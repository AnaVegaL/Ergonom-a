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742BD4" w14:textId="77777777" w:rsidR="00D43E68" w:rsidRDefault="00F7203A" w:rsidP="00D43E6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818BA4" wp14:editId="3DD6D9E9">
                <wp:simplePos x="0" y="0"/>
                <wp:positionH relativeFrom="margin">
                  <wp:align>center</wp:align>
                </wp:positionH>
                <wp:positionV relativeFrom="paragraph">
                  <wp:posOffset>-128270</wp:posOffset>
                </wp:positionV>
                <wp:extent cx="1371600" cy="1371600"/>
                <wp:effectExtent l="0" t="0" r="0" b="0"/>
                <wp:wrapNone/>
                <wp:docPr id="30" name="Elips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1371600"/>
                        </a:xfrm>
                        <a:prstGeom prst="ellipse">
                          <a:avLst/>
                        </a:prstGeom>
                        <a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40E580" id="Elipse 30" o:spid="_x0000_s1026" style="position:absolute;margin-left:0;margin-top:-10.1pt;width:108pt;height:108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" stroked="f" strokeweight="1pt">
                <v:fill r:id="rId6" o:title="" recolor="t" rotate="t" type="frame"/>
                <v:stroke joinstyle="miter"/>
                <v:path arrowok="t"/>
                <w10:wrap anchorx="margin"/>
              </v:oval>
            </w:pict>
          </mc:Fallback>
        </mc:AlternateContent>
      </w:r>
      <w:r w:rsidR="00CE194A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672967C" wp14:editId="250400E5">
                <wp:simplePos x="0" y="0"/>
                <wp:positionH relativeFrom="column">
                  <wp:posOffset>6126480</wp:posOffset>
                </wp:positionH>
                <wp:positionV relativeFrom="paragraph">
                  <wp:posOffset>-556895</wp:posOffset>
                </wp:positionV>
                <wp:extent cx="2286000" cy="4397375"/>
                <wp:effectExtent l="0" t="0" r="0" b="3175"/>
                <wp:wrapNone/>
                <wp:docPr id="2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286000" cy="4397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2F54B3" w14:textId="77777777" w:rsidR="00C15C62" w:rsidRDefault="00C15C62" w:rsidP="009E1CB8">
                            <w:pPr>
                              <w:pStyle w:val="CALLOUTTEXT"/>
                              <w:rPr>
                                <w:lang w:val="es-US"/>
                              </w:rPr>
                            </w:pPr>
                          </w:p>
                          <w:p w14:paraId="5FD120FB" w14:textId="77777777" w:rsidR="00165257" w:rsidRDefault="00165257" w:rsidP="00165257">
                            <w:pPr>
                              <w:jc w:val="center"/>
                              <w:rPr>
                                <w:color w:val="FF0000"/>
                                <w:szCs w:val="24"/>
                                <w:lang w:val="es-US"/>
                              </w:rPr>
                            </w:pPr>
                            <w:r w:rsidRPr="00165257">
                              <w:rPr>
                                <w:color w:val="FF0000"/>
                                <w:szCs w:val="24"/>
                                <w:lang w:val="es-US"/>
                              </w:rPr>
                              <w:t>¿IMAMANTATA ALLI KAN ALLICHINA LLANKANA PUSHTUTA?</w:t>
                            </w:r>
                          </w:p>
                          <w:p w14:paraId="74EB21BC" w14:textId="77777777" w:rsidR="00165257" w:rsidRPr="00165257" w:rsidRDefault="00165257" w:rsidP="00165257">
                            <w:pPr>
                              <w:jc w:val="center"/>
                              <w:rPr>
                                <w:color w:val="FF0000"/>
                                <w:szCs w:val="24"/>
                                <w:lang w:val="es-US"/>
                              </w:rPr>
                            </w:pPr>
                          </w:p>
                          <w:p w14:paraId="7B7A205B" w14:textId="77777777" w:rsidR="00165257" w:rsidRDefault="00165257" w:rsidP="00165257">
                            <w:pPr>
                              <w:rPr>
                                <w:szCs w:val="24"/>
                                <w:lang w:val="es-US"/>
                              </w:rPr>
                            </w:pP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Allichina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llankana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pushtuta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murukuna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allímikan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tukuy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ayllukunapak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.</w:t>
                            </w:r>
                          </w:p>
                          <w:p w14:paraId="17383507" w14:textId="77777777" w:rsidR="00165257" w:rsidRPr="00165257" w:rsidRDefault="00165257" w:rsidP="00165257">
                            <w:pPr>
                              <w:rPr>
                                <w:szCs w:val="24"/>
                                <w:lang w:val="es-US"/>
                              </w:rPr>
                            </w:pPr>
                          </w:p>
                          <w:p w14:paraId="62570BA8" w14:textId="77777777" w:rsidR="00165257" w:rsidRDefault="00165257" w:rsidP="00165257">
                            <w:pPr>
                              <w:jc w:val="center"/>
                              <w:rPr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Cs w:val="24"/>
                              </w:rPr>
                              <w:t>YUYARINKI:</w:t>
                            </w:r>
                          </w:p>
                          <w:p w14:paraId="40671C20" w14:textId="77777777" w:rsidR="00165257" w:rsidRPr="00A2124F" w:rsidRDefault="00165257" w:rsidP="00165257">
                            <w:pPr>
                              <w:jc w:val="center"/>
                              <w:rPr>
                                <w:color w:val="FF0000"/>
                                <w:szCs w:val="24"/>
                              </w:rPr>
                            </w:pPr>
                          </w:p>
                          <w:p w14:paraId="4EAEC746" w14:textId="77777777" w:rsidR="00165257" w:rsidRPr="00165257" w:rsidRDefault="00165257" w:rsidP="00165257">
                            <w:pPr>
                              <w:rPr>
                                <w:szCs w:val="24"/>
                                <w:lang w:val="es-US"/>
                              </w:rPr>
                            </w:pP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Allichina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llankana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pushtuta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alli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tukuchun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 xml:space="preserve"> ama </w:t>
                            </w:r>
                            <w:proofErr w:type="spellStart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unkurinkapak</w:t>
                            </w:r>
                            <w:proofErr w:type="spellEnd"/>
                            <w:r w:rsidRPr="00165257">
                              <w:rPr>
                                <w:szCs w:val="24"/>
                                <w:lang w:val="es-US"/>
                              </w:rPr>
                              <w:t>.</w:t>
                            </w:r>
                          </w:p>
                          <w:p w14:paraId="221FA57E" w14:textId="77777777" w:rsidR="00D43E68" w:rsidRPr="00EE1E5C" w:rsidRDefault="00D43E68" w:rsidP="00D43E68">
                            <w:pPr>
                              <w:widowControl w:val="0"/>
                              <w:spacing w:before="120"/>
                              <w:rPr>
                                <w:rFonts w:ascii="45 Helvetica Light" w:hAnsi="45 Helvetica Light" w:cs="Arial"/>
                                <w:color w:val="585747"/>
                                <w:sz w:val="20"/>
                                <w:lang w:val="es-US"/>
                              </w:rPr>
                            </w:pPr>
                          </w:p>
                          <w:p w14:paraId="331C9D2E" w14:textId="77777777" w:rsidR="00D43E68" w:rsidRPr="00EE1E5C" w:rsidRDefault="00D43E68" w:rsidP="00D43E68">
                            <w:pPr>
                              <w:widowControl w:val="0"/>
                              <w:spacing w:before="120"/>
                              <w:rPr>
                                <w:rFonts w:ascii="45 Helvetica Light" w:hAnsi="45 Helvetica Light" w:cs="Arial"/>
                                <w:color w:val="585747"/>
                                <w:sz w:val="20"/>
                                <w:lang w:val="es-US"/>
                              </w:rPr>
                            </w:pPr>
                          </w:p>
                          <w:p w14:paraId="6BC6AF59" w14:textId="77777777" w:rsidR="00D43E68" w:rsidRPr="00EE1E5C" w:rsidRDefault="00D43E68" w:rsidP="00D43E68">
                            <w:pPr>
                              <w:rPr>
                                <w:rFonts w:ascii="45 Helvetica Light" w:hAnsi="45 Helvetica Light"/>
                                <w:color w:val="808080"/>
                                <w:lang w:val="es-US"/>
                              </w:rPr>
                            </w:pPr>
                          </w:p>
                          <w:p w14:paraId="4041C7AB" w14:textId="77777777" w:rsidR="00D43E68" w:rsidRPr="00EE1E5C" w:rsidRDefault="00D43E68" w:rsidP="00D43E68">
                            <w:pPr>
                              <w:rPr>
                                <w:rFonts w:ascii="45 Helvetica Light" w:hAnsi="45 Helvetica Light"/>
                                <w:color w:val="808080"/>
                                <w:lang w:val="es-US"/>
                              </w:rPr>
                            </w:pPr>
                          </w:p>
                          <w:p w14:paraId="3695B8F9" w14:textId="77777777" w:rsidR="00D43E68" w:rsidRPr="00EE1E5C" w:rsidRDefault="00D43E68" w:rsidP="00D43E68">
                            <w:pPr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9C94A4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482.4pt;margin-top:-43.85pt;width:180pt;height:346.25pt;flip:y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" filled="f" stroked="f">
                <v:textbox>
                  <w:txbxContent>
                    <w:p w:rsidR="00C15C62" w:rsidRDefault="00C15C62" w:rsidP="009E1CB8">
                      <w:pPr>
                        <w:pStyle w:val="CALLOUTTEXT"/>
                        <w:rPr>
                          <w:lang w:val="es-US"/>
                        </w:rPr>
                      </w:pPr>
                    </w:p>
                    <w:p w:rsidR="00165257" w:rsidRDefault="00165257" w:rsidP="00165257">
                      <w:pPr>
                        <w:jc w:val="center"/>
                        <w:rPr>
                          <w:color w:val="FF0000"/>
                          <w:szCs w:val="24"/>
                          <w:lang w:val="es-US"/>
                        </w:rPr>
                      </w:pPr>
                      <w:r w:rsidRPr="00165257">
                        <w:rPr>
                          <w:color w:val="FF0000"/>
                          <w:szCs w:val="24"/>
                          <w:lang w:val="es-US"/>
                        </w:rPr>
                        <w:t>¿IMAMANTATA ALLI KAN ALLICHINA LLANKANA PUSHTUTA?</w:t>
                      </w:r>
                    </w:p>
                    <w:p w:rsidR="00165257" w:rsidRPr="00165257" w:rsidRDefault="00165257" w:rsidP="00165257">
                      <w:pPr>
                        <w:jc w:val="center"/>
                        <w:rPr>
                          <w:color w:val="FF0000"/>
                          <w:szCs w:val="24"/>
                          <w:lang w:val="es-US"/>
                        </w:rPr>
                      </w:pPr>
                    </w:p>
                    <w:p w:rsidR="00165257" w:rsidRDefault="00165257" w:rsidP="00165257">
                      <w:pPr>
                        <w:rPr>
                          <w:szCs w:val="24"/>
                          <w:lang w:val="es-US"/>
                        </w:rPr>
                      </w:pP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Allichina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llankana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pushtuta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murukuna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allímikan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tukuy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ayllukunapak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>.</w:t>
                      </w:r>
                    </w:p>
                    <w:p w:rsidR="00165257" w:rsidRPr="00165257" w:rsidRDefault="00165257" w:rsidP="00165257">
                      <w:pPr>
                        <w:rPr>
                          <w:szCs w:val="24"/>
                          <w:lang w:val="es-US"/>
                        </w:rPr>
                      </w:pPr>
                    </w:p>
                    <w:p w:rsidR="00165257" w:rsidRDefault="00165257" w:rsidP="00165257">
                      <w:pPr>
                        <w:jc w:val="center"/>
                        <w:rPr>
                          <w:color w:val="FF0000"/>
                          <w:szCs w:val="24"/>
                        </w:rPr>
                      </w:pPr>
                      <w:r>
                        <w:rPr>
                          <w:color w:val="FF0000"/>
                          <w:szCs w:val="24"/>
                        </w:rPr>
                        <w:t>YUYARINKI:</w:t>
                      </w:r>
                    </w:p>
                    <w:p w:rsidR="00165257" w:rsidRPr="00A2124F" w:rsidRDefault="00165257" w:rsidP="00165257">
                      <w:pPr>
                        <w:jc w:val="center"/>
                        <w:rPr>
                          <w:color w:val="FF0000"/>
                          <w:szCs w:val="24"/>
                        </w:rPr>
                      </w:pPr>
                    </w:p>
                    <w:p w:rsidR="00165257" w:rsidRPr="00165257" w:rsidRDefault="00165257" w:rsidP="00165257">
                      <w:pPr>
                        <w:rPr>
                          <w:szCs w:val="24"/>
                          <w:lang w:val="es-US"/>
                        </w:rPr>
                      </w:pP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Allichina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llankana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pushtuta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alli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tukuchun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 xml:space="preserve"> ama </w:t>
                      </w:r>
                      <w:proofErr w:type="spellStart"/>
                      <w:r w:rsidRPr="00165257">
                        <w:rPr>
                          <w:szCs w:val="24"/>
                          <w:lang w:val="es-US"/>
                        </w:rPr>
                        <w:t>unkurinkapak</w:t>
                      </w:r>
                      <w:proofErr w:type="spellEnd"/>
                      <w:r w:rsidRPr="00165257">
                        <w:rPr>
                          <w:szCs w:val="24"/>
                          <w:lang w:val="es-US"/>
                        </w:rPr>
                        <w:t>.</w:t>
                      </w:r>
                    </w:p>
                    <w:p w:rsidR="00D43E68" w:rsidRPr="00EE1E5C" w:rsidRDefault="00D43E68" w:rsidP="00D43E68">
                      <w:pPr>
                        <w:widowControl w:val="0"/>
                        <w:spacing w:before="120"/>
                        <w:rPr>
                          <w:rFonts w:ascii="45 Helvetica Light" w:hAnsi="45 Helvetica Light" w:cs="Arial"/>
                          <w:color w:val="585747"/>
                          <w:sz w:val="20"/>
                          <w:lang w:val="es-US"/>
                        </w:rPr>
                      </w:pPr>
                    </w:p>
                    <w:p w:rsidR="00D43E68" w:rsidRPr="00EE1E5C" w:rsidRDefault="00D43E68" w:rsidP="00D43E68">
                      <w:pPr>
                        <w:widowControl w:val="0"/>
                        <w:spacing w:before="120"/>
                        <w:rPr>
                          <w:rFonts w:ascii="45 Helvetica Light" w:hAnsi="45 Helvetica Light" w:cs="Arial"/>
                          <w:color w:val="585747"/>
                          <w:sz w:val="20"/>
                          <w:lang w:val="es-US"/>
                        </w:rPr>
                      </w:pPr>
                    </w:p>
                    <w:p w:rsidR="00D43E68" w:rsidRPr="00EE1E5C" w:rsidRDefault="00D43E68" w:rsidP="00D43E68">
                      <w:pPr>
                        <w:rPr>
                          <w:rFonts w:ascii="45 Helvetica Light" w:hAnsi="45 Helvetica Light"/>
                          <w:color w:val="808080"/>
                          <w:lang w:val="es-US"/>
                        </w:rPr>
                      </w:pPr>
                    </w:p>
                    <w:p w:rsidR="00D43E68" w:rsidRPr="00EE1E5C" w:rsidRDefault="00D43E68" w:rsidP="00D43E68">
                      <w:pPr>
                        <w:rPr>
                          <w:rFonts w:ascii="45 Helvetica Light" w:hAnsi="45 Helvetica Light"/>
                          <w:color w:val="808080"/>
                          <w:lang w:val="es-US"/>
                        </w:rPr>
                      </w:pPr>
                    </w:p>
                    <w:p w:rsidR="00D43E68" w:rsidRPr="00EE1E5C" w:rsidRDefault="00D43E68" w:rsidP="00D43E68">
                      <w:pPr>
                        <w:rPr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A30FC2" wp14:editId="7BA052A6">
                <wp:simplePos x="0" y="0"/>
                <wp:positionH relativeFrom="column">
                  <wp:posOffset>-812800</wp:posOffset>
                </wp:positionH>
                <wp:positionV relativeFrom="paragraph">
                  <wp:posOffset>-553720</wp:posOffset>
                </wp:positionV>
                <wp:extent cx="2857500" cy="685800"/>
                <wp:effectExtent l="0" t="0" r="3175" b="1270"/>
                <wp:wrapNone/>
                <wp:docPr id="25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8575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5DA185" w14:textId="77777777" w:rsidR="00F7203A" w:rsidRPr="00B72CE9" w:rsidRDefault="00F7203A" w:rsidP="00F7203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B72CE9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  <w:t xml:space="preserve">ALLICHINA </w:t>
                            </w:r>
                          </w:p>
                          <w:p w14:paraId="380A23F7" w14:textId="77777777" w:rsidR="00F7203A" w:rsidRPr="00B72CE9" w:rsidRDefault="00F7203A" w:rsidP="00F7203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B72CE9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  <w:t>LLANKANA PUSHTUTA</w:t>
                            </w:r>
                          </w:p>
                          <w:p w14:paraId="78127A7E" w14:textId="77777777" w:rsidR="00987B01" w:rsidRPr="00E73F03" w:rsidRDefault="00987B01" w:rsidP="00D43E68">
                            <w:pPr>
                              <w:pStyle w:val="SubheadHere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BC70D3" id="Text Box 91" o:spid="_x0000_s1027" type="#_x0000_t202" style="position:absolute;margin-left:-64pt;margin-top:-43.6pt;width:225pt;height:54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" filled="f" stroked="f">
                <v:textbox>
                  <w:txbxContent>
                    <w:p w:rsidR="00F7203A" w:rsidRPr="00B72CE9" w:rsidRDefault="00F7203A" w:rsidP="00F7203A">
                      <w:pP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s-MX"/>
                        </w:rPr>
                      </w:pPr>
                      <w:r w:rsidRPr="00B72CE9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s-MX"/>
                        </w:rPr>
                        <w:t xml:space="preserve">ALLICHINA </w:t>
                      </w:r>
                    </w:p>
                    <w:p w:rsidR="00F7203A" w:rsidRPr="00B72CE9" w:rsidRDefault="00F7203A" w:rsidP="00F7203A">
                      <w:pP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s-MX"/>
                        </w:rPr>
                      </w:pPr>
                      <w:r w:rsidRPr="00B72CE9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s-MX"/>
                        </w:rPr>
                        <w:t>LLANKANA PUSHTUTA</w:t>
                      </w:r>
                    </w:p>
                    <w:p w:rsidR="00987B01" w:rsidRPr="00E73F03" w:rsidRDefault="00987B01" w:rsidP="00D43E68">
                      <w:pPr>
                        <w:pStyle w:val="SubheadHere"/>
                      </w:pPr>
                    </w:p>
                  </w:txbxContent>
                </v:textbox>
              </v:shape>
            </w:pict>
          </mc:Fallback>
        </mc:AlternateContent>
      </w:r>
      <w:r w:rsidR="00BD2DDA">
        <w:rPr>
          <w:noProof/>
        </w:rPr>
        <w:drawing>
          <wp:anchor distT="0" distB="0" distL="114300" distR="114300" simplePos="0" relativeHeight="251652096" behindDoc="1" locked="0" layoutInCell="1" allowOverlap="1" wp14:anchorId="508FADF4" wp14:editId="33114907">
            <wp:simplePos x="0" y="0"/>
            <wp:positionH relativeFrom="column">
              <wp:posOffset>-1144905</wp:posOffset>
            </wp:positionH>
            <wp:positionV relativeFrom="paragraph">
              <wp:posOffset>-911860</wp:posOffset>
            </wp:positionV>
            <wp:extent cx="10058400" cy="7772400"/>
            <wp:effectExtent l="0" t="0" r="0" b="0"/>
            <wp:wrapNone/>
            <wp:docPr id="71" name="Picture 71" descr="brochure_out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brochure_outside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92B4DC9" wp14:editId="4D53F35B">
                <wp:simplePos x="0" y="0"/>
                <wp:positionH relativeFrom="column">
                  <wp:posOffset>2449830</wp:posOffset>
                </wp:positionH>
                <wp:positionV relativeFrom="paragraph">
                  <wp:posOffset>-680720</wp:posOffset>
                </wp:positionV>
                <wp:extent cx="2882900" cy="1943100"/>
                <wp:effectExtent l="1905" t="0" r="1270" b="4445"/>
                <wp:wrapNone/>
                <wp:docPr id="22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0" cy="194310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510BB5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033AEBB6" w14:textId="77777777" w:rsidR="00F7203A" w:rsidRPr="00F7203A" w:rsidRDefault="00F7203A" w:rsidP="001768E9">
                            <w:pPr>
                              <w:pStyle w:val="CALLOUTTEX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6"/>
                                <w:szCs w:val="26"/>
                                <w:lang w:val="es-US"/>
                              </w:rPr>
                            </w:pPr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6"/>
                                <w:szCs w:val="26"/>
                                <w:lang w:val="es-US"/>
                              </w:rPr>
                              <w:t>AMBATO LLAKTAPI HATUN YACHANA WASIMI KAN</w:t>
                            </w:r>
                          </w:p>
                          <w:p w14:paraId="06714723" w14:textId="77777777" w:rsidR="00D43E68" w:rsidRPr="00F7203A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  <w:lang w:val="es-US"/>
                              </w:rPr>
                            </w:pPr>
                          </w:p>
                          <w:p w14:paraId="42C2CF07" w14:textId="77777777" w:rsidR="00D43E68" w:rsidRPr="00F7203A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  <w:lang w:val="es-US"/>
                              </w:rPr>
                            </w:pPr>
                          </w:p>
                          <w:p w14:paraId="468D0AB0" w14:textId="77777777" w:rsidR="00D43E68" w:rsidRPr="00F7203A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  <w:lang w:val="es-US"/>
                              </w:rPr>
                            </w:pPr>
                          </w:p>
                          <w:p w14:paraId="2BDFD39C" w14:textId="77777777" w:rsidR="00D43E68" w:rsidRPr="00F7203A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  <w:lang w:val="es-US"/>
                              </w:rPr>
                            </w:pPr>
                          </w:p>
                          <w:p w14:paraId="44C5E110" w14:textId="77777777" w:rsidR="00D43E68" w:rsidRPr="00F7203A" w:rsidRDefault="00D43E68" w:rsidP="00D43E68">
                            <w:pPr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38E274" id="Text Box 64" o:spid="_x0000_s1028" type="#_x0000_t202" style="position:absolute;margin-left:192.9pt;margin-top:-53.6pt;width:227pt;height:153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" fillcolor="silver" stroked="f">
                <v:textbox>
                  <w:txbxContent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F7203A" w:rsidRPr="00F7203A" w:rsidRDefault="00F7203A" w:rsidP="001768E9">
                      <w:pPr>
                        <w:pStyle w:val="CALLOUTTEXT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6"/>
                          <w:szCs w:val="26"/>
                          <w:lang w:val="es-US"/>
                        </w:rPr>
                      </w:pPr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6"/>
                          <w:szCs w:val="26"/>
                          <w:lang w:val="es-US"/>
                        </w:rPr>
                        <w:t>AMBATO LLAKTAPI HATUN YACHANA WASIMI KAN</w:t>
                      </w:r>
                    </w:p>
                    <w:p w:rsidR="00D43E68" w:rsidRPr="00F7203A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  <w:lang w:val="es-US"/>
                        </w:rPr>
                      </w:pPr>
                    </w:p>
                    <w:p w:rsidR="00D43E68" w:rsidRPr="00F7203A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  <w:lang w:val="es-US"/>
                        </w:rPr>
                      </w:pPr>
                    </w:p>
                    <w:p w:rsidR="00D43E68" w:rsidRPr="00F7203A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  <w:lang w:val="es-US"/>
                        </w:rPr>
                      </w:pPr>
                    </w:p>
                    <w:p w:rsidR="00D43E68" w:rsidRPr="00F7203A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  <w:lang w:val="es-US"/>
                        </w:rPr>
                      </w:pPr>
                    </w:p>
                    <w:p w:rsidR="00D43E68" w:rsidRPr="00F7203A" w:rsidRDefault="00D43E68" w:rsidP="00D43E68">
                      <w:pPr>
                        <w:rPr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8ABD402" wp14:editId="62F1246B">
                <wp:simplePos x="0" y="0"/>
                <wp:positionH relativeFrom="column">
                  <wp:posOffset>-908050</wp:posOffset>
                </wp:positionH>
                <wp:positionV relativeFrom="paragraph">
                  <wp:posOffset>222885</wp:posOffset>
                </wp:positionV>
                <wp:extent cx="2908300" cy="3723005"/>
                <wp:effectExtent l="0" t="0" r="6350" b="0"/>
                <wp:wrapNone/>
                <wp:docPr id="21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8300" cy="3723005"/>
                        </a:xfrm>
                        <a:prstGeom prst="rect">
                          <a:avLst/>
                        </a:prstGeom>
                        <a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txbx>
                        <w:txbxContent>
                          <w:p w14:paraId="26C6D863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35681A05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75BAF34D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2014C7BC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583F4D63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0F88C3DB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0CCE69D3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65BE7F25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582090D2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7460B515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3D0FDCF1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249BDC33" w14:textId="77777777" w:rsidR="00D43E68" w:rsidRPr="002D7A67" w:rsidRDefault="00D43E68" w:rsidP="00987B01">
                            <w:pPr>
                              <w:pStyle w:val="Placephotohere"/>
                            </w:pPr>
                          </w:p>
                          <w:p w14:paraId="0A5B516B" w14:textId="77777777" w:rsidR="00D43E68" w:rsidRDefault="00D43E68" w:rsidP="00987B01">
                            <w:pPr>
                              <w:pStyle w:val="Placephotohere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85D4E" id="Text Box 65" o:spid="_x0000_s1029" type="#_x0000_t202" style="position:absolute;margin-left:-71.5pt;margin-top:17.55pt;width:229pt;height:293.1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" stroked="f">
                <v:fill r:id="rId9" o:title="" recolor="t" rotate="t" type="frame"/>
                <v:textbox>
                  <w:txbxContent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 w:rsidP="00987B01">
                      <w:pPr>
                        <w:pStyle w:val="Placephotohere"/>
                      </w:pPr>
                    </w:p>
                    <w:p w:rsidR="00D43E68" w:rsidRDefault="00D43E68" w:rsidP="00987B01">
                      <w:pPr>
                        <w:pStyle w:val="Placephotohere"/>
                      </w:pPr>
                    </w:p>
                  </w:txbxContent>
                </v:textbox>
              </v:shape>
            </w:pict>
          </mc:Fallback>
        </mc:AlternateContent>
      </w:r>
    </w:p>
    <w:p w14:paraId="43C24426" w14:textId="77777777" w:rsidR="00D43E68" w:rsidRDefault="00BD2DDA" w:rsidP="00D43E68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80F18F4" wp14:editId="563D1AB0">
                <wp:simplePos x="0" y="0"/>
                <wp:positionH relativeFrom="column">
                  <wp:posOffset>1651635</wp:posOffset>
                </wp:positionH>
                <wp:positionV relativeFrom="paragraph">
                  <wp:posOffset>7203440</wp:posOffset>
                </wp:positionV>
                <wp:extent cx="8115300" cy="228600"/>
                <wp:effectExtent l="3810" t="0" r="0" b="3175"/>
                <wp:wrapNone/>
                <wp:docPr id="2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81153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ACB917" w14:textId="77777777" w:rsidR="00D43E68" w:rsidRPr="005C1E5E" w:rsidRDefault="00D43E68" w:rsidP="00D43E68">
                            <w:pPr>
                              <w:jc w:val="right"/>
                              <w:rPr>
                                <w:rFonts w:ascii="45 Helvetica Light" w:hAnsi="45 Helvetica Light"/>
                                <w:color w:val="585747"/>
                                <w:sz w:val="20"/>
                              </w:rPr>
                            </w:pPr>
                            <w:r w:rsidRPr="005C1E5E">
                              <w:rPr>
                                <w:rFonts w:ascii="45 Helvetica Light" w:hAnsi="45 Helvetica Light"/>
                                <w:color w:val="585747"/>
                                <w:sz w:val="20"/>
                              </w:rPr>
                              <w:t>Enter Contact Information Here | 1127 Lombard Blvd.  San Francisco, CA 59802 | phone 555.555.5555 | fax 555.555.5555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DF6C6B" id="Text Box 18" o:spid="_x0000_s1030" type="#_x0000_t202" style="position:absolute;margin-left:130.05pt;margin-top:567.2pt;width:639pt;height:18pt;flip:y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" filled="f" stroked="f">
                <v:textbox>
                  <w:txbxContent>
                    <w:p w:rsidR="00D43E68" w:rsidRPr="005C1E5E" w:rsidRDefault="00D43E68" w:rsidP="00D43E68">
                      <w:pPr>
                        <w:jc w:val="right"/>
                        <w:rPr>
                          <w:rFonts w:ascii="45 Helvetica Light" w:hAnsi="45 Helvetica Light"/>
                          <w:color w:val="585747"/>
                          <w:sz w:val="20"/>
                        </w:rPr>
                      </w:pPr>
                      <w:r w:rsidRPr="005C1E5E">
                        <w:rPr>
                          <w:rFonts w:ascii="45 Helvetica Light" w:hAnsi="45 Helvetica Light"/>
                          <w:color w:val="585747"/>
                          <w:sz w:val="20"/>
                        </w:rPr>
                        <w:t>Enter Contact Information Here | 1127 Lombard Blvd.  San Francisco, CA 59802 | phone 555.555.5555 | fax 555.555.5555</w:t>
                      </w:r>
                    </w:p>
                  </w:txbxContent>
                </v:textbox>
              </v:shape>
            </w:pict>
          </mc:Fallback>
        </mc:AlternateContent>
      </w:r>
    </w:p>
    <w:p w14:paraId="0EBD415F" w14:textId="6668B87B" w:rsidR="00D43E68" w:rsidRDefault="00165257" w:rsidP="00D43E68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0135A7CF" wp14:editId="027369D3">
                <wp:simplePos x="0" y="0"/>
                <wp:positionH relativeFrom="column">
                  <wp:posOffset>-914956</wp:posOffset>
                </wp:positionH>
                <wp:positionV relativeFrom="paragraph">
                  <wp:posOffset>4051393</wp:posOffset>
                </wp:positionV>
                <wp:extent cx="2857500" cy="1943100"/>
                <wp:effectExtent l="1905" t="2540" r="0" b="0"/>
                <wp:wrapNone/>
                <wp:docPr id="2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857500" cy="194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49D191" w14:textId="77777777" w:rsidR="00165257" w:rsidRPr="00165257" w:rsidRDefault="00165257" w:rsidP="0016525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165257"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  <w:t>MAKIKUNAWAN TALIGAKUNATA APARISHPA LLANKANA ASHPAPI TSAKRU</w:t>
                            </w:r>
                          </w:p>
                          <w:p w14:paraId="12F96E30" w14:textId="77777777" w:rsidR="00EE1E5C" w:rsidRDefault="00EE1E5C" w:rsidP="004A3E34">
                            <w:pPr>
                              <w:pStyle w:val="Cita1"/>
                              <w:rPr>
                                <w:rFonts w:cs="Arial"/>
                                <w:sz w:val="36"/>
                                <w:szCs w:val="36"/>
                                <w:lang w:val="es-ES"/>
                              </w:rPr>
                            </w:pPr>
                          </w:p>
                          <w:p w14:paraId="0604D7FF" w14:textId="77777777" w:rsidR="00EE1E5C" w:rsidRPr="00EE1E5C" w:rsidRDefault="00EE1E5C" w:rsidP="004A3E34">
                            <w:pPr>
                              <w:pStyle w:val="Cita1"/>
                              <w:rPr>
                                <w:rFonts w:cs="Arial"/>
                                <w:sz w:val="36"/>
                                <w:szCs w:val="36"/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3028A2" id="Text Box 3" o:spid="_x0000_s1031" type="#_x0000_t202" style="position:absolute;margin-left:-72.05pt;margin-top:319pt;width:225pt;height:153pt;flip:y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" filled="f" stroked="f">
                <v:textbox>
                  <w:txbxContent>
                    <w:p w:rsidR="00165257" w:rsidRPr="00165257" w:rsidRDefault="00165257" w:rsidP="00165257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 w:rsidRPr="00165257">
                        <w:rPr>
                          <w:b/>
                          <w:color w:val="FFFFFF" w:themeColor="background1"/>
                          <w:sz w:val="40"/>
                          <w:szCs w:val="40"/>
                        </w:rPr>
                        <w:t>MAKIKUNAWAN TALIGAKUNATA APARISHPA LLANKANA ASHPAPI TSAKRU</w:t>
                      </w:r>
                    </w:p>
                    <w:p w:rsidR="00EE1E5C" w:rsidRDefault="00EE1E5C" w:rsidP="004A3E34">
                      <w:pPr>
                        <w:pStyle w:val="Cita1"/>
                        <w:rPr>
                          <w:rFonts w:cs="Arial"/>
                          <w:sz w:val="36"/>
                          <w:szCs w:val="36"/>
                          <w:lang w:val="es-ES"/>
                        </w:rPr>
                      </w:pPr>
                    </w:p>
                    <w:p w:rsidR="00EE1E5C" w:rsidRPr="00EE1E5C" w:rsidRDefault="00EE1E5C" w:rsidP="004A3E34">
                      <w:pPr>
                        <w:pStyle w:val="Cita1"/>
                        <w:rPr>
                          <w:rFonts w:cs="Arial"/>
                          <w:sz w:val="36"/>
                          <w:szCs w:val="36"/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72CE9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0AF6AEB" wp14:editId="04A57F3E">
                <wp:simplePos x="0" y="0"/>
                <wp:positionH relativeFrom="column">
                  <wp:posOffset>7239000</wp:posOffset>
                </wp:positionH>
                <wp:positionV relativeFrom="paragraph">
                  <wp:posOffset>5135880</wp:posOffset>
                </wp:positionV>
                <wp:extent cx="1381125" cy="923925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923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1F0EDD" w14:textId="77777777" w:rsidR="00B72CE9" w:rsidRDefault="00B72CE9">
                            <w:r w:rsidRPr="00B970B7"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15EF52E9" wp14:editId="194C67C0">
                                  <wp:extent cx="361950" cy="361950"/>
                                  <wp:effectExtent l="0" t="0" r="0" b="0"/>
                                  <wp:docPr id="104" name="Gráfico 104" descr="Cultivos con relleno sólido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Gráfico 45" descr="Cultivos con relleno sólido"/>
                                          <pic:cNvPicPr/>
                                        </pic:nvPicPr>
                                        <pic:blipFill>
                                          <a:blip r:embed="rId1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195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B72CE9">
                              <w:rPr>
                                <w:color w:val="000000" w:themeColor="text1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Chutana</w:t>
                            </w:r>
                            <w:proofErr w:type="spellEnd"/>
                          </w:p>
                          <w:p w14:paraId="258A1A44" w14:textId="77777777" w:rsidR="00B72CE9" w:rsidRDefault="00B72CE9">
                            <w:r w:rsidRPr="00B970B7"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2334DF95" wp14:editId="3E721EC3">
                                  <wp:extent cx="409575" cy="409575"/>
                                  <wp:effectExtent l="0" t="0" r="0" b="9525"/>
                                  <wp:docPr id="106" name="Gráfico 106" descr="Mujer granjera con relleno sólido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Gráfico 43" descr="Mujer granjera con relleno sólido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" cy="409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B72CE9">
                              <w:rPr>
                                <w:color w:val="000000" w:themeColor="text1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Charina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2" o:spid="_x0000_s1032" type="#_x0000_t202" style="position:absolute;margin-left:570pt;margin-top:404.4pt;width:108.75pt;height:72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" filled="f" stroked="f" strokeweight=".5pt">
                <v:textbox>
                  <w:txbxContent>
                    <w:p w:rsidR="00B72CE9" w:rsidRDefault="00B72CE9">
                      <w:r w:rsidRPr="00B970B7"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78D7A43C" wp14:editId="03C498BF">
                            <wp:extent cx="361950" cy="361950"/>
                            <wp:effectExtent l="0" t="0" r="0" b="0"/>
                            <wp:docPr id="104" name="Gráfico 104" descr="Cultivos con relleno sólido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Gráfico 45" descr="Cultivos con relleno sólido"/>
                                    <pic:cNvPicPr/>
                                  </pic:nvPicPr>
                                  <pic:blipFill>
                                    <a:blip r:embed="rId1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vg="http://schemas.microsoft.com/office/drawing/2016/SVG/main" r:embed="rId1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1950" cy="361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B72CE9">
                        <w:rPr>
                          <w:color w:val="000000" w:themeColor="text1"/>
                          <w:lang w:val="es-MX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lang w:val="es-MX"/>
                        </w:rPr>
                        <w:t>Chutana</w:t>
                      </w:r>
                      <w:proofErr w:type="spellEnd"/>
                    </w:p>
                    <w:p w:rsidR="00B72CE9" w:rsidRDefault="00B72CE9">
                      <w:r w:rsidRPr="00B970B7"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682EB1BD" wp14:editId="6265881C">
                            <wp:extent cx="409575" cy="409575"/>
                            <wp:effectExtent l="0" t="0" r="0" b="9525"/>
                            <wp:docPr id="106" name="Gráfico 106" descr="Mujer granjera con relleno sólido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Gráfico 43" descr="Mujer granjera con relleno sólido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vg="http://schemas.microsoft.com/office/drawing/2016/SVG/main" r:embed="rId17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" cy="409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B72CE9">
                        <w:rPr>
                          <w:color w:val="000000" w:themeColor="text1"/>
                          <w:lang w:val="es-MX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lang w:val="es-MX"/>
                        </w:rPr>
                        <w:t>Charina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72CE9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C0F2BC0" wp14:editId="4D0E4C1D">
                <wp:simplePos x="0" y="0"/>
                <wp:positionH relativeFrom="column">
                  <wp:posOffset>5867400</wp:posOffset>
                </wp:positionH>
                <wp:positionV relativeFrom="paragraph">
                  <wp:posOffset>3830954</wp:posOffset>
                </wp:positionV>
                <wp:extent cx="2670810" cy="2314575"/>
                <wp:effectExtent l="0" t="0" r="0" b="9525"/>
                <wp:wrapNone/>
                <wp:docPr id="18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670810" cy="2314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88BE96" w14:textId="77777777" w:rsidR="00B72CE9" w:rsidRPr="00B72CE9" w:rsidRDefault="00B72CE9" w:rsidP="00B72CE9">
                            <w:pPr>
                              <w:ind w:left="36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Cs w:val="24"/>
                                <w:lang w:val="es-MX"/>
                              </w:rPr>
                            </w:pPr>
                            <w:r w:rsidRPr="00B72CE9">
                              <w:rPr>
                                <w:b/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>¿IMATI KAN MAKIKUNAWAN TALIGAKUNATA APARISHPA LLANKANA?</w:t>
                            </w:r>
                          </w:p>
                          <w:p w14:paraId="66043F81" w14:textId="77777777" w:rsidR="00B72CE9" w:rsidRDefault="00B72CE9" w:rsidP="00B72CE9">
                            <w:pPr>
                              <w:jc w:val="both"/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</w:pPr>
                            <w:proofErr w:type="spellStart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>Makikunawan</w:t>
                            </w:r>
                            <w:proofErr w:type="spellEnd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>taligakunata</w:t>
                            </w:r>
                            <w:proofErr w:type="spellEnd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>aparishpa</w:t>
                            </w:r>
                            <w:proofErr w:type="spellEnd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>llankana</w:t>
                            </w:r>
                            <w:proofErr w:type="spellEnd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>campak</w:t>
                            </w:r>
                            <w:proofErr w:type="spellEnd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 xml:space="preserve"> sinchi </w:t>
                            </w:r>
                            <w:proofErr w:type="spellStart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>ministini</w:t>
                            </w:r>
                            <w:proofErr w:type="spellEnd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>kayta</w:t>
                            </w:r>
                            <w:proofErr w:type="spellEnd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>llankankapak</w:t>
                            </w:r>
                            <w:proofErr w:type="spellEnd"/>
                            <w:r w:rsidRPr="00B72CE9"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  <w:t>:</w:t>
                            </w:r>
                          </w:p>
                          <w:p w14:paraId="4C052ED9" w14:textId="77777777" w:rsidR="00B72CE9" w:rsidRDefault="00B72CE9" w:rsidP="00B72CE9">
                            <w:pPr>
                              <w:jc w:val="both"/>
                              <w:rPr>
                                <w:bCs/>
                                <w:color w:val="000000" w:themeColor="text1"/>
                                <w:szCs w:val="24"/>
                                <w:lang w:val="es-ES"/>
                              </w:rPr>
                            </w:pPr>
                          </w:p>
                          <w:p w14:paraId="7DE325C0" w14:textId="77777777" w:rsidR="00B72CE9" w:rsidRPr="00B72CE9" w:rsidRDefault="00B72CE9" w:rsidP="00B72CE9">
                            <w:pPr>
                              <w:jc w:val="both"/>
                              <w:rPr>
                                <w:color w:val="000000" w:themeColor="text1"/>
                                <w:szCs w:val="24"/>
                                <w:lang w:val="es-MX"/>
                              </w:rPr>
                            </w:pPr>
                            <w:r w:rsidRPr="00B970B7"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3B12EB31" wp14:editId="5FD59429">
                                  <wp:extent cx="466725" cy="466725"/>
                                  <wp:effectExtent l="0" t="0" r="0" b="9525"/>
                                  <wp:docPr id="103" name="Gráfico 103" descr="Mujer granjera contorno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Gráfico 44" descr="Mujer granjera contorno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6725" cy="466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B72CE9">
                              <w:rPr>
                                <w:color w:val="000000" w:themeColor="text1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es-MX"/>
                              </w:rPr>
                              <w:t>Tankana</w:t>
                            </w:r>
                            <w:proofErr w:type="spellEnd"/>
                          </w:p>
                          <w:p w14:paraId="0E2C3EAC" w14:textId="77777777" w:rsidR="00D43E68" w:rsidRPr="00B72CE9" w:rsidRDefault="00B72CE9" w:rsidP="0083591E">
                            <w:pPr>
                              <w:pStyle w:val="Cita1"/>
                              <w:jc w:val="both"/>
                              <w:rPr>
                                <w:rFonts w:ascii="Times New Roman" w:hAnsi="Times New Roman"/>
                                <w:sz w:val="20"/>
                                <w:lang w:val="es-US"/>
                              </w:rPr>
                            </w:pPr>
                            <w:r w:rsidRPr="00B72CE9"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1FA1CF2D" wp14:editId="1D95A281">
                                  <wp:extent cx="409575" cy="409575"/>
                                  <wp:effectExtent l="0" t="0" r="9525" b="9525"/>
                                  <wp:docPr id="105" name="Gráfico 105" descr="Agricultura con relleno sólido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Gráfico 42" descr="Agricultura con relleno sólido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2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" cy="409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/>
                                <w:caps w:val="0"/>
                                <w:color w:val="000000" w:themeColor="text1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caps w:val="0"/>
                                <w:color w:val="000000" w:themeColor="text1"/>
                                <w:lang w:val="es-MX"/>
                              </w:rPr>
                              <w:t>H</w:t>
                            </w:r>
                            <w:r w:rsidRPr="00B72CE9">
                              <w:rPr>
                                <w:rFonts w:ascii="Times New Roman" w:hAnsi="Times New Roman"/>
                                <w:caps w:val="0"/>
                                <w:color w:val="000000" w:themeColor="text1"/>
                                <w:lang w:val="es-MX"/>
                              </w:rPr>
                              <w:t>atachina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C0F2BC0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33" type="#_x0000_t202" style="position:absolute;margin-left:462pt;margin-top:301.65pt;width:210.3pt;height:182.25pt;flip:y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" filled="f" stroked="f">
                <v:textbox>
                  <w:txbxContent>
                    <w:p w14:paraId="3188BE96" w14:textId="77777777" w:rsidR="00B72CE9" w:rsidRPr="00B72CE9" w:rsidRDefault="00B72CE9" w:rsidP="00B72CE9">
                      <w:pPr>
                        <w:ind w:left="360"/>
                        <w:jc w:val="center"/>
                        <w:rPr>
                          <w:b/>
                          <w:bCs/>
                          <w:color w:val="000000" w:themeColor="text1"/>
                          <w:szCs w:val="24"/>
                          <w:lang w:val="es-MX"/>
                        </w:rPr>
                      </w:pPr>
                      <w:r w:rsidRPr="00B72CE9">
                        <w:rPr>
                          <w:b/>
                          <w:bCs/>
                          <w:color w:val="000000" w:themeColor="text1"/>
                          <w:szCs w:val="24"/>
                          <w:lang w:val="es-ES"/>
                        </w:rPr>
                        <w:t>¿IMATI KAN MAKIKUNAWAN TALIGAKUNATA APARISHPA LLANKANA?</w:t>
                      </w:r>
                    </w:p>
                    <w:p w14:paraId="66043F81" w14:textId="77777777" w:rsidR="00B72CE9" w:rsidRDefault="00B72CE9" w:rsidP="00B72CE9">
                      <w:pPr>
                        <w:jc w:val="both"/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</w:pPr>
                      <w:proofErr w:type="spellStart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>Makikunawan</w:t>
                      </w:r>
                      <w:proofErr w:type="spellEnd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 xml:space="preserve"> </w:t>
                      </w:r>
                      <w:proofErr w:type="spellStart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>taligakunata</w:t>
                      </w:r>
                      <w:proofErr w:type="spellEnd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 xml:space="preserve"> </w:t>
                      </w:r>
                      <w:proofErr w:type="spellStart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>aparishpa</w:t>
                      </w:r>
                      <w:proofErr w:type="spellEnd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 xml:space="preserve"> </w:t>
                      </w:r>
                      <w:proofErr w:type="spellStart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>llankana</w:t>
                      </w:r>
                      <w:proofErr w:type="spellEnd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 xml:space="preserve"> </w:t>
                      </w:r>
                      <w:proofErr w:type="spellStart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>campak</w:t>
                      </w:r>
                      <w:proofErr w:type="spellEnd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 xml:space="preserve"> sinchi </w:t>
                      </w:r>
                      <w:proofErr w:type="spellStart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>ministini</w:t>
                      </w:r>
                      <w:proofErr w:type="spellEnd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 xml:space="preserve"> </w:t>
                      </w:r>
                      <w:proofErr w:type="spellStart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>kayta</w:t>
                      </w:r>
                      <w:proofErr w:type="spellEnd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 xml:space="preserve"> </w:t>
                      </w:r>
                      <w:proofErr w:type="spellStart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>llankankapak</w:t>
                      </w:r>
                      <w:proofErr w:type="spellEnd"/>
                      <w:r w:rsidRPr="00B72CE9"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  <w:t>:</w:t>
                      </w:r>
                    </w:p>
                    <w:p w14:paraId="4C052ED9" w14:textId="77777777" w:rsidR="00B72CE9" w:rsidRDefault="00B72CE9" w:rsidP="00B72CE9">
                      <w:pPr>
                        <w:jc w:val="both"/>
                        <w:rPr>
                          <w:bCs/>
                          <w:color w:val="000000" w:themeColor="text1"/>
                          <w:szCs w:val="24"/>
                          <w:lang w:val="es-ES"/>
                        </w:rPr>
                      </w:pPr>
                    </w:p>
                    <w:p w14:paraId="7DE325C0" w14:textId="77777777" w:rsidR="00B72CE9" w:rsidRPr="00B72CE9" w:rsidRDefault="00B72CE9" w:rsidP="00B72CE9">
                      <w:pPr>
                        <w:jc w:val="both"/>
                        <w:rPr>
                          <w:color w:val="000000" w:themeColor="text1"/>
                          <w:szCs w:val="24"/>
                          <w:lang w:val="es-MX"/>
                        </w:rPr>
                      </w:pPr>
                      <w:r w:rsidRPr="00B970B7"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3B12EB31" wp14:editId="5FD59429">
                            <wp:extent cx="466725" cy="466725"/>
                            <wp:effectExtent l="0" t="0" r="0" b="9525"/>
                            <wp:docPr id="103" name="Gráfico 103" descr="Mujer granjera contorno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Gráfico 44" descr="Mujer granjera contorno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6725" cy="466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B72CE9">
                        <w:rPr>
                          <w:color w:val="000000" w:themeColor="text1"/>
                          <w:lang w:val="es-MX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lang w:val="es-MX"/>
                        </w:rPr>
                        <w:t>Tankana</w:t>
                      </w:r>
                      <w:proofErr w:type="spellEnd"/>
                    </w:p>
                    <w:p w14:paraId="0E2C3EAC" w14:textId="77777777" w:rsidR="00D43E68" w:rsidRPr="00B72CE9" w:rsidRDefault="00B72CE9" w:rsidP="0083591E">
                      <w:pPr>
                        <w:pStyle w:val="Cita1"/>
                        <w:jc w:val="both"/>
                        <w:rPr>
                          <w:rFonts w:ascii="Times New Roman" w:hAnsi="Times New Roman"/>
                          <w:sz w:val="20"/>
                          <w:lang w:val="es-US"/>
                        </w:rPr>
                      </w:pPr>
                      <w:r w:rsidRPr="00B72CE9">
                        <w:rPr>
                          <w:rFonts w:ascii="Times New Roman" w:hAnsi="Times New Roman"/>
                          <w:noProof/>
                          <w:color w:val="000000" w:themeColor="text1"/>
                        </w:rPr>
                        <w:drawing>
                          <wp:inline distT="0" distB="0" distL="0" distR="0" wp14:anchorId="1FA1CF2D" wp14:editId="1D95A281">
                            <wp:extent cx="409575" cy="409575"/>
                            <wp:effectExtent l="0" t="0" r="9525" b="9525"/>
                            <wp:docPr id="105" name="Gráfico 105" descr="Agricultura con relleno sólido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Gráfico 42" descr="Agricultura con relleno sólido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1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" cy="409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/>
                          <w:caps w:val="0"/>
                          <w:color w:val="000000" w:themeColor="text1"/>
                          <w:lang w:val="es-MX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caps w:val="0"/>
                          <w:color w:val="000000" w:themeColor="text1"/>
                          <w:lang w:val="es-MX"/>
                        </w:rPr>
                        <w:t>H</w:t>
                      </w:r>
                      <w:r w:rsidRPr="00B72CE9">
                        <w:rPr>
                          <w:rFonts w:ascii="Times New Roman" w:hAnsi="Times New Roman"/>
                          <w:caps w:val="0"/>
                          <w:color w:val="000000" w:themeColor="text1"/>
                          <w:lang w:val="es-MX"/>
                        </w:rPr>
                        <w:t>atachina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E194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88AD126" wp14:editId="408665C3">
                <wp:simplePos x="0" y="0"/>
                <wp:positionH relativeFrom="column">
                  <wp:posOffset>6124575</wp:posOffset>
                </wp:positionH>
                <wp:positionV relativeFrom="paragraph">
                  <wp:posOffset>1811655</wp:posOffset>
                </wp:positionV>
                <wp:extent cx="2333625" cy="1857375"/>
                <wp:effectExtent l="0" t="0" r="9525" b="952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857375"/>
                        </a:xfrm>
                        <a:prstGeom prst="rect">
                          <a:avLst/>
                        </a:prstGeom>
                        <a:blipFill>
                          <a:blip r:embed="rId2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82D0F4" id="Rectángulo 19" o:spid="_x0000_s1026" style="position:absolute;margin-left:482.25pt;margin-top:142.65pt;width:183.75pt;height:146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" stroked="f" strokeweight="1pt">
                <v:fill r:id="rId23" o:title="" recolor="t" rotate="t" type="frame"/>
              </v:rect>
            </w:pict>
          </mc:Fallback>
        </mc:AlternateContent>
      </w:r>
      <w:r w:rsidR="00D11D22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EFAC433" wp14:editId="7545DAF9">
                <wp:simplePos x="0" y="0"/>
                <wp:positionH relativeFrom="margin">
                  <wp:align>center</wp:align>
                </wp:positionH>
                <wp:positionV relativeFrom="paragraph">
                  <wp:posOffset>879475</wp:posOffset>
                </wp:positionV>
                <wp:extent cx="1714500" cy="342900"/>
                <wp:effectExtent l="0" t="0" r="0" b="0"/>
                <wp:wrapNone/>
                <wp:docPr id="3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8430EF" w14:textId="77777777" w:rsidR="00B72CE9" w:rsidRPr="00F47395" w:rsidRDefault="00B72CE9" w:rsidP="00A47CE1">
                            <w:pPr>
                              <w:pStyle w:val="website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lang w:val="es-US"/>
                              </w:rPr>
                              <w:t>TUPAQMASIN</w:t>
                            </w:r>
                            <w:r w:rsidRPr="00F47395"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lang w:val="es-US"/>
                              </w:rPr>
                              <w:t>:</w:t>
                            </w:r>
                          </w:p>
                          <w:p w14:paraId="13560709" w14:textId="77777777" w:rsidR="00D43E68" w:rsidRPr="00D11D22" w:rsidRDefault="00D43E68" w:rsidP="00D11D22">
                            <w:pPr>
                              <w:pStyle w:val="website"/>
                              <w:jc w:val="left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FAC433" id="Text Box 76" o:spid="_x0000_s1034" type="#_x0000_t202" style="position:absolute;margin-left:0;margin-top:69.25pt;width:135pt;height:27pt;flip:y;z-index: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" filled="f" stroked="f">
                <v:textbox>
                  <w:txbxContent>
                    <w:p w14:paraId="3D8430EF" w14:textId="77777777" w:rsidR="00B72CE9" w:rsidRPr="00F47395" w:rsidRDefault="00B72CE9" w:rsidP="00A47CE1">
                      <w:pPr>
                        <w:pStyle w:val="website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lang w:val="es-US"/>
                        </w:rPr>
                        <w:t>TUPAQMASIN</w:t>
                      </w:r>
                      <w:r w:rsidRPr="00F47395"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lang w:val="es-US"/>
                        </w:rPr>
                        <w:t>:</w:t>
                      </w:r>
                    </w:p>
                    <w:p w14:paraId="13560709" w14:textId="77777777" w:rsidR="00D43E68" w:rsidRPr="00D11D22" w:rsidRDefault="00D43E68" w:rsidP="00D11D22">
                      <w:pPr>
                        <w:pStyle w:val="website"/>
                        <w:jc w:val="left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11D22" w:rsidRPr="003B53D6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3EE8BCE" wp14:editId="41760F5D">
                <wp:simplePos x="0" y="0"/>
                <wp:positionH relativeFrom="column">
                  <wp:posOffset>2616835</wp:posOffset>
                </wp:positionH>
                <wp:positionV relativeFrom="paragraph">
                  <wp:posOffset>1259205</wp:posOffset>
                </wp:positionV>
                <wp:extent cx="381635" cy="1647825"/>
                <wp:effectExtent l="0" t="0" r="0" b="0"/>
                <wp:wrapNone/>
                <wp:docPr id="69" name="Grupo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1647825"/>
                          <a:chOff x="6074" y="2956"/>
                          <a:chExt cx="601" cy="2357"/>
                        </a:xfrm>
                      </wpg:grpSpPr>
                      <pic:pic xmlns:pic="http://schemas.openxmlformats.org/drawingml/2006/picture">
                        <pic:nvPicPr>
                          <pic:cNvPr id="70" name="Picture 11" descr="t2 ema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7" y="2956"/>
                            <a:ext cx="568" cy="4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12" descr="l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0" y="3420"/>
                            <a:ext cx="498" cy="5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13" descr="ph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7" y="4164"/>
                            <a:ext cx="485" cy="5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14" descr="addr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4" y="4718"/>
                            <a:ext cx="554" cy="5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E8BA02" id="Grupo 69" o:spid="_x0000_s1026" style="position:absolute;margin-left:206.05pt;margin-top:99.15pt;width:30.05pt;height:129.75pt;z-index:251677696" coordorigin="6074,2956" coordsize="601,2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alt="t2 email" style="position:absolute;left:6107;top:2956;width:568;height:4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G4aXAAAAA2wAAAA8AAABkcnMvZG93bnJldi54bWxET02LwjAQvS/4H8II3tZ0Fax2jSKCoLIg&#10;VS/ehmS2LdtMShNr/ffmIOzx8b6X697WoqPWV44VfI0TEMTamYoLBdfL7nMOwgdkg7VjUvAkD+vV&#10;4GOJmXEPzqk7h0LEEPYZKihDaDIpvS7Joh+7hjhyv661GCJsC2lafMRwW8tJksykxYpjQ4kNbUvS&#10;f+e7VVDlfOwXh/Q29de6u+iTTPXPSanRsN98gwjUh3/x2703CtK4Pn6JP0CuX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IbhpcAAAADbAAAADwAAAAAAAAAAAAAAAACfAgAA&#10;ZHJzL2Rvd25yZXYueG1sUEsFBgAAAAAEAAQA9wAAAIwDAAAAAA==&#10;">
                  <v:imagedata r:id="rId28" o:title="t2 email"/>
                </v:shape>
                <v:shape id="Picture 12" o:spid="_x0000_s1028" type="#_x0000_t75" alt="loc" style="position:absolute;left:6130;top:3420;width:498;height:5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obLnDAAAA2wAAAA8AAABkcnMvZG93bnJldi54bWxEj0FrAjEUhO8F/0N4Qm81Wylb2RqlCKLg&#10;qXaRHh+b101o8rJs4rr6602h0OMwM98wy/XonRiojzawgudZAYK4Cdpyq6D+3D4tQMSErNEFJgVX&#10;irBeTR6WWOlw4Q8ajqkVGcKxQgUmpa6SMjaGPMZZ6Iiz9x16jynLvpW6x0uGeyfnRVFKj5bzgsGO&#10;Noaan+PZKxjKk13cSm2daXbO1of9Kb58KfU4Hd/fQCQa03/4r73XCl7n8Psl/wC5u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yhsucMAAADbAAAADwAAAAAAAAAAAAAAAACf&#10;AgAAZHJzL2Rvd25yZXYueG1sUEsFBgAAAAAEAAQA9wAAAI8DAAAAAA==&#10;">
                  <v:imagedata r:id="rId29" o:title="loc"/>
                </v:shape>
                <v:shape id="Picture 13" o:spid="_x0000_s1029" type="#_x0000_t75" alt="phone" style="position:absolute;left:6107;top:4164;width:485;height: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WcGLFAAAA2wAAAA8AAABkcnMvZG93bnJldi54bWxEj0FLw0AUhO+C/2F5gje7UcRK2m2pQiEK&#10;tdj2UG+P7DMbm30bsq9p+u/dguBxmJlvmOl88I3qqYt1YAP3owwUcRlszZWB3XZ59wwqCrLFJjAZ&#10;OFOE+ez6aoq5DSf+pH4jlUoQjjkacCJtrnUsHXmMo9ASJ+87dB4lya7StsNTgvtGP2TZk/ZYc1pw&#10;2NKro/KwOXoD5Iu66N/dXg6rN/lavxx/FssPY25vhsUElNAg/+G/dmENjB/h8iX9AD37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1nBixQAAANsAAAAPAAAAAAAAAAAAAAAA&#10;AJ8CAABkcnMvZG93bnJldi54bWxQSwUGAAAAAAQABAD3AAAAkQMAAAAA&#10;">
                  <v:imagedata r:id="rId30" o:title="phone"/>
                </v:shape>
                <v:shape id="Picture 14" o:spid="_x0000_s1030" type="#_x0000_t75" alt="address" style="position:absolute;left:6074;top:4718;width:554;height:5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YzZLDAAAA2wAAAA8AAABkcnMvZG93bnJldi54bWxEj92KwjAUhO8XfIdwBG8WTRWqUo0isoKw&#10;UPDnAQ7NsS1tTmqTrfXtzYLg5TAz3zDrbW9q0VHrSssKppMIBHFmdcm5guvlMF6CcB5ZY22ZFDzJ&#10;wXYz+Fpjou2DT9SdfS4ChF2CCgrvm0RKlxVk0E1sQxy8m20N+iDbXOoWHwFuajmLork0WHJYKLCh&#10;fUFZdf4zCuLZz3c6rfLu1+F9Xj1P6X0fp0qNhv1uBcJT7z/hd/uoFSxi+P8SfoDcv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5jNksMAAADbAAAADwAAAAAAAAAAAAAAAACf&#10;AgAAZHJzL2Rvd25yZXYueG1sUEsFBgAAAAAEAAQA9wAAAI8DAAAAAA==&#10;">
                  <v:imagedata r:id="rId31" o:title="address"/>
                </v:shape>
              </v:group>
            </w:pict>
          </mc:Fallback>
        </mc:AlternateContent>
      </w:r>
      <w:r w:rsidR="00D11D22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69383F18" wp14:editId="2DD97388">
                <wp:simplePos x="0" y="0"/>
                <wp:positionH relativeFrom="margin">
                  <wp:posOffset>2946400</wp:posOffset>
                </wp:positionH>
                <wp:positionV relativeFrom="paragraph">
                  <wp:posOffset>1217930</wp:posOffset>
                </wp:positionV>
                <wp:extent cx="2381250" cy="1758950"/>
                <wp:effectExtent l="0" t="0" r="0" b="0"/>
                <wp:wrapNone/>
                <wp:docPr id="28" name="Cuadro de texto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175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49EFE" w14:textId="77777777" w:rsidR="003B53D6" w:rsidRPr="003B53D6" w:rsidRDefault="003B53D6" w:rsidP="003B53D6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lang w:val="es-US"/>
                              </w:rPr>
                            </w:pPr>
                            <w:r w:rsidRPr="003B53D6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>carrera.industrial@uta.edu.ec</w:t>
                            </w:r>
                            <w:r w:rsidRPr="003B53D6">
                              <w:rPr>
                                <w:rFonts w:ascii="Arial" w:hAnsi="Arial" w:cs="Arial"/>
                                <w:color w:val="FFFFFF" w:themeColor="background1"/>
                                <w:lang w:val="es-US"/>
                              </w:rPr>
                              <w:cr/>
                            </w:r>
                            <w:r w:rsidRPr="003B53D6">
                              <w:rPr>
                                <w:rFonts w:ascii="Arial" w:hAnsi="Arial" w:cs="Arial"/>
                                <w:color w:val="FFFFFF" w:themeColor="background1"/>
                                <w:lang w:val="es-US"/>
                              </w:rPr>
                              <w:cr/>
                            </w:r>
                            <w:r w:rsidRPr="003B53D6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 xml:space="preserve">Cdla. Universitaria (Predios Huachi) </w:t>
                            </w:r>
                            <w:r w:rsidRPr="003B53D6">
                              <w:rPr>
                                <w:rFonts w:ascii="Arial" w:hAnsi="Arial" w:cs="Arial"/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3B53D6">
                              <w:rPr>
                                <w:rFonts w:ascii="Arial" w:hAnsi="Arial" w:cs="Arial"/>
                                <w:color w:val="FFFFFF" w:themeColor="background1"/>
                                <w:lang w:val="es-US"/>
                              </w:rPr>
                              <w:cr/>
                              <w:t>Call:</w:t>
                            </w:r>
                            <w:r w:rsidRPr="003B53D6">
                              <w:rPr>
                                <w:rFonts w:ascii="Arial" w:hAnsi="Arial" w:cs="Arial"/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t xml:space="preserve"> </w:t>
                            </w:r>
                            <w:r w:rsidRPr="003B53D6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>2411537</w:t>
                            </w:r>
                            <w:r w:rsidRPr="003B53D6">
                              <w:rPr>
                                <w:rFonts w:ascii="Arial" w:hAnsi="Arial" w:cs="Arial"/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  <w:t>Fax</w:t>
                            </w:r>
                            <w:r w:rsidRPr="003B53D6">
                              <w:rPr>
                                <w:rFonts w:ascii="Arial" w:hAnsi="Arial" w:cs="Arial"/>
                                <w:color w:val="FFFFFF" w:themeColor="background1"/>
                                <w:lang w:val="es-US"/>
                              </w:rPr>
                              <w:t>:</w:t>
                            </w:r>
                            <w:r w:rsidRPr="003B53D6">
                              <w:rPr>
                                <w:rFonts w:ascii="Arial" w:hAnsi="Arial" w:cs="Arial"/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t xml:space="preserve"> </w:t>
                            </w:r>
                            <w:r w:rsidRPr="003B53D6">
                              <w:rPr>
                                <w:rFonts w:ascii="Arial" w:hAnsi="Arial" w:cs="Arial"/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 xml:space="preserve">03-2851894 </w:t>
                            </w:r>
                            <w:r w:rsidRPr="003B53D6">
                              <w:rPr>
                                <w:rFonts w:ascii="Arial" w:hAnsi="Arial" w:cs="Arial"/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3B53D6">
                              <w:rPr>
                                <w:rFonts w:ascii="Arial" w:hAnsi="Arial" w:cs="Arial"/>
                                <w:color w:val="FFFFFF" w:themeColor="background1"/>
                                <w:lang w:val="es-US"/>
                              </w:rPr>
                              <w:cr/>
                              <w:t>https://uta.edu.ec/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CDF3F" id="Cuadro de texto 28" o:spid="_x0000_s1035" type="#_x0000_t202" style="position:absolute;margin-left:232pt;margin-top:95.9pt;width:187.5pt;height:138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" filled="f" stroked="f">
                <v:textbox>
                  <w:txbxContent>
                    <w:p w:rsidR="003B53D6" w:rsidRPr="003B53D6" w:rsidRDefault="003B53D6" w:rsidP="003B53D6">
                      <w:pPr>
                        <w:rPr>
                          <w:rFonts w:ascii="Arial" w:hAnsi="Arial" w:cs="Arial"/>
                          <w:color w:val="FFFFFF" w:themeColor="background1"/>
                          <w:lang w:val="es-US"/>
                        </w:rPr>
                      </w:pPr>
                      <w:r w:rsidRPr="003B53D6">
                        <w:rPr>
                          <w:rFonts w:ascii="Arial" w:hAnsi="Arial" w:cs="Arial"/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>carrera.industrial@uta.edu.ec</w:t>
                      </w:r>
                      <w:r w:rsidRPr="003B53D6">
                        <w:rPr>
                          <w:rFonts w:ascii="Arial" w:hAnsi="Arial" w:cs="Arial"/>
                          <w:color w:val="FFFFFF" w:themeColor="background1"/>
                          <w:lang w:val="es-US"/>
                        </w:rPr>
                        <w:cr/>
                      </w:r>
                      <w:r w:rsidRPr="003B53D6">
                        <w:rPr>
                          <w:rFonts w:ascii="Arial" w:hAnsi="Arial" w:cs="Arial"/>
                          <w:color w:val="FFFFFF" w:themeColor="background1"/>
                          <w:lang w:val="es-US"/>
                        </w:rPr>
                        <w:cr/>
                      </w:r>
                      <w:r w:rsidRPr="003B53D6">
                        <w:rPr>
                          <w:rFonts w:ascii="Arial" w:hAnsi="Arial" w:cs="Arial"/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 xml:space="preserve">Cdla. Universitaria (Predios Huachi) </w:t>
                      </w:r>
                      <w:r w:rsidRPr="003B53D6">
                        <w:rPr>
                          <w:rFonts w:ascii="Arial" w:hAnsi="Arial" w:cs="Arial"/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3B53D6">
                        <w:rPr>
                          <w:rFonts w:ascii="Arial" w:hAnsi="Arial" w:cs="Arial"/>
                          <w:color w:val="FFFFFF" w:themeColor="background1"/>
                          <w:lang w:val="es-US"/>
                        </w:rPr>
                        <w:cr/>
                        <w:t>Call:</w:t>
                      </w:r>
                      <w:r w:rsidRPr="003B53D6">
                        <w:rPr>
                          <w:rFonts w:ascii="Arial" w:hAnsi="Arial" w:cs="Arial"/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t xml:space="preserve"> </w:t>
                      </w:r>
                      <w:r w:rsidRPr="003B53D6">
                        <w:rPr>
                          <w:rFonts w:ascii="Arial" w:hAnsi="Arial" w:cs="Arial"/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>2411537</w:t>
                      </w:r>
                      <w:r w:rsidRPr="003B53D6">
                        <w:rPr>
                          <w:rFonts w:ascii="Arial" w:hAnsi="Arial" w:cs="Arial"/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  <w:t>Fax</w:t>
                      </w:r>
                      <w:r w:rsidRPr="003B53D6">
                        <w:rPr>
                          <w:rFonts w:ascii="Arial" w:hAnsi="Arial" w:cs="Arial"/>
                          <w:color w:val="FFFFFF" w:themeColor="background1"/>
                          <w:lang w:val="es-US"/>
                        </w:rPr>
                        <w:t>:</w:t>
                      </w:r>
                      <w:r w:rsidRPr="003B53D6">
                        <w:rPr>
                          <w:rFonts w:ascii="Arial" w:hAnsi="Arial" w:cs="Arial"/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t xml:space="preserve"> </w:t>
                      </w:r>
                      <w:r w:rsidRPr="003B53D6">
                        <w:rPr>
                          <w:rFonts w:ascii="Arial" w:hAnsi="Arial" w:cs="Arial"/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 xml:space="preserve">03-2851894 </w:t>
                      </w:r>
                      <w:r w:rsidRPr="003B53D6">
                        <w:rPr>
                          <w:rFonts w:ascii="Arial" w:hAnsi="Arial" w:cs="Arial"/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3B53D6">
                        <w:rPr>
                          <w:rFonts w:ascii="Arial" w:hAnsi="Arial" w:cs="Arial"/>
                          <w:color w:val="FFFFFF" w:themeColor="background1"/>
                          <w:lang w:val="es-US"/>
                        </w:rPr>
                        <w:cr/>
                        <w:t>https://uta.edu.ec/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53D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A31ECE5" wp14:editId="3859C16B">
                <wp:simplePos x="0" y="0"/>
                <wp:positionH relativeFrom="margin">
                  <wp:align>center</wp:align>
                </wp:positionH>
                <wp:positionV relativeFrom="paragraph">
                  <wp:posOffset>3754755</wp:posOffset>
                </wp:positionV>
                <wp:extent cx="2670810" cy="1673225"/>
                <wp:effectExtent l="0" t="0" r="0" b="3175"/>
                <wp:wrapNone/>
                <wp:docPr id="64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670810" cy="167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FE0EF5" w14:textId="77777777" w:rsidR="00F7203A" w:rsidRPr="00F7203A" w:rsidRDefault="00F7203A" w:rsidP="00F7203A">
                            <w:pPr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  <w:r w:rsidRPr="00F7203A">
                              <w:rPr>
                                <w:b/>
                                <w:bCs/>
                                <w:lang w:val="es-MX"/>
                              </w:rPr>
                              <w:t>INGENIERÍA INDUSTRIAL EN PROCESOS DE AUTOMATIZACIÓN</w:t>
                            </w:r>
                          </w:p>
                          <w:p w14:paraId="3090C2A5" w14:textId="77777777" w:rsidR="003B53D6" w:rsidRPr="00F7203A" w:rsidRDefault="003B53D6" w:rsidP="003B53D6">
                            <w:pPr>
                              <w:pStyle w:val="Cita1"/>
                              <w:jc w:val="center"/>
                              <w:rPr>
                                <w:color w:val="auto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BCECB2" id="_x0000_s1036" type="#_x0000_t202" style="position:absolute;margin-left:0;margin-top:295.65pt;width:210.3pt;height:131.75pt;flip:y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" filled="f" stroked="f">
                <v:textbox>
                  <w:txbxContent>
                    <w:p w:rsidR="00F7203A" w:rsidRPr="00F7203A" w:rsidRDefault="00F7203A" w:rsidP="00F7203A">
                      <w:pPr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  <w:r w:rsidRPr="00F7203A">
                        <w:rPr>
                          <w:b/>
                          <w:bCs/>
                          <w:lang w:val="es-MX"/>
                        </w:rPr>
                        <w:t>INGENIERÍA INDUSTRIAL EN PROCESOS DE AUTOMATIZACIÓN</w:t>
                      </w:r>
                    </w:p>
                    <w:p w:rsidR="003B53D6" w:rsidRPr="00F7203A" w:rsidRDefault="003B53D6" w:rsidP="003B53D6">
                      <w:pPr>
                        <w:pStyle w:val="Cita1"/>
                        <w:jc w:val="center"/>
                        <w:rPr>
                          <w:color w:val="auto"/>
                          <w:lang w:val="es-MX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B53D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5DF07F" wp14:editId="3CE0350B">
                <wp:simplePos x="0" y="0"/>
                <wp:positionH relativeFrom="margin">
                  <wp:align>center</wp:align>
                </wp:positionH>
                <wp:positionV relativeFrom="paragraph">
                  <wp:posOffset>4521835</wp:posOffset>
                </wp:positionV>
                <wp:extent cx="1371600" cy="1371600"/>
                <wp:effectExtent l="0" t="0" r="0" b="0"/>
                <wp:wrapNone/>
                <wp:docPr id="31" name="Elips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1371600"/>
                        </a:xfrm>
                        <a:prstGeom prst="ellipse">
                          <a:avLst/>
                        </a:prstGeom>
                        <a:blipFill>
                          <a:blip r:embed="rId3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5E1E59" id="Elipse 31" o:spid="_x0000_s1026" style="position:absolute;margin-left:0;margin-top:356.05pt;width:108pt;height:108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" stroked="f" strokeweight="1pt">
                <v:fill r:id="rId33" o:title="" recolor="t" rotate="t" type="frame"/>
                <v:stroke joinstyle="miter"/>
                <v:path arrowok="t"/>
                <w10:wrap anchorx="margin"/>
              </v:oval>
            </w:pict>
          </mc:Fallback>
        </mc:AlternateContent>
      </w:r>
      <w:r w:rsidR="00D43E68">
        <w:br w:type="page"/>
      </w:r>
      <w:r w:rsidR="00A47CE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916823" wp14:editId="00E2DDB8">
                <wp:simplePos x="0" y="0"/>
                <wp:positionH relativeFrom="column">
                  <wp:posOffset>5562600</wp:posOffset>
                </wp:positionH>
                <wp:positionV relativeFrom="paragraph">
                  <wp:posOffset>2009775</wp:posOffset>
                </wp:positionV>
                <wp:extent cx="2971800" cy="419100"/>
                <wp:effectExtent l="0" t="0" r="0" b="0"/>
                <wp:wrapNone/>
                <wp:docPr id="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97180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FB214" w14:textId="77777777" w:rsidR="00165257" w:rsidRPr="00165257" w:rsidRDefault="00165257" w:rsidP="00165257">
                            <w:pPr>
                              <w:jc w:val="center"/>
                              <w:rPr>
                                <w:color w:val="C00000"/>
                                <w:szCs w:val="24"/>
                              </w:rPr>
                            </w:pPr>
                            <w:r w:rsidRPr="00165257">
                              <w:rPr>
                                <w:color w:val="C00000"/>
                                <w:szCs w:val="24"/>
                              </w:rPr>
                              <w:t>ALLÍ LLANKANKI WACHUKUNATA</w:t>
                            </w:r>
                          </w:p>
                          <w:p w14:paraId="347F81C2" w14:textId="77777777" w:rsidR="00D43E68" w:rsidRPr="00D11D22" w:rsidRDefault="00D43E68" w:rsidP="000842F0">
                            <w:pPr>
                              <w:pStyle w:val="SubheadHere01"/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916823" id="Text Box 85" o:spid="_x0000_s1037" type="#_x0000_t202" style="position:absolute;margin-left:438pt;margin-top:158.25pt;width:234pt;height:33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" filled="f" stroked="f">
                <v:textbox>
                  <w:txbxContent>
                    <w:p w14:paraId="279FB214" w14:textId="77777777" w:rsidR="00165257" w:rsidRPr="00165257" w:rsidRDefault="00165257" w:rsidP="00165257">
                      <w:pPr>
                        <w:jc w:val="center"/>
                        <w:rPr>
                          <w:color w:val="C00000"/>
                          <w:szCs w:val="24"/>
                        </w:rPr>
                      </w:pPr>
                      <w:r w:rsidRPr="00165257">
                        <w:rPr>
                          <w:color w:val="C00000"/>
                          <w:szCs w:val="24"/>
                        </w:rPr>
                        <w:t>ALLÍ LLANKANKI WACHUKUNATA</w:t>
                      </w:r>
                    </w:p>
                    <w:p w14:paraId="347F81C2" w14:textId="77777777" w:rsidR="00D43E68" w:rsidRPr="00D11D22" w:rsidRDefault="00D43E68" w:rsidP="000842F0">
                      <w:pPr>
                        <w:pStyle w:val="SubheadHere01"/>
                        <w:rPr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05FB8F9" wp14:editId="7347D0FE">
                <wp:simplePos x="0" y="0"/>
                <wp:positionH relativeFrom="column">
                  <wp:posOffset>2458085</wp:posOffset>
                </wp:positionH>
                <wp:positionV relativeFrom="paragraph">
                  <wp:posOffset>659130</wp:posOffset>
                </wp:positionV>
                <wp:extent cx="2971800" cy="3886200"/>
                <wp:effectExtent l="0" t="0" r="0" b="0"/>
                <wp:wrapNone/>
                <wp:docPr id="16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971800" cy="388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FBFB5E" w14:textId="77777777" w:rsidR="00A47CE1" w:rsidRDefault="00A47CE1" w:rsidP="00F7203A">
                            <w:pPr>
                              <w:jc w:val="center"/>
                              <w:rPr>
                                <w:b/>
                                <w:bCs/>
                                <w:color w:val="C00000"/>
                                <w:sz w:val="28"/>
                                <w:szCs w:val="28"/>
                                <w:u w:val="single"/>
                                <w:lang w:val="es-MX"/>
                              </w:rPr>
                            </w:pPr>
                          </w:p>
                          <w:p w14:paraId="45C879E7" w14:textId="43F2A049" w:rsidR="00F7203A" w:rsidRPr="00165257" w:rsidRDefault="00165257" w:rsidP="00F7203A">
                            <w:pPr>
                              <w:jc w:val="center"/>
                              <w:rPr>
                                <w:b/>
                                <w:bCs/>
                                <w:color w:val="C00000"/>
                                <w:sz w:val="28"/>
                                <w:szCs w:val="28"/>
                                <w:u w:val="single"/>
                                <w:lang w:val="es-MX"/>
                              </w:rPr>
                            </w:pPr>
                            <w:r w:rsidRPr="00165257">
                              <w:rPr>
                                <w:b/>
                                <w:bCs/>
                                <w:color w:val="C00000"/>
                                <w:sz w:val="28"/>
                                <w:szCs w:val="28"/>
                                <w:u w:val="single"/>
                                <w:lang w:val="es-MX"/>
                              </w:rPr>
                              <w:t>¡KAYTA RURAY!</w:t>
                            </w:r>
                          </w:p>
                          <w:p w14:paraId="1BA58AF1" w14:textId="77777777" w:rsidR="00C15C62" w:rsidRPr="00D11D22" w:rsidRDefault="00C15C62" w:rsidP="00C15C62">
                            <w:pPr>
                              <w:pStyle w:val="Prrafodelista"/>
                              <w:spacing w:line="276" w:lineRule="auto"/>
                              <w:ind w:left="360"/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s-US"/>
                              </w:rPr>
                            </w:pPr>
                          </w:p>
                          <w:p w14:paraId="38D00143" w14:textId="77777777" w:rsidR="00F7203A" w:rsidRDefault="00F7203A" w:rsidP="00F7203A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</w:pPr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Runa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warmikunaka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mana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llashik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aparinakunata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aparinachu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kan, 2/3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hari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aparinakunata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.</w:t>
                            </w:r>
                          </w:p>
                          <w:p w14:paraId="1ECD4CA5" w14:textId="77777777" w:rsidR="00165257" w:rsidRPr="00F7203A" w:rsidRDefault="00165257" w:rsidP="00165257">
                            <w:pPr>
                              <w:pStyle w:val="Prrafodelista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</w:pPr>
                          </w:p>
                          <w:p w14:paraId="45021F99" w14:textId="77777777" w:rsidR="00F7203A" w:rsidRDefault="00F7203A" w:rsidP="00F7203A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</w:pPr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Runa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warmi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azadunta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chaupi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caspimanta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charina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kan mana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washatullu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tsukrichun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,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uchilla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cabuta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>charina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s-MX"/>
                              </w:rPr>
                              <w:t xml:space="preserve"> kan.</w:t>
                            </w:r>
                          </w:p>
                          <w:p w14:paraId="7D82F942" w14:textId="77777777" w:rsidR="00165257" w:rsidRPr="00165257" w:rsidRDefault="00165257" w:rsidP="00165257">
                            <w:pPr>
                              <w:jc w:val="both"/>
                              <w:rPr>
                                <w:b/>
                                <w:bCs/>
                                <w:szCs w:val="24"/>
                                <w:lang w:val="es-MX"/>
                              </w:rPr>
                            </w:pPr>
                          </w:p>
                          <w:p w14:paraId="24A16086" w14:textId="77777777" w:rsidR="00F7203A" w:rsidRDefault="00F7203A" w:rsidP="00F7203A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>Azadun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>cabu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>warmipak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>makipi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>hundami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>kanakan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 xml:space="preserve"> ama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>llushkachun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bCs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5E00BEC8" w14:textId="77777777" w:rsidR="00165257" w:rsidRPr="00165257" w:rsidRDefault="00165257" w:rsidP="00165257">
                            <w:pPr>
                              <w:jc w:val="both"/>
                              <w:rPr>
                                <w:b/>
                                <w:bCs/>
                                <w:szCs w:val="24"/>
                              </w:rPr>
                            </w:pPr>
                          </w:p>
                          <w:p w14:paraId="5DA3F125" w14:textId="77777777" w:rsidR="00F7203A" w:rsidRPr="00F7203A" w:rsidRDefault="00F7203A" w:rsidP="00F7203A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Uchilla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hatun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warmikuna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 mana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ashka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aparinakunata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aparinachu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kan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ishkay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chunka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kanchis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pishca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 libra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kunata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aparinakan</w:t>
                            </w:r>
                            <w:proofErr w:type="spellEnd"/>
                            <w:r w:rsidRPr="00F7203A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75670742" w14:textId="77777777" w:rsidR="00D11D22" w:rsidRPr="00F7203A" w:rsidRDefault="00D11D22" w:rsidP="00C15C62">
                            <w:pPr>
                              <w:pStyle w:val="Prrafodelista"/>
                              <w:spacing w:line="276" w:lineRule="auto"/>
                              <w:ind w:left="360"/>
                              <w:rPr>
                                <w:rStyle w:val="eop"/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C8E619F" w14:textId="77777777" w:rsidR="00BF0946" w:rsidRPr="00F7203A" w:rsidRDefault="00BF0946" w:rsidP="0083591E">
                            <w:pPr>
                              <w:pStyle w:val="BodyText01"/>
                              <w:jc w:val="both"/>
                              <w:rPr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4D43C0F1" w14:textId="77777777" w:rsidR="00BF0946" w:rsidRPr="00F7203A" w:rsidRDefault="00BF0946" w:rsidP="0083591E">
                            <w:pPr>
                              <w:pStyle w:val="BodyText01"/>
                              <w:jc w:val="both"/>
                              <w:rPr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3B4DAF86" w14:textId="77777777" w:rsidR="00D43E68" w:rsidRPr="00F7203A" w:rsidRDefault="00D43E68" w:rsidP="00E47FDE">
                            <w:pPr>
                              <w:pStyle w:val="BodyText01"/>
                              <w:rPr>
                                <w:lang w:val="en-US"/>
                              </w:rPr>
                            </w:pPr>
                          </w:p>
                          <w:p w14:paraId="2E537695" w14:textId="77777777" w:rsidR="00D43E68" w:rsidRPr="00F7203A" w:rsidRDefault="00D43E68" w:rsidP="00E47FDE">
                            <w:pPr>
                              <w:pStyle w:val="BodyText01"/>
                              <w:rPr>
                                <w:lang w:val="en-US"/>
                              </w:rPr>
                            </w:pPr>
                          </w:p>
                          <w:p w14:paraId="52F8EFDE" w14:textId="77777777" w:rsidR="00D43E68" w:rsidRPr="00F7203A" w:rsidRDefault="00D43E68" w:rsidP="00E47FDE">
                            <w:pPr>
                              <w:pStyle w:val="BodyText01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5FB8F9" id="Text Box 78" o:spid="_x0000_s1038" type="#_x0000_t202" style="position:absolute;margin-left:193.55pt;margin-top:51.9pt;width:234pt;height:306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" filled="f" stroked="f">
                <v:textbox>
                  <w:txbxContent>
                    <w:p w14:paraId="4DFBFB5E" w14:textId="77777777" w:rsidR="00A47CE1" w:rsidRDefault="00A47CE1" w:rsidP="00F7203A">
                      <w:pPr>
                        <w:jc w:val="center"/>
                        <w:rPr>
                          <w:b/>
                          <w:bCs/>
                          <w:color w:val="C00000"/>
                          <w:sz w:val="28"/>
                          <w:szCs w:val="28"/>
                          <w:u w:val="single"/>
                          <w:lang w:val="es-MX"/>
                        </w:rPr>
                      </w:pPr>
                    </w:p>
                    <w:p w14:paraId="45C879E7" w14:textId="43F2A049" w:rsidR="00F7203A" w:rsidRPr="00165257" w:rsidRDefault="00165257" w:rsidP="00F7203A">
                      <w:pPr>
                        <w:jc w:val="center"/>
                        <w:rPr>
                          <w:b/>
                          <w:bCs/>
                          <w:color w:val="C00000"/>
                          <w:sz w:val="28"/>
                          <w:szCs w:val="28"/>
                          <w:u w:val="single"/>
                          <w:lang w:val="es-MX"/>
                        </w:rPr>
                      </w:pPr>
                      <w:r w:rsidRPr="00165257">
                        <w:rPr>
                          <w:b/>
                          <w:bCs/>
                          <w:color w:val="C00000"/>
                          <w:sz w:val="28"/>
                          <w:szCs w:val="28"/>
                          <w:u w:val="single"/>
                          <w:lang w:val="es-MX"/>
                        </w:rPr>
                        <w:t>¡KAYTA RURAY!</w:t>
                      </w:r>
                    </w:p>
                    <w:p w14:paraId="1BA58AF1" w14:textId="77777777" w:rsidR="00C15C62" w:rsidRPr="00D11D22" w:rsidRDefault="00C15C62" w:rsidP="00C15C62">
                      <w:pPr>
                        <w:pStyle w:val="Prrafodelista"/>
                        <w:spacing w:line="276" w:lineRule="auto"/>
                        <w:ind w:left="360"/>
                        <w:jc w:val="both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s-US"/>
                        </w:rPr>
                      </w:pPr>
                    </w:p>
                    <w:p w14:paraId="38D00143" w14:textId="77777777" w:rsidR="00F7203A" w:rsidRDefault="00F7203A" w:rsidP="00F7203A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</w:pPr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Runa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warmikunaka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mana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llashik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aparinakunata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aparinachu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kan, 2/3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hari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aparinakunata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.</w:t>
                      </w:r>
                    </w:p>
                    <w:p w14:paraId="1ECD4CA5" w14:textId="77777777" w:rsidR="00165257" w:rsidRPr="00F7203A" w:rsidRDefault="00165257" w:rsidP="00165257">
                      <w:pPr>
                        <w:pStyle w:val="Prrafodelista"/>
                        <w:ind w:left="360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</w:pPr>
                    </w:p>
                    <w:p w14:paraId="45021F99" w14:textId="77777777" w:rsidR="00F7203A" w:rsidRDefault="00F7203A" w:rsidP="00F7203A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</w:pPr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Runa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warmi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azadunta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chaupi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caspimanta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charina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kan mana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washatullu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tsukrichun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,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uchilla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cabuta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>charina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s-MX"/>
                        </w:rPr>
                        <w:t xml:space="preserve"> kan.</w:t>
                      </w:r>
                    </w:p>
                    <w:p w14:paraId="7D82F942" w14:textId="77777777" w:rsidR="00165257" w:rsidRPr="00165257" w:rsidRDefault="00165257" w:rsidP="00165257">
                      <w:pPr>
                        <w:jc w:val="both"/>
                        <w:rPr>
                          <w:b/>
                          <w:bCs/>
                          <w:szCs w:val="24"/>
                          <w:lang w:val="es-MX"/>
                        </w:rPr>
                      </w:pPr>
                    </w:p>
                    <w:p w14:paraId="24A16086" w14:textId="77777777" w:rsidR="00F7203A" w:rsidRDefault="00F7203A" w:rsidP="00F7203A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</w:pP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>Azadun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>cabu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>warmipak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>makipi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>hundami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>kanakan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 xml:space="preserve"> ama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>llushkachun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bCs/>
                          <w:szCs w:val="24"/>
                          <w:lang w:val="en-US"/>
                        </w:rPr>
                        <w:t>.</w:t>
                      </w:r>
                    </w:p>
                    <w:p w14:paraId="5E00BEC8" w14:textId="77777777" w:rsidR="00165257" w:rsidRPr="00165257" w:rsidRDefault="00165257" w:rsidP="00165257">
                      <w:pPr>
                        <w:jc w:val="both"/>
                        <w:rPr>
                          <w:b/>
                          <w:bCs/>
                          <w:szCs w:val="24"/>
                        </w:rPr>
                      </w:pPr>
                    </w:p>
                    <w:p w14:paraId="5DA3F125" w14:textId="77777777" w:rsidR="00F7203A" w:rsidRPr="00F7203A" w:rsidRDefault="00F7203A" w:rsidP="00F7203A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</w:pP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Uchilla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hatun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warmikuna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 mana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ashka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aparinakunata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aparinachu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kan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ishkay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chunka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kanchis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pishca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 libra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kunata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aparinakan</w:t>
                      </w:r>
                      <w:proofErr w:type="spellEnd"/>
                      <w:r w:rsidRPr="00F7203A">
                        <w:rPr>
                          <w:rFonts w:ascii="Times New Roman" w:hAnsi="Times New Roman" w:cs="Times New Roman"/>
                          <w:b/>
                          <w:szCs w:val="24"/>
                          <w:lang w:val="en-US"/>
                        </w:rPr>
                        <w:t>.</w:t>
                      </w:r>
                    </w:p>
                    <w:p w14:paraId="75670742" w14:textId="77777777" w:rsidR="00D11D22" w:rsidRPr="00F7203A" w:rsidRDefault="00D11D22" w:rsidP="00C15C62">
                      <w:pPr>
                        <w:pStyle w:val="Prrafodelista"/>
                        <w:spacing w:line="276" w:lineRule="auto"/>
                        <w:ind w:left="360"/>
                        <w:rPr>
                          <w:rStyle w:val="eop"/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</w:p>
                    <w:p w14:paraId="0C8E619F" w14:textId="77777777" w:rsidR="00BF0946" w:rsidRPr="00F7203A" w:rsidRDefault="00BF0946" w:rsidP="0083591E">
                      <w:pPr>
                        <w:pStyle w:val="BodyText01"/>
                        <w:jc w:val="both"/>
                        <w:rPr>
                          <w:color w:val="000000" w:themeColor="text1"/>
                          <w:lang w:val="en-US"/>
                        </w:rPr>
                      </w:pPr>
                    </w:p>
                    <w:p w14:paraId="4D43C0F1" w14:textId="77777777" w:rsidR="00BF0946" w:rsidRPr="00F7203A" w:rsidRDefault="00BF0946" w:rsidP="0083591E">
                      <w:pPr>
                        <w:pStyle w:val="BodyText01"/>
                        <w:jc w:val="both"/>
                        <w:rPr>
                          <w:color w:val="000000" w:themeColor="text1"/>
                          <w:lang w:val="en-US"/>
                        </w:rPr>
                      </w:pPr>
                    </w:p>
                    <w:p w14:paraId="3B4DAF86" w14:textId="77777777" w:rsidR="00D43E68" w:rsidRPr="00F7203A" w:rsidRDefault="00D43E68" w:rsidP="00E47FDE">
                      <w:pPr>
                        <w:pStyle w:val="BodyText01"/>
                        <w:rPr>
                          <w:lang w:val="en-US"/>
                        </w:rPr>
                      </w:pPr>
                    </w:p>
                    <w:p w14:paraId="2E537695" w14:textId="77777777" w:rsidR="00D43E68" w:rsidRPr="00F7203A" w:rsidRDefault="00D43E68" w:rsidP="00E47FDE">
                      <w:pPr>
                        <w:pStyle w:val="BodyText01"/>
                        <w:rPr>
                          <w:lang w:val="en-US"/>
                        </w:rPr>
                      </w:pPr>
                    </w:p>
                    <w:p w14:paraId="52F8EFDE" w14:textId="77777777" w:rsidR="00D43E68" w:rsidRPr="00F7203A" w:rsidRDefault="00D43E68" w:rsidP="00E47FDE">
                      <w:pPr>
                        <w:pStyle w:val="BodyText01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169B0">
        <w:rPr>
          <w:noProof/>
        </w:rPr>
        <w:drawing>
          <wp:anchor distT="0" distB="0" distL="114300" distR="114300" simplePos="0" relativeHeight="251694080" behindDoc="1" locked="0" layoutInCell="1" allowOverlap="1" wp14:anchorId="25298462" wp14:editId="44C858E0">
            <wp:simplePos x="0" y="0"/>
            <wp:positionH relativeFrom="margin">
              <wp:align>center</wp:align>
            </wp:positionH>
            <wp:positionV relativeFrom="paragraph">
              <wp:posOffset>59376</wp:posOffset>
            </wp:positionV>
            <wp:extent cx="3445933" cy="4588173"/>
            <wp:effectExtent l="0" t="0" r="0" b="0"/>
            <wp:wrapNone/>
            <wp:docPr id="57" name="Imagen 57" descr="30 ideas de Post it | decoración de unas, libreta de apuntes, decoraciones  para trabajo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30 ideas de Post it | decoración de unas, libreta de apuntes, decoraciones  para trabajos"/>
                    <pic:cNvPicPr/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2500" b="94286" l="10000" r="93786">
                                  <a14:foregroundMark x1="14357" y1="8143" x2="15714" y2="23286"/>
                                  <a14:foregroundMark x1="12643" y1="31786" x2="74857" y2="83786"/>
                                  <a14:foregroundMark x1="74857" y1="83786" x2="75071" y2="83786"/>
                                  <a14:foregroundMark x1="28286" y1="75643" x2="85929" y2="43071"/>
                                  <a14:foregroundMark x1="85929" y1="38000" x2="66000" y2="28786"/>
                                  <a14:foregroundMark x1="66000" y1="28786" x2="26429" y2="34214"/>
                                  <a14:foregroundMark x1="26429" y1="34214" x2="38643" y2="54571"/>
                                  <a14:foregroundMark x1="38643" y1="54571" x2="29429" y2="45571"/>
                                  <a14:foregroundMark x1="29429" y1="45571" x2="10857" y2="73143"/>
                                  <a14:foregroundMark x1="10857" y1="73143" x2="17071" y2="84714"/>
                                  <a14:foregroundMark x1="17071" y1="84714" x2="27714" y2="83571"/>
                                  <a14:foregroundMark x1="8714" y1="17643" x2="4857" y2="28357"/>
                                  <a14:foregroundMark x1="4857" y1="28357" x2="5214" y2="87286"/>
                                  <a14:foregroundMark x1="5214" y1="87286" x2="16500" y2="92357"/>
                                  <a14:foregroundMark x1="16500" y1="92357" x2="18786" y2="92357"/>
                                  <a14:foregroundMark x1="76214" y1="4429" x2="78000" y2="22286"/>
                                  <a14:foregroundMark x1="76429" y1="4429" x2="81071" y2="15571"/>
                                  <a14:foregroundMark x1="81071" y1="15571" x2="81286" y2="24429"/>
                                  <a14:foregroundMark x1="80143" y1="2500" x2="80143" y2="2500"/>
                                  <a14:foregroundMark x1="93857" y1="22286" x2="91571" y2="46357"/>
                                  <a14:foregroundMark x1="9286" y1="93500" x2="20429" y2="92714"/>
                                  <a14:foregroundMark x1="20429" y1="92714" x2="34143" y2="942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33" cy="458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B08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0668D5" wp14:editId="71F09CF3">
                <wp:simplePos x="0" y="0"/>
                <wp:positionH relativeFrom="column">
                  <wp:posOffset>6524625</wp:posOffset>
                </wp:positionH>
                <wp:positionV relativeFrom="paragraph">
                  <wp:posOffset>3914775</wp:posOffset>
                </wp:positionV>
                <wp:extent cx="2019300" cy="1971675"/>
                <wp:effectExtent l="0" t="0" r="0" b="952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971675"/>
                        </a:xfrm>
                        <a:prstGeom prst="ellipse">
                          <a:avLst/>
                        </a:prstGeom>
                        <a:blipFill>
                          <a:blip r:embed="rId3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4D645A" id="Elipse 29" o:spid="_x0000_s1026" style="position:absolute;margin-left:513.75pt;margin-top:308.25pt;width:159pt;height:155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" stroked="f" strokeweight="1pt">
                <v:fill r:id="rId37" o:title="" recolor="t" rotate="t" type="frame"/>
                <v:stroke joinstyle="miter"/>
              </v:oval>
            </w:pict>
          </mc:Fallback>
        </mc:AlternateContent>
      </w:r>
      <w:r w:rsidR="00E42B08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6C213DC" wp14:editId="4E80A2E2">
                <wp:simplePos x="0" y="0"/>
                <wp:positionH relativeFrom="margin">
                  <wp:align>center</wp:align>
                </wp:positionH>
                <wp:positionV relativeFrom="paragraph">
                  <wp:posOffset>4914900</wp:posOffset>
                </wp:positionV>
                <wp:extent cx="2971800" cy="1009650"/>
                <wp:effectExtent l="0" t="0" r="0" b="0"/>
                <wp:wrapNone/>
                <wp:docPr id="83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9718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17ED99" w14:textId="77777777" w:rsidR="00165257" w:rsidRPr="00A2124F" w:rsidRDefault="00165257" w:rsidP="00165257">
                            <w:pPr>
                              <w:rPr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Cs w:val="24"/>
                              </w:rPr>
                              <w:t>Allpapi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4"/>
                              </w:rPr>
                              <w:t>llankankapak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4"/>
                              </w:rPr>
                              <w:t>kumurina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4"/>
                              </w:rPr>
                              <w:t>ministinin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Cs w:val="24"/>
                              </w:rPr>
                              <w:t>washatulluta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4"/>
                              </w:rPr>
                              <w:t>nananchina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4"/>
                              </w:rPr>
                              <w:t>kanki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>.</w:t>
                            </w:r>
                          </w:p>
                          <w:p w14:paraId="2F02BB68" w14:textId="77777777" w:rsidR="00993967" w:rsidRPr="00BF0946" w:rsidRDefault="00993967" w:rsidP="00993967">
                            <w:pPr>
                              <w:pStyle w:val="BodyText01"/>
                              <w:rPr>
                                <w:lang w:val="es-US"/>
                              </w:rPr>
                            </w:pPr>
                          </w:p>
                          <w:p w14:paraId="16DC60CC" w14:textId="77777777" w:rsidR="00993967" w:rsidRPr="00BF0946" w:rsidRDefault="00993967" w:rsidP="00993967">
                            <w:pPr>
                              <w:pStyle w:val="BodyText01"/>
                              <w:rPr>
                                <w:lang w:val="es-US"/>
                              </w:rPr>
                            </w:pPr>
                          </w:p>
                          <w:p w14:paraId="1F7A27AF" w14:textId="77777777" w:rsidR="00993967" w:rsidRPr="00BF0946" w:rsidRDefault="00993967" w:rsidP="00993967">
                            <w:pPr>
                              <w:pStyle w:val="BodyText01"/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50F9CB" id="Text Box 86" o:spid="_x0000_s1038" type="#_x0000_t202" style="position:absolute;margin-left:0;margin-top:387pt;width:234pt;height:79.5pt;flip:y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" filled="f" stroked="f">
                <v:textbox>
                  <w:txbxContent>
                    <w:p w:rsidR="00165257" w:rsidRPr="00A2124F" w:rsidRDefault="00165257" w:rsidP="00165257">
                      <w:pPr>
                        <w:rPr>
                          <w:szCs w:val="24"/>
                        </w:rPr>
                      </w:pPr>
                      <w:proofErr w:type="spellStart"/>
                      <w:r>
                        <w:rPr>
                          <w:szCs w:val="24"/>
                        </w:rPr>
                        <w:t>Allpapi</w:t>
                      </w:r>
                      <w:proofErr w:type="spellEnd"/>
                      <w:r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4"/>
                        </w:rPr>
                        <w:t>llankankapak</w:t>
                      </w:r>
                      <w:proofErr w:type="spellEnd"/>
                      <w:r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4"/>
                        </w:rPr>
                        <w:t>kumurina</w:t>
                      </w:r>
                      <w:proofErr w:type="spellEnd"/>
                      <w:r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4"/>
                        </w:rPr>
                        <w:t>ministinin</w:t>
                      </w:r>
                      <w:proofErr w:type="spellEnd"/>
                      <w:r>
                        <w:rPr>
                          <w:szCs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szCs w:val="24"/>
                        </w:rPr>
                        <w:t>washatulluta</w:t>
                      </w:r>
                      <w:proofErr w:type="spellEnd"/>
                      <w:r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4"/>
                        </w:rPr>
                        <w:t>nananchina</w:t>
                      </w:r>
                      <w:proofErr w:type="spellEnd"/>
                      <w:r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4"/>
                        </w:rPr>
                        <w:t>kanki</w:t>
                      </w:r>
                      <w:proofErr w:type="spellEnd"/>
                      <w:r>
                        <w:rPr>
                          <w:szCs w:val="24"/>
                        </w:rPr>
                        <w:t>.</w:t>
                      </w:r>
                    </w:p>
                    <w:p w:rsidR="00993967" w:rsidRPr="00BF0946" w:rsidRDefault="00993967" w:rsidP="00993967">
                      <w:pPr>
                        <w:pStyle w:val="BodyText01"/>
                        <w:rPr>
                          <w:lang w:val="es-US"/>
                        </w:rPr>
                      </w:pPr>
                    </w:p>
                    <w:p w:rsidR="00993967" w:rsidRPr="00BF0946" w:rsidRDefault="00993967" w:rsidP="00993967">
                      <w:pPr>
                        <w:pStyle w:val="BodyText01"/>
                        <w:rPr>
                          <w:lang w:val="es-US"/>
                        </w:rPr>
                      </w:pPr>
                    </w:p>
                    <w:p w:rsidR="00993967" w:rsidRPr="00BF0946" w:rsidRDefault="00993967" w:rsidP="00993967">
                      <w:pPr>
                        <w:pStyle w:val="BodyText01"/>
                        <w:rPr>
                          <w:lang w:val="es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2B08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7F58847" wp14:editId="6179CCE7">
                <wp:simplePos x="0" y="0"/>
                <wp:positionH relativeFrom="margin">
                  <wp:align>center</wp:align>
                </wp:positionH>
                <wp:positionV relativeFrom="paragraph">
                  <wp:posOffset>4514850</wp:posOffset>
                </wp:positionV>
                <wp:extent cx="2971800" cy="419100"/>
                <wp:effectExtent l="0" t="0" r="0" b="0"/>
                <wp:wrapNone/>
                <wp:docPr id="81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97180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196296" w14:textId="77777777" w:rsidR="00165257" w:rsidRPr="00165257" w:rsidRDefault="00165257" w:rsidP="00165257">
                            <w:pPr>
                              <w:jc w:val="center"/>
                              <w:rPr>
                                <w:color w:val="C00000"/>
                                <w:szCs w:val="24"/>
                              </w:rPr>
                            </w:pPr>
                            <w:r w:rsidRPr="00165257">
                              <w:rPr>
                                <w:color w:val="C00000"/>
                                <w:szCs w:val="24"/>
                              </w:rPr>
                              <w:t>¿IMA TUKUNAKANI ALLPAPI LLANKANKAPAK?</w:t>
                            </w:r>
                          </w:p>
                          <w:p w14:paraId="3FE7ED35" w14:textId="77777777" w:rsidR="00BF0946" w:rsidRPr="00BF0946" w:rsidRDefault="00BF0946" w:rsidP="00BF0946">
                            <w:pPr>
                              <w:pStyle w:val="SubheadHere01"/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3CB5C2" id="Text Box 85" o:spid="_x0000_s1039" type="#_x0000_t202" style="position:absolute;margin-left:0;margin-top:355.5pt;width:234pt;height:33pt;flip:y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" filled="f" stroked="f">
                <v:textbox>
                  <w:txbxContent>
                    <w:p w:rsidR="00165257" w:rsidRPr="00165257" w:rsidRDefault="00165257" w:rsidP="00165257">
                      <w:pPr>
                        <w:jc w:val="center"/>
                        <w:rPr>
                          <w:color w:val="C00000"/>
                          <w:szCs w:val="24"/>
                        </w:rPr>
                      </w:pPr>
                      <w:r w:rsidRPr="00165257">
                        <w:rPr>
                          <w:color w:val="C00000"/>
                          <w:szCs w:val="24"/>
                        </w:rPr>
                        <w:t>¿IMA TUKUNAKANI ALLPAPI LLANKANKAPAK?</w:t>
                      </w:r>
                    </w:p>
                    <w:p w:rsidR="00BF0946" w:rsidRPr="00BF0946" w:rsidRDefault="00BF0946" w:rsidP="00BF0946">
                      <w:pPr>
                        <w:pStyle w:val="SubheadHere01"/>
                        <w:rPr>
                          <w:lang w:val="es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E194A">
        <w:rPr>
          <w:noProof/>
        </w:rPr>
        <w:drawing>
          <wp:anchor distT="0" distB="0" distL="114300" distR="114300" simplePos="0" relativeHeight="251653120" behindDoc="1" locked="0" layoutInCell="1" allowOverlap="1" wp14:anchorId="18B6B434" wp14:editId="342BF327">
            <wp:simplePos x="0" y="0"/>
            <wp:positionH relativeFrom="column">
              <wp:posOffset>-1162050</wp:posOffset>
            </wp:positionH>
            <wp:positionV relativeFrom="paragraph">
              <wp:posOffset>-914400</wp:posOffset>
            </wp:positionV>
            <wp:extent cx="10067290" cy="7773670"/>
            <wp:effectExtent l="0" t="0" r="0" b="0"/>
            <wp:wrapNone/>
            <wp:docPr id="73" name="Picture 73" descr="brochure_in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brochure_inside"/>
                    <pic:cNvPicPr>
                      <a:picLocks noChangeAspect="1" noChangeArrowheads="1"/>
                    </pic:cNvPicPr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7290" cy="777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D22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51BE4DB" wp14:editId="6A27562F">
                <wp:simplePos x="0" y="0"/>
                <wp:positionH relativeFrom="margin">
                  <wp:posOffset>5810250</wp:posOffset>
                </wp:positionH>
                <wp:positionV relativeFrom="paragraph">
                  <wp:posOffset>-533400</wp:posOffset>
                </wp:positionV>
                <wp:extent cx="1714500" cy="428625"/>
                <wp:effectExtent l="0" t="0" r="0" b="9525"/>
                <wp:wrapNone/>
                <wp:docPr id="86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171450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2E3A41" w14:textId="77777777" w:rsidR="00D11D22" w:rsidRPr="00B72CE9" w:rsidRDefault="006B1AC2" w:rsidP="00D11D22">
                            <w:pPr>
                              <w:pStyle w:val="website"/>
                              <w:jc w:val="left"/>
                              <w:rPr>
                                <w:rFonts w:ascii="Times New Roman" w:hAnsi="Times New Roman"/>
                                <w:color w:val="auto"/>
                                <w:lang w:val="es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auto"/>
                                <w:lang w:val="es-MX"/>
                              </w:rPr>
                              <w:t xml:space="preserve">       </w:t>
                            </w:r>
                            <w:r w:rsidR="00B72CE9" w:rsidRPr="00B72CE9">
                              <w:rPr>
                                <w:rFonts w:ascii="Times New Roman" w:hAnsi="Times New Roman"/>
                                <w:b/>
                                <w:bCs/>
                                <w:color w:val="auto"/>
                                <w:lang w:val="es-MX"/>
                              </w:rPr>
                              <w:t xml:space="preserve">Yapa </w:t>
                            </w:r>
                            <w:proofErr w:type="spellStart"/>
                            <w:r w:rsidR="00B72CE9" w:rsidRPr="00B72CE9">
                              <w:rPr>
                                <w:rFonts w:ascii="Times New Roman" w:hAnsi="Times New Roman"/>
                                <w:b/>
                                <w:bCs/>
                                <w:color w:val="auto"/>
                                <w:lang w:val="es-MX"/>
                              </w:rPr>
                              <w:t>willay</w:t>
                            </w:r>
                            <w:proofErr w:type="spellEnd"/>
                            <w:r w:rsidR="00B72CE9" w:rsidRPr="00B72CE9">
                              <w:rPr>
                                <w:rFonts w:ascii="Times New Roman" w:hAnsi="Times New Roman"/>
                                <w:b/>
                                <w:bCs/>
                                <w:color w:val="auto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="00B72CE9" w:rsidRPr="00B72CE9">
                              <w:rPr>
                                <w:rFonts w:ascii="Times New Roman" w:hAnsi="Times New Roman"/>
                                <w:b/>
                                <w:bCs/>
                                <w:color w:val="auto"/>
                                <w:lang w:val="es-MX"/>
                              </w:rPr>
                              <w:t>nikpi</w:t>
                            </w:r>
                            <w:proofErr w:type="spellEnd"/>
                            <w:r w:rsidR="00B72CE9" w:rsidRPr="00B72CE9">
                              <w:rPr>
                                <w:rFonts w:ascii="Times New Roman" w:hAnsi="Times New Roman"/>
                                <w:b/>
                                <w:bCs/>
                                <w:color w:val="auto"/>
                                <w:lang w:val="es-MX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B3D6AB" id="_x0000_s1040" type="#_x0000_t202" style="position:absolute;margin-left:457.5pt;margin-top:-42pt;width:135pt;height:33.7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" filled="f" stroked="f">
                <v:textbox>
                  <w:txbxContent>
                    <w:p w:rsidR="00D11D22" w:rsidRPr="00B72CE9" w:rsidRDefault="006B1AC2" w:rsidP="00D11D22">
                      <w:pPr>
                        <w:pStyle w:val="website"/>
                        <w:jc w:val="left"/>
                        <w:rPr>
                          <w:rFonts w:ascii="Times New Roman" w:hAnsi="Times New Roman"/>
                          <w:color w:val="auto"/>
                          <w:lang w:val="es-US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color w:val="auto"/>
                          <w:lang w:val="es-MX"/>
                        </w:rPr>
                        <w:t xml:space="preserve">       </w:t>
                      </w:r>
                      <w:r w:rsidR="00B72CE9" w:rsidRPr="00B72CE9">
                        <w:rPr>
                          <w:rFonts w:ascii="Times New Roman" w:hAnsi="Times New Roman"/>
                          <w:b/>
                          <w:bCs/>
                          <w:color w:val="auto"/>
                          <w:lang w:val="es-MX"/>
                        </w:rPr>
                        <w:t xml:space="preserve">Yapa </w:t>
                      </w:r>
                      <w:proofErr w:type="spellStart"/>
                      <w:r w:rsidR="00B72CE9" w:rsidRPr="00B72CE9">
                        <w:rPr>
                          <w:rFonts w:ascii="Times New Roman" w:hAnsi="Times New Roman"/>
                          <w:b/>
                          <w:bCs/>
                          <w:color w:val="auto"/>
                          <w:lang w:val="es-MX"/>
                        </w:rPr>
                        <w:t>willay</w:t>
                      </w:r>
                      <w:proofErr w:type="spellEnd"/>
                      <w:r w:rsidR="00B72CE9" w:rsidRPr="00B72CE9">
                        <w:rPr>
                          <w:rFonts w:ascii="Times New Roman" w:hAnsi="Times New Roman"/>
                          <w:b/>
                          <w:bCs/>
                          <w:color w:val="auto"/>
                          <w:lang w:val="es-MX"/>
                        </w:rPr>
                        <w:t xml:space="preserve"> </w:t>
                      </w:r>
                      <w:proofErr w:type="spellStart"/>
                      <w:r w:rsidR="00B72CE9" w:rsidRPr="00B72CE9">
                        <w:rPr>
                          <w:rFonts w:ascii="Times New Roman" w:hAnsi="Times New Roman"/>
                          <w:b/>
                          <w:bCs/>
                          <w:color w:val="auto"/>
                          <w:lang w:val="es-MX"/>
                        </w:rPr>
                        <w:t>nikpi</w:t>
                      </w:r>
                      <w:proofErr w:type="spellEnd"/>
                      <w:r w:rsidR="00B72CE9" w:rsidRPr="00B72CE9">
                        <w:rPr>
                          <w:rFonts w:ascii="Times New Roman" w:hAnsi="Times New Roman"/>
                          <w:b/>
                          <w:bCs/>
                          <w:color w:val="auto"/>
                          <w:lang w:val="es-MX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1D22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22244DC" wp14:editId="77B86218">
                <wp:simplePos x="0" y="0"/>
                <wp:positionH relativeFrom="column">
                  <wp:posOffset>7581900</wp:posOffset>
                </wp:positionH>
                <wp:positionV relativeFrom="paragraph">
                  <wp:posOffset>-704850</wp:posOffset>
                </wp:positionV>
                <wp:extent cx="1123950" cy="933450"/>
                <wp:effectExtent l="0" t="0" r="0" b="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933450"/>
                        </a:xfrm>
                        <a:prstGeom prst="rect">
                          <a:avLst/>
                        </a:prstGeom>
                        <a:blipFill>
                          <a:blip r:embed="rId3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45768F" w14:textId="77777777" w:rsidR="00D11D22" w:rsidRDefault="00D11D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C0218" id="Cuadro de texto 85" o:spid="_x0000_s1041" type="#_x0000_t202" style="position:absolute;margin-left:597pt;margin-top:-55.5pt;width:88.5pt;height:73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" stroked="f" strokeweight=".5pt">
                <v:fill r:id="rId40" o:title="" recolor="t" rotate="t" type="frame"/>
                <v:textbox>
                  <w:txbxContent>
                    <w:p w:rsidR="00D11D22" w:rsidRDefault="00D11D22"/>
                  </w:txbxContent>
                </v:textbox>
              </v:shape>
            </w:pict>
          </mc:Fallback>
        </mc:AlternateContent>
      </w:r>
      <w:r w:rsidR="00BF094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981912" wp14:editId="5A7A2817">
                <wp:simplePos x="0" y="0"/>
                <wp:positionH relativeFrom="column">
                  <wp:posOffset>5543550</wp:posOffset>
                </wp:positionH>
                <wp:positionV relativeFrom="paragraph">
                  <wp:posOffset>2400300</wp:posOffset>
                </wp:positionV>
                <wp:extent cx="2971800" cy="1647825"/>
                <wp:effectExtent l="0" t="0" r="0" b="9525"/>
                <wp:wrapNone/>
                <wp:docPr id="8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971800" cy="164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10333C" w14:textId="77777777" w:rsidR="00165257" w:rsidRPr="00165257" w:rsidRDefault="00165257" w:rsidP="00165257">
                            <w:pPr>
                              <w:pStyle w:val="Prrafodelista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Alli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mikunki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sumakta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puñunki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allí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purinkapak</w:t>
                            </w:r>
                            <w:proofErr w:type="spellEnd"/>
                          </w:p>
                          <w:p w14:paraId="0F8A4BD5" w14:textId="77777777" w:rsidR="00165257" w:rsidRPr="00165257" w:rsidRDefault="00165257" w:rsidP="00165257">
                            <w:pPr>
                              <w:pStyle w:val="Prrafodelista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Punchaka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sumak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llankanakunata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llankanki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78BE559" w14:textId="77777777" w:rsidR="00165257" w:rsidRPr="00165257" w:rsidRDefault="00165257" w:rsidP="00165257">
                            <w:pPr>
                              <w:pStyle w:val="Prrafodelista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Alli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makanakunata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churarinki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taparinki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rrupi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punchapika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CEA5F4C" w14:textId="77777777" w:rsidR="00D43E68" w:rsidRPr="00165257" w:rsidRDefault="00D43E68" w:rsidP="00E47FDE">
                            <w:pPr>
                              <w:pStyle w:val="BodyText01"/>
                              <w:rPr>
                                <w:lang w:val="en-US"/>
                              </w:rPr>
                            </w:pPr>
                          </w:p>
                          <w:p w14:paraId="2656C9E4" w14:textId="77777777" w:rsidR="00D43E68" w:rsidRPr="00165257" w:rsidRDefault="00D43E68" w:rsidP="00E47FDE">
                            <w:pPr>
                              <w:pStyle w:val="BodyText01"/>
                              <w:rPr>
                                <w:lang w:val="en-US"/>
                              </w:rPr>
                            </w:pPr>
                          </w:p>
                          <w:p w14:paraId="6A8BFD27" w14:textId="77777777" w:rsidR="00D43E68" w:rsidRPr="00165257" w:rsidRDefault="00D43E68" w:rsidP="00E47FDE">
                            <w:pPr>
                              <w:pStyle w:val="BodyText01"/>
                              <w:rPr>
                                <w:lang w:val="en-US"/>
                              </w:rPr>
                            </w:pPr>
                          </w:p>
                          <w:p w14:paraId="177BAC65" w14:textId="77777777" w:rsidR="00D43E68" w:rsidRPr="00165257" w:rsidRDefault="00D43E68" w:rsidP="00E47FDE">
                            <w:pPr>
                              <w:pStyle w:val="BodyText01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81912" id="_x0000_s1043" type="#_x0000_t202" style="position:absolute;margin-left:436.5pt;margin-top:189pt;width:234pt;height:129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" filled="f" stroked="f">
                <v:textbox>
                  <w:txbxContent>
                    <w:p w14:paraId="3310333C" w14:textId="77777777" w:rsidR="00165257" w:rsidRPr="00165257" w:rsidRDefault="00165257" w:rsidP="00165257">
                      <w:pPr>
                        <w:pStyle w:val="Prrafodelista"/>
                        <w:numPr>
                          <w:ilvl w:val="0"/>
                          <w:numId w:val="1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Alli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mikunki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sumakta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puñunki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allí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purinkapak</w:t>
                      </w:r>
                      <w:proofErr w:type="spellEnd"/>
                    </w:p>
                    <w:p w14:paraId="0F8A4BD5" w14:textId="77777777" w:rsidR="00165257" w:rsidRPr="00165257" w:rsidRDefault="00165257" w:rsidP="00165257">
                      <w:pPr>
                        <w:pStyle w:val="Prrafodelista"/>
                        <w:numPr>
                          <w:ilvl w:val="0"/>
                          <w:numId w:val="1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Punchaka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sumak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llankanakunata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llankanki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478BE559" w14:textId="77777777" w:rsidR="00165257" w:rsidRPr="00165257" w:rsidRDefault="00165257" w:rsidP="00165257">
                      <w:pPr>
                        <w:pStyle w:val="Prrafodelista"/>
                        <w:numPr>
                          <w:ilvl w:val="0"/>
                          <w:numId w:val="1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Alli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makanakunata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churarinki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taparinki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rrupi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punchapika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5CEA5F4C" w14:textId="77777777" w:rsidR="00D43E68" w:rsidRPr="00165257" w:rsidRDefault="00D43E68" w:rsidP="00E47FDE">
                      <w:pPr>
                        <w:pStyle w:val="BodyText01"/>
                        <w:rPr>
                          <w:lang w:val="en-US"/>
                        </w:rPr>
                      </w:pPr>
                    </w:p>
                    <w:p w14:paraId="2656C9E4" w14:textId="77777777" w:rsidR="00D43E68" w:rsidRPr="00165257" w:rsidRDefault="00D43E68" w:rsidP="00E47FDE">
                      <w:pPr>
                        <w:pStyle w:val="BodyText01"/>
                        <w:rPr>
                          <w:lang w:val="en-US"/>
                        </w:rPr>
                      </w:pPr>
                    </w:p>
                    <w:p w14:paraId="6A8BFD27" w14:textId="77777777" w:rsidR="00D43E68" w:rsidRPr="00165257" w:rsidRDefault="00D43E68" w:rsidP="00E47FDE">
                      <w:pPr>
                        <w:pStyle w:val="BodyText01"/>
                        <w:rPr>
                          <w:lang w:val="en-US"/>
                        </w:rPr>
                      </w:pPr>
                    </w:p>
                    <w:p w14:paraId="177BAC65" w14:textId="77777777" w:rsidR="00D43E68" w:rsidRPr="00165257" w:rsidRDefault="00D43E68" w:rsidP="00E47FDE">
                      <w:pPr>
                        <w:pStyle w:val="BodyText01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F0946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E77F68" wp14:editId="4E0FAC9F">
                <wp:simplePos x="0" y="0"/>
                <wp:positionH relativeFrom="margin">
                  <wp:posOffset>5591175</wp:posOffset>
                </wp:positionH>
                <wp:positionV relativeFrom="paragraph">
                  <wp:posOffset>314325</wp:posOffset>
                </wp:positionV>
                <wp:extent cx="2857500" cy="457200"/>
                <wp:effectExtent l="0" t="0" r="0" b="0"/>
                <wp:wrapNone/>
                <wp:docPr id="80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8575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EFA0A" w14:textId="77777777" w:rsidR="00165257" w:rsidRPr="00165257" w:rsidRDefault="00165257" w:rsidP="00165257">
                            <w:pPr>
                              <w:jc w:val="center"/>
                              <w:rPr>
                                <w:color w:val="C00000"/>
                                <w:szCs w:val="24"/>
                              </w:rPr>
                            </w:pPr>
                            <w:r w:rsidRPr="00165257">
                              <w:rPr>
                                <w:color w:val="C00000"/>
                                <w:szCs w:val="24"/>
                              </w:rPr>
                              <w:t>HATUN CHURANAKUNATA CHURANKI</w:t>
                            </w:r>
                          </w:p>
                          <w:p w14:paraId="12FB3F7B" w14:textId="77777777" w:rsidR="00BF0946" w:rsidRPr="0083591E" w:rsidRDefault="00BF0946" w:rsidP="00BF0946">
                            <w:pPr>
                              <w:pStyle w:val="SubheadHere01"/>
                              <w:jc w:val="center"/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6E7198" id="Text Box 77" o:spid="_x0000_s1044" type="#_x0000_t202" style="position:absolute;margin-left:440.25pt;margin-top:24.75pt;width:225pt;height:36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" filled="f" stroked="f">
                <v:textbox>
                  <w:txbxContent>
                    <w:p w:rsidR="00165257" w:rsidRPr="00165257" w:rsidRDefault="00165257" w:rsidP="00165257">
                      <w:pPr>
                        <w:jc w:val="center"/>
                        <w:rPr>
                          <w:color w:val="C00000"/>
                          <w:szCs w:val="24"/>
                        </w:rPr>
                      </w:pPr>
                      <w:r w:rsidRPr="00165257">
                        <w:rPr>
                          <w:color w:val="C00000"/>
                          <w:szCs w:val="24"/>
                        </w:rPr>
                        <w:t>HATUN CHURANAKUNATA CHURANKI</w:t>
                      </w:r>
                    </w:p>
                    <w:p w:rsidR="00BF0946" w:rsidRPr="0083591E" w:rsidRDefault="00BF0946" w:rsidP="00BF0946">
                      <w:pPr>
                        <w:pStyle w:val="SubheadHere01"/>
                        <w:jc w:val="center"/>
                        <w:rPr>
                          <w:lang w:val="es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91E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5E22B5" wp14:editId="18665685">
                <wp:simplePos x="0" y="0"/>
                <wp:positionH relativeFrom="margin">
                  <wp:align>center</wp:align>
                </wp:positionH>
                <wp:positionV relativeFrom="paragraph">
                  <wp:posOffset>344170</wp:posOffset>
                </wp:positionV>
                <wp:extent cx="2857500" cy="457200"/>
                <wp:effectExtent l="0" t="0" r="0" b="0"/>
                <wp:wrapNone/>
                <wp:docPr id="4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8575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D974AE" w14:textId="77777777" w:rsidR="00D43E68" w:rsidRPr="0083591E" w:rsidRDefault="00D43E68" w:rsidP="000842F0">
                            <w:pPr>
                              <w:pStyle w:val="SubheadHere01"/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913588" id="_x0000_s1045" type="#_x0000_t202" style="position:absolute;margin-left:0;margin-top:27.1pt;width:225pt;height:36pt;flip:y;z-index: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" filled="f" stroked="f">
                <v:textbox>
                  <w:txbxContent>
                    <w:p w:rsidR="00D43E68" w:rsidRPr="0083591E" w:rsidRDefault="00D43E68" w:rsidP="000842F0">
                      <w:pPr>
                        <w:pStyle w:val="SubheadHere01"/>
                        <w:rPr>
                          <w:lang w:val="es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911DAD9" wp14:editId="2D0588F4">
                <wp:simplePos x="0" y="0"/>
                <wp:positionH relativeFrom="column">
                  <wp:posOffset>-638810</wp:posOffset>
                </wp:positionH>
                <wp:positionV relativeFrom="paragraph">
                  <wp:posOffset>3649345</wp:posOffset>
                </wp:positionV>
                <wp:extent cx="2615565" cy="2286000"/>
                <wp:effectExtent l="0" t="1270" r="4445" b="0"/>
                <wp:wrapNone/>
                <wp:docPr id="17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615565" cy="228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11B15" w14:textId="77777777" w:rsidR="00165257" w:rsidRPr="00165257" w:rsidRDefault="00165257" w:rsidP="00165257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</w:pPr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 xml:space="preserve">¿Mana allí </w:t>
                            </w:r>
                            <w:proofErr w:type="spellStart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>ñuka</w:t>
                            </w:r>
                            <w:proofErr w:type="spellEnd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>llankana</w:t>
                            </w:r>
                            <w:proofErr w:type="spellEnd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>pushtupi</w:t>
                            </w:r>
                            <w:proofErr w:type="spellEnd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>llankashpaka</w:t>
                            </w:r>
                            <w:proofErr w:type="spellEnd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>ima</w:t>
                            </w:r>
                            <w:proofErr w:type="spellEnd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>tukuna</w:t>
                            </w:r>
                            <w:proofErr w:type="spellEnd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>kani</w:t>
                            </w:r>
                            <w:proofErr w:type="spellEnd"/>
                            <w:r w:rsidRPr="00165257">
                              <w:rPr>
                                <w:color w:val="FFFFFF" w:themeColor="background1"/>
                                <w:sz w:val="28"/>
                                <w:szCs w:val="28"/>
                                <w:lang w:val="es-US"/>
                              </w:rPr>
                              <w:t>?</w:t>
                            </w:r>
                          </w:p>
                          <w:p w14:paraId="2BB8B7EB" w14:textId="77777777" w:rsidR="00165257" w:rsidRPr="00165257" w:rsidRDefault="00165257" w:rsidP="00165257">
                            <w:pPr>
                              <w:rPr>
                                <w:color w:val="FFFFFF" w:themeColor="background1"/>
                                <w:szCs w:val="24"/>
                                <w:lang w:val="es-US"/>
                              </w:rPr>
                            </w:pPr>
                          </w:p>
                          <w:p w14:paraId="68746A31" w14:textId="77777777" w:rsidR="00165257" w:rsidRPr="00165257" w:rsidRDefault="00165257" w:rsidP="00165257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</w:pP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Chukririna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makikuna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.</w:t>
                            </w:r>
                          </w:p>
                          <w:p w14:paraId="551AC001" w14:textId="77777777" w:rsidR="00165257" w:rsidRPr="00165257" w:rsidRDefault="00165257" w:rsidP="00165257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</w:pP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Chukririna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maki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muku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.</w:t>
                            </w:r>
                          </w:p>
                          <w:p w14:paraId="7E44B6E8" w14:textId="77777777" w:rsidR="00165257" w:rsidRPr="00165257" w:rsidRDefault="00165257" w:rsidP="00165257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</w:pP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Chukririna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tukuy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aychakunapi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.</w:t>
                            </w:r>
                          </w:p>
                          <w:p w14:paraId="2D29EC9A" w14:textId="77777777" w:rsidR="00165257" w:rsidRPr="00165257" w:rsidRDefault="00165257" w:rsidP="00165257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</w:pP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Campak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tukuy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tullu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aychakuna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chukririnka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ashka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 xml:space="preserve"> sinchi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rurakpi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  <w:lang w:val="es-US"/>
                              </w:rPr>
                              <w:t>.</w:t>
                            </w:r>
                          </w:p>
                          <w:p w14:paraId="3C668F69" w14:textId="77777777" w:rsidR="00165257" w:rsidRDefault="00165257" w:rsidP="00165257">
                            <w:pPr>
                              <w:rPr>
                                <w:szCs w:val="24"/>
                                <w:lang w:val="es-US"/>
                              </w:rPr>
                            </w:pPr>
                          </w:p>
                          <w:p w14:paraId="45988337" w14:textId="77777777" w:rsidR="00165257" w:rsidRPr="00165257" w:rsidRDefault="00165257" w:rsidP="00165257">
                            <w:pPr>
                              <w:rPr>
                                <w:szCs w:val="24"/>
                                <w:lang w:val="es-US"/>
                              </w:rPr>
                            </w:pPr>
                          </w:p>
                          <w:p w14:paraId="06EEA72E" w14:textId="77777777" w:rsidR="0083591E" w:rsidRPr="0083591E" w:rsidRDefault="0083591E" w:rsidP="000842F0">
                            <w:pPr>
                              <w:pStyle w:val="BodyText02"/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3BF578" id="Text Box 74" o:spid="_x0000_s1046" type="#_x0000_t202" style="position:absolute;margin-left:-50.3pt;margin-top:287.35pt;width:205.95pt;height:180pt;flip:y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" filled="f" stroked="f">
                <v:textbox>
                  <w:txbxContent>
                    <w:p w:rsidR="00165257" w:rsidRPr="00165257" w:rsidRDefault="00165257" w:rsidP="00165257">
                      <w:pPr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</w:pPr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 xml:space="preserve">¿Mana allí </w:t>
                      </w:r>
                      <w:proofErr w:type="spellStart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>ñuka</w:t>
                      </w:r>
                      <w:proofErr w:type="spellEnd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>llankana</w:t>
                      </w:r>
                      <w:proofErr w:type="spellEnd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>pushtupi</w:t>
                      </w:r>
                      <w:proofErr w:type="spellEnd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>llankashpaka</w:t>
                      </w:r>
                      <w:proofErr w:type="spellEnd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>ima</w:t>
                      </w:r>
                      <w:proofErr w:type="spellEnd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>tukuna</w:t>
                      </w:r>
                      <w:proofErr w:type="spellEnd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>kani</w:t>
                      </w:r>
                      <w:proofErr w:type="spellEnd"/>
                      <w:r w:rsidRPr="00165257">
                        <w:rPr>
                          <w:color w:val="FFFFFF" w:themeColor="background1"/>
                          <w:sz w:val="28"/>
                          <w:szCs w:val="28"/>
                          <w:lang w:val="es-US"/>
                        </w:rPr>
                        <w:t>?</w:t>
                      </w:r>
                    </w:p>
                    <w:p w:rsidR="00165257" w:rsidRPr="00165257" w:rsidRDefault="00165257" w:rsidP="00165257">
                      <w:pPr>
                        <w:rPr>
                          <w:color w:val="FFFFFF" w:themeColor="background1"/>
                          <w:szCs w:val="24"/>
                          <w:lang w:val="es-US"/>
                        </w:rPr>
                      </w:pPr>
                    </w:p>
                    <w:p w:rsidR="00165257" w:rsidRPr="00165257" w:rsidRDefault="00165257" w:rsidP="00165257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</w:pP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Chukririna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makikuna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.</w:t>
                      </w:r>
                    </w:p>
                    <w:p w:rsidR="00165257" w:rsidRPr="00165257" w:rsidRDefault="00165257" w:rsidP="00165257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</w:pP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Chukririna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maki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muku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.</w:t>
                      </w:r>
                    </w:p>
                    <w:p w:rsidR="00165257" w:rsidRPr="00165257" w:rsidRDefault="00165257" w:rsidP="00165257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</w:pP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Chukririna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tukuy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aychakunapi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.</w:t>
                      </w:r>
                    </w:p>
                    <w:p w:rsidR="00165257" w:rsidRPr="00165257" w:rsidRDefault="00165257" w:rsidP="00165257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</w:pP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Campak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tukuy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tullu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aychakuna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chukririnka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ashka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sinchi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rurakpi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  <w:lang w:val="es-US"/>
                        </w:rPr>
                        <w:t>.</w:t>
                      </w:r>
                    </w:p>
                    <w:p w:rsidR="00165257" w:rsidRDefault="00165257" w:rsidP="00165257">
                      <w:pPr>
                        <w:rPr>
                          <w:szCs w:val="24"/>
                          <w:lang w:val="es-US"/>
                        </w:rPr>
                      </w:pPr>
                    </w:p>
                    <w:p w:rsidR="00165257" w:rsidRPr="00165257" w:rsidRDefault="00165257" w:rsidP="00165257">
                      <w:pPr>
                        <w:rPr>
                          <w:szCs w:val="24"/>
                          <w:lang w:val="es-US"/>
                        </w:rPr>
                      </w:pPr>
                    </w:p>
                    <w:p w:rsidR="0083591E" w:rsidRPr="0083591E" w:rsidRDefault="0083591E" w:rsidP="000842F0">
                      <w:pPr>
                        <w:pStyle w:val="BodyText02"/>
                        <w:rPr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63D57A" wp14:editId="3901852F">
                <wp:simplePos x="0" y="0"/>
                <wp:positionH relativeFrom="column">
                  <wp:posOffset>1200785</wp:posOffset>
                </wp:positionH>
                <wp:positionV relativeFrom="paragraph">
                  <wp:posOffset>1748155</wp:posOffset>
                </wp:positionV>
                <wp:extent cx="906780" cy="224790"/>
                <wp:effectExtent l="635" t="0" r="0" b="0"/>
                <wp:wrapNone/>
                <wp:docPr id="15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906780" cy="22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ECA8E9" w14:textId="77777777" w:rsidR="00D43E68" w:rsidRPr="00D11D22" w:rsidRDefault="00D11D22" w:rsidP="00052C06">
                            <w:pPr>
                              <w:pStyle w:val="Descripcin1"/>
                              <w:rPr>
                                <w:lang w:val="es-US"/>
                              </w:rPr>
                            </w:pPr>
                            <w:r>
                              <w:rPr>
                                <w:lang w:val="es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BDA82B" id="Text Box 84" o:spid="_x0000_s1047" type="#_x0000_t202" style="position:absolute;margin-left:94.55pt;margin-top:137.65pt;width:71.4pt;height:17.7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" filled="f" stroked="f">
                <v:textbox>
                  <w:txbxContent>
                    <w:p w:rsidR="00D43E68" w:rsidRPr="00D11D22" w:rsidRDefault="00D11D22" w:rsidP="00052C06">
                      <w:pPr>
                        <w:pStyle w:val="Descripcin1"/>
                        <w:rPr>
                          <w:lang w:val="es-US"/>
                        </w:rPr>
                      </w:pPr>
                      <w:r>
                        <w:rPr>
                          <w:lang w:val="es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F2A14" wp14:editId="7FDDF81C">
                <wp:simplePos x="0" y="0"/>
                <wp:positionH relativeFrom="column">
                  <wp:posOffset>-322580</wp:posOffset>
                </wp:positionH>
                <wp:positionV relativeFrom="paragraph">
                  <wp:posOffset>1748155</wp:posOffset>
                </wp:positionV>
                <wp:extent cx="914400" cy="224790"/>
                <wp:effectExtent l="1270" t="0" r="0" b="0"/>
                <wp:wrapNone/>
                <wp:docPr id="14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914400" cy="22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B1B682" w14:textId="77777777" w:rsidR="00D43E68" w:rsidRPr="00D11D22" w:rsidRDefault="00D11D22" w:rsidP="00052C06">
                            <w:pPr>
                              <w:pStyle w:val="Descripcin1"/>
                              <w:rPr>
                                <w:lang w:val="es-US"/>
                              </w:rPr>
                            </w:pPr>
                            <w:r>
                              <w:rPr>
                                <w:lang w:val="es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0F32E" id="Text Box 80" o:spid="_x0000_s1048" type="#_x0000_t202" style="position:absolute;margin-left:-25.4pt;margin-top:137.65pt;width:1in;height:17.7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" filled="f" stroked="f">
                <v:textbox>
                  <w:txbxContent>
                    <w:p w:rsidR="00D43E68" w:rsidRPr="00D11D22" w:rsidRDefault="00D11D22" w:rsidP="00052C06">
                      <w:pPr>
                        <w:pStyle w:val="Descripcin1"/>
                        <w:rPr>
                          <w:lang w:val="es-US"/>
                        </w:rPr>
                      </w:pPr>
                      <w:r>
                        <w:rPr>
                          <w:lang w:val="es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8448E1" wp14:editId="4AEC9935">
                <wp:simplePos x="0" y="0"/>
                <wp:positionH relativeFrom="column">
                  <wp:posOffset>552450</wp:posOffset>
                </wp:positionH>
                <wp:positionV relativeFrom="paragraph">
                  <wp:posOffset>2032635</wp:posOffset>
                </wp:positionV>
                <wp:extent cx="690245" cy="228600"/>
                <wp:effectExtent l="0" t="3810" r="0" b="0"/>
                <wp:wrapNone/>
                <wp:docPr id="13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69024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022AFF" w14:textId="77777777" w:rsidR="00D43E68" w:rsidRPr="00D11D22" w:rsidRDefault="00D11D22" w:rsidP="00052C06">
                            <w:pPr>
                              <w:pStyle w:val="Descripcin1"/>
                              <w:rPr>
                                <w:lang w:val="es-US"/>
                              </w:rPr>
                            </w:pPr>
                            <w:r>
                              <w:rPr>
                                <w:lang w:val="es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DDAA8" id="Text Box 83" o:spid="_x0000_s1049" type="#_x0000_t202" style="position:absolute;margin-left:43.5pt;margin-top:160.05pt;width:54.35pt;height:18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" filled="f" stroked="f">
                <v:textbox>
                  <w:txbxContent>
                    <w:p w:rsidR="00D43E68" w:rsidRPr="00D11D22" w:rsidRDefault="00D11D22" w:rsidP="00052C06">
                      <w:pPr>
                        <w:pStyle w:val="Descripcin1"/>
                        <w:rPr>
                          <w:lang w:val="es-US"/>
                        </w:rPr>
                      </w:pPr>
                      <w:r>
                        <w:rPr>
                          <w:lang w:val="es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BE6C4E" wp14:editId="314DE0C7">
                <wp:simplePos x="0" y="0"/>
                <wp:positionH relativeFrom="column">
                  <wp:posOffset>-912495</wp:posOffset>
                </wp:positionH>
                <wp:positionV relativeFrom="paragraph">
                  <wp:posOffset>2032635</wp:posOffset>
                </wp:positionV>
                <wp:extent cx="685800" cy="228600"/>
                <wp:effectExtent l="1905" t="3810" r="0" b="0"/>
                <wp:wrapNone/>
                <wp:docPr id="12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A6571E" w14:textId="77777777" w:rsidR="00D43E68" w:rsidRPr="00D11D22" w:rsidRDefault="00D11D22" w:rsidP="00052C06">
                            <w:pPr>
                              <w:pStyle w:val="Descripcin1"/>
                              <w:rPr>
                                <w:lang w:val="es-US"/>
                              </w:rPr>
                            </w:pPr>
                            <w:r>
                              <w:rPr>
                                <w:lang w:val="es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E95BAB" id="Text Box 81" o:spid="_x0000_s1050" type="#_x0000_t202" style="position:absolute;margin-left:-71.85pt;margin-top:160.05pt;width:54pt;height:18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" filled="f" stroked="f">
                <v:textbox>
                  <w:txbxContent>
                    <w:p w:rsidR="00D43E68" w:rsidRPr="00D11D22" w:rsidRDefault="00D11D22" w:rsidP="00052C06">
                      <w:pPr>
                        <w:pStyle w:val="Descripcin1"/>
                        <w:rPr>
                          <w:lang w:val="es-US"/>
                        </w:rPr>
                      </w:pPr>
                      <w:r>
                        <w:rPr>
                          <w:lang w:val="es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B4F043" wp14:editId="1F71F623">
                <wp:simplePos x="0" y="0"/>
                <wp:positionH relativeFrom="column">
                  <wp:posOffset>-715010</wp:posOffset>
                </wp:positionH>
                <wp:positionV relativeFrom="paragraph">
                  <wp:posOffset>2245995</wp:posOffset>
                </wp:positionV>
                <wp:extent cx="1237615" cy="1016000"/>
                <wp:effectExtent l="0" t="0" r="635" b="0"/>
                <wp:wrapNone/>
                <wp:docPr id="11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7615" cy="1016000"/>
                        </a:xfrm>
                        <a:prstGeom prst="rect">
                          <a:avLst/>
                        </a:prstGeom>
                        <a:blipFill>
                          <a:blip r:embed="rId4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txbx>
                        <w:txbxContent>
                          <w:p w14:paraId="10B4DE59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05C2A758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179A987D" w14:textId="77777777" w:rsidR="00D43E68" w:rsidRDefault="00D43E68" w:rsidP="00D43E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52A503" id="Text Box 89" o:spid="_x0000_s1051" type="#_x0000_t202" style="position:absolute;margin-left:-56.3pt;margin-top:176.85pt;width:97.45pt;height:8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" stroked="f">
                <v:fill r:id="rId42" o:title="" recolor="t" rotate="t" type="frame"/>
                <v:textbox>
                  <w:txbxContent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Default="00D43E68" w:rsidP="00D43E68"/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FC4E3D" wp14:editId="77527CD5">
                <wp:simplePos x="0" y="0"/>
                <wp:positionH relativeFrom="column">
                  <wp:posOffset>745490</wp:posOffset>
                </wp:positionH>
                <wp:positionV relativeFrom="paragraph">
                  <wp:posOffset>696595</wp:posOffset>
                </wp:positionV>
                <wp:extent cx="1237615" cy="1016000"/>
                <wp:effectExtent l="0" t="0" r="635" b="0"/>
                <wp:wrapNone/>
                <wp:docPr id="10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7615" cy="1016000"/>
                        </a:xfrm>
                        <a:prstGeom prst="rect">
                          <a:avLst/>
                        </a:prstGeom>
                        <a:blipFill>
                          <a:blip r:embed="rId4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txbx>
                        <w:txbxContent>
                          <w:p w14:paraId="3341FBBB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05630F00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44433337" w14:textId="77777777" w:rsidR="00D43E68" w:rsidRDefault="00D43E68" w:rsidP="00D43E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E64281" id="Text Box 88" o:spid="_x0000_s1052" type="#_x0000_t202" style="position:absolute;margin-left:58.7pt;margin-top:54.85pt;width:97.45pt;height:8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" stroked="f">
                <v:fill r:id="rId44" o:title="" recolor="t" rotate="t" type="frame"/>
                <v:textbox>
                  <w:txbxContent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Default="00D43E68" w:rsidP="00D43E68"/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8BEF31" wp14:editId="3D63EF5C">
                <wp:simplePos x="0" y="0"/>
                <wp:positionH relativeFrom="column">
                  <wp:posOffset>-734060</wp:posOffset>
                </wp:positionH>
                <wp:positionV relativeFrom="paragraph">
                  <wp:posOffset>696595</wp:posOffset>
                </wp:positionV>
                <wp:extent cx="1237615" cy="1016000"/>
                <wp:effectExtent l="0" t="0" r="635" b="0"/>
                <wp:wrapNone/>
                <wp:docPr id="9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7615" cy="1016000"/>
                        </a:xfrm>
                        <a:prstGeom prst="rect">
                          <a:avLst/>
                        </a:prstGeom>
                        <a:blipFill>
                          <a:blip r:embed="rId4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txbx>
                        <w:txbxContent>
                          <w:p w14:paraId="53BE2613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40C78E74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42B0D307" w14:textId="77777777" w:rsidR="00D43E68" w:rsidRDefault="00D43E68" w:rsidP="00052C06">
                            <w:pPr>
                              <w:pStyle w:val="Placephotohere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52EEE" id="Text Box 87" o:spid="_x0000_s1053" type="#_x0000_t202" style="position:absolute;margin-left:-57.8pt;margin-top:54.85pt;width:97.45pt;height:8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" stroked="f">
                <v:fill r:id="rId46" o:title="" recolor="t" rotate="t" type="frame"/>
                <v:textbox>
                  <w:txbxContent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Default="00D43E68" w:rsidP="00052C06">
                      <w:pPr>
                        <w:pStyle w:val="Placephotohere"/>
                      </w:pPr>
                    </w:p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E27DFB" wp14:editId="3507CCB1">
                <wp:simplePos x="0" y="0"/>
                <wp:positionH relativeFrom="column">
                  <wp:posOffset>-753110</wp:posOffset>
                </wp:positionH>
                <wp:positionV relativeFrom="paragraph">
                  <wp:posOffset>-530860</wp:posOffset>
                </wp:positionV>
                <wp:extent cx="2857500" cy="685800"/>
                <wp:effectExtent l="0" t="2540" r="635" b="0"/>
                <wp:wrapNone/>
                <wp:docPr id="6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8575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CE846B" w14:textId="77777777" w:rsidR="00B72CE9" w:rsidRPr="00B72CE9" w:rsidRDefault="00B72CE9" w:rsidP="00B72CE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B72CE9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  <w:t xml:space="preserve">ALLICHINA </w:t>
                            </w:r>
                          </w:p>
                          <w:p w14:paraId="4BBAD057" w14:textId="77777777" w:rsidR="00B72CE9" w:rsidRPr="00B72CE9" w:rsidRDefault="00B72CE9" w:rsidP="00B72CE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B72CE9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es-MX"/>
                              </w:rPr>
                              <w:t>LLANKANA PUSHTUTA</w:t>
                            </w:r>
                          </w:p>
                          <w:p w14:paraId="58D780C8" w14:textId="77777777" w:rsidR="00D43E68" w:rsidRPr="00E73F03" w:rsidRDefault="00D43E68" w:rsidP="00052C06">
                            <w:pPr>
                              <w:pStyle w:val="SubheadHere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EEC9C9" id="Text Box 82" o:spid="_x0000_s1054" type="#_x0000_t202" style="position:absolute;margin-left:-59.3pt;margin-top:-41.8pt;width:225pt;height:54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" filled="f" stroked="f">
                <v:textbox>
                  <w:txbxContent>
                    <w:p w:rsidR="00B72CE9" w:rsidRPr="00B72CE9" w:rsidRDefault="00B72CE9" w:rsidP="00B72CE9">
                      <w:pP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s-MX"/>
                        </w:rPr>
                      </w:pPr>
                      <w:r w:rsidRPr="00B72CE9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s-MX"/>
                        </w:rPr>
                        <w:t xml:space="preserve">ALLICHINA </w:t>
                      </w:r>
                    </w:p>
                    <w:p w:rsidR="00B72CE9" w:rsidRPr="00B72CE9" w:rsidRDefault="00B72CE9" w:rsidP="00B72CE9">
                      <w:pP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s-MX"/>
                        </w:rPr>
                      </w:pPr>
                      <w:r w:rsidRPr="00B72CE9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es-MX"/>
                        </w:rPr>
                        <w:t>LLANKANA PUSHTUTA</w:t>
                      </w:r>
                    </w:p>
                    <w:p w:rsidR="00D43E68" w:rsidRPr="00E73F03" w:rsidRDefault="00D43E68" w:rsidP="00052C06">
                      <w:pPr>
                        <w:pStyle w:val="SubheadHere"/>
                      </w:pPr>
                    </w:p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447939" wp14:editId="68EB27CB">
                <wp:simplePos x="0" y="0"/>
                <wp:positionH relativeFrom="column">
                  <wp:posOffset>5533390</wp:posOffset>
                </wp:positionH>
                <wp:positionV relativeFrom="paragraph">
                  <wp:posOffset>635635</wp:posOffset>
                </wp:positionV>
                <wp:extent cx="2971800" cy="1775460"/>
                <wp:effectExtent l="0" t="0" r="635" b="0"/>
                <wp:wrapNone/>
                <wp:docPr id="5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2971800" cy="1775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3CFBEC" w14:textId="77777777" w:rsidR="00D43E68" w:rsidRPr="00BF0946" w:rsidRDefault="00D43E68" w:rsidP="00BF0946">
                            <w:pPr>
                              <w:widowControl w:val="0"/>
                              <w:spacing w:before="120"/>
                              <w:rPr>
                                <w:rFonts w:ascii="45 Helvetica Light" w:hAnsi="45 Helvetica Light" w:cs="Arial"/>
                                <w:sz w:val="20"/>
                                <w:lang w:val="es-US"/>
                              </w:rPr>
                            </w:pPr>
                          </w:p>
                          <w:p w14:paraId="2E9950EC" w14:textId="77777777" w:rsidR="00165257" w:rsidRPr="00165257" w:rsidRDefault="00165257" w:rsidP="00165257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Ama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hatun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churanakunata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churankichu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akchata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sinchi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washaman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watanki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4AC22C73" w14:textId="77777777" w:rsidR="00165257" w:rsidRPr="00165257" w:rsidRDefault="00165257" w:rsidP="00165257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Campak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ñawipi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antejesta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churanki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63012E5" w14:textId="77777777" w:rsidR="00165257" w:rsidRPr="00165257" w:rsidRDefault="00165257" w:rsidP="00165257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Campak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makipi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maki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churanata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churanki</w:t>
                            </w:r>
                            <w:proofErr w:type="spellEnd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ama </w:t>
                            </w:r>
                            <w:proofErr w:type="spellStart"/>
                            <w:r w:rsidRPr="0016525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chukririchun</w:t>
                            </w:r>
                            <w:proofErr w:type="spellEnd"/>
                          </w:p>
                          <w:p w14:paraId="4D5189DF" w14:textId="77777777" w:rsidR="00165257" w:rsidRPr="00165257" w:rsidRDefault="00165257" w:rsidP="00165257">
                            <w:pPr>
                              <w:pStyle w:val="Prrafodelista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C231012" w14:textId="77777777" w:rsidR="00D43E68" w:rsidRPr="00165257" w:rsidRDefault="00D43E68" w:rsidP="00D43E68">
                            <w:pPr>
                              <w:rPr>
                                <w:rFonts w:ascii="45 Helvetica Light" w:hAnsi="45 Helvetica Light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64B8B1" id="Text Box 79" o:spid="_x0000_s1055" type="#_x0000_t202" style="position:absolute;margin-left:435.7pt;margin-top:50.05pt;width:234pt;height:139.8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" filled="f" stroked="f">
                <v:textbox>
                  <w:txbxContent>
                    <w:p w:rsidR="00D43E68" w:rsidRPr="00BF0946" w:rsidRDefault="00D43E68" w:rsidP="00BF0946">
                      <w:pPr>
                        <w:widowControl w:val="0"/>
                        <w:spacing w:before="120"/>
                        <w:rPr>
                          <w:rFonts w:ascii="45 Helvetica Light" w:hAnsi="45 Helvetica Light" w:cs="Arial"/>
                          <w:sz w:val="20"/>
                          <w:lang w:val="es-US"/>
                        </w:rPr>
                      </w:pPr>
                    </w:p>
                    <w:p w:rsidR="00165257" w:rsidRPr="00165257" w:rsidRDefault="00165257" w:rsidP="00165257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Ama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hatun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churanakunata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churankichu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akchata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sinchi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washaman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watanki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165257" w:rsidRPr="00165257" w:rsidRDefault="00165257" w:rsidP="00165257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Campak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ñawipi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antejesta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churanki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:rsidR="00165257" w:rsidRPr="00165257" w:rsidRDefault="00165257" w:rsidP="00165257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Campak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makipi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maki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churanata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churanki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ama</w:t>
                      </w:r>
                      <w:proofErr w:type="spellEnd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6525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chukririchun</w:t>
                      </w:r>
                      <w:proofErr w:type="spellEnd"/>
                    </w:p>
                    <w:p w:rsidR="00165257" w:rsidRPr="00165257" w:rsidRDefault="00165257" w:rsidP="00165257">
                      <w:pPr>
                        <w:pStyle w:val="Prrafodelista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:rsidR="00D43E68" w:rsidRPr="00165257" w:rsidRDefault="00D43E68" w:rsidP="00D43E68">
                      <w:pPr>
                        <w:rPr>
                          <w:rFonts w:ascii="45 Helvetica Light" w:hAnsi="45 Helvetica Light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627768" wp14:editId="7C8B9064">
                <wp:simplePos x="0" y="0"/>
                <wp:positionH relativeFrom="column">
                  <wp:posOffset>739140</wp:posOffset>
                </wp:positionH>
                <wp:positionV relativeFrom="paragraph">
                  <wp:posOffset>2245995</wp:posOffset>
                </wp:positionV>
                <wp:extent cx="1237615" cy="1016000"/>
                <wp:effectExtent l="0" t="0" r="635" b="0"/>
                <wp:wrapNone/>
                <wp:docPr id="1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7615" cy="1016000"/>
                        </a:xfrm>
                        <a:prstGeom prst="rect">
                          <a:avLst/>
                        </a:prstGeom>
                        <a:blipFill>
                          <a:blip r:embed="rId4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txbx>
                        <w:txbxContent>
                          <w:p w14:paraId="58178FF6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1AFABDB1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204BE34E" w14:textId="77777777" w:rsidR="00D43E68" w:rsidRDefault="00D43E68" w:rsidP="00D43E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" o:spid="_x0000_s1056" type="#_x0000_t202" style="position:absolute;margin-left:58.2pt;margin-top:176.85pt;width:97.45pt;height:8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" stroked="f">
                <v:fill r:id="rId48" o:title="" recolor="t" rotate="t" type="frame"/>
                <v:textbox>
                  <w:txbxContent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:rsidR="00D43E68" w:rsidRDefault="00D43E68" w:rsidP="00D43E68"/>
                  </w:txbxContent>
                </v:textbox>
              </v:shape>
            </w:pict>
          </mc:Fallback>
        </mc:AlternateContent>
      </w:r>
    </w:p>
    <w:sectPr w:rsidR="00D43E68" w:rsidSect="00D43E68">
      <w:pgSz w:w="15840" w:h="12240" w:orient="landscape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45 Helvetica Light">
    <w:altName w:val="Courier New"/>
    <w:charset w:val="00"/>
    <w:family w:val="auto"/>
    <w:pitch w:val="variable"/>
    <w:sig w:usb0="00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63D6"/>
    <w:multiLevelType w:val="hybridMultilevel"/>
    <w:tmpl w:val="9C6EA156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9C1869"/>
    <w:multiLevelType w:val="hybridMultilevel"/>
    <w:tmpl w:val="CA0CE2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2B6E4E"/>
    <w:multiLevelType w:val="hybridMultilevel"/>
    <w:tmpl w:val="13B8E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650753"/>
    <w:multiLevelType w:val="hybridMultilevel"/>
    <w:tmpl w:val="1E66818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530540"/>
    <w:multiLevelType w:val="hybridMultilevel"/>
    <w:tmpl w:val="3676C4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26761BA"/>
    <w:multiLevelType w:val="hybridMultilevel"/>
    <w:tmpl w:val="DF402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E36791"/>
    <w:multiLevelType w:val="hybridMultilevel"/>
    <w:tmpl w:val="EB54B3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9B51FA4"/>
    <w:multiLevelType w:val="hybridMultilevel"/>
    <w:tmpl w:val="2A2A1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EF56BC"/>
    <w:multiLevelType w:val="hybridMultilevel"/>
    <w:tmpl w:val="742C2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AD687B"/>
    <w:multiLevelType w:val="multilevel"/>
    <w:tmpl w:val="30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40786F61"/>
    <w:multiLevelType w:val="hybridMultilevel"/>
    <w:tmpl w:val="36C202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A40BF"/>
    <w:multiLevelType w:val="hybridMultilevel"/>
    <w:tmpl w:val="471EA0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5BE0F80"/>
    <w:multiLevelType w:val="hybridMultilevel"/>
    <w:tmpl w:val="CC4E46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03C35D0"/>
    <w:multiLevelType w:val="hybridMultilevel"/>
    <w:tmpl w:val="645A6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9"/>
  </w:num>
  <w:num w:numId="5">
    <w:abstractNumId w:val="5"/>
  </w:num>
  <w:num w:numId="6">
    <w:abstractNumId w:val="8"/>
  </w:num>
  <w:num w:numId="7">
    <w:abstractNumId w:val="7"/>
  </w:num>
  <w:num w:numId="8">
    <w:abstractNumId w:val="11"/>
  </w:num>
  <w:num w:numId="9">
    <w:abstractNumId w:val="0"/>
  </w:num>
  <w:num w:numId="10">
    <w:abstractNumId w:val="6"/>
  </w:num>
  <w:num w:numId="11">
    <w:abstractNumId w:val="3"/>
  </w:num>
  <w:num w:numId="12">
    <w:abstractNumId w:val="4"/>
  </w:num>
  <w:num w:numId="13">
    <w:abstractNumId w:val="2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DDA"/>
    <w:rsid w:val="00052C06"/>
    <w:rsid w:val="000842F0"/>
    <w:rsid w:val="00160C9E"/>
    <w:rsid w:val="00165257"/>
    <w:rsid w:val="001768E9"/>
    <w:rsid w:val="003B53D6"/>
    <w:rsid w:val="004A3E34"/>
    <w:rsid w:val="005169B0"/>
    <w:rsid w:val="00680402"/>
    <w:rsid w:val="006A1BBD"/>
    <w:rsid w:val="006B1AC2"/>
    <w:rsid w:val="00720048"/>
    <w:rsid w:val="007D7480"/>
    <w:rsid w:val="0083591E"/>
    <w:rsid w:val="008C723A"/>
    <w:rsid w:val="009821A5"/>
    <w:rsid w:val="00987B01"/>
    <w:rsid w:val="00993967"/>
    <w:rsid w:val="009E1CB8"/>
    <w:rsid w:val="00A47CE1"/>
    <w:rsid w:val="00B274D2"/>
    <w:rsid w:val="00B72CE9"/>
    <w:rsid w:val="00BC618C"/>
    <w:rsid w:val="00BD2DDA"/>
    <w:rsid w:val="00BF0946"/>
    <w:rsid w:val="00C15C62"/>
    <w:rsid w:val="00CE194A"/>
    <w:rsid w:val="00D11D22"/>
    <w:rsid w:val="00D43E68"/>
    <w:rsid w:val="00D541C7"/>
    <w:rsid w:val="00E42B08"/>
    <w:rsid w:val="00E47FDE"/>
    <w:rsid w:val="00EE1E5C"/>
    <w:rsid w:val="00F72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48E8EAEE"/>
  <w15:chartTrackingRefBased/>
  <w15:docId w15:val="{AF72DBD7-B623-4653-89F5-E79C8F331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B01"/>
    <w:rPr>
      <w:sz w:val="24"/>
    </w:rPr>
  </w:style>
  <w:style w:type="paragraph" w:styleId="Ttulo1">
    <w:name w:val="heading 1"/>
    <w:basedOn w:val="Normal"/>
    <w:next w:val="Normal"/>
    <w:qFormat/>
    <w:rsid w:val="007E5411"/>
    <w:pPr>
      <w:keepNext/>
      <w:jc w:val="center"/>
      <w:outlineLvl w:val="0"/>
    </w:pPr>
    <w:rPr>
      <w:rFonts w:ascii="Times" w:eastAsia="Times" w:hAnsi="Times"/>
      <w:sz w:val="6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lacephotohere">
    <w:name w:val="Place photo here"/>
    <w:basedOn w:val="Normal"/>
    <w:link w:val="PlacephotohereChar"/>
    <w:qFormat/>
    <w:rsid w:val="00987B01"/>
    <w:pPr>
      <w:jc w:val="center"/>
    </w:pPr>
    <w:rPr>
      <w:rFonts w:ascii="Arial" w:hAnsi="Arial"/>
      <w:color w:val="FFFFEF"/>
      <w:sz w:val="20"/>
    </w:rPr>
  </w:style>
  <w:style w:type="paragraph" w:customStyle="1" w:styleId="Header01">
    <w:name w:val="Header 01"/>
    <w:basedOn w:val="Normal"/>
    <w:link w:val="Header01Char"/>
    <w:qFormat/>
    <w:rsid w:val="00D43E68"/>
    <w:pPr>
      <w:jc w:val="both"/>
    </w:pPr>
    <w:rPr>
      <w:rFonts w:ascii="Arial" w:hAnsi="Arial"/>
      <w:caps/>
      <w:color w:val="FFFFEF"/>
      <w:sz w:val="48"/>
    </w:rPr>
  </w:style>
  <w:style w:type="character" w:customStyle="1" w:styleId="PlacephotohereChar">
    <w:name w:val="Place photo here Char"/>
    <w:basedOn w:val="Fuentedeprrafopredeter"/>
    <w:link w:val="Placephotohere"/>
    <w:rsid w:val="00987B01"/>
    <w:rPr>
      <w:rFonts w:ascii="Arial" w:hAnsi="Arial"/>
      <w:color w:val="FFFFEF"/>
    </w:rPr>
  </w:style>
  <w:style w:type="paragraph" w:customStyle="1" w:styleId="SubheadHere">
    <w:name w:val="Subhead Here"/>
    <w:basedOn w:val="Normal"/>
    <w:link w:val="SubheadHereChar"/>
    <w:qFormat/>
    <w:rsid w:val="00D43E68"/>
    <w:pPr>
      <w:jc w:val="both"/>
    </w:pPr>
    <w:rPr>
      <w:rFonts w:ascii="Arial" w:hAnsi="Arial"/>
      <w:caps/>
      <w:color w:val="FFFFEF"/>
    </w:rPr>
  </w:style>
  <w:style w:type="character" w:customStyle="1" w:styleId="Header01Char">
    <w:name w:val="Header 01 Char"/>
    <w:basedOn w:val="Fuentedeprrafopredeter"/>
    <w:link w:val="Header01"/>
    <w:rsid w:val="00D43E68"/>
    <w:rPr>
      <w:rFonts w:ascii="Arial" w:hAnsi="Arial"/>
      <w:caps/>
      <w:color w:val="FFFFEF"/>
      <w:sz w:val="48"/>
    </w:rPr>
  </w:style>
  <w:style w:type="paragraph" w:customStyle="1" w:styleId="CALLOUTTEXT">
    <w:name w:val="CALL OUT TEXT"/>
    <w:basedOn w:val="Normal"/>
    <w:link w:val="CALLOUTTEXTChar"/>
    <w:qFormat/>
    <w:rsid w:val="00D43E68"/>
    <w:rPr>
      <w:rFonts w:ascii="Arial" w:hAnsi="Arial" w:cs="Arial"/>
      <w:caps/>
      <w:color w:val="9D1C20"/>
    </w:rPr>
  </w:style>
  <w:style w:type="character" w:customStyle="1" w:styleId="SubheadHereChar">
    <w:name w:val="Subhead Here Char"/>
    <w:basedOn w:val="Fuentedeprrafopredeter"/>
    <w:link w:val="SubheadHere"/>
    <w:rsid w:val="00D43E68"/>
    <w:rPr>
      <w:rFonts w:ascii="Arial" w:hAnsi="Arial"/>
      <w:caps/>
      <w:color w:val="FFFFEF"/>
      <w:sz w:val="24"/>
    </w:rPr>
  </w:style>
  <w:style w:type="paragraph" w:customStyle="1" w:styleId="BodyText01">
    <w:name w:val="Body Text 01"/>
    <w:basedOn w:val="Normal"/>
    <w:link w:val="BodyText01Char"/>
    <w:qFormat/>
    <w:rsid w:val="00E47FDE"/>
    <w:pPr>
      <w:widowControl w:val="0"/>
      <w:spacing w:before="120" w:line="360" w:lineRule="auto"/>
    </w:pPr>
    <w:rPr>
      <w:rFonts w:ascii="Arial" w:hAnsi="Arial" w:cs="Arial"/>
      <w:color w:val="585747"/>
      <w:sz w:val="20"/>
      <w:lang w:val="en"/>
    </w:rPr>
  </w:style>
  <w:style w:type="character" w:customStyle="1" w:styleId="CALLOUTTEXTChar">
    <w:name w:val="CALL OUT TEXT Char"/>
    <w:basedOn w:val="Fuentedeprrafopredeter"/>
    <w:link w:val="CALLOUTTEXT"/>
    <w:rsid w:val="00D43E68"/>
    <w:rPr>
      <w:rFonts w:ascii="Arial" w:hAnsi="Arial" w:cs="Arial"/>
      <w:caps/>
      <w:color w:val="9D1C20"/>
      <w:sz w:val="24"/>
    </w:rPr>
  </w:style>
  <w:style w:type="paragraph" w:customStyle="1" w:styleId="Cita1">
    <w:name w:val="Cita1"/>
    <w:basedOn w:val="Normal"/>
    <w:link w:val="quoteChar"/>
    <w:qFormat/>
    <w:rsid w:val="004A3E34"/>
    <w:pPr>
      <w:spacing w:line="360" w:lineRule="auto"/>
    </w:pPr>
    <w:rPr>
      <w:rFonts w:ascii="Arial" w:hAnsi="Arial"/>
      <w:caps/>
      <w:color w:val="FFFFFF"/>
    </w:rPr>
  </w:style>
  <w:style w:type="character" w:customStyle="1" w:styleId="BodyText01Char">
    <w:name w:val="Body Text 01 Char"/>
    <w:basedOn w:val="Fuentedeprrafopredeter"/>
    <w:link w:val="BodyText01"/>
    <w:rsid w:val="00E47FDE"/>
    <w:rPr>
      <w:rFonts w:ascii="Arial" w:hAnsi="Arial" w:cs="Arial"/>
      <w:color w:val="585747"/>
      <w:lang w:val="en"/>
    </w:rPr>
  </w:style>
  <w:style w:type="paragraph" w:customStyle="1" w:styleId="SpecificPoints">
    <w:name w:val="Specific Points"/>
    <w:basedOn w:val="Normal"/>
    <w:link w:val="SpecificPointsChar"/>
    <w:qFormat/>
    <w:rsid w:val="004A3E34"/>
    <w:rPr>
      <w:rFonts w:ascii="Arial" w:hAnsi="Arial"/>
      <w:caps/>
      <w:color w:val="FFFFEF"/>
      <w:sz w:val="20"/>
    </w:rPr>
  </w:style>
  <w:style w:type="character" w:customStyle="1" w:styleId="quoteChar">
    <w:name w:val="quote Char"/>
    <w:basedOn w:val="Fuentedeprrafopredeter"/>
    <w:link w:val="Cita1"/>
    <w:rsid w:val="004A3E34"/>
    <w:rPr>
      <w:rFonts w:ascii="Arial" w:hAnsi="Arial"/>
      <w:caps/>
      <w:color w:val="FFFFFF"/>
      <w:sz w:val="24"/>
    </w:rPr>
  </w:style>
  <w:style w:type="paragraph" w:customStyle="1" w:styleId="Bulletpoints">
    <w:name w:val="Bullet points"/>
    <w:basedOn w:val="Normal"/>
    <w:link w:val="BulletpointsChar"/>
    <w:qFormat/>
    <w:rsid w:val="008C723A"/>
    <w:pPr>
      <w:spacing w:line="360" w:lineRule="auto"/>
    </w:pPr>
    <w:rPr>
      <w:rFonts w:ascii="Arial" w:hAnsi="Arial"/>
      <w:color w:val="FFFFEF"/>
      <w:sz w:val="20"/>
    </w:rPr>
  </w:style>
  <w:style w:type="character" w:customStyle="1" w:styleId="SpecificPointsChar">
    <w:name w:val="Specific Points Char"/>
    <w:basedOn w:val="Fuentedeprrafopredeter"/>
    <w:link w:val="SpecificPoints"/>
    <w:rsid w:val="004A3E34"/>
    <w:rPr>
      <w:rFonts w:ascii="Arial" w:hAnsi="Arial"/>
      <w:caps/>
      <w:color w:val="FFFFEF"/>
    </w:rPr>
  </w:style>
  <w:style w:type="paragraph" w:customStyle="1" w:styleId="Address">
    <w:name w:val="Address"/>
    <w:basedOn w:val="Normal"/>
    <w:link w:val="AddressChar"/>
    <w:qFormat/>
    <w:rsid w:val="008C723A"/>
    <w:pPr>
      <w:jc w:val="center"/>
    </w:pPr>
    <w:rPr>
      <w:rFonts w:ascii="Arial" w:hAnsi="Arial"/>
      <w:color w:val="585747"/>
      <w:sz w:val="20"/>
    </w:rPr>
  </w:style>
  <w:style w:type="character" w:customStyle="1" w:styleId="BulletpointsChar">
    <w:name w:val="Bullet points Char"/>
    <w:basedOn w:val="Fuentedeprrafopredeter"/>
    <w:link w:val="Bulletpoints"/>
    <w:rsid w:val="008C723A"/>
    <w:rPr>
      <w:rFonts w:ascii="Arial" w:hAnsi="Arial"/>
      <w:color w:val="FFFFEF"/>
    </w:rPr>
  </w:style>
  <w:style w:type="paragraph" w:customStyle="1" w:styleId="BodyText02">
    <w:name w:val="Body Text 02"/>
    <w:basedOn w:val="BodyText01"/>
    <w:link w:val="BodyText02Char"/>
    <w:qFormat/>
    <w:rsid w:val="00052C06"/>
    <w:rPr>
      <w:color w:val="FFFFFF"/>
    </w:rPr>
  </w:style>
  <w:style w:type="character" w:customStyle="1" w:styleId="AddressChar">
    <w:name w:val="Address Char"/>
    <w:basedOn w:val="Fuentedeprrafopredeter"/>
    <w:link w:val="Address"/>
    <w:rsid w:val="008C723A"/>
    <w:rPr>
      <w:rFonts w:ascii="Arial" w:hAnsi="Arial"/>
      <w:color w:val="585747"/>
    </w:rPr>
  </w:style>
  <w:style w:type="paragraph" w:customStyle="1" w:styleId="website">
    <w:name w:val="website"/>
    <w:basedOn w:val="Normal"/>
    <w:link w:val="websiteChar"/>
    <w:qFormat/>
    <w:rsid w:val="00052C06"/>
    <w:pPr>
      <w:jc w:val="right"/>
    </w:pPr>
    <w:rPr>
      <w:rFonts w:ascii="Arial" w:hAnsi="Arial"/>
      <w:color w:val="585747"/>
    </w:rPr>
  </w:style>
  <w:style w:type="character" w:customStyle="1" w:styleId="BodyText02Char">
    <w:name w:val="Body Text 02 Char"/>
    <w:basedOn w:val="BodyText01Char"/>
    <w:link w:val="BodyText02"/>
    <w:rsid w:val="00052C06"/>
    <w:rPr>
      <w:rFonts w:ascii="Arial" w:hAnsi="Arial" w:cs="Arial"/>
      <w:color w:val="FFFFFF"/>
      <w:lang w:val="en"/>
    </w:rPr>
  </w:style>
  <w:style w:type="paragraph" w:customStyle="1" w:styleId="Descripcin1">
    <w:name w:val="Descripción1"/>
    <w:basedOn w:val="Normal"/>
    <w:link w:val="captionChar"/>
    <w:qFormat/>
    <w:rsid w:val="00052C06"/>
    <w:pPr>
      <w:jc w:val="right"/>
    </w:pPr>
    <w:rPr>
      <w:rFonts w:ascii="Arial" w:hAnsi="Arial"/>
      <w:caps/>
      <w:color w:val="585747"/>
      <w:sz w:val="14"/>
    </w:rPr>
  </w:style>
  <w:style w:type="character" w:customStyle="1" w:styleId="websiteChar">
    <w:name w:val="website Char"/>
    <w:basedOn w:val="Fuentedeprrafopredeter"/>
    <w:link w:val="website"/>
    <w:rsid w:val="00052C06"/>
    <w:rPr>
      <w:rFonts w:ascii="Arial" w:hAnsi="Arial"/>
      <w:color w:val="585747"/>
      <w:sz w:val="24"/>
    </w:rPr>
  </w:style>
  <w:style w:type="paragraph" w:customStyle="1" w:styleId="SubheadHere01">
    <w:name w:val="Subhead Here 01"/>
    <w:basedOn w:val="Normal"/>
    <w:link w:val="SubheadHere01Char"/>
    <w:qFormat/>
    <w:rsid w:val="000842F0"/>
    <w:rPr>
      <w:rFonts w:ascii="Arial" w:hAnsi="Arial" w:cs="Arial"/>
      <w:color w:val="9D1C20"/>
      <w:szCs w:val="26"/>
    </w:rPr>
  </w:style>
  <w:style w:type="character" w:customStyle="1" w:styleId="captionChar">
    <w:name w:val="caption Char"/>
    <w:basedOn w:val="Fuentedeprrafopredeter"/>
    <w:link w:val="Descripcin1"/>
    <w:rsid w:val="00052C06"/>
    <w:rPr>
      <w:rFonts w:ascii="Arial" w:hAnsi="Arial"/>
      <w:caps/>
      <w:color w:val="585747"/>
      <w:sz w:val="14"/>
    </w:rPr>
  </w:style>
  <w:style w:type="paragraph" w:customStyle="1" w:styleId="Entertheheadline">
    <w:name w:val="Enter the headline"/>
    <w:basedOn w:val="Normal"/>
    <w:link w:val="EntertheheadlineChar"/>
    <w:qFormat/>
    <w:rsid w:val="000842F0"/>
    <w:rPr>
      <w:rFonts w:ascii="Arial" w:hAnsi="Arial"/>
      <w:caps/>
      <w:color w:val="585747"/>
    </w:rPr>
  </w:style>
  <w:style w:type="character" w:customStyle="1" w:styleId="SubheadHere01Char">
    <w:name w:val="Subhead Here 01 Char"/>
    <w:basedOn w:val="Fuentedeprrafopredeter"/>
    <w:link w:val="SubheadHere01"/>
    <w:rsid w:val="000842F0"/>
    <w:rPr>
      <w:rFonts w:ascii="Arial" w:hAnsi="Arial" w:cs="Arial"/>
      <w:color w:val="9D1C20"/>
      <w:sz w:val="24"/>
      <w:szCs w:val="26"/>
    </w:rPr>
  </w:style>
  <w:style w:type="character" w:customStyle="1" w:styleId="EntertheheadlineChar">
    <w:name w:val="Enter the headline Char"/>
    <w:basedOn w:val="Fuentedeprrafopredeter"/>
    <w:link w:val="Entertheheadline"/>
    <w:rsid w:val="000842F0"/>
    <w:rPr>
      <w:rFonts w:ascii="Arial" w:hAnsi="Arial"/>
      <w:caps/>
      <w:color w:val="585747"/>
      <w:sz w:val="24"/>
    </w:rPr>
  </w:style>
  <w:style w:type="paragraph" w:styleId="Prrafodelista">
    <w:name w:val="List Paragraph"/>
    <w:basedOn w:val="Normal"/>
    <w:uiPriority w:val="34"/>
    <w:qFormat/>
    <w:rsid w:val="00BF094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s-EC"/>
    </w:rPr>
  </w:style>
  <w:style w:type="character" w:customStyle="1" w:styleId="normaltextrun">
    <w:name w:val="normaltextrun"/>
    <w:basedOn w:val="Fuentedeprrafopredeter"/>
    <w:rsid w:val="00BF0946"/>
  </w:style>
  <w:style w:type="character" w:customStyle="1" w:styleId="eop">
    <w:name w:val="eop"/>
    <w:basedOn w:val="Fuentedeprrafopredeter"/>
    <w:rsid w:val="00BF09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sv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3.jpeg"/><Relationship Id="rId21" Type="http://schemas.openxmlformats.org/officeDocument/2006/relationships/image" Target="media/image13.svg"/><Relationship Id="rId34" Type="http://schemas.openxmlformats.org/officeDocument/2006/relationships/image" Target="media/image20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10.png"/><Relationship Id="rId11" Type="http://schemas.openxmlformats.org/officeDocument/2006/relationships/image" Target="media/image7.svg"/><Relationship Id="rId24" Type="http://schemas.openxmlformats.org/officeDocument/2006/relationships/image" Target="media/image15.png"/><Relationship Id="rId32" Type="http://schemas.openxmlformats.org/officeDocument/2006/relationships/image" Target="media/image19.jpeg"/><Relationship Id="rId37" Type="http://schemas.openxmlformats.org/officeDocument/2006/relationships/image" Target="media/image150.png"/><Relationship Id="rId40" Type="http://schemas.openxmlformats.org/officeDocument/2006/relationships/image" Target="media/image20.jpeg"/><Relationship Id="rId45" Type="http://schemas.openxmlformats.org/officeDocument/2006/relationships/image" Target="media/image26.png"/><Relationship Id="rId5" Type="http://schemas.openxmlformats.org/officeDocument/2006/relationships/image" Target="media/image1.jpeg"/><Relationship Id="rId15" Type="http://schemas.openxmlformats.org/officeDocument/2006/relationships/image" Target="media/image8.svg"/><Relationship Id="rId23" Type="http://schemas.openxmlformats.org/officeDocument/2006/relationships/image" Target="media/image70.png"/><Relationship Id="rId28" Type="http://schemas.openxmlformats.org/officeDocument/2006/relationships/image" Target="media/image100.png"/><Relationship Id="rId36" Type="http://schemas.openxmlformats.org/officeDocument/2006/relationships/image" Target="media/image2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1.svg"/><Relationship Id="rId31" Type="http://schemas.openxmlformats.org/officeDocument/2006/relationships/image" Target="media/image130.png"/><Relationship Id="rId44" Type="http://schemas.openxmlformats.org/officeDocument/2006/relationships/image" Target="media/image2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60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120.png"/><Relationship Id="rId35" Type="http://schemas.microsoft.com/office/2007/relationships/hdphoto" Target="media/hdphoto1.wdp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svg"/><Relationship Id="rId25" Type="http://schemas.openxmlformats.org/officeDocument/2006/relationships/image" Target="media/image16.png"/><Relationship Id="rId33" Type="http://schemas.openxmlformats.org/officeDocument/2006/relationships/image" Target="media/image13.jpeg"/><Relationship Id="rId38" Type="http://schemas.openxmlformats.org/officeDocument/2006/relationships/image" Target="media/image22.jpeg"/><Relationship Id="rId46" Type="http://schemas.openxmlformats.org/officeDocument/2006/relationships/image" Target="media/image260.png"/><Relationship Id="rId20" Type="http://schemas.openxmlformats.org/officeDocument/2006/relationships/image" Target="media/image12.png"/><Relationship Id="rId41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wnloads\medical-brochure-template-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medical-brochure-template-1</Template>
  <TotalTime>1</TotalTime>
  <Pages>2</Pages>
  <Words>6</Words>
  <Characters>37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Velastegui Llanos Christian Daniel</cp:lastModifiedBy>
  <cp:revision>2</cp:revision>
  <cp:lastPrinted>2021-08-17T23:02:00Z</cp:lastPrinted>
  <dcterms:created xsi:type="dcterms:W3CDTF">2021-08-22T23:46:00Z</dcterms:created>
  <dcterms:modified xsi:type="dcterms:W3CDTF">2021-08-22T23:46:00Z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TC103789449990</vt:lpwstr>
  </property>
</Properties>
</file>