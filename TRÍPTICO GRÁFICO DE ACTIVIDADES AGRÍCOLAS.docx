
<file path=[Content_Types].xml><?xml version="1.0" encoding="utf-8"?>
<Types xmlns="http://schemas.openxmlformats.org/package/2006/content-types">
  <Default Extension="emf" ContentType="image/x-emf"/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C73170" w14:textId="7B1E98EF" w:rsidR="00D43E68" w:rsidRDefault="00743F22" w:rsidP="00D43E68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6D9518D" wp14:editId="5FDDFD30">
                <wp:simplePos x="0" y="0"/>
                <wp:positionH relativeFrom="column">
                  <wp:posOffset>-838200</wp:posOffset>
                </wp:positionH>
                <wp:positionV relativeFrom="paragraph">
                  <wp:posOffset>-487680</wp:posOffset>
                </wp:positionV>
                <wp:extent cx="2628900" cy="64770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64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EA1F3" w14:textId="0235507C" w:rsidR="008A7321" w:rsidRPr="00743F22" w:rsidRDefault="00743F22" w:rsidP="00743F22">
                            <w:pPr>
                              <w:rPr>
                                <w:sz w:val="22"/>
                                <w:szCs w:val="18"/>
                              </w:rPr>
                            </w:pPr>
                            <w:r w:rsidRPr="00743F22">
                              <w:rPr>
                                <w:b/>
                                <w:color w:val="262626" w:themeColor="text1" w:themeTint="D9"/>
                                <w:sz w:val="56"/>
                                <w:szCs w:val="56"/>
                                <w:lang w:val="es-EC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ERGONOM</w:t>
                            </w:r>
                            <w:r>
                              <w:rPr>
                                <w:b/>
                                <w:color w:val="262626" w:themeColor="text1" w:themeTint="D9"/>
                                <w:sz w:val="56"/>
                                <w:szCs w:val="56"/>
                                <w:lang w:val="es-EC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 w:rsidRPr="00743F22">
                              <w:rPr>
                                <w:b/>
                                <w:color w:val="262626" w:themeColor="text1" w:themeTint="D9"/>
                                <w:sz w:val="56"/>
                                <w:szCs w:val="56"/>
                                <w:lang w:val="es-EC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D9518D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-66pt;margin-top:-38.4pt;width:207pt;height:51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iidKQIAAE8EAAAOAAAAZHJzL2Uyb0RvYy54bWysVFFv2jAQfp+0/2D5fQQQgzYiVIyKaRJq&#10;K9Gpz4djQ6TY59mGhP36nZ3Qsm5P017M+e7y3d13n5nftbpmJ+l8habgo8GQM2kElpXZF/z78/rT&#10;DWc+gCmhRiMLfpae3y0+fpg3NpdjPGBdSscIxPi8sQU/hGDzLPPiIDX4AVppKKjQaQh0dfusdNAQ&#10;uq6z8XA4zRp0pXUopPfkve+CfJHwlZIiPCrlZWB1wam3kE6Xzl08s8Uc8r0De6hE3wb8QxcaKkNF&#10;X6HuIQA7uuoPKF0Jhx5VGAjUGSpVCZlmoGlGw3fTbA9gZZqFyPH2lSb//2DFw+nJsaqk3XFmQNOK&#10;VkcoHbJSsiDbgGwUSWqszyl3ayk7tF+wjR/0fk/OOHurnI6/NBWjONF9fqWYkJgg53g6vrkdUkhQ&#10;bDqZzcgmmOzta+t8+CpRs2gU3NEKE7Nw2vjQpV5SYjGD66quyQ95bX5zEGb0ZLH1rsVohXbX9n3v&#10;sDzTOA47VXgr1hXV3IAPT+BIBtQmSTs80qFqbAqOvcXZAd3Pv/ljPm2Hopw1JKuC+x9HcJKz+puh&#10;vd2OJpOow3SZfJ6N6eKuI7vriDnqFZJyaTfUXTJjfqgvpnKoX+gFLGNVCoERVLvg4WKuQid2ekFC&#10;LpcpiZRnIWzM1ooIHUmLjD63L+BsT3tc/QNeBAj5O/a73I7u5TGgqtJqIsEdqz3vpNq03P6FxWdx&#10;fU9Zb/8Di18AAAD//wMAUEsDBBQABgAIAAAAIQB++HfE3gAAAAsBAAAPAAAAZHJzL2Rvd25yZXYu&#10;eG1sTI9PT8MwDMXvSHyHyEjctmSFjVGaTgjEFcT4I3HzGq+taJyqydby7fFOcHu2n55/r9hMvlNH&#10;GmIb2MJibkARV8G1XFt4f3uarUHFhOywC0wWfijCpjw/KzB3YeRXOm5TrSSEY44WmpT6XOtYNeQx&#10;zkNPLLd9GDwmGYdauwFHCfedzoxZaY8ty4cGe3poqPreHryFj+f91+e1eakf/bIfw2Q0+1tt7eXF&#10;dH8HKtGU/sxwwhd0KIVpFw7souoszBZXmZRJom5WUkIs2fq02YlYZqDLQv/vUP4CAAD//wMAUEsB&#10;Ai0AFAAGAAgAAAAhALaDOJL+AAAA4QEAABMAAAAAAAAAAAAAAAAAAAAAAFtDb250ZW50X1R5cGVz&#10;XS54bWxQSwECLQAUAAYACAAAACEAOP0h/9YAAACUAQAACwAAAAAAAAAAAAAAAAAvAQAAX3JlbHMv&#10;LnJlbHNQSwECLQAUAAYACAAAACEAt5YonSkCAABPBAAADgAAAAAAAAAAAAAAAAAuAgAAZHJzL2Uy&#10;b0RvYy54bWxQSwECLQAUAAYACAAAACEAfvh3xN4AAAALAQAADwAAAAAAAAAAAAAAAACDBAAAZHJz&#10;L2Rvd25yZXYueG1sUEsFBgAAAAAEAAQA8wAAAI4FAAAAAA==&#10;" filled="f" stroked="f">
                <v:fill o:detectmouseclick="t"/>
                <v:textbox>
                  <w:txbxContent>
                    <w:p w14:paraId="67FEA1F3" w14:textId="0235507C" w:rsidR="00000000" w:rsidRPr="00743F22" w:rsidRDefault="00743F22" w:rsidP="00743F22">
                      <w:pPr>
                        <w:rPr>
                          <w:sz w:val="22"/>
                          <w:szCs w:val="18"/>
                        </w:rPr>
                      </w:pPr>
                      <w:r w:rsidRPr="00743F22">
                        <w:rPr>
                          <w:b/>
                          <w:color w:val="262626" w:themeColor="text1" w:themeTint="D9"/>
                          <w:sz w:val="56"/>
                          <w:szCs w:val="56"/>
                          <w:lang w:val="es-EC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ERGONOM</w:t>
                      </w:r>
                      <w:r>
                        <w:rPr>
                          <w:b/>
                          <w:color w:val="262626" w:themeColor="text1" w:themeTint="D9"/>
                          <w:sz w:val="56"/>
                          <w:szCs w:val="56"/>
                          <w:lang w:val="es-EC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I</w:t>
                      </w:r>
                      <w:r w:rsidRPr="00743F22">
                        <w:rPr>
                          <w:b/>
                          <w:color w:val="262626" w:themeColor="text1" w:themeTint="D9"/>
                          <w:sz w:val="56"/>
                          <w:szCs w:val="56"/>
                          <w:lang w:val="es-EC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097896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7E29BDE" wp14:editId="11A4C3E8">
                <wp:simplePos x="0" y="0"/>
                <wp:positionH relativeFrom="column">
                  <wp:posOffset>6007100</wp:posOffset>
                </wp:positionH>
                <wp:positionV relativeFrom="paragraph">
                  <wp:posOffset>-502285</wp:posOffset>
                </wp:positionV>
                <wp:extent cx="2527443" cy="4777483"/>
                <wp:effectExtent l="19050" t="19050" r="44450" b="23495"/>
                <wp:wrapNone/>
                <wp:docPr id="47" name="Forma libre: form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443" cy="4777483"/>
                        </a:xfrm>
                        <a:custGeom>
                          <a:avLst/>
                          <a:gdLst>
                            <a:gd name="connsiteX0" fmla="*/ 10274 w 2527443"/>
                            <a:gd name="connsiteY0" fmla="*/ 10274 h 4777483"/>
                            <a:gd name="connsiteX1" fmla="*/ 2527443 w 2527443"/>
                            <a:gd name="connsiteY1" fmla="*/ 0 h 4777483"/>
                            <a:gd name="connsiteX2" fmla="*/ 2517169 w 2527443"/>
                            <a:gd name="connsiteY2" fmla="*/ 4777483 h 4777483"/>
                            <a:gd name="connsiteX3" fmla="*/ 1818526 w 2527443"/>
                            <a:gd name="connsiteY3" fmla="*/ 4777483 h 4777483"/>
                            <a:gd name="connsiteX4" fmla="*/ 1674688 w 2527443"/>
                            <a:gd name="connsiteY4" fmla="*/ 4633645 h 4777483"/>
                            <a:gd name="connsiteX5" fmla="*/ 0 w 2527443"/>
                            <a:gd name="connsiteY5" fmla="*/ 4643919 h 4777483"/>
                            <a:gd name="connsiteX6" fmla="*/ 10274 w 2527443"/>
                            <a:gd name="connsiteY6" fmla="*/ 10274 h 477748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2527443" h="4777483">
                              <a:moveTo>
                                <a:pt x="10274" y="10274"/>
                              </a:moveTo>
                              <a:lnTo>
                                <a:pt x="2527443" y="0"/>
                              </a:lnTo>
                              <a:cubicBezTo>
                                <a:pt x="2524018" y="1592494"/>
                                <a:pt x="2520594" y="3184989"/>
                                <a:pt x="2517169" y="4777483"/>
                              </a:cubicBezTo>
                              <a:lnTo>
                                <a:pt x="1818526" y="4777483"/>
                              </a:lnTo>
                              <a:lnTo>
                                <a:pt x="1674688" y="4633645"/>
                              </a:lnTo>
                              <a:lnTo>
                                <a:pt x="0" y="4643919"/>
                              </a:lnTo>
                              <a:cubicBezTo>
                                <a:pt x="3425" y="3099371"/>
                                <a:pt x="6849" y="1554822"/>
                                <a:pt x="10274" y="10274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062AE0" w14:textId="77777777" w:rsidR="00FF5663" w:rsidRPr="00B94B7B" w:rsidRDefault="002D47F7" w:rsidP="002D47F7">
                            <w:pPr>
                              <w:jc w:val="center"/>
                              <w:rPr>
                                <w:color w:val="FFFFFF" w:themeColor="background1"/>
                                <w:lang w:val="es-EC"/>
                              </w:rPr>
                            </w:pPr>
                            <w:r w:rsidRPr="00B94B7B">
                              <w:rPr>
                                <w:color w:val="FFFFFF" w:themeColor="background1"/>
                                <w:lang w:val="es-EC"/>
                              </w:rPr>
                              <w:t>Recomendaciones</w:t>
                            </w:r>
                          </w:p>
                          <w:p w14:paraId="31053514" w14:textId="77777777" w:rsidR="00FF5663" w:rsidRPr="00B94B7B" w:rsidRDefault="00FF5663" w:rsidP="00FF5663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</w:rPr>
                            </w:pPr>
                            <w:r w:rsidRPr="00B94B7B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</w:rPr>
                              <w:t xml:space="preserve">Uso de banco en actividades con posición encorvada </w:t>
                            </w:r>
                          </w:p>
                          <w:p w14:paraId="2FD201D4" w14:textId="77777777" w:rsidR="00FF5663" w:rsidRPr="00B94B7B" w:rsidRDefault="00FF5663" w:rsidP="00FF5663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</w:rPr>
                            </w:pPr>
                            <w:r w:rsidRPr="00B94B7B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</w:rPr>
                              <w:t xml:space="preserve">Agacharse doblando y apoyando la rodilla en el piso </w:t>
                            </w:r>
                          </w:p>
                          <w:p w14:paraId="269CF962" w14:textId="42FE0CA5" w:rsidR="00FF5663" w:rsidRPr="00B94B7B" w:rsidRDefault="00FF5663" w:rsidP="00FF5663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B94B7B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</w:rPr>
                              <w:t>Realizar estiramiento periódicamente.</w:t>
                            </w:r>
                          </w:p>
                          <w:p w14:paraId="2737DC00" w14:textId="05C11D30" w:rsidR="00B94B7B" w:rsidRPr="00B94B7B" w:rsidRDefault="00B94B7B" w:rsidP="00FF5663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  <w:spacing w:line="360" w:lineRule="auto"/>
                              <w:jc w:val="both"/>
                              <w:rPr>
                                <w:b/>
                                <w:bCs/>
                                <w:color w:val="2F5496" w:themeColor="accent5" w:themeShade="BF"/>
                                <w:sz w:val="36"/>
                                <w:szCs w:val="36"/>
                              </w:rPr>
                            </w:pPr>
                            <w:r w:rsidRPr="00B94B7B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</w:rPr>
                              <w:t>Tener un descanso adecuado</w:t>
                            </w:r>
                            <w:r w:rsidRPr="00B94B7B">
                              <w:rPr>
                                <w:color w:val="2F5496" w:themeColor="accent5" w:themeShade="BF"/>
                                <w:szCs w:val="24"/>
                              </w:rPr>
                              <w:t>.</w:t>
                            </w:r>
                          </w:p>
                          <w:p w14:paraId="6246F7B9" w14:textId="57CA1735" w:rsidR="002D47F7" w:rsidRPr="00FF5663" w:rsidRDefault="00010D37" w:rsidP="00FF5663">
                            <w:pPr>
                              <w:rPr>
                                <w:color w:val="2F5496" w:themeColor="accent5" w:themeShade="BF"/>
                              </w:rPr>
                            </w:pPr>
                            <w:r>
                              <w:rPr>
                                <w:noProof/>
                                <w:color w:val="4472C4" w:themeColor="accent5"/>
                              </w:rPr>
                              <w:drawing>
                                <wp:inline distT="0" distB="0" distL="0" distR="0" wp14:anchorId="7EE92604" wp14:editId="2829194E">
                                  <wp:extent cx="2331720" cy="2472055"/>
                                  <wp:effectExtent l="0" t="0" r="0" b="4445"/>
                                  <wp:docPr id="94" name="Imagen 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Imagen 94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6">
                                                    <a14:imgEffect>
                                                      <a14:backgroundRemoval t="4680" b="96798" l="2611" r="98172">
                                                        <a14:foregroundMark x1="38120" y1="12562" x2="57963" y2="6897"/>
                                                        <a14:foregroundMark x1="57963" y1="6897" x2="60052" y2="14532"/>
                                                        <a14:foregroundMark x1="42037" y1="5172" x2="57963" y2="9852"/>
                                                        <a14:foregroundMark x1="48303" y1="64778" x2="3133" y2="82759"/>
                                                        <a14:foregroundMark x1="3133" y1="82759" x2="4700" y2="87192"/>
                                                        <a14:foregroundMark x1="97528" y1="38599" x2="98433" y2="39409"/>
                                                        <a14:foregroundMark x1="88251" y1="30296" x2="90929" y2="32692"/>
                                                        <a14:foregroundMark x1="11488" y1="88670" x2="38120" y2="97291"/>
                                                        <a14:foregroundMark x1="38120" y1="97291" x2="59008" y2="96798"/>
                                                        <a14:foregroundMark x1="59008" y1="96798" x2="70496" y2="89901"/>
                                                        <a14:backgroundMark x1="90862" y1="32759" x2="98956" y2="37192"/>
                                                      </a14:backgroundRemoval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31720" cy="24720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29BDE" id="Forma libre: forma 47" o:spid="_x0000_s1027" style="position:absolute;margin-left:473pt;margin-top:-39.55pt;width:199pt;height:376.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27443,4777483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tobcAQAAOUMAAAOAAAAZHJzL2Uyb0RvYy54bWysV9tu4zYQfS/QfyD0WKCxJEvyBXEWaRYp&#10;CmR3gybFto80RcUCJFEl6djZr+8hKcp0kq2TonmQeZkzZzgzHE7OP+zbhjxyqWrRraLkLI4I75go&#10;6+5hFf1xf/3zPCJK066kjej4KnriKvpw8eMP57t+yVOxEU3JJYGSTi13/SraaN0vJxPFNryl6kz0&#10;vMNmJWRLNabyYVJKuoP2tpmkcVxMdkKWvRSMK4XVj24zurD6q4oz/aWqFNekWUWwTduvtN+1+U4u&#10;zunyQdJ+U7PBDPofrGhp3YF0VPWRakq2sn6hqq2ZFEpU+oyJdiKqqmbcngGnSeJnp7nb0J7bs8A5&#10;qh/dpP4/tezz460kdbmKsllEOtoiRtfG26Sp15IviXU9wSY8tevVEoC7/lYOM4WhOfa+kq35xYHI&#10;3nr3afQu32vCsJjm6SzLphFh2Mtms1k2nxqtkwOcbZX+lQurij7eKO3CU2JknVsOFjLRdarW/E+E&#10;tGobROynCUli6Cc74nkG7DPIXy8hGxxvtAYhfMGSBCyD9tM8ISgmJznSI45klhSL0xwhaDjDaSZE&#10;4OCzeTLP0+I0Uwh6M1MWMhWzrJjPTzOFoKyYTossP32mPGCKT3OE4lmRTRfJ4jRHEXC8MddeQo7y&#10;AJn/4HObbny6s3035DtGhJpCGtva0gtlLleY/LhJforEdpcJKHNZToCRniE4eRcYeReC03eBkUoh&#10;2NeAt5mN7AjB2buYEfYQnL8LjFiG4CIEI5Awf4iaxKNjnpvGPjc6InhuZETw3KwNhi57qk2w/ZDs&#10;gtq4OZRGs9+KR34vrKQ2sbd5Zw1xIxfxg1TThdK+EhrDfXZ4CbZd1+wX/u2ZfBYneLEhn+SLNFtY&#10;/8JiSw51cY4lsz1N5tlivhgONGzbqmW3g4JqfHPE5S1wShNXgV5BeTn/O8i7OuLkXXkYIuHl/K+T&#10;R7mHucMlfyZ5bJeTn2apS5NpvFhMZ/ZeeAcUOLNVl+R5Nk9t2vu91yNzzMAaobgLmckB+/SNyWD9&#10;dHj+lGjq8rpuGhN82w7xq0aSR4rMoozxTie2KDTb9pMo3XoR48+FBMtofNxy5pdBMWqy5EckjS0b&#10;R0ujtFOk975MBFJQapAT0xy4dsCO9FPDjelN9zuv0GCYBsAa/ExneBa1oSV3VPl3bbYKjeYKzhl1&#10;O2d8R7dz+SBvoNx2hiPYldd/BY8Iyyw6PYLbuhPytZM1iNDA7OS9k5xrjJf0fr23zZeVNCtrUT6h&#10;IZPCdaqqZ9e1VPqGKn1LJRod5DPabf0Fn6oRKB2oEHYUkY2Q315bN/LoGLEbkR1a3VWk/t5SySPS&#10;/Nahl1wkWQa12k6yfJZiIsOddbjTbdsrgSTEAwLr7NDI68YPKynar+jKLw0rtmjHwI2HSqMKusmV&#10;xhxbaC4Zv7y0Y/TDuAs33V3PjHLj5x4nv99/pbInZriKNHrJz8K3xXTpe0Tk4EHWIDtxudWiqk0D&#10;aTPT+XWYoJfG6KhZD+dW6vDfycU/AAAA//8DAFBLAwQUAAYACAAAACEAvqhwKOMAAAAMAQAADwAA&#10;AGRycy9kb3ducmV2LnhtbEyPzU7DMBCE70i8g7VIXFDrlERpE7KpEIhDL/yUHjg6sYkD8TqJnTa8&#10;Pe4JjrMzmv2m2M6mY0c1utYSwmoZAVNUW9lSg3B4f1psgDkvSIrOkkL4UQ625eVFIXJpT/Smjnvf&#10;sFBCLhcI2vs+59zVWhnhlrZXFLxPOxrhgxwbLkdxCuWm47dRlHIjWgoftOjVg1b1934yCMNzLF4e&#10;+S573X1Umqav4aYeUsTrq/n+DphXs/8Lwxk/oEMZmCo7kXSsQ8iSNGzxCIt1tgJ2TsRJEk4VQrqO&#10;Y+Blwf+PKH8BAAD//wMAUEsBAi0AFAAGAAgAAAAhALaDOJL+AAAA4QEAABMAAAAAAAAAAAAAAAAA&#10;AAAAAFtDb250ZW50X1R5cGVzXS54bWxQSwECLQAUAAYACAAAACEAOP0h/9YAAACUAQAACwAAAAAA&#10;AAAAAAAAAAAvAQAAX3JlbHMvLnJlbHNQSwECLQAUAAYACAAAACEAuqLaG3AEAADlDAAADgAAAAAA&#10;AAAAAAAAAAAuAgAAZHJzL2Uyb0RvYy54bWxQSwECLQAUAAYACAAAACEAvqhwKOMAAAAMAQAADwAA&#10;AAAAAAAAAAAAAADKBgAAZHJzL2Rvd25yZXYueG1sUEsFBgAAAAAEAAQA8wAAANoHAAAAAA==&#10;" adj="-11796480,,5400" path="m10274,10274l2527443,v-3425,1592494,-6849,3184989,-10274,4777483l1818526,4777483,1674688,4633645,,4643919c3425,3099371,6849,1554822,10274,10274xe" fillcolor="#9cc2e5 [1940]" strokecolor="black [3213]" strokeweight="1pt">
                <v:stroke joinstyle="miter"/>
                <v:formulas/>
                <v:path arrowok="t" o:connecttype="custom" o:connectlocs="10274,10274;2527443,0;2517169,4777483;1818526,4777483;1674688,4633645;0,4643919;10274,10274" o:connectangles="0,0,0,0,0,0,0" textboxrect="0,0,2527443,4777483"/>
                <v:textbox>
                  <w:txbxContent>
                    <w:p w14:paraId="22062AE0" w14:textId="77777777" w:rsidR="00FF5663" w:rsidRPr="00B94B7B" w:rsidRDefault="002D47F7" w:rsidP="002D47F7">
                      <w:pPr>
                        <w:jc w:val="center"/>
                        <w:rPr>
                          <w:color w:val="FFFFFF" w:themeColor="background1"/>
                          <w:lang w:val="es-EC"/>
                        </w:rPr>
                      </w:pPr>
                      <w:r w:rsidRPr="00B94B7B">
                        <w:rPr>
                          <w:color w:val="FFFFFF" w:themeColor="background1"/>
                          <w:lang w:val="es-EC"/>
                        </w:rPr>
                        <w:t>Recomendaciones</w:t>
                      </w:r>
                    </w:p>
                    <w:p w14:paraId="31053514" w14:textId="77777777" w:rsidR="00FF5663" w:rsidRPr="00B94B7B" w:rsidRDefault="00FF5663" w:rsidP="00FF5663">
                      <w:pPr>
                        <w:pStyle w:val="Prrafodelista"/>
                        <w:numPr>
                          <w:ilvl w:val="0"/>
                          <w:numId w:val="13"/>
                        </w:num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</w:rPr>
                      </w:pPr>
                      <w:r w:rsidRPr="00B94B7B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</w:rPr>
                        <w:t xml:space="preserve">Uso de banco en actividades con posición encorvada </w:t>
                      </w:r>
                    </w:p>
                    <w:p w14:paraId="2FD201D4" w14:textId="77777777" w:rsidR="00FF5663" w:rsidRPr="00B94B7B" w:rsidRDefault="00FF5663" w:rsidP="00FF5663">
                      <w:pPr>
                        <w:pStyle w:val="Prrafodelista"/>
                        <w:numPr>
                          <w:ilvl w:val="0"/>
                          <w:numId w:val="13"/>
                        </w:num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</w:rPr>
                      </w:pPr>
                      <w:r w:rsidRPr="00B94B7B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</w:rPr>
                        <w:t xml:space="preserve">Agacharse doblando y apoyando la rodilla en el piso </w:t>
                      </w:r>
                    </w:p>
                    <w:p w14:paraId="269CF962" w14:textId="42FE0CA5" w:rsidR="00FF5663" w:rsidRPr="00B94B7B" w:rsidRDefault="00FF5663" w:rsidP="00FF5663">
                      <w:pPr>
                        <w:pStyle w:val="Prrafodelista"/>
                        <w:numPr>
                          <w:ilvl w:val="0"/>
                          <w:numId w:val="13"/>
                        </w:num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B94B7B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</w:rPr>
                        <w:t>Realizar estiramiento periódicamente.</w:t>
                      </w:r>
                    </w:p>
                    <w:p w14:paraId="2737DC00" w14:textId="05C11D30" w:rsidR="00B94B7B" w:rsidRPr="00B94B7B" w:rsidRDefault="00B94B7B" w:rsidP="00FF5663">
                      <w:pPr>
                        <w:pStyle w:val="Prrafodelista"/>
                        <w:numPr>
                          <w:ilvl w:val="0"/>
                          <w:numId w:val="13"/>
                        </w:numPr>
                        <w:spacing w:line="360" w:lineRule="auto"/>
                        <w:jc w:val="both"/>
                        <w:rPr>
                          <w:b/>
                          <w:bCs/>
                          <w:color w:val="2F5496" w:themeColor="accent5" w:themeShade="BF"/>
                          <w:sz w:val="36"/>
                          <w:szCs w:val="36"/>
                        </w:rPr>
                      </w:pPr>
                      <w:r w:rsidRPr="00B94B7B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</w:rPr>
                        <w:t>Tener un descanso adecuado</w:t>
                      </w:r>
                      <w:r w:rsidRPr="00B94B7B">
                        <w:rPr>
                          <w:color w:val="2F5496" w:themeColor="accent5" w:themeShade="BF"/>
                          <w:szCs w:val="24"/>
                        </w:rPr>
                        <w:t>.</w:t>
                      </w:r>
                    </w:p>
                    <w:p w14:paraId="6246F7B9" w14:textId="57CA1735" w:rsidR="002D47F7" w:rsidRPr="00FF5663" w:rsidRDefault="00010D37" w:rsidP="00FF5663">
                      <w:pPr>
                        <w:rPr>
                          <w:color w:val="2F5496" w:themeColor="accent5" w:themeShade="BF"/>
                        </w:rPr>
                      </w:pPr>
                      <w:r>
                        <w:rPr>
                          <w:noProof/>
                          <w:color w:val="4472C4" w:themeColor="accent5"/>
                        </w:rPr>
                        <w:drawing>
                          <wp:inline distT="0" distB="0" distL="0" distR="0" wp14:anchorId="7EE92604" wp14:editId="2829194E">
                            <wp:extent cx="2331720" cy="2472055"/>
                            <wp:effectExtent l="0" t="0" r="0" b="4445"/>
                            <wp:docPr id="94" name="Imagen 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Imagen 94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8">
                                              <a14:imgEffect>
                                                <a14:backgroundRemoval t="4680" b="96798" l="2611" r="98172">
                                                  <a14:foregroundMark x1="38120" y1="12562" x2="57963" y2="6897"/>
                                                  <a14:foregroundMark x1="57963" y1="6897" x2="60052" y2="14532"/>
                                                  <a14:foregroundMark x1="42037" y1="5172" x2="57963" y2="9852"/>
                                                  <a14:foregroundMark x1="48303" y1="64778" x2="3133" y2="82759"/>
                                                  <a14:foregroundMark x1="3133" y1="82759" x2="4700" y2="87192"/>
                                                  <a14:foregroundMark x1="97528" y1="38599" x2="98433" y2="39409"/>
                                                  <a14:foregroundMark x1="88251" y1="30296" x2="90929" y2="32692"/>
                                                  <a14:foregroundMark x1="11488" y1="88670" x2="38120" y2="97291"/>
                                                  <a14:foregroundMark x1="38120" y1="97291" x2="59008" y2="96798"/>
                                                  <a14:foregroundMark x1="59008" y1="96798" x2="70496" y2="89901"/>
                                                  <a14:backgroundMark x1="90862" y1="32759" x2="98956" y2="37192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31720" cy="24720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B034C4F" wp14:editId="79DC6F59">
                <wp:simplePos x="0" y="0"/>
                <wp:positionH relativeFrom="column">
                  <wp:posOffset>5823391</wp:posOffset>
                </wp:positionH>
                <wp:positionV relativeFrom="paragraph">
                  <wp:posOffset>-688340</wp:posOffset>
                </wp:positionV>
                <wp:extent cx="2854960" cy="7324725"/>
                <wp:effectExtent l="0" t="0" r="21590" b="28575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960" cy="7324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7ED463" id="Rectángulo 51" o:spid="_x0000_s1026" style="position:absolute;margin-left:458.55pt;margin-top:-54.2pt;width:224.8pt;height:576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m4cnAIAAIkFAAAOAAAAZHJzL2Uyb0RvYy54bWysVM1u2zAMvg/YOwi6r06ypD9GnSJo0WFA&#10;0RZth55VWYoFyKImKXGyt9mz7MVKSY6TdcUOw3yQRZH8SH4idX6xaTVZC+cVmIqOj0aUCMOhVmZZ&#10;0W9P159OKfGBmZppMKKiW+Hpxfzjh/POlmICDehaOIIgxpedrWgTgi2LwvNGtMwfgRUGlRJcywKK&#10;blnUjnWI3upiMhodFx242jrgwns8vcpKOk/4Ugoe7qT0IhBdUcwtpNWl9SWuxfyclUvHbKN4nwb7&#10;hyxapgwGHaCuWGBk5dQfUK3iDjzIcMShLUBKxUWqAasZj95U89gwK1ItSI63A03+/8Hy2/W9I6qu&#10;6GxMiWEt3tEDsvbrp1muNBA8RYo660u0fLT3rpc8bmO9G+na+MdKyCbRuh1oFZtAOB5OTmfTs2Nk&#10;n6Pu5PNkejKZRdRi726dD18EtCRuKuowg0QnW9/4kE13JjGagWulNZ6zUpu4etCqjmdJiM0jLrUj&#10;a4bXHjapBox2YIVS9CxiZbmWtAtbLTLqg5BIS8w+JZIaco/JOBcmjLOqYbXIoWYj/PrSBo9UqDYI&#10;GJElJjlg9wC/57vDzmX39tFVpH4enEd/Syw7Dx4pMpgwOLfKgHsPQGNVfeRsvyMpUxNZeoF6i03j&#10;IE+Tt/xa4bXdMB/umcPxwavGJyHc4SI1dBWFfkdJA+7He+fRHrsatZR0OI4V9d9XzAlK9FeD/X42&#10;nk7j/CZhOjuZoOAONS+HGrNqLwGvHlsas0vbaB/0bisdtM/4cixiVFQxwzF2RXlwO+Ey5GcC3x4u&#10;FotkhjNrWbgxj5ZH8MhqbMunzTNztu/dgG1/C7vRZeWbFs620dPAYhVAqtTfe157vnHeU+P0b1N8&#10;UA7lZLV/QeevAAAA//8DAFBLAwQUAAYACAAAACEAhHZBe+UAAAAOAQAADwAAAGRycy9kb3ducmV2&#10;LnhtbEyPwU7DMAyG70i8Q2QkLtOWBEY3StMJgUA7ICQGHLi5jWnKmqRqsq28/bIT3Gz50+/vL1aj&#10;7diehtB6p0DOBDBytdetaxR8vD9Nl8BCRKex844U/FKAVXl+VmCu/cG90X4TG5ZCXMhRgYmxzzkP&#10;tSGLYeZ7cun27QeLMa1Dw/WAhxRuO34lRMYtti59MNjTg6F6u9lZBV/rMTY/8jm+bHHyOVmbqn59&#10;rJS6vBjv74BFGuMfDCf9pA5lcqr8zunAOgW3ciETqmAqxXIO7IRcZ9kCWJUmMb+RwMuC/69RHgEA&#10;AP//AwBQSwECLQAUAAYACAAAACEAtoM4kv4AAADhAQAAEwAAAAAAAAAAAAAAAAAAAAAAW0NvbnRl&#10;bnRfVHlwZXNdLnhtbFBLAQItABQABgAIAAAAIQA4/SH/1gAAAJQBAAALAAAAAAAAAAAAAAAAAC8B&#10;AABfcmVscy8ucmVsc1BLAQItABQABgAIAAAAIQBKcm4cnAIAAIkFAAAOAAAAAAAAAAAAAAAAAC4C&#10;AABkcnMvZTJvRG9jLnhtbFBLAQItABQABgAIAAAAIQCEdkF75QAAAA4BAAAPAAAAAAAAAAAAAAAA&#10;APYEAABkcnMvZG93bnJldi54bWxQSwUGAAAAAAQABADzAAAACAYAAAAA&#10;" filled="f" strokecolor="black [3213]" strokeweight="1pt"/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ECBB987" wp14:editId="0BF4739A">
                <wp:simplePos x="0" y="0"/>
                <wp:positionH relativeFrom="column">
                  <wp:posOffset>1586061</wp:posOffset>
                </wp:positionH>
                <wp:positionV relativeFrom="paragraph">
                  <wp:posOffset>-674016</wp:posOffset>
                </wp:positionV>
                <wp:extent cx="391212" cy="342900"/>
                <wp:effectExtent l="0" t="0" r="8890" b="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12" cy="342900"/>
                        </a:xfrm>
                        <a:custGeom>
                          <a:avLst/>
                          <a:gdLst>
                            <a:gd name="connsiteX0" fmla="*/ 0 w 409575"/>
                            <a:gd name="connsiteY0" fmla="*/ 0 h 342900"/>
                            <a:gd name="connsiteX1" fmla="*/ 409575 w 409575"/>
                            <a:gd name="connsiteY1" fmla="*/ 0 h 342900"/>
                            <a:gd name="connsiteX2" fmla="*/ 409575 w 409575"/>
                            <a:gd name="connsiteY2" fmla="*/ 342900 h 342900"/>
                            <a:gd name="connsiteX3" fmla="*/ 0 w 409575"/>
                            <a:gd name="connsiteY3" fmla="*/ 342900 h 342900"/>
                            <a:gd name="connsiteX4" fmla="*/ 0 w 409575"/>
                            <a:gd name="connsiteY4" fmla="*/ 0 h 342900"/>
                            <a:gd name="connsiteX0" fmla="*/ 0 w 409575"/>
                            <a:gd name="connsiteY0" fmla="*/ 0 h 342900"/>
                            <a:gd name="connsiteX1" fmla="*/ 409575 w 409575"/>
                            <a:gd name="connsiteY1" fmla="*/ 0 h 342900"/>
                            <a:gd name="connsiteX2" fmla="*/ 409575 w 409575"/>
                            <a:gd name="connsiteY2" fmla="*/ 342900 h 342900"/>
                            <a:gd name="connsiteX3" fmla="*/ 219075 w 409575"/>
                            <a:gd name="connsiteY3" fmla="*/ 180975 h 342900"/>
                            <a:gd name="connsiteX4" fmla="*/ 0 w 409575"/>
                            <a:gd name="connsiteY4" fmla="*/ 0 h 3429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409575" h="342900">
                              <a:moveTo>
                                <a:pt x="0" y="0"/>
                              </a:moveTo>
                              <a:lnTo>
                                <a:pt x="409575" y="0"/>
                              </a:lnTo>
                              <a:lnTo>
                                <a:pt x="409575" y="342900"/>
                              </a:lnTo>
                              <a:lnTo>
                                <a:pt x="219075" y="1809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36F167" id="Rectángulo 23" o:spid="_x0000_s1026" style="position:absolute;margin-left:124.9pt;margin-top:-53.05pt;width:30.8pt;height:27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409575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Po45wMAABwMAAAOAAAAZHJzL2Uyb0RvYy54bWzsVtlu3DYUfS+QfyD4GCDW4pnaM/A4MBy4&#10;KOAmRuwiySNNUSMBFKmSnMX5m35Lf6yHpKTROE7GLvqYF4nLXc9deM/ebhtJ1sLYWqsFzY5SSoTi&#10;uqjVckH/vLt6c0qJdUwVTGolFvRBWPr2/NUvZ5t2LnJdaVkIQyBE2fmmXdDKuXaeJJZXomH2SLdC&#10;4bLUpmEOW7NMCsM2kN7IJE/TX5ONNkVrNBfW4vRdvKTnQX5ZCu4+lKUVjsgFhW0ufE343vtvcn7G&#10;5kvD2qrmnRnsP1jRsFpB6SDqHXOMrEz9jaim5kZbXbojrptEl2XNRfAB3mTpI29uK9aK4AvAse0A&#10;k/3/xPL36xtD6mJB82NKFGsQo49A7Z+/1XIlNcEpINq0dg7K2/bGdDuLpfd3W5rG/+EJ2QZYHwZY&#10;xdYRjsPjWZZnOSUcV8eTfJYG2JMdM19Z95vQQRBbX1sXo1JgFTAtOsO4VsrWTnxGJMtGIlCvE5KS&#10;DZmks+nJtAvmY+ov+9QV2dmAeD2m/pyNZEe5BxWMWVJySAGQGIx/poIxS7T+oBZEc9ByGKIx9TMV&#10;TF6kYJ/6EET7EfsZ3yfSdByxPJulJ9ODaTpmyU7TGVgOBWI/bIcCsU89lo1iX/blzKq+wvlWdSWO&#10;FWH+yUhDF2219d1kXO/oHf0WBY0GAZHg8v3hADOqc8ycvYgZlTdmzl/EDMDHzKGVPttsgDlmnow1&#10;RyEddgbt2j9vMjxvjhI8b4YSPG/3nofNW+Y85P2SbBa0a5ikGjqyv230WtzpQOcedXNo3N1KNabq&#10;ZcHaPjA9Qf9vg7gR4a4FQ3BP1f8jdUzqAEJM1g6Anqr/R2p0jCf0c6mtiLniQQhJM6DhQRw9PFbL&#10;uriqpfT+h/lDXEpD1gzQMs6FclnITblq/tBFPMcEEh8zOLFqMGnE49P+GCoGSUH5nhIZsldprzQa&#10;6U8S/9jG5zWs3IMU3iSpPooSLzXqIg+GDJK/tdFWrBDxePpdW4JAL7mE/kF2dPI7sqOVHb1nFWHE&#10;Gphj9f6QeeAImrVyA3NTK22e8kwC+U5zpO9BitB4lO518YA5xug44NmWX9XGumtm3Q0zGBSQH5hS&#10;3Qd8SqlRAUj1sKKk0ubrU+eeHoMWbinZYEJcUPvXihlBifxdYQSbZZMJxLqwmUxPcmzM+OZ+fKNW&#10;zaVGKqEbwbqw9PRO9svS6OYThtkLrxVXTHHoRtdzKOa4uXTY4wrjMBcXF2GNMRIZfa1uW+6Fe1Rb&#10;eH63/cRMS/xyQR0msfe6nybZvJ+xkJ47Ws+p9MXK6bL2A1jIw4hrt8EIitXejDveB6rdUH/+LwAA&#10;AP//AwBQSwMEFAAGAAgAAAAhAIuecaLgAAAADAEAAA8AAABkcnMvZG93bnJldi54bWxMj8FOwzAQ&#10;RO9I/IO1SNxax6EUCHEqVAkpiBMF7k68JFHjdRS7Sfr3LCd63NnRzJt8t7heTDiGzpMGtU5AINXe&#10;dtRo+Pp8XT2CCNGQNb0n1HDGALvi+io3mfUzfeB0iI3gEAqZ0dDGOGRShrpFZ8LaD0j8+/GjM5HP&#10;sZF2NDOHu16mSbKVznTEDa0ZcN9ifTycnIapLGkejlVdfr8/VG9pd5aT3Gt9e7O8PIOIuMR/M/zh&#10;MzoUzFT5E9kgeg3p5onRo4aVSrYKBFvulNqAqFi6TxXIIpeXI4pfAAAA//8DAFBLAQItABQABgAI&#10;AAAAIQC2gziS/gAAAOEBAAATAAAAAAAAAAAAAAAAAAAAAABbQ29udGVudF9UeXBlc10ueG1sUEsB&#10;Ai0AFAAGAAgAAAAhADj9If/WAAAAlAEAAAsAAAAAAAAAAAAAAAAALwEAAF9yZWxzLy5yZWxzUEsB&#10;Ai0AFAAGAAgAAAAhAGrA+jjnAwAAHAwAAA4AAAAAAAAAAAAAAAAALgIAAGRycy9lMm9Eb2MueG1s&#10;UEsBAi0AFAAGAAgAAAAhAIuecaLgAAAADAEAAA8AAAAAAAAAAAAAAAAAQQYAAGRycy9kb3ducmV2&#10;LnhtbFBLBQYAAAAABAAEAPMAAABOBwAAAAA=&#10;" path="m,l409575,r,342900l219075,180975,,xe" fillcolor="#deeaf6 [660]" stroked="f" strokeweight="1pt">
                <v:stroke joinstyle="miter"/>
                <v:path arrowok="t" o:connecttype="custom" o:connectlocs="0,0;391212,0;391212,342900;209253,180975;0,0" o:connectangles="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642879" behindDoc="0" locked="0" layoutInCell="1" allowOverlap="1" wp14:anchorId="05F04FE3" wp14:editId="700E3BCF">
                <wp:simplePos x="0" y="0"/>
                <wp:positionH relativeFrom="column">
                  <wp:posOffset>1152427</wp:posOffset>
                </wp:positionH>
                <wp:positionV relativeFrom="paragraph">
                  <wp:posOffset>-683444</wp:posOffset>
                </wp:positionV>
                <wp:extent cx="838200" cy="714473"/>
                <wp:effectExtent l="0" t="0" r="0" b="9525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14473"/>
                        </a:xfrm>
                        <a:custGeom>
                          <a:avLst/>
                          <a:gdLst>
                            <a:gd name="connsiteX0" fmla="*/ 0 w 838200"/>
                            <a:gd name="connsiteY0" fmla="*/ 0 h 723900"/>
                            <a:gd name="connsiteX1" fmla="*/ 838200 w 838200"/>
                            <a:gd name="connsiteY1" fmla="*/ 0 h 723900"/>
                            <a:gd name="connsiteX2" fmla="*/ 838200 w 838200"/>
                            <a:gd name="connsiteY2" fmla="*/ 723900 h 723900"/>
                            <a:gd name="connsiteX3" fmla="*/ 0 w 838200"/>
                            <a:gd name="connsiteY3" fmla="*/ 723900 h 723900"/>
                            <a:gd name="connsiteX4" fmla="*/ 0 w 838200"/>
                            <a:gd name="connsiteY4" fmla="*/ 0 h 723900"/>
                            <a:gd name="connsiteX0" fmla="*/ 0 w 838200"/>
                            <a:gd name="connsiteY0" fmla="*/ 0 h 723900"/>
                            <a:gd name="connsiteX1" fmla="*/ 838200 w 838200"/>
                            <a:gd name="connsiteY1" fmla="*/ 0 h 723900"/>
                            <a:gd name="connsiteX2" fmla="*/ 838200 w 838200"/>
                            <a:gd name="connsiteY2" fmla="*/ 723900 h 723900"/>
                            <a:gd name="connsiteX3" fmla="*/ 390525 w 838200"/>
                            <a:gd name="connsiteY3" fmla="*/ 352425 h 723900"/>
                            <a:gd name="connsiteX4" fmla="*/ 0 w 838200"/>
                            <a:gd name="connsiteY4" fmla="*/ 0 h 7239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38200" h="723900">
                              <a:moveTo>
                                <a:pt x="0" y="0"/>
                              </a:moveTo>
                              <a:lnTo>
                                <a:pt x="838200" y="0"/>
                              </a:lnTo>
                              <a:lnTo>
                                <a:pt x="838200" y="723900"/>
                              </a:lnTo>
                              <a:lnTo>
                                <a:pt x="390525" y="3524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A6684" id="Rectángulo 35" o:spid="_x0000_s1026" style="position:absolute;margin-left:90.75pt;margin-top:-53.8pt;width:66pt;height:56.25pt;z-index:25164287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38200,723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pwS5AMAABwMAAAOAAAAZHJzL2Uyb0RvYy54bWzsVttu4zYQfS/QfyD4WKCRLdubrBFnEWSR&#10;okC6G2xS7PaRoShLAEWqJH1J/6bf0h/rISnJdJKtNkUf6weZl5kzw8OZ4Zy/2zeSbIWxtVYrOj2Z&#10;UCIU10Wt1iv66/31j2eUWMdUwaRWYkUfhaXvLr7/7nzXLkWuKy0LYQhAlF3u2hWtnGuXWWZ5JRpm&#10;T3QrFDZLbRrmMDXrrDBsB/RGZvlk8ibbaVO0RnNhLVbfx016EfDLUnD3sSytcESuKHxz4WvC98F/&#10;s4tztlwb1lY179xg/8KLhtUKRgeo98wxsjH1M6im5kZbXboTrptMl2XNRTgDTjOdPDnNXcVaEc4C&#10;cmw70GT/O1j+YXtrSF2s6GxBiWIN7ugTWPvrT7XeSE2wCop2rV1C8q69Nd3MYujPuy9N4/9xErIP&#10;tD4OtIq9IxyLZ7MzXBUlHFun0/n8dOYxs4My31j3k9ABiG1vrIu3UmAUOC06x7hWytZOfAFY2Uhc&#10;1A8ZmZAd6Sx0ak+kfzuWrshpPnsLf16W/jJNsCPuqIFUZULGDOSvN5CqRO9HrcwSK+MUpdLfaGD+&#10;KgPH0mMUHd/Y//e7XD9LgfTGEM6LfDEapkcqi3wOlbGLOL62sYs4lk6xkezrPp1Z1Wc436suxTEi&#10;zD8Zk1BFW219NUnzHbWjnyKhY/2Alq8PI8rIzlR5+iplZF6qnL9KGYSnyn3Z+za3QWaqPE8tg06A&#10;dNwZlGv/vMnwvDlK8LwZSvC8PXgdtmyZ85T3Q7I7lOQKFTlWQ7/b6K2410HOPanmsHjYlSqV6ss7&#10;vO0vphfo/9sAlwgeSjCAe6n+P0rHoA4kzEKwdgT0Uv1/lEbFeME+l9qKGCuehPDoDGx4EpOHx2pZ&#10;F9e1lP78of8QV9KQLQO1jHOh3DTEptw0v+girr+Z4BdJxjI6jbg875dhYkAKxo+MyBC9Snuj0Um/&#10;kvnHNj6vYeQepfAuSfVJlHipkRd5cGRAfu6jrVgh4vLiq74EQI9cwv6AHQ/5FezoZSfvVUVosQbl&#10;mL3/qDxoBMtauUG5qZU2L51MgvnOcpTvSYrUeJYedPGIPsbo2ODZll/XxrobZt0tM2gUEB/oUt1H&#10;fEqpkQEI9TCipNLmj5fWvTwaLexSskOHuKL29w0zghL5s0IL9hatDGBdmMwXpzkmJt15SHfUprnS&#10;CCVUI3gXhl7eyX5YGt18RjN76a1iiykO26h6DskcJ1cOc2yhHebi8jKM0UYiom/UXcs9uGe1xcnv&#10;95+ZaYkfrqhDJ/ZB990kW/Y9FsLzIOs1lb7cOF3WvgELcRh57SZoQTE66nHTeZA6NPUXfwMAAP//&#10;AwBQSwMEFAAGAAgAAAAhADI2yMfeAAAACgEAAA8AAABkcnMvZG93bnJldi54bWxMj8FOwzAMhu9I&#10;vENkJG5b2o11pTSdJqQJIbgweIC0MW1F42RNtnVvjzmN429/+v253Ex2ECccQ+9IQTpPQCA1zvTU&#10;Kvj63M1yECFqMnpwhAouGGBT3d6UujDuTB942sdWcAmFQivoYvSFlKHp0Oowdx6Jd99utDpyHFtp&#10;Rn3mcjvIRZJk0uqe+EKnPT532Pzsj1ZBVr+tKfPvh8vLYaqpyV8x7LxS93fT9glExCleYfjTZ3Wo&#10;2Kl2RzJBDJzzdMWoglmarDMQjCzTJY9qBQ+PIKtS/n+h+gUAAP//AwBQSwECLQAUAAYACAAAACEA&#10;toM4kv4AAADhAQAAEwAAAAAAAAAAAAAAAAAAAAAAW0NvbnRlbnRfVHlwZXNdLnhtbFBLAQItABQA&#10;BgAIAAAAIQA4/SH/1gAAAJQBAAALAAAAAAAAAAAAAAAAAC8BAABfcmVscy8ucmVsc1BLAQItABQA&#10;BgAIAAAAIQBdxpwS5AMAABwMAAAOAAAAAAAAAAAAAAAAAC4CAABkcnMvZTJvRG9jLnhtbFBLAQIt&#10;ABQABgAIAAAAIQAyNsjH3gAAAAoBAAAPAAAAAAAAAAAAAAAAAD4GAABkcnMvZG93bnJldi54bWxQ&#10;SwUGAAAAAAQABADzAAAASQcAAAAA&#10;" path="m,l838200,r,723900l390525,352425,,xe" fillcolor="#9cc2e5 [1940]" stroked="f" strokeweight="1pt">
                <v:stroke joinstyle="miter"/>
                <v:path arrowok="t" o:connecttype="custom" o:connectlocs="0,0;838200,0;838200,714473;390525,347836;0,0" o:connectangles="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846AC5" wp14:editId="3C03923E">
                <wp:simplePos x="0" y="0"/>
                <wp:positionH relativeFrom="column">
                  <wp:posOffset>1409700</wp:posOffset>
                </wp:positionH>
                <wp:positionV relativeFrom="paragraph">
                  <wp:posOffset>-684530</wp:posOffset>
                </wp:positionV>
                <wp:extent cx="581025" cy="514350"/>
                <wp:effectExtent l="0" t="0" r="9525" b="0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514350"/>
                        </a:xfrm>
                        <a:custGeom>
                          <a:avLst/>
                          <a:gdLst>
                            <a:gd name="connsiteX0" fmla="*/ 0 w 581025"/>
                            <a:gd name="connsiteY0" fmla="*/ 0 h 514350"/>
                            <a:gd name="connsiteX1" fmla="*/ 581025 w 581025"/>
                            <a:gd name="connsiteY1" fmla="*/ 0 h 514350"/>
                            <a:gd name="connsiteX2" fmla="*/ 581025 w 581025"/>
                            <a:gd name="connsiteY2" fmla="*/ 514350 h 514350"/>
                            <a:gd name="connsiteX3" fmla="*/ 0 w 581025"/>
                            <a:gd name="connsiteY3" fmla="*/ 514350 h 514350"/>
                            <a:gd name="connsiteX4" fmla="*/ 0 w 581025"/>
                            <a:gd name="connsiteY4" fmla="*/ 0 h 514350"/>
                            <a:gd name="connsiteX0" fmla="*/ 0 w 581025"/>
                            <a:gd name="connsiteY0" fmla="*/ 0 h 514350"/>
                            <a:gd name="connsiteX1" fmla="*/ 581025 w 581025"/>
                            <a:gd name="connsiteY1" fmla="*/ 0 h 514350"/>
                            <a:gd name="connsiteX2" fmla="*/ 581025 w 581025"/>
                            <a:gd name="connsiteY2" fmla="*/ 514350 h 514350"/>
                            <a:gd name="connsiteX3" fmla="*/ 304800 w 581025"/>
                            <a:gd name="connsiteY3" fmla="*/ 276225 h 514350"/>
                            <a:gd name="connsiteX4" fmla="*/ 0 w 581025"/>
                            <a:gd name="connsiteY4" fmla="*/ 0 h 5143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581025" h="514350">
                              <a:moveTo>
                                <a:pt x="0" y="0"/>
                              </a:moveTo>
                              <a:lnTo>
                                <a:pt x="581025" y="0"/>
                              </a:lnTo>
                              <a:lnTo>
                                <a:pt x="581025" y="514350"/>
                              </a:lnTo>
                              <a:lnTo>
                                <a:pt x="304800" y="2762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A9F37" id="Rectángulo 27" o:spid="_x0000_s1026" style="position:absolute;margin-left:111pt;margin-top:-53.9pt;width:45.75pt;height:40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81025,514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RM10wMAABwMAAAOAAAAZHJzL2Uyb0RvYy54bWzsVstu4zYU3RfoPxBcFmgkK3aSGnEGQQYp&#10;CqQzwSTFtEuGoiwBFKmS9CPzN/2W/lgPSUmmk0wNF0VX9UK+JO+L5z54L99tW0nWwthGqwWdnOSU&#10;CMV12ajlgv7yePv9BSXWMVUyqZVY0Gdh6burb7+53HRzUehay1IYAiXKzjfdgtbOdfMss7wWLbMn&#10;uhMKh5U2LXNYmmVWGraB9lZmRZ6fZRttys5oLqzF7vt4SK+C/qoS3H2sKisckQsK31z4mvB98t/s&#10;6pLNl4Z1dcN7N9g/8KJljYLRUdV75hhZmeaVqrbhRltduROu20xXVcNFuANuM8lf3OahZp0IdwE4&#10;ththsv+eWv5hfW9IUy5ocU6JYi1i9Amo/fmHWq6kJtgFRJvOzsH50N2bfmVB+vtuK9P6f9yEbAOs&#10;zyOsYusIx+bsYpIXM0o4jmaT6ekswJ7thPnKuh+FDorY+s66GJUSVMC07B3jWinbOPErIlm1EoH6&#10;LiM52ZDeQi/2gvu3fe6a7HxAvF7pniS6o96DBlKRnBwyUBxvYE8kIHjQymli5TBEKXeE56CB6VEG&#10;9rkPQbQfsf/j+0aaphE7zacX+XFBLs7PimL2nwUZxb4cypnVQ4XzrepLHBRh/snIQxfttPXdJK13&#10;9I5hiYJGpUMlpHx/OCCM6kyFJ0cJo/JS4eIoYcQoFT49ShgVkwpPU+F49x47g3btnzcZnjdHCZ43&#10;Qwmetycvw+Ydcx7ygSSbXUuux47sT1u9Fo868LkX3RwWd6dSpVxDe4e3Q2AGhuG/C+oSxl0LhuKB&#10;a/iP3DGpAwgxWXsABq7hP3KjY7xhn0ttRcwVD0JImhEND2Ly8Fgtm/K2kdLfP8wf4kYasmaAlnEu&#10;lJuE3JSr9mddxv2zHL8IMrYxacTt6bANE6OmYHzPiAzZq7Q3Gp30O5l/bOPzGij3LIV3SapPosJL&#10;jboogiOj5tc+2pqVIm7PvupLUOg1V7A/6o6X/Iru6GXP70VFGLFG4Vi9fys8SgTLWrlRuG2UNm/d&#10;TAL53nLkH0CK0HiUnnT5jDnG6Djg2Y7fNsa6O2bdPTMYFJAfmFLdR3wqqVEBSPVAUVJr8+Wtfc+P&#10;QQunlGwwIS6o/X3FjKBE/qQwgv0wmU6h1oXFdHZeYGHSk6f0RK3aG41UQjeCd4H0/E4OZGV0+xnD&#10;7LW3iiOmOGyj6zkUc1zcOKxxhHGYi+vrQGOMREbfqYeOe+Ue1Q43f9x+ZqYjnlxQh0nsgx6mSTYf&#10;Ziyk547XSyp9vXK6avwAFvIw4tovMIKC2ptx03Xg2g31V38BAAD//wMAUEsDBBQABgAIAAAAIQCb&#10;SVyZ4gAAAAwBAAAPAAAAZHJzL2Rvd25yZXYueG1sTI89T8MwEIZ3JP6DdUgsqHXilDSkcSqExMJE&#10;PxY2N74mFrEdYrdN+fUcE4x39+q956nWk+3ZGcdgvJOQzhNg6BqvjWsl7HevswJYiMpp1XuHEq4Y&#10;YF3f3lSq1P7iNnjexpZRiQulktDFOJSch6ZDq8LcD+jodvSjVZHGseV6VBcqtz0XSZJzq4yjD50a&#10;8KXD5nN7shIK87HLvvL9w/K9fTNP07e/isVCyvu76XkFLOIU/8Lwi0/oUBPTwZ+cDqyXIIQglyhh&#10;liZLkqBIlmaPwA60EnkBvK74f4n6BwAA//8DAFBLAQItABQABgAIAAAAIQC2gziS/gAAAOEBAAAT&#10;AAAAAAAAAAAAAAAAAAAAAABbQ29udGVudF9UeXBlc10ueG1sUEsBAi0AFAAGAAgAAAAhADj9If/W&#10;AAAAlAEAAAsAAAAAAAAAAAAAAAAALwEAAF9yZWxzLy5yZWxzUEsBAi0AFAAGAAgAAAAhADfNEzXT&#10;AwAAHAwAAA4AAAAAAAAAAAAAAAAALgIAAGRycy9lMm9Eb2MueG1sUEsBAi0AFAAGAAgAAAAhAJtJ&#10;XJniAAAADAEAAA8AAAAAAAAAAAAAAAAALQYAAGRycy9kb3ducmV2LnhtbFBLBQYAAAAABAAEAPMA&#10;AAA8BwAAAAA=&#10;" path="m,l581025,r,514350l304800,276225,,xe" fillcolor="#9cc2e5 [1940]" stroked="f" strokeweight="1pt">
                <v:stroke joinstyle="miter"/>
                <v:path arrowok="t" o:connecttype="custom" o:connectlocs="0,0;581025,0;581025,514350;304800,276225;0,0" o:connectangles="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B166013" wp14:editId="27F150F7">
                <wp:simplePos x="0" y="0"/>
                <wp:positionH relativeFrom="column">
                  <wp:posOffset>-922655</wp:posOffset>
                </wp:positionH>
                <wp:positionV relativeFrom="paragraph">
                  <wp:posOffset>190500</wp:posOffset>
                </wp:positionV>
                <wp:extent cx="2905125" cy="45085"/>
                <wp:effectExtent l="0" t="0" r="28575" b="1206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5" cy="4508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97B74E" id="Rectángulo 36" o:spid="_x0000_s1026" style="position:absolute;margin-left:-72.65pt;margin-top:15pt;width:228.75pt;height:3.5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6iBpQIAALAFAAAOAAAAZHJzL2Uyb0RvYy54bWysVM1u2zAMvg/YOwi6r7azuGuDOkXWosOA&#10;og3aDj0rshQbkEVNUuJkb7Nn2YuNkn+StcUOw3JQRJH8SH4meXG5axTZCutq0AXNTlJKhOZQ1npd&#10;0G9PNx/OKHGe6ZIp0KKge+Ho5fz9u4vWzMQEKlClsARBtJu1pqCV92aWJI5XomHuBIzQqJRgG+ZR&#10;tOuktKxF9EYlkzQ9TVqwpbHAhXP4et0p6TziSym4v5fSCU9UQTE3H08bz1U4k/kFm60tM1XN+zTY&#10;P2TRsFpj0BHqmnlGNrZ+BdXU3IID6U84NAlIWXMRa8BqsvRFNY8VMyLWguQ4M9Lk/h8sv9suLanL&#10;gn48pUSzBr/RA7L266debxQQfEWKWuNmaPlolraXHF5DvTtpm/CPlZBdpHU/0ip2nnB8nJyneTbJ&#10;KeGom+bpWR4wk4Ozsc5/EdCQcCmoxfiRTLa9db4zHUxCLAeqLm9qpaIQOkVcKUu2DL+x32U9+B9W&#10;Sr92tOvV6Jamn9M8dgOmdeSJUnBNAgFdyfHm90oEQKUfhET2QpEx49i3h2wY50L7rFNVrBRdknmK&#10;vyHNIf/ISAQMyBLLG7F7gMGyAxmwO356++AqYtuPzunfEuucR48YGbQfnZtag30LQGFVfeTOfiCp&#10;oyawtIJyj71loRs6Z/hNjd/3ljm/ZBanDOcRN4e/x0MqaAsK/Y2SCuyPt96DPTY/ailpcWoL6r5v&#10;mBWUqK8ax+I8m07DmEdhmn+aoGCPNatjjd40V4BNk+GOMjxeg71Xw1VaaJ5xwSxCVFQxzTF2Qbm3&#10;g3Dlu22CK4qLxSKa4Wgb5m/1o+EBPLAa+vdp98ys6Zvc43TcwTDhbPai1zvb4KlhsfEg6zgIB157&#10;vnEtxMbpV1jYO8dytDos2vlvAAAA//8DAFBLAwQUAAYACAAAACEA7jfVad4AAAAKAQAADwAAAGRy&#10;cy9kb3ducmV2LnhtbEyPy07DMBBF90j8gzVI7FrnwashToWQYIkgZdHlNHbtiHgcYrdN/55hBbsZ&#10;zdGdc+v17AdxNFPsAynIlxkIQ13QPVkFn5uXxQOImJA0DoGMgrOJsG4uL2qsdDjRhzm2yQoOoVih&#10;ApfSWEkZO2c8xmUYDfFtHyaPidfJSj3hicP9IIssu5Mee+IPDkfz7Ez31R68Atrad6vfVq9FO+3d&#10;Sm7a7y2elbq+mp8eQSQzpz8YfvVZHRp22oUD6SgGBYv85rZkVkGZcSkmyrwoQOx4uM9BNrX8X6H5&#10;AQAA//8DAFBLAQItABQABgAIAAAAIQC2gziS/gAAAOEBAAATAAAAAAAAAAAAAAAAAAAAAABbQ29u&#10;dGVudF9UeXBlc10ueG1sUEsBAi0AFAAGAAgAAAAhADj9If/WAAAAlAEAAAsAAAAAAAAAAAAAAAAA&#10;LwEAAF9yZWxzLy5yZWxzUEsBAi0AFAAGAAgAAAAhALw/qIGlAgAAsAUAAA4AAAAAAAAAAAAAAAAA&#10;LgIAAGRycy9lMm9Eb2MueG1sUEsBAi0AFAAGAAgAAAAhAO431WneAAAACgEAAA8AAAAAAAAAAAAA&#10;AAAA/wQAAGRycy9kb3ducmV2LnhtbFBLBQYAAAAABAAEAPMAAAAKBgAAAAA=&#10;" fillcolor="black [3213]" strokecolor="#00b050" strokeweight="1pt"/>
            </w:pict>
          </mc:Fallback>
        </mc:AlternateContent>
      </w:r>
      <w:r w:rsidR="00BF2B70"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7EA4CC7A" wp14:editId="454B0AEB">
                <wp:simplePos x="0" y="0"/>
                <wp:positionH relativeFrom="column">
                  <wp:posOffset>5822879</wp:posOffset>
                </wp:positionH>
                <wp:positionV relativeFrom="paragraph">
                  <wp:posOffset>-698643</wp:posOffset>
                </wp:positionV>
                <wp:extent cx="2865755" cy="4972692"/>
                <wp:effectExtent l="0" t="0" r="10795" b="18415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5755" cy="4972692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DAEF1" id="Rectángulo 46" o:spid="_x0000_s1026" style="position:absolute;margin-left:458.5pt;margin-top:-55pt;width:225.65pt;height:391.55pt;z-index:-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A4pwIAALIFAAAOAAAAZHJzL2Uyb0RvYy54bWysVM1u2zAMvg/YOwi6r3aCJG2DOEWWIsOA&#10;og3aDj0rshQbkEVNUuJkb7Nn2YuNkn+StcUOw3JQRJH8SH4mObs5VIrshXUl6IwOLlJKhOaQl3qb&#10;0W/Pq09XlDjPdM4UaJHRo3D0Zv7xw6w2UzGEAlQuLEEQ7aa1yWjhvZkmieOFqJi7ACM0KiXYinkU&#10;7TbJLasRvVLJME0nSQ02Nxa4cA5fbxslnUd8KQX3D1I64YnKKObm42njuQlnMp+x6dYyU5S8TYP9&#10;QxYVKzUG7aFumWdkZ8s3UFXJLTiQ/oJDlYCUJRexBqxmkL6q5qlgRsRakBxneprc/4Pl9/u1JWWe&#10;0dGEEs0q/EaPyNqvn3q7U0DwFSmqjZui5ZNZ21ZyeA31HqStwj9WQg6R1mNPqzh4wvFxeDUZX47H&#10;lHDUja4vh5PrYUBNTu7GOv9FQEXCJaMWM4h0sv2d841pZxKiOVBlviqVioLdbpbKkj0L3zj9nK7i&#10;Z0X0P8yUfusZukz0vpvtoE3rzBFhgmcSKGiKjjd/VCLgKf0oJPIXyowZx849YTLOhfaDRlWwXDRp&#10;jlP8dcG6LCIjETAgSyyvx24BOssGpMNu+Gntg6uIjd87p39LrHHuPWJk0L53rkoN9j0AhVW1kRv7&#10;jqSGmsDSBvIjdpeFZuyc4asSv+8dc37NLM4ZTiTuDv+Ah1RQZxTaGyUF2B/vvQd7bH/UUlLj3GbU&#10;fd8xKyhRXzUOxvVgNAqDHoXR+HKIgj3XbM41elctAdtmgFvK8HgN9l51V2mhesEVswhRUcU0x9gZ&#10;5d52wtI3+wSXFBeLRTTD4TbM3+knwwN4YDX07/PhhVnTNrnH+biHbsbZ9FWvN7bBU8Ni50GWcRBO&#10;vLZ842KIjdMusbB5zuVodVq1898AAAD//wMAUEsDBBQABgAIAAAAIQAu7K4x4QAAAA0BAAAPAAAA&#10;ZHJzL2Rvd25yZXYueG1sTI/BTsMwEETvSPyDtUjcWttESkOaTYUqwRHUwoWbG7txlHgdxW4b+vW4&#10;J7jNakazb6rN7AZ2NlPoPCHIpQBmqPG6oxbh6/N1UQALUZFWgyeD8GMCbOr7u0qV2l9oZ8772LJU&#10;QqFUCDbGseQ8NNY4FZZ+NJS8o5+ciumcWq4ndUnlbuBPQuTcqY7SB6tGs7Wm6fcnh3At3m0T1Jbe&#10;svGjl6K31+57h/j4ML+sgUUzx78w3PATOtSJ6eBPpAMbEJ7lKm2JCAspRVK3SJYXGbADQr7KJPC6&#10;4v9X1L8AAAD//wMAUEsBAi0AFAAGAAgAAAAhALaDOJL+AAAA4QEAABMAAAAAAAAAAAAAAAAAAAAA&#10;AFtDb250ZW50X1R5cGVzXS54bWxQSwECLQAUAAYACAAAACEAOP0h/9YAAACUAQAACwAAAAAAAAAA&#10;AAAAAAAvAQAAX3JlbHMvLnJlbHNQSwECLQAUAAYACAAAACEATwCgOKcCAACyBQAADgAAAAAAAAAA&#10;AAAAAAAuAgAAZHJzL2Uyb0RvYy54bWxQSwECLQAUAAYACAAAACEALuyuMeEAAAANAQAADwAAAAAA&#10;AAAAAAAAAAABBQAAZHJzL2Rvd25yZXYueG1sUEsFBgAAAAAEAAQA8wAAAA8GAAAAAA==&#10;" fillcolor="#00b0f0" strokecolor="white [3212]" strokeweight="1pt"/>
            </w:pict>
          </mc:Fallback>
        </mc:AlternateContent>
      </w:r>
      <w:r w:rsidR="005473D4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AFCA5A0" wp14:editId="5F488CEE">
                <wp:simplePos x="0" y="0"/>
                <wp:positionH relativeFrom="column">
                  <wp:posOffset>2439556</wp:posOffset>
                </wp:positionH>
                <wp:positionV relativeFrom="paragraph">
                  <wp:posOffset>-691515</wp:posOffset>
                </wp:positionV>
                <wp:extent cx="2882900" cy="1943100"/>
                <wp:effectExtent l="0" t="0" r="12700" b="19050"/>
                <wp:wrapNone/>
                <wp:docPr id="22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2900" cy="19431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2655C3A3" w14:textId="77777777" w:rsidR="00D43E68" w:rsidRPr="00C218C8" w:rsidRDefault="00D43E68">
                            <w:pPr>
                              <w:rPr>
                                <w:color w:val="FFFFEF"/>
                                <w:sz w:val="20"/>
                              </w:rPr>
                            </w:pPr>
                          </w:p>
                          <w:p w14:paraId="433EFC7C" w14:textId="77777777" w:rsidR="003B53D6" w:rsidRPr="00C218C8" w:rsidRDefault="0083591E" w:rsidP="003B53D6">
                            <w:pPr>
                              <w:pStyle w:val="CALLOUTTEXT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C218C8">
                              <w:rPr>
                                <w:rFonts w:ascii="Times New Roman" w:hAnsi="Times New Roman" w:cs="Times New Roman"/>
                              </w:rPr>
                              <w:t>UNIVERSIDAD Té</w:t>
                            </w:r>
                            <w:r w:rsidR="003B53D6" w:rsidRPr="00C218C8">
                              <w:rPr>
                                <w:rFonts w:ascii="Times New Roman" w:hAnsi="Times New Roman" w:cs="Times New Roman"/>
                              </w:rPr>
                              <w:t>CNICA DE AMBATO</w:t>
                            </w:r>
                          </w:p>
                          <w:p w14:paraId="62690AB2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72CC2CD9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1DE16709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6B3A94D1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416BF9E1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665E1290" w14:textId="77777777" w:rsidR="00D43E68" w:rsidRDefault="00D43E68" w:rsidP="00D43E6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FCA5A0" id="Text Box 64" o:spid="_x0000_s1028" type="#_x0000_t202" style="position:absolute;margin-left:192.1pt;margin-top:-54.45pt;width:227pt;height:153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HxbKgIAAF8EAAAOAAAAZHJzL2Uyb0RvYy54bWysVNuO0zAQfUfiHyy/01wIpY2arpauFiEt&#10;F2mXD3Adp7FwPMZ2m5SvZ2y3pQsPSIg8WJ4Z+8yZM+OsbqZBkYOwToJuaDHLKRGaQyv1rqFfn+5f&#10;LShxnumWKdCioUfh6M365YvVaGpRQg+qFZYgiHb1aBrae2/qLHO8FwNzMzBCY7ADOzCPpt1lrWUj&#10;og8qK/N8no1gW2OBC+fQe5eCdB3xu05w/7nrnPBENRS5+bjauG7Dmq1XrN5ZZnrJTzTYP7AYmNSY&#10;9AJ1xzwjeyv/gBokt+Cg8zMOQwZdJ7mINWA1Rf5bNY89MyLWguI4c5HJ/T9Y/unwxRLZNrQsKdFs&#10;wB49icmTdzCReRX0GY2r8dijwYN+Qj/2OdbqzAPwb45o2PRM78SttTD2grXIrwg3s6urCccFkO34&#10;EVrMw/YeItDU2SGIh3IQRMc+HS+9CVw4OsvFolzmGOIYK5bV6wKNkIPV5+vGOv9ewEDCpqEWmx/h&#10;2eHB+XT0fCRkc6Bkey+VikYYOLFRlhwYjgrjXGifylT7Afkmf5Xjl4YG3ThayT0/u5FNHN2AFLk9&#10;S6L03/L6KQn3jB2ChptRzSBgktJP2yk17tykLbRHlNdCmnJ8lbjpwf6gZMQJb6j7vmdWUKI+aGzR&#10;sqiq8CSiUb15W6JhryPb6wjTHKEa6ilJ241Pz2hvrNz1mCmppeEW29rJKHjof2J1oo9THGU5vbjw&#10;TK7teOrXf2H9EwAA//8DAFBLAwQUAAYACAAAACEAoVOzzOAAAAAMAQAADwAAAGRycy9kb3ducmV2&#10;LnhtbEyPy27CMBBF95X6D9ZU6g4cA6ImxEH0AeoWWqlbE5skqj1OYxPSv+901S5n5ujOucVm9I4N&#10;to9tQAVimgGzWAXTYq3g/W03kcBi0mi0C2gVfNsIm/L2ptC5CVc82OGYakYhGHOtoEmpyzmPVWO9&#10;jtPQWaTbOfReJxr7mpteXyncOz7LsiX3ukX60OjOPjW2+jxevIL0uPQfh+evF1mJhRh2+7B321el&#10;7u/G7RpYsmP6g+FXn9ShJKdTuKCJzCmYy8WMUAUTkckVMELkXNLqROzqQQAvC/6/RPkDAAD//wMA&#10;UEsBAi0AFAAGAAgAAAAhALaDOJL+AAAA4QEAABMAAAAAAAAAAAAAAAAAAAAAAFtDb250ZW50X1R5&#10;cGVzXS54bWxQSwECLQAUAAYACAAAACEAOP0h/9YAAACUAQAACwAAAAAAAAAAAAAAAAAvAQAAX3Jl&#10;bHMvLnJlbHNQSwECLQAUAAYACAAAACEA8QR8WyoCAABfBAAADgAAAAAAAAAAAAAAAAAuAgAAZHJz&#10;L2Uyb0RvYy54bWxQSwECLQAUAAYACAAAACEAoVOzzOAAAAAMAQAADwAAAAAAAAAAAAAAAACEBAAA&#10;ZHJzL2Rvd25yZXYueG1sUEsFBgAAAAAEAAQA8wAAAJEFAAAAAA==&#10;" fillcolor="#bdd6ee [1300]" strokecolor="black [3213]">
                <v:textbox>
                  <w:txbxContent>
                    <w:p w14:paraId="2655C3A3" w14:textId="77777777" w:rsidR="00D43E68" w:rsidRPr="00C218C8" w:rsidRDefault="00D43E68">
                      <w:pPr>
                        <w:rPr>
                          <w:color w:val="FFFFEF"/>
                          <w:sz w:val="20"/>
                        </w:rPr>
                      </w:pPr>
                    </w:p>
                    <w:p w14:paraId="433EFC7C" w14:textId="77777777" w:rsidR="003B53D6" w:rsidRPr="00C218C8" w:rsidRDefault="0083591E" w:rsidP="003B53D6">
                      <w:pPr>
                        <w:pStyle w:val="CALLOUTTEXT"/>
                        <w:rPr>
                          <w:rFonts w:ascii="Times New Roman" w:hAnsi="Times New Roman" w:cs="Times New Roman"/>
                        </w:rPr>
                      </w:pPr>
                      <w:r w:rsidRPr="00C218C8">
                        <w:rPr>
                          <w:rFonts w:ascii="Times New Roman" w:hAnsi="Times New Roman" w:cs="Times New Roman"/>
                        </w:rPr>
                        <w:t>UNIVERSIDAD Té</w:t>
                      </w:r>
                      <w:r w:rsidR="003B53D6" w:rsidRPr="00C218C8">
                        <w:rPr>
                          <w:rFonts w:ascii="Times New Roman" w:hAnsi="Times New Roman" w:cs="Times New Roman"/>
                        </w:rPr>
                        <w:t>CNICA DE AMBATO</w:t>
                      </w:r>
                    </w:p>
                    <w:p w14:paraId="62690AB2" w14:textId="77777777"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72CC2CD9" w14:textId="77777777"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1DE16709" w14:textId="77777777"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6B3A94D1" w14:textId="77777777"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416BF9E1" w14:textId="77777777"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665E1290" w14:textId="77777777" w:rsidR="00D43E68" w:rsidRDefault="00D43E68" w:rsidP="00D43E68"/>
                  </w:txbxContent>
                </v:textbox>
              </v:shape>
            </w:pict>
          </mc:Fallback>
        </mc:AlternateContent>
      </w:r>
      <w:r w:rsidR="005473D4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EAE513C" wp14:editId="2FE005FD">
                <wp:simplePos x="0" y="0"/>
                <wp:positionH relativeFrom="column">
                  <wp:posOffset>-916969</wp:posOffset>
                </wp:positionH>
                <wp:positionV relativeFrom="paragraph">
                  <wp:posOffset>-688369</wp:posOffset>
                </wp:positionV>
                <wp:extent cx="2905875" cy="7315200"/>
                <wp:effectExtent l="0" t="0" r="27940" b="19050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875" cy="7315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63AF98" id="Rectángulo 41" o:spid="_x0000_s1026" style="position:absolute;margin-left:-72.2pt;margin-top:-54.2pt;width:228.8pt;height:8in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jSjmwIAAIkFAAAOAAAAZHJzL2Uyb0RvYy54bWysVMFu2zAMvQ/YPwi6r3ayZG2NOkWQIsOA&#10;og3aDj2rshQbkERNUuJkf7Nv2Y+Nkh0n64odhvkgiyL5SD6RurreaUW2wvkGTElHZzklwnCoGrMu&#10;6den5YcLSnxgpmIKjCjpXnh6PXv/7qq1hRhDDaoSjiCI8UVrS1qHYIss87wWmvkzsMKgUoLTLKDo&#10;1lnlWIvoWmXjPP+UteAq64AL7/H0plPSWcKXUvBwL6UXgaiSYm4hrS6tL3HNZlesWDtm64b3abB/&#10;yEKzxmDQAeqGBUY2rvkDSjfcgQcZzjjoDKRsuEg1YDWj/FU1jzWzItWC5Hg70OT/Hyy/264caaqS&#10;TkaUGKbxjh6QtZ8/zHqjgOApUtRaX6Dlo125XvK4jfXupNPxj5WQXaJ1P9AqdoFwPBxf5tOL8ykl&#10;HHXnH0dTvLiImh3drfPhswBN4qakDjNIdLLtrQ+d6cEkRjOwbJTCc1YoE1cPqqniWRJi84iFcmTL&#10;8NrDLtWA0U6sUIqeWaysqyXtwl6JDvVBSKQlZp8SSQ15xGScCxNGnapmlehCTXP8+tIGj1SoMggY&#10;kSUmOWD3AL/ne8Duyu7to6tI/Tw4539LrHMePFJkMGFw1o0B9xaAwqr6yJ39gaSOmsjSC1R7bBoH&#10;3TR5y5cNXtst82HFHI4PDho+CeEeF6mgLSn0O0pqcN/fOo/22NWopaTFcSyp/7ZhTlCivhjs98vR&#10;ZBLnNwmT6fkYBXeqeTnVmI1eAF49tjRml7bRPqjDVjrQz/hyzGNUVDHDMXZJeXAHYRG6ZwLfHi7m&#10;82SGM2tZuDWPlkfwyGpsy6fdM3O2792AbX8Hh9FlxasW7myjp4H5JoBsUn8fee35xnlPjdO/TfFB&#10;OZWT1fEFnf0CAAD//wMAUEsDBBQABgAIAAAAIQBv08xB4wAAAA4BAAAPAAAAZHJzL2Rvd25yZXYu&#10;eG1sTI/BSsNAEIbvgu+wjOCltJs0oZSYTRFF6UGEVj1422THbGx2NmS3bXx7pye9/cN8/PNNuZlc&#10;L044hs6TgnSRgEBqvOmoVfD+9jRfgwhRk9G9J1TwgwE21fVVqQvjz7TD0z62gksoFFqBjXEopAyN&#10;RafDwg9IvPvyo9ORx7GVZtRnLne9XCbJSjrdEV+wesAHi81hf3QKPrdTbL/T5/hy0LOP2dbWzetj&#10;rdTtzXR/ByLiFP9guOizOlTsVPsjmSB6BfM0z3NmLylZc2ImS7MliJrhJM9WIKtS/n+j+gUAAP//&#10;AwBQSwECLQAUAAYACAAAACEAtoM4kv4AAADhAQAAEwAAAAAAAAAAAAAAAAAAAAAAW0NvbnRlbnRf&#10;VHlwZXNdLnhtbFBLAQItABQABgAIAAAAIQA4/SH/1gAAAJQBAAALAAAAAAAAAAAAAAAAAC8BAABf&#10;cmVscy8ucmVsc1BLAQItABQABgAIAAAAIQB5fjSjmwIAAIkFAAAOAAAAAAAAAAAAAAAAAC4CAABk&#10;cnMvZTJvRG9jLnhtbFBLAQItABQABgAIAAAAIQBv08xB4wAAAA4BAAAPAAAAAAAAAAAAAAAAAPUE&#10;AABkcnMvZG93bnJldi54bWxQSwUGAAAAAAQABADzAAAABQYAAAAA&#10;" filled="f" strokecolor="black [3213]" strokeweight="1pt"/>
            </w:pict>
          </mc:Fallback>
        </mc:AlternateContent>
      </w:r>
      <w:r w:rsidR="00504391">
        <w:rPr>
          <w:noProof/>
        </w:rPr>
        <mc:AlternateContent>
          <mc:Choice Requires="wps">
            <w:drawing>
              <wp:anchor distT="0" distB="0" distL="114300" distR="114300" simplePos="0" relativeHeight="251639804" behindDoc="0" locked="0" layoutInCell="1" allowOverlap="1" wp14:anchorId="39B99CF3" wp14:editId="4DE947F2">
                <wp:simplePos x="0" y="0"/>
                <wp:positionH relativeFrom="column">
                  <wp:posOffset>-904875</wp:posOffset>
                </wp:positionH>
                <wp:positionV relativeFrom="paragraph">
                  <wp:posOffset>247650</wp:posOffset>
                </wp:positionV>
                <wp:extent cx="2895600" cy="3724275"/>
                <wp:effectExtent l="0" t="0" r="0" b="9525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3724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11ED4A5" id="Rectángulo 37" o:spid="_x0000_s1026" style="position:absolute;margin-left:-71.25pt;margin-top:19.5pt;width:228pt;height:293.25pt;z-index:2516398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g7DpgIAAK0FAAAOAAAAZHJzL2Uyb0RvYy54bWysVM1u2zAMvg/YOwi6r3bSpGmDOkXQosOA&#10;rg3aDj0rspQYkERNUuJkb7Nn2YuNkhz3Z8UOwy6ySJEfyc8kzy92WpGtcL4BU9HBUUmJMBzqxqwq&#10;+u3x+tMpJT4wUzMFRlR0Lzy9mH38cN7aqRjCGlQtHEEQ46etreg6BDstCs/XQjN/BFYYfJTgNAso&#10;ulVRO9YiulbFsCxPihZcbR1w4T1qr/IjnSV8KQUPd1J6EYiqKOYW0unSuYxnMTtn05Vjdt3wLg32&#10;D1lo1hgM2kNdscDIxjV/QOmGO/AgwxEHXYCUDRepBqxmUL6p5mHNrEi1IDne9jT5/wfLb7cLR5q6&#10;oscTSgzT+I/ukbVfP81qo4CgFilqrZ+i5YNduE7yeI317qTT8YuVkF2idd/TKnaBcFQOT8/GJyWy&#10;z/HteDIcDSfjiFo8u1vnw2cBmsRLRR1mkOhk2xsfsunBJEbzoJr6ulEqCbFXxKVyZMvwLy9Xg+Sq&#10;Nvor1Fl3Ni4xfsZJrRXNUwKvkJSJeAYicjaOmiJWn+tNt7BXItopcy8kUhcrTBF75ByUcS5MyMn4&#10;NatFVsdU3s8lAUZkifF77A7gdZEH7JxlZx9dRer53rn8W2LZufdIkcGE3lk3Btx7AAqr6iJn+wNJ&#10;mZrI0hLqPTaWgzxx3vLrBn/tDfNhwRyOGLYDro1wh4dU0FYUuhsla3A/3tNHe+x8fKWkxZGtqP++&#10;YU5Qor4YnImzwWgUZzwJo/FkiIJ7+bJ8+WI2+hKwXwa4oCxP12gf1OEqHegn3C7zGBWfmOEYu6I8&#10;uINwGfIqwf3ExXyezHCuLQs35sHyCB5Zja37uHtiznb9HXA0buEw3mz6ps2zbfQ0MN8EkE2agWde&#10;O75xJ6Qm7vZXXDov5WT1vGVnvwEAAP//AwBQSwMEFAAGAAgAAAAhAKIbC/3gAAAACwEAAA8AAABk&#10;cnMvZG93bnJldi54bWxMj8FOhDAQhu8mvkMzJt52C0XILlI2ZpONJw+uxMRbobNApC3SsuDbO570&#10;ODNf/vn+4rCagV1x8r2zEuJtBAxt43RvWwnV22mzA+aDsloNzqKEb/RwKG9vCpVrt9hXvJ5DyyjE&#10;+lxJ6EIYc85906FRfutGtHS7uMmoQOPUcj2phcLNwEUUZdyo3tKHTo147LD5PM9GgqjWVCwvp/37&#10;R1U/R9n8dRSYSXl/tz49Agu4hj8YfvVJHUpyqt1stWeDhE38IFJiJSR7KkVEEie0qCVkIk2BlwX/&#10;36H8AQAA//8DAFBLAQItABQABgAIAAAAIQC2gziS/gAAAOEBAAATAAAAAAAAAAAAAAAAAAAAAABb&#10;Q29udGVudF9UeXBlc10ueG1sUEsBAi0AFAAGAAgAAAAhADj9If/WAAAAlAEAAAsAAAAAAAAAAAAA&#10;AAAALwEAAF9yZWxzLy5yZWxzUEsBAi0AFAAGAAgAAAAhAKHGDsOmAgAArQUAAA4AAAAAAAAAAAAA&#10;AAAALgIAAGRycy9lMm9Eb2MueG1sUEsBAi0AFAAGAAgAAAAhAKIbC/3gAAAACwEAAA8AAAAAAAAA&#10;AAAAAAAAAAUAAGRycy9kb3ducmV2LnhtbFBLBQYAAAAABAAEAPMAAAANBgAAAAA=&#10;" fillcolor="#f2f2f2 [3052]" stroked="f" strokeweight="1pt"/>
            </w:pict>
          </mc:Fallback>
        </mc:AlternateContent>
      </w:r>
      <w:r w:rsidR="00504391">
        <w:rPr>
          <w:noProof/>
        </w:rPr>
        <mc:AlternateContent>
          <mc:Choice Requires="wps">
            <w:drawing>
              <wp:anchor distT="0" distB="0" distL="114300" distR="114300" simplePos="0" relativeHeight="251641854" behindDoc="0" locked="0" layoutInCell="1" allowOverlap="1" wp14:anchorId="1AD2B516" wp14:editId="1F599388">
                <wp:simplePos x="0" y="0"/>
                <wp:positionH relativeFrom="column">
                  <wp:posOffset>-914400</wp:posOffset>
                </wp:positionH>
                <wp:positionV relativeFrom="paragraph">
                  <wp:posOffset>-676275</wp:posOffset>
                </wp:positionV>
                <wp:extent cx="2895600" cy="857250"/>
                <wp:effectExtent l="0" t="0" r="19050" b="1905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8572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1ACF4A" w14:textId="510F6DC4" w:rsidR="00C218C8" w:rsidRDefault="00C218C8" w:rsidP="00C218C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D2B516" id="Rectángulo 2" o:spid="_x0000_s1029" style="position:absolute;margin-left:-1in;margin-top:-53.25pt;width:228pt;height:67.5pt;z-index:25164185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S1atAIAAOkFAAAOAAAAZHJzL2Uyb0RvYy54bWysVM1u2zAMvg/YOwi6r3a8pj9BnSJo0WFA&#10;1xZth54VWY4NSKImKbGzt9mz7MVGSY6btd0Owy6yKJIfyc8kz857JclGWNeCLunkIKdEaA5Vq1cl&#10;/fp49eGEEueZrpgELUq6FY6ez9+/O+vMTBTQgKyEJQii3awzJW28N7Msc7wRirkDMEKjsgarmEfR&#10;rrLKsg7RlcyKPD/KOrCVscCFc/h6mZR0HvHrWnB/W9dOeCJLirn5eNp4LsOZzc/YbGWZaVo+pMH+&#10;IQvFWo1BR6hL5hlZ2/YVlGq5BQe1P+CgMqjrlotYA1YzyV9U89AwI2ItSI4zI03u/8Hym82dJW1V&#10;0oISzRT+onsk7ecPvVpLIEUgqDNuhnYP5s4OksNrqLavrQpfrIP0kdTtSKroPeH4WJycTo9y5J6j&#10;7mR6XEwj69mzt7HOfxKgSLiU1GL8yCXbXDuPEdF0ZxKCOZBtddVKGYXQKOJCWrJh+IsZ50L7SXSX&#10;a/UFqvR+PM0xhYQVeyu4ROTf0KR+HcCuliP8aXGZj+nveWKGwTULTCVu4s1vpQiAUt+LGkkObMTU&#10;xhReZ+0aVon0HHJ+O+kIGJBrpGHETmX/ATvVPtgHVxGnY3TO/5ZYch49YmTQfnRWrQb7FoDEfzFE&#10;TvY7khI1gSXfL/vYgB93vbaEaotNaSFNqzP8qsXOuGbO3zGL44nNhCvH3+JRS+hKCsONkgbs97fe&#10;gz1ODWop6XDcS+q+rZkVlMjPGufpdHJ4GPZDFA6xS1Gw+5rlvkav1QVgu01wuRker8Hey921tqCe&#10;cDMtQlRUMc0xdkm5tzvhwqc1hLuNi8UimuFOMMxf6wfDA3jgOXT+Y//ErBnGw+Ng3cBuNbDZiylJ&#10;tsFTw2LtoW7jCAWmE6/DH8B9Evt/2H1hYe3L0ep5Q89/AQAA//8DAFBLAwQUAAYACAAAACEA3jqT&#10;nOQAAAAMAQAADwAAAGRycy9kb3ducmV2LnhtbEyPwU7DMBBE70j8g7VIXFDrJKSlCnGqqoIDFwoB&#10;1HJz4yWJiNdR7Dbu39c9wW13ZzT7Jl963bEjDrY1JCCeRsCQKqNaqgV8fjxPFsCsk6RkZwgFnNDC&#10;sri+ymWmzEjveCxdzUII2UwKaJzrM85t1aCWdmp6pKD9mEFLF9ah5mqQYwjXHU+iaM61bCl8aGSP&#10;6war3/KgBfjvN//kV3evuHv4GjcvJ6O2ZSrE7Y1fPQJz6N2fGS74AR2KwLQ3B1KWdQImcZqGMu4y&#10;RfMZsOC5j5Nw2gtIFjPgRc7/lyjOAAAA//8DAFBLAQItABQABgAIAAAAIQC2gziS/gAAAOEBAAAT&#10;AAAAAAAAAAAAAAAAAAAAAABbQ29udGVudF9UeXBlc10ueG1sUEsBAi0AFAAGAAgAAAAhADj9If/W&#10;AAAAlAEAAAsAAAAAAAAAAAAAAAAALwEAAF9yZWxzLy5yZWxzUEsBAi0AFAAGAAgAAAAhACj9LVq0&#10;AgAA6QUAAA4AAAAAAAAAAAAAAAAALgIAAGRycy9lMm9Eb2MueG1sUEsBAi0AFAAGAAgAAAAhAN46&#10;k5zkAAAADAEAAA8AAAAAAAAAAAAAAAAADgUAAGRycy9kb3ducmV2LnhtbFBLBQYAAAAABAAEAPMA&#10;AAAfBgAAAAA=&#10;" fillcolor="#2e74b5 [2404]" strokecolor="#92d050" strokeweight="1pt">
                <v:textbox>
                  <w:txbxContent>
                    <w:p w14:paraId="7F1ACF4A" w14:textId="510F6DC4" w:rsidR="00C218C8" w:rsidRDefault="00C218C8" w:rsidP="00C218C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B53D6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5AB98A6" wp14:editId="02FD0305">
                <wp:simplePos x="0" y="0"/>
                <wp:positionH relativeFrom="margin">
                  <wp:align>center</wp:align>
                </wp:positionH>
                <wp:positionV relativeFrom="paragraph">
                  <wp:posOffset>-223520</wp:posOffset>
                </wp:positionV>
                <wp:extent cx="1371600" cy="1371600"/>
                <wp:effectExtent l="0" t="0" r="0" b="0"/>
                <wp:wrapNone/>
                <wp:docPr id="30" name="Elips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1600" cy="1371600"/>
                        </a:xfrm>
                        <a:prstGeom prst="ellipse">
                          <a:avLst/>
                        </a:prstGeom>
                        <a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4B3ABF" id="Elipse 30" o:spid="_x0000_s1026" style="position:absolute;margin-left:0;margin-top:-17.6pt;width:108pt;height:108pt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QODyhAgAAYgUAAA4AAABkcnMvZTJvRG9jLnhtbKxUW0/bMBR+n7T/&#10;YPl9pC0MWESKKjompArQYOLZdZzGmm+z3abs1/PZSUvHJk2algfL55Jz+c53fHG51YpshA/SmoqO&#10;j0aUCMNtLc2qot8erz+cUxIiMzVT1oiKPotAL6fv3110rhQT21pVC08QxISycxVtY3RlUQTeCs3C&#10;kXXCwNhYr1mE6FdF7VmH6FoVk9HotOisr523XIQA7bw30mmO3zSCx7umCSISVVHUFvPp87lMZzG9&#10;YOXKM9dKPpTB/qEKzaRB0n2oOYuMrL38LZSW3Ntgm3jErS5s00gucg/oZjx6081Dy5zIvQCc4PYw&#10;hf8Xlt9u7j2RdUWPAY9hGjP6rKQLgkABdDoXSjg9uHuf+gtuYfn3AEPxiyUJYfDZNl4nX3RHthnq&#10;5z3UYhsJh3J8fDY+HSElh20npKis3P3ufIhfhNUkXSoqVC4ro8w2ixB7751XSriEx7VUancfAMO4&#10;/06rfhRzy9damNhzywvFIogdWgBCiS+FXgpA5W/qMSoHryPgAlGl6okUoheRtyl/gzq+gn59lXsD&#10;+jusUhnSof/JWYaCYQEapERs7ZAnmBUlTK2wWTz63LmxqUEEZWXqfM5CSzYM5A5WybqvQsuInVJS&#10;V/R8lL6kRmJl0m8ib8WA3+vY0m1p62ewwVvAjdEEx68lkixYiPfMYy+gxK7HOxyNsqjcDjdKWut/&#10;/kmf/IE/rJR02DNU+mPNvKBE3RgQ+dP45ARhYxZOPp5NIPhDy/LQYtb6yqJbwI/q8jX5R7W7Nt7q&#10;JzwJs5QVJmY4cvf4DcJV7PcfjwoXs1l2wzI6FhfmwfEUfAfv4/aJeTcQMIK7t3a3k6x8Q8LeN/1p&#10;7GwdbSPz7F9xHVYGi5ynMTw66aU4lLPX69M4fQEAAP//AwBQSwMECgAAAAAAAAAhAAsvKf/yHgAA&#10;8h4AABUAAABkcnMvbWVkaWEvaW1hZ2UxLmpwZWf/2P/gABBKRklGAAEBAQBgAGAAAP/bAEMACAYG&#10;BwYFCAcHBwkJCAoMFA0MCwsMGRITDxQdGh8eHRocHCAkLicgIiwjHBwoNyksMDE0NDQfJzk9ODI8&#10;LjM0Mv/bAEMBCQkJDAsMGA0NGDIhHCEyMjIyMjIyMjIyMjIyMjIyMjIyMjIyMjIyMjIyMjIyMjIy&#10;MjIyMjIyMjIyMjIyMjIyMv/AABEIAJAAk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f6KKKACgnAzTGbAzux71i32ugEw2zAkg/P/h/ifyNZ&#10;VasKavIqMXJ2Rqz3cNuuZX256DGSx9AOprBv/FUNuJPKXcynA7n64HGPqQazJzcXcnlpueR+OOp+&#10;p/yKyNctF0y3jFxLuvJzmGCNCwwGAYs3RQM9/avPni6s4t0lp3OhUYx+J6i6n40vnXbFlVH3stjP&#10;024I/M1zd34u1hxsWZRnoPKVz+bAmuturGW3jt59N0fTDatbLK97qExZVc5ypUkdMDnPf2rnNMkl&#10;0nwv4g1WzMU2o20sdvFcRYdUDSbWdByDwSQeen1rnlTrykuae/qUpQtojG/trUmciWVQw65hQf8A&#10;staNvr2pRBQJlXI7Rqv8gDVe41TV9d020ju4vPENxgXpj+ckjGwkcc5B9eldnq8EWr+IrcxRc6ff&#10;RWVwuMh0ZVdXPpg7lx71lCjOpdwm+nfqW5qOjRnWPivUrdhmViO4LE/+hZrpLHxn5ny3MPGM7lGP&#10;/wBf6Vy32WI6bqd75KtcXGqta2EaDAAEh4AH+wD+VX49EKztapf2j36DL2aSfOvGcfXHOK0isVTf&#10;uu5P7qS1PQLTUrW8QGGUMcZx3q2CDXmNrK64aN2T3Haun0/X5Y9qXXzKf4h2rro5gnpU0M54drWJ&#10;1NFQQXEdxGskbhlPQiphXpJpq6OYWiiimAVHJIsaszsFVRkknAApzHA61wHirxEbm5bT7R/3UZxK&#10;6n7zeg9hWGIxEaEOaRdOm5ysixq/iFrx2gtQVhGRz/F/n/PtBEkcMC3N7cx20cjbUMp5kY+g6mqF&#10;lpN7NZi7jgZ4iSBtOTx1wP8APStaFBfCNZIwNSt0KxM33nTqU579CP8A9dePHmqz5qq32Xc7NIK0&#10;X6kOqQFMwueHXIKsRvU9wR261SnSCXwzJEBBFJph8yHIC/uT99R/PHchatatdIZ7XT4ZA8lrva5K&#10;8rGD0jz03ZwcdgO2RVe38PXesFSIlWAEESyjgH1Hqabi41OSCumtvUL3jzNmTeajo82k2Vrqdhd3&#10;sto8hiWEoqgNz8zMcj8Bmsn/AISJ7C8kk03Tre2tZYRDLaSuZ45hk5LZA55x7V2Oo6TpGgNGk1le&#10;6xeSKXEMQCqqjqTyMD6k0/TfEA8nzNN8ESGPON8EkRz+IrojhqzS5mo2t01MZVIJ6anC3Gv317NZ&#10;7LaztLSynFxDawREIZB/E/OW/Tr+Namh+JbvTtXu9SmiS4ku2ZpY1YohJORjOcY6d67b/hJ9Uxj/&#10;AIQy/wD+/kdVLvWZp4y114DndVGS0hi4HrntVvC1Lpqor+hKqwtblMPRdWtvtXh+3mjkSKwMstzN&#10;Jja0zjG4YOcDLcnHWpY9Mv8ARIZdTurmGOUSl/tG9SZndjygwc5zwMdMDHFFomlazcQxrpd9pRnO&#10;2KcMs0Lt6Eg9fpjrUlx4cutBvFvfskDtGcrcLGGH4jqP881lUhVirVVdd0aQcH8Jd07TkiNs2pTm&#10;IXUu2JCP3kzMSTgDoO+ewp0LRtPcLH80cc7wqx/i2nB/UEfhRYay1tBc3mq3Edw9tFJNFI6APuxn&#10;YmOx9Oe1N0Owl+yQW6/MyIPMcnjPck/XJrGpGnKEfZ6tv5mkHJSfNokWoNQl0yfenMR+8meP8/59&#10;q62wvob22E0Jyp6jPIPoa4m98ia3FzZzi5tS3lmVQeHH/sp7EcH+dTTNZk0i9D8tA5xIue3r9adC&#10;vPCz5Knw/l5ompTjUXNHc9MzS1DbzpcRJLG4ZHXII71NXuJ3VziOZ8Y67/ZGkFImxdXGUjIP3R3b&#10;8M/mRXnul2F3qDlLaBpWUZbHQfjSeKdW/tfxFcSKT5UJ8mIeynr+Jya1bK1j1PQbfTtNvlhuFlMt&#10;zbuTE87Y+UK2eVHp6gZx38GrL6zXab0XTq/Q7Yr2UL9WaemQSsG0a8kntJN4kt3UlWRu+CCOCM+1&#10;RzalqWqGWMiK1txKFUtEftKqpwcsDgMSD0HGfWi4nurTRIU1BpRdi7SO0aQky8cvz3AUE5PfHtWt&#10;4X0dVhFy+TGpJTeSxZiSSxJ6nOfxJrojz2jRh+PYl8t3NljSfD9vBDGZYAka8pD/AFb1P+TTbnxv&#10;pFvcNbwpdXbRnaxtLcuqY7Z4H5VHfaousai+jWt0saLnz5Q4BbHVF7/UiteGO00qxWKFUggjAVQO&#10;AMnArrcoYdWitTBtzepw+t6jqmvajE3h2wvo2lQwXL3kGyEIed27OQRgdM9vx29Esrnwxp87ahc/&#10;bbu4beEgTGcAABQfYdTjt7VraTqD39kHmQx3EbGKZccBx1x7VhXV5fHxZPLCP3FpGkZUjruAb65+&#10;YflToT+s1OTZWuzKtJ0ktNXoZUnxJ3jzofsaRqcFHZpCf+BrhR+Nb8OpR+LNBkgAa0a5UiOTIdW2&#10;nqp7jI6ccZrzabUYXvEm/s2JfJd8xNlSx/8AZTxzjrzmumhvb1/D2mT2sZihtCjFFXGec8exHT2N&#10;dEKdKs3CCUWtnr+u5nVjUw8VUk218v0WgyO28RaDqdsNVWW90tJftDyadDvZpBgAMCcqBgHiupPj&#10;zSzxPaalBCeGlltG2L9cZ/lW9kAZ/GlBWQFSAR0Oa4oYy61R0uBzt9ottd2w1DSSssMg3FEOVI9V&#10;/wAKqYh1DSEsJbhLZPMDSAtsS4Xn5GP9M89PWrc8sHhK7EsbgWFy+Ht9wyjd2QdT7ip9Us4ZEXUb&#10;Qq9vMMtt5Bz3H1qatJR/fU9nujSEub3JGPeyQzQHRtJxe3MskZneA5jgRGDYz0JOMY7ZycY5xNXs&#10;5rC5ME6gMVDAg5Bz/gQRXUXF3LaGwkgZItPfMdxHGmGdyOhbqBg5GMHI69q5G7uYhpSafawiaO2u&#10;WFvO6mPbF/FwRk5OD9ec4xXLiIU3Dztp/XW5rTclLY6PwNrmJW0qZuDloCfXuv8AX8670HIzXhSX&#10;UljfQ3MJKyRuGUj1Fe16dex6jp9vdxH5JUDAentW+WV3KDpvoZYiFpXR4jodjc6jfIlsVVkHmNJI&#10;RsjUc7m9q7KzluNahuJ7vSoNTgilYJfWTCN3K8ZXkCTkcEYFclod7ZwQX1nfrMbe9g8p2gxvHIPG&#10;T09RW9bappz39vfyObbTtJQLY2jHM1w5HzMFHcnA+npkiubBqCjvv0/r7zSq23Ymt1/trXo44bq7&#10;nt0Aiga4IJCEBnPTOc8ZPXaK9I+zhbIwwnywI9qY/h44rjvAVvLK095OgEm0A46BmOWA+nFdxjAr&#10;0cHG8XUfX8kY1nqo9jw6+03XvDtvHdvpMsL2dwjSXZuUaOQ79qsi43AncMjPbpXR+MNZf+1zZLK8&#10;KqAGDHh+Cdw/PHHv7V0Pj3/S7HTdIXOb++jVv9xDvJ/DaKoeONPjl0x70IDNEPLyT1U/4GscwUZc&#10;sW9zTCyjGd5K5Q0Px/pEViYNRvPKmjkZQCh6fUD1zVHWfFWnXmpQS6PetI8n7uWFEYeZ6HOP88Vw&#10;ejaFd6zI0dtZCfyMNP0ARScZPduh4GTx0qTV9L1Dw5rcd5HatYB2M1orOCQmeO55HGcnPNVh6boT&#10;VSP49RueAxcJQk5QlfRva6fftfv6HUao2nahrsd8sIgtpGD3VuJQDIwOeDtyN3fH6ZrpLH7Tr2qp&#10;Lbwm00uNUDIp+VtowFXge3TsPcV5k3ibxDMZJHMczRruaU2kblRnGSdvA9667wf8QbeGymTxBfSG&#10;UvmNvL3ALj/ZHqD2rfEYvkpN4enaT87/AHaIJ5Ni+VSqVFOKtZR69TvdV1mfS5In+wPLZ7GM9yjf&#10;6ggcZUAkgnqR061yek+M9Ls9a1zyIpJvtCi9URsCTtRQ6nng9/z9s2NU+IGhT2bw2WqyRTPgLKts&#10;W288/K2AfSucuYPs9zq2gWGhx/bZEVHubMMImViGwwYkRjHPX1GDXlYdPltNWZnioVqNny6drPX/&#10;AIc0fEA1HWfGN3HDpFzew21vCHiinSKRA4DYy2RjPBxzXe+EtKubHwpb2OpKBNhy8YbIQMxITPsC&#10;B+Fct4MvLp/FSXGoxmK41HT0UnIIkkhYqSCPUc4/+tXpde1S1poykmnY4DUrB5L37GZHXbKCF8wq&#10;r45Utjg+vPeqNz4b1Z+UtlkB5BWRef1roPFdsokjlIyJUKMCOOP/ANf6Vzmp6npVkLOK1tbbU9Vt&#10;IxGsrD9xbckjPqwzwo5/3a8mVCnzyjU2W2p1+0lypx6nK6rbT2V1Jb3CGOaPG5T1GRkfpXoPw21B&#10;rnR5rR2ybaTKj0Vuf5g151fy3VzPJc3lzJczynLyuMA+gAHAA9BXQ/DS6MfiOSDPyywNke4INc+E&#10;nGGKXJtsVVTdPXcb4f8A7Rs/C/23SLMXF5Pf+RI3leYUhEZYnH+9gf8AAqu68+qw3d9ZWulWdppq&#10;EILhrJy7blBYrJuAHzMVHB6Vz1gl9baJHf2+qXcEJvBbGGGZ1VCVLbyA2COMdK3p4ruWLWrG81S8&#10;nNgqyBWkO2QKysSQcn0PWuilO9JQSa08n3/P9DOS9652XgtQuiuR/FMx/QCuiPSuf8GMDoePSVs/&#10;pXQHoa9TCq1GPoYVfjZyuoKbrx1ZKT+7srR5cH+8xC/4flUXi4D/AIRm868bCP8AvtanCn/hOtQP&#10;/TjBgf8AAn/wp+q28d3pt6l07R2yx/MynkDru6HoR09ua87EwlVxKiuhdN8queK6TcXFq+qiDUru&#10;znSEyL5M23e4kAAI6HhmPTtUOrf2nI1u2q3FzPKgwhnmLFQSuVIHCnpxgGtWTwhrt54jvZtGVUCT&#10;uY5IrlQwQsdp4OQCD7d/Ws/VPCniPRNPa6v7IraRMNzh1OCWA7fXH5CutcyjbUvFZPGrBewrK7Xw&#10;t9Xuv8ixoGq3VtHfadbtAEv0VJhKMgj5gBx65PPoGxyBWQukQXOoy2trIqQoz7ZG+YLGpY5PGSNo&#10;zxVTzIBdboGl2yRIZTIwwJBnOwdhj1yeAfYXraW4tpmuLcuuwBWkXBUBs8HtggHg8Hkc80OWij2P&#10;LU8wyvlXLKKj1to/wtoS67p0FtqC/ZduMKf3KME27RtbJAyxXBPA5ye4r0PxcNUi1nT5dPt7cGWP&#10;ykl8zYZS3BifPy8jBXPTacckY4rUr2K8s7B3BS5PzGONP3agfuwQc5ztiXI7cc8muo8Yy6fb6/b2&#10;txf3MC3flzXDKf8Aj3ZfljdCRtHBfIz05ArlxCvWjbz/AEO6eYTxdFxkvgSs/W2/axD4UGq2sujv&#10;cXNvJZ2F79mXy8lgZBl1J4zjcCfp+J9nBznnvXiPhXTIm0641KK9uJW+3JGsLONvRSXIAHJ/TFe3&#10;CvQoO8TGHwK3YwPFKZ06Nu4lwc+hB/8ArViQ3d5DZRPa3b3hCqv2SxS3Dx8fxs5/oTW54oYLpaA9&#10;WmGPbg1z4sL9oo44LHw/cSNGsipPDulKnoTlh6H8q5pu2IbXZHSv4S9Tm/GGparqD2q6hpzWccCu&#10;E3sWaQtjJztVe3QD8ao+A5fK8ZWP+0zr+aEVb8WPrmyzttVtLK1hiZngW1h2A8YP8bDHP8qpeB1L&#10;eMtPA5w7H/x015tVt4qLv1W6t1N1pTaJfD+pLBp93Yz6VJqMMskcvlpIybGXPJIBODx+XvWzf67e&#10;XkV4ttoNpZSXkZjmncvI7AgD+6vYD16VzGjXF/Bdomm3EkFxOREChAJyRxzx1xXXnXLzRpTZpqE2&#10;rawflaMvmC3Of4sAFm/2R+nWtMLUbp2bsl1svzFUVpXtc3vA9z+5ubZiOCJB+PB/kK64njivN9Ca&#10;60TVoft7SCScF5WkUKWDsSTgDAAPbqAPz9HHQV6OBnely9jCurSv3Oeu8W3iqJyhAurcx7j6qcj+&#10;Z/769qs3PlpDI8m3y1Q79wyGXuCPSjxJYy3enLLbD/TLV/Og92Hb8RmqQuV13QJHtTgzRFCM8o2M&#10;EH0NcuYU5RmqsRU3pY5W7QabdW93b2jxoNzSrCCJIA3Zip5XOQGGB8uKt3WsSazGNE1nTVe0uVV4&#10;5vP8snB3LuwOOnbvjIGeE/te0s3tINTuFDy7vInf5SdmA27H3STkZzg81ZuNHgvLeONzI6rgJLDL&#10;tkjXnhQcqRz0woxj0rzaOaOl/HXI3tde6/R9PPsdsZwnZS1t1W6M6x0XwTfTm0GlNE6qSxlc5Uhg&#10;u089ck/lWF4g8A3o1Vl8Macv2KWBFaUzZwQ24qCTxyqk8Hp25rsotNs4YFjnur1X2bfMFvl93XcC&#10;obGeevGOPXOxBeR2Vs62dvI5c7t0pCKxwASepHT0r01jsPCPNVqRt3T1I+sVedNXa7Sba/Q8tfwX&#10;4mTTLe2m0vfJBNI4eOZBwwQY6+qk/jWz4w1CS21G1nj0yTUbKK3khnZI96tu6Z68DbknGPlOK6rU&#10;9TQPGt/dL++dUitxwHYkAADqxJI68Djp1pmmPeHWbiSZUS1jjZWAb7hVvlz6kjceOg9c5rznmUK9&#10;WKpQbj/M9L+SOapRg7tJRbtt5eRlaFpEVrbaXm0WK+1OYT3ISPy9iDJA2/wgAgY9TmvSBXL+H86n&#10;qc+tP/qMeTaA/wB0Hl/xrpy2Pp9a+hoRcaa5tzHyOa8Uyl/ItV+ZySdv14H9a567l0htTu7p9Ua3&#10;u7m1NqiSWzf6M2wrksBwo5P1PWtW9S61XUZXtQTt6MrYKjsR/Om6no82sXd1FJYvbSxfLBd5BW4A&#10;UZLgfdOcgH0H4VwrnnKc4K/b5HU0opRbOC8QXdow07TLC7S7g0+3cPcRvuR5JGBIB742j88dqufD&#10;q3MniyOT/nlG7/mNv9axbvG5lBDYYqSCCMg4Ndz8MLAD7dfsvJKwo3t1P/stcFFutiotq3/ANZrk&#10;ptHGX1hLpWrXFk+4NDJgHpxng/lg10+jTXMWmL/ZNtY6LYwL/pWpz4dicc7Q3C8+uevatT4gaIZF&#10;i1aFcsmI5/8Ad7H+n4iuS02G2uL21S+dhapKGbJO1f8AaxnGffsM1STw2IcOj2/r8xfxIXN2+SxQ&#10;6ctibq5vbrdPNcXbEyvFyF4P3QzEbRgcA8V2Xh/UvtVssMjHzIxjJP3l7GuXhvW1XVLlvD0ZiMwx&#10;NqtwgyiDhREh4CgZwT7nBzmprE2cVu11pd9NcrbP+8ldG+bJ++CfvLnPI4/Cu7mcavtI6rZ/11Mk&#10;lKPK9zvuD71yGrWtx4dv5NXs4ml02Y5vbdBlkP8Az0X265Fb+n6kl2u04SYD5k/qKvlQ6YIBB6iu&#10;73K0O6Zg04uzPIfF2gXHiHxJpV7Y3cLWV5F9nidASFZQ75b6jd+X58hJqOq+FdTl06LUGSS3fYVR&#10;t8Z6HhWHv6V6zf6FfeHrmTUPD8fn2jkvPpmeM92i9D1471xmm+EtK8Wa7rF2+pXIMkqzJF8qSxFi&#10;29HQjIxx09uc5qXiKlGl7GpGM6a6NXX/AA5VDB4WrUlOtOUX3jvfQx1+IWqL8rzWpYddyqD+Wajf&#10;xnr2ostvDeAecwQeQijJPbdjj8xXXN8ILEtkapPj08of41l698PLbQksby21V4W+0qJZZ9vlxoAW&#10;zjGSflAxnnOK5YTwKknTwsL+l/wOx4DCNWeLm/kl97Mubwp4kgv9MnmC/bbu4wgkl3MNnzZZsnHA&#10;J6k4B716Kc+I7+bTtNXZpyybr+6XpK2ANiHvwACajA1Dxq8YgSSw0NWz9odds0/GDsH8K8kZ7gn6&#10;V2lhY22m2kdpaRLFBGMKg7V2OU6/JOskuXZLQ8ulRjRuovclghit4UjiRURFCqo6ACsvWr4Rxi2j&#10;b55PvEdlp+razFp6GNSGnI+Vc5x7mucNxNFaC9ECXNzNcCFfNJ2p8u4sfXgHA9cVz4isn+6g9evk&#10;jqpw+3LYZLDZXS+TLK1tNn5ZHP7t/QZH3T0HP61jaxp1xpNmbm5lnjZplhhjSViZCeSRz0ABP4Gt&#10;rUGjm0y4upIo4ZrUb5fLHyuncgdiOv8A+vjl9SmkvLuKSSCOGC0hEFrEj7goOC7ZwOWIHboorz5u&#10;MIXfytfX/hjoSbf5+RhSRqCsaLhRwFXjFez+GNM/srw/a2zKBJt3yf7x5P8Ah+Fef+E9GOpayJpU&#10;BgtyJHB7n+Ef1/CvV16VplVLeq/RfqZ4mWvKRXEEdzA8MqB43BVlPQg15VrGiy6LqbQMCYWO6KQj&#10;7w/xFeuYrP1XS4NVtGt5h15Vv7p9a7MbhVWhpujKlU5H5HnCNd6haw6UskaWjvmRFG1picYVmz93&#10;279OnB07maNFk0bTmDEYS+ul+6o7xJ/tdie314FK50+fTLo29wn+62OGFWLGKOGNY4kCRqMBVGAK&#10;8mNaUE4yWq09Dt5FLVbFqd2jZXjYqy8hgelaFj4t8siK/U4HHmoP5j/Cs256VmLbm7vobcZ/euEy&#10;O2TSpV6lOXuBOEZLU9JtL60vo/Mtp45R/snJH1HavL/ifqFrYavAttZCLU0txci/jmMT43bAowPn&#10;55IPRaq39r5XiSTTtOmkeSOdIElztO4hT26YLY/A1Q1O21jVNa/sW4SLUry1chUnVJNp2hjhnHpj&#10;Ir0o453cakPLTXU5XRW8Wdf4f+INpcaBaTajHci8aP8AeeXASrkcbhjjkYP41xuheJV1vxXDea7Z&#10;x3olu1toYpJeIC+cFIsYYDacn1I+p6q3HxGigSJIVSNAFVQtuAoHQAdhXL2yTXPinzXEUOqSTmB7&#10;iKNVYPu2tyo654J/Wl9Yp0XdQd2JU3Jbo9nutQstOg3XVxHEB0DHk/QVzGoeMTJmLT0IGcGZuv4D&#10;/GuZ1vRZtHuIvMuPtMUuQtx0y4+8p5PP/wBf0NV4K58Tja3M4W5fzNqdGFr7mpG7SOXdizNySxyT&#10;WraXLQxtGY0mif70TnAPoQex/wA+4yIK0Ya44TlF8yOhxTVmVtVnmvLdrKKzFpayMPtDPLveUA5C&#10;rjgLnqTzjtWWbaW7uUt4ULu7YVR3NbF0GlkEUalnPAAGfw+tdRoGgpp0XnTDN04wT12D0FaRhUxd&#10;RQWiW/l/wTKUlSj6lrRNKj0iwW2TBb70jf3mPU1p0lLX0MIRhFRirJHA227sKSloqhFS/wBPgv7f&#10;yZlyOoPcfSuSu9Ln0uQ7gZISeJFHT6125pjRqykMoII5BHWuPEYOFbVaPv8A5mtOq4ehwNwQy5HI&#10;x1FP8OqjeIYmY/dRio98Y/qa3r/w3DPue1Ywvj7v8J/wrl9Q0fVLJhJ5UnHzLLDnj8RyP0ryZUqu&#10;HqKU46LtsdftI1I2T1ZX8K2E7+JHvLuF4fJeW6n3jG1mJOPzb9K4W61Ga7vrjUQ8kUl1M8wKMVZV&#10;Y5AyPQYH4V0Wq6nrd5ayWlzqVzJaSjbJDtQbl9CwXdj8ea5i5XbxjGO1RWrwcOWm+twjCSd5HT6n&#10;PcL8NvDji4m3Nfyo7eYctxMeTnJ6VX8KQeZ4k09Bn/Xh+PbLHPr0rLm1ee70DTdHaGNYbO4acShj&#10;uYkOMYx0+f17Va0u+uNNvI7y18vz487N67gMgjOMjPWnVrRlVg27pWv+oowfK9DurcaY91qWhX2t&#10;21zNeXkssMMILNbuzEgFhwD0GDjnPrWCYZLW6ltptolhfYwBz+P0IwR9ay7eOVi7SFpJJHaR3YDl&#10;mJJP5mtnSdEuJVCWVlhCeqJhfz6UsRiYVpWS1W3mh06bp7vQswkDkntWhZw3F5II7dGOep6YH17V&#10;q6d4U2bXvZNxH8C8/rXSwW8VvEI4Y1RR0AFbUMBVqfH7q/H/AIBNTERjpHVlHTNGjsMSMRJMRgv6&#10;fStQDFKOlFe3SpQpQUIKyOKUnJ3YUUUVoI//2VBLAwQUAAYACAAAACEAMgFOOt0AAAAIAQAADwAA&#10;AGRycy9kb3ducmV2LnhtbEyPwU6EQBBE7yb+w6RNvJjdYTESggwbNepFL4se9NbLtEBkepCZXfDv&#10;bU967KpK9atyu7hBHWkKvWcDm3UCirjxtufWwOvLwyoHFSKyxcEzGfimANvq9KTEwvqZd3SsY6uk&#10;hEOBBroYx0Lr0HTkMKz9SCzeh58cRjmnVtsJZyl3g06TJNMOe5YPHY5011HzWR+cAbrI9FdSx8en&#10;W/3+9hwwtPdzY8z52XJzDSrSEv/C8Isv6FAJ094f2AY1GJAh0cDq8ioFJXa6yUTZSy5PctBVqf8P&#10;qH4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AfQODyhAgAAYgUA&#10;AA4AAAAAAAAAAAAAAAAAPAIAAGRycy9lMm9Eb2MueG1sUEsBAi0ACgAAAAAAAAAhAAsvKf/yHgAA&#10;8h4AABUAAAAAAAAAAAAAAAAACQUAAGRycy9tZWRpYS9pbWFnZTEuanBlZ1BLAQItABQABgAIAAAA&#10;IQAyAU463QAAAAgBAAAPAAAAAAAAAAAAAAAAAC4kAABkcnMvZG93bnJldi54bWxQSwECLQAUAAYA&#10;CAAAACEAWGCzG7oAAAAiAQAAGQAAAAAAAAAAAAAAAAA4JQAAZHJzL19yZWxzL2Uyb0RvYy54bWwu&#10;cmVsc1BLBQYAAAAABgAGAH0BAAApJgAAAAA=&#10;" stroked="f" strokeweight="1pt">
                <v:fill r:id="rId10" o:title="" recolor="t" rotate="t" type="frame"/>
                <v:stroke joinstyle="miter"/>
                <w10:wrap anchorx="margin"/>
              </v:oval>
            </w:pict>
          </mc:Fallback>
        </mc:AlternateContent>
      </w:r>
    </w:p>
    <w:p w14:paraId="24C084F5" w14:textId="0D4682CC" w:rsidR="00D43E68" w:rsidRDefault="00743F22" w:rsidP="00D43E68">
      <w:pPr>
        <w:spacing w:before="240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C56EDCD" wp14:editId="609FF5F2">
            <wp:simplePos x="0" y="0"/>
            <wp:positionH relativeFrom="column">
              <wp:posOffset>-834390</wp:posOffset>
            </wp:positionH>
            <wp:positionV relativeFrom="paragraph">
              <wp:posOffset>118110</wp:posOffset>
            </wp:positionV>
            <wp:extent cx="2697480" cy="3596640"/>
            <wp:effectExtent l="133350" t="76200" r="83820" b="137160"/>
            <wp:wrapThrough wrapText="bothSides">
              <wp:wrapPolygon edited="0">
                <wp:start x="2746" y="-458"/>
                <wp:lineTo x="-763" y="-229"/>
                <wp:lineTo x="-1068" y="7093"/>
                <wp:lineTo x="-915" y="20822"/>
                <wp:lineTo x="2136" y="22309"/>
                <wp:lineTo x="18915" y="22309"/>
                <wp:lineTo x="20288" y="21737"/>
                <wp:lineTo x="21966" y="20021"/>
                <wp:lineTo x="22119" y="3432"/>
                <wp:lineTo x="21814" y="1258"/>
                <wp:lineTo x="19068" y="-229"/>
                <wp:lineTo x="18305" y="-458"/>
                <wp:lineTo x="2746" y="-458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35966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DDA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DC487B5" wp14:editId="2E878F89">
                <wp:simplePos x="0" y="0"/>
                <wp:positionH relativeFrom="column">
                  <wp:posOffset>1651635</wp:posOffset>
                </wp:positionH>
                <wp:positionV relativeFrom="paragraph">
                  <wp:posOffset>7203440</wp:posOffset>
                </wp:positionV>
                <wp:extent cx="8115300" cy="228600"/>
                <wp:effectExtent l="3810" t="0" r="0" b="3175"/>
                <wp:wrapNone/>
                <wp:docPr id="20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81153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619E89" w14:textId="77777777" w:rsidR="00D43E68" w:rsidRPr="005C1E5E" w:rsidRDefault="00D43E68" w:rsidP="00D43E68">
                            <w:pPr>
                              <w:jc w:val="right"/>
                              <w:rPr>
                                <w:rFonts w:ascii="45 Helvetica Light" w:hAnsi="45 Helvetica Light"/>
                                <w:color w:val="585747"/>
                                <w:sz w:val="20"/>
                              </w:rPr>
                            </w:pPr>
                            <w:r w:rsidRPr="005C1E5E">
                              <w:rPr>
                                <w:rFonts w:ascii="45 Helvetica Light" w:hAnsi="45 Helvetica Light"/>
                                <w:color w:val="585747"/>
                                <w:sz w:val="20"/>
                              </w:rPr>
                              <w:t>Enter Contact Information Here | 1127 Lombard Blvd.  San Francisco, CA 59802 | phone 555.555.5555 | fax 555.555.5555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C487B5" id="Text Box 18" o:spid="_x0000_s1030" type="#_x0000_t202" style="position:absolute;margin-left:130.05pt;margin-top:567.2pt;width:639pt;height:18pt;flip:y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c1C+wEAANkDAAAOAAAAZHJzL2Uyb0RvYy54bWysU01v2zAMvQ/YfxB0Xxx7aZcZcYquRYcB&#10;3QfQbndFlmxhtqhRSuzs15eSkzTrbsMugkTSj+890qurse/YTqE3YCuez+acKSuhNrap+PfHuzdL&#10;znwQthYdWFXxvfL8av361WpwpSqgha5WyAjE+nJwFW9DcGWWedmqXvgZOGUpqQF7EeiJTVajGAi9&#10;77JiPr/MBsDaIUjlPUVvpyRfJ3ytlQxftfYqsK7ixC2kE9O5iWe2XomyQeFaIw80xD+w6IWx1PQE&#10;dSuCYFs0f0H1RiJ40GEmoc9AayNV0kBq8vkLNQ+tcCppIXO8O9nk/x+s/LL7hszUFS/IHit6mtGj&#10;GgP7ACPLl9GfwfmSyh4cFYaR4jTnpNW7e5A/PbNw0wrbqGtEGFolauKXxy+zs08nHB9BNsNnqKmP&#10;2AZIQKPGnunOuB9HaDKGUR+itD9NKbKSFFzm+cXbOaUk5YpieUn32EyUEScOwaEPHxX0LF4qjrQF&#10;qY/Y3fswlR5LYrmFO9N1FBdlZ/8IEGaMJB2R+iQijJsxWbY42rOBek/CEKb9ov+BLi3gb84G2q2K&#10;+19bgYqz7pMlc97ni0VcxvRYXLyL1uN5ZnOeEVYSVMUDZ9P1JkwLvHVompY6TeOwcE2GapMURucn&#10;Vgf6tD/Jo8OuxwU9f6eq5z9y/QQAAP//AwBQSwMEFAAGAAgAAAAhAA8mSx3jAAAADgEAAA8AAABk&#10;cnMvZG93bnJldi54bWxMj81OwzAQhO9IvIO1SNyonTb9UYhTISQkDgHRgFSObryNo8Z2FLtteHs2&#10;JzjuzKfZmXw72o5dcAitdxKSmQCGrva6dY2Er8+Xhw2wEJXTqvMOJfxggG1xe5OrTPur2+Glig2j&#10;EBcyJcHE2Gech9qgVWHme3TkHf1gVaRzaLge1JXCbcfnQqy4Va2jD0b1+GywPlVnK0GX+/1yferL&#10;nflOj6/duy6rjzcp7+/Gp0dgEcf4B8NUn6pDQZ0O/ux0YJ2E+UokhJKRLNIU2IQsFxvSDpO2Finw&#10;Iuf/ZxS/AAAA//8DAFBLAQItABQABgAIAAAAIQC2gziS/gAAAOEBAAATAAAAAAAAAAAAAAAAAAAA&#10;AABbQ29udGVudF9UeXBlc10ueG1sUEsBAi0AFAAGAAgAAAAhADj9If/WAAAAlAEAAAsAAAAAAAAA&#10;AAAAAAAALwEAAF9yZWxzLy5yZWxzUEsBAi0AFAAGAAgAAAAhAPr1zUL7AQAA2QMAAA4AAAAAAAAA&#10;AAAAAAAALgIAAGRycy9lMm9Eb2MueG1sUEsBAi0AFAAGAAgAAAAhAA8mSx3jAAAADgEAAA8AAAAA&#10;AAAAAAAAAAAAVQQAAGRycy9kb3ducmV2LnhtbFBLBQYAAAAABAAEAPMAAABlBQAAAAA=&#10;" filled="f" stroked="f">
                <v:textbox>
                  <w:txbxContent>
                    <w:p w14:paraId="7A619E89" w14:textId="77777777" w:rsidR="00D43E68" w:rsidRPr="005C1E5E" w:rsidRDefault="00D43E68" w:rsidP="00D43E68">
                      <w:pPr>
                        <w:jc w:val="right"/>
                        <w:rPr>
                          <w:rFonts w:ascii="45 Helvetica Light" w:hAnsi="45 Helvetica Light"/>
                          <w:color w:val="585747"/>
                          <w:sz w:val="20"/>
                        </w:rPr>
                      </w:pPr>
                      <w:r w:rsidRPr="005C1E5E">
                        <w:rPr>
                          <w:rFonts w:ascii="45 Helvetica Light" w:hAnsi="45 Helvetica Light"/>
                          <w:color w:val="585747"/>
                          <w:sz w:val="20"/>
                        </w:rPr>
                        <w:t>Enter Contact Information Here | 1127 Lombard Blvd.  San Francisco, CA 59802 | phone 555.555.5555 | fax 555.555.5555</w:t>
                      </w:r>
                    </w:p>
                  </w:txbxContent>
                </v:textbox>
              </v:shape>
            </w:pict>
          </mc:Fallback>
        </mc:AlternateContent>
      </w:r>
    </w:p>
    <w:p w14:paraId="08B97ACE" w14:textId="66C09E30" w:rsidR="00D43E68" w:rsidRDefault="00B94B7B" w:rsidP="00D43E68">
      <w:pPr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23E5CCD" wp14:editId="285D0E99">
                <wp:simplePos x="0" y="0"/>
                <wp:positionH relativeFrom="column">
                  <wp:posOffset>5844540</wp:posOffset>
                </wp:positionH>
                <wp:positionV relativeFrom="paragraph">
                  <wp:posOffset>3771901</wp:posOffset>
                </wp:positionV>
                <wp:extent cx="2811780" cy="2354580"/>
                <wp:effectExtent l="0" t="0" r="7620" b="7620"/>
                <wp:wrapNone/>
                <wp:docPr id="50" name="Forma libre: form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1780" cy="2354580"/>
                        </a:xfrm>
                        <a:custGeom>
                          <a:avLst/>
                          <a:gdLst>
                            <a:gd name="connsiteX0" fmla="*/ 0 w 2856216"/>
                            <a:gd name="connsiteY0" fmla="*/ 10275 h 2363057"/>
                            <a:gd name="connsiteX1" fmla="*/ 0 w 2856216"/>
                            <a:gd name="connsiteY1" fmla="*/ 2363057 h 2363057"/>
                            <a:gd name="connsiteX2" fmla="*/ 2856216 w 2856216"/>
                            <a:gd name="connsiteY2" fmla="*/ 2363057 h 2363057"/>
                            <a:gd name="connsiteX3" fmla="*/ 2835667 w 2856216"/>
                            <a:gd name="connsiteY3" fmla="*/ 0 h 2363057"/>
                            <a:gd name="connsiteX4" fmla="*/ 2661007 w 2856216"/>
                            <a:gd name="connsiteY4" fmla="*/ 0 h 2363057"/>
                            <a:gd name="connsiteX5" fmla="*/ 2671281 w 2856216"/>
                            <a:gd name="connsiteY5" fmla="*/ 92468 h 2363057"/>
                            <a:gd name="connsiteX6" fmla="*/ 1623317 w 2856216"/>
                            <a:gd name="connsiteY6" fmla="*/ 92468 h 2363057"/>
                            <a:gd name="connsiteX7" fmla="*/ 1541124 w 2856216"/>
                            <a:gd name="connsiteY7" fmla="*/ 10275 h 2363057"/>
                            <a:gd name="connsiteX8" fmla="*/ 0 w 2856216"/>
                            <a:gd name="connsiteY8" fmla="*/ 10275 h 23630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2856216" h="2363057">
                              <a:moveTo>
                                <a:pt x="0" y="10275"/>
                              </a:moveTo>
                              <a:lnTo>
                                <a:pt x="0" y="2363057"/>
                              </a:lnTo>
                              <a:lnTo>
                                <a:pt x="2856216" y="2363057"/>
                              </a:lnTo>
                              <a:lnTo>
                                <a:pt x="2835667" y="0"/>
                              </a:lnTo>
                              <a:lnTo>
                                <a:pt x="2661007" y="0"/>
                              </a:lnTo>
                              <a:lnTo>
                                <a:pt x="2671281" y="92468"/>
                              </a:lnTo>
                              <a:lnTo>
                                <a:pt x="1623317" y="92468"/>
                              </a:lnTo>
                              <a:lnTo>
                                <a:pt x="1541124" y="10275"/>
                              </a:lnTo>
                              <a:lnTo>
                                <a:pt x="0" y="10275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2">
                            <a:alphaModFix amt="36000"/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FC8BD1" w14:textId="77777777" w:rsidR="00B94B7B" w:rsidRPr="00B94B7B" w:rsidRDefault="00B94B7B" w:rsidP="00B94B7B">
                            <w:pPr>
                              <w:spacing w:line="360" w:lineRule="auto"/>
                              <w:jc w:val="both"/>
                              <w:rPr>
                                <w:b/>
                                <w:bCs/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</w:pPr>
                            <w:r w:rsidRPr="00B94B7B">
                              <w:rPr>
                                <w:b/>
                                <w:bCs/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  <w:t>La “Chumbi” o faja</w:t>
                            </w:r>
                          </w:p>
                          <w:p w14:paraId="0CA851A1" w14:textId="77777777" w:rsidR="00B94B7B" w:rsidRPr="00B94B7B" w:rsidRDefault="00B94B7B" w:rsidP="00B94B7B">
                            <w:pPr>
                              <w:spacing w:line="360" w:lineRule="auto"/>
                              <w:jc w:val="both"/>
                              <w:rPr>
                                <w:color w:val="2F5496" w:themeColor="accent5" w:themeShade="BF"/>
                                <w:sz w:val="22"/>
                                <w:szCs w:val="22"/>
                              </w:rPr>
                            </w:pPr>
                            <w:r w:rsidRPr="00B94B7B">
                              <w:rPr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  <w:t>Es parte de la vestimenta de las etnias indígenas. Sirve para sujetar las prendas de vestir, tanto femeninas como masculinas. Su elaboración es artesanal a través de los telares.</w:t>
                            </w:r>
                          </w:p>
                          <w:p w14:paraId="253AB745" w14:textId="77777777" w:rsidR="00B94B7B" w:rsidRPr="00B94B7B" w:rsidRDefault="00B94B7B" w:rsidP="00B94B7B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E5CCD" id="Forma libre: forma 50" o:spid="_x0000_s1031" style="position:absolute;margin-left:460.2pt;margin-top:297pt;width:221.4pt;height:185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6216,2363057" o:spt="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tnh7owQAAC8OAAAOAAAAZHJzL2Uyb0RvYy54bWysV9tu4zYQfS/QfyD0&#10;WKBrSbZkrxFnESRIsUC6G2xSZPtIU1QkgBJVko6dfn0PSdFhNilsF32ReJkzwxnOjWefdp0gT1zp&#10;VvarJPuQJoT3TFZt/7hK/ri//nWREG1oX1Ehe75KnrlOPp3//NPZdljyXDZSVFwRMOn1cjusksaY&#10;YTmZaNbwjuoPcuA9NmupOmowVY+TStEtuHdikqdpOdlKVQ1KMq41Vq/8ZnLu+Nc1Z+ZrXWtuiFgl&#10;OJtxX+W+a/udnJ/R5aOiQ9Oy8Rj0P5yio20PoXtWV9RQslHtG1Zdy5TUsjYfmOwmsq5bxp0O0CZL&#10;f9DmrqEDd7rAOHrYm0n/f2zZl6dbRdpqlRQwT0873NG1tTYR7VrxJXGmJ9iEpbaDXgJwN9yqcaYx&#10;tGrvatXZPxQiO2fd5711+c4QhsV8kWXzBaQw7OXTYlZgAj6TFzjbaPMbl44VfbrRxl9PhZEzbjWe&#10;kMm+163h38Gt7gRu7JcJScmW5IuizLNyvNYfyf+MybM0nxekIfm0nKbF/F8g37PTJMTkI+fDMvJI&#10;xqjBYV1egbwOhyVNX0maFmU5PywpBqWHZcxiGWWZpekRMmLQETKKVzLmGXzrsB4x6GM+KxeHdSkj&#10;OVmZT6fZEbrEoCPlzGM5xSzL8tlhfV6BjvNmZONT4iUmfydeELmPITZpE8KV7foxXjEi1BaC1OXG&#10;QWqbHOLgRSYIUwSnTwZA2WA/AEagxeDsJDBiJwbnJ4ERDjF4ehIYfh6DZyeB4cAxuDgJDK+MwS5H&#10;4gKPszZcLQa7bHk0GF4UgxfxsT2T0V8UyrUt1MIVapMQFGqVEBTqtcXQ5UCNdbMwJFtbVXzGJ40t&#10;Kj6V2/1OPvF76SjNS0lyTjzKf6EQ/VvKwMv7ZKAI/8Hx3MuGesfRu4zrzBG8PXAM/5Gzz5tHUbrs&#10;5yhdshm1C/zC3/Mdc9ix1D4TOerYcoFn+HveKK6ww3t0TEjNvSHtDbqSv79K6wFR2V+LdrhuhSDV&#10;0LpGQknz0JrG9UJg7zKJJRq7IbjI4Z7R91lXkm063hvfOCouqEHXqpt20HC1Je/WHH2Q+lx5IVQM&#10;Df1dVtftjtAOneO0TNNwbfYE1rm0Yt/gtc47tVHcMKhHlzU0GNeh334D46CfpRIu0fXS6hv8DMax&#10;bZZvrNzIPAvuqb/xGq2abaWcFVyTzC+FIk8UUUMZg3L+7LqhFffLBQ4dTr1HuCsQPRi+nHbkPTKw&#10;Dfhb3v6UXjsH5a7H3h/MJ/q9mNcH8+A9wkmWvdmDu7aX6j3NBLQaJXv6YCRvGmsls1vvfBtrKe3K&#10;WlbPaG3hPs6N9MCuW6XNDdXmliq0jPBXPFzMV3xqIZFKkDHcKCGNVH+/t27p4W/YTcgWj4ZVov/a&#10;UMUTIj736Mo/ZrMZ2Bo3mRXzHBMV76zjnX7TXUpcHEoZTueGlt6IMKyV7B7wvrmwUrFFewbZKJkG&#10;WdFPLg3m2EKbzvjFhRvjZYHouunvBhYCZoDm97sHqgZih6vEoCv/IsMDgy5Dtw0PfaG1N9TLi42R&#10;dWtd3Hmmt+s4wavEudL4grLPnnjuqF7eeef/AAAA//8DAFBLAwQKAAAAAAAAACEAZnqF/gmRIQAJ&#10;kSEAFAAAAGRycy9tZWRpYS9pbWFnZTEucG5niVBORw0KGgoAAAANSUhEUgAABQAAAAPACAIAAADl&#10;vkMuAAAgAElEQVR4nHS8WY9kWXImZstZ7r1+3T2WjIjcqrKWrt7YTU6TI5ICNICEAQZ8E+YPSJD+&#10;jp70oBf9Br2I0pMEEKMeqamhSHA4vdZ0sbas3GLz/S7nHDPTw43IShYkRyIQ4eHpfu85Zp99n9l3&#10;Av/H/+m/dY6QTLUAABFJwXEcP//888ur18QSKzo5bdt5JBQRKQMg0vxogWjOuRBcNxyYOXjvnHNc&#10;MbMnX1WVw1BKMaRSSs5jKcVAAAAAENGUEdkUwZjZB187FwiDYQAgABARKYDIVT2rqzZnWW12h0Mv&#10;pkD285///Pe///Tj739SV/MhjaUkYjgcDvN5c3L24NXr57e3tw8eHLdti2RNU43jiIie2IOtbtZf&#10;/+NXHsOHjz6Yh9YVjwmun19ZskfnjzyHpmln87ap25/86R9uqf/ffv6/K0J7PO/TWFDX69vjB6fd&#10;0Nd1zd49f/78+PRsSKNzrpk3BOlwOGBxl6+uD7sOTWrP7NOPfvTs4aPlYlm386oI9v1IXI8DvPp6&#10;/Yv/6+/evL6NoR0OgsizJoz59k/++ft//p99/P6Hbtd/1dQFMPV93ncjwXxMxaN67wPPbm/7NMRD&#10;70I4Pzp5XBRvVrevLt/MZlV0frffQAbv4vOvvmEXn77/0bMPPv780y/+l//5f53HmaoqYayrpo4f&#10;Pnr60fnDvts/fHrBs9A0TTNvixVXR/ZEjrKIgaiqqpLptI8GogAG5fSoaWb+9vLl7nBdV5TyIQ27&#10;lDsz8cEZmYgYQvA4nwVCZWREYEC1JGUoJQORWnA8Zz49Xnx0cwueH/zjl68+++qrvqSzswfIdLu5&#10;7bqhjLkOzetvXoyH3WJeL5fe8/j46dH7zy4cj2Z9KUnAg6tT4VeXm9dXax9mF4+eEXp2oW2PZvOF&#10;AYmg816yfPrpp1fXl13X9f0h5xxCdX5+noZ0OBy63U6toMHT9x5uV6thWGveffjswb/4F39UhXFM&#10;lxdntZRRc4phMSZatE//wy+/+Ou//vX7H/4YzIuI5t1Y9g8/fPr02WMZ9qnbRYRRh20+7GUoZCLi&#10;xFgBFSof8jBKyUez2fnZcVNVpGpiltRhUwYcd/Tm1f7mqm+q0+4gqU+vXz3/+OOPHr337M31zV//&#10;3d//wR/+bLXr9kP64vk3q93exTqp/PRP/uT5q5fdOIQmMAN6W13fFBkXi9Ygm8msrXIeiWBxsqyq&#10;ChF3u13f92bGjN57IjIzAGWHDglQHJbT44XKYKX7wccfAowe0Tmoq9DOa0QsJZVBVdVzLCU1VVVK&#10;JoKj5dn1zVjHs1/82998/tnN0dH3rq/3z5+/MDMpEEL46U//6B/+4R+mSBsHYXYIbMaOQ9/3/+xn&#10;P3nv2eOr68vv/ejjy5vLX/3ul6EO+3FvCODNe3/otxTw0eOz29ub3W6zaBtmjJUnMrbCDoJHJGWF&#10;k9Oj43YBAKfH5w8ePOgP/TAMly+uSilgNKZeRC4uTo+X7W6/itEDGgj1/ZgTqZB37YPTR4wLKTD2&#10;yTnXzhY+8Nj1N7dv2rYdhkMx/dnP/ujZs2d1Xa9Wq1/99pdjHjnwkPoYY5KEiIaqKkAoOqoqgCAi&#10;oIpkkczBFUlqRkSAKiICQkREoKp5HGKMRNB1neRSJFVVNZ83Jycn+8P6sNuIJOdJZCQiQCMwREQy&#10;M0NEIiAiAFMRVWVAAGBTIkIDVSVyiBRcZIoq5nz7/OvVr3/3lQqHZgnGH33/k2ZW9aXPeXTBAzIi&#10;E3oAMBNEdEg5Z0RExFIKM5dSHj58OI7DbrdrF7O//bu/iXU1DJ0RqKqOmRyDC0MRM3TsbRTMUqub&#10;kX908hCy3b5ZzRbLki0JsFt8+ukXb67WYE6UETwi5Syi4D3HEJgR1MzMQNlKwPHj989++ocfPDyv&#10;+sOLrn8do9QtV1XY5z5ZloCFtNcBIhmih0hElkfG+Un748sX/rNf7VNf5zHf3FzPFpXzNuRuNsej&#10;Uzg+DcO4FxHmmeP23/4ff7dZDbOwUEEt6AKramwDez65OP7Bj38kTnfDGhwwMxEBIxExIzOLCBEh&#10;IhF55ukFZuaI5/M5GDPzYnFSStlut2Z35TvnnFKSrAAA5lCtDIkAXzx/+Ytf/N+VqxF9HuwH3/+D&#10;//y/+Jd/+Zd/eb2+5GAp7+KcHz85GXTPQdplNWsDOwHMaj2x+kB1DAAEigiuCfP5/LiJc8blbhPf&#10;e/JDAj4+PgYjVQXBEEJ/6FT16OhIRPb7PTOrlZQSqC0W85OTk6qmb1580Q03++7q9eXnDy7aq9Xz&#10;m5s3CRIAkAs+xKSWDUbJVYg55+hDjLHb72OMqRRmnsUq9YN3RGIl54+fvb++XZmktqrTuJs1salc&#10;pOA9q43dOJi6zc7GfkF+DubYu6aaffbZPwZfhVC9fnV9eXlZzxrV4gPWTUCUEPnRo4vl0azv+81+&#10;S+SRARANFEARkYABkCHkpAwx+JqAY6zPjs+Xp4sQ7TCsf/nrX683N7Gu2NNi0daLdrPfrndbQ7c+&#10;7IpgASNiQwPLqkUBFQARgVC1mBmgAYCOpaqa0mfHoalaUOSM3S4/e/zhk8cf/ff/3f+gGT/+8JP/&#10;9M/+9ObNy1evvwYbP/nB+6rZYOyHjp34yFWczaonf/s3v92uEhh98OHTv/iLv/j8sy+Oj84///TV&#10;X/3Vv/nZz3724UePfvnrfyeazy+edYe0229SGlANUIZhOD6Z/5f/+l+n3H/1/Os/+7M/2ey2/8/f&#10;/rvYRO/ii5eX45idc8w4jmMuPRHM2kBsdYPsC1KqGxcrEu2HPCKDj+Hl66ub23UMLblKLRDGkunp&#10;44/ff/rRYZ/KAIQ++kpMb24uBeXs7AwAUs7EkNIwayv29MUXv3eeJ0wzs6JgZpYLgqv8ydDhX//8&#10;76/e7HWEupqjmicktOAQDZynpopF8n/zX/3X33zz9aef/b6qKnYBmXIuN5v1ZrPrc1IlCt45D4gc&#10;Yqhcu6iN9fLytQ+YSzdf0kcfPXChL7JyIROqyEhq3vvAgQik9ABQxyZnrUONwKUUMyNPL199g0Sh&#10;8oC277pQxWpWhRBWm9sxFyJSYEA2dUMxya4IZqGcNBXJSZIUACA1gBIdEqYHJ9W84fPT9qgNVeRx&#10;3AUy0aRa2FkphZkAqZSCiN57ARzHUYoxs4FjdqrAFAGp64b9vnv89P3L62sgZ8oApGpgzrlQspBR&#10;CKGpIxF+/cWXi2VjZs0sEphaEhFAIWZ2aGalFEOXkzh0iFyyxRhNdbVaOfOPHz8Gob7vNWUp1lTL&#10;4Oaba7EyQzz+8os3Dx48Hcfx1ZtXh3GzHTdh5s7Pz9WJc1RAUhoUFQiJlMkAC2NpZqGuIqIt2iNV&#10;zcOgVoLzIZInJkLyvpTSzOaIuN0PwzCkrLkosBOFYqqqBggAhmBmoIaICGBmZEZETIBoDskHHlIy&#10;s67fD8MgJicnJ3VdI2JKaRgGNEBEAASj3Kfbm7WZzReznMcHZ8dEwM5EEqBOr3QYmJnQI5pHqusZ&#10;WgUWlovz9WrTzmbL5XK73pSiwTcAVMaU0pByZ2b9dnj48OGjR48ASxpGg5JSEskAMAydghGbi67r&#10;tgBQJM3r5ePHj29urw6HgwIhcs4shQ4dpBGda009Eucs3vsf/vD7Hzx7n53t99th6Iax32w2wzB0&#10;h/7QD2lUM0Sg7XafUrrdrPu+X8xPvGfQxA5+8pOfrFY3Xz1/JSJVNSsluUCGw2Fcz+Zw8fi4aVGg&#10;BygAZGY6rTzAJA/NEIwQnKcIxiKogmM2MywiZiZw92IA8Ai73aatomk2HRzbvKpSHlz0AUDNhADN&#10;zMyIuKqqpmlKKanrASrC4F0DICUPXbdFxKZt66Yyk2EY9vuOCGZ165xWlXMuMDMAllJSSkA8cVkz&#10;M7B79YtmBmBEDoyIHCLe3aQpAJiZKXrvQqjY+VLKOKZhGIrKOI6//fQ3L168aJpGVbMkAGVmYmDG&#10;nPPhsBvHMQR3fHx8+uB4tVrdhR2islOExWLx8fe+Nwuzs+WZ9jKuxqK5qISJ6COoKgAAUz8Mi4cL&#10;Ind5dTmU7Gsfm5rZr1abruuu5ObRo0dPHr9XihQSMNxtD57NcVXVs0cUtrfb/rBjslhVL16+vr59&#10;vVhW77333tnDR3UzywlM89//w68MOca6O3QAITDnUryLv/7Vf2zmRfT0ybOjob8K0THBrKKuL94B&#10;I6WUgH3TNGmQzz77bLf7/OzsWS74+vL6zeWrH/7we3/25386i5WMpeuGWWzGXDarlT0pIQRmdoFD&#10;qOfHJx9/8lEdKyh5yCVJGUvOm34cx7qtq6oqICLGngH1nXD69mGgeLe3hIg0sQNEIsfsVRERDdCs&#10;GIAKTgFG6AAVzAAIkIEEEcHAABERmJhRzIrI9fX12eOH6+0mSfngg/cPh/7yzZXmsli08Xh5drao&#10;a5C0qSqnWhQVDM3QACXLmKTv+5wlRL6/XjIzVYUJgAC89yH6tm2dI9Wiqjnn9XrdH3pm8t53/djt&#10;d123QMS2na+u19+8fPnb31Z/9uc/bufn683rWcXOha7r2tlpCPz9Tz7sB3jxYoXcOAQf8OmzD08f&#10;P5A8dN2eUIWgFFEAUCM1UCNFBlSVUoqqtm27XCxCCGYqIqDARExozC64EBwR5TLmLAB2enoqItvt&#10;VsCIiIiqqupzjjFy1zMjAY1jL5pLKa4wEanI1L0CAFVVlZSSqjjnY6icc6qaUlLVKSvf2W1CIEQA&#10;xLufidA5YkBgUBURVZACzMgU0U99DwagUkqMUURSSnVdN1WzWLTj+LLvD1VVLRbt7e2ayLVtm1Ka&#10;rqFkRVREJCSzu8vo+747HJj55uZmNpt573POzvlUkkeHiOM4Pjy7YGZVPTs7y2MPYKrqHBM501yK&#10;eO/qOrZt65wbx2xm45hSSsOQRITJl1JK1iIZgJwLbbswy2amU9lDIyLnyDnHSHXVzGpg5io2RdII&#10;wMxTmVeErut2u11d14vFYkJCT28bCvAWFSdgRMQJ4affIuLd899JOjNVe/v9fcYRGcH/z2PCWwP7&#10;zpuZTerw7mLur8Hw7nK+88ngnAM1ZgY15x0iisjdjZgBGMDEEwAAEEDvP1FEptS7qwVmIpJzntYK&#10;Eaef1VSyIhAoEDMTGYM3qrniYloyCCKi6bQsuN1u+74vpUxBYqZEeH9D9zc+1TUmxx5Lef7iFUCX&#10;v//o7DTMmqOct5vbnR2bjx7JddJlyS46IBxzQh8lJzRDQlWdzWYqe+ccGsYYAQCBnHPOIaLu951B&#10;ZmZELEUmwe+9Tzr1LMgIpzV0LhBRMQEgAH273UST7MXpTe6fobe7My2XcxR8mOpvSml6UkRKKSJi&#10;E8FCRSREzClvt1sRUVJEJeIQQillHMdpI1zwRMDeefWxDt7flWNVEAUD88Z9n4OPdZw19bzyTcnw&#10;1auXq5svclrMZw8X7VJVvfPeB0l3N5tS2u/3McYY4x3LJ8o5bTYbInrUnJ6fn9+sStHdvF2IiAoA&#10;gCkSkXOO2YOm6ZanGEPECZTuLpvobXwiYghh6FPf900IZsJT5wwRQIsosZqJCCA6IjJDQo6xVjXn&#10;XIz1drvfbDbTR3jvAdQUqqauagdApuxcQHQGgEaTHIUJDA0mIG2aBpVVNMaqaSrnkQjqWXW7Gfuh&#10;Q8QQHDJMcL077MZxJK8AEKO3IoiUSmK6C2z8Nm2/fXwLCPc3nnMO3s9m808//VREZs1iuVw6566u&#10;rlR13s5KVudJlEIIpQwqWFXtixevfvvbTx8cP25ni5zz9fX1bDbv+7GZVX/8x3/89OlT5+j99z9I&#10;aegGQUTHgSpKfdcPIxEdLU9KKfP54uTkRBVyzsMwDCmtVl+7EL0PznHOOUS3WB4jAaI0M682NG3F&#10;rgzjbhgSsXRdF+qawrThlYsVQJSsRcrpyWMi2u52y/npphw8uaLivY9NnfIgIt5751yRNKGKQ/be&#10;Axq8Q1MmllmKgofD4dB1nakyey3CRG+X1FSnb5aLI+fcdrv13td1LQpZyr7rcs6qishESHaXiWQA&#10;gMMwLE7mTdOkvDfIi8WDGLmoMjNiAVAGJCZmRjQzret6HMecs3OR0A3D6Jxzjoup41A1EcgO3b5u&#10;opgeul3dPPDei4EpvoXZiT+boYio2oSod5eE6tnFSE0TZ7MQg6hqKcW8MaCZ3kEKonNwj8d3OcVI&#10;RAQMRCR6V1kmVJ/+FzNXVZWKKhgCAJAUmXKTCERyzjSft8cnS2YsJZVSguO3Zc1AzPg+pA3wbo6C&#10;BHelQUBZVRUB1ERMAAFAAXU+r4eOVQFAX756PgzDkPox9wDqyTGzlCRozqN5nzUjGjE7BgNDkwl8&#10;nHPTBzVNUzcRVMbUq6r3ARAn5J2AVEREipqBkhmivlOVDaak/xa08a0WRkBwznmzrutEBBG989Pq&#10;2f0D70s6gYHn0wfHfd/nPHrP3nvV8k7VpYmmIhAiMnLTNCqASExh6MfNZufIHy2ZyBGqGUqRnIsZ&#10;MnsCLF6mvqQP7ByNSUUyopVS2CEh5JxgLEREDEXAQEQzEcUYsxgAEUWMYUzj0OepzjJ55+xw2P3u&#10;d79bLmbEoFMTJiVVJaJYBUPqu1VKWsXazFJKpRQA6Lp9CAEtzxeNiIzjCKjMnFJvIFYMqTSzcHxc&#10;V1UQ6YDhnlcAqt2LEAKgaQcQyQzB7kQlGQjcbRAZKMK0dwI6q2vvaeh7BqsjH5+2TXXqovOiWVWR&#10;PIBmFTBg4qZpvas3u13Wrp71oZrP53PCcb06WM45SwNETKUUEyhFRsqqEOM0Fo4IXDSXokB3SQYA&#10;CDxF/lvoQUQiz+QmDYzACAxGAOY8N80shGoY8263PwxjzhmRbm5ufvOb33Rdd3J2EkIwEHQIBsjg&#10;ole7I1XM1fQRfd+XklSVvSumTISO2+Plol6kUV69etnd7CusyGFVNeSdmRmqkQHZZrM5fvawbRYM&#10;N55ifxiub7eHfi9gx8fHrOJ9tVwc39ys2tmRmO7321GNsw79ftHO3//whAkcgw/2zfPfr9c3+2Fv&#10;tDY8btpaCgHUi+V5SutYG5DvDqUfu1ndxLodx/E//P3nfbfy4QdPnjzeHV4im/felbHvRwNGdABQ&#10;NxVjePS4e/Pvv/zs978PYZGTbm+2n/7y0w8eP/3eBx9evbzcrIdKiMCPm/1w6OomLo8XTazef//9&#10;+dFxbOIoGVlvb2+3N9fVUdPOG+eolKIjgEcm95bjAiiA3u+fggEZAOKd+iWPyGCA4JmCUpnQwUAQ&#10;2VQVVYXMEbIzM9FiQIqkQGBgSGoogKIATFqsmA45mdlnn3325vqqGw593zO6k+VRNaubyN6TczCr&#10;m8XSV4FETcQAnZkbs3ZDScUACIFN76PvnqnfATHBMI7EfPLgtJ41+/32+vr29eWrPJamaYLz2/2+&#10;2+98CEdHS8b8gx+8t9u+eXN5+emnX3zy8TlCKNlcIETLedys3zSzsz/5Zz8C/fUwmpk9enxxdNwa&#10;6u7QMSmQdZISFgDwSiYKhghsZqpQVKsYF4tF27aIoipoAoaIrKoAjGjsyTkCA2J07AjVEIDw+Pi4&#10;qqohJ0VAphjjPd7KdrtGNCJwjuom5jw65+xuLmbOOedcEgWmEAIRgYmKeRemknA/fZo4KBAhoBFM&#10;sE9M7l5piBlo4TwSBOc9O08ZshYFcyrqnA8hmIKqmsmjx+dqv16vbxeLhxcXFymV/a6LMeaccWLj&#10;kpmFiBAQkabuyH6/H4eMRNv1brlcHi2OX1++CjOPPhiaqi4Wi7Ozs9vVZc5ZNQDfdfamGymSzDCE&#10;MJ/Pq9iAqPdxkqalKBg5juM4DsNQiqQ+d7vuUAXnkJgBZKpMiGgAZqJaiCyEoHLHzvu+3/ddFqmZ&#10;ybvg3DAML168IKKHj5/Mmnl3202EchrsTBX3O0z3n/QK75+fPvRbUffOC1SNiAx1UkpTcZ3e/O07&#10;4wS8CID6T0k1qJWJz7wVwKqKRDZ1kv6pBo6VNxAmMrMYIyKKlKlJYlOXwszwbXdcVQ1pYiA2hZNz&#10;znvf990UfrPZ7F4G60RQREQnVW+AqowQPM+rGkd1zonovRDyzHx99bLrBhGZwnDiN+/c2rSWBgCE&#10;TIgqOIzyzfNrKeOPvnfx9L0TUFyt1gDD/KShehJMBRwhIgF6xiSGgKVo340x1Dlnk1yFGGNM0gOY&#10;kiJ6Yu6HHbM4F4hcP6RSiveVc04KGDHzVLPvMo6ITI2I3l7uuwL4rdS5Gw4DTATUe0+A3vtJVXbd&#10;PqVhkuKT00oVEOgt0JnZOI7r9ZrQETkVfFsWh7FTLahGbG832UwASArknNmB97Va6jupqjqEZYzz&#10;/T59efl8vdrl3kwDqpZSkOjQdU2FMVYT3WFmADgcDt77WHnpsokhogu+77vVatXMwtHxbNbMu35W&#10;Vc0oG1UEcGYZkUKIxA5ymdqheUxExOxBbAJzvL+7aVlAJYQwjqOkzHUtIt4xOyBWUyklB2JAUytE&#10;wTmfxSG64GcvX34D6GPVrJ+/Wm83i8VyCrC6jjmn2njensa6EaNc1MSRB0NDIAQANAAEJAAQ06yZ&#10;zIoqFawg7vrV6+vnhmXf7733FxdnsQ6pjCKy6Xaq6pwbc845E/tJsRMBEIIhGsJ3svSf5D7ckXUA&#10;IleHdj6f/5u/+msz8943TZNSijEulvXRslYb71S9C4hYhVpG//vffTEc0gZ37WzZ7XsTYGYVaNt2&#10;sRhev37tPDx+cr5a3fTdAc1AtY5RUu67cdbW8/kSkeft8uR4BKCUytAnDn6z2Tx+/DhEMjVTmy9m&#10;83l7OOz2h33PqZ1HIhSREAJSSTkTeYSoGkS8qDP1gITA7Kujk+PDPt+uV4vFSaxDSSIGjtxsNsPe&#10;pFgVPSCP4whAJUtdxxjCmEezaZSiBCZmRKxIiLhebbquAwghBM136u7tqiKic+Hi4qIbh9V2U1UN&#10;s88liegwpGFIOYkSEDkAVAEmQpxmfuiJmyqULE3FR8vADqQIESAYGgCDI2JGAhDVfhjaZjb0ogLk&#10;PZg4blJKm/0e0YmYY2RGRFEdcymq5a4peVcX0AwBQBVEbPqnMs0hAclAjRlD5KP5rInANORxGB1X&#10;oWZmKdlAGQDNmFkEQAwUcYo8RE9c7soKgpqaGYjBHYGfYq+UYoZMd9rMTIidIRQpLEQO58tlPxzY&#10;GPGOJU5RDWCqRRGM0NTeXXwAuFf1liQxsEhWLY6mKypx5pD9g+PHHzz7uB/0+vr68y//8Tefvsmg&#10;VRO99+StWJ6ohZkAGhgxIhKZODRy5OpYkaGIUiDvfUkqIp4YEdXuugCllKmNqKoTT1QTM7yryHD3&#10;hYhUlcx48laZTUtazeqqrikNu91uWrQQwsScVUUlmxZgJiYyQCBHXFWomnLWdj6L0fd9mlIcDMAI&#10;kRAIgBgDEZny2KWj5exoeT4OCno79mW/7UsmMHYQzUQli0jK2VTTWBAg+uAclDyYZSQhQivJTIkA&#10;sIgq07elvpQyFeIs6W5ygK6qcByAiE2pyMjsnefdft0NB9Fc19EAUhmLZjFBIufcZrNZb7v5fHE4&#10;9JvNZhxHIuq6bvKsnZwfC9hh6M0EQEQFsIBBHWlxOl8eVeRKLoIqAApgahPiIgCAIRmZgSkj3o/m&#10;FMymNoRMm4SIYAZGBoJmYJa6A4NcPFicHDfzWcXOHAOCISEB4vRa1ZIF67p++PChi2GzWd1c70vG&#10;iwuqAtfVPA17ETNDRqqqZmoBmsEdySQHRkVKKSoiYPi2U/IOjBOzAyNC51xwHJk9ApsRIU1kIYQQ&#10;Y1S1w+GwXm+SqOMwjONXz78ehiE2NQCEyo8lE0KZ/HKODAzJ5vPZer16/vx5LuPhcEC0qaXHSCCa&#10;pDBYNwww2pDG/dCLaUOVC6wggIQO2Tl0uD3sA7vl/Cj4CICb9f769pqDJ4fb1f7k7CS6xlGczDn9&#10;MBIGUQFHZRzFYCyiliQlwKIYlSokvl2XIteLhfpQnyzPHj/94OrmH5Ll2Xymtl8P+32fU+bjk+Wh&#10;y7/65Uvvw/Ff/PNl+57RbkzbEEU0aRZCn9Igher67PuffLhZ5a8+v43Oz0P96A//1HvO23FzuUq7&#10;NKz3rLiINdcNibZ1tVy0Jto01cnpYii5y9kTjprq+ezi4dnZ2Rl78iGMZSTvXXAK9m7bAt6h7Hg/&#10;SiVgJo/gARTRIXrCiMiEgCCKYJBVTURVnCGZqRkCMJgTLYgIyEZsgMUU2YOac9S2baji+cNH6N03&#10;L18+f/78/MEDT3g0b5lgGPcGNqtjVXuDnFICAOZKsu13+z6R4ypEFEBVc3fNyDuvwaTkvfcpD6WU&#10;ZTOfzerF8TR6tTdv3vT9gWYzQHXRLU+OLs5OS+5nDYRoscLXb27qmh9ftGPam9nJ0XG374dxn8Zy&#10;dv7BD37w5M3r1f7QvffsfL/f7le3ItnVVED6kgoIqoKaAzQlmBSDERIs54tZFQ0k58x3mh10qnhg&#10;QEYMLhIougRETIp1O2vauj06Ojo5EslZgAhDcIimKkXyerOq560PTHw3i5s2Lucsmr2vmDyqiFjO&#10;QiQAoKr3rFqlKPDdTMJMbeq+uKCqDs15J8VUikO7m9wWBSiOPTETqSECIJHru/Ho6Ig5ppwnH6zz&#10;dNgP/dAdLY+PjhbbzR6ACF0pWlUBUYimNZjktxFD1w2ImHLyznVdd3r64PXlKzOsqrobupzGpx88&#10;Duyurq68d7v9pq4jM+GdeQaJyHtum3Y+X5pAybJcHJ2ePnj54nXfjZ4CkRv6A3M8vbgYuv2smXkX&#10;2UEu/TTDc86ZAhiolZQGV81Vy5iyFGOi/X4/DN2UHcy+ritVvb29VdX58uj49OTN9auJtUtGREZ8&#10;m1nTFMIAUK28TS57hyLcZ98dD5700ltq8h0J/VYHvlXCAPou53v3cf8Cu6P07wjvd2n323I+EbQQ&#10;wr0AvmuNmU1SaqIOU9jqpIWmuwa4s/sOw5BzBqsWi8Vms8l5BDXvPSKmlMWm4bGYokNX+xkxjb0A&#10;ACAASURBVBiIfRWC84e+n2YaTF5Nt9vtZLEmItNvl4v5XgSqwtQDFklADqmq5ybD65c7B+jIH5/M&#10;FvVFkd3YSWCuQpVRsoiYtvMW0WKMBJxHzxyrWM/ny/7AE0tIAsSIxETknN93wkST1JQyqqojNJr6&#10;vDiZ2A2MmZ1zqlCyEJOhmd3NoN6tkm/7EXfjAiLnnGfnnAshEGPqhpzz290RydPMgYjukVZzzuOY&#10;+36MMXrns1kpuu8OuYzkHQgaWillFpopZhBRRMxEyVAxCzJUjmhWHw19uXp1ubrddvuE4CvfxDjb&#10;b+zm5ubB6Xnfj4w+xso5l1JyzDHG/X6fUgrRTTPhyWzpnE8pXV1dNbNYVXVdtWrOlKWgGJkykPMu&#10;KqBNRcKRiDhiT5wlT8E5rYnejdpQzbz3WqaTQa7kHGrHTgBFTVSzaEHUqcPA7BUckwejw348Ojp6&#10;8uS9vk99P6jqOGTnnPfRzAGQFAVjMDYVHyu1bKBwT+rhXkbF6IdhqGNDpLvdynusQv3Ny6+6sfPB&#10;zeezbjisdzdI5KswccHo/GEYADSlAYgB1DmnlgBwmuF/x3P1br+MmQGUzHkfgo8IfPXm0nuvqiH4&#10;w+Gw3++9X0ynzBAnwyqAcQzz589fXl5et/PabERKKct2d3V0dLLbr1NnakltyBmJXCmgYmBYSiEi&#10;EUHkGGpmdzj0OQuzZ+dN0bkwa+fvvfesbnxK4zD2iBhj9N4DACLN2+XRUSM6HLrRc/DBhxAWR35U&#10;LoBqO7UxZzS04KvF/JjIpXQw1Zvb2/MHD2+HNVMAsBCCaJRi767J5C+IoR5TAnxn0QwJnXcujeXm&#10;6kqyeucYyRB4cs1MHjRQ51xd12dnZy9evBjHsaqaYRzHnKdR4DjksWQiB2w4+Q0BGQmAFot5SqnI&#10;gFSOjmc+qGhHWJjUEFCNeLLYKhgRWIiVKhC5xfzYMpsWMP/8669fvnn5/rMnzjOAcvB92iIqoHVD&#10;P/nCJt1rimKG6FRNiklRkUmnGgCgATlyHryDWDnmAmopd3mMUocQnRQwMzUwEMcBQL4FfzVEQERG&#10;UAAiMp0AVBTQTBDNQFTFTIgcoKoYEoIpgKpOCl1EMjssJTkidqSaAOR+3ovTzA4nl979k4g8XQMz&#10;EzophqQKJmCOzBCQtEgqBZHk2bP3Zs3CgK6u/+Cn//jjX/zN3xYRRlQFMkiSDCQ4MlNCI0JCUqJp&#10;uO3JIeIw9F2/z2XUkonIBfdOcknOuZRk9xpUpQAgmE4df8W31fDO+zFhFKAyuxDCVMImIT295+QO&#10;muw5Oee3hXs6cBScSynFyp2dn0zek5RYVafYnGYMU/6CIZvLgyD687PHH3/0Q1N/cf7UETsXdrud&#10;GZJy34/BR2I0GEF12c5PT45ms3qzu1ZNPhAymgmkUmRgYO/QgEWzZJm8wKUkZsxZzQTRMbMpHA6H&#10;9XoHEEqBQ9dNpb/r96L5MBxidEhWSprOuhK5ruu3u/V21zFzSqnrugmr5/P5xEvbtgWAcRxFsoEg&#10;Anuoaj4+bebHFVJOuUMytXLvsQEAmrIAAAAYwKaVMUNTMAVTNQMymLQFGRCwoQE4BFXLMfjz0+NH&#10;j5ZNjSDdfr92jEaMIphFVMu0oaLCzpbLuYD13fj68vKbF5erdX9+dtLW4LjyrkbwRAygwU/lG5gc&#10;GVqxsYylqOTJXEHfzgy/tVMSgkNk5yrvgvcVAqvCBNbO+xgjM49j3u/32+0+5zxZqb/++usvv/zS&#10;OTcpZBFxzomJgpoZOTRAZPAuFJWXr75hT23bIiI7V1czdlhSRkRJ0qWh5nj+5GFAv36zFtKiechj&#10;CNEFDnWI0Rcr2+22jGl9u6lLRoOjxdHR2SmApZRBYH2zQqTj4xM1o/W6G4fc9eidoRiyC57IZ+eK&#10;5M1qbdy2i6WZHUaTbc9cDP3Fk7Mf5u/drq4ZyQwP2/3rF1eXry5fvRzOHhxvN+nv/+4l0b//l//q&#10;Z+1yeehvCdOirUqycdBJVeZyiP74yeOLwyqPHbdh9r0PPz5ZLDbry+uvLve7TnsN3rPxe+cPm6rh&#10;EJZ1vbld7Tar07MTQCEyNZWSj9qWiHa7TZZy+uCBi25IKUsmx+i+ZWaKOqHtPRbcJbVzgciDmQMz&#10;U0ZTJQAhZD/xFUlSsJAhKOJ0ChhE0XTqkTpib8S5FIPIjLN5e/HoYTObffLJJz/+yY9fXb66eHi2&#10;3++v15chgGuiC1TX3MyCZxMZDYSgVvP77nBz0yk5X81jcFkmxJ2gBO5RGJFslHEsOefx0O8J0AV/&#10;cnYyW8yHPGxuV0Pqiblq6iGN5F3w9fX6db+/OTmeq8PVqn9wfBS46fr9rCpI1LY89GPXvTk9nlsJ&#10;VSNjWg/9xqx3pGPSxGasY06oRveNpzIlNPvKu2ZWT0zRRNjdXy0pEJAnFkIGFxCBDocxpbFdLObL&#10;Bh0Y2fGDIwHuD4NzFIJzjgSLSO72u2pWoeo49uRssqkgTW0jM0JgsmxmJGJmICLDkEKYPBRT14AB&#10;FAmYmRmZBGByeEL0FQCWokRInhFRJBOQibf7Q4xETkz7PoWqLJeLedtqidEvLi4uPl1d9f1ummhN&#10;mHg/EQVTJLzzLL2lfUPXl6KlaADebvezRd028y73zk361nkXb25WqUvNg1rNVJXZeyZAsfvOWgjB&#10;OS+5IJDnkAe9vd4ctvt2tlBh75qH5+cPH57f3t44T1XNw7BHIzTFadzkkQgQmBidJwMtaVQF8nFS&#10;KYjc932RHKM3wyz66s3l8YtXVd049lKM+K3stHvR+F2p+Z2Hmb2rXt9OCFWnA7wqIm/JH5qh/n+/&#10;D9wXEzTEu9JuNCloUAMD4IkKwDuDRLg/fuOcuzfkivcMqFKE/d3UEuzOcjxpEgAlYkQ0MilCRpN3&#10;MaVkdy12O1osQY3ADqZEPFm7HREbqgCZOoLoHJigYRrG/WY7jgW5AtN9N45jBkBmNxEFRDAEAyC6&#10;k/EIhDw510jFjIOYMtZgdP1m+F158eGHZ+89vUjiS973h+QAGZ2S5SSMlPLAzKJI6FVwdbXpumG3&#10;FeccMdR1rGpfLDGrGY6DtLMa0YHRnfFkYkJTnt9v2TS0nEYNQJMvHQCADBgQcHLiyUQM+a0ARsfk&#10;J/HMSHlMfd+bCfM9b5NsKkhMCJOVrWSVYmksJav3AYyIQFRvb29FpG2bLJ1ASWlomhMAQ0Yfg0BR&#10;MyYWxTKU6OO8mV9e7Ve3u/X1TgSb2MY4G5Os1wdT+uzzL7/38Q+noYGZgU0tNvKx4r4fhoEcAgAS&#10;iWrJeTpn1PVj1w+ztmpmyyq2ooMUkoIIzrkK0ZeUzFDNSBGNnAtTtAPA5EeNoUZQKbmIembnaBj6&#10;KsapuRmCCwHBksKIWIoosWdHpGACnjxhSEnYV+wr9uEPfvpH5w8ff/PNN59//uW+OwDRyelxrCsX&#10;msXiCECHYSxFie8JDNpbbjOVEiJABil5P2x8TyHyfFG1NCuaReTq6irl4ez8vKqqQ78/DH3gSlVi&#10;jFmK86RaJk0NYEZ35xW+gwD4zgQY7rgaUHSbzXYYBkSOMS4WizR0qjqO42qVfSC4O0KiwTdm9Pv/&#10;+MU4HESkbVvR9enxSTVLWa+yrreH7vZ2bxrqqu26/VvsNbOc8ziOzrm6nfH0B1+c8z4i8maz33ej&#10;oXPeEXsfwPlqNps9fvy4qkLTzlI6G8b961e3oqPztt8PgKWuQ6h9bNucCkLlOIM5M/SububzbkiG&#10;DACr1erBgzPnPSiIKRp6F8GKGZjo1FvNOYtYCAEmE+qEgUAAqgqe/Pp2e3V1NaVeyQXRE35rliGi&#10;4Kv5fB5C+PzLz9UwF0kpFbG+nw4ZJDNUMUAlmiyKBACoNm/bF6+/6IYt8nh8fMScVXuAHlAZZBJe&#10;jHfnssghsy9jqUPrMa4P/XJx9uTx+19/+Wa7HjfL7uzi/bHszAZE9N6Ppcs5T/FlAGAEAKqkglJE&#10;lUAAFWkCe1QADc5i4Bhd8MZkWsRMS0k5pzqSc84AQLRINhEyQCJ6J8DughvAiGyaQhqhIXovMuE5&#10;RE/kXU4FEAjd/dDVmNlMxnFkN80s0chU5a1Z6TtFCO9sHDqxMmaOsSZyCiiGYGSGZqiqSpiGIQ12&#10;u1p5/03wTdU0Mbof//iHT559+OVXX222t2+uXh7G0TMCuwnwAXUqCcTskFHv3Ac555wG771zVNf1&#10;1J+dZnFTM0VkUux3vWm80+oGYIxTAwIADEDhrgcGCOici9HnnPu+H8c+pQQMk93JOSelSCmqxUwZ&#10;HIOBKgB456Xo6cniyZP3Pv/iCzOJMQ7DgIZ2J5cIzIExACGyCbX1/MHJw9Ojhx6as5MnEXyyRMgA&#10;xBCHNOQyMqPaaJpK6tPQr9eXb159M+Z9XXtiU0jMmVnUChkRkaKlNDCzqogU7/3E6b0PIYQ02nq9&#10;fv36TcpoSl3XOUcKtt1u+tRt92vnLUafJCVJRQqqZC1GJpInMx2ANk0VQqjrKuecs4YQUkqlJCRT&#10;KcXGdjY7Pqlny+iDDmNfpA9McN/cuXOfGxjwlN0IZJPNwlBV72tumf5gAgEQMCIZGBogmPPx0fny&#10;ww8vGLuhvwHtCQcnOd2ll6ioARkhOELw1MyCyGw8Pe37dPnqq37/9e52/eTJ8cXZUQiR2UuxnEsu&#10;RRWapmFmJl+KTlMgnIjQtwFP95XjzurM7B37ECqmYDadTwDnfQhxOtq33W43m40oVVWV1dab3eef&#10;f951nY9RROaLozFLU3kQdY4A1HmaWsNEdHZ2ent7nXOOMRKR937qzWBEM7OCh3wQlRk3s8U8csTB&#10;UBEZYgyxqWLl2RMy5jTUdTw5Pbp4+BCD2/eH2WKBjvp+2O93m8320O1Pz85Pz07n7Wy3243jmEoh&#10;0JRSjL6KIThmkYtH7xPRYtZMRvkYo6qSL8ZptnSuOkLQUsrFw8XJ6ZxYf//br/k2xurk9ub2F//n&#10;p2b2n/z5Rw8eXhy6r6bjcswU2gjmc84Gw6OL42Fbrl4OJ+1xBWy9HMWjLu1sL09PLpqqWq/XM6Gm&#10;IAU+nS+67fb25nJ+Mp8fHzVV6LabeQjHi/l6feuCLyLt0bKaVQxKhC6EUtJ3kOvbqmwIigBE6BE8&#10;qQBGpql2CpT/l643/bEkO+7FYjlLZt61qqu6e4bLkEMOScmPkugn6UGG8Z5hwPAH+0/1H6Ev3iTI&#10;NmBYFqUhOcPp6bW2u2XmWSLCH86t6hlZr9BodKO6b92bmeeciN8WRg6JjFHERIoVNAJwDoHI1MAc&#10;gBiyKHoDOxtQA5H2g1eV4zgaWqghdP5Xf/rLb7959cev/pDSVAPyELvexegR1cwcB+JhnPRwyPtj&#10;ch27ziE7pkcFxVky2jpAJKJ3Nx9KSYZaSgYAQ3POdUP86c9+8qXIzc2NSHlxfXUcD1NO61WPwan3&#10;+3Em05zy2w/Hl9fLENa394fNqvcdM/M8HZjs4iIOa39zfz9Oh46Ig0/zmHOpCLVWFCI4w5OqlZE6&#10;5xdDYEDViqDsyEyqGSEBYRUNZMBAHmPn1BC5ai0czEUgrwJpsx0OY5LDzLEHVmITVSJoBmAkUBVG&#10;UkZqKCAAk3ccnPNM3jd2ybnj8VirqkJbOETU1HbWssxMDC14MgHyvu/WTIFQEAAsIJKZllJzknZy&#10;MpljyGV0zqeUT8dpMfRzVkD9zW9+/fd//z8RdznPfbe8vr4uRUsR57zK2TUKH1ti897P43TY7Ydl&#10;X+YsiqEP2+3F9CHvd8d+FZdDP51O93d3i8UCRIflkNKJHTkmNVUTx9T2gZoLGQXflSLffvvm9ubO&#10;Kg49qdh2e3V99YkplAy1lhBcKeLONOYZ/W17nfcsUqWOpWYm10TmzjkAzTmXWlrVOE3Tfr//6quv&#10;Pv/8J8vlci7JlBCAEKVVBihPfel3CxFEfMpEaN/57upT1bOm1s4NsPP09K3G5iFis8UiGMDZJfav&#10;ODTEJko332zhoufuEbQdH/CojAUwIvTeN9G1954BkyrL09sWMDOjs/+3fapHi137vfFU7TwopYTg&#10;1uul84imU04E6ICIXUPWyYANSMwTWan747jfH5k6Zg8Gx8Oo2lxYTw4rMKNGZTxdQ2ZCxGaiQ8Iq&#10;xYwDcynzu7fHVha/+HTjCOe8z5DEab8eskxSzESrolRdxoVN9Ob1zc2H29MBrq4vW6+GzFZERGuB&#10;BiapQPMht/dQa23JCACoWr1vlsdQa0UzUTA6cy/nr7OOnRCRvyOJbkFYzNw8safTaZ7nVr5XKXOa&#10;RKRFs5iJAai2KBCbpiSiqiBFiBgADofD7cP9mamQXFRi3ykKE+ecMSAYQEXfddGFnMuHD6fd/QHM&#10;rZbPEZwKpalOk+S5OA6vX78+Ho+ffPKJFCmlMHD71I0Pmed5mqZ47ks/7sBm+PCwR1yH0F9cPs8f&#10;piJYBX2IjqMa5XJ2GopI+9RnlAegUSVd19WSUp1A6mqzZsA8p2G5VEnBc/TknUqphqqoCgWRiByR&#10;GaFDBqLjaXTBK9j7mw/Pnl2/fPny8vLq4uLZq1evcp6ZXCtsrq6uTqdDKbnWHNwTX0RnHhgNAHLO&#10;znOVudS5651aPY073/vjaToejylNqjos+77va63jOJLjR/MkWlUHVqQQMnyf9X1qsOHJfGGCQMyM&#10;CmqmCt7F29vbeZ49dduL9cVm9XY6XV9fI6rIaIZSLUSHaH3fv/723fF4rDKO0+6zz7d//Tc/H4YO&#10;/T2Sf/6pG4bIPtXs+65HEpHSD939bgcAHLioTHkys+V6hdQoTjyO85TTZns5LLph6ENwvvOrYdUt&#10;huvLZ8NqiSbI/OU//+NvD//47u27xaJbLLvjaXd3s1tdIh8x1TpNRtAjIBOG0IPRNCXnfKl1nuf9&#10;fj/06/E4mZWm1Gymd1VF4AYK1FqdC9Ds2dYyAoCaWp754WF/Ok7OrRhYDPns2rSnBth7v1gs9sfT&#10;hw83l5cXpRRREJHDOB1Pp1oV+WyMb0jWOS8Qycym6ZTm42KrfW/MCSibJEZEMCIkbrynIAIRlzn1&#10;3RLM7XaHWogpXF4+/+/++/8h9MM3r/+Qi1QDA3IhAOn58CU21GSKyqZQi6q0WkoaMoxIjgCAkNSx&#10;xYhDT8TmCKoCMYiWlCcRH7wHcMDVktRaiZr1laDpGFQRgAANAU1Ls8AwgTUUG6wWQmtYj505J6dq&#10;gNrUziqYyzz4vutDzc04jY0cRqBm+n3aGNstaOdVYzpj7B3HJmJXKKZSFUs2RmCKtco4zm/fvt/v&#10;58NxN6aJmatQEbl+vr169mwjQ9ZxyqfTfPDE1YC0AiITOGZGAjUp5zCCEEKMvu0qiOic996rgWpt&#10;lj0AaUclKWp7q08+IlRTQzI0QjQEYkbyRN7VcZymaZpOraVvd7B5qp/Oo/MJbmdGfbEYLi+fLZdD&#10;k/OEEFSVkAAE8UkF2DTqzC5sN9fLxTZnSTp5HwtpySoiCBy8q8VylirTaXxI86HM+/3hdjztpnlP&#10;LOSI1LxndrVjTFlynp0LhFRKAojEZ4i2pTA271ut6hx576tU9ozUISI55AhzPo3jkZ1taK2gtTYV&#10;kiLaer0u2Zxj732D25xz8zy33TuGPudRVc1qqSMHXazcchvJ5VKzQWY2QP0+H0Dt8ttZtH+uOtq5&#10;Dx+NjYbIhIxICAyGYBWBtZSaS/QOVK0mwuyoupv3b33s+36BzGCW0qgqQAJM/RCIaLFYXV9eQYVv&#10;v31z8/7+2baHa4fCmk1VcyqqFmK36FaIRsRmKGJgBIgAhs0G8dgAI7ARITriSOTIdQpO1excUcUu&#10;Doicczoej8fTqYowO2beHfevXr06nU6bzab5/b1vaTKkAA4ZgJkbJmvO0Wp1lVJqQjXH3HUdKCqI&#10;goqI96Hv+3JMKU9D3//oxScPr+/yKQXn+0XXdYGZECx6P/Td5z/9iYBuLraC8O7ufSr1sLs3xedX&#10;l0Psvnn9zde/+51Jvn75YrNe3dzfkfOr9So6X0opNTnvY+wvn20BNHh2MQeHi2VULcT6x29+f3fz&#10;wQfug881h7h+8YM18xcf3u/uPxyu3Seens2nm7/73343DN1/uv7TobsQ2eWcQwgGSVVUCwBtNusv&#10;vvhRtFsvriMYOJBiLPFFvPjx6sWS3T89fKivboe4LFw+ff7i1etvbu5v/ev462cXMYS7h92zfn21&#10;Wr17uLtaXnt0AJpSKlpD8KWU/x9+97ieH3ngs9TKWASQ1JRVuCZsWA07jwTGJiUjipEhMxnWc8iT&#10;b7xRs7NXq6rZ+eI9CeQuBPZUraQ8+gDbixXDD0mljz4G1wWHiDnnWgTZAbn94bA/zGoOsZuzVoE4&#10;LIxQgcSsiLgmFERk5oeHO/au9S3o2HkupWSpz55f1Vr3x93NzW59sVWEakrRndJMPuSSQREL/fH1&#10;PTP/+AeXIqWIlaqOES2XdHTOB9cNPY+j1TqjGpJALgpGampWWvcLSsjOcef8qu/MxEwdN8NMwxXo&#10;zPKBB2JyyNFQMS6oWy5DZ+hrXHToJA78MGWBmcw7B8hgqs6TEtaaY98FH5wndkFNzCSEoFobAuqc&#10;Z2IVQMcqgMCEjvBjzEzbrgHNFJQxxkUgCz54t2CKwTMrqKhUA2gmUnOM3jMxoRqKayFYp2kEDLUy&#10;1/jzLz6LnWtxxyLS971z6r1vxG+t+t02pgmYzWy321082x5O+8EvylwW/XLRHY6nPUDP7KdxLqX0&#10;iy6XqaY8dJ1DaCB5Q6lDCM6FWpVMox/KLPvjXU0afR+4K5YuVpcxDDe3H0ppfQR2YRCdEUgtqyoY&#10;EhqhMUHJs9aSc42xFymq6ontsdAXsZxrrWqGb9+8izFuLi7yzdvHIsDaYWzQKoN/Q8kMHzVXHxvg&#10;9ufWu9rHEwCYGdUeu+Lvm6w+NtUNEMVGAYNWdlRMELHrgpnlacZHYoCQWt8I33nNEP08qw/sPDcq&#10;uFZVUBQ0hCcGxsyaAUzPadLtOIAQvJm2XJk0TmnUfoiLrpfFEkDNkBEQSVXBkTP2yoE4sstWJVdQ&#10;i330LuYs85wNCAhBSbQFKNLH6grRCNvCR0BkRoMK6l0wsWrkPILiw0P+8svXoftsuV2ww5Qeci7D&#10;umOsrexw5AHC0F/MqY8Rum5gdERUa65QrdScMzo2w+A7MUAVFHnqzJt3vXneGojTCu5HhAIYCens&#10;6vxugdiI4vZPmNg7d6Z/mXMu8zyLVuecmjQyGdGIzqBGs/C1lxrHsYqpQhUJ5Jl9KeWrr756eLjL&#10;JVUrMfrY+VQLEBaxiB4RxUDBK/j94fT+/S0bM7MnVLWSS5mlZANjMX3Y7/7wx69f/uDTqi16yjnn&#10;pmlSrS54qqXBMQbKjpBcrRWQDO32ZseM22fL1XL7sLuRClKp64LjTsVqVWLnAVPNnpwn16x5bSto&#10;dE0ppZXsIQQVITDPWEvu+gVgrTKr5qa0RAS1bEDsTKsQKbLmcnQeXKRc87sPb6Lvn1+//OIXv/jx&#10;Zz99+/b1bn9/Oh2K1NN0HNPRKHe9N6z2aC5AbEVYS1ZH712t1TnuQjCD03xqj/1utzse9+v1ehgG&#10;MxtPJwBaLBaH6UQEVTKAqgmAmUjLmLVHadVj93vGregxPI+I4IzEuRC6d69vpinF1XB1ddUQf1X1&#10;nhz3Xed8AOex1nw6nVTKfneDnP6b//Yv//w3v7h+vr69+6C4n1NFZAjxF7/+BHWldbG7k93X94vF&#10;qmohT0XyaToaqesce7febjA4Vn8cTz6EqxfPG9NVSkrZwPJxrqdjvbgslxcXm4v1r/7k33fDZcr0&#10;+s0fp5lSxnmWVOZCYysPXXCIFGMXQ19mAVFTJaJa9OFut/nsEhFFjB8DHdodICLVCopSNXYtBoBA&#10;sflazZSIRex4GAGeXPdMRA1naNez6Xp86F6/fp1zNkQ1zFLGaS5ZShGzFndGTYXR9kZPHEKQXFQK&#10;Qt5ulzFUoGw4A1bHHlQRkB+ZTkRDtK7vEbCUihCHoX/9+rWC+6u/+qvf/ObPBaZ5zsbiop9rBlVi&#10;j4iEDmpV0WZ6VAVVNEOT9tQgohISMSCBd9AF6CKhFUTzDM47ldwSB2NwDUxzzs0pex/POVOg52QI&#10;RCICwiYyR0RG0nMGh+aSQnBlyqCVTBFbToMQ+aZOENSi1cyaId+RIdjT4aOtiTzHLiIiISA0QToA&#10;IjtGdkOeMwCCRVCUgsIOgvdh8bB7d9w/IMwPD+PD7v7h8KBaj6fUL3vin68vemB1nlehGxac5yRW&#10;TbU1coFdYMeEBrDdbBANERu92PC1pstRkeb+ZX66a6T0UVTQ8AYzgRZuQwAIjOQ9k8PGhJ/BaOcA&#10;jZnRAB7VWHyODVAEBDBCqrVut9sY4zznPg4tU4nOjzeRERMSnAVEhK4Pw+XmatmvULlmIZMsWaqZ&#10;WEqT1MM4juO0rzJN8z7Xg5YHkZPzsFwzoxhk0WTqfWAAqiKERgS11mkc/SowEj4e3+0UVi1mtFwu&#10;X77kaS7N+2YmsQ/kudSUJR8n6JedkVUtDTJXkM3FxvnouGN0Nzc3iCgioYtmFpxn5sPdIZcZsALW&#10;y6vVYulcKFWmqjOdl40CNoQYmrjsiVF9THhGQxCtBoigAGioTdZA5AidGUsVE1aRPM3vyulHP7i4&#10;3LoYQ8kjmLjXr98uVpurZ2GxWoHhNEoqR2KrkLs4zJMg+KvLZ3/6iy+WXf/wcOe4Ywq1GIAAqFRz&#10;3g390nEwkDZhA84YPKlWojNi2vQbbawDUXDsiRwii5jUAgB9az19SKmcTqf9fp9zdc4hUs75/v7+&#10;3Zv33sXtallK4cA1y8V2NZdR9WOhTETM5D3XWl+8eDFNUwzthtl5Ggdh9N16sa4xHeFkc7Us03QK&#10;weVxIgbviN356Y8+7Hb3nlBKevXqj91ytegW03T3h999tV6vQ3T7w8Pu/v5wOCwW/WazurzYAHx2&#10;e3/HqHU++d6TI0JHaIfdg/eeukBshCp1qjLVeb67ew+sIjLXGjxN8z5jWl1sNtvFL3GN/QAAIABJ&#10;REFUPNk0pRBczh729R/+7sv1Jv7lf3gJJsGLczjPM7MPcaG1AMzr1erZs1AP1jnEkt++uoXRaJL0&#10;7Z2rmL98K5Ne/ejzU6HPLq+Ov/jlvowusEco44iiL66etRqXvTufDfh0SV1VAWgs0NPvH31951g2&#10;c6oEUlAZgKRiLQaozrnonDESwJQrElAghw5MUZkeQxRAkMwTOQVANEZzHr3DcdoHC90wLLADk/Vi&#10;CCZpHIfohqEb+oFZS0qILoblfrKHw3yYilFgF+dUi9qw9G2TbaXY45aHzYvIzIgwTRN5Quybj+5w&#10;OFy9uN5ut2/evPXR5VoOp323cIvV8u3bb71zy24tcMpSdsfycMidi6fxGBypGHlHCCnNHfNquSil&#10;HPa743isqh5JFQ00G6EYIJKSV+0d9457F5ImtXMgKoh474FIiiA7I1QVcIZsQDUOvFgs+j5Wqy6q&#10;YKFO0RXjClzCwD5grsLkAEFK4mHo+uidc8HHvmNG5yillCW3+15KPR6PAPA0t8bMWqHZZkuQKSI6&#10;Ju9oEaNj9I4ROtDOYUASlSIAACoijLFyZPKEDKbBLx63LyqlEGLVk3PdD3/8yZtvj+M41gpdtPXq&#10;Wd+tVb9B5CfKCM+2xjP2n1LxPoqYQ1YBcm7o++A7LXU8nsgbqplq9GGa9tuL56JJVcAUVRgp+tCH&#10;aKplLloUgKapgDGhY47e4XK59b6XCjF0x9NuvzvEjpxnIgRzLQcFAQFUtSI6NWuBWFXITH1gRHec&#10;TqWUlnzY932M8cP7m9///vf/9X/8mw8fHsVVRmbGrTxHbUuqNY34GAf9vWb4OxnO7eQm/l7sMzOr&#10;NqXG96DT86vhf9YD3CJ5YoyoVucE8JinBQZ0TqMyQAMxIO85JXXOuRYfoqoiwPgY0PJY7Z3z8Vpg&#10;1ZmXbu+qPWAhONU6pzEGXq0XhGsf+LQ/oDhVVUNHLnKM6Behx2IIxuxD7Ls4ILaYCUEkRFIDUYXW&#10;6La28tw5PLHcSERGhMYCqJiJkENPxqWcdsf65R/e/+izy34TpszHXDnmZNX5WAxcF019SXQ8FMfr&#10;pkoWkblkB+ADIbe8anLONQdUi2Y976If6XFoC6r9y3a/gK0F4T+tODv/x+9wwoCt9W3dLz46yuBR&#10;A69aAZQICeixUtCWdkbG89ySgRAMiByzCNi3335zOD24SIq2XPTkXCuml8u1ggC74FwtdvPhdvdw&#10;kIp9tzDjUqHmWrLVqoSEhMxQa3379rWeQwow1wqiDfVvduU2daP9tblJQwgAcDoeSjYwIgrkgiqp&#10;ApAn9tWKiHnv2+PE7vypm3gHALz3tZQyJ8fomB1hmrJz5Bxo1S6Q1iQ6GVTHCKbEUKuYViJAqkgV&#10;idQmQxyn7FxcxJVROYwPticAWixWMfbz+ig6393dqSViHMdT6PwjK/sxn6FxZqrqHJlRmlIz2dSa&#10;15uLnPP9/a7v++Bim2fRdR2zb1FhRYr33tCIQaoC/WsTOODZCt4OJlBDNCZ6inIAwHEcG+W+Wq3a&#10;ykqOvPfeeURpjLtomaZpf7h/8cnm3/3Z51/88tNhAbcPX7GHItkQXIzz6XiYoM73n7z81cX2xZt3&#10;b9+9vyHPHPjNm/cfHj58/vnnm6uLscz76TRLUoTD4WCOfAyqeponRC5J1MQ7Vs12f1Rzhm672fz0&#10;p39Sqs3/q75587rrlsOw3O0e/ILJQ+cDoyOkPg7Rd+M8MbpcSvRdAc05I3Bwca5zuw7NWNG+tJ53&#10;MGZ/TlX4yAshAJWiKVVHjoxM1CGRPeaXIbZg/LY/3Hy4g8a5MZVRjofxsS/SdvrgYyp7O4n66FUK&#10;gRDL5bZ3XkQns+QDOQJpOzYRAbSgZURMtaDI0G9zspROc52+efW7Ke8/+fT5L371s2/efDXlCZjy&#10;VJynWoXQzGnTz0KzxiqCkak21aSZNgUMETiHXcAYMHo0TUQIoExcM6FKlawaAcy1NC8jZi61nndL&#10;A30q3JGAzExa50uAoqZaa07b6+tUEoAhmQdGtIahm0KzZZqJaGFm1eq6TvPHSMLHpxpbSASiIjg7&#10;H3aIQIjOlGohxvYBm4TVIcRa4LCb+yi1ppubh4f9odRKBM75NE2Hw6Ef2EU1LcTqPfXbhUgppZS5&#10;mJlncsSEQI6XmxURHA6HNJ2wpfDyWUDU9tWno9MQDAHRTNFIwajNGXlc+HieB8FnoZyYPhq2jYjU&#10;lIjM4FGgCwCEqAjcOpH2XeeiVMxpvrh4ttvtRAqTFy3fPb7bUULEQ7/q4kAYVEwV0lzauMqa6zxn&#10;qTanMaWxyjilfS27rk/IBalWnRUyOzAouYyLfiNV2pg3Zj9Nx3Ec16vtGRFQRQTHThXAzDlaLQbm&#10;mObKLiBiqYkcoONSsmjNWdUqklWojggBY4yIPs1VtbbIzLZwGvANarv9/fv3b6fpuN7GxWpx/Xwb&#10;oonOBgm/X6gYwlklBdiCwR7VxXgOhrY2oeqcJot4BqoQvQqiQq2aTskMcrKSjdAhOlUg9vwXf/ls&#10;mgtiDxhuPtx/++2b3f4wz2PNhYkJfM0KBpcXl5v1KoawXC1NYRgWUoWYGpgdYvDeETEhq5o+6rbb&#10;PQNAQwIk5uB8F0IffI/gCD2zNwUx7YfldnvZD8Nufzgc9/vDYU7JsW+RFe/evf/tb393c3O73mzH&#10;aS6liKoZbDfrfui4DUEyc477rvPsCGkYOlNlIlQzBQR05FQlzcmqds4vF4tFHFb9cr1YMeC4P+Rx&#10;3q62lxcXDASmi2HwMRgSOw9Eu/1hGBaf/vCHX//xm3/+l39ZrdZd1+13+1pluVys1uuc03IxXGw2&#10;29XicLwnFCY5HG6lZkYjUMdoVkQSQXWspcy3Nx8aOxNCQEAmcswIvBhWZbavv3rlKSJyLcWH+O7d&#10;IefDF198tl4PUxoBxSyxg4Yj1CJW5dl2fff+5nS/8xCPt/OShksf528+8NuHT/xiCz4C+j5y5y9f&#10;PF9fbp4/v1osFqDSd91ms0am+/3eAF6+fHk4Hru+C11s88+Q0FTEFM+UFBgYE5laCEGrhhj72N98&#10;uEnjjGgqqrXWnBDMO9/HLsau1gIigdmzb2oG55jJIYApEXpDTxTbLzNC8h9ubxRsuRi8xy4EZrBc&#10;wMwjdZ6XQ9/5QAbzPHehn7K9fb+/303AHjlUA0ECI3LsQ1BT77xzjh5Da0IM//B//J+r9bLWYqbk&#10;CMlEa9fHEGPXx1xK1brerHMpqaTLZxfFclXBx2hiZjatUtKi79erxTiOADoMw5yz1IrEYNx1vZoe&#10;j8eUMypZBVDnzJNQJ24QWgCm+931ZhM8zXUmRjq7/qilH4MiEqsoIM8pxdiR87nk9eXCRYoLVhJy&#10;5KJ/2D/kWnMpPsZxGm/v7l1wgHxxefH85QsxFakpzyq15JxLNrNcc85ZQKrUXMqcUi3V+/DE25xO&#10;BzgLZ5HZgVkX+uCi40DmGON6cZEm1cogEXXo47NFf02wVIuIHVEgCsROVJF4TnOphRwBSfB9TuHL&#10;f/na+1iydt0ihH6zufzmj68AsM3ubgR1rTXGgOdz0X7288/H6TQMvaL56Jm5lDzNE3uukplBao6R&#10;X7587h2nNBFiYGamZ8+2V9tLFZlPs+cw9MvpOB33J1CMrr/YXjrXDf3SFEqW6TSpioGxY7MKYITI&#10;hG2Lc84TOQbnyDEREzAyIdUqIlJzLjk774dhWC1WKmqAr169urq+6rqwO+wBjJgNtdbiPD8m6xgR&#10;KoCCQAuAhJaJ07DnRx8MQFNcnLdaUzNj4jYqL8QwDP3xeEACkULQJM3QbKWNaHych9HkRMCIYMYI&#10;Zs2lCQhGyOfFroAIzA6AANy3377NWdebi2FYVK1znnxwj8zVY9oTnDVyLQSxBSCrmPd+sexzSXme&#10;RUp7L55ZSuliXC56MNUqeUpaBYpGFy7W281iVZPkVMfTzBy7bgXoUpb9bpyKiIKoITpCD0RnIp3w&#10;4ygncsQOkA1QAQ2NHHrHSKYgZpprzVmmVDaXzzYXV1PJqZTFcgWIF5vL/f3Y+ysHm8MD/dM/fnM6&#10;CJMv0vpPINe0atotnFqJkVUlhmEc07ev3gbfEToR5eZzc6ymzrtnz6+LFPZUQQCVGJvKFxGbfJwI&#10;uhhbLeWcJ6I2T8g7V0o5TadcWoFrVatoUakGggDESMC11nmaEZ1D/8///GWaCwJLBe+jCIhWInSe&#10;xulAHn7y858Aq4GEIZAj8i6GXgRubu/v7vYiEGJPGEQhlTZG0pCAmMmhavXBHw77z3782S+/+OXN&#10;zYeh75HwEcQxZkZHDdSRpoYEQKI5Je98leI8LxZxzuPvf/8vgLpYLYlxnpMpEHNTBa2WSyKa5yyi&#10;zG69XjnH0zSBKqgu+76LcTyeNqvBamKsy2VPbAhVtJoYOxYt7DwAizqEwbkgVqd0yHoqOiJWH6hF&#10;0I/TdBqn02l23qecDMwHPo3H03hwLfYEgQgJ8ZxZQgRmBOgcqogURaScqymN47Rebb76w1dpzovl&#10;8vr6uQHMeS61iKmKFSktS1hUFIwdKajBecaZ4XctZGqmBChVYogxdFIFlFhjF4c//P4PD3e7zXrz&#10;X/3N33Q+pJRANaUU+8AO2BmAvvvw5sOHNxcXiz//zS9/8rPnqe4Ux+N4j6zDsjMQsVpKTjmbwrv3&#10;N59//vPtxbOvX30jILOUL7/63fpi88WvfvHDz35Ejqcy746Hh/1umsdSSjGtWsTaPuQMsIpVATUg&#10;dm1QQT8Ml5fPAfj1m/cpy3b7LFdRyV3XNTfvxcV2uVy1Cec1V0Rsgb6gGHxcdovTNIXgm6yvlAyA&#10;j8PVKiH2XTSVeZqZGAx8iONpNmVU/ur3r/KsWtG7TqoiIJEhYh8jEg794uLisla5vb1ZLFfLzWae&#10;U5rLcRxPp8maXYOIiGLXNXyBEBT0xYvr2/t3x9OHzQV99pNL4tH05FgBKpoG78xUpTbAy/tohqbC&#10;3gERED7s7qukGN27D6/2pztzBUAU5ipVraqJGvTDiskT+SoAyABuTipGUq35aBARoTqHMXIf8eIi&#10;btYhBEIsZMUxoCmAkIGZxhAc0fnsMP2OyfxM/+JjbKn3XtQALHRdO38d02k6XV9dT/NYa1VT713J&#10;mYnQgByrajObNEoZEUVqyzKWs4WzTc8+C3yICI3O0iUKjjxhAHXexTzn02lqLkRGNwyrmty7tzvn&#10;VvtdPp3SaUyq4Lxnh0Sw3q5CJIXcDYxUEWrw3MUQQ0AAVWFiQlQTA3NEJlJyLqV2XTRE54N3wQzm&#10;NOecq1YAg0YQAwKBoQkoEp4nSjC2ngYQiNEHT47UtORUc8k5tfbHkYvBhxBqLWQApiaKQMyOkJjY&#10;Ob9ZXF5ur6Y5Bd/HGE6nk6rWWhw21heImMkRsifXh+HF9Q9/9IOfBt+Np1SrTON82D/MU9rtdvOc&#10;TuNxHI9pOqT5KDIpHF2YiCekBJiJM0AGKmYSgw8+TCk7FxHd27fvmeJ6vVku133ft+w3UwNkIq+K&#10;UttMBlAR0ZrSrCb9YgDGOc/EGDoPpjmnlEuDmMZp3j/sjseR2Z/Gow+eH3MinHencT+lA1DZXiw+&#10;+cHlYuWRskA2E2LAcwa5whlnJAM0A8U29QTMFBnVVKzJxa2qVBHH0bvoXGfAWrEWqMlSqjVXU12u&#10;Fs+vtsshqFZDKSJumrMcs9rtm7e7t+8+zPOIPgPm5y8umLrtZu0HbwLTmDyHH376gymNu8PueBi7&#10;PvTskTwRNN3jdzH+j+A14NlviY7IEXoEB0bOeRFTMefCsFwtl0sEenh4eHh4mOdUa/XeE7KIPDzc&#10;vHv37t27d9NU7OauqjGzU81TGo/bTbdm9p6DeA8moIBEfQyOHQVQcqVIhYqIjrmL0RmVnO7v7uqY&#10;NsN6tVy4isnwrmS1Gju/HHopgtCkNdaFOKzW3777cDrNRR/65er+ZicFcq7v3t7UmlfL5bNnz/pF&#10;l3N+//rNarUYFnHVO8BikEc9TYeH8fhuNaxm37UUE+sjQ9cP/U9+/NM5lWmaACDlKc/TNI4lzxdL&#10;Wiz75RBP+9NiWHsfc5pB4erZz7x7cX/72ncroP15DEmtagkU5pyHwV9e8jc397vkthefDKX76cXl&#10;7agw3V76uPDx/uub6XC4/POfs5mxO6YKEbqu994bU5Ha/DHymF+nqkVqH/onguW7k5BaHkCL6DQF&#10;RGL2Y5FakncIalLRrGqtrLpeLXrXkatMwMYgQGfjN6F5MlXyDJ6plSlmUJH9drM6vX0HWru48p4f&#10;bscyp2U/XF6t++CHwFLSNB/7bp1Lvr29m+bKPuQiRmxABhS6AIClFCIq7B7dZNoYmK+//vri8nK1&#10;2hwOD9PpNCdExBACEza7whPlcjqdTtPkfOO6TQDASEFThruHMXjyYd37hUKZU21XQxVAauz75XJ5&#10;OBzHMRmo556EVFxM4rJ2BlgTpOLnKgwAokR4Hjf4WPsg1KoMgKAuMCqhKXurOjv2U6ldv+wGV0+Z&#10;glWdsqJWRgZEDcE9f/nD9cVlNQWVw3EnquesJgYzy5LbRznnqao+DkgyABMtzJhznqbJN/GY2imM&#10;y3656obFMFTi475u1tc15VqVIUj2IOyc88xtQFvoACE5v5jGfUmZGMFEAq4X7kc/+tFqtUqzOBdV&#10;NefcNEtPOWXf3U/MzLkgYuM493GoVckTKnrnuCmJS+VAgKyiL5+/ePHp5e9+/89kqlUNeHuxXi2W&#10;plpTRgPPDtVUgcm3sdVg6F1s/S0RA1CbuVeLBWKEpitFImpjJFNK/Wqp1VQNzBoeiQghBJEOAIZh&#10;CCE457quK6Kbzeb29vbiYhNj17rWBgOr6uOcIgBogu1HDhM+UsFmHxvg72Pq31NNf5clfnwRaw8s&#10;gJ6tKE8c6SNb8miwVDNpOVhtgt4ZUUXANosejR0i1RA8O8y5PGo12ysrnFHYj5X7009pHw0AGmF+&#10;pigJ26iPUpIKLPqOABexc+RJGY0WcfA+ulBjh7EHMPZ9r+LUMjrfZi6dA4IedaJta/rulXkSTykC&#10;EBpiAVXJDMJILgxJ7cN98n+8/8Qup8kf53tDf/Vi/XCXF/1zz1vQIad8d3soKXjH/bKvksgBEYtC&#10;rdksNhNQGw/bZu+pKuhZmG1mpsgAMUYzaTZtoO8xJGfCF5H5fIOeuN/GO6meSYbzUiUTqecgTUAz&#10;UbVWEFgbiDGP85RVlQnoMS6IiHIthgUdIsP2Yn1KB/aOyJkamkup7Hb7/X4EoxACIqeU2kex8wU2&#10;wGqA6BDBpjT+7g9f/uIXv4gxitRmBv9XD2Fb0UT0RAJblVrLPM+XYcnMhoDOG0BVOc9KQci1tj07&#10;59ziM1rIXK3CzI0OWy6XUgqjMVgu03LwTG0Rn60udjYaAOI5f46d1aJVpqonZKiax1kBtQubED0Y&#10;UgillDYu2IwAyPtQZSKmp0Ph8SE3NABSEasp5yLRdavl5nLz7P3NTU6l74bbmzspKkUVBARqrczO&#10;zBCZwRqXRCpPC6cV2t9dRGbGSHhW99Hj/gyqyoA1F9W6Xq622y0JxhjDdstMABUAVEV0muZ96OEn&#10;P79ebVy1h1wfKpR+cIg252lOWcAA8TjP0VMYwv/1j//7f/qP/+N/Of7F//y//N1cp7/4yz/72c9+&#10;tllfKMI0pbIfkcgxkuOzDZoQEU2BmJAIgRFJTKc0t2uVa91sNr/+i9+g83/7t3/7x1dvlqteCnoO&#10;ijV6z+RqzmaipiG6WhSJEcBq3d/f9b7vvH8SnVkbGULUuDIiasvlcdV4Zh99h+If9qfD/kRASGSi&#10;vkl4ELxnAPDebzabvu8Ph4MhxX5hivOUU8q1aLPhMLtSBfg8HKGFYsQuIMlp3CHVi8tF7Eg0CRZA&#10;bcCiajU7GykByJTB1HtCBOfw/v4ulzEOvdhpWNNhupP9KaVZUUPnAzlRQjFCB4DI5FhT1iJq0OIM&#10;qBkMz+N0IDP54GnoyDsgrEDqEDyhAZJRqYmqQzVCRmKAx3D+x1MGAJ7sNghQa250m5bcPK4iJiUT&#10;miOoLXVXBcnAANFaXLhZezLlKa1XwL7jvqGzPKX9dCMzQ3B0dro25cUCwc1jckRm5r1HRUSuVWPo&#10;AKhWLYLO9waF2aZ5jB0hWSkJ2BwFRUy5zPMphBBDcI77GInYTMpcDE1ViM7qRUKnpm1Fi0ibXHNW&#10;FrRoX1QAVjQwNUBrw9wAAIyIHLkngL7WKqWU/JEB9t4zeRVoZl9VcI+jJc2afd3/5LMvVOFhPxe0&#10;GH0MfTuLQavqeboBIoJBjHG73W43lyJyd/ew351ErNY6nUYRkWoimlLKZWKsPii7SiSIM9AEUJEr&#10;WAEUMGszf9qqLaWoIlPkQI5jA6wbP5RSMSnKLBUBaIhdF50ZpJKYiT0tl0MFjDEC6DzPjcePMTL5&#10;03H+5ptv7j889P0CEe/u7mKMl5eXMQbvXcqn6XRw3l48v7q86tmpaAasLfn8sVbBx1ODtNU9Z1zV&#10;AEhMTcTsPI+TCJ0jZu/dYMYqVIvVpDVrnbUUIwiIBsYpg1rwfpHzmKaD++Tl8/fvH8ZTnsdy2FVR&#10;hIyllindHE/lh5/4ly8/Xa9WJiolK+pxPE3T3PRXy6FfrZZd5wHPQXCN+j1XPIRwzg0nRk/kEAjB&#10;IzgARvKgys4N/XIYBiLa7XY3Nzc5VxHxvuWVpzSX169fv3r1Kk+Z2c1z9qEb+mUIYZomEOz8wMoE&#10;ULQ4MudItbbqNjgPotVLKUVEvI+LvnPLzTyOh8Mhzynh3LNHZVDbbDaY1RHWmmsR74OJIuI05cvn&#10;iz/7L/7s+vnLsZSsslyuL7bPJMNmubr64eXpdEAFKbpZbU+nndYEapGzi7pcdS8/eQEAReXLf/pd&#10;mhjMx7AiWVrJJLy83nQr34eMiCnNupBTf3i4vUuTfPbjn7756c3/+3//7jQ+LPoh+G4YXl5sfih1&#10;maXnAKFDqZrLRMZdHxQxSVbYXT1fpP2Q7rX3LPvyMB3Us1/2Tjma8/dpvD8KxPVPruJl/4bltkz3&#10;5UTR9wShj9vt9v7+nt68iTGKGDp2HJouAs/ROOciuzEtjK6KNg1JK2tKKTmdgmOEXHICLYJyVCFT&#10;QAMVdGhgDj0gNW2Q5/PQM4KA4FVRxJjZeb9YDAiKBnVKAQcyihSWofvB9csuBM943O/G42nYbO/u&#10;b8ZJrp5/OlZ98/bdOM1FjUMclgsDa/N2q4qYimouJaqi0Yc3H/TXtl6uDofd7uEAqMxoZsMwqGrO&#10;c9MiEpFBK6eY2bOjQIiibM7y6Xiav0knhPrycklUyPwwLKRmEUEgE+1Cd7HZpqnOxwRqvjIX2tKK&#10;T2O6uzse7hYbv7RwKhUItMoZ9kI0AwU8v38gs8rBoQICDKtorOBUNWVzKF5QfeQKBYiJ1Qe6ur7c&#10;Pnu+3m5yzff3OyFoLIdYVatarNYqIOQYFauqWmXm4HyDAJ3jllPaCu5W9jnnHbvxNF8sLz59+Rko&#10;alGtwVFkjyDODEtGwkgYVaqKehccK3AlWKvsiLDUaZ7qNOGLFz/YbC6+3b/nzuZ59m5ABAMxQyJo&#10;iTlETfnJIpXZp5QOh8Onn768392108IAg+9qVSZDArWy3qyePXt2d3MznY4hMph559bLVedDTqmJ&#10;6GLoEFmKOHSOAwGiUQheq4g10rQlTwAitahkRGyDl82MDMxkHk/e9Y4ZgRxzi3ojpOWwaK1vTXmf&#10;KyJ2Ib548eL25r7rAjmqVVSkuQhFznf83P08WnDbVCT8z+iW/82vc61/Lo4rtPyOMzsLLZgBWieI&#10;BKCIhqCEZiZaC4FrLPfH1vjscjJEBVRCCMEzy7DonHMyjU+aQ4CPhJU9updb1hchipmBEgUGtCoq&#10;QoQIigQqBQFLrsq8Wi6iZ16Hvl9Bxd39EYzFgH3wvQsZTX3oVznrlEouYkAKBgQG3NYL/RtXBZ4q&#10;MCIgAkAVUMA2mt5ahpbncHtfjPfGUqEDWR4fbHtxOYTteEQFL1XTXB33XdepqlRFpgYREggRhOgf&#10;x/pqm3ghIgTuUY3Z7NAUhz6lJGCsH+8GKD7JphDRu4BAYIDAjtk7571n5prbkOoKAGLVqqnW0iTQ&#10;SKKqVYldY8ZM6zi2vhGZKISQU203SqyQAyJablb9MBznhzavyXs/l3w8nXa7Q87Zu8jMAFhVGp+P&#10;ZPCUmgPnprbO9be//e1/+Ou/Xg/rBjVqlY8t4tnR1irqc6cUQsiQQOk0TznnM13sEFBTSg2EU1UA&#10;cj4o0JyrVDtn1ahqrc4zEAXyy374sHtLgKZVa+67BZqiiYkSGSGLFgBUVFWER12AqpQ69T0K5Gme&#10;5nQyk8VisVyu68AlUZqr9wtAyzLO2dgNCCZ1blPQ21wEM0EAIkOEUrKUHDhebi+GxfbF1af73Xhz&#10;c7NerFHRlKSCmNUC45jZBUB0SPU8iuY8WgwIFQ2hxUB/pwEWZedaLk8L3FZVRnDOlVIOhwMifvbZ&#10;Z4vF4vRwHIYBqs85jfPkI4rWtx9e9YP7+RefPXvpxI6H3TtwRUwW3TolmadkBmqW8xy6QWTKuts/&#10;3P/+m//nz/79r++O+9NpijGyC7f7O+dck3AZoRlkqaii56vKrRTkdnZplVp00lJSkZxrEquf/uDl&#10;n/67P3n1+pt/+Pv7eZ6JeTxNVdJq9WK9Wo3jQaQ4ZqkFVADNBFKSWj9cX187z6lmIgJUterJM3Op&#10;39v6WlZQU467/4+tN2uSZEvOw3w5Syy51Nbdd793MAPMECAMIiiK0oOeaDTTO830wF9J00+QjAQl&#10;EhBFYgaDwVzM3L2XWrJyiYizuLseTlbdBqR8aOuyqu7KjDhxjrt/mwu14u5+n+fs3QBGKhY8S1EE&#10;cEi1FO+61WqlqofjqT1ipZR5XkSemOfvZTI3/x5kANCui6pV6xycvLheeVclFcdNAUgIZ9ekNipV&#10;BSQCwDmdAGCa0+Nhn2vWUlQVHYaOkSp6IVRAlMZ6LiAiqgjERE6kNPWBShXOD7iCAAAgAElEQVQx&#10;UUFTYiAQJgnejwPHgITVVNAqIDRi0fPsrJTSyIZE5J2rT/xnOCPJzYpCmtq1efKrFABy5JSwShEp&#10;BAhqZEAGjITIhmiKDMpohHYWxDU5RovAVCAiBH7W/pyh1HOSMJoBcwyhv9pe51Qe8JaZa6kM6Jzv&#10;Y3fQEzPP81xKMhPnqRSbcxKooR9DaGMuMRCElqAktSQEZfbEZyWMmaqZlIrBNzNC7+M5wYFciymq&#10;VZvzPoihYUuVBtWnEEFFaJoUQjRG8Ewt3brmtCwJlbBlAiMG5xhRVcnIwEopjOQ9GBgRe995F8H8&#10;w/3D/v7UdUHG3gyb/K2tvZa2hUBI1Pfj1dXNMAzTkg+70+Nuf/YbzkVEShFEBFGTZK6SMx8VSAAW&#10;wGRQzCpAOV9+oGoVwZi5JE05MXtCzxy9jyoG1PLnpVFRUkqlsHMYOj/0K8N1CyAYhrGClVJyWUyU&#10;mJhZFc2sGTABY1HZ7fcCMue0Px1bCHBKp1xO/arbbOMweoOl1kRc4cwkO/PdELhFALcjhAwAUFDB&#10;wFFLujAGRiBAh8wEASHkrDmJVNRqUtkMEB00Wzf106nkBKvN2k77Urz78//un/z1r778+y/vAPrr&#10;y5cpF+CMfHGY70/H+t0Pt7XwBy9hGAYwAMPgOzBKKYcQ7u4e5uV0c3O9Wg3E9Byf1e6fnU89h8h2&#10;9uVzSOdIq1rVcRiHcRxHVW3Yb0qpTbjbXjNNp1rs7u7uu+++C37lyJmpI9/HAZmJymE3DevjsOr7&#10;Lth0rCk74kAeQMkwsEdGY7XQLUs2MzTaDOvLYXW1vjydTlal5hIcbzYrFoNUui4wI3ruuohky7K8&#10;vHl1PB5fffRhv95Q9Mdlvrp+8fOvf/f4+Nj1wTn33Xdfqcnl5fbjTz8xTduNu7iKj49v3t1/049w&#10;fbNBZw8PD9fbn/3w/e1XX7/Z7x4kXw79NhCW1apoUiRPvO7WzLwZt9v+8nA4ffrh5xf/y/VHr/76&#10;P/2nvzzuTx11Xbf69ru73/y6//yn29NhcaFXmRAE0SMweegHzuUYY/jkixcPnc63pyzwN998+9lw&#10;/ckffNbvc/rhXaz0kjp3n2d5N7oPr26GRykANJfcTtZ+HH//9ddidv3i5jhPXdf5VjY14QKh6RkI&#10;QmSz2ib6AKCAyNz3PToux2JSGYQA+n7oIgeHaJbmqUrq+xi9cxQATYAAkNBHdlnBwKmgKEg15zi6&#10;mOd03J8YQsLFG3shBAzoWUlTNe88BzDn3VCFfViJgY/h4vqKDqdTyspcG0H0KclQRCpWVRUxAJAi&#10;kuvYjUM3lpyXPIfgEDGwI+9+rGKJhnGIPhgaWiuhUUo1rVqKVNufjvt1f7kePeGC0vdI5MyEAcuS&#10;0PF2taVX7rv05rhLI8Uh+7ioe6jyZhmr9mPc+NWi+1Yhns1FjaD1WYZMzgyqiGNWUyTpxli15LqE&#10;PopBlux87zuPDJallLxaDdvLm37YzFMWKc6TZy5SzTkTpfMUFBtSnHMupRDD1dXVZrU+nU6n08l7&#10;L3pGCGOMLTJ+1a0YsaDcXL/89NPP51OWRR53hy4EpuBDB0BSAYlVgwGVUtPssOfo/Hq1HfoPwerh&#10;8LA/PNzfphfX8ery+vtv39UiSz2tV1fPQsHnJuz5Lw3IagPFX/zij3b7R8k5xohkq3H07ELAOR2B&#10;6h/97I+3m9WvfvVXSNXUYowX69UQO6lVcnHEBDx0nZazsFD1Rw+qlJJzptoU40Do6Nw4CpFrSF4p&#10;BQycC7Xmrhsct5QIAaNai0hyHByxZzenJaXZEEPo+tjNyyQiRE5EgNqJ/GPI0PPm+Vz3/v82cvYM&#10;bz4BQe9/C59Mnu0fJiG1droVcvDU3dK5ITj7wRhom1DDE9G64bpnTa+Zd9T38XTMIbimNA7sRATR&#10;jJ7fQ/OsQAMF/Adv7FwNWn2ylVYirKUys6gx2TQdCcBhReT5kH/7298vpwrGw7ABc8sswfd+uOAY&#10;s1oFUGIyqKhPtdTTBXnqc54+OzdfZSQ0EzVjImIPaLVKKQKK4/ayX4XQD6v1i4ur/oMPL7/59kvJ&#10;saY+8PD4oMfHHONYi52D6InBUMVqrYHNOTYkpEqIZ0TinN7dbOEaOs2t93s8HrohRnD/39sKT8Dv&#10;+4uhUTacc/PpuOR0XjzVqlUDVastUQQMRZUsL0tCRHZumnZmDZduulk101yLohKTiX3wwcsW9WQE&#10;zkdkOj7c7x4PLTKEzlJ8IQZVMxNTaNs+nqEMAyLyfL+7++HN9+ufrcucgu/e/yzvL2xrpGhDRGBm&#10;5yGX08Pjw5yWLKXvWUyXkqjFFam64Bv827Jz+74PwYkIAjRUpe97lVrSPDiXl+SZmwMIYG3d6XlJ&#10;tPhTQ1UgNWDHYLWAcfHRjX1IWVI+Pe5v+SKMw1XwoXV6tWZJSaoRAaETaSZBgciZKJzzSYAZmWDV&#10;9T72634FxH3o01xOh2l7cd2FkYFrqgKiVZclj2sAPvtI25MTUVPQw5OzHbx36c5XT5WIPJ8fPTRo&#10;H3CeZwP54iefheB3NTFz8I740u3rvOzud2/fvPnuz/7ZLz757MX942/ndJtLurjYiFA1WXLORc1Q&#10;EVKFzgEwKdr2Zv3L3/yXY8IpncT0sJQYex9ji3Fm9tiSig0EsBXTzP58a5oJlUMiYgfoULSo1cPx&#10;8fvv9ebm5l/+y/9hu968eft97GBeDg+7274fmwKTHQJU55GYSy7TvCxzYfYGhQhqXWLs29kF0AA6&#10;bV8+u4W3qyXVyMjEdrt9k29otTZze7q6aABd13Vd9/r162mamFlEa5V5Ti2GB5HbCIfZNYc5Ymje&#10;Uz5wLrMP5js3rkIp+1pT6KgdKI4ctOElQutqGB0hSp1zzfNpbpdmTrnrolhlIg48dH0ppQ2bENh7&#10;yrnUAi6wGkrVUrQUlSqq7fRWNHNOu96tRz/0LQZG0CpAmwEhghFTcL6UknPuuo6dRyQmX6w8Hwfv&#10;hZU+7dVoRi1hQBkNQR1CTguAGkiLliFrNDhEbPZa+Lzrnjs4o2YbaYpwLmmsZQgDGKIDYKlmqn1w&#10;fbfOqZxOswp4DpqKmY3jOsaoegC0lM6hlQpWVJDMQGLnYxeIK6DWmtlpCI5ISyk5i/fm2TXmEaBq&#10;UepaVOF5ItC89FerTa0q51zI80mGZAhqAIxWGycawEAJyROqApg06FGraBUpJbC3pwF0+xVSW1yt&#10;1aKKxuwBgNkzeeb4ww/vdg8HEbDIpTTbRWBmrUJETesKgI5j8J3z/W5/SJOcjikvKedqZs3PjQhU&#10;BVFCYB/Nh0qcAWvRRJYBRC3TezETtVYmDb4TD8tSCAHMIXDfj/N8ajZgzOyYq2JKcy7ERYHCZu0u&#10;ri6bxYOCZJXjPM3LyQyd86pWazU1Edlut6txczgc7+/2IYSc636/77oAqKBptY7XN6vQmejkg5pU&#10;QDlXDj8eHArSxL3adkMDYkBAI3IqYNAMWSJTIGAVno6Ss5asYI4okDZpqYnMBs6M5qkejrnrBpNA&#10;GN2HH42374a//r//9nDg1eqDXHRYx/V2M27G0AUEWrK8uXu4yHXofYjcDaP3sRaIPqY0z/PJe79a&#10;DU9FqgKA0ZPLCyCzB2NEJnREAYwM2YwYeBzX4ziq1of94+7xPpdMgYILKSWo1tppdkiAKkIBSynO&#10;RYcsWZeypJT3+8Prtz98/tPPf/rFF5txsyyTqagYO0fABIyAznlEtIrTNE3pZFMZx77rhu2KltOU&#10;T3MSjORijOuLbew7RXDB9+OAQNVgmo4909BHClEdGcMfXf3s488/NJNSUl6WP/2Tn6HDZtgtOqnc&#10;naYfTPcffTCQW6bjN8T1eju+uByur16uVvrt17e7x7uH3U516Tr/+U9/Pi/18Lj3jrSKKozddn8/&#10;L1P6n/7l//gv/vl/v96s/vL/+sv9fs/Mv/71bx8PbzdX//NqPe7uHsZxGFb9Ms3Lkj07RCuSDvK4&#10;iV1c0+PDo8VufbN2rhMfnIsrDjU+poe9TZol2duJeqxlobVTFRGZTnMX4uXlZdcNXTc0NogZMnNV&#10;ed4f2xZnZgBkxIrUAlcRMUbf93E5kkolkBDDxcXmcj0wYa15Yve4v48udt0QQhBVMIUW1eY6FRBF&#10;sWBKdj5+CMzlqSZaXN8H9KYFq0b08+FkUkIIZkrgQxiQOuK0Px3jMF5cXfp+cMfTaZmn6QgAVgud&#10;HcIdoW80FQRyLhwej2h0fXG9u7jeT4/OETtHREPs2hizpKSqgZ1kYUYopqAVpS6z1cRQuxi78cV2&#10;dTH0a5AlLacjn7rouq7Lc0YDTTUM7mJzuR+m04M4casa9r97Mz7W0WK3HbULJKRm1DnDM8HJiJ8u&#10;OjWwpaoiN16qcgAtUIwUURRLrkveH6eTcy6zTtP86Sd/4EL/7nZ3PB44dohyPJ2I2Qib04OoplrM&#10;JJXsPAFAH8ftdrsex1LyNAEAdF0HAM6Zc05KjTGGEJZpGobV9fV168xXm03J5smVUshbCN7Eiygi&#10;A5EhT7OKYRUahnXfBxBB2Kiubm9v88ouL69D6FRQVUQKgAKYqj6nJrzfHhiCC/5htwNCIsq5EpGR&#10;dT4E501yzfnyxeqjjz66v3/LgI6d1Tpu++urqy7G5XQktKa0996nUkFURYpkRlbVlJIpNAuuZncE&#10;amhcSkZCUzRABgYCEUspjf1KyoxqYJxLSYvUYmaGnbmhj51HJuc8AORUheD6+pr5TDwjJoEzFV+s&#10;QiPo/tjzt5EzPktZ25V47n7tiWeGT0Tx989dJMP6HAz8YytiZ0HxGRYAPEMEdmZGIaA13x2z5rla&#10;kRhJENlAEa3rQwgO0UQqorHjUotz78USwFP/DGYgZIAKZwc1PGMRcLb7UiRCUmIiQHZIpESOkZGh&#10;Wt3tD6epEvrHSZiCCPYdXxCtx7U6VwwUTJ8CU9uH1X/QNZzfE6gZGSJiI6sDApKYmYIZCdDHH3+w&#10;Wg/RcQw+hnixufni4y+suCUdA26G8cV//o//4Td/+9XYX7crE0JgdUhGrpZJQkRFNa3MggiGmsqC&#10;7tmMR5vVLRE1SvNh97YfX3DwhqVNH568dZ7vdZsXnO212vdEZMmplNIClp+XQTP/aukQAFZrzTn3&#10;sWfi+/t7RHQcRFBqs84BMxMVy9V3/vr6ellm51zoowt8/3h/PEwNKXIuiIhq8zsUM1VQgfN4Qxpy&#10;DqZWQ3QM9ObNm5/9wR8iooFAa87en0q0ipje+5KBGEEl5dNud9u6JtVqZs1ntV0ERMylihg55uAd&#10;+ySzY64lo2qM8bg/aBVyXmsZtiMZpbKwa4nB9X3NDhibkmkg7Am8lDClZb3tNtt19LbfH2/fvpNK&#10;9NJtVq+c4yIAjoJ5H7jWLCoETZLnnxzsmNrRX/J6PW7XF8TxuF8eHh5X4aKmWpbahW7Vj2g8nRJ5&#10;zlWtAjb8FOXcnZ8Nn03EFAHsRx7DGUp4snNjds0RsL1qzYggUpj5+voaALz3CIqmV1dXPujf/t13&#10;725ff/zJy5evLo+nu4fDrdhxGDoOLNlO81wEqymCN6AQ/WkqQz+E0KugEf7yV78iNw79isTMbFpm&#10;5uKcE1Vm38LhUM0a17U2W742FDAiZEKHwAjRe63VhTCfTndml1fbf/HP//z+8bMq6fFwf3v3el6O&#10;+/19qctmGEoRQmSGzCKQiuVlWU7LcbXatKlX2x7ValshzIxmIBqd98SNxilSwAITHfan5vlERM13&#10;l5lVinfO9/3FxQV7d3t/h0AipgoiOs+z1HOUUuPDkHsyRDCrUpwnZsxlct5W6xgCLHlWq4hEZ0/j&#10;1gS2gZ8i+hb2mRKeFq0JfexEBaAS97ksYgQYg3elHqXW5lCF4EXaZBafCN6mqrUqkWtODWbVeVqP&#10;cbVysQODzGdRCCCgPfn/4ZniW1XVs2PmYv9YfHHeQ987cOnMQjBQ80RDH62KZ0dt71Z9Cjdtyaut&#10;9X1q/4CRCA0qNMkGI6O1H8Uzyb/VYC06LidZXD4+7stSQJnJOSfB9ZfbKwQHAM45ZjWznLOCgmsN&#10;KvRj56MrNZmUWokdee9TmkXbGN24ZWqYihQi34KZtSoQeh9ClVJzFcm1NKjj+YQiYjQlNFNltLPB&#10;IBgjkCkYOKTABKA1L1aqa9g4AiA5dmCkAiLGTLUKABE7JKdVTBEpeNftHk45aT/0TN5qRTVGVAVt&#10;FomKUjUwdb4jjGmpea5pkVrVCNExmDlCQIvAS5q1qA/YdYRcq04KJ4OqIKDaduxWTBqQGaoQkSME&#10;kWyGpQo2GbYl0wR4tsJlZAOZpgksPzyebt/df/jxx59//nkIYX+ct9dX43g/zUcRaRKVth6cc+M4&#10;MnlVu323a1Ohrgtqtda5H9zNh9sPP9oApqozMjKCGdQz+blZ8GrzSyNsA1NCIENqmnythuCZnCmj&#10;OI+9CqUpzYdaK6iAc4RGTbWGraJTAnNpKQ/3R+dNBZGiK+ntZouxK1/9/vXpWMkP5DehuHE19mNH&#10;5GrVED16X9FKWh7u7mqthC6E0A8hBLq42MITPvNUrT6f42dGSsOBwRCQwAgRN5uL9Xp9xn73j7lk&#10;M0GkaZpUlQxEC4B23fjzn/98vb74m199OZ2SC8EMp2lpY5uU8mk+1PplTfnDDz/YrHvnomn13nnP&#10;fKYsIgJ7dh5pKUsWI0DPYbNarWK/xEmyNNjHe6eq1Sq787wcDZzHYfT39++U0Y8DeneaZjFDAucx&#10;LdkgLymJlJTmGGrVd97NHOZSj2hTDMUgL8veDDbrzZ/88ctXr9avv9+/fr0/TfffvU7ri+Hy4hWu&#10;fS3LMgmSv7i8+vDVR6rw+vXrL7747N/+2//1T//kj//dv/vfXv/wTsW+/Ltvv/367k/+7NXxsAOk&#10;GD2hEVfHlNJMnqTkWY7cDX7UvKRcEP22SBVwcRyWu8e7w6PrIsRxvzukS1zyqVLIkJ2CmEqpFxcX&#10;qdRpmoyw3aMYo5TFrJVlbeSkAHIutdsTa2ZmzrlhGKYY948nQFBGUFMRFECw5kDcdUMXR2aGpi1w&#10;HpAVCMEQHIJvVE0VzEmvL19s15dkYBUtGyuikSaxqJLrkkuu1XkfQ9d1vR32TJxq4hqQoR8iMB2n&#10;07IsMMBgQxM6ighAc3hXRvfmh7dvX7+9uNp88fnnS16WZTrOR89ncOZJHFJTSvNpChysAhKxA/LO&#10;MDvwq1X45IOXY3QMXLWYQVqKYyBTrSX6rtaapjl0frPaphWEk6MJ7KARuo5AAZBjKlYNqGc9236e&#10;lU6tGDKDZjlIbY7XGJUAzoU51a7vl7nsD9M8JSQHkG9ubn7+8z88TuVxfxzGPqsu80nVfAgClpe0&#10;5JRLqaYxehEZxi7GuF6vQwjtmGyV9/OfZgJEfexijFLKxeX25uYmzQuCU9WrqyurmnNOaQEAx2RE&#10;ihB8BJAqWY1zJkdM4MlcF/z1ZSyJlrm0gDgBcA5zzgYyDN3pNLfVZU9+4+/vrTmnlFLfx2WZpmlS&#10;K90Q1+P49u4xhvDzn/2hlPq7v/8t8fn4jsGNXY/YXC5JRIYQ0cBaIBaRyrmBRFTnPTOaUYuJIhIA&#10;SCk5H9o6d9SCXtJ8mvJpzrmuVxdXVy9VIaUZ0XkXa604Lw1IdxyG1ep0mgXk8uZSAXzX0pUB1cQU&#10;fnQ9VFV9alvtqXd4j1bzXvf79IbPTiimCmBMZ2jfOae1qPz4r56qHHvuKxyRKDYF8tOPtbZBm7k7&#10;npXJzaCrJQZXZgzREUNaUpuVv18JPRdPrftpRqXt17W1BKhmimQATZDZFJXWvqkqzGxkwETRg2Pf&#10;e3aDKSFHylgAK2EYV8a8SCmq2sjpQE8m2fiP34nhOcpRDRAc+/Z7VdTQnA9d7+Kw3mw369UQPTk2&#10;zTwdcTrSMLwAdV24gOrBwsXF5ZIKMBE6dCBWHVPOuTeukpEru/NlbExge7I2A0M1ZTybRS/L4r1n&#10;RjFstZ5zriFmTdlYSmnZ9Y1I34Tiy7KklMQU0dRUm935+ZgzVXBEIJKlNi3DMi9v375VVfJUiixl&#10;KaWew4WNak2Xq0sfQ5omAPIhLml+9+5dM+BoUasAAKgq0NpgRHQO0Z61ygaARhaIo4t3d7elJB+8&#10;No9oRGyas/fwzEbDMTPnyKDlbAdEvX24JYdI56mKIerT82BP09V2EZ5mNywi0bFDejwePSMRkfGq&#10;H0RK+43EIGINr1arBozAZqziCHup6bjXv/iPfzVs4kefvvr000/W67Vjy3l5+/YHwtDFMcRo5k9T&#10;FilVEhEyRmYmCmjABuwArNSUT8fdauxjjIi8TPPu/uF+dVezHB6Pj3cH73qHTooi4nSYSxFmpybN&#10;vBSAALUNbgQM3qM+twf2+dm3JwWsqjokBAwhHI/HlNInn3wyDN27d++g6rgay7TUmkN0XefW6/6f&#10;/fmfIi+7xzeIGP3Qd2PKlhadlkro1RgMDZgoDMOWMObip1MFCOSDY7csCwB1fYiOEcm72BBgbnf5&#10;yfMcUFfjBprPLdlZ5InIhA1qu7i4IKLHhwfQenFxdbm5fH33gyqsV5fjODDbvLBziKRERJ466zab&#10;9em4PDw8Vpmd3zC3ONnzdMOe1FiqVVWbdK4pCaDlxp/SPKdGpvY+QsWq0oVQRZtFuZk9Pj5Op3m7&#10;vXzegqVlXeGZyFyrOjrHibesu7Zl1ZoN6uZiAKiAgmiqevZJa9Ohp1eDoKe5/vB6j8jr9WUpJiK+&#10;W01TEfDrzQYURcjUmfq21NXUlA2xZYtKa+xru9rqGAiUUDxj7ChEJsxgFRCx7Th2FqWQgTw9ek8q&#10;+vOG3G5cU13ik7Lh/fOF6BxMzo6G2DniGH2aEqK2KFwiFkSpdkZEnl4//leKqkCtvmvidiBmrLVK&#10;NWYjIlGa57ScHkh9SmpiniFwF8PQd6ucNfhe5dQWvwteQJdyysvpk09fXF5uveeUBbC5fVAp5xQi&#10;RCTGJ/NIMbNh6L337dO1iO8xpZRSkVqymBkzK8A5B6FZNBgAotMnWiuiQ2oP4BC7sR+WOdclW64x&#10;hlqbU/3ZtaFdcDMrRRAbj92kGpF53603V8vhwTlSgZwLsZxHz01tR9xgGsddF0emkBZB8IjATMDg&#10;PSEaQRPa4MoPnkdiqXW35ElgIlcMBM6D8mfvDwJ0YKxqNes853laVFyp5lwopQIAkWulMp5VWHZz&#10;c/XF53+03t7c3T4ep+kcngK03x+cC6txs6SpFGmCwXzOvzhXsO3/cc53XZfLabXqrm7Gi8veeama&#10;CAtSO7/am33f+0CZ8MyYR2hxkUQEwFUAgTx3IlQSpFlyLrvHuWQEYGYGdGRsBtj8sls0mlrOcnt7&#10;D5RWA6dFnNS3l9v+Zz959c1Xt2k+Xq63xKpWiWLOuWgCIyPDBCxCYPvjEVSqaK11GNbbizEEXpbF&#10;eaq1iv0YMENEhN4UiJjIAbQQNoxdF2M/jqta5f7xYfe4e+Y8q6r3rIogioillJwfu7j64IMP7u+O&#10;797ullmWnBtl38wcuqur68fH3d/89W++//a7D17d3NxcXW7H8frSEYGa6RlL6UJwq63nUFLOc57o&#10;GJzrY7dabcqS0nFKKa27wQBc8P0wAlGWmkre//DoIwKJOZpkEoRcCzqc58kHlpxqzWrFByZXUtmH&#10;LpW6EzkpnDxVJgVaAMR5ArsnijfX4fL65Wd/8OKH17t3b46//+r/kfqzEMLplB5uT2/ePEIdtpub&#10;Dz/8eD1Od+9u15vxj//4F6WU/+N//w///t//BTD+6ld/v70ML19eLNP9PaTtJoQummTnArI0Ow4X&#10;bLx0PGOejjU9HpZ9XgDGLXS+Xo5H1P6iP7Iy8qZbqdbFQEvNtaqT0+m0P57W6/VpTjfXL33kUkoj&#10;9D6XzudREpG+Z0rxtK10sQvuAAhmIKWmeTYQIbSWEeLYNx4IAjvnkVwFyFmLUhWoJmIEyO3gWfWr&#10;PvTH/alzTqtJBhSpcy5ukZoV5LjM2+ubVAXIIbNIFsQpLb7rVv3G5bQ/Pu52945Y14r43ACfJ6m1&#10;6sPD4zdff1ekvHp1vdqs9vudESLifneQUh2xIzbU6XjCG+z6ngFBE0IOXTQFj3CxHrbrDWg+nSaE&#10;4pwHyKqacyYGQHVgOZcEy3pc4aWfTsd8nAY/XG9f1Jq/O71e0UoXgcCIRlZRERHP9MlzH9KIkedd&#10;jAiqiSGoAqGPof/m21viuNpsdo9va9UYoxkejwdVDcFNx5NIdd439lFrcQHVMV1eXvoYBAQRvXcA&#10;lnMREXboPJUsDUsxM+8cAOSyrFarzz///OJy8ygHVUppHvoVAHs/GNR5WmYwxxGRDTUED4gITOSW&#10;VETBMfpA7P3l5eXD3cPlxXWMcaqJmRv5ebVanU6n9wnA7chv+cDtULm/v1+thq7rTvMJEVzgy8vL&#10;x+Pdiw8uf/KTn3z51W9ub2+dN/Y4jv2qH0xUrBIgEGnR4H1TWzjnGJyIhRDaxtW839o48zzSViB0&#10;pkiG3vmnysDFGA+7x2Weh25gBAEL3nvXYYMMmA/3hx9++MG7+PHHn0zTlGp6e/f26uby448/bI1F&#10;a3dVBcgAzKBJmtsc2p5MFf4xyfn59Y/ATlX17uxk1pBGtfJUPf+DnyQi58g5UkFUA26Y7Zm6Zs11&#10;kZobz7nGNRYANVAiiDF675c54dlh6KleN0BrNl1P0X0AzVIMn/08fuzbG/Jc24S+fV5kAAIxFauA&#10;LIgVUNQaSCqEUmXKhbvAwQug2lNs1LkFJ3wyoXiynzmvIzyrmdERMTEACBozd32I0ff9sF5vu+C1&#10;LqEbCHrJPISrw253POx++GZ59+YAxi3UNsSgqoagpiHEWmutVmseOudc4wxaqfmpeuCWsVlyRWY1&#10;bEYVIfj3bwczE+MzDtywCH7vJSLTNKWSn++1mek5DrpRrhRARYrIOSvo9vbt8XgkjKUUVZBiKgAg&#10;Z1dKxb7vW81nZCmld/d3KSUf2DlqCH/bfAy0icnPi8HwvRrFYowde/K0zeYAACAASURBVDLc7XaH&#10;w+HF1QuTM9jw3P0qWEvTbO5W5/AgRECN0U/Tw+7x3gcGOOtNxGpDlMxMTKsKMjkXVKHF/6gqqPUh&#10;NuRhFRwB9OPK+zgviZHQBM+G5wYoqgpn+RUTRoK+JNndy2b8bF6OX/32fne7vPro+sWL6+3WI+i7&#10;2++urm62ly9CCN/+cCg6IxsTM/onI09l9t5jTnme59PpZCIqpZYyH085zWmaGckU728fPAfHHoBU&#10;4Xg8ueAIHZiatiaSFM6y+aeHr12fRvY5D8Se0U4RqVU8eTLarNbf/O51KeXP/uzPAODLL7+82lz0&#10;fT+O4/H0wJ4+/uTD7RXHjveHIxFF3ihIzq00j2hoRlK1FgvRM47DeDOddFnAu6v94yn2rjUzrZoP&#10;wTvnETD6gMiN0NGWLSIiWS2KREzu6YM0ryAiZHSh8xEROSAoHvdHF9zl5TUHt6Tp/uF1qmV32O8P&#10;92a11Dn2XQz9OI4xjpfXG99RP8acKgACKrbITzNutjkibTPX5mvIRITDMP76l79TNURSUWSUJ7sj&#10;Zm7d78PDQ5WzqxkzM/kkpVmQsPOqWvQ8E3SOkamqGIj3gyIUrc7DdjtWmRDNOQdNJa/4xEpRVTQj&#10;BF6SvHu7292nFy8/Cv5CJSOZFhRJ6+0QXb+Uk6iYdEyMCGqZEKeaHXtVzbmUUlv3i4igoojM5gPH&#10;joNHx0YMWpsm0kQVAZEM7ZwD55zLLULlzOwz732t1Z78Nu1HLvQzt6h5YLS5KhJDKSV0HTM7pFIV&#10;3muwz0cAtiecDZSIcrUitaoykjNn1s4Vex6oPXXFWItoxjGuynLa3T28ePHi+mobfD/PJYYh+GG/&#10;n9LizNB7LyUTumEYPvns02HlU5kNNXZBQZaUnAfP7jk/TFWbQqelOZqoATnnYuiHfsU+hrDs9o9P&#10;c38SlTZpkpaV0J6/RrJpZVg74JH6EDfjyuHyyFzROscLQCmlBS7YUyJOKSJVW1iUqJqiGZQsteo4&#10;rpc5pzyrqvOExAYO0JVSnko+H2PX92vvewAG5NgHtEZsB2ZGU5HCSDFGRjlNu2leUp6IM9E5H+gM&#10;XQEiEhi3h9IMU6n7w2mecxejmTjnGjgEZs/0ilaDPDw8jMO7bth+/PHHPsYY+uPx+Lg/3t++MzQy&#10;cEjVFBWlakplmiZEz6SlFPZOzQihaomdv7oeX7xcxU7nZQ80s1M5JwX+OL82EzuvDIT2hsDoae5q&#10;Co5YKoKZFpiOaZmXWnCZKoJn5xwHMgYFBGrjMTRoCj5QW07TcuKxX6WUXeiqC/bJ55fbLd9L2V52&#10;HLsYowseGAioqkx5Osw7H2C9Gq5f3NzfvTsej0W2QJhKRnZD36d8krP3GyJS83ZzLqhwc+RTMQNw&#10;LozjerPZlFJ2u4d3t29EJHZexFrR1kpPVPWe1qtunlPsSNX95CefmtnXv38zL7Mpr8aLkrKLUXNx&#10;FGrN717vbt/eXV9uPvnko1Lsow9fiAgZFKgE2HVdvx6iDyKynCZEyzmjQR96Qidil5eXnY/T4wFA&#10;XWBCBSAUJaLjaRdGTy4iaEkJPU/zZCaH42KmSCKS06LMCLgcjreOZ+8FtGqdKgpSdmQoTs/ZoRmh&#10;XmzG9frys4+vfvhuf3f35eFxWm+uX9x88PXvvv4//8O/v7768F/9q399fb397vs53oWXL1/+0z/9&#10;xevXr//Lf/svy7L88pe/jlH+zb/519Ms8/52O3ZlWURL7LhmrVDJSpVTGMbVyxF/N3WnEhPk3fzt&#10;3f7y5c0Hv/ip244Py2l3etBcIoOreXBUkUvVMHR3dz+IyMXF1W63A4A+dqlkAqyGaAgtolqfwroV&#10;WjROG0kAkPfRu7AaN6a58xRjDMFrKaBGpCCkSKaoYGKMRiCwVMkVsmiuokZAyI4BG4TPac5pTl98&#10;/OnN5fW79IMmiT4c7veixcimtPTr/Pj4mEp2zgXuwhgrGDunTRPCbGan02neJk+1jdYInYqZ6HKa&#10;ehdO+9O9ux/7YRg6q7zpLnJN7/a3ms2h8+QNLc2z5/AHn30+n46H/e10eghnZQZeX21KKQ5rrdk7&#10;QzQRqQJZ6uD7mhvRFUzqMAZa+yMcT7Wid3m78dFP3+/CGLNkc2RWf5RQNiJTO2KeCEu1KgCpoVUB&#10;9EbOh7jbz//5L//bT//gF1fXr9L81nGPEHb748PDPqWkSF0f1tvV/jQ5RGYIwYXOVxUBGdZ9P47H&#10;06GZ6zhHjIG4GYgC8bO8CrvQpTynZbr4+JNPPvmImXx0aVY1SyUTOOfcxdXNnF7neVGPIuKqU43E&#10;IEoefS5JRHzglKsP1nr3mxdXq9VqmhYiBjAi8IF/rLDPAHgbYiIippRqzW/evBmGz/u+X5apG/rd&#10;/e3Nq6vNanV1cclI3/z+K4fOrJrpdrteDWOVrLUiYmCuBt57EBWR4Dz5Tqt51zGSlIqIOdfTcWrT&#10;cSYDxBAjgAH5LsZa8+l0AsPtxXUf+vk0XVxcORem04mIvHdzSnlaxnFdaz3tT0DzarW+vXt4PD6+&#10;u3/3R7/4ww8/fAUETdGHBIr6FG7UGmB9Kn/PjOJnCNf+4QvPM90fZ1Ktkmuwqpwbzmf4l5/RJDzT&#10;az1Rej9rBRGBmuz7SRzcjN/bftgI24gh+M77Iy5oCvisu3t+nVEFMgAEVaUnQu97jVMr6KkZbjcw&#10;R0Tb4FKtqlZyHh2ikAB69sROHdRcslT0gUIEckDSuszmTfJczDEz0RnoaGXM2RoHSFUb6bjhq8F7&#10;59h7D0alCKMbhw2IzlONYfPrb36LiKUWM7jaXrUAW6tCHSkYGcYYn+pvdS6SExMwsdanwVMtKWBZ&#10;KgqrKjIBQKs27Imk/oz9tjqlAQjPV6y1H80jnZkVrenWVVWtEjaKshlYm+8ROlXd3e0AyAxLKQCu&#10;3QGxagYihk+u70QOA0zTcb/fxb57JgzTj27DehaQY5OV09k0BwDAui50PixTOpz2u/3u5vKKiETP&#10;NXTrfp9WF5ioI6qotVZibNnG948P03TyHSuUouIca4FGyGdmU2xzMeeabbsioNSCANGHWgpaIyzU&#10;ruuJTaSEnkW1cWUbmw4RER2yZ40tf7EqnI55XsiHLWDZ3R8Ox+8O++nzL+zmxokt3rtxMw7e1Xpi&#10;bhoQJSZGQgNQ4OA9U1HMS2Girusd0mk+7R7vl2kpJa/67ub6cn84hegQQGtWpbKkfuzxH/jbAxid&#10;a77zA3tugd8zV0cCULKGPmk19EhIMcZSkw/uiy8+O83T6zffI8AwDJfbbbXKRBdXL7dXq2+++83Q&#10;rdbr7f60y8u0qHbdir1zlJY5q1ofh4vLF3138fbd43wi1eDj0IXgXGjIat+PtSgAdqFn8jFGh+6c&#10;3WUgTTtbtK1b7/1zbHXn4/OXiLgsCyGWWh92u9DHVKfQ++Nx/8tf/te7h++7HtWWrucxDER4PD5M&#10;y8PQr0Lo7ncZsGxXL0rOZoCkAOdmuMG/Iu3Pc1g0s+tC/OqrbxjY+TjnZFVqlaEb0zwPXQwhiMjx&#10;eJyXpe/HZVm8jzHGhqj7GJCpNc/OObGKZ2V+U68zWjWd4lCHFS5pQq7eO4OKiGKVmvOzoaiZOiGe&#10;p/zudq8W1quXUqAKIvBxOqxWFzc3nwDmnAkkE3KVuciSS2HvazEiRsBUaq2NqITMpFUAlNhidF3n&#10;nTfnLTjMZq41mKBIwEigCqbsCIwXk1zmZk9gII3YZdayS1s2kjwfBE9LVLHhqAZaZa6nGDtrW7qB&#10;gkgFFYCzL7o97wxtKzvn6ajSEx5uikBQKyAykwMjEVNBwsiuTxPu7tMP39+/evnp5cUHpaTdbnr1&#10;6hLR7x6Par0oplqmZdpsh89/8tPr68vTdP/4+BBH1w9xzgfN2Yc4p5nQvPft3RA1pb0ZCKIn4hij&#10;52CGqOhc52hqag/mhoe3Qca5f2y292DAYAjkAJEJRD3CGIMD3MUgaXFIQ/THImLN5l+sORlUMVVy&#10;55QoYgSzw/6hpPry6uNS0OZqDhDdeawpjTREYMjkgx+C7x13zadq7NbOOTBjRu8do5mJYxSph8e7&#10;/fHd8fRguDBVKQt7sTN1rn2Ic8oeU0SIKs3lBr0PVXLLXUc00dqoXs45KVarLkv+9tvvq/pPPoZh&#10;Ne712GD202mW85C9kZJARBEthJBSIXSr1Xh9Ux4fH1UTEGwvVqsNd4MhZZHFO2VnKc3MHsG3xXNW&#10;SIFhs549N+JkIKBoBmRkxiVpMavF0kGWYyHso/WALlDw6NXa9EHOInbHxOCdd74uMgO5GHtTdkL5&#10;NN1evFh98Ycvdn/13Wm6H/11rW7JGkdvZIzQrQaDOE2n+90DAeea/WrYT6dxu+4okA9LTgBOraUw&#10;BQUidM4HRA4UpEKugsh9N15cXHRdl5f05t3rJU2OlBFAKqoygNWKjmMMNS9SUhd93/U5zV0Hr16N&#10;y7y9v7/dPc55skDddn09z/Pp+OgDD/2lxprz8viQ3r39dS14ublBArQiUtOyXF2x59C2YPKu84GB&#10;aqpLXQLyelh99smnvQ9//V//2+39u8121Q9jznlch/v9iYNX1T6yEGSpVQtgWZZ5ThM7Uy2iqRFg&#10;NhvHys65eT7GCE3TGJBMVAEQCJEikqGAHhixG8P1n1weDuvf/fb73/zt3w6fhn/6T774/d/9/eP+&#10;3fFwD5bY9aWm719/573/yc8+3V706c0JFb758s3+XdlefPA4pd3tcvPK0znZwoxJzRiAUVejbT69&#10;yL85dIWj2Qwyl5k5XW6vh44+XLn+avz7N990/fAmTY9G69U2IKHiF59+8dGrj6fD3Pjhquq9NwRV&#10;A1UkIADTc1qSajuVQZVCiPtHYR9CPwTXdY6ISQ05BAAg8+lQDUiQFCBLTTmJWFYzwCwqSsiBwMgU&#10;TBAsp7zfPR4Oh+jDi+ub08NDyqXMeXd7z0wVrEBVhcNx4hDW24uBtEjxZEvJgOQdx+idc1pFtQIb&#10;eVuWue9WtdZlyQ7QSg0YA/Tf/v3bYehCF5kxxG7lt9rDw+5OpkqGTvzXv/3dSP7qct37mJA843Y9&#10;Dp0bhjBPeyB1kURmqxVMsILv+qwUYigpK2TJy8wH4zhzOayY+9Vf3H6/Xo/+wxdfz3cffbApsHj0&#10;2CZfgGfMBM5ZrSpgiOc8NCMANCN2Q6mk6r75aof6Q+dfBndxOs27x7LZ6jyVZanjZqxpAYBh6JJI&#10;roUcAoHkikzr9ZBqrjWTw1QTMTjviSA6rjUDgAsewcwUSRHBBbq63vqAajl2vpSMziuwKE2ncuXG&#10;zebF3d3vOBTRQkTGo5kVHZA5dN08p+lY++CLCIIyc0F59eHLr775uu823RANIXadj2HJJzPyMeZS&#10;oIVYmKRUOPhS0tdff/3zP/wZIyFAF4JD2u8er6+vzezv/u7L4/HY9WFJqV/3F5ttiO50OsbgQIrz&#10;HaFzCCKSl5QXXa3GGCKRrznPU8pSa9XVahVCLyLIlNLccYdoKesyT2oVkZ0jALdeXeVkIY65aK5S&#10;cq5iy5LmKQE7F7rNxeVut8s5O+bjfi8lp3lSrYCoWs8tBpiaEmHTnKsaggFAtcpMok/eCk27a9DI&#10;UfIkHQQ1k4Ybg/PsnFMpyzTXmkWECYjAMYM1fBhqzVpqUZNSCPApkQXpyb3DEAyxiDrnDBAViMCq&#10;CFRG8ew8KYI2J56mMcEzI1YNKpoCACqq/b90vWmzXEeSpudLRJwll5t3A0CQBFlVbFarZ0YadZvN&#10;F/2BMZlJf1mmbzKbpc003V3VXSySRZAAgbvldpZY3F0fIvOS05LSDDDA7AL3Zp5zIsLd3/d5zSog&#10;hbHrumEakZqScpxmA1MVoVoHllraMzMDmUg1mIzT6ByKOBUs2brgS0pN45vGm9nV1c04/t+O3Elt&#10;bXUHri4zogqeYSJi4KqlPwsRmOg08KG2bdq2BS05iYgu+mUpxcD5xg2xbFZLIkbEL998MQ7xp5/e&#10;t20rIkVFS0LHi8VCRYicd96UczJAdY4VUQFFhACQQYqVnFzrMVCzbKeY2YfTGJUQkMkxe3carSJU&#10;/QWSMQETNI0ngmEYc450ntIDqEhRKwJZDRnNzIgJkcmMyaH43dOA4Bh9PWVWxzUjixRENKRusc7J&#10;imXn+PHpIZXYt4s6gUQiBAUDFUUGR1QjYbDet+ehtGMPaAJGjncPu8fHR/rq65QLENWhR62Bmfk0&#10;4zQgNDCphg4EjCXtDvuYEze+Kl5EzLlgCgboOMxxBDVmCuwUVYsER0V00fRollMkhqZ1wSO6rFb6&#10;nkQnpFLpsgqnubMZxiI5zo3LUxr2h22teUouSK5tLpFl+xiZ70xpse7meLz/+N57WizaeZ5M1Xvv&#10;PZoUQC5Seg6ayzRFZteEFaqJyDQNT0+PhE2R+eb25jAdisyIEIJrmpCklDxfbpZN64f9AJ44sGlB&#10;wRPTCp/ZTlWToWgAqOycFfHeq0nJ4rhZLpcN9p7x4e7jixcvbm5uvvvmu7YNWdIYBx/JBVdE06j7&#10;w1jSJffrZbcCfdisqab6pWFmoqt151wIvjOg41PMY8PqFv2CMFiTDWsKNZWMiM6RgwIc0BO7CvEy&#10;Cc6Do8KoyuRC23eND8wcQuOcs2IicjyOpZTDYTfMk6PTje5mNsjf/8Of7u7fxbztO+t6UzKxIzoC&#10;tPWlI3IGSWTeDY8P23c3m89fvfx8sQjs/DhGMOc8J0EQyyWu3IoIzTCEkOeSUtk/7IJfKYhzTkr2&#10;wReZgSG0npineQbEUjSlU327WCxSSuvNRW0H+6YpsYgI0El0UKKu12tHbhq34/jxky8XilsOIkXh&#10;JDOReswkYlG2ggR9TrzfTSXjcnElBci1ppaSrJYvbm9vCbpxOBgsSiEgRDZTAQo5F0Se5+S4MeV5&#10;ikUQkdUAGdlpCNR21C2o6YA4IkrwFYNsjs3Mqsen2lS996GBXIYii7Ztcy7Osdnp68wqler0gCOY&#10;qSFwlSBUKHsIbhzSYbf1PkhN9Ko4VARDMjql+54feQdmIpZzPinGrSAyKKAx1HgbARUg8w57kWYe&#10;6f7d0+FpIli8f/f46tWny+XqODxtt3OMNs6JyM1FY577ZfPlb7+4frE5Tk+7wxYY+mUHREWlSKJk&#10;PqCJqiVG71zjkGIRzQW6GlkCy+X68vI6JzVzuaR5Kp5Dwlg7jEWtqDCjUVHNtZz3SJLKsu/iPHrv&#10;2zaMu4epdZ9+/sWw32qOPoRxyoyOAUhRtJghqaGkvmkAsyfNOYdu4b1HsxKPIcDxMIFFFZAizhES&#10;G4WSZlVi84zBlKqyScUYHCg3vidQkdh4bhpfJM7TYbu7+/Dxp93+o+nRhWyoYCaSK7AWaypmXV2A&#10;Krh7HDJC6LtFisUxElb1UhGdicAHTwQpSpxAipukPD5sNxfXbd89PT0N43x1ddW2bcyWUgLQbKUm&#10;YE1xTqUgE7AExze8jHG73x8uLxefftYRZ9O9QmJf1LJmrYJ/PCVTSPVYIiCaFhFiIPJgZsoAhIoi&#10;KEkZGlTfQZOYis4Nd2ZcM8BbIiWc0qSqyE5NVWDRtsA8p6LmcsFhLC4sXJGpXSy70H399Wfz5Iou&#10;u36VgXKZ8jCRx6ZzyIxIbduGELYPj3OcGalbBmYmx1VTygjMntlV5FUt6E2RnMuaiMJqtVr0K+f8&#10;NE1zHOd5VlMiMjupUvHM9zcTAvPBdU3DDrN3MeY55jdffHJxef2f/9N/++YPb1Oe53G4ub5OaVyt&#10;l23X7ff7WVNwnSMPyqp2sV6XNG63j+MwMe1BoVpQRBQNnPOShICJXOu9d50hhNAO8/T2xx+/ePN5&#10;27bkuGk8MjQtA0qOMaVpKmnKKaU0x5EcqmUf0MzG4+Hx8XB706sRUy9laJtFzgdglHNvlxCQDCmj&#10;AYIgxDSPXdP/23/z+YvrqzQHkfZv/+53f//3//zTT//01def+nCTirbtsuZBfvnll7unrRlPc/r+&#10;h/d/s/hisbjN8uF4LL5j36BAMTT2DKQZxoy4WjaDHNvog/gp5XwYp90B+Q6b5rPPXoVl+O6HP6c5&#10;UkBFQ4X9fr9ZX47H6e7DB8l5PA7LVd81LSIqqFWuq57GQw5rIs9JymJAhkzsHQcJHlGBzRCKnnr5&#10;hNb2C2SfRYrYnHQuImZqaARqaDVy9HkUJtr5cL3eYCpPd/fb5bIPTbHD4XErWeM0x5ws8DzMi5uL&#10;bIjIwQdiHvOIaOzcFGPf96vV6rDbm2ShmmUXABXM8hzJWJLlKeVexnHcPexD4xbr1dXFRcCuobRq&#10;LtouzPMsYvvH8T//X//p93/91V/97s315YXquOh828I87RwXA1HLWTOjgglkm6dojjKKD8zoAIqR&#10;AuuLNy9//PDt+/dv797vr2+uPgmXvoUZCiC4KrM52ScqBur8C6nyewwIgA1AjMdhXiw3y9BvLi7e&#10;/vDzqxdfEbY5RR8QwRWBOKem66WYFssqQFSfsjnNOWcyLFbaNgwTghqiiRmBnEeRhqdoe2SAnDMR&#10;XK5Xi2Xz8e7tol0tu/XFps+R4wwlo3MhxigiSZIXVi0iNgzmfVAdSynr1YaIzPKUSnCkqmzqHL18&#10;+bJtWzNJKU3TWF06dgZQI/AzGdU1oYY3zPNciuacanejabo5HrH3x/3+8e0dKGixGj0XGldKruLF&#10;YiaSve8qijY4364bh05E0XS5ukBgl0oJJ9V3CGGcp3EcEW21XpRcnrZPoLK5rGhKFUTnQk6lHuj7&#10;vslZ+r4XQ+993zXv3r1/+/YtIv6H//Afrm+v/vGP/5DyPI7j+mplmZJEIlRUeOaa/orGCWcz7Vmi&#10;Zr/+67kQ+gW0+zxTqvpnAAUUBK146hpGWFmm+Dx4OnWFz+NKk+f+vVklvevz9yIFVWPmJhARoImB&#10;qbIZkK8d/pO29Ty/OiVnrlarpmkqSK9qy6vc99dv08ywmt6YaziwgWQpqo7RKaIpmtlqtUbEUkrT&#10;NM45KHT+pqeYiiqgUIFazqueDnZVhlm/XR13nF4mgGgCpSgYO0YzFAVmUISuW1SOVPBOJGsl6Kh6&#10;zxx8E5xBLqXECDkXhLbkxMxV8E/oTE0FVJV9MLBU8pzTYTg+v3HC06Ds+TrWctG5Ey6rClgqpP38&#10;j9Ts5BhSLYYGcAqinuc5xuShEzEEPR5GqsZX+EUIUJ8oZG9avPfsXSluv3+a0lSn2fUULCAnAD1i&#10;VVwCSs20OrtQDcD6vm37Jk7JMQvIh7ufxZQCaQIFo3+lvAdwBCXlEEJKs5mhZ0M5DEcDKKYEJyfi&#10;iYOLZnZKPbVnLxkRGjH54L0WKSk5R85T07IPWGQGSwa5MnoqgBYR0bEqmVkWJcreCnu6fXV7o/7u&#10;4f643xkYE6lpimWeZw7IbCnNzLbb76peFAxNivcNZGPGaZoc0XAYUo7L1pkxkasibd8wIl5eXXz+&#10;5f/yhz/84d3bdzFNiCZlZochOFU5Q/5+CfWtK7vi2VGPzzd2nUqpajHiCjwvKRPlCLGU8ubNGxGZ&#10;59kFn3N82j1uri4AEdk3rrvxC7mQ9XqzWnWfv/mbvm8r2tCKlFLGmOKc37//eb8/osar9bUaznMU&#10;s0V7EVMxrF5YYCC2kzYnpwTPBnWkulQ2TSMVmVnKNE2qB7NTpPk4Hr33xWS5XKzWi2kaPt7fTdsB&#10;KO6Pd4Zjv2ByyTACpa4h5Kq6V0I1JCQgNuet2ONx8qrjanl9edU/PR6GMQXfakneB0AlolIkxeJd&#10;2D5sS9HAyM4biQKoCiMzY/3Jq6TiPCdk3zTzPO92u3mea6+x+tURkV3lFHDVYgC4nKachsvLK+ez&#10;pEwEaCDVrM7gmMxAhVQgFUsxTjEz+6vLa8ftOOWSYbW+ur6+9aHZHwYDAguOwQCLZlE2ZSRCAJFi&#10;gkVAa/qTFDBpWuc9da1b9Nw26J15p4R1uTFQhdqaPKG7lBmJIAQGYKtOFka1GvxeE+nhvERo3RsQ&#10;sepl6pPLzMFDZKOa5k4QmDKBKhpTlqq0xcqIBmA4m1CY/fM8vC5AVcRRGRFE3kEnqTnuZXt/POwS&#10;QujasNuOf/rnv/zuq9+slpfTmI7HMYR2jmmapovLzctPXiyX3TDuxnlbLHdtYMZUcoyzaHYKzjxQ&#10;XfaRoS4AHEIA0ZQSAIOiKUoWUZBSpinWYWjtKp9yENBUxTsiIBBzQKFpSQWLdp1rm9A6Hg7Hw9Pj&#10;5XqFajFrioZatBgEQKGimQC8c4TmXC2YmnXfVYvsxeUFg6GaSHbOMztEq9wsx23OAgpt07Zt7zgg&#10;kpo5YmbWkhRK0zrA8rR9Gsbdj2+/TXmY4z6Vg6MMrAyGJHTqa1DtAFbuBgKZWZzjPM+qSAi5REQV&#10;jaUUREGsoafOzOY5zXMCC/dPu8Mwd4vFxeVF23XHYdoe9sgAGYigFFVTREg5i4iBMpFIFi2MsFyF&#10;plvevlz6UJAzokDFAp0PLczO1FRP5mdEFCmlSPBBFXIyMGByzrWgrEZkxBiIWobGEQRWR56QnHNG&#10;xoAmWuF8piBWvGuAWI1EMWWdoyE1ywU7BEXLMR5evbjAf7+Iqe/7m8Nc3n28208HNWTyTAiAoemI&#10;CNV2e4jTDACnsMFqIirig6/eKmYmdLVrUnfxrltsNhvvmmEYttvtNA+qaqaIddxgcB5BFEl1s3En&#10;xTeyQy5IBOTx6nr94sXVj9//NE+DYctOX3/6sl8uEHEYD1bENR6cG/aHb/75mzdffLpe986FmqP9&#10;tN3fPzzd3t4u+4XmEmPUrOTouNt2LnhuvaOSNWd59+7nvu+vLi+R8ep6gwGQSsplHIdY0jCNxzmm&#10;lBTMQ5impKiH4/b+w88PD++vrxZf//Xnn31ynRNPaY/YGXEpAyggqpECGGGNkCAAa70bpoGwXFz5&#10;NMti2fTLr+f0eH//+LR7u173y35DEMZDmqb8+uUXT5/v7x9+fto9fPf+hzdff3J7c12O8TA9ddCw&#10;58aVbDOYGEk2OZK2nZMWlaAksV2iGa3Q8DCvXt3+fJw2X75YdbHFuQAAIABJREFUby73473rOTj/&#10;NB5uLldI9u7dOwANoaknnVN8XL0cVQhXU07OxiQ7I9AQ2TnvnMuZKpoUUesMySEzowtaVMtUskEu&#10;qvXARXzCghIT16ToKv2HnsPlYgVzkinu7x+d4f5uG+dx0XaWdBpnD02OuffdJGWYZ+/Id51nYwiL&#10;i02zWAbfMPvv/vytc46RVIoPwUQZUIv1/QILHXdj0wyqGud5HGQc5t39Y9u22+1WpFhxcyxM7XCc&#10;cpnevX33+uXmk083puZCBCoCR0ZSVdFoZqqmhiWXUobry05K5gBt18yjzGla9N3aLbmh7eFRCJXs&#10;w+PHti+3n3Wr5TJDMqw4n7Or8fSI1KWZDKHSyE6gbKIsxTX0269+93/+H//1/c8/X12+8t5fXd3c&#10;3Lz4+ePdNGUXkiEQegeoiODROZdKqhdURBaLRde0KaV6ymREIDRiPgkfmYjQIOfc983V9UVo8Dg8&#10;lHyQMqwWl6G5YHLzhBKLgbEzzxjHgbxDxGmaiXwpMcbovV8ul2pFihC42m8MIbx69Wq5XO62B+E8&#10;DMOz77GUZ65efde/1Hgxxt1u13WN936e57Zt94dHgM5x2G53V7fLIvFyub66unIOx3Hw/oRGyHPx&#10;vsYnOu89U0Dx3nHfLjabDZLLcqh9OCYXQjiOg4iI5pSiaGRGIJjjEbD0TStI5FySEoLzTYPIx2nu&#10;u3B7extCu91u7+4+7nZbkdeIcHt70//Qv/rktu/72ml24ErJrnFZ0nM1iycE9HNleMKA2QkpcnJN&#10;/VIDny2CcMZA/UpdieejRm0q2S+MKFT71d/+f15qv/IgI6KBOecsPD/yZ5/6yfCH9T9+/hlyzpUc&#10;zswEaKLjONT5QLUG/9rpbWZap4WGJsDk69oiKgCcYgSj1eoipXQ4HE7O2NP5HM+l2i+s7PMn+QuS&#10;sdYZeP7iqswkcsz4KzjTCQwDzgPQcrH+8zff7W/39cQ8DAcOXjSLMgM7RwKAiCmlceB55ZruVLDV&#10;7Uz0l2L7WZ95PB5rZasoVS96BmdU9Rd4750nf37pGX9VP2WzSi6XE2GFKvTVmF1tPwVGUc2SRQQg&#10;/PrjffaZV2sDMwNokbTf71W1DY2Y/pIWbXY+HJuhVTMcEhDWGgC9D4tFB2AV3i6Sn54e5nny3JxT&#10;QMHqZNPgJIRGUFWuKLs8Lxft9rDd77fVP1nvGRVTNCLn+FQcIlHlstTiu5TSt23btHk+iMhy0Vat&#10;uBZRKWClcpJOhmFEJK3TjVrAVCFYKeXiYu18+9mXrw/77Xd/+fNu/7BYhm7RzymG7HKmYvq4207T&#10;7LhlZhVAJGaWU2AJSrGSNc6y7jsEr0Jg1HV9VRgBgHNuuV70qz6IA4DtYWaGxbLNWqx2XqzCnIRM&#10;a4jq//sZPD98VeOgBFxnJkBQsTqffPLJ+/fv7x+3m83Vql+sVqsQ2jpAMUXkikvFcdA5ljjKYgH1&#10;fjZTK2NJ88XqtaOp77KZ5SKNzyICDE2r1V5bSkFDAmZ0jK5tuqZpPJ/Oe+czACBYSUmKmhkTcT31&#10;E11erUtJHLjv22ke3/989+HjjzEdAGbVY7cAYmXHoenBe0Q1yFDLOAMAZQI1BFCw4xx1mh6G8XFz&#10;8bLte0dhHCaRDNDUpOg8W0nW9M1PP35H1bCJSOiATjw+AOiWC2CqY17yQUy8c7WnuT8e6qpVWxM1&#10;ObzyGlSkbTwRdE1QsIvNYrHoiz6YKFd2F0DlsaWcmT0zF6xZO5qzmGHTdCWLql5eXl7fvAihjTlV&#10;PpMhICEAkzowUiMrYmYiJiY5ixQrKiqGqITSeG57bDsOHj1LNXfWvGExMP11CrGamUg5UTxSYuZq&#10;AEZDU4X6kFbNM54EJlb9V6gqtX52ITBxMhM1ghqR8KttCAENf9lr0ICRq3gNzZsAQAUwGyIQmZRi&#10;hRidYZhG3T5Nu+3cck/M/SLsDw/bx22a8+tXn37Mjw8PD9M0NO3ys6vLzdUmtD7lMcqYUuKARDTn&#10;lMs85+TI6kp75jie4IvGEELo2sUUyxynYRrbbpFzyVJKydM0yCnoRAGQTgSWQue3wwBM4JlLTE3j&#10;u6YhRHLN03b7eLe9efFys3aPTweQKFklK9Xs2QKA2LSN9xyCY+am9S+uX8YYS9G+W293h3Gcc1Ln&#10;KqABTZkwKKpqCS6sluv1etO1CzQmtH4R2tbVmCt2ehy2P737fru9H4Yn4sJY2lCvQ+Xw1/ZNTdOE&#10;Mz4dEDHnNIwppgmhBaQiE7MBFNVEjIBaihB7Ux2HOWcZxynGzMyV67laXzRNw8Efhn3OuZikkgHV&#10;e69azpOAbAAEwN5uXm68g/VF73gCrL4+0pokgAoAkhMiMjlENq0SB+9cW2JhDuQCQiD1mlycdRpL&#10;HzoTBwKQ8zxFVWWP3gcip2aKplYqS0pN6q6aRTCLqMaku93QBmZnjlENBCmFgH2v7PTi0l2Fq27l&#10;3t37YRpdqIFmROgQcblcqZXgeLPZdF3HzKVkopMrqB6EavULAI4DIS8W7XK59t7P03w4nKyG3nMp&#10;UEpBgtMoQFRKcsxE0HgPoDnNVoCI2SE7NAVC/OT1zXLtn7YfXt1eLS78NBQ5JXmeSAYxpQ8fPu72&#10;T9988y9f//6v/vqvv0Y8/ulPf37/7sN2u/0f/6d/+7d/+7dXq8vgujjGh/uHP/3hj40P/+b3ZbO+&#10;iLk0YRHHuN8f+3bhAhdJkNLxaNR40ZxzrCcbch7MUix3D7vDYbfbP8U4xkm+/f7DTz9/fPVq83d/&#10;9/uXt6/j/PjweLfoGgBBFDYxA4f1uAMAMM1H7zxCFisGeY759sXVf/xf/+d37/bzPA/DewNFiwC9&#10;Zmm4ffPpm75vX7y6adt2iPNLuvb+8nAYtCQG8uvWk8V0BC7WwDwLra9f/vZVDzjPh04WXViUIpr9&#10;8d3WrvvjcfSL/mr1ygU7zMOC2zTPiNY437VtLjocDpvLdcMMqqDGRFWXr6qlMhgNaxLZ6RLUJBV2&#10;atUVgIZMxIgmhipmQLmolKxIgmhQ0QTOTAEJydUDPSIjMBhO4xgMl03nifMwAfE0jqyw7lZHwKf9&#10;Ibjm9ur2s9dv9vP49h/+fn9/t3l5CQxzmY19LgWMtUgbAgE6ZitCHixnU8klBtdN0/zh/ccY42Kx&#10;EJCc83E/LJfLRbsh8SVJtDxPabPZePLTHB/uPz48Xn/6WdcsUXUWmYhTkV+qDlNTMSmSUurbablc&#10;phSJkL2f01Q0O1e+/Oqz73/4YFSWl92Ud+agWfRTHqvWg2qusp16dgaKRtXxCUaIDAYGpGDMPsXC&#10;mF69eu3cf314eOq7SwRumm7RXwTfT2M2HJumMXWqmqWQkVkdh4MJjIex8jBrp6OUcnIfknnviwgi&#10;sxEiliKNbxeLZUmRqYjEw3GMcbdavFh1130XZlBERnDLVXP/8GGxWtfWbz0LIuI8j96zas45EXhE&#10;FAWd58Wyu7raPNw/tS3FGAl927ZxLiJR9ZkijHXzDiEYEal7eHj44ovPvWtinFkppTTshs3NqgtN&#10;SWIAq9VqnmJoGlVFolwiIhqIc+5itZ7G3HVd8AuJeDiMWkZ27XK5GqY5xlx9oaZARN7Xxn92nq6u&#10;L0zKMO6m6dh48t4Tg5RSj7LDcTADA52mab/fLxarr3//VZH09e+/Snm+f3iY57EOV3PKAEoN1rM4&#10;IMAZ54S/HIPNfl0J/2qIB/b//edaaJWcY4x1iMoERGggCFjTW1V/yZf67w/cz3NReh59EJ15Ludi&#10;m5nMYZGkKgCMaHRKjfrXxXT9FpWgHmMspRBhKYUYEI0ITvo5PK2pCHhCC5iZIbPzHDJWC6hLaV4t&#10;L5qm+fD4oQlbtuC9l5jq0fFXLwDQmpxxejPnxFoVqUm8cCLJnRpM3jfOsQqUUrzvRE7Ym5TSzc1N&#10;SunDhw/r9eblyxfb7dYDsatjmWKgdYLkPT33F0Qq9cQAnvvu8Gz3JaJ5nperlpnrFajoHcSKUcgA&#10;dSjsmE8M9krQrcIHMDCr9W+pnJKzTRTIMTARcVYB4MNwZB9KjYoyqOQVheqLMhPNWrKkUsLhcEia&#10;QzjlXtQIHjM1qEByA1AkAQCEE+RSRIl4tV42bdht92Yy5YSkovlw2G3WVwTuebBptZAGQwNhAKYY&#10;Y9s3OQl7d/dwP6W4XAWjJKZS7QBIzjkfgkg2Q2bvvDvnAaGaPUNWEbHve4JsRRIkwloAl9OTAVCP&#10;U1CKAjOxmSFTMdkPh6LZcRjT0F/0/+7f/7v7hw8//vTtMBwWFzelJMUmMJtZVfjX5olzTsQUSEUu&#10;NhcppeVyE2MEbJlCStJ1y1cvP/OuJXIx5/vHO+fpxcsb5+h4PD5u731gQK3Dt8oPqgghRLQz3/hf&#10;PZIAUFcGPXfB8JTF1XgXmP2iX05TfPHi1eeff0GGUJ2WSGagWuXqBMBSiF0vuZlHlgLeo3NN8B77&#10;3rvUtzjF+Xg8uqJ9hyIyx3GYD7WEYGbPLoRQ+zUiEmME76sQI+dcsec1xR0MQwjPAHMDTWkWyU3b&#10;jtPhmz//8e3bv6SSkJPqkf3sPAPm0OBq3QL6AqkUPbHLapMchCoFAmLWKNkdjtvdfvv5p19tNrfT&#10;NABKjFMTOucCs5mSiH34cNc0HSLWfJJKrkbDKktJKVWYbW37tg0jIntXSkEgZi522rbMrMpB6+Xw&#10;nomtlHz9aoOgpWTCmkaDnpkIz60lTCmNY0kpIPhqAhjHue8ubi+uLy+vQ9MN05hKcc4VNRBUqV4f&#10;zxxijHNOiJyyqWiKWgRUANGCx8ZD20LfYhvMkYIVNmO0k80UUXKNE7PTXl5ERIL3UBMNzjs+I5up&#10;mZ5S9/DXjddT/wt+sV1UTz6oltpZNRURNEBCr0CE9ZnTs9WWcs6qRuyqkAgdIRqgVAk0URt4JbE5&#10;7MZxEMcdY0uATL7vVj7ANM4ly7JfhBCWy/7y8vrq5vo4He/v3itot2zYEzIWU40n9D2C5Zy9O18t&#10;pDrh13L6KOZ5PhzHEJ6Cb5mdgpVS1GqkH1qN30GtAQbesUox0cYHR0wGksvV9fWi66cpghmaGw7D&#10;cpFKtmEfh/00D8lKFZQ4FQQGV5CcZ/TBhfXi4vr6ZSllOIzHYb77+GiGRA6MSwHSE1VWBRF8CO16&#10;vVmvNiF0DhtEDN63rWtDSGl6eHz/7v1fdvtHpOy8sFNHpiaiWS2pCJpVTrtBdVFVfj4h4jiOwxBF&#10;lKkgMlJx3iEVg1QbyHXZiTkPwzTNaXVxe/3ik/XFUs1+/vhhLvlwPIa2KSWnlBS1posBcs45Z5nn&#10;lNJcn5SU51XXr1ddkYG5AJSzqvFUMCJa5XUQnpwgKoTICF4KOurZ2hThMOR5zDmBFpRGUJQxaM5T&#10;nFXNyNiTIYOqWsmmapWraQqgCCKWVNSsZDseUymPMQ6O0HIZmTrDQmgAZY7NxbJ58+VLaunu/nGO&#10;RVVr26+UAgRN0wTHVdVGVPMdiRwrkgE69ohshgTcth0Bdt0ihDBN0263m+aJ0ch5MEU1tJrRhFC3&#10;W1MfHBF4h1bjtcmQsCZkDOOgMH/62Yv/7X//j3/+5vvHj9un7c/BrffbQ5zm3dNTKYrWOPTscNH1&#10;j4/3//Tf/vjT258eHx9TSgCQkvz49kPf/fnNJ5/eXt/sd8OPP77/7tsfPLvr9fWyW0sBKUAYUlQR&#10;9Mi7p71r/f3Dg+/bmMr97gmcn0veHwdRm1J82m7HaZjnseua0K9ZFjnP335/P075b/7689///vXF&#10;pivlkHVgBIVMUkRLcHVYDsF7kZzySMwXF20qx3E+LlbL15/TYa+tV6YkqTGzh3Ecj9PN1YvGh6f9&#10;h93jw8PPj5+9+iTw+qJ/neen/eOeTC83ndBULDIpet4Oj59ev8Q7EAdXq80KF09PTwogizAK/PTz&#10;3Ts8lgu6/Ks3lw3Nj/fjYTATQi6xiCqoaS4WFPwJNEPPsmc7CRjIami6qeops5IIkVVFAaoenqle&#10;8KLGpWqpa4kLUGoaMADwWSdzEviBkTnk4HlUA9M0JW5aB64GYV9f34Jrltfrl7evrq5uLgn/8U9/&#10;+rA/9NHaRRPn4fFhm0VDmJl98C2AwglIUKxAnmMc53V/wdLEaTBBUHPsFquFiC3a1c3Fi3jM81By&#10;lkDtbz77Lfs3YtvLa//my+vFQsVmw7HIoKpooFrPu6BiIqJgavr+54+/+c3ClIbjfHm1VrXjNKxX&#10;/e0nV598frMb/jKkve/Y9w5blyYJ4E7gBTMCriW1ItFpayJAqqq+qppVhcV6Hfyy6RbLi00WE0Mx&#10;mKc8z9Fxg+DKLMETAqFKtZLkUlTVOZdVYozzMPvW6xl3CUaEFWxGvuYxKBIhGAe/cBxSmltf0KlB&#10;LjkOQyGLi+5qfbFIMTPj5VX/hz/ufNPU+If9fk/Mq/ViipOhBO9F8xizJ2Z0KWXnwuvXr//0L9+p&#10;lhgjgjw3blVrg+wZf01m9sxTqfVw23beu8vLyxjHpmle3Lx82t9dXV2++eyLf/zjf1muvmiahshS&#10;is4RM3ZdoyofP37MM95ct0ThsNtfrK8vL6+Y/MVFeXraMaMhiZYQQowsIm3rG88A2Ri6riUoROCc&#10;izEXFQWLKT3ttrc3n4SmMSPfhK5vL683L1/eIto8j+wwxvj999/3i8Wrz15O01AH4GOM7KlyEPU5&#10;kQhP/Nfz4fsURnQuD8FOCoFfTszPJ+M6sTETpNM2U4tA74gISzkhmhDx1wpnIADCGu4qzxzpKoU/&#10;A7dUiwERuSwFEemMOqWafnjitp2+HgBCCIgwDMd6FKvlk3OOT3Ub1gPRKTYAgStSy8gMShIzOBmM&#10;AcxsuVya2X5/bJtDH1YhhBnS8xs/l7t1dcLzD3a6cwz0BNWG03czg1KETqpjX8/B9dzH7EqRcZjX&#10;/aJt259++imEdnNx8fB4p0qlxCwqGhVLzHMpqeMTQlxFs+o0lpwVgRFZRKUAMJA7Ea1ijJdXq3pR&#10;yKF3zjEDaJ2UYo3LYHbkkElMU8lZilTUk6iBqoqBmImiEkAVepNUJgOqKKO7+3gvRU1R0ezMVYP6&#10;0aARQZrT8Xhs125/3FHAELxARqTT154Uc6d7jgFFxBDg1IizpvGrVYcMuSSRgoQ+4DwPx2F/fXlj&#10;Vgttei6BwcyoriSUc1TlpvXjeLy7+1D7IKIqz3miVQrEVLKIWvCO2bMBIgZy4IQR0zznmFrvu6Yt&#10;RRGNicFQQbUq+RGRzKTeBmxmWcowSQjZOZnTlEoe9pP3vmhou+b6drNYfz2NB4GI7BTMEMT0WfON&#10;wKpQSgKhruku1telFI1y2B+lUMyQc1qvN4svr1QhiwEAMbRto0WaJsxp3FytMiTVmgUsxCDVd1Bj&#10;sU9ifvtXD3U9vjIx0UnvISIxA63It93nb764ffF6nlMXFm3TpSnVzZOZEB2Sq0RSdj0RmzqEgBBM&#10;sWSsVCUw5x2XkmqK4Wnkq0jcz3kMHGoBXFO6VFWyOOc0i5ELLiDgPM6qulwumxAYidmFEM6PHqhq&#10;14amW8zx+MP3//z2x2/mNCBDSsemjUUGVHIOEf0cBbD4gIAGpgiF0BTKM6DYIJcijhZd28/j493H&#10;7x3R6iKAyTTOKrECCLz3KZZhGIioHifOgFZy7GvPcbfbZS2+DVVezp6K5pP7hrCoigozIDoR8epC&#10;EyrVpW8XaR6nYXe1eQk6g2XPwJX2507kJzCaU5ojgDmmoECmgsh9t3zx6vVyuTbFlLOKIaIUqbWA&#10;IgGQGIu6olwyGkJKULLOUUsBM/AOu96vVrhawqKH4MRhcWAegeg09GUEMS2lgAkBIKExm5k7PQVq&#10;oqBAZ5nG+TY7lSS1Raaqp9wfqiJ3MUNmVKxRXYpAeBr6oqnULhyeVFq12Yd1sUFDBKcgVoMrUOcY&#10;u2bj3Uqy32/L00M6HrVxvgmh6xqAwtT0XZOz3d9v+75/8+YNED89Pb1//3bOkT2J5nFKy8sVOUMG&#10;ICRgdF6K5Jyha879N6g9Dj0BmbOZee9r+4yZRUrKc/3sCUEN6vQb6/Zk4IjBTn8GM4/Uh7Zr+hxL&#10;niW4kCIctpMUfLrb756GopVfKs6xImgBK2KStUB7uWz9Mk06TXEe8t2HxziVrl+6xrEjx44dlFJE&#10;MiIjWBP6vlt33TL41pE3sybQT+++neOxaVycd3PaKQwpHhEEQYsW1aQWkRRRANAMTaniOE6dNEVF&#10;TSmnlMzQILPzXc8hONG5lNFX4iQ1SG4ch+NxOBwOas31TVfEPj58hDv7EqEUmUtWUwE55TAQxpi3&#10;2/04TdM0tZ3rMDhU74w4GwFxEkyAUjXYBBXMiYiCgKUUMGVuAneGrmSSQsv2omQ87NL93eHpccwJ&#10;veuD7yNnR7ToAlUxAmuGRMq1YZ9NxFQRlEBFT0dHx2AMBs4vEFJK6TgURwSSMyAD4WLRsacok1kE&#10;7NrWtW1IuZghMxMQESmUtg2e+xACMJkhoWNGxwEACMm5QOTAMISmabrGByKXUtrv98fjEQAcUqX2&#10;GchJvKbZVBHNe/IMqhrnQURMCwgUHVMsMZ3WiHHa3tzeBv+bf0h/6Lom5xBzSdGeBzVdG7quI9I2&#10;dPM8Hg+zKZty13VffvGqlPLdt2+3D4fPPnldkuQCbb9+uLv7/i8/vXr12pQetztQWSvmJAbQLDhn&#10;+/bbH6IU9u7u6VGJhzQfh1EIikgIgRj7vg0hoMPON+N4jCV/8+3P4zi++/nDF6+vPn29QTTjeC4w&#10;JBuwYg2sV5PGBwUteTRTs2yQ2s6FZsE4x+lJSnr8+PGf/uGbDx8Otzevt9vH73/458fdNh7H/d12&#10;uVz+7qsvVsub3T4N22HRtW23mItknZjRWlMEu3R02fvSB13xGKNl46DM61c3kxv/5e6H3V/eXr5+&#10;+frFy7Rapzw/PmzvP97dvnxxebFhJBBlpF+8Z3WBQKzo8+cBi510zEzM5JwWERM1MCQkBjQyGuMo&#10;FYWPbEiqogYKSvV4WOdf5yATM1utFkXl4fHxxdV1zNlEgan1AR1vLq+7i02z6Lt2GagxRyXpcTe2&#10;y1lExmEuWuac+m5xc3OzWl2UOIJmQwVRADAtJamUIklKKY3zlXgZXCsqDoNllGjHp0MpaX3Rt42/&#10;fXmxvtgsN9j1Mqa7IlukCFhC49JUzMwUSlGpZD0CMB6Ox7uP25cvbgzLNKYQmlzyMB0Z6c3vPv3h&#10;p5/v9x8v3cpbk0oObWMmYKRgRgxWl2MDAzl1YQnhxMcGAAVWw/XqiqldLoY3n//m/m5fH0kR220H&#10;Itc03TwnVAai4DlwSTonKY58De1zzLWYrEXRc8+4bhjsyYoREAAF17W+Q/MIpXZG2IlzbDYcj1Hy&#10;cbm4BAvkLq6uWuetpBHCopQcYySHbeeLCGAiXFS8FqATKFpKKenTzz5ZrRfTmKZpQnA551qQY1Wv&#10;nXfok+DZu1rmbbf729vrvu93u+2yX8U4l5iX3XK7e+iavgvdPMY6cgQ156hpAgKEhvpF2y/aUYuB&#10;jMMwjqPj9rAf1uvNcrlOqcQYq+c5hEDkAIqqlmK5TEVS07iu77xv5nlOsTjn2raVgt43y+WS2R0O&#10;w3K5nKYppfTZZ58dj0fva3RkeZ5cOeeK5TpCPNu9qynLns8Qv57Q2q8clbVCBvvvRMjnVyWTGJ59&#10;FmZmqkRaFbRVrEHnUeupQXwqUk45pPUeqAVwkQLVr4OqVkAZiTUXJCPFUsQAgdl+5WI9/67eeyKc&#10;5xkRF4sFkp3e4wnoBtVf/syHrpdbERH4sD/GWQBC8E0uJ5PhNE3zPKeYGxaiWq0/T8xPoaCnT6FG&#10;eZ4NGtVuS1Dx11w7KSKihHpKsOdStJTiqXHOlZSnKS3bZr3e/PTTh8PhsNmsteSUJc7TlJJq7xoX&#10;04SglYFalc+qmrOoVF8TFwM7Q/PrTZtzZufAiB2wD0yeiMxQtR4xqX789dxWSqmuafhlLCMGoiCI&#10;hqfQWETEnLOcEj58inb38DjG2WEHJ0m2mdXOIwBU+JZO85hSX0pygRQqoeaceISASGf5JOqpk45I&#10;goBt5xbLpmn9MM4KeU7zerlCdbvh6Tju0NXP/pfxkZmpFbLTToFMc47LVfvTh7eHwy6EIKalCobq&#10;i8kQakzd+bZHQiIE51zX9lDyfBzqFBQAPDGhEZvKOTsMtTZYFU86fgOq/gEjMFJDFSyhbcR0iMek&#10;cbFomr5r+kCsatkTE9aseqzZNsQ1BwsIaHN1E0LbtT4e5+VyJ2Xe72aCsrm4vbq9Sqkcx/nDh/eb&#10;qwsfuGkCABwOh81mgw6ZSXM5PaR4aiWfqe9an3z8RU9xfppQkZDxJFWIc1SFi/Xlb3/7Vdv2pszs&#10;xzExYNetcs7OOTQgIlAo2TIpE3tHp4EuMZyPxYhYw5OZsW2DqpbC1X4fwgsjNDMrcn5MwMy6rlNV&#10;KWW32z2nVYcQKviq8Q0zV09N8B7IqaUUh+++/edv/vxHsblpMeWJfUn5wL4QcxHVeeKMijlkz4yK&#10;FT5viMoANfpITdiBpNmza/t2f7zDD/j6k990PeUcATOgqiV23eEw1D4gg0NAAFI1AGXPTdMcj+Nu&#10;tyNi55zILynTzlXvHp0tXdVCAiklH9BMDELbhp8/vj0Ou7b9VHRGywSuCokdOUMgpDnmkgnBE4c4&#10;w3HIjvtPXl/95ndfN80ixRJzqm1oVStiIsW4cqGwFMjZVBgwxBRTtFIsp5PCnBAbj+tls1hK11jg&#10;QpDYEIxICMkIwXtf6hz43Ohkx8/t0fruSinnG83Oxl2k8zHv+farTcXzplPZdahgaKoIrqbMmCko&#10;KBCy4kl9U3UN3nuzgrWVX90NqohgEpj6PIX7D8PTne53ItmRb66vb7vgH58+TjEt1wvnm5/ffxQr&#10;b958+df/w+/f/vjTt3/5Lo1z6xvRzOidc8hatRGqgmzMDC4gERPAefGvV9P7sH3ax6yh6ZrGE0Md&#10;/+YczQxMTpQNPFX+jkhyadoAgCZqqIQYnAeBOE5lyjmJES/DAAAgAElEQVSKCkjUNFmc8+5pjGMh&#10;FwBZCys6IihWJ0GKYKZOCt3//HR/fw9Ah8PsuPE+OO+950W/YMZxOkpRFQ2+Xy0vV6uLJnQitjsc&#10;9vstQPrLD38CkOubVcmHYdwaJKQEVmpYHWAmssorrVesZiDZibhkFe1iSqanrbBpfQPOeRCdiYWY&#10;VJVdO09p+3RMWYA4lZJKjrvtx/u7Uspis67/W9sG0UzoyDGROx6P+8NxHAdiCKFNaSSHV9eXTYtq&#10;c2hMSj4tegCoJx84AKkoAgM6BCeFpNRhTTsc5XhIjw+H/TbGGRACQ6PkU7FC1gRCs2JAAEUziTeN&#10;gKxWBMzYJFtRBeIi2rJvQgBoS3IpTzkhaOPEStMFx42BSc4xxcMUyS9tLHMGqFmvdc8wZU+SrO+6&#10;9XLlAzOiaEbgXErwDqAaSwIYOh+6bhF8610zjuMwDNMUUc3MChQRIUQ4JSXUva8Q1+ZZNJCcU0kZ&#10;AERkTjGlYuAce3Z+ntMwPqkqO03HOYR2vepb5xyxGaZY0CyOUylltd6slmvREkLbNA0hg3HXNTnv&#10;pzE9Pu4a3yI4AN5tjz/88Par3351e31zPMxNcOy7ImBZYXYNh/Eoj9vt6mothfbTfpb8tD+4xuVS&#10;yDOZNt4pCSMXKNz4m+7lZrNZdu6wn75PDznrm08vEcARIZhpObX64f+h682aJEuuM7GzuPvdIiIj&#10;cqms3tENgADBwcBG0ogaGsUXvcn0JtOflR4kk43ZUJqhRBE7GuwF3bXmFhnbvb6cc/TgEVkFjpTW&#10;VpbV1lUZfRd3P99qXI+BAKBgaiH4tmGFoppiHlX2oVkGvtw8xtv73/3u97ePj49SQJOed0Nal//n&#10;//yVc4RiP/nZ541fTHF68+rx2Qdt6BYakdDAyy7vw+VlvgwvXmxxWPoPr/YPt6/220ey9LqU88bN&#10;zl7fvllvdh99+nx1eR6aC09hmiYCLCmZ9I1v6Qj6ve/Zwyd7XT1K1nAIZu99Q+SAipkpkCFJ7UxH&#10;zFmQHDo2JFEVAESupE1dbd+xQQaqOpY0lbxPUzsbDvv9w3YTnOvn836xEEIVRHK5KAD96dvvf/vL&#10;329LXpyVeJimEqOkLCUdJE+55Ogddo3z7Aip9rYTATMdA/xPagOHbrcbSfP2cZ+mNO4PRQ4hlPX6&#10;ZTfMP/3smdBGSnauMFEuJilrLmYsoqBHK1Rdekoxx0PJvN+W+aIvWqDg0M/W613X6/Xz8+cfrh5+&#10;dzdGWoZOAUTliLkiH/2uxPXMcYrFIgRCdDWiQQ2NgprTTIuzi7/82b/+6p+/08w5qxR78+amlOI5&#10;7PI4HiZmDl1DyAhcSdSiuSY0eu/TlMyMT9eCyAERO4dYC5AaM/LYNGGQ7ILvCYoWBRVkc6hi+8O0&#10;z+XB+7OBc9Mtux7G/Z5Dk3OeYrRYDoc+NMQM+3FXSml8WyzV4e0Qx9Xl6vlHz//w+69iHM2oylCf&#10;noondOU0A1g1Ro7jmHMOGETUcduGFpEXi+VzmbrQaDHnnCqYFvQQgiMGAvTBxTj2fas5dV2nU7q+&#10;/qBke3h4GIY5e7dYLNbrdZ4SswezENqcx1I0eM/sx3HMOTKiCD6sD6qwXK6QPQddrJZVBAsAb17f&#10;VK2db7iH4eNPP/nuu++Wy+UPf/TFMAzb7ZYZzdk47UN7rFapX1KVz/b+Ifg/m37/7Ht56jw8JQkj&#10;1VQWUMTTBKyFAI4S6FPQDr73RtfdEREA1RAMj9OPEdLRFAVPo7VJMimVhURyZpWdqpGgAABU1we1&#10;EHxJiRAdgeYCogBqDMdwjtNn4D+7uYjO7faxFEUENVW1YdYBwG63R2A9deYRkepRF3qC/I8TVx3g&#10;K6UjItW9WVeVp1IWRCTkGrdWZ8hxBIdE6AitWDHD5XI5DEPbBu+ZHUrOgEpkw6xdLuewKVNsQwjO&#10;WQiBHUpKJcecRZVEVQxP2paj/5aZ27ZlZvbE3tN7S2iFRapDmJkVJKWUc6wklUixd/gIPF06s2PE&#10;Wc0JC6F9uHuYpgngKJ04XlU7qZFRpim2fUcOd4ednZZfZiYSBUMzOkbwcDUaa9HT2qDEfhiGWT+Y&#10;lWqGZydIEhoCx+O0K2Uiao5KSOCnqUm1IHrVgmhixUzu7t/GNIWOFZKZQe0tBagVVllEFYjcKYYA&#10;SykZct8EJtYiwbmu8VJSG8gUq3DoKCo2A6j8M9ZsKiAGJu8ZEUtJBlkhT7n4ELx3qnl3KDSB8xiC&#10;G2ZdcA4Rcy6EBOiJPLMDVcd+6BbL5SUrIvLZ4jI9k/u7t4d9dqTrh50Y51xKKbvdQUw//vSDy8ur&#10;cTz8+re/eja/6rpukmTvXPrV+3ACoOxYfGfvWfoBALCmQoJ38ITytG3L3nXD/HG99T4guaZ1jpyI&#10;tE13UlsEExAR5xsiUpMsE+TCygRGRFWJJpqICQ1EFNga57xCKuJ9Vz0sRbOdUqAAIOeMBiXXJrnm&#10;bL6s9j/HTgAZEEQlZUQEx6JZLX//8k8vX35fdGQnoqI2ISaw2HjvHMeYVI2IVEq04gNiTQw9rWlU&#10;LQvYmdl+KllzYO8YUto8PLyYDctuIIQDIZpEtF7yWJk0e8JRERGY0DHzOI4i4oI3REBmJjMMoUX2&#10;clpJKvFfJwfnCQCC48Zx8Hh3+6bAI1EBy6YZCRSOwrdSxNQBMhOVgoe9TAdsm+X1s4+fXX/ctGcx&#10;pu1+rwIKFmPMKmqaczYxJFHUIqDqDAKYjdOUkpVsWoyIiYChMFnfcR+scZmxoCkDoIBAYa7AFbfB&#10;O8IYo6piFcSfFtjADtUkJe99zaEyRC2KRN6hIgOASMGTscRMVOujSLUX/ojUPHm+TIm8mgEqAxso&#10;GqIaqHrvcxazcnxqDcAcAPXtXEv3cJdv347jns1C1y+Wq/Pzi4vd9iGWLGZjikXt9v7u9uGeXPOD&#10;Lz7/17/4+ery/H/73//Xtzc3Xd/MVjNAFFMrBVAMlFS9I+eDmRFxZa4rmO6cG2Zn64dDKYXdU0lR&#10;Ec0Cx4Q5ICMCAqogICMCChubiIo6h1Z06GbeuTxmScrgxZDAHDT3j4dpp6qeuAFjA0IfEAhBES24&#10;pm26kt364RBjfniMXduzG5q2d6FhwiY0fTc30HGMhK2mw3w+Ozs7b0I/TWm/H+/v79++fb1YhM1u&#10;TShnq9D0QciP+23OB8dmYAKmWNCkbrIA4NCbIYCcdg00QxU4HFIp5t2xGcdMmBnJvEdmK4JENE1x&#10;uxtD25+t+pQgi8VpROaaEUOOzWRMO1VFUO8bMxunWM+WbefYgYm2XWhaJJdVYi6FjuZkQziaBRAQ&#10;gDkEBEfmVDAlMPVDdzZ0529fP5RYSiTPXbuYOe4QHCLnmMxQzNC0orpZBDkLADmvpgomZmKaRRGQ&#10;wbKKU/XOA7g46TRpTOSsMmJ5AmTfelmnx8fDwwZmZ9fk52YEFTtSKWaeuB/atm2a1leLsxl0TQA4&#10;CsC8b5icKnjvm9ARuZTyZrM9HA41EEtE6jKHtd7leBRTJAVUUzEl5wkcVqxITUxrvYdPqeQ0Nj7k&#10;GE3t2eXy/uZrbpeeKZvmOBKGKukoRb33ecpGxoym1DZDbbBQ1aFfOOIpacnTm1ev//T1d4cp395v&#10;3ry9XS7Pt/uDWY/AIuh9e3/3+HG/XC2ut7uJMABM+10UUufccnXhHJ1dLA6HDRKIZCCJKXVd1/h2&#10;dnHZN8GhbNZvdluI0YE15IlMACar1HfNIwHIWeqJB8HMJMY9kCBY01opqAZf/Oj6b//ui67nX//q&#10;O5M+IJzNzvu2Z/Dr/fY3v/n6bLn88ONlSe7+dtP14flwVhgQ0igH08384nqz0jdf3zXPPnr+8YfT&#10;V/H3f/zmjy/evv0qTT31F8P51dlnH1zF3fQA98vL867rz5crIrfbbLuuKyk75wyVkI0q2Kd1c3ji&#10;fCrMdtzU6yMD5MgBMRgp1Dp4BPToHDkWNQFVs2o5q9o4BSPUYykiigju4zRbnl1dP1tcrNbr9Xa/&#10;W3Sz/Xjo49yAfBOIaPOwebxdf/vl16++fTG7vBrcbDOuQQiNNZf7x/sv1/eIcv3s4rNPr4fZTLPk&#10;XFIZ1dx80XlyajGlWEpp2x7VxZiZ0sPDw+ZxvdvfdwOdX60++nDx459ct32c0qgQtYwpjwbydHhV&#10;PUUTGZmxqsZRybqL1acvv/8Oof3o42ePm3sMPoQAWtqu+cHnH798/WK7fwQ494FThlNd20lreATJ&#10;qiTR8CSBBqhCdAp+YOzE6Gwx+8lfLNuwevn961cvb2LMu91hNpv3/bDbHwAgZ3GNOXIBQnBNoDCm&#10;EWzXhaZrQ8pTObklT54vDqFN+eDIt20LSp5b54IVZN+SZkIhQM0FvAaHBsXssNtNznHjfNPYw/2m&#10;7eeiCVBSnKZ4IG5ETlE9zmcFNGGkaTpcXFxcX1/98ctvRHNOwNTUD6P6NNtY9RTVtjoiGsexWvJy&#10;zgg8jlHEcizDMDs/v5ymfZwy4imWj8xMx3FsQzO0vqRSJK7X66FfAeL19XWK0g9z1wQAGIYhxphK&#10;RMRSJIQwTYem9cMwFwm73S5F3eheZJMFmZ0Um6aUUunaYRyjd83QnyH4GKOZxKkUKTc3d1MqP/rR&#10;j66fPytasmYRDa0H9GaCxwTj06jyNOK+56u1E4QPR3Pm8dj8vvX2/fcRCY5j61G9bFpzPlCpToNo&#10;qsJwkm+YmYFaXZOhKiHxFApdk2CdYxU00MpkZlMD5x09JQa/N5bXJUJOCU9HoglAieEk6D4qG99B&#10;G1CDXsh7FgEDFtVcEpKvpFNKqRoLQwinn/juUqhqXVAIhMhV0vgoCK9Pklp1K3nv4T1Rff2mZFWN&#10;gUN9B5y548lpGIZhcM6J5JgO3mPX+NnQzfp2s7VScs7EDTsOSAqAOcs0TaZq4lSdc/54UxCAsPFN&#10;2/YcvPPMSO+N/VrJtEqbE5FIKSWVcrTziQiS1uMagBq9yycrpagCARcFIrfZbMEo+FYzvLu3Bmoi&#10;IAa6Gw/PludN4/f7LTmgGuPB4JjkKHc3IjATJDEtgKXyhqrCzg2zpmt9jDGXg0GazTvVFLxfXS1F&#10;p1jGznlFOIG7UAXbR285mkqhAFMax3GfJDWuBSAwNDga2uvQc3rrPTM78mQ6pqgxNY5bx0Vy0zjv&#10;vUh0rrUiuYgeC13UDAyKAhtyzbIHckVAEVKJKWmSiCSqms20YFZhQGBygqlkIOTZvGtbKcnEgBiM&#10;Cb3zDECr1UUTWsg4Tens7AKAxt00xQMT3rxdv3x9ZyYXFxddP3/58rvnH35wvrrchU3OUhNx4yEq&#10;1b2SAeQphv0JKXhfTIEny7qZiaiSEjI7R55ms9l2u2f2phZCO01T0/R92wJAYFcnVe8bUEwxVzIz&#10;tB6PEUeAVJ++o1OglHLqx4LKHHp2UTIRenbV0/2k9mrbNqU0m81ms1nfdRX+DqHBo6bqmCbgg2Nm&#10;K/mPX/3xm2//kOTQBr897JBy6PxhTH3Xm2Yp6lxwjuqq2AZvUowV9TT9Uo2VIUJQ07b1CF6ysEPi&#10;vNm9CQ2FZqbJiANgUU0iRUoJri+pQjBGlTBErKsgs3ccSik13UZVa9JnPcnUoFIRMa00psU4+r5j&#10;h85zyod+wcPQCpigAQADIrIUmEY1hSwM6EshNVicra6uPlstn5Frb27u2TkplkoWkSSiZkmKGFgp&#10;AgXRkIjZIxS1nLOmrCUJqrEHRiI0R9o0GAJ4ZwxKWnPmtMJ8IOCcOu+QWMTV9Hg7Er81/O+oqGJm&#10;tYJHEhgAai/9kyLm+BDW3xI5xJqGxWaWi9R1kwDQas0vIhhQ1a1VB4QwHjMLqowL0RN6x4NJv37I&#10;b14edht1PBA551zbd9Tw/u4AHmf9mWiJuUylqMHX336z3m9/+tOfNl0rpui46brd9uDaRiARmfPM&#10;XNeZUi0i4I8950kKGbTNsFgs/urnVy9fvp5irrmMZhJLTGnCY+1GhXePQC4itqGp9WYO2bMrpfRd&#10;N2tnk8Y0aRNmMQIBeO72u7c5gaKX7BARfABrxAzMnOO+W/R9l2Lc7w/euRAWbdNnKUM/J8+I2DSt&#10;9800HaQAgjMj70MTupzl8XG72+32u0OMsRRomoYwm4mBFplyiUj1NF0PiTVRuJqe2OTkobDTYcGc&#10;FNo8jircLDyCzzmXEn3omDlL9OQZuAm9oapS2/Yu+Nv77X7c7caDc9T0DTNWyKCeKESzMydqOSfn&#10;2PnGezTIy9VwcdWLTjmN/eBzEZVCFU0/LmuARmBcEpkhKSOErumHfvXs6oPz1fMPnu3/9O0rxu83&#10;j2MRkqJSUt3JmJkdISILo4mqRilAyIaApvUpVC2qtZco5yxJPLuS4mGfYspSyAE5AMtVx+aCC36c&#10;dvfrt80a5+fQ9TNTFFFDYfYK0vrQtq3WtPej3Cv3fW+KR6c7wTAMbdsTcJridr2TIgyoIgJqJvXK&#10;1YMRE03T5DyompYsCprzQF3T+q6fxUN8SFtmdp4BuWlYBbfbHarr234YBs8EJQ7NHKXdeL/Z7ByH&#10;tu27pk0lI5oihBBWs0U9hLV9T45TSjmmnCRJev367XazH/ouJ3n79v7jDyOiV6GUpL+cM2PJKAJ9&#10;v2iafrs9PG734xjNwWK1vLq6inHs+75ojukQ2gawkFfRg6iJhFevHjzCfDaY4ptXu+UyLIbAWAAU&#10;vXqkIkpswEbkEBwCmhZAbttO9ICMYAlRfMC26/6rv/74088+WF589eUf7h7fbgRKUUxK3bB8fbP+&#10;x1/9fjd92HK+vz9Ifh24XZyfJduYm2DmXk+P+0v8xj+++Oo//viTn3398Oof7r4vs2Yb+HEa91/f&#10;fpqf/+KnP8vl8PrV281uN1ucrVbnu/2oqIf9eLZalVKrurGiv877LAkAkKCY1MTuUkTEKuaKyCKJ&#10;iUypZuKLqHMOkbwL5Hi/2ZJzzFzeBY1W1KoSwIyGYmoI55cXL79/dTgc6tn3cDgMfZ+m6L03Acvq&#10;mddv7+9f3caHPfOwv9/3Q2/Fiui0y7vNKMmQ4Pb2rg3Ufd4iArAWy4ZqkOaL5v6hNK13HIZhFmN0&#10;7FXyyxdvprgml1SnX/ziv/7xT68WK1A7II45j7XyvhSp9Zg1OaNo2W6mLswNOE153NP15Qfbe/3d&#10;L7/9+svv//v/4b8LNB93o3OtquUSP/vBh6/ffvJPv/plcOAQcj30QBW1GgI/BUEXNeecCBIQIpUC&#10;YMwU2mbheCBAKbQ8O29/sppGu73bAuF681hlTkyUU1KBrmtAjxRTllQnnDrv7Q77+m6GUylL44OJ&#10;MYTgg3PeBPq+Z+am6aoJyLlBC4AmQt2u37QdI1nT9VN6KGtZrrq3N+tUtl03Eyub3ZQlTVl961KO&#10;h/3U9wMaMELOyTkjguVq0fXNYR+NfK2tF5En1W6lKjxx1SAy83q9aZpuvx/PzuZ93z+s70SUya/O&#10;Vje3Y9d0035sfatFECE4itOenS0XQ5FUCq5WZ7dvNvf3t5o8mD8/v3p+/dGYxvv7+4ury9B6e0RD&#10;CyFMU1EFFSJo2Pvriw/3++3t7W1MUzv0ZhZjbFvt2uGwj5vNAeDwwbPn8/nCbKMqpYwplu1mv9/v&#10;v/jiC+9dPMTHzcMwdA16IqrsoJw44JNuWc2MmEREQIysppf92Tx8nC7+TCldJdbOueqENFO1gmAn&#10;c/7TOCSqNS0UuaYfgVhN3OV3FGsF/kspYISIZEAERcx7dp6kIDGLZERnxahtzBTNHPtaQR98QFPv&#10;+QQSiQ+cc0QDQNNi5MlR9bFaRV9EDI1y0vGQq+40xjibd4vF4u7uYbPZXF993DZdjBHx3Zzw3okN&#10;AWqhan3ACZGapqksW8m5uhOPhAYc7Z1VBomEOcfdbpezgIqIPD4+tm0Pave3d6vz+dli/rjNgBIa&#10;bya73e78/Lyftd+9/GfXBRFxzKasagAUp+ydJ2IzdKEmEkmMcRj61WoVY+xnyxC8sakWVfPsGh+q&#10;QBGJVDXGWNMr6oGSHWXNT8eO41x0Ajgq5uBdE2Pe78dxTA47U0Sg6vQmxuo2ZcamCcvzsyRFVRt/&#10;dPp78kSV+FdmZFcNHenYAU6IhI6x79zQeyKYNvtp2jet9x4QeTnMrp9dHA4b1RQaSlFLSo4DEtST&#10;t5mQI1NFMjO9f7jf7tbenx5RxBrE6pqA7K0ywURP1vEqRh2GgdHiuA/Od00zdK3jEONG00RcU3Ol&#10;1uEoUI0MFLVK8VVRtGhm59vOkUOtZSNQ65NBFcSK5RrGxSrsnUdXmcNg6olc3w9Xl8+dCwpqRjlp&#10;184Wi/P9q3F+frl+vN9u7ru+eXzczxbDeEi//tXvri6eOce//c0fLq4u+2H2sNsgMDLknAsIVEDr&#10;WDj1DkR6D0sCQkRA7xoAkmICpfVdE7oSgZgBMau4pkVmUW2azjlfKSwmjw59aCoPTAQ10bfi1XVM&#10;PbYcEYM5EQFCx6SqOcc2dPVjnNgLrdkQXdedLRb1wXPOxRjr7sDgqlG/ukIA7e7u7sWLF3/6059y&#10;zsN8EJ3atvOhU5TV6hwtgeWKv4hGTxRaZ5ZCwwVy/XFgqGpWlBmBGYBOvn1CVCsjodvvbiSkwLOh&#10;7x/JmPCw26sAIwbnpjE1bcPIhFjzaGph+FFCUuWFTVe766Zp8t4D1mgoqGUwquoc1X9EYtO6v/jR&#10;D6TskdURGkgNmWNywbfjoTC2ao7RXayWXXcxW1xtdnm331QvBgBUl3g+gnNFtLjAZCAa6aRZiDGr&#10;QI1TYQBmdCRDF2aDX8zaNqDkA6EhKAJ0TTdNExEAgolIzgBAaI6POktHIGYAwK5Ko8l7P8VsJnXC&#10;r81kXdMwAoHVaMYn6BnRRNQx6TE06yTVJ0BDM0FkRDOVmg1DzsyEGU0SISIogmtcI7ktU9g86OuX&#10;+zR5BAQKpha6sFjND3ELzpBts3u8ujzfHvZJNPTDZreb3t7c3D8kSTGrgSuCbRfGOAnkpvUIYCLs&#10;kJlLLi7Q8QF3To/eEhKR5x9c9/3s9ZsbRKxOTGYsklULkhEYgh7NQ5UBFjW1Ov1Kkrevb1azZX85&#10;MDaE3Xgoi/ni6tnyxfc30yimDn2XsjZNCM28iDI5VWnb+XJ12XTh26+/OVstGYmchaYdmuAal9JE&#10;RN41plwKoDKZBd/OhsV2u3379rZt+xpLnnN+/WZjODGVVDqZUi6lAppoagZ8rP1DBEIDMK73DxFO&#10;6XSuaYbD7rBZx7admTrftAZFZCJyFe8mIqJOhTaPe0MXkyD5+Xz+sF6XUph9DT/ej7tSkkoKITD7&#10;rm+2uymmkR2KlNC0y9XMBQEQJA2OUz7UEyYDenYpJSPnfVMiMLWg2Her1i/ms/Pz1bOunSMSYZjP&#10;mo8/avp2dXf38Pbm4e7uPsbJzLz33dAKTCpKHiWDYkVvhdkBgIqoarGiVrDmQQOaapKSppSSWEEr&#10;6EptXnLo2DlonFMit91sHrfrzQEun5lvPTKCQUqTd66SvVVWVwOO+NQuoarA0DRd1w3MHKc8jlMp&#10;5T3/ktZyz/r+A0COEYlVRYoF59BBzGmKh5K572dd15VSxihSNXCGANb4YALBse/7Wd/FQ0wZGw7n&#10;y4WkUgyIIJUcY2Tv2aEq5JxFpHJBZ8NSRMwFgDJlIfbsnQ/txdWSXNjuDrlo61GKxSkvV4uu60Sk&#10;aZr57ExH60oaZK5sqqDF7u/X//TrX5GHzz//bLU8n+KWOJuBadls73ebSaa8WYe+82czX8rQ0ML7&#10;xiEqyj5O5Ai9MSEZCSgDETsAk5LYNWYZiXygNO12u9yExUeffPA//k9/95/+/qt/+A+/fvXderOx&#10;bBj6oWn67755lTbbBhLkLX44+8q+/+KnH159sNpL3E2T0WH2+Uf6Zf9//x9f//Lm5n49RgT2Lc0X&#10;q/5cbt+Q71w7ePDr/VaNVSAmHceYJJ1fXKmaQwJAVYEjd3SsEnnSCz0dzSte6zgkTHW2VQFmrqln&#10;TF4BCYi9R3ZJUhFh7/6M6jrqM7VOzlWme319PW12r7bfk8F0GGfN4JEcsWU5TJtX3363v3vgojff&#10;vZzPzxZXZ7PlbDMdbl/fpKJEhGaH7Xb9yDk/69rgzJBKlPH+4UXjeqTSduw4zGb90C632z8650Kj&#10;m/3GcPziR9c/+OLy7ByndI94MExViAhQRWoMoM658TARtrPZYvuQvWvTRONeZx9f//Y3v3/14hFQ&#10;fvmPX/3Vz78A8Cal5MwO2bkf/fCzb779Y4qTY8ZowFRNEaaVPrGTA8cqSYJECB5REZ2qWy2ftc38&#10;sI9mQOT8KWgHAHa7XRynSpohYikaY2xnM0Tom343Fc8cQsg5nyJ530nZj+sgOiSP4MBqVQw0wQEo&#10;AnrXokaEzqGTtMuJTHNoHXtDLkw264NKAhBiC4ENSkoRSVVL/SmlFEaqqG3OJpoXi/liMRsPUU3Y&#10;eSo1qQiJoM56RyCfqOa1pJTW6/VsNkM8plxsNhvAstuvz5Z9aGi93vR937gGMasqEXjvfGBiKxKJ&#10;eBiaOEnO+rC+C6Erz/T+/r7Kqruu897HGE2R2TtudtvxfKltG7ghFQJYL+bnAjWp9KgfNsNauyXF&#10;gnd9N8slliKnDGTygRGhbr31IogWcMpcE9QK/PnXO1VFtTNZUakc15PP9s/kv/X1qfCwHWGUk875&#10;vY6Vp4ekLubV3/tUp2R/rr5+/79EMiRgBe+9c0eLGdCRRz3+cTXEUjHomi1cLz6iGYhqATCk40dS&#10;PSas1b+fmQBZze33cRwnVVIVYm7b9jgJMBeVUooPjXPvop7rK/I0ANfS5BOVYfUWnSCAJ70xPEVk&#10;iUgNxAJ7MrxZnHJzimK+u7s7Ww7Pnj3b7O6KyPrhfn/YrS6eLS9XKpmIKpFe5XYplpoCXQ8fT8N5&#10;5dnq3+9ccMSIqPUaINYCufqR6kOe0lRKeYoCltNdNoRajnV8SMRqhouYDl23fci79Q4US8kM7dPt&#10;NoBKHSPCMOtC8Ea5siWqSoYNQJFslhGR2DGTiOLNklMAACAASURBVCEZoZopMyEKEYWG2FlOU0xb&#10;gyiiwtr4pu24aSmLxnRQUCQ7NU9BHeABoJSCDkUNrOwO2ySJA9XOj/eftAri5JwZsUrZmTGPyREE&#10;z97z+vG+9ewDq2qBZKZ2qj9R1RrKWPnkYxgWOoGnMCRFlKYlbnm3nsykKDJ7ZCZFVUCEohhjaYKF&#10;EILvCIDMMbOILpfnq9XFdrNn4uBdjAdENxvOvLvbPI5MjXctoVOBu7drKfxwv//9777a7TZv3tx9&#10;/92rv/jLH7MLWSIYgYGB1lo7qAwUnEjwf7EOWHUTkaKCIYB1XVfduYAKwKdN+HgRjB0iMnlmrtAh&#10;cm1ZVoB6lQwAmX2F2yp5SIQAVFRyrssa1WBEfHcXOHhf21CeVh5mvry8rIoMK1IrrOsnefny5W9+&#10;++svv/ztcNYTOQJ2oQuBXENqCUBU8imrz5QzOyUuajHLDlUI1IgRue6ziO4EyZmZICqgVu5uipuU&#10;0tWqmy/6rks55pRynKaWG0KuAuYa45TylEtUObLrRJRzdW/Bcrk8HA549I/AyY5UY7SRjloNvX+4&#10;bTt3cblgBhdcHmv7YyvmS8YYldyQEiG1XT/v+pVouL1bl0zELuZJUclIQHLRrEVUVAUIVRWpkgSQ&#10;S1E9mf9ViYAQEIQdNAEcq6bJteiDj/t941xwPsfknFMoT/fldGw4hsodGcAngT2pgXjPOStAHZAo&#10;58yJ7InqP72McEqLsGP8IiAoADCCGTBqlaShGRCYKBKbiWlxrq6BFkKjwmBOSzPu/JuXm3HnCatI&#10;mOeLpu870VhkijJmKMqWVUopWYXZh7ZD5inl7X4XY+5mQ9P3McXGoYCo8hEoL6JVqI/AzO6U+V9z&#10;FkTk+++/L0Vzzm3bmimiqRaiOjfCKQT7mFwAaq6mf4KaQBxTiSWOebs9BO4QEAydax23udg4JjXv&#10;OWQThQDgkIDJM0FohtD0TByaAcwBOcfQtPOm8WM6MPuua5zzKeWSFZFLSbPZAgAeH7f7/b5tY22u&#10;IqLxENWiD7DZbOZnLsZYR3WrAS7VrQpwyuyonbq1X7fuKgzm04Ql8z6XxYyw94fD3sBqbPs0RgVE&#10;o/VmnEadRi0logcA6vpGQJznvm93u03MEzGqFasV0d45R6qllIiks3mYLzqFvUFSjWg1zZIYfWVl&#10;nGuJyJTBOPj5cnm9Wj4/m13NhlXfzXKWu7u77fbhsI0APAzDMMxX55evX7++vb09HA5ExK7mXaMj&#10;tsAoRA7luOsaIhodJY2gZYpj4xswIiMVOKWsokP2akXNAMQ76rpusbCc1oKyefOgxs8/eqZSch4N&#10;pO9WRPXRPx53iMgAUlFPSES+CaFtKlg4juPhMMK7bRpMVE0IHREh+2maCL1j2h8233//YnHWX1wu&#10;FGA8RATwrutmXdu2RRMb5CyAFMdY39Wcc8vt9dWzaa95UnKtCayDm/fz1fJivdmu1+t+NkOymFIp&#10;pWkax2hm6/W6SOqbwbmQY7q8Op93/fXVMxMzsPV6fZrrdL3dDGdD03izMp93V2WZb+L2sAMA75r9&#10;4XB/tznsy/ff3ZYCqJ6wWSwD4sREKijIw9Dd78bHMREs7t7effNNav/6Fz/5i4+t7O/uvjuM+89/&#10;+DzLWjEbC3s2VAGptQ0ojOjMlNANvTdDs60aMsrf/e2Pn5/1/8v//J++/W4jE6XEIOoM9i82COok&#10;F0sj7HbD/pOrS8Fhr2mvk3ZT/6OL8vXLu9cHvOhjFEF1YA3x3ePWELZT+vEPP7VAL19+v9u9XZ6v&#10;drtD0zfL5fk4jcjkXVNVhM45PWKi7v2gfD09EszsfeDorWQVMMYT00IAhMA1TlNFiioe82MQTgn+&#10;705CZsH54Bo0I4MutJJKKSIcsGhA7tgj4JjGx7dvF9x89uyDr27vNKe8O3TPLjzwzasbDsG3zgcj&#10;xJKyaRq64WAJMLUdFd1+dHVFqA/3r59ff/q4vruLN33nctx4Hz/99OyTz774m//2rz7+9NzggBRF&#10;Ip7AYzGpp1LRklIqYg3DYZfAOtDZfrN7fvUXoMOrl+vDDkXL73799aeffHJx3iEmsYygCOXD51c/&#10;/vzz9XYtuZhYNRzUzUvNavhKPRXW/RqADAgJq06mawfnG8QCZkVNEQTMEJm5xuc8bXuVUGJeuYBs&#10;vI9bIvCeYxwrEE5EdZBDg+C8JUFFdp2KlgKMFSGeieTA3sxA2fs2+Ha3PeToSpKu7xG4FHWkw6xv&#10;Gs/OkIQYkCymsUIbYpo1xTh1bVuk1MoEsXJ+vlytzl6/flukeNcqqtmxTaFeE9Ua7QBEjtm3XXf/&#10;8OCce3x8bNvQhG4cYz+0L1/eDLMfnJ3Nv/nuj598ce6IRZMWQbU2uNp35z2p5qZ1+92Erh338XG7&#10;fXx8XK/XWVK/HWrNWynFOed9l2KJMTpuEJ2qMQcEtzy7nOLmcDiUmKAAO24chKHxrqmaPfLBM82Y&#10;FW2zWVdiVqyuvug8IRkBIPPRoQlwjJCs02H1dJpVA5yBWPkzV3CdWU/qYannwqdBVFURtaYX2v/H&#10;oRpOo5Epgpkd87II1I4TxElia4iIdGwbqu+48+Ac5yJq74TElWRQMFBSKwAQQiilmBZ2gYly0iPT&#10;a4pkZIYGVoNamBDx+DOM7x9ud4ckRrlI03Tz+XzKUyoaQuuc0+p3esd8v8u7qp8Qn67KaQCWyoLi&#10;+/9ejpPDkZ1+VzObUiJAEYklO89939/cvJmm6eJyiQB93xLBw+PGN3037zebjVphboghFwOgGLOq&#10;1jaEmhEjgs6xYyc1N5EotC2RAxQrGVQd89H9e2Q9KcZczQJUVYa1EVmLogCqaTXjmappKSCISGjk&#10;yN2+eXn79o6wYRcqonK8JmS1FhcRuq4FgKfcOzBhbpjZgM2UHXrvGC1KNklEhB69J0LznoehZYZ9&#10;3qc0to1zHruGZrNmvgihAY2Sy141AYERCQgpHWdRglJS8A0z7qfxYX2b89jNfIFUZR31iwFrUqak&#10;3HQNVwe6aowxOGZGLTmnuOhmzmEuo2l0JMynCG1zRIaI9VWom1LN8SqlqKKZFJmIxZPv+jBmyUkE&#10;RLUaT4iMkH0WTEm1JfLezFQZlYILTA2hb5o+S2JG7xtEnA3Lvl/c3d11na86TxW5u12L2RD67Xr8&#10;1a9/s90cfvlPvz2/OleDGktTg6ZVTQyrQa++bacw3nedNIwMhszsyDEFhHB1ed003bQZwfBoFtYi&#10;QImKlciMnryRoUM4BvXSkWk2rYgnEcIJNXDOV1PDU7801upLYkT3blNWSLEgymxY1OCrarN3zo3j&#10;KJqklJwthLDZbL777tuvv/7aef7rv/53oSHyKDoCKbFkTSkdxmmvRap9KpexSARMooc0RXJN9f+Q&#10;IWE1/jgQUDNiADNUYUfMoCZmAsYpyjjtVPX66tl+i2fz8erqSiNrwZSKaUIMZCopMpiAAiiheVez&#10;r4gYzpbzF9+/AgB2qGo1WIEJq4rbwIghNO7N65cG5Ww5hCYZYAh9yiqCzneHfbp72A9Dw64LYdG0&#10;ZyljymWKBcwLJJFsVNBIQVRANJuZoTGjSGY0ZjbIZrlIjNPeRFSEoNoDrWma+aztWyx5LJnnvdfk&#10;VaTGvfGxWU0Bj6Q0VJVptaJq9TPzyV4gpaQ2NFoEyYL3YE3OueQaygh0zEhDxWpXFIAnv8kxKB4M&#10;6xZmaogKVhCI6ZQlpcTcdE2bS5SsjJ2VZvugt2/2jw+C1rvQskdmGIYudJh1LHpIZVIQZEhSUk5Z&#10;jL1zgbKUVGR7GFNK7XzOrgEpqQgxcrWdVxIO0DlHCMyeq3G8VoghpFK++9NXXTc0betcD2qqkEtC&#10;tArBVEtO7UE/ZgUCERiwNwEV9K5laqTQw3ZfMhz2WaQ7HDZ3t4/bfWTfqiGRI3SAlX3FpmuHYU4Y&#10;imrTzYyMXGiaxjddrWpvQ2iaTrVM+4NIru9a27aHw3RzcyMis1k5ZbVwkiKawdEYpxkssqh3DGh6&#10;SvQ4btmICjX18t1pAcExNSXT+mHMieKUzhZ5NqMYY9ezc87MunZomqGk5uF+vXmM+13KxSgoEYXW&#10;t13jG4dom+2jc/UkAETgPIXg2s6zg/1hRBKDOTslRa1pJsf0XEYgx50nV3LJYn3XXV1eX55/cnXx&#10;SfBnmnm3iXc3t6WUlCYR2+3GFAuyG4bhbDmfL7oPP7mepsN6/RBj3O12sRSHhAogoIAMpiSqqmhk&#10;ynDstMgx+WN9OpYcVTIiooFjZlCtg7tzuWmbxWKWcy6aiXsEd35+OcVtKmRavPe1U6tCRPBkQkME&#10;4qZpu25AxJp9GmMSEQauowzUjLIjyYAqKIUWZ8vHzcM3X736h//rHz/86Prf/Bd/RT6rCQGaoXdN&#10;2wBy49iPMQH627e3krJnjmPys9kXn3/urdFs5Ppv//Ris933w3x5vtpNkb1v+6aCWM65rm8ceTNZ&#10;7zaHwwFmOJ/Pz8/PL8/PX714naUQUBrjAz4isiGK2P39fdP68/Mz72g+641W+zTerO/Gcey98z7E&#10;WBbz1bOr66++evPlH16NU/nBF9eXV165gFFwvjvr728fHu83bdt2w+Lu5vU3f7q5uLr8+IOr8dXL&#10;3//+u2E+68/YSvYBWwdGZjkDmPdOBUIItXEXqzYYhWmK+XUR+9nPLuezv/33//53f/8PvzejNnQu&#10;2lXof3r1Aad9zo/2cno1fnPd92c/aFs3JE+7sj3/7PL8h1evH75nBWEfRZ1HYk4qj/vdn96++vm/&#10;+VefdJ+/fvMmj6ntZ2PMq/PV/GwV78vjenveBAS2utm+x/fae19qwEDMntkzUDE0ATAH5swyCKRU&#10;Fv1stjgrwDEnUmeoRTM6Rjiyl+/PwCmVvu8J8O7tDQG2TXO/vvEKh2GRYgyuKaUcdjtJeRiaD6+u&#10;rz77bLg638X9s9UFMjFQHKciqIJth2kad5uH1aIxm0xl6Bf/zd/84ief/+ybr1/94fdf/82/+7c3&#10;bx/+/j/8x1nfHqb7z3/4/L/8t391dd1+9OnZYbzb7m8Js6qinQZgrYWcmrNIAce9FAb1XbO6u4lt&#10;uPjw+Y8f7tbe9Y6Htu3vb8dvvno1Hz5dLPtcIgHkHFX1X/3sL7/85z/mKXKdO+BIeKKhnRg8BgKj&#10;Y7MoGEAtmtL9/rBYzEJopVS1JFXx6hMSEWM0M1OsVLCINNyUXJ58PmmK02EPphUsIyIk895PNuYs&#10;QxvilEsqBSRPed61jDa0jZkxUdcOwcPjwy2Yl2KdXzlnMYsUMAXvGUQFj9WmNZi0KjxTSjGNbeeK&#10;Jk+MCCnFrhkWZ7OaO1Lry1UVsRj5pweDCKscSESGYSilVJ0q4rLve0Tqu1lK4267v76+ur9b/+CL&#10;Kzt15AAZsxGbQXHeSYGm8ewmAw4Nxhg3m3XTBUyw3++HYXjqYar1yCeDNNZJqbZKLpdLA5FyHAu9&#10;d0SMwMxeFWqcsnPBzDab3fH/u8SS4xPWo6oVdz5mMJ+2q/p6ASC8ByL+/82x9t77+PTbOhIDHPm0&#10;4y74Z8xuxaz+pRf36QV8ohGe5l4tgkpqgsZ8Um1gbfCjY4ha0XwEiBSZOaaxKs2qp1RNEI+BeifF&#10;pwIwoCKRiBiwmj0+buOU0XeqGrrWt83D/eM4pq6b+RBK0pzjE75zfGmM3n3m/6yXuCIC9WqcniV6&#10;ugX1+pyIx7Lf74euR8Q4RR+GxWJRcZZ+aBDxfLk6TON6s1UtaZo2m7W5igZWeUKJMR5/kL1bJBHR&#10;eZdVuq73vmnb9v2bRQzHaF6sXc2ldquaSfX3qRUzeW/mB7OTd1pUhciUMZRY7m7uJZVuWIC6DPLu&#10;3p2Co4nJORLNYuXphISINeIViZ1j71lyFMlm4hx5H9ghIw1DN8yaUlJMe8DiHDWBu97N5o3zNk2b&#10;qdj+sFHLiA4Rjh5+OHYqFVO20rTu4c3t/eOtQWEXUhI7ndz42DMsqkoMTdMgmkhGQ5PcdAOajNO+&#10;65ph6HzgEicpE3jzDqvyGc0TWxXB2YkBVtXawsTgCPUw7SSPwrkfGso2cUpRRAoYA5AaOMViEKd0&#10;8IksuaOEHVYXlynK/d3m6upqMz2WUkLTIQAoXl1+kJPENHoX2rbbbrcPD1tid766NuWXL94E39/c&#10;3N7fbZbPz6bxuAK8/0armdFxb7X3fgWAUgoDA4OKoQETDMNsmqZxmhiFqSHyCKYmpSQzIQNV5SNt&#10;CzWOrkI9iMaejoCKSI6pjr1VbOK999498b2VLq7lMbUkaT6ft21b1/NaG7bdbuuvXdd1jZ+m6cWL&#10;F19++WXO8ec///n19fUUx6bhtguPu7VacoFSmmKettutSiXmtZRskJHTOK3XGzfFBwJTSIByQn7h&#10;GBNjp5Y4RCIAhVIUkUJwh8Pu/v724+d/eTafq4Tl7OLldzevXr29u31QQ3YeUWPMdckz05xTzf5p&#10;mka1iMjd/c0peQv1PU0NgCJS27ZN02w2j8YbkUIEUxRmb1qIGyn0+tXD4yZ5f7WcrQDdGMv+kJBC&#10;MUTQKY3EaqJm1ZtZy3YUTQABsCBVnWYGFEQpZaoICaAAFCY8X5xdP1uEkECnw24/b+ezYdis1yml&#10;xrd6sq4e1zqj03uNpoanZsH6Td2FGx/guHP5OgboU/z16eGkYxVixQe16vFrYZ+BsqHV9lZTgFqL&#10;VA2eaqCIyOzHMTkKzMP6vrx+kfdbJhiYWyLXBA8UkQFQskrRUqwIGBClnKVCRIDs/Ga72+32KRZV&#10;kGI5GSKBZA7snKtDSY039wxPnSIAoAI1CV5V7+/vVisMTeO9twK5xJyjgRChwb/cW9HAREQRzaxY&#10;SoUoAHCcZBqLAfvQIfv14367n5Bc2/abQ6T/l673apItOdLEXETEEalLXdUK3Y2GmAXGdmY5SzPS&#10;aCTXdn8IX/gb12h8W9Joyx1iZgCwB0DLq2/dUimOigh334fIqm5gyHq4VlY3M6vyZJwId/+UC8wO&#10;S8SJagihaZp+GomgqioAmM0WTdOkJLvdrp35EIKIDENfSjVirOsWEe/u7rbb7Ww2A4CyB8qDF4Am&#10;dE0p81IS4qI1RivJiUZFmq0IBIDH+gGJHFM1DHBzfciRc9JhSEVXuFzOiWyapjpUKdow5Mt3d7e3&#10;4xRRDQmVONsk89W8akLX71OKVdVmGeu6KSc7O2zberWapdxlyQZRdFKZkMqyMVNGcqbOzAP5KrSO&#10;6+Xi9HzzdDl/pLl5c3nz/Ls3L1+8GcdxuVyen5+u1+vg6yn2Q98XalXZ9pvWtTMvcCQS5qTDMG3v&#10;DvvukJNAWTNH1psyARh55+sqgGGOSXMSSQ6dWHYlANp5EEmAyYcqeFSJb1+/PHv0Sbc/5ClLzO2s&#10;cUgAWlcV3AvoEaEwipxzVdtWbVN4iWM/iYgpFsUZmKrk45wf2AxNMU7m3VwtfPvtu7//+39+/uIu&#10;JX78ZLs5Dc6jI5ZMSSBmG/qRKDtfOedXiyXDqFHcPWKVhn69PD09fQJGr99eDlG6bn/odv3Y6Vad&#10;c95RqByBMRhXngdMmrrxAKiVr9uqnabpsN15dqRmKo0PIhJj7PYHtfzsyRl5UxXn6OLR2bbfXV5f&#10;gZhzAcjPZouL08cvX74zhW43vXlxvWgu2rkndIS+ruvZon3//uowdUBzJf6n3//x3dW7//Dv/vsp&#10;+z9+vdsN//l/+nf/rfOBGFM21Ihl+ohEjDFnNPI+OIcx9qbZVdNizuPhXZLp888/2Jz8Hbn0j//4&#10;vQ16Vp99NDv/sD1dLc5v3n3fHe4Ou7vX7fN59ZNmXcXGphibBh8/O/mH//KVZGbfKhiAjtOhqn3d&#10;Vq/fvb3e3q3nzerkxFftMIwi2vfj1dXV7rDr+8P6fOMcK8jDFql4pB1qMUAw1D+LAkYoaWqAx+kH&#10;AqEn8nXVLFrRwz6pmNnRpRNJgRgAiu0sICBKTG3Vnm1Opmmah+qDp0/TYZjGcX/YTulkwcs4jFdX&#10;lzGOO8nOw+bidPP08dvrSyRomrryPubs2TEagrZNIJScD1Ug742s/8XPPnl8tlktl4/OL/6H/+7f&#10;xkk+/eTpd99+9dU346PH7dNnc7Hdzc1etDcdfVMVilTB2cwsF9lYJqbK1PcdBJq9eX17/X78qy8+&#10;/f67101V+9BMSauqMU0vX7xbr6ov2mfeVSkPJtKN8fzs0cfxo/1+X9XVJBGwGMQDlmHDPROpUPfu&#10;rU0BAHLSy8tL7xcFFov53saZbEpJARxijBEUgmcAijHt9/u69UVYWFC7lKfdboeOAQAUNItlCb5G&#10;A9FMBEiFSirjMO73XR2CmVVN5RFCcGDZDJiaaYjTCO1sM5tXBvz+/Q6AhrFr2lDYJllNDIFcQdjG&#10;OKxgdsyj0TyM+xCqzemmaZpxOJgJIiDBfXZroYIb4jG9JuesylXVGBARGkAS9aGeUqzbZnfopphX&#10;qxUAgJgP7FjFyPly0klKErxvZlXdxt1tJNcgITKxsXNuHMe+70s/IyI5W9M0SJZSameNQ5jiACpX&#10;79/99IuPwVbjmJjAJJtSWcIAYCbsnOoxySbnXFXezAo0SlyqhKOLJsAxfwgAjtxIM0CT0hXr0VDq&#10;fijwI5bEQ7OKxXj5h34PoGRR8J/pC+6L7Qd/YIA/64p/3JVpyQ85sql/4AaXdqI8ppCij9itwTF2&#10;/l4aJvno5/+gm3h4ETMgZiIiMCSjh+Re5py0G5IoMjikXFW1iOwO+5xp4RwAxpysiCpMHjzDfvzv&#10;X7zhH+q5HwVj/MVltHuPMe9cjLEOlaoWfKlpmqqq9nfbzWreVnVVNde3d6UrKEOlUJMPnFJyvkox&#10;j3ECQixGGYCIdPSdJiSgwq733iOaqhEaMDrnPLNDQiJmHqa+vD4iiplo2XUzoCqaQJlwg9kxIZUB&#10;VTRUdbcbum5o2zmBi+n4KR83ZLOMiHCks6oqIJQmRxVyzuMonjVUxICgmnMEtCq4WVs7RwYanF/M&#10;Z8FT3/UpDsEDO6u8zVq3XFSeYej7lHF7uI15Ijx+4lroeGYEiAgppbrF6+v349j7CksXVrTuhOwK&#10;0zpn0xycZyQk43v3bOecagaR1WrRtDVRFlQ8proosaaUADIXxowZACMykgOgMh9hh0g2jIeURjCH&#10;3oeKgSq1SWPRiZGkQpZxkxJij8KzGbdV69Bv1ucpxqurm/PzR009G4bBTNFgNpsTUd/3v/3tP/rA&#10;zoW+m6Yxt22do+13/fXVFo0IWLXUpT+sPEUwUCjOCvcwDuIxDvCo3yZCQwCapskBtk3jOOy2h67v&#10;vWuDJ++pJH+Cgmg2kSyxkPuaunYcivSUDPCoQZWcU4qSYkxRvPfec1mWAJBzTnkQpdLWrlar0veW&#10;UYJo6veHIusotwARxTRVtd/38Ztvvrm7uzt7dDGrm08//ZSI7ra34whmeNhPqjnUIWXI2cWB0O6D&#10;2YyIAmPNllFmTAmP6oFSzJbkQjkWlOWW18J3RETSLI5Qs2zvrjeL3Wa1+PiTJ08uHn/6yU/++fd/&#10;/O7bF30/SsZhiJQUEcnQEQuYQWZ2oXLOOU1xd3vHgKhlcl/85UWVgvehcnVdj+N46HauGobUxYiq&#10;IAJMdVMvn7+4fvnq/cnJB4v5KVJ16MekKSt4dqMkhAjOskYD0YKLPWzFZGJmlKCkYevEzpoG25aG&#10;YTITT+pY1/P67Lw9OWnBJI6YU97v9yebRdM04zgCmeaMjux+g0VUJMPSBpMRER7zfY/DXNXc9z2q&#10;IXqVH4g8kjPeDwfNDI8G/3qPex0pCmhawnGP7wIRjOhozoeIRmDeVXHagTZVdXbY0puXu/2WCRqE&#10;4FwAAmJAR+yASA20zPjKnasKzJ5ZUhQi2+12+/0+qZT9U0SyKTurfXDEJhHMnGfPDCClOXwoU4tb&#10;Rtn2AVQtlxQwkSyS7nOPzIoPPZT8QEIEx85QQVgsI3JdBTAXJ1Wjup7N5ifE9YtX3xy6QdT23SBq&#10;5BXA0Mx7x8whBACIw1jWT1X74GszTeOgqnVds6dpGMZxJEQ1ydnats0xjf3AjG1bF+lQUpGcnaMp&#10;6xQj+1nSJGYpTqG6t1+F47DaHqoJRDjGNSOzC6GKg0sRciKmxhRSSk1bLZYNUkaVUDWaQ4qm4qex&#10;B6yOtpFg5IiZVWTsh1CxSnLE3jEREptqZKL1aka0zlLPZxWhiuZC6zQ1Uh9cDRYQnId6Vi+CnzV+&#10;RbaaBvfd6xdvXl89f/5ye7d3zCImYjc3u9PT05w0Jz10d9c3N8TgPftA9ayuKu8cG2JWQVZ0SbDc&#10;XMbACCQCoOaJFaBtqrauVGHMmcAYAUEJrNjBCbERm+TBu3Y2r548Pb9897rv9lHyfrtrZ672deWD&#10;9wxYAsTKwWlm5p2vqpJ+yTHGYRhyknLiWiH6mBR7leONomaKVZib0Tdfvfn9b7959eJmtbhIEf/0&#10;h5effn6xOW24riRjzhCj7naHaZpC1YRQb1abtmr7wzTROPSHty/e4aCPzj6Yxtx347xpp9z1w4Ec&#10;sneHbmdmy+Xce07TWIewbk+891VVEUKSDDCKSJKYVNIUHTMj1T7EnLphyDnv9/uUJse83+8zymK1&#10;+Pjjj6/vtpc3N1OMgViSzmaLi9PzQ98D0G7XX18dnFtXlVOFcRzZ4TANw/txmA+LdnZ6elpXeL3r&#10;23b+yedPY9rvDjqfe/KYh8k7a9qKSXLOWGz1oVjWsPdVTjBNA8i0XJ1Mh9ub2+709PN//+//uq2r&#10;v/9Pf4A0LHzlkzaZT3R2WoUeZnff392cXa9/ed7WkEimfvvs6fkHHz159Xw/5SgGfX+Y4ui922w2&#10;t7vtP//xD3/7178+2Zz13ct//sOfFosFBd91w253ADIAsuNkDxUUmB5Kxh+VxVgU5VgqD0Q4RqgR&#10;GBGg51oyMoblcp0Ndu+7rNlX7iHIRLEgS4TIZeaKhqGpt4drzrparZ59+MHV5fuYcxJxVYCRxxTJ&#10;cTcMrq0NhB0g2nZ7O5kAgJpU1dwHbRv483RyWAAAIABJREFUxc8//eDZeor7umLv8bDdjaLv3ojj&#10;2XzmusNNjPrZZ88k3Xz19b6uzusqgWPDiQDTIF3XHTdQVbGcVFRAhcD8NCCaR/DPX1y/+Or9p5/8&#10;chymr7/+/pc//5kpqlASWK/mOcPX337XzOCjj8/V2MwqR33fr9frcRy1MDtRweihXjEEAjagcu4c&#10;d5MyMhW5ublZrs4Xc0ICduQdFxlvyXAAgBQzo6PKec8S9bDv1ycLRAwhoGjIIcs4TZNHj4iqEOM4&#10;EddVy8yIZBJBk2pBJrA7TKu59v24mi88Q4wxxkNOaoZ9P16+u12vHy+bs8V64+hqNX89jreIaIjO&#10;BUlHek9KKeeY0qSWicDMnPclHe7p08fr9fLd2+u6mhMBMyvgUXuOWKCh4tjhnCs47TRNdV17X+33&#10;d23bbrf75aouB+SvfvXrJLdmx24fgJ1zACqStBx1ZCGELPu2XnpXIeIwjGVJj+PoXXXvYEyA2g+7&#10;t+/eqKW2DjlHNTns76bhfNZUDtnQRLOpC4Wwd99JqiqiLRYLImhnwQcWIBFyR2KhEoEi6p+rf/EH&#10;0eaDe0KBd7KZ/kUz+UMjR/jj9vWh1fxBMIwKRbr08DA79oGIJQTyh2c9PMb+rCvGh/d1RDWJi2mI&#10;qoocQSEic47MsPSHBWEuymTEB8AZENF7RtDjsxARDZnGOKWYEVnFvA/e+3GaVLWuW3YuShaROlRN&#10;08TdCP/iq0COBelV1eKoXHh5eC8ALrV7gW3LX1LKo5zzerku36eUys8Lz7PbH0IIs9kiT7HbH8iI&#10;jMZxYGbnqGCVZtZ13b00C5m4wOAhBGbKmokoVFWhQpQ5GjOT4yJzZWYgLE1FSlNJnMqSRBIcC0+8&#10;9+ZBeOjkgcHMc6hceH75entzS1aLKRNJPjq6FIYwKaAVU3RQVSN74ISr6jRl8OBDccQpqnWoq1DX&#10;gRhVc12FunGS0zgdVHOonCOrG19V7BwwAaIg4W6/jakPrgJydk86KCMHIBSNu/20P+wMhJzLOZkZ&#10;F+uvMipDLDVGCCHlqXjzShLvPYKmlIp2QDWbxmLhQ6im+f4kOtL3VcAK014NHakcrUdQZew70wQA&#10;03Sg0BBzVQfmEtSJAKLZGCCJwTgy+BAqCMQhxJjn8+Xubv/u3ftHZ+cAsL/blXYihGo2m8eYU0qz&#10;WUpJmmbmuJ7GFGMcholYybsQ6qOx2fFuVQNBKhqsf7mW7+9souKBl7N6T0WgcX21H8dRPUJpI0mZ&#10;PBXrRFKRnHOKMU5jXVVNQf8cgkEB2rLmIwYZKldXTUE+U57K5CUE571/9uxZCfgt2MY0TeM4ppSm&#10;aXpgxDzcaNvt9u3btyGEL774YrPZXL55e3u7Xa0W3gVVrapmPlvHGNk5MI+WHSmhiYhKMnFmAGQE&#10;yfNCLBZFjqgZ5NKiIJRMU3ioJBHBOc/MebJxSKZsenjz9vsQmtXicRrjk8dnwf3i008/6fv46uXb&#10;7757fn217bqu7CpZlblAf1bXFZJ13d77SjXrkVV6X9jQETXd39103f7D84VzFCUxsIgRh90hXr7f&#10;ztrNhx98hlzvtp0gITlkm/KUJFLZgyCLieGPtmhEMDGQklNgkAAzO2xad3K6ePVqD5qIYT6r1psw&#10;a8hRSmmqvPMchmHfBZq3rapmSUhldv4X41G8X2tIhIUz9dDrpnFiZlQuO3BRTokI/ehYKcV8zumH&#10;s+bBJMIUEEhB0FDRQBHJQJEK7R69944bCk2e6jcvb/dbq/y67yxLrmsCMtXcVlUIgbyKZnLMzKhF&#10;MOHms4Um2G63McZpiGAGop7Ys0cDRuIjEKYpRyar7vt2REQ14HvlK3M508sQrYiri8f+cYNC/bH0&#10;vjSRUDwLFFEUgJp6Vrk2+BbQrecLX7WLxVk/pm4YxcDXTUziHHliAgWApqrZUx18SlPKU924Ori6&#10;aVJK+10nKS1mTXExKHccMYmWg1X6rjeQ2WzmPJlJzknBVCMHgkmzJGYex7F4apgxmKkA0o8/9+OU&#10;+X6sxgjsXeM9IbgUc1V5Zi8i3jMzIOUquKZpt7c69Hm52LyjKOhNJhFNeawaH9MoY0IE731Kw3qz&#10;LPs6AGRJOWdimy9qAI+UVCOAOl/0m4aEps5R8G7muQKdka08baaBX71/9913L7rDoELL5To4H3zo&#10;+/7m5qapZwCATEQuxlFjjhFgND92dR18xSJyRM6DtTO/TZOaEhxZ7ESEgI6Ii6eNSjEbZQImBhFH&#10;BClnB+Iop9h5N18tVv/qlz/90z+/v765cXX98vmLL372KRrlWCobUCtiAysXom3apmmc4xhTGlOZ&#10;1CKiSqk28j1xpVBwuGCxzOH6av/ll99eXu5OTp+2bT3F/vJyh5Sd/2DerIg8ofeu8r7KWa+urhAZ&#10;FDbLzel6cxWvn3/3/O2rV2fz0xzHd29eXd8dun7ouu4wRu/D+cXp7nDo+74sYpVMYDlOznGh3s3n&#10;7fnpRY4y9ZNm6bddznmQYTmbp6SHw6HxQVXevHl3/vjUBR9TdlOez5ePHz+53m6dISIOwzCbzT77&#10;7LMvv/yy3x8M8v5kuVph8C74OkOcr5brsyWhWy1PNqvVRx98OGtczn0/5Y9+8sU47btezEyMQ8XM&#10;VVYFQDEx0Yar4DnnPA699z6EyvlK2XbTXdM03qb3N1+ulh/+z//ub9fV8jf/+5dT3NezExulUu/B&#10;eaMUx+H7w+x03iznVtHuMM6r1c8//+z7b//zFBHQOdDK8XK9WMya7fXlP/3TP/3ip1+4UIkBAIzj&#10;WNd1Xdfb59tnHz5lZlVBLsqz/4+zuhRSDzvmwxBEFUQMDIlYci5pEIvFXMFd3W2nfmsxo0MiVyhB&#10;R/KKMSIAU47Sj0PX9xYqZm6Ws1OCQ98Pmm66uwyZZwFEdeoFoV3UhrmZBQda+/b84jS+TibZVGfz&#10;xbMnF8uFv725BZVxSGBKUI/D4bC/vXq/n4V2GuXm5urFiz89e7b59a8/X6+rXbe/215XlQ/kc85J&#10;JjPJWpRSkhOkjCouRvLcMja7u+vV8uzi4vH7N1eIdre7rZp6fbJJsVcgdr7vt3/86uvzi2XTejPz&#10;3o3DVFXNcrm+221VteQfFUHbDy0QWLEOwuPJcmxC+r7rDnfe++AbRAS0Qpsk9kREzgGTGWUxNGby&#10;hVdZNVWGmGQMIaR+gPuGB9U05exK5AkTmegkOmm24CpmH6NIpsN+7GaTm1XT1O93t6IJUQ3h0A1T&#10;b+/e7ogXjx99eLL55mbblwBG733MWvSqRzouiKoYgcExIO1w2C0W6+Vyef+YwjL5cyKrqPM+2zE2&#10;rOu62Wzedd18teyGaT6fH4Z9Vl2ullPOH1482XeS8w50MFVm8nxMvXPeiyQRco7IITKQw2HqjxMc&#10;Djmpd0cf4RDCfr/rum7o96px3lbL1Xw+r6t6tdvdNc05McZpYs/EHhFEpDRgMY77/T7GMVR+fbKp&#10;G1f6itK3iAgrmamY/qj3/IvC9+iD9cMVwAeR4J/fd0d19A8vhGWn+/8lTj/Yax3NYOjPo5UeOsP7&#10;H5Y55g/saLt3kdH76F1VUxOwIrUFgCPrvqSXSM6gVuKJAbEweJkZAUXETIhCIeH3fZfVDJ3kvJi1&#10;3vtD13HwbdMSkSQh50Jd3Wf53mtc74cCZUhU/qScM5GW1SIiDxo2syMntvRdBRDLRDHGYn52ZOGa&#10;lQVQ13Ucq9lsNox7AA2hWq85hDCkocCSzBhCyAJdfyhib8vEjEmOv1HEsuaqdQXBKJ5nqsoEjtgR&#10;l65YTAtlQETutaDHN4WFEn/vOKhqIsWVl0WVHI3j+Pr1264b2qpCNO+C5AkNCI2J9EgooaPjnSqA&#10;opGqAgEiiRh4ZGZCzKIIVle+abwPjhHUrKo9EQxpjHFEMufIMzStZ2fjdADFGMGs3u3uYoyOiqPA&#10;UfokYKiGZGpy+e5NztH7Un5MSEZojIR8NK2heycwFWFAU4lxXC/niJokVZWTlBIbWEJN3hMyawID&#10;JXalcL1fomSKRgiKpqCagDygxTQCKRlmUZvAcR1c7djlBIhG5JSt6MpKgdX3fcUNs9/vD/P5ogr1&#10;yxevlrN55UPBmsYhMvP52aNf/OKX799fEpL3frM+vb3deV9tb6+nflyfzYBzVVXOkeVC4jVTO0aC&#10;HQ2w/iVZAwBA7q3vCqny5OTMudB1Xc4ZLKpQjNlR8q4q0gxzHgRcppRSHEfnOucckStdHEhxMHLM&#10;7NkRUtcNAOqImLlu6rZtm6by3hdv2Gma9vt9obGUyVdZq0cP4xILjKiqT58+bdu2aRozA6a7/W69&#10;Xs/ny3fv3k1jBmAzSpOYejAmrCRHVUOoEcRUVZRx3lQnKY/EaGRZsh6vjxqW4haQwAwInWM/a9vF&#10;fDVN6f3lTd/lrOP27u12sa6cz4K3d3k+W1+cnTO7R+cXZ6eb77979bvf/U6LazEBMypAjCPRPMYp&#10;xlhVjaoAmucSoIsP2wsfCUv2+MlF2zYiIxExh2myd5fvHVef/OSjqp7thzhMydeNgomkKU/IhaMk&#10;CMV5/5iVftRsHjVuZpAAhVEA1HndnMy2t76TyXlcrur1piEXp5iIMrN5DCZ+GAZHRAxJxbH7i2VT&#10;SgK794hDRA7OREQzIDM5QyUiKlcXGUHBFABUy5hM7Uj2RLi3DAAABEUo5g+lHIH7ppMAgAzADKhc&#10;MV9Vs+sb3d4cdjfGtvJubtpV3oXgBLJz3La1magpInriygcxzQkcuVkz7+767c22SNOdcwbgPBdu&#10;QFVXyIYAKcaYpjowKhIgE1MhTeCxsPHeJ8lX19elAS7bu4jENN7z2/FHEwkkKPwzqKtAwCjEXFWu&#10;qatl5WoVIvQqcHNze7sdLt+/78cEeJyVe8/eMzE4T+wcO5QcQWW5XHjvQaTb7dIUPbvZrAWwcRxK&#10;6nK5uYigDJjquvYh5JxC8IimkgH1aNxEHhhingyAvBNTOtYFBAAMBgACQAhmzgzYOSaPyKogGeOk&#10;iCxiZbZVN0SsQELkdrvDi+d37y/j2dlPEa4JnfdQ19gPqQR9m2ld14gWKue9yzlOcQghgNY5R5EE&#10;YIBZNJpoyZ7IUyRyRKxC4ByKMwiuWhDMh47u7m6/+tN3h8OhzClU8zAlsUzkUtbvnr8ougMAyApT&#10;TNM0pDyY5Xrm1+tF01aCWVRExCCX5AI1YWQs/jElN6ToJ1RNsyNwwTsXcgbHaEkEPTrnpjGLRufy&#10;kyers9Nmu+tR0zdfffXk0fn5+SkxZhnhvmopy6uqqtls1jRNSmmaxhyTc4EZRUxNGFBKtEaps7TE&#10;ujgEf9iPb15f3tzcedd88MEHr16/8G7OjO8vrz/++EPHDViIk05TlmwqMI6x7/v9dn9x8fiLn/xs&#10;d9h///y5ZRhz5rYep3x5e32z7a9ud/sprU9OHz15XDVNPxxyzoFZlVVt2+8EIaVJmZlpvpxJyp98&#10;9tEHHzz9P//T/5HHlNSSppyRYAjLQIiv3rw7OT9ZzRbpoIdD1yzmi9mc0SEKqA1DV9f1xx9+/OL7&#10;F2M/pphffv82x3R+sXn6wWMfaLlYf/rZTx89elTXtYkOY5c6a1seLSsIN80gU+ymBHgaamKf8pQh&#10;evbeYd932U+L2Tz4JqWUp5xMq3kwwjH3oa6XM97evHIM/+N/+Js51F/9X1/f5btxkE1TseB0d5i1&#10;i8Ohe/7V67PFo+bJcubdkA4///lH//jbP3z17RWi5czL5byuQoxjP40vX71+8+7ydLNu2/lPPv/p&#10;b37zm/byPRD+3//l//nil78g9ilG9r64iyDyAxO4NDZw37YhcnECQGRSU1UGBjXyDjHlZN1hjCK7&#10;/T5FQWQiAj2+FKoBAwKXWs2yeB8AoJm1m/kyjhMhrk82i8ViSnG7vXPBN4s2x5QOMOZ+nvrhLlFw&#10;Jycnq9Ozn7/5YsxTP+yIoKpczvH29k41E9Iwdav5iUapah674btvvvzlz7548uTJ+6uvQ53+6lef&#10;n5w1l+9fNq1br5cppWlKJTVESsiAWk4aE+TEImRWjSNNfbx49MHp+tH15e37u+u6rq+2t6ebk83F&#10;+s2rw91uu1xV89ny8t2765v+4/kjUzG0ULmc43ox77p9jEXeVLJp4GgHjcdI4KPBH97rG01AY0qT&#10;aSSuRbIIiiTkI5zinGf2EmUcIyMDIRikrDPnbLSUEhKmnO9tttAYjVARiAEZTa0M90UyuMp7r1kR&#10;cZzSbrdr6k0WmVIEtOCwrgNTFWP89rtXh37413/zb4pJr4iQL+30kfRrJg+m08wBREXSOEwx3n7y&#10;cVvVvnhT33ui4X11iAB25GiJFPpQ13Xe+2Ho7+7uAJQdzprGspBRt+t22369Od0dUsw9ABytfZhE&#10;lAhUIjGHKnjPOUfHeRzHQhgDo/L65URkhwC63qwW80YkxRhDCJvNKbFev39JaKo5pRh86xlBdRgG&#10;AGraVmK6urq8uXpfz+rz89OmDaEi0YgInqggfqrFzKkcv/SD4hcVAQhQ74NqTRgoo3GZT/9FW2tW&#10;lsn992XLPf4nPQDGf/GscoHvwZwfi4f/TIr/8KWqcuROq0GJvoASb2AmgEcjqwJYqypiKnRrAynR&#10;7ve/t+wbeqTUPVQeiAAwjcVECrOKqwI7N6ZM6IpQzQyrunLOFSjjxw1weZmHSVxpgEv3i/fvEO4F&#10;wPQjR2gRKosqx2hm0zDKbO6Z4zRJ4qZpZrNZHHvvgym2s6ZpmpaR2I2HzlduyoMZMrCCpZjByDnK&#10;gqW1VrCUkpGJ5blv6qbyngVUJYskPnpZl2kCpqwpTSJJLRevbDMBUCIuMruy6TKgAJgoGHl2Alky&#10;Hrbd/m5X+aptZpLoPkLpfsxRcJGjLt1lUz0qypTMzFQkARb1nBgIMzaNa9raOzATMnIOCUzSCCrB&#10;Yel+l8u5d9z3/ThMYMFRJZJyjmYJMZR1UjDmMhFHxKurSyN0zpmlJOI8mRkWOnxZr0RlA/TeE0GK&#10;okmbqgVLaRiICEGZQHPOkrKSQ40SQcQ5r3pMTi9xmAX6MANERtRy1ykI2lGXlmRSI1d7B04VSIGJ&#10;FSlFUVNAl1WGcQy+K5hhijJbLN+8ebPfH3i98t6nJMgAhE3TPHv27Pr6qus6Zjw7Xw9jd3q6efPq&#10;+7vd7tlHT7u4y6IeS3td7IX0/q4sUxszLEEAD2MvRAMkJiMPDhw19WyzXCPi4XBgCNmSKkCMjqKE&#10;7H1g8qaZmY2KfZcmyRwLWuZUlQycc+WMjZYAoPKByFVVtVjOFouFc67r9tfX12UQI1Lu5RKRxohY&#10;kgUeQPtpmtbrddu23rmU0jAMZlbX9c3NTc65RGlEyYgo2XLOWFKpkA0IiRySFQwpqQKYesKKUJAb&#10;wCSaEQxAFUkRCL0hloCrylfLxcn5+cV+v88JVXbjoOM4bHc38/lyvXyMuclTurl9G0K7Wjd/9/hv&#10;P//8Mx/w97/7kj06w6qpTElBfWCRsu1YIWRTGcwgIpoP7LzN5i40TdXo5qRlZzlpUvW+6sexG8az&#10;i4/ny+Xby8uqXddtM6Q4DoNvgpEAWFZxjkSymd2ri+mejCPMBigGkcgAUpbIztqmWq9rkIPzulq5&#10;1dI5lwC0Cmw5o9pyvtjt725vbxfLmXP0IGz58fZedsKyuRWnX0lpmiYAIGRwP9i4PExL8V4PUhRA&#10;Dgkdg6jRn50dx1sV0EhZUejo3nikqIAyIiNL5NfPr/pd27jzaD4O+TheqfwkKVTctOHQ3QBIXYey&#10;wHJJPDBj9jnr3d1huZyDkGhmorqu2eE0RWJix2YSc8w5SwAzNhNmhwjMTGXKSkDkxmG6ublrwoLZ&#10;yzCpSrEBK7OVH97OkTkM5UQWEUDUJCqOANByL12c7NHFs5ztbtdd32yHmIBQAdAhqHrPvq7wntxR&#10;jPeJcb1ei6bdbtf3fV3XTdP4wFMehmFAAyIap4GIqspnGYm1rmtDGHbDbFb7wMNhEE3skQicPyZX&#10;GwgRiSS8L6gePnGCo3c8Mhao3MQkydhJtx/n7VnM0TnXtL6dsfNqwKqYo13f7K6uDk+f/cw4IxmT&#10;tLPGN02ojfzx2BynYblclENqGIamaYjVeXAZU845x6r2CGomOdk4SAi+rhpTMqkVfd2u57PTd2/u&#10;vvv2jwDkXCiu1zGOXTeM49i2rfe+64ahv1osFvP5EhHHdN9gM+4P+zASM4XKITOiEqEvdaZlAEAD&#10;hwCERU7mQAgFUByBeWQO3vuUgP+X/3XtghMxU/auiVFTlraZT1P6/vlbBPfZJ188fvxks1kYTmqR&#10;HYGBioBZO5stl0t2PMVpnAYzJUDVLDmLCEiBcQwRTWmahDDEETQ7hHBzs7293d7ebId+iDGmmFWg&#10;bWokG4bh0eMnm83pcrXaHw4xxaquDoeDiDKHcUpVPfvdl3+MSc+fPANXYVUvz86WZ+fPX7+62++q&#10;ukHE7W47n7Xz5cJ7v+8OhqCo+6E/jL0LnFNs23a5mHnHw9St1stHj873h72BZVUiRkDigMw5Dc67&#10;1Wo9ny/7fhyn6cWLl//xP/5vi8WinrXeh6Ef2mYWXN3v+rOT09msfvL48cXZIxGoquZPX3/TNM1q&#10;tQgV7frbZo71go1TFw9CKqRAkEEEUrYoEB0Ts1clSeKdIwSzLGkMnk2tqRtUzxgQWQGiZvIkpDGO&#10;j588WW6W//j733751VdV08w3C0U76HAF4w7H1cXZ+mRDwYY4AGM2/dMfvjXFs7MLDm67v53yBOSG&#10;cfLsnXe3d9u/+tWvU8rXV9cGdvn+8m//m79lR6YGhCIJELIIEXomQnRMTMhEVRW8q0xMUlaxvhs8&#10;B5PjzFPEkFxWWCyWKeubt5fTOLBjF1gkIyghMPE9vlUMKGnWtG9fv43DuF5txn6QlJfNrA4BJPfd&#10;rmmqrIkCvbm5jDC5lZufzMjT6aOLwzSyp91hqxiT9Gdns0dPTw/dLTtghhIMELjabDYG9vXXX7Zz&#10;N1/Qeh2ePjtZnzZqUwjOQFLOU85JctZsmGMcUxJVVEVVl7OfIl1f93d3436fYrLb3T6JzFZzV/vF&#10;emOI7bJREkM1VQO32w2r+cmnn3zWD3smM8tmGcGYaYxJlQzQDLKIIhJyyY1SMERGwpyEHfrAItr1&#10;kwuhCkFEQlXFOL149WqMcXu3H8bJjKaYYxQ1raqqaqt9t6/qsFjOb3e39azOMk1pIMbNZjNMo3NB&#10;VNn5xWI+pYiGZpajeF8Rk3MuxaSWNydL1RgCM1pOySwzwWo5Oz3ZnJ5feO9u77YcOIl+//1zdt4Q&#10;YxxDXTl2s3l9/f6KmcjIeeddTexCVf3ks08Pu+3N9e27N9dvXr/3WJngEfg2I4LjFg/HyXM5qkMI&#10;Ink2m+U4meaL8zNJsQqhbdr97nBxftE0TZbReVHrQ4WzeYP0gDdCsWuOI8RRmnpWVy0aFQmQ995A&#10;RHOM0ziO3ru6rpq68t4dumG7369Xm1nbHA7bug4I7L0PvgKkaYy313dxHAHtm6+/urq6vDjfhEBg&#10;cjhsQTM5UlADYQ9iCmjsHR7dCo/hk4CKZsdgXkADVBUxPY4A8Ii+IhSzE0VENMs5z9raEaUUVUVV&#10;uPA1TFWF6KjHLzN+ZheCTyk+NJCmRWOczYyJEKG4EyNC4fUQuZgMDEVM1HKWrAZgooJEJWgxVFWo&#10;qlxcdSwbKLKxI2YnIlkyIQIamQXvgnMAqimbZDzOdRxx/erlzfX1wYXa+XBydrrd7qZJZrNVwSe8&#10;J+fcNIxDN1rSnDSnDFBcY6E0ToRsdtTQHylwYCklMCBiVXPOWRYmQsS6rnNOmsUz13UNCqfrEyYm&#10;orHvAjsEGMf+7uZms1ktV4vb29t+7MD00N1NU1HD8mazmc+X45BevrxMU/auquu2rhpFY3ZElCQZ&#10;2KefffLrv/6VD8WLMiJIHbwvjMYqEMMwDl2/j2n03hXbZClNQfHS0ARgIMLsNItlq32dRiV1i2a9&#10;349f/+n7ys9VkDnEKRUvNwATyVmigbg6VG3ImhUV2LJlcsDORFMdaLloQsC69kTSts4H8B5NpuC5&#10;bcJqOT/st1dXb53Dpgne43KxaJpa4iQpOfYqkKM4qlT54vzJ2KeqaoZxBETvXNfvAbXrd28u3xiI&#10;kSiY8y7mpAZi2jQzH8I4TjkLMecc6yoE7/qum8/mdVUP+44BPNO88cTClImz6CgaAdGgsIbAoBja&#10;o8hDEL3LGYYhnp4/vtvutttdVVVZlTypHRmpJupDaOoZoQNgRIfGWszcEMmhAdTN3IdqOV9cXr7r&#10;++HRxSPLReSfAdB5JsL3l28P3d27Ny9vb99+8bNPDdI//fa3OasPdTOff/zZx8KSKSWLUZOaZhED&#10;MCAzUCOxYpNkhIRIBETGlsGBN2UT+vCDT042p92+v766VTM1LDbShRQvKkkSgI3TOMWIBOwcIIjI&#10;FCdTDcx1XTnHBmIgBapq23Zzsjk53RTB1/X19fbmrjvsd4e9SAYARGAuJn+oKmYqkgtzeL/bNnVl&#10;VjYiUBUAyzl5ct3+QESbzaYbh+1227YtkKoV4aUgwzBOSJRzSjKNU28gdRPGeBiHTi0RSPBkludt&#10;U7zqA9dMAZWrUKco7MJmfbZen9R1+/jx0+2267qRzDtXewqz2TKn7JidYzOVlIjw9GT9y7/6BSJc&#10;3VyZafEaYedWy+U0jtu7neRCtifmkLMiE4CS03oGiwV98tlpVY+ffHZa+WyUVXGMuu/Hdr4ITX0Y&#10;R/M8aYoalY0CGIiCAhoRmqlgEssGYGgKAgSESXQEiEQRKRoORJOvlF1WGVfzahiuN+vqow/PCMc4&#10;bYM3x4oATIBgIXhCHKdBJDvnikdG6eUYjBBK8IZjdkwIRgjOeSIyPZqAGJqYIGMI3kxzTgBGhKZS&#10;xqLOuSoEBDBVMDQtIzigo+GWlhxpQqIiuGdCgEDUVDOHq6s344uvR7bNYTsFXxmagp6enA5T52us&#10;GzKckGLdekQBpJQkjkmSNtW876dK0+qhAAAgAElEQVR3b97npExeRGNOs1l7crpxngCzwhQaTHlS&#10;SM4TswFZCFwF9u6o7ahCPU35ZHO63e7/9Mfvzk+f1tWcGJ2nbrgTjWKp+G6aGQF4H7wjMDXIwXNJ&#10;kxeBpl3k7NA882yzebTd9dv9KApv370/dCMgjHFics1ihsEhIzkiR1UdDCTl9MGHHzDz4bB/9/49&#10;Mi6Wi6quYp66oWOmOE3j1AfPSJpz9J5CoNm8ms/qYejEct93hCCa6zYMY7doa7BsGpks5+gcKWiZ&#10;GhIiIZGhIwrsCKz2IadYh7YJ87Y6+d0/fNttIY08XyyWK/7Zz59VbRqGXVXNCWfPv7t+++7O+RBq&#10;jtL5WpoZAE+bs5Y4ew+IMk2dY6yC847/1a9/tVjM+v6AZMOwR8hmiQkRgJTRnIlz1JA1mj1Yralu&#10;23Oi6je/+f3N1W3KablYmtk4TiIyTDGmXBDkcYoGyOS6/bDdHkKoZ/M5AotqzsKM5NwwDjHn05Nz&#10;Jici06iHuwHNBQqohgqBEFU8oydoau8QFrPm4nRTVw5yQhOnqgQAxgDI7OvamzhiOT9rL86bcWyf&#10;PL04O1kTYc6jQbTsmRzw0fu+zEhijEXJA0cjTgYwRAcAjl3XdWAOjEWQuVLh29vt0I+EbhxjcVAA&#10;AMm6207oRKT7h9/8v009u7h4/OzpR/v9Ti12h8n0OiXJCbouhWrWzN319nCyPrvpuqt9V9etMXfD&#10;MPe1R0zjdH19jVsOIRA7YuzHNOVU1bXztF6vQ+WnPJlJkugCrs9PPv7skzSmu/fbbteBQitWI6UM&#10;45C6bswGOYqQVlXTNM3t7e3iZM3OjeM4TdPnn3++mC27br/dX717e7W9O/zrf/O3s0Xz9vXfv3r9&#10;dnN60sxC1VYCKYH44CoKIpJjqqpGMgjIlDOPCgBtCJVzHsk0IaNqzjEG54/cP3YGZJgNQTEJqBmo&#10;A1A+/3T+wV8/e/f+zR/33yyezC4+XE6jPdqcyAIW8/Xuds8L8AHvtlfPnpw8frROsV3OF/04eF9x&#10;4HESsend+6uc84sXLxbLtYgu1xtRqJrm4uLxMB2MrGlr0RDzpAg5Ry6F5j06VPhRikfJQbkfy4BN&#10;VQlJxBCQ0HnvmlAlidmmHJPhvZEdCIAzMyQEIgYSkThOXddNU7q93ea+r4nPT06To7Efqsq7tgLH&#10;i81iP3ZU8ZDHmCy+/N6Ftp61v/zlL96+n798/bUhHA77buhFAaByBIhqJCJRtK9mdPF4cXJWMaJB&#10;inlUA0lJLOcSQYCKCLmoyhDVIGUbRxknGEeKEQVCVc9ituEw+LryXMcYpe9SSojJVW6xXmlO/ZCv&#10;rg/ffPv67/7t37Ttsuvezxe1pKiqwXHTNNKPYsbMjHz81WqEVBxrZrM5LamQ2ZwLPjR1NXMeDLLm&#10;MeYc4xjjZKhaLE2JClCWc/bgzUzEFKGoGOTeYcVXAXvM98k67J1zNKSJLRQtt4g4DsAwpTFKBMLD&#10;0AeyrEKIIXh2MI7j7e3NmLLo9ObNq9vtARi8d30swlq5H7Tq8UsAjHLWvu+7fh8q39RtVb1NKYUK&#10;AAhRAQypSB//cqr90AYXlWbK0zSM3oflfD7F4aMPPh77NM2qpl6iy914AEj3k268D8tNBqQWc9aU&#10;IlNk8mYmKgbE7O+Raokxdl2X4ySSyoSyOLcVARKTV8Vygqpm59nMcpyWy8VqPV+v51McVbNLhogh&#10;+Kqqvnn+1dmjs816OeUkR6UtwREKvodJ73HhwqoAUzAyNAQ2yIhodvS3eIB8+V6Y92MY4OE7MzQT&#10;+hG4i4hmelSFgT4814qlp+o9yooP6BwiiukwjcMYBULwR+5qyoqITdM451NKGdVXQXIqb4IYyyVS&#10;e4goEjVA4x+BXeCcE0NJyuRjjO28LXww71vv/X+l672aJEuyM7Ej3P2KEClLtBwNYZBcENx54wP/&#10;Ld/4F8AHkrtmuxAGDETPTM90V3eJrMwMdYX7EXzwG1nVwG5YdVtWVmRkxL3ux4/4BBkjIqFLnsps&#10;IXyYGbo/OR7/wBLpadJb+fMqWuefTxeprh/+yN7cRavCbWCMoSmlVAiAWjGzcSzzPOec1WYkb5pQ&#10;ZA6MAdmKWXGZxMwJkUJVUBOVYghmst6uLi8vmavyUzaXqrVLXMf1qmJqdWbu7upn8PnSE1nGEks4&#10;dVF3L7MAhFW7ceN339+ZIjKrWrEFCVJ5Ygbq7ob+pKG3TIvOYreBIAS28++KCRf3AStIiqTE0bSU&#10;MkbGmmVydRoxr1DY83w9OOg4nlQLUhCdqus1euSAHGE+zgBGAZ0JYTGT80WO6wnrWzugkRmHeWKK&#10;TdOJKCI2qYnBCB29uGUApeVjLAo/dY+7k1tVkAOxiljgEBpTqN5muchUMpiG1KQYxRRcU8BAZOxp&#10;1U+jZC1EAcwNXUSLyuFweHb1YpZydXXz+rtXb9++fXbzHOa5abp5Ho8n5UCffPricHxPqDe316su&#10;vX981Op176Tq6sBMINWns86eqiGw2yKnuyxnr38xdMCA3KRWcp0XQsl6PB6HYWiaHquIOri7iipI&#10;AIA8zV3Xdd2KQxARRCQKIYQUY4iMBIDOgVJKTdOEEPq+K5rfvjsMwzANs4iAmrtTpKdIXTO9igmv&#10;TaWmaWoX8imm10ljpTWGFJi5yremlI7Ho1hRVZFiZraQEVTkDPVHByJVJWI3Ik5gZkUZWxcJGBGQ&#10;KU7Z8iRl9hTbl88+v735ZLu5maZJxW+uXxJs7l4/nE6DlXe3N5+1sXU1B48xKvg0HWOMfbf6z7/8&#10;q5j47/7+n97f3W+3l9M0t12z2x1cJVDARYd8OWuKjLFJHELR4zDCp59fbS8a8EOkmMvshG3fhZgM&#10;INukHgxJnBBDBbUvYgug7gpoBmUha9ZsB73uLyRDmgEL1ga4m7uK4s3t1eVFHyPlrDEyEczzGIgd&#10;nZGqenz0BqtKy3+ABX18YsKZuvIEkPn4+0+yDh//7HJnq+qkqn/0K/zDwxYcdG3F1ma1O4jESF4I&#10;NXXttsRJVdXK5fW1Wi5lbNYxNeSYreqMEKmKqhIREJWiUlQXa1dcHDSZiIDYGYATlzI7CwNWS3Ui&#10;rO+3fo66FEMI+/1xHEqTVtNY9MJDSFjzn6UVjma1oQxm5rBocxCDZnHneZ7n6X3f3jTrC6ZmygqU&#10;kHAc56xWgUUhhJA4tY0BUAixaarrQd+v1+t1jHEcx+MwIGK1wSuaK3lVZGFfI7m7x8htl/q2uX12&#10;/fDwQAwAhug5l+pNHUIgrojej+6jYXVSW7Bk5O4E7uSgRQiRkRnDw93j/uEkWVerLhL2qzjN+8hj&#10;iDRN8v7dm7v7A4C3qxg7WG/Z0TgSxRSCN20QkcPhJJq7/qJtohs+vr8DhKaNItlMOCARMgcGNHNT&#10;AiD05I6qaOrb9QY8vn1zDwrr9ZoolFzMzESRKSATsRUVN6LAHJqYIrdSFAA119sFpQgiEUOe1X18&#10;f/e42awYW3YnTy51+FtBOW5eNOv24vLli5u+aVVVRYaB24DzPIfq6QgOUsDAiMHcRafPv3z2x3/y&#10;08cH+uzz27ZDtVGtAIGqMse4xM1o5qXkeZ7ruH3pvn5kRzHNxYGIuMr3i9g0TLvdgTDmLKfTqWRx&#10;m+o2m/Nwed0w8ZvX9//33/y/iPxX/+ufg4d3d9+vV1fjIJmFMMyTqdBmc4Vw2u8GdyQMD/fH42Ei&#10;SokTIsfYTFOeS7m43GwvLrq+bXNG8nd3dyn2P/nZTxmpCbHkPMzT+/3jJ88+++SzT9non07/cvfm&#10;DqOXnDVFV5wnHYcSUts0/TgPaGiij4+Pq/fv15sLQx+Go/nVNB+//t1vdruduiDi85dvfvSTLxHS&#10;2zev//lXv/mTv/iD7dVG9ARkhg6UwAsFMMfADbioey5mJmCx3TZmkkUDI5C7sVi9pgLIhgZkgEau&#10;BgbAjqOFA3f4p7/8qcP09//Pf/vN+NWLP/yrl/2n1jZHPb3f7U/6eM2X7cWmabzprn7xs5/8+tfv&#10;52nKUy6TmCA6W8H9bri8vPzdN9/+3T/8/Zdffp5zHobj8+fPt9vt9//27f60X236rm+RgZlF/qcx&#10;lM5qBB+CaUWugjkQEVVa3SiDCqoqRVw2spmhEZ0rnLMUwX6/H69GZi5PyqtnZY7VuhOzVddnFxWf&#10;55KLTfNuexnaGD///HOK+vb9d1M+HYehZAnEQAyEojrmYWV909LP/+CLH/34ZWrJtAAouTiIeDET&#10;dbPqMAFaRHJREVPDueBYfBhkGLFIEFFKrg7jXJzDLGUYZ2Y1s8iQ+jYCTeM4lMNhHH71b//6/bu7&#10;Lz/fjlOsXqrEHJq4chznMk8TIlbmvlcdV66d8wxgTdPU+N51aXtxY8oGJGohOhYlttTQOIKZYEhV&#10;MqrytZ4An3XCWe03+WxAqu4gUnciADBHlclJgBwQRaQh5BBO0zjOU+y7aS4QlwFlSKmJfMiH/f6x&#10;KJRSvv/++2FaVK9EhDCIKi7WvtVWoHwI31pkzn3f9+1VSsndbbHFJfyADcYFWnUuw56WnIiYgWiZ&#10;pkrpgePx+OWXnxeZHt4/fPLZJoR2cK6ILDCtSsUA4KrowPXo1gKmFIOD17hZZMGOcmCHMOdpGIZS&#10;ZndHcpHspiGkeS4xBHcwL9WwtO/bqWQDu7zaxshtm/xopzFnKRQwxlhKORwO/abfXl4gEBGoGiAS&#10;stdOwcISIz/b2HzIZgCq3us5swGogt5nM+cfVr9P12rZX7BofSz1H9EHHmytJc8/vjhqAEBlcX+c&#10;TiFaVcTBgMZNdRdFMD8rS5tZLW3wzPUlIiYHcwOvJ72ZqwKAkX9QaUagmj3HGOdJmqapm71ft1Qz&#10;H2bTMgyDZG+a5vxzH0IQQC17fmCDdP7kP0j+6KwILSKRqGa9ACAkNcX3yBywTOruMUYiAvAQqG1T&#10;uSvjdOpWTWziNA91EwHA6TSqahuTFJumSasNLzm4E8Pl1fb29trdS8lWzbRSpBgqSNvMcs61YFjy&#10;TvgAGn9KRs80Znd3pmgZuq5NnB7uj69efQ+GjOSAIhI4uRYAsFpb+QedJTw/zuWi11EPQOWkQIiN&#10;yVw3bAgcOTQxqJbKiF6vVzWNO1etLmJEChCJSMVPp0MpBYFUCwdUFXFjRgA/nvbuxgRO1R8YKPCC&#10;uXCv4mRLN4eZKMzzcZX6lEKZpsDYd4mpAMxm4i5ItrDKK+t7oamft4yhEJABIKg5Qjyd5t3jEZyH&#10;YRymaX11gcBmJuJuGEpper7c9Kdj2fQrb3Aacx6zmZnSNMrejsfjMQZ6/vz23ZvXr169ur1+Jm6B&#10;UcF1zgno9vb21atV160++eSTruv2v/99zrlJHSIvqepijgBLZKsuyVBnpwRn4qIpODgD1DsuYtNU&#10;Vu2mVq31in28LpaY4AgATAEAKjcDnEIITeCU0jJcdo8xNl3XdV0gMrPvvvtOF1MRqX2wgItfjqqW&#10;Ir7Q6RddjxBC13Vd16WUapX7VPqqKqjJnCF11R+4lFLpJCZKsACnTRUAkKBkqauorupSqoEtIUT3&#10;DJ76JqicYqDEYC59g+wyZdhubj7/9GeO4e3rw35/PB6Gw+EoBaZRu7Yfp/LwsPvply/noUgpVQEs&#10;zzpMJ1G9vLz85S//N3f/r//lvy8dpSLj6YDoq3XfdP04jkVqdxgCEpI76Cyy28+ffbYlgiwmeXa3&#10;UlTN3EhtGfaakzmiCyBXzerzhlVDc7Wla/lEHMMP0oCIS9vTDFwJIARauaeigakDQ9PaDa+zf6+K&#10;K1zdTItg4NorrSyA+l8VoavbwcEMauVkTwoj5zhw1nQ4WyQ+xZnKmBUR4lhPjo9j6UenRl3Qi9Hw&#10;shjc4NzYIqIi0nZJbCb2vm842JRLFWBzRxEVWcrXcRyHU5nn+WmyUrWsqzoJOTHbnEuM3MQAqAEx&#10;hEWrzCoaCNgMAkc3Ph7GzebCABExBPaqTVNbTmdaDJib1b4HBCJynkUYYoyNZF78imSG2ZiSme33&#10;+4r2t7PUYr045+AKbdteXV1ut9vqaTTMQ9u2tR7OMouIG8zj5G4hkqkTU993m+3qcntBCIf9iSk6&#10;QhVCqpe3iTEQuWYX/dAMrQIciEiEBJWM7aDMbCpt6pkiYfPm9bvd7mAWzMem6y6vu9QgIDSxu7+f&#10;7u8fx2lcb1arTUesTUscE5A7IZGrqpQZQfq269sO1PbHw8Pu8erqojY8ApGJ1CtIIQAQOpmBqdWv&#10;GVBLOUwPr775/TTMw+n0yctPwdXNb66u1W2aZuZojRaVUtTM6qc2s9PpNE2TgqnqOE9tF7qQTHkc&#10;8ts394Hbvq9i+DLOI2M1vTdw6Jqma9uf/OhHn33ySeQwjqOeS+55noOpY6AQgqmYGZqqzjn7av38&#10;D/7wi7s7ubxu5mkwdSJXWI7JGvXqgS1SVHXhWFX0UXUFW3YUx8glGzjF2O13u+NuapsOIT4+flOF&#10;suqpj8hq9vhwWEt3fbP9+rffXVz809XVDaIeT1MI7eXFCykGQN/8/rtf/dNXz5696Lv13bv7UuTZ&#10;7Ys3r9/v98ery+vt9nIc52Lqhi5+Oo6A7O4Uw9X1ze54aPuuOog6YHET8P3hdHujIcU2tJXe3DQN&#10;ETGiQTgcxndv7gGo3/QqnmJze/v83cP98XjsVxtENFNV2Vystpebm9vns5Svv/76v//tPzSr1fbi&#10;5vG4+9evfvv5Tz67fX7lZMi56k8CITKLAAc2I4QICCI6TTYlMCmMTu5NEyh0Utxd2zaKCyCga5U6&#10;Z3TD7EjI8yG/efHiy7/+P/5UeL9/tz9tTrefP88FTzv49tvv2ss2zxoFbm6udnv/8Y8+/81X379+&#10;9X69vZmGyYccUl8mu7t/+MUvfhY4/eY3Xz9//vz9w0NM/OUnL+/ev3//+JDzxAlX2w7R1fUplXzK&#10;pZ4K4DrZ+JA31z/1mF/Yg75QFNXUhQM9Kb6YL0rLTp5LWfebzcU2vk6VbKDjeDwN7/h934bVasWR&#10;bm5uJilDnv0ERKFfbdackJv1ZjtLAcJu1ccY94dyOo4GxUG22zUQi8xIaD5tL/o/+7M/3l50h8Mu&#10;lykECAzqSmiK5qZFpIgUMSAujkXBlNVQ1MUoF3OP5kyhaVOwCzTwOYuAFclt2wK5I6kbMVMMqW1O&#10;4+Nvvv7t55/95fXts4fdWyvSpuiGKbUppbkUM3MADFUog4rMhMENALVp43JVU3DQeR7HXKZZiA/j&#10;pMO8R/KYahcVUwrMSESmBgCBuZQCalW5Zzk7Cc9nnrt7zWZqNBcRcDLTrLIhik3aHx73x+O6X4mp&#10;ASGimgMhVV6K2jTP6lXaAc0kl6mqLP5glojmTk5mLszYpjalgBib2MDZnwmhWtjDki8uTNEPBzOe&#10;lcBEJC3TBnUoj4+Pp9Ppq69+07ZBbdpsv1xRpXiEEIKaVfnQutKIoGlTamYiA1S1GbFK0lrOugi6&#10;cUTElAIAiEjbJSLc73eB/fLiYjwNqobA4iJFSpG+W4/jqS7XrmuQbJqGcTylFPq+D0hv7t6sujUa&#10;5oVUf04dEO3s81xHwf/BzvZ/8EDEat4A8AN7djiXuR8fyovm5bJbl6edOcAfVUc1I2BOKSFSLUvo&#10;HOLrk+sbExFDUlVmFvXD4fAkO1EkLzpmNa/6iGq1HNi2aDs9fciaM4kIAKXYMvNUctu2666fioA7&#10;O8ictQhR7GL7lLedA1Ct2P3sI7VU42bm+AM5MTNjWqwyVCScqy9EXEriGOsrhEhE1LZt/c52sy0y&#10;ppTmTDHGELFKNIfAzLzb7dx9tdrsd8ecs4ohBxEFopTi1dXVzc1N/UVmliLFyByokpTFLOcp58kW&#10;QQQzUP+hC3S9sQhVZ5QYg1hpQiPF3nz35rg/McfafqzS10vOXUPwcv3PFwHPCTcquAMgE9SZUl3t&#10;AgWQ3Y0IQiBmHsdRtDRN6vs+hLrS8Mwth6p37UBZddZpmo9NYFNIsQFA1YyMY86P+4diGZEQrCZW&#10;9aSotVatsup3AnP1v60zRtUSA4YAidmKqJcnCqXp0/DKkRYnzEo6XlzFXQG4bdZOzNRsNhspOBe7&#10;v39su67vVzH1HKKWXPLUtqumjQQBPRAG8jDPsxmZgEV7eHwfA2xevPjiiy++/f3v53mOoZnnzMzA&#10;NgynNuFqtbq8utpsLpjDw/2uFI2cvCp+E5mCapWIQQDyOsxZ2jdLRwvOm3OZpyFpkUB8c3NTXdCn&#10;abIqYrw80RC4Xjmi0He9O5Yyh6r3woGZK4io7/v1ep1SMoCc88PhcDgcSpZ6wYmoIjSqhupTUVSX&#10;TIyxLoOnBrSZxVgdBOypqwJPTs5EwzBUYTkAKKVUTW9mLioAUBWJGGpBYgCgUgAZIbqYUwiMm77d&#10;PQoqN204HB+GcWqbzSfPnl1sbw8P8uq776Yi4zDlLETBFB7vx+2XL6TMv/3N7z9/8TPmyAQiUhX3&#10;VMsxT2rlk5ef/fVf/9U0TX//D7/abFYphXmezlvsXLOBgjOSp0REkFLIOjVdMp9jCqf9bphEzYHY&#10;dCqy6NW6zIBcY5XXpt9ydLmaAgIxAYCbYnXNQ1yMIvEJ2YTLRtUwzzLOx3kuV9umST1goUBECl4c&#10;3MwIFklndyDzRT7lHFGfQiOerX7QPpyhT/+vj7o+60n9cX378ddw1lCo9+tcP9f3y1VQCsD9jPOq&#10;ncF5nt1htVqZz0gGXjbbtFmnw3gvOnVNwwFNkZCrsSKaj+N4PI5VIdlda+s8BIqRMZgCIECIlFJo&#10;moQgTJYajIEciqoBcAoRkZmbwGkcy3p1wdSEkIhJitWKEs9OY+eDAQCJA4GbiIGzmjO1zaq7vnp+&#10;2E/TNDtokyiXcjgcpmky8GLKMTi6oREun5ea2Pd9Smkcx91udzweOfFms+n7/gNcQrWUmgyjubac&#10;+n69Xm0A6NWrV8Mw9X0/zlNKSUTAAB1CqJ4LrqqAamDVcO/pViIiAVYprBCCIbZtyxzB+eHhkLOE&#10;0FAoF1fbprOYIKvPs9y/P4zDdH19udlcuEPJA5K2bauqxbIWq844TZO6bpWY5qmQQ4ipFA2MFCp3&#10;jPu2cwTJpb4LMhB1BE8hxtAFpsfDAcGuLrd5lhQDYzgeB9cCQAwhgGQzEwfzQDyPGRFr286kWmSZ&#10;K7gCYujSSlymUzkex1W77vtt6a0M2cxcBNQohWe3t1989tnL588j0+FwmMcjETERsAFKGOeMHBpK&#10;zLEyIhiJVIscL64adU5tmebJAYnA1WOTQpPqmq5LExa11qqBVLM3OIOPyNxLUfAQ2xRCC3Qkjqnp&#10;Tsf57bt3qW2yqBRRh0iMQCXj+7v99fXt5cWLr3/7/f/55v8yz9vt+s/+7M9ub28lz/v98Xdff//1&#10;b78fT/D8ubuFt9+91hmPxyM4rtfbzebieHhzOo0cyd2Px+M4T6XMoUkhhb7vN5cXgKhmYlZUun6d&#10;c348HkAMW0Kmpm1TSlz9n4nmSXaPx6btgMLxMOZSbm+f3T0+MIbVunvc77PmWeb1xfry5upie7vZ&#10;XCDyv371L6++fdOuupcvPtsNd8yROZIHAHFCBEJFB+AYFESNDDkCoeMwGcLMoNtVq67DMPZ9VFdV&#10;TUAG+uT2SYigFa1Y3A9t3+ymb1Na/S//+x+/f/1+HA/v/V2gHhqfLfe8nov7cehXF4H8+bPNp59e&#10;//7rV123ihyGsZQ8mPlud5qLrbYXd/f3//rrr6Zp+NnPf8zM7+7euC+lFy5iLSWEp1hLlbhrZu5K&#10;xCFQ9UNdIqeBmwGCepWzqMYG9ag9K2nVwdc5o39qiLr75eXl809e2qyAWMQ0j22T5vFQVB3t5Y8+&#10;3/bdu4f7UoqordcbDi1y7FcrHwcR6fv+F7/4xT/+y2nKhQkFPYvFGENKBAWCNn3cbren6TDryBEx&#10;gLs5mal6zYc1i6gYiEARyAXnUsbBhsGmAaeJ8jwQr5pkIdFqvVXQeRybrp/yjJEdDAKZegFTtPXF&#10;+uu7h//vv/6XtpW//Is/dOPYrBBDnUm1bSt2zm+AEb2U7IQcoyOolSJTTYDyLHfvH4chD1MepxLS&#10;yiw+PL5tm03bNiEiMqQmLEpLavNcQghnvOLCjax5ZxU1qaWLqpasgEiB51Jq50LdFJxjULPD6TiX&#10;KyGPITE5IQKyOWYVplihjyESMAH6PI9OtRViy/0kP4t1uGohCk3fp65liOBeBUVrLoi48FZ9QQif&#10;M4lz2QPnApgZHfTx8fHZ86v9fh9iePv2bdsm0fnTz29SxzG0KZ0HL1jptWggRN40sWkMHMyzGxOG&#10;JemkKvXHRNR1Xd+3Jto08eb2qmnSNBwZoUn98XAChK5rVfw47U7TbAC3t9f7/R7PZ5G6lFI2m1VK&#10;aRgGEbm9ve1WbQwNEGQpiLwQ31FrgVmFv2oh5z9MU54uwr8rjasp4w+qXwQ4Jyh0doMAszPaYrmM&#10;Ne8BW+Spz1U0EHNsGjCvY0kOSOQlC5yV3p3cwSpInplVc8mZKNS/muhTBvb0BTlUAPq5SbpgQfE8&#10;cAYgEctZUteLqJldX10TAxcEh2maJOd+1Tah90JPHTc8C4M9ff3xhfKzCQHV6bO7mSEHRAxc/aUX&#10;cMR5gGC0SFtbtdRKKXRdU2Ru2mimTRPNu77vDUudX9WWX9UXrWcim5csqrmUEprUNN319dVmu1KX&#10;CoZE5LPcOlWIaSlFRM7vZ9GTwYrY/+GtNzU3VHAzKNmOu/Hbb75HJHS2bIScOICDEcJHevIfsrxF&#10;8AyfMidXNzMOhOgEFghsYYxDICYiB8vTCGqhDczL1qvAxafXQUQgVxVAmaYxbdZFJSQWnx09hXDc&#10;Pw7jAUAAI4A5VEIJIAc7S/U0TQwh1Ns2jblr28icpwldA7FbwWhqM4IRObqhO2gF22FV7WNgAEIg&#10;cDdFACKMoqBqauROgZvt9pq4wdOubftAAR0IUFTn8ZhSe3354njIZcpNbNO6OWGYptkNReRw2HVN&#10;Wvf98+fP7+/u5nm+vXk+jgK2f7AAACAASURBVHfVtq2UEjCsVpvLy2s3BA+Hx5MVo4BStOeOOUwy&#10;mIHRopDjjup19SIAOhhWF08DAHBEMzAy9LBarV8+e9k1neSiuTBiVZ6rmLunkE7EgdkUAnKbmhia&#10;avHIzJvtqm1bZDyOx9NxHIZhnudSyqZffzitvdpYQghEGERFRd09hBApSsnTaWiaJnEISKUUAAxI&#10;TigixIBIECqeogBY1cTabtdN4FoJL0kjEhEplyqAvEzxzaAau2NQmREJArZx+1gexuMcoW3xMnYA&#10;2IwHyMPYrdoydw0naJRgBoC392//7h/+bZzxx1/8qO+3b+8ebq+ex6bNs9SZMxMBYM7T3fvXNzfP&#10;/vIv//zbb75zp37VHo/7ECjnaS6lhm4mdnQA50irTbdaIwW9fXZddJeLEtE4jk3brdb9rDbJaFAn&#10;q+bAAORA5lbjNCIDOIMjIoGbGboE4pgCoucigIq1eqR6ORAc5xkd+mnWkicwvLpsKEZEiISABi7V&#10;gDcSAcYqOk2m/jSKBCA3QgI3QkIEcQWr7u4OjoD41BasQbtK0H9cTX0I3U8adXWi8UPVpRqynqJ9&#10;DV+1ReIOkVNqU2oCDk4sTaR+E4hLkQMxEjkzp9hFDnmEcZ7NtMqPqypUnzwQRA0RYyIIkBXctW3b&#10;FCgQIlFgSglr62iJSMRIHEPz5vV9ycabxpGQQoxBbVL1Za7MfBaCNqpBmYJJLrMGbsdxJlTuQtv2&#10;w9Edcm1glVKGeTJwZibTszAwnk3aDDHVAqROL0MI6826bVszm6ZpmiYRkXqwMqoqmDB3TWwI+O7u&#10;brfbVfW4eS5d181zKVYQMYSAuIzozeyHnuL4dKfQjRwQLHFoYjTBPMl0nBGRg4dY1lskLmpOxI8P&#10;Rym4Wd9cXK4w8DjMDtK2qWljKeDCx+NI4G2KXdfFwCbSxLRarcdhHucZORAROKzW66vtxf50zMrg&#10;pA4GHggRImNCxzzPx/0ezJsQEydyYA5NiCmkccrzOE7jKMWyFFUnojaGqtpIgQEglwKwzFpAOTBH&#10;TsPxOB5K2VjfNpvVejyehmGYTkPXpsvN+ubmenuxPhwexuF4eNwRYGqiybK6wjjMCDFwSxSIxM0R&#10;nQMAGFuhICJ7BzNndA4hte1S/S7whvOIxEwBbFlQi4uXg7uIIQWC8Obt/XH3qu8ubp4/n0/l++9+&#10;v9vtV6uN6sEUAiciEkFwNqV3bx4//ez5bv/4cH90kHnSX3/1yjS9fv36zZu3337zLnDvFk7HvF1v&#10;Ymx3uz1h4MCqHkOzPx6GYUAGBXfXTddut9usst/vgbxtW2DCwHkWRYh9q26ncUDHxKkyW8ihcmAC&#10;BkZ2w3nMYxz2++Ok4+31s+uLd916fXFxEVK6vNo2bSwlm8nXX//mk08+K5qbrnvz5s3N88v1dv38&#10;s6u+W5tZCGROai6aiSAmLllSoEANuog5mDOwWACi1G1SA8NBSoEUmViKGAUycDJGdPTKjUBAV89t&#10;G4+H3TjtL9c3z77YPr4/DGXXonsMWeTV969f4POt4/vwfrW+2mzTX/z5H/z6q98/PDxwXDnoNJXY&#10;Nrl4162ur25+97vf/fOv/rXpw/Xt5S+anyo4M095HOdTavnycosIzMHPnnKIuIxazJ6yuqc25FNj&#10;lQCKAzkwY2pCGmNmRnORDOQ1lUQMCmJs7gYc37x9e//4WF+kGrilJqWUplMupUx5HIZhnSIAiMjD&#10;w8PVs+cUdJzLJs+xa5Ggb/ovfvyjr77+1TSeVuuIjCJWivZdkxhDqBjUchwPKYUmxbkMBnWPlKyS&#10;Z8miZgYQ5ixZMIuPk+5203CynFlLGmcwPZ2OklL78uXLy8urMSVHiHMEJjBp2iYRHsCOe7t5dv3F&#10;57d53n//5u2nd88ut+smNePpBETI1DRNljKOo4imlEKMtdAhsmnK9/Npt3vIeRqGaRxHcyzmgAEC&#10;EisStR2v+26eICZmRKDAMczHkZymaWq6WMokxYAJYEltc87TNJ3PMDdbbC0AQMzcvUp2ZiltYIph&#10;nKfD6dREiux9E2PTAoeccxEDVkTngNGClcpdmSGEhhkJ6lTq3Pgwd8fganOMFzFypGgan97GDyaf&#10;/oGA+u9KQV9sXREApuHw5Zef3719d5G269WW2IbH4+k4Xsl6fbFNUVWHCo49D8XMUZlDiChZVZee&#10;Tp2+MzNzXCDW6hyo+sFW9L5JRvS7+8fDfui6btVfYFjqzyL5cNz3q87M3r9/JzY3TbPZbMzs+9ev&#10;mOnyatt0KS3OsdUwggjBaz7rFUK2KEL/xwL448b8R566cJ7F/XvcbN17td1Ry96Pq8KnCW2lHX78&#10;Ix+/yDmzqTUzIYJVuTBADlRzFFu0spYJcIxRtSCG87qqM6In+6WzAOmHO0tEwRcMAjGzqzUh9l13&#10;PM1ErGrzOKQQry+v2ON4mp94vEuoQfMzmeuso35+An0ojOvA5OkHn1B/BECAOWdm7ppWVRHUkFRL&#10;jLzdbisyQlXHcaxK1FlL13WIGEI8+yfZ0whFRJjj9fV1bJvb2+uKf65KsMyYUiCuxamZqUgWyaq1&#10;ikADMzAEBDSoBau7O4I6Oqo6Y3DHNrYmfv/ufvewj5yymLgQUeCnu2mOjktL2hAdaIFZIhgtjlCV&#10;b6xEVJ9TlUXdLYQQIhNjHc8yc4zL5LxO1UrJqkJE4GhmblZnZXMeAcXBcx5KySEEYN6fHovNIVC1&#10;RzojHBwXH+mFoU1EpupqWkq72YJJnscuAbGpiYqBC5BWnVU3fVoAZwm0Kv5Mbq5ObkwYi2hRpwAM&#10;OBxPyEFFri9vulU/DvPhdEoJiEMu48Ef2tByaGOfTAk4MG8Jx/1+n+cR8eJ4PO677uri8tmLT0Sd&#10;mVNK8zyCCS0xvGuaVtXnuRyPp8rJq3InjFRHXG7glWat4GfdR/PFCcldK2iwlodETEgy58PhELlh&#10;igAUQij6gfiAsPi+uOs0TTHGGJsQiAlqC2+96SsXcb/fn04nKVbJLzXPBlgmyLGOi31pZ9f7UkH+&#10;lYu03++3220NCLVhVFd7KaXWSPVlq5kzAJxOp6uri67rHva7c46wyEe7O50toGvgrRYb5KQKiqgF&#10;yKIr7x8GhphSu9levHn7+Kt//pfUbP/Tf/rltn95OJ7mac459H2Lfri/O30F33Rx/YufPxuGaVpJ&#10;G9O5Q6fmCgiIlvM0jqcXL2//8y//6u/+9h/H8WRmTdu6oRgwsy9R1GJiJFutO4AxNWFzuT2cpofd&#10;d1PJ3aoNMVn1FkFFwqwlqwERYgAP7gaICy4YqkpRlV4viJ6a1DRsblkEzo5Ly7oVVCUxZoghoNt8&#10;Olmeh1XrlxcxhiYQBmJwqZ0SqkyAxQL1o5D4EUYPwCv06vxPH4LkU0/549j49CJPJa79h0Ph40CK&#10;Pzizqy0Z5Jzdfb3pOXbDcBSZYqTYYmDNZSDWGCOSNyFybDD18wTjcTELFM1qam5uiqQxcWoqn1Ic&#10;CqGnFJHMQQk9BAawc/mBuNhMRHD+9Ve/W/WXqnAajtfX15ttZ7mYuooTU/WIrz1GIgohEqEoipi7&#10;IaQUe8I4jSVL7ZtDLnocpyzFAJiJvPZz6OncrILb8zxX40N3f7IHm6ZpGIYscx081EbkGXIR3LEU&#10;OR3HqoD9u999LaZ/9Ed/NE1TKQgAzFwbH0TkPwSf19sXiLC6yrmZWQyLtsUwDKpKBIAF2VebcHHZ&#10;FzmphcN+QmjX69U4jKInR2zbPsRkolrE1BgptjFyDCEwsbIjcOSgAcygialtmiLTs+tnV1dX7rgv&#10;RxEF8zrXRWRT9yLTlK8229LINE1tu0Y1BAngASkAkqmJljyXuSAip5Riq2ZoVWDCwbWq5IdqamiO&#10;jmiQp1nm7FJS5L5PeTxO4+Hm8uXtzWVgf/fmVZ7mPI1lzm2bTEONVMwYitI4S2y0aYIBqiuCADAH&#10;CyopljEfHAJgE0ITmy6lhAjm8pRi+RPWH6DCzcDAHdmdKMTUFoXHh/3f/cM/vv3+3U9/8kd/3G3n&#10;Im/u7oCDIRT1sz2dADIgpNDvDyO/fXTXy6tLDqBaTPm7V+/+/u//8eFhN0+561ZSYBzKdk3r7eU8&#10;z8yxxtPD6fj4+FhxDU4okiuLwN3neVaXuuzmkqc8L6dGCuoQHMUspNS1LWXjit4DQMQylf3uSES1&#10;SP7i8x+9/OzTArK9uZw1rzf98XQ6HHcvP31xcZF3u/1u9xAiTPPx4UEub778/PNP2y6N46ldcwgI&#10;imbOhEReUIBT5OTKrgWdHCCrj+McmZ5dr5yaLBkRUoxmhs5gXp1yAJYxARsimJaxbZjADod3Edv1&#10;KpYJXURBh2l8/eZ903Xr7WYaxtVqE6J8+aNnf/KnP/+bv/lvJYNjRDJEcENRf/7ykyI6TLOj7Xa7&#10;7dXl0zZT1Xqe1USQHOEJgfiRDlYlIeA5zwVEM1DXEIK7qFXQYGiaOAvnTGYCYOaVylUAQDTXychp&#10;HIZpfHd3lzCi+VxyigwA7aqPGntfdU2bQtys133f73MZhqFfbw6HXdG8ub6kgM4xlzHnnEvuPZh5&#10;EZ1yTg1erFfMwQmP4+CICp5LmUpuAmfRnKWoirgomrI6GiTRUr1/mboYCZwEeM46jHMIWEummsap&#10;a9NGR3R1IooxhBDM88XV7S9+9sWb7347Ht9/880r//RluLlmigp1dhRCiEQMKA5WJTdzzpZhOI2i&#10;xQHVxNRFc4gxReIQggIh5FzmfCBkwBVFYEAEDoGKSps6EVmF9ZwHdydAXmo8nvL8NHd1d0MQN1Q8&#10;04ZBwYlonscYOaU0DcfT6RQ2vZmpG3OUopozwCIXjIvxb65ZEQLEUK0OqTb7EWtbDxDdXDnU09uY&#10;sQK2PwJ+/uC4rcf2v/tO7TS7uzGraoUI9n0PaE3TnE7j6chXN5uURH1CqoWfEgcTc3diY0arXWDz&#10;wGQBTQEM6wd0dwzB1LtuJSK73U5VUggxxv3jwZENyGvVx6HrGiLkSFc3l6WUb159fRwOt7e3zHh/&#10;f38aDi9fvuj7HhlKmcGQAnOoJhhnCejqfvQRRM3Ox+pTCfpxaQfwIUf5dw9fxogfmPmVHPV09Wrb&#10;W60AmoMbVsY3PpH9cs5P3maqqmrEHCidmxSL8Im7qxYzWXxrSiFYWmD1PlfZaDSvxweAIwFXuHJF&#10;usPZbVJcxVNKkTk0TdM17mZSYgy5FER8/vz5ZrU+7k6VTIXoZgIQGJZkzswI2F19AUNzjUJEpEUj&#10;cSR2d3PNRQNXBp0DQGQGgHmez/QNFxFRq6izlNIwHkRyasJpOGwvXhCRzNL3vboiInM8HgfGhU5c&#10;phkJQqDtdn397Pb582dX1xfzPKoXQAshNE1TvYnMTKRU6sGSVn7cgyB0XyS60VzNCMgdQ0hSvG1W&#10;82Bv374rRQMxIjFFM0cAAz2vKINqg/SEhF8gAAZVbcGXPwROYERoJoTu6CnFtm3RXEo2kxg5xQju&#10;ZqKS2241TZNITqk183kqDNQ2bdt243gSyaqG6GriBjrJ4bADMA6hzsDVSoxczOLZHry2TgGgUsci&#10;pybEcRjRtQlNYAukajOgECqBmH6ofs0MEBDJkAgZOaB71cwoRZjDat3d3L7su/W3339PGPZ7L1MJ&#10;bGUWNGybjmMYhmmaT6/ffPvs9pN1f5nnAohN0xNgydMwyDgOx5BSCBeby81mw8BiGpuQhbLUDgKB&#10;E3hoUn93d7ffDQgcQoQ8f9S/q8M5X9QfARxg8UNzB3OsaukO4GAGROHq4np3v//md9+i4NUVVGgx&#10;8uKhRcRPB3H9LXUL15y+bVPXRAa8v78/nQ6ncXD3GBrkRcS0qeVybJbd6p5rvwM4xtg0TYzRXR8f&#10;Hx4fHwHg/v7+2bNnlQNcCfPVTn2apvoGnpC0zHg6Hcysbdvy/p1Z5ZMqLNkCVGr0uQA2Zjq7DSMC&#10;lmxg3MW1zFAm3PZXyS/y4TDvibeNSwOxK3lOoc3TXkp4uB9LpsN++s3Xr9abZ117VVQRxczCkodI&#10;hW13fVLLXdf9xV/8+TBMv/v6u1XfTrMxxaqDVUohQkoWQmyaiGjDdOovmmE6ncbj7nDKUraXV+Nc&#10;TuPpNE7OSEhFRlFHDwhGtafntd/kDo4OiGRgta7uuoaDDeNkrgtynwNSUDFRK7OBt2Js3gSOprIf&#10;dnkURG4ScdNwDG6zW6mygoD2NGAHAH5iDbk/jdjdlRxpQdjRU0HrZ443nie9H06fxSl9yeueXn+p&#10;9xYCquH5cDq3XxEAcs4h0Ga1CiEUkdPpEBOnBpuOigxip9RgZcO1bTsNerHtcqc73tVVXZHP7oLk&#10;bRu7TdP3DZHPZQKQpm0Co6o6GMdQedrVPQ6ZDT0gAsAwDAC4Wm2b1L27u5vn2W3zBB2Cs9gGwIeD&#10;DwDcETxIgcBN0/QI6XF32D1O4CHENqsMp0mlthyWKSDR2WwPgJlTiqpiZiklJG+7RESllCJzLtOc&#10;M55VJ6wYAHD4MDFqmnaapvv7u/v7x7lMP//5z+uRZC7s9nRMmFVz9Q8oqvMDEDAgIWDF56YUShk5&#10;YIgAkG9ub65vNqvV6t2749u3D8yb4phnKGKInFKngvvD3oBCoFJKiDFQDMQMkZEBXdW0SNs0tVmZ&#10;53m/37WpAcXplF29ApXdAA04BOYmxNgmv764CiHsdrsYOleYpnka5of7u7btr6+2XdPc3z/kcQoh&#10;bPqOmTJYMXFRMzMpiGxuwBg5xMBiEhgIhFAJFaNebJOVdDrR9qLt+lBkOu4eA7PqbF6KuEp29wYj&#10;OATwJIWkQJOW+ICIHGCe9kCrfhWzaYiMFFJKqWkX0KqKOxJUyZbF7gjOY2HTM97RMLA/7o6v377b&#10;7Y9jkW9evTKPidsspe97FSciZEaHSrtSJXPp+1XJmpogBdx9s7l6/uyTN2/efP/dWxEjDODBjCo1&#10;XFVDSE3TdF2nZvf3d1MeLy4uYhuZ+e3dm++++1a8dF3XrXoDNXAKHCglhBjjfnd0RBUDx9GyiCBQ&#10;DRkiQghVMpQAIjGkZjdkNCxZsGERcdPaSb28uP7Jj68Yw+Pj4+X15T//8z+/fvvWPNxeX2/6VWrw&#10;ON6HlNo1t6nn4KAylantG1XN4oGIY8MR52HcHfbDfvf+PTh8vl2xO6pKCE1t4fkyIKogmRprFBER&#10;TNUIIQV2EVOPIWUpHDviaMpuCaFtQsg5EyVu6Bd/9LO//cd/e3iYATF1qUjhGN69e/fjH/94vV6n&#10;hhE1a4XErIioaRrz8vj4eHm5jW1DxHVODh+Gh8vjaX5XU8+ncx3QtZScs+QC575vlavzsyOi+uzu&#10;hIGR+n714tMXIYS3r9+Ii04lS6HRb6+umWialAK6e4zx5cuX+2mYX38PAKtV93igcRzz+4IMnEJq&#10;gJm70AETgIUQUoox8mq1Ap/dPeepaZo5jxmUIwuguomCKJqzGomaGpRiw6mMQ3FLgbu+a2f3QUzm&#10;g2a9vtheXV2B2v27+2kaMELbxxijm5+Gg8VYylzKzIyrVbte92Dz6TQ8PDz0bXN9cTnMkxkgYbXX&#10;xgHMrAzDaRzNzMBzzk7L+RRToAjuqqDmKAKBCZCJHAlEM6DWgFqb9NU3lblKczOg1eD4RPRionpy&#10;VT7/06m2nBBEFZ9ZASDjPG3XXeVqSzGT2UthjoxgoGoemobmrKqiJQUWkUq4fTpmmBEDGqh5ITbz&#10;XNRCtYRE8xo4l4kGAFYOcC0N8CmPfDpvFowuhdNpfPbsxTQNIgqobdsOw3DYk9tlCAQWgXJ1zSEi&#10;WOZdwKG6bKBMuUldjFHAVM3NgJg51Fytaxp3fP3dm8129eL2line3DwTEXCMMU7TREQhdGbCzDnn&#10;nKec8+FwQMTtdl1kXq9Xn372cipT1zSajTEgIJgTs7tbHRUtWLJFsciXKtYRwPF/UOjWf/+fMYXN&#10;rMJ+4aNucc2Pcam+XPUHPQV8UqosJefM57m9FDEDDik1DX+AjYGZIkPlPpkZgABAnR2db5DVvNPP&#10;M20ir8nGE8cVz9RBVXT3ru8Dp9W6b9p2zHMIAcBUy6prP3n5XGd9zI/Pnj+Pgc5sNOFz17/y7p4a&#10;OvUSUpXyUsO4IP1qnh2IY4xAjIhU/YqsLH0cIhEQkbZdWFsVzNa2LRGtVisD8xPGJpV5UHEAGI6n&#10;pl25YV2QXWqK2uG4//JHX2y2q65rRAoQ1KVHXJ1g4awyUyokGKhKIEhNJZGeJHYXrhc4mQkwqDoE&#10;muf58WGPSCrOzE1s5rmc1ebU0bxq8wAAutOCzgI3qxReX5ww8Sw9yGFhgQJAamJKIY+TiNTuEiJW&#10;x1QRiQlPw6wmzB04i4zEbdf2Vf1oHAf3CrzXIjocT8O4B3QgNVNAU/dACLZkDgwc/n+y3qxJsiS5&#10;zlRVW+7me0RkRGVmVfVaIDiAYCEAwQCUmaFw/u/8hRkKhQ8kSILoBhpVXWtXZ+USi693sUVV58E8&#10;IrMAf0jJiHSPxfNeM1PVc75TWNycVRVVK+sIVTgTiXVgSKxRzpFQSnjJ+S06F8AFMg4lhgORsHRY&#10;CNECKhhDi3mDqPvTfrlce++HkcnYlITILOdzxdL1MyFOu/27FGNdzStvEbOv6PJqfTiY/e547I/M&#10;POsWL1+86Lq2LGjW2hRRkDJLYlHFpul2u6/7fqyrzrva0mTRPvFszz9mcWYrA4Ke/1RQBQZERTAo&#10;CoJxStc/f2bVv3t7VxolqlrXNWeB83mdEc+rWpnilsEaIlSVa5qGOd0+7He7Xc5ZEc4dQxGDtqoq&#10;S+S9N2RSSpzKnN81TcMxAcA0TYfD7ng8vnv3zhjz8uXL4/FYbtsy6VVVYwQRQwiIWGb4palqjJmm&#10;qVhsyjNF5Mk9h6YYGs+2izKhijEk5jO8gAXBzNq5M96jr2k2ay5I3wzHKabtcBrbduOMH6eoaoTN&#10;fneypnG2ffX729p/c7V+fnmBaF3Oo6gQlW+IRDBNQ9MY5qRqP/vss+3DUT/AmhQxufeOvFgL3azJ&#10;HDNH7+e73W4KE1njbcOKrJILj4pMlhRSImtYs1EUIsQiv0A5Z6Nr4ZwZC1XlqtqKxBgnVVYtWmaL&#10;aFSEM6YspGjIgmqIyWFV+Q3otNuOnSecgyVrz6VtsgQAQNbq44MenR1lxX9a+Z86a0/3OLx3Epmn&#10;s9zTk5+eICIltPxcOpaexQdGYgU5o63PgXswTdN8Pl+vzXBMQz9lDutZ44xaA4kZgL2FmNmSqarq&#10;/vbh2VXVNKmQEawjY1UyG1LnbDN3y1XbzSp0CjkbC3VjAYqb6YylEBEAcY6MxZzEeCMip9P04sWL&#10;ys+autMPgF4AYIwDTI859k85AqSqUHZIW0miMDEhc55O/eh9YyqTYgopMigaUoRSN5tHnuhZT0Tn&#10;axsRm6Yu7nfR8y3wFNIukpMoEpDx5c0vfLq3b98M/TSfz/c/7A6Hw1NX4nzMVqEihC6nAwDSkrmi&#10;qEJAhKWlexbUeOcQB+fIW42cnr94Np/PwxRDxP1u+rM/+7P7u9M4BqK581aRfv/7H169ete07dXV&#10;VdEjGLKKBETMGGMyZLtufjyMhiwgVt6d4Hg8ngowj/kJxFAcV9Q1bdvO4hgeHh6aqu6amTU+hNBU&#10;FXd5tVxaaw05RLy63Ly7vd8+PMQwXFxcOjaoOQkroTGOyCRhkdw2bVP7fjwZMMZCXVFVKao4YwHa&#10;FOeLuUeMIFh5CuNQ+POqXPumrmuLNI6jFfFIuNsPWXQ5n6FF5rJsoaAay3VFBi0Ya8kBF+u1Cpd+&#10;BcH5Sik2HBZQNHTuZyKyaoxTFp5iijlvLq6G0/Tbr75s6zkSVXV9PPau8kQUp1C1TUoJHTqqBEFU&#10;ir/QkG/bma+bKaa7h2NTV8vlfL5YAUBmFdWQ4jiOi8VisZrXxhyOu/VmeX19/eyjZyJyeb35+uuv&#10;f/f9m+vrZbfsjqdxHMeqasbDoehL67bJOaecY4jH4348nSDn2rqcsjPG2kIu0GkSa601NkmGzMf9&#10;YdLoDt631bEfF6t5M+tOp5N37vrmarFa/vKXP/9fv/7Vw+7+7du3ttKf/fzj9XLjKmm8rSrUXqfU&#10;t1Ubcsg5V84XOhErsMppGFar1dQf/uff/+onnz7/5MWlcbYPsW384yJFisgABEYhP94EJX+ouLHF&#10;FoYQ2fuHvYr95ONffnT9s65Z9Kd3SfE0vru5mS026+cvX3z93f9cXVznzHXXxe1ht9t1XeecK02j&#10;/nA8bHebi2W597z302nc748XVa0KliyzPhEvyibXNE2Oufzde6NaEjixfOZpGl+iZWIsWF0EBZGM&#10;WKaELBqZ7TD2L24+nvrJVd4IEuPu/mHWrNv5zFs8DX0/DA8PD+Sdr6sXL15sw5ByaNv68nJzOPb7&#10;4bBcr5AkpfjZZ5/98Po7hVDXPuWIIW3WayC1xrBmshhzKMklY5gAYEoxxlxMNJkhJk0M+91wOk5d&#10;uwKqQKvTiVMQyQqM3rrFbG6QUCGFSICztmUJoDwNJ1Qwvpr6wVfOO6yc+eSTT373bQKO1vjvv38F&#10;DJfXl7f3d+18tqhrY8zhcOiHQUSMd6psnVVVBrXW1sYAYeIYQl9VngVFA5kaRTPHJAnB5BxzPjnT&#10;WkfGmBgSIqaQC6pnsekQTTG4lv2gbttxSnXTEJhx7K31WUVytsbEkFi4zABns9npsAshAEBKbFRs&#10;N89pRMAUszowxpCxiblwg0T6lJKoKddPzrE49crZyFpzCiFLunu4fXbx0eGwH4aTc6afYm2rFKKz&#10;3hhUhczvRdFPBDV5T14xzAkBxnH0zhBZAOn74eZ6NYX9u9d3L18uX7683p92ItEiiAKw2BJbxAFV&#10;QHgcphSoa5cfP39xf7/tx6QCISR5HIqWmYb3dU6y3x9CiKq62WwAqB9G59xsPh/HsSAip2mKcZrN&#10;ZlVVzWaz3e4BEa9vrrqugV7K/SKSK2eyMgiq8GM/S0oCMBHlzIjGKGdQACJQObu2tAzRC0fKGOKU&#10;jDWlLiUiPvOc2BhTexHLWwAAIABJREFUAhNK84KIBLHYqkUYPyh6P9xfY1EznvdasJaQGZHQYAjB&#10;2KqoVWOcmnqeRYiQNRkCBFGRkj8pqGSMSjbWi+ai+hNlR6SQUFTonML19N0RKIQIgNbakmHLzAYw&#10;5JRSAIDPPvvMAL5++7ppmtlstl6vv/32d1VVlWgVVSxQX3psiJcLhpnLod/UoCDWGVEurZ9SP7MC&#10;EY3jWNa9GKfjae+99UQWbc65aaqu677//TAMk3NGBUMIJeilQBxTSiGkchRLMQpzQf5kTre3t+PY&#10;X11dlBYAc65rX9e+1A/MnCUnzsXfgY+uvPMk4l+5f4koTckYn1K2tkYwX/72q+12zxEr13rvhSWE&#10;ses6FTlbroFKDBI+ts9yzmCAiNCgKqNoWzeNd5aAUFGFORuDKtxW3jszDflw3Dlr26aylnKWFKJz&#10;5uHhPqXkjEMA7xxqsMY3TXc6xGkcn109ZwY0Di1yjA8PdylFWxERABKrIGnOmaxRVmOMRWuttYQ5&#10;K4gQwmo5H/uTJal8RZjJsMLZQQ2SRQVQtGRmAxIRkAcgUMsZVJnQWm8lSs7JO3s8bX/9650ieevI&#10;5Bcvb8YRD8eBbI2k1jlbWePs8XhENNN0mMaha1fPrqyoVnXrvHXVRkSGw0BA+/2+bRpUapoGrUFr&#10;jLV5GHzlQQvhyn395XelIGXWYqCIMUopTdBo6XeiYRXhrIosQmQyp8p5Pk/kIDOX0cd8Pj9uj13T&#10;SubSoEcgUjHWA4BkAaOldm3rmlmIaD6fL+bzGNLt3e12uwUAX1fOOgARzYSWNacYu2aWRWIcUogG&#10;CRFS0pwxTfF8iXI6ng4hTm3bWmect9vdw2z+cT+cntpJ5pGFrqrlk1VVNW19Op2Op0Pbts65YRhm&#10;s9nDw0Pf9957hxVnicyaEqsq4RAmg5BSMiQSQleZFML9/W1XN8qCChymMI3OAqIoT96BsQKYLcIw&#10;DP0pWFODek7pH3/92z/4xf+2Xh9mz+fW1HE6QVE3aJ6mYblclum397Zt6xcvPkLEcRyuLpf9mEII&#10;bdcVbX/XNVVVGcMO/WwxF9DdYR9iaho/hdiPUxb2dc2qYRrRABoyWtgYT6VjBiVEdN6KiEpu6mq5&#10;mIHw8bTPnIjU+woRcxYEUClTcQNgUhZLzqGXnDO72jWq/vbdxOwr611DVMQDkJBAJDtXGcCcc4Hz&#10;ndN18DwHtmQKBRrRAJR2MiACcxahwronoiLXPyvVqZCfz7k7ZV1NKSmdZReGSAxAEZKcVZNaZFaW&#10;EEGGcTydPBpaLufzuetmNdg8ZSaFaZoUnXMOgKqq2m93bTv3ztTesTcGRaw0TbVYL+rGrVazqjXH&#10;cV/XTtGoCqJO0/Txi+fW4TjtnTMpBBFg5qr21tJ4GgHw5uaGoykJfOPYZ14gokHMmavayjkMEnPM&#10;tqqJ6HjoJQmpN+gZ4GF7sKbt2lU/hSxmNndTPPXTpAqSxRijAFVVoTVlnwWAR20zVLXz3tZ1jYgp&#10;h2EY+r6PcRLNzEyABqG0RFHPPLNhGE6n0/39vbW2sU3btn3fFx4VihAqUiGFnY9A3pnSsS1Xm3cV&#10;qIKw996gqbzvmjZFVUnOY0zD849f3Nxct033+t3p9atd7dc//9kfNe1tiqychmG6u7s77nOOLhBx&#10;tigQpuCQEK1z9X6/N8Y08yZNqfZ+mqacEkuq6xoVVZFZ4pS8q3PIMcisnc9nM28sx7S9f0iJG9fU&#10;vkqJwzQBy3q5sNa2TQcA2+123lWz+YvjZiZAgG6/3x/2D8YYsjBMYb26uHx2tV6vbeWPu+3r25Qj&#10;Zw7LhXUUWcJ85gmNN5uurRHzOIyoAMAiCUBjjAat936MKWaxDw/T5mIRYvKec6ecozGGcybjCESt&#10;rf35qKSc5GzdA0AiFQSW4ocvDwTh87WkxkrWxJKioPNgjRpSQvKusqa0j7go7gq2wZoPOtAKgHVd&#10;W2sRTVapfFOWqlnXrlarpukAoOjjWOU09PvtbgzTbDZbbZZX15ez9Xy5XDZd45xTqzfhxjbGu3o2&#10;mx2n4eHhYZimxWIR0lTOKJvN5s2rt33fOzR9P87QE1E53JQFvQBOpmE0zgJrW3dt1d+9fQgP0Xbe&#10;1X5/PMxX85ubZzGHkCYAWF+u//2//5v77d3r1z988c+/sU7/4i//5DA8jP0Ug9b1DISG4UjO194A&#10;QGKtqxZBDuPkKn/z/MVu6wkwJgmxYKV8ykqoAIyPUZ5SxGygSmUSi0JFzSZMAgJjiOOYZt3FMGKY&#10;SLlK2XdumQ77z7/83fPnf/Cnf/GXD8f85Vffz7qlsDhnjsejsfjzn//8m2+/BJSmaay1FguY9yzH&#10;0rLBI4qcfeBPXcCyPpYVwXsv50wdowAiYAiJcgFyOOecc5FNVgR81OGBqiZRYIGEhoPuDtspTefR&#10;H1HJLZzNunnXxBi3h23Xde/evQPCFz/9tK3rPkdQXa/XxlkGLkE6s6atapvyuHt4TUTWIgCTAWNL&#10;+yazZH5CXqnEWPA1ElIm8aw0TWno01dffp+ivHjetk039PGwCyTOUjWrxS7q51fXU4q3b1+vNpti&#10;wTVW4jTV1quqZmmbpnZy9ezCORNDWC2WlbddXW3vt//w63/6m+Vft+1sHMcQqGmq+Ww5DIMzPqdk&#10;yRAS+soYIluyHM0UJ0SNHEXAOecqn88E7ewMIWLmRMDmMWSiLM0EJoxRpNHHgQ89ZuGkHBGxcvX5&#10;P1FZz1l57zuPAGB9zTGEEJwlIRdjLKY7axWRS/izpTPkp5Q3JdjmqZdc3Ao5ZxYSyafTUVVr1x32&#10;IfGZxCsiqlwAWMUmA/AvDEvw4YdEVljHMUjmpq2stYiUIhNZQjkexmEI53iAR4CEaLYk1tm6MTmH&#10;zMFV8/miGqdDiKfMLAxkyBhKKRrryZi2bZvmxXzeWaLiJGnbdpomEWeMK87trmvLtLwYwkVkGIZx&#10;DCmPw7Acx/E8hkcrUHwsj9QShZLvBwAK/CHJiRTO4uVzfM/73x1+3LAviml4HJefX0702C8oU8Qn&#10;n9j7N/CDr3DGuT9CcVRKQgsiAJYBToHYEVFWAYSSRPr43hauJhoo7VRbhnUAYghQEElVBB/hSeXb&#10;EaqeU3/QVR4AUkpMQEQp574fJclPP/2ZNfjVF1/MmtlmtVot5qvVoq5ryWW2bFT5XFDr++r36Y0S&#10;EQQoxerT71t0/sZ5IjIIRNTU1ZMaMKWowNbWWpIerS0vOR6PIjcicjgcnHPGOWZ9uH340QHx8Vtc&#10;XWxubp7VtVcsUgs0BsmcjcplJpFzZMmCAqR4jk4RpPMF8Xg7FJtlSTpBZqhrfzz0D7t934+b9VUK&#10;st1uF/OVqx2ACAoQnHGsKFj4boQsxaOoCqwigEoExpC1FimV0kU0pyS+Ot9xKSVjTF3XbdsWRQmg&#10;EBKhAspyuUwRD/sB1HnXzWebOB1imFJIipSmEDmO4ziF/gxHRJVzLCoIKIhYcspcdAOKoCyWsKkq&#10;ThGEDUHl0BpVDpkHlUglXwbKyO6J02OKiLtQcEARzBMbC0VzyjIMExmzXC6Vo6nbnFkZKudcVQFh&#10;1myQlsvFdrt1jgB0nA5v3+lysWnXFWdSoNmis0g5yPF4bOra26rruqZpinWcTOkqWuPq4/H07u1t&#10;DKltiBQMuaqqjHHCvRYlKRrhVHDo8sH9VxJy4Bz1ACAw7+YEBjJ4X1VVw6whBMnJV+f5c7mRiAAJ&#10;VJkleV8v5rOqNvv99vb2dhyDOUczAHNWBZECoXfOVimHYTylKRmD825BBnKOMUaO3LatgjInVXbO&#10;qPLxuM85n04nPWewu5SSiKaUCiqfHx8hhBLmF2NcLBalllbVQlJQBGZOwjln1SJ5yKrMKMaV+Zak&#10;lI/H/Q+/fyU5rRZLkKQ8GkxNg4LpeLrrxyUqG2J1yCMPw6AKIgjqDJmvvvz2xfNPQI01kMCknIkg&#10;pkkyM++WSyQ0qqZpmk8++eSnP/t0+z9+E2M0loypzqNsI977qvIhbclKSjFMiMY5W40xTDmxiiKM&#10;IZRRMFlDzoKSKqqoCFPpzhggQubEzHXtZ/MWgKcw5Bw/4DgYYchZmYEzgBpmJqyYVUUt1QZJhBFI&#10;0Z2OqXHijF8vqv4U1BqWBKCIGcm8P4m9V3L9iGhVtuJHYsJ5L3i6lsqfT9vMv/7Lh5vL+90I4MNd&#10;4GnVjXEap2Csn3nftTPnzGE45pyLcttYl3MB7/vt7r6um/m8m6ZhNqvn8yYEWq2XrnbOoWBUsACc&#10;MvvaxpiY03q9fv78eYjDFA4AJRvvMWFEWZSnEP10qt1i3s4MQs4xThNDBFEyQIiFNEiEJWCM0ImA&#10;MDpfWWqOp95Q5aqmarrKT+OQWPXQ9yHGmJgIFMkYFCDzOCd/MhAVYUg5+TCnmGKMU84x58zCIowq&#10;tq5FMjN7Z6yjaZp2u4c3b96UvF9VLH57IqrapmpUMESOZWN+OlAREWGBiYCIkEphhzpnmXkcg7Ot&#10;iEzj6eJy8cknL9fLdYr65vX2sEsXm+7N63tmXK+v0pj649sUbL+PCPW83Qg7ZiWshj607SxGOZ2m&#10;y8tNVXXb7bZsiG3bVpUbwlB6uGX3DCGEMRLZggI5jan0OLzH8q/TNKUUaucBcoy5JOfFGI1xVVXN&#10;5o0ha1yjwKdjK8Aph8rh1cXyJz956b3/4c0Pp+OOJIHGymtdQwoH0RRTRZjrxlgrkrJKFMXMITOr&#10;AKIla5As8xhStN98+3Z9cTNftP2wU92uN7NynsuMgGqsOo+ZMYSUOZTqFtEQunI+O6e161mBJ6xZ&#10;xVqjoDGnmGSYGMHtT8cxBiKfmC2alJMBYi00JMiapzQhokpyzllvVbVuKwBIHIEBrRlDGqa43KwX&#10;y6UqjmFcuIXz5v7+7tj3ApqYS2KVb2pwJCCH/rBer6vG3zy/Xl7Mtw97JXXOvX779tmbN7/4xS+M&#10;6U6nk4g45+q6PuGRkGKMydK6XVg+m2FEsiE/6xphFpFiv22qenv/MORpYy6MocPhMIRBlW9unp2G&#10;IcZcVdXV1VXdVpvNeoynr7769qPn11dXm+XqOsSBCIy2HOA07aqqLsMlVYwhhRDW67VxbrW+WM8W&#10;/WkfkgKkuiYA9kYNKiMW662AAoogF44GKjCBUlQxaMCgMNrMJjG8e7v95OUfxlTdvpsWm+6L3/7m&#10;V//4xU9+/vCzn//h//l//d+3t//P6TTNuxk1EKapP57+7R/+m9999yUZc/3s0hhCROccC4zTZMil&#10;yPuH/fX19Tj1qmcjhGr+8CRdVVVVVaEfDFprqcQjP2aUET7maYVsA5dcVgFkgHOCiQgwBESjkL23&#10;rHmc8qKdzZazyHkcx9rbzWYjKNZaZ0wWOZ1O0zSiMyFMjW1nbTuEsR8H46jvx6q287bb3iNzkmzI&#10;JGsNcyqNzZQDMzOwiLDKOI0xS84gSigyhXjYj8dDsKYhg3FQCWOYYDxGydlYHvup7UzXtlfd1d2b&#10;19MwGOzaqh6nUWIqHE4QnTWtMc5b1/f98bA1CtZVxleZ9cuvv/43//YPl5ulIZdzJrKrxfrh4aFk&#10;Q1jr0aC33lcWjSu1dRaGQJwRyVpjc+IYc9ntyCIaiJwVMhmjAIolfAUQzDiOKEu0ZNBUVdXkBkC8&#10;9y5lAABCRShnlCGMqppVDKCqhJwaYe/9FEM/Td45TzgMY9c0nJUMEllEJWMQKas+CdtiytbaIjEq&#10;4EQuJFM2DHoaegAwtLt/d4wxyqNBURAEHkMyARCFHrfYD+rYkihbBqqcUhpOPcCyaUhEpilWNam4&#10;h/vjfrdYrB0zPb6cVUgpG2u6mSt1GgLUnex2r6YYyNZIBECcE6DGmJ3rLi83y+W86zo6m3Ckruvd&#10;4TQMQ0rpNAwCpEQMkBILEJJp2i6rkLNjn7787dci+cWLjwp+DKBY9QwrlM6VfJDUyh9Qr+FfPfSD&#10;zz4RlZ+e/HjIeTr3PJ2E5EkOJyJgsHSf/vUXFxHU8ls+umrPbNEzI42IEIwqEyGCPP08KGfqNBIq&#10;CxFawiwKyohQsofOqNSSVggIAAyKSKKIYOqqJePLYlJ4m5Uztmmatnr37t1+v5+1bVvX6/V6sVjU&#10;dX3cHwGgtNs449OBr/zudLYhnw9kKaVpmor7HR/BuecymDDnSNSUp4nk9XxWAE65mKNcrYJkSQRC&#10;CEDeWg+AOcswTDFkFTRoS4/AGCy29k8++eT58+fW2ikNqmzsOeK7HI7Lk2OMiZkMIp0jZMp5tFz+&#10;IpwLiB2AoJzascg33r65fbjfOevL7+K8N46ypAwZ7Vl9rsrFAl3yV5gZDAgoqRIpGTKmCDcAUY1B&#10;lqgqBrXxlarGGOMULJnaV946EeGUmblEXzZVO+9Wr7bvpp4vL667ZkPqazfPlUuphBIlAIlpUmXr&#10;COixraKKRMWrKAogBZd2bn7V3jaVlxgRsiW1BgA551HzZCiLKsE50laKWpEQkAhJGFULYuoMUi8n&#10;UVXNOZ5Oh7quRbvME6KOY397u7OuWm6srysVRkTnnfEUmQ05QxJTfzxB0zSVn5OpZrNZbarD9jSO&#10;4939ltA7X9/ceOuc1BWdqIR4AdDXX/1utzsY47yrgdCRFmcBRy4T4EJ+ZtbMLMCAAkp6tgejKoqI&#10;QQNKzlbe1dnlpqq9930/gmoRdMAjkh2VAQoX2hDhcjX3lb3f3t+9vQshOFcV0ELSwhVCRLQWERFQ&#10;pikgYlW5EpsXc8gxAUDTVACy3+92u4cy+VF1h8OuqqrDYVc4z4XggAgxTkqVMUY4q6ooh3EqoS/H&#10;vr989qyILKx3iGicDSEIa0opxqAIIpmFFYSUASVJ8tYYZ1S1rut5tyHhlPazGW0u3E/kcojB+RHw&#10;RJZCHIztQuj7vif0wkbYINrd9vTll19vVheXlxsAQ2hVmTNwFoB8Op1SFGP61fJivVn+1V/91Rdf&#10;fBc5GlN557JIVXkw2VgkgjSFRecjZwmsiGjdeDxmZOOsioQYppiNs846IgKl/JRjVSRLKqjAkq3D&#10;pquNM8N4HMZTSXp/vNmJmVOCnISLGE6ADBZ+gzEOBFlM7evKdH1/m0Pv/XK9qOt2aSgIjzFmON/y&#10;/7JkfVoPS+F0XiE/aKRqkYibx2gPRJXzxvG+clZAgLKDPzXEAQBBQOjDjcTA+9cWD5yxWjduuZqX&#10;FY+zAikA1XWTk8QxVa4+xGPt3cvnH1nC0+m0P+ycp66rhjAgEZKJMSCpNcZ7bwwy03K5tN5NCWKM&#10;kLhrLAAYY6ylynthmvqY4pDHxBxmXWUNqGSRhKqGCERVctGIW+OttcgIGVXJmMq5VmECMsMYmwYW&#10;q/Uw3vZjOB76lFgEqCS9eaeKKshnoXhhNWNVlUgZr8oxxnEaS6y9qpTxtbOmaV2cRDg5Z4hgv99+&#10;++232+32449fsqSUUtd1hXMhxE3TTekc1qCkReWpWIJ4gJAMgjBbQoMIZ6qu5STH7f5wOMQ4dbP1&#10;xcV6s372+x9e7x4CaCPZ/d1//QclvLp6VvlutzuwWBbb1t2sWwlnAs8c54tZ47u7+3ezdtbWXRhD&#10;Wzfe+91up04Xi4UN9t3dbQ4jAHHWOCUVaduZ915VU46oBGqapjEGRbLkiMrWEUt6uLsXEeeqrusy&#10;awhjVVWq6n19sV51FSlB5piZN5sNSPrh969fvXkVx8l5qD1WjXVGAk+AnGI2SM4a5RBTSDkKQ06c&#10;sxQgjrEWDQlgYrG/+c10fbP90z//g5TDadjOF23f98xMxoEwAROSoYTIoIjAoI6MIUJhEVBUU4It&#10;zocVUEUQxZBjCCExKJgphuMwAqEaYshIAKpZ1HrXGWPOsXKJiMgSnKm8RAZEZOgH772AlsjpoqIR&#10;gXKRHYf+OPRAWDUNqwxhcuPYtLWSutpJVEXxVdXOmqyrrBJirtv2eHv7zTffNE3z8uXLrut2ux2q&#10;tnWzXq7iaVLV0+n0bL4xxiGXOx85a9M0IYQQgm/q8TSo6HDqI2Zn7PX1NRiomjryFFNAq4vVHJG2&#10;x20I07Pry7/+27/58ot/+vyff/vmTXc8HpxzNx89m4ZxtZm7aj71I4AaZ1SQM3LpKBJaawEwi/ZD&#10;qNYzJMo8WcJcSGgIWED0KAIgyqCkJRcJQIAJhKH29SzqNE4hRAFT7/fj7cN41fPvf9j++jcP9/tf&#10;T9H/yZ/++S9/+Qeff/7baYqQE4B8/903f/nXf7FZLd7cvt5ut7/6h39YzLumqxVVGZqmG4bxyy+/&#10;+Y//8dnTWfn9IiqScy7bs3NuFHGOirbTOccqKOWIA4j05EFVKB7gx2wkYQUQNWQ1a67aylc2jtE5&#10;K96fdvtXr17leLFer3POd+9uZ6tF7f3YD8Opn12s6PGCXM2XhIaBD4cdomYWS8YZUMiz2Wy1nPfD&#10;gyUBoCQl7SEzc1YJiRMLqAG1/RC22z5Maqh+/tHzNMphPz0c9qQ1iHW26rq5t2Gapts3b3/xB5+9&#10;fPlJ6cmFcdws1/s9hJCM8QgKws7b0gCbzeZd3QBATDkKGtcMIaS7hwIYm8bYdd16udkfT957IFRE&#10;Z5yzFYMCkCqmxFNkUXK2zpnHPoQoRO9PRSIpa3ZozwUPKLAa78ZpOG+BCmUUz5ydNzX7nKWMpIjI&#10;OSc4qAAiFn1HjHGMAQjJmqL7zM6GKdW+4sxGBNEYZ4gssygQkUWgEJMCiQh+QJXUc4ICGuNSzMaY&#10;aYr3D7uY5TzMeeSriYgqlJnp+zrvwzpQlZmJHCJa4yceS0dZBEJI1laqun3oD/txvqrL2bRIiJFA&#10;NADIfF53s+ri0nrXzWeN9UGlZiUR4gxhYmM8oV+tNqvlpq4bzppCcLZS4LZtq6YDgBjjcrkcxzHG&#10;eHf3bhzHaQohTG2bU86bzeViMbt9+5pZ67olAkCNOZd57WPARJnGFa/nY4DNv0Be/ahaFQOl+ERV&#10;NfCeokFERCD6iNJ5jzMREPkXsTiI70858GjxKjflj/TJiIYMIouIoiESQJP4xz8eCBQAE1hERWJj&#10;1RhkVgAmMlhqFhQRBXlUABEhWSRSMDGPzjnjK0NeyWQOZRrpjL97d3vaH2ZtTYDLxYJzPhwO8Djf&#10;Big2O0Y0xaXz1AsgIjiDcvXRMwxPzGHnnGSuvTdPkKgzj8dNU8w5qipLqLwtPq66rnPOKuUqhWma&#10;VhdrBHt//w7RWGv7cQAAQ1T2i5uPni2WM5acY7DeWOuMQTpHvXLmGOOUOSGpMVREKMzZGIOE+l5h&#10;pQBgycDZsCetq/vT+P333w/DsFpuwhS8rdq2zTkhwXK97McTM4uCICCpUglnAQaGUiOCEJXqFx4d&#10;06p6Jqw0ra9rj3TGh1ZVVYydTyP0nJmInG/GIU+j1tXSahd6aaxtfU3QkbqcUs4ZicdxmKbJV8Uc&#10;eB5o4zlDEXNkFDVI3ljhZMpZiZAlWxJDKhxRo0oGyIXaWm4EebyAiYiQQA3Ao5OgbI2P9QAi5pwL&#10;eC+MAxEoZ1/ZYerbRzEngjG2ThyKrFqBrfWMmvJ0PD1UF40xNSjauuY59MdhmqaHhwfvvfe2mB28&#10;9zmyNV4EfvvbryRJ27ZVVQloSTx+vFVQgACEATOriJS4HRU5R3IXFjQrmsKCxsZXpsNpiKqFz0TW&#10;GJECkHu6baVgupumQYTDYf/m7eu+7xfdoqpsjCErIhZIOznnrDWqPI5JMrdtW3mnquPUp5QMUl17&#10;4cySxuk4hUGBnXciebu7f/bs2dBP49jXdfsIQFVVHcexqqpHhhyEEJxzKSV5tKvEnKpcvGulftKc&#10;U+KcNQOKajm/KFmSIOBARELi1ebi+bOrdz/8/nB8EA1dY3/52Sf7vk9KzgMYyjwZ24QhjONkTCUM&#10;iEWZ4f/Hf//7i9Xl9fW1sxUixhiI7BgGQzbFbA171x4OBxF4+cnLzdXm7dv7orEXYWNQCdGgonhv&#10;56u5gibOosJFMIYqzInzlGIWNeTAkMoTwhCJ0JTFToWFrTPz+cxV7njcH497wOwrV5SGiIaz5CQ5&#10;QU4kUkITrKoSGUKroizgjfeuUsnTRPf7o7GKMn38yTylbMh7ZwEFuJSmWPRCH67zpYWJP/7k0/JC&#10;j4+nZib8+MlPV5pzjnP60X5xzgGG0sd5eiGiIoF12LR+uZyvVovjsM0hIhGARQALvp+G4NNyMVfV&#10;nPNisXjx4sXnn/8m59g0VakwnDNNU536vfXWe5tzRoQY49u3b8exd76MVcQ5Z6wqZ1Q2BtvGxVmd&#10;J97u9tvd7WI2V0IAUcmAQqBFMGUsWGu988YYFWOMExYEV2xiU+TTsVfx1rdTzKdhDCkTWQUx5FgZ&#10;wTAzgGGWlIITN59b76u2bavaIeI4hmmaxrHPOT0tR1TgI5pZIhmt6woR+v60222tNc4bSPLwcDeG&#10;YbVaFRCdcVajFisNnkVYpoRIIYoBtKiahchaIALMOVujnPnhYc8s8/lyc3H50UcfHY/jb/7py/vb&#10;04uXP6urbrs/CMr9/b13gdDMZov1+sI5h0AhJObkPDpXxZhB6eXHz4no9va2aZqu607DUZWzFhxT&#10;UlVEjSkC0epis+gWBYhV156T9P1QVT5zIOOJ1HszmzU5Z18ZziSSco4pyziOqux9zZyU1XnbNJVz&#10;CzCEiIfTUSVfbS5SnFIekLKxDJqa1uccWRKSU5UYYkoMBRDDqgrGWDQG0bAiI6KxNiX45pvb589v&#10;ZvO58tT346xt5ov5NEZBEEmAeu5XE4gKkjWoqJkBpWjqCVVFAZ9SkSLnYRzDFEVJTQWGjHNVXZM1&#10;ZAwaUCBlQVR05NVlSYoqBamCAgaMM2UmPKWpnbclVTVxrBrPmq3zrW9U9e7tuyyMxjln4jROITSc&#10;a0QyZgohpCneBTDUtq2rPBl3Gg/OVk3T3N3dff7556vF4uLi4kRkyVRdtZmt+t3p7nfv+nTIItdX&#10;m4rs7v6hcpUyWLT7fn847K4+upmGMUBezRd3x4fbt2+efXQ538xWm/mU/BSPu1OYLRfL5dpa2/gq&#10;5JEs/PQXP1uGnQj1AAAgAElEQVRdLH/1q//1q1/9Kk65ru319fWnn378y89+9ptf//O3336bNS+W&#10;zS9++elq6UKIt7f3XVO3vrLOn06H2Zwtg7PEqAiWQH+8IknBR5esVCYQFAUCTFVlGTgiP3t5s++P&#10;ITGgGwYVrFeb9nia/ut/++/WVNfX119//tX+sM9hIgPff/fd//43f/Hi+c39w5vvvvkq5ennP//p&#10;pz/9pNRddd2+e3f3d//t7//2b//W+yqmM+2mLLXFUOqQng6miJiZnyyIRPYsn1e1SJYMEcgZBquI&#10;oJrxXBWnLGm/367mG99UfkqsmZWBQEAZtCQ67PfbT6uftsYkTiHETsBaZ9BMIbi6aVvox2ExXw/j&#10;frvdFXoqal7MO+ccAKZiwMo553MBnERFSAWETUx8PKZhUme75ezCQbt7d3f79kBYXW7WH918vF5c&#10;ENGrV69evXr1D3//q2mKf/zHf3x9fd33/X/5L//5+nLdVG1lEQBSjsZAYZIn0M7X6LwwW7KXVzfr&#10;9ZqMe/36taqu1+uUUtvai4urzKAgKWdBKN0O0SKR1BQB1COoKoUpCUPl27puWMAoel9by5xEUEo7&#10;qRz9valUkbNah5yymPMa8WTPFpGUgqIkzgqgCGgIiYAya44pWWOMc6wcU0riLQKrlMAkDqGh2tqz&#10;7LIQRKeYisYBpewoRSAq1noFJOOyqjE2pnw8ngCoaub94QRoFBmIJCsAICEoFd4bwI+KridNNQAU&#10;WYGqpsSIqEIpgnWURY+HKcVaDRbSTGltIQoStzM1RMbQeNpPcZgtbVU1YWJDjmxD6BFqFUKohmF3&#10;OO6aetZWbdNUIaWYc4kkiTFXVfPs2U1Kab2+2O12IYzDcApxPB6PhtzqcrF/2IYhjqfoG+ec8d4w&#10;cxaGsxcIo+b37CuBMlstFTs8UuIAgQAVtCCkyqnGPM58H6ulIkVWPR9x3hOzQfVx8vwYgXsOxQFE&#10;xLPO/IN4wTKoRdAzdI9KC7Lc4HgOQeHHM5MAIKAgCBKh6qMgTQDFIJUBghIhwrlALwXqI8NnmiKU&#10;Fr5xjJBDTinFKccpdM1MlQF8wVD93d/93Q8//CCSvXcpldBIBSBni61LP3w8zbmLn0VVc0zlUmFm&#10;kcSMZRfrjWXmMie3oPqoezLkqqoOIXWzBkpaUrCgJAyGbIz5eOwBwBiXIxtyOccQ47Pnz549e0aE&#10;MQVEtI6q2htT3AHAj1AW1RLIQbkoQkFVBeHsnH8qF1VVM+cMzOha9+r3r969e4eI1tqASRGGqWfm&#10;m5tnL17cfPPNNymNiEoWpfwPQimGUVUKchhLyXh+s9iYwvAAUe66lbUGVcM4IGpVuXLnFie8I8eK&#10;nPHZ5XW/i+EEV8+fL7rLwz7c354uL28M5ZSKBoIUWIF9Zc/gtEf5AhZJECDKOaYLAFCUAC0ZFAaJ&#10;rgJjhSUCxOJbQQLlQnw2oIJYhuIEgDlkZlB43ywTFS6ELzI5S1U11trjsbfWphRms7n3dj7vqqoK&#10;MZUJ/u5wOp5OtnKsEsNkjDWAIU2+dp6aoWdQbNuGwBwOp9PQ328fCotxtZzPZrMcGZKqwP39gyoS&#10;WVUw1jxRyomIz+y3c/6WKJ4124ICQGfWLpaSRPCMgSey3roc03Dqc86OSESRSCQzqzJ47+vat21r&#10;vbnf3h0OB1bp5h0SRo4MjIAq+lTnpJQSi4i2dYOoUxhyzpaM986SQYL7hwdjKeQYckySGwOZeX86&#10;LNbLfup3x8NHs3mISRGzMoMWqXy5fxUxMYeUsghqjmkqTjd9hGUqYoF4MzMrA4oil4UCENBQylkk&#10;NZXLScfAVdMN+/Hu9u36YnO1uhbE2/v91A9oO29qIjuOIQepK8oMFql2dYr85s3bzz//4t/9u79o&#10;28XxuAfNhqr1+qoMXdp21s3m2+1uGMf5fF03XpULLVkhKSRjoWmqtqs6s+5mLuQjKLNqyAkNiUKM&#10;U4xJVJzzzjlCK/AI7kehc/6YlNV1tphVtR+GYbfbieSqdqDn6a6qxphiVEkgGVSNgBhDKoDm3PZy&#10;vqpdm1hCH6ZgmKu3b3rS6erZQsWgNcXYIABKQgolcvipRn2seN/nwz2Ndp8+fGr/ISLo+xHF015Q&#10;WnLOuZwzAPIZ4/ejL1gYbogKqMw5x4BYeU+LZdd17RiPKbGrHREBOlUEBhEpQ7/72ztUWC6Xd3d3&#10;x+NxuXwOwNbSYjkrHq6u61Q5hTQM4+F0ZE6n0+n6ZlPVtWooJTSqpJRSHi1VTYUZ6GBSDMn5GbOg&#10;JlQB5SLScUSE4ggtgSTJSQEosY4hAuaYpR9DYt0e9gDjFJMbgjCUUojIioAqahLNXNxzBSBX6kMk&#10;jTGW4VmM8XxlQGkyajerCkS0CJ6H8XQ87GIYrXf39/dFjfvu9t1s1pbOHYBkzYry6HtSKgmKcFa7&#10;GCKWXGaS1hAaE0IKoyFohNlZ9/z5y7ad/fNvvvqnf/yiqler5cU0xcViYbwhIkPW+1qYZ7PWe1/I&#10;xAqp8N43m9V83onwMAzW2hhjPw5N05Qp5uG4UxXrXYwJSGvvLy8vGl/f3z4gmqbp+tNYtw5tTiyQ&#10;OWuy1la1q9Fbd5Mib7d7JJrVrXMOEb33KcaHhwfmuNosm7YCIudcU9XOWAHlFEMcxumQ8nEaRiSx&#10;zqgIghEtUDdriELMSTKhJWfRUBKWnATUWG///M//xNey3Q/z5cq4are/JQIFrqu2jAAMZmvVO5Mk&#10;pIyoWdUqKAqBoGAWlpJHm5jRGFEdxmkYhrIPZYa6ms1Xs74fUhQ0qAisGS1lyQigBM5ZV1nOuZyJ&#10;gRRQYoilj1hQKKpa17X3fr/fD8MAAMoSUtRzd98659CaEpMroDFOkXPO2TgLhFaZQQstczabqert&#10;7e3bt29Xq5W3ziJNQ2znrZsvytJ8f3///PJ513V3b2+7pnOOEEyOPE2RECXmbtH+2Z/+6RffffHd&#10;698Nw2m+asLUN7MG2bGLaPkwPkz9BIZyiK52BnWz2fzVX/9lCKHv+//wf/yH29v7cRx/9/W7t6+O&#10;b1+djgPENCHiH//Rz2KM/elori7nXdfNl/3peBqC87V1jgtEUotjvihUwCiRogKxAiABKRsFBkUR&#10;4uXl8osv7xvf3R8efN2CtVHg05/+8rffvDEZVeH/+0//76cff5riRCqGwBozX3S1r/7oj/5IJH31&#10;9ec3V5ccE2pZ+ZXQ7nf9Dz+86U9h/tE65VEfQ1aetjey9qks0XNSa2Zm66tHe8l5dz9rEZUEz+GQ&#10;hWcNqqJZMGfMSdI4jiklqrq6rkl0u93OZ+3N1eVFuvjd777NOX90fb0be/4it3VjAFNk7+uUZHe/&#10;yyrL5fzN29dvXt/N50Zr4xtXVdXpdEIwLBymFFLMOWdgYRVQVUwZw5RCJEU/7xac6XiIP3z3qt+H&#10;5WLzk09/abAGtW/fvPvuu+/bprrcXM7amSUTYzzsj23bPr958XC785Vdzlfffffddnv/6U9vVEEV&#10;r69ukDSlhGqAyNczpObVD29Bc7F/VFUVQqzrpm3b0+lUDPLCmJOCoWLFVEFDPoYp5sRZ67pz9cya&#10;/alP/z9bb9YkW3KcifkSEWfJzFpv1V270WiisXPDcGbIMZlE6WFGf1YmM/2EkcxGFDkASIAk0AB6&#10;77vVlttZYnF3PURW3YuZyYe2tqqsvJkn40S4f/4t3mHlMM8iJRfvfRwLEeUkvlFTzFlCH5g9kvmD&#10;PXU+UFudq5OxWpeLGVNFdhEQxdShQyYVSSKp5Nb5VJSZATXOo3PON209KR37tu1TkZRFRNzDHCAl&#10;58g5B0AIzlTBXIo6jAkw9N1iTfPB4FDrcJIR2cDqbP/hqLb3LSjvCyvnQgXjvPcIXgSZWZS2m3m/&#10;m5cnTvWAeWP1ImYLrZS8z4Khw2m6C02XdT+lRNjK5BBasKZkcrSQQjmRCqBaKeXo5AQAanLyy5cv&#10;x2H65JNPTk5Olovjy4vHoiXGabfbvHn76u7ubpr3jy+e+IBt262WS4FSJWElS/VVRjNRUKl1O5oZ&#10;Ib4fCGX3tM73K5hDyQH6cE1EpGZNqWqlKhMxklIN+73/QyJSk/de/N0rP3DbahOBB5ddlVJqaZ5S&#10;UsWaWAvv3MiqUN/uNWLKaDWawkAYrPqfwWF2akhWfR9qW44IjkNlI7/7F0VExAenYmjGxCGER48e&#10;vX31+uc//wcVJqKspZRccXBVFM0I/IAX1M9S6QSS0sO442FrAoCmZp/CQQ8fQqi3TxMOqWa1jnTO&#10;DcNwfLIAAOfCYrFKJSNyjHme5yZ01X/FzLxzcxy7rvvedz9+8uSymjw7T1VIXCtsAKhWKFbNHJBq&#10;L6Cq5OhhMlN7pIcGuH53jQ8idnV1lVIOoRER772KqpaTk+OLi/O2DQKSVZAPRliAJmCutqBEDzZy&#10;IqpmSJ6IAhNiAUBCCiEAHJBBvA8Itft8HWRGIfLdPNrd7Xi8evKzP//rs5Pnr1/dffvNawKHqmOM&#10;irFpKZUxxsk3zuwQCvD+qjNDZldRdhVRkcZR471pQVQfPJNKKWhKaGBap6MV1gG6/y8AIKSSTRDJ&#10;Mfv7FydEYiYwMrOmaURsHMfVamVmagVQ0LFYbTwpzvHudjvl2JkyExE5DlVz671f9SspU9TkzLUt&#10;pVSG7bBeryu0CyZHi6Vrm+jjOM7TGMn5et2YmRUBAFVUoHoCqprKH91rcI8NqAIBV2N4NECFcT+Y&#10;QD1S53m+N+Qnu7dpcOTbtu267iHs934eiynPoFgtjlSrUZZTtZQjG1e3QrgXE3Zd572L87zfjlVA&#10;Xkoax+0wTADFDOd5TGnOJa3Xt8+fPzcQZq50gNr9PtxfdG8caGbjNNWKLktR1XR/mxuqoqoWq/mZ&#10;aEWlxEgAIhp88K67un29ubn77ofPVChFSdGu3t7uptmMpBCTd6wl4ThEQsfkC+TqGjMM2LWL3//+&#10;s3/919/+6Y9/5H1jZvOsjnkaI5LstsN2N27Wu+XyKGcbhl2R2blQ2d1Tmk8W/fHJYrVqzRHAnNJs&#10;nAAl56ym7FgFFM37ENoOHR86XzwAiAoGWuAemV0u+/1+v9lsRHLbhboVIJAp5FzmKaVoaA6MVQDA&#10;/D2fy8yc46ZpTGS/n+6u70DKoj8t+VbErzf5aNkAYc57BEFEQke1NX2nTflv6dB2z/Sxe+eCh73x&#10;8Ns/uknf/UpV6zDj4cuF/9Hjoa8mhr7zXRvaNsQ0TdPUhA4QSokhNE3oT0/bpluZWd928zxvNhtE&#10;fPPmzTjuzayqc0MIVzdv+74Lvh3GHRFvNlsFDSH0fc/kVFXU5pTB4qJrq6rOe8TWZ9JF5zxhE3iK&#10;qRI+kAzAzKSeYnjvcymCNVKb2ceYqxIBEQ1ouVh4r8N+LCqM/HDw1eEBIgoIAHVdd3J8VlHaUso8&#10;zzFGkQxgtb4lA2RyTF3XTGMm1qbxZnmes0gOIWQp19dvl8vlOO5TmheLBTtSONijPMAZZvcwtxRg&#10;EhEMzERgKgrBc2COQjkhUz8O6+Oj08eXT19+/fJf/uU3+9303Y//9NGjy998+lsiYmEz8xVJnrPz&#10;GBpvoEvfG3iRgogAOsfx7u6OiJqmKSVPk4XgjAjBnGMXqs+LISI5ZIeKhmRM6Bw5T8tVX0rJsahl&#10;kaQqu92aiEXE+2a1WjCHJnS73W673caY05zneSaCYb+NMyPTYrHsl0ddt7i7u0OE1eqYnaUMITRq&#10;SYpIMXR1SdYhnEMkFUBPgARAuWjWnIsamCvF9+RTzCXbYrEEGxFxHEfvPQIjGRqwwwBkJqnMiJ1K&#10;RnAAgMSqpqaGanrwsk857/f7LIXQx5KBWcDIORdckeyaYAU4ODRSVdTawIbQtZoLkvV9CwAp5yIi&#10;quxcCAEAjJC8c00g78q83+/3IhJCi8wKZgjsXDXS9N63fSOSUQURRWQ77HVv+/243Q1pzt43jiin&#10;9ObV6w9ffNCFJufcNE1gR43z3jvncs77/f7R8VnfL7tusWhaM5CihM70kPEYVsF7X3J88/rl5dOz&#10;9fr2vD2lRpvgRJKqGRdDm8uw34p3tBlunz/74N/9zV/d3mxcE7rl4uz0Yh7zn/307MMXP3h78+pX&#10;v/5VmW25OFmsSMqIiPvdiKBt04UQunahFkVIKydRwdNBN4gApmjAzlANFbSACkhWLZxPLlfg8tev&#10;vnjx7JOGO/budn33s3/zV7sh/d//+b/knLsmbNc3aZ5b7/qT1enp6fc+/hME/fDFC+et6/2LD5+F&#10;EHLORY3I1cIrTumz33/+/MUFIqvmhw304TiHe3obQCU6egACqe5Zh73joZ4D0wP0W4dRBCAKYArS&#10;BCaC/bgrqYRw6R2LD7tSvvrqKyu5Wy5OTk4uLy8fXz59++lvvG8QmdmbArMTEylwt9ne3qw/+/wP&#10;47xeLs8R+ezkeNn147QRsBhlmktVzwqoGSpAyZqypWhixNjHDDfX29ur7dXL2+dPvnN58TyE/vZq&#10;a4atb1er4+PVcnW0qL19nNOXd1933YKIc5bAbtpP+83+iy++alr34cePun6pYFqKD50W2W63kotZ&#10;TkWPFv08DZvN9vT0FCz2PTe+nV2SnIhIxVQrt7nmolFOlpMhU9u2fXdUgEpRAMw5I7D3PkUTs7Zt&#10;52HnHFckQlVjjCtqHTol9eSrmQE8WPKiOUdmomBiBgfBPyJCMfU1sRIhlzKntAjtnOKybZi8KUJN&#10;FwCX8lztENq2T3kw0wf2ac7Z+5aIFKjqKAwwicSYrbALjSGLgNZ/7B14/Q6ifji8H45kZjaDlBIT&#10;iahZYeZSzASC86a8vRuHXXNy5rVC/FAQwKCoKkIUSaWkpnVGU9GhRDByRaY5QY6sEoadNOEYtJ0n&#10;a8J+0SzMoL9dXlw+OV6dhBBOTk6k6AGhMuz7JYCuVqvT0+Nnz59cXV29fPntzZvX8zwOw9T3PQAy&#10;e+cMs9jB1BkIFFXqPYKVp12V/g/TXXjnXPU+Hfq/aRqR4IEJzwxEYFAe6pg6HlPVh1d7eFSrLdR3&#10;2arv39pFDNmxcUoJzIscvMHrG6j5WaD3XGg46Jyrtw2gAurDLLqiDw+vjGj35E/z3quqlCR42CWI&#10;yTsnWXxoHj++UC2/+91vc86VtFaXtOfgnEvpEKjzULopFARGOIRSHCgq3sN9mY6HJN6CBk3TpJTa&#10;pqk/iQrVvJqZGMm5MG83YCTFnj179ujy4uoXb4+OjrIKAh8msTE+lFPPnz//+OOP27bd7Db1t3DQ&#10;JqiqEkOcYy7FDnGhWDuZSn5GqiFFDxZ0Vi8dMYFC27Q3b28q/xbBiakBsqfV4vTRo0e+baY0V0Co&#10;uqMAwsN6qS/0sGaMDmZo+C7/Wb0PiCiiMUYR6dqWEKVIVU5HERFh8g6arz77tm/O/uav/5e//PP/&#10;ICVcnJTvfDCXUsZ5+PLbP3zz8gvVXNnmRAjAAoeWnoiZPACVUgJ7x46IJWcQ9V3rvU8xNq33/hAN&#10;RgwmoiLEdBAyIMJ7x43eRyLVT6HyjgBP6OaYKoOmZC1FS1FVKJqbxjtHpZSm6aNoSoMqiNg0ZvbQ&#10;9z0AmOGY5u12e3H2wXKJBByHHIJbrVaSZJqmWrKXOMvZ+aI7qiOReZ6bEGosCgBUV95DCUumCiJa&#10;v3HAe1UI1GqbRQSJDqPSQ2ouMLkQDu1Qra2RfN0XvHNd1y5XPZLth+12s69875xjKZVS4Q0ViIkQ&#10;0MS0hrcx+bpo6zfrnAOwcRw36/Vut7m8vNxs7sZx37ReVYuknIQIVDXnvNlsapoLItaRYI0DqklP&#10;ZuacyyUSkShO0+ScU6iWV1W0coC8DcRM1AwITAVBALAYEFCdsKnSen13dnQy7cs0gcgwfnWNTdst&#10;j4jt5HwRXDOOcbMZAA7aaZOSozq2Rd9vN/tf/OIXx8vVxx9/BAAioqZt36cU315fASACJyn7aZ9S&#10;rI1TLsmHoFaa1h8fH4WgQpRyNKvOXlaVagpKBE3T+NCQ8+VeFnuQ7zzsqYihcX3f5hxvb69jjF3X&#10;0eESeURUhZwlx1KyMjk6JNpwJT+rFO85BL/b3W1vBxOapkgowfmuWTnv7m6HxgWiai9+YD3XtVRV&#10;+FD7aTwETT8cnXRwn3l3jNbH4bhRe/8BfwxtwL1m7b9vgOuSRkQmJiLvObQL59hA7u7u9vt903RZ&#10;BYoE33rfrJY9+aAC3jeqKaX09ddf77c7JprneXXU930f5wxAfd/nLCWrAlZjxq5bLJZHCiIpsQMi&#10;YmwMJKVU2sYHdoBmOTTYtgtCMCmgBaxWolBj1YP3FaEoGXOSeyRosdlEA3S+ES2qsFodzzHf3K7r&#10;l8zMqkDE5YALS7HStu3x8fHp6SmjpZSmadoP+weH/9qvMrNvQhO4lCRSmIkYpCQE6/v+7OxETFNK&#10;9a+cc13XAcBisVAEUS2qNSulnp8PBQDcx6ChqZTC0MDB/IPGoaD6J48/yFn/+de/+dd/+bTrTy4u&#10;LirUq1rqJ5rikApK1uPjE2YuYiLZe7c66r3H9eZ2t9uenZ1eXFxcXV2nRClHACXTrmvato1lTikZ&#10;QRWTz/PovTCzFIlpCg2FhkQzOlUTQ1WTzX6jCill75oudMwwxTwM03q3R0U0aINzjkQlZ21cCwBk&#10;0LiGgedpNql6HJSkznk1AChglduOuRhiruukrmGpKZMqMScRcQYa2qZfdEWppZZcPw5jE7hkxXtc&#10;xLMhSklKmMFiZZMRe9RKvTUx9zCuSUnnOQGSa5xICczDfhrHOedSj9lq1G5SrxIAgIIAKDE4x/2y&#10;i/M8TVViVGr3W0Hx6rJYE5zmeR7H0beNqQIhM1eCVoyJHDdd8L4ZY6qHayoFAHIswTXcOUm5pi9c&#10;X1/HGI/PH+02+67vGEi0BO8JkJlub68vzy4unzzz5FvvNpu7LKWOxUTMAV5f327XuzSVNy9f/cXP&#10;/swkgxZEaxuXcwZiH3CaJt+CZilWROybV1+ulsenj0630y7mWdQcNefn55dPHn8nPZvLpl+ia0LT&#10;eAsupxGYPQd/bAiZg0/zpGqIlgGJ6cCdwntCdGU7VoOp+3JZJQI3ZxfLzz//ndAHAqldtV998+1H&#10;f/LDv/3bv726uvnVr/6RnZOcnjy5bH1rJV9enjvS3/3ut8+fXp6dHP/sL/9iseqvrt6M+z37JrDT&#10;Ijc3t/MEv/zHf/qf/9e/qXYd8E5kCHw/pmMmI0BU7xkNiKDOgvCQb36o7VRV78+tuiYIDi4KKinn&#10;KE0hgrZtmZmRm75f+OaLz/9wfX17KiJif/jdZ941OUvgcPX65sWLD9u2ub69W66OLh89/cPvv/7s&#10;89+/fPP1o/MOXzxS1dVq5ZqQ9zbOc0ppivEgZEJniqowjFGFwLyZ2+7z9dX26u122MzL9uyjF58E&#10;3169XadJVqvj0HYX7aJI2g+Tc26e529fvr7drE9WJ0+eXDZNF4uU/f7x0+evr16/evXq+YcXps5x&#10;N8a9Y5+y7raRCNabdZyG8+On1OE4zCEMfW+tBe/9anGU13eEDJDNDBXFLCeTYvMk2ehosegXK3Zh&#10;3OxjKk1Y5JwNHBEQoZI2jQfUQ4CWmSHUhh9qgyHFTFRLNc8tpdQhuN4jv/dQBd1DpFlNESBZCcIZ&#10;isbUtw0ykXeELnDIKKCQY6zxGHpvBi738stDF2SGUGWgnemQk0I5FLI1B7Wuk7qoKxn4kPN1X7JX&#10;RtZDn1aKuIbvK07JloxYBURw2OdpAMYl2t4s1aJTJatBNbpmh/vhlj2LlnHOTP00zDFTmilHB9a0&#10;gWJKu91cWopDvL67897/SSrT6XxycnJ+fr5crI6PT5l9hfZjLMxYBJpm8expd3b66OrRxRdffjbs&#10;tuMydm3omgUY7YapqFAlMyEiIiMBkTc2kIO/4IH3/a7cfyhH3m9cgd79BBGrLxAzEUGRarJancWo&#10;toJVk4v38cLvcOX/ThKMiGBIiEiM4KyIIaMqEYkUImcmB532w6sZkCM6mNodFtKDLxGSEZEBmaoh&#10;B2amkEVNEZik5JgLs7NqiovIRMZ2fLw6Ozn/3aeffv75557aKoZkZhFV1ZxFRJm8Hewb9ME5HBGr&#10;o6vF+ADSHao9A3ZcN83GeSmlNi2qmqygKRHUQsF7X8lsx6vVYrGsgs/H33388s3reZpUtW3bnHM9&#10;1Ijg4vJ0ebwcxq2ZIBs5RIR7CasacUoxl1SnHGo1+wp84+sT9L0KtF5GJmYgLVpVWNvt1vs2paIZ&#10;iLhrF92iZU8KSkSGICZWSUEmQISgdrAJLuwIEZmZ2ZCqLFwNgAhEoNIRK1JW2YlEVCAReTQqWVXR&#10;N2HYlSac/Juf/Yc//elfTWOZdvPR6uJk2Z2fnI8yxDR8/sWneZrQCSLnXDg4NblvgGuzjSBaM5kY&#10;sBzm294RRcndonEskmtEtmbVqvFWE6g6gHf3ApiZd2RKzAQIptXgDRGhlDLMkxRLKClmU46zpChG&#10;brk86rrFOOWiMI7zdjcYMSGrmRXb78cSrO+XIvbq1as/+e5P+74HcCUPDK5te0kSY6xm4ClOqnp5&#10;Sou2V7AkpUVvCqXknCDnjKDVHUcVVKzoYZxjUL3cq2LfFA3tIJavx6Jzru/74Jo6Taq3ZIwxNFRd&#10;wUMIi8Wiads4z7d3d9M4IpFzgejgJKAgRQ0RvW9UdZoGR365PELw8zQz8oHpACaap3kYx23OEUne&#10;vH11c3Pz6NFZ1zfzPCLZ8ckKQEtJ+2E3TYP3jaExeyJCKgYC4A77GPM0Z+ccMdfEjbot1zl23aAO&#10;aTpgCjUzVM2UHKUpBaAsELM+efbhanlKvlGO+3Ebt3fb/dAfHZfrkfz+Jz89XZ08vt282e+mOAtC&#10;NKuBWm6eUt+71Wr19s31l19+/b3vfQ8M27aPcera9vWrt59++umjR5dPnjxBYCYfQhNCW9GKPnSq&#10;0nbcL1zWnUEClNDwuE+AVpv5/bgFBhcadmSgB+kEMprc2wNXmio6RyG4zXa/2+1CCG3bTvOAiF3X&#10;1Vr3oVBdVyUAACAASURBVPlkqrpZBAAgUJOipfeNc/zmzZtXX799dPb4ZHUGKjkPTy7PQyMx3c6Z&#10;XLam7QgioIFKMUWrssRqwQAG9L5RolXHnvvm9qGEs3vTuPu60t57zkEkRUSIbJbqBosHtc0hyf6w&#10;5R4AUDATxVJkLiXNZVDVaNl731QLzqzYsicnauM8qapl++abb0rRvm9jjGf+BBGvr69WJ8uu63fj&#10;0HR9KeXi4vHd3Q0zO+ID+esQeY8p6rgdSPm4P3boPWnftG2zuLkZ8pxTl1SS80zEBkSHwF6wgiXr&#10;NObtdlDxi05AMWfxHArhdjtst2tVAgBGMAACFNMHagwAWjHn3NFyuVosxnEfY5zmoTImFA0OWgYh&#10;Yu+5abxjCFKzzyHG+SDpR22bcHn5aJz2/SLc3jXsaJqm5UkLoKaiqoRKB6QPGKX+r0LmauCtZKJE&#10;rm+Xw24osWzvZqam745//U+/+9U/f5qTXT5eierd5tZ7VmRVULXgXZFEjMtVx+QRdbcr5JDo4HxW&#10;2d0hhPX6LueomE9Ojtm5XOZUYkpzvbvBkWc+QG/eTdMux+n8/Fw1v1NBE3jnUMlMQghxTk3Tec8g&#10;2PetyCrn7AyZuWl90/imCfX47LoO0S4vL3e7TSmp60JMQ8lT23TovCoROgMzSylmRDBjRFYgMaR7&#10;zCBLSim51TE1nXnvwbwWC3wWiVKepjmHhp1zUDdnEhc0CMd5dsGXLGpi5ouA464IlqyMzbBL6/XQ&#10;cKdAUKh1C8cLz3w1385DDqEFxDr9O1wmwDxHQuy6rpTStD6WrGYuMHOYp2l1tJjT5JsL3en19TUi&#10;tm17enr65Pmz47PTb7/9tu97FR3T3LZt24VSSklFxBApcCgqu2G8914ih0xUXQu08e00xfV6++zx&#10;MyJySAzYL5cMeHd3d3l8Pqf45vrqx99/Zoab7frq7sZ1wbJt9xvXNYaesLl6uc6zkfPTdvKtb503&#10;hu3uzhCMoIggKbDWPcwIopSy347zxOyFZI7xqDu+3m/V0unZ0V/99U+3uxsg7BZH437TdSuTkkss&#10;eW4DpJKZXaWQV8kdI8ghdNkID3CdVEAVxAjZExIQ8uXTkyfPz9olhyX5xjWd/+ff/Orf/7v/6T/+&#10;p//t669+n+b4+NnjRXviwU27dZz3r1/t2UOa1h9/76Ojo0Xbh1cl7ff7s0d92y02+/2wjwbw85//&#10;0ziUELoiwAgmxTGTQSnqGYjQeSAuSIiASIXQGSpgBigGYmgFiiGYoRkiOU8IWMwqz00NEpNLcZ+b&#10;tmtD3EnXLXbX64D+8uTsaHW6ub2d5zcc/LCfYsyoWCIE77784utu2V48forcMmnfnK2v54aPCHAc&#10;0vd/+NHyaLXe3CSTIc7zPFfqL7NXYSm838VpAiZXsg37YX037XdZZu+x+eSjn6J0b67W6/Uaidk1&#10;gCRa3r59O02DIy6SRMQAUkrdsmmdY+Ziuuibj7/33avr1+MQc6LGn+2LbO/m3W437NM47v/+H/5h&#10;2bvvf/yJc2GO+3GaiNA5Xi6ORYzJx5SQEev4yKAUmSeZo3IIjrvV6vj65jbGXOdwZuocic5q0YcO&#10;wLxnREh5btlVB07nXPDdPk2LEJJAluh8C4AmKKYxJ+ec6sRIVmUugCqFAREDMasoEonplOJR32Up&#10;q0WfItdd0pIFdjInRjKE4HmOMQRXJCEiOed9U2UkwXkiT+DW10NO2DdNFC0yAzA7zGlidqZF1BrX&#10;mJkpYQ01rSC3KZoRQEmp9sOlDk9MYoyZYt+2Rm3JNo56fRWfrnV1cmYgMa0NxHsPSiatCaW8L4ZR&#10;YomQMmspJTnJjeeVDx602a/zNBbP7X69NwMR6drF559/+dVX37x48eJHP/rJ2XLFzCkVE2XmfrlA&#10;RDPZ7/dt256c9F3XcfBfff7F25u7p5cXXODqZi0mXRMO07gqy0RDwyhiTHrwWajF8KE7rYb8Aqam&#10;hGQgCgLMzHyw6IRDf6uqMWYAJbZDVNGB6iaABqqAetCBVk4p6v1TDjLFGm19cFJSQABkrhJFMy0l&#10;EQCAEh+6dwGtGGl9q44ZDUAAgcGoiLCrqmMSBQVTBUB0jgzDsJcp6hzn1fJ8TtMwzGbWNh0AgEjX&#10;Npfnj7bb7TdfvwSgGCP7XnKpmDqYE72nMHCtNQohMDgAqNFrANUnRJhRVJwjxwioIta2LahVBL3m&#10;LjZNU1KcYgyOxtHa5lhEtMjjx4+/973vffHFF4ubhXNuu90y8320Y/beKcg8jotF9/jJo+Wq2+/X&#10;QIhoIbAPPE1DaBx5Nwz7GCe0Ovo+qJTtYR6IZCaqqpIRlNBqr6hIlX+43m4MIWvulj0Ad13H5Mnj&#10;lEZ0dHZ2hsEpo6EoFKhzLqqSbHTskA7lLJrUGTBS9Sbltgtd10kuzvE8zyEEM00pNi445nkqYB4B&#10;5xGnPZ6dPP34gx+xteM+L/uTZb8Yp7gd167hlJIpMoc5FvKdYTbLlf5daY0AkFImYs+BgOM0g8rF&#10;2XHbhu3mNhB03pnlouqJihYwCc6b1KJTwIgQEAlq3gwwEpKjnDI7DE0zx6Iq5HxO05wmcqxARZQ4&#10;IHmEwLjoG68JVsuT7Tjd3F2vh60RcmiKpCIFs1lJCKlv2nEcb+9unlx+xwzTnMtsRNz2/dHJyfXN&#10;281mc7RaDMPw1fD108unl48fA0BKpW9aEylFpnmvWnLOpWghzGpJSpEiJgAVItKa8u1dRXU8mDwg&#10;UH3fMrp5HlNKpRSRA8E4tA0zs2ff+DnHu/XtMI/OUVFVSQzE7Ko7h5qCaCrRkQ9N4zCklEiViRy7&#10;o+UyTlPfNcOwe/Pm27bxjy5Obm+vicB7NtPtdt22TeVUz3EUyev17durN9//5AfznKprlJaaI0CS&#10;84HvYwRGOZaUynLJoBhLbJqmwk+A1e+6guAKoAgFQIsIM5dUDJoiOKc8zeIbxnbhjk7X19fN8iSr&#10;e/P2JnR2fbM9u/xou5/X270RpwIhhLq+m8bt9+OHH36IaL/4x3/85Ac/uHz8KM5zaBcppbfXm6ub&#10;7fMPPlbwIXSqUIrmJF3nmsblHMnlp89OFAbD2SAilZIHHwQRc5EhTimldtFW/pSZesLK3FDVKBlM&#10;aqvcts3q+Ojq6mq72dOhgj+QRGpWkpY87PYGyMwikZDNgAmBcs6yWC6mOH799befffaZRHj25ANG&#10;MlQXggshNBjT/nYTBeCybRQE0QClduJ0z2wHIAQyMDG939uhwtP3swc2g+pvJ+WAh9bZJt6rgtVK&#10;ZbJst1tFMGLQg+iGiAjpHnhlBFYFQq+QfIuSR4FmTINIXiwWqeg0jW3vRSTOKUc7Oztru4Vr3G63&#10;U4A3V299E5ZHx33fqOq0HwE1BMfMMUaW0DStBhN523gnJSGJZ0dgjhvJMc5xu84sOR7b8dlxGW57&#10;36vQbjPmXEwAjRjBM3oOANq4JgvkbIzN5vZufTs2YTEPWSIxhOOjo7bNJLxZrxFYSlJRdqhFDEyg&#10;TMN4YC1JXvWL89OzlGZVGcbdPI+qBR2DFEQUK0hGjgBFEcgTZjBVYlaQVEobmpubt/M8f/jhh89e&#10;PH/y5OIPn3+Gzvq2VVCJU520VV+mOhEhJgAhgK5t0jx2LmjOqUjbrNj6o7bZlY2JPn/ynZffXv/j&#10;Lz/dbcqTF985f/x4mAZqqVmEcZiJHLJjMhWbcnz56lVFgdu2bRe9lpRzJlNk2u43YinmcZr3p2cr&#10;pIwGyGyQwTKhMSEYjNMWQZFASr65u0YjI/D1bRtVW1MAIMfk2JRC0xFx1/c1wLLp2jjNpZTG+VKK&#10;IfimOdDdmesEZRi1C433i3ybCQGhZSuBsHpfSWEpGmMEwCTatR05Dk0VQUQBnXN0y1W76Lq2bfCA&#10;KzfBL3KxeY7E6D0Sg4hCMUfWtd7MtGSVAlq9WYIppjkhtdOU7q7vhmleLlZABoY55uu3rwz9+nY3&#10;jrNzjfeu5tZosWma+rbj4AO7NqVconOOCMA58ofg2QcyhqrWqL3dbjcMw2q1unz8+OT09NnTp7e3&#10;t69evRrGsbYxOec4RR9CTsUMu9DFknMuqOQ5ZI1GVAk8qnp1dTW9+BC0FmFkxbz3gQ/Zv8Mwffvq&#10;jSef0l5EkLVuIwjsnGuhXyxW+ziiyqe/+d3po8XFk9O+6QxXc57HeQSy0HhDzZrZati9Fs1lLmYj&#10;IjJwtomCmWq20Tj5jpwD1VJtTdVKrVVjKcM4S5mXnVMrIAgBlbHmIQGiViNYUES6nwaJIc7TbrlY&#10;ffidJ19+dY0koXPzNB8dHd3cbn/5y5//7C/+8j/97//x//o//s9aUV1f32CZShmPjpbL5Sql+PbN&#10;m1yOHrdPc0ptvygxYb9c322vrm5CcOOQ//D5F9/9+BkaGeYqWFK1WldVpjMRiglXZaBV01E8mA/h&#10;YQjA5FXLQcpohCYG1egKi0bve0fgvb/erXe7XdN0cT/HGI+Pj7/6/AszffL08oMXL0Axpdy2y6Lw&#10;i3/4edT8b//6r8/Pn3l//Ccff/+f/ulXm+3bFPOyX5ydnYmUJGWeYkqlqGVRQgfAKcJ2PU+jSqac&#10;cs5luxnnocSIXThenB971++28zzltlsOw3Bzc7fb7QQsprTdj43ntm0JQK0A2TAMvFhWUdY47b3n&#10;09PTk5NHTViMQ07RNuv99fXVNI0xTddXd7cA3rWELsZJVavW3XEXmq5pYlHLmh2zGlSLQlNqm2VW&#10;y0UNmKhy7TCEtpSZGZkRCegetQUGsSJWAGCeZxFzLXhHGJQdUkDvwzBlBkdUPUIPQP4BHr4fR9VT&#10;EMCAD5ZJZlYHO/U9SC6OfBV5y0HmQEaoYKqa5UAxIqI6eCNkBB/nfJBfIxKhoYIakqtUMZCSCzD5&#10;A2+zymTxHfXgYYB5GC+bAqiBFaNSUtM0pZT13Zijy8lUmSgAENSsPl4IOZEk6FIqKk6F58kYQ9sc&#10;a2lKwThrijqN0TkspSBw13W7Yd80jXP9F198UUp58eLD5XJ5dnoeQpimWBUZZuB9w9SkHBH54uIS&#10;kfCrLze76c3N7TDuzi/OXNMULaalVr76Hi3NEFTB4F6si9Xesz7uY40r543fd656mIw9AM8HWtqh&#10;RKnzPj287Du+3sMDzRRqKg0AIBKCiiAYqJXDlLj2VdXU9kA9wfvC992Amg7v5MDyuP8oalT1UK7m&#10;+kixOZkBec/zPMY0OxcqHbQLDQBcnJ2r6md/+Oz2du3Q1cDVinqoVG0pmqKAPAQ+m4kBW9Vb3otp&#10;2bGZHVTuzqlqiqlr2mqbyUT17J+myRG2bWv35NVKk9tuNj/+0U/38/aLL744Pz9XFStScTQimueR&#10;vTOTp8+fPnv2BKAYqnNMnqvgmbii0ymlZCJEAERIgCIKoiagWEzxQal+f0kNlcmrqnPh9evXr159&#10;y+xC03jvvKtDU3IeqjkUMjGzgjik6pDIBET3tOd3USiHgY/z1DTee8g5Ot90XWeaNttbRFwsFiol&#10;hDCOYxPQlONshE6FPB/95Ed/dfHoheP+eOUJwzRN4zCISQdNzhFQiZADqxYBAxHDA2mr3qoAEJxH&#10;AwJFJPbskEpKDOiDA1MtCVXEpFpGAwgR1SVdzWbtQAJBBWV+5wsgFSWiajuiClDthwXQhd6FBXIT&#10;/MIxGlKM+ebmbrMbEBm4pq8RgjM0UUqpoDAivHrzpl+cttyfnZ1tb4caD6Gqw7grpRSRzW4bXLPZ&#10;b7pl92d/8eef/fZ3wIQqKae2DYiYah0sJgQ1tdiqyuSgRsB6I4hlVnD3cQbee2auRg3VTeNA9kBF&#10;tBCC9zynNIy73TAY1AA2MzCjQ2NJ6OouwTXw6kHdQEbIaJpSBNQYp1/84r/OcfzxD3+4Xt+9fft2&#10;uVyuVocsE2Z2jr33wzADVrNWI6IYoxnivcV6nWfSH2fJHlg59/7PUM3wDpnn9zsVVCxANGUVOfDb&#10;CbPofpoRmYO/2cVhhiaEvl8eHXtRVvMp6TxHIPYh1EqgXx0x8363bdu+bdvqLvnrX//6J/aTi4sL&#10;0bzd7tfrrRScp/L4sid0IiYFmT0CiSakfHzUNh3McUO+KETRySATW9GSiorkvu99451nkfqh7ocR&#10;qgw16xsRse/76+vreqBXJfb9xXR1K5jnWSQTOWZH3hFCyQWQ1SI7ajtWwXkeV4uuOV4S6G5/B2oO&#10;i+oRALNrp/kOSBYtHh11JY/E3hEAihapR6wZ6r0e+J4d80cK4fsN8/CE98fCD+cIV1vTw7IkFTAT&#10;1cMBdP8Ncj1LFMEFzyzjtM85nnSPco4xp8VqSY7meTSzUlKMZZoSAp+ec9c1+/0+xtg0Tdt0i8Ui&#10;OBaROE7kD7vX8dHp7XqToj57frnf3wbvERGMDAyMiTwQjvtdyRhnHTYJjrlvjqayH4e4Xm+atj8A&#10;pgBoBKRmFGNxHADDsE/TKN51fXfchaWWvGi99w2iby67zWZ7fbuO08zsa89Q5T0PV8x7f3x05Jwr&#10;KccYU5rrXcaEiA5qzDveM6rqg8mZg4P2wbq+OT07vr7OT589/uEPv+8bFzXlEtUU0SQnk4KgZgSo&#10;D/omh86ql4SaJ97H0jc9o/fUEeacZNGvXr+9TRmGKa+Ozi4uH6+OjpqFR7QY4xRH5gAAJY/LZW9I&#10;u92uCd3R0dHiaJVzXG+3Bw7/XEopgHpyetTOHAIxY01pKqUAGFGdvrCUQyIMKR8dLdGICGKMRORd&#10;Q8QV+aEKyDpXt4XdflMNOkUUqquH43HYO3F9LxVl2Gw2iFCpWPUyhtA6DVI0piSiZsDMJds0zSkV&#10;9h6BxdSAvPfFtIz7VLIhuOPlSduFNgRHKhLByHFLWIb9lCh5dqH1jCiQiSiwB6VJkyM0hDhrkeI8&#10;tL7dj0myTNMkot57Mdjvxi+/+fa3v/3cN21l1Qf27clJ0y+ePHny8uXLu7ubxrt6mKEDB65We8wU&#10;XGCiBlVSdt4jkVg5OlnN8yybstvtFqv+9Oy467rl4mh1dHRydnx9fb1er8dpUrPQNOycmc05ElOZ&#10;S0qpkjGqCguBRKRAXq/XOWfvfa2KUDGEQOSY/HJxZIKvXn/b+hZBggMjJHK1kErT7Ltmuehevk39&#10;qttut0b5y6++/qj/ENzBOk/gUMWGEAoCiRgBIlqxnLPpwasyOEpZQVPf+kW/aFvKZc8OtGTVbJLn&#10;eTYTEAVIDgKSmGdnzpRMERCIKo281pVCDHUMXIq23UJt7hfLs/Pl62/3q5PiuFssXIr48ttvvvPh&#10;Bz/96U9/+ff/db/fW+tCcKvTR3HaF5Wau7MfJgNg38xTWqygaToR/cMfPt/tdn3f57z95S9/+eF3&#10;HtchhrxnVSqmiFYNVyVlQn5wxq93C6CiKqo8VHiAta3C9xUlnpgBtcjxavn74YtvvvnmxcXzeZ51&#10;tVqtVjnnGOfjo9MXzz9k78+b9vGL7/7nv/svV2+uC9r/+//8f4vj8x//+C+9D4E5xzl0cHFxvlqt&#10;tvtX1bcGER16I5ICOfPmbvr263VJTBZylpTKZrNtXbfoV8fL465dDeM+xTzOw9HRkfecJM3DzN45&#10;7/vlwjsKIez321LKyvtS8mazQbBPPvmEWH//+08fXz755Hvf7xfdq1evxnF6e3X3+vWVSgZQUyYn&#10;45wWvVNAQi6Spzki7pdL8j64lFMRADY1M1TB/X727bJKP0wxJ6nWx957gJkdsSfv2WOIUzpok2qY&#10;DXOt2Fpw3jfgqGkacBxC2O0mY6wUWdVyMPWthrEEpmog94hyjWOxTDkxNVydDHwxS0W6LhgAM885&#10;+uCdc5TJ7lnvAFBNsEwLAlZG3DAM98Q5KJIQHOO7XJ+Hvre6ptUa60Fk/k62dP8AU0SrIxRVXXaL&#10;3X7YbLZzyiv0agwQkJwBIDZELbMTG3MKwzg59qauFEPnkUIqMoxZhVdHp4bVlaQDoEePHg1jjDHm&#10;VGKc5nl88+bV69d2cfH4o48+apqQc64XsGmaaudEiH139ORxi8Cv3ry+/fKz3XY6PSMmn0sxIHTM&#10;BEUUwQC5mkb+cTf7P/AygUMf7951r++dsO8/853rMgAC5JLxwLt84Dzfv/h7Ijazd8JjszqpQnjv&#10;q3n/bw6nu6kZkL1Pyr6HKhCAqjLt0EKbQhYTKPOcRcRxN45JRLyrGzI7xMVisVqtrt5ef/XVVyLq&#10;aiCtSF3Peq9DfpBTPhQlFSipubX1bVT9ZHC+lAJNg4j1YEa1GGPbNHXiMY5j413XdSnnUnLMCYlc&#10;8De3tx988MGzZ8+++eab1dFqvb3z3vd9HzfJTOqrhRB+8IMfnJ2dVQoxc3DeEZFqqeVvyrFKvJiZ&#10;Hck9vPRQa6pZNcJ4f1XPMjN5K/Gbl18vjxbf/eiT3WZYr7fBEyIgIRBUA1tEqTJ+gIPJC1GN0gSs&#10;emCDGr+rqPUSOecACgB0TRs8pwT7/b7xvmvb9XpNxI7bFG2ekgrnovvt+P2Pf/KjH/7F2dHTYYrT&#10;mM1y03Sr1Wo3bOa4H8Z1kQksozeAzA5UD/7NfG9sC5WizYcvKwQPqHMcmaBrWtWcUiKUkiOxOk8q&#10;CfB9W9rqfoc18AjUA5JaxbOx6oQFbD/OYiAKJYsI+i4AejUnBoAeiFOcx2k2RN80ClaNuAENQaTY&#10;PCVzQGhXV9ePznfW4cnR+fGxm8c46rxarcZpv91uRaTqOYZhOD85/7f//q++/PyzVJJ3gEgXTy+O&#10;To4QsaikUrTqxg6kUwXTww0DKGqWSg7E7Gs0fSX0jvupWhXWxWxmTBS60C06AB2n/X6/TTk5R2oF&#10;QKFGbaEhGjJWWWklG6iqWWYCJCYCNNvubrXIbrf58qvPP/roI9+EzautWlmu+nGEGOfQeLv3taoW&#10;XDnlq6urn/y4FjxunucHbcthYKgH+AzooG+vmFTWbHBwm6x1PCLW1hiqWUAtZTSXkopnREEU51zT&#10;rM5PX1yekuO2bftHMV1dr4d9lgJv31zP84zIClKKtG3jnRu329Oj45PVyZeffT7n9Hd/9/dfffXV&#10;o0ePvPcppaurK+fCPCfvGzGYY06pWKWfowLE5WrlgyYZmoaJBEyIwBGVJNWRuF+06BDAREW1ivkd&#10;InLdHRFrMpaq7na76ojhvSMGteLZOXal5GmaiuTDRWNB9DW42zlwbCIpzvsm+I+/++zH3/9B1x5B&#10;IcmiIru7K3Y4TaNvwAxzku1+7vqlKh5uMTRErYeByv1iu9+5352V723O9Sf0nsHV4QmoAKg1NUAP&#10;Wud3r4CgZvzeiSNgZFbNn4oW79vlshfJw7A7Pz933lmlMonknOc55yRd15ERquUY29A2oUO0kiTl&#10;nFJ8cn5xfnJqanEYv/z9Z8MwbTcvHj899o6QDNHMCABKhhJVBJuwAgzb/SyKwXejjuvtbhiGfrFC&#10;IO8dYCF0VeugAgDOlPe7OaXcdyeLxWq1Onp0cZSTDsN0d3cHdnC0qhu4qgKimmrWB+R9sVienZ0x&#10;8zju5zS/p9CRemJ6cjUu1kS1GHp26DB4AJoplqJSDIEX/aq69I3jWAEvYq7n3eGAUDGrBh9IqJ5J&#10;S2EEj56Vxs1w9vwEjbxv9vvd7WYfwsnb66uUAImWx0d93xMDEQBZKjGW6MAQseubcR5ErG1Dt+i3&#10;w3aYBzNbrJalpFJKSskRzPN8WD/IxcAMCCvChcgsIlYUEWuQl4kdH5+i0TRNu+0QQqCFR6SYs5n5&#10;Azhb+r7v+z6llFLOOVdEgNEBgGp5/PjparUqpazX65ubG2YSka7rqi6ybdtht0cidssYY87ZDHKW&#10;eU4x5xYxhLbC9d57k3LYRc1c160YwYEDy2nOaKnvIYQ++amUOOxHgD60TXBBxNQkeCkFtZAU9c55&#10;16Vkt3d31zfrxeoYAVCtpDTFvF3vv/3q23EYXCrMPuV8d3cnIserk+Pj42EYvvnmm3q/pXtbM0MF&#10;JjjMMdB5n1Li8P+T9V47tmZJeliYtdZvtktz8pg6p6q6uquru8mZoSRqhgRH0A1FGUAPIN3owQTw&#10;YURBuhYkDqd9uePTbvObZSJCF2vvrNPDRKGQSByk+c2KiC8+44lofzgQYghhs9kw8/Pnz8/Pz2ur&#10;wZ4WiwUgNm378PCw2+2ur6/ruTPM01HldTqLmbl6UXjvkeCw3Y3jeLbeSBZldS4wOxFLokVVisoU&#10;tSmOKbhGihJjLmKYQts0jb+4OA9vHBIg05zKzc2d/llD77vek6fVcuEal6WwDw8PD1MEzcJE4AHR&#10;0MC5IDk2vu260HbU9Q6RiAuYIAJRaTxmBNWSS0TLRIVJggOmIObFAAuQQ0aCo5CvAAAcPUWLGcQ8&#10;SIHVcvXNr756uPvjfj9cXV5ut/Hy8mqe03fffff3f//3/+5/+B///f/+71NvT84vzs/P7WxtUpjZ&#10;VKcxTdOMzrfdqmn6q2fP33+8/tPv/+TZeXZd1/zud78bhv+2b6j1PscIqEhUJHs42r0wc9ZYw51N&#10;VDQDQOXV1ENERGq1/nTUqY7DAMgO05wYp8ViAWq3t7frZtVyk1Ly3F+eX+z222fPnoEoeVwsFl99&#10;/uXHu9t//N1vH7bb/W66vvkerf38yy+cJ7O8Wq+unp6rlhjjPM85iyhUv+KUNMdyfzO8/v46uHXf&#10;eUkmAg668/Or5WIdQqeCAHr19InzTM6vglfVu4f7KqzZbDYquWpWc0ml5CniZrHc7Xbff//t51+8&#10;fPXq1TfffFNKefP6PQCq4DhMKRVGLpLHUURhux0av1Ix9K4qaoZhMqOm7UPoYxEwJ6ZMbp53b15/&#10;fPKcV2er4PtqbVohMTPJOYYQfHC+scCtG45KlbrzdMxxTnlOuqoEffHeJxVCEMneBTMtJSNW9hTU&#10;HV61aTrOTlgZe5YFosVAWFwQsMY3OaZKrEJEYCoizUna+njT65T+2PcgYoxpHMf6z5xjVW0cUvUr&#10;EAFAh845UjXnHAKklOwT56fTYwN/8QgdZ0V79BbKSXbb4bNXL7I0uUQ0BlAgX9QbOKJFikOKrbEn&#10;CNqHrgAAIABJREFUbpvgpFCcS5xlGEcVDr7dj9s2tP1iUVKOeV6tFmb68HAfQjg7X6vKw9329vYW&#10;0b7++pu2a+KcRApRo6re+5JyzoLIV8+e+6bd7nfTPGcxETTDYxCcIZEDVgKnVuDkffU4HZ3gefv0&#10;T65Le/jEKPjYnxx3tD/tjU8XDU2rX9dPMzZVx6RTAwonDyFEJqrGFsDEuQAz619GEn/SP4FWrS8e&#10;67wq2yf5VapKVUQFoGBoJicy9jAMZiYi8zw3Tde2vYiaWdt1z549m8bx9evX4zQturUkEQGFDFVb&#10;TlaKmhkDE1UeCjxO9aqqKCKIZGRU2whQe4TtTY5zZs65CeHxuTqmo4mIlHme29aFEFIqd3d37fJ5&#10;VTqUUsY4G+owDDnnpvXbm4evfv6zr3/5czOrkioicK7axlQTLMk5V6aPc464OjYpEiCQgjAdIR6p&#10;q6XTR865aXAcYwjuX/2rv33+/LP/9//5h8NhVw1FGMyOm3Y1EOfrHHL0pK3I0SdvTVXX1//X+FzN&#10;FvuFX60WqhpjLCWdbRYiIsWiybJdDvspJ0IIKaYvPv/5//q//G/L9upht8/JTMy5MI7j9e3+4nL9&#10;9uOH27uPhqloYgB0CgSER1e9x/sChqDmHIEpmDpGUNNc2s6H4PI85JyCN5FcXVtFpAr9KsiCiGBc&#10;VbRgJKIGVh0lDAyQBaBkmWIyZRVTI+/CYnnmXR+TMgIiZ9E4F6am7xx5l3JWrt5zxYBNVQBSAU82&#10;jvPu/gEymNDF+orRzVNCxBcvXojIYftQEIMvpRwuLi5+/etfffnVz374/s9zkeWmffHy+eZiI05i&#10;LpWOAESIDEZmWpMAQRSZ0FBUpSgwlFLgFMetJ2uDaj5nIE3Td13nHB0O4+FwNL4ys1MnUAEpOzLG&#10;gbQ6I2kBAEbHyAZSTHNMIFpy/va7P3nvz87OPn78mFKqwdf1h9ZYFMdH3mwdd7/99tu//zf/Ta0L&#10;9WUJITxKfOsDXFQQMUupe/iswgXq91TST/14VbU6MxAes8pFM0ATGl4s2/Wmz4XmOWqC5dITZaLw&#10;m9/881//5p/VuI3gWAxyEs8opdzf3cVp6rquaZq27Y1QVe/vtzUvraLzlegnYoQu51HF1EBVnQdy&#10;0K0cN9GVbJgBC1A21Cqir4zcEJyAlFLUBE78u5PxOBtSlfvWrDI7bX3rgVk/med5nmcDRao2LvVk&#10;KgDMDkqeQ2gtp2Q5TZKtuDP/2fPPHfkuNA/3m/vt+xT3yOa4QYB5StuHcb1qRSKAOkIiBjAQq/aI&#10;qpU6cKwO/+T0fnTg/9R10j7J+FBVBNLTAFxPs1qePik9YCAIXHuhSo1pF676C3rvmbFy3CouCQBm&#10;UmM+AKDhJkPp2w6Rp2koKWaNzlvjg4qgUd+0m/WyDd24P/S/eK7VGQCUyDl2KpYTeF52rSPAOOcU&#10;zRyNc767e2DyXdcd2xgk54KhiopzTgqlnKcxm3oEB+YAqBrFNY2CUYxpHOaUyuOlAMTTy4gVFVqt&#10;Vuv1upQyjIdKtSOCGnngiIzABzaTIvGo1CEnKN4FRGR2qjU1zEIIanZzdztNQy6RmZznlGZQoXqF&#10;T3evRhSaIgETsGc3D/N4mAJ6UmJq7h/GXMywILkk6fLp1WLVi8mUsitIDRkZO0MSM5umuTYq5P3m&#10;bLVer1erFZL9+dtvRbOKq2fOPCXRDOxylpQkhND2DaFDJgQ2Vd/6ukdE4ii5Y0ajR2BlnudKvA++&#10;JaR5Tqtlf3Z2sV6f3dzcxHmXUmJ2pRTfhvqMXV5eElHVzz99+jTnNM+zqs7zvFgsdrsdGrx49mKK&#10;427/kGJJeU6xFFUzFDvGBJhZMc1SkpQsgoguuKbK1KcpH/ajd6UJbWhc1y7mqKXEFLNjz8yAaKZE&#10;0gaGYmMuDROCf3d9/Q//6Y8K/OIzB2qgNo7jMGUi9+Tyaj/MZkYIYHLY76TkNjREsF4vF4suhCAi&#10;uRRD9MEBKAau7UoRMapGcmgMgmoGhhbasOLV5dVl0zXTNLngskrJWclC33TS78b9fn+4291XJCal&#10;hGjOUeWFMyAAk3POkStY0YK2bTMUMyN0xw0UwH43SNbW+VIyGKbiCZSUSikCtmEmgi+//Jxau9nd&#10;DvNuP+7GYV6mIiiiOXShX/beNyKWY1ovV4iHqKkeK8G5tmn6vr9+/1EKth01gZ1TyUktuoZzjmja&#10;t20Ah9Cl2UpJUqIBJFFMiqgEgYMH4KI12vEviCsAAGht6+dZcjl0/aVqefPDD4v2+fn5FQJdnF++&#10;e//2xx9e/+pXv2kXy5jSj2/fPNxfL5ad5MJM1QAzpikrffbZZ3GWlPT2Zvvu3bsQGjMMIdzd3d3f&#10;3zdXZ861FcV3TCLZLNTenRyfqFZUioAJkhVJ1fPZaiL56Qg+uhceB2A+tmpkUmHCOGHm3cOWFpud&#10;mYmen58zc98vADAnef3966kYGsUp3d9uX/3sydnFOqX0/t3bmA4+wGcvry4uV9WTRgWKVAxScyyS&#10;jSAEaiUCorPsGtcrlS5AF5aSNVtRw5TS6mzT9I0UUz0C29M0nZ2dEVHO2rTh4uLi/uEua/bG4zhe&#10;XFxMcY4p/ezLz5n5t7/9LbN/8uRJCO3FxSGlAgBF2qZtp3Gep6R1bjRFBQYStZQFUb0PwS9EFQEc&#10;t9v7j99/925z9owwMDtErhEsIjLnlDUXK1A9EhiBCZkUDA20WNs4VZintMxNARUpFKikWE+o4xwF&#10;0rQeUJGwwiuEYEcvpp8wYzMQ1SJSVEqWvumERAzEwIiJqiEcihUzEclFalK5VZbp4yJxGIZ5npkb&#10;1eKd77rGUyNJchYyJeTq14XIlWh3bOlQ8eR5D385Dz8+SGZWShmGwXlm9Ncf73/5q5feLVKaxBTR&#10;iTUpESJ7vwGYDXCaBAjW/TrFGHNGcuQYEItmZFifrdebzccPH16//b5rV9VedXfY3j3crddrZNhv&#10;H77/8bt+uXh29TQ0zeEQIQMfM1V8HWycC+vV+Yvnn+csSJaTADpEq4CQGRIGOHaxfzFk/mQY+5cW&#10;0ET42FpZTZs5LWYf58DHOboCEXX2e2ypq5MdA0IV/OKRKXsUWx/99aqNrSDyT6tiMwNThXLMBD7+&#10;OASsXg+Pg/E/uTtqVqXcCITIBjTPsYp7Y4yL5UXTNIfDUEpZPn1KRO/evbu9vUVkUSiq5INjL8Xq&#10;zAxiVeT2eAQeoxNP6w5VRYJqSln5z4/EznoRyI4Dv6p6diH4UpKqhhBi1NoZVGQndG3te+p2jjIp&#10;WNd1YxxTSevN6m/+5q82m9V2d0+npDdmNqxQ7+mCmzFXUuHp1+PjdYMaD2NFrahp5fgCGHsqmo3g&#10;5Rcvv/zyZ/Mci2b2fHTfAQZQYkYShdJ0jZkcYabHlCw4QifHvc7RB+sET4H1bdd13Tjt5jhWPX+c&#10;M7OXAvOkORFoEyfbLJ7/9//2f/Zucf+wT1PyPuRczLIBLJfL7fb2D3/43d3dx9CyZQMQIsgiNc+M&#10;HTKziYEaYx0JjAyQMThiBF95oCY5DiVP3gcDoaprOHLyCQAAwT49jhCkCKE3Q4dkSIqgotM0mx5l&#10;kQrMrl2uLz02RdHAkcN8GKe5ONeaaVENwUNhERQBBKjEdQQnRnnOd3f3y/5s+7BHcZvV2Wa12u/3&#10;PjSbzSalWXOJMTLRMOzPN+t//W/+9e3d+7uH2259sThbmoOkcjTj/QS8MkVQMqwpg9U9iBEZAEsW&#10;j3RsJKRUdwYFAzLPfrPZMOM8j8Own+epfjtVq7uXCiI/smcAFMCKlXqCMiOi5jyXUhCgbdtx2s9p&#10;/vU/+/Xzz57/+OOPLvjt/Z0L3LbtYtWDURrH0HTI5IDn7daAD8OwHw7eNzGm0DQpSyWcI6IhkGMg&#10;KyV570WyaqnV/IjJHW0OFU+nzWksOwIcyCZQUh6g5HF+wJ1cnn/hA+ym8cX5sy+/+MVysbm4fLY+&#10;O//uhx8+Xr+v0ujG+c8//3zZr4bdfrPafPXlV5dXl9fX1z/88EPgAAIllqZfAEDTdpUU4UMTQrPd&#10;bg3JOWeQBdNiTeeXwYUkMBeNgCY6KxSVIpqIoOm8c6QiZgpQzatQDVVNVZi5DZ4RDofDOI4VFAiO&#10;mRDBGAHxmBBb5zfvPVoVLlDJSh69o7PF5X67n2JsXNc3nRbc73bfT9913WKzXIGVcT/mnFIsq3Xo&#10;uyDy8PF6v16va9S3mDKhqhxREQRDPebME1g9ak4fFa2oJ5X8hfm8weOgK7WigqoeKxDh0V26opmI&#10;nxooMlPR3Pft5eXFYtnxjORYRMZxrDT8GKMpcbUfEHEcAnsQ1aylpGG/LzkZltXVpvMhTvNitXCM&#10;VuTF02er84Unn0yqJwaTd9xIKmDFO9c2XY5pmuL9w9h62u/GaUw1S7X+pU0TmF1KMSfxwUuBOOY0&#10;ZYeerUlT/vD+9vyCQmiDb9u2PUxT1S/UCHLVWvG03usqwDy7OGfnxukwx1gblXopjp+YemIijlYI&#10;wYp4DiWJ54CIjK7ubM/OzsZ5LKWM4zhN42l1oUinPAWoC3lCRAQ2yyrScvDIrHR/u4WsDfk2LKZZ&#10;7h8OWdAFzz4A5uV61S87bihLjiVBgmIzstWWrWhxzhnBNA339+RDe3l1sdlsdvv9HMeHh3uRfHZ2&#10;ZmSa1SGpaioZRQMgspPKNiEWsVKKYjSraCUTkvdhtVrHGEtRM1z0q/V6rQpF9jHGul2/v7+/u30w&#10;s/V60zRNKtFQ5xR3h/08TsMw1AZV1bKoI2qatmma3W7Xtu3usM855ySl6DylKWWrMeyKpohEIjZN&#10;MeYkxRBRwY6BnzmNu+1+mqbVIohSThZCB6gpQ03AqyaQjkwhM+uiXzL57cP07t3Nn//0btgfun71&#10;8PCgCD60teQ3Ibx8+XKxXs1zijHud8MwjQCQcry+vl6tVhcXF0QupVQOhYhqVqM/+cQWFQLm4OvJ&#10;3XXdNE2eHSI659q2rW+mgDEzdgHyEUyqGaq3t7cVvHxcmNRKT+SIHB5tzRAxVypLitOcNcG83++d&#10;c977XCIYJqndk4sxIyKRoplAyTm7wv26/6u//uuP9x8fhvs/fffHOZfd9tD0Lmc3jqNztFwuN8vV&#10;lKKIND5AOJ4yZoIqqLJaLGKa5jTn5JoWDJJv1Ps2x9mgeKfec79wy8UypZQyewdaSs5RtRBDCDUP&#10;unjG6i5mZmYEYAieocxxBGx9sMDu5atnv//df/w//8P//fkXv7y8vLy6utrtdr/97e+fPnnx4vnL&#10;b//0JzPbHYZUcppjCAHJO+eKgBqNU2pa+fD+5t2bdyll9i2IIqCkcn+/fXK+zDlXCXedwc2siBBA&#10;JfeLmTsmNhtXX3ZCPBrXKgPWLua01zqKFM2glNL4jo2r1c3F+Xnf94iYUop0zBX8+P7D8uulZ/7u&#10;u+/+4Q9/fHtzMx3G5XINRpdnF8M0/eM//n+v3/3w4lX31c9fLlfdm/dvpxzFjlr0VGIpBYD7pi0b&#10;7xyboWf3sy9/PsdxGPY5ZyJuGtYkpaSU5rOzMwDYPuyzyNnZ2f39fe2MnafVomdH47RntNV6YQL7&#10;/farr7782VdfdE377bff7vfD+fn5fjfM8zwOCcGfna+bxv/+d38YDu9jzqbVqDObaSkKhqWo6Wzo&#10;ABmREUEKfPxw//7d9r/8l4GMQdiRcy6oYSklxgkR6xMiYGIKqM5RToJI1SbXs0spWS0ddCxviOgc&#10;1VY4pblpGiKjo1kOnuy5j8k0psqn3r0UjTEO07haHLOgjl64ZvX9QkRyP0VE1sa6vrD1R29396UU&#10;59qcs3fdZrkqRceURTIzO894tBb/Cd/5aaj7RLz0+Akc90xYuTTTNG2azvv+/m6/383r81YsUOWA&#10;Gk2zeueQluwmJjpM2xhjYJsTSNG+D4sF5SzDdJjnuWhkh5dXF6Fpfv/7P4TQXlxc7A/j+/eviT6b&#10;4+yD2+0efvvb/6Qlf/XVL5rGl6J1Z+JcIHRisRR1oXn58pUiXF9/qHwmJDApqgZHf1sCq4kvAkbw&#10;KAM+jp21+//pauAxUqic3ic8Tb/HDud0fSpbyVS1bZrTOGQKNZeI7Pjz7didm5mpaDVPAASoxR5O&#10;E1T9dSqdFU5L4yNX4OjRLaoKVnWJYqpwjFniWsYrf7dOAiISY66Px+Fw8D5cXV21bfv69esffvih&#10;Ep+YfHAtIjdhKWUwm05zLJnSIx/+04fk+HFi71efsNqV1qpRSvF0nAXneVbnvfdEKCLOc11wiZgK&#10;iORxHLve55znPB+mg6GmlBS17dv9fvtXf/VXv/zlL6pRECIhoGtcrTh1h5lLLCXVgEQ4mlGXujQH&#10;MgO0k1XyT0PScVAupWgITdcup3mIc1ksupubG632XSiq6CprTEvXNVhlcwSmf3Ep6viBqIhQx9F6&#10;dFfrLwAopdR0QBXIOYO5ko0VGfu7hym41W9+/V9dPXm1342mXBGEY5asFUR8f/Ph3Ye3U5rWi54U&#10;FYCZs0ouhcg1TWDmmJKZhSZ0oUkxEkLTeEfMoF0TAlOcx5JjJTRhVfpotbJXADQgqKC4qeExMFzA&#10;gVYPN6wTphQbx1lV2XnvvCTbHaaLObt+QYTjnNUwxgxAXdtjEc3JOW8KhQ0UtchxjwosxcYSdw/7&#10;5qvWebe9f2h8e3l2WUoZ5mGz2SDadrudh5EJh3n6ePPh59/87PL5k6Eczp9eoOcpxckSYE1oJa26&#10;0RMRA5QrndAImT1Vd/pizbJp2zbGWNmBVbnjvW+7brlZDsNwOBzqeVtBmf8cB3z8ipmpGoIREZJk&#10;zSnlEtOyXyDKOB7Oztaff/45M282m2HYH3acc14sFkSUk9S3QFWnaa72HQXgzZs3v/rVb1IsIYS2&#10;1boZru9R3bKmlMgxiCQpRJRybpkraKX4SKQVA6nJOsfDCoVYDYqoeG++NcPxYffjz3/5YrU8e/H8&#10;5Xp1ydw0TTgMD+/e/zjPEzHMcyZHfbtwSCklClVPKI8DHiKWQpiSYw+ARFyHIkS+v9+qgPc+abIy&#10;rjebzXlQGOZyh1jd87NoFlUzCU3TNF4t12CLx4Vq9YtEYu99vWu3t3fVPR7RfDhK8CrKllKqVoXO&#10;Nd57LTUGUn3gJnSB/cc3H+9utpvNZi77UvZ9s+ra9X4e8qzTblgtejAObrEfbgDAu9Zxs9veHMZ8&#10;tu6qQ6GZlZyc48dr+wiEIfKn6xI7haLXinykyVRkkKgCr6cHqQKo+gimIvLpxtVjimosTM7ZeXr6&#10;9OnZ+cU8z/cPD9432+02i7VdEJFhGMACgqtH27JdHWwfpzQNYyklxySaut6/eP702dMnD7uH4Pz1&#10;9fUffv/b8nN99bN/Ocz3CvVMYO/bUvSwn3Isy3Zh6uZpjLPe3jw0gXeHkbwL3jNXbTa0bescD4cp&#10;xapB8POUU9QmLL0PJcP1zXvv+rbXrsVSJM5ZFSqmXwfgctKnVHrOYtGdn29Ec5U3nzwLFBHbtk0p&#10;xTl7z23jiRjNck6qZMZNs/DeD/t5OEyEru+XRWW/37OnIgkJck7I6gMaiJkiWi2xiKgIzpjNHDEJ&#10;pHnePxzW/aprll3o39xMN3f77W7abJqYpVsu+sViuekVU5otljEPYykFqCLDbGDTPDrmtluw58Ow&#10;u775wA5fvnqBiG/evN7tdqcigimnruuq73kWKwoVGmDy8xwJHbAGj13bq2qKcY7RwJqmASBmbppG&#10;FXISRKzXM+dc+cze+8ViAQAVIarGBzHG7XZ7bACYt9ttG0KMcb/fNU3z4sWLyo4GAFUTQBEpUpFG&#10;A0IjzCo6T6kUQ0AmK8UBUkxpOIw5C7sWiHIWYmta50OrUGIaNAl5anyDgCSlQPGhW7jF4ZDv7t/f&#10;3n4IzarqXrJYtzAfOtWSzYjp5cvPRDTnPI7zdrdThX65yJKnOPXLPueCAmKlEhKgYtW1V5aiKr5x&#10;igqoTeMPh51zZGCBnfdMBE3js5qaIpHzPrS+K+0qLcxkvx92u91isUCCWgkfe51jYyZCiIz0/t2b&#10;8TBM+0NDHjLe3n5EEtUEBkxeJCcAJh9Tdi6gGhNLTkZIRHcPt0/6y/V63Z8v1dPH+49NQ94jM5US&#10;x3HOMTd+0Tidi5iolWyqBFAkjymOw/7y8nLYz9O8yxMiFcDU9c5KBiigOTkoBQih65qmJR+akhM3&#10;zpRAtDKOHFd0ryrxyMCBGSIjCGEBmAyK6Cw4v3r1kvkf//CHb+9vS9OFv/3bv+3a1bt37+7v9qvV&#10;2TinV589n8ep65q27c1smguzqeI4lIvz0PZnKvTu7TWYsxPBSU23221KV9ttXq9aRBPNCCySRRwh&#10;MLNUQJeM/LEXUy2nfMtj8gca4ifMy8rkA0ATVVBGW6+XZ2dn5+vzi+WZZR3vDzPMq0WfUvr48ePZ&#10;xfnFxZM4ze8/fvx4e9c3i36zyQLTNO0Pu1zmmOGLL5+/fPU0pn3K836/AzIFzFJSrr8DIgE7S0ky&#10;bK8un149PX94QOdwGIZaJnMaRITRVn03pVxKOez3AGAiwTlC65rQBq+WHKlpkTIHDtTyq5cvln33&#10;xz/+8fe//+N6uTGBYnJ/+5BjXi3WTy9f+MDed6aAwFm0RimS45oPm0XEyFIkckyBUKcp39w8xBlS&#10;VDB39E05VS8RATIFI8I6vhIzBz9P0VEwAUcuhDbnYygaAjI554L37L2vFkc5x75vrXpaIAJYTYc3&#10;MAC1quC0arRiIjKl2J78tA1ojrkWhtqZVerXsYkHqBhTPUZrK7DdbusvH+eMPbZdKFlzLClmOwVm&#10;wPFHV934aasJgohHOVnlaJEhINYKbI+yVUDg4LuUh9ubbb++AGMiJ1akYIoCikbEtHKeiUpK25is&#10;iAKSGo5z8t77tnmyWq7P13OeAcHI9vtdKXer1WKzWbHDcTqUoiF4kfLu/WvV4oK/unpmqKkkMSWw&#10;eh4DGiKu1+vn+jznuDtsVbTSpRC4nJi9pWT4zz7q6Pjo0vwYTaHH1Kjaip2m30/6m0eFaf02J0oc&#10;HNPETyi+VZfGoxq/XjowNDM0BcOfeqN/8lHvBRIRAyEQkTvNwnUZX4Frw9O3hhNIUfkLx5gbIHJt&#10;083TROiePXn6/Orpm9c//vD993lKTdOtFmdglJKAuXoGgqhDImIzlDrpHQ3SPhkDzCo8UPerquqP&#10;3q1WBY0iUrWy9XmWGvlEgIgxFhGpxZiZ5zj76rwCcExrrLGTWojg7Gz9q9984xqepomZxdQ5z8z1&#10;OiJiLvmo/nVExwH4aLV6fGxPsShmjyOBVbxfBQy5eoEM09i1y265SJIIiJgMVUw8hxqv2vctGjCR&#10;gj7mMIMKHrmWx50wGhDW+wVtG7znXGLOKce0XPalFBHUpGUG17h5Ms3u61/+s2++/uvt/bxoue/6&#10;qiLBgKraOb8/3FcCrfc+ZzEFI0b0hACQiYiPvs2lGvUZCKqw811oVKVY7juPIPM4m6ljIjRCA8Cc&#10;Y2ic1uMHDI4mPmiCACh29B63o02CAhwZdyrAbIRopRy20zzMiwYIKRXd7YdhmCiE0LSBRIDNgLnx&#10;DCicMasVMxDFnGVOU9dMh8PhV7/41Xv5OO4P68V6vV6jw5yzwmocx5lJrCjIlKao8YtffKFeNheb&#10;KHGWmC0XU6ghV6oiJsXsODgBULUKATIUNUJR1a5dNE0zTGPtBVOanSMXuF+0pZRhGodp1FPv+U+g&#10;n8eBB442VEXEABEFVEopRXIBBAXJkoBhdbbaHrbjOHrfLNarp2YAWoOCAWG56uOccy4ppaZpiRyY&#10;vH379uuvvyGiyrar/GpEMhNEI8cStU67IpkZiyQDn7SI5qMYVYud4B4kMC0GxSwDZnYYOn1yvhJp&#10;EXSxWDg3l/z2w8Pdxzs/T+b9hnn1xz//LpdJkpKBFru+vl71i81qLaL7/X4cx+sP141vtCgFds4z&#10;uRBaVUBkZg9AWWyYYlYJITghIzs771zI43RbdO+9F1W1YqZqQgzesw80ztGsoBraUUWByITUdX0N&#10;Rh6GQUtGJgJrmxYNqh4b0FJKuSRCYKLgHREqIgASknM+OJemfPtxu72bG95cX9+Vok/OiC56BK+A&#10;u8OMysvVxaJnZt4Pdw8P89m5y4Xevr1drT5nCmpsUAxPojMAwyqDOrIQtN4pVGQyhSMvn8EQ9LTY&#10;FStkSEhaJVSAeiwsWHfKpyP2ZMFYWV21mqh673zrh2F4//7Ddre7unrGwRM675ppHqZpYgJCU4V5&#10;nnGF9ZgtpYAWRnCen5yff/nl52fnq5iHWOac4/Pnz87PV0Vizhm4+oo5Bh720/ZuH0JrDcdZpikR&#10;8jjOJVNRW65WofGh8SE4M6tbNBEjclpAih52k2Rrl11wjRCXom/fvr188tTWNE2TpGxFSikla1Xg&#10;68nprW4Onjx5slz1MU7VDAVMHFNNmlgtN/cPtw/T5Jga5wkQwHISU5ICnsN6uZ7Xcb/f55xFc0pp&#10;GGy1WSICO0IihZwzIJoRgiE6qp6Xx6EG2ARA+LCdSrSLF1dNWKjw67c3hyGlhLvDlBRfvLxan5+F&#10;jnfDbGiqJUkCACavao5JRZBBoTaQoqDvP77/8PHjk8vLzz777Orq6uzs7Obm4xTnEELDjYKR9yKS&#10;avgOOSJHROJsuVx1vmP2XdMPwzhMM6qhIXpf/01W2z3cS5S2bbtFX1TKODrv64prGA4xxrOL87uH&#10;u8N42O63OaZUUs6FvRt320rgijmnIX3zzYtusby+vctSt6eAQIRsVt0ryTkPRAJS7UVrT6JgDgAO&#10;h2G/Hxxzv+hA45wyB2fgkBWIiwqp6bG5LEgGqDlPRH5z3j97vn794/uH/f1Vvy4FiTDmdJhGqbCw&#10;99vdfRM651zbhyytmjWNH6dDTUMRKap6ahG8c4SOQMDVuNF8TBBV1bOzs91uR0Q5Z4G65oqISMSV&#10;cVFJZUS0Xq/7vvf+/uHhoW1b51yxSn7mUkoIDSICaClKhKr2+vXrOP4BRZ9cXHlg0dj1TiUTHOfU&#10;AAAgAElEQVQRopFatargtpiw1T0NJyk5Z+dWcYgiIqhziovl+pINqeQyIUDbdstu2bZt13VeuAmh&#10;lBKHEcycI0KfyhhjnIYgJbVNg2j7w2GaDn3nteB6GdgFwk5KinlSVa4dv2LfLxxzjJOoxCLOqWMU&#10;MHqU+ZkDIELHRH3HMcY4D+r2bbdsW7dZroj45vr+P/wf/9eTq8uc83CY26ZXwXHOJYvIXHkB3rnQ&#10;9nGafnzzvu1XT549R/Q/vnkbY14ul8jsgt8P22mMOeeYpvUqAGLOKYSmkveA+PEOGgEzqimAihxJ&#10;gCLZfrKrgU9O0qPWv+/74ZDUaL2+cM5tt1tMoEnG+8N62X/95VcXZ2cfrq+nYXRP3cXFxW4e393c&#10;dl3XhO7969fmsOn9k6t1t05//TffrDfd7f2bUuZxHpqmiTmBEhGFEAj80TYVoXo8bLfbjx8/Xlxc&#10;9L0dDsPhcJjjlNMcQnDOpe3WJMc0OaTGc3DkSBsfgkc0d75aDsNhe3f35MnV3/3d323Wyz/88fc/&#10;/vA6xek+l9Vqg1BU7ezsTETev/8wjsM0zF9//bPFYgVVIw3igjMzx94Ma6J1CM57rwD7ksZh8h6G&#10;wwxAhJxSmadY92An9pKwa5iJkZxn79nMCFDEzJDR5VhKKUWFWBnYs/PesyMpwszE2LRBa+QoOIBK&#10;Jz1ObswspTwWuULqtIYn5TYEgGOagqoWO9rMMnNVYenJvEqkDvgoatNYX2cyq9QG75yVJDFGTSXn&#10;yOzpmPB0hLEe57pPp7qfvmhgBkVKKZ5dBYmByFnm3XYQuQRzSGhZCmjMYiiAxqFtFNq+DHOqJsOE&#10;TkRSyS54Ijo7O2ua5scff5ymeH9/r5bUVC1fnD0RkXkevfcxlbbpRfKfv/0TAPzd3/1rIqdS+r4X&#10;gXo1AHWeZ2Bo2/by6snDsBfJhkQeiQiVAI3JQ5lPS2A7fmJQb4EZ2NFr2QD+wuX4NAD/RWjwpxfn&#10;dBlrz3qs5VXyBMdE7kogrVaZCEh1MgeQujc4jpf2KYfup10THpXD6Dwx11m4Jh8AYPUnc3CcrR0i&#10;1ce7ZMtz9r53zAac5uHyyeZsvXm4u3/z5s0wDOv1GoCapklR5nnwrts9bKcxqyqRM8OSjw6QKkey&#10;MQBULf3jQ1K7lkcTLO+clboXKgxYYZpKMmLmGCfnXJwjIkjhCj/nMi8Wi91+f3N/U6w0jd/ud0bo&#10;HE/D/vMvXl5cnu33W++9awJoXi57QxNRIECympYEqERMRKWGjBGSUW05yeAEZ5zIvaJ2Wq2rAhE7&#10;dsweEYdhUFXCozjf9OgSR0R932I1VDcEOLLD68lAjhGJ2NhphZ2rGtmzqw5zdd/YNJfTFEu2EgEs&#10;HHb57nb68uWv/vqv/uv16qpqyOti3Htf15jO+/fX7999eJu1uOBzicZkoEWxprPWF7/+dcF7R5Rj&#10;YkBC847SHEuJ674xFZOMZJWeDaBqmnP2gcUUoeqcwQxMWU+UB3wMJK29qRlokZxC6CWXklWKMlLf&#10;dV0b5iitD+8PHx+2u365YdciuUB+zonAOTQjLGBQ0aViEi3NkmO5fnf9t//ib/VSX79+fXPz8bPP&#10;XsUSp2lyznWLngh2u12WeJhLN+xe/eyzTNHQHg733DpBKCp2aqCPLGCD40sHWCEsQFQ1yQqGlX9X&#10;tZT1X7tqK+jcw247TdOjm1rFZaqS8/E1PwKAqqqARGrFxFSLiRZJjnzbtk3rhmFMeSLieR4BgJk3&#10;m7XmVEGacRxrBKiUg4g8efLEjjf0mClA5CprQESapqnj31H9hDWDoCKzWBe/qtUp+nQd/kK6pehQ&#10;S0FMAirqlYJYTNNhzO8YIaUkBYPriZYqC7P1u/c/iOQUrQkrE7v5cO2f0cuXL9+8eTuOIxFN0/Ts&#10;2bPdbld/UFXWpzl3XRd8610Tcx6GAdHYITlHPqw3neg8Ttu2R7OiUio4aJqJnHfAKFISkCEhqgGa&#10;KTKzc9x1DZG7vr05DPumacdp6Nq+7RqVQkSEpioppVJSnZ9KKcE5Zg4uABACa8zbm8P9x4Nm1+Cy&#10;8+ni6rJfrKRgEU0gDw+7cX94/uJitXxycfEESV2QIrOCf//x9qufv2yaGguH7EKaR/xJInfCNaEm&#10;A9vjTvgRSK2IyWO1/YvC+lO1PXZudSr+pNzQT/+xoWNELJKRKITAwasAENTOUIoBqWIxwzjnw+Gw&#10;3W6HYYgxmknKKThoFs1y1XeLdnO2+vb77x+2d7/45c9fvfpiP+6rdVopSqiAMs9RCm7Oz/NcVLIk&#10;CV0wQiD03i+XLZI6B95ztacqRUXMcSMF5znudgdQ710AoOD8suvJtcvlMoQgxUSsmlQ550T0VOYQ&#10;oFo8+IvLs+B4P4wA1rResjnnDLCWkpxkv91pKY5rjKmMh9GRFzEp4NhXsXqV+6WUui40rd/tDyrq&#10;HDjPAGqOiYAMmOtZV23ggZAhKwLOQ2Jwy8U5UzvO5fe/+3aatF9uppiSGjETw5TmKuZix6UQMRBD&#10;UREQImSHOdXfospRDUDfvXs3z3PbNmdnZzlnJr/oV0Xzw34XGgfVYB/AueCoVnbo2sWyW4pY07Qp&#10;5dVqtVqtdvcPJeX6SnrfzPOMgiGErutinMZx9q4hBkI2s6oqWq/Xx9KG0HWd6jgMAzNfXFxcXFzk&#10;nA+7/eXVk1JKKrlpujnFnKMYAHFlHZJz5JxhjZuq3BcGFUR04zzFnJCJPeeiiIDEqciUctsROedC&#10;C5p2wyHleb1emhgzNp2/ubn1Xr/86urm5m77H39I+dD254ehVBdcQ1huVool5mgALFxUDA2ZyJNA&#10;jiV61wDTYRqSlM3iPOfs28YTpYSI2DZ9oWyiJmJmi8XCOZfnqKpZbb/fMxJ7B0eZCzpGz26WqY7B&#10;5+vVYfuwf9g+ffoUiikCI4e2FmnzPnRtKCkt+pZMHSkWdSxQpO+ppCwqRQuqa/ySEMUicxAsjoOg&#10;mNnDw8P51YaZY4ztejHH5JrQaKNGALpcdegUAUssJeTQhCSpa3pbllIKM+acV117f38/j0PXhgpm&#10;NL7Ly7Rou+WqTXka9wMjFdFFv45TZCYDkSRN04FB2wTNeTjsutCgQ2aKefLkEUlUa1qBCjADM+eS&#10;RKNje/nq+R/+8V5VQ2jv7nY3N3eI/Mc/fX/55HnbreIs0xQXXQOiwziF0IqB58COt/vD23cfDTgn&#10;Xa/O9sO0Xq+lSNt2b968/Zf/xa9LKbd3NxcXZ+Sp+s2YqQggWu2outARGgLnlIIPp577SExSLEjG&#10;SHZqqA0J0aZpcuTIaJqmnGMeJZg/X50dbnf1CHv27NnZ5uL99cfd9vD06VNqw/ub291+lhw//+LV&#10;Fz//Miww69Obh++/+PLF/nAb07Dbb2tPgIhA9OTp2W53kKw5xtAtmoDTYHf325z/NM/zF19+RQzD&#10;9P08x8PhwIw5xu3Dnak+f3a1XPbTOH7//bdg52ju4mwdGvJMCHk43H/24uo3v/nnTy7PPr7/MB72&#10;3nGa5jjv+2Y5T3kYptVq9f79++vr6znPFxcXf/Mvft22vRRp2z4XyxLrgYhIpsKEWUTijBDMLMZM&#10;yABUsoiYB3IuYJq1KnIli5RmE0LjJJY2BFCpFrVWxIrU649q3vspzZhhmibnh67r5u0OTgZmAFBK&#10;WvZNjNkYCREMsaoH0BCAmNCOzVYdp7OIYVwsFjlaaJxzDpkMUVUJHRiZIntP5ETEFEPXXH+4y1mc&#10;cyULEdRWcr3ekG0/fLheNEsRQwNm0iPToTr31EcF67rOavgN1lTgqtIBxyHGGLimTRSfIOcyTVkF&#10;nQulTEQERKFxCJiLAhGx900bmu7m7qGCIyGEvm+9ZyI3xWm7380pqupisUgpPX36tG3bJKnrupxz&#10;nOamadnhZrMq5f5he//b3/72l7/8ZW0QmUPSaotACmAizvHl5eXDfvfDD3/uFl3O2UwRMeXEHh6F&#10;mo+fAKApINmJi/ZPuxM5uXcCGDPDT+7fgIiiWvf81ZI0SQED1epJT1Dtv6ti0gAqniLWNF4F6sZS&#10;Vb1vVCYwhOPeVR652EfmM2jFCo/xLen4utVHzlQFhYgAsM6iTOJ9P+wnEQETQlaz9WJ5fnamufzp&#10;93/Y3t9fXVzmmOcp3Q63pjSPSRxOh6mG0pV8ZCI0vqnDgJmRAT7uwBHgZE5b50MRqUL0+kUi6vu+&#10;Glk9Tg6ImFLKKt67+oRP01DnkBjj06dPz5+cD8P27fvX3XKx3W7R6atXn3nPZmwEAMexZIwjMxta&#10;SjHGCACeGNXAE5RSqTTVZK42pqUUwlM0khkDqgqwExE0QsQQ2jwrOQQAQofMWaT1bZZMRE3TEfCi&#10;W9ZbT4DMrFpYzDk2M1BDBiZgBOdBJDetR4K2a9oubO/v4jz3fa8KIOYwjDG3YbHdTV+8/Pq/+7f/&#10;0+XFZ6SOyE3TJKUa71XQisY4Xt983O+3FI6PIjErQJ3K6sYtpUxEjnm1WoFAKjGEpu+aUgqALpc9&#10;EcZUvfRErMRsyFQkh7aRSmI31OP+9xj6B0eKfyEM3jlTc46nKd5e3zBiYIfsdvPoyP38qy+eXJyn&#10;GEFgP839ohWxaZ62Yl2/JO99zVpTlCRd6GZlVY05heA8tymW77//4d27dy+evkgpvXnzru/7frmW&#10;pWRJ1fh9BTpNQ2A35cGcUUOHcR8WTZXe2FGIrrWrlkrgAAMAEgPAnAo4RlMBY0DnQkU6iuY5TeTQ&#10;e14ue2K4vb2tZfTT0feR7IYn/6rHVVUpFQMSIidaPeq1abxInudRVft+AQBd15jphw8fAtPhcFBV&#10;H0LXdbVqNE2zXC6ZfAitcwGMD4fdZnNODNVduVIq2GEuxUycc8WUVEtJ1QquPhhAx2yko4eBomoN&#10;s7BSZsdWtDgGoWlKCFB8rzHvm8ZhEEJHltGiaTdN8+3tBxFhbkoRRuedr2/uk4vLy/OL3WG/Wq1u&#10;b+9XqxUxM3kFUFXHgcmvVivVuu4qjWeQIph/+fVXbYcx7ru+ER2B0AeuHE4iIIfscBwPAErEIoaI&#10;rfelKCOtF0s1u77+UEppvDvsd03ju77NOTbBMZNInue5pOLdMSmKHmU7qlKMkCXL9u4wHXIf+tYt&#10;n5x3m+V6nGdErund24fdYhnudjjFh198/cXl1ZOU9+Mcne+GafvdD29//c1nzvlSIiEWBVe1LY+A&#10;JYLpsSicMIjHWmMnMPqnJ6ceknLc76KZAQEASVHi43K4tgensoxgdQMcmibc3j4cDoe+73POJetm&#10;0zsXEJiZERCAUsxt25J3u+Fwv30opYhktUyLxlBv7m4edje325vb+1uz8vLVM5E4TYNvnElhCo5Z&#10;i958vJ32cdGu0GAaRz7mL8Riulx2q82y5CmmSa2sV2chhP1+S8iqMP7/bL1ZjxxZliZ2lruY+RY7&#10;g8wik7lUVdbearQwI8y0+k0jAfrVAvQiQBqpIQyqOzOLmZULySBj9cXM7nLO0cN1D7IK8odAkEGG&#10;u5vbvfec73zLMN3f7VRw1s9yrrXUabotRT558XS1WIYQj1arq6v3OWcQbeTvWmsIHtQMRFTPz06e&#10;PDkvpeSU5vO5SFFVYghudnlxeX19/eMPPzx58mQ+n4HW2EXR0mwgHPFut2PGo+NV3/e3t7dmNo7D&#10;0fEs5yRSVqvFWIZaMxHUWoBQxLzj/bSjloCOkT2Hze26ZD09eXJ8dE4c3r2+TlmA/DAlZO8QOXhy&#10;aEVKKeShmiJT0x7FPjgXlE1zdmYNqQSAhgjHeSDC+/v7aZpSSgA6DAM5ZvYhdoB7blQIDpHHcey7&#10;+W43Bg5HRyfDbpxSOloer1ar9d39dtgB0DCMx8c+9mEaEjjIUopKCA4RmBmB+nnXzaL3vDhahD5w&#10;YC3w9JNnqrbZbFbL45OTk9lsVms1VVHYbtZiqmC5Wdtic42irutWx8eIVqQSMWKbJaBUVUC3m8ZU&#10;i5pxS60AVKOqlkS8MnMIoculai6plCw1Om9Fcx1DNOISiF9+fnG32d7eDKVGNQDofHBDHksdPYWU&#10;xu12m2tRVUOez5fOEyJVrQwu52kcxxBCu6wM2B8dMZGIlJxLyp5YBUrKy26GemiZqkzDmGLXIZqI&#10;IjCgIqBas75oDbOZaRXPjiINw1ClMnMfY9UitZqCD9x5RwxddDdXb8dJzlbHv3j6TLO8e3t1f7Mx&#10;ZWQSYbTK2CtKlkyIgDoM27vbG4qIwDkXQuc9zHlV8lgYQ4g+kEIZx1RKIkbnHJjN50s0rbUGX1JK&#10;y+UyTQMASLWScbk4DatYprJ9SLe308Pm1qzGDk/PjrreBYc+dIhxt0FQ6XrvHaURhl3p4zKlTQiu&#10;ufgSM4BUMSQrdS/3H8fdcgUXF8vFMg6DqYIKmjGx++67H168eLFcroZhB0BFEERz1mkcprE25CYn&#10;vX5/i8Bm2M3nHcyYeUyDIuzWu5wzcUtHyN571VpUzDqOPoQAAM4zoLaxEh/83Jk5ON+HWMfJIekH&#10;2eHjg4iIjKzaNI6odnx8fL48P1keY7Y07jbDruv32+g4jlD5/Ozk2bPLh/WrnPOLF79Yrvr1cAMu&#10;nZzOAUupU0qjmDnnWl3c9bHv+1p1u5mYvQn3/WK3Tne3W89HpcB2Oz15cv7k4un9/XoYhtWsd0RE&#10;1HUcgo/x+Ovrd7vNWms6vTjuIqvk2M+Y4HS1/OMffvfll1+8fv36+ubtyeqkpMRIy8UC1KZhLKkO&#10;OC7mqx9/+Jkdf/7pZ08vnr7++dXZxbwXrDp6TwBATelmQuzFpJSEYIfQUVemBAAMfFA3NfZyMYS9&#10;y9HemgxDcEwAoohOFTrflTQAEJGLLjY8XkTg4JAkUtqeK2J2sLhsJpeHhurRanm/3RSVxo1pu6f3&#10;nr0X08YFhY/IeMzeceNyT7XqOKRSavu4WzyKiJ6cnGg1M8ll8i4SgaoYIID/uN87CH3hkZLURqyP&#10;o0kmD/vEpmrGprzbjnnMGBAQDNWxY0YzMlIVqaLOua6bTcPYRhMppT7E1rHXKqoaQkBPpRRmnM/7&#10;ln6c8igiSNAEV87T2dlJzvX771+dnp5eXj4TLcMwdl2nijlP6BgMcy0huOPlant6uht3ojV0vmhx&#10;zuUy7qtYpf3EFfZed3uTqUe7EaPHa9uI4h++xw8JyY/1zf7odQ6kAgBCOwbBFEVNVR0zIu+TWcip&#10;AAFLy+c2BKPGSjjAWO21/d3i/fgzehwOKIASUdM4IwADMnlkZwIpFQIWESID1aPl0Sx2281mmqZZ&#10;1+cplVKHYVAlqxhCl1M51HKMqMwUAkkVVeXmFHwYoAKI2T5357E9aFejmX61+7M1vc3ktpQyjuNi&#10;MWvXqtZqzre6cHVy/OTp5fJodnS63E279fZ2vpozcz/vfvmrz54+u4SmsWRExBAfzd7a7FcOhGdD&#10;pANfFKmBS4fbGPbCYGXAlodEiI54HJOazjsy0b26Hrjd8O3FN/OktiW2pmi/4mCvGWufAjMjYVP4&#10;E4Hz5Bz1wTtHzdUv53xycgKGpqwVgg/bTTo/e/bf/cN//+LF56B+tx5FEgAA1AZzpJRWq8X19duf&#10;3/yEpORAVYsmNkLHqPsgED2EPjh2qGYKDinGyIA55967RzNzAUEwOhgjQTNYIWqBpm0tiCGAAXIb&#10;8tOeVA6quk9aNmOkLnowd3K0Cn6+Wh55tlRTTSZVZrELJ+5h43JRBPBAjmk3jkTUx1lVAeWcKgT2&#10;5MBs3A3r9fbVq+9fPn95enp6f79+9+7dE3LLxdFu3K5W4BzeaFb1omU7rJOMu2ldpBAxOmBkFtcI&#10;CmYIimRUTc0IQKuqaxLL2rYyJUeLxaJBAw2U7LrOd6Go5N1kIAYKRmoVjQ0EjNXqXm9viGRgDTFE&#10;AJCaicisiIqZOBc8M6J5F0Qa7qMGJiK16tjgjZQaYPTYBTVpRoU6juNqdYqgbQT9uOrbKNh5QsQm&#10;LkCrLVQKDBTBmg1A06jsP18xa+9lz9UXECADNvYMrLmkPE3sIdUx58zACIURUcMwyG4cRMS5QBix&#10;AiKUUh7Wd0fL47Ozs6oyjqNzodYamFUVD/3D42Mcx/v7+66LoqNn/P3vf4/u9t3tuiQI/Uy1qhjo&#10;vtVA5n0hF4MhEGExqbUy+xiiiOymbRMumpn3TAy1Tk1pv7eMbGxKMEQiM+cDI2kBUHMU5t1idX58&#10;2j//6hdut9GTk9M3V2+v39+2JOSmJRLNi+XxYtHd3l395fu0nHcUxLQCUuzm22G8f9isVrFKEi1E&#10;ztBQ8aMNp4WHHBw9zNr3eEipxYNp/+Me8vG2+TfkZ3sM327U99YGYxM7m0mu5e7u4dWr705Pz08v&#10;zlXg+PicuS1zRCQwYmbvg3Mu5zyVDKKlZGLz0YfghmGbZSpSTs6Pu1mvaGOZmpVm259FpCQpU1qv&#10;147eLmYLYgxdS4lX7733rJbHadf+2AwjpGrO6h2XrOv1FsyF0MUYcxrfX70Tg9jNTk5OvA8igvbh&#10;gGi2FaqKe5MUiNEHzylN3nMpiRl9YFXt+z6E8Pbt291ut9n0ZuaZzKTUVFJq+O84jl0XWiCrc5SG&#10;7JxrqngiABQyRbKmZMF2uKvt3e2AUZEAI/lCHs31/cK72ThprsC+R9Wq4Jkuzs5evHgxpI2Y+ugE&#10;qx4+3+ZzTERilZlB9iy/Bn/XWulArgGA4+PjaZpyLrPgZ7NZ1/etRgIA72N7RzVLiwN/JPtMOd3e&#10;3Q1p2k2jw72XEwD4EGqt4kRVAMAjcXOCVDPVm4ebPU0AABF9F6UqOVdr3Y5DrbWaoho6NoR+vqxl&#10;46KoalEBAHTsYvAxxOjv1g+A0Pd9FRmnqQkz3TjlNgpQaIWjU9NSxRfIFWIg5yOyiomUPOymeBQN&#10;QGrxgcRGBHv+6cl6GEq9UhQBYid9N8ubsdYU+7A4mg27iQpO01Sk5jwMA4TQaTVwYlIItA9x/bB+&#10;eHjYhkiAXYzMvIgzmYpKJTVPfrvegWIXelXNU6pZpGjC4hw147zgXcc++tDg+bu7BxPQquNurFUR&#10;KQQPADVP/WLOYFUKEQCqViWoJyezs+Pjl794+uzpk8g8Dp9vH9a79fj6x+tSKec6Trtadt5FR50Z&#10;llI2D/fLk6WKQDHuXLUKjbI7iFRjBt57LFWDluoRFotFDM5Ug+9atu3NrZgZip9G2T2Uq83mzet3&#10;m81OpCApsS4W/fZhl2qehq1o+vyzF8fHi9VidrRy8znvNoSazk/PaoGucwhiVolRJVUB55yJMDM5&#10;UpsUds8+OZ4t6O3V9TgyQmAKUuWbb1/thgmQnYv3w31KZe+CUHXKBdn188WYMu6G2TLNFqucJ2JQ&#10;VXKcyrDdDsMwnT+Zieyq5H4WAaDxEkMI2mXV6lxvZoBGyMxWi4pI8N4511O/Sxsgh2ACH1xk9zAk&#10;kpV9JR1Ct5ivYt8tlsvdbFvS2Hi2LvJiMUulosFsNlutVkVFLG2361NdxY7mRwsKbFBSStOUVU0B&#10;8jQZYSQk70IIte48ulKIcVZLPV49nffnP9789Zt//yH4uFyeIPI0DWUcahE0JaQ0DsvlfH1/s93c&#10;3d2+W8y9I/EB0fzTJ2dfvnzxm9/+5rvvvrt6+9YRXV6c1yyeCYE395s0pJzKw+3D5bNnv//tH159&#10;9+3R8vjq6v03f/nLfPnVyelpqQpYSimEDsCMsKqagXNBje4fHrbbbYzx4uJit9sh6fykDyGUUkyR&#10;iFrSI6A5xxWVTB1brRnNe2atEkLYrm+1igvASPoI/QI494FpzI5EioG00pOoYb2qde9waGaKxghm&#10;VGsdht1iMQeGooWJGm9nmoZuttjHybS8GyRmhwjzWSRyKYspuv2JaDnnRb+8uLhowx0zJd635YB0&#10;0L5+IGI9Vv8fH9Kw7yXQORQwEQnCzoUgcRhSmmQW2ZBEC+4z0sTaLFQ1xrhcLsfdkHM2w1orau46&#10;RkQE8uwaUkk0+ujIMZq1sYYqMHsjzFJVoA99i8z57ru/qOqLFy+dYwBTNHy0BFMTkcVi8eTJk59e&#10;/1TGsdXvjez6WHAcmszWA+8p0PuvwIB785uP3/7fPVQVDNSE6EOzd0jnpn0fbaJAAshAYGRmYM5x&#10;qFWd9yU3AOJAmaZWQxjxx2Lbv3kICEHDkrXpsRv9G5uvkZGZMREjTWMddxMjBd+3e23WzXeb3Xa9&#10;kVr72NVaQbGk6n2fc4mOa0q11i6GkrXWGlxUsNbitmiOx7Yf4O+/f7xh4CNOeHsxBNiYwDnnR+Cm&#10;lVkAUE1PVyfjuBunIQRX1D375PLZi0tmdIH7WTdfznLOSMDsmtVHIyW1QK+2CuDAZ94ztfdYEjyS&#10;lBmwiqAe5kJmCEyAkguQY0SrhmZWRWs1EQZWa5xqIEAVacnQaM3uZv90iAf6BjWUBIihQTZdcLN5&#10;iDFKSS1hIviYkpQMOdn2IUd//Nvf/MNvf/MnzTIM4zgk50L0ffDBe0+AtdZcpjdvX6e0q3VyFJiM&#10;xJxHYJVc1MBxUFVQY6TYxu9i7SBA27vFTNMwaVFJ7bZRkA869n1pjQDWvHcPi34v+VZVOCTooJon&#10;Xs7njgOzU6Guj7PZ0jEMu/XmYT0mQfKEFl13frxUc8YBgRXREVeVcUgmEF0kowLE7POUEFlFX716&#10;9S//+Z/7vj87OX1z9Xaz2bTkRXaIqLlMhLLZTWOZduNmKIMhEIoBYJNqi7SkLgAytSaiNgMTUAIC&#10;qlI5eBGh4FqwCuz5CxD66DzlnDa7rapIg00AD90l2AGWdG1DQAQwtYoAohWQwdQMkSAEF7x/dGHw&#10;3BEREz/SInwIROS9DyGoyP3d3f3d2rkmoLXtendxnkPoVsvl6fFJzZmcb0Z3ooXUM7N3VCpAyzvS&#10;fRaaiCg0tTA97kWGj8Z+pmYg5XGVGlCpKlU9OM/OzOdqaRKTsfPL3TanSQBci4PWUmL0gJqnPPpp&#10;yqmZvTeA2B+8UZkZQZlg1kfT+rC+S2msZawy/ubLL37zy989bP/qgtyvw/3mnQ+9aspFxRgAACAA&#10;SURBVGZwey8KQzVt51+tgshN29GF2PV9zrWmDFqrZCLqZ5EIGsPfIZVaJBfQ5jgAzRFCanYuEpAj&#10;T+pAqA/Lk0+O+HK5WZf5bEFE/+f/9X+nlGbLxdnZyd16vZvWiqtqaJQ3wwDUd+SDc2YYYxx2Dzf3&#10;D6vjJ21/VtsbDSqqqiIoqiFiy4RTsQ+fwsEV//Ewbee+aFVRwKaXaPhri48nILa9rS6gIQEBEhi3&#10;nKEpb3e7ZGZGCEy1aM41+OhdaNa0RK4WQ4XGOJ1SKVWZQMDY8eJo1c1nApbyhAzz2bzFcdVa2Tki&#10;YvaMrha1KrPZDJTnfacmvYvRO0Igx/N5HzpSzXtWVEvOEytFVKCCjLtcJlnMlwTE6M7Pzhj56OT0&#10;yeWzvp9v1tvNZgMABMiHYiOwY4eqtb2Io+XcOc7ZonfNmqdW8M4t+tn67v4vX//FVKxKmZKbdU2t&#10;s5cqIBSpVWVKKXSxm8WpcIwewEDFOwITJCFCMGlMMIeE7dopMrADitRZtoDx4uTJs6cvu37xl+//&#10;+ud/e7UdpuPTZ+SdC351dKRWay1E4NCpCqMj3sNAiNj6Vec8eNbHsAkDJq5VvAczmKb05MnlbDZv&#10;cQwNyFYFkZYwTgSMRgCiqqmW3IaNTAK22W1TmaoWF1zXd928G8excy6XBAn3Bn4eCVqNpNVqU1OL&#10;alVh9gqWSh6mcRimkMYuRGQCNSB0xMgUZ70yxhgNoSnXTk6OLi8vc85DylXEcZjSZhiGZiXodH/b&#10;OWjCdTJEMq1SrRRlNBcohE61DlW222HezYmIWihSzaXKbNY9fba8f9htd5hrrnXbcSSwUpPZvI9d&#10;G4tvNpuH+03Ko5QCMw2hk5JLnhghTcNuu8lDRsGHm9vc94vZfLFYRHLbYSqKbJhzNlFQLbVOw7B2&#10;rgvBheADe+8pAjfJGXOLGXWA0QdNdZqmMpUQgkPaI9AlKxoRhOBVMljpe//VH/50erI4XvQ5bbe7&#10;TRf55WfHACe//d1nKrjdjT+/vvrhuzd3t/epOgeh83E5j/Ou79iDZ3HUUuxTmna7Xc4DO+h6189C&#10;w/yISL1JEXO+7+aAWoowe0JXqqQpmbrNLv3bn1/dXK9VYL7o+77XqndVzPJ2u8llmiaZ9yPjondd&#10;iVFDSJObpu3z5+T8TKootNwUMTDAvfaSiIqULrpxuj+7eHZ6PvvX//o2Z+r7TkxERIfhhx9+2LvD&#10;G5SpAkAIoY28cq7DMMXomxLp6Ojk3bu3zap51kdD3W2Hm5u7Fy/PHx7uSyGzWdd1aSrVKtHeGhTI&#10;xDQ6DyYtHMXMGFHE2HGMsUhqfBw7ED4R927QahZDkKJTyTc3NzLJ2erUOVdEdruN6lnXdYi4vXqH&#10;YLHrYuy7rlPiv/7wnZvp5fMj34XZfD6VXGojubpcplxqN5+1VcfMBNx1s2FdagXCmJM9e/rp+6vb&#10;N6+v2eEvf/lZP+vms1lGuri4OD07GYbh5uZ9rZ5QQiDncbO9NUvPnl2++PT50ycX2+3263/789X7&#10;dyGEs5PTxWwWnZcitYyE8Whx9KDb9f32x+9/+Oqrr379q9+crE7+9b/912/+7dWnL59dPj1FZECV&#10;WjkgIsnea6oE3zneozz9bPH8+fNvvv8aqYaFe+wDnQtiVaugWgzBcqmKMQbT2sKERIw8g2gtGoiK&#10;GBy6WWxurtiQYIvRNxerFpu+H0c/uj8CGGiD9hVBTMacRPfqX2YCQmRq52UzCZSqqtaoBKYQYz8M&#10;0zimdo6qNDMYOzk5Wi4X0zASQ/CujQgAqIHV2NZyM1fDv2lpPjw+nOhNc1hzRgAIoZvG3WaznS2W&#10;QGgKzXZYK4gS8N7greu65WJ1f39fi7R23bvYzokmkyLkFtbX4r4amZbIEKGUNE3Z+9C8DGIXbm5u&#10;atWLi4vV6vj+bg1MMcacS6s2aq5IeLw83h5txmm375GMnHMqFaz5cj/KgO1gCk3N8grwb7rPx77u&#10;EcJvzSfsgyDFe26vtsXNP/7jPa6/n9aitQEBkHOhlInQqYqa1Vpqe9pHYW07+/av6m8aTjPbey99&#10;+MFej41AAns42wxzzmVKnmalVAZ3fHIy7/uvv/0LqvWxC+y892UqJuICCXP7aFNKv//dHzfr4dWr&#10;70spZnt6M5p+eBn7mbnRPsL6A1/AVAWsycRLKVLrx2BKo0mbmXMu572yPudMRCmlKadF6ObLObsZ&#10;eUplil1o3W87ttu8rsErzUO1weGH7vfgS9SypZo/jX34BNtiNAA0cNQScYoJzEJkJNXanKt3u82j&#10;+x0dCOilFNW9842qwd5f8vE+af2PHqyk1AfnHMcYCG2YhlJK8M2i00rGaRQV/vKr33z28le16vXb&#10;N97H+Xzexdn97QPAAkCJ3epoNgzrb7/9t/XmDpwAVEBBVmarpgpC6Nolba+zNSSs5KIz1XEau+iR&#10;6fb+LgZ21CiXZmBsTS7eXMRMEeXgbydmYHv1NDZORGuD9ypEjaH3PoKimMXgGEE0qxSk6tl24+bh&#10;4UGFXOidn4c4W6xOT45PjXAY0zu5FpnMwLtQi4nYNGUiFwLe3N5vNpvFYrFarYrU29v7q6urT54/&#10;Y4fDYIvFDCxlGe7WD8O0MRNjqK3PQMq17m3RP0AwCKoGSLZPVVURhFhrZZzH6EuqIjXnZCDknJmN&#10;aUhpNEKwJhsiaL5/uFeRf7ifDncUIgJWNSEEdg4NfXBMjIjjMG42u9PjznvP5KdpMoPZbAZSm2Fh&#10;u6maSU/zxPI+qOp6fW+G3vsXzz8loka2f+RTtE957xuhoiLsHACISIsEa3nFzf/50Qi67cCiCIBV&#10;oAgYODWH2I9DqY4cRjC2WrVG4MVms5VK1PSgUKvVRei6EPOU5vP53d0dHDxQ3cH3rrmmt8XYdV0p&#10;6e7ujpnuduuTk9V/+k//vFoci2zmC3+yWn7zPYzjRg28Y++xQkolm1YClGq1gVjAMfYxds13DQ5Z&#10;CcwYgmNuOw+oiWhVa2yI/U7LSIjoiDmG3s/zCNMm576enM9vb9fr+5EMPvv05fv3Nz+/fr3d7YZp&#10;W2Uyq2rlYTfM5p4dA1dm76MrIyuCgo1THqZcVAJhreJcYxtzg0GbzYqnqCoq+71RVZk/REK006Fh&#10;Z02ffthACHHPdX5kWpnuT+J97baPMICSRRWfPHni44zJj2NSBeeCiO12o4pFH0rOiEzoVCClYobE&#10;jlliiMvFqu/mqiOxYwelFAWyUpAIFVIS5zyhGzf3Ina0PD5ZMhHlcQrRESGAhugWyxmxbLcDAKja&#10;NGZZ2XazG4Ypxvk4lLvbNYJ3LpYsRO6zl5//9jfzs7Ozccp//fGH+4e79d1tLpNIKaU6F8zMefKe&#10;c66iZb5Ynp6eEGgfvRwYWLrPz0t//vOfr66uPv/889VqZWazfj6bR0QrWkTKoaCQ7W7tHPWzWGqv&#10;lltMFLGZCYIRgoqgKaoRGgGyIYgGcnOMDvj++jpgOF6dLeZHU9bXV3c/vL5anD6/vLzcTeOYhtu7&#10;69vtzSefXDrnpGQAYGyXyPbBTqIAGEOvTmutzXPekW/ymXbEbDYbETk+Ps4551JEtP2zx8MREVNK&#10;7RZqw+2cyoE/31IAKMQ4m8/ZOUSMfVjnXGpCRDBWENECe9RXvXd937OTBsk9PDxs1tv1em2GPsXl&#10;bO5i2B+jjc3Igb3vuo6cizGGrlvMujjr3717F2N0qgAwDMM4jmqKiI6AidiRQ0QGc4ieQMGkZhVq&#10;ISmIGFxfaJryOO7Gro9dF0QKMhaccl6vluHTF8fvr9OU08N6i7DsIk9J0aDUFEJwjmwetRbb7kpK&#10;u6344/NhGPOUgvfv374vWYJzkV3aTmXIZZtYyaGLLkb2WqRMGcRMLbBXH0EsT1lVPffkwBN7YiIy&#10;4qb3w2N4+/btsN6SQR875xyjc45i59uoxxFJzaDl6bOLr379+ZOz1XZzc79+g1DYVwW937yfhvHs&#10;+MJxePqL1csvfv3HP774/tWbV//2w9uf7kRmy9lLk7y5u99p2pRxwlpRHjb33TysVoujk9XRqg+R&#10;a8273ebu9nYc3JoflsvF04sngBqdn3ZT4G7cbLebvJjPCW27SaYcQlTh7SalmkLko6MlO52Hpcpt&#10;zX59n0l3Jhy4r7l/WF8PWzu/OBnTNaI5j6LFQNixaTbwplglB+9rHfq5fvmrp//7//YKwDnnprH4&#10;GEPkdrwNwxR9V6DUWqsYMxlQKnm93cytJ8cpZx9CqYrsqoimAsbTVH766ad//KdftwWw2+289+xQ&#10;rapW58mFD8eh1NrIqG3HLKUwUNd1MhbTfakKB2XjYQ5M7JxZ2m63mnckbhzT0clqfX+32Wze39z0&#10;83mjMI3r/En+TEzJsQve13B1czU/pWM8rVKGcZNrNSNTHsdSa+7nizoVyaLVAMAR17TbbrcEAQ0+&#10;f/nFsN58/+N3P37/Wms5PTu+v79jNOfC+dkFPbH5PI7Tjj2NWd68+fE//Md/+uPv//CL589OVkfj&#10;uLu9u765uTHRPJVxOzzcb6QoKJZUZv08uqh1i+peffeqZvsv/8v/VFL57pvv01AfbjfTrrA3H4io&#10;aWUVCYmoqlYVTyZauq47PT3uZzGX1PdnrZokdESuaNnT6Gp1M+q6KMSLee2Cd+Clgqqa7DMtQpjl&#10;PLTT+pHrAgejmr7vx3FvT9XiRBHRmg2kmSHuM3toX6vXmkWKcy37dJ83Qx9HoZqBESKrgIhNY3l3&#10;dfPwsJFqPnygca5Wq9VqZWJd15FRKTW0ubTun5YYSEFEDzUk/V0PvP8BoYLVmlVlHKXm4gNPYxm3&#10;2QwJnXMBkaW2+CE0FQVLQ/Le9/18s9nlcTebzbo4AyApLUQHEbiPETiqWcpj23/bFdNqKU3TlPt+&#10;BgA552bFd3d399e//vVXv+rUqrNgVVCNocX/7Km5x0cn76+vqyTHoUr2LmTJTczydw882Gw+Pj5q&#10;/D+Q1uCg/jUzHzw5SFkf/42IAO21APveAfZzQqti0LpIAmMwZ0pgXKsMu4mcI3SAuHfJwn2p/fik&#10;H49b91U+aquH9tm8hGDAiKqGigAmpaIhGA6b7dnJxcXpRXDRIZVau74jtCmlcTdold1m511fU52G&#10;8eLs/H/8z//87t3ND9//OE05hM45P01TcG2IYQCP3PFmIAZm9qhwVtV9v8TQjvxGfm4GfYiYcyMx&#10;upyTgAlYrdlMUhpj9Go1l1yGkTzNV/18OTOzYRjIOWRGMuep0fKr7SUGj3rjv0UtPnyCaECAoEaA&#10;gE5UGICYVHUYhoC8mM/RwFT7Lq7Xm91mywiERkTc9DmqAApqLTpO90ZERAeCwAdsAhTJGG0Wg/fs&#10;PKk2krmuVscgABVzkpzsxfMv//iHfzpenkqWFlMhku4ftqujo9ksdF03TrtxGn78+dv15iZ2iJ4N&#10;apXJUEWoqiBwjNEECBAPhvAi0raKlu6zXMyaGexifoxotSTcG9LuHWn3b6fR7w8roN31++vJhEht&#10;Uyq5TFMGgVqhC7HtP6UmU3QuLBedClxeXmzW03Y7DaMMm/v1/cOwHdMwXj57fnl2Hlx89/7m/fsb&#10;ZkeAatDkuHnKOefb29sm9zg+Pt5uh4f1+mQ8Xh0t2KELQW327v7tdnzYpY2iELosRQFQWbQ0B6l9&#10;D2iw98Ha01z2yUDt+sTYbDvhMPVCAEhpzGVSqwhsbQgDRoeVfOirsTaj70dqjCkhmCggB4+oDg1Q&#10;Ta1O4xh9aP6rjbtLRMwoQqBactaDT1UXYxdjLVpSHoaB0HW+K9PoCLOCiLTxfkMqQB87cG0AEHtC&#10;sjYabdumYRPgyscaCkMCIMJoWkWdaKdWHVEfGQCjmwXfn8w7whnj/M1PX+eETdTuiRkhxtB+/9nZ&#10;Wd/3P/78k4IRIu1ZneK9tyrOU2ixf6BtHkOmf/z97//hD/8ImGf+TCiG456/mH39zX/bjHcmEwJ6&#10;REFItSgSuH0ujmPX9z0A7DbbZiBXa+2862KHYARKvilo4LAe2+hMCYkYPHsCJEVUV4bp4WZa8HDc&#10;59ubm+ubu/v7+y9//VUIjpkXixkyvn5zG+cuzmKqWaCaVSJ20RmZ9zyO2tZUSsURq4oK6IGsezgg&#10;9vBlU//aR2fMHrP72518f6f+/a61V8QcoE8yQ0NWY95bG4pzzkfXdcvYL3bbcZzqbL5AxIeHh7dv&#10;rojcojthYBec93G3m9JU0dAEEdj70HUzRE5j4b3ET6QdSxxU1bOPvsvjdHf3gAYnR6chdHmcgvcE&#10;CmjsWp8FTc+8f+/kgu8fHnamfLI6L+NNTjqfrxw6wtD56NDlcfr6669/ev1zmsrF5VPvvZYNAZDt&#10;xwAExkimWko6Wj07PztREO+9prHphOddz4B//etfX716ZWYxRjPMORFR3/e73QYRqxRVqbVOaVCt&#10;i8WMmXzgGD1SBVQiMKloio8HmZpDdsZMgFW94y525X4Y12MBWXYmBR42m3EqT54+i/PTnPNm8/Cw&#10;Wcc+cOdjjEPZqSqRIzpkSBgQcwheSm1KgQMOxS040xRrUe+i6Xb9sF3MV8F3U0rIqFVMNDjfvH7a&#10;MdeUw60ZnlJCRKe+XXwXXOg8exrTkMoU+8CeiMg5Z4rAIFZLKQhcpYo5r9LqxlTKdhi2212tFZFR&#10;Qq4KzoiguR6WWked+r4HdJH4/PL86bNntZS3V1ei6rxHkWEYxjERuY6olOIIGQERHBESIBMyG5qY&#10;CgqAcUMVGTiEro9lGAY1ib6NO8gxlLp1bnV6Eg1xN6U0ZYQ872LJYiJVte8DEc5mfcMF7+t6fX8/&#10;DUmy9f389Pj09asfQ+gQ2KoUE1MdtztJebFYgBqQ2zxszezyyRMyuH24L+PkmMkgT5nEpK9soFWi&#10;9+x957whhpU/Oznd3W/AbLmYL1YrVCxaDCRGT0SlJjJ88uzyq19/8fLls7vrn/O0KWXnqSAVJok9&#10;ro46y3cKNAz3VedHR6d/+ofnp4vu69lPf/n312S5VibC4/lyFY+Ks0LlGTzt5oEZ2RmRgOFstuj7&#10;nhBVdbPZXF/fWNUm9b67uxOBh/sdmL84W3h2wXdSk3NuPu9rzYswu3z65PTs7KeffhqG8f3799th&#10;Eik5V8c+hn7Yyeuf7t5/vr04P5HqiBz4ZiKpzCRmiFhqJQK14oKf8v0XXzx9+sz//GOzqAFmN02D&#10;c9TsflSU2RPtXX/NrJQ6jmPjndZam6bXFFXAmouC0ZvXV63QVx2HYdf3XTu8c86eOcaIH/B6awd5&#10;O5/MrObi5x6HD5svfGQ/aHvmklSVrusWx0cns9NxHGdHq+fPn5c0Nq/ms7OzGOOQ093dwzikkgVM&#10;z89Pf3r3fS4ny+V8m+5yqrnWIlaKDLuEZLUqA5YiABA8g9YYGKE68l1wD3c3BPDlZ59f33QV6t37&#10;h6ubq2dPntzc3/Vv4umTk/l8zs5+/dWXxyf9L7/84rPPPv30xS8A9PvvX11fX9dSSk2qtL67ScM0&#10;bMfdejJFT76mqsHqVN+/fd+F/umTZ+Nu2mwe0pgJeH23lawhRkJRS3spIGNTTccYxyFdXV2p6ief&#10;fKKqteaGNTyeUsy+/TFPCebqXSDFLjiiFj+DIqI1mVlKiWjBzKVFY4gpVBcC7FnB2gwMP5yCj6lI&#10;CB+aTDAzElNCQLAsFfnRpVCaVMYQnAuA1LKXiJzs42B1vd5KNWanAmomYgAaQjg9PV7M5hcXZ+9e&#10;X6vuI+Bt70eNrT5r5aIewl0fGz+zFrVjjW6gUNmBSqm19rMm2QVoLloEWqBoUXOiamQtWLtWYGZm&#10;TxS874mCiKRxehwkaq3AcHR0BBib5u2xRkSyrutU1dCYkYiIsdb63Xffxdh/8skn3sVxHIkYEXMp&#10;zM4UROpstvDsa86h72SUA7u7gZP1b8qOfdv5963mx3XMx3NXRAwhBHZqtaX8mFkTIR9m+fv/jwCI&#10;jcIEamgKtSoAta+mOgxjP1s4F8QeS+02kG8JmPg4k//4te3r8MeS3wCblbdR+2rViGjzsF3Mjl4+&#10;fxFD1KKfPHt2d333sNl4xvv7u2EYEHGz3sx6LFmHYfif/8v/+sUXXzRP6Q8f/UdU8BZv/PHe0k7o&#10;9jetAW7/hQzaEtsjQURd19VazbAVz3bQTpvZzc3N57984XunULYjGFno/DQNzF5VY+P0khGRtVzN&#10;2nJgwMwamIX4wTqs8VZbpO3jpcO9dhcV0bMrWkrK8/ly3nUpZQICk7u725THEEKDmYioTb4bS2sc&#10;x3avHgg1DCiPUAUSEBFibWMHH5gITCWX5JybzWZ50JSmNEkMyy+/+M3Z6RNJpgrL5bKUpKb9zBXZ&#10;vn33XlXfvXu73q7fvP+51B11QARZi5gRk0CjWzIANf1zCKFxwhmpMY9UJPRd183GcWtmCsYA1bTJ&#10;/fe9bivTFQ31UA3S4eo1Uq81arQBOcSqWoqAkYqQ1RgZAIZhi8hhnydM07hxjhfz6Fid05Qtl+nq&#10;7euc65e/+vWzywszvL2+yzm3UNsuspkVl1H13bt3i8Vi3i9CCGdnZ6mUq6sr52m5XFaZdrv1+/dX&#10;tWYA894JqdU29FVRRaOmtlBVEzUwOQi/oQWdGLZkoOVy2W7IUgqSoaNac0pjKUlR0bRxwg3g0J3g&#10;gdaBe/bwR7QCAhMR55GZWqCdCJjpbjs2U5mUck61bbAA0JCthgeFELz3JdWHh4fgu81ms92uF4uF&#10;84fYWBU5vCmifUKeHiSmqipSEAMDlgZkQmOSmJns3QoauQhBBUSRnFNAKVzF5QnVeU+BLADOgZYI&#10;PdEMLN7c5DEpk6+SHIGBqGqpqgr39w/n5xfb7dbMGuAbY2yLpdTU9csQvB1cCbbb9eXTJ//yL/+y&#10;mC+HcbdcnKccxML5cZw+qW/f//AwXE3Dhp06dkqkUk2BmJi895HZpZSGYRCRNgTr+z5EX0oCaJp/&#10;q1IB9uFqBtBcNRwC7R37yKrmsU67vL4frvj6zZs3hI5n2FxystT5fB46p2+hqrBzHjmVka32i6UP&#10;nKbC3mEmVUwli0g/69K0A2LTljzZiIHI7Iiopg9lw0fny358/YgpPyo5DUzbcX4QztjBmqcdHdDw&#10;baD281orAJphyrmLixBsuYT5fMnsHx42795dL5dHcmQAwORrKrd3D6UImKtFiXnvsgbkfXDOmhqC&#10;TIsqIXoXg+uk2s3Nw9Wbd4vZfLU4sSa00urcPvwCQFIaAVvgCAbfdd2i62bX77cIDoxz1lqNySP4&#10;xWJJ6H766ae7u7sffv7p/fv3v/397y4vL7777jszcY4AHBgoGgC0OHfv/eXlxdHRchi2VaVVtszc&#10;9/3Nzc23335bSrm4uPDeD8Ow222Ojpbet9Qb1xhkuUy7nQJo7Fi1lJKY93AmNF0DmZmSKbXlTAhm&#10;DETAHpxXGndTRM/gIgdCt9095CKr4zMX5pshd103psF7N5v3zXeeEIP35F3TkOZUSykGFIJrQDAA&#10;NOEDGg7DkFOttbaEne1227z3aikg0Ej1e32cKh+CfJkZkf/mXGaareao1ncz59xms9k7HTp05GKM&#10;zUGwAZdEVEpp5UGMHQCKlmEYSilIDnBvTChozOicQ0IAZHaqSszL5bKfzVR1NwwppfbL1+v1er0e&#10;huGxxXCBAwAwtkA+YgTUiuZAMaWCANwbRyTk6Dta4ObhPo1TDgGY0CkReQe1joa4WITzs379sMt1&#10;ZA55SMOQullwp8vm3xCcm/WR8ZSVxjEr6Ony6PTomJGiD2jNG8lQUUXvbu7zVDzx+efnTy7Pf/GL&#10;X7x8+fJouXrYrNf3D0XqNIy39zf3d7fO++A9EgXPoYuegwEcHx0dHx9//vxlkTrvF4vlUUk5SxLJ&#10;LaxSNc9n/WefP18tu/fvf767fks4AUyMmUkU8pRzqdZ7WvQz8prLOEzTcn755S+fnB+f3765KWko&#10;1Tmimfezk+UIZbKM0fvoq0wGRUWGYZDqiSCG3kBAdLtdb7fbo6NVCGE+X7z6y08///Tu7PSJPEU8&#10;OKYcnyy//PIL1WpkT5896Wez2dxthzGXTYgUY2ijie12lEpvXg///ucfXn76DLEjVJWE1lBwxWbD&#10;gsjO5Tx5pindHh2//OzzT374/seUEmEYx/Hps9P1ej3lPO9mQ94R0UET2IzyQVRzLWOaqmrXddC8&#10;SQGZnFgNobu+vr25uXn6dLkbhlrrMAzeB0QehsFzczBFJte20ZKl1v04KMa43a4bOPS4BX8onW1f&#10;6zdGX4zx/Pz8eHY6bIbb29tPP3nex/Prd+9zzjc3NyG4Tz/91HddqntK6jAMIuXk5AgR22rMWXdj&#10;UqtSMXZexPq+B7XoQ9fFMg3nFyfnp8t7rdN4/6//z/8hRS+fPXl6eUnMaRpKKdtx/ObbV3d3d1/Z&#10;r7qIpU7dvPvTP/7DZ58+dx5Smbbbzc39zW7aNe8WVDOxaUhvfvxm2CVPMfCMyR0tj+3Svfn53Ref&#10;PHvx4uWrb78Lwf3ud3/4+pv/d9ilWpqvVQVscllUVRVgImauNT/cb3a7Xc75zZufzSznHDU2bBsR&#10;Q4zjWM2snZrRc+s1mEDGwtg9jhdySrWqmTnnnDlRgMYWA9BaHkvVx0MRAAAZEaGxQ2wP9quqQGHy&#10;CJbSOI67EQAUp2mCw+yi1UApFdt7DDITjkm2w8TsVFGyMHuA0mx4iGg+n19cXPz43c/RdyLSmFEG&#10;2gwaYN+Q6ONr+/9rusRMCdW5YCWLSGAXOIxjmqYaZhi6DsmpOSmUUgWGJtQsuYnEOIYOgUCBkYm4&#10;lFzTlHNGsmqViELnmxVHe9KGJIE5VRWQEALiHhl9eHj49ttvF/PV2Vk8HAykAkSGQGbIjp1zMhga&#10;MftcJyIya2v5Q07YoT1CJDIgQjD4MDX68N7/5jqYiMjeymI/rGbHzV4CAMDoMDtqBhheVZujUq2K&#10;QLUqAhNpSqnr5957yfXRCuvjDvPxm4+nBwCAZCDtRqqMDACMkYgd+VIt56xFjFtyuAAAIABJREFU&#10;TeSTp0+D9+NuZwKLfgZHdnV1NdSSpwlUQcATa6lS5IuXn/3pT38ys9Vq1XVdzhUAtNbgXHPU+Pjx&#10;MbLWquG2BB7L9MbaUlVH/PhR6uHRfN0euV5TGg9KOWVHofOz2WyahiwZGAyEXUBiQOSPfsnBj/dw&#10;n+6fl/cqbjugEWYELKqMYMyg1pzNGXGxmAXPaTTvOQ3j9bv3Jtr3PYC2VCQk9OyCD6q6WW8e7Yva&#10;cz4yaxiQkDybQ2K22ax3jsyklNSmjmYoopv1YBZ/9evffvris2YQnlKapuH65mq7uzeoXfBXb19v&#10;dzsfuJ/3pW591KlkJBItxMzsqgKiJ+SStTU+zhMAoLIPIcaYUjLVs7OTWut6vSZyOZXgSVUVCZGB&#10;FKDx/gwQzWCfK037Hu/xIdXQAQApUJE6peLICwJiDV1npqUUxLrXmwF7DkQezIFp792i7wVCrlal&#10;ru/vjo5OTo9Wl5eXP/zwo4Eioph6dl3XDSW/ffv29PQ0uOiCXywW5+fnP/78w/v37z/7/BcypffX&#10;V8Ow8x04T8ZUtSoqIEhRAzGFQy61qqqoKSgcpMAN2GqbRmuAU0oign4/VBnTBPsDcm8+BI+xzgef&#10;vEdQq8FgBACgogb4N1ARHDyrzs+fmME0TSVLs08joimPDRitVfueu65zJKXsLTwD+/OT07u7B+/9&#10;OO66bsYIZlmkAOzLX1V5pKcc6A9gBxm8SHn8qZgp2IGKQqZsSqLE5Kr4WgOan8+PwDzRouQ4ZefY&#10;MfHN9TYn7WZaa2YwrZbS6Nkzufv7+zGNzjlmblqVKtmHXq027rdzrg+xpmncbvoY/4f/8B+/+tWv&#10;QTnwDCkScZVgxb14/uvZYv7+fvHz1TfDeOM7RiBmlzUT8ez/4+q9miTLkjMxdz/qilCps7JEyxHo&#10;6cHOgNgFZrDCYFjSaEa8kXziX6MZ/wW5ZnzYh6WRa8sFwJEYYLq6a0qmDnnFUe58OJHZDdRDWlVa&#10;VWXEjSPcP/+Eq4wx3vu+G8tNV6Dqx5aACCAzPew+RIKi9UbWRERoUGmxBhyxdVqmjbVUbVe7Ej1l&#10;rX39+vV2281mi6qqQhqGwStrcy74B5HWLIikMwyalNYqJSpajGJrUBRNXAw4HjbLAxZZSLCPvol7&#10;iLD0yfIdT77Hf1LqBDTm8WN9uAX2NAZAEKTCIer9KNKWviiE1LbtZDLRyuYk3vumyQDFyQ/W6/X7&#10;95fRJyIdY5raurETpx0Jam21Fh9HUkr2SxgVKo68WW3vbu77fpy2M0nCKM5ayGSschXVzkQeUkoC&#10;sfCzxGDl6nEM4+iJ3PX1/fXVPYJiJmHKSTab3W636/ueGRBxsVhEH1b3SxApju05B6WUUSpGb7U6&#10;Pjv+6KOPqsoyV33fE2DlrFJqs159/dXLm6vr6XR6dnI6adrNbrvZbIob9mw2Y0wsqdAfxjAQSt8r&#10;gTgMvTakFSgCgBK2oCCnDIACComAOLFRVhMYwTh4DmzRHMyPDueHfvDbTceg+m1/dLqo61pIgCTm&#10;uDeLVd/CxIiqdjXk0Q9eUNpmOgxDSkxEDGKMBkE/xqHvjTFNXVfO+RAKohTimCUbo6AQGYQLVFwA&#10;nseB8AMIuzdVBgDlNCAOcWTgMYz7glABZUDErEBIQIEkzDHFGK11Ig/LEst5JzEniZBAlFKawVil&#10;tDLGOG2ms9l0PhvH8fL6Koy+oP91XZcpXUnrKE9AF1HEowwaEVgUi85swqb3JhNYpYkUEpExylXW&#10;910IwTa2SDyMceOw02jrScO5ur9V98tAEPy4G3wWqlCdMsfEkEGqxj59ehxfPOEI69V20sw4gk89&#10;jaTJKKVREhIarcYxAifXVP/iJz/+2c9+Vm4dETk9PS2Ffqk4MwcRKSeySInWoALkN00Dgtba4lnV&#10;d6OrDEscfF9VFoD7boMUu916vbzzYahcNgqVRuQcwuAszaaN0cAcEaBtnHAa+hsDeTE/OjqZgERX&#10;OdRKhK12SZjFpj3kidZWoPU2+s16G6IPYayqyhlFRH4c9OFcOFmjP/vk0w9vb/w43N1cM8N6fR+8&#10;PzqZzOYVYN5u1ywDovrokwulFPPuw5vXzuoQ/Ha7dlZPmvk4wOs397tdns1rpVPmQZMGQM5Ba8rM&#10;WmuABACcI+RgLD99fryY3Ww2URQyp3/9b37+m9/85uuXb5mhck3aZzk87BBSWmutTAkof7Do5Ifr&#10;DBTSZrO5ub47P29TDogyjEA0N6RG33tGTllYjNU5R2EQ5pxzMXpzxm5FgNPDiVwU8LwPPgUiIaVt&#10;iphj2m7X03o2b+YAvNsN/bA7XFy8ePFis9l888038/n8+z/8wiNl7wnl8GD2Dy9/c3w6++zTTzq/&#10;7IfU7dLyfth0O9IUs7hKxSGyhXEcVatEZLfrnp+eTyfN6np9enJkSfsU//63v1VKffbZp0dHB8Nw&#10;EHkYY7/bbVL0mzD2wxowPnv6yWRqlMbryw9v375VqJWm0Me2nb79+v3Ye6Pk5vpektQORKmDxay2&#10;7uCjI40atfrNL39xeXPdNNUPf/S9n/zkJ914X7omEgClUSAzZ0FFlJPstmNO0rZtzun3X/3D/ebm&#10;6GRhKvtY4peciXLXpZByZNSkkaxR1urdLpkiZSVTdkqMWQgNGaUCCwOAQhTBBCClvy0CPECGDEKE&#10;5aYUKMxERAApFMcsQog+9Ltu7X0EgH7cFju/GKNIFuYc9/CE1lqRvr292q03RIYzxJiddqy1ZL6/&#10;X63XW2dsXdcph7Zpgs9E+tFPmIiE5HGm992h2b7IAARgRGHOhGhIeZHkI+csmUM3QsJZNT85O9TW&#10;Dj6v1z77dT8MMSfOkqDwJ9CYOmfZbceqqggt5xhCZhZnnEG33XQHZuGsE8acJKUEIIqM9965GhlF&#10;WCkQQSKIMb979+7k5KRApMxcYif50Q+HtFImpVwivjgykkLM9J1hbnmPVK4bLKTlQpvdaybLlfnw&#10;i6W4QBN4HxMELjaPxfKQUYQBgUDhPqe3uDEVqw9AQkHFWYxyMWVjlGJMGQE0KlPaagFhFqUVPLhS&#10;P06AAeC7qmDYk0ryd/5YuPUkWYL3YfTTdtZU9TdfvWom0+lk4X2o6xoFum6oqip4HsPYNG2K0DT2&#10;L/7iL5xRmeNHzy8WB5Ptem32XnHf5e89aoDLj6JHqOJhPAWSGfK3kWwoUC7vGKNSKufITFprIowx&#10;pJRiTgzCCEoBosK0X4QiGOMeuq7rWj+4rfgw7H+cJJHiR83facYzIXER/QOgALAgIkoGJIXE32na&#10;p80USJeNuem26+WSBJQyRVSiEJDIOm20Sims1vdKkVJKZG98JXtmoyAJKURkUqI0WlMmgnm324Qw&#10;Vq4OIXDGvh/n08MfffHjo6OTV9+8e/367du3bxVk5cBqYPGVM7vdZhiGJ0+fTBbudjXkzFVtBAFZ&#10;ADnnHBOTNkqrBwm0aNQlxswYY4zpdx0hOldfvnt7f3c3bR2gAAlD/g6SgrivexFAlUDs4v5dGP4C&#10;ucRNE2oBxRnHMWx2g1WZQCVHyggIjl6UIuEsgkpRl0atmBAyIwI5W50enE+mi03Xrze7OPppO/v4&#10;2fPLd1d+jIFDzExVRQQ55/v1ajf0h5xjzFlkfrBYru+323VKJz7srq7etRPTxzVgEsCcg0BC1MXZ&#10;IoGwQAYUBmbA0ocgAwMBFMOinDMw17UrE+AEyaJNnAff+xSN0VCal+9Yvu9DPoDhkUIFD1Zbe8ot&#10;K6VIAUhmFoWIpCInq7XTpus6jklySpKBtaYJYCKlcsrBDylYTWoyba3SNzd3be04BaU55W4yOSUF&#10;IYS6nQyDf0SUHlsmEclQeioARRCLdbwwPJjrQn6cAIuI0TrnKIIiikUjWMEKyRg3iYN4D8lHYVVb&#10;YpT1qgsh1XVdkG5gZi5sDnN4eLjb7eq63m63KaW2bR/R2LquRBiA27a+ublZLpdHRwc/+9mfWatz&#10;kmLGxllXblZVVR+27dP26Ogg5/j6beQQAAgxoyCJrl2LoHbbte8TiuIcq6quKh2C92NoJ7VW5L0H&#10;ILXPP5ciJlKkFBIxGbKGDCQtAUj0rG3aZtJ1Qw5ZT2xT1W/efQCA85OzIfj71c1mszo5/8gYE0Yh&#10;pQHSOHSAMyJhDkopEZUChli8ZjTuyypAVAgiDEnSHmrDgp5QwScNQAYp5TqiYoTMmYTz/o4SFmRm&#10;fMA9RYR5L2uRPfEqi2gQLWKYyfvonKvdzJrq+vo+J/A6N650MZrQEGmlBIS2m+H6+nYcUlVTwRwL&#10;EFNwN2yNZDbKklKGSJA4iSTOISvUJ4vj06NTZywA1HVNBEqL1ait5pgQgbMWBiQUtorqoU8Ipqmn&#10;H95e950/O3uilUPGrhtCWO+GHlms1fODRV3XN7dX2+364OBoFVci2RjFzMZgylwZe3F2enZ2Apyt&#10;Vh4BODdVhYivXn7z+pvXKebcCGQAIcl8f38/nbYAYIwihTF6kYwoKUUE6ToGTCEEJIVoEZQAI2gl&#10;kFiAQbgMfklSJKMtKgIdxxBizik3s7lt2pdfvbq+W1ZVs16uX716NVkcJEnzgzkRkVPGmDEEZgg+&#10;j7Gz1hbz0dINlpwqRBQGH33OQqC8j+MQEJQfY13XBW/LKY3jCCBaV487/RErkczlUxMRZTQRZUZF&#10;0Pc7pRSiaK1TCkQ0hIEE6romTcRKa01aAaFWVlFYh64Y1vOewi4AkDhrrZiZAUypH0Q4g9aYc7bT&#10;adU2xbAAAFi43HrW2sPDQ+dc1dR3d3dd12mtdRbURiERA2uttdI5U/Lc7UDpqYLUjbGdW8EkGJFS&#10;XTuOYd2tD9xhZQwiDsNgbVHIjKfzhj85/oqXb99dKZCmtQfHszGtrak4Z1Vbq1SXV5PZTKOqpgfO&#10;NWMXv/yTH7559V5SBmDCIoihpjVx7P/6r//nv/zLvxSBsR+6Lj6ONIkIQSGJdQ6Qq8pOJs0e0Hq0&#10;ZgGQh0gYZdT8cIbCLPrwcMGcbu+ujEVAXK1vh3FLtKcv9tuRY29JMLA5mGoFpqLSgyCnlFOMkhV+&#10;8ePPv/76NrNaDx2mKqSIqOvK7UJPQEo5hRJTnrSLt6vNwcG829H1zftZ20wndRg2H9794dnTJ4ez&#10;mQ9YV2Q1NzU+ffp8u7v/5quXlx9evXhx/OTJaQgS/BonunGWiH/2r/7F7fOLV69eLZfLymnm3DTT&#10;+eL8m68vX/3h5qd/chHTrWBSaHJmyUgIBJyEUZTRdYyRFAzj5qd/8sP/6z/+vuvTruuPj4//+n/4&#10;7//2b/8mxawVjX5bLFly3ntoadIEChiJVL/rDhcH8/lstb7PHPvBO1cjCAp+8/XXH3922E6bYdws&#10;V5dIPG3PNanG1dnH26trRaRxLwqdtLVVFP1oahvDSFRPp9NtJzmORAo5S04ggqByyoDc1vNuE46O&#10;Du7ubw6mi/l8/mG9REUppTD62WTy4x/9aOi9JmrbCUbPfoux5rD96Zd/OqmrwZtulV6+vH7z7ioL&#10;Lw6ak/M5AWy3q6Ojo8GPk8lEazObHgQPKVJdzSBpZStJed4sNpv7v//Nr6bT9uz8aDFrUlYXz55M&#10;a1u1jasOJ1NzfNL2w3J5e7e6XxuLKeaUkJE+vL+9vlo6Ux2eHU7r7qt/fHl+ZObHh3H0CmTsNgeL&#10;ScxpHPvptE0c/+vf/td/++/+5enFCyKwVoeIKJBDJK2U0kAaWCOZo5P5X/23/95Vk//0n/7zblw+&#10;//jnOWcg7IZBG0qJU/TWqDQSo/7w7vLP/vTjP3zzejE/tE753NVmNvp+NpsQ0XK1/gSfCplx3LrK&#10;iKTR+6QVESFAirGydZkdHh4ebzYbxqyMttYMY1+AoZSDUUpbnXOKHIzTkSHjxNQIott5c3N/p0Cc&#10;Vd4PVqOHDBxPjxfNtCKh3/3ud9ZYYcrCtXUiiKBG7wvlKmeez+cAIABa65zFkOKUI0NB7mKMKfHe&#10;v60MNR9uTQEgQE6xriphHrcjCmrQta4abXMfjZiwzX9/+ftd3y0Ojs4vXnzx+fd1VQvQGFPOGUH1&#10;43B/v+y6bhgGJFVXtmkmoRlTClopVHB4eOiTDyMTmabS3g8lEaQMaqzSrrIoAsKKxOfgXPXu3ZvZ&#10;bPbZZ5/tdruUMmmbUlJGS5YY4/Hx8f3qDhFjitbaJEFEIWVhjQiCD0RoFslc6l5mRtoTllL0kTOS&#10;kLAIIzE8xFWUzFSlDCGBgCINwkWDG723dRV91Forpbuum00mwqhQl+NUGxeC94GNcavl7uz02TD6&#10;GBiVstqkHFNKLJEIEXQ5owX3VuQxQI7xofsVYwygcBYAkcyKFAoA591mPWkXZyfPrbbAPPbDtJkb&#10;pRE1Z3C29mMYx9DUk1LlP3/24vTs6H55/YPTH9zdXn7xw+/99pe/as+qDIkzIChmVkrDg2d1iGMJ&#10;T/520muMIZVj8t4bhVYbTaRVoW5ka20IJQuXx3FUGuu6sqbydiwMhbquM3it9XQyU1YljsygABGx&#10;ruuyPgkg5YCIfdelHAXEOKs1saTIDChVZfdeqpAFWaGkHFPwSqm6st57IKrrer1eb7fbtmqVMilK&#10;W01t1fzD9SuNFilbZTmyJmWUaqfz6XTmx3h9fdt123ZSD8Pgaqu0hDCSRqWIUVh8U9mcPCEeLBbz&#10;WWMdIu5TW9u2Hfo8xuzq6R//8U/W6/X/8b//r29ev9/uNnXtXjw/Oz84FhkIWUxm7QN0YMPIm4gD&#10;KipDC1CYOBlNVlOGhKA5BM758PCwrIeu2xi12G2SiBwdnW6321L1hhwsmJADkCSOJIFEkDJgBmFC&#10;Kh6oJcocHlRsJEgEKCpHNsaidjfXfxj6TChEto588ezJy3/8/Waza+oJM3gfLp48SwmMWACKMRNC&#10;yGOMd9pMnpxcnJ+pvgvsc6Xs+dHJmzfvOMQYBq3EEM4XrY/j4McxZYOYkiiFB8dHskz/+PXf39y9&#10;3o43VUtEkTmBCFIyFlkkDsFHFlYixLLXAaAoYmZOioQ5c85Wq9H3B/N50zSbzaaEdoQYhzAUo/9u&#10;HK01e30vJ0Q0mjLHcizs7cdj3GNOKZHWJQlJKVUWp1WaU5w2zf31jSUNOfWr1aSdtsfHKaXZfO7H&#10;3loGYFBycnSAoHzvfQoH88MUYk6haeDDh98fnRw/fX7EHBSZ4gCSki6Z8I+oE8fEnGL0gAzAKQdB&#10;nUvMHe/JQZBZcs6YEMWnXNyaABFQkara1mil1pueRPsxGKwqV9uabi7vUw7WWshg0eWRiXSOWbdm&#10;s9t479vUhNFHH1BRse8CAK3VMAyLxeLg4CCl5MNQ1fZ//J/+l+cfvfAxjGOYTCZVa/26SylrZ4X1&#10;duu1m3z5/Z/PmpPf/f63u92mnjjh0ZmavfLeY5yoTIlD5ZwmtIhosC1tOdKDyIiVUta40fcTW0nO&#10;kqAybeOmYUQ/CIGe1PV61bdt89FHnxhdv3z5MoTx+HB2dXOXsgfM290KKVtbgDCtlcopHZ8fIETn&#10;wJBOCgiz7/sYJAYBKyFEawvkSiwqZ2+UIoW56Fz2cekICKiMNi5EAc4sOPpYmLpI+8h0AR1iVqRq&#10;7URk8EPO2ZoqpaS0FGUZs9akkY01E4NdjkOE7v5mfXd739SLugJhtduOQ5+qi4kiGzmB0qvlZrvp&#10;q6pWRJmisapuXI5h6FhpIYBpM40xRh+LaRglefX7l+enZ+fzBRwcICKnIIQpkUju191s2nx09uL2&#10;zo9jMrZSBCxo7WyzSczyvc++fP78o+HH4fZ29eYPb2+ub/t+DDFMppOzZ+dD1yeOwzAgyvX1latM&#10;16+NRW3UOI7CSGRzGmfT+aefvDCKJrN2u8Vut1LEMYyr5eZXv/h1ToiiDFZjFxTtxm40yr55+xoR&#10;jVUkrDXl5BWBMBMKYR7GwRqlSQGjJAZQShtkQFbAWSuWxJbM0fGkUqZbb1gw5BREnT69OHz2dLcb&#10;r1ar3oert1fVdKqsjdFXbV2mDqRMDBKj+Jiq2rTNHEmGYVCaqtp471d395xFIitl+jEhCDD6MU8m&#10;i4ODg8ronHNlqrH3OXqjNRCM/TCdTo0xY/DG2HEcnXOMHKPXmlIOnHNdtYi56ztntFJIkMa+t1a3&#10;bXt4eGgrlxI756x2ItKtd1Vda62Xy20rlBMkARbYdr33wbmaibMIoVKgNGpNGkm0UopKLFMbE6+2&#10;mxCCc04bnSUWnYgiPZ3PqqqaNO3Nzc16vdYABUaFMmKOmJlJ0LhqGsMwDtFoSlHACUJWSjgLWSKG&#10;0feowLnaGJVjUoCQvU9+2rjPP3sy+nfbfnt0fqonKkpIEFEjQ0RgUjpy75MY7RjJNOrLn/zg8x98&#10;dvP+5v2b93HwYzemGIYh/5uf/+vPPv9ovVkGn5q6RqCi29srvuhR61W0qPgwDipt8B71V5pg7+Cz&#10;FzP3fe/9MI4jqdT1234cYhZNRInHkJPHfhMM8mzarO7TZOr0pCKVx7DL0UMmjQ4xt/OKDNzfL1G3&#10;OWcAbCoXiWfTaZRUwtWsrVIK4xCXsD1cTK19kcZBKfX86YuuW4+9P5jZ1x/eDN2u33UgMp/Pv/jh&#10;57NJdXd3I5K2u6XWIBxzGibtaeIIDIvF7KMXz44OZ9tt1zazyXS+mJ/96leXH97f//BH54iinS40&#10;TCy+kiAKKAtiGRolIUhG4/d/8AnH2y+//OjP/vzPd7vVu7evtW4LYbU8OqUUACqljNFa66qySMUG&#10;c9jtduv1ejptjTFNVY8+zaaLpp58+HD1+fefEJGrbQh9128OZiealLVaaRTJSIi0hzA4R6WQsEzG&#10;Ahkq4y/cf3BSJINGa8J9kOZ8Ph92fhx7DVRVVQh+u90gQLfdAsBisahd5f3YVtoS7Da3P/z8408+&#10;fp7G4e7m/tU3b4Y+WT2NOaG4FAmA6mqaAbKgUqZyanVzd78ZN5sNQJsz55wnTbPdRufcuOmiD5W1&#10;n33youvXDP7m+t33fvjJ8fGUdLi+frsb9hHhIpSi8qN0u3B7s3JNbcgNPpyfX0zcZLfpYoyNa96/&#10;fdNOZ4Lw7sP72bRGqxNnWfoE4fLmLnBXNU+VppRHEbHKpswh+XJA9N3QNM3Z+Yk2cHJ2rKzJ+8mS&#10;IKJCzCIcEgn4IW5W2zyGw/nCe7+YTi5xl3PUWpcpWSFHaENqb6MuzJxSMlYRCHAWyUZrpfVk0gBw&#10;SFEEM5dQSigmEAgCkAS5dF2Iyjo02gEo7z2AlEhhYc45ArLW2jkjkjddD5yFHox5BABAk65cvV6v&#10;iWixWHz22fcIdQgpx9w0k0K5KoLMxz3++JtHRtYekgQREc5JowJSCBK998OoAMM4+l0fPHdDf3x2&#10;prS+ubrq++Hs6YuqbtvKhJBCSm3dTl8s9sQhABHxYeh3XQpeMieOMUj0OXI2RhmrtHYpcQH7y0CG&#10;iAhUSjyO43K5PD457fv+9etXi8WsaZqSiK41pVx8QfeBtIXDkoFRiASyIMljli4BJIBi14yFxAYP&#10;JOSiMgVGVlCiAqEY5DxMxcuhCHvaJCGiAgWakg9EiqhMKoBQK1VMv5BQMYsxTikz9IFZQmJFJilk&#10;Tt+J/9wbHasHxzSl9tk23x0C7/s9RKUsgtJaO1PttusC0D49f3JzvZq0s8lkVtW193E2PVwsDi8v&#10;L7W2CGNKicgYY46PjxHl4vzcDwNzOj46cE6HODIDkS1a2j3x8zsvb++MVvSNLEBYzrqSG1xyKcqL&#10;zznHGAWydRqEAJkec79AUkp9v9OOrNXtdDL6IY5lbr93wd1H0yPuRZGSZf+NbyW4JVi7LGYpiGNO&#10;pSAFlpBDoWV575nZGAOKtDaKUCTkGIehcDsNp+ycq6ytqqqprNZ6hDGlEEIowRQADKBQASIkYSIu&#10;2QRIohRaQ4iAEuM48p4xBMa4bz68nk5Obu+Xv/7N13c36yH2iHmI29UW24FqVzgKMcMoFDLGMTJT&#10;UmQYGUGVQFGWjEAaETghSWNrQjSu7rqt1VopNQzjwcGBc26zXXnvSSuAHHLQJJyjMWX8Wz65vZ0b&#10;AD0seHoUKz5Q/pEZ08jr7f3QRxYNrJtmNpnO12v/zeubm6tbBMUsiGq1gRfPP+4DgwAhKVLdMIwe&#10;2ul2Nj0ojVCx+VlMJ+Px4f1y6X3n+06sVUpt+y6DMEIsTPoM0+k08fbNu9f9sNImk2LIkTEWX11k&#10;TPt+ECKAFKS+7AdG2jsJCQprZXLO5oGj2/W+zPBZUkh+HMcsudANc4pE5aiRvaUUgtLonFEKc3x4&#10;OOU054zMSpEmZZVGIcgy7LbA4oxyRs2m0/l8Pl8sioR1F73vO621UnWMMYUeIaMkP6zbRoc4KkeH&#10;x0/a6VSZEGJXNzWHvYfwwxBCRIQhF+VhksjMeyOAMqilR++vDMAPhxwjFXYG7XcxIqJiUePQAWRk&#10;DZYQJcS4Xi+HodOgERSwZAZOqZ1Pz87OEPHu7u709KSsatKqJBqUY6qqKgAmBTF5pfCP/ugHn3zy&#10;CQBYq4lAJKeUiSAyQ0JmGAfOQ5jN66fnPxg6+ObV7+PoBQhD2zaTJ8ezw8UBENwvr5ery+vbNzlm&#10;aywhG6MyJ0MYwqiVy9kLKgMAKWrUVdVIxrAL201s66ODxfHN9cZ7/+79mw8fLn/2r/7tbDK9X185&#10;ZxDx8vI9GXt1dVWqnZSy9xGhhLIIIhpSIswlmUkUZ1RKI3IJYoB9VUUgWkRASqrCQyJSwUoYAUgK&#10;BwMIUAEqKPaUCMVQoWSPF9YJPISoA/JejbDfjIRgg0cFDsmEOK7X2363ndSzpqlSDsYYpx1Hzkmi&#10;Dwlz3/clq0UkScoAIJJjjFmiAcyRAueUEgE5a2PINx+ux263W1V1267Xax/D4nDeuKbrdzGHo6Mj&#10;Y/X9/UqRJVIpZs4gmXrI88lkdrCYzQ4JTdu6tp0/PX9+e3u7Xm9vbm7G4LXWzMmK0VqV+LoSkF7s&#10;nZqmyjkD5KoyxycHi4OZs9oY07b12enxu3fv3r/7cHe35iTAkDNoMkqEhdI+AAAgAElEQVSZytbj&#10;OFqld2P39u3r07PjGGM1qRVSliQiKaeUgg+e2dR13dSTtqrLKKL46TCzVq6u61nTzpuZRTXsut1y&#10;/b57DSqjbRirzbBLjGNMrm6qqmrndeBIEAi1tZWrTRIA4JxVih5J6kntnMmchsEPw5AoEaqchTl2&#10;u6G4QIsAoUoxe5ZCsy1nu6TsmmoyaXIu9BIIIRRyX9F/lbv1sWarjOWUi/EGczZWCeTB9yH5yLLZ&#10;7Wpb55zHfjTGKEDvfWIQxDGmcRzHEAUhgzCz0UZr82i1pUg7Z21VzecHglwmCipnH4aYSGsypApd&#10;EZG0csYezhfTUvoaTaSoiIyYBIiItAZSIKnrYt/F7RYXikgpwUxExpic9TgOpElpMsaAoMRsnU0S&#10;IcfpfPrk4nC5CeO4ujh/th2FlBbCQqJg5DGOhkzmOIxJkXW6tg7Ozg8vzk9CH9f367ub2xDSn/7L&#10;nx4czsI4aKVz3o9/lVIPahcpSRLChe5Y6mAo1or7UrHIrR4y3JllGMfR9123NUZV9fT2/q7vszYN&#10;pGDsRENiale3XTcOcYhXH17PF+3HL54cHk04Oj96BBASTGPjpkaRH3aLwwUJc0qT5lAM9hAMMhH5&#10;MDrn7u5u1qvu8nK7WSyqWvtu55ydPn82nZgUIqFbLXsR6rvx+bOZ1jZGf3h4WFV2Mm3b1oGCfuhE&#10;pKjSldLTWeus9X7+9u37tpk0TXVxccH5F1+/fPunf/b5fG4REoIiJcg2xBGBHkV6RMSAAtlY9fTp&#10;k/sbODo6+PJHf3R1/X612sxmFZFKkYv1DhEVqNiY/ToTyMUgtLgdFqnker2sanV+8TRE/uUvfnN2&#10;fkAKchbgvNls2noqrqpqVzRHRISoEAMRpBSqpkaiEn3utKNiBIfAKZfohAJYYqkHJT+5OBt2wzj2&#10;mMUwxTB2IrV197d3q9Xq/Pz85OT48PTk+Gj2/e+98OyffXJxfDi7vL99/c2r9+/fk23adjoGjwhh&#10;9DCvnXPdbsgct5tdZeuU0nqzyTkaA5YQVQqRh9Bttssf/eiPTs6Op7Om67rXb7/uffff/OkfWyeA&#10;4fb+er25LdbtpBWIylmAJEMIabTOVk5bS6fHp8Ns8tXvvhKOSUIMsZZ6u9td311dPHu66XYnx8cn&#10;TxdItO12ykqSJ1apzPv5lVJaITVtFSLf391bbQ/msy+//IFprFL72MaUUvRBIWBmTJzHoAT63e7m&#10;+vrZ0xdXVzfz2QzlnaRkrHscJKYUnTIaEbBY3uXM0YCih8CSQtYtcg5OOQszMwEW7m2SnFkAkQBL&#10;OstDi+tECFEyR5DCBd3bHTNjCOH2fvXhw80ew3pQpBQFpnOOAIwxiOr58+effPLJ69dvnXPF5hpg&#10;b9FVOpdiLFOauqJlesxZFZAil7DWAIhWlFLyflDWIMTdbqcr1Jo+//zT6Wxxt1wx4GTWrtbblJJS&#10;JgsaZwF5u9tpWxERCSCiJsOcSkarUmqMPoQgkIEkpSRAmXEYhpxzDKNNUJkKUKHSAsgMMea3b98+&#10;efLk7MlTrXXh2YqA0oqRi69sSsEZm7I8dq3f7eIe/7Rv+IUJ970df8e8BP/pX36ECR7/t1LEKKW0&#10;s+M4tnWttU6JnTNCKIQMAqhQm5DYkGma5urm3qcYY2yaJqTIhYf03ZSjb19nZi6CpUf97f6HMjMI&#10;WqtIiFBpVMNumNST85PzEMLl5SWIbtupMyZnQcRJ0+7fOEBxE2zb9vz8vGkmx8fHV1dXKaXT09PJ&#10;ZBJC1KpkftKjKPrxLcteXPktViIipUV8lAQjYtEplfNtHMfiZ/Yg4pWikiWi5XJZT9zcTq21Xb8L&#10;ccw5W+v0g8Xx40N+mJyUA3D/fSpspsLshbKABYAeVjXnJFVbxRi970VEKSMig/da2yTsR7/dbpVS&#10;ClVK4WB+XFVV27Zt2yLojiWFkKMnbYsAEhEL8xWZjVFKSc6xqnTdmOm0tVYTcnGvrZqWlFvdrpWu&#10;5oujD5e3L1++trompagyvfe7oQ8pGms4JKUx5FSWiu89okJUhZzPAITEmbXe+zwDYFnekjLHZJ0p&#10;frzGmK7rdrtdzrkoAnJmUpBSQtTFaBb2phDy6GUtiAzCIOXBFk40okLSIfDd/TplUNoS2Pni+Nmz&#10;53e3664PmVGREYCc8PZm/ewjCwBF8MzC4xi73htbHx+fNu00sWx2awTFwM7p07OjMY7r7Q4g1bUZ&#10;dt1muRpOB2crEUk5T2ZNN+jVZrXrN8ZJkohECo0AZcoChPJonK4AFWB5TyjCewu5chYCxRSt0lrZ&#10;gr4Zo0UkJh+iz5yABBH5QTqEe01KsVgT0qQ1Fdqg7EPjgDnlzLWx37V1AADv/aRu2noybScEqnIN&#10;J4kxG0O1rQfVgEBTTUIIKY7GQvTdendjKnN2cXx43Bqj1pvd6NeumjW0yMylTcrC6iGqqhxKj18f&#10;EQ152BvldTJzuegfkI6iNAUs9oooMXpmEZbaOaUMAMUYl8tljDHGXAoVAPDBA7BzBlEODg7Oz598&#10;+HCplCKlSoG+7xWNKUVRSklr/emnny7m8/X2rmkrJOl2W9oPr0FSrlxzeHhyefnu6v3dydnhZ59+&#10;kaJ89c3XH3/80ZOLi/PzC9fUCrAPu1l7fHRwqtDe3L/J3LuJaSq12XYgXlE2Go0GAiYq8qLCJkXI&#10;WLnWmWqz2r1+9YcUsaq4ribfvPzaODuZTEARgP76D+9WdxsQVTJcUoSc0E6adjqZzRrr2A8bACn4&#10;zgMH1YUQRErIhiBiWWkCyHvfBy7GfMLCLAz7gfDD2UmIJP/UKRpJhCHGWJpeIi2QEeUhqIwAOUMm&#10;pMYegIx9Nyiio8NFVTVG2363nEwWYew5Rz+M1hjV0jiE0A8cgrKmjENnk8nRwaKdWm1Ea0DiFEZd&#10;lm7OOfrtZjWZTIjAh+F+eTuZTstZPY7j5fWH6XRaN9U4jtrZvfgiAwoCQD1pZwcLUqobemeqtp0+&#10;OT0+OTmJMa5Wq13f7Xa79+/fr9frqnIA4Jw9OzstJfFkMrHWTmZTROn7vmkrWxmGHJL3cbxb3m22&#10;213fXV1f+zha08wns6apnHNlhZ+dndWd+/Du8vj4mB+ttoUUkaAhAqVMVVUHi6O6rp3ez4VK7SFo&#10;2mamlKMsmgwJHB2eLtrQ2KPl8k5rfX/ff/3N290wKm0/fnZ2cDSLedePm8hiLLsqEgGnnHhEyjEn&#10;lcWq1mnTDyElFkEfk1IiLERU7OKMstbaftcTkViDKAigFCoiRjw+Pqnr6sPVlVIG2MeUqqrKWYiU&#10;AmXIIGoRIQHIQqSyZABklhCidtZ7D6iMMUA6xiBJQgjz6XwymVx/uI4xpoREOoRQ7K/K5n2404UR&#10;kjAiOufqtm3bViTHEL33MXkislZrrRHLjqMiiBvHseQAp5S0UkrRHvEq5pGIiogk86SZSOpSWnXr&#10;cTpptTaQM5EYowCqsPMpeI9gmikRiGKkbB2GGEPcnp7PNr3/xa9fTjeNKGscZQYu6VgFhydGxQIQ&#10;08gpG9DWaUNksKqtWcym5+cXFxfnMXqllNYqlTB1or0LKxZZMnIRIj/6rDzg948XAxHJQzWTUuq6&#10;LnL2MbumXm26f/zq1cuXvydIJHJ8OJtVVVNPFMy3A4un66sNp+vrd9sXH5+cnM7aZoYEkDBEriY0&#10;mTaaVtYoVOrqw4fBj+iMbrVtnTWVs9V8Nr+5uXGmGXv/7t2lVYQg1lpD1YtnT0+OJyB4dXmbIuQs&#10;X3zx5fxg8V/+y38GYEDJHJrmTGt1cDAvLB1rrTHKokUBIphOW0Ts+75t27aFt693l+9Xh0fTFAcy&#10;jCCQJUXQ+p94ApXfWEV1ZYh4s72/u7u5ublhBu+9NcWpW+g7uTX4AC6WE1ApNZ/PX7/h9Xo9m83O&#10;Tk5PThcnT6Zfff2Lm7s//PRPvvzk0wscMMXYdd1yeVdbV9uaORE5IUARrQkAEkcyU0HWRg3BW7FC&#10;SKAZsghy8bkrrhjCRpP3/vDwZHvSvXv1DhKEBAezeQTSBKQgc9xsVyJZ63wwn1TtR+Tw+MlxTsGP&#10;vUBGkpSiq8FYldmnVJiQ2blGqQZRFTPh9Xbr/WDq6WRagZg+dweHs6OTycefftT121/+8v/TNjIM&#10;T1+cf/nH3xMMV9dvd8NKIO6d2UEV2mfIgUjq1tbGWecQ4W55e/Phet2tj+dHDHkynRmnN1frujEv&#10;Pnm23q4//vQT1LIb1roWU7YGZyFEosQpxgRovB9SRgIBkKatvv/9z5e7NRACoYjkEDkmY40BCgIc&#10;4vHB8fWHy9cvv/nsxcfTuvFNhjJrQHDaEOzDx4moIO+IWFpUAAaEmHxBQPq+D94/xo0WhFcgC0vO&#10;EZhJaSRFhA9ikCyQmaWApopU5ljwFK21slZrPQzD3d3dQ2eS98EZkhmAUAGAMaaqqsPDwz//85//&#10;9rf/W3M86XaDtfsg+vJKSsNW2rx/1iUCQAbWilKOSRiFK+NK6Py0saPvdkP/2fOPTs6PpvMZSwZg&#10;Iv03f/P/vnn3NiWezudNOz87Ozs9Pa+qarPbKWU0akRUZEBIadRaM3JrXV2XZM8sIpWbzKZ+s9mE&#10;EIL3nMHHDFn8mMYxlDZms9ktl+vJbHF4eOgchRAEkLNkkOJ6stmOuE9ffIhbRISHEuSffZXHySYA&#10;SxKRIib9Z5WxPIRY/NNuUH33zBSRpmnkwSPtsVAu/7xyzd3dXRmNGmNgAJEsDx4qsJdg7v+rUnNY&#10;V9GDSmffkZYAYSQQKnCG977vx+l03jRN9KppmnEM4zgqpWbtxMdUxh3d0CuljDHB5/l8PpnM5vN5&#10;6RVTSicnJxcXF69fv7PWjmNSD0ZWj0ff45r5ti8Vxodi/PHt/5NnC3kcR2NMjLHMHmMuCTFQT+rl&#10;euWTaWeuH7oypLXWFucbImJm1KrsppwTMz8EQGH5IB7/2v6zK0G2QETaGCw/VynVdV15ecw555xy&#10;1FqXjl2EAfZ7qm1ba23TNNbanEq0tWdmesghK1dnlowkxiilmYGdc7PZZLGY1Y2LPo5xBKC2mcaY&#10;3729evHsB90u/MPvXoqoutIZRIoDMwFpZJBu6KvaJs6oiEX6cRDC0pcWMWfZyOUeGcexhAtordeb&#10;bWnLY4wXZ09Xq9Xdzb1AdloRFXeoXNyJS8TFwyfyMAHer/b9YfVwPZEIE5Exrtt1Y4jKWEJtTds0&#10;UwRze7vcbnqkSqsqCQvgZjtc39zPZjOt9TgEAIAs3ofLy+ujo6svvjjKWW5vb5VSPnQ+dPPF4cXF&#10;Bb//sNvtio705ubm4tm2rmvnHEsYvax3d7vuPrO3iKPvyBliEGRiKHu5WB9/C3087OD9GJQFkR4i&#10;grFsxhCCsZQ5jtEzJ62JNCbhlENlLCKKMFIBmATpQexbqMWSUExZ7wrRWuuMJQAiMqBZICbfNrPF&#10;fIGoQGi9Xg/D0HVdXdd13WjlvPdaawDpxwCUUQ2ouhcffzpfOB9WfTduut6ZBZBnGbMQsGbmBz3g&#10;3pOZHzcdJ6XoARGT/K1HdBLYW0ALZEISkfKmiv96yjH6/QVktC2PRVhvt9tyguWUtDalREHEYRiY&#10;ebFYENG+ekYoq7HM1YlAmxIlkI1R02nbDdvlcqnNYUq5H3bFt6mMs1jkYHHEzJeX71fLsa7dxZPP&#10;mvroxcefkjLZy3IziIh1ZladTOuFU5VGtVy/oxTyGCQzIaDiGDrnXAhJg3JNq8ByJBCVIqLo+7vt&#10;3d26+H3GGBcLKxAzS/DjmOKTJ0+3ffzNb38fsxxOZ4v58WRap5RShBQxhvKIDZHRigAToRVBZVz2&#10;43cPN/wWUiLhokZRhQK9h+qk4IPfMmjKnhMucTzF2eFbLKPwZQCoXMJEBALMDAzLVZ8GhVAZ46qq&#10;cjYjmuCz1Wq9vBcRAphP2qZqP3y44uxzCloTcNJaz2azg4ODZmJcRUrn3W6dAmtN0addtxbB2lnf&#10;+9nJsbXVdrslpTQpU2mhxe39zXa7dc5VtRvHAABKq5ATx9jUuq5brWyMSal9COJqtQKAYud+9uRc&#10;KfX555/3fR9jKDBxMUFkSXsAhWi5uttut21bHx8fisjd3e27d28vLy9zzIhYlqW19vjkUJEqy7Xv&#10;++msMcZcXd18vN2KYEr7G8Ca2hhd8MG2bauqQqQcEyNaVVe2slorMoK22B8oslrUbDqfnLgXTz++&#10;vb7s+24Yt5OD6dHJIRmFinbd3e9//wtToYACBSx+jLuxD30ftKkQ9tTf4P04eMxQubosgMixuL4r&#10;pTjJ3k0NuOwazpGISphOv+27rttttu7kmACZJcZ9yIsgFIhJhFPMKTGiECIiM0gIQVkTY3QVVFU1&#10;hlSgqKICWywWl+8uU0oixXsy5ZzLuSFFmKl1WXWIaK221lZV5ZwrTD3rdFVray0RphxSCkZTjL7v&#10;+t1ubwRdDnCttSUCxAITPpzHjERkTUW48J6ZlzkAGI1kQYpOjELyLGn0vSlDQoPjuAPSdetkDEbF&#10;58/n2+7k7Yc388OzxtlUbLsVlf6KUVKKJbZIshBnTqnbRQh60sxPXhx/9tlnxqqcIql9dlbhOIns&#10;q66ySxEIv2Mn8ljMPQ6Ucs5ZUghh8D4lHoMXhKpptXG//btf/N3f/ebD5TsUsEQf6tWirj968SyE&#10;5v72tnJ6HCrJ5uU/3t3ebL//g+eff34xndWAEjN6H6ypCj/tYH5y9fbd9e1dIomUM3Hw6eTs+MWL&#10;F7/85a82mw0gV3rq/Wg0BY9vX99oVXM2Xbe9vlqKiDFusVgcHh2dnp6uN/fX15f9gCF2ZxdPTk6O&#10;nHPMyTljrXNKEyGzI7pYLpfdrgcA52i34Td/uPviR8cpImEmxRJRWGfBUjQ8tAcCIID55PQgxN+c&#10;Hp4KZGM1IiiEGMa2bcrT+2eP0XtPChCxoImFCvLll1/+1V/9pbF0dfP6//5//qPP8urV5dPnz+pq&#10;Nsp28GG1Wi5m02lTCwnpYqnFpAsqwYjCwqWELeJPQipVeskMABEkBAFUtF6vD+Yn8/n8Nf+BFBhU&#10;zClnXK22BOrs7MQYk9PIyS/mLQ08OZzXTfXVm6/7oX/27NnO5w/Xq3EcUVFMsWpNCRZarVaLxcx7&#10;T24/7n5ycfaDz376737+3y0WR9775XI5jsN/+D//w69//eub29XT59XP/uInf/bnfwI4dsPqfvWh&#10;mbgQI+M+U1SAhzgOYQTAauI0KNSQUl7e3lxeXnPkPnilzWwxPTg4sK2bzCZf/PgLIBmD/+b1y+cf&#10;v2gWdrW89mFgzsai0pCZrbVK11rTruu2u11dtf8/W+/VZNmRpIm5iIijrkhVAlUQVVAtp6dtlk0j&#10;jXwjfyqNf4BP+8JHGjnL5czOzE430A1UoXTqK4+ICHfnQ9xMVLftNQMsUaiqPHnOiQh3/9SsnZ+e&#10;nVjFAlZIlIhYhbBoWqF4tdnNm/bzJ09f//nl9flFGsa2bpadlSLcRJs6oJllAYXiZG+iRFDI6uXY&#10;SynFYSTTMj+6W2JWVmFpuAgUwOhwqGZmokPqs6hqGQwTIRGZYumHj5bzqqpUNaXkKPwcHlT6ATVD&#10;TUmurq48BzP7xS9+0TRNSbAQOfCf8ZCEdECqP5oL3sObYiZWguQloxqSsaNpmtqO2bvTB2effvrp&#10;/Gg+DMM4Td99992LN6/eXZzXbWPI787fIvnZbPbp58+eP/+qbeYAUHZ2R95MczYwG1Nk7xBRlQCI&#10;PfmqBYDTB49TShIlls80kavFsJsvd7tdzLrd76+urqqqamdzUpasOeekuWmrruu2u1Wp5EBND23a&#10;z50b/E0E8Eefu4YK/5v/976muSs6teTIS1ZT2O16Iloul8UjMedcKEliSOSBHHl3fX1tZkkyOS4D&#10;ESMUVQQ5GFwhwF04cPmm5TGVghzUCh/Hcw0KxEBGMWZE7Lr5btc7aI8Wy1tZb9ebm+bmk8dPAfTB&#10;gwdN04zj2FS1ISDqg9MzAuyaNqVU13WM6eTk5Ouvv3779sNHd+nnvhcRwcgU2R9uoFoG5HuF8D1t&#10;/v42Fs6ziIjkGKemaZDJFIiormultN1uAGsi2m63SeL9yLwQAhGR+GeL3Y9vyOHrMuBQ+Phx/Hy1&#10;AHXdppQ3m12JIise1/e/oRiW5CwFlGiq4JxjJBMVsfLSlRkfADC6wyjEDquAnRBA0/rFsp3NWyJJ&#10;aRrH0blA5G9vVrPuuGmXL358sd70T59+AWhTnkCjoiKDEYppksyZRNX7KhuMMbN3epe+IwDkiJjI&#10;u7IyD/T+mFS1aSow8c6fHB//+MMP/W7bdQ0CmmbnOItpSlVzcGexO8v0wu+/a4Dv2kYtpwWakgCq&#10;wu1qE7MhVSlD1zXIVVYcJlEIjr0aA/J8MY9Zb1abULfzqgHMhV0phrv98Obt+0ePn1S1RwYFSRI3&#10;u/V+6B88/PTs5EGOKY4TEVxdXfXDbpxaZAVM17fX7z+8Gqct+ayoSokQABWQADOSB82IhiSoDHgI&#10;IjJIZsVX0kzVOco5E7KZLRbLQjQVVQBVzYUeXMa3qnI3cAQzM9IDn1qzCKplQDWVMudBUPbeeSIi&#10;NHSOPPooxewAGHG9Wu+3Q84ZFDy54oMUOBgbGZhMBNN85qu6Q6rOHoVhvLlav0VEBRwSDNPNcnGm&#10;5lB9WVIABez52RqnfPiQq3dPG9GP3n8phvZowgcbASACtZxjzCIqWPvaeR76LFMGc33fM3PVNdM4&#10;ppRSSnWovHcppdlsVmriUq6gkXeuXIn3vixYRDQTdhTT1Pe73XZ9drZAROe4EEBmsxkAoNmwGys/&#10;e/7sF+v1+vb2tmmWXz3/vN8PUTIA1PW8m3XO4RSHfb8+nn/29TP+cDG/Wb1a3b7lyjuGrDnUjpkc&#10;Boe197XHbkogk0hkEwyufXjazWazy4vr169fe6Y6+CmNBpIBzR6LCCJ//vmn/90ffv/Vt192s+bm&#10;5mK3Xw/TjaOEkGKM3jMCpCQ5mwoWRsbdjAWLhbJhydMhLfIaPRhFGFDpcouhLxiV9DKAgxEmIt0R&#10;cQjgQCtVAdPyWqkBIDlTL0Km/OzLXzV1f3N7tdttprFQiJkMxv14c3lzND96ePbwaLlczObv3r5O&#10;cQyOGVANGMEzas7DkNXIB+v7PsUYglPNkjKzP14u209a730Vmt/97rcfLs5jGpvZ0XK5/PbbX4rI&#10;EFPVNiIaQgADVVkuj5ZHJ113oBSV+iHnrMX3uLyfE1dV1dRV29RZpMCJqhpjRLUkcZqGzWbz5s3r&#10;KaeTk5PVdr3f7y8uLna7XVc3yJRjAsJnz56Zctu2CNw0taoOw9AP2/2472Z1vxvqukkxF0yhrtuq&#10;rkMIwVVVVYGBKqoQIkp2KRKKE0Iw6bq6XXRdVcdxSindjEPl+ezRgynW+96zE/J6fvX+zbs35+c/&#10;zTr0bkT2xD4rJokAE1qyLI4rJJumUdWK+NEbJ5FyuEzTRKCEKCo556YKtQ+VD+zQMhGRYzLEy8vL&#10;aZqapmnrLvWxz30/lQglR47vQw0ANCVBtLoJqpByTlFaYMehdLPDeptSChymaVqv1+XIA4BQeZWD&#10;A3lRZZZlW4WqzF+qyndd1zQNkqU8eWZFrOumbetxGi4vzzebFaAgWmH+jmOfcgQAVyjUd+bPVibm&#10;hZwGaMzOTOqqrWuNk+Y0xRGrJpT9lwi7th2mfhzHcewBavbBOUqaiCnUfpq2bVv/9tdfXFyt0LJp&#10;8kSCRASMzggB1EQM2EAki4g68+wwuOr09Pjp08+cY5HEzqtmIleo5ABqVqzztZDRmas7lvnPCHCp&#10;ukq1nVKa0jhN0xijiCigKHTz+ZjTjy9frzZDqBaSkmS9ut5tcDhafrLoTteblzsYCbtAqOi3q/77&#10;P31Qxd/8+puTo+ORM1E7n3vn3+778YvF4pPH9u7yfJ8mMz3/cP3mzZtPrj6Jo/zpT39BxOPjY2YT&#10;IUYmonGKL398/+Ht9Tj2ztVm0jTVer1eHi9+/ZtfvH//tqrxw4f3b9++Pjo9mqZhmoamrQA1TftJ&#10;AY28901T932YRnMOTAlQ37652W3F1UGhJwAAZnIGuZi7wh3QgSRq8fjkBDF1jVeVWdswQ5bIVBVK&#10;5N1bgfcdRUqJDUvEUSm5jo4WX3/95WzeVRW//Gk0dYv5yV/+/PrBw9Ovvv6UuEI3THFcbVfHyyMf&#10;yraGZsbuftRSiKz4UX8OBwNaKRKyUtiQqt6uV8ebjRGyD/P5fF7PQDSmcX17u1gsPv30GTNf315X&#10;LRcjomG3f/n2px/fvDx+crY4Ovn0qW37vN1HJs6avK+JIN4N9lJKzAmR27ZdNItf/Orb3/7+16fL&#10;B2/fvgUWg+4Xv/yyquny6u3pg+aXv3oOOL549SJUWDUuprEfxxBqAzNQBM0iUaInz87nqAGRHAG7&#10;dtaNfZpSerRYkgv9NDZdC0yv3vz0ydPH47hzjm9urhAt5zgM0c09osuawAjMUpqIQ0rp3bs3RO6z&#10;J89CW5+dnQ1xyhIlRTToQr3sZpHG8zF+9vjp4+OzwA5VNzerk9NHi27W1ZVIAoBZ25moWB77qTsO&#10;aKQmxI6ZU1ZVLfEtxcJHRMZxFFURKXMQVSUwzwiOwawkiOaswYePOpDDy1PAsVFyzjoOsaqqlOQw&#10;ledQ1i4REkOZIpftabfb+U89In7xxWe///3v/8s//ctifjQM8W8am4/wzL/qMcpHDj7VQFymKrAb&#10;dkfW/Po3v/76l8/rtk45A+Fu6F++fvXdD989/fTTZ9887/vx/YcPIdRm8v7D66qqPv/8GVOwbABE&#10;gRFJTZMYkjc1UcumiMQARAfWH6ILwXtfNQ2o6mx+fHL2oG3b29vbUFfdfLHd7j9cnD9CapoGQaPk&#10;4g3cdZ1zLudM/tA4IDIW+yv7K0T3bn0e/ilAaxFzFXXhAWi6/yMfIcblI1kQ0RS899OUCk2mmL3b&#10;HacaTEvU3jRN+/2eiIpJ9f2uq1qcrk3VRIABy8lCcL+o759LSb1v6uoAACAASURBVElwTD5GSSLG&#10;IsJ13Xhf3Vyv8rQydTnn3W4XX71eLo6rqgvOeWZE9N5vt7tQNUdHJ2UYUSL+vI91XX/++TOi/2sc&#10;x7thQTEq/xnu/vlK/hpCL3PS+2Ff+QAqMxfwNudc9iIiIkfOOR1VJDvngHAYenIIAKWDxjvlNzKn&#10;lGKcDgmueJD7AirCzzSlMk8sgHn59/0IsuQWtm17T76QuyBi78Pjx4/3+57QnZ6elvqgDJUMDmdf&#10;0zRTKgJVY7QiQSICREGEqq6aNnRdy0wx7vf9VlLqumVOMA76i29/89OLy9ub3fHxg/lssRv2ZgYE&#10;DklRU4qIAdlngwRaB59F7I6FgYjATKrlkRUZgvee2ZlZ3/cHmzqDuq77vt/tdl3bOsc5J+LCghbA&#10;XNczgOlvVrSZAQgYFbH//TMtAD+YW693F1crwoqJwbiqGiZnhqbI7Lyrat8yueXydErp/Oaqm+9m&#10;swUHP01TUjBDAb24uPjTn/70+RefhhD2+62qItpqtUIIdTs7OTm5uPgwjdN+v9vvN6rH++HGe1xt&#10;zq9u3yqOwanhWNU0ySRgaGxggokgFPkcMRiCZSyCWDX5OeUMQES8ZwCbz2fjOBb90d0615zFxDiw&#10;c66gplr4rUCAWta52s/+8wBiAIAWuGqqmok0ieQsyNMwoh0UhsMwEGDlg3Oel0tVLfhzP1DK/RjX&#10;TUcPH8/bGWYbr29fZZ2IJw5eEcd+O05bRDXTYk9mIGoKB1RXVFUtq6JILj0nWLELlo8e6/0jVj34&#10;WAsxFb16lkjEoXJtU3vPE+VsIkmGcW9mIhHuZm0AME1TSqkMpMysuCSWYAI9RDFRcQ0swmNV2+02&#10;Z2dHRfDZtC0zbja7WHJKmQldTpOYVVVXV+rdpEK3l3sxI6K2bdvQQoYpJlV22OaxX7Sf4APy7KZx&#10;nNKtJHOhZYQcM6FXoynb8dnp46NTgua//sufr243aNM4RB+up2l0HsX61eYtEJ6eHjfzk32/ubo+&#10;/+Uvv/27v/+Hx08etm1LyGenT5bL4/WmjXmtNkBGJACMUxaASsVNY46iWJpYRSzAgqIZavGyt79R&#10;i3CRdB6eiP08MC1ongqAMeKBsXKg/wAVf2kwI6oUnBkTht/99j8MX9J+v33//v35+YeLi4s4pCwJ&#10;GVQhONpsNn/+7vvlcvnuzWuJUx0qM1OC8uz6cbQpVom9g5QEmAAohMDoLBt4+Oarr25vVxdXl/Pl&#10;cjGbr7eb7XYb6no5X5Dj9W4rGRG8KaeUmPzTJ5/VdcvkC6EkTlnTSERN1ZRdt2CwSAcGUxaZ4lCy&#10;32KMzGgIw9CvVrdRo4G+//B6vV4bAhi1bYuOQXS73XZd9/z589ubdYz59OT4+Pj41atX6/VaNAPr&#10;HLthmJbHs93+Foy8r+tqFqrKOUfoRBAMmdk7QmQwb+qBnHdV23jnXBp3rz683W/XYz+kYejacHw8&#10;j2m/H24Ap/24HvPOLM+WAnkASAAEGJi5a6jkjo/jwMAmU4qoAiqSk45jFElV28y7ORFJUjN0jTcz&#10;MmDGLFENGFA05dHMzJHvpa/r2hMDwNQPMcaqrb13oJZjyip3DYUyOzCa4jCWUDdERCxg7DSlvu+X&#10;s6WZvXr1qmisEDkJDn08ZBwwA2CR1yEgEYUQlsvlbDbz3qvmYRgCByIYx/F2dXV5eX5zc2WQ68ZN&#10;0xDTIJJKq1s2UtHoRJQIOTAd2NXCCIhMgJLFeWauqZqrIoKaCpKCgUEOvs45ZuI8xUmNW6xqLzGJ&#10;ToBqaMGhn1e/+vaLD5dbkKlu5pMYorFnMTXlqm01a4oxuFA3QScb47Q4mp89OFnMWhVwzhGxARB+&#10;JKkCKfFccBjh/BX5uYhAcs73rW+ZhaeUsiYDQnZ1CGL24uVPU8x106lCHCd0KtmlmIcRPnvyCfCs&#10;74fGh9VmmLVz4nBzs/r++/O6OaGvFpVr29lZ29UPH29ev7uMSZbHJ1ebzWTWNLN9P8yaTmJOY3YY&#10;Up5MbBhjCAEykXMuuHGMq5u1gXhXGaTlcjlNRdLQnJ4tT07nKY0+YB3cfrs+WsxQXZ5GEVmvtznn&#10;OnSlLfGeq8oBACF/eHf7/u3Ns28ayTt2COTsoJaUUvzdwRqQplFtWh41683Nan21ut3Mu3a7S1Xb&#10;lVftjrII9/VrVVXlqC6lzGw2a9v2/fv3f/nhu1/96hff/fkvzjfBuc1686//5fu2bZ48OWZyAtPl&#10;5eVRN/fe5ZyrilENsWQD4s9jC4AyK1bVgugDoKkZQlYIIUxJdsN4dXOLRobg6+b45Gxzc73fbMYU&#10;Pz86Ojk79d7drq5vbm76cUgpvf/ppx9ev5xMZmeneT/MZovF0fFuPFfNxSqs5Dz4gAYCpkWK+dln&#10;n3XhwdnZ2WazWcyPoo5T2qnG//F//of/8N//9vLq3RAvqxrOr94SGSJUofpwfp1VmX3hggqoIgCy&#10;AiWR1nVZIE1xnCQDV021nB8tT059VY8pkkKO6fb1zcXV+X6/ffvhXcLxm2+fmcSclMgTa6GOmIkZ&#10;AcDi+Ojrb7/JSefd0gWvzrUgOU03N1fF0pEMHJg3PJ4v2lBVQDX728urh6ePM+LRcvnhw8rPeD5f&#10;llNwdbs5fbooWVmGiFByX4q96iHVFtFEkoiJCLEjIs2JnAvBE6GKOATDXBrj+1YHgAgdIotonLIZ&#10;MDkzqOt2HOI0SV21lgyR7gaFBnhoVIjcfD775S+/dS6g4B/+8Id/+s//XAz675vqn+mjAIfMavu5&#10;lkIsL9LBBMiQYk5IOo09BfrN7/7e1zbFoZ3X/dT/3//4n/7y4w+PP/nkN7/7VWirrLluvPcshtM0&#10;vnr9Y1X7s9PHTWhz0pwzsyughpgWV4YiXUuSD92LEAA44tIRMLtuXrWzeQihnc3PHj6q62qzWo0x&#10;7/qBnL9vbFJKzJ5diGlER3cBrnh3S/+qWDw0SqD3goXS6x7a4o9w4PsN837RlS9yFnKMiOw4GALA&#10;OI52R/rKquQ9qTdFcv784lINCXmaEiILmIC5wzxCEYEAUM1IAIigJFw6NDKR4ttARASEBiklABIx&#10;lawJAjcMHm3crjaqyORjGs1gHIbKt6paVRUjisEwDKcnDxhpt91O45hFivA15zybzeq6nsatc870&#10;zvVA9f4duZ+1HW6pwf1/qmYzVMtopsaldr/bBlUsF2kDsSFi8cpaLBZHR0cpJREh54xMDwzzg6jY&#10;AFIqkXIHq9+/6eXuvvWBrXr/aIrYJ8a42axEEhGM46EPTDkjExk49s+fP1+t1rttH0Iol1QOO+8r&#10;zaJZ6tnMyIYhAR4y4ZnQOQYTBGmbumtD23i1OE5D3/dE1NSzOOnx8hQh/PjD6343nZwuEfnAu3Yk&#10;SmI55uSCJ8dqIobEnE3RcQnmJWLvq5SSGXpfgVFOiVwo+m1GLC1xXQVEfPv2tUjyfoZkqGAmkgSt&#10;BGsdDJPuqfv3ry7e5U4VjWLhcyI4onB1eb653Z6dzgF82zZV1XjvUa2pquPFoq6bWbMEIGbu+93Y&#10;74a+U81FSSjZih3aze1VTGMV3OPHjxnJs1suFgR8fX11rNq27Wzejam3nHb7VZITU8kq6935GFcu&#10;CLiUZAwVowkamJbRE5upgaIaAaqBfky8v+N1H7JGNTuHIYS+7xEPzA69y2LNktl7pEICNDMFMLWi&#10;iVYswGshA5OhAQOqGTv03ptYzhmEs8pu1zeu1ZQdcVPXDqtdv49xqglVRCX7ioLqbr/3IR+d1FWj&#10;Y+6HcTXFbbbJIPfDyNi64JBVMR1MuUHMpNgPFK7QgYsnVC4YUM1ALd9NgRTQTAVQCdRARYQZwQCU&#10;iE0tqcammTtjHwAtEQihDjGO46Ca4yghhJKekKY8jiMi7nY7ZGqaJiX5ebREFEIws6r2BXwWsxjH&#10;y5vL519+VlXVZrOp6rr00iXdt23bGGPXdbtdf31xvdntpyl5X43jdHx8DACeXeFFOQ7okDLFYQJ0&#10;NZ88PGIG/+7yh6G/IhCy5JxJZjL/2dOvv/3qdyjhaP5w2lZ5/MvV1VVKqardr379zenZEimn3Mc8&#10;1VWLvr66jHVDDx98Opt1+/1we7seU6zr4CvHrm5rZxBrN88yQqXOVYzWdWZKhB5RDFCxoLgoIKCK&#10;iKVWEREwQDSksrCyfvTBO4IYFtklHBDgA28LEIys6L80A6IWpi7VRBUBV3VV1fViefrtN7+9vLx8&#10;8/r9+zdvf/jhJ8/BxOKYNrcrTXm/60sGQUophLBYLLquI6IoKkAgAoR1aE2EENHpOI11qH766aeu&#10;68z0xcsf66rxVYhZhmFA5OXxUVN3qnCIskeezRbOBVUbpgmMvHMppaS50AFYWU3quhYFSZJSinHM&#10;eiCXMTM5VNP9frte326HHZEC6Ga33vXb09NTVcgSx35KKa9WK++b/bAzhJSSWh6G4e3bt/v9vu2a&#10;4AMZxakUVMBcOReYPYIzJXBODRgds/fkGSmwZ+bKh7qqwKbLD2/fv35z8eG9Y9ScGPXTJ49E8mZz&#10;seuvjaNaH2pEyoARUVTLyCkDOgp1ZyBCcYqIqaDMZlQKjynFug6Wpdi+REs5ZzAVyURsRiVrtnIe&#10;UE0UyIgcI+WYdts1E5gKE87a2jknIqYZwRyF4mPivS+54CIWQs3sVaEf+r4f67YtA9wQqjim7XZ/&#10;enTqXbPZDb1NZeUysXPe+4qIVKxQsYrqJ8Y4jPucs0OHaPv9/vzi3e3tJTEsFh2Rq2eVDVGmSU0L&#10;74aQiMAN0+S9r70rMwxEAEJHTMRq2RBTjsyVIwiB1PZFCaqqzgOR896PcVSdQgiYUc2YjUDVA5Pk&#10;NH717NHl5VWepFp2ImamlecpgRGCAgjUvqud73eDRT07e/j86fPTk0dj39dVW4wCg69y0jvTWgOA&#10;og8pH7xzfynd7+G+m5UR4JSmlFLx70FEZpfVuq5brdcvXryYLebHKd9c3bpQkaA2NOZ+vR8KhjFG&#10;kRwDVWO0uqlCc7Lebv6/f/7zZpOefvLpl8/PTs+OlyeP3nxYX16vZkfHm932druxNadJF92xghG6&#10;h6cPV6sVAgfPTd2A5pSyB8fkva/MZBg33axaLBbzeUeEKU9t28zn3d/97jequlrdlBU+TcNiOe+6&#10;zu1ptxvjmMxwPp9XVQUz19Tdbt3f3sZ3H26ff7OMKbngqCAzSGZyN/8rTrMmOjnOT54++PB2F5h+&#10;+OGHBw8eIG0IuQTJFB8XvfMTAgAAZof3MEX5DT/88MP1zcWjRw+ur24RXZwAMLx88e7swfHjR6cG&#10;jsjdXF9eL4+aqp3y2DSNmh5y+qA4LRwsIQ9jYtOfG+MiRDRg74ZxiEmuV7cy2a4f+zF2i/nQ9+v+&#10;rSRpZ4soGR3X7ayq/Pz45N3l+R//8kLNdfP5fsjD7rZbnIS6MoSsgmQusKLUTZA8sYMq1JKJyB5/&#10;8vSk+6TpWvZsIMTWj+v5ok66309b9NO4Xa82m9lsFupu3283wz4rjXFq2qJvAFQjdlXVmLocdUqQ&#10;hnHsp+22T4M8PDs9OX243Y+3t/uUJ+f44ePTbrbYj/v1dvh//tM/Lo/r588eVYFEo1oCqBANiFPO&#10;xyenYmwTPH3ymXMhjikDZLBZE0Bt6HcrUZkmi5nEKucrZjZlpEC8W28YKadpOetep3PnXFvVaMTg&#10;drveoVPyalnhUJGLCEJFSEM/6Z1M6+daDcA5FypXVRUTSpyQDI2JiAERGLGwp4jIETpDGMfkuK7a&#10;mtkj8Hq93W72d5WtIpJqNsWS/Awlve0Ojlt0iy+//PLk5GQcYukZ7A61+6jXhfvm8G5nKH2jCZhK&#10;9kjjmAzcFCcfakDshylLxECr9fbHl6/W2/3DJ49c5dabWx/w4aOTy+vbnDUEP4ybH3743ntfnwY1&#10;LYRWIgbClBUP5G1IOVsu/sYcC3LOJYhYy+50R3mlEGozC3XjHBfz8IJIKFjWJCW/JwGRM0t/0zWV&#10;STxAaWmgWAkX1PfuPiiiQzKQO9Ph+x74o+dYZgbe+0NYUUoE7Jzb7/dd103TFEKdk1aVR3FxUgC4&#10;uLhiZkQ+TCKAAeRvJmV4p54oz6gIH8qTujehNsOccvAtEueomq04wC8WRz9891NKisDb7f7s4SeF&#10;eF/5MJ/PLy8v05RKmGff9zHm3W4HiPP5fDZry3h+NuuGfkLkpHLniwb3LRPcsWAOQuW7C/+Y/Pzx&#10;/SkY8t2LpKqZHSNiSlNV+dlieXy8nGQ6YHpEzFxQYjyooHNKSVWZi0IAAbSg8H/9vQpipkhARmaC&#10;SAAwTdM0TWWuUeYFJbxHFYrt1HJ5JBnWq23hjJlZjLEA4OXUY6Tah4Otd5EKMTErYAaUqnJV7ULl&#10;ytPPSb1rUDlO+dHDZz/+5d1mtfeu8xyWy+PhfKeqJkk0Sea7B4rZ0MyAqbzkCHxQljOXZ0dEJR/7&#10;jm6KbdeWS2rbdhzH6+vr4ghQ1d47J5piHNmp95xS8r4I2n9Ws4ORWb5f6MWl3AzBHKInc6vVdhwy&#10;kyP0bTML7DyziHRNfXI8974K7Ha7fr+LV5fnnz599PjJ488/ezT0035zGyExY57Ee56GfrvdPn78&#10;uOs6yXmbzXMIftxs1hyo66qkXYwc03YYV3UbxrQbxpXg6Cs1ijkPqIE8aVIjBlRUkkNCZvHc5/Lj&#10;FIIPgJUmSlQAIOdc+4Bk0zSU+WDRoQCW9+ze6E4PMz60Q3dtCkCiaiaOKjQlACRCMEaUFEEYjZjQ&#10;BPIUidsYMyKHECpf9cMu5wgQVHPKeyVhL7MFtt1itqA+3W53V1PqRVOUFIJDA2IsiIOZIBXahdq9&#10;Sqa84SAAaqbFj8NMPsoq/28wd8wOavnyBwvxsA409TGmXqZ9SiSKMY0lWsk5YuZxGEtzW0hqP/30&#10;k+FhCgYAVVU558SyqgD4EEJRNiLZMOxj7HfD3lfu9va2adsCpdR13feDmYUQUkpXV1fjGMVgHCMi&#10;L+ZHWDiMIilFdhgoGGBOilCJACB4xqePa6ZwfvFqu7/Yp83xyQKiNvXi19/+oa6W//H/+D/HQYKr&#10;crKzs7NHj09DZUfHnUFMMi2OgyE7X0+R2S22w1PU6vrmUhRcFbwLOdkYhxDIgCRrCJ1m9A7rAG5h&#10;7Hu1AcEXiQp+ZP6nWs6L+6Gq4J17/33re+8dJSKgBoSHAHk8DDV+3kuLVxa4Q4UOnig4V3+4vTBp&#10;iZwmrUK7XJyd/v3j3/72d3/39t2Xz77443/90/X1dUppt9vFmJkr51zSFEKYzWahqYFEBM0wqRlo&#10;VabYopJyv++bqhmGfhj3Vd3OZjPCw+ZTjpmUEpErBNIyHp118yKhykkRjdElEomFLiN1XZfk9kJ9&#10;N5O7bTyp6jDspzQZyDDsC5mWGNg5ogP2li0zeUQBoKIhff369cMHT5qmHobh5np1e3tb13VdNQZq&#10;hlXVEHoEz0xMwZRyAiJgwsNzMSIj70MVAhGZWpyGqb99/+rFuzdv0jR88vgsJmWQ5dKP/fU43hCN&#10;YgPYCACIIjIRmGNCpmwRTIipCr5uiDeJwBwpEZkhaOHHQzG8iDEW0IuZ05RzzkU6oSYiqpbBgNDq&#10;qhbTtqsNJOc0n8+apso5B1+ss8vZ55GsKLycc8wH5LbruuKXUaw0zaxpmjTlYvtSzrK6au9PSSLy&#10;PoQQiotK8ZMp9KLy/uz7rYjkKcc4DsOw7zcpJVKLiVNCx1yybA0SAjIhkTrnXMwyximreAkSs3Ou&#10;rutkhlmRHBKXmkER9vvoq9C2xebHYhrqqss5N003jv1+HDoGX3k1yTkRgAkQcV3rt998+v1fXgzD&#10;bagWQ5oqPpYIQASZmqo1gTwpW2jnzReff3V2/BAy1lULgFwsJe3gHlxU+GW5FqjwILgH8L4KIYDa&#10;MBxyOGOKKSVREZGkKVRhGAY1bBfLMY4vXryYpqmu6+Vyud3sKWdgbJkZMOZoCEdnpzerW0dIIQzD&#10;Pk1GWYgDDPDdDx9uVurrT9CdxczL00eubkPTArkournZbHbbGOPJycnR4ti5MJst6jpcX1/Pu26a&#10;hqqqvHebzSbmpJq9r+4R7hjjvt+TAyQ5OjoKIazX681m88MPP5ydnTjPR0dHJycn3ler1abfj2CU&#10;cpotlp9/8em//fN34wjn71f9oKGps0yeABAVFO6Mxw7QmWQkbWdhNq+qetzu1vv9/vnz52qvN5td&#10;VVXTNI1jLm9/2QQL9a7UmsVbRUT2+31Joru4uEhJqtCpReddStOfv3/1zdfPPnlycrW6XS6Oz8/P&#10;593i5OgkxtGzY+fAigRI+UAdpKnvM2gBSrTQNgksm3Nu1w83q03ddoJ0cXN5e7FazE+iaEmr2+17&#10;IRrGOMXcti27ZrZYfNEerQb5808vdqn//odXYdZWg7x88wrIoWnW7JvQzDzoEGMPUJuxiHTd8rPP&#10;Pmv5FLQax2mz2wBJ07ph3Bil9eZy09/0w03duDGOTdPut/H86nq33yyPlylJ3bVxyjGlnCFFIPLM&#10;jqF58PTBbLYI7NtqXodmv91enl+8f/NeACFHvbj9+pvnR8fNZruPE3jvg2fANA17y03OUU2ZsThR&#10;IbXDKDltvaubUCGCJ2rrZrfe6JQ8kjkXx1GmidCC8977xWJxcXFd0KEyM3PMVQhmkJIoQxqTZDSP&#10;TdNNEquq2Q9jQefgwG49+AyVEVNwlfec0nTfCedpdMyaNYTgABGcKXtfgbHZFpEQMCcF0xhzFRoz&#10;vji/UC2UKlPVIq0sXhFwdzxP01AsKKZpev78+eeff/79d3+5y2jxpRz03hNBzlIa3rtaSg/OOGSo&#10;JW/GRFVMnOAYp+vbm+ub9W5/2y4aJfzH//efrm9uN9tdzDLFGCWama/98qi7uLhyjkLFt6vLf/4v&#10;/+n3f/+Hx48+jUOa0qAKhKwIyAQIYocEHdVSHqGZxIOCUcyMmbwPjg/G2s5R3TYiomaEmMX2w5qI&#10;mqZOkomIyZsiICEwIhfS7N0qRhFlRyKJHdzXIilPpZcWkZJup6qARfJqpQn8CEYrak0zgzuusuYc&#10;6zqUoKxpmryrwUgM0flhihfXVwpE5PbDNKUUQrAoRFRC6MpYi5nhoGhUEXGAVVURASIRIKg5dKLi&#10;kEzEUZ3EzICZczq8acMwVKE5PX3w7LPPm1AV/8wyk25CNW+74kyTs/Z9H1N6+vQpEb9/f17X9fHx&#10;8Yf3l8VvHO/4CHdtOahl1DIKVFX1xXNAtCTq3Zt+lZVS5oApTVkioYFZSsmHwkHN83l7enZcWuKi&#10;zGxC7YmJ4NAKIuZU1L8/kykK/l06uo/5CzlndlRQLxF0zg3DHtHOzs5ijOv1mpmZfc5qAp4DOi1Z&#10;xyXAdr/f9/14fHycUhqGAYBKpu40TUDmkHyBsjFXwbMDBakC1DV2XQNgIskUYsxHy2WK2oY5Kf/7&#10;v/6JzNWheXj2yLPLMaEJgxmBmTFSSokZzcwFH5NU5Eo4inMegPr9iIjOeQQehq33vqqqOI6OQ4ln&#10;9J4BYL2+vbm5WiwWzpOqJMsGyciMTPWvZisft0amiHRwQ0FgM0TwAOxdPeyTROiaWb8bFvO2DqFr&#10;WhNx7Lo2EIrk8fr2arfr57PlN9989uDxJ08++7Su664Nw+7o/bvzcRwZXfAUx0hoXVuD0W61vbm8&#10;Ye8Rcb6or64/PHnyGP1MxO+Hm4tLOjqdRdmtt+fIo/M45dF5QxID9N6rkqpoLl5BiIaSpAptlCgJ&#10;LIMJeOezZDAlBk2CqG1XMzM5VsuINk2T3Y0MHfsiGzGVonQoImhCKPaEpaRQzcRoWUSka9rZvKWM&#10;/TASORfC7W41DFPAEY3iOG1W6xCGzWY1DPuuDbN5ZRAFds7pYt5UNfXpdrO9GqdtCRrRgv4jpSQu&#10;dEmyIRgqoInlEvqld4rf+4mYfYRjmykyHaY/aHf+i0JszlGWxEhV1RJiHSq39GPfE6Ek7YdUV4uu&#10;Waxud2q5cBjjNNZ1XXq2tu1y1r4fT85OU0pm4r0nYhEhR8Vesczxq6piRu/5+ubqp59efPPlVx8+&#10;fHj79u3z58/L1KZp6mmapnG3Xq9X211hJlaVB9ApDkkYEackzlNVecNM5HzgKXMeQQ3VqA3zL774&#10;+6Y9u7p+u92+m4ZxGsZnn3394d2239+8f3fz/t2HYZiOjucnx51oM6Xpxasf+2FFnB4/PXGOzh5+&#10;Ml+ezhfLF6/O++1myp7YC5hkBeLSV4yDAHBOZhYkZ+Zq1p4qsmoEZERSkUIr1ztUAxGlCApAiw+u&#10;qpGvBERAgEE0IUHR0BmVs0wFDIwcEfPByYyIshoR5ZiqphZFQnYcvPc/vvxRc13icJkqR1TXddfU&#10;Dx4e/Q//0z/4AP/yL/869epc5cJst9vViM5RzBMysncCxszELouE0PTjNOz2x/NFv59i1pSL4kPY&#10;hfl8nmKe0kEhNY5jktx0czMMPjguDlN1ioLA6IpEQ0t7LQYOCMmQYYzDYaEBiIiZFLvgYdhHGYkg&#10;pj7GAVDMMEua4siByRMDT+O06I5S2gDAOI5t26nqYnm03W5f/PRj1uJfSAIlywdy1pys8t5xDVZi&#10;ukkVnCu2OOY8syPnGA2Q8fb6/Prd69vLS5T88GQ5q8PF9uLhJw+bht5cXlxdvm1aDi2H4NLUI2Xn&#10;gaCswpJBgGYZido6nB4f324igu4365ihnc2VCYDBzDnX7/bL5RKJ0GDKvSPwjrwjURrGyRJ674HR&#10;e285mkQibzKZ+ONll1IClZwjgoHpMI5RohnGGKvgkgIzZ5WmaYigqjy5OQCwr/b7PQiWYyv4OkVJ&#10;cX/o9QBKr1vX9TSlKjSqulwum66NOU3TtNltN5tVznnsp3JATyklFdNMA3DAWWhms1lKMeXEzETg&#10;QhARd7W6VVW9uY1pJHSPHj06cR7MPPrgfbEjNnWSMU4p1FLVQYyJPFhWTW0zyzEO0wSAMYtCYX+V&#10;GVIiiOym5ZwenLW7fZ8jVzzP4xCoEnVV3eUpxT5Xrjo7PdHlHgAAIABJREFUfvDowcNld5Si8SGv&#10;iRFKUAQT82G7vzP+8t6TYwBIKS0Wi6bpij6tAL8iEnMqtXKp0ctm13YdOvrx5U8XFxcAwMzzeXd6&#10;dry63aBaHEbfeGJ0la+aChjB4c329vHDR599/uTkdLFYNk1T1T7U9ewXX/+KXb04fVq3XR8H39R/&#10;94ffI9F2vbu4uHr7/t3bt2+HYVrdrF1g76vj4+OUp6bpiOD29ma325WkOyby3m83u5cvX56cLmfz&#10;GlTXq23TdMG7zz/7EsyJJLU89HF1u62qZj5fdu3xdrsFhZxkNps9+fTpP/3nPyHAfpdy4lBzzsou&#10;s3N3dHG8LyYQjVDYKdq03lznGJuq8t4fL49ub9eEwsxEP8vhCinaOaqbjohElKhsoPTgwYOb28vb&#10;2/Vus2fniCmZLBdn19dvXr54//jxI++bKfaW8xRizsmHWu/k7MV+4HBVakSEcgD1tJgngRGBIQ5D&#10;v933yITGm31/s9rcrFY/vX738OR4Srluu5hks++buqvBrbcDhvbBJ0/+l//1i9f/+//2T//+x4l1&#10;RiHaiFwZqhk675iRGdm7lByBASgXFEiNPAHQMPRmC+cxNK5fD6vN1W5cG8RQUc6RkPt9vFntN+uJ&#10;XK3ZA1Up6hTFjFVIxU5PHj86/eLJo2fzdtHWHbN34BlJs03TtL69vbw8/7d/+9cfX/0lqnzx7HNf&#10;zeque3D20BSnYRSxoqsBsRizD1XwjYLfbTaO9WRZM1dNcIhmU0rD6AAlxbgfXMixHzwxEdWhevDw&#10;9PvvX8QYkSxPqZs1bVuXnzWE0KfRjIZhqD2rqBkysytiXKLSeIQQyli9VJxmpgoh1AAKakhYVZWB&#10;lNwFdvVicTQM02q1PTt97DikJAiB2ZsCAhO5aYzb7X4YpuBrgwwAcBeOCgB4ePdyjHHfb72rZ/Xi&#10;5OT4yy+f/fGPf6zrugTthhCY/L0110c014/VnmXmrWYW01iHKptOKb189ebFi58ePXm42fbr/e7y&#10;arXe9OMkyN65UC4jxsk5ns/blDKYOW99v/n++z86504WZ33fIzjXtJJVcip4hZpoBkT23scYi11f&#10;aYBVVQREjVkRmVN0xOw+8vFSY/IGkrOoKZNnTsQlcvnQwiEikSs+MYh8x/ouUMtH+HzxvVMwvM9N&#10;LVbSd9gm3rHE1YDv5LJ3iIwdPIc1hEDIOWcV876RLEM/FetBACiksnvoRlVLiLH33nHxPAO681y9&#10;u867BsawsBNM756RQEpZRZum6/tpNpt5X5fJ7nx5ambFFVkFuq598OABolWVd85NMSLifr/fbtdH&#10;RyeLxUwt44GLrAeSHv1VNAB8ZBVx/yPDR06K9zf8vjstX6c8IVZNdTCGlZSRFdSYuSjH4A5MVlXR&#10;PE2TaEJE5ymJQAmkIYI7K2O9d0Cg+0uyAxpPbjar67re7/fb7b78zY4ZgFSA2XvPiLzfDx8+XJyf&#10;nzdNg4h1XTN7yQcZwm63q9tDvBxS8QcXYgveV7W1XdW03nnI2WKMIVRNMx93EKrm4vw2RT07fdR1&#10;y7Ztg/OI5oiJDYGddyEEZCrNBnu6e8p2oPWYls6npHyVDV9EHAc0LITt+aLZrjfFQAUOwdd0n6dl&#10;JkjMjsySmQIoHtzQP4boSUSYvCkQkve1KV+d36RJQClnIGAClpSjQde54DjHYdj33ldPPjl7eHoW&#10;msY3jmwYd0NKKcU9wAiWs0Y0AlSRlHP25Pu+T1HIhTLsqOvw5u1PJ2fLtvNRx/XucpBr9lmod84U&#10;o2g0UjQBpMIHZmTzHIQTCoCJyDhMcTpYzohISllVwOTewa5pmhACoDKxaDay4tpWolwQEcl+Frpj&#10;2fr07hcLOxygZDogFUc9E2XAOjTjMKRxkqTOhf22Pz8/3+/3VeVFY6h4iruom/kidDNoOqc6XNze&#10;THGLLORwP0QiB8jFM0mNIBtgAfwLsaIkG9FdFZHLrnWgRpuYqR22LisJwPeeWGWt5ZyJCQFFMoWq&#10;mzXbzV5VQlXlKYWKZ7PWUyU6iSRN5hwRUdFLFxptSY5cLBZllRWVSlEIl18pPgWHKFGCcexfvnz5&#10;9fMviwtgjLH4C5R1tF5ty19YjKPBTFVUFTKbmVoi1hh98e9l9gdts5EKDr2qcNc8XDw72e8eXV69&#10;X6/2Y48Xb9/u92M/RESezWaPHz80G358+UeF3fFJ3XQEmPbDDTK0fVfVi3fvXq3X15JnQIjkRJKo&#10;FYgI+WBihQCaldEs0DBlRDFUQ3EOGO2jjQ7MTC0XhnAhYd3vgfecL1P9eCcEAPLk0FBhGPvCHPbO&#10;S85onHMCUDR1BIDAjClNL1/8O+ECjcEcFXNES8QWWM7OTp59derCr//0by9MAxgu5susezGrar84&#10;XqhmZHS+IiLQXCbmRG6YUpFZjCknEZFMPAVCIHTOGSoyl4ZcFUSEkJumaZrOOZdjorukm8OZCvdk&#10;MSgWGAX/RMSCJeYcRSSmCUgAMaU4xaG0OVyKI8NxjAUqLy9YgVXbtjUTIpjP54UyU2bfs7Y+kDeB&#10;nAsiGqMgUhGIlXvfNk0IoQqVmaQ49v1uGsbby4vVh/eQpq6ujxeLmHZN7U+OZoy63dwMw975piYP&#10;oASIwFxiNQrZC0EsgzEoA+jR8bJuaN+bY+dDd3Wz8s4558Z86NILI6xUgHCnKo3DGNPouAGAGONu&#10;vwUyZlTNImmKPTuKKYvINPVmCEyOiNCSKoCKSEzJzGJOfb9zEspUnpnLkRVCACDNEC26yoUQpiGW&#10;wbR3VUE1qtCY2dHRUTFSHYZhvV5vt9tpGu7QGlSNKaVpmgAlBCpKHGZzzpeeC8mYqv+frjf7kSzJ&#10;zvzOYmZ38TWWjMysrKzqqq5eqtnTbJHdXARqMCQoEXrlXzsjAcIAGgJDAUNKQ/bCZnV1VeWeGYtv&#10;dzOzc848mHtU9gzkD4lEIODhfq9ds7N85/chZPfs1evC9e76PRgpcaibuq598MaUTZQqANzs7zZ3&#10;u+WCLx8sECpTQfAq0tZuBGyadprGOGUzbmYlPhglKrhsNqyWzYcfnH351ZuURh/meZyapmXyOuVp&#10;n+ft/OGDR5dnl8vlOo7RTJXIESEQIJgiISGAqSEynFq+py6KYyQAHbpD3/dlFZpZSZLlHl0Lpqqz&#10;2aydzZ69ev3ixTM1Wa4WYMhcr1aLaZqGfTdftCY6HLrt4Xp53oKXSeTqydW/+6u//NM//fnlg3Mi&#10;EMmBfQgtqhvHyftqNp/vhj0H58JjBXPkY8xm9urVq+fPn//Lv/zL2+s319fXOUfR7L2fpqHruiyR&#10;jFSB0KVoPcTr681ut6sbz86apgGjy8vLDz/6+OOPvt/3h83mNk7T0EvwPA6ZKcxnKwAax+0wDKU9&#10;UnnsOxkHmy9rtb4kA4ZQ4Jll+zrtYyIy+QCLxaxugvdeFQq3pXTVzEwkmTk94WHKFM00Tc6R964o&#10;3C4uHnz4wdN9twu+8t5vdttQcV2HoZevv3r1k5/8QV0tpmkC42mahmGofcWABGxoACApG0IZW2UC&#10;K6E/MoGpSlGFZYmFCyciofaL+eqG7t68fne+eLNeLOtmxgR3m+2sbap65qvq3e3m7OqDJPzy5fWz&#10;l9e+Xl89Orvtt7t979hnzXj0+VTPiITeM6IhGRGBHa1fRMUHnM2rfNiM026zfdtNOwBJOmWJdd1K&#10;4rdvNzfX3TjYcr2UzHHE2bwGgxwxhMXlxYOPn/7w8uwDiZzFT9EcWbRctsgQ2vNL//TjTz797Ptf&#10;/O43m81t01TDmJxrF4szIo9caZ7iJKFuvAsIaOqIQhr17atrU4oX6XydHzy4OL9Yp6nvgGr2bIBm&#10;Oabd5u7B+YP1eu2CX6/XCjDEKaZkBnVdzWbtMPXMxOwouxRlGMbZ2SrqAMcGI5kU/a1l08oVDqTF&#10;lJlBNHnV+axxzjnCUHkIfn/YAoAWg0GzcRxTVGbftjMmn6KlJN75UuDsui7GCFZMjAoLgb4dWEVF&#10;BCIolbw4Hbp6X1ft559//h/+w/9ZWigpRWZiZkBlh5DUFE64IwIAJAMERDQEMwAmEwTCKUb2YRjT&#10;b7746vLRw6pevrl+9c3Xr/o+xqiiKEZZkAiTRO/dbDHfbDYpTsR2dr48dLfPnn8ZPqaqmiHQzc2b&#10;xWpdtnZVKLIcEZum6ZhNIQBCkT0CmkRjLuG6layh5E4GAHrsHqsqsXMucEpqgsgIUmichM5IVPUe&#10;a1cyATUtXAc7tXn//19lxODYfjkODJc5vRNnAdWgmImW1r0IABO6fhrK90IkAxzjhExIDgrQHRBP&#10;yTwCIRAxloCFAOmoZnxPfZ2thGEAxMCiiGqeuaqqi4uL+Wy52Ry39H7Mm83m2YvniAhGzDybzURk&#10;sZir5mHsAHWxmBdh1dnZmfdumibHNRyT+ftvTWYGZKWjTgRHg+WTcKAsQ5Gy/LBkKffGgzHGnCOs&#10;l8vl8uLiYpJeFQCEGJ0vsggH9+UDkwKkPXXs4dijey/EvwdxlZrFKWwq+vaSVNdEjsgNJTuLGcE5&#10;ppzNO0bwMWZTWMyXKrZYLM7PL6uqSultd+iLdU2RhxXiFIAFdp6VUepA84WfzaoQGNFEZBgmcjVB&#10;VYVqMb/85qvfMIbHjx973yDadnd3r3kGJTBidmaaUlLUQJUjD4qqVmZAwJCBA4fa133fe/KevGTx&#10;waOhInDwU0q7w36YRl8FM0uagZlOE1YAYEd0/NHOunAh4L5Oo0aAWQDA0BjBeaqmETc3OweBvQfg&#10;2tdtNfNlUYIyQlOHimm5nHvvvdfgjCDdvn15GPoCQVgsvHcwTSknQVHROI79pHh7eysizIwMAjJf&#10;NG+vn6FLj5rzUBm5ZGhqyXkFMlEBJu+oXH/VJEpqTIDMRGxoGZVUMwEyOwPLMZmqdw6kiJUti85n&#10;yyJ/YKYxv2eedGQlmGomUEA5LeRTFmNQ9sCSjBKRc8yEqJZzLk/mzdubPCkRe1dtt68Yqev2otV8&#10;3oSGETNgdgFnCzfJoR8O/bCLuTdWAABCA4dEqlhGClQK16PcGQE0A7VTp/d+9/m99m8hYP/+OMCR&#10;CF0GRYhAj98aEdM0OU9EkFJErVIcs8FutzMrJghlmdg0TZfnV0+ePHHkQwiOeLfd2FFFCSE4AKDT&#10;RCIWdcQJnfX6zcsXr18tl8thk/b9QM6PMfV9/+rVmxIYlEl4ALWTGl/EClQHgAQwSoYUSTJgFp1K&#10;2pBzQSpQVc0W86v57GK4Grbb/Z303lWPHz2Zz+cpjYZ5t78hl64enl08aFUPU5xms2ZKRwjQ27dv&#10;c85WCgowkq+cd8RYTGXUjBkJOIuAQweQkoTGBd9kGc1SBiD7FrVWqg+gACj3m9K3xcpjGownty40&#10;MDCI3VhVFToMFFCNCEyydx6MxQRRDBIBm0akvNnd7vcTsxIGOlaCJ89aN7g6X/bxWa3xyceLpvnh&#10;//Off2lohsCeckxV1VxenvvKGQHkIuPMTM5xiBjv7raVq0I186ECyRFGVUsxk/MlmT+eg4ggimqg&#10;2ta1Zwdy4guiERqX54SBCIobVoxjaaE55wxhnMZxHIt7gWp2HnOOXb8/HHaz5UJVdYrMXFdN1w1g&#10;SOREbNgP05S897PZzBSLmZCBqkk2UbT5fH52dmZQ6jUOoRiZOzxRtUtdhh0CqGjKMe52m7479Idt&#10;iqMzIWACjWO3Xs7runrz5tWh62KMKTlCZxYBSFTYCIDEpIw/AYBqRnDMCGhENI4dYltVVV3X0zRV&#10;dTN1yZFnoqHvGbBUtBExTTGllOXIT3aOVFFEUKVpQs7JNKUoIQSEbJocoyGEuva+AuSu6wuUiR2L&#10;qHNkZjHGLFENvff9uAshzOp5mckqqCRmTuOEiiVWRCRVrULlvZ8tlimloRu2291uty39hsJiE9OU&#10;85TSFDOSZDVRUAMCB+gBxaCI1DwYOmUUAud8w8tpmu4Ou/DuerlcrpfoiQnNOwLhtzfd11++nC/g&#10;6UeX80U7jSMxgkFKgsiz2WyYRskGpC0wk0dIAEpoqr2v+OK83W7m262gieSMqrVz3ZAWzfy7n/7g&#10;yaMnBJSTChmaERGcmHUA34ZNogL3VRuA4gMBaofDYehGs6P3dykD5BQBgMkjZjCqW+e9f/bs2VfP&#10;X8QYV6sVIm43u77vh2FgBF+5qq7Grgen17fvztdn5NBX7q//9//1xz/+cb1ouqkv94yMAHbzdkXI&#10;0zjsp4E8Ocz7mGIcK9doltls8dFHH3366aeff/75F1/+6y9+8YuXL58fDofN9vZw2N07Vq1W7cdP&#10;v/Py5TfnF6vvfvZ0s73p+10c4/XbtzmraX1+rt47pna1dOPUtc1CMg3DBKCS1Qxvb3bDQdq2BQBX&#10;1YdD3m2myyuP4FSzakZ278e/ZmYggAoQZ/Pq0dUFgI5DVJHb21tmVkN6jzV6Oj4dosUp57xv25qZ&#10;nPNF079er29ubr7zyWeq+uzFy1bqrtu3zertm7tvvn712aePyJwLKHmcpslMEY+9xBgj4VjwcAWc&#10;i2ZwnH8zJDMRMPNc5Zw3tze7/Zjn5L2fzRaqeH19LZ9+9uDR49qxib67vmnb2d1md+jHzW7/u+ev&#10;//4f/3Gz7R8+/nBxudJN9fz1cyZWTewZIEtMADWoeeISoAuASopxBBRVY7Z+2L5+8+z65tVh3Bok&#10;570lM8Pg29tdd/1us7nrwLhpKfgqRQJtyCh4d3X58ePH3z0/eyzJVaESMRUH7InYQMuwpgAehhGd&#10;//4PfhTjSJ7b+eInf/iz1ZpjpGlCxFY05ETFfIW9k4j7zfj1l8+6/fiseV6H6jsfPf3jP/7DuvI6&#10;pTSMmLXyzkRFZL1eX15dDMNkAIoQc+rGwfmGPNSN22y2vq6IMIQwxG3OOYmAA0RkO5ZCS+2jmEXd&#10;V47L8+Wc67qhroO5Mo8GKUoVQl0HBt5u903VFI9W77FpZn23Yc51xYgYYzwcDiEEIGd2Py+KAGAi&#10;ZliS8L7vh6Ebhs4Mx7Gfz+c/+tHnT548/vqrFyHUZXwrxlhKP/druxyyxaqhdD5FtCga6roulmjr&#10;1fn6bHlzu3315uaz7393tx+/efYKGHKmvssqpIJEjOBzzsy0WMxEUjf2bglZpmfPfpfG6fGjDx89&#10;+mA2r4ehI/aOGRFFctIE5k7spRK2HyMOVRVTMiB0BJDK1mZmhThFPoRARITETFXVxBizZHZk9nvG&#10;5iXW/e8eajwhoE+/c2I/oyEwHLvgdsq8yiZgp74snUJPPObDpkUhhqBEDikAQN/3iOyOHmbUd0PZ&#10;dk5/kUobU7UkkMTMeGqH4km8TURlMlmOhVgs+/xxNNrXT59+5F01DNPd3b7rhhjz7vAixohc8NFc&#10;VdV80Q79NJvNEPHy8nIcx/OzufdONa/WixDcOI5EReN9tIdVPYLT6L1PglZyhm/dBd/HYplZzrHA&#10;/06SejRRIjpbrcfkCqePDD2HkucjU86RiLTYwKASkaGqqvN03wCH95rMdnqpGAIZiGNPjGUPzsna&#10;ZrGYx67rhmFi5+p6VmQUAJRins+XP/7xTwrqlvmoH8tJUhJT9LUf4+ScqSqSOO+cA8BIbO2srWoH&#10;qCIgIila2zYxI4gX5ZvrTd00l5eXRjxN05vr7RQHBQWgpAZHpsbx1peS9KnF4UoC771v25aIcs73&#10;66ScJjnn9Xr95s2LrutSSvy+/2JZmaWAVealT1C3+zdAAKRyb6l4d4M5MDTjcUjdYfS+aZpWsoVQ&#10;174qXsTFOmHRzkTSfDYTycy0Ws6A7NDdjd3Wh0BElS8rGUfIIuoDZJk2d/vXb9+SFYATdv2BeDZb&#10;zDbb6/kZz0PNDkKFYx7NsllOWkh47qQdMBFRAVAxZVBEpBBq0IqRJNkUk2RUUTYGASUzg5S1bedl&#10;DsI5J4OUTA8AkBQA1KJqDg4L3B6wGIyVB9JMlZDBAM0IkZHIQHLUFDxV++3u+s31rFmu5msT6Lvx&#10;4YNqPrd2Vs3m3lXATkOo6jmMeb8/3A7DYJjRQ0zRzNhVKkZAJegkpCIVUxVAzTmeRkjtW5EX2mmx&#10;CyIAvp8eK4AZSPEwNysPDooIgRWd7TB04zg+fPgwD1MHKCKHfa+S9tsDGWRFDmyKzby5vr5drZbf&#10;//73n3/zrKp8qPy7d+/u95+S6BYqLZ/A8iXCWS6XXb//xS9+8dOf/tQ5t91uV8v17e1ms9n0fd+2&#10;c+eoCHDKjAMzIztSx8zsambyAcunFck5p4Kfci6Up0MFx0E8ByRbLRcPLj9cLy5//etfi5PPP//8&#10;n/75H8ZpcJ4//s4nn3720LAfhjsXHk4puqTIzaGLm+3AXAGFKDjlRKAC5iwgsIBAzETokIN3znM/&#10;jofD2/UZn50hMasA2PEYgN8vSbz/9L3/8/IgA9BRUQVkIFU1A4DuEJumQTTvQxyn8q01i4GACrEa&#10;AqEdus3+MBBF771nZxrBpmrlzy5Wy/O83x/2/fTo8pPvf/7066+fPX/2ujsckKOv+PxitVzNFGyI&#10;Q4HvEiIBeu+89ylJXfm2nTnHjtFnL2IxJ4ZMjovqqbTHCmsH4Ejdyzk3TVPEtFasxt9TVx2bnDGK&#10;SGFfTdOkmtUEsUgMsOuGrutKl6g7DH0/MjvvK+ckJyXkzc3tdrs1s7adeVeVOkI6ofjLemvbtp3P&#10;RETEnEfvK19VTB7QCDmEUNdNmQbqxv1w2I/9sLm71RzzNBzxE4t2ylOUXM9qYJqSJDUBHLNp6UMA&#10;ClpWQHZawGVUSq4GBMzUdeO7d3fbu4l8ctw8enD1m99+UddNExoXAgB0XUcGVVXN50vnXJpi0fuo&#10;akqTKpexHQBhJmZf8LrMVlWeGQ+Hg6g6gqapnK/MrHgklCkST+Q8JZWUktrx2cw5D8MQYyZj7yuH&#10;TkTHMRI5gMjs6rotId96vS6fcLPZdF0XY36f/Z5VRUwBnHPEjsmboQqhd4QeQRGYiQmDKLlmvhjH&#10;sXg3CeBmf9hsD0S0mM0tyzgMmrInur293dxcr5f0wx9++PnnjxHZlBBhiFOZSw6+7sdhHJILidkT&#10;uSKWRDKx3rvZw6ul5P6wH9lIYxqHrnbzj59+54MHD4MLcYh5ym3Vlqq5abH+O26gVogIUDITDqFq&#10;mjpUHkC7/jAOvYiWTn2MMeeSAEtVh2EcYxrJOe/99c3NF198IWCLeVtX1TRNTDgO/dAf6qaaL9rD&#10;bp/SNJvNsmnMcXW2+uy73/2jn/1hXde322tVbWczZiZmIrftdk1oAFBAG1+PUbJl771jQs9iebPr&#10;nXPNrP6TP/mTv/iLv/jVr37x93//93/3d39XgBMpTZeXD/7yL//yu5989h//4/+13d3e3XavXr9j&#10;xqqqxgGrsJy3V4HWkhJiVbkmT+BwToyOaZqmoU+ITjJd72+nURFRxbab/ua2+y5diLDmiRidMSIb&#10;GhCCCiISmKERadOGadrf3t72fS/Z9X1vZt6Hsh045wBOaBPEqgqqKpKHYVCVs7OzYlSz3e7u7jaf&#10;/6jZ77tpTGbW9/unHz/c3L3+zb98/cnTDxEqsAmMipo6+GCKKgX+mqEixELTP04Fq0RDMBNAAQTH&#10;RmBoAqbd/pCzOUcV1cXMOoRweXZRef+bX/9qGlNVRzOLOf/mi9/+6lf/EubzlGzo03y2cBxExAwr&#10;DiKTJCVAEy1rFQBUBU1FJ+LsPY9x+9XXb7569ptu2DhHMVlKCQxDmI+T3t11SFVKBedDCHVFS8bZ&#10;vF2enV99+MH36mplWkk2BDTDjAZZmAkNTHPZiGOaRK0OQWMOvvrB5z9++p2Pb2+evX711fMXXzIJ&#10;QJuzIwUiFyesQ2AdWR0J7G93Lzfbzau3DxbLi8vV/rDrNzvJGQ3iNPkqrM5X6Pgw9BlNEKJKNlUV&#10;56FqvG0OSFJV1TR0UWJKUS0zAyCqGDPGGEVSjLHU6oqvS0AulTZEbOqWHapkEdMcS2zB7EEwpTRv&#10;51XVpJRU0TkSTeVAKoYvpT0lJuM4hjL3e0wMwE4k3aapiGAceyI3TWNK04Ori+9977NXr96kOLVt&#10;m1ISySH4lCJiiZjhpPK973NCkb2JiHOkiO1ifv7g6uxs9fr1y6++fl417auX74Y+u8qx87PFWpSz&#10;MBAQh3GIzuv5+aWq7ne7t2/fEPmmrq/v3t7ttmOaPvroEwWbYkwRvKuI3P3gYgH+6bHLIaqaQcBQ&#10;QUoz9zhYZWrZRCSTGha/XAGxEmBZLhsg0b3dJxybPb/XOTEjKgjoowlweed7LaW91xY2M6B7Po0C&#10;Iti9MqT0j6C0eIgMAFXNAaJZ341m5kNdvl13TICLuoQKkcu0qI/FOefQAamqIpYGsTlkIxRRAwQm&#10;JmZAMit5cs55tLHrullLVVU9fPjw3c1mu9/v993FxYWY3t3dzefzx4+fXl1dHQ6H1fLs6uoK2e33&#10;+8KBLHWfwsZAsqKptOMI7pHNQ+ThRIc+6h0QVFUwsxGXhX4iwZgZqHrPhoSIVPmU0n6fEbFt2246&#10;IOHxzyGaIZ9g+1lyia6YWUvdvRCPUOEIJwczPJUGsBAuENFUEJmQyXlCAtAQ6sXiLIS2riZmj0J5&#10;0jwOpdsACr6qvPfj1BfzqvXqzLv6xYtXh+5G+gwAVeVP7R0BFIDMzteBKo+O1MxizGboXYtQGVW7&#10;/TSMuZ7NyTMQksAwdVmTEQCTTpZAs4gPjjyllAqF2cwY0CGVMcFCVBqGAQ2Lp1cJOo3Ah5Bz3u/3&#10;MSUjVFAmRiMgzJYMMpMC4bEwxHAvjgU7aaQNT5g9JHJoPieWDGCsSE09W6zOTXGxOq9ncxA1M+ec&#10;9/P1er3Z3AIAs6tD3batD/j23UvGktIzMS9m9WLZvn13C2yzRTBMr9++vLm7XsyW0GHdVjnlfbdr&#10;2xpw7j0DJtEck8U0OA9EQMaIDgwkiw9BRS1LjqCipRiK6glqhBqQzZIjbmsuk4fFoUotmsamnoto&#10;zkfan4EAGLEe56Atm2ZEAlQtWTvCkQmKRdyB946WNso2AAAgAElEQVTceMT5HJu0d3fbcRzbeonA&#10;fT9Wvg4hXF2dp9yL9rM6VK0HjOB0c3srMClIzBOgeM+qkEVMSekIFiBQMVXVKJmIBKRMcZsoIAqq&#10;nmzq7T15bakQASDSUWr7e9mXgYqUheWJi3d0XbVG1XYzSrlZ4HMCM845jhJFzPi4MR4O++vba/bc&#10;NM049nwcyiskHkbEgoxm5qqqiBQRZ7OZD/zm3et3N9ePHn3w7t27cYqbzQ6Rm9mcyJMrA+dAWJ56&#10;RmRkX/Ze57gAKURTKQE4fyqDZsnlLihMSavaDX067MfV+vLnf/Jnb16/fPv29XJ9bjBNI05R9odk&#10;kHIml2kYydcLzeHl8+1umxBq56jsFSJJTEUSeYeMBklFM4AL7RR1u3nz7t1XSGeLxQxYiMgAQO4L&#10;cOYIEUARSt/Ijs1hKmCOUiQ0MIPjnwNEUw/AiFyHGRqBiUQM3AYOqgCeikcAIppBznF3d2tKyIwY&#10;AcFVUle6vsDVOu76L+umyom2+y9N85//zz/c3t3+6te/HYbuyQcffvj0EZLkacrTyA6J0HNFBGjG&#10;SG3brlYr53yepsq7EOY5az4cwJDJFzhQ27aI6Hzw3pez2Ar0q3x9UTWbIN+PIGU9pr5lZUqKZpZK&#10;nKriPJX2bz8cUprqOtQ+HOQwDMNyuZqGiEYmJmDbzT4ladvZ2dkZAjDzMAx3d3eliL86O7u8vFyu&#10;V2UMpGobNPGenSdAJeK6rpumDiFozlMcxsN+v7mL4zQOQ1P5uq4luFD7UIdDd1s3TVW3m+1uu+tc&#10;1cIUp2xlxtnQlADRjmYqYKSAdNwUSni/3W5TYsZcVEJkaGbee0YSEU3ZDJSdSQaz4ChHK5WtKUVW&#10;NlMxVpli9HUd1NQRg1lT1yIZCYZxKns4uwBlENXKUEnyVcg5J8ki2QBVCZDLlSc6EjHNYBqTiDFx&#10;XTfFr7QKzWKxInJ3m+1uu+8OfUwxqwI5A4mSwUjB0HHdzggbZqxqz75KgpQ5CSdhQg/kTCrN6Bbr&#10;FfW+eHISeUc4jTFO0257IEQQSFOsnEeqqmY5pv5fv/jqyUertqpFBiRH4ohIVGeLZVTbH7Zw6Dxz&#10;cN6RqYoPlvKg5Oazdj23YdeZioxjivnhh08eX16RUbfbA5CI3vuPlcX6/p54ivwAEauqms/nWeRw&#10;OHS7vZ3Ggcq4CxGU5qQp5JzbZm5k+/3+5euXiOidc+ymcUSi5XI5DMM0xbquS7CyOj9DNTAdU/z8&#10;Rz/4k5//GRDEHJEBmTLEYRBGDL52LkQdmdkA+rFDh+wpSVRVh84sElERqXddNwzDxx9//Nlnn/3N&#10;3/zNP/zDP/zTP/3T7e1tO6t32/763eYn/+Zn/+Uf/v4X//zPOY/j1G/udmdnF1dX6zevdsPhd86T&#10;SBrGA2D+3vc+/fiTj3K6HfrcNitEf3fbbe4Od7c7Ipez7nf59mbP9NQSqYoP1f2lO51AgIiEZSTS&#10;98NhPrskoKTWNLNhGIq2GY7DbCUi1xgjolVV5ZnNJKVcFuvr129zTPtd9+zr59e3N4SoAs753bbP&#10;md68vB16cdykOBVtVoyxoopATL+VqRCgqhIBE0jWXLBADIxlmFzauprPms3doRvixfkjmck0RAD4&#10;6qtvPnh4lRerT55+JCn/7ne/TZLrWXt2doZos9lsUt3tdorg5p6IRYWRPDNIEdgWRSWZQRYl4xAc&#10;WkZIziOATv0u5c4slRZFLhU7rhFdFWZn62V/MKa6aWbdYZq12Iaz+XL94MHjxfwyRZBMnj2Cc++P&#10;QaIyEgAkyUnyMQVhyllTEgP+4MPvz1br5ep8s3sDFotfvanN23ntm5tpa1G8+sDOXBPAzUNtMUPM&#10;ztAZDjFut9vZrKma+nZz1w9DqGtfgZiSd0kiOQoVzWbNNA2h9tNmUpNhGKrKo9d+OhRsz/2k/b17&#10;hIgU/p4ZiGgIlaoYKLE3SW07N9G+751xcaMpbFvvAx0xdV4kGVDJqEVE9OjKWN7zlABbac4NcZzi&#10;eHP7rgqNJ79cLh8/fPK3f/u333zz4l9/89viQ1tCuhhjSa3fS32/ldqWZEayAMBs1l49fDCfz0Us&#10;VLNf//qL//KP/++YxqpZuMDD2FVhjuAlg6pVlTMlyYJIhZWyuds1DTkPY5Z+f/e7r367Oxy+8/Fn&#10;3ldGlmIisiq0IjaOIyKboaqpqaqYiSIAASMaHRfDsUkMJQUCs/HUoEBmJHJgZAr4nuzl/dd9Pgz2&#10;37cTzYpNRbF//FaIeOq3lB+eFJVooN/KgMtfUynwHs7JBITZjeOoWlp8IJK6bri64lOmDaVdXGTN&#10;3/anFdHE4NgkLN1CSXr/OGTJIlB5do5yyuPQP3v2rK7mjx59EHy12WzGMZrZMAy7w957/+DBg+9+&#10;9snZ2Xo+ny8X68ePH//j//dfy3rzgc307Gw1X7R935cWIVixEz9+Mzh6CZ4+3RFcDCKSrdBWvkVY&#10;w0nykPPx/xxYRGSUY9tT1Hn2Pnjvy2ovb5hPLyt+SAhlTg/KyuZ7zqrknIsVRFHuEbmUhOg0uILB&#10;MeYECL5tqqYGMGLwKhZjZvbBe1XNpvt9N00DkjH7qqqaZrZara5v7nLK7O5l9mYmqrlqqJ1VVVXG&#10;lnkcp+4w5GRgbErz2dm7dwdydVXXYxyQaYxDN3bFhM0MS6qTVFCPE57H2gkRUjFIQzMtJYbybJbb&#10;fX9hm6a5ub4uy/QoTz4eN8edAAswDUtXUOhk5Q1FFIalVGpghkBgJWRHBL9ez87WDxw3y8U6hOri&#10;/MFsNrNsMY1NU+Wc6rqt61iFapqmIx4O9LDf7Pfbpq3CfD5b1LPZTMElidMks0Xoxt2bty/G1Dfa&#10;DBOaAwDY7XbEcvlo5TwSGxGKFBZxMFTIR1smxywJcpQcKY6q4k2CpADq+g4R0DJOExN5gloSjmO/&#10;mDWIOWtWRe+baTwW0uAIJLdiDiQqiOqoFP4KQcGOSS/q6fk/RU2n3QOBCQnM0jgxe006TYnNZrO5&#10;ZJvP56/evB3i9urDJ6Gym+2dDlPMkxEIWJIMmLxzyGwGKQvqSXMHAMaqOk3DYnaOo94zwOG+sV+S&#10;XhMROQ7+akI8jrWdCjSn7N2OzyaAxhhhdtRO73e78+UDx80oE7FDcAXu4zg4Ct6jRPnoo48ePXrU&#10;dd1isfjBD78Xx2m/31dVU4bmykojPtrMhhCapjFL5fgogeXNzbuLi4uU0tBHEZu1DWGxC2VmdByY&#10;2fmimlYOxZ0llMKZqqYoKWcAyDn3/QFEEZnIOfaSTY3iZCEEMOm6vm2bp08/Xq1WdV2P0/72hlWi&#10;pFDVweFsSiNSy9DmZDc3B89Lw1bM5SSTDC6wYxC0lBLkzA6YsQ7VmLr99ubu7s0wbDmcUcAUk/cA&#10;+j/4sB0rg9+eJqf/oxkiUEkYAQCMi/WRJJeztdVimoZFPSO2i/M1It7e3lbOTRk8O0TH6DTBNA7k&#10;AvOkJiKpmfmzi2a1EuRN00a0qJNt+33O+tGT2c///LsK3es3t08+vFos2qk/5JyZoCLXx6n2QUHz&#10;kPq+vx/edohg4j0DHi3ZiYjAnHNN05SBHWYuEgy0I5qemQHpfg68bFCFn1/UbaWUU85KPGrK0Az6&#10;vu+6DgDati2bGzM7Drtdz+RVwdSY/b2FiplVVXXoht1ux8yPHj06v7xar9d125R9u3ZUec/MQFSK&#10;Mk3TOMc558NudzgcYt+laQKVqqoW84Xlcdw739SCIEjL5SqDe319ve3iYnXZJTHIgo7YkoxEmE3L&#10;yAiaKhkdOd4SJTpXI6Kvqzo0dV3f3t4658hAyry+SFVVaFBql6rqS/nSrJyhVVWZKTObFlPAqhTl&#10;RdR7Z2bL5RJwPwxxjNuZ2L7vyjUvkj1EzDkV3P2xcA9QmmSqCgTMXOq/Ze+azedETrItl7O6rq+v&#10;r99d35R+r4qpaYzRQEwRCJkYET0F79F5doTOkyrGKJLJu7YKlQqoEEJwBuDrqgLTAXIWVHOhIueB&#10;cxonzRqTDH2svFf0OdrX37z88rdnn//gIZHDI/VU1cz5UNf1OPUxxu7QQ9vSsc4taiI6OWqX89mu&#10;lc1NNkgPzx89fvSoqeuYpFxoAstpKpEgEhQui51cHMsW6bxr27ZtG1UZxr7rD3oiHBRwyLGck7OZ&#10;FsOMtm1/+9VvN5vN7rBrmkY0FVZE8NU4JWZeLpcxxjTl+XzpHPX7g0o+Ozv79NNPrx4/GuKkqgBq&#10;qKjqKtYsBklUBUiMAUBMK27QOE6pCuFYpUYeho6IyoUyw64b5vPlX//1//anf/rnz58/f/bs2auX&#10;b+Jk83nz4z/4I8n2n//+P4noanmVJttv8/b2eUpfhxCm2Kc0LFctmPOhadqasEbgr7968ezZ86Z2&#10;KRV9hZME795ucyKiYOBKh+m9Pe7byDSlyK5u23a5XKo+I6wKRiVl/bbRhBRCqKpqv9/HGEMIAEej&#10;8JJ4dF13tlqb4cuXLze7rXeVY0YIYz+1Tb3bdi+ev/7000c58b06Hcw0m9lRvnMfFdHJxT7nbJqR&#10;iAkNgNDWy/nFev3sm1fjMK4Wc51s6m/qUO02d+fzuZnFGD9++tEv/umf7+7+9Q9/9tNQ0cXFxeXl&#10;5W4ce0n7/R4nkJRDCFSODPaeg0zCjshYk5pI28yW8zlgjql3rESElKqapqQ5KxGDAJgL9ezB5ZOc&#10;X12/u3v06AOE0HfjdnN7tr5azK7Oz688tzmhCnkOiA6MkNzxaC9IJEQiVDBXOWZGQo8VIqYEpnaz&#10;7Wazi08+W223V/3hJue+77bTNAx9Jk0otp6fRxr2m33F1fli9ejywWZ3wwqMzkRMNKUUwgoA7rZb&#10;EauaerlabXbdlKILdYwxtG5xNhNJzGhkqJjSxIxiktIEYE1bAsTM7GNOBsTsx7FrmgCAhJxSuru7&#10;U5XgqK5DTrpczce+T2PyzgoIhPAoHHCeiPA4mE/mvZ+mdCqsssVj0/K9M9juF940TZKN7K6pZ+vl&#10;+R/98U//6q/+3eFwePXyTV3XRCaS3gPwHA/yew4WACCyiCATEK7X68V8CYSHw6Hr+mlMfReByfta&#10;NIO5n/zkpw8eno1x2h/upikjO0Mbh8jsCxmlO/TDMBCGKrTD0P3ud1/mBB88+fjy/NKxDUPxrfEh&#10;1JINWdRMRaPk01ZOiIhEyIhk5RKBkak6YlUtHKwYUwjumLpLfi+FQ/sfQpj3YxfVbx/ekpd+e02+&#10;HYj99vcRj2X/oxYYjAiJmIi0ZGtAjoGIJGuZazIzMDI7zjlDMTJTO5rqHjN6RmQAMstMVFp1BgCo&#10;pSVVPio7VDMRVVYAAjXNcnl5ediPfd/vtvvr62vvKjPc7Xars/UPf/jDq0ePnjx9ehrKKJBnXa+X&#10;6/X64uKiOwyz2ezhw4evX709OcR+WxSAE+xE71G0R0Z04UzSfUnu/koWzwZJCQgBwGcGdkVQgA4Q&#10;MfjqPrszPE42iubjjXhPJCwg8HumI8XHywixeGaUCMAUkZjJ21GCSClpEc4zsxkyOIdkUlruiMiQ&#10;1bJUVVVY1qpWNaGk2W3bgolnF7xXE0Dxjuqa27auG+f8UTJ9OBwQKwACcM7NDt21ryr2IUlExG7c&#10;mwkxGBYfCWRkAMo5j9NIRAxIgEcBvZpDdo4YMI1TqVaDgiN3Snd5HMfNdiump+jnSEq/P58QjflI&#10;hEEDQsXTsjlpoo/xKyOBGCI4dG3VPnr8aY7Vze2+aWdVaMh5ZIeIIBkppBytFKq5QjIf2tl81XXv&#10;xnFEsroO7Sz4gGpxjH2oMNQtkNzcbLb7LTAMUw85HoZDUU3H1M3Xvm4bRCCGLCVuTEk0RyFyYsoc&#10;0qA5+RyLQ1BLNCNuialdLsAqhBAn9eSZ+VAfUu4QR7V+t7/JMBG6GLP3lXPv8xEQQFQjOfTeay6e&#10;bIV2hads+FvR+L2igYgJGQQJyftg1vfdWFcaApexlH44AMF80TgH47Qbp31MvfNVjClnASREzjkj&#10;CqI3EwVjQgVBQwIPqDFGnKNa6XeagCCg6RFAdapzHv8tVW+VExTgPSh6eVqZnakVGXkpyB723by6&#10;WLTnKMM4WHeYplHA2LkgKRO5GONyuTw7X03TtPbLp0+f/O63X5ZBBkQKwYvIPdaxZEdVVSG6EMK+&#10;OzDg+myJiF3XmZU8qmIKORWlPSFwIerdv7xDZkMQFZlGLZP/okk1ZpmmYfDOeecKojtLrqpqTFEm&#10;cc7FMebU1U3wYfa97/84pr47fJxlaJowxb1J9H5iX5mBKDy4mF2smqx+jJYkoRd0Ipa7YejHTg3R&#10;CxImHaaxv717czjcEiVXxG2lwX7yBzIttD0zLCqh9wGBZIaqksWYAQGhzOYiMjuEwH729tW7G7mZ&#10;zWaLqqlDTdCkOOXIrnESRyEiwqpqDJqqqpwa4ogkTYNnZ265AOdGswSQ45gIq6apnDs8f/FfHz36&#10;9H/62ScvXlw4muU0EhGhheBB1XICZmYapzgcusViBaIJUlvVKlnKRkoOCItYrQxflIxAyvrJ0XFQ&#10;FVRTwghQ7i8AqWYRuKemmUlSO2kllI9TMhRjv9/vSouo+PeIyGq+mDXNYds7ZMduTNFEgwuO/DTE&#10;1aLQpKac44cffvjZZ5+5KjAzIAocQ1/vPaKhI++9D5WZdV03jmO3P2y3G8iJ0RgJCYZhvHv3Zuj2&#10;l5fnSL6drZPx25tu3+vy7AM1M2zVpkldQIsKHskgExCAEZiKOAIwUlOw7FBns8Zs4V3jXNhudnak&#10;z5ImEZGmqstxeTSRPSIb7X79ixydjcri8d6bqS+Ya5HCeZmmKSvUzUxVi9LKOSeSqyqYGdlRXZWT&#10;NE0zjSnFFCe1ikolMUZh5ipU3lcxxvlsWVXNdru7ubnd7/dwmrvBo76jwLRUwaAgZYgByRDV0AFL&#10;Nsf1er1u6na3O+QpMpkLIZAd8+xhGA/TNMXkmXPO+11HQEhe1MaoCA6wvrl998UXL54+eTBfVCC9&#10;qlpOIbg0jcG5tmq3KQ3DRIiVr0sBzwzNZbWxaZfLeXP99g41P3r0wdlyldKkGQFpmgbmCo8jZMd5&#10;NlPRwr4CKDtp1dTL5dJ7v93e7fY7Ey1gzeJ7UXrIIqJiWbOIuOC++eabf//v/4/VavXo0dWI8ezs&#10;rKDGsup288oMzlbr29uNsnnP4zgCWlX5J08eX11dTtNgZkjmvI8pTVMKwWk2VfHkHHMWZB9MZBw7&#10;Ha2u6xinbJNz3oyjRu+9d5VIIiLngpkh8MX5g/Ozy3/z4z/c7fZfffk1Ii+m2fWTj+ezX47j2DaL&#10;vhvGQeazZfBgZpNNs9nKFH75i3897Ief/+nPCZvu0P32i6/2+/2PPv/hV1++SlGq0BiNm5td36W6&#10;DYYgOaKBkR3Bo4Zox/Omqny3k/l85hztu0NThWN5xvJ9SZ7ZLRaLUxskAsA4jiEs27bNOalAXdf3&#10;zZy2bnJWAIhjqhtH6Pf73VdfPf/00w8dV2ZZTMptLf4oejIZLvfXzIiIgcsMauFKqGYzmM/a73zy&#10;Yd9P3zy7WS0W2+uDqi5Wi4vlehzHEMKLFy9+8L3v/+QnP/nVv/xSREIIV1cPbv/v/5SJFqv1Pnb7&#10;fZdM2nlLrKK9c0zIKVppx+WsqNBU9Wo+Q9Jx2no/ppQ2m9tx6pCUkWPSFM1xc/Xg6UdPP3v7+nDY&#10;v7k8e7Db9jfXu2nUs/XDi/NHq+UDRHZcCZFzgYhV7iczjbAQho9hd6k+igh4AADHmYiJ+2EcBsuh&#10;Wc/axTTuvGt1liQmNgLhRTMfEmQev/PJkz/52U8t5u27mz6NQxzGfqBAoQn1fDZqFhVAB54W69W7&#10;zbbv+wfLxTj1bdtIyhzQIDVNLbFn5jQm4aiq7bwl78t4XhIldAWEUErypf4tIgWRRehVYRjSauWJ&#10;PHNerdZHIq5RSkmrow2GmfnAoXJm1nVRFdTgngR+SpzMzEqDEtGIIMaJajJIMY2b7c13Pv7uv/23&#10;/8svf/nLd+/eIR37lkX+ejq/8TS29G0HT0TatiWGtp0XLKQqDMMwDGMIlRTvn6bZbQ+LZvXjH/3k&#10;0O3Gftjtb5vW+UCSdDFbNa6SSafuNZFjqtI0CSUE//bli7Gf9Gl6/OjJbH122A8pJu8qIFQFLDS3&#10;bALKzASQQRk1OOddKCx0E5VsdQhm5l0FqNM0OOcI0SFFTaRHSBvivXUtFQMLJKAyNFkCR7l3TC2d&#10;4W8l02B6FEYeJbh6H/OUcNOMTgmbIWIIPmcFU+8rouqQUkq5qudxykVonXM+SoWPeSPBUdYIemzC&#10;K4AyuzJ5cczDqQDeCYCcK/YwY0oi2UyZHC8X6+7wZujHAgkHADOomvrzzz//gz/4gzFG59w4jkWu&#10;1s5nf/Znf1as75qm2e867/Hi4kwtY3mojvircniDmXk1ExWU0pJHxDLBSHzkgpaA8aiAYPbejykG&#10;H0qPyBEaSN8dzpqlcy44p6ogip6YSEE0F0qZEZGilia8ERA4NVND0iImLMlwuTJkRioO0IM6R3Vw&#10;FYCmlEyImL3jGKMKgpEBzpqZY0iSU0opTQBQVU02NRPJiAiELk45xti2LZMvJXZEJcaqCnWD3nOp&#10;ZcQ4TtOYc17Ml1VoTHxVVaoQqoaJBZAKsi6Noa5EMgAgmefS7EoxxnnT3l80xEzgEC2EmhjHYXLB&#10;F7EfezdNYwjBe//u3VvRNE2Td0SEOaZQuXJpAAohwZCEiIkQMiiQQzxONRzl0AoAplg8kAAcgqvr&#10;2YePn5ytHv/611/kZAAEKpqFmRmwnBSLxaLvewCsqsqHEGPsxx5ZL5arswfnzsEYpyGNU8rDlNrm&#10;PGkexj6bet/sD5PYFELoxi6OPXpL0TXNRfCWZdAEalkoWDYGJPMpZUshjyDJg4Az73np3Txj5ZQP&#10;e/Gubapl46kJTdvO7UpChczTGO+ev/jd23fftM3FFDeMNYKY0ql+BSJS8GwhhEmklLrey2EAVJAR&#10;wBiIsdhZECN5CtEscGiqOkeZhv7BBTVNc/vuXRxlf6jOL2bL9TrK5nrzhl12SMM0iKmYmgETQbFM&#10;EAOiY00PvAkjBwTOuQgbDLHw/Eov0Y7VHEJQEPg9tfOxIwegmlXLBqVmctRLlRqPoxRzCM573/fD&#10;xfnj+Uxfv7q7frNLSc1QBcxQk6haHCcEXi7Wu+1dHNPDhw+Xy2VxgrUj1aJolclOU8Heu6aZ0XYD&#10;gIS0WCzKIF5VBe9DnHJVV0dHErL7/cQ55xx7zwCaYhyGNA7xGMY4YvbtrFktlt77GPN+d4gSCx/R&#10;Vf+Nqzd9svTIzvvOkpnvdpeq6r0bjWkAM4BmKIqkRNEiZVMRDn9y2H+jHf5H5KCDDg1JURJHA84O&#10;YLB0d3Vtd3mXXM45/pC3GjT7AyKwdd+6976ZZ3me3xNKjBDM+8ZM7m6Pzp0QUQBd07Rd17EbCKxI&#10;UjNVbYfVMGSALhfLRhQAqNzuL7998814e7vECVBKStXBRwSh51Y5Z42SRJq2bUFnMlQkAtCKPbQC&#10;hopmqHgfIggAZCCiKpmIDNmQVJEgsAaE4c23y/UV+KZ7+erTWOb5dnrz+sajPnr8oG39OI4lk5ky&#10;mIlBVt+QQex69+Tx6uyiUR1T3juREFyRpXGwpCRSHA+3e91sV017/vbNvMTlfPP4eJi0iEj2jqoQ&#10;2sxAcbVaOUfjeJS8DF2fUqrXgWMPAM6F9Xq9LKn6BkTVOyeqBiJiwHAPuFFEEKG6Kqu/Q+33cvUx&#10;nXARda8JMcZxOpSSQmi9923bO+e2223T9F27ONeA0TjOt7d3m81mvV6bWQihLo1V9ZNPXr18+XI/&#10;Hud5RoTaQnvvsopz1DjXNA0QzMt4OBzmeSopz+PoCH3Tes+gtizp9eW7oWNBvt4du66J87zf71Mq&#10;5IYlL8cxA+sqCQfKBRx6NKhOUjUyEzFkQDPUYhxgvV4XaUGdavHBpX0KIbB31Qtd4fwAUN+ZNoSa&#10;Xaeq3zuoi4QhIKIqtK4pOXbtgGQxJsk5hMaMFGi93qZiIpYsV71ITRVxCPXNVVnykq2Yc6Frh+36&#10;omv7+Tjvllvv2r5fFdWc5OzFRSnlzZs38zyfzrk6p3YeAEUUCN9f9NXuLoKO2DmyUmrVuhq2fb86&#10;HOZYCfxa1Ey70G5Xm5r0/ebN5TxOpahzPi1ZchVmIyJ5GvI8vfkmXV9b23aOI3ERyWmZmRw7v+6G&#10;HNPd3Z0W4QvXtKEkZYelpGL7NjQXD/rra2F4cHH+SAqQV2IomgHpvVEK0URqfCKoaR2Qe9cQU+1+&#10;b2+vD4eDmZ0iFpouxqVkaNt+PE6IKCqIuNlsbnd3//E//t+f/+znzLzdnnfD8Pjx04uLhw8ePHh3&#10;dXV5eTku4ycffdSFRlJGNUYdNv1Hrz588eIJOxVdVJWMAISrI06yAYoKkmnJZgiy1NUCMM1TCuwU&#10;Uc2ROO8aRDbIAMSOEQ2ApvlokzEzofPe/dm/+7eXl1dxXrpumKf0N3/zd/v93nHftm0VEamVamlG&#10;AqJw9e74t//pZ+v1elmm/W7Zbi/Ozp42zdfsmpzFMR+PU5k1rLspFoZE5MG03pEETtRMgYkQbbMd&#10;crlEXF6+/OCXv/jKhZa9M7O6NJum6dGjR+v1upr+l2WpK+KUUinNMKyYHRhlKSEEAEA1Mk1LGdpO&#10;QZm9Lvj67VUREGPvWrBZwIpIdWfWUQUR5zwz+eNhCkODiAwnVTSQEolaioLbs/V2u9rczOv1+oMP&#10;eHd7qM+qWDyO+4bc9fX1w/OLf//n/2OBkubl+bNHPtDd7s73ARHboceSybsl7ld9EwKnpI67opFT&#10;dgyqEBrftH6Zl90+1jpvjuMSJ+8bMczJVPHpsw8enT+H4ofmzAots767vNvv5o8//vSjH/yLtjnz&#10;1JoiKje+IeJSCgHbfRAXqnnvSzmlgxbMdo98M7Om6Uyx7zbONyJ5WfZVeH+2HXKaUcpyPMzH9O71&#10;uycX508/+uTxgwun8PVvv5iXY7vqiotLWmqgP8wAACAASURBVGIqHDz3frZUTNo25Fi2D88eHPZt&#10;5z1hYNf60D5eF1nUcmgoiFumaALE7NCJiG9bBGYf4pK9tzreQyQk5xuK84LIKSoRi+B+N0qUy7c3&#10;hBaCy0lzUvHYNC2YliJgpGoVpuW9N0VmnqZxtdnmLO/trIhS2SdgtqTUhOA9EyuRqebxeJPT9vbm&#10;7ZOnD/78L/7sv//3n+33h6bpljmH0GqdgyGqgGhmJqI6VTlJUkMIH374yjlnQEw2T3enqF5RRGPg&#10;NBUPATJ1rv/0B596w1/96h/ncddgq2bv7q7jNDdt/+rFJ6vV6vbmLqU0T1Pw7Wa1mcfjV7/65f7y&#10;+sXzH2zW59ncPEdVcE3jQmuqOSUENMRcJASWJFlBsyGyc84Tm5qSEZGUhIieHSF6dk0Ih/3Npu20&#10;6nUBEF0RPVlapTCbanFEoAZqOWc88ZjJTvRARbAKPBYxIgjsCK0UqSNwVTUAUQMQASBwiMRgfB8R&#10;LPU/kzwtpWmGVGbvvQHEGBUMGdHIFJz3Uio6HskpohGDqOac27bNJRWTADWXGBG5zilSQUM3rDer&#10;1dm711e7u7nv2qZbXV1d7fdHM9vv9w8fP/nXf/Knn332WcyyXm+bppuWWUyRcbe7TWkJ3ueiiOYD&#10;L8vy8OHDejWG4KUYADJR7e/VMMcUQjCBEFpJuWQVU0Cb5wUNQ++dc5KjD646QVQVqLpClB2oIoLk&#10;nAkwuEDoANWRMxWAUiSJCny/en8PfKYT56D6oY0UEMwI3TQfh347HaHxZzH6db8GgDQnwGwgCCJF&#10;GF1gVCsixtyUUjGexVCBWE6maofo2DtEU6HqXQQA3wQFFYhIiR00rVv13dD3bdsyw3Gc53kELKFx&#10;KS9Dt4lpXqax71dd15BiE8I4zoSOEQ0FQR3ZeugbpqzkwRG5tu0rGwzEDCRq3mw2NThk6AJSFXJJ&#10;TW+OMd7e3JhJE4Jofq85ZATV0rV+ibNBaZtOJBICoKsjFQVBFCQwODkHUszBt4ReC6H5tMDd7bFt&#10;B088znfeN8TquSHCMU193w99m2LXts00TSG4pm/AwzEe+rP2wcNt1ihWos0AAExt51wDx+OeiJ49&#10;f3l7vRztMB6WPci0zKb2/INnq+EF44VmCJ68lySlRHRAAKRCjYKpQ/TKnsSKGGgjpbXIukAwbGnV&#10;cu99YHSWCRHTKMRN227+8Mcf3T1/3Tfr42EW7W/uLmPUtu+NYoxHBWyagYjSXIqCmZ2866YGQmBK&#10;5hlKzs4zgZGKd0RqzpEaSCwkvByWgM0QWtISghksQ2/bMy64Oy7XxY655vwwxFSZXhZLAUFmzllO&#10;qTvqVdDxwNx515uSCrduGMcRlbwLOWUiMrBcSg3jqHMZYoYMpagpEKOYllIMCqKBKTEi0mnkdMoo&#10;OZ5vz8fjJJEDD32zefHs6XdfXkrKoKhFJan3fuhWfbt6+/rdD3/48bPHz7/7+rsnTx45dITOGKsA&#10;7X4fTinFtm1NMRVh55vQO89d04YQHDkKDgEJrO+ausEmYiAENB+avm/rzZIXmaYppUTkVkM3DEMI&#10;wUymaRLJ0zRdX92llKojRkQANMaZAJdlwaqCLyXnHHM2kJoPf3U91pY45di0bdt1u8vjsizAI5AB&#10;k8zpzbtvvnv79eW77xSkH5pY5tC4JY0Kcwhhe9GHVlI87RVATTN4x323LqUcjjtEbEM7p1lIybNm&#10;Y3JkEHxbUjIrwYFiIjccl2zStbwC6aexOdyi47OnH7z63XfXOY2fffxk3W6dxUebB8fjXee35iCV&#10;nBN4o86H47wfNv7J403XyTJfIUxqs29aAG0CW15CCGALQJnSgWBom0dNL2HCzbpPsyxLapsmRmWk&#10;FAsAbbfnjXdqpWsppqntNnE5elfVPLBarRQhZ8lF15szIiqmS4zouILazHwdxaoV9Nj4Rk3naa6t&#10;BJwgDlJlz8yYJXddE+N0HHfH454IttstMY7joZq5pmkahiElqW4v59hMvecKjs053t3e3t3evnnz&#10;5tmzZwomIo1vCMk7z87HOPfD0A9DLnHajcsyT/NxWRZJEVFyEWm9GI7HIzNz04Dju8M8TfOc5fb2&#10;tsp8xnlZ0oLsDErOmbBvQj8f9s4bOzQyh1xEyQgxqDimJmfx3i8xM/G8HKYxxbh0XTesWwDquhNm&#10;uG47mqbph3a/34/7Q52zixojE7Gn4JhAYTxMbRe6bj3Ox9X6fFmWaZ5NFZDneVn363meq5qj6mNr&#10;rcLkS7a0iIoyexVbP9jUPzdJCV079GdFAZEfP36aUrq+vpmmSUQc+VIKIptpzkJExD7nbIp2wo9a&#10;AVMFcyAKwopI42G8u9vHmA+HA4LN8+KqATo474iNNITQNa0WW+aprpVFwdQU0CMhIFE/jvLrX70+&#10;O/94s2nNZlMkqJ4dYPLrYZNSWZbpcBgREYFOhiBR1RSa1eMnZ0P7nB0AWC0ygIiZVbQUQzRVVC1W&#10;hdBYkQOkqjW/dJqOpxOHq4+Tl2WqoNRxHAEwZ1HVrmtyzj/96U//8R//cbXaEJEKvHtz/ctffFmD&#10;rb33++P+/HxrIj/+8WdtG1KOq1X/5OmjR48eNq0zs5KXWr6gMSr+U2r/yShrp+AKRCQjQ8zmiByD&#10;EgEgG3D1wqS0wMmwVAsjrusvvVZEPT/fnp+fr9fbzz79g88///xXv/r1brer033nmQhK0SY06/Xa&#10;DHd3x+NhBIKHDy/QsXN0frF9/sGLb7/5CkGW2Zia8Xg0AuerTA5qLcxgACjIiJhzJBrYgUh+n9qS&#10;c3auqaHV75c8bduGEFTLEqcKi895MSgi0g/NOE6GBbSoFSJ2CmbWBJ9zIaJ3l9dvLq+ePh4EsoPq&#10;SzQAMQVVK0UIMITAKcac6vDmtLBCOe2mUJyDFKeb26t3V5ePH31wtjn/8MUH8ziN42EZjzc3V6tm&#10;KCn3oVtvNuePL0QkizaBPHNKi3kPYkxABkPbESmR69uA6DTHQgpFurZtm87MYpolZyRjZnbYtD4V&#10;jXNSxWF9/sGLVyouJ/Bu8K5vm3UTjs+ebf7kj//t48fPvGtLVu8b7xtVzSIAILqY4Smnwew0qnRO&#10;Sz4dw1pK0VI0JwMAc1C1l0wtgoKaGhOAQj7bdq8+ljwtnmg79IHpuzdvVNL24rxb92lXBGxa5r5b&#10;rc/PBCyZsCTy4exs87ZvEO8tWIRgstvd7Q53U1wMjdlN0xJOmls5HA4xJ9f03dBLLvUErG7wOmFF&#10;RAISkZyEWl+JBWbI1ATfN01H5ESkFPX+5P/Mufal0DQNIjrnENmsnNqs05MlcJIqiPfcrboKRlYR&#10;0bIsU5GFXf/JJx/90R//4U//099O0zGENqVERFJM7w0qeBLHAhGolX5ot9vter02g2VZYlzmeU6x&#10;mFWBMXjnSilViLS72Xlyn7z6xEr+4svf5DR78p4ac9C40HXdejOcb88R8fb6xiGRNUuIpjzt99+k&#10;Lz58icNqe77eKNC4zLmU1jvr2nGeSo5GOE7Rew9N48E7DiKGJog2z9HMvPdN6yVnwkYAQnCoolqA&#10;jAhQ6F4DeTLz40nvDWaCesqVrX9rJvdkTzOrPGdwroZYnha/ZlarTKRTGqJZ3SOqnew5jOCI3N3+&#10;IGJF9V7ES/V8sHujtYgVFTRwoPcIbq2i2Zyz3MeZ3JMcavyb5IwhtI8ePem7zc3lbdsFRTo7O7u6&#10;usk57/f7zWbzp3/6p599+uPQtWm/fx9RiIgGsD/ux+Px8ePHMebj8SgibRcuLs7bNkxjOpmcoTK2&#10;2IFXUMXKnfq+O0XECqckx4YgInX/o0WAOMUiWpftAsA1vD1Os+NgJgRcFYZVwauqoHYvPq/+sWrp&#10;qSpfE0PU+vHVDbB17frudv7u62NgA1tv1gMzGxCxQ6oUFawJjWCCBiZOayQJMKEQomICkKrfATsN&#10;lOYpEoHz1DQOMDmvBkJOnWcfyHtCrPswqU931w5anONwwmcgMXPXddN0zFlCCGqJCACNEdouhBCs&#10;SGDf+EZVVYSIiyTv3XZzjogxxgp/jjFW6lUxlWW5urwqpTSNJ4YiJx0sYUU6I4ByzcEzI1BAQCSk&#10;miZ2YgQYmIqpAqJDYDNCQ2aPSMuS3r29LSkzuhyT732lXfrATeu99yF458ggE5PzACzcOnIuicac&#10;ACxmMIVStGn7kj2q97R5eNF2Xh3uwHbjOD+6eL5eD8+ePdmsnpaFp2k0szlaKa7K7wgrBNQRNrk4&#10;MAdACA4wGDoU7xBWm5WK5SglgWcIwSGiGqRR0sLLrPMSbi5FyppIu0ApqpasCCaFPRCYSjEDJhaE&#10;mqFiVk7gPTNVc0h1oefQNT44ChL19ma/6c4dsXfkDE1TjrN36eLx2WqDRQ67+XI/3iaLDLTkZERW&#10;v8WIagwGYGyKTI0IqHjJRK7ph0emToU1ndhxdVFaY00VBFBNpVipRWU9x6rMhwgQSdUVKSIVuotE&#10;4H0AMyZfv9tm6omPu70kfHTh2mZdHz0RcS6AQM6532yePHmyv727fPPmhz/8Yd8P19e3y5Laluqy&#10;t4ioKrFXVXKhbfvVanW7v0mphBDatm18IKqF7mmoSgREVHdW7F29v066UEQDdi503dB1TU29vrm5&#10;Ohx28zzXyzTnrCfE1Cme0+weIkAnMotj75xTACJalmWepyqdiFG63h+O8+GwJ0+BYZz2N7vr47y7&#10;ubtcykS+tA25Rhg4pXnYhONhFIuAeb3pxikCgzLmpJpz2w79av3tm2/RByJdUjIEJJeySIbzzWo+&#10;TId4ePTg/HA4GLssOI1L2z9q3OPz/vnvfvHd6292KXfODd98Paq6Tz78yfOzJyuMDuY0jiWmUgo4&#10;U3PsuyfnH5xvnvz6q39sB2idmozes3NeVKxkdgEAldBMjAGsJryAQmiCa/ueSJEM0Yi07fwyzwCu&#10;jk+dcwaWywKgJcWqpAPMVe+fs0zjUn22Uj0ThIQoIAoKSppOfH6AymTSlBeV9+p8VSs1v1cNGXAc&#10;j4CaczSTEDpAG49TteHEGFMStGaaYtdi7c3Oz8+rYTDnXEppmiY0TUppXOau6/q+d76p4kdV3Z6f&#10;VY3MPM/TNJ00uGlBE2IAg5RS1rikWCELLjTILovqnPthq6rzsjBjTIsRNCEg+1I0FikFjEArO5hI&#10;DQN6Uw9AzB7UZ82l5KxK3DPzer0ehqGaEGt7XDPYakjSe1mTmVXHLgEiwjjOXdeowN3u5uzsbL1a&#10;bm73Dx6cSzHJaoYGkJYMWFShLs9jTiUrkxcRQ2T2F5sHc8pdO6RURAyB6vPVhM5xQMdVanp9fXN7&#10;e2v/hPBSnyNRUVU1VIVT8G39t06ISNWIqFQBmuF+d6wKsrqOcm3wzKwl342HuKRpmk7aVKnohbqk&#10;FjMFBCTz5MZx+vnPf/HRxw/aENixCqNDUQBV77Fr+9WQlzkuc+l7aLwDMDQGxZxzcHm9GdaDM5gR&#10;HIBXIVOqyVRmBdHdV2am5fuSzjk3DIOZ7Xa7cRzVCioSEaCUIsyB6BRBkVJcrVZE9Fd/9Vd//dd/&#10;vSzLarU57Me27evPMs+RCCpHZ7/fv3379unTx10f2jY8e/7oxYvnTXBV8VuNKwAEWN6r+OpfnRLc&#10;67FOUh2pXkR1DuqPAyilLKpQiiKwqiGesPg128B7P817Iio5AtCDB9vnz//iT/71H3337Zu///u/&#10;//zzz3/7298WSW3bet+owjQtXdeF1nvv2lUg1sO4m9Lu6QcP3l69/u5NyWbHCPtpfrRq0A1qM0NV&#10;PNL9MghRq1VMvUPveTrG47g//VyiyFjB8aXIOE7H49h1LaLlEkWy943zdjzePnbblx8+e/To0du3&#10;r4l/cLE5v766e/367eEwtk3PzKXkYRhyOV5dXz578jEhNaGbp9gNoT4bIsJAiNiELvA8momYD0zm&#10;RAUJ1UTNvA8A1LXDZ599xrgiIkDdbteH/Z13YT0MIiWXOB3HHfDNzc1+3D//6MOuX626/tZPJSck&#10;cMEDcI6paasPDx04Uofc5BKRoO+GegyVUqQCS1VVtWTNGZdFhuH86ZMXDy4e31yOcZGz7QPCMMf8&#10;9MUHH7x49eqTHxJyEU2pCJjA6f/23jsiMzQRVXBYq5zi2alBMQCzxntHKmxmEnNiQwEzrfxtNENC&#10;x75XKjHN2/OHf/Lv/kLitIzj7dW7m+lwtm5dG6YUj+Msalm0xpyKaBM675qUSu1px3HsuqFmIRI2&#10;SxwfPDjvckwS2bsQApGaWM45q3jPpaS6nFmWZb3e1qKWueaEMNa2p5RSij+5H6HavJk83gcm3fe6&#10;WEphbpxzTE1d+3y/H/tn6zIAAOi67uLiwqMDI4nlvRSnSGya5i//8i//63/5hxjTfr+/OH88jiM7&#10;rjOX2qjbadIParZerx88eLBeD9O0TNO42+32+30phd3JcFHHnAAWY4wxTvNydrZ+9erjXNKXX/6G&#10;gB5ePFqWqR79u9t913UhuKZpAgcTONztV6uzEsvt7bUZEvqLB48ePH7CpMgapaglJCHTXJKCpLzk&#10;eKwKRjOTXCrSg5kv2vPNej1NyixSolo2EBFhQEIkxFoBvHcC4/eiaKgBkVQTbKvFzkBVa77ve71f&#10;/W7/s3ebAGvauoHUY5/5dPIjgwJcvntXrEDJYsYIRihgc4zExpUEUakhZgJWTTiV9VVnhaLldP6o&#10;VT8yEOaiSyxD3202GzC35EQuIPDxcLy9vZ3nWcF++OmPfvSjH603Q8zZOQqtz5JSWrz3ovXNUWYC&#10;0AoMRww1Hun+Fvzn5LD7X3rvRPgeIXYaCvwTfBozS2WHglXmcM15rjMX75t73beoiakWLfe/x/0H&#10;RDWa6/tf9WZTVTMwdc5t33zz1S8/f9sF7Tqcz9Zt2zrPHDySMBozlgpKAVNVx8iMzhsSAnZMThQB&#10;E5IhuVJS1zTOUUxzaFzXBR/QwIizWiKvrgmhsdAAUlGTnGMppW3Om2aYEjjuDodEdVCKGEL47vVt&#10;SikETkW9Z7VMRHXNlebEzG3bViM5k88q3jWbzdnxeDRD70IxFRGkIiKObLff3e1u65dQKwPp/o1H&#10;xMqEY+baAIspAxFFJGA4scrNUJXBwATZPBmD1aOI6gGVsuRigMSOAFkUkFxoulqytX3TDv4wKTop&#10;No0jMHsfBlU/z1EKAAxts3ahCbwG7UQGEw+lbZ27OH/chjJPxbkgqodbOdzuY5yXFJk5xqxAiOw4&#10;eE/Bexecd7wsmQmcC8wAVswEQYgc1NJCjdmMTEQMpGQ1IykkYmbD3XVkvwFiDl3DBDaZ7Ru3Co0Y&#10;LDFNqcyAhsiIjojVwBTqiEWFPDtENkUBZHbe+XF32N3eNtQjSdtxQww0Ow/PzrYXjwfnZVpu53lE&#10;xLbpASgWBUCiStFDMAJgAEdIVtgKmbYS0ZJfPXmcE0hh0axWABOAISlg0pNVrwiIQVFLBg6gABQk&#10;LTmrGXE1/FIFzjEzAQKQlKLOmNz59twTq3ceLS6aUjKdb3Z3U5zFimdvUJxnM/ENC5ZvXn+7PtuI&#10;yO54EANDQgDvQo2TrmcvOlyv12cX5+Ny7LrONS6EkOZFTCsJwTlfj+Uqq3HsaqZrKSnnWONItusz&#10;zSepyLg/jNMhxig5lRRrIV3vQTglCQGBEwGpZp8sNR84tE1OubbHSQoiDd3AzON4GMe9QDKIuehx&#10;mq5vLw/zPstCLjuU0HuzPM7H0PqsM0LjWyakVOL1fimybLHnvt2NV8T29GIbTY5pIYLGk1Bp20aK&#10;otLZ0JclN963bTuWEpmj+QTsuvOLh594evTzf/j69Tc6zX3Tdquzh2tcP2zPXvjt9X97m3t69Pjh&#10;cYTFoaFHNMKZsTk/e/r4wZOLi4vjfPP23e/iPGFHpJ4ZCMQKguFpKVMVlIhmlvKsFkB5nm4kF9N6&#10;qxMSSCklRSIXlyUEh4qN62oyXwgB6dQeqxUpsgnrGKNW18bpOjjdmEUE0Zz35LiopFyKiOqpeqnb&#10;fgNhxsotjGkmopQSInZdR8hmmcghshbtm0EEL/dXyxSn47gahvOzs3fv3jFh3e0Xzat1/+zZk65r&#10;vPdiaiBI5k8judr9jsdxPx3HlGcrYio1pksVtOQUk5QSSyGCEMK0LPUub/t+v9/f7neIZibdyqPz&#10;YjrFXEwAkKpBCQAUzDCDFS1gTGwIJ/2smDJi04SuX3VdP8/Rc/0csZQyjmPXN0USiErK9dkENGb2&#10;7NRqEIHNcbnd3Z2fnzPz3d1dCEFVa0w9+YpkMmKPhGDkOaCRd15LdOQFtQlt03T33FA1s5zFudCE&#10;zhT6vq/M6t1uVyOaoR4pcGLv0anergAvU1VFAQDS07pRVRvviWhYdYB1z+fSvHjvHYAuSxzH8Xic&#10;VCyrkREKVl+WyklmrWrFikAREFCFY94fouqmDZykSJmNFNCsqHOubfu27ZcU41La0KmUOlQzM9EF&#10;iJZ0Yz60IThqi3EuYirExg7k3loG92VcfdOrAyTG5TjuRU9chFpdIaJIARBEq8N759yvf/3rn/70&#10;pzW78vZm533jvX//4wAgM51tN7v97eXlm9dvzn/8488ePjp7+vRJ24aSo2ohIiQzFTUBhX/WAMv9&#10;1V272doBI6ABIQmRB6iuE5CipWgVpBE6kXKiswAbZOcCEoKqiFRrftP4H7x6+cHL53/2P/zp3/3t&#10;3//1//v/fPXVV9VvQETIsFoNxvLk6YOrm0vn6Prusu9WH//o1cNHW4R0dfXl1fXN+mIDBoR6wj7W&#10;p//ekGOmiESMzlGRNI9HVWPQmj3tvY8xTdO0LMv19fXjx4/quxqCN8iioBYfPzn7N3/6h+cXZ7/4&#10;hdpX6dGD7aef/lCFrq9v3ry5fPv2dTwu4zi6UMZxDCHsDjeBHTEx+7RMyxyJSNkDgHcOkREJ1IiY&#10;jLACbEARGYHGcQ7OPXnyZJnw6y/fjrvJCvZ9Z6k455ZpgiQgenb2ENh98/vfP3j0cL3aglqJix8G&#10;ZF6t1nfjAQjR0IqiIxNkdCkDGPvGDcNaFeZpBoCu65k5pXQ4zqqk5g1ws7442z7M2cAcgus6H2Nm&#10;3794/vLVq49NYYqT9433bCYApWkdUes95yWaWUolpdS3K8cONFfdV4NYENgDALGrtYvlksgEjX0d&#10;jJMDNTEpJeZiEjMTKrnh4UWz7bePtzeXb3YxXl69vTncLcXYt8P6DCkgCCKnlFIq6+3m5csXL148&#10;u7h4+JvffSkqSy7Xtzfe+/NVD2yuA+c8UEbFSuBs2rDEnHMEw2VZzs4uEDHljMhkrorZQgiomnOq&#10;lEtAmOd59k5EzLlKPuL7IPXakXrvmXzO+R57S3ifwGNmIBVqWj2o4XxzXkdgUZb3NMLQ+O12/fTp&#10;4//tf/9f/8//4/9ar4cY5yqmELnXL5lVXCoimuJqtToB3nI+HA7VNlOfWCJXkdf1ary8fPNvuj/c&#10;H26urq6I9cMPP5znw9W7t7u7fds1iIpImjUu+XA4ENGYR8maS95u1yml43c7ERnHeHX17sn+tl8P&#10;w2aNDtvAzodlKcthJm/VUEDkavr8dJgR0Xlq27Zp7Oy8KzKrQZxigeRcDTei00lzj4phZtUT+uv9&#10;7X6/ZX2PozqtzCrnqaZt2z0O6n0PbGZVeXFqFw0QMTSuMl0YRCzd3d0BnIoABK6k6GVZ+qF5P4vF&#10;UxaL3jc2aFQ/z9MLU9VqV7xn/ks9GJ1z7y5vVaFtQor2xRdf3N3dAcBqtfr4449V9XA4KEAdSO92&#10;OyJq21BUPTvRMs9zTAsROUcieVh1bdsejxMAAGpFdpmdlrMVQ/b9Vw5O9LT6elQZ75mcemreHHOd&#10;yWYAqB54ALRiHFhBiAhNiqqCiMpJblMX9XhKeHoPZcMTC+g+YwkYob27XW6vFxnMCngsWmxYdezc&#10;/YdLYmxcPzvJJuzAJWOH7BCJEQwBAcQURazvVrnMMcZ+GNouGKSafkQkPmDbcdtRaNF5SqmmWkAI&#10;reMGzIh8jBMRAVbZUdrv91blgnWBliIRVQMbADgXvPdgVCGozL4JvSnkVJrQixRkCiEcp2Ot8+7u&#10;7pwj57iUpFaI6ttzksKYqZqyA3InBYeZGBY2gMq7QkKj+wu3boC9mTNlMIfIpYiIzfPsXGjbFoB2&#10;h/nJwydzikPbkCP2ANgW9QYBqBXVaeSceikuRWZzvlk3fovWSnIl835fri5311evpzGnAmA+JyB0&#10;pZRUUwadc875gIieiJi9clOii2REpa5gEcQ5cQ4BTAWYIQSSMnrvu7bxvqnmRoMafuadC0QA2C5p&#10;0pyAvEnbtYPC0dmefQy+iB1LumWbRQsSkAUUAo2ohUiQhAEdExo4IkceoFF101hyMjBOKYYQuiaQ&#10;y6vz/uGjNbk4zleHuEOGvhuA3JISUyOQwUC1Jh3VsG8m9LkogmdqACQumckJwpxi7XuRFLQyCGrL&#10;aYp2/93//w2DAIqoSmbVIpJVFdCIKM4RkbxvHbrgGlOc5iSleB6IbFkW6pqqIq7NiWsCGZjpOI4x&#10;zqrlyy9/17Z9DVatey1kChSwOtgRUHVYrQBAiomYQeXZVg6/67ouhLbWoniPC67sTwA4O7vo+96z&#10;W8ZJRKSUeVnmaRKTtm37vjscDqWcbKh1glYP2Np10D+JtVMFyYUAK4h+8B0iNk2Tl3g8HMxm8jLP&#10;8/54dzjeTnEMHTeBkyiWggAKmiWxITs3z3MI/XQc2Tlm9qG92e+vd5t+vZ0PB/KrN99+F/waVRwz&#10;czbFht1uv2+G1RzHmJJvm6S2m3V1/mQalcPjMZ19/l+/ePt6khgeXjz58WefTNfj8vVxyrt9kNu3&#10;l82Hj1JgDmeOG2JSmaUsGawuPz/9+LPD8QZkvrrJpexSiW3nyPt6595T0U751dXOo6opLSXeFXHM&#10;XrUAUNf1u7sjAHjvl7nGLnrvfdN0iMk5R8yqAITBgt4nz+uJJX66ImvVAaCI5DxVEXsdrL9vgGv3&#10;W70vpVbJaKoppaW2UvM8q0IILMUY8IfAPgAAIABJREFU0Xt/d3c7TZPIGGP8wYcf1vGK9z4XWZYl&#10;xvj8+fMffPxR27Yxl5ILIvqm6bqOHMcY53kcx3FexhSXIpnBnKc2NKXkUuo+QohJk67WwzAM+/3d&#10;ZrPpui7nvCxLzhmopu8yO2cmuSgSkWMEQFQVNaqkCVMVBASAw+FwPC4ArRRiEkNBcvM8z/PcNA25&#10;kEvVn9LFxQUipnnJOb+nliAiGqSkZihiKRVTDL41gxjT7e1t1/Uiys41PpSiAsbkxBTMhn7LzMwO&#10;IDvnLWdEjnFRyeg8AjkXEBmRp3Hpu03btofD4erqCgBq/uX3n6l+P7zWe3LHP1urAICZ1pKyaZpS&#10;Sn39tXl0YJLTUnIEFe+8ZRXQuCw5JjM0BawhYGClJJWsaJ5IwX/55eXQ88uXG8YOEZAEoahqjXYY&#10;+m0uu8N+Ds4zc9t6cqSGBgV5FrtL4p02gQciT/eaPaSqnGOA+9rt1P2Gtm1LScfjPsa5bk5KSWZc&#10;5buEogoqaMYhhO++++4//+f/stsdQmiXOTHzarXKSRDps89+fHl5+dVXXyDC7e1tTLGUCKAffvjB&#10;2fm6aXxMIxOwqwSmky9FDRC+LzcB4PRPTsc5mQEhwUmGRAa5SFYFKVZREGDIzIYiCjVeyIBFiuRS&#10;ag+ETk8sa2qbruvaFy+ebVb/4bNPP/75z3/++eefX15eLssUWjelIxE0TUA017glJd/IsBnOz9fB&#10;0/bcGXPTDUCDc84kG9Sthn7Pf0VFMjNpu8AMpy2ThgpHCaGpJQ4z1zZ4WZYYZx+6zXZIaXrwaPOD&#10;V0/7Fedy/OSHH1xdf/vlV788Hnc/+fEfffDyX346xZzzb774zS9++Q93+7dv375FREK3zLE72zoX&#10;VKcYU+M8NKQK1aHHNRAUHZGAEAKIiQEheqbTtbnqB+99FiHPaLLf3zVn56CiOZvY2dlZ3/dN43NM&#10;WlIgTtN49uDCD0Nom+M8dn1vkAGwb5vAvuF+POyMofVD165VbVlS0/im7UXEoDgX4qLE4eJ8e3b2&#10;QAoc9lNR34Runhff9C+ev7y4eBhj9M6q6ADQdrvbN29343S4vb0uJTsCRxxCG0LTuv5wOFxeXpmo&#10;9369XhO51Xrd9+uLi4vN+mzVd4Qh5zjHStATACDHzjlybdeE0jhCmSeYNE3zrAhnz57c7a5pWrVg&#10;jQpo7oetKQFCTio5iwgTkeNxGYeyrk7C/X758svfSSFzpGjUlND/qNt4F5yBzWk2JABtWl+S1GMl&#10;hJDyTEQ16bU2tM45AwEFEXHendJfzO4jOk/Cs3ob1QcZjEWEueaWfc9qhorJtRPFqvZFUk28zMyc&#10;c44xNu1qmibn6Cc/+Rcff/zxF198WbcuqlrDa052d0YkQ4T1sF6tVsw8z3MNJKvnuN1HBJudhmjs&#10;8PXr199+/Xvn4eb23a9+/Xnb+uO4zzGuN8Nxf+y6tu+77XYLopfv3lixq6ub63dXQzt88tEn2/XK&#10;OzIpJpGdhQanaT8tB98417IL7Lh0HRymvUhWzYhetZQylzIzc1wALO7vwnbdxBibNhCrJ2rRU+3k&#10;idP7Tvce7mqg9QR6X1YyVIK+ISDcg3mBjAHBVIsIQb0gyADVKplAT+vQOqQDInbOFRYzJudubnfT&#10;NPlmVU37hqec4CXlbmjFUNTqZVtPRAUwqnE1dSSvVeSqUlk4DsBlqXlnEEKL7O72+/XmDMx98/tv&#10;3727RqI6bg8h7Md9RfEZ0LJMMc7DMKw3w/EwLcvsnRvHQ5ZCfBIddN3Qde379v5edI146kG/L74N&#10;5F5JDmhY9cD1u5pFpGQF8w7pfXJSjZhEriOMPrT1gzAgFRAQNWWmKnzG6uTAE2/M7v9gAij3Y0gw&#10;TFEP+xiTpaAwxpL2MYOCH4ARoRYczjkSQkSoP6KBiYhmViQGrQUfOTPxrl2tNl9/8y6lhWjlPY4x&#10;I0lLSg6alvshNL1nT/dyDWB2jhtTZiZCF2M0U+89Mx8Oh5SWpvFFauCfqmrbhta3DKcXVpVszH5Z&#10;UufbENppWqrKrpTivGsaP84jEe32tznHoesBIJekKkQsqgB2cohgMQNmJAYgQYPqLz99ejUn+TRG&#10;MDCuCjjmpqgzJTAnxfbj3gh86zn4uMg3v/92vXoYmvVxTMgA0CFcMEaEJs59TIV4hXaMk+Y5ZfHH&#10;PX07Lru723eXd6auZCjFpDACATtCyLOi0/sXAEYgRU1T03SADsyhkAEImJgYGYI3M4TovZ7kM4FA&#10;OccCimhQSqkyYOfJOSeGoNaGHoC9I9XEtFKLXrXADLChHAGz6YHy2mkkUALwykyGGlUTo6AV1CRJ&#10;THJogudOijuO05u3u2H1ZBgeHfZfB99uLzZnF6uHT1ZNq4dxP8a7oonYYSmGkKKmYkAkpkVMBRjI&#10;AKUYojC7EELXBpFZUpRyMMWSZ8AnCIzAerKk1K8+AVSEG4ERgjdwaixafBMMSsmpSBaRIhmBhDX4&#10;lqkxpeNhkQdkxRq39m23XT067Jebm33ONh2WEjNjKAaIOE7zqu/eXV/t7m5fvHhxPB7ZhRgnZEfO&#10;Sy4i5hzVmWwppW3Dxfl5nJdKACYC5qZbD2BUpQ3O+VpYA0BOpQpnCF21DJSSd7c3aZxzzjmlOU6S&#10;CzlExJSSI+cbV9+lGr9UtK6UhMkTUbWDlpJyziIyz7OYeiYTmJf5eJxKynnJ0mHKc1wWR7xZrYbe&#10;C6Q5TUzkiGNKLvCDB4/HeUTG0IZAzhpl1xpC0RQP5Zuv3/3BTz7tz8+mIx2vrfUDAzKyQE5pAS3r&#10;5uL23ahAj5/+IBsh8dmD9vIuHyZ40Dz7+394+3d/85tnjz56uHn6wZOP7r4+wvWUvrhZFrj4ePvs&#10;0QdG9vqrb38fX/MFdw9o2LrgPKLc3L5FK69evtqstq9efrIa3O3um3FEtCQ5AZCdyPF1KkiV7m4G&#10;pZgILsuC1oeAZOTQtb65K4fNsNlsNsf5WHPkK5rbu5rBI4jqg6/h5LnEIqmSkE6pcqeQNqmlCxGJ&#10;SIxzqhp1/V6zBqgAqmagsMSZCIsUAQ1dg45TSk3T9e0w+QXMzXP87rvvHDeg2ja+snu89865eVn2&#10;+13f9x999FHTeNWiWpjRNWEYenY4zWOMcVrmeZ5TTqUUA2PHIbgQ/LwcD8ed5BKcd03jmFb9sNqs&#10;U8m+CUuKh8NhfzzkUkLn2TtDSCULFOTkvGDRmHPft1ojgZHvI9GIHJ9sJ0hWAwioBvqY915V8jyq&#10;CjfoiYe2MzPNxTlXHYt1li25mJkj1zQ+52wmYnp9c0fGy7R41zoOTWgAsUqdyTkz1azAME5jfUwQ&#10;nBmuV/1Ss9/mYo743BM6FfBeh2FIKVXJXu1KSkG7x5eoCREQnEKnRATY3neO77d9AIBMvjktUWoO&#10;jWucmbnKRA+OoQuN6+clZyhSavwAGTGwVEBfzrnkKIjYIFLz9TdXfUdd78+3vgmmNiOigqkKIzVN&#10;U1NMqmoXwCEigpUSnRNANt3H3IEOiMCuAWCBJKI1MvEkHRGzU4S9r+7f4/GoWgBC7bRVS0XFOodS&#10;0JSappWiP/vZz373u9+JCChUA3DJWoowe1V9+PAhEVxfX+2ONxcXq3/5hz/+n/7yz589f+w8LMtU&#10;JBJ6VSmSKj3ManV4KqT0xJZRe59pUctRA0IwtSRqKaspliKqiuAREZEJrO5wwBDRVeK8gHcsRI5I&#10;XVVoFBslz8ux71fbs7ZpX7766MX//L/8+1/+8pc/+9l/++bNN3M6dl1XStpsNrvjLsY4z3PX0Xyc&#10;m8BA1DTNkpJYdDwPTXMCxiLhSfFXh5FFLfV92wZhxlKKK0WcmFkpJcZYH+NSyvF4Es237fbVq1ev&#10;33wxrMJmO1zfvOm6pu38v/rjz77+7dfffvv2N7/7+dBvg++ePXvx6PGDx0/+cpzuvnvz27vdsW2b&#10;Si2tEw0QFRRVtSLGVcTFakpEDO6ey48AvMzJuUYNVKBKT/MiTeNDCC9fvvxXP/kDEttf73bXN0Pf&#10;9n3fdd31/q6k/OmPPvn69Xdd4513Maa+bcEgZ9lshkfnD4oswXWrbnuYE3NAZDCoshYASinmbOy7&#10;dBwb9/+R9Z7PdiVJfliaMsdc8wweXHeP6+mZ2Z1ZLj0VpCgFQ6FQ8J+WIlYhUeSSWjO73Jme7mkL&#10;NIBnrj+mqjJTH+o+dJN6HxAImIeLc8pk5s+5ly8+urx4fv9wMilgnklCaD7++ONnT1+sVuucZZrH&#10;zfbh4eFus7m/u38zTSNgMZOL1fLmyVUWC4ixaU2m7e727ZtvVGG9Xucybh52Zuh97PpFSYJo//yf&#10;/dO+77uub5vGCWWxcRxPp7xYdFnKaRodGwbnALx13vWkeckYlsspp/X2frt9aNrVlGwYhlzm6Hzb&#10;RsfcNJ2IVWoKnI2X0cWghtN81JJykqg1MwSJqIAyMzrGrKpWvbVxmPAxIrUeQEQcfINS1EqMrXOu&#10;kggAgIhFKvnt7MlURyo5nRHCM1EZ3eNRhXCOqjYzi84TETASgIbAzGAwz7OZ+eDSdn769Mmf/+M/&#10;u7u7Ox5Py1VfDSHAEFD5sWMJIbx48eLy8pKIxnE8Ho/zPKtWY2oSMQRAOqdAOef2++2729dPbtZq&#10;ab/fqHUhOO+aipWN47Td7rz3F8uVd7FtW4c+nUZEnue57/vlsp/n7L1bdDGnkahSxdWEVCjnPI97&#10;0xlQkIpamVM2kH7hu66runG12SAtlhERzdeGzSkYoimzQyrwHqr9Ac/2B0PPH6INiARY6h8kIoNz&#10;Vu0PJ6REpKp07qurDO3MCSfm1nfAze3tq3rcVTjEqrDPcJ5ngGU9ronhcThoP/x6P3V7xLgQkSpt&#10;tRRlCot+meYyDnPfr+9uN3/4wx+qSN7MFovFME8t4SNcID6EtouAKpLZYS5zE32VbCFSLgUMvef1&#10;ev3ll9/UCQuCnb0wqcrNv4d/308TqvN1vVPwka1Ql6mIsFap3mP9gCS5pJQ6aEDPtqKllMqBOr+C&#10;H8Jc9GjHbT94Z49f85xOx7EOd/J8mhwCO+dc5Ud4H0Ng06qTBER2riUAgyKSTAkJq4DeefOBYoPe&#10;Na9efUdEIdY4ysJ0ViLEGGP0VZKQcx7HOSdhigCUUnGuU9VhGACAHSHBdrdRVReoiBFBnQ50XVeV&#10;+echKaJi1VxI6BsiGsfZ+1BK8T7SYxrTnMbN5r7yOKqJaH22albNnmssO6Ah8bkkI0BEQ19HbHXN&#10;m4Gq1Dv4MQeKScgIgTiJqoCPEcEzd4jl6y9v14vNP/vnv9jbyQC99xeXyzQt5pK3D9PukHf742lM&#10;eZSURAVy0uGU97tBJNYAmEoeMDPJEwKjOFQwQjMpIqxcPSDHcWQuhBmIEYjZEzkEB2ZJFABc8nVk&#10;ICJVHVNKmiZ0nl0NQSnsfKluVogIQEweLDiKBo2WghBUQrZhHmZRD7okp2YZ0CA6UECdGWdH6iwz&#10;F5NJyqguEDbzVO7eHR/u7fqjG5OulODjan1xfXmzanva7l8NaVAC58Oc0jCL840oIfi5TFWfRoRk&#10;zgxViIgX/SqG3rtGemd5LKWonZWxqqiCKiBiKgCEAghA55BwoJqqU/dg1RQgSVW0VX4jvBdxCDRN&#10;/+zJB6fjOI/5sE8yH3ICwqjJEBjMGXDJCaxqbej+/p6R1qtLFfj5z3/+H/7D/2OGbdvWIwUAmKnr&#10;GlVdr9d93+ac16tF1zfM6H2skb9mBoBSVSVnwQgRurqn0GAYhjTN8zwH9tE3tKBqmxRCYE/Va7q+&#10;7toLgVFRKaWgfe9SISJZSkoppel4PFbJ6HEcKvW0lNLGZr/ZzWUAgH4RY3DTjJrVMpHzbQgyHdtm&#10;cfX05o9ffrE/HNu+2x8n5n4YVcDyZE1cvvl2fHFhP//op8e3D8/9ryhL5OgKARXwpeQ5pXnUkhmG&#10;aVWcfziMbx9O3D3pVy++fD3+3e/vf/Prf/Ph9Yfz/fDl//vZP/nw43VYnoI2On/8ZN0s8RYfksIL&#10;XqS2YFNABoHJULbHkvLh2dOLzeYkNtw8uWo7+e7NdDw9GIDzJHqG5qqVERgQunmyNCOhN+X3SX7V&#10;sl5EFovQ9U3SyR4jxI/HY1Vlj/OEaOwdO56mqaicWbI/vIAeMWF2WCG0+swBQOV9po4hCqCBqVoB&#10;KwyoJiE651wpucxixqsP1puHfU7G7Jic9z5NQx0aLpfLWoEMwzDn9PEnnzx5+nSaJjF1zpF3MUbv&#10;/ThN+/1+zmmexzTPpWQwYUbnqQmhSJKUTR6VtyAAWkp6/vRZ0zT7/Xaz2dQSHUD7RRejB8xE6Byy&#10;B+cVkHKunh1UgYGqjgLD+j8VkSkNUogdNLESUMh7V1Fl771IGcfx/v7+/XK1evFXK9yUnXPdsqsx&#10;HLWxroLT6mfsPTkXKkxdss4xMzsiEpL95mjnnMWxbfubJ88ch7uHhzHnvl8u+tXDwyaldH19A0Zv&#10;3rwbx7Hv+3rP1o1cN5GrNaQoAKScEbFI+f7mPRcgjIjM6L1XEefI0M3zXBX7rqSZCdsYEUvftCFE&#10;Mrffn94Mb5AZ2QNAzkW1Sjggq7bccmjQ0WmCw0lDxLNfCxQDJcBSEiC1sbFFSdMYfaiLjBlFZzIB&#10;BDOQzFpiG4jcGasHq8FxYFJUpHL6idF5lhpIUBISlFJ9z7Mq1sdRSgEjZi8in3/+x3/4h98f9qeu&#10;XShgjcdgdt7H/e64O5yuri9evHjBDnwDn/ziZ//+3/+vP/rxB0Wmec5qBVFyKaoFwNRILcH3ZRK+&#10;T85Us/eOVgQMUCukasWqjzcBAAA+Zl2IVOMfA4BcKj7GnnopCjAjYghN28YQPJINwwHnFBy7oJ5x&#10;tWovL/70N3/+o99/+umXX3/19u3t7d1r57zk7MkT4MPtg2rpWsdeSynDMPioHGonQAZn9/vHEllr&#10;BGnbNkQHIspl5hyAJkBk9sfjsZaDZnY8Hmsx+vLly9Vq9eq1isjr1986Dz/56UcPm/vnz5/99OPn&#10;QPn+7u7Lr35/f7dvmyWQ/7f/8//0r//Hf/vu3Y+nYVNxw5JFisbYhNCUUkqSkjU0HJwHAFNg9obA&#10;5CvxBKSEGMFIBRHx4uJitVpIhuv1hc355vLq5bOnx91+3B3meX64v8tzurh+kuc0jadf/OLnf/z2&#10;61POxQxMog/DNI7Hk0PgFy9iCF1chOD2p02Z9LA59n1P6HPS7CwnywKmhuCiX8awNPSlmJQMgCnr&#10;enX5ox//OGcZ5+F4HG5v33726R8Oxw0REmtsXIxMTJdXbb9wp/3hdExpOqK5Uk4xcM45eIqBx2F/&#10;OJyYfYjt9mGXc14tOx+YyffLRb9YXT65RsLgYRgP3jOSjfPkPK4WPQc/jscpzRDbrlsEK/3F1eVp&#10;D2A5z2Bus70fUzLDvu8vLq8ll2Gcu75Xxe3DWEpxFA3QFFwIbdsSYc5TwVKlj0RYDfHBzkbKcHYE&#10;UCKqqeXvK/0Qwnq9TmlCVTNUNefOXe7jxjnTVFLKFRzWKs5RM4T3Ksn3PclisfI+KhoDQqTggxbJ&#10;OU/T0LaxzuNevHi2WHa73W4cT7VDUDAidK5mAPLl5frq6uo8iRuP43gqJT12PuePV3E2rVE9KEXG&#10;0yj9Iqwv2sN+y8zr9TqlWVJOIt98/Wq3233yyScf/egD78OPfvTjRddJLt77em0QUduElKaQHHki&#10;xCTCyp2PbWTARqcx5wKWRKQYOOe6tu8az8zH47g77MuLZ9dXF6fTSaTMOSGzqTw+wu/7Kn1Mmn38&#10;ZVMw1bPqhQCR2UwNvv87VUp1xiYR2QFVUQCamRAAnhM+kEhyEgNyzID87t276oKGRFksi4nonMsw&#10;JUUyKEWEiECVUP67BtjM7NEWWcGI2AxLUTCap7ltlrHr397d7U+Dkf/61bcP200TezOb5/ni+oII&#10;cp5P45GZmyYYSIxeVYfxhEB93+Y8E7kshcnXRirG+NOf/fiv//pvHqnjtQG2x+P4B6vt/WOtJ/uj&#10;4obIMXtjISKszLEizp8tN+o0R7XaOiQQSynlnMkb+apteW/qVgm+ZKr22Bs/0nerKBDZgVqqqaFE&#10;yZEgSipzVufIeQrkGNkZqIEhkCgiOUQCJKm/hmTABsDOeQfHw/z5Z18sFou+7+c0OeecRxfNxTqV&#10;bp3zppRTmicpxdqmqZh2E9ycxnE6NbGrmOTpdDCTIopkRJiTBHYXq1WtOANHQ1ABhwQG0fm2bev+&#10;JXQZZh88M4oUQtxttiXl0PmUaihr3X0FzJxzBkVBiMBQzzZhIERcrHjwirUpqkC6GYOpACL56uM1&#10;i1obmb2TAuxaA68azTqRorr47vXw8ADHLR1Os8h8d79/9/YwjONwOg3jPGcrAmkqadaU0qMKN5zX&#10;Rn35JYlmT8gOBNWMGJiY1KpmPgOIcwEsixQFBCMih0hq2DQNntl63tCpsGCedUZ7pA+gRwqoBgKC&#10;BpzJaJ5HRPbe6jFL5FWIOHhoNDW5TKX0YEKO5jICFvHOeVDLSBmcqcttg4zJUbZZBaNK1sKrfkl4&#10;c/8wiS76xbrr1kRuf9rtT7M5ygLMroBkLVatP8GXeXboEdgUjLwZO3IhdH17WTPwPMdlvzSNaKSS&#10;S0IzLEZiZsZmBjUHWLEK0MQeZYkIhpyzICIhOweKgJJBFFFNDACmaVqvbl4+/zGil2TzLFZYMxD6&#10;v/2rv8+Tobk2NmxORLq+A7OSSrda5VwuVhe/+Pkv/vI//mVKSbU4dyZOEqD3/nDc3VxfOqSk2vc9&#10;nMNHLCcBVVMT0XN4OQAANDEiohYpmiWnLNKEsLy6Kik3oWnb1kyHYSiloLrGN13XMTMQiYgUJXSe&#10;go/n7HEAAIcA0J6vPIVnUJ2QpjRXIpWqGtkwH6fpOE1TkXl/eNhu79hCcZzKLGoo6OyC7eJi+ZNp&#10;fFcKYXthFHznr7o1g8MsPKer8PEyPXfT9qm7gDHF4n1BofO8deZ56HBDaSvlu/3h81d7dZcfvfjV&#10;bqKHE/zjf/rvXjbX959+mb55+5vl81/ji7zZvtuON9eh8duTbAZ+sGaIHQAmckZcQDOxFpuO86Hg&#10;x9/dfqk23dwsyWnbN3PxRaSmwhqc56GPKCWqsGSOobdCUvj96HwYBtUCoCkNwVVY3jy5/TiKGKKl&#10;ks3EEHzj63BKVYCpckbgkfFCj44PqqX2gfV3HrPM1VSRFEwBFFCcNwPx3rVtO47zMJzIGDEDQCkl&#10;Jbm6Wn38s59tN/vtw05VHe6WXbu+WOecx3F8/vz5Rx99CGjkGBWY2QUPaKfxuN8dj8fjnKdKcgYw&#10;JvTEjGRm02kAtRi9FGyCQ7TYNTVPZxrGzf3DeBrezzSbGIgg5SmrgoloES1EVqo5lJla1eGchUhF&#10;JMToQp5TQnbe+67rnAvOOVBLs3nn+q4zMyllGE4iEuPjeWWW53TcH1T14uLCuwBICNQ0XdM088zQ&#10;UB3nIiIzVILePA3pcAKm66tni8VqOKWccwhBBFUhhEjkyfz19cXzZy/ELKWCyFLscNjv93t+TOJE&#10;xBgr3Y+IHsls05jzDKiAavq9IAvOXhbI/Ei/IiCiUkQkM6P37Jigi5HQ+XEK3gdAh00XYykloGM2&#10;IaoFk3NOiRgY2U+z+oC7XXrYjIt+HRsm5tr3IkpJ2QzZucWiuxtOFVFExL6PjgmwqBQRQ0NyrWJk&#10;MDGvakScUwZAwMrxA0Su1O15nnOekRQBisy5ZAMDozlNADhNg+Om6f1ud/rtb//+9t39YrHo++U4&#10;T0ye2TH7cZhzzuj47u5uv9+2XWDmH//4oyc3V7v9PaKo5dpjlJzYIVG9h76vlojIwM5AAiA8BnCe&#10;j0k8a3sNikjRs/yDa+HnnC8yVRuacxdh5LgBqGWwi9GH4IhkSsM4HkXzdj9LmQELaFYtIbi2bX/+&#10;i+uPf3Gz3x/++MU3t+8evv32dPdwn7P03appPVoGTaVQ9AsgN45js/SPzG208xDdAJTIIUqIzkBU&#10;pZQiTrAUpExEIqWiQJV62jQNsV5eXqeUREwVPv/8i9W6a7vw4Uc39w9vI9Mvf/Wj29t+TsfNdt4N&#10;s3Pd3/ztXz9/cfOnv/71F5/9dpw3DGgIpZS2aWKMNTLeVBnQuQBGBMDsgZA5EIOIKFEq6onNWNX6&#10;vr+4uJqPxTl3eXmpqre3t2mcmFklb7db59wTxhjjfr//4Pry+fPnr96+OabSNE0W8+xU4dWr755c&#10;X//kJz9q226cCggPp6xyqOF6KSXviwKraMraL64W68vdYZhmKllzGaugi4ic53E6vXl79/XXX1fB&#10;DzvtFw2zhUg+kGphXzbbt2mcEL13Tdcs1+tFntPtuyGloeuaXNJmc1+Ktm0/nKamaaLnh/u7b16/&#10;AoAnT29+8atfXlxckHOLxSKXKUbfdovT6XB7f+eIXWBwgYMzs+l0akPb964SeIg8kStzGqfD6TjF&#10;2GZMzgUR8C74WG3V0BBDaC6ul95HopJqWJOhiD22Q1oTjKoBbz1WKn3IoQO0nAub9X27Wl4cjrvx&#10;sC+l0CNF187oGdaZaOWO2jn8qd5D3xv6vd9paND3fXX+rN01EQFZtSJvm75pwjSli4vVkydXwzDk&#10;JN67qrBids65nJP37vLyAtFEZJqmcRxzmfG/oWR7kVSdiOZaJHnIZXjY3H/00QcXl/3xeOcDLVft&#10;7e3bPOUQoohsNpvT6TRP+e72m6c3N57OXhFdu4gxHo9HRA6eu745HveatV/2PngpSYoBFTKrPjFI&#10;QMBV4jvNx5TK/d3mdBhevHj+/PkzkSIikotDrFmmiFaPeKzdVbW84keyLT5iJo8Nb8Uq1RDsbKh+&#10;Ngui8xtkAmbWIgTnhNHziBxAlU1FlEAzedltT93yEjAWgSxF1UrR6vDxwz73jNCBAPDjoO38SczO&#10;rRoCq2KaRYRS0r51jsOrd69PpxHB399tYmwq8WRM83K5jDEO0xi0AChRM44nwGaxWIzjaFbW6/Xu&#10;YQegpRT0yORLUdXy/Pnzuv5mQYfoAAAgAElEQVSqyQrC97Zh77vf933vGdcGNHy8MB+tH1W1bUJd&#10;QtVK4XH9KBo6omQGqrVg9Y4Q6f1KVjx7PX+PM1f+Jxqch6daqS6lpFzSPI8+dGo5yaSDOE8hBKbo&#10;vZ2tN+ubIQQAj4zkEKIZITrCCCqmVJKcTofvXt/1/bqJ3e50t75oXaAYLTQUY43orq0AqRpCVUjW&#10;NQY5ZdUSY3TOMaNIRrKUsw9MBKrFxVjBtDNX8DEQFQDbto3RT1MiIrXivTcTZi+q0zQ8PNyF6NTO&#10;njRoNZqYHVMVy6nVANiKuQHSYyY40xk4r1MDBAQmdgiBqBF1OaEk17adcxclWQxrhOhdJ5mOu23X&#10;fvjmzfQX/8dfbx6G/WEEoGmaTsehmJY5CRggm+E8qylocWZV4m6lFAM5OzkBvZ+POOdL0TqbBwBG&#10;QhNRkVkesSxA8Oakis9LVkNFZIWC5tC8qALInAoiOReQzJKIiPfeGztyhFyK1uQL50g0E0VEcuyZ&#10;ghSS5C3PIgKzFkUBKYxEKEqAzrMQ8uSl7drgKaehnDwRsbRPrrDr2rvb1113cfN0sVhG0dP+NBk/&#10;VT2dhgdXWLEFxCIhJ1WQnAzRgZAUJAqE3vmuDQuHC1XIUwGgtokEEYBNZimkCCpoSqZmgIYV/jUz&#10;FD1P7h5NVDDN4hwTMwHYmXpaTI0hhOCmITkXpqxsRubbuHTBOdesF5f/9//5n0+nWcXAqJrWDsPg&#10;mL33p9Pp1atXn3z8CwBYLBYVK3OuMg1ANNfBydOnT5umqTSEeZ4BNc3V25nej7oeN8t5+BXYeV9x&#10;rFqdoucgufLmNKU8z3PbtjE2IlpzIqWUUoxZQ3COHbCWnETEiomdc4nrHvTOe+8Xqs57BBQTQhIw&#10;BVErgJbm0/G4e/vuuy+//mLM6fW7t6UcpgO/S+OT5z/p4svdOKlz3cVlGy+2D4dIgUg+en7ztL0c&#10;3+bTq/K3X7xJ7wYYS4xePJzmw+KizY3iy8Xzf/zxu7uv/u6Lr69f/Oxnv/yzd/fDF59++S/+/H+Y&#10;bjdf/+c/tNvjv37+yb/52a+/+k+fnV59Y6eHp7/8EPvjSb6z1ZBgjxG1zGzOGRoIMUBgZpvyRuho&#10;kO8PgyNrer+E1eFgKqLn2HhniCpVeBNLxnkugatvtphJypOBDKckmg1yLtA0IWdLKRl4JJvnEeBs&#10;HHA87Vvom6bJc6oH7PvqvR7pDisTCkt57wdUmQhsViPcpXa/SFZBVyRYLPv16vLhYSvFri+exNiW&#10;UpqmkTK3bfv86fPXr97sdofNZgMA5N2TJ0/evHsrpr/82c/WV5e7w96QVJX9mX2z2+22m33O2c42&#10;VcYEgR0TmpmkXFJmpBjCXATRvPfr9brrFpLzZrORnG9uboJzwNA0DaKVkg4DqSTy2dAAzBESq4o9&#10;Ep+IiBwHM2b2prU+w+B9jL7rGjP07KtKtmZSEFHXdSml3W7XdSWE4NnVG7AygG6ePV0sFoZQUp7n&#10;2Xt/JvOLTeMsRcG467qLiwDA+/1ekpjhqr+c17LdbhFdGoZpnN+9uVXDEJon1zeq8PkXXzSxe/Hi&#10;xX5/fHh4qJutKtfeV6HV25mdAwBK8+PFofqo+q7d7+Pk1MUYiYHAqZaqfWuaZrFYuOl0jI67RceI&#10;aS5t25PxBy+fBxe++Orr0/EUQuMZuYmncVwsVvOcfYhIcjgOsXFJXLGwPx4BzXuvksnDnI9mlfXt&#10;Lq7W0zTlPHddN+dEbPUqQZ5ASeFuLgBYHK2JvQoYSIVJU86EIUb2TIwwz+MwHOvTn6bBDJ17RN6x&#10;Ko7UufDHP/72d7/73Tzntu13u8OcEvN8OByqpRgiq6qB7ve7t+8Oz148WS77UuZSUojIaGrZiiBp&#10;jXEnAhEFPHvGqBmcxcDnrYWVb15pdgaqxkTV3KV2v3i2QKBcBIyItJS5+hACgEGe0xBjExsPkIfx&#10;dBp203xCFNUppQFsVpulDD7QXOh+m0xZjbpu9ZvffHB/1z573vzh0y/evr3b796YNN6z6rzfjajL&#10;Lq5K0aoORKueUo/xJKBm4gObSUpz15/NHogIUFPJCoKM0zB1XUfEIhJiAKPtZrfbnk6H/fMXN+Mx&#10;v3n1zmB++myd0hgifvDRFbtPxjT8/nfvipy++eaLv/iLv7i8Wq5Wq/l+BwoV2CHEGOP9/X30DZ6T&#10;VzRwOE2nNJbQ+eAbJBPWnEdQzAaNi6a83x/v7zeq1vfLSM39m3e/+92nqLb0zTiOnl3OWUzFynE3&#10;PCsfXF5efvPda+fc1dX1cZqn+/v16uJ0HH7/u8+Xy+V6ufKuBXXDYWZ0ZVYga5pFFjPjeRrZNcvF&#10;BYLf7Q5X1+04T6ZMpE0XU5kcuC+//uOrV9+cjkfVslwujvcHV9LN1RWixIaaZjGNJ8klNrFtulIA&#10;oFxcXp0OAzuUnK1IF8P15UUW/eCDj+7uHvb7/faw/fa714fDbhhPy4s2p8Nw0qaL281ufzpeX18v&#10;l+s2NpJLnvJudxjyGJuGHTZNA+TJEaAB6MXlzXJ1cToc57RW1WE4EuCcsg9NTtbEBVNIs7RdOw1T&#10;GjMDj6cjNexIU871UK6rwsxSSqvVutJgiNjMzj+yM0uIWE1uzpYMgFWl7723GlPJXLkr3nuzoZIn&#10;Vb9X1D/+hBDRVM1wuVw2TTOXCRFBQVWbrk05x1K8997zbjdeXV9eXKy++kqIwQc/jQnAiDDnxMyX&#10;l5eLxWKe55TSOA7DcJymQa2YIXOoAlRmFlFF9d6rJkCJLTxs725v9ac/fbbdvjEzH2CxbN7s933f&#10;f/jRSxFZLFaqkKb83XfftcHvdrtnN8/bpr+4uFitVg8PD33fN01TWTP9ol1drr78+ou2bWLwE7Pm&#10;5OnM9Gt8MIOcc57z1eVlcBEAiJiIyzw654gQCYpkclxPdiJSxaJoxKoFAJGNmfOczh0dPLYKiGBU&#10;vYV+AHJanYiJAZkRgWpF1oSIauoHGpWiiGRGpYAZ5mRARY1VIMamHm45iwowMpFjxpJmfqw3GLDy&#10;R+q/W0qhx7KSKWymXZ7pNIzXl6yKd3cPUqwUqXoZKTiX3Pf9arU6nI5mwrwQ0znPHnzQkFIax9Nq&#10;tUppAjQD9Z5LKcCESN77ly9f9n03jmPwnXdBsjG7ev5Ujzd2pCa1kZMKX8OZJFyVTqUUfGTq2jnH&#10;r4CoQ3JIRc/5T8y8O+5P4863jsidv6GKobFjZv7e8oc451ypTyiIqlaMkKYk4zieJ0qmZjZNU9tS&#10;KYXQzVwApyDnSEYAMNQsqSiwQ0ZAcqgeQETLONjJTgrCvru8XqYymwFSCS2GxpBK7H3TN1qySAGo&#10;xuznL1BAsmk+xuiRjAju7+/NTLUEZs94PO76rm3bGEKovuVGlFLyjQPU4TQ8f/6yegf6Jqoqojnn&#10;p2lKeX716lWF1ksp0cc0Tc455yqfnyuxDhBExPH5wEEjQ2JHaoVIK9nKwJmhKhoFwk61Df4SNU7J&#10;gz47HRbbzZxnGk5pt7vbbcfTMc1JpPDdu+8Oh9GQH7EgKmqqrmj2nnJOpRSV6teNpcw5SQyhzpSk&#10;GKggsovOe29SoncAoFq5drVUUGYGq7GNZJC1KCIb6jTP7IiQgdmUVZ1KFOKSnXMBTEFFiArleUJA&#10;7ldrH5hZSy6OpdZ8EAwRBdW5EIPXIgCxRuwEpvdqCKYAoCBiIOM05Ym15FwcqDrnuvC068PpaMvV&#10;OgaQLA+bTC4qBLVT0UP0L0WLWiliYqBigBLohCJgDsFQXGwWMXREcThJKeooEDk158MSFb1LqRAQ&#10;IqFKFhUEL6KmVNGCmgkkYOQdzOqcUyMzmVIBFEAppRSZGbBpYi4zETZNw+SOh6QpSz458wx+XOVX&#10;336Xp4SKKRXnXI0M8SF6ppxzcF617Ha71Wq1229VCjpmItWyWq3GcVx0/fXlk+NxENGqizm7VzAx&#10;uxr96DjUHIcKFYbg+q4vkpipTrDExMR89HW6teJVvQq98ylnZJKi8zyXoiEE50IpiqAiWk8bB6Cs&#10;QFC3tlrVqUKNukYgBZjmjIyOAjPGGPu4url8+atf/JMxp1dvvxvm8vbh4dM/fpGHuFo8G46bt+8O&#10;nBfa9PvbfHy3+/GzDzNc/cN/vZ/vjrgpzaHv5IoNwELTddqnkQFXXgP/X3/56hT0H/3p/9ItF3//&#10;l7979/rhTz/+9Qdl9ea7d/Hk/8mLP/mT5dWX//t//Oof/qA2fPAnF4vntHVvN/DmBMMJT44cOwVz&#10;ZtXzEhGNHZzSndIxpXl3HPouXDaXRgjk86QK0YDUHCiZSCkmiafBpFiSdDjky8sr1ZzSOE3DNJa+&#10;X7Zts90+3D9MT58+SSlVuzg8E3SVmWMMzKx2zoOQ6ldLrKolFyISldbF2oWqlirAJqLHRJca3yXV&#10;IgewAGjw/nDYLxYL55xaWa+XbbvMk4QQoHfTND27eaZWUpqaJjR9V8/qu7u7Dz/88OLiooJ/7Ni5&#10;aIjH43G721WKOwBoEXd2LOPATkq6Wq/TPGluL1arto2H3b7t4jzPi8Wi75aff/7FzdU1XV9lKW0M&#10;NWBvsehE8xNda5k3x7fTDGLzPB19JCRFQFNBIhMQK+wcVk9BtevLK++6NKurjH32TYiOGA2O+0Mp&#10;xQUPAFIKqK0Wyw8++MB7T4Cn08k51/ZdKXoah8NpUC2Vxk/IRaWWB8wlBA1NbGLXPVsgso+diJZU&#10;PPuHzc7MBOxwOHX98smTm+PxeHf3wOzX68vTadxut+frCc4Q7GNz++hYBjqOY85pnqd6WTuqM+US&#10;QgBCkRxjh4hc5XRqJuqc88Gtl4tnz5656XSMwbUhRh+ij23XB9cuFouL5arr209///kwjW0bc5bQ&#10;rkvWSsU2pCzwsNlvtuPLF9dq7nAcvC+OjR2Hpp/HY0qzqjhybduWovM89sseyXJORFRsBjQFUkBR&#10;BlC2tVnwjEWL1RrurAWiXOZxPBVJZyUbCADVIaKqEjMirtcXb968+fKLr8BomtK7d3c55xAbVd3v&#10;j0z+k0+eHQ6n4/HY9Y1zruu6EP1i2YnmlEd2HvC84tHAQGum4tkY9VGdCACPjD6DR2Ew/oCaKJpF&#10;pU45Ea2KS8GQyGk9+s5IMgB41ewdzek4jJthOB6O+3E8EEvX+xhBbYxBPWdnI1Jh0kiQs3ruUjm8&#10;+vbdOOUXz589vfn58fDh5599/emnn0lG52k8poe7nrlnJlCwGsXxA/2ZmVj1RiPcn/ZUM5KYs5RU&#10;coiRiERyNY/Fx9zOcZw2m908lUzFcUTgnO3rr75dLmLX4mZzO077j370sun/1cXlP/zh09fDqez2&#10;d3/3d3/z4sVl8KBgzFxM66KPMdYbkQC72OwOe2bPwGjs0BkaARN6H0IpWoqBlTJP+92RhBwHYKyS&#10;3ZzmgqXv+1LKNA2bzYP33hxtt1s0mOc8pPzTT36xuuJhTDnn6Jv9fvvq6zc310+urlerbj2kkxVU&#10;pei9d76YHseDmm9iX5R0TinrOMzTNInBer0Oke/u7u7v77/65rOU0mZ723VN0y38UdkV5021jNOY&#10;MqVpduY8cdd1Odt3377dbo9lNu99BcCbplkubZjmnGfVgoin02m73e72D20bm9YtV13bhlwmIvrD&#10;7//u76e8WF68fP7Bs+cfLvslOuekmfO82x73eKyNZfBMBF0TQ9M4FyQv1EqM8Xjci0GM7XDaM3vn&#10;nFfOKZFRCGGxWFDRjKdk4pwHpCyq+UwEqMsAEVWAEZgZjfQc81D7VlaFnKQa95iZSEXUzAycc2k+&#10;S3NF8xmcqxzes3PV9xAiPo7bmxCpxXEc6w3xfsRoIDFGAAWwftFVNBgAkIzd2XipaZqmDVWXJSI1&#10;36jyysBIRE1r7sL73vvMjHBeRIc5OaT1ctU8PGwRJTZuve5X64XjyORXq1U9hxHx7u5us9kQVGkD&#10;2aNnAaLlPIe2YeaH27s0zavV0ns2sxBClQ3XQ7yGbfTtgpmDb6oqiYiapskqpRQrAoTOkctcK+/z&#10;mfPf7OgzFxbOtlfnELtHVarho912/c+ef+972P1MzDvDyTU+F0gFcpYPP/jxN69vASk0wXvOuZhi&#10;JUXXv2Ki1Z63fip6xFfNDKkCzDUOGuugsII2KZW2WY7DnLOYUf1JoFjdYpmZHKc0EdHF1eV2u6lo&#10;CQDkPNcKZpomRpdzFrUQQvBxmlI1zPfez3OpelfVbGYOPTPr4zQT/luuNp7dR9MZRdczSGVWpctQ&#10;AYvKAXNEntlEy5xKylD17fUJk8GjXtjOM4jzoIfQAZEUATAiB1BERIRyFhPlyFqSSA6+qetcSEop&#10;RPl99vJZQY2KVFOxCAzMCIANMKfC3DLDyxc/y7IVzX23BjoRqw/oPFdgqXKJx3HIOSOwqopkJAYo&#10;KU3ECKA+8G6/qRcukpqdfWu7rosx1gfF5J1zplg0931PRCnPMXr2vkIr43gqpez225xzjK1VWxkt&#10;3jMRioiY+nMzqaLZewohtE1EUINMyI4BLBuAiBm4gA1SZI2MjedVSUHSYj7xfiObd2Ue3z3cH1Rc&#10;SWWec5q1CIigiqiW03gOvlItCqZa1KQOZFXLebPYmdxObHqmqgNx9YbASob/frOgmQIqGIqZ1tD3&#10;Sg0wZEQFK3VsXgoSOTUhZCJVUgR2LhicqRnVEdU5h0RSFKnamUIl0tRkASJSdXXy7nw1vSciMDiH&#10;YNYWuIKrqlqSlawmXoQIGIQnbQADs7HTiQEpk2MkMjQ1UmoQBRmADc4uAoSkhCfQUopYBueb1i0j&#10;NyCgUlCyCQoAOq+5J3IxOoCuVpkmbOIExEAQHJoHA8KC1kh2pg4hmhohiWTTs3e6GSM4ZB7GOTAz&#10;RR+bYcyH/QiFHbWVrXF3+7DdHhXAPQaDNzGUkkSy9xxCuLi4ePr0qXNuGAYm510Aw5SSDwGBpdj6&#10;yXXXr4no7u5utzui4+h82y9ijG3fOeJhGqdkYDQrHA7D8bif53m16J48u3l6fSFWz2EqMldSLTlu&#10;nEMmUEs5nc1Oibque5wDmqo4PtN635+3gD8kiZyJM+czCiGEYAgEWA8pBGTyCBB4FT9aJ9EXz1Lj&#10;r//2t//11e3tYnkt94d3Dxvy06f/8PlVf0WLKEwwhlX7bNl2V7BYuQUoz1iGDgXyME8P806GmZub&#10;X//s6f5w+/d/9Vtn/L/9+l+Pd/vFm2HxZm+3x/27P/zVZnMR6aMP48tPPlh/3E2r0xF2MxRtldCK&#10;DYRIoMToOBQ0lSSqh+PDftgQEXpEdmqM1jiG28PAHAgDgidiIidic9bjYXDc77ejcy2Ry3kOIW42&#10;mxj69XqNiCmVw/HQdZ33bc6Fmc86bTQkqhZ673FdtR/U6lQjl6urs4nkRwo0IKJIVhUDVS1IAgaA&#10;AiaIWkpSsdPpCMBE8O7du+Vyjr4rJVU/73me9vt9/W5Vkvn6zXdd1z179qzpuynNCtDGmEqep1Rt&#10;OM9LAoCc0yKpZNDoGyKDNM3zNKPiPE6VCtc0TUVi7+7udrtdjHHZ9Z5Jch7TCAAIJQSvWgzEE2fg&#10;XAwMPbucR3JQ41QIHaFDIDBH5K6uboJfpNlUpkqgKylnJTJYtJ0RllK6rmu69ubm5sXzl9UDolYs&#10;tR47DqdhmMZ5Op1OZuaIH5GP6FwxxXGYhzE/efLk6dPnV5dPimkpNk1ThUe7rlOF2LVXl08U4HQ6&#10;bXcHIrdaXwLAbrc/nYaua+sLqrDze3uXM3pvUI3ZHzW2XK9ee/Q6IaJSivNUOXTOsxrmnNfL9cXF&#10;hZm54JyJolqs1sp5RjWm8PLFzcXlKuf81ZdfH05DCEERSlbnfUpJ0Zxvx3n/+99/SVh+9tOb6Bdm&#10;YxEYxxRDVBizziqF2bF3QFI/KDFUUxwSQcyIBzOU4owQgQw6AwZFEVVDR54YfOCU0jAeRLIZiVSj&#10;V1Pl84MgdOzN7L/8l7/64ouvbm6ezbMgoinMc845excRMcYYQpjup9jUiBljxhhDKakqnQALVqL8&#10;+ZIjsPdEPn3vH/poo1LLozMp9HFqZ1rtu84XqCEaAIGhWX4M2KyvUGuIJZjsdrvT6aBWTqfjOB1i&#10;Q7Hr5pwBR1bxvpidAJJYMbSm68ZhWzIslivRdDrtjbhf9b/+R9cu7G7f7W7f3TtiLUWzWTH15h5h&#10;GTJAwALVB4+LJOdawFK9kRBRVEsp5CrEDT4GeIxO8d4fj8PmfguKRaDrViE4Ao0Rt5ujo77v+3Ha&#10;b3e3F5eX//Jf/fnF5eW339ze3W7+5rf/6TR89C//xZ8NpyGXJMTeuzqGyTmXOXlmETFRh/W1AHNQ&#10;VDDnCCQJAvkQm2ahmUqR3d2mCa+H3Umm5BEQqV+tLy8uGKHveyQITVw2kbxvmma73X53e3dx/aRZ&#10;rLSY5xB9g0rffft6vey7+MvL1VPb3aplh03fLYsmKel4mFxone+kQv6EUx6RoQuB2b598+WXX355&#10;Oh12+7sYI3BaXV30K7/KTRtD09I02ZxmqT6Y5MmFGNuS51evvkuz3lw/8y5y8MUA2AGTqh6Px2rq&#10;xi74GBaLxYsXN6vFQmWu7pqIiKCO8d3bN7/7u9813fLjn3zy7IMXse/YcROaUnKeC6BKIUSb5jFG&#10;T0TBuS72bbe4vLomxN3DRgqlGZg9WSLvkY2J5nFCp45ZlYBcHeEgsA+uTivrBK7k6iDFCATngMez&#10;IUFVOgQ6i9vNrMZ7IKL3/nQ8Vhx4mqY6c30PD56lfWa1UwIjx+Hy8roUNQPnfBPiNE1nMESNAPuu&#10;ccyS82qx9M4NcmKqnTmpChMtF13fdiZaTZ5zTqVkRGBGle9TAU2x0n/NqlRVnVcfIMkwzPvVutnt&#10;hdja1odnN1U5WXnIPvh+2eUy96ulESxWvVhB5DnN9Zm8fv0a0WLXzvP88PAQYvA+VEa3GZYsTL5t&#10;QozRpMbYQA3YqE5dRATsJCeDelWbC/ye/PPfpduiAdrZXrhaKGA110UEVDpLDREIK7Gsxsg8zh3w&#10;h98I0QgdAhMygEP0JdkHH/z4cNK7hz1l8z6mNABY4OCQyIgfZ/CESAiiZmYEWD8rOSePsrfqwwnC&#10;TWiHw4nRdd1iu93nJCpaSlJVMalS6orzD0Npuvbm5snpdMwqBqJWcj57sJlZkVJKASRmjjGaYde3&#10;qrBYLIZhhv/fF6qhihHXkcGjTei5K65uW6429gBmNoxH731wjOTqBfzemKQOVnLOSHU4DbVGPUd7&#10;PQ5Gq9+PKhBVOihUk3OAAkZdbGsBh2RpnsidzIwdEq0IHTsppZxT3JWI0Afks4EQKb73oSAwn5Oa&#10;D57x13/6L1+/+Wy7/w7ooWkkxJm9hRZ9AMBcOb3DcCwlx+Drh2RGYpznMzbLjNvtg6oyE6Cpnk19&#10;FouFmYiiqlZKkSMH4FarCwAYxzGEoI/weH2Pw2ms5CwrEDyrzljJ10AVbU9SiqrnmkdQo+kMgByR&#10;MjtsvY8+NAYNlHA62njQeQ458TToPIzzRNNAebaSeZ6BoYjmks8IgRRLcrbkAIBaI5qpmRgqAOQy&#10;v6+r3r9ZAEAtCFwHN4SujoRUhUBrx2Imjwk/BmZynhQXREYsVXomAEQOBM4iQzIgq0RfEzBnqIQG&#10;aM6QTBFRTIpkJCKk83i9zhlBS9GCJpXCjowAnAPknEVMBN5vZCsgBr7rqjEbBiZiImLyRA4ApUBK&#10;qRTIpYiaaEUgjFxgh8hMfJbOEYrnBTt05AEgJ38sbnIO0cAEQNAEEb1n1IbImcTxYEoChmpRRMQK&#10;gBJrmsZcjMyD9jo7LCsSPs/yIIOSKhigqCExIbd9i+DI2ra5GIc8JyVzjikVbQPf3j1sd3sFNGJF&#10;AKbTMDhPRXQZl32/2B32+/3xyRPd7g+GxD4451JKyJCyOs9Pn70cZ1VRwPbqetkt+pIykru93Yyv&#10;jpu7zZvbd5Kkhs3c39/vdptxHC/Wy1/+yS9/86e/7pfdctFdXvkQPYAqqEquOSBAomIuuHPpaKYi&#10;puacVVEPYZ1T1K6s7t/3h/APGmMAAHBnd0GFs3cBAaIDKgANdUTmFv2vPv5VGuHTzz6DzL+6+cnX&#10;X751Ef7Vx7/58OnLPEyvP/3Mcmq43Rd6l7gPC9+3ufNHdDuvY6TDYXRy+s2HPymb+7tPP/+TJ8/+&#10;+Z/82XR7+MNXn72A1en17fT2db/qnr/sP/hoPYXN6qO89d/cls20EPMuFR1S9izkGEjMGQWGlCRl&#10;h3D6/+h6sydJjyNPzN3j+o686uwTjQZAgpiDHONobGZXuzKtzPSwf/I+yPZppN3l3LNDggRAAI0+&#10;q6rryOO7IsLd9RCZheaMVC/oRpd1Z2V+Ee7+89+xve23G2Ocd5V6q+KnKV+/T+MQQmitqUEtWmdM&#10;A6TAIyetZis0na8WwpQTIBoVh+BB3dDntlmEUHlXe9dM01TAdlUWlUM2Ah1ME/dfxmAZGQDl3jOo&#10;kBHKNksBWQrCKaqswoULAshGhTMg4jB0TTMPwfVDN5/P9xZ9qimlm7vb99fXAFDM8631OcnjR09n&#10;s1kZzLz3IjpNcbfbDeO4dwgqGVnMdQgE2m13m+trBHn44KwJ1c167akFJwbx/eUlAIxjLwKSMrAE&#10;78limuIomnMeux4koFUiRAVOWZkNmL3rhRICgqAIgiKhQzUiJsWMzN7VpvWW7DRNpDRNkzHu5GS1&#10;WCyySgihCvU0TXebdUqpWLgNiF3XxRj7caiq5oD4o/feu6rrOgWKib2vgnXWV2cPHp2fny+Xq3FK&#10;0zS5fpxi3m63bTtv58uSKn99e9v3/TTFxWJV+7Db7Up+6j1C8WMFLws5orKYKfojACBCEShmkcZi&#10;ztmhQ0SVHNysqirnDCogwaKdLZfz4G3O0XrvQSSlNAO1zo4ppzR6jznhfNZ88fmnKU1f/vZr8r7v&#10;e0Ab06gAnLMJ3vn6zbuLod/k/JMvPn+yXFRVbbv+GpEMNdZIwVZjzFVVWctd1xFh01Yist86Ylbt&#10;szrKpEAGlcWKWlEQARftrwgAACAASURBVKTgvXXOdN02pclYBJRDeophTqrFIZMQ7Le///5vfvW3&#10;08iPHz2/urzp+76uW8u5iNHLuHV0dPT63etxHBEFMDZNYwzmHJ0zIhEw79fO+1uoSHxLUMgHXM0P&#10;2ikiLZPAvn8XUd3bRCMp6H6SVEDhAmO4cgJLl5xSGlIep50CHx2t5ovq9hbGadP16/nMIUXRnPNg&#10;zYQUkaKKiEQfjLUEuAYcBYCTduxW87Mvvjh7cDr7ysRhmFQmbzDmIgqXHzfApfoqeW/jGH2Yn56e&#10;vv7hIkmJAHGAzPtY1GI1Dpz3G6e7u7thGIxxqGoo1HUFmAzh1eUdSHz67EwVt9stGKqq2c//7Ccf&#10;PXv0P//5y8vLy2+/+/Lnf/YJILMKS/LegyiBDn2XinVbzsCFfIIoaMgSCqmxiKauxiFOE9eVXS5W&#10;q+Xpi69fX737x2kXH52dnx2t0hBvb29r7774/NOnT5++vbzKgMvVygS33uzevnr98u37YUyPn31y&#10;/uCRMy5PubJBMt9e3sRPpvOTBwAwjNvat85Uwxhj5CzGgBUl4dINy5RSU1W+Crt++/LVt++vL5wz&#10;xjKZdHo+PzpuRIe6scERc0x5YEmoyFmsla7rN5vd2enD//S//59nZw8fnj1KiVVxGmPXdTc3NxcX&#10;F5eX71++fFnCvqdp8t4/ePDAez8MQ1V5733XdahQ121TL/ttfPv6DUe9en9DwTx7/tHJyYkz1A1D&#10;jFOMKpKNpWHY+2q2dfDeO+e9t6enrqkXOeGXv/nmxfevPKISjGMf04iUVDKgUOHgIhXT2MJsKfd7&#10;vpd97idkICJrPQIxS0rJB3+QCu+nFDh4JxTzmxijHlaCxtjM+X4NeQ9+W2ubqi4DhqrWy9U0TWX1&#10;hADFktoYRNK2rY2hnLM5tPI5T95XbduW2NiceW/ltd+gASgyK8De4hUREY1qLqdDhH2gOMU3b14t&#10;56u6DszJBwfGdLtxnHrR5Jydz2eI8Pbt5nh1NJ/P2rYF1n0kG4GvnNwJGNhuN7U0LtRHx8viAeNd&#10;6IZdSqlt26ZpSiW21orE9XrLrMHXw9CHUMU4iohxiIg5pXEcizMwALHyvx3tDuUe9nhcuYXw/+Pb&#10;YO/2hOWd171d0492ZaiGyCoTkSPEKrhPP/l8GL/qhlGY9nRWZmv3IZnOGJBEZZ+hqpwBpcj+7tsR&#10;2LtwWUATQlXXoMsKkW5u7gBwt+vHMaoAGEjC8/nMOOu9F9C6rhCxGwdrrQjGGFGhqqriotH1fZnN&#10;RICI5vN5XTXjkJbL5cXF+5yzKbpnJATIORFBabU/vMk/XMgcxMP7cUhUnTMAYvYKXzAWC5FTRIpi&#10;uryA+5U8IupBI3hfMBARsWARUPIFCY0NgSBIyhwTNoIqpBrjuNshizQNlzgvIlLdm5TlfPiMy9uL&#10;WAZsUEQMCMxZHz74xDlXv59t+u+8M6hrRA7ehlAbY4vkJ6aRCHyw1lKxR95bf5Mprp7MmYiQVBVY&#10;srXUtJW11HVdW8/qqk2Jc86IWtdNVVXDMBSZQ+nmC8MFEXMWawKCBUBCi6SgQuTqpg6+zjkPcTBk&#10;lcV4a7Fy5A2RMQYVUtQp2zw2KULf8XadN+vU71RZh37g5DlnFQ/qOGnmDEKGYs5pT2ctwr8S3yTl&#10;jdtPv1DsUEn1g+WblpxMlHJREMn+2SkCedlr6Q7HjOCQ6VAsQXRv+XH/t/Fh1AEEAJKiwCrEiHv9&#10;YflOVWV2ZJgFyNnDVyhXIzNDSRNRFNmXZmttZSySci40cjlcaGTM4TEWJSIRENHMMfF+1y0iOaec&#10;hQVUnYgpxBwonzgc9ttgQNgYqLwpWT7MGSkZA8Fb5w2iIaLK2+0GgRksASYgccaSDYWoiCTGoMFW&#10;YbJGLVSaVZPV7DgnYxA0ogSUAJCAR2VWNEp1zooSptHdpQzZsTplSNNkVu3dppuSIlWCsWj9yHkB&#10;8J5m81XTzL7/9rvF/PToeHd68uhuvb6768ohffD4wR/9yS8+++ynT54+bdsZAIxDfnNx+c233/3w&#10;ww+73bjZjEXIPU1TnHJ5G3POKkHVX9/wP/zDdy9e3HpvZ/P25HT+8z/7bL4IR4uFNVYASlqsNY4V&#10;bLnxrJLZkwcFGHRfDe8r4/39g//2sgYAYAGgD/5ERAEYyACoVVSAk/n83/35L8+PT7773Ytscj7q&#10;t/305HTVGl5PdzVvhHMab6t6WTk7pt3VVdq1SKvz5vGDyjXrr16tavPp2fzXX//zXz599r/88c93&#10;F7ff/cM/7X73rZmvPqr9/GfPFzM6Pg238VV4kHazzW263eGYyU4cs2jwleYB9msiRoNZmFNGa3Jk&#10;VDLgCTxpRdoAS7dFTg26uXNzY4J3dd0uvWtUteu+5ITBGc4AxoRQDcPgfZjPl3XdXl9fqbIPhWWt&#10;3vsMkwIQq4jgfSf+QUH8oDIqQDE0SeWKkIMQ/V4+ug8BVlXIKql4QSOqcyFzHMdBgZ0zVR0IwHmr&#10;ypzzdrvdG+WQdS5Y51az2dmD8023U4VQ1wJ6t16P4zjFeE+mAwAQbes6TXEcBmDhnHNM/bZvfdVW&#10;zXy+NMZwlr4bYxpTSnVdLxeLUEDGpCLFeMKwZEQ/qxuw3A93OWcEQEN5yuTNoeYrsSHvvWurMHe2&#10;Qe5FyLuaAjWhqX0dnM8JiOj8/EEzay4vry4v38cYY4xA6Jxr64aIYoxEVHKMBdBbu16vicjZAABV&#10;VVnr5/NlO1/OZrO2na1WK1F0zjnfHB3ZFy9elJ9lvjw6Pj7uuu7t27djjJw1hDqEUAI7AKCu63Ec&#10;/u25uN+dcM73uxlWKf2hiMCPJjSMiPN5W9fBeRvHqQnV6dGxiKzXawCwlkxKqe+2TR3cbGYRBBVR&#10;pthlSYtF++Tpg9v13c31HSJaa3bd5HyIUx6Goal8U8+3u+0//dPXu/Xu8589/uT5mfA4TRy8cYbG&#10;vB0mRsxoSoU1zHkffGeEqBiPsMok0gNYAcgckGpUU/hKIXhV6ftOOFljtWhv1AKUH5YQDZG9fn/7&#10;3/7b/3j//mY+O7q7XQNQ34+qkw+Bs56dne0FM97P5/Nx6mMakNLjxw+rqlLIujftVEDZm4YC7FW+&#10;KIcDtScDH+iDgAeknwABVAoqCiCHbzlcbXti4qEp0hKPZK0dxzHFsSxgY4yK0M7nPljA6ebmsp0D&#10;ISsIglpUVCBUyYN3jSBPcQTITdMgQsxxGC9E3PHJ7E9//vHvv/l2t3tHuLQkwCVgYM/lAwQqfpOk&#10;iOq9PT4+2m6/UdViPQIAOf0YVJNzlszOOQXebrdEFIITLRFebYwDGXN7s0slBmY58wG7rttu10cn&#10;pw8fL0z47PXL8PXvvrp6/+ZkuXDeiuTCYCxN0tgPylLAEAUFBkRjyQiwRcckOYn3TYlVEIG6bqtq&#10;lqbd6mixWJ2cPXjIU99vbsdx/P3vfz+OIxg7Xy5Xi5lv2neX1zlyjvD9t5d9l4/mx0fnS0u2ct5a&#10;2q43v/vyq//wH/792fF53zcWzTikGGXoWZg4Q86CgKwpcrZGk8TN9frNm1fj1FunLKMJgjafn51U&#10;FY3j6AOQ0Sn35WqOMe62fXtyjOAV7en544enT46Pz53x4zDVoSlM17I43Wx2FxcXL1++vFuvm7bq&#10;ui0aP/TROXd65AyZCdiAy0lPT46ePsMp8vJoNZ/P/5//8X8PY/fpp58ulwsE1pwYRUFyEo1croZh&#10;6FTVWluHcDSfVSGAd+enZ999+6IfdoJ50VTztpo0DZKUxFnP4FgKAc8hYpHKeO/HIRcAlcAQkSNn&#10;LRflZGkKrfWG9vXpwwvLWtu2rXXeWmutFH0kIhaykRQpPdoyMnnvb2/vrq9vUNQY0w39bDGfhlFE&#10;AGSaBu8r733OUnyS9icXpYQZGIPe29I47gPVRERzGdsP9wbqj8mif+DY5F0lPG6327OzB6fnZ5qp&#10;aVphFKAhTkFDVVvncb4Iu67uxg2zRp5W8yNfB+PdsOtms+bx44dvLt7d3d3NFvPQBO/9drdT4hBC&#10;MctF0pjGaZqUgfYNKzCLsbjdrb33OScAIDJV7dVowaf386l8iMLdF3sAURFFVCiGUwqqKqgIaoql&#10;2f1SQrMKQQazJ7D86/aL1Co6YfIupE5Xi+OPn37y++++77rOWCp0KfElv0YPNQlIDxtgLUrA4ocD&#10;BEhgSA0CxJRy1vlsMW/DOMRuN3hXbTbvpikBgBIW523FPVnGe//28mK73R4fHzsbDDlnrTE2pdEY&#10;J6wIaiwVWL1tK1Ulsm3b3jdAf9gPIQBQyQaksqUpxOaCVNK/+v62qebz+WZ9CwDlMqybKudYwmyI&#10;0DlHTgscoyiHUdfcY47FSvjQ6YIxBtQkYSI7my02t9M4joUvZJ1x3uQ9XFlCH2IiV1YUCoaYnAsI&#10;JEiF6WoIjUFEwyrOWjIuMw89VdX5wwfNbGi2w5eoBBwrX9dVbQ2PEndDz8zOhnK6C8UM9mmZZCzd&#10;Xt+WvEeWVJr12WzWNA2Ipin6pXfWpSlbMjlz07TKKlkK0bQ8zIXS0vdjSly7RkXReGGIKVvrDVSS&#10;qin7GM2YEBHbtg6ubnwrDFOXYsxd169vx9hbZR4HGfocJ40TCRtCr0qGHDPkxIigmoUBSTmnzLE8&#10;DIfJtRx7VlVB2EPSqqCoqgYtKiqDqqKU7HBEgUIzNkigUCj0AKV4Fpjix976Dw8iwt5xrZzTA8UA&#10;GIhQdN8BKAIakRxVRSRnZ2221pN1WbLJNhF57wky+grLC7O2vH4uKYwsoGAMeeOVlLMWPIJZWDLs&#10;pVgTALDANE0pMRffeQAwdGj6MyICEBASVfu7ZQ9usiqicN3MVCUmSDlb6631IJyYxyGFEArIM1mT&#10;hTkJWSRDimINGIuItoTSWYvGokhlLUVyxiBJ42CylktwMbmkmgFzzpGVnTOcGNE440lPOds6zFSI&#10;Y3K+Umx3vSa2w5RiBGcNkfOhkZQXq+Xq+NHR0dG7t7cpmdfvbi+vt4jm4ePnf/qLn3/22Wc//cnn&#10;y+NZ08D6Dn77u1evXr97/eri+x9eGrJ13TpbozkGNN45V+HYj9M0Hfxapa6qnOM0jReXk3Mcbvnu&#10;bvz9t9/PF9XHz57+5CefPnhw7ENFBAYgMwgwy/6WMGQE8pSSN24PTO5JzsWVXuDeS7VcPoceNKWE&#10;qFBgGCySE1ABUlAVQ8YYYIWqsX/80+ePlqsffv9DXWESXbTz8epGfXdybJB1t+khX43Xu243dsDy&#10;YL6s60dnD/Kw/v7qd3/17/7j5w3KrPrp+em3//2//+Ov/t4kqFRrTKsny5NjP8ntWPdgFM91J7db&#10;vRNHxhrDZNVOY7begooSCYOIpimXmz93mbKx6AyF3FPHmUdfu5Pa+yrMq2blbOVs3c4Xy8VxU88k&#10;V69evclxe3t762wNaMYYp5QY1FUmVOb27lrRGduM0xRCyHlSYGOQrC2A7GGUxYLq4p7g9aMtf+kK&#10;SirdHpg4TL9FV6XKqlmBVRgBSSXLSGTHbkQw8/lqmgaVSVGdM0QaJ5nNZgA0Tcl5X9yVmBmBqqoC&#10;ou12s91uSyNSPuRiVkEOnzx6dPn2nWZu5vX6Ti+ub98Lz+tqtVpZMn3XA8qjhw+ZebvdFtiraRoA&#10;maZRRJxzPgQFCU1dtRUghxDImsxgiDIrcInqQERj0Qfb1n5e+6U19ez8NEbuu5Ej14smhICiCHaI&#10;027Xv7+5fvXyzXpzO1ssjo+Py8aOaC98a9sWEWHAtxfvQlPf3t567wltSqmqGmGYLeaLxbKuW0Cc&#10;Yk6iXsGQu3x/+e7yPSt+9PQjRFyv1xdXV13XlfS/pmkAYLfbMXOwLk8Ri2+wKTj2j2aEfb8r861I&#10;3vs/KyMpKggzahE5M+fsvZ+3s8oHMohWnDMq0nfb9foWiztWKe1935chlVAJsvNm1219zsvl4ovP&#10;f/qrv/27xlYsZC2XpiSCxix1s3IubNbvf/2bHwDoaHXSNPNx3CEqoRhK/bBxnna7vq5D28xiHKdx&#10;8uHeSlkQGCABjqIG1IgiiisqKUR03nRd1w87AGDJckDOQG2Z9gnN0E+//pcvf/3rL2ftoq7bzWa3&#10;WCy22+7i4gIQ27b9z//5P//Lv/zLmzfvFovFgwcPNtu727sU0/TgwQPrKDMrJGMVigc66gfGz6Uv&#10;3O9G7tcrH7bLiPtSqppFEQ4UasS9+E1VARjRYkk+FIkxlwq63W6/+errX/ziF20zN8awivdVmvJu&#10;t7u92QFUngyhR1LJrJjJGGdtzlEEK+/YmZRHkWyME8giaWJeHi0//vjk3duLMd4CZKsewN23dHvH&#10;UxXJCcgZNEC47TsyBqlYwiiiltYzxuycA2OdN4vFjDlWwRqDmfdcwXGMq6MzZ+84pTihikXAnHPm&#10;4W79lnWzPG7q9uFsRr7SUJlSVXfdpg4NEijwdreepsE5R0Q5RhFxxpNFVuNMIpWUpuCrnEAEU+Tl&#10;4vjzL/7YgePIaZi8C1VTb26uAfi3v/vdttsu5svnVbVer2tR7/3HHz1r2sWmn97frO9u1kfLY6PQ&#10;97FaNt7g+8urF9/98OSjp8vl0ZjGYdylKFdXN+tu9+DRYwQnCNMYraMQ3DgOr968uLq8aNtaNA7j&#10;brGcMSfRmDIjsTH75LoQAqEdh7jdDUczns/qo9XZcnFiTLi73UiGpp4N3Z2qlh/cufDo0fzRo0ef&#10;f/65D+H9+/cXl293u83tzbW1VIV5SqnvUqgWqjhGvrtd39ytF8uTo9PVw/Mzhxj73qzmVRVEYz8N&#10;Ilmg7GdQRFDLWOgkZ405eB/87PnzZ+vt5vLy3c36miXGNDAmckqGyl6waBbqqrLWTmOOMe4VlSyF&#10;P2uMscYCWO+9Ma48NvaDIMeysigFBhGdc0WuX4aBMkLcj16KPx4xY8x6vf7Vr3717MnTL7744t27&#10;d8+fPy9yL2Upd3EIQQTaWb0PN97LQrD4+xU/HtivQPWD1wMlFw73rWrZdgOXg4/gnDfROafeJ2vt&#10;0VEz7OJstshJt9tut9syS3m7qqo6f3Bye3N3d7fZ7cblctlUtQpO/TBN03q37fs+C4vIZrMpZ3+3&#10;28yWVSljexyBCECHoZumVNQ+Ifi+352cHCEpM2eWqqrQmpTzlCJwksOPowfWo6qS/sH8ioex9oNx&#10;jgF0b/Ihe7vdDIBIuJfF7pfhCFTCAw3amNT4gJjGMT56+HTbjS9fvlTIiEhkhCFFNqFYJSCK7qVq&#10;h1sa92nPjGD3v2Xo+37o4eH5Q+/m11c7IrLGTVNKMatikXMDYfCeVRBREN69ezdNU3kwvPfB+6JH&#10;Kml+OWdids7lLES26zoiU1CGssMUFmEhCh8O+ffP4X7pDfsAahHRg9lY+RuIyrtHBqmqKuecGUky&#10;U3k95MHk+zdcVQkJDrMEHkgNSCQCxXOasOyrbdO0715tc2RrKmBRgZwEANHtDT+YNcbIzKJW1Rlj&#10;rKnRWAAsHkX3NYi56HcMkh/66HzlnJ9bCLVkuVBcW0QQ4jSKUJxywaTugVFmZuQCeJVmywcrIsUx&#10;d2+Z4b2IhBCs8aWQVVXNAt5V0zgVH+PSSu7VEL7abgcEI6Ix5uBbRFO5edvOq9DGSeIkpKZxVkRi&#10;JzLZ7RVsNtu7m+04pDjJOHAeAVQ5I5FztgY1ZZYzxlhLzJxSJCUlNIAHEwFDCIpJZB98XcAvKKnN&#10;hyNzWLsZ3UPcSLjvsXCvFcRDk3z/zcJMpZn+EeNTKmYlP57Kwx8h/rjmFTEFACEiBINICiwimlTM&#10;PnyLhBFs4cyWNQsAOefIWSnIvCKRVQFh5QwA6sgAMpEp4e5l8V6Y3sxcaPnTNJVI1JQTqxoxH8wJ&#10;imgQjSny8kI/B6Ii6ScTJ/W+AtBpnBLmduYN2hwH6ypQKwwAEBWEDTMZtCxZhCbV0jUR0WH6zQBi&#10;LBBNITjrvAhZhzmPSKCkJXlLNSIIsQFma61Ds9v4OKamSQQmpQwA2257t81Ve8owmBgJUHMaxxhC&#10;OyXXj/Rs/sDXq9vNdHLePHv2+R/96R/95V/8xfNPj8cRbtfxyy9f7/r+9auL16/fdkMUJqD5bHnk&#10;XbXbDWRtTBzX25wFFZ1zCnaKk0EjkzAjmYDWGO+UYMpWIeze7N6///q779+fnx2dnBydnR+fHC/m&#10;C195Y8AwmMyxqLidMwezhQPd6V+pWf7NlyoXYlKpFISEgEAYU0Q0qExkDYCw1GRmT47PjxcXF5fr&#10;u+6//pf/8vrXvz2tqmfHK4jpcd1U5KrZOaC7Gru3NI3pdrr6oTbtAwfnhl/94983/fbum99ffPm7&#10;n5yffP7x5+Nuu2jd999//cPbzU9+8UlYhbZdJn877GLMCZzNwziMCQw1oVLEJNEap4qcTR7FGCUm&#10;TiJJp5gwKBgZt31mW9k5msrZmaXW2traGrQhakI1//zzX9TV6puvvx3HyTmXcnd8cpTSZC0rjFUj&#10;K3KhImvj+m5IXPXjiOCstc4HZ+3eB+PfGGQocNHzKwgz3+9+7wfgD844KgjspTEsApz3Oq+UOITa&#10;Wtp1d8LWkCdwzBBjms1mzEpk67qeLebG2W3fVXWjhLd3t13X3VeEnLN+kA15d3fX7zrOOeI07Dpn&#10;7enR6aOHT6wxOceUckrxaHVClErpiTFaW2jeVjQDAaAWf8xpmkQTGjIGxyk757z3LEM54AiO0JG4&#10;nGgC2Q3bKswQDaIFUc6aNHVdFydWVbSGiGazmfc+NKFt281mM45jMa/p+74seLqh77quOJUUHVxK&#10;7KyyycMwhipOUbLKmXXB1+MQb27eXVxcrFarhw8feu/fvHlTqNTe+xS5xCNP03SvdxvH0QZ3bwBZ&#10;PqkCDO92u/l8vm8jVZg5cy4CJTxwpAs/ejZr6rp23uac6zqo6vX1VZHnjONoUdQby5AkReDs60BE&#10;ZA0rhuBEuGnq8OTh2Yuzi6sbVQ7BJRZUDCFwyiJAWM3ak6nfvn558/rx3WefnovGSJEA0TjraoUc&#10;pz2FEo2zlsu+D5UQDAIhKEAGHQE8YM2cENA6cgYtwvVuHeNoDMr9c6oCmhVIhZDw5ubu669/b407&#10;PjpOSZ1z8/kS9ILQZkmIGELYbrdXV1e73e7s4dnx8bHotN7EdlYDyMGRv1z9UAaG+xtKlQH3fjL3&#10;vZMeAjgBBJFA5T6+QQVhX0vuMzDwvhcsXt56yJK+ubm5vd2qGs40DrkfB5G83exiigYXaYJ+J0S+&#10;8Q7JqjiDChqdczHDFAvZyRAmVTUGnbNTN+W0Xh0FF46mYaeqqgTgfvSw3tsuoIiwZIM8jn0IwdpE&#10;RLz3DCBE470zJp2dnYFqjOOTJ4/JaByHKQ4iTATWWmYV1lm7qoNJE91e908+Ojo6Ohmn26Tb2+06&#10;6Sz4+tnzM85kkGKc0PpxmmbNvNwFXddN49i0zpGRlJXFkUFjQaWAzYixEGa9qwDo8vL9r/7H391d&#10;b4wQKXzxk09++fM/ads2Dd3x8fHp6Wnwlbe22+6ygKT88UcfPXj4kQ/tuhva+fJodXS8Ool9n6fo&#10;yXuyX335VdvOzx4cG+OAIUd+9fLNbhqOjs+NsaDKzO2sVsK77W037erWJxkTT2jAGMycbtbXIbjg&#10;HFGJObHG2mmayvZjmtJq6eaLlXEusRJaFmUFLEprRRWIwzTFTESIJsZ8fHx6vucsTCLinIkxbrfb&#10;u7u7nPN6uzl/8PjkweMy4D198jhYk+O0Xd810ACw9yRKCqQoIpIloe71ZMycIDlrifD58+cnJyev&#10;3rz86tsv3139sOs2FJL3NivHmFgQAFKMpVEeJJV/Tvf9EYHsb3D4Qx5X6avQeEPmnmN8P07s4w0P&#10;lSbnRMUPWanwJMohQqS2bX/zm98YwF/+8peqent7O29ndAhPAgDvPbM2TVNVlRxUpuWwz2az4hXv&#10;XLjf6SEiGdjvQwVAaa+S/aBMloa4GESHUG0226PVSagrUS0Uyr7vS13MeUxJVdPR6TFa03XdlCeb&#10;rTHGeLsbuvfv34cQiGm73Q5xaJoGENbrtQ3AkBGLQFoQgRz1Y0wpNs2Jcw6AxrFPaSKCaYqJgYjK&#10;XtSjH1NU/rEj1z1v5UfbD/zxZzm058VdDEGLyY/ue2kL90MaKCEiHUyb7vdaZIwFVm99ZjVonzx8&#10;EmN89+4NKtQ+pDROw1D7eg8o3M8KqsVp3iAdmmz4gAyPzCVTIYzjDZGJMccYi8nQNMX5fD6O43w+&#10;x0JtYh6GodT+gYZyU4uII7fb7KqqUeWDwbiWNJSqmjVNg4iqLPt93b9qK//goy8/9QEWOVgeFhcg&#10;kXEc4QDitG2b4nj/ABMRSlnmyD6otsAIZbQu34N0f2pEEfYRAMSshly3G1ME58I0KhpMUaz1qiYn&#10;AGGVDJaocoTOGOdsELaCBaPaLytEMygoUZIsDBYNYpVZgFWgnbefJpknfmcgcRwFk2QnXJzs9oMQ&#10;EuScDapzvqr8OI4pT+UFG2NUuapdVXtjUEWrqlKRooth5qPj82L4CbqnjqfMXdeNY5zNVsGP0yAp&#10;ijAJozW1wSONqyzVNKSxZ+dq43yK+e2bq3Gc4hDHIcfJg86Cq621gBMLCydOiFkBMucskpVVMhGh&#10;NQIsLJIyZxFQy/vmt8DSosBlbVC6jh+PyX6pW54DQkRLhvBgNMqFFVZSROCeVlm2wXrg4JV/hv7Q&#10;x0hV7n9t7tmrmlVQwSq5cshAhdSjquC+qwMgMkqKAJCZR5kkK1cB90pgVVVCUzi6SRAyWKuESGTQ&#10;QtnD55glQ8zFQa1Yu4kha4xRVuGEAqZkEu4/YUNoLNri4VfanHsOdT9OhMFYY6hSZUIHJNY7MgCk&#10;+45MhIy1xhAZAKPohDnnTIJgTBLICY0JgMJRpmnwQYlgmoZQOTKmmKESoXFOxIuIMWaaBmMRFW6u&#10;1912Xde1M1aUm6ap67puz3/+Z/9rnCZmBpa+7+M4Vt5yyk3TkJk/fvyzlPInn/7ps48fo4G3726+&#10;f3l5d3e33uzWWGROsgAAIABJREFU6+0wxe1ujJOwkrUVmWrXgzEyjgo0GYPWB6DMWdCa4JyvQs5J&#10;JIswAPTTOOUJUX30ytxU88bNxhFffH/zww/vF8vm+Gj26OHJ6mj24Gw1m3vvagHBkoxGfF+rAID3&#10;BPr/3y9r/Qd31D6YGAGC8wDAwpxH5xygSI6iVNV+uaqWi/bf/cXPX1pcv3gp6+sWTAsAQ6qgXR2d&#10;Lpv53NfbasZKHu0vf/qzhfU3w/jZo8dpvflPf/7LWTPvdwO4xfnZycvX5uqun1Tn7Qqbyhk3j9N2&#10;l/LIrvbgXARhzohWmNE4RAvR5gjkrGSEhK1tQL3VYCCIGFJvbVXPjq1rnJ+FamZC43xtQiNg6yZ8&#10;8ulPQtU8fHJubIqpaxobY399c6W6I93M26wQAWW2YhV2jCpqLDpnrbEsqCIIRjX/WIxgn+ZoLcWc&#10;p5yKsT8D697qVouqCBEAQVFFVEBQoZhQHiRUNoRAhNMUcW/+mGPmbdd7VyNo07aL1bKqahFx1gPA&#10;ZrMpVFtzSBxgZkIso1qO8fvXb67eXRDRo/MHbT17/vSjR48enZ0er2/v0NjKhxSn6/fvp2lCotXR&#10;YrfbheCsN2VGj+MkIlVbNUSZU+KxHMksIgimZNojARhCg+hEKI+sMU2j7La3TdUeH51mGvvtkNPY&#10;9/3q6NS5EHmf01uU87fvb5W0RLgT0Xa7ZeZxHMtWo/x/3XP3rA2+ruuceZomIibrOet1d7vdbjeb&#10;zfnDB8fHxzHG7158f3d35703xgzDEKrGV6FM13AYl0IISmAOvnElujmlfS9qrc1xSikV+Vu5N1TV&#10;FMAIIYtYaxeLRV3XpICixlHBZwEgWJdgsuMgzhkAzVlS4iozGGBVNHYxbzMTkh+m/OjBwx9evEbj&#10;iJxHM44jiHofOKYYozdhvnDXN1fv3t09f/7MGBYep5SMs22zGsY7QM0Mm82ubUOoqxxH3CvGTOmc&#10;ABgwqY6oIzMSgAl1sdvp+14EQrCZ072jpgpAcTMBXK83Xdd99NFHKu7q8mYxPxrH0TqyjixW/bD7&#10;67/+67dv33rvv/nmVZL02U8+mc/nKe+8/9ENC5WBtLhJHC4kxr3898f7qGBGBSOGD1bB+7lcWYFQ&#10;zcF2VQ55jyCaAIhl78+OaOIkm/UwjrLdJuUUc+r7vh/HoVtXtW3bdrfbDl2XxdehsQjCYoxEiU4R&#10;tIRzoGpWkNKy5thXdQ2Qx7FfLMNgOWfJnBR8KdkfoI1SIgeskSKNfvt6BFJSstYWKoj33rn64+cf&#10;5Rivr69Pz467fv1+6sZxGMceEY1FVfWm6nJHVQVq+26bom2Xtat0vd1l5WG8m8ZtE1aWWmatbFVY&#10;DCEEZk6RLeScJEcmRMmMLAaJgEDJohM1BjKCQ0AAu1kPr19dvHjxutt0zx49HYe+eH0vF0ffXb5b&#10;LprtZjd7tBz7wVivQC++/fb7b77ux7w4Om0XS9L6eNn8+S/+ePvJk8urt/1us1zOv/nu293mZrYI&#10;1jsQSBPfXa+FUBkJbZYoIkTQ97vbu2tEVZS+33rvrTNT7KxFJC1hdMY4Q845JwzDMMWYgqv6bqrC&#10;7NGDJ02Y73ZDFRwRcVa3l4Kn0uIXiLe4+OQsBj0CtM1ymEYVdd6en8+Xq9O6rrf9ZtYussrFxUVT&#10;+ZvLS+V8dXN9e3s95U5VkDjl3jhUnnIRtaGxJhByjixeENw4bAfojo9PT87+6MlHx199u9oNN4zM&#10;KU88CYEPrToapmKKawEgpQRoFPY+zyz5gzFsH/SqCimlnKXAaHLIQEIwlUMiyolVtWjY6j0gqgTA&#10;KHu0SFRRSOH4+Pijx0+GYei67vz07P379946g/v9TCHvWWurqqrrcD+BG6IQQtM0RFRAPhHIWUAV&#10;wRhCxeIoC/f7m8MR3puRlFEKAIwx2+12uTiaz+ddN1RVfXS0bGd113UiWYREs4ik3IdQSt02jWm5&#10;XJbJ7eTkpJ3PXr9+1Y1DVXkX/DB05YMGAms9ovZ9n3Mu5NLVYnlycpJzHscY47j3wQJJibtx0CKt&#10;cdZaGyOpKooqfGhgBfdOzvc3UvkvIIBS2RbuPbA+mN84M0G5r4pPph42mahIwbd9D4T+aFFf3qyX&#10;y+XjB4/fvXsnkqoQ+r4b+nG1bK31wlk+GDTv/wkRVEXRwklDa7212TtbMrenKTHzZtPFKXlfFSC5&#10;mdXMXDXBGGODY2YgXC6WIjLlRCmWj76dz7bd7v7gOBtUwXu/3eyc40KmYmZVIjRlIpWDjfPh1/tq&#10;IiIgWobVA+6pACoIJZQY0UzTUOj73S6yckmJBNiTrwDsBzUCD+sdAoBiCq1AhLaoiomsswaUVU3X&#10;TePEiJIxtm5mHbkQQgjO+TK0oCmvHHISlWTIEpriPFZmr/10bfbzZ2FqMCuSGqyGnSIujUWHQtyx&#10;kiThtCGsjSl9AyMWyis7Z0uWdVGJGoPWoQLUTbCWCIBVC7ei2H71/fjx81Xf92UzWWJTeRhilGnk&#10;HFG5kiwgpvaNCok0ZB90nUO0wk2KArnO0Y3j1G9227s8TdbZmUWXs4wRAZkzk5HifKk5AQiiGos5&#10;8zSNsGctFnmRNWgS56KYFM0oosAHznMRohffV/pXD+q90rdYxSJicWoVKfNzYYsU5InlR/WmASi2&#10;GvQHRiH4IeJyoGHrAVoiRIOc2RhFNUhISiwJo6aUcmLrS0qcIOo02ZAbESl66ZSSsFrrEdEBZYMV&#10;1oRAxjrnijsrKCH2XIB8Bc7CGcghAImAs94YQ6ZQM6TwL4wx3uybBFVFLX4laIwh64rNjPfe2lok&#10;i4gxjmUSgQILFvoPFhW0sRYMgkWwdNC7MidCU3hqKhnEAUJOkYyzJS1ZgIgoW1WjqmLM0EVrrbME&#10;YkCEk0Ut+iknooTB+5BS11a+bVsQzTnlODZNY5DW6/XJw+cc0/ub4eWbv+/GTpKQswiGmY3zddUi&#10;katRxkzGV/U8TimzOF8xZhbJnBVUEKacUkqlbXPOeApIOnUTgnXWWl/Pm7kkGYY0juKDt4R363R7&#10;8/bb37+czcOTx+effvbx48fns4YUSQXImGIucx+d+Qf9peCHXSUiGvox5go+2NuXwmrJGDIsDKKl&#10;bPXDbrZoDdFf/fu/+Oz4+PWvf5Pf34SU+ve34yZuN9vrizcX3XZc+Wcnf/7si0/fvLm7vVtHY45r&#10;u7l6+eI3X/3ZH/1JPQtqEzlD54u//Ks/x9lf7fqr26vrPt8tj/ynH/3s5Ojsu3ff33YbRSZLQISA&#10;JiZnKyJrMuFEFqydwu5mc/7woa+bKUtmUDTgA5jauaBkVXVK0TAOQ7y724AgsS5Xc2PMajVj3ZkE&#10;t3evbm7fiqbg1LrB2Lzrbtu2PV4ttuupaefTgCLJ2ASIaQTNpGjxQCIvEJgqE3lr/bB3qRQAEAaF&#10;EnFXUFo9YOKISEZRETntIftxjCEAInLOquicdc5xNplSztk74KyuDfPlKouMcVosFv007vquwLLM&#10;zDkJZ0KoQ/Dex3HsxrEJVZ5iHapHDx7OmoZA17d3fbfttjsiinFMKae0BcSmaZxz1pKAFt9jRE0p&#10;CcDcuaZpRNMYNeVBaU9uSilZBwC0n4XRGHIIHtF6b+LAztZNaG66cbPeFF1PZ/vj09qDHYbBAphD&#10;O1QePHsY48sUWlXVbLbo+355ejRN03y+TMWMADFUjSAZ40JddcPw5s0b7/3HH39srd3stuvb9Wa3&#10;DaHqhyGnJKrnD5bW2tvbdd/3TT0jopxTVVUF+i+fUQmcK9dgCSrrx4GZvamcc+M4lvW+RSpNuwF0&#10;3qwWi6YKQ9eDcp6UCOZNG9OYpmwNmvlZevjwo5QhxiyZc2bnXFu3tQ9p4uCCClry/Xa8eHtprcci&#10;vicLIqggIs5aEEkxzmbti5cvbm9vj09OQlMb3/R975yd4lQuVM455YgIPrjEubCWEC2RLT56CITg&#10;DDpnPaI7OjrjrO/f3znnpzQdsBxVIVCralSMQfO3f/N31+9vg6syg7M+Z37x4vubm+ucp7ap2qZ5&#10;8/q19yFOSSElTn2//fTTZ6tV++mnT+raVJVJqTcICmqpUPkyIpRsNmBGVQTFEvOnQMWhEUGURRlQ&#10;yzZVAY0xe5Du0KkXziESADCgxJiqqomTMuM0yn/9v/6677nr84vvXn//w2uygYxlVSS763a7Yfv2&#10;7at3V+923ebk/LRumikO1qpxFGMyhshk0eiMqCQCMkSgjCDGADOTOAXKMhGRscUB0oAqGkYDqork&#10;HR1fX+fvv729vu6QbPA+xsmHQo3jL774/ORkZT1eXL71jqw1N3c3MaW6qqqqMkg55uDqacycFcGk&#10;xBcX7y6vLh49Pg81qiRrsOt2hoywtvXcGIcoOeVZs1jMlhev3xPYs9VpcFWaJlXIKVehaqqFNzUn&#10;A+AJA4BbzI5B3a9+9U9/86t/HLrR20BkJeep785Pj59/9GR9d4MiTd00dYtgATVN49h13W7bNm4x&#10;r2azcHKy8J7Oz5ZtGz5+9vjTz5599pPnq+PZ6dnRvG2/+/47YWjbxddffWfIP33yrG1nd7e3x0fL&#10;GMfvv/99mgZETnEQnkJwIdhh2G13a2vJGCJryVhnXUp5GuLt7Vozgdple/q//cf/43h53O06Zxwh&#10;OetYGAlFpWiByBgkLH43la+DD6oQUxqnqVANEmdmUdSYIgKllDjlumqssavVanl0/PTJxz/72c/+&#10;5Iuf/fSzJx89WX70ZLZa6KwWhwkhQs6SEwp7ixx7FfbezOZN36933d3J6fz586ePnz5U5vX6rqoa&#10;ViRrvAt9Pxhrx3EiMjGm+WKZM+fMgBBCxTkrq3Ou8h6RCOnm+qYK/vT0zLuASJrFW3d3u57GMU0p&#10;+EqY7+42JfskxklLk8YCqhYJVQ0hp3h2enZ8fHx9dfX29duHDx4uZktn3dCPqGIIEdRYl3OKOani&#10;l7/97Vdf/26+WBQmjIKsVsucUxwHZw2oDuPIMSMW6mDZVSIgGGMO06AyZwH+9LPHP/3ZY849AlQh&#10;sHDxv53NZjmLD5Xzlgwi4hRjTPH45FgEVEBExnHabHeiuFquQlUZa4c4KWjifHJ6wszb7QZQyZAC&#10;EBkWHoZ+Hzhp7Q8vX717d/Xu7WXbtAhojAvWp8zW2ZhTZjXGZuaYIxEBgrXWGkppLK6VLlhrKVQu&#10;x0gIRGiIEJBQodyYiAQl3ZARwJChMicwICGSKCQCRhBCZ6gScaB1jk7FAXpR9NbnlBWh8v7q6tIQ&#10;zeZtVfmm8YgiEoEYURDFGnTemb1poTgyqGSN96ERIe/a3S7NZ8cpwXYz/e6337x9e8mZc+aUEhpc&#10;rVYA8Olnn2y6HRp03guKoi6WixAqQGCWUNddN2QWIko5BV+nlE5Pz4yx6/Vmt+vHfvyf//wvzBJc&#10;NU0RkbIoWQP7SGRjjC0r0AOPpqhfi0SkqN9tybwFAEPWB//0yeOmbaY4iuTj46UJljUpctU44ywS&#10;cGE5UVHroRY5KJrSSExTCr6qQmMopChXl9eVn19f7/75n35DaJq2resGEPuhx4OzBBkqDyo5m0V0&#10;b/Mpxu7JR9ZYFUCkfbi7CGGpVntagDOBwIOENGEcKUUchmkcJzTiKwMkaNAar4rOVqXJvtusYxrL&#10;XoRI6to1jfeOQLRpGmusKlrjReDxo2dPnjx7+cOrpq5ZhJByyttNt7nr+m0OdmVxOXUe5cjCeRpm&#10;/aa+uSSOM5AZSGPNwtDMYO1MO29OlO04xN22G/oe/l/C3vNJsiTJD3P3EE+kqizVanrUzu7sLk8A&#10;3MMdAIIAjHb8DOM/TKPdF/KMBPbU3u5i9Ex3V5dM+VREuDs/xMusmjmaMa2tu7pSPRHCxU9AFiLZ&#10;17XjMKQYOB3Avap8dAIDREJrLJHJgDcgAWDVBMq5Qz5mFqIASEAIlAFb4yxBtMY4m22bSVVSCjEO&#10;oikDiQ8EwhwBytjURwLIbf/MnOL8qlxNyXpZh8bxaP2FQIhEZHPF/3AYSTVLqSkoq7IhVBVjoCxd&#10;VlHNmOkUo7KOClzCAALKAqyqxlokSpwAoaqrqqp86YmQCBVGP2oRTilaa6y1ZNAY45wrfVE4nxcC&#10;TglAicA54wvrC2usQQLnnHPW2iylI5kwT4S5VZ5rvjQSyCmnB8JsEJ0xRCjCIkwGFVSEFdR5bzKI&#10;k0yMKaZIztgxTs+MBeQk3hXOemsLQuN8bUxJprSuIioBLUCBVBRlbakQIVFioSTUB42MxlWsJGSD&#10;YGBEU1k/JVcDlUqFgGUxSF4UiRySyWMDQFQFyRCN7W9jsxcbZRbiAdMnNivykxXRxNr3fdsNQwhJ&#10;AMAYsmQqBStqbm5W//gPv//DH7/ebbkol1VpjAFEijGxsidCEOHkjNHsy4c0xmlAAhaQYBSRydmx&#10;HvijiMbAY0/YIhoFK4jkLCIl4SGGk9Pl81/87HQ+bXa7r7744vb2PWNqoa/Oqt/8z785u5h98bvf&#10;YR/PisL1zafPT6+++uP777+8uf7+iy9+9813Xz483Dw7mSJwt72ferOoqirF9c3N0MWqnL16/REz&#10;7ZrOgqmc7/e9E+fUznytnUgTTqrFJ5effDj/xA8+dcPt++um3U8WM1NUpigGhcTSh37o+zAESVyY&#10;Yj6ZO2MBhEgeVu9W67dv3/13gI1xe4WVL3pO66KIlYfCKelgTFRtyzLNFqYsJKVBVYkcJxUllkSG&#10;ADlycN5bW+ybrm2ajLMdK19oUmQVsNYggjNkCDilGHoEVMkuLxoDO2uFYT5bTKs5s6YgoBQC73dd&#10;ElSgk+XpxbNntiwUwXi32e/uH+6y+WKW4RSOwskT/ezjj52horAvLs5PJrNffPrph68/qIvCO9u1&#10;+/V6pSJN1yrIEEJVVyMcyVDfd/PF7Ozy7Orq5ur99Ycff5RYiMxyuYycdvvtdrsSSV27QxBnbF4S&#10;RRTJqNJ8eobg3r+7b3ZD34Xn5y/OTy/afXt7c5siP7t8+erlq5PFIoXY7JrQhxBiSkxISBhCMGgK&#10;V2xWG0u28MV+t08xTacL58qyrGbTk6KuVcF6x4qACLnJaWi1WqeULi4vvfcPDw/36/Vuu4+cYkhR&#10;xDtfz2beV6v1ptnvAYAMeu+KwhubBewRQFOKiJj9lgCgnk5CDFkpumtbTskak5gRNXKsyiIDlJ4/&#10;u3z54gUCgCTlpMJ5f0wxSkrGoH1/9fDmh+vl6UyUU9gDgDN2UtWunvoIoGAAi6Kc1pPC+ciSslXA&#10;KHQMOc8DxKIohqEpi+n3371DlP/8n//q8tlFYc3d/TfO2aIsVEI/DIbVmJRSqqtSEUVUgZ2x1hkB&#10;FU6IUbUD9M6Ds7TdNilFYyhr2xw0XFQzoEhBJN0/3AyhCbHsBwElY9zp2aIoR8J003S5vI2IVVEC&#10;6X6/X6/Xf/GX/8Pp6YloB3IwrhSVYycKROFgRHB4wFGzAB4LdZr7SZgPRiDLwigfYFa55YUikst5&#10;wzAAeE549e5utx3aYSvqVBVQprP52cUn5/Xlbre6f3PbD51EN8Tw7bcPxv3w8evL5ckUsRv6fVEU&#10;okEhWQcxBGOMJM1ODRnJR0BgjBLOfJ2EYxwIPWKG3rGgpJSKYgEMXdddX115X4Aiks4X065rRaTv&#10;24yvI4Lz86V1Jou5Wkt1VTPzdrsty3LzsAJAhEKY+sC3dw9stmeXsz/71x+qxiFuF4tlHLgo0Xsi&#10;FhS1ziAAAQJQGmLoEs7UGd93d9a5oQurtCJbAHoAQrRVUaUE201j0BtjmVVi3MTkECbzadf16/X6&#10;9ORUJabQx8iIAcCiofOz5V/9xb8qJrWfVPsu9hyT6g9X311fXztnu647PT35+S9+Np1PQO3zy8vs&#10;SPrLz37Zc3Rk7m5uJvMKMF29/b5tNmiU4wCq1pFoSgmso4pGIRlrLYJFpLqqb7crTsiRSeyf/9lv&#10;TmYnIuBsURRFluskwiNq96C5neuOmNfKjIhjERRBRBEVOvQxMMMKRq0VQSUDAmHom364G4brIbxP&#10;ujLQTOreEZ6eFP1g9ru038cw9M7aMOxxMnUGu9Q/PNzGuCsq/+HHr0Xkfr3ZtutyUgtA0wVjTAzZ&#10;BJiyLM/B40RVlawpTGGMEYam76qyzAo9x8kyEuoUnLEA4J1RIAJRJciqy5ClGgRYgMCQUVVJvNtt&#10;/uG3f3d7cxO68O3X3zy/fCEiKJkXN066uq6TKOA+syVz7JAxjkdKcNahVY7MAgzCpDLCcwFMVkTH&#10;0QbGJMVhGFAl+93r6HMmXd+kJLPpEpEWi0Wz71YPD227Xy6XMbI1Xm1SpRDuHh7WVTWhLGyWYnb6&#10;nc/nJycnd3c3Q+y7rgMDi+U0e6FPJpOMsFVVUJpMJ5NqNp+fqI4u2XD0uzuAN1AwXyJFlXFtGZfE&#10;rPaFIxHy2INSQoMkAKiaHhE0h+eP3QaDSgCImlkh3pUcbASQMQhDRLDWllqUZblcLu/urhX8gmrv&#10;SjShS42qKvLTxpqAWmtTCClKXRegFEPKLKOu6xHKTIBPaZ35rpl3NNa5Dz5+5EaYcdf3NivkouGM&#10;R9Sx7wEAue2frzmizXzU4zjM11L1p6D343UwB0XgjPCBQ2cYVYuiVJZ9s01xnKp93+/bHRWglJRE&#10;NautGMoY8oPCDYFRUBkdmMn7QgW7MHhnAGiz3u23XzVNQEQwkHjoQ2eIER0AsESrNhMjGZg5IVgw&#10;kPEmqiyix9t97Bdl64HD2iIAQEJkCjLeaEXSo9RG1CGj8QQBdUBkRAMgSGwdinLiYRi6xIEQ82QS&#10;EWUYhr7wdQT2rrDWW0MXFxfff/e1LwwZxEgI1pqy2W3aLRCctDvP0YZ2jjphqOJAKL4qCu8qSwUi&#10;oloCazMJwoTTk2eTej4M3b7ZdV2TUrBOUxqOfHKinKWoJE2aAEd0PaAiiQgwR06AqET50lkAzI3K&#10;ke99IFDkIjVRFiUYE56DCo4cwBQKT0TRno6c4/h5CgE7/v2jnt4RpYGQO8+qCsAjLgNIJAEBiQha&#10;RI4RiaNCZI5ASJTTc+d9iYjMDiCfIIgAsmbn6kyTG8FEKkRUluWR0Z0iP6qCjQX6x5BmXGfMKLCH&#10;BPlPvlwjXYSOk2hslQM+XUkez3e8zvkTsj0bPgZLh/tIiGhtluUzzjlCmxXIichaUlVCc2zL6xPD&#10;PGv94b+EI/ZIEdH6gqxkHQo6WKQgYnHweiUiYTiapljr81Z7vHEqgIiCQERPe/goGenNiIYAAWzG&#10;/hxqHXm/FkDhLsTEvbPGoLdgIpXF5ORkAirffHu1XnVn59OXL5YvX57O5x4AFDhxZFEeems9EeoY&#10;D5AxBgGY+eBhSQcnzse9AMaGMZAe1PuURqwveSxVVEmgfHX5Gv9kcXba3t/CkAD59PxscXm63q/l&#10;4gLt7GQyL2KasH7++oNfv3pWz+rtduOriXdljP39+3tP5t13q9vrN8uz+UeffiiJ7MbhdPHz089f&#10;TJ/f7++vH65rN1UUDVI35QJxWdcFlm6NN+/exzS0sjelTObTZnN311756WmiEtBOJrPzs+fzycK7&#10;SejRICWJ9w93u/3dENeCOyQWHRQGa1NVWu+QKCUZjPGFcyYL4MFgMKqpsjp03w8IBiRl9ZHEQTkh&#10;Fnn25QamPqFrMTOSDoMSZY4Eq3Auh4lAGHpRttZ6X4KgMy6rYwiqMS6xtkNIUU/PLs/Oz1kxpMAs&#10;iXnX7IYYssgLcwzDIJKmVb2Yz72lAVJhTV0V0AVX2KGPoskaLMsSEYvCVZOyKIrNZuOcE7DDMDjn&#10;FovZ7GSWRSIBwBpflZMhdNvtTjHL0DhRDiExc1E4Z4vEuVbuna2FYehDUVST+uTV89ec8Pb6drfb&#10;ceSiKFLk9XorMagyKxhjDIxyFgTG2wIR27YloqyPOJtOyTgWJDDWeO+9dT6kJAwKOoTkgViBrPHe&#10;Z+z0arVabXf7/T4LHIhKhpZkO4zDxLQZNqKqzFxPp3ntys/mtDZP56O53bGHbwDVjOa4IQRnablc&#10;LhfzYRhix0PfS+KicNZahyQIImBJ8ftvvjf4+vRsQchxSA8PD3VdFlVpHQGZNKQcdpMBYDF5Jho0&#10;BgkADBlARkJS771yYNHT5fJ0cQqspZ/UxTykXejVOm8NpNS2e3YevM21cVJQwZQ3bwKjEhmA1DsP&#10;1knb7RSiAiknRUBrAEU0CRMqq5h1s1pvb8HEKE0f+rqaG4snk+L0YlJVVYx8f7fabTsRHYZNiP1s&#10;Pl9v9t989cV/+o9/YYkSj6t2jsBUBRENIKii/ChaGhd9hMdgNEcuj3EkMufmKgLyEW2oqkgqI2fS&#10;xMjOmq4NP3x/JaIcwsP9FVkLAJGH6az62S9+XlWTrk37fbo8e/b8xbIucXlWF6ZESd52KUbmoBiR&#10;UqYsELqjclfWawFQMmKypaTYFIk5Yaa2oVFlZwtEU1XV2dlZ37fG1CJqbTZ0DcxsHQGKtYRoLy4u&#10;nHM3t++bZoeoLHG1vu998dFHn8S2N8aVVUFEbdNvt03Q/Zd//P6TT14UbiaJi5J3/YYgIQ5FVVOw&#10;DjwpFM4Vzu/32zypiAhYbGWLorCuSIIsGWyG3rrdrtlsNsaMikrMPJ1NSNJ8PgeA91c380kBiquH&#10;zWS2LMpyOp91XTcMQxe6ThJ2TTOkbdtEUBa5X91noOD8ZNYPMa32D+utIlb19HS+WF6e//evvmyH&#10;5vnFpSvNm7ff3z9cl1MnwLFNIJpL33VddR12zABUlTNNOplMUtA4CKlzpNNJ8dGHn33++S+rapIN&#10;FfLBK3CWQ89beq62GGMQnaqGNIgIH7ZY0EMQwJy9owEEJMMRLACAsHdRdN12b3f7b/v0TmGNpvVW&#10;nVNnC9GqTnXpjSVp9tp3Xd9qX/RVGZ1z1hqRoGo266bw05PFxa7pCf3AkdUYW4aQmJUM5v4qjrJG&#10;mtGqh0o5tt3g2RSFO0wNUlUzojclK2MVRRGTYlaGOUBkf8IvAFDvPQD88Y9/3O92qPB3f//bP/n1&#10;ryeTibHubwIRAAAgAElEQVQYY8rfyzFOZjPbDzkTzpmktTZnTMKAqjGyanDOMOds4UjkG7OUMX5F&#10;UQVjDDH2fb/b7cgyEunofwN93/eaYtCiqMuiPj+/7Jr+4X6tM4w9u8JZC5PJTESGJuZoyVoLLIg4&#10;m80uLy8vn188PNztttu3V29ffPDs9HTepaTwaCOEiN775XJ5Mj9l5hCStQG9ppTQUKZFP03MVFVU&#10;FBQRc6iEiMICwK7wqgzKWQFIVQAQR/+kw3qUZUEg++gQIppDOIxoMms4W4Jr1pECowBZHMqjnc1m&#10;L1++fHi4zbcs52OIqD9GZedxK8IhpRBTAcwSFUgEi6Lohp4AWROQskrhvUA0hmaTaVmWReGMMdkZ&#10;OMaYUiqrKqXky8I5B6x5F8y1p7z/zWYza+1u1+RIuiyzHLTJsOeseQbZ3X1cJ/9l9P4jJmfeXB1C&#10;URRxCLkqYckgauIwDEMIBTk9VmQAci9dH4VYRlrxKKllrUlRsqrlMAyr1Wa7uREpATIYQWOM5F2e&#10;U3miDcMAEL0XUjIu/zKJgMhTc6knxaZDVnMomkgIwToyahALRENAFqQ0FmhOvAPYEgUEAghIAY20&#10;uxiGRjgS4MhiYANsrancZDqfL7t2KGwZ+nh2eoGoTftQFAVCms9m221sm9RsnacXRPPQ+nYPQ0eE&#10;pYoVcIWfLKZzIqsymvpkzUVENM4WVWksWkssSZUBSjKyWd+rKuS9WUCVkQhUjcKo4I45PQZAMQgW&#10;jGjKavDCksuFCvlLDikeUbbxNCZf1PGiSW62YTbkzVpWT2kF+qPM9jhgfqSZ+ZPnR+r4YZ0fBY0O&#10;t2s0TGSOImiMElqBQGKTcsAAStZ645go5LXXuSKDtEUkxQiIZQ2ZLuG9z4S6/HUZWpKRiiGEEDBz&#10;FHJmexz6x3M/yPg/Pos/Kh49yf8PqS8+WY6O76WDsFz+71Hx5DGfPJQb8l0QlMIXhwGc5V7t0+T8&#10;J4eKOLZqj1XO/JkZsm6MyTWFA6gVnRkT5qzgmCvL+aYYg8z26eEhYlI5LFwywt0Pgl75LYio6o7+&#10;Anqw9BOBGDijQ42laE1VGGuQyHprFfT2bn119fbq/fTu7vnPPvvo4mJqjGHxAsEZTybD8seRCSAg&#10;KTcJDn+AclHxSVHmycCTfGecIrAQEVkriRUFF/OqLKvnFxCGeLe+fvNdm0RWu+1qA13s48N3X701&#10;TViQeXW6IORte72L27jT87PL0k642z7c7bvVOu62zTZ++cMGiNTq5HSmta2fLU7O59Ni1sZhNp+V&#10;RNx191fXN+/uuvCw9oAzV5/VxhZaKhtu200fhtgO6KskOISiaW4hVhz9fiuFn/UxDEM3hO1kRvMZ&#10;VtPSkCgWKQ0ihGCYI0swhNYQAgOKiqL2ilA6tWhRCdjsOyElUUBlS2SQEEQSA4pmDxTSkZEEo5Vp&#10;hvGLZrz0iDavqirEPkVJKdXlZD47UbBd33CCurIhNCJyfn5+cnICINY5Fg1hCCHEIYCochJmTsEi&#10;mMJNJ9VkUrXtPgy9qgKLQSlGVyfjnCOLZV1kmb2yLPf7nTHkrCOi+Xz+7NkFGLi6ulLVy8vLHFZl&#10;52JrrC8sGR8TGGOY85KpCDYMzCnNL2ZnJ5cx4DATYbNebUWw2e37PuRhzrwSESQoClcUlTXESYUZ&#10;QZVURJzxozyVMZBNMVkRKbPGiqKAUVSCBTQrlmfohDVORJqmu7u7a4f+kV2impW6jDGr7aofOkAY&#10;GbgixrmMuM4enDHGnIQiY16/JXHm/WaJrFzXGFJENIhZL9Nl+9v9dtc2O0StfOG9ZeYUEog6Y21V&#10;TTab7WbdXFycWWNFwhCG+9WDgJ6eX1beDyGG2EXuyaixAEp5wedstgQJFdEgAHrnBx7+/E//9D/+&#10;T/9+Nqk22zvn9Oz0+WpN+2aTElrnDQFoiCHud6GqXeULYxEAUgoEaKxPKYMjHEsr2g1hY4kVEiCr&#10;Qu5yZOEX1QRI293tdG6LCH23S9xbXzgHzhHzYJydTCfTWTH0stt2MQzb7cMQGiTY74e+b2OMztuU&#10;ejJorWUZmMcoXMfdDuGgG/mTbU9UnHOE5lhPOqz7mUuAeUkacVG5Fi8qAsY4Qn939/76+m5SL2Lk&#10;GIaJc+Tsw936v/3Xv7+5vo8xvn///qMPX//5n/7mg1fPywJjau+v3929f/OzX8ymk8umf6so1mBK&#10;yVovTIi528zjAYogRCQcYizLyrmi72IMacQvgS2Kqu2SkcF7P5lMhgHLsjTWeu/JnGw2G0S9vr5a&#10;Lud1XSPJbrf9+usv67r87LPP2qZBxJPZfBgGY1E4ZSL73d1axRZ+8f23t//t//n9v/33f3q6nAjv&#10;kNEaVAiEvixKyw6Ei8LXpd/G1DV7g9Yi5S0qhECmGNVeq2qI3A3D1Zu3b69u9vueY6zr0tTVvJ5s&#10;VisRKctyaBspC+9cZOj6vqwq51zbdQJKRIrIgO3QDzG8u7k5vThXxPV+96tfff7s1cv58qRt+u1+&#10;f3t3l1SWZ6cXL547j8/Pz4vafP/227uHa1+bENqQBmeNAZdjkaIoUkqqWFcTRx4LU7iaVG+u3jW7&#10;4Kj47PNf/bu/+g+FKQ+NGkxJVJUoi4E/xhaHbVWZY67Wsx7T41GhKPNYAJOqooKKgaxeBCHoPvK7&#10;pvu6T18DPFjTk42gEVQTG4TSmpP5bOpsMZm49R2iSN92O7OdLWtLtH64lwf46ss3z159UBUn9bTd&#10;99ueoy+nfRiYQx7dB0KvQ4yqkMvnDqwh8t5nAXnvXBr6fH0AwJAJIRy4uFIURcxugfJIF80pFhwi&#10;fkTMnNjT5bIsiu1689133719+/bjjz/OiTEedPBL7y2ZHPzlYVMUhffeWUsAYxud2ZjyQJvCHwE3&#10;AFQF0cDBDwkAQgjX19eTGRZVaS3ljn0IkdDsdrsYZTE/u7i4VMabm/vbm4f9rvvo009EFAA++vCT&#10;1Mvd3d1+v18ulycnJ65pBBVAOKblcnlz+x5EDSCgWkd93+tIuVdr7enpaVGURLTdblMSEbHzWVmW&#10;fRipH8eI+hAGjvkV0WMVQUSIrIj8NKk7xHBPHqJKBAgolDNDJaTclYJMVCTrOBpVRVAGYeHEXNbV&#10;fDFVSNNZjTjWZb33MRAwgCgeVH8OQ3rU22TmYRgIS2Osn0z6PruzxIxG01GUmBCxcDbbODfNnqyJ&#10;/cCHqLSqKmtt6IYYozm0efN4mEwmzNr3/UgkrmsiyvkGIo0aV0/4vU9W7PFQVVUOfkUwNtXZEDIz&#10;S/TezmfTHOBmCZA6VoUxuW0lByaqMUZG6xsF/FFSmn+YTGpny/v79X6/b5rQda0+oaGqqlHINyXG&#10;yKxIJnM+c+U3xrxiGD10rkT0WDLPRQ04JuRIIjEl4YQpgnXG+SkasmQRapStwgppR5atabP62u3t&#10;XYwhx2Q5pgcAQg9qZ7OFs2WP7FyRIlxePls/rOp6NgyDJJrVJxYCh+jJh1B0A3H0Q6ecHJAHtUAk&#10;jJl4PBaS0WRFdCJCzAX0SUxDWZb7pu66LsZhMl3YoUgh5is/3jKUnNSqaowDM+tI7sWjsHwWHs+W&#10;RQBI+Oh0fQSMEJHBRyTXcWblG/aj0sg4XI6iOVkqNv/8OJCeDqrDKBIAHCfXQWk897GJLKKC5OCb&#10;AEBJCQEIREkZEcmoyTlPiIMha4zL4vzHIVUUVfaQyzMx94FzQzinxBnB7JyLIaU0Oj4eA9DjsDyu&#10;q/DkxHPe+LiM5HQU9OkLfpLcPv3h6ec/TbafqNpYwaxBk3fD8Z4QPZK0jylu/pgDBAl+chb5Nbk4&#10;DvB4aqyjfQsz5/ueI+Z8PLmk/qM7LHy4FGnco3EUDiADWYTieC7MTGhVUcY+8MGeXTEl2fOoHjyo&#10;ah+9t4uTy65rfveHb968u/3k0w8+/vDl6WldOpsDzSyr4bKosyYFNsbltQEAnuS99C8W88cHGaNJ&#10;RSG3qxMpAEFhlQqbrCL297frN+9sSsNmP7SDqyaEDhlu3txfmCWn4f3mbaPb5JPwcHnyYjGpLvzk&#10;ahjWbaMilqnfdZvd9t1XP+xSbxcTmpdamo9+8Ulf7tb3d7dX70j4+dnFh68+wNrGkxTKtA0hQuz6&#10;3nm4nM7WXaeaiqIiBI7Qt93qPoauUFn3fTAeAbkfQt9isUv1VBcLPylOCQISkDKSUZXEXUrJohVg&#10;1gTABgUsVJVaV7LELoKy8dYbYw2ZGFPiACDM8en4scYYk5tVwiKJIwiTAhF676dl0XU2WhaBqqqd&#10;K0IczRT3TduHsFgszi8viLALw6zwQxi6rmNma0kVYxpSiIg6qappXRtjhrbllMrSA4AByWpGKQ3Z&#10;QyQr+4TAufo5hjeGcpTuXLHerdu2nc1mZVlut9v9fi/A9WS2XJ4k7hN3MRKhNcaBoiqmpFU1KYtJ&#10;VU77Lu13HWGVInf7oSwmxriiwNHxXmCUzbOYE5YkMQNXraD35WazWq/Xy+WyqqqYhpSS86WiYYWs&#10;QR9DiDHGyGAo0xzyWhRD2u12XTdsNhsGzXKVuQWVic1N02Qb+fxUTDHvpMbiZrMZQleVk6z1aK0V&#10;A3lRyplXXqOMMXnfFwRmtoastaC8vn9A5qHrAWU+mdZ1hQCh38UYjSHvve27kJFCRF40ARpj/Xa7&#10;DyH5sva+JEJj7XRWzWbVw3aXfR5JgQgMIo7uIWoAwxCeXZz9qz/782k92a5XzjkEFMb59BmCX63v&#10;+m6oam+dY+m7LogyKFfGGUOatTIwAKlxLnHTh1XTzmJqkUhSIqOq2Qgph2TjJro8K//q3/3J0IW7&#10;29V6vRWB7fbhfj1Mp7P7+7U1RVlOralmM/vxz17UM/ft198hwIevlxfny6p0ov0Qoi/QEFA29x0D&#10;cwDRsW3wkyXyYB96qPxl66DDCj2aav444sxSrEqgWNezroG3b64362Y6WXhKgZsUikk58RZXd22z&#10;/S4rsH395Xsjv29+zb/8/Oc/vLn+r3/7j2/f/v5/+V9//Wf/47Pp7Lzpo2oHAKzIwo7MIdLNR49q&#10;hIg4RBHvnZZlARBjYAVBa8PA1ri+H7bb9vLy4ptvVgoIITStTibVfD5lTu+ur04vl59ffB52/c3N&#10;+7Ozs7/6N3/58tXzv/0//6/5fP7ZJ5/98z//8+b+gQzGOGw2u7bpfeFrP9nsum+/uPnFz4aXHyxQ&#10;pS4lDlsCBo2FNcAIIpZM4TwclHWttajkjLdEYRjqeTGbTnxRybb56s3b77/7brfvhj5yHLLSlPdO&#10;RTTxpKqbEFMS74oQUt8PfRj6Yej7Hq2ZzhZtiNe3102IQeVu9aDOCMHJ6fL1Rx8WVdkO4X69Hjhd&#10;P9wl5YBRPUzmk8TdD19/ud4+1NPC13azaVRijCmkwftyPpmeL884JBSofM1RJvUk9lqVs8pN92nz&#10;6qPXv/7lny6my65NKcoYJUtGLxNzOla1czSQd1NmlsSJgwCPnTdBUEtELJwRT6oHn2k1CGJsTPFh&#10;CG9TemPNnbWtoaQwBosGB4TknLFEzmrpSu5BAt7fPnRNH8PizZvvvn3zZUziq1PnFpPTE4QiBmBF&#10;T040KtgDnEFV0buSqD+GJiH23hlVtWScseD90DahDzAfY5lsy5GDhqPcVwYjZY4Ig2ZyKiKgjlJ+&#10;wzA8e3bBzG+R3r9//9VXX56cLJbLpbUm9IOyEBlELMsSFXKct9+3RVEYoryGikgWMj3U6R+lXMco&#10;LdPuDlHPQekddk07cCj7cjKZzOdTAEViJIAIwzDs9/vZ9OTVy9dff/X911989aBb4woAiMPw6Sef&#10;jTo0aEGQgY0xEsP19fVqtbq4PFsuTp49e7Y4mTVNQwTOWFZB0jCkfArDMKASszoyHOJ6vVXC6Xwi&#10;WV1e0jGBH2soI0xgjNXzfhBCyI4j2Z08h5z0VElljCaBAJGUVAnHroOO3uYESn2IopGjFUEgMM5l&#10;09x+aG3hirp4/fHrrtmm1IcQfOGstSE+Xt5R5F8fUw5hSCEiIIKZLSahHzI0s287kdR2zXy2KMvS&#10;OeO9zzlqSmniHHMkQ6CKAMaYQ4wLSEkUClvmoWWtHYZuGAZhBeCyqnxZDF0QZqJDNxZRRY/p7iGS&#10;zjWCHyU8OToCgMijqU/ekofQ9X0/DEPbttMwKcqCzGNTCy3lzGkEIaMcO3IsAsAi6pwTlv2u7bp+&#10;GGLXHQkymO3KACIzBw2Axhjnncs+21mdIqvu4iFtyz5Gx7xF9UeQXSSxxqiqKAgjqAMhsgRkjBSo&#10;NZpSoQLTG1NKCtv17Wq1yng/VcWUNYkMItZ1bYwJXbLgU9TT0wvvy+2mq6pJbZcqfnWHN1dpdZ+a&#10;vVvd9ym6whfGTABQyVtnVTXG2HTDMQU1hrJ+cgZNlKUzSCzFdDqdzWabzWa33xZF0Q1t33Z934co&#10;McY87CWx9857b4vashwVqnJuAiNQKCooGSIDBGM795iGEYExBvXQcDtmWWoISTXqkxVi3FuVlcwh&#10;MpARKPxjLDTATwcSgABC5gEffosAxxqoqiqqyTMUDYioYF4hjYJVzcSlnOAlZhoF28gaa3e7nSt8&#10;tidh5qNiTcYWGu+Md4Uhy97GmFKCgy26HOuCTxq5YxJ1eODBKkxBDkWdnxYFnia9iPhjYT59Ckx4&#10;+vN4j5QZOBOAAVLO8Z7OzcMjD2849M/l8FEAACLj5gKPlaxM+QbK6j8/9rkZk+xD4+h4v0YU5Ziu&#10;A6JxZA5tjMPxiGb2AaIiKhFZY0XGWoghAyAEeZlRVG77lNIOEQ3hZFJ5D4ilKj489E379e3N+tNP&#10;P/rg5UVVAxhQsECagGnkWkNmOD2CVgAOioY/ujJy2LwAQYHYGANIGQ0FJEaZSa0NnIqqPk+pi3z1&#10;1dfbh3VV1EM7/OrjX9dT89X3f6d8enr2/PT1h7Dg7fq7srQaoFhUkOiDn3/o5q7Z7R268nRSDrOm&#10;76YpLJbLYlq7wp5PLu5Wdw93+xM3mZ1Oy7pYNdv1am0GgzNUr5OLKQjutneiESSElIz0aEprTsqq&#10;inFfFnOAMoSEAmVVPqw2zS52w4OzfPl89sGrpWI7X5iyrNDElHrQRKDM0WQvHxQ0gpqIknWaWHnN&#10;bSJvnPU+scY45BZRElFFYVZBVSWLgAisMUZUEWWDQERF4S8uzngIRVEZ4zgJM+72LYApi2kPabvd&#10;l/X09PRMVaOkonAhhKZphqEzxiApoYKoJXDOTapqcTLr9k3X7kWkLAwAWOfLojKGFEUywE+iMQZQ&#10;kDRxEFA0lIvIDHp9d7vZrKbT+WJx8vDwcHN3O5tNKu9zDXFoh65rm3bfdb11ZK23eX2wtaFy6Pnh&#10;9v3d3XoxuyzL6WyyCCGtHzaqulgsprOaIFN7miQ6xKSqMSVAITIi4JRIyaJtd60Bc7Kc99oTGUVS&#10;hRDCEEIfY0hRGAw6UlVFTrLfNfuuz7DnPobjJBWR3DfObEo4gJ8BwFi0jlji0ISH1f3R5WEsppNa&#10;l8VMGBUMEpBBRBBF54x3IQTSrJWV9vu9d9YgTcrSIIVhiP2QUvDGeu8MkgWwxllDRT2dl57aoYlh&#10;1/TtEJvi7j6JGlfMFr6alPWsfNit1SAyKAKSIAoZpVwI5TSZlJ//4rPlcrHf7hKzt0aZkspkMiuK&#10;CYJ7WF3vt40vTFmXKhAGRo2IaGtPhnT0OlBjKcnQ9eutqUSCqEsJzOgxeOBsjE1gHsJueVYSTC6f&#10;z2Lgtm2363U3hPV6u920nHoBAWJQd3JSWrsgevbDD9ef/uz1s+dL57Dro3UZWR7HDupomZBXRsxw&#10;Nvj/exwrjvrT+pwcwlYypkTrEdzd3e37q/sYREprzaS0Lg2h37PDqvDZlkD6vr+/vl1db2+vV1dv&#10;7n//h9+9/f576/r/43//rS/+7Df/9qXBTYhdUfoY1NpMCZKDmYcFBGPUOOPFxjgAYOFnFVac2sSJ&#10;EBLrfF7vOmjbdjqru/7707Pp57/45Q9v39zf3w3DUFa+rHzf96q82Wzu7+//+q//+vLZ+R/+8Ic/&#10;/vGPJycnwLDb7foQ5tPpMAy73c4Yi2BU7KQ632+b//tvf/8nzUefff5sMSmumz1HxqwRpmSQUJUU&#10;jDFD38chuMIyszFmNl00/VBY1zW79+9v+sA//PBD13WWaN3u23avioXzl5eXs7r68NmLy8vn3253&#10;bdujQghptVpVk4pZrbWnF+fVfHp3f//Hb77Ztu2rTz76y8vzZuivr9/PpmW9mFV1TWi7NOyH9v3t&#10;1bMXl5fPz4wHwf5hexuluXyx7Ptmt1sDJuvAWlfaSQhJBOp66v2m3Q+aqK6mIKbZ7NZ3jSb74auP&#10;//Lf/IcXl6/6LnpfhCGpQpY/YWHmoAfYlTEm06sy0oM5g1dFxoBMs0mNaG74ZPUmGj1XiBEGg03P&#10;9yG8Z3mwrjEmZKdcSw5AQIRhUFkLMmFt7eTyfOmIdusVgGzW69vr+2bTWV/ZiS+LaWil3Q4A1hAO&#10;AzMrjlxZYlZh8N6N8GaisRKk2jSNshCRc44Q+75n5kwUyZJ9Gaqa9WNFGA0eginJlh75UqCOVYDt&#10;dhu7viiKrutijF988cXLly/Lsjw9PU0Q5WA0mgv5zpmyLDebXQ5TctILALn70YdBMlxOCUaJYwVQ&#10;HBk/gqNRzegtbMi1za5p2mEYcuJhLHESX/ihl81mM5ueLBfnl5fPvvny6xj55ubOWrq7vuOk8/li&#10;sVjk0uxmt55Op967dr+/3m3mi+nFxcXybKkU3r5/wxy995l2yszW+r4LALjZbNbr7bSqT09Py7K8&#10;Wz1MZvUhTzvKuB9XJ9UDPVhVQQkO4S2AEOLobSsMGbxHiqJIIyIFEEgPlrVjUzzHUIjG2sILO0OF&#10;aKFgBSCE0MfBGGOUjMHLy8vt2tw/vG/bfVnNjj1JRAQ59otQBYZhECFrRAX7riuM8xdl6DYqNgbu&#10;uk4Zhjj4Mz+tJ88vL2eLxWa7jjHmvCilMJ72wQPwGJcDgC8LVZ1Op8ycR4sKEFlry7quu6bXsac9&#10;qtTSIV7POecxss0cYPhxGoMKSOic6TsxSCmFzDtNKXFMlmgUCDJGSDJ4Mb9vbFvlKODpZiCggn0f&#10;9vs2Bu67Qdh5748bhrIICrAkCc4VxuRiR0wcrPG5SzCmaarHpvFxhBzBF+MdZQCHpAhqAQjBiagE&#10;d9ARsCgOxKltETpOTbPDMKgxh9Y9gHVGBayDsvIpMikWRckJT5eXu+1Q+BOLC47+4b559+Zms+XN&#10;KqVQhECcVEt0XgEUOWad5JRS1zVEI2F1THgObsbOuQzLIKK6nhLZsqxD6rOQTIwxDANzdiFiAkwc&#10;+r5v2yaE/oB5MDA6exNYEfE6upuody4jY+HQwHxqeYVoABjR4KHdJ2IAGYCeoKCfqknrk5n4aAL3&#10;/xUYcG7vHf7Or8+LeW5vEgABsoKKIDAIimAWazOIyKqEEdHkQcXMBq21tiytMWa73U5m08cSzCGb&#10;zWfhCfOlzs9makZ+5Mrg8ZGP9icAZjg0YPWw5hxH1/GH4142fu+PiwLHvBcOhbCn+a2CIpknn/zo&#10;xf3kGB6b0qqa9f8BwDyxlH96tMezy7+xVX1445jt5zfmZtfj6ZAioSoQejgsNXCoOR7PNAMN9LFy&#10;jQfW/9FU3KLmLDlYa1S17aMxWJdl18d9c1/X1XRSFfUUJL69eths25ub+5fPL169OqsrQEJRK9Jb&#10;YwASayKwT4dZRuiA0rFi+/TsFaiHRGQRAAQyNI8I1foEitYDQPns8jnjrgvvbu7bEJqkv6rmstP1&#10;Fv7wz+9OKqtutw7vppfu1SfPmnZXUPvm+7fPLs7q8/mzj18Z64Gs9t123xpjpmfnsNtvHlabt9dl&#10;af/881+XHzyDQtcP71fNbml8C9t2aG7ubmfp5PzV+WQy2feds+hNGZXydNzv9zc3d8tpfX52sjeN&#10;CM+my9VqxQx1eR5Dc3cdYndPpnv9emEvnTFlSj0hOQcxds4CEQIRYATmwAExTifzrk19IAQh0BRj&#10;TAOiZon4seYIhogMucSh2e9TCoWzxhgiZeYQoghOJrPpdKpCd3cP+91eJEwnJ4m16wZf1pPJjIwT&#10;BGutsLTtPsRABozF3A21lpwprUHnjSOEwhuqU4h938Z+kLqenZeq7Dwak60lNaXALBkalnEcGdwR&#10;Y1yv12VZlmXZtu3t7W3btefn5yJps9mEMPTDXiSGEFIU5zyRtdZ7V3OCLkblkBIgWCLrXYFoQuh3&#10;uwYRq2oy9BEVspsdp8xu5ySMqAgJAJjF+/L58+kwdF3X9V3ZNJ3xrihrVemHPqbUhUDWoHEEZIwD&#10;wmEYNvtd3wc5WkARdV2XK6pVVamORve5DwQARFDXE2upbdvdbtd1DRGpcllWfT9GzkTEaXROOS5c&#10;ZqxpKREBJxVBY8ui8NahqrJEiBg4hD5Hqt45BbBlPQkpbPZN0w5VdWJ9DNEZ61Rltd00Q+/LYt63&#10;+7btY4tGnCk4KYKAACErMAEgCCB88unrjz76MJvCe2OHISCq8VaErLVnp8+9L2/v3g6hNQaNLQFC&#10;PwSRngCqyiGhsBjDYBIZ5Ni33UrBiQqAAUFUIRAFZch0IAVMRaGJOwR0FqzhqqLzs1Nj7TDEzbq5&#10;uV6tt51wGwYuq7PprJ5OnwE0rz9cEg0hqkJ0nlQ5pSSaMoJsXODQjr02HFvBBIgwLuhZg0THPfW4&#10;2+Vwh0BhtIJUAEUEg2gNGlR38/7+9//0x/XDzlIRB0Zx3jkRCIMQASlK5BgjCsznCxC9ub4nMO+v&#10;HrybWOvu7h7+6R/fnj+fXr5cGNuLDjYzCBIDA6ABNGMYR4CozrkB8tiLxpRlWfaRcu05ReCkIYTN&#10;ZlPX5W9+86//y3/5395dXf3N3/zN3/3jP+ybbV3Xzpmmad6+fXt2dnZ+fv7Pv/vDb3/7W2HtuuHr&#10;r79GRAJMAn3fN02jAgIokYjKvuu///qudsVysfjgg/lieqHaqZgQuBBwxqcQh64nwND1u/3mxJ05&#10;W9Kqn20AACAASURBVAADIXpjh2H47rsf9m3v/KTZ7hwZIMvMVVF671+9evXq1QuU5x++fFVWVYoC&#10;iaEyi/myj03Xdfv9HhGLoqpcNZ3OrXV9319dXc/OluTo5QevLp5fTGazxOHN1dV+2E1P6hevnz3/&#10;4Fk599tmc3+/6/sWSIaw3+23SuqcefHig48++oQHuLtZ3d/fp8ClmxQ2EtjS1/t1e/XubrdpX7/4&#10;+Fe/+NOPP/hEGZwxWTs8a4+pjMQSPOAMjEEil1upmRpxCKT0OK4QFYFRLQCgWlAxyICM1CM2Q3gf&#10;4rso90ANYJLcPpDCUiHCqkIQJHXAghAI1RZ+MZ8sZhQDfPXtu9v3DwoOravcrCzr9X4/9Cwekdww&#10;JBjFTgl0VBApivIYalgyeS/puqZwPtdf8gIXQnDOAVJKkkONvDrlrMY5QuRD9xKOkGQiNAbLyjct&#10;7na7tm03mxUKv33z/Q/ffzudVKA8n52EENBQ27ZlPT0gnfkwKx/XRGNcrvEjGMxE34N+Xf4yBVQW&#10;QgCkxIIqdSYLBDMMQaVdLNrJZGKMSTE4b1SoS3G33zjjZ7Npzs/rovTe81KITBzSyXyJiMMwEGAc&#10;Ah4gtWkIs9mkqEvBYRja+/W9iKiwsihLCrHwPobUNE3bthLTfD5fLpflpB5ij/hjMO2hj/2kmTKG&#10;i4hoDD2qPY1oRQUFi4+R4rieIcKoIJzNSo2oqiIZT+C+++5tihWZWV2fFuVUkETFegMA3dACQJKU&#10;gUBDDHjgVB91cJlVBJgVGCQCEUkUa0rgwCIceLfZez9vtvthiIhU+WpS1WVZvnr10pXFvtnFGJE0&#10;JzxwCItz7cMZQwZRcRTPEJ7MptlGjpmzKDdarOvyVoTQHKdbTnH1AIE+huLjVXoMxB/zGSJy1hpA&#10;772IACYc0UFiDOYEmCh/CXI2j1TBEfl6+FKlXIjIO3XXDrvdnlkRTe7aRc63Y7ytkimhY0KbCCOB&#10;UYfepyOVMR/6sYtF9FiAOGbI2a+XiIzJWkQs42ssC0hQsmDA8dBzakSnabiWcCcONFtmEyCKcWYy&#10;9Ry7FLAsPABdnD2flMv3V7fEi66bfvPVzbu3t12bvJ2hloS2sLbjFEIfORERBk3BkjMAwK0Qkbfu&#10;wGhwSpk5lkSSiOYCh4jEITFzVU1dWWaCTA4Hi6IwhlREJMUYu67ZbbZ39zc3Nzer1SolcYjeGe8r&#10;iyTCKaXEgYwFRMhEEjhcKMgQWSQ8AsBEVcY0eFyER5mGf5FvPCYeT+pHj7PsOIRUFTAPh8f5C4AH&#10;8oUc0knJHK9R4xBJUENQw2zIoTHMUVnYJkNWxBERGsh9wuMXqWrKjW7CUSGJiAhUM+UVJY4poh19&#10;+Dhz7J9Mh7EnzKCQsXaHR7aI0kMfFQ5Zrhx4zsfh91iz+zGV95h4jxMNFa3JSEbVfC7jKw/L+OMm&#10;OP4eHnmxGbyRBVlzxU8VEDC7wORjyBMlvzYfSz5rlpiLAgCjIzYRAWAWFTSY0Uk5XedcdVKV3Oe1&#10;h3PPQjEg4uiRkqBKoEpokkjhbDWpmbnpWmvtZDLpBmbuisFN6sIXi67rv/rm3c3tquk+Pj9dLE/r&#10;ogRDJUNEIFXRJ4nuU7L5j8stcvxHAHMgiMIaIhoxzhEqoUYVRYWyuPjsk9nZKZbFF7//YqZeway3&#10;W2C/vh781FXz+er6KoCRInz37s0Hr19Uz57ftfuv/unvK2d/+dnPX7165T+4XChC24KiGp0v6s0q&#10;dH1z/e17un8zfXlWntRlsQj9ykgxK00gVkshCaF1zhl0TT8oWO/qKPb+dtM2UYbN8uRl4cr3798/&#10;u3hW+fnDw8PF5VkwXddvYo8saeiKNJSmVNQg3DGyAQMAqoxIzhFgCtypsLGu8OCdBcpl05BSBEOG&#10;DEvu0QsZAgAgDD1f39wBymxSO29LZ0WZ90Ph1+ef/sy7cr3aN/uh7VKKUFUmshpXLU8vjbHMUpUT&#10;Zt41OxFxJku4/b98vVmPZEl2JnYWM7uLb+EeW0ZuVVnF7uomm83mACQkEhQhQS8jYZ70IOjHChAB&#10;QUPNaMARm1tX15KVa+zhy/W72HKOHszdM6o4I0ciERkZ4X79upmd7VuAQA1B4WxhnbFkicPgjTF1&#10;NcsZbwTxvl8u7/eNGBGBKGEYhhilosoYQwTGEJoi+58h4uL4uO/76+vbfggAGZW2jtH3dU+kRcmI&#10;TGSsdYrc+wjKhZuooPcpBi2LcVnW1hYpKQKNxpOidGVZNk3T933uPGYdC80qdqAAJAmCpH5oj4+P&#10;nz17cXt7u91u7u7uxrMpkhGE4KOPIYRU2cLYwuxBzn03bLfbGAUQUxAVZGNT9MZxZjn1fd912zwm&#10;zA9rTVHYYejX69V2uxVJiJAV7IkgxpQzyXa7zRolubGVM0xrbUixMgbBMpFGmzlTKYQQgsZEqASI&#10;CpKiRGJrjBfsfbq5X339zeumO5kdjROwLUZI2g1tO2xkvbm9X7Z9t9luyJKxJlrVJEl87pGiKqmO&#10;RvXF07PxdAQaMtwLCBWUFPyQYpCidCfHF0VRXV692TT340lBYERg227zGeScBQhRxQIQg4om8cSo&#10;UYlJJO7TZVSRrIBKKNZp6Lx1ViX40BeGAcUY4wzN5/PT09Fqve07eff2Ksa7kAqy+vzl7MnFLGkL&#10;SQ5DGPox1XeH/9kZGew/HPh0yu+xZztfwcOBuD+v8RAOMy8Y1EgiSfrmh4+/+5dv222ajBcxiLUW&#10;QtAkCTyaXf9UJA3D4H0oXTGfH4/qsSQtisK6Yr6Y3d2tvvv9/cXTnxubmu7DZGJD6JGyQizlAd0+&#10;jmDG3EOCGCNwKssSje1anxL0fXBuXhTFavXw5OL8l7/86rPPXlw8e3Jyunj++fO/+Zu/ef36uydP&#10;zrquU9Xnz58vl8vvv/8+xlhXVV5z1haGeCevl1QEisKVZd00a8KyLouP75f/x//+H37zp1/+0R9/&#10;YW1IQ99tIhtB5L732+02pdjH1DQNIE8mE1cWZVkWJd2tlu/evRtNZm23Grq+qOqyqo6Pj1VVBS8u&#10;zqeTSd92InJ7e79arUqXCfpWva7Xm/vb++nR1LHZ4bySLJfrq4eH8+i/+OrLxelxWRc5ut0sr/u+&#10;Ozk7fvXVi/F4dH1/udkukyZXGGM4o1WLugaAuh5v11uD5Zdf/OziybOqqiRcto1PEX2bVsv2w7ur&#10;JyfP/vAPf/3Hv/oNc9H1PbMmCblbHGOU9Emr5jCryTOlnIUcSjhEyuVrzocRiRQBDO6if0IKRD3x&#10;etO8G+K1yJqsJ0yqyaAja1NIiEBMhqxIVI2qnmALwqOxPT6hobf+dx0krapZ1wc/xBQSiDLzELKy&#10;ZG6Ka26liGhKcsiQQghkMXfjgoTcwMt03yy6UlWVov6kQE2fJK/3uY7ErHqSv+OMOTo6IgVUatYb&#10;g0TONU1zeXk5Ho+bppkfHaeUjk9PxuPxfD4visJZa8xOzRUBmZnyRysH5bmcvtEOl7rvDiXSLJoO&#10;uBvZFa4CIQRD6GKMQx/LUpw1RNT3PaEzlkLwbbeuR66q3WoF2cTo4uKiruu26bI18fn56TAMy+VD&#10;12/rsjKG2ra5u7tZbZd//Ce/nE6n/dB2w6CwM0nOlcymb4xxr1696prt1dUVEY1nYyQlIkBiZmQ6&#10;JNCPeiX5fh4yzn0iiIgAtFNg+v/DsCDizrEWFJEBCJg/Xl6v1ilGV1Vz4+qs51xVxWQyUU2LxYKZ&#10;R6NRP2w2q03bd1WZobaqSvsyWESEyFkrhDZGscSMVhJu112z6WbTcbPexiGWZVWPx1VVEdFoNLJl&#10;YQsnIkAUQlBCa0yOdod3nVKybEej0c3lTa4h9xxR2cH1IWUoNeaIR1kiAZV2CfrjfJ2IMjT6sA73&#10;tyaX3D6EMBrXqhpjiDGC6A6vsa9zGAiZFCHtSYm8k0NnVRKVJNmMujDGxSjNppWERVE9PCw/vSxK&#10;HtrHGAxTSkHFAhhiQNQQh66j6XSauwAisp+jwk8u+1DDi6hPyVpLlJ2jEygyMxuTkooYgJqplNCJ&#10;d0A1pvM4vBen6CzjQBQVvHU8GlUMRgURzNDrxc8/Vyna5v7y/er2Zvn6uytQLsvxatmrMJDzQyeA&#10;MQobU1UVIsYY1CuRsTYpQCCbGW7GGMuMiNZaXHEYfEopv6kYggKMEXyMvKduxigAZAwxEiCVZT0e&#10;j8/PL172Lx8eHlar1e3t/TAMmT8MqsaQcwXiqOu3qqiCj3hNeFj+e1sjxX27JG+pPcf3RzJO/7VN&#10;BACPf+Qn3/m0Wz9ViSn3FhEFIFtcZLKG5KMs6/Pl6pIUszKdCGXyaQgDANjCqar3/W5cnBJZ83gw&#10;gohZV1kfMW4O6z+HG9rLqB72l6qmf8X1Peg5/6SyxUePrKV8eL+6nw8fCuPHOSugQspl7E8B5Hvt&#10;gB2h7HAbf7LgD/9xKMIPNe3hvRwugPZ7P8ZI/Bj4LYjmcIWHJ9nPq+nQjN494aPzTUWZkMQoJBUU&#10;jSkCoGSJkJTi0HtjuahqABhCRMSkvO3CMAzT2chZJxK32/T3f//16cns1RfPP3t5whWEgApQWAMK&#10;e+GrR3Pg//qDMu4LkPYIkfxtRkgiRC5S3Pb9aDH/2b/5DZY1eRw2UVj//C/+PHy3vv/hEvviyL2c&#10;z4+71EvVXAcsSYjts1/8sfTtwLQc2un9sm3bj2/ftA8raYfT+fzVZ59bb4qjqj6dD0beXV0NmsqJ&#10;W8yPN35ZVONUaBeGiIGZUoyWLKqVZNar7upyKYmWm/XyYT2ZTO7u7oh+8eWXPxf5vTW1H7QqWNPQ&#10;d812TU2tTAWaGhVjaCtTgEpMkSk7hAsHHxUBOuOcc0UUyMlpAgUR2stq5zABQJLQD6lteyJyJomA&#10;Y2tMySDWVkhutezu7pbErirNx9XtxEs9mlVVzbQzGhCBTMt3zoFodiIwxhhCa60rTF2UhrDrtyoR&#10;1PZDG2NEhGHoLRMzF67MoipZxjznV5nMBUyObQ5/ZVFlrGUe8ABAzrjqus7SqkQms+usKdiwH2JK&#10;Smj74O9uVxJhNj02XPS9N2i89wAwGU9n00lOQa21nJMxQhFg/mQHeHd3IyJd141GI+eKuq5jlLvl&#10;Q1HWethriKZw1jm2pm373vuQXZQBUowpSlaKsdaWpcsN0Mxayue/tQYRrWNV2bab1fphlzcK5twY&#10;d0y6nYrkIWHOn0JGuJBhIiJUgxT8zpuHERg5Jh9iIEZGij4xEjPyL//08/Vmu1yumm1z/7AcBj8/&#10;niMTICtxlkjrh6EdelcUxlgiI5oAojWGSIzJ3orhF1/9wbOnTwpnfBiIAbJnaW6sMSMRAJZlOTs6&#10;KooqJb2+uqnqqi4rybpbPhBzVY2yHDaRs6YE5SxEmo3aVDWq2sL5bPwjcb1Z1iU7q4iJOJZOrY3G&#10;CGKIqQUZCgfTaTE/Gp89ORqPLZuU4lDX7vx8PplWiIkZQvSZEYgH1RbN1oKUq1/C7KhJh0jwKeHY&#10;GccjIYESKBjjUpLcj09RETP71yBYZ+v3727/9t//p+WyraqJ97EoCpUIGBVDkh4xMmmIfUyD9wMR&#10;IVBVlbOj+esf3jx79sKVbjyqFeD16x/qUf306SliTKllIypaFpUISgIESpJlM1UBmS0gxaQSgdka&#10;UzhXxaRdK4YmHy/X79/effHlL/7t//Q/p5RikouLixcvX37xxedZFLf3AyCcn5+3fbdariUpATGb&#10;8WhcV+OhDzEmw2a5XALgaDQiMmVZRh/G9Xgynmy37be//75Zt4RmNloUXI6KmpBB4PLjlYjWo1E9&#10;rm3hwGA9nrA1gvjv//Zvf/jh7Rdf/sHXX39LaMfjaT0aPTwsQ4qjemyM8f1g2DTrzcPd/Xq17Lbb&#10;UV1Za1bLh+vrS0N8dHT05OLCueLm5v7D9VXvIzlrCjs/WSyOF0VZxDSs2+by5t1kXo9nlXL6eP22&#10;GzZkVDW4gpOm6L1zxcnx6ageMdi7m/s3b97fXT+kKOdnT56dv9CEQxc3q+3tzf1sNP/Lv/zr/+Gv&#10;/8eqHDWbLQBIUthbN+b2SZKYvaNTimVVuMKGEPq+F4kAmplL2d9LQbPELoEggiGTghoomNAPazat&#10;K7bL1bdDeB/lBmhD7AmDQspOQAgiMACGHW8piWqO6wEkIWKKvFnFh/sOsAY1yDidTcHA3fI+SVIm&#10;n3pjKaakKmVZhxBjTNPprOv6GBOoImBZFNPJ9P7urq6quqo2m03yqSyqk+PTUT0mxJubm9V6xcYQ&#10;8cnp6e3t3TAMxMZ7z2z2lplCBCqACs7aZ0+fD13PZCbjyfXljfehLKrNunl6fnF2ejaa1Elis26S&#10;pPF48rB8ePfu3ccPH9umNWwLYwvrUNEPgzE2b9QUkwoQEirqTkFPJIk1VrKsvUZrseuav/rr/2Zx&#10;PC2ck5SGfvjm29/HED//7LPgvSoys4oCagyhKApX2Ju7m9nRYjafM1IIwYfBOhNDmE6nx8fHIrJe&#10;r+q6fnJ+dntz/fXvvr66+nj25CRKfHi4V4mlK/wwFGWFSM4V6/UGkReLxWI+N8ZcXn4IMVpnQ4xV&#10;XTpnRRQR89ZGgpSCaA6ZmCRoEpFoLQNolgNTEQBhJkRIKRIDqopKNgqGrOVPaHZ+yIDIztaE5WYT&#10;vv/+Q/DkA7a97/3Q+X6z3dze3b3/+G69WW+2TdNuRHxRuHpUHC/mXdusVssUQ4yeiYx1k8nMsE0h&#10;hSFZUzpTWiyvL+9H5dxy1bcpRnz9+m2K6oeBkBfzhWoCxroujTXd0CGRsUYRqqraxRFU6wwCppSe&#10;XlwYY1bL1fHx8XQ6W6/Xm6bp+g6VRLSuR+/effj44UOKWhRlSqICGbIIAJlDro9mWZkpfSiJMo6S&#10;CK3h8agG1bquZtOJpuiDH4auqsvzJ6euKIxhYy2QGmtSSElTElEFIiZjAHM7AAhN9KkoR2Uxur29&#10;f/vmw7bpJeHNzX2MmmICQWNLIgOITBYVjHVEWWTLIJI11hompAzxJCKTZdgRd/otSUCzTU3+Q4S0&#10;iwKaJW0DMRiTOd+ZRqWSUBKpGJXyaHZclfVm06aEs9liGHpjzLNnz0Q0DMJUWp68fP7VfPry63/5&#10;8N03V//0D2/ev7kjLQCxabbbbee9V1RjbIjeMBfOQAYLgKBSzDi4GEVSkhiHoe/att12XbtZrTbr&#10;9aZZez+AiKTY90PbtiHErh9CTApo2RJyihJiIGbdUd8lxAQI48nk9Ox8cXy6OD6pR2M2BpGQSAGT&#10;igIpoKrE7C+noICiymwQIVePgLzbB0R6CPwIuakEgEQMe7hF7m7kZvgjZ+AfVWW7FCGPOg+ZQ1bZ&#10;3E37M1P/wDlXlYSZcwsKKpRBXXuP3Iyy33VYEJEwJokSQ/QpJpEUgpcojKQIMcbcixRJh4zFEO0w&#10;aUz5ZNgtlOwbnN8EAhIykzEMe8gbEQEh7K74RyUo4gEWJ0yck/XDf+Vq9oBqzm2j3M4gQmJ+dIfh&#10;kGLlg2s/Z94RCgAVP6mTwuPLwCykCJ+QMvsBb77aT3ZxgHKQwt5JQewxzylr3krKn0W+OftLffRg&#10;BARVkZSfKrO7JQ/1cUcp19yARtovDwQRITYiCoTMVkBVlNgwW0m6Xm9u7+773pfVZDK2zHYYBHkn&#10;c4yIAFn8X/aD6j3EAHHXV9mNx8UoGkRmQiZgUEQBYTKQvW3JIFJdjy6ePi2q4uHm5uHj5RhIH9q4&#10;7vrl8OTi8/mz51dtty25vDiLVbF4/vzVH/zy7OLZuK5Xd8vXv/v95urORb2YL86Ojoylh9XD+4/v&#10;bm5uhr5/9vzF2fPPKnbXN7eKako3Wkw8hSaswapSCGEgskU5CcG+eXN3d9tHz20zlGV9fLrYNKuy&#10;KiaTGRF9vLxOQYqi1AQxpa5rb+6uisqMJqX3HYAykmHLbFJ2VHVMRL2PIkbBJrEKbtP2Ihg1hpRU&#10;8ggBY5QsJhOjvHv33g8BgBCwqkZZYPLoaFFXY03Ytv7mZglkjakKNz4/u1gsTmPUqMrWInHX9Skl&#10;Yg4hZuq1ZZKULBtJyRDmyCIphn5AFE2CkP1QYTqbZbcPH0MYPCKWZVXXdQiRmVdN0zSNMXa1XocY&#10;cugPIZRlCQBJIhHVdVWWBSLE6BNIN/RJxTqniiFES+Vsehy83N0um+0AwIaLFFWTZp7a0dFRParb&#10;rnXWhBCGENmYonQh+Lxtp9OJiNzcXA/DoJLLJWA2i8Vx2/Vd8M6V3TAIYlnWi+MT72Pb9b0PQ/De&#10;RxHdEZeIjTWEGGM8PT1xznXddr1eq6pzGWUl9aiezsbNdvvm7etm2xCTNfk8kdPTE+9DSsk56/2w&#10;XC1zwnyAT+9k8A0WhSuLom87a41h5jy9gQSSYggxhBAGhURI/dDyb/7bXzZNowhs7O3dbdt1s9lR&#10;PZkgoSsKto7JKCEhF85Za5OAYmJiBCmcJdLkh6Oj6Vc//9lkMkLAlAJCjtExC6ntUVsiAkymcOV4&#10;PC6LYrlcDX2fF1wSMVwAZFFTRrAInBlTqqSC2fxprx6JbMz9/cO7dz+wTVVpbYGq0ZhkjCIGosgM&#10;RKLqQ+xVozEwGpnpdDSfz47mk5OTI8Pgg8+tUiI8UOk0y/MQITLADjfzKObhvsEJh7/3E2JSxTyj&#10;N8bEmETEGIvIKUFdT1Pif/mnb7755oeUoCora4sweFRhQtEUYy8pISOoDt6rAqENPhCZp0+fFkVR&#10;V1VKcXl/H4J3tn54eHhyfrw4GTftnbNoyKhQDMpsmQl2+hPkyjKEEENERFQehhiTGuMIHVGhqXz/&#10;/m7bpL/4i7/+4ssv27YBwJRiiOHFixdfffVVSuntu7dlWX7x6ovlcnl/ey+qhrhpmuP5ibVuvWqs&#10;dcxmvV5l6sJ0OktJJKbZ0dFseoRAy4fV5eX1h/dX64fGIC/mx6QUU3r/7lJF6rqez+dRtR7V1Xh8&#10;d3d3+/CQACbT2Wa7vblenp6f15PJutn88ObN7e3tdtsuH5ZMZlTXhtgSTkajJDGFOBmPm2Z9c31t&#10;rfnq5z8fjUaKcHv/cLu8B4NKsDg9uXh+QY6iDEnimw/fjealKfDu4frq5l1MAxhBiKYwSLhaLw3Z&#10;V6++ODk+b5qWgOt60m6GGNPlx9v1qh1V46PZYjZZzKbH88niz//8L379q18bLpbLtYgQcoyRDR+m&#10;c3kqA5Cju8n+NSEM+azRHaAAECifxQBJIeaYGkOyppCUEFI9VtWHZfNtO7wFuE26BOgYAwLs4K+7&#10;AHyIlISQdTFUZUCQoqgA3d1Nd/lhJVIaUwDI8ekRMqybTUIyBSskIJEkollYP6lqWZbZebKuKlEp&#10;rD2aHd3f3WWpnoziBtWyLMfjMQJcX183TZOX4unp6e3tXQgBMLu8ku7UfdEwq6SU0mQ8eXrxrNls&#10;NKqq3l7fxhhzCn9+dvb06dOLZxfz+dz7sHx4IKb1ar1cLa+vr9++e1sWZekKY2wm1+HuVSCEmKG+&#10;KpDFtHNam/NMNqwSkwbL+O/+3b/9k1//4cvPXzx/+mzTbN6+ebtp1i9fvDw/f7LdtllMUlVTTGVZ&#10;TiajvuuZjDGuWW+aptnjpUMIoShcDk5VVQxDF0Iwlk9OTxYn8/X6IcSY+50ikr3s8yZCxNVqHbx/&#10;/vzpeDxeb1ZsTBIpysJaq7kJKFFEkkTJdQUqM3IWlJWYoa/MJCoqklJgNswkKSLuEm2i3NFjw8TI&#10;xmQVVmNspWrIjK6vlze3awUjaJEYDRMbZjaWYght12y3TQiDSlJNw9AqSFUVopENISAgGTKFKxSw&#10;bwOCASUiG4bUdWkxP1+vO1SriX548z6llJKOJ5OqqobgEQWZNttm23VkGHjP7THGWuu9d85FH+u6&#10;HtWj9XodfRyPx6N6PAxD1/WISMhEXNejb7/57ttvvh3Vk67rmY0qGGNgJ3qEj450QkTNE6Q9mygn&#10;lkzorHHOtm0zGdUnx8cphZhiSuF4MT85WZSFK+rClQ4QCSGkGCQPe5HIIBlQAtAkGoMWRUVsvJe3&#10;b95/+80P3qf37y5jhBRFRBGZ2GZ0JzMTMRPtYLVs9lgMTGnnRrZreB+QqD8Bxe/woVoUZUayiSTR&#10;kBVDdOdMQESGsoSMWgSDaOpqzGQR3HbbgcLJyak1btt4Tbaw89nkYjZ+/ua7u//r//ztd99cg5a+&#10;VxENMaiCNbasSiRKKfrgs9ttkhh8H1MQTSl6BAgxRD/4ofe+H3wfog/RBx+ywrnmVZuPRNSUBPdq&#10;oiCaR9+S1BjORdYeGJ98iN6HqqxFtK6rs7Pz8WTqB7/dtpIkxoQIBERoEBkJmQ1RVmAwAJjJw4Yd&#10;EoooM0E+ivNwcl/uAdK+YKZD4Yc/ng/jTz+Kva3uo0E97gx191kHfJJhy460qrKbuSIh7lSdEPY6&#10;ACAEqIiq6oOPMQAAG0LIqlpAhg9Xsp9WiogcWjyH8aDsnVEREQgPdJX8xY9Mi/Kb/Vfv8dN/IaZ0&#10;cAziw6sc5s+H7sD+V7IMBO7L1Md37TEiY1f+6Z7D/68L5v2Q9kfFOX5S+H/06Tyaoe712n/0OAzD&#10;Hz//oc7P7yv/WFLB3dPpT/7+yeUd/pkxOoaMovjBd8MQYkoxOVciYAhpvW5Wq8Z7NLauShNScsYQ&#10;sqhqUmN2MejxWpJH786AcmYuYe4ZaB6x7y4pt3/zwiJUhPFsOp1OLMj99c3Vm/csSOA223YdvLeY&#10;xoampZuOI+IQ9d37j+v10lpb11NjzPXl9c3t3bJthhTPnj397Isvy2p0fX37cLs0CefnT5+ePXlY&#10;Lx+2azsttcRohBy03cY6G4MyjwXqm7tOtErJIFhCPr84jTGkFNtu++LFc0niff/06bPJdDqbjutR&#10;wazGKKIUBQOoyTIJyAKqkMhwAh18ALAARZIiRGxa71OKSRTw4A2ej+iqGl9eXl1f3SFQXY+rorKm&#10;MNbVZU1olqv1w8Pa2soHlUTHi7PnL19Op4v1erPtBmucJO26PklUhZh2It5VVfVdG2PMzUrDhUQE&#10;vAAAIABJREFUxEhD34kkELXOGDa8dxLKFN+didfOB9tWVbVarRWxKMr1eu1D7Lru9vb2/v7++fPn&#10;s9ksO5wBqHMuxiCSuq6NMcQkXbdFwLIsVSFFGNeTshh1Xb9ebYm4KkeERhUkZd3Bsh5ViLjdbhBQ&#10;EZxzxOS9N4aYTTbSCyGIpMzaFVGR1HtvjZnOj+4fVoLgU6zq2palAqw2m5CSjyGlFOPOdYwOjgwA&#10;o9FoNK77vt9um2HojWHruCyLsnTGcts219eXDw/3IskYVpGs2Hx8fBJjAMA8/t1smsO58akxxUxM&#10;1pjCWJVoiAhEJalGZxgJcvWbJBCBdQyg/Ju//FWz7QbvgcCHGFOczo7Ozs6JOCbwfmBia5wmCEPw&#10;IVlrCYGRkgTDKCkw4RevXj17egGqMQSFBIiiggTExhq21jJZyPIqQMYYZ8uqrqwrm2bb9UNVjgCo&#10;bX1MyTBLUkQDyqCAaAFZFVNKuTvuQ2S2yPj+/fv3H96KxrouysKqRMREGAEiozhLxhATKohAABJm&#10;ZUvW2Loa1aMySRJVY4xC7izm/DDbZu4JIRnQ85Pk4tFxhvopHOQmHOHOFzKGSEjWFJIgRSxsfXP9&#10;8Hf/6bcPdytnHBMXzvX9ULpCsxArm6zrCGBiSN6n7bYlsmdnZ8+ePeu67vr6crVedV1L7MIgKrht&#10;lvPF9OioDskjchKQSLpDFQExKQAhDf2QJDIRAoUQFdgYx8YYU6dINzdr56b/3V//91Vddl1nnY0x&#10;JkmIUI/ro/nMWlOWBRu6uvxIgHVdGTJt245H44zyn06nX375JbNZrVZd1xnEwtrnz19aY4MPIsLG&#10;xQRXl3dv315Cil/+7EtEtsYt7x+sc3VVjWaToiyKqlakm/s7H+JkOp1Njx6Wq36I85MTZ4u267//&#10;7oe7h+XR/PhodsTAReGGrkfQJ0+eGMLtpjk+Pnrx4mn0vWF+cnExnoxV5e3H9//0u38OEhPD7Pjo&#10;4sVTwcgFBekfNrc+dUNqt916CB07RKOqkSgrwvPJ4vT8/KklF4OictsMcUjbdQdCZydPHJevv3/b&#10;brpffvWrX/z8D1++eInAq9VaRJ1zSHtgKqTHcTbHQeccEcYYvR8O8M6DMwVRLpsTohICEhAaQyAp&#10;EA/WNE375n71tcKtwgqx5R2RTHNYS5KrXwRABcKc86FVEaLoQ2usRbVDb96/XzXr6GxFVmbHR2Sg&#10;7dsISoYUQ9IESNlulpBFMpySvPeFc6pal9XpyenVx+uyqquq9kOIIfaDZ8LFYgGI796/H7xHImQ+&#10;Wsyvbm6iJAUFBFFRQAT1wef5iyQ5OT559fkXfTtI1O22vb68lpgYsngv1aN6Mhot5jPjbAj++HiR&#10;kqw3m/v7hx9+eFOVdVmUzjlQHYZeY2JETRJD1AQEBAogQgCImmnBJk9+JCYJdWH/1//tf/nFVz9X&#10;SYW11tr1crlcraaT2Zdf/Kxr++CjIQMKKQmAnp6eGLbL1SaJAEJVV198/jkRbtbrq6vL1Wo1DMPg&#10;+7bdbjbrEEI9qj9/9ZktzPXNFSgQQoi5KIVxPTbOpZhGZb1tNm/e/DCZTE5PTwHBhyAgRVkaY5Kk&#10;jOZS1ZiiQjoUwMSQC2AhTZoIIEmyziYJTISoKUXMcwsVwt04yTBZY5gNIiFY5+okjFh8++3b9WYQ&#10;MaIgSklUNGXU2GhUIWmKsW3bru/qccWEqtEPHahWZTmq6/Fo7IqSiKJPEqAs66bpRFnVDD4dTY+b&#10;TS9gV+vtx49Xqmisnc6PprOJgiCjLcx224QUirJIkoyx2Z2oLEsVMcb0bV/XdV3Vy7v7ajSeTKeG&#10;zXa73WwaZjbGWVcw8eXHq9/+/T8UrooxOldIUgCg3YzoMZxnl9bnlPyQ4+YC2DA5a/qunU2n0+m0&#10;71sUYUOzo1k9qtlQLoAVVDSFFHMtAZinhTnqqwokUQAmttum/+b3P7x/93H5sL2/WxFzJkAiMhtH&#10;ZBhpFy4BFXJgsEzMyExGH4X8XRhSzNz7n4SnXAATmiQJVInzWzO5MZR7Q0RMhAdoJyjFiKPR8XS6&#10;CEEJXVmM/KAq7njxsq6f9I15/e39//23/3L5sek7QiwUUtKYYlRVa5mZfPBd30pKeQ6WNITQiwTV&#10;oJJi8INvh771vkvRiwTQhCBEOZfFTK+KMUhKgBolEQITMuVCLmV62o5NCkiGyDAZJmYECDEConXO&#10;OuucG43G09nR7GiWJ7nDEIYwCICx1hlnTWGMs4Uj5l3YZwZkEXC2ICJAJmZiQ2yQDBLtGyW72XCu&#10;LPak8k9l26Ey3E0vgXL+8+nPviV6GBj/eGwssDP63g1cszZnzjJIFXZKS5GYUkqqwkiGWSU3U4AR&#10;QYURCSHpzhxoL9r0KIHZf0HW4KNF9aiyxcOf3bgYPlkB7WrpLFEAGcMtAMpMSLj3klQFPfy67rQe&#10;dokS7FoDu0HDpzIVH11bnqHlH9+3Hg4X+ehXkHh3nUQ7Y6l8k3+0NfZU2v3U/dNNf/T9XaTe3wQ6&#10;fH1Iu/Mex2xxhZ9uXn71vbcDIKIS7j5zREbOT6CfSmtMIpttW5T1aDyOUa6vb29vH0IQYjuZ1ioo&#10;AEhGFUIK+Qzcz65135RBBM5sNAJFQkAQzDQgkRQNMqgyACMQqO5MFDkx19PR8ZOT8dHEWGZL1jlF&#10;aUN78vT46Ml065sPtx+uHm7YloLYDsM2xeUw4GgM4/H44gzqeptSG9O272fz45effXFz/fCf/+7v&#10;jfB0Oj99/vyhXW819Bp6HBLFIfSqyqZmN1lv5ep6q1oYW4+rCRFOZxNBKSvXDe3FsydsyTDPF0fG&#10;QVnZ2axenEyKEpP2ZWX7vi1sQchsjIAkCdYaYjMMScQgVTFxP8hq04XMM89bJ+9Z0aKu2di37z4s&#10;15vClXU9Kova2qKsqqqqRXG9ahCdsUVVjc/OL87OLpLSarMehmiMyR1/7z0byi2sUV2XzkpKq4cH&#10;ULXEEpOzJsbYdy0iZRg7EiNSEiVDg/dJhJCKonBlhcz5aNluu1wMX9/exJCMMcCkCAQkouv1OoQw&#10;Ho8mk0nXtSnFKAkZvfdd2xnDZVFmztrRZOF9WC5XzaYti9F4PEFgkdQPA2f5Y6IYvfc9GyZC50xU&#10;uV/eE2NZFHVdiiRmKkd1UZZRUjf048mUjNlu2yGmpu2ADbOpR6ME2Pb9arMR0JRSUk2iIUVFIMOE&#10;IJKY8XSxUID7+/uuawFgNBpVVUnMRVWIxJub6+vrqxB8dnOLKfrgkfD45CQlBSQFWG82fdcfduKn&#10;gyiDQIicYQRgIkkxhF5SKApHoKIBIBFpUbiqLojA3N8vASj4BCjj0Wzw7ft314vF6RdffKYo1JJo&#10;IoTSAgqj73wMlh1AVONYE7GZzubPnz7RJNH7TExCRGYGYCJgsqCUYR4ApIpDnwCkKEeLOTlTXN+8&#10;W6+WrmBrx816wxStRUIkm6khEYlUhZkVBdFIiEll6GLbD8a51bq9e1hbZ0qHIhI1Gd6h2owhtIxG&#10;fJAYow+DyhBiWThO4lXBmAIRRRIo4SeFAUHk/RcIjw7ix4991Mrd908PIopRECX3UGOMoGY0qrp2&#10;+Pp337x7985aV1WFJDEWrdMYwzB4IjRkvHhNysZNJ/MQlp50Pj+ezeZt2755+3q9Xo3qcjIZ+8H3&#10;276uj15/vzw5vTk5fpVir+hdwdakmHxMMRNhYgwiARENZxuIZAwJ6DB0xOJMaS2dPzmZz0fTUdl3&#10;TRajC2FAwhCHKOH8/PSv/uovLy8v3759G1IcfMdkCaEsyyTBmsIYE2N88eLFfD5fr9dXV1f39/ev&#10;Xr0aj8cphb6D9e3q/qEBwMnoHLS9W3aIhQ+pqtzZswsQ1ZgUoPP92B0Bgw9p2/d9FGY+Pjk7u/j8&#10;7bvL5eo2igRJzPbi4qIs6tvLq/u7JaY4G9VFYU/OTjTGxcn8N3/yRyeL2evXr9+9f7s4WRydzl++&#10;fPH26sPbm8uidKZAdpAUjIMPt7cRfBvWQ+wBwdTs+84glVUJAMaYGAciyrxQQqOgiFwWY5jarg23&#10;t0vG4uT4yfHR8XR6xOS2TRf3PIdhGPK0SlT3thk/an4ToWjmfey67zke78GZaSc5ggyqkJBAQmyt&#10;Q8Ltunmz3HyX5M5xr9AhxV17XJmIABNA2Ilv5VWtSGSybhySJvEqDXJ5en48mdDlh1VZjwrrog9K&#10;ibPLXhJjjKgiErDAXpUkw2ZSSn3fG2NcWRZVmUB3DD1JAiAifd/nHnkIIdOxsgKW9173Ip+50c5k&#10;YvSWmJEApKqq6Wg8rkeru1WzWmf/z7zVlsvlMAxXV1d1XY6ms7quy7J0rkWC8/PTyWSU3e2NMVGi&#10;956UnHNZY1CVHjXm8xwFSRQJVQR2lGeFBKv71T/89p/u72/qkSvdqODy3Q/vV3+4mU7mzeYDqABg&#10;URTDMAxDOD8///Dx+u5utTiaHx0d5YhY13Um6rjCsKK1djwe39/fl1yUZfn77//l4WGVrz3ftJR0&#10;v95iYYpMgrq9u65H5cnJyYfLD4I7nfCDtGleQHvW6oG4ocwMvKdqg1ZVBSAqMYQgAnvdbt5NpZAR&#10;ydoiI7KAWBTZlk3jH1Yb50qfjERMEVQyOCGhaLbFHY/HRHB9c/X999/PZ6PPPn8uOjBRyDAftpaZ&#10;jCuc3YS2G3wfoi2Y0Rmbeh+HmLp28933r9u+M8YczRb1uKon9eZqNSlGghBVFACYvB/cDrcah2E4&#10;kIEL6zQmEcnAp8wj6Lquqip2jojatp1Op9bawXfGONWULVT4x2IP+1pReT/dOmTV+e8QAopaNszc&#10;dd12u3WGR1VVFMXhEyEiUowxj+lyRcAAmXO+W19lWUjCqhy9f/vDw/2yLMZvV9dlWYf4SUBIVVUT&#10;YDbaAVUCSKqaJMTICGyMEu50fXOczRIHuPdr/fEIK48lB82Oz8iImkNw7uKr5n/C3ukAQbGwJz40&#10;AjAbv2JzaouYpCcCDfXVTffhzf27N3dXH9dHswtUXT5sqtqIiogAyDCA99HH6H0kIgVSiKoaJRHl&#10;DB5ThDzEJSIkw2hhVxRxkj4mUlWD2SuYIGmIKaUQo/e+zGgy3Q80mTkfDdYpURZNUCIurRORptki&#10;wuzoaD6f931/cnKyWq3ubm6Xy/u+70Ukq20wG9pBm5OIEBIbtKYI3hMiUBRF1SSSR2dsjNvPabNG&#10;dDoQRGFX6H4qZHWnD/LJbejwkL0IeV50uQn+k5/RT6LH0RiX7Y0QUTAnHkLCHiC7KQNqiB4U2Trm&#10;8rASUkr5Ag+6UIcVkpdNVstHw3kS9WMtxk9iVz/ZMo9L6IOetu7Vp2FvxQQAedj1SK2NHi/4Hz/b&#10;Y/WsTy+325oIRATpR/nY4cJ2eoePSuJ8Pfh44Lt/xsMvPqqxd70B/TSH/3QTDrfrQPvPtw4Rh+hp&#10;Hz4OKzPHu/3Nl/RIcg9wxz49PEMm95a2XK637bafzuqjxXlK8fvvP75+88NnL89fvXp2cTFXgZjQ&#10;2YoQRMJ/KScFAEDJegeqCKogoNnllfILIyBidgBMoITEAE3vR7U9+qPPjs7P4ze3D/90/cM/fP/w&#10;9rpqy7FOLxbT+Vn5u++/ffvd65cvXszOntV1IRrrury7vQ6qBeIRgU1aKiVEOn3yqz876Tp88/UH&#10;MuXL+md1eRKoxQp7LRr/kA3/RAuWett0bEY6YFmNR2bkvd/2XW5Bhji8e/8mjx9jqkMI23a5WNTz&#10;yaj3XehNjARYRCFSNYiILAKqYMgY4+KQZwA+CYh6Qybq7sNVFWNIFUaj0Wa9zaIDk8nUGLtbFGBc&#10;MRqPRrPZsca0WByfnJyQcU3TrNdNNrAtisKHvu97hYS4g+COx2NN4fb2tu975xyVFTNbW8ToCQ0i&#10;qsgwBFXcccwRk2qMgyGritvtNqVUluXOw5I5SprP5yrIzAVo27a3t7fL5VIk5XzDOQMgScJ4PGYD&#10;y+VSd8qIOzWZpmmaph36WNd14aqiKKJP3seUkvceRGL0xpBCAiSFBGwqa50j7/ueALAUjYyFAuQQ&#10;3PvBFs4593HzcfXwQMy2cMx2CKnpWx9jzALq6bFAye4LY0zlCufcetsMQ4cI1jrr2BgiQwAyDP2m&#10;WfnQF6VhRtEomvKuUk3EoALe+6ZpdmnkI+TIjhKsxIwihggJEC2Lh6QiMbDBorDOkYJYy8ZQjNEs&#10;75bGUF3UPvSkFPt09eGmMN+czk/np/NqVm63m67bktrKWVIjsXFMqtGVrNGbevTy2dPSVhIjKlh2&#10;RBRTyqNqJLW2UFURIGTabXhAhKGPxpSz2TkSX6nZtitQLNys27ZQU+FQTT4akmoEBLQch5DROYi4&#10;brbd4Itq4sP2brmtx1VRTZRSUrUEAgoqIMRsmMA5YVabISShNGwgdzH32rzInOUxFQHy4I72Ngl7&#10;KYjHBytATlHgR8BpBFUNMSCyMUZBJKmIEEJVVfe3t+8/vE0pzGZzkagpxYRJeseIFImZGa3YzCHr&#10;e4/IT548WSwWiIoG26EjS660fd+LwJOnL1IcDB/982+vZ9P6T//sVT9cGlahHgVZOaWQzdl352xu&#10;+mNUZo3Bh4RRCAtjy2fPT605Q46h7xHLZrscjSa999aaejzp+74cVc9ePj87P/3888+vP3z87W//&#10;sV23RDSfzT5+vLJcZNGRJ0+enB2fLe+Wd6u71WqzWDQiAgi2cNYUCkZVb65vZkfVuvVp6ADAFaVh&#10;8n0HFkUSO2OsGySGGE9mU+/jZLao6unrdx+X6zVbN5ke1aMZG/fmzdvtelMwnx0vyFLTNqPCnZwe&#10;TWfjEP3J+YmgvH793Wp9V4zdi8+e/1G/ufkP98oyno0G6bz6tu1vl5et31ABCXwOHcCgBFGThGTQ&#10;DsPQNG273RosCRhAazd+2KzioCBUmOqzZ69+/et/U9hi+bCOMYpALvlCitm7DEij9zn73C+S3FnP&#10;aD4fUxKNe/5OBlkBQMyDY0LKA2AFieLZRLLDdvtu3XwX5Yp5AxQRoiEAQVEFZQACYFBWzVgvUU1w&#10;UL5FyQZRxEIwzI95fkL4TavSWa6TT0kjqhKgiDAaxzQkISDRCKogKFFNbUTEe59pAtlpcYhh8DEl&#10;JaKiKBQpKYgkH4OAxhjr8WQI3mfD90f7CDEPjlCiiEhZlln74e7u7ubmVgSsLRgwhNCst7fXt4vF&#10;9GF5V9RVSmG1fthsNvf399baui5FdnytCPGQgSHkrZzJYLKvT1SSGmIAjCkQIhMF37178xZhuL+5&#10;X69XPhRM7ujoRDWt77fPXr4oy7UfYghhOh3HKMuH9fn5+dOnT+/uHupxVY+rdx/fiQgxVONyPKmt&#10;tX3fZmWm9Xq9WCy6rru7uyusY2aAzMFDROj7vu/9ZtMM7TAejz/7/IUxpmmaoi4zGjF3VdIuD4M8&#10;b8imKoioKilGg2StFQqqj7F/nx6qipSXGu3MI5WYOSZRJCYTI7jCLh9ugldjGTFjcHYnm2pKEoMX&#10;RC2qqXPuDJUIBr/97rvvfvYHnxvSEIYhdN77uixrIR7ZyWx6d3evAL0fhI0pypAiID4slx+vr4xx&#10;i/OTo/l8cXyEFh6a5WQx9nGIKaFhyZ5gsDuZu67Tosi3Yjabdc3WWpvTTR/jEEN+jzFG1YGAi6Kw&#10;hQOlGGJKydoC9pKx/zo27wPqLuOHfeZNKiGEjBbb6VOAjk1tTaGKAASKWd09xqhJcpaVobl7bh4h&#10;YgjJcOH78Lt//vrm6tYP0Ky2xlW4Gy9lRm5AYNCEmMgQIjIgSooxShpUkNlixuVazEPPgwTIQQhE&#10;PnkCq6oWxV6pJanmxpZFRMqHlchARMbmoTcAUPCkUhLDdFyHtBr6NWHddNvrtvt///M/bJs4qud1&#10;Nb+7fYgxzefzvt/k+lBVs3gyIhqSBClEiQl35Z/hFENKAmqyVjgCQ0Y7CybiFDwAiBAiOlsaYxEY&#10;UfOMDUFBkmb/CUYRQOMwAx8oYzqJ99pOUQUQbFmoqk8JRRSgrEaT6dHTp8/v7m7ev39/d3enSbLp&#10;9A6kZ/Y+WykBoHUVgKhKkpCCj+BVSZUAzd4LB3M3Ib/BXfMC4HEVl2199jXYYTM+njruJ8OQRR9+&#10;UtYIAKAm3L0KggYFSZgQGQhAJXqxpiDQtLMOJmYLmkBYVSJEEYEsap1IU1La+Qvk/PhQnWbV8V39&#10;hnCo6vPo+fGFYXYyfKSkhXv7olzgPd5fhzLycQl9OI5UVUUR9aABlo8axP9SlasIO2+NR7/+6Mkf&#10;V7+Hb9K/Ap/vaGt7ctDhUvMjt1F076392C3p8SMTEDI349MxIioisBPT3/U4Ul6BO+IN5s4yM6pK&#10;1s/P/SwBTEJedQhABDGKJCDm//gf/7HtPPPoeOHYcL69ApS9gn/y1gBAsrjXbpEpHfDO+Td3c2fQ&#10;rCcBoANU6shClMFcTE1dYOg+fvuwGTVrvXs5O52dTTZh++SPfnV1edsn6LcJCruKqRu2v39/1bfN&#10;k6P5i+OTz+YnBsgpxshmfPqrP/6zf/x//u67f3xz/Pkr70tfME9qY6cFHTMMwW/G1dwU02rUlPWq&#10;adu206OTceFktVmeni/6YeuKgi37tr+8uhyNyrIsm2Y9Oyrb3vfBE7mYxLpRlBZTspLlylASkRrL&#10;kggEkwqAJkMKpJogRTGOJYGIVFVdGHu93e4+Yma2hbPOWAvISZWNta5gJONKMm7btVc31wCQHdFj&#10;CutmlYJYyyKxqqpRWYHottkOXU+K64fVuKgVZOj6qqp6HYJPkLceREAhNGiYyAx9g6Vl49qHddM0&#10;k8kkw1373rM1Z2dn3TB0Xbe8X263W8cWAEajOpPRELUsyyRcFAUbOCwnVQVAw9Y5p7rNdXguegtb&#10;7lq3KEECRBFh6zhjgtpuM51OZ0fTruv6MPRhKIqisJWIEMF4OuHOeO+HEASIjSHrFDmKDsG3/aAI&#10;igSAad8ZxP+PrvdqkiTLzsSOuMLdQ6aqLN3TCrOYAQYDYGkYPPCF2Ff+36UtuVzbtSUEoQjuKIxo&#10;UVXdWSlDurjiHD5cj6jsGdCtrCwyKsrT3eOKIz7BoBlSSsY67/1sOhFJu91GVYtEs6rmnKvGl8U2&#10;xiFDRmMFJOWkwGBAcNRvFNUY4zAMTFZUVTMiErIiCGiSTDIW+Mp0ds7lYAglSyRlNsBsBDIxKKUM&#10;yQBAzjqZzGwoDKsmxuH6/d3f/u0/XF6cv3r94vLyvLKTtttpTuSY2VhLfbdXMYC8mE/OTy9ARLOU&#10;nV5EchRkMMZZY0HNyHtAkgxHwkhWlYwhtM5OX774+Prm283DPbPGCETZ2oiIxMiEbAwixyRJI4kx&#10;phKkfdeGFIlI2bZdeFi102kzqR2hiIJIZLYqpAU8Co4NZFAjRk0F6kWRyIBykoLp4STxuLQVK3P4&#10;7sItjxxW9ODJqYed8PDJYu4KojnGaNhaa1PU/X7/9t3XKaXXH72cz5br9Tql5CtLnB3TmV0YY7bb&#10;3fb9pt0HJItoP/roFSLe3d3t9/uTi2XTVM6bxWKxX21izDlnY/20WbLpfvXzh8lk8tn3zxA2MeyB&#10;InNhXIu1YykIIAIIIKsAEhuilGPKveE0nfnl7IRZmaEf2hhAm2oIHTGkZENoo2QAspafPrs8Xy6f&#10;PXt2f33/H//jfyxb/v3DXV017969e/r0aVVVXdeVstN+vxdN3jtjiJm329Z7XzczZC/Kk+liyDF0&#10;bbtbpxSWy+XHn35uvUsAQwxDDMh21+5uH7588vT1X/zkJ//yL//vL375q5evP7q/e3j79p1zLqlo&#10;zCIyDMPV1dXJrGlqv2s3777NzDpfNJ9+/sndw/03V+8m53NyENIQUvSNWW8fdmG9btdBuoQp9YPx&#10;pFlEtGqqlFLbtoTcD9Fam2N68/Vby413jUTpuyQZmmb26uVHf/iHPzxbXsSQ2m0/DLHMdmMMMjEg&#10;s1XV7XZtjClQiEMCXCQxMMahxNM6dgmOAVNBySQAVDUItpgyWAfGxhBv71a/TvkbXw85d6BCKKVd&#10;VAapfoDY6fgaSVWOIuoqSGhCHkC72URefXTyxa8fVuvNGZ2jYhiiEhRQMPAoIiyHgKBkF8c5Un6M&#10;ktmYvu93vEs5k4ohSil1XceMR6n60qaTg8b1MTwahsFaa8nsupaBJpOJtRaAfvWvv17d388mc2MM&#10;AotEYBqGYb/f73a7nLP3PoSQJbbtLoSCIQdrGVCyJGstEIQQnLXMAMoHd9ajPQ0QjaX9Uv1X0evr&#10;a6TY7dvaN/2+q11d2WYYuvdXtx+9/uT87PLu7mEYNillQrvZbKuqfvny5TffXFVVhYjFps8ZE2Mk&#10;67quI0JrbQj9fD6vquqLL76wZCbTRkpnL+dCz2679u3bb7fb7Wef/sHJycn9w61z7uzstCAE+MCD&#10;pUIU1+Kq8qEvgThKQxtj+jTo2GfQ/X4/DL1hJCIQplFqDMaBwQSAWrQVBJRIBUKUh4cVEA0hxiwp&#10;UVYo3uaiKedMoCI6mUzOzs7a/fTm5r2I+Mq/v76eTqrKGV81KtKH0A0Pbdsvl6fNdN6H1f1m/fnH&#10;z1PE629XZPzV3Y1x/OLF848+/l43DNPlbLNdqdGoElISBMMUUyoxaCl64kHLmpGMMdvttqoq5w0A&#10;9H1fJIXLgxKRppmUzcga27et9xViKXZ4PaAiHwfN+ZGDrhzwi4jY1I3k5Ky11iPIdDonFWPMMAyC&#10;yXoKIUCHWYu4kmbMClScrmWsOjECWWsN2/v7h5ubOyJze/veuQoO7bLHGw2giiTNxJwBxr6uaBYd&#10;yzpFvVNVCx9h5Mf+3jHelyQAIDRElLMClEy4YFIkpUxEAKZYYpZ8HtFKTilkgGllq77bfv3Ft198&#10;8Wa3zd5PVvedpESMtTP9sM2jrNXY6yvWHYiokg5N5nIxkCWmKKRJS58QREFSjgDFqCwwF664iWkY&#10;pU24QjLGkHPGe8/MTMY6VwofNBr2jprY5fsqv5GL5y1AzlkP/9S2bYqxrid/+Ic/BICxg1xzAAAg&#10;AElEQVSh6/u+FZFi21Y0VGMc+j6kFDRl0ZRzjDEkNjFyMUqMcQAlOIKekYlIJAFA4c889q0t6/Dv&#10;fzXwoc5SfBcP2csjP6HjN1j22ZTKm6yqSkoj/9cwMqCkHFTVIjDbEHpVtSYRERlGRGIoJl4556AB&#10;Hx1lfSYiSWPjl4rG05G4+wi7hI+QzwfY9miDdNwgFEFHf/sPPkllkDy+8UOCfSS0f8cu+PGD0oPX&#10;xlg7Zv7OZDm8loO10vEB/ptne/TOd1LlYy79+JCD8fLxso/nLJ8/am4ffy1z8doD0UxUZFQBjwVo&#10;QDwA41XLsNdxlOIhZtj1fQ/eO+sqgtzMnnz51c1u+49/8PnHrz+6bBpgBMsseXTzUlUtC6NqRjXI&#10;xW78+DToSBs/tmwOHgEIyoxgQRECQcbgz/z5//zD//V7T3/213//z3/z19/89//j9GzOTE+fPvWm&#10;Oj1d3nb9pu1++/bLvaZIoKbaJ3xzu+l2gwvp86fPtjFv3v6sAagn1Tbsr96u/unNb79NXZxX9eVp&#10;tfSgZM0yTWdVPfXVsplMl6lf3d0vl5fWwH4Izk7fvHkT4p4Yl8t5SqFq/HTS7PaTpml27V3fd/Ol&#10;z2lo6joOO4SUEgCOkYYIGDREkkUkDVkQVEBrECtJwRhATTFNJmch9CUMK1BNa22RrC/fZIHw5JxW&#10;q6vVZm2MKfC3or+72+/2+y0BpkQA4L3POV9fX+cUmqYR69brdVma+rabTCYAMAzRIBlLAJRisvYg&#10;WJtVVb33zrnjAC4gJutdSikfDIGn0+nmYc3MVVV1/X6zjQVKJiJD6ClBQd4VxRYRsY7Pzs5SkvV6&#10;46wFMIRsLcdYdo1iHcQEYK2x1jpn9r2qZmOgqlwIgIiz2ayqqu1mt+9a5yoyZrPb7btWBBTINW4o&#10;CYkIECoAEI5FNFACZGZRLW326XTqvSshXCl1WcfWsvcWEYqsiWgqcC1VJYYwxDIvck7GcMnh8VCw&#10;LjYfj7Y/USXIIjkxgUgiVEI03kqOIglQS/mp8BSMQYOKOWVb2crVjMYw98Aq+Ytff/X2yze313c/&#10;+pMfnJ+fe1OTUVUd+t5Y09g6RUDD88msMjYOgYBVVVJhOwJkQEVnnAgQMaFBQC2EKFVV9H6y3T0Q&#10;sPM2ZTk9ufCuurv9xnCdU9e1UVWNRe+BjLXWZ0VmAlQASUn6vkfEDKpgBPP9Zm+v6fnlvK5NSJHR&#10;EBohQmUGozDWbEVRBbBwrkqAj2yKh5uOUo1ENLJXUFQQfnf9/LcPHTvA2VgDoCllkUTOMaMKGWP+&#10;6I/+6KPXnzb1vKrq9XqVJVrLIbaoYTKpEfnLL97+X3/zD7/4+RVIdXH+wlX6cL9qwx6Meu+bpkHS&#10;EHoimE6bGMLp6dPdtlssp+v74af/8m55Yk4uStcreG/LFEZCiSWnSgXeVzhfhKxRUxpAe+K+7TaV&#10;dwpZQa31680qiZ6cLPqhHUIXc2a2xenOefP06WUe4rNnlygYwkkcQte3X331xatXr0qMNZ3Omfn9&#10;+/eA0jR+vpiePzmLOaQkzrnbu4fb+4c//PzTMGw1OkWsJs355blADjlYV3tvgTikiEw5a9u2McYf&#10;/OAHzte//e3Xu661rjJsmmaaum61Wbc7nXoLaZlTbSj7inMfKu+n89nN6q6LfQiD9Tw/mYmFkPq7&#10;9f1+2OzC2tU2axDIQA4BRFLMSQ67naIw2Zx1GIaEmPqMSov5+cmry6eXL04Xp3U9GfowDJGAY8yl&#10;lJ4kq+aUQshgrW1mk9D3CpKP23NJOnLMOeWciggHHAqyRCSaiABJEFGlsKccGwWI1zdvBN5kuFNc&#10;CwbAAZBAEACQlElQMkBWGHljCgIgBQkloghEwEikqjEFkS773cefPrl6F/72774oKNmUJaGQU1LA&#10;zCFHdJRTPNSSMaUkKTdVPQxDaTellOp6IiJDijklUsmIMedd21a1GxU4mMiYkFJWhYJdzFmwXFe2&#10;ZAGAmWtflR2oqqqc83y2/MPv/6D2frvevH37NqV0c313/uS0mVTb7Xo+n4eUiWhaN9u0B5Ecxu8u&#10;54wERW8QwJZVY3RvPQRuo0luVkOMKCmlpqotmxwTKmmGMAyuqqbTec56e7vabNrT0/PdNtSV5iQq&#10;HGNerTaL5enzl89ylO12G0IoU1VENCdjCACGYej77uzsbBiGtm1F8263s9547wvoURQLZHq/31dV&#10;ZYx59+7ddDq9vHxCBDlnFB4VYr8bpRGRyggcYGaCMdAsQMliQ59z5qINYQkJRjb6IRoiohL6x5gB&#10;lck8rDabza5IZSIwlyS5jKqUEFWyWGsB4OHhARHqSWMMhdimJLu2DcEsZjUhInEKede1+244mZ+S&#10;Yevd+eWT9ardte8k933ozp9dvPrk9XQxa+86YelS52tXT2rrnYAiaowRmEIOjl3Z1wsO+WJ5Ogxd&#10;yoF5Ute1iLRt2/d9XU/YWVJq27Zy9Ww2m06nq4dNVVWIVB6OOeAPficmHtMnGQ+AETZhrRVQ59x+&#10;vyfUly+fo+SY+q7rBG2T69BHVVWjMj5a+uDZPBYfVUEl65DiV1+96fs+BLi/W1lb5ySPEZqkUFSG&#10;AUBSzpgQDAIbEgQ+JgCStWDkiv/TUZXn96N/wLJlEDlisuVNEck5HRSUNOesiqpcuOIC0VfGmaYf&#10;tmHIzaSaTmeffTa7u4nb1beb1WAsEmvX75CitZ6pkkxSdC9FJGdTAAgimvPYYVPUQizKOaUBymwf&#10;Sa3lOnNGQlRmi5RVKasKZEzkDUuKmTATIxZnb1WVSTW11hrviEhGkFwu4h1lXeqGrng+lQ+QqDG2&#10;DIOu7ctXbH0VY2SbDSARWeNc5etKyiSNcYABjnkdEOc8Yp4PY6SsJTLqZY4iXgiQH0UGhwRE4cA+&#10;LVWPY9lcHw/Gox0T4kEtGrKIYKHJUAHQStYImpUVDaOwEuWcOWUCTiKhH9g655w1HgDQjI8cAAgL&#10;UJwK0EZGYhHjo3oQj87MRztxRfkAaCyLEKqoHozcvwMYlrGWi4VWVv7IKOI1poJ4XMZ0zOJKrYSP&#10;0dTx18GjSh8z60HGS1UV5Hc+eahvHufBv3mMFQp8VGg4Xv/xfx4T+OPxOxn1OAhklM2jQgguCEIA&#10;RqOqhCwjEFD4IO+hqjKivZCZM2jOOebkjSVmkRyTAOZijVX7Wdfu3ry7Xa+39/cvP//8oyfnTQKg&#10;gzESUtnoxwGV4UBnKCPuIJwNZQtXKLZaVHgPmsGYPgxo0DoDiv3QV2zg1fIH8588/aOP/u///t/+&#10;xz/+c2x785vf1KZ5/fHrxcWJn1QnqNwOpq7blKZAFRsDenlxOp/VZhjMk9nCclyY89dPYr2cNk/T&#10;9f31NvZ3XTY9aJhPK6Kbybyfnp1lnNb1FJd+MT9HSJNma+1sNj+v6ids5PTs4vT8TCT5qnKVj6Lr&#10;bSs5TaQWjYBOVbUUEEgIUDNIEmaLGkEVIaNmFURIqOCtLbN3MpkaY1YP25JH1HXdNI1zLgNKFkts&#10;fFU3DQBcX90QcSFS+drVRYl2/dDu9vv9ngr0RtRb21v77ps3ztjZbGaJl8slAOSci31GVdXDEJQJ&#10;2Ypo1w0pQ4xUOeNcNQzx7u5hiKlqJtPpPISQJBtnU0p3d3e+rqfT6YsXzyaT2cP0Puc8mTTb3boM&#10;PFdXRswQ+hBCsRRC4KPW+m63K/lhXdfz+el+16WQRNJkMqb63ltUdc4ZQ82kqqYOEbuuqwTX6zSb&#10;zax1w9CxZegg51xPJsy20C6iQp9SDFlAMwDoSAVIB9l5HSXrhRmdN3Xj221RfhZjbOmLWMveuySp&#10;1DGP9SY55IrMrKIxRkQTQuhjIGNSEgQoTKkjYrxYG8QYmZC9TSmpRMmxrhsVzJJyHka9AhBFIYP8&#10;8tNL51xVVcxsrU059n3fNLVl2w/95uHh7vb+/u5Bckoxv796v1ltnLWTZmIQvHPLxdwYA1Bw55Cz&#10;FCVBVSiFCiz+QIVrhEzEJQkYhsE5j4BhCISEaAC4biag6RiFlCWJivtlwe4hxqxd393eP0QRIo4p&#10;GWu7rgtpmM9nta+LRUTpg5VeR4n1kKzhCtUxeQUCpSxQgIhZSk+gNKiR4CiTL0j8uCrzIcg4LLwA&#10;435VXh8yGbDEhg0oVL56dvns9atXpydL78g79B6tFeYMsJ/OkEw3meLT57Oz8wliSjkba0If15vt&#10;6fJkOptOptX9/V1deykqjqiqgIBDkLquu6ENYe8rPT2b1Y1TjdZYZpKUQ4xIlo0hJtWsCjxSTIWY&#10;QhgAIYnudy0SJhE2ZhgCIHtnkWG7WSNSDAOQphhijLWvifhnP/1pzmkxb/7kx388nTRX77/dbtvp&#10;dK5Z37+/HiNXLGiy5H01n8+7rlOVpvZZhk8++ej588vQt8g6xGiNmc0Wtqqsq4Do7TdX3k9CiA/3&#10;6zfvrt6+u9q17cXF05cvXxtjr765enhYpZhSjCq5b/dD6GpnvTeVs8vFPMagKikn733MgQwtzheD&#10;Dmp1fjG72b6/392qSW5iBGJIPTsWlaKXHuNQBCz6fY+AtasJydmqMr7yzXy2+Pyz73/26fcXi5O+&#10;CyVI7ro+iyCAqhRaL4AYbwEgpiHnRPhhHz1CzlRFQcfI6sABg9F4UJixjHkponG2cs7d3X3z81/8&#10;g9Dm7LwS3GTZMSXEjEoFdUJFVaSMjTJCNWPxMy/FbAUs9m5oADGLZoDF4ixG8+WX38aI9WQRk0RJ&#10;5JgMoLFZMzCGFMvYV6UsqapqZtrvu7pu6qpummboBmstIcUhWGdKarlcLp3zNze3OYsxdjabxRhX&#10;q00hR5RlLkl21hU3DsNmMpk9f/psMpn17fDzn/385vqu7/qHu1UMsZwEEZtJ7aytfX16dp5iDMNw&#10;/7Bq2/27d990fTedTuu6LoJVTFSiECmNL82HTgIAjOqdIkUGT2LqF4vpX/zkz0SSaCyWcdZZ56uH&#10;+9X1ze3LF6/Pnlxut7tC0Rl5tohJ5Pz8whq7Xq8f7h/6vq+rKoRACKenp1VVpRSI6Pz8vOu6ZlLX&#10;03qIPbOx1pSyKBEPIajqfL54evkMULbb7XK5mM/nitoPHbHxVYWIMaYSLxNylqSay1fMhcsFWSQD&#10;oUgiIussaDaWrLGIwMRICKN6jgCgYXLOhiEY64c+E1m2zfX1/fubVUoASEBFGYjLM8wpSwYmY409&#10;PbmQLIYtCMwns5PlktGkmLu+KwumtSZliTkR8f3qAYmM981sum+7Loa71QNafvL08vL5ZZ+6LKme&#10;+H2764f+8vJZcX4S1ajJGoeIzjlDprgCPjw8fPLxx0wsOSObyaSJKa5X274Ps+mC2cQQHh7uJKez&#10;89Mvv/jyzZs3Z6cXwzCklCvfwAiAHCV8j3gEJkYsknHKXIJfYARr2DB573a7Xd+1n376yaSu23YH&#10;IM7b6XRiHJcSDygoKhAhGcNMZBWg8P8yEJEltF/89uv7u8393abdd4jcdh0XhWchVWAybLgotZSL&#10;hJEAyYKAQExsrC9pXkl9AUAERJSID4Hvo5QAgZmOP+nY+iaRLEVRCQofGFRKZgXW2ZQCAEhWw86w&#10;l4yTZn5++mzftu/fvx+GDkkRgajUfMv5hUrzUzOAAOYUY86pKN1BHt0bSsELIB8JRqICqgqqOQvo&#10;Ic8xJSUB1cViAVoA3mBGr0g6LqeWDRku+OAiOvyddKWEY4WEjQgApVtunSMmFY05l5VfBVLKMUYt&#10;2DAyiFRST1BlNsZYJiYmGDHrY0RwbKvpmHqNwNLvZmWHjzxK7Y4ZV0mAjwHGEaELh45h+UzRhhhF&#10;yxRVBcYYIJSrUpUicKUAOYuCGmOJUaSAukFHyAkWC2s66DNDgX9ae5gOeLS1+HA84to9upvDe4/+&#10;lfgDAvxYJDh2to9HuX0ZXaa+Iy71OPY7fFjggC+AD3UHPV7Eo2v7/X7776fC+vjafietPQ6exzcL&#10;j76I3zl7TFkPff7yacKxKzXiVr7zPFlFmJlNefgiR9kAoqwCUgQnD8aqBMOQKtf4yg9DvL+/2242&#10;xDxpJsbwuIrheHYqf0kpJKCOPgeP/uB4A0WyC6DAQRIZKgqXisjGKGrMwdS+vji9fH45Wc4zUhtz&#10;Av3Fr35xdf1NHLr17d3u7sFmkP3QsKsIPSCJQOwdgqa+9mYyr+vZwlTLRNNv1/uBaqpOknjm+TCY&#10;favbTby53W02fbdPRG42W+bEwLZqZgr04tX3BCAMCZDZmDDE7WZT1Z5IprNJU/t+6A2JQm9YkAVB&#10;CBmRiSyTTSkAaswSInYdIk2YG2srBRHVp0+fpSyr1eb+/kEz1JNJU0+ttQcFdEbUFONms2GmybQZ&#10;Q3pnh6Hf73ehH2Ia+qErqxwBVVUlIvvt7urqan3/EEI4PT0Nw9B1nYogcOXr4iEqArvd/u72fuiH&#10;rmtjyt76vh92270q1FVjjV2t1gC0XJyA4m6/9VUTYzg7O+u6PoZYdFX6oSOiGHtX+bquiDBn2W43&#10;xvBkMhERYqyr5uHuwVq32ayJsK6a3X5HRPPFvKlrJAUQY41CNs4QqfEmpdA0tTHWe7debxaLBSKt&#10;Vqtx5SFDhhUgxFjVtXFu0+6REY1JEkPKArkYsOkBElJCDmaeNM20mVy9fz/0fVVXk2nNhiaTGkCy&#10;JGMppTCEbrW6T5Kapi4CsQhY8D6LxZKI+qHvu1CESBERZIRp6Aj8QUuIAMzsvcsx5DCAymI59c4q&#10;ZFVhU1bIpJBzzvz6+8+KKCsbEpUskRBVta7qppkYtl3b3d09rFar/bb95t27r3/75W6zXT3c77e7&#10;xXz67OnTEHrvKwERVSIeimqkc8xcVV71qAyhRYW06AIW0ddxiUGTkjL7Fy9enF9c5CwhpMKg6vve&#10;GgISV1nrTNu2tnJXNzddiGjtELMSZFUgFNGUsvdV00xyTIQjt6ZsGoWug8iajRSfVS1SjgUqCsWQ&#10;FEY/CUKksjGNEqljebE8KjisLXhY9PBY0zWIoEKIhjnFbJgvLy/n88nq4eHh4ebu7tv15n3b3fXD&#10;3W533fUPjc+gm5hvp1M5PfO15xz14W77/urB2Wa+WM5mzdPnT96+fZMkW+eM4UKqVICsCSi7ij79&#10;/KMnT8+NN0xjIQQRRsIbWVUqepJcQgcQ1ZhSjywCIUNPBAqJDbGxAJSzWGesc8PQZ4mAUjqK3jsU&#10;86tf/eo3v/7XujHM+eWrJ0+enP/93/995eu6nlzf3G1325SjYl4u5s65GNNkMmXkru27rr04P3WW&#10;nz27fP78POXOe5diqqqpsT6Pmhm82bT3d5vNZr/r+qurm//63/76/m7ddf0wxPl8zohtuydGQPXe&#10;xTAgQAzDfDatvHfe5ZiY7Hw2X54s66apJ75ZVu9u3765/+pm/36vG2zUNpwg9t3OOTOKUiKqimaQ&#10;nCVlTcpAzlgmtmhVcD5b/PhP/vT581dDn7puSFlTkiGElJOAFjdpgVTMAFWSSiYYoWQiGUCJ0Bhm&#10;JlVJo1uKiIqMCtHFKJiASRGt84BMZEKIp2cnw9D+5//yv3/x5a+7bnt6Mp1MXN+v2ASR3iArKFDR&#10;VcAshwknMCKNoVjTEXCBMxf3QTTWCRbnUJ+F1ptg7KQPIIDsSI2gQUVNUprbSMyqMAzB1zUApCjO&#10;eud8Srlr26qq9rs9KlhrhjAAwmw+B8Tbuwc2xjpf1c1mu4txlKIoMpjWGICskp2xKYaTk+Xrl68N&#10;m5PFyRe/+fr91XvJWPQ6RCAlcd4xQwzJO7dcnuQUu3273qxFdLvd3Nzfz+ZLwyYMEbIUTIoeAqU8&#10;qk8LkCABAoqoYa8KRNB2++cvLn/0Jz9sh01Mw3a/iTkCQExps9nePzxcnF9ePn2GSKKQUhKVLCnm&#10;FEKYNLPFYvnVV1/HkKb1pJhrTibT5XIRQvDePX/5IuY4hOGz73++PF1st+sQQkH95RxV9WR58vL5&#10;y9OTk816jQDnF+d1XaPhZtps9jti8t6V0iER5ZHiojFEBDXMgJJzBBUiBM3OWO+MYWSS0v5nohhj&#10;wRDr2EoFZFAEFc5gyVRsm5T0qzfftvuARFAAJEoIiMopAaqt/CQN6WRx6qgiNTJI7HLsEykzWiZW&#10;xb7vswoZQotK0Ieu8j6B9HH49v37CKmaTrrY+6mfnkwzyq5du8qmHO/ubxWhmc3YmS4MgoqEMUbv&#10;LRJYNoiQYjLMn3366cNqpYqTSe2cTSI37x8M++l0gYgC4WF9e33z9vR88ebrr7/88kvDLsZsrStD&#10;YOylFe2jwyE5MaBKEMmFdq8ihsxyNo0xnCyX9/f3FxfnH718vt9tN9uNtebi8qKqK7JETFESEWYA&#10;Js5ZiRmJ920/mcxCEGMqa+qb24df/vI3q/X29vo+JxGBIgFdoLPMpjTlNKvhIrmHWDIxYmaDBEmy&#10;Y4eIROitN2xUgAqxpXArgJBw9DNGNcYUWeuS2zBTabgRYxZBYiQWUZECjRhbagWxxWwITE4iqjHm&#10;07PTxXKx2W3ev/8WidlwiNmZihhQEqggKEBCFASVnCQmhdGVngEURCWJZhQpsDRQVck5JxQpTHMV&#10;LYL3XJyskBQB0WRR56tmMvG+ds57673zTCOYBaR0ZwlHzv9IZ0gxHWGxJc1IOasSEhMbY51znixL&#10;zjiqRjvrPDEjERGLgrGOjQEkBRIFUciqSDw+4tE6eKwp8QdpJzh0cBERGYEOssWogFpIolIyvkf9&#10;y0NiyY8MkrQoBwMhguiYm+qY1oOCSHauygAASsRAIKqiWVFDjCqiqHRAI4ch9d2QciBG5/yHHsuY&#10;YJe+tABoEZ5BBOZR3viYCH7IYA/KrsUpgw0D4qgV9l2oMB7TrWNHd2R1l4QTtGCdFA4YgnxMgA8Z&#10;KQCUqgsSg0gWzUgffsuHZH5s/45XS6MKtx7g1WWfRXxk3QSHbvDjTPi75xyH0O9kxYcfcLQELoKW&#10;uVhAipasl7hI/h6pT8RUCCxw1ANTQBiDxke4cUImAk5ZjWU2vqqcAL599+76+hqQTs/OmAmQFcAi&#10;I6jkzIQHQrkQIgMXBfgxSADIkpIkBCVCxUMVQLBMorICICAx7/vOWlPNZi9ev56enHDlq5NZNWu8&#10;80/PL0/mZ4tmMXfTuOm0DRQSpWFeVxWz97au/Gq96fs4P71w58/ImPer1T6FASAR9lmEHaiRzKhG&#10;A223Yb3p79ZhN0gA6lOeTE6BXYic1aQMzWSuIAKKmBbL6XRWd33b9r33TBRBo7VgjVUhQsfsRLNo&#10;L5BUzeqhV5iL+JQUieIQZ7P582evHu7X93er3XbvTLVYLKfNtMiC1L7qu701xISS02Q2QQLDNJk0&#10;oLrdroahD32vogggMU0nk/l8tt/vvPXM5NgwYUoxhUREwxA3m62xfrE8ub27v797aNtuaPvKV4bM&#10;ar3d7/Ylq2i7YTFfVlWz2+/u7u7Pzs7Pzs5UlZCayVRVQ4gpJQF4f329b/ez+WwIYYg9Iu73u7u7&#10;2xjjMPTeV85ZEamrpq7r2WTWtl1d10TMCMWXuqocMYgk1cxGEXXXbofQZs3ETMwxhNvbm2++/QZA&#10;c859P5QVA5B9VQ1DSEm8r7ow9DFGyCGnBFlUshayg+acqIQjkr1307qeTab393chxDKxfeWqxlvH&#10;2/16u1sDZutovX7Y7ta+8taa4oZlmQ1jlrw8WYhA33dDH1QgxgQAOWYRYQLJSSR77y2RM9Yw1951&#10;XYugTHhyusgpZUkCgjyyKsY27cWrJSKW7nHhMIw9qwJdBppMJvP5zFrrnJ1NJnEIfd+tVw914z/7&#10;/OOmqQqNIeXCIRlzcWutr6y1ruxBx/XzGHAcV6uUSp2gIOnruvbrzUZFjeFikVLcPqwxheqQFd/f&#10;3vV9sK4KMaGhLEKEIpJCMkyTyjvDPC4vxQARAAjJKJBmo1qEfrTo5ZVk9rAXlMXxuNZ9J0g6eNDh&#10;o3LgY30LZCjmImxGSAw5axmx3e/C0KfYEQlTIoqqg+HkPRAGQ1Fk2/b3Ie6rugExV1erzap3fiI5&#10;O2+evXx6dfXtbt+en58vlgvnXTt0N7c3J2fLk7PFx5+8/uM/+eHt/XUMAxI66wCyihCDNbZEASMx&#10;FBFAFbJoRiwbdwLIihkJAQ0gWlNZY6eTWd+3Q0gqGmK01oBC6GMM8Z/+6R8JdDLzIWyRZL1++Ndf&#10;/up73/v4Bz/4Ubtvr69v9vudc7Zr2/l8LqIhxNOT09lsent9dXIyB5Tlcnr5dBliO21qNiYGUcAQ&#10;g0j2vmm74eb6YbfrZrMlkj0/f3r+5Klk+eKLL66v3hek6H6/F9EwDCJaeYta4LSJCEXVe758clnY&#10;I7t+08bdt/dvd3m/DWvToKlp1267fssEMHoFKSGpqiQhBVREEWc9Iac+MpvlfPnZZ9+fTecxpGHI&#10;OY37tJYWLZGiHoQZ9QMzR6HIohzaGiPQrIy0lApHrkyG44YKiBaRivZhVTXT2fT6/fv/87/859/+&#10;+te7dt23W8S4WHpjBaAnymVzLy0IPQiz6YG7dajRlCvT8spYg+QyaEw9EjXN6Wx6XtenKVGIlAWE&#10;YtQAhGR5iBEKNFRBRWNKdVWxsX3XH3frFKMxJoZIh0aTtfbk5ASRHx4eigWIs67v+hDCKOZ5CCJA&#10;cpZcgvDLyyeXF5eVr6eT6T/94z+/f3/TVHVI6eTk5GS5XK/XRJBSrCofQjpZnpwslyEO76+uutBv&#10;1tvbu/ummRrr+naQLIYcKmZJ8EH+scRQJd40AIjAqgooIfbPnl38+E9/cHt/1XbbJMk5Z73v+74b&#10;OgAA4ufPXxaoR85JQY0zhXqqCk1dhxBIdLFYGCbvPSJ+8cWX+/3u9PTk/OKi67uH9frkdKkgm+12&#10;GPpj28OQscacP7nISVarddVUiGCMaSYTBe36li17VxUoIiKWRhkAphwAhRlhNDcuzW0ElBF8qLkU&#10;X468r9INYxoVChGR2BOZlMHZarvp333zPkXIGQgtkyVkFQYxkim0ab/pEfjs5MIsZc4AACAASURB&#10;VOJ7r7738tlHF6eX8+nJfHo6my5fvni1XJz2Xb/ebolYAVWhmTSiQIYVUAhijkmVHZPl6XwqoBly&#10;WZsMmyEMzaTxdbPbt4qaclJR6ywCOue4KPMrTqbTi7Oz1Wpl2Mxmc+Not2v3276pJ3XdxBgAE3F+&#10;f/W1ddx37Wq1vru9874ChZyzIU+jxd3YmBrD0CxIqpIBwLFBBAIyxlhDxpKztuv2f/Hv//zFi+c3&#10;N9cxDLPFbDJt2DAwldYmjo1BLp7DKUlOSsYCUN3MNpvdT3/6i6+//ubm+n633UtGRCpMQKSiXVe6&#10;0CW9IusdkyEmgDJekY01xhDQWNQhLIxQYyyhKZtgWeFLcY2YnHOP21kfpsCjUP5RpiEi+bh2IRDh&#10;yApW1bZrnzw5n0ya/X6/3+2yjBkQKeQcJCdVYRhVdIuZ72j1Alq8AQWEQFXyiOUqW29BviBlUSbD&#10;xuABIWytsa6q6ymxsdZZa5mNc877qpTXDTPxY00kARnTueMBh45iaUog0PEdBQBFZDTOOutKsQAA&#10;JENK2ZAhZDZFRpNk7DBY1ayFOY8lJCjGGwgCY73xQ+P2wLT80EgUODJB8bg+P0qmvhMifTjGjOgR&#10;ymz8v4SgdLAYkJwl51Q6DUQjEC/nVARBDmco4+ED+bx0mwv+cOxgjxpU8gGrrAco+EFZerxg/RA1&#10;HcbSd9j1j48jgA4epZEFMYyH2zzmwMev73iUykQuYomHizkeR1T6IbEd0e/f+b3HNvWB0Ht88zvg&#10;vkeP/fCEcFRheCSIVV4c48NjqlxS65LGH98BOD7AR/D4R+c5Fk0evU+H6WNiGGLO3lrnq5xls9ne&#10;36+Z3XzWEFKKCRANcTn5WMtQReTR3QSPjzdrqaoQIqKoEhzb1KUsjEXKp67rmFJK0Uwm3vs+hf3Q&#10;b7br773+3nK2mE/mE9fU7I3i6uZOY9xuN4b5YbVShI8++9xNJu+ub99c3+7acHb5/OTpU3B+E1Nm&#10;a6q5sZ7YV9WkqabGODKO3aRPcH2/Hvr+4X69WrW7bcwBiTyiR7TW1sxc1RNXNc5VgEaykiFDEXBg&#10;kwEFdLSNR5IknQJkcX1PITagNolkycxu2syt83e3D6vVuu+jNa6uJohsrTXGxBhVZT6fnZ6czufz&#10;fhicc0woIl2/b9u2qGqX9cRZW9eTlPJ+3zZ1PZ1OK+uKX31KuSy9xrj9fj+bLm6ub/viSC8KgMvl&#10;yasXr9q+c84XjElTNSrQdd1utz85OR2G8ObN123bzebzYQj7feu9r+s6hGAMTyZNWdQRsW33ABpC&#10;n1IypnDP1VpbVVVOOcZU6FfW2LquiGi324pmIsw5OGeB4MWL50MYChE6xhhDKGPQOWfY+tob40JO&#10;Iaanz5/V9Wzfd/u22/VdhJxABCQXuYXD3Dxeg6pilvPzc8N8d3cnIszkvHHOEIMxHFNQSMZQ220f&#10;Hu5D6F1VLEIjIhhmAFTU5fI0S+67IYSURSRnANSctdDACiCoLMeqTVWJ5O3DnfeuqaucYxgGYvSV&#10;U5W+72IMooKIBpjYWWCKBXvNQIY1xZiiA3CWvPcgudQ2jIWz85P1+j7l/L3vvX727JnoAEJEJHH0&#10;fMADe8Qaf5Ca+2AT/zsvyvMq3yIzqyqAyRm9myK5lCjGIcUIqBtp2Yt1E1REhZgCmWQdJUFmNmSE&#10;oO9296vN2XIyaeaahjLxRUQgIxlCzLm4UozXIyqgKCoqH4KDsoE+Wun0WKlVPMjuIR4N5BBxhK/q&#10;wU1CRpERTRpy6HEojHaRIuqdUw6SIqAwi+aQIALllEKIufLN06cX3/93+e7mF1khxG4YPKF59fKj&#10;6Xp9cXGxbXdDGnxTnZwtP/ns408/+ejFy4vK6XYbna9VXIwJKRNlhYQslEu/OyHBGJFkAyLAJChI&#10;IjkrDCnvFR9yFnSEMCOeDkPvXAVAQ0gpirNWSVZ3t99eff3syUXOg3WkkBeL2fJk9vLli//wH/6X&#10;Tz/5g08++ewf//Hvf/WrX05nk3boDXHbtm/fvvn0s48n09oY3u76zWYTwkBE3ntjbN/ehRCMJREJ&#10;IUyn09vbWwU+PX8ym83qZnF/v9psNl3XxSGGEIr+sDWu27eoIpmIaEgFDzlBiA8Pt/NZwyYpiqT+&#10;9vp+tbqr59aDQUshhzi0CECWVQWZAFR01HAGkSPCkJCR0Xs/nU4Xi9kwdDmFFJHIqqAIlG1RBA41&#10;3Q8RQxlNh6Gei7do2RcPW6MAyAhXPmhRAgCI1E0zjkDAh9u7n/3sZ1dXVzlna3zfr7/55vr19yZn&#10;F3OA0PcJgbXkoRkQpIQ2Y82j1JXGa9MSnpVYMGdQQgDJObINJ2fzGMxk6n44ef7+bvX25qvdsA4p&#10;7tu1b5qkGONwdDYMIVqFA/xSAMB7b4gZMOZUGJDGGBHpuk5V2TAR9UOXcgTUA0WyFOOpLAcxRlJo&#10;mjrnIaYOaXZyOj87W3zy6tP9vnv1/BUi/uY3v7aO9l1quw4Rf/vb3z59+nQ2W4hAilLXk/J4QUeb&#10;UyUVLfLVWZUORQFGgTEuPTz2AjuvG980Tdu2+25XN5Vq7vr9/cOtdeblyxft0N/f315cPklJBZSY&#10;QXUymbRt2w9tSuHZs8tuu+mHdtpMjDFXV1c/+9nPqqqaTqds3f39wzCE91c3u2693++Ocho5gyKE&#10;FPf7PaDUk7ppmru7O+NNPa1DH0tAg0x6SGKPycxh5SnrXKEaluiKpHhHlRhSQVRREAFFEFAJTWnq&#10;qACw5JyYTFVVV9191w1MlSUnmUMvKQpxpYJxUIv14vT8Rz/60fn5eUGq55hC6KXIDkpwNVd+liKt&#10;93dDBzkBoTaTCaCEIUmMKaUkewAEtKdnF30/9F1SBUJS0KcvnnpfS0ZjTAipaF+pagihEH0RERVO&#10;T09Tkrbtm9Op914VYkjO+6qps6aYB4DBOmQPq93N05cnP/7zf/c3/T93+87biSWXY2Y2ACCSvxOd&#10;A+iBaDmGrQjMSATT6TTGuNvtnj9/joibzaboeTjniQlRBABRUIlQUhYQTCpIpqoaQuOsITRffvn1&#10;L372y65NoY+ghIikkESAEEQRS7EiM5akt5gSc0lHjskAIg6hY/JEgog5Ff6hJTvapJY61ShDNe5o&#10;eFhXxpyhBOh6hKgdIubjjqyKqhEA0PARIl57f3Nz8/z587/6q7/6T//pf/vyqy+qqtpsdpbQGkSk&#10;IltScm9mLltm6TuN311Z70ogrgU3q6paCg9MRkQ0JcNkjHW2ssYh27K5l8lChwMRkQkepUyHYhwc&#10;xZbg0Lgb8xBgHcXy9SC8RACApEQj5t25cvbMzHEIOWcFMcZQXRNjCFYkUQ8ph4CUEpFQzqN2prIq&#10;KOlRD7ncXS5Vexn10EhB8YDi1QNqDPAAEf+3QLbjTIdR2rRMcCyVEoCUAoIePJmU0Kj3YMhaUyDP&#10;KQGRjHppbCRjDBm0L8KwzqHh0sRMqopoEQGoDBtSVdQSZX9nkPxeqjb+yMyPeD3fuZfvfv5DkYIO&#10;qfjjbPbxvR9/46Ff/SGxfHzyx6mpHGSuEbEIFhwT3ccP9nEq+/93wcdLOn74976g0Y/3+PFCWC4g&#10;c5H0CAut3xUA/86VFOvN483CYcLSOIZBRDOjd01C6rv911990+33Q/vxx5+8bGqbMqQsxniVVEiI&#10;OWc9LnGAAAKoB4NPKmRzxN/FjJOWO4JhSN57sBZCaKaTP/7TH5+en+Uw/N1f/51PcDZdnk6WNdr5&#10;8nS93b979wY92tVuspy+78J//X/+x9jGF/j22/cbmvB0MV+ev6bJBdhIZj/EFDKAhBD2+30YemZT&#10;LsUIStIQ881qZaz1lfXeVDXPFrapJ7OFRc4xx5g1Q45pw2gtGZFeKROpoKQcNWeRhOSZbVW53Q6U&#10;gVIIierprOzyRTaCmZ3zx7UlDimEfrlcTpsZkYkxEiAjqcowDPtdF4aEADkLA1tjmTnGlEKsXMVs&#10;Ykzz2YKQ16tNUgkpXj55xsw//elPh2GYzWanJyfe+81mNQzDdNp89tknu243xECAxpgMGlNE4Kae&#10;brdbVY1Z67rJSWPI7b5vmqau66qqEKH4//lctsg+5bjf78sk7fveV5YNElHSJJK22/V2u+3bbrlc&#10;zucLkUTkEDXn3LYtMjZNXVJrRIwxppScc0+ePBGRmMQY411F1lAfmblqJnR3YxQswxA6VX0sY/B4&#10;9IqIMaY2znu/un/ous45x2zLrMwxJTMAiDFEhNvtdt91xpcKQp9zRGRkLuaFqjmEHELIkiSX/SuW&#10;Qr9IMemUGKNhipCHoUspiAgbdM5kiUmyCpBijFF0VH9ISfgPfvyJq2ypcIyxcjFIyJJysNaC5oeH&#10;26rys2nTtvum9grp/PzkL//yf2qaKqUQ4wAACkJFmx2g3PZ0Os1ZiPhAkT2kkR8yhLEkhoiAUjKN&#10;FNPd3b0zrgDxS98DAJNizlhVU183Arjbd0MYiE3KCgXihYgqKtlZO60qxjEbJ2YkC8wIlAVAeER6&#10;jVjsg3iJwsGuAD7ssr+7LD7yA9APvTUEAwAICKL20D2wxoQQu65j5LppUoiiOaeUdUBNxcAGMWnq&#10;AYMxapgUNCckqmazs+v3q36IzM55vzhZLhaL6Wza991q89D3/ZMnl3/27//8z//sz07OFn23f/fN&#10;N7PZ/Oz0HInDENiQMaCY2AJgRiwlBi2Bw0inJsaD9V3RJ1PNSTKMKDE7DEEyKlCOkpNUvh5C98tf&#10;/Pz66qryPIT2ZDm5vLy4OL/4+c9/QWR/8pO/NMZ+9NHr73//D87OT7/88su7uztD5JwTiS9fPk+x&#10;V8iLxfzsbPHixTkz1N6rahhillR0kmNKvpr83d/+w+nZEzauH6Ik7foBAJxzQz9s1jtQnE5nzExs&#10;JnXtrTtZLCrrvLPz6VQktPstgnRdq5iRZR/3beoCDOggQ9p1e5HkrCEEw4bwoKibc05ZRYtaknd1&#10;cSE6OTk7WZw5W3XdoABjmUtVIRculmousElAwUNv6RjplUdc+EuIWJSfH/EWxp6dqhaiQNM0q9Wa&#10;AOeLxXq9+ulPf/b27ZtJ0/z2N7+S1IsMMe7rmoxRV7mcE9NIkQIofhuK40geews6djroEKNQkiyZ&#10;2FnvLSDnbBCr3/zmm9/89s10+uTVR5989PHryxdPp7OGvbv7/9h6r3a5luRKLExmblvmWHjg3jZs&#10;x+kme9jSSHqUHvjpJ0saPVLiNMmhaTW7+zoAF+bguPLbZWaEHnJXoYBmfcD5ytc2uTNjRaxYa7EM&#10;IfRtHyWAYAieEI21mc2IUKIyojOWmSXEGGPahmQv2TRt13V5lhtjhqHfq0AD0RG1TIMhkhiY8fnz&#10;p8YaIqjLou96Pwx/8zf/+WQ+ffzoQVWXf/jD7/M8EwVEnE3n68364cOHlw8eXF3fNG3rvb/6cJ1l&#10;eVVN+rYLITJRjIn+QanHUmW8TAEwCRMAkKoAioL/4svHv/zrn7/78H0/7MoyQ5LB97e312WVz2bT&#10;wQ/E9OTJk65r+6Fj5q5r67pmxqbZDX13fn4Ro9zf3Vljrq6udrvd3d1dURTPn7/YNc16ve6GYblc&#10;XH14l5B/lqU0Z/L5BO9DlmWT6cRa8/L7V1lmp9OJorRdb50ty4qZVZGZU8okxhijV4iIoBABlRBg&#10;JOQlxuloF5oK4LifdRGIOZnkjaNCVZ0rCM3Ll2/ubzcMOVOu0VhbOa76Lq4WLav9T7/46//tf/3b&#10;F8++nE5OrCnEa98HROs4BzQGTZFPZtO5MW63a9vWg1Lf+xg9EWDSaSSy1hlrk/52nhXDMIQQppOp&#10;qp6enahg33tr3Xq9ads2d/kwDIZNWZa0D/qfP3umUdfr9cn8pKpq70PXDc7l1toYA2BUGbph03ar&#10;ftiVhT07mxPh69evYxBnCwkIymM3ZcpLpfATxwUEES2nfktwzs7nk5OTk75rNpvN//63f9u2zcvv&#10;XjqXTWcza4wxjIgxNfUoApk0hQASs2WyoIBo26b/b3//D+/ef3A27zsffARAVIoihJY46WIAERvL&#10;zBYARyNgNgiYasDEREhD73FfekozUTJisc4BgGhATK0WnBjGe69ROEa8Y+S+T9UfNJAAkMjs43xV&#10;USRMfXEiQRX6rp9MJs+fP2+b5t2790WeS4zMpAohBFQ8YGAYF/dxxf+IbdIzMCZxxnBb0RiXrkci&#10;tiZLcZIiGpdZ4/K8cM4ZY1OfXoyjtZseNXOO+zhmfT5m6PZTzUcHhzQDjwcExsR9YkoZY6xx1lo/&#10;DN77YehjFCZkTj5VeycIRRxPC+6DB0gU9H2Eo/vjSXudp49RxFGkeITB4D+oAB/FG7Cfzw+rBkFa&#10;NUhBQWRP+SbCJMSqkBit47YdVSz3gwEQkUziSH9EraLxwEP+rB34kIMYt3nkLn2kEydK1OH9h13A&#10;YwXp/ZcCJCLDR92q4x86lpI+IEs40jc+fAkk/wU8DCo9gGpr7fFPf3ZsD9uGewh9XLY9LvkeTt9x&#10;CgBHncVPKBWHnIt+ejs+FJ/9PdzRT9uPJfVI6di7njrSrTVZVjDTYrFar9eGbFFO8wyJUSL4EBFx&#10;ZDnhqMc7tkTse5EZPwa3OGbgPzv8GIMYY8ZEPjEVbjadnZ6ezCaTMPi27Rj4w7vr9Xrz8OHDk/Pz&#10;t1fv39zeNFFMVW29toKaFXfb9t37+1dv37tydvn4eRQrQkVRM5kiL5DYGM6KnFxGRGxcYYth1zJw&#10;bus4kIgZegyB+l5Wi91q025WXdN4UWNMSZShEoonlP3+EhlCJAVRDUg2xixEu90KaOouwUl9Npmc&#10;LFebxWKx3XXWurKonMtSJ0jwwVr34sUX08k0BhmGwdoxbOu6LklhSYwhhLIosywT0fVqKwGmk7kx&#10;br3alnl+eflARPO8PD09f/z4sfe+qqrpZGaMefjw4Xw+jTE+ePDgixcvgsp3r152XUeIiTXGzFVR&#10;VlXV9a219vzi4vz83HufSjLOZQqJ5QHWmkRbJAJiHIZuu13necYGRWNVlWVZWmc26zUx5nnGbJpm&#10;t1gsq6o6Pz/rujZlKkPwWZ6rasK9WZb1fb9cLjebDZMZr2/DUaTpuiF4m+ePHj9+d/Uhqq5362Qo&#10;IXs4dxj2si+FTiaTBxeXXdddvX+ftKyNJWtZNWqyPcNoDA++XS7vhzDkuUOEpmlCCGkhkyjGuKqs&#10;+953bZfmAAVQFUoqDArMxEwIygTWkCGS6GeTiTEsMRqLRBRiVNWhH4hN5lzf9SFEU1S5EjKoK0ZV&#10;QI2Sldl2tV0v2xZaLvPDsmEMISoRPHn6uJ6UXdcoRESM4vdTlRyWHyICiInhpPupK03fqgo4yikm&#10;2qqKsDE2c4u7raoDNCECYZllIMqDb2IUFG3boXLl+fn5dte/ev2u7z3Z0lob/UDIZVkP/XaxXE2K&#10;/OJkkiwR0wquyntDhEPjzceN0REzpEkK9qU5+kgBOs7a4jHFFGBMm2FiAmkUNgYBJMTgfbvrMJAI&#10;FJkVJaBUilMFBQ0qg49NZilEH0M0bJVkiE1ZFw8fz27v18a6elJ2XRdC8DHc3d2sN+uiKkOMq/X6&#10;5v6GGUGGsqzn8zljjCEbfNhuNmwK58LQL4wjwNTVowCpCSyJcmsEIBKgxCToJHrVIQS11vqY5UW9&#10;XjbMOJtMvPeLu7vXr19+/+p1UVqXcT90xmJVWeJYT7LN9jbEXZZD2/iLy/mvf/3Ly8vTV69effWH&#10;r96+fUuI9/e3u3ZnLf/iFz+bTJ2qxhj7vgeALMtSHsR7b2zGzNa68/Pzpgu73S54OD09I8Cbm9v7&#10;fllVVVaUqkrMs1luEZrddjKbs4pvm/W2MTiI6Hq9XS6Xj/TywbOLCU5Xfr3rdkPso4kHJOBMluf5&#10;tm0gxiROIJIaD/cJVAAQTBagu93OGBfCgGCjeATLzAoQo4ASGxQgFDz4CuoIsQBSkYEBSUViFB9l&#10;xDwKMjbspCEYBZB3m22ZZ6fz2dvvX//2t7+9vr6tqgpV7u7uLs7rojCDx+023Nw0rpjM5w+H7lZC&#10;TCquiBAjICAzyXGuedR/HOVq0jyLyT82BtW2rPT8svjdv736p3/8+0cflo+fP5w/nD9/8mJ2dvrs&#10;+Rf9EG5ubu5X98kFXryAJEHOaNAwmzwvEFFzSSr8RAaAhiEkicXUBuUbH2OEJAY7XlCSWOLG2eCD&#10;sUzsQ9wpMFJ3dlGWNWaF1OJsRnlVTU/Kru1ixO2m68+DMfTm7ftnz5/PZvPr21tjrDEm5ReOu8iI&#10;CJPl7V6tRzUJ8o3cDURVUqBIVkWHLCfTQVY5ZrQFFfcG0K/Wt1Fgu1tGGZCEGA6+VmVZbjar5ep+&#10;vppfXJ59uH6/XK+2zc5x9uDy0fnlRVVP3759C0BdO/RD61zunENMKZfEfEFEQAYgLav8+vr69vb6&#10;7HymFEghhEG1SNGY7pVUU3A/nlkAUlJIgFZHJVUl1WSPcSiU7bWdIJX4AMEggUhEsIbd7c1ytdhO&#10;ypmKA7HBYx+Cbwe2xS9/8bO/+PHPHz9+VldTHa2wCEGBDDMTooQ+s8XQds4VP3jxM4n0x69/3zQb&#10;dtK1t0RQ1Jk1JBpCCLvdRpB8VJtnaICEFDVqePn61dD5hxdPN8tVt9vqSHVMyrqqkCRanLP5br3N&#10;XJ65QhJpia1hl06uc6YHjDqQjaDdbriezy5/9p9evP9w9c0frobQWTuTCIBgmM3Y2yhEjHKIRzE5&#10;gAIzkc5PT63l3W4HANbaGGNZlnmep/AUIQNQ0giYSvRKZBQB2YpA74N1edv137589eb7d45cHGLo&#10;ve97JgtHsCGpsh0GraqqD2AQKDKRiCBI0icPIVqjh/gYQLzv00WNiED6sTEhBgBwNktwSUWTziMh&#10;E475BNmTwNNSKAfhXyARCaIKSfQ7oR6OUYc+VNXkr/7q18MQ/r/f/cvpfAoaQvAheCC2jlFpGAY2&#10;6XhKysHowZV6vPyjgo56yKmCqcJsmQwiDjFQiGTRscPR0shZ6xINdYy3QjgE8Z/gjFHr6+hJQQCI&#10;EGX0YEM9YnjtWd+pfEojeRixqipjzK7RrusGjel3gyRLXiIyrKqOUJiIQqAQUCEqxHRJxpjinQgw&#10;aqAgHIhCvJ+IPkVlR5JO4xNHr+6r3OkjoqPoFhJYFFFK+IYQo0qIHj14JstsmUFJNEqMnsjkFowx&#10;YM0epgEiaohKCdz6j6l/UkTMbILNn5sAJeqO7EsGOKLrw1Ed8wvHaBBghON0BPbkKDtwjEgPD48S&#10;B6CqKY2faESJdABHaY79LTU+j+d6HBf7Lz++fQZNjw+7fppb+WxLjr/hsyNz/JH0TFqP9mWVxHOM&#10;h1H66Rk/tNSNcamoRglERORAoI8xBiGMuXOZnW423T/993+/uVv88i9/fn5hfAQVDFEJwDAJALBI&#10;DLAXy+KPIvU8iozjf1yUzrIsSgRRdhZiDL43mbv84ZeXlw8uTs9e/uGbbrFFZStwcnFpM1eezt5c&#10;X728evvyzc3k7MyV5TR3p09+9JO/ODk7ubhfbH7/r39UW4AttYeLs7MAcY0wWIPOTILs2n4YPESZ&#10;mNz3gwAOHZNxyASkIYbcVSKh2fVdF5fLbZZDVbrMZufzZ4oTjfcRt8St6hCkExiICWgsyyFICAJq&#10;UhtFjLrd7vreo4Jll0SSNY5zYVVVZV5EL0PnmQwzx+jDEKKPqGjZiiIbKot6t9utl7voJQKsVpvM&#10;eWvzoZeXL18rwPnFg8ViAUBdN1ibkeHpfHZ9+6Ft24eXD2azyYfbD23bpmJhWVdFUTTbjfd+t68g&#10;CoCI9H3fDX1KUuzapsR8CL5td92wc86JBmPIWFYEZLK5SYAwLzOXO0U1GTdNqzGenZ+cnM5uru+6&#10;vrm9u0bEPM/ZWIGQZXaxuLN5NsRg+j6J5ImIDwH2DaFN2wLy6cX5w0ePykk9hH7XdQIQR8mAj+nI&#10;Q141jfmqqvI8f/fu3eC76XTqDBGoIQBAQY3RAwZFur297bqOGYnQ+8H7AQjJ8OHbhmHofRfEA4wN&#10;VppSzaiAqBAhlX+Ac2emkyrGrCqyrmsGPyDZUaedDbMFQu9j0w+IyD/69ZdkMMtsVddZnhtm62yR&#10;F2EI2926a5u6KqqysJYl+vOL077fEcuvfvWL6bQOsVeNLjOHtJnKaB1eVVUCNocy6f7C3leAR7pI&#10;oL2NXlFmzrm720UylREJKUefojcfBIBjxCGItXleFOvVdtu0WT5hdhKjguZZlmZFZ01VloYNIQEi&#10;k1PEmOTfwcAB7o7uBQSgqZfnOP22/zt2znw6PxAeun9Hn4OkQYIG2TD3TbvdbPtugCgIGIYBASHJ&#10;q0AQ8TF2Gj2oB+1Nkr4PwVoTFb2PeVat1+3bN+/bJlxcPgLB+8Wy7XbWWoHIxhLydru9vbm+vnkP&#10;Ij54RtsPQmoWi83r719ai2dn0yE2hkE1AgiO6y8CGERWjYgCezFPgIgQZbSbZgniXBE9MVvfh7fv&#10;3v/d3/3dP//zv0gMWW7rKvf9zho1Fjab9fffv16tV7/5m9+cX5zeLz6E2JyeTZ89f/L8+dPgh6ur&#10;KwRAhL7vhqFHBCKZz4ssZ0OoKoZNWnFilNlsTmzfvf0wnZ4tluub27v1eoMEMaRVRLOscJkTEedc&#10;5pxo3KxWVVFk1rS7bfSSWcvIfgh932d5bpwtJvn0fCYGblZ3g3hj2YeYuWxa1ZZN07UhRokCAijA&#10;yJaMIQsCxljLbjqdl3kdQkhO4ogUoyhISl3H6GEkyYeU0xqvTNVRUoLgUGOJMYYwqH60WIB0gYwd&#10;mwig2812Pp+9e/f2//6v/+fXX3/FjHVZIcLLb792jtt2IzB88eKpD33wviwypgiSupE5Bbo4isjr&#10;4VqDsVyQBraIKOxtxEVBlCwXXRtX67Bbkx9o2+x8DGzZOKtALi8mk+nF+eXZydlsPrdmFGQKQVJg&#10;bdmqgjW2aRqNSpz8HZLw0kg17Ps+eV3saR0j6EcUthhiXxTZ+cWpD31m5DFDKAAAIABJREFUuayK&#10;oe//8Id/DyFOJ9P5dJZl+dd/+nqxWIIaZisiDx8+9D6cnZ21XX9z/YHIXl1fD0PIjGubVhUsWyZk&#10;HOleY48VkI4cVyYiVUESIC/SP3v+8Ec/fnZ1/Xrwm9lJXZQGMTTtpigyBckcz0/mJ/NZlBB9iBKZ&#10;KQQfo09GqG3bPHzwaLfbvfzuJSJWZX1xcfHk6ZOUTz0/u2jaLoQwnU1SATwFnMxkDCtCquPleX5z&#10;f/P+/bvzyzPnbFDdNa21rigrY1waVgKaSsdRPIAiJer7eFRh34WeuHmIiPsTn0j1oEiMybMDkYKX&#10;LMsR3ctv3y4XzaQ6Gzrqmti3OqlOnzx88dOf/OWvfvHrF8+/zEzRNq1GJSBDzGgSlCIcu9s1aozR&#10;WTudzYxxEsRltum2m+0mDELGZi5jNmn7EopO5q67zS5GffPmbVXWZV6/evnKWos4thgwsTUZowGg&#10;uqhOT882q7Vz+aSuEdHYbBiGMZEEESAG6bp+07RLY0PUFjRUdT2fzt9ffdhtemOqFLYjjpdHmvcT&#10;IlQBVGXCxMsqyuzBg0sfwtXVVVFkv/nNbz5cvfch1NM6zwtkzrJ8lHNjRiRRVCZVACQCJjbO5a9e&#10;v/nt3//T7e0iz8u2GXa7nR/E2gwAfAhEJHvZdgBkZmJOCliESaVAQZINTdL+xVR23pdtcV+ATckA&#10;MsbsGRbKzJ8o9BIlQiYRiX4i6oNHSrz7SJ1gZEmN48mwQcK+74MPzrkQ4mq12G3XMQQiYmNABUAR&#10;aC/ydFj39UBCGctO+0lJEJLDE7FDYAAkNC4r6rqu60meF8Y6Y2xKb+2rj3zYo+NdSCQeOUa+cojH&#10;xocHvHFAJiHEKEFjCkowfUmMMXOZtZY59VNExGSNeKjSjogioVHZc0sIcf+usdX2ALswvfSxovp5&#10;BfhTIPRJeXAfR437vX8JVRVZdcwmIFEa1aMTwKHynGryUeK+PpHk8MbKfLJxHrxPshSHbRCNImLY&#10;HgDhMWLHo009lJdTpPR5AmJ/gzENsB8T6UkcB8hnb5YjY+c02nlfwz+c8UR90kOi8wh7Hx1DOB4E&#10;+wMin2zD0SbtRYA/h7uHHz2+fYarda/4hXvRrM9A+OE8HgpFn53xP/+h8UuSgWgSthQYvAcgayyS&#10;aZrdYrnaNY21k+nEZTkZJhHQj5ovB61ZONAMVGE0qf6oZP7prgkwMzFFiQKKzLD3Djx/8uRHX3zp&#10;hzC6cmfu8dOnz7/8cn5xHoGATFZMhgC7pg+DorDj/OLi0fn8si6mrIYUZRisMQhqmAwyqGZsqqKe&#10;FPXF2YOymLqsADLW5S5zigRAQUQFRQHV9F3odqJi48D9DkKwoBlR6eyEqRRlAUJmBSOSqxRtZ5pd&#10;RMzyfMqc972/vr1rm14EnMuSO5phmxo2y7Is8rzrOu+9c1ZiHPyQqr6IaK1lNIZtXU+vr2/evX1v&#10;2Knohw+3XecvTs+a3e7+fmFdXlXV3d19WRYfPnyYzWZ1XWdZtljcI+LjRw+22+319fX5+fnN7Y0x&#10;XBSltdy1XWotBpTpZMYGm6b1cSDitt1ttzuR4DLbtrvF4q4fWmM42XwwY9NsfeidswBiDE+n06Qj&#10;FYL3PhCAczbL3OC7GAZVZaayLHAsLLsQgssy7wdGEhFr7Xw+d86m8MJlOTKeXV7M5nMl/Prbb759&#10;+bLzfV7kIQbANJ5BPg7y0ceoqqq6rHab7fX1VVEURGANs8E8zwDEGBSIIQ7e98vVPaLazCJiKvil&#10;tSwGAUBrHSAM3scYVQAxtbIqJmL/GOpA5kxdllVZnJ2eIqnvO9FQ5EWSiGImZk7CxhJh13QxKH/x&#10;yydkMMsy6wwSKoiiMhMg7rbbtmmcNcyUO0sos2m9aRaTWfXTn/2FsSQQfPCAIBBTRlIBQwzWuXoy&#10;ISYFOMxRqvu/kHjbqUQ+GvQaY4oyB6W7u0W65KMIswmpSU6J2DFbRLtrut22K6qp9z4GAXY6Slhq&#10;mtIZSWJ0xpR5TswhJiJZ4puZkEQY09SYEG8qlIyE4H0UcFidEmfnkxunyQRSswyMRiQIaJByl4mP&#10;97d3y8U6hmjJWuOSRh9oJATEAOpFAqEgBAQvsSdCQlIce8ldVkTBN99/uLvfPnn6g9Vys95sFGQ6&#10;q+cnJ7tt0zatMebm5rpptmWROefWq91uOzSb4c3371+9etkP/enp7ORkFnyHGNPCjAAAhGpGpIQR&#10;SBEVSZEgPUzVAO9DiGBt5oN89dXXf////Levv/q62TUXZxcImlljHZ5fTPPcvH37avB9WeVffvkc&#10;KS5X1wKddSDauczutpuvv/6mHwZRsGw2m/XV+7eI8dmzy8mksClcQ7bWpqyPMU6Brt7dDT5+uL69&#10;XyyzLF+uVjfXt8nAwvsweJ+CIVC1hhFhUpbO8N3d7Wq5LLPKkN2um7btAFERHz978uzLF/frxc3i&#10;tgs9O7Zs6qq2bNum9TFEiaiw9xJiy8awYUr0nGI6nYMkHn7KdCRB0HSlR1FRjQpRx/AiFTZ1r2s1&#10;cjOM4ST+nOgrhxTzeFWkaqAqqDjmq/dv/+v/9X+8/O7bssiqMieAssg3m3U/7BaLe5fRT376o6gh&#10;hmgMF8VoeZAwNxMy8V7RLQ1fGjPKRAqQwmU2LunAEXFSSJnPz1fL8PKbJVLVDf5+seh9b51zrkge&#10;YWwMEc/nZ2enF5cXF9ZYFVDRru01KKjW1WToQ9/3lNAWYoxCOIbaMfp9fQkQMSmxqQqhEEEM/uzs&#10;ZDat+r4xRJlzk3ry5vu39/eL2fxsUs+tLV6/fnN1dWezgtgMvT+Zn8YYp7Np1w+r1aos67vbu7Zp&#10;rHXBR2ZjyKQyAY6L/VhhQRwVLxEhakRSpKjQP3/x8MsfPrq6eTn41XSaW6tDvxv6zdnptJ4UdVXM&#10;ppMidyIaQ4iSNCSCD8Mw9G3Xbnfb8/PzIi+v3l31fX9+cfmjH/+4ruvVasVsqqpW0bZvRUPft8aw&#10;tZYYjWEZ3Sw1ghRVIaA+9PP5LDnQDoOwcWVZG2MiQBoxaUIXCWnUgkYY8/lCSVYmmWCNMvgAAIaY&#10;9iYrlg0TJ9RnyDhT7tbDd9+86RtgyKPnMpv/6i//849//Iuf/cUvnjz5osqrYRAZxFpnDFhrUiKF&#10;ksI4gmGUENkmUOHzPJvWVWatitZVHnxAZRBUSYlhlSh9O/RdX+SFITv0AYGcyx49fPrtt9+0TTOd&#10;zPq+JzLGGCZ2Lks6hWcnZ1U1WS1WVTVJcBqAY5CgMuaQGKKEbbO6X70XbIEHkUFFprOpD3B3u2h3&#10;AdESUxJgZ0zUqeQBn8YmMjKSZLmrqtI5NwzDerX4yU9+8l/+x//y7uqdgJZ1WVQlERtjo8QY1Vor&#10;AkMIwEYUEG2eVyHo7e3iH/7hX77++hvDGaHpej8MIa3oMYoPgYijxj2JlJiZySAkxjMDJokjopRE&#10;BGRgBFSJKaHNxjCbJITATKnfPlkfISEzH/eNHwv5iEq6nyayA34gYgTeC8WNQE5HYa2oAimTrqrO&#10;ZY8ePnzz/ffD0CGCczYGH2PgvSrf/oCmroyEGtPUB4LJrTz9KCGTMQ6R0LDL8slkOpudVOXEWpfl&#10;FXECwDYhvMPe7Bs9EhSERBdNEZGOmtOKOsomJ3GU9HsSVKLEEP3Q61jpTpXz0Uk7JltiIhrroimL&#10;h4SEIwr4CIGCREnfnPZt9EhKitxwSC8cMMgeAxMeIbo/RyCH/Rwf0tg0DbCnQKecD4qOtt3jHKco&#10;qY8pOeEkFCRjvIgwUkVg/C6VGCWEAKqQcPyhVA8EimY01xvXPVSghK0/qdkeF2w/ryiO72EC+kSP&#10;Kh09SmSWPyuu4seMzHifjpIFCbdLKqOiJuB6AMDH9Wcadc7H7YWxdvTx3+Gl9HCvmj4adh7+HT57&#10;GHLpXxJTOIavhy3885vsBWjG1PeYSaEk3PHZGU+3dJUDJrPrMXVr2ClAmkmKoggh3t7eN21rbJFl&#10;BTOSwSggkPzgCVEVBceodb+nSdQVQUa30EPT1DjjxBhUAdP1jtDHAIRsGKyForiYn1w+eEBMm2bL&#10;zFGjy/Ivnn/xk5/8/PL0QZWVk2xqlGCQb776dn2/PpmePr18BkNs1xsD0K7XGgIrkIgMkSIYZVBs&#10;W6+GsqqoZ5NiUlbT0jpTlK6alIYZkcq8KvPamRI8r+677RKGIRt6N/QZyES0FMmBc1ULWABWZCYa&#10;i806MJdVdRKEl+vdarkNQQHJ2AQrEIFEoiEzqes8z51zjq2xtu12wfvEmSqzoq7qGLXvB8vO9+H2&#10;w3X0MvRhtVxFL9Zmy+VCVZ8//3IY+j/+4av5fEZEzmXD0N/c3Mxn0wcPHtzcXi9Xq5OTaZ5nCprn&#10;mTEGUbu+FRUitNbYzPVDt16vo4QQws3dTT/0SDiZVIiauNknJ7OyKpJQxXqzFIlpgi+KoqoLRBCN&#10;dVWKiIAg0Xw2yzIHCHmRi0brrMtcljtXZEFCmgqqyaQb+iF4tqZpGyYqiryqq7Pzi7wsN+3u/YcP&#10;37x6qYRZ7iKMaTUZpV1TAKwKgqrOmtlkIhLvbm6i+LzIQYEJMmvz3Po4AATQOPh+t9tECXmRsTE+&#10;9N3QaaJlIamCsdZYF6OMfeXJPCjZ+IkApD75SIRlkc9ndVk4Z7nr2hD6lEBPE6A11seYtEUiaN/3&#10;fT/wk59fEgEbAkSJMcQIqqjgbNbsNl3XSvDNbjub1mWRJROQ8/OTywfniKmrXkUDM4ukdkf23jvn&#10;6rpOlzzo4YLXPUwd847MiXMVAcBlJnlMr1Yb5xxhoupS33cqGAGszQAYkJerzdu3V8Za75NhDYYI&#10;ABqibHcbCQIiza6xTJN6YowdvGcygBy8RgCRfT5VP65AR30ln1B9ED+VhMaPWdhxLdFUAea0HjOQ&#10;+rhZbW6urrebjUSVsa0UIapIlDBE8apeNWj0EgcmkTgYNmnWNs4JoB9kWp+8fXd3d988e/qDt2+v&#10;fIwx+n7oijx/cPHAD0FFb64/zKZ1P3Tr5arv/Pp+s7jbxigIsN6sQeXpk0ciA6IQKqLi2A2IAEpG&#10;ASNBmghT+VuJ0sDiRDmYTeYi8N233/3xT1+tluvpZKaqi+Wia7f1JHvx4pGx0A+Ny6iuS4Vwc/uO&#10;TTw9L0W7+8VtlOHD+5vf/e73RVEXRZlnxTB0qqGu8x/84EmeG0LJ8wwEnXOD75L9VVlNbq4XIrTZ&#10;blX08ZOnCto2XZ7nzmaq0vVt17WIMgxtntvcmbrIiixrdru+7TCS78NXf/zqw9XVdDp98OTy4ZMH&#10;22H7p5dfbYdtwIhMVVnkWd7tutV6ZZyLMamjMyoxkGWHyEVexSCGzXx+CoIuc0PvmfkwHNI6C6BJ&#10;SopQAQQJ4NDGA4iIqXuHiERi4pbsl/5UWkj/Q+LAxxj6rkv+ycbg969fhjCcn55mhQONi8XNdtfU&#10;E/fkyaOm3aloDP70tGRGBY7BA4C1FonSfVDa840PizcEPwRRYzLvQ+8DAIqmLll3/WH32//3u9Uy&#10;bHbdtt0NYdg2OySOUYis98NqsQHVzLqirKuytsZVZW1tVpVllhWTyWyz2bRNQ2SSS5tqavcFZhJJ&#10;EpQRAJL0lY7BXHJmkoePHs4mk6HvmSl3xdn55XbTvX71vtn2QydFPr2+unv96l1ZTrwPGlVB87w4&#10;OTmJon3XT+r6+uZmt2szV6iATbUvBdIUHO9DrANrbkxgRCJBjoj++YsHP/jhk8X6TdevyspZhz50&#10;Iv7kdFoWeZ45BSnykhAT9aZrWzac5RYRUrc/KJyencxms7qqq7p89vT5hw8frq+vEfHq6goRu77t&#10;+6b3XUJWCpK8VMiaKDIEz8Y4Z4wxZVmgQR+jCrKxeV6Y5MiyjzvT5qsKoCYXekAcq76kowp0SjUo&#10;Aqo1Bscth+R9imAAyLlKxdxcr9+9uTNUW1M/fPD8r375P/z4Rz9/8uh5XU3DEP0QDZssy51jUDGM&#10;oIKAzllmijGIBmuNhMBEAnHo+8xlVVmqhqZtvI+o1Oza9WaDgNZkbJiAY5DMFsZmmSm6tjudn7dt&#10;991X333x4gfz+Xy93uZ5EYMwGmszEFSBi/PLzBXLxbKua2uMc3nf94gYVVSV2bjMAepmt/xw8ybG&#10;xmZqHIoEw3x+cXF1dff+3V3uSpe58VBkzhlOBBkiTgAr6Wjmha0npWHTtu3tzfXPfvazv/nNr9+9&#10;f8dEeVm6zKVO1G4YYhSyJgTtem+yHJGty53Lbm7v/u1f//0f/+GfAO1kMhuGEIIOfYhxJCoTIiCJ&#10;SqqipwqwsQYh0RVHM5TkpJK0vAlJRUOIRMjGGGPYGIlSFGVqN0VE5lR3SiI6H9evQ/emiFjnsixL&#10;YnWHQpaqIhIo7vt409RxSOdhUq5OaWvnsul00rXNdrtpmiY1jwKAMSwS92XPQ8p7hAz4cYoEBAYg&#10;IEJkIs6yvCjqokh2R84Yi0zVZJryIEnG6bAKH6qOh0raofhwCDAOF8vxq5q0LtItiDGs+xoj4ihS&#10;qHtibaqiM5vUUB1jVEERjVFUBA5YJeVF8QCEEuBFIt77Lae4gvbw9aiU+h+h34/hx/7VPWlojF72&#10;B0HHHPw+iIGU6MZRKTr1A++LfOnsWCJMm6GohJwO4dgyPRaN5SOQO2pnPaYEH47nIWrab/ZH7ErH&#10;N8OfyZiN7x97qsddPv7EIUEzHiXVYxL7kczyJ3SAwxiAfUX3AImPgffxnc+GzeGnj0fO8e3TE/UJ&#10;efv4PQc2wXHBeQ+APzIR9p/9D0jah0gjscYIKYQoUYithJguTSK2mVOR9WZ7fX1tLGZZVpaWCVXH&#10;7l+F5FKm46DZ13+QSY4o0Hj0V1XJMBH7mLwSU2eYQSIE9W1n5hNXT/LMgurN8q5tWx/8bD579Oz5&#10;+fw0d5lFFh9VwRkXBv3w9sqyefrw8YPT88Jwv9vFodPgWYEAMLmfI3bDkAgj1hJiLErHFssyd85M&#10;JvV8Mp1MpkyWwE2qeZ7NACtjJm0Lq43fbaHZcdtS31vnpoAl0tyaU9Fqueysqcv6xHtaLDfNrlVN&#10;iguGyTKZGKO1tiqr6XSawjaJEoLvfRdjSEdlUteTyaRp2sViJUHPzy+bbbNYrHa7FpSYTde1qPD4&#10;yeP5fP7dty+32+1Pf/KzGKRpd+v1uijy05Ozpt1dX3/I83xSV/f39y7LFERiZEMqaiw7a8syt5nb&#10;bFZtu0OEIfRNs5vNp9aZ05NZVRfEmOfu9Owky2wIQ4hD0+wAgBldZqq6LIosFUUJGRHKsijLfD6b&#10;icYQ/XQydc7GKNYa7wcy1OxaIirLwhiz223btiOivu+nJ7N6Uhtr2qG/W9yvtuvFcrlpmmSS2Pat&#10;qqiAqCRPk49dPCKTyWQ6mfRDu1mvUtOQNYygWWazzLbNTiCqxiH0u2ZjLBtDUWPbtj4ERNwzfci5&#10;zFoXYxhnoXF2EkSC5A9vOIHQuizKIsszO/R933d5lgHIerVMWhh5ng9+6HsfRIfB911o25a/+OWj&#10;NPepiqjEGCRGRrTGmJScE+n7nSE8mU+JdQjtL3/5i8mkJFaRCJhUHzHxB0KQruuKophOp6l1+8hv&#10;HPcXV3qsiVQQggcAl9nJZLJarUTDnrwDIoENA4IqiaAxbvDx/dX1Ztu03dD1fYww0sEBVQWVYvDR&#10;RwBdLddEVNdTlxUhxKjIxo4bk/rtYCTeJOryHvrCPnAcpzOiz4k3I68JMEZhtJZd4jk7kxkym+X6&#10;7es3m9XGsEUgCaKifhhy60QDiETxKgEJQIKIB4zGmNQ2iUyJtLZt+rOzR7c327ff3zx5+sM//enb&#10;6WzWtDsEMMwS5WR2mmcFIZZl0ew2YeiKLFstVtaUzmQQFRU3q3Xb7Z49fcgsKoENMUEIAZREA0BA&#10;ktSJDUCETPt5OIU+1mbeDwjw5PFjAPrw7qpr+ujl/u729GQK4B89OWm7VebID7sgAxu1WTQuNu09&#10;oI/Se+9fvf7+j3/6ZlafzOenWVZ0bTud1mfnsydPzsvK5M5YazKXKYhPSvrWFsWkbXwIenu3AKDn&#10;z58/ffI0YfKua4nROksMUXrEKOJP53VV5Jkzfd9ulhsZkIC7pmOm88uT5188Pbk8ubp///LdywA+&#10;YrSFK8ui7/t2t7PG+BAQTRw0RnUmJzAS0RrHaHabTZEXk2qKRDFqnpcpsKO9vEqCIaIREUYn4X0e&#10;FwCIidk4Z4kwxjj4LkQ/9pWrqEpydNA9/Uu8D34Y+lai/9EPv3z08IHv28H34oeT05ljGsKw3d49&#10;ffZoNp+FEJBYIcTY1VXFhr0XZmQiiREp1QPgQGBI2pwiIoDMVqICcorY2Bg/ROfq1RL+5Z/eLu6D&#10;ILk8r+tKQT/c3rZdz2iMtXle9l3XtV2RFwTke2/ZzqYza7OqmuR5WZZVXU2898ym67skNIQIUWJy&#10;F9gHYgfqmhJi3/fW0LNnTw3R0PdMtsjKMp+9/u7d1bv7ly/fv/z2/cnppaHi5au3bJwCuMxud9vL&#10;i8thGE7nc1EYBt823e3N/WQySXtrjZUYKUH8fb5BRQEFQGOyCEJAFqAg0P/kZ18+fHKyWr1TaOez&#10;WmIPEGMcrOEsd6CAREVeKID3g48e9qUgNBgGPwz90A95Xjx5/Hh+euJyV5Tler1crZaA2g9d8MG4&#10;UXPLOWssUcKkIjZzzGydRcSmb1M+vm0bYoNoEJP7SyZ7AduEK7zviVA1qsiI91UJ45H1JapGQ+SM&#10;yZwhhLRKGWZCg0iELs+mm9Vw9X65vO8yN/3Fz3/9q7/8zcMHzxDsbtv2bZ+5vMzLVHVEEGZMTBYi&#10;AhVVGUtTIjSONWVEkYiAdV13TXv17rrddkVRgYDvAyHnrrTsQtDgxdm8Kmpn80k1mxTV+fnFyewk&#10;c8VquWYy1mREhsj43jPb509fqGLf9l+8+DJdSH3fiwZN0NHZPM+JsA/N7f37EHeKXd9vjTOIWlZl&#10;kVf3t5v1euucQyCJwsyWCUAza2OMSeqBEAFjnpnzs9MYpWmaN2/f/PWv/urFly++/uab2WyKjMTk&#10;VYLEPvjNbtc0LQCStcD09uoqy4p37z789rf//d9//ycfhMB6LyLYD4MfQmq+DSERaxPhCAyTYUYg&#10;SSgUGQBFE5IhIkJGVcizgjixowFh1OfN8wwAQvDJoXbsuQBkGq2wD5m4A0LQvW7QITTf92qCMQwA&#10;IQQmSgaSXdciYJQ0v6VZRUOITbObz2oAWSzu27apytJa48PAhkcQhSBjsjspaQkZM3hPxIjIxhnr&#10;VJTZAFnrsrKsptPZdDbPi8o6VxZ1WU4QTSp2Hypmhy6SA0I4ANfUdiF7q54DmgIlEQ0hBv+JTDQi&#10;JSNl70PKTu4hx94uKIkKskkGwhLHXCIbsmzTWqCibKwioo4/OeYOEuuZku3ix+dwrOci7CWjjrH6&#10;ESgaFYaJcLQ+2lfxRgSbRBZTa62OeuGpYCsgmJysUtprdLiQmJrqQUMIoGKYk3Z5TDkLkeCHuMeZ&#10;IYS9zNUnwFL2etT7ePdYhPmTxmbc136P8xfHSFVHfuAnJV/5qHd9BCmPCMy6JxsT0b6QO+Y0ACAN&#10;tsObx5L+ESH5E2b80e3AuwaAxAw/6KV9lkz5uHf75HIqT8EYSX6kJBzKy/uh+wlgxnEIfqwz7zdz&#10;/KEIoqCMiJi8uCgZPgMAsjHMqhBFjLUKvNtt1uuFaJzOz52jqIoECiqQPMmAxt491X2x+6Dfm8gZ&#10;h3ORoLOCAIGCRhRFTNJ2SMSGQQQZ3bSezyaT+bScVqJydX21W6/O5vPpxeVFOTk7PXl4+TCKyBDL&#10;vOx37fJ+UWb26cPLF08ez8rCd03XNEWWbZbrPMudc3nusoJV/dBvizLbbZfMGkKPAMawNVZECE3m&#10;cmPzvKhnp+d5WWdZbUwNUvtQ9p3dbCn4vGmyEEqiOcJ0CNYHcq5eb/r1qmn74EN0Lq/KSTrm1roQ&#10;4unJyWQyMUSgGoL33iNI8IGQJ/WkzMur9x9evXxtjYmDz2wWgtze3jfbpq6mm/WGmX784x/PZrPb&#10;m9sPVx8uLh9cXJxfXV29efv9xcXFkydPbm9ummZ3enpycnKiEtu2nZ/OQxiMtcaQMSbP3cNHD6KE&#10;tm2n07osC2PYWLbWAGtWuOmsKso8xNC0TVEUAjL4YbPdbJttlmd5kU8mdT2ZiEYfgsusc846w0Sq&#10;st5strstICATMkZRY80QvPcDgLLjoiglRu+HPM+rqqyndV1X1pr1enOzuPEShuBX242Pg4D6EMiw&#10;Quqh8MwUQlAV52zbNkWeXV5edF27XC4ZSTUyEzMao0Vuz8/P2m5X1QWi3q/uAJQNMuMQhqbZeZ+0&#10;042IWLaEjECEY+YRR4F9QUKJgQhVIqKezU/qqgCI282qLHPnLBN2Xde1XZpSFotFiKqqWV4Og1+u&#10;NlEiP/6LM6SjCW4/06goElhiYkjUoum0ZpKzi/mLL54VRS4aRAIipNa+tDiKqPc+z/OyLNNktDeD&#10;Oa4D75G8aoIQSJplzjm33W5jjPsLcTQSTAmwpM5LyIv1uu89sgEg6xwQITFTon+ltivjbDZ0HSCW&#10;RVkWFYyin+xDPJIZgI99vKAHT5Q0I328Tx+zm4dZHVIrnRIqqwIqOZOhUuiGd6/fdE2HSJatikAU&#10;QjJs+n5AUGayTMyUIJCCoAYCxCRjA4hsVFUiO1vd3G6vrpZlcbJa7gipyLPo/Wa91qilq+ezmWVW&#10;8avlPTOhAiHPp6dt2xFQFBk6f3d7W1e2nuTOYYg9J+dJUWMQMI4W7IoKPOYmVFJUb9mKRN/3Clrk&#10;xZMnj5bL9Zvv3+52jTE0meQnZ+Wz55chttaoD/0QOufQWEEKg9+KDsMw5EX+8ru3379+HzxIBGbT&#10;9t2zpw8nk/zBg3lZOU5GI0jM1LZN23ZEpqqmIth1IS8qVfjqq6/W6/Uw+LqunbPT6eT0fJ4XPD+p&#10;h2Fb19l8WhWZKbNst17eXN0O7VAW5Wwyubw8sw7Z4dnDk+Xu/v3/uJkGAAAgAElEQVTt2wE6W7ii&#10;dEFi13XiQ4gKZPvOE7HjQgMQ2bqaOJNtV5sY4mx6UpYVESNQculM+WvdZ3NhbG+DvTYo4Ph/1I1J&#10;fFEFSZng/bouKVsmMYpEUBFRCSEET0i3tzf3t7fPnj5+8eL5+dlp2zUSQ12Xm/WirsuHjx/kWWYM&#10;W2tEA+hgrakns9SSagyHEAzzwXIS4NDigwexWYEUglDSB40Rjam7xv3+3252O4xAaHgyrWzm+hi6&#10;ftjtdipa1bW1TkQNGyRerzchROcyQhslgrIxdjadnJycFkWponleAMIwDH4YDp2Ee1ZICkFSr6DM&#10;ppOz87lKUBDLTqNak7/9/urmw2Kzbjfr5vTkYj49/dOfvhKJZVml0GRaTy8uzhHp7PRkuVh0fb/Z&#10;bI0xqKBRNCopgAIhKI7OQJrQLwgRA6KCCMQovejwgx8+u3wwX22vo/ZlUe6ldHUymZblJHM5cZZn&#10;BRvXdX1MdTBA0SjJ2WwYYogi0bCpqjKdZ0NkDBNhVZVIOnTtZrfKC1tVpbFsHTEzWTOdz4qyQOa8&#10;KIg4UeWJOMsKUXYus9YatgnGM6f2XRQNzAQgEkPqREw891HsCMdAhzDVgQ6ec2TIIpIKIzjC4s3r&#10;m/u73aQ+/+LFT54/++HJ7NJwnvpJrc1SCgNhTBMifSJg/imWANxTPFNCjYknVb3dNpv19vLi8qc/&#10;/UUIcXG/tNYZtsFLu+tFsC7qzObRy/npxaSedu2wXK7btnM29z6GIEVeWnZlWT9++ERErDHT6Vyj&#10;xihkkgMJ2swhMBkM0b95/2q1+gDcEwdjFQmMJQStJ7MY6frqru89IBnO0lTOTCqSyuciwgx57qoq&#10;r+uiabqmaYzh/+l/+Z8BYb1dA5Oo2syJqldp2na53qw2m27oFeGf/+13//CP//yHP/zxX/71d999&#10;+7pte0RnrVMgERgGH0JIi9o4G+w5R6nohQSp/qQCh/mFkJCYABXVGQeQajg6RvOqqhCCjyFSanNS&#10;jTEmKJhl2WfAY4zv95W9tCWH4H7Mz8nH6vE4Y0hMl7CIMBtnHRHHEDJrqrIc/LBYLIa+2wf0iRIn&#10;RGwMU8q1AQGR957ZFkWlCiFEIkY0AATIpyfnDx48Oju7mEznxlhEJOOczRO+OgYehy082uxxEKpq&#10;Aj8HL9k9IVYP2njHWO4z/AxH1eN9nDIe6qTknwbJWOoQOAJjqTHq+LrA5O81Trw6xhu0L/dpktLE&#10;j1vyGRI+VBcPEcs+/kgncY+/xt7i8b3j96T7MArIjS44YxuIAIBohBFtxigRGT+GQHumQDp8h2P+&#10;GXw9nIKUzjhMAnDkuaV7bVj51N338Oq+S/oj+v2IeD+FmgQfxZwPw/iwbX/eVXs4uYcRDnuC9PGW&#10;HJdnD68m3PsZSD7+2uPzdYyKDxt2+Mih4o17bH/86mEvPh7wkRg1ftDHgKMcgI5twKlOk7IaUUL0&#10;MQgSOpe5zLXtdrdrQpCirKrKEVCMYsmM+uQicYxIGRC8H+LoDM8ISRQz4ihdDpCIMfCxdgyQmNKo&#10;oALCbMAROZMVZnY6y8o8qLRtu9lsht2GDU3PT+uTk9l0VmS5NYaANuvVerUQ7yeTqiqyzBomiiFY&#10;w5ZN8L3IQBodY8YcwxC81yi+HyRK8CE1qnfd0A19FAWiGBWJjbN5VufFPMtnzk2NmYhkfW+3W2wa&#10;E0KGUCBmQUyzCze3q+2mda6oqglTKoRmiOBcdnpyUhQFHck+p2nZGJNl2Wa9+f777/t+qMp6t2lW&#10;q9Vm08xmM2vserXp+/7p0yc//OEPu659//69iDx5/Pjm9vbq6sOjR49+9KMfr1bLru2cyy4uLqw1&#10;CTa5zBnDzllErOtqMpkwY9M0IfiizAA1hF4hGkNkyPveMEcZhsEPviNGIojRLxaLEIO1zIx5nhdl&#10;FkLo+xYRh96nVKaqtm0TY2A2iBBjamk23odxqkGIElfLhWgsy9JmFkCBwAfvxRdl2Xm/3W2boYmq&#10;xrHuGytkBHb/P1vv1SRJkqSJKTEzZ8GSVlUWaTJNZ2bJAYe5w2EFEGDxigf8AvzGfQTwBIHIAdg5&#10;LO52bqZneppXdZEkkRnMiRFVPJhHZHbPhpSUVGVFBXE3N9dP9SPZUHC8KOaz+WQyWa9Ww9BJjNYa&#10;IorRl4U5OpodHS+GoXeFub278cETQTZN9DF47zMhhdkgEhNnjw4RiWO1rLmRJJKYMisKjKXFfD5p&#10;6uSHbFSZUvJ975xV0TyRvVuvbm/vjCudKzfb3TAMoMjHL6p8s4xhwFGyaAhJRZi5LivDwAQp+bKw&#10;xPDpZx8/enzKjD70mXi9r2Vz9aAxxrpuyrLc31HuAeeI+jTvNbnbmh3PuCwLItpsVqAC46RoDDje&#10;ay4hSUKkH9++HQZvbUHsmB0iAPF4pJgMG2ussexMEUNw1lVVIwpJBJBCSkismSeECPrw1kIP9rV7&#10;IjRl+dX4JALIimtgMAiMwCjI4Jjs0A2r5d3Vm0sCtMYykCaJPqQoKQbIiQIAkiQGL6IIYMjoeBxM&#10;nsgRMhIrGJWib7VrAbC4urpVRcMmpjhtmuBj33aIdHZ68tFHHyjEt29eWTYXT55+9MEvrt7dhCEQ&#10;UlXVImm7uX70ZOEKHEJrLZNhSQlJgeJeE2wILEi+vQAzZx1CiH4cjMTh5PT07OT07vbubnmHIPNF&#10;9ez5+XRuVQfQNAxd2++MAeuQKAXpFSWlVJazP/3xm/WqV7DWVqUrt9sNqoTYTiZ2Nq8MiXOOiaw1&#10;ANp1nQ/RFQ2he/36anF0QsR//OMf27btuj6luN2ul7dXMXRlidNpARTms3o6KS1p5QwD/fD9d+22&#10;ddYwiXVKRhP4x89O1Mqrq+8TJdc4ttQNfUzRkgGkYUiGHKMd+hSGWJeTsqi8DzdXN2VZnZ89YmZj&#10;LGImKBJiTpI4WIyMUxHcy4j3a4mYjTHMiKASU4gxiKSMvrIpp2RrhfzzPCQNngFTjMvlcrNZv/z+&#10;hydPHr148XzS1CnF5d1N09RHixmgxhRiimVZhDCI6Gw6dcb2fW8NpxjZsGRnWh0VPQAIhLmFhDhS&#10;JVVJkREpRWCuU6x/9x/frdciSMg4WcxcVbDlmJL3frvd9sNQVZVzZUoy9EPwETTX5jkQhiGHsrqi&#10;KuvpbHZ+fn56ctpMGu9917Vjk3ksq3JdJjG0MXWnp/Ojo5mmMObziDT19O3rd7c367u79dAPR0cn&#10;v/jgoz/84Q9E1DSNqkgIktL52dnQ9/PFwvsQQ+x2rR8GZ6yqShIEQBQmFsUkKY4WLxolYJYEQE7T&#10;FFvxL3/12dnj4123ss7OpouqnrApvE/WVjGAitm1Q4xgbdF1HRurqtlkshv6tm9DDIQYokfE+WJe&#10;V1Xfd2VdutINfXd0tPChv729NhZPTo7mi2ldl/PFvK5LW9jZfO6ca7thGHxIgYitsyK62ewQuXAV&#10;ExvjkBgArTX70i1aJpAUU1BNNOoOBeEg98oz9swSBBFBQUZDxKAGlUEKlcoPtJg//vijXz1/9uF0&#10;cmKoVEUEsrbIeX2qOoamZe3Y2AEcdXGYO3ewNxcFzDpSQiKgppnM50eW3fHxyWeffp6S3N2td9s2&#10;DBGJLRfDEH0fC1uuV6uu61d32773wzCkJIhGFR3ZsqgA6PTk/MWz58x2MV8YY0Ehxkgm2++TsUY0&#10;KWgXtt+9/Krtb00haCKxpDi40g6+n8/ms8nx23dXq7stobOmACEmYkZCtMYQckrRGm6aajZr5vOp&#10;Me7jjz/+m3/1Nx9/8vF6s6rr2joHDK4s7jary5vLN+/evHrz5qtvv/7DH7/487fffPHlV9//8Gqz&#10;bbebTgSMLYgMoSG2McjgQ0pyQAi4L2YPoyDM0YfG7K/cjGQYCBBHmQWCIpMxNo9qVURiUkSRxPsZ&#10;b67gmbkoikNdTns3vgw85IEFNCJmN1QYg3aAiFQ0qzYQce+WDDFGETXGIFKKIRtiGWv73m+3O0Cw&#10;RSEK1phczKtqAkySFDIjpvIhKhCbgskSWUULyIv56fn5k9n82BjHZEExqRJaZidABASKoukAYzKa&#10;HcFtApFswgDZZCFFTVGyJ1eWOz5kev8MpegDci/ux78HoJIPyT0xN9cJOo7rFCRHZ43cMSRFoBGM&#10;0r00DHjc/fL5pH2XdKw8EQCzk7v8xJHoHivuO610QL04ghO979fnBTUamEnOyARRyS6YiPnlEQBE&#10;ERQJ8+dRVULG0RIJCJAAsxTuYR/h8GHyDx8Ay4eQT7MPv6om0Ew2/xnmfPjg7Oj2F9Toh+BzPF9/&#10;AZ4PZ0pHUVtuTPykx/Ez1P0QfB6+gvyU2h1jDCHk5xyW2cNkgZ+94MOfPETm+EB1f3iOpHv5MYzs&#10;RXn4avt9YGSu533p4HhHhJlIHlNAwmzWk3lNyJx7ecMwrNabvvN1M580VpFjTONkHrMvj6Sc+pjE&#10;h4Bj8Nv4ZWHPcQM4FMh5VjLq/XLWohIoAjGBQ6osFKaY1fWkJsdBwrbbDqFTlJji7OTo+MPz43q+&#10;67ZNXRZF8erHl3fLq67vzs5Of/HrDx+fPZlMJtvtJvoe40ApVsQQxbeDQ3bkDLkwpK7z3kc0hq2J&#10;KkP0PvmYhihD0gQgikJMSBbJITSqdUqV9y4MTsQBVCI2RtpshxjRucraKjPjrC1AYdJMZtMpEee6&#10;LPNWDJmqrJiMYZt7dqUtYgivf3z97t27dtc/e/p0Uk9iDMdHx7/8/HNn7Xffft93w/MXL+q6ubu9&#10;PVosPv30E0K8u72tqmqzWW/X67vb1TD4lNLbyzcpiSq0bZebHMPQqSY2RATeDyF6UWGDSOD9wITe&#10;9wCQ1xQixhiur6/HHCAE51xROO/9MPTOOWtsvsqIKftjEZL3Q9e1eQ8JIYgKMQFoSmmz3Vhnq6bK&#10;JWtMse87YKwnk9vVcrPd+BiBkAgFNEjI4k5DpDBKJxC0LNzp8XGK4erqEhFUhM3YNlnMJ1VZAMng&#10;Ox/6q6vLKMEVBhCTBN/7IXhVYBxtSgCQMhlqv9vn0tsQSoqFtZIigVaFm09nVV2EwYNK0zQiMnR9&#10;0zRDP6hqWTcpCaE5PT9LSW6WyxiFrOVHH8xUU/A+xGCMqarKWkdI2fjCMCICo1rDMfRFYf/2X/26&#10;qssYgw9DrqtSigCkkpuCmlJqmom1dr9f0OG2ut+t8paRVYKS9WNVVYnE3W6Xe4vj1CpDZR13KFEN&#10;Sb77/gef0mQ2K1yVJLHlsRmKBMDZRsSxZcIQEyGXpWNjEJnIsGGRg2bmwQRY70HvoRD52XZ2+BZZ&#10;/ctgGXNzgIlMCrJa3l1dXoUhWTYmt8xFVTWEOAzeOZs5SymmEIKkRGAymQ0BkSzlNY6E5JgKFbfZ&#10;hq5D38M337ycNNOUYlXWjJRiyiGQPvrZbDKZVlVV/Zvf/Ne/+c2//eyTX33z9bfr1ZqZiSyS7Nqr&#10;i4uTsoIkXVUV1rHEpJqIsnkGEVoEo7KHSJi3Z0iSmLgo7Wa7Hvr22cWzk7OTwXc3y6u6Mb/81S/Y&#10;xCSDpOhDv9nuiLAsLXHWhNuhT4TFt1+/Hnop3Gw2m89nM0Ttuw2znJ3Nzs4XhrSsCtBMYxc/eCSe&#10;zBZM5T/90+8ur67fvHl7e3tbFAUAAggbvL5+d3n1Kqbu7NH07HRal8aSSIqG8Mmj883t+tuvvtWU&#10;EBMb/fTTD4vGNIsKC3m7fAcWhdWHMPgASoQkiYiKGHB5s/KdPz99fHR0OnR+tdpsVtvj49Pz8zNV&#10;LFxJhApqrdtXHmNwyP3KOCyevZe4McZah5lMlQ7ZPCmv5xSDSIoxpCiYRFVSDCHE0pV/+tOfXr58&#10;2XXtH7/44vrmqizLi4uL+Xx6fXX54+uX3g/1pDaGkiTrDCLE4JltVZcxekREzGN8GRHQWBqNN7Is&#10;+hKNgCTAOSonCTKVwVf/9NtX662yNcjUzJqyLgXEx8Fa0/fdzc01Ik2nE2udqhZFYdhmZyNnHSKC&#10;QnYUVAUEHPwwnU7Pz85jiu/evYN7r87xkxGjc4io52fHi/mMkfKxaapm6MPVu5vg46tXP1ouTk5O&#10;Pv34k//w//42044nVRVj6vtusTiaTqcIcLRY9EO/Wq02m401lgBJUZNkVaco5nykkeSgkpkjCiAA&#10;Qbwr7ee//LSZlj74oqhcMTG2CkGXt9vdzi+XG0DX9RGRJ7PFettl7yJAtGWRu8UpJSYOIfhhcM5W&#10;Zb1r14BKjF27Ozs7YYbBt0BwdDRfHM2qqhBNffCK4JwdgiBilHR7e9d1fQgBkZhtiFq4ioizKwcR&#10;GTOq2kIccoJMkphdoIlH9e+4aynC3pSHkVSBiQw7QkdkCSxIcbS4OJo/OVqcTSfHZTFDMAhMyAD3&#10;YAlAiPLKGVc/jlEu93RNPIykcuk8QmLyQ6jL2hjrQ+q67u3lu2kzPzt7vF5v+nZwRZmirFebqqoK&#10;U2w3u5vliohDiMGnlICQC1syW0Jz8fjp6cmpJC2cG4YhxaiobBkR2VqAfBeKN7dv37z7LsjGFgDg&#10;FaNKKgqOySeJZTGJQZfXdykiY8XZKQ3VMVlrGDnGQKjO2bK0dV2rwmQ63WzXX331ZdM0R6fHbb+7&#10;vL66Wt58+c3X3/3w/dXyZtPtrpfL71/+cHlzE6MAUF1NiAyxda4EJWZLZL33PnjYDyrz5QCjnBvG&#10;CTAik2HifBPaj39z2bmPnIV8m8iTt32pbUxmOeVX5jHKmDKsPaDfAwvaWJsRsjHmAIAPe9qeRA2H&#10;0SjtHYxSTCEG3adQKGgMsaknk2bSd31WwqeYsj8aoSFrrXWIrAqSEHJTw5bWlqpkuJjNjo+Pz549&#10;ff/05NyYwvuEaIxxRNYYm3JAEaCqJokP8cZ9RSH34CHX+pJGveiBKX1gt/4M/Wae2gHePnzl+7s/&#10;3r8XI8OYg2Q5h44KSBqnqTD2msbTRDkL5J50tr8uCPEB+2y/MyNmyf59yfGXI817AJy/AtLDQej+&#10;IxywXmYa5Z59BteYZw9K+8H84SjlYi0XQgdMeDCXenjA80E7oMf9SCOjxJSdbJkZie6bFA8suA8v&#10;BQCUDdv+4rTiz82Tc2Fy/9eHWFT3UrUMJv9yeHso5w7XAu6H2A+0xOORPKx5ETmwoA+Ph5A4C4Zx&#10;P9o9LMKHK+qwi46fXPFnB0FGBuU9r/vwgiPv/X5+nkf/49HKRIzcZFEVFY1JQcEY1/fh5vo2Rmma&#10;RVkYaxnU5HPNZEbeJaIxHEM8OMvpflM6HIqxbNh/qwdbPAKiAMTMnMlcQkO2dM2kamYTW7pI6iWe&#10;Pjrr+96vu7Iozp8/fTQ/8b6TlLIUdnm7HHZeVJ89PT85Ont8cnLUNBSTQy6IJ0UTfRCvTTUpXaEK&#10;koCQ0RASAiMZBo25L5ckCqiAABCgsaZCLJgboipFjoFBS6YSyVlTOtsQWkkIwEQGkeqqOjo+yr31&#10;FFL2CKyqqq6qqqoyKSAfGYnJe5+tmIZhENH1ah1CODk5nU4nq9Xd69evj4+Pn1489SFMp7OLiydM&#10;5ptvv765WXof3r59s16vYwyqGkJc3d2GEBFwt9v23bDdbgbfW2uquhyGoe12qilvfsaZonCZhZgR&#10;kzFGNQ3DsNmui6LIYyRmttZkxdl0OsU9fYaIrGEAGAa/j+fIRP2UdxUdp5LZlIu6ro0SksR2aNmY&#10;pOl6edN7Twwj2VdEx/ojGR6JHNkOcD6f1VV9dXW5222tYyZUTQA6ndZnp8eSYj90SHp7u/ShV5Sy&#10;LEMchmHou0GiIpkcigGQ/ZXy53zY2NLsmkSIqokRT09Pm6Z2xjprmKgoChEJ3jNzZuch0WQyOT49&#10;a5rm6vpmvV5LlgVZQ5CbwQTWkLPMhFk03HedECIqM84W05vr3XQxnU6nMfrcIds3jQBRRxcwGS+h&#10;Bw1U/en1rro3hsZ97Hjukw2D3+/k416wd3fWfCnmH9Z1LUhlUVtrKSE7TiooMIp5xxUNQGytdURR&#10;CNkpSh+CMSZPPfOFnaNBs10ljRKb3BQdnRxBYcy7G++DP78lISIxQ4Juu7u7W29XW4s2Zw6qKhFb&#10;ywwxxhj6ACIEBVkitioaPKaUqsYBogqDjL1hUIvAoJzDtWLyOTzWGleW5aSudu0mBolxuLpa360u&#10;j48XT59dfPD+h48ePYkB+tBHCaUp2r41Rqyr/aApITsrCYTA2iJGzZEhADkkxiACoCCixGjIqGJh&#10;2Q+993fG0BCur2+/evHi4u/+7tcprpfLm6YiV+JqFRGRyYYQ+957HxExaSJI3sNuN1hTIPbBD7vd&#10;prSmmZR1eVLVMJlMMiNCRAzlWYHUTRkTWsuFrZwzX/zpq+22J2ZVBEhdvzNcz2d1EJ0flVWJdcO+&#10;3SYfUSkFrcrz/+K//PX3X3+7WW1CoL6Xx4/PqFCRuNvuYkpUmpgkgZTFDJH6XT/0/uZ2GUIyaM7P&#10;Hs9nx7ttf/XuJgwDKjZVw2xFQl7SMYpCOpT+qrrv0shDF5D7hZHrChWFlFI4+OONFzKI7Gnw+5ZQ&#10;AhAiurq8vr68BtHpZHJztfzH//v/uVve/t3f/bu///u//+C791/9+F039A6ormvv+6KsYpTlsp3P&#10;p4WbimwNFVFaJoIs4PmLpnu+KpEUUm4wjRWPQsb1iqg+Dm3bHsFiiIOPAxksKhclvHnzY4z+4uLZ&#10;0dEREUnUAAqqQ9/nC1mytTNREr2+Wq5Wq7IsXr58mTdc2nvwIDKAIkIMyTprjAshOmZEFJW6rt+8&#10;upnPp6dHj//z7760xETQTNx8PlndtcMwFEeL7XaLiFfvLi8eP1oub8/Pz6uirMuagCSmXHeqKhKB&#10;ko7GPblmOpw+VWXRpEJ1NTtanBvbNFMcht2bN3dte92327ZtZ7MZ23rbonEl2YktJhFuU4hJEzOn&#10;PkcX4CFxdwj+5vZ6Op0ax33fElFRsnV4crro+sdvr96u13e7bu0K40PwEojN1dXVsxcfPnryWAWd&#10;LdfbzWq1EpWqKipjEVmRFRmUcrJortRTSiBJIaNfAj2UcXsUNM4W8zdFRGYyhI7AGK4FsOvl+OiJ&#10;5cm7d9frVTuflVVVEhsyVrJgeg8PAEBR9r6h/LBMz8WT7LWFAPmd84gfrS1UdT4/sWVxdXX59s31&#10;ixcv/upvfr04Pv7tb3/bbjrnnDOm23ZHF0eTycytW0nYd57IqFCMEkmcxV/84qOnT58RMiIHn1QQ&#10;yTSVE0wpJWQSkbLk3dDf3L7u40YpBgmE4tCAFR99Wdh+uFU0zz84/ubr6urHoJJgn8gFICIBQYgB&#10;Eb33qztBxM8+//zk5GR5e71cLfvgf//FH169fnm7vnVl8fby0nvP1rA17BgcsTKTIyYfUwzCbK2F&#10;qICKFvGBFa0iIjBkD0lVBUgiKDIGqKgqUg6pRhqtjxVQEJiZAUViCCmqqmGXawURYUaV5GNwRVlV&#10;FQCFkEIIe2Q7jqQeFrh/+QcA2ftzIRlExIMyFgCIwDkXU6YNIwBaU4YQ2fCji+fDEIbgV7e3xpaA&#10;yowpJQlK1lpbMGdwAs4WfpB2tyub5uLx04uLF9YUrqirepKSShrYFGwsJsj5QoiYUBU06xEZHgxs&#10;gQ88bQBCVCICBdV0QCA/NSK6p1IjIu5zEBFzTF14iIX0fuyJmFVoOJbdFoCZjZjxStSYQsz53Iia&#10;UBCVRAGFrFNNKIISOaFoVJUDPhbJFeNYXSgkHFm1h1LvZw9RhTFLNre3NNPZAEAlGylpwqwIHivI&#10;fUdUVUmiRlBSTnkWCKyqyiyITMiKoKyYOK8oY0xunGneR/Ln5kO0+OiejXsjJRERHNXXoMQwdmEA&#10;YC+Iy/Xf/VeTkG+G99/3IYzMUPMedP18rf7FXzXf8O7Z7PdY7sHxvK9E99fkAX8CZI7DSNM4iIoP&#10;Ne3hHfPvTHbPaQJVIMJcx42kDsqTIQClMbUU7z/Aw2+hkA7dqIeEf0SIMWXrVkQ97LH58/gQkSBl&#10;D3IgIugHYbLOlcOw+f67t23bf/D+088+fWoZAHM8REIitkYhaUzOOd2LnzNcF4TDQJz2n1H2vAbI&#10;LKrswY4YUbIZF7FKSkjATVmXFZVlcst2075bX3W37fLNrRX77Oz56dGj9z/6+P2PP/nq97+/Xd0F&#10;le9/+IFevd6td6dH54+PpidVfdrM1rv2q2+/K+tmAsah6hCAeV5UVVFGgogaQQ0wAKSM7E0Or1JV&#10;EQwIHBWT5PFbaYzDfIMMA7ObzipXdF2/HfxGwSOJaO+KpqwmSC74GJOISGEsk0GgFIWBQvAhhJvL&#10;6+vLq8lkcnFxQUTL69sQQifD6enJ48fnqjp03enx4vGT8127mU7mdV1vduu3b99eXV350KcQVZNz&#10;jogYuJk1Kuz70Juh67sOOufsBGtV1ASaBBGNMT4GEamcq+tyaLu6rg9r1Xvcbrc53M4YQzTWBodF&#10;2w1DVVWjuaOxg/cheeM4TyhF1FmriiIppiQibIkMCqRsJq8KREAEq9Vt17UKymRhnGMqIiuiakpA&#10;gJTFsGy4aaq23d2tlqVzkCIZkyQy2bouEVUgucL0fbfe3DlnGFkkSkzRhxgjIlljmBiUQBFJMW8A&#10;OpJlxksXIoFK8IVzZVGcnZ4YYkR0rnLGGiRFcs6FEI6Ojvq+FxiX9+3t7d3dHRpmRSLi8/cnmR/n&#10;nJs0TVXXTCZvN0mCQUDQmEJV2hD8Z5998vTicd+3edaLCKNdZOba7FtW2UgNRux6T4E+gPjDLi8i&#10;gFqWZVmWfd957zOnGvb/5wCqk0gUcc6Z0k0mDRtiY6uqRJMziBCQkcYNl4ypyrJpamMMAjKRZPED&#10;Ix3qj/0E+N5QZD9Khr1zJsDeRu9+7yUAIiUQQiQSBsE0pDwzTCE5Y5mYcLT/YWbLxhgzDMNI7s7v&#10;K9ngRLLcK+dGKiIiE3BSK+oI6nYbJZnoYbXaOucU9IP33z85OU7Jb9sNG4rRt22rgnU9LV11dXXz&#10;hz/8PnhvrYnRN9MCoT9/3EznTBxEhiSJkYlQISAAgkFkABmwnIsAACAASURBVB7LDErjgVcoXBFS&#10;iNG7whDC4DsfurOz8/Pz4/Vm2UxKY8CHnsjEKO/eXaWYnUg5CRA60AKh6LbadRHUpBTzRMBadpYe&#10;PVqUFUn01u2NDQiIWJViwqqcxwhX18sQQlE2IuKcZUMx9tNZ+fji+MOPntU1D/0KMVSFWcynzpgY&#10;0nvPXtTl9OrysjAsKTx/79np+aKaVatuc7tbobNRNSgCFZvNcPPu9u522/fRuerpk2eLxcny5u7N&#10;j+9CHwgJlS6eXpRFoSrMudAZvWiYLRyMSEYSGu7bqKPeh5mNcbnhkslGAICUAed479VM01XI8w0V&#10;AUDL7u3bd0zU94Mmdc46VwxD/+7dW0SYz2fPnl8Awna7LasyBA+AbMzge+fMdFKLDEiiyeeb1dja&#10;xcONDBCMogAmZiPKkhCQVEjBgkz/8Lur5XJIpEMYjOXjR8dRg7EUghdJTTOJMWSjf2uNMdZwXjmQ&#10;lYcxxrYbjLHOFVVZFoUjoru72+Xy5hBAOhIB85WgsFlvTxYnF4+fOluVRc3oUiDLRbcZzs+fPn/6&#10;4T//8+/bna/rya9/+ddvXr979/bKWtdUVd/3pbW73e7oaOGHYb6YI+J2u12v1yqSfACBlBKjEYEY&#10;JaU09rgQgMZ0mSioAEj46OLxv/13v6knU2Propo3zfFkejKdnTaT47o5rqp510VRA8BlM911nZAK&#10;QJKkAsEPXdfn/UIkMlPXdU1TNU3Vtbt+aA2zajKGYxrqpu6HdtduRDVJZGOsdd0QrpdLQpPDYCbT&#10;KQDmfMKybIbBE3P2UVSVvMZEZPAdaMp3faSc7ZT4oZVBZlciIOKYvwWkQqjWcNm14e2b23YnIuwH&#10;McbNpgsmB4BEo4sMPAjIgf0ACrPIlzT/nv89/57f9TCWRERJ2SwXrStsaXddj0x1XTfN9M2bN7td&#10;y4asKdq2ZebZbK7AKqQKfe9VqSzqZxfPP/zwoxfPX8zn8+AjZMEoMwAYywojn5Ad2srcrt99+/KP&#10;vb81Lil4JjGWCaX3bVlSNgFazE/ubvp377YkJUGhIkxU2JF/iohlUTpnmdEV9v3335/P570fdrvt&#10;d99//8c/f7Fc3RlnbFFsdltgImeAsA/D7d1tEo0BCC0oERkiNuxEKDs8930fYsCD3QaOm0feD2g0&#10;wgEmS4R5ZDrObJgQiZgJGcekIhp7r6iSNKWY8vWkEEIg4rIsU5K+77PLsYiEEOSBie6I//bzvQNR&#10;M5+1wwd8SEwVEQAdu+ZjJ0tTjMa4lISZJ/WkbdvlcjnOpLlQhew/CUApqSqqMAKB0mJ+8vzFh08v&#10;3ptO5qBGcphCbv6iASUVTFGAxveFQ8KNpP3hyibZI77KWCabhR6wGfwcUN27B4+a3n1/R0RSGpHP&#10;Q87q4RUO8/OMsfdvwYigCpAl0yNKHpEyEeuobs3UYsLDFZlzpxV037ciQMBMZt3fWv6lB+4nwPkc&#10;8QOPEh0/6ji20z1xGiATQ0BBYG8NMN6FUrY+vVdHZ6uwexX0g8nneCT3itZDLXfQAKtqSCE/Hx6g&#10;ysNjPKoPAfD46vcj1sMxP7w5jC5weDgX4/fdf4CfnaxD8u3Df3r4gofv+/BpD6e7sB+E4v4yefiO&#10;D1eF6jgxzqRZeZDA9JA9/vDtDuvz8K/6YA78kGudz7WIPuzL4EghkTEzNgvPR1YOWlPEBIRsbZGS&#10;blabzWY7+DSZzJ1Fw5hEU0rEiEAhhdKVo4Ykew+MgU+HamF80F76Mi53zWZuuTpm2rMbiBiNBYQo&#10;4iUmhflsxkCh6y9/fPv2+x/7za4k45COT06KqirryvtBo96+u3n19bevvn1l2C5m88V0trlbV0UV&#10;/WCINMV2t0UUa9gY62xhjUGFLB5mNpYtsRnHOWPvh4yxuU3ASNYUqJypaYiGuajrpmkm1jprLTNP&#10;6rqqSkkxpsRIRVFMJ9OqKhFwu91u1uvsT5RNlSaTyXq98d4PvWfmpp4cHx9PJs12uxn6tq7r45OT&#10;y8vLyWTatu2bt2/evn0bYzRsN5s1EceYgvcqWrpis9s556x1bdt6H1SlqiprbIzeGCYmkRTiICLW&#10;GWMMAc5mM1XN+3lKaddu+743xoxeISanB8m+MDPGmJwgxEwpJe9HFlKMMYRYliWzGc9yvgVQHhdI&#10;SjGk6Epni2K5vOnDoJDDoAUJIf9ZUSSNwQFRiLCumrqub26u27adNrX3nhiYsSyLyXRimayjpqnf&#10;vnu9Xt8Vha2bOoQwDEMIQZSYrWGLmIN1ME+A95vJ/aU6khFUp9PpycnxycmJJNGUJKbctsvBAap6&#10;enLqnBu8jzF2/XB5fbXbta4oEMkYw+99ckKGR/4LkSGGMZNQOecJ5ok3SFm4X//6V3VV9H1LhHmo&#10;lWU5InIAwKqQzxCOA96RtHO41A/7OCKICBvKuVvb7SalRAj7WGME3Hu36hhChwhlXRWFS5LYmKK0&#10;OcMXkQA5U2mTiIoQKCOhQspxo2xcUVhrs1cMjbq1+87iQwCc72PwAADvJ8MIAAyZ+ITGGBT0g2+3&#10;3W6zSz4Wtpg3U0ay1lhnslQ03yoYDQKOR2kE/jjy4kUxp9yhElskExMRVc5NV3dtjDCfn9wsV8Mw&#10;BB+G0L33wYuLp49DHNp2qwhl1Rjjnjx58ezpi7fvrr7+5mti7IcOUJiiyO7i2dFsjkl3SQMSEDMg&#10;EiYiQjAqCGqQADEopNEoS8cSJoQAJCLBOdO126Iqzs5OjEViHYZWFRDt0KdXP75JSWezReFKBSIs&#10;UjSg5XbricqqrIuiqJqiKMzQDwjp0aNFM7EEai0z8TAMzCSSiIwCTydHxPbq+na93hRlLSIxhrbb&#10;hNBdPDs7P5+fns6StH2/rio+ms8enZzVrrq9uimLurD1u7eXTVWVlTOOTx+dHp0ft6FfdW0bwrrr&#10;d62/vlq/eX2z2wyo7r0X702aKYG5W25ub1YAWJc1G5aUnj67QMy5EeMwl9kQ8qgBHsnwPwPAiEhM&#10;htlY44wxKhJCCGO+OYhIlJBz0lKKKiMXIbOkAdCQ+/LLr4bel1Whol3bnRwtTk+OY4o/vPzhu++/&#10;PTk9evHeC2uNaOr7XoAM8Xq12m5uj49mhhXUAySE3NPNiCSXQfmtCFAQIxsjwpIAc7MNC6b5F19c&#10;X161iholKcPJ+WmCAQ1mBwpnnbW5ZEQEZSI2pKpEWBSlMUYVBp/6fths1m27CzGWZRnCkHfqceaA&#10;416mKgCMap89+eD99z6qq1lha0MVYwXJOqrLYtFUR5dv73wPdT3/7JNfXV0uv/76a+esM6YsS1Dp&#10;+74si7IsAfRosVjfrW+ubwyaGFOKCUQQKeZDC4jEedcGBCKLmLXBIimdnp3+7d/+jY9SVHNrZ019&#10;VNdHs8nRYn7eNIvZ7DRGMK5KSrYsez8AU276T+taRWOMZVn6MHRD74xtu22Ksa6rEPq7u5uiMMPQ&#10;GkMiqRs6kRhTEhjlcWxMHglNJzNbFOv1tut6EZ1OZ8GH29v1m9fv2NrpdGYMI0FKKaMaH/p9vNne&#10;TRCV8j1CKcuzESG3HEQAgVE5RWAsCN3l5c0Xv/+679Wauqom89nC2lJS5vnrIQ99/wuQeFQroiLT&#10;mMuDCqiHmEyE/Fccu4iEClAUhaqEFJrJ5OT0pK4bAHj77s3bt2+GGACJkUSkbduyrEAIBJ0thnY4&#10;mh99/NHHn3/+yw8++HDoBxFIMTrnSleMU03NF5sBhLIudt3dn7/53dXypWJLJhoLbFglZrIeUbLG&#10;GDZ1OWWY/vlPrzFWBA5BicAZZCZCEhFn7WKxePLk8Qfvf3B2fioiq/WKCK+vr6u6tGWRQFztbjcr&#10;JUBDbDmhrLdr70UjMlkEImIfY3aVLssqpNgPQx4oJVDFnBCmCKSqjGPcEY2ZQAT3lrA8qjrzbTRL&#10;eAhHWz6AXNE+BMAiSkTeh2EYcvmdbT4OAFhE2GSLgpHQe0C/+8peESFbgv0Uw+SyIxOzcxqNuqIE&#10;QFUonFPR7W63azsfgjHOWMvGWuNS0iEmBarc5Pzs8bNn733y8eePnzyNQbshqLJzlQohWSIjMia1&#10;pCRJJGTLDKSRdipJdHQCzYyaveg0U533BckDlEI09iMOgAcPfoYPbIHzt9jbp6uqShY+7qt7ZEIQ&#10;Y1gBffCSGbAEAPCAwAyQzSD2+y+Nkk7E0Z1uLN0OgTj5JwSYU2nhXwLA+JOx5z0zlRDzxQ6KIIB7&#10;tUvWsOm+lto3/TNUz0VdkqQKKgIZu6mCisaQwh4AH6DpQywK+6OnegBmdICyafRZ+DnspHEIMb7c&#10;4RyNUFD0Z//l4WP8zjryLR+iyp+8yP2HPEz4Hyrv9AA+H+LJwzMPq+WwPH6O2x98mMN3zNdH9qfd&#10;8zvGoF3dhww/hLQHrP8zLI1AqpAv5QeEBRCRGEQFCBlUUowyjsTzUTXZHT378KSkRC6ElERB1BpX&#10;OJdiXK1WCJoUy6K0btT+IIJlO9YthESUfZ71PhJ4LxXco1/KM+z8NZVywHeuYxkI93JNAGTjqqaZ&#10;zWaFtU1ZktdFNT1ujl5/9+rHH14dHx2XJ8f1yWwxP2LEaTmp2RWCs7JZLtebtrNsHp2fv3hx7vvB&#10;MM7m9TC0ImkYuug9KBjkUYGY+0HCkkgChzgWZiklNkiQAAJCVh5GIqOAgFYFnC2MsUhorTGGqrKw&#10;zqqINVzXZd1UhXMpyW67+fbrr7/88svb29thGESkKsuiKOqynM9mR0dHp6cn5yenx0eLsnDBD9fX&#10;11VVGebV7V1I4fZuub7bqGhVlc5aEZ1MmmndLOazvPe6ojxaHCNyjImZY4hEYK1BxByUqDru1QQg&#10;MU2mDRvu+i4E3/Vd2+622202Hs4hnXmBIQEzpyQjGTgGH3yKIb9p13V52xyG3jmLTICQm4kKSTXF&#10;GJyzQ/TeD65wPobl8kYBMJN6QMiwSFLQGBIR6b7bVhTFpJnEvOQQLXOGeMbwZDKpm6IwXFZF17WX&#10;l+9MYcu6tNa27bbvBxHZy69wNFQHPmzRaQwQHXm4KIoAhbOnJyfPLp4SUgohN6KISJMcBAgZX2x3&#10;raq2Xb/dbQ1bNgaQfAjm9NFpiMN2t+u6brNJKYWmmVZV45wrrPOxBUBjTPDtYjGbTqch01ZtJoRI&#10;Bo4iAkr7nQ0P0FcVABMoA6SHjaUHO7kQ2UMTFw/X14M/HB6kMAxDUZWIo6u+AlhrQQhQ8g4cVVKK&#10;SROKUU1NYQyZkMSkJCLDEA2P2xnuHfwElACV9s6JAAACo2cF7CfYgIismLmOqERADm1UjUPo2yEO&#10;kZGrspxOJrvNNnfKA2CMXgRSilVZ5q0NAHK7L9PeEEEdciAhMgikFtVCgsI2ba+77bZt46PH7z17&#10;dvHnP3+tKq9+/OHps0d/9de//vDD9+/WtzfXt9a63W632+1Wm/UXX/z+5cuXTx4/UtW6rnxYIvds&#10;VBFDSI5oH32hiAYR8gBMISEAoKiKYs7SwWEYbFEyY0wDKIYIk9l0vf5xGNpf/OJJ24Wv//yVKqCy&#10;Kg69SBIVg1CAiggGL2Sh7yKRjZpblSRA2+3WW+j7IYbaWhbJxryikGKMRVmVXJWVWywWF48fLZd3&#10;b968Ozs7IxIfihfvPf7v/tvfrNaXN8vXw7B1xJQUYpIQVXm323311VepQyadTKcphTdv3p2+Pl08&#10;OlnMTuG771fXu1W/85pu7zY+yrMnL54+fXpzcwUa73Yb731hSyLy3rMZ+74ppTx5gwct4f0KGbvp&#10;+C8u7PG+kW9oMaWEBCgokmu1ZJBExoZklBRjTCKM3HWDc+Wb1duqqh49OpvNZrYoOx+M4fNHj37/&#10;h//0D//wD7/5d//VX/31Xz8xF999993l1VtJslm3bzbvXjx//Pi8TrE3bFXH5AOA7K1Ce9euNDLj&#10;mDCpoiIIolEAYihKwxSJCiWMPoZ+KBd157dlUWBZDkMHANZakRAlXi8vd7tNWTWGbNt3VVFbVzQN&#10;r1dbYxyAbDdbRB36sF6vrWUVwBwsqVl1zyqAUKRoNZVIpClZpulxpVEZTb8bCIt/85v/5tmTtyp0&#10;dvro/Py8ruvCOSJ6fP7o5fc/qOByeTepJrvVtn7+fr7lOWcTS9+3AKiUO+hZ54BZVgDZWz5f8cwA&#10;YmzBphhCv9ulpOIM5fDYoiwcVa7kF8UUjbZD6xxtdu3QtcTGWJsTBMqiqeuq6zoJ0hw3ZWH7vosh&#10;MPMwDDHGrtsxc0qBGdhACL0iTKdTNTT0YbNdsSlXm/UQ4usf3wDQyflZVVVv3rz7/vvvry5vXFU+&#10;ffqUmQE4pR7GTtw4ik2YsT0A0kiIxP0UDwhUAClbp6CO9ZkIbNbdq5dv/8f/4X8+OnpibYGIbdta&#10;U1hr+n6AvfwvV2nMTJQLtYNDzn0T6CBUGZ1mNe1rSyLAYRiI0NoihVSYAkpIkMRD6AEjMRpVLF2z&#10;XC63q24+awY/TCb1s4vnn332y+fP3yM02/W2KApEbppqUjdF6QAgpYCI683OWBpCXzT04/XVty+/&#10;9HFli5jEV0VJCNtt11TFpJ740JFFowo0PH/vmeEhSG9MhUApaoyJjQEQ771BU5b1ixfvf/r5x6vV&#10;bec7ALDOtX1XmAoNsrNZ/EZMSilISimGKL33JbkowpBoFL7iYcIGY82tWTZPxCIR9p3sQ0n9YAfJ&#10;VXMepkUQQRRCIyIhdKpoTbTWIjlmUo0iqBFD8CKyYyJkVW23SarobJE3pORiIgZCJ46ICDDB/Vsf&#10;6vK8+2ka6/5cSeTneN9nhZS1lpBThGEIhoiYkqazRxefhqjIm7sVW6spBEmgLICTZjKfHX3wwQeL&#10;xREkACJJJEKGbVU1hl3XDQrROXdgyQxDR0Q+eYOEiJRdakWRdB9mNBJricg565wbhhHxHgJscM/C&#10;RcQcyX6wZcoazrT3598/8yfzOtzPHLLsqzCW0DAn3WfG5irN2iLXMAKCyKhImPIVoJAySVh5vHUo&#10;Jh2prPuqbhys0T6h/OcM3sNDx/ZExsD5mSm3NQFIIQEYyErI/XLK+BNAAFhygagUIbGKWkVMoIRI&#10;qgkkCaAKsHUIosJMoICas+QSZ0457hXjOg4tg4wWMEKIaJgBBYEUBAFFowokCZI0pqhyOCP6UGgN&#10;gKIJFEUFwSDpHoGO7/ITS7CfINL8tMPqhQTEoILKCYEVRCU7P9IYCPhTdgDse0D5jv/wXRAxrxN8&#10;YNBNe604KBnDD9fJoatygLwHxL5fSD8xA3sIwgFABEUj7LsDKaXCVcxKRMYYlbhXb9J+WzjMmce3&#10;HvrAbK2hEHvv+6YuCltpSr/73ddnb692H7348P0nVYU+YIRUWCOacD/6izJeCIeJ9/2qgzzkHWOD&#10;EbOH5FhKjLtVEskkFgA0zMhgTJRWMHUUYwlPH12cPDr/4+/+9H/8+/+zmc6Oj4+fPHly8fQpPLM/&#10;/PMX3/7pFZlSrbu6W968vfzww/cnJy8+/ewDIGjbsFotOQYcaAhRQwtt5LJQS633iQBUBTBFiNEr&#10;CLIwo+9bJS0KWxVF3/kUoaqMChFxSqnvImAUZFfUDNQPngmRrLPWWBt8v97eXV2/m9TV1dXVbrd7&#10;/vx5WZZ939eTaVVV2/Xm7Ozs2bMXxpjQh77vt9stETHj8fGibXeI6LteBIbBT6fTpmkA9OT47OTk&#10;hBFDGDabjWpCw87Zu7s7IprNZqvVrYgisjWFqsYhGufm00XW+oYwTCaTruuGYSCiEMJms+n7nojK&#10;ssyM2hg9EU1svSc5CwBYa1VTN/SuLBaLRdKkSZFpGIaQoux1wqLCjDEqAJRNnUCHMIQQlqu7zW5d&#10;1RPDNqaoWbMgAEQxDs4ZAABSQiqKwlharVYi0VrT9buiKJiREApnneGYvA/ph5ffhTCcnJyQpc1m&#10;s15vU8rNFRaF3OEkJLI/I3HkCAxCgugjMVpb1XV9dnZ2c3NDRJaNIKFo1w/e+6ziXq/Xbdv64J0r&#10;fd9GP1RVoyCgsFzf8f/0v/z3p49OgXTbrkOKMcTdbte3Xdf2GtWykZSYiQkfPTo7Op7G0CmEnPiU&#10;75iZOKQKzOx9KMssQALvfW6KZmNnzRprFUTIiZREGeDT8dFR17a73ZaIRBKgKKhkes5+01FQImJj&#10;8qWY2RqIGEQoO6bthSqAMaWQog+hS/l9VZiNsY4QOZ9rQh0xzEg5goN7DBEQKgozGcMgeXhCKpqS&#10;GmIDNg6R1VS23N5tLl+/7badQa5cwUTO2MKafNJyA8KQRcg5yWMgfbaSzGb0KSZQAMnUREfgiGtn&#10;6pjI2Krr/D/+h/9vNlucnJ3t2m03tFVtU/KLxfz586ez6eR2uYwhMvHV5eW333zz6oeX08nEd31h&#10;HRGwiYtTPD6zZW1Eg6rPrisiyZApXGWoiCHG4IlSlsQDYAIQBcUcOjp+VCKMIVjLxpKkyETOmPVq&#10;FwLEgG9+vPK9NJPZ6elJ8F6S1uX87nZzfbVGMF0XVqu2ro8Mlb7vReObt69Pjo8vLi586NhijD0S&#10;imoISRICmMX8qN364GNh7c31u7o2RQHHx/Wzp+cvnj6ZVNV2eVubAoNSollzsl7tbpbb1c1aQrq9&#10;vTk6nmdAUlb1x598dnWz/PHHt7e367u7dRzSbDI7OT5bzBfXV9dd2/s+IJAxbJkkeYmhLM2LF8+Z&#10;0TmHiJaYkQxZw0wIKiIpSooSE4hkrgbAPsgE0RpXlhURxhj6Ydgru1KQKKqkkqM3YgpJY0ohj9WS&#10;qLVFivTy+1chRAB88d4HzGbwvqxKH/qTk6PZ0dSWtovDm6s3CeSzX346bertatXuuqvLG2v46ePH&#10;RCmkPgcE6lhtmAN2RxqZcj7buVIeOyCoU6ne/Lj66st3xtR+UD+E4+PjZlJvd21hSwUwlokADYhG&#10;56x19urqatfuTk9Pid3qbt11Q/C5sozD0O9227vVbd93eb+s6jLGPJ9REZ0002GImuizz385ncxS&#10;1BQkBSW0EoHJgRAoVGXz3osXz18877vdLz764H//X/83gzibzauy9EPstq0zBaNp6klT15Urv/7y&#10;GwIaem/Z9t2Q3Sqzg0AWXQOiKipQTIkNJQ1D6E/Pzx4/v+iHsF7vJEqIUQREIcQAQAnAsEsKmWM2&#10;aWYqJJFTRGssoel3QwzRkFnM5x9+8EHfdtvNxvf96fGxc2a9Xltruq4rCkdW23Zzc3t9crpQkNz7&#10;2O7anJQTY+q9Z2vZmG+/+/b7ly+X10siRoVPPvqYkVMMTdXEECQFiQlUssw8pTDOZlUgi7Dh4CWq&#10;40hCVCNU5SR5TAF+/5+//OUv/4apNOTqqjFsDLE1ZhyC7WF0ZtgcZlh578xqbsaRewO4n6yPKIKZ&#10;sycTFa7IAy3H1hmLSozGkZuU00k9D13arXoNZLGYlHPfx8X06Pnz93/16ed/9au/Pjo6BkUirsu6&#10;qZu6qZ2zt+vlP/3Hf/ztP/37V5c/3G5ulNN6t+zD6pvv//Cffvd/bbubskZ2WtWsEGPqiUBREMHk&#10;SXuMKERoJeIfv/jGUFG6CSgUjmMcUkwnJycpwL/+1785Pj5eLI7W69vMqlveLYNCRAT+/wl7r+ZI&#10;0mRLzN0/EREZqQAUUKhqLWauGO61S9pecvdyX7gP/N3kA22NZmuXu8udmdvTPa27BApA6hCfcOeD&#10;RwSyesaMaWWwKlRmhvqEH/fj51CfIxV07LbGMVAU4bKqt4/HvuO6rGPMahubMiOaajYjQ6fTMaUB&#10;7pJuiyyi3XsAiSHzQOtFY401hrQ8S1odAhHJIk+ywzBELJJBAAaXRaDBT1g1+xIwW4M5xdCHFGNO&#10;MfRdiiHlpPrzw8+oNWmksRak0mlKNwQwMeWUcmZhATIkADGlPsTMPNDeyYgIojHOzWaL65vnMfLD&#10;47bvs7FF4RcvP/j0yy//7osv/uby6sa5smtTTGxMURSVc15Yadg0JMiAUwoAPJtVrPF95iHmZpEs&#10;COhsUfgixRT6aI0VlhgCAlrjdG1G1SpVDjmZCeJqUIhjBVhEFBXzyJomMiLgfWGtSyEJCydGQGAo&#10;fJFEMou33lqXWbo+xJSKsrTGGeuLcgaIoQuchdDmzN6XWusdyEIiMIotDIYXov8PAipionpjBkda&#10;xa/+TAqdY46ENbpiUJec96q1qnE/RGpZazbACVS/TGWjCNEQOGtBbS0MWYOIQihkKISOc04pijAZ&#10;EuGUYopBy+HOWRA1uWBjyDmrXfrqcE9AxlhO3LWd2ncBg7IYhAUBnXGSVERJe9iMMdagMWRIK6J5&#10;+F+t6U4l1umPLjVaBXXOGzTCgkDWWGs8sHAeurYNGUJryFiyltSzYCibk0ZkY1ym6yWAuoQMKuIa&#10;B+lYUruTrKVSMolzjimE8MQbF4kxTgmL86yWihWq9CkIqt6rsHCWFHNOrNBCeCBC0rhh6/hw1o+Q&#10;+2kkDEXYIY0mAMI5CQABpZhD5BiydeXx0L56ddc07XL9rJwR8KB+P2F7SwZEJCdvLKvujUprC8tA&#10;KKKUkyjdgQAEWDKMfFSikQ1kEBBFOHO2VcHW5MK4VdViCkYun116X+zfbU7323hsXt7ewrJYfXH9&#10;m3/422LlovDzyxs+9ptX9xflZTEv2/tDTN3ty5ub6+fbu8e5rW79hekEjSNHs/msKH3TNAbFIHky&#10;knLpCxFJWci5JJgBgEAyE4IgxBwysyAgGkEn4IhKg1UfCMQfdu1x31xfPS+L8ofvf3DOzOqqrKqb&#10;588vL9YifHlx8eLFi3/6p3/rfdGdWmfsV1/96aeffol9fPXLz8tlvVjUd3dvF8tlCPm4Pxq03paW&#10;nLfFrKybU2Otf3h4NMbFmL774VsRLooCCVPf13WFIJLz5cW6rIqUIhCcmpNzFq1ZXaxm9Wy727FI&#10;ZhaA/eGg608fu/liQcaEFBLnxXLhi8IVNoXAnDNw1/cxJbLkrK3mlTX22DaEiJaycOKEqg7ObK3x&#10;VUGEOafMqev7U3NSznAWITKANmfN52HKMtUvrbNFs3AIHgAAIABJREFUWaYUuraxhjIHb41wYo7L&#10;ulov55ZgsSi3m4fmdLy+ubm4uODMd2/vQx8RnTBmbZgHyoKA6IrCGoOIms101qrxlyU0SDH0X3z+&#10;2WeffrJ73HZtqzwylT4tfOWsrWe1IXM8HULomXMKMfSdJURhEoYcgaP5x//t88VqXs6KEPqmPaUU&#10;dfodtvvD4ZgT67bjHH7w4YvLy3WOrUgWYVFPAhwS21pjSSk7p+KZooptT9nKX8vxqAq0OOfm83nT&#10;NF3figgiTD3ATylMbQHStpYpZygiykYnVchkBNGWIdY1fsjSaa288N4jDHIB+t1j6kvbcp5oADDQ&#10;R4HIcGbUNUgXLzTIAEKVLznBcXc4HRrKQEjAIMyWUKnnY+KQDJFqCSIOEvbWDpV9IswpCwtrWoAc&#10;GY9oWSglmM2XAPb7H3/e7Y5kzHK5TDmemuNsVnlvmfny8lJhXkwxpcCSOaemaYw1IBxCV8/d8oJX&#10;F66qrCADJICs9W0CC2BQiIxRVAzIQ+hDCnsNji9V7BD1lmVJKRsi5wpfVI/3u67Ljw/70Ker6yvV&#10;SCN0iMVh1x8OnbBNUUSwcIuU0mbz7rDfHA67m+fXL19cAzJiZsiSs4AQOkLPQsz4+Ph4PByfPbt6&#10;+/ZV2++fXS9un1/ttw+vfvnp9upZQfa42R82BwO2KmqC4rTvtrvDi5ub4+GgwgBdG9aXl+vLS1+W&#10;H3zysYA0TSuI68tLZ23b9m3XqW64tVZyirEnA/WsurhYrderqqq0P8Q8aRfDkGrRkEMpogP9bfhp&#10;jHHOW2sAMKWkcn8Tk4w5geSJiqVBEYgwowB4V0nCr//0Z+e8CByPp7bruq5r21M9m81X9WK9qOoy&#10;xNB2bcp5vz+sZrObmxtv3E8//QAgl1ersjLWAUIEzIPBBmjfnebWzaAQLYN3EyidGUtDy5++f/j2&#10;u3sUL+IAZL5eXl6uWXI1mxmDCMDC1qB1tppVmeP+cGzaFpCcc8a4EGPb9Ckl3eQFcoyhD01KyRgy&#10;ZFOO2mOmEUbok7PFzc1t4QpjbOlKRANCfYjAmJi9LXSehz70Xe+d/b//03/qur5wxfPrG465aVpL&#10;drFcQM6WbF3V9+/exZBzygq2QS3jYCwNqAMIgrE2QxbhPvfM+YNPPvzk049jDiLsC28MlaVTC98k&#10;WXN4AKKRtLWuquaIlsg4NH3fHw+HEKK3/mK99s7f3z/mEJhzURTGOEPqF8/H4x5IqlnR9R0hxaQO&#10;BM75omlCCJHQFtUspXT/8PDm7d1ut6uKyvuCiD7++GPvPaE2pojkzJwQmAhEWAZxLMDBlfqJraDV&#10;9gGZossJZuXyh+9/9q7+9OMvb28/MuREwFprrQOQoYyhjTA0fZKGDOHIpcRhCVWqEvKZhOm0PANA&#10;3/YI4LRdXAAFnPNVWV2sr67WV8+f37588cFHH3z0+Wdf/P3f/e4ffvePX3z525cvXq6Xl846zioe&#10;CSASYtztd6/e/vTtd1998/2f3m1eH0+P95tX//0P//LV1//tz9/94dXdD33aGxvJCVICyCJJILME&#10;xKycRBQhyc7Y+WxR+sX9m13fiiTyvgzdyRpTVeXj4+bjDz/553/+X2NMbXt62G362HVdtzsdD22X&#10;BYAoo/jCnNodWSaVbkD78O7QNr0xjpOQMdqSZ41TyXRlnWlUO4q74rQj6i8GhSoiY6wxhNrYPaTn&#10;h5a7wbqdQN+oNQf9D1EL0xhyTpyycGZOiJiz5kQABUXpcH2fhbUxACanWiWbjRH7VMLiM4GiIcd3&#10;JnighirKHx71N5yzvqxmVVVfXF59+slnLz/46PLyWT1bpShN0wiDCFnrFaymOFgWa45fxQJzToNp&#10;XGYe6N1DQKC3znuvSfacs3POWqvtbXoyWjEzdugQhlHWeGKfjmW0JynjKd4gIuec+j8pb1ypjwqb&#10;U86I6K3TsEe1D0SUCUfWGkOWiJzz1jqQ0aNopPgOGPg908UhbwRaxxp8in6Nnc5B768CKYCREz00&#10;IAPSlIx6+tSwPYE6zY3blWpVj6xppWuz4kItEyCSMaTuGoamk9au18nxCHRJyjzeCiRE55zXzkVj&#10;mBlE1bOtNcYaa8gYMsBCw+DT9IsuWYPgOfz6/AezrvOa6nlFV28v4jA1ECmEoFlpHdJa+38PkeJ7&#10;N2rkST3d9l+9eTqi4DAdYCzJOOcGZqLIZIB0/hF9568g8Xj3plL2KIo2Ug/OO7T1E+cM6im6GKfP&#10;NE30VhpCAqQYUlFWOfHDw2a32zGTL8uqNJlBRRAEpOs7Y4zXPsH3GPcoQIIIAobs2b1iRNBSFOB7&#10;d0wXbjQogOhI3ZwCJABw3qPAJy8/XlR1f2pSCKtl3R92dkZYGCQEkXjqKVPfxvuf37365fVuu7t9&#10;flsVxaKc1VRuf3nLIfnSvnv3DjKHppuXRWFMc9gDJO9snwIZIwio2jqcrbGSo7pkZQYEIuOIHKAD&#10;MSCOhVAsUZEZUmLvKu9Ka0zfd/Wifn5ze3v7sg+BEJ5dXxfebzabh4f7ru+AoO+6ELoXL58fT4e6&#10;np3apms7a93r12+bU1PX8/l8oXXaq6ur5XIFIHd373Lm3X4bcyoKh4jPn99Ysimli9XaEJFBa0wf&#10;wuPj43KxLMoiZ6nndUpxs9mqR3Hfh7bttPgPgKvVGgmKonTOOufrehb6GEPU3GXoI7MUZWGcBcA+&#10;BmYuq6qqZtMSotQe770vyxBCF3oRPrVdHwMQarVQhIaEjIAIgQhZw8xEWNe1MRT6jnNSQUFHhCiV&#10;d8vFovQOUVgSIiwWi9vnz31RHA6n+3ePfRdSZhDKDDmzoHHOaVcdjSlLGBI96pqDCFJV1e3tbV3X&#10;++3+8fExhoiIkJhIVSElxnA6nZq2UapOyinl5Jx11jJnY6gqCvOP//ELMuRLX5VF4R0C5pj7EIgs&#10;J26bY0hBIFmPL26vV+s6pwEAA6qAbR5KwcO+lb0vyrISkYHxqA5iT1NfOzSeUHFRFPP5fLPZpByZ&#10;WVDUrEwxmcBgAiyjG7Bm/hhxaHBhlDGNaox11thhYQXmLClzygg4K8pZWRESjPlG5QsiokpTaOeV&#10;+k/oqVlCSzafAWBCwyzIYI0rXNGcuu3jpms7g4bIKLFNOJ8vmjh63KWUrLW61UwLnDFWtci1KAdI&#10;gMgMOUtOMpstnCt22+Ofv/0e0KxW64v1uusDER4Oh8fHh4ury+e3NylH9QrTR/DweDebl0giyM8/&#10;WFezXC+oKJ0xApI4RxD1/jXMpIYTxhBnVn0dEAS0pDpemqcEnHyjCC1zTjETmrIqqtl8Xq9Dzw/3&#10;m812u1gtVqslEhI6lGK/6/oeRChGlVLEELoUQ06h79rLq8XHH78gI4gZUIBzjEmNMWbz5Xw+1362&#10;7Xbz9u3rsqIvvvzoxYvr3e7+xx++n5XVxWq92+63j/vQJWu8L6oQePu4/c3nX87rOWSYL5bb7VZE&#10;XOl/+/d/d3l9+frdm8f9NgOjxT50Tdcy57osQ9/lFCUnRKnKYrVari9WZVko/kEEM0qaIQLik1XG&#10;VPHSnzCy7LwrrLUpRc08Ten3LAqDOQujSpWi1gBAGAmoKmbHffvN138ufflw//Dm9Rvd0a1DNMiS&#10;luvFYl73fZdjdtYfdrvTsbFkPnj5wfX1jTUEEMoSESJRBhDN6Wt6WzEcopEhyBqwsQCAGBBPuPjl&#10;p/2f/3yXkydTxhTR4+3LmyzJGqONxDrGCMkXPmfOKTNz27QAUFUlAuwOu5j6lCMgG4KcY0oRQJyz&#10;Oq01bAKAGGOKeTFfFkUZupgzO+OIjEVHZHLMzGxRwwskEWPMarn+/tvv3t29LZx/+eIDAjoc9inF&#10;1bxGxJj6eV3vdtvj6QiAqgzB6iKgefEhmzaosCbOAlkQysr+w//4b3772y+NxaKkel6w9IDpeNq1&#10;7bHtjyzJGAQU68ywsjsHALNZ7QzGkE5t2/XBWlv66uF+s9ttY+L9oYmZl6vVfLE8HE8h5qIsV+v5&#10;ark4nk45swDkDIjOF+V6fT2rFyK035/evH779u3rGKNzrvSlNa7v+5ubm8ViQUQoyuRTM7OB0MGS&#10;Bl1OAfpV1Dj2qKfAIlQW85zoxx9e3z7/4HJ949wMxBhjnXMAmHNGNN6rFBYN2w0N6BlgXAjOWH9T&#10;j7AhY2hoTB1KFgCl9xo2GyJfFGVZGjIasnnv16v1zfX1zc3t9bOb1XI9n8+N9QiYIqeYM4tmEmOM&#10;Tdccm91u//i4eXfqNtazsdyngy2ScUmoJxOrmUErmXtEQRIiQGIkBmSyQpgNJkfgjfe2XK+uH+6O&#10;7+52HLGqZin0aiPx8PD4H/75P/zmN7958+rVDz/+kDilnGNMTde3fac+qhmjL6hp92h48IkXur/f&#10;tE1PaDV9qkVU7TTjUYMKBv/ts4czpNNY0ytjDk19IIY2aw2yYdDEHD6lwTeNyd8BtGZmltGzl7UL&#10;MeeUc9I9OucUQh9CDziQhHPOMccQ+hiTCsUpmgXQGiFOWJGeXqryiIho0BEaZ31ZFkSkLZlKyfPe&#10;z2bzm5vny+XSGGOMbdtWK2kxxhhjCEHNRay1IYSzEF+/B2SwHX566XumPskJCE06vVrO1S2Yz2DS&#10;BDZkZHRPbFU5c4FSnjMRFUWh71Fa7IRnBMBa653TG2Kt1W66nJKIFuLQ0ACMc06aMNU1h9TJQpty&#10;NacxhCE0hkc6QoZt9yxM+vXrPCVxDuHOsBz+5Wc1qw8gE8jGoYI/ZPgVfbGMUHxogBZ9GGPJUZQS&#10;O7V06V0SNQ3mCVwPL31eOJbc9U7CmHoYlo/3znzo9YVxbkwdFueYcPqI/tKMoJ/Oh6kxMUY9Io6R&#10;9Nk3vXfQ4YbAkHFDfTJnC+mvbr4+IRrfNA1COWtUHob0EMICnvlLnT/EJ3g83LGnga3rxnuAGZ7+&#10;OaLN6XQQ8Wl71+KPSr0aa2NKMUQWaZv27u5d2/Wz2WI5d1rKVmEcY6yARI5Wm2vVWRoURgqzGHpq&#10;URxv1cD0HpU+SQDyqDPHiQ0Z55yz3iAZcoX1wogALz7+sCzLu819yN03335dzWeutM8+fOZrj0KA&#10;pm8ZIjmqTrv29Y+v+v3pw+vb6xeXJFKWtvLEbft8fbN/c988bjm09aJADx1GW3km6EPPfXJIse2A&#10;JUpWPQKDWvnWIjxAJhApXDU0AjB2XQohMZB1hXXO+bIqaiL7y6vXZVm//PAlgHz73bfv7t92fVtU&#10;dlYXP/3y/WxeMOTL9fWPP78WBnJus90Y69arhfMmhBaQ+76p6/Lly1uW7Jz2x5oPPvigsL7wXukG&#10;ZVk65/rQG2sEuA/9xcU6xN46Z627e3f3+LgRJhDKSfo+imDOcnl1tVpdiIAKLrRNX8/np1NbV0tr&#10;CucrQAQgdTMOfVQFCmutNZ7QVOVsuVjW9RzIAJK1LqWoOaP94ZiZkUZf+kFRBjWjrHUUZi6KYlkv&#10;ckynwxEAhJkGmz4pCz+fz5U5Wc+qwher9cVisTzsT69fvd5stillRIuISlVxxs3ruqhKYwynnFJS&#10;2KwZNATOOXVdc3VxMa+q436/22wJYTarrHUGyDmbUuz7rmmarusMmcIXMaYUEwLM69pam1LSSq35&#10;t//7lzFHkVxUfjFf1PUMyfRdADT1vA4hnE57Ikbky8v51bMlcALMAknDei3F55xVdowll0VZlqXO&#10;exxdWIbl4y8yl0RYVVVRFA8PDwPlbvRA+tXSoDUjQVBdimH+E2oNWoQRkMbim7VWWAySLpaQuSzL&#10;WVlZa5gTaOOriLqH6PZDg/XiQC8RYQIiIgXAanZP6JgBhZzzBmm32e93+xiipScTVELUvdl7b4xJ&#10;KcFYtLbW4kDFfGoJUwU2XfCySM4MDAyYGWPOzs0Mud//8aucc45czuqLiytmOR4PTdMA8tWzy8ur&#10;S+uMQGaOXWjv7l5bi0Xp5svZi5cXGQ9VRVXlrR8yEACIYsgUkhG16oDEnDkzA/NgAWUH+uSwqqp1&#10;jZraGQV1mrper6/Ksr66uimLEg3VdU1oDZV9K7tNm5kQbExBC52cEyF6Z62BalZ88cUnRNlaUAMP&#10;ImOMSykLkPflvF44Z//1j3/M3H/w0bOb27VIi8IP9w/v3txdrp71bXj185v7d4831y+eX79cLlah&#10;DZ9/9vlyMe+aTphDjIDgSv/l3/722B3/n//3vz7sNmCw69uYs6afmVN7OhkD83ldlr6albNZVVXF&#10;eLGqQmOmPXUCwNNwxjOZN1LzLV/o1jVFdWOVQUSyQhcczTymSAaBClfuNscfv/+JM3/zzTc559Vq&#10;lVIovF8sF4A8X8zrumpOTYyhKkrVcru7uw8hffzRR7e3z6xFZ0UgGJLBG5bUSw1kiFtIAFQ4CYbT&#10;BhAn7C0u3rzqvv32bU4eyYfYJ04vP3qZJeecQAQIhXNmyTkBYgi9gDjnTqemOZ102gqzCPd9G1NH&#10;gyZdRhRlV2kmCMYmPUN2MV/mzMfDMcdkiBCNM7Z0hfq9CAOwOLLW2qoqLy8uTrvDH/77H5yzF5cX&#10;ZVEc9rvTfj+ry9V6mXMkpN1u17aNMabrekRi4Wl+8biG6AbOyIiQJALkv/+Hv7u8WjTdTiSUJYVw&#10;ytxvtw/7/ePusOn75ng8Ns0ppajS1jGmEIK1Jqe8XCytdfv9ydliPl++fv2678Jstjgem9PptFpd&#10;rNbrru3evH7dtE1ROCLabnYxZhZEwZzhdGzqen19fRP6/PPPP28eH0WwLCsEsuQAoO/7+Xz+/Pnz&#10;sVwzdOEgMKLknFjUzlGm9OJTaEhDksa7qp4t5/Xlf/svvz8du+tnL8tyHiNb670vACAnRjTOeWMM&#10;nlWQcLBUGeKsaT1/P+x+0oZFFhZR9NZ1XVmWi8XCORf6/ng6aT3NGptH+SIWEJGUUt/HEHMMg/em&#10;gMQYu647tqftftM0hz42++ah6beAfcYuc5PyAagXCCydYCQj1oIvrAgbI9YhGSAjRGwMGBQ1aQfG&#10;qlwctuHVzw8cDYIFZudc27Sz2ex/+ad/dzjs37x+c/9wX81mgJhFQgxdDFmYgZPEqnJNewDMqMYk&#10;QpvNvm0CikEZiJTGWO8LIjNBTZHzKf9UJ9eROZWtiNAYOwKZQXpMtLmb6Ky4p+hi8AgVEVT2Dk2c&#10;Fd2MRqXZJxEigZGXFGPsNFZouxBC5qy9EQCAo7ubjCVTek8eWRBRsijsdNanmA/H/enUdF2r34w4&#10;VFP7vldvXjlT35BRRUmh1HlicVozJ/RyDnRhbK2c/qn1twnZKijlsxbTc8ww0q+GnzDW3nUQ6sNS&#10;ZKvvjzHSaOgKiMYYg6QYTAvRzOoJMbY44WSfi4pG9E4OBdoJdI2lwRHZ4HhWE7SjqRr8K6h2jjDP&#10;A6qn+fgXyhT4RNzQsoScpWAA8KkCyaNA1ZBFEcg5MQsQTKdmjNVnhKOWuIhwHq9yatzNWffByYsL&#10;RgQ79dZOYwwmZtR7BU+YENf0nedPE8fVR385DQn9Xx1C07idjjWWInA67vkNHP6C7/3m/A3T+611&#10;51j3V8ma4Z1nxz3/tvNDvw+GB7oB/jX/ajiT+Jqu63ytPnuJHp1ZMoMhIuOsMSLYdv3h0Gw2jy9u&#10;XxZePcDYGSfAKUcNdMbLNUrL0sal0PeaX5sOrU9E5/uvJyyogJZOMTTWGbIM0IeeRZwzGThDEuS3&#10;9++WF4vLq7UhKJeLi4vr9ericXt4fXfvnPfOL33t0dRl7dZ+dbu6efGsPxzevvq5P0ULtKj8Ybep&#10;F/WLFy+quuy6ZrGYz6tqVhR1USHI+uLCFy4zGxgq9qjyhd6XRVkUFbOwCKJ1vrDOixCA865Iids2&#10;xoC+qNs2P795sV5fbXZ7FiDrhCWzzOb1n7/9DkDW62doqp9/vjPGOesQab6YWWcJ2DkTQnd392a/&#10;3x6P+1evfgaAlCIQtm1nicqiKkpvrX149xBCF1MEAV/6y6tLjTdunt8WRfnq1ZvjoXGusNarvYW1&#10;zlpfz+ZlOSt8WZazlPPp1F5eXpVFHbpsjC9LdfREQxbAAGJVzkKfchZEstbNZvWiXtiiiDHFmFLK&#10;viic8/vjaX84ojFgDKABoAzMgNpDKwAIlJmJaDGrnXO6j+gddmSI0KKpinK1Xhqy1trLq0vvi1ld&#10;i8Dr169f/fKm63tjTOEKQQBBMqYsqtlsVjjPICnGlMMw1EeZzxTjerm6vr5Ggd1uRwSLxdz7Iufk&#10;rbPWhRCmVOZsNnPOHQ4HAPDOlWWJiEN/LqJliGgMA5za1qBdX66t9TnLd1//6K0pKxujxNQCOiJh&#10;joBJOD7NdNUSHFYr5UGhqMbT0ySXYbEfUp44ZMVgSBaqTox1ZIzJceiy13VZGEFIxrQZDYJjQ8fS&#10;kIxOSSlKpF66QJbccj6PMQZn26bJIcY+cIpkDbLQ0LOm50dT7U7LZQBPbKjzdN35UqhbbN/3uoIP&#10;6IYBALz3Ocech906xsgpK7XAWgsDByOmlHKOOU/KDciSU0xkkwg4sr40nBiYb29vP//k49dvH07H&#10;Y9/Hjz/7tCxm3hWZ8c2bN/V89pu//eLmxbM+tWjl1B+Nl83+bVlTvbwASpqLYwRhw0woDpFYRMRl&#10;EUkoPXgHZDyJZAYW0ZF2trkIgFHdBwBGAmORc+j6A1Ek9PPl/PLyy9Xy4ve//4MBK2JSxOYU2zaA&#10;eGdtWZYhhL7rJMNxvzcIzrm26RGRGYjIWCLhGGPOkTMLpFOza07xP//nf2n67fKivLld+ULaZleU&#10;rqzcd1/9UPvF86sXfcObdweJ1J361eri5tl1VZR1US7q5bd33xFZZuma/v7uXbbSHE9d09pFaa01&#10;hvRwzf44m5XPry9ns1mMPRE5QuSszvHOEBGKAaYhhftkaS8ywgGYwsEhgiFhSZkjS0JN6AIDipwR&#10;7QSAJREYESAgGSwxJLQhx4xEKPTxh5988flnx+ZorDjrBVPb9mXlSTCHnCgWVYnG9BT/8Pt/PWw3&#10;v/nNR86WzEciEiYAAwQggGhAwEDOCCI08ryG8a/Wv3otRVF4Y6PBJFmXiaZpbEGa2MdJ6YQAEXLO&#10;beirsrYFhRDePd6dutPF8sISRdU6yD0SJI4iOQUBZGeseh3rq/AFEUnKwJhSCiEZ6jFDdryo54CW&#10;U84x9X0rzKkojt598PIWhVH4tN/Nr2/rurq/i03TEIgv/PG4Z07OOfU8yjkNlDZ4KiOIEBDmnNEi&#10;AKfUhRhZus327thuq5kxrnl83ALA6dSmyElYIKyWaxZ4eHzrvPHex5ARses6ydk5N6uWL24/Wq7m&#10;sWu///5NiuGDD83duy1LvLjcuKKo5+sQ5buv/mQMdl2XIhNZZuWow8P9pu1AwDw8PBz2p7KYlWXJ&#10;zE3TCGkMZx8fNymloiiMIWYxSEyUxYhkApU4G65yyluRcjrURy9j14UUzePDq7aNf/M3v3t+/RGR&#10;I6qsLXKS0PfOFUVhptwEogolDEN7iLT+IrA2Q60BhhSLiGQeGPaIdTUrnEeRtmtPp1OMsfBVUVYK&#10;MPqQYggx9xpUw6C8RcrfzX2IMXaxj7FPqUu5BYxkI1CPFIwNruTMnDkqyEsZXVEYRyF2IJFgVDZm&#10;HjOPLCjMnLFP+XT74mI2N90u9n3vwIJYQ/b5s+v9bvP4+CiCVVUxA0dOHEPKnJWnA4QWAKy1GaJA&#10;FkEitg6MAUmChhTmGkQhTMKRh0CfmYnUWHWKenV8qrIrizzl195/McB7obMMdePx70NfKxMN8tIK&#10;V1NmpWqKZL3JZI21NnatiHTGTtGqK3yMVdt3RNY55733rlTRRER0rtComJnVv133wRxZMWNKqeu6&#10;tm21XhpjiDFVVaX4J+fMHKy1wMN2qd+sZ65lOhFVJE5EA1356eKZ+axxFxGdcyEEDbh1L9YQXCvA&#10;em5oaPxa1hakp+LwWKGaejX1TupZMfPpdNL36zdMbwghiggJKPVa2ddFUYhlZu77Vm0/9Oiu8CJ5&#10;TCMo9UwYIWft5mZmg8haBDWGRAgwiZxlGRhgtH6VoUHsV2Pj1wTdIUrBpxQtnMM2nMaS0usYhAis&#10;KL7lAbuKIOpANQJK5RMCzsI5Jf3K9ARThZLR/ilANGNiV2R0q9JnNKU/xmv5tdjSOQamUWgKES2q&#10;2fKTIsz0JcysfPwMgzkWjLh3OgE4U6J6WrWMY9ZWSv7Vdz7dyeGxPaVs/vKd08enOQhnkdOk4/rX&#10;ZvRfAcDjz6eR/6uL1WtiZOum8u/TBxExK4lA82YyPE0AyjkjOh0v1jkiczy1h8Pr9fJfv/j85fXN&#10;BSL1KQEwIRg0AOlJ/1X5j2AAsOl7NYjRfBOMGSXFwAAwcSUUGFuwwFmEwTjrkMiKiF0Wfk6hE2Fn&#10;YvXmp19s5ZqmeffL69ViWa4siPhnxSf/9Dlc2vZ+//r7ty8X192eYrqr952b0fXtxSe//eST/+nz&#10;b/7lp2+//8kVPqZFtzk9dD/WV+trKrv9aduemrYr5rPHze71/ZuUszGua1pNykSVLkIAQUZQtQXj&#10;qKpKXxBzIiNlaUsHmfvCOaI14UVK84eHeDyanGbLxUVO3eG4azvz7PpTIAy5SBFX6+vCucxxtXbG&#10;QkxtVVeZ0+60taVhyn/+9uvj8fj5Z8Vms6mq+hTCerEMIby7e1wuF8z88LBhyF03X/ISibbbrfH0&#10;6pe3vrDzqt49bttj21Ofc5YkVVV570Mb7/sH50zO+fHx4XA4lHZ2dXW1P7ZVVVWlMeKILWRQSWlH&#10;3mIvkL3xCBi7uImHlFLoEwPFGKvZPOR0ODaiPVVjmWdq4hAE4UyEEFNZzMuiCF0fup4QOWcDKEjW&#10;Om+s976qKslcFC4lVl2ktm2bU9d1vUGyriCyKUVrsSzLohjCg9QHliQiBkm7fJSSoEpjReH6tiUD&#10;ReGmLcnIoP7onFMtKhE5Ho+cspbWOUuMqsrHMbS2DY3JJhIxg6PsnPOlu7q+3Dzu2mNjDZWzoijo&#10;xcubm+fPWJLkniWeE5AEBJBGgSszVshUBZqB/PRGAAAgAElEQVTfn/tP2TWBp4Wmbdun34+54fNF&#10;ARFV318PxzDQ+4lo2iV5zG/rFuh96YwtrHFILTSjHm8EoImQPVY2BvQ7HAsIIOt8YObBdH5c2Q2g&#10;IYtCnFUE0hIhMDBzjjmEYEm5gqKbsXOOkSYejnrqCOS+77uuYQZhxR4ZhCTlkHoRzGJA7PpycTwe&#10;fTn/9//uf/4//s//a7vdB05v376dL2sNmJqm+eabP/nKfvzxh8vlvKwsS+jDs/v7u6qm+dII9UYF&#10;rMAkTjmJQWvJExKCV6JTDBmAvHPWkBBx6kGQ8zk1ySAykQJ77clT4k8QwZj3ANlQWVaWiHJCspbQ&#10;h74XRgT03lvvcs4hnGKfHh82hnC1KuwpcwZDwMzInDkai87Zrs2Ze4Hy6tny+e3lj798c315PV8Y&#10;NF1RQeHtYlkJ5F9+eV3ZZQxQuNrbKjSpwQaFYhfrul6v17FPXdeBQ0Tc7/d+Uc7nc7xHTsF618bu&#10;dGjIQFnYy4vlajFPOSBwWXlfkEAWiAAOgBHN1N+iw296jbQGHR4DCcqMjrjnepJPG9XQNZB5/DZ4&#10;H1FsNpucZVFXL168uLm6efn8ZYYcue/Cqc/Nbrt3ztT1IoQQ+5D6FKT3vnDOv75714fT9U15eWUM&#10;IArYEdaOO5mQauYIAgoJMGgqBEVZtczeGWvJe983GZBF8na7vbq5IrIiKcWkWamRMQtd7AUyka5B&#10;ue2OFqksS+eJBVLqJQmAtksIAk5BrUYkztrCOlRLA2OYWZhDSDmcJHNVFCiQc+67tm1bEmgP+5zA&#10;OWMtBW3YnlfOma5rmva0LtaJU1H6GOPx2MBoUAcA2gkMMHDCEDHFhETGoLEEzMtlTSY7L2RyzMfN&#10;9o3ObmMcAabcLJa3ZTl79+7hdNodDoCI8/mSM1i0TdNxyt6X9Wy16RMz7Q9Ncb/fH9oXtzdVOd9u&#10;jrNq/tlnXzIzAN29vjs0p+vrq8rXWXjmy5tnvNuffvj++3d3m5zS5eUlIDZN470fSEHObbfb7XZ7&#10;c3OjxKQpMBpLDaofiyg0tmjqpbJOf7LGkPGu/v7br+f1qizqGLM1vlpUKQ3mARqPasPMNGanrN95&#10;THYemelr+EhmUIrpKCFwcXFxOBzu7++1O2axWBhyInJsGiJSnGbATKt3lgQAWUSdNVPSSCWF2HXx&#10;SCYK9MYmpJipB8qcA0A2VuVdM6IjQjJJKfQiKkJhhDOQCBMaKyJAuQ/H1fp5Pfd3+VR5Y9EzQ1XV&#10;iPTDDz8AQFEU5ayKMSfhkEPoY848WIHTQJoFMYDMwITgnAGTVa5pSECMwXfOWe/GuD4MhdlfxcEi&#10;IpIFCMDBX7zGzXYsvY7rzznsGdtxEyIacsZwzkKkooxq3JBRrIgQSs5ZKGjHlIbOzAwdKdnZWuts&#10;oXlbY4z35SShrNHG0OIopCV9IoqxHwWi7dQdqu1qOJI5q7KeyM962nqIMYyWqYlXb0vbthOemZDt&#10;rwahRrRTd+gEzp9u2l8bwNNChGc2G3pR6rA6uQSPyev3Ig0Za188mEsNNWFthFUAoF+IjGCnIw+g&#10;aEA1pKEOI+pmoYbtLKJVBFFJZ9VbmQDhOUgbhaD/yqXB+7HXX/6vImERZEjAZnjDQD1GEQQDkoXc&#10;IBQCwDlHzimlVBSjicZI79dxImNtZCrRq47G2ZIyUp4mS+oz/HZ+aWMA9oQAJ+Yzjb21GhlOHzy/&#10;6vPbNWHvicWgP0cr3f//ezUNSP399E8Vm53efP5tiMNK/Nfu/Hsn+VdPYPrldP5TDggRVfl1uqXT&#10;zUw5waB0o6ZEAEIAYq0/tYE5eW+RTJcSMFlTffWn7x4eHn73d7/5/IsXztrEbIgYsmYPlWICQzkE&#10;iKgoCs0aqJ0sEWkayHufRzNk3UHGGze4prFkAEKDdmZrmnf7JqRAlaw/uLKVuVld7DaPf/7jV8dX&#10;my8//XKxvLj4+MPVR7O/vfxi+/Mbhx1swvahOXSJHg4s3fHTm/XtrF7WH3/0oqqqpu9iDKe2k4TF&#10;KSJwUZpvv/vxv3z9e/A+I6ExoY0xRlBr1LFGh4YQkQWZQbQL0pHzJkNGxMJaztEZJILV1z/G2Fcz&#10;t1rWVeUAeV6XFxcrgXUf6xcf/C7nnPqw2W6cX4YUT4eD80SG+9AbY2azcrVcG0tVVZ0Wh8PhuFjW&#10;Xd988PLFYrFg5sfHx77vrb24fXFj7+HUHpfL5Ww2E8HlcunL4pvvvl0s6g9fvnz37mG/O6aU1EDY&#10;u9IaC5J2u13KIYTQtqcY448//rTdHqwvuzZJkpxz13XeW5lVUFI6djmB9wWh6h2EDBxCiEmWyyU4&#10;zEKHY3NqO2MdIyv21PYaFtVvGkasMaYsCgBomibFSESQmQwRYGGdcy7n3Hcx9G2MxXa79d6HPh6P&#10;x+320HXBe++s7UOSlMuqms1mmpwKIXRdByrbDhnAAEDmaJCcc1OKCQBUr6GunTc+R9Z8K41i7KfT&#10;6Xg8lkWheFjTtRovpZTM7/7j85B6ZvbeGmuFJWew1s5ns912I5KM4aur5W9++8nt82eCgVOXc1SN&#10;CqXCag6SWd0dTFWVzjvmQZguAwsIA/MgZTWQ9LSeZo11znV9o6xgRMznPRKQtc9XtZpZm3+EAXnw&#10;lkdJzDxsSUlSBhFCtGRITYZVTNOgc65wnsZmNkJUQawnj74h7aqAb+x8RVQAPPCBBQjIGodAMcTt&#10;ZsdZCMmRJaIY4rhiweTBQERmJFlp4dEYY52GQ5rMHqU3VQMTkBlTzinlsqpSyiBweXXV993peCDC&#10;lJMvXNOeNKPcdU3iNJtVrrC+9M4b48QXeHN7sbqYEfVIwRdUzUprKKaEQN6VxnprPKBRBCbAesHa&#10;AQKDKJbyV1Qn48w8RqZcLyJJ4o6QrKmcrULPITAwFm725u0jgCe01nphOB26pu1zkhxzWRbOUkzt&#10;5599PF8U1krmWJVudN/mopwRQVkWP/70g2B6frt2s9yGLUvrnPHG73YNRNe3vLnbFH728YcfP7++&#10;ccb0XeedK32VUr67e/e42RRlWdc1OVMv64ft/buHO0EJqW/bkyCsF/Ori9W8LgC47RprzXIxt8aA&#10;CGlHIw2kN1UOoZFJ/B4Da2D4WNUPcM6KSAgh5wQDh0z/aBOuJsIZp2yLDM06Fm3l57//r//aNV1d&#10;1gYNCs0Xc+WUzerKWEqcfOnn8zkhppgTsy/LEGKIyRB17amu/bNnC4AgEhFZhdzGzZlBzRRh1HQD&#10;tfIDEAKxgNXpAN9998755eHUZY5o0BR2tV6BDKrs2phvDBlrUg4xR2Ns256UfCuSYwgimRyigSyZ&#10;JY2jSYwhdRZFkZySITOb1WVRGkSLhIKWrPcFAuaY2qYV5hT7FKPkHGKXYt93/du3b3/47ntraD6r&#10;F7MaRLq2zTmVpS8K75wlMm3bnU5NCHGstYMAgiALghCSASQWtTXkJD0R//v/8E/WQeKWTHYe9vtd&#10;5lxV3lgUgKZpVNY/52SdDaEH4JRiCME4C0gAcP9wf2qa+WKxWl04Xx5PTTWrPv/ss/ly/u7+3Xa/&#10;m8/nhfen4+Hh3f27+/uyLItyZqx7dn19cfHszZu3r16/CX26vLqcz+cxhKY5Kl89pWyNOZ1Oy/ni&#10;5uYaRTRdx4k5R+GUUxZQ5yExhEhg1f6XJmEqAqGcpTnFx4f9By8+qYqlCHImMi4nUeaztX6Y1jSw&#10;cQcLWl2gRhPgMXUIRlcKAAQgQhBGAaPelMY4Y8lQ0zRt24KIL4qyrBAwxL4PnbrXxphSSiwIgIyQ&#10;hTMnhRU5x5w5pRBzTLlnyQLReQnpFPOBTMq5ibljFuOcxsNIElOXc7AWAdgYNBaNUcsvh2hIjCNn&#10;yRBASrKsb96+2b/+cVuVawvekK3KCgj6vpvVtSHMzNaXmYEhC/BggQeSOJaVY4kCSRlDxtj97rTb&#10;nlC8MQUAIhlrHJHJmVNKOum8tUVR0KCZjFMYnQdFPSKiUZXPnXWgTHsTqZoSDkrSqpA7FNnGYqBM&#10;En2AmhmRUfycWXjsh2eWzEOtSbTslHJmlpRiSjmlpE8qhJhSOh5PXdf1fdt1bdd1McaBPt12XdeH&#10;EFSUJeckIlpcyYljSDGkNGROBwPwCV5OsXvOWbXGpzoSjhukvnnCHnhG+yQi7/2EZzQKn6ARAOSx&#10;bjya/8FfhSI0qmFNf5++UMYqH45kVGcJQbQre4qxUKW7nYWhsGkJzcCewJF8LINLtgCeWa2qrBnB&#10;KG9myQICwhAhjJ8fhgGO/sLarIsT/jtHWYq8hiz/Ez92BMzTr3n8OXxmOCkEljylV2DUWkME1N5s&#10;FmCwzgMAoco+63OxgyLUiFffA+rvF1dhxLHnT/b8oYx5vac6p5I9xsgRBgrg+7Tw6UDTawLAUz5C&#10;AZs+uEG1S/uchrv93klONxHOgPT5EWNM50ecTl6FJv7y3KZv+Eu8PV0vnSm18hlr7PyeaOSg5SBQ&#10;A15BljyYO8MQvwICADIjMxhjETHllFJGY4gsAHPizeOuaXrrKl/OjNWq0hCiAAy2q6A3nNB5Z605&#10;x/xjacdO03MajXqeSAgGxv52ZBDnTbUsBKnPURCa5nhqTgiyKubpvtv9+O77P37dNXtbGXH95VX1&#10;4ouPrur5t19/+/hwfDZ/Zjo8PB4OTVtUZb1crK9ni/lSROqihD5CF20GyOnyYuVLt99v7x/ehq71&#10;BiT3iFkoASSEABAFY85dyr1zxhhGyJljil3ft117atvmcGhizG3X7/fH7W7/+LjbbU6HQ//2zeb1&#10;q4f7+9Nm0z7cN5vHrmux7aCsFuvVRVHW9XyxXl9dXD5brS8W82XOUNdLaz0ZY4zr+i6mRMa8/PAl&#10;A3/1r3/o+/bFy+dkoWkPgFJV1dWzC0AkQ5988mlmuXt7V5Xlcrlo2zalyJyrqqzns6LwiIAExpBz&#10;brFYXFxcXl09U3J+H2Lbtl3THY77rus0gA0h9p0mrbyItngYMjZnFrBFVRvnYsyPm83xeLLWCUDm&#10;Achl0SmjixoKS1mUVVH1XX86nSCzISsChXMkUBSltzbF4Kw9nZqUcmi79tTuj8c3b95uHnd9F7wv&#10;iUxOGYmqqqqKkhP3IWh/DgKAjF5xwDlnQ1TXs2fPrpZ1LZlzSsDZWbtczHURCzFyZhHhlLu2bZve&#10;Gjub1UYvUGAs3wIAWrJkvTVIQMKSAMFaQ2Sr2tuCYs/EMl9UVeUz985j6rJAGmearptafBia/IcF&#10;C/KU9vxVVuxXE15EUkoqNZFzVkqCqH/c2RpBAClzSimDWEtC+i5xZJOSkGMKZ+oIwpBj8pa8d4YQ&#10;gK0dYRuqoum0LwxUFxlKzAKoGyGPvxfEgTCEZIhIGGPMKWVgNIY8eQCIfRz3/qBFG20oKlyhdBFE&#10;zFlEEvFA4rLW9jJQsIic997F2KfMIoaoPTUffvRJn/J+t/2Hf/M/COc/ff0NAvf9iVM0noxgQnN/&#10;//jTT798+vlHxOKcqevS+avVRWVtCKElTCwkImStiZZFBAyCBSowJ2XeDk3LBRbOkklyzm7SlQ+N&#10;CooaY5g1GSg5JUS03sV4TOl+XrnPPv/gh+/f3L/bn06n/X5f+gsEE/ocY+y6KGyctavVxWo5S/H4&#10;uN3f398/f7G01sQUAABR/e5AIOaM1cxdXs3bUGXsYorW55RC5Ha5vnz27OptczweGmGTQv7mq28W&#10;dX2xXszrmjOUZXlxcXl5efnHP/6xi33k2EH/4tOXKcSUki1sajsEeXa5vlgtnQXgnFN0Fhfz2hc2&#10;xoiEzjljNAnKqj4Hor1e5myne3ppallT3ZNGi5YWJgCs9FBN7WtmRw14lWiggdpms0E0XRes9QCQ&#10;I6fUkQMy3pHN6GIXj6YJIQEaazGE0Pd930fn0VkrSF0IOtSziBEiGY2+psEMQwg2zUoRBsgIqaqK&#10;ui4A53cPuwwoBpRnCAAM2RgkYxiAJQMOiX/nB9044zCEBAghNiaiLywRCMAQdw9kxTTdK+dsXRZa&#10;MRPKKXFKQYRTDn3fG8CmB8piDVXeVVUREWII3333Z4Hc961A7kNrLM7nM5GIiCGEoiiIFHEEkYxo&#10;hFm5tQCaCydttzYEkQNDZmHjoCg8YKc0USIgA6nrRApELArL7FLu2/YIgEiRTCLCU7MHIGttjPly&#10;tV6tFtvt/vHx8fLZlSs8ojy/vb6+vjwcN64sd/vdfD4/NW3fx9liGXJqu+SOx8Vq6X0pQG3bbjab&#10;5WJdV7Occ4w9AAhk5CEijzHudrsh20IG+CnwAgBEoxEaESFlrf2e52lyBiLbNs3lxbUwNU1X+Fld&#10;e01siUjO2ZiBmKp1vOmziDhMAQA4bzA+mwVDiMlARKjdggAooNRT7/0kMhRzAoCU8lRzjplFJA3S&#10;LznnHFIcimzDfMkimVCsJSQxBMYbMjYLdiFrlykAeO/btu9DKKuFAJNBFbOe+IwoOcZYzSwhZw5V&#10;TbcvLm3xEyDHHPUki8KnvgsheO8RjLVegA0Y6x2Gto1dDDGFKFwiGINW5SdwLMC6c1ByFjSPBUZr&#10;rR3ZyO/tg+/tlTjhUtBtaHxM6j3+3paq6dxzIDFG/AmAnbW6ljNr15PRUZNSj2iAiGiYIMxJMhon&#10;SAaRNTACgEScc26azjnnvT1f6AAg9glV/XikUqeU2rYVEe+97oPGoiq6TWVhPU8dMzoGtE1UAfDE&#10;m4UzaIFjHVgrrv8fW2/SLEmSnInpYma+xPa2XGvt6moUugHMgAQGFAiFvM1wSHA78kIRXskL/x1F&#10;eOSMYCGBQaOxdaO7uvasXN8ai7ubmaryYO7+IrM7Din53ovwcDc3N9NP9dPvK7Bz8lbgMl2HYSjM&#10;lGkcxkegHHCW35tfeNQDfDyqEyZ/C4ZNCxfGGM1mzvYk9qNaEHg525RSyvclOxMiIlOmsU+sSE4y&#10;IhA5M0ErWwNycKioUNpljKgQegt35h4LlUd+JDPjO7vRWzjw7T+9RR45njOIBig6ox7LCAxADFY4&#10;faoimLAkuJxXzYh8zIcaeQfMAPCOVrOZ9X2PRwz2efDfgZR29Do+zyNwSMeXY1MdvmQr7KhKfHRi&#10;9+rfhcVQpiIeodyjs/0tZdj5i/TezRvemTl2xO6eR+A3r2v+8Z1vn5/ceWWYP6JvM6vL+0uLY/lx&#10;ZpKLKLrCWDwaRdMCZokIkU1zAkFB8gwQAJkdffvd692h+4N/9dmPPv1gtWTioDIIGI2NNRmLlAQh&#10;4ChwPT/Oc/F5rvMfn21hGY/1EwArSTckUarWdbakXW4v1jfPX1Fo60Xzo9/7/VefP0N4vq7bU9+A&#10;D5D6YXfj1osf/8ln198Pw21G0IenD3vSr3/18qd/94vVyeLTTz/97LMPIcGvfvnFq1evbndbJL9q&#10;mh89/XhRN+tF+/W3X6fdLSBEAmU0E7VcFCMBwAz7LiJPmV5EVM0pipjzVVZAAxH0gQFg1/V3+wMz&#10;N6Hquhsici7knE82Z8tVfXISzk7XVeWXqw2qMLum3fTdzsC6rvehWrY1tCYKcRj2+60Prt/uUxp8&#10;qIkh5zgMvfN0fnHeLBYvXrxoFm3btp9/8etCd93tdmbCXMQ4s5mojgITi0VTZkVKZS9bEJEC7fd7&#10;zdnyuISWLhXvfV1XkkFFRDD4yhBT7hftwgzQuB/6ro8KlFSRKUsmIh0rCuM8RNIctegg9H2vabSw&#10;JkAGTJKh2CYZzXNGDA6HQ7fb397eikhVVcWvuEyecqiUksRkxZeMoNQgC3NDRJzj5WLRhKqUiL33&#10;wFyuWsUI/NzAJbmYJ6fNZlNyqUXNoUQ4ZbXgP/6zjxFBTUcujYEjDt6D6ldffikSTzeLs9PVel23&#10;rTdIJnGIXYwJR0n6UhAYU5WOXQiemadmlVHfcow/Jv1AM3PECFjVHgl2ux0iEkyooATnkzzu6EKG&#10;oKB9d+j7DhCZyNQAIKXcVLXkDNNKVwTHc4x1XddVADARqeuqdB2X7y0LGk5F2LGHrSRhJwsRGBtv&#10;gNnllL0LpZ3S1MDozas3L56/8OQJ3Xq5yjmbAqoCQIqp2NwhkhmgkXPFh7DklUORRTGF0mlV7r1z&#10;jtgBjIZz/aHPktfr1XKxRNOcYlOF0/MzH3i7vbu+esPTxk/E3dCHKlxcnGfpkXLdEruc9eCcAKTg&#10;/WLZAKCaMjkrqVP2IqZmWaTr9t4HA/DOhYpTijkngKnwS4A0K1XivAqXCrxo9D7kpDnK6emJY9of&#10;usvL61/+/CvPi8XytDvktlndXN9JFkTy7N97+lQkxtg/fnz28Q/eUx0QxTsSyURY8g1939V18+DB&#10;xYtX3wKnrHvgpBCZWTOZ0P4m5t72t/vgKhVhgrPNetG2+0OXs5xtzrp++OKLL+/ubnf7PXv+8OP3&#10;P//613f7m27okOD0/OT0ZNM0FYGG4G5urtcnq+VymeKgps4xe4cIo50pEI9bL9poaKFlYiAiwFh+&#10;qapQVfUcaY1A10wtq0mplI37PWpxLVMB57wparLK1Yt6+ef/z1958szu5vq2bdrDYf/m9SsGlJza&#10;tmak598/2++3WbOCOR9STsMwqJoPrCmtVvXp6cIggkVE9W40bTYzx8VkG80EsPi5FSdIRSIErxoI&#10;lt9+e1nVG/bh+uaqT30225xuvPcpR+ddyjHlYblc+OAPh93QdctFm2L0jlVycKGYTJSiG4JpzmXm&#10;e+dySqbqmCVFU2nqipEYKccMZo65aavFskXEFJOpxKHLaVCJwTsmMJMq+NhnUAUDVVsu2qapHdPN&#10;7RUTt23TNLWIdl3fdX3J9hGRqgEQIttYPGE1Q0IgM5Ahd6dnyz/50z+K6YAsaqmqwna76/u+bRZE&#10;aIgnJyc5x5iGzckG0FKMSGaWiaFt26vLyxevnp9fXLjg77Z3McWq9pvNum6ru+3dy1fPb29v1yer&#10;Yej72BHi0yePU8w+hJhSvVhcXDx88eLF3/3d38WUq6qu2xoRtttt13WhqoYhInOKsWkaJn78+PF6&#10;tUopMqGqSM4qeSzMIhCiWnSIzFxc5bz3moUpAPBuO0gmFazrVV0v2mapgsyhBPaFyFYCxCLzM/oA&#10;I0wroZmJIzItK/P0pyLeY4U3iUxcVVVd1zmmq+vr1XpVuJGqmgpBrtAjR71VHUs7kkXFTHOOaknL&#10;b4p2MahqVsjMEGoCi8OwN0iMhoQ55RBC8B7RCh0aUcGkrh2AlfBGc2KiMkU9G0GuAhERQz30+Kuf&#10;PyeoHVUi1rZ1SlHUiFnUluvNoQDeGLt+f+gO/RBFFRmrxnf9PucIpkzsqOoO8eZ624RVHERF69AQ&#10;MQA651NKfmSR2lQpHYV8RDIU6YoSXwICFs5tQMSxM41Ku12B1rNPwbirltqVczw6c45a01CYkqNM&#10;5/h+A4AiZVR2Z0IgBLXRdsjMpLTFqRYjpSJojGAmWjyawEAkphSlGAgDFtVJAMg5xxhzFgA0G7W4&#10;oFS2kSWPbcwzHC2DMOk824wujtHL8S9n/uoxQCp9RiWmmRMBdV0zs87uOAClZ3hG1wVF13VdsLpN&#10;7zxGXzJpF4tI0fso4IXGpCLO/cYwcWLZOSR2nol5SEPKiYlVpdzZUnlz7FQUaKzOWZFDIRzbrp0D&#10;gNEgbxI/K4OJUx14HtgSw8C95i/AUc8CHpXj5t+8AyzLFc2l03Igk9E8khypjP1/RaiCyZUAJsZU&#10;or5Zy6qUf2dVlDLaNkkiz2rediRmhpOA1nw+8xvm1zsAci74u3Gg7iXHZ4Ba/jNPM5hSruX0Shw8&#10;A8t3YLaNlfP7knuJ4ohd+dNoBTzdlxnTHg87wL1aSPlxvq5yYvNkO57wRwd5C0vPeLIcX6cyz0w5&#10;HuFBOexIEwCz0cBMzYqyrFqhsYiBMjMympoKet+owNX17e31LTIul6tFw0yuH/rKB0DMOTvPhKgq&#10;WaTk3It1WVnbj+bS23wEQkBTMjOba/WlmRMQkMEF77wD067v992hapvlg4t6szSmk+Xm6vvX3Ks/&#10;uXBVTSft+oOHq0W4vbt89fKVKAwDXr3en7Yn0ufL58/ZbLmuLt6/ePTRo4j5zc0NADtwv/PxD5+c&#10;nX/09HGKuzfXrxSUvQsezTKTOc8ltQo29j8XNVlERRCRAUkUomEyTKJZLE2hL6SUY0452xBzTLrd&#10;HW6vb65vrm9vbw+H/nCIOeOhy7e3+26frq62l5e3L1+9ubvdEbmz8webzXq9Xld1WG2Wy9Xi7OK0&#10;XbZd3xkqOdycbpzjrjs8efoEAL/84ovVaiOSQWW1avuui3EAs+Vi4ZixNPODtW3jffGaKfkaIUei&#10;ebNaPX78qGnqMhdSjH3X55T3h65Msd1uv993ajAM0QBjynd3t9vdTkwRUU2LIsAsoU6TZCAInp+d&#10;3V3fxmGoQw0GwVcSi4K0nZxs6roe+v7i4kEsOX0BEe2HKKMtOQKic57ZNU0bqlpE+/5QuGymSkyq&#10;6onLhEYAAlwtV4757u4up1xV1WqxYuI0RBNwFJbtqjt0TARAxQuzqqqyLjGaqQx9JzkhWE6R//Df&#10;vTfvl47ZO+cdM6Pk/P2zb1Ls6sqt123bhqoiyYNZMUsYyVc2omY1Q1Vx7Ou6npTxAO5ZWTAvZlNZ&#10;EQDAebYpO1jqRKPv4BhG3+/dKjqyvlTBEEAJGImJqe97UGubZujT0PemqCK1r2C0bMGqqrhQ1eu6&#10;dLfCVKye2CZl9xgB3jEAVjWiiaekQORAgZBfPH95fXXD5kzMMYMiTysmERYaYHFpB4OcxPsQggfA&#10;qSRS1EFTCDUiqIJZ8Ts0R57Zm+owDMzu9PRktVoSAZiEQCenG8nDmzevfSjOE469izkioGg6OVkt&#10;V3XX3wKlmLaIBmbB+7ZtiEhVkEpIUyFxqVKmlLuh98EbomomVzZYnlbtIt0x3btR3WbOXxYDUiot&#10;hnfbax/owaOLvouf//Kb4Jem9dBnJnd7d3dzc20mBLjZrHa7u37YPXx48v77T8yS81YFB6hjmyiS&#10;gdV1HWr/7OW3rgKBg1EKng0gDRp7G3AQNg0AACAASURBVPaaetUM3aFbtvXp6cmDi3Nm/va777uu&#10;88575y6vrrr+AISrzfL0wekX3/x6u98uFvXJ6Wq9XlbBEymC7vfbnNPp6YnzTlWJiRwX89Vi6kjk&#10;aLYbAZh6WW0MWkf3y8J/DjC2GUTV2SpsfBgMwEBGghnMTwGxEbN35CXZf/rrn3lXMzlJueu6/Xan&#10;SXY319s3lw/Pzy3Gq1cvd7stIXkfAIGL7WaovKMUe+f15KR2QRUGdkaMOFrYG5YzQZ2eSpxBCAAh&#10;OMQqxeqbr187v2qXJwbpdnsLTFVTV1WlJuRdMZjx3rEj57jrOuecqjFzzllNoHQU08ikmvf7MehB&#10;zMPQ9wMBMrGkiGpEuNlsPvzw/UcPHzlHOcesuesP3WFPqM5zHgYw85VnoPOz8yePnzR1DQCe2TlO&#10;KSIiM9VN5X0QyYfDYYixyPDmAjSQAWgqfpOB+uCjRIMYpXv/g4c/+YPPcu7UUqhc07Rd18UY66pR&#10;1axKhDEOANC2NYCKZiRTUzBjppcvn3/99Veislw2BrrfbRFBQYgJ0HKKbdt47w3AezcMPRFnyYYW&#10;mubiwcNhGP72Zz/7/vnL9WZzfnFhZofDIauoaBYpMZojruu6OxxOT083mzUzgalIVsmiyUwRzQDB&#10;xKFNRpdjppaxYqpShKGX7pAvzp+okiot2nVVNQaj10vxAZ5vlmMujIwpFJMRBr9towpjotLQIMbI&#10;5JbLpfd+GIackg+hOEyWYZzyQVaAVvm/qooWRwFVzaJRVUSz6UjRtGK/7hBRAWTf3TGZc6ASvSM1&#10;pTK9TcGymlaOm7b23uUcASwE74gAVDWDJIfqPZbmWMeLzfLRs6+vX7649b6qQ+1DyCkjUtM0wQdi&#10;Jh+AUE0zZBtXQkTCtm1SjqZqgI4CEqfBri63fSfB194H78pqgEUwnMc6rc4ay4V6M6WJ59AZaWyW&#10;KaC31F2KXlRZMu4VjKed6hgq3AfTx6W2MaVsBmBIXJLNMyxSUDUxheIFUKJ6KS1OOqESUJE8DHGI&#10;3Vx39d7d3d6llEtb74x5ZqBVymYzsLGjb30HNgAczagj5urxBR6j4ncQwnzJNLXniIio8JGVEQDM&#10;/cYzIClVbpsKifNrFu4u1YnSyFq+fB5n5nmXvL/AnMdUgpowT91USGYKo3YnFuOMaQcwRGJix56Z&#10;PbujsZnv79gvg0BFUguRygdHq5Ej7PEWAvmN3x8D4LffhtNhCxAe0y1mViAfEWL5t+hozTAVaDrm&#10;6H9bVv7CD8IpbTGLA5fXnIa4B53vzuR3X+U4M9UWp87t8i1l7uERtLaR1cKzLNM7E++dCTnj1eN3&#10;zifzjhXTfMLvnPnRE/cWfD2+xt88/m88GvNMf9cP5Z1HYF6up+MUp9axzHQ8kuXw5e0AVuTOTEGi&#10;gTIxhaoSkbubuyy5qtq2DcEHAAaw4AJiUQKXlOW4Ej4P4ztDMZ+VTKcDAPeqMjDy1w2AnatCZWB9&#10;ioeY1LM58sHLkH7xN//89T9/dffdlROqvKfW+VofPj45Od28fP369evto4fvVeCdQhO8Wo8e2k2d&#10;SW92tynJYrEiwbvr6zevXj44Pz09W7KjJLTf7VNKZW1yTMExoDGRiha2LapozozgPJklRQFVAzWR&#10;MYlgllO2SU5lXHyY2XGO/RDT7e3u9nq73R6GQQgqH+qzk4u6WXjfELmcoR9iHHJMcbu7ZSJA8CFU&#10;Vaia6uz05GRzqib7/b5p2x/+8Ifffvvdy5cvU8qh8jn3SLjd3uUcvXcF8ZplQDDIJWNGjMUMlhiz&#10;5BD8yWaFgH3fARgCFkZPaQBl8mCYUk5ZYsqv3lyy84i03e26OHjv2btsJXdpsy76OGONVquFd6E7&#10;dKqKgDlnnrQnvfer5cJ733f92dnZ0EcAU1FETDn3fW9mvtjyOlcaEwBhGIYYR991EQEqiM9Ui3G9&#10;NXWzXC5V9O7ulonX642pdl3H5BeLxaJdxZhKcbiwzIqhnaqmNOioFsFN04hkM+E//u8+Ki2wCMZE&#10;xICAKjmnfHd7bZrWy3azaZvG15UrcsKz2vP8LxRoBBB8VVVVsfYZ1ZVBS7ctjq28o58ogAGaZwdm&#10;cehwXiMIwAzVkJCBAYhKOrkUHLVkjrhYEYKYI0dAoICAwyGCGaOTnLt9Z6IIAKLBe0mJEB0zKCCO&#10;mc7S1TAuE+XL7WjPGQGwlO+ysVTmVMCxe/7s+X639xRGz2cBP3VtIWKx+Ss2GExuTBxikc7K5Ucz&#10;U7U53Vj21jI2atq2rZb+RhXvXfCeEOMwINr52cmibZaL9m67vbm58aGqgkfCvt/n3C9XdUoHJkES&#10;RFPJIfi2bZlZ1UY4x84AUspZdEhxiENd1z5UQ05oxo48B0BTkeJlBQA4eUKOd9ywRIJZcgih63of&#10;GCkZxKap6qrJ2d9c9d1OGf12t+36LkuHBA7p4uL8zZuX19evlovqkx9+wKzOQ/BckqpaDFIBEHCx&#10;bF+8eQ6Uh7TNmuo6DEM67LNEPuxyPGRH3HeHEMJq0XrHIYTrm7t+SE2zVIMXL14uV6uqCYr68MmD&#10;15cvDfPZxenJ6bquPFJhH+fD4dC29dn5WdaccyJC5zmEAMTIjExuqsCUSBBwTP2WxiEEmjuLmElV&#10;UoqTukbxABxb2fUeDKuaOnYIKGIgxOS9q4Z9/Ou//Ntlu5IkIoICILLg0N3cLb3/4ZMnejjst9vA&#10;7uzsxFchpeicCz6YQkzD0B+y9KenbV2zQSwoiYkRjHjsGJy2w9KYO7E+Snkfq6H33z67zsmv1ifr&#10;s1NXV0BkCKvNWjUbgmpOOYukpq7Oz863uy0RBecIUbKAATMhjBXg0vZTHKVL9g5Uhtib2qJp2qbx&#10;zN65D95/utmsnz559Ojxo++ff/f5578aYte2jUoykdJWV4VQhWBmjripWqTCxhdfeQBlR8G7uq6c&#10;d5L1cOhiTMWfMqVsNtEVDArsVxPnXbIhS6+UfvijDz/+5IOY9uyIkEKozCDF3DRN3/cxxXJPkahp&#10;GyRUzcwIIIg2pOH27jbLIJqzRF85YjCQlIsMuKrluq2urq/7IT58+ChLfvn6dcqaRKs6LDfrV2/e&#10;/PxffkHEp+cXTbPY7va7/aE4T8ecyypKgFVV7bbbzWr99NEj79hUTAtGTlCokoDFWbrobHsfLBuC&#10;q8JCBHbbeHfbEzanJw8RQvBtHRpmBqCS9vQ+lI7egpt4Cq0ARpUHNAMrplYw6SbMf7HCMvAuhBBy&#10;zvv93lTbxSLnLKqx2B2pKhQPYC31XjU5wr+iICIpay5UBS16hwjEwETBM4JcXr1ybIXNHAITgWFC&#10;NCZTzYjWVFXTVggW+940e4fBMbEBCJM6tJwHQgu+leQCb77+9ZsXz2+YvHMh5SxZnAvsgnMOmfsh&#10;DnFIuc+as+QY46HrdvsDmA3DUIIiR16FGNzV6ztGj8Y55To0dVX3hz7HvGjaqTYlIjLB1LnBD0dq&#10;mRX55sLrcURkY0LWzSGsHpXHpqLufYhcGPJzMD3tzmWxLlytIg9rSNPHDcbUs6lC6RE2KGIMksuP&#10;JppTkpxUldDK7otgBS8jjvFJSXPPsS8zm0HOMjYGT1hlDqGmq6A5OkfEOba20e+3UGRH/G8jAW/e&#10;pcf8Y9lDS+BR3lM+y6U+biBZJItqEfALjh0hiWhZSY6+bnzNMX1ZyefelimBoxPxDY6xN039kwBg&#10;CqXrDLCEyQBW1CRKfab0YqNNHd0AaGrMPGYeZKYa4pRsLXqWNOJhJLj3iH6rYnncLXz8+/lQx6hp&#10;xmIAMNM9EEsfGAPMfQSEhgTFlB0cOyZm551n5zwzs2cfnCnMkmYFecKUj9DJFWnKvKdhGKRMInlL&#10;IHoGhMf/h/F6cAybjhAsTlh6/ghNtlWlRPlOJdwmlbK3Me27fQRvQbtxgO6zBjjVwY5/A3Ne+ej1&#10;9vMI80ke3wJ5S6f6Pp9CU5v0jHun5wXnezpXrRGRiEs6jYkLg88K+wwAEZxj54pZl9lo9VHsvpgQ&#10;U87b7V136Ie+v3jwuK4wZ0g5e+eyRDUNIUxQxZdc0jyRjoduHhAA0HH7KPOYsaS2ALhsVKYI6oKv&#10;6gaZyJMRikQklCQ88Cmf3v765tWvXsZDf3G+gUW2KvmauuFwd7fXqHaQgA5Ju373+L1H1bpFsMc/&#10;ePzJpx90+yGmoW6rlIYUU+XDe08/ePLkw7paVC44djnlFJMYsAuE7J2vq9q7iqCsb5BzQkYDwKJ9&#10;M1ItzNS4WNyaqeYsSU0ABEANzQBEQbIOUe7uutvb3c3Nbrvdi+JiuTnZXNRNS+RVQVQPfQcAMeYs&#10;mqKISV3VLngzE7UnT56enJz+8pe/9N4vFssqeEkDE+x3O0Jy3nvP3jvRlGOaJM3LpjDqdPSxZ6am&#10;rmKK3X6PgAUftu2iaZrKN03dOu+ZHTKbQbNYbE7WALDb70SFHZfzLGIx40pio2KBYz5ZrVMcur4r&#10;C1qBwc45R7xo27ZZEOP+cFgsF7v9PqZcws3iF1DQqfOemYt8Q+Ezlv1i3AhK+2mpH5mFUF2cX5ys&#10;NgioIoEDGuaYl4vVxcXDtl1cXV51Xb9enwxDJKIQQlvVhJjz0Hdd27bOsUgyyNvtbdcdnAoYaM5J&#10;VYWycw510GwM/PDhWVw367Zp29p7doyIJjnhUfPGuGbpRG+Y7fKmBWV+NuZdbV6wZlLK8eqACmQA&#10;5MbnEwwUUdF7P+TEGGrnkUYdsBgjAYc63N1tJUvFng1zzsz1YtmEynVdd+gODt1i0RBh7NPsR4cI&#10;s03xGD2gHq2SOi+UZkKIqiNzGhTMUFImIxGVpLHLwfW02Tjn4pANRAWIgdBBgBBqAE1JUipkFVaB&#10;w+GAwHVdl/5nQiqR4WhoomZZm6q5u7t9+f1zienswUUIrq583PVtu/zBRx8e+iHnvNvt9rubUFd1&#10;c5JS+u67m4uHi+VyOUQ1cLHfwzvZ96L8BSxZkxoopGxZUdD7aiFgh25nRnWFiJ5ZTFRFkBQMjxc7&#10;tVwo5yGEEMKd3KS8a9p66Pvr275dvP+n/+W/6g//9N3Xu1CxIK/XLdKAanVVLxYLEdludy9fvkwp&#10;Nc3oDjWHTSJKyDENiLhYLG4PPZBjlJh13w85sue2H4Zdt+Ps20VdVZ4cv7m6qdvlhx/94B/+4R++&#10;+eabp0+fllaHfMjOgUlu60pdEzxLjlnMUBGtOGKfnp465w5DL6pgWhFZ4RscrekT3+md3U0RR7FQ&#10;nFrgRgloVDCYxDzBbN4YJyVkMALGUbQELUsRy63rujv0JhK4YqPKaLk4Pa3CmdUnDUd3PbC6Tgxy&#10;3dZDn6zCnHNOpRlDYswiDoAEDA0coYg5h0WXDgCsmCNBaYiFUcfOzEz7/kCEqjnGeHK+qZefff3d&#10;sze311XlAbKU/BNiSiklWa1WdV0DQFs3wzCUB39swbL79rnxwQcowr6g1gS/XDSLdlkF55CCQ0cG&#10;IN98+8Vf/tV/fPbs2cMHj99/773VcgNZd4dtcL6sJOt2+e2X325vtkVMvwghrtfrEEIa4pxZn8Iv&#10;KAzSoye6XK+oSpZYstrobL1eiSbV7NkDADOfnJyUydMPh2xkIDFGdig6IDkkBQRiM0VP3LRutX5K&#10;zIdD//LVd8zu0aNHnjyo5ZyruvaOCmesWSwvLy//5ZefP3r06MGTC6Dw7PsXX3311f7QP378VAy3&#10;2+2+7xSADUUBgJhdCIEBU0pD13///fc//MHHFxdnky3BCHKYvWpWQwRmN5NFlakKoTns99dX+xTp&#10;44/eM3Vt0zbNwsQQuCg+TDEizMv40UQt0ZPCEUqxIwMSmALcuq49h2EYigyjZ1c0C+MovDguQao6&#10;tfuOqgtF/U7VFO4re4g6h6SESIRV5Q5dd3N5UzXQLthTJWlwjjUpIgKhlB4TZs2ialVVMYGfynSq&#10;CmKVC2YOjFOk1rft4mS5WffD57Xf7A/b/W6oquZhaHxdPf3og/fee+/J0/cR0UiI1RByzv2QUhqM&#10;4M3li1evn718872knGJGrcw4x9QuFnVgAOj7voxY3/elCDkh3lEOiqgYJYyEyfEkiXPOjrVwYeBe&#10;hMkAwBBGFYb71xgZ06hTdo8BjkHF/VtnfaRyJpZhxMGEBlqQmk2MH80iBgwxRWb2jn0YFZ6GIatq&#10;qBuwuaKF89woIbL8NiX8+TcwhQR6JPv8m8CAJsPe+U9z/DBjuTkame2O5vHUSY2yfGk+Ejwv4drx&#10;YNKRwlZpK52L25NyUnG2MxG5b06bzqS8jq8OABDYjvpjQZTZMZeRES5BCOq0TSMiA4x0bgQmJBuT&#10;F4VDW3RCj1tnSzVYj8Ott2fI/e0BeJcX/VvfhmOh0uYdXyTZeDmjMiSYIKv3vnTcjfZaMlKO5zhw&#10;kpy5r+ofTWlNfY+IjDTXaW0qb74zYabpqqpjg9mMCVW1aZrjUvxowKF63KT61gMzvd7BbzZ58M7f&#10;Ps80nRgRRyGBHZ8bHNWFfvPM5x/n0Tie5/MJ4FR6uZ8/v00mAGf3zSNCOAASk9norvf2s18OoogO&#10;kSQLccnQI7PPOXZd7z1WzfrQ5V/84ms1/MM//MmjB3XtgwCkJMxv4fz5yZqH4p1rKcs74sREgjnK&#10;AAPNYyuBiCqR45pPHp6vTmV3eXt5uHMMbsUPf/KDw5db+9V13G2//ftvPvvPfgwfbobtM6jh9/7r&#10;n/zoJ/TlPz5/8S+v1ZFa3u/7Z9+8smfPhOxHv/+j0C5+94cfyqcffv/9m37Yp5S6rru73NfN6l//&#10;zh9c3V796qtftlXb5+Gu22aRKLnwfIloXDAAHAX2LoPaPQRkMxMwy2akiEbomKkslTFmEWH2jgN4&#10;omzZUs6mAs6Fw/7m6vJ2vVmcnq5WyzqEBjApYD9kZle3C2aQPOwPGbr+7GSTs8YY9/v9ycnJq1ev&#10;uq5DlO6wj4ly1roOyCSTz3bKqa5rQEhpUIWZJK8IXdeBaBGzr6qmqNYtFiuwew8dZgZyKefTszMF&#10;2x3uVNX7SkFEsnMhSZzWmfHRKFUfAChNxYBgisxcujByymXxJKoQMeeRqJ9jmjtKxqov3esaluwY&#10;0fGuN24NRA7A6lBtlpuqqkxgvTor6b1Fszw7OyOim5uboY9Ns3jw4EHpq/Xel4q3jRZ34Byr0eXl&#10;67u72/V65SSpaI4xiiTPqN6jgYjVvj45XYE2FVNduboJRBhjApWxjVan6VwUDA1NjRCZCNRMlQgm&#10;6jOWZpURzaOZWRFKIYOcpVxueUgkF4GQ0hFsBkCGjE6SslFwTkz7LqpqaOrKMwPGfexvD8vlkoxi&#10;F9Ew+PDB4w+Wq/b169d3d9d313eo2LZ1Haqk8jaEUSxryH1MoPfrBSoz5aQlGsNSZADX9/0wpGEY&#10;8qBoBALitPZDVUGMWSSZoXNEmImIzIfKMVGWCLM3RkrjosEOmVENIBdTEE9kLsQYq8qv2qURpiG+&#10;ev5ivV6Gpq64ivuu8q45bd5/78mh3z979QIseYdJtA7OE4MkTULoPFcpRVQCIzAqfXsGBMSqVsjg&#10;amjAouTcslKIWXNMA2ConONaNScRE3W+dEeXncCwNJWYtE1rllfLehi6y6vr1WrDoH18/fEPP/mj&#10;2x+Z/vr2umuJRFhSfXHxcL89LBaL5XK52axFJMZoxswskp1HRHTOSTGFMkPEummud9A0CzG33+/3&#10;h2EZLmpuY351u73z4lrXrk82m80G1HKyzWbTtstf/vJzEUsp9THf3t6eVWvv/cnJCQ/ADgzNGJzz&#10;YhpjXK1Wy+WymHk45/B+O/ntr6Nt6/4380ObcxZNk4zNW26Wx9sYsxcRUETgEGoyZ4K3t1tGykNc&#10;L5dufQrJ8m6/Bvrg4nxhtuqtaZvryMIhRouYq8XCHDpfVS60Ve2rk364BqSqamLsAEq7JiIiIAMq&#10;oI3kCyBTNKDyhMGU7ym681xxHzu4Q/QBHRc+cDZRy84RIamNgaYj770/Ozvf7/dodyklE4XSp2hg&#10;aogIalaMwlQlRUmDCz44dmC1dwiw3d4i2ldff/7X/+lvvv/++7OL8+u71+yAGRd1U7W+dlVV+Rjj&#10;F6+++vUvP7+5uq1Cs9lsVotFkaT23uWcsmQULCOPiMw0ocRS6sYRA2NJ36CBGEiWdH5+OvWfZwBQ&#10;y1VV+cCqWTUDKiJliYhBNauWIMYAQE27/YGDEWnX7dX0dnd3eXn96vLlJ598umoX6ICZTGm1Prm7&#10;uzt0w+129+2zl6fnj87OH/b94Zuvvn32/EWol4a8P3TluMQ+i+YsBf2KSIzJOffw4UMiGobBMVux&#10;CFUkI8VSuSVSxwSOKOccRcDY+zonvL0ehh4eXDx99PDD7pCKd0KCFEJd0NQMmBGREbjk7gu5kYxK&#10;oIQIMMEqUyxkcrPi0eLQVVUFQP1h9MJBohhjLioOMAW+hRGkBljst2zU+R+JRTb6r8BbiqxEhGhE&#10;LvXp5vKGXHr46HS1DN3QsQoCMaGBeXbABmrDoWfmUFeMFvsIAM65QAHBQSYPAYVjpMpWV28Gz8un&#10;739EWv3o09/73c/+4N/88X/xO7/z4xB8qICZk5SNIAOoFXHE0a8YsySAvB92t1fXP/3Z3//sb//p&#10;n/7x8zx0O9kum2WzaM1QyRgpxghqmkW0WEyVAGWskR6vD3NM/9aigW8hWMRRuvZe3e0eUpbQE2Dq&#10;UZxWqnLA0vMvADhbjd4vSggAwMBkRmOjxEiZAEEGI1NQyUMGoFFhjvBw2CHyiPzwXmx5BpllN59D&#10;+flLVdUMicY4fo6rjrFBQaFz4nXO5B6PUglu5jS6TnoqeuRGW445twoPwzB/RZwSZ3Plee5pnH8z&#10;1y1DCCKZjsxm5/ccf9c8aUuYqKoiBDMCRDBkQgdcsA0aoZmgKisSAsBo86GlI2wanHmvAQCEUfQb&#10;YSrolZz+W/AJ5imBI5UDZtereeLMh0XEMqOKrJuOc6Z0YfC92tM4sAlBFBAAHBsAkHDOmdHNqc9y&#10;I+bbh0eVZ5paeUuTR+kAK8MFb8tuz6c6Ai0dG7LK/mKiWfLx4Mxzo1hDL5fLo6cDJh77XLada+Nm&#10;dv/QHT9T89S9b7h1POtOHd9xLCnyo6n+m+j3nUk+/37+lvHipsMe/wtwLHo9e56Bcx5RidQsg5Fa&#10;Llu+qRWwZlNTsWaTkm8UAyQgGoaubVvyrBkM2HGV5dAfup/93S/apgnhs4szMgXkynnKKjAlgOzt&#10;DoX5oTi+WDBAMkQoVJYyX0vbi0ouGQ/HvnQrI3NgaldNP9S77eHl7ubRw/fyEJafPfLf13fbq/71&#10;UA+hDptdur3uXr68u/vHV7/SbG+u683mtG5X168P3X6HJq++eBWW/Nkf/mT1+CTLoWmqpmlO2pMn&#10;5+67N5eNW1y8f/b+oycH6a92N8/fvOpSfHH5+m67nxQBopk5F5q66lICyRKjgjESOVemCxEkKeSW&#10;zJMItgJ67wHZEMS0TzElAcNhGA59Fzx7z7d3uxcv35xslk+ePHrw8KxuVzl2SOJdYFKkAVDU+phs&#10;sVw9e/b86urGey62l6v14qrrsjhCbtulmTEjsydM3tGiXSXJXdep5pxzjHm/35NzMcbhMFShWa9W&#10;q2XlyQdXiVjJmDMzjAVWFZGu65LEYkzrvY9ZzWzqCS1WtABGCOjJV646HA5938/giZlBoCRAC2Wm&#10;LMhd16WUvfdieui7bujJsa8CuVFOvyTOZPKimx8KREYkGqWZwLkAQCmJ95WZaekBXq5TzIfdPsa8&#10;Wm0ePHi0qNs85KZpHLqUhtGBr6kPhx07NJPdblsF/tGnnzjvPWRFHBsbc6GRK6TYB+d9iYpMl03L&#10;ZCmliu/LLGUbLgv7nAyCaU/CMYX5FlaYV4R5ZZy5H1MOmAAQdRR14KlFDY3IcV2128P+Zrs94HBO&#10;VVXVtQ+v715jpoBVl/rGNavVKqUovWJNy2qxethqFIsqpOgdmQiUTNi4PZhBwbfvFvdw2m5B1ADB&#10;l/Nnouvr267rctIhHTzXAb2IdN2Q0hjflJ5HEen7aIIiwXtPWFQutSiiich+3znvwROjc1yDd+PA&#10;gnCpg7tABAKWhri729dZT9eb69u7vu+1789OVn/0n//r1ZfL15evgrdD13340VMi2t7tnHeOmBxr&#10;lmlVKgV1KoGLAuFoW0kIPkUQReKmbTANO8nRPHFwHioDFZlSelOcCqDFhynlXkSqahFjH1On2hCD&#10;5P2vfv3TDz/+XZVP/+//68+/+PX3y8Xpanny5s2bzeqMiE5OTth9CLYfhiFnT1Tl2Lsi4DnqXhqA&#10;pjyYYYpaB5/SsOsGMa4XiwraKDFpZuMh9sycVU/Xp8iu64Yf//jH//j3//TTn/60aapmUTdNU9e1&#10;pOQIGEFV0YDBQHI3dCFUbdsiU3+IRORDKNZw72xRx3P+nRceteIcp0VhiqKmnXGqvUz7BxVlOytq&#10;K9w2TVPVH3/44WE7qLd6WcU0LH1z5qonq9MTw7DNLuZwNzSLU6vrW06SldBEjAFFFJMMQ3zz5u7s&#10;omYXzBKSUwAmnp5NAyMzVUMjKvrtMBqAmXOOvcUYASGlNNzeCmPfdzH2Xey8dwgIcN8XV3J1dV2f&#10;np4uFgtHfHNzE5wregMAEI+y3SbCSEXyxRFblkPato3vh+HhwwffPvv68y+/MLOHj87Zubpem6U3&#10;16+Gdr1qlwTQNM31ze1//A//YRHaumrapvXeP3jwwHvv2Z2y++6770rb3jjCJXWZE06sPrPCKVQw&#10;NBN2vhtiqW08evxAJLHDlHrnQs5FkDZ1XTcMfTZjrpgxBM9MR0GLKSg7q9iHEGI6uCp8sH7KDp99&#10;97zr9h999IOzzZkIS9TFYmWG+3333bOX/ZANkV29P9zcbLeGbrFc9UPOBoyshTRA4Fxo27rvOiJq&#10;2/b8/PzR+YPD4YAGIQSBlPJ9aAhgpSsTVQpjS9WcCynC3e3t69dXTx598sH7n4D59WpdQK/3Rafg&#10;nl0J93FwGTQpyzuMdcV7lIJQ08mhfQAAIABJREFUSEBQNGaYeb1eO+cOhz7GWCSgVRXorTKOTkCu&#10;hLxzm9y8OcBopwcw2TVPAoGkmoujIJE77O5eaoJH5+xJjNgHh2hkLrChZunRQCXlaEnRDJumDaEe&#10;+nTYJS9NoKau60Dt6fqTJjz85H/+r/63//XpR+993DabGFWy5ayXN5eiXUoRzAMQYDYTBUUkpFC4&#10;VWbiPIbgHj18/7/9dx/9T3/2v/wf//v/+Rd/8Rd//dd//U//+POui9u7/W63D74uiqlHwzvW4o6B&#10;DRx58MxGnoB4VOq//9TxbTretubhhbeD0XdeJXw9jtGx5ELNAKFsyDiSb0UVgHL5FpF79SDnjNiZ&#10;lCbtd42LD4fDLLR77wk6zTGbAPAcSc+QdcQ5E68YJuLAPFA2VZing4x01vLB40bT6dt/S2g+w+O3&#10;x+S+vnFM2C4y43rkMYH3OaP7Rf5oPG3+6pFxVuQXJgUjRA4hiLBaNlMBMyMAUQDNaervcJO+q4kY&#10;UinLl3Dlt4ghIzDS/f7y2ybDb5kV8484IvYR4uJU5S6wGYsKBgKM5AVh9li00VSzZUQU05xzcABv&#10;W+Mcozs42v7G8UF3XK4/vkE2yWXNV3S8L8913UJWKMWo49pROdRcQZqPcHwC849zFuZ+PH/b7n98&#10;JjQRGO9H2+5n0W9e7HzY4/sy53TenodFKUBxSsfMK8D8zjls5iP1dUTMSQvmFAFiKKyB+VLKPZVs&#10;gDS3lItmRmrb1iGlnCUTuxZs+PnPv4wx/v4ffPboQT1qs4ExG010lTmLMdM33pqQWJLRVroHAXwh&#10;/BsUHQI/qvAgAlA2U1QwqFbu3J30GF9/dyWL9uTJyYX/KH+9zb/Qq5dXj75s+KFbNScp7cOn9e/8&#10;5EfDC/31P3/z7OtLdeBSWDcPA/N+d5m3nRuoEvrBxx/+4NMPbQdf/OrbZ89fnzXLb5997+pq/WDT&#10;cksnYXP6YDD51CRJ3u+665vL7XarORU1+xVgNwyHbncsu61mkoWJnXdWZAjLLBJNSYhh9FsFKwFj&#10;NnEig4mqMwuq9ibt7u7iV18+f/jodL1pHjw4XzQ1Uk6yO+xvdvtDcG61Onv54hWgbTar0ohxcXGR&#10;0jAMgzlDoJwTkVMFIlfXoWka7XrnkveV95l5iENOKiHUYJRS7rth77vKhyJIZ2bE3nuvEx+eGIZu&#10;D0SenZmIFCncUotiAIWjJ7fc/a7rVJXIvfOAN01TlujCuNlut2UJNbNhGMysCNfNiSQ98lSfV2Mb&#10;s21gqmXPratWVXNGz0REYjAMcb/vVFVSbtvl9fW1974IIVdVRUQ5R2YWxZyzc050ePXqZUz9B+9/&#10;fHa+dou6HSKB5ExF8UixULM0p6TsvImm4j8B5dYe2WO8ZUkPcB/f3/djFOkdNBpXCIBSOiZUKnJC&#10;lglQS1ciucIjtzxuUcTkyDt2nkNWMYHYxe3tFpk2y3VAJ5pRgI1qV/k2FPpi3/fBh93N/m63vXhw&#10;9vD8cVG+jUMHHsyMC862dxLgBqgl5rCJsCopYXGNwSIqSQ7d5eXl3d0dgy+jUZbuvRyYuWlKZx0W&#10;8wsAjJpzznVdO8cAINkQAInNNOc0xFxV2lRURLPGbcCA0XJMhpZSZsaqqgCgP3SaYbFYMPP13WXf&#10;D5vzk9/59OOHj05f37xJWp2dnZhqscC0rCn1hGH0uDMyVSBShBEFAWY1NUT2Q5I+aiD21AimmPIw&#10;CBKy9xWpCGWJZiaayi6ABAXNDLFDpJSZiDbrk5SSWQyOAXY3t18/evr03/77P/2b/+/n/+9f/r1k&#10;auqVP/MxRjNr2zYOwxxY2NjANm4nOecQ6hiLS5gb+uF2u0/R6qph8nc3d6rqHEE2Rhdzur3dnq7P&#10;zWy32z158uTs7OyLL75YLtvyUJXQuehUYVBykIpkaT+krK4K7J0psi+aqyRg/PaeZ6VSpXY8ZY4j&#10;oTliOOof03s+Fd6TD3WKZAiJiXNWNVUEMByG9Hu/93tf/frbN2+uD7s9R3vUbipg2EeJCcz8wp1C&#10;kEM6WKYFQeV9HQQQS4XGVMSur25FnnjvREqjnpHnrEIwdnGMlYOp1KZFLUMIAJxzXd+r9Ukrchiz&#10;iAgHj4hVVWUlJBHTUvNJSdBAs6QhB1+t2tX+bo+kgmRY1PDLClBEkFIJOdu2XS2abr/b7/cPzk6b&#10;KvziX/759Zs3ZuI8MVuoSIFAYBj2pU05YvAc9vv9y5cvn1w8bpom5iFv46tXvmmaOlSbzSaEMAwD&#10;TIbbpVLadcNUJSu3bM5zqUgyEwBdrZvlsr3tLiUNYrmqKiL0ntu2yTnVTdh3g1pGBHaIZGVTNwAk&#10;BIGqCpdX10YLX/uclZ09fHwxpOHl85dff/1lfk9PNqclyFssVgjcD3J28cj5Zrs/vHj95tAl55su&#10;JiaP5BBJcwJDV1YDpEPX/eDjj99/8nS1WuU+dl233+9jjLUPQxzDDjIoznFEVB4gIgfmmMJhn/a7&#10;/vTk4Sc/+GzRnh72ybvaDFXVsYnmEqC/XaVBRCx1QlTDqVhYZviISIjMrPhNhRAWi4VzrkQMKaW6&#10;roFQRMBITAVsLPwWaGHZwGx0xtap61QNxAxVoFj1gClgiaSJGT2hQ4r9cH56Vnt49fo7VLl4sGZH&#10;AKQALiCxZBgYqW5CjBGVmLgKi7pZp2ipO1hqKv/4vUcfn51dLBfnTx78cNFcaKwk877L3XCbU8Eb&#10;IpaJczmRaacrYZ8VC939cEA0Zjyg3lzuiNyi3dR1+z/+9//Df/Nv/93337/4x3/6xV/8+V/99Kc/&#10;e/Pmar/d1m3rnCsMTkQq0nFz3bJ0OsPbnq6ICEcZNxxjquNg+gjYAB+vS/O/b7/KI1iwk8Bb/jkj&#10;ljYzs8IGpKn3uFBYsTSGgxkVh1EyAAghAOFEizUAQyhFPBm7e4gASNWKplrRY0cEorc8TudofsYV&#10;U9rlHuXOpV2bKqt6pKl7DEHLwNKRDFgJxY7X7bLvOO9mgDSfj6rO8W4BGDyZHhWHuanIGWkiPxfS&#10;EAcPXNB4aTai4jql7McUpAgXYAOsqqIkkovwRTkrUXXkmEi5QOX7p9LuofU9EnsLPtnMbS67Tekj&#10;mOeDO0JiZRzukVj5DBmWXr65GjDGvKIKAjw7X9q88ZlJKfcDQUk74gT+baIQ49ud4XMqgYhMx6rs&#10;GEeB0dF9n+Y5mhkXs9u3Cd5zfy9O5aZ5ZAp94Piezlu5SEntwcSYsHnXxrJNj4e85xGUW0xjH3hR&#10;7h75EeNTpGZTCes4JLi/QWqqaniPrudZN1/j/KkZkE+z+p7FfTxXiz7Z/BFEBIOiipazgKhzVIaX&#10;CMAIFEtYSkxoTrOUVK+UB5kJEpkScah8dXV5LfkrIsIff/Lg4cLATNUFZ1CC5FHoS0yLuMw8i+bl&#10;hBCL90rRFVAcFw40doymGYvugSoRI6CaEhojrc/XZ09Pbw+3r24vH9cXP/43H2309rvvvv3m6y9W&#10;Z81nf/KZ/+jU7PYw3HQmvdvt5TZFpT6etQ8q1y5b9977F3yQz//iFxfvn28enNJm8fDRaWjq3ANk&#10;2Q7d4eZul4f6dFmv2tgPMQ5N2y5Wp5uz05RSHZyZHA4HR74b+rLn5pyTSEopS9xutynn3f7u5uam&#10;u+ucc4vlcrVaiYzTIOdYckaETKRd3DN7s8JgECJSDYT8zddXJ6fLGOnuNlQ1+UqZ/HJ1huS/ffbi&#10;btudnC77Pu52u9ubq/c/eHqyOrlKVwKmSjFmIsppSDnWdWuGOQoosvfAxI1HcENObduiYggBDSSb&#10;MqiMDEQzSWkYUsw5uyqYWd/35JxCyZNkcux9yCZkCMCGZqYEypMKdDEWut9gVD35d6axC9wPQ9ES&#10;iP1QPhJCGKc04UzYLgcpj5hiSQmS5lHrvmnatl2AoSkchq6uawCSJHHIVVUB4+FwAFEQvbm5CSGU&#10;x390KJAoEqvav3lztb27efz44aPHD4ah4z/9sx+kPIimsqURESE5IucYQCvvQJKZnJ6uSwYY4V5v&#10;YPISnfdOqOu6qurCDyzgnoo5w/H+OmX+mcg5NwwDAjCgZ+fYgYLlUsIXUyNkj8zgukN3c3lzdXX7&#10;+uWb168u/3+63qtJsiQ7EzvC3a8IlZGiskRXtZyZHtXAwICFIpb7siCXa3xZMz7wj/JhzWh8B4Fd&#10;cghgGjOtu1TK0Fe5+zn74PfejCosw8rSsiJDXOHifOd85/tAMLN523TVrjpsDodddXH2aDE9iV3U&#10;CJbs+fK0bZrD7iAhNIcKROaTqbHGRw8QATRtjj03+73MOj3EBsF7ZoNIoAyKlnLL7qs/fPv6xzdF&#10;VhrKQFCC+i5I0EEaKi1AQQWZDCHFICpATIOnPCZTaSDy3g8xZ79V98wQY0SisQYRRCIqtL4DgBB6&#10;4eKuayUGa82kyIsyc2SWJ4siz3abrfdRImQ2M8wC4qwr8wn1thAmKRb7GIKPwYekuqIKeV4yGQmx&#10;67zvmhA8oljLqcMnhDFV2cMoIqYkpUQoHhXRucz7zjqjGouyqKo9MTx+fLk8Pf3m62/qyhPh+dmp&#10;dXx3e+N9U3e7jz56Oj/JiaJhdM72qmACPnpnnbEuK8vtblfX1d39itBMJycS+fXLq2Yf633T1v70&#10;5GxWTBBpMp0R8mp1X5alSry7u10sZorx7vatQDw9W0TxqsE6UsCEvaumuV9vfIzWZoYNIIYYXZYT&#10;G0QkNNz/kihXiRLwUAdOd5O5VwFJUzfEbth0k6xtT7nXkZI4VIJ7ey+lzJSEpqmaf/i//+v56aPc&#10;5ofDIbZ+XkwvT04LRWw66DyJWCYw2Erc1DsBoMIeYtdI1J4xTnVT3d6+OTs/mc2KqC2SgAbDFGNU&#10;BI0CiUAJhEpJsAFVCADJ+g7rir/66irGQtQiUdU0+6o61FWeF85ZFUXGpK1njMnzbL87tG3Xr30h&#10;7na7pHaUTMJlMMkkAlDw3iPAyWKxmE2v3l7d399/8OL59c31er0SiMYZY4zLLRtGAEOcZVmRZU8e&#10;P/n0o0+ePnlW1/Xvv/w9sbHskMiw2+/3TV3vD4e6qsq8bJoGlAw770Pbed+Fpu2YTRq1AiqiiMnv&#10;MsSoxOpj8+jx8ovf/KztdlW7c5lBAueyoiiASaL3Euu6ijHGGIqyTHBxjCNFtOlaIATQ9XrVti2m&#10;tlpmJn716mXX+cViUU7KumlAlZiyMp/N5/mk8LH75ptv6rabzqZRFclI74ZD1jnnMh+6pqkJ6Nmz&#10;p6fLJSNtNxtnDKgay6cni7Zr2rbuHbZUFdUgM3FiMauiCjd1tGby88//6Pz0SQyYZ9PUZ6GqxjCA&#10;HgWmSU1oAMAqAMklcYiuVRPoSss7IiZXo7IsTxcnq9W667qm6fv2jaEQvI9JBuwhaFNN1r59JHdM&#10;aRUREBBQQOrrTqgpykaCIs9C6L7//ps8t8vl/Pb2qq62ee6Slmga0EwYvAeNWZZbzg0VGjPxeXPg&#10;rs5OZx/+4rN/86d//Lc//fQ3jx99enH6kcF5W8Nh50NQEa2qyncBEQRAxCtEIgIlVUi1uL74hiZN&#10;fB0q2KrYdV21r0MIVb1n5uXy9Fe//NVf/fVfvXj+oqqqq6u3ipowjA8BEZiNqnRd3zmfVoYU6abC&#10;WJbl6W4AYJK26oPg/05NL8E/OhqZD11V75UKj/brROd+ANvDsvbw18F6B46+5eH1fXiX9gAVFU22&#10;VaoKqM65JD9kDCdtKiK01qrCqI00fuAICeioOzfFQ6mMAAOnemTHDXUJPP406vMy8Tihc4xhxgph&#10;HMxjxkr4gCj6NyaXlxGNH6EREJFB8rpXzAKA9HruFUYe8EzCisngIVVEAdQYQ32yI+0tCUWzJfbB&#10;216qmpJdIRGOKG+oMbwzJYfb/k4VcbhxD3XO8VbCQw73oVbZA8te/5nGa8WmF4BUVYFeZQ0x9c6k&#10;drb+9UjJcABEeiGM8TrD2ISf2B9HAFiOsh5ps+B/pasEfbf2O5kdHYS70zNx+PzjAT/e/ePBFgev&#10;6XHUiTxUXBOVUY/yKeN730tzp28/5lTrQBwYr7keP0RFxAf/XqF7zO+M4x8HkHzcRDBmc8b7fTxf&#10;YAgdkSABdZGoIImKCIB9gkwwZS0RCBSjiEJEBBEIIYIgMiGwCgBhWeTe+1evXnW+vXz0ZDplZo4C&#10;CGkuKFECNZgWn1Gda0jTyHgFFSC1PPa8HiIEJSAgEFGJmnh/QTwSevVsnMuKfFKSxXWzEfL7u83u&#10;ZuWv66s/vO7a5vRkEvOwae4ff/T86QdPfvb5z+azk++++gECRMW723XVtBDkxz98e/fD1fX3b6c2&#10;n53MBeV3X/7z9z9+3zS7aZk76+qma2LIpzPfhUNVN02rAetDc3e3qpqGh+3emqyczk5PTpdnZ8vl&#10;6WJ5+tlPfvLRRx8/e/bsZLE0bAEwyfRGSdkBICJrDPccFmE2RGgohZSkgqooAkjU+dDU3X5fV1XT&#10;tQGAZ5O5se7lj2/qpjNs2tYb5v2hOj09B4D9ocqyvChyIpxMpiF43/k8y4nMYVf7IBK1qVsCS2wJ&#10;eFJM82xycfaoLKZt21nOiNgYG1VFoAt+s9nu6wMRJZXhmNxzGKBX6tYutCl3oSqqQkcLo/cdJ3ld&#10;NAnYOeuyLMuzPJEyYozW2SR5hQBt2yRFjFTSSwM3LZ5jgjKJYDESAFju9V8YaTqdlmWZ7PQYWXwM&#10;bVQFY4xzue/C/f3q8599vlicvHz5YwiBuQ9jfGhjDJNJudttv/76D/NF8asvfl4U1kvL/+4/fUqs&#10;hinLDBs2hvIsQ4hMYC1nltuuzqw5mU0JIPp4HAL2q6EmDQ8B1bwonXMqaSvClPoZWdDaO86pgoQY&#10;ijKXECQEiKklGKQLFAm8QlBLnJnMsWMkFKj3zWFbre6312+u632d2WwxXZLy7fV9c2irfTObLD54&#10;8mS72vzw3ff1vjJkGNi3IXp/fXMNqobRGBKMIQQVYQImQlQESYLsCbumdWbYbFRFmE3sgmVnMJuU&#10;89ub1b98+ZVvhdElvVuDVhUkasKFnQ9RlI217AAwRIkSjTWKCn0OrPcVV1VrLRGmMggxiUoy3QLE&#10;vMiRoOtakUhETOi7TmIIvpPQOSYJcVoUi+m8cBkDq48QkRTfvHzz6vsfY4TlyYnEUE4nRTEJMSoA&#10;k0ViY2wI6n0Asp2PUcWwJTah60A1aQvXTSspFaxknUNiVYxBkUiBRMUYp4pINkQkclmerIZDiIGM&#10;RmlsjrvdXZDm2dMny8XJDz98v9mslqeL5enJ7d1t62uB9tHjkydPFgptWWQqwmQVoOs6QmTLgDiZ&#10;lTd3t2+vrkLUk/l5kc+uXt/dvL2blyeW3OZ+69g5kzeHNnfFfDa7vr5xxlxcnK3Wt/nEshEfatHu&#10;yZOzIuOmqQlRUaOA9+FwqKNiXszOLy5ilCwvrM0Q0VpHSASMTMyMzIoqA3AVEYBEzmQAsNZZZxBI&#10;RKL4tJWmxkgA8OJTlhN60c/eYjEZTqsCAWskZ7Ptevuf//P/ud7snz//8LDdXyyXy+nsdDLL2W43&#10;693+sO+qYEgzs2n2ApA502lsLUBmQEgioJr9dr/dbJ4+u1ielqKttVq3ezZAxJ0PbIzAIGYICBAB&#10;BSCkWMiYade6L798JTKva63q2sdYd8GZbFJMETB0nogNWWZTFqUzbrdeB++36810UuSZ2203beNF&#10;tCwn3oeBvigAEoJXEN+1jy4uVOmrP3w9mUzbzr96/dI5S8YS42w2iyGuVvdMOJ1MPvzg2c9/+tOf&#10;/+Snjy+f1vuqzMr/77f/eNh1WV4q0GIxz7JsuVyi4nq1RiVCGyOEGBFNG0J12IcYejvuvvqNUTFG&#10;lUigzIa6dv/FFz95/tF5kG0Xm9SKIwh5URpn1+vtdr+PvQV8tM66zBKjJlEaRVUQxKiiAC7LRLWq&#10;a4k6ny+M5bppqvogpF3w+aSIGNvYThflsxdPDvXuq2++jhryMkciMmwsh+iNZWPZMAFo27b73fbD&#10;Z89ffPCszCdd57ebHSEsT06M4TwzzNR2VQidMaSqaTiBgogi2Bg4Bro4f/bhi59mbiqRiCwhG8Nj&#10;HMWGGYnpQTrWUM+4ZUQeRW5RUgpIQRLWZgAElCDO2vlsIUHqqu1aDxqdtUmIRSQGCUFS5kySSrCq&#10;ioKIJmWcXuhRH5JrBNj51lmOEkySmrXMjC63+2r/8uV3PlSXj5ZZjtvt3Wp9kzBMkTtC8F3Dxuau&#10;jB3EjlGLrnZGz0r77M/+6H/6sz/+n3/1+d9YXarPfUPVPlT7EAIYa4lJBIgZCaUveCsgJsPjPoGL&#10;oIIiGkKSsY2QGG6qqoIIxnIyFzkcDvv97lAdijz74ouf/+ZPfvPsgyfr1f16s+q6xjAzG++7pqkn&#10;kzLGzriUrdBk1kVEAkDEzrm0zaZ1pucyIB8p+qY7nmxpUxyKnEzbETBJux4zyhAw1WNVqY+bqecH&#10;9bR5OQ61h2f60IeZYuzRe8/oJqrrJiQPYQBMRWlQ1YhJtIlJVRQhOen01MGhBpiw64hDkq7seLTp&#10;SWuNqqRAf0Q4Y+EXgdOaikjMBhQFZITEI4lUB5o0HDE2E6ICAgFFJmKOSVpdNUiU5Pfoe4Y/DPoO&#10;6UIhkjF2FNRMhUEAaOo6hoCKIGDZMnLogjXuGCMl1ANEaU8RFQKwxhhOuACJCbCfk5A4PCq9eR4+&#10;lLUHNed0v/qk+WBRq2NZd0Cy/ShNISz0IrG9pW0CUz3lnoZUb4+9UqEgVUb7OgGADv4ZRJC8Z1Ej&#10;9vrDTEkWSHuZN2jbLsZEfEiZ4jFTk05OEZCJmchwX5AfT3OEdmwYiaJEYlIAH0KUiERsDA5o9hgl&#10;4iABnW7fMX3AWpu06Af8mTgFxMyj0K+Ot2qo98TBFzopKolIclg5RukjIJejfvX0LgWI7zoPp1/e&#10;ywcRUVoeAZDZjFN7xMzjgY2Dub8j2Ot1pz2XiFL6Pq1a/QCOQTQipQbq/hOCgERKxBAFROQ0bWPU&#10;oFFEmrptGl+Uy/mMfVAfGmQYVE4UIIICAEsElTF1EpMBRi/YTUb7MkDy+w4DZRShb/SAtIYEUiTj&#10;zHQxnVuF3eqm9hvDcHl2cTm/nLZlFt3vfvcvj56en37xYRM3JodDt6vb6vtvv3797Xdt0zpX5vP5&#10;rqnn08XSTCc+u/qXN1//9g8Bw4s/+uTjP3rxm7/51SfPn799/cqo8V2ofRAEZjZkKFgNHD0hO7bo&#10;o6+apm7b3b7a7Q+7/f727v727r6qm7rp2ta7LH90+eTjjz99/vzDxWKZZ2VURMCu7SQqRFVR0zun&#10;omEGxRgFEYgJJAbxwccI4NtYN11dx+rQhUAIuWoWA5Xlifd6d796+uQDAHry9EnTNuvNqigzZMhc&#10;5pwRL23dziYLBKsemyasV/v9tkZgFSyyyeXFk/l0UeRl8HG/O5xfPJ7NFsRut9u3rT9UVdd2NnPG&#10;cBSNgzy9aBQQ1agQmJRQEXsuVxp0Kc+lUQkJFEHVIqfY0lpb5AUNBt1NU+NA/TgcqjRnjbHWGgAI&#10;vgPVGAKoSAygkiypEskcAFF1Opku54vpZBZ8sOyautUAIUjwIctyZ9xue2ia9smTpy8+/OiHH19u&#10;ttu8dFFD57sudKvNKqqU03K9vY/Q/ewXn52clWy7qlvzv/tPP8tdZl2WF4VzOSXvU+ayLEDEWZs7&#10;w4RFljtrB/2DMa1IkEKDvr4lRTFxzh5VhhEVGdL16eUBBFRUnbV5noNqDD1ItmQ1CkZioswVZTEp&#10;i6k1BgRikNX9+vrtDQJ2TWvZMfKkmBZZgYqr1dpaV1eHPC/Ozk4RWUTfvHm72Wwy5yazKYK63KUc&#10;A1oQkLRy94W9PnWaliM6XqEAgIm9D5w02sHGIN99++Pr19cZF4xWIkgUEGJiRgOgrW91ECE09ODK&#10;IBJT9GmMIWMQKe21Gnslj7SppyUbEa3tXQeZKctya01qmvNt19QHQnr8+LIsSg1i2CwXC2ddCKGu&#10;GkJs2+6rr75Z3a4ePbqYTIvkWgGAhq2xBpCIrSq2Pqhi23YxRkBKXkqh7Zq6stYSo+G07UkygupZ&#10;Q/19RAXtuo6QdbBx6ncCDCJBtUOKee5iCNvN5uz87OLi/Kuv//DixQfz+fzq6ub66hpQFqfli+cX&#10;eap2pNy2QPKVQmZEMM5tdtvddp9nk7yY7raH26sVo3n+5MOnj54etlVsY+wiCDjrTpfLInOqOp0V&#10;u93WZvT55z+9uDi5OF9+8ulH0+mkbWpklqB113Y+HOpGyUyms9n8pK5qNjYhAhBIRWDkoQyipEnw&#10;bciRj3nZZAyQvK9jTJnvPpUFIEFiWvjHnz36TER4YmJHykimrdrf//6b/a4NURazOQG+/P5lU9dF&#10;nocYhLGB6EkO0h1i22mMIFC4yko0ZDirDu393aaqKh/aorSPHp9EORAFxIDJJQxTpCuKQJp6NhRV&#10;CAGQAFkh3231n//5x64tkHNmUsKLs4u8KAAxRmHDhAQIeV4UZYGI1eGQsI1z1lnXdV1dt3me50Xe&#10;NE0IXnvOuHRdJxJzly1PTw+H/e3tnc0cMrjcAYmzGTF6763l87Pzp48uH52fP3vy5PL8whnnm7i+&#10;XRVZ+cN3r169uTImQ8DMOmPMdDZlJAVyWYFAMWhUQGYAaLvWBx8FREESERfSPSRm0zQtoRC1f/GX&#10;v/74J5c+7n2o2RgFAOS8yLwPm+02nUUSOSzL0jmXAkFM5TJEBQgxzOfz+XQmUXznCaksi6Zq2q4B&#10;gO1u64N3uc3yjBibthaNt3c3d/d3CmqMQX7ofkzRjO+65BFimD7/yU8nZaGi3vtmXx0Oe0LM8+z8&#10;bEkEdV153xnD3vu07jmbqUCMoMqT8uR0+TjPZr5Tw64PXodCEXFyZn6oAvFgHTmk/2As6KWMPoAm&#10;dw2QxFOCyWQyLacxxkToZaaiKIixbdvON0gYYkyF0pQ20gHs9tOjLwv3NRAi0mSbx4yJwcwEBFlm&#10;s9zd31+/fftjkIZMKHJUwoKFAAAgAElEQVQ2Rt+8eRUFmA0l5j06Z0qINjRGtZxkl4/Pf/LrX/zV&#10;Lz//i08+/CPx+d3bQ30IbSsihGB6+bcEbIZ+1CGqg7H0qgPd6d0XaKJ4HJW2ABGqqhZJEuV+u914&#10;78/Pz3/961/98R//8WI+u1+trq7eNk2TZXmWZenLQSHECEDWZSFK2/osz42xzrkkz5OoyNj70R3T&#10;fVNQ2f+OiIk+mpSU+qC8X3gGJM18HE8PeObhcVzpHavBABDjQ8CdYntmDt6P8WuCvn1Y25cWE5aQ&#10;nnipGmO0xtHQ8zmO+bH8dXww6fcsc+N/h1LhUFwdU/BH8CCpBI9PJibz2AKTgrAeGhmjqtbZcQyk&#10;fpx+3+eer5XedXxUCbGMR56et9YmJ48RxicUlAD/eL6qijDKnSTN4T44UpUYpe6aECUGH6OMdFdV&#10;SbVi7O1/Md0cxGSRlbaisXTaY1QdSPL9y9+t9o/RDhxV4PuTHMRcEDGJZvVe30jMhMSIQGwBVCTZ&#10;w8J4L0Z3nLQ+pDQxDnzIITvcz6MBi76bmBjYvw8DdCxJD9j4eMCMpzCeCBzxhMca6XEJ+r3PxCN2&#10;cSpb6VC1HiWsj4LenvGe4HRKguBQExsRLw+P48t9/CFHd+pdHvtAsMfeESPC0WM8wXGyvDcOJXnI&#10;PXzLO90B700uAIh9tZsBUEVjFO+DDx2xQQDDDIjVod5ud4SmnCwXcwYyaWoHaQGVeilNTvbzPTUE&#10;h14hYk3NEgDJ0waGHUcR0j8autMVU9GYFBgVMCqT5DkXebbdN7PyZIKzRTH//rtvHz09O302NSWF&#10;GLa7bde2lxePHp9dNPv66u19npemyJtDjXWY2bLbewCsm8NHP/kITk17qG6vrqQLhoxha9nd394b&#10;4sJNDJi29k3jCbUDv9vvCPt+RgBgZFENIUaRw75purbtQojqbLaYnZydXZyfX1xePkairm6NocwV&#10;on2eZRgMPR82LVSACfqgAiEZyxmADV7q2ndN9F4W8xNjsvOzi+nspJxMi3Lyw/c/5EWWZ1nXdXle&#10;AMD6fhWC5Hl5Ml8SMSg5k0/L2Wx+kmf5fDYPPlxf3azXm7pqvA8ny7OiKLs2WJMhUzkpp4v5s2dP&#10;6rZuus4YA6iKkvLdAAIUe/3U1PmFfX+ASBTRQRMFEVFCOlOT53lyVjTGiEhvfOhD3TTeezYmyzJr&#10;bep1PzbJOyaMqCoAMZIxdj6ZlmXpXAZACNx1frfZl8Wkbbuu848uHq1Wq+l0+sUXX3z11ddXV2+b&#10;pp7P53nu9ofdfr/z3qcyzGIxe3R5en4xFa13h1WINf/t//7nxFnXhiRf730ExKIoGdmyLYs8s65r&#10;OkYu8qxuGkSjCqmBvh/VkOY2AEBRTFIFGAAUdXC+JoDedjcVjFVBRZmMRIlBCMiwteQAsKv86m61&#10;Xm1U1DpHyEl2dbvddZ0vi3K72aTkqzVOAdq2DRryIg+hffP29dX128XJwgfftHVVV6KyOayr+pBP&#10;XFFmrnBBPaCOhhHDhj0GFscAuBdjCSFkthABQ8534Z//6cv1apvbAgRVQEVBUvINokjbNmnlcs45&#10;a8Z6S7/EM1JvotgzQnBIjbRtG2O/XjPzGHpaa8qyzDKHiKICqqlbuMgLYy2AGmfLycS6rMhz733r&#10;/WQ6y7J8u929evnDsw8e55ktJxMiTLE/kiGmGMWHQMQ+hiR6AQQx+FSOWZ4sXGZFxYdORJKfD/e8&#10;LVKJqWdbVIgUMZlJKiFaw4gQgzeGJERQzZxrvTeWz84XzpLLMsvm9avbu7t7ADk7X3z6yROAzllA&#10;VAIGhDRjFJHZAtOhru/uVs45ZrdabVa368JNnlw8uTx/goLVvt6t1nVVnZ6efvji+clirhBevXp5&#10;d3/jMvPk6WVK937y6SeAcHV95VUUsPZd3bRX1zetj7P5bDKdVtXBOFsUubGpCYtSeh2BEfo2tpRY&#10;H3fP9NNaZ60F1BiD9z6EMFKAVDVIBEzWWQ87HACwsVFUk098RGOcBry+vp3PloR8enredb7q2tv7&#10;u5v1vRpqNQYDmpmNryv1LYRD9LyYHDiqMUUxrQ717e0doua5I47njxZsRKE1BlPeismpAqW+r9Tj&#10;nLI/qAqoSgp5U9OPP66bxiDlojGqKJFxNlFW2LntbhdjLMuiKEok9CF03vuuQ0Bj3eFQxRBns5l1&#10;drfbtaEDRIHkfh1F9Pzi/Mnl5XqzrqqqnBQ2M0iAJNPplAhU5YMPPvjjX3/x2aefTKcTEAUBRsOc&#10;3VzdLubLu7v1V19/a41DRMPERFmWJb0Aw5bZAg7VA8YoMSaNUAAFAQSFIKBAygZj8GhClse//Q//&#10;9vLJvGnXVbMHFUUSBecyItztDyGEZB9VN/VkMnGZURBiVsC0YrosK/LcWXv15s312+s8y3LnEPCw&#10;P2zX69zmmcsyl+0PB4l6cX4efKgO1durt3VdO+eMMSPKSKQgEUm28t77Is8++fAjQjBssyzTKDe3&#10;13VVaeyePn7MjPvdViU6Z7quIzYxxuADIqtQCJHQZK60JiMyzLZPvEBC8ANlbqBBIibcNMZGOgaC&#10;QxhNABiDGGNRkz8Bz+dza9zhcGjbpJzJxpgosW1bEQUiH0LaOROFGKD3wpbRy0XTRjuQBgUJWUcC&#10;KBOQTqY5oL++fbnZXBN7Zp+XZjJ1Xeffvr1DyAyVTBOVPLQOZJaZ888//dPPPv7is4+/eHzxsXjb&#10;1qFrApE55oT2vFZg0HcqNmNIqqp9x99DyVqHVoZEgYbxyRSLZlk2ZjNVteu6LnRRwtnZ2Rdf/Pqz&#10;Tz/1nf/+hx/X65W1hqiPh9gkW0hNJqtsmNlkWSaJ80xGAQh6AHwUzr6TjAPoDaPSDdN+q31YdohT&#10;1fSYFP0QGQ8fe0SIhX+NSBEREykJQNu2MdaCpji2TwEMbT6JSY8KSfi4h6bWuJFRPCKf4zM6Bgbp&#10;odqLrifUcfwWTDEF6JDIVmuMsza9fXw9ACQFlFF2BTFFnb3WcVrQR9QUB/em1Lc5OtuNB6xHXaPp&#10;lVmWJQA8VhqTdjQhjbTtAdgQp1QiEREys+mLt8TMyVM9hYyomvjPxjAkSYUeAyNi/5ejCTvOWRnp&#10;0COXbbyqzHZgezyg34e7rzSOlwFf9XEREfXM/94go2cQICJxavoww1f03UAAIw4ka92I01QfgCUR&#10;Jde0EYiOF+p4Pj6M4SOq8HhVYeAFHL8xfcU4E5OMED4IsA0laFU9EkFIbxkD8fG7xvMCAGttlmWI&#10;2HXd/x8APjpZPY7p9Ujk/L0DoHcNvcb/jq//774d3hWUjfFBbG+8Vu8OkoeHqkb1D+kq7fOeSJga&#10;GxCI2cQQd7t9dajbtjldnuW5SaU5RgYAiZrGYeJUpPNOujmqwMhJASXZvqS4d/x9yOEN0x7UgBCi&#10;gIkKlsysnMzyAgDvD42bzW0xM9a8/vb3k5k7f37uzpbOlRNy5JwAdFV1f3Pf7oK0YtkZMuv9avno&#10;7MlHH81OTtZ3K2i7k9NzY7OTR6ePLx8ba2/fXHGr55PTroWm8kGUWIkkYqukZMg3HhQkatd2Xd12&#10;nU++dXkxWS5OFstlUZSGBnUQhXI6OVku59M5E8eohJRlOVNfyR/GPCOiikQRRNYk/ajKaBBBIoQQ&#10;gg9d17adr+p6Nl0gmdnsDJDfvH1zdnFh2FV1a4wFpPV6KwqL2cn5+XnTNDc3103TqIrE4Lsuimy3&#10;26qqVJWZvfdd61f3q9vbu81mc31ztVrdZ0V28eh8s10LRGNZAaQnZkRA6dOYvXIwpp1ZVXtPe1WR&#10;xIzAqIpE08l0Op1meU5MXdvWdZ1eEGLw3nvvM+fyzNGQD0pqEeOSq73gVo8onc1ym08mU2sdKvnO&#10;hxBDCBIkuZMQUZ5lWZZ9+umnWZb97ne/2+/3IXhmEpH9bqcqk0mhGkX96dl8vshVQ93sfKjzPOPF&#10;xzSbLSflrAvxcKgPh7ptffCxLIqymBgiy0yA1poyK5q2HifLuHTCUNxC5LKcOOckeSMhKAiBGdIe&#10;vSGYqIIoI2UmAwGIQsAEpFHapvONf/P67Zs3b7wPqX8PkfK8vLtd7XY7EZnNZh988Lxt28NhD6Ds&#10;DBlkxsl8utlsNrvt8ux0vVlf3dw0vt3X+x9+/GFb7Yzl+cm8mORNV/dbs0Yd2vIBegD8MBOHEws+&#10;ELE1LgRxtghef//l14dDzWRDVCZrTRalF04Uedh7iMgZO+aP09bL5qHGmzpJEDEphotIjA9LJIAa&#10;Y4xJ+emUDjTGmMxlZVnGKN57Y11RFNZlEsVZN5vPbZZtNpu2aR9dPlqenB4Ou6Y+5EW2mC/TTCuK&#10;Epl9CGRsCAGZ27ZWEWJIlgK+aWLwi/nUWmMsOZchJtdiMCYzholIVGMMhGQMKQhSklNKTbOMoKKi&#10;ELPcheBFBVC9b6zTR5fnuXN13X3zzcsYFAnOL04++/QDNt5aJVQmYjSa6EbAZBiQAXC3r4jNbl/t&#10;trXvYuHK3JbOZpcXl7nNWbE61I8uLueLWZHZ+Xz23ffffPXV78/OT589e7LZrPf7/ZPHjwX05vbG&#10;S1SELkpVt6+ur7I8Pzk/m0zKLsYsc1lRsOVxz0BMVu+pGp/q4foQ3iEZY5zLkspreoxhR7/NJzaZ&#10;PMQZaXikbmcmS2RIWRVv3t5++eVXs+ny7PTs6QcfIFFW5Pu6ulnf5/PJ/HwZDexjdbW5b8C3JJu2&#10;4lkZLYMxZTmJQfb7WlWMpSjdfF4sFqVqSxyHpp0ULSXW6XsAmBEtm5Jwtl5LXZsQeX/Y1V3b+ohE&#10;KTXj8lyS/iokgplFxKZpYgiIYK3bbreZyyaTSYhhv9+LSqrpJcFXifHpB0/Pz8+vrq+97/I8M4aQ&#10;YlHkmXNt2ziXffzixYcvXpwvT0PTHfYHAirz0pB5++b68tFjRPMP//D/aEBLhEhMxlqnAIasRMiy&#10;zFrnY0h9ViISQKIPggKIZCgN8sF3JxKHYqL/4X/5t5OpNt2+a5sQAxkHCoa4nE43m7UqdF3HTCHK&#10;fD6zzsQYadgAEFFRfdPtd7tXP75s23ZWTlTEEK3vNsy8WJwYZmYLAG3Timry9Hvz9i0AFEWRmsnS&#10;gpB0vLz3XZv6amQ+n03yosizSTntuk5CVBBS3e02z59/UJT5drtJrbwikiRiELnrwm57aJuQubIo&#10;JoYdAKXA97imN8YcD4EUjs8/yLQAAA1OfQDgu2CtTfxBJjOZTBBwu922bZdlmbUmhJAcvBGxC16G&#10;pjpVTd+e1rgUjw5EuAfHGhE1xoQoKVnIjMg4meab7c2btz/sd7cCFaKP0jjLH3/82ZvXq2qvbQMq&#10;WdeYzJ7/+hd/8T/+D//xyeUnuTsLnfEddS0gmhhAglibpSgktQKKSOIrHcfZY4icQPsYUh/Hze8F&#10;68dTewzl00Vru66u6zwrnHMffvjRn/zJb9jwP/3TP24228Vi1rZt13lEsjaL0qOjtmv7EnG/EDEi&#10;Uk+BPqaGEgAkX8exoHUcHx+H5og4iBEc94i+E0kj4nCn0h8eMFIaoiO+GCulSO+wN4mSmmP/MyWG&#10;eyINERsGhSSOdYwcjo/nYWQOtNLxBamyKoPRET6wFd4p6z2QpZnTmkxE0+k0vTK9N2UqVTUO7IOx&#10;WJdOMOm6Df5OSejBjGre6WPHC5X+OoJYGqi2McaExmlQhDoC8P0eMc7BoUSJRGity3LnbEaDCRMB&#10;pfsG2KO1YwL5MCwfgFZ/ffqJTEMOq6fTv3eRYdSs0vfzHUnfyLAdW340mXhhOobUsOyG6haMnIgU&#10;uY0Jfe9DuoNEqXYkKak6Xsnjiz8WgY8HZ7qeyY9KjzjSzJzKyOOcHQcnDdT04yelF+LG8TPhXenE&#10;45bv8fiH8d+/d6zqHw/CcRkZV8txMTkuI4/PHz8zLhrjoY6z7Hg6j68f77u+D7+Hifnu472vezgM&#10;fOA/ElIa5saYGAKxUQGJ0WYZo6mbbnW/an3z5PJJnmMImFqAte9HGGvdw1KjogpMrO8mWY7v6XuH&#10;SgikSkCILAAE6JxxaBrv365Xq2rvRTb7db1ZiXRu7rr1fv319SI7ybJpaLtHH7745MWHLx5/oMJ3&#10;13eTyTRg+PKbP0zPTw6+yZBC0339j/+ETTefnRAoGaybfbvaXb+6Wc4vtru6a+uiyE5Pp3VzWG3X&#10;zIaUDBkSUolEJrNZmZcuy+fzeTmZOJO3XXfY1/v9vq67umvX67W19tHFxbNnz8uybJqmadoYZTab&#10;5/lImCcAMMzWWWscm17+NvoYUsNkFBWJUeu6UUUAEyOCmLYJ1rnHl5dlMTNsnc3TOHTOncwXxtir&#10;q6v1em0MJ2gznU52+0NiwSTZgsPhUFX1fr+/ub1brVZRojH8089/+vjJ5Xqz2h/2xlCqWAAEROkt&#10;MjEp443MGlXVGIPEmHgrA8sDnLOTYmqt7TXDOg8Di6eqqrqu02wl6lkMSeooyZfCwzjpBzMqzidz&#10;ooSDMAZNfsKZK3zXDYQgmE1nv/jFL8qy/Pu///vdbsfMRZGn7KWqOmcA9FBt84Lni4I4+lCL+pSC&#10;4DDfVVXXdRHRNHX3/Y+vb66um7q9OH+UZVn0gZEy6wjQEHkf+qzNA6MzUV8wrWBlObHWiow9d4hK&#10;iKiIOrSaJEk4Z50zWQziOx+60DTNdrNd3awIbV3VIQQERsAYZChX0Gq1+u1v/9/b25ssy0LwqoIE&#10;y/PTzX47m03ny3lZ5E+fPW07vz3sF8uTD54/zydF1dZRwqE9WGdtZqIqoiKCaACQvsg3TMOxLIxD&#10;H4hEcWxTjjt35WFff/v1920TEUzwgYCdzRAo1UglvQ61p/ypEpFlY5gNG8NsDedZbp1FxK5rmqZO&#10;ObM0LBL9Jm0PxtiUHlaBrvVd1yFSnudMxhgbRIhNWU6JWBSTlOp2t0vbVdd0oHoyX16cX0jw8+kk&#10;mYYpYFYUJssUwNisbtsY/X6/D7FjM6QFRKw1y+UyK7KT5eLyyeMyn3Rt19Qts8XEoyZOFnMDx00Q&#10;GNUSMkhKrIMxxodWNIoEhYAURVtjcTaZtk14+fLGcHZ2djaZZs+fn1oXDYsxyMgpMxhjFEVm64MA&#10;cogaAvz445vdrmJ0xuTRq3Zi0cUuGGICmk5LJmbEs7Oz2Xz6T//0j2WR/+xnP9nvtofq8PzFC+vc&#10;7d3d3WbVdv7s8vKzzz//6OOPjbMnp0trTVTJ88xYC8kkkxkwCZYmADxsP2nrHVhnxhhrXZLAHSWg&#10;04hKGbKkognyr2hmgEyOySCyQYtg37y6+vr339y8vWsOzfL09NnzDxZnC2HoJHiMVFiPURx1INHQ&#10;IXS1yNmzJ3UMZGzmCmb2Pq5Wq81mu9vuTk5nl49PFZoorWEiwmTnlmgsICPw0MRJEkGkPHj3+vV2&#10;tYo+4KE61HV9u1rVTd2FAARZliGCtaZpa1UhwlQFAiQkctZ535WT0liuqqptWyAgoqgqKlEjEi1P&#10;TxHhzeuXUaK1rCBJd2q73TXN4fLs4uL8NDcmzzPf+dB2jCxBQyeb9ebi4hGT+cff/q6pu8xlANjT&#10;k6IamzGzyxwS111bNYcoMa3jogoIbNhmxrpEYoqq0YcGtVkszL//939lbCAMEkPbtqpCzIQwnZZv&#10;3l47Z6uqFol5kS8Wc2ZK20kqahpL0UsIvtrv97vtyXS+XCww6sl8wWQneVHXzfXN9W63d875EIL3&#10;1rmrq6v1am2YU4Cug2tIjPFwOKiqDHmxFy+eiw8xeMOWiMrcOWcZofP1B8+enixn+93GGOrajhBV&#10;AcmIQHVo2tY7VyzmJ2UxM5wTGejdjI5peAq91SskW7hBim8MPfuYaWTNShSDjABN0xhjMpeXZem7&#10;cDgcrDVFkSNT27UheCKKoG3bDntFr2GbMqVj3Am9+FBaSLDPCrGJQYgtEbFhslCUHKX58dXXVbMO&#10;WheFtY62u12WTT989su3r7dv36yLbPnzn/2bv/6Lv/3Jp7+JwYXWhM5oNIROBVENIRvm0EWJCoqE&#10;lFrQECDGmE5wLICCprrlUBZ/L1AbGkrfjyZV27ZNLq4pUk9hJSE2XSMSmfj8fPnhiw/ns9mhqr78&#10;8svl2SmxCT4SGQXsOo/EoGhSlalHOH21DXpxMh2AayKi8AByHh7jIR3Xf1RpJHUPgfv7ElmqD5CS&#10;aKTc9vYz3nsATcJUaYimDgNKzN4kbQEAKmlNhh5C2FR9dTZZEqBzLtVLicgYm/qQRxR6fMHTzjhS&#10;jvsBOYQ+x6mHEZYk5MDMTBRjRKL5fD6dTmOMXdcrFI44ja0ZscEIHZlZfEhYZKxOjJXhEaLggDx7&#10;CeihTjhW3oiIiWXw9kDEEfZz7xCWuqBiT6WJXkJqLwcFkSgx9dHHZCil2KuK9kXghGwBIIU0Q/qD&#10;xrzGCH3TFT7mtz8MFR2E1oZM0PiCBICZ7Eg+f5gHiU7Qe4LQOAJ5SDqkt+tA5U0x7rAzpm7q0WEF&#10;j+8mHHXb/usO27EOrwOnOt2yUTF7zAENoTbRkV6aDrzoET+Pf8IBf8KguHZcwh1KFA+dwyOKfm8F&#10;GAdqOoxjzDn+dxxs41+PT2p8TbpK48vew8/Hnz/+THf/uNcq/YtREl1lHDmUqOwIQ+9CYtGnUwbv&#10;Y5blCuB9SH6cACQiq7v72WJWZDNrewEzIPTRE/SEuGGQqGBiraDCcds5wNA/An2vxMMzpAoooJCa&#10;PkQhyd4HkevN7e363lNsYrs8nRWTvHD5+of73/4f/7j/oZpns9npKUgDELKT081qfXO1Wm/WJmPN&#10;sWNpwb9++zr6zm+b1aub7evrx4/O3IfLpx8+e3Z+3lV1dWgdGZK4vr1hjovTk1k5A+GmagCpcMV0&#10;NlvMT8rJFJG8j3XTbLbbu9v77Wazr+q26zofYpQYVURBMHNZWU6MNaoQQtjvD+M07NMWgGw4RgVC&#10;S4ZpIF8gREnEcEI0xK5pYlX7uhJVgwDT6QmzJbLW2qpqYpByUhbFZF/tX/7wo/d+sVgQIbGWRWmN&#10;LbIyy2xT18F7wzyZziaTibWubVsFnU4nn3z68dn5yf3qtm4qkSgaAIJiqg4GxagaoI/2AROnJ0oM&#10;YejwBuxzo2CttWwf2kkQrbNEmNwrRCTLXMorjjMlBO+91wgIKFFVAHuBWGDmk/mpJrcsIImgCgZ5&#10;MV/0iVqBs9OzP//LP8/y7L/+l//y3XffzedzZi7LiUhEJGMJQDabewV/+fg0L1C0DdIhCRF2oeOn&#10;vzy9u727ubkPIe6q6vrqer/bd95Py/L87Dy3zrethMhEhqhtu3GDHWdj0oVO0KucTFO/zRBOpBf0&#10;DnLvbMxomCh4H7yHqN77pmoP291+d/CdlwipXJ4+p21bY+xutzscDsvl0hhzc3N9cnLyi1/+vJiW&#10;ddPM5vOzs1MkclmxWq9dni9OTibzaRRVAJdbL/HkdHl6dtr5JqXDUsw3dDDBw9EeJ/NUGQGAQhBr&#10;nOVis95//+3LtvWWnfcao6S0GaV4EgVUrTVEHGOUGIkoqaINa6umXTFlUNKChQPRJSl3j4tv07Qh&#10;+CzL8jwHxZRwQSDncmYHCMbYEEISqtrt9+v7Vdt2Jycny5NTBApdYISyyHPnymJirSFENIaYiY2P&#10;oaorAKyqg6o4Z1PYJz4Yw3nmdvvN4bDv2q46VNvdzvvISBIjM+V5nkZwlMFLQ3tpO+ldWBgRus4D&#10;ijFsLEdpm2afJk9Zzna7drXaXlxcIIWPP37kMgEIxiSjAwHAGBUEkdnlhQoiUNPGu5t7BTMt54xZ&#10;vWsyduu7zc3b62pXGeK6qhAgz91iPr+4OL+7u91uNy7LptNp17Z5kbOxq836zc31vm3my8VkPosa&#10;Ty8vkPTQ1KrR5Zm1tpeH6bfRMTB+AMBDkAHMxlqbyF0wyEsm+asU3ABAqjCAALxL9mN2KZGkkRgd&#10;g3n7+urq7a0D68iqKDt2mZvOp7bIBWIX2ya0ZNkVOTuuuraTcHJ+3oZIRM65oihU9fr6drfbe98t&#10;TqaPn5yyCTHW1oJC0rAd9HV7+U4dqBkUBYBcXcG3397sdpAXJ0WR5WVRte3V9d12ty3K/PT0NAQv&#10;EhEhzzMiCj6GEKw1IsqE1po8z0Rkv9/HtLdRWhyi70JWZHmWrTb3u+26KLIst4w4m5WHw2G72Szm&#10;888+/WReTkH0dL4gpGp/aJs2Ru3aUFdNWUxn08X33728vb1nosTeiDFpxuFsPidmAei6zvsu2a+F&#10;EJCAmKxzWZllhTOODSMzaOgMx0eX07/+yz9i7pxVCb46VPu6NsYSYpZlb99cTWdz34UowRjKsgwJ&#10;VGNC/ikFkLkcALu2DSEUWQGqvmknZdn56L3fbnZd8D5EH0LdtACwPxy2222qSiUZkizP0rLTNE3X&#10;dc65tKJOJpPPPvmsrau2qREwqVVl1iFo29anp4uTk8VuuxGJSVYxRiGg3a5q286afLk8O1mcZa5M&#10;SZxE3BorbEQj5XikNg2kVUxEuIdaBPXVKhURAkoB7tnZ2XQ6A4D9bt+2baqwhZiYojGChhAEBkWp&#10;I8vf44LA+BUjbBhAAjAaNoYM5RmT0du7N6/f/IAcqmpXHw5FUebZZDa5OGx4uw6fffKr//U//m9/&#10;9qd/s5g/QsgJHChLBFVCNAhJUEglwhAkEz2wPN6J+4+2gP6iHMevIzZ42P7eLVKlIDvF5Sl877qu&#10;rusoSSSptdZdXJy+ePERGX779s3b12/zIkfkrvODmAImCF0UBSYtTugrvUffOMIbHNsx3jvC48Pu&#10;f77T/Tuc3hEPVocqPQ6PcWdMO9SATB4sl/qObnkoTPX2TooiURJpF5PYATOzc5kZ2sPGzG+yxBgl&#10;i/DoMeKQ8XjGe9fHkQMMGH9JcCjRU6fTaVGWRLTZbGQwwhmLtwCATCOZeSw8AoAMgGr8xhEdjYiI&#10;BusdGDBb+lg+Ul1Ska7rcKC2jl2diOPVVoBerRSRmFBEvQ9t2/rOhxAIE8BG1RQWKyCn1+u4tQwk&#10;5+Mtpv8J1CtlvUnxjiEAACAASURBVCsrdXSLj+/1+/BYZGBsqqbkSCI8k6E0INOTxtjEWUgnOAyn&#10;h4roUAN/qNwOVeKHw34vtXE8MuEoAXGMk4++60H1Kn2aGR7/+tOIaCw7j2mX8bbiUQfv8dQ+Jr2P&#10;KtbHLzheE+Lg0/veVT0+kuMC73jjjg8JEdNxjgvmu5MXx486fs0xuh4vzliFTm8fcyUxRFVBSDFn&#10;X8dLbzTGIrACMhGRIXbGmLre39/dS5SPPrqwFn1QRGEmCSEdekoNpy9BfGAYHR/w8YkcDdR+XAz5&#10;UBKAiACIxpC1jARCECCU8/L0/GKel3in3/xf3+sVbK9XT06XNIWq2Vyvb9f7HQozss3M9GT2zZuX&#10;tnAn5yeXjy+fP3tBUb//599/+tnHdDkD8kZCkeeO3PZudTqdSfCv3rzyIS6Wjzov1jmJ0rbtdr+/&#10;u7u7u787HA5N21Z1XVd107YSJTlgB4lRJIbYp1YRi6Kcz0+mk7mzrsjLosgREUBTSJ85Z40LIbUT&#10;JmaosdYatghojQs+AmDbBBGoqxAjAhpRmRSTGAEUs7zc7/ZZnl0+ugxBCOn+7m632xrDLjOqut6s&#10;YlDCFI13/TAjTrQjNphl2ZOnTx4/fTydli9f/Vg3VYidQFSNiBFIAEQSaa7PU8g4E6ME6BXaUtZD&#10;EdkYY8giYlrVkyls29Qp5knrw9iZkggdIXiR1Nyp4wakqsw2y/Iyn6oisyEywYcYY/BSFHlVVYfD&#10;4Sefffbpp58ulyd/93d/9923356dnU0mk1R8btvOOSsibVe33WF5Or24XIg2IbYhNiF0gEJEfPnL&#10;ZV4WRTkJMe73O2NMkWf73V5imE9n8+nEEEsIhtmx894T8aBlCwBIieEA2gPgcmKtDVHSrpeG9XDt&#10;HpI9qmKYDVEMAqouyQgRqYIz2aQsnbOdb/f73W6/3e/3+/1us9kA6EcfffjRRx8+ffL47Ox0Ppu/&#10;fPlyeX4mqsaY+XzRer/b77M8Lycz57IuRCQqyrKclpPZZDqd5kUm0SeNw2QXPhzSeISEfYFMk0Ah&#10;E8cYCQ2RQbRV1f744+um9gxOFWKIEoSQE2pK1FA2TIiqQkDOOZdlxJRMs3qarPe+63zoYoyJPJUG&#10;BI/iaMakfTqxCyxb09NRJEbJXM7Geu9VwAdvjENCVcjyrCxK57I8K4q8NGwN02Z137QNEVvnjHHG&#10;OUAOElvv26axzrVtg6DWsMagMQCINdY6s1qv7+/u7lf3682mbZqymORFqaIxKhtiNtinLRWUQFkl&#10;CQlS2tubti6LgplFQ1qEiTDGoFEnk6kI13VNLOvt25/99Pls7nxXZc4SkqgioAioYDJHbTppGv/m&#10;6vb6aoXkUO1+exAP02yqIe63u/1mJ17u71Z13Sxm89lsam2WZ4X33c3NTcoJ+dAC4WqzenX1pmqb&#10;5cVZMSmDxGJaHqp91dTWGuusMWScQQJFHZLr4waXKGhp80jbpHHOWdvrq3nvY/TDvjOkipMPdt+d&#10;9xCCiCIoMhkmQ8B11f3+d1+/+uHVZx988svPf+ksf/PNN/vDfjotl8v56dliNp2Iym6/beoKiIyz&#10;yNzFaIwFhCw35aRA5N1un7lyNpsai8vT6WRKii1hEAnM9r/x9Wa9kmTJmZiZncWX2O+SeXOrrOqu&#10;ruomm81FTbY4hAhhZiCIDxIkzD8T9CDoJwgQNZLeKECARIkS2ZzhkN1TzWbX0lWV690ibiy+nXPM&#10;9GDufiOreuRI3IzrN8LjuJ/NPrPPPlMJe5C+eCH2nlcSQGM9mZxT9ubNPsYiLxer1erJs6cXT540&#10;bX2oKmPpyZMnzrkkyTk7nU2cd13bdl1rrRER4eSctdawxKqpESElTQ7gkIIhmkxKQNjvdz7zZZkZ&#10;a/LSO2+3m81kUnz80UdPHz2RmCCm2XSaWx/aTpI447um48TO+8ePn715+fazT79Q1SLvcp0dPsuy&#10;LB8yKCWmqBGVuq4FAAxpBNhnznvrrPHezCal8/z00eq3fvsDgNoSI3NdV1XbAIA1NvPZ+nZdZLmI&#10;ICEZctYOVcwG7iIiA9ze3DR1O5tOLdn17W1TN2VZWnKCUFV1EzpjXF4Ui+XcZm632cTQCYqxJMLO&#10;WZ+5lGLXhRACCpjBvs99tpjNUgxlUVpj37x+c3X59uxsNSny7WY9KbL5fBLbpqlrdeV1TWi72HYx&#10;BiiK6cnqbD5feV+CmLbtnB3qgffxIrVFNMqJAIAkozWHCMIMQ5JIb1NyXxFWKayPHz8yiJv17Xqz&#10;dt7mRRli6LrmHv3yWHNrCKmC9OlEo63GgKDbpiMyImANGTKASGiMc4iQ5ZZTeHv56ur6DXNAJBTr&#10;bNE0fHPZPDz78I9/8s//5b/4s2dPPwBxwgSMTVOnlABEvc1qAJJKjgwaTkdETYUWpo+N9IBzgARH&#10;rttvg4Rv2HAiAkAabBmDp33qqVXmbZc4FmWxXMwfXVw8fvr4//6rv9rv9mScrgl5XsTEKSVjfVGU&#10;pEUgeqknc/SlRxC9Jyr/hzCMGXWe4V2ANMLmfkXqY9r3nx0Hg2YTsyT9rhCCtTbP87ZtlPba4wr1&#10;CyXmpE7M1JcRABw1wPGdsqXjQmqG4lJGU1uxT0NEHMV1gEBUxouOsAQYQwOYBBhqSKpppXYYM1dV&#10;dbfdIqIibV2r9a9xoONqjSIRgcSS+lDwiCVG2PMbI3X6c8B4fdsUxxGarutGWDjSs1kg9ZrTesHe&#10;DkHQvVLzhC0ZApbEaYjrkiEDfXmq3g0HvSuEjsYjDCNw9PgYQjOEeTXyNw71+zEDvXeMjsYJHrEG&#10;SA3o4QNjLjGphDISaFW2gRB7n4MK0Munj3Rxa8lak9K9crI2QL86hDA+8PEJDy7mI9kCDYQ5N7ok&#10;xh7RL1K7HwcHxHiPI5o99m58A0mOD4HoXqfweHbIu8e4pPCQRfwbP3U8ucZfRyyNR3YCHnl2vhG1&#10;Hn+OBwEaIj66hW9N5Hde6NtiDCK6tgzhYkQBIGPUdDHWkDF6Uteiu+3dbrc7f/ikKDLAnveRgNEg&#10;DbY09pEl6TODf1Mzjo/+fgEABEhVmIQNMXDCZA2eTqYz71ni9d3tuqtdkfmI8BbM5/n8bhpvm1nu&#10;i4cFLWjxvccXzx588Py7t6+vL1+/RaHJcvHlm1fFycQvpkAWwdx++dJnNL2YmrMJQFuWHgH+6ZNP&#10;KKTTxQpM9urqtk1mvjr5/PPPLq+vtOpv13Vt1yURGerWkYp7C6grz1rnnWdOKUTNRWq7bjqdPXny&#10;5MGDh3med21o2wYAVbgRAMrJ1CBZa6w1/ZMYVmAW0arpeT5JCYh814W27Zo2VHXXNoGM2e+r6WxB&#10;SNWhVl1SAXDWlJOiKIoYYwhsjdOBnGUZEVmyTV1v99uZBksn2en5yjn66utfH+qdrkxgWBWwBCJD&#10;GlEbgAAipMQxCSeEvmS2dp0BgwDO+tlsVpZThfkistttD1WlM9R7p3QVEQ6ha9smBdYSKjpsEdGA&#10;QcHM5bPJDMU46zKfQa/Xy10dnHdt2z19+ux3fvjbm83mn375T198/sVitVgsl3eb26qqlX41mU0O&#10;9a5qdpOpPzmfW88JGsAYUwvAusKY539wliRm3pVljgjWGmepqqrdbtdUh8y60+XKWRO7mJiBZSjt&#10;LuPMhJ4UJEQ06SPAfbY0wKgMiUMJwx7iK/UihDYNhXA5pRhCtTsYa4q8cM6qb2A+n11cPJrNprPZ&#10;/Lvf/S4AdF2X5/lqtVxvbl+8fE1oZ9MpGrO926fE5w8eleUkCXVtnEym3tvEkueZc15EVUX6Chaq&#10;KHk8HxFpiIH0tA0QYQbvM04AQiD21cs3+0MdgjjjJUEXAgJZYxTp646hG5p3Ps/zwel7v1CqjL5S&#10;TL3PyrIsy3J0PcIQSVD3SVVVh/1Bh2+WZVp2Vfli1rqu61yWZT47OT0riqIoSksOBfM8Xy6W08ks&#10;hS408VDVVV0B0nSxyPJcRIShi8E7Xx32HIIlAgRrCBIjYpZ5DXDFmGJgJHN6cjqfzVmkaxs1W4dR&#10;i4RGBvEMY1TFSqOCIaaUZ5ni/slkGrouxS7GWE5mT589OtR3n//6syfvrSYTB5zyzGt97T59nIGM&#10;z4uZz0tE9+LF2+vrjXOlQdfUIbUphuDItYem2lYxsgikkE5Wq/PTB0VReO+c9W/fvlmv19ZaAS7K&#10;IqR0tb5qQnPy4KSYFOAQSKp6z8BlmWs4hAwxJ7XmdAfH3mpn7dsRAKtSq6bC1nWtinYAgDjIw0oS&#10;BC3Cgz0BZrBwjAVAQoPiMFGou6+/ennYVA7ttCisdVoMpqkPALxaLjJvyyxD1TUlnC8Xi9XSWsuC&#10;AuIzU5YFs9R1e7I6Wy6Xdb2fzf3qJCcTRNrEwVnHzJoZ1pu5o7cVjQCyWIT86rqqa1PVkuf5xePH&#10;WZk/eHi+PFnWdVWWJRGE2CHJZDLJsqxpqqra9xl9nIjQWiPAbdcZY7oYmDkJh9BNp2WW+ZRSTO1q&#10;uUwSU4hFkd9t1pv1zcXDRz/4/vczl1X7vQEsfTYpJqEN1aHS9XG+WCRm7/LY8S8++ccYkyGbZyWR&#10;qsloohE7b40xrWYX1PW+riInVkclGSKw1lgyhuh0tSTpzs8m33n/gtPBGbBoUkxdCF3ovLFlXu53&#10;e5U5tYYWi4V1Bknj/AEAjEVybrc7HKoaAb3zJJjn+enZ+Ww+D5FTSlFksVw8ee/ZdDb3RX44HJJw&#10;G7qUkrG2D0QaE0I4HCroNecDEVlrQaBtmjLLUMAZG7tmd3e3mE29oxiDd2a5mhHi4XBwzqeUqqre&#10;H5rYcV5MH5xfrFannCAlcTZTAbmBnzbaZCxKi6d+DaTejwuA7yg79QB4yOMVEe/9+fn5YX949epV&#10;XTfn5+fWGvULB+5t1iTM3EcG+6hCn6N4bKIhIlrnxvROa7TEEoKgMxYRM+/brvnyy8/rpgGAFHF9&#10;c9jdhfPTZ7/1/T/8kz/6z548+g6IudtUXReYMcWoedHDvfRfRYicVHT/XjZm5NwOBHD8hnlK5p3z&#10;337DsRk67no9QSZFHmm0zNqz0+lUlc8Wi8VHH36vi/GX//jLpmuJbNd0zhXCQoYIqChLQ2YovvqN&#10;GO89DMYjE+Tb7Rwrz48m9XFrj4J77/QIvUtJ1Y/HGHWta9t2Npstl0v1td9fDRH7CBIba2AgVUpf&#10;UUmYOYRe83MMmWrQ1Rp31CrtHQAAFc2Cd7NnVTMJADRLaLwFveMYo3NuNpullO7u7tq29d7nRQFD&#10;4E4GBr61FqjHruPOq0mResvHJFttXhpKv45Bfp0dugYeDy2l+2Y+TykpQmNmlUUd8Lbyk7VikAp9&#10;ienrSwP0iuv9+GNWvj4ZYwchNEJE4SFDrJ/d97bZ0N33AkvvDtR3RjIeISt8x1EyDjYwfY2i3rNJ&#10;pBrR6uDgEGLT9AqgqlOIeF+6mQb6+hj8UQ0F7a+RJT4iXj5iqsMQVBcRhbvH8mZ6Xv0XIzkZBgC8&#10;2+30zSPc1TtVqh0OFtcIWccGHB/j8/mG1+xYuYePjmM6wHFo92hWfjMaP04KHpjeeoyZAsfwfvTC&#10;jJ0FWrSVSPMex8uOX6TPZ+zlI7gOY8ytPzOs+cxKX2NRZiqAMJPAbDpbb9Zt22R5fn42NYYiB2O0&#10;ajmKumOxr7Q0oLpvhny/fUb/F2YkwyBJibUoKUUScQlyY8jQ5fq6Fs7yomQrlyn+Ki275eHN+nDY&#10;Pfq99w+8WXdXv37xxdXXr3eb3eWr665Nk3J58fjRPjWuzOs2fv3Z57vLy+v1G16ak7OFAQHvSu+m&#10;5fTmzc2LL19954PvFflis95Pp7PFyaJqqkN1YBCyBogEIR2JFQOAs061ALu2TSk55y3ZrgtVVYeu&#10;E4G2bY2xyn/JszzPCqSeYYVIzDw4cUArnhJSjNH7XIWQmDElcS5jlhj5bnsgstZ6Y12KaXVyen1z&#10;u93eEZosz5eLJRK2de2cnZSzw6HyPkMgY0hTLL3LUkqT6fTi0UMiBJQPP/owK/zrNy83d7doBElG&#10;9CuSBBkwDfNM+YyiVaYBiFRtUbUDGGOM3mXL5fLs7JyIuq7dbDa3tzdd13nnVHT72E8UQuA0+ox0&#10;shMKAaBzblLOYpA8L/JsIgJdFwxZTinPi48/+v7HH3/04usXf/3X/69zbrlcqubO9dWVZio0TTOZ&#10;TvaHjUh49t6DxbJswy7EKqY2hMY5FXMh871/9tDnVt2ePvPGEksq8hwROHZd01b7Q9t23rrM5+qR&#10;UDOINMkHei1zJdpNJhPvfTwiShGiQAKBXgu9T6QG5yynpNWfQICFY4oicthvb25udvu7JNF5n+X5&#10;dDY9Oz+bzabe+bquACTLvPeOYyjL6S8++aemDZzkcKiXyzNjXZ5PtQw1MxjrujZ2beusi6Hzzppe&#10;gC0KJCLSwhzqk0A83hj6OUlAIuKcT1EQnbP51eXNblelCM5lTd1Y41F6BpT60znFxKDs2JhSipGI&#10;YkxkrPVWABKnmFIIXdd1MSainhh272WBnislifMsz/OiadoY43w+Vz5wTGysyfPc+4wBjDFlMcm8&#10;11LOWZZbMimkFGOZTUBkX1V1XbNI13YhxHI2y7KsqWuL2LZtaDtjwFmLDABCgM6aq8trdV0bFaIh&#10;o24Yra3QhQiAeVFwSjqYiXRoRIEImASC+lNEhIwlMl2r9WaTMei885mZTG3T3i6WxXw2nRalMbZ3&#10;lyAwg4hBdG3LPpsS+s+++OL6ZstCCGTJCbMja8Ts9/v9tjJgvM1SEm/9wweP5ovF27eXz54+e/v2&#10;8vrtW59lzrv5cvbe+++dPDghhyfnp0FSktjGug4tgKg+GZIgARnkXiBNKWe62QgAWGMR0RorInle&#10;GGOsdSmlpml0U9d3ikjiyKx1U/vIyUC3V2oQgRhnMkmS2zy0fHO1MWL2d/vt3V05nUwmBXNEYUfU&#10;1ZUBnBRZ7h0ZIjTWOxHZbO+8z4ylySR//PhxXbe3t5umiVmWN80hcXNyWvgMAToAVh1UHdmKRPr/&#10;enFgRPIx2sOBm8a3LaSUgGizvwshPHry2Frabu9Y4mQyqQ57Q6bIc2vN4bC31hJBnmVZ5rPMhy42&#10;bRdjQsIYY4ht13XO2Z7hb0CYjSUQ2e93h8P+2ZNnTx49LVzm0Fk0RggEppMJCoQ2JE5lOQkhdCFm&#10;WSEJvvziy9ubTeazFBnRWOcSs06ZrMhEJMTWOpME1uu1yncjUJcSp8jMMXTAbBFDe3j65PTx45XE&#10;2lsqXJb5rAtt3TQgSICcJMRIxqzXa3I2LzLretsXAKzPFDseqirLC2stEDnvF/OFdTbLyijcxbjd&#10;7V6+fv3yzasXL1+t12sQmU6n3nvtDiCsqiqEkFKMMRiyRVG0dTOdTOfTaV3XJLRcLOez2eNHFyer&#10;VeZNjF3bVN7icj43xjRNczhUbdsSme3uAOLPzx/N58vJZIZgDHkAtNZ2XVS+xmAwjfGQsQQRAjOS&#10;ZrBrrToGToRAQJrbZIgEhAhPV6dt075+/Wq32y0W8/l8Fjl2XYiiZmuMHHWgsYAgaE1IOMoE1o0f&#10;AbMsy3yOQCBACJqOIQzOZymJcTbPs6vr69evX6eYuoa3mza05oPnv/2nf/JnP/nDf0Fc7Hdt0wSn&#10;ohIhxRgBmQCYUwhdStEAGjI9xhjsSETsBd5lxG6/CRUMMa77CMmQYjeeHONgI/odrqDWMxOhaE1h&#10;FO8dkVFtzLIonjx77+XLV//4i1+ScSBIxgFgCImInPdFUYauQw3hCuCgnDw8SXUla0qVnjZI5rip&#10;o8mr5vDRrZnRHzfe8rCC8bcZWyJARIlj4ui9Q4KmrQVY5aB7q3ewunWFHPZQ9f71YCyEYL1FQkDR&#10;wsvaclTbXX2OBEMeK2Y+13DhmN+L1GObMbw2Ig11TSqkUZkrRFS8NGKzEW8oRpIhdZaZUxe0Apni&#10;Mc3+Vb1fa62CE4NGx4TVzGZjUa12QE6sZ4QTIRoyKUaVsRzBuYgYY8fAu/RmsLCqMkCv3Q0MpDLo&#10;REgEaFhQEFkQEFWmCIkEgCwSGRiGoo4KJCOAaHAk+SgXg0VofLL3mPkY5d734OBSUUDeLxEj/KYe&#10;UCljWbX3+5xba60qQhtDzlnEPkFXPR10r/bcx3x0V9L+ooH9O5rIOBDvQwiKBrWV+ilFiXpmBJ/q&#10;mFBQMUJKHTzH0eYRdo5g+9ibg4MjBgb+/9BsOb7CkNtMODALeKi9NKJu1QSy1g76Ee8cI8wevULj&#10;Ixo9Jse8g/HXe4tCBGT461AlZCjirfOahwseo2aDSJIYAQc3pfIQWECz2zjFgCRkeiuoC50hyjLv&#10;vH/16uuUutPzB2XpAcniIJ6EIAgqfYr3XBr98W3EOzxtBQYihJYBEkpCVhPFEzpNAGEhwqZpA/Pp&#10;8tQmqC8rfsHTrpxJyV148AcfZd95mOft2aPVo0cXz59/8MPv/25bye6m8qa4XW/u7nYsUu3vuNuf&#10;Pl7OL066pq5e3mTJ2Ienq7OzST59+/LKBDP3c+jk8s3b5fniEJsYY9O1beoAQVDIEEvSNVRVhAjR&#10;oEFDIERoOHEInYiowlPbtV3XIcJisZjNpsaYSTk9PVnN5/MuxKNRB9Y67105mYChmCJZ0vLXxhqN&#10;VwiD83mWF3XdAgKLAAOhKSfTuq6YpetaBCRD2/0+Mlub58WkOlQhBERq2857f3p6SgZn87lz5uMf&#10;fO/07OTN25cvXnwJyJE7wQiYECX1xZwTIggIoFhEBFAJTGABRGYosiKFhALOZU3TNHX70UcfzWbz&#10;zWaTQtje3R0Oe0TUpLl+IxAZpfWFIaUESUCE0Bi0pHpXIXqbFfm0LCfOZV0Xui6IwHQy/clP/ujp&#10;06effvarv/+Hf9jc3b33/D0k3GzW6/XaOsvCXegm00ni1nnz+Mn5bJHVzTZxzRAEE5IoSVlAzPs/&#10;Wej6qXVfVfbaGPDOGgRvLUe2xs7nc2+csQZ4jO4KDq4j6LcwKstSUd+43CP2kwpxmGgoZJAQIwfd&#10;cYnEGeucsc4VeZEkgYHpdLI6OZkv5oAUQzgcqhBaxYEi0jRNDCHLJ12bdnfV9eXN3d2+bUOWFUUx&#10;3W73XWTvc0KKMWVZdjjsb29uHz++6ELFEkQSoigFDBFU1lXvQnODAVm0DIuIsBhjQaw1mTX5yxev&#10;1+stgo8xWfIhBu89p+S9r+tGeUWaw4MAWZYZpK7rhmUUsixTVbSmaauqds5XVRVj1Fhxo5WyjNFf&#10;dY+w1mkWcdM01joiAkRD1jkLgInTUIpDYkxt04U+x8kQkCO0znvnY4pd2zVN3bRNCtF7b5By55uq&#10;QmZvHQkQoun3Hv7kk0+6Lsznc2td14WU2PlcaVSJOQZ1/1ggEWRJLJhAWPqiYVGj67qDwqBwI8yI&#10;CVBiCjE1PgPn5ex0RdY45wiN5qb3Oh9oAJx1RYgoANe3m6YOAhi6IEnaupmW0/l0Uu+r6zfXIMQM&#10;wAAJLh4+fPDg4dX11WKxaLvm6u31bDHxzp+cnZw/PEeHm93G5h4MMHLHoYsdILis1+fWkImgIPV5&#10;KdiTeVC9AwBoSJW9M2stkYkxtm3LA59t9LEqwBg3gH4b6H8aVAo0OsN2u96//OrlrJh679suJIki&#10;UuRZkefTspyW5aQonTXe5cvlanVygsZ0MZBxnIQMzueToshTiod9c3V5c3Nzezhsu3CYL/z5g7lw&#10;qyFS63qlE40UEPJgnpIAGlcguJvbOqUS2N5tD/Pl4uvXX1dNhYS7/V2IXZY5pa/EGCfTYrGYpZSI&#10;wDk3KUvVA0sptqEDABCOKYIwIFtjnLMpBWB2zhFA17XCyVr3ve9+72x1lkKyZC0aSWwIM+vyPA+x&#10;qw4VkVU/CzAT2K++enlzfUNkhQGREEyKrILrRVk6Z9XZmViqqgohCqAxhgFSjKELbdOEtt1v72al&#10;//5Hz5dTL9wg8Gq2mkwn28O2a5oUkkGKMXVd17bt3d0GCE5OlyBQN3WvchQjGXu72SXmPCvartvt&#10;9re3t28vL3/91dd///Off/HrL169frPe3jUhAKHzWZZnWvpI1F63pq7r/X4/iB1AX54ccTmfT6fT&#10;Mi/KPJ9NpqnrYteFtk2xi6Fr26rI3WRaGmvW69uUUtcFTljt6yyfrlZni8XKWZ8SpMTWekNOleQH&#10;bDYEELAX7wPQqG/CgRGjsvZaWlQYmFWXMjV1PZlMJuX07u7u6uoqy7KTkxMiiimG0CVOIpwGJVJG&#10;SIPJeGRYjob1QKocdEEA0FjSqUNgAUzmfQrpzdu3N9c3AG5zsxfO/uSf/cs/+8//1aOL727XLUfk&#10;hAAGQbMwAEAQ7umgiGh6AKlT8LgoyDvw7zcf/z9/+pYld3yTug7oBUaDGIlms1mMab/f53lurJmW&#10;qob1y816m2dF23SZy4x1AFDkRZ7lMbLS6fs49pC8p8+NiMZauERao/U3hlZ68hXcG9z3r+87ZjD6&#10;vx2hOg4T6afU3Nf76mNTqnUvgIhDRQNlUPUNQWMUROmXWuuMMdQTZft8SyLSS2IPsCwO+Zy92W6J&#10;jjJy4SibVEQ0DAvDnQ4X7BnOanKNHcTM1tt7XBHTGG0eX+jOCwD6WUIaAdXx4zLGZFlmrc2ybDIp&#10;FZvlea7x0uP2DK/H+Fs/8ulonKhVgkiKARU2iwxPWFVXVGizd9yb487sedFKeMZ30kePedLHI/8b&#10;L8ZfhendISFkiMgM6tLWGIOGBkCFwyLTk581s3SEgmM/KlYdAfDIPz9+pEp4HvuXmfM8T4MMlfb1&#10;WEHjWD5tRI+KqO/v5Wjojz9HPKmHPv/R4XI8luSduPo7npfjqdGPW3Mf6UJEXeFHRHoMZb9x5XHk&#10;60M4hujfmIDaefKN493bHB/I8deNXgYRGaFpb7Jw0spf3jtAjjEwR13HyCACeOMRsG2bsiy227si&#10;9w/OH2jvxRSNGWTqiIag8dCMozyF37DeqjNeVS0BGQfbCYQAiQGRgMg5n0Dqqq23u8PdLh44a8v2&#10;psPbhIEmXU0UrwAAIABJREFUDl2BYNomHdquaZpK2P7TLz6/eXEb6jiZl7ebDWZGTATXtdh99wff&#10;e7g4f/X3X7787PX85CwC7vZVXbe7q327bVeTBcf4enu5OF24PPPeO29DSugMGtJ4piGVLbDWaIoB&#10;9C5WRBHlp1hrjTU2xnSoqrpuiKgsJ48fP/rR7/zoJz/5vYuLpxcXFzrYiqJYLOZlOQGQpu0QUa39&#10;lGJKMSWOMWYuI7RqfqQUuxDU7aWlOq5vby/fXgnLpJxkWZZlRYowm80RsG1b5cBmWTafzxMnY/Hj&#10;73/05Pmzu93657/4+c36Cg0kCUisLBkBBuRx9sBg0SvcAK2GS4aTMIO1NiUJIRTF5Pnz52U5Wa/X&#10;u+22aRrmNO4S/bw4msX9MpBYBI1xwljXjVos3mfvPXu/aToR6bpus9lcXFz84Y9/bK3727/96etX&#10;b25ur8/Ozh48OH/79u311VWWZV3Xtm2bZc46NBbOz1er0ylz3cVD4jZJYNYsRdZAlCUvIqyurQQJ&#10;BcgACbKQL4rVapVbt1qt5vN5rNsUoyVFPKyM3yGDZYwn4Djv9MzA7B6oRZokiqDrkkgSSKyBf0Tr&#10;yC7Lp/kj6WWjbUoChrzxXd0JaPUCTkn2+73EdHJCz5+9PymXl9dXV7c3/9df/tWT956//8F3q6ZG&#10;Y8uyrNv66vq1s3h3dwMY33v+OCtc4gCixDB1jI1ll4EgaZUrJe0hiLEmocTYIVDXNYR4t93ertfv&#10;Pfne9fWNZvlGlrbt0BoQCSGYPEcDbdtyqsi4+WyW5YXEIENukoilQZpyuz+kGO92O+PcajHPskz3&#10;1564lefHftOmaZqmKcsyd56GvBRnPRkla+k+IciMAt475x2KM965zKPF3WHbpK4NzfZm29XtZD61&#10;kxwjeHKYRIRdZpkhdG0CvHxz1Z107733HpIV4KZN+13DZZl7LwIxCSBBB0WekxGRFDgCBJGIlEQY&#10;1UYRrf5ssF8AE0hCQoE6Qetdfvowz1wCbkRKQC1RCJq1h9wbkaGtk5jUhcQRAMEAiFhvitJnmQfE&#10;LgYJ1bR0s8mibZurq6uPP/4YwcQ2zsoZIk0mMxkoiCcnJ6enp+KpTm3VVEkz/g0RARGgAdUsJwTl&#10;yYMMzhGU47ogdF+x+ZsKEyIi90RTHFaP/lATRFic8xAhxVi4CSRITeDcZXmeT5LPsulsdnK6tISG&#10;CBlCE7rUhcTO+9OLB5PlKgHu6tcxxZhS27a73U4NyqqqmqYpJw7EdA2maJs6WQ9ksOs6Z7P+XgiA&#10;AVHGNDBOATBr2/qw58n0Yn13UFHipj7crana7UUkdz5wb8+1bevN8mSx1CeA1OdopcSkHBpmHb3e&#10;ObVUhCMLkwY+IqPg06dPH54/mk3m9XZvyUyzItoQ2+ZwqIqiVP+3QAqhA6K6qSZ5dna+dJ5AGMCI&#10;iNoWIYS2pbZtrS28yxGxaznPy+rQgiQRRMagqkwxWUiHu/Wjkyer+aJtGmdjvW14EabT6YfPniPL&#10;5fUGATDFarvZd12KgUBIIIiiRC/C1rrJZIYmu7y8vtsftuvN4VDt7rYcVPxMg/0GDSFpAlUCwLpp&#10;Y1Kxd06sZcxZTS7dIJyxRZYVWT4tJ9OibA5VbLvDYYfAXVN7h8tF6S3lmQdOBiG0XWIJIeimMpnM&#10;imziKOOIyl4hQI5JVfiBRdMLAEBAjXgQSMKIIsiayWkAQFIgIg2cJo6IiECBU0phOinIwKHatV29&#10;WM5c5pq2SSmF0EVhROwNtHdRSm/mDAaQZvvgkSK0MKrLCQCcdczgrPUu3263+00Ta1N33ePzD3/n&#10;937/h7/9+0U2r3eBYxZCq0Z2z8kCY8iwRN2uiRIIMSAqHBAiMCJyPB/fPUbqLx5P2mPTTd4pPPPN&#10;Q4sXjDzz8dBVwaItsrKu67ZuUICIBOg//dM//cXPf/Hf/Lf/3fe//+xuc9hud8Z61NIDw9wkgTS0&#10;DxGlB8AGsa/dKkAygPV3bV8tfqaLUA+BYRA5gyE4SYNwMXzLgNY3pF6IGDQZkLnXJYbBnBUR5ggA&#10;uj4njgaMQQC22nYyCMBEliVKOq5+1GNRgHdgGBkERBaVCzakgVC+53De09exxxUKeI5BiL4QEWdt&#10;SikMt0xDpSJkIQEEJKR4pGU4wlrlDQIAsFgyQ0lCZT7jtzAMd13TC+YhVlVVFJOjvkA+Iq+OQ05L&#10;0wlQH8gTFA3hsqCy7IjUFQVE2hEiCZQuCIBEwjq8e6YijpsXgHB//WH0jsFeGBxA94H0YzA2thOP&#10;eMIiAmSsGdI3FBjrcwZAvE+cVgSbUqKhPvBRYPO+9JG1ZgR7owLW6F8Yo8F6UgMJo/NCueU4VCca&#10;2zzO0JRSURR8VKxofPIjp3oce+olSUdKVwq/RyQ8QtPxU4g4ktvHUTe2Ydz+lOM9hpHHJ3k8DHgg&#10;gY9Pzwz1ut5dRgbpbAHC+/bcL1AAPDSbiGTwHdCYY0yEIr2HICVjVG9Z36YSpgjA3nsBTaQXZnbe&#10;Gsp6axkIjXXO3Fzf/sPP/rEoih/+6DtlRiw4+rqGRFZgZtX+Poa82kMagpPBFae3l5AA2IDmwPGg&#10;eE6SopBB4x4+eiKJXv76q86F/GLycPE8lU29vfLr7Nf/x5fps19O/mRy+pPT4n1/G6vLm388f3/u&#10;g3v7Yj33y12Rv7p6/d6HF7P33ssJbrcHu3P57eTlZ28P77UP/+js+e9Mnn/4/N/8bz//4pMvlt7R&#10;8qRL0ka4WJ0SUbtp5/M5G0FDkpgEgJX5Y9EQACZmEnDO0BCQT70ecGRm1QHUvIz1+mazXl9cXDx6&#10;9NC7C2WBqT9Ri27mXrPkvVo4AKDpJ5mfEJEzYoFS6gCgaYHIQiuZm3pXp7i9vtlb6+eL8lDVRVZ0&#10;XZdEiulkNV9st9uU0nw+P784X50uVyfLr7/+8tPPf7nb36GuOhy5X44YgGGgiQHIuDkqq6d3tWjl&#10;NlQJNVssV9ZkV28vD7vqsNtrbI+ZjSGRRMaCJOEU+0KVmnIiMCz+HJO13hrvnLdIzx4/c+RIsDnU&#10;b9+8+eijj3784x9X1eGnP/3p559/vljMptPp6enp7e3tZrMRwMQcY2SOgK4LdV6U80UBGJr2wBBV&#10;3Gtc04QIEO1k6ruu61pNWBND1pEhAbRY5oVzLs96gVl1NwIQQAL1L8L9WgmDJ+xdiweGBevIcwb3&#10;k1YrBLNASiFpzamYuI+7GuesIYshRRaX5W3dRU4oFEJ7ONSx7UIHF48/ePjw0Wp1Pn375t/+3c/u&#10;dnXdhNnqRETWm8/3h+3d3S2ntm6qs/N50zTFJE+jR/rea3q87vNg/Wj/Jt3+nQUWMdSrVnrvrfWx&#10;S9P5/OrNFRG1bZvneYpByeVZlnHg/X5vNZzrvYjEkOp6w8ze+/l8NpvNjPO6sm+3WwI5OTlRN6fS&#10;t2yWa+1BJTAURZGiqHtSM06ZOTKnlKazyfi9WZYNT94IAIrL8+Js9WA+n3exvdvfVW119fayrWpZ&#10;LU00xviUOkCyYrrYpcARUgxw2B5EkBNZkwFQFwCbZCgnsmidEMTYRY7WZOiQA4fYiTAC68I3LG3E&#10;Pd+SifTXBEYITYh7IOyClJkDk8goNUARIgMIoXRtXZaLvJx/8MHzXd28fP3WWpdZa3PnC1tXu0O1&#10;tZa45dls8fzZ80//8RcvX77c7/eTyYSIZtPFdDqtdlUxzTgBJ2nbdr2+kxwxt8yARvOp1cLvTToR&#10;OVZ/HebMKI3Ta43qLpXS6EXu3ZaAoo7P8c39RVCtSei1wAHbLhjxPrdXl5e7u21ouZzMHj5+dHp6&#10;mlI47OvqcPDW5Hm+2+1CbGNKVVMvX58+ePxoMpu/5/zLr7/e3N6+evkmxnh6ch5CyPN8NpvV9b5r&#10;w27bHXZxNj/p4q0xfaqGDBkbgAyD8hEiphSKMisn+eXVqydPzpbL5c1mgyxN0yiXTA0C51yeZ9Pp&#10;tKr319e3KYXZbKYQlAztdocQ2pRYfcqEYpyx1pdlSSjknAEfui7GWPhiPp09OL0IbcQcF/PT2LQA&#10;lPmCQ2QZPOIGEKULjfM5c0vEJycLayl0yZqMhsxAtZCaprc+1Zops3wD0HUhmmSsRdFYmSVAS5bA&#10;CHO9r9xUQmxur2+I6OGThygyzSbrXdU0LaZoQeZluZhMoEe/mFJyLmOA6+vbL79+ub7bNFV7OBwQ&#10;KHYdCDnnkAitIbRA2MflDBGgzTLvfQihquu27VVhtP2WDDACMwDe3a45RP/w4aycrNfrw35fZt4g&#10;Zc7MJ9Mu9Pk8ajtWdcWMIYTMF8vFiXe5CHZdzHyBFghVCWZIcewpOZq9xoAsktQ7q5Bdp2pvqeO9&#10;OSvMKcQ8z621+/2+aZo8z7MsC6Eda4Cl0fOFvf/jXcvnm/vCMYcIkQiNsOZVuhi5LCaGzGazO+y7&#10;slj9zg9//IPv//bp6XmKtL1rIREApSQawND519t5YgEEkVFBBei2BccOrG/tUDrT/0ON/Q2NH+3s&#10;401wvMK46+kx5iWqswMR27ZdgCGHDx6c/emf/umf//n/8q/+q//6drP/1//T/6r5FJIYWDWLetbG&#10;aATr9ftMSDEiEiIfN2O8x9H6B4AxzgNHOZkw2NzHsOcY/eoLHQMjSB4Da+lbxWBGHAU9LRl4WFQF&#10;OElMgUXEkOuFSVHBFQxRqcRMAKA1bIXf8aGM3TfevrZ8dEQeo7gRIfOQyjum7Gp3OOfUuBybrU9Y&#10;I4oyOKzHQKJzrm278eIA9yAHAJqmmU5LItrtdgCgVUDpnYpZ8u6N0ChHN3ZHDAHGSCCMQ4wMklgB&#10;NGw1KJpSShABKemDBSEEMEZvpJ/FAEIEIjjsTfBuA955ffxzPM9yTFoeL52G9SQxq0bSiHneUSFm&#10;ZsRkrVUbUvp45j2+7culDOWd9eEr0FUzRvVsdANSNKj9HmMcU9D1ssfumxFApiM1Zjxy9OC7QdFx&#10;uI4dSkcsgG88FjhCsN+A3+Ptj2FbHJTJjyHu8RMef9WRMJK6zVD6axzwx1Ny7Kx3F5/7qQcAaijq&#10;4B+dQeOXHrdfjiPhwohYN4dh6GrELpGaPBYtGGOyfVUtVw826+u/+eu/W67mHzw/8y6LoUNCS4Yh&#10;sUSHGfdu1m95DAcsMGJgRJRhmHpAABOBe0VqBLDEQiElZ8zp6mRzeR3qprL1S3/9/o/ev/3ba98W&#10;D6D8+rNP3+Dr6PnZ2cTl5ge/+11LD+AH+D/89//jzfWb5dlyL3XTNHeH21VR2oNdf/p2+RXO1vnL&#10;//2zlTkxTwuaAqTOYFy/fVmBfPCDZ3/z6c+LerZaTduua00CQwkSKmtOSGnbiBiZMSULQM5AusdB&#10;47oCgl3XpZScM9b67d1+v//0V7/65cOHD1NKp6enIqLRTkRjbasycSMrPssyIhMDERmR6LMyREG0&#10;MXB0FoBT5LI8e/qsPOxu5/P5cj558/rfm5VNKTjnTlZLS+icC6EtiuLRk0dk8e9/9u/+3c/+7fX6&#10;8ukHj9Bg1ezBCqgfDRX9fnPdAAAQ6kOew1xDpMwXRJZZ9vt9VVWLxQoA2rZtuzrGkOelseici104&#10;InEM0nSCiMQMmc/zrERo8rw8WSy9yz/55BPNllosFn/8x398dXX1l3/5f263W+fcfL6cz6flJP/Z&#10;z37GHMuybNvGWmsdhNDmhTk9mxubqnojEEDxPNBo4YskAGN+/F9+wMIhReYEwtZaby0RZt4XWc4x&#10;TstyMV+IMAECCg76z7rXj0QqnW95UZAx3Ncb0CxKMxBAqQcAhIouYkopcb+3gxa5A2toyD0hn+Up&#10;yX5bVYdqu6vWt3dN1Sbmtg6chMB1XRIxiYHQ5mX5q08/XW+3bReN8UTm7eVV01YuzxGl7Rpjze/9&#10;wY/ynEJsRJgIBBKgEKliM9NRGvAwSzlxRCQWMeRFyLvy6nJd113mShFAwJPV2ebujoyJMSCAQVK+&#10;grHWWJuYYwht183mC2ONIHQhdqHThJwuhLOzB4MYBmolUiKYTErvHXNKKQiw0sn0PXmeMacutMyJ&#10;jPHei5Z+iSokG421RV54nyFg4iQCSdgQWdsvqNaYsig5pa7tUMQ7n2UeBYwhBCDtG5arq7dV3X3n&#10;ux8KkDCFJESeKLMmJ8oADFEmAgaBDBnrgDBxipzUJ80sQwEPHXAJUZDEWEqJUwIRYAQyJMzWWkve&#10;kbWGkAiEWdPG0WuSfBuCy7KQwtXNlTFgDZaFz5zZb7avXrzAhJbck0dPnzx5end73bXNxcVFUeTK&#10;W7m6vvr0008jxwfn5+ePHlzeXP3dz/+BkX1ZRA5sgIGJjHNaCpmkF7rUoLXiQwRAI8r06vPxnHPe&#10;Z977lDiE0HXNuDwMM6JXg9BzaiKoWYxAjqwISgeTcurQ/c1f/bTetavlyYMHDyflhGO6vrx++/by&#10;5mYdAjdN9/bt1evXV4dDtT3Ut3eb3aEqp9PFYgnCoev2+52uCCnxanX2/vvvv3jx4uWrr6rDLsvM&#10;R9973nZ7wERGhqVNOXICgAIEYJCEBb2fdoH+9qf/BFCenT+azGYhhf2h8s4TYtt1AGLJlEVpkLq2&#10;q+uGmcu85MTbu23XtnVVCzNLUtUkAMmzLM+yPPepa521ztq6anOXPX389OnTZ5Z8qIMzflZOjTEk&#10;ZI21ZMhSkedaup0Im6axBjlJ7ouujZ9+9nlVNX2FW0BrrXMWUQwZa0llUoBBGLZ3m6ZpJEHPOUdj&#10;gEiAhBfz4snFKnY7Z5IhSF2MsTOG5tPZZDpDxEPd1HXFAsbZYlLkeZFSCjFZlyGYN2+vP/nkF+vN&#10;1hqXZ0XbdkQ2ywvrMyFiIGOsddY4673L86zIM595lSI7VNXhcAihYxRlEhCiIZK+3IBsbtdNXU+K&#10;8nR1tr65Wd9cG0Pn5yfz2QRBulB5b3xmnbcxxvX6DtHEmKbTxYMHz4p8imhSlL6mGtkYx21seNGX&#10;goPEURWtVXUISRCEOeGQrMuSVPQixcSclqulc+7Vq5f7/W4yKSeTMnIEAaVpMbAGF5IkYYmcRn7B&#10;YAyw7ptD2i0hGgQtA2uNsQCm71PjiqI4HOrXr95a8r/7o9///d/9j5aL091dIwyGLEewxoCoUotm&#10;KPQBrgEw9k4r0UGOhHScFXn8T9+gDC84/vnt4xiCHv/anwQ6erx69T7OiUgDYxOqqq7rpigK53zX&#10;BEN2v6v+2X/8n7x9c/mzf/h5iIyAZVlkeZGYlfX7LrVaUZMxxiiqj/GI2askNuypjWPb+Oj1GBE6&#10;vgU5Yoce/0neFRASGXVBIYowoxrNKjYMQNy/H40hxN4HoUwa6UkBiAh9GUm413NWKVTWSpqIiOid&#10;PybXAIxX6O34MWR3DGlgQDvHoCgNwldIfTVv51zXtQqlxrrNxzRdfVtbN6kX+U/qB9RDRVlFZIRk&#10;RZGXZal/VQIXDLVwUYWsfvNwwoH6RJrFjUNar/QDUUDzKhU4EKFRGUpAUZaswjY1rYZEu/uAP4wn&#10;R7G3owbcp7h/W7BpiMzdjwHqyfwGAPpJd58tLKr8IsC9BCoAUS/7fATPevRLRCn16BcGsvrYywrA&#10;1HOhlRc1jVa7dcRsOASoB72SPkyqVzsuIzSiXB3J38i5He73HkCOTRqf2Ijqx7fpRY59NN/G2/At&#10;f9PxX8e+GPHqiMCPZ+XxtzMzHk1bHeLq50hDnJmIvPfKRFAvz/h4xzeMtzyUr1UGECAgR6aeQg8c&#10;OcUEWhQaDVmKITLzYrYQTnebbVM3y8VqtcoJjYgYMiF2RCqPKqMQPSOqthIDEJl+5OB91WJVJUFg&#10;y0IAgka0SgWiQSNoOk6GjDW2q5vt7u76bv2q2T169nz75e7Ln3+xipMSsgS4OD8pH01aam83l6+/&#10;+uLFp1/HmDbb9erk9MHDhzeX1w4xbupTs3BvYvGC4au2WDPeNvXtJjXd8mT+8fc/RJbNbvP0/Q9S&#10;4t1uf3FxsTg52e8PNvfeZ5astc4aa4yq1uuNCCIaZyyRLmjOWf2ng5OFU0rqnBHmGEPXtSLSNK13&#10;riinRNb7LPO5c77IiyLLnXWWjHc+c96SYxFEEmTnPQJaZwGIjEGwKSaDxmdZF4KxbrFYdl0KsROR&#10;LPPL5cIaevTokTFkrb26ufr3v/jZ3/z0/1lvb8VIljsk6WJNBgQTaKQfWYB1/0RQnhGwgGhES71D&#10;YFGQkKaTaezi5dvL9e3aoF0tl5x4t7uLofPOzWbTzDtCaNtG6dwiAkmZz4CABo2zbrU6yfOCBKaT&#10;6enJ+Vdfvdjt9jr3f/jDH15cXPzFX/zFy5cvnfPT6WQymSwWczL44sUL5zyApJSKPGOJAuHxkweP&#10;n5wmbrpUGwddqFlV3dTK6U10MT/+L96Pys7llBIbRGMsCpRFYcmk0J2drE5PT0AYQWKM5r5wwrDC&#10;DrPaWpvnBSK+O89J+mpRoCZBP/2QUkoxRFb/pIhOzC4FRCTriExMcnOzfvX67WFX73f17WbTNYET&#10;ho6t9WU+BSBAi2hSSm0Mv/rVZ3XTtV3cVYfEYjNHxsQU6mofYwgx/Oh3f3ByMg2xARSlZ42S3Diw&#10;uXRFQuzT8gGYjKaWGU6EaK+ubg/7Zjadd21EoKdPnuV5Xtd11zYxJYMkg44fqqccQHq+FqkU0FBJ&#10;RdNUEjNnmS+KAoS7rhNhTShCVeuKEQc1RSJSrcW+jrwh51yW52VZxkEoous6uq/3kLoQlCXonCGt&#10;5mZsWRR5lse2Y07e2TzLQMQgpMQIaK3lJKGL683m6XvP2ybc3m4OhybLysxPjfEilBIBWDVeCJEM&#10;qaq7iKAgIgmjVuCE3mWSkHoPqDEGwIWhKjKIqGKC3qRu7AIwmMKmi/H69mazvdtXh91hZy2BxNxb&#10;75wluHp9We9rY/x0sshdlllz2G8RwWc2c36/39VNVdeHcjo5Oz8t59PPv/r1F19/+eS9p+Vsuq8P&#10;aIklaSJHrzlix/QYM+wvynxQzqHG69B7rznAXReaplH95wFg9LPr3siAe+6DpiMKC4Fx6HNfSsSv&#10;vvjqfHl2tnoASJvN9uryarfdA1jnsnIyE6H17frubpdEsqzwedG2wZDd7fe581nmWdha731W5JNn&#10;z9579uwZAG63m7u727q5++CDp2QYqA2xIdLsfQBgBAYEAQeALCxgBF2Wr/7u33x6c1OV+ez8/GJ1&#10;dtq0TV3XMaZc61qxpBQ3m40x1hpbFAUnadtmu91vt1tOQqReFE6SENl75/wQmWCObVcW5Q8+/q3v&#10;fvdDbzISkIRt1YngfLb0mU8xIlEKEZCbuqmbSgSUchxCZ40nMl9++eL29o7IEjnRuB8KgGg6jnPO&#10;Gq/lNna7XXWoUgCEvjIZJ+YUJMVJhh+890B4z/FQ5FYic0x1UyNAmWVZMWm79tWbN3e7OyCcTGcu&#10;95GZjEGkV6/e/vqLL/f7qshzskZYDodD7G0IZBDnM+ssmXuCn6hyLMt6s9lut8xMbsggspb6Iq1Y&#10;+Gw+mYauc8Y+OD0r83K/361v14f99vRkaQzudrfWUpFneZFlWeasf/XqjTpfl4uz1ephnk/VJ01k&#10;QMgM+rr31jDpWgdIwhy1sjEZgEH3PqUEwgIiSvgkFRzCLMvOzs9ijC9evEgpzWazoihiiiIcQ4q6&#10;uwBEJdQBqJL8SIIYNoXeLEZERDsYY6S1/hAIwVjriUyMabPZWuM//vj7H374cYqw29UgZMiGLqYU&#10;nTMCPPAP1Y6XflW5z0EARDOoKPd71mh3Hr34Zpzn+PU3juOPH78TEfu5hXL09vuIqy7RItA0zeFw&#10;yLKsLMsi92U5Ozt78PVXL//1n//P680m93kSLouyyMvEbK3raTGIRhHdIFkEAAOf8YiNfLyNyb3F&#10;D0fYYGzcEay9v8LRVvgbAubjyoZI0teyuoc0Iu+8X5smosmFSXN9ddiD4CDjTMNJIyIsafx2BcDf&#10;ABiDh72HtRr9w6O41nhf4+0o+bCP1CEqaCEirc+sn7p/UAAwKBIbY1JMMAT9jLkn9PJRMvAQNGal&#10;dyFiv0eTOYLr33ySgxCUopqkIPa+L2CMDvSJWrrAyBGTDlVirofWY3wPUDXdFVBof6HCm3uwdzye&#10;B5R+3+96j8cUIe0gY50xBslq5AdgqBQ7SGeNAwmHYoE0KIoNvoz7jvM+M8MxPmQa6NPMrIm+2n0q&#10;gjUKGo9Lq7Z/pNKM9mc6UmM+/glHpIAR4o6TFI4AuX7LqCOtxzjr6ag80jhyxtfHw8l7r7eDR3Pw&#10;20N07IjxG0f4PU5b7B1NR1c4mq04ZNOM3xJjrOua300/HhvAx4fce0yGPQsBKEWJgUFIBDklIhLh&#10;2XS+vbtz3meZf/P6lbPm/PyiKEjACHBKwRjLwgZpTO+X4xg1juzno3mtguKSkGUYTiQoAAS9f8cI&#10;oiEUxEN1uNrd3mCTL+ank7P117d42Wada6tufrJY/u53nOvmy+zB08cXT553Vbff7t++vJr5aWhi&#10;nmWLyUmzbvIuWzTTvHZ567dv11FiMStW75+7s/mLr7988fpl28Tl4oRF9lVVTCZBeLO9Q9szC/qJ&#10;BUTWqM6zy32e55l3xpCe0S5TRmeWqVMMui4giLN+MpmkFA+HihMAal1YAKAsK73P87zMsizL8qIo&#10;87zIssxnuffOOVsUuTXWWY9oiCwnsdYnlhS5qvaHw8GQzYusqQ9IWBTFdDqNIeR5fn199fry9Zf/&#10;H2PvtSxJkmSJqaoRJ0EvTV6VVd3TZKdnsDOz7AGA4GlFIItH4OfwJ3gB8ACI7C5ksLs9PTPNqrqT&#10;Z15+gzgxM1XFg7n7jczqHUFIypXICI8IJ+ZmelSPnvPmdRe6qJEsnD8+TRzRKBgFyrhXx5Lp4ZSf&#10;ZzDKrBxlzNkSYywzqGrTdH3fe1fN5/OyLLu+aZqd9242r6wdVuS+71NKMuSsM8kWAYATlGVtjWeW&#10;9fJIBdu2v7q6KooyT6fM/O7du9/85jdt2242m/V6Vde1CO+2+6bdF0WRUnTOWkN92C8W1ctvnxUl&#10;7fYWGp9VAAAgAElEQVR3QCnGnjmJsMKDCuCQhvtn//ZxYrZkETH0UVkIKYsPg6hBXC8Xs9lMRXSk&#10;DqvSCBchH0aefzMYm2acpAJ5gh4hRJ76aLh/McaYOOVJW1RZc68WirAokLGIdr9rtpvG2EKS7ndt&#10;tw8psTWuKEpnHQDFpH0fmFkULm9v1yfHT5+/mC8WrHByeqKoTbff7bZlXSRJf/mXPz8/P06pBxQi&#10;FE1Zqk6E8SFswCmBmntWDZIoqqKhwppyc9/0HVtbNE3fd+Hps2ePzh/FGAUkxcgh5vOSUhIGAHTW&#10;FUW5b/Zdn1V/rLUOcjhOtNlsVTXHAc5mKwXt+55TMIS5q9M6QwYJwFkT+pBiBAQR3u13TbPHnOor&#10;i5w+VFUEijH12RIUoQ0he1CAqrXkiIjQADlrQVVEnDEpRpakuZEYMCUx1r55+66oqt22ubq+3u3a&#10;+fK4KGeixAIxyehka1KMiSU3TClA5u4R2qGmn1VgMecalFkMeaKCGRFQWDGv7KwEYNBmRABgVAnB&#10;MsN8sfJVcXN3c3N303YtGamrwlkypN+8+KbvwrvX70o3U0ZvXOlpu73b7jbe+9OTk6ury8Tx0aNH&#10;T54+K0ofUvzuj99f3l6/+PolOteFXo0ogMnSlYYQCclglg7Gh6ELSgSDtyGhQcSyLLMaZ9t2bdtO&#10;RZTp76BEgnm2fwhZsv+0slrrS1dr1Pvr+2bbW7X3d/fvXr1r950h44uy8FXhy9l8wSy3t/fGegB0&#10;RTmfzxOn1WpV+sI5M5/PiGzX9TGmuq69LwDg8ePHABhiE0KzXtenZ3PrNHE3xM+5dT9HSmAzAEYy&#10;iH599PT3v7/Y7Xm37TbbZrFalmXVh7jdbtardV3VZhBEVe8LZS0Kf3FxEUJwZDmmJMl5i5SpjMkg&#10;FMXA6kAQUqzr+tuX3/78pz9fLdYc2JI3QF0bYkxFURa+yCcyprBvdzGEXLwY+ICKyjCr558+Xb97&#10;9wnUOFeO5TbJEgvGUJZm8dZ555pmv9vtOQENJoWqIpwCKVvin//0K0sh9hsCyYIWKtx2XWIuizom&#10;vry67lOaLWez5QLJKCIQXd/cf/fd97ttM1ss2q7bbXd9SKrgfUVkyDpbFKI6mGNmGyLvUUFY+hBy&#10;OGL8YOYxiPGKgoIhu5wvHp2dW2vLolivVt75ZrdNIW42d86aqnAqaTYrMknEOVf48tXrN4jG+uLk&#10;9PFiflz6BRFZ6zLTfpx7PxuZYxgiE2ICVBDNb7LEDIaFhYgM2exRvFyt6ll5d3d7eXmxXq/qurLW&#10;JE5930XOnf8AoGloBQNVQEQ9WEaHVWDsaMq3Ug7nsjouUYFgrfWAEPtYFsWTJ0+fPnna7HsQLItS&#10;Rdu2LQtfFna73ZAZu2QJ8yQDwIACBkb/MVDIrWQm188OMfDhPX4ICf7/PL6AEEP4O7CsD3nRBzXY&#10;samKmYUhk+Nnsxkqlr7+5d/9/f/xv/+fee9YoKrqsqqSsDF2wK4P1KQcCuegHHVouch8K9KD47BD&#10;7jT30H4Ja6f/TrhxfOtBC3pIZahMTx4ONtMAFXIen6Z1EwSBVDUpi0oOZRVABqtutdYZY/PAMMYC&#10;gvAQoIuIDD8xEIFygn5ckScCm+Yc5TAhAwEgs1giwoHN/8MLOgGYCTPk34IDTJITVQOmQvLOyVhV&#10;s9ZmAJyzViPcGkp23vuUYt/ndLPLwKOuZzAYCJkDrDuUPQ9fGciAgDxp9WaFWSTIffWDXmHGVznT&#10;ohkA0ZB/hlGNRRFRh8694bghT15oB/tfHc7nwdVEPPATHk4LPgD+4ZHPgB3YJYhIxhljzIM78XRT&#10;0AiSIZ/ScbA9HHDmN+afyyX3qWNWRwnlDPNCCId4dUpP0NjODQfJkQlRH+LSaQDAKBI+IUwejW3y&#10;98sospX3ZFKcnoAxHSiATCdwmgroob8d8uHkvrYJ8R2EmkO0nHthYCx9595mHtDmZxXjLNOJh5D7&#10;MHs1lo4nVDvJodOB0dR0rkSTCEvmdAwZE5LB7hSVNdc4RJSUlDkyoyFrjHduc781lpy1XdtxikR4&#10;tD4qCmIWYylPKoSESJK9Yg4euQiY91mzRgaAAuNQFEIgZ9ECTBkgMIgGTYopIanF7X572VwXz5bv&#10;bi8Wxycn69PyTl1D0Agqrr86NjXs2ytfWAl2sVjb3ly+uiilXNZHHy9vmfy2C9e3+/fvL5aLE4ym&#10;b8O23ycnZz95AnMTLJ88ffq7f/wOEqzWR7u2UYuL49X1/X0fY/a5SJFjTCyKSIacscaVtii9s2ZU&#10;8htuwdz3xCxEZqy0kwi3XZNSzDp9hJbQqqCwcFJOgoCEFjRbJBgkIGPJDEqBOvizi4oKCyCCgi+K&#10;wvtxQZfFolosZ0dH67IqttvtxdXl9e01Ee6b/ctvvn789KwLbVkXkTuWIANxY9B1OlzFxt9S1bEt&#10;RXL4iBaJoyiLJD07OT1/9AQR9802hACgZVkUhY8xAGhMIcVB/jnPZKoZl2jfRQAsjCdA74u7u/uP&#10;7z8aMmRM27YA0DTN9fV1trdcrVZHR0d1XTfNfrPZsCQiUgJnTIyhKO3T5+fr9azr77t+xxL60BqT&#10;h9G4hI5sXxtCQjS+MKjUmDaloCwKELseDR2tlrPZzFvDKm3XD/cYKcoXSf2HGfNwiYKhB0mzMgYA&#10;TKoe0zJARPQgPaKYu5MFknDo491m14X+aLlCTgC02W5Dz3U5JzUxMqENbfvqzdtqVn/9o2+/+ur5&#10;fLU8ffwkCr96/TZwH7h9/Pi8ntmqdFdXH8kRa4ocVEddfniQB5j2AQCzQsx0UAjKIsaKSMrb391t&#10;AGC/32+329Pjk29/9LKeld//7vf3zY1Xmx0sVbnvE3DKogL7ZhtD55xbrVZoqN3HEEJVVX3f9307&#10;n8/Xy4VzTkRi7O/uNqo4m9FouNqFvlfVuq4BIAlnoSwRMc5nrouqFkXhnFOGzWYTQnCFf/ToLLdx&#10;NrsIkqqqKKvCWkIxZ0fn3hXXt9eSJHRJRI1zdeEjBxFYL04N+JuLe1+VoHa/70MfQ0iJR2064UTq&#10;ne17wAhAZlY7gxI1cVJjQCEJ9IBqMrVYJZvMpSSiyVrrXNF2exQSkcR95D5xp+CRPAFyAuYIaLp+&#10;HwLv9vec+rLAwHG+WEJiSPzVN8+bTfvL//ironCx7wg1pbRaHm13903TlKWPMd7e3i7WC2rNpg1r&#10;XOXVcd+1pMF71wNPC9I0Mg8DRACYsuAAo5bsgfZj7tB2buqxfPgqzfVwAAQBzVXKTHdAMpaZrTep&#10;TbfvPvZXd9dvrz+8vyhWS1fPHDlFRSJjXNeG16/epihKpo/9wvjTk/PdfnO8Pjk+XtWzUlEAaL/f&#10;M4Mx9urq6v37t48ePVHV+eyoFHN/G1J0qGCoyJZI43DPwEAAwHvbhRTSfpa6xbL49pvj25t0c321&#10;++X2X/+bf1PX5X5zr4k7aZwrchu8iKQQDa33+733fjVfEBkUNsbAqERDg6JmNj5XX5TffP3jP/v2&#10;zxz6volHq1MOqXGNs2UIodm3pS+OlkeA6V50u90SyGw2U+Gu6wIHayn2TVmdro+WRDSG4lYkYRaQ&#10;FI1Bgo3ep8JpkQ3TjO2xz1fWCIGAMFjnu25H6LyvQ0u7XePImbIQEe7D/m5jwDqUl08fH58dqy9a&#10;0AhARLt99/7dx/2us0XZ9dGXtSsq733T9jkkR8SUkhs1UacwqO/7tm13272IgCFVzTZjhSXU7AtF&#10;pbN1XZ+cnFhjdpstADDHfHoJ7f3d9vzkuCzLECKShtBlWgczE/FquVjM14ZytUSstQy5ljKi3VH7&#10;aljRAADUGFJFQFEFFUFSVBBJOfAVTSLEENu2NYAKq77rrq+vmXm9XueyjKrGGDkvlgP2ygR7gyMT&#10;eFojYIxoctwOgEMMjwbRgBoim5RzLFqW9fn5+ayeX1/fEtkk0nU9oimKIsbY96mqqpAiIkzCwl+E&#10;4DkHh4gAZiTa5aXKAAgODL3PVrHDxxSe/hOvf7HNF2/BCPh1qBPqFF475/bNtvDWWnt8fDSbV89f&#10;PD47P37z+r1xKDJRNwkAKHcfTXza6RiVBrVG/RN4zxx2+R/AAziYvqa3phOof0rU54ttxgMUJZft&#10;EliY2epBfSzXNGGIpQhBFDCGDgitMYjADArGJDNcozB0Sg+KDAAA0HMvY3foBFEQMdsaWTNwa3Mx&#10;VpgLX0i2FTogTuNgYmwnTuxUTMub8eidk2Ht5Og7BCTjgQNAZkAzDyZ5iINIUlavzLglr8t5Lc57&#10;boZ4YFD0PbTbgYdqmwJA5ISQrQMyTTSXmTS3h4DNl0+YWTlxVnUzxlqNkVSCQM5TYL6zxiwGZTXS&#10;L9amaZxMl3WEZA8j1lhUocON8xAiUCKT0xxDt/ZYCT9cPafyfj4VGeMxP1Ancg+wtTYLCuQpBQ7q&#10;q7kfeKqgMnNW98gNwPkjh3kERMzk8wxf8/cfxKIPDlgZxHrvp2E/XiwzsaN1ZM7nCvakjoafP77Y&#10;AWNMFjTSUaNxPp+P42dgE0zwdfosP7hb04TqM+yfXgQYbBsmEKuqMN6tAKAHbcPTVch0QjO2tee3&#10;MjK37gFgD2BNQAE4JiVSBWs90aBtxiy2MCEEi3Rze1/N5qByd7+tZ8um49/+/vWz549nizWhtQSs&#10;vTFWWQAmeb5xqsk6Z4QGwcDgtpFzayyJmUGBjGh+Pw86BOVkkDQxOlP6YrFerU/Pmjl+9+r7D8/u&#10;/4f/8c/T7azvPsx6jB/2//5//d/m/9z/4n/+BfS+6bZvXl/9/W9/ZSx99+tfr08fr89PPlzfnT07&#10;O36+7I5uYlPpHI7T4ndv/mHz/f7n6a9hSV+dvYQC7i7ufvur3yPRUT1/9+kOQ1egub69RpfvaFBV&#10;SyYWsSiZnPFkHRkwhoi8tyLCZsjvZJV4Iur6VkSIjCoWvsrXqOtC36f5bGmtB6DMWpdRTC7jDjQE&#10;IDqanxNZVUbyomytU43eF4Ry30RlXCwWvlDAdt9sd80eVRS4bxtjXDWb397f3N3fnD89Wh3Pts09&#10;WQU0BCoQR6WowRsCQEHzBAKiA112GCYKZCikREhFUSQji8ViebS+ukpNm7I5iKoyR5FknevbfjR+&#10;SwDWkEE0AKyK3vu+78++OfO++PjxIt/dzMyqIYSmaY6OjsYqelGWxfHxsSqHEJCUiHa7TTWfBQkx&#10;7c4enZ+eHiXuQ2jJQh+CtbluqzqyHASEUIHQ/Hf/yy+EBRWZubKeAMK+OV6t5mXVNbvHp+dPnzzp&#10;960BA5oTrTjkPCWN5OfMWsGi8PP5LIaQW4CcsZKmRDIASL7N8zGkmFIanMcBIaYICDpaK4mCscV+&#10;33VtDBEAjLXF+w+X3nlhPVmfVGVpkB4/evzm1ZtPnz65wj1//my+Xu7bfUhRCaynXbsTTUpcls5a&#10;mC/q2aJ48fUToJQ4+/SgghKiSMrZa2MoV+jG9QA4iQg454VVlZytrm/2om636/vAt7e3X339lQh/&#10;+Pjx5PT05PRoc32FqilFaw0AK7DzPis0Wkui3PUtGbtcr53z+6YBBF94BGiaZt+0kSMBOueNsftm&#10;L8x1XSNi27ac2HtvnCMzyDNUdY1Ioe8Ts7XeWW+NjSGJQF3PfFGK8O3NVVn6o/XRrKyNGfrrQoje&#10;l8ZYMt5ZT2gtOk0Qgxi1lpwyOVPc3e2aXb9YHqWkzlezxaKqZ74q0Jo+BQZBwiQsoDFGIuu9RwCD&#10;ZB0JB4UImowBsnlCJxY1VAAgoRCJcFBhSZy7mjjFmHpCdNYTOlTLDPu+M87O5nPn/OvXf0jcr1bz&#10;7fbGFwYV63Lxsx//4j//7a+6fVzPFhwiR37+7NnpyWkI/fp4fXVzfXt3G2O4ubutFtX500eu9te7&#10;u9my9pVtYsuYci8lIpIh762zJrfBIGQZEcWsBq2QM6POFc55Zlku123b7XY7nAgVI3EHhow7GjQW&#10;wWK2hdK8RCERkiUgz7ZM5uNvXtm70L+9xC6tzs+//dlPF4vl67dvfFGycIix6TtATMLWWefdYr28&#10;ubv58PZd0zaLZT2rZ8J8d7tlxtVq3fXtp08ffv+7f7z49FGTrhar2IfVcrlcliJdLtKrKAAZsAgk&#10;qgCaOJGxiGRNwWz//le/fv7s5ddfffPp08eri4unT58crVfv3r81BsqqSqlX0NmsXq6W7z+8u7m+&#10;S4nbrg8pHB2ti8J3bZNS8IVxzuaub2dc6WtvCm+q/+YXf+Woig2jOkIzm89m1QyBODKzopIzrrBF&#10;CkxAp6enfduopBD2Mbbz5axp+kfnz//jf/gvoK4sFsw8m833u332js4CIlVZ+8KwxkePHr97//7u&#10;duNyDVbEIIW+LzwhpZ/+9Mfr1VxSUI6p7QihqCsiivt2PZ9r3x+vV0nS9d0t+RKsb9rw+t2nTxfX&#10;+z61SUxRhsSJOSbOnXu5W8FbZ5CqqjJEPMZMXdftdjsAdK5QYVTwzjprVQQRLJEjms/qWVU5a5pm&#10;v91sT47Xu93m8vpyvVobsk8eP5kvFk2zK0pblq4ojSgvFoury5sUcbU8fXT23Lk5gkEweXbNk1hK&#10;cRh3BowhQGEJoklVcmTMkhX1onJCEUL1zgknQ6ginHi32y2Wi2fPnl5fX11eXiwWc+es9TaEPsYg&#10;woCQy1/OWQLoQiciXdcCkgiP8IwA0BjnnMfJnQgQ0YESgHGjx0NRFMfHJ6vVOkTeN61zpQgoABIN&#10;ba2I2ex0ABFKY9CPiAaBCAwoZk1mBAKVnIoagntBzeu6Dj72h6TlQ9Q3ReqHCOFPvjiE0blp6uAx&#10;VtVyKxDyKCaXYQOgVnVZlJXzZJ3927/92z+8+oMx1jpvrS/KGolENXIaMRKCUhbSILSUG22JCI0g&#10;5XublAwZb71zvu+7mFLilBUyczieE6a593WK/nXsuhzPARE9BOjDQebFcXCrVQSCLPoASmPRAEYv&#10;d6I8HwIhZB04QjQGjckFTc6kp/wv/3pReGMoqWQFECQzJE0pa0MMZ1RVC+etMUQYQy/CzlkEJUJm&#10;JmsObXUmhu10FBniDqBIZWRuf4b/ByTsnHXWF54MKUA2dVLNSCzXpbNvtqYUc+eTfs7FbdsuxkEi&#10;Lmc9qqry3ouw985aozrwqDN8IkRriMgwZ+TGoiqayBAZBACWwRKOyFhnQxtGxSUd224wE8RkaKXO&#10;MRsSASEmjiKD27MOtcfInIzJaB9yPXnCeLlzfvxHNBI7lRVUkyQVMNYN+EUYRK0xud5HZHKjI+b8&#10;Zwz5V7Kjb1UXKTHR4PgYY+z7fhS8tZo5dCKImPMRhy2yh9mKfNVyoXiqD09JnOy4nuPp6RLnEquO&#10;zeQjLOe+7zNkncqnZpSGzvuWz0nevb7v85fkfa6qqqoqHDMadV3nXymKIk/++YdkVJyacG/eK3sg&#10;d5Q70mnyxDogacNIA+HxAQDZ5iv7QufNMgcBR3flfLryjuV7f6o2A2vpS2ecJAEBa50zRlUtZUUY&#10;ABEVxpEJgiPf3VojysxC1gBgH/oYQ1FU54/OEMFYaPvOmixdQIODJJEhS4aUMGlkZRZmSYkFDBJZ&#10;0Wwyq0TorENEVlYAgxbRJGEgQKKUojUEovfbxrg5u/L3V+82u/i4Pnv1n353tK9OcMn7dnN7/+Hi&#10;7ZPnj4KF5z/79mf/7Cd/8S/+Jm1DCjKbr968e716tLZLc9VdtGZfHZcXu4+LowpM+nTz/vnTpx/v&#10;b//v/+vfX717c74+4r3OyuXq6LSN/fHZgrzeb7Z9TIaK7X2T+j7EftPvoiZJSZLmo8qX1TmLCIbM&#10;1I893adkTEyceeZkDKKJKYmKsUZBRTlxShxjyBU7EOWURAQkcd927b4LXQ+AhgiJjHUAGmICIGtL&#10;BatAMXWiHFK4vr569+7N5dXFdrsLsT89O1quy7LGq7t3gfeiCQhSCgJRiQFVgBUzyxMEhmHKApw4&#10;JWHOCvVGWckYRLDOrY9WvvSh79u2aZpGga0zzhOAiHIIHYBqSoRgyGBWuFcofb3d7CWmv/nrv3n6&#10;5OlusxOWd+/eM0tRlPum2W63fd+HEDjGtmliCL/4xc8NYdvsXGG223sRJgPGma7fnJ3PX7w8tV52&#10;zS1rJxqYe7CYhCfJDzKEFkW47XvzN//uR9a4qqwL6wkNpIQA86oGFVI4Pz2bz+eh6w0ZHHL5o9Tt&#10;mA6cMmp5uoHR+mhKtk2pJRwF8XKOLd+ZOckxJecQs3I7el/2Pe+bniMYcp8+XL5+9fabr7/VpLfX&#10;t5Kk73oD+PjJs6qunPOKIISv3vzx9Yf3SRkttv1ekckgICsJS1it50+fnSYJwgyUqZNsCFWZkLKI&#10;/8h/Ho7RkMuLpqgacsbNbq/3tzfbzf2+qmZH63WM0Rjc7be73f7bb14er1bMqevaxCl7nw5iYGOE&#10;QURdiF3XFWX5+MkTFQkheGdns1nf982+gbE9JlNQQugltxUBtG0rYx9Rpgqb0YEgce4fVmOMKmTd&#10;v9Vi4a3hGPsuEGFVzsuitNYbawEoJe5jQsDCl94Xhpwjp4oiULjKWB+jdn1QpSjatf1suTw6PnaF&#10;Z1HRUdaJVIXb0CWRsS9FQRNoUkignNvmYaTnDRrbwIiMIBmJwaC/rJnZY8ihGmUShcSqCkhOVO7v&#10;blXZOkSjnAKzEHgUs71pPrx5n9owq+v7mxtr7bfffrM+Wh0drd++ff3h4zsi7ENnCzdfzrfd7uLm&#10;0+pkWS4qtJAkWTdkppFgWmlU4aD9iYgskSU01vqRuUreF33f930/BQyHFNO8wOTeu8FEOH8xEQCx&#10;qCPnofAJu0/3sAm06e9u7ouz4xc//tYX5W6/X8yX22bPzIvl8vj0pK7rpm99WZyeniBQ37XNfvfq&#10;zR+dc0VRcdKuD0VRGos3txeXF58Wi/nx+rQqZyG0xur6uCAbWFsFRiBVHFr4ATTnwxRUqK7X93fd&#10;99+99W61Xp3MZ/W792858mq1WC7XAHp/t/Gl/+rFi6IomPnm5ub+7n4c2zib1YCaUgRVMmStLXxB&#10;xhS+IjApqrflj1/+RAQhkTWu64OIelvM6oVzRYwMCYyxdTX33q+WR/P5LHFkicxRUVTFOW+o/Md/&#10;+H3fCZEfaw5IZAiNMdb7oqrLonSIQGj2++bubgOAzrqUEmajB0yq8duXzx6dnSAkiH3q95JCiMlZ&#10;a1Ut4tnxcV3VN7v779+8s2Vtq/rqdvP67fvbzY7BkHWBOWWhOTlARwoIWJalsCgMpIy2bTe7fUyJ&#10;IPcE5uiHC+fns6osCwMEIsvZoqpKYUkpIVBRFl2z77p2OV8lTnVZ+8I5i/NFba04ZxC1ruv7uyYF&#10;PFo/Wq/OjC0yI1QOlFSGU5TdYjBrMHJeU4kIULIKIA6kfVFVFVYVUMwEVGfd6elpWZaXl5c3NzfL&#10;5bKuayRk5qzlOyT1Ua01zMIxAQJnu3nVUX586AEecUh27kVrvPeloSIX7maz2Xy+JDLMgoiEucSX&#10;0Q8e/KVxPZrKCw9yPmNLMD28m2Gb4qC/9Zk6F0yodQo0D/Ht54AW/+Tz/9o2h1/1g3dzgj8uFgsF&#10;8N5vNve//OWvVMH5CskCIKJRUF94GCSXaYDOOBzImKkzDzt8MBhh6IgeakGTXFMGGNOiPIHDQ9g/&#10;kbdxrJQqfK5HNQgzDaB3coI9uEYw7ijkpSK3imaVgJFtS5gVnnT4hknIBxF9ptpmVDM2iA7Q/CCi&#10;cM6hKKsk4QnuwoGI0fRfGA1vhsPEoRg4AeP8/SGEqTg89aOKCIyKcVOoMIElHR8TyGHOXAa0D3zp&#10;wZ92wjaHOGeYPsYzP4YiwxWZUDSMzKMQIg7jf3o5rz6SGy8H3St9+LYvHtPrU6/pDwb8Z5Tm6RUE&#10;stYa5zItN79rjMmB4eGdnrnCk4AzjlViYwgROD3QLCc0ezgOp7pxPre5ZpvRnf6A8DydYWbOvjJ5&#10;tGcoe7C461hYk+nY4QBIT/dLfl1GFnR+TIxoGntop53PF4hGlemHq3KQVpuA9xdvTWh/GhITAp98&#10;iWOMwg8tJYeDJz8mxfIJwE/pGBm1aaadtNam0YJ+SKLktWFU9ReRHL5m5IA0qFTlsyUiPHKnVbTr&#10;u+3u/snTZ0fHRdvGqi4ANZue5kaJcaZSBbXWD6R9hKzmR5A7p3TIYlpCRMUsmJf1XNUZl1NhhGjI&#10;Wuc75tt2x3O33+3O3fr6Nx/du1QHPzNV0+5wjU9/8XJHG5rptrm//Pjh+3/4Pnbp9OTMleUW2tu4&#10;vUu3d/3d0+dPF8vaWTo+WXZxe7u7ffrj5y9//PWPv3lBgO+++9S3cXV8ug97pljMCjTUdUEEjSFD&#10;qKhR+r7vNHIKKRzkHfLlA8DDeQYR89UTmdQrpvsRxyGc8pNslQsALJwSJ2ZhHpVx81yIIpI4ppRi&#10;TMIgCiKYmI2FFHvnTFUXs7qu6mI+q5dH87J281XN2n349NY6VEiAKMAACRAGuILZ7FYBVDizF0kU&#10;lHPQqKBq0S0W86Pj4/XR2jsfQt92bds1MQVryVpDBLknPBtKI2TFPs3JT1UMfWzb7l/89b98/Pjx&#10;5n7z6dPHLCnaNG0IPQ/zOTGnGCKgnD86OzpatW3Ttvt6VjftTjQm7mMKp2frr1+e1zMbUxviDlGS&#10;xpiiqAApgCIBIrBKSqntuq7rzL/8n/7MO+9o8Gu2ZKwxhXMqUJf1o/OzqqpS6IBAQTl7Hg9TIY4e&#10;xvlm4Gy17JzTcYrRz1k3h/dtYo4p5fstT0bD5VdEpNxTdHez2W72lrwz5aePl9/9/vXLF1+fnJyl&#10;kLz1BBSTWKSqqharFSujsxdXVzeb22pWOe9jCooAJGCUCBKHsvbPnp0pDHe1goAKjXflsELQtPwj&#10;AGq+bNmTGj2zefv64te//sNydeJ9baz54+tXf/PXf312fvLp4sJ5c352KpIUpGmblKKxJCy5Pyal&#10;pApElGJo9ruubWLo18t1VVbM0rYdIhlDKcbcLaCqmGn3AkP4poM3wDC7WZuTeSml2Md23/Qx5Nda&#10;A3YAACAASURBVJyTqiCgMUMLU4wpJbbWzedzV5YKpECZuIaEzhWGDAIZ405PT8kYQsPCi8Xy7v5+&#10;v2+Wq1UWC5ktFr4sADOhjY3FGAMSxqEQFJGk8JYITLbVzWX2wRI9L5yDISmMOrO5VDAEporCAoKA&#10;BtQwowKxoPOlL4q2bUMMLMEYZEkEJuxDt+1ePv/m6uNVc78rfNHsdkXhX37z1XxeI+rrN3+8ubkR&#10;EZZkPS3Xq8Dh5u66WtZosQ1tzp4OvobGZrnCCf2OSx6NTRrknDfGGWNze3bbtpnslEOyUdkh/xVF&#10;VWsYx6PPkmtAoOhc4ch58CaC7mPY7Asw+xh0UVXrZdt1u2a3Wq/2bYMGn7947rwtCt+1rTO2cC6T&#10;vfu+u9vcWWuqeua8jzGJyGI5y7oz88VClfbtrmk2Ie0eP17N5jamBkmz4i9Opu2YQy5SNVW5Cp15&#10;9+52UZ8frR+LaLNvcq/mrF7MZjNEs16tCWi73W3uN7vtThMXzldlWVdlnbleCNZaIuOsL6vK2kIZ&#10;JEHfBu/KP//ZLxCMQeKkABSjIGBVzepqZsgqS0pikADVWivKrCFJ6ruuaXeqUpY1obu6vLu4uJru&#10;U5PLDgA5wC1LX5beWQdESHR1edN1fVmUzIwKxigAc+rOTlYvv3pcOfUWOLZd13JOkxuz2+3mi0U5&#10;m1FV3+73yRhb1q/efHj97kMIIoDG2qZrKQueIyEZgqFhDwCNtYBoyDjnQ0qb7bZpOlUwSMxsDAGA&#10;QZzP5+v1qrBOUkKEwhcGDUHWOEHvbV0WRFgVJSLM6qooXFVZ50A1IoGqlMWs66Xt0qPzZ8vFkbW1&#10;ITeKIZMxVjXzY2HMzvBQqxlrwqqCkvs2h/KoCA/sHoEcZxdFuV6v+77/4x//0LbNyclxUXgWjjG2&#10;XWsMycDlQSLqY8oVS2aB4W7KEW0uKlCuKxFl6WtDZFUHZDGbLRaLZc6tpJiDe0qJR2R7GJSPifSH&#10;UP5Q2dh8HruPeOwL3PuwxRdl2y+ru5//0Jd/v/jI4WcPl78ffBs457qureuZc35Wl1U1/y+//Lvv&#10;v/tjYiCyQxswszUmjdTQjFkoB6QjACYwB0rWOl7uBwtQHr1VAGDynjkMyn+4TI/zWN5dmRDUZ5tk&#10;jkzOPRiaIuOxhQyGOT7P/CoseRCCiEjSLAiaozmW7A0L+RUdeWQwAt3EKauYIA5xWc7WZAQQOaWU&#10;ZNRknlisX6ApAMiAedj9sQc4bzDGpg/QK3/DFLzyiF0fTpAenKWDkZAfOYljjHHOZv3VDGcmQPVF&#10;JRPx4XJM30Oj8tMPf9QNCMccqHfpmPXQcaCMwwYJ6bORiSO4yQvf4HFw0LWuh6JWD8NKEcnascEc&#10;LSECEhFlNRlrnXMOEaw1viidczk7n0ddzj6E0Pd9b8jBiAMnHDvt25QX+OLOOoSRebMpNTBBjky6&#10;PiwjHwJpPACo03XHsdr8xTXVP9W5nTeOo23VtNk05Pjhhn0gME/o+uGsfn6hp6E1gSUd9beHEzUS&#10;SaZtDkc4M+dDmKj+NIppTxzyfF8Mxe0s60g0TaY5kzHkeIyZ/uWpZYjlRt9gUUZFJLDGsMSu29d1&#10;8fz5Y+sNKDBHmyXKBrUowiENOYjGI9Ko1gZ5Ch5bcgiQFHEqngy4Iye+FFXBWlvMSluYu+YuGL6/&#10;vHkxfzLvC3kbXG88lU3a+8f27K9e3OKnWHZC8cObd5/eXGCy7V33/JuvPzZ3nVOsbOR4+e4j9yGF&#10;/ud//pPnz85+/dtfJemffP20bXfvP366ubzr2vjyRy/R24vtDZXeebff7VKMRWF7CSzRIGhIfRe6&#10;ru3apu/a0IfQh5hSrmZ9MXNmFsY4fx/O2JxX5wyAM0srq+Cl3EErSbJrDxz27ygzx5QEOK8QIppS&#10;cM6w8qyuZ/NZVRezeVUUlkithdXRou33ny4/FaVnYQFWEFXWoSN7DNmHgQ2IhIKabdeAUBEAj1cn&#10;J8fHZ6enq+UKAJum6bo2xgDM3jnvHIJyjJyiCoMqoe37nlkAiFNOIGpdz37y4x9vNvcf3r8PIc7n&#10;y7btYgzO28VinklOx8dHT548OjpavXjxXJUvLj9WdbFcz+83NyG0xuDqaPnNt89Pjmcpdftulzgq&#10;CnMvyoOoLoCiASRm6fvQtk3f9+bn//2TuiyLonLWogKnaMF4Z4VlPpudHB1lOQcEGFufx+9ShYNK&#10;V9u2fd9XVVWWpYzT95SOmmaT6WYei5xfVoBZ2HlP5Kwptts2BgG0oefrq9tXf7ziFM7PzhezJQCp&#10;wMcPH/dN23U9WRckudIvjta+KoyzRVkmYNYEJMaCdcSafEHPnz8xlF0jFREUBwCMU4qUPlvADCEi&#10;sioACThjq/v7cPHp5kff/kQFd7vthw/v/tW//tfOmndv3++2m5PjtbemKEpjMv8nQZaO1CEDBwDZ&#10;qjeldHd31zbtfD7PPGfvPZFJMUwZZcIhgT1xdSb/T1WV0dgQAHLxJN9sOPR7QN93loblVh4EpT0C&#10;WOvKsvTeIxiVPL7ROCOiRVWWdR1itN5ba0Th6uLCWJc4Ha3XVVUBAJnsdQEh9GSMggqnkDpVyTRt&#10;BTFZ+0QZBvIvqijlguigro4ASGgIUWVQhGYWFAIwysQCXZdYoHCltW633zXtLoR9Vpp2xqWO2133&#10;Fz//SxS8ubza3N8R0Xq1nM/r1WpR1UVWFyMDt/c3ZOj00Xm9LBl4cbw0lnru0aB1GcyaDDvG9QkA&#10;YOQZDoqXhGSty/oXZVkiYtu2eZAPweJI+B9gMIASKYAMXZGYnZkVwBqPglZMaqJNtL/fQVRw5g7S&#10;rm/vt5vdvqnq8tOni+vr69VqWZblvtnHGPu+zQIDw/LkKIRY1fPlcikMt3c3ztHp6clsVnddt73f&#10;3W821oJqOD6plyufZG8MUG4aHCsDIKqghEaFDNUi5acPu5P1C2W32+1nszkCffzwYbPZzmZzY+39&#10;/ebq8vru7jb0vbM2j0ljTFlWZV3xoJYHzDmrYYWla6IypCB1Of+LX/yld77wpbOFIY9AKbEktcbX&#10;RemMB9UUUy4pJY7WUkoxpBBir8rOuRzn/ObX36WkzhW5OD9GbKKg1pp6Vtb1TAGMMXe3t7e3tzkl&#10;BKqGwBhASFVBXz9/7I3MKkMqIQZATDHOyjK0XR+CIM5PTnqgTqFN+o+//26766wr+xgBTWR2ziMO&#10;oZsdKgkEoCJQVaX3Zdf1m+2ubbshZMlzDBlEWC6X6+WqLitV6bvOGRP72Id+MZuXZSUiReGLwqYU&#10;U4giXJTee1OVPqZWJBCBKnhXMmPbpKdPvprP12RKBPtFDM3MD0hnIOgIImT0q8ow/AUAybP6wFkR&#10;yatFVZd1Pbu+vn716tVsNluv19ZaUY0xhhiIKDNskQgAun6QqxlSA4M1y6CgPoh+AQCQMd4YB2BS&#10;Emv8YrFarVZExGlMrmbO6QCeYQwo/0Td9Qev/+na7H/1dXwoxRwG3Ifh6eF/f/j3Tz6ZPvXFu+Nz&#10;NIYyqWE+nyGasqxTklevXt/c3pExq+WRsS5XPxQ0y3o/HEUG/EMQNLx4uMP5kV3r8+s56s2uqlNp&#10;9IvVefrgyPYa/vcnT5uO8cD0uxncHn4nHHihI2UkOZSkYFANy3QsIDTW2iyUhYjOOTgol+VfydM0&#10;HODADAIGw95xicxaK/i5LS2MiQAaNZyHEvbnOPYQI030YhlW82H7icL2xVDJDxpFkrx3Y21cM2sq&#10;7/zEwZ4ADA4we6jdHQKbCR7n3Zhkjay11nkzJJPM1H6T3QcRgQhH36PxS4DGUfNZQfIQZ055pWmk&#10;DW8NySPM1xERBQDBZE0QUWDm3MLmnM8wDAAyjz3/ej5jI8M514QnasNQ/JzOXj4DhxzDTCHOZz5/&#10;5yHXHT6/76ZD07HaOR0yHADRg3E7wNfDkv406mTUo4YRAzvnyrKMYwV1+vj0o1+M20Owyp+7E+dt&#10;aNTfyvmpHGMwcxb+mXqSZRyQU3bg8Kto9DriUewqj9uJEHS4JwAP9IfDkZDDxS/u9HzmcYptVDNF&#10;KNsdjeUMef36j1VVffPNWYxaFl4gZVXyfJQIBKqiwJwMGYPWZHI/IiJZtDmZp4eCfwCAYGkIg/nA&#10;Ws8gkYMu9Tf7XWjTupg9XT1qPty393tIgjXMX5arf/vnZn6/pbvHj05m1eyf//yvnpw+116TIM6q&#10;txcfV4/WzHF7dfPk7ERVUupe/PiFK3DTbtZHi/mL88K70s3+3//0n7e7fVGWO+7Iu6KuBEVVBGXb&#10;7vrQW1ZNjAcs9xhTNigVEcKHgsoXpeDDGfuQNTBdAnzIALLqoFF0eF1EBBFSFjqWobwhkt0cNMvV&#10;7vabtr23DkX627vLovbzeb1vtvtmDwiJAwgriKjo4Iyj05wvIpoL9wLMuZRPCIgCj8/Oi6LM2r1d&#10;120222xSY42xjsggc4qxTymJsqqmyJKZ9s5z0tCnpumqqhLmt2/fqujJyXHOgGeVzdV6fnyyPjk5&#10;evb8ydMnj46O1qv1IqZYFO74ZIlGraXTs/WjRydfvXy2WJYxbvf9NsYeUJhDlADjOikAmTOVBVky&#10;tdZ89ddLTty1PYjOq1mGwZYsKCzms8WsRsgEh6HojUoAmK3Mx+r4NF9AVddZrmDKND80GwDk6ggi&#10;IOHQiAIgKmQoa0UOoANNSiCKMYEhv9/3b998fPXqzc1Nv73fkcGyqFXBWMeqsQtdH7rUR06KcPro&#10;3BVODWUJULJAFpDUOUKjZeWfP31kDSZJKpIdOlB1EIahcS3+/N7LISuiAfTGVJv7/uJqy2xYtA/9&#10;/f3d8cnJer2+vbu9urpcrxeFt6ziS28NNW0DoDElzhx0HfrxMga21m432/1+b5FmdS3MyuJdgUig&#10;OGhgjB1vqhpjysld7721VkVVJBNNyaB1xqDhlEKKIpJTeFkUwzjvi5JFm7aLMSNkmz1UNKstkTXW&#10;WeOYJTGTsXU1Y05VVS3ny5u72/1uR8acnZ9Vs1pYwJCCAACLmmGZBWFWidYaMgia6ROiClMTICJm&#10;66khpzWYlxhAVIVcPxAVVMqKOClp0yZEW5UzUb27v+tDF2NnDIS+M0iFLUnMk7Mnj05PJUYQafa7&#10;qiyIcH20nFfV2enx/d0toIqK9ebs8Vk5L3sOrrYC3KeA2VfOOmucMURDmlNHUXAa8+LD86znaYyZ&#10;zWYikhV9YQwWJ5PR7JKWV9phBQTEB8c+MOQMGgdue7epfaVJ2q7vgXFe2bokIrJ4cnLy8eLTu/fv&#10;Hj95/OLrF9dXl/WsZuZcKiEi7x0gfrq4BIDZbHa0PgbU0PfL5Twlvru956REdPbouJo5X+hi5QEj&#10;UprgzRQo0CCWa4hqjsWv/+F1YY7ev7v+3W9/d3l1fX19C4ClL63zVVkljnf396GPIlwUhbOWmZ21&#10;dV2TsTEGEYiR2y7EICFw2/bOVgSWkxa++smPf2qMBUEVdNZ7UyAgR459AMGiqKq6Tsyu8L7wokwG&#10;u9ilARWFPB+t10d/93e/avads5WhIs/LeWURScbibDafzxej4DXc3t3v9401lgBzTqnwxht49uRE&#10;YlsVVFhiibtmH/q+LgvvXIjchLBPvOk6scXH69vfff+6Z/VF1YXMFMqLWQa/Nnelog4Ep7Iso+jN&#10;3d12u8tMJ1UgIGMIRBHh8fmjuq5VJMbUdz0I5MWjLItcP3Hebre3IfZ9H3N7OSBUsyJJr8LGGiRj&#10;bRGDxh6evvimLJcqLot26oCIsoEK507FvJzltQ0RjCGRKJpGAKxIOTGVff9UWGJMiHR2duasf/36&#10;9e3t7dcvXxRlkSVDu67NhJokSYSRiDmFFCHXBQaP0JwUQBwU1AeShSGHSCoIYLwrF4vFcrlCMDGk&#10;GHPKfKj6EtHBBAKHIDZ/2/gPD6buz0Lhg0DunwLA8Dn6hQPscfjiF1tOfwEAITMREAfBvIfm5DFu&#10;IBjr84jAnKw1AFpVtSFvjPnq65dFUf/hj28Sa1nWfQyU65aZ1jvW0hFxMhfPs8pDrfVgl1SHbAuM&#10;0VWOwEQSDmoeQyUBEfLzHH0d1ntVVeHLgHhAicPTB8noXP6dihuTLnF+0dBD8m2YMwmRSFmFExAa&#10;QwZJOGU6vQCwChIZZ53J4qqDXw6L4ACqCYlYWEGdc1MFTEa7FxjDRM1WZKo5DGJmMg+V0+l4J9yV&#10;u6YnAaQBAOfYUtJDlRt1cC8CEeV8VkU5Pw+hjzGKJubceSsibAyJZL3nAS/l7La1bsIyU+I4zzBf&#10;vGKtM4Z0qBCJjqvPUKMbBN6HqvJ4g0x5IhyMPRVEHwqVYzQ+DlrAoXFpuHnz+UFVzVrQkIsgkEsX&#10;CgCWLADkPuEh7wBDWTKTeEVENIlyVgNVwemiHIJSGAcTH+gzT1fqIF9An9NKfzA+x7s4P5kKCYcf&#10;yd8/1Xj18weOheiJHj9lKCbe4iFcOcS3h3AXx1zkoSPUhHamUTcB16w0SUTZ23Kai/Ktns/nlDI4&#10;uHYon6d7pkPO2x8i3ul4ZWT75337ApnDCMBUFXToHh9HAiAiGVJFQ2CNub65CH337PnXs7p0DjRr&#10;8meWAVBOjnFKIaWUuA19TAkHl2ogQAbRgdqSw0eJKYYYFSAzExEHCygAQMzEIfvx+rYN3Xa/XR8t&#10;SucJeb+5a+h+U169+G+/9o/a99u3lowEvr28+/7Xf3j92zcX7y8fPX32/tOnTbMpq+L644f1crFc&#10;VO8vP+y7LVuImqpFPXvxqD47evTk8d3NLSRZzFbVfNGH0HNvCyKDPfeRGVQKJWTlQUQsX01mToRk&#10;aEhO5bswG4MN8zBmLyEEROWH+fmHI1mGbvNMEc/z6gNgTinyIBqloiiioiCqxjhRDaG/ubvqur0v&#10;iQx3YTubV8bgdrcT0K5vFUQhCDCg0FSxH2s5Q65DIYtIZX0NYBXR89NzUk0xpRCb/b7Z7zhFBC0K&#10;j6OuO3PWdWdhUAaVXCeivo/7fbPf7KqiXC6XqloWhSrEFIrCe+f6vnOFmc1LTmm/38YU5ouZqqgm&#10;54klKMbFoqoWhfXoPLbdfUhtjJ0qC6TIHXNE0gf4gcQqIcY+9IkFkMyP/tVpDGl3t4khFK7gEJtd&#10;460trDtareezmXACReYEWS107F+bMgT5/slKBhnU5daLPE08MDeyU8V4O01T27QNIqqAMSaKsBCi&#10;db4iW755/f7Xv/l9DCDSM8N+21zf3L9+8+7y6ubo6ASJRKFPkbw1hauX854DWZs4WW994VyBAEJG&#10;yUJVuPPTY+eQmUWzp3Em/kmuRX4BgBEzj0WMcYqkWoj6t28v37z+5F2tgtZaY0k4vvjqxaeLi6vr&#10;K+C0XC5iiqHvkwgBVnUd+o6TIKIZF++JDl141/fdfrdv2l2MyToqy8oX1pDNYzGnS0MIOa1Q19WU&#10;N8rATA+mqmzlAuMkiONNNVjsokHMvnBdjGHQHxAlk626HZGt5wtR3u72RVE443J14snjx9vNhjlV&#10;Vb1YzNFQTAlAi7LMs6KIkCEVFuWsh2ysySLmWTEkkzCRSFWywbIq53zHIGCjADhW8cAQICixYGJA&#10;tWU148RX11dNuw19iwYI1Bg7L5eOXLvrZmW9XiyePXna7JusyG8MCcenTx+/fv3q9Pjom29elrNq&#10;uVrsuv3Hy/dBo4AEia7w1g09NoRmIGYPAJjowKd0BMODmuVsNsvydONio5lKnNfZMWocro0ZSICo&#10;OnJ6gIxxHOTy4spbv1ytIsuu7673W3Dm9u4mpvTo8aPtbhdS+OnPfn5+erbb758+fbpYLE5OjrMY&#10;+Gy5XB+vU4o5Ob1cLYuiaJqdMZh1OwhNWRZPnjxZHc0Iw/qoIsOIQ60PHyRDASAfsrM061r6f/7D&#10;329u09vXF69fv9lutlVVv3z5jS/81fV16IO1ZrlaCfBms+m6zhhTFG4+X9R1PbR1g4YQQoiqFENK&#10;Sb0rYpK+C95VP//pzxbzZeh7TlzY0iIZMgYxE3wMovelRUJCBU0cjKWUOKYYUk+QRCKArtbr7797&#10;dX11R1AR+ky/dc5YRwqMiFU5K6qKkERlMVt0XXt7cwuoSGitCbHzDiuHL56dS+y80br0vrC7/Y6Z&#10;pQ/OFs77qHK9a5IxjcD3b96/+3gZGbJZXqZpZcZgDpBypJhlP8qyTInvN7vtbpOi5FgTFA2a7LOt&#10;qicnp4gQuhBiiCHEPhCiMaYPvYAUvlCVq5tLyDUuMtvtdrfdWouJA4KSQUJnTNHsE1Hx+PFLY6pR&#10;2fuh5pAvLiKNwg3D1E2EZJA5AjAOCEdVdcBtSADAifu+894/f/6ia/vf/f43xtLz58+zME/oYx87&#10;ItOnmFJSBATqU0wpu3cAEKXEMIbaCIYox81krbPWi0CKyftyvTqu6zkNrgSfBaZjvHtIXf6nKr1/&#10;CiQ/PCae/JePH4hgHX7why8ebnkYgE4q8Ycf+eHz4b84IM8YI/1/jL1ns+1Ykh2WZu8Nc/w1z5fr&#10;qp5ucgyHohicCSoUkr7zF4sfZSiFQhpyZrpnurum6pV75tpjAWyTqQ8bwMV9r3pIxI2q+84FcIBt&#10;c2WuXEm8Wq0QsK6Lul7+l7/9+9PxVJRViMk6JyKYE4WGKBwAjBFgfKg1hdPHy5+klGIMebcdkwCn&#10;kBhG2xoAJsghH/369pgiPnnfRx+q5vrRDxhGB7g+nAD97bJTfUhnTiKgPdTLdaclSx8T60B0GkKc&#10;OMZYaBDvHbnN1MvVPiQ64oQ+OoVD/fL8EIN51EFjlunjv2YptgcxrY9N1RFFZMDsvW+apq8SjzrM&#10;xBEy4fhgI2t3OkJkYPnm2KP2fk/nnGNmAMxxjD4goaPAUg7N0RB2mw7JB5WT/tMsT/H4GN+I2Eyu&#10;7NsfsmgPMwCnlLLIFyBlcvd4Tv8wkzHZDzZ+eBpmO5hDPQrNHTcKxEzBmA684pGFPvbCFCdTX3qA&#10;x0hmfoBpaH0cBtNIb7ZFp7h0HAA6sKBHRl5K6XQ65bKuI84c58u0JaeZ22N4GQdcPV41zscpFRxG&#10;2e1hMWeiUfHr4xVmRNfjXMDBU/DQIxPAP1rg02gkTiSLPxgYIzNn7JFsJhk2Oay1XMyb01EkffbJ&#10;pwBgbHb+ZV69gkJKEmME0aZrd9tt23XGMDMrqGYaDiBDbyd3XXc6nQ6HQ/CemKyxNKAIVUVAh0xk&#10;7g+n7eFwd7wzBc8WDjkednf1BYf16dUvl/gEGtnHNu63x5CFNoN5++N7BLtcrm72t5cXZ6jx7vbK&#10;EVale7e9FtBf/uKXT589O+1vD7u791fvfPDxFH744ceqmLHh28O9GqHCdDEUVe2MtYIi0kYfH5c3&#10;y3OBBwIC4lj2j5l5ZMv2i+OE5jn2bxqUwzPvAx52xofeTynPIBzGQp7pZNiKKBIYQ/WsWC3rosKi&#10;pKq0IflDc0qauu7EFgVjSr7fTYbVepwFklT62DCBkoggKAFulqtcNDTG2LZt05wQISNBkRSCTyll&#10;Qb6h9i+pYgxijJvPls65eT1/+vTpq1ev1uv1rJ4BaPZrdd4DCjEUpSVUYiiKoqzsfr/Fnm7SLdcz&#10;NhqksY5EWxGfpIsSknqRqBrRAAxF2oFQoQ//ZqF+ROQ/+/cvSlc4Mpok+fjmh7c//fTTrKxU9GKz&#10;mdWz4D0Aakyoveq36BBW6SsAKwBkRmjOvsgzKkjK5Tuzo3BcZAEEEXK+/bjoiEgWbgmigFxVc2YX&#10;I+z3zd//5g/ffvfjfLaMEa2rRLTr/P5wCDG+fPXKWXc4He72W7I8W8xm6yUa7Ly3zpiCjUVnWTUw&#10;I2hixrPN3BY2S58a4pwGDCi9h6ofN+OakrlSKSnGmAhLAPf6m3dv3tz+4stfhRjLulwsZ03btL69&#10;ur5ixva0PzvfsOHT6di0LRJWZWWsVc0BdCjKoixKHMrKpRTn85krita3KqmqynpW5/w6VTXMIwAG&#10;AGvtbFYTUd5Z++bUHLjOix0Yw84aBFVJMXgcQL2k7CDPXIVGBEKInQ+ikKv5ZbkKUS3rGgR950EB&#10;AaMP9Xw2m83y89ezubGcUkJGa4xohoyCAJIiqJauIMCUhJENGcXB9h+SxnuVNBFRReQ+pqHD3EIi&#10;Ys0irmi6TryPhSsB8O729nDct+3JGF7MZ5ZdaUpS/v6bH26vbuez2dlmU5fVfrcPISQJIPrrX//q&#10;sNt/8umrZy+eo6GyLu/391d3V6ay5axWVlc6NobZEA1pir3Y4YNSTg5T5wQuRDbsmE1V1ofD8XRq&#10;8oI8qGjiEAlRQEFFUqSccg1IuWSnAiiLgjG2abvd/hBF5ps1GPPu7uZ6ew8Ab9++AcLN2ZmCvnj5&#10;6uWrl9fXV4fTIVdPPTvflGXpvV9t1heX52VV1fOamI+H43a7PR73VVWVZYGIne/KqprPZqqh8fv1&#10;+cwWKBBy6ntWT0AFpvxcSGCYagnFb/7++7c/7rtWDqfm6bOnX/3yl2VV3W/v73fbpjkCwubsrCyK&#10;EKNIdM7OZvVsMUcCSUqAotC2nagCmexpE5EUU/ABgV8+f1lXs65tZvVMQ8wlQAtjDLFIlJhEpMhJ&#10;ejk+aDjrbXrfptiKekS1lpvGf//d2xSZqQQxKsAMxlCm5jlXsbHWcpQ4qysi3u933ndECJpUkqZg&#10;SX/x+UvCyBoLC2VpFUFC9KcWAIAIi7IFcovlu7vd77757tj4BOSjEtvM7836i8wmxzMBMMtBE5vD&#10;8bTd7oIPRJwRIBEBoaISkUoqy7JtG991XdtJSkklG6ed9zElYxlQzs4288WiKqqyKH3XJUmLxcxY&#10;7nyHaIidMfVu38wXZ5cXzyWxAqtSbzNqzvnLgTj9AAAjAhEk8QCaFdCywm0maTNTipLTXup6dn5+&#10;dn1z/ebNm83Z2WI1z8lCh9MRScuyDCl432UR7NZ3AIhEISYiTlF0KMjbtwwYRDamyJ6voqiWi81s&#10;NkcwIeRQScYn/Ro8Nt1j+1yHomKPoh/ZaP8YFT+YifChSTdc+AjJPb7hh2He0WKe/mk4i66HEQAA&#10;IABJREFUHz84+Z87MJehyqkxulwumYz30py6/+1//z/u7u9dUShQhr4qQhmEAIwKhERZT2o0hvJ2&#10;jIhDZWmTgdxDtuTwYP0aBfhI2HmIMGdwwkSkkB5zoR8d2d310Cu9hg2MlQ21F9fony0/MROZzJxg&#10;w8jjHDLMzhrrLIASkDN2qHiMRJRUkkqWYMShF1KfHJhTcnpkMnI+YUAXOJhBNOgG5Q91cFTqcOT3&#10;ooEj/dgLk99XR1yBD8WNesWa8SfHh3P/9g7ZXtgmI4GMwTL4pGmkegowpkPrg2je8NgyOGchE676&#10;ejJ9xBYA8v6b43UyDNHen9tbZTkzPxM0BvLpAFaN5grEMAK2fvrl7837Rm89MOcS46nPUUSZIGAd&#10;7HtjGAciYuGqKXqUIU1sHIQ4yQTWx4m10y6b9p0OHpAQwscgNl+eFeCGvpuWtsYxPDudwuPnOdKT&#10;/5rlrD+I5eZb8VBRabrI9Ib4wHaexm91ItScTb489tq2HV+5B1TD2jOi2WkL5JEPk/RgmlRO/oAL&#10;Pb5ybmGeHDqEr6ezQEQIQXuyEPSVYLM4OGCMIXQdEfvgD4fDi5cvnz6tEQDwwYvRDy1A51wW+bOG&#10;Z/OZNRY0MbICAOSsMVWVJCnFFGPMFemdyXZaLlyMjMhKCJZN1cZ0hDbYcPDbBvZd2G5ezOYvHKwi&#10;zMWWhbZirFs+ufj8V7/66td/+cM3b9JJLtbnpnb3u7vNZtGeDnpqV4tVWdXPLp8+m59d//Dm/MXT&#10;6mxZzO3nX/3i+eXTm7c3JlJZ1K10h+jtrPAqhSshCar40JG1gDnlTaFP/VBVYWPHPiJCynFhpiR9&#10;0hwiZGmvvobw8JOXzT6RCJSysH7mE+ZNYJCmG9Z16ItBEzNzTCmmrLVeLBZVURtgbwowBiIE0XRs&#10;DiIROSkG1ZS3EYJMBZu4gQQ05dRDQlFN4IxbzJeFLUAhpRiDb9rG+84Yds4ymxh9jGFIF8/zmlJU&#10;w84Yt9mcvXr1yWKxWq9WFxcX293dqTkSYVkVZVVgX7iOiHQxr8/Pz1arJTPf3l7f3FzHFIrCIklM&#10;beeP1vFiWYr6pj0IRNEoEoMEIO21aQkVgMiAYhdC07Zh4AHxn/31SxCQKIZ4NVsc94e3P74xbLqm&#10;Pd+czeo6NB0qgigRZ6cGQC/20zuTVHJjqyoSOedUlYhiStZandReG2Z7nlq9dzMNxb4RKQECshID&#10;2qvb+9ff//Td92++/ub7EIXIdSHlHGQiY6xjNshc1NXtbtsGHyR5SUVdnZ2dC8aiKMigSiIU0ECo&#10;kIJK2KyXRekQADQRgqggKJKCjgD4Yd3LO4QqEBtAY7gKAf/2737/h9+/JnIiWtVVjN4W1jCXZdm1&#10;jaKUZUFEIcZj0+y2267zs6quZ3NJEkMgImfduL865xB1NptZyxLT+fn5kyeXIYTT6WQMI0BOMqmq&#10;EpEOhz0Ozum+nnTqy0oZa0bfpA6eb1V1zsYYJCkxAPZiY9ZaZso+COozT5SIXVnWddW07WK+BIX9&#10;fg8KhpmRiqqcz2ZF4YAgiRpnnHGnpu0JHAgq4tsWEGZlbZ27vblBQmssI+cwwZDMJ5CpdyraG22k&#10;fYBssE+B+1+BU2LfxdXybD5fNG0bvFcJ88UMgQwaR5Uhe/3u5vrd9cXZWenKebV4/+797d11jJFQ&#10;v/zyy93uXlXns9qHUM6qQ3vYnXblojLOntp2tlz0ikOIo2WDg8mW9QhzoQFmY4xDJGscERVFsd/v&#10;m6bJcoWZWDSsF9KvaKiQEAH7rMcBeihSUc6qus7+Ph9lsVpTYX+6eiei1rnd4bDarNBwTOmLL74I&#10;Mf3u6z/sdrsffvjx7u6uqktjTFZpEtHbu9v9Ye+ciyGeTkfvO1fYonBssGm65XKpkq5v3u32N+fn&#10;63rGSTqViCQEKppAe2uPyagSijW8evPD9u2PB+cWZ5dnv/7TP/3000/fvPvp5uamnlVd152aw7E5&#10;rtfLzdmmqsqiKKq6qOqaCI/HQ0riQzicjlGAiGIUREJFV5SisL/fhhAPh91+u1stF+HUEUhhuC8b&#10;JqKSYgxEZAyZHGBRQWJVTaE7nbZIiRlF1Jji97/7xnfAVBEWKSXAxDZ3G1iujLVV5UIMzlrrzOl4&#10;OBz2CJhCqMqia48E8tWXnznSFBtCsUx1VTVNA1ERsPWRijo5G619f7//3TevBQ0ZF6ICUUqCRNY6&#10;NmTY8URKlJljTKdT0zRNj3sBoE/8AxUtbAEAqHhqTirqfZenqsSU18Os9VmW7vmzZ6Da+aQiXdcR&#10;0mw+Q0DfdczOmqIs56dDPNs8uTh/LglD7DGJ6hjrHKg6fQVg0UzUwpzwFnHI+VGJAJDjbETUdS0i&#10;WmPrelZV1fX1jfftxZOLXt3R8PF4KOt6tpgJyPF0IssK0HU+21MhRGbTp4GjQWAiy2SZTK5UFKMY&#10;Yzeb87OzC2YbY7YDaMzeHMMjY8Lk1B7N/59GF8c/TmHDh8cEAD++6sMI53/78chQhkeU2v/alZrZ&#10;6dkUttaVVeUKOp3C//of/+O7t1eimEW6s3/TWjv6+AGAieHhXabGes72hBGcID7wnxER8cEe7f89&#10;Nq8+bNYZKIqmMVj0QS/kZvvAnh4fAmBY1IcTVHs172ygQR8LFc2YNhMoiJA4pZSiEJGxbnhUHLAK&#10;5TcY41ejdZ6/eQRUNGGfZUQxvhQMeaeiD+BnCpYAIIQwNf1FBBFSzBGsOP26HGP/4Hl6owgkQ8Fx&#10;a84CUXlZGNqtD9blkT/eeRxFOECpaaRuQFADeu7zdHpugKog9jUrc+WFofdwcNTmO9P4yUMnDtF+&#10;Vc2GO+jDCdmsz7BWFYnIusL0pTaVh70uj+f8BqNIRJ+yCzL+EwBGO4SG4rcfvOnYa9OBNHZrpqmP&#10;a8XYfdMRmy8cewcRu67L95mKReGAwMdEcRrqY42cAmutDNWJc3FpnRwwrP9jI4w+l/xJboHpOBxH&#10;XWbv56fKYy83yPT1c1/0Q3eYlQ9zcaLC9dhjiOMr4IRrMDZpfobpNJ8O77F9iIjyStKvXqiaq9Jm&#10;DQ6czerj6VBXZUrJsPn8ixdECJBLmgMRERAREwGzKawrXFFWZWlKBY0pMFES6dMqQBnJGpv5DlkN&#10;x+a6JwDQFw4iVGBAVxRNCMdwKuelUPv5p8/XVUUaLYkBvHxyWa4vmqu7lBIU9utvXv/+H77d3R5O&#10;b/cMRi3e7u7dzJ5t1vHUha4D4XSIt9++e/PND7NZOd8sWvbv76+bY3N/fd9tG0eFR7ne3ZvFPKRk&#10;2KQQnLNZJSqmXounjxeKxBhjkkxlz+PtYShOyCm974EeHfmvI3d9pJwgIvcsDBxHn4zx+ewa7rNd&#10;cuujc+wsIXlrUcArJWPN/e6OjCYJAjFXmntYDycAmIAydVkVJYmqzmfzs82mLCpCijGmFFISJK2r&#10;WVmWImmUKgCAlPLKjwTG2kJEmex8vuy6LjMaYgzb7TaGmCfgarWcz+dE9PLVs6J0Maa7u7u2bUL0&#10;s1ldli6m1hg8NvuqtvNlFeJJJEQJSQKipp54nz1GidmIAOWCgiFkOm12GvK//Z++JKDSlUzEyHVd&#10;NocTKZz2x5dPn69Xq9B1KUXHLDExcRZKz4m/RIAIMaVcJkZUjDVIyIZFJWkiQs1WLSQg0D4jDAVU&#10;snen39r70xQxARHbpgn/9M3r779/Q+SKsr653QFaYiMKIYphp4Bt59vQ+RiCxC50jW+FYbaYXT57&#10;mj2PoFKVBlHb076whlRIdVaXZWENMaDkCpyMmFIgREDNSogj246IRBIzh5iILGGREltT//5333Qh&#10;dV0QESANMSyXi6Ksrq6uAbQoi7bpVutNjHJ3d99vbCHGlADo1LQxJWJOqkVZGINJQkwpRG+dq2ZV&#10;TLFpm8zjLcrCWJNiQtKqqquqatt2LHeUfah5VTVZgweQiZx1ho2opl4ScAj4YNaxH13yufAPZTss&#10;Jel88J3PtazKsrJkJUnXdMZaa0xRldY5QgzB+67LQRPrCkl5YCQVAUUCmM3m+92hbTpQmM9mhjN5&#10;D3IOg7UmaSJiUExJjXEiOpIFCACVCHOkyABaSRSjrNdnvutiTERgjTVsVRASHXdtd4yrxRoBGU1d&#10;zLq2Y6bLy8vQdS9evJjV1f/5n/6Tta6sq4tnl+j41DXloo4ao6ZyVsHDZjFRkQUmJEAGAGZj2Gay&#10;VgbA2e/bNI333jrTW4IP2iE6bvOoRNSrWw+WBQqgArEtJAlbd35+eX13H0VV4emT52VZ/PjTj4rU&#10;NO1nn3+xXm/eXb27vrll5lNzvLg8f/HihTHG+xaQOu9v7+6P+52kOJ8vqqoC0BDb5WpeluXp1Gy3&#10;97N5vT9sk/iyNhcXC2YgjICJsp9SAYGzkQBoGCuV+vbG//TDrqo3/8P/+O/X5+s//OH3b96+cc4l&#10;SUTEhkL0gDqbz87O14vVQjRVVXU47LsuxBiatkvDPknGIDIbY40FUEO8293/9MOPKcRZWVTWBN8G&#10;3yLEsnSzWcWAMcXjYc9EhbNlWQIoojrrdrttkiZJR4SiqSoXv/vHbw67YEydElrrkARQrDUikiKy&#10;McYSMu53W++7FOPt7Y3vOmsZVKxhSOEXn79czgqQDsQ3p0Nd11VRtE2nAD5JJNayaBRfv33/w/tr&#10;ZXPyXgCR+rTM1WpFyIMxQTlVLyU5Ho+Hw0ESGLaZ90DECmKQJCZDHGNkIh+6wrn1aikip1NjrPG5&#10;jgGhsWZ/PBLicrEy1haunM/nzMYa17at94HIJEFraqLy5cvPjalUDRGn2Ic+es7+AzDJBs4gPpkH&#10;u/iB6ZRSTKrKBKrS600mMcY+f/4ihPD6+9dFWS6XSwAlw23bxBiMM0jYdm0MgYzpOh9FrHVEpL19&#10;bCQJACEwoXWutLZMCYIPzPbi4vL87DI7hlWhl0roU4UHLjYM1Xrh0c8AZfNrTKsfPUZiHxxjqBPH&#10;ZTBHPunRzfv6tTRm7X783w8fBrJww4MhPloq4y8foURVFWYDkNdqrqoK0BCab19/Z9hZ6+5ut7Yo&#10;DBsffDZ3IMPs7OPP0QTsVbUHOeAstA1ESJl3IznXLNf1jIOVrISYi1RIyjleoApMBJpjlUJ5X8za&#10;KEPsLwcZqEdbOl39xtccRBRGICy5bvCop5AN6JzKpgoI6KyJklJM1lhQyHtEiGmMWQ22PopIlqWV&#10;mKYARgf1c5hke+bPB6z1AHd7TKI6joJpBJcQu7YlRGtsiik7grUXSeqBdLbwMm93xGMjIOnNXBVm&#10;zm6OsqwQM2k5n99n2qs+oPRxeIyAp2/PSXlhHHxDmXiMxIOsdM/iQEboM8tUJPVdj5QZbcZYxF4m&#10;IK8O+feRHd0/GiACqSAMUb4hCbm3sJkoZwL36/wgZjlitr6XKacZIwAg6QSx90SPHC0n6qu/jJnV&#10;eZkaPMua/zn6E6dEX3hcQmkchzRkWpqhYOQI88YjpZRpzCOu1iFSPY3fAkBWkss2Vf6lqqop/hwf&#10;ZozZTrEuEWXxuZ9dnUYf3whHx14eb9u7DPTh/iNigiF0PP260VmQ33T8ZFyUxicZhx8MriJ8oDY8&#10;BMNVFQjSgyuNAYmA+7mPKBLLogyhA9Tj8fTll1/O55zXrsK6XEeGB1nE4+moCsYZUQEQImjapmlb&#10;6xyCMhICpBidccaYsiiccwSYUsYNmjcJhKgqhvlw7N7f3Nzf32HwMzS1B9qF7scj78hfNQuzmrmi&#10;9ScFnc/mzSl+8erLm++uu1NXbVaH0HoD9XIeu7i/38dT4BPYXbr5/l3btZ//6hfFxoGD/WHXnJr7&#10;H2/9qVuenW+b5t399uLFi5urm7IqE0ayRMbFmFJMhJRpmEliCF6TpBhiiilF1b7vVLPjD621Y/2t&#10;HLOFYTAYY3Iq+EBe0Mzup7zO97MJs+sQmIEIej+DIeYs8pongEAKsUWOxgFyKkpzPO6bbg+QgFVS&#10;YkODKr5Azyzt+10EQMCwUUUmtsZZ4842Z5qAELuuPR73McWisGVZhui3h12IIYWEiClpShK6MKvn&#10;oHw4HGflzJC1xvnWh5B7kFbLlUgcapIjEcYUmMkH75wtq5IIq6pyzjhnuq7p/MkVvFrXZe1UYxc6&#10;hQCgUWNmLSkqoPQBNiRRBYAY5dR2AkLMosr/7n/5BRNZw4RUFYU1NnrvjGsOh08+eXW2PovRgygi&#10;5jwWgawRml1EmicJMeY0jKHmVc8rwgdf3YTpPtkeRp5bPxuRyLi2C12Xjo1v2rBYnF1cPCvKWQxJ&#10;lDrvQ0zMJq/BUWLSdGqbpKqkAoCkm7PNfDZPKaokx8AAqHFWlYtZ7QqzmNfOGdXUb7+QCLGPACP0&#10;AHiyQGWaN/UVq8S6OWL5+z984zuZz+aA0nWtSCrrsiqrpm0AERS6EFPS4/HYtq0qGjZn52fnm4tP&#10;Pv10uVyemlOO/Fhrs4FHWSARFAHatjscDpbNfD7P4LkonKq2XWOdqetZSqlpmqkwoPc+OyazMzU3&#10;tYyFnR4x3wAZc9kfyPbag6eQmCiJ+uAJ2dkCVLKiryZBBMMmgxoBTTFK0uz5UxVDhnLZTxFn3Wy2&#10;uL/bPX323JKJKVZFmaPZxpKK5qShgQPGhEZECRkI+3JxgABEYBA4CZZFbYwpi3q3PRwOe8MmiaKQ&#10;NeVh297d7ObV8mJzedydmmNj0KaYjLGff/6ZoVyC3Lz+7nVKafP04uUnL9vU7U77NnVd8kVV2KJA&#10;6nVipkO0N9SIEZke1GuZiAzbvJMdj8cYI5uefD541kcKtIKSAmTOiEBm22FSJLbWFqJwOrTb7U4S&#10;qGqK8tNPb/bbbVXW766vv/n2nxbL1Z//xZ/HlP7p29dFUQLhbDZ7/vz5+fn5YrGIMRxOh3q2VBBj&#10;KBsKzlnr2Dlb166qSmYmxrqureP5vK5qLgomFmYBiKixB8A5IAMIwEyVpOL6XfP+7WmxvHj64un7&#10;m6v311ciYhwjAFuaLeqqLH0MKfp6NnPWAGKM4ebmlpDIGmMsIPoQQ4rMpiyroihiihJTn2+vIpoO&#10;h+2ziwtUubu/vbu/0Risoaoqy6JIkprmtN1ujWFXuK5tQvDWUXPaKySAhEh1tXj/9u7tm20KjOCY&#10;DBtg06u1EBkiRAI2nHJ8RuRwODTNCXJuNwhoePXi6dOLdfSn0jFkjX9FBm7brvUhEIErdjF9/f2P&#10;N7sDsIkyACTDzjlmygXuEbGqamNMjuEcj8cQwlD6uS9+TopEXDqXUsrT37G5OLv46quv2mOzO+wA&#10;0FqjCAIgqk3bdm1njStdaZ27v99LEuvs3e0dISeR4CF4vTh/9uzpJ4bLEMRwnz40CRpor4vTVzAY&#10;Si/0VS2CQp+VkLnomQ8vSb33oLBYLhaLxc3N7Xa3c85Ya0SSqKSUfIoppS740+mk2druM+dJFXMQ&#10;DpRS0hiU2ZTFXAVDECZLxE+fPD/bnKuC9yFFyT7aMWb4s2bizx04+e/k0//mO/S24GNq9M+e8+j8&#10;j45/5ks/+HByTRanBQAVEWNMVdWucAi8Obv8/PMvNpuLb19/uz+cMj9YB3549mHCUAsgb7ZT8336&#10;bVN7Ort3iajv8UnAbfoeg8YHwKj++rhlJgb09Os+jAB/8MpEeY/FDGKzhywXmLPGWutybowxDhGR&#10;sHClsW4EKtqnRxoi6pVykUaN654g+ujrHuSvYICXNKlgBAO6wIl4Lw6gRQbK9EgcRYSU0lQPLH84&#10;EpLxMSbJTYIPVWp6K9Y5l9+CkHOPTYfQ2Inji08DfeMXjQ8sIkNuEY5N39Oyeu9E32+5/BjSpLIR&#10;0jCCeh7mRwMYx5EDE9Yxc47l9g4kAFCFlFJWORlWnjw+89oy8Dwn2ae5TcaOyN83gOf+e/WBP5mv&#10;HR/hYUjz40zs8doP0ODYegBQFEV+yDy2R3bAqHQ1XjKOdh0iCovFItdGyYNw0noPo2sE2NNZmUfp&#10;B+g0TY7x/DTIaOWMwlzTuO/ulMbA2jgrx/k7/jJ9WZhk+49X6cCJGMfV2BEjBXqyLODQ7z0+V+mn&#10;cFY+8b4jJmOYmK1lFTge90nSr3/1ChCYjEBiNIAaYmCiEMPpcIohWmsKNoB6bI7Xt9dEpiwKJlZQ&#10;33nvfTYHmRgn2YnDYiSSfNd11paI+P79lRNwmvT+JFdHc6v7v79r/6k5fne8/v0b47he1PvDdr1e&#10;v3rx6eXFixrK+7u9LWdYuOvjzmsybDRIvA9ltJW3zf4opMvLVbFx5bq4+OKz9XyWdt3+dk/GKtlY&#10;mNl6XdZlSJ1oJMt9ruykxYapmB1AuY/6MZln/jg2pr0w+mmmaxT2TEPqq3z3jIA8a7gf7pMsD0Qg&#10;AmZCpCiSQkwSiZKxYCyQhWOz3x7vkwRi1F7QPwPgQVt/BMApZ3sPMTbnKlcwm9j6ELz3XZSkKtki&#10;Ohz2WQkihRSjpCQI7KwDpcPhdDw0huxyuSY0Maau9SJSFWVZFtmRR0RZfLBpjvPFzBhTVRURee/b&#10;9tS2J9GQUqhqt1jVruCYfIhdUg8oUVKPfjVp/y79GoVIKWnXdT6ErF4OAKYqbJ54p7Y9xX5T6WI3&#10;3UvGudRPIZSkmkApn4MjF8WrWkSNva4giMRxBuZ5PTgRc7/lrxhlABCBfUghpEPTOVeu12eAdrZY&#10;/upfnC8X76/eXn3Tfdt1gS15CeQotJ0PoarLqqpafzwej9d3fHd9U1hezGbbXdc1HjAY4rIonl5u&#10;YuzQJmaKyRMgE4UgSkMqzrBcCFAvVQSIgDEG4MTGOedC6K5vbq+u333y8k8un102TXN7dz0ri+Bj&#10;24W27RaLOaEaIrbu7OLJ82cvUckwL+oZI6/X69B2rijfvn17f7t99/7q8smZtYyGC2cRMQ+YEEM6&#10;BnZclyUbzCWkicB7H4OM6ywRjUXhj8fjmL+Rt2RDBH2cqvd25/QcEkBiZEYFEAEZ9CIZUNA4G0KI&#10;XQzUVUVNgIb51B6JxBgjoMgEIKFrQ0oQRSAqCJAiECpJUE+SIqvYzepZ8sf94TqGHG8yKmxt2XbB&#10;cAGoKQU2JgomzapXAIMSD6AICIIAJtHOgCksL+fz92/fEpEkUtXj9nT9bnfct8tnTwyX28ORBVlL&#10;CXG3251fbC4vLw+Hw/nm4vz88v379+ur62f3L+7vdzf32yY1XHPpismuOXJLAIYIcP8hIgDlhYiZ&#10;AYUNdt770CJp3qFzcKa/NNMylZVUECT7swlFMUnK1BVVTZ0nQFICEWesqBZFcWwPt9v7zfnZrjl+&#10;8sXn6/Ozb7/97nZ7u5gvm6ZJSQ/N6fru+pNPPhER51wIIXReNbHBrLhoySjE5nSwBpaLqiqcgCqU&#10;rigI29ubwxmxW1hAoxFH+wwx198DRIwxOuc26/PNxfPf/va3p9BmpfGU0mKxQINkEAAk6Ol0unr3&#10;vizd+eWFZePbzhUUU2KyRVEkRR9DUZSudAgQ2xi7TmMghcrZ/X6/u72ZM3/x+add015dXX3v3Gaz&#10;ef7k+Wq1ms+XqNJ2Tdu2RWHn86VIPDWwWp7tj9K09yFErPCTT1/+7d/8IIoqSTTCIzsyNU1jHJaV&#10;YyTRWM/Ks/P18bBLKamignZtEIHFYhnbuxAbVDg2Xel0Uc9PbcQETRc0ybH176+vpZc565cJa421&#10;Jvng6lkeA445Jy+EEFJUQkPcuwIZkZREoyZBtiA4KysSLKxdL9ar+ep8c7HdbgEADfrjsfGdiCJC&#10;0zTvb66ZzVwXV1c386pcr1ZsXUzRt0lCvLs9/cmf/KV1VUoYYiLsFUcfrHCV0fLOLcOQBbEGEh0I&#10;4kTFVDD70VSVDM/mczJ8ao9FYYuiIDMmwogxma6cRBQIQwiAlpkzZRaURJIisin6K5SSSAxiTfXk&#10;8vL8/IKZm6ZDYGLM1DCAB4PsI1scxr/+s588HOMdpvhh3Nenn6h+bPo/unAYVPrBLx8/LX5k0/zz&#10;Tzhm2Hrvu66r6rl18MVnn1pbXN/c9/dBZWQdd+AhTKSqAn088+efHNMY60ZSZkLMpVxwpEQO1tho&#10;sT9EXEcO8PguHwOkn38vBYBHimP5Qhq0igFAKSkAqeEJCUdVs32PwIGDM33ZvxwJcc5ZNCICSVJK&#10;gDDCGNWcWt8neWYjPk2ksEZYBRNUPKLDcWDkf45BthGAZYMyP4kMYkU6RAtHjD21lFSH7ANV771K&#10;vtzFKEQJAKCXp+zjPePI6Xt2cuSv++AEAMhFN1Ii1YTDmwKAtTZGHR57FHYaKtlK/96qqn0VZx2M&#10;RUR8EDTWAYpPuv6B0AsDPmZmRP6gDR91PepI2M+3HTvikW05gWfjy45pusz8kFw+GeRENCLk6WAb&#10;z/kY/vGgMsVD0aA8C8YGh4FEMLZAXk5DCMfjkYaQ7JixjI/BJ014xeNDjr6ksZtkSFkfqdQwAOnR&#10;/YETrwpRVl7EkUo93ipf/kGEebzhWJUKBu7DOMCmZ+aDhrqkU5SeP0dgJlTB2Kuaq5ImSBoTGwJJ&#10;Iei8LhS4a/U//81v/vrf/fmLl7VAXnaUgEASg0sK1jGhYWYBidF77yWmzM5hIAGhnHspERFoSLUj&#10;7iENZuqasZYQUS4W9Wfrs7tbkZBqoBrFNBCuSvfe2EA7szs7jxdPz7an+3B/aCH9w9/+39dfH67u&#10;jlUT5s+fVjTbbnezpxfr5/PudG1bA8YV9eov/vxfLYuF9fDu+59u0h921wcpxS3Z7/evPvkMqfvx&#10;/XWxKnMvh6Yz1tV1aQzlAFVKifqibor0AJRCMCEwokKkcbTTQHJBRM2ShxMayzB68/n9CFHVKAKD&#10;SCT2Qy7HYwQAYwzGlEQmhRQiJsmZfFDPFwgngGEfQQVCkYQEqqmvpIRZJyazeSAl6WJHwDEpALm5&#10;Y+a77V0IIUpiRiIKEiSIT977aLgPXBNw4arVYtE2/t1P1zdX9+3RLxdnwaeu65qmWSxnlkkhMQ/C&#10;E33MoFqtVvv9/vr62nsvEkWiQiSybHQ2L+uZFQ3et6Ih8ws+HszDdEBE9DF0oR/Eh5FeAAAgAElE&#10;QVTJeQXk//k//IscDkwpSJK2a5lJVIJvP/vss/m8DsH3UAQAUATGsngRB79zXg9DCEVRWGujpHEJ&#10;wIdDP56ueenLMCNjY7Zl0/gfvnsToi4Wm6YJvpOiqDbrc+Pc9dX1frc31gbvjTFJY06+nc/nCklV&#10;raHFYlHPqqoqJUVDyIQGwVm6vLhwhVEJyASSGBFQQfN60dcBzowCmCzuEiWHs4gMob2+3d3dHmKE&#10;l5984b2/395tt1uVRER1PTs7Oy/LYrXeXJxfnl9cXl48ubx8Op/PEen+fts0pxjFOjOfr+aLJRH5&#10;0KUkXfCEXFalAvnQiWAMXgXKsqjKEhGza4aIVCGGB1dlURRlWebV33s/UNt7KbI8r4gnLtUhOplS&#10;NGy09xP3hX+yMSVJi7KqiiJFYaYs6FpVVUwhR9YyDV5FLJvsdFYRRgBRiaHrvApU1eztm7cXZ5eF&#10;c9kZE0Nblo4IVCWEYAsHCpIEkZPiEHTPFZKygU4IBEDOFl0XCExVzpiL7f1REhgqooebm/3dzWG/&#10;7Qw6Z9zdzT2puVhfVGW13e5CjK9efXo87MuiZGOPbasAXNq73d3Xr7/l0i42S2RiY3t61wdH73dj&#10;RMo5vH2xYGZmds4dj8fsdMjjOdM2egGYkRmIkHQglSGqQhJAZOfK5tQR8OX5k8vLJxfry7Oz85fP&#10;Xnz62ecXZxdozJNnzy4uLz7/4ssm+Nevv+tCICRXlcTm/v4+BJ8jjXVdh5Bu765CbIvCEmEIvjkd&#10;u+7UtocQvHO2KGwI4fb2JqWAKLvdbVmZumYgD+IBAJQGcwQVyFDdnHC3BYmLZ88/v93e3tzdGOai&#10;LOezeVmV7anN6m0MSMTN8bjf7VeL+Xy+2u33hmzTBRHxEmNMPnhiw8xFUSBgjL47NT60zEyA0XeH&#10;/W69Xjnnrq7fd77tuub27u72/paYl6v1crlE1Pv725hCURS5wK9I6rrW+2CNIyz/4TffpogID2qH&#10;PS8IjUhCwqoqqsoBSM6jaU7H06khREPQHvf/8l9+9csvP42hbQ5bIkXAJFrYQhGBzN57t1xfH4//&#10;+O13VJZKLKJIzExFWTrnCLGqqtGKOh6P292uaZrMz5p6rAmZkApmJjJIrASSLs4vPnv1aXtqr69u&#10;7u/uQoi9Kcp9wqSqxBAM2eVqeTyenCsK57q2kxhBKUXd3u//9b/+t1U1SxFlkEgZQxkwKJPLpGoL&#10;PdSnkSR+yFTq9btR+xqqIYTClev1WhV2u11KqSiKjGxC6LoYACCpxBgTCAL5kPLKFKNKyh4lUiAA&#10;ZGQmh8AxqrPVZnP24vkLRPY+qKo1DpHH7FB8iC5+fHz84R8BYI+t8A9+n5rpOESAf/Y+H9zhkd3/&#10;R+7/wSfjhT975FRWGgqJG2NzDXkRvL2+f/36+9/+9h8YWREll9ce4lt53Ybet40/t4R9+JrTrL8p&#10;Y3kwcx/lE462Lw5g8o+9YD5+DhtDTj3tn5ho8Cpib7rzJBqc8RggIjJbVZWkCJADiHnV7V9eIcY4&#10;MgbhA3g2gRx5T8tu4hFCfPCQU5AzfjLm6eUnT0MZmyyDQoQjIh3vYMxDSuejmC1CvkOO8KXUk4Fz&#10;NuAQF81Y6KEO7dikI0QZgdaD2aQKADm9FrL5pJKSpBRF1PS5f5kr35NU84I0QYMPnT7ynxFxmjXR&#10;R3EfBaOGUYSMA09q/Hw60nug8nM85Mm4+Rm30ce/T+DrQ+xUB8D/x4Cc/tyRHyYn2eb7Zz7Xx183&#10;nUExxjwL/HDoxAPywYiSx4wDnFi8WXxr2rk6ODLGaTIdpTHG0X7rX3mSYzzGjTOKzpz88XvHLx1/&#10;kcE9ND7A2GI0HPjRUjltt/GT8TX7T5IgQgy+8501nGWbTs3eFfyLX7xSAWswSQBUy0ZBmNka64oy&#10;R4NjDMRclkVROOeKzH9mJsfGDHW/c87FIE/aHz4lZtu1DYpSTDff/bh/8/7cLUxD3feN/zqVd9W6&#10;XaGno/pyXT95ed6BN1VhXXF++WK9eXLzw11hqmIxu765PcWuJJfumu7u6KAsCrdvd6++eO4+O59f&#10;LMq5u3x++dXnv3h++eL7b35QpEMM2+Z4drEBA21zFE2FK7JPS0RCiCKSUyuGhn1ozDwdcv78RNf9&#10;gcoOYyxl0l/cC9b0yzgzE4/8xEckoL59vM8hYVXI1B8iUpCiMF1sD6dt0x2BEhoSyNF8lewLI8wl&#10;4vL3piCqYsiWVUlKxvDZeuOcm8/mrrCqQpbZmq7rvA8woLkUEiIzuqKo5vX8dOq293tVIDTW2q7z&#10;x+NRVZfL1Ww2G9X9xyC2tVYkdV0XY8xiJSG23rds1BVcloatxtQmDQAikGL02pOiUl668pTCfqXi&#10;zse2bfu9KKvs+tQgoqvsyi1iF2GXDLFxKLowJfnYhRQAJfNcROMwaTNDY4h59XNGJj/jJ3nfGpYJ&#10;FOj3Whh3GNUemCFQCgKCmqDtmtDIdt8WLjJakuZ8vTlbb97+9CYXd0LUPD1816UYLRsw2hxPV+/e&#10;P7k8291vnWVXVJ2PPiRj0YeUJJyatqwsiCooojIgIYk+RKofr6H9ZpySAIplYsb1evlnf/anIbq/&#10;+7u/e//+fVEUq9VLdsVqtfnqq68OhwMROGPP1htGvH5/tb3f//D99977zWotSKJIxrB1RTU7u3ji&#10;Q3t3d3s8tfV8hsjEtnBVICKloqgkgTF2uV7t9/vtdjub5fxy6bouw7Cx5iEB+hA0iSGO3JdM1CwY&#10;p6AxCxsDZX9eDu8MxHQYSlMkTCJAbWcJY4ytaqbdh+iJTAoBKIcvaV7OiHl33EWCIL2pTsAErIkk&#10;4v6+PeybebUpy7kI3O1viM18UUsXCZ2KSiJFC0wYFRREPFJe3PoiZKqqEtEIG6iKwnuPgs4Uh91J&#10;Re7udsmzwdoiOTszXLVN2rf3m/n5+eYsRb2/33adL+v5u/fX5+fny8VaQE+nJgkkBWsKQtPHOhBQ&#10;CZU+KPXxsI4oZlk8RqKhTHyfZvmRWTxcxQA5+arXFch716j4OavrwlXn5+fGuG7vu843EZjt01cv&#10;VucXIcS3b98uF2dff/31/W7nysKQqarKWpu5i7lgLDMrGCKyZKzhLDfPCK6wuTh9Es9c56R3FWA2&#10;u21zdqpiZNNHBnqruhfhHiLAqnp5efnkyZPffWOPu0N7bIDRGMOWDofD+flmtVqd2mNRFEi2S6E9&#10;dRcb8+z86fbY7E5dCLGNwXvfBV/PZ64wRFDXpUTfnhqLhMiSAMnc3e+aLjx/tq7nixhjTLo/3La+&#10;M66YLxd1XRtnjbPH4zHEbraYMbv5bNO2p6bpgk+bzebsfP279z+tl4vgU4yaIvcyGSiI0LWn5ljW&#10;VQEAIXRFYdfr9e3tbQjBVgUae9ifClfNFvPm6CR1mRl6PJ6QjHUldR2QudvuFYHZeBEgpIF4aR2X&#10;tjKMRCRJD8fT4XCQEEgVJKqqZM58LuVCUFinbbTICBJDPF9vzherAuj7n95+90/fCCR2NoWooIZM&#10;l0LOi2u69urmZrlc1nVdl9VAyGSAvKlxXddZX9xaq5IwM/cJEEFSn77zgaE2NQdVIS+5kAAJk6Zc&#10;yD5beMaYEHwWszWGfQzMHFXSUOxdVTVrOqSUre5sGqFBSaiCXQyGia3pOs9UbDZnz5+9JLZN04EA&#10;sw0hp/PlnMxHuBEAVD+CVf81sDoeo+kwveEHJzw0wj97n+G0h8DUf/X8Dy782TMl5dUXELNnp/Nd&#10;54wrClyvl6vVoqoK74+sBIw5hNjbgdAv5pR1fPu1iwCAJqLN0kPQvhlk0EZOE33jMd6VEYVOwhGj&#10;cZwea/OOrzkCj59tZ9ScYzE2Xf46AJAxoqUCMUZNoKrGlKORLcPTMhIpxM53KRljClf2vklmHurf&#10;4CByi5PSQdlWGS1ImQgsT+D9QwuMV2WAPb5Ijs49QCPBXsvZ9OenlJxzY+x0ijQkKWRbY2C6pZTa&#10;ts2xkRwkGbBK0nHjm+wsY49Mkcw4sLMLqd8ts101xB6gN4J797JqPnOgNWWJilwKgMbBKYPJiCNk&#10;Gr9xMiV13CxUNYaQUmLOrnmbvR6TgYFjq+ogx62qiEpkmB5B4vFbxrVl/Hz8hSZ5trnvslDo2JLj&#10;60+Ax0Mv54HXR+ce51TroIk1DnsYpvA4HUagKCJt22ZjYHTB0MDZHiOoY0Rr9CCM76UDgM9YCB4R&#10;E/q3GCMZ+U8DRH0gJowhYn0MaMe3QHw4f7rs52/hoVwzPE47p0kwXB84bgATicHMw80XSdQYvSYR&#10;jW3TGctVVSvE//w3v/nzv/j155+tACAGYSOGOaZguQAQiV6REbEoinLABYAAGlOMiGiIAZT6MjGS&#10;V7ps0mKuHIKEQK6wmPTZk/OfareT2MXT6snT8tM5PLnTK9lUF7jnN99c3/zjni/MO9wuX/Hnf/2v&#10;IFVv/q+f3vzuelMtjcQzu7jZ3Qeb6rI86r6JralcMa9sVe5fv+EnrItUrRZeuyPt7cLG6J+u1smp&#10;Bl87c+0DGwOAhpCMSc750gEIepU4FGaDAAAZU+SFzkcpimLsrNERk/N+0zC3x8GDOGjdjbNmMjgR&#10;QQRFHvpIBWPMUXQkNshVEmq7eHMTInaNTyqWWFIKooKcId3DAi4wSl+BqvrgY4wQ4OzsLFsdZxeX&#10;IvLTTz9tt/eqGjUEn8qySjFGHzThYj5HNSJ6d7d789O73e5wfna5XK7yu7RtW1jn+vJvUVVTkqxp&#10;l5IWBe73e1VlxqoqiBWOoe12Tevniw1gCiGIJgBRGNMHJtsQZtdJ7ywWEQkRpWd358YzTbu3hbPE&#10;pbOBqU5F13WiYbGaGcM+hSSBCIJGAMhFZUWkdxwOZENEVH2gXoyT/IPtXyEB8NDZj3ga4yeLevbd&#10;t2/ubm5DVMN1PVsi4G/+9u+Yiv/uL//N+fn5xdm5b1tBRNEoCRFRAVV8L7LW3d/ebe92vu2q2s7m&#10;pTG8Wm5mcxtC2O7uDCcsLRIpJFIYTYMPzKNh5VXDpjl1SkpExDCfzwnwdNr/P//v/2eM+au/+qvn&#10;z59/8sknZVmTmNOxbU7d/rANXXxtvr9+f/X9t6836/X5enM2W67XayY6dd5SMsY8f/ni2Yvnt7fX&#10;qnp1dXW3PdRFKZIkYYrBsbm92y7m86cX51lwOMZ4OBxmdU8GkyHPsCxL51z2i+fdxXvPzGVZjsoK&#10;IoIKCDlzZ+I97Z3oOLaAtbZpmnzK8XBYLBbLZS0nKYu67U5RIwEwGCQ0bBw7wwpJY/RREikQMAKp&#10;wnZ7OB29CAYviHA6tTEkY9fOVlUlXWhVA7Ml5KheRAgQFLO4fgIlTaBGVZJ0IlmrQ5ltWVaLOWzW&#10;l//9v3m2u2/+y9/89rv2+7paIpa+ExA+21xUVdV1gRnvbrfPXzx9fXMXJHnvoaAYxMfIzG3wxner&#10;2Rx+7kDEAYTD6Bcf98LsP86zdPx8MmwQcZiEuQJMnn6q0LPAGAAJjbWFKAafkgoZTgqd70gDGluY&#10;8vLpk8LNnj59uv1sf3V1JaLb/a4uq5x9lBU4RCSmbrVaOSudP3Vdw8yFK6wlQBH1+/02Ru/szFoL&#10;JE3TqXDwGrwyQ/+c2u9qRJQUlBAIU4rLzbquZ8xWEkhKMfkQAjvDgHU5q8tZ6LwGJUOOzLJazoqq&#10;my2u7w5t2+bWsNYmFQDw3u9OW2tt9MEYUzjDRBoSKLZRbneHzf5wtz+0pyaELoQwbxvrylPTtG07&#10;X87OzzfHxt7e3RhnLJu6Ws3q/eFwSEnXq9lnn33y27//VjTSEIbNdoJqIqIQQtM0bVsRSecba+1y&#10;NV8ul3fXdykla+3X375ufWA2i/lyt70SAWZuuwCsam1ZViHFm7tbZNvPGmZrbFk569ixqcsqW965&#10;4GcIYYh1ZCmETC/oxTydMV5j6jyqLObzrz79XFVj51+9eBW6oKiN7273d4fDniwBgmGnGBFxu7t7&#10;/b15cna+Wq1S2ypAkCRB2tbPZrOiqIZxC0NGaD+MRWRIbNahun1v0jx4IAFznt6o2J9SqiZ13Ufj&#10;lR6IWMjMZFgTCIIkSRJijMgRMBNEM0hQScBsmW3XdST2/Ozs8uKpcy6z53gQv6VBVSjnEH44GT+a&#10;oD87bf/YMaKF8feP7zk9ZzKX4eNLpjvax3f+4MI/trOM5+QdGvqK3OB923XNYr5QhbIq6rpeLha7&#10;3QkAmRgYhh2vB80jXPljdYqmXzelR05jQeNLTVe56U0+DpP+sePnm7cPzWrGgllXIq+DRJT1hGGw&#10;0RExb2QqD1vziFgAwJr+nJF28YHF/8F7ZXrU9IQxGqyqYwbsiFgy9JVhLoz3lIGFq0PoL7dYBuFd&#10;1xERfuRCfdhqh5MBaHRDwGMqAQ20xg8aExFzHbgphplaTdP2xh7tpxGnwOOkZepTo3ubrbfW4IFf&#10;MIZVxynf32iqwKw9hXqEbCP4RMRB3Ctvog+heP0QSCdVM7bVOCZHhDmmwuoDQpPxkfKFefkdl6ax&#10;JWEyPUcraGzDPKLysmaGGq0wwdXjM4+DcMTPiB/GV+HxrB8Ng9HLM84gfqhfpeO6MZ1x06E4HRI0&#10;lP/VJKP4y/iy43gen2F6HxrSBNIgkK6TvIBpLHccqPQ4tE4PAcw8AHIgkSZX/f+kvVmTJcl1JnYW&#10;d4/tbrnW3iuAZgMEiSFlGpPNwgeZ6XXG9Cv1rgeZHmSaMYmjGc6IJMAh0AB6q67uqsrK7a6xufs5&#10;evC4kTezG6DJJqytOvNmXI8ID1/O8p3v0xijRgkh1nVrLRd5WU3mtzcvP/vNFy+e/UXaWPfZLgnS&#10;60D1AkBD7mGI2gKISN8mZQRHhFmKoMMwmobeVgBQBgQVRgqhYVuenJ01u13TdG/79XQ+286hx+2H&#10;BnLMF7qgW8pj9cH7H1/r1buvfvvdd+t//OuvZGnaG4nOTLNySzUzHz07K8GWLZWZXdbrb7779uSD&#10;+XR+/tXbf3z1618aLqQ2WGpztZ7Giuv2m+tvFy9OIaqxHH1IbBKjlZ42OJW7yQsQk7PCzGR0nNq0&#10;z/3qHimAB8fh5gsHq/ThkB7DRuO1rHWglFZUk+pPo8GY7cBHwKBGTS4QQmxEAoMaJkwgsaREtb9t&#10;AMiKnAobuj6oeO8/++yzr7/+5t/+m//ZuUxk0ETcx1Jj29USKaM8z/PtumnqHgWNcR9+8HFVVZPJ&#10;NIRAZHa7nbWZtXaz2TDj+J6ZWQSsZUDougZArOM8t3lhkKfMah0BBgUBENHgfRdVEDFKPJwXadAm&#10;+mXfhxgVkVMaHpQUhP/5//RUKXEUiKIyY9O1fd+5zB0dz6KGKB4ZfewlcfQNNH2gqjTEIYSZ00Yy&#10;hLJoGMTpr0T75RnvIpeyB4ki4l56AQFII3/5+cub65vttr65XknUvouvXn5bFMXzF8+PFkdPzs8X&#10;s9lsUhrLmbMsYNmURd60NQMiKiOWkyrL3HK5DCGcn588fvooL/Pb5W3X7orc5takxCiCggoCioSE&#10;vEvgyYGHHQEBY6/GGJtZURDBPghRZkw+mcw/+vDj6XRW1/V2W7+7uIoKUeTzL7/8u7//+1ffvFqt&#10;VuvV5t3Fu9Vyvdnu2rZt2rapWyKeTmdn549Ozk6MtUicuWy92cYozuW+7/ouIAAhiUjucmtsva3b&#10;tgPFtu10j+lCxGZXb9abvuslinWsIFnmjGHve5HIhphMCAGRhiVeU80UG2M1rZtoCEgGIlMm5CiJ&#10;yYwRMellAUGWZ8YYJJAYiMkwhxBVIHMuIVRU5W6SA06q2d/8p/+yWCxOj4+bduP9ru22ErsYe2Zy&#10;jkUVQMmwiCTldsMEKJCgC6qKCMoAZJi9FxTrbMWU9w3Mpsef/PjT0GsM+Pq7d5t1PZseEfDb1xe+&#10;758+eXp9ffPy5atE2lkUZeYyl7nlctl6P1vMd119s1314qdH82JaauKVobSsJATXHY4rIYMwCbSR&#10;IUJAyHNX17u63g05q31FARwYIvvxjBrEIqGAiKAQIhEyEwNyUZZIHKMEVWKjREGkrKqu8wDoskwA&#10;p5PJ0fHxZDoJPrRt2/U9MWd5FmJEQgW4ub4p8nw6y43Bo/nsvRfPz85OJ5MKwLNBJpIYYgREIMbV&#10;apllZjLJqglaJ4RBxIMmEhdgNiGKtWXXmsuL9njxkbVl0ze//93vu7Yvy5LSChfEWTetpoY5+CCi&#10;EuRnn/5sUk42m+2bi6tNXed5kRVFlrkQg6hut9vtbrfb7mKIhpiBEYiRoiSrCK+vb16/fet7v91t&#10;265/9+5SQJ8+f+ac8TH2fU2Wo4a+bQmNsxmSZlkmUTNXIdgvv/imqYOzRXoQIrJ2XzGV+E5AiAYy&#10;W2sds1kv1wAKEuvt8r//yz8j9AheQgBNMU9VpCCKeX613X315nUgEwgV0RWFs6aqKmRiBEJChbZr&#10;67oWiSnfT0QJy2USyZuxRESADFiQdchlVjw+f/z45LTe7hj5T37y46ePH2fFQP6xrXeGLRH7kBSP&#10;re/7GMNiOi/LoqubFBb1PvreP3r05Kef/jwECSKApKKaePcHVI0kmm+VOJA1QATVPdsqYOIzlCgi&#10;KZaMijGISASA2XSedvE3b94MCTeRfqCyVEmAQO/TzUhUYkagkPj3NImu2SzLAQiUT04ePXvxYlJO&#10;vR/Ah3vOWB6pE/EewC1Np0Nviv7/er/j8aDZQ+sT95nnA9NcD7/4oJ3xi4ctf/+Ew+8+aGS8SjJQ&#10;RWPafVSV2UymUzYoYi6vbr/66uvr62sAkuH8xB2avo+DIuQIaE5au4ch/O95rYdW+4OeGS31Bz3w&#10;4MzDn5PCuf7hE3CwQQZCDdAh9M7MSdljiL6l0OyQnEzwv+SY3etGZk41dWNcZkitqA7O1cGlDz2N&#10;77+j9GsI/tA7Gm955Bk6zIMRkXMW71zBoQZ57K40a8ZGVIdtNv2HSIn7SlVjUIl3dbDJ3k3L1x/q&#10;eTgYtOONmUEvfbi6iAwU03sUgIjAMNNJFXQv+yQiqonrMV1gvM7ehx1+55H/mRQR0BDbVD+FmGrR&#10;CcgwG2uZeQ9RTm6bIMKebv7eMGNmRCAi2W/4h6nm8ZMHIzb1eYLApOVI94DzESSv94HHo4N3GDsQ&#10;ufOidVAX2/fVQReMruM4PNKvadQliObhmBm/kjyZg+F/94APPhyH6INBC3tMct/3Y+RleN498/l4&#10;V+PJcL++d2x2jB/JwZG+JaAhxiiikLgQJUWphsk6EL4TGyZORlLyigeWH9WY8CjEpJAKiEQEBJSJ&#10;neMYWh+609Oz45OKUlxaesOsUQ0bZgtDdlEkaRNomv8ag0cAm8hTzT4qKhFS8GWgnVdDJnrPjFGE&#10;ybCzHUFNsrEQjZvYeSVZ/2pZAjf97nr9rsnq0w+PO6rb2FiTH0/Pn88/qDcxLypbZNft7apZK8Bm&#10;u729vG66XYDu4vYNl/boeHp0Mp0fzT74yUcvPnjfueri7ZVVzjNXhzqfVJumHbSJaSiX032Nt4jg&#10;Hsid+i2t9ojkQ+JFSq8S0vqQfk5zNqk9DSzue8UyPNiDFIe9HgmIkZPNQcOUNeyIUrQOUlgqYWIU&#10;ooJXikC9YivQpSrlgXQ9LRE61BjHtKiIEnIMwbCtirLe1peXVx9+/HHTtqv1qmkakTSQ1IdASITG&#10;knUuv7q8bZpWAixmR0+fPk2i6X3X17vm8t276XQ6nUxUNRWpASBzksIGZqqbGkDzPCOG4FuAWFb5&#10;0fFMtFMNohEwhBjDIG2wl4XHIaiKQ9QGRLVtO+8DDhnuAfxqIoHEsGtaIiqyfFLNbGa8NxGijz0B&#10;AgggiUREBBUAFRUiUhAYyFRS9PZujU6kC2lVQlJAQbijSRwGgSahaFBNYVNCBQSSoG3dbTfNarVb&#10;LfvNKuR55bvQt/7y4t358cn77z2tLL/WUG/WwDR7dLLZbBihdJaINpt2vVxtb1fvPXv+7u3r3Wb5&#10;6OyomRRNu1ne3pyezRi9iIgGRE2EdkjKzAJDcU56knHjEQ2ZKzofQ9TZtKzbdrfbAeTPnj35zW9+&#10;/1//4denp2cfffTR6zff9X149uz5u3fvbm+XR7O5RA196Ht/u7nd7dpXX38rItGHLMsWi8UHH3zw&#10;5PH5ZredTqfGmKimbrvJhAIwxDiZVYXNjo7npPDm4p0En1lHRKniNyWaiqIoyzKZp13XucwgYiok&#10;6LqubdsEomiarigKYwzAEAIceHnulaYAACApIWuM1tr1epXn+enpadd1b9++nc/np6fHmSvatmXk&#10;rCy8jyGEaTXppHPSgkDoJUKMIAJkkPq2Xd/epCVrt2sAjKp5/d1V33aPHp8iGKZcETq/U+G9Bceq&#10;qhgSuSShIGrX13k+JREE9V272a6C30hEZyuJJs8myG692umUlPHNxeWu6eq6PT9/XBTZarP97LPf&#10;/dnP/tT3MS+q63evk+URgvTRM9l61+bFHTnE9wyOxCFEsCcRUdVEdJu2QGvN/uS0c9/DNaS+JQBQ&#10;BFBSigAEiEgiYJ11NmO2CCwagighW5fvms4wK0BUEAlFWZ3l5XvvvffTn/709bevX7582XVdURQX&#10;Fxch+Ol0Mq2qs/OTo+OJdXo8n83m1Wp1e3n1Vsl0XQCAtu3aZulFQfHm+vrDD184ZohBhdAwAOlA&#10;fB9TeT8AMFIIno32fSc+OJdbm4Fi19aTyQQ13lzdTKvJZDJBxDLP612bfk7oPks8n8+zPA8agkRr&#10;bR/8arVqdrWyIcNd2xriIisJNAjXIexWrVdlwlZkUhbr3Xq52yzXt0WVQ99c36yev3haFNnrq2sN&#10;TERlOT89Pf3uu+/qnT85eXR6ev7Zu5dlMWPm0HegRGDTtpGKAbz31nF6cUVhj47nVVV0be1jAJDG&#10;B2s5AGfVRLe7Zlcno7WLHiFfLpcxRuuKIIpscuuS6ROjR6Su67IsS/VXSchxt9uJksRg2ShRDIEA&#10;mU2EiKIgen5yenZ2NqsmTV3f3txcvb0A1ffee8+yfe/Fi+lifr28Xe+2zsvGuW0AACAASURBVDmy&#10;DlgSM0QIPojv+74f8Jcp8G+Oj4+JKMZOhIgky22MBPIgkykKcRyagy04yKEN0T7VVC2cQAvStn42&#10;m5VVnoCCIYTZbOZjYObYdzHG5IHEqKBkjO37jpkQTKoUU0UVACBrXd+J9HJ8dvbhe+/P58d9J0TG&#10;+2CM0SErQiFE1RTU+IHJOJrF/+3HoSNx2PLB5vXDcGX8Hpj58JYODfc/culDe3d0mYgMAKSceiKD&#10;CSEgubLEybS01jRN41xuKPOSRNTxfv52sJX+yad+cByayKPx/eD+aY/eHFs4PEH38PQDfwkPr/X9&#10;6yZTbMxZjR+m7JWqIpAhZmsIDQCYfa2vHlC7HWakeU/UrAdiSIc3kI4xtbIvxx14lQYrZY/RTb70&#10;6HqNV0mNWGvNwMWNqpqyvgmykGVZjDGEu1RMcjNScpIOQLDJIUlammndAABjjLWZtVnSNRwvfd/3&#10;u+cmjZ0QY9Rh2qQ/sogHQSQY8nUCKcKLiEOx9b3s9B+D9O+/JSISoyR6EZtn0PaIKEl8Re8yw0MG&#10;9Z6/d8dAlrpiX8Ka3v4PxGKIKEFpxtc9vl/vQ0r+p8U25fbTr3Q/aZwafADxHR88Abj2+ts2Vc8m&#10;13p0esfxOTqNeJAGHyfFoUML99eWsRPSJ3SfFge+NwfTD4eEXmM9JACk8YlDwPoebdL4XOm7B8nG&#10;wasfvd/D5YuI2r4bh+VYTZBADeMtjd51jMJ4h7Y9XDEGVm2LzBx9iEFWq1WIriyLdxfXv/n15z/+&#10;8VkMwBZVwNDAwRujFwE0jIgMiKlkTJWIk/lqjfXB3y28Bze/nwhBISowsQVCLjKf2biYfHfxJsP+&#10;f/jn/+zsJPubv/1fT89/ym9326sNvsWvf//lanL9+E9evPfJT+Ani8/+98+vNu/m+dFu3da3my3U&#10;RZazCV2oc87mWVVWtls3f/3v//rP/uUnG918/ebrtoXLb5o3l2+fn3xQ5NPS2mlZtnG+9i0wqqEk&#10;2B5E+r5PUyaBZwlRSVVANHjvERuyLlUYiUREyLIMDhjXhumANFbiH64DQ1ccMAjuz0ciAkFVCMPK&#10;qSneHYIAIILrO8OuZOp83IlaMo5MN67Weyd8LFNHa03XeYQIZJy1xhjj+OhkVjfr1Wa922zJUowq&#10;QRAxRtEAhqzLsul0viqa4LeXF9eb1TaKWmtPj8+cc6vV6uTk5L33nleTcrfbhNCn2eZcUZZljGpt&#10;0lHvrWMA6FWRASmG0KWi3yg+QhSIaf75u+E9hgmSYKHqkFQXZkrUX4iooEZNEbxf15vdbpcZe3TU&#10;OmN7iep7VUWivvcxBIjRGBNCT4kCIgZKAVBAZhINCioaAoTMZKJBBlRnEI2qiumGlIMXBmTkEIOC&#10;WrJdiBaNAlrKgOztTb1e7zS43WZTFQtnJn3tLeVvX73Z3N6cHS3+6q/+1ZPzI8eCob26uuradebQ&#10;GrEmb5pmUhZmOlsvl8ur6+ePnv3+q89++5vPfP9iMnWosl2vDYk9mhKzYQixIyIBnwi0hqw27img&#10;FQDVOQ6hAzAx6vX1qu5gs6m7bn1xubq6vK1m+eJ4pqg2My7nonDPnj3t6pqRJ5MJCG5XtQbDygLo&#10;LNvSbbfb5W3zrb1azB/tdvrv/t3/ISJ9205nxdX1cnE0O5nPlU0xmXpRjbKqt+p9meWTSUkmxWI1&#10;7b7BYFEUmXUhhLqui6JIhmk5qXa73Xq7iSrB+yi+aZqyyquqUtXeRwBgJN/1lBTCIiAiqATfAkBT&#10;+zzLCLHvuulkUhbZu3fvXu52z58/rcpZ27aOiuOZ3Tb1drWbL6pOKK/KTPPr9VL6Lkrod41lqMqs&#10;73Yx9KELbIx187a+/nrzNkR89vwRG2jbGqORXgCx8946Cj4aw0gQQgDLBn2WudDVBK5ulr7Jlsvr&#10;9c0uY/fhB4+Zyun05vrqtp8GW+SYu11o/vHXv5nkFYg+ffqs2W6/efX16en58+dPN5tdXbebdb3a&#10;brarLZSMaJyziQgbgXWgGRytYRx5BYCADSODgOZZ3veh7wMAxThsojF6ZgY8KFekgbpMmVNqLkFR&#10;mZjIxKCZI2cKFA5BmFzCgipglpkYRSIgABlu+0YF266uqur5e88fP32crIEkscMGppM8Sp9ZYx1K&#10;3N4uv3v99vP15gZAACMimkxyghKz9dJrEAZXb7pqgtNpHkONiCYzMXodpCCYiNq2AQy+24aY7Am0&#10;ZLz3jnOIEEK01loy01nVx6aut4uTU7LYtu27d++u3r2dzo8mWeGyrO5ao5znpQmh3jbLbpXnuSKi&#10;M8Tk1bPjrJiJMV3TKePat2p0G1sq7XQxnRxNyRKIzGYz33YAUuZFlhXbVRO9AcHjxZPChcLp82fv&#10;f/Hb14axbTa5dShRfDBoDBtm7OrGGJI8zwsHhH3wRVEsThevX62Roe81AJhi4mOviCbXsKtVBSS0&#10;EB3r7XoVfbCOggpxVtjCOZeK7ZlZELbbbd/3WZYRgaqWZR6CoErXNqqaW4caVRQVu6ZDoNyaaZGT&#10;RN96g+by6l1d1865xfG88/709PRnP/vZf/m7v1WITdOhUeNmUSV3WSpZCKFHwwZpVW/yrFwcn9Zd&#10;3YUgIsZWm80qy7IhGQID8TsiJvZmjZJAL5AKR0BVIIL6GKIKE3j1EIUtiGhVZdZyCAHEMHPfe2Qq&#10;S7vrNgKgCMGLChiTSQREi0AIVoUZOW29hMyada1/+vjJj378SZlPfBdQTQzRspUoqoBIexYoCCEg&#10;8EB3sodR6J3i7g8cD6yBQ0v68IQH598zIIYMamJ5HE7CsWV9iHV84OPBfbf5wXXHf/G+5zyaxWSw&#10;61trrQwmNfd9H6N36ABhOi1n89JZttaulpuqnCkyIaYXm25F9x11Z1Xr2L4cSPWOTzFWIRJAPLhh&#10;AUAGBKB49xUAuAOvHj7j8GgJ3vXAK/6DnR8BwRjjvYeIRZGJQN91zjkVZUMSYhRw7KIXRSmqMkh0&#10;ziFQiCHpsY8dOPozh8BORJPAaJj4GkUUBncinZZyrSMhE1GGB1DPlPgd04lwgLBNgWYROxIgJf0z&#10;InIWfOhUNbPuzitgCCFkWdb3vTGUdAqZOZUDGAbvPRArko8CpKLQ+7CfERJCSFmH/WjRtNeMj0zE&#10;MHLqEANqHEh3AAgBKKmAqKpC0qoBBSDDA/QXFBlgiFMh6sH4ERhySojGmLDnTVVEQWh9v2sbwxaZ&#10;sqxwzqlg3/eh9xHA5kUMgxm670YSEeS7ISERYE++Lfsi7UM3cgQnJ9drdGuJqKqqlBQFAO9927Yi&#10;Upblvk8olQg1TZNufs9WI4iY5LXGuTx6dynooHtqokOv9dDPTH4yIpZlCQB93+PeE6b7oPFDf3vk&#10;Tx4edsiUpiyEjqoCuj/kAIpvrU1BFjgoYE5EJJAqjPaSSKmLxpsf+3+cifvRAgCDW+59SJRpw82H&#10;oYfZmER3MvaAhKhRUjYcQJiRyIjEVA+EojFEtOjYEaMh7qjx3itA1/mqrETi3/7db37+i59//NEk&#10;BGNN5WNLNFADEGmq60ijQzSigqK4lPXVaJkAVIbi2LsCGVUQUWZmgz4oIgJClhePPvzos7//z1uC&#10;rev+S/2bf/Xxn28/ML/88vNjmJ0cn//45z+a/uLsEj/vTHj1+T/+9r++/d2vrrZdpC7krnp/8fzl&#10;8vXtallZAy4Sx+7q5iQ7XZj8k59+uDhbzLKqe7meldWPn396+1H/+S+/6nx/fnpyu16uri5X/Vac&#10;yyaldY7ZsiHjDHsuTdm3/W63k+DTSwhBg0jrW2stERBLFKsQmdk5p6oxpiGEiBBA0zBGxLSYjWYq&#10;InJKICKPIUVMs1lARAxSCIGAFTBCNEgqqIKWqhhBIRoTgKJgRPRIktLRIMrMQOq9MiIhqmLmCgmR&#10;kGyRt7ENGM6fnb+5fsXMwL0oigAxGnR902Z2UhbT9559sFnX19e3k2oxn8uLF+89Pn/0zTffqISz&#10;0+Pl7XXmOHOs0gMG61A0OufYMhnOy1wkhF2cTCti7boWWdkyMgbxUSWCBpEIUST6pH6EAAgikgRt&#10;91pHGELwfU+oSDpqhYgIABqXlzbTvu/rpluut03TzSaVZaMIQQNJyh4jqKZaMlKRpJIMmBitACHh&#10;suCPHmnCMzPqflkRVVUUVVIQbEOfZ9ntzUoiAXDfBkPc+D56QYLcum5bLzXuVrdni3JS2dOTiaXQ&#10;NPV8NrPWrlYrSzHLMiK3Xq9XN9eL+XtPTs9fffuF+O1Pf/5Jmec3N++K3E4nZW4sJqoGjXuKDvlB&#10;G0s0IFvpxRiLrlxullfXt20fN5tdNS3nR4umbi4vf/fo0eMsyzrff/zxh5mxV1fXfdtNyqlzeV1f&#10;GeQECJQYFQySBTXE2WJ+WpRHl1cXs2pWlMW33329XK/Cs4DMiBtGiL3f7prCmqCy3Kznk6m1WZ7n&#10;jNQ0TdN2MUasJgni0nVdmhJZkVdV1TTNdrudlJWIRPHe875OicYAz4C8IouIMUaRgMgShuhf2his&#10;5clk0gf/5Zdfn52dnZ8/Xq/XMcLR4tRahxKrYprCoxKRgDbN7uLt29C2ZydH06psu02WZUixbWqm&#10;4urqkugyc+VsXqkYw2UkbLutddb3PoZBkY/2pYBtvcuzaeh6l1E2KT/6+IPvzFvnXJZl1hSPTs+I&#10;yNpMEfIyO3t0vts10imCXF5dnZ2eZq7Y7XZPnjy7urn+6tuvRSQE2e2a+ey4yqrGNxnfM2cPrLdk&#10;2N1RaKS+tSaLD6VBIgAgwQ/MAEKICoQqd+Q+6Q/O5kRmwKkNPMxMhKjonAFN9PEAADEMZWwigoDG&#10;GGttEkZj1hh31imzbOvbzfr1Zvu66d8IbixzBAFRAEQChYgohqFrdzu/ynKzWMxMZto+oZ8g7Z2E&#10;gyhakeXEErreZWbc0VERZBgnmXOPz85vb69F5Phkwcy7ur66vWLG9Wa5252yNb7tVLUqyj74BF4I&#10;IfgYgu8QM2YQwOA7DL1GUfFIUmTWGoxisjKbH82qvGh3OwSxlpm4bRoEOT4+vrp+t95uT0/Op5OT&#10;2ST/yU/+5D/+9d+mzMCQjQfQKF56ym1Kh6Z0ZbJ0u647OprfXuf1qlOEL7/+anH0p8ttczKvMmN3&#10;u13ddz76yNyE3vuoihCV0RhjMmOtc6nyRGJM5kboPRG5Muv7vu+6FAux1mrEvuscW2YGxafvv//s&#10;+Ez7cHNzU+VFVZRFlk+rydHJsag457om3N7eIuJsNlutbyfTcrvbJblpN5kWRREklctiW/dEZjKZ&#10;HB3N67oGJWtd37ey18zEMVkBoKoheCJkBgAmgoEsViKbexSvMChhGQmaZUXfB99Hkd65AtSAQtOF&#10;GFABJbJEiAFi0OAFyCA6UANqVEkFVRUjb3f1ixcffvD+R1UxjVFjUIBojPF93M+QNCtw76jckzkB&#10;+AHn9gc3lwcn/5P70R9peXRQH7isf+grh2f+8aYO/wUAhajKBxREw533fV9WVQiwOJodHc3n87nv&#10;dTabx6CpY3/gKvee+i4OBxAPT0v/f7DK3X+oO2joDz7jP9kDf/x9KcQ40H0nC++OYkpC9CEaA4jI&#10;SGHP9RhCSERZyWt9kE0dPMC9RTj+9a7bEQCgaZoxT3LorqjKmJbkA2mcQy8o/WlMC4/v1Foztjnw&#10;aMpd3i+dHCXAQJKiexYoZuaxJjjGqAIIFGxQVY3pbQ5v7SBJntq8y+kN9EgAiY7ROUc2WXWCwIBR&#10;lfbCk4cUX4eZ5DveI5V7k2jfn4xAiHemUeoKa60opLB7CMGaIRAgIjH8gEMrIngoq3lQxxvvS9GO&#10;V08d3nVdci+TLzf+KyJ936eIQGo/7V/p62NNLxG1bct7ct3UVHLz5OAYLzoGeuC+94iIqehs9FHH&#10;8ZwgeIcTAfdoAjkQrxoHZ9zXnN89LD1EoMA+6ZpOG3m50pFy+Un+amzncC6MH8oBcCMxkB9mrdPl&#10;DuWRDo/xi+MIT+fv4fGJb0lU01gdLEmC+2XDTN5HY23fNb/59e+fPv5nRYmiSmxhz9N7HwEABAgk&#10;DwpSHtzS4Sdt2xrrgE1KqrYSlXhxdHKL8cuXX/PUvLK37//LP9k1r/GNnc+rGCOgvLt+WzwqSQqy&#10;8vjD86aQ/A1YwWeL09tm+2r3dvFshpNuu9x+8PiZDebmm6sXP3rR7/qAWthsvpjPp/Pgt7OT6dX1&#10;pirKja/7erfaLKFwu77OssLkWSK7yvOcmZf9koiQ9nSRKkqBiIxlkQTpFwCI4kNIO2AaS2b/4Pde&#10;B9zDDqiqGuPuekkxbeTMNgQ/zAiSMPggAICqGYMqRIQeoEGtUTuEVgEBFZFARAWSt6z7GA0RMROg&#10;9DEEiTxUOoQIgpT4MsX7YMieHJ+eLM6OFsc3l0tj3PF8cTw/evLkiWXz+PHjo8WCmZyzIXS7ekME&#10;zNj5jhmZM8Oc+JyAIc/zpmm6vmYTq4mzlgFSNWqaDAIiEUQ1xlS6hqSg5l50G9M6EzU8sCsQ0RBA&#10;XhR8csLM62zV7HZd16EDyxxjFEoRRFCUqJBqNJPk67jb4l5UYwDT7fd4VRk5IYapm1JqlOJ5URX3&#10;QAsmwh7EZO763Y1Bx9yJgEQffA8RptMqBkFkNnS7vDw/n+UZLeZ512lm7Gxq57PZ47NpvWtDCCHA&#10;pKCm7aRvF9PiraFvXr784P1nz598nDkyFsuy8KFNEinW2iB+yGzfrfs0RkBDBJAAYDJX7Bq/Xq+3&#10;2+1624CaapLN50efXX252e26b7/1fVytNs+ePYsQTx+dhc6DIBBFkSzPVTH2PsggN9cF3wU/n8/b&#10;tl0uV8bQiw+f51W+Xd/c3t4+OjsjouXtDUQBAC+RQ/B9i4hFoVe3N5mxZ2dnFVW3t7fNrj4+Pk7r&#10;cgpOx+iNMVlmAWxd13me53kOANvtlpmzvEQcxLgTRxHvKQRVFSCKBI5ITBEwrePeByR+/Ohp3/cX&#10;by/Pzs76vt9ut4/Pz1vfiIa6rquqss7ZwtqN3Xx7y8xVVRlDICGE4DJKm0FWTL78+ttd0/3Zn//p&#10;fD5t2q1EdnbifROCGDYSvXixzkgPYoGQGKkLodV2Xh0fzWbrarvbbr/95tXZ+Ytnz5794he/WK02&#10;aYzleX57eQ3VvCyy29vbp0+enJ2dpW3y+PjYWjufz2ttnTNE4EOXVRmihztJ6jRt+MEkwYQgA2Zi&#10;w+z7PvoAoknlBgGYEoAfdQ8wAwUa0jR343/comivNb9f5oYdl4hJBwvPez+wObHGPUeuEuq+ik5E&#10;RANzVGnrbnd1/Wq7+05w7bKtzQJBJN9rABYOnkPsMofTCRA2EmvfcwxZVpAzNhlbKYRh7GD5uTwT&#10;GTZ+Zoy9H9AjKKgAJH3fLRazjz/+8O9/9ffHx0ch+Jvb66Zpjo6OVttd27amtl3XJftmPp2t12tE&#10;7LrOOWdNBmQiCAEYwyGEssoRTN/uUAUCsAoEryFE34J6YxEh+uA3mxWomc3nLiu6zl9druNx8eL5&#10;4x/9+JPZYrZabTNX9AEYxMZIHBFQZLB+YEzEAfgQykm1OD72XR1i97vPP3/2/Hy7Ws1n5bSa5uWk&#10;E20674q8DiGKEts+Bi6yhMsaLNEYYgg3N8ssyyxj17WrtiYiBow+AJAXdeyMsZnNDLuLi0vt4qcf&#10;fDwvJ8vb2+12uzg+yrLs1PvpdPry25dvL9/lRZGsh8Visd4sE7667RoQLcvSGNO2bRLwSEdRJKG8&#10;xjlnTNH3vigKolQeGYnCaIkyMA5MQ8PATvU2IfbJZEECEQghiA9Jqctlk671fa99F52b9X2vgNKj&#10;SKaqPlIfQcEYsmik6wOQ1UiCIzmKQeCqKs7PHlfVpOs6AFLFELyI8p5UbDTXkujC9yHQ37d7/luO&#10;P9Ta4efjVE1zX3/I8RstwsNP9A84jX/46neB/HGJEJGmaarJTBUnk8nTp0+dc8H3WebW7Zb39Ypw&#10;Hzz64CbHH/Re+Ssh3p2pqvu1LpnFqKpK33/eh+nugSMjtbivGzp8tD/6ykhT2Bwx5aySoluCRDKT&#10;c85kjpkpKjGpDnV0UaJBTuH4B3b8wcZ9Z3/fPfX9TGPaf8fXd9gU7cHVssfcwgEr0thp43eHVTrF&#10;m/Yin4cRKERs2iY5jUlHfWyZyRpjUkZLGYgHD9myQxx4WHFfoSAi1iaZHI57jaUYAyLqAQAyheNS&#10;jCCGPsYIg7t4KH10N97SfByEAAQAMOEgDsaMhhiGrgNMQLm9gXdAWax3DqoPIT1sOmhQlFU68Cfh&#10;YOLQnS7XHco9tdZ13di9cEdhNbzlxNSd/M/0M9xnRJN9+SXv5a/GV3Poco+jZcQ26wFpWTr/EL+d&#10;6ItijAlEPZ/PD1yRuwMOqMXHUWSMSYxgY3gldSzeD5DBELIM6VaTDXbQCcPcGe/2cHYd/np/dQIc&#10;6k5xLJY+vO1x/TnsbdhjsMeZJeIPJhYCAO6jCQCgiLpHn6pqjLFrldnGKL/85T98+ifvffyjkxDE&#10;WRyDnUhwTy4cAPQeydn+/h+SI6bDx4DWkhKAkiKJTqx7/9HTW+k86gr87y5f/Y8//tPt5+iXy4vL&#10;t8svrv7yX88UYow+z8t//Vf/HOT0f/tf/s/d21W97ayS9nG3q7d1O8lczIpv3y7Pyxne4jf/8OaI&#10;T05+Mmtb315e/If/9KtJdna9bd4tV48rO58uFKxEduwU2Zosy0tVFe9F1PsOD3Alml4ogipqkNCF&#10;aLxBo6ShC+rTaDREoCnpsD90j4kYhzoiJmWjw4GdxAKIaC/NrURMTJj4tAk0KR+qKOVIE6BGoQNV&#10;hB1iq9ALoAhIRAkgigApGRMIEUEhBoNk2aEioMYoOPijymiMyxdnp4/PnkyKeYyxreuz45PFfLrZ&#10;7L784nPL5vj4OAkknh4dd1WRGSsSDNFyV9NA2sxsjPeSZXY6Kd5dXm82y+ksy93UWexDk7xZkSAH&#10;4aRklYkKoYGDcsQ0Dn1Mk2ig6QcAIAZE/lf/9tPJZOKcLfNiWlWMEHof+nY2rSaTCQ88sYkxH1QH&#10;bNQdrdWe0mCArBzEaMcZTYRpuSRkY/ewENGBjAuIkBUNKFXl4m/+498V+bRp/eXlLahamyGAc9Y5&#10;axj7drde35Q5n54tZrO8azYEUUNHKM6S+K5u1hI6Z/n85CQvHKhkzrx+9Wo6LU+PT5hptbktq9wY&#10;YkbVCCBRAt4p4BHd1wFGpN5H5wof9fdffPXq1RtBCqKTyfzpixd128UQLy4ub66XtzdLa+1kMvnV&#10;P/yDdW6xWOR5EULYbDbee2ucAgwqiIaJaLFYzGazv/lP/xkJrDVFmed5NplOT46Pf/5nP3///Q+u&#10;rq5CiCq6XC4V1BprmPre53muIuv1mhCPj4/zzLVtW1VVioZ67/u+izESc57n1rimaUIIyXb33oco&#10;IjLoKKbXRyZhadIanV5f3/e9D4dx8Rhjgmck6mlEvL29raYTiZLUsaJI7rK8yAj19Oz0/PwEEZCk&#10;aWpR6ft2uV4vlytEDj5eXLxrW392djatZm3bWetiVCaOPnZ9j1ERTZkXmTGqJMH2reZmIpF8Fy8u&#10;rvtOYgDDWVlUF28uJtPJyfHiyfmjLz77ihSYWDVWZZEVLsuy6WxCRG3fvvfR++9uLm42S1tmRZVN&#10;Z5ViQMLv1VDsx0JScyUmIjY2aS/vdrvdbisiY8yE9kLG3z90cFb3ew0QIjHbzOXGOBiA1gwAxjhr&#10;bWYzABjrkWCcrsN0Eh04mtJu3qm0vl/W7WXdvhG6LvLeZT7PorHRmugcuQydNbmzmbNlmRWFzQop&#10;p+jyqNAn0EuypQAI0fqemoba2sS+rKqTpm2++PJL7zsEQtSExmLC4P2z508+/fSTX/3Drz75ySe9&#10;9y9fvtw1TZblbB0iRRFE7PreGlNOKmetD8H7XlWdtUTU+w4AmU3o+umksoz1bqu+I9TcmF/8+Z9/&#10;/OH7EjxqLHKLKKphu103TT2bzYtikmfVze22bXyeT8qi+u1nv3379sKaXDTprgBbtoYT0tNaYzJC&#10;PtjsRbI869p612yZoCyLEH2ZuzzPu67ro2+8z6dV3fs317d9jMpczeZFVSABITCBRO99j1GaXc1I&#10;k7KK3tfbrSGaVNViOmeko+ni0dmjWTmtirLZ1deXV/V6/eTR48Vi0ff92enZbrd78+bNm4uLm+XN&#10;Z7/7TAGQCRnzstjuNj54JOi6zjA/efIkz7LgvURBxCLPvfePzh89ffqk3jUxSoi+732za1KZX0IK&#10;AEAMPsTEghskxhC6EPsYQ0IutF0TgpcYEZCQVJHAOFdmrppNj5sm7JrgO1A03gOSrWvve/U99Z00&#10;TQweQw99B9ZUoCYG8p16LzGgRgalv/jFXx4fn6hiCNGabD/mSUS/P1dAaSTBGlfgHwTmjAcdTF24&#10;b4P+4PFHmhqPsSkA2O8M97y7B+08MF4PGzls7cFtpEVGQQCVkqVyJxeEeV5Y6wChrrv/+//6D95L&#10;FGjbzmbuLj2CMNq/ez7/hz221zkbLvf9G4O7gO/difcf9nuPfL9/Hjz1H+/kxMgyGAkyvL44ENsS&#10;p0E7+HLARIkOJuXuEsOFxAHt+eBy6YcYhpBuQpDSnmCW9sfhm8K9h6N6h4OAQ+qafWEkHDj54xoi&#10;EhP3e9d1bCjGiHv3BvYjs/c9M1szMEvrniEl7SnWOmttoo8ChRijYaOqe07mwXqLMY56dYcOPCLW&#10;TZPOTAJaAECEMUamVNWffLnR00vRr3u8TQNiHO6y5aNBKSJJmnmv06MHt5SYmQwzJ7qy5PfaLEss&#10;ZakDiSi5qXrgZNIg5XKX1IL9Xw9jE4fsVjyKZungjiKitTaVnuqe1Xn0E0Z3juhONRfgYXwED8h1&#10;D51J3HuJ46tM23EaEubgSH8ak7Fj5vZwRhxEDRTvczWP0+vw6rTHPMcYE3IeDjLSdJDiPjxGb/bB&#10;53iQMJQDbvPDmxxnx+ECNT7vYWggDmrkB2vdfrCM/TZ6B6qiGonAu4PcVQAAIABJREFUOV4urx6d&#10;nzx7/hhAmXHPiTfcI4xLzQ+tIYj4hwA9xGSIQ1RCJAIENmRNlq27+otvvu6C8A4+iufydT3riukk&#10;D8f+0V/9NCvbJmxBgMlevLn563////hNwMC+Fc7cta83zQ5UpAtPF09PqpNCs3ev3x09Pjr+85+W&#10;7CPGP/2zP//RX/x3n/78p7Pp4qsvXs6PT4RY2dS+U4Isy/OqpKF8PbZtG0P03ieCuhgjgBg2lFSO&#10;kYmS38SqQ0r8TstcVKJEuSMw04PgThrhiCgyFA6EEGIYOA5iDEkuEUABFZInjGkqGSImZmJJHg9i&#10;UsbskUQUYgTvNQZRFQUZAqgEIIpImc0AMEYZ+HrISFAEdpxX1fT5k+ehjxBhdbsKfXz/xXu5y2OI&#10;b9+82e12J4ujLMuieGM5zx0ThBhX62Wz22XOGWudddbaGII11jlTN5sQu2qST2c5ooTQigaJPmpI&#10;uBvZ00khjjJRd7M7hth0rfc+wn6BA1BMrg+Z7XrjjCUCy5zPp7mzR/NF39aEYxhs1GXdh0LvIDF3&#10;G/8AZYkRYtQ0yVUQSffoGlVNiK/0VpERIKkzqUqqTrHbbX11uXzyeNa2vbVk2Mzmk3qz7fpGmIrc&#10;ZXYa4261vtluFo/Oj87PJpvbUG936/XF9bXv2964bDE9KqpyNp1U1fTN64vjxezTT348m8zbum37&#10;upcuxmjsHfm+qt7xVD9cOiiKWlNkWdlumt226fve5TbLbF7lrrBxGaLKze1tnleCEEHJmjfv3ghC&#10;URRHs5Mnz56+e3v5cvsKY0CmJO1AaBC4a71EmMymt7d9H/x2VyPRjz5+/6OPP5gU+ZuLt1c3N4yY&#10;O+vyLMTYBY8dVlXVex+8J6LO97erpWF0ziWwkEhITpqqRh981zuXF0UBAOmEtIx677uuTZX6qtLr&#10;kFYyxjRNY61N+ckQg/dd2n4SV0dgG6MQpRIFylyxXm+QMc/L7Xbtu5CXWcH5o7PHR4vF23ffvv5u&#10;c3QyRaQY+z6K98FwAWjatl2t13XjV+vNo/Ozx09OCaI1Yg0asgwm+Lb2nQGcVLkhLIsigI3ROwtH&#10;s/lL/5pyYuBmuzuaL8oik9BLjPV294tf/GKzWt9eXQPA9fV1Webz6XS1Wh0dzZ89e5IXrusbH/qj&#10;4rgo88RwjiiJSnX4bz9ziIgOOGkNs7MWQGL0cLCDAvzA2vxgj0k/YiLpvbdN6piTGTZUxi74PnaC&#10;ggRphiNjCn1D4uwFAABRAfBttxK5BbwtqyZqj1QH3zAKgFirCIYw10hREcSB2hhIISPTILUqvQog&#10;MwIbwzFCCCGGwFSo4O1mkxeBiCyjBwRIJH+YapiIqOu6p0+fnp+fF0Xx7ZvXy+WSFHZtYw+EOp1z&#10;MYRmu6vK8sWz56hwfX3dcZ9RhkTG2a5uYug1+KiBJM4nk+OjWW64sAShIwk+9hJFVWL0wddN69tu&#10;XeaWuTg+Oqvr/vV3b58+ffrRjz7+x1//FggJjYr6IH3wxia13MHEiTEmDXlQ9TGUZV7NpnLxZl3v&#10;VrtNntGu69f1Rlgps9pgRGp674NExbKcTCYTl2UxRmIAEO/7brcVDzlR6Dphfu/p88ViUZZlnucA&#10;9PbNu916mxtr0IQQ5uVkZ1YicnFxAapVVa02m3eXlxeXl1mWlZMSEJfrVat+cbJAw6mEYTqdWDZV&#10;VZVlmdbYKAGB2q5FxLIs1+t1Ulxg5nwyKVzJbEUk0brEGGEPw0NMkAWSgdkxJFdExCiqKgXBEIiR&#10;AQsf7HoT24773jAaRM6yKsuy40XOzmausNYyW2MMsRFJBZbg++j9YA4yWyJ69Oip977vggq3ba/a&#10;qyoopb/uy5YeClTq/YziHznwn2Klejgx5Y9mgHH0joZ//8j9HPq9+gcMNDzIGR5+6+4TBQSGIaua&#10;4t+aeLCMAfBwfnJalmVTLwHYHqR/D5+diOSg/ft3OgjdASDoUKcxhsZBda+gdI+R6A91vuLDxW58&#10;wO8b/T/Ywv4EVkUfPCJaS2lo0p47N21GiCySIxlK95w0hmRgaQ/eMzPu/XW6zxHFgxQZiwjGoTr0&#10;0DUaz9x7hsN74T290Oj53GW3Dobo3kOIqjrmOQ+7bmy2KApVTbJ5cJ+tFwAQ1VomMiEEH3tEDLEf&#10;N6DDH1Ld6Wj7eu9TgvTo+MR770NPjIYz55xq7LouzW4dtB7GUbq30w78ovSwGgMA4KCZqQCgIOPT&#10;JWkoCgPZmAKoxpTYHrtu2NQQU2ZF9jVW+1xiiicTM+MgXU2w11ge34geiOgCQDJFDt8CDIZosto1&#10;Rp8yzCJhH59N1vywtiSWrNFVGKP5hyN8dJ7hwBu/N+wP0FvpkxF6fc+5PTgnOf/pZeEevK2qjJRY&#10;dOAgrnS4Jowph/GRH9wS7Tmxxl4ah6UcYJ4fTMDDHr73vr6XeYY92HV8F4dfSW8c4G7WDPC5g3aQ&#10;DDESKqBo7Le7Jssrtu7V6zfb+mfHRzZIYKI9QwEAHS65h8fdgycw6fdXlcw4APRRAqgSqUTwobTW&#10;drFSribzR+5k+bvb15//+tnFxLHoaYCdL12xerc8OT169eqLX/3ypXKfH5/w1pVxgtPqSNaX3bUH&#10;9MG/rWvu7ONY5pKHbzt4uWbL9Xq3za+b1n/z7fLtt2tjMWO6vbm+un6nuem7uMM6JvAFqCIgU+iC&#10;7Lc5wOHBGZTJDjCQVEyODEwJ6AEAMaJq2PcAAmDCSaV2RkuQiBKcdoiVDO40IaK1NsYg6hHVGDLG&#10;ARIAIZAiKgLiTAFBSaJDNEC9qqpEiV7Fi8ggNQSqIFlWkCVQjb5DFYPk+2CMYTTAJrdVlZfWFqhk&#10;rQGF4P3x4qgsiq+/+BKRJ2We5/nJ8cJZ3u2pRgHJGlPmRVEUVVV57/umBQCNqhKb3TZzJnPzqnIE&#10;4GMbxQNFVT9kg+6PFiKKoDiIvLICBkmhhwQ2SNHjvUGoanzbkUKZlQgCAKyYMbXOqARLhCMkhhI1&#10;uh7skTBGlA8nsMiAGR82/oPVbT+CD60KgzDklpzNv/v2crWpo3+7qXfn52dFPkFkDV4Eou/Zmkcn&#10;J1XF52dTH9r1bmkdzuYloUfyzFjk5dHR0dnZoyKfBA/Hp0fL5ZWA+Rf/4l+0bdv37c319exksl/v&#10;PCa86bB7PpxaiAhKIXhFXm/rpu0+/vGPfvxpjmSLyXS769ar3enZ0WazMZYWi5lGury6Kl99zdZ0&#10;Xdf0zSR0LnN5WTBzjN65HOCOvaOu65S5ZcYsy5yjqqpOzx89fvLs+urdt9+9QWbnsjzPqqq6vnxT&#10;Ny0zr3fblMdy1jZ913UdgBhmZywAMONIDZ2W/hCkKArnXIpVqyqSSd6LiCRdYMU7oNf4g3POoEt8&#10;EkSUVIUBMdnWyU8uJtM+dG1bOwvTycK53PuurlvDtpoVqvF6SaGPSATKwUPfQRSypsI8U+G26V5+&#10;fbG63Yrosyfnma0QIhGgBe2laXfrsEOJi/lxbnOXzdqaqqIIzMaYereDE6i3u6buC5dd3V4RK0T4&#10;+CcfN+v6l/X/GySstxsAmU+rGD07jjHUdf348ePvbt6ChLLMFe/2oXGVeWB/jL8OtU8Skw2RXF9E&#10;vD8J747D/VI1RcCHkoDkGTKjxBRjDkxDUXrbtgnmSkQ4cpwgmOTKqSoEEUj2DaFnI6HdKqyQt447&#10;1V5Dj5CcNOAU9CIgCQiRKVcxEdQwCLH3JBpB1RijEgfFDptFl5PVete8vbiYTqdZZvvWqyqIiggq&#10;ie+26/V2vduuN08fPY4hXLx+A6LT6bQNUdlkWW6cjT5UeVHkhe/7ncikLB+dnnnvQxhYTGKMbVcX&#10;xoFGkjjJiifnZ+enR76uN7c329XqaDZlYCZFQzECmyhSr9bvDOdVWcymE2PC7c3q6urq7Ow8BeOd&#10;zfZWYowxyR0jGmZmgaiqKahhrVWEvCxMZprOs7VNW/conUaySGi4zJWw7vs+BmSqqsoZZkAAZdG+&#10;bbvNLm4bRD4+Oqmq6v2PPvzkk09vb29/97vf1avd06fPT+YLCBJ7HyUsb2592/1/rL1ZkyXZcSbm&#10;7meJ7S65V2VVdaM39IYGGkRjBiCHMtOYTBq96M/qRQ8aYsYgckRyxG1IAmx0A921V2blcveIOIu7&#10;Hk5EZGRWA9SYKbqs+ta9ceOe1Y9/vny+P9/TSN9++63R+sMPP/zt199sNpu2bZXR1Ww6nU4HsVlN&#10;itPTe4wcgiei2WymAGMM0MF4qZvt3vygqorz87PJZGqdQ1Rt5lvdZFmhtU6KOhGJMAiyRBFGYJHI&#10;HARiUt/rnRcRZA1CAhR88AF9Gx+cPijLvaOjibX5bLqnM2tI68wSWq11R1wM3YnCDEYZAGIZE5Bi&#10;WrEpRzFGrus65SA1TUOkpfdu4Y2xFb/LM/yHru8EWmOV9K5I/9dw9RjRIXYh0N+J6IY3/8BHd16/&#10;+eJW2/o2J1s+M2gN1aR877131qtfhYjGqtADAUoJ24hJ1x8A2nc+dqxnvzFYBKMqwn/ozt/Twf+u&#10;i0exuGmXquSCAJXy6hUo6M2OMXqbMl37cZYu+dYMGl7XiV5ZV2SGJ4vcGpOxuj8EEg/IZPD0jm/G&#10;3hM4/pUBHiRKpJTjVzdbABgCXIcrKzNm5niDZDrR1yeeIKIxXcPUiMaG+qii9Lquax7FQCbndgrI&#10;atvWB6eUYpG6rmEUxjz41nr2LELEYboHbxIzS088O1oDN68HnDz0Augm3Zr605OZfYhKKUI1JJem&#10;PW5MJj23XD/Ot/bOHTQ49klKL9ClL381dvbCKEz3Dp4cY8XhHelNGHfQ3TDFwwoZ3okx5nk+RLD3&#10;PnmJMSba3uF3uQ+hHzd+AMDDM+/syqENg+F4GNshEHo0p90L7qP6h5D78Q3jcRirN3fGZ9gs45HH&#10;UdHgOxoR9SVOxxNHfbTt8JGIEKLSOnJsffQ+Zra6vFheXa0O9w9BNAinddg16bu8COMZGX7r1j8F&#10;QAQQUREQefaKUEfWAAe2nIrBiEopKQkqMqUuGFeLHXz12nw8netpBiY/LH76xbz82f3lC/m7//hr&#10;XLHf1LENigwbpCo7W18XRheeD3L7L3/9TztafPK/fn9qqxdPHl/XflmDa5TN9MvnjzMFe5OyRiBg&#10;QIzeiwiqDpUlu4aMjDuALD19ehptoki95WiwlIXAAwOWiBirh69AZ6FLu6x7iFLK6JvMDmZiDiwe&#10;gJmVCAJJpxgCAGlAC1KKMKASAMAdKASpOXIMAhJBIqBEEYiiS1vkeb3ZbpstClibK9LCxIxGZbNq&#10;OpvMEY0Ebtt2u26uL65P792rN+vtejOfzw/395QyWqdYQgJmAFZKlUrtz6YuBmZu2xaSLkLofeu8&#10;LytTlIXSIXIbQyviUQSTLzpZ6RKvG4hAOkVYUWfxTwPlk/xNGSVpa2CXD6afPXkWfTg4OKjK3Bhj&#10;tcptZZQOrgEQ6QpmROzhNSQEO2RjIyMwCGiFqucTUpCqJ6Ulq/q12y1fElHQBUUnVxKS5khE+ptv&#10;Hm82jWsXVVXdu3evKIrNZmvMUdM07a713i3WG6XLwMyCrW9EgdKYFdZkWitljJ5OZ2VRAaDNDSnO&#10;cr1rWgDetbv1en15deWkOTndn85KEQmxDSFEidbqXgSgCCaa1BQ6pcigNsYWyhY2LyLTy7NLJ/H1&#10;+eXLVxeI2ubWGDWdTlarbd1snz9/fnJyhEJlWbZt24QmBbFoUpoUCAiIJgLm7Xq93W6dc03TbJu6&#10;rOzP/90ff/jxx4C8Wq/Jmvc+/P6j+6eTsiTgv/2bv1pcXkVhpSiRXQFylKBJGVKR2ceQDsUYY9vW&#10;iKgQfasOjk6Wy2ulzHw+39vbW61W2926LEtFpm1brVMsGSZTevQhFT5JNnhrrUYKBCKy3W6n0ykI&#10;KCSldNO0betU6/YO9kIU7znPTZWbBhUHCdwurxZFUR3sn1wtL3ZNW7dN8EJoOIadj4hk8ylJ1bpd&#10;U8dXL68O5gfTSdk2m3rrYnDBRWSNDNtNm2unYlPtHeazQgmQMYf7R88eXzS7OtMT7/xsMr24PGcW&#10;rfV6vbbaAtH15XWRZ4f7ew8fPjw8PDTGrNaLoMLHn320aBbPLl50BCEIY78HIhIkb0Rie7g5OZKD&#10;Yrutky0fR77f8etBavfH4c2pPJwlyQqeTr30G+nAa5q6bpuUIJAKtjEzCiBJ7T0gkwCiJABMRFoD&#10;IoQQA9cAOxCniUGTJsXsRESiE2QCISCOuyA2+I4LjzQRxJCAdHKVKDTGRKe32xqhynO92+0mkwml&#10;YUJE1IxBhL2P9+/ff/jw4XQ6v3//lKNcXFyS0UqpWVkxUoyRg5copIhDjN67WIfW5Vn29sNHF9cX&#10;y/WKmdvaKUCtiWMgiFqhAsiSYTLGer2aVzYGH0MwOaESmyGS22zOM5NbnWnCzOpJVbRNM5/O8izb&#10;rBvQhiUSoURwrdeZQuxoVFJ13DQFibu7KMv9g4Or63MnERQ2wUcdgUBZM9OzAEoAgCSzeW40cRQW&#10;LSwhxm09R/vo4f71evPO22/neU6B11cLg2TIPH/5/Pri+sGDhx++/+Hrs/PXZxeudmWWVwfV1dWF&#10;915pGxkWqyUiZkVeFMVkMjk6OlquV6ovynJ0dMQIr1+9aiLPJmXT7jSlUHmtta5xd3BwkGVZ226U&#10;UqSgLAoibY0hghh9CNyXPklKvGJJ3hhERBAiJBbOs+lu12yWW2aZVHsnRw9Pjk/394+PDu8Zk1mT&#10;k7FJ+CcKaUKb3DtxqJMhoEj5EBPtOVEq7gpJGdKGrM0QkBmqcioiIXRIOHmxRj6ipOvcCsMbdtP4&#10;n//qNb75zhfffM6gDgJ0HmAcYeCuNpTcqo03fKuzB4/h7kgMDOramy+Gi0Zph907CVw5x0HIYlEU&#10;n3zyye9+93i52g2q8tCLXkT93tEh1CJ31MtBL4eeImvAeDIQJt0dJezcgt/96X8PGEZUiUCB+go3&#10;RMTRM7MWACEhBQAKsXMbIiQ9PK26QZsc1Pc7vz5oh13GXUc2e1NWJKEX7z0zK9XRMcQR83B6zuBy&#10;HLakdJV4fBpA7/3g/u0xjIyXEyKGNhCRws41Obj1WDH1BYSUUoigCTUN5lQc8HtShZNvfMDt6fnU&#10;138ySidOYO+9UmSMCT4BG+7hXVcMFhFFKGXzDk8DAKXMaB0lrRLTth1cTTH6YSSJ7homujE3VkQC&#10;exEhVClKGRFD4P7BHLskW0HEum7Htmbo0cJ4uqmvVyQigwt3gFsDOB9U3nQN1XrH6zN91GODTojB&#10;CA3ewZDpmTyqw5SA/RBTMxRwhp5mPH19wP/jhFu57TQeN3hYbMMKgZHBZbhfKTVU+R7sEQMWGsvJ&#10;NzcFjxjRRYQFI6MiM2ST3mlJ74S8qY2klAIIw9PGggcxFZQeGRQICTVjyLIiRFARl4vN429ffO+t&#10;Q1KQol26lTYWmr137s71puTsrsCcop+BgFCBwhCR5bCcTkx2udnusqm+d//go9P2cjENhX/t/uH/&#10;+Pt3w9vHp/fOz59XJ+bDjz8BddhuXjr01IqLZIA4xiZEa2FFtZ/s+52PRH61u3z8XKsfHJfz89cv&#10;Pnr/nYNH329qlK36xf/5n+iq3lyecTXVZam0QVLKGNIKghcR59rkdgUaNi+CgA+tIiYC52h09kkf&#10;YiC9MbSzajlP49NE9ayfIXRWDK11Si1J97RtTLES1JUlBqAo/TmOKEqTkGUpBBQwgzSoFYrBGJBr&#10;lJTWzQAKiYzKiXXwIBGImEM0Ko8B2UdTWWtLY4pM5dEzCu02W2BGgbZpJmVuFIpCpbDZbay1udUc&#10;YowRBXwMaSuJxElZGaNJK+/bEBtjsMhUZigyu9CyBAQGSL5fFomJUhkAQG5C6oUQFDGA8771MTLA&#10;EGzQyRgCAAbW1+dXrmmvzi9ms+lsNjvYn08mJUrUWsXgBJIrujsXkRC4Nw2msuhIXenqZGzDm+VL&#10;AohIggwCPVsGcucLI0AWUKgiEArFIJ7Ck8dPNxt4+KB4+PA08X3lebY3r54+fb7abjKttru6bpbr&#10;zeXpw73j4+lskiELAWqjgcjm2WQ2Mdruds3F6wtrrzftdrurv/z6N3lZFFVZzabz/Wme50leIyIp&#10;xX3kwJuXIDBCs6u156cvzs7OXzcubLbt/uFRDNy07Wx6yBGPT/abdlMUmXMNkLzzzjtt7Y72D377&#10;1e8Wl9e5LovMRM9pDFPyTwjBNW1wbjabPXny7f7R/ueff/7Tn/70t7/96q/++v9eLpebzeqtBw8L&#10;mxmjCcXHkFelq+vAMQorUgwQvGfFKlNGqYSKFXZciFprYPber1arxIC1XC6zLNNaC4Jzrixs8swg&#10;JuHfmbQZJMsyQp30gyzLEDBR7W82GxCazWZE5JxL5ufFYj2dT5pdvbheGU1VVRwfTdebhVKq8dvC&#10;Tg/3KFzwy8tXQQJHXZV76+02cuAQkEGpXNhfX21ePD177923NFgSLazZQwIa0cfreB0mNCsPj49P&#10;lwtXFeXbj9569vji+nIxmypjsoTQQghAyjnHGJRStWsiO1Tw4MH9k3tHJsuyLGt29enp6Qeb93Zx&#10;W2S5Ryc9JBqL2jt/d+uZKHnO07j1O6IjfXhTOo/PWuk9wEmFJIIYo7AD0ApRKauUYg51vfWREYVQ&#10;JR8v9MQ1SivmvlIrSJePoKitW611kU1DbJxzHJwCZZVuo0sCAgSV7nwOAlEpAEoJXUCIVnUGdVKK&#10;yGjUq7o+O1tb/dbewfFmFVtXe5dqLaSAQ8UsHCSEwBEkwm7baK196/aqKorEEHRe7NYbF0OVV65p&#10;t8uVIMYY1y9fHt87OX30MLLfbrekDQFbVFohxECESjg0tSZ1MJutl8vF5cXhfGItKW3ICEMsMm1N&#10;NNpfXT6VIA9Pv4+IRa7zvATGqqqabQsd9zUJo2vZUEx0LeNJgU5vxqKoDo6Ots1qudrsH0w3TR2w&#10;YBIkneUTCgCGEDGzWhGSCIEYJI4BI907Pv7000/Pl9eo1Wq1efXy1fJq+eGHH3764cf784P/65d/&#10;Pq2m773z/msW37RlWVptFlfX19fX0+l0Op3GGGez2W63897v2gYVHd87Obu6aDft/tH+erlqfXNy&#10;cmKVur6+Pjg4uLy8VEjOuUR0Z63NC9u0uxBcCD7GmGdlCC66aExGRAhEWoMkW35S6wmAFCkEjjG2&#10;rglBrq821uZHhw8PD04ePHj76PBkMpkbOwGAGCUEBgchuLIsAZQixTFxHqpU0KuLtGTUKme8ZbpO&#10;6zzxC6YlmyJ4raVUtiTRyYQQvG9TRZMkc8Zw5TvF8u+7vvP+W1gRboVAj7HKm/ePtck3N/gAkuH/&#10;G/z7zraN9fKxWgMASbGOEYpCPXx0OpvNrhebEDyq/AbzYtJovgNa4w2uvlGyxy0Z3z9um/ye/v7/&#10;dY0M4jcAWCmVEjYREUkiBxFUpBEFkAHUgFi4J/LFvhjMLWxAlPAjjkJ4AOHO2OLIqej9jf0xgZyE&#10;tWCk5Q/gc4gfVj2xcLrSlmTmNDUDZxIzJ7TcNz6hC0puTK114v+X3qUcb9WWvwl5TQ0YWjXui/eJ&#10;WRqYOQV+p5/qK+LEwVw7wEIASEAI+1hxRBwqhw+Q+A6+vTOPKT01kb9wvPGXuqZJFjqllCKNN+RJ&#10;I8ejVjDCkIPEkN4DmXI6nHP9UXsDRIfwq+GSkVu+91LeaKFjnDb8jbdNCaojpBQZkTaL3NhNEpYe&#10;fLOxLxad9KKh/WPZNYzkm7N2Z5+OR3VYlgPgGQIZbiAod/0d0Ptgi0xrYPy04Sc6DrYR+O+u2DV7&#10;bOXpDSW3+N6Ge4aWD8tjMEMkQiYZ3PJasaOqnLC0rXPON8+fnW3WP5jvUedHG1GUd639g4wP33Eh&#10;AjAm7yULkQQJvnFVUf7gox/8t5dPnr24mOnynY/u4W/aSTNTW1q8vNx9tbt/8qihLbF5+fjbX/75&#10;/37+it0Gv2cfFJS/NSnqhXem5tBSwY3ebTMx3D549z7NI6AAsnf19evzdVDPnl25VTy7OHv04OTF&#10;5fnFep0bq7WWAGA4RkjFyYbrzqETQgANMaoYfYwqRlRKhQgCyUCGiWBHgIVBgCXc5GtQx7WUjFnd&#10;OzCiMEg73hhlrQZEEWb2DFEEtMLkGBBB1ErAiqSSAQ5AiyCwA2kAPACjkFJGo9aoXBOCC7ktSHG7&#10;bU02EQEglZmcQLFnFnEucBCNNNk/yLJscblIpRkTZNhutzHG6bQyVilGQp3WmzEG0WaZ8Rx2u40g&#10;a01FoY3RACHGlsUDBoBEx8zMkfsKRePdNIRRhBB9CIn+ioj6gPve8ISAjOrTf3tsjOHITV2vV6tJ&#10;URR5pgmzzPq2jSEgMyEapTpFHBCRO+8oJj0LidBaA9DRZKMgpnQLIiKVAnEUJPoYERYQQCGOAEKZ&#10;LX0bi2K2uF793d/8Y1Vl1mb3H5xud2tSBIiz+dzYbLPZAgoqtd1tffSta713jW+NttumESQv0QW/&#10;WK+fPn/28tXZt08eX14tSFEb/Ne/++3nP/nxyb37k2lxcnJgTApFiEgCyCl5Gvr0T0rVNgEQCFAV&#10;5TQyx8jfPn56cXkJSFmR51UZYmQQQL3d1cvlCgDLsqp3tSJ6//0PZtMZB37+7IVR+nD/aHG9cK2T&#10;yNZYo1UMEUEkxslscnF1Wbv2P/yH/+XjTz5abdZ/9os/e/nyxXqz9CGlDOFmsz4/P2uaHYBEjlFi&#10;lhkWNkYHH7VSwXsGAYGmbZu2VlpVZUFEIUYk2u3qdKwSYfKRGq1d63z0Ihx8TJUMUgwRAAiL0Tp4&#10;F4NHUoholLHGAAsBIikRIaTMWq0UgoqCWtsUeKZJa22IdFVVShujLUfO87KoqhBkvdw2dVu33igb&#10;fSRErS1HTqQOm/USAa1RMYTQtiDCnIp3QXTBKIugM1vkZrJZ1Ad7x9/+7llo2eo8MFdVcX52tl6t&#10;FCljbN02s+m0rreTqqzK4uToqCjzPMvyKl/vlsf3j4zVry5MKqnYAAAgAElEQVTP80kmBEiI0P2/&#10;d3USIipSimig+tBa53mBiFdXl03TAHCqiwAoWusUmzoctGNJR131BUWkYmQQNMZqZazNmSVGUUpn&#10;WeaD32zXKXBXJLIwICMKEqRoCQQIwSEIkoQQkCTLrdH0+Juvr6/OOG7zXCEwCVhtAQQ4AoACQjQS&#10;kROuVgIiRIwgihAYEsWBoChtWECrQqTYLKVttXAxne7NJtNvv/lWAscQJQKhSlVbF6tF5Hhy71gZ&#10;JSLfPn5irGbmy8ur68W1VuTa1reOCGaTSVHkMfi2ri8uXqPIyfHxpKp8W7dNU+UZhKBECFl8iM5Z&#10;osO9uW9dlpnppJzOSlLiYxs5tG7T7pZFpgnB+cZag4hGW6WsRrPdbr/+8jc2MxqJgIARGLx4bZW1&#10;RmtSOlUUDISQIBlqEuBdU1dVHjlOZmU+UREDI0VhMubs/GKxWpdlNa+q0LQWlVtvTZCJyU4me/vT&#10;2cnJyfn5uQLKs8woUzdNWVbvv/+Bc+76aplnRVlW0QcA0Eo552bz6bvvvptleSKlu76+Xm7WRGSs&#10;LsrierkI0e8d7J+dv1osr/Msq8qyLHNhdm1CoYAgu922KsqDgwPnQjWZCkNZVq71IXhhzqw2Sidp&#10;n3Q8Ik2og49KGa2zto27nWMmxOzB/e997+2PPvnk8+9//7OTk7eLYkaUgRgQjaiJLJHROouCIsCC&#10;LCiAIgSEmOS70kPRskEfGpQ8pXSSrmMZC73yba3N87wo8jzPy7KcTCbJvXdb4e7ADHwXZB0ru/CG&#10;Qvldb97CQmNNIoEluA1oBz17/JwxJLiDDWikIA5fHA/Ondcphms4ubFTU1gEJpMpKWU0CGR//3f/&#10;8Prs9Wq9UzpjFmOMiIQODBAR3SZSHYec3JgSBpA5KKmdzBsFow7tHdCF9JjyOztCt/v4ZpfvXkL9&#10;yuTbLSRFKp04SSiDIgBMMjPGwByJEKALSusCJwEHmKo6puUusHk0yzL4Dwf9PqHuoihEuI/Dv4Eu&#10;RDSbzVL3h3hU7LmgEqYlIq0VAKR6PKQwjfuAxBLUTP5tRAwhBO9BBClNcXJRhhC9AJNCJIgxUKeA&#10;qNSdwb1MfZrxgLjS9kEEjunMbJ1rQvDdL3a+6I73PjLHEGKM3RHDgECEavhjjB5AILMMGxZR9ToR&#10;DbVkU8b2KPA4bU8CQE0KWBKrj4wKbhmjAYRIaa0JkZAQgCNrbZLtPsuywXYvvT85uXBVX5VKOs6C&#10;m4AR7gmi7qLE22HA1PEYyxjSD3A3DeZgJE3DO4C6NOapVYn/OdF6YR8TPswUjEDvgF0HaDogaukD&#10;mNNMJQPKnV2TPh3ote7s7QGEj3DOTTelLzPR4VVM9VmSv2oIhpe0Jm/YTm5H3IhIMmSk9g99xJEl&#10;aNhTABASApNBpCAAJqZhbU0MLnKYTIrl4uqtR6eHR1MQiBytViypOC0rUoTEPGIzHtk+hlbdkjAI&#10;RAREgYEQMiQUBpRN26iyWgb3u6vz54vrbD6f5/PDbeEer4pdVkr27ZMngRuzZ5dufX51dXZ53QSj&#10;YwaXjkSd1YuXi1ei42Rq292yLE1kX/P2088/+NXjfzj58DA/zLf18mq5+Oq3j1+8fH1xtSqns9za&#10;STW5Wq0b52IMNst8DAjSegcirXMxRo7hZtFqSoejCGujlaa8sNbYpK7HGBCBRZhD8o6kMY8du1Uc&#10;hW8ko0mf9CUCcmPG0toiQkrqTd9L1NKcgBjcGHlFUASIDIhihhA8x4AQtVZGKUVakxEWFFSkSAgF&#10;CIxEzRE1ZYf7h4f7R0ZlTePWy02mTQixyHMi2m03TVPnmS3LYj7fU0qJdJy7xmhE4CiAGELw3ouw&#10;LYxzDSArLfO9SqANsY3cMjqRKBIEYgokSRSJvdsVkVBrFYWTxu683+12IURQRMqAoAiiUohKAEGQ&#10;UKlPvzhS2qZixw/u3z+9d1KWuVbonYveaYXGKISOCJqAqa9ahig0yp/EziCUlicl0IsAwXtgQADd&#10;7Uillc6U9S4QKACFrJipyKp613715dcK7Xx/j2OYTqdZloUQjw6PZ/t7MYTtbue8CyEohSbXTduu&#10;VhtQqq7bunVXi9X56/Ozi/PFcuU5Pnz0vXunp48evZUX+bPnz773zruTaZXlWqkEbwVQUhgq3I5l&#10;pZ4FOp3EPrAP0oa43mwb70jp/f2Doqy2u9qHoFDled7W7XK1ym3etI334YP33/dNU293k7LUqKss&#10;f/n81ep6OZlMXeustc2uqcoqSe2Hb7/1ox//8PTBvV/9y69+8Yv/SBrvnR6/OntVldX905PNev30&#10;6dPz81eHh/vHJ8d5bpUhm2WubX3w6Thh5npX2ywLzotwCKF1bZbnZVG2bZuCKPogmY4bU2vtvGPm&#10;4G/iK1R/IWI645FUjJFIpSimGKPrGG4g2ba9D+VkGoMgQllU1pimbr33ShubGQQMHJF0kRfWFq71&#10;l5dXkaVpHAjaLOcg3jmbZbkx3jmtFLFIDGlHB9d650gEkYy2Wpkyq4wuoidrpuevrptdyLIcATVR&#10;21uLjbFN06DAbDZJ7p5JWXjvqqps2uZqdTU/3BOSi6vXtrA6JV+NUhCJiJTuD3sQSYdKorLMYozr&#10;9cp739FpYEetcUcuD+drf2CBCIhwiqdMucSISkAIlTYGALz33rsYA0PsozsSd1zojHzMITqtki7V&#10;hd5tt5u//qu/XC6uFsuLut4YrYosRxDmoDAiCAARkIAGQEAmREEmBELABFpYACHlhRBaENs6amuV&#10;2f35/P69k4dVWT158rTe1s75xLCKiForAZhUxWc//JFSarPdXFy9tpldbzbXi2WSAiDinEeALMvu&#10;nZwcHR5Nqsl2u71eLIIPh/vzIi9C2xzt7SGwb2vwwSqFwlareTUhgKbZZbk9OtxHEmtUlLDdLn27&#10;QQzWEkCMPrJIbiuOoJXRSv/q1/+8XW/yPHdt0NoiEgsrDdaavLDapHJfMWn1LGyUQYWta8tJwQLV&#10;tDA5KqtQqTawMcXLl6/Wm/XxwSHHIN5z62Pd5EAlGnSh3dSnDx4G7xWSBH59fnF1tWjqNvg4qWbf&#10;fPtkt9sppYzWZ2dnRhul1PHJkdZ6sVg2TZM2Ud00PoYQ/P7B/mqzBpSDw8Pnz56t1ytrzWQySQ1O&#10;KnuM0bWtc+7o8CjLMmFQShtttTYhRADIjfHeeReTIhIDAyijrQhyxBiwbbmpQ5FPHz1654P3Pv7k&#10;o89P7781nx5qVQhrjiSiAQhBAxBg4gjAnl+RiAhBDUJ+WOzD4h/DxUFxuYWAbuug6Qgf3D5VNcmy&#10;zFqbEjpEJMYuEQ5Gjr5BY+NRltqg2NEo3vUNPHbrzaHl2IdA3+kCfNc1/nTc2Td/7A9c/Rdv/bNv&#10;lBCpqiptliEAi/r6698ul5uiKF3jInc3szD0QYc3RJNDNwAA4Dbj7o0r+HYHx2D+1g3pbUSUW88f&#10;9Rq+w6P15jCM9YTb/0pLC5XSpIhUMkISEQESAHofEm2p6ngTFJFKxiOllOpk9Y19RLjzhQ5LheVW&#10;huQY5aqeKwvfoMaVURz1zcN7B90wbgMGQEq5ZzcLPuGrwYc5tDPFo2tt0smb53kq6p4Ql9ZGKZWY&#10;orF3Iyfdd3jsEBXJPZNCd3L1UeXDnCbM03mEYso6viliP54m4ZuEz2EEvPep/NKwXwcQjnRTVQh7&#10;BZS6okcdTzIMR+pNId9blghmzrJ8mK8B7MUYE4OJ9NaE2Cf9Dl8fv0N9YRi+cYPDYNf4zoWXolHG&#10;q0J6u0m6IYnc5OO11g6ZGtgHF6Rft9bCyOQtfQmlweMHI6AON147Gf4JAOlXYBS5AN8V29+v8Bt2&#10;seGxwzjfWcPMLKNSMUmoDrhaa636UHYeRUHKiDcRb7usB2k/NDK93w3O7S6IgErmnuRS5rjdbQ72&#10;Z2+//SjLgBkUIQATkghDx49z98gYr9I76xOxo42OKSSEBUEigZcYBK622y+ffLtsaqoy09LRlW5+&#10;c1Vc23DtV7ulnuiTT06zw/L9Tz74/E//hy9+/DMd7eN/+F1ZVPnRfBPrJq5DrNvdKrMKMpmfTA9P&#10;Juebs6MPT8yetbnOq+rDjz/7oy9+9tGnPz598NbZy7Pj4/v3H77VtO0gM0NkVBRjFE76nwwLNaFU&#10;5mhtZoxBBCJls1QdDRKzQzLPpb0cgg/BD8bNkRkoze/YOnwjr/qxAhgfDd08IWInIgAkBZ8PZdEB&#10;ECQCYvJcKiJNGkEhizBxEGFSyiosN+vdpJg8evR2VUzX6030TKjKonDOeeeNMVab7XYrInlRaG0G&#10;udQbHzlKTImzSpGy2mYKiPPCGgvagIAX8CJBMADGhN0YJGX9CqTUK0ik1ogg2Alt51zbtqFnQ0gL&#10;N8mrYWQ0ikImFIgcq2KSmVwiKCKIzCECsDZEIiyRiFKdL+q0hIQUE4MuSgQQAYyAkPCvCEFHxAIE&#10;BCwAyJEJUDRxEKVQCSFjRhYF2m0NgZt6N5vNFEiR27puV6vV7mB7ev/Bux+8qzP9zTffGLBkyXkK&#10;npHk2YtL5qAVlEW2Nyvn03JSVSeHR3t7e0Q60xkj2DwLEBy73W4zrfLoffKtSR+8DdidIiAEkmIF&#10;BQBByIWgtYlNWxTFwf4RKL1/dHj++tJ7X5alsMoyO51VL1+e1fVWazo6ORaR5XI5KacS5MWLF4XO&#10;Y4xVVWXGiI/b9Wo229tsV23bHt07/Dc//cmm3f7yl7/8l9/8y2xWHhzuXV5eBubje0dlWf7uxcvt&#10;eiHevfvOo6LK9/enVxfniAjAm+UKQFxoFWpldCK4KjIjCMv1JrAcHx7keV4UZrvdNk2TeupcH6CC&#10;xMKoINVd8K4BidbkWVEAQJZlycnQtm3b1iLR2jzPc61DXdfOtUpRlmWCuN1sEFReWOqdGACw29ao&#10;MC+yvflhCL6N7f6MPnzPVOXsanV9vbputpva1fWmyfN8bzIPsW1lB6JFVPAxBifsUNAkeiTUHON2&#10;u16tF5amhBMU2JvOXz6/yrI6z9CTKrMy1SLjCHVdN9vdg9OT5fXlbrdbrVaz+eTy8lJZlBDPX53N&#10;T+ZlWQ6Snboyv4gjuymnYyCR7iEqZRBU29a99IfhQL0tl9N5c8tVNYin4YRIuoVS2mRIBD4451wi&#10;sU+7q0tNRgQUFIQuSCGBN1aKjNGbzfrb330DnCmb1ZtwEetpSdPSAjiR2FNiEohC1izCoISDIhaU&#10;rjQGIlJHcU9EWtu2DauV815rzVlmjo8PF1fLPM8TPuHQ2S+JEBh3uyb1McY4mUw2u20IviwyFnH1&#10;rqoqkxnmsFhe7e3PUrDrbDY5NPtZWWhSpiizBw/fevjw+vL1i6dP3G6bWask5sbO5/Pl4rquw3q1&#10;cc7pDBVpQ9oqvdusq0le5IYlRF4Er5nnWivXyOHB7PBw//LyUiml1EiRDX0GFyALJNUJUTFIjNEo&#10;M6mmeZZvduumdT6apg3zfErGXC1XgaUsJ8ysBFxbF2gPJhMbCV3crRYqytnjZz/88Q9diP/wj/8N&#10;HB/M9tyu/cu/+Muf/PTfPrz/0FrbbJujo6P5fF8h5HkuEVATCiyurherJQCQ0d65169fH987ms/n&#10;jTNlWe7v74tEDhEFCDCwT4WXUvQyANgib723yibBlRQRY4z3XilFikQkBtHaKrIcKQQOHol0kZfH&#10;R5OTk5N7J6eTcgpAAFqYO9dCoogcwooEAJPJc0RyO1AGyqCpdHUBvstNeKvwDIyUztEJjQMyEZEE&#10;CQAghLDb7bbbuqe4v8nEG/vHhmuse+Htpoyuu8G9t/DA7/nS0OA76uDw5p0+fsev/v6g4rFK1/9f&#10;AFKAJTBDUZij4wMk0SbpuLewSpr6O9xhd9TEQTPmEUnPaPxvfGVvKrsMN9xFw6dvasbfOWLf3V+S&#10;5CrqC34Kdm/1CDz5JRCTK2P8cyKSCl3c6eygxCul77Rq7JQbDJ3DEwbcwj0nVnq9Xq8H6DW+bfjF&#10;9KWhEE5/Ftwy7kC/JZMnE3tPICBG9MwBEWP0zjX9FiaEloi0pjGkwVGO62ixJX+pHTmF+AbJCPSI&#10;u1skUQAJkW+Zh4ZRGhV7EhEkUlrTkOibsuxSLECnIBvtnBNGpI6lWfqCSekpyVmKiMrYZLkTkdQv&#10;GMEkHDEkD+uWR7HEg1jAPlZ5vLwHV+cwKWNsLKNr6C/evobGDN7gxJ9PfXXP2CeHjwdt8LalKtZD&#10;nPkwO2pE1DxsQESMPvTeCFJIwMLCybw00hZueNQGe81NLyTN193EPRmBWOmMMjIOMAEAY1QIYSCh&#10;zLIqhlsFwMZyYxiEYd3eQcV8263N3JFAYP8V5kQHFRDAkIqBQ5Dffv34iy8+n07ylJ5DlBiwEEHJ&#10;3QTjFEB+R+zcJH4DIDBBRyqOkCrioJCm0pQ2gmkCNU0bGy4E56YG5+tY+eJ+9qBZNNCY69dXIZOs&#10;CVdL9L7OJrrx28XltlRqKxhaX5CJMbqZqNNJM6OHP3xvfnpYzMsXr59EgfXzxxfLb1jNdzVuay5L&#10;/ZMf/mDX1L/+6jdCaIwKRAFEkJxnQhn2MAAIY4pzTgVZlVLWGmM0AG63G2Esy1IpRXSTFj5sk7GE&#10;6agqRiRkIHHYX8ACIKDSLw6E2+kZKZJfkombQQCUQCDKNVJymEaxhGvCmsCRhOAdB0HU4klEaZOF&#10;IKFlo6zVWQi83TSZsUVRgeBsurdcLFarTVnmqBWLtG3LDEKYTEYSAxEZbbXWzBBFlEJUGNhH9kYR&#10;KAjiBTxDEBUxuZGQRUS4o0sQRoYu/F4pipGTlS3G6FyIUUAIhnBKIYC+rBEgAOrggZiNUQq1b0OM&#10;bJQyxoBksd01bQvccUETIUPEW3Uae70nOdNHAWCSwLaIsCASiBAqBQpJZdqWeWExR1AhQNOGGFlZ&#10;enB8+j/9j//+L/7yv569eDmdz9arVYjio7x8/qxpmrfffvvhw9Nnzx6noNS6cXlmFGpjC8CIKPuH&#10;+/fvHU0K45pm17jKcVUZbU1FVVEUFxfnh4f7SeRG5kT9zNKFhbx5jA/CCBHJWMRGiLKinEznRTld&#10;r5+0rSuLaRs8Z0JEzrktrN969O77736QaCHzPP+nL//p8vKy0HkITil1dXVVlpXJbNM0DPLFF1/8&#10;0Rc/1pp++4+/yTL7p3/6J56b1WoliLP5hIiePn/64uyl1aSEXXDGmPsP7tXNenW90IaKSSUhOhdC&#10;iByjUUor3TinibIsa9v2/OL1wcHBwd5hOn5SlBQzI7aImKi5iCiRZzRNs9lsELGspkQqxphlWSKU&#10;RqK6rr2PRVGk4qK7xiVq6LKs2s1OZzkz1/UWgKqq0FrvmhpZ2sajAm1sBsrovMrn08lcVPSx3e12&#10;5xdnT58+btqd0dTWDbCyylqTIaBGASSMkcUVmVYKFREzu7qp7bYwVToL602t9UYrS0QosNvtsqyo&#10;69pa22w3k8nk4ODg7MXT8/Pz2XySZXa6V3nvnz9/ris9qapWWue8sl3MM/VhXt3yFhiORug5Leu6&#10;ZoZh+d85U0en7XgJjReV9DzqHKPvDG3AzrVpp7JEYLwpM5aeIwBAiF1RSiIqigIRLy8vnzx5Opns&#10;F7mKXgEuvdPBqzzTiFrEJ11HOEH7ROSjEGN6FAISprreDAgSIhrUKp9Velrs1XXR1OvLq7PtyoXg&#10;nHMpEk366JoYY6rtEaT1oc2L7PziHACsNbu6qes6y7L5wWHK7XTee+8Xy2UI4eHDh9ba3W7nfFPm&#10;OYocHRxq5tfnr0JTa22tzUNgY+xstrfd1uv19uHe/RBrTcbqLIRgNQGGGILObNsurq6fz/doOnvQ&#10;uPbhw9Mvv/zKOaeN5ijJKcI9dSf0/hPvojEkIK5pTaattUVRbXbbuvY+kDLaB80sz56+ZIYsK5xz&#10;Stg5d//4YC8rm8s1Iexaj0G++fKr09PTn//xn3z28Q/+7D//+ddPHnuB3da9ePK8ms/m8/lXv/36&#10;7OUrTYoIvv/972utUzZ+Xdcvz15prWeTqm6bZK0sp5PNZqkAj4+PicBmJtX56IqQhZBOOKWUMAQO&#10;ha1C4BjZe0+olVIgBKJE0DkPInlmhKBtHUeZzQ5Oju/fu3d/f/8wMxkAOR8ABIEJkVCnQorCEOON&#10;4gXdWuzqqd5BF4g4nAJ/4Bqr2sMBcef9QS+EXnHUWk+n07KciMhms0lDlBTrIbxwCMwbXGRwW437&#10;ww0bbhj3d/yQoZ0ywsDjL97R3eFf+8U73/p9n0KnZEuCMHt7e+v1arHcWT0FuAmtTJ24055xs3kU&#10;xtmb7br37/xc98WRugmd7iljrev3NX4Y8/HTxs8ZXg5PGN3RabTMLCQKFRGhUhxlTPg8nta+Sb2I&#10;7q/BiQcjluM3FcexuB6arfqKOynagkblT4efjiNy4AEDJDV9/Pzxa+mMht0qTSPftm1aum3btm2b&#10;woKIaNejjpsyTojGmCHddPibueOEv4Nehr6/OUFECMqIxGEwh4V0Z75UzzE2nughnD41T0RiuGXm&#10;GN+cGqmU0jbTWqc06eFHhylInt5hgsYdBIAhPC0FCVPPhjWegiTSB2MBACSLA/TR1MPN/QaV9MAx&#10;vOTesT82DKVnMrNzLikAw5IYAPYYaY9HjEalm3AEF6mvAzIIus4a1UdT3nnmnRm8PZu3RNZ3yJOR&#10;N3uwJiS4nhCC921MxQHecK7GvozzeNGOR2A8XzhKDx7mbjTsSKgDB0VQFpMXr14/ffr8wYP3laLU&#10;wuQuRUQCzeJHHRcZdWF44DBoiijZDiAFViBLIhZGIBFq2hNTXfMVNFs9kUZ2S7d+qA+UN7DDqyfX&#10;b7coOW62q3/++sunjzfbc5hVlcXqerMCFhA5Pjq6fPLCOb9dttlr+979e3sHJ+fPriaT0tqidW6x&#10;Wn377fnTc8dcTc3ey+eLk/v3vv+9t188e7oJrQ+srN21tc7ylIN9MyCJmWpEPj9Uli6KUmsdPEOf&#10;fC5yc+4MVRKkh7sJvuAoGrczUfVpjUTYpZYAAHAqdTaMpQgww9AeRAMiEglBNAKhVapStBVZIrTR&#10;e/YxzywZ2zYSWmqa5mD/6OT4VJh88FrbspwgIkQuy9I7t1qtksYSma9X60mF1lpSyMyRGUW0EtQm&#10;tqH1jUFFgX1wtV+Tza1GAREInQcYoiBIyoYG7NH8DZc4jKxUQ5gMoEqn2PBRLycJANQPfnIfBAiR&#10;hJu6sYYkhs16mRkNwBxDlyTEoiiZXJAICAGxr1cAkJYLIXZFliFtAhEUYSEkZJAoGpQCynQ+qWaz&#10;cj6f7M/meyQ6ejbKnJzc/9EPfnS4fxScP9w/zI1dLddN3ex2u9X6umnr5eJqtVkao6NEVFQWU200&#10;kVIahSXPrLUmMxkIWGWAIc8Ka6w19vrqYrFYvPvOO1qrzBiBSIRKk6TSIAQsMTE/d4LppiwwRqEo&#10;6Nq4WG1jxLKcKG2vr5eNjyFC8IFQvXp+vlqt9+Z7n376GSm92+7ausls/vVvvg4+ApI11pjs9evX&#10;1WTy8NHDly9ffPzpxz//+c8eP33yZ7/4RVmV77z7vR989slsb3ZxcQ4ERZFvd9uXz18Q4mxalXl2&#10;dLh/cLCntRIOT54+2WzWeZEXZVUWefAhBM8MWqsQOYRIiljE+ZCKaMOo2EMIgTnFVOBAOYMjdsrr&#10;xTLGmDTatIZS5lVkDsEjgrVGEJq29t6JQJ5nMUSJkVBSkkFi9laKArOIGJMRaWAARucdpTRboL29&#10;/YcPHt07vndwsH98fPzuO+/s780BIgdvjaqqYjaZTKYTRSnzirQ2mS4IM4Wl0ZOzF9fPn78CAa10&#10;ludEdH52gUStc3v7cxSZTidlka+Xi+jD/t788OBAKfXi1cu6babzCgz5EJAANZLGlIJFqBRRig3u&#10;PVPJwGzyPAfA5WoRQkiuWaVUz/jW2eEQhyOZuwiCm2Oge1rSbYgUImqljbEs3NRNCnRh9sJBurCl&#10;0R8WSZmrAsaYzNjF9fWL5y+aptXGElKWFVVVZpbyHG0WERqAICAoBIKCaUcCgPRZzgqARIBZOh5G&#10;RkEjnBkz3dt7EIK6vlrvNg0zvHj+8vzsDBE5glIEAMYoH53N1I/+6Ic+NMvVtc110+5caLdNG0FY&#10;2Ac/mU2z3NrM2iLLs9zkmbaqyDOWGL1Pefjtrp5OqoP9PQhhtVwAc1VNjDFVWUWOv/nyy6oqP/vB&#10;pwwxhNC029evXxiD2miOnOUZEgJQlhXG5CLq+mrzqy9/g6SUMj74EH1qsNYqy6zVBMLRRx+CUgqS&#10;nxMRFe7v7603a+ea6WyvKuc+yNMnry4vl0iKWVh4vVrNJ5OP3ns/Nu312eUkr9jF2PrpZPrqxcvL&#10;88sP3nvvRz/749Lay8vFy1dnAmB1dnh4pLX53VdfWWMIwTu33Wyur66U1rPZTACMMUjEwiH4w6OD&#10;EOPFxWtAXC6ujVazySQGz+yd99iXu3DOK6WqaioiuS1iZEWqj1tBQzYEITSZnYCQd8JMCPr09NHb&#10;b737ve+9tz8/0ioLkVmASBmdKWWIFGAnxkW4V6QFIZljkn0TEVLgEYDcsJX04UxJiwEY/UkVoweN&#10;bawYjT1744/G0EVukvoouYWLokjBKUk5SJpusuKNE//eRLOj6+aHxuCn+8obQH50Xv5hx3La5vL7&#10;Pv69XxxZX1G68Kn0nzHW2CzLNTDU2/a//j9/c35+kWdTH3r3bzfyyS1/62gffi4pTL3OetvdfdPB&#10;kWaAY394sprdgO03lew7vXqzm2PNVWRw9HLv6YWORDBFChAioiJDWqVMwhgZMfkeRZEWkZQq0ofd&#10;Dl3oPcCkZZTbiYgiN1Gy416nT601afFgL52TVjoYVoabB3gzAKcYU35KcvdJjBHkBvOkNZwA3gAk&#10;BvwQQ9BKjQOJkyfTOS/CKczbGJ3cmQPMGCaCmWMMMUbvwyiAFohIOpNHwgmJSLaDkUSoSfWW3k5i&#10;ACCRkigIpEj3eYkQAzvntTZJV0yqtfRlC9Lao57SjJLkCokAACAASURBVHpr7rBn0wCq5MOSjkS9&#10;s7HAzVaK3N0/LJX0fpqIZPJLg0n9NR6Esad0vDhlZCEajdsN/B7ywriPUg438U00BAJIHzUwiKPh&#10;n6nZg2l1vDykjzgYY92uVYDjXLPBs0pI1O84HlElfYfc6Hs5jAaMpNN4EPpZSx8JgBhj2raNMVpr&#10;Q3DeB0RKSvt4g1OfeY4j//yAS4fXw2iMxXW/OGMPfREAFRJzQBBr1Wp1vb83+eD9d7McCAlJhmMY&#10;UmYiDhn+o90Nsat6JMwcBRgRVEcljhERMaXhC2GEEHNdKI+w89vFsml3+1Ic7yr+dqvPYaYrx63s&#10;wzv/2+c0deWBmUxLi3m79m7laheoKHahPV+9BqKM7Hy2Jwib69UHR4/iov2n//L3s7yyuRGtHj18&#10;6/PP/001vf8n/+5/3p+dblbb0K6/+PEPV+v169fn26YOElrnlFbG2BBjynILzB1BsCT5jAA4m80/&#10;+OD7P/vZz37+8y8++uiTzXrbtu1yufY+IKokCVOW03guhgWRuHXTutJKpzR1ay0hqK4usE63pDwT&#10;VCkAmkmllUcICIk0EZJM1gqtQkOiEImTgupFoZmUe5mpfAtNE0T43XfeOTo6qeum2TUgqJR2ztdt&#10;e7VY1LttlmVZXoQQASUEJmVslpHCKDHE4ENw3jsfQmQRJkLPPkgjGKppriyzeAYnELs/3SkGIijd&#10;6ZYYCbrE1bTYBMB737aOmVOGcC98UwjDjSRRn/zRfe9daF3w/vr6kghD8GcvngFKZjV1EQ0EHFJx&#10;ZUEedkvi3+iqg3YPVtTRCXWIXCtttEFBBdpqS6CsspNiUuSl1bawRQzsW+89+9ZrZfZms/lk/taj&#10;Rx9//IPg49X1ddPsEPj1xfn14ur46PD+g3siopTOs9Joi4aMpvV6tdtum+22LMr96f7+fE8prVAJ&#10;S2YNCL548fyttx4JByISiD1qj0npS2FxN+fckIeAGtCsN7t659oQtcnIZsHzar1NRgNNpq6bl89e&#10;7e8ffPDeh7PZ/Fe/+vVms7W2cK1bLjcp0rUoyu12m+fFT7746emDB/fv3/v400+fP3/2n375nyez&#10;6f3Tk9Y3B4d7y8X1xeXl0fHRfD733tfN7mBvPptOJ5MSUIoiWy6v8izbbFfL62WeZ74NpBUCFnkR&#10;Q2zaFkSU1iwxxEhILBJ9yLOsqqpkDU2HZSp9NBweIqK1TnWoSWlrrbVZSkxKhkDvfRqfNETpDhHZ&#10;7bZKae9ajgEQGCIzI6ExmkF6IzpJFI4CgsBp3cpqsdput1oZbYxSushtVWTMgb03hjKrWaJvHTMT&#10;QBJ2RitFhplICsLi/OX15cUyFVcoyrKqprtd0zStSMxLG7xfrxaE2DY7o/Xh4cF8Pm/a+tmLZyrT&#10;1bwUAgG2hY0QSfXHKnRM5iLCXX9T+d/MWhsDr9erGCP2iRODDpYUjjdk0/jo6hRTIiTSiJCKVRCR&#10;c751bYxRhCP7yIElJAL89EdYWKLEtPVRKVXv6ufPny+Xy8TIHThak2fGgjTWclEw8y4FfYBgQi5E&#10;QASAqfGU3hCQmBAwosJMwHIwm20ILW1Wrm6cUoYjXF4uzl+9UkpxFKUSzbgEbiP7n3zxY6Vxsbra&#10;P9yrJtW23l5dL7SxWuvGtUVVFZNKGV03tYvx8OhwNp36EBBAK6215uBdU0uI06o6OjxCgd1mQ0Sz&#10;yawsy7Ozs//yF39dVtlnn32qCFjEu9356xdIMp/NtTUAwIKtD6v1TqlifnCy3YZ//qd/8Y4RMbl+&#10;FWkBJgKtSStMAVTYOzTTcaCQ9vb3lqvFZr09OTkFUBL0ixev2sYDKEJcLZd5Zj54/9133nq0ur5e&#10;Xl4bUuwYBdgHiHz28tXzZy/vHx5/8OHH09neixcvmtq9Oj/TWv/ws89evz5XSoXo//Zv//bXv/41&#10;It47OQHEzXbLzOvthkVC8IlQXym6eH1x9vrF6emp941SKsYQekoYZg4hWmvzrJD/l7v3arIkS87E&#10;3P2IEFelztKyu3pazEx3D4AFAXIXJJdGo5Fr5Bt/I/lGoxlfSWABLHa0wEz3tCytMm9mXhXiCHc+&#10;nIjIW9UN2C75wDWGlaXduiLiCD/nuPj8c0GjjAgYbRRprU1CP2mVG5NzxOAly0ZHh1dv3Lj1zv33&#10;Dg6OMjMKkX0IzIygtE41MDo/SzJOSCEqFIkAggmBvyXI21r49gHcvdO9nQJihEjfUd/euM933+Ee&#10;/TgcUanCYdpLjNHWZilJOF3YJxRsZ2x+1077znPeePqgyQ3ojre+85aWOWjA31VP/18ZwACQYOhE&#10;2FFL5nluQYAo++rrb1+8eI1gQsfpDdyF0QAxufUHWOklxlX6mkkiMhgAwxMHo1QuUZeXrLPSfXmb&#10;KEXeHtv+ne8O6fagbfsatkYjfScpuN34E2rpzAARYexLVhCR0TbNtffe2myQk0FBj7ErpLmdKC7w&#10;Bjb+rfZvp/jCoF9vwZ6xd46k0cGeGQsAEmFP/0NOG8vQu2QDDL/dLveVBsd7z8KJlSO9o5RKZDbC&#10;kGVZot4YTt7tCwCSE3bgn4sxbs9det0/N/Zj3eu9vWwMYoxbZXW2bbAU+RycXCLS5Rx2xaUuHQdD&#10;PvYwFwlLnMaTt4JdA0Iqzf4wBcMgQ28AJ09EGp+3jL3B0ZDiZrG/oGelgp6BbEvqaDigVc/jPcwI&#10;bJmU3GdbDHkW8c0CVJ1AGtO27fDDYdzSD4c5HdAEaY0PQOJ+1rYC0W/Wptru9aWk9cjuYcS2u7C9&#10;xEhd4syZu/h2Wh1ZlolwCNEYS314cBCAYdAGQ337iYM3R/UU4vFNAP2wUtJoMjOCQOc9jTG4vLS3&#10;b97a2c1Sdk3vskHmqLbix2/umW/sWl3ziFCQmZ1EIq0BECIhAzOwUaBeP3txdnq6bJawDtd4zz1c&#10;Fxd6SnnVrHEXj/7Le6+qhy0vb969eePeh7d2r5y9Xi5X9c7+MWbWqSDCm3Vtjd2b7bh5dSTTmS/5&#10;pJpl42Jvuqw3bfRR9K9+/eUf/vDw9cvF/OT0/q3jDz64zSLPnj+PEkkrW+YhRgZonXfOe+8jX6JI&#10;Un5ZGrc8z2ezGZGez+fz+dn5+flmUwFAgmRuYz2G0R423d74TbpsNzXaKELRWmmtlVZIJk2aUiop&#10;Q+nraRvB5IzsaA2VQU2gRYCjQGTfOvYRGK3JcltyhGrTto2fzabHV64w89nZ2WZdcUet70MIp6en&#10;wblkRxRFYaxmQEBVjkZ5lglLKjroXEz2hc4MEja+QhXz0o4mNsQGwAuEnvhKBmgEI0rnbgfoGHlQ&#10;RDBx78fgvXc+IGIi7sVup3qDeR4R1YOPDoHFO+eDlxjGo2J3Nl2vV76td2YTAIEYrdYoooiQpDto&#10;hQkgEQgKMEtUmFyL6QFpx0zzylobBNJk8qzUyuQ6n5STzGT1plkt1y9fvq42lTDMT+cvn788O523&#10;VTs/nWc2G5Wj5XLZtI3NdIweSSaz8s7tW7PJ7OLswvsYgm+bjbHUNHVbN21T70xnu7OZ1da1jn3M&#10;bDYZj7WiL7/68vDgYDqZNG2TPJUsEaDzQxOq/qjTRCrZCgACqFh044JrIypTFGMWFaNUVR1YlNJ1&#10;1Vycr3Jr7969e+X46uPHTz7/4ovJeHp4cLRaLkFoVI4O9g858uJ88elPPv2Lv/hLm9m8yJ+/fPHL&#10;X/0yL4q8sNbqpm1nO7P5/PTps6eCcHB0uL+3k+e5xFjXK03kfXN0uN/6Zr1eHh0fz+fn5WjEUaaT&#10;ycH+wf7BwbVr1wVks9mEGLWx2lgADj5g0o/7M2ZIaGGOiCACCYI1eFh3d/ZAoG66arfJk+S9b9pa&#10;gJPZTABGpfRYCM4lkjjmiIRJK9W9Yto2XgSssUYZrTQpEgmznVlm8xik2mwuLi7Wq1XT1E1dCwSd&#10;JAcYQDJtisJ61yAIcCBSKFpYaxobLE5eLU5PL5zzIJSZrMhyQVyuVszRB0eIFxdn3jkC4RDruiqs&#10;XVfrk9OTnf0dm1u0ijQqQwyc3K9pHaXdI232RCQCSqksK7TW3oX1eiWRCbFD7KQRTOXME1gjHe9p&#10;gwZBSWW/ALrIEBIRggIAY6y1mTC0rQvBi3QefeYoEju+yuTAF2aOBJg4fr1rl4vVZrMhUnmeM0bh&#10;SJK8HhtrYzliowMiJxIsgURiIEJBug2u4zFikS5rDIjQkMqB88XC1VX0HpTOtbIiarlcvXz+Uikd&#10;PStFIXiWEKKL0X36Jx9PZqPl6oI05mUWOJ4tlwlJi5psnudlHmKs6oolFmUOAJv1JrMWAcuymIzH&#10;TVXNT0/rarO/t3ewvxe9iyGU41GeFReLi2fPHt24de34+GgyGSmiyO7hw6+L0u7u7sdE/apV6/xm&#10;45o6GjMq8t3PPv/21etTUqgMGqvSuakQFILuMroh+Q4ZkjMCmXk8HZ9fnK/WqxvXbjctN43frJpN&#10;1WitAvN6s3z/Bw/u378b2vb85JSAqlXFgYssc1VDAuPRpKqbr795mBfFgwc/2D88ds5/9fXXz1++&#10;/PCDD/b2dpeLxcX5uTXWaLOzu3v9+vUQ43qzmU6nddOcX1wwx9Y1o7LURq1Wq8zqq1eutm3dcYyz&#10;SOTYuaugKIoUq0m054oUCFqbIWgSo8iGIN7F0Wh288ade/feuXnjTmZHimxkBiFrMq2NCDrXaq2R&#10;hCghIKCLtkkq6AIp1PtPm3WdopJWC+AQ+SVAACFA6UBu0FnXQwBQKb2t36QFB4BJYZOtQIpSpBSF&#10;EPv0SSQia+2Qo6G2OGCHOMybytNWW7eMw0HrxS0D+C3Fa8ve+J6PvqOl/T8xgC81176FyZMsImU5&#10;LoqMIyjKnr988cUX33gnAh1pbeRI1Cd19dmeW61GAOholbtMbB7IZvphj5deO4hJu+beQBkmB74n&#10;7ACpqoS8CbV9Swv/3mHcbmffX0y54kikSAukmBIgYtp7AYCIrEkGoRCRMZYoUeRftgoRew/dNnb9&#10;bQNYevxtZ/FvKZeXunWfVqp6FuhBqNKbzCzC6UUIISVbqq1Z6HL1rR3O3KGpvWcnCrI2WhuNHVwC&#10;e6+qKE0pmi3yNqKh91knVjC9ZUpF6Gckxb2lM6guMc/YC9jgDUkfaaUSBni7gG3Kk4Jksgr2rq70&#10;c0q68paBdBn3ht6VgIiJdDP2SQ1ExHxpKBrbzSlsATcGe3IIxQ/ug0GT2doflOobn+5JfebqQILV&#10;C95lRSLcSmfAPrt4cKakxyXbW/qwwZZEyRD1Zb4MCA19pzdjyMNoxBgRQBPxFjJ/EDwZll6/TN6a&#10;9060tiLA2xI77GaD+Yq0jVi+TAcg6sP43Xb9Pdvd9uuhU+kaVgT1Bbq2hg4S66qIpNUcmWOCJRMi&#10;gEjIrGrazZXjvePjQ6OTPzoFzJOgxQRYEBEkwY4LT94cBE4oPAQElsb51ntFYAQTCzSKOCYmfXZx&#10;sfE1G7ZsrtCRPid7wtoJg6d92v/zY55uztcvAOLyycmLx6+//vqpC9h6OF8vF+2qDk6AkOnKdK9Y&#10;w+gUD9tRuVTLV+dX3r3JGTx5+fw3v/98flbNX6+Ri3pV/dVffFJtljYzoNVyvQ4iJs+d8z4E70NK&#10;To89eTEASGRCGo/GHPn0ZP7i+YvHj548efy03jSr5YqjaGWEIYYIAoQp0EuDX2N4aYy9dBUNEc6U&#10;d6pIkVLKkDKKUq6k0oRaESrUWisy1Jk86RJKgLIkwAwgEn2MgRVRno2Esd5UwXtt9P7BnlZmuVi6&#10;1nsXsyxHIBEwRscYbZYjqU29KcqyqqvlcmVtOZ5OjTFRAhIqo5A0KmIBZRRLFAmjcZYVSmlp/IYo&#10;CgSWThUW6HTjVJmgXy1AREiS3DIhBN8G50JXJSG5CLudinq3DCZST22tJbKIsqmC1pYjGWOtyRGD&#10;MVn0tQvOZgQkIpFj1FpLgiiwIIIChC4FOCIphYJAaS8HABSKMbJiiBAgOHTRs5OWRN25dbcG11Tr&#10;5flCBPNSX5ydvz45vX//vdbHbx99++W3X9975x0Gz+JzU1ALivDbrx/dunHz1q1733zzrffeuSZy&#10;s7c7KrNyWbfLhVucr9tDb8nP5+fIIgKTydTmY61stWnpioG2UWQAQ+LSFCHeyhECYEbe3nWcc9bk&#10;rQGOEdFACJktptO95dOnMciLZy+Z+Ucf/nA2m7ngnzx7qrXe1NVqs9SZ3d230fPebB/h9PCKf/Dg&#10;gUA8Pj5++uTJarn8q7/6qw8//DAvs6LIzhYXbVuPx6Uy6vX8dDoe7c5mV44Ofvvr3ywXcwBARVlZ&#10;VKfrZ08f3bx1nRTsH+zuzfbu3b2/M5uFEDKV3bh19ec//cUXX3wR2KdKm1luV+tKROq2GY1GZVky&#10;iAvexzAqSmvzdLQ0TZPqi2qtvYuz2Ww6nS5Wy7PTOWl1dHBUlmVYLpuqJsAiy6MP9aYqx6PrV64+&#10;ffpUgSALg0iIjVSRGQgHb2tasL51iJjlWQQX26jIHu4fjcqSX/N5VVeuat3q+Gi3HI9dyyF4IiPg&#10;67oxJgPxkUUEfRSlYcAOOee840zDZlVZneXGaqXqJiw368O9fRHcbDa7s6kP1YsXL6y1o1EZAmtt&#10;QuBMSCnlnAPT76odI0tPp9FJRTppAABYEhUtD4XoRXqGBrzUAtPG1IkTsvQQl8sDLOWeY1cNOMQm&#10;bToxRuaQmKUBogigUNqOAEAghuB9dM4F7+JstkNEi8VFlpnMWCW5hAakYMbgo9JGIQNghAgQErYy&#10;lfYSQezraiIqRE66MyOwj23tFxcVYVaO8swUrQNjszwrhTAGCSF0KVgIGJBIiUie2ywz8/lpMbbT&#10;6ejGtaP5Yt00TaYz55uLxZmPAoTL5WZnf88WOWgKIMH7azeu379775c//el6sfzii6/a1n/80YfX&#10;bt2tV8s8z4Vo7+Do0z/50wfvvbfeNEQFKSC9BhqZYmexxm8fvfLeN45fvjqtG1Fq78bV0//iL/+7&#10;46tHX3z1tTFZCI3u4u0oDN5H51L7ARkBUEIUpTiCj957z4E5Ygii0Dx5/qxpGudCOcpXy/lkMr5x&#10;89rOzvR3v/jVq9evru0c18uqbQO6prC6bZtwcXZ49dry/PR/+1//ly8+/+yv/vV/8z//T/9mZ1r8&#10;9d/+3cXJ6/c/+GB+cvrt19+88+DB8+fPF+cL7+LBwRFps7O/B0pfLBdVszGZ9t6dni/Gk/L4+NAF&#10;NxqPfWhTzWfpc34SJEH6Ai1aGe9iy9Ha0pocKWtqVkrdvHHrgw8+Ojy4CoAxiiIERGHcJnTJ85y3&#10;8iQ7jUeAk/GKl3wRw/W9tiUONAqSIio98lkIt9mzttS1pFNuG0VpxQylQYb2MMN2kGRoRnpRluVo&#10;NIox1nW9Xq8T2596s5DSGw3eiqcNH12qevB277bv81aXt79wqU//c8Hnf/I+WwfQ5RVC6DhNBJSG&#10;w8NDo6mGgISkIMYhHnvZkrcajz3Xg/B29jL0T4yXg4AMoCQ575ARFJKAEEsAubQbt/tLnbuvMzn+&#10;mX5tt+q7wgMAsBXmVUoBUOCYyKB923hSEhkVIXQRp2TzwFZUVmltjUkaeV9OQ7TW2lyaKIMEDi9E&#10;hPkNORnUyv7Tzk5LqybJ1ZAfi4gp9ui911oLCJFJq3WIFnrvfXDpLNbKJDxyepwxJpUo5xBRkUKK&#10;HKyyoC0BOudWq5VSikgnG3KQitQYay2Rdq5NphoiMtsYfRskckiaci9FMHRqG1m63WVURFppUlmR&#10;S+TGtRJZMKHVBQUg1Y7DjjBD+ohueor3nnty8hQaTX2PMaa8fe4Ds2l+U5uJCAgScTf25nG6Z3Ic&#10;wFaIfmjtMDtD17ArIorpoSlheDDgvyuBIpI2igTCGuThUpz6KU59TG0YMNLp0emj4RGDqKTta8j5&#10;fGNRSDqCZYDdJVwe9jn5+B2jd+jj5QgQAjKCJgUgFNkLEyATKkh6GEQAYgkoXW2n9Hew6pNF3PG5&#10;VA3CJWJiEPtBjRkC8ttt4x7kfBlJUyq5Wrjz0g4R7G5vD1EIgYR0Xrx4/vDV63nbQmYSF3SXqoAk&#10;znnm0IE4UKNGTFrUlosktRMFBMTF6ELb+qiR2KQELwQhk9ngxYwyUKiZLCGUcu2DGy9//VklWOjs&#10;2dOn4f/82ezPJi3z82cvvvzto5dPV76Z7IxvNMtmmo/O/PJ8tSq0xSB85m7kR+9kV2a1Xpw3kmE8&#10;D6242zfufPJnN2KY/h//+9/88fcP//W//Fc7mf3lL/7unR9+8NGDd3//9RfraiUSAiKQVhoyICCM&#10;0uELUKAoi7quAWA8HofAIYTValUWYzCUUn8TJAQACLWwaKMT1HsQ7CQbWZalxSUiif1kWCxEpMgQ&#10;KQHVrxdK5zyiQhLVoUgYQEIIICgoMUZgZgFCo2icW2wb0spbTa5dVXXUxuzMJjHI+fl5VVWTyURr&#10;zPO8YxTaVM65PM+998vlGhWdnLxaryskPWrKoGlTbUQiEUWJgijIzjUCIS9UOc4AW8+u83ByFAgd&#10;8FlEgNMGQkSIEEGSxqJJQ4cjSEVV/HberwCAEBIJdp4EAAUA6gefHvvoyrxQWnGQ/YN9o+3Z+XxU&#10;lrOdaYxOGWIILF3eLGIgiilmpqGDSSkWTaSJAAQFlNIghEBGGUUKhazNhYGjECrvvPfROz8/nb98&#10;+apaVzHE2Ww6nc3KUVGOR55DNs4Ojg/zST6aldOdyd7+blmWMbAwe+ePj44R6fz8FIBFPHCcjidN&#10;1bCLofXVuj06vJpnRevCbGc/K0qTZcv1+mKzuX7rBiH54AUjEohEpDRkIiLaYIRASrRGQSGlGZQx&#10;xfMXJ4hKmyx4MTZT2iLQwf6Ba/2jb77VpK5fu1kU5Xx+/uzlCxHMTJYXhTE2sjx5+gxE7t27e+/e&#10;3XfffXdxsfjdb39zfnoKwuJZmAVFCCaTyc7ODITLUXG4v5dlhgCA43Q6efTNN62rjbES+cb16/P5&#10;S+eaH/3ww48++uD2nZukybU1S2jaejIb379/dzwpX5++2tTrcpQ3bauNEpTG+9q1gGjz3GgbIocY&#10;EZVCRahQwLfeNS64QChNXRHCdDYZF0Xr2npTicjObGa03qzXVbUZjcqiyJu6WVxcjEdTAWSGEDiy&#10;mCwr8lxYxqPxqCwRpK4rALFZd9iTAq2V0RYQjLbTycwa61tnTebqerVacgzGoAgLB6MRFWQ2MybP&#10;s9HezmGRzfZ3r7x4Np+fLpBN8BB9TOFETSgc9w73UKFvnTC3TR182Nvfv33rTlmOlaaqadbV5sbt&#10;m9PdWRT20atMS6cVK8SuqKmwKG1jZK11nueKMDN2cXHR1JUyHZ2jMooUCTASoIK0PllYgAUkxZmg&#10;rz2Y8ioJKekA1to8z4Slaeq2bUJ0IhEgAqYCSAnsETmVgIltiK0PzscAIPPTedv4G1evcUTSuhjl&#10;0fO4mGmtOHofNuOxsYYgwaclAMZRYaKPVmcEBrgLXLOICLEARxQkAVWUe+sN/eJXX683erZzzWbl&#10;2dnq6ZP5/HS5OF+33gNQXpSu9SEErZUP/pNPf3x0fFA1q8XqTBkwmR5PxzHG+dkJKVSKAkRBiZBW&#10;E0Th2Ww3skwmO1eu3ajq+uuvv1qvN86H5XoTAu8fHmmVPX727OJiaYt8d3f/Yrn+7I9fXLl+c2fv&#10;6Mnz189OLn77+eOXJ+2L0/DyNK6bzMlo7czFyj17Pf/d7z9fb6r1qgou5nrEjAgUOCJhXhTBx6Z1&#10;1mYiGCP74EipyDHLs8l0Op/Pszwv8tG6rtq2bZq6yDORpm2XP/nkg49//GFbr1+/ePntV4/+xZ//&#10;xX/1X/+37//wwydPn3rX5Jmu6rWwUxIzDdXF2fzFk6v7sz/58UdHe3snr14VeX7l6PjLr76dn55f&#10;nF/s7x/u7u3Vbbu/f1TVzW9+97tHjx9PZ+PZbKIznRf62rUr051J49soASUuFgsA0dpwiAq1JhOc&#10;H5WjIiva1tVVkxcjRKtNpjBbzJvZ7PCjjz75+OOf7M4OARUzap2nhGckUlphV/YaOjd0VwA7edoR&#10;ALvX6Tjps0K7T/6JGOdlNKEDcSTwvbz9ef9vOLm3LgGQQR/t3uoguDD8S19LrwfdNaGjJ5PxZDI2&#10;RidIxTa0e/g5ESXOdwEGlCGvDLr0M9j+R4Sp6jW+mQQ4tI152/PVhf/esq4HnXt4Z9uS3Ib2pZIT&#10;giJdH9HYbDIZKYIQ4MmjJ//2b/+dUnY6mTRtCwCSCs8khRWEEFKCl0TmwMKMQBwCCiCgdKGYrmsd&#10;XLYfB8FUVIJTycNUhy7GIByT830rft+RqKR/2xDiQbOHPqqWNPvAkVPuOCanW/LKp3RIrbRF6uC4&#10;whJDBAYkssoorRUgERWZzbKMiIRjSlQPIcYYk4oNKKIQASLHtm1J4WQ6DjH0cLQuhViEOURhVtQV&#10;FKYUHN9iNhq4/QYQbLL0hnlnDgASYxBhRJVCXincmhQJZiZBFFQKCTEGrwhAwDW1d14hGK1TGXaj&#10;ldE69XFwKECKE3Z5+IBdWjQ4H7TW2lgiZW1WFCUg1k0DIsmwTBZgjBxZREAbKwLB+7QWEFFpQkJt&#10;TUKvoiIkEgAGicJASFoZrZNfBbUyxihrEKANXhGBorZxQSTPciESQB8iCyApQCKttTGklNJGac0C&#10;KcIASKSUsVZrq7VBpKEYbxptRYpjUIRKUQy+beoYAyHE4IN3aXHEgdWZmWN0ziWZ1Fpn1hKRVspo&#10;3ZmvAAgQQ4ghcIyJLwC6+gsAwhxDCN4anedZllmlKOEeEv5FKwMiMcQYAiWQLWAnliIIYLQ2WiNA&#10;smkQgCMrUooohqCVzqwVZte64IOwpDtwX4bK2kwbO5jK2NOvdJsGYpLARG2glNKamOP2PwEO7JmZ&#10;IQoAqWQWJnNIWCRKiMxAQl0evQgwIKTcUEAYaBwISQQ0qs4x1sPZLpMYOdkKKCwconc+OTUTpDvN&#10;AkK3IaTZIURrdGatIuQYEpm4ImIWYDDaCIvRoN0MswAAIABJREFU6sXzZzduXLt6bdb6mKLIhOKD&#10;RwHXeq2MNZmmhGxnoywDEOnIUaOKzAqVAkIiJ4xWWzJaKUsWFAEik45ISinP/ne//m19sTmeHO5P&#10;p6pm+4r0gmDtlTLz1fz63ZvX3ruW7Yw++NEPf/DRD3cOrnzx+y+b80qDXfnoHOxlk6LFG3Z2GMf1&#10;10u+CFqZ/KC8/uObZi9bh7pq2tMn89NHT//8w/f+9IN7v/m7v6nOT+/fvd1GZ3YmixhO6rYK0jhG&#10;oCihbevKVz4EZERUIXibZ0pZIqW11cYqpSMDIKUYJqAiUiFyiEEAtFap2HJfqQi00nmWK6URkJAU&#10;den3xhhjrACSMslihMQCoJXWqJTSRmulUsLn9qQLc4weIBJhYtESweDBmGIy3V0uVpu6DqHd3Ztl&#10;mRERIrWzszsZT4syY46AYoxuG9/UrQ9xPBkXRYEaF8sFKTw43Kvq1WqzBIS6qdebjdJaQBh8lGZ+&#10;/qoY0XSWRW4QWMSxtIkbPG3g0vEWA6QjlYBUytFQCZ8cI/soMVEvI8XILKiUBlApZVdQJdYfUoaU&#10;Vp/8xR3myEFc2wLAqCxB+OzsdDIZ7exMhGMCVwMIKhRkIk550qpHzFHsSjIRokYlLEgq6S3MCdiW&#10;jt3ERkYcIfgQXVSki6K0NosxKG1Oz05fn52enJ2drxe1b0xp9o73D68eXbl+5eadm0dHRzt7O0eH&#10;B3uH++Vo1LhakE1GRmutlFbWu6DJ5LYAIGvy6XSWZQUq1TqXFzkQrZbL4+MrCJKi4pG9SKRLzJIg&#10;CUNUCklTIvwXMM7Jl18/XCzX2uZFMWkat1pXILi/u1dX1enrk1E5Ojo6BoBN0wTPo9FEW7NaLA+P&#10;DhMiiUD96KMPb9+689vf/Pav/6+//uKPXzx++PDVq1evXrz64x//+A8///cvX75uXfP55589fPgt&#10;kcx2pkqlZG2YlOVieb5er9u2Pj66euPW9evXjz/88P279+7meda2TYweFaICIvChBVI7ezshxtP5&#10;aYgxSjTGdpxphK5tq7oJIZAyMbBwX7ftDYRYxxoqkRExMxYRXNs0dcMxGq2Dd6vFSpMal2MBcK0X&#10;QZvZzFpmDt4TYJZnEqVpW2NMWZYJY5acnSzAHd8GJcRbpkxZ5L512qAm0iYdjt5qmkzHIIKKtNJK&#10;ZQozxCw3o2fPXn/+h6/rjfcNxygS2Gg62NsTEiG0ed429fGV47PTk7ZppuNpXua5zbTSqOjO/bv/&#10;w7/572/eubWpNxerBaAAiSajtE5ZTGlpRZHkV+4rQvFqvfTedQsPWXXZKoKU8FQdtdiWdnsZb+ne&#10;7wK/igitzZijc77XrrDT1yEKcEfGKgkvE2OMIBJC8M6tVutqWbk2AODh0TEIF6ORAsuRx5Miz5Co&#10;RXBAETEIe0A2mjiyIotCMoTnAREoBGEGQSWgROz5BX/7zel6iYsL9+rk7NWrs3rtYqT5/BwBOXAM&#10;ackAETnffvTh+wfHB4vlmY9OOGqtRuPRYnFxdnaeMjEQRYBIUZYVQICoszwHoMa1rQvr9fqXv/jZ&#10;vbt3ldKr9bp1rm1aHyII1K1TitZVtarWi8WKAac7Oz//5a+evj5FnQtkkW0IWtsp2bGAEbQuyPnZ&#10;xenpuatdbnMFijlqrQBFpcJsMQKA0ZkiFTk2ba2MTjQdk8m0dS4lC5xdnKcKNOXIrlbzq1d233tw&#10;B8ULx/WyPj668u47H6xW6+fPXn715ZeJV4uIRkWJEDNC4tDW9ZNvvnZNOxmXmqit2+l0ulquP/vs&#10;M2S5fu3azu7uer35xz98Ptud3b5z++z8zIcWgPcOd65cOQKSpq1ccMYo17aJtBNAmqZNWVvGmMVi&#10;WZYjpSwzTif7WmWbjUPMPnzv448++vH9ew+szSODIq3IyIDJ6czXweiSVH/vjX/4xt+3LNXvN3//&#10;v7u2wztJZUxrNgWUvs/Mfjsa+UYMc8tA3frW5de2bdrvtCUBFP/jIsADxVRvVHbUNWl7MTbLslKE&#10;tAbn4rPnL9vGi+B6UwNIgqtA19NLwzuZZACKiIzRQ4rXdlkYuAz8AtKWEQ7bZvkb4/C9HR8s3u1P&#10;h7+dSfwGAycNHoQejZachUMtWURK4E2lkLg/pNJ5MdwhQX/TbyMwAAAhg6STM7ETQZo1vuSzHZDc&#10;l4HB/o5D+4dQ2HbG3fAr2qpTOiRPInZQoC5HrcvxE5HEYj2UcpHezNkSExZmTn+lSwBOAR8c+ovJ&#10;kiSSPiYJAMzAnNiPB/lMA0hEyvvAzOmBKTcw5eMPJCCp1DYOVYJ7wzS5RVIriSghDpPjFhP8Vath&#10;iofQNPcXbiGrhzDUkCEMb64j7LisRXp6tiH02kspYu976jX4NPtqG1hOPeRYtkitsc9T/e6a+64P&#10;K31fUrRpKzAOff729iZDNJgTVJZlWZbpnTzPETHFn7dbi1v4jiF7nHt69l6WEs5L5E0vW3f6bzvR&#10;KI1e+lWSDxhWq2CSwbi9WQ3rfXsrSx8g956778A0kkNqiOh2f+UNsNvQQdjaNrcNe2MtACQlAwF9&#10;iBIjIi4v5levHd+9e0NrRSgiMXmjWFgbraiD8GhtWWLV1CaZ7hxTTTZFqiu2pIgjRB8kslEGSQmR&#10;IHlgF9v1ZvP8yYtZOZ3lo9P5SdbS5rOz0cpMZGQAxcRyP29HbWtdORoh6ejU6qzy5+2omLYmq5tg&#10;I8iiujU+OISpvHJTM65CHcesriDu8Ov165/9/Gef//off/TuOw9uHv3m7//t6vTV9aOD+dnJP371&#10;+fPVORd5q8y6dQqMJgXIMQbPAURIFABqq5OlmuwYROwCvyEFfrv0nGHBAsh2VnnvJdHb1RCGeVFK&#10;Jau4F57O2xtjxDdwBlu7epdYy8NeJpIqIxoECj7WbWONygs7nhQ2s4r0ZrNxznvvVqu1c21aAq71&#10;2JuqUaIx2kVflEVW5ICstM6LPDK2ziujjDUmU4K8tzc+ONzRRiK3ITZIESn2Tvg3jmXBtDskCjVC&#10;RFQaEaNgQgClcwe3d1EixET5pXunP+qz+YUPLQkxh9xmIuhcQCGJnQlEpNPziEi6HTwxhnXSDsCI&#10;mOxrAArBZcqk7SdGTpCPGKNWSvqdcVNtIIerR7PxeLpYbXRhy/H4vFqeLxdn1cpmRRR+Nn/5x0df&#10;ZUU+Go2ms9m4nOiRuXPl3s7OjlLqxv3r3vuqqs5ena4vFtW6lsgrXp0vF5tlc3p6+sknn7z77v3J&#10;ZOx8s15XIrhcVnXVlHlaSEzdgZpWeCRKZ5T0IpgYrXXbtk3dnpxezBfr9x58ZGyeo9baghBH2Ns9&#10;GI1GTePa1isyZVlmWVFVlQReLBa704PlYpFn+Y0bNx4/fPKzn/3smy+/mU2mZTE2xhCiD8GQbqoK&#10;Ilerde3qV6+Cc810Ni7Lwlh1sLv3k598srs7q6r1D3/44Q/efwehIRJEYIkm0yLi2uDaVqJorQO3&#10;eZ5fv3nD+bDZ1Gen8/VibYzJjGld8K0rCtDKcmyKLKvbNoSQ57k1SlklEp1zTeVDUXCIwfnRZDwe&#10;j7Msc84tFou2rZnBWpvZfLFYtK2f7e0Kp9I+HYTJx+Cc4/V6Nt0hxLZutNZFnotICAxI6cRBBIWa&#10;JAhjluU2O0DEdTVfXJy4UBsj1lrS0bmQZbkIZ8aAKGEgo2MU14bg2bUNB53ckeuqXtfNfH4eCA6v&#10;HNLh4XQ2KcvydL1Zb5Y3r181SjPEm9dvHBzsn7w80SMzLsaKyRpiBUopRQqRGIAZEFWyapC0sbnW&#10;VNd16xxcwsYuzxV4UyncPu0QkWir4ohcHv+Y0HHeyxZj5OUBs6VydelPUZQyzJxlmYHcOXc2vwgM&#10;eUF5MSJMbH9EOGJeh2iUUqA6lZojCVBiqEVEImBAUsJxOA5RGyuQkOqKyDSNj7WLET/5+ON61T59&#10;/KxpGtQqhqitaVufFxYRm6ZBRGuy/f3D8/MTBCqyUqEe5aM2+OA9Y2QKGjFgwBgVmqZpJuVEa900&#10;TabV9Ws3lbGznZ2mabIsO7xyvFmu1qslIgIhR3n2/PlycZGNsnce3J+fn18sznb39pxrRuXIasVC&#10;Lkhb+bYKEA1BqbHWE+PrOsSNJiWQJURv27YKpNB5CCHPLSq7qaRpGm0VswohjEajdMYrQCACZOeq&#10;LFf337kznY5jjMQ0Hk0ffPQDxfbv//3PlmfnbZDQuNIaTWq5bjQBZmithch1Vf3h178+uHaNSZ9c&#10;LHKtjicl1tX+tSsGYbNY5nnGwf/0pz9958E7f/7nf/bw6TeLxVnb1kT7dV0Bcjrzlufng6QxM8dO&#10;j7l27VpTe6NVZserZWV0ubtz9N6Djz5890ez6V5uSwGJEiMLoTDLQJbTb9qQ6gf8/+Aa1C/uGVwH&#10;Fdn312A2xLhl/gHAlnmzvXKHj3pzpdvihmfhd8C98h9s+m7/Ft9APF66J7gntmVmIoUIo9Fob3/n&#10;j58/DBFjqitLl7YBSxywiGQSpYVJMZDkXOOtNI1hz+mcIgIAwN0BKN/pyD/n9Ej+O9hSr2FLXN/q&#10;9fboAQAAS5cknvKJt+4AkTkwg0gXHGbmNAXQw9TTpAw+x3R/17j0IsXQAACkKyAH29gDxBQkqZoa&#10;tzi0BmH43maLCKJmjgP/Svq0pzViwSAiCnqNEzmBCAZOJoBUdOSyru+2+MEl1jSZ1p3hEWNUOsFZ&#10;U9weASBBo6E3WmOMQ+HbwfoCQFIgie4EO0MrhDBUFUptsNYO/oLh7yClPQ8WpoqJQy3uS9ljHuZ6&#10;eDGUcRpEYliD2zp6Qlgwd5Z5+olzLssyAEgJFEPefnpiog3jvrgdbRFZbZ+kw/QNDRhO3jQIqcvU&#10;Jwz352/vU9gSyMHG474EYI8B5tUqJtQ9M6dW9f7KN/xrW0PauRpS+6mvD5xENHDCFaeRlBC6TWAw&#10;Kd+6Lfe5IUM3kRM9blpY3AFTAAGAoONcTuYER44AKnEvd0P0hqev2w765UaEvXvlDYM5zT5tgZPf&#10;EAwJkiLQiAgYQhDwpVUc8dtvniwu/uToikZRkUVAiLRARK0ARCWzDcToTJCSc0UrKxwFKDJoJT4G&#10;pUzAzvOSCrGmHhB2uG5RopAoUw37+fosk1VAGJlJvaFwsqqeGXtTbaTl1j96dPLoq+X6tcMQrCYr&#10;4Jq2iTJBPc3GMxrrvCWCyte3bt4s9vMnFw89rg539e3Z9ffvH3/72e/WF88tKaPC4fHB67B4tJgH&#10;lIP9Qx/x/PW5sEBkBFBI3NOnKzKpfuEA4hBB4cFR1TkCBuI0RBqgztLTdA8+u7fEPi2WwQUzSNr2&#10;Gh9mfPihUgrQhCAsjABGGVKJLlUih6KcKmUCS1V5Qm2NIayIsG39xcWZMYYnUNd1XhZFdrmrtG3r&#10;vc+yUVVV3reIaZnHtBcpRa5pWrfemR0qhU2zIcVEkGXGebd1hDBAquv7/df2diQi2LH19OweaX8Y&#10;DgABBFBX7pQgqXCRVkpBDJv1erlazGajvf0dAEYSRElVhhFBISGSBkIhFCDpqh1ppRURCDSNV6QJ&#10;FCktCWeBKAJKEXMCd+FytVoul2RUEHbeq0wXo9F4bwaWzhbnlGvRCAowI9AYIbahnV+czs9PTs/n&#10;r+avvnn0zbJeBQiRww8evH90fHzzxvXrN28cHx+PygIRMps1TWO0Sfujzawi9eLFqxD99WtXBXwI&#10;LZEojSF4kdRBEmBBSfQwzGh0QZS9fr2Yn6+eP3+53jR3bt+3WVaOJsxwcX7x8OG3CHB0dHSxWIYQ&#10;8qJcrVbj8WQ8HiNgZuzZ6fnB7t4nH3/6+uWrv/2bf/f40SNiLMtSk/bebzYbQNRZFqIvy2K1Wlqj&#10;SeHp6cl6s0SS9XqpCA8O9u7evXP33u07t29aa2JsQ/CDYMUYRUBrrbS2JgNAa3JAYpHpbOfjH3/y&#10;7NmzetOwSFmMldbehdgdvRRDSAdsDD7GmNQg7F2eMUbfV3hPdQizLAshpoG11oYQq7rOsjxhGBKc&#10;SWvNkZumEeYszxExnQeICIB5loOoxHSitALogThIo/Eoy0wMrqpXMTqlUCkSDkVWkFJGGREk0USW&#10;IG8qfvH0ZLmoEQyCym1uMzvbmWqjzpcL0lTmufMOReanJxcXF/fv3blx/XpVrUW4cc3DRw998Ds7&#10;s6qts9KSTmSEQNB5QQCRE7TM2KIotFbr9Xq9Xg8HYVdXKDliu/zHdE5ckrL0jtXL2EI6P7ROhTd0&#10;XdfO+e1TpDstAIa8u8v1zEKkmroRhtyW3oW29cJ8frHwzmcmz7McRES81hGxUeSIPLMHYUISJkUa&#10;USX6Lugq3OgYOUZmUaQyxNHZPLx8uUEYAeQcMERBpKquX758mQg6QghKkTCTQh/aBw/evXHzunNN&#10;UeT1pm6aRhiePn3mnDdaK6VImRBi65yiRPxsnHNGmTzPhcEoNRqVwPHw6Mgae35xcXzlmJnP5vPx&#10;qBiNR6Tp+Ytnm2ZTjoqr164dXzt6/uIxYKzXS4mubqqm2kAiyXZiVa5Q11XL3jvXLXAUxSxEGGM0&#10;SuV5YbQuipwUNk1dNTUhFmVRjkYcA4M451CBVmRyaurzG9eP7t67prUgQLWugsN7tx5UK/fZ7z9f&#10;r6voGBkmkx1EtdlsoIOBcZFlVummrqrVOjjXbjbAkWI0im7fuhkjN20TI4+nky+//PKbh1/fvHVj&#10;tjudTid5bovShui0pta33rtqsxkOJmZGJGNsjIxgtMq0zttaNmt35/aDP/3JX/7oo0/3JgcsEDkq&#10;MppSRZNEefpdM0b6Oij/Edd/ahFg+I6JktZLcoqnCFXSGHot4TI+OfzqMhqzZSAN19aD6K035U0b&#10;GKBTJrcNie+2dvvpb/4aAWCAnAOA1qYsR9YqZpjPz37+i1//8fNvADqiPu4KCEGMURs9hAIQO97a&#10;GDlw2NpG5K2nD3sX9N456Fu+1fjvmfNt9Xf7nm+NT/+UrZBav7O91esURE3ovv6JOIx5ymhN1RqS&#10;/ZAEu0OdI2JvhQYXtqVCRHC7LFYfXhuCKj4Mx9MbccvB8BiugfsH+6jpMPs8AL9BlFLmkvU3lSDq&#10;8kh7JfVScrYV0+FBl2OFmLA2PTpjiJmnyI/WWvUEQjLECZPfJ0VvABJvvA8hQXBliIgOGbnDfH03&#10;lJeuwcJMvx1Sc4fA4PBoTMH7/v6qL240nIyDCTc8y3snndx1pErbJl9/XZ6hSadP5rH0wI1hvrbl&#10;cGgGvLkepffObH8fem0qTWv3os9qfsuoG34uIs65uq6lz/fGvmjzMKfbqwl7F9twn+HOKYYcYlIA&#10;ZBhY3HKLdDehyxmRS+/R29vgtugOK3QY1aFJBJfB8EF7Ga7tpdRL3fewpm+7uvqdJxHLBQFOSSdE&#10;SisNIEQwGhWouG3Wd27fPDiYKgUIqVaWgCKFijkioIj41iGhUUlRCVqrGKNCijESklaaGUSEMGHw&#10;LRImpDgqjBwkctu2MfBms57Odq5ND/farHp8xmfCETa4vvPp7b0P91a4evHy9ePHL18/vuAN6xaU&#10;zlqjV5taar+jyn0ozCrkLSKInpqP/sf/vPzTa8zzpl2evXrxo3vvUdv88Q+/tRAykk9+8uNiZ+yt&#10;3r15HceTxabZbFy13EiI0TvnXQyRI7MAyOVe1MeBbSrV0zvItlcB4ptl27CvN4Z9DvxgSA9H3uB1&#10;2p5KAOjzdTpRvPT9cb9URURAJfJaIqMNAEQJikAgTibjclRam63Xy6Iod3f3lML1ehNjICLnXOva&#10;JIQ2N1rr1jWbajOdTiUZHCEhICABlJjZuwZJdnbHSjOLMxYFPEAUSeWvtjclTGz7AiKoEFEQiFQi&#10;JmidH4qHk+pIbREVpVh6SvlMqTiCgKju/+Ags5lSBpFA0DXtxfn5ar3Y35sdHR0SRBDWCrTCFCPr&#10;ALPQEZsjihLERM6JmiN475BUj19KeVbACIgqxaSVota5cjwio30IAXjj6odPH+fjspyMnp+9AINg&#10;kQqtC40W0QAamOxOlKE2uCY0F+uL1Wb54vXzV69fffaH3z98/Oj8/CIyG6Nslk2m07393el0hgDO&#10;t9poazOj9cVy+fDRw/v3blurErM2S2D2CWwmEFNKsNaaBYXJmhIpe/jw+fMXJ0+fvhiNdx68+/6T&#10;J8+bNjR1+/LFy/Pz88xmeV68PnkNADbL1+v13s6szEujzGq1KvLykx9/TKj+/u/+7sXzVyGETNtU&#10;vEQpbZQZjUcxBKXV7s5OXW+8a46P99erxTdff03IuTWTabmzO9udzYo8J8LW1dqSzaw2JjJzBCJl&#10;s8xYm2VFnudFMSrKUVGWIti0/sGD964cXweg9aZyrWMWra0iHUN0PiCCVipybJraeUcKc2vzLIfB&#10;jyuCAIpIK5WAdnleMPNmU2mtrTXL9ZK77FboQpcEIkBKtW3rnUsUjd7HVNjQ+4ioEFLWLIIAEREq&#10;5miMKcu8LDOB2DZ162ql1XQ8AgFDBoBiFI05Rw1sRsXO8qJpay6KaVW3dd2EEIoyv37jRlZkjWs0&#10;UYxhMsqXy/P1anXn9s13333HWrNerXz0k+n46PioLMvxZFy1G0xJQAKkDCCyYMprSjZblmWo1GK5&#10;rOqGVOISwj47ArrswbQee1/19m4jkg7LQZmhVKFNBJqmiTEgJZhTYIm9etHl4w0efRHRSotAXbVt&#10;G9qNe/16Lkx7e/vratM0bVsHRFKUEpraECtjAqkg3CACMELPca0UASZFBAF1ZAlBhJWw1mqyWcrF&#10;uZdYhKhiIER9ejJfrVbrqkrqKYDEKETEIjGGd9595/qNq03TENFysTw5OY0unJ2eKVJZXhR5aawF&#10;JEWktc2yTJNp6lqhKvLCKlMUuTXaGru7u3fl6tXT16fPnz31ztk829/f1UY712aFLUeFDx4J//TP&#10;Pn3x/FGe0cH+xBhuN2fz+cvz0/nL58+rZYugiqz0jWuaGgHKwsYQFRoRQIIYo1aUZZlgp0i3bbNc&#10;rbLMHhweZHneNK3zwfnWGj0a5VkOhO72nePZLGdxwtzWHjlrN/zN14/nry/yrGwbh0B5lo+nU60N&#10;Qcq8DiAcvM+Mjr4F9oTCziH7o90dIv346eMss6fzUxd8VmTPXjyvmjVLvH7zal5mbds4XyNC2zSK&#10;qKoq6oB8GIMoZRRZEKXJlsV0swqZHX/0/k/+s3/xL+/ffb+wkxA5oaIScw10wJzvtVtx6+9/6PWf&#10;oAEMb2L8cMv6esuiSIbMtj4x/LZTKehtE/fNm8NgI3+vVgEwRFPevt5q2OUL7MKY6Q0AEGBIuV4A&#10;iJRlubVWGJrGffnVN48fPUdUSCrGyNLFkDFx0F/aY0mD5xhDysPGrhcpoN2dd0ndBehD3JLQhTC0&#10;ZLC7vrc739uvt0a1+7tdwqQHuMClTtNNjkjiTus0sMH0HSauc1Amay2lfqX5FYCUQMJsVOfvSKEP&#10;gL6sR6IFZmYR7I0xEWmdG2YZ37RCBxHalqUu9t5RIsHANtyXIGIAwJR2yTFyEEkJw8mGV0O8mrdI&#10;gLfth6S9JaU0JVgiKUwFBPESUotdkzuOSexxkkmbjDF67yDFwwASrS4i6K4EPWmVlCLTMQF0UtD/&#10;65GVipQIKFKp3mb3fUBrrNZGBqsf+t4JbIMze/MPAbDLxX0TH8vMaUxwi9hssH63JAp60QXmqBRp&#10;rZhjmv9ta234FWyZnbJleENv6A5zuj0LwwrqbEiFShECJUN3e7IGmU8CkIRtIKySLU/KcDfsrXTe&#10;iop3RgdzR1/UJVJd3p96WAcOHNdqa4nxGyyFb63E7Qa8ZW8PfVGott6/5E1gjlv/faOpA2v6MGjD&#10;akqxk6H8lQg3rkpQBmYGQeYIIoSgFJ6fnV69enzr1nVrIIGfJbm0AGMIwqKFXOti67VWmsg3DgQl&#10;ilYmOu+d10qHGLVWadUnVs4oARE0aQFBUuv1ZrWu5mdnrUTycqRGq5dLqmxWjFeq3v/gCtyijanf&#10;+cGHn3z8Zx/d+9FYjWHl18vKkW7akKHdt9MdplEDu6pomk2l2nwPRof87cuvTl8/HSvz0Z13fvsP&#10;/9BWF/VmcevalSs/fP/bb784vnenOD54tVh9++zVal1HFyBIDD4EH2OMDL1QpMVmtDYJbDvUVE78&#10;fMmgTatDa02XRbwBEQdDF/tdbvh+YltI339LHtJ5AX2sK4W7OsGWVIe+80UmaoIkvD0Rs4ToDw4O&#10;rbUXFxfn8zPhiNCRqngf2rap67puagAwmU0HWeud8+1oNAIArZUItG0rIsaY0Lr16iJGt7s3HY2t&#10;UqyNIIUQm8iOFCQ8NvQUFIzQp7YLYCpyQKRIQEKIm6qOl3W5FQIRKFTUIaGBEChlgyQbVt177xCB&#10;YoAYAjL74Ou6ahq3szO+cfMaIYfYGkNKJboIFJGucrKIAkABlXKygbTSMbAIgqA2OtUY6lBWKW9Y&#10;oKvFiUhGK6OBCBRUvn01f1VOR2JxvroAS8pqVWgyCg3aMi+nI4YYIDauFmIyRAbb2CZmWwHe1JvV&#10;ZnV2cTE/P1sulyfzk7ppVutl0zTrav365KRxLgT/+uTVzmxajjJtQMQBBETQWkf2XaEOEq0NCyAa&#10;o8sQ1K9++Y/PX54sltXNW3evXbv185//+smz5ycnp03VXLl6ZVSOzs7mr16/yvMcSTVNs7uz07bN&#10;4mJZluWnn/yk3lS/+uWvN6tKk/YuBhebpmHfZXW2TUuEIfjj48PxZHx6epJlRilwvrl+/crde7eP&#10;jg5tplzbhOCVovG4HE9GaZez1pZFmapBICQ+3lKRrusGQRljXr16TUrfunV3f3+/KMv1uj6/WMQY&#10;EJVzAUkRUQgcgwfEjhYJRCttjcnzPPlih+Xkg/feG2NHo5FSumka772x1vsuFk1IRptEl2KMMVqz&#10;SAxBAFJpCucccyTUgECYmP1YKU2KUokFRDBajUejPLMskZkVklbWKKPICKuk+iPb3d0r/zd379Uk&#10;SZKcCaqqESdBMiN5VlWz6p5pMoMBHwDsy19XAAAgAElEQVSLpXdYyInsw4nsvdzD/WAACyrAkJ4Z&#10;dE8Xy0oe1IkR1X0wd0/P6h4cEznBXkhLdWZkhLu5mZqpfsq+p0+eZ2aaZdPVciMsSikkODg8OD49&#10;Jk2ayBhyzS74dlKWe/PZyfHx+elx69vtdlWUpVZ08fbi8vICNUAiYEfoKCWk87RjSjIzJjKvVquu&#10;WLdT7YOm6WI1vUky0kaQ2kimCquU+qWISGujtWaWuq7TNZNG6RVVitjISLlIml4R2Ky3d7f30XEI&#10;TKgRcW+x2Gy2X/7sFy9evo6RjbHe7xhqbVplvHCLCMyIklrAAxGmayMqAQo+mWdKqYLFrlexbZWx&#10;c4KcQCvStswAUZEWhFQS4rwXEIXIHD788P2Pn3+8Wq9jjOv15vLyQlhiDGU5yaxlARaZTWd7+wcc&#10;Jbk8BYSQjDFGmyyzRhljjVF6PpvtzeZ1tbt8e1mU9v333isKu92tj4+PszK/ubtZrZd7i+l6eXl0&#10;UH7+6fPT49nJyezZ06Pjg73SGonsGwdBADCGSCJEFDxrZUQg1b1ARw3CTVNrbbz3q82qLIvjkxNC&#10;jBwVUV7k+/uz/cV0Vy0Xh/n500VRkkK2xrR1ZK+v39798stf392usizXpFrnvQ9Pnzw9Oj5e3i+d&#10;awnRNe1kUioA71sUUQi+qdi7PLO1a99cXBweHTZNtd5uP/rko6rarLYrUnD25CSEsN7cI4qxKkSv&#10;jWqamkhpbVwbnQtaZUpl1pRlsReDmk0P/uSP/tO//dP/9PT8Q6PK1keJyWbSSV2NDTL47tf/2AB4&#10;DLcGADZESMZ/op6tdIgGjy2Dzox4DJhhZFOO7/ntYQzW9rcB8PgK72Jg5OE+w5X7iGZaR8oym2UF&#10;AihlL95e/eynv6rqtnPPkxlYixLI6Y4M7jNQdOrOQ2qcaN0zNIxG9S/NsMi3Hmn0p2G63nnkMSwZ&#10;7Od09+GC/beGCHA/tnQAoxo7LFJtcOokSInTPEakBxZZQWBmTR0H7NBfV43yV/t+qg+UrTySk3fw&#10;0oAZhsAg982Kh78ONatdSwjpMjEhQXJgpSjd5NuCNIwKRvFqGIl09y1MnM/wMEtpVMwxRtPnJw9i&#10;n7KUnXMAkOLD0DlHYIhCj4EKjBhuHsPOYcs8kGf2qJWG2aC+8D7B1yGEKw8h7kcp8cOTpjettcMA&#10;YNTjegwdh0uNlynlvmEfKxvm7cHEF5HHtLrD4qbEwOGaQ143jnD7MFSOXbtp1TMbDY+QZiPLshij&#10;cy59IHElvIM/hykdpAtHTrQEgNNWwG+9BoHpJlyN5uHx1hx/fny7d/Dq8I6IpGrbd17DBdOvvTXS&#10;fX18tWFuh1+TUPX7JYbokQCkY7dOrI5Rgta4qzanp4c/+MEnRQ4C0PXsJJQYIbIGEh/evHj5+sVL&#10;q0xZTiFGBagEiGV1d3/19rJ1bjafq54NWwBTPEYplepsrbF3y7v1ZgtarartfDrfm07arW/voG38&#10;9GDy7A8+0efUYFNXdVuHm7frl//8ene73lW+AaqboCErRM095C0XDhFY7+Vvd5eVqdCEdrM921vs&#10;3t5dfP1N22ysxn/77/4UJG6Dm5ye/vT1q7/7xT/fbapd1XLLIbjYuhg5SJQuOV2Z7mUTgIdE0Mis&#10;lE4Tm/6cxFIpNQDgIYNjKAlO71ibLpVOfcrzbPjYeHenJX1oL9eLqNG6i9f3LQwTDQEAurYlwiy3&#10;3vvIvKvqzWpzeny0225Xq5VS6uDgoJwUzrmq2rGIMSYv8hB81VZJjogwBGeMIVLJ+gWQarvd7lZF&#10;aU7PDowRhpZUTAXAaT7eOTbToZiCGEBIqFLoh1m8d1XdPhzLXelE31YCFSYedEFIABhBG5MBAIcY&#10;PAQO3ru68vUOml2jUQsoZiYyRBCi79ytyCCQyhkQMFFAaiSN1MYILM63WmsAJGsAUio5xlRaiRg5&#10;aqtCYCYh4jaGnW+osNfbe7cMKjfiPAtSprSyUYIL/m59l1zckVgpZTIjIpnKCJQ0MdNZ8JzqG4w2&#10;tsgicmiDIqpDs7pdhtZFCUqpcjppvXcxcIhAoElFDiBRYkCVPNBJRJQizVHqul2vdwhmb35weHhc&#10;7Zqqqi8ur8uy/OLTz+azRVNVMUpRTIpiEqNYmyeh2W63P/7xj0Hgr//6r10TrLXTfApCW9wQUUYm&#10;xqjIONcYYza79Xa7/eTsw81qulrdHx7t//Zv/fCT7304mZSIEr0TkbIstSalMLQOBQtbWGtj5KZp&#10;CLXJsxgjM0iMwrhrdgA0nc5ns9nt/V05mf3u7//h++89//u///uf/tNP7tabSZ5pEBdC9J5A5tOJ&#10;ADSuFRFkLIoiM5oQmdnHwNWmbnYgVBRFCA6AJ9PSWF01bTqRY3BVCKnNlTKamUMErexkMgkhcPAR&#10;sWpbZp7vH7TcKqOttQopSurJqa3GyC60AQnzbH5+ZvM8v75501TrwmYcxegMtACjgIpCiGo22zs6&#10;Pbm7/6ZqWxIgZTbb6ubmZnYw259NXW6cq5a3F0S4tz+N3L65eAHsXF1V283+4X5wnlu/3Nyb6WGZ&#10;T0grzxGAJHXmJhIGpbVSRgSdb51zj/XioCEe3hnrj0Hx92ryIfkwvel9GEoTh2y6weTqOpLIQ12H&#10;iMTIKXO+mE+Ojha7bfvixYtn+P7d3d03L75eLXf3t0uUHx4dKtVGa9kYQQGtUICEMDILAnYZMSk0&#10;0PmzNZHWFBiEndaRAJXKjMbtrq2abYQ4nU+yLFvCOsaoFIkIIzDQrm5MVngfSYkmk+nSt60GJUFi&#10;jETKKlrsHdiyiEHW2y0La1IhhPV67erm/v4WWRaLRWObN68uZpPi/fffBxYWb60FCGkrueiKohDk&#10;f/iHv5tmXOYTBTXKejELHz459h/R3fMnVWX/4R+++vnPL1zNoY0IOgISZsKoEGJkks66ynKbOsQQ&#10;UZZlk8lEKeV9sNaKRKXQatXWm+369pPvfTwpFKEzVilQzjV31xt0uTUZUV3tmrIotLW73Q6NPT17&#10;cnv5tgLmpmoaV9W1R7BGq5SV5VpigeDnWfbpB+/ZabnaLNuoFvPJx5989NXLXz9770mMIUY/nZbW&#10;GucbEdlu18qqGKMWaZomBpoUBUSrdFFt5aMPP/o3P/53n37/B9NiIaARCBmzLE/Fk0Q6pSNKIiOS&#10;sSL5/0n1L4zg/dhWhsckmUNICgCIuiYig/pPZn23y76VSQijfEXoUh8f6hLTa9ihIokB+TsGOXwS&#10;H0ePH3+g86UNdjZ0IBNAIM/NbDbxvvXeW0tdb6T+kLHWikhMg+tLACGCMoREIig9NsfHnG0AQCn7&#10;MR0yjwf2jjX8XX8aCkDG8/Awe0Q0RKelb248xBoHnZvqXQEERAEIIiMJkvR1sNgDHk4Of0BgTkVL&#10;kHR3OjZddGlxmTkmqi1FA1ZJSKPrTi4AANZa7IFoushQ4cl966wBtIgIkYqRRYBI9a13MbHFEgVG&#10;EhGCJCECzABCpNOOkxEMG990jFsGRN2D8AjRMwelDKMERJGolEmJ7sPAoK/4xb62WSkVQoghEFEK&#10;8wBAjKJ1XyhOXZ58eur0CN9e4mRtp+rf8RQNN+2Llql/BKK+phcgcR0h9y2138HYSqkUWaU++Xl4&#10;/PQa5gdGuzhdrZ/PxOaVHCUCkLx+I6dM10UbU9ucpIuZgbELKYlICBxj4t2hwfcxxJHSJFuTq555&#10;azw8HFEfD8HtofhZej/LeMuMPzyIQWQP33X4YOKLHiV7d/+mWt8Ryk0/DNWhw0XGv0JftD/C1V2D&#10;9LEsAQCRGqPcQTJTi6ax9NLo9c4dESEzfZNzUgm7KVQAAUCyrFguly4AIzAAEYgQsiAoEAh1i4Hr&#10;1e7lL76Wqj0opsYaYHRts63r+6ubm5sbTVojiUCKTYIiUCQigITiBUAhnp2d/eNPf/b25vZmvT45&#10;ObtZEH++N1mr+794ubms9/9WzfUED/xNvbyvXr15s7m72WaiisUcVBHErpZNBBa0eZ7hDq02vg1X&#10;X7/R51g+s2pri+nk4uuvS5NbIz/4nR/AJBPik2dP/vrnP3ux3gmj93G93mpR4iPECJGpy/1BJEz4&#10;dmhhNQhGCpNIT8E1uHQH9DveKdh3fFSqQ8uDKpTHDotOSREhwfidYfW7MI9SpHoXEoBWioymoEN0&#10;6IFFr1atzWhxcK513FVhu90hkc0zY02WF4LkXbPb7fIyAwAXXZZlWZYxc2qFR6QKmzFzYtS0mTo9&#10;O5zvTQBbH1ggCHgAr/puc3349ztc0mm0SBRCbIMfzqJu1wMk1gdMPa8AU/4zA5AAA2iQFJWiEKL3&#10;7BofXAwBui5eXTLSYN9HBCABTFTUwkkPE0iaL+dcDNg0tTEWCDOdOI6jAojsSSMht96TVnaSBR+j&#10;xJbjullFDXfre9HU+JYBwKAA1L5mBCTRmYbIMUbSGKKXKEikrVKoG+8hA5HYRg9R5SYri0KUVOtK&#10;E0UfXOPb0EZgrc3z58/Pn53nua7qe2WiJvDegyKlVHJMpzVHUIRaRJq6ffrkPZ2tbu/WzHB1datV&#10;XhSTp0+fffTRxzc3V7c3V4eHBweHx0qpTbVL3hdr7Z/8yZ9st9tqVW82m9KUSikQKIpic79u2zYv&#10;LTMLdiRyhHh/f980Z2dnZyE2i6P99z94Mp0WAhERrNUhBKWBOYTokaEocq1NcrNltgCgEIK1OUdR&#10;Su/N8xBSB508z/M8mwCQUurDjz/cO9g7Ojr4u7/7h4vXbyL7SVGGGFFiG7xGQhST2bptvfd5ns9m&#10;s0Qm7F3jnJtO5s655EAJoS7LMivK+/v75O+M0fmNV0rNZjNCBZFJcVs3aZcmmsQY493NlSJji3I6&#10;LbU1A5+h1oSosmzC7LxriPSkPIj7WJmSYxt8k9mMUHwICDZG3NVulsvJ8enF6yUitk2jFGlDLrBR&#10;mpmKojAG9xaLu7vrxrX7esoclsu79Xq52+0kxDevXwX2rCOBssYoraNvOSbvm5AQi6i+gihNtXpM&#10;Ljpsvx4Qy2D5jXXYY33Qb8ze1Z20bDp00lGl1KiP9OiLKbtsf3+fI87z/baNl5eX33zzzbbe1nWd&#10;jsWbm9v1pj5Y7G/W9XQPXADdES0KAIlEZuEuIZaEkZklRGAkDcwhL/R0bsp18JH3ixnK9G65w1vY&#10;1lUUsbnZW8y11tVme3dzW07yGGNdt9ZmMQqRsjafTueu2a7cZrtZmTI/OT23k2K2OAhRrF5pUiyo&#10;rIlR0gysl6sYwvL2rm1bYCmteXJ++umnn0p0rqnXm2W13W2qVZZl8/l8Oi0366v73eqTDxYK2kKH&#10;GCqJIF5KS9G13//4wKB8/c3Ny2/uWAoUo8gQpHhFUs/RGDOdTp3TqcnEfD4/ODiy1u52u1SZv9ls&#10;7u7bze5KW39wsIfUVPX6ZHLc7GokWK/uVZzVdb3dVq3xs9kMSNdts9rsTJE//eDDerO6fv3Se9/6&#10;EBFCCLvdriiKPLcAXK3XkuV7k0kAIWFhf/H6xdmT03xmi3lZVVukOJ/PfGiXyyURGGMMwDY0IXDb&#10;Bk0To2ehBQ7ZF5//zu//3h//6Ae/HTxEJkT0IeRZ7oNXSiFCjDFC7AQ4hrFZOQ5T/qbon3xX0Fge&#10;4Mq/lhf3AZkBx8oID8No06V3huhvgjdD1uKYLnWAPWOTEXoLslfJD+/AaLMPE/rtswIeh33+hVc6&#10;T6AngEEEQFAKrNLMbIzJ87yu2gAOQXW5NnHcHilZ7QLQ1YANx9PY9h1G8mihv2t44zNt/OF3ngVH&#10;bojxh4evDAvx7k0fXYWHDxIRoghDjwFSJa0AQNYBV6K+b3+y4VIFHfSRW0Tsytker1SMEVgQUeJ3&#10;jGSYq8GsH94faDnTENPPWZa1bZs+1UExkVSdmJZvjA3e8afAYxENIYwLPvsrpAK3obtVF+GRHl9R&#10;lyjbZTdYawGkruu2iePBM3MIPJjOvXR1TaHGW2bYBUPF74DEhtD6ECwdf4t7XuU46o4GvSalvi1z&#10;7JmlxsKQJiHND47WFPEhzk+9TTze1DByeIkMrp40pIdxDkhgmA3uSX0HZwf1+e1DUujgLxuPVms9&#10;DMx7nz6T1k4p1TRNimyPt0P6dWxFDMY6M4fg0yk27NA0vEFy0lcopVKOzr2xxKZrDsfgMEvf/sy3&#10;N+B4L48nfzw5OOJvHwY2uOrGkty/I8wSQktojCGgJEsp6i6AeHN3v93sZrMJKTYKEKjaVpNyDij3&#10;q/XR4dFnH39vc3PvKrdbb6aLfRCpVpvb5f12vVFI58cnKRTIkRnTlRGQBURrTUCOw2J/z0WXTfMJ&#10;8XW13G4qXDd/cPLJ0fsH7pvLq1+91E/PTF7koI8OSjDzEC8vbt7mSoE2ICIotWtv6mZPTycwnWd5&#10;EDnM9vdhyltf+MwtGwPERM+//+n+8eLy7dv88LAmfbve7dqYF1O1bmOMmvrUVyIUBIiAJPjgBxlm&#10;VVFX0zs4X5J7CABi9O+cn8Nm6aVRxtoKEY1RQ0BeRo4SFBgkfJBSRIwYiMjmGZLuHGSkiMi1weQF&#10;13Gz3thMkcojc+vk/u6qbbgoZjHQ24ub2Ty3WTadTu/v25QlmuWGPYfoFBAzo6aqqoSxbVtS4ENo&#10;mopUzHPjfa1tJMVEDAQhxBADof5OEX14Ezuxi6kP0SghvEeuiEAAD6VPAEjp0BBQHzw/yrN8UpSb&#10;9co1rYDE6Jsm7O+Z73/6nCjG0E4nRQitVpj4hFW6pESDiCBKQJHSykqEunJV3VR1A6j29vYZWAgh&#10;ud4VARIQEFEUiRwZIQIH5rfXbxvvHAcfvRCQIiRkiV0j0xhd8K1zgWMnQcMTgqS0SlIkJIJAmpAw&#10;y+1sNgGSxrWXV5eXV7ssh88//+y995+1TQUYJ1ODJKnwOiVGphqeLLORxdqSGRVlq9XOe9KmQNR5&#10;OeVId/crJPXJJ98zyvzN3/zN7c3NyclxXhTWZj7GLLPTSfn06dM8K7788ksCdXd3NytnMfJ2vW3q&#10;tqka5xywGGMEGIm898aSd83Tp+dHx4vj48Oz85M8NwIxRk8EWW5ns+l8PlVIeZYVWR5DbBsXfBQG&#10;YURAo63RNnFYE1FKOW6aGpFm87mAON8qRYuDxYcffrA43Gf2b968RgSlSBsdvK+bGpDyLNda+RBa&#10;5yKzMmSsSRZH61qBPjIJQoTaGCIqMuudQyJjdNvUrWuMNlopBNFaScqBEUQAjhEQnHeAohRNylKY&#10;FaHzPjHuEmlAZBYQ0jory9mkmHGIKBQ8IBhCzRGJ8uBgf360vzh+e3H9+tVF27RlWYQQBePh4f7N&#10;3dX9/a1A2G5X3tXVbrO/v3d4eAAIrW+VoizLNts1Et3cXi9ODk/Pz/Oi5MhKGQZkkJR8p4xOTfyr&#10;qnHOh+iVUtCRLgxw4lETrOSVl1GynwiEEPvGlUKUmhjFtnUjgyaddCG5mVL0AkBS0QH0JW7WmESs&#10;ndsiRs7zoiwnB0cHV1dXNsvqpjk+PP393/tdRRJjZbN2cVgItxIdoVZEHIMxWli6MmwhFoiBozAi&#10;aWUBCEA1LtR129ROm8z5CApRK5tlxtisyA4PD7XRu+2mbhql6PDw4NPPvr+rqt1u9+rlqxDD3nwm&#10;gCkHU5AWB4eu9XXb7C8OBMTabFpOrLbB++12W1eVNbl3PrdWIU4n5WRSLq9vm6ZyTS0xbtYrJKir&#10;ShHOp9OyMKVmTc5q9u1qVhr2lQTn2t3t9eVif/L02enR0cIotVlv1svdpJg2TWOMQQRmLoo8FX7v&#10;dtumaQ4PD86enE2nUx9clmXVrtqsN02zzXMN4N7/4PTZs0ORmsgrBRxFosKov/716zevrpjFGFuU&#10;+Xa7Vppubm/Ozk6m00nTVIvF4vrmcrVaK6UAMXA02gjArqqVUggUY0SNt8u72jXzw8Vqu5zMJzbT&#10;rWtCdKkRGjNHHwWEmb3zVpfewbQ4sHrO0f74D/7D//Jn/+X9p8+NKhFTsQlCivqh7ih4u8KGTrE9&#10;tm9oKN77tkYZTJnvMmjgXxsAHpt38F1JgPD4WdIjDyELHCENGLO5IKbEziH7cUjy7AyF+GBlDpE0&#10;6rrHfreJ+V2jHxhNEBG79GDB1LeZiJRRSunJZEoEMcDl5e3f/O0/1ruWlEIkUjrVaKUc6k7XPxg0&#10;IMIdR0rHeJyuL8Mj90v7kISS8ncHsXlnPsdT3UvUt1wA/evBj/CIBmkcLewmIcWt07+pmpQIlSKl&#10;CFPdYJ9jzBwJkVRX7+e9AxBC8K4FYUUqRg4h5FmWNlECJ2lUAzjEhOsQIsfhWYZ1xx6wpbCniCRW&#10;reR6oC7hucslTogu9Tit69oaIyLBuxT5lD5EnEDjUOeSABUiJo/5eHgowLFrhtTJYirmjiHVTyb9&#10;ZY0GgeB9ambTQ7UUjwWlKIExrZJXKDE2pUUc732UvtIvVZsrpVPBRfqTMRY6cmMBSPXY1Add0hJA&#10;unhf3txhJyJK9IGDmKX4T0KbTdOkfLH0fuyZb8dr0e+gVPnch2tBQvDpHeqJA7U21loaNXbWWg1f&#10;6RpjgEQOLBEJVB9sC9ELsDbKGJ3CQ0pRSnd3zvWQI6aLQ1+8PQ51AkAKeMAI8A/51QPAHh9W0sf0&#10;pI+dJsFAejiyhuyDdOAMb4qI1tpqDaMa40FiZRRtHkL0Y3Q0vNOLVWTmYd8+nAAi3vvEvxhCd6wN&#10;nYeTg2OMpYcs3GF3p3hmjNG5VilMyb0psU6nU5QEkZ2rAcL52cHz56dIwuwQ+OryenV3H52vq8pt&#10;d03dEFJd1wi0WByA0sLSONe27vT0bG9/j/KsbRuljTYmMDvvhEUhAPP9/Z33jkW+evFivdtRnrV1&#10;q+o42+EPJu/Z2yrerDbLG8m42C+gwKOnp5/9x39/dnjyzVcXwkZAb6tmtVsDcBajcjzDTDP5thFx&#10;8/289WsfqqZZ1c3GZHR4fhiterO8Xwn889XddeVWHh3Yu/vtZlMZbb33kJJYJCIRGSUAeWa1MtZm&#10;qTEqUeex6UsnuCfCDMmPFkKIHJJ9KCze+6ZpEtTcbre73bauK+8dc0xZh0NLsiHAmwTVd91/H0mO&#10;iAQfYvQ+eOdaTqxvCDEGlYjHYgBCFo4iiEoh1dV2UuT7i8VkOmGJTdsQwWw6ybKsaeqiLPIik9SU&#10;IoSUcquUcr5FBO/bGL3N1Nn54cnpAakg4AE9ixMI2BPuonTZSZ1Z3VX+IzOjUunUatu2bltmTuV8&#10;RFq63a+7jvoCBIojIKBWOmnKLMt0VVXGGIUYoxBpRYTCgJ4ZUiB0OKAFYjKogAiF09mEUQiFCAyp&#10;tm2DZ2ZRYIRRofYxCqOgYAo6p+lGAEh0HuJjrH3TOEeZQWUEITKrlD7anxoMo94D8LDhuzNFAaBE&#10;CcwCmpii6CikRKSYF01TKYt7B/DFb3325NnperVc3t9+8dnHbbsKsZoUxgfWpLz3pDpOCWQQDiKE&#10;iE3jlsvlZH58dGRUVmzW9XQ6PT1/kmfFz3/25cXF5bQs7u9Xy9XGWLV3sFguV4f7i7354pdf/nK9&#10;Xp8cne/t7e229W69uX57Z43RpK21MXQd8Jmj802WT0hxCMEYc3i40DmJBBApiqwoc2MMpUg1MAB4&#10;70PoujQLI6JXyhD5BL2MMbtdaJoGAJbLpSAo06UMNe1mtSWrzemTw//5z/+jgPvZT34KaJXOooTG&#10;OyS6Wy1nZTGdTlP3nevr68VisT+bTyaT3W632+2I2v39/RjjdrvdWxwuFgvXNETkQkjqHAB223Vd&#10;m6Io8mQxAIIEzx3Y0xqBfVNttkZlWWa0ZfAxxhCYCIg0QsaxJSJjKC+LzOS7zf16vfK+TdIjolDZ&#10;uvUXr7/6xS9+mSJs3nsA2e12FxcXWam2223Tbi8u3nhX2Tyr22a13ZwcHhlr3Wo1mRaV297d37+9&#10;unyv+uj6+lpbE4VJ2xACCxMoGuWJpaaava0IYwUwaLVvW4HS1T496Cfom3aMj6ThW9/26Y7TqhEp&#10;pc0XRbG527atPzt78umnn/7q619V1Xa93joXbWaWy6UxcbvbRtwuDuZlYUNoskw711iF3nujrPAD&#10;MEASFQVBAENmUR8UgKbI4+1tBKmJoCgylWUAEAIDS5YVZZmXZf6LX/zq+vKi9Q4RvQ/L5fqbF68y&#10;S9PpB/P5/Pj05MWrl03bvnr1qnG+mE1N3dzd3UUGZt5uqyT/qVM0Rg7ORR9Wzq1ub1xVl4V9/vzD&#10;xcHMnp9XzTbLstV25VsH0iwm06fnx1a3HFpXO6NEYqg360mpyjLYLJSTPaMphLBdflNX9xJTNpok&#10;OzXGqDSJ4MHBwenpaT7N27atqirGuFqtdrstS4M0tbk+Pz+fzsqbuxskbts6tDSbH99fuZcvv5kV&#10;Rx9/9HkIfHtzVde11Ugo//TTn/zwi8+ZqJxNPvns83/+8ueb3W5Pl3leOADvPZFqnFcRdJljS2dH&#10;h+s3dVtvt25XLArNREo0oogkfZa4mK7vbj768OPXr269A9aGsPiz/+nPf/yHf3q4f4xomjbEGK02&#10;KbMxxvg4pDsGKo/iePCbX8Nn8FvFw4P8/4/7SltseK4hMJV2OvbV+IPJmOf5OLCcmm0OKS3jaB50&#10;tXx6POH/L8bZ1RP60IYQEZXSMJ1NJtNiudxyF/JITI8pw/jdcG53/vRWKQAI4GDyYh9AQEToud+J&#10;6HGq/MNTfNuOx3e9Ku+++RsE7zvCv2OMjanGClKCbtCk0wMMZyMzS/RKFcxdsCshzAQYMMgANZPV&#10;nqhExoERGXXohccCPx7YcCynssbeFfIoWXH4cLoRj2osU8a3MWYozx5fdujaOgDdRImnSb1jmHae&#10;mq7q1YlImhxFZrg7j3K2h6+nxxlukZJXeRQ+HX5IcGVIghj2CDNbawdVNTwFjdpcDUBoPJMjJdjN&#10;NvdlrtJTKA1XG0vj8NTDXcYXpJ7vd4wtk4+lruthAD3dFDOzMZRimEPMOX1xICAcskmHMSTtPPg4&#10;0juKujrMVF+dHmec6vywy0aeuB13lmsAACAASURBVPHeGcQpudK4r6dNaxQfa//h68MY0lMgImHH&#10;3vyOnMT+7EpH01iSuc/oHsYwTKkXGGraZZSjnhwoQxwbegLqdC6Nt/mArAYMnMZvjFEKqcs/VTJO&#10;llYZMBTllHl7cXWNBCFIpk3r6+l85ttQ5GVmrQFa3d5NZtPWu7ptfPBmNrEcw3UEreZ7e2o2E9ca&#10;Y1hkvVmvd5XSem8+R+yi8UVRREW5tWWZ5/N9dIAXVViuGnP7wQdH/OZm2yIrzPMy20cy8Ppnf/9P&#10;//hrHx2qIrrofCvaoyHICl+rtQ85Ba2AoodmG/xSz73K4fru9r2nzzBXrcTjDz78219+fdvw7OlH&#10;wNnLu/XydjnNJ9x1a+/dpoiGVHJUGZ2N5V91nfxxOGQeFhqYFMYICfdy7AQj+VwGCTfGFEWRZYWI&#10;pPkfpGVwQpF6cOhg76wBAOBID4nHDABRAACyLGMWpVTK0AFI2Fgms0NDbV7qzLLNdIg7EBdiNZvN&#10;skxV7a5pGqWQSKfSOaVV0p55bkXyXbWeTLO9/SlSEIgAASAAxj4zHzrq4l5rDFuJWYRQoWZm4S5f&#10;Q/iRV2jsjE0dedJf0/mQZVme5zq530gIEafTqUDYhpYEog+p34+1FjgoFOGoNPVNIxiBURAJSEij&#10;BgbvozBxJASqa+d9lC7u3HHcPwxdRIAJFYu0wXck2QpAkHoa3gQcEBCYgTGN8CGNu+tCxKSAOQoI&#10;EIJIBG65ZeSJLa3O9o/353s/MEo///iDXbX+5puvT44P27bOc4veheABuG2DiJDSnQ0ESiQx+EHT&#10;VMMJnmUZzLQgzfcXt7e3X3/9dV3Xi735er1erlbPnz9fLTd5kT19+vTq6urt27fUEy1U0CDiZDIR&#10;ZoggEpk5IBCjMWY2m9zd3RweHywO91kCkhijqroypADAOed9mxvrpFFKORcyk4XQqeTOiyCOmZXR&#10;qRmvou74W++WTdOUk8zHLgIpEO+XNaLkWfZ7f/QjZeHq4vL68ibT2WxvGlxcV7vAHhTtz+ZFWdbV&#10;9m55z8z7+/uz2UxEdrvddrs2JlNK+dDe3F7Nylme58r7GKMxOjnCgRRHH9lba1MUA6Dr8kdEAtI6&#10;jxsB2ENEiQEY6qrlCFmWEZnU7TMGRkKCopwQYL7drV3d+OAJIbeWGV6+ufjmxQsi8r4V4dl80raN&#10;9/5k78BFJ+LzSelDa/O8qpv75erg4FAIU0Jvlueb3TrGMJvNmNk5R9YIQjqnBr2Y6Gq9a4SD1hql&#10;4+0cpAL7ZMXBuHlQ2J199sCfkfRa0r4huNRoMe2LlICAiAA8lGg+siGAW+cLQ5PppF5X290mhDd1&#10;s7u+vj46Onry5Jl3vDdd7Opqbuyu9rvq/uwsLycFS50Su1Fpjl2xTccEyxERkAQpCvvgdqhhPi9s&#10;VgK59corT5E5zwpEFAYiym1BRIeHCx9D3Wy2dVXVdWQmrZTRPobbu2VRZifnT6brzdxmbfR+vZlM&#10;pqvN5vb2Vmmb1H/isSiy3FUtIqZTpcxzTUjl9Ohw//jwSBso86KuNnc3t4Kc7c+F+ebmrcHmi88/&#10;AIgoDUZfrZtm5548e0qWlqsLF+3R8ckf/fH3m1375c/flpMjrYyPLhX6KqWm0+ne3t5kUhRFtt6t&#10;7+/vU0RitVrVdaWVXF9ekfafffa+dyJMRZkTQXCBJczmxfmzk/PjjzXZi29eXl9dWQ3z6aEi+ObF&#10;q5OTk1mRe6C9o9P5zV3t3zhAhdqQcq4xSnHknIS98zHYWWGNCr6eTrJJYQXTujMHRgGrMxZo2zbT&#10;xWZVK8hdXU2PF3/+n//L7//o3yz2TziSMCpShDFKkBgIhDkCjYjy8BGYeQexdB+j/xMwLI9RnOBv&#10;+uxvuMK/AsAsj2B8AgAAqXcFEhEohTFijFGQJbnJOQpEZBxs7qFNzhC+g9Sat4cQnVmJnUnOIt8O&#10;losIYK/TU0Sud3W980oHyxCuSVRWe3t70+mU6BaJQLrV7Qzu1BAS33VYBA6IKXMLOuOXH0BIZzr3&#10;FMfvNtV5BGYeAVfEBzQrI6D76EkfxjH+NWU4jwsaAUAEIsIDVbVAZGEJoq1GFAQmpCGAHXuG5xgC&#10;p6yc3l7Msyz2DatSXesAlobJfGfMYwfH8M47UGQUBGMRjjEBwk5ZWGtD8MYYiZwamzGzMal4D2NM&#10;j0nDEBCxbVvsK/fGwINDTM8PACyplS4h6kxnIoIoJF3TJmWN1pp7HTHkIPRgDAAQjBnwCQAgDkAI&#10;ezJwQaTEGNK/k2RcITJi5wfuLeQogkO+c2pK1gPRDvYMdnaa5l7AJYV8h8cfbHEJUStljOoiwCwA&#10;kUCgy1RCBEgEx922QmHmgaAIuk62zrkwNMEesDEz53k5xJaH9R0nhSYkPEYgwxWGGCwzI6ZszIdE&#10;yiFH4J0dN2jtQXhghO1l1GKtuy9yygSREY4dbIZ+9wEACHMMISgcIAr3Ga1pR4QQhoKAoQMiUWqd&#10;rbqtCMjcMVOIAPuHHLQBPxMRwEPUd+xb0dp8e4MPw6BRy3StNVGemnr2T8ExeiKDgpm1kYNv1duL&#10;q80a8pwEQCljS20zBsAss5r0YWbJ2ux6dnd3t/bNvmuiQsptrtFOS4CIWqFR0fluF/iHZh8i4H1Y&#10;Lbf1rmq2O5OVmaMjNbm6f/PV6qdP3/ud/Y8O7/R6Z2Nlg6ur+uL6n/75xU9++g2vphN9MiuOi7za&#10;SLhr1sBlWZy2OWxdk0OjlXPNbSUX+ycTsCKmtjMVKERjX15cvL6+yxZn09kRBRNx+jP5ar1amyIP&#10;HFIAB4DSDlcKuxzX6IlAqZRcgYkZJE1j31KemSV9WCQmABzjQ5VvLyGAiIm7VCmlNaVyyPF6dc6g&#10;2PdUI5K+CgA6FpeIoAEgcBgEVVsNADEEESBFACCMHKWpHeQYIlJQgSEwIAgDAvDh4aF726Qciqqq&#10;tLLGmMlkEqPXViFKiC2q/OR0YSwABsTYN3zmd0yXYXOlM4VTpFd3kM2H0IbAMek1xG9r0/67g5yn&#10;MqKiKNSzDxdEBAzMUpZF9GG7vm+aJsvwR7/9udKitDA7RBaJlEA8AoIQgAIkAQRllI0e2yZGT00b&#10;gcxyubZZUUwKNEoIEDE1JhAAFoggiCgKWcSFsGtbVIREQIBAXVKppNZwfV5HOtaH4wf6IxeYIwtz&#10;Ss5hjjHEGIL3zmozn8+enJ/t782r3fru+kYpMVplVk+nuYhnbokQBKy1zMk0YUVaaQuosqx48eqt&#10;ooyBmsaRNtPJfDqbR4af/eznt9fX1tgiL2KM683m+PhoOp/9wR/8YQzhr/7qL1Orsulkut5sq+1O&#10;aY2S+GOS/xgIIYaIJIisDT3/5PkPf/g5AFurgaQoc2O00klJsEJKQaqmaeuqrqq6rmvnPYAwQAyh&#10;9e1ut61doxVFiLf3t7f319tqk5dmbzGr2w2LIxWU4ardVM0qhFbQHx0vbGaWy/vNdoNADKK18j44&#10;10bhPM/z3HJkH7x3PjM2tYZu2zbl9KKiqqoUPZTjD+rNaC0pb8MHkaiNVjq1bAARzqxNDVysMalB&#10;S+q8nVhJlTLGWEJiER9i2/rMFnlWam0UkncxBlQqz2y5Xu1evXi1t7+4u7lBhMm0jKER4Cyzu3rH&#10;zNZmN7c3KSuBOWpjAWC7287ms9ne7PLmanG8+P4PPkdDDEJKBRHnPRIKAhmd57mxpmma9XqV9Dd0&#10;dPAwMgelB8Cd1hmUXOLFSG6zQf2k5nAhhLZtxyp50Jf99cf/pp8wBI8Ak8n0YH8hAjFK27qj4+Pn&#10;z5+fnp7ZLItelMKT4+PGbS4vX8znk9PTBYdGotMamUERCQMipU4zIomRLVIyxYgEWFlb5BNBxUEp&#10;U/ioSJt06hV5YTOjtLFZNp1PbZ5t1pvTJ2eta7M8Z+C62tVNtd1ubJG74IvpVBtTzqbnT59OZtP7&#10;+3sWMMZkWZ5lmYiUReFbVxbFbDpBFms0idRVNZtODvb3OPjM2s16/ZOf/pMPLoY4LYv5tNysl229&#10;00RlPql3zXbbnByfxcguuLqtsiLfm+3l+eT166tXry4JckAjIEVRIEJRFHt78/39/YODxW5XvXj5&#10;8u7+NjkFq3onIlqhc03b1mdnx0+fnRCJiI8cFWlFmUJ7fbkksj6IMB4eHR0dLs6fnCOQ8y74eHh8&#10;ZKwFkMDcNM39aumdy/JcKR1YEEBiEGBRKipUuUKjjk6OAiZiskY4siTDWoUgu22jKCcori7vn5x/&#10;9L/91//jj3/8H2bloq5CjMAsxiQl52OMfWcfHIHURwG64d8HmUp5VO9A3G/FLb9To/xffP0//+b/&#10;J68B3nQIZDTctCsTU7fqW2JKH2/sMRJ+x0X+b8R+pYesiPiwcNjT/QiAtXZSTpTSANA2/i//8u8u&#10;394kbsMoIgxxhNb6LlrJCk84PPEOjQO5CACDVZRw7NjUFvmOXwHeDZAOs/TOv981yw9TPZ72x9eB&#10;/haJuKsD2Eop4Y4SCZB6jyFybxSmFjIxxmQqFMVkOG/TITNgoQElQm+jp8iJ9DbGAMz4MdUN9iWR&#10;2KcA9KvcYdHEdQ8AMTrEDqmngHDq2TsE2ZgZQIZ0+mEOB/AgYw0iD6OSvrsEqZQQCKncKY7qM/tP&#10;pqHCcMeRG0XGwVvV99cZD2bsDhgA7beDsQM1y/hq6TEflr231VJUylrLzCkNBwa31CgTOE17asQy&#10;TP6wHP2GSWvXuacH3Cjy0LBjHMpO5WA8iq+m8Y+NlkEkpEfvwyPjQ/M8EpEkoapvwJuuNvwgj8Pa&#10;oxl4eA05Zb1LApMgd4MRSX8aZHiQjeSHSNbjkHsyTNogw0SdiA4znEBsnw2hB1709IM1Ns9za63q&#10;OwmnlUp9iQdxGsI573TRH+IEg4domLc+tI6D6hmdk6iNBomI4tp6Ppu898GJQCpiBAFI5u7l27eC&#10;kBlTzud7B/vKGFGYFbmZFJP5rJhNBYUj101dNc18NtubL/Isy7OMYyyyIpmXrXet8zH1g295H8tT&#10;uxfu6+XFjfeu4opOs8VHB1w00cRsNjs5emZkcnu5zE252i23cRMpdIEoBZMplVMGUzXqLj+Uz3/v&#10;+dLdNeDPPnzKmX5zu2xEF/unp88+Fix22/DRex9r1NVuu9quU8Ymg4AIAYFCIDTKJJ4tpVQiyNS6&#10;i/APqz/4+7xv67pKP4UQupb/zMycmsl5H5xzCc2mdR8EeDii0wbxIeVdBufcODtAmLs9hmoAX8wc&#10;OcYYpe9/IYIgpBQqhYAcOTIHJM4ytb83OTxa5Lkpy6Jp69lscnh4CADGmqIoiqKw1hRlkeWGpbVW&#10;HR3PSQWWFtCLeMAAEAfHOSHBkN0EiIgskPKdlLFIKkRxzvsYhNNmTF3xO1K95MJLctePXBCxLMvJ&#10;ZIKI6vzZNK0HAlitd7vtdrMUidbCj37788yAVuJDQwoEAqUm0B2NEhMgMBJoozLfSgjYNty0Uens&#10;4uJKm+zw5DgKc3IEUlJsmPpTKqWicIjMMda+5cR6hUBIXdWLRGYJ3PceTP4JVASpvXUKBQsBJsay&#10;JEbMnILnHNm3bZFnVimjVHBOEcYQ7u/vnr3/hKWNwVlLIXitDPO414gmpUTIaPvqzaX3QtqyQNP6&#10;LCsXBwd396tf/vKX0UdjdGatMZpFsiz/4gc/LMviL/7qL968vdib79VVPZ/NvQ9vXr3R2jS7um6q&#10;vflcE61XK9JkrW1907T1xx8//9M//ePTs6OLqzezvcl8PvW+idEnPzgIhBBXqzUH5hirpnG+db5t&#10;fNs09aba7babTbVtXNW42oVmub579frF7d3Vrt5kuS4KvVzdhFhV9ap2m211F2KDKqw39wlvK00g&#10;eHd/Z7M8lR8AQOubtm1SuEwrbOqqqrakMJFSOtdutxtUajabBe84hFRz450jBGtMKltl4BiiYExX&#10;VaSM1nXTEhEIIGFZTowykSFGtjZL0klE6SBVSmllUEjrTACIdJ6XSluJwExaZUbllxdvtTZtXTEz&#10;IWtDApzledO2ITAqtVqtVqvNbH/v4uJyuVwrUkziYzx9enp1fXn69GxxegwKGIC0YgFGIKORSGlt&#10;84yIdrvdbrNBAJ1CDan6Fx8AsPQxJRkBYBERTsr7gRkCsSN0faCpeGSydOrtwWbsC58QQTgiUnAh&#10;hni4OERAQpVl2Wq9ubtbfvXVr4Vhvr93enZ2eLi4vn578fqVNvDx82cubJWKCoAja9KJswxBQXId&#10;sheOXeG41koRIEZBH8E1KJCBypWxyaLSxgCCgBijjdV7+3tt2xRlyRxn81nr2sY3LvjWe9A6Atzc&#10;3l3d3Exns5PT07pxby+vUp4/GSMAwLK/t5dlhcTo2ub169fb9aqtq816fXJ8dH522jRVnudKKx99&#10;XuQvXrwQ4adn5x99+OHrV6+W90tFKssmR4fnZTlfbbdfff3N5dXbcjq3Zto0/OtfX16+XYJkxhZa&#10;KULywSmlrDVZlpFRq/X6/v6uaVqtVQjBtU3KM0xTX07yDz76gBS3bmet8j5qnWXZfLOtV6sGyU7K&#10;2d7+vtG62m7fXl6CwKs3F5PZdDafGWOUVlVVXd1ct20rIFmeISIIUzLISVz0prBMPN2fVO0WSUiT&#10;0goBIpMwxAgxglFTS9Ojgyf/9X/93//9H/8Zs0rFO1qbEHwyhFK9KBKySFfjhwM9NQDw4C/sIIok&#10;4rHvCOKN7f53Xr/p/X/59a8WAA+PPDLLEnMEDSABEdvWQedN10NJXiqISrsVER6F1f9lKNi/+smU&#10;MSRMi5IM9WTLJjKJspikGssY4ec//+rlizchRGGIabk7Mzpd7sGnllaWuuzhpC/TQz0AdejSv5GI&#10;gLouuskWGh7n0bNg0pIiwOmQT3frXfPSFRt/13/dGLr/w/CNFI4EAYTEcYQKCVK7NQEi1ftosA+p&#10;J31CmhRpMkYTqQHzpAZ72Oe3hxAG6E5957OBFySFAob1eseFMUxR7F9D8+HB9JeO5pf7TwbEVFId&#10;EDHGmOfZAKt6VElam4RS0h0BhqVJGqV3+vdLBgAJ+XffAEIQRanhF/Uhu6GhjhB1OeHYL+LDDPQL&#10;Ojxs6hOVpjXp3XSfIaA6JAl/pww/ANfH7w93TB4NY3Se5wCQ8ocHuZL40HW5d088wNFxODfdK3LC&#10;jcmcRAFJtvmwE2PftSuNuW2bfoEeZBUxlZQ/iODwa3I0PJBIjxrIpyEQIQ3lCX37KxwxG0tf5fvO&#10;a5iTh4eFONqVONq5MEx+mt8+oJqK6t+lNSJJbO+oiJBwSKDFPhL7GJE+YFdjTG5zY4zWNjHIWpul&#10;/3ou2W4fDc2KpWdkTXOotTJGG6NTxf7w37CNBplEhH7TKKVIBIzWmc02m3VdVc8//t58qpkpkfpO&#10;ijLLsq9//etXL19eXl0po4rZVBlNWqNSxtpuhgmU1pvt5v7+XilldYaASmnhyMzaWK3UpCwXB4eR&#10;+frt1etXb5CsIssbv75Zfnh2rko6+N7B7L3y5d2vs7384+9/9ulnPyJvX/7q5aSYK6Nv61uwECia&#10;DEwePSw93jV4u6O7p9873X+2+Nmvv2wxQpl//ebNT3711Q9+98cmnwsUdze7u8t1aSfA/Pbtxbpa&#10;kyLpNDF2xxgSkQIUwsRgZKw1feP0mIBnCN65tm2btm3atnXOOdeE4JMYeO+8dzGGlJPigxdJjjPW&#10;WrGwVg9OoiR4HUIWTgdU2o8PNd4CkJI7gPrkHAYAjhEBB+EBQAWotfaxbZuGJe4vZu+/d37+5GR/&#10;MZ3Pyrat5vPZ+enpk/MzRWqzWcUQyqJw3m+3m6paE0rb7pRiZThyC+AFPGAUCJ0egZRMlQiuuiJ8&#10;EYksKUJASgOg88F7H6IIEiDhKHSEPZM8dBlSXf+C1FTVGNM0jXry/jzGqFAZYyaTMgRf7dZNE7JM&#10;futHn1mLSDHEhkgSfQICEmAyoAgIRRRqq4rosW2grqMPwqy+/ualNfbZ++97don0KrW/Sno4pZ4x&#10;cwgxxOhi9DFElgSbQghuqMWOYRwBNqSJuqQ9RFSoIC13FGFGAIKO9nBzvzJaf/je+7nNdtuNxPjk&#10;7Gw2nW43mzy31pKxCiXEGDhyjEyEAoJ9+6PIgqiub5fL+13rOEQJUTJb7C8Wt3d3m81WmJumzrIM&#10;kZx3X3zxxcnp6X/7b3/19vJiPp+VRYlEWpu2qa+vbhRRWRbCcnJ8wiBXl5eKlDV6t9s8fXr+n//8&#10;z548Ob+7v1FGHRzsO9dqQ9YaEfatc84lpyACKaVYmBEExHNo27bxTYgeNbauXW2Xb6/eXF6/rZoN&#10;WYzsGfzp6aJp1lmuWGqGlqVFiixOJPrgWAICzff2Lt9eIiaywRSllKZt2qZBJGuNtdY5F7wPPpZl&#10;OZvNENH54JzLtBnzv6fjzTuHhIQoKCASY0jxamN03bjkgiKk2XwvszmDtI1jgVSw1uuadGKSpgxB&#10;eR+YxWhtrNVkjcmDF2PzN69e39zc5tY65wB4cbDnQtjb30dFMYa6bgDw4u3bvJi0rWubZv/gYL63&#10;X9fV5z/8woX2/OnTQAyKUJEQphwDZbQoUkanvh2bzca1zaAFk0e/714DqRsB9vmK8pj6KFmYD3lu&#10;qJRSzDIEDXCUYtrfopPuwYWc/uXI1proIwjmJn/96s2XX/7i5YsXy9VGBKzJT05OrDVKkdF6eX/3&#10;6s3L6Jvvf/oBossMcGiEGbiLZSGoxC4ZOYhEIuIAUZiBGSQwSDSrVbvaeMAc0CRkkOqQY2RA8CFM&#10;ppPJZKKt9iEA4us3r1lYGWWKbDqb7R8stnW9rXaT2czm2es3Fzc3NymQrhOiBljs7ytSt7e319fX&#10;y7ub3Fqbmej84cHebruN0U8mk1/986929e6Lz7/QRv3666+NNs/ee+/ocO/l65fb7U6TfnL+wdvL&#10;m1999ZXJ8uPTk9PTZyEqwsnV283NTRWDtrbsUuOEEzddnuf/nbs3bbLkPM7FMvNdqupsfXqfDctg&#10;JSVxAQlKFEXpSiHprravHY64cX+Af5+/Oe4nhx0O2dRCUYQoCCAAEoMZzEzv3Wer5V0y/eGtqlPd&#10;AO/VN0uuQGBOn66u5V3zyXzyybIuN5tNWW6aptFJ36+tFQxIFIIXiW+8+apAcL4cj0f7+3siyEGt&#10;lvWTJ88360YAvYuh8aenp3Xd7Mx3VptNDHE+nx8eHSpSPngUQMSqKp1zozxXKcjOsYmONQSKaJXK&#10;CTXYPEOiyDEEBtQiFIKwRw3j48PX/uf/6T//3vd/7CMEzyIkIIpUS6FH7kYOJt2LZFgO7NFkO27B&#10;TP9ZpJdwu2W8fvXDV7//Jx7/3ADw0B7tv+n8U4idZmxvMvaeglQRHQfaNtSxo1N7Ds16+LqGuvOr&#10;9BSEAMCI/SYNAJDurxSxsFJqPJpYa4hQKXN+vvjss19XteMoDKCVaaFvuizeZa3fMb47QLJdXhIC&#10;UkolpCwDvHGn67v73HqXIZb+TYd0ELS1hL/S/tDl07YeiM5nn0Y1ACBSO2y5M2sUGW0TZksrKiJq&#10;rZvGQ1cEWES89z3GUANJodTL3FWs6VHWdl4Mnq13UAJA0oPo8iHbS6VE2fRamJaSLhKotUo7eM9L&#10;7HaHbc7tsCURtlVtUv0O6MKMrekEmECvMVYbo0nrLuLXwXIa4pzbXX9rbPRIrI9G3ik62s8CGgSR&#10;0pdb1uXg6HnFWwzfIeQQfLps+u32Yb7iKiJ1KzV6iK6ZOfBWzzYxmWPcntOZEFunQJ9k28O59Go9&#10;83l4AEDatfstu58CaYB1WHf7pjSIn0vnxR4GxrezYDCuum9alelebq1/Euq4mjRwnXRXkDvzDodd&#10;01XG7oOxqUPT8tVX3CGi9DmlWw3brT8hHSnwO/QI9MvjndP6d++xet9iQzcfM8fIwKC0GmWFgNTl&#10;Ovgw3zmcTIxWuC5Xaa4fHh4e7O9HjqvVikES7u0rV3OMAnx2drpYLJqmUUohKk1KKR18VJqQqKpT&#10;mdKJImrKuqkatBmJmsN4fXKtOYDxr37/lfHDopRVI+GzT5/84m8/PPviolzUGWWLzWIl9cZvnFTT&#10;vWy6S6MZzw9UtsOHr+09eufR07OXV+v1wcOHL6+uPvzVF2/91rfe/sZvL9euqaUqozhkF6Nvvnj6&#10;xINHqwQxRk4LUhqI7bgiPZhi7fxKgV/nXNM0HfR1Mfq0nqRFq1ePS72RfDep/ZN0X1pPQnekS3nv&#10;kwmQvukJCKltWx8Rbi0D6bIX+x0EgFASXVFQsTV6Zz7ZmY8BwmJxeXF9xsGt1jccI4AoTaPRKBFI&#10;x5MxIjhf+1ADxv2DmbbI0gAGwAgYASIAbM2SJCW7ZaZgZGAQY3JBiBGc9zFuF6aBADxiWxEAEVS7&#10;wyIlGnae5yGEsiw1ETjnG1chiVI7Ozs7VTmr6po5+dKS5L0AtPUSsdUPJAWCAggqDXtCFYJD0Mbo&#10;s4vrk5fr6bQEUMIICkSEQENbJTEiYkwV8oiIKDc2CkvjnQ8AEGIIgQPHyBxB0qTTuHWS9ZwWhcQu&#10;igBK6zNOcB8ArLVZlnnviFkBZkUxHU+yXUsom3IBYJVSoRalDKBoUgKtqJRIq2Ib2Y/HRQiL2q+N&#10;LbLxjCWkETCZTHzdLBbXVVUVRf7662+89dY7ZxcX19eL4+Pj3d25Vaau67Isr66uRKRpmuloMp/P&#10;ssxUFc5mE++9i+61Nx7/+Z//6cNXHzIHUDgbTYxRStnITVnWkQP7AAB5XhwcHGbG2jy7WlyvNsvF&#10;YrEqN9V6s6kriIwatdYuNLUrffTakMkJGGe7hbHg/Aqda5rKWNSalNUhRBdDbsYQSMDd3Cwrt0F2&#10;43waQIhJEyql6ro+PT119XR3Z26MEYD1eo2IR0dHe3t7V4ubi4uLsc2ZOUmppcTOEF1nlLf6xd4H&#10;8ADIxpjc2uAZiJjBNYHQaWPzHOvaKSVCEIJw9Eqh0qRIazUBQFRZDOKCR6RiMh6xWnKpVX50dHR6&#10;eu7KOnU7R+AoTe139naX1TRcpgAAIABJREFU8QZQFePx2fnlclEKkNG5Mjlpe7NaA6p79x/akd2E&#10;ikQJSyoq6SVSAOjsh6raNE3V7jcSU5W5tPb3W39nFH51gwMY6IWKJD156jVFhiZX2t+/5u8B0kJk&#10;M81RQgg7+3Pvm8Xy+tmzL1wTv/PeDxAVR3TOGWMihxCC91FYr9abs9Pr116fxlgmp20EUa2YXPI3&#10;bPONlVIuRiBUWkjEWo3ofVO7eokmEupkgQlIEJDgRMRzmMwmaR05uzi9vL7KMqMNieB6U2Ii9Fh7&#10;fn7+8vRkvrs/Go2Wm3XZ1FkSrAdV1/VkNN3Z2SnXq3xUmCxLJsuLFy8e3Lt3ebmeTCZ7e3tBwvX1&#10;9dHRkTEGhZ988eWbrx8e33sY3ebLk9MQU6Rlfv/RPWW5dhicGhVTRaMYqKqayJs8z9O0Tbq+Nzc3&#10;jNxqTXWbdJYVIqh1EoSPhNaacbk58xwWi5UxBtGaTOejwnnvneTFrFwsZqNxiBIZyspPZ/PTi4uP&#10;Pv5kPB4f7s5mu/PMmsXlxfrm+uzkZdM0ZGxVVUDCBpVoZh4XWfCOcsUcAoeyLEMEbU2Msarq0KhX&#10;Xn313/75f3z3nW+7ACkNGwFFsHFVXwsUtgolabdINCvptrCtHzeJkXRGZzuGeyMb8ZbbBQZ2lQwC&#10;Yv+ij6FR+9Xf9jgBB9TBpmliEOdcb/N14d82PJKaWiSJpt6Fdv00v3Oj9G/nPkuNfOsEpVTgbcFV&#10;ALAWJpNJa9xriQGgF7IadhmyiKSU2jbREwC3uiJbMaR2HCggxJ4mPWwZRBSIXaCsvd1var077Tx4&#10;mSH4T37BoT8lWert5QdokwE6iTJsCaLCjNjGLlgHYBKIEVqNJUTM87yf0elve7I3drTnRBHsQfLw&#10;mQfP2R5DwMbMWpO0Ig5RpC1GaIxJc61FMpxkjbzWuqoqGcj/qK4AdSojDB0+7PAzalLbZ4bIzFEC&#10;ADRNOiEQKaNTkNNwA5kltdVMTgYSJpMDEWHgl+mTSxlSErMAbHWwMQYiEoRUmhERozCHqG7zJ/tm&#10;6Zm0MADSPVS7MxJijCE4TEIqg7b13ndRauivw4LJoSDbY1CfVrdhzB5g09f5kfsRnupj96YjDOb4&#10;sOvT7RJM9n6bIay2Cf+D4UxCAKQIUcWwVa/sR9RXW0C2UX1OV1CIyGo4xkSkbxoREYgskaTrjm3z&#10;bl8nvSlu031J6fb1VVduygzwcN8yaUEgRAZgBhHu7zt83z7lWwSYIUZRim6f0I6rNGKHr9P3ab8M&#10;RmAQkhBD4MxYZjZIWhXA8LO//dDV/nd/+Ntvvnm0M5oAQLMprbV2OtOkluuVsgZECNvMT0BUgKDg&#10;/r37q3K9WqzKstwsX84mk93dXZXKiyqV2YKIGGCSF2Obu7pxGjIhVeywpuvN4htvPc5fmZ2VT0sp&#10;lbJVuf7s4y+aC8K6yGfjyWQEDaDVIWxOy+cqN9/7/fd//K1vXHz5TCKXAp+/PJ/uHgfJzi/KvcP7&#10;P/zRHy7W5er6JvD4+vRGxaLxOJqNxqSWCIAQGUCQRCWnILB0vqdGoCUkG7NVIE+Rkhh9P796bx23&#10;uQ/Q7e8JBUKWZarD1b2TqO+O5IlDxBC3JAsRqeu69dqgIkIRZAZQ1C/IbRyYWUQy3SbpexcCBNLY&#10;OH9+dun9cjxixAoVFEXROPbeL5ceOAKAVgozQ1pNJhNAf3F5MhqrLDOR6+AbbQFAenO01zFJu420&#10;PLXEDG836MjsfaKNtPM6/V8BJn9An1Ik0mJ6rXVRFD36DSFoicBBXHQhhPF4PBrl052dxi0D14PQ&#10;q0pPJMLtZobQVhjHLoUDOQZRZqQQr6+fn5/Bg0eBQaPSiBEQSdLSzCDIIFFiotlo4Sy3AdnHEBqH&#10;uC3AHWMMwgqUkIhGYBHsaAExEGAkio0zpCglyXTwWEJExMP9fURqmsYghRBOTk72dnceP37sQ3V9&#10;edI0jkhFFzKrm6ZSmoQFSVrwBoAI41EOwOOisNk4y8ZN4wjQKh0aJxKLomDmo3vH//7f/YeLy/Nf&#10;/epXeZ7v7+/fOzwioidPnjRNc3VzvdwsNVKWZTuT6XJzc31zYQpdN5tZMfrv/vt/c//hPcRYVkvS&#10;ko107WoEjhIya40ZxxhXq9XNcu0CJ4Rzsbg8uzg7v7zwviEiAEZEUlCMxwLsIaAFNFD7mjmQ3o3g&#10;a1cKeedqQYVktAgHb4yum7VW42ykv3j2hIERed1s9nb2oo/RMwGiVjHyarVqqno6ne7uzJnh5ubG&#10;ez/fnRVFcXx8XNcNEUXvEruVJQhLlmV9HJMJSCgKS+TgvdIZIiok59zV5bnNir29gyzL0/CNMTrv&#10;CNAYhWhAxLSOxQyAnY8KkLQWhGI0srp47Y3HFxcXf//BB5nWDHJxfj6eTFaL1e7uXlnWxThHpDwb&#10;P3nyZDoZTY8Oi2KslK4b75wfT2aV31iTa2N8DCmzQFgQUWlLqBExBPa+9Y5HYJMcul2lSpEoEKGr&#10;/ZCW/TuWbm8iDK2ogcda+t2ii9S1Mbq03af/I6I19mp1c352NR3trptlDLKzs7u3e7i/f1hVjdFW&#10;KWWsTismoELQIOr8/Pqb37x3cf68yDVLVKRSfSUgJklEExIgAIqdKgMpdE3NXKWiEdHFEGuQFBIv&#10;lDFGoSC4xlUNSOQsy0ymXcDd/T2t9Xw+W26Wy+X68vpqOp0W4/HVzfWLk5fji6tsVPSGlIgwAYNk&#10;uXn//e/R+993dalANsvl9flZXW2KLDe5Uta8cviaHWVPnjzhi8jM9+7dQ2N/8dEn77z5aG8+fvHs&#10;6ee//vVoNHrnnXfGk9FysySVMWerVfQeH736+q+aFz74so5ENJ6OSGGMsao2nqNzTikaj8dFkScX&#10;cloZk26HUgqA1us6K5SwWi3rLMPJyM7ns/EkuzwvR6N8f3dUrypGeHl2+vLs9O033hRSz09PX79Z&#10;7O/vKpsZ5tFsenx8uCpXlfdAaK2O0QeJi5uFnY1mak8oktabZkOKjCYE0qSbGNkboyb/8X/4T9/6&#10;5g9cCE0dsqyo6wYkGJMBMGKniqJaGidt9RtTI9813W4f2zO/arENv5GvU4T+l3jcmZvDo3XAd1Ct&#10;t49Tq9aVS/74ZF7IQFW4D5RJG5XaohG47Vboj0EzJo/1Vo64a+QkGrTV20t3VKQXi+v1ehmjV8om&#10;V7AIK6UTzSqZ+sKYjIah0Y+IhG194N6D3Mes+1tQm2c7bDVqvfKDBuxbqf+xhxx3fgW/YYD15wxj&#10;WekpRPpU0ohotgCYRdqUZxQJWmuEllbWtjYj6dZw7B+1B0tpI2n5R10gq0/nHqzDiF2EU1rw1gad&#10;OigFXbxL98RdIhAR1ZXMwI4PVdd1nuej0Sid2Y+ZrhG27o+W9Rpi+gzIMUqvIRQ8d9t9QGhRNABU&#10;sUoJZX1HJ9Hp5KNRHeRuHTfMQIidVmqPiLALM/bmdT96U8ruMPMZtpvUthOldQqErmgQDC8iErXW&#10;CSsxhzgo18kxAjKwBmTvQ+Oq/oH7O/Y7JmL78MNRl54p4XYR3H7fkd63fzsAjSkhubczu57FLMvS&#10;COmdXP04gUH13b7BgwxqCA9KPNxprm3D0lbjOrWqiIQQtNYhhEHMTRKZmUNrOfSjUal2GPc3VdSG&#10;XpXu+GKdfwcGEvfD8dwPCa0sAHekIeloa8kYko4d0ELOtOz1M2u4SPYv1c+m4QRPyq9ASAS8rXSA&#10;0TdG43Ri67L+y7/6OZDsTH/v+P44eK9tDsCgoBiPsiIvmzq5ILPMOBdC44goGxWCYrXZ39+fjKab&#10;zcYqi4jG2rop23QBgOD8fLbz7jvvbDb1y7OrosnGRXF8dLT+7OlqsSwXVzQG5jAdT77/3u+8ee8b&#10;p7+qPv2HlzcXm3WIShmFamKtD8tVdWWmUb85y5yprpsvvjhVeT7Zm//05x80CH/yoz/NdPH5J7+8&#10;vChHxdHZk2daTybz3XwnA4OhbMTYCEpQ0joMHGKkpFGfKM2sIov2oUmhQe6kv5lZIArfck9wV6uP&#10;Gbz3Kb6KKOlDAgsiwhJBgGM7Gfuu59j2V+8fTF6MpKOW/InCLbROI6ILFKPWAojA4lmMzbN8FMNy&#10;U95EKatajHZah9CgNpgZPZ6OOPjlatH4AChAyOys1Xmud+YjJHFNSSRtdiy0/llA7jBwi3jbEQUK&#10;EQgJETlAp9215VkgdjwoUIAIQKndoPMpp/Js6/WqrmtEUEdHI2ZgFkKlrMqLzFgFmoPbvPXWa9NJ&#10;FoMTCYTAgRFb8pwi0qQVaUxJ+SJl7Zfrerpzr2ng5x98dHpZ7+yN3njrDTRMGmNkpTQhRY5KaxZm&#10;EJtpzyECK01BYoysrfGRoyAzN85xEBCQyNYYnbKwElUAOQbP3oOwISKElkZPigBRiFmsye4dHRJS&#10;tdlsytIomk7Gm81qf29vNpuW6zIxdVNNJkAGSs45IVJpbCjUu7sHrz56/ZVHrz+8/4rG7MXz88l0&#10;dnB48It/+MV0NvHBx8i/+4PfvX//4S9+8YuqLMejIrdZZjMQODs9r+t6d3d3PBrF4AH48GDv4vKk&#10;bjZVtcpH5sd/+Lvvff936rgCcteLC2VZW0VaQKKyWpgXm3KxKoF0Np6cnF0+e/6yCvHserF2TQRg&#10;RNYgChvwYhA1oUZGiMiNaxhAKRKSw8P9L198GTiMxsVoPGqLwcYkkmlj4LyYfPSPn6zXdQCULnkG&#10;Cb1rbGaSdnnjnU+rjzVAUNblplprpff2dmvXoFJAogi1UWkIkwJFKcUBAQSEU+VZ7wML50WuNBmt&#10;rdEAHILXWhFClIgAWmlUJKKYQQCVVqmCHyAxowCRslqZJEUBLNeXV+fn575xeZYHH0mBgBSj4q/+&#10;+q8BqNxUs9lOU9eubjJr79073t/be/rl06PjQ200C7volTEAxABBAJCUtQg0GU9AcLVYe+eJSCBo&#10;TTEGpQjbzUIAGFv/G8cQ0pfJiS0ilOj01O5DXTW83gmnOtk26fyvLf8ZE20DlUINTCBKUWbVqN6E&#10;3IyrKvz9B//og0Qf7t9/FJyU6zoGX26WCDIeFSJobVaVSwBX1tdvv/1Qax855UEhS6pKphgocmxN&#10;IlSJThliIK2DkIipG7xZ1AyF8yDJm8gSOOZFUftaW127mjlmuS1GeQhMSs12du7dfzCZTjebKh+N&#10;Xrw8OTk7u7q6tjYTEef9eDyezXeyPGucK0bjYjQqrJnPxtrQZDyaTsaT0fj4wb3Do8M33nxjvrdz&#10;cHS4e7AXkafzHZ2ZCEIKR6N8d3cnsM+zbHdvNzj35Zdfeu9jBGNmk9GhzfeXq3BysXz19TcF1POX&#10;L1EhaTWZTY3VgGAyrRGt1lop7xwgKdLGWOZIAsKh8eVkmn37u99cLK6ykWWOm7LOsoIFx+OZVjZG&#10;NloZo5ummu5MooTFcrl3eLh/eHBxeeW9e+X1V5VVl1eXh0cHOjc2zy6vryrfKCuR2IGUjQNt9g4P&#10;IrHOddVshKRuPKLlkF9c1PeP3vnP/+l/+f53/6CqgneiyCJQYtykbJZOG3UrFtpbOZ2Ngl24t3Xk&#10;9/ZV/99XMe0QNQ0/3Dnzv46ZB+fd/e//Qww9tErvHG2jibSprNCp3CZnb9IB6TzNydJN/DToWB7c&#10;6rJKx92FPtbeB+q/5okAAHqbUlopLkREZJZEyR6Ni7zIEhD7hw8/+sePfrla1oQm8bOUVlFCGwNG&#10;1XV0Z3wDJKlK2SKWRLFOpIAup5EBBNVAgW8AdWXY29LGoAC75Gfhbph11afvYP4EcLHlncSOYwfd&#10;M4O00tB9vusWGIsk/qoWEeFUSRGT/HJaYwHaypCpfEOIMRFcmWMf6JOBUCp09rp0DqMhQtBdDZI+&#10;VRUHHGBo0YWIwFCrRimVWaOVYh84RpCUqEQgICDT6dRaW9f1ZrNJkRloGRktLkpmWftGCgSYk2sV&#10;W8lT5oCEIkCUNIry9BghBNKU1CdAWBhiCDEwQtKHVy293SgiCjF677mrwMSDSL6ISGRFqshzo03f&#10;WTFGo9s6um08QhgREnoFEO9dqjvaD91MW2GOPnCMCJxyS0AiCGtFmbXBOwTwronBG61EWCkKwYfg&#10;jTXWGsSW8t07CFSnz0REEkVYOHL0gRP3hhEBJQpCzx+P3Dp62x/TY3evsA1Bqy63X21LNOk0cnsW&#10;NAAwc2Kw99/0XhuldPIoiUja+AG2eHWwFINA7Gg4bRowduW7EgbuR2d7cUEQ0MoqpduVHBgASBAB&#10;88zmWWaNQkjCV1rpbYVqIkoOOxkcya2TzI8B8mfmKMDMMUSfkBgigLTNxa0KzzAgv00o5S4OH2/L&#10;yw19H967lu2fELawUoolxuiiBK0VECllBcyzL1+6RvYP702mFpAYXYheW+O87/TVWGsFIIv1snF+&#10;NJ4SonehqZ1SajabjSYjpRVzrKpqtVoBkNZG0iIjAAx+Ey4+flr+8kt5eVNsEATyB+ODRwc3l+fn&#10;Jy85hldeffPVV76FMCvXMpruXLsV6WDAFVBPcn54b/La0ajIzD/+4tcvX5wtq+Unn3+CBb3/+7/3&#10;+PU3fvJ//fXu+Phgcm95svBV3L93jCMj8+x0c3W1vPYoXitRSCxKhBQwBKWkp/6KhBh9iC7G0DQl&#10;S2COzjcpDOu9S/MAOhpOWrVibFPE8zw/PDyaz+dZlvX1q5J8V4gxxBBiiBzbwsKBhaWLrG4dJUIk&#10;KAwpsz4w99FjTP4lUtTKFCYHUyBCrZAAWCtCFB99Zm0+GtnMCovSynnnvV9vqsY1i8WVNri7NzMW&#10;xmPr40bIAXnAKOLTfQS2eebQizgyxggiAKgJFaBqnHNtgVLVDTudQuuEfQYEM0vagowxo8nYZraq&#10;q+VqEWJUmnSRj+u6rprax5o2yhZmOjbzvZ3nz1+UVaX1bgwgMTEOJElUIwkwRZXC5JCWndo71CZE&#10;vrhcnF8sx1Oo6rhaV/OR7udepyPNAKCxrW0b2Ufm3Bpj1OXV0hjjowMAhUQKU45/6mBrDKFm5pys&#10;IeW95xAVCgFCosC2QtEAAPPJjCOsy3W1KQnAx9AEX+SjxWIR2RNpH4JShhkC14BJCIkBkm8GW+kQ&#10;gflsZtQ0z/cQTsvVB65yk8lEOAKwUuqNt98az3b+4i/+Yrm8UUoVRZFZW9e1c66qKq31dDqejIrJ&#10;ZLRZrSpX7h/MScWry6tvf+cb7733rU15E6RRhDoDVOB9g2hZuFosnAss6H1cX15fXFw9ffqUI7z1&#10;zXeL6bRZR+SIEKJA5OCTiiBT4xgikwIGqZrSedw/mEdgVMQMkTnLMg8SPRORhKgQRWtEtIWNsEaI&#10;PmLlGrZS6DyfjtkF1zRGaWut8/7q5rqu68lkko8KgbjeLAPH0WiitXU1V02DiKPRiBQ0TWTVSi8k&#10;4yOVF0LF0ojTGkEJQvIWK0TXVKQMEZHOtNZAKgbxPnrvmDnxV5mZSCOiMLAiY4yEOJ5Ovv3ed4o8&#10;//nf/uzq4nI6m2mLtasRFUf42c/+/s03Hz948OCVR69fXZ5NJvl0Oh2NRkqpy8vL/cO9e8f3Vm5T&#10;h2ZdbiICZVopMiYzxhDplGvRGz0MQrpnFAIgt5Ozp21s97ythdtbWimkHGPLFiPSvUU1IASqFNLv&#10;SR1JQYTQVKU7Pn44G89/9rOfXV8vmW8eHN87Ojp69vQESaxVpAqb6ZubGyJzcHCgTVHQzs3158+e&#10;nR8fa6UyFhGMKBAhMQlBBAVJBKMAoYrCKfEhBEQlNtM6Q1eyUhYJYxTnXGyYkWOMxXi0szvjENfl&#10;WqPOR4W2mffe5gWDkNEpawUAitHIWiuEMcYoDABZlo3HY8F24//8iyenL0/K1doak2W2yHKB+Nqj&#10;h1W1KUZZnudlUxFBMZ2ZPKs368o13/zt3z55/vTF2WWucffw6Pfv3f+7n/2cYTEqlbH7DBJFr8pq&#10;Npc3337r73/xEWkkjVpTlmVEEEJQVmHHKyOilikHSinRoo0xTdMgKq31crkaTyyRKTeNNWNAZg73&#10;HxySZMbkX375tCjG737zm9rasimDhHw6fnF++uEnH//ge995+NqrwVXjPLu8vlKjvFn7RbUpipy0&#10;tYSBJUTORoVraqXMuqqsKRDHN9d8vP/qj374p+995/e9Q2FCSJXfoaMA3Q1mJlMDAGBQS6YfYMOT&#10;v/rj8CI4iPT2Bg38E45/4mn/bI/f9PwpwJvaJHRGICJaa733TdOISDI4UuRK622SMHSt3Yfl/5t3&#10;77ug/3GI1gRpf39/MpncXNeIiUeXpEJQJAIoAenc4S3T8jfVrRqG6XofCiKJhNsnInylzNvgg8TQ&#10;uu1kGxW8RfnuW2/oIvnqb9OPyZrBVlYQiXRvgfWxSlIpbkZDUNpflruwVY9+e4yRwmK6K54BXdwD&#10;u9J0fWBcOgbpsBdUKzLcI6vWLOmfH/u0z9T1LEDEnlPeUI9wut7cbo79C25/q9psBWZOJDsAQoWK&#10;FBE5X3uvioLG4zH3CcNddCJdIWUAtj+CJHoLIjbe9UFRGHBWU7nlfuhSL+rb3r1VV+7vhV1yaQqW&#10;YheVSmq0IgKQ1AoiC8cYQ/Apj707v88daOP3mMQZoc+z3cai++btXSTD8ZDqi3Tm+wDvESBBqgp5&#10;ZwImYLDtr+1EwCQRRN2xnQbdY8Ag4CkiqUeGK6p0mPnON1+ZO9D3fjIz+hvRIHO7g9mpkCQwMwlg&#10;R/WP7KVz7qRYRT+Ae4zdd03/pXQxf2Ye0j36bNIE/pk5BB4SaAFA5JZkVz/7hmT4vgsAuJekvtOP&#10;SlkRE4NbbcqmaYqiIMLI6qd/9zFq/KM/+u6jVyYIWfRl5JjlOXDKSYlEJMjW2rqJy+VyNpkWWW6M&#10;cc5tNhsASKtx/5CImJTVJ5PRW2++8cr+wycwfX7zAZ+7+Xz/6vLi8tnNvd95Lcdimk/Ksvwv/+V/&#10;M/H16xO4udhERUopA9at6t1ZcbQ3ujl9Wa8fT4/u3yyvF+X69OJFMS3+w7/5dw8fvP7Rzz+f4s7v&#10;vPGdv/nJB/V1MzGj6Wx+ifV1U56XCzQaERgiokpBQ0ZGZEBATIKpPTkuacFqFOEIzAHRpH3AexdC&#10;tCbvHRyImGXFeDy21qaVLXEAk7ZzjNG5mrcMCNWbp4g9x/hWybd4m06Mg3wBZgaQNDsAAJFRFLB2&#10;DSgSQRNDFCCtrbbjhw8ebMrri4sXm2YTmrpxlfc+VZbVJjaNAQwCyOyAAhGyRCSG9r7QmcS9pa36&#10;p0qMxbRc49atTynBtl9FoeX4A1IrUZ6GYvIIAACixBi10hjZV9UGlBiv6rrUJityMQbKag0AQApY&#10;MbAIICmQTr1dhFkAmdAwgghqZZvGf/nyxdVNPH4wdS4sFquDB4cu1ojC4gXRahuZicC5EFBsnmcC&#10;TWhWVYmKiiJzoZTo2QdkIQQkAGiV1yEyg1NKZSZjZoXEFJLMTFsWWFq/ezJaVutFcN43jdVmvSo5&#10;yP2j4+vrhUSfCie0DHoRolY8Jo0Pgogc02R+dvJslO89eDApsjx4H32YFKOiKM7OziaT2ZuvPz4/&#10;efnhhx/u7c2NVuV6wxyy3Gits8ICQOMdAeZFBhwVAQnNd2f2bfrmb707nhTeu8xmztWudqowoOjm&#10;ZtnUHgDme/tfPnt+cXFxdnG5XC5//eRpURSHD+5Nd2fcCf2LRJFIANTaTEKIzBFRFKFGms9nKaEl&#10;RK8UxrkQkW9clmWNeIlRkRWRyXQqeAUizjtEElKZxfnunF28vrxiAS+gbNY4H8oKFZFWRFQ33vll&#10;XbvJZCYigaVyjRCmbG0aE3SuVqCkr8UAiplDcInNz9ErbUOIPkqqEGsyAABtU0EF6jekNL1lIEWj&#10;QMXIxpgHDx7Mpzuj0eiDn/3d6elJFCjG46psXnvt8cuTi6dPv6xr9+jRA62tCE6KCQDt7u5ltpiM&#10;Zw8fvlLF5nJ5Fc9PmhiE0Icg6ABgNKKkOpCMlTSpjNHydSlwIpI06ph7lc02uNNaDG2eG4qEDnR9&#10;fUit2yyhjUMhImilFBl68eLFYrT+9ZPPnz9/vr+/v3d4wMjz/en5+XkTZDaaMcDlzQICIqhy442x&#10;yxt49vTijce/7f159C7FSEREICLI7azDdo8MgUMImkRpFGFjEVn5yDH6COh8DCtOSSnYVp6gJDCQ&#10;GTvKi/Pzc2vt/ny3ck1ZliGKzc3u7u751WUIYbPZxBgr14gIoRYE52PwDQs2kctmo9ZrTJ541Pcf&#10;HBfTycnJyfnlGXOIIMFVIP7Rw3sB4OD46MmvPjk/v3r44N7R/vx73/+9J198+eLs0nFhs3ndyOJm&#10;vbvXHO7uCUJktkTK6MCRknqAwizLQuNSnoW1NoSglPLBIaK1tizXZVlmWXFzcbG7OyPFdV0ny6ks&#10;1/Od4+lo7/j4AaD66KNfRuFHr76yXK7rui5UXtXrXz/51SuvHr/1+PF6hQKi8+zRa69/+slH9abU&#10;IXJsdF4oRRFQMwZB7yCzM1TF1VVFOP3DH//xH/3RnzgXFKBwaw2nMgQ93f7W8BtgErh9DAHG8Pw7&#10;n/vhh7cT6rr9Eoe/wtu45f/HB3YqR0SE/jZ7UGulWomjFHjRWiNCEibpoUIXbP+nHr+pv4gIkY6O&#10;jqbTqTHXyRnejoQuaAxbb1oyXkQY2/XpK6vNwMpJ7vZtbd7uGXoewa0h97XjBwASherWN7/hdYbf&#10;dGb+3XOSIdgnlfQPcOfPZRtnT5aJ6ptLuurNPZoloiQFxF12XB+t6k096oisrfU80HNCxKSOG2MY&#10;vrvcfWkAgAiCzClPKoV5h1nHzCyyvWkPe1LZvPRNZN/RDsH7mPaRpFOGKIhira596MmQySzGlMrD&#10;YoxOQeZEyyfS1mJg8b5mbp2tRKRJMTOoLWZrMSFEpVOBTO6RFQ2K06YnTwmH/XPG6G8BvPZv24nT&#10;Nya2SmEyPHrw9rXjX7poPAAMmy5Zfe1nbOOr0O2/A476ljjNHUW8v93gXXjYHX1/JUzYf9MTCqjL&#10;yE1vALf5Mthl8w5N3w/kAAAgAElEQVSXzX7Y99SDFr0PhtFwGiIiqfS3xMzI2yJStNXhaz04LVei&#10;C9JiB3SxD0V0vdxNgW07pzOJVNwWbYa7nXRLDGkLkEJocXWM1DcyAIQQBGLi9GLHiCYiY5V3LoZW&#10;LH29XiOK1uSa8m/+5u+0av7tv//jnZlSZGNg1IgAitqKIUBorW3q6ubmJrdZbrXWmjkwtyNwva5N&#10;ZseTIs+yNFNCcKCt1mQPRt/81luTjTyXzw7c0eKj9fln53DBGUyXXLlys7ha/erD/xvd7HjnAekM&#10;vFTrTRHp0Xy3oBWW1frqJtNZNrLXy5vZfPdf/dGfvPr4O//n//q/nz25+dHv/snLT06ffPrl6qY2&#10;u/P98RRYnVw921SOCYNECAAaACESB4xAELxHRBEcOCaAmY2m4Ns1SqnYu3sSwzlJQySv1nQ6nUwm&#10;MbaZ9qkm9kCrb+hfGwwwgn517eZjUpPDYbf2s6CdLJ2Po51xAEapGD2IAJJHJQGyTIkYH8mzIGml&#10;EDF6abSQ1mq1cs5HH0akIHAI7LWWQTAJOkx2dxPZcppSXaiQGFl9pLKbjimE2V6hnXSp3YwxwOK8&#10;c64BFkLh6NXjN/cBBFBspotxRopJRZvrPJOd+fTwYBchEknSY1CKEFgTEqq0a1ISzsQMxApkZSn/&#10;8OGn19flzt6OAOzsTV97477zJYBwIskoiDEopT0LkQaksmryYuydS56e9XpT145ZBEAR5VmWZ/ko&#10;L3KbcYjBe0xTKP3WZmlL08YolTg/KAIEKCwco1ZKE1ljhCV62d/b4+BHRSoPGBFYwCOEzgJo1yUE&#10;AiEBEoaTk/PFYtM0wTn+/Mkzbc3h8eHHH//y4uL8nXffPjw4+slPfpLoOZvNuqrXb7z5urTEA48I&#10;dV1XZVlW6yLLkGR5c3X//vGPfv+Hb7zxeLNaE5FrKm3terG5vll4zxxBa5vnow8++IcnT5+GIIxY&#10;jMbPX74IMYwmk/2D/eubq8Y1gBw4tLpcCtNmJhzqciOpp5AfPnwwsvbm+iYGDsEZrdJuR6RSIQ0i&#10;K6jqyp+fXSllGx/JaEGKwtqand1dF3yMsXZNEpdEABdCjAwEqBWh8j5CtywanaSoktO9HcR9to8Q&#10;JJYOoRLmmBZiYQ4cY/AhsIBWColUGlWJ06B1WZbpOnXdAECeqjuy9EruxtqHDx7OdmY3y8VytbJZ&#10;Xnuf5cWzZ8+axi0Wy7Jcj0cjADg82D87fdG46uBwPy9ybdX18mZVrqu6EQQgAoS8KKbTKSKt18uq&#10;qlpGEDAgKEUg0NWYacO/7bbQet/T52TS9T5IUkqnehshBO9TlTY9mNt9tQCElpWKAKhQJ7lTY7Lc&#10;Fj/5f/7qJz/5yy+++EIEvvWtbz169CjEuLc3O7s4RZS8KJaL5fn5ZYi4WW9OT06M1evVpffu29/+&#10;RmTfNBulkaNvlxlUKUuQIMk7S2QBUkjKBQG0MeiLi81yFYAsIdk8K7IiMXACszG2aeoQeJyPRqNR&#10;jMKR8zzfnc+VVnVd1VWlkGyW5XkWY9yUpVKqrCrnnI9BRIjU/t4etp1tQuKqoBIhbQ0ZdXh8PNvZ&#10;XWzWESSiChxr77Wmqq6ePX/24MFDY1VejFabUimzf3jf5tN1GT7+5Ikx49ns8PxyKaw2VXV5cYkI&#10;1tr5zg4AxBCUUgCSZZl3LoTQODcej5NB4BufnIxluT6+dzjbGS1WVzs7k9EoXywWRMrozKi8yMen&#10;p2cnJ6dHx/evr2+88/uHh3v7u5PpOMSAKC9eftnU1Vtvv7G/v9e4hkX29veUVk+/+AIVuSioVT4d&#10;T+ezOgZQerVpRqPZ2dlKOPvXf/4//uiHf6bVGMRIHMboYGtUfc0OIcN9oj/uWJOD87+GEjy03u78&#10;+Z0PX/3br73LV8/5lwWa+4YiIgHssZCIqEElUugMO4A27ZC3nrJtU3/d8fUt2f0OiCjpdgCAJrpZ&#10;VD/96c/Pz68QFKACSUWGEp04VUJR3WWBFKbqiAB3u/Xr3rT9t3+A27h9CHq3USNE7ESbcago3rcb&#10;3B0w2+tjiwEUdfXJ+5qNiJheRKRF/kN00Ld2Au3SvV3qo3RSV7WlxQm9+d7bdj1O6NFCb+f1Vxv+&#10;mF5qqPx0u6MBoN0NcBCJVcr0XTxEINxyp2koUJxW/v58TpmTLaUWAYBj2jlFRCKHpnY2s6ktlVKK&#10;dGodpRQgWmutNSISOtuaiJx3KfhpjEEEIrLGwKDez+Dt2kL2SZunx/DQocoO8W55sNgKV6OIJALn&#10;kPSbLh46zNO3A94WOo6dHhUOKvdA558d+jK6Gbddl2Trq2kHQgxb8IltLLQdBv1I6C+olLI2246l&#10;AezvATAMUDFRqmTT5yjekqfq9/S+EYZhyTuHUtsYFw5W2jQLaKBOTwjJ05Fm4nBF6k3/HrX2A7sf&#10;q/0s6n8c/nk/R6AFsbdmcf99/yf9e/Uega6R21BwCv0l/aYE59J9nW/quhYWrTVIqg4dAGRUFKv1&#10;4sXLp/fvHT58eIRKCWMI0RjdL2tKaa0ss0QfkEQhpGUjy7IszwCgrqu6abTWxmgQFJBU2ST4BptG&#10;j6a7jx7iJmYbI3W4vDidz8Y0sstq88bjt3784z+zNN2bH9SLDWlirTeL63uT/I17uzqUB3sjrWG2&#10;M7+52vz686fvffd77//gj778xRe/+MtPf+vBtx/tP/7skyeX56u6jJVAmE58kVUYHfFiddOEEDko&#10;BAUSIQaKTMK+pZ2mZtdaa22UUs61VUJS6px0PHPvg1Iqy/LxeDyfz6fTaSJIhtBKRjvnehU35j5a&#10;24734do7HMzSwkXp19L+6L29RJ1R3g8DYGsti++U7FAAENEaW5arqt6IeGMw+HqxvC7rirlBFfJc&#10;TaYZKRZ0LI3WyOwBI7a5Obe3KukdcJBcnSzIzCGyYJerBEqQ2kEwmGgAKO30pclkkpadpmm8d93D&#10;gvrmN+7t7M7mezuT2SgrNEMgzTvz0XScTyb54f6uIAPEVDFFKQSI1AVcEVLyjUY0MWoO9vxs9Xcf&#10;fJymhQhu6vX3fvCtsikZmAhIoQDHINpkSCbPZ+Pxbt3EEKGum6Zy680mBPHOExASWWVHo8l4NM6z&#10;fDwa59Ym8h8halJGK2tNKuhttDZak0LEtkKNUoSA1lgSZY0lJAQ6PNjj4Hfns6ZpjNXMDoAJOUZP&#10;2FaKI0BKuc2AIGqUz+a7R4eH93d3j5zjqmlmO7NPP/vs4aMHj19/fH198+mnn+7v73nXrJY3kcNk&#10;Ol5uVnVVAUBeWMBojbJWZUYhcpFl7777ztHhoUhUpCbTkVJ6s96sF5vM5rPxDgotV+Vnn/76xYsz&#10;TnuW1gK4LitAyors4GB/uVpEjogSok8iGYCSFogYvGtaPTfheO/e8c50stmsBSCGICyp6psPnkix&#10;AFLKHrYvTi+0yXzgRARfl5vVer2/fxBiDIGdDz7EpOEemAUwgnCUwHFcjJE0xxBjRCJOpSoIIfnq&#10;Wv+opIEpkpTDJfl7EASQACTlJSijjTHa2rb4tbAIFEWRfJzB+xBDQoghBOCkRa7SJpAXxXxv997x&#10;PQE4OTn1IRqbnZ2da6td0yilHj18tL8705ouLi+KUTGbz+a7cyRc15VguhYwggDort7dZrNpmoYl&#10;IAp1Bca2zqaW6cciwl2GTOAorb2bXG6YOMyK2jJrzrkQYmcw9XCltU6SSbSdxUoTGa2MMbYs608+&#10;++zJ0y/H0/E7737jnW+8W+TF3tFejM26WhqjGeH66ma9rjKbRZGqrF995RXXNM+eXR8cFIdHewFq&#10;4QYhIhGiFkJp1zsE0CzIDKQ1AAYG0lbYXi8qhsJm41QmGJFIGWtslhUSxSgtDByYkLQyGolFbm6u&#10;y025Xq3LqsoyW4xHPrjz8/OyrvI8D21kTGttlNHT6Uwr2zh/s1heLW68D6AUkCKjF+vN+fXVi9PT&#10;y8WNyXJBcp4FgSU433gfXfBV41557VUfhIUYzc8/+Pj6pvJMy2Vzeb05v1oond9cL3wI67IcjSd5&#10;limlAKFxjVZGa1M1VeNd0zR5nierjmNkYQZumtLm+sGje5tyxextYVBRnuVK2Z3ZblU1T588Oz29&#10;MDY/PDp+8PCRMXqxWJxdnjeunkwKY9Xzl893dnf293fLulLW+MA7O/NnT79ovAMiJ9EU+c7+fgSK&#10;gtqOr29qrWe/94M//oMf/ev5zr3oyeo85ZR21kZnXA4YjL0h0pt5/Td3bKn+GIJnGjAA7/xJfwy/&#10;ubs//bdg1ddc7b9y9j/Lozd2EVNErTX+trUTu4wsIkqVO7vjlvrO1x536jbc+hViKpaRakgAAAKd&#10;nd385U/+5uzsClEDYbJ4U2EFAOw4N52aAMEAq0Lfw7/5Rfuzt4Zv+iCQmHJ8J5qNSNgWN9y2VQ8w&#10;unNa/3KCBnAnKVwIBFOr9uXWaFuuCXoWN2IqVJsU6YkIU/nW2JbCxpSQKQO2c+qm9KGPXcC2qMY2&#10;fDfEYHfs+/4cEYkxBdO2VE9swScSkSAIAqVa3IJIEELAFJfgreOgv9fAmoS+uE6y9/ptJcFSaJWI&#10;UvgXjDEA4r0zNhNpXz9ZLa1RJqCIWCSEGNsAIMQYOXIMUStljRUGBEyu6s4KjolHl8pDIgC1DhYg&#10;QEIEFg4x+oAA6QOwALfVOQkx5Zsj9kMaEFEpBJDkCW+auodXaYtXg/La/eBJ/uJ+FPXAaSj3lUZI&#10;e6n0HN047kc74i3M2X+j9TZFazgSjLF97wzndQ8Ghgn/AKC16fB57MPg2+WXer/k1qXSn9NHp+EW&#10;DgEYwHuWKLCFuMwsvBX8D8EnipyIYAuMuX/+7Z90AHh4o+5edz2ht5oFkgl3N9egP79/4CHzeYi0&#10;IycBuTTMtmyCqirTJZxr9WUAJMZU/sWvVovA7u233x6PrCICRkpMZu6hGkKqkSzeZCbFq0WYFBIR&#10;kmzKUmutVOLASFpOlCKVaYgRSL14cvLZ33zsFxto6t35eHY8b9jXm/XzL16cnC6+990fvHz+7Obq&#10;JnBs1ouZ+BGGjCJKPDl7sbt7WK2DBvP+t98fcfHX/8fPd9TBHA4//+jZ06cvtMofPnh89Mrji+iv&#10;2DmDJzcXN5tFjAFZFBEQRoxBMRJakxNqEQghhhC9D95F1/gsy7TWIhgjp3Ba8sjM5/PZbDaZjrPM&#10;GqMRIUYOITRNXddVqgmcvGaDeC934b20BOGwu9MJ2BWQh86b2R+dXaowFYnFjmshACJJMQsQBYiQ&#10;FGkEAmQEQRJSSZWwrpo1ktgcMwvjqS1GFtDFWCNGYzFGl9Avpa0mpb+DILRVp1lA2iUUWJJ/LTFE&#10;CdIegUSoqK0Sh0S6Q79obZbneaL4dZMlydEBEam33j7Y35tPZ+N8ZPOxBQyRG60gy9R0NtrbnQKG&#10;4B0RpJEEEAmT3gATQkpQFNauphD0509OP/zwRTbKGhdE4OTs+k///A9caEREKSJFHFNcPLu8Wp+8&#10;vDZ2NJ3MrcmVMsKwuFnGGJqmIaBkI2fGalIKsbDFZDwaFSNFKtN2VBRaaY5BkSLVFh8z2iitrdHG&#10;2DzLFKLRRittdSaAKDIZjZu6mk0nVVVaq5kjIBMyS+y2diRUbT4qGgSKAWNEiYTKFMVEKz2bzb78&#10;8ul733tvtV5//PEve4S2Xi05ut39XUWU5/lonOe5dXUVgo/BzSaT5eJmOh6/+85b08lYIRZF7hu3&#10;WZXnZ5ciRKiePzt58fKERDcuLFebBw8eucg2y1yM4+m4cc319dXh4UHVlACSIsCArSiFUhRjDN4Z&#10;rfKiQGRCfPjwASms6jqGGGJElNFolOVZKtzKTCwkokjZL559iaRCgMo5JOVjXG/W8709pXUqsZ1l&#10;WQyx8Q4BUJH3oayrummMNtZYolZfIcYIySZIhDra7oKJQtHrwRACMLAwCEKby9aq5CBgCrdaa51r&#10;JpMpM282myTgFnwQEZTWntLWZDZz3kXm3b29/YN9JCrr2jlfuxqRRkUx25lmWo1Ho+XyWmva2Z15&#10;1xwc7DNEIRDCEGIEQU3GmizPE7OxLMsQfVIrSToUAExtup0kqwlQYqsScUtCs4tOtEZeEsRK/qdk&#10;Qm19VHcjwOlLBCFK5ahIK6XLTfXxx78Ukffff/+7333P5tlqvQaEbGRQgfO+rppU214r1dTVfGf6&#10;3ne/yxI//fQL52+++93f0llYVzdGEaQy5i1YQpRUP1aJACqKDAyEKiMqqgpIjwFMXdcxcgxCiAoN&#10;C+RZvjvfK/KiaRpfNwhgjLHGFHmeyOyK0DXu8uLi8vLCOWeNHU8nnOpzkNJakyJtdNJ7KZvahVAU&#10;I21t++rG+BgdR0FQxkaCAEjGIAkgktHPX55GltnO3vH9B9eLzfnlymbj9dpfLSqVTfJi9vLkYjbb&#10;0UavlsuLi4ujoyOTmeA8AnjvjTaJU9A0dV3XqfBG2jhcCCJRkBnC4zdeVRoWi8vZzk6eZ3VVl2X1&#10;ysNX79178OjBK+997/3lYukDa22SRXVxdb63N3/85uta49NnT2azyfHx8fOXLwnx+cuXWqvD48Pz&#10;y/NNUzfBj3amk/kuKM2gNnVEHL379nd+9MM/e3D/sWvANak87NZY6ZGwfF1k9Tcdndn31W3vlk3z&#10;VRPna7/f2nZfCVb8plvf/fKf+Nz/PI47QZvUFX37d2UqYm/dcpt9BHAbQfXtdufAu3jytmehiwAX&#10;RSEiCHR6dv3Xf/XT8/NrRA2pbDiitGyUFgCLQL/Hp9ve7rVbXSa3wWp3bM/vhp8Mvx+82t1Kp/2v&#10;Bi+yvd3w/HQMyye3NOyWO5PCAWowxto9JJ3fN2zkPuTF2hgA7LNS+67BLsyYjp6jnmS978yOOyCh&#10;b6geRQyjZ+31YQueEyZLtEDq6rICACkcClDdaXxsaczdsoypQ7eBuzYJOXoR0FolFa5El0pXU5ii&#10;hUmiCmOMjXcxRkKibfkl6m7UVcSRLb5K1nNqhRT2SXyZlO7bB/EAIAnGpnAuYkfgpJZzLtLLpMV+&#10;zCShr9VqJSIppyCEkABwukjPp+gfL3ZHD6iGkdJhH/UDaDiG8XaSj7S5zWYoan1n5CeRjv6aw5B4&#10;ardhMXAAMNr2jwod8X6LBmELBQcLiHQtvwXGwyViOBr59hFjjMH37gBuhbW3v+1Ttfu79MaJ3D76&#10;VunvOLx7Hzn86pzFLiR+B+3fuX7XdNsaYCKD15E4nG/MHIIPIQYftNFFYU9ePn/zjdfuPzgmlfJj&#10;kTkKBObgnEvqMAKsNWW5UUqzBAHux4XSKstsllmtNHN0zrGI1irRVJDUTjE//eWL62cvuF5HaOqs&#10;EcsS42K9+enff/TpZ7+ur5a7k4l3TSb+IFM7uX5w71A4Xi4Wl5eLy5Org9n+RBXPfvlMudzdMNWG&#10;A52dXhBkHDWNJ5ciC25qzdf/L3fv9SfJcaQJmpm7h0pVuqoVutEAGgDlEJQjyN/M7t39yfd2v3vY&#10;He7sDokBQUKDILrRoqpLpAzp7mb34BGRUdUgeXNPNxMP3VmRkR4RLsztM/FZsVoXKwCOUWlFgOjJ&#10;AwmScrX3tjXMYcvKZqIoCssEkdI0HY1Ge3t7r7322snJyWw2y7IMAAKWY+bg+y3Lsj/T8/wzO6Kh&#10;tMdePkBn+w6LZisDWxPkNuKgn4f9RB3siaA0CnCgeiVQSilhsbYGCdEfHtAbAyKWlPNcJhmNx5E2&#10;wFKzNKRYG2SxoUmia3MJAKTj72QGYXCMEAKmw9aDoRovIepgJezmFIoIAmmt0zQbjUZB926apqNK&#10;AQyP+/Dhzt7BbpLFpGE0TqJEea6I2BhMUzNKEyRxzqICYUsk2GUPIqJCUhQBaOFEONnk8vHHf3p+&#10;uhiNJsyEhJuy+cf/+rcMnoVJhdVCSscI0eefP/n1r3/z5MkpoomiNM1GioyAFGVV5gUhpmmqSQuj&#10;s95ZBwxaa6Mjo00aJXFkFJFCBW0MNmmjtSajtVEqiqJYa0SKozg2sULlvTdkppMRezsZZwFhoHhC&#10;RvFhG22FJoVa4kqRJlQiyjMC6CdPn3/00afPnp9m49HO7o5W6ss/fnl1cZWlqbPWGKryjYA8eHAf&#10;gK1tQDiOtLAD4KYqFleXBP6dR289uP9apFRdluydq61RkbPy9Mnz//7P/+P3H37MDLu7B6vV5upq&#10;ee+1+1VdW2erpo7jBAlWm1Wapd47IhWcjYgABEqRFw8ijW2MUZExLF5rc3R44Fmcs5t8Y73TkUmS&#10;OI5iz+JZBAIDHYmoL774ClF7gLKqtTFKR01jjdbZKGMBpdXObIe0Eh8skM5755kJ0NUWRZDaUC5g&#10;QQZNOgg+hRg451pYK6AIhYN9CDx7zx4RSeng122s855D4poiMloXm4IQBAVAlAoyt/Mno4CAIlJG&#10;AUjT2MbayXTy4PXXAWSxWgT1dDqZKAWRJs8NAj984/XD4wPv7WQ6tr6Z7e0wcFGWjl3LmknEzIFT&#10;QYQRGUmIkIX7PIiBItgKGgZuveOdogaAIC2U7c3GTdMECtMOAIsIh/Ar7PjbWlEFRKQRCEkR6aqu&#10;i7J89Ojtv/mb95yX07OXjbVJFidp5Jwtq9o5TtPRKEsUyXJ5eXiw9+jRmwj0zZPPluvq4Rsn0924&#10;rtcEzCItex2RUloAvAdgBUIC0rBDVIKGMKlq9hxrk0QmSbMMQBkTGxMT6p3pzigbGW0UoUJizyBg&#10;tNZaOdcowtF4TETrzery4qKq6zt37symMwFYb9ZAYIw2JiKtRCBJkzwvqrompZz3gYVjXRSoVZJl&#10;ypjKWQkzBoWU9sxCinTkGb55dnrrzr3X7r/54sV51XDj0DOpKNnZOyyrZl3ke7s71rm8KHZmszRJ&#10;a2uFRSsDgCJQVaG+vCVSbZgWi/ceSYDYuvrW7cPp7mS5mmtDs9lUE202RdO4y8t5WVVvvvnWyfGd&#10;PM8vLy8F5OBgfzRKxtNRXZdFvsqy5K1Hj27fOXlxeqqNefzkmzhJ7927U9TVcr1eFvnt115LRiPr&#10;0TrwLhqPD//25//0/e//tCqlKm2WzpraAg4jTrcpuMFvdsMdJ9f5q15V76CDNP2f/S5445ob/974&#10;6q9e9heO/4gAGAZ2h9b0LTeDYLtjq9b9tbZ569z8cwcKIg49wItl/tvf/u7ycgkQ6EDC/QQglHIg&#10;CpKRfbCBwoCAutdmAj5pn/ImAJabkwr84MxWwe1VDRh8N+gF6Zq60Q835wx2bxH0L0TsaI0UEYW6&#10;D+G7Tt+XHn6GH0pbwcV7z0YbAgrJHdyR9w7fdBjy0DOcyXUGdREJkK/P34FO72f20Dkkh2stpNp5&#10;dswc2Ki4q5nECOEMAmEIbmIgVAgEuN0LhpsCEQVyYhAMoKbHhNZa56xrS4Oy0oYIFZD43rcTGgqm&#10;hLZwbm8D6yimWugLYZdCVESKKFReIgqBSKC1auqKFCoVssq89y4UZYgiEz4HJ2Hnzg2QNVQc6Bx2&#10;IgIeULRRRFiWhVIURYZQee8DC3TYB4mw92aHAe2a7aLzqFfiaQgj+wGSATYOg+nbeKshutv6YPth&#10;HUzu9nbhQ893HVoN/q9QiDN8yxLoJDsnvFaAEmoutG786/JhCEqHgz6Uw0OBM8SrzB2br/d1U7L4&#10;YbPec0jEHd7x+lK9eWAXnt2f6LNsepmAiJ1LP0QXCKAoTUoTEgQfAIUSLIq0VtooFVRzRbSdd4iI&#10;AoGyzQu0nnwK1b8IvG/TVrVWSiutoSjz3b3ZO++8YwyAhAKNoBUBiLVt5yNKFOuu54J6FlzxXhlF&#10;KgwW13XlvQ/pBo4ZyQCjjrU9y0+ffF1uLinj0e2ME7FNyQofv7x88s2LpIFEQHyVkt9N1GyUHBzs&#10;V44vr5ZPn7z0ub81PlCVp1JeP3l4eXalKfEeiZWt/MX5al7W+mAPZpkkdLmeLzZLIkiQCMCjeGjJ&#10;GcghO/FOgtfTu9aicXBwtL9/sLe3d3R0NJvNgg3Ue79YLK21VVUF/kURsbap6tJ757wN6zqwN7eG&#10;AKUEPPZM/J03vg9HCJJWKd1KWdK9waKXJtilMPRTopseoiL0PrDxU5jQzIERAEkp0kBKksygahiL&#10;sppPJkmUEkPD2BA6QKeIMeTS0o1QfA8QIoNQGLwX20Y/QHuvzl0UtHZABAjJMu0cVqSNMcFVXhS5&#10;tQ07216EQoAEqL77ztHxyVHw/cZZHCfKGDWZjbytjVFKY5pEAhaR2VutEYBDcDBiYMAzwMZz1NTm&#10;/Dz/zW8/Wa1sFEdOwHmPyv3i73+GhNY2ABy82loljZOvHz///LNnf/rT6tk3f3r29NlyuSryjdIE&#10;IHm5iY0Zj6exjtmxbSxbIUHbNGK9VlqTBgGtzHQyFeE+kUiRwo4G0zvnGocMwNDU1lZ1Eqf7e3tJ&#10;ZCbjcZok1tYIIOKFHYTrtsEqAXsgCFWVffrkxenpxccfffrJx182tjk42L97786XX3x+cX4+yrL5&#10;cq5REUDdFKMsHU9GIN5Z61zNTb1eL21VFsVmNhkfHx189913wfuriytb1d65oqhPT8+r0n755Vef&#10;fvJ5EiUHB8fC8uTxU2Oi4+OjTVHm5SaOEyTURl1eXSZJSgSolfeWg5+KPREZbeI0FpYg3hUpE5nZ&#10;zhQVoVLz5dxZF6eJMpq0EiLHTEozooDyHj/94ksig6St9SHet27quiinsxkKRtrEcRzHhkg5Vztr&#10;gSQyOjKxraoyL8uyVFqnaSostmmkC8gBYeectU3bsSKEyN4LACGxCAJEOooiAwDOOmaPRAgSftU0&#10;jTZ6s8mTOB6Nx0WRO+fjOPbeB7KH2MQAUJQlKZWkGUOIHOOTWyf7+/vMfHHxsizzJInT2CyXi53Z&#10;5N133j46PkizJM1SULS3v2eZ66YBRTqOTKRNFMVxnOd5XmwA2u0ZgFm8Ckx+281CpA3fZg67ne+j&#10;JbHbTgihtQ4EhSzQnAwVa4CtQ1gpQlRBICilFQXypqSuLZIShtVm/fXXj9dFvlwsF+uVieOyqklp&#10;rQx7TwSjUYl6UkEAACAASURBVFQUyzRRuztTEHnyzdPlcjOewp27e0q5pqmEvfeASMZExkTA4L2w&#10;Qw8iSI49IrEQiCkrLipQKgWQsqgeP352dblkD0SGLW/Web4ptNaTyTTS2llnbZ2lcRwbo41SqBVN&#10;Z9MkSUZZRkRpljrmxXIhgY0migFxNBpno9HV/Gq9WQuADS4FrUwUNeyM1ulkBIiotfXei4AAIykd&#10;aRPVjS2rpmn4+PZdE48+/N0nVeOz8W5eNat1bh2v1ysU2N3bdd6t1uvIGCKqmpp9YKjxddVYa53z&#10;RIE7Bpz1YfV7tlVd7O1ND08ONpulUhhFmtrAMz49Pfv6q8ehrPTdu/erqvz888/OX54dHR9Oxtnp&#10;6fM7d26/996P9vf3UaF3fm/v8Isv/jjbneV5vru/ty7L52enbzx6FKejsnJ56ZNk929//o/vvfd3&#10;hOlmXRJFhMpaG/StTonZll1hlqCaDHWgP6fl3NBphse3AuDhr278++rJG+f/6vEfCwDLdf9G/46N&#10;db1yICJdQULoc/uHLfyZoWmdszf6bdi9AcgFABy6Os/t++9/eHF5xYwsCACoeqNGAJAEgCKBPThU&#10;Nt62PLzXEL8NXvamSQWusTpf08h7perV53/VV9z92V62RX2t37LVvwAAZJsbTF1EdPitSOtXlY4G&#10;SSmltOn8mRIKOkKHKILPk7qY1WHCLXU1MPvHDlf2wrnvnz53EWAbuQrXGcJDXc3W8S7bt7YhiXew&#10;+ogooOuguIWDu6IyPbTWWhsTAYj37Nn1NWO3b01aKRJEpTSGtKDOwyMitrFB/VVI1rmmaTx76jiT&#10;Aoru+h9CAB21vDii9bbsk2/pNtsRD7+t6zqEFPbTvu8Z1fo5eheoDyCfuxzgQLCEGLj92oq1/auF&#10;H9GAV/mGOi6ytUkFpIdDd+W1QJVWlwsx8GpLU8xdqPk2Q6HHjb0rjDuve+ixPvQ6zIfAQqq1tnbb&#10;P8E/HGYddKbG4XqRAf0yDNJPtm7RgZAZLs9+TQU/b4A94WLuPMkDA8q23/qJfWPh97fo2+80FvnW&#10;J9+u3Os7Tv8ivQOcuoTtMJP7UPPhQV0pZkVkrRX2wZ8cKIuRoGmK/f2dKNLf+/53Rpkmjc41hCHg&#10;1jdNjYhKA4Bo3TsSpO8HYwx2yz8vNkVeEmEUxcwMiFpF6AEY9lRG3GjlX3vr9v6jo2UzN5ruPXj9&#10;x7/81Xff+d7mycsxUr66mCaETakUjKaz+XL1+OnzvdneL773Q6od1M00Gj19+qLISxOlo9FErCIX&#10;zaYHueUrV1eKJ4ezq/zq5eJca4qBQMSyd8wiHhjBEwgYE43H48lkMplMZjs7+/v74/EkjuPQjev1&#10;erlcVlU1n8+rqg49XNd18PoOAxagq4ONXf48YDByheW83am7ZBPs5V4rnJTqzwytM9xRtd1QBkij&#10;c5ZAB/uUUq08YWbAUBCtjCJR2ipjLa/TVMexcr5E8loBsw0880jX5lVYv9LWehRmtKFop5AISleK&#10;NGRcIGoEks7U208DrUwfp1AUhfdemEU8Yr/0vHrn0V6WJZPpCNCLcBTTZDry3KyXy7LMszQeZQki&#10;i6+1QRBWGOoTizEalWJWiBk7s1z6jz760+efPo+TONgirW1Iy09/9hNS3NhSa9KRERYitd6U33xz&#10;2jQNKV8UPi/yp89Oz86eCvBkkllrQxVWFFSkszTLklFsIhCajCZRHM8vrk6fn7JjE0faGBSMTZwm&#10;KQoapZM4ddahoAiw9wgUmbiuKkXq9q2TJDJaqfVqAcjCjtkiMiAjeBGHIJq00RFKIEUwVeWfPHke&#10;x6Pbd+69+53vv/7w4dHxEZA8fvz15cV5ZIxWJJ5ns7HRyrkmirRtqvnVpdHkbJWmUZaYw73dd999&#10;+51Hb09G2eX5ZVPWy8Xis0+/+ODffvff/9v/vDyfV2Wz2ZSz2c56XYxHE+fd3v7+Jl8ToTEqiox1&#10;VtgjQhTHipQPiIvaIAcymoWts2E/Y2BFlGUjABiNMs98NV9ko8x5V9albawxUZKkdeMQNYC2lpfr&#10;fLXcOMdRlLx277UsG4mIa+zh4aGzjVEKRJytI20io7I08Wy1Iq2QUFnbONcwe9s49t4oXde1d5YQ&#10;FYAmZYxi7wPfXdAurHeePQX3vaK6scHFKl6M0Ukcee+bpgaAJEriJFaKhL0iRAEX4joQRNgzCwoq&#10;dK6pm4aIUKCqCgA5PDkaT8eTUcbe1nWJ4Nfr5c5sMp2N4kTvHx5oozzwaDJdbFYCAgoZOI4TZZSI&#10;rDersL90TgxGai35bVIUAAAwey8sXY5SYMHoVKigpSkADIwswSMNbTocDeTI1sMQQA4iRVGESIgq&#10;imPPMp8vzi4umrpZrFaNc6iosbZqmrwoyrIipau6KsvCGLh793C5fEmq2ZmNppPJern409encVy9&#10;+fbdoloSeGD2QICkjFJGA5D34j0G5wop5TwLapGorIRZAytAIor+5de/+cPvP33x7OyjP3z66cef&#10;fv7ZF1/98av51VVZ5OKd0Vq8VyQCvirKJDYoMsrSk+Oj8WTUNFWeb6azyXK1zDcFEJrIKK2m0+ly&#10;s1osF3mZC0CUxEkce2BtdJTEIiIonj1qFBRFRDpiEWc5ihMWMlFycT4/PbuIoiQbzy4vV445SbK8&#10;qJilrKtNvonTyOjIOgtICNjUjTALY13XtnFN07Rk+0AA6BzHcVzVpXN1kkbWVfcf3k1TUzZFFBvP&#10;lkXY8cHBYZEXy+Xqs0++uHf37tHhIRH+7ncfXF5cJkl85+6df/iHv0+SuCiK589f/Pb9D77/gx8I&#10;CyIpYw6PD9ZFvt5sHr75qLHSOHBO/e3P//GnP/uH6fhgMd9oncRR2tQ1Inb8RtirLsLYol8ACEmH&#10;1wvVDMDGVpfqTw41oW/VdW7scK8e13Wmm3/+1eM/FgCGTs8bao1ExN6JcABjnWErqPg6qIPhzwCW&#10;BnGbvTy55qK/gRJ7hSMUsDHGjMdjAEDAxXLzP//lX589PxMhpbUIsDAAe/EISKQDXEVqi/0GpkHs&#10;WLJemQ/hvtA/zFDl7dj+hl/xK6MfvpWh6wy6+tK9Khb0e6I+R2vgc2OArohLgDeKdLdTKKV04EEJ&#10;AE+pUNU2FARC7EiwOlioiRQIaqUUqcA+7AfhoNglmoZI3R6StTQTznUO0i2s6hFpAHg6MiyC0LYT&#10;ECa3icECgkQKkFqCUk3MbEzkRZxnVAqIQvheGGVhEIaQJByoIghV8P12umn7PxL0OecdTRRpZQgI&#10;AVptNgwli7DvmMEgFM0FCF5p9s4FNy8CEFLAD8wcuC0UoLDzzglzW9y+A71tflM3S3u1m7pKSIPs&#10;3E4EYd/zLkyMwNhS1zUzK0XO2xC42AO5Hh2FtG3ouKkG6jiECLg0TY0xwTiotQ5Jkj6smg6KExHz&#10;1mQAXX2Ufojhuvjqga7WOooibEmJdJgwPXDtzSjM3LJCdjzYvU0EBqxdRFuWo/4d+8v6i3tA3p8E&#10;AO8tdAWNw0mFwYqxrUc1FN39y/bwZii1hgAGW9gf3Mita70fi1eFEmCoJj6sNAP92w03nfChK9gR&#10;Ipi2UffdwwRPR7h3yxSjtfYgqCCKdF0XcaR/9vP3sjRSCrxvgHxwOEeR1kYZwkjrlo4IuG0Qgh1b&#10;EMHaJlRm1lo5Z40xSmlCEg9EBJVAmuQvXywXVycPT2av7zxfvGiq4unp6Z9OX2YmkfPV5ZNvsoQS&#10;BdNxtruzo2LzzfPnSTT+3ttv76XJ1emLTKlis64be3Dr6NF33r3z1ndGkp4+Pi9W9Wi6kyNfFpvR&#10;4QwSuirmtqm1CFsWJO9dpKNYRQp1kqTj8WQ8Hgc6K0QEkU1erNfrUFE1xBV6zyFBPWRtSUds3k+t&#10;MEYBiGodjFq6myetdEVEIt0a0AYQNwwwEUk3UtCZM/qp3i/G/gKAUN1EDTRZBnAiXgCttQgqipWH&#10;gqFAXWQjnIxj5hrQAXhCrzSG2sbDRdGuCGD2gkhewLW+vuDdREEECY5sFRy/ISgUJMSHYli5cZTE&#10;cUwATV1711BIM27flwEEUHTIflWotYrizLDyVZUr1GVZgbiiKJkZkRGA2YF4hQqIwvwXFkVKYWQl&#10;eXH6/MXpvKwgJVGGlFLKaCdutVntJyOllPcWvXjvQXGerxeLqzg2d+/ettaSkcaWSWaODw+Pj4+p&#10;zbrWSpnIJEkUGR1rbay1cRxdXl5+8vEXV1dXJ7eOmqa5//B1nRp2nkiN0qhqavGyO9utqsZWNYFi&#10;531jtY6UUtb6JIvn88u6rLKRNkrFURLKhVO/+MV5bwO5EgIfHx3c+t8fTKYnmkZZdrApyxdnp178&#10;z37y4x/96G92dnYvLy+TJFssri4uz8oyN0ZpQ6v5YrGY7+7t7O3tHB8dAvDe7q5GbKp6Op3qqfr0&#10;cvHFF198/tmlVrC745raectFUSVJMh1NptPparMuy2q6Myk2Gyd+PMmQIImNJiXC7Cyji7QiEwGy&#10;9z5SBIJCwigKlBA554qqvFosR6NUKeW8mMhUVdkoZgTUysRxVXoRF6fT/f39y/PVcrG6d/fBnTt3&#10;qqK2dYOO4yhKTJTn67oqIkUqhd2D3SyJn33Dq9UCQBBIGWInVdN4v4x0bJM01kbEq6pC9lEUmbBM&#10;BNj5kssoikIUm4NgDFYhf9gYo7Rm56qi8CIhah8AtIoms+loNEZEpYRQN961QVwt+wtIqDkoLooT&#10;LREzW1sfHOz94L0fzHZG33z99ddffakUOuc2m835mezv75lEK5OVZdk0DggQVAiwCIk0vWG1F+uE&#10;COBDWl23dbVUe61vUqRX71sLlrRRWzJgvBhuS91W1H8I6WQqbP3shcGh9bX1i/WqaRqtImU0gwcA&#10;QWCBvLQAXNeWkGeT0e3bx4ROUTUaRZMp7Yzi+w9u/+Y3HxRFfflyvrubsK81GRRkDyKolBEWEcvM&#10;IigsyJ2lN8wzi1qnaZIoynZ3d89frkTQW++cLZtaE5yfvaiLN6c//N5kNAJkrWE2neZ5nq9Wl5eX&#10;jXfZeDSajO/duSOIy3yDLKHo7nq1Go1G6/XSC2qtx+OxMSaKouDsAiAgieM4MKs23iEiac0WWBQQ&#10;rTaVUeitiDLn82VefLGzs4NRVJR17UXF2qOzviGEsqqA0USRUtp571hQQLxlZmeDPV0wWFREQMi5&#10;QMyIRKpxvFpubt/d3ZQLAY+o4lh7FM/14eHu02/Ovv7j87cfvfvaa/cfvfXG1dXV+++//8EHH7z3&#10;3nunpy/LMkdUeV7+/ve/f+utt2+f3J7Pr5brRfGkzMt6sntgHVgPVc1vPPzO93/wY6OzomhCgeiu&#10;/hbcALedsgLXT/7VaNs/ewwneX+mV85ePW4oOkOc8//5Gf5/fgyXan8yjmNrrfNb5aNNuJhG1LkW&#10;pWMV7rXtv3CLGx3e+VK2Wk44HwhRrLWE5K0N4Kh1i3VxbgPFWuCaPi03Bneogt84bsyr/prhi2CX&#10;Y9lPhmH7vaoNndJMRG0U+fVe7X7YQvEBXnUhlgjaOjQqaGSIQXy1UBClBYdEyvttXGurTmGbsDoM&#10;PeUOKYWB65+k1/N6xNtnEYdrbqAUEVFEoWw4dHgg3MV7Hx6yb7Ntlj0Mym/2kE8GZX466AgBRmt9&#10;LUswlHECAM9Wd8RRvTrbwTPVA3g/CMHtL2NxAAIQWNwcMyilCNpuCYGUIdJq6AsNgxVweD92/bgj&#10;hrKl2zcKQqynse1PDsbiJgTtBwg6hRuvlwUOYz2Al9D3fF+pWERCfjLh1mTQHdtp3w9B32DXZpsp&#10;jQPCaumQKnVuMREJDCn9ht678fs7hmKt/Yy6sdJ7U0vQQvunGh79Amz7ExFgkLTZhQ/cGJEbPwzO&#10;7SEAbvsCgm3umuu4+2p79N/6rjxYP5FuCIfhuiaiwHgC2xi33j0OiAgcSuBsr48iTUoQpW58bV1R&#10;VI1LBLwiIAp+zBCo4AkAEUI3A9x84G56tHW/rbVRFAEAIAk4YAJyAFBw9fLqcucqkw3Ol/OZTpDk&#10;j1/84V+e/Lf01B6qbBSloySeZtnu3uzJ6XNbV0cnt3zVfPDp7w04gzNU+ns/eW+0f/fibPn+//V/&#10;0nykPO6Ppmo0Pa/mxjq/qcf74/2d/eflip0kUaTTWGktrd6IASuGMerNTKQMdwTpiBQ+B7NdvxDg&#10;ujTuZdQ1adNJ/n50+lG7MbjtLIWb0fjh2z5Y5oYSKxy2gBCPxiLSpt+KYjHeSlN5L5IoiYiCAx/J&#10;KwBqEzMkFBIbLrH2cYUYGVsrbEiOQL+VGEJhCgkG1g0EhQSBg5a6IoXMLN63VMHd1ADoAhkEdFM2&#10;ZV6BB4XKNU4nKopSZi7yBsTmmzpwOhACiAdmAUQgJnHOIZHWBiCuLZ2+mJ+frZAAqK18rZTyDOfn&#10;Z/uH94nQeQegAVkpsa5KM52kkY4SkXi2OzVGjWfZgwd34yxRSjVlbUxMpLWKQiEQhdok0dXV1Zef&#10;f7VZFQrNcrHJ0lUcvSRDkdZJlmVxJl6zdZbF1WxrRhTX2Ejpk5NbmpRS6up8UVfleJzFsXHNBoUC&#10;vaXSSkCJsyShCBIrFCJYri6rav7idDEZH5TlEwZy7D//8rPVaiXSzpvJeKo0RZruvvE6ESRJvDOb&#10;rNdLAe+cnU3Hi8WVqyuParVY55vi3slrjx69s79/dPV3q//x6/fZk22K6XS2WCzqpDGR3t3fN5G6&#10;Wlwq4cQYy97XhfUui4w2mpEFwIuIePaCKOyZO5AZ7MFhH63ruq5rxH0dGWttquPgpiRl2INzvq0f&#10;7fm126/FKvv9h59s1uvT5y9sXdu6JAXr9XKUZtbV5IVJV1V+sL9zeLLP3KB2tnabRWGUQSIGseLY&#10;gZReklQBeu+9jxLhFEwcx4RkrQ2lTJVSWhkGcezB1iICpIliQvBspZF2rXC9Wq2IyPlGkxqNRo69&#10;9y42qqxtq6K0gA1YSGyIXPKIWDVlFEX7+/tZHB3s7s4mo7ra5Kv18+fPl8v01p1bsYtne7t53Vhr&#10;TayJqA3GQLTWbjEwehEPyB1U3UJfQeC20KID2DIlighAILLeypd+U+w2dej2egxhY+Ey27TMnwBA&#10;WmnScRQLut3dXUASwaJqvBQiooxRpNijCFtuIoI0jmaT0fzycV0v33rzzb1dk0V4796hJihzmZ+v&#10;jg5v5dVaRwBtHWYg1EKeGbwTEWAQEAmZFGEbXyxyIjfKZJRSpDQJkJAC0pEBQGGf5+XrDx786h9+&#10;uTsbi/j51XlZ5TuT8ThNXj5/9sUXnzv2092d8Ww63dnbOdx//f79Lx9/XZSlihOlVFVV3vumKhRR&#10;pMkoBHYeweg4WHzKsoyiKM1iIgKhMm+MMohYFIBE6ClOM1s3V4uV9eics94ZYa0jMjLbm62ulpuy&#10;0KhJK2GpK9vUjhC9F2b2lgMpNwgLcKA0dLUNwQVZNlHKnZ6ePnjzJIq0cy7JImZGhLIsJjvTyXr0&#10;4OGDl5cvfv/RhwcHR++++53ZzmR+tdzZmZ6fnSNClmWT0TSNsw8/+N3+P+2HfW53d3823TfRU0VJ&#10;XeXj0d7PfvoPDx88Wi6Lumq0TtgDs9MKsc1vBAC6scEP/xx+DtYT7JBEa9cPgQvBSnqzIs4wB+zb&#10;j15v6//91muuN/uf5PjWVw5aODMz21BjI0mSYJsP0aG93tAjor/az8NbbHVZ2PpkQpNRFBljQmpG&#10;bX2PtJGCSjlEpAJBBklbKRcxTPVgQWlzRKUnbQq37mv5DrBorxC/qnUhXjMUDvV7IgoZIp0Y/HNv&#10;Hmpbtx5pRBbwLIwiyKgU9M5PCFVu2gl5c0V0d2cB5xlaQx6yItIKAcg5FvHOhRI7ELKlpasVHGI1&#10;g/bZB7KGXaCPmkbE4E8mxE7sg8I2nrPvqHbjoPYnQwAsIkJKiFRL9KWkY1IdYm8AxdKyuSKi1hER&#10;BzchoWiFjByqy4bbsfMowFoxM4tDEaMUEXgJ2aqilBJCZuaWPkbECQkgemQGH076zlzC3DEqheyn&#10;0EscPOQiwCzBny8SLC7hJAq07nTwEGgqEYnaEFlE7KuSSs9Dplp9OgxKp9xTSClCQOhCIYImzBzg&#10;t69r2xczGrqmiSiKIq11oFlqd7rrxMgi1+xKw0eiLkq8H7t+14YOVsEQJXrXTz7P3jd1NwtQKYWd&#10;dzQIAec9aHWzhYHBRYYVhomIKI5Nf7JreAu5+5l5w15/AwD3J+l6bP+rhrkh0L1xMvyw7+ohlBrK&#10;hyHGJqJQMTvcECD4A7YrN0xyCkR+gKQCfQwHVjXvxDZeKcXgghmke1YBwI5iO6wcT9CFqUtrDwqq&#10;ILXVrSJFikEceEavFGFEEEEaxc2qqq7KnWQnothbHxHtpObcb9REe3HZLNOCQmJtffHyxcH+zq3D&#10;3fnF83Sidmc7+we7UTZaSv7bf/m/v/7y0s+T18fvxjBxpeV1nXrICPLzq2XdTONsmaS+2TBz0zQJ&#10;kW88O583lYgg6ZAW0Y98kC2IhCi4XbgiJNsBBYCex7534ofxxeAMYyDdB/lgiAtSCkJJv9YKgQDQ&#10;1zfSgzUynDm6TU4BEAFpfyoArrspMxNyS3wFgKhBDAvUtUMBk0XGpKQazxUhKw1atysqBGlDSxOE&#10;IbIZwXcGKQ7yxnF7KQbex/B4IaKoNb5h3ysh+kATOGettdKSHLd7GgD01RE0eXKlJ1bjLJmXC0BO&#10;suzF1VlVegRfF1ZC2RRCEaF2OaEwCoBCVBRbS/N5fn6+3uQ2TsfaRALeCSuNyuPV/ALgHhGBHy4P&#10;Pj7ZB9GgNAAcHh8kSWRiPRqNhDBJUvAYx2lTu80mX85XdW21ihDx4uLimycvnHNEVFZ5Em+urj5N&#10;0/T4+DhJmjN7NZ1Od3d3I2Mmo10A8NZtNqtJNjo8PFyvVnXVPP76yShLy7K0dYHQ3L13mCQRi4jU&#10;3cIWAA702oBsjD49vViuLtbLz4qC799/Q0Xm048/yfP81p3bzrmyrC/Mxe3bJ9koevnyNEuTfINx&#10;RHfv3V4s5ufnZ1dXF0mSTMeT8Xiar4uPP/70kz98cevk9t3b906O7/7yH2ZPHj9bLK+apgGAPN+I&#10;5++88+jwcP/86vxqfgnAtS2ePnsyXy0ZOEnT2tWO0SM6X1nfCIpCQSZCVqCI0CiMg/1DnHPNfD6P&#10;47ipapfGcZzEcWKUjqKYrZBCZZK68EWeo8Dezm5dNMv5vCiKPM/F87mzsr/P7K21gL5ydr68GE+T&#10;yW6WTh5UefXVH79BIbZOBLxnhVI0tRfWQFrrYBNyrglahQ01cAGSJEnTVBDKsgyjyd7XdUmkEdHE&#10;gcccXNOUzTpKs/l83jTNyfHtKIoaZ42JNAGDki7nIewBXkR5a4yJIm2teO9t0yRJcu/evf3dWVPn&#10;H//+98+ePLvz2q08Lzabzf7RMXoLgQm64zYUag3/zA6AWx2xc9LCQMVpCz4OIiQ7jHGtbg0hhZ1j&#10;aDzr1OLwk4H91bTZbkQkoAmVB/FeBFDHCYJSJo7j2LGvqooZ1us62KNFfFEUl5fndZlnaXT71n4c&#10;S6T94f4kNiAOqsKiaGLFvvVKSBsWF14HEAnEh1LowBiMdFVVOMdl4dw0uBoAhQgwz0sANpFOYxRn&#10;P/noD8bgf/mnX73x+g//+NUXy+WysbK7Mx6l5vR87lxzdXXB+PXOwf7rb771sx//5I9f/+mrPz1e&#10;LhbTnQmzI0BjDAEqpSJtgFBrFbZGjSTOMpNDMCaOoqiuGwCIoriua9TaO0HS2WRalFUIhFNKOXEA&#10;NJ6NVotF1dQKfaS0tVDWlWssBt+qB/Y+kJ46x4Ic8l9s0ygNSHq2uxenfr5cOOfSNF2uLtLENE0T&#10;UQzoyrK4dfuwqV82rp4vLp8+f3Z4eHj//v33fnS4Wq1+/etfC/i7d++ORqNf/epXZ2dnm83m7Xfe&#10;/c2//RZBzXZ2sstNUXmjxz//6a++990fVbUNriZo8YwEuy/Q1oLbTqpX/XXfBi1ehQf/bw75iyj3&#10;W1v+C1f+5zjwutOmVx/7D0rpkK8FACGMdpjW2CZE/TuP4R2DBo+ISK17sGkawqQryORbqNAqLtD9&#10;E9KA6Uabw/EaAoD25wNfyqtTaKhYD6/pwdvwLkqpTrb0feUBtvXPh011lwl0TL/SSikLYMJJBHLO&#10;BX+mauujaqUUtBWDgxwWEexzU3uVo0cXAdfRNst0S6fUNzJEvDd+3qK6TtVk5lAFoLdE9HIe2gpA&#10;W8Az7LcwQ7qR3fZhAJBERKCBXLf1SOeidCKtqxChpYhnZgbu0VqnjGoRsd4FvQKAAbT3FoAQxXvx&#10;3jILgBZplWHm1nHqvRuCtDiOAWCz2dR1Hfxpwbk6nB4yOHzg+Oh8UCGEZwg+cZAHGz7QIHi4n1H9&#10;xUO4Zd2W31skjM62Wm+43hijlHLeirRZkUP/0mCn3oLAfg7wgDO5D93vH6Af4v5loyjqwWf4Nyz/&#10;pnHDmXPjvagLye5x5jB2oF9Nobd5EK3d2/dvrNzhEw6X1fCxex/+jV/dWOND//YNuYeIfWj6jVcb&#10;Tphha/0yeRVsD37VxUEABCNIpxGhF9YReIcBsrTmW6DgANq20xsHrr87dtYBpRQLCwIDAykPoJUA&#10;YBKlvLbFaQ4rv5fsiq3393dvndw5Gs82Z8vN6aKy6yzZaZrm2bOncSLHJzvr9ct1uTjYG7/+3TdF&#10;6Wfn51/+4ROxaZqMKBsZ0GkUezTW4YhpqpKFw2ZTkMHd8fR8Pi8a6ysqyxKsBwAgdMJIHGQCtbm4&#10;2+fvBRHgdib3VoYbx405IF097e7bIbsBDo8b/vxeeG6lqGwfaTh2PawjorCgA52wIiMC7EmAABRC&#10;ohAQK+8LpQM/rqCgILJICF2GNnYJAYCRGENBOLBenA/WvtAatp7H7pVbUwB4YQSUEEiolGLPzrV1&#10;oRBDAmN4wu0+qF2N5bpZXKxvvXZrNtqrfFNXfH561ZSsDVWlt43oGEMBsq39JpRQj5LIZPlGXp4t&#10;L87XCCcWNwAAIABJREFUVenTkQn7lxAqJR5gs1qG3iLSwd/YNE5ERqMsiiIVRQySjUJwglRV5YRD&#10;lop30jS+LGyRN01jF/OLs7OzurYioiO9f3B4fHK4v7//8MHr3vvZbGaMcZaVUt5LXVYinplfPj87&#10;PX0+GY+KTemt3d/duXPnHgp/9skfTs+eHhyM9/YnWkdFuUnjVlIPJTmzj+P0T19/+cUXp+ul/f4P&#10;fupcc3p+evvWsdb6m2dP51fLu3fv/vCHP6ybMoro+OTo5ORkZ2dqbX01vzg/PxuNU0RElOdnp9F8&#10;sViu4jjNN9XHn33+b+9/NJ+vkmi2s3Nw787tvf2dN9988/33f/vy5Wkc6aPDPaV8GqGOlLX13my8&#10;XC7nq/lisy6LVV0XFKFCBhQODF4iiiJFQAiKUBEoAmTY2dt/+vTp7u5uvtkQ4vHxYZqmJFhuSgJV&#10;FWVkiEB98oePzl8udmYHozSz1iuk9XKlNWXZnjIKwDdogZAS2tSbb55/fbC3u7OzQzq99drJ/Gq9&#10;Xq3YsnUWDTbeNq6OyETeKIUi0jhExFDJw1qPipV3jbP9MnbOMRAza81xnBIIAhOKUsqxJWFmnl+c&#10;13V9fHycpmlVlWmaGcLwq1b+oTjvVBR5EMviAU2v0CAqpe7dvV9u8vf/7V+d44uLKwCoyjpOU1MV&#10;YStBbPeknvWECLqiR4jBvdDmuolnf00QDGSWdM3JdoleEysDURKM1sFySSKitApNYufM8d6H+uY+&#10;VKkFwVD7WsBZjhMW7wEQHK9Xqxe+vn0yfuPB67uTzNaljmV3Z3J4MLqc51VhXQ1aJyK190xEChR4&#10;YScoIdhSMTMihCxnJB3H0f7+vncRSpIl6WQ0UUgkIE5Gyaiqiqas2Uu+2Vy8PHv+4on46u9+8ZNx&#10;EjeFLtart15/YDT9r9/869nlVZplyuin33xzenr65jvv/uQnPz4+Oflfv/2NMQoVjbIsiuOqLL11&#10;oDQEDlHPztbBCVyVpXN2Z2d3nM3AszGmaRpDpLXelKV3DhCBFGnw3lvnoiiyri4tA1GwKTph9m1w&#10;GjunUbUefGnNguiDQYM9e1AQmDam09nT05eLxSJOImttUZZxHAuyiqjYrIyJPv3so+9+773/7f/4&#10;rx9/+vn7H/zb1Xzxwx/+aDyeVo3dbFYPXn8jjs3f/Oi9s7OzsqyPjk5u377z7NmL3Rq8ozy33/vu&#10;D/7ub/9Jq/TyYmlMElwlQbp64T48bBiM+i2HhFDpjsf+zwcwD3WXb91Bb1zZz2p5BRi/eou/3OB/&#10;1EM8dBYGgWuxYVstRDwhGE1sDMs2h2romPp337aVAjd0XEjTdHd3N4ni4NxgZscWACjUjgMHQMwh&#10;W0+G0+aVoQ+yaKuwDlXqa8pltxuGpxi+0bdOsyD/dKheiGoID4JME5HOH97b7EN+oQhLQA1BTwOA&#10;rspUaNBAS8K/TTvs5W0AVrp3HrIwQnBPem9JgQKE4FqCkBkr4MBxAEki7IkoxJN7YUUKFWnVwWMR&#10;z55BCLu0BMLW0iHgnKvrepu4q3u+JU/KBFAKSC2FKd7oLgwBqAEgB39pgM3IGHJ8Og9qyEYOuLev&#10;NhQWe+gDzwzeo4g0tgrTw7sm+KPFKecaBQpJ2INzNQAIeNpW8RHx3Ef8IqJCKssSQjRf54Tszbj9&#10;80O/8YkoImZmx6RRm4CWm2BxIEJgBAEKzqqWyqatSIG6lfkiwl2UMoXsZwBhYfaIGIhyEYYlT0QF&#10;5onOtNE0DXdxyHEcD0Fg/8zSwdGhf1h1Zb17+B2up0FKpO9qMg3R4/DPAFyDpaWLa2gv0FrXzkIX&#10;2g1dLvrwAXpjmdY6juO6LvsLRLy05MFbl/Ww/3try/CRestLH0z+qtJy4/qhu7ufZv3b9Sh9uNH0&#10;JobhYvc+BIBseePoBrN6CDXHvtpcW8BcGAmV99I0FgC891oF/hUSAAQSkFYyK0IQamnztr0dQK8x&#10;sYgIo0Lj2TsQh6IAPYBGAlKzZDqRsVpw/SI/iPYuN2enj0+fPnvym9/8JjHZa4d3m02Z7R/l62pT&#10;LvcOxwzlfPVyvDt58J2HnEVfPHt+dnVVKNnLJq4yRPHyYtGwxMmeSJNFZqpTn2q7PvXazqbZuXhX&#10;1yqOra1JwHtvkpgCKmMXcvMRFQApMgiAhMyMoMI6EBHchqwPDWpbJDs4v5XVGKr7QqhWPjSCELaF&#10;sqkXuTAIT2BmZAmxQ8Pp0c867z0gIqi2zgu0ZepAPACxJwRFKmZH1gqJVqSRnBoY9JFbHocQTdLG&#10;tnamPevZC3i5wdamkBAIGYQAgtBmzyKikIwxsTbsuWkq39bF9oZ08Pi0fYJt6LZGUXXpnj55AYr2&#10;bx3l6/Xl/OLqcsNeowZXc13YUWRYKgIiABIQRqVQ6ciYWIg26+rpN6erdYUqEdAhow/JgfLgYb1e&#10;B7upohgBtKZVvvZeJtNRqGDDzCLsnAOM67omExkdO2LnvG18XVtCo5V6++07P/7xz0ejUZZlSZYi&#10;SlmW6/X69MWFc+7x1y9ePD978uTJ+fmFeL59+/Yvf/nLKDYvz67q2o9S3GwK39jZZKqV0YRxnO7v&#10;H9462RuPx1EEAilwBcBEhBTs0CzAIF4bevjwwXR2q8zh7t23JuPdo6Oj52fPP/jgg81m84Mffu8X&#10;v/hFsKzt7e04X5dl8c///DvPdjwehTABa5vT09PFYrVeblbLXIGZzKZpNi0LW1R+Z7JXFvWTJ0+r&#10;qjo6Prhz51aWxuzsZr28eHkWxVoBOeY7J8f7O7O83Ht2dprEuCk3Xpqy2uSldb5xbCeTCYInJAQA&#10;9sIIwgJy+9atJ48fO2tFZLVa3b97L41i75wwGhMlJtKkCCPwrJFibfI8ZwZmzrLs1q3jW7dP4thc&#10;Xp6zNEKQJlpHWNmy9IkqxHqMx6mbL1RkTIRV04BRWlCct54JpHEWAEykGmeVC9b6UOOeqqoKgQpK&#10;qbquQyUxRGR2VeWVslGUREZFUVQ1TWQSpdR6vVZK3bp1CxGtbaIoDq87FPp1XYcUKRHRUWyMARbv&#10;3XqVP3v24v79+0rR6fnpn/749dHx8fn55Z2Hr0VR4sUJstJt+qXzVsSLeJFOpgID4FC+94rddQlE&#10;2OHeVtmRbepLb0vu28HBEQBwcAtLWwyXtIoEFSo7mk5U1eRF5Wwj0jJPe++11oyMoJQ2UkPTNEZF&#10;J0e7aZy4ugaxhH5nMj47y9erAjwZFVtvhVuR2G+9XdgbB4nC3hOxMtH+7i6pifgIOE3TNKgBSilr&#10;rVIqMulqbefz+VuPHozH4w8//CAx8vZbD4WxKjeE4+PDg0dvvon4x5dX81jRzmRcNPbDDz907B++&#10;9dY//vJXl5eXtbOudh6kWG+yyVglaeOcQTJac22dgGKYjMYEgkRVmYN4o+OibEJ+mlLKOcceBLGt&#10;V+l8mypZO1SkNCkw6AHIEWkPzrMnVADBP9CbJwgRmD0gMbuqqjab4u5r+0qpq6urO3cPxuMxM4/G&#10;6XK+AoAo0lWdf/9vvg+Aq3zNzIvVara3v1zn1vrjo1vGmC+//KppqizLdname3t7m83m0aN3itxV&#10;pfeODvbv/uTHfz/JdufzDZEh1I49MwQru/d24DUaII0/48f7C+xS/ZQb6jrdDLx58auoRq6jX/wz&#10;+PlbT/6nPPp+GPpJgk+vqv0N4dCpC/8Oh3yvccp1gIEIeZ6Px+MkjeZXuYlSIAiKteNgp9sqxy02&#10;vz6a25ZfMXAMr/nWH/b/3hjlG+Pef+69fDAA0gG+9hf0F/dQ/Pr7CrYsoMFP2DcS5FRrvZKWUFAp&#10;pTz7/jFC28EbHCXber+D7vVN3RgTQ2etGPp++/HtPavUZXS3gpqld1aHuPfQDnX37hMmw0053EK3&#10;npzeXdb73BBRa7re/0TqWvHb8JDOqQAsoePoli6oWAYmGGYOmoxz7MV674W8uGuuTmxzUBvstq7+&#10;RqHZzWajlEqSJMuyQIDca8A30BEMvPd/bi4NvyIigK2PHa5vrCHbWXX8ZG2FYQRmxuv0S0qpAIDD&#10;Kwendw/sh08ovXI9kIHSBT8Hgq7+t9yl+0rLqrV9tW2DXTmuHjA413rdRYQoEBFtWeJv9EOPJ19d&#10;Pt77UPBmuLgCNh12/o3n6b8a3uvGkhx6EYdP9a2Sv0e2w0HnQcTHjZv27vHuqeDGVIHt6sZuPPoe&#10;kMCJx8xaR865urIIAIoEhUDB1gRJXfoA9o8XHkc600b4u2ka2/jpdAoAGrX3jpQKdWwAQFEcU1qv&#10;muKiSI61OEQv+9nk1mQmYjKtp/ujvFhtihrIX67PS1wd3T0ZT6cN0dnV5Zenp+fL5e2jWwgjEQ9e&#10;RzqWEsQ6Bz5J4p3ENJEq86JoVncmx6Mo8bYihXXdaK2FIKSIIyKiBxjy4bds9gBASP08DF2GQ/Pr&#10;EP6+ktzb6ZyAXSgivHIMd4ShEG799oOs4H6G9FRYzjlEJaHeJxOgAvRhYENlDRSNEDW1L3NIxyYy&#10;bVm7MM6IgXwFejXMC3hAZgmZu46ZPTGDhBEnAlCt1iYCIIJeODy8Cku4Z60LEiOkD4f3CzJ/+O46&#10;NSMB8TU8eXx6ucpX5fJycVnmlkCJobr2+aY62EuRFQB2hRvaPmIPlWsuzuePHz8tC5vEUwFyzioH&#10;ZNgQxXFcVY2wIlJIwJ6VNsvF2Xq1uXP3bmUb0goRAclzKYJV1UDDWZbtHx2maRartK6txsh7OX85&#10;Pz4+fvz48Scff1bbZr1ebzYbFudqz94bHZVlvVis1kuLAuXULq/yw8P92IwiHcdaG4p0rJzjqqzH&#10;o/TevdcQ7yYJAMBmvSHNRhGgQgAAJsRQJAqBi2JTFMXR0a2HD95VOD6/mDdNowDffPPNO3fu7Ozs&#10;7UxneZ6zt7//8HeO7ccffxwl5q233tCR8t5WTd00TVlXddMg0XS2i6JB1ChNJzNzcb48fXkBHuLj&#10;g9Fk/PLlyzzPd3fG88uLulo1TRXF7T5HsK+1Pjo4zLL45Gi39nVZ5+cXL86vztb5Oi+FEICdOCSN&#10;BASeGT0zz8aj3elkPBonJjo9PbV1A0nKDWsdecskYOvGEBkyk2zUlJVnTuLMGLO/v//mmw9H48y5&#10;pizz9WbBzB4wQhWPzHiaOlt7wLrh0lXTnWmWjNZ5wYQqicB6tk6QK28ZBHVUOys1GmPSZCSIjllQ&#10;AQN4QQ0qCjlXjCKuaUIYoTgPSo8nMwAR8FEcJU5X+eby8nI0GmkT+P2Mc84LUpeP1FirdCQMitB7&#10;HyhD4yjV2jx79uL4cP+nP/3ZJ59/+sknHxVFVeZVFyHWsucz+7qu+8CkGxt8XzSv18kAIOwFwz1D&#10;2lpcvVqjgj26F8o39q1rKhcQADAgQkvkKp0tNk1TpSPrnXNc1rUgeqmbvELwgJ4IUGuFcnW5ONpJ&#10;gHGcZq6pN4sLBECGzXLT1H40jsBpYCcte8S113HeoVKkAscMA9BqtUqziEB72wAzeFZKKwWRTpfL&#10;uScvAlVR5uvNdDIWVz7+6qu9aXbnzr3d2aQsawJ44/XXQ+CiTtJFnk/G492Dw/l8/sknnxweHr5+&#10;/+E635R5UTX1+mo1HU2n49l8ubB1M44nLIhCSmuFlKVJ1dTZKK2tXa2u3P/D3Zv9apJk92HnnIjI&#10;9VvvWmtXd9ewe3o405yeIWeGpMEhCUGyAckWIMGyZT/5H7Mf/GADBgzYD/YLJVuUIFHcRiRm6eml&#10;qmu9+7fnFhHn+CEy8+a9VT2i3kwmuj989d1cIiNORJz197M+SkgYAmhWXVnvvQDpyDhpGlsF9ikm&#10;1kor0AxMSslggwQgkk4XFw8CrT+aWmY1731gJlgsFvsHWZYlq/UCIBTjQaQ1A5hYWwfnl2dHdw6P&#10;7zw4PDp69uzV2cnp0dGdb3zwzZ///Keo1Xq3LZt6vSuuVsvf/tHv3r17/7PPvoqj/Ee/9dvvPvq1&#10;3bYGpqAniQhAAE0FxICFFkQubBFquHa/qa/0vw9V2Ft73luVrbfeZHiaDGzgoe74H73P343j1vvC&#10;TZ0jDFxwjVe17+JdPb1tKPL8mz5rqILAYCCCdNy9e+f73//+82cnf/kXPxVQ1rd4RXhzELAzuW/Z&#10;Hm8IQwjrDbSfm2bzUMke/ghfo2qHo1OMrjPobp7GcAOpq71rWP4AORDAKtXaD60X/2ZcLuhYbRiq&#10;07cQMbwRInZQguE04MKFM7uWB1ZhkS4Ful/zg0+tu/D6ieHHpiX5G1gCLM65QNTcWaCgFAkgC4hz&#10;EkpwOysLQYOAKGC8vb+EL7ccB+w7DRGRSBmDoU/qmgAaYCFoje0WmcJ5MEYphJ4mWoAD5mFI5LuO&#10;yXMoJ1FKiedbaZDh0IacY2zfxgNym64kHALpCAqQw38CXlGwS68zIABaSGe8dsOFQGVrAXavFux/&#10;3Yea+x4e2mwcYOEGdC+ho0LsNKA3c8cjxV0FLw4iVy1fw8Bo7Kt8w5ovHQt0PzrDqO9wvLz3RiH1&#10;TGPSZpCF80NcpJ+PzGytRd2GYVvt/OZM79sZHjdIX+/ltqsdD27fm4Zof/RdDW/M+uFipZTq5bmf&#10;iZ1Ww8OevzaQuIXPJCIE6iwCAAnYVEHeRIIAU4h7E6IJDe4FbPhGwYlACqgPYDKSwqpsyrJmAaNj&#10;hLr1IXbIOyIkIBiw86iF2hKRwBwbhN97XxRFU9lRniMoApWCASHxAg7BQ1nXdePWl6uvvnhyJ7qj&#10;KHLQzJLx3XwPvI4dTFJzcnVqrWLFu3ozyfK9473aybZpvnh5clHUZjxLZnO3hLqBqU7EQaoTAeWt&#10;rzbbMtK7rTRVXZXb7ZWJI0M78bZhcY5FEHS3kwCAcEBDaMVAkUKlRIRQ9QgFvYuzl+dbC8itfZkZ&#10;esKRgR4r0huR1yt8SM/hwTnCzNTmp1w7O1rp4kGGAGOX2OEBMSQpY2tFA3pVFk5pF8eGEqWu2bYA&#10;kcKgtaIlwsJeWKRHkiOGdltCbIuERQSA2mtEAj6PVsYYk8QxIg4Z2kJ5c9cjDC2WeZdnUexqk0az&#10;/fnZ4vT84gojYqYsnux2G3BYV7Yq6q6DfFjvUEiE2KMVahp/tdidnm22JRzkVDvfNBUjG4E4SfNs&#10;zFwHpD5BttYKqNXV6vJylSSpiKBWpIAFvdGjfKJMdHBwkOY5otrtitXl5pe//Pz85PLycnH/3qNn&#10;z55//vnnZVlmo3y73TZN3TR2NpoUTZWOx1plxc4mia+L5vWrk3//J3/6ve9/EmmltbHWCWMUJ2VR&#10;KYHNtkjiKDLAUCMgEMVRyn4HoAGcSPCaOOTgN4lHo9HDe/fLsn798vWXT57tdrt/+s/+6yRJfvHL&#10;T8/PT588+eLFy2e73RZRBDwSfe/7vzOZjJ89e6o0ivgnT54URbG/f4iIo/E4z6daxUanl5fLZy9f&#10;RJjMRntxHO/v769Xi4uLi7rabterT773nQ8+eP/i/OT5s6fe293qKo7jfDKKMw1cj2M9HU2mI33n&#10;eLZYLU8vTi+uLkEUKqdIqVDX6FmECXFvPh+PpgBwdXpeF6XkIwSItBEP1olGM5vMFZJrbBLH6/Vm&#10;b34AAFmWRcaw8wrb/J8oikysG98YSMlQUzsg7cQJYT4bZUlec8M1J1GiCMigZ7B17ZTTWhM11nGk&#10;fZaO6toCcJ7nAFCXJbAJVUaB9AIHTBW77cYLjycz19j1epUlmRdeXl4URbG/vx+2KOe8MIrRvZSH&#10;PUxFsffeCiiUUZKJoFbm6nJ5fHz84YfffP36ZHG5BKByWzq2olELaVS1d03jvPcAJNjh9HcK5XAv&#10;6cMC/U4DrSoSdm8hCLkrGFLr3zSAh9tSUFMQkcNuxNI67ag1pA0pFUUCjYgwsVGokiiNTZMkwLZp&#10;tmIbbx17fvnibH+WHRyM5rP5+qq4PFuyp9hAsfXbtc/SGMSI1BzYMYD6Gi3PwJ60Nkpp8RoEhPD5&#10;s5d7c0giS5iKcEBidLa23BBRHGn2ldZ6t9tNx1maxl98+dn77z08PDx0jXVNzYBRlEwmk3t37yaj&#10;PLlaLdYrto2JYl/Vn/7s57a0WZYdHhxkWQZWtNZN3Zy+eKGU8o2dTqfTUe6cOzs71Xt7eRYfHuyf&#10;n5//5PPPJrN57pzSETHbqmZpy/AQkYkCjE3RNKAICD232S8h+EFE3oWUol4tQwmp9twIOBIJ+fBx&#10;HCulzs9Pj+9M8lG03W6LosrzvGmacruN03GSKqrws19++b1PfvgbH//mV09ffv7Zl//u3/3J+++/&#10;9+Mf/zgbjePYVFV1cXHx6S8///jj7wpoJLMr3YP7j777yQ8VxY1v4iSrqgqASbeKstaRUtQ0TZCf&#10;Ppr3pl001GzgbRHdW+f021u7d37NmbcspX5/vXWfW3d+8/e/9YfcoCiEgd4MAyOwy+9QQe3Grsj/&#10;zWH6T3v4QIsFAGaoqnoymUyn05DKK20ErH0oIIYMwaCJ9ulwb2rDXyc/X9fgrxO84T97VQwHmZa9&#10;WSXX/K639fVgDvWqleOmz3FlAOet78ljBQEEkZAEWj8VeRBhYXaIogbZrTIQ2jZZlK5JYkLGrLpZ&#10;4huabYwZ6IXt64cx3e12SimjNCrNihGRnSeioiioI7ELKdAthj4CImpSwjciirckJzyFiJjbrhvG&#10;HgHbEl9mRrwOfjJzT8sabCpmJhBS6LoKI2YWcb15H9AioNWVvXONiDArQhRGQBUQMVgcexDwBBRF&#10;GgAC80ofku07uZeu0J6ujpFCAFNElLo2a4cHt8yi7UDT4Oi163CH8CxjjDItJHWA1+7ljZkD0HRI&#10;Su+vCmlKw4BnWE6ZHaIKjpjOHOVwbdCMw/d+IgdvDgxAm7uSbAkehFbO8VoJCU8M5UsywNxS3Zch&#10;9jhcr944DHp7b0NmHLwBc9V31NA4kZvGz1CGhwt4aH8AlqsD2V53eX+HW/I/uOe1Nf51K0m/CCAJ&#10;UaCSioYR++uFAlqPFEBL3gPARLr2DRFUVVMUVV1BlN58RGD8kM5+Az8AC3RdJSoOWb6JSBjYe2IB&#10;D4wEEUAGmEXxPPX1elPu6ufPd1gRN++MRiOMlVF1XW9hNZ1OQCe7Zns4e/TovXd2RW1FXa4unp+e&#10;yyg7enAPJdDweEYQsZSgty5SGpXhJD2FKtIaG1pcXpFh6xvUKorIA3jHHhkYiIKvkBFRUShz4NB7&#10;AERd7a4HUW8ApN/omMHw9WMdJLPjCOhH+cbWwNfJODecmyISDMh++vRy1SJXi4Smtl8RkBTIdcWy&#10;AHMjtRVCNZ2m4hOhCogBXEBJEBARFAZu/RcgID4A7XkQDN4uFFQtBhpCi4bXzn0A7xEpisAY07Iz&#10;OBeiCBDA1cK7tniNN2qA1TcfPJjOZmmaKjLL5Zo9EhhNsSZVV5XRkCbq3ffuNH6ltGOu40hprUE0&#10;0cg16dlp9a/+1V+sNs0ozwGhqNZRjN/59kf37h3fu3ecJEoZefjoXj5OPNdlWYxH+U/+8ieLi6uj&#10;g6P9vRmzHWVpmur3H7//4P7D/f39oiwuLy5PXp2cnpyuFuvtZvfi+cs8H33wwQdfffVssbjSWkO7&#10;Buk4jgmUMbG1dpSPrbXb7TZO47v37i0XizRN7hwfn7x6cXpy+uidR2maFtvy4nJRVnVd1/k4d87n&#10;eZamiTA3dQlh3KiFKFCKEIg9HOzdW1xW23W92dabbfEHf+8PoyT+43/9x//+z/50NpuNJ6M0jWbz&#10;cbXb7e/t/db3P8mz9PL83DWNQlxcXJ2enl1dXm3Wm/ne4SeffHeUj73IYrkqq/Lq6rIu6yRNGPjJ&#10;06e77TaO49rWr09esfiHD+4B8Gw2rorddr1cr5ZlsXS2rOrVbrtcXJ0zW0Q/ytMkiYvdtqkboxUA&#10;WGuJ2tKodx483KzX7N3B/t5sOnG2qasyjVOtjaut9wKiCdVnn32hiKaz2aOH77737vuT0Zidj03s&#10;rH365OnZ+fl0MkYiQCGjpvMRGrWtil1dr9Y7VCYf5bvd9vzyLEniKI68d6Q1BP5JUmVREKrAXbrd&#10;7bRRcSAlZ9akCBUIhApOYfHOG63TJI1iE5t4V+xEJImjKDJ1UZVliQhKYVWUzntNOkuzyES2sbZ2&#10;GAqQ2At7712kjSJFQGkce+den7w6P79EpWMdbde705PT+w8fpnmejjJhTtLMRHFRltY2ZVUJSgjB&#10;CnjPHhAJMShanm2vKoWJpJSiYOsGv7YAgBCC0ppFWHzT1HVTIUIcR9roUAMFiAHXVKHSSitFQIDU&#10;wg1EceI9J3F6dnq2WKxAANhrojSOsiwxmlgse6e0UaSMjrQySZTEkUmTdLXcEqbzyd3Li93PfvpF&#10;FKWvXp+4GvNs9N433iurXZLqxpUioJQCJAGqa++YBBSibqxHQa0TdmpxWcxnR3Vpry4WB/uHL56/&#10;YOfTJKvKyhhdFwWI35tPPvrmB5vNYj6bRApXi8WD+w9MFBVFlaRp3diyLHe7Is/zF89fIVEWp1qr&#10;Yrc1JnJNE/x7kTHjUZ7n2Wa9Oj05uby8RJTJZHzv7t1xnm/Xq/Eo323W7zx8UGx3z54+a+qWnpqQ&#10;PLMwe2e9eEARAOubxjVaG0Sy1hodA6C3Po6Tuqi8Z4VaEaEEBRE6/RZEvDFKwCNJmkff/Oj9OKaz&#10;s+cXFycP7t8HAO/caDSqqsJoQJQ4jpnl9PXFj370e+LV//q//O9Pn73cbHdFVf7ot38Up/HVYjnf&#10;OxSguvHPnr0ezw6Xq3Kzbv77/+5/yPO9uvZNw56FdKg/7KMiKKwINSBfV/VcF3a24C43dj5B4RuG&#10;69BUG/44/MIywBe9qS3BtVoW3DEh7HYj3a4/4I3ja39/86f/Px9dSXzf8Js9rLxn5zwiKaWFUelW&#10;Ce5Q9G5EC1uFVUFIMSLVUWAOtFjqSkADcAsipmk6Ho8RUSlaLMr/6X/8n//oj/4lAgmg0iYQnQbM&#10;pU59AQABoI47lHuaE7wGixqCuHJrVSIiCAUzWgABFBJ0Nbb96w9siZZDqBeeVqvtngIoSisAcd74&#10;kdnTAAAgAElEQVSFuG4gwBMJ3uWWrJhawOTrXwBa3SVEJIhIIPDyeMCg+gNiMGshBAUiY7Qi51yP&#10;JROYIsUDAsZJakykSCOgcKjnFSTynm3jbGNBQJFSpLSitiQYwdmGvWfvkzhi723ThHkQaSPM3vm6&#10;qoqiiKLIWts0DYBEkQGRuqrY+ySOCVEHemIiRQQiwk4REiBwWxfaYlwDi7Axpmc5QhJmDyidWa7n&#10;83kcx03TONc4FyjlQ0/7brcFL9Z561yjNBoTXMqACD7s/VXhvHXOWtd4doigNClFSEHU2bqmbhrn&#10;GxEBEkUQGKZExHvXD1wo5AzMq4jtOVqrMMrSxcyDMRxWEe97RGXUWiGC906F3bBbeYhII6GAYw8A&#10;WlMcR8ooQFCakiRuGssBHJsAW/GgYDQiAnv2zqEQAQGD0aZxDXbR156RiFT7yYERPkxuBERgYYHg&#10;lfDdrPXhNQGkJ1DtJ4J4QSRCJXwDyrtFJFaotEJCQNCRTvOUWXqcs97cDeb0rYUiaPDWNsOpB10E&#10;uLeK++RtuPYp3PAj9Bb70KXiuqOqqmF6RW/h9OpNP9nDU7IsVTpIiwBKmypJ7eQNX5SiOI7yUTYa&#10;jcR7YXDWOhv+t70rxDkXCu+1IkQMgTnvnYAnRK3VbrN6/Pidj7/zXl1WaaQ9M3Aw41oSWJFgenlr&#10;G++d1qquKyIyRkOLOI3MvNuV+WhESrH3pJWIE8Kqstrr4vLq8z/9s83m9Pf+4e/f+eC+ThRX5eLz&#10;r9x6QyBZnjJQLd6Km87Hv/XD75dFuVpsL6/Wnz17sXPu3nv34jS6s3dQXZZJkzVL29T18dGRCKyW&#10;K63V0pfFXvxsc9q4Mptk0+Ppptkt1yulCAAp8G0AQJfL7b1j4DZhGUlpY4xWRiutqOf21bof4tCT&#10;t83da2NVKR0hKVJaG6N0mOqd7wFBKTJGB9EAkP6P/T3D2oSIvgNIv97dvGfmKDaqBe5qDXhs64oD&#10;aD8jMiKwR6I4is10ppT2wJ7FETIwixNgBDSIFJbyMCsbJ40FEc2gALUgiqAHYQAB0iYSQEVK60gh&#10;KaXTOBmPcudsXVd1U/t22gZgahYQQUYQAG43cxQk0E1Vb1dbZtZJlEZ55RtkBR6EaTSaEm63291i&#10;schzQsQ4McJMBM4RegMSn52dFUU9GmWIcZpmx/cPkiSKYj0ep9Y1l5eXcYZEVFWliXBvPr26uip3&#10;5Wg0trWLo/Tu3TvjWb6rtruiuDhfrTc7ZXQoImBma2tAHk/y+Wy2XF5dLS5C/YxSKoqiMHsjk7S7&#10;duflbb3C7IxRdV2vVquyKIwxddlEUZSk+a7YbDabV6cvH9w98FxFyo6nkdExUA0ttkRwLykAGI9H&#10;f/yv/+1uE33rWz94/PjxwZ27FxcX/+L/+Zd/+md/kaTRixfPHj64+/F3fv39x7/2vd/4+OrqCoSv&#10;Li5B/CjLl6ur9WoVkTo+OP7ggw/uPXin3FVPnj7bbsptUe7vHX740YdPfv60KkoiiONUnGchELPZ&#10;1J/+4kulVJboJKHV4mI6Ho1Go6apykJAOSICxU0Fla2SJCGECA16Bs/GxEKikACCEYexibz3wJJn&#10;KQhvN7sXL54d7R9Np/txFFWla5pGKXV1ufjBD37nzvF9Zjg7Oxvl+fn5+dXVxeXVZZ6niKqpS2Ug&#10;SWJUxrGvnGWRJE/rigV5tV0zcOmq4+NDArW6WCIQhAwGotVml8aOaKQJi6IQz2mamiQRkaasRCSO&#10;4ziOjTFetXRnpBUg5HnO7LfbNSICkNFEisR7VlDttr6xZVnm+Ugpg4iubkgrJEqThAS8deQFldrt&#10;yqqqlsv1crn84vMvr84vi6LK0omrXfC7kRhkxU7YcmCSZBZBBtXatyHzxPtQjX9tKlxvTl1mHYSM&#10;IBYhEQ51xW/x0klf9zD4EfraCWh5I6yty7LcbVZ1UYVzdBxFUQQECiBPU2uZUYknFhRpPDOq2KBe&#10;LpsvvzrbXK2ieGwijKNsu6kur3Z1BQC6rndGx4jw8uVr7/1oNEKVgBfPhBzAFhA8eOvKbVmPK0Kz&#10;N5+P8hEKi3ilMGDsh5dl543ScZS6ukFQiHB5eXnv3r0QlAiEWMvlMk4TW9cH8+NdVTtnj/cPXp9f&#10;bKomz8fFdlcVZciDODo4XBzfUQiRNuydbZoApebqhpkvzy+01gd7+2cX50VRjHUEAN5bAQJo9Wul&#10;VMgpqOuaHUdxHGnt0LNGX3nrnUISYC+k3jDHRIRZkBSCAiBjzGg0evjw4YtXX7x+/fr4zuFut2ma&#10;Jop1uSuEG+/k3p13PvzgO/Pp9P/+v/745OT1N7/1nclkQgaTLE0xEYCzs4s4TT/61revrpYvX51G&#10;Jvvx7/+90XhmnXcsSkcdO4h0UEMapDVmRLDlCbhpfcnXxFrlZiS2/2d/rdyKAX69Pfqma1+Cj/dv&#10;cLy1bX87j6BkvCWDGRGH9i2CAmiLz4c6K3b5iv2FN4fgP6GjRCBNs/F4aoyxToTZW+sFhFGw55Xl&#10;HtkYgKllO7p+dP/lTRF664/9iwyvvSVUN+8A0KdldvjG/ckiIQXtzSXxWvvvfkQBjxAcqeE/7D5B&#10;OgT7viT1luoWjqDY0zUNT2hfJ9hyjadKLSw/ACARlWUZYs7BkgmKu/c+iZJgSoWnBHLRULMTXrkP&#10;P0qIQAYpGSAMhVeAQY1012wvImEvbpNFBxXdImytbLdb771zTe+GcIMYabeMsAh4z03TwppAG6IE&#10;rcl6DgPUh4+IUKmWdoUZRARJAJBUi8jl2XmPAG0A/1Yst3es9LHToZj1fU4DfOB+Uoi0w9fHRb0P&#10;zkzGLvEYEVGRUooRatchYLfeyhaSqq/365w4N2Kq2KVDt00lIFQdQF3rTwzxK6K2W4hIKQJpQ77D&#10;CRvEoBe2QffegE0ezpe+E4YGahj9HifvFmBef9uQytTfmYj0oBYXB9mew7h039Re8G5N5/6c3l7q&#10;+yqc0BfM48Bl1k2o61j0sGH9P/sy4L5t4UfnHQ9YlPv5zh2ourSJD9cO6aZpvAellB/oS2FKATIR&#10;OG5hzwAkSWITKWddCFMTmaaprbWT6YiImJ02qtltdRQ7tmmeoIV0P9Mzyl3WaHt1evby9IWpylhp&#10;RZF1st0WYnTDfrw3fffxu3VRrxfr5eVSlH708N0qhvHRDBEjUlkUO6UEbTqK8llSFxulWdgpijRR&#10;bDJXcFGVUIknABIJ8FMUqmdvF0GEjA8R772FgPiE2FL+wHUJ0lDA+uEYzEfoAa6wS8kBCEGWfq17&#10;60S+/Qt26Co3VlqtRYSFAbn/tbsuZFK0eZEIBiFyDew21W6N6SgyJkPwIBaRhRQIskNBcCy189Y7&#10;J+CZAIEhAE9hSEhs/W3cvikzMDuNyhjTEROG1wz90EJSd8CFt19ZRDQBlLvCg99P9rM8rdYVkmJ2&#10;KBxr1TRQ1/VuWx0ezKz1ERnnakEForyXprbr9WZ/7zBKpsaMyrKy7KqqulqcHRzOAXg+n0VpK9m7&#10;bQUAs/n+P/tv/jkDZlkSJ3q93V6ulo2tGsdExjkGEt9tLU3jSKm9vfmDB/fPTi/quhyNJtba4JwL&#10;wAyucsFL0TQt2CAzBySkqqrOzs7Ozs6mk4nWuqqqfJQ2l4vz83OFcHH5ui5WdXN473iaZVPfWBbF&#10;3rL4wPeE7AWpaZrNZpNEd+/du4cqefL8xVdfPfnii89m80lZluzd3t7s/fffzbL06uJivVlNxxO2&#10;DQDEcTLNp6t0c7B/9NGvfyuO008/+3y3K+fzvfFodnJ2rrU+3N+bf3/yF3/2l5cXF9PpzOi0cQ48&#10;aT0pS3ny5Ume6jgCFqsoGo11lk89V4oUoVaaiJRWgKCIUOsIhLwXA4QIwIhKIXK5K4BF2Dd1laZp&#10;GPXz8/PXr1/v7R0Jo/e+sc4YM5/PZ7OZeOetb8qKmV++fL7b7ay3VQVOXG3raTYaj8da66oqi6Ig&#10;UvPpPkCVZnFVbz34JEvGs8l8Mrt7dHx5dvn62SstlOVJXTYA3FSlmBjRAgsAYJj5AgHUVymlIqNI&#10;AYAXZieI6J0opUBRJ+4MyEop11gLvizrsqyd8+Px2Jg4inTZ1LauUxPpKKqtC5Ak1trdbrfdbsuy&#10;Zr5qqso5u16vr66WD7/xKDJJFCNprJqyLhtn2zR4QGYEpaCb2oKIIYLBHoQ7EnAMrGsI0PKUCAsL&#10;B7VND8Bderu4X7tkqECjCo4qUiSI4jmOU+e8QjJKZ2m2LXa7XcnFLgg5EaVpmqYpOUFEEyeUxGyt&#10;bSpwtqyby4vFZrOJjJmN5ofH9ze7p18+fXZ6/vjew+lmV3hoEMmDOOesdakxjTTiwYMgIVtkQLaw&#10;227Bw2Q0GuVzo7NRlu02zpDq92xmCGM3Ho/L3SKOYwQO9RdBO9E6Cgqo8z4fj99///0nz56XTb2/&#10;v7+t6i+/fFI17v79+w8ePEDEFy9eTKfTH/zgB8411lqlAxVTpSPjQYCUjmICSbJ0td1Y5jQbqYDL&#10;oozWOlTVmSjWWnvx6/U6jdKQ6AWMxhjFYowB10IhdFuI9FqBUioQ2fXAlQAwHo+jSF9cnh0e7QNA&#10;VVVJqsM2H8eZ87WIrertO4/uZ3l0cvry7r27ewfzJNV1XUYxJakudgUmeHh4+PLV+fG7Dz/55BMA&#10;sNYC6LB/q1ZP7tozVNNvKS5y7fd96x52yz75FV9u7ZrDC9/66FuXvLkBv9mYv3vH8N17Llno5nKa&#10;psOpwR0aLQx1YiERAORf0UX9n4Z9HuDB8zxXStWNFUZBQFIsDgAHAxTGhQc60g1vHdyM+Q+sLBn+&#10;qW3woI23ROitndP6VQJjCnCfLNPHK7BT426+L/RKdi+NIoJ0QzUP2hwhBuArD62NFMJoeE3cGiZy&#10;S/AGAOK8QFt2i23lthcBZt9HU0SYvUdQjGi0btssgohNXSuloo6rM+TWhvbEcVwURd9dIcyourCJ&#10;iO+GhkI1ON6EohnYEigCTdP0CcN9Skh4EDMXRWGtDXbaIGvx9hCER4fk21vlrFr3th/gdVp13+Eh&#10;YNLHkQTaSF34SfVG+3BAobVkvFzzIb9VMK6P0HtEZL1DRFI3GIagyx9mBmYwRiNi45yzvZcnaJVt&#10;IncIXgKE9AFkcWGd7DdK7Ph7Bvk+QaKue6aX7XB0YVgOWBJd1FdkwOaAiIbMcEb0n9iaKNc3lNba&#10;19iZf31PwrWx0fp62mxYpQI4nAxCssM+zLIMEcuyDFLXm+t9Hw7XdnjbqtJbNcP2QxdMvlUMHwLp&#10;Q44xuLmq9M0LcuKcg0Gh6NvkgcMc11qDEAROHC/AQCSIuN1uq9JnI60QAEFC2QISgLA4RCFEEI6M&#10;RhRhh8KRaaGwFSpnG9fUR0dHiOjYM2OUjQEILdvao2MrDSYQTUw2Ty/rS9cUUjdNUXLtKIkEqdhV&#10;+SSfjqfnJ+cvml2SJNZa53nnmlE2jxXUVUPGg/XoyDd1kmSTyWh5sjFR1HiPiM62HhPPopSaTCZN&#10;WQCQdY13dRpniBB4yBDULSlyzolggLhuQywSBqszL99yXC+hiBg4bNsO94yIPVxYf9rX3eXNKTxE&#10;9QtnuMYTIajh3bBn6hKQLmtBOWc3q2o5tioy2hCB8yyCPuA/syB7dl6s48Zx57lR3fIniH21x2C6&#10;sYhIFJk4jsOyaW3DfLva4uaL3eg3zcyNb7hwzo+JgMUpIgE2WlnXWFdrisXJOJ8Vu9q6QquMGQmj&#10;uuFXL0/OTy8inRab4uzilTYRgDhxe/uTw8NDZvf4G+9sy8Vms5nO8keP3tvfPyiLuijtl18+ebrZ&#10;7Kotaj87mEynU+cljk2cGNTK17W1FREBsHV1nETz+ezVq1eIYm2tdRTFaQAaIFCTyagsy+12e3V1&#10;tdsVwQ1Q1/XhwZH3stvtdlU9HsurVydRpOd70ziOq6qKtLLWfvX82f7BKEoOl8tlnhO0vCOt6hlK&#10;x5n5hz/84Xalry7PG68vTs92xUYp9fLZiyjSv/fj3/3d3/nBdDZ6/vyr50+fHx8eKRARWa9WWusH&#10;9+8fHBwQURJnn/7ilyLw3jvvWS+7XfHRhx/sduXJyVk+Sn/929989tXL05OrzbrUOiFUAKGSVzcO&#10;PfBsMrpYbi6ulvO98fGdPbFeKR7pXIFm35TOMkiWjrOsstayZWaWSOVxqgyF6imW66SXkFB39vrs&#10;1atXR4f3kySx6O/fv5/EuVJqvV7bxp2dnS2Xy8Y2e3t7jWtenb4aT3LSNJ1Op5NZ7cptUTnn4yhC&#10;kiQxo1GKCgB4fjAnjVEaT2bzNIpXF8tyva1rUIo0aeecUsY5B+xFRLw3xhillVJOuCxLD5IkiTJa&#10;dQ7gUN4mIAHfQkS8k7quRUBrDYxVVYRcgPl8PpvtOeesq6uqUkiR0sIsnlFp732apsV25xzXlSUF&#10;VVV7J0mcpVGKWjlwvimcY3FCSASKRah1DwuLDwW+PDiGy3q3wQAIAfgAghUWmettv7tcRFqu4AFp&#10;zWCLavdOY0xV1Ubp+XxeV06TytPMxJHWumxK33iNVG8L2zSEOs/zUZYoHTkTibfsrRcmrckko8n0&#10;4PjOV89eWmd/+fnn9x99XxCqshmNstl0Di1LXufhtp40hUaJl/Vqy87PJtN8NAUxR0dHr+1V0Amc&#10;c6QQHNR13TTORAaAkiRt6iLLst1uF5QkFZkkScbjMTNPJpPRdJKmqdKamR/cu79arS+ulovFYjwe&#10;B5jlk5OT169fP3hwL0mS8WgCBFmeJ2kqIptivS12DBRn6XxvfzKZpaOcBZXRCIRaBb96SNYKBSHC&#10;4q1DQUXK1U1T1c416ImE4I34m4goRZ4d+1CC5bXWlfUiMhqNrKtWq1Waxk1TmSgNS41SYIz6q7/+&#10;81cvF7//e//Ff/vP/+m/+KP/9xef/tVH6sPF4nz/YG+xuNzfnzfN6Xa7iQzn2fjjj39D68haL6JB&#10;0IMHAPahLZ0B069Cb5gf8LbI29cdbypAb3wZ3PmmlfvmfeS6VTfKfb/uqr+rx1CbpB5MFQEAmqap&#10;65pbLlmAPlp189rwFQDw6yPAt5aXXp9OkkRrTeQFiAFD3Yd0D+rV+uFT3hygoZ7aRQPo1pnD7zgw&#10;en/1cMsgACsyIDG+afX1YjmUz/5zqMcPLrluOSlAVJ5kOBa9ph7qSLr6z9YQwg5hoT/Zew5bUoiz&#10;hSOY0GF9CyeHmR4SlV3LZA9KqRAWTpIkOHBvtJ8CiCu7utUF+WaOa2+c4ABrmgfWgvceWtibMNfa&#10;Kt+mabSm0MhQq9z1T1D7rp0I/Yv0Dbhp6wriDRnrJQG7ADWi+OBECJBGnRhzB2YxjPsNZanXuYfC&#10;M3xH6CZOn5oLN6dVb+H3qZ7BJDbG9KBowRgIJwSf9dA+76Vt6FgZdkLf811vBLqp23ZmCBf3TYWb&#10;XKy33BD9wthhXA1b2PYAdGYndH4NxECNAV2Cw3CmXGc1MvfIQG0LsyyLoqj/pXe09ffvx3c4FsNJ&#10;fWtW9p8tEKlIPyOkjblxN8Vo6NIaJmIMp5IaWNqB7ggGi0noENWtVyHbXIQJVFhC1+t1VVWTWe64&#10;IRIKri5SIOyt9b4RYGaXmEioVa/iyOyKHSI2TfPkyRdV1Xh289meMQaUds5rrSNN1rJJjcui0dGs&#10;kubJV19eXJydPHuhSzerKE1S0aaxdVnW2Xi0Wm6c2PE4u7paFkVVsYMsMQpSo1xVagZfN74WVzfJ&#10;NMrzTEUqG0fotDk6rA/iI3V8sn1hXVNUZSM2UKZpHStCAQ9C0vo3fVe3QgAcUlC9txD4KcOs6US3&#10;F1oYHL2ct3NKqA3J3FRT+5k7XNVvCcn1j90w9RcOJ+zw6K7w3eQTkcDXzABKxDe1FFucTBLIQoDR&#10;Mdfd8oJeoPHsPHqh4KZ6Ey0CMaTai3DQsTGkAwf3VsjNaZuKLMGguz6CMzfQELSfui4LBhZxVbFD&#10;DQoExIk40Ng0VUiqWa+37DGJx7ZuGEDECBCI3myK1XKHCBeX6/WmNFEcRQbQGaOqqgBgEynj1OPH&#10;jw8P95l5cbX5N//m315crPf3D1+dniwW59k4eQ/1fHpkNLDHqql1rFsItG7Vy7IkzeK6rg4O97xD&#10;AGLPrrHOeSJ9eXmZxdnBfH+U5kR6Pp9PJpPxOJ/PZsboPE+vFhdsmziJgH1kknsP7pPGyKjd9n5d&#10;re8cz8bjcVUtvXfY164gqpYJyTtX7+3dKzabp0+fGpNvN6tqtzNaffLd7zx+/N47jx5s16svPvvZ&#10;Zrvam+3v7c9effU8jszh/oGJos1qKwB7e3unJ2fltvzgo29ti92f/MmfWuuOjo93u53W0aa6ms32&#10;vvHB43w0WS2LpuGqtOWuWKxXnusoVuxLpY6crw2h0slkum9dqTUdHx2nWVzUhYgnrQTh8a99aIzR&#10;kbG2rmwtIo2tlKI4iZSmNE1jrZBVno/NI23InJ+f58k0jnL2+ODBA/YoIkVROOu32/Vms9JxFDab&#10;LMvSNNWRGo0mSplqs3KOtUqiJA1heQeOUaLEKIVAuNqsN1erB3fuf/DND89fnZy8eO29M4mJ45hB&#10;HHtrubZOBEeoUZxzzhhj2Vv23vskS40xwZ1LCAICwuzYeRZCRKUJ2XeTwXOx3RRFYevK1c1oOsmz&#10;hIjEWx3HKGRrhywoNB3PXOOtrZfLZRRFxa66urga5xMi5VhEQKFOosR7a51FpQiZSEJkQES4Ayzx&#10;7gY6aNBKmYEIA0sfQKCzQwSF0MKfhLOZ2fug3jER9dqvdGkbmlrkBlRKPC+vFlVRp3lu0UfGGIVR&#10;EqdpOlMzhdoYtVlcVUVRWwvsmsq2Dj5lYmOapklHURRFUZZHWdawRFlyfnFV1o02ccQpkg6UoaQj&#10;8ERESqGzHgURtIIIAYu13a62JBhpoyg53D84P1kKCykEAE2KFVnr1+vtdJw6x0YTotrtSkQVmUSR&#10;iaJoNBoFcM6QlFFVFRItFqvju3fjOE5jszed2aoulTo6OrLWrtfry8UySaLaNqgojmMidN41jpfL&#10;qzhJ0yw/unsnihLnvbVWGy2M1jlrrWNvvXM+RsTxeLxbbquqSqM0MVHthLVXSrFvM2RaBnUIpM0C&#10;Is61JZ9BBzXGJJI0ziRJQla8t3UNcWyIMEkia21VF1FMd4/3//zPf/J//J//2z/8R//kv/zH/+Cz&#10;L568ePHi5z/76/e/8d5qvTk+und4eLheFduNffTovcfvf2itMzp3HFyqffplH/UdRoAHoWB5qx31&#10;HzGG5W0mzfUXHqgs3W5xa2dtEzXayN71CbcU3FsteXN7/tt5vB2+eahDtz0JHhD4pl/sVhDmRp9I&#10;W8j6NzzCXZMEQqkIkW0pbFuLaxhX5Hb9CbmC3eX957A9gzzJMI7Xag18TSbnLbXprU1tDU4W9tdP&#10;5D6hFK6FsHvQbXupb2H/ZdA06TufO9Ba5xrmawciMyOogGlKRMEu0x3Pj4h4L10BczA2pesuDJnV&#10;IZk5RFCxi+oHsrpgDoV0dxMpJFE6uAxblBpra0RHBMwOEQc+gb7n9Vt7uO89CAl83ndG1zXjK/c8&#10;TNeCcY2cDACAonTApfHOW4FwNxYQ9l6CCUoEEoriAEFCgXY71YFB2vwBT8HSCya66793YfOhldWy&#10;ziilQtpU+EtLDTgYNeyqUgEgYPPc7IHWiaOUIQVIxG22DiK2QEqB+KS/VRhfEfE+4OeH9HsOUWDv&#10;PYsHVESkoCfy9Tf9RNdzhLvM5La3wUOQWJbABN5DLRCRt9fp0Dg4rLXh+mEcVUSCQ7+TWwbA8EnU&#10;iu5Q7AEgZPP2tw09G+aRcy5kBIRQv2pJjHu+7uuFHRG95160AoliUEJCgUA/rW6t2OFHHkS8+9OG&#10;BjB0ToE3L4fhOgnUZ0cPtyTuKplZQoe0WSda6+22qKpKUd40AlraZGCQpmlW69Vut4o0xomxSKvN&#10;en9/nwjAKNdUSZKs1utiu07izFaldY0AKwGtUhaWhm1d6zQ1WTI9PqS6yvPxOEt15bZnlwqqpvZN&#10;49GY/f3D/b3DbV3u783ySf6zn/8UFKHg3fvH2TRX4HMTkXOZNoVwZFSWaEBnva2cW5cllvli3aw2&#10;69o6A0iksziL41hEHLO3NtKmS/ENyFGK5BrmCjoA51siOvxluPkGPl5Caj8JA0hAAHKAAU9yL7Q3&#10;1o3BU/q/uoDWPjjlpjqhusWB22nXrsC9YAAzK02EEWNS7Oxuq+KUTOQEGs/suRERBGm8t04co4AO&#10;GM9eOj1twH/RsYyCiFfKJEkcxxEw17aN8CEiAQ+3GADA6xTo9hMFAFmzWNJICpyv81Ge5cayZ3HW&#10;WUBHCNvt9uWL6uz0wYO7e5Gpyl1loqQqRekEWStlmHEynpk4b5rGsT0/K7flkw/p0W/+1nc//PDD&#10;+V622ixXi/Vqs14tt2kymo71z3766ZMnT+IsObq7/+L5KYKZ7c2bpvnq+dP33n+0d7iXJImIaK3H&#10;4/xg7yCOzXa31lrVVVVVDWGUZXma5mmc7U33RMRZv1wulTLT6XQymRhj0jT96qunr1+/ruotCT94&#10;eH+cZ9ba88uLv/qrnzR1+fFvfPSHf/AHZXHl/QYIvXdIwV+FoYpGhAiYlK6LMtbGKFpcXe7WK0Xw&#10;4eN37z14eHx8eHl+dnL6UmmZjsda47MnX6Ym3Z/vxXFKRM7x5cWVeLl7fO9w706aj5599WKc5XGc&#10;PHvx4vz8fDablWW5WCzu3n3469/+yOi0qf12W2w2m5cvnzd1qQ3G8fz9x++OJ3kaR6QkG6VpvC/i&#10;AdS2qBDReyzLIopjQVisFrtq53zDIibSoGA6zV3LxNDCGCBilmWffPLJ69fn5TbgNOo4Sk5Pzz/9&#10;9LO9yX6YeyaJnXOb3bYodqPpKM1GpIV05Blq50BI6Yg9CEocm81m45wbjUZlXaFWq80aapmO5tP5&#10;fJKODOrz12fWWqM6nF6RqqoC632WRJE20LlUa9u4rY+iyMSxUqqxtnegtoCKJoqiSCnV5lnWypIA&#10;ACAASURBVLoBak3WuvVyUdf1fYTZfC82SV3X4jkyEWkkojiOEXE6nSqlXr9+fXl5iSxaR/P5flkX&#10;3jYoKjW5jICZG1c75xhZK6VICTgREG6JPYYbZK+fBQWOWxB5IkLCAFs6cO3fVOmYOeT5YOfj7w5C&#10;RKNjV9vFxWVRNHMRQR1FEXtoqtpaH2oebI1pnESoKts0jSvK0nuPWplIaURETOMElPaI2WSqk3S9&#10;uTIpnF8uDu/EEaYs3jtBEu89oVJKiSZnpV1JUXnrgGGz2q4W6735nTzJQ86VZw4VB4HUAQCKokgi&#10;AkZvWZF++eLVNz74RhzHjKCUGk+nQBhFEctqu1pba5Goru1mtXr08J3FYrFer/f39w2poBmkabrZ&#10;bTeb3XZXplmcZZllX5blrigAAE1bIt5Y64WBEIiCsuhaF7kP+MkKSWtiAk3I7Jh9S8gR0BYYGVql&#10;ul/Wvfcm0gw+vFRZlipSXRqhH41Gi8Wl0rnWGkWY3Xg8ruvi/oPj/+of/ec/+Q+f/vLTv85He7FR&#10;P/rtH3z22WfL1RV78Oxmsz1nMUvi3/rNH8VxahtmLwNXfh/gonaBbjne/0bHWxWXTqjw1gm/4uTe&#10;WHqrUt5/6U94855v/evfsWMoLb0K3tu9gZSrt6yGUanh5fCGsnjruNWf/e/MEHjaRCSwdssAiffm&#10;PYOhcr06DZ8+VHq6p3zNyw7irnBT+3nzZBzYrgMx+NrY77WC8jVRqa7rEBHbSEEAhXJOqZBiRzKA&#10;C9Y6vvWsm3cG6FLDwwoclFEYxAnDmQFHB2/a7cwM0lZ29PwxTdMEk6ZDeAJE8T6YN2oYMIGbYiNd&#10;SmEfUO3tnL79Q3uj/xOzu+lnuUY3FRFAQW5Ll0OTuM1HwGGfyCCrdrBBXctJe7cOj5p7CDfCwbhA&#10;/17UJYcPA4NDIaFBqu11V4et8EZyAYSW9+e3s2nw3N7w7l8q5BpAG6G6Qdgb7hbQ0cJTvPfX3TXw&#10;7BDRNaD6AP9p0POBlhp6VapVuLu61pCK3xu9jD0SGHY7vg5BKmutc3Yo/MNx6YbmBuRyu9ogDjCo&#10;63C3vnm9YAxDssOQHd8syhgCxd+awjzIRxg2ctgtQ/kcBrr7Z6FS/eiH/aUP0Q+FpJO/EPkTImEG&#10;IrXZbIqiYoE4ihkaYfHeu6ZpbOVc45rmy8++fPz4PWPMernYm01RmaapEcEY472dzWYPHjxQZLTW&#10;jWfFYsEaIiTIRrm3TqepR3zx6kyBkqp6/vlzrOu9OMcI2fnI6NF4gkpNxtPG+YuvXlZ1U1VVPssP&#10;j+Yl19VuNU6nsrN7k2nNC6OwqIuTy9PClqBHOtYNgvceGCfjKWRWmMW1qO8KQcextw5RAND7IG8S&#10;Clydb0KUOPTmcN3u1wq4uWzemo/DYYU31tX+n8NFcjj6bz1u3WQwR/rJiwCABMLdowVZgBh1FBHk&#10;VVmtV6IjHE1iFaVOrGMPyOy5sd4GDG9CbmsT+MaL3NBSkIiiKMriRJOq6zqswyIScEND+hFCr1fz&#10;wJfNSIIiAKKNBlSAGpD8dJZGI1puV17IsyIDwnq3vdpu65cvT/ZnI60yBAYxwoxoFot1WVSICimC&#10;ADkD/p13pr/x3W//3o9/5913H14tzn7x05+RIWCO01GeTp4+OfkPP/nZs+cvrZUHs9F4tFdX8vTJ&#10;y731znv/+uXp3t7eeDymLj0my7LRKAOA8Xi8We/SNM3z8eHB3f39A0TlLb/46kVVVM7yfD7/+OOP&#10;Hz9+PJlMNpvNLz/7xcuXL58+fSpgD+YzrbWOjI4MAJyfnyuC2WyWJMnlRQFQ51lm6yW2EXYBEBYm&#10;j0KoxFvXFLsGRart5t7x8XiWjcc5IS4vzovtZpQl+ShJ01hrXWsT6ajYbpeXyzTN33vvfa3iqmpi&#10;iKbT+WK5AsD5fM85m6bJnTvHRVGG7N+zy4uytvPZQRRFaHw+1f/Zr/0w0nR4tAfAq8Xy1esXu7L0&#10;try8pPlsgsRKIZIfj0eIUpVNWZae+fXJy9VmHTLykyQ2MU1Gj8A7Ya7LXQ2AiGVROMtVVidRvLZF&#10;ZGQ2ncZRRqR3u/Ly8nK32y03a2vtaJRHSUyE0+nUxBGD7TYkFgFSBgCzbMTWLRYLZo7TBBGr2goS&#10;Kjk5P5vEI4Pq6OiOFrNdrjabTWB+bm3dumZm57JxlqMiZTSqljmgcS5hjqIoNiYs8caYJI1ExDZ+&#10;t17FWS7c8h9oRYTaOWfr6uriEgBmk5lzjr3VIKQ0kozH46qqmqaZTqeTyayqmvv37n700UeG4hqt&#10;QgYAUpjpnNkBwapYOkHwXjwgIQjxoBKGB7lk7QdhSFyhfkdpudbDBo+t87jHPJDbuY/IopTittoK&#10;lVKbzW65XG63lYhsN+WdO3fy8ZSZm6a2dWWtbcoqTSIF6AGdl9pZxx6JVK0AOY0TL0TkEDfZZPrR&#10;d379yZc/F1ienJ6P50cinsVGRuuwRQkToUZC8QoiAGAr1a42iE3VnL4+u3/v3fGIYm2SJCl8HUCK&#10;A5emAiWO2QkCecex0dttsdlsJ5NJ3bgkSUej8Wg0AsT9/f04Sc8ur5xzzvImWh/fv5+n2XazmUwm&#10;ROTqpq4tEe3vHe6KzeXV1a4qo20R6B+Dj7FunPfe6FgUklbe+8Y5Zuelpdzs1AsHLJrb+sCqrBQq&#10;E0d1XWvUWqs2MAIMbYRTAAZ8FcpUZVMU1SRGIjJG7woOoJ11XTvnYgNa66LYKmW2u+Xh0ezDb77/&#10;8sXFq89O83x6fO/uxx9/7Jk3m52z4p2YKHvv0Tcfv//helUCaGtdIJ3qNMt+/7hh9970rN+wOW9t&#10;dV3k5EYUd6i7/Iqj26uugYu+7pw3d8rBRLhtLf8dPa4ThmGQEhbG0YVtPBge4nrNog/u9BrEr+6g&#10;oU480DhhtSrPz8/LsvS+rWZsidMAIEShoRtHuKHRDuyl2zZ8b7EMVZ9btsFbGykiagA4FMi0Q+tF&#10;BEMel1LMbXS0q6yQNtVz0A8Ukh5aIUYAQAk/XlunhCGwzIgIngVQBIgEuK2XAQAIq6igsEgbtqAQ&#10;GQ59KSLgHYiAD6j3wYoG6qDOQZAEYq0MoXNMAr6xWqnQaueceA8idVkSQWyU9z4Q/oZ9FpTSRKRD&#10;oFhEhULx4OW6Af8TdLLQzb4jv227nULnhyS4Vgacc4iiFIq0ubvOOSIIsBKtXQGtT69LppUuzIgi&#10;NLQeh36ZTqvuxAMk/BfGhplRYVBqQzvpOmfb9VIaxrM1/AZYR51RdrsQoHtlhO4WABCKkIcaed/m&#10;IOIBGYSuiwC503Cvk42xu2V4FoMEKqhQkEvCIK3HIfQ+IRISC5MACWsEpQYJom1obqiIEyGgMHSv&#10;OXh0+yVkp3dsTe3BzM5VoV43lNgEvyp29jbdTIZvlwKCQJFIFHC5pO8WAAhBbwB0jnngC4MBKGzv&#10;/uit335bCQQ8w8W8N1/hJnwdvOH1GD6u74c31xYWF1akfimTtrpVCNuR9V4QmVQQxRBUdEqpsizr&#10;uvYelAbvPQIw+5AwOJ/P01j/7Kd/Zat6nKf3797N05RRnHOEyN5569I4AZba1k3TEGkVo9LGixdG&#10;El9VTW6yPJs0O1delsb5BFM0pnKubkqLAqyjOG0cjNJsubxYrXdxMtqVxTvvPtzfn708fxYRRQDA&#10;YICEXV1X6Tjd1AVHaKLYuGjDriydtbYoClLOKT+aRkkcW2tt4wJOwbC3EZWAB5COugL6UdMspDQz&#10;ABK2niPuag24XUc7czhsDQAonSOpH7VbRiwikrSZ1QLX9uKtg9s51S4OwVZCIhZol832biGjTAGh&#10;94yoAJm9YlCCWiD1Ptttax17baJUZ84XdcNInhkaz16AsUvGAwG8oQshCwB4cACgURtt0tiYSHnr&#10;rKudt4jYcbEwoLRg2rfgr5AJAnM3I4JWyE68YhCIx+MsUxFG3hNHMQH4olyzlIrrq8vlal2M88wz&#10;SQOkksjkF+fL3a6OjK5tY4y5e/fud7/3nb//D/4wTaPPv/j/yHvTL0mu607s3rfFknvt1dUrGg0Q&#10;JEEQpEhKojUjzRyPx/aM5RmP5/j/87HPePmkT57jQ402W6ZISoRAoIFGNxpd3bVm5Z6xvuX6w4uI&#10;jKpuQPI3ayY+VGdnRryIeO++u9/f/ew//MnPjo+/3N7t3717d3dnPww6f/XzX//pH//5dJpFcSg5&#10;TMcLALa7v9Pd6jEMrcmiIOYonAWrjQplIENEj4Pn4jguC3Pnzl2GCkFOp/PLi6v1Mjnc3X/06NFb&#10;D96+f//+3t7eeDz+9NNPP/roo49/89GzZ0/39nZ297aPjo4451lWcM63t7cPDg7eenDvt3/7d/N8&#10;hciiqJMmUyk9uIYD4kSaCAgtIw5gGZgiS955+9u3Do62tndVwGaLxdnZGSChs2EQXJ2fI4f3v/O9&#10;XtSzBnRRdDtqNltcnI/juDvod5RS5+cXjx8/ts7tHuwXulgsFoWUQRB0O4OLi/GTJ0/iqPu9733Q&#10;xa5zdv9g39j8YjKfLi/iTljkejybcs4VFyqQy/UKkXZ3RkIKrTWAU4GwFkkXZV7oIg/jEBghkhSM&#10;M1CBaDzBnU5HF4Ycaq3LomCMXV5e6hICFQ+HO997//tk7enJWa7LV69eOXDz1VIEqtPrMoGFYYjM&#10;WKNLSwCKqzCQ3SheLpfJOvMsuN/rLJer7dFOVqa6tJkrTy7G9w7vHB3dKUc7n3zySZpmzjklpJQS&#10;OBljVqtVnuej/qCRl8Y5sNb7fYM6A62tinnOKKVE4MZorBJFgDHIsmR8Ycm6IAjBOnQURR0f9yuK&#10;YjqdMsYODw8RcTgcci7TNNXaMERAQUQBCyAeyDBgDNbFStsUrCPnDFlrodSmLRUazkVetwNHlZec&#10;mq5rjYT4+1sFjDGf4pVlWZJkq9WaoZjNZqPRaDhEI5BrQskFA3DG+72M9Y19PWieIyw556VJ06yI&#10;QlWWZtQf/PBHP3nw1u3Ts8dcac4DQGcNWDBoq3bARD79zxFYIG6MSZNcazK5u7q4Wi+T0bBCcdDl&#10;PAxDzm1RlMY4AHAWjHZAgAydA6XC8XiCyEvSKgh6o+FoNJrN51tbW8aYxXSWlYVE2el0OGCv11sv&#10;znRZgndp5wUKroIgirvdstTOOiAA4lJ6hcOXfMtAaWPIGm/uOvDdHTYJaUTkrHXa2VInLpVMfvDd&#10;D/ZGO4vpbHo5RURA34OOcAMgxIic0daQlUqgcJzzMJTGBUopxqAs824vns/neZ4HMpBKEJEx5Wo9&#10;F0JxQYg0HPQGw52zV2cHt26HcbS1tXM1Xkyni15v971vve8cFoUWvgtCbTgJIZwzUGcqAXgbpoLz&#10;vaGd3KCiG9+80RD9Btr7O8ny/+sdoaV6fp3h9A/3eP2N2vqEd2SwGiyXrlXDUsMrmvO/YeabYfHa&#10;Aev1erlcaq0RBWPIOLfat8ypkC6/5pmvGcA37tI2hBpi21z792BazSA3MiEbY885B3ANCvj1EV5/&#10;cdhQlN+oFkFQjVJJRIiMc+5anoKqaLYGN2pHHZsnaav1FQpxC0PLv0WSJFJKv4CuSed2ron4FUXB&#10;GPdNiYioTnUm5xwXKFA05ZqN8UCOGmX0hhChVqP4ZptvVh2AiMoybziGf2ZHRgjV2HHOYxgSIZK1&#10;4DumQG1Z+ZRvrbUPXbpWt+Fm5tvGT7MKVMeQCVrmaO1ra+bZD+LrpW/IO/LQ+td3Sm2kkY+mNrTR&#10;iPjmcxNQbeazWceGYhirnALNWzT2JOet/MmaTrxK0FAp1WHMdiLADcHdBDmbX601YRQ0qTrYCoRW&#10;b00bEDj/wL5u3N+9WfdmSm/uDqQGaw3rULbTxhO5n+pWLHfDZ9qfb3g9mplHvDljbTJoeyuay+E1&#10;o7dN3rwV7K0Zi/VFoL5rK7T6/NVr5xN3/bAExLlAzpngwjkUgpEzzjlEcOTL9StIdkcoJbfWvv/+&#10;+4ozIhoOh0myVkqFcQSIgKzX6yFyY1yaZc6BENIB7w5VkmexjPOytEBgrAC1nKwg3DaFcalzZA0a&#10;HoSDXieKokyb3d398Xx6en4hJQ+D6Nbt27fu3A4jZcqyF3V1lksjiiTjCES2NxpcTZOSA1ccpNLk&#10;BFeD7mBSdDRPrdZoiSMz1oBxTIiWwVltCB8jKcsyUNaRIYfW+epr8FukmfM3io/Xt16zmi2vR8Un&#10;25ui2la1zwuuy/E2N25zJ2u9L+m64VyZUd6lyBEdAHr/EoNOqSHLTKGZsk5rUZSEzCGSIecAgRwh&#10;knPIgDEGtJFNFaq0dxlA1fQbAKzVm+wbAPRdmSs0BF/NVmfVgXdxbuZHCG7DSKlQxl1V6gQALeTW&#10;2VzT1tYw6AzCiIPOO92oNAQoBI/y3Egpi9yuV3kcdX/7J793cHT33r17e4d7h7d2nz9/+j//T//j&#10;F08/kxIHw84Pf/j+4eFhJ+474icnp8tlFoUyUBEArNPk6nxW5AYcduKeM7S7teuMO37xQgkZxsHO&#10;1rZQMgzDvb29H/zgB+tVWuZmvcqvxjOt7bA/+t53v9+L4nu37+3u7i6Xyz/7kz95/Pjx06dPnzx5&#10;AuB2Rlu3Dg6Gw/5isVCBJCJr9d7h3v2Hbx0dHY7H40AxhiJNkqvxLIpof2+ARATGOaek9AWdnJMp&#10;NBmdJ4tYdkiXhbG2KM5fvSKEwaCnTUbWHt2+vZzPw7grRRh3+0EQ7ewfnJ+NX56eCK729vbDIHYW&#10;LseXs+Xi1u1bh4eHV5PLyWzx1VfHbz9679E7386y3Bgznc+iKCx0vlzNf/3rvzam3N3b6fcG/X5f&#10;KSU4T+aLyfis24ujWHU7AaKLAu4hfbSxUaxmyxJBOGuLrIw6A8bAlAacY5xLKaw2DaMPw5B0Oez3&#10;s3WyKNbzyTpJktH29q2jWwDw4MH9vCyWyXo6vVol61IX3V63KApLVqmwLHNnqL87zNJ0PlspLue5&#10;FhBKplZpamPiKBeLpepHZ2djLPm333m3PxgNB1tBmAOHbJ1wjlIIb4IUupzMZ4XRvZ4NgkAIjohV&#10;twlrO52O73qltQ6CgDFWFFYQ6DwjQj8tlbWsAmNsul5OyI6G22EYal0yxozhyTodjy9mswXn/HBv&#10;Pw7CxWKRJMliNos6HUQOZE3piFkmeSfosS2I83i+ulplC+cIBWdEQKLUqW/iqLV2VBXOEhF4MP/G&#10;u4/OggUE5MySa9y9Td4UA85r6EuCjcSyjjhDKVUQBOfjq/lqqVS4zlLOuXN2Pp85MhyZ1QUSdHvB&#10;ekWcqyLJitxYQk2mFr25EEwwyHWI1iVJ0gmj4SB+71vfRrY0LhWcGWOl4taUQajIEDJLCABWcp5n&#10;ZjjqvTJTyWSea6Di+fMX2zu3Dg+PXp6MVyq9dftoPl8u58sgUPfvvwUOy7xE5phEzsIwlMv14vj4&#10;eLS7Mx6P9w4P7ty5M766+tbDh8fHx6EKpJRXl5PVfBmqqBf3xuxyvVi6vUOGAgAqpBNLiLwsiyAK&#10;y6JAcExwKRUTkpClee4TTK21wBABwzCMIrTW+p7M1loOWGYFB5xczsm5999/fxD3/vj//ONK7XCE&#10;gIyxyr3pCBCAAWMsEIE2axWwKIqkxH6/r4LbjvLFYrG3v6OUyvN0d7vnodEYQy5YUWSC4XI1n0/1&#10;4eHDKOz94hd/vbO7+/77H7zz6NvPvzx9553vRWH/ajyXIkTkzhECOLfBGgGASv54Pg8AcE1KteVk&#10;o5nU3280trbEaq5tFLu2bge18ndNhDokAI9R3BZ7cF3i3rzqtQROeC0H8h/+4bzi4RVXxiqUOyGE&#10;z0UUQiAjIZmQjEgYLbXW5Mjjs5HDOkKLWPvSkd3MHm/m0NW1gk2TT84qLbzT6SxXGUPv2WyBzVS0&#10;4BuU+We+qSTVuulGxan/61XhjZLUNkiak9s05r8nIgJLsLGaoKUQt6wp9FYQtfrBYF1U4qOjbQ0e&#10;akWn+ZKIkFUJHQx9mxbuYZWt3++cCykBgNXY+1Ab8M2bcs4Z24QotSmgDkhutMA6pZnzKkFDa43I&#10;Paqzf/Aoqhqt+UT3aooYOTJluYEh9aXCRCSlFJL7ufKKHTKf1Qve3enNPGtKZ4kxRo58ExTyM8NJ&#10;VujQjiFZU/odbVllZjOOSL6xUOlRorQulFJKKUQPuQyMgZQcEZyzVYMQRMaQCKw1ja7c5gnWmtqh&#10;4xirmoL6OHO99N4BWnEqMuTJ1VjLwVcDEzIQVYSZhOCcS6/i1z1yGGPAmKiKCYk4Y7YFVUVV7hVS&#10;BfVc9bysRCrnjDHyTlLOAMAY2xAhInIf5SdXCdi6K0/jg7BON1YoZ7JtD/hx/DbkvKqFsdZap4kA&#10;kbWbrzhH1kFROn+ytbZoIHnqneIqmaXDMORcNF2CkIF1RL4iGojAOaom2SOH+7p0ay1sYLo81Lxr&#10;HCLezdHs1rYt1KQYNG/d0DlexwPnnDO2ETp+UZqaL2jqgYl816zqvz7s6FPC/Ir6WoUNkSCC8PlZ&#10;3gWAiFhnbSMi54xzLgQzxkSBsrZ0TqtACqGMBk15XmSolJRSSLZaLZwz/W7n4ODg8W8+DkJJRMZo&#10;a63vgAgc8zwPgiiKYhVE4/FVkWdMhB1HRLRcrbZGOwAaSsiW666IAhLJes1RcRmULhtuDYsyg1wf&#10;3H2wXCcnp6ciDJJ0za388W99/869W5eTY7KaOSxz3WEq0eVsNusOBmG/Oz+9LDDI8sQ6lwshRBxY&#10;2el0FjoJmAhFEHChAaMgtM4hOELwyAJQhVLAs7iiKLR1UgTct3oFCILA6E0GO7XaUzWsv/m+zfCh&#10;9n00fha/iaoUmRoM7wbNvNHSvqGH1NtkI7yqfQde1/UN7aUHrheiCzzKS0rT1WymLRmU3FFgjWac&#10;HBABEpBvg0UMiCwCbzayH5w5cs4xxbrdrhIiSRJf7yYQwNXwEhVNEpCrX7GiVQ+OQbVmJXpd1el3&#10;VBxaQVm6dNIBGS4JGM1XMwauE4ex7ArOrGPaIuNRls2T9YpL+tFPfvJ7/+if/eCHPwGU3UH/44//&#10;5mc/+9nP/vj/+PWvHx8cxreOjn7wg+8/euthGIaXV4s8c9ZSJwyBSV2W2jglgkKX0/E8Xa8Xi8XO&#10;Vt9AwZhzSP3dzt3b96rNT8wYR0RJkq7m6XKZau04l+s0e/bkWb/bm13N5vP58+fPZ7PZ+fm5McaY&#10;cjDo9wfdfr+7WCyU8pCw0qsOH3zwvieH6WyxWs5m09P5/OztB4dShmVeoCOOQmstOSO04EwURHEo&#10;F7PpcnEaxZ2d3RGX4tbBQaH1YNhToZSSOTJFrhnjzsGrk1d3bt8OozjP87wodreHyNmDe/eiTvzi&#10;xfPnxy+Wy+XW1tajt99Vr169995+vz98+vTZk8+fTiazxWLR63W++/637927++Mf/3aSrGazydn5&#10;6WK1ePjwIXJ0aB3CarWcL2PAbr8XaVO40na7sdS4s9UvytVisWAC4jgus5QjATqfPeAqzzk6B1o7&#10;zoLRaKRLCKQ7fnGSZXq1XANjAJCmqbamNxz0Bt1bt49kIObz+Xg6LrSumsoAdrvdQEWff/o4juNu&#10;tz+broyxSCwIouV8OepukV5pba2BJEmfPvtyZ7C9tbMz2t6+HF9cmDOti2ZPShnpokySxDnX7Xaj&#10;KBKiYgdlnltr4zj2HNOXGAkhyNkwDD27JyKPgZ7laRhEAFzrYrGcOer1xZDIae3SdF0URZqux2PQ&#10;eeGcCcM4TdfJao2ITAgZCMEEIdemRKRQxQ3fz/O0MJlzloMIRJCVma56zfl4aQNZ6T1hnvXwRtFs&#10;QBqvSSC8pkFiXQYcBIEUKk2zIIi01lujnclktj0caa11mfe64Xw6U0qGoSp1vphlIowZC4VgKmCF&#10;Jm7BOHLOSSWt1dZhAUUkVZ7nZZbPZ5fDPhsM+GgnQLBBEIHTTKg8z5WQAI4xIRUXkglNiGgN5bkR&#10;jEo0i/lqNp2PRqOHDx8evzjJclOWJWMMHRZZiUMGwAQyXRohTJZlca9TGp/iTrPZrD8cEJHTZrlc&#10;EtGg17+6mHaiuBPFVHV8oyxJu5wHUl2cncswiOI4yVIuRZqmyHmhS1s6qcuiKLIaaFcIocIA6z4o&#10;AOA7HvkqcXRkAg3augE5Q8vl0hXGe1IkU6+7T4kIAYwxPibs4bhQIBNpf9jpdrsENo7jPM+8L19I&#10;bozhnDrdrnNWCFak6ZPPXwRyeO/eo0//9kla/O1smv3gw5/sbB0e7N/hLEQ0iBzAQ4VDIzy+7miL&#10;mRv2Z1tKvW5nfoPl2f7pjRe+ccDmy/Zj/Kd5tGb+5pdNVacxxgP1tY2rN472dWuHTWJza9o9q6k0&#10;V/Bq68aL8c0rc2NZ32jK3jCMoTYmv27psfXvjdHat3j91f6eVNR+L6+Ne9ukrWwRobXWEXHOPepp&#10;c7Bal2+b3O1HuhHWQ6ycmE3krTmNc1GnzV7rhevb/3jQI2SbgnBvkzSlmE2Qs7EzN2YzB2SIIBgH&#10;vcnWa+mX6KytAh0tg5DqYDg4sk47a60xpa2azzFrXZ7nWmspAw+c1qBVY6ts9UZs0NW1vu1lqs+n&#10;jYZde1o3lLCJCftzrpWz8tYk1z17UUrZ3Nda60+HN+ELeDqiJou+XhRoolV10Vy9KFUk37USE+pe&#10;xw4RPRIvqzPJ/U+cc1ebH/7dm+Rhv3yMMWTkk6wACdCt1ytqg7MRNV2COOfM+wKMabKRG+u9KApW&#10;dwMGgDzXDcp0E+hmjFmrm1WoVqcFHYF1JL85Gvv2hg3TXqZmluj60b4RaxWatndim1e0h/V6TvM8&#10;0Hhd2TVfW8MQqvGvcwL/DJVtXJnYjoikBGNYGIa8Th2vb0evXh0bW+4Pd7e3t7IsQ0RAtOSml5dF&#10;USByzgIVhsPBlta21x8hcsEDEcMiWbmCgkJMLy8UQ5uXYIgcW6+z/uFOZgw4+eDRu5zEi+PPmQoW&#10;yUzr4kfv/taDR4+S9eT89CyQoS1MscjFUM6nYwI72tsySIkucgNKdVUYkjbgXLJMsnCNjwAAIABJ&#10;REFUiCwSk8gUcg4I1odJyQEQVp6OpkFaxWGIETLBr/G61l7b+DiaL28c0KrQ+WZ+u9ll8Ob1vUEG&#10;buOfavhty1dOG3hXrIo+fBDIMMGtlmRFnhqhmIoFMeWIIzi/dv610OdBAzigpm18Q1dCCN9u0Fe6&#10;kVeisMmEqi9o6n6xtn79K4BtKhrEdj8OopAkFmSMsUzyIOQGrCFrTKmUCuNAcWm1cRY4D+azeWlg&#10;d2f/7r23/+D3737v+z/KC3t2fvmrX//qb379iy+/fHp6+mo4Eg8fPvj9f/S7H3z/e+fnr05OJqXB&#10;i/NZmuT37t2fzperVSIkd85xIxhnZOzLr46LZOvo7r5g8u1333r7rYdxN5pMJoXRxrjFdP34N5+f&#10;nJwxVIGKtaaXx8+ePz9eLxIkODjYVUIwxpRSg8EgkEJrjQzu3bl7cGufiO7evb1cLVarhVLq4uKC&#10;0OVp9ns//Z1f/NVX48tTZ5KycGmigQRjioHjXButGQd01pF2UHKODABJr5azTkcyweM4hJytlgmt&#10;HBc0mc9Wy2Q43DKWZotFr9c3DgH51s729s5OlucfffxrRNzd3e2PhkmWzuczC9Tr9aIourwcf/Tr&#10;j8/OxnHU29k+TNbZxx89TRNz//7t7Z1bQgbaGiF4qfPVuggDIRSfTibs1Az6j5QSzlhnC2d5oFgU&#10;9ZEZq/Ncp9YVAgjAMiIg8o0CCDSQQKJOGBtt58k8S401vCh0HIWj0YiIkiw11hRFoadXX371LM/z&#10;7d2tra0t712TUnSjWGtdpMWr9bEpbYHlsBcgcYYq4FFeroyFTtQf26sizQUKZGI6neepPjo65JyP&#10;hlucibPz09V8gYiMEWjt6yJsmiFnTHBCBQBIQNbmed5gS3g0C86rVBmACoxECCElZ0xYa4SQAGBM&#10;mWUJY0ybQHBFSEGkhGCXl+dk7K2jA2c9qG/WoRiQcc4Dhtb3sDUWHESqq4ZhGIaz+cQsnS61cR6o&#10;XkgGxmBhCiKrlBJSOCKfB0LVB8eA0JGF2kNfQ4m6KiWJAACJgUNgjKhKx02TvNuVkYpW8wVYeHj/&#10;4dZgpovy/Pw8W6/k9iBQGAa4s92dT/PEZevFmnjImRJMESMyjgiE4OCIOUKGpigdF4LxThwLTs6m&#10;usR0WYrAkrMcbRgIKWXlKUPDOQI4xnwQ3gqQxoDLzNnZ5eeff/6DH/7kzp07DmgymVhLDJjT5uLi&#10;YjToIwUYcMZQa5tlWaff803zGOH5+bkM1HK5vLy8nFyOyywf3jra393d2dqaTSbgqBN2ilKvFsso&#10;ilQQXZxddnpd2sKsLDpSGWMYgCVnnE3T1DgnpYzjWNZtOb29YaxmTAQy9HWJZV7macYJnLFCCEI4&#10;Pj7uqCjP88olQeDr5erUGi9XGAAjV8HqWmvL0pDOhNK+Ot3vAm0yxjEIpBJ8uVwaq8mxsqQoind3&#10;96eTVb+X3L3zMOp09nbvTCertx9+qERvMU8RKrdoxYgR/cx/g3WEtUZ43QhhjfVxXVa9QW7dUCjf&#10;KNJe+wYB8Rr4Yy3P3mgLvW7q/Kdw1FPhoY+89cS8h8WYTeWbD/K3zQnYTODX6hmMsRqjrbGFgFrN&#10;Hhj6jE3OOTdOI2KdSuJ1kWsD4nW7orGj2nds9OAbenOz6G9YYnSITZ7atRy510kCrxuf7Vu4uufN&#10;je/BOWQMHfEWIFHztM2besOCt7JPAaBq7OQMAashGKquvM1dGAqGHIHVIU3wmP/eteprXNvnI6K1&#10;url1Yy5ap33rNfApmnXeafNebePEbXCANrmmRNa3EqiMInTI0L+oq7Gg61cA356jmihs5sHWBqe1&#10;tqEZAnANm2ycKpw3OqLXkv27WB+Og2vWL6ttPGhK39uU05ocv+7Y0BHABh+O1anCDTA4Ikom3WYs&#10;V10N5HNb2gSDUBsLzgIAB4R29kpLL28b840Dgois09VSAiIDQOeZXJOq4DV1xjkXVQJC47Mw1oBt&#10;bkXOeRuel8UGIbn+qYlwQoVHThaQkCEXDAAYoLWu1EUzWmsE55+ZvDcHRXv73zB7mr3WbOTG3dBw&#10;m5reqh3dBIqpjoG7VhmzZ2DexdMQMCICkOcWN+6+WZpWGUVD283ebG/5xuCvfHbO7zvv1gHnnEcR&#10;L4oC0TGGAKwsS58gwNCBtUQURRGiTdK1tXZ7eztUotPp+NoQpURWZqvVSspguDVSKmSohJAY87Qo&#10;lQqsYU5rFUfkSmBlqXNji+Gwb4qyKMskzVW/a1Euk/Kdu/cl7zrnkjJnhi4vL9977937Dx6kq9Xz&#10;r54nSTYadotFXiQGu7icLRGh04t4oIJefzkpETEIpCnKLEklMtLW2EIXxpSKbJ1ig+C0vVnq2mLO&#10;fq59R01PGFjjIb8ufxsiqQ8OAN6Tc2PhELEt2K9x6b/LLdmmLqgdhZtHojZLBwBbO85q9w0iACcn&#10;8gxRAQnFlXIogQqCKkMKN6oHQ2AEhB7FmQgAPJvtxCGQ1UXhTFkbzZ491VAODYActGSsx/qhDR6H&#10;ONrddYxKsoIwcSU4SyDJGi5RqbgXd6SUutDgEJhkXDEue4Pwwx/+1qN3vpuszdnF+fOvXn3064//&#10;/P/+8yRd7e1tr1arb3/n0b/61394sLf97NkXi8WMq2A03Pv00y9fvHh5cOuo1+sQwvnZpRAqUFGe&#10;5yoQoYiiqPPd7373nXfvD4e9MsuPj4/DMASGUkqQ6BwwVHHUcw7OTk8+//yJLmlvb1cwDILAlGWv&#10;1wuCQCkRqmCdrB48uPfo0SNgVBQZIPnSi2WyDEOVZOnezu5ilZxfXEohg2BY5Olsnkwnq16XMSYA&#10;LGMCEcgRgbM2XyznTkdlaVdp5qg8fnUyGG5FnV5RFDJQFjQhzBbLy/EsjOPDozuj3b3T09MkyZxz&#10;ZWl6g2Ge52EnLq1ZrJZlWZ6cnE4XsyzLt3cO9veOvvOd96V8+uSz50ZDFEVa6+dfHjtnvvP+t0aj&#10;bS4oy9cX43Geru/cOhoMBoyTKzNE0rpQHEDyMs86nUgIsbu9xdCenL2azKdRvEVgAQ34ZkKAvkut&#10;99EaY09PL+ezJM+ss0x3oTccGKOvTk6yLCOG73zr0WB78Nlnn/385395687tnZ2d/cP9wWCwv79P&#10;RFdXV6enp2EQF0UhpeLA47ATqvB0dbG/s5+t0/VyVfLCKxPIxHK1UmPFObdWdzqdvd39UAZpmhCR&#10;lLLMC6/brdeptRSGqgKsDiNrbZ7njDGPDe43kk89giokQmVZhmEYhirPc98BAgiMKReLmVKq3x9y&#10;zjud2DqzWM6/9c47H3zwvadPnyGDNE23cafazY4E54pLQ6wocoWcKxmHfTbknMnxlUvWGQlyQMaQ&#10;tY6h4CrgHI1xQghvMrkWCyCq0paorkRqvKFUM4UNA0IEgEGv5yw5cuenF08ef3Hr1tHtw1tsgMli&#10;vjUaKE6dQApht4dRwDrb253jk8v5IsnXSwIFLODAEQRHbq0F5EIwB4AEios4juMo6Ef7zq7S/Lzb&#10;7RaZA0ZZlqnAJxF7Fc0LYAYAeV50Or0sR2SsyPVkMkuLnIvAx+p96MJat5wvwPqaC84YWm3IwtnZ&#10;+eHRfpkWcS9er9fz6cyrcbu7u7PpajgYSB6kaXr66iSO4163uz4/N0XJkYVB4LRZzhdhHHt+2+l0&#10;SmcV54RAiB7Ps6mA8rIkjuM8z4kgENIYk6zXRltnrS50IIJhv+8cnL06YSDKwkgVeuntUXbaACfk&#10;uyKD9YH9MAyVKtN8uVplpc7Lslws5t1uXOpNFMITnpJRsloURbG/d6CLMEtNv7fdHw7ns9Wdo3fu&#10;33sHKSryrNGoWuLk74ip0nWbpC1+vuGSG9+0r72hkXzDODesqBuP0R75jQcC0jfGt///f9B1U7D9&#10;vf+3rXFAHdlgjAVB4KEWal0W2yrpRin5xvtSq3LS28PL5dLvPiEEZ9KhLbXTWiP/moFaB75mx27Y&#10;EdENVXVzDl1DbW2r3QBwI5OludGNk19/kuac6jPBa2f6a8E5h77asB6TiJzzAEI+EFFrfJwDNe7/&#10;6/nYwpfrb2Jr8NriNsLFWusTeZok7eYEa3Vbg6/Cm3yD9tw2SJrwMrQQiWhjCW+s3yplwDnJhbEV&#10;rDTn3IfWaiuFalSmesLBeegXIQRjgCi9DekcNDV+7RA3tSLP2Orp2l6vtgHj4+3efeBck9B+HZmm&#10;Nn2hjvZsLF7mk2SpecFq8pE3E8WFTwvfsDUPpMGv2wTt1XdNpm5raaqoqdvE59vMCqvsjBqig8ij&#10;f1MdiFZKUV2373drHVkCAPAh4mauqlAZAABD4A3+ln/+5oO11hjdXOWc01orpRoyaFiBtbZKWUJq&#10;s2hX94tulgy95f6mVI5mtNdZeuvJr7mcvCRtf0/XMT4b6m1dfs38bjMQaLOFprLaoW1aH7GbIN6+&#10;I9cGRxjQFyVZa5USYSCBZWmSEYGUwpFlyBgDwbmUPSE5AyOYigLhnLu4OJtMJr1hLwzj5Xolpdze&#10;2ZFSGQ3GGEMeos5xVOT4apUIxrN1gjnJQK3IxUFc0NoiG/VGszQbDfd+/Fu/F/Y7Tz/721uHtyeL&#10;8/fee/df/uG/sK78xS9+bm22NeygYflaRxiARrIQBBIFpHm2SJO0tBrzYrawjIUiOBxul0Vi1gnB&#10;CpzP1HAOtCbHBMca+sPzsIZiGWO+k0izLsYYztrO0zYBQHs5WFWXe03otNcI8VqFy4ai8CbzfOPx&#10;Rpbe/p9Hlak9LOBL9P26SxFYss7qItNSKWQBMeVQQ038nnyAXOPaa99FCOFbLfgGYM5ZxCqNn8h5&#10;DGOouov52O83vYUwaSoiGSoheewKMmjjbg9UHyQiByVllmWL+RKJcRToeBCER3cehHHnxYuXjx8/&#10;/+Wv/vbJk6dfPHsuJf/+h9+dzq7eeffh//Bv/02/E0+vxsaU/+5/+3f/zX/73/V6u9PFfLFO2NX4&#10;7t27jsGg6OeZseQsuTQzQcgZ51IocHR+dnZ5eZnl+f3798NOp8h1msyTRZYnebIui9zmebG1tQMW&#10;nHPdbrfX652cnKR5LiVfLtOLJB2OBkqpX/7yl9PpVZqtLy8v3n//O0d3bjt0xpZBIO/cufPzn/8c&#10;gO3u7E+uLhiqNCnPz67iB/tScq2d8C5AssCp3+lJuR4v5p14+8721uHhYZoXZ+eX28hFGDrGSg2j&#10;0Wik4ezs4nI6Yyr66vilR2n68stnL756+cMf/Van3427ndPTsyzLRqMRk4Jz0e/3tdZZke7ubvf7&#10;fWfx9OQ8Weter0dozs7OpML9g63eII4724i44AiIDqHT6bhQpGm6vz+KJHt1cqk4UwEDNGEnPDjY&#10;zfV6uhyXZe6c8W5vzznrbYZFUQAIIprP5+naChEyjIQKC5NO5jMiYoKfn593+5179+6989474/E4&#10;SdZPn3whhDg4ODg6Orp962g0GH722WdZliuugiDa2d4OlGKWYhmcHr9azVfduCdFML6cRGEYB6FU&#10;6vT0tNvtRlGHMXF4dCcM1enp6aePPxn1B5wLwdFYk6aptVZKiUgcGQBoS8ZBaYxSSnLuwyxCCMYZ&#10;MmYNGWOLIvNgaUSgtSFCh5zIksGszLaH251uNJ1eIdLdu3cePXp4dXX16tXxaDS6ZW+BRWNMqXUQ&#10;xYJJJCQRWG2KvGAS4s4gjLqIotR2tr60tvbVI7mSuOI8ELVzAZE8/Bz3OFjezdowiBtyy/9lRMxD&#10;sPn+gRaEUO88fPvxx599/unj81cnezs7Amhva0syk9lMKWGLZSh02In3Rg/PzsevXl2eX84JZBD2&#10;HQFpstZwJslpwblOcypNnmaBlGMA59bEForvxJ1YSpnnJQNAZzig8XVl5AjBklsnSX+4o8cpkSuN&#10;LUpTloZZ0JYqhBhDjDGjLec+cM+hAkVgpy9fdbsdEVZ8drFY+ETrvZ3dx5880UXZ63RfvjhWYRQH&#10;cSjDgCtOTKHsdbqj4fByOgmkdABgHQjuQTUBIQjDRjXxWPbOknMOnJOck0NyLkuy1WIluBJC9Pud&#10;Is3SNJUygFqQZ1km4y5UrtVKevgIsLPAOSMyVKFqGc65UirqqKJc+cZI29uj6exytVoxBuQM5xzB&#10;Cc56/Y61dj6ZC7HjbL4knWau0+v/9Hf/EYJYJQWXkdMlIfoum1jLPUCkKjzi/74hunKDcSO+QQj5&#10;H1878w2u4q/7782bVrjQb+jiA9dJ+sbnSo37B279to5vchM0GiQR+RqNqtSNyJcCtjNmm5N9xcQ3&#10;37XRO5tpr1V5ax1ZJELm80ihwg2uFBgi8voEQ3ljyTbmU21L3DCBbpx5YxGb729o4XC9ntyrWY0m&#10;/Q1v9/U/+Y/OO1KICB2BdQ680txGrrZE1ofLEMA566qsCt/+xyuRm7iWzycisM74b5qwM9ZKG9Sx&#10;i+po7DdjNDISQnCB1jpHhsjzfWzKShuN3xijZIhNPIdRk/XqK2+JqK7kNL65kYHGUKRGZPubV/aq&#10;799TQzT7ymdPn9hA/jJyRL7TmnWawArJlFKMg9Ebo7dtADsyBJbANn02CcD3+7FWO4cbu7eFZe3P&#10;Q/S9M4AIyCFgM2aDrQiIHCvdlKoepT7FxmiqMGo4cuaFJ3kEdeAIVfV7i/x4oyJzICCwsOnOUOdU&#10;eAOYETnGmXOWgJBhDWuA7XrvZt4aE9enQ/tkH0RsyoZdndneeBMQkXNP8xsb1Y/pU6g4VAm9fqV8&#10;GKbJrmesMgV91hVVtb9VmoAngzBUHrm5GZ833AYIAAlcNfnVemwK76EFXtXelY2Va61VgfCDOeeI&#10;gBx5Aq789YSsBfGFyAAR6tb0DZMB8G2SPQ45IWIVcUGwdtOLq0YhqmbDOUe2Av29thxQVXk4B9bq&#10;q6ursgSlyJFTXGoyeZ4jWim55AzICRkg4pbbCjth3AnJIROYZQWTgnHBkYA4AjriQkogHPTipCwZ&#10;Yy7JpbRJUSyKXHa6bDDY6m2lpb11eP/db7/75MmXf/Xz/+vozv75+FIq+NGPfsgQ/uzP/2KdzN9+&#10;654AY1MDGXbCPhUYCMU5j7rRqihXy0SEo9JYZNZaV2S0KFaa5WVRCG4RUQqlwpC4lEB5mQHUcVNC&#10;gKqVZmMxbgRr5UTYuBj8TrzBchum2lzb2jtIRByQvRbn/WZWvPkPa52Dm6hyXZPS8H9E9MpDtZCc&#10;M2SWc+WIGBMIkbaF1bosHJOSSYWUU202M2K1QxSRcZ+SAwBYA18JIWxZ6qKw1iAjBG/oMmS1TnX9&#10;8PIWAFgFd7rxFgtXFkIJJGTImCObGzROBMo5KK1GYk4bjiIK42FvOBgM79x7EATReDyZTNaffvb5&#10;n/7pn2aFDkMVhHI0Gq7W03/z3//bnZ2tL55+Jjn7X//3/yWIwuHWlnb2xctjobhQojRlb9i/devW&#10;l1+9Oj2+iKIoSdbrdXp8/PKP/uiPDvYGW9uDe/fuPXz7oeBS57osDWPi6dMvjSZDkGfaGMeZZMiy&#10;LDPG7ezs5Hk+mUyiQK7Xayn4hx9+yDnOZhNAFwQqDNXbb78NDJNkVWo3Go2ePn36xRfPHty9J0TI&#10;udreOsjSqzzTQIJzNIZ5Pg4+CYpD2FHl6VTJIiuEcTaMomWydkwMtndW63VapJpoONyRUT9JVioM&#10;Ts/PJ5PJ/v7+4eGhNbRYLNacf2tvN8/zy8vLVZoYYw4ODrK8nC8Xn3322WK2vH/v4Xe++86to/0X&#10;z79K01QGzDp7fn4ilWNiu4PhcDi01p6enkZxsL+3zUk9fvxpEOB3v/Xw1v7e1fhiOZ/F3UgqhgJ3&#10;tgZZdpDkGbk6Rb4mYQDnKVUIEcexNdTp9BhKpVRZlsOtoQU3Xy6MKR3YOI4NmfPz87Is0jQNgsBa&#10;+5vf/OaTTz65d+/eaDT61rfeK8sSHV/M1uk6ffb42fxqNuyMdra2Lk8u0tV6f2+PowiDIIoiKaUQ&#10;/bLM5/N5r9d76623PKjVZDLJ01QpLoQwhpEzTZU/x9TnlRGRMWUQBJ0o8jgHuKmv4x42ySdL+2In&#10;55yrKoOoKIqrq8vBYLC9vd3tdgHcyclJFAUCGSJJxV0Fr+8CRwzBOgx4WLgSSlOaknMRdsLdrVtS&#10;Sjh2s9VVURjOkUvmnHUWOXDriNXiAbHCakHkRZG2WUnbWmi+qbsHA2MMHIUycg66ce+f/P4//X/+&#10;8i8nk8n56Wm/F0kEJRkHd/dwl4lSMMFYqbh8587eXq/3ufhqsSgcwzwvgSlGAEDWkmBojSHvGOZC&#10;BR3nQAiYTladeJchCh5YmwtWOx2lcA6RMXKYpjl3faGUMcbocrFYXY6vtrd3e73ear7iXFprq0Q6&#10;45w2BZDgFEQqEIEQIk3T7d6oKAruWLgVKqXCMJQy4MjyvAxlRIayJLfmKgzj0WDorEvX662d7b2d&#10;3bPz86IoCBGcydfFaHvbQ+/7kJrHYlWBQMTCVF2ylFLpOiuLgiH2ej3OpDNmOp12oziKIiLMsmw5&#10;X2dZFscxOWxM39c5vrWWCSjLcrVadQdREEgpfRkY5nnqtdgsy0ajHjJRFJnWqsgtYufhw4fMrRgN&#10;v3w+Lkp7eJv/wT/5L0bD3fOLKUGXM+6BnWu48E0EuH6S9t9GklwTRa97UtonfIPfthFybSOnUS7f&#10;KCxf/779GDeepy2JX7eO/oEe32y/wWuNqZxzHrFvvV5bQ0opxpgvEG1GuzYmMZ+O1l6U9phNEJIx&#10;RgS3b9/e3d0dDAZJWhrdamNTJ1TT9aDr19HJjb/Nna291g73jYpRS+9BqJu43Di50eNfu0v1AE10&#10;q/3WzdH+pn6r6wMCERFjmzMZE0IIKQJjjNYePPbagM2ZXosiQHJWa+sBnLFV8NkQc2Mt1G9kCaz3&#10;bDYWEbUs3rbh0S4lBV8RygFq1Z9zQUTWau8baSJjleJfI8D74dEHJOsZqF+kyjeGWs30oFmMAxKH&#10;Vqmtq7sWE5Gz17Yq4ubytqO2Xk2qM67JPxJ4W+fGglYdmq9RV2XSoPZdjRqMhgYcWwihlCps7q9x&#10;zqFvioNvwkOuFXpGmzA7tRBiK+HFOSKyVuFAOwu9CdT7iK7vaee9nH4RmypWH62tL7xG+dgy/gEc&#10;1bC91ILGRUSfyutqN6WnBCklY+J1rusfqWEg0NJtGgpswtrNxoDrTLgicsKGOKHF85uJajKffW5a&#10;URTVSr3G7al1+J845+Busv0b6/76Z9YqfW9mr65C2uxlf7IHNAJCa50xYJwdj8eVFQ2OOAkh/OkE&#10;hhi6UgMaIUQYqSxPzi/PsixD4Nt7+0RW2wJBIkOrLSI5ci7XKLjiwjknOJ9NZyeXk+2Dg9PT2eJy&#10;uTvY7nX6iPw3H32azudSBP/lv/zDjz/+K6H0raPDn//8Lyfjix/96Iec7GoxodIJEiHv6NSAQxUo&#10;pdRXT74Cxnu9/moF73/ngxcXFy/XV84YwzVYxyTjnBNC4X0ayLwyvpnwqhLWIWxQymvSutZryjkH&#10;18u2myWraX7Du24ceF1mXaOf1/SN9jPcGAQ37cE3qoVnOUDMb+ca/963diFkIREhcs4ih8YZZ7Vg&#10;QgEJRAZINRPYuCwbyvG6vXcum7LUWhNYzoTXl5BRE+HbhH8rp3D95K9l24l8uRKMMecoEBIYqaAT&#10;xTyUGmyR5KWxAOzw4OjR22/fPbzd6w3OxpfnF+NBf8eSOz8/H08nW6OdNE3v3D3K8/zu3buI+Bd/&#10;8ReM2yxdlzr/8Ic/1tYsV9OryWR3f2e0vbter0uyYRht7YxWyyzL8tIaxmGVamMX3//g0Ycffm9n&#10;Z+/yarxcrO7efxCg/OLJs/lsxZiwloDQaSKHeZmXZbkAO55c7e7uTiaTxWKxtbX1vfe/e/fu3b/+&#10;5S8Gvf7+wa5PWdzb21utF9NZtrez3xsO/uw//NnFxcX9O/eztAhUp9dR6XpmDGRZHgeBlFKXuUOH&#10;nHHJC513+70wXsTdjrE0nU+54t3ewAFoY7KyWKeZmC9ygwhMSFGURgqxvbsnlCQChzYrs9UqKa1Z&#10;J0lvOJjPllfjaVq3ZTo8OJpN5nme6zLZ3uooeXc2n7x6dWxM2ekOO92QnF0tlt3eoNcdzMN5nqer&#10;1SrglBX56enpvaO93e1tXeaTyThLiXFSkQrD8Oj2rdli4ZwF71JCJAcADhwCERIIxoVQUso46jAM&#10;jHZJtr736C4JTPMkjsMgCGaz2TpbM4beLaoCASD6pr9arS7Ozs5OTuJubzgc3r/z1oMHD5L56uLV&#10;eagCozUx2et0RsPtR2+/vVgsTk5OuGQqCjthRETJen16es4Y6/V6aZpba7mUDhonOhpLzlpHRvIq&#10;pRARy7JKJzbOBVK2GPdmq2tTODJB1FGBcg6s8c7UEqyRkgeB3NoaSsWzPGFIURzs7e30+/3lYt1I&#10;BQLm+TRHEciALOaZMc4ppba39lUojl8+e/nyZW5SpWQcxQ5skWsRKACssu/Iu7I21WhthakRNo1s&#10;w7osjQEyQIa4Wq3KtHzrwduhkBdn5599+htdJvOrqTXLLJuoRwfOlQxdyIUpF8PeKNruFOvtS5Gs&#10;U8t02R32k7S0DoGJIAqRS0sOgCkh0WBe5Kt1djV9EQdi/7CPDlmNjOrjHs5WYl5ru1zMOR8whE5H&#10;FUV5cnIyHG5FUaSdFUIRkRQCvbLlAqzbk3DOt7d2nSPOpQVrjLPWxmFUFsXB3uHh3v5qvgDtsizj&#10;KrCGGHBkWJZ6cjWNOt1hb1AWxcsXxzsH+/2tYZEWxhihpPf/Cykza8uy5HVrSCW45KLMi1fHL4ui&#10;2N3a6Xa7iHydZQAQBAHnHICNRqNklWmtUTAGN/2jvqq2zqVBcmjBFkVRltxBAQyklIjog8BBEFir&#10;hRAMiUhyzoq8QBKDXn8wEIHY3d17+/nzk92D/fff/2A+XygZIYvyvJD8pnpN5KhuE9t6EmhHHa+r&#10;g03rv6+1TttS6gbJteVZI1rgtYOuWcvXDNrm+xsfblB7++T/+I763W/W0GJN/w7eAAAgAElEQVSV&#10;+uiRWjbwldcn5NrEQgvu6MZ0UR1xakKpn3/++bNnzy4uLqSKBVdY48jU41PrRtfarr4+8o0PjWoN&#10;18LUN5UeuL7KN/7emKXX77KJVF1XuN31GuD20X4eaCq4cIPvwqpuN1II0Qb48TaRt0+AyE+0c87Y&#10;Eisez1BwZ8FZxxgCQ4YMOCOHAEiIvq+xrQUoIHqYJ2uNteAqhNFrIKXUgmblnPuQGtTOJqqU3I2F&#10;AwA+ZFo/tms0P2PKjQqLTaVGkw17rQVoaz6RWr1/mtIb74XhrPImN9YIgfWIVnBz/zqoAibVDeu1&#10;c4DXTd4adLkehNF1nuAJmDHGmCAi53wGlb+EEIFdq4J0AGgcAWOI1vnYYUON1HYTENY9gauEW0aI&#10;gA7pNTa4oR/GvE/Kj+Ojsg0zvD45AEC+m7U/HxEaqCoiqteBNZfg9VxoQ84rTlhZvz7ObD34EcA1&#10;CCu/jz3mc03Sm85M3oRmjDUF1s2rNS8F4MNu19xPzT7yd2leFmrDu/U6wFpFwu3NuxEiNc23r3qd&#10;AgHQ/8KY2Fi8wNo+ps3gsNky/i6ccQArhHCGzWazNE3jOEb0HgEjpcrzIknXcUdJJC4YMjSmWKxm&#10;5+fnALCzt7+1NQR0hCQYs85lWRaEMUNkASNrHJHRRjGV5+Vo/+i9O+/+yvwtqmEISgp1fn7hjHl4&#10;90jIvZ/9+38fdvnDtw6+evbl+cnpwcFBJ4qn43OBbLVKuA1DCKbrzJauv9tdLueLxWp/9wGJOEny&#10;IAgYACfoRBHXjKwpy1zryAIxwR0TjMiBQ3AIHiSC1eXpm/gt1XB6rCpzaBdZOIasrQ/4Sa1PMETo&#10;syLa3Km9sjcObDKIvt6d8drh2izIj90WBIg+lOiJgzEkZywhMq4QAmcLbRAtKFkhgyKi7weJxBDA&#10;OOsTcxBRiiBQoWDgTJNU7wnGAgBH7jlFo0ph9SRtacXb74KIQiCLwxClsIgGuWS8y0PB+CS5Ggby&#10;4Ojw8NbR0eHtUX/01ZfP//QXvwy7vftvvSNk9MtffTSdL302tnNub2/v6mqyTmaPP/tNlsz+8e//&#10;Z6tl8p33P/jw+z8qSvty/IqIer2elLLTi9fr9XgyHg139g/3xuPxfDHVGjpd/Nf/6r/+F//VPx1f&#10;nD5+/Hg8vnpw/6Ep7atX55988qkz1N/qG20Xi9Xl5RiBR1Gn1+shs+fnp2/9zu8ML/rzyfTBg/s/&#10;/elPP/nk49PTV3fv3f6DP/j9brf75IvPiKgbdyQXi/n88vLy5OWr8TjZ29tbLZaTq8vtb78zn6+Q&#10;gsVs3Y1EJwoKvSCOjIAxlmUJQCdJVt3ujgo7aa6tY91Bf53kWVYEqiNVZ//gcDKdFzq3Vr/11luD&#10;waAsy8ViIaVI8+JqOlvMl0++eHp4eNTtdi/GV0zI9Sovy/LF8avd3d379+7t7++Do7LMg+AuMnr6&#10;9Iu/+ZtfqQDDUESRXK+Lk9MXQqj9W/uTywsCKI3ZPdi/GF8evzrZ29/d2d1fJcuyzFnGpJROUBSE&#10;ckeWtRu4RbKMgAFDGSi/u8oy73VjAAribp7nw+EwTVPGWBgGk8n49PxUCD4ajba2h4g4nV4JKUdb&#10;A+7tVXJnr05AUxz27h/d/ef/+T+bjRdOu+Ovjo0xYaT29/f39vbm87nW+vLystPphFIVRZEXxWQ2&#10;vZpOOOdcqo4KjCm11j7BChlDAkZSW2epIITQN/ozJssy55xTSkoZBIFSymiXJIm1NgzDTmewWq2M&#10;S4bDoZQSQDsLRMAY63bjvf2dMFJlWc5mk9lk2h8ORqORUqLUOTpptDZSEjAUDfY6V1yWFkxmyBQ8&#10;YNuDPY6CQ3B88rxIcsZEFIVSBDWuOhIYoms+ubYUucFTqOUB9SpTqII8zS/Oz+OoJ9mxlPJwbz8U&#10;fDo5dzZbz9ZBICKhAJzVaUfKbq9f5DZbZVDmXcktd1bJo53dl6fjpNCBVN3eoDcYLZfLyWR2eXal&#10;U5OsZqv16SpZHB7s7u2PdAkq5Aw5oCEyhNY6kjzyckspxZhcJkU37BmtF7O1FEG/00VHjDFGgIwj&#10;kNZVjpYQoihKAKekLExutYkHHUsGrOv1evP5/Fvvxrfu3H7y+EkYRzs7Ow6Zs5BlWaFLRJbn+Ww2&#10;2zvYj6POZDF7+Ojtg/2DaBnMV0tdFIXWRDjaHkrkIKQSgbXaAkounLFlXqSrNQAoITkyrY0ptdPG&#10;apPbMg6jw8NburBXZ2Pj+5R4nkw1/JW3pp0DxgGcdRqYb2sJy2WyE3QH/dF8PhuPL9bJUilVlGmp&#10;cymQcXc5Pg9Ud9Tf+/LZy48++rzTufPT3/nn+/vmwx/8eGd0oA1obWyRCRkgWIBGNWFN3z+4FgGG&#10;5nPLtrlJOa//1B7hhjXyDfKM3mTANOc0gvN18+brjpYm9B/n8XWz4dmpT0/o9/tArELDqo9Gj98s&#10;QSu9/Ibe4DlGo9oSEQIMh8MoijwmrXNOW4fM+ZyuNktpL6jX1G/YJPAaGfijMUGbM1vc6WblYfvv&#10;jdHw690rzZltrdeRQUBwgvEqsOENoetzUhemAkOO9cRsTGjnXK5z/xZCiBoN0Rlr/V29bwI1+pwR&#10;BB6GoS5tY6VwzrFuewt1/JCqVgUSwJW5cTWwf1W1Uk81q5Gmmlgi1bV2RERgoS7f9TlNm7BJM9V1&#10;JJ9ok9YLAMgae8M2VbVUe1uagGRbOWZ1j9aG5CrLrW64UkUUGQFdG8QjSzdNkrx2ey0VszKMsY4J&#10;V3//X+beq8eWJDsXWytMup3b7/J1vGk33T0zJIcaihbEvYAIPlxI0B8UIOjqQS96EEDgSi/CUORw&#10;vO0+p4/vU6fsdukzzNJD5M7KqjrdJEFBvPlQ2HtXmsiIFRHrW+ZbnZ3ObpTgetMkYdGidfWq0EW+&#10;1HVZVUUgA0QO3LHdgL0MNkYLoB3WNZds3i6MuStmLgjZdQV1nKVdqbAbFug2nsJ5xV1YMiK6SA3a&#10;AGno+C3dUzaxypxzxrlopZgx4apYtZizfS4RGbJ2w8vlHteVqE6ft09pjBdCCAAmpd4YDhgANNHU&#10;tqmI212Z2eVk4K0kdF367XPbfmvkkwn3oY0A79rsuusVddDVBkgwR4He9s+1Oe6kpeO3tHCtqk13&#10;mdk0TCllmGEcLAhr7fHZ+fHxyXh81xc8yddZupaSL5fzPF0dHO5MZyNVlbXKtDZ7O3vb29vaUq8f&#10;B15PacMItDVJkh2/OxmMxrqv4qCHwJQx1towisN4eOf+o7rkpycLXqOqq5yJKAp/8MPvcl2+fvU8&#10;X6+2tw+Ojo5+9OP/+6NPPv7se5+9fPIkXyYHW1vHi/M+98WIF+WamJ5uzZ6/PM8z7ceQ6STN63/6&#10;2T+VSk8Ptnq9nkWbn6frSiljEJEjA8LaGIEMGTZ0iQ1pIgdwWf3CfW3WpasUA5dBBNAda9auHrAx&#10;urXi4TrZAmKnyl1XHrATQNyZ79eP9yoMrZxsvlgCF1HvgpMtQ+aS/50XSxAiSU2SkCP3pCcBOHJD&#10;ZMAR12yKM7mokCa00+NoSam62Qg2jmLGGDICsoBI7f5FAHBlDYQm7+xy1RJhHFpbh1IS46ChqBRL&#10;SlOqkWfv3b/1xz/8AfP8xTz9u//9f0uydGtn/7vf/b5B+aO///Hp8Ykjhq+U9oJwOtn52U9/AbZ+&#10;8/X6b/7mu9PR1tHR0Q/+mx9G3tDqen6+DP2o1+uleVqpWghR1/XR0dfj8fjO3b35/B0A/M3f/Hd/&#10;+7d/e3H29Y9+9PeHh4dPnzx7/OjjwI/OT8/TVTqbzYiQOPR6vdk25nnOOQcO/bjnSeELMR7Ggyj4&#10;q7/80/n5ydHbV3EU3L11K/R8Mir0/Pl8rnU9Hk7yMmMS7hwcrue/58yenrxVZaXrenGxrHK2tz2a&#10;X6zldhQEobW553mMQAohIq+sq7OL5Z07e6cX8/kit8SyLDOGD0azQX98cZYFvWg0Gs22dojw+HRe&#10;FNloNOoPBtKPiS1rwwZSfvTxZ69fv64V7ezMVqtVpXQcDd++OT49vhgM4oPDvVu3DlBQrxd+/w8/&#10;39mfPH/+rCjXYSwNFEKaVXq+e2tnMB1n6SqQwmfxer389RdPw17v4f279x9+eHT09Xp5LoTgHON+&#10;YMEiOX5hAADkwhogQmACkRV1NZwMt/e3X786qpZqNt0ltGdnZ2VVWaDZbLaYr1RN49EWoN7skRqR&#10;GGjHQi5FvFol+wd7utRfPfli8e5sNtmajrd3b20zwLIsi7oo62JvZxcRGWBVV3meB4EHwJjgqyQr&#10;yxIA+v0+WaqUzvPC8wTnXNWKc+55Ms1TX0jGJaoaET0hGVBZV1VVBUFQlmUcx5J7YRAkSVJVVVVV&#10;XEokypKV74WeFxCnutZcysl4NJ1OXr58iYgyF7qqH2w9ALTv3h4prdDaIPC1qQAZWm5UzYRgjIOy&#10;knEuPUQymkyBk3g3ejSIo9Gr119lxdogSZ+hZHVdAQdkDNACByZZVSljjKtoZjW5MuOIliHjDBCs&#10;1bXgniHj+z5YYCgY41levvn6aGs6s0pLKX0upBTjwThJ7GyyZVUKCqX0olAEXKJmoHQyX3KDTJs6&#10;Lwa9sTEmy7JVUUKWz9fZeFadn1188cWTxfnK40EUeEpZbeH0ZPX4kUWSqjSBFxqTIVhrKiKGzJRV&#10;zjlqdGy0wmhGVmSrcrVIo6DnCWkr5cvAKMuBa2WtBWU0KvA8X5sarDG1OT0++3g2U6Y0Whdphsjr&#10;ur5z586bN29rrafbW/P5vK6rrMi1NmSxKOv+aCyEGA6Hx6cnRZbHQVhk+fnb07ws6roW0guEvHN4&#10;y2m6KDwMoiRJsjQ9OzvjDIjo/PQkCAJrqK6qne29wPeNxnS13upP79+68/LL54tswbjgTn/dZF8h&#10;c1VZQRnDPVlWueeJqlSRN9F1kq6yfm+yvb1zdnaSZcnBwX5RpoRoQWldcY5SSi/wprNx3PfPz4//&#10;8//6P336nR9+9NGnVQkEjCyXUhBpS045YwjQ6JbIOrDX7WqX+cDOOXwNjnY/XDvaTehaQOPN87sn&#10;XLvDjR2PYWMgaLTQjcXXaaAdNG4J26hUAqDm6/X7/Wvg9P+3xzUQ+C8432ly7luLNJr/OoWVMeef&#10;ISk9Y4yrZQ10ScraPs5t6gh204W4oXFyhxt9JHKPsA5OC+4J7pIhoa41EfTjYV5Wxhin8WhdMy5v&#10;jLNDvtDRs939CbENjdvozbhReNgVSAYIbdjYTRhMRKzxXdhWOWt15VYPYy2OJWqzyDrKTdtiIhca&#10;ycgScmgAGyI2UJOBc5ExhgxBMHSZL1x6Dl3UdW0NcC7CMGSMG9vA0dpoMOAKtXNPMgKyqJUFsP1e&#10;DFC6VF7AJqdXNBV3LyltHaD1POF5nlJNAVu2ORCByFZVbYx1Ztn23WtTX/aJtQDk3NTWNvV1la66&#10;3WusVqqGBogSUZNm6QTMNQmpyU92xAFu8uHG99uqyJxzImOMS0oXzuXMHMJuSFWtc2JzjtYa17fG&#10;EJFpbRobVG+wc7gp4CAeAAFQC4Q4IlnjKowaa1zLnPLAGCNmWmuOQ7kVIiLnxDmXsMmARUSwgMSQ&#10;GFgCsg4iGQOcSevgIueA2BB2byCrW8zbFEfGODASglmrjSFrjVKmrkvX805NMsbREilEwRigK0dK&#10;xICAy3aIpfQ3EguurmljiaCGwuiK9r/BzB4wYrzzX6RNODQAuCBwxpgLfHMueiGcMQuFkJ7nVaoG&#10;xpELRBSsYediwLAJCG+e5e7ZzqkW57fIBzdc9N3VgTaRAkQkxWW4qbunMYZssxK5aSi4ILTWWiAG&#10;QEAMkW9Wi8uopavI2RizwUsAQAbA7QnuSYSIpvnoXgQBrbGmH8fKaGJYK1KGENBYbXSdJQvOWVXk&#10;q8UaAEajiTbC57GPkTalZaiRjGW1Jo6SDLx8/uLd23fCk3Vd13Ud7d2xQEwK4myVFP3RtNTP/q//&#10;47/wxB5Obhmu4174nU8f6yp5+uT3aKpxFEJd//bpl7IX3/nk06NVnpaE5FeJpzM5mA6WJ6cKk3gn&#10;8OIoK8nqKPSnNS97IiDA9Xopzlm2qpMg1RUw2eNhZMvM1sqTjBEAb+J0GWMbhmeXBcARuRAe58IQ&#10;KUMeZ4icbQxYbnxJE6BBRA4MAExn+JwktLatdrE1QNYawZA1CQGNocdYS9a2vAcdYWgMKABgNzRy&#10;6JYRS4gohGgFzD2xWxrdvRwCJ8u0QkS7ybLhCJ5RPkGMTJug4p5kTDPebI7GGGMNIrcAkjHf94XH&#10;rUsbAWO1ZgyQCMgyl4FukDeFSDcbCgKghY5bu9mEyG62WiuUqQMRAoDgPGJC5RXX1e27O8HQfO/7&#10;DyRbZ1m9PF/k6el4OPnOh4+tqd98/bbI0kG/ZyxubU3PThdhL3abRLJaf/e7t+/cvv+b3/zOD6Lp&#10;dKvKzfnJxfNnLxF5nmb9fhyYKOxF5+fnR0evk3S9v7//+eefBYH3+PHDn/3sZ7/6xT/ev3uboVjN&#10;F0KIKAz39/e//OKpJwQTHjKe52VWFoyxsBdMJ6Ne4HuSnS/O4zj65JNPtKl/+aufP3ny5fc++3w0&#10;Hrx5/bKu6yzLkmQVeN7ebPv0/KQ36P/R598LpZAISMYapevaEzKQMlkXqqxHAzkahXWljDGMoxDC&#10;92IAKAr17uTCGGDcSxcLrWxZaWVWQOFoNu31RVkXVWUYY5xJT0bvjs9fvnqzs7MznszGk1kYhsPx&#10;VByf9uOB4LIXxck6BbRBEDLGXrx49eLls7t3b0+mw729nSDwlC63tqbISEihTQ1o4zh68+b1/uEt&#10;zmG9uhgP4qqaHr999cvf/L4sy48/fDwYTlerVZKVvdBTpSVmoY2uJOa0CMsQAa2rAoN2ujWJe4PV&#10;KlG1youqUibqxXEc93q9n//858vl8uD2/ngyHAx6QmCe1wSWCIoir2vFGMvSKo76Wut+Lz48PKwy&#10;9fzpV76Qd+7cmUwm5+cXKNCQBbCcyzj2gZGUvCgql6brI/TCqK5rQlCGgDEmvLAXrNdra42uTBBE&#10;RZ5qsjGLJUfNGDOglGKAxhjJubV2EA8Hg4GUcr5YJFkWx3HgeUqpsiyttZxLRHIEjIwxpVSSrOu6&#10;Hg3iqBcsl0shhNIWBTcm9qKAc6604lISESNkjAngrrMQoMpUWdRRP3x493E/6j17+dVieVKWZdjz&#10;wjiqrSqqXPoeALigKQCGeMU23OoQDAU2Rd4YIiNCrS1Kfnx8enZ2lqySndnWeDTqh/1U16SqQHrc&#10;G2Xr6vT4PAxwezrQpIgxpyuA0XleIkEc9+u6ro1mjL09OS0qFR9fDIdjMMxo8IKIM869obaQpfV6&#10;VY5GvjKVteC8JkTkiq0DaM6xqgvu9z0u6lKB5atVcnF6HnqhK1+BjVH40vrOuTRGC+5ZqzmybJ2U&#10;eTGcxKv1mqyti7Kqqn6/v7W9nSVZkmSnp6dOSfY8Ly+qIsnevn07mU6jIKyrMhCSVO1zcff27Vev&#10;XpHSRqn5yZkuKq11EHhciiDw4jhezRdVXgXSQ8Q46g8Gg9Vq3YuirdmsLEtbq0G/73neZDQdxv10&#10;kWzUd2h3CyICIOCcEI2upCeUKo6Ojra2giCKlF5XlfF9fzQanZ2fzGZTpe16vd7e6kkvFJzKUhlj&#10;vSDqDfpFZbSiP/jBH08n28g8VdcIYIxiHICuum2pCe+5isf+eWz2zfjtetzBTc3s2glwXWV5j/+2&#10;PaG98CaSbLvxm27yX8nxzV33bzqZiACsNYAIDRjblBhpPT94maTUXvWeW+EmS7AFnJtbwcsXr8/O&#10;zsqyBHDeRYPIhBBmE5oIhBuv8hUZuPaIDSq+9PduMOqVZrxXkK6p0XDVA+za7HyqDbq+kuV+xYjT&#10;+Qxtm4kcS4UlAoQWvRsibqwmQsasJ0XrXOJCuBRKIlK1Amie7gj5bavAw2VEHG3Cj7Wulaq0duXf&#10;HC4VrkSQMcpVpWWMOz9DXdeSX3GndPuTc+7GwsHyTUJNJ+yQbAPI69pl9hrbJIfbDaE93+honcMR&#10;TV/iW7hkF7OWOGKT7webmJGOu+9y+Bo116jOcme7MZNuFBxMurYsdAeLGrSJHRm7nOxtlSa8DIVl&#10;AGSMtfbSUQmNjxQQOGOtiWET5YtorNOhbauIW2sbB1VLy3SZW9oKJ7WNd4d29Zk7R3u+3TCiuZY3&#10;bv/uKzPmGBCdQaTrdnM829Zax9N7DYISkRDi2rxw76XsZbh1mw59bRJtIiA0UZNG3sQ/b1YPhzQQ&#10;Ee0l33j3Kd0XdJe4nb0rse1btxLSRchuwekKpxs7348uObEbDHwZbgCd9a29/9WVgVov5bWWQON1&#10;d9WPQBsDnDw/jHt+LxoKAWSZlDKKY1+K6XQ6mW15nmesEJwJwYEMM8I6AxkXhLwulSkUWBjG/fFs&#10;GsW9ShltrRcEtXURttwYs1zkpoKJPzW5DbhvK/Prn/0iTU6/88k9ydT8/HixmAPjP/jhX66U+erZ&#10;y/ujLUbV8esL1BItT4rlvLx4/J1PrRDLrArjmQE+mM4+vHd7Z3f3N7/8zcnLN14Un5rMWlDWKiJw&#10;sqqM5Eyj4zZhjLHNWscRWlZ5Zx+8tBm5ZIGuPN8c085kvHQFt374a/9qbXzUBIbYrmCwTY5JO0Dt&#10;+dAB1Td1g2vCZq1b1XEjKo6tWXDyiUJrCrAhQomgyBoCQHYpuowxKYVLQNNGaaWsNejig66XaaQG&#10;8W7a0LZt0yTXG9T4wgEEcKG1ldIX0k+ybDQa3H+0+/Hnt3hvaeHtxTKxJPb39h4/2O0Pdj2Gr79+&#10;eXJ8EQYsK2h/f1bUVZKsh4OgqrO8SB3dlPS9n/38l//9//CfVE1Zlq1X6fHxKSEry/rR40MUIsuy&#10;YD+Io/j8/Gy1WE5Gg/27hz/9p398/uzJg/uHd+7cfvr0q5alYGdnO+5HyESl1Gq5mF8s8qqMong6&#10;GY3HQ60VMHuxOL9z+/DwcP/3v/vdT3/60/V6VRRFVZSn83dCsiAIQl8iUZEle1vbZVnubu/84A//&#10;SAguEddlsVosR6PR1nQURXK9+HqxWPteDICO5oeM9T2UUr59e2KhFwb9PKuzrKxro2ogsGVRE+Fq&#10;mZ6cnTz+sJ8mWVrkk8l45s/m83mSF/PV+sGDB1u7e5YoK3LgbL5a+kKGYVhVChkLwzAMw8Xi4unT&#10;Z/TE3L59uH+wN5kMtrZnjCGhLqsxAAgvODmdr9bLYT8M/G2jyrAXhf3B66OTqqqSLH308P7h7TsX&#10;Z6dlnTPGmGTA0BXH6kwSQiQOaLQWQu7u7lSFCoIIQShj12n69t1xkq53d7aN0adn6Wi82tkaG6u4&#10;FeDicCxorbWynHOwlCRJHA0KXb5+9Wp/59ZsNsvToswrrfXBwcHOzk7kRw8fP7o4XQohTk7fOY7B&#10;4XA4GAyISCmVZdlgMDg9Pa2qYnt7mzMIw3C9XhdFbowBhoyxsiwTVUVRNOz3DYHSulI69INKZVWp&#10;jLWDwWg0GhGjqqqUMkIIzpjW2hhijGmjEMlaXZa5K3B978Hnh7dvv3t3GkWRkD4ToqqqUtdh2EPO&#10;wRgLIIQQjNurSUfa6Koow164tbXDPX70Ljo9f1fXpVAEwDh6gklGTJOrSGGJEBgCbaplEmMoyCIT&#10;DAwAMAYMLLqCIkbT+flFXdZ1qfMk1wdGbHu9wCdLvoSqrJMk02W6tzfm21POESwppRCZH/aQa2TA&#10;mMhWpTHEpU/IszxJ07O8UGWthsMhabLW+p4nWT9Lk+Ui2dnZ13lmagNoGTEHZJ3PZjwaqVwTWUu6&#10;KFXcH+a5Pj097fdjV31qo5CB2xGNISTQRkshjDFoKc+yZLWazoacMcl4lqRlnm9v7Y5Ho3ydal1r&#10;rQGYFBI5d/Gi6/U6TdOyLA8PD0ejwWq1KIpqEPf6vUipqtIqz5K6KoqyDMPQVSo6OBC9Xn84rJHA&#10;WhsEgQsf6PXiqqoWi4XPQyKaz+dIzDmLOBe0qVq30Ryd6sHAuogaVuXqxYtX0tefffcRMaaMlVwM&#10;BqPfffHl7l45Hk/OLi72DkZK19qQ8EJleJJWgEFVJp99+od//md/7ckoLytrrZCyVjkS31AdXoa9&#10;XdMGvv3oXvUtJ3TP/PabX7shdYDut8PXy91u85Xarf2fe69/R2B8rUndPfvfck/aeN0Z4061dTOi&#10;5d25oeP+iwwENyFiVVVumjjLCRHZJpZV3LwavtkCcq2YTXvwTi46NT4rDuDYdptfNyMOAGiZ3awB&#10;TQ69u383F5fIOkrYVkVum9HpAXfhzTj8y18a3QuMtRaoNsa4oFQmaONrJ2QEQMZocAEWiLBJ3Wxf&#10;kREQtETNtda1GylnagBwDFVI5DQ84Nz508AYrQmtJUQmxJXiN9Y64GddEK6rdUJETEgichHDLpvW&#10;ASfPE3AJm1FrjdRQLndnLlHD9uyy21zwY+PVYLYd9y7K2mSBakTs4tsN1rrUCLuAcMNKfSmolrRz&#10;lrxX2/6WVaUr4QANi3grh3ZDPO5EyKAiImOa8GMhBIAEAEvGXAktdqZkx3e9UY5t60l0YJ7oRtiF&#10;vRKCe8VA0HqbHa1O0+ZNMxCRNnRcbi63t21fxFprSbeDuHF/UevObSW7Rf4uE7iFH220tmuG+9rF&#10;KmSBo+j4TJsGbwaxpXJoxmfzmo5GGFrzgXPDtvC4IwBXCOrbz10PXhs63rqs3Zs2RFZX+pZdu9U1&#10;yaGNkaIjA1esaYyQCW6tNcpYY6Un3OywBLo2wg96/QEy1u/1gxEZYxAICYAhaSCUiEjWaAucMzKI&#10;3Ds8vC0ZZ4ylRV7kKeeCoUCrQ8GjHl9flNm6iHuTiAbVRXr73oGuk1dvXvb67OTdK4Iy7odffPVk&#10;evvuu4vV7375q53ZFMFL58tiXu7P9phHYLmxeO+DD988zZZ53RvGK1VSrk+++HXv5Vcqq8q6SJUq&#10;vaIoskLnsQm4J4UnrSJn6WOILs/chUADMZcD2IoBB2TUxI3TxujTgqh3ONcAACAASURBVMmm5125&#10;Brgci2v9f3Mgukd75tWIJHeHK6N0uS7dMHm3k+i9C0U73JeTkQCRETFruFEelwFYDcwSaLAMABhy&#10;ItMxQqm6rq02AJZftc+3jb3a8kshvLZetb+IXj8WQhS1smW1tbP7l3/9Jzu3wtIevTx5Jatya3f6&#10;9uh0uUi3toaSBS9fPHv2+t1wstMfjt68O9oZDw4PpvPz7enW3mJ56vsiCrwPP3z8v/zn/9nzgsCP&#10;iFD6gRCetbBarsnCcpkMh8P1KvU8b3d31/NkVWR1Xa6W8+fPngz6vb/+q7/o9aKTk+PReOAQS7/f&#10;m82mv/r1b4gwL2ul6+l4tH94OBqNESFJF9rowXhw597dUtVHx0de4G2HMz+QRVGsk+Xe3l4chQCh&#10;MSZJEggtZ/D6+QtSWmt9uH8wGY0Z4OHe4e7OxPes0WtVG20xDELpo0voIqK9w4Pf/PYn0y1ba1MW&#10;2mgK/Jhz0ApXq3XY6ylbFkV5/O5kvV4neVZV1dbOdr/fX6VJURT9fn88Hl+cnk0mk8lo8vTp06Qo&#10;Pc87O7sYDAae5wGg1haRh1EEwN4dnUZRBCSEYNrioD+Zz89XyQUAVVVBsSc9EYT94XDIOV8sFklR&#10;/OKXv83z8g++/1ncH6cJ5GUZgOQeI7CInAjBIiIyAkvGGFJKC4kA9unTp1rBvbv3Z8MRnLC8LKqq&#10;8n354QePprPhdDqO+73zxelgECMiAiMyZJFzaS1YC0VW2ApWqzUoMKW1Cu/cuXNxcVEURVXVSZLc&#10;Prh9/95Dq57N5/Ozs7OnT59+/PHHt2/fLsvy2bNnp6enOzs7YRimaXp8fFQURZ5m+we7vV6vqkpj&#10;lZSSCW61UUrlee4J4fs+oVVKGWEAIK3qNE339sxsNrNo8zwty9r3/V4QIqK1ZIwRjLs9yZFe7O/v&#10;f/LJJ84bDACDoe/7flnUeZoRYRTHVhtXP575vuRCoyEiRoxLicS1qpfzZRSFe9sHg17c7/ffvH2Z&#10;ZzlKCsMIGXBkjEFRFE4vwoZghlMTAesscAAWGAMCNJrCMAi9MM/KoiisBWusBXt4eDsU3nq1yNer&#10;Il1k6zOt8gd398ajrao2eV75QiZJkuU18CDuD8JBANxfpRcEqIz1g4hwxRh7+/atVhQGgSAueWAJ&#10;JfO0glVSILSma2tcwrhF5JwxNp1OGdFyrpJlQY2KJs5OzjnnnAtda6faoW2oPsCS0TVZS0YjAQMU&#10;yPI0Q0tkdBSEeVbmaWYnJvKDqqqyJBkOh0IIa5i1liMbDoee5y3m58N+/MM/+YExapksgFRV6Nlk&#10;ID28mC8NEOfIGVN1rRCrqhJC7B0c7u7KdJ0403WappxzIlvX5Xw+n41nSaIX5WI5X2VZpq3xPMZc&#10;rYbuBozgJASZRmtms+ne3t752fKffvKLz7/3GJmXpGvPjyfj6cnZ4k4QFblWSjDmoYBeuHV+nr9+&#10;c2GUAAx/+N/+1e7e4WpZGE1MsG71gmtbPlzVPKjjyYH3KZo3V/N/yXFzA+h+vrlBXtsFb97tqk6z&#10;2Qtv0GXdfMF/3+Nm1/1rW3jtxbv3IULGQdWWMRZFERE50vJWM+7qfM1zv7mdbfrWRmMAo8GRKQCA&#10;MYRgGRfIXCXVDp78Bu89dOzi0Imr/yZxuiok7NrJjXx2cs5Z53dXWNVuUEL7e/u5K2ztL+1p7itj&#10;TTG5tkMAgKEB4EpXSjFrQQgJTLSD6NJrW7yB2BTPdR65TTstUVuOiEkpObcuvZOorT7iQgcbHuCN&#10;s/3Ss41X8x5brc6xB1MH6TlY1b4yayr6ojHGVfF1AKzrWrkyIRlSS5flEt5o012b+FuAhgmmrXt5&#10;Ld61BUKMdfph00vW2ktAtzkcU32TnXh1fXCNvyYt19aEdtS6ZbRuYJ5m0SDSDqFteqyxFBAjst0V&#10;xvF1N1G7VwW4+Xr9LeASYcIGZ3LOmxiBDl1Z83ZILWG1ttSSM3c7sx133JgYumJw7evNdRWvAtEW&#10;ErTuNRckjw0P5SWQbqcAbJAzoyvz0d3T/etakrBSyt22M+IuYuv9SLWdPu5WLTJ3PSalFEI4z7Cl&#10;xtLnBA1uHNde1iVisBsVtps2AIIBJLTWktW6oiyjxWIJsEOMC+l52LdoKmDKGs49BVYQWiADVvIQ&#10;OOe6rq2RPPJ6cW1qABTcM0qxWvV6/TwvKa/LvPBFGLPh2+dvXj/7mlJzksxDDc+efEk6IZaPB1NN&#10;qYbqaLkqrGXxIDVMCZ/L2GO907N8FE73p9uvTp8klPlxrJl4/e7ccpmjSevMDwPGxTJNqFLS41HA&#10;97fji9NUVWVdV1VVGaJLa8Vl11+yCbBOafGul7W7SnQFw/Ue23jX295uBQmuLt3d1enqkn4lOx0u&#10;l44rUtG203Yyxt/bNuys6tA4jTcrgyVkAMCtllUhkPtcasYMQOlsoS6UyVV1cUurMQbB1dNCR0YA&#10;8J7N69o0vHm0jRQyjJbL5Xg0+ZM//dN79+6u84u//4efj7bVrUfbaXl0MT/OsqJI69Gw//XrV0lu&#10;OdJ42APJA58ZlQ8H4ff/4NNHDz/4u7/7L1HI/uov/rwq8/Pz5P79g8F4EvhhVeVlWdaVMgbSpHzx&#10;/NXBwcGwP1RK/f43v1+vl9PJcDCM0vX6D//ge/s7s+l08ub1SwIzHo88gYBaemxndzp9N/L9ELmw&#10;FjiTXuBbrSpdCY8zC1vbM9/3Xrx4bq0ej4cX5+e//vWvnwVPdF3HUc8XvCiKhu9eq+lwpLUOPM8Y&#10;M4j74+GIgYuwojTNykIV0qoaAk/kWck5eIEksnt7e3EcK2WybI3IdrZvRVFkDFzM1/NlkiQJog29&#10;KF1nVaW0tm/fvlPahpGfpOlsNtvZ3j09Ofvxj3+stb5/9+79hw+W88Xr169RcAOUZsV4MptOpy4I&#10;pCiyd++O+v2+NSQ9xjnu7W8Ph2Phe7/89a+iKJiMYkRI0oyMVQT90ZgB1ha++Op5XlT3790aDWPQ&#10;xhJzZLGASLSxugAyAGI86vkIHoI9OXknRbhcLqX0t6bjwTDOsqwsc9+Xo2FfSA5gA+khUV3XWmvS&#10;pJRB5GRdIhCpqmaEjInTk/MsyQ8PbyVJul6vT8/P7927t7O9Fw9GDx49PCjLJEtX63Q0nqZZ8fr1&#10;64v5crVOl6vEEp2fn2ul8jyfLxeHt29Np+OiKoostWhLVQpkQdQzxqR5ScgZATKhjEVE3/PLsjyb&#10;X9RG+74MgiAIpFIqywpHGGOM0dYQUVEUWZbt7e/cu39Hevwn//STwWCklKqqgnucC+55gsgUZRb4&#10;kTGWiJgQ3JVWRGbAKqWEYNILjRVgqC6MJ+Od7UOyeHp+khYrXZEAZFKSJaub5DEGbBOtwYjQWgCG&#10;WmvmSkiCIMLQCz0ZPD96enpyXle61+tNhpPJcKLL2iormVxVuiqVQAz8UAg/TdL+IDy/mGd5mSZV&#10;kiXxYDremZ5erC5W63VReVFvOB5pYIEMzMvXWVqWVRXJEAUn4mSBoZ+ldVGUxpAQ0ljFgGuyAIID&#10;N7WJfN/fipHyNKkYp6qqiCDLsrpUgskaFdClMueqMhtjHO9q3IuyXHFkRZYAUZYkXhAIzuuirIsy&#10;jnoc2Wq1kn7oeZ41IIQYDAYPHz86PNxfJuv54uzRg3u/f/K7IPDTdJWm6fb2bhD6VVUVVQngCiQC&#10;Y0wbStN8OV9GURQEoTGN7wXAGmPyIs/zfHBn8Nl3Pt+ebBtFtjI//vFPmg3bItkmNdvtv1VdB4HP&#10;hSirulZma3vHC2Yvv3764uXRZGsSRMPV6uLOvY+Ojt9WNWO8b8ygrmm1LIpMWx0d7D9mJplMwg8+&#10;+LQotSXkklurWz2GiG6iHrpqNL32Y3dHwX8eUl7PU71x20Zv2+xM31Ym4ZuObzmhbXa7L+Il6Pr3&#10;PN4L825qtzeO93tKuweiY7BkjfaJlouNeR6YUspYQwjACDsqO7rUJHr/6G+0E8awrSNKRVE/f/48&#10;TXLOpQVttCUwTcZjp9gD4hVwe63/W/zQKkDv7Z8bkuauMt2mIqLZZIe2d2hSNBs1F126WKefW6Wf&#10;bby+3YeyjfA04X9N2Cc17iHYIDdEbs3GgWa1YI0TxFX54Rw5R755U60N2IbmyvlWAFy5byKjJWfA&#10;mbXWaoWIxmhdV5xzjsA5AwCyxtEEMCC4oRq6z5yzFse20YMOhTrC5M6/rFswla50rRARmjp/TQUE&#10;hw4udVCkFhqxliwPwBVy68ZfdOZdAyu7o0yNPDX2CCJEFK2SrXWDiC7R46becld5bQWjPa07grR5&#10;bPdkaLTeK/Noc5UTXUeJTERgrQZgtqk/bImc4xcByZJBcA5q033lGxr85SMQUVUKiSGHDYs3IDGw&#10;yFFwDhatMYYh86TX4DHWOGaNMdpSq+h3J1f3ES1Q6f6rxRttV7SRqFbpDb6F7oRrESkAuGRsR6bG&#10;ATclnwEAsSWOdvzkbRciIENARHs5QN11oO2Qaz+2ZY0AAVmXA4nRBptxZGxjT3Gx0E28NxhjUGvo&#10;kKhdN6t1nNXtvxAvQ2Ev143N6oFaWwDrcWEJjTFVZZIksRYIQBs0DJF566KYrxM/DD1f9LzAR0aG&#10;kUVmoShNSVQJqxha7pVVjkW+E4/6o2m+TpD7xhjBWJ2VJHvnb8/zVeFXvq70aDztC+1z3D/cT6uz&#10;eVporksycjb61Ys3KbDe9gh4lC3r7KIeBbZaV1mRR9vRB588OjtfvX59WoOnjcY4WtoywiDwRbpe&#10;YVEjiJPTIslWXALjYEgTQm00afICiRYdhwJ0xBg3Pb9JuXBECtdN9tdH80ZZvo10XRarY4zBBmlv&#10;TqZWVtkNAvDN3wZ+txN5s56wa+j62nFj4tAGyRMhMUSynNAr8wKZJzzlcY3MWFM7a1UgeeB5iFhV&#10;laprAGql1Mln+4qACFfn5s3GWGTtNuJ+EdFweOv+/Q8//HBvb+/tu7e//u1PltmbvSKMd/b6w+mr&#10;r3//9uvzremH84v04nxNLJxOx1VdrucXceQl6XIy2/nk40effOeTf/jHv//kkw//+I//8Cc/+cnj&#10;x3fu3LvXi2IL2O8PpfQQeRz3qlqvl5muv9472K3LKlmmnicvzs7rKtzf3frw0f3Dg93jd2+//vq1&#10;70vTC+J+hNYWVTEc9mfTsSXkXBKi1sbaWnpiNJrmqvB9bzwer9Lk9PykPxoGQZAkialVlmUc8WIx&#10;V0oVRaa1DoNg0IsZS4LQl5wbpd68euV53kcffTSIe/PF6XKeF1kpuVdXFnqe4GBRa2tsVQVB8PDh&#10;wzRjq1Xaj8dFka1Wa2uYMRBIT1VaSNrd2zs6PrEWQi/MykwppVYqybMHDx5orZ8+fbpcLj3P++KL&#10;L3zf39nZ+eijj96+fQcAqqw8z0tW6bujEwBbVnm/PxI8uLhY5fnaWG2tHYz6g97g4w8/ulicJ8ma&#10;MRZGPvc8xmWvP14vll7Ur9L81ZujLMsePrgzm46JEZDqJl3gZqspymzQ91StS9VUQXz27NnR0fH2&#10;7k6apoyJrd2tvd3dswtWVSUASCm11lVVMSaIkbWmF4W9KHqTZqSpF/UEiTJTnheIoVcUhRBiuVwa&#10;svOL5ddfHyFytHhxcfHJJ58cHBzM5/Pj42OXlzsej5vUU623trZ6vV5ZlsfHx71eyDmv6zqMfAAo&#10;61qgdUpGURQCWRiG1tq6rgXjYRgaY87Pz6MoGAwGURQhota6KIogCBwGRkQXPbi3t7e7u3t6evq7&#10;3/3u0aMPPM9nnNd1LYNQeh4DtEqDtEBktTFKmY0bAQnIWOtqPDIwxqhSM8kk+vs7t/r9weuvX57N&#10;jzn3OAmlK44CbBO10uSidZYVbY0EBuS475ExniTJkydPi6KIoh4Z04uiJEn6fhhHvbfnJ0A07A/6&#10;sbezsye4t85rRJ4WJi+0tqxUhtUmqOqy1uPJBPOiMjYri36/F4a9XbV7+u50uVhZZgFRGUIELvyy&#10;0HmhgpBvbLGI5IrVibJQiCg90Qt9ydAIrLJaeIEx1hU5dDsjs+jC2DjngrNWp+9HcVEmRVGwpVVl&#10;RcaqqirzoiyyLEt6oT8ej6bjifSCeDhQNbmlMfBlGIZn56dxHMVRGEcBr0mryvNZL/ZtUm9NR+s0&#10;Xy6XgjFAhkJKwZjgjgKt1+sppaw1vi+NMZxjWZbjwXAyGh8eHva8qCyU53lOPK6pTYhoEXq9SKmq&#10;SDPusTRNKkUff/cT9PCrF1+IXz/57POPtJVMcN8fchn3B/0nX54x9AQPlSolk1qzsmR//ud/devO&#10;3TyrhfBcORwAcNnRCLIrA9dAy7Vd5Oamcu2qf/nRfVnqgKKbKuy1nume0N0XW90Fr174XnX53x0D&#10;f9P2/O3/+pbz29cncpGtl7oCY6yu6zzPichF4zt303vH9xvNGE3UdJdbmOpap2mulELk1lqixotC&#10;RFzwawrllad8A8B+r7bUPefav75pBLujDBvMiRsfo3sXsyErap/I2BXk/F6M8d5nMQZNTM0VzzAC&#10;AG/qx3DOOV3mDzdusbadLaTRWjvncAtcAcAY40JVYROx3LaQMexGz24UysaX2Am0bpraAkXbsENv&#10;UlIZde/AmoKZl4nfrXrKNgzAAABGt24Wd3DOmsQ2Ri4zlIiM4a0jGq/6f7pAq20Adpw5bQMa9u8O&#10;yXbbCd33uoZsWwG4HNmrg3l1NSCihgZ/w+kKm95qB6shOXeNIk1tKd1rAt8OaydoghxhsmNN70p7&#10;2/J2Vrby0PYt4KULzukPHcywkdKrFR9ogyJwwzV9rd/aHqYNnmx9aO1V1BTB0gAgN2Wr2gubr1fJ&#10;BZ2EM8YEstZc0g1jhk0prGuTGjdcu7jxCl4bo678tL/AxtjR/vfahXB19ei+NSJvfcJtZ16KEzKw&#10;ZF3uNxAQqUqt12trAZEZMMYCY7jK8hev3gJno/FgNplOo56tjbBGMF5VVDNKS/3k62cVUp5nrKw+&#10;f/T44WTHIkMgKX0WQVbkutRVWo3CkWfFIA5GnpRmdbA7iWNaZblRBXh+bijeOUgyODo+98mLe+N3&#10;T970RV9atjy74B6MRpPDW49+9Pe/JYhGWztHSvsD7+H9B3/5Z38gSvh//s8fvX3yvGC19JmvpRcz&#10;JvC8qsq6YsA5Y8YQY07Imwx3zq6sAJfu3xv2Tby66r73aMe0nSBwtTg2bJZQ6mzuG5Z77KTwXK45&#10;XVFvmMlvrOHdu7WTsf3ggAgBkUVAgRgYVdWllWXNhWSSGUOIIASGYSAEGmPqutRaCcGQoTUE6LzH&#10;7qHvsfJcmx1XTuj8S/zZf/wPYRgC2N+/+ur169e8F336wZ9wP59fZGmmiQ62tw9vH37443/4rSHR&#10;Hwyzslovji8WSwMo/CDuhzu707JIx6P4w8ePLNXrZHnnzm0XmsuZ1JpWSZZlReBHDHjoh1VRzc+W&#10;qq7iXs/3OUTBo8d3P/v0o0E/WifLk5N3SlW+FP5w4HkCkdJ0JSQCaG2MUpXneZILFDKQQgqGquFs&#10;XK/XSpkokP1Jn+7Bs6dfKVVt7e+HvZ4GQunVtVqfn43GYxSoybgyysQaH11d19ZCWdZFrjiz60UW&#10;Sm84CVFqZTQgeJ63vTOD0zLPrVLK90OtrVZaa+v5YaUVY2w6Hv/2t7/nnj8YDOIe19qWZRn2erdv&#10;3y1r9ezFS2vNZNBfXMxP3741RPfu3Pn888/TND05Pjs/PT0+Pk2SNApCVdrB9hgsKzOVJoWh+uuv&#10;j/bMTm8QSikf3L+X5fmbN2+Ev80Et2hnW9vrJC9V7Uex0fLoeE5Eg8Eg5BLBtvJBZNxeAgCB9Dgg&#10;CZGlmZTS98I8W1fV2vfDV29eV6V6UNdhGFowYRiu10t0WbEGpOBKEDQgUFaV4iDzrEBig8Ho5Ohk&#10;OV8O+iPf9xG4J72joyPJvdlsNoyHL1686A36Dx8+FL43Xy3Hs6mUcrlcGmNMreJ4sH9wAABZkZ6d&#10;nUlfJMm6rgomcDgcBmGYJokxxuOiqGqODDggkbEmydZxHHPOAUgptVgsiqKK41hKqazBqiIi3/cR&#10;cXt359EHjx88eDAajebzeb/ff3dyPJ5OPN8vy5LXlR8GURj7YQBg3QRTqiGzYYwBYxy51bY29aYQ&#10;q2SWG8DA8/1RaAwhcmVKsGQVgkZEdNyvAK3VyTpnUascIKJkXNfq9cs3Z2dns9lMcu/tmzcCmSek&#10;J3iernVdczBW13Vpyryo4tD3wzSvjOVZYYFEEI2A+WlWWsYnO1u7UXx6Mf/q5QsUkkvcP9wxRmVZ&#10;QkYrXTEKjEFrbZ5ppUx/ILUu2MYZyBgTTBpVIUBdFpwLpeuiMLbB8CxZpQw4EvAmDwscXRznzeJi&#10;AVBwp/07trMwDA0ZALter/nx8e3bd7e3t1er9XKVkDa+H/q+T4ir1ap4+uXp6fFH3/nA86UQTCdl&#10;ka2iflzkqyRZzba29vd3X758vVgl2oDL0w6CABirqipNUwDgnDmNx/EI3L9z//DwsCiKZ198dXY6&#10;f/nypTEGXcQgsdZwSACEkOYZgJa+lAHPVfru9Gz/fH/v8N48XX/x9HU8nE6mA6N0rfzlysS9cV3a&#10;LK37cc8CZ7K3XOVhNLx7/4EfRutkwZhVxiVQCQvWEOdXI3a6+0TnwxVkfm35vvbLv/b4Z6+9pr4g&#10;XrcUXNNyrnx438ntV3ofEvv/4fi3dNe33JOIXN7rNZ0AALTWjt9eSsk4p46G173Jjd5wWOKyPzds&#10;N64kTxN8SIR1XVsgwSVyl1UOhC4/9hvRY7fz/yWa07VGbi6/fvNWhbpUcRgQgXGpH0TUqUkLANh6&#10;JqGppeMah4Ad7mnCRuUC63wjaACawDfi3PEqcS44k8YYl7fmQmw4csDG9QwWGGNMCCk9F4veBRJO&#10;z2SeyzttaqLefK/rSn9HnjeuMACATaqUccm32DjtbRv6joiMAREja8lqa6iFAdbqdl9uvdPOe8wa&#10;1mbwhSQil4fdwldrrdjUK0JA5hZk14FkwZV8YKwhIXO+d+185k19EssQXA4iIrCmODI0hYjdrmXc&#10;0HRdvowxp746Vw4655WTgRvrFV31U12TOsaYC74D53UEA+AYclxOcuvQdl3KEBjn1ALFDfWUK4XS&#10;atuwQbsYBEELfbvj2ITvbnqyzXRrZaDVpN2Ply/emRSI6ArjtvCgfW/GOENAhgIv2bAQsYmxb/wQ&#10;BqyhzR4kfIFcaNKMgLQhbRCx8d1tqPXfO2G7QQdwoxAObkyrbSrvlYuR2gW8e3L3HbvOZMbBkiV7&#10;xQCBl8HMXb8itC/+3pW/Oyit45E7VnlH+00agNd1vbyYWw0yQIOyLCpXRtoSFVkuhBhEAyUJNHpc&#10;Sun5IICzd/PzZ2+OtIfCk9txn/f666q0tQo8AQyk8ONYqAtb50U/iGIRTv1wGsnFu+N40Ds5eTZf&#10;nPi96CjJh7duXzD5er3g8XjY3zYZYMFCDFVVVlUyvNu7tX1QzNXJ27SquGZW+ayicv3iycXiVF0s&#10;itNFBLxEnVOWJivf84NIbqwezIBFQ0TAgBM0M+Wbjo33nNqe35DAf9safm3edbMD2hHp/t6OS1cq&#10;3AdjXEneblmBy5iRFlF3RP36Ztf5pQXDFogzDIypda3qknuBgMaICb4vfd/XpnSMkpxzxnDjQ27f&#10;y7GINWsPNEza3zhZALquKBDT/cPj46OnX/2+LIu927fCMACh09xWWRb3e7dvfxCE8fHb5em8iqO+&#10;MXy+TLQhY2ixXn786We3Dw4no+HL1298X+wf7Pz2N18UVQ7Ezi/OtDUHs9lynVWVMpqMIAC01jIU&#10;YDEMo6JI58n5Z59/9Gd/+ie92E/Xixcvni6TZa/X45z3er26LqP+wFhFRgvJGWMWCBE8KTwv4Jwr&#10;VQ8Gg+ZNkAVBUBRFGIajyXjv4ODLL79ALkmI+WIBANqYizSdrxMmuM7S0XjIgPtBMD9fPH/+fBD3&#10;JEew6Muw5/uMfFWDwMCYVNfK7wkLmCQrY7iU8vj8HNBub2/Ppr2jo2NjDIfG8G8MeYwFQSClLOqq&#10;KIooiqIo/urZs6qqfN8/OzsbD0e3b9/2PK9S6sXLl5yx7e3tra0ttPzLL7/M0hwAh8MxWaiqWmvr&#10;eV6Wllpbq21epNpU29vbjLG8KtfrpN8fej1vMp4tF4uqLIDIApxeLFbrPO7PrFEAhOhCVVmrrwoh&#10;yrIMA985RYeD4PbtkbUw6I8uzhek00AGx2+PUeDtO/tEKLhoxR1BAECa5hdncyl8DqKqFCmK/SFj&#10;nKGo65qIhsNhVuQAsF6vv/zyyz/6/h9tb28/ff4sz/PZbPbxxx9Pp1NE/MUvfvHq1SsOuL297fv+&#10;27dvF4uF53lBEJRlUeTparWazWb7+/tnp6fv3r2t69JaC0Ks1gtfyF6vV5fKeXqllKpuEuSIKI7j&#10;IAgAwNFBM8YODg5Go9HDB/fG4zHn/NPPPnn95t1kMol7/SzLNNm6rBC4lBIlCMYA0BirdI2cSSmF&#10;MxLXignuktyMMkgofc/UNXDYnux6nnd8epQVaw5C14YjN2TIIjWaHDmuSyKzqX9OjIBzXpblmzdv&#10;EDEKQ9I0m0wno6FW1TJbWVPeu7O3uzNDWy1X51VVnZycTMdDaxiBLGsoi4JLD2oGlcmUWua5QZxs&#10;b+0d7pVlqesyCKKo5xtbSeEpqzwMtAWtaq8gVWsADwkYd9yhFonAktYaSTDEfhxFUZTlqSckWkLE&#10;unaFOrDd+Fs6UwCgTfxev9+fTCbj2cCPfF6y0XCUZPl6vUyz7OD2rbgfGaORUZIk3KsZGwdBkOdZ&#10;VRXT6bg/iDnHLEuMVcPhoD/oIWfjUb8XBnfvP7DW6ucvs6I2Frhkvu875ow0TeO4JwQzxgjJknUW&#10;CN9avVzOq6pijPu+7PV6JydnFjS4ciqIzh1jgYiMEMwi02RX82UY+9wPnz1//fDDe4d3Hosgqq0o&#10;ah5Hg+EYLy4uVssVmSBbawDypLDalgV98NmHu7v7i8XCVQlG2JG2hAAAIABJREFURM/z6rrW2kgp&#10;wWi4oSO22wl1gsHeu4K3+9a3b3s3j5s6qPvL3lem6Ob933t5c1rXrQfveUR75k0d6L+S41s685t6&#10;ezNYV+wX7d4vpez3+wCujrRtnTzXegARqWOhv9mkTYQqIAJjzPM8z/McH6YhS9bUlbYEjiXhX9W9&#10;XUnrvt03DdOm8XitQ1zW2RVtmDUarbWWzKWfsPGU0jfW3+o2rOuNvOZistYiGgYghO95UisuBANg&#10;QnCATUVNV9wFwM0+5xC2mwqxm5FoGuB+bJ/LGOuy/nZdu46+Ea94Ghv40fqB7Yb6292864Z1wqBV&#10;ZQwBgCOLbhHXJj+TYcPAwFjLmIrIWePz77rpAF3zyFpCdMofs2QcnPsWFbDt6u6a0/lgN/5q0+ZO&#10;09W6stBZpq6N3bcf1wSsdVduXsq4uAboCGcrCQANUzRuEBfRdcTVbQkRcd4El9kN53PrBOvmyrYz&#10;1A1K4/a3lzfvPqWd5ohXvOvdww1rE4mwSV+0ndJZ3Q5kjCmlfN9vB502hawacQK8dr55n5GUiKq6&#10;at+INgaC9ky8ylZ9DQ5dc4nDjYBYRNTasG+wDbm+6bbq2lhsxqs5oQXt7dwBAGtAcETkgBqJCcaN&#10;NXmWFUUNyA2o5XxhALnvbc1meVZMRqNpb+gJryq1BTCWisrkulicznVWZ1mNnN2b7g78frVegjHS&#10;mMpYAAi9cJFenB6f5Ksk9miVXrCa3Xs4y+vz88UxImlFVUVg5Ivj+fEq68c+lFSss7H1QOsw9LNq&#10;5QkR+v2f/vz5+UmVq7ASpvBBCHO+OF/MT6YgBr7sCX88jWu7fJUf2bpSpS3LUlvNZKMHErWd3Ij6&#10;pdf3hlS3RsLuxkpX0Ww7BO0Adc/snt8VgO4C2L2knTibtfcyEgERnfvQLRdXDJ2d9edak4iAMWSM&#10;N3YuICSOEFhTGeVZoxk1jGtB6HOBVa3qugQkzpBxZxSjTQQQdbsJO0e3097bme7g/+N/+ouj8xON&#10;dutgl3n+xTo9m6+WSSH9eP/gQRBuzxf67Dwfz/b9sGeRI4rxbMsLwl7cv//gYdwfSM87evt1HMfW&#10;mF/88pdK67PTi8Pbt/v9gRdGRtsvvnjy8sWrwWCotUHgSZKlaTIZDY1Rs8noP/6Hvx6PB2fn7xbz&#10;syRdWiI/8PIiv3v3jiHDOFuvVwSQ5ykBCSmJLEO01nLOPM8zlshao4yuteDCWpJS+kEQhfFqtcry&#10;fPX/8vamP5IkWX7Ye3b4GfeVmVWZVdXV1d3TMz3TM0sJFEVQ2g8EBYiCAEH8T/WNEgRSIjRL7oi7&#10;s7uc6auOrCPvjNNPu54+WISnZ2R17xBY0ZFIRHiYu5ubPXv2zt/brJdZJsKQSfny9LUy6uTpE4su&#10;SRPjTJFvtNbzxZwxEcpgvVwarQMhqjwDosGgB9wBQ2up2x/P59n5xTwIOsZSnm0YY1m2GQ1HWpsw&#10;Cq5vL421tTJhGAsp67quVC2D4Oc//0qp+re//a0QvNPpvHjx2Ve//Go4Gt7e3J6enl5fXW422XQy&#10;E0KM+qOqqua3izRNnh4fO2sZ4mK5dGSzTcYZl0Hw+ORISBGGEQEoY6QMq6qKwoQzgUDTyVipGqwF&#10;cqquHz0+QGaBWYA2XjkCkUfDA+JlXuebAgmjMOp1+nGYkCOOYjwZT2czR6R0vd6s4ySy1llrrLXI&#10;hLV2kxdKmQCl4AIBVWXGowkZKLLMGRqMRnleAJIQIggjpdWTp8/Gk0lZlu/fv/+L3/776+sb5yiO&#10;EyJ3cXERJfHPv/qFA7fJMs6QiPr9XhRFRM4YPRz1ozjsdbv9fjcMZV5kRmvGkAE4ZwMpvatWa0UA&#10;Zrd9eW6MjAFDBwQMBef+zodHR0mSlGWZpt00TQmIMfQaoNFa6ZpzTuC01pasFJKcU1ohAvOylAWt&#10;DEMmRcCQOWe5kNZZhiwKozSOhZBVUS2XCxkEAISAjHMutuoGIiIBYxwBGfKAyzhOlovl6zevy7zm&#10;XKRJ3I2TTpKA007XYYjPnz2OIx7HfDzqO6MX87lz1On1knTERFRV2ji2zorvXr+5urldZJtNkUVp&#10;oq2WkYyTSNUFgFsu5ro2QIyhBCIgXVerkyejwSC2ppSSGa0kD8AAI1nmNs81wwgh2myqvKjr2iCT&#10;UZzkeVEUJWPMEam69kLFdDLmAgAoTkLrDJfY66e1rqRk3X53s1kHodzkOQGs15turz8cDv74zTfW&#10;EkNea22sXi5XzjkhRacba6vKMr+ZX9WqCCMRhkKGYjIdOaJ+r6d0XVYFMMZ8wBBDRFZVpTdyR1EY&#10;hiGRY4xbbZwjwaWUQTfpTqezq4vry8srKeRux0EiB7Ctt2lIMcGKKk968bNPn5988jROE2BcRGFv&#10;MEYQQkTnZ9d1bVerIkkGoUiyvGSMIxNKOSGif/7P/4fBcJKtM8aETzi01vjOEBHu/HsPOXVrX3lg&#10;p79//MSvf++Few1agKMfEWT3druHvUXcYh81t2iatf/vXY4txfi/wLEnBHz0XdonPypPPGjMEe+0&#10;EQ+OADuRUWvd7XbdzqHk2nhIu+Oh/nB/HhhjnHEupex0EiJgDJbL7F//7//m4vwKwHNxX1ITOWdN&#10;LMl+Px8UOvKvuIt7uDvv+9OAJ7E7yvAQwW4rc7R6iYgOHIGHxwcvqG+VRucL+JJz1hjtYZk5Z0Jw&#10;Lnzpa7e9JzTy9F3lnt1Xx7aKXyMgAkOGgNZZDzVPRFL6yrpeAiNrnTUWCbiQjDGtdFWWxlrOeSBC&#10;howc4LYQ89aCZ631Wfq+8EQTAbhHw74PRM4YY61p1Cr/mq6VDg0AyAgZkLNsm+ztyFmgxi9HbFvM&#10;FQRjUgjOGDkHCFIKH1joxUoGIDj37bcRiRwAt4qEN1kSkTHaGGPd1lfpK/T6SWHsTgvyc+QLrNAu&#10;MtwHYFtrPKdqtCO3BcfeP2CnNzZU3RBzm3VsH3ofPm1PywrDAO7kbGroc1tBCRwA7d7RASDngshZ&#10;ZwGICy4E98S5Vx6moX+tTeMgbZ/3NgL/wb8m39Z/2ir/vn+Ng6sJ4N9jI3facksl9m0ajbcZpcZ6&#10;0rw+55xxBCAf9duMvL+btRZ3gwDkHN0tNB9X5sg5Z3drE4gc2xYn98PVLHNqvjYnd/e582m3A2Lb&#10;TKlND40W1rZ5AYBzZrd+7/FMH4p/X9GCJiWE7QC3fYNtvANDAkjikJxNkkCr4pNPjn/1y5910oAz&#10;slYbY/r9wXQ8PTk6miZ9Zlxd1UQkw8AhlGVtrR12B6NuXzhkynz92RfcmUm3LwAEciGEIeAolmfL&#10;v/53v+ObWqqauez5s8mjx+m78+/ni+tOt//29OY2p2/O5t9f3srh5Gh6+EUyw7NVsFAJA+XW6UC8&#10;+OLT2rC/+ebqfOlk7+BaFd3j4Ze/+TJKAzJVbMlmOQM4v718efP+ppwPhp0wDbK6UEYLLq02O8Rn&#10;H+nDEJEzwRhnyBGQMcHYtmIvRy52zHA37Fsm6QMaAAg5AtIWMgEcIPkFsmUXW70RCJwj6xv4ltvP&#10;uyJVDSXDbgk0jGJ3+PV5Twn3FzYWlj2O0WYLRGCtdeQ4Z8i4j94nMlxqLjRhKUPX7SZxIot8U9eV&#10;tRZ8KRVy6MizM9y5kRFcY1VB3LcdNGzq4eYIAMIJXjtKBgMWhldXc6NdZzALbd3tp2H3YL7Oy4od&#10;P/uyP+wBmZvbq7qsiOj0w+mI4XR2tCk2tFohYq/XOzu7ePv2tKrVcHwwHA8qXf/ww3fdziTPSgBW&#10;1zUCr6qKiDgXm82GC/fVV78Yj4d1XfolJKXkUnopNoyjsq5pvWKCqyobDAbn5+dRHAkhnHE7OaNO&#10;uj0Eboztj3pk7IeL86pSUoZMiqTbu7i4WJd5v9+/uLl59uyZRXZ2db2pS8lxvll1kvjg+BHnsthk&#10;SqnFYqG1jWSEzl1d36q6HI96s5Mul7ysjFJVFAUekjxJos1arNdrXxJtND7odDrz1c385nbUHzMh&#10;tTa1VrVRj44f9zqdD+fnjLHnn7x4/umzOI6zbH1+fv7+/fvlcjkaDLTWr9+8TKO0m/Y+/eT5dDxZ&#10;LRbo075rZZXudwe815vfLhlDxt1kNqqLerlYLderKIqkCHVVS8k///xzdLYq89VyAQS10buyAc1u&#10;5HaBS9w54ywwYZJYdjuxsWBMrXSByH1SriqrwWDAObu8uXzz6hTxaZSEYRgbY5QxzrkgEExGttCm&#10;NnWpkFgYhkmSkMO6rm9ubvyeobUGKADg9evXP/vZz7rdrs/X/bu/+7v5fK6Ums4mX331lZTy+PhR&#10;nuer1aLI1lm2/vDBHhzM0jStqmK5XIahfHryZDobrRdzAHt1eVlVFTDOeFxWOSJGYeLNt2yXu+WR&#10;z3ymcafTUUo5NFmWvXnzRggxGAy01gCuqipE9KmhQRBkWV4V5a297veGYRiSBaMq4EwwyRhTVSnD&#10;yJtmlTLWUhAIKSU4ECxAstZSHHaCSYSO5UW1WF/JRDIOla6soTD2tYhrBO6cQ2BJFAgmPPl1u10O&#10;4fHRcRonziinzHqVBcw9PZ4xqK+vLsnp2Wzm8agYY1HSj3uy0xsdsajWJntzqrSVSdTpdZJ+KiNp&#10;yQ2HfckFY0jWCsEQgXHPfYAzNMYVuWIssG67ITEGbpv1RKqswxA4R8E4B+4NEz6l6s4AL7ivWl6W&#10;uZSdMAyVUs6Zsi4SE1R1YZFXVbnJ151hV4ZCFZWIxM38ejwdhZFcXc6n05nJivl8zkVgjLJkur14&#10;tVpxQZyz1TojspWWg8HAB1EXRaa1CkNZ1hoZA2OlxFrVRBbAWau11sgoDMPBIF7drMmR0lVVFUsD&#10;bMSEZEQWQCBuld7tfs/QOePABlJ++viTw5Oj7qAnpDSgNOH87LbTTdbrpTM2lJxzXpXUPR504whQ&#10;55kKQixz8/Wv/2wymTjn/JYGW5+Glws9Humf5HH96Jm2RPJRbt6+ak+/2onFP+W0act2P3bzh8/d&#10;O9lc7logxu2We0rFf8mjPXQ/8Zp/yuFaYYHtnd6fD8OwKAov9DUuvv+sJ3oPFd5V8gSt6fr6erPJ&#10;6rpGRGBIDi2QI//Qu/DpvV41796+/05UhebXRlC434CacrsfeQt0nDPn7tWeaR/tPtBOqX3QjXv+&#10;geYtcOtbNj5hBJEAvDdSobUOSGmJwLxKxZivpmOt9XZOzph0ZJxh6N161HKc3jlDLJFDvnUJwk6s&#10;b3sz2rPMtqi8HidJIzY1bJugxC0/8YIY59wx21Lg74al4Q+4g6LyP9n7keqMb0O1hbgDE2K0Iw+k&#10;oih8dKQjCwAC75Jd8S7o8a70QHsuvFDrNX/O7yB5YSfINr16eLTf6CFX+bGTzc2bD3uD06aWh+29&#10;pQIRfRqwP+nf19m7lEVqJTE+FIX95yiKaAfSvtc3bOIX7r9mu2+Nz/+hj7T5/9D7+lA//OhItnl1&#10;myyp1b2dLvmRa5utGR6kAbepdHvK7S952JH6R+YO7wpHtz3wex3Ym7jmiTtmwOB+b9sjQ1vaQy6l&#10;BOFjXhhBJ4nIgpSiE8ZVVQWc1WWRV7onI+fc1dVl1E1ZLNerdV3WadTpdNLhoHc0Hl1enh8kHTLG&#10;lkU36YCxzoETAgybTsf9bpi/X04ms6PJsD9gt6uzdb4ABjKIh+OjYmNsVh3OjuRkEjMR5NYuKqxt&#10;Z5JstKVIJIPx6w/LD5eZFcNFnW9c/cXTR0+fHz/79NEvP/0fq9fV//W//evTH147JBmKbtTrdDoa&#10;lXOOIYGzxhjO5UMaa8atzZabsdobZGodcD/2eI/tPJyXhz/tUUL7TGPK8cYjzkUDD77Xn4fXtpcV&#10;YwKBEVq/ZXnSIMsYD8GFdZlHQoYB55w5MtZqAocMGANf4s6bbe+0X0SEu+H6sQ782JuKy+U8M3Uo&#10;o4rISTk9mEwms7oukaur1fL26toCgghFt9NJot54GgnJOU8Gg9VmyWQQxkld19o6ZrTSOgiC5Wrt&#10;UYiqqjo7v/ri8x4TPIjCStVhkGilnLNlVYeRePHk2c+/+gUTfHm73GQrQyCCQCnlLDmCQIZ5Wd7e&#10;3iLnm81mPJld394kSeIsFFmBCEKwMIwfHRx2Oj0pgjiOVaXrWr99+z6S0Wgy+eLzL7kI3r59s1nn&#10;takfP36cpumHDx/my9XhbGrA1FppVX37w7ekzS8+/zlal44nDBzYarNeCRaul3kQw+hwwIAYwWQy&#10;CoLzuqwckSVDQABO6zoIRByH0+n0hx9+4CKYHByGLMQCq03tnNtsNmVZ/rN/9s+iKMqy7NWrV86Z&#10;TqdzcHRIRFKIsiwNM4h4eXlel2o2njz/+uvFYlHkmzBJ4yjKN1lv0I2DWAh5eX51fHwsBO8muszK&#10;9XKTpkYKxhgLOHMIjx8/Wq/m6+XcOWfIcSTOCDnQrkCCZ4ySC+NsIFky6YOjTV7kWa3Vhiwkca/X&#10;7VxcXhVFUVTlYrEq8mqxWI5wGCWxT2w2xhABguVc6FoVRRWHCRCTMnQOqqoCztI0RWDWknNgLb15&#10;ffrp8xce6TpN07/6q7+6vLz8y9/9h+fPn3/22WeDQU9rzTkfjUZI1O93l8ulUqrf6zIGzuoyL6pi&#10;0+uGg34aBMdJyC4vL6uicra2hjiXQNZqw4RERCKrlK/XbmlXlpNzHoYhcEZESqmyLOu6rqraOSel&#10;ZAys5pyxKAqDYFtDK9JRnHQAnDFOSscEcs6d0QAYCO4LqauystYGQcAlYygJCCyEQXIwfSSj8PVp&#10;8P7yHSB1eh1jlKmtDBhZHyfMcRfB4fvwiy+/EjwOePD2zevF9RUYlUZcJCIMsCiWYUhK2ZvrD+tV&#10;zgVa63744VXaz2aPjo1x2rj+YDSbFY7jYDYJOxFI3GTZ7e31o6Oj8XgYi0BKnuVlvxM2BUu0dov5&#10;mqEUIkI0QgjPWDiXzpHRgGBZSEIE3vld1QoIAxlqYxhj5EhKieQIbW00DyRKVIWyzpTzDRdQqpLJ&#10;qCgzxkHrmshWdcFleHr6+vnzZydPn2qLH87PidA5yFYrxmAym87ncxmx2ex5qfJVvuh0enmZrbPV&#10;Jl/HcYcWsMlWebGWgTw5eny7WJ2fXyKTMkAuIsYYoNO6FoIFQf/wcLZYrKqqCmQlo6AsS18QYqcz&#10;oHXGg3mA84KU6/bSTz75JO4lmmxRFJa5ZbZJ0mi+3GRZEclAa+W0iaMuoGMyl1E5TiKO7vT03dGj&#10;/4kzLDYlYwK36SiMyBB5vO9t3s7fd/zodtLe3uBjquxeg4cCyl4DAPyJ7aERmPb+wz1paf8SaO15&#10;ewLow0f82Kb1D3X8xP3viQ4/efn9qxrr+53A18TKOiJnLSLOFwsPvwe7OiLNg/wwOgT+cT3hrmoI&#10;59JXm0MEKdEY0+/3fejKFo6VeV+qYcRhFyfZiM6IDHaJ/W211T+FdspnW9Kytu2I89d567qDHcLz&#10;XYcJmI9pIMC7XGhwzrutHlCGByDeE5igBY6F7ebNaG/1N+d83TXrXRFG1b7KPVMgRLC9ieUOCRlZ&#10;u916OOdShOScBXBoG38gI7DghBBA1jnnPYF3UpTbeggbmCKvihitGANnyRrFmAAuANAazRjbdthZ&#10;X5kZiIPbevN2eshduLtgO2CnbZavnzK0zgES48gYFwyV8puXQpSMMWTEODDwHm9jLSvL0s/5NoLU&#10;mVZidXP+nrFmN5hb17G1W+NC845tb4833+ADy8ieZvVwmTQiL7BtRO5DEwkRWaedD9cCwK2Bg1r/&#10;2U5jAue9XGA492Z9X+CQPDK5dxkDMsbR2S3/4XcFfne0tqXn7RIksjtgc0cEztlmJL1g3X5x3MGV&#10;tTXMh+oftjTMhi1Aa2E+1BaICNBjc7erZ98xJt9vf6KtLjbMCHZLx/642bT53+4/3L0F3l2KwDhr&#10;WdOav61FDAA8BkpzVWMr2WOn7dFo85mGftp0hYgE1k8jY0zwADmXMjDG+cx0JIjCsBOFzOl8tQBg&#10;mbMXt9dFXQ2PZ6WrbrO5AN4Pe2W1ScJo1usKo1mltKpKY8KuE3EM6IDIR1mHgpJRLFgZSsmQrufn&#10;tanStFeVrihcnttBf7YJQiFEhwlzsYJlHscJ49aBkb3Om7PL79+uKhZfVSWfDZ48ecYj+N1f/j/v&#10;3p2+/uzLeFG9O33pHCVJki+vSqiyDBVTdV065zhHvrO/Pxwf3EEMNJE4DVdvk80eLe0SatoWkJ8y&#10;NH9ElkAH23xj9NS42xesJ/6Wx94ZY9vyQ4vRNSCO+xQIwHyhJcAtbsXu9YkhJxfVFUv7nW4aEK6q&#10;qjBWE1kGwH1AEe1u5UdsqxK34pvcXVC0w5b8Q+yjvgexWN8Ccw4sAhw9ejSbHQgRDGV/ubr65rs/&#10;zOdza+D9h8tfs380nYzSNNbOIsLxk5PypVquFt1eul6vvUYRxcHPfvazOHk3mY5ul7fX17dnZzef&#10;vfjK5ywVRWWN85ZcLpgQ7MsvvxgO+/PFVV4Wi8UiToI8L/M8TzpxXdcoOGN8nW2U0lmWjSezMAx9&#10;hbYgCABgNBqPx9PVcvPm1WkaJ3GapnFyODu4vrwpyzIKgtlsVpbl27dvNptNr9cry3I8mrx8+eHi&#10;/Gow6CVxoJRCgPn1DUPsJKkzZjYacXLFZklGd5KwyPPlkoazEedCKdXtDuIoqAoXRVEYhgCkazUe&#10;j4RgVVVMp9N37959+PCh2+2nvW5ZFB7EyDl3cHAQBsHp6enZ2Rmg6/f7Utac88NHR8yRUur40aPp&#10;aPrm1evX3393fX426HefPXnE0Z6dv1dl1ekkkgecY7EukjQMRFjXZRqms8l09f2ydHbQ6XaTtMg3&#10;cRg9e/p0Nb/K1vMwDInIAvHGOrJdMH5haOusNqzTTWaHvSTjF65czDNdm6rIwzDmjKxWqqpUWaVp&#10;GoUJ51vtyK9Ma53RJhZJZWtyiMDKskbEOI6NMc6BMYYQ2La6Pdzc3Lx+/frzLz47OzsbDod//ud/&#10;/rd/+7fn5+evXr06Pz9/8eL58fHxZDIKwzBN4+Gwzzlbr9ce4mh+uymrrNcNO91QcJQBHZ/MhHRX&#10;F9fZpvIJqNYaIYRzxlraZeBIIgJHSqnDw0NvkZVSPn78+NmzZ9bak5OT7777wQOBemNwEAQikGEY&#10;SynzPM/zjIiCKETE2jmt6063v/NIoJScMam1tko7IUhZlFIGkXW1rowUwaPZkzAMLcHl5bkqHRcC&#10;CWztALk1TkjOUQgeBCLUte6mvV53EIbJuzfv3r37YKo8jbjWnCMjVwXChVHkDKtKpVWYJB3Ootos&#10;F6sliGC1yYQMV5vs/PKiM+x/Oh7zRCbdJN1svv3222xTDHvD8Xjy+PHJu9M5Y4yMdRZCKRnK1Sqv&#10;K4rDiGHl0BhriATnkhwHknVtGTjBI4/QU9faGCOkR+Vh1loCp1WFjIqicM5VlXZAiGSsqnTV7/eT&#10;JARw3W4qJOt2U21NbzB6f3Zeq2o0HvzFX/yuLMvZ7LCua0AcTcZHRwfnV+eMsSAKv3/zPTAaTca4&#10;dGVZ3tzePIqT6+tLKeVoOhpPZgcHR5N1HgTBh/MLwUMvZQE4rQ0AbDar2XA6Gg1Wi3VZ5YO0zxho&#10;XTMOSivBg7YCAIAcGViXxkmaxkVV1VZrMGEcEeHtzYJx0FozAlPVDOjR4dH85vrpkxMR9D795Ofz&#10;m+rmejWdjn2gIjlfGqeFfoRe9vpTFOD9zWnv5J7U9dNXtSWzP+VxH21G9xXpvTZ3W+DHNPAfu+dP&#10;nP8HPx4qANQ6/nPv9lAZ8JGQiEi+fimRlwC8+NJov3tDZxuB94HDFnZeOM9pOWdEsFqthOBRFGmt&#10;rVZeROfeW/XAA9nSfz7+Du0HteXX9oe2gA73iWQnTN+Tbpvx9AJTI3Y3naGWAeWjYlzrcM2/nYBu&#10;cZuwgADcWAUOEbmxW3bknOOMWWOMM4ZrQu8MFETWOUCD5O7IgCMCuNLU3qrjnPEqJCJHJACPl4HW&#10;an+eMYHoITM9QJQlQue28mgTUtuQhGvBLDUy7Z52BADe1dyeQa+Nc84ZgBDbbhARgQXC1qgSAISh&#10;JHDGGDLM733Q4jnt2WzTf/N1G87Yor09CmzT5MN1/bB9+8OdIN+Shvc6tos13nfgNM3vLQp0tI13&#10;sIgMUbQo/A542WOPsV0Zqoc0hrs6xg22c+P5vxfMjPeqPTdBAe13ab8+3T+gpQA3YLnNVXuMaHce&#10;9k620af3JuLhwtl7x49Ohz/TKF3uY+jWeN/e0X4Q4l1Kdpui9jh5643uNaad/Pmw5fa726bEWmuB&#10;cSDGZVxUKtuY0UhobRjHNE1qrVRd9gejrK6WxXo0GaadMKtNpx+vFstVMR/1R5tibXRVFZvzt6/S&#10;OD6aTBwZV9elMTyKGTjSdcApibEjWNoRi+V1keX93tgUeHG2Luug2x8XYUjMVtmKIpBahlLEIYoI&#10;E5n84h/95ttvz9YW18b0jx69zc97Qc+6ajG/PD39/uqHly+SaQ/DwXCwYCZUMVV5WZaa693MGsYY&#10;/ogqi2zL/Dn3JbywQU7do7G9wWwvcER0D0IA/P8m/OTHKGRv+uI45pxHURTHcRAExpg8z8uytNa1&#10;L/cTt0dL7aWNILZfEcnTIQKRZYyR40Zxx8KAp1Eo82pTlAVHAnDIsOn7NsbZW6i866Ixn96n5Icv&#10;2P7sbyfC0EZRFKdMcNnrRY50nlezg1GYyE4vvr41t8sFgxg4Q8aKqkRyRe1CqywSIWR5vsmyTi9d&#10;LdZPnz79+tf/1ZvXpzeL5W//8nevX5+Wlf6r3//169PT9WbT7XXiMK7rer1eC+Szg8l4PFxlm5dv&#10;XgNqSy4I46uby3W2AYZFUXkvTVXVVVVtsmy1WnksGcaYV+363d50PNK1CgPx9OSxA/buzdu4kz4+&#10;OpRSqqIK46iXxAHjWa2qMi/Wm8PDQ3SwWm2KrASjdVUcPzrspLGu1fu3b5BgNhiEUZivMAqTfq+3&#10;ydzt1Xx2pKIkLPMq7YEQIsvmccI7nbSqqrIsgyj0eEgL/cmRAAAgAElEQVRciMlkkudlVVXdblfX&#10;ajgZTyYTY0y2Xp+entaqZIzFSSyEKMuaMQjDMJS83+9xzubzG0AXhpKsXdxevn31/XQ6/bNf/5rI&#10;nZ29Vze3JycnpSoPDx4LCC5uLgDM4dHB44NDres0DJizqqowCOJAjgZ9IBsEMgiEMuQQiJH3V+9s&#10;IxbJcbTO5s5GYSB4jxsdMAy/++a0rHA2Pep0B9aVjDtA0+km/X4fGVlrGXIhJBFY64iwrnSRV97F&#10;WlXVoDc8ODiM47jSqq4VoQvDMJQBY6w21Td/+MOTpyec85cvX/b7/RcvXvR6vQ8fPvh4pLIs5zc3&#10;Hsb59vZmvV4Ph8N+f1iX4WZ54yswKz1kTAA46+oklYNhlzEoMl4WVVUA59xYj/bp9y3nnFEGmbNv&#10;374dDofeJnJ9fdvt9tM0ffz45OLiqixL2gVNcc5BgXJWBmGHJWVd5XlW1mW32xWIeZ4rbXu9gRCi&#10;qkqtVRwnYSSJCMEpbYhIBCKQiVOlVtaS6afjP/vlP/4u+sP3L79DTlEaEVqBiIycJSkDKSJr6Opy&#10;brQ+fXOWZ/r26na9uuVkqpDzcWf8/CDtSFWurEajNRAwjlaDdQ4Ab25uRBAnSdoZDHNjDg4OLIPf&#10;/vu/6Az6n3/5+cnTJwDi7Zu3+aoaDyfDwbSTxpxJbckZ5xwLgjDb1KtlkR7G5BQQgiFETg5VTQzD&#10;unYcrBABYwLIaa3ruu72Ot7RCsxn8oEUIojCOAmTJIrDwNrakRYSwpALiRZs0omBYyKSWqtONxkO&#10;+3mez6YHv/nN184iEWZZdvTo2JLL883h0QFyF3fS6WwcRCIMpQyCkydPjusqz0tgbDabbTYZ56h1&#10;eXx8lCRRUeUArK51XWkAECL08CfL5XIymZGFzSYry7LfH/oIfOcc40COwFrGBBARGWIkGa/Lar3O&#10;iFGYhKqo67LiIRdCCMnImLoqBND8dg62RlZ98cUwlAKI+r3er776ejQYe08Sc55l+9Kvd3b6h5vW&#10;Qwb90Y3tIe/+6av2JJK9rw/vj39CXm57f70TktqfP5b88/B19iS5/1+PHxvMtgzxJ3eD7W6wr0u0&#10;BQ4vdk+nU5/vg4hKKSllcxeH8Pc+r5HmcRvxCHlenJ6evnr1ar1eIqIQzDkyWnMpOGeWtlVDvIhJ&#10;O3S6h56WXbC0bZ3ZluHAFhrQnoy102Hu/EWNk6/V0iMQE8IWyMg7N7025rZDbXehdN41+tPjzxxt&#10;8Zx8mZwtWDQxn5OIyBkK55wQAWeCMcuAO+cAuRACkRMRMLNzHZNXnzzooGUMkdZ5JgQLgkgI5i16&#10;xhgfd+1DXK3VRAjgGLOIxBGdtUTAEJCsUVv9wfoMcBScc8GFQ+/XpMawgLsM6q1n7c6l5p2ZO88J&#10;gbPWkGrgkqSUjINSakdvFj36srHWGCmlI++3NM75ArYaEX1lwd388r0F3p5W72XaZcBSmwm4VtlP&#10;2Am4be3oo3TbfN6R39at+nC5YYtdMOYBqXF3lf/Ji9d3nigi68ih89HOwNjWpOiJ0znnQT211gw5&#10;EdHOG7bXZ9ekN/urfXAD3gNPxp3e3gza3lu0x6fpeePrZi1E3GZA9tjsXscILOIWyG37CDLbjN0W&#10;O6U7IFwiIgYtVsywZdXd3WbbQwZbRWWLKg0ARpuGwzQvwhjbxWrc6+TDPeXHmPzD3QTvdODt4MDO&#10;BrRPV46IwFpiDAiZDKJSu9tVNpwMCJgvi01kO50UBF3f3nbGnf6o50D3w7Q7C40tS13wdBqHEVoX&#10;OO7mBrhLet6rUdTKhJwFJAXpVAK48mA25QLLorYKVsvV+qbicjCdHN0yadE6Zo+PpgcQL/74+oh4&#10;1Eku5x+efX2yyLIfzucrG6pQfjh/1X/aNW6tlXh0MMw2R3qeQ22zbMNFhN2AJOcUALPOKWDokYj9&#10;vDaM2tPLNkSFt4Z3O8j72839Recatt8aato56vcvbMEyImyZnWfpd6B326LSKAC2/MfbeX1dj7Is&#10;q6oS4l6ZrvbT79Z1a0PZhbtYILddm42/moBsCNS1GouNq62zhrh0jAO2+cbOxQ0ASKxx/zICBGxj&#10;YfCtBHYPmmvvswgDk6SYxMxabUwhpQwjSWQ5wtdffx0E0dXlrbaciPKq1LrupiEX7Ormmhj1R/3b&#10;29swkqPRaHG7DGQ0Go2YkJ9xOZzOXr16c3Z+VRROSvno0aOvv/560BvMF7d//OMfyzKPoujDhw+b&#10;bPnhw4fpbDAaj4IorGuNyDebjbJGiEAbV1WVF6qKogiCIM9LpVQada21RVFcX1+Hgg973ZubK2up&#10;KPK6rvv9fhzHRVGEPHl89Oif/jf/OCvys7OzTtoJGO+EqKoaHXnAeFfrOIz6aafX6/XT7nQ8yTer&#10;zWZDW0bq1qtiMV8/To+cq51zQojb29ueQec8wgHc3Nwwxo8en6zX6zTt9nq9q4tL7/TWSp29e79Y&#10;ry6uLqcHBwcHByLgZVkqprrdLvkAS87jOL69vr6+vBKMR7E8OngUx8Hv/+plXqwfPTo6fnw0m45f&#10;v3lTFEWv1+t3B84iOnZ5dd3vdQ9nB2RrYlCXpTUqz9Zl0ZlMR0kSO2cAPC7BnRWEwDEHjhzjTEhh&#10;rdZm7ffL8TTqdKPNOn/18uz69j0PkCoholhyliQJZ0wb48ASkc989rS+XmfrvGAWGAhfv77b7Uop&#10;N0W2XC4rVW4dI0Sc8yzL3r59e3x8fHFx8e7du+Pj408++eTJkydJEhFREIjry0vG4Nmzp0kS//DD&#10;D0bryWh8eanqutamvJ2rg3wQRX0AlxcrbXSSBJ3OkSrN9fViebO6ubmRYSh4IESAu3QFX1FQMH55&#10;eUlEQggytixLvz/1ej2PaexD4Bjz8YpcIkgpE4ydc1rZPM99QGNdVStahWHowxCqqmSMB0HgTc7W&#10;2qqogigUTBIxMs4BhiL69OkXnMm3709VVclIEhoZhMYYKQIAlm82i8Wq1+lWlTKGqqquKmXrzEgc&#10;D8JOJxYceCi4oLrSZamcEwBQ1zrbFIeHhw7czc1V0us+fnw0GI8ul/PLxW2WZW/ffgjCZDI5eP3t&#10;6ejoQKDQNSExpTRnsQiEhyHINvlqWTw66AAKgcIxg0w4R3mmgbrkqNYmEF0mAsSaiOq6nsXTJI18&#10;oRfaZQX7ykOSccZAKcsFy7J1VcEWfTpgeVGIMMizTZ7nV7fzbL05fnzS7/f/7b/9v6tSHxwdEuPf&#10;f//t1e1N2o27w/ToyWGv3/9w8S7L1svNEgVGUbReL4Mg6na7H87Prm6uwpvkF1FYVll/0FW18eEG&#10;zvpdnBORryAXx6FkXFVVnq0RgawJOGMMTGMId85aKwSzxsxvbpCzqBs/On4sOFdWq6IUgqmyFBxV&#10;WTrnOJqqzATT52dXn3zy9Pzs5vmzXz7+zS/TtLdZGQY+sQd3yhJDRrDF3fnRo7Wl/aha+3Cnacsf&#10;ezLHw+Phr81e9WPX7jX4aPu9Xv1EP/de6qd7+w973BM0W6LA3gj/2LUflVn3pBDcKcD+P+xwg6WU&#10;f8pT9rqHd3V0AXbwVD4xRAgBuyK64O3oW8H4rlc7YX1fPPWew4fT0cxXk+v1Me/BnWTjj8aBaa31&#10;oba4G6627kR3kX5bkbcJRf7JWbA+ZA4ZMbrzJwNYImGM8eDKaBnn2qeW+cxbLgIymgidBeCMG8k5&#10;b3CGkIhZtnPO6234NkgA8Fsb7HK87+Q2xpyPlUXW5JfuxFbepJ5CC9XWf5WBbDQif7RBpfYE2das&#10;bQ9rrbGq/TsAeMQz/xNyBAuMbQtyNmjDzVg1H5pJeTjgzePaCl5DDA8bP6AKgJaG055xACB0zU3a&#10;bbzWDegaOt8WRfhY92CnmDW/urtSt3d+2oaiGGPozQp4d7f2PfciSxuyZ+yOwtvv6Rd1070WKe4f&#10;7d62Z6FZ1HCfn+zNAvNp5a3q1u2V2H7u3lg1/6nlYW5e2d0Hhcb7R9OB5qpGNW3f5K6HP7Jg91q2&#10;h6jdvean9lO2La1PDXHWEmPcOBbKIC/Ks/OL45NBFDICUrVGwUfjwYfLiyJb9UdDyZzVRW10pWou&#10;oFL19fzsaPooglAkcT+NOTIRB0Y7bYwQYn5zG3YGV+9OTbl6PO1rla03JRGamt2crZNwMBkfVRDW&#10;TudYPPnZp589PY6uinq0SGtbQR72w16/czNfPXr+xfkPl1f55b/4n//Fi6+PMz1/PJlYa//Rb371&#10;4ujpN//HX/6//+53pTEvT8/mLHMdwEDo3GhjWOBrbG6d/g/XXXtJwg5w/uFoN6TVRObv/bp3zz0a&#10;3tH8XVngh5RGLWZujMmyrLkwDMMG/mCP+BvbUHsjICJA58ihz69HAHBeoXUOGXAi4DzJVqWDTdQD&#10;EUaIBQBgU616uzw5PFiGTR/aJA3wkdKAbarm/+v/8mUUcc4dgpNcyCBM4jQMwzzPJ+NZmvYnk4NH&#10;hydRGCEDxonQIQdlFBMICLUqkySxzgkuprODKIqV1t1ubzI7+PTTF88/+bw/GEdpRzBxdHQUJzEA&#10;bNZrY+rlar7aLFbrRVZsnn/66XQ2rev6/PwsTRKlNCL/4mefV1V1evoWGRBDQpRhwJErpSQPENEa&#10;m2VZvsm0VvP5bVmWgZBKKXJUlWUUhr1ud9DrPT0+efHs+WjQnwxH3bSbZRkQTUajWAa9JCrybLNc&#10;Pjk++c0vf/3s6dM4jC7Oz9arlbV6s14tlwvjrOB8ejjTloKwu8nqV6/ORoPJ9c2N1ioI5Hq9UcYd&#10;HT0mgsVikSTJcrkAhLSbChlkWVZWlZAiSdPhcBgnMec8CKS1tq4rzvloMBCCGVUjQJJEnSTudrpK&#10;lVmW/ebrXxmt//r3vz86OpqMxwDAGIvTtK7qNArPPrw3uo4CGYUSEQLBiawzJgxE2knLsoiSqNtL&#10;AQ0XyLZ15MjzdQILZLkgIM25s7YmqoW0gRSPHj0xxq6zrKwKpfRkNkVkhBCGkfW5aIDGOiJgjDNk&#10;2bIAQoGcIZuMp7o2m/Wac550Us65qitVK+8lCIR89uwZ48wYM51OrbWbzWY4HH72/BNV1VVRlmX+&#10;+vXrV69edjqdJ0+ejCfDMJCj4ej929OXL78zptaqODgY93tRWWTkjFa15DxN027SnYwmURht8ryu&#10;tSVy1jpnnfPwnkZrLZi0xlVVbbQtygoZj6MwDMO8KjdZ5nHF67rcijVkyFlvZxWSM860qrVWIggQ&#10;WVVVVVVyzsIwIHJaaw+eKaUgQKWUdZYxzplgnDkHZaXiOJ1MpyKQVVVpo50jBI4AURQb41aLNQAO&#10;+oOq1O/eni1ul4v5HJwJBB3Ohp+cHIQhcmZVXazmC2NIiEgrqCpnrONBkPY6Nze3ZV05YFES8SDU&#10;1tRah2ESJ91ed3h9cfvk5JNARM7i2fvzsqwFCwIZaFUDGaPLw8Px48cTAM1QWWsYBlqJ1z/cCNY1&#10;lhnD46izWK21dmVVO7BHj46IXJ7n1jjrIcdVHQaBL77JgFRdE9m6zhHdeDwApFBKY3WURI7AGLvJ&#10;8jwrnn/6Ynbw6PLy6vDo0WQy+fDh7OLinHGudD09mHz1y58D2OV6ARw7vU5/0M/yXNWaczaZTo3R&#10;jCEhHB0eKqOzPNNaCy58wWcfOuec6ySx1oYcdNKONa6u1NXF9fx2HgURY9xqu0WVt8ZZK6SwRgEy&#10;IUVVlY4oisO0kxCQ1hU5k0SirvLFzeV02P/ZZ8/Pz88QRBoNJet/9vyXs/EJmLAuDTi+9T41rj7i&#10;CByIwd/v/IO2aLEnZ7S5PNzn7HsCx0eFs4cnP6qB7knPH33invi0+7j/9J+QFH+in//gR1u82Dvv&#10;PzQC8V6vHm6rd3JJS6rzKNCIW9DVPM+9oICIjcmcfB3X+6PKWjffGyvOuRAyiqIgEIjAULx8efr7&#10;v/mDqjURWWcZQ2CACNaaLZ4n0RYF1FeX8F6tlugJ9yiKoJXatz2s815WckTOAtHDPw87So6cdYjO&#10;Gu2cBbpLcN2XyK1z1pEz5FxTKKvtKyMib65tQE0baFNvRdr10DZtENHZJsOWfNeMNTvlwXpUZAJr&#10;t6HIfkuw1llnrUc8tlYxwZzbfjVGa608YLUxmrbFYk3TGWsN7PB1/dcd8jP4eBNA2pVB3obB+zy/&#10;rTPfl1rb3mF/BPw7Wqv9r4wxAmud8Zb4HUqztdZ67C4PQw3occI8tWyl5Laa0ZpobMTl5tfG2IG7&#10;MOCmS3CfA7SFcnig7j586N2veOcjbXRCr/1KKaFdn4L2LQK7FbFtcGcNAiLwPNv66fBI1zsXEXLO&#10;GW6LSMF9huaPhwhV2/XYQpH1VqW9C5tf25aOvcGBVmz5njkJWzbE5lrcaUHbZ8EdsBYxcODBw2nH&#10;XWhbtgAInE9nvVvLHlwddoDP7aXUXL5tSQ6AmlJPewe1tOimqw+n+yem3p9pRxbs2tybi2a4dg/2&#10;ob9SCslFgEicQVUWQrLDw4PeIHIE2ipiJAO+mN/qoow56yfxan7z4f3p7e2FBVMUeVWWvSRJpbC1&#10;QqAojhyi5UAGJQ/y9aorgx9+9x/NfHmQdt+9ep2knSLXtqBR7+DF0y+NZbd5rjry2/KqCq1E6Do2&#10;UDxBLNT88Hg8no7+5tvXFB9d5Obd/Opmc4k8U9Xy9ub6P/z7395cXYMy3//ub/NVIaL4qtrcUIVJ&#10;EIWsNmVhKmCAFsgS46KhQYGcM8ZRCCa4kJwLZNzTOiICbnNq2oOMiD6uc0tjQG2ahF0+TntdN0d7&#10;/FvzuHfzLcEwtjV0NsyBbVMb7pZqe5Xdi6S4Z6P3H7aZLV7Y8eFBnEtnUQipbaH0OkqVkDWiQbS7&#10;ei6EiBwZgPMVr33MyG7V3OvDHQPBezEsrZ8YIvJ/9a9+yQUjckmSBlG62RTW0ng8qSulrQ2DlAfR&#10;dDxJOh3GeV1XyKDIi7SXMsbn81ul6kAGNzc3o+EgiRNvCwWEIs8doJDy5ORpmsRlWaw367P37y8u&#10;Li8uLm5ubsqy1FpdXl5VVfXzn3+ZdhKlVF1VQgbWEQA9e/6cMfzmuz8acnEc53kmZRBHsaqNFDJJ&#10;El8ZjzNW13WapuBgtVoLxMl4DNZ2knTY7yFRtl6/Oz1FsgfT6a+//tXPPvs8icPZcBBwfHR4YOua&#10;rH3xyfPFfLFaLk9fvz47vwgCyZhYrNfI2PnFlbL68dMTKYNOv19X5ps/fj8YjtbLzXyx2Hp6a9Mf&#10;Dj3CVhyEqqprpUbD4WA44siAKA4jpVSSxFVRnl+cz2/ni/lttsnAms8+fQHWdtNOv9cJhUjjBIxx&#10;1oxHg6ODWVXmH96dfvhwpur6669/dXAwq6t6uZyPh6OLi/OiyAXnaZoEgajrCgEsGaUqYNDpJNPZ&#10;lHEgUIL7VUEIwIB8YDBDEgIBXBhKQOvIEFnnnODBaDwMA35xeX5zczObzaIkYT63zVkg55w12gIR&#10;ArPakWHduBvICAgno8lyvry6vpZBcPLkJEriqizysmCcyUCkneSf/NN/0umkm3w1HAyMM0WZX99c&#10;CylFIF+fvnn77q11Tgrus747affZJ08ZwGa91KYejvpa19PpeDwcABjnjKoqRHBGI+Kzp0+OHz8i&#10;51arJZGXCYgzzrkgAmdB1XWSJEVREBEDIOe6aToajlbL5Xq12lZBsMQ41nVdFDljLJASkAGBFBIQ&#10;VF3XVR1GITLUqi6KkjOWdjpSBkopv50jgLGWIQdEZ6xzhICDwcBoY4yezQ5CGcxvF0ZbwXggQsmD&#10;fJPf3izQ8fl8+fvf/+3l2cXz558Me53N+rbOqy8+f/LZp8dGlYITEGyyQivHWWiJWUvaUpTGldI3&#10;83mUpqWqtaOk0wmikDF5fXX1+9//3evvXq1W6ycnT/u9/mg4vp0vFrcrXRvOuFEmkMza6mg2OD6e&#10;kqss1VoZcEGZ46sfrmQwJCeNoSTtLpbrqq6LurRkj4+PrTW3t7fWOkSUgXDWJJ00ikLJod/rRlHI&#10;JSBSEPLDo4O6KsJQhkHABF8u184RQ1ivVlKGT58805oI4P2H86urKxSiP+zPjg5Pnpw8Pjm6nd8y&#10;yRfLuRB8Op2s12uGmCRpEIRv375dLBZRHJ2cPF2vVs6S0TYMg06agiNAiMMojiKfUaeqSkgRMEnG&#10;np+dL1erJEoAUCtDzvvWEADDIAiDsN/vzWYH1tj54tZY3enGYSA2m3WZrXVdHk5HaFW/1/mn/+1/&#10;q+r6229eVgU9Of7s02e/iIOBc1LyCJH5sgSAbpf6i3AH1fBTmphnzh9t8FBi29vA7pj+jyuWD87v&#10;K9h7O9mP3bbVch+PsX00ZuD28Sd29R/q+GlJvenn/d3xpxTgZndv3FBKKR9IEoShj05aLBb9fp9z&#10;nuc5NKZ0AELYFkB0hLQvNzT92RaTAIyiKAylc1AU9e/+41///vf/SdUaAKxzFmhXQIIQcCeuA/OR&#10;YOQcAQIReTQQxxAIyP/31VN2uty20oxzlnaKvXPOkdk2IOsF6/vaKTnyJecM+GJzjCP6uzUFdRyR&#10;I7dV+TyKLPryj2R9ur7/vDcdrcbYktrB68D+s4d+QAZAWzAuIotI1uq6rrWukVMQBpyhJa107UgT&#10;GSLjrLJOWWec05aMscqRQUaI5MgQWAAH6BB95rMDgkYB5oy3K6kKIaQUnAtj9G5I/QtbxlFKYY22&#10;5JBo58O4i5L1h7Xaj8NuuMg6bay21kduO187CrcGDuecRQDaxmHpJmqXc+7N3G0htU38uK2UA7ti&#10;ENb7ZhDvOeqbHsID782ei+nH1pqn5GZBMS58mECjE/qWPmiI6E4tJLrLTd1N/VayhZbCiXdOMy83&#10;cyHETgF2Teyuc1Zr1Shg9yirtZYRCdH7WcFaywVv2G+jALNWseJm6rGFxtwe8KbbDZ9pGxR2NHzX&#10;geb1m8u90Wr3aECgXSTIfoVkb0+DFptq3nOvcTMpzVRu3wJadfDugz/vscT26MEDpnrXgfueXh+K&#10;31a6fF/a1gG8C3VhgvMgiIQQUgRcCmTAkJVlVtfF02cnR0dDR8gFq+vaGGO1rvJsMhj0uun3331j&#10;jRqOhowzgazI8m6cjDrDfLO+uroG5BBIwWQoQlXUnSiKgN388GbAg8tXp5vb5cHs6OZqLiAa96eu&#10;gvkmqyJ5bvOsy4uqqt5cHvH0VyefgqnenX37q9989Td/+Eak42h68jevX71dfDj+5JBhSa5eLefX&#10;19dRFJ2/OqsuVoN0sNY6Q3trM801A1e7WjkNDIQjwThnnAC2A8AFMiG4QCEEl0wIznwig99a78Dq&#10;W4O5/balt5b+6U96aJuHR5tQ788dAgA6AvRRa8gICAEcWeeQiHEeSsk4d8bUSgkhmzXSkAG7X9y7&#10;zRxgG8jtENHX8ANyDoARQ8bIOhEwcMpQ3u9JBI28BtS7Yn4MGTCv1foha5mr2Me2byJv9fFUx3Yy&#10;GAMA/178X/7Lr8OoUykK467WVCk9PTjQZIExLgLriAtpjI3ThAshZFAr7QjAobPu1cuXs+lM15Wq&#10;q2fPnjEGRJYhWrKAQNYROI7Q7aYvXnyK4P7N//lv/tPffcMZD2UiZVCXqtvprVerP//v/vs0SYsi&#10;X683URgrrRjno8kgTiIZiIvLiziOIxmSJSkDpbTfhIis4LLX7YMDa1yn05sMR5+9eHF0dHh0cCCl&#10;7Pc6aC2CKfNNtl6PBj1dl2QrDqYbhZKBrUoG8Pjg0dXl9euXb1ardVHVo8mkNm5T1nGn/+jkmXL0&#10;9uzD0eOD2eE0y3Nt1N/9zX+y1hlNm02RxPGTkyf9fu+Pf/gDOOesWS4XURQuF3MZBNPRxGrz9PGT&#10;0WBYZ4Wpta5UmRWm0gK4qs1msRBEg04niUJb60hKdLZYr3/5i59/9fMvy7IgZ8NAalVVRYbOdtI4&#10;7SQ311dpEr1/966TxrPptNvtW2uBowwkoMvzDNCtN0vOqNuNrKkkB+nBNKyxTiOQEIwztNYggneQ&#10;ShGEMiBH5GoZwGDQHY0Gl9cXQvCyzAHQmpozzhGsdVqZQISBCDfzTbmuAhFJKZOkk+fl9fVVreok&#10;TcIoDKJoOBzkVb7JN7/46ss/+6//bDQbDsbdWpfGqCAON9n61ZvX78/P0153NBxe39y+fff+5OQJ&#10;Mv7Dqx+MtYPeoNdPN9n64vKi0+uquuaMjYYDImuNItKCWSlYmkaBQMHh6cnjwaC7WS9NXWtjnAEg&#10;ppQVQiqt16t1EAShCATnxTobD0ZJFBdZIWVgja3KMg7DIJTW2kAGRKi1ccYiZ5z7Mm3MOeuhqrtp&#10;EsWxKsvFclFXlRS8LmtHxDlniFZbImIEtVKB4FrVjAABjHbdpNvvDUjDcp7FQaeT9OY3q/ntymn3&#10;4f9j7T2bJEmuBLH3XIRMnVlVXdVaTPcMZgYDYKAOC1Dc0mB75KcjaTQjzcjfx888knfkLe12b293&#10;7RbAQo3A9LSuLl2pQ7t4/OCZUVFZ1QPs2YW1VWdGeng8d3/+/Om3f3iwf6ArNez2Hj+6bU0mefHp&#10;d7/VaQeCgVZqMpnnhcpzDdxjQs6XCxKssrC1e/N8OvGicDqfL9KUAD3P873g/PRsfj5bzuftuNXr&#10;92bTaVlVvh++efNWV4Yhcg5aFWDLMGQfffRIehbQ5LkKw+H5ef7q5Xm3eyMK+4tl2ul0y6paLBfC&#10;E1meI2ftdufw8EgbLaQkIG2M9Lxut2utjuMojD3GUOs8ij1P8FLlUsqiLBG573kHh4eddidL08Vi&#10;+f4HH5+PZ8+ePwdkxtD2zo2y0m/23wxHw8VikSQLbXWSJnmRujKYZC3nbHtr6/T0BAg8IZ48evLi&#10;2fMqV3EYAsByvojCUHqcTGW0Ytb4ngx9fzGb+r4fBuHB/kEyX3TaHWsgSdIgCPO8ROScC621lLzT&#10;boFlo63tLF+enh5HkZSC7+1sf/fb397dGRbpHMGMBoN+p/fdTz7df334xefP7t998l/97OeqhLIg&#10;BrIqFWMWwNA6gS0QWOAECGQ3LGoN8fhCTq6vq8dJkvQAACAASURBVAJk0/LQrE7ZPMyuci1XOZV1&#10;/9xltXN/63MCkdUf4CLy81qbM0NgQAiAzSrHG/zutWC8i7v6o2B/Q4ONY755ExrZhnBtlmnysle7&#10;bfJzrtbrquIigjF6ZRC1tigKx2pXpRZcRGHciltaK7LW933BudYa14wMAiDgquwjEiKsKrUSczwh&#10;Y0wIprXyPC+KYuSCcZgvs9/8+vd/9Vf/IS+U9HzGuLZarGvhAkBtp6SVpVMbo6xR1mogA2ARLIAl&#10;6yQrs/pnNZEG9w8MobGkDClLisAQGOsEE7LGGktmJQw7a7MzyVoNlqzV1lhjKqO0tYqcgXhtXDVW&#10;G6uNUeCiVY2xRoHrgQjAsrXd+cIuTataF7U5C10aC6CVzgUIwRI5Q7Amoy1oo7W1hsAAWrK6VLnS&#10;uVYVkLVGaVtpXWqrDCkCa1ELJCBtjdKqMFoDGYYuvpdcRhdrNBBxhlJwwZlFQI6lKpVWyFEbrbQS&#10;UjrooaEgcI7hWitrNJBlCADkbMh8lWLX/XN+4xbIAmkCZ3PWDjGIrDaV0pXVGgGcjZrIrjTaK4nW&#10;IgJZY4zhzFWBNUWRIxCrbYbWWGvIuiTYLnyJGGMMHfJjGAbuyZXmDlZWdGdqdmhfa0yahkSoK9Mi&#10;MIaayNVxJQRgyIVwqO15kgsGHAidlwJYIm2MA9toauRJgJqGrD+DEHxVR31dy9RVUWacuVly2xNW&#10;siK6f57nu9hFztHl03VwNntwNaLWKhhyHgLaaG00WevoF1nrqk8DGaO1Nc4AQMYaRNZMd94QaC9o&#10;Rf1SV4wQsab+FgFcv9ZYwYXgwr2IuyIzjJE1DLkrnA3kimA7euvWn8EqG/bKKU8Kz42e7NqJDZAh&#10;q6v/rtgZZGTBmgs6uUGQm/Jzk5Y226+c2NcSdX2n/ssYqy2Q9U0n3tf5xi56tmgNucS+yBgyBGvJ&#10;WgQKw5AhpGl6Y2d3MAi0AsEZgh32O4vZrNOO4ygaj8+Hw8FkPCmznBOgpk7UGnT7eV4icLLQClpo&#10;yCoQBKyoRGVOn736xb/7D8V0+eTuw+O3J2hZ2O6EQSudzqd5dh6xQywKAX4JnaOKHczUfPLRhw9l&#10;wJgnv3j+ZrB39wf//M//9d/8f7c/uLd7Z6sXBmg0BmDBPn/65uz1+QA6ZLhqySoEI7QMuWVqniwq&#10;UwlErAxHMICMC4BVKTvk3KG1kB7ngiFngnMunauQO2LWwXorn2RjVhnRARBW07vCL2upqlT92f1l&#10;hAxr56G1wxAAomXAXMHgVbC4I/PGWmvBWljFphMZ4zIzM7bKXe6wButo5ZpEN4Rrt5UZSs4FF4Kx&#10;FWYiMABkgIwhZ2ApZ6ikhwx4GHqECy4UY8LpuQCQIUjpMXApAzgAMnARD0hoHQNF6MLcOSDjgAw4&#10;W+0zQKf0gVVoEP8f/vufdDqDdqfv+REAj+N21OpUlWZcWkJjwPP8urq97wdAgAytNpPJBBF9Xy7m&#10;szAM+v2uI0MEK72zJYtgkywVgoWBf+vmre2tnbOz87dvDz3pA2AQBFVZJknxF//i5whweHjYare9&#10;wGeMBaHvB34ch9PZtCpLS+R7PhF4np8kaZZmQRD0ej1ACkRw7969vb29u3fv3L11R0quK71czvud&#10;bllmZycnQBaITk+Pzk5PJuMzUxU7W4NBt8MAOu1OGARFlqdJrrUOwlh6PiD3/dALw4Oj49PJdDgc&#10;ha3WaGfU6XUYhyiO5rOk1e512v3FcjkYDHZ3d3u9XqXK8fmZIXP37h3GcD5blEUuhei0O0WeBdLP&#10;i0JywRkjspwxz/PAGmtMuphPx2eqKLaHg2G/byolBRsOBnEQZEmyPRrdu3Pn1t7e/bt38zSzWoeB&#10;H/h+u9V68OD+je2dKI7DICAkVZXIgMBUVWHILJcLxjCOA8mJrePp1+4G1mmyaRUxzxA5IpIBrZUQ&#10;QLYiwE63047by2X6xRfP2u2w1W7zVZA+WE1gWZ7lp8fnaZKFQWStXcyX1urt7RvD0SgviuOTk7Is&#10;gUG32/nggw8+/cGnrXar0uVo2M+ydDqbjba2lDGVUm/fHqRpvrd3y/ODqiyyvCBrOGda69FwaHQV&#10;hFJVan9/vyqLnd3tbqslJKgqNUZJTkJi6HmexxkgQwiDaDqdFnkFBIwLzjxtCIETQRCEaEwURffv&#10;3DHGANFwOBwOBk+/+ur87MwTHpEFC1zyOvs8AKBTzltLBAhoDZVlYYyVgkvpWWMqpauq4lw4rTVj&#10;jCGXwpWw48jRxUtzJhAZAy6E12n3rKGqUKqsdKWTRRKFMeNMMN6OYoaWdLG7O7p1c+v2rRsMDTKS&#10;zEPgjMk0r9KkkJ7fareCKEbhT+fLX//ut34Yvv/hBxooSZKirILAv3PrTrvd5owrrXrd7sn5WZKm&#10;8+ly/82BkJID86RgYMlWvW74wbceqCpTuhTCD7ze0eH8xfNTpGA43E2S3AuCZbrMskyT1dpIz7MA&#10;k+l0JcAhaGOkkJ12iyG0WlEc+dJjWldEOgw9rZTne1LK0A8twHQyJaCyqm7dvpvmVaX0i5evlssk&#10;z4vJdPr24EB48tbtm3ErJNJFlS/ms7PxaTtuMwRElFL2+wNjjNaGc/7e/UfT8WQ+m2VpFgQh50xV&#10;1aDf/84n3+73OrqsqrLUSlWV8oQMvTBdLM9Ox2VRMc60skYbzkUQhEVRSOkt57PlMs2LcjQaCoHd&#10;bqhNgaR1VY3PTsfnx91O/OD+nUByo8z52fm9u48n54uPv/W9j771naIgBtIYKzgnsICmQfoZAYdr&#10;bbvXSXFX79Qa3yZf0rzTfPZPFyM3lKYbXa1PMLra5to7a4llg3/94wZefHdmnW9+vKEIX339Zjl2&#10;42bNzNUpXt/1LFzmBdcfVq928fDWWim9WjGBeMnYshpO46/rFddWkZV+mjnmEq21Qsg4jgAF56AU&#10;vH715tmzV040s9balSAEdbbbutsGR75yG4a136NzVyZ4xz+6+m/1eEO0czyOJSAy2h367m31X+em&#10;Wz9Ys0TrXzfbNxGALjk7OAukXcnAqx4u3DiJLDiRFQkdN+f6xJV4CYArgQuMXYn9RGQBLaxF1rWU&#10;stZPgLN20tql1gl4DAAMGZe6lcAw5JY0ApMeI0sEGgEAjGM4yaWlsaYWGmsH3fXhYhszYME5jLhB&#10;gV2nvNFO8nTSr4v7kFIQWaW0McqStpczGBtTe01fa6xrzjkgInKn48K1f/UlC17T4nTVYXtjuxER&#10;E6J2b5ZSNq2ITitWo+daTeb+Xpy56/YXBGTdueNCLwSn9XpdcsVcWUZXEF44EWzQtLUa8QIPnSCN&#10;eJHquS6DRBemtQt43DfGOaxdtOv7rrd6rdm6YrCbgJVikCEiazx14SntxuJcDji/5GVdf26u7FWi&#10;t2Fzvkq36w5rCfYSjbrGcNcY9XUEeWOhmx02jzBrV9Sj6SK+/swc5rh+Vqu4CqxAxihJFnEU3r5z&#10;UwrGGFpdFUXqSel70lq7mM8fPXpv78aNbrvjcY8DH/SHYRAulwlnQkovCmLP852zhS9kcT75m3/9&#10;l7wy93duUmFUUbWithdGZCld5iqUB1K9SadcenKubuXeNklbLv0A7j+8kxTZ6TRNFB1MJ93d4d0P&#10;7jKmfWMf3bv9vR9/2up3//y//BcfP/x48XqitZlj9fz0TYGlRlVZlZSpMopzxi0xQENIa9d9xj0h&#10;BGOScy5lwBhzyMtQNte0VtrWhwvU0e+NpXQ/OeazuRzrPXZJab66sxKAV3wvIq5CdtwSrw2tUJ8v&#10;6GTnCzy069T3jR2KNa669xMRuEDDhu5jRQmYZcwi04jEuScEcT/hQq2VVg4AhheeZjXNZmt2azXE&#10;uu4RrsKMnDYfEBm6dFmACEycn821wt2bewgghRf47TQptbacU6fd9QJhDGltcK2TCsOQcVhU5WKx&#10;GA4HeZEky2w4HDjgNGkEDlSRBXfmOD44WWZx1PnhD7/Pufw//9X//atf/doY2/f7jLEgkFJ4r14/&#10;/8OXX9+8deP23VtlWSqVZ0meBGmeFQjMalNhlSQZAx6FIXl2azS8ffv2bDZvB1FepHmewxkI4mWZ&#10;M+AE5uzkRAi2WCwGg8Foa+SHHmOs1+1027En5NHR0cHBUavV8jwvLysuPEs4mUyEkMsk01q3up2z&#10;8bTT6yL3BsPtyXSxfWMrij1g4r0nTwj87dHdD7/9iUv4tFgsgnb09Ms/HB0da60Hg8FRdHJ2djaZ&#10;TPr9vu9LY/Ww37PoMoWYvEgNGQTNGQlOg16n2271B10kmM+nvudly2R8fJrneRREW8Ot3Z1dAGAg&#10;0izrdQejoVBK9Ye9ssoKVXCOTEK/361UvkimS5wTURAEQRBwLsFqIEsWgBEAQ+CMcwAOhNYaowyi&#10;CTwPEDRYRFZVChEBJRfw4MF9bcXnX7xM04UfhgACgXmCQxgCCQQRRREotFpVWmdpDjqIdvcGg4Eq&#10;85OjozLPs2Rx887Nvb29Tqs9m82yPMtb5XKWPvv6ZeC3t0c77bg3PV8cHRx+Jn939+7d9x8/ef36&#10;9fjsxJ0TQegxDmmab21ttTuRJ8APmB9IP5BFBlyg4NzzPCEZkdG64lx2Olvdbv/0ZMaYJWROeq1U&#10;wVbfsSzLsqw6nW671UmTbDqZnZ2cGTJBEJQVBUEQtaPVwY/oeCUwmq8CUyQyorIsskxXVdRqSU9S&#10;qYsszfM8CILOilWyaIhblFK6QsQraoIAAL7vh2H4URQ9e/bsq6++SpKEAVZFmczTXncQbvtklcAS&#10;LbTa7dAPBTNVmVugotCced1u/zg7n02Xg+FW0IpkJG7dG41n4+Pz81evXvpxfPv2TQJ2cHAUBPnO&#10;zlav18uLKgi83fiGViQ6/mh0kCxSU1QgfGvBWELk1oDnR7YoGBNpWo7P58bQfL5kjEkpXaUoIQSz&#10;RkqZJIl1BUBWPmCAiMYYpRQDMGSBsSjyjS6yfG6JkLOyLIWUiKi1Nkb3Wv12tz3aGp6Px8iCIsu1&#10;obJShNhqteJOuLOzHcXe+Tgt0syXMvSDyA+UKtM0XcxmvvDzNI38oN1uT6fTMAxHo1GSZAJZ3Gob&#10;Yyfjcbl38wff+3Rva/fFs5fzyXzOlgxYFAcPHtw7P5/svzq01jKGhsgaba22VnteG1q9JEl8QiSK&#10;Ix84Ftreu3vLGPv06VdpNjdqh1HRjqPezraqIEuLvd1bjz/4ALkoy9z3PFplniOAmnFwHJlZ+d28&#10;W6Cjy+IcbDKv//mvmkepz1S8UjHoXcBstAdntmswQE0uDd8t4l7b+T91CO8aF1xnxKg/vIuDvNr5&#10;Rss150EbP9E6Hpgx5jSP39D5N7zRCTCMMd/3tQWl4PT09PDwuH47Igou3gV88871Q2DXY+G7AG0O&#10;pC6FAu5UufwiZ1KzzVqj74btyrOba9QQTmr8BABwNWHXnJgT27i7sbbpgVPsIrg80qtoOgAwq9Kv&#10;jDGmjOKccyadTRWAXNJEu8ojxVYmBVgZToUnhWCco9YWAJwbt9YVI8ZW0lRTRGQAYMk6G5T7DAB0&#10;KRjPRRGvQ/KcfXQdKUdOlAajrfM2tx73nMu9K5Vk6SIJDRGhtQRGW2NXVnR7KSqBABoxn6vVJAYA&#10;VVVtbBPXoSsX1EQDd10oiDdUYEK409NJv44hJlolTGaEHBk18McVw74M0kqArAdlrVv9lam2wVWv&#10;vSjWCatqskMXzLdDmM18S+vXrTKi16NzZ5kTWWujNK0tnLWypmbr4XIYP1zsx4b8uVbXXPj3NMzd&#10;636aQqMrY4bWWs/zam/5BpCXCM7VDd782mwPa9JxLenbGNe7qBZe9p2pp7QGprFw9tqvtValOWPI&#10;LDLm6iEbV8mZMb4Koaeq0nmRHR+fAoEQUClriNI0JWM67dgL/KgVCyGIeBjGnMsobLmQtyRJup1+&#10;GIarF0leVqUfhUEr5px3O70wDCfnJ0EcCiEdNasYJcyclgsrWIwisrbLZJdJhiqfTqukd3Z43I7a&#10;R0l2/Or5cZm0lq1bu1tt4Z0f7B/Oj3/5+ee3R4+22OD8/FxbWlrNAxG2vEpqXWpwbjHM4T1YMki8&#10;Vpe4CanXyGniBMfGklmn01wLmSsWdf3Ihq5hEyXWSh9sBj6sLnK1eWGVY3z9oT7TLbisntaRKYYM&#10;LG3Una5fVys4mvSBCIgpxhgZWm9w929NvYEBMABhjalKnWfWawUIOZCyViOzyBCJESGsQidWKNkA&#10;gb2r5C8iInFYcynuDv/pT55oZWez9Je//HWyLB4+eCK9EEGQhapSqrKcC0/6lozWGhGcK6jRJsvS&#10;brcznY51Vd24sSOlXFMqpyc21sWrMFGWOWOsKArG8OHDB7du3To7O33+fF+pjHPe7rQ+/vjjv/y3&#10;f/ns+Yvx+WSxXCwWi35/EPge4+L46BiIuBBFVnAmB4PRoNfnnEdR5Pv+fDJZLhZHR0fz+Wx8ejoc&#10;DLa3t8/PT1+/fg3W3rlz5969ezdv3rx79/atW7e6vQ4CFFlxcnw0Gc+yLBXck9JDZGVZnZ6eaWsH&#10;g63JfPHi5auyMkmaZ2VVViYv8pevXw62h3s3b+Z5tf/28Be//M35eHx6fp6nmR8FQRTcvLl3++7t&#10;NM8P9t/u7OxsbW0vFovJZIqIURQtlzNEslojGsYxjsNOJ/I94Un2s5/8s+999xMhWLpczqeT5WJx&#10;e+8mEszn81arJblQWhFhnheDwaDVanEmJOeelFmWSyniOI5CPwyDTrvFBbNGJemCyAgpfN/jHBkS&#10;MnAHgFbaGAMWcBUHRmVZKVV5Qkrh1Zo4ImDM08pw4bXbnSgOnfcQMmasVUrneVkWOs/VcpEUWaG1&#10;0koHgd+O291uJwjCLMvyvFgulycnx0abrZ2tKIrH4/OTk9P9N/tff/31i5evhRCj0fZouJ2m6atX&#10;r48OD6y1g34PkU5PjqqqNMaMtoatOHz7dn+5XOzu3mi3ovHkDMFwAQwNMhP60vc9KQQyBEKGMvDi&#10;5SI9OzmvKs2ZQMatpUqVgR8gQRSExpjZfJYs0sV8+eWXfxiPJwDkBwEikAVrjdbW6ZqJCBCJyKyz&#10;knDOXLiR4wy00paIcyGlJOe2JOQqlEUIRDTGIEOXHtkYQ9YKKTii0hoRR6MR5/zs7Oz09GQ6nSLR&#10;7Vu3Br1+t93qd9vJYtbrxr1Oy/dEWeRlViTLxBjyvFgrStLMWtAWtLFeGIy2tm/s3cjyIu60bt+6&#10;xQW3xj579ixJk9FwdGP3RpoXWZYeHB0NesPlYjmfzZz/MJGxppIe3r9/M275ZVFEUWcxK373m6dp&#10;Qkbz7e2bTiXNGUvSjAC0MUVZ+L6/XC4BkDHU2gBQEAStdgzMdtpxux21OjFjUJZZGAaANJ1Oydog&#10;jJI0PT07u3vv3vbW1mQyO3x7MtraPjs9S5Kk1WpFUZjlmbXq7t27rU5YVUWRZ9Zqp71K0uVyvgij&#10;8Pat22VVvXz5ajqdTiaTt28P0jQLAt8h3nA4Yhbe7u/PZ3POUGu9NRzFrXg+mydJEvghQzadzvK8&#10;MNb6nm+sBSSXP1Zrk2VJFId5Pp/Pj8+nB3s3+z/58aeSs7PTA9/DO3d2PGnPxkeL5ZhzeXa6HA5u&#10;/OTP/guGsiotZ5IxrpRamzpoTaAZAVszPtcr2r/hZvP+1QYbjMuf0sm7ur361bF9TSbpXcC4tti4&#10;3tX/Bhh/OrR/tM3GeV/fvMomQoP5u2B5r1zNZzfEA/d+d7Msy3UD55Zm3I9N7vAdI7hiAV5xBoSI&#10;0vM7nZYlqCrz29/+7l/9H//X4eGJ1nblD4aNOiLvnJ/rp/Gd0FzXx8bYLybZUtP2tf51M6PpO171&#10;J11rRq3p7LDJ36//uii4JrQrjNwYxWpPIiIiOcGMI2O1KWxVl2iNz3XYpCGyRVk6n11nIgZY+RJb&#10;rd1yI6snwTW48va1HOIipV2gL4ElS9TIdGWMWrsrG2uts+S4TipVFkVJRJ4vzFo0qs2zZi0qNyWZ&#10;i1fXOrk6WJdzznnTG7Z+BNf1cp1pzmGdlFKsL2fmFULULq/IVs4I7tSrxR5qZBendbEWxhjQNcTw&#10;6i5rEpWmzbCmM6xRKqnZ/gKwy/3XsNk6QH11XdABhs0HL5HYmrm3lyFtrG8jrL0x/2sLNmxc9R28&#10;UC44+C/KjG2QqaY1vgautuhuTObG8Ov5can7av/kjXNkY2jNz00j81UiXP9UP1W3X0drXzzbtPy7&#10;AeI6xz0iY+AKjinGsNeNH733XrvNtbFCotV6uVzEcex5fp7n7XbHWkPEpPTCMPT9wBqbplkYtNrt&#10;thBCW1s5I4SQIIJWqdUinRyflnnZH24TMLRYWpsinDH9xqQsCMQs7+a0Z4PI6CCAne3+6eTkfLZs&#10;dXa+fnPw8Z/9ePf+jen8qOVzM58j4lQl5+PZ2dvzszenkfFa3c4Uy1fnhwuVFLasVFVpRUicM7K2&#10;VEpIjwnukFpI3xVvQ+RSegh8FRrMuJs0RKQr+fPq6QWAVZK9hqcGNaLEVzOMm3cuttYaz2tU3MCc&#10;q5hgLuXVuqAhrBG61Xiq8Q/Xed3Wcbkr8yw6sd9YsoBl3CYuK0BNoBgnxpCtPOncEclWRBrB5ZMH&#10;4g3gcd1yBQtDdF7TQM7vlQsuoiDsWEtff/Xm66/ekg329vYePnjU7fYMkNaqyErrkecLwXhVqDAS&#10;gvEwDPf29soyr0rd6Q+4lFlZOKsd4Hr2wSBjwJTWZRhKxmCRjBmHx0/u/8//y/+YZcnLly/n87TX&#10;7yhlnj59AQBazTjnZZXGYQssxWFLME8wmebJoDf0vMATcj6ZnpwenZ0cnfb7ZV48fPiQJ2w+ncRx&#10;/OFHH4RheHpytLOz9f57j/v9fhAEWZY9ffp0Nptpoxjg9HwMlgaD4aA/chmStLV5UW3v7Ao/uHXn&#10;tpX++Ww5TxIADGWQZqUhu79/8vXXrx++94hLb7S9VajfKasPDg8+++yz3Vd77iR47733BqP+6emp&#10;1vqHP/yh54v/99/82zDw7ty+WZZ5nufaagArLXCOmnSRz8fj89OTt4NejGDB6jxNfMlbUXR4cDCb&#10;TOMwypO8qnSWlFmWjUYjay3j0pAJw9CqrLB6Pp9XKkNOTAIK4px830+SyupKcWZ9jxiS5YBIq2Is&#10;Bl2uD20QGBrOCATzAy+01mpdAaLRisAC2cVi5gXtJ+/ff/P68PWbA0+2eCB9zxPMZqkp8sIYiuPY&#10;GpMmWZ7npjK+72tttdaMgecJreV8Pn/16lUURUIwznleFJ4MdkZbpGkynnXave995ztxGJ6cnEgp&#10;+/3+3t6N0JdlkSulwJrpdMo5n06Tly9f9joR59xazXkgmGTak2KVIMRqRRYt15UqWq3I84VQyjl3&#10;A/CytGmy8H2/KBGBMSnPxmNTmSiKPK/qdFoAoJQKgkApVSpFFANaz/P8IBBCMEIwFpi13BqjjDG+&#10;J4LQy7NyMZsFUdTv9+NO23EteW6s9aWUmkxZlhHGMvAASSm1pvtcoEBEKeWH73+Alqq8+Oyzz+Io&#10;Msrun+4ny5lVabclaad3dHgy6LXIUlUaKcOq1GWVMybiqKuNmc8Xoxs7//E//n3c6T568ng46hMX&#10;ZVmenJwsl0m73T4/H3P2JivyVqc3m02m08lZeOb7PoFhjGldOTDyvKoqU5Y0neXd7q6UbLEsyUaE&#10;PFkspR/kpZJSAqEUnhDaEyYMYgAwRJ4nTVm6s8sNUJPV1lhrwzD0fJ8IyOJ4PO71et3eQErZ7XaF&#10;EEVRvHnzZj7LGMHejRtpmgKZOGqlRTBbTAhMVeZGVYJjlqqt0ajf7fm+XyQFEovDSN6Qy3ly//79&#10;drf37//6b16/fu37fhTEiKiVunPrtlbq9atX07NzpdTtm3dC37e6fPr0eTvqIfKtrT5jMDmfk+WC&#10;A5CVgqsqz7IcmRVCC2GHW52w3b53e1jmJ1JUHzzZy4skCKrhqNXvD2ez2XArGA1vdrt3OZOz2aLd&#10;GpWF4cLlF/3jfH/zIHkX27FxXT5O/jNcTU6l/gtrJmn9lkusz1Ve6l09/ym8FF4WDjc633jwm2ep&#10;lhC+uUGzJV02U1/7yEa3lz9ccBu4rmXq+74QQmvtTJHfDFJd4/TqSB0PodSKXU2S5OTkBBGDwHlZ&#10;K72uqImIcOkVF7617HJs8x9Fm+vm1xktV4qQZjsCcBmVrqLlVSy6yoj/k65GVxtsN63VELq5lLgW&#10;iZGoVkQ50FYlL8muTa3W1vKfg59MHdPImMCmxQzIWCBY++sBEJGuDBFyQODgQhid1c+SbahVamhd&#10;V7RK5mydZGsBGK0q+jqZ1jaUC9ZlOwMApQwRGUuA3BhhrbWk62G44TsHhHremvPPGzmZNxbr2hVE&#10;V1aKXw4LWv+t/XtrS+/KER3IWo14Uf2rzrpMRC67OCESkMt4vIEViHVhZLdWFwLVugmrdQpArGHQ&#10;2syYUIc2uHmoZQbnYVFPGiKsswg1xkiXQILLGQTcZbTBhklzY85X4YB4MdtuszRtULROwd3sx2EI&#10;ImySl8vm34ZUeZGCCK7ssmspdlM4aV6uZ3ZduayrPdf90CUFx4VWsVY0NAiR84K+mENoCPNrF3Fw&#10;2GGtNU6RBUxrdXR0+sXnXw5Hn0hPMsBOp1fkOTJpDPhehMCJNCKTUuZ5jsidt52LCOCeICKljfSE&#10;VYpV1d3HTw6+eD7L83YrzhlIKdHi+WyyCL2Mo0VR5VkwztrQ7kbSLFIAEhKmZ1PGQzBYFVrp8tuf&#10;fPvg/MteWywm0063VSxzsNjyo2pWMslA8lDGXeiXnjZCJenSGuVCx6XgkjNX9Kk5tyu8MoYzebFl&#10;aBVM7rBvAxWhTufe0LWs9sN6u1+sF2xWT9xY3CbR3mAJmvhz0d8V/Kk/20bquPXoHGIjQg08AdS4&#10;bYE4kkfWGIW68qpCci/kXgWIKwrv1GeAiBtRS5bIEZOV8WHtnWQbWi0XDM8BCYEDgQiDTpYqzmW7&#10;NTg7G//d3/5HY+jevXuPHz9+9OjBvXv3ObV2qAAAIABJREFUlFVVVSGjMAyNKd28S48Ph8M3b15x&#10;LrrdrrVQVUpILoQ7dIy1htAicgIdhDwvFtYAIh9PDiuVv/f47v/6v/1Pf/3Xf/tX/+6vw9CPokhV&#10;ptfreb64c/v+P/zi77/4/Ksf/fj7i0XWijvzxTT04+9859OTw6PT0xOllOd5RunJ+VkQBJ999plS&#10;Kg7iH/zgB48fv3dycnLnzh3Oeej5zgl5uVwGQTAcDpMk2X/zBi1xZFlWcI6eF2pjkmXGPb8Tx8PR&#10;9mBrNFvmf/bT9ouXr589e/H2+Gxra6vQqlJwPpmfjWe+L70w6PY6vWG3NxgUeRVFkdY6z0smxZMn&#10;T0aDrc9++/sXL158+OGHn//+izxPoyh4+PDecrn0fCElL1VmjSa0y3s30zTtxJHkFPXb3ThK5zNb&#10;kVZlUWRxGDAApRRjLC/TUlXPn72UUm5tbWmty6LwAjmfz0/Pj5GZIPYNVMBpOOq2otholZfaGEJE&#10;zgSByzPpkkQyo5W1NhCCiDzPZ4wFfuTJyBijtdWqAuJKGYZca01ZFsSx0rngwAUBkQZX9xU9GcRR&#10;RwAhQb83kNLvdDqj0Wh7uB132uliWagiDkImBecYt1vtdqtf9nrdflVVutTC95bLFBmFrfDjjz/8&#10;6KNvZVkG1oSRvzXsccaIDIA9Oz+JomA0GhlbeRIHvfj09E2SJP1+aKlw+9MYbTQhWSF8sKbdigNP&#10;Kl+5AmoeZ5USRV5Zq6uqcDkGOecW7XA49KTkXBrSxlCe51JK7sksy1xYHTJGRBfHv0JlVwcPt1ww&#10;7nkeGbNYLDodQC4FZ8ZSWZZCZMIPiKgoCsaY9ITveURklLbaCE8KIfI8l5Lfv3evFcdSiBcvXjz/&#10;+pnnCcFYpvXdO493drbzZAzAsqzI07wTt6QUeZJpg0REFqI46vZ7QRBwzqfT6YqpYOh54uzsrKoq&#10;Y8wimZequi3FYDTkIqhSra0qqtyXARIaVTICY0EbbjQ/OZmW5UtT+oKHPGhZI5MkGwRhURRVVVlr&#10;meCC8SiKpJSCe0ar2pvLWgsM14l4TJpng347iiLn0KWUqqoqy7Jerxc8fKiNOT07y5JUSm+xmN3Y&#10;Hp2cnSZZ7vty0Osss2lRZHkxV6rI8uz09HQw7GVZZowJw9Aonabp7373u8l0/tFHH4Vh+OT9x/P5&#10;/Ojo5P7d9u7u7uR8enR0dPPG3uOHD/f395fLRZ6n0TDq9TsAlKQL3wuHo36/33/F9qfTubWklOJc&#10;cs73bu48ef+9u/f2hFTn05fb23G372XpqVamKs8lh06rNej5pbYAXrsTbA8ejIbv+36YZynnXKmC&#10;cck4OLd3qu0/tDK+OP76Wk7in3pdy4tsHGkbF/3J4itcOsk2GeXmg1d400tCddMS9UfBu7bBN3Dn&#10;l4H8ps8bbAFccJnXyIR/tFnjzkXPNZfgmFFjnHssbDCFV8d17RJorT3Pc/WTuOScM8cP+b4vhFcU&#10;hTFmZaK6UgESrszk1Yl910K8Cx/etXauzPvGuK528ieue5PTuraTd4FXM23roEF3p/nq+lknJa7E&#10;NidqXvYLXfGXAMA558w2xx4Egb2oRmOIyEXOMsaIeC0G4EpdYA05R8KVQzWRIVolXrLkjIFmzeCy&#10;dfD4KoiOOfvXGrA6vs5VPLLWFEXGpahXv+n0eC1xaC5E/RQTvN6kG9sEEZ0nc1PQhTWSu2E27c/W&#10;WqfbXc1OI0XfZdGugRUNuX394Kr9BkqsiQmtH631IM3hXIPkdQ9Ny9iGtNbEr4vdTVA/uM4mven3&#10;23xR88NKIiVYA3mRMvrqg00oaqhoXdy1KUU0e6jpTHMUTavgBpAbELpLCLGBD3Wza/ds3Vstcm8I&#10;/3Wb2vBOl1NeranlSjB2jzgywhgQCSEE506Z6OZNIIDgTBu7XOQvXrz5znc/HAwFAAMmOt2hJz2G&#10;LAiiqlJlqZjgQoiiKK0lXwZCCKPrDaIZwzzPrTJeVgaST7IlxGFrsFVkSviCIy8ZzVCdFJlh1ifW&#10;B95nAnTlB+z23Z1FnlTWjLZ3nj07rjL9xe8/+/ZPP9zdGeSLyfaNrW9/79PuYvopj274u//P//5v&#10;5m/GiuzZcjJZzlmPWzJKlYgouQBEQjDWkjXgcjKhtFYDeHCZHtb7iNYnS3NH1DqpFb96+Yi8llpu&#10;Oi1cXvSaZjaF4avN6ldcG0PebLZ2pbnYMquBkHXAs3WWzVWfwBEAwbcGrfbzNPNCT3g+YOagR0Sy&#10;gHUWwEuXRXQJw+yV+3ztGs2AXOYtBgCiKmmxyIIgQpR5WqlyliTJ0cHxL//hV7fv3vr5z/+bH/zg&#10;03YcLxYza7UfiKoqAK2UknPu+2Gv1wuD2BhdUyhAbcgQKiJDFvMy7XYGliqlDAJpo+eLU2urB49u&#10;W/pRkiykCMLQl1JaC0ZT6IVoMZBBt9U5Pz73fOHz8OHD+1VWnZ2cTyfTdrvV63RVUU6nY7SEyG/e&#10;2H3y3uPHjx4eHRweHh4uFovj4+PFdDGbzXZ2dh4+fNjqdhaLxXg2t4SxHwrOi1IFgVeUikkxT1Iv&#10;8HujraDVns2Tz7/46sF7j3/4kz+78+C9169fJ0mS5Qsu/aLQi3l25+5eK5b37t0Lg9bWaDfNc2tg&#10;Op1rDS9fvt5/edBtdznn//iP/3h6ejqfT9M0/dUvfxFFQVFkw1F/OOwDs57knV67120N+6121ObI&#10;pJRhPwg4t8aEQdwKo267Zy2dn0/Ox2NrIZBBOs/BQL/Tny+muqoKq89OTmfzadT2LZruoGXReJ7H&#10;CcIw9DxWaVUURRR1kHluachYRPR9yTnf29pOkqTIXFVrrjVZC2SZtYJztATWkBCelEKpqixzLhCR&#10;tNaqJKKo1x3dvr0l0O+0oixdRlEkhe/2qqoK5AAc9l+90ZVCjpZ0r98fDofHx8eL2bLb7d6+dWvv&#10;5s2sSF/vv5hMZnEYubLAebpkgN1uZ3s4iqJoOhsLhkrnvu/7vicFy7JiPlu29gbOgcFtMKNMVWoG&#10;XHCfcfA9gcx6ngBghCikBxiXnpemmTYaFRbIPM9jTFRGc86BIRhw+eIZYx4PiiLzPE9VSJC7tM9S&#10;yvUOZ4Jza2yhlJSy021prdOsmM9nfhi56lza6qLMAgDGmNZGcYbkMSk451opR/STxbLb7SKi5N6D&#10;ew8DL/zss8++/sOX5+PTQb+/t9Pf2tryfd/jfUbaGrKWskIJ4TEmSGsi4JwPBgPP83Z2dkptptNp&#10;WlZeGCCT3W73yQfvP3v2jHFvOByOx9OXL16HcdRud7WuyqoIAl9XyhOBAVBGJ5lZJlWv3y0q/O3v&#10;ngaiK2SojASUlVYAoJRy1VxcOkDOZVkqIUShKmMMCg4ApVaIqI2yYDTZPM/FVr/T6RR5iihbrZar&#10;GRaGobDe24MDpxJaLov5fNrr9YLA6/R7Buj47ASRrNUo4O79O2fnJ/v7b3zfr6qqKIpO3HKchFLq&#10;3r17nPOXL186UtvrdYbD/s72KPaDo6OjxSwKff/k6FhrzYDSxXw+nytVCuaVVe5sCNJDRBPF4XB4&#10;6+berd3d3f6wT2gP3r45OHp2cPCHf/kv//ne9iDJKEkSo8Rwu+P5PPCN8ISUw2dfPb35s592Ol0p&#10;fd+3eVEgZ9ZaWGVDbpLgTRfbazmhd4kZ18p7cIW5+YaL3qH0fdd1+Y2boF77XqJV1Z0mD1cfe1e5&#10;xqtv/BNhe9fVfHzjc308X33F1Wm5+uzVB9eMJm1cRmu4kKw2e7t6reYE1lms1kyL++oiKRhz9T6J&#10;MWaMRjQrx0XOLzjLFctuNnq+9nVwvaX3my5k6yLA6+RDq9GZa6yI9dUUe65K6Zdm4J2ib/Opd82k&#10;u+9m0sLKjOfkTGcHBmyUnLJAVEeEEhlrLxkT6IKht0TALvAZGCapyyrs8tkC59xl/ARwOWt17S0M&#10;K5Re6cGcsdmSMdraC6EXVlmgGQGRYwXdWtpVuviVHRtWSOVESudmbY0FJvjGfmxKjxuTDADUEPVd&#10;G2MM57xpO4UG0jalWbiMzNcvnLErw4uxBldWXGo4Qtdo4Oo61TuFLgTLFUNvra0pR01Mao/0xto3&#10;R9oURF3LCy+M5qA2aNH6vZc3+5UiQ815dh2u8rev7+DaYsbc29cd1gZ5ay/pU5pL5Ca5brkxsU0Y&#10;aimiOTPOxr6xy95FqOvZroHZAKkZ+73REtY4tnH/qrmvNvy6O02vaVjVK17ddANnTFhrjVEAYC0i&#10;k5z7q0VHDCPJeXVwdPbq1Zu4/YBxgwCtuO0SiXsy8D1fCI8xZq1uRW0HQxAEgnu+J4GsFMJaKsuS&#10;LBqyuVJLo6OtIcSh4JKMrEojOu2CFZM0A863/GgnwrgCY/PRdn9wa+vk+Vdet+NFrfH5q9hrmUpl&#10;i/m3Hj/61S/+fpYtfvG73/z2zT5C8PHuh1VRRq3YeMKUtLW7ZdtQVFmZJ4wsAVhjmeSMMa1tc1Gs&#10;tZxt7iy6iPglZAQIyGhNMVZuAgDgKgo5H3sAYIwzhoibZcCcHayJV1e3QxOfm2iwsf2JLmLZN7bG&#10;GoargUU1wlyCag2Pc4CXQAZIWi3zlMWdIIgLQAGg1o8wBL52osaNY6GmIXX0zKURudzRxF0uSXH3&#10;7v1/+Id/mE6WZaHIImcyDOIsyxD1b3/9G44QBN5HH38oBGNgy7JkzCIjz/MAoNVqMcYAbFlpzqU7&#10;7JxPDsFqJaQUSTqtKh0EQZGngEDA5stTVdHNW9s/+vH3itwEgRdGvtGqqoooavV6/ceP30+WxWQy&#10;9Tz5+MmjvRu3/+7v/m4+XyLyMiuKzLZa0XA47HQ63/3up3EYhWF4fHz67OnXs9n87Ozs5ORMMv7g&#10;waPHj98nolcv38zn8/F4TMYk0+XW1pYxZpmZcjp78sH79x8+6A1GQvonZ2cnx2f//m//7te//2Lv&#10;1u1vfetbP/npz1RZ5nmyf/AsL+az6Xxv7wb3gXP+9OnTo8Oz6XQRxe1Xr96kSe5cL27t3Rz0ek5D&#10;/8knn3z99dPDw8OHD+9qUxVFNp9jpTIySp4KVeZ5nt+/+2Bvb6/bapuy8qQAKco8HQx7ujKMcQA7&#10;m07jVsf3WdwKkySZTqfn41PGYDabnI5PUZD0MMuXjFs/lEQElhhjcdwrqrwosqrSvu/7nueoSBzH&#10;o2G/1+u1o/Dw4GB8elKWpVZVVVZEZAxpaxUA93wAMJoERzLGkzLPx91O5EWRFKIoBCJK4cdxZzKZ&#10;fPnll8v5PEkSKfnu7q7T3r189fzo6KjbbfX6nf6ov7333mg0ev7666fPP+/1espm83QqhDg+Os3z&#10;PG7fQ6Ao9tudaD6ZTmZTANjm28ky63SjOG4/f/78/Pyk3YqWyQRMdvvWT50Kx4LhBowxWmskMMYI&#10;pzokIwUyFITMDz0h2KPvPX758vXb/cM8zwXjjElwpmzp/MqU4wOU0qwsndubMcaUtqoqIYQj5YgI&#10;wDjnnudJImIIljjnrTjMiypPE9eYMaGUUpVhjMVx2xiT5zmvuB+Fct1VHMdlWbpk0WVZ9vv9H33/&#10;B3du7pVFtkxmvqQiX6RpzqBiVnc6Pca8LMu0rsqqYky02m3GWBiGRMQ9WWQZEXHOo6j15s2bLCs+&#10;/OjbP//5X0wnsyTJ3h6edrvd5XLpyUj43nDYD33v88+/zMvMExIR8myxSHJrRb9/4+RoZkj4YSdZ&#10;loGQ5Bz1rE2ytBV3S620MRygqErGBBFprQWXloxSihia9SlYasUll15sSUvOu92u7/vdbpcxNj47&#10;PTk+tk7ZK/XZ+cn9Rw+Ho75lPM2yqBX2wm5/2KtMMRwO54tJqxM/fvzYGHVycpInqRBif39/a2vr&#10;k+98t6oqBjhbLhBg98YN3/Nmsxkjtlgs2lFnPB5Lj3u+4JwfHR3t77+2pIOgnWX52ek4CKKHD+9/&#10;//vfD/yIc1kUVanK/bevn7948dUfvqiqKgxg0Bt22+357Hg6Plkup/2eiPuD3Zt7aZJZ8N+8etHp&#10;9MnyZJkCiarSvh+uSnqsLBWOVW0eA5ta0o2T4+pxce39/4SL3iG4fvMj7v8/+mCT+av/XvvS64Sc&#10;b7L9Xnv/2gm5eqD+6Q3e9bUexbUMYpP3XfukMUdMXPAWvVvw+4ZBIaKrn+leJIA5OdcxkbXzGwC4&#10;7HScc305WVGzW7huFf6T3Q+avDhczv66IWNc/fCuJa5/vQrtuzB/gxWrGbhL7dHCWrMA4IThVRIU&#10;l7baWmKrNP/N+TFExLkkIkBLQGSZJU0W0SKtAtUuMNOFfSEKaCg+1h6/tHbBXZtPzSqfFtSyGVpw&#10;8jFpIKj1RbWE5cBwd9xvKwQAEELQOghvg1W9kDMbDC4AYMOWe1kKujDc0fqCK5i/IfM4w13zfn3H&#10;Wmsbiaxql2PXrCnm1b2t+2hKVtfI5DUCrCC84lCzhnyTBa9fjRdJzi6kwVqKq+/XVUYb03sxWNeG&#10;X6nNi2sN1mVgVvc3ZqwxoIslY+vyQnid8wiuFRw1bM5A7ZQyrhr5VULXjA2uh9zEjQ0T/Qb+1J83&#10;kKFp1l65LTQMv85noSmoN/ioS0vG1pnDOb/Y+EREZKxl1hIAj2RIlo6Pzp4/e/X4yf0wkowxIOIc&#10;BZcAREBAhqMkJN8XDJnSCgCk8Iw1qtRBGEqiOAiFpiIplCpZHLTiXpmq2AvKZbGYTZcIC68qUItc&#10;MQt3+iMxXnbbcX+nez4bZ6rsDm+dn8/K1CivkiY4PjwaboskScoUI+JHR8fnx4vsRSIKwYzUplgW&#10;6VE6bWGr0GlRZNZaJoTTZFmy60R9iJfVUs4z+ppT6bJCpInDbrLq+H+2zj1+ITxfxbnLiwvvvurX&#10;bYBUaz2aHVLD86uJYwC4CsEFQuDoElYhAIAxijHBGFtRPxJEZI2sCmEUIkQAS4LSSbPrDlcycI1E&#10;AI5+1k5nFz8horXkjMAMBaAgC2StePz4UZZlf/jy6du3b93cGa2dO7nv+7/5zW8sqYcP7iIHKI2U&#10;XPhCMOYCGlutVqfTSfNET3WlCjIGmbVkrCVL2lWlJzAEVnqgdYHMIAADhijzPFsmk4eP7uaZQrSD&#10;Qefo6EwI0WpFvV6v3+3NF1OjLHF6eO+9PMkP9w89T2itF0Vy7/6dDz54PNoaDAaD05Pz6Xh2VBwv&#10;l8mvf/mroqi63f57D95rt9s727sMxfMXz5+9fME573Q6RycHrTi2Fs7PJy/fvP7kO99hwgtjGUTh&#10;y1dvTs/H2lLc7RwdT2ZJJjyfCfmjH366mJ3fuburTTafnyRJ1gqjfqf9BixYywHn0wVaHnjRdDoN&#10;QzjcPzw/OY/jWFUm8OWjhw/jIHzw8I4QrFI5gE3S2dHBQSA9Zk3gyV6vE/leniVf7x8KxttRW3B+&#10;cnR8fHzaanV2b9yMoqCqiiRJtNZ5nj9/9nQyOc+KXKmyN+pKnw0GPS8Upc4B7evXr5fLaZInDx7c&#10;u3FjG8jMZosgCBisfJkA2NZw22jMczWeLI5PJ4iIZPI8H/S7jEnS5Ps+lxJWTB4qpZ1cV1UVY6Is&#10;1LNnp1b7cXiWF+r09HQ6nTKkqqqGw8Hebd7td1utKGwHnX579+aNbi8OAn/n1lYYhn/+F//1d7//&#10;cZIkN2/efPnidbJYJMUsy4vpYjwaDHqDUSuOpZTT6TQriqKqesOB5MgFa8WdLEvyvDDGduKWVtZ5&#10;MhDZPM+Msgw4B86IlWURBGEc+8enZw/uPz4+OV0sJwwFF/Czn/2zf/zH3/z+d19qU5iyDILIUkUk&#10;jTHAWZIshRBhGApjGGNVpYmMF/gAaIyZzWZa61arFYax2/acc+BAZIy1jDHPE0qpqshLhp70pZVW&#10;GwDGUTBAJrgLRAlbsZTSOkUvEWmDjHtcVKbyPO/Bgwez6bh8nb14/uXWqOv7mGUFgpGMpBcMo5Yq&#10;K0gTxgSTAhGVNQCUJNnZ6TjXVafbT5LE87y3B0eff/55q9Xp9Xrj8TRN0ywrtDUMPcn9IAi2dka7&#10;k510mS9nc9/3DbKj0/G3Pvqg3R3d2L07nWSWdF5WCCrN88lk4qq8lGVZauWOcKd0YIy51INaGz+Q&#10;jx49qsqpkDRfzhmaPM+jUEZRlGWp1no4HMZxPB6PJ5PJbDbbuXGjEwSML8/H0yRbDreH+4cHwFEG&#10;knns7eHb3qizTBdJlmZF/oevvvI8TylV5MXW1tbx2fmdO3dacfzV27e+76fLxY3tbWOMUiUH3Nre&#10;TW/szqdjT7Beu3d2dma0bbfb4/H4+PhUb8He3s0f/+innhcURZmlxcHR4RdffNHvDm7evnV8dLr/&#10;9gDBI1NFoZS8kyV09Pbs2bOXhMWb/eMbN9t/8d/+d614OJ/bdnRD8FBpy7mHwH3hMnYS5/wbBNar&#10;QkLzJLu28Z9ySl053TZ/fTdEF++6yppc2+Yyw3r9IxfiwZX+N9o0gfxTYGiO6Btkqg3evb7qM5vW&#10;loe6jNC1S3MNF7KWE9xXx3Q6mmDNBSt51R0RGgtKDXkP4IIx5QwdI+tCGzjnTrZ99epVWSjH0Ljy&#10;v076dZsR0CIC2Hd6Pl8d4DcM+RsmHC6vI2MXrAZeSrjl2tRLQDUKX130JkhNqDZAWn3Fi+Vbw8Ma&#10;QwQAJ+0iumDLFYRIBFi3WJn4XC5RC7TJlNtVaK7rhiMSMCCyDBkQWa0JkTG2qvRK5DShbI1UWmvn&#10;JWeM5px7nmSMFUWhtUGktT/tSn5zCLDaSmtzvhuPscrxxwBAZNZiMTRlDMILDpitsxkppepJq7lh&#10;NyOON3WYUy8lY6zpp1obcJou7jXmOyTEhhzblBvrdXQvJmYRL+2XZnu8LE8SkZuf9So5i7dblJVF&#10;FxEdR7uaBAs1tIhNxLhka63f3hwFALiqqk06dvFhHS15wZc3JEMi0lojF81auDVm1pJh/RStvOVX&#10;McO1HLhWaV2I6xdS0CXZewWbtdZ5pbmf3DrWqFuXinVOIo7roysapRphnKKtiQZsXZ2onpmmsbe2&#10;DNM61NwJrgArO0Tdv5N+m2908DQHVSuMmj72zqhGRJUhA+TxVYazNMk7naBS8uvn+7c+/8Mn33k/&#10;8DkiaaMYQwBiCEKIsiod2FIyo8nzAkTUWkvfs2QZsNAP9P9P3Hv2SJZlB2LnXPN82PRZlVm+qrun&#10;e6bHOy4J8gOx2IUEgeBKn/eDAP03rSBBBESjpcDVcDgcb9p3l+msShuZ4SOeu+bow414+TIyq2aW&#10;S0AXhcLLF/dde869xx+TJ+3WUW/Y2t7IhymUZTeMS52lupwg9cpJ3Ehiq7cwSnyhPWpvNte2Or/6&#10;4BfGYjNsPv3wKSNcb69PdO5zTyIGIrr1YI9Hzc+PetyE0954K9mKWp3Ms5HXaIBJy/ksmxARF6jJ&#10;EFrnouimzGsrjEspp1JKOBGDE97hQoFZYXr9inEPFf7WUEwhIue4VLZbJwTEpRytWvmlNvfSwv/G&#10;UkcTrDskLPutw2odtR0gkZOKcVycmrXdd/hhLWoNiMiZZMxXpTRK6NJjXsA9hahdeKxFaF8njgSo&#10;hINGG8YYWzgVuzMHiYCjICLOfM48pchow4hZi0Kp4sGDe2tra0Q0HPykKAopZVnmRBgF4cyoXq93&#10;cHCwf2eXyLpgXJZkhauMMc/zGo3GZGrKUmlVIBKgJXJZnUWhiwofnPjCErNG+YEgWxoL0hNG60Yz&#10;6vdZlmXNZvPOnTunp6fnF2f37t3Z29u7f+f+f/77v/vd7z5ot1sP7t3/sz/78729nbyYG00vnh8E&#10;XsgYHwyGksnbt/cnk9ntW/u7u7tEdHR00u/3Dw8PR9PJ7u7u8fHpfJZ6wv/i+bPZbPb4yZNb+3uG&#10;rBDiot//0Y//CRju3XlgCO7e37t//+H+nXvbWxu//vWvf/qTH+3t7X73e9+MwqbvMSJy4bWKouBc&#10;epyacXM8m29ubm9sbAwvzouiQMTjoyOjSs55EoVCsP07u+1WJwyk0p04DOMkZAx833epvoqiYBxa&#10;ScP3fV0aQMqyued5w1G/LIusKNI0NZqCIJin4zSfMw4b6+tJEhHqtc0OIpVW+qGXppMsmzqyyfd9&#10;vwil5xlj4ijqdDpFUfT7/cH5SEjmC5llKRBJyYcXw63tjSzXQRA0GrExhqGw1hZ5yYWdTVNTGI7O&#10;glfHcSeOw08/PoijbDotiHGLzAs8P47WNzejZoNLAZLv3t5Bz0qPz4rZcHpRQtZqtZIkbnTjrdsb&#10;7WZ7mo6jZjDLxmmeTtNRoxnHvJE0YzqxaZo2kuZ0Oo2i0Esa3W4n8Pww8l8ePPd8iEIxns3bndgd&#10;E1pbo63kAhCMMciIc9aIw2NtotAHspJx4Ng7Pdnb23v8+OF8Pu+d9ifjeVnmWkdKFcCY8y/lnGut&#10;x+NxRXoyJhAdVWG01tPp1OX3dTW10gDABEdEb0HuXJFxEhltyjQF3/el7wFANpuXnpRSep6HS5Ew&#10;Y8xRtEQmjmMpJedSW2r4ISIZlSHQZDbzfckYY1IQodKaMRYy7Ha7a9PZ02cvZkUWJ83pbM649Lzg&#10;4mLw4Qcf7ezcajbb3/veD569eN4fjte3Ni/OzotxQc3m/Yf3RoPp06IYDIeCYalpNldBmGxu35rO&#10;XhXFIMsyKcL+cKCt8bwgV2VWlNIPnPOhI/ellMYoY40lLWXkBd7tW/e50JPxaJ4OASCMo2I+Gw6H&#10;bprT6XQ8HpdlWV3k7XaTOJOe2Lu3fzEZTGepF8j1nY0g9BARBZ+lKWNsPJ004sRa63lep9Mpy/Kt&#10;R49VXszGk9LzYj8QsRcEQTNuEtFGd33UHxw8f5Fl2f37DzvtbhzHiDwIgidPnnzlna81Gs10lh0e&#10;vuz1+mWhGRP7+/tI7Isvvjg6Pp7Ps9hPorBRpvmnn7wI/bx3cSG5BE5BpI0hq1BEyaB/ZrTX7Wwq&#10;E6uSaGG1uNhTl/DIEetABGCWgf6vyObrJNqNha4ynHSNh6zXfEM7/yrlDV1cHydc5VLg6vhXHup0&#10;c/3NG/qqD6neS53kXXlfJ8Xqf9qNHJBcAAAgAElEQVSrIXNX+lrpok5wwFUROC6jti6q4WVwl+tz&#10;qdO1l0CBCwKlIkMZY5ZgOpkPBgOllCV2SW/U2OZFPqLfBwO/F97eUKoP63N5XWsrMLCyeivNVpDw&#10;uh6v/nmtqTfNiKBmRYy1YFhk0QXsBKCKvbncFKhrwC4zTBpjEDkQOGKOMSeHJWM0wDL+CiPtAnAI&#10;dO57iAVjTOvSGOV8gIUQAMJRSs4Q2PVl6zG0cWEbTEQLU3C6Cvagl/ktVyUFzkav/mYxAbhUDVUb&#10;hIi2Fs61gu16hfou1JnA61hWx2tErLSml8Ou/e9SeV1vzdpL3+ClOvTKRFbGVllkVDx5JSNYWYSK&#10;UazrUWtq4Vo0KboycURcAbSVo6xequHVvl0YKq+MZDnOK3xFNfdKAFEvjmutGq+bhMBVBXI1zevp&#10;rNwIV0ydqwWhpZjA2TJUh1i1VlDj6p1IDmoexbR0WK2z0NWOuE+q+VYg59pxMo7lAmoD3AJxxowh&#10;o6212Dvrf/bp87v39mQ3ZgIRudsEWgRdZ0SmEkA4XZ3W2jnqC+kBoRf4oG1jrcOklxbjwAJqMMZY&#10;XxQ6Z5xppTa8qGW9i9Pj9dDzfX746iWzeHfnzrg36R1feF6n1e1AMm8mDQ+VLWm9uwFB/Eff/+P3&#10;3vra7/7vX/76n3/TG1wcZcPnxalqULAeIBKhNcZoSwYJkDHgjF1RxbNlWXmu42ZlBFQvTvRglg7D&#10;lcyiknzVoBreUOr133wg01XqZeUcqEZeR4GqfWciRwuvGicHWWCHEAKxEqCgtTJPTZhJn0fW5GAN&#10;R3DKI0QOVCV+B+fGIgRHxEXOX0IEJEAEYQ1y5gFxaxlDoa3OMqWUElmZe4F3//4+kelf9D755DNu&#10;ARHLLA8bPmMwm45fHry4c3dXG2UVGAMeGTfWBZJwFsexJT2dGm0UALn9chcPgAtsXc2frNXGEGdo&#10;yHDGiUhI7/6DvVevDpQ2RZnu7u784mc/f/7iqVXle+98RXD+9PNncZi8+85X/+RP/k2SxHk+v7gY&#10;Com3bt368vmXksnz0/P17sbbT95J0zxJkjhqnJ+fnx6fzrN0fX1jb29fKTVQpruxbkqVa/PgyeNv&#10;fvtbWuvReBwm8WfPnz59/uzewwf7+/vf+973fC+wgAcHB4evDh49vMOl/PzzLwhMs+Hv7G42337Y&#10;iJt7t27PpmU6V2e9YVnqRtTY2NjY3FwPPfns2bN0Pm80Glabfv/8y+dfPnv2xZ/96Z985zvfms9n&#10;QeDdv/8gCPwwDC1pRpasxZ0dRNxZ30ySpMzV2dn5xsbG6cmZ1sXO7kapDCLmSs9ms9mYCBtS8jAJ&#10;J9PRPJuubbYIzCybeoFMkuju3bvCF1EULHUFUjC5vbW7s7OTpqk1cHbSm06zdrOJKLjAZqtJhP3h&#10;mHMeBjEQM1q7hEl5Xnqel+clkRMXgVJqfb3xjW9sn52OTo8vAD1CSQDaGuQcOS+1KqdpSSWymNAW&#10;SjMBQeQXKjvtzfGcNjY2mq3kon86GA13d28D3AuT2PfCRhQnjaDZbK5vbLx6eaStdtjlIgYnSbK9&#10;vT24OB9PCsaE4J6THBlllTJkrGBEQKooXZTLMAydwpCILFmlVa/Xu+idtVqdB/fv+jJ4SYfzWQ5g&#10;DVifAyIaa+dpCo4x08b3fc+XXAlE4p4ELgygUno8nhKh5wljjAEjhFi4JhBxzplgxgIi4ww5Z0CM&#10;tClMBmiFZOh89nKLlhiBEIIQqjwEjHEi9Dx89PBxK4l754dAFARRRmY+HadZnuW5Oz64QBfz3lO5&#10;EGJ9fd2pjCwCEEgpu93uwcErpdRsNuv1Lvbu3Gu2WxeDEef87Pg0zVILptVox+1k//4dPGD984vP&#10;n7/4yntf2d5aa3Vlp5te9GYocDgZIiJw2NwMiWg2mze40FpbIGNMoZXW2lpDSMaYPM/7/X42O9/Z&#10;7bbbzU43tFYPh0NOtt1uW204k7PZXAjZbLQuzvvT6SxXpfADZej586f79+8ZYz579pkXBo/eeaRM&#10;GcVx0mxM5zMLLMuK9e6G7/uz6Zi0iYNwOp6k2cyTPPa9zW6n3exIKctC9/sDwflat51EcVGoL59/&#10;ubmxPZulm5ub3/nO9+azLMuyp0+f5VkZBBEBcCk84VsLR4cnxyfHXGCSRGiYMVZrfd4bCTbNyqzU&#10;2dp64oXAPTkczM57B+c9fe/O1zwZ5wUppYEYYxaRI2fGmAWttJSqXvv/SrlOP12/crDGJb6h/v+P&#10;hW4KobFSB6/yRfWJ2JorYP1yrTdVr1+vU7+G65+sXNjVm+r/JbVtK91LvfGVr1baqRMkK50u36wy&#10;nNcX5MriMEcT0FLNBUsiEpzxQllqQMbYMv0vOKrUzQUA3mTYvLqeV+Hwkky5YYBv5DN/nzimPmX8&#10;b2C/b2x/2Zq5aeq45CLx0gfhCvuERJYQlhGYr3A4l/lmFw79jqJieBn2qaJaF+pKY5GhYIyhRbAW&#10;CYC4BSCLaIgRIzCMAzknZe56cYxEDaCMtdYaq2pQV2UDviRkiYCIEYILIbMkNBERXbhGzkVtpjWl&#10;IlyuwNWyii9QY2IRr3x1fS/qSF3/loiYJQCwaKperm6SgQrXwMl0GBKR1bBoE9C6OOcGAGCRFmhh&#10;5+mYyuVuEqJjBXlt2FU06eUmLh+qc6au4ayz63VrBawFx6o3Utf6LnAWXETpG3xoK4akOiWqDa0Y&#10;74oDud5dtR1O/l6Ns35GVQrh1xVc2i27g+s6iwJL9rXqujINqMh+xxVjjTGryJg6DNQXtmLnKh34&#10;ihgFAKy12hqOnC2yvFoiZq0FIqW1JSoUFzLM88mXLw7ns3xrI7HWZdG9tDdBRADmUIszBgCCcyBi&#10;nDEhAZDAghCArLO+1mw2c7poBmE+nhVZXoJVjNBQYDA0oMdDa8tGqxMG8vDgeStpswIOPn1pcnPr&#10;4bZhxjI9m4z65yNuxUe/+fjp4VG4tunbcDaZhkGMDd7I7aY1qkmTclTtCi11uYCrx2NVrqpGXWjR&#10;K8reCjzc7jgGWFfiM+QMnCrSMGRUA/iFWM3Wb9JL3S/RFbb2xlKHSUu6DgYVFCHDhaMyLj2AEImA&#10;cboSZMHSEtgsY4zzSyMOIiJDiH42T4M5l0GEPCVUjFkmVqJcOVqLI6JgSERkXRJjlwaGETAgIWVE&#10;lpelIQWmBKM5EAouqD84A2vv3t1/5523nj9/bpRmjGkyKi8AQGt9cHDwnfybTCAZa4iMQdS6mjMH&#10;JqUM/Ehrba02VhMxBASw1lgE7vh1IoULuREAKEsGADmHssyTOHznK49/+ctf9gc5kSnL4qx3gkiD&#10;wWBjYwOI3b61/61vfmd3d7fRjA8PX+Z5lqZ5EHhISJr644t0ls28mTE0mUy+fPESER88ePj9739/&#10;PB4ro8ejqcuy45Ih7d669fZX3nHo5YVBqVWh1ebO1u39vel8cnHRe/7iZa93oUrY3lmLYvn222+f&#10;nZ1NJ+l4PBwM+pvr7Tt7e91ut9lgWqEU0Weff5nn+fn5eZ6nUspms1kWRaPRWOt0v/GNbxy8ePbj&#10;H//jZ5998YMf/GA8mk2YDSZe7/y01WogQhR47VYjSRLP8xxMTqfT09PjXu+0PzgPgmhja6MlZGm0&#10;nyulsjIUwIMw8qMkSloB4War3bgYnmtdqnmelXNA8gIZBEG73QSALMs8z8uy7PDwcD7P8rwUQnCe&#10;xFEjDMPhqD8eTzrdNaX1ZDw+PDneXNsMgqAoSqU0WUaELkNqI2qUmjqdTjOJ19b2vvWtr//d3/6X&#10;0SiVfkiERVEoBfN8Pp2OLSlDSkg7nU3SfC4ler5MkihpJYyx84uz/qBXlgqI7exutTrN2WwmpccQ&#10;tFZKFfcf3D3v9c57/fW1tUB6xqo0LZEgjuO7d+8+e54bUzibQ8a4C6YJFsFYCyYzmTEGAQBYEkaj&#10;4UQwMZtnWVEGgT05OZPSbzQa29s2yzJVnlnSRFSUpZCSMZZlmdMxLsRpxpDzUyX0fOESGxZ5MRqN&#10;EAkR/chfWCJZKoqCMeYiCbPlJSoktwY4cmttlmW+73u+j8idcZGL8kpLHx4pPSEEAmMs3t+/22jG&#10;48nF4asX4/FYenxtYyvN56osgUEUhVwKaxTn/OLiQhFEURSWuTEmzfI0K8IwrpTYo8lEnB2HYdzu&#10;NNut7mw8RUSl1OHhoecFu7dvt1udf/zRjwbD+XSerulOEidrG5sff/SMCYbWMoC8LIwx0vMI56VS&#10;1nmx1cwdl+JzPZmMZpRyoePISxqByiCKvW6z2Wo1rTZKqdFoFIahW0l30+d5PhiPGJeHhy+7611C&#10;Go9HSTPu91MUqLUqy3JjY+Pe3bu727tFlqeTaZkXe7du93vnjSSSrW5ZlpHwfOSB8Bpe3G22ms0W&#10;t4Bf/0ap7Ucff7a9vdtotHw/ZCh++tOfK6UbSavd7rq430J4IFhZ5pPJBAC0LgWTpdFIwDlnKPww&#10;aq/fBuhu7ba+8c13p2kGEHz8yavnX1z88b/5D1lh8twYDVLKZQqNG+kPF+rw9ytvr5MvVOMJ6+/f&#10;TOj8K5Y3d3R9YG/4lWqM5fXrtrrU613X/3zDT/Vfq3ZWvr3xzY01b2yt/tVyFpd5SsCRJhad7R8u&#10;bbP+67fJAvBlUhnuZOTj8XgwGFhrkVUpahcU32Ip/oC0WyvlRqB6c324tgWv+/zGrbyx2nUAeEMh&#10;ohtFSG/4kIgALEMB1wCDLjlnx664Z7YIac+Y46KrRXZJNC+hZWk4DQBOKsGYcpk8LSGBAZQEV/gZ&#10;xhhydCHNYJk9yGUVXtJ8Dp5MtWgL3uOmSbskmjXmDSpOo87V1MG7/rBseWEoWLFG1zmielkBg5Xe&#10;rxPQi5kuprdq01vlGa7B0hXuaKU7e02T6R4qq2m4CgxXzTtr47lq7F2NH+p5pOnKOrjqUIMfrNmR&#10;Vi3gIor46vq4ct3bYtnUZWWo6ecrnWo1hqX8xa60XDl/ruxa1Y4bdnXzrkjuVk5pF4TMtVlnlamm&#10;/68NHqvwXSsqxwVQG1M5A8NNQAhLfTURA2KM4yI4HJLLJeVklHlWtjux79F0mo2GM31nXSAigpNe&#10;MWB2wTY75gddOjq2tHXnCMglIVhTggHpyVanM2BcksjKeW5UCkYhidLsNDpRX5t52uw2kiSaT4fl&#10;fN699eDVwcXkYraxvmU9yHgeNIKj0+PTwxdFUfhJh3N+/PLVXx/2o9TnLJiXcD4bXugBB5FDrlQB&#10;VsMieTiiJURABGKGatlrF7upTd0Qg65aO9fFLo77XajQ6UqdOmLCUoC5XPy6KPAKtq58VUfwqkJ9&#10;96lW6rBah+faAGydCCJCAFoKs6g6DRaHBeOch2WR5alstDjzMwsFQG6t5ZfZo6pxckSkZZJtRI4g&#10;ERiAAOLWsMJYwQPBAg1WMB89UsoIz+eW1HjcZwyiOPAkL5UpVRkEkVIFA6aL8tmzF72z853dbVpy&#10;89ZqRGIMjLEWGCIaIC6l8AOVza0hRIFAQBYtIQCiBZCLTwEYKAbIOSIZyRBJ397dfPedh6PBz7N8&#10;OhpNBoMpEdzejdbX1zudzvvvv//RBx//zf/1tw8ePNjZ3WAMSlWMRqMwCDwhOWC70UzCSBdlOp0J&#10;ZEmStJKGDPwPP/xwMBhMZlNELJTq9XpBFDx49LDRbA4n46LItDWzLP3a++8HYSj94NXR4QcffTid&#10;lO4kHAz6v/7N7/79v/u3p73+LC2R1Hg0YOjlZfnlwavJJH1w/62vf/MbO7v7H3zw0cHhi8l81Iyb&#10;SdJsbCVCiE5n7cmTR9sbm0+fPj057n3wwUdFkW1srE3K+e9++3FRZATm7v6tt956HE/m1tr5JO33&#10;+8P+eavVandbjVaS5/lwdB4E0fHpaZqmhJAkzUY73thYCyPf84TwhBBsY7vLOKT5PC2y8Xg4HI96&#10;vZ61NgzD8XicJEmel0qZ+TxL06wsdRiGJ73zO3f2uuubJydHsyzd3bs9n8/HkykR3tu/4/s+EEPg&#10;BCSEB8SstUVR7Oy2hGCDYe/Rgzuv3nn0s599PBxlQoIQwDiks/E8lkEopWCeJ5rNJG4E1ur+aFCa&#10;MogDz/OMMcZAEjfFMg+T7/uM8Xaj6cvA88Tu7vbXv/61f/h//stsPMo4L/LZre0tQsjLcnN7s9TT&#10;8bCndKF1yYAcEDpzKSLQhZnN0iRuIXAiNMaGYTyepEBMlUblJRjiiJLzJIw8wfM8DfzIkkFEZbUX&#10;BvP5XJPlnGdloclahDBE0JpzLgUT3GM+K8syVznnHAW6+0lKiQRGaXBGcQhWG0PIAJEJzpHIlmXu&#10;7iHpcURWaEWaLIIQAjjTZFErd5gURREG3trGTtSI5vO50ppxQMYZ10KiIW0BBWdWkyqzdriZ+MEP&#10;/+j7F6PxaDY9eHl4dn5uEVrdlkVCgaXKf/SjH1lrn7zz9re+9Z32WqfbXRuNhsdnp9P5/N7daGtn&#10;5+Dw1acff3F8enbn7j4B80JP+hIY5WUWeH5Z6sls6gVhlMSFMsCZBbDGAgByZi2RNkqpOA59308i&#10;2Wo3snQyGMzbjfDW7a1uq5WmM2PMcDicTqeCe8LnRCilz5XRKt/Z2ZnNs+Fw+ODJW2Ts5uZmq9U6&#10;PT2OoggRW61WI2502l3BvZmaGqV94W90uudHJ0kQng5G+Wze8sPWeiiF73lBEIUvvjz4za9+JfyA&#10;i+A73/52lutnT180m20pfQBUxhRazbJUcK+9ti64NzgfTKfzpekYMYacg+DcKDsc9Zn0d9c2v/7+&#10;Y8sUl/7m5vr62i2AbiMcr6/tqNICcSFQCKENaWMQ7TLVYVWqnJyXprbXr5P6pbJyi1z/8/rzv6z8&#10;V7FA/42N1InjG2nlP7zlla9WaEq8KpOu6iyu1atqkxWa7MZe6g9Vs0S0PHnqfo83mJCtTPPKjOhS&#10;N1UfQUVQEhEAZlnuRGx0ZU3sjVKVFVr2+rz+4HLDt4h4KdS/USlcE/CvrAAi3tjmG3vE6v3VudRV&#10;AOz6+5WRUX1NgC5bJao+WTItbJk2Y9Fh3VwTHc9ja8b8iADAuQYAZgVA5QIjEWkRmoUWYY0ZY4CM&#10;Ko9ZY43SLokGLPU5tIiO4yAC65hSX09XKl3cYn0cv7BIw4sLk2zHPztO/io21VnlessriLPyK1zL&#10;bgKvOaAuOyIgArOA2Hpu3sruYxmzFRHAumt9IVLEy9035rLfuoHugitbYNMi0ywRuChoy4P3UhhR&#10;92WtzxeXPK21dqlZX2Uh6hMnW+PnF8i5ugJ4pXDEK+fD8n+zHDks1wEAgPNKFobVyCvfWlwaObuf&#10;llE5LseMV1XK9WnWtbUrJ4ZbhErxWzfKrS3FZWsV01WdqHUz6er9MtQzY5dRyi1cJi0HWoZEWvSC&#10;hAzB2gpgikIppZNGNJ2nR8dnb719Vwbg2GPBBQAZYxxOub1z5Bki45yTMYhIYBhIzYwgBsA2NzdP&#10;fD8dpLMiO50MB9IOshlm2jc+jIoI+OZ6p91pfvn5554XkBWHx/28MAwxt3MM5Np6a3N7o9uOTk5O&#10;Ztoe/PZFSV6IyhPrjW4sm9E5L/zZhPtiMs2tVk5+YwGIAAGYJRBXMldf4stizaE6+pbZ0S6DacPy&#10;xKhbRFfMZB1D3cnjLCyWErN6mrFL0/c60NY3d6XUL8EVYFgB+/oDMLLWEUhYC7y/yPW9xDuqJClI&#10;gjFUShSZUQWXQcRkilgQaUBZ68kCMRfgyk0XQDAUiAJIkEGwUjBPa/LDpu9FKeQKrUabZ1P+H//j&#10;v1eqNFpZY4cXw08++TjPMrLAGLfWcM6M1WWe37l3d2dni3EGZIQUsDj0OVQCaYacCwQ01hhlHRYg&#10;4wCAbGE7hMjcM5DbACjLMggjrbT05Nra2mBwsb+/f3FxcXx8FIbshz/4wd0790bD8c9//su/+eu/&#10;nUwmnU73z//83+7v7x0eHimjAs/niK1mMwhCKaVS2hiztbkdBMFoNH76+RdZkUspd3Z35/P5ZDoN&#10;Qv873/vuzu1bk9kkbiTT2cQijCbje/fv/e6DD8fjSRAEJycn7XY7jiMhuEsCFAThe195bzKbnp6e&#10;BoHPONy/d3cwGLx6dXTe63/xxfMkbu7d3d/fv8UYCibfeuutzY2N8/PzBw8eZFl+cnTS6XS++Pzp&#10;06fPsjx78ODB7u5uGIVBEDYbLc6g2WzGUTIaDU+OT5RSzUaidRnHkZSi2WxYpO56xwvl2nqn02lJ&#10;T2hTElkLJoxCJtl4NshVWpQ5kXWeYELKbrfbbDaLosjzrCzLPC/cQTSZTMqiTJLk6OjoF7/4ZavV&#10;3N7eGY/GWZ5119ZGw+HpyYlgPAhCdyExZMhYUeRZnkdJsrO1mzQSY2F9fbO7vraxubF7a2tv//bu&#10;7s7aWicMpe97rVayttYRUvi+3NzYWFtfk1IIKQBwOBzoUmttfN+31qrShGEIBL6UvvCFkO4s77Y7&#10;Z2dnw0E/8LzBea/daXImCKzvi7zIODNJEnJGDImMJmOAEMgyy7Q2gHxzY3s6TV+9Omp31qXwp7NU&#10;clmUZRAEjUbD8zwiGI8nw+HAWEIm4zhRxpycnEgpnSUPAFRBRBjjTkLv1MIuzAkwEEIwhlrrsixd&#10;NBprreN3GePVgYAL1xRAAO0aAZBS0uLCAKenRUQyVmtdliqKYl8GxijORbvTjuI4L/KiyBGZ5/vC&#10;5WXkiAyYFMaQ8P1GqzGZTvvDfmn0dDoLozCOY2ut7/nz+Ww0Gt2//+DO3bu+HyilOed5nu3t3T6/&#10;OP/k08+toSdvvZXnqVZqf/8W45wzPhpNjg9P5vNMSKnJIEDcbHApi6IAAGOc4kJZ0sZoZKRU0Wwm&#10;u7e2ZvPR+npLq7LIU8Gx221HgTebzbTSR0dHo9E0juNGs9m7OGeMWSIuGHC86PcHo9HDx4/Pznut&#10;bhOQlNZ37t5hiOPhqMwKKYQ1VuVlMU/3bt1WZXF08FIiG130BbBGGPuMcwBrjCe88/Pzoij2bu9N&#10;JrOf/+I3p6fn2lhrbZpmn376qTaktW0krVarzVBOJrNsnruruihKVRYAqDUZY4TH9vZ2m+1QSHZ8&#10;cvr02bPJZH54fA4QCtZgrLm780iTByCc/scsAthcj/5/M4tVJ62uv195XiHFrtwrtcqvY3iu91L/&#10;aaXNa82ujuT6eJb/3zCplQ/r5bVs4dWXb7iMqVZWml3hwVa+reToK65KK5WvN1LRGe62ruK+LIYK&#10;dYLmCptdpz6rOnWS2lH/jC0i0MRx7AeRC6j26Sdf/PSnP8vSwhLB0jLziloQF/+9bqNXJvI6a+mV&#10;1zcDLa6uxtVys9jiDRD4xnLtq4VHVZ2vqCs8b+6oIhHrg3GE4rXJuoWyRJZqGn5rrYtvZYw2Vrkw&#10;nwSGFnosTUQE1pKxZIgsgbk0SARWadKIFqGAaRkuy5mzQp2OrM3RjRZhFQWcrld6fnWD1KdWZ9qr&#10;r66fD+jcda56t1ZTXjkZqgYvKdRriLnS/lXrYpeiCqBmWlwdlNU4qwaIFsKd+hTo2rm3ZAhxsdS1&#10;UuHpcvqXmG6v+qDWxlA/q+t+mKyCDfdmkQqr3h/Ul/rKL9WNUOE71JSl9QnhVU6VMV7nQisgqQQf&#10;VeOuWhiG9TXHS8HclWarciOqUi1n8kq/tcW8BK36qVjX6OJVU95qYLWHS1Z5OXuByBDspZTNun0E&#10;AGaMZgz8wFcqi5PovfceSw8YgrWaM26tzrKMrNVawyJ0Cy+KwvO8sixLpQChyHPhCYPAGWcWAs0u&#10;XhyeHhxZxoZFViS+KsstHoWTsqnYrW53c7MjOJ0eHW9t7eUl+/LVuRe2RKsx9osysk/efdDuNj75&#10;5JMnb7/91e9+M+l0/uxP/3x3bXd0OhoMRqez6cv+KYsYCMrVzJAGYy2RIkJkAQqOjBgyzhkTnAsu&#10;pBAe54Ix7lRbXAi8jPy/uHHs1XIldh1cOd+gRopcQtQCC+qwd2l+X9+mOjzUr4+rh/2VCtXmOuyo&#10;7/gSRPUSEwGqoAkA1Tlc65ot8NsqZCQkeaESXsG5AlAMOQJ3eImLdiQid8mjGUpEQZaTZWAlWaEV&#10;bqzdfvfd99968t7G2nYj6YZ+gzNPKFUQmTzPORfNVuJ53rAc+l5otUEAJBBcam0Pnr94+PB+d6Ot&#10;tSEiNNYspG5IZDUxgYJzHoYxEZHFPM+tJQbAuSQyiICMAAjAgiBErpRapIO3CwP3/Tu3fvDD7+WZ&#10;ns7G9+7tfvvb3/3ut76TJMmLZ18+e/as2Wy+//43/vIv/3Jzc/1//z/+0+HhsR/Kz0dPd9fWtjbX&#10;o9Cfz+dWU6uRSMGm0+lgOFaqvH//3unp6Ww2HQ4HZZ7t7t2+f/9+SYoJXmj18uiw0WpOp+P5fP7o&#10;0aMvnr2wCK1uZ7O77ZgZRCyNPh8M0kzdu/swT7MyH3/58uVknsbNhvA8o6nX6xXKxI1kf//W4yeP&#10;0Ig4bgjGOZf//JOfFUUR+r5Sxfb27vHx4Xlv8OWLQyIky8OgATD1pXd8fPzi2fMwDHe2NgeDwWhw&#10;8eDBvel0mhfZ2uZGXmQXfQWI3W43Lws/NEkzEkIwBtrkKidElEKGYRAmYZqmk8lkPp/fvXu32+2e&#10;np5Op2MiGo1GnPNudz0Mw1E+HgxHeVFeDCb/9M8/ef/9999++0nv/NSQffD4UTqfHx4etlrtIAhA&#10;g5RSk9bKTKfTZqdjrc7y1Focjs49T7z73lu//d0X6byI47jRjIs0LcrMC70oCputhNCEoY8cbsnb&#10;gGStTdOZKkpr7cJTxSJYbMQxIjISpM1sMp1NZhtr6xyJjGWMJY2o1zuT0rt//x6RKlWhtQZgxloA&#10;hoyEZNoasgvMKYqiKHUYxtZQWWjGkKHM8sxqSmfZeDyN40YYxIsEmxzKMs9VLqUfhmFRFEopxkRZ&#10;Fowxxoy2aaFKAIjjWEqRl4XkwpkuOzMtpZTL/UhELuyntZYZyxkDWIZMtIBMCCGs1XleamO01l4Y&#10;AIBSyq3GMiYnADFroADFuRgZ58kAACAASURBVKe1kV6wvrmpremdHaXpzJAiYACWAQBnnPN5Puep&#10;BwwKlXPONzc3GWPrW9vj0Ww4HBur1ta6hPDg/qNZlv7kJz/mIvjhD/8IOUopgeGzF6+mk1Qp9e1v&#10;f/uidzKZTKUQ3Van2W5Z1FEj0sYAYl6WeZ5L6QshCqUNaUJyHmhCCMbB87y42Wi1Wll+7mIxAFjO&#10;0bEHnufFjaTZbs3TYjQatbprnEkppR+GpS7G08m3vvnNaZZGcfBHf/SD495pGIZK6ygIBhd9ItDa&#10;MhS+F6K2nVY7CsPJoB96vi9kI4hAm2I67xeq3e16QciIMUO7m1tk4be/+vU4M0GY+GGYppkyBEyQ&#10;IcYYEzyMo+konUwmHLi1xJn0PL/IcuSeFLwoM8F94QfGihcHp43YU1ZNpmdMyOnkU1+2v/L2d1UJ&#10;hiFwbi3SqpPe79fC1d+v3Deve49XZfb0ByhR3zyGejtwEz2EV7V216mlevtVSpI/fJD1mq8b4Y3k&#10;df1Kft0nKx+u0ILVZG8c3vVO6Wqp3tQtuIzWdE2a/i8oLhwIEXEOysBkMtFqEU6mMqCFmrsU3ETF&#10;vu6hvlA3vodK+7nS2jJnz5vKgnLlK6//ECh9c8GlJMa1V/vF1t7cLMiw9tKo+FrDFq6BUwUgK1WX&#10;cYkXTSGiM58mBAReMTbOFwZRSe5xJnHhYIyICJystWAJEclYMhZpwerWW74EUVrMrQ51lxWsBkTA&#10;hUsxVGBpLSCCJWQIl5FiwF5jgBcADJd5d+orUCFIVWoTXz096mB//SS5tpILGIbK1XPx0jnkOyGy&#10;i/LFag1eCX6LC3doWur6OBBjsHSSX64YLFhxZ/F+qfuqjC1dbDNEcAa0y7msqsdXth6XWVYBnDH6&#10;5aoCXFkHRBSMWQBlVmVzKytZW4dVWK1+ZYw5gburVgUAc6FPjTEu+gnUAiu8DvfhNYhJS0Uuuxpt&#10;uHq/Mrw62Nhl4CtWC7B/XeG8cpCuDImWjVi0BJxZUkp5nleUOksLAnz18mjQn8dRXI1Ba53nuS+l&#10;ywznIrmmaQoA8/m8KEsXGY4xBr6vEFADD/xGuzUtstJSGYoUjUVogvTmWVv6m432Zrv77MvPELGw&#10;+sWrw6kxzWY8B50J9cM//u6Dt++cHL7KVHFwcvRXP/kHFEG3c2sympA2nu9ziUESRW1/osfoEJm5&#10;dODIABkhR0a4KtOpr4nTx6yofKtLZwXCV3aWFvIIDcCILsUli8RddONJCJVrMBEtYkxUqb+qlt1+&#10;EblYgNdBqA7S9WFbq4kMYxYYIBNA3MVfAIAqiZEbIwAALVxROPPJUJbOg5REwDgHxsGdmQC49F4B&#10;gGWsByQAJIvWIFmGxAB4u722tbUbhS2tkGO41g3W13bu3X0shARklBczKWWzmbTbrYuzC845A9Aa&#10;tC6FEIXKX748HJwP1jfWXFRDACBtjTAIzIBFu0iX6nhgra1SxuoSAJYhCgDB2f6Ai3vGGEMsOed5&#10;lnteoHWmFDx+cu/jjz5/8vj+nf17jx+/9ezZiyRuZkWujP7jP/nTv/iLv+Cc/6//23/6p3/68a3b&#10;W8bY6XQ+QDS63Nrc0cqWZamUOjk5Q8R5mvu+f3FxMZvNDl69jOMkTTPGuQFSSmkLv/zZzw6Pjp48&#10;eXJ8cn54eLx7e793Mez1epxzAoPIfN+fzWYAIBnv9XqPHt5fW1t7+Wo46M9++7uPoiBgjHPPTxpx&#10;lIStVmM0Hrw8OAiD5PGDx4i4tbVxeHh82jsbWhJCaEub2ztZNh+MRtv5NuNSSv/09DiKZZnPNjc3&#10;19e6ZZ4h4u1bt7vd7vNnz4hIIGsljfWtzThKPM9L88z3fW3NeDyeTMaT2URKHjcibco0LyxCFMX7&#10;d+988MEHH3/6yfbmVqPRSJLEWjsen56fnzdbnU63y4VM07TUqtNtFmXx0cefGrL7+/vD4bDTar73&#10;1a/99te/8YIo8ANrciGknc/H42mZa1IoRDAcTYvSCl4KGQPaw8PDjz/5PMuKRhIQ2SgO7t69u729&#10;iYhxEhoF6TjN89QCIVgpZRy2HGIkSWKVBoOMcYZMl7rIcmfyNBqNOMedW9tJkmxvvfWrX/3y5dHh&#10;7t6O1SURabLzLA2DCBgiY8g5Y6RJIyMnkM3zXErpecFgMIrjBAlGo0kURc4L1BrgHKT0pfSz2bzV&#10;bqdpendvvdv92rNnz87Oes6/1yFtsdCcW845YoCIqijdmaM1LpSxTCBilhWMiUWYUDCMMUZQao0E&#10;wJCBtgQcOCGWRZYX6RrfYFKAMWmRAbAoCsIwlp4gBVprU6p2u6VNCYRx1NrcAM/zjo5ejYbnxhrp&#10;ITBuLZGh+XxOwLzAv7W7Ezcbh0cnJycnuSp9L2IMoihKsSiK4qx3cnRy9uGHH7eaa5ubm+PxeG9v&#10;7+HDh8+eHgzOhz/7xS/Ksnjn7SeIMBiOOu31zZ3tZrtzfNSzwBkTRpvxfNaMGZcCtSJEVWiLKFAa&#10;sqZUypqkEW/vrL86/Jgz5kmRZ6S1nk4mPmdpmkZR8vjxk3az++lnn6VpioyMMXlZzuYTPwo3Nja+&#10;ef9ee63LA8F9ftI7k4J1250iy+MgzCap4LwRx7m1geDpdFbkar27sbW+yUoaDgaMCQRulVVYzu0s&#10;z/Mgipnw2u1OWgw9zwNL6Tw3xihltLK3dvfazW46LabTuTFkjCrLMorisiynMDOGpOCMMW1NqUzS&#10;2EiacVFmoeBbO9tk2WyaDy7Gbz+RUdKeZJYz5nS/jghzFmtwTWNz/Z6AJcV5IyVRv0vqv9aZlhXO&#10;7UZS5sZ2/lXK62hcusZO02t44BW658Y61+vX66x0BCtU1NXFqT6vk3Sv6+h1C/u6Zp0wfj7PHHnq&#10;BEO/d14rJHX1pwtBT0SIYAzNZrOyLIlcBp1l0NcasQL2CmC8YcWulzcv+1UK9Q/lY1co3T/kkze2&#10;8wdVW3muP1RzXKEmEa9Uvk5owlWIAueU6GL2AiIgkQZCQmCMXHgExhiBsVYAAHHLueNPXPSgRRqY&#10;SlTkCuNL3r42kYWWklZJyeVcjLU2z3V1B1WjRUTnbQuMaMnzXj8xFjUXbb52bRcjvKrvvY5xFRF/&#10;46FEVR6QZV+IuOTHCa7uVG0WC1StfrW1rcGaBbitubO6tMmuDqulX1o+XEmA7H4yxgBcdeVdPZMv&#10;A0HBTSBdH3C1AiurhIicr6rNq/orB4v7pG4/DLWgyrBM8VpZRFcrX+kG67Oo/lzhXW3Noff6bjr6&#10;pqrj5PtwDVmgpj+sVsAdgy5eV90ct45iNbOI5Y5UYEZLhT0gIvM9r8hLzxPGlmmaEpQHs+Hz5we3&#10;d99hwvFA1pnpBZ7veV41Zpdzm3PuSRkEASJKKQX3kYgxglBGW2tl0z+76EedTnHR83Llq7IhRLsT&#10;d9eSwJO909NGqzPJCuvxr3zr67fvPD6c91+Yo1E2/Md/PHj66SehiMaz2cvz4zBo//1f/72dgESv&#10;ADNX+bycTwdj8E1elsZqtICIjAgBLJAlQ8SqzEawfCAibUoiYlSFSbtyXMAlFhgXZtidbQ4E0B1M&#10;CLhMQ1DZIzDGrEuTewVDLV3mVbrhasOrVMoKCly9IG6Qw7rGl37gdUiD6mhaCkpqvSzjYwvpE4DK&#10;tSpKqyMSU8YW7rQAHIjBwqVlEXALgSNysgKII/gMPMaCe3fe2traZRhMxplA4cnQGGKM+P/8v/z3&#10;eZZe9M4IKI7i09OT817PWhJMam0F9xAW+ZTWN9b39veCKJjPZp4fuAiKLjohEXEujLGITErJAbUq&#10;nG6ZobOgQCJCQCH4MnPgQvHLOBAYzoExDALPE/zevbtra50XL55/8smn27d206xAzv/D//g/Ja3m&#10;3//nv/vnn/7UWBNFwXQ6mYzHG+vrnLFXLw+N0WEYlmU5Gg2LIp9OJqUuCTDP86PjE2XIEtze22+0&#10;mgD4yaef/epXv+mdX9y98+D8YjDLiq++93VjaDgYa22MshcXF8PBIM8zIAiDYDYdMw55lo+Gw0Jp&#10;pYExUSoruNdutxtJ0mgkqlT9fj/N5rN0Wqpye3v74aNH2zs7YRiWSo/Hk8l0CgzjJLl1a4d7YjQc&#10;ZkWaNCPusc3NTSH4q1cvN9bX9/duq0JZZZI4iYNGp9ndWtsiyyejWZnrIIilDJqtbp4VeVGe9y7O&#10;zi7SNC2Unk5nk+lknqbrG2tbOztlmZ31zuIoAUDhyYv+xSzLuhsbW7dvc98Pk+TR22+/9ZV346QR&#10;xg3fjxj3hsNRHDbJMmOAiDFgnMtsnh+9PDYFPHrwlhSJtSyO2knSDqOmF8W3bt97eXicZunO9s7D&#10;R48fP3rcbneJcDqaPf382asXR8+/+PLF0y/H/cnRi2NmhM/9cX+icxPKiFkMvSgOkjhMjLbj8bQo&#10;yjwv5mkKnEWNWAZeGIW+7w9Hw063EydRf9hXOheS+4EMfQ8Z6KJEAl/6SIDIs1x1O912p/vjH/8T&#10;QyakV+TlfDYjwDAMpecFQdRstoyxx8fHYJFxZrRuNRvvvftuEAXj8WQ8nQICF9xYTURlWTLGlFLz&#10;ecq5cGkbikIRWWsojhIAppUVyBkwssSRe1JyxhiA50nGmSXrQnM5uSSQVUpZY4RgUnAia7VBtGDJ&#10;KMUFZxyllO680MZobT0ZcM7DMADALM+MtZ4UQeARQ88LxqNRURSz6XQwHP7mt7/J87zVbHmBf+/e&#10;PWBYFGo4HLU6a9Pp3NmlxFH49ItnH3340TtvfTWOkpevXjKGBy9eScHa3a4qjR/G1rCnz18MxzMu&#10;PCKGTFhyCaLFPEstoLGotNWaOUmcAbW3v/nV959k06HnMYakVKFVKThnwDhyzsT+3n4URHmeh76X&#10;p9lsMmUMsrJYW1trtZrK6qOTozAMJrPJoN+P4/DRwwfT8eS815uNRm8/ftxttgTnZMxwMAiDsBEl&#10;0vMDPwyCwJkP5aUiwEarFUZNrWEwGJ+e9dNcWUsMhRDefJZd9Po727du7d4uMzPoD6xeqHistS50&#10;6jzNkXFAi5xKnd+9t397f7dUhsmw0VpjGLw6vBiNVbO1/e5735JBgihcIAdk7jC0CJWxHNG1qKev&#10;ozbeUGel2sonK+TUysvrZAesUqhY7/86UQsA6EI6LsSYtDKM+uBrpO2Va/J1n1TP18nK69NcIdyv&#10;z6tahzopeX3i9b4WdoxVOhC7zMxATp8GLgDnMkSua8r5LKExC1rQ2XEszL0YcMG4YIxfjnAll8nV&#10;CQIiIHO8lOOpAAgsURCEQRiRRVXS//sP//jhRx8rpaX0rDVEFhE4MseOOUMwupk7XYy29m8pj679&#10;cySEIzxXFvPq4uLqv9eogytWYmW/AC0g/eH/lgZ79dVzPTqr3evyoMs5OhrDUdqVUsTl13DmzeCI&#10;P7frZJfGzI5Vu/KSyBJpAmutc+KDeoME4GwTq3WBJd9unA4WkcACAuNLfWa14gjOV8zBHGPoPncB&#10;qhEuAYYuIduA8xFFMkYTWAKzCBa9ZBIZY8sHp9a0rqOlqWEdCLkLl1qBQz0t03VdXwXVdVp85dcV&#10;IK9MJNyuMgCGsIAeFw73KrwRUbVNDkGq8EmcMcEZZxwBOGNSCMEZELEFJ+ywaVF5gUvoEkDbxTOB&#10;a9xVJnJsgxuLFYK7D5fWuYsNWmwTQ2S4OB3IEllPSnfUV1+5NuuMN1SwSOTSvWDNIHm5Voi1gN7u&#10;JHH7uFBnIiBC7ZkBQGX6vswfg1WGoQpgrhqBX8JSXam7grz1/a3/WueC6qwR1byR6y1XPeKSH0ZE&#10;x6a6I9FaUkpbS5wLRGatdZIcBHDKDcGlZB5nDAk9yckaAM0ZxlGUZ/md27efPNwTAgRnWi+Ssff7&#10;Q2Q8iZMsmwuGvseRIJvPOeONVjtTinHBAQQwtAwAyPe+6B0fjQfpLPVT3S2hUZTSlt3tRqsb916+&#10;QmKF8GcGesPJ6cX56fTivOz3zXg4G9g8bQXRn373h58/fXY8mVgtyzPdjdab62sm5nOhhmZkfdDM&#10;lKrgDDmhtbDwAGWMGBoLDDnnknPJkDNcBN5jXNDy4CIGlkhbo3RJC6tnbYy21ljSQECwcG9GAkTL&#10;EDhDhsDQaUpheS4hElRnIMAC9dwbBxSueyRaRHRcXkhXjrsaVYPAHd9KSwwQXHqez/mVuOtOzAEL&#10;3wfOueBMOldBWERdEUscvEQlQGNBMY4IvjaEYINQBIElLB2fz0gicHeicjAMDTEQ0teaKQ1h2B2P&#10;lScab7/1/t7tR4g+We55IefCuAh3DEWaTTSpIPQZs4TW5XdRpVXWIvKlj5NlwA8OXk2Gk/XtDmOi&#10;LEvGAKxBQkIA6bKYLtBMCNFoNIhMms6shYXpD3IAsoaQuVNVcO7SiNHCCpqUNrbVbl6cD//2b/5e&#10;GbN3+4Hwvf17d7/7/T/SQP/nX/3VZ599tnP7FueMjLro9y/6gx9+53ujwYXnh5ub2/1+/+DgRaPR&#10;8H1fStlut/0wRs42trYms/nWznacJP3+0JA+Pz8fT2bGmPF05ofxyfFZr3eRJIkTus/n8yyfh37U&#10;bDadeKYo86OjI8mZ74ec8057fWf79v17YbORzOfzg4OD4+Pji7Pz0/Ozd955Kwxlmk1fvHqexK1b&#10;t/a63Xf7g2Gj1Wy2m8+efn5wcLC9vRlGwXQ+29jekpIFYQcYnp2fTyazV+ZVu5l0Wu1ut0sGhoNB&#10;7/T8w9991Gq1ldEffvxpkMRhHDUaMZeiKPMsV2WZ5zm0gVm0alaWumg0kla3FYbx1pY/n8+5FJSS&#10;ITo774EQu1nearX8KG60O+1mC5Bn83w6y4s815r1zsdMBBfno5GYtJud27tta0bpvGw114CkNdyX&#10;zXZ3LWmteUEAzAPmyyAZXFwMh8NXB19+/MlnRulGo6HLstNprXc3BIMoCNN0Pp3OPB4eHpwZY9I0&#10;PXh+vLHetdYGQbC3d8sYMzgfT6fTrEh9PxSCSd/zpTcajW7t7D568tb65jbj0F1fn8+QbK6sKY2W&#10;CEwKzkEiMwgWtM3L+XzebHVa7WaW6nQ6i5NmFCVpnp2dngvp7+7eVkoHQRAGsVZTYwxZM5lMGIO7&#10;e/vj8Vi8lGdnvSzLGGNBEHie52wRXYpgaLJ5mquyxGU6viiKtDZoa0Y+lnzfBfdiyrhTCa21ZVm4&#10;my3wvCKbA1gTRIhojcnzRVxoNVNCCN8PpZREqBVYqwHzIAgbCQKAkKzf76XpNCvRD7wwiMKoGI8n&#10;o8k4SpKHDx4zxiwyxsRgMFDGrq9tx81GmqYuntx0NN7Z3PK96Ne/+u18PiciKaXv+yovnj571m63&#10;W81O/2KEyKUXMSG0JgCUQhprh+NRkiTS90xWlEpx7llg1gL3oMxUqbL1jU6n2/A9DtYoXeiiiCMf&#10;250gCDhDXaokSeIwIoRWMwG0zWbzcecJMcyy7KPPPz0f9v+7v/gfoiDwPcmRJVGczueSC8lF6PsI&#10;0EwaAiibznzhE2E6TUM/aCTtLJ0Nh0OlysFgiEyub+4Cium8jOOGHM+Ry2azbTQJIfdv32l31+az&#10;ot8faq2doKEoXFBxJiV3QrSinPu+MBZms9mLg1edTiuKGwcHx0Wh8swow77y7n57bZ0QrH0tD0A3&#10;6YErkqKiHfGqePV1TVXVqKZhuJEDXKFOVt7cSPH83gH8geX6CF83tnp5Q+Xf+/kbPnwdeVf9urI4&#10;RKuhlF/DXV8O21kbOkBy6gVnmlhXyzjFSBW3pt5afc2r3hcBe5b+n5zDfD4/OzsrigLgCoELVzeO&#10;EVyJkHvTarzhpyWErL75lxVa8perP7wGyv4/0t60SZIkOwx7z6848s6su6rP6emZvQDscgFKACGQ&#10;MpOJCxGUTPggM/4DmT7oH8lo+iCZ9EE00kRJZiJB44rA4l7sYjC7c3VPH3VmZVZecfrx9MEzoqIy&#10;q3t3pbC26sgIDz+eP3d/93sPZDYruLNecHtF+OcbXFkNf7pjZeoYX/ObcDtqqDjJmote39SVV2GW&#10;as7NAazjQ9dLjMgSIcHaHxgQEAWAI7C1sbRnDLzFGTBijlnt4Fb0c7t73EGVioFBRG+SXQ2KeSa6&#10;waVwRGQCuEAfuKsyWbwFcnMj2gAyVLzr9vOaMX4XgwR3WeUNjmhj6W1fXvG4wU5DlbFs4yOswoVB&#10;A3M2WDWogNac7nosTUvONfvJWB0oCN6NkBvDh7s4VrtB1k/qarY/bA4WcY1O1ljP5W4AxFpXe2zW&#10;lTT3tObD5tsNeN677ug2xoG7d4qba7D+2bTXxYoV93kutrGizuQkpaz11VJKnx0GwbNGXlrEiIgh&#10;eSsJIn9SB4FqTa5nQkBZ2CDkUsgkXV1eXlpDYRgDYppmjky7HTJiQRwJVFrrq+txv9sbdXogBTAE&#10;xqP94eHzp59+8WVxk7RzHaSGGdsb9HZPdlQreP3jt1K1envHbR4tU2fTfLwaF8hYFEoEDqwdhllZ&#10;/Gf/+Ae/zlyvdfBv/4f/O5+Xr85PF7KYYeY48JAZQ845BojAkBySFyT7RLG3KX/x7nU7g+u438af&#10;EY0TyK25X0C/9/uER5VLiBdt3w2SBwDrRc2cc3Wm8Xp2askXEdV79Xt24w0LghrZsFGgXhFExBgH&#10;n30UXbPWym7uNh+hcxaZBeaIGDnmQJa5KDITtyVjsg54RAQ+OD8ygwjWQmENQhiq9nKR97o7JwdP&#10;RsNjo9FastYRmTqlHOdcZFlCZNvtkIgDuE6nAwDGGEZciFoOxPI8v7q4fP36dXfYEkKUZREEEgCs&#10;08CQE/o4DkRca82ljKLIrC8/bGKs4u+rqPFEPnGIrQ51JIdKBqvVajqdchE8efyBs/Do2RMu5D//&#10;5//jarFUUaiUkFJkqWVSfPfvfe/i6urq4uKjjz42lk7PLiY3M+Nof38/iEILZGy5u7v78Mnj84vL&#10;09PTP/vzH33z134dGGMokiQpS7i8PN8/Onz1+uXXr18+fHjiwGZFukyXKNCBjVphp90rijKKw3a7&#10;vVotBqPhRx8+i+M4T1dXV1dXV1c+dU2v2y/ysrS62+0ap0tjkIkvvvji9PT88YPH88WMc/Z7v/d7&#10;QrBP/u6nX3755aPHDzudNud8MBqUReIJKc75fD6/uLhoxaEpSiKaLeaL+erFixcnJw+fPfswCOSn&#10;n3yys7fX7sSM8yRd7eyNgriVFenlxXiwM1AqyPM8XaWcc8E5l8ynnGm1Wk+fPh1PpnmeXY0vSqPb&#10;7W5Zlm/enF5dXZW55pwPun2F8uz1606ntUwyq4tW1GUoJtNFlpsHD4YyaLVaXRG0+oMdFcWOUFvU&#10;Wj97+tQ+ejSdTvd39169ejW+vELEg929w6N9BjzLkgdHx7P5lByCj1ln6PT0zXg8Xi2L2WzGAcFi&#10;q9VCUHHUY0wJqbQus5XR0hWFHvS1CiJgzFjb6nSimC0WV+Qy47RSXIUSDXBg5JzJi8VquUqXiHhy&#10;cnJ2Ok6TQspgNNq147HWOl0leZoFQRhFkVTcOo0opZTe+3cwGO3s7DhCzvnZ2bnWmnEJgMiENUbJ&#10;UEmlTWGcBSBr7Hw5M07v7e21263ClFCitpZxsFYTOmDkwFogzjlnjMhZ7QiBc86lEEKYslzkOSEK&#10;IcIwJMtMSYjcITknvZwMAIwh61xRlIxjt9MPAqGUuBqfF0UGxK2lTqdnLS1XaZrmhXW9Xs8hK4ri&#10;/PIqzYtuZ5im6WJ+9eTJB3mef/7Vi9K6b33z154/fx5FkZSrQIWLxVxF4c1iVZQGOTu/utzfO+z3&#10;+8kq63b7XkRlrSVwxlnkDDkTSpJDzjmB9kE7/R538ujB9dVZqUtjtCNTFBlj0O62rq8ms8VsMBj2&#10;Bt3xeMw5L/Mi2FXJanl5daWdndxMLq4mZ2/eDvZ2ep0uIpJ1ZV7sDIYmydpxCxzovJAgktkqRNUb&#10;tcAhI+CceVc6IaQ/aaSUKgyzwu7s7EzmSx6EKgiul1PO+c7OTqHNmzdvs6wIgsCTmMYY7x0EAIFU&#10;5Iw1XJdlEMggkLPZTCmhwihN0zenF1HUuZmu4jiWSnkd4Huuu4T1PZzb9tGyTRG+q8z7+cZ7CRe6&#10;h9H9xUxOM6clwGYlGzVvkzvNMr+wn1tNb9ocbvT/Xd++h8KmhlakJgq3v73zYW0YRmveqI7q4f0j&#10;hBB5nqdpKqXc4Cua9WxDZuPCyqex3ekEQWCMYagmk8l4PHbOGeMc3dIcdT9ry0O4Rwnc/LmpmdmA&#10;0jZRfi8Af4ULm7F5b2t7F0X1TkoLG0Nec9Z2o7dEtqH7vW2LPDm4NnX26gWPcut0Mg0f4IrhuU36&#10;WmP+bZJqAKj06r7PnN5tQkw+KhZzgAx4hT5gwDUizXj7xoqzbbRyz4ICAFz7VzdDv3rOynn6Cm7F&#10;BAA+IqoQBOjVbgBe87mxYB2tI0jdmYtfft1tL9WN+5pTuncnvDPAagVtoKX/tMJ/gjWbBHCXEGes&#10;1rhAHb8JvcacCMD6+XUE6HxD1AAL1gyJn5BKXHK/12u9k2wsbVqHjxIVg+qxzjXaqsfo1fKeueUN&#10;IN2OvdYnI6I3d7e2rNuqeeO6/PYW1IThBn8F9+HY9jTV07cBgXr49b6KjVTDzay/vpNNg2pfrWnE&#10;TcA7tgkN9GDoeTtrrTam0KW19osvvtD2B1Jy4yxngJwFYegpliTLo7iNzDEhnSFjSSguhFSMg3PG&#10;GMk5Oo6CCSlH/UE3iBbljTTEjQNH/X4/CKI35xdGicFwOOqP3pxNTr96He/vin60hKzbUqNBd8AF&#10;Gvr01Vd/+Xc/P/7Wd/Z6CyY4lwwYOgSUYtQbWOVOLxbOVcb7CDUTiwCccbZ1IULFmjLnnFuHv3LO&#10;OY8aztut3EUSPz8eeE14NiDpY8X5nYcQsRlGEYlXwjgkdyePWj3vFUb5wN2b3r/ICBAJLAHz66UW&#10;NW501SMG57dYaq1uout6DTjHODgLHBgCK0uXZ8YaFIFCtIAGyLsQ+8IMkEsROSvJybIAAeHR/snh&#10;4TEAlrlec+WEAF5MjMisfwAAIABJREFU44y2wpHmDFkoESRZO9wZKiWytPSSbABQSgG4LMvKsnzx&#10;4sXxo4P+sGdN6RQDR0QWkTmHlqwQChGcc56XUzJst7uLxcI5L3IAxrnfZPxIOefVKYJYnZSr1eqD&#10;D59HrR++fPXmybMPTh48vri6/Ld/9O/SJFdBVOq80GW/2wnbnU63P9zZ++N//8OWCoMwfvn29fnV&#10;FQBL8zLJs263m6RplucqjkKMDo723py+QsH6o/7nX3ylrQGGluj04vTw5PDgaF9IsE5LhavVythy&#10;NBrpvEBErXWv15vPbqbT6cuXX/3hH/7hRx8+++qrr4qiSNN0tVrleZ5l2aDXj6Lo6Ph4mazCUAHA&#10;arUqiqzX6+V5enl5GQUhIv3OP/iPZ/Prly+/NlZ/61vf+PD5k69fv3DOjIZ9GQSEDjhN59P4Mtjf&#10;3UuSJC3SJF0yDtfXV4eHhwcHB8BQhXGSLk9PT9Ms29/fD0Rwc3OzWNzEcUxWpKssDFUY6txl1tre&#10;oJsVRbvdPjw+2p8vT8/PkjS7vr6az+eDwQiJdTv9aTE9O70MRavT6Tx4+ISsYUycn54laZ6Xdr5M&#10;4/bg5OHT4Wgvbg25lMBUWaIhAmQM1jLI0Wh0dHD4ve99bzKerlaLbJVxjm9evX3z9lWySJxzOzs7&#10;QRAwVGEctOLO4eEcgafZypaWc9QlCREKAdaSEIFzoHVuDcRRdD2ZR6EKVMQ4cWHK0riF5eCMF/4I&#10;AWCJ0IIttC6KTOuSiPb39+ezNM90mqbDwe7l1VipwBh7eXkVxnG/3/caG6hS7SVJEne6jLFut8s5&#10;D4Lw7OI8z8r6OGKCM8EtWX+uSVTW2slkUpbF8fFxIBUXaB2iQYE+RoVBRBGESimlFHoDD+uMdT5q&#10;tHXOR5AOgoBzLhjTWguhrLXWgXNOysDvPoIrAu0lR61W1/sHXl2dz5aL4U6nyLPpzTLNjQyUP3ST&#10;NO33+0wEr968lVIeHR2lyYswDP1Ki8KWlHJ3d3exWKxWq16vd3U1bbfbXm0VhtHZm6tBf3cwGHo3&#10;+DCMq50LiUgIEUWRLvNlugpEbK02tgxDxTl+/fWLb338ZLW4zrOVJYMcCMGhA3RS8SzLOF/0+/3F&#10;YmGMzvPMOVekGUMMpWKAHOHmenJ4eHixXO0fHtxMJvkyGQ6HSBCqgAylRXlxdnZ9fR1ItTMchkEY&#10;ShVI5ZxLstwYY10+W67i+fzRkw8OT552eqM/+g9/OtrZ06W9vr7e2z3U2r5+9XY+n0sZAIDX3XkG&#10;xm/KQjIoQAiRpOlgNDg4OLhZ3KxWKybkcDi8ns6jKBqbWRiGzjkgQWv7t/dJSZvnxC9DUG5Qjc1P&#10;7p5D71Pb3kvTNE+19/T2PZXc+2qbhL23/MaT949im/y69/l7mt6gnjcavRfgd0nt++9dlQm27pIn&#10;71ar1WQyGQwGHp1qzUytC4L7iImmhq0iTJGIiqIQQiAT1sLnn3/+4sWLsiwZE5UcnTU7tkFe3MWf&#10;+0GxMeRtCPxC8L7/uvNh877qzyZT1+S9GtPtbM24blR7d1Iq+rJRpQPwtuR3lqcnEteUGTjvIljX&#10;WVfI1hlxPeNxm9WsyVrc0/lbT8ZNj1l/3TIqlSksYp1WqmbI64Zu1af1FNdtVeYKvocNaDgHUAea&#10;dkQE3pr3bliyeiBUkeNsnc79HvFKc7z+eW3VvwGTDfOEbSjRZgir+zfG5pDvVnWPNJAavot+CBVo&#10;CVE05ut26TUdVpud8ezlxtwBgHObXgz1cKjhUdx8CBVm1lNPd3dgfznn+3y7pazLrw3R7xEmUkMA&#10;B5X2jPksflvHR82Lwta1sRdtT9nG3G1Dpu5SE3lqhKHK+8Mzb02c8fZuPk9vcziVBKCWQawvbz4t&#10;uJ9TsNYKIa6vp1dXyaOHLW3AOVvkZRRFvd5gPB4nSdLtts/O3mrbC8P4Zr5oxbDXah8dHAGQEhIY&#10;NwDeZ6IdBkI7mZeR5cphK4z6/b619uziPOr1nVB//Rd/c3E+7XcHotd5q6+pp1arxWx82rK0M9pj&#10;/VHO8G8/+TSGt+FUlLmdYZYEeoZZPtc8ZGAdWWcrIZoPPMAcIeNYxcGuJCO3qEiVsM9hI2d1lQW6&#10;uat4EHneGTaXkvMcb42Qd0+EZuzltXgOvDCO1oEV6b692v8PjaB6XmBUz/u2gX39Cm73rtsYWs09&#10;pNFPRo4cOsGRAbeW6RKsFggKsUTm0GG1QBg5AGR5SYEKjGZlYZ88ODnYP27FPV2Cc/WWC7URPhEJ&#10;azLgwlmIIlWkpj/odjqd2U0C1R4HAIxDJ2qlaXp5eXl+fhm1Qo/ZFjQiMeRlaYALdIQYMgbWgnd1&#10;iMJWnpXaFMb48FeIjAM4ct7DnRgyh44hQ0ZEBMi4xCzLfuu3fuu//e/++8Ojh8tV9ic/+tG//r/+&#10;z0fHTzzT0mpH55cX3V6nOxhOprNVkvW7g/kqmc5WHqO6/b4KovlisUhWnV7bMbdMFg5ABOKjbzyf&#10;TqeTyWRndyglTwtDSFEr+ubBtwY7QxTMObtKFkTkwKpILZJF24LWhnMWhOHv/aN/ONwZXVxdzpeL&#10;5XyRpmmSLrXWcRyPdneIaLVa5iZnUsRhZA1pbaazG+fg0dNHn/zkp//7//Gv/+kf/BePHj2aXk/S&#10;NH3z5s1oNPj7f/8/KsvCmjz84Mn8g8er+QzBRqEqSQMjQmtIR+1oOpm9PX/7ve99vzT68vJylaVx&#10;HD969OiDp88KXaZ5zhhTKirydLlIpOSdVhuQ0jzLsqw0RgiRpmmn24pmQZpniqu0KGA+P9g96vcH&#10;eWZn8xcvX719eHwynVz32q1Wq/P4yfM8zWbzLM10q90b7RxK1VFBm3GJTDlABsiENMZYvU4RhFYH&#10;QbC/d9DtdtHBcrmYz1fi8uLs4spam2RFK4qkD49JQOS0NkGghBLGaADkxIwx1kEkA0QsSqONBhSl&#10;saw0WZH3+jG3WKYFCsYcA+Yc+hTiaK0zYCwYFaksT/Ii7XQ62lpgYrFYjYZ7SoXOOSJcLpdJkpRl&#10;qZQsy0IGWJY5ly4vUsYgiqIsLxljh8dHDmh8NcnKghhnkgEXhdFKCS4EACilOp32eDwusnw2m/X6&#10;HRQguQBwuUYskUitqV5n0VnOOQIDJGut1TbPHDLBOQ+VIueyZGWLQgbKm+rxsjS68IbQgisuEFEC&#10;OGcdEQWqvbvDrMHS4OR6psIAQWjt8nKlwpAzQQ477d7+4YOr68lyuWy32+fn59PZnDEWRdHTp0+V&#10;UgcHBy++fiUD9fzjjy6uLvOssMaNJ9NvfvvXkYssL/cPD3/nP/ndH/7wPxRaEzJgmOYFlypqtYjA&#10;zhMLROiAAZELIiUUv56OLT0QgWQCCSwQEFlkhJyHUXR9ff3mzZu9vb3RaCilEEomydIaE3BmEco8&#10;iwLejsJQCpNnsZRFliK5bhxzZK0oms+WQRB0Op2nT58OekNnQRsXKF46sg4Oj04WyQqkWiTpn//1&#10;j8ez5Xe//5thpxW3W1wKoYJOtxe14suvX1+cn8dRW3o5LTHJFQmHBM45jkwJCc4ao6XkANDv97XT&#10;s9k0y7Jup7+/v48od3bNoyePhZDWYK0DJqKm8eE2hfEu2mLjahbbIDI2ThH8RbbTG8RNs1e/TDeq&#10;4/POV3SfGfa7P38nRVUTN9ufbxBwzbZ+pf6/q/WabrhD9lUEdP1h/e3GjU+paqzxyt5aCSyl7PV6&#10;QRD4wpVN1y3H0rxpDuS2G2vnUbLOKvTJLZFzuByPkzyryco7lMR9iri7D97p6VeTO80BNmG7/cnG&#10;nFZkimsYA9934T3E9wZhtN36+m1l5+bHAncNFiqdBt0GBmuYgRORf9lEYz/za1fv9dO6/zU5CADe&#10;Qu+W1Kte8Y1uAzQnsckpcET02UAqxsireQkAsGmJvGbMbofWtGuFBsbeBRd6dc0GT4hrJhNqmztv&#10;m8rvThEirjMd+tbvzvv2Gml+CHdxeBtntpc/qxLJbtTctD1uNtcwU39nu35afbgvzze5SnBQcxQe&#10;N2CtRK3xx4/dAYJ38/aTQUTgwxQxT8HyRgd83Wtf3PW0NfIqbfVt/YoaoZ6a+AF3UMiP4o4dDa2d&#10;RT27CFXmmFsGeGOn8lGsvc1CE1WwwZDfnce1hnxjf6NKGrKNcvV9EyG3Bl4LpICIlFJUqYJ9HmBv&#10;0e05WADw0Y/oVkBwp5NE5OhWoCOFVMoHQaAgCrVd/ehHf9rt/G6rpzhnhpwhl5dlaVxRFEyI8fRm&#10;sDMMwpYIw9zYyc182O1YUwKgQzAMyFkJvN/pxg4IWI+JSEKv01VKLZerVZrJeGRQlaULRBi0O69u&#10;rmdxsTvqP3t0COkqKDRX8ReL1bTIbCrKYva4+/D4we5ZefP5+FVuNIs4Yz7yOACCRXAMa9lX0+x5&#10;Y9TofKAsC+sThxxYQKpsUrzM6zb6fTUX98TeR3RrpraaQ1ibltzuZgBA4I3PsbpfR1om8BYut/1s&#10;bJtQJWxDb329fUBsoyLeRgj3Qqjar2Fd2P9cV2AtQw4cGVNI0pXcFAysQCbIGQALRBw4ACJyIMGc&#10;Qqskqna3fbj3KJQdnRND6QAcWTLOOWedrk9n/l/+198moDLPEYUpnZTR21dnZ6cX4Napz4gc5/jx&#10;x8/fvHndaseddtzrd6XigM7Hs2acGWsIyDlLBD65V7UeGACQI2fXeNxY/LWUqAkvQODWQLvX+9Y3&#10;v/Onf/YXNzfzz37+xY/+9K96/Z7XryLjrVYrjmMmxGw240yUpY7jjnFOG2PIqTDs9LpBFBW6MM5w&#10;xYuyePXmpVS83e38+Cc/yYpsd293trxpd4MPnz89fng8HPazLFFKnL59e309CcMAkY2Go9UqsdpZ&#10;6+I4Pj4+fv78w5/97GdlkXPOpzc31+Pr+XyWpqnWOsnSvCyQYX/Yb3fb1riy1O1W+/j46OT4wWg0&#10;ytPs+vraGp0kaVkUSZoA4Pn5OeMiCNX5xfl8fnN6+ub07HWrFfd63Z3d0d7+XhBGQvBS6+lk8vbN&#10;2yAIdvf2rq8nqyRptVphEF+Nx19+9cVquYji1v7eTn/QJ3CMM6WEj8tvrAHOVsnqanKtgiAr8sVi&#10;2Wq3HEFZ6N2dPc4Co4kcy9LSEb5+9TrLyiwvv/vrf89oyEszm6+CqPPt73yXcSVkxIQClMSEseSs&#10;I0eA6xgMVltjrMdpwblSan9///HjJ/v7R71BzxparlYM0TmXZhngOp5mmqXWuVJrZMg4d+DCIHTg&#10;yrJ0iDIIer1eacq8TNvdSCqX62WgHDKtFBMSGSMAsM4URV6UheA8SbLRYKfV7b1+dQbEsqyQIhAi&#10;SJNMSN5ud7hgUso0TU5PT7mQAOAIdnZ29g8OtS7TPFsuVmEUxXFMjFlrfRZlxpgX6wRrRSvr97pS&#10;SgTknFtnOOcMmU8aTEScMZ9YmKrk9UTAvI2IcwCgywIcqEAJxtf5kLigdXgWrA9yhtwrIjjnyNAa&#10;B4BBEMVRO261jXVEeDG+Xi4SRyCD0Dk4PT1jnC+WydXVOIri4XB3PB5zIa+vr3dGO3ErssYOBv2v&#10;XnztHH308Uenb08vLyZe7/38+cfLxdJo22n3lFLD4Wh2M5/N5pxzf4DFcWyMWS1Tb9ptXYnMSIk7&#10;u91uNzo62C3yLMkSXRaImOVZu9Xa3dkFZJPr6cuvv3bkvvPtb/cG/fl8XpZFKJUjZ41N80wqdfzg&#10;JE2S2Wx2cnLS6/am19PRaHRxfvHwwYOL8wulVLJaccGjKAbOur1+q9NGwWUYXs9m19Pryc38ej57&#10;fXahCR49+WD34ODHf/O3Nzdzoy3nEoCdn10mqyyOY1g7/SopJSIzRgOAUsoaC0DaaERKs+TXfu3b&#10;jLPlcsE4L/Ky3ekaS51275/8k3/qpbHUMIa8TzsB77k2KKF7+Y1t6gq2CI5tIvWXbPFdDTXe3k/i&#10;vPue7u3zNqn0rs6/i+n65ce4fW3UWZOkNQniPQObhe/jN+7ooJAxAPCCZM/9el/6JgmLjWsDAk1a&#10;f2P2Pa04HA45F0TAGf/3P/yTL7/8yqd7hLvap82RbgHpXXBrErv3Ft6uHO7OBRH5cLsAtI35/9+u&#10;Guz3MmBEbqNwTfzd01v0BuHWf0V3rvpz1/CXu2ekVbVNNuyW56nmtskFYU3eeeJHivDWspH5SDR3&#10;xGQNjsIbwd1m41xHVdv4fUe9jFhloq3fwq1VXcWNrDGZ1exHo5OIt9QaYuW6WcOTvcM1sdmf+nkT&#10;qTbG2Oz2uxinZuHm87t/76iMiAgaBp/Q6EyFmbdTTg3FVOXjekcdXWNCVfkdl8jmMCuezZs9YrNy&#10;akD7Ha/uIJvvQzXwdbexkg5UggNe8Qx3cj7XWl9fxn+7sfPUfdhotxrp/YdC/WT7FdxdnljJNfz9&#10;xhi9QLAC1y0QvNNfnRD79h6cc67ayDzHD0RkrSEiztAnRkZAIQQ58+bVl0+fPNjb32EcnbNCSMHl&#10;1fW1tRTG0fnFxeX19as3b3JtW50BQwwEz9LEOUdCkBCEwB3QKj/76WfF+bRr+E7cPtzfE0peXJ1P&#10;Z6vjhx+8fXu1GC/ibj8VOHYZHHRyVubzSUS2pYLjp092P3z+m7/zj/7Bd383maSz8TQ1xZubi5lJ&#10;jITClmmyQmfIGQJvEOcXFZcoBeOAPqE051z6WUaOPvBwvRg8mqwlN++gKLbnGtcR7LZmFprmzbeG&#10;/c0a7kx3I2Pwdrt+KW9vUE3t/UY/OeeciXojgvsYZv8LkMhZRA4gEYChQZ6roAwjZNwQaE9uMOCI&#10;HEEyDJTo6YJJET96+KzXHQkeFoUhV+VSts6RsdYao43R1lr++3/wEREVeZlnBRCTMkwW6RdffOUs&#10;cC4YY8YYxuF73/uNV69fWtKtVtzutqJWCEicowPrjerXpu0A5KjK4s6JnBACgIwxxmgiYFUM6CpK&#10;5jpGpY8ySoTOImMcGTs/u/zh//PHeVEi8NVyPtrZC4Lg008/dc49fPTwcnyZ5Xmv010tV9PpDZeq&#10;1KXWuigKrcswDmUUaGu00Vmepdnq9embwWhYmOLi6jLXWZYn/WHvo48+HO4OOMd2OxqPL7u97mw+&#10;N9b2e33OxXA0tJa0ccjZznD0m7/5my9efvXpp58madbt9Wbzm8ViwQSTSgZhsFwttTFc8MGgPxiO&#10;RsPdw6PDbrcXxhFH8er165dfvyyNvji/HAz6R8fH4+txHMZxq/Xm7dturxu3Y8bRkZOSM8HenL65&#10;uZnkedrudI5PHjw8eTga7SRpdn5xcXh0QI7G12MAyos8SVbG2jiOFsvlcNg/ODxotWMumI/pyKUg&#10;BCGFMWY2nwvFgzBI0xQ450xo7cDh+dn49M15mpZSBq2oawk67Z6U4cnJo7dnl4v56vDw5De++/2T&#10;k8cWGGPKEdOOoGLJhBCM0JQGATmXiIxzAYDIODLOuGi1O7t7BweHh48ePn785MlwNBwOB1EcSSVV&#10;oLjgjDOpJONMKoEM0yJFAIcuCINuv9vrDXb3d9vdKIxFbxBzacty5iAHpqUEZERgAMk6U5aFIxtK&#10;lWVFt9vr9Ybz+cpal2WlMa7d7mRZZqxpt9tAFEexNnoymQBDFShdlv1Bb7SzUxQlIJvPFoAYBEGp&#10;DWNMG+uISm2ds84af5iWZUmOjLE+r5ouNCKgq4QCnrgi9BoY55w1hsh5+RoCKSmcMdYYAuIAyJBz&#10;BgysdUDkw/c566wxPmgf+vUCvA45yZmMwihqta1zN7NFWWgiYFwgYJYXWV68/PrVfLGI47jT7S0W&#10;i8GwXxRlmmRnZ2dx1BqNdkqtoyg6PDy6urw6PTtTgYqi9uHhcVnam/lsuVx98eWXT558gIxneZ7n&#10;JREIJRhneVGskgQZOrKlKbTNW53g5OEeUXF4uMcYzOczbbSSstRaSBVHraLQZak//+KLyfTm8ePH&#10;o9Ho9PR0tVpGYRiEylid5unO7s7e3m5ptSN3cHjEOR9fXSulxlfjXr9flgVj4uz8DIC3Oj0VRkoF&#10;qyS5nkyWWWKBJov5z198dTm5NoAawQIu0zQv9PX1lHGuglAXejy+1qWx1iFyxriSod+0tTaIIISw&#10;xjCOjoy1pSX99OmTXr9XFLl1TpeGcZVl5Ucffes3vvv9NC2QSSAfiL+mO+uLNejsdypCf5lrmwrc&#10;fvvL1/P+5437TW1b8+32TfXzV2tu46ItxdG7Rt385D3P72ERG6TY+pz2ERibvFGTAab1Gm7UAETE&#10;hbDW+tREUkoAKMuyknOtVSjbFEmTjGjeNClaz54HQRAEIRdyPlv9T//z//Lq1WsfK9U1elh/Vd+7&#10;d0+ZL9gYxT3z+wuvzYm4Ndt717/tiXOV7uK22PbP+h+u4/RSg/t1jTJ3uGUiojqQd8WkAHi12G21&#10;zeHXIHzvv/XYK4qlnjJWc78IrC7C2G0QcCFU42sGQAyQoQ9MfIenWguPABvU5C3ruMH93jKfDG5/&#10;Am8AvGGIC0REDHnNPtVjwcoEmqpwR15Zd9vjLQa4ia73Y8Xdh83yzYlqLg1orPTt+ptXHbEWgGoN&#10;TaUtXQeX9vvuLa9LpiKmydp1ZGmttR+rjzVdIR4g3GpWm2991NxanlDvIZxLd/eqAVAPuZYpIKK3&#10;LPDoUaNsY7urv8UKP3105dsU082NpWaAoRLNUKVn8q+aCnYAQOQ1yV1DtAHb+2VerOFwscHf1j1p&#10;zloTq7GykWliu4eSDxFkrV3HCvJKY2fXZvtVEDJPTPE1+jLOOZATQiAyRHt9ffnw0cnjJ4+84gcR&#10;ANnbt6dpmu0fHgklzy7OT8/OhqNdxiQC7o8GZVkgchEoxhRDJpGJ1Fz87RfXn73ooniwuz8cDpIs&#10;md7Mu93hd37jN8eXs6uLaxsGYzDXLHejYGeve9xpjVqtLM9+8tln//Lf/bDX3V+ezq+/vgqjiEVq&#10;5tKCaaNARhLIFHmGCATOIBBDIkBADoz7lc1llTac+REC+uy75BHcwx6IgOz2Jlk/8SCv76t/2Hy+&#10;3mTQywerVtYFNqUk1VIkhmverhY/NQ7K2zXLGm4+GwzwLZ4A93x+E6OaFd7FpfX+RgaBiAsCKIQ0&#10;rQ4XygEa3yUGHEEiKHCBLgTDYGd4cHT4UMmYsxBBEJEtted+iZy1RutCl4UxWhhbMsOMsclqNejK&#10;QJnh7lApVXiJC2d+ASul+v3+xeXb2Ww2nU77g3ZAUkhJYDkBgWXIGQMgZ2xJhpQClF6lx4WQjDFy&#10;6Hx+VMaBHDlAvmaHEblzhgjJuXY7TlaZJGCSD3r9PM0AxAcffDAYjBartN1uD4fD5XL50598Mhj2&#10;4iB8/eI1Y+yLly+CIIgCWRrbGfQN4CpJU13MlvPFYhZGSig5GPVXaeJQdwdxkqxGez0V8zRbEhip&#10;9gkMomt34lYrUjxkrDDaxXHcaXUB2He+851PPvnkL/7yz9rtdlmWp6enZVnKQAHZ6XTqg07v7OwM&#10;RoMgiokwz/PFYvGzv/vZcpE8PH54enqapmm/35+Or5Mke3D8sNvtT6bz3mAI1vzNjz/5xjc/HI56&#10;KgiVEu1OuLs3MmWR5vl4cj2Z3MRh6+Dg4Ac/+MHp6Wme5yePj86vzo2zQohuqzuZTD774ou8KLJy&#10;NVlMWp1YKgzjAIGs0z7Yd6ffy42eLxadbjfutItCt1sdZ1myyhCFczC+uu73hwCrNDHJah5K9bOf&#10;vwiD7sMHz46OjqIoWqVFUdowCJgQaA0hOL8ILUku/G4rZeAzsPvNXQhRlsYYHQTMOej0e13sHh7t&#10;a12Co1WaGGN8DNXZbGatttaWOlfLIIqiIJBBEKgojONYKdmKuIMkzafz1Tg3idYLBM0YojVIFAjJ&#10;yLEQQpQhC4wxmUnSfNnuxvNZ4pzRWsdxOBqNLscXRVEgknfhJiIBGATBapnoorRaA7g4DByZ6XTC&#10;uZjOZt3+4CiM8zwfjyfGlJxjmqZKCQBYOAcAcRj647DINRmSkgdBpLUmC2VZdnvt5s6CiFwIRNRa&#10;SykZI1OUZGwURciYLkouFPnwj05ba43h3oXeWusAlFJhpBgT1mgixyWP4+7+Pk8LE8ftyWTiwBLD&#10;IAiHw+FqmaRpWpYlOkqSRAjxrW99482rt2VpBoPBarX84NmTNMlvbiZCcqVEnud5nidJ0u/3kyRZ&#10;rRYXFxd5nn/vu98PgvBP/vhP8zyP4kBrY4zmAp01gnMhmDa0uzc6eXB8evbVqzev9/dGeV4maT4a&#10;Dk/6w3bcWqW5lGq0uweMn19e/fzzL3f397V1cdxmggO4NM+llMcPTpIkya1O80xrPZlMhBBKqb2D&#10;fSnl0cnJarG4mc16j4ej3Z0sy84uL87OzyeTiXZ2uVyoMLi8HpfWdQbDs6vLmz/5453RngRRlmWr&#10;paSUOtfOAeei6edmtFOBz6IJZVkGQZDNU8aYEKLTHy0Ws/2j/dFodHU9ESqczefk5LPnHwIAEXIm&#10;zJZ1Z7WVv1s3VZXBu4Gdt4vVhbdL1j/rM+Ndn7+rno3zaevJO7+FBj6/pz9NUmmDbGpA6f5WmgU2&#10;4HPvh+8a73b55nFbkZ+boW6hMXEV9dF8BUTkKTZfrKwuIUQQBPXzbaJwg7hHRK9A9j8rwTknIiml&#10;Uso6ury8fPHiBVWJBjeA8MvM+/bkboy02cntGWzW8wvb+lWvBiF1fw+bvmS01tne+dY/XxfDZhzv&#10;WvFr4S4yNLHR04i/EKmaINp4WBF2t5xAzaXUcWLWkb3BIWKdAbhZSa1D2+hHXefGNNUPiZgjU/X/&#10;zlq7VeSyWy/ijcF6oG4BeXN0sEUc3/VVvlNsY7HXjW40cd9cbP591xKuKt8YSFVVJf8AdLWhez3S&#10;jco36keOQKxpgL3RE7+E6z5oUwIA0K0zcP3XQ7UWinmsaN5sjI4qT+aqRQvVnlBPn6vSrdXMRhNV&#10;EH04NKyRcGtCN3fgezGfGuRKvWXVfah1zs16sJGyGCsu16t564es4SfsqzXG+HQbPkiKMcbzTawy&#10;8G6WZIwZ4xC2y0h5AAAgAElEQVQNgtcDEwFrt3vT6VyXNggkFzwxZRhG3f7w669fFVq3O7241Rk6&#10;6PaHF5dXw26X8IgxJqRkjFlw1pqQKdVujXq9UMpu1BoMBpZwMp0xYs+ePvsX/+u/uJou2q2+2Old&#10;3pyyvU7YiZY304TxwugSqXTgHPyr/+1fPRbHwsrc6QXlV3YB/YA4M7Z0ziEj8IoRxpwjB4LIkbcZ&#10;hltFaPPGO6ze3eIMNU5buuvXvSHpaMzjO7H93oOV7h70W4tle5fYdGWq+7bRmfXCcTWq12jANppr&#10;mE44wTkAM8Y4B0IJa6QpJVnBwBFqgJzAAgkiQcTB8TQtTo6PHz96FgZtBFUW2ouoENE6bYzWujC2&#10;1FqTNQDA/6s//HZZFqEKy0LPpotOp6dk9Lef/EwXlnHuTwety+fPnwVh+PrVK6G4NuXjJw+RgbGl&#10;CmWpC6WUd9knQsaET2Xnh+MjrHrbMK1L59YZ+ZiPZU8AiM6StXYtAHUYyKAsylbcGfT7r1+/2dvZ&#10;u7y8RIAgCA729x49fHAznb5984YhvHr1yjnK8kwbg4x1et3dg71Op/3q9avL8WV/MHDOXV1faqOP&#10;T44fPnpwMb4oyrTVDpXiTOH+we50Otnf303TdDab7+3ur1bJdHojuSKiJEnDMIzCuN1u7ezt/Js/&#10;+jer5VIIURQFEa1WyyAIAEEFweHh4d/7/vd39nZardZ8Pv/q5dc//clPozhmTAAiARZlKYVQSmVZ&#10;sVwlSqnhcHgzm19eXn7729/Msmy2mLdbsbE2SVaT6fX4eiKkAgRryRpyxr56/ZocKaUKU3S7nfli&#10;vre/2261CWg+nwWR7A97hSnyMjNOq1CErYgxAsasc0EU+n1TG1sU5XBn9/LiSmsTqMgROsJOu/f2&#10;7Rk5PDl+2G73To4ff/jhx48ff/DRx9948uRpHLe1scY6JhQhWK+hIJ83lQORLo2USkqltQYAnxxI&#10;KCmkUIHighGQkNw6kyZJmqXGWSASgQqCKIwiFQadXrc36LU67Xanvbu3N9wZ9Pr9Xr/f63WlQuQa&#10;uNZuNVtepukEWC6UVYoISiDj80wgZzIQYRQIzvv9vlQBOZIyvL6eShUmaQrI2p1WqIIiLwCp2+0a&#10;rW9mMyISjGtjO53O0fExARDB6dn5crnQ2szmi6LMozjqDfpCyvli4ZzljDtHQkijyzRN0ctTCYhA&#10;FzrPc68PF8gZoCOyzvjTaM3HWmuNWZ8KQD6zH5EzZamNtuSAHEceqEAJBeTIEePMWsfQi4wYoI9o&#10;wowzjHMhZKjC/mBUFDrN8vOzs+Vq1el0GedRq2Wt63a7RVnO5tNQhYjs+PgIEM7Ozh89frRcLf/6&#10;r/76008/LfKSMe4s7e8fHJ88OD0745zfzG6+/PIlF+Lhw8etdmu2WFhnOWNFUQSBcuSsM0KKLM++&#10;/WvPv/2dj5NkNr+5ieIwSdL9vf2Dg8PlcjW5mXEu4rhdlrYo9dn5RZZmxw9OPv/iyziOu/2utuZ6&#10;Orbgjh4cX46vrmfTJ08eHx8f38xvyrIcjgbG2uFwAAiTyXR+M3/+7Pnuzm4rjnf39g4PD3u9Xrvb&#10;yYri7PzCAiJjUavFuFguk8V8mSVZp9u1xhZFqYRaLdM0SQEYI+5T0QsuANDbnSIya4wQ3Dq7XM4f&#10;PnqglBjt7jCGk+mNkKEQodb2B//4D8IwRpS61FX+zObpxetTAe7SKNvXBvm4XZju8lHNs2Tj83tJ&#10;me2Gtimbjb8VG/bO2rb7A3WQpwZxv/F3i1a7h5HY6FuzWPNm++37B16XpLvaGI5sw/K5vuoznq3Z&#10;mzXjC0RuzVOg0brU69iVRVFYa33c5poi3ADyvR32ngVYhY0lImN0HMfdbhcAkfFP/vbv/ujf/fv5&#10;fMml9KotqKT7UIv2q5vtOcPbuNB0Z4zobjOjNpQGtRX1u9DpzhCQ3oUq1WBp698mhJvk1PZFdKt5&#10;uyXCwdW5WL29TZW72TdNVMVNhUas1CZMGlqR+8fYZH6aM+jTeHjd23qMhLdJn7FS4zDmwyn57yr7&#10;1bXbG4A3ZV/DhDGsss4iq3LJIkIzN6/Pxc2YVwaulXhEnh3yyuc7lsz1iPGW5WaIaJ3mnHEmPFQQ&#10;0atEmrqd9dnEiHGsXdWam8xdnurubIL1Sa3XSFXfI1GVCpfWuZd9JNuGRYBHRVxjY/2zwva1zgor&#10;sK7NqRqz6XW2QOTVVmwtlyCovKw9qGGdNamGM3i9rldVrvuA5MhSZW5grQEkIM+/kc/FWkMFAAgI&#10;GTLOfLLlWtWMCHXmXiLi3OtvvYd27aJcj8LjtPEUcq2u9x0wRjtnGUMp/Zl168TBKo9KRPRLhnPm&#10;rYU9y1pN3K3O0M8hIjAGjHln9fVfxlAI3sBDoEb27CYm1HtabbZQW2hjZRpdHShQP6yZc0T0kRS8&#10;PNGHxa2NLLzFt9fJByqoXV4ZYwQOGXKGZMtOr/1rv/4tGXBCFyi5TDPOxXw+XywXjLH5YjEaDVvt&#10;zmQyPTw8aMURIgkuyDnkgjkSjoGBxZdfn3725SBuHe0fTm9u5vNFp9PNUvPyqzcq7sid/leL65su&#10;mjYGCh6PRoet9t5w2Nrb/fpinOdMaMXn7vnjD1SvlWA5NavE5RptkizzZOmx0YEPAg6AnCOTTDBk&#10;XEhA9DlbfPb49S7sc7sj1Fi9li/cWrg0DB84qw6F29XaPPeqf2uxEVZ5pKvNvxYnrdMUVRvg7cL3&#10;9bpb4wuoOXGPMM3Wm9vF+hhlDIGTu5PCwL9ar9mq9dpsARE55+hIycDb2ijFHRmiQioXhBCEHMgZ&#10;Y5ApQKU1WCuGvd1nH3zU6QwJWJFrxpjRWuvSOAMMnCuMLZwzXkoGCIIxnucrxcIoioo0ybI0EJ1O&#10;tzWbzKUMOCIA45wnSXJ0dNTpdJIkWc7nl5eXxw8OFeN5nsdxWJYFVomMnTNAjpgFW7tPOC/jUVr5&#10;3F/e93oNIweIyJlw4IiQrDXOMcaKPO12u7vDIVnd67S//vr10fHJ3s6xtRoAer2OtXaxWPT7fZRC&#10;ax112k+ffZDn+atXX798/dqYMoijBw+Pzq/bF2eX/+l//pSQW+dGu6N2OzbkjDFKiZ3dkdZ6Oh0v&#10;Fqs0TbvdbhRF6NaLM8/z+c3it3/7t1+8eGGMCcPw5uZmNBoFQSAlHwwGh4f73W5XKfX69esvv/pi&#10;sVjE7Y5zrtvtTiaT0XDY6RyOL6/iOI6D0DlXZOVsNlusVo93Hp+cnHz66aef/fyLbq89X61evjp9&#10;+OhIRu2WaOd5MpnOdZnnSRpIdbR3WBT67/7uZ84ZYnQzmx4dHewd7E9nN0VRDHf7cbtlyN3Mb4BZ&#10;GcogFMjBWsuFEFwZYwAxDENLzhiX57mU0hpijK1Wi35vp9ce/P7v/34cto6PHiGoOG6HKsjzfDab&#10;jceTIAiiKOKc+wOgJrMcAgMiojAMjTF5nvtcMl6nwRgTggmhhGBFUawXMDrOOZErjaXKzsozggAM&#10;JVc8QM4QnHMWACyUAKWjrMyTNL/Jy5ljGWcloRaSHAOHhEQMHAPLiHMiJQUjppjMViki9IYdM14J&#10;yYoi9Vplay1jWJalUoHkotClMYZzXhSFLkoVKO3s3s4oyzIuxMmDY2S8MNo5F7ejhw9PLs7O8jSR&#10;MgBwZVl6I/CyLCUXa8GXcwaN1kYzTQx0olUgalksq9LBUxW2sVYXEBEYV5qCgnWypDBk3roSCRyQ&#10;c85oy9By9IZPhCCzLOOSRVEchtHJ4TERJauVc24xWwKjfqdLDDvt9oPjwzJPszzp9fphGC6Xyyxf&#10;jq8uTs8uXrz8Ms9TqaTg0hi7WMyk5FLy8eVVqxUHofj5zz9ttTofPnuOyH/8479aLheDwSBNU0QI&#10;w6Asc6lgsZjPFzcnJydvXn2dJJkKo7jdOb+8uri4KAuDKMKwfbB/FEatTrf/1au35+PrwWhUlFl/&#10;OAgidXp1tprdCKVkoFjBS6O1NSj4zsHO6cX5Z5/+rN/vDwaDJF2Fgex1Wp1WlGSFEHI2m3W7XRkG&#10;s8V8Mp1ilmd5nqapECqKwjTNjk+eRGHr8vxqPl90W90wDMuybLe7bi2YJuccIwJiQISIggsC51V5&#10;RGSMOz8/39nbHQ1301yvinRvdz+KWka7srAAjLbyADdpxA16sUkybnxSHxhNmnLjZuNowXeoc3+Z&#10;a4OE3ejVvRU2T9Z7X72/oWZhuqtN+mX6/6uOcRvy97C4VUac7WL136bJcfUQAMA5J4Tg1vhA4r1e&#10;z7vx1+rc7Q68q59NUHj6oN4iijwfj8fewdjbV74H1O+Hw2Z/3lHN+7GuWRXcEuv3F7u3HtiCzHtH&#10;5JoE0/ovkleP3DuuKhmSf+J+Saypqfntn/cukLsPmysC647BHRPr+1ush3C7uGqT6grTmgOsX1WL&#10;iNfpoDbgzDmvTU/9LgekiSiKg42BNJrb2KbumbhfuNuwd/j+vedqVvsL69/gw5vzskF8V5V7/f/t&#10;cz9ed7cRrEQGTadf2AK7qxL5UCVKY0ytmfFbfGREtJaK34HYbVi1alI2syg18dnPGlYq02Zqcedc&#10;ZVp/iz+cc8aAcyxLp7XWWkvJPOvrNRNbuxwCOHYbhfgWr2hLAVirZK29szT8RVW051p3tzEpG/Cs&#10;v63L1yBlDXdi3y5DUS0wDkDreHXEnAVyjsuoyG2WFYOhzMvSOZOm2exm0el0kLNut3vo9oMgAI79&#10;fn/v4CAtVvlq2Qpb7XabAbNgvRIuLYugHcswHN9MC226/UFZmpevX0oZUKheTC6+Kqfh4XHclaBN&#10;Mp3OHVK3u//o8X/z67/18PAbP/q3f/ln//JPTt+c3QTFtV0acA6d1sY6jRw4R+/DTJUAh6FYs/eI&#10;eF8orCYm1EhClY9L8+27zu5mhdXDe4TpG1cTYzf+1lhed4CIfBR62iJg7t2U7r3u7X9VD66zQK/1&#10;24xI6EKsFmW7K4W0jEvOQoaKHOeMB2H32bPnvd6Ac865ImfAIXHixMqyLLLE6RKAHBmtC0RUSole&#10;u3dzfWOMi8I4ilxZ5nHQ7ffbb9By4Y1jjNPl+enpRx8+GwwGpxdvdvcGl5eXH3z4pCwTrUtjylan&#10;Za31Yi2y5IjQejwmAMYdSimDUFoXpWnqj0xEsfZbAUKEOg2JcwSWAMha3W51Tx4cvXl91um0xuPL&#10;0e5OlqfFvIgC9c1vfJymaRSFKPj0ZtaK4+cffVQY/ad/8ec3N9NOpyVDeXk9Hu6OBsOd1WqhgnC2&#10;mCulorhtUZOhsnRpmiql8jTNVkmkomSxYkzlSc5RcGTEIU2SOAjJ6tdfv4gCGcfxYsEZg+Gw3x8N&#10;lVKdTivL88vrq5988tPZbObTHu/t7YVSpWna6/Wkcjv7o8V8dTOZDgaDB+GJDNTr16+jVmvv4PB6&#10;ejOdjofDYRi0Xr9+K4R4/MGDQhezRWZ1qYQqi/TszWmxMs+ffWgLurg8m89vxuPxP/tn3//4m9/4&#10;2Wc/v7y8mK+WL15+IZQSioetQJvCFSaSkRBCO6tUWGobKMUYI2SLxWJyPZ1Mbgb9UVkanRfxftjr&#10;dR4+eIqEYRgbjcaYlRfISSFJcSmEks45IAKwhODlqt6Zm3PuwDqwyJFLRkSSq1artXY5t0abUpty&#10;La3kiMDIrWW/AIDgGGOEQMY5AM4ZcIYE6yjjthCiJMyyYrpcjS2tZGA5WmAO0SJYhgSOkAjAOiCw&#10;AIxbU5TExrNpJIdhW6oFhLHIkjzLZLfdFYIBgNWm0+kgMmtdWWrG2HK5XK0Ww3BkbDkc9rv9nrFU&#10;WmMdWCDnKM2yp08fR3FwcXq6WCy1JRmqPM9v5jf9fl8KxZFZ0N4V0JsJSKuDQBqnrXNRFAVBwBkD&#10;5NY5py1jxB0QMM6QcQ6IjgMiIEGWrrIkjaIoimIhA84t59KR00QETpIlIRhyYMBRgCPOOeNwsLcf&#10;hsGoP5itZp9/+dkqTVeLZWl0KwxkGMRhxAQvs7zbakuGWZYkyZIz1+nEg8Hg4vwaAJN5vljOjCmF&#10;YMCoP+zIN6LIzV/91V9Z4z788CMA9/PPfpbrvN/vrlarLMu0KXZ2Rh9//PFsNhv024LL5SrXulgu&#10;l2dnZ4JxRG4sjm9mRyePBqPR0cnx519e//zzz44O9t+enmpbPHx08vjZ0+Dykkshw6DH+7kuueLA&#10;SNuSS6ZJL5LFaG9UlGUoVZHlRZZLJvI0m89mvV5PMg6OojAs8rxwVJYlSFAyjITa29vLs3J/f7/V&#10;aqPjSgkhxGq1CmWEyK0lra0lsFYTETLuHDGGQRCMRqN2qxMEwXw+f/j4Ua87+PzLl0mSffhsLwwj&#10;cozIcS7IVUfyLdn9Tgb4XuKgefC868zYol02H/5KB0zzXNw+EX1mu43K39Pze3uLd7ncJgTu7Tb+&#10;/2Dm39UH2AIR+fi/jmBtbkpN/mrj5K79CzeGUBPKG5yDZ303TL9+McEB63ha/vLVKqWMs1KIm5vr&#10;Tz75ZDabbXTyV4ADVAySJ53u/3odCIqaFsR4t7ktErbuMLwPH7YM4agZ3wbqb981735BEXnJK1X6&#10;jIq9BH8qVXk7KoUpETGCWsABa1IE7olWXX0FAED2dizrlthtb302EWAVZ1vzDJ5+bcZfbWYJ9mWg&#10;Jhqrz30epk2dSU0LexalJjSbEK6Ziqr7cPcVA6CaEfX2t845otKRCYxwyFDw5mwyxlxlmriGKgCr&#10;U69WE9Fcntu7ynoVwOZs3n6ynrs7nPXaoKKG8i1abI/L33l8g7VVOdVOjV416fMA2eqjuhaP4bfm&#10;ps1qa/YA1qotWhurk3/C6jxYBJYIGDKfiBUArft/SXvPJkmy5EDM/YmQqSsrq6qrq/XM9Mzuzkrs&#10;QtyBd0cDYfxA8geABHFfyD92xk9nNBpIszPC7g6GxS6WC6zA7sz0TE/3iFYlU4tQTzg/vMjIqKyq&#10;xuIurCwrM+LFk/78uXbFGMONxARpE5AcCWhLjOCAFzc2JaVWcw0/Tr1MsEYFjJdO2uusSKDX5mOc&#10;c0TunrqkKs67h3FkFq21xijGmLXafQGAyyHEyHGgda4Va5C6tcpbPNqWDbbdpJ7CeiVV5XXgqc4d&#10;XPPAtOb2YY1SrLWO+REcGGNuzGLt8U6kAQDBRJE3ni5Ozoa7B43ZdAGofT+MgzCQ/ipLETGOY8bY&#10;aDpBBMahsEY5p+NCBYG0hoA0FMVoNuKh7A52zTwrtAJi8yxbqUI24hnaCUuhH5kGpio5QG8QdxqE&#10;82X6i7/6jzzsHnU/0hMruVQBaUoUGsZReNxaMpZpDVmWCV5GSXaKWnTMEhPAr3C/ZACgnl3CxWpz&#10;4EKlXK9UAyMArEXwzgccscSTa9/d+lFoABBRbC33pf14ad3Lxh0wl4tVxWBYx9GobfZyl21t/2or&#10;OUAF2EYjWzCz7jACMAtkyAXRBqMtIbcYrJaqyKQfWmDKkkUSRNwappUZT+cvX11Mp3POvKLQKlNZ&#10;lhVFkaYrQMsRw0i2Wq1OpxXHsSykaDbavhcqZcIAwjBUBVnSjWbMGBAZsoBIQojFYtHr9b73ve+9&#10;+X9enp6eZippd5tHdw5297urbJVlmZSeS1cFYMo43ww4AVlWFISIQrAgCLQu0lQVRQEAzvihmoJy&#10;KhlZYakwUso0W+3t7V6cj1ar1aNHDzqt5nB4niSJ74ff/e53d3Z2Vkmi0VyMR6RJeN6Xz75gnmx3&#10;OwDAGKRZcTEaPXr0cKffffr0mbW6023KwNeptgbCMF4u0un0bDlbGkPvPHocBA0p/NCPkiRFLGU2&#10;jx8/dq6qUso0Tdvtdr/ff/ToUWH0+fnpxcWZEFxKubOzI4R4+fLlF1+8zLL01v7+0dFRHMfL5XzQ&#10;31utlshISokePnx4/8WLF6enp/1+v9ffOT8/G40m3/3Bd09O3nz8yVMmZK/X0oZ5XlMK1un58+ny&#10;xcs3cdTqd7qD3QMhBJGajSe/+fU/Hp8eN1rN/f1BEMmf/f3P58tZ3Ixu37/T6bSm0ymRCYKoUOT0&#10;EsYYKWWr2Z4ulgg8SbLxeA4aGWNBECTp0mparVLfawLx9YWco7W6KIoynH3t7EdEAMtQuqy2ToQR&#10;BEEcx8igKIo8SbMsM8ZYq52lFrogDUjIHb5HADBggayyypLWZEATgbFWg9WAyqqEMCnUQtsVF4oL&#10;y5kBtJZ0aXbMgUoBmQHEzKSgkVlTmISzUCAjbqWHRUaFyrJcIjhTZBLCIwO4TpKmi0LlOViy2gSe&#10;12i1vCgqimI8n11cjEaj4WK1RGYt6MHhngzk69evPSEarUaR5XmehmEouWAMDZBVulDKElmwfuhp&#10;rZQyeZ77fthsNqNISCld2MMybIYl3/eFEB73hBCF0UqpLFs5OW4YRp4fBgED4NYoa7WbcCklcs4F&#10;Km0lRwBsNptCiDiK2stmURTj6ShTmSHdaja11b1O2xBpbQhMGPlIhnHb6bQevfMAgUdhQwjvo98+&#10;KYrMkrZUpNmi3bmVJFm325nPkl/96lcA7P79u4D061//cphmcRy7jfb48buPHz8+u/j6/OKUSUGW&#10;jKHpdJblqtUIhPCCKBrsH8SNxoN332nv9EDybrfT29t9ffYm1cXp8KLRiPYO9tMiz4tip7/T7e8s&#10;k9VwOLx3795isbDW7h8Mlqu5JT2dTX7961/O5/Nvffs7aWq11pPJJMvzMAxv3779+PHjLM8/+fRZ&#10;mqZ7eweFMpPJ6Ozs4v7dB+8fvT8ZTr7+6qVSyuVTdRlTiAg1M8YQGWMkoBUCoziIGq0gCAi51tpo&#10;YgK1tp4X9PsDwaQmF8xQ6ssaqvqXqz9vIh/rR8XV+9edTL/rW1sv/o5MZnUIVb3d6vnW09odqspf&#10;29BNvf0dO3bti7/jo/oCXbtYWzftdSIMIiJgsFbIGLIA4I5Yh0grLU2dpnnL0MrZW5OPtPbaMsYI&#10;TkmSjEajPM8RhbWWMf72Kbr6jOBS/7eavm74l4Qj27VdVotdeffGHtW5oJtA62olWNNDbr21llzc&#10;uI5ELgr0f5U8pSJO4Arkb0gX2ERbXd9nW2/Vr0sDWcd5vmlT1K9qW1WgQkQAzOGxa1ez4jGq2pyS&#10;DVmJtWryC6IbFvf6nl+3+rT2Yr32ukzd/pesSzXwqsKqG3X8UzXhTHJvwMA3RqndosXXtW3fgXUC&#10;cCLjUlEgIFKViReJWBXoykleLvE5AIiXQlit36oBGLu04+rOt5XfRLVe1lpjteuVi0RgTRmqoMaF&#10;bsXEwsqp/hpEdx0kXO7/ZqIqMK6vSPWoDrr15irzN7ic+Gr9vbDWWgEuYRK4oO2bfMLEOBKI+Sw5&#10;Ox0B3SuKwti80+nFccyZHI/HQej7AWeMZVnSihsesoKxZrOJGhaLBRLzpQRDZItmv3Pus+lqll3M&#10;QQGT3qrQFERGyDej44lXUCMiQYNuZ1eJ8cnZEtibyeTZdEIwWjQyNTFtv5OQGefzVCrmMyFwuVqm&#10;6UoiyMAnrQmBA1oXxxSBiCyCrM0A1dx6K4EUXfanrSxuqrm9Cr2XFrF8a+OxX731drKhura2D1VO&#10;C+v1ugoSW3fKwgQAsHYh2cDbFmVS23EGwGlGnfSVgIALT/DYqCJLbNTwkGmtFUqOwItCrZbz0fC3&#10;4/FstcybzbbRkOcqTVOVpcYqIktkuKBOq72/vz/Y6zcaDf7nf/HHea611ohCcs9Yy4Anq+zkzQkA&#10;WkOccwTwfe+73/3O4dHtr7/+Yjwd7R3s50XqBxIQpO9ZF5YNwMnUyRprDTLjxHJUWnuig2MX843W&#10;vgFbZwwycGbuQookSZrNWCl1MRlFUdhqN7M89zz57NmzMAx293a90M90Jn2ZZVmapdLzev0dRPbm&#10;+DjNcuHJi+FwsDfY2997+vnnWa6EFN1Wq8jzdJk34/ZykX75/OvFLPFl9OD+Oz/43g/fefSuVWa1&#10;WOpCaaUacfTNb35jPB59/PFHjUZ869bBBx+8f+/e3YuL82fPn718+XK1WkVRpJQCtGEUIANdJEWe&#10;7e/vHR7uK5UvFvMsz4LQj6JI+iLN0nv37h+fnIwmkyAMfCmB4Oz0bP/WwYcffufFy5fj6bS/u8dR&#10;kIFklZKhItOT0WQxW7biRqPRaDUaRZ5PJzPPk4Dw7PNnr1693N3tHx7dYhyRsWanFccRMiY9PwxD&#10;Y5ychud5AYBCeAxRCmm1nc8WUnh7ewfNOC6y3FrNOS+tYjgAGEQQknu+J6Ukl8Rww/yiu2FtmQMJ&#10;EblgcSNmnM3n09VqnqaJNjljwDgwBgTWWKVNQaDJGkBNYI3NtS20zi0UxmRkMmsya3Jrc6KCIM+L&#10;idILZZaAue8ZxNxSzjkxBL72i2KIwIBcSFLSTHBkTHhe6EdKmyzLkiTnjAORNeT5vtbG8/woapyd&#10;nWujfc8nS5yL/f29uNEwRhurlVGT6ZRzNtjfS5LkYnQBCBbsKpnv7Q8evfNAenw8HmujheDaai4E&#10;Z4gcneLblh5BHJBpa5S2SZbOF6usyJjgXAiwm4PBWAsIbD2NDJG7HMGstNQSgjPBGGOCM87KtHBE&#10;lpAY59YYjpzISikAQArBGDYajUaz0Wo1+/2dO0d3pJSHt251Op37Dx7EUbS3PxgMdh88etjrdbIk&#10;m81maZbv9ndPz87TLP3ggw+Wq8XzLz5/9OjhyfHrIte+HyVJ9uLFy26388EH78dxdHryxg+8LEvT&#10;NP/e9z7M8mW701itFp1Oe5UmhVLLVZJkSZamgBjHMTI2Xyy0MX4Y3D663e22Pd9L8+Tho4fLZDmZ&#10;ToXnI8MgCsNGxDkfT8bj8fjRo4dnZ6fPnj/74Y9+OJ2Mz05PZ5P5ydmZBRgcHHR2dlDw0WT84s2r&#10;VZZkqvjmhx8eHN569sWXnu+/+957WZq/fv36/PxsPJqkaXZ4cCi4PDk+scYZ8zuBPVmyLlCJc3HR&#10;VjHOhGRC8CzPCCwizpfLNM13uruPH3/jYO9IFZoMYyi2jCyvJba2joe3nz1blOW1J9zveHTVK7zp&#10;lcuC/C4cHIoAACAASURBVE1k4K3Ob1Vy05m3if1wcydv6s8/a1C/47VFwxGVmpQtOm9r1TYpWgGc&#10;36JTW5VGK4RIYMgqpZz+Kc/zNE0BwPmAVF559XZvWjin/nVEKmfMGMM5C4IAGQohL8bjX//jb87O&#10;LqwlpTTnYr1G1/8Rlu6Lm7/rrjXhW714ac5grQqr11z/iTWvS3aN/d6lmrcB6XdYr1on3QJdin1a&#10;0Yr1nl9Ll9eHX0HulSYZAK5LOpzgNh2rVIhY5ZkEdPprLM8dXiXeWYM83xgxI+LGZ3jDGK/Hglh5&#10;/NaJwkuQuW0iW58oIlzH1ir/3Hl4zZxs0gOhdLJqLioV8UaxtNkvVYddcOsrQIWla245FuffC5bW&#10;meq3OoDXi1o2rWyBEF6RuFWfV/eRcz90Y1zDfL2fbphsCxnjZVuAGhKgNQBspANY6kuhAjwi60xY&#10;iUy1y6Fy3SyD98KaUzAV48A5q6pyEMBKgIHKcZ1cpOgySypVVv2li6WbdgQiq7Uy1rj7Dhd5nudI&#10;OEcMuASlQgoiqMht57Tp3H3rfGnFk1xF/rU7JQaoPISrn1WduPYZttZc55V641JijaVfOxRzKbwK&#10;rzIuGBfulHF+s4KLQuW7g843v/WQM1YUaSOKpPAkR0QmBOcAvi8JbKvV8IXQpmhEsVUmWSVxFEvf&#10;B7DIeT6dn798k48XelU0wwYxcZGsRlk2tvlpsQjv9/1BUxWLgzh+tz243el/+wc/9Fq9T758pXO2&#10;uljePbzb7u9SxKd2NVOrVZ4a0hY0IgBZo5Uz7YCSuGMMuYv4LITnIgjU2WAHLfW/GuBV/GF5tFXv&#10;VYtSIa4S0jebjtWC2NfQ1HovIOLa475EfPU9WOFzp45Gt/XK+AW8xsq5zmz2F1ms5Ef1ZF31UxhK&#10;iZVryHkZABExFAQulIO1wLgQjHNDWkjjh4ILSwgAvFBmtUzTLI/jJiIH5FJ6hdKWrJBcSmnJSl+E&#10;UdDutjudjpDc9/1Wu83/7M/+JWOcCKwlF6Kao5TSe/H1iyzLyRIis0YJIR4+fHj3ztFiNR9Nhj/6&#10;gx99/3vfi5thoXJgwBC4EG5Ajp60Vrs9wBhHYIguYjvjnLnh1UPtY00+xDgooz0hlDXoODY/cNbF&#10;vZ2dXq/7zjvvnp+fPX36mTZ2sL+7Spej8ej84izP8+VqRQTSk4Dge/7Bwa0szw4PD+NGrLUGQCE4&#10;Az6fL4cXk0bcRpTTyZKjF4XNMIjee++DQPrn52daayF5GIUPHtz3/cD3/Uaj8eDBgzAMl8vl6enp&#10;kydPlNFSykYjFkIcn7wmomaz2e129wb9W7cO+v0dS3o2nxYqT7NVq93odTta6dls3mw3z07PLi4u&#10;OGe9bs+TXpamx8en3/7Od/cGB8+ef8EY73T7vhecvD49PT1XuWKEWqnQDxtx7Auep2m6So+OjlrN&#10;5mhycX5xejY8lZL3B4PdQd8SZXkWRGGr1dKGoigSQkjpAYAlXC6TLMsRuO+HANhstPb29hgyLjgg&#10;MYZCSnI5YKxmHF1m2rzInfKhLtsGAlxTANbaMAo6nY61ejabal0UKiMyzqHdWmNsYawyVlmrLOny&#10;p8mVzo1JlUmNze36jyC3lFtbEGV5PjE2RaakR5wrawuCgnFkCMjQwRTbON8TZyA4J8IwiKTwjCZj&#10;IE9ysMCZBII4blpLiKIRt6bT2XK55IITEWes0263Wk0CyIs8y/PffvSbv//7n6dFtjvYObxzdPv2&#10;4e7eziJdcF9EcdjqtDjHyWycpCvP97XKgTMia7Q2LngGMsaZNaa0ISE0xlhDShdpmnpCVhjfqYId&#10;LnBfKtmQNdrl/nRRx6QnhJAu3D9jyJAJKUzpI6QYMOQYhoHveUVREOnlarVcLrQuXr58OR4PP/vs&#10;0+FwOBwNDak8z754/oxxFkVRvz84unP37r27cdxgDA8PD4nMV199sbe3d352XuQ6CKJGs2VKdWu2&#10;u9tvNuKTk5M0TY+ODv7kT/610vlofM45ttut2WxmrZFSNluN/YODx+8+3h3sfvDBN6SUq2SVZuly&#10;Nb8YX7x6/XIym77z3juAoLSOGnGj1eh2u8PR8NWrV+PJGBHff//94XB4enr6h3/4h0VenJ+eLlYr&#10;Y60yerZa3D46unP/nrbm40+fjGfT8XymyV6MRy9fvWp2OkJ6z758Hofxzs5O4AdZkkV+NJnMvvzi&#10;K6MtWyeEcJFloFTFIAAplRNZIVgQh5wzP/SVMoXSQRDHcevRg/c6nV2tLGOC7DZFXT/OK8x+9dFW&#10;sZtquPq9/vmWq04+bhWu/6TLUnmAbWKoXv4tTW/VcLXwFiN6Uw34X6QE/h2viq5wZhd1amPz1PWz&#10;9pPs5pAuSVpbfjfGlIkqiTjnnuc5j7srs1oO8OpNqM2Je9da6/ue53lciDCMnj579ld/9R9Pjs8Q&#10;ucv59vaVv5oH+NrLkSBbk3N1urZ6eO1VZ4BrBNCNKr4NoNxQ4DKo0E0+rjcB9iWQw/pCVCzudT26&#10;JCmo3M8qsU7NfLTGAF9OiYQVWVnvD2ei9nNTJ1FVydrG1fG6Na/dWnKua9bC0Wyc36jJ3IhgcOOa&#10;60lPSimlxzmHSyqX+szQZlzXrf5bYIPs9jJtvbJVyTUqkJuXdevzEnZl21irJCxLM3LYun+tKKaC&#10;vXpEsSpOh/PYrI5mRMZ5JYOohBo11qG0vnfQayupB9VWlWiTi5g2IfpKexDGWD1P9RoqbOUVrJRy&#10;+l5nsOf7PmNQFIVz+nVa5XUHNmPnnNfZrfr3+pJd3tTb01Wbh3rYc7g8QGebvZ1MCy77il8uXz7l&#10;ZVQopxcQ9dfZRqDDEFGbAlA9eudBf6dlrfI9HxEAGefMl4JzEMiExxsyYACI5HNJ1pCFdqsNiGQN&#10;Cqmm0zdfvMgvZoP2TqvRGc8Wr8fjoUqOV7Mxz/l+g/moVwu5SmC44AZ41EiB/4t//ad/+t/9D0Kx&#10;L559NVfZRC1zYbQkxtGAzbJVli4JrPQklWHqgTPBmOBccC654FJItyL1neLWrL7364cUXLcBL69a&#10;JdsqD4xqLWrbqq6u3ywxq1H49Xj1W92DCvOXS78Bhqr+2r66ZKpQr6S+7yqQW+8aREQgJLDILCAB&#10;cMY4WdAmF1IFIfMCRCCl1Hy+XC6WbusUuVqtVkWhASiK4iAIhORRGHZ7Hc+TQvBWuxmEoSqKJEn4&#10;//oX/8bzfM6FNaCVkdJnwKOw8eknn87nCydlAaIwDB8+fHjr1n4Q+Z98+vHJ2Umr1VysFp7vSc9j&#10;nFkyVOu1tdq59DpFLyIYo60lIYRjg/O8uEIrMMbQIlkgQCh0EQSB0trxOPPFfDQahWF478F9LviT&#10;T5/4vt9st8bzsTKKcR4EYZYXBJYzYa1td9q3j27funXw8NGDL7/4QmudJGmW5ov5Illlea52+/vN&#10;qDOfrZIkU4U9GBz0d/ovX7766quvojCYTaeL+by/0wv8QArRaDWUKr766uvj4+OLi4s4jlvNZhSE&#10;Fpz3PzSbzSRZTqeT/k53d9AHJGMUY0hkPU/GcRQ34sVqrlWxWq0KpbgQgOB53mQ0iYJoOBoprW/f&#10;Pnrz5mQ8nuzv3+r3+i9fvirSvBW3jDLWEBgbR1EcBMvFcjFf9Hd24kaYpqtM5ePR8PPPv9Y2a7Vb&#10;g/29KG4YQy4rnpMLMsallELI5XKVJrm1oLWW0tvp7XQ7PSIrpcc5QyRrFGMgpECG1mhjNQEiY8YY&#10;AFyLfctor0DIpUCGni8bjQbnfDafrpZzIV0iAQKwSud5kWldWGuMKawpjMmMybXJjS2sLUplLxVA&#10;BdmUqCDIiHJLqbWppQwhF9xybiwUlgrOiK0pG4asVKEQEVkg4gIByFoAYkDckz4SSxZJlhQuA3gc&#10;N+Iwtpq6ne58sRhPRgyZFJwAwjDo7fSQo1LKD/z9g31D5vT8bLFYaGvyPPOi4Padw2anoZQCpN7O&#10;Trvb0VoNxyNjDREZo5U1tA6RzTgCoCWLjHEhhJSMc2soTTNk3BIAMusi5FNJ0IC17gCt0J8ho7Uy&#10;WpEhcIJhUcqSOOPaWgQQQjCX080aa0yu8m6vF0aBUTrN07zIF8ulH3hSyjCKC6WKIi9U9vXXX3lS&#10;LJbJm9dvZvMFYzwMwl6vOxgMOp0WMmq32pPRbLlIV6tMa+t7/mq1mk8m/V7v6Oh2nqer1bLX633r&#10;ww/29vqr1fLw9v5kOm62mr2d3t7+XiOOhBBx3DTWttptspbA7u3vM46L5SJJlstk8c1vvF8URbPZ&#10;7PZ6BHa1Wp2eneZ5Pry4aDYaf/D7f/DF8+dk7e/94Aeff/50vlhMZwsSvLDmdDxKlfIbIUr56fPP&#10;35yeJEV+Nrx4c3oqPH/34CArFEMMQl8g7zTavV4viqLT07Oz03POBFlwYRYZY1JIxjgAEQNttSHD&#10;JW93W4eHt3Z2ep4vtTZhFPd6/TTJ33/8zXZ7RysS3LeWtuiom+i8rVPkKj3x9vv1p3U64y2Fr33l&#10;ugJ1/d7mrTqxUt5hVIueegNnft2R+ZYuXb3/z73+yUmoCpTbqcwFeinqTDWZlSXr5oSuvb5mTcrv&#10;Wmtce9A5K5g6DVcf6daXa0cthHD2io1G7HmekAKB/e1Pfvrv//3/WRRaCOnk1A6prgnuKxrga27W&#10;W9zW+l7tT3266vN2bZ9vmPArmcHW7KgjheCGVauovnX3CBGtNWXA6jW8X4W9eofXkZNp3WJV5nqe&#10;5yoDvI6x7J5tdL+4Pvqginl7SdnLtklPAACQTLC1//FldtINFhyKJ2ciuE3sXk/pVpHnAWAdSGVT&#10;5hpgq91nJaxyzpkz2Fu3QldhA29ggPGKhrY+m1uoo35dha6bEONV/HP90KqSDMv0FFtcHON1x+9a&#10;tVchf/N83ceKrb00XiFcVEtbEjlYbStHe7huWCILCJVuvIJqa00Z0HeDVKyljalJOaDSkMT1pwoF&#10;bNZRc8tYXFKWoT2LokBEpYo0TR0D7OS51pKzKwEgZ65fZ4Bhk33t0jxvXdeuFF62waYrW9sxBHVW&#10;+Wor1U9XVWU+4zL9bliKdXgFRETGARkBAlkkBLSTycnefu/+vVsMyRPMk54utOAckSxZF+0BgYzV&#10;Ugh00YYFl1IWKgcExnhDiOMvXpw8/arrN8HgyfnoLFkNdTYTxrvVwZbUJou0utPoDPyGL/yff/zp&#10;L588/erF6ehievriRHq+8fkC8rlOC1Jpnmbp0lrDOCCCAcMQqFTZSKfH5kIiY1J4bH0h1vYgWdgE&#10;oIBqfhwyXIMTIQMEVp9AV9bFGHeTXVuUDRNb18xfEg/VNgsBXV21unSMMVYy3Oso0LX9tHmrwmO1&#10;fVQbWLl9rkpYOGPMuidMAxJDDuREzMZi0uz4vg95kWRpWuSqKJQ2xIUUwtPGIhNcCCF5luWz+bTb&#10;7TZa8XQ2eXP8xvP8brcHjOVK8f/tf/9TzjlZVEqlSeb7AViUUj759PPFbCk9HwiM1pzzO3eOGo04&#10;jsKL4cXLl19PppPh8MIY1Wm3mGDaaCILDBgHBCIwzhTUWCO4RASXA0lKT0rJGMvzolR8ccYZI4YI&#10;RAwtWMZYoQoiCoJIKZ3neavZnk5nP/vZ/9dqtd999929vb3VMh3s7n/66ZNltorj2BobReFub6fb&#10;7u4N9r//ve/7nr832Ds6OtztD372s59JIRBwOp0uZksA5nthv9cHwJOT08ViEfl+s9loNOLT05Pl&#10;cn7r9q3Xb17OZ9O7d+/2ejtFoV58/eLp08+fPfuCc9Hr7fT7u57nM8aVNlorzrjvBVEcvf/+4/5u&#10;v1AqWa0ylVtt0iILff/OnTuz2dQYPdgdzOYzzkQcR0ppIEgWK+RcSvmb3z4J49D3/devXqu8CILQ&#10;Gnj08EEjil6/eNVttcMgsEYvZ/N+v6eUUrro9NqAqFROSJPpfDJZZCq5dXDQ7XbTNNVKcSGM1u4M&#10;E9yTXpBnSilbFCrPdOCHg8F+GAQOFwvBEcGTHiICWieSdrGsyFpjLBAx5nJnu2PGxR5kYRh2Oy1k&#10;djS+SJIFY5TnqbGF1oXSmdY5kWEcCGyhMmNSYwprFVFBYAkUkSZQwAyBBjBEBYECLAAUUYZMAeSM&#10;G0BdqARAc47rQ4JzZC4aV0UscIYEljMOwBhgHDdVrkfD0XKZkkUgFkfNdrurCt3pdOez2WQ2YYw1&#10;GjFZCnzv4ODA9zwCWMwXXLJmq9lqt7jg56Pzjz76+OWbl8QtACGHvMjSItnt7wz2d9NsNRxeEJCx&#10;xhIJIaX0hPSElLCJeGGNMRyZlNKXUhUFuiQrl+lLrRTnHNdUNedcW5PnudZrYQSCU/w6WZI2xolI&#10;GeNEFoEhQwSW5Xmz2erv7DTihtY2TZPQjwZ7+5yLNEkD32+121maer4vODfWZmkaxfGXz5+/OX6d&#10;LOeEdtDfvX14ePfu/efPv8yyXAphjG132larZ8+fNhqNDz/8ltb69OxNGPph5O/t9YPQ/9Uvf3X/&#10;/r39/YPBYDCfzj/77GmSJDs7Ow8fPiQABnjr8Ja15uzsVOni9PTkh7/3o6JQ/cEAgC7OLwqVk7G5&#10;KoQQh4eHd+7cubi4CILgfHjx47/5sbbWMl4YI4NASPGrj37z4uUrRfbV8ZtcFX4UCk8WSmUqT5Pk&#10;4uJCSoHWNqM48P3ZbDGbzs/Ph6PhJEtzzgUiIydslgIR9drWiDGIonCw179792hnt5ckySpL4qjR&#10;392bTOY/+MGP2q1ekqRuca8lqq+l7687S64pc7WqmwpvNVQvtsV1v7Xdaynsy0RtWQ8AAKsF8L9m&#10;XDfIjN8ywLff/6+5KoKgxlFUXCytlW+XWbtaYfdZ3VnrfYEILIK1VimFjLn4zOvsBiilrIvz6wO8&#10;OrHVwB1V6kJjNJst6flSeMtl8td//Tc//enfHewfOhsEIfg6wM8NQ76OW9makreD01UW5eoooLZe&#10;tkw1BETGfdZru6YjN1R7lXpGRAC7DnrkxCtsq/Xr2nLSHLda2+mdr7uuMsC1V9bMyKafWH65SQMM&#10;FaQRAYAUEtZ77GrnSwbYXrNHthjg6tF6BRzq2UQd3+r8ptyah3D3jdZr7gIdE1Xlnr1WzFHGurx2&#10;4q4DaXZFF+Sm4tqFoJr6Ea5b1u3OXPGCrpXYKEjrVXnCu2QYuunYpbbW7GhN2uUy45ky7aMxxhht&#10;rUUEzgUAaa21Vg4+12+VgzWmctTczAAAENjKDL5mOAqIYBz97EAMWfVZs1TfXFBiY0JkUnLOxWIx&#10;m05nWZZUuMiJ5BhjRKWHhRv1Wrla+SpDfQm2VmFrfbemnWoBip21dmXIVlV+WdO4gW33s646rk/U&#10;Wt9eWl6wtZ8I1XJnAIAlYAx8Tw7Hp/t7Ox+8/y6AYYiMAUPkjCwZhs5SkTvpGUe02riZMdq6lCVo&#10;DPphPpyNX5563Jsvs4vFfMbpOJ9PZU5NKWNxuNvd536kYHEx+frV8fOzoWG+Suzpy9N21BzP58/P&#10;XhceLYqFCAXjLM8zpXMAiwyZcLsI3bJwIRkXTjXueZIhX2+ZzbytAebSmV5FNIRLhEEJ25X0p7JQ&#10;qCCwWsDaUl7SAG+2FdS1x5dAYgt9lSy0a6nWYtUCbbSbmxjvW9vTPXcoCmo7FLFMgmU3OmzgzHPS&#10;ScaNNqudftPzaLGcaqX9IETkRaF2+4NGo2mMXS1Xs9lsuVwsFvMkWQVh4PnedDIcjUa+7wdB4DJU&#10;87/4t/8NYw5/M6PNcr5yOiZE+elnTwkhCAJrLQM4vLU/2N1pNZtZlnz66dN2q8k4H48nnW6n1+/m&#10;RUZkgkBolTlJM2OodUGWOEfGnaycWWuJMS8IOfeSNLMEyHmhckD0A19bBRuHKKmUIgLJpeSeJ/0X&#10;L15+9eXXy8XyvXe+0Yibv/zFr549e9bvdj0hBPJAepH04yDod7scqN/ZmU6n3Vbr7Ozs008+CXxP&#10;ac25GI/GVmspROB57VYjWS0QzHwxbbWjZjMMQjkY7BDR65PXd+4c3bt/fzya/vQnP3v54o0qTJqq&#10;6XSe5IoLfzSeen6olT07PRdS9no77z9+/+HDdxDZdD6T0h+ORkoXhOAHwXB08fGTJ1lRGG18P8yz&#10;AhFVplar5MXXL4nYO+8+Go6Hr169+vDDD41SZ2dn9+7c6/e6k+Ho4uRsMhp22u04CqeTkSdRCB4E&#10;wXK1aLXbeZ5L35/NF9PZxBg4PNxvtZuTybDdaTbiME1TP4iA0PPC8XhWZBqBzeeJNRDGrZ3+QHq+&#10;lFJ6PiBzpuOOK1gDJ2HJvVlEYgyUzo1RXCDjyBh5vgiDwJNcq2yxmOXZythc60SZVOvU2MLa3EJh&#10;SVmrjC0ADDICZgE1gQEwANYl8nV+mAQkJHCJlgptE8LcUkasILCEhrsMuGABAC1wZKxUlVpE4MgZ&#10;Z9pqBECGnLPyEUCW6SwpisJKEVjDjLV7e3vOCfTLZ8/jKGIAZGwch1EQAECR5WHgzRczQ8b35OuT&#10;N4UupMQgDrIs8UPJhfNpZ8gNoX7vg/fCKDi9OCmU4pyrQhExawCB+zKwBEjIGDJgYC0QCYZAZLTW&#10;qtBGKVW4pIJCCKUVQeXzhowxwbknJRcCANJklSYrjjyKIt/znFUNIjgihgsJgNYAQwEoLIEx6Hnh&#10;TndXSG80nOaZ7vV2s0xdnA8Pb93+9re+E4YxWYNIy8XCD8XXXz4bjc8e3ru7tz/48tnnP//7f7h9&#10;ePT48ePQ94+PXyMQkGUciUhrnWXpNz785oNH9y6GZ8ooQouM/+iHv3f8+k2eFaoo3rx5841vfGN8&#10;Mdzt7+rC3Nrf73Y689ms1+0URfb61auLi9F3vv3ddrs7vBgeH5/lRU6WVsvl+fk5l2J3d3fvYH80&#10;Hne6nc5OryiUttYLoyBuLLNUGc09f5Uli9VSG02A/X5/MpmmaRr5QZqsoiBsxlG/3SnygjMR+MHd&#10;O/f6/d3nz75ShZbO98ZlXrXakrVE1hpfCKP17t4uY7B/a7/RjgujvNA/uHVoLNy+fffw9l0p/aJQ&#10;YRAWqoDLYUW2vl+lEW8i8uyVYFrV69eWv+mqTqm61dnVaqvKK31dnazcIrbW72I9SWx1pMEl4sxp&#10;IbH6dIpjqP6QIVw6k2H7OPynr/q71/Jp7uaW/ySRsdYYq51zYJWDdD0CS2AtWHKpt4EIyK49gEv9&#10;DIF2Sh+ELM/DKLTWZlnmCDKXTc2pl6tebfV56xEAFHkupWSI1lqltR8EnHMpfc8Lnn/55b/7d//H&#10;ZDLTxjLusipsRre1BNXIt1w1HRXJEBCozCsJxgUIRSjTpTr1SHmTkOPao8tV4kTw4AiZksyvGnK6&#10;WXDq1rWa181npc1AhE2S3to8XI6YvVmLtWbMEpEha8E41ZjLnHo5d6UbvossCqV4A4wlU0HlVfC4&#10;DHuXuN+qJxVDWzG6ZVslh7fxu1nrYxmtE91WC0MATrW31WZt+SqNKxFZY7XLNLsG3W1V/zoXq6Ov&#10;mIM6p0jAGyxRKygsOQfukB46xWClrnTWB+seOj81R3Syan8gAGecrfPNVm253lrnYvhWsRe7HDoY&#10;KmKPc0ccV/RxnZXCdRyv2sxc4rUAAAgYMucPBQRkyTGYWhm3mx0Ak7VWG6tNrvIqrW61/blgFXIA&#10;JGQV70zgMBmBJa2V1qYgS4Brr12HZ4BVThBOxKCUcpX7vlcuIoJbaGPdwhljtDHa5Qpegx84HYOz&#10;o4yikMimaYJrv1/EMnsq51xKvlqtAKyUknOsUqoSWWOs7/tZliMiZ8JoczVLeYUqq8mv5CMVk1yh&#10;UKcOcdjB0iV/b87lumLmUlWXlhSM3H9k4LQVNX4PHbturXU8OWOM1rE5Nql/kACJC+bcjJ3yExlI&#10;KTxPMsG9wBMc02z1zsMH+3s9sjbP0yCQljQy4EwQuAjMkiEDYyTnlixnfDKbGGuDMEQUiMLm5uXz&#10;F/Pl6mQ0mlKeRXwMSdHiYS/ymZ189fKP3//2vd3bP/j9P/pv/8f/KWHecDi3Cw2pvXP77s6tgynl&#10;Z6uxgkybrCgyTcrBpSWLhIYAGWdCrGeBc+aMtP0axttsmXIjOGNLsuCOKnCWDgbWuXwRK5/z7SOy&#10;DDprraPhSx/kNdq3a/Ti+E9jtLWGXE4WssBKh/MK2zi4cnIhAJJSCN8XUhhjGXNZqana4MaYy+HW&#10;3FZax2BfW/SUrLFFquUDqy50Ls3g+o8IzEXn9QSTkhC0UkvPY/P5pN/vA2CvM+h1dk+OT5eLZVHo&#10;PM/zPEOERjNstRtCstxk/Z2dvf2BM7iM4hgQ+F/823/leR5DplSRrNIszRE5Q56s8o8/eeJ7vrOT&#10;MYXqdTv7e4MoCgDg86fPtDF5lo5GI8+Xge9JTwASgGEMOGdaK2P0BmVb6xJzO0TKufA83xijjAtS&#10;h4wxwk1iCSgNpzkiAqG11Ol0OfPOjk/nswVH7gm/yIrxZDKZjE+OT2fjKQOxWq5Gw9F8tnjz+vij&#10;jz5CoiiMvvzyi2fPngohm414sLsL1ibpEskOBjutVlOb3JeCoWECB4N+v9+PojiIQ88LDm4d5llR&#10;ZPpXv/rH+XwppJemWZ7nxsBkMp1OZmEQzabz169fDy9Gi/lid3f34GCfEM/PhwQwm82MMZwxz/cu&#10;hkNVKCEEEHAmmo2W1no4HGmlOZe7e7vf+/73m63G6zevG42402qfn54F0uvv9BtBtNPrBVIiYJ4l&#10;1lpV5J7vCymUNbduHyZ5NhwOtTWT6SQI+dHdo0azUajCpVcOwshq0hoYF8OL8XA4QuRSBkWhmq12&#10;p9MRQjIugCwiCuHS3vP6JiqPZyTGmcvNKwTjgiMSQ8Y5RmFI1uRFkqbLXKXGFJYUgCHQRJrAuu1K&#10;oAEA0ACuuTu0sKah0NHGiIwTMmtspnSiTWYoB8iRWUQLYMFFkCZAhtwJ0Fw8GirJB2M0YwiInAvG&#10;kSwBcDKYp2o4XCSrgpH0vFBwIaTkjEkpXn79MgxDIbgxRnLZaMS+73EhECEv8jTLmEAv8OJG5AXe&#10;v27BdAAAIABJREFUxcV5oYtOtx3HkSFVqAwEMAZB6LU6TUuUpsl8vihdc7URUgIyd8aVIbTd4W20&#10;1RoBGOdSSMY5gEMQpXB3fTJtMJqtaW+KQmVpSkCelJy7kGVutXjJexAYIoYCEFzcr06rw1EsV6vV&#10;Ks3zQisthMjSLC9SS1YKbkh7kt+7f08K/urVq7t3jqSU9x48mM+WP/7x3x7sHbz77rt5nllbOvZn&#10;WZamCYE5vL1/795dbdTOoPfg/v0oDIcXQ8aw2+393d/9dHd39wff//5yuVwslozxOAqFEFmWnZ2e&#10;ccEHg92HD96ZzxdnZ2ecs06343lSKZ2kyXQ27fV6yPD09LTd67bb7fPzCy8Id/f3lTFSSi8IPM8P&#10;opAhK7RCwtVqNZ3OSJvlYqGU8qXo93qdZlsVejaZMsY4ypOTs5cvXltn/1xRvojoQouB9T1fqZxL&#10;3mw3Wr1m3IwN6SAIw0Zzvkg63f7RnfsMhDXkHF+INtLNDTH21pxGVwtXNyvi9dqSN9WwVcnVMldv&#10;1j6vzYS0CW5UL7xV4dXeXn163XW9Oujm8jfUcsPc3nzfVnRzvUxF4VU361+wxt4bKjdh5UVcFEWa&#10;puuopNfM1VumqHpUEc3WWt/3PS/wfZ8J8fTps//wH/7fNE1dihRjNvrMqzBz04XXKFcvgWud5nBv&#10;1G++pWYAALQW6tGY/4nyRMTgGk2jg8Oqk5vPMgjgGhPWx04bNq+m2Sj1bJdrfusIrilQaq4AKp1z&#10;jX9juHmKm+/VvG3VxS6lR3L9vwRgbpo3s03bEqhqNqim/HQzRmTrpoz1OiuCcjMR69koGfiaarE+&#10;XYhY1+RUYrTNdOF2K+WeWku53n5dHd1Wz6uS9Ubr++Xqntrazpu3HOMFeE1Vl+UFWxVehQpyVm9I&#10;1XcHZpc7tsGZLsWJC0Hq1IxupE7m4Dq5zghjLRmgKusS1ndThR8qSYG76SIOCMGFEFq7NL8WEaXH&#10;Xeg0Nw4hhFsT52tavyokVqGI+jxvLUR1s3L85E6aslYm14O9VRINxpizwrh0re046nbXbB2ofG0c&#10;DpVrSRVjtb4cm5+OJSQ9n88azeDevXuMQZoujFZBEJRe0JaQCQI02ggEp2hZB7UBKYM8zwUyZmB8&#10;fvH6zfH5dLwgNYZ8qOZeL+z0WjzLesLrkMxmyawonr543T24/Sf/5r/fb+yOTofj6fTV8PTNcjLN&#10;5kHMkVlltdYa0JYwiFhagqPknLMyCB1njAsurgJzfdevp6U8tpwSeL1erJq6ywJB97lZx6tbxq3q&#10;Gv6xWoUtfHX1IKikJE5bZswGBVVNVDgNapu6RG+wyZJQytGQV91bb8kNQ7+21mdr8ZqToCtLuTaZ&#10;H7AknXOBUnhIyJAfnxxPp7PxZFKojMhaqzhnjUZskYqiYAL9MDBEWZ4bslwK/ud/8ceeJ6UQRJBn&#10;RZam1pI1EIXNJ08+AwJVKLJklW7E0Z07R0R2sDd49vz5qzevhJS5yrXWUSOSnh9HYaELrbW1xo3E&#10;WksESjnvX4lCamOtBca4J30ppTY6yzIiJ3hw1vhuKt1ccMaY8xviXPR3Bn4YhmE8PB9K6S0Wy8eP&#10;359OF6tlOp8tAQRYliyzk+PTjz/6pMjUe4/fs9Z8+uknyXLJOA8Df7Db9wOudd5ohA8e3O3v9rrd&#10;TrMRG2OMNs1GM4yiRtxsNzufPXk6HI65kNPp7MuvvgJgLr/r3sHh0dHdolCz2ZwxnE6nWZZapWaz&#10;SeAHzXZLCG8xXwohzs4uer0da6ko1GQyazZbSpO1GIbNwe6e1nYynStlAt9/9713f/B7PxgM+s+f&#10;Pzs5OWaAZ6enZOxgMNjt9T3pgTVpmoBFskYwRgStZnv/4GCnvxPFsdZFs908PTv1A2//1j6X3BhS&#10;WmV5IT1fcI8AszSbz+acCyJYJdlqteLImo2GYNxzEdKkdPgMN5kIq+OsPOYtORTsoBN83/cDjzPI&#10;8zRJFlm+Mrog0gSGwFhrnG9TyeiCE+JXUlsCQiqPk1KoX0Z9MnlRpEqvrNUEGkEDmPJUIOuynjGG&#10;4MTnRNaW5IPTITsu3QmDySCSEOiTxfHFIlnlzArfDzkTAOhJr9VqvfjqBWOMAbNGc86jOPR8jwku&#10;PblcLk5OTrwg6O/2Ddkoij3fk4FodVuMM4sWOXGPSck9XzDBPM9rtZpFkY+nY0Tm+UJprZUuikLr&#10;wmhdqkGIjJOYr8NRAMLaa4icMTMiozK/33otLDFA5C7qg8rzTGtljCUAzlByUSpuEJxSGDlTSjlp&#10;PZANfM8PAi8IPN8DRK0VMssFRnHk+V4Q+GEUMQaF0Uqbr1++3Ds4KHRxcTH81je/8/TZ85/85Jd+&#10;6D169G6r05mMJ0WRh2GQpkmn04gib76ct1rxt775QX+39/rli9evXvmB1263PU/2+/0nH39ijOn3&#10;d5MkKQoVN2LO2XB4EYT+YLA7Go6klGmaOLVbmiZM8H5/p1DF0dFRp9txh4dWejqf+X7QiJtJkqZJ&#10;ulgsfOlHUbSYzrO0CKQ/GU8E46vlcrlIvvft73bb3XSVnh6fZGlGhsIwIstGw/Gb16damcsMMDhv&#10;eQBigIBW+nKn3wVGfuAba7NCz2bz05PzvcHBvbsPyYDgUisjhDTmEqFQJ23h5usqgVU/pd5Oiv0u&#10;17VU3dWGAEqd4Fajb+nVVs3Xnaz/ZIVlgbdP0duvq+9enXwiqoTlGwfedX6JmyrcENDW4aeacLqM&#10;GQ7WWpf3qBITSCmrXB1w86RdLeAwQMVC+L7veb7neYD8xz/+8X/6T//ZCYJdlysy8Z87V2tGaBM5&#10;uUZx1jglWN9zYfw2+tubvI6hSoz3T/ahHDhd+gkA68AS1124ZgpLdrQ+nDqZXmk7qeJSLlVzc/eu&#10;e4QVy7TFACNWTvDuPqsoM1iLS3C7rg1DW9dyVCo3u47KRlcY4PrsXeLran2uZ8a62kq9IvcilRlr&#10;eI1UJaItKRit+dlSGos1fbKttVJXyda52GvnuU4Q083F6sPcmoTq86YNVX2vmCtAVoGrGzE6v2YG&#10;Tum6dqktnzLCtZHBxpiCQZnz4tIdcBFW6n2A9aRazgUA2DIyiEtZZNdeyqXmrVI+O6KlUovhuqXS&#10;SgUJEThnTucpPcE4hlEgpIsjzLRRJRe9hh1LRgjHlyLnXKlCG2PLeFumihTgZNk3wVsdMHCdzIbV&#10;8ta6CEFrHpg2gqr66tQUwgxq4atqFgR1U4KKAa4Xc5Y1dcCovnAmASnwxXIxM7p4/N6jXq9JVhul&#10;ueDWWikkd4F4rcs55Ka3pDWtMYEfWW2k70nhJ6PpRx9/skzTjNOE8hUz7d0uFAVbJIOw7SloNFvn&#10;88Xf/vwXTz794stnL578w2+JoDvYTUDPbRbtxEIisDJJnpMjOUK15Ge4FE5oIYTjbuoMMOKlvb+9&#10;i8vdV08+tJlMgKsROqiUIm4JyABoLbCol1yzlwjgMv2RU8zWD4hL3cPSGKiyUa9f9c2NwJ2YHQDq&#10;Soeyq1TJVtYc36UDooogbZEhF4whIRLjRkoALPJi1W5FDGE0GnW73TiOlsulVnkYhJ70fE9GcSwl&#10;T1crssZYWxRFnmeMYafT7vd3+J/9L3/EGBOCe1KSpVWSJEmeZtne3sGLr1/MpnMg4ARA5DE22B0U&#10;eX7nzp3FfPGbf/xNFEeBH8wWc98PGq1Gq90yxnq+5Jwbo922BygtbTjnLtw/2XLwvh8AYpqmWiu3&#10;i6y1iMxlGF8fMxwBGfL5fOV5frvdOT8f/eX/9X/v7PTfvD4hwD/4/T8yhpIky/MiTTNjbJblx8dv&#10;3nnw8N333n32+WfHx693d3ueJ6QQfijanVgIGOz2Hjy8zzgORxefffbktx89sVZ3Ot1bh4dnp8Of&#10;/eznv/iHXx7cuvXgwaNPnzwZDi+KohhOJlGjcffuvVarPRwOrbWM8SzLjTGcYZ4pa6wnZRjG09mM&#10;LL05ftNoNGaz2XwxT5I0CMIsyzjjWps4ip0L8Ww+s9Yc3rrVbEaIkGXp8fHJYjZrNdt5loOlZqMB&#10;FpLlcrFYKK2cErHZbu70+/3d3clkRACZyhjHZqvJPNnr9bjg0vMEl4YACIzFuNEqCn385iTLFRAr&#10;lF6tVkDQ7XallEEQUMkAC84FXtpUGwZ4bWTLAdAYLaUXRaHnySRZpNkyLzIiDWiItCFnpmUcvVVP&#10;YlHfIIi4SRJfUmbGkirUqlCJtQpQIdMAmuE61AQRlCZ5WKamp7KqdajGtYAKGDIGhgGhYB5akSxU&#10;siys5b4MGHIADIOg1Wq9+PpF4dxxGfd9r9Foep4EoDCMlqvV65OTdrf9znuPA98TUkSNKG43ZChy&#10;lRswjCORQY5CiixP03TV6XZ3BztG6+limqvcbQQoZcaWwCJbY461nNdaa+wmCnQV8LBOyjjpr5RS&#10;SAnrpPNEVORZluWMcykFR84RLYCbGY5MaS0F50LkeVYUigve63bjOPY9IQQCkhSi1YqLPJ0t5n7g&#10;FUVxen5+fnF2/Obi7t2jnZ2dzz5/1mr17ty59+Lrr37961eL+fl77z3udXsAtFgshGTvvfdIeny1&#10;nP7xv/qXvU7z888+/cXf/0NepM1m8+josNlsjkajz558OplMjLGMsfl8rpRuxHGn0/E88Zvf/HY0&#10;HD5+/K7SxXA4fPXy5dn5mTbFzs7OZDrZ29vrdDtElGb5+fl5kqZRFBtttdZFlvtBcPv2kcrUyxev&#10;As9zoS/fe/hotVyu5ssf/fCHrUZztVot5nMpRTNuWQu6sIj8zeuTLCuYU5s780UsDwEABLLaaiaw&#10;3WsTGiaY8D0id2Dw24d39vcO81RJ4VlDQRAqvZ0N7ypt93Zybevm1nF1bcmrF9Xo42srvKmtqw9v&#10;arE+qKtd/R3bdTXVH11LB7/9utqTq0/XZTa8wWU245pGt475io2ijY7LMcBkjBFCuLCrju91rzgr&#10;aLg0vdevY70A1nIzVgywsfSXf/mXv/3tRwyFI6utKR3trvb8LUByaVCwsbKr6IyqQA3tb/SNN1W7&#10;qf6GBzetC7uiI3Qs1g21ODOYsnes1rfLnGbFXFlaJ8V9S0/e0s+tfXQNA4xQu1OKhuFmiQ/WAs9c&#10;va7Gea44qms31FVwqjMw9bWG+tLDditXg3Vd4dzdndKyuiLNN8bZNQYY1gjQPdjqwNa2ujTYKxxv&#10;ZSN9FZ1uvXh1lqo7l1S7dfP1upxrHRnbVqGVnN01bTf0FvzpvlWz4dp1P4E2Y3GPKmtz50yBayX0&#10;evtvL0r1aYxijDMGiM6AnRujlNLWaqW0tTbPc2utc76oJkoIYQ05MtsYk2U51ARe1dgB8BJirC1T&#10;/WY1UU7/UT615ZBdbVsMDF1mmAEA6BIkb13rzm+AoT7V9awxrGQmHcnHjTGBLzmHJJl3O62jo1uB&#10;5yEDRLLWCiGMNkCWIyvyXAiGQAiYpdlyOk+SJI4ixjhDDtpMR+Nf/OIfJqvFCs3YZrId7XTbe+3W&#10;9+4/Pmh1TG7G8/mvPv1sWRjJI5vRoDfgXHx9+uZ8OZ2ZtADDJVi79kpg5UQhIhPcBX8WwpkfyjLG&#10;9ZoRrSPe+lpUq1De38AdbvlXu9tbIHTZVuVSyS1U72pz/Vlnj992Oqj/dAvl8gRtba4tnLnGkxsG&#10;+BKw2Xqa4nIHXb1w7RXMGQJaxsnzmfAsoOp0Gqtk8fz588l0dPv27bOzszzPPM9jDKIocvlKi6Lw&#10;fd8as1ythBCDwaDZbGqt+f/8539orUGgIAiIzHy+WMyXySob9AeT8fTVVy+klI6R0YX2PSmF2Nnp&#10;9XZ6H3380WKVxHG8WC6SJJFC9Pp9QFBKFUZxKZhgLq8mEGmylshtDycQcr40vu8xhkWhiUAIuXYF&#10;r7YQlAiNcyk8a6nRaCyXyU9++neDwR4CPv38eZrkcaNx7849a+zoYrjT6z64fz8Kg9uH+9aqn//8&#10;J9Ljg0HX9/lOr0mQCw8QbafbunP3NpI9Pn795vVrY/J/8S/++ODgVqH0X//nv/nkkyee9L75rW/7&#10;vv/RJx+fnp8lSRbHjQ8++CBqNM4vLibTCRBDBLSUpitf+u1WM0uzLMv39vfGo7HnyTDwGWecs+Vq&#10;kSRLz5NSiv+ftTdpkiTJzsTeU1VTW3wPjz1yz8qsrOod6KpugOhZMKAMZ+E0SM6FwgN5pgj5Y3id&#10;4Q1HEDjgQkpzAGKGBAaNXqq6OrOqspbMysjYI3x323R5PKiZubmHR1ZxhCYhLh7mamq6PFV96/cY&#10;h8vBJQExzi3YJJ7N55M0nY+Hg8HVpS+9NJlfnJ/3+/08y64urrIk77TbOldJklycXW72N9558m6v&#10;15tOp1meZVmqrSYwSRrvH+xnKpPSM5aMJca4sZTnRhsNFsKoAQTT2Xw+jy1REqcbG5v7+wdB4Esp&#10;yZLwBGPMOWkjQZkKrFAIuRiuMnIMOWdRFAa+NDqfzoZKJ9YqZARgixy/sHB1LityLAtR4eZbGEOd&#10;6ItIFo22KsvjNJ8rkwDTwAyCQWYYs+gC5Z2PECA4ERcQnfTLmCiAkTlyxjgDQI4MCckwRp7WkMxU&#10;MsuMAk94gnlCcF/6YRieHJ8kSeZSQwTSazSb0ve44FGjEcfz10dHcRp3u92d/X1D5vT8VDY87gkA&#10;ywQiUq4zzxeeL5Is1lZbMlEU9Lf6TOB0PtE654whAhcuDq+M8wQyFshFJVprChTopQyKtnZpraUU&#10;jCFHBLJgLRIxBECWZInTLGujARCKPddorZwzu9GacSaEMNoSWCAtfeFLfz4bD8dDLliucm2UJ+V8&#10;Pk+z/OzsrNNt9zf7yFiz2bq8GG/v7Akhk2R4fDS6uDg62Nvf3d21Rqk87Xab9+7d/s6337l3//bn&#10;zz8dDC6k9Fqt1ubm5uZm//j4+MMPPzDWJlnKGc/zfDQa+b7PBZe+DP3gww8/2OhtvPXg/mg4VEaP&#10;RkNttNs5B8PBnTt3wiiczWbtTifPc6N1f6OvFSGhyvVWf+vxw8dSymSeSOFppRmiFP5kPN3d3vnu&#10;d74TSt8o7QnWbne2N3fa7XYjbIZB4/DV8XwWOwHYGcsr5T4iAKM8Tz0ptrY3G60GMiY8kSZZ1Gj1&#10;NjZv7d/Z7O+QQcE9N131SDS8waq5lku7qdjKT18rhLz5jde/XLu/vtq1/Pf1CtfWf70j1VYO1dK/&#10;4bqpvyvdXD5r1162Cm+GOidRRIeumjSLuEoiJHKJC8vwp4XtywnAxpLjINM0dbBVjjlzXn8rssra&#10;Oa0XqDrCGCMAz/Ok9H3fn0znf/qnf3p2dq5y7SLVnQt0DSCgNGph7cu1P2tcy81KjNn1UWUl6mw1&#10;Gt9E9+KUeCuDWT67ehOAcAmny70Fb5xEdDZVcifREndYq6cIkwPCknWDdQS5/g036GJKWl0kQCra&#10;6VygFwr6BatXr2SxLqByUKz+3LXAmi4YUOC1+COseP3qe1X5CqN5zYa/dNV/WDzIANla7UWdJqu3&#10;uGcLA2bhIlDKOGWxQsHtEjBUP9WuqpF0/Y1QCq71/WSlUysDsrazUAF0l8UICZnjQIpGFu4MZDlD&#10;KHCGYSHkW1NtDm7I65RcRw0oPhmWCW+hzKxrnU8yMnAqb0uGMXReFcWfJcC6+3rxiirGu94Gh49F&#10;ZPM801oplcfxPMsyY7TWiqiI/CKyLjcEujBjo5VSBDbwAwBSSgnhAroXXTNGA6KtNsNFBlg3x7aE&#10;dHCqJSJaRGFYa601xhqq2WxX0ICxrM5htSxR4DUKL0nUYq0ZUFqVoUTGqlyjC8HbFCGy0mej4dV4&#10;Onjw4G6n0/Y94QnOOcvTbDwYWW0CPxxdXWXp3GrDGVd5PhmPk3kcNVueJ5AILWRJ9uvf/OZ4cD42&#10;WSyps9Xrt5rzk/P0+JLm+fvv/3hjd3+YqSfvfk+y8Ojl62bQCtutYTqf2mQGKlGxtaryQ6wgFBjj&#10;hTN3JQBz4c4LzhYOwLCs5anOrKVVUAOer0ZmwXjUdsVyUm4SgKk63ao7AMSQ00LMLgjSFaYC7LA6&#10;Dd3iXXInqb2lvv1CmY6mcIgpX8gq82/92fo+z5goNaRlumngBNbzRK7nvmTSRz/gfiAazSDPU7D2&#10;9OR4OBiSJT+QQogkiSfjcbMRaaOTNBGc7Wxv9bqdNEmuLi/4f/8//IExmqz1PM9oM5vNs0wBsWaz&#10;mWfm46cfCyaMNhzRGtMIG9vbm0Cwt7c7HI5OTo7b3bbv+5eDQZbnG/1+o9VERO4JxtCSzvOcIQKC&#10;KeINGOfcoUhwIZRWXLDAD4nAKbE4L3qLiERIRZyPQOTWWCDUWu/u7DebrZOTU8HExeWV0dZY4wmv&#10;3W5Ljw+HV4Ev/rPf//HObv/y8uTo6OX+waY1ORPmzp29JJ0xZphAxkFrPRoOkiRpROG9+/e2tra1&#10;1peXg88//9wY6nS6t+7c6XQ6v/zlL9Msa7fa+7f2t3d2zk5PX7x4YS1pZYyx0hMq10BWCG82mwaB&#10;3263RpOrNJ412xGi7W60Ly5OhcdarUYQSEQyRnc7nTiZ5irb2e7PZpMknnXaTS7QD3zh8elkYpXp&#10;dbqekMl83ml3fF/ubu9yhu//6EfNRuOjj56+Pnq9sbmxub01jSftbms8G4cNX+nc930uhHGgAsJl&#10;DxdxHHPP67Q7vW5vNo9Pjk9Ho/H9+w+2t7el9JwpgzOO6Fx96oS7UElWVO6k3zAMtFbT2UjrjEA7&#10;dx1LxloNYMp4ECpmk5Ej/QIWB90u7Iwq1mGFEFKex0k6UzomUMiM839mjCqO2cGsODzWmqW6iu8n&#10;RCiCxiw52BdERoZZxabD+WyWG00MpSekyyIkhBiPxkmShoHvMgk1G40gjMIgkJ6cJ8nVaHBydnZ5&#10;dSkDn5AGo2FmUiEZ8wTnwAQyjn7kW7BZnjHBiGyuMu7xfr8XNcJMZXGckDWGtCXjNvMqiAaRFSvb&#10;MQjWOPzG+vZXfeec5XnuTEwu4YoxBqwlQG11mmR5liECZ4IzBCf3IiNjldGBL7kQSqkK/EZ6HgBM&#10;JqPJdBInc85Es9lCxrZ3dzb72+9+613OvclkMhrNdvduv/jyK0+Ik9MTshlDfnlxzhjevrXfajea&#10;zejW7b39g93Tk6NXhy89j3/rW9/OsgQRlMo9T4zH4/Pz81ardef2nc8++4yI3n//fc8Th4evrLG5&#10;SkPpMYbn5+fbW/0sT9Mk1VpNZ7P5bLq5tdWIGucX55wxpbXKMsHEeDQZXg2SOGk0m2RoeDXIkiyJ&#10;426n++jhW0mcHr542et0W43m68PD58+fx/E8y3KjteAynqXT6fTo8DjPNBTuikWWCeuiPZEsGSYQ&#10;OHq+aHdaYSPyfTkajuM4jaLmzvbBRm+TAedMWEN5rhj3oGRhq8laYYKvnT2LOyts67qD6sYa1l5r&#10;X7ry7PJb1gsM1+up36zXsLbNqwfz0k/Fl7V9/9rrJkb/WgGq36HKAmzNTTVQafVdLrBw3Sx4wNJG&#10;MZ/Psyxz67GeWWRluG6aevdZrXGXl1VK6XlSSv+LL1/82Z/92XQSp2nKCljpaudcf628yDXbee4Q&#10;2JX7UOMzqB5qsTxuN72rumwtpuumxiwxcEs2ippaZO3sF+YCW58F91lpyVe6XEVm3ljnyhuukX1t&#10;KADBWbeKO6xM+1Hh01afa6sGWGJJl9+4SiScCSytW6UyYkn6XXvVPahXeOXF67DW/noGV1iyjrqv&#10;yzU4pnNh06u+0Morqkpoia6WHllnVqVaihSoyb1VYaw1vq5jWjRxnWdKVcauY6yrN1INn7aoitbT&#10;JC37llfvRc6qFVSFM2itHaPjLIFOTVazmWsCcnjppXSxiIGqd9w1WZvcGmus0korpZRSaZq6eal8&#10;wRhjLil0ZQdWSmnt0NFA5bqUosFaTQRExlEO4mIK6gO+Yti3BQO/gPZ1N40xxliHxFYbmVo9bpRq&#10;g1+n+ZXZrM91VcZxnm5srysZkZgnpbXK8/hsNh4OBw8f3L//4I4nGRnjcWHyfDaZTYejVtS0Kh+N&#10;hnmaMYAoCJCAITZbbeF5yAVwBtZ+8dXLl68PlQfY9KXn8Xm64zfv93YkitF8/tvPvxRR6/7Dxy3R&#10;UqnJtRnG08t4PCcl2yF6oPKs1I8glMjMTvJlRU5jyZi3WOO4xqmnGqvKw2JBkFgfqOv7w+qJv4LM&#10;DJW+qnjpKv1X+r1i+Sz7P1fyatkIYEws0K2Wdolrq77YCRerrwq3rLenXgmiw9bCEhwHWZH9k/m+&#10;p3QmhPED7knkgjb63Tt3bgsupJRaay6w2Wol6Xw4HErpZVk2Ho0A4datW9vb23mez2Yzxhj/b/+7&#10;94rAA0Yq11mecy6CIED0iOCTZ8+tIaOMM7j1NzbuHOwb0tKXjWbz6PiII2+223GSDAZDGQTtTrPR&#10;bPiBzPNMGRWEvjEWik2tOPyqaXOLx+WMUUplWQYA5XbNa9PpwoMxDKPZbI7A7969NxqO5nFyfHyU&#10;5/l4NBxcXBidbfTa3W67GfndbrTZ74yG51HEN/qtOB4yZnq95nQ+mszGbuzjOM6SpN1u7+zubm1t&#10;DweDi4sLKX1rbZ6rfr9/986tJE1/89vfcE9s9vteEAxH49dHR6PhCBHCIPQ80W13hBDxfJZlmce9&#10;+w/u7ez05vPxbDrKspihbbaiyWTY6TRbzQhAC4G9XmdruzefT9Ms6W90Z7Mx57C7syUlZ2ABKJ5N&#10;p9OZJ7x+fyNNktFoKBi//+DB3Xt37t+7/5sPP/z442cHB/v/+T/9J2HoH50c9jc3gJnZfMw95ghP&#10;O7gUCxaQcU8pnWf5PI57vY2o0RyPJ/PZ7O3Hjzd6XQfk40vJGCuP5frpsmBWnGaRMfQDGUYBIiTp&#10;LE1jQJcGw1qrjFFElvHyoEXCwjRRO0jKSK7FSmRAzCqVpNk8zSbG5oSKUBFoAu2VSIRQmKMZWSiC&#10;1BBZETODwMBl4NPGAjGytmBViDPgRuF0lCSJIg2ceaxABQTpyTRJx+OJJ7gbsUYz8qXkghu6USSe&#10;AAAgAElEQVRrLFlEcGl1xtOJJ71ef2OWTplghqy1mnFGQH7ga50T2SxLgZEnhNIKkBrtqN1sqjxn&#10;CA5zkkoXICAmPFmxUwRgXb5fY8gWR7Ax1hhbMTDkgDpJsyJHEhirtVaMcyB3AlkAMmSM1Q7iz4Kt&#10;NiJrDFkKwwABrdW+lN1Om3GWZ/nV1ejq6go594Nge3u31+sLz/OEbLXbf/d3f7+7e+vVq9cvvnyR&#10;ZXmeKURAoNFo2GiE7733uw/u3ZYeG15djEaXxmSXV5e7uzvT+Ww4Gmmjm41mu90GwPl8zoVHAHu7&#10;u81mczweEVlj7eDqggE1wkjl6tbtA+nLwWBgrEaGaZJubW9vbm6OhqN4HgOQzlW73RkPZ7PpXHqy&#10;22qPBsMvv3g5HU+tNmmcffvdb7/18OFoOEyTJIqiq/MLztiDtx5Ya+JZMrgaxfO02WwdHZ5cXQ2E&#10;kACIBThoiVTM0FrFBctUZki3O61Or9Nut7jnDa6GiHxn56DX3TCKgFBw4RjXZZZl9fram2v5Qrw5&#10;RHalwjfXv/bX6j4WitUbC9d/WmEK6/+ubdL1PpZ3vlG/1v5605jUr7LM4uh1B6qxylqz5HVKRESs&#10;MpcuPV7JWjV2hMBa63Yz3/cBQAjh+75DqTHGaK2dR3SdRVvbkdpnwQFzzpEJ3w88T0rp/erXH/zs&#10;Zz+bTWMi4kIQkYsqrMzabyaDRS+KwMLVZixz8wsjXp3dWZ61Gy5rF0GSy+GR1R84zQIREtRt72s5&#10;v8VnKVrXS9VaBQS24tRqbJbTbGHB65V/RWTltT+4NozFrBGDRQpTx5Y49T1Wf6Uyt1YDOWmZObER&#10;EaEWF1zWzSs5lzOvkOyYqIBwsebEW7+u36kGB69ddV/iIgNHTa4uXwSIhZt3bRODUjEBxUvZAhi5&#10;+OLAw0vkcOeL5YzwJVB4EfJTmFtrycYdcWAZWG7tghKw0L8sFiCWE1yj0kporJMulJ6iFWkVntou&#10;vKgKvrV22YplDVQ5eAsnghqSeWmwtWQq+61ddiEpMiMgFOMAZLUlY93IWKPJGq3y6rsFW6j+yRSb&#10;Spn+t2w2lF+stdYUbBUVGHywiM9HBIc1a6y21qhcgbNGW8s5V0o5e6/WSmmldG6M1kpb0k6ctsbW&#10;RtLWAcYByAnMbvydPblunXbl3Rbi4opdgDEV6piiJCKUPqA1lUHtKHFGC1YbRo5FEkgGWJzNAKz0&#10;jmDI3FYDJay34J7g3JLxPGGszlXeajd+8IPvSA9UrpzlmVk6Oz1tN5uNqDGbTK4uLmejcafdaUYN&#10;z5cyCJEzaw0SMGCXw6tPPvtMIXnNwKZ5lJq2ZYHhgnkvzs8+e3U0mMQfffDs9eevkjhNrTWSzynP&#10;Qc31PMlTX3qMIXIHR1qIr84cxZlgTLi47WrfqLm7Lu26dX/j+jlSUFk9V/nSjrDeKbowIjlPznKn&#10;rJZbucqIyDIGhahW3ilJAovyJXqzS2oshawoHyyQS6Rgiawha6B2KJTFYDGzZWcWG7JLbGzJ6SY4&#10;Y9rYYqdiJND5dzLGuOAMUQmPooaQEpRKzs5OEGy/34+iqNEMm80mAAyuLuezWRgEV4OrIJB3bt+6&#10;fesW42w8HqVpIgQXSTL3fcnAy/NUa2IMG40QIm82Vb7vN1tRPM1Ik1FGG+Mgy6UQw6vB7vZWq9E8&#10;Oj3Z8LDZbP8X//yfffsH3+pvdj9/8cloNIlaMpRhnqeCMWSEFgDIks7z1EG7Kc0El1mWMsZazU6j&#10;0XD5u52s7yIN3CYORNYaRKa1brVao+Gk29384Q9/+Ld/+7fGGICMiDjQly8+Pzk+/IOf/P47bz8c&#10;DC5evPwsTsa7e5tKpe1ORKDn8SjL5qPRpGmp1+u1221GRRbH8WTkSd7ptMKo1e/3fN/f2d7r9TrE&#10;8F//6/8m12ZnZ6fV6hhDgkswBAA6N+DUSIhpnBCZLEk3+h1l5799CgA2V1nUDDudFjy8O09jKWWa&#10;FoccIiEz09nVb59ePHr4FlkrBKTprNVoI9ow9MLIS5OZv7u3udF7/fq16m8wBo8fP1Yqm87nB3du&#10;P37yZO9g/+NPfpNk8SyZRVEkJDaa4Xg61dZ4XAghELhAroydTqfNZsvzPGtha3PzyZMnvV5vZ2en&#10;1Wq5BLNSysUyW1IHLo4iay3nyDkTAhmjPE/yPBMey/MUCn9BQ2CRVbsbLeS9aj0SgzLAu1Q+udVl&#10;lc5yFWudAyrGnZuQcU5EUGRYgCJvLgARGmMZA+ScMWQOuYIYITFeRaEgABIja6xFFIGQgWdyQ4Zy&#10;kxtDgnFtFfOEMcblBAPGyaLWOp6nEYAnPSmDZrPZCb2LwVUymz94/DCFBD2mde5O71zlHWx5UXRx&#10;cRYEUimV6UQKaa0hS61u9OTbj86OLo5fH88nidUqN2CMUWSAMw4cERkUiNaO4UjTFAqNAy+hI93O&#10;aMIwFEJkWZamqZTS2Z2sARScc0Zk49k8SRKHjRz4kRf4MvByrfI0FVJ6nGutwRiOAokJIfa29lqt&#10;li+DTz57fnx4vLG5+cXnL5U1d+/cZ4LP5/N+f+vly5fdbvfXv/yw1WowBkKwPMu11gC23Wl4nBHQ&#10;aDywNgekbrsJQJ1Om3OW5cmrw5eNRsP3pRCi0Qh/8IMfpPP4z//8f1NK/fF/9dNut33q+2cnx3s7&#10;OwQmz/Pd7e1XnQ7OwPO8JEnajabD0kREMnY2mz1+/KTT2JjPkvF4nCRZK2r96L33J5Ppq1evjo9P&#10;P3727Cc/+cn9+/dfvXrVbDZfzL7o9Xqc88lkolIDJH73+9//oz/6p1lsT47PEStvBBc4Tc65kTGm&#10;yTDGev2NdruttZ7HcaPRmE6nWjlcMWEMK87ldTAtK9da+fZrBbkVMaxewzcRS+haAGeNwV3U4FjM&#10;lSP2zS1c+96VPtIyqPJKsbUNf3N3Vir/2nZWnHF9GCtGb+Wl9MYG1GsoZEYgANBaO+IEAGf9YIz5&#10;vl+v/5v0rhYc6FKDFhLXZDKxFiqJ2hjDUCiluFiQUL3atcPyBtpbJjCimmHnerVrZ/P660qR7MZV&#10;sO7VsFL/ogwu/bsyldVptfaN13vxtQRWMeXVjZWf6g66JfO6WqY82pza0iJw4EtlEBHLTNqMMQRe&#10;Nc9NfYUovjJfK92phsXzvLV9qQgeAMq4Zahk45W+XN9kav8s+UlWRFIfseoOlcGl1dsXjDsujUNt&#10;Whe/rkxTdbNatlXS45UGVM/W3+su45xRl3SUWJV0P5nyvbhsL6uXuWnrriPAFyKLKY5vVkbs8zIx&#10;uMtYgYXaC4hcnmGBaDnnBY4Y2kIINu5ockKUEwMK0QiArEVngF2iNxTcY8YYZGSM8TzmQsQ5L2GZ&#10;0AHwEBiLqBE5aeOIEAAAGCIxJhgDY1YtvdWo1q2CjC3hM1Pp0YILYGesz+PK2BazXxtVhwRU2Z9r&#10;L2Jrdw8im+c5gSHreSJgKD97/mI6yQLpMy4BjM6VlNJaq7OcpO9zMTi/mE+mG93e7v6eFJ4zyVtr&#10;OWNeO7r/8EHUjuKRCmVIFh/v7N9pbEjDGq3u7OT41WAyGU0Ehv2tLekFp/Pp+WRwOr6M+m1OLJQ+&#10;kKkooVodJdtfw2arOoJryKxOycuku6DztQvqOpXWyxc3lwTg1ctai5W7cm2mGFt9aTnLqyVXVv3y&#10;VrN6RrjF7dYLEeG1vahU3IGL6LZWG8MByRieZUoGyBgXAvdv3X3+2ezs7CxNU0/yXq8HYL/66isi&#10;6/tS6Wxzc+Pu3bsHBwfGmPPz8/l8DgBKKTGdTpA1PSGyPJ2O5tawg4M7o2GcXU43Nrbu3bv3i7/7&#10;dShDSzrL84uLi1ylnLeGo8HWbv973/vOcDqcTCb/4//8P/3o93788efP/o///WeZjr/zg3czNbei&#10;UvYUI2KMQkRts1RBwDDPc1+GiJBlme973W53MBiU2RQVIvc8j4i0NowJxnmeKY48CII0jTf6vffe&#10;/+Ff//VfD0ZjIcRkMun3Ovv7+8aoZ8+eKp1wTp9/8WmrHd65u/fkydsnp0faZi4D8nQ6B2Ce50d+&#10;kGWZ78tWq9PrdK2lXrf/zpPHljCKImtpOJ6O5zOPe69ev8pzZa09PDzKkhyBe0w0m808y9I0aQTh&#10;7du3Hz969PzzT8/OvgLUW9vbQegHgWg2oyi6PZmOuec1mqHv+4iIFvu97p1bB1dXV80oDILAapOb&#10;jHuAzDBOQsBoNLu8Otvf2vU8/vTZR+//6IdSip///G8uLs+63c5Gv5vnuQP+mc2ne+2t3X5/OBx4&#10;UnDgaZIhecYazxPz+SyezafT2c7OjnPF6XW6vU630+m4DJZCCMbQWuLotk5WP9fKZUNCMCIbRWGz&#10;FWVZlqRTYzWAZUBkDVhCS7wW38eYqDZNBmjJAhEy1No4ntulpENG2iit0/l8kqsY0DBOzlEckRiS&#10;JV7IvNYWARBMMGYsgLIGDTDhYWFZKPyHXbCc00kRWWsUIgOwjFEUBZNB4nssTmMphVI5kWEMtNa+&#10;7yOgC+fL89wPPDQQRdHe3l53q7ef3nr2yVPR8Afz4e7tHc4ZMs8a47yR0RAAKJ0jQ4GCyBABAVlr&#10;kePt+3utduPli1fzaZbNc2BC5Xk+VR6XzTAiRK3B8zywBRZ6prQh4Jz7nrDW5ZECROQ8Z4icCaWz&#10;2WQaBEGr03ag60CEnCFCrjOlVK7zVKYd6PjCE+4IREQCnWmPMzLEJSdDUoTbG83AbwZBdHh8pI25&#10;/7234iT55S9/PZpO7t+/v7978NuPPv6d37kbBl4aJ6EvlVKcYdDwnzx+1AwDzkB4/u7Odz/67QfW&#10;6r39fUA7m08sWd/3hGBS+p7ke3u7T548EUJcXs7+wT/+R2jp5OTEWh2G/nw+e/bxb/v9/nA49IPt&#10;O3fuTGZTY4wLLbJKkzZaKUSM/Gh8NSaDWtvDr157vsxz/eDBgyeP3gZjL88up9Pp06dPpZQHu3vN&#10;MOr1ekR0cXHheb5V2UZvq9trT6dTh99LLsjJKCEEE5474znnZJEJYYk84fd6vTiLfT9stTq9za35&#10;LHPACWSFQiOENMqsPUXWXjeVrB8JtI5xX/vgyjlxU4GqwrUsI9TE0ZUTdO3N+tG7dKbeINt/88Gp&#10;XnRTv1buv7HmhV8fQTlBWOQjIWtZyXMXxqW6Aa9gEepdYMVOVTElQESU53nF41Ztq8cs1JkSolX8&#10;KlqVDQgAfN8vH4TZbKaUcmyT20gtaU/yCgwGrlHL2hFbK5BDyVDWYjirR2y9mTeLtGs68rVTj9cE&#10;3XolRC43XnEPlpnmFWIjU/cMXGWvVxYR3EDJAFAmJljCH1qIQ0tu7baMySqMq9w5BLoyxABcmvrq&#10;8QLxBGA1+S0RcebVS1a/ClGBWlUdWWWOoczeiaV/8k1DTaUADDVJdZVdRpdpk1wvVvYNLO3ArjZr&#10;LS4ztdUGdd1aRaVgX29YfZoYY2vdQVb2gaoBbouuv/R6zXXhASqZ2dExFuqeSj6BCp6nFNTsMr2t&#10;XT7X9+r6mLgtwlgC48Ra8iS31jrzLJEzrxWNZCUCvFHAUFQ1WOuIzTJPlNJytTm5bjKtcywstKRU&#10;hohKZVJKz+NERvrCGA0WEFFrBUDGGABjLTLGiSxjTAjSmgHoYq6BO8kZmYOp4Y79rg1CZbcAR5bW&#10;6tUxL4eEigXDtHayN5bcJjhwNSIDFglKTw8ALKFP6tmt6+mI3Z36LDjOzRirlA6CJqC5OB8evjrd&#10;3blLhgnBrC+ZoX6/l+e5iKIsTh7df5DM40+fPgsbUfdgbzAa+FEYhVGeKcHN/ft33//d3/mP//Hn&#10;Wmk1Sw2PT67S3d29dx4/evST3/+9wezLj794+sEng7NB4tupiicmCbsNQ1pby5zTY0mHxiUk4RyY&#10;AGCcC8YEY87tctGp+tKu7rju07rjG4qs7FjFAS42VQcBCBwRK3x+qg0XlCuaiAhsZX+21mLRZs0K&#10;HAgsB9xpSA0uHOPRWoucS+m2C+vSTQG6c9ZaS64NAK4XSLRwP6FSo1HSEjGGhSKJUbW6HWEL4QnB&#10;kLRRChjLc6vBBoGfo7Gk8yxvhNvtNg4Gl/1uTwq4e/d2kiRHpyda5/1+34FCn52fbG5tPXh4L0mS&#10;s/PTLMvyLHXDIZTO4piBJd/3iYwzmIehLzyGjHq9rgVjrXYIXEmSxHHcbEbTeHp4+NWt2/tRFAxP&#10;T87PT//8z//8F7/6+9OL493bu2QxCMIkm/uBR2BwcdwikbFWG8OM0YxxY9VsNpFSNRvtIJBRFGVZ&#10;Yoxx6i6lqrPBsadMMM4518pqnW9sdH/6X//03/6b/1UIgUjtbvf+wwevvnrhcXrnncdJOu31+trE&#10;ubaIbDqLGbf9/laruymD6K23Hvf7PZWqJEnCMAyCYDaZn52dnJ2dJXH29ONnURTt7OydXw4OT85u&#10;37nX6fQI9MXFZZ4ng8HV6em553mdZssY4gyklHfvHVhQzz7+6P/5m5+323hwcNBoRr7P/VBubGww&#10;j2utNzc3B4OBUmpnc9sYw5D3+30pZbfd4py3O81G1FJZJqW8ndmTw9OXL173mu1bt/ePyDQa4dXV&#10;xXgyGo1GnU7z4vJyPp8dnx6Nx0MmzeZWO4p2kiQejEdEJBi3VpMFIcLzi1NP+HmWvX79OkvV1u5e&#10;u9UNgqDatevrquLVqm2uXGAWEfxASl9oned5aq22VhNYpMLFCIAKm9j1E6N2dHBkFqgWGsG0Ulme&#10;5CrVRlmbc3BZfwu7hDGmQBphxX7BgSNwAEOERlvNLXOKqEKRSQXHgOR0u8AQBQEzKBAMMAkEFIZ+&#10;prMki53G0R2KCGisAgAkk6apQNlsRlvtzajTGkyGjUbj17/+dbvf2ru1g8iRNPM8Y8mdbQt+GixZ&#10;Mi7U0BIQkLEbW+2o9eT41dnLLw/zNAmCBmm0SimrBIogDJIks0YFfkQEzFrH5mpcbFtRFMVxqvI8&#10;DEMpfbebWG2cC0OeaZ1mwg8C6QMxSzSfzpyFwfd9xpgB4FxwwQvYHmUIyVjreV6n2bl7+0Ej6syS&#10;OMnSs9fnX714dTm46jR6737n23/3N3/fbXdu7+89e/aq2/al8Obz+e727s7Olu/78XwSJ2kUbT98&#10;+PDs7CQMfd/3syxx1O4cRjqd1s7OHll4/vzTDz74cDgc9DqdjY1uGHpRGAaBBERL5KAEgOG9e/cu&#10;B1ejyTCKIiIKw9ChDSVJlmc6Cprtdrfdbgsh4jR79uzZ9tZOv9+/d+9eFEWIeHR0NJ1Oo1az1+tx&#10;6R0efjWZzJJZcnJ8cXUx/PWvPvr440+ISBvNuefsaQVXh4wRIOdaZ17gzSZTxpgTQsIw7PV61ozD&#10;sKG15iCIqB6wfTO9r2Hfbyqztlidz/vm8uRN9a80aeVmxR/fVKwqfF0Au96LFW77pg5+k5+ut2dx&#10;5K95ZI09sLoYLW6u9H1xs1anLRnPBV8CCxhVWObF6WaJ9A1d01pLGQghrLUuvefZ6eXp6XmWZa5C&#10;wbnbMJVSlYVthTFaO8tUcc03NKkqVqthPbXcdP1/7e+q9HXzs//Jr4abJ+I6eX+Tamt3LMAqyrcT&#10;gKmW7rRegLEll/iqTob1ehY5VOu0Wr9ZJ7P6yqrSw6w0tc5SL7W2xnCvTAQ5p6nl9gM622PFDS9Y&#10;2KIj5UJw9ysWompznThXxpaI4BqEWNXIle6sNmz5qtZFreYbr4qVr8M1XV8sb6DD6z2qZDMqBbPr&#10;fuwuRvf6xlvUALrwaLBIYMgiOOSs9TTpWlvMRfV2d+YCgMvtBOgiEK21QGCAGAFU340lsnWQJAvW&#10;AjC0hMgBLQFzDI5zZyAwSBzQkq3a4wzsdbO/LrsmEFHrjCxUG+bKEWNrXKi7I7iEhQi0tLU6S3id&#10;JKy1UdDI89z5w3mCa+3Hcf7pZ1+8+87dRgSWQAjJODUaDTKQzyfNZrPdaI7H4xdfvcyyzGYZMCQi&#10;pRUy0nkeNcI/+sN/kszmH33wUSSCW9v7Js4vJ5P/5d/+mwT4w0dPdpqboR8kWZZm6ZWaJzYXwAmI&#10;wBBxZKtnQTn1qzHMxewjrNxxou91GltZSkQENxp+nfKsUPespZ8aIdWXWLEi6prccl0QVTgahETE&#10;EI1RxDgAL4lwgUeASEgLSD9XGysy465ZUDVAuKXJL/wzFlowV5c1xmij8jwdjQbKkrZTKShN01ev&#10;XgHAq1cvp9Ppzs72/v7+Rr/b6bba3ZZS6vj4eDQaCSGMMVwIzrmwVmdZwhGiKOKCkUVgFDaCqBkC&#10;o+297SCUoAARgbFMpUmeZnkShGI2n7719oO3nzw8OT/5+7/720wZ7nvvvPOt12evf/GLX3//d74t&#10;ZQBgiAwyzniJDg9oSWsNxsuEFxKZeZKkaS6lDPyo2Yy0LpB+yqxIxJgoFBlIyuSceygIiIQQP/7x&#10;+0evj3/27/6y09uIoujp02fn52f7e1uTeRzHySzOWq3WaDiX8urB/bc3NzeCViNqd+IkmY5nr169&#10;Hg/Gbj+azWajwXA+nzcajX5/czweRlHQbAbjGb93784P33vPWvvzn//86Se/efLkyd1733/16tXR&#10;0VGzFQIwgeD7ftiSfkNkNuUComYr10ZqE4TheJp4ftbb6LTbLUOUpGo4HJ6cnPu+n8TZZ59/qjV8&#10;+zsPD3b3ZpPpRq/3+OHjR48eBV5w9+DOq69eHx0fPnrr7ffff297e0sb3Ww32t12ptLjk9cXl3vn&#10;5+d5nmdZdnR0tLHZi+OYtALOLBEzAIST0bgRhEzIZrN1Obg6PDwMguDg4IBzjkS8jEYqArcQEZGB&#10;RbCI3MXKuPuMMcFYIwgFsixNdJ6S0WANOEhUMOUxZgGQEUdw7mHMFCEHWER5ON2Pi2FgDACUUnkS&#10;p/PY+bEAGmMsY+RCko0hg2QRGQPHu2Kh/0Zkwpg8N8YqQvSEYC4husvPXUv4YRkDFIxLATyVIZeZ&#10;BMMCKeN5Mk/nraBDZAgQwAKitZYjo3Jncfzo4eFXo/lkZ2d7MB+maep5HjBUynDJq4PTZZW1ReYn&#10;KrZ3Iul5SRID2GazfeveXhSFh1+dDM6HYLnHfI1mPJlssD7zWBR1AMBqi0wQkiGrDLrTDDmHOBZC&#10;KAVpljUbjSiKAGA6nQZRKAQTXhEW4WK0kIgBZEkysSSlZCiY4KEf+GGh+DDWpCrVWltlgkbUa3YF&#10;CIvw4Ue/OT06jbzw3sHd0PNB2W6zIRjcv3fn9eEhQ+r3N1SW7u/uHezta50iolLq8vKy22t1Oh3O&#10;eZLFyprDV6+UyoQQzWbzzr3bea6fP/90Op22Ws00m+cmvxhc6M/yB/fufuu73zFGaa172xtnZ2dp&#10;nvlhAJxFrbYfNeZpZgCTJAuCwPdDo2lzc7Pd7jrR1HVnPBlJKZnHlFWz4UzrPEnmL776kiPb8DcO&#10;Dg42N9V4MD58dXJ0dJQmWgiR5alkPueSGLOGyDF2pdLH7f6z2SzLcmPI6Zg7nU48z33fN8ZwDkSk&#10;tUbg18WttVf9oLrhAFgvUl4vfL3k1763epCuyaXV73iD/Llyc+Xt1yWKOotzQy+usd21qr5W7Pna&#10;AivF6Nq1tiq23Ivqi6Uld03HdlR8TDWtKwx6fazWXnWeABFd/jaB6HmelHw2m11eXi58Ytd1/CaK&#10;qg/4G8aqAoW+VvL/HwH45vfeQPxljuI3t5xKoDL4xu/9ZjPisurVbLk1vq3+73XJh0MhJuI602id&#10;DwZa/bUSfevlqRQ160NRp65vslLqlAnLz0IpL9UbU7QTFwKGq6b+1PUxuT6krowLQ61qfsNmdf3+&#10;CjHXG3nTS69va4v1yBa1OcQHZxkrvalXRwaXxfUVAQOu0SeuE9ehdI2G8l0uu2HFkzjBdUVmrr0R&#10;nWwIRKxIGLk6Vo4lqpYMEiEgWKuUWdaRMXJ+cETWakTudA7O+9q1pEaWVbQnEGki4aqyBEDOM7b4&#10;rDwmqkGBwgWgPpLOZuhWN1Q4qQjltLiulv4Uhf84KiICJGTEihj1hZIaQLMyL7q7uMdAkzKalC0g&#10;3lD84hcffPdbj7/33VtkgQth84x7ggdctttNS6LR6DHc2OhlOldWM4bGak80EEDpnMjeffjw8f2H&#10;h5983gz9s5OzVrNzNp5ezqYa5YcffsQSasgobHems7FCw32PccyNAgAgw5hYrF/kgMAYZ0wUYFEO&#10;xriu56rB4Fdrv0IUu75wlvYfS8XYlj8Vqxs0IpIlALayn6+u1tL/qdwn3OLVlurLwVXuMlrTQjin&#10;KvC+yr8FVey628yqbDJADIg5LWHZ3CIABBGhwL5y/zmABfckMy6CEatdlBDIWJWmc2XGTNh5bAEt&#10;F3kzagd+9PLVV4B2Pp87D9nRaNTptg4ODobjwWQymc0mnKMMPMqstTpPU/4v/9UjRGTIoihUec6Q&#10;BWEkuJfnxlqUnv/FFy8n4ynnwhhDYDc32g/eutdsRtPZOGz4USv67IvPszw7uH3LD0I/8DOVJ0nS&#10;3egAWsE5WcsFq7Kbliu2yGvKkGuttDKMcSk9XwZVQKYQooaySAjAGHOGNfe4Upnw+Nb2nrVmNBwk&#10;aRrHicrzq6urTre9vbX96O1HDx8+/N4PfnDn7r1U5ZdXo9FoMp5MT8/OhoPBdDLLsyxJkslkcnFx&#10;oXIlhGg0Go1GYzKbBIEvfQmIuwf7G/2N8Xh4fPz68y+/VDrd6Hbb7WYUBe1O05JO83mz3UxVLENv&#10;Nh1//sXr3kbLWDuejpkUfuB3e912pwscz84v4iQjRJXrfn9TeHI4GjFuPCmthcFgOBqOG2E4n8Uq&#10;U42wOZvPJsNJnmfvv/dDbRQXzPO8p7/96PHjR5zDF198dnZxjEieEJ70otA/vzhHZN1OVxlNljgX&#10;o9F4HsfCk61WOwojPwh7vV6702XMoXQsgDEKcmfEC53o4iznnHse930ppdBaJelca+Uy+ADaKoc7&#10;UXWolxkIakdZ8QqkavE7COQsT+fzSZxMLShkFtE6TGnnKELWFmuhSNLtGBQgIs6YJdgftQUAACAA&#10;SURBVGONJgLOWOkn4zRJDAAQgKxrk+DMy1JzdTX2ZQMIGDLGhSECayO/cX5+Dki+9BAwCGSn3SKw&#10;YRQa0oY0cjg+O5nOJ289ekiMpuls79a+McqA5ZwRoyDwtc7zPKsgWRyMhhPFnQ+zsdaSRcROtxsG&#10;YbfXuzg/t9ZK6bstL89yB8GBxBkiuIAHY6y1Lpc9Q+Z5AhGNsUDIhVPUFRAUiExKybkwWitjhBAI&#10;DAiMNlmeqVxppa0xeZ5Dcf6RNZYsaWPJGs5F4AdAsNHv37t7DwB9P+hvbEgpkzgOpNzd2R5eXnHg&#10;O9tbW5vbP/rRe72NztHR62fPnr169XIyGQtPNBqRH8jJfJZk8WQ8+uzz581m48mTt7VWFxcXDFEI&#10;fufunfv3725tbW5t9be2N1vt5p27t1qd9mgybnTaBijJs7ARXVxcXAwHyHmaJEmSDEfD/uZmo9n0&#10;PR8Z/+yzLw4PD0fjcZblzWbTWnr++efn5+fGmMFg4PkSEDKt8iw7PTsbj0ZCeJ1Wp9frj0eTyWSW&#10;pUopg4Sce+RgBks7ACuwxAnIIqPNzQ3G0Fqztb2dxpnS9tHDt4WQDAQRIrkI7RswYG86cpaZyDeU&#10;LI6Jmth2E8u7wpWusLbXiy0zkV8PgnW9zStsKK4w+rXP6212D638dNOYfO21bkzq1RZlXAictRbM&#10;DRroddIvEVHJfllr3XbCheeAr+pGJ1wGLoIbRvv6KBFZzrkxhjEMw4aU0hr2/Pnzn/2f/+7i4sJa&#10;0lpX7O9N/q5vGBm8dtV/ffPofa30CzcT7ZtLXhcjr0u/N1Zy7fY3XxewPCAAULGPWJgZqs9iwFee&#10;qtk1sYSccblfFj5+tRKsOhYBYCl106LAYoFfX2U3rYuVLl9f9VQ3Gtcqqfv0Xhc1q0dWfqpmZKWp&#10;K58rDb6uDrjeHcb42gIrvmkrA3KdluqfuASmXTzlOAos//c8z6WlqeZrxWBbNb5+s2pDfaXD8ky5&#10;IWK1JMPV/VLmXMXuroSK8o6bI7dXFMnYrk96IT/VlhIi2sLrrBp/oBJiukYIRAsoL8dP2VKoMVAk&#10;fivasPJZ1QBFfIQjMKrnyLEF3rVxjDoicC4qULaitUuTvrAAV1Jf7aoxqMU0FdZUh/UlpcyyjDGX&#10;AAqCQLx69aK/0Xr09mPGwZJO4vlkNtFGt1ut0Who0tSTXrff575sbXQzo9I05YyDJc444xyQq3l8&#10;eXRiMxX5zX/x0z++/613J0n+xRcvIhk9vv9YSDlOZpezyVilhlljDYERQniecBbgcp0gLhy/XQyw&#10;i0UDqFYiLRGbLa8Kzfv6qlmhRlgu4F5b/QewhlAXj8Nq5UTGFkhqlXamfiBWdIXIC+y+2rSuuFFQ&#10;JQtAbc3W+sWqOa1UUcuLiyxYh4tVq4SsVUrNm22xf7ARNZnKJ1kWA9B4PH7x8kvGcWOjH8fzzc1+&#10;r9drt1ta69OzU6WUI0gHjOc8/Pm/+FcPHTUz5GmSMMY9KYlYlhsAFoat4+OTL7946fsBGWu02t3p&#10;7R9sS58jJ23zu/fvJFnyyw8+RM46nY4lNESD4cAPvTCMwtB3sMAVvCGWMrCxmiETwuNcEIBWmnMe&#10;NSIheJanWhnOuRv/cqQIAThHLpg22hOeg9XtbfS4J54/f55laa7y3kb3R7/3/j/8x//w1sEBcTw/&#10;O//VBx/85V/91RcvXgwGo9t37xLQq8PDJI4RcXdnp9lsuuWaZ3mWZc1m1GhEzUbUajbiZK60nidJ&#10;nMRZlm7vbN26vS+lF0Y+47B/a7fX7zSaYW+jtbe/Kzzc3NqQvhiMLhpRRBwnsykytr273d/esmiH&#10;o+HVYDCbx9qYRqPtSf/k9Ez6vvQDxnmjESGyNE42N3ek8ASX56dnaZpNR9PxePwHP/lJEIZb/Y3x&#10;ePT0tx/duXvr8eNH/X7v7u3bO3s7QSClL7vdzmw6FZ7XaDQZoDXGKDObzxHZcDgkoG632+l1dvd2&#10;ep1uliQuVRUycBnqkAGSZYCMMRfXwTlzW6QQPAzDMAyJbJqmeYnzbq0FJDIanMbOzRJWiBsAQBUI&#10;JhbZi8hpLqyxToRLk/ksniiVIhgES2gsaSDr9jJrSQheZiZmVc40Sxad77XVxqXX8gQy4cAmAV34&#10;AgFZImTIOXo6N8PB2BpoNjsqN5wjAjHkvhdcXV4BkScER/Q80el2iEhpra3WVnu+p8A0O63vfv/7&#10;rU7rYjSIWk1tNefABTIOYejHaaKMLkKmC2UnATiXfy08YYkQ0BgNlpqtzuNHj4TnXV1eTsaTMAgZ&#10;91zMixBCZQ7DGYyxxmhtnAsUcC6UNmTJ8wTjLM+VNeQHknFmjFZKk0tSj4QEnLk0SIDgLEuMC8aI&#10;cpVpbchaBPSEkJ7HGBPIpScFF0DIke/t7G1vbfpSZkmSZ7k1GgAe3H8wGY2SOG61mj96//3tra3n&#10;n34ym07/6q/+8uj16ziZE1jPl4126+LyrNVpMcHnyezBvXuIMBhcBUEwnU6fPnv62fPPzs9P5/H0&#10;4NZef7P7xZeff/7iy7DdIoZCyslsdjUaWoTXJ8eT6VQbEzUbXuDP47jdamVZprTJ8nw0Hh2+Onx9&#10;cpxrfXp2dvj6SBl9eXUlfRmEQdRq5krlSnHBo2bzrYcPycLhV4eMiXeffOf+/YcIfDgckwEiNNYC&#10;IEPu4BEZQ2DEOAJYhtTtd4UnkjTpbfStIY/L/f07YdgwFomQMVEAZ627Vs6Vb3KtfeSbMPdrr+vc&#10;bfVg/UCqxNGbqn3DT2t/XTnt1jZt7aH+5u6sVvEm2YwAANBCGY1hjDbGuE8wtPIslhWuvawtzEpO&#10;/iUiwMKTrTrsWe263p21Pa1uWmsQyVoKw1D6Ied8OBj9xV/8xf/17//9fD53IlaZBmnR8f8E6lod&#10;n2/w6/Vpun5985asjMlq5aW+dJmFWmoDgxul3zfQw00tLB7BOpeJFVu20sja9xpLB0V0DgCwMvwX&#10;VtcCInBExpaNvVSiQzuG382q08O8qbU3dHxl0FZkVCpvrhS7PlAly0v1witSXH1UHZor0AJVm2DJ&#10;ZlUtk5tmoWKCVz7Xvu46M10vuSIKuosc61xYUp0aAhCAi0XAbdEXFIjOPodY8/LAGkfOSgDtSgCr&#10;QLDqMcCw8AxfUFcReFwkIXbAyTUEaHCouRbIOn85XCSjAXcTCj+6AhSl/CyyZBfkh+D8hJ0hDbBI&#10;2FtHeC4Bup0XSCFyF8IwFfaMgvcuTQmVxFsOMhXqQaj9lcjeFUh15UCAiM6EaK0BY6pky272Swzq&#10;VcVK2fclG3u1Qt23JE+EJxBQSimYkFI0omgwvERSP3zv+522xzn3Q9+TngXyfOkHvrK5kF7YagAH&#10;7ntJmmmtG1GEAIwz5Mwq5TF2enh8enQ+mcQfPPvEyuBf/vSP3/ud97/68uXr18eZMYpDQspyIAZa&#10;awDinAMgY9wQVFkFGGNCSM4FQ84qaRCd9MsACoD2glZritoqAHhFL7NC3hW5Q43allfGqgC8pNRb&#10;XkEA4CZikRq6cDMgayqljLNpswLiAFgFDu/IqdSMUCWb1ynZEVu5+KnAfWYAVBSr8gm6PwJCBF4S&#10;uKtB6XQ4Ou1vhnt7HWNmcTpptcPNjS1t9NnFubW61WoB0M7ezs7urvDE2fl5ksaIyD1OAC7fkMOw&#10;5P/lTx+5So3VKtfcE74fWYAkzjn3oqA5Hs9+9atnQSCAIMszo+fv//h3hUSLNmoGYSMAxJeHX8VJ&#10;KvxgNBwjR2OUsUZ4otVuAJBD7nGyVjn65MRxzoSUkiFzVt8gCKT0jTEu8t7FtzDGGUPOhdYKCITg&#10;xhguOCARWm0M93irGb7z7uM//MN/8P0ffJczfPbs6S9+9ctnz57+4pe/mCfzIPAfPnr09jtvx1ky&#10;GA2SJOl2OkEQ7O3uOqDXOI6BSEp59+4d53rdbDaNNYwLQ9ZYHcfxaHTVaDU3+p2Nfpd5jNAqk8fp&#10;PM+Ss/MTxnFjs2Ot2d3bnSXzRrvxre++89bbD8NGeDm6+PCjD4fjobIaEK01/c3NVqc1nk49z2OM&#10;x0kWRY2NXp8sSCHzNDfKqNymSX6wd7C7u3v//n3f9xHoxYsX5+enH3304dnZ2TyeDYdXnONGv7u3&#10;s6u0ajQanvBG46Ej7sFgOBiNEJmx9uLyEgAev/12v9/Pstz3fVvu0azMJuess4jO22Sx6qSUYRhK&#10;KbIsS7OYyHLuBEwNYIk0oNP0VGuq+FzZyAihsBsDCOEhsHk8Gwwu5/MJgSHShEobZYwqrMoERCSE&#10;cBtooc6FAsKiVDYaIuKMCS4YMqACJp4hAhQuNAwEIEcSeWbGo/nW5o7VhadKIINABuPRlIxhnPue&#10;J6XsdruWWWO1H0pl8mk8nSWzRivav7XPfG7QogCtc2BgreGS+6Gfq9QYVaC8l4exJZd01HiCG2vc&#10;TmYtWWPiJD042OdcMmRZmk8nU0RBluI4IUAsjQY16aqAwENwylROZBGQcTRWu5G3BZBsaQAvBsxh&#10;8gvfk0IIBydviRaJ+6wVnEvPc7HBRKS1ZgidTicMgvl8prJUaRUIKT3vs+ef7mztvP3o7V/98u+H&#10;gwH3+CeffhpFobFms7/Z7XWjZpSrLMnSXKUPHz7c7Pc//vhjYwwibG5tqVxlaeIHMk3j84tTrfPd&#10;/V1FhJwNR6PxdDKYjJXRBunk/Gx3fw8429ndlZ43m8+YJ+Ik8TzZ7W3oXO/tHzx58uTevfub21v9&#10;/maWZYg4nk2dvoCIfN8noP5mf3g5urV/2/eCq6vB9tau1vby/OqLL154XAIwS+S4GnfAOu8qjsAE&#10;Uzrb3tlCBsaoRqMlPBn40e7uLd8PlSIEwRmnCvLj5muFV7uJB72JsVs66mr/3sTIrpXi3vC6JRlk&#10;XRvqN6+35PpT17uw2p0bWPw3P/iG/l6/5z4rftQY7S5rrcPwX3mKFlaLhU3GfTG2CGgkIgJ0YjTV&#10;nC0ru99am9X1ri0Pl0VEY7RLPQjIgyD4/LMv/uRP/uTFV18RUcFqMEa1ILo3D9RK7+psJX2drFgb&#10;vaXGv+FaW8XStr/M1970IC2QflZtm0sdW9eFN9BGnW2i2uPV/ALWSddBmi6CWutEXn7htU64A5RX&#10;5x3UxrmsFp2zVfXq6j4sZmTRU1wG9HrzKr72rvXLkGol4WYSqoikfmGJ+lvfdhZvWQaIXtT+ZqXD&#10;0kuXYndX5guWKWelXzcNQr2GIhiqFsjgfrW1ZV72pWBNr1PpYr5ri73CwHPf68nAcdliWcnMVY31&#10;AuWLVnWU17tTfq6578pbsgxLpLayhjK7cElRzkRcPu3k20KfU/S9ur8oUxHDCnks9EhFFxY2PcYY&#10;MheK7Dy6y7Bku2QDrFW16kRDxRytUniRfslaIiMk11r5niQCa6wf+IxBEIpXh1++++7jvd1tbXPO&#10;mSc9QrBoue8pq8Ha2Xwmg0CTVdpwzltRgwvhHO4yrT0uzo9O59PYCu+D3z778OnH/+E//N/ZLFNJ&#10;HmfZcD47HlxO0rky2pK1YDwpA99njJVSY9Fm52UgXIReST9lqitARFGLpnFcWRXFXZHcWgG4voQW&#10;/+LSBQDXBeA68VTrt/wsnZnLmoolZG2lCEZEdyqBk+ZgQRJuXpbbxXDdqoRrF0N+vbOu/4jImWOB&#10;EYDI6lwlnmf2b/XbbR6nQ8bsvft3Aj88Pjm6vDgfDIdRFD58+FZvo2etGQyukiRhHLXWgEV2Fbda&#10;AUAwxowxgKCUKv3XtSXOOddkuSfu3b8TRVxr7aFgDDjnk+mojQ1jlNKY5+lbj+4/efL4F7/8MI5n&#10;1sL8Km53msbQaDjudpudTkjErLVO18E5JzKIZAyjAkvT40wCQJqmw+Gw19tw8Y2TycQYg8yz1kH4&#10;sv+XtPdaliRZDsTcQ6SoLF1H9zmnp9WoO1csiCUEbbEPizXsy9KMr+QLf49GcF9JGrmALRbiAour&#10;5t7R09OnxdGqVMoQzofIzMoS3TMXDGs7XZWVGRnh4eHh2gGssWQMZwys1YyBIZvnSbvj/w//9o8/&#10;/fTT3/z2Fzc3N1maElEQBFEnePbB062d0d7eXpKn95MJMLq6utJa6aLwPG8wGOzt7bncObPZbHd3&#10;9/DwOI7jJHkznydxnHb7/TyNC5VHrfbF5en55YXnSQPked7W1tYsnnLOw3YY57Og7REzmUnjYo4e&#10;MU5hO0hU8rvffcoY29nb2t7eFkJobbMk6w66g8HAAL0+eS0AVGHzTA8ejnqtbp5l08nMeNZqMsbs&#10;7Ozs7Oy02+0wDG9vr10OWyHEzc3Nm9OXQeDt7W/vTrdGWwMp2WBrwKS4uzlptVouIDMMw9k8yQrV&#10;7/ePj4+jsIUEpccdZ4hlVDZawxlasE6OYtw5BBpELoRwFXeKosiyzJaZim3tSVURPrdtCIDQ5ZCz&#10;TSILiMisJbCarBCSMZHneZakWZYppdBoGSARgbFkjWVEREIgY6C05RwZMABWKkTKnWkZY8glkdaW&#10;tCU0hNYiZ1hqR5tbzvp+sLU1ujwba6NGo9HN9VgIwYX0PC8IPZUmSuXoh4gIaMmWqjgiIqDRaPTs&#10;/ffb7Ra3oj8cjOcTprkBxRCZQG0VILqqx+AUq2gtGAsWEZRSTvgkC9ZqAg6Ez7/6PJ6kHzz70R/+&#10;4R988fnzk+9eGU1ccA5IRMoaKkgIIaVEhkTWGFMQBAE3BEmWWWt93ydkhTLW6iD0XISBtVYp5dxF&#10;Qr9VUiWyrhQhgseFYFVmaaOt0U4jYwkhiiLuyVk8NVrvjLbyopDAOq3WV564vLp6/erE98Jep9vt&#10;RN989eWnn3768ccf315fA0AYhmEUDAYDKeX4fpqrfJ7GT5899n359ddfn12ehZ7/6NGTm5ubh+8d&#10;+568u7trt1t+IIkoLbKg5YPEVi8ioiSZAcD85hoEP3x4HMdxp9e9vLzMjfaNCaOW77eMMXsH+0J4&#10;8/mccxEw7PeG3JPffvtt0GkFQRAEQZIkFmyv3z84OLg0l1EU0ZDevDm/uLgwpkwT4rLQyVL0LcOH&#10;wCUHQUQCpUyJA2jjOGbcY77HpFDWuEhzYwwA20DL39I2MX8b7Bj19Y1c3du6WvA33yPeLL2dShV+&#10;8+tbx9bsvMnA1YxRPez18S+PavMcf/jIm3dueqrUg1Nlv3LL7RqnRoiyu2HZkrbSrTFlplYicvJR&#10;6R+2HEX5DqDBO5fSnfplBizOiejzzz8/OztzLpouaMoF/lSiwg8E0uLVzZV9G//RaL+HlzUAVFmU&#10;Vxu+XUcDK9BG27yyAqvmyHH92Q1v35wMqYmuS1dgKWQdFgjMmpdXV5AYAMAm9m4FCNZahswuZbVp&#10;mgrfqjSpoUGbchFv5Ghr/ni1k7UH18dZvW4p+BARrV0kWIL1/U5LIHUcb+0HUbtxrr9xfY4bf22i&#10;wQomry/lSrfVBxdNbZs0CgBslU0dEes6QETEau9xZ0t1sbW1jEdLfwFgKWkTI6oSgCmlGvShMjIz&#10;BnahBymRqjxDRAMOLo99c9EXYb1lfWxilXxCNRRdfj7LLEPHyQM4rqysx72ADNa5Sku1BQC5elfu&#10;CyBCrfdwQZ6ISMuby42hklNWLN6Ai2zDLkdMBciqkqW1FsDUOoVKWCqFw6YVlAAQRGP8C2QQvqhY&#10;NQsWhcw4M5127+IMvnvx4mf/6gPP54XVgjEvDAwZzVBEAdcESgHDOI5v7u+KLA+YCMPQIgIQ9yTn&#10;Yudgb3w/P/vNFxnaMGpPJpPf/OKXZFFznoMmj3HwBDJiZF3mBpe0CACo3om89gzCRp55IjTG1Vgu&#10;952bbK2lrUncu8lL+XVt66zvcVo7ncEaXCABLKk80JanI5XFMojqAuAOaS2WdlsnM4OLym4SyWpP&#10;lXW/aBEg6e60lVoEy3TToDnjyBCwPlqRMVbJ12VAgUuWoXXh+cCYtbYIQ58x3grC09Pzb75+/vr1&#10;6/6ov7W1tb29ra1KkjhJEiISUugquxjn3FWPQ0T+P/5PHxmjheCIVkrBBZNeYA15XljkKgzagR/9&#10;4z/8tzTOGROcITL16PHxzt6OgdyQFr7o9bqa7BdffhUGrSBsZUV+eHwofTGZj4HR1mCIDBjjDBkX&#10;XAjpAmOcVqw0W3FmrS2KrFC574ftdlsIkaapy4bl6IpSWkrJuXCkwRrDOUMGUoqsSFWWGl0Yo4jM&#10;ew+PPvnk4/39XWsNcuj3e0yKk5MT3/fm8ezk5EWSJNPJVCmVZVkym6tCMWSTySTP8zTN8jx3akOj&#10;zaPHj/NCdbrdp0+fnr45/errr+bzOEuzwWjEGJ6dXxil/EB2OlG32wnDYD6fha2WH8izszfG6t3d&#10;7SxLg8B/8ODA9z2lCpdadjDscwRVZJfn5/NZ8uTxo2ePn1hjri4vkySZ3k+urq6KND98cPTs2dPR&#10;cGStzfN8PJ5kaXZ+fimYiNpRkqS+7w36g/cePZJSpFmmjRVC3N/fW0tBqxVF7f0HB7M4jTrdTz75&#10;5JNPfiyljOMUADzPo+oIYYxRKdYSY8wFM3AuiAiR+b4fhqGUcj6f5XnuItZcjEClKaQFxiNiFTS/&#10;oqcsSaEFLqVbzTzPrTUM0VidF2krDCxZS9rtONczY4yAnAoVK5IMTjcPjDGOhNY6ryuGhBaIAdSH&#10;OLgKTQasBU9IxuTF2TkCHuwfXpxfciGQMPTbk/vxbD43SgetwJOi0+kYXWR5hgK55MAhaAfDra04&#10;jSfxbDyfZCo1YBDBC/wg9IzRRVEY6/zAGQC5vPGODgaeJEtFoZyWwPfDTtR98+bs9vru8Ojo+Pg9&#10;BMYZv729m02nxlpPCGOsUdrpGhBdLXmgiom31hqlsyy11koppPSMMUZbzoQUngsaRESE0rAvhCAq&#10;vXQYImccGAZBEIYh52WGUmNNmqZJlkrhBYHPkSmtwiCQ0tvd2ZWc3Vxdv375+unjJ0D0i1/+iiF+&#10;/KOPtVF+EGxvj569/3Q0GlqywpPA7Pbelu/Li4uLu7ubKGolWZLmSa/bIaJOt7O3v9futBiD6+ur&#10;04vzy5ubdr8XRq1CqZvbO+RsMp22otbjR4/9IOgPBjdX1/F83ut0e90BZ8wUtij0ycnJq1ev2u0O&#10;IhYqv7u/M8ZKTzLGjo6OCqVOTk66g/7TJ0/29nZbQUgAaZzOZvNOu+v7/smLl0YZKT3OuLXEnDEd&#10;gCxZ0IwzslpbvbXV98OACFvttrWIIB4/eaY1MBCMCZdFiH2/DXj1xKoZo3XG921X1jm8jRLCDx9J&#10;o5NV/fr6h7cx2c2f3sZ8b3rpOwbz1raxq7dM2V1cuC6XjIU21thm1BM12nq3VMrP1DinBAAgc/H2&#10;S27J2DACv6OtLT0ZYzxPSukBQK83yPP8L//yP3355ZeWgDFGFjjnDsVqV50fAp+3sVDwdvj/y5oT&#10;LTb+tI42zeE1RZQV2QaW0anBcK8v1joCLImyzQ5XxlBewabFr3Rprv8irmwE3ny6EhUW91Oj5yp2&#10;sb657MpZjKupLdlsAICtBVXUst9G2DYFwnU4r4BkI3lpXqwcYmsyxeuvrJkrZDFiXPqKyAWv72xq&#10;yd9GnRDY2poumUCbOFDrEZqtNuY3+e8m/NxbVuBDVeQC53VklSvdvLJDl+C2AbxL2WsXI6+tTFga&#10;sRCdNbiSiKBSfjFeWoYQEYEjurhodBFlVU6gBUCAWDNo1jYS9hprABamh6Yzf/MvojNalKx1Cd66&#10;dFyJb84btsYKW3u3ElXhvqWn9AZwLa8gLMlXBERUMkplHmgHnCYeLiE2IrKF58WSC4bShe/7DBhj&#10;HIgILFnNGN3dXfmB+NGPPux0WkSkyQjGEFFbo1XBgYVBQAx935dC+r4/6PWZlIColDLGCmTxZH57&#10;P/5X/90fPTh+lKfFfBL7nj/c3p6rYpzOLYBBslYTgvCkkNKtoLWWKsKLWPrJO+/oenZl6RAAcJWX&#10;iYgaFpfK7WIx90be9XrmC/q5hI0VkpTNJcFaXFx82HTuI1Zp8MpX1NHj9UstULlxyqwH1YtXqTc1&#10;V3OxwV2JJURoOpliJYlgJSZQpRtFd+oRIwJrCdBYqwo9CQLbH3p+YCzl8/kkz7Nvv/3muxfPDdgn&#10;T9/7+OOPPU+kWToej7VWBEZpzQX6vs8YMoZMCqt1WmT8P/7HDwAsgeIcABVjyJBbAxwlRy8M2gzE&#10;t9++eP7dWSvsEABj6vB4b2dvxKQtVBx1fGN01G1fX9+6oNawHUpPGKtkwNN07kvXPMaYlD5ZNMZK&#10;4Qkui0IRkUsm4nmccUzS2BgrhBeGIecsz4s8zxlyKWW5IREAiXGGHCwZS0YKSdZmabK7uxO1WkoV&#10;wufT2SSMgqjd2tndllJ8/tnvet1O4PvX1zdFUQyHI2tpa2v75Xcnn/32s/H9mCy1wuj+7n4ymbWj&#10;jrHEGE/TLOp2tbWAGATRZ599cfbmOgii3Z2Dx+89PX19dnLy8r2jYyDypaeLQgje7XQm47vpeGK0&#10;slr1u11LJo/j6fg+jWPJRZ4kgfCiIMjjOIvjQMjDg/0Pnj7L0/iXv/jn66tLT4jhYNjr9n7y40/+&#10;5E/+pNvtO0ud74Vnr09Ho+0sK25u7gX3gFiaZYyLbrfXbncIeZLEQRAKzydgaZFPprNuf/jg+L3j&#10;h+8NhyNjSeuyGhvn3AlpLkmC22/lZuNlHkLGmJReFEW+7yulptMJInK+0PNZMq56MAACsmW/GrJk&#10;AUvXI2IckFkASyCZsNpaoMlkEkWtwaCfpvHd3b0xBoHI+eEwZq0udEFAAMi5YNwlmidHJpXWgGCt&#10;iyEoo4WNJbLEkRyGc+CMXOQVElhjSQqe5fl4MukPRnmurAKtTSfqj+/Gd/d3vu9LzqUnWkEQx7Mk&#10;TYLAD6JW1Ilk4Bmy1/c3by7OMp0aMJZICI4AnDHP95Iksca4IA8gIGMcCQeiPEsZ5wAYhK2i0AK9&#10;BwdHve5we7iFyCX3up320eFRv9+Xgk8ns3g277TbiGSM9oRntFGF8j0fkWltBqTSAAAAIABJREFU&#10;8rxQqlBGF0ppo40lS8CFR9Yqpd2RqQttdMlTep7n9o5SRVHkxriKpoBlHDUwwTh3mRuYMibPC1Uo&#10;rYxT4PrSy/P80cNHYOH68qrX7b08eXl1dfXk6dOPf/Sj58+/e/HyxYsXL6ez6cOHR54vkdNg2N/e&#10;3SqKPEnm82TeilpBy3v95pXne9oqZEhgNanRqB+2gnk8577HkN3d3zPGok6kVMEYtjpRp9PN0rTb&#10;7llt20Fr2B+qXIOleJp4Mkji5Ntvvu1129PZ5PLyIskSwYXR+n58F0WtyWQ6mUyidqfI852trSLP&#10;onbr6OjoYP9gd3dnb2fv62++TuLE9zyjDGfcGutiwhEIwCIHREIBDx48aHc7hVKAPI7zbmd4ePQe&#10;Z54utJS+0gYBWMNi1mTC1rm6lbZgaN4qqGwWQZtXGlLEkrp3/XVNzrXZSRX6tRhts+cGE/NWCXl9&#10;wO+4iKWo4JJeLP2jkow4E8l6T2s9EyA4o0QlxrtYRBeGD2UlbqON0dpo7VJYQiN+DtxhC0RkXXkQ&#10;U7J6jg0haxduXYgIyKSUgR84ntcawxB9z5NCuM3OWZW4lKq8lrSQONeBjwhSSqUKIaSUst3unp+f&#10;/1//5//96tUrPww9zyOCoiicbE2N2ks/pFVr6vwb11ijt7ZF9FfzXzO4a+k6QwvUsCdhPc0VgaSe&#10;eXOEbiFdq51Fl4dDzeVaG+0qFjWH0RxPc/LUuL0WNhAZAseFSdZxaY5zrTF2sXANScpdZwCLYFgn&#10;M1Y/gbOXlPpMIidClGOpM6WWcs7qCjY54PKMboSbNj8vQLoikECNjZsguIQWuCJ3NUtyuHhXVkVO&#10;gVsTqAohkiuQAtZYa2wT85c8jVcIArD1n95Bwb7nYhn5v0BahgKq1MTNm+vo7RoyJWozJHAMEAKW&#10;/tPuilskrLa4JWvJVonQcNEfIQIjsAvr34LXL8O4oJJ+ERFc1BIyZJxxzrgrzcGr2BxAxhnjyDgy&#10;zrhAxhqDYYy7NOQlrrl8mSVClaTOWQIct1T+Y+CyPRJUftlETmcPbh4uRhlLGJfSb1kgtjRYmooa&#10;AABZMgROfVCTGmrI5wvSQQiExLibBZSBYwguuzQClFQBXdZ0xpALLhE5Y+6fAHBeuJxzRsCYcJmr&#10;gDPUuiAynANnOJtPf/aTn45GPbLIOXIkDgjGFHHmS9+THkMmpe8MYICMC4HAgdDjHhDc3Y7/6q//&#10;y9/9zT89Onpy+ODBxeXV2dXVXTy5nY4NkrKagFx0v4FFTJmu1HlusTl3eY44lCZ9FxpNZA2U7gZu&#10;Y2ljtHU7p0weVhMZovJgIyyzINTo7cDdpLFlommEMs02A8eSlhi+RCWXt321ocooQmsskalTekFp&#10;kUJkjtUnjoxj3dmCjtXKkTLUnMqwcCJryTTmBdVEHP+z8IUpFStONQlGcK4VIQqjlNa50uOwpQcD&#10;BmwWhNgfRMaa27trZIxzfPL+e5988nHUie7Hd9PplMjJjGCsEoJzTwCStrrQRZbHSRrzv/gPT30/&#10;IDJaF4wDZ5wx6cmgKIw1GAUdre18nnz2uy88v8UYGZM+evRg92DLUm6pYAIZY+1uR+X6m29fBGFr&#10;tL19P76/ur7sD3tCiLubGyGk7wfI0FoXcceEkA4ENfkWQiCCMSbPCsa47wdSSkSmtdbKuKJqbqEa&#10;tMwCYJFnDFmep9Yaztl4fP/y1Yvr66sHDw6Gw8Hu7k6/39ve3iGi8Xg8mU65EK1W1Ov2j46O22Gk&#10;lL6+vPb9oOWHSZplaXbw4MH9eGKMtYDjyYQJIURwfn7x8uXrMIj63cHBweFotB0nyXQyGw4Hw+EI&#10;EDjHIAyklCcnJ5YsIsuLLAxCT8hOux3HcbfTsdoyS2BMGs91lvW73cePHm2Ptq4uL+9vb8laXejD&#10;w8OPP/r43/zZv9kajHZ2987enCVZ8k//8M9Jkpydnnme9+DBUafTdWrPXn+QpsnZ2ZnwJSLeje/D&#10;VmiAJrOZtubm9tZYOnr40A9anuc7kgqArOGkVJ8iDd7d6YsYY8z3gyAIrLVJkmitEBGrrBdUpT5H&#10;YIisOvgXZ3DTYa/kBi0AoDUGAGfzeDafDYej+XyexClnbJ7Mi1xxwTzP09YQWMaZUmVpXEsuWRGW&#10;yw7IUBIBGTDa1cpDxjhnIDhHBpy5fFDg2ApARtYwLrNczabzdtQTws8zJZgMZDCezGbTqSeklNyT&#10;XhQGSikuuUEbtILtg10meFwk51eXhcmDboQMLRjOGedcegIZxvEcgBBYqR4lS64wEoAQnAgQhdbG&#10;KOAofNna3z/Y2t4lQ1opQNbv9fd2dw/2D7rdTpqk1tgsz0I/sGCLXEnPi+PY9/16lZxTtCFjidIk&#10;BUCOrjKtyfNCK1NLNUqpoigYY7I0vCtjtNFKaa2KQhvj6JNz6HSEu3SysNYaa7RpR+35dD7s9/f3&#10;9oQUz7/9Ns+Ln/70J1L6n33+uyzJOr1of2/P82Wv1211WsPR4OXrk9lsevzwEABu72+k5J1Oex7H&#10;fuBH7fbZ+dnr1y8Z563Q39ndO7u8FFIGYdjpdIQUztkBGI6GI4Zocl3kObPs/PR8NplM7ibW0nA4&#10;cs7erVb48uTl7c0tAnhSaKuNtpbszfVNp9NpBeHJycnO1tYsnp6fXdxcXyfzhHGOgJ/97rPZZOZ5&#10;PpURnugCyN1Bwbhz47db21tBFBbKSC8Ay7rd/qOHT4wFa1ymNy64oCqp0jp/tiI61ntt7fTZfBSt&#10;nUxvfXCj9Pu9L6qfqF+0Itxu/LoiwtUf1kS7zXLyRpgsNSz5onfMcWngZVcl/9b4oVyU0rdMKec9&#10;sSxhLHpGd2w3Km87mcsZwcrEJOR4zkUGrFoeaH5uTtYxKCsQa3x2AcAsitqeFyDjv/3t7/7f/+c/&#10;F0WRFQWV6eMtLdvfvretK1+aWPR9nbzFUrdpibGKZ8PGbfWLVnto9L70K9b84qosh2Uxj38BVr+z&#10;ra1IhbJLdkI3qOa8mhMHgEpaLi29RFSmSQMGsGosrc0dVbQbb153xsgSXzZtsSZsmzi8vpU2brEG&#10;Vi8ZajbOq7wCHJG5qLmmBA6NBYIG80DVYV9ft411hGUUaizFasqxTdtkdaYb8QER17G3/n0Fkis0&#10;sxr/Um3VjQtRQ4DKajesOZi62coPbWWcuDYSrPGi/OTUQLXlEBqhxbVEvRQtyZbbEoou415jCm5q&#10;TlOzBLRmyHfNu1Gl26nUg7ZW/ZSKBrYoK7W0votVq10tqsABdOLAYi8gwsIcXw2y+RQuVc9GV2JJ&#10;CMk5IyfgceDoyhrxLIt//OMf7e9vewI5YwQGEayxulC+lESUZZknpSWaTCaE4Pu+s3lK6SHnHPCr&#10;L7/+7NOvv/ry62++fj6L5+h5hTWzJGWCE5TiPtUyIiurfjRH6JYSqxRoZaYJs5Tjiioh2N0AlWJr&#10;sVjYgGQzq3z9w0IAbiSLqu74F7Ac9XbA0quFmgd76bhQnoOrvS30F5tfVGc1Jyij1dnyDa4TRzos&#10;5wwRrEGtjdFamdjYedAyo63AC2wQsigK9/Z20yzu9/vHDw/fe/Se73vT2WQ2mymVK6WUzpGR50ku&#10;kICUzmfxbB5PsjxVKuN//ufvt1otRCiKgjFkTDAmw6CTpdoY247aeZ4PBsN/+Id/JItSYJLlDw6H&#10;h0f7jFvfF4CgdBG1u0HQursfZ3kx2t6eTKeAOBgOjDXPv/nW971erx8GoRO9ROkkwzgXLjKUCDgX&#10;nAsAZg06O5+Tga21LiFWBXtWcx7ujBGcSymMMWma+r4Mw6BQyiljLi8vnQdvr9fP87zf7w9HozhJ&#10;3GbyfX9rOBqNRlrpvb29n/30p1G7fXNz0+v3AEFrHbZa2hhjQXoyjhMp/MPDQyl9pfXJycury6uo&#10;HR0dPZSecNmzO+0OQ8yV2tnd6/YHnu9luZK+v7e7H3gBAsvTwmqrtQm94MH+g067W+Tq5vYWkRlL&#10;nvQO9g/29vZm09mrV686URuRnb4+vb+//y9//TePHz/+4vMvXr9+PZvNR6PRYDgwVoWhv7u3NUvm&#10;v/3tl0SFJdPptDvdzsnJycXFpef5xw8f7h884Hwp4WGl815C9wb+lfRIShlFpS96HMfOCXmhxiuD&#10;r6wTHGpdYKMrdzCUm9aRUIYouGe0nYwngolO1J3PZi7iPMszrZV2uZQZIyJjCRG55yutjCUXXGQt&#10;WevUlIyIyCIRGLIWXAVgcF5GyLBM0IuIiMSc171AJibjBAwf9LbSpBDcE9xPZvPZbOJL6Unpe14r&#10;CIwxSZZYsH7o+ZF/O7krqLid3JHA3qCrgZzjnxBCSG6sSZK4fFUJBFddwFUGcPBgWlnOvGF/5HsB&#10;IhNcMmT9Xr/X66tCB2Gr3xvE81hbkyQJICFjhqwxulB5qxVql27BVsm3K0ITBq0kiaezmSVqt9qd&#10;boczlqaZMVZro1Th9k6ttndLaCxprY21BM7MZbngpYZvQbgsAGV5znnpgn54fKSUSrP8Jz/9SZJm&#10;v/r1L7XWw63haDQsVP7w4fFg0JvOx69fv7q7uWl3o16vl2dplqcHBwfT6ezu7i4Iwk6nEyfz27u7&#10;NM2vbq7H95Pj9x4OR0PO+d393Ww+8zy/yPNBv1cUKk+yq6urLE7vbu92trePDo+ODo7DoBX43pNH&#10;j7Mku7y+JgIE5EwAQeCFxtLd7Z3n+b4Xnrx4IaV49uRxnuSTybQTdVutaHoff/rp77KkkMK3BIxz&#10;AIaMESCRJURnSTRke/1+EARFUQBjRNjudJ88fmaNw0DGUTDGrF6qWf82Ut44HjZLJhvbyq81X1If&#10;gW/rvMmhNntb7xDWsrY2+I/Vr+sDW/n195rOxhtKwvIDxJxKoLILGb6aEUCpiEJLVhullaoOBUfu&#10;sN4/AGgXBkwLC57VlgcNp8rkQbAQVNw9tcS7DrfmQFeA2bxNa+U4Jd/3ORc///nP/+o///V8PtfG&#10;GmOgzCtgEcGlatsIinVuvjGqJQr/AwTI30/CtFWY4Fu7a7D+q1dYnSm0bDU8F6vwlrJV/78absbz&#10;dQG4JOruobVWMeiLXNC0zLgDgBCillicfaZ+GhdW38WGXoxxTcrdCOZ3wH6FBJVgxIWFv/n2Wo9T&#10;i39VOkVYX5QVfFv62xSGG6B72yI2Laiscfw0ad3bJrs+jA0CcCOQdqW35rAXU1to8DcQWGigQfkU&#10;LQZczdxYMk1BaHm+i4lUeLCU9acpyjrXWSdE1Veaf+sE487WWNVb4Q1RmVWWD/d2DlCW5iCXd5e5&#10;/EKVt4slAAQChqwipaUFsXINaM53IQZTldKawNb/HI7VfGD1bCNDWBURWrtVI7mka24tnAkRoCpK&#10;AgDVxgEAJABE4EJwxgEICTxPcsaLIg0DbzK5f//9R0+ePpQCEAHBIALn3JItClUodXlxwTlHxoqi&#10;sERRuy2FNMYIYGQtB/blF199980rY8jzZWHUeDzO8gwQGWfk7CuwcPVFAAZoynJTTQ0FAwAn35bK&#10;A2scvF3BqjKurYpQbaLHEtJU0F8sAdZhd7V43HiQYKF8XUbdjZhZ7wIiAiw9oRrX15B0EeKx2tPK&#10;v2WRuBbMlxSIFfO5QDBEQCRLGoExJrIsA1BKp9LTD45GUqpuL+QcLCnGcTy+6/V6W1vDvMgmk8n9&#10;+L4oCnduc8FaUUgMkSEXiEhKF0rlACQE55980idC35dCMiKwhhhK3wuNoSJXURQVhRoOh7/4519O&#10;JjPfk0WRD/r+0fGBH3DpcQs6VzkhtsK2JXxzera9tZOk6Wi0BYDT8Wx8P/a9oN1puxzFLp8zLmQT&#10;FwMNCIIxwbkQwjPGGmM4Z57nMcaNtlq7wjwclzNhEhGvUnTmeV4UuRMOtdanp6fX19eXl5ffffdd&#10;luXn5+eMsQcHBx988OH+wX4rDJP53GjdarWiViSl/Ld/9mfvf/CBUmo6mwVhMJlM8qJAxrq9vtJG&#10;q1I7M5lM7u4nX3zx5eXlJGr5R0eHvh8yhtPJpN/vHxwef/7lV91ulwFvt9snL16NxxPOeK/bM8qE&#10;XhiF0aDXP9g72N3e5YzPZ3PPD+M4vr6+GW2Ndrd3Pv/886uLK458d3tvMpkYZabT+ZvXb/783/27&#10;X/zyl7PJdD6P43jGOet2O4NBv7/VH41GSTI+Pb/Y2dnW1u4fHFxeXl1fX330o49/9JOfCu5RQ6vX&#10;OGNWMdftWABw6ZeCIAjDltY6juM8T6WUWKa4sy4NAyI18XWllRkhKlbHbSGGggjjOCMDu3sHyTye&#10;TCaT+8nt/V0QeELIJE6yPA9CH5HlRe55vrWO/3Pknqy1RpOxZA2CRYYSEV0tXOeuhBwYR8ZFTQOs&#10;c8oAIuBChllWTO5m3U7fGEBgHveTWTK+vxeMe1K2vCDwAmMNMOuFsjvqoWSTeOJHvgHrRZ7fCg2V&#10;AbpcoBBMaZ1laRXDsxCAHX5qpYwmYyj0w3bQPjp6ePjgiHMxn8XOd7ooCrAUhuFsHr948Z3n+//+&#10;L/6cC3Hy+oQxhpwDQp7njDMsjy5wUUMO8kWuANDzfEQostxoE7WiwaDv8FUp7QiZUgoAgiAoZQBA&#10;Y4xyrqEWLJFg3NTa3TKhNDLGwqCVZlkYBpxz6XlHR0dHh8fW2lcvX33xxedbo9H29uju5maezPb3&#10;du/v727HN9rkcRwXeTbod/vDwfXVZRCGYdi6uLiYTecPHz70A++bb76Zzefj8Xg42uoPBqoohqPR&#10;xfn5r3/96+Oj4ydPnhBRPJs92Hug86Llh1EYtoIQAK+vbn79699cXl58+OGH19fXp6/fTMbjqNPW&#10;eWGt9aXf63a3hqPrmxspvJubK7T2YH9vNouFkJ2oW2RqOp6/fv1mPo2l8JxahCygKwgMLueJBSCy&#10;pt2OOp22JgsESKzT7T178oF1BZAImNPBWVpG+wVpavKLC+5o+RxqPri2gzZwYBufXblto/TbHFvz&#10;tpoUN29426Zen9fKRdrU1p/dOLbqk+O5vr+tUDGqlU1V2RcAIGO11kqrOrlIOcGm0N7ooSkAlyY9&#10;qj0jOBfS8ZTr3DlWIkTzSsXgLl1pTtkxE74fcM67nX6h9N/+7d9+8823Sqm8UFSmKGeuhDhjvGnB&#10;3ihRrAB8hchvfGTtp++RNlcW15aG83eMYan/ZWxebAdYLhu7QJW1/E/vbu+GT3kP26CPQNwgAC+s&#10;VdU9TWNafQ0ri25VDXhhi3MCcDW1JenO9dAEEW3Kd9W8f+PG2TjTlS282IzYJEFLGXdX+nfXa+/l&#10;ZlDiev+Lca5hfvORDVSu8jlfBiw0k8xteOptWjlcyvsNlZoLG20jfOqfbIOONecFDZl8yR2DVuHs&#10;nl5/Y33HKtQa8F8ZXv26mrY0003XmIYLhOOON1hp5f0omqNyjwvPczOz1jgsY0xwzgAYIiDy+q8L&#10;KG1qQ6oxM6xShRMtJlK/x026AQeslfJYZdWytkywhLRqRK2jf0t8WWCLCzVBQHSaAgSUnnPXL6QQ&#10;0+nds2fvffLJM84cD2lYJSsmcez7fpamURS5EnlZnnMhAj80xiAyslZK7+L8Mk2KOMnSLFNGGyLg&#10;TFtbGM2EQIZUOZBjrUICqAFeDXvBDyzIZrXN65SKK3BbQsvGxaXKveXZ3Tx31k6fZeTfuHGae78c&#10;nquGtbQNFphfYR1rvnG9NXZQc1JUj7mqgcxXBtkAHRFYYzQA5nkqBTeUdnviybODg4OhtdmXX302&#10;jydFkbt6v8aoyXSaZZnSylrron/doa2t0qZQKs+yJM0SpQpEQEbif/5f/tfnz7+ezK6UNgQ6DAPG&#10;2HQ28WVbm1zrDBER7aPHx6enl0TG9+F+MpvGSdjpp0XKmOUck2Qe+FEr8oxR2hSMcQQ2n2XzWdbv&#10;jZSyN9fjVtjGEQ/Rt8JyLsvZI5eSGU3GWADteZ4QzKWnms/nnhf4vucHMs1iQ4DW1PWg6tVSSjHG&#10;hGBRFN5PxkmWRlHUbrcBwKWEVUrNZrMsy66urvI8l74/GAy2R6NWEIzv7meTqVHq66+//qt2+1//&#10;0R999NFHSZaOpxMpJSFK6UdRO80K0fGE8JIkY0y0w86g1x+Px0Wmsjj3pXd/N7m4vA6CsDfYEsLz&#10;whYYYAzyXN3e3lpl8RETjPe7PdR20O9vj7as0oXJGRNciJNXb3RRDAaD2SyeTGa9dtdlsk2SJJTh&#10;q1evfN9vtaOo0x6Px4FAYng7voeJPT4+DJl/cHBwfXt0dXNdFMXp16c7e9uPHz/e2tn+5JOfdDqd&#10;LC3qrVVTUiKq4uPNyoZxRNb3wzBsIWKWZUWRCVc0b7UKAgKARSCC5eIizBEyJFYdD1gXCDIFMBLD&#10;7oiDvL26O7+4ms1mhoogGLY7LWPM/fQqiXXYkgwDVZCBnEvOOFPaag3WWqus1cbjUkoZ+kxKyRla&#10;A4XVaA0IAM4YB+QM0AkortgNGqs9HoxGg5uz8XQ29r2O1oRlmigyhpAYY8xaC0SB9NIis2QMFcTN&#10;OL6/n09MAu1+Z8GGIhJCKQxzDo5prrL2O2j4XpjnOUdOFm9ubq+v79CyTqencrO3t3d/cy+41wra&#10;13f38Tzt9rvHx8cWzMeffBS0/K+++Pr6+tpoHbRaBACsFK0tcWdj1kYLhoVKi6LgnEvGXfLJQkX9&#10;Xi+O506ZqrVWSmntagVzKSXj3FprjQYgTloAy7MEOeOcu7wWGtFqqaVMkiwMwzxXRaHbnuf7/s7O&#10;Tifvvnr15sH+vvM0VkV2eLwfev43L172tzrdTifwfeGxOI73D/cPDw9dIr4HDx5cXF6/Pn3T7XaH&#10;o+0oCvv9/pdffmntAyKaT8eA9ujw4OHRkdHa83zSptvtjm/vxjdjJNK5thbGt+MH+weDwSD0Wx88&#10;+5AMfPbZZ91+b9DrW6DZdO5L/6OPfnR1eTPo9t57cARAURD2Hw4uL68//c1vOPMe7L3n8szD4hRf&#10;MJEc0JJjNwgtdqKuT0YbylIFGsBaJMaQOccnay2+U1h7N8OKy4lJV257R7c//BU/4NnNzGXznh/e&#10;4fe2jV0tX6T6z/c0x9qyxrO4JDxQ5VpWK9cR6zxFTel9cT813FhKn+hKQeAYScaW/LWanMoPGPGG&#10;ppRqhW3fCzjnv/vVr/7+7/9+Pp87ddUKoNxs1s1x9QDWJc/qrDQVQJcQb6Wfdy/x2361pBHRNiXP&#10;ho5/8S4sAQoujxQu2TqaQ1qIat83pN9rnOWvWI6sZgTXN+BG/F/vCrEp6zkWHOqkULBg8spwd2dw&#10;Wxuq2TT+sufqQjPz07p4vNm833QsbHLeYJygCICAzLrSm43XNyBgyZIFcvVdqRIlq0k2OAEEpMrd&#10;CdeSeDWhuk5Mmjz6+v2wRjBhE8ZuXKMK8ayTkRb/6p8bRKD+qZqck/lNva2qV5f/qtfaUnxt4PlG&#10;SaaxFksIhgvOyGXVLoUKl/4dABFtU2ip5VgoT5+F7LQCzE3wZLXotXik9Me0jDFrAZEYE4yB+wzA&#10;AFzFWscWQV2z2r2hflHzdc0tDOhQcbGdXaXZTW4FBlHUfdTCNiIwhqVBsjqsqcoyBYhkwBpwLthk&#10;EQU611HGWJIk7iGHlpYsoQWwhcqyPBkMBq1WK05TzrnneUWeO/rAGEPGANj+/n5W5FmRZUXmqijl&#10;Ksu1DqOW1mZxdKILLCRE4I3Mz/W8yHFvDeAsEMiaRSdLwbHuP4LKYl/RBDfEEmma6w5Q01VeweeH&#10;shZNektEdVhKY2c1c0k0RbAlirTc+Qopdh0uXgdoCMha5wdeJ8PjUCawBAArPZGmaWESrZXgFlCH&#10;rVYr8o+Otl++nhGY4XC4v78/GPQm89lsNsvzPEkSbTXn3Pf9IPRa7ZBzlukky5I4necqt6Q8n3FP&#10;AoD4+7/754vLV7t7/cGoP53dpmmOgWAMDVfGqLxIpQiVzh8+PPrHn//SgAEGs9ksnqdSbudFikhc&#10;8KzI8zwNQtkK5N3dXRR1AESRGilanFkiPZ3ENzf3QdDyfd8aUKA8z3MYzDlnCEVRuBwlQjAppdFF&#10;HMeeF/R6PefGnKS5McZaqIUNLJ93DgbW8zwnNwohHjx4kGXZ2dmZW8I4jrMsc1ie5nmSJFec+9LL&#10;khQAfN9njH355Ze+73/48cdPnz79r3/3t9ZaJoTWuiiKq6urm5u72WwWx+lsNjs6fLizs0PGpmk6&#10;GY+lx8/enCNHsDz0wjTJirRoBa0sS7e3dziwXqenc804e+/4kVX67ub27PTKlzyKOttb4cXN1dnZ&#10;2bDfH/YHv3t1Zq3N0yyKIgAQjGttZ7PZ/v4+ADx+/Hg2m43HY231ztZ2KwqiKDTWeoH/7Nmzq+uL&#10;wugkS6+ubn72Bz99v/9Bt9tVShGWNL2pX4c1hqPGXRd54opwuNJHROR5njPouoz0BKUsjIgbeVXE&#10;DZYxay0pS5qN+iNPyIurS8EDnRmPy8HWrhfwfr/X7XS01uPxNWPdoNWexPcAViK4DPNWG6WUKYzW&#10;WnLPF9pGLGoxIRhjwmqrrS6URWY4ty5jFzFEy91BRQjW6m63HXWjJJkHvTZjwBhIjyOVkTwchSsj&#10;7/teXhSI5HnCM5JII8c0SwwQuIKxC02wKaOkwPm/LMFWaUWE0vOLXBHR/d30+Tff/eQnPxv0Bq6Y&#10;llZWCG+41Unm6dX1LXosCAMk9od/8q+3d7f+69/83d3NvbWWIxogawmJ6hIIiIjEAECTNsZYZMaY&#10;otBB4KmikFL6fuAWSOsiz/M8z51uSCADAKfdddGP7hXOecqJDUTEjQEmiqJgggdBYIzJ81xywcLW&#10;n/7xnxwdPXj+/Jtc5X/ws59s742uri8C6WVJ2u93BbJ5Ohvf3/f6nd3t7cvr6/k8OTo66vWHr1+/&#10;TtP0yZMng8HAWv369ev5ZMo9GQTBwe7e9vY2ALx+/Tr0ApUXt1fXeZrN53OrdSCDIGi5IsmdTmcy&#10;mRDR7e1tHMcAkM2Tw+OjTrsdev72cLTVH0hk7bB1/PCIc27J9Pv9vb3JM+QuAAAgAElEQVS9+7up&#10;tbbVai1sMsSaggFjjCEIzjSQFGLQ6xmEySxO45ysNUoDCALDpOd0EdBkH9cU+ev7onlbE1VW7nkb&#10;H/9DRILfS2ygtUO0yU2+jftv/rT+YWNb+akJqHc/uDLOxiWAimFd7xMAquBfVWfXhE3Uqnkkl1bf&#10;snsqJbdlKK1zlivM3w9nOwAgDCLOeavV8jz25s2bs7MzN1pWFx+uKIkrArfRQghvWfSKYq+i2YoI&#10;0fz7e7UmVN+xiPXbcanwRj3CVda59hX8fcfze428yd6Vi9h44bvXtFp0bDZYFYAXlp8mktSc5caB&#10;rbwXlk8TWNs4KzdvnGkN1XouK8wAbMLP5shXaMI7ILPSQz3+lb/fO/cmVNf7XJ84Vuz5SocbQbQC&#10;0uZcanvaxmk2kbPyk+Irna+Mtvmu5nxWplbJS6sS7Eq3NUVaQbyNcGv+xJhovmhBARgiuvpr3gpM&#10;VgZgrbWWG2MQAZEzBoi8EoxNI0F6BSUnuXMLy3vB2gVYGK5MxFY2+NWNU/WwJF0jWs49cGVWkSMD&#10;YwwCIBMIinM+n8+NAZTAeV3QixhjYRi+ePFi56MdY0wUhpxzG8duSBbIAnFkptBeGCRpasgWWiVZ&#10;Rojck8xSVuQMhWOtaVmzVeX9rhIaN5YeYGnwK3BuYhF9X77DdaxYgpJdYN27n23etk5yy72/rCgk&#10;ImioU982kpV+Vmbn3lbt2bI0EVSY0+iB8jx3hEt6mOVzxlW324oinwu2vb310UcfRVHY7baTJJlM&#10;xojoTO+toBUEntK5MSrLAJnJVJamcZzGeZFaqzkXAEZrLf63//0v8yL5oz/+2Y+j9wX3AK0xRimD&#10;IABsmiYYcs5Uf9D1PM8YYw3MYn1zd/fUHhOBUoYQCpXN45mUcm9/ZzJXngyy3BSF8bwgTRPpyekk&#10;L4oLhsJJm6BcOkHfzdSZ4LQuVVm+75PFNE1ns5mU0g/CdqdTKKO1NqbgnNfMP2MMOC+KwmGMlLwo&#10;sixLBoPB48fvdbvt8/PL6XQaRWGaxnd3d4PBgDGWZ9mbi0trbSdqf/jhh9PxuNvtRlF0enraarcP&#10;j4+2t7evrq6EEH4QCCFO37zS2pI1Ks+QLFndCsNOK7q6vbq/uc3z9ObqOmwH56dnH3zwrBO2BRO9&#10;ds/j4nD/sBt2orDFAR8/fhr4rVfnJy9fvAzDaNjvFRqI6OTFq06n9/D4URR14jg2xmjUYRhyzuM4&#10;Drzogw8+ePz4abvX/eM//dOHjx79H//pL5XWg1F/tDUIo1ZeJLPZxG+Fzz744PbupjfojkajXncQ&#10;+OE8yRCRiWbW+M2HXI2mnHMpfSGkq0uZZYkxyrncEDhtaL1toCRYZAHI4ipn6VaEufzSgAhgDaii&#10;EDzsRO3x3SSZp/u7B2mc5EU6GPUtmnYYEQuHg2mcJllqkFmynMCqghAs52gM5IXVhWXEMq2L3CgD&#10;ACxqBQDcEjOGilwjIkfNCEAAY5W+n8ClVva9aHd36+Z8bEkxLt0GKymjZRwFIkrm6UJJxokMAOR5&#10;xkPZ63cwYYyhMU5JX+oUVlhSIgPLJAbAZZ+C7e3dne2DPC2Oj4/3dvZms5kfhAeHO3muZtO5sbbd&#10;axOjV6ev8lwZY26vbgtbKFMQoSd8Y7U1Fglt5arHkAmG1lqtDOdc+tKAnc/nWSbytGh3Wp1OJwh8&#10;zjkROgZ6Pp/nee55HhNOVSmUKrRWrVaLATjPJ8aYqdwaOed5rnwAy4xSubbGmCJXKoqiH//ok1bo&#10;n56f9ru9Lz/7/O7+hnssV1meZUTm9cuXT548SuMsjuM8zyeTyf1k3O0Ner3eqzen23u7B0eHSqlH&#10;j2455y6fhB8EEedGm2Q2D/qeEOLk5CRPsyhqB9Kf3E+llEKI29vbna3tIsvn8/mwP3j67//i9PT0&#10;my+/QsJ+t0cI97d3u9s7s9lsOBh0otbWcESESZy///SDs9PLPLMInEkPOEPjqHCt02aC8TJzogGt&#10;LEMB1mbzVGW5UVop4zJ1SUBdUeq3sT4rB0DzsPmB51M1qneJxL9vextv1/y68eLKILEp1Sy7aK58&#10;Xu+zef9qz/Zt/PTG6+7IKFnSUlNNBgDQklW6ULnShSsqVg6mIdC6Apz17nXcz2IkjTRaKwxlyRk0&#10;XCLXgfOWWazNCjHPC2tpPI5P35wDMSE8Y8hohYhlwbmy9PoSzFc6eVv/G7FmXSpYlwd+eHNHSHOJ&#10;1/8ClBHarDLBL961zh2SASJcYrZ+eNvMONIPWJC3nZIbeluWnBdseqMrAIvIm4nWYBlKa6930e+r&#10;Pm5NphnW1vodZGQjY72JvDiMalTEqR55NyO+MqR3wO1tPyEiwgZZFCpdpHuwaeRc7/Dd6/UDiWc9&#10;Bs6qiqYlrwNALjN9Jb4SVfnywAWErZLK6lOZGBSdVbi6H7FUXNem4LcPDRGtqWrSOP0FoAVb05/q&#10;Nt58BABs6YZWXkFEa2tchfoncgmGsfSFrzGt9j+vqY1Dg0ozblz5HicAG0PWaqLlE80FoBIAWJeY&#10;GgAMkkskDtWaGsclNuylFm1Fb5kr1ARVlDgRUGnytmSRc+6KAzMOaIlMaQW2lhAsQ+JcpEluTLmM&#10;YIlxplQuhOh0OgBgrU6SREofOT89Pd3d3TXGADBrgQsELoT053k8nk/yQlmOWhuyBhGlJ40xzrjt&#10;sjRU+2iJGiyjllPCLkp2lWfWpjBaB6H6GwGUtm6X+Bfq+tvuBmdD5guUWHS5mZotjmaAEjuBXJ6z&#10;6iRdPLg8o4Yoi9YdsysYW8sIsNibZYlpt6zVFXDGg+oMhRo+1i5OhCxPhBCccSlFlhZRh29t94JQ&#10;nl68lh4cHB1oXRRGz9NY6VxrjcCttZwjFzhPsyxLfcsRaZbMCpVqqzgn7gkmENEwbsXW9u5kdkMI&#10;WZYh05KDBUsGjFCMQ1FknHmeJBd7oLVFZFlqry5vZrMESBNoYQ0ZyvNUm3xvb6+f4+vX1+NplicF&#10;kJjP8na7NY/T8/NLIur1ep4nkBnGmBBlGVLBnQysAEBrXbsuK6XSNOVCCiE8z1tkUbMWKvEDEY0x&#10;7XYbEZ20Np/PAaDT6RRFMZ3Ob29vjTFRFDnQ397e7u7u9vv9u7s7a22/3//2668nk8lgMDDGnJ+f&#10;7+zsHD04vL29ZQCe4Ej25OTk/fff73f6gbwGAMk5Gs2Q9rZGUdg6ff3GE2JvtItIRab2tnZ8kLbQ&#10;AgRo2496Dx482B5tKaV+/etfv3rxyvM8ZOLT3312d3c3Go2k520NhsPBoDwaLUVRpPNC+4pzvr29&#10;3e/3W63Wy5cv57P46uoKEW9urm/H251B5Hkizeyr0zcPHz4YDofzZL63v3N0fLy7uzufz0mT7/va&#10;GlxuJaFZFtsYW5Qsc0osZ/0Gp5tBCzXjhbYqK7/qvrWxOSYGEcGS1np/ZyiF+O7Ft9PJvBO1e71e&#10;ofzA85Ms0YVhArvtwc4ov7m/mo7jIJKaSCuFaBjzASxZhkhceCrPc62tLaQsPM8THInQGrQEUGgn&#10;xzIQKN0gHIVghgjAbg3709u51VnARZLGplBaFwZcRl9gxBiHQisuOSJ6vsjzHLmVoT8cDmsAEhhA&#10;C+BqhFpAlytiBSaMc65UrpQZDrcO9g4Q5PhuFobheDyOoogzMZtNpAyN1ffTe+kHF1fnWZEDsa2t&#10;0c7Ozt7e3u3N3d3N/emrU6vBokVCBIO2VFQ71wZ3OjpXTwbW8zyt9f3dZD6fDwaDTqftllsIURSF&#10;cwoNgkC2Qk9IRK6tdeIxIvLq4GeAnHGjNJcikJ4F6/t+yFia5t1uN47j+Xx+eHjYbkf397eX51c/&#10;+fFHW7vDL59/pXI1GHTAwO72XjtsfffyJCtSj4ub+7vAbx0fH798/eaf/vG/SeG99+ihEOL4+JgY&#10;pmmqjAYA35PW2izLRv1Rkami0Ad7/ZYfvHh+IqUcT2c3V9eB529vb5+dnY1Goz/46c+iIMyTtB22&#10;glZLaz0Z3/W67e+ePzek8zyZx1PBA99rhX43y7IiJ5dVnjFhUdckGAAZQyG5tQQEVuksTfMsK4ri&#10;7vpGW7JKk7HcY5oIwBqjGBMIplkFfhntl+TJWl5qXl+5v3FmQP21yZJ+73Zb6bbZ/0ZecJ2z3Mig&#10;v+PV9Wm62Bqbbl6ZyMaD+V/UFtbCqn/CKutmWQG4Sn+1NvLViVClCiGiBWdQGc1qjrzZW80pUmW2&#10;/eFDJ4tcCiGE7/snJyfffPPNZDJRytQhf24WvMoUyvlqHqyVNa3Zjib6wfKKrH9uykU/EMc2zGXF&#10;mrp8J2JZb28jftKaDLwyo98Lqt/bmvvxbdN5x7NQb5NNNzhKUn2wK5ax9Y2/PoCVBXr33Ovx/JCR&#10;1ySoYjoXKA2AK8Bfx413kKYVSP4QwDZ/Xdme2EiOvQKx9T6xEqi+d/rvGEDdnPTVZDJrmKxsLje8&#10;ukza+us2DbVU7CzduTzCdWRo0tVakVcPDJuydDW8etVwkZtgMeu3nUHN/ducL2NMSlkTt5KoVmKq&#10;29fWUDNXEwBUQnIZt4yIyhrnaA0NpcYK8Wn64LhX16XRiMjaxSOIiNxYqxnzHGSk5IwxspqsNWQd&#10;E0tEZFFrS9ZKIT0psyxLkiSZzS/PL/I851z2Bv3T12+2t3Y5ChREhowlxtAAzdMkLXLGBWNoleZS&#10;MGC5UqXTH2Izph5gicQ1F7TpOAANQtdc+uX12hwr5ByTql9X13GdWm5E8hpJVq6vbP9mtxuP75Up&#10;4DLzsOnApbpyMC63an1L+W6xqYlZa7XKhZSM216/1x90lE4RSali0OmlKb169aoocs8XQeBZC4Wi&#10;vEizfD6ejrmgVtQFAUKhssARmRQEDm1ASOSPP2zv7m9xSWR1u9PKshSJCSmNNkJIY4ELIWXLWvGr&#10;X30WxyljrNBGq/S9Rw8LVVjSaZoyZLN5ohT1B8Oo3Xv58mwyjbUiTwQArMi1ENLz5P39rZSy3W4R&#10;WFcgyxjt+z4iKKWjqJXnOefCWovAhBCGKMszAAyCgHOmtdJa1VW5OWecM1dGwtXRcgvgNqrneZzz&#10;ViuaTCZnZ2etVgsAHz58eHl+AQSekJ12Z3d7+8njx8+fP8+yzPleAmK73d7e2THa3N3eCsG5FK9e&#10;vnp4fOx7nu9J35OSc1e0LGoFW6NhGsd5mv3RH//3nXZHciG5bPthywuuzi7ub+7ef/J+J+rMJrP7&#10;u/vn3zzXREyIQusky7wg8IKg3+16nscZ29nZ+fqrry/OzndH2+89fNjt9kbD4Wi0/fOf//zTT397&#10;f3///LvvTs/OpJSFyi8vzrd3tvrDPjKGDLQuvMAfDge7ezuj0agoilwrl37DoWct1hIRgGUMXRm3&#10;ekNKKT3PE0JIKTxPSimuri6VUkEQCMkacSOEZaxCScdtaSdxCI4AiMQQkBEDW+4BjpysHY/vt7e3&#10;d3f2Tp6/+PKLz7VSvW4nCAOtCkD0pGyFoR8GrXbLD7xCqTzNyBFXhub/o+09nyRZkjsx9xCpSlfr&#10;Hj3ztMAKLBYECGX3397ZfSLvDguj0QgjYVwSC6zA7j45897olqWzUoRyfois7Kyq7n6DIxk21pOV&#10;IqSHh3u4x8+td2kWPt6vD9RsHanSAIA2JooiRO4q7sDAoXPWn0wGAuccA4bIgchqRwYYMlMagULn&#10;1mkYXY7JQjtqhzL0AIvalCigM+yIWL69OGOBYFzG7bZHPRWSIWKcxNZapUoA8vGTVydVataAzjop&#10;pdFuucwPdo+0Nq2kff/egzhpD4Y7WZ7N5jOtXZqmjujLr7+8nEwGw2Gn20FgQRgJGfQH/SSJk1aL&#10;nCtLVZQKGYZBYKwRkhMRE4yc9THWrDOlKrU1nU6HcUbOZlmWpguttR9uzrm11ltlAymjMEIAa7UU&#10;HMhpVSJQFAaOHFknZcCZIOeM0shAcA4MpJQMMQyiNF1wxgf9fhxGh8cHi+kMGR4eHk7GIzK0TBet&#10;dmt3dzi6vJzPFwBMhuF8kSJjSavz6tXLvCw63c7zF8+DKEzTdD6fMxQeFlIKMewPEJkU0hgbBqFx&#10;9uTkVAohmDw7PdXGyCDIszyOk8ODgzzPx+OxUoqsS+KYrLNW58tsOp0YU0ZhtEzz8WhUlrrb7RGx&#10;0Xg8Hc2sth4BCwA554gghOCcOWe11sss3d0ZRnHEkO0Md4tcCRE9evg4Tloe6sYY68EOYN042RQv&#10;mouBTxtYMttLxU1yYXOpgPVFrvntRs43PWrIN5ur0cYn203b/rld/41HN7V34+WrF7YbsN0i3w4g&#10;AltFtySqD0wCOaVKo7RW2hiDK5HRf8vq1ze6sdE/VOWDAOBlOMZF3THrygPAlRNjFUYVagMQIBEw&#10;rEml+sfQ82TWbneTJPjHf/yn/+l//q9KaVwdL6l9oX2tkBGRa8IyNRM1dJumOHVTD2/LXk2hrdEf&#10;myO+ccf5qHSrpw38kq1CqdlLm9VYCYi2Rh/daMstdVjvBLb+s4oK3SyuWb1a3EREbAQ9WpWCzfex&#10;oZj5p75EVoV3pVWMkisHSIai2ZxalK+asBa39kp53h6OawXW7f65lgNs0MNGc1aZb2ZSKx4beTY/&#10;xEbaKAJxDR7h2joAALnr64yrY9WeMOpQTNe+DFdUcc123sadjYuNp85ZR/YqZCuSj0rqr/1PAH9I&#10;EhC9rZVws6VNdX1j1DYt6tdub1Aj+Ts1hh+ury/+lXpQ6k/qUfandmvtYlM78gIWMgB0K+hfL+L5&#10;bJg/3krgrLPWGW3IEfPg0uC/9RBbwkdyEUL6v0IEQggAqnmCxxnlUtamr21eylaxZH1k3YqOEKx1&#10;fo221lhrGUOvSjFgzhprfQRdB0BCcCHQGQVo2+3ob/72LwIJyEBINptOF+k8koE1Znw56iSdfJkj&#10;obVOK/Pq9av+YNjtdBkyrR0X7Omz57/4h/+lKJQ2FhkDRAsE3uqLSBWUOrBGAuTN+b4xplvegtc7&#10;kmxS7Br7ar5DtcpdS+YAVzyQbvDg2JgUniqaWxLQZNTNyjWAr1bkaVfs6+qfH8HGp376ADK/DVo/&#10;8aFtyWN9X53R8BE5yBGBskYbi+CKchkEdOfuYPegE0TQ6yfDne5yuTg/P9dWc4EefZ3AOTKMAYEx&#10;TknJgUNRZlmWArOMEaEFsEwgEwAI4ujOwZ27B4Cl0dl8mfY6iTPEOfc4WrBC0JFSdjqdi4txKCOG&#10;ajQqn3//9vGTO3mWIgMhSJW2KCaHB/fand2dYf/ifMaIKaUYE0KwLF/0eu3FYvbm9dvd3f79B0dK&#10;maIofHhSIhKSWWvDMGgchgbGmHNOa71cLqMoiuPY24SFEEIIb++q2XTNKBHRH1ZMkiSOW48ePSqK&#10;4sWLF/3+0OemlGr1+kopRGy32zs7O/P5nIiklFbrLMtaeevw8PDly5eSC6P044cPdvs955wAiOO4&#10;3+2FYWiMEUJ0u92H9+58+fVX8/FESimRlUVBXC7VIpbhn//pn1tr/69f/vLVq1cfffzxkydP5svl&#10;5eWl1rrX73vmJaOwWGZRFBVZTsY+vP/g53/2Z3fu3Pn6y28AYDKeGWMePXrknGu1O99++00YRf1+&#10;9+UsnUxGxjyM4iCM+tPpOAjkYNgbDIec81yViOj9Ra0qm5MKseKGNQXj+okgX6uiKCq2S6Y6QwsA&#10;4LzbwyozBmBXE/iaHSNrrWcKRpnlcomIcRyX2fL84qTdSfKsTNN5ZCKnTRiGAI4B393ZcWDLMm/F&#10;7VQuJstJqx9Z54i498+11lpLUgpwyJiwYP3h8Ha7nUQB51IXlhwQGmsYSgPAQAAiAHdhiEJwdAgO&#10;OAdk2phcyIBiHgTClQSMsiLv9TtMQLEsO702cuZpidtQa+2cs+RxNQSRt6RqD+rQXOCbsRaJyGiX&#10;JO1vv316uHvMWJCEyWy2sNa+fPlyPB4PBjvkykKVeV5wKcfTSfHVl1EU3Tm66xzooozDJArC/cO9&#10;Tqcj5YvTt2fWWkOWB8IbnzmXggkPVF4bcufzuRBCCsYY88cgtS7DMGya9/1At1qtMAytNsivIBkl&#10;48AYAzJWI0PrnM20USpK4jCMgDHO5Z2j46IoFukcEYe9IVh3OTp98/btYrHY39/d6e+b0ggm7x7f&#10;Wy7zUulWp/P61Ztnz77/6Z/+6V/91d9kRb5cZg8ePHLOXV5e5nlu7Zmv7eNHT3b6O84BA67Uy6Io&#10;+v0+Y2yxTI92j/cPD44OjuI4jqLo0aNHrVbLOTefzwFgNpsJyXd2dtJ0/ujxQ2Tu8M7+gwcPRqPZ&#10;q5dvy7JUSkVR4i3kQChEgIzVM4IBckBtrNZlr9t9eP/BsNc/Pj4+vnf/m2+/Oz0bFXkuGTfaKKcq&#10;hF5LTRlmW+S6dslp3sF1jeXaz6/N4b/jNdra9d/+tskuaGtbt063i5K3tLeZw+31uSVdCdBEV9Ot&#10;0Y1mFVtiW5S8+nDdTAqrgWzKAV6GaAqdt9QHr/Nngxu6yN+P45aUcjpdPn369M2bN865TqcjhCi0&#10;Wkm3datu66Vmh0BjKJvuoxvt2rj5jnS7kfziy1Z1qGW45l9oENLGcNxSjduL3iab23/WX23X7d3T&#10;Ns00a0s+wOWGEIuudp7drvzmFgFdISxtNGSju5qd2WzadmNvmezro7C2ZuFqd2ATM+nmUpoFrc2p&#10;HxrHa1WF7Q9xfQ/rJoLfzn+jYtdeb7zZ5EvNEd+oKhFtb9bVbO2GHtjsGVpvDqxT1waB1XfWq1dd&#10;b/uKU6VvQC0YeMGsrt4qKvU1alJdB7d12GdVw9q27DcrYN3DoGoRY1f6OWug6DvnrCG64VA6EVlr&#10;lVIezkqIwMeCAbhSOMELqMABqIb4stY6MoBVBLI0zVpRwjmWRTEdj41Rw05PctHvdsHRwd5+mi6d&#10;Ns7Yt6/evjl822p1AhlxzsvSfvPtM6WtJefx4pw/9IuwMb7bPXMTp72JzTY7fCMRVWeM6ca1co0e&#10;6jv/rvm4PX1ofbFbfbVdFlz7SZOimn21ur4ip2pToLFz6vcyfF8pZaSUiI7IWFeEkZABxInI80W6&#10;LIuiAKBerycEG43Pvvjii929YbvdPj46jKLgcjyazceFzvNiIUKB6KF+rEMiMj5El3j4+IF1ajZf&#10;dNrRbDZjQN12N81zybglx5CVWrnFgrN2p9fVxjkAxoNsqX71L/8Wt1o7e20Aayy3Rp2fXb73nuGc&#10;3b9/7+3JaDpZIoPReLy7u9tK2s7ZIIjCMAZgaZpFURAEgnOuSkNgwzBUuuBMgt+yAkKGUkpEtM5k&#10;+TIMQ+8Xnee5sZoL5uOixhhd7aoyEJILy60zaZoKIaIo2t/fJfuhMxaAjS4u8zwPgqAsyzRNe52O&#10;dzMmolacKKOttVbrt69f33vw4Cc/+vFkNt3b2xn2u6EMnLXT0ZRzvj8ctFotrXWn0zHGcBq2f/Sj&#10;yWRyMbqkQT/kYnp24b3aSKtXL15ML0aX5xf/PJ9/+tlnUSvZ2RlOZ3MUvNfr9ft9ToQ7xBCNMX/7&#10;138TCBGHcZYuJeNhGA4Hg7tHx0mnu1gsumHo3JOLy7P9/f35fPry9asPPvqg0zuaL6adXrfT6XQ6&#10;Hc65NiWBZZw5MkobrAy25H01atA26/QKxYFxgf6fEExIRmSzPONiLYDHOsWzlRM/4z5MJfh9KqwC&#10;pgOAxwMg0Eo75xjHdtzSupzkxWIxO9jbIyJrnRSCIXJApTVnLZ3ri8nF+HIcBfFgsKeMtkoDZwzB&#10;akekARii8zhdyAQ5LIqiLPM4yRC51rpYloCOEwjJbCCBOIZCSAQhlTJkQTIRCRkn0inpNLPE2kmH&#10;B5imqaJBkc2PxdHwYLhQ81IrZU2/NZRh4JdeYwzwCvQSVgHQHRAy7yO+6iJWYYARESLzh6iBGCJX&#10;SgkMvvvuOWMsz3NkPIwirW2YxItltswzra1DdnJ+MR5P2+1uFITtWMnhXhAER3cOoyhijL19+9YZ&#10;K5ATQ6ONJSs4r847IzrDiMjvLjEM/FLht348h+KcIyNENKrIUkdWmyiK41iEgcefy9KVCwpgp93l&#10;XHLOlCpLrZ1zRhlg2Gn32p0OWFcKyQUrS3f3+E632w5P3zDG0nmWhDESW0xT51y31b0YXZ68OU2S&#10;NrIgDOPdg/3xZPLlV3+MInlwcADIk1aHAZtOp19/9c3J29MnD5/0+8P79x8m7ZYqFDDUzk4vp/s7&#10;R61Op9vvZlnGkWVF9u13T7/69uu3J29ardZoNBIS79+/q1RGhI8ePRju9CXnuiiPDvYZj0/eXk4n&#10;58vlUghmNBERY8SIMcaMtlprcAwRdwaDrMwmk8l4OkrTtNMfHBwczBe535b2tG0daK0ZimtlR/x3&#10;anc3vXzT59jQS5si0XYm2+9sVPXan7C1luN1mvB2Dtdmu92KjZs/qI1srNBEqyO6jXmHK5MLUeX8&#10;XOM/ExE2zsXRlnBZ9VKjrModel1G9wJls5k3SS3XyvQ+n6YQ74XRy8vL169fW2u90GaMETxwFhxz&#10;1kMOrNI1MMDXlV6PWrONt3/1gxR7bUsrS+C60eOWTJpSYPPCLyi3C4h1DreUsib2reyp1xLtlkx2&#10;WzNvqgkA+BNuziFUEZsRrwIEVsgLFThWZVhrKLHuyua8Xf/654YkDTcI07e04h1mfbWgN+83q7pd&#10;0HZHNSfpDw/kKqttObvJc2CTTq5vYH33poI2qtO0xV3LIeseuL0dBA5Xpz89hvO1M67Rk9t1dtsP&#10;aO0TH3/SVRDUtM2HrZ+CRFXUsPUuNY1rIALEq5MUfvGrt11qrtrMwbkrMqjDVtHVpolXaPnVGBHz&#10;28pbsPxIHjkK0aPMIFqiChkeEcFVkTgIiYistd7X2ssw1hI0SvdquXO2AsomBuAQiZwB1J12VOSp&#10;z4QxsJb8gceLs/Mvfv9FK06YY+l0Nuh050ob53zw5k6nk8TJclkAQwTuHeXsynHXD3TVJxV+uj/g&#10;cMWR3IpgGqRrV93o1jGTydMXXDe/1rjEGgVagBotvMoYoNqMqGVFkMsAACAASURBVDkSIiJdzWW4&#10;VQe+dnUGACKLXnkAolVUMkQEcIh+NInWhZAGc642djZydlUErKoURPAB5IgsImOcE1Wx9fzBcvSW&#10;PGaMAxnydi8iKIuCtE2LYukRfLhjizRXqkxaQRCwKBKdbtzptHO1nM414244HAAjpbPSKCDHEByR&#10;I4dA/M//9sFiOT+7ON3Z6S4W89FoNBwM/alCRGCMWQuqtEDi/Gzy/PuXkofWOilgMlFS4vHxHa0N&#10;YyzPs7Oz8/ff/0jwoN8bXF5MXnz/0hrrHCmtFum802n97d/9ze7eYLlMlcqdo1Yrcc4yhkQQR8kq&#10;5mHVa5xzzkXDNaJSJKyrjFeAaK0V4irMN1vpJIwxIlBK+ZC2raTV7/fLUhlj7t279/nnnz96+Ojw&#10;8PDTTz4ZDAYXFxdBEJydnmXLzJEzxpyfn2fL5dHh4XKZvXr1AohCIdP5Qpfl/nBnf3dHl0W+XJ6+&#10;fTsdjyejMRJ12x3BUXLmI2Tv7uwiQLZIoyh6770PEOD84sJYk8TJg0cP9/b2Dw4Ph8NhGIaH+/tg&#10;HRIEXHRbrfHlaHQxEpVTCsRxUpR5qZRS+o9ffPHy1fNeryME06Y8P5/0eslg2HPO9Pu9vf0dKbl1&#10;BgCCMOR8dTIEEdc32Kjad6n86+pzv/6gNWPMWpum6Qpqu+bMnrPWswhruZ/qPcjGVjcScs6BwJsf&#10;lVJSyjzPskValuXB/u5wODw9PYuisNfrAmAYBK1W6+Ly8vWr10qXUkhknDGczCZScMG50pqIhKxi&#10;2QUyRGQITGutihIZQ2JlobRSWlmltNGOHDBkjDNgDAmpqjQZYxDd/v7uh+998PmnP3r85P2z07OX&#10;L18RMBEEH3z4wV/81V/yEE9HpwZ1Z9iZZvMgiqI4QeHjcCGXDBGjKPBRRrlYManm4kdEBGQoDJIg&#10;CA8Pjw/2Dl++eL2YL31QImQsCIJclZPZrNVpI2OLLB8Mh7s7+4gsy4ud4bDdaUsps2WaZXm6TMuy&#10;ODs7G01GQoggkIikyhwZIhByHkgphfQin9VG69IYAysfJKLKIGaMsdZwzsPVcBtjgiDgHgIKwYMQ&#10;GGPybOmxaBDAx6sj57yD93KxNNYYY3rdXqfdKpXyE21nuNtqt4u8cERG6+HO0Bjz4sXLVqvd7ffu&#10;33u4t78XBMHz58+10e129/vvn7VarU6nW5ZlK0kYYy9fvpxOF/PZYjAYPHjwMMuyVtLq9XpZlk9n&#10;s1bSzvLcWpsul8PhYNDvW+dm0ykXQnAMw2BnZyClCEIxm03m81lZFmVZzOeLMIyFjL5//uLZs++U&#10;smWujPErK/fIFM46ApctF0EoPvzw/SLPJrPx5cXFd8+eOeu0tpzJB/cfhnFsHQVhaK2z1jHGm8vH&#10;LTJoUz24VqC86Su4Id3yaGNZvalcWG28bkhUNwm4Gxne/uiWRf32Un4wVR8CAJAjBysxYgU45IhI&#10;K6WUMlrXVhHWEG03Lup0jQKMvI692XRwxQZfbXZvLTvW79RX0BiCmvcmSZuIfv3rX//iF7+YTKZR&#10;FFWenwREZJ2ph3I1Urf1zLaqcJP4juu1gvWBazbt2p+NB351XstqY6Rq3niTCkfkvebeaauomXMz&#10;t/pJ46VrlNvtBFfjcvXy6v5m6IRm7FxYQSGyVVTMeve3fsdaS7R2ArCWGv26udGWa2XT7Z5Z77p1&#10;etvqn2ZXw/r4XslXlUvzlWNzU7q9pec3qr1GBu8wsxE2twDq1PTsazZhY0ybpTe9JOpWbIzytT83&#10;Hm23bvsFf1Er0vVoXkvGjWGCmsxWvbSpAm0M+kaVfI9t+zOvD/JmhusWuQ17r9egHBH4mD2ryD3V&#10;Hee8NgJEVUws7yJOlZjjIY6aA1XXx9X7ilf9c00XYf2/ZKJ5Xq9uRWViXnXdOqMjvxAQOQJnjbFW&#10;J0lYFOlw0P2rv/x5pyOstmHAJefji8s3r1532m2wLpTB4cHhZDwJZFSUWivz+PF7QgTpcsm5VEr9&#10;8pf//G9//AIAOReIWO8DOOe8uxxbcb6VTVrYTZQrP+nXu6YxyrDFMa6Zzri1qtLmV9uTrdqq2ApL&#10;tlEN2BqORjWozti/ss4P/cX1THsFV7EleKxHhN7K86qG/rwP435P2DnKdvZaj54cCKnmi/N5eskY&#10;GWvCMAijIE1njtTh0W6322EcAF1ZFheXp/P5NGklh4f7DrSyWqmC0DEOjFXzTowmIxlgUWTj8bjb&#10;7S6RWUtBEFhQyhoHjDHmkLRTSSdCgdaBNhCFcRAun39/8vDh424viiK5THVZmDiOjVWdTufwaFcG&#10;jMCEUTieTu7ePf6zn/8p5/iHP37tSMexvHvvWCsqrIrjlhChrQjHIQtWawyrF13nnNIlMmi1Wt1u&#10;NyuK0pQBCwjsFXgP536lYYwJIWazWZ7nnLF2ux1F0eHhYRBEURQNBoPBYJAvs8vLy1Lr3/3+9999&#10;911RFJfnF97C7BGzvp991+/2Hj14AM7NJtNnr5+enJzcv3cHd/dnl+MsyybTUZqmiJjneRzHcn+/&#10;1+oAQFGoxXyaLRdxK0FELkQrDj/79ONPPv2IEIMons3nL96+9o4pRqnjvYNOu91OWlrpPM/LsnRG&#10;M4R2Ky5yNZ/OjDGcy52dQfmHMk3TZ8+exXHonAsCePHixZ27Rz//+c8Y86dSqzCxiGSMAcAgCLX1&#10;RuDKE4acA3T1phpihdsOqyMExmillNZKSoFYz5Zr7Q7M70siMXKAxDxsDAdORF7PBEdCCKWK+Xyq&#10;dYmIzGIQ8CSJlsvl+PI8lHJ3MMQQpQzTNL04u2jF7aTXKlQeIcZxfDm+oBXuA5FjUG1sGausJeQo&#10;AsmUyIpSioJzDiiBrLFgrQMynBvkwhEaYcJQBoIBEWOOcwHMpmoehZ2AQasf8YiBpCcfv3/vyYP7&#10;j+8ePdlzibucnS3yVEopQxHEgXEWGufEKt7mHKMmtF1zGoP3k+504r3dI8nCoihmk/T+vYf3Hz6Y&#10;Tqd5no/Gk2WaBWHU7w+fPHlCjl+ORzs7e/fvPwzDUOVFlqcn52fdVnt3uNcf9h88ur9IZ+k0ZQzy&#10;LAukJLLGOACwCIJJfyaAg9QavOGXcy5EfaLDVX+sc84gkhRCcNSqIGesUULKIIiE5J5vWW00KnAE&#10;jJwxGshaK4KAociXmRf/EkiGvUGWLYuyEIHc2dlrtVpnFyd//OJ3y/lSRpIRS5L2weFhoc1sdLlY&#10;pt988/T+w4f7h3tEeD4ahUlbRrEIQiyVczAcDh4+fNzp9wCgLMvubq8o9cHRYRzH+VJlZfHmzZt2&#10;u/3hhx+2u53lcuHAHh4fANkwDBFJk+okbTty56OL+dPxJ598dvfBw+Uyf/365Xw+N8aI+kQZATgi&#10;YwiAIWfIcqezLCVy7U6SXyyDUBRFUZblH/7wh6Pj+845KWVWZExxrxrVXH57LWmu39fKVdcmWt9S&#10;vfaF7fz/vVnd/u1NRW+kW+qJ67Ac/x11uCWtJCwAIGRXqmxlXnOr4L+28qRiBEDk0BARUgMxlSqJ&#10;FVfHFqhRhL/DVmEdm01rVntNlr011TJN3TOc8ziO3759+8tf/vKbb75BJqy1WmshhHFgrSWH5JDQ&#10;ISK5W32gGz3zjsPXrP+1P9+lURsooM2icX3HAWmNdBufWLjaOXzXdOPseAeC8jX2L4rrtgDq+t/y&#10;c7smREQ+b+J+hYXK4kG1fWZrOvzAeNUduF2Zja7eVt5wa8tpoy1NpW71puOceeAuP422C7q9qvX1&#10;hgJ2e+9tsAtcd91vvrbRzFqv2M7/WmJ7xzG9KW2rqTVgMiISmKuqEr82cyLCq3NkiLi26dY0Kqya&#10;vH1muDoZS0TQsPI1DwljI+AxESGCc007cNOHorrhnCVCj/AM4Krj88iJfEQI5+2KrgpQXHeFD3Zd&#10;8dFVL60MhpUDDV+1qAKyxnUHfo+Q7HMgLrzo788J15AZRORjlNS+eFX/eMdkAnDoEACIARLYOjQM&#10;ERkDUgog9ezZM6P0w7v34iCajEZJt59O5xenF73h4OTt23bSYoCz2Qy5AIdfffXNv/zqX4EYY3X9&#10;CREdArHKvuoQEEAg9+eoEX031vS26dVSXVQ2fx/y4J0WweZSjog1Ynxj+lxxNW/qIbyK21KPV7Pb&#10;N/JfXTZ9QK6e1psa7zxl2LX8xw+rr8MKcE47h4wJIrJWN4UKIss4t64kpx2pXn9HBsC4NW5pTOkI&#10;jdHtdhzGcrDbV1oIgc5ak+vJ5EJrPVvMrFMEuijTsiyMUUQWGCFyB8CQAZCQkZxMRyKQWaH29/ej&#10;MDHklFKB5NZaY5UAxlhonY7iMAyD5WwpRFgWlov44nz5+tXZT/Y+C4Pg7PSyLDXnFYLr7nDQ63XO&#10;zsfLYvL4vfc++eRjIvNf/9s/MAYffvTe+flpr9ebTmdKlUmSxFFLKQMei5j53e4rg75Xg/2pxTiO&#10;4ziMk9AslLXay/fWWr8/5M1Z/qLdbnvkuqIogJjWut1uW2u/+OIL5xxZp7X2cZN92Nvj4+MoitI0&#10;PT09lVKGYTiZTB49etTv9pbTuVG6k7QeP3wUCvnq5UvJuMrzVhBlWRYgB21HF5fD4bDVac8nc1Oq&#10;8TLlY27JRVHEgMetpNRqNBnPFsu3pycXk3Gr097Z2Tk+POr3+0kY5eny4uy8FUaCcSIaj8dJGEsp&#10;X789HU2mYRDLKIzj+Pj4+OLiLM9zIVkcx61Wa2dnEIZBUWbM+chsZK0D7b3mwBiNDRtFvZpWatvK&#10;/OvZjbdyFEXhVSa42sV5F3zFhqC/onnnwZMQGWNJkiBiWZZJEBLYIJRnZ2fDYb/T6TjnVF6gw/Hl&#10;RBe6PxzEYcw5b7VapSv29g5G0wtwEHBhnTLGEDopOREBOs4CKWUYxmVZlqWOY4EoHIADQgJtoFBO&#10;aCeEc+QAjTFOMGzHkQzFZD56+vS7w+HF0f6juw/vPPjg4XyU9/d6USdUzOVlfv/Jg0HRf/HmexFw&#10;7yiuDdYL16pLHVU4wI4aQerqmR/GUVmUi8VimZb3jh+8994H33799PT09PsXz40xnX6PiMbTqYjD&#10;Tn/QbnW5COeLdDwapWm6WCystWW+zPOciHq93sXocjS+HE1GutQff/Jhp9V+9u1Tp501xhjljOJM&#10;BiIMZcBlEIYhOevZCgCvvSuDIAi44Kv4YYGUfrCiKEJEH0m4KAoRBmEkEchHqGfICJkqC2UVMNZu&#10;97TW3ql7KqY7OztEEMmoVIYIO0lHHLFsucjL1B86CIT86quvslKFcfT25OTpN2/8qf4wboVh/OrV&#10;q8ePHyPiao7HPohfURRaGSnDxWJMRGEcJUnXObdYLHb29/YPD5gQeZ6XWi3SWZJEQSCEFN1uW+sy&#10;ioJOpzUbj96+ff3g0eO9vb0Xz98WRRbHcafdByO0HltjvR7rPayUKsIwNKacTEdhKKMo0Fp3u91O&#10;pzOfLZ8/f/769euje/e9S7mQ0kcdvG46vJP2e62Ed+397eQasXluEaBvKX273I0Sb1/tbiqXbnCE&#10;vqkyN735w2mlW8GaKwo4a72HhdeB/YOGyNUIM0hXDVkTP2Fl62icT6ukyob8XV+/i0zQ7C7/fgWs&#10;xeDly5e/+93v0jQd7uwppcqyFEJwGV4NTYOB366BvEvv3TQEtfR802vw71Stm4RERBuR4W8innfM&#10;9hbygy16bv7E2mG1cQfWV67Gh1cvNPOv5cGr1nk3kkaEzCbcXRNeq678xjS5pTlrha7vLGy34t81&#10;RpXmtqKcqq5r5/FuW/2b397+2jtWpvlyk8WtDNRXp1U3Cq1n8HZZG/18y5y9qSHNMdro4Wt1CSJq&#10;BrjdqMnm9Q/1zfaspyuL7pVW07RFb5S7UUm8Qmzx3rloraYGDFKjx2zjKy/oreL6kh8RrxwiQG3M&#10;Z0SWMbHyW3bNTvN90xzQ+r4XSi2Iut9q5DNfAS+oc17tLjnniOxqx4sRElW40wCEnv979Oky1xCx&#10;fDk/PT398NETV+oyz/d39wQTL5+/SOeLJGmrXL3/wSc7O7tpUYZhPF8s/vVff/Ptt9+KINngvVXn&#10;EzTHtx6C5kDcfKyj1koJgcO7JdrQgd/xk8Z1ffGDAkPN03xL/W1YDdNq1G4LebBBga4R3bfBc65m&#10;4qoD12LWgD9jCeCcZpzCSBTlIohcEPBWu10UhQwwTkJjVVkug5AVZaaKnMApXWZZ6sgkSURkL0YX&#10;ShUWLJOICISOKvVH8J//h4fj8ajf7QaBsMZqZRgwLrmHh/MsnYBbC4zJyXh++mYkRWiNc9ZpZYjs&#10;3t4e5+wPf/ztYDD46Z/+hKFQRjHG356cLtL5J599/P6HT2azyS9/+X+WZf6zn/10Np99/fVX3W6H&#10;yC2XGRG1250gCDgTgQwJsLnjvtGPFizjXAhhrfYoVkZfHehvjFylOatSwWpmCiGXy+Xp6enJyQky&#10;DMLQGiuEIG8lQHTOdZJWu9Xa290d9PuBkOTcxdllHMbDQT+SAVnKl/lyMReMBzKYTmZFXnLGZ9O5&#10;ta7f7YdhJEORFbkQvNfrMmSLdEHkoji6uLw4PTtdpGmv35OcDwf9+3fvPn70EIm+/OKPr16+CAJZ&#10;ZJlSBTgoi+LO0fHR0dFoPJkv5saYZbZkgvf7/U6nrVTJON67d++v//qvfvKTHxmtEYALDkAIyAQi&#10;ohTC+9NjA8HFL9LWWmuNdz73eq+U0nMWAMjz3BgjJUcEzj24JTTYEF5hmRIiMHIEq3NNHDhbbSB5&#10;6bPICwCQUkRRpHWZZctACGNsEreKojw6PGq3u1bbZVYIEeRlHoQh40wpbYGIgDFkgs3nMwcECErl&#10;wDx8KnLOgyCUMnSOGPKy0Fh5qjBHRA7A+WhpTEjOBSdwnBEwsk4DWSaAC+Qi4FwiY4wLJoJPPv70&#10;w48+Ka1Ol4svn345XU7iVpjr7HI6EqGMWi3rQUqR/MaBlEKpUlsthFjtyF6JRI4ICEOZZMvy8vLy&#10;7OyCkej1+oLLk5PTb58+ZYztHxzGUfz98xdcylbSOb+8IAe93mAynf3zr/7566+/stZqVRZFkcRx&#10;IOUyTcfjUSDE4cFhv9fjjCGCsbZawKxzjjjjnHEgxxgy9LBhxlfJY1YjIvfuFUDO2rLMiyL3AcQR&#10;vUe0LssCHCRRnC5SBOCMMYGcs7qHJ5Ppcrn0hxTyIs+yTBvlHFkHjLOiyB244zvHSStRujw7O9dK&#10;I+OI7OWr17P5vD9oD4aDIAwvJ6PjO3dns7kMwiRpMS5Gl6Msy8khArtz9943T7811skwaHc7gZBK&#10;WSEE4/z9997fGQxfvX59enaSxHGaLrJsmbTi/qBrtMmylDFM00USR/PZAplwDk5OzqeTeRx3Dg6O&#10;FrNFmmbWOMaQow+fYLUuheRhGBweHgjBnXPGqLws2p1OHMUXo/FguPvw8RNkfnKBto6tUKCbwg39&#10;kFK3sQjVYse1awndkG7Jf4N51n83pEA/n5svNLP6wVX2Wtluo8RrG7jx4UZjbylr7an3vkNXZ+D/&#10;t8b4EHpKKVf5B7laXWbEVjEq1wXoxl//piMCgCCIapc8QO81ehW98DoZl203v3mnlvyCIIiiSAjx&#10;T//0f/z93/+iLMsgjHxUM845NC0/HnP1nY1Vvkq1dyv+UIJ1Utlo0VUXXauhVbEk3yHRZg6rn5u6&#10;3P+rtOW03Lyomta4yVlTNd0c0OZorhXi79AVzfvdT7daJdffrcr0JFzlCdw/8i+tBEqoVbhaMYDr&#10;ZNaaCWy4pm83fONzZLRBFPULjZ8e7dGf9Nvq4Jsn7+YEfweyaB4oaKa64biukDe6a/MvIjaOaFWp&#10;6eldp6Y6XRPGdnO2G74+XlCXu9GT/om3xG2w62vWgirzqyKa3bjKH66Ia/Nrr5VYAGIMa5Bqggpg&#10;3LsrM2wqWrQiRXTeJdDH1nDWrUB9qxLBXeUDznvXrLijAyAiS44q1dWr1s55ZdYTvNUGCJp+wUDV&#10;QeSrsV61gYgYXIFyrfcGY4wTkbd4rVZYQqxBtpoDagMpsmz+4MGd//Evf45gHZnx6BydO9zdf/Pi&#10;VSiDQa9Pht6+edvrDXZ3d+Okdf/BQyalJWKMf/PN0//yX/7b6ek5FxKuIA44ALpKAW5ujFYj65xb&#10;uUDb+rjv2uRdrUQNouIb1LVBhP7jK8KraaUawPVZT4Drsw7Z2pRsTplGHTb5FUB1XBlxlV+lStP6&#10;7h9szxhfJe80XhfqdzcqsfjKrnll5jRG18Zz/1UV/QBBSHKu6HTlwVGby1JIhawkMFqX7Va702kx&#10;DrP5OIp5lqXL5VxrZYx2znCBQjLrnNKltRYYIEdEH427Ij1BynXiDlkstWFkBOMcDaK2gsVxzNA5&#10;xxAsA7G3O3zvvYfPvn6pyiIQIQB0O+3Xr0a//c3vn7x3Vyu4f/9hHLWWy6W1ttvtfPrxe48ePWj3&#10;B3//D7+YTCZlWX700Ue7u/vffv00jtpIwllmLV2cj3eG+0nSsha8yRvYNRYDf5HnOSK22+2yzJfL&#10;XDKR21xy5gOkMgaMobVOax3HcZYZItdqJctlxjl3het0Wo8fPyzLXKlClXm2LMjayWjcbrcfP3g4&#10;Ho/jMNrb2e10Oqenp8aas5PT5SKLgqDf7+7v7r18+dIZAwA55UqZ6XRqrUXOpJQo+OnF+ZNed7ZM&#10;uRS2LEaTcRQljLGLy8ssz1vdznw+H0/n73feHwwGH330Qbc/ODk5SeeL8XRy8uo1A7x/dCeQcjFd&#10;MMDB7s7R3Ttvz07TbDmdTpFRJMXdu4dBKA6PdojsT3/60739nSxLS5UHgXDOeU1McG601dZ6PHq3&#10;jtBTp/pg2+r0QnUW1BtPgiAxRnmc5w1ev0Hu1JjQDoCvli5nqSxLH0gJkRVFNp+nRmsfeXw0GiGw&#10;MAzzvCBgYSiNUZEMgjjSxhhyRZFfjKaHx/vduBOIEIwrlFKFaUkpmHDOCcHCMORMeqxpmXFryTgn&#10;hEDgiGCAnAXUVpVOCJO0ZWlUiBgGAjnTVknO47aweZGV8+lYj6az3Z3jV6cvz89P7z+4w0P39uR7&#10;Kw9ECIXKJEUy4IvM+DB+NY8j8HyfPEu/Yg8rYNSiUEQwncyljL/88uvTk8v3n3z45Ml7QkZxHO/v&#10;7OeqHI+nvcEOAKRp9pvf/O7v/u7vPvn4gzevXwRSfPj+kyAI/vCHP5ydnXVb7Qf37reSpBXFiPir&#10;//ufp6PpX/4Pf5EXRV4AcUBk4MCSKQwxxAAlb4Qa9y5tHj7dOz60Wm3GIc/zoihms0Wel5zP4ziO&#10;kzYilmWZ57nWJeeoFLNgwzAMZSglBsYopdM0y7IMADjHsiwZYJ6VSZIwFgcitGTQslAmH3/wOUM5&#10;WczPR5dAzhl6eO/+w/efzGbTXKsoackwODg6/O7Zd0T2wf37jEO3282Lpb7QUsrBYAAAXqXpD3ac&#10;nQghdq3tDwfno/Nf/+ZfZrPJj//kR0k77vUOWq0YEAkhiMLLy0tCmC2Wg929oih+//vfn56MpIw6&#10;nZbWepYulCo4DxAxVyUHlELEcQyMoihMkuTNmzfW6iRpp2lW5kXSCpIoJrKqKGWcOCKlVSBDZzeh&#10;JpqThbYsBjclXFcgmxN2gxNuTsAbbEHrya2A63jjmtV0W3+F6yad7cV44yY2RNUfbHhDW9g04t0u&#10;em7kX1048lPxqtyGPcT7P1eeqGvru6s33a+yQgACh1e8jIgAr2K0NNvbvN54env9a/65EhG4lHI2&#10;m71582axWKxC2VsppXMOWeUYTGCJ2MpP+F33/m8Sp256eTvzmgwa8soWJeMPOAdtp2tJ4toJsk1s&#10;cB0ZbL+z8X5ThKgF7o1Ptvvq5q5uKl3e5bX2111RGjpEHzGrBn1Zc1b0/Pgm489GG6v1dGVWWp0E&#10;ckRr06fZzGv7c+M+rae6+VcHByo7xI1s59266wdS83ABNAZim7E0S3kXjurT6uxo4xNiFRNAV18T&#10;WP+XHAJYIEarCBfNum2UTtedDYa1gbtqwqpRa4r3Rrs2+gFuniAeErnuKFrXwzc6EwCILDUrs0Jl&#10;I6hCH/kAF7SyLd/AE6pYZYj8KidwQOwKGNVTOACAQ2TWaUDHUNbrDqIgqtC6NjcmEAEdoCMiZITA&#10;69Y556zVZVl6uTQIhJQhgOMC0e9IEsdqSbNAYJ02RsehDCUIDDi3RVb2Wt1yscxni46MfvmP/7uz&#10;MJ+nH3z8EecyCKJS6XKWhu32fLH8zW9++9vf/psQgggJiVyl725MlnqMmotmHcgN1tfTGyaI1zP5&#10;anVeS9vsbmO9aa6kG0N20xzZvn9r9QAJ3MY6u7Zws+3icAVq5V3onfNOiAwRHRBjTEgO5EFprHPV&#10;aQvGGOeeVfrOlsDBWSskGChbvV6QoIVSGcuESRezMAgI7GQ62j882NkZ9PqtUmUX50utNSKGkUSO&#10;ZZlbICm5DAJDxjnjrjgbOOv4Z5/vLqZpJMJQJqqwSdQmg4EIgZjWBhwvch1HHTIWge3v7RV5eXp6&#10;4qwNgkAbE4ZymS1H48soDv/s5z/r9TthGGpdcA57uzvO2SCMWq3e0eHx0eGdw4PjLFXnby+4CH78&#10;2U8mk3kUti4vxi9fvzrYP5YyQOAe5choE8iAELQxMhRKKwcuTmJdlEbpbrvDkWdpbrXmyIisc5bA&#10;VTth6NVgwxhyIUpVOCLrrDJlni2VLjlDROAAcRAGUnzw5P1HDx/2u4Net8+RI6DgUnARyDDg4v3H&#10;j3YHfQ6iLMo4irU20+kMBI9bbW1tf3f37qNHPJLj+YwYxr1Otz94fXqirI3bbWXNwfFRGEdptjy6&#10;d3eRpsts+cmnH9+7dzdOwq+++PLtmzdBFLVbrcFgMJ/Pep2+MTZNl1EY/eTHP14sFmmaOrAXF2dc&#10;8J2dIXIHaLqD1kcff9DutpQuAH0cOgIEH9vHESETyBGAExI24kl67xGPjSqE9IArjLEwjLxDbFkq&#10;rY0QApFxLqjas/ccmzPGvQEQrqJZ+h63HkwfGVfKcCGs6Q+lwQAAIABJREFUNstlzgiMNsPB4Pzs&#10;7Ltnzw4PDtCBMdZq1+v14jgKwjCMIy55HEWIOJtN20kbEJeLRRLGrSiJovjk5I1zjhwyYAjMOcrL&#10;MopiLgQAaKO5EFwIY3SpC8ZYHLQYMKONcxY5M9Yao/z5TiAKBO/1Ovt7g3Y7YR7ZnjlyeH4+1Qoc&#10;4PfPvyv0bPegZdmM+FJTHnciZbUlF4aJNha8zzDZJImNVVqXziogF0ihVektolpbhoKDIGLd9uD1&#10;q9Ozt5e6cId7dziT2VJFUbK7s5u0WpyLk9Oz2SyNkiQMo36vP51ejMfng177ow8/ODrc77RaQO7V&#10;y5e6UIPBgDNmrf31b/7l6PjovfeeHN45bnfbRJZL3un1jDPaae2MI5sXBZCTUkrBySEAogOtdFEq&#10;a2wYhEJIpbXSmiNnjHMmGHIP6aS0JYIgCBlD4IwJTgiOiCoJD4koCMPpdPLrf/1XIHf/7oMoinWp&#10;u92Os5YxklwIKcn5ecbv3Lkfhi2tzMVoPJ/PgzhKOi0iJ6LgzenJ3uGhNrrTSSaTkQxkEAaWnDWu&#10;0+3du3tvsVhejiZZXiCypNUWUgopd3cH2TIdjS8uLk+//PqZkPTw8aN0uej0uvN0EcZxmpV5qZNW&#10;r9/bIcdPTy6ffvvdYpGq0pSlev36hACKUodRXBS5FBKBhA8QpVWn3el2uqpUSdyylqwhYCyIAmUU&#10;Ivv8888AmVImEJExzjoyjhxUix4BYB1D8urvprhzk/jelP+aAs3GOxuCTvP++rWrtmzBAgCBBQJA&#10;52MZAvjtbFft6FebvnRlrbqKUFo1pL7wLxM4bzGorQTNPemN9fimam9KeO9uCcQKUNQ6ywA44wBg&#10;rS2LIs/zdD4DIsEQyIHzeMAOyJtHqgaiQPQQikicM2TIGAeGjhwBCSGiKBZhiCiQcUDm316hJ3BY&#10;AQGuCxBrPYYIyADRAzQSZ377SSEyKWUYRqdnF//xP/6nN2/fAkBR5FIKCw65P0vmAIBzRMZ8wFgv&#10;NlcmHYZYGxVZoywGPkim9+mgKmrlCr0Gb/xXc/QVzTgf+NRXfs2ytCIY5xxnDFdkBitzkzcQOeeD&#10;c/rQvh7D1tWbFADgY0jersxcgd/63YAKm2wtfu/avFitTECE4EPSe1emhj0cwMvKCADEEJi3JME1&#10;k3FtItezw/dUJZmTs9asAiAQAgH5mAAOgaqwps4CEUNgFToqVQYWVpEHoBeb3ZqLL7pm/3uTiYeY&#10;9voMgWMcr2YiVmY6P1KI4M165IHiwFlnvOIkuAyCwJ8RoypObPXPL/d1A29SgOtKbjArP9Nqha/W&#10;cK4Ru6scXMVPVgZG64x1xtufrxiR/7cis6s7q3/+tZVdvRpTWEXhptWYVNRBUEe+9ViG/lEjBDXz&#10;mSAwXCHf1rS9qoanN47gA+mBq4LoMgTGGudCsfLgqLaQ/FkkAKig9Zwl55g31RHUU2c1aeqJtQKB&#10;dg6IajqnCpmSaltbPZbO2vpp/a+eHf4ReUdiBwAW3OajjWvwrt2V999qcKBiLauJT97I5pw1Rvtn&#10;zjlHlpxbGYMdOIer9nCGnCGRU0oLxnyRRBYaBKxUaawGABlwKWXliS2Qce4QEDkSQ2SCiTAIWrFE&#10;0mTKn/30Tz796EMOjhHks/nxzt7o1Ul6PhmfXU4vxq++f/nh++/fu/dglmYHx8fdwVA5aHdbs2n2&#10;n/7zf3758jWXEXJGyBDQAllnCclzV89OKqK96qOGzRwrNlhzaYC1pbDaUvRRpgH9ugywmu8VmaGf&#10;JKtVy/suVdcM6zVwdWi0mh1QV9IZ1yCVJhVd0cPKJQoq1uUICPwa4qNAIzLe2KvwnA1W0sJqngAC&#10;+XWH8xUesXVEljMuBJJ1RisCMNYYo6xV1hillNEWCKUIGAIwi8xBteRJQsYlUzaL2+6Tz+8d3+8C&#10;z7TNxtPLTq8HBMYa6yyAPTzaR8LXr1+VeaFUiRyCIHDkEEFI6bVCKbjgHjIEGDLvKSl0ZkCjgEhi&#10;BCjQBlmxzLOplHxndxgFPV0usnnuHOwMuu1W5979wxcvXuSpDsNkMp4xxsoyc6QAdRS2hAisNb1e&#10;bzqdArHf/e53s2U52Dk4Pr7b6/U48SzLjg+OBoN+EATT6TSOW91u/5unX//2N7/78KMPDg4OjLNJ&#10;EgkRWGstUBAEqjQeM70oCiEEEc3naRRFO4PhycmJ4IgOgBE4q6xmjHEpcAWi4N0//e6pc+CsNkpz&#10;QVHAp2naipIHdx8t5vOn33x7984drSxZe3FxwTm31u7s7ASCv3z+vN1uW+XOzs6sta1u51675U94&#10;fPwnn2hjTs9PlmVhkC5nk2OjTZYWWllr8+nk4cOHiAicdfq9IAw//uST4zt3dnd3v3/+7Pz8fDab&#10;LZfL0/OzdtIBR0WWLZbLdD5Pgnj3YD+K48Vi/ubkzWQyCkO5v7+fdJJlnpYlcIlaK+e0Z1YGDAPG&#10;V0jtFRAlMfLyKL/aZK2DgtQYA/WytEKNsfXepBdRvBiwLbauEmNSOAOE6BzEMkBkZa6yvHDOjceT&#10;g7395TI7PT3rdvu60M45BrzT7QBAGIbtdttHdVZKaaPyIsvzXEoZB3HAA6WUU7Yd98IkPL88L4qM&#10;rDfLuCJXzjkuGWOMBSwIgigJy7K0VgM6xpkMBKnK6cIS05aWWTEYtIDzRZoCqn435pIRWSEki4Kk&#10;FebLcrGY5WXaEtjqMJRsoUpLKmrtHN/ZO7uYLpdzAs45W/m7NWAnGCEjVkVNZOTQggOHjMR8ukgX&#10;BTlW5Orlyze97mBvL3YOrLVffPFHYBhFkTNuPpnRsSOiH3/+2WR6GcVhFAWdVpKmWa/X+/zzH+Xp&#10;8uzsQhX6Zz/7GQKMRpM8KXu93tnb0zdv3rRarU8/fT9P89evXy9mizzPAamwpZopjiIJE8kFIkZR&#10;jEYxxnxIJM55EAQMCJGtLAxE5MgqH0Umz4Okk5RlrrRFxHa7OxgMhABjDCEbDAZ3794tiuLi4qLb&#10;7QohsuVSSGm1sZUHjGBETlO6UN1W//HjD2QUE0JaLqfjGXLgYaAKZYwNRSg5pgt+dnZ6uH9orQUD&#10;+/v7yzw7Oz9/9epNt9uN43g6ne7u7gK4MI5fvPj+5cvnYRz+6Mcf+MC/URI7IBkGpTbPvv+u3ers&#10;7R+dvT6/uJxcjsda673dQyECVdo4CYOgfTma5UVmyYWI5MOZsmpqSBFwJoCQ+ahRiGRdEAScAYFD&#10;8pvUhIgr/I9rDr7W95sXtz/a2L69VnCs36yvmzmvb9BWgBlEBGgRkMB6xzciwJX5bmub/3pEmdsb&#10;cu1Xt2R4bQ5wg7h9ew61FuRWgX+bH173hSPaRJ70sKd0dRx40/Z7bbmwEvVvea0q0jkhhLPkcdSC&#10;IEiSxFr7q1/9ajQa+XMota2j0V4HwFayUbPcNSvZRgWaNb+2B67vFi9TNuL0NAf9JrtBHeTjBzL/&#10;/zr9YCnXdk5TW74p2x8cTSLy4U5Wbj51KZUNx1/Xzo2bBHk1fGtTmHtcWcZqGqDV7kAjB3+q0K6u&#10;K9mmOQfrT3D9RJjP06MHMTScX8m0ADUW5lWFqdLUb+yHazsTG0/rzDfY2v+v6aZpi5WyVv1qTHMG&#10;UJs9ed1dK/kHmvVfzxkbfzcpZ7WernURroAz/bXHGFtJp1fOFM1B327L9mRv/txYOIgIWUVym69h&#10;9RcAKkc25onumpjAsD522wy/Mb6WGjkwJgGgQuf26EyViLq54iAi57hy27FEYpXt1ZYQoSVCB4aI&#10;gBmynBAYYwSEgODAkgWyZE2ShKqQ7XabIzBgZydvX714LQzl8ywSMpsvAyY/+fCjfn/oHOzvH4RJ&#10;azpbWCEuLmf/6//2j0+ffid4wDm33tMCocmBaWXbhy2SbjLPZuuu7dKrpx7mcBWK7AeXsI01tx7r&#10;a8WG5vTf4OQbTAOgigCyVd41RLE9I5pTzxhT182BAgAfMGw1BQwBgUNngWFYaSiMPNQjAwcrHB/g&#10;DBnFbdnqhhbLZTkHVwx3dgb9/mw2uzg9Oz4+XGaLIDh+fXqSZwVjzDkDljtnkfkdBMcYw1XgJcn4&#10;CrkNnHMCkanSGk2d3SERaV0uZoU2ZVHkZWnxMEQMGBfWGGsAkd85Ov7s049/+5s/OKd6/U4QBMsF&#10;48IplX///fePnzywzihVCh4Od/a0xYvzUVaYKErKslxMZ71eb2e4d3r2NgzDNJ3zgB8e7s/TycnJ&#10;iXWmLMvd3aHkTAQSkfy+mSYC4giotQqEAKAsy6SUrXan213mWWqBGDFE5k9Ceg9qqk/V2wo901my&#10;VjtnBANi0B+0nXKz+fjs5Gw6noWcWUtSyixLrbVhGC6XC631/u5eHMdlnjt0yqrQaWvtLF30+/2L&#10;0fl0NiuNNsYsl4vZbBa1ojAMpeRpOgeA0eSSiDjnWZYpXRwfH3OBjsxwOPRgP8vl8vWrt2Ve5FnW&#10;jpO7945H51LnerGYn52fPnv27Pe//32rFd+5f2+4NwSAZZ76w7rGKG/oB6ywrCrKW6PdyimFreAo&#10;a1QYH6bYv+R9hPyROWO8+XdNBF+bqFvJWnIOQiEcknPOGgJiggfnl+fzxfS999579uzbxWIRhoGM&#10;QiIqTVaWeZZlzrkkbtUFMSEs0Xw+T5LEY/1xJpVS4/F4eDjotDqINE1ptphoMkFotSbAAIQj5ziy&#10;KAgzKbMyy/NlFMScI+doyfmTC9Za5zDPcwSBIeZZycC221Gn29OZMiUJwZQuUEhymoABWsZtpy3z&#10;siyLRbvVJza4vJwrpRiP/VJaixeIyFBYQ4wxo6xXkYHQAQghlIb/h7U3bZYsuQ7DTq53r/Vt3f16&#10;nQUzQywiBYAEFLJlSnZYEfwd/hEO/xtHOCSFTTtsmCEHYUikgiAwWERgMMDMdKPXt79Xr7a753L8&#10;Iavuu7W8niGsjBfdVbfy5nLyZObZz05/eGf3UAjP1MRa8ITnS/96PJ3N5ucXF57nlar2w6DT6fS6&#10;XelBWRXnZxdXbNTvDnw/zOdp5Ee2Rk/65+cXn3zym9CPrkfz87NrKc9G5+ee53meLYrKC4N7D+7P&#10;xpOj10dZnVOgBi2AtsRqq8AS3/c9RoASrXRVVEIICxQtEUIQoM6Wzxhj0CKiC8bDPU4pRQNKqxwy&#10;yYXwfK01IPF9/8mTJ3mee76wqDmljHKtda1RaSulBMaFYJSSWpUMeS8Z+o/DIAxfHr+6HF3WqmSe&#10;7YadyeUICN67dyc49I6OXqdpCgBRJwFGkRAv9CbzCVIs6uLy+lL4ohPFlarneXZycnJ4/97DR48Y&#10;Y3VVELMgJj755JMXL15859vfnUwms9ksTdMgCPwwKMvS96mUXreb+EH8+vURGgqMOCWZNRoBCKBw&#10;FiCMOjkXYwzRVFVFpSzLMs/zKPYBiLXWacSwte02Lhi2YKyWxm/tbbV2gW1lg9fuv60s8dod1rod&#10;b67qtatxs51NGrrd6WbNzQ/o6IRW++0X1+a49ZLeWm4jBF1g0oVCkhAEdCGUnRMHLJkNgq6mC4+y&#10;cFJYBmK98b+yG2ux5h8IrQu+Iaa/lKHaAKPzPRGMMc/zrq6ufvjDH56cnBmDlKK1QClbCv6bBulC&#10;IwvQKAQIIQuZu1MsAGmCey1GsrRZo4sXKeIySjaxZCvAcQvK3UZ+vb3C1rJGGrb//cNKGzFu43mW&#10;BPQKU7QGqNvG2XxdozXb3MXtyAkui+ayzo23W2Mm0W6/aaQxlrbWNnwaIi5z1ayXdqitNcBuPUPs&#10;InuqXZWz3EQzbl5ZOgFuMcvcBGZTbvwNbtRX25f4tg2z9YiDr4AwpFVuq9Nuob2dW4p3t2SL3CIA&#10;C5ODxvN/vTW7/UBrBoUbSnKyZHqXbhqmHfVmbZybB+ntfa28uLbd3l5npeWFkOVWNtidYxtjaAkM&#10;1t1cV26B5VuICwnPYprOKcRJlrXWS3UCNOIJ904TmRwRKSKhaC1DAgB2kSAEAazWhsTdTrfXFwG8&#10;/OL42ee/HXSS6SSbz1KP8tk8S9N05+BOkHQUWl3mqTWzuop7/V99+ulf/ft/fzkauYC+iCuTaU3Z&#10;CaHo1tNs8wxZg8Pmgjb/rjbi/m5iyG8iwzJI7c0+XaFAKIFFjqhlkLOWlVZ72Msnt5D6yyZvOevW&#10;pT92GQZ/eZgsuqiKEtEA0ZQSShkhgnHCObVg2+3ijSuzkR7d3et3e7G1V/PpyOgqju4ywH4nyeZj&#10;z2fTySwMfK1qoxVQRLLg9mmL2nExPAAJp8zJuYwxBIF957tPrMXA7wRBVFe6KOqL89Hl5ej87EIr&#10;8L0wCpPAC5UyUvhJ0kGwgvM3b15XVeXyu3qe4JwpU0lPfPObXwckRVEOd/cA+c9/+UspA8/3g8A/&#10;OnpzdnIyGPQJwTdvXpdlplR9fnFOGXi+f3V1ledZt9sdDgeEUEYZZcyF5BFcWLQAxFl0IVpKmLVI&#10;Ke0Nemk6V6oGx8g5I5nl/I1RxtilQwJaZ2qCxlpdV1WSJFmafva7z4q8iKOIM+pJLwh8RPvmzVFR&#10;ZForIbg2tijLsq6iON4/2JeBnxV5ratur3N+cTGajJmgXPAwiXr93uPHj40x55cXL1+8EJ4cjUZV&#10;VVFK9/b2PvroI8750dHR1dVVEARhGPb7/SAIdnf3hoMBJxQAvvVH3+CcCyaSJGGUXl6ev3jxXAiW&#10;dBK3kEIKg0ZK7qKnLCR21NHoTpLULpQQIEs/C2utUsrhpRAiiiKn7JJSImJVVYuk0oy1rxD3cZPI&#10;uNljhFDCpBCcSa1NXWtG6Xg8/s+/+OXB/p3hcOf4+LjIy+vx9WAwiJOYENBKeZ7fhN+qKkUIkdIr&#10;imJyPbHWep4PAJyJ6Wx2enZCCKi6TDqx73lVXRhrqrp0jgSUuITVlHFutdVaoTGCc84ZANEuBA4A&#10;ghWcKV0DGOkLzqm1mnIah6Evw7o0+VxfnF4nccI4hJHsdCXlNZMWiS1VyQSPwqBWdVGWuAzS4Hme&#10;0rVSGgAYo055bo1ljBvteAEquff7z18IFuzs7Cdx997d+0LIutKMSi5EkRe/f/Z8dD3d39thnJ8c&#10;H785evPw0YNnz559+umnlPLHj94xGn/76W9n07nnBUL42Tw/PjrVteVMVqUaja7vH949ONifzeZp&#10;mvq+3+l0pO9xxutaAQBBIgSnlGmtrbEW0QX+tmiN1osz0VgAEEK4489ao5eWAgCg9SK6tWMtrLWC&#10;C+l5eZYbY/wgjKKoEaZwIRBRaWUtaG1qrRjjUkhATPOCABDOev1Br9MDhKKox9djizZLs/l0yikZ&#10;DvrSl6PRSGsb+CFhJAri3794/uzpa8Iw8H3hiSxNd/d3Ldog8Kqq5Iz4QSC4YIwyxgIvmM/nv/zl&#10;f+50Ou+88+7VxZWxMJ1MgyCoKz26GoVhJLjU2gZh9OrlG2sQgKCxSxEhoMVer9ftdrMsAwLGKKVq&#10;SomQnudJY/Gdd9/vdPqUcSDMqVYbBnixTVa0gjeXzfLfm1N+bVtt/dAm19pXTpsc3/rEkSluTnB7&#10;WXt9c6e/ZWxbZnG7CfTWZjdnR7b9ektZ0AfNLa6Vruu6rqqyLAEtI4QuWAjHMZKmg8UgW4GmcEH8&#10;LS5sugiMLyjjLsvj8kQl7c8A+HaIudMTbgjZRbx9QogQ4te//vW//Xf/22QycYczIgohsIVLW1uG&#10;Vf58s9NN6K1QacvYpFvf/TKYr04NoIHAVyxkhRf9Ku9uYSo2x/OWVSCUtYG5seluzUML6zNdF2Ct&#10;7u6bqLztYi02vy7eauXahZbXOlrAZeKW5cOblbodTuRmHC32dW06rhHHVFDqAolyJ/vGZZripuaS&#10;YL0Z+SZMtsKn3R1ZKrjfjlFvAfs/tjS78vbXV3n1Vg7k5i1Km6yQiwQalDBC171VW2U96N3ar6Tx&#10;mliW9hgc5Ju0t6tz2Y7Vb9/1TWkdrVsA8aXShAZWt9RZZ9jIghhdGz5ZExy0hkoAAG8SbYKj8Omy&#10;ggOUS6NNW7GgyaqoFyggWLDWmQxTF4iVEym4FPxrH7zX7+2+ePbUKDXo9V49f6GKqszKSuk7h4dx&#10;ry+jkIc+cj7Li7jXT/P8f/3f/4//+Dd/wwU32nApXOixTZxfmcVXk+itIUnzvI1aW2GLuA7AbU3d&#10;4N7GIAFWBrZyVmwOE2ANhxcX0rbpr0OGtHyecamDbAqiLcsSEQlFzhljnHHGuWSMWrRA0BJLCAXK&#10;CGGUcABbm8zz8cGjQbcvOFd5MZGCDQa9LJ0HgR/HoRR8NptEkX95cTmfz5wRuBCcc76wO6BAlvY1&#10;AEApp45oswTQso8+PLgeTYwGwWWWVdPJ/Pp6qmpbZFVdmrKolLIEqdHoST8KI84ZZQQtzmbz69G1&#10;4DwM/fPzkefzD772wb1793q9fhBFBOjLl0eff/7MIu7u7SmlLi/P4zDsdjvG1r4vk07c7XWuJ9eI&#10;lkvuefKdd9559913Z5PZ1eiy1+tJ4RGgxhrGOAUgSAVjiAQQOZdaG0RIkkTVldK1NoZxxhh10g4A&#10;i9ZYq621AIaARTTWakSD1oC1RqmyyPI8m04nQRBGUZx0Ei6EH/rSl7N0XlQ5E6zT7RydHE+mk6vR&#10;lbEmjENlVK3qMA7yIru8virLYjy9zvPMgiEExtNxXhRxJ8nz/OjojRBif38vCILvfvc7u7u7r169&#10;KorCWlsURZ7nvhciAmdECM4omc9nHhcXF+eXFxdAcGcw4JwrpQgBbU1Z5pRTz5PzdCo97gee73tU&#10;uBhXzjuljbFseRMsOFgnVHPmT47vlFJSSqWUrhc3sPb+aW3IBUW4dV8xwhjh1iIAVZUy2ta1+od/&#10;+NXV5dV3v/udLE2VqpVWr1+/mUymSRyXeVnkWZJ0ut2uM7dAJFrrIAgR8XJ0rY3xpa+Usgafv3g+&#10;T6eEEETb7XastVpVjLKyyHVdCc4FZWiRESo9KTmjBKyxXDAuOAGyCIODxhlGCs4ZZwCGC+YHklJa&#10;FsWwO5Q8qks8P7tilO/tDztdX3ooPGOhosISYgkhltha1UprbSwBxjnzfa9WtVLKJZOyFjkXRlsA&#10;sMpYbRlljHk/+btfXJ5fv3l18ptPfjebpNdXkzyv8rwAJEmno7Xigv3Zn/3p1z784Pr6+no0Orx3&#10;J0uzuqr3dvclk5fnl5/97os8r9JZHvrJu+++L2UwmaadTn9nuNcfDHRVn52fvnz1ZjAY7O8faGNq&#10;pYIg4oznRV7VCghR2lhrLUJeFujuJOL8V1BprbRGAMHFMvzJirtUOk91rcECBWqNrZV2AXaTTgcA&#10;tKrBWm2073vLdHmLGDOIqGvjAtgaa4X0hPDqqiZAoiAKwwgNXJxfzNL5/u7uvTsHBMDz/TiOi6qa&#10;z+dFWfWHA0Ryen52eHhw+OBwIf5C6we+kCKMQgKQZnNrTKcTobVJkjDKxuMxBfqtb37Lkx4iXF5c&#10;Z2nOKBdCqFodHNwJwlBKb7iz9+rVG1Urxrlz3mKEMEYA7XA4SJI4TeecUaV1XddALBDCODcWHj5+&#10;0u/vAKFKW20skIUrDwVCEOmNe/wNbeT8zZrd1N5HWy+2rRvt7WXr68ub8VZ5/NbX30Jgfekgl5kw&#10;3soQAsCG9myz6427+cbRdPkHbQYYABwDXJV5XZbcURVLn3V6c5EvBkNWGWAHLGwC2i9iBHJCXaj1&#10;RfznJVVHoeXT9SXzbU2ZMwEAnIsgCGaz2Q9+8INf//o3TiLpzijOuV1lYNoQa6iW1fN5vVNslTV4&#10;IiIsg5qCM0dcLbcRcLejzVdlgF21hafjwqt28Xy9hcYheXvDbbJ7nfFot7nw8N4II7xafzvOr816&#10;g85jm9wUABBYtxpYVnPzdZNva3jaCL80Z0BrW1Fkl+Pcsi5kaVfS7rGt2m1o0DbOOAbYmUDDUufT&#10;5tCW1chmEKw1QG1uatKW2QHZgmG3QHjt620r8iXsNGzXW27td+vJs2T4cQkq9yttuTqu/m1rp709&#10;1544GqyRRwAAY1RK2Z4gWS1rP90GnDXItM6Q7RDDG0MD2GwTm/OW3GDp2tjWINqC7eJvcQbfuNC3&#10;3kUAAAs3x9RCWNBiwJw9mmOMV3pqb0ZAtBas80smhBDKCFA0ViPqf/Ktr4e+Px9PHty9e3V2eXV6&#10;wZAQgDCOk17v+avXuVJRr+fFsaG0Mxj88pNf/fWPfjSZzrpJhxIqPalqtTW1eAPbtk/4VjhvvrX2&#10;7wYDjECwSWi+FEVhi4RYaaq1ylv+lvG629tqGchgceNtX7vmD1qRLJbrePPXhKJo/9TEgNBauYwz&#10;1hpjtDGWMc4FFYIL4RJlLQ56C5aQRRR3Ql24DUaoRVr0BuLRw12ALI6p55FhvxOFfpnnALbbjaWg&#10;VZlNxtfj0YgwYsFIz/MCj1DikipxSgkCo4wCJUgAXcwKAkjQWr4z3K1KnWXF61cnRVUxKgAFJRBH&#10;fWP0xcX1ZDK7Or/a3d31ZWAtck47nfg73/m25wWM8PPzi9FotLvb/xf/8p8Ph73f/vazg7v/TZIk&#10;n33xxdX1JOn25vncGDMej8LI9z15fPK63+/HSWhs7Xnew4eHiCQvi4cPHz569AgRf/azn83n806n&#10;d3h4l3MuuVfXyvOEc52glALwRr0+mUyiKNKmns1mxqhlxD9LmcvkjZTa5SbRhFqGFhkqbbxQXJxe&#10;IJL9g72yUAiGcX55eUmQxJ3k/v17T39f1HV9cXVJOWOMpXl2cnZaVKWUXPpeLGOgdP9gbzqfnZ+f&#10;dvodSgEJptlM+t7Ozp0/+fY/Pbs4f/jw4eHhoe/7+/v7L168fPnyZbfbHQ6HWuurq6u6ruM4loKV&#10;ZRl6vmCcc+57HmqMoqiqqslkonXthIbEpdgGQxl4nudUvo1DLywPshs6b4HNLj+tS310EwqLUuoC&#10;AjuRsFPmE7J+0HyVgpZwzoxxGkLjrBDLsnz48CHn8vzs7Pp60u/3e73emzdvfE8kYWh0zbns9Xpo&#10;UWsdBMl0OhVCDAaDXq83nU7rulZKGZ0dHR1Jj1uQIFnTAAAgAElEQVRlqPR0ZeuiFsznIc/yeVak&#10;pjYggHICFolFyUUSxbpWxji5QWPLTRChrg0XlNZIKAkC1JbaUs3KIqCjg8FhFIRxHBZpliT3gwiU&#10;mRCXWIqBQaVtZmsTRwGlwXiskFiynm6BUroI+6n1wpHD8wLUJIn7l2dTSm0UdtGyi4trVeuyLPuD&#10;3je/+fXv/en3T89PlDLpdFYURZqmSpm9vb1utx/H8fh6Yi08fvxOVar5NL28vCqKejZNGRXdzlBy&#10;Qah58ezp9ehSeN6dO/eDIFJKMSaMMRrBWGCcc+5VRaEMMAqFrrEk2hpPSM4YEEBjtLV1Xc/zjIEL&#10;nHNjMK+1FkJorfM8933f8zywmGVZnufaLDyXfN+vjZ7NZpxLxrmUPlAipXTw0XWdAxBCaq0IZxZM&#10;QH0mxF5/Lwk7u8OdX332KwuacUIAfCG1sjv9wevXr+OkS4DN0nkcx/1+nzEWBIFLnPbs+bMnjx/7&#10;vuQep4wZMIRSC6i11mA551//+tfv3bv3+2fPHZsBjBZVGQXhcDh0jM3uzkGc9OM4zNPM5ZQ2RgMl&#10;jHECxA8kZYBgGJNOdsa5X+a5QfCCcDabaFMTQowBdG5TS4afkBWVZoscbIv2m1sNyLpCaf15+8n2&#10;3bdhmdl8aDWyRdfXHmf79c0hrY2qXaHNp7VbaA9srZE14Gzp+itoINfm4sgAh7FWa6uNtRYXQUEA&#10;l4Z2zXg2yUr3dG2yCw5hG3MFGyvy9mVqF6WU7we+73/66ac/+clPlFJOFumUwO0u3lIabnZzHdus&#10;LyIutXzrOopN3Giev4W8bnppHt5WeetzQkiTDfjtnMxtA1gd8hasW+uOtAQQzcN/VKdb8Xnt61va&#10;bG8WF+PKDdERZ5ti5cand23Mb4FWw8ls4sAaPjhNY6P5tIuUnisChbWTZ42sX9tHqzXXP7erffXl&#10;3qz/1d+9rXdoTbDNObS4rxvxQXuzN/KF28bQtLbt4N2CGLjMXNVUcB8bhefa8fIV0XXt8F/dy7dC&#10;77Yt/5bJrh34t9Vp0KytFF4V9yx0m+3BA4AxtnniSFZc5p7d7AjAao2EIFkSrtZqpQjVpjCV142S&#10;qDPo9kZCdJNuHs35/UdQ1/1ON+l1DeDr80sqfEN4obQIgt998fn/9X/+32/evPF9v6oqRvh8Pnci&#10;y81lXQNRcxJ/9YsAl9KE7T9tWwXcuHDhloVo3nUYtfZ7ezqICNs0zLdpvDbn3t4CbdxzojdXZ+mB&#10;bIUUbuctN5qzeWmmS+FGhmWBGMZt0vGDkNW6QAyCwOPUlkUexaGqyqrMnZPdfDJTqvLCAAn3g4BQ&#10;KMtyeYkv/USQOlkJEEIIBaV0pdm/+ld/fOfO3cFgOJ3OT45PCTAgfD7PBJdCSkqIsaauaq1NGIW9&#10;Qa+ua0KZFN7Ozp7g/OjoGBH/2//uX945OPj4Zz998eL5Bx98GAThm+NjrXUQBlxyZ9ewu7sD1ipd&#10;HdzZjaIQ0XLO4k5cVzVl9OHDR0VRPP3i2aeffjqdTuIoHvSHjAspPWcCYS26qHrOWmcRrraupRCc&#10;c210rapFQDq0lBFKEIh1qnQGLjwjuMhf2mjp+dpYY1EpczW65pQf3Lkznc3G4zETPEmS88uLMAz3&#10;DvaN1Z4vPV/6gUcoSE/u7Ox0OklZl4PBIC/S6+urw/uHcRxKT1DKdnf38jwjBJIk/uDDDzzf2z/Y&#10;E5I//eLpfD6LophSGoWJtUgAAt8PPQ8sWm0452VeCiGGg5379++n8/mzZ8/Oz88opWEchlHAhXAC&#10;m+6gKz0JSwLPGdRZawhpDHgcRrrUkWhxkd8IlpoNdza5z3Vdp2mqlFozfoabswzam6G96wghlDDG&#10;mOdJa41WajqdpOnc8+TdOwdaq/Fk8utPPomTqNfvTSeTLJ33u11EkFL2+n0EoIx60rfWdjpdxphS&#10;+vr6mjHBONdGz+fz4XAQR6HVhgIBsJ4QhBKtlduCjFLf8zmn1iIjxJPSGlVXtdKGUo4WrAFEQihB&#10;i8ZYQOt5nudJa1Epwwmv0oqD1IpMJpmqVbfbSSKZlVM/oH7ELKqqzhklSCEIA8alsdQiJYRIIau6&#10;NsYwKpwID5fhDjmVaFBwbzYtB90DsMIovHvn/rA3TGd5kVdG67Iorkajqio833v2+98fH59IX77z&#10;zjv9bgfQ1lUNFpUyeV7keXF5cSW4nEwms2kmhLe/u59n+cuXL9N5RilIKeMoASBX4wkXnpD+eDI5&#10;enOSl5XwPN8LkRCljTbGICpty7JGi862c6nGImiNtsY6V7OlUZy12IkTo01VO2NvIoSUnieEzPPc&#10;XV9CCG1MmqbWGm11XdfaqGXwQwLgEokDZwwAPOF5nmeN1VUthex1ezvDwXw2ffHieV1VSZwgIuf8&#10;xavXShsE8KMwCMPj0+Pzyws/8IGgNuZqdIlo+r2+53va1JRS6XmULCIMGWsP7x1axLPTM6X0bJZZ&#10;i+lszijljM9m87Ks6loXWfnq5evZNBWCE7SEQuB5QKw15t7BQeB5s+mES1HXpTKq00k8z9PWMi53&#10;9w8O7z/kQiJSyhjaRqWzdl25bQJbBcN/AH2z9fmXkWXuywrn+RYC67ZRtV/ZrLPSwqoGeO2y3NrO&#10;eiNbHN5wY/aN0B3cvxSI0boqsqLItdLGGGdKR5x1jEs94qTo7Xt9EVHZya4pAHE7uAmExjl3eemX&#10;qh5YZhXdKih0UTHXIQDLA5NSyihXSiVJorX+0Y9+9Nd//dfGAgBYa13UEErpIqzLKr2+9vVtAGwx&#10;xogr7nNr/4LDzwXxsYUv3bp8a9U2EfO2ppY/33BoW0C4jOG42Vq70sqXdaRy1hb0xjZ1VbB7A0C4&#10;0eK+ZRtu/LTuUbzydRElu00LtrtARAuL7JdLcADCauCxjSnbti00rK5vu/2W8vbGuLf9sClsKa5t&#10;xt9ufGmxaKy1LvnqFuhto7nbBRr6AWCNCWtI9q9y+m1S21vLorWWtm6NXFl9HRp2ZWWohDhq0wVt&#10;XtyNi8NjcZiuod/tptELqK8MD8BdcE4s1QZmswSkieiLiEvr6HYjb/naYMUqFr1NAArQDlO8Mp52&#10;24u/xTG4vpvIgs3GzazOa2N025E0zLBrjt40S3Al49rN89V1XO5oJOgGxparg2DRouYU93eG3/32&#10;P+34wenrN4d7B90gToIw9CNV14RzQ6BGDLvdZNBngX91Pfnhf/gPf/t3P57PU19Iay2jDGFhJNPu&#10;vYF2Gz8ddwcrCuGVvyWEFx+ary47QPscWM6xsUZq+l1vgazqXRc33uoZYq1ePrBN9ubmrZaMC92a&#10;tFewjSrtfMJrWNesTmNs0uZ+G9CRxcVJYZFr2iLBhYcmJYv87cs9Q10wAaIspnfudPf2Ys61Jy2l&#10;2kU2ZoSi1nVV5lmapalWlYujzqRgnFtrlFIA6Hp0oKKEgCUUCaeCEVaXOp3n/Cc/+cmHH374jW/8&#10;8eNH7/79j3/2/PnLsizjODaqTtNU6yrpREmScE6vrq6ePn2aJOHOzs54dNbt9h8+fPgXf/EXiLi3&#10;v/PTn/79L37+6Xf/9JtKqRevX33++e8uri53dnaSXnc2mwCxdV1FcTAYdoLAs1YrVRmj6nT+6tWr&#10;w/sPw9D/5JNPfv/s+WAwMMacnJw8efKEMEopDcLQWqt15fu+A6uL0mytlZJXVRUEnu/7eZECIKVg&#10;LSAaujhH7HKf4NInhbqY0p1et1bX0/nVeDKhTEzms1mWHp+fMU96QQCUBkl87/79wWDg+ENEvL6+&#10;rqqKUuIiUQFAkeWEEMlpUVWIGEVBWZYAcH5+fnh42O12AWA4HD579uzy8tIY4zxvETGOY0pIlmXT&#10;67HkDIDuDfcuzQVnklJ6cXFRF2VVVUEQCF84T92iKE7Px/1B12lam0vOtDw22wVxsStwKUsjy1uw&#10;wVprbV3XVVW5c9n927yOLYuXZvOvfQBii6IIw5AQgmDOzs4uLy/v3bt3cHDg1IYXl2f5L9Lvfe97&#10;lNKzs7MgCAIp+/1+UZRa6zCMrZ65GMLGWBcZ1RjT6/XCMHz33Xc9ITxPTOYTQLTa6lpTyQ52756c&#10;HWdVqipNIkKRGaMJ477vd+KkqhRWmizi9xpGGBJWa2UtCMa0IloRQlAKxpnHgV5fTznEWmvfC2az&#10;2XAQggGrLFhijWIcPZ/Ns6ygFGkUhIFBo5VBMGDNAjiWUAaOdKZoKSVa27KoRxdXD+5+YB/I0eVs&#10;Pktjv9vr7URR1/d9rcuj49dXV9fvvfceIplnMwCo6/rnP//5Rx99IKUsyzLwY6WME1I8fvhECGk0&#10;IYRpbcbjcVWpsiyTSAKw8Xg2Gs+63W6vN9DaGkPGszkiAlAuLPM8orUpLAKtVVUVRaVqpMQXkiAQ&#10;QpQ14A4It/QUAYABoZTOs5QR6jyElVJ5nlNVE0KSJBFC1EqlaUrFwiijzAs/BLBY15QQ4nkUgCIa&#10;QQUiGq1dEgRKQfgetVSpuhMm3//2n/WSzsnFcZWWXuwjYBIm03ReFOUQCPeklF4URVrXVVXEcex5&#10;3vPnzw8PDwNPBmEopYziWFXaFzKdzZVSURSNx2NCSFmWznWZUkoYtcZeX193Or0iPyMwquuSc+d8&#10;ZTnnQrIsK6k1hCKCsda6E4MxFoZhFCUnF5eImKeZVRoYorG1VozLWwTs2/dL+z7Y2K2wsrNaV8st&#10;u3vlw21jaEZyWzubP+E2fdfWh7e18BXGtr1mIwq+DT7NjAAAiEWnHCDEBaRwZ2MDQ+vsSF06N0IQ&#10;keLCDJeQG8EAIuJqWJeGVbBNVy2a4CtOaq24FpwP8NXV1RdffFEURRT3msBd7k5pO7z9AWUTMdZa&#10;a/FOzdcVpmv9hG8hwGY7a8BoGt/EDULa5N3KwL4iSJf04K2vLK+8W0UDf0DZRPum2Tag2sRxY70M&#10;LbRpV24/bGP7LUNFXNX8tFewDd61yxqWfIIjAADAGY5Ruoh40Fzx0OK7tvayNn2yDOO09af26t/8&#10;/P9rEb68tOED2yC5FRXbEHCl2fgALr/NylJubsxNZHMNLpWWW/jSNvPgnCnWbodmeJuaz7VZNP+2&#10;1wURV1dn/TbZer+sjfYWVCSEbD+dFvW3jHaLlTghBMhNR00FAGhZ5jfDoI1ifANK7jBHazUiQySU&#10;AiXIAK0xw/5g2Osfv34zOruC9zGfzbtJ5+j1m9Fo1N8dVkYra2IptYXjl6//nx/98P/90Y+qohKU&#10;AYCUMk8L3/eN3bIL2hOEVYnD5l25dsptvUyX1VYaWXt9Fapk7XP7NG4ds41ViHGGHm1oI2IjevvS&#10;G3zztHEf2sGulibrAK081c14FieME3A4hzHiLOistZoy4bx1F92BosAR6igU3U4gJZXStzZFpQnB&#10;0A+s0oa4YK65quuqUp7nAaGEMcfUaK3deWbtIrwWsZQiEKCcCooUVFFnNfuf/sf/QXB2eTU6vHf/&#10;yZMn08n0/OJcStEfdIe7gyiOur2ukExbNdwdXo4uq7Lq9QbnF+enp+dG24ePHu3sDD7++ON/+If/&#10;bIz54IP3hBTnl2eeL6I46nY7hJGqqqQnqqoKA7+uqzzPqrrkggOB2XyWJJ1333v/7OysKMqqruqq&#10;ppTO08zz/LpWRVF2e90gCIqiFEIy7rwmGCJqrRmjVVXEccQFK8q8qkoA5IwxSowxLss3glkkaLMu&#10;QRZDSo3FsqrTPDeIRVmPp9M3b45OT88sgucH0vPvP3gw3NkVkmttZumMMe75vhTCcSaU0sDzkSwy&#10;NwrOOOfvv/eelJ7nBfM0ffbsWVVVd+7cGQwGk+vxr3/16zTNHF8XBIEvfTQwnc6+9t77cRijNmAJ&#10;AEELShnOBAApi1wIIQOv2+30er3pfEYo1qq8d+9O0k1cui0A4JwvrnxKGGfOD7MtpaKUaKPa3r9O&#10;pugCcdV1PZvNYEl1tQWTrolGGuc+NDKeFhcNhAClJM+zT3/zydOnT+fz2f7+XieJZ/PpfD47Pz+v&#10;qmo47A+G/UF/cHh4KLiI48TzAik9pZQQknGpja1VPZvOx+OxUrooiizLOOdZmvZ6fcnFaHw9nc6L&#10;skiz1Pc96Xlo0RqNiN1ughYArZQyCiIAqMqaEkaAGIuMMrSWM+GyzzHOGSWMMEY5p4KjIFaMR7Px&#10;9SzwI1VWnTiiDIUAGVCgmhBEMEAJAGFUSBmgJWgMEFqUpVHWSShdgjtGma41JYxSbrV9/ep0Pq0e&#10;3Hs8uhqfn1/GYcf3Ak941ljC2GQ8tmB3dnb6g948ned5jtb+7rPfPnhwnzH+4sUL3w8BSL/b39vb&#10;f3D/YRhGWpn5bHp+fiEEZ4xGURRHiRDSAEZR/LWvfbC7ty+EN51Oz87OldKcCyH9wA+m05mUvkHk&#10;jFPKPT9Qta6UIoyhNYwxBAAkxqLSRhvrnPAQCKMMgbgNxBiX0uNcAhKla6219Dyt9Xh0HYWh1aas&#10;KkKJqitjNCHAGfU9nzNaVxUBoJRYo6u6QkROGSPUZf8LPO/+4X0AAtYqpQhhgMg4p4QXRelJEfh+&#10;FARnZyd1VSWdDiEkS9PZbJbEiZQeI8wTXl3pPMsJEIIk9MMiL9Is40LWytSlLvKiqmpfBkVRXF5e&#10;lWWtlEFEtCTLMlUpIUToe57nCUYfP340nU4tWspoXVdXo6soiSihBlFbG0bRe+99jXFhEbRBQhm0&#10;7u/NS6J95axWhPYrW3/YSnK1rreVmk39Vo/u4lkfzGaDm02tNbt1bFvq4Jb2tz65jaRwGTmXv9lm&#10;8Eui0BAX+3iRl9ICIqWIRpdF7uQd1ioES8nS1ZUQSpEQoAScyJnQZWvL4QAAEGqttWgppZ70Pek5&#10;PxHq8nmRtm5tM/qUbYa81CA1ITcW3RljhBB1rXzf7/V6P//5z//yL//y4uKCcel8DRoSwQWxbHdh&#10;l1TRmky9TVqtkWJtwgVbjqBtLgUAXKbZt1G0t6wg3CD2opetqLIF31aHd9P+hu63qb7eI6y32e56&#10;LQwSWZLay4E2KX/bW/I2XnoLwddy7G/mv8HsreghAVrejwCAsMk9YqM4WqrXbEuV9DZBUqOhbdt2&#10;tc+cZTXa5D1yONx6zjcrt0F4W9drhayW9nOAhQYJt63+1rK1zlbOrd07rFL5rXNjndciNx6qS/cx&#10;SimlTeLWZSbTLVKGJVgIAGFsSyw6aOWpbhs8t3UPbeV8+6f2QwBw9n3tZXXTaTeFTYDfDfHWYmct&#10;R26t5Zw79ze4YVCbv5tN0QYyWkKAblq+tKeweHeZk9m9RxZZaqG93ZyVokXr9H5NI4sIC6tAs9Y2&#10;7zY1mwVtwhEyzrngbGHYCIJTn9Nv/tFH3/7WN7743afpePz+40fMwme/+93nXzyVvk+48JM47HZ3&#10;796ZpfkPf/Sjf/Nv/11dKUqY4JISihYEZbjYk+vnG1kKGhq0XMPqtcqbO2INzsuCzVmxWEeXUhg2&#10;dlOrhXZTjgl154k79QEAiF0GPrxJ0o54o7Vunzy4VAVbtNYaXKqajTVNTVheRtYax0IvLEaWqri1&#10;C6iNuvQm+RZxRzkljFJGGUe0YIERyigQYq2pkZTvv3/vyZO9vf0kjrm1NaPWGu10M0bpsiyrqjDW&#10;EEKsQWMtEKK0QmuZ47PReSu6axUICE4EQ6Zrm82K2TTljJEPP/xwMsustVqbP/n2H8ed6PPPPx/u&#10;9KUUjJEoDkaXF4+ffKPb7Z6dnZVFJYXve+H4en7/XmKM+vsf/5Rz+tFHH7x6/fLk9Ej4dDDoeaHX&#10;7SWU0qKuPF8AYFXljjUnBAedfpIkR0dH+/v7w+FQKfXmzZvd3f133313Np3PZrPz8/MXL14kSfLm&#10;+CjN069//euDwSDLMmMtAGRZ5vt+HMfT6VgKWpQZl6zT6SBapSpsQqW3kIZSimARaBMQIoqioqiq&#10;2gx3dzw/n0zmycCjwJgn33n/vaTTOT46mqYZsWY2mwGSnZ2dIAhGoxHnzPd9IURVVV/72oeI5vjk&#10;zdXVxXyWcU+ihbquZ7N0Mpn8yZ/8yfX19dPPv0jTNAzjLMtev34dR53d4R4AeJ436O9MRtO6ttZC&#10;muZlXlZVFQWR7/uzyUQIIQOfc4oEnj59ev/+/YODA+F7zl6uMaRxh9otV4pFXOxVxlgTbJAuw640&#10;3r8N1rb3VfsidChOCHGK4kaiTAiRkhVF8cknn/zqV79CxHv37g+HQ2PMeDyOoujP//zPCcG9vb1u&#10;t9tNOoLzn//059PplLHZ3u6BQbQWptNpluV1XaezLIoiRsXp6el0OmWM7Q52R1fjMPIJYVVVe54c&#10;T8aI+O7771hrx5PaKjufzMIkIgRVVUsuukkvn5d5WVHCuUvnzagxijIJoOtClZT60uPEJyAp4WVR&#10;5nkJFlBjmuZZVu3t9y2ZUguEC8KsAeRoCaOMgQEFxHBBrakALGMUiHURy9dITMG9Tqfz5vfHO/27&#10;d+/ePT29PDk5GQ52qqKez+dpPg8jjyCORmOD9vDu/XmWGlNJKY+Pjw8O7vZ6A21UnhWdOEmSZP9g&#10;tyiKq6uLoijDyPd9XyklGDXGVJWyhha6Or+4QqD9fp8Q1usNqqqSUgIlk3k6z4tAWsaY1Rgmsarr&#10;2mjGWFXXjILWOvQDQ8Bo7YzhQxZyypGAQYTlWmutq6qShIRhmGazsiwpY2EYOn91ROx0OlZrZbRS&#10;Ks8zh6WeDJwJgqkRAIQUxGKRZkYqGUhPimyae4G8u3tnpz84vji+nFwTw0CRwbCfl0WZlmEcpfOZ&#10;YBKJnU/mBgwlPE3TLCuiKAAko8n0xRfPTk9Pnzx6lETJ33/8UzB2OBzmeel7oTLXaZ5TgH53cP/+&#10;w/uHJI47g/4eIbTIVVmW09F1nucUrTVqNp0opYbDIeJVXlZun2bztNcdxIyXo2ldVlk6j+NenmdC&#10;BAYN4HqmkGZDNTccbtOhkQ2fsU2yryFo2k1t3+tbfl2XSa8QRqsD26zTHuTmBHFV9rx4/lYR+Fcp&#10;q2+tgGUr44SIYKxalkWkgxYztbxul1/J6k+L/9FYg4iELjS0bfqSLG7q9VhKW8sajeheRUTf98uy&#10;DPyo1+sVRfGzn/3s2bNnQgita2tvSChrrSXb0WCNtG2et4e0FZE2X3wLvv1hpbk1bkPgL+3uv9RI&#10;mtbevkx/QIOwOsGtXSzu0A1fR9JaU2zxtGsttHD+VpnU1oHBBuO0ucSbqNvev81Pa5T62vTfMndX&#10;Gh/a9ZGsmr7fhoFvPzS2Ithq/e3Sva0nGLTY1AYULRnBzSzINo130/4acJo2EResSxu2a3xLu7S7&#10;RkSnQ1ubRTOR9niwxQBvm/7i3Ua5+tXLJpZuXm0rE2nJKxc/3bKtFywuZS1oUwCgq8kCmQt8u+xx&#10;i36YAYCl4MzWOQHLgFCwulaHdw8EJwTh7sEeoJlMrt+8eRV3oofvPJFhYAjKJHr24vkP/+Pf/N1P&#10;/96XEihlTJAl400Wvays4OYV+V/24PpHNbt5erT3FyIimEZjj2BWMwyvs+trm3ptAI1Iwi0u3pQb&#10;m+dmUbYeDqu7YJGhxt3HiNaRnZRSREMZ11opXUQBffLOYRgSrQrOkFHQtVWlslRxLk2twViKLhwd&#10;LJjcZUw3ABeR1FnEW0oZJ5wQTpCgBZXrMqtUqfnf/t2P+71BnpdR2GVCPHjw4J/88TcP7h18+tvf&#10;6Ert7PYsMd/7Z9/r9hJCiAVzcnx5MboO4uRb3zrglL1+/bqqKgDh8vq49Iae552dnYVx2Ol0dvf2&#10;ptOpUrW1GqwtiiKOwyiMnz9/LqXsdru+7z/79HOtdRiGQojd3d2Ly0uDJssy6Uug8PTp0/Ory+9/&#10;//v9fp+CLcuSc2qMImgDX1qr8jyPSBCHkVFqNlduPShdZkBECuB4PLbMgQXaaM+TQIm1Vgjhh0FQ&#10;G8YYp6Lb7929d2+epccnJ4PBoBMG09m8KAplNAVyfn4upfz9i5ePHjzwPLmzs8MY8WQQx53rq7Ef&#10;Bp3ewGoEC9/99p8e7N05Pj6ezVLfD/O8YIyHfgSIk8lkMNghBP/2b/9TMUsB0ZPBeDyuylJKGdyP&#10;hGBR0uGczeaT2Wwm/eHe3t6DBw8Ig0WaVkCD1qAlQIGAQcsYBwAgdonbxGUGw6XegDHmDFmdMFgI&#10;URRFURTGmM1AKaRVmq2ytAuyhBAhBCIaYyyxpSqP37y5urq8//B+kiRxGEdRMBqN8ir3fd+ZJe8O&#10;9zzPG43GFAgTXtLt10pdX0+stUEQzefp6elpURST8Ww4HArhFVXpBb7kYjKZMMbohKfpbDKZBaH3&#10;ta99uLs/QLDD3lAwMp5NdG0YEMG5MQY1Dvv9fJ6lac4E586ZBw0BBkDrWhdVxRDiMNTCYl0JyRn1&#10;OPMACq2tUlgVllGfMwWoKdGMgzJ1jYaBRaspVVJQydlkWlprGGcu1zCl1Fq9OKwtsRYpkihMPG9e&#10;luXu3m6/3z1+fep7geRev9+/e3hnMh0bUBfnlxaR0sHe7sFsfv3w8Tt7dw7uHz504rSz0/M8zynl&#10;k+uRVlWvE3EKjIogCNM0dZG9GWOdOD49P3/9+qiqqiiJ46Tb7Q3SNLXW1sqkaa60pcR4QIUvCWPF&#10;rAQAwVlRVR4XzPMKXXtcMM6BEGttWVULi27JCKGMEcq5RayUAkoZY52kl6bpbDZTSvm+nyRJnudl&#10;WUqCSldhGGqtyzyfUhoElTM9cMoxgtYaMMaAXZoVKKOopoT0oi49oIEXWWUvTi/Cfd+LPWWVysth&#10;t9frdIu6MBatNazHLBqX0IgTToB6nt/vDwSXvhdCQqbTaVGrSinhhb1eb393Lw7DJOoQpGiBUsmo&#10;GI8nX3z+nDEWSm93d7ffSTzJZ9NJEPpHR0e9Xs8AaqN8TzJGKQNPCMZIls3n8/nevlGqjrzAKAMu&#10;/uviqFnqBujNlQnQZi/Xrxy8nQde0NPbpcVbysateUNMk1u43K2fN8nQbZQ6bP602QUBS1aph+Vw&#10;tk8HW3FcLSAgLgWZi8x+Thy3nBphhBhlVPYrCl8AACAASURBVFXXZaXq0mjNYMFzLtoAcO/ZhTJi&#10;8QQRG7NnRywgIiW0ERSu0sFIKWl0j5uE+NtpXEKII2ed9PDzzz//+OOPlVKdTifNikZwRggSgpbc&#10;2JUthrfI8rFoDHF11YA0HNfyuEYgS4IYF2c7IrrbYW1x20tMCAG7zID61Qg7siJdcMcfbKV6EZEs&#10;tdntfpe5tFdqfpWut5ZNkn3x9Za8preVrfi5gOItoqKmDiE3Y8CFNthZBjIAQGIAAPAm3c4q27ad&#10;0WpOjM3uoCWwpi33UViFxgqZi+uN3HbIbNL6W0fyFtJ5Ucx2WDWMXHuzvK2djXIbZNpD2pwXuQnz&#10;A216pxmVs4lrILmtbOHkN8G4dpI4CV3717Vw322bu+29tha3GXAbkltnjS1JWfuc34Ln23ZKCz7b&#10;+N7VHleB6X5xoRZo83kRrWZFDU5upteYw7gYz60Ab9BixgDAEovoPK0IgnGRWBCM9ES3m+R53uvH&#10;79y/b5Qezyd+HHR2Bl7sB3HoJ9Evfv3J//xv/pdf/voTypng3oraGcEsbgeg65eqM3F3F/kyauMy&#10;jhO5oQZWdvX6Z1zYStnFfm//blq1XN+mBe2WtN1R+w0OwOIPnLip4YKhUcw0uLpYiWWzrFkXl/e7&#10;fXosUKUVO6PZF429faNWXK7jdstqQhahvsnS1mlBKRFCLGGMWQtaayHQ2oLS+uDgoNvxAPM8y3Rl&#10;KjWrq6yuawZECKuUMgYBgAEjQJAyIMQQw4A68w03K21BG0WAM84JUjBUK5vNi/kkVyWwICiiKPr0&#10;089+85tPn794cXFxUSn1+Mmjvb298/OTLEu/+93v7h3sqrpO05lS+uzsEpEM+n3pi/Pzs6dPvwh8&#10;XwjGOE2ShDKilYqTiHE66A+CyNPGBbfEOE6s0Wdnp3Wt5vPZ8fHJnYM7u3t7o9GYcXF5eUkpC8Mw&#10;CEMA6HQ6g8FACBEm8Zujo1/+8pdxHBujAt/vdrsAWFWV4MJp8Ou6AkAXSl5rtVRpIgCiRWutM5oD&#10;pM4I2iJai0JIzgVnnFIWx0m31+OMe758/PhJp9t99uzZF0+f3rmzZxHPLy7Gk0meZaPr0XQ29T1P&#10;KRVGSRCGnSQhnA2HOzs7e3Wt/CAQ0qvq+uGDx//6X//3V1ej4+MjIQQhpK5rSunB/sHe7kFVqTRN&#10;87w4fn1yZ/+u4F6WlZeXo4vzK630wwePgiAghDLGCJAojrjgLrBWmqVM0CiOhBDufHSmLNZazhe2&#10;zQ2mOSmIRe3Cq0gpXQXOuYsjned5lmXYihTa5BNui5NJS6q3drJTSrngZ2dn56dnStWHh/f39/fj&#10;KAaA6XQ6GAz29/aVUqpWZVlXVX16enZ6ckEpC4LQWlSVktLr9Xqj0ejq6mo6nV5djrIsS9NMSpkk&#10;SV7kxmJVq6ury9PTM2ON7/sfff2P+r3++flZlqZc8ulkjFYba6SQSlWcif29PVWr6+sRp4wySpAY&#10;rYnzRlXKGi2F6IRJ4AUUmMeEJ3zUtiwVWIIWO53u/sGOlJQxQ5kmHCxqYzUlwqB1CXUCL5xO52VR&#10;My4Q3B3mMI0iEEaF0RYNQUvRsulk1un09vcOTk/O6qoe9Hc9z0fAPMviTiKlDMKgKMpurxfHkZCc&#10;URYGQVEUVVkrpeqqFoLv7e5TSqw2s9nc8708z7P5PInjIi8Q0PM8ICQKQy5Y0un4vi+lVEpVVZVl&#10;mQsLhBbzojBaSU9ypxoHZ+hijTYI1lhLGBWcA4GqrsuirOsaLTLOpBCELXDCGFMUBQAIIYzVjgfm&#10;yyKlqFQVej7ljFJWFEVV1Q5VBGeMcWOMMdaxGWgt54JzKRitK4UIvu/1uv1OtyeZlFJ04uTuwZ2L&#10;i4vhcFjkxXw+n8/nqlaMMUoopTzPMq2s1qrfGzx+9FhyGUbhe++9xxibTqdaG86k8DzOmGAMEM5O&#10;z8bXY62ttXh6ev6LX/zq4uLi+upqMplMJ9Or68ud4XB3Z7i7u5tlGQCpqqosS9/zOBfGKETQytw5&#10;uDcY7BqNlFGDrQvsxtjnJvZss2m20kbtf7dSt2+lwL60LLRPax196WBue3LbT62vG12s+mRuJ7la&#10;jaxc/I77azRnN3UWjxgBsEZrXZZlURRK1Y7LcguAS9EDaevHWsQWtsdMGQBQRoUQnC3MDhljSzO7&#10;tuHo5vhv5rh0QlnMiFLaVA/D0PeCoih+8IMf/NVf/RVjTClllz5mN3Rti1pdEGTLGEhtwK6xr5uM&#10;yvKVtir7SwQZpMX3bq25uXZkm9CkGWr73VvReIWD/iqovmUMbQxsg25txdvjfAt6by3LaW4m+loX&#10;KOAKDFfG5p4CwDKxFm3wiry13D4kAkvr0MbIGbZBcnXiK5/X8G3ZuG3a32wHN/DEfWgr6GAVbRAR&#10;yHZCor0WW8e/hqibn5cotwVoTbPt4kyLGyKeLotzRoAlG3ybZnXrYNqzbuN8e3VwiyXO0j3yrZ1u&#10;3gXt7jZfac0aYJVpbFjrht5bmci2tD8tkG7fNaRFJkJrTRunmPZeAICFI8mK3TUFADQ3y7FcIGyA&#10;1lYzUkqBUnQxjBHAIqCliBQsI3Y47P3RR+8/fHBPSFaVBRNMSHp8dupFwf79e4bgaD79mx//px9/&#10;/HFRVUmSWLMCTLP0K7xt8ZfQRlxF9Sai8iaSby4NAOBWYeGN4GD99QWDvWh8RagBW3a9JSv2RO0x&#10;3DC0TXq/5jO0cLhB1/b5ZlsFW745bbltcyCQVgQ+QgiljFJOiMt1tJgLo5wuVlNLSY0p/QA++uhh&#10;FDMKBUBVlbMsm5q6JggEqVZaK4VoYEFqUQDGGXcnIGfUE5IxBohggRNOgUnuEctMbatST6+ns0lm&#10;DbInT/pK2YvLUafbZYxpZfMyH0/G//y//q+iOEzz9PD+4XgyJpRGScK59/rojZDy3r27r14+/+KL&#10;zzwprdEINggCAECwvu/dO7wrPcE590NfG5tl2WeffZZl2c5wIIREhNFoJIT8xje+WSl1cnw2GA44&#10;57PZlDGqjTq7OFdGxZ14nmbS94y1z1+80Kqqqmo8mQiP97pdRLRWG6Od24exmhAiBHfKdFgYsqNz&#10;BHNx3BCJtUgpRWvRolKGElqW1cuXr4us2NndpYwGYfDgwYPLi/PXr19NJuMwDP3Av7y6nExmtdIu&#10;rbCUnvS8k9Pzi8sLa5FxVlbV0dHx8cmJ7wdMSCnk9//sn6G1H//0Y6P1nYM7nHHORL/X73UHYRhe&#10;X49fvnwFSB/cf2gqo2ubztNO0uFcANBOp1dX6uz0DAgoo9IsRbRVVSLBOI6k70Vx5M5Th1gOBYXg&#10;hDRofWO6XKuFKq9xEHJJgOu6zrKsqqpGbAwATRQW2iL7FjtpKeNZiuUsIURKeTka/f75CyAEKJ2O&#10;J0EQ7B8cjCfj2TTt9wf9zoAzkSQdrWxV1nWtJuNpXdWCizsHd/wg4kIKJqqq1tqMryeTyaQoCkrJ&#10;/v5eksSTydT5eQohgJKdneGjRw8pY1LKoiyuri573a4fenmRW8RuN6GEMYLDQd9oc35+QQAJEAIW&#10;rWaUEjBoDTGaEsIo5UxIwSM/IEjQWKWMUQAWkija393hHAkzQBRhGoi1AIxya5AQ8ALf8/zJNJ2n&#10;mZQBcfsWEcBSQglhnEpjEIH5IuRUHh+fKKXv339Q5NXRm6ODg3sAkKZzQmB0Pc7zfHdvd7g7dAr5&#10;WTr74ovPGedCeuPRZDS6vji/uL6+Ptg/YIwdvT46P79498k7xuhsPrsajYQQVVkCAenLKA5rXTHO&#10;+v1eFIVlWeR5prXypKe1MkZVVZkXxTxLAVEKGUZRGASIhgsOzXFMiAslQQAQsKpKJ6S0BBhjhFJt&#10;dFlVaZbVShllrLGqVuk8Dfzw7t07gvO6qsECpUwwgRbBIiCahWkctcYQAlIKQqhSijLuciZzziil&#10;SmlORRJGjx8+ZpQyYMPh4Pzi4u7BHUAoyzIvysAPPOlbg1maz2fzs7OLk5OT6WQmhORcJnEiPS9N&#10;s6KsZvOMUKFq/erFC6vN4b37da200nHceefJe9bi5eWlEJIBVaqeT2dXV1eqrsI4fHP0xvO9qiwB&#10;0CxiqOuyqhiXhPI46d25e5dR9v9x9qbNkiTJYZh7HHnVXfXuPmd6es6dBXYBECRAEmaUPvCLjBIl&#10;/jOZTN+pDzTATBDMRDOSOkABhGHJBWZ3B7s7s9093fO63/1e3ZVnHK4PUZmVdXTPgGmv27IyIyM8&#10;PDwi/A7jYmtKObPMprjUATs+d6f0u8lz7Nj/qm3VLEdmK59kLW4Qas/rzN/S4aXe7s7teSdIO4Hc&#10;2YU6i7P1yQ6ObWeFZen6Rr60IVfSLy4PSi3fElljdFHkWaaVskYjVMGkta8qQ+7KqEJEdl0YRkTk&#10;gkspnRC7RFHdJXKpN3cDsdbHGlbXfKfdHZRMZ7PRury8/Nf/+n/76quvfN+P49jz/E3eZWuw7Bq7&#10;XGt1nRveSU7oklsDbRzISlSP6arR1ffwONggkm1a2gZy+38AoGXe7N1s4tuvdwnAu2KAV6O8XT8i&#10;X3oqgGPQWfX/zr91+sdtYLZAqsPjBoKVWyurb7VY4xc3QN0Y3DoMtFywd4f+boAEKza9rm7Demx5&#10;Vay0TNL2X31F2rk6MebmHFS5Z5drFBAuSXH5x10KWHDWIEJHgct7AHJP7PJsemdhK79GwNr90hVi&#10;2YvVaFkg6ypZrcy4zPjoeHkEx78guPPwlg0BEJB1wKAzrS3PT0XaOfZ1sXZDXq0GZSMan0q7XIX2&#10;+tt6ndXPuoJpY7h3PnT1V0YOJ166ERdCkF0ne9qgovpbxHVZaLtdKn/WAFjNTVgGlK6yQNMSpPIn&#10;EYMNAACROceZCv4KFdaJylwwYuDIDEhwxiX2B63f+tEPHj48sEhXV+d+JOfJfLKYfPxbP+juDzr9&#10;7l/89V/98Z/+71c3V4OD/elszpEDABI68xgtd4TNjF+1Vbqmmq2XKY/YxeqsXVw9LImGqrd2tdNt&#10;kMraLlPDBgBWO/7mdkDL88Mr3qAigM063b5QpfWu4ZzqocKr2b1MXW8JrKXyXF+rya6IaiMKAxGd&#10;ncNJK5V6DpEBipKoODLnk4IAjAF6kvs+EGSdrvfh03tRBL5PXFhdJACaISEhWWMNWTIAljMsOS3G&#10;OReCIYDgQgqBAFZpBtz3PMl9X3hWYZHmaZzPxnES5wwZ/+zTB59+8lmr3el2+r1ev7+/53n+Yj6/&#10;vr1+//3HH3zwRGvFubCWtDI/+clPiODjTz76+te/Hk/GknOllSelE7Ha7bYnxSKeCymiIDDWJGms&#10;C+2HwYsXL549e1bkmbW23W5/8MHThw8fNRrNL7/8pTEGGet2u2dnZ1mRn9y/vxSxgBgXAOByuk7G&#10;406n8+3py9vb2267EwQe55wxtNZwzpwhy/c9ZKCU0lohAmeCISOySEtPLSrzIXPkAORJqbU+e3NW&#10;aPXJx5+02p3A84Ho5z//mTE6ikIh+N7+/tnZmZAyV8V8Pvd8P4paSZpled7tdNMs/+qrr4bDEREE&#10;Qdjp97WyZMFaO7wb3d7eNZtNxngQ+I1G0xiTphkid9ZazkWapKRAKzObLoqiAGKddrvd7hRKKaU6&#10;ndbN7c3PfvYzIvJ9HxkSo6PjQyGFMdrzPLcuWGvX81tglaaFiPIiq547QnSScJIkeenmiqXLTaWq&#10;rBFrubSVaaJdNpdms2mtvRuPrq6urq+vl6uqNnt7+51OZzSczGezPFN5lhWFzrPizZuzOI739g6O&#10;Do+LQiVJqpR++fLly5cvF7M5YyyO46IoOp3OycnJ48ePW60WEU2nM8ElMj6P5/fu3dvfP2i1WnGa&#10;HB0dWLLxYn7//r2T46PXr18bXXi+5wnBADwpyZrb21tV5ICEQG6eoLXo3PCMAUuB77cbLYEomAj8&#10;oCh0Os88L+AojFHINJeWC2WZtqAZIjJhgZwGRDBZ5GY6iX0/YlzA8kBwRGBEhCSMtrrAKGh8/evn&#10;eZbPpjEi/+DJB9dXN1prBAZAWZY2ms3eYCCFfPXtt7PpvNlp9XpdZNiI2mEYzmezyWSSxAkiNqIG&#10;55wMHR0d3r/3YDweHx0cWqOjRqMo8izPizwFBlwwxjigHfT3six78+bNdDrVuigKFYVhp9NpNpv3&#10;799/7/HjXr/XbrX9ICiKjIhUobgQUgjnPMMFF1IywZHAGKOMdjybtsYuT5ZDY4wnZb/fb7Va0+l0&#10;NBrd3Q2lFHmWFYViyLSztBJprfUy0w8IIaTnIaLLmGCMVYUiosALfCnIktXWWqsL3e12B/1BFEXP&#10;nv3m2YsXaZoFQaC1kZ4fBGGj0ZRSGmMXi4VSOkvS4XA4n80sUZ5ljHPf84bDERGzho4PDz///If9&#10;bn80GmdpNpstptP56bdnZ2cXABBILwyjMAg5R8HZ/v7e8fFxHMez6cwldbfW5nlBQIKJRqMFgO+9&#10;94FgsmJGyg3GzZfa/r0lJW7/fPfl2NDv/KTOLtQ2IQIAqDlk1jmkaomoA7bRxNva3ea0lk9qDsx1&#10;+NcZvnf2t85VOsjXdORrIh9Zq5VSRZHnudZ6iatys6+6WZc01j5fbgpARMYSY0x60vM8zlZuYFzI&#10;FbpoxQLWzwKBNU38ZlQhsuoV+n7wl3/5l3/8x3/iFm0A2EhBhI653sTJagS30Ltb7t2QjbcLAGw+&#10;XNZDtfty5d9dEgB2HQOzq623gbRbsP+uazeJbuO/moP4LgF4K2Z74/PaK9wyd298uPEtIpYsZp2q&#10;l1bfbQG4/mFVvN7iRgHXr7q2GkvRqyK/DQjrAnDZozWPA1wJb/atWpVdq0T9cgp3V9UyLL9mGa7T&#10;E9vqKaxT9ZastdsxuCy/PsFL8bJcfFY1b4QsYmlg3MAtrI972daqXbslrGJpJIBSoK1uqoNt6xes&#10;z+46tVDNXLz11Y4JhTVVyOoV2PqIuANEaJWVd5PwtikQNohn17iUbW2NC2wKRZUfzQpxtVETW8du&#10;CSF933dujFUH3VtjLefSsapAFiwwJCGBCwJmfv/3f6fd7XiBED5rtRvXdzc//PGP9g4PMqVuZ5P/&#10;+X/9X95cXHDfA2CMM1qmkyZLZIAIwOKSdHZ0k94i/a76uLaM7JxE7rKb5L2x/mwLwJs3K5CIrDUV&#10;ecCSfupALVFYgcSQV09cIZfcp6pk1Re2ykxuystaW60ksJ6GwEkQLlGRkzhqljYE5IjcdcKlnONc&#10;OqRyAdZmjKsH9/v3H+4dHnajphBMG5uHgWQMyRhjLBACWGTAuTv/CMt1FYgsInJg1mpjjOQy9CNf&#10;+Ay4ylUSZ/NJuljEKjcIyP/Fv/hnAOz585fX1zdvLi7Ozy8mk/HZxdnr16ej0V1/r398fJKlGRFN&#10;Z7Prm5sHDx++evny5urKWGWUKorcGh0EPgeGnAFgGIWtdkvrYh4vsrywpAloMpmen1+lcWItIbB7&#10;J/dbzXaWp3lRXF5exkncbre11n/9k580WlHUjBjnaZpGUbhI41ajQWTvhsMgDOJ4QURFliqlBv2+&#10;tQrAujhnshYQhOQAoLWyljhnzClMAIExJAQg3/MYQ8EYEWhjlTbz2cIae+/kWCnlJsHtzXWn3SKy&#10;aZbvHx29Pjtvdzq3wzuGvNlqDwb77U7XD0Ip/ThJLdFgbz/LC2S81+1rbS/PLp7/5jlj4EmpVfHi&#10;+fMsyfJCz2cLANbpdHzfV0rlWVHkRbvR6Xb6vXZveHfHUdy/d094YjabtlpNRLy9vS1U7vseADHO&#10;wkZjb7/POFprfX+Zp9QlwaplgHQLNFkylkxRFE6gdUTpeZ77Ko5jR+v11RBLIZnV4k/cFHLU7J74&#10;vi+EGI1Gr06/dUkFkzSzRK1We//giAHLsqLI1fn55XQybUbNIGjc3t5dnF2kSdZud0ajcZpmeV7M&#10;54s8L4Ax5Dz0w/39g2az4Xleu92eTqdEhMiU1gzZeDRu97phFOUqn0zGQRD0+4NOpz3YGxijL68u&#10;fN9DgiDwGGKhsiDwJ6NxkWdCMMEZQyBryRgEkJx7UjaCoNvp9LpdssaTXrPRTNN8OppFYcsaO56M&#10;AHSj7QchWKat1S6DGiASOI5WChmMJwvOPZcBq1wq0BgLlmtlisyEfvTm9ZmU/nQye/Xt6eH+MWfi&#10;9vZOcElgpRSD/b2Ly4vh8M7z5f1HD4uiUKro9ftGk+AiiZPhcISARaGiMLo4O5tNZycnJ40gmE7G&#10;H37w9NNPP5O+zLK0UCqM/E63c+/+ied70+mk3W55vnz58pvReBgvFmEUtlutKAofPnp8fHx8c3vz&#10;7MXzKPQfPrgfBkGhlNbaWKu1sUTGWqW1MQYQfOk5VghK/ZEFQsacq5IqVJ7nztfahYUvZnNdFEmS&#10;+36gCqUKbSwppZFxV7mUknNprWOMgIAxxp3inzPueVIwhsiMMnmeI+eDvb12u50mSVbkiExIjzPe&#10;jJq+9AM/SJM0XsQMmOf5iExwaYy9uLyazRedTnsw2PNkMLwbHuzvPXr4iCPL8yJLi/Ozq2fPng2H&#10;Y62NlD5aMEajCyWQrN/vLRaLo6MjApjOpmmy8H2Pceb5gRSeH0QE7MHDx0JIS8uoypoGt8yfvXR3&#10;XG5zNaXsW0MHq+fr3MbfQ0iob2bu23JBeJccu/Oe1i2BGzwZwCartCxQk97q7N07AN64X3Yaawrs&#10;Na7Lsa2EuBSATZEXWV7kqTXamWjKnRsqhqlU7CGypTRdcpFuUwciAmRCCM/zOa92a4HIuBCrPq6d&#10;cuwgr9mZ19mLFafC0KXGaDabtzd3/+bf/Juf/OQ/u/PeHDeIDBjDyk5Ly97Z0kDiEoHS1hGOa/b/&#10;+s+1V9ZiaXlb/6sbzRwJ77Y5vHvg3l2szrsDbDHQ30Ps3TFZtkR0qFFj3Z2vvPjG8dQbXVn7sU7t&#10;2/zr2sjuEsY250VNAHBzB5eJf5AxLBnQ5SRl6zmZ8O1X7e2Ks6xPUlgXmQDWVpi6aAfrLtBszUti&#10;hwC8DVv9LUcEIixBqhzHHAdSVVyzpm4aFWmX9Fvr9btjuVcfVutPrfurCusRs1Vz1tq6Bze5Vb1c&#10;MbYa2Q2tA3UD+VgTsOsQbjypULo9Zary9SdrPd8iVHfDyqT3jUajOsQEy2ymjj7Lz6vIUITvMTnr&#10;AFeYKRcoWC5BztN5TTGKVVtUe1J62SyN5FCjcCwFs/r37hsABHCDZoHIJRAmMEEgfvQ7P9w/2itM&#10;fvrmld8IJouZF4XNbscgJVn2J3/6pzejkcs/bLRmKCwRuMBZF5TKlussW9eq1PPVb69O9dlRH4Xt&#10;mQIljmBFOVDXpQLAhj9LvcKNn872+zZ4ql+rcVnqZR3Pj9XKvx1J7qjOrqd6rjyfq/WtvoBUVl+2&#10;FZdB6MKJxdIXZKkBBM4FEQGB4FDks1ZLfvjh/W43bES80wkEo8V8whkwZByQATNkiAwy5JwtHTtc&#10;XUQMGQJZY6whwWXghZ7nIaFWNl1k82k8n8RpkpMGsMBbTRRcnr4+m88XUaOJCBasEDwI/OFwKD15&#10;794JQySi8/PzR48eaa1evXyV54mUstNsnZ+fu8NorDG9bjdqNBpRZK2ZL+Z5muZFDgzSJOm0Op7g&#10;nPNmsyl87+j4+M3Z2TxZ9Po9AjuejtudFjL8xS9fPHh02Ol3GRIh9Qe9+XyaF1myiG9urqMotMYc&#10;HOwFvn95dYEA3W4H0RqrgcCSMcZ4npRSKlXoQjF0JuJS1QcAQNYarbW2FpCU1oHvR41mGIaLRfzl&#10;L758+fLlbDbLsqzVaplChWHU7++fnp5lWX51df2jH/8uR35xeSk9T3JZ6AIZMmTGWK3VwdEhF16e&#10;ZV/+8peGbJJmQnp5oZ89fx4naa/X41Is5otcFf1e31g7Ho2NNkis3ezeu39/Mpq02+2HDx8RgFLq&#10;wf2Hxug0SR6/94gx5gWy0+k22w0hmOdLl8WqIlb3k5V+0VCmJtdaO4NtPfqXMaa1TtOUanriaouq&#10;6HVjLrmINc65O8r49vb27OxsNBknaSqldCm4jNadTjf0g6JQSZw5al/Mk8U8EcJX2saL5Pz84uL8&#10;UmujtSEL1pLgEgib7ea9B/ezIhtNxlHQGI8nvh8wxqylk/v3PvrkYyml7/u+H8wX8yAIOt1Or9ed&#10;TsZffvmLNE2azWaSLATDKAzyLO12ukm8UEXuSSa5cImwSBurNWfoCyEFl4wB2X53oIpCMk8VZnQ3&#10;9TwfiIi01sX+frvZiRCNJUNkl5nrkBEgWNGIuqPhjAAZCkK0RjmnDiLgyI0mrUwQRmEQkYVmozWf&#10;LcDi4/fev7m5GY3vut2OJTMc300m41a78dlnnxlrnz9/VigVNaI8Sw8ODuLFYjS6azWbw+FdHC/u&#10;nRzfv3cPEaaz6e3NNQE9ef/J2fn5N998M4/nnufNphOltVKKLAHRo4cP0yRpNZthGBweHhR5fnV1&#10;2e11g9C/vrrK86Tb7xpTIMP7D+4zhEU8n89nQko/8I21uVIACISCM4bcWmMtMIYMhbEaAaSUCOCO&#10;XNNau6hj6XmWIEmSwWCwpDopOEenmVw6xgERufOriTMBRFrr5QprLDCQ0hNcWCKOXCnVarWfPvnA&#10;495sNkvjJPT9TqtdZLmU0mgDBJxxQFBK+YEfhEESx0VRcCGNJd8L5/OFHwSLxfz2bjgajefzRbvV&#10;CoOQOa8wbYDI87zA9xEh8ESv15nNZkR0fHgkBZ9MJkVRdDsdP/CFFATkyeD4+CQKQksuzf7S6ojI&#10;wO0HVaaKcnsqt6LvzsSztU2+e0vbfL4hAANA3QIMW5xrxZ9t/L9e51sl542bas2oVg/Gdnz7tl3c&#10;/YIl0OVOTFgThl2EGArGgIiMVkWhiqIo8nVW0lSbcc3O5ji7JTtIpQRG5BQfnpSyyqTgPHScz/8K&#10;PMIa8BUzsYHVtVSuUArAjLFGo/Hzn/3iz/7sz25ubl1OdV4eoF0vTzUBpkJQhdU6rt49dsuf7zS5&#10;l92psdQ18XKjrXfwYfVrXdBae77VQ6/I3gAAIABJREFU/DtAexfUsEV4G/hfo7GafWNHXaVAVXHz&#10;O0vi1lVxde4nvUVhtG0Bq6LK69BWkGxUu0lLtav8ubIhw3qoZz2atBLGKuqtwbkSgGusqtk5iG9D&#10;Y3UJdzJFzf6JiLXsJCtk1m+269/ZOtt9CFn9WmoYa/2tCwmb1FJvqCxGlai8FDjtGj1jOV+W5der&#10;2pBXK5xvWRSwTJ+7kvQ2vqrqqf7f9o7eYOEQV97srphbWpyRo9PpeJ6XJAmWvqnGmEoFUxuZFQHX&#10;O76FqBVCVk+2sgyUYm29+6ucz1QKwys6L0UsthRnyBhbHe1ez7fEOedCGGNxeYYaMUYcEdASac9j&#10;v/cPfnxwuK90dju8ffTooR96g8FACJ9L+eLlq//4//1FVhQuRlJwaYnIknWZFxGJlcenASAsI8Oq&#10;Pr7j2iawOn62SZe2Pl+f42/debeuHfOlIulqfDdHAeqOUUtoK1qtpoC11tLS8FtR4JKwkdcJpiIt&#10;XCU4wGrsHAcINadwN5sZw/LgTCkF1zrtD6IPPzoRXj4aXXa6IZE5P3+TJrG1lgEaACJjgQAsEw5g&#10;IgTOGRJwjgjgXAYCzw+CUDKpc6MynSyy+Sybz+Ki0JZQG8sFz3w/yPJcKaVMIYRI4hgBgjAgsp98&#10;/NGgv2fJMMY8z/vmmxe31zeHR/udZtcaklwqpZNF4vsBEUhf9nq9LEuNVtYahrzbaXPGkzTpdNrT&#10;2SSOk73Dg08++9iA/fKXXy6yRXfQ6+33Do4Pjk6OvEDEyej9p0+G4xulc0PKCwTjAGi5YHejIROs&#10;1Wocnxxbsob0bDpK03m/35WSK62FYNYaVRTNRgMBdZFrpcBawTiSRSDGkMA6TYFTBTLJCQA0GW3O&#10;Xp9dXlxK4e0P9rvtLhAUWbZYxPuDk6uL6zTJnj55+luf//Crr76eTKbEWJYVjLEwihhnlqjRbO4P&#10;9oUUN7e3V9dX1kKv1+8PBs1WiwgXcSI8OV/ERIYJFgRhmmU3N7fj8WQ+WxhtHjy8Lz3f833PCxkw&#10;suR7wes3r0ejcRCGfuBledHpdPqDnpDAGAnhjGbWWiOYCHyf1ZyWLZKxRmmljEZAz/Pc8ygKpRR5&#10;nqdpmud5OceotC1UG1WljkKXnVtrLYS01qXLwjTNLi8vb25ugaHn+6PJkDM+HA4PDva73a7VVkpv&#10;OpmmSRZ4YaHMaDxpNtvNVqfX7Q+H02fPviFge/uH+wdHj997jwu5f7jf6XZPT781lobDUZrmyESc&#10;ZK129+rmvN1uMg5a69FwHIbRvXsPOJdZmllDWZaOx2NECF3EJlIYhL4vpZQcyChlVRH6fsPzQi9o&#10;BkGv3e222lEQ+JIjQp7mHpcCPTKMAR/fjYu8IGMBjOdLLnBvf2DJGmuRIYBmDAiZMRgGbc+LRncz&#10;BK6UDfyADEkuOONIyIWYTheFKhAYGYwajceP37t3fE8K0e10mo3G1dWF54kglHfDm3k8e/Lk/bAR&#10;vnz1Ms3Tdqtxe3M1nY19XzCgLE96vY4xudb5J5993O22z85fG6O1VTe3N7PF7PjoXp4pz5N5UVhr&#10;kSAI/TDw8zxrNKIH9+89evig32vf3lw9e/71gwcnn37y8c3NpeeLw6M9ALN/2A8bIZM42O/5YXA3&#10;GRdaLZI0yzLOJREYZZExAGasBWS+5ydpJrmQQhKB9IT0PCEY46i1CgI/DCJtjR8ExlohuedLrZWx&#10;WhvNOXN0a4wma9nykEAUnEnBEcBYt1IzZbQL3GSML2bzRtDwPf+gf9Bvd7M4FYCeEPPptNloNBuN&#10;vX6v02lpbbngiEiIWunr4V2a59e3wzRVwpONRqPT7X3z8tvnz55NJuP9/f1PPv44TdO7m+s8S8Mo&#10;5EwwzoFs6HkH+wdGq8l4HHii1+0GvhyO7zjHZqvBJWec+144GAz8IOBCuNS9iADE3S7sThl1nvcl&#10;04AAuHxUE2ZKra1dM/eBc2SqYud2b3j1fWidOa508CW/Ag6kHbGd2xvzdnPbX22AUb937DRWMU5b&#10;cUobkO+ABMptf1mHK4zLZFrGgCXOEAm0KsiYeL4oiqxMXVNaPhng0rOKCecBgg4PaIGMtca6yHTH&#10;3jBEJjxPCCGFECuNNSEyQqgOj13f6WGX9IvVOHLOXHiO0goRoiicTMb/57/9t3/+H//fQikhhTtz&#10;2FoDlrDM0WCMIQMMGC15RHS6u5W4A1iLeNwKLtsex2VK4tUfbhQAgPLIZFbLjPI2StgiGF6rfY0J&#10;26DP5UOoE/zm9Xb2bq3UOgAbHOeaHRsAqkMnNytHu0RvGS5an0cbvagaKoWozToZurQurJxuuLxH&#10;7nwPAFz2Fw7IiVx8VnUGDHtbd+rPN+Avt/v1U2HKwpUctSE1AVhr3XGdrmkOwABQCOmkMmutc+yt&#10;UPSdY7SGrtq4VjopqmlPNj6vTEkbgt/bL6r/YRls6axYWEZ8V+tP3fK8tLqXMn41VeuxjhXaarK0&#10;080uz0QloGU8siUgdz4qYE08c22V2Z5XBueaaGussZY0EBAYF1TpoivB+YCQJbKGjCWLCMuoy3Kz&#10;qFN4tb9g/SBftC5MlDHkfBnR5kq6/C/OkiGEKIqCMV7S/0rs2bipk2I5C7Ys85zBLhoGxt3SUvM8&#10;YYDo1JvOpw6XjwAJGBOcC84FAFbWbipdwakWa+oGDBGALU+ZdthzY9No+n/0T/7x3qDHGQ7vbrvt&#10;drfTltKzFqyBVy9P//I//ad4FiMiGTLGci4Akaq1FZzuw3JEAFsa0Ja2350rmwOJIUdYSs2wJENc&#10;LrAlzdT/sOb04abz+gShjb8qyeLGTCltfGt/Jf+A1ULh5oGb+wAblnkCoGV263WKdZYJsss4fEdq&#10;7qBdZCu5o7LDUXmcGDg9govPJmdG1kSOGWLEGCAytMgI0EopgERWZATqo08fH534WX6XprNWK2pE&#10;wXB4l6V5p9nMVAFAhgyhBQRNxhIBusqIMXLmmaLIOXIpZegFKtNxnKlcL+bJdLrIc20sWouAjL/3&#10;eK8osnanS2TiJOEcwzAEoKgZBYH/9OkHf/d3fzcaDw8ODvr93k9/+tPLy/N79+7pQmul9gZ7blyH&#10;w6FWyvOk7/thGOgiJ7Ch54dRCECcIUeWpqmU3g9//Nv9fi/O0t6g2+v3D44Pmu2m9IUfSulLJqC3&#10;102z2JJpNHxjlR9IQLBkAt/r9/tRGBijpeSMwd3t9ctvXjx+/NCxEY57YIw1w0irvNR9uvOQLBEB&#10;krWWyoxxS/2bJauJCDqdXrPZ+eHnv9Xr9rqtDpFVSi8W8b37j05fn50c3/unf/RHo9H4b774WX+w&#10;x4R48+YsV3mn1zVaa2OePHnS6/fd5LRuk2SY5Wo4Gk2mU21UGEXWGkLyPK/d7iKyN2dns9lcZfry&#10;6pIxbDQanAmtTJHnnAspxd/89KdXN1faqDzP8yJrddsHB3sMtBSM8VWuNsa453lCypUADFT56Atn&#10;x0CUUvq+R0RZlhXu6OFyIi3nR+kC7XmeW8pd0EiapkEQkEXBZRgGw+Hw1atXbolPs1xIobS6ub4t&#10;iuLHP/oREDBk0+ns+urm6uq62+4eHp4Efnh5eZ1lBSBaA3GcLBaxMZZzdnBwaMEGoZeki+cvfoMI&#10;eVZMprNGsxmFjePjoydPPyCw08k88CPGJOfi6PCelLLIi9PTbyeTSaMV5UUGYBBJ64IhRlHUbbXS&#10;NEmThHPR9EME8IXnycCTvuCSsyVv7AupC+PLUDIJFkejqbVWCmHBGqOJQaPRsGS9QHIhAMgYqwwT&#10;Igr8ltZ8OJwBCgIUTBAwWp6QAQzlbLYw2np+FMf52etzl+K40WgabQ4PDqMoTJJ4/3Dw4dOng/29&#10;vb294WgUJ4mQMkuTNE3SLOn1ur7n3d7dSsHbnWYYRL7vF3k2Go0tWd8POGfzeWwM+b5XFIULfAWw&#10;RZa3mlHge0A2CIPbu6uf/ewLQHrw8P5HH32oTUFkoigII+/q5pILpq0SkimVA4N2p9vude/ubvOs&#10;EJ6XZxkRWEPGGLd0G2M93ysKhYhkl1wsZ8JttJ7nYRnDU4biIxfM930h3bHV6BwTtFaluatmA4Gl&#10;k6o1GhC1MUDWnXKglfal3213Tk6OOGeT4SiN4067MxmNo0YzSdI0SQ8PD5M0vbm9dfYHbQiAIeMW&#10;cDwZR82G1VYbAxak5Ht7e2T1y29eaaWDIAAErY3grBEFzShCIrCUpgmRCYJAcp4VaRCGVhvORG8w&#10;CIMwippBEBmE5eGFwAGdqnslG9X3sqWVmG1sb5tXtdlvv9outqr8LZLDindZjwTeYK/rr97x5G0/&#10;N1tfh32NP94yI2y06NZsgIq3cP/bpQqBAAAYgDHGaqW1ztLY+blA6exX9bRm+126OiOiXfpzLcVJ&#10;IgJCzrnn+6sTgMv1kDEk4Nvd3Ebdin9hq5Qty/A/gCiKWq3WF1988cd//Cenp6etVptK4xgsj9NY&#10;pYFdRhqvNerK7MDtJp5xBdtbSaL2apuKiHYoSt75s/553fV0Wf+WsuOtNL8T5g0It1rcQc/r3B7g&#10;26T6JY5ZrcIdyZA3aq4K47okACsdxcr0wdgqe1D1FpABQHXU1s5pWO/+xn1d1sUygncDyTtvSl7W&#10;CWaIy5SZyx6VZh+q0dv2AS1rHd9JYDtHsP58e2V7S7922xurhxtXrad2Y4x2wlaXqTae1/C5erJe&#10;oHyIq883vEPr15osQS6VKlWVwdYobyfK2phWUIoulRKkpKIlfVV0WOHHhaoxxpznoFswpfCdwFOf&#10;HRU+N1qErXm6Vr4ssjVUKzVNOQpLj9XaSK45SNeHfucQr40oIwBCYATAEZABAyI0e4P+7/z4tzvt&#10;Fmd0c3OltUIgBoyAS8mfP3/5Nz/96SJOOePSCwFgTUHhml6yJu6J07bU4ti3gCmpaMf8pfU9vWyC&#10;A2B1yl+9kp00X8feRv3vKFyqhLAGSS1N43aGglKxUtHtBj1j6eRcWnqXm6z7WYX7uroqx+ma6b5a&#10;doCcAzbW5hFhXiTdbvT+B/uNlrIYA2rfF1EY5nmWZRlnaMgSEoBFxgwYay0iCSEYRwICAqe5sNaG&#10;QRR6IRJL4oQ0JXE6Gc9n03mWaWvAdUU0GmGczA8P9z2PXd1ehaHkkk0X8ccnHzebURzHv/71r//J&#10;P/3D09NTxvCf//N//n//h//rV7/41b2TE6WUE42yLJNcgLXxbA6HFi3pQiEHBpjMF14jGI+nQRA8&#10;fPD4/sMHYbv553/+/wynE0uacT5P5g8fPWh1mmmWKaU6ve7h4YExxc3tlTYFoGi2+kWu43gehh4i&#10;ZXHW6x4ygkSlh/sH52/efPnll3/w+/9QSpnFSdQIEGkRz5yvrzFK61Xu4qXDOmPWWu783ckCgRA8&#10;DEX3aK/TGSCIxWLR7/fncQIolDLamiDykyyWgTy7uBhNxvuHe0yKwX6fc14opbTq9/sPHt3P83w6&#10;HR8fH5+cnORZsVgsTk/fnL45K4pCSp7GiR94ZCCNs+l4OhgMOq02s4w0jfXk1auXvvT2Bwfj8eTN&#10;t6dHR0e+f5DlCYC9vDzv9tq9QUcIhgwIGfCaSz0RMHIGg2rmVGsxIgrBiSznwvc9IYSTfp17QG3+&#10;uASJTnDgSiknAztXcFchWYyiaDwefvnll998882DBw/yPA8bjTRNnW9yt9v1veDu7k6gcKfvGGMW&#10;iwXn/t5gfzZb3N2NfN+fzSZEBhgJjweRv0imeZH5GoSETrfZaIXI4fLqvNEIheA3d7f+3J9MJvPp&#10;rOgRQ+/szc10ku7t9Y+ODk5PT4eT4b3gQGsLnBrNdprAYhGHka+UUcpYA5xLITyljLUMgenCuMxM&#10;2hSc8ygILREAswBMiiAI5rNYSJ9x6flsMYtPv70QgT6814taQsi2gYIziBo9LqLFJCHrcidwa4Gh&#10;0FozZADEmLCGwInEwF6evn7x/BQsH/QOijT/9KPPDg6OXr8+uzi/+uEPD/r9QbPZ9vzw0XtPhBBZ&#10;Mp9M74bDIVp0egpjKAz9Zr9jDchGeHB0fHb6+vz8m263+9FHn8wnyWIRT2bTQqtGoyElJ6L5fP7k&#10;6dMkXVjSvi/jeC6l3N8fCMGCIGi1GpfXVxdnV3meOWJhDIUnb+5uWo3Ohx9+4Av+7NmL4e1dM2wW&#10;RaYZC6THgXuBTPOUyASeH6cJRyaNZBwC6XmeIGc4MMYtgFU2BWNMnue+78MyHYi1Fgwoq7TxAsWV&#10;9jzP85zrjDKIiBaoJ3vWKDIoBSdttTaJjaUvOIr3H73fCBoX1xeLJB5e3eZ5MU9iYnh0dDyZTKej&#10;ifADxpgqVLfbBQAh2O3ddDKZxMncD71eryeQXd9eNZrNh+89/NWX31ggKdATPlpjjHGx7p5n8yKd&#10;TCZSyiAIjhpHaV4YY4JQcI7T2bjX3/dVbrlHYAkBwZY2wspqubZnLw/os9s71mY02gY/BO/cEXd+&#10;W2c33/HtNv+3UdvOT74TkjoXtM24vKMGInLiLZRp1ddrdEIGEYExxq1jSiljDMBK1U20xqitlkpL&#10;AGCsISJEjohuowTGOF+m66igXX2+y+NtmxGsGnLnclcikNYaATwhLy4unj17dnV56Xte4PlzpZYu&#10;iOASBWnGsIxf/a/EPznV+jqb9bbylQK0zhvVe/duynkHbHXGfRuStx378Z3VwvcTj7f4ud0frtew&#10;1sr2VX2+zZ7WCGZH+G4NotVz2Jqb3wfPbxujijuFXXOtvg6Ul6nCATaKYU28/85rAydvw14Ftq3l&#10;l6q/fVu/Nmp4GwwVDuuUUJ/CG1VhLbwWamhZqZ+WlpHN1FMOOeV3yxxXTnwhMIhoS74bACzhJnqp&#10;BNjYFT2wFTDW2g343WXXAa7XWaO0DRXPhq8KAgBDprRSheFMMhRABohxwY2xG9W+Y7rVl9MNOndy&#10;3K4TlFboKiOAVkNG5JKwLnttrV1TiK/PFNxa3ICIjKvVOHwukWatyxErBEdGURQVRQEAWZZxgcPh&#10;+IsvvhiNRs6z2vEnyyRMaxTo2JU6cdrtKbZxVZE7bifafLtGjaaGk3eVrA+E+2ptRf2OHbkmKeyq&#10;cKNRV6ouQdTpAUvp122XjDFt1iihGiZ3WVihtA7PRqMI4DLIGJsTZEcnB+2uH+c3CHkQeNZqzxP9&#10;fn8xnytrENGSDYKAEFBjnudu92cEWhkn6JGxjLEwDAUTRaaUMqowi0UynczjOHXKEESJCGL/oDd5&#10;fpcX8SeffjRPZ+fn58PJ6OHDe61WQwjx/Pnzzz///MGDB3/yJ38yHo//1b/6n/7H//5f/tmf/R+X&#10;F1edTifLstFoxJGNx+NBr2ctMcDRcMg5Bp6HluaL2d3r0yAKOvsHR0dHQRC8ePb87u5OgWaczxdT&#10;OrNeKLg8ns0nxpgoCrUumq3o4rIoiuTBgwePHj3wff/rr9nl+VW2yGaT8cP793qdDmN7URAm6fzy&#10;7Hz6ybgRtQqVhZGvlFJK9XodIZgQwkk7WGaYQES9XIks5xyRIwAK5AyHw/FsOn/+/FWSJGHQWMSz&#10;brc7nceTyaTRbt3d3U1ns9liSmSSPDsZnEgpiyKfzaedTusHP/h073Dv9uoaOQjB2u1ur9vnnJ+c&#10;3O/1eufn5+PxEBE9zzPGcM7n8/nR0VGr1RoPJ7125/ryarEAL/CSLP7ii7+5ubz6x//4D749fel5&#10;UgbN65vz6dT6IWdgGQN3eAfUNpXty1qrlCIiKaUzRziNACI6fpGVhye58mX2geU8cR4yzm3G3SNi&#10;o9lM0/RXv/rVy5cvz87OnPrj4Oio3W1HzcaTJ0/a7c54PEbkShkp/TwriPD6+vby8vbpB3YwGMRx&#10;GoYhE7zQyhgzm02GQ//09YtWq3FwOGi1GoO9DmOMcd9a9e3pi8FgXyt4+OC96+vbeJ7c3sz3Bvuz&#10;WTwaTqeTWRQ1Dw6PCY2xQIBpkjUaYafXz7OF4J41wJjwvIAxxplP3ORpYcGkaZ6mKWmyZIQQ2PFa&#10;zQZZMIZ8X0ZhczqZM8aDqAmoBVoCbxHn5mIsfDg47EWdjtGWKEgWZjRKjOUWGGPOi8xhD621xNyG&#10;yhwC80xJ5mlrCqXSXH37+s1gsB8EwZvzs9+8eF4URbvbiZNsOp0eHx82W2G/t3dyfF9IxhgcHByR&#10;1aenpzdXZ5999lmz2ZlM5nlutLbDu+kL9vKf/OE//c1vfkNIl5cLAGusbbfbvi/TLGYMJpPReDx2&#10;OXIXi8Xt7W2r1Tw5Obl//95kMgQIucCo4QFqz/fSNO62O9LDk3tHvX7ny5//3XQyJ0tMcObLeBEn&#10;edYIQmWNzlPJOCAxskYDgsHlAWx8mWWdo1M2c861VlXcjud5vu8jZy5s2JjY8wK30wjBkASgQERL&#10;tJhPkTMAkL5PxvphYJRe5DmX4AXycP+o2+0OJ+Moin7z7MV0NH7vyVOBzONeM2oVWjmexvd9rZda&#10;+flicXF5kS7iH3z6eRhGt1c3jLHH7z96/fp1nMVt3rSWqywPpHAWRc8LjDFFkU8mkyDwj44P7h2f&#10;XN/cTqajo5MH1uqz89MfDPYKowiIUDDk9TNgy3V/7Se8XQB+NxP8bqZko8zGW3qLJLPBO76j2DsA&#10;224LAOoRU+/mjHfxE9vSsgUAazVjDMlWW6xLvVaPctyAv86uWWuXBzYstRNLloCIWHko6HYlRIhb&#10;Mcz1+refVJy083SI45gxFgTBZDKJ47jdbiulrAEG6DLJVUtxhRDE3UhbFngLMBV1vVsggS22EnaP&#10;wndcW4jabHcn1/5fUe3GW4AVgWwP98572AVn+coCMdqSnaoaqufVTWXc2Gwd1uY+lBhgTNQrwdK2&#10;vwHJd47a9qtScFoR/wbMOzvioFgqaAAd74hYuTnUrVir/9cZ9408Pe9SLtTgtHVIqldv69d2Fzbq&#10;xHVd1XYNDsi6oqfe4saIlxx7JV3sGGVayc8u4IIhEiGg/Q6NRn1SwJoIt1vUr8NfXyfrldcOVMa6&#10;VbAy+lZfuedVGG2e544LXQZc7MIGlLlRN5BQf7KTgKGmvCsRjnWJtwKpXH83h6be9411qb66rn1l&#10;3ZRCC5yhM/5RmubIuZSQFyYMQ60L3wvH4/H+Qfvly5c//elPF4sFl4G1lmBTpNwYu9rDt6ppNvGw&#10;df89F8Maja0tSjunwPepc5uooK62WKqMV5g3Zjlbq4lTX/Hqxt7SyQXrsG2GqcNqNEvH9UrRU6lp&#10;OBBpbYi0NXnYgL2D0NhFVkwbLbgb3RrbHqQDbQpnUWaMM2TIGSFwcnIKUJmoFRypE4R+FHp+muZZ&#10;mgOwNInn8zhJUlUYsgIR3Slv4h/94e9/9vknzuj38ccf7u11R5Pxo0ePfvd3f/xXf/VXh4eHDx8+&#10;/M8/+Wma5FrZf//v/4Mg8bu/+3u//PJXt7e33VYXiAVBdO/eg5uri/sn9ybD0WQ6evz4YSA9IApE&#10;0Gl23n/6/jxeqKxYwPz58+dJksjIc2KYS48ppcyLIo7jOJ0rnUqJaRoXKj+/ODs43D85OsmSuEgT&#10;bbT0hCWTpkmSLKwxf/AH//DLL36W56nv+0HgFUWmlPJ9P0kWQRBIyZVCpXRdPcENATHrAkKQGTBE&#10;RMCk8K6vb3/2xS+urmyzCb2eLz4MJrN5mmW9XhcR4mRxeXUxmZu9JA4C31qT5XGz0zx5cLJ/uHd9&#10;e3V+cRbP4jenZ9fXt1J4Dx48eO+9J59//vne3t7XX/+aMdbrdx0hvvzmlZTSGBOG4WKxePDo/scf&#10;fuQL72d/+/Pr60vOMcuT29ubxWIWtvx2u6WtyotUCM7AVrnwNpbOUrNLRGSMIjKMCSeBEJGUEhGL&#10;osjz3BjFOS8z07r5htXEM7rgjCVJIoRoNptxHEspG43Gze3V8+fPv/jiC/fciTdJkkTNhi60bMvA&#10;CyfD0cHB0d3NbTyP4zhO09zjnhDexcVFo9Fy4QGLxUJ4XqffaTTCVCWj6ejgpHf8YH82mwLaJIvb&#10;re4/+Ee/Mx5NpfTzzL55c351eUcEvd5AKWLoJWn85S9/dXVzfXxyID0CwDBsjGZJrkzUagSe7/tS&#10;+L7gHmMCCI0BVVCRWzBmMcuSJEWLDglohO81lSIEVEgu8sTQ0o3Zk6Hntzl4BHo2mxOkQQJ+GMR5&#10;mi7y8TRmGCATLi9duWsiWSRC3w/Jcs5kpxcywaXnN3noewESj6JIW/P0ow/H08likTx69EhIyVly&#10;fXnz1a++DiMJQK1W6/Bof29vT+tCCLE3ODo6vN8fDNI0ZVz2Bvtpru7uRjfDUa6K43sn1lqti263&#10;O5mOru+u798/CQLPWtNoREoVj99/zDnvdrtPnjy5uro4PXv59OnT/+Ff/ndnZ2fffPNNUWS+L/M8&#10;JVCdbmM4ujm/uPrss88+yj/4+Re/iFVeZCor0mbUUMrkVpNBnRdR0HDpTqzV1lnAhRDCWqAsz7AM&#10;SQAAIXkQBEZpRCRuGaCUgiEopay11iitiAESMQDL0HLOgaFSKuCBtVYXhdu8Oec+F0Jwo00YhJLx&#10;RKStRpsBbzc7vXbv8s1lkanHDx6PppPZYq7JZnG2f3Q4nU6Hk3Fvb/DRxx/f3t6KUCZFIiN/OJ1E&#10;QePjzz59+fxFEPoe95pRIBlzVt9Go5FnGecoGJ/NZsio0+sN9voWKC8y3wuGw1utC0APnVUHXbIU&#10;WgbefA/ZsryWR+wtt4y3bGB1HqJ6u70N7yiGloCqc+A2eJE6hG9jht521T9c/k+74XzbtasJB0ON&#10;73H/E4CxAIQMGVoyqiiKLMuojLWrmls6+9SYKmtc2B6tqnPGAwJAdPrs5baNHFnlm7qyq7wDFXU+&#10;1P10unMpZRj5ni8ajUYYhufn57PJFCwhAVktBdPaVsmBCFcMCjJLpSXkbRjbflUf2e2H74Ycvsvy&#10;s/MqK7c1uJZ3G8zZ0iqCyx9vqw120fM7gN/5cyfw27QNq5HdUVWdg69u1t04t8qUIlOdPa3u1+YU&#10;cxhbncv6tt5tMOXbJTcg3+azSqZaAAAgAElEQVTLq/orgK2tRVGuCrr5svk57rJiwToRvpvGtuWK&#10;vxf7Xv/kbQ83OPutYqYa6PXyrL7krsGJti6YwVpcs9Od2bLw8l/Z+rIQ4lstugjgpGAiAgPociiW&#10;eF7HPwKg003AFslhqciofwuluLIxr12dlUmDaBkaXY+D28Db9qSgt4tkdagAgGr5JmitfiQiDghE&#10;ZYopV4mzNO6evHVSqXeKMYacu7MqyOKyoEVnhNBau4EgwjBoTGcZITAhiej09PTu7s6JcEVRAKLn&#10;eVrX1dA7MiEDAKITsmqJwreu9S44hd27lqZ3zIGNWQY18qivLe+ofBu2imaW5evJ3pY3AMCI0Km5&#10;GOMVRbHaBVD6871FibNsce1w1tpiSRxLx32HA601F1b69uik3dv3NIyDkI6O917MRlqr8XiodEFI&#10;xlpVaCl5kihiiEjIGRggQgZMCm6NYoC+F0RRhMiTJEvizONBGmdZkhtlkZg1DjJureX/zX/7+Wh8&#10;9zd/+19++fUvG80waoSdbvuDD963ZAWXnU7n8vLyr//6P1tLe3v7k8mMtG21Ok8/eJpleRqn/f6g&#10;yIrx3Z3K1aeffvLN8xd5mg36AyAwykjpWYDLy8uDg8O9g72f/Jf/cn17EzVCZXWhMi55s93o9NrS&#10;48bqRrMhpZjNxoxhlqdEdHr6ishqpS+vLu/fu4eAo+Fkb28vDLzRaPTF3/7t62+/bbcag8EgDAOn&#10;tGAMOGcuJ62b5C4/Sol7VtftITAAl8PZFrkKw2YYRqPR2cnJfq/X5VIEYdjtdh8+fsQ5v7m9PTs7&#10;Q6aPj48He71FPF8sZh999OEHH7zf7ban02mRF4Iza0xRFGmaXl/fXF5euSRSg0GfwE4mk9vbW2PM&#10;ZDzp9XpETGl9dHx4cnz04dOP/NDnwAd7g2631+20rdW3d9e5yjlnFvS9k+MPP/rAkhGeYNztZMvj&#10;3bhz9Shjiqy1SmtrrZSe53kcmQvrBYAkSZIksdZUn2/PH7t0AUVXgxAiiqI4jl+9ejUajS4vL33f&#10;d7VprbkQYRBIzytyZYzxZdBud0fD0dXl9XQ6Pzg46rZ73U6PMXF2dkYEwNjF5aUfyJOTo08++6TV&#10;ioiZsCHCyGfMcg6cIwAd7A96va7nS08GRmMYNOfzOAqbgR+ladpoNqWQRHRzd12obO9wPwh9JhiB&#10;zfPMJX0QXMwXcZblEgVDkaeqSIsitUWidaZ1YfJU6Zy0tpyJIGx4XlAUyiibppn0AmtsEAaFMcYa&#10;Lj3h+ciksSzONDJZaJjN0qIg6YVlopo6g4XWgjEkuOfJwBj84oufA+He/j5ZmExmUSO6urh4+PBR&#10;p9MplDLGnJ9fFkXRbnc8z0MGYehbS3leRFFjMpl9/dWzs7OLm+u7+SxeLJI0yZM4E1z6XpjnebPR&#10;CMMgz/OzszdxMmeMCSk+++zTNE2/+uqrRqNxeHj44OG9Vqv55Zd/9/XXv3706NFiMb+6uphOp69f&#10;nwohiGyWpdbaKIoO9vdvbm5m81mv20vi+XQ2C8Job3//bnSHXARRkGeFNppJkRfKGGPIKmU0aSKy&#10;ZBnjBKSUImuceyoRcc6CIMB1hhsAGAFzgcTLFX7pROZOHWhEDS64E6iM1ogAxrlLMeuSgCnVbrbb&#10;7fb+4ODg4GA+XVxcXgrpn5wcS+GlWW6MUUpZYxjnWmvG2NHJsSGbZGmW57P54m54t4gXUkgEms3n&#10;nU5LcqELxZYJ9ZlWBhkaY4xRaZpZsPt7B/29vSLPCm1m82l/bz9otBgTyDgiEHC32xFV3FBNZ1wy&#10;B+/Y7eonGVDt2tjzvpN3XNsO8fvukbvYx03pepsXWfu59ep7SlPrjayMBi76l8gwcAmgEMCStVmW&#10;JUlSFJlduvCtYpPqNhAoTQQrpGEpUNPq6CMpJbhB56JSby93+vVzZetXvY/VE1E7NskYDQBKqRcv&#10;XvzFX/zlL37xi5ub2yRJtNZCiKXz4dJysgocXaJ9/ZxhWFHSGqa2kLeJyh34hU3IYWsjqCMQ3ink&#10;bDzfLbOtf7pBVHUhbWcTO3qwhfmtEalhbzsvtCuGy5R79W9xnUFcr3zt803y3vL+rCCpi6DkFgLE&#10;SmCumnN42ED7Bop24GJdLHfFqs29jltcGtCc/ZbVYF5N4bJfS7Flo1875Vj43tqu7z2+f79K6h2s&#10;lap+7ubOq85u0l4Z+Vw9eTuFr9aTjQGqS78bTeN6kmood4Tt8d2gZNy8qiDzzR7tnBF122kpwHyH&#10;Q+937jI78eM6WT5HBqvkWMuZW8u/gLDMkE9EZT5zVqPVJRhUJlWqnrt7zhi5+Q2Mu7PkEBAsge52&#10;Wz/+8W+3Wm1jCmP0cDhsNhvdbu/ubvTv/t2//82z51prQF6fIrW+bM7E9c5+r5UQqvlYqid20/9/&#10;1cTZWGbfcW2vZi7QBpY74ypXfLn+iBWFldfGzwoGh7oNJwssk+ky5sTn1b6GLssLIgJz23UJGgnJ&#10;AVQQmofv9Q7v+cjjqME6vQYSccGM0kopBDTGFEUGDJUzBbpwd0ByqbmYSzzJG1FDSp8szCdzlWmt&#10;7GQcz2dJnhpjwBqOwBhKa4n/+PcOZ/PRy9OXZ2cLP1DtbrvRDNvtdq6K/f39+Wz+V3/110oZz/Oz&#10;tHjy/gdZkp6fX9w7uf+DH3z+5vWbxSI+3D8c3o2ODk8E8m+ev/Ck9KRvDZnCWGuNscDZw0cPzy/O&#10;/u7LL6UnCSlTOTKMmo1ev+35Ms9zA+T5/t3o5s2b14wzIIrjeRzHjUZDKyOE/NFv/ajVbD9/9mI+&#10;mXLke3uD0A9Go2GaxIf7B74v0jSRUnhSWLKcM0TwfA8RtNElnTBEd+YiImDpOMEA0OX5DMNGkufn&#10;F+f7hwftTqcoikYzkr589PiR1urq+nJvb3B0eDDo98ja6WTSiMKnH3ww6PfyNBuPRlar6XTSbnW6&#10;3R4iU6oAIsbQncx0e3tzc3OT5zkAGGPv37+f50oIITiL54vpZDYcDptR6/j4uNfrzhZz35OMY1Zk&#10;eZ4JyT777JPjk2PrMmMzsNZYawBICC494XnSddlaUkpZbRigJ4TkHIA4Z5wzrVUcL7RWsO6oQESA&#10;dpmEEJcnoQkugUAb7XneYhE/f/784uLCpQ1M01RKKaUMw+Dw6Nha6/kBWQTAZqPl+/7t9d1ikXhe&#10;8Ojhe0J6gJxLEcfZfJGEYRQEviWbZEmr23rw4OTwZI9LSIuFtXm312p3moXKF4tFrlSRZ9fXt82o&#10;63nh9fW1H/ie5y3ixMn788X8q69/EyeTo5ODvEhb7aa1VumCAWRZbixlacqABV7ImdAFZYnWylgF&#10;ZJgqjCoMKTAWrIVG1GiGbZVrIihyxYXnwvld2ifp+YXRhpgQfhA1CTlwmWcamGRcwDItKxACMAQC&#10;zkSWZUppAgiC0Gh48eIb3w+ePHnCkZO1fuCPxyMuxac/+DRJ4q+//opzzpDHi5ghJvGcrJXCj8Jw&#10;f29/Ppu/fPUqy/LZ8lpkWX57d5flBaIoCr036EVRyD1Z6OJueKe0brdbrVbz5bevXn37bdSI/CDg&#10;XHieP5/PkyTOVQEIi2ShtJov5p7vF0VmrRGCP336IQFdXl32e/8/a++1JFlyJYid4+LK0CJF6aru&#10;Brq7WgCYAWaw4L5wbN9IrlEM32nkfy2Xr5zhwxjX1mwedsTOGLADoAUaQCuU6KrKShk6rnRx+OAR&#10;N29GRFZ1g+uWlhZxw6/7cffj7kefru/7Zxdno/Hke99/9+7du4BwenZaqAKRWQAX0c+QXQm0AYlA&#10;G8sYGK0JQEhOCIasBQLr1A5IRA7RXDhBVh2XzIW9dQexxZV1Bhpj0BIXwgk1yNkyK+NJT3CJBJ7w&#10;fN9vNdrNZtMYkkL4XiA4F9wzyiBhs9EUnie5FFIURSE8DgjLZJmXuTIaCI1WaZK88/b3l8tlIKUx&#10;Zj6dCylCPxRCCCm00XmeIVJRFJ1eh3MGjDWbTUA4ennUaLW6/X1AF4YSidz+QURcm9rWyNDVI3pF&#10;gWt+hRqNtUFsvfLmtIBX6L+dF+crCNNLuu1aamD9/5IgfA33+4ruXJ8V94sr7pecpJq5AGnWqLJM&#10;02VR5ERE1jIkZ5UlJBfiShrYtYF0zZLQmWk4QpAL3w89P2CcI3LGxZqFvrz16+xTveU6SXGF1rQW&#10;iKQQCIBAYRDkafaf//Ef/8P/+x/Go5FWpValLjUDRCBttAMHqoSIVd6iK2zbbgZ4x2S+jpqqBrAB&#10;eTU/1xFq160aXnXMq2MsAKzyk+zSSVbvvgIbd5KhG4mOdizBLgZ4uwtXhdUIPqjRi7iOz1x/srOv&#10;NahXvtbwBMBFq60kMutRVDVdqjCizY25sf1hV6m7XWzP1cayIqLrcFVzHf6y9q6td1sPErsN267B&#10;XicF2DX/12DaK8rOSdjAYfesqs/5Ff/Y+uJuww8AqwMT3SnkbrY1aYRE64zu7oPjhq4GZ6aNsNLV&#10;w9V/2pQ3uYq0i4N1Bqc1bKwr0zbDF1UVavz/pYDDEbrWrgSFbn0Z49tudPVmK/ypvjp2lq7W35jD&#10;dRDuVez9VYTn1fOqC7cubK3EXk2467w+e24y17lqab3Uq4cECATMRYcAYswFVTLNZvTDH37ge3w2&#10;nxmt5otZu93q9XrPvnnx13/9/4wnU2st40JKaSzZVSjvqlMHpPu8jbp0Kdnbhfn1h6v6l4kSt4UF&#10;f4xU6NUEwM69WfsJYR2lfB0uqu4OKSpGt27q7FjWVUTrVXzhS3H+BtJeRvjbPE4reAQiR6R1lkRi&#10;HLRZ9ofy5t2GH6ZCFgR5WRbWGGO1KZVSJVmDuJZYcpc3QUAVcJuQrAFrAz8IgrAoyjJT1gASX87T&#10;6XiRLDKVazCMDArmM+BGGTGZnuzfOPwz/wdffP6VMkWzFYSBp3TW7gyM1V9++WVZ6tu37hhDWllV&#10;EkO5WM7+43/827/8y//5T//kz/7+7//Ts2dH9+7e77Y7H//6V1lWtJud2XjGgWPgZYu03et88PD7&#10;0hcfPf84DMOsLHwvEIIxwYLID6LQAJVFFkUR4zCZzFymWd+Tk8nk9u27vd6gyPK9vf1OuyfQH3R7&#10;L168iMNYSul5wU/+5Cfj0blboTiOOWdKKWdOhohhGLqgZIhOIMeqtarWm3NkzEMgaxRjbDjs//jH&#10;f5KmeRj6UnJjVeD5eZparRlgu9U+Pj5OSjWbTwDgrXfeGvS7cRjN5zOrNWOwmM3LvLxxeKvZjAHA&#10;k34Yhu12u9VuFmWudamUKcuy0Yz39/eVeimEYIBnSXJ6fnZ6fKILe//uvXt37z569MgX/OBwz4/8&#10;JJkHsTw8PMzz3A+ks152vs31dFsOuY1Z/VQX8rmROq9LV/+qVnxVzZkOchTGGK0y6XuSsdls9rvf&#10;/f78/LzZbBJRt9t1DqWtVqvZbMRxdJYVaZpGQUxESZJEYZxlhZR+pz2wlspSF7laLpedTi9Jjvww&#10;2D88OB+fPnn66Fe/+hXjP7p1e7/ZbJ6eTUtdjMeWiKKo4fmCM2G5uBidHCXnqgRjSyFwOrvIizII&#10;PEQsykxK7PR7Ydx4cfRE+JgWqSeYBTafjpNFIgWPgwgIrWVouSlJ52BKsiWpzOrcckCwJhdluih0&#10;x1oNDDkAYwSe5zHGOHIDFrlkhEwiARrNGBccBbCCEVkLnIO7pNZEg2UClFJFUTJm4oiMLQeDXhjG&#10;N24dTMJZoxmdvDzlkmtTzObjg4M9Idh8PvX9kCxaKzqdXhj6zldwuUwR+XC4L7g3n88ZY0AsDJpl&#10;YdM0zbOFtfbTz363N+jdvH371q07t2/fTtOl7/tJkpFFpdTz5y/29/e73V6apkEQMiYePXp0+/bN&#10;O3fu9Pqd09NTRBAsKsosDEMu8PR0BECtVms2m6RpmqZJoxG9OH55+95dYvj0yTfWGqM1MUmELrev&#10;4JyR1Vq7TNy+5L4UQoSITmGLZelU6ZEQHKV3eSITIaIhTcAts6DBEDHGXABzAAiCgElB2gCAIUJL&#10;LphWukyDIPDDoCwKSV6pyn6313m/u7+//5vPPnv07GncaHhCRkHYbLcWWXp2cR7HIed8NpuFceSH&#10;Qa/XOz468QI5ms3Q0Jvf+x4RPfn6SeB7SqnpdNpstHw/SNPEWuv7fpoqKWXo+8vlcjqf3bl7f/9g&#10;7/T87OnTR/feepc5QgilJQskOMcq7EedgLBkAcBumVfVLypnXHfdlYbfIjQRXhHqv55PrrdJ17s2&#10;vbbfDVDrLW/cx1TTQmz3Vb3irOfWXnmWyCIhAljSWpfuBOOcozVOXOX+uUPMHWjVB6zRAbUjkTF2&#10;aTuzzTteN95XP19rM7AsSwArhFBKPX78uCgKZ4LoenUeQIzAGgvrnJPXTfJ1i7I9ga8gfTYKu+rj&#10;t5OA+zZylm32bOfnjQ8biFHfJq/uFPHScPdbIqRrsxpvjV53oYo2B17NxhpxvhVi1NmADa6earEA&#10;iAiuShxqlXeEi9sWEFxXNhZxY7DVr2vmZxPT6ofAK7ju64D5Tnhb9fUKxL6uXIfhtXNj4+HmObPB&#10;tNQXYmdfVQCLbQCqWapXeDVa0tqDerMart5lV53M2S6fc1x7MG6UjcO8/rzy+3Unp2u2cgzenpxr&#10;v75uueobATf5x01Qqw/bOvONmjsxtr45iNYSJARElNIPwxCAzefzRuxHUeR5AREURXF2dlaRu0Tk&#10;whbWo2FfvcKunY3XDv/KW98Nza8tr90v2yftxk/OKWBlJGIvV6F+7tW1vquVcmL9WllVvnquVmV1&#10;v6+xump8HUisXtcCWq21kHR4s9MfRMq8FIG11halIQWSe8JnWabLQjn70yzLuCddg8YYcAYClpSy&#10;gnPPCxgT2XJmFUR+JAlHepFnRVm4QQtEZMDBgi41f+9HLUu61+8WKvV9+d7772qrG41mq906Pj57&#10;/OSp74ecybLQjUaLMV7muRBiuUy/+uqrD97/cDAY/PY3v+u020D48UcftZptrTUZ8L3Qlz4Rdbpd&#10;KeTjp0/SLNPWoMDhjf2wGQpfDoYDP/C00WmaWKBGozmZjHudLhc8XWZBEDQbTc5FWZZR2Lh5eNv3&#10;giIrlvMlEjNaf/P4iVKq1WqEYRDHkYv85Ps+Q7BGM0QgK6THGCuK0lrLucDVDiaXIY1xF4+bcc6V&#10;NovFIm42BsN+q9nq9TtFmQNYzvlwMJjPZkoVZZG/PHqRZ+l0Mrl7+84PPvwg8Pz5fJqlqSpKo/Vs&#10;MguD0PP827fu3L1z5+LiYjIZSynCIECw7XYz9IMwCPq93qA/8H0vCqIkSRCxyIrxaLw/PNjf2ydD&#10;Z+dnw0E/jIJOtzObTW7duTkY9I010pPIwRi9Ql+0XHDPk0JwN6hSlaUqOBdVWBdnwwwAy+WyKDN0&#10;bqou0Wgl2qydMgw5EcEa74/PTi8uRlwIxnlRllwIS3R2caaNThbLly9fKm1bzdbh4Q1ENMogsovR&#10;KIwiKTwnQb9545YfRr4faWOVKp2FdhRFQeRZ0tLjwmNBKIPQ54JLwYRwBqWYpNnF2cXjR4+Hw2Gz&#10;FRdFBgBGa2LU7rYQodmK7j+4Nxj2Z/OJMlp6kiHtDYdSSKNtlqYchWCCM0mKiqQsshI0M4p0rsk4&#10;xzS0BK12t91qWWOjMJzNZsbaMApLVQZhwAQjBkxyS4ZzbpExKSxBnpfGWCGFBet0U0RkjHJZl8tS&#10;z2YzhmitDeP45PTMk+LgcN9qpzc1UezfvHlDSO55crmcnxwdhYHXbjU9KQfD/nA4BIDHjx+HYRwE&#10;4XQ6bzRa1lKj0fT9oN8fFGWpjVFKz6YzzgQyXhSKc9FstjgXfhgUReH73r2794GxLM+arU6aZsfH&#10;J7P5wlqTJMlymQDAnbu3m83m6OJCSq/Vau/vH7w8OsrzXApvOp2enZ1L6d26fXs0HjeasZC81W4b&#10;Y2fzRRD4pVKcM600Z9wo4/m+1tpoTdY4p2gEBGTWkiXQxjovVEukjAFLTrBtrHVBcAHQWmuNQQDG&#10;mQsfqJUyRqMj2uwqAR1YQktoCQikkMi47/nGWsZY3Gi0Wu04ilWpojDqtjuT6dSxnZ1OOwwC6Uln&#10;SBPHseAsTZaHN278qz//V8zZsQNeXFzkSY6InW7HkrXaWGvyMk/SJefsjTcfKFMmaUZgO92uF8hC&#10;aWVso9nkQgAA5541K1mSsaYmsXZXIAHQVYUi4VpavlYRbJZ6kKfqGnvVLYgrZQVu3T01avhSlF7X&#10;RG38r9MB2zdc9bVu4nZd5W1yfAPq2ogsrBNGuvuSEQAQRwZEqijKIldKpenSGB3HERm7yt8rBGfM&#10;8crugq9d7ayiO9eaFs4Y40J6nse5WztRSbuvgMp2p6u5bm6BqPIojqIwSZJ/+qd/+uSTT9I0IbKS&#10;S7JWlcpRa1pr5MySJSDOmVPIrEj5tZYDcX04r2ZqY7quzjC76uK1ZvjrT5w9Rb3Chg3bdsHrAw5V&#10;TzbpLaTKCGJng3AVwV7R9dbXK3NeJ+DgciGuaIA3WliTbgCwGbzqEqtX+VG/DTwAANsDrchEotU2&#10;XxHZK52kS1ezaZ6NW/pqqG357W1VN7GuqNU6O1FJmhDRiWCqvbBmuVfgbRDp25zh9hHh2qmb7tfz&#10;7m6/VcFZl9pvT/J1BbfKNR1dIoYzCdmYw6r3Df0nIm6IIKu3NqCtd70tJtlYvwpatoZte/a4uGJ4&#10;sq3p3Rj1VeX8JbRVs/X7orJ2prUt8QabtF2uXRfXRe1vfaLuOBnw0uCWbczKSrMNl1i6tm2+VHTX&#10;R1TNf3VeuQraWABAQimlSzcbRwGi3dsb/Oxnf0ZWj0ZnQrDhsB8Eged5k/H05z//xWg8AQBaqcRW&#10;Btgb6wIr03SArQG6Xy9v9suHlwKLjec79zXAFq5cU9a0QD3EFG3/VeRE9blOLayn9NICFOGKspdz&#10;zrmsnqwQcmWufCX8WFUHGedcuAznVYho92HFWzGByNyVjgjGaMYYAjfGSikYg1LljBFR3mjCOw8P&#10;+wMBMCdKfekjYavRZgyt0QRWSulyHXHOhOfleW4JnaEK50KXGoCiKA6CsEiL5SIR3A+DaDpZHB+d&#10;ZsscLCODYBkDgRa00mSA/9u//IHW5WwxRQYffPj+4cEBIIZhcHx8GoWNLM2+efpCCk+VmogJIYXk&#10;utSMsfFkOpvNf/TDHw2Hw8lk9uLF8+UyEUxwZByl53uhHyFypdXp+dnRy5elKaNGFLfi/v4giANA&#10;KE2utQYGyzSJosjzvCzLwdqyLBFZGIacC62NYCIM43bckcI7Oz57+vSbslBSytPj8/FkBEC9XicI&#10;Qm3UOuixdVl8EJELiYjGXBrCsfqV49JkAUOG1tJiuRyNx61Wu9vrTKfj8XhUFAWR7fe6Rqv5bHGw&#10;t+9JbzaZ3Lx584379wbDgSnLJ0+e6KLcGw6VKuK40e12m81mmqaM8cViPp1OkiRdLufICMAioyAM&#10;wihAxCdPnjx9+uRidO5JP12mz7551ut0W81WkRdB4B8e7Burl8ny5OS42++szC85Mg5rnzbDOHeZ&#10;zaWUsAr+rI0xnAlYi7193wdwOsnC5WUF2CQarm41R2yh44bPzs6ssUmWzmezIAoF50SUpAkiRmFY&#10;Gl3k+a1btweDISKSIc/zkyQfj6ZkiXNZ5Goym3syaDabjUbj2Yuj+WLJGGu2G41GHIaBlCLLkslk&#10;pJWSHmfAiqLIskJwEYUNQPHO2w/fe/jwrbfearVbLmTUeDI5Ozv1fal0GcZBq91sNKNlujBGGWtb&#10;rWajEQdBkCWZ1cYTnmBekeXLWZotc6vIKqMKTdqSBQZMCtntdOMgtNaEfjhfzgCtyzglfEFgiREy&#10;BkhMrHLdArBSFUR2JXdAYHwdfkwZ3w8C30UXBCII4+ZodIYAcRxZo8Io6LSbYRjs7w9dCjshxItn&#10;z1utNmMohfSClYv18fFxHDfCMDw+OTs6OrKWlsulW9P5fKm1ybLcEhijm43mjRs3tdZnZ2cP7t8X&#10;Qp6enf7+978PAr/b63Euut2ulL7WhnORpomU8saNm0IIo01RFskyCQL/9u3bzlmRLPT7g/l8nqZZ&#10;u9ttt7vAsCxyIrBkhJSddjsrCl1qbYwvfUBggGVZIkAYhVobcKpOcqJY4CgQwWoyxuhSK10aazky&#10;IaSUAlYCqZqhF2NEZMwqEL87sh0bLDiXQhCRcd7CjEkhGOcMsSxLzli71RoMh4Hn51mWJEmyWCZp&#10;whnTqpzOZlrpZbLM0vT5s2fD4bDdat27e09y+atf/xqI+t3+y+OXy+Uy8AKXLM0SlXmOwLI88Tzv&#10;wYP7RVkQWYYghCjKot3tLLMsihthHCGisRaRIbroXxvhTNasyxUu99L3prrntm++V9yLOwjB6/P9&#10;1h7WX9+dhuEVPW5+vtb48/X8w1a5ZMaIzOoWBwJwMaxcSvSiKLIsy5xOwxOyuqpXJAsQIjojAlhR&#10;JJed0powE0II6XEp1o5KlwRojfrEnewT1pgNWBMEK2e2WvytMAw+//zzv/3bvx2NRs432BqrtXYC&#10;WXB55xi6yLCu1XXbjGo9rj8BY845YMccOsaDgOpEEiKuntfoeL6mNeE7sh9wzfLVcbj6XFWkb207&#10;8G16rGNsHcm3JBebDHAdLdd1AAAYXnE7rK3+tZbP10G6DS2sGcg1SgAAVBZq9bdq9/KlQGHjcNgu&#10;9fp18Da2/EYjtdv/crzX9VID7Eqz29NSx4EtIHcD/13Rrw7JdaDimsl0hbFt/Nmc4Y0edkJeF0TW&#10;h3kdStR/rU+U2394NaRQtd83ZrU6u3b0QlewcaOjOvAbiLRRc+eSvWJQ27z9lRul9nz1cLUTtys4&#10;L/St+uvx7gRpA8MRkQtJRNZYxt1eBrJ6uZy98eD+T3/6Y6PL07PjKAr29ofNZpNzHI9n//AP/zhf&#10;LBGRwCmB3dC2R00VPBUwW3VeddldAf46TL8mywBdNTrYQNRXdIdXpRv1WVx/uYJiV5ENOJdYOwnZ&#10;lhtInWFmjCHjdTTeOHEDL0gAACAASURBVBPqXdNK1obWWoZMCAFglS48T1oqCLJ7Dwa37jR8Pxde&#10;AWgE42SAMeZMC2Ed69u1Zle4twpCrZRiAFEU93uDxWI5m8w4ijho6MKOzieji0lZaGvQaiBCRs4N&#10;CoBQhHGQZMtinknpH9zYI9RxI0iW+YsXzx8+/OD7b3/v6dMXRZH5XiyllJJnaSIDqZdlHIdffPl7&#10;BvZ//V/+Ugp29Ox5muadYTvPErQqWWa+TIXHNWnmQbfbzXTOGCeyWZYpKC8uLsKm7/s+CtTaaG3O&#10;zs6NsacnJ1EU7e3tCRmkySJN02bcmM+XRy9e3rzJgRhDAYQe9ziKi9HYY/D29x4gEWkjQ07alKZE&#10;RkSkDRhVel7g+7611hgick4MTnTjajECRgRCiG63+4evHx09e/6DH/wAyS6XizRN37h/XxW55CyO&#10;gjjwfU/cPNj/0z/7SRyEnvTS+dwo3ep0dVnqQntCBEFQFEWepwDQH3Tni+l4NPUDnmXMGOnMLQCi&#10;gnNLZRDI4+PjPCsjP+r3+wCwTOZWk5Ty6fNnZZkDamTUarUYYwDWGCVBWiBCC8zFL2WcI2NgjNW6&#10;NEYhEoGxZJ13k/R4WZZZnmlT4pYgfyurGLNWeZ7HOEopTy9Gf/jDH/KifHlyfLC375cFR9budpIs&#10;OTo6YowRURzHzXaDczTGZEVhAYUQz58/b7Xava56+vTZYpG88/bDZqcThmGv11dKpXl6cnyhdMY4&#10;tdqB9MDYfDBslYp8KcM4Im2NIWttu93a6x2GYSy4X2olnz6XvmAMGIP5fB7FQavVGo1GlgpTKi/0&#10;Wq0G55wIu92u5GIxnjNLnpQlk0ZpqzQzHKxDAQEInGHg+aRNtkzCyPe5EISltUZpISQjsAjWWDAW&#10;BCAiF8g41yuPEQQiIAKOAIAW0aIQUmttNN28eZNz+fVXf0A0g2F3fD5Jktn+/qFSJk/y/l7bCxii&#10;nIyme4f9P/9vfvLy6KTfGYZhNF8uJ5OR74dBEARB4OJ437hxs9vpP3/+3GiaTuae5+3t7T1//jwI&#10;goO9fUA7mkw6nfbzoxeE9r33HnY6nWa79fWjx3EcW2tni+Tw8ObewY2o0bh3787FxVm/31e6zNN8&#10;vpgmi3mn1ebIj14cLebLw8PDIAhms9lyuex0+8cnR1HclL4gwuOTE6XM3dt3O53ON4+/SZLMKiuE&#10;4IJxcCYoypLNSyqU4ZwHnuf70pcckcDaQikGgEhSKiJCwZnkgGgt2lXSYOQApJ242gCAy0jkLDuc&#10;oAcRiKwlcM+RM48YCSa5VLnWpfEC/8Ht+91W96tHX82ns/Fk1Gy1ZsvFi2ff9AZ9FJyIeu1e5Ef3&#10;7t0jA7/95NNHjx6xB2/0eoPBcDgZTUEi9yRyZowtjSbtjLKNtTbPcyEZ41AU2XQxbwAqELPZKIxj&#10;IXxjROA3nT0PExJdZEtwSefWO25HGiRXdgTkXOHY+nqu+CRwEmVAcKJrx9U54a9jPVw6HCc5QFiJ&#10;IohczNFLlpUI0FyBYkW17CBo3FvVFepAXl9I9SNl8+FVUgarO3gn+YuIyAicrswS4wjkJPvWGFWW&#10;ZVGsWF8huZBcslX+RudAXrWzOuiA1ZzunJ6fAQEKl3Z67TDMBTBGiIQcsK7euDY2Ml5NTIJrBYtz&#10;VtfWeJ63WCwWi8X5+XlRFFEUGWOMR0JJJpCMdVhhrEaGRI5jZ85yxzVVV3RQRXvSFXpo5zRuUyG0&#10;5n7rqpXd7Afuxs+qpY3nq+RSNTKawDpP+PrzOuW6k0F6NQVZvVt/a/uVb9PIrlfoSmjM79LIJXpc&#10;/VpHm43VoCsVrrAljkasfq0v9Fa1qhEDtYGvh1PXEa0+OM2PEF4VIguZXcODW6zNquz0Ed2Y/DqL&#10;ZUlvNnG1IqwEmtfaFLy6uDSQ27NxXTt16wa2Nv+uNKIboUChJjqhtcqEVmnYLNaEBa/YfbWmdkkh&#10;a0l6qw8AgA7OLamLS0uzY49fswXqCLPxoZquer81fLzE2G00vtLx5UcGKwugdeDsdfvViwwA6IoM&#10;kfBS946IAIjAKwgNEK7dhepzWEWWhvU9SO5N5lKYuAi4HNBqbZRSrVYrCHyrc9/342YjjCIAKEtd&#10;sWrWGaddnbr1xzpWsI06V+fcjaLKIrZblECVQHBXqLzrZnv7eR3rrkP4jcqVO2Tt9Rruwe7s5RX6&#10;VfdFBfkG/hBubz1CXGvp1iEtVstt0fnkA4DjWay1UrB0vmi24M6dYRwhoPIkn89Tj5HggSk1WHLZ&#10;E1Ye2bSy3hdCKO3Ezci5aMeNdrsNlvIkQ2LdXl+AfHlxOhpN8iS3GsggB86QASJZYIDASFhrwzDc&#10;29vzZBDHcZblzWZsDFkqtS4fPLj33ntv//K/fOJ5nrXlbJbFkZcXaV6k1to4Dn/xy18MBr3/8d/+&#10;T4vFYjQaLZKlLz1NNsuKhUwbjciAbYRR1Iz00vihn5TLk5OTpFwWuuwOu1mZTRdT5CzLstlsBpbI&#10;QhhEgR9qbYpc5XkuuTe9mOtUR37k+2G33cuShAjDMIyjuCiUNcCZtMwFodXO79fRrFprz7NilaFF&#10;15dwvWwIiEQkJQ/DTqfT+ed//mch+YMHD1rtxmw+kXKV2nTY7xVFQdq8//77B8O95XIJxn7++edh&#10;GDrjijAMHz9+3BsMpJS9Xu83v/kNAEuSpCizxQLC0LOkkiQhojhqNhplFAWHh4cAbHw+ikL/gw8+&#10;kMisBRfxDAD8QBaFFlJGjdAiAFrP8+w6BD8ico6VDxutrSUrdHQppjjnWuuyLImIc173d6/vivUp&#10;acgyS2SUsgjHx8eWaLi/1x8OnFJ9uVxqaxhjeZ5LIaIo6g36zrDK80QQBNbS/v4wDMP5fH771v1W&#10;q3NyNv4vv/pVr9e7efNmq9WyhElykeeZ54luL24124Aqy20cdTkDrU0YCt/3s6wgi57nu9zCZEtj&#10;KAiCZ8+euRyti8Ws0Yz29vaOXj47uzjr9hrz6bQo80YYOWU7Z6zdbhdJaoxxPr2MMUYMCUBIYMSY&#10;EII1opgRqLxoxKEvhWRcFQVZDYZbqxl3aiXLgCNZxqTgaFZkipMdWkSxPssY59xocjHA+v12r9cr&#10;VX7nzq29/uD8fGRsgYhK50UpQ99LkvT5i+d7w4O7d29/9dVXk4vJ7dt3gTOXL/TWrVuci0ajsbe3&#10;H8fx3vBgNBplWZamadvvaK3H4/H+/n6r1To+PrakHz58dz6ffvnll3fv3u31et976+3p9BcXFxee&#10;5wETnhfEcRwE0dPHfxgMekEQsZIVWa619v1wb2/P87wkSYIgaLfb1lpjzP7+/sN33355fJqkWRQ1&#10;kmRxMTqzBob9waA32Pvx3uj84rNPPiNj09W0M+fZqI0xxiJRWapQecqzUnDBpV1pdK1UxlpLwFzq&#10;b2u1M0l1DAzW/KAcl+tw223nsiyllNL3OOPGmCLLrSYuhIwCX0ptrcpyL/BvHBxGod9uNn/+y39Z&#10;pssHd+6aUj17+ezg8PDu/fs3b97knnzx/Hm2zBaLZRhHXz960mh13n7/4dnJ+XQyaTovA2ORM+ek&#10;oLU2RuV5Gjcb7vjO83R2tDy8dW+ZzIoykdInMMYW1lpAdINa3SWAdB2BubpI7DahWe3KjQvmkrb4&#10;jjaEdcKxavYq8Xctv3fZdZ3ohM12Nmisbdg2yKNdUNpK6E5A1iJYY4yxutRa53laliUiSimF5JIL&#10;o01F1K74RCcBWHn/biZpcNc/55y5kxMYscvI0a+YvS3CcTVLFWHtRCSh9Jzf+MHBwWeffdrpdG7e&#10;vPnRRx+5g7dubGYNaLKExJExvJKYvaJZ67070+5VjJ41tLR256tMnS9JFgBYUx516+4rMbH/a5eN&#10;IfxxTM4rCmJNfHOVx/hOQFb161KGDex9dQtbn3fPp1udutwBrxjfbvMqlxYEmwPfBcN10F73eoWu&#10;uBE9xG6OqP5/G4CdW5uIYGvvb9Dr9RPg20z1a8vGftz4XO0LqK3vRqm/uL2yROhCQ7vN655XaLPz&#10;3K7DsMla1FiOOlTuK+GVnxwUG23uwrdXiSRg11LiLiZq+8kr7gi3Ey9BwvqMXfpjuwRFrz1aLz+v&#10;z/CNPV4Hr/5EKVWhtLWaM2CMRVG0vz90ZpFhGIZhaIwBMlL6tKYliGglbwBEXMkftqdrG/D/Kkh7&#10;3STsPJY3fqpP73WVN55s7Is6W1tHP0QkMoh8+xWo6brrS1MxwHV824a8er6SPYExBq21QeArlWmb&#10;3bpz68aNph8kQgrBg9loHkfY6zRUqVhFD5DbiMgY4+ayZQas2WwOB0MkODl6aS20291m1Lw4HZ+d&#10;XSxnCyJ02SJWA0GEdXwu4XshWbSE2prxeKyU5tKXgd/sNJfZot2J33n3za+//lopY2yxSObTaalU&#10;4XmB1hotfv/735vNp3//D//p4Tvvqn/z3/71//1XQjBP+AbIGBLCS9IFMbJorYVer+eXXjEuO1GH&#10;+aLT6aSn6XKZtloto2wUxEqpG/s3oigCoKIoPM8DaFoDSZJEQURErVar1WotpvNknghkvpBZmk3H&#10;s4ODA8eeAZogCFSumWQA3OViEcIXnGtmrbWGEBHFOgcVEVlCxpBxUZbqzp07X3zxxddffx3HcTOK&#10;08Xy5cuX7XZ7sVjcvn07TfNbt28eHBxMJpNms3l8fPz40ZOf/vSn1pDg0hjj+35epMbKPX/P8+Tx&#10;8YnjQHq9tucLxoAoYIwFgWes0lopVTy4d6fbas+n8ygOuo1WlhXJYolI/X43ir3nR8/LSco5YwwI&#10;iNBpvwjW4nzOOTobAasrqz9HFXme5/u+i321irnC3Nm9mfi7flBaIs6553mz5WI0GpVluVwuDJBd&#10;kMtdnBXFcH9v//BgbzAMw9Bp5whtqdVsNlsuk+67/QdvvTkezRrt1geDoRdEf//3/zCdLRiXYdSY&#10;TudGY6vZ7Q86e3uDXr+RpNPjkxJBCCF0WeSZRp87y2Jr9Wyx5DIqM71cJEmSjUfzVqud5/l8vuz1&#10;eo1Gq9vtEinuoVKq02xNF/NWIxqNRtli2W91BHBVlmCtFIwhIVjGhBSMAwomPU+EQgaCC2TMEicI&#10;fD8vUpUXyJjwuWCM1va3qyjijAFZZ83uZpsjMkJAFJwrZVxsuidPvrkYT/v9Ps8KxuDu2280W/Fk&#10;vNDGCB+Fx2Ugz5+elGWOjKw1Dx48+MU//YuUst3rFmWeZsnh4Y2jo+M0TQeDARGdnZ0tl0vfD6PI&#10;a8YNl17rgw8+6HcH0+k0jHzGWJIkADBbzP1Q9vv9n/zkJ7//4ovz8/PxeJwkCWPsxo0bw+Gw3W4e&#10;PX+xfzBsxo2L82POea/XS5eLxWyKREWWTafzJEn6/QAAoihK09STXJdKcmERjNZKqWFv6NR00uNa&#10;UZIsoiC21oKUFtACQzClMtbmpSaPsyCIyGgAQAbGlMoYbaEsy1IpLlgYREJWcoT6CesEDcYYUIpc&#10;smsigxxAABIa4ojaErGciTBohKEhWyhVplkrbH74/geDweDjTz+dL+d3btxsNhr37t+P27EQ4re/&#10;/fzps2+acXNvb6/XHXz22e9Ozs7v33/j/Q/f+82nn2Zl5jCEAzHGslKHYcAYk1KGoZ8kibEqCD2d&#10;F9aqNJvmRdJudwGZ1orISOEbuwrj5K4VAMCVIHzT39JdDUS0nX6wXmF9A13e/U64u/b3q/42ffDW&#10;xRkNXeGB62DALsZ1m/iAerCQWuLQOvPgPq3rbA9nBw9cdbQiWNdHkrWWjHaDLctSFaUqSi4YCqE1&#10;kbFkiK3PMIuXrdXHUlGrWFlwMcm55FxUNz8QA0CsGaS5CC7fhtypkyZOTIOIj77+w7//d//naDSa&#10;zKbz+Xy5XDorBmOUISJE4ASqAuyK55uToVQw109ppBU3C7VzGxFXJF1t+dz/y2tiHRUMauTITnrr&#10;jy9OSr/V5Cuouu/Q9hZBvE2s/xFtknXY6K5O/qp23P7FHZYatNbcbjReIfIai5yMBjfeqlXYMS07&#10;N8u3JH83gKSalJwxVosAB5nNAMDp7aGGWju7rp5vw1DhsEPIDeytPm9wMt++fPcX2RpSl93UUVFu&#10;qld/ruGN14icvskxRi5ON1vb8hCr7Opx96G9zcKtv26aiV45OR3O4JWtXYNnkwvaAvjKAlX67Y0j&#10;t96vC19y3WrW6+/4uopTuHq6gWyrHnHzRef3W9cY1/dOpemtD3DHNbT+aq1mjHEmAMidoBytH8RR&#10;FLmKjUbUbDYQUVvtrQjgK1EP8MrSX+5ucrYVUO96993qwkoRXWEUXzFj26nFNjbdri6ubJydd2i9&#10;5nbv9cmsISduPXGT4LCivngryLdb2+76clBrsUgVlcDlISeyhAYBBePL5bLfa7z7zt1uLzA29X0P&#10;gCMJTwQMOBm1Ou4IEcB5LRMCANNmDSdQFEW+F54cH89mizhsxEE8ny1evHg5Gc/IImPC2pKt4ni5&#10;EFwrG2pxenoRBIHgfmnz5TLxPC9JFs0mGwz6Siml80YzeOt7D54/P7IKSsWPR5PhsNdud4wxF6cX&#10;+zcGH77/g5//08/jOHrnvXd+9OSHv/qXX/fakgHLiiJXpQv5UBYaJLTb7YPWfv/GwI+D0XzMJX9w&#10;Pzo4OMiybLFYdDoda63vh1lW5HnKObaaDSllvsiCILh3+95gMADNPM/zhAzD0BM8TZdzZUejiTHk&#10;+R6Rcc5d1mp3khirypI7/ZLjYawF55ONDIAYIiBnq9wrDIIg2Nvbmy9my+Vyf384GAwWixmRybKM&#10;MRbH8cHBgdHGOdZ+8sknABBFUavVOj8/Pz4+duFPZrPZpDH51//6Xz99+s2nn34ihLhz95bvS2OU&#10;78tmsxlF0XKZTmEKaBqNqNfrnRydep7POIShzxkURUFkms1Gq9UArjxPMA4WUKmCi5p5iVNqEjlF&#10;mbEu4RN3XtBSSsZYkiZOn1yh5obZz+YHtGVZWoSjo6M0y4IojJoNa20jbroihPAEL4oiT7Pj4+Oy&#10;LPv9frPZCsMQcLRcLs/OzgaDweNH38znv71/763eoP/nP/3ZYrEAgOUyTZJMa2sMzaZLAAgjv9Xq&#10;cc6Rac7QMrIWk2VRFIXkEkhEYXM2TZJ5WhQqz7SUnuAeUFmWqtPpMRS+F964cWs8OR0MBsO93jyZ&#10;p2nKEYQQaZpGXhgEQZIn1Q53a8+ReZJ7UiDYQIrAk0aVWpWh780I8qxkUljlgQdEBMQEMiJgxByV&#10;C2ixuh0BgJi1VgguBCeiIi/LskySRCnV63QWy/lQDw8O9qKwMRpNlktoNKMsTwxQq9Oy1p6fn9+6&#10;devhe4uPP/rUj8LhsO/42ziOJ5OJJWSM51nZaDQajZaTaBBRFEV5nt+9e/fRo6+Xyfz8/Pzo6AiZ&#10;KYo8z/PpbNxut9944429vb3ZbDEajdyh+eabb+7t7Z2dnE6n05cvXpxfHN+/fx8AFouFEML3A845&#10;gArDMM/zb755kuWl74ec8yxPsiwxhgAsMkizZVEURBT6Qb/VGV1cIFGe5wEKYs7QhYOx2lggY4UF&#10;yBGRI+OAwJghW6gSUshVGfkeQ+4Sd7s7wIlyENGJbKpLyx2jSilDVkolpe95CGARuDUmTzMAQMEF&#10;Y8ZSmRfCyoO9/R//yZ98+eUXe8Oh5/uzxfzRk0cX4xEhv3l4Q2szmy7SNA/DsCiKx48fv3X/3v3F&#10;4sWzI7IWkWVZ7gd+ks6c7J9z3ojisiy11lJKaTQXmBfZyckLzkSztQdgreXaIIEAaxF5dWGsbUs3&#10;w67Ubp0rT+o3WUXy7rhjNst1PMDu59tU1MaVtgFPnUzHq+z0BuGyPk92k+k7qTeo3daISMZoXZKx&#10;yEhrrVRRu0ctABmrwQJfD4LYJajrCExUoY0T9Tu633kWIK7kwPVxXQK/Oi5eFb/TISer+Y4abZxN&#10;0PHx8dnZ2d/93d/5YSClJCKlVBAESiml1KXi0SkgGKO1LteVOqNSJ4zqjEQ90NeqAkH1lmtNSukm&#10;082DMQZpk6e6jpbaOd6tZ7hNk+0mhWvr+8f1vk11bVBj33II36b+DpC2NG8bw6zDWV03a13T6uat&#10;VnKF4et1rBZ6Q5u3PXU7gdzmGarndedVay1jpuq60o5uny3XHS8bhPhGXxsfNpCzaraanG+/9DvL&#10;TuJ7Z6nIHrh+1XY+QeT1E7u++xzw9T1bL/XndTg3fMurXyvtRb2XjbP0yqK8bt7qi1g/QKC2Lg6i&#10;12LRde2vP9X+Xy0721lvgN34XIkgd87S9no5msFV4Iw5nRbnPAgC91kI4fu+ECwvSq2tUuqSukBW&#10;m2e+gaXfZixXIF8h83eT6Wys7KvR+BXzufPsrb+4MZOvhaqa8KsmRZctYE3AXTvcrrouVx9qG3/d&#10;JnDBtCmNVbdu3+oPGgAlUKEKJaVsRt04bOlCM7qUiawOScYIwII1xjBHlSGTUhZFMR6PGRO+F1pD&#10;k8lsPl+6kBxGKUYVJAbgUk4h/vE//7zb7b733ruDwcCaFaCz2azZipNldn5+ajTevXfoeaLM1WwW&#10;7x/0bty4cbC/7/u+Kg1pY0zx4YcP8zy11vzsZz+bT2dnx2caLBBNJqN2t6WUMmDA4Ohi0hc9l2kq&#10;y7J0kt6+d/vWrVuLxeLp06cMORcouHc+O0+SRbvdNMYI4XFeOmbADcDzvFa7ORwOA+nFcfiIgVIq&#10;TzOrBfeYlMwY43JmuODmZVk6Yb+zi0YUAOjStCHjAMDIhauFOI6tocFgoMqi1+k2ovhnP/vZ7373&#10;2TJLW92WH/lECBy0MlLKT3/72ZNn37RarVyV3JMn52eLJE3TJIoDa/V4cvH9t9/a2xu++eabWmsA&#10;SJLFYjkviqIo847p5FmBSIxBWebW2iD0wiBK50shhJTcWg4AeZFqUw6HA+lxrUvpcyGFaw1qt4i1&#10;1ul4q22ACM4OXCmV57m1mjm7d0u0fZIC1DyBmRDSWeh1u90HD5jwpPA9zvn5xej0/Ozl8REiOmwD&#10;Y5MkOdgfttttJ0m1RMjZ119//d7DH3R63bOzi68f/SHLsn5vr93tXFyMT8/PkkXqTG2l5JPJhIju&#10;P7jZbHUZKqXzUhXIySijS8t9YMgEDzOdaQVSRL2uKHK7WGRpWgwHh4PBkBGTTHBfCOEplR0dHXUH&#10;3en4ot1s9IcDm5W2NJLx0PM8wSRjxEAgY4jcRVSSEtEgWCkYORcpxozSQNYqbY0Bi4Auixan+ils&#10;ySnUAdZxRC1aTZ4fFEUxmy0QWKPRnEwmDIAjG4/HjUar3W57njefL62lbrfle2Ge5KPzEeceIv3F&#10;X/wFAv/ks08OD29qbbUyvh9GUXR+MU6SNAzidrvd7XaTJHET2O91jl48+/WvvfF4fHp2vLfXv333&#10;1svjF4jIOZ8tFqUpO53OcK9vDXz55ZeNRmStXiwW0+n08ePHN24eLJdLrfWg2wNrJ5NJo9EQQnDO&#10;Ak+0m/Hp+fl06nEuAy/M89zpG7XWaZq2WkpKKSTjAgFst9uNo2g6GpdaGyAgxl3yCYYEaAGRUBli&#10;fOWYygAZMguojDaWrLUoEmLcF9xpWRljzFlnWCIiYxUiGiuMFdLz0CInp6vhjDGE1TXGhdBaG62E&#10;EMKT2loyliEeDvYafjiaTh4/ffzxr349m88N2VavV2SFNdDt987PR/NFcnh4uEyz89FFu9cdj6ez&#10;ydTFlkNETwYr9sYYznmjEVugbJlOZ7PuoM8YTKYjxgQyLwrbAExrXR32iLiS+l91hULEtRV99XXH&#10;PQS1u61eKvXvFgW2g21+dWv1r7iLNdomPjZIper6//Yk1PaIqkvOBZBDRGNUlmVGaclRl0oVJQAI&#10;WYnhL42lYWsCkVZJzY0x1gJjyBi4reHSmOMqhgfDdcIGxB0pdhA3nWKr0W1wDm7BhceDIDg9Pf3l&#10;L38ZRdFgMMiKPAiCsiyVUpWOmogsOBcpx4doRCRy5txYUa1Vd5xzhsAYs/qSUK4b1rogW5V6aWMF&#10;Heu7YsauJ7Go8lW7fsk2yGW4co9sXCtXhrBRuV5eiy1XmKvaGuEW2/ZtyLvtce0C7zX07msBdsV5&#10;cEAt/5Arax2+BgAGonpeb+EVHVW4Z3flj9ne8lBbneqry5hYzRsRARiqeUTDxsxvjX3jM11lAKpm&#10;d67LH7FSryivba0uLaq/Vd/OAHB17K6+qJ5QzTfV1Wfs8tdXg7SqT4Dr06ZeYcOmA4iACAGQbWpW&#10;623Wz58KwsonolrxnYete1drs80XbePhzlJf1g3V5rdZbrpUegOuM+XSms+poKrKTixyNIkL/seB&#10;iICBlTIYDAaIMJvN0mw2GHbD0HcU8mw2cwEUq1j96/neuhOvGXf98N98BcD55MPa0H3jZlw3UV+v&#10;y3fr/6+d9soC5fIJrPadMxyon+/E6iED123WIN81pbVt6/iCK0EE4eq6uxl00tX6Pbgay5WZWcO7&#10;VmxIT5Yqi6IgDP1lMrZYSFFYUzTjThw0JXq5ThnjiISIyBgCR84sMOviYq5DP0ruKWXyxcQY02q0&#10;hBBlWTpXKSBUymhlGDInFIeV3YdFiwAgVI5ffXl2eHDr9q175xcnWcY63VZWFNaWBGo0Puu0u8O9&#10;3sHBvtZmOp65S3QxmxcFN4ba7fbxyVEcNn78p386vph4of/f/Q///b//d/9XmeV+HKZZgXwpPNbs&#10;NI3WH330UaqSsBPdeeP2i7MXL8+Ox7Pxj370o8PDQ8/zTk9PwdpbN+9MJpPpdFrmqijKOIy1LK22&#10;L1++9GUQhaFgICUPQ//2jZuDYeedt9+czafdbjfN5owB59wYxRgQuXAF1tjSmECsYtIQkiHmnGZX&#10;i4iI7p/WejDsHxzuz6aTsszPz8sPf/B+r9dL5ouHDx+2G800zcssD4Pom2+++erzL1pxI/KDw8PD&#10;+Xz+xRefh2EYhF6WJXmeEtGXX36e52WaLYUQACIIAucATERAKISIokaz2daFns/mqtCtVqvZbnJk&#10;eZ63o/ZisTh6wBIm0gAAIABJREFU+fLs/OX7ew+F7xVJIaGyfHN77NJZqBIzuyE7Z1TGoSgKpRyn&#10;zbev2AqD4fKUJGstcFBK9Qb9JM2n89no+cTzvCdPv0nTFIH6/f7e3h4iSs9bLBZE1GhGo4sJEUgp&#10;u93O7z77PC8za/XFxUXgR+12V1s1ny+LIgvDmHOeLFOlVKPRSJJkNp8cHT3v91rvf/A2R4sopRBx&#10;IFtNprW+OJ+cHB97sjEbT62Bfn9YFAoJnRbaGuCct1qd0fhECo9z9AM+G8+IaLlMA+7v9fqLyXSe&#10;LLtRiwkhhABAj0m0JIBJzj3BiKFRGgCkEAIZWNRlKQNJBsiQC4yDAEjAERkgW0sKNqZRCKGUMYac&#10;n8loNA4bzVuHN5aLRZ7n8/m81epoUzLG9vYGSZItZovlMj15cXJ8dHq4f0sr+vC9D//3/+N/+5u/&#10;+Ztf/Mu/EOHZ+Wmz0br34A0xZWVZGGMacavdbsdx/PXXX19cXEgpLy4ujCY/kIi4WCSHh4enZ8dl&#10;WTLG5vM5QKvVstPptNlsHp8cPXr8dRRFHzx8zzlFh2FoScdxfPPWIQCdn58fHh46m3YAyIri+Pg4&#10;z8u9vYNClb3B4N133z3Yv3F+dqZy5TGcnJ2DBatKMoYzuH37ZlFkYVmUBgxpY5xI1V0Va/SzTKNF&#10;ixKAkMBaIozDwFidZhkAeJ6I/IBzLj3BAK3VK7UvaTfDQghjred5QghEMsaZt1thJAuZKl2iXaLA&#10;d+Smx7m2ushyT8huq/3DD3/4/PmLjz/91BgjQSBjaVF0G5394cFvfvON1fbhu+8YY/r9frvXPTs7&#10;82UQRH6+SAxZxpjv+xzQWO37fq6yLEums1GaHUTNDiutUkWRp0IEnhQIaMkQMVzdB0S0Fpdc3hxO&#10;AWiBGKCtrpnrdmid0ao27Hb9+nV2tcIOLnfnLV61X7+/t0HaeUOv6rteYEVK09UKm++gReBuBhAs&#10;WCRjLCIDW5ZlmixMqYRgZKxSChlwxleaTEREZKugMjsYrdWJRmTtpXkh55xxyTknR3bxFctI65mp&#10;zxJeExLKtV1pWS+fACyyLAzDL7/88q/+6q8mk9FyuczLwvM8z/PyPDfGuFQFyqx4j5UqGIgxtvZY&#10;XnmNVmu0il8guIuwVem0nZTT9b6yZWUrkaizxHayUaqJ5zdW4dszIdei5dUoqdVPGy3/ET1eVzbo&#10;9V0NfrfA5nAJ3uvp/h0IvAXeRiEwlSUIrNiqyy0McBnXDF45ddsdXfcW1hjjOiMBV4PiVI1v4kZt&#10;sVbwA6/2KVgkMETMnV3uVwJDFgkM2su0QzuHU+/3/z8yvLZUs1QR6JXdXFUBdqETIjoSC1eMrvMy&#10;vSTxXwt8fYyvrXzJM2xO/u5m4coBXtfibq7pdbu+wgfYlbxnJ4SwExtXYQlgI8LTmry2K7AQ4dIJ&#10;aEd36/ruYMaNeWPsSpSEqqxONiBjTGEsQ/Il833f80Se02w+tbYEAGNMWWhPmul0niwzpRRjgtBh&#10;hTO+WG/CjXl7HYZu3b+7GcXXvv7qxardkq9p4SpIBmvazvUK1mBDu+EzVXcGoZVw1gCsN/XKI+Cy&#10;weoWW/MgLqMHOIQgqIS5btGJCDhHzmWe57IhtcniRliUy/EoK5TqtqQ2KvKBoURigvuWFK5i9SNj&#10;Ajkja4EIGGeCyIl3GS3TRbpMUPAwjlFDqpW1AJbKPC+yUjBhDQNLYNGlPnaSXiLivb6Qgr/9/XcY&#10;8pPjl0rlURgaUyKQJ7kxZRD4RVkIgb7v9wfdVrPZajXSPDkfnTVaUZanZ2enuSpOTk8arWa73T68&#10;eevO3Tsff/KJNjbLy2anrY0RnhBS+KH35R+exm1P2eLo7MgPvTiOCCiOGqenp2hRldrZ2X7xxZdk&#10;LSiK/CjygvlkNp8uBLK9wdD3xOPHjxAhzdNHf/hKSr437DLhVo6sLRkHLpiQwhgNLtUe457nS+mV&#10;ZZFlGWcgBXOhRwTjLhiiBYuckTHdbme+mP/h0Ve9Xmdvb+/k+EgKfnCw34gbvhdEYbhcJB9/9PF0&#10;Mmk2G3fu3PY8efzy6Msvfs8lN0YpUwJCFAXL5TzPs+FwGEXhYDDw/YAI9oaH/f6e0TibLX//+y9e&#10;vjxOFkme50AwnU5Gk/F0Ml4mC0smjIJS5aUuG+1Gt9dhgllLWmsizTlyzoTk0pNcrGJcASEACs6N&#10;1oHvddodo1WazrXRllwM21ViUiLr/gBIk1FGaRdqkCEhNuLGeDz56ONPiWA+nx+fnCRp5nl+EAZJ&#10;kvieHwRhID1HKnDO2+2WEEJwOZlMgyBAxG6vh4hxozmejotSjSfjLMs4Y54nPc87Pb3wfK/X7bZa&#10;LV2Wvuc3GnEzjoo8n09n3XZXcn+RZMai54dWoyfDxXTh+0Gz2UqXKQJZbcqybMRRlqeji4u4GRdl&#10;nqUZ46zZ7EjJJPeG/aHvebrUiCzwfaNsOk+MJiQCY9FYIsMsBb6nlJKeHzdiIcRiuWg1m6PxyBob&#10;eqEuy1azIT1preGSC59J3+NSLhZLRgRknbKccQRAZJwL4RD4yZNvzs8vsiRrNFrdds8aePb8hbXG&#10;94MwCrRWni8ajdhoc3J8bLT1PT8OotPjY6WKH/3oB1HoH58eZ1l68/adwaA/nc5/9/nns9kcEJQ2&#10;s/msLFSn0+11eoiQ5bklY61tNhtkoSxUnhfS8wZ7+4iorVFaeb7PBVqyYRSMx6NOr2OteXD/3sX5&#10;Wb/f67Rb5+fnURRdXJw1my2t9WgySdM0DONWuwvI+8NBnhdSyu+99f3ID16+eBnJwGfs/OR0OZ/H&#10;QQBkPd9DhMlsbMEWZeYFwpAui9yToiwK3/eM1QSkjWGce778/zh7s15JkuxM7BxbfIs94t64a2Zl&#10;VlZmLV3dVdUbhyKGmHmYFw0EPWgEARzoWW961av+hwQII0AYCCIBcRa0RIAkhiLYJJvdPexaM6sq&#10;15s38y6xR/hmy9GDeXh4LDe7SEfgZqSHubktx8zO+h3kzFijjGZcOEMcWatUrpWyZMCSLzmQMVqR&#10;NZILjsy4TdbaPM/d/mq0stoQkFLKWIMIyJEJZixprYHQktEF9B0Lo6gW1U5Pb+919n0Z1Guty4sr&#10;IDg9Pv3wgw9//v/9lUrT2WTc7nSC0G/Um77nXV9daqUkR7K602p9/NH3z86e1Ws1Y/PRZACMJrPJ&#10;j37049FwJLlsNdpJktVr7STJyQLjEhEcEl+jUTdaK5UhA2tdBmoisEU6brIAVLDEYMtPcW6hLZYt&#10;WEvFEgYk3OIhlkwDwSr/cCHlIQKiy8tXfLDI/uLCTaspwQkqWYLX/ovk4pgRyGVTJyT3FFa4H3f6&#10;liFeYBGLJ5ZInowAwZJF5s4giyUaCVkgwxkC2dl0PBoO8iQGIGu0UYozxhmzxpIFZ7pFQEYrbmkZ&#10;O2eIrEs8aawlspxzIbjwvCCsSRmgEC5tEQqJjAMwS4DI3UnBkDMoBqfkGpzPCKwngXAysDMmIKJg&#10;LM/zo6Oj5y+e/5v//d9cXV9ZsshYEASc8zieIwKgS69lAchaYwEsWUQhpcd5YZGwiJYK+G5CJCBL&#10;1tgC09FUrHZlSwAgTVOlVJ7leZblWa5y5ZD0XQJtBHApI3bm9qkQT5lXYo0n22DKGVsB+djlaWKX&#10;YQrr1PgPFnJW5XHlJbne3t2ZUcFJKcgcqRfqyq0sXys+ntBBWFfuu/XiHqGqPExUrM2buuMWdbGE&#10;HUNotdbKrT5wib6RnJMmA3Sopm4CGUdYSsVlv8vRK+UorCTo2piOjanc+AsVYazMd1qtBzYtkMV6&#10;t2Qc7LEL23SLCxEZA0uWyLi/RVAnAoA1Rhujq4JiWfnmfBFz4+mcEsv7tB6ltXrERemvN7syrXwp&#10;ua8RRlXo5Zy7pYpL8KrtcQCXaEQUuHiw1EAt6ynynUKR5xqqZbCS3GgnfQKAuSENAG1dy/sM3L5Y&#10;9g5YkRCtotzEZTAH7lCJbo4YVrxCmIO9B7Jk3Kc8npbHEFkyxmhjtSVD1ixT1hebWLH8wS5Vc2ti&#10;KuesLIwMGXcnD3PrgjHknC0REFBKwRAF5xwZAnFEwRgXsqpn3Jx37qJImCd9wYXWeZbGJyeHv//7&#10;v8c4XF2+un//Xn+vYw0x5J70/5f/9X97+Ojrer2RxCk46zoBAFhrXIaGqioBsQwaB1j3/t2hCCgu&#10;VqVAqKzB3dNtNZB153+ZFHG1i7KSYy+MXkunJXQTWM5Fyd5XD/0luRZqkaUgCmXJgvFAguVRvpxQ&#10;KicXoPBYrqxOq402Rmujc5Ubo601xbw7OHAnqGPhP8mAMQYcOTKSHgPGrSHOBYG1Nu7te/UW7u9F&#10;R8c9qzRnnhRBPWoaZZVSgScRUAopmGBcSOlpoFxpiyyzSvheb38v1yrJU+IY1kI0lKXpdDx7/M23&#10;4+EkT3ObAxJHw9AgGSADCCi4dAuZt9rwg49+IASfL6atVr3RiJrNerPZOL19UqtHURRxzojw6urq&#10;6YsX8SK2ZLXKe73ubDYdDK6//Oqri8sLbcxgMIgXi1arHUW1e/fut1rtz7542Gm3CZBxiON4/6Bn&#10;wSiW3HrrlEsGAm/dvnXr9m3O+Ww6l1L2ep0gCC8vL9vttjXm1ctXpO3J4aHkMvCDZL6o1WpHh30h&#10;xOvX54vF/OnTJ9PJ+JuvH81mU2QgPQ5gpRSe71lrXFQVssIHoEjDaMkohUDMnTrkxGNGZBnjxmgG&#10;UK/XiGye551OZ29v7+uvvkoWcaNer0f1wAukEIv5YnB13W61dK68wL/39j0Eu7e/t9/rnt4+OT09&#10;rjcaYRBYaz0v9DzPGDo7e3l9NUqSbDKZDQajNE1rtVqapk+fPpuOJ2maGq3zPBNChDW/1qgjo1oj&#10;CqOw1Wnt7fWYYMZqIYTWijGLDBhnLgOwA3bWWkOphiMKgsDzZZ5neZ4XOhvHzq6n0AC3HS8dUcgl&#10;X9VmNptPZrN2u51lWa7yXGnf9/0g4Jwv5gvf92tR5MCla7XanbduI2IcJ2maFpYbQK1Vrd7otDu5&#10;UqPhaDgcplkyXyzG4zEA3rp1u9frZVnmez7nvBHV2q12PF8Mh6PxeJomufQCwXyGEoAHfgQWwjDK&#10;8+zs7GwxX3jSJ9LNZrPb6RDYJJ6nWZKmMSB6nvB8mSRxlqbj0XA6nek85yCAKE9zneaMgAGgBQ4o&#10;BArJhfQ83w98z8lgfhAMrq6IyGXn9KOQccxUHtYD4iADiYzN4wUQAFiGHFmRaNRtke6c/c//+e/H&#10;4zHnXCkVhXVEWMTxcDh68eKZELzb7QRBqJVmjH/78JvPPv3i9PDk8PBwMV+8enX+5NmTB+8+aDSb&#10;ry9enxyfRlFtPJmMxmMhZaPeSJI4y/Jed69er6dJSmAXi0UQ+m42pZRpmk1n06Ojozt37xDAl199&#10;aa31fS+KwiiKWq1mp93xfd/3JIHVeXZyciQ4azabRGY+n7dabcaYJbq8vA7C2v3799vtjtI6z/LZ&#10;dJoskuH1YDocB57HiV29fj0ZjlvNZlSLtDVpljIphC+C0GGP51mupJTS8+aLmEvBhSAAMlZbba0l&#10;Z72zRICCM2SMARoyYIzWWqvc86Tv+0Tk3P65EJ7nlaz/kikhJLRkHXU71pEzzjgXQgrOpRROcaCV&#10;QmBSeI1as98/mE/mT588jeOk19vjyH71y181akG8iAfDq1oU7e3tA1GWZkZlgFarvNmoPXj3/tXV&#10;RbvTNNakeTqajHzfe+vOnfk8Pj+/aDQ7gvthrdVqduaLmHOORa5jORqNXJJn1+AlY7120G4w3Igu&#10;cTwSrKHCVo7WG8WAGw7dnYfx6r0bp/V2bUu2tSqiQNkkqt5nhfQMtEI9pdW9VTfZMj8TOWgaJI5M&#10;qWw+n02n0yxeAIAnBWPMGltlK0vrKxYCMACUjoXgaNgVBAAnZggpORdMSOaUn4hYZJ8uyiwHsZB9&#10;i3mpSCO0zjGXYFTOqma09n1/sVh89dVXP/vZz66vr50GJIoix94JITgWActLVtEgrFwol0BWVZez&#10;lXRavHQ9j5FDfyhRHjaJZD2CtDqn2wzc8tktwtmgmPUS9gYU3J1s33e5KtRV2BFgQ3aqSB0bb0HE&#10;0lhxUwNuovDKU9VqNyv5B/Wr0kAqmwzgjgv3vdKYCsBM+aUiCG3a2Kt3qi6jVRq4sVEViqr2y1Vb&#10;Ug4ROTccx/WWnLFrAqyohcpGLRfpptvkzpaAc26sjsxWQ1f13IijD9WR3OhRtZJtsinHodxb2BIx&#10;rloYl2L8xriVD36Hzm6+132p8mPbgisAuGSd5c1tMtho5I4a1huwSScVBdFNQt0asS3/RUQolT5k&#10;ATcQ98tisCQbKDdR56VYIcMVhsJyPyG39TLGnE6u6tFdbRjjLhWTAETpvGBId3vtn/70R1HkJ8m8&#10;22078vA87/z89b/79//h/PwVZ0Jrjcuo+529Xnr/8Opgfoe5flOxXSuayqdo6y3LChwPsAayUFU0&#10;bG/75cC6jLmwRnJLs3mxwE1p/XY6EYevActUdsuJWxl7l0JyIZpXuucwmmG5ASz3B3TKI0QAYw0y&#10;DhZ830/TRf+g/uC9k07P930dBNIoHYa1Rr3pCWmNASCwZK1xqM9ECMi0JYOgyRpLni/9KFRaKaO1&#10;VUBgc5NnajabT0eTZJHmmSKNnAkghoBgEciRW0GN4vStw1oj+OKrT09OD7//8e9KicbmaZY9evTI&#10;Whsv8tlsLnh0dXlNxF+dvQKAMAzfe++9t9+5F/jRW3deXl8PLl5dPnny7PDgNE6TP/+L//T993/w&#10;45/85Otvnv75n/7Z/n4PmRGCT+eTTr/zw+MfTuOJDORxMwAO09k4qtdVrghMmnq3br2VpIs8S06O&#10;DlUcM8RarSa5QLC3b58C0fXFZbvdDqQ3uh4E0vvkd3766uVZlsZKKc6EQ7Sr4uUgASJYa/M896Tv&#10;eUJ7nlJKa+1czgAsMo7kWDFnYqWDg4M8z90C7fcPkyThXBIR5zxN82QRnxwde0EwGo0AyFo7n897&#10;vV4cz5U1g4urfr/fbLazLPvm66evzr8lgpcvXypler2ec2Edj6eTySxNcyGE0rklAxyAAyIxjt1u&#10;W3oiz3NLyvNZEAoCba1ijHNRbPRum1665TgRl6y1pK0QwvM8Y0yWZVprYKvVW5J9saqsRUuMCvAY&#10;FyMGxqXYYkm60Fq3Wi2X0dQo3Wo059MZ5xwRtFZkbLvZqoXRaDRKksRaC4CBH3Aux+PJ8Pqq293z&#10;PR4GwpKvldFaE+F79z/80Q9/SkS/+MUviFullFZwfn4xn07mi5kxqtFo3Hn7br1eZyistdPJRAjR&#10;brQcdE2e54A2CIIw9JvNelj3lUpm8cRn/v5+Lwh9bdIsy8hoq5VgnMhwgZEXJV6cSoFAjBOBZqaI&#10;wgrDEDm31nJnQDDWWrAAWlvG0OQKPZYkWYdLbQ0Cs9bu1P65HTyJU88L2u12FEVSyiiKZoup81Ss&#10;1cLpdPrkyRNEfv/+/SAIwqD28ccfE2GjWavVwsDzR6PR9XDw6aefvv/++x9++EGSJLmK6/WQoRGe&#10;H0Zessi0yhgDpbLJbIpIvudZbZrNptvwGo2GIX10dGStvb6+fvjlV+128+Li1Yff/8DlphoPRwDw&#10;1q1Th3q1v79/dfG63W5bE/ie55QpjLE0TYMgklLGcapz3Wo2p9NpmqYqy621WapALTjntVrN7ZhK&#10;KSFEJ+qEtQA5u74aSt9jYrGYxVFYD2tBmibaKiEEASJ43EkOhpyFVrFiu0ek3FqttdUCAJrNugv+&#10;T5LEaIOMW6WJSGNuGOecK+fkCRAEkXGwjRw550gIRitCDgw4Y4DKaK219Ly9vb1ef58xdj26/vbJ&#10;Uydgu72gWa+lWXL+4rzf6zfrjV63PRsNgaz0vNliwaRodzuaQFtqt9vPX56FtSjPdZpmi3mitfUk&#10;q9Vqt2/fTtJv4ySp1UShZWcMEd3eUirpN/5uH5+wdMHazQChAUAgvuOn3azMyrWpehFRIWkvUw1j&#10;YRFYtaT8CQAcY7y8T4hIdqUcBoCNHlUajLBkYstTnFavKARZlas0TVWagbGekJxzBmi0YQTusxom&#10;AgC0BURNlaN10drAmCALgMil5/znq8YZV95ptlf8QsGIr+p096tCXmFORTRk0YIQBS5DrrUz9n79&#10;8NFkNARrwHKOjCFleQoAZpnqkzEmhDDGoAZcuvZRCajD2K7pg5JaSuPV6pir8LU3zP5OB7l/zLWT&#10;Ba/y8WUzdl6s8rS9sRTAjWxp8dI38qD/mKuyGP9hQ/TmwhuLYmNpVN+FaAnAuYmWuLLuF9g1fVVh&#10;dVnDm0TE7Ym7qfz6nG6C9pVO1CXJlTWXlrp/xOxsi387pYidNVd2p00Vz031lBbvjddVnYGrj1QH&#10;uZzKN7SqfPv242WB70Y5b/r15qew2s5qg6tbt3sCbqCuan9XryO70t9UN3kqEgsBAFm2PM3RmLWh&#10;YIyRyykFQASMibJhbluza8BsK1IseV2sCIEA4CD3C2mQcc65QVRKZVkmRLvT6URRlGWpS4T5+eef&#10;P3/+3KWGcUpSWil0Nke1PPu+++DDG5cVVCa98nclBtNW4eXrGRE4d3hjaMkdFDRPKxkeEVnlvEXH&#10;2yAahqKc92UbqgSpy9m0tmBlOecO/GZZzCxbUrbcICKtB3ZtL5nqpoeInHuekJY5FXR+9+0HP/jo&#10;vrbD+fSl0lmapvV63fM8neVOscs5Ipd+WOOcG2Myq7XWhgyCITJa6zRNtdakDWmyaKUMk9n06nIw&#10;WyS5MgwFExzIuYpxBgTFGQuMIQDy/+F//K+ZxMVifHL7eH+vC2jiePHy5dlsNmfI81xPxovB9ej8&#10;/PXtW3eNtqPxcD6fP3z4EADyXHU6nXfffW9vv3d4ePLWW3c/+/zz/+v//Nmz549Pb9/+/X/6T6+H&#10;10+efOsHnpAsU0m33+ntd2UklVVhLaw361xwQETCPM/Hw1EUhd12N0vSyA/6+/vtRtNqY3TOAZ1N&#10;VWV5vV6fTMYXFxf9fv+9d987Pj7myISUUnJkyBgwjpwX0CbOdu+WG2NMcAGESiljHR4PIiLjwlGg&#10;53nO28MZV8na6XR6sN+fzWatVivwo7Oz888///zbb76ZzxdxEodhKKWHAIOrqzRN0zR5eXZ2fHQs&#10;vdBaOjm+/ezZ86+/fjyfJUDMaMgylaa5M7HmmUqzZLGYdzvNIPDDMKjVIkQkMlEURVFQq0WMA+fo&#10;+x7jSGCQAZFBRmwJZOriIlxw//K0It/3a7Wa1nqxWFhrS5c29+uGIq34u1qZxFGMR5NFEudZlitt&#10;rEnieDyZcM7DMIyiKAh9B8RSr9XfeustsiZJkjxXaZoyxqSUvufHcTIejxqNRhzHxqi3795tthq1&#10;etSo19+6dVdp8+Txk+vra0960+k0iZP5PJ5OpipXcZzkSoVhTXCZpvnV1aUQvF6vG20Wi4XKdZZl&#10;ZKFej4RgQei3O429/Y42Wqk0aoS1Wsg5m07HQOR7UghmlWbABGNoSOc5JxTIofD4ZpyxKKohATDw&#10;pAQEz/Our66sMUJK4XlcCu55s2Te2e9ZMH7gKzJJmgAAgGWMFRZgJATOuUDAZrN1fT1ot9v1et1x&#10;qJ7naZ2HYQgAz569uLy8DPyo0+5xLrqtzuHhkWTC9z2tlLH66OhwMBjMZtMf/fCH14PrJEmUVt8+&#10;/rYWRVwIBGCMS+Fxzo2xRHBw0J/NpoA4m80clHqj2ex0OtPJBBmbzeda6+lkqrXudnrNVmM6mS4W&#10;84P+nucJX4p2u319dXV4eKjyzBjjef5iEeepipPE83yV50YViEST0Rgt+F44G8+kkJJzJOdxnUa1&#10;GjCM43gwGsjAOzg+arQavb29g8OD2WIxmowNGen7hmyxd4NF4ADIGEIRwgPWGiREhsKJKIRZniql&#10;PU/WajUhhCNdp9YpI5eQnC+pAUJrjDueGSIRWGu0VsoYYMiQO58gInJQf8eHR/2DAwSMk2QxX3z9&#10;zSNfemStL32jVavR7LSbADBfzNI0yfOcof3gw/e11bP5jHFstpqXV9f7+went+68vrweDEZX10Nj&#10;8L33v//BBx8ZQ6PRxBjj9KZRFGmtnYvY6myrfNk+UN0RRWA2WDrcuIC94ezZdW3fXxNa3sCxlQzT&#10;qnJnogC2wdmXXBuWWJ/FlLrOVlFVLRGhm0oAa81sNs6yjIzlTsPHmDUmz3OxNMtUGK8tnrLAeUbG&#10;GDkLLTJE5EIWqPhCCiGdyz0iYvGGwg6MS6uEs0u7ZhcMcfW9rgxjbk6dttFa6/u+FOLFs+f/9t/+&#10;H69fv3Ycmx9IRqCN0Vo7SDeGKJgARCr8xgqjh7M7McaqAjDR5rxARQBe0smOEL4NibR6f4sAyknD&#10;ytSt3b+JnGgrp8DOMmu1VX/aVesGvW3TfFUxsdEwdGYjeJP5ced6gTX6R9yV33VjIt4svaz6uI6x&#10;tGIK17Oard6yDG2oiA1vElO3Bmezm1sXblJUpcIqzVQFYLwB8geX0hFtiuLfJQy7sABDkZNjvYlb&#10;jSz3uo0uL22wO37Ciml34+Lr+8lOv+WdF2xRws7BfMN0lHv+xlUtufovuymt3dq7qpXvnN+dQ+qe&#10;KB+sTvHG95W9kTZziLjvtkgvvjy5KubNTQCC4qlVuwBwYwSWrUVEdDZwXJHW2qgaawT3BBcAwF1Q&#10;j87b7cYnH3+/t9cBMK1WPc8VYxjH6R//3//+b3/xd65mJwDDOq1WSXx53K3pdLYneuOq+j5sFN4e&#10;NFidhkhLa+r6U9VZcAbYbcKhcoK2KcoxS9aFQRpT2njtUhaoPggAtpLmEN2qp5VZkdZ9SN0/G6S1&#10;sY6qE4qIRKi1sdYm6WRvv/6DT+739sLR+KXRsVIpWNvv99v1JpEFgiDwfT/wfS8MQ0RM8yzJ0izL&#10;LBhkaIwlBCQwSgGRJ2XkBQLFZDR9/vQsTXIyIJhA5GSXyRaKXQKWLADw/+l//u+PTvr37r3daNWm&#10;s5EhM5nsQhmPAAAgAElEQVROrwfDXGkAbjVaC9ZiHKe93p7rUaPRUMZ0ut3BcDBfzBnnfhh2untE&#10;NByNszx+fXHxq7/79d279/7Lf/kvX7x4MptPGScDxg+8Vq/pR75FS2S90EcGZG2jVpNSLOaLxWwO&#10;FsbXg8H19Xwy1SpLkziLk/29PURES9baJEkGg6FS+ujoOIrC0WBUa9R7vY5jOIQU2hiy1oUT2MLT&#10;yAUKMC44Z0zp3CH9EgIy4MgYAlkb+D5jaKwWnHHO4ngxGo2PD4/SJN/b289z/e3X3zBkYRhNp/PA&#10;D9utVi2qaaPTNMmzbDKavL64PDw6ShbpbDw/OjhG4O1G9/67773zzoN33rn/zjv3P/7kkw++973+&#10;Qf/k9PTW7VsffPD+g/vvHB0dNJuNer1G1mqTZ1mWq7TdaTSbdSmlNjmg5dydEwRAnKPDai5Dz3F5&#10;YDPEMAyDwM+yLE0TRGBMAEERqAWWyLroMhcc5jY3cB9ExnieqsHg2hIQkR94SZokSRovFlJwT8p2&#10;q9mo1yejcbNZ7/Y6R8eH8SJ24FKj0ciTHmc8DPwkjq8uL6QQxqjpbHz/nXf6/d7+Xq/X7ZKlNIkf&#10;f/sNWRv5gXOQzvMcl0ELYRD09w/7+/1Gs5FlOVkrPWm0AQBPeowxApvluRQCGQ1H154vGs06Mnt1&#10;fTWfz5DBYHCllSJrEYEzVq9FtVrd5DpLc+fYjBbAEgJxxj0/MMYYMp7nccaEFJeXV0ppzw+kEMC4&#10;CLw4T5rtJgruBX5m8jRLEXFNAAZA4ErpKKoZY//0T/8sz/N+v5+m6Xg8rNWi8Ww6Go8Zl34QWW2H&#10;w7GLSfS4AEAkHAwGX3z++Ww23e/vtdvtweB6Op32D/vOl7jeqDebjSROJpNJEqdCijCMfD9oNpun&#10;pydZlpOlPMss2aOjI7L24aOvXrx4fnR0UAtDQjo8PLi8vBBC1KLw6OiQwHBknLPjo8M4jrM0uXPn&#10;zmg4FkJK4c0Xi9l0HgZB4AdZnrfbXQScjGfX14M8Va1mK54trFKelHmaLRZzpfJWuyWkCMOgf3hw&#10;eHwkQ/nq9auLi4uoWTs8ObJgZ/GMGKR5UggoiIxxBBBComOwAIis89cQTmVDhAhZks6msyzPhZBS&#10;eoxxqzUQGZNboxGogPJFNFoba6zR1lqgiteeE76AyBp05G6MtUYI2Wg22+2WlGJwff3o0SNPcE9K&#10;wbmzfjZajUajpnR+cfVaSvQCeXJy6Pl+lmdRLVTGMuSf/OQnL85eciE5889evm619t57/3tvv/0g&#10;CCJraTKZuWxJVps8yz1POi+JnZzzjpN1lUYYKizFBpMHjn9wf8tIwo2Dp/KKIsqxcjitNeAmPqPy&#10;BQkQllFw20IMIgIBLit2h84SSm51qKOzvloCIsEYZ0xlabxYpPFCq8xq7eJerTFoLYMC8KnaHSqd&#10;n9FaJMLCtwk5B2TWEGPcAgIyKX0pPVbg2wvmiAZxCQTNy5F0vttFy1lxnJfIyEvbrzNNWERAhoCk&#10;tQKkZq32+vWrf/fHf/w3f/VzMpYhcYa+5yGB4Ey4kCNkjHPBBGNFSHGe66ozGyJS1VoIgKuoVCCi&#10;atbKKvsCGzrN5bXNB+8gvrUCv6UwrZPvzrfDLpGpuL/+HbcoaIMCt1mo3yYA4+aKWP+U95eM9/a7&#10;VtGw1e7cNGLVbu4qtsZQln8ZMARwkcBbo7IxIMVf3IIO3hiZnWt2q5G7y1fJprxDFfvYxvxWH9yQ&#10;cMq3bLxva2RWdF3tdWVrWq8B1pY/bl4r8XgjVmKrJCKiCwbeeMtW+96keii/b9TzhmtjeKsv2rlY&#10;iIitC8A7+7Ld4PLL1rxs1o8IpSezm0wngFc/JWoM4pqMSGDKUGFbiEYFngUuY0eIyBUrZ5kK22Z5&#10;+hQS3DKctdKLpQAMAEaTA5IAKvQmy2hrHgRB4AcuJIbIgtX7+92f/PiTRrO2WEyjqAZAgOzx46d/&#10;+Ed/eH7+KggCYwq8TABAlwxpywBbqHrXMZC/wyzT8pCFjTHc+bf6FHNHTmXu3OAs11ehYlh3YC7d&#10;kncIwBWFu7VUBPQuHb6qKCErT36nDl4PBCBEIFuZ3yrCCCsrgaorezFQDjOkOFoZAvODAID8gCu9&#10;+PFPPnjw3i2lx1eDM6QM0IZecHBwKLnI80xwUa/Xcq0AGWdCKT1fzOM0MVYxhkopZTWR1VoZY4zS&#10;SIwDz2M1vB4PrgacOFlEi2DRGsuQoUM5WgrAbsvh/9V/98M0iy+uXn/++W8WcRxF0WAwSOI0TTOl&#10;zGwyGw7GjPFGowmEnU4nzRLGoL/fb7TqWZpPp9PpdBKGUZ6r33z6ab1W//iTT1qtzjfffPP06dPj&#10;k+N/8rs/PTt/cf76PKqFh4f9erM+HA5a7SYRzGaTJEmBUEpPMqG1no1nJsuzOGk1m4Jxayxpnaeq&#10;3qj53E/TLAyjLMtHw3Geq9FofHl1efbirJB7leYCGWPaqCgKHfk6PSsX3LGTbps0xmitrKGl0h84&#10;E0suEwCALfWanAuB0oGJzGZzlasoqhMB5/zBgwdRVENkr87P0yw7OOgTURSER8enfuA3Gu1Op4Mg&#10;BuNRlurRaPz06bPr66skSbTReZ5x7rJ9mFwlvi9arXYURb1e5+DgoN6oNRq1+XxGYKw11mqXbMZa&#10;4/nSGOXYOFgGktHSgYQxJjiPoogx5qDe3QlQXRHLdbWmjnKVIGOcc5XnjHHPD/I894PA9zzfD4go&#10;z3MhhMuTTGROTk6cr8JsOq3X64zx6XTqSU8I7vvefD6XUvi+zzmmaRzVImNUmiVaqzRJarXg8ZPH&#10;aZo0G3XBuTFaCJ6mqRA8DMNms9Fo1MMwaHe6vu9LwZMknown0+l0OBgSUa1WWyxmhwcH/f7eZDq+&#10;ur4cjQeeJ3OtZrNpEPjz+ZyszfLMai0Yj4JQMEHKqDy3uSVDzILTiQkuOBfGGLDWDwIhhBTiejBQ&#10;eS6FAM4sURD5hrRfi4IgEIGXqzzJE8YYkXG230LzIjytjRAyy/Kf//wXs9lkf3+/3W4DULvd1sYs&#10;5gljYn//oNfdU0oPB2POZKvRVLkBhKdPnjx98oQxJj3PD7wwCr766gs/CA6P+kJwa8zJ8QkyVLkC&#10;YGFYixfJ9fUAEeNFMhoPtdatVnu/v9/t9pRS49FQG+N54uDg8Oz5CwLQWs9m8zSLa7UoikKdZ1mW&#10;vXP/3tXlZeD73W738uLCxcnPZ/Or64GUEgDDIBJSMsbSNLNKT8dTjwujjVEqDEKtVBLHSZJ4nmfI&#10;MsHbva4irUgDg0W6GE/G9VY9iELhcSZ4ksTGGGsMIHqeBEAg4BwFF4I7QxwwKHZizjhj3Bobx4vp&#10;bBrHMQD4vh8GvpTSksnzvJLQDzlyd5haMlZbAItAAOggyhx8J2OcISIhICZJyhCjINzf36/X6hcX&#10;58Pra2sMZ6zVbGV5mqtsr7/Xajcur15neZLE82an1Wg2sjwVUo6nk1a7ffftd/7wj/6o1z+yll0P&#10;Jrffeufk+Pbh0anvRZ1uT2s9Go2stUYb5yi7bam76VitcIGF2Lmz/C7eawevucEnrde2m0G/6V07&#10;C+C6Bbj6pQIpVJ72zpLgvDCKlmmtF/P5bD5BAmO0e96d33Lp7VJl+ErmFpybVnHf3UZEtLbAIOec&#10;S+kxITjnnEvGCxQcF13GliARy4ErKyjesordRFxquwuG1fFfWmsphBBscD34k//3Z3/2J3/KGUgp&#10;yFrf88gawbngQgoBxeELDBjjXArheZ4yDqgCnSqTc86E2JSpKtO3gbq8weluSC+0K0/pFjFAtcIN&#10;gWdnsQ0BYLvYG64dAuIbBeDyO1sBKa1ZAjefrczd7gZs1E9r/91ea2+o6g1X5ZHdHhawDKBf/oiV&#10;R9dkvPUKb1KEbfYaNzxX15q2gwDgBhJibDXy1ZfypRbphr5vTsGukohYymCbvdgmg+15Xy+2lu6l&#10;yoVvfCkLlN3cGISNmrfHcOPOG+htYzB31vbmqqoC8HYvbppKXEqWN72oaA9aF+6xPVMb1VLpiFEp&#10;sy4zru35iIjgUs9U89tv0nxpvS+PD7uGEYa4lLGsKebFuezw5QUAUkopJBIZrZXKyap+v/d7v/dP&#10;hMDxeFCv14TgRPTLX/7qZz/7mVLa8zxrLEABmsgYt9aui51uJ1nTGVUH583XGyhhmwbWZ9Ihzq1q&#10;sLTKIl5q9N3cbdPnNj3gUtFTXRQuI2x5xykRSg+IUgDe1BzBDesLq++tzukmVbijlgiVzqUkC+m9&#10;d/qNFsvV2PdsVPPQktHG97wsTbMsRwBLJsu0UjrPs/l8Pl/MjNWcofS9ZqsVRVEURVLIwA8EMsE5&#10;AqazdHA5nI5nZEmg4Cg5IBgG1onqQEQcClU3APDf/Rd3njx98vef/v3Zy5d73V6j0SSAIKyRhXa7&#10;63uBVno2m3ueNFo/uP92nmVKZY16w+jcaC0Fj+pRv98/f3X+4vmLNE45ZxzZZDZ5ffH6xcsXH3/0&#10;UafT/vbJt51Oq9trp1kmpfADX3De7e416y0hRJ7lHLkvfNJ09eqCI791ervb7vp+sJjPrSGVZEqZ&#10;JEkFE5yJ+WzBmTDW9vuH7XbbWJOnuTba9z3OuVK57wtjDWMMgRgw5ByQyFIJzuJgY4XgSGDJcsEZ&#10;cq0VLnG73bqq1eq+DOM4GQ1GnElj7NePvn3y+Emz0Tw5PlF5Jj0vTZNGvX73ztv9g/7R0REgGw6G&#10;4/E0SZKz89d/9Vd/9elvPnt18frgcP/Bu+++//77d+7e6fd7J6dH+/1eEHiT8ShJk3gx//LLL2bz&#10;aZws4sU8yzLf97VRjDHf9xhnLo+j29Y45w4FrlTXuah0IbgUPAh8a02aJgDk/AGByBpN1i7hZ0pl&#10;m63i0Bb+41xwLuaL+XQ6AUTf9zlzygURRRFY2uv1bt06jaJIMJ7E8XQ07bQ7HFmeZXmWeVKEgZ+l&#10;iRQ88Hxg4PteHM89T6g8tVZ3mo1et3Xx6tzoVAhmjAEkZGSs6vba7U4rqkVccG10EPhC8DhJhsNR&#10;kuRCelmaAWKn02EMF3F8996do6MD6Yk0y4xVSKSyjEs+mYzJGmsNAnFkYRiFQWi1NcqoTButBOek&#10;jdXa83zBhLOE18JIep7n+aPhUGmNyF3UfVSvM8EAodFscikSleR5hoy5MK3SAsxQcC5QCAK6ur5U&#10;RkX1KKyFnu9HtVqe6fk8jhdZnmlPBL4X6tzGcRL5oZQSAeIkmU2ncRIzxprNprWm0+m8eP6s2agL&#10;jp99/tnLl+dpmjLOETkCm03n0+ms2Ww6+DRtFRcsTdMkSbIsE4IncZzE87fu3JlMxs+ePCFrBtfX&#10;w8EgCESn3XTxyfv7e9PJpNVsIOL14BoQ0iwbTybxIiGi2WzebnfAAhBeX145Qc4ojcAE4whcK52n&#10;ubXUaDaCMFRaK6Omi2mcLrjk9UZ9Gs/8wCNuDZmDg77L/5smcZZmkgtHgAyRccY5d7smQweIhYwz&#10;S4SAXAhrKY6TPFeIEPi+7/uCC2sskEWHVWotK7PAEAGRcaCO1jpII4YMnEkPiYAAwUncWitrzEF/&#10;v9ttz6eT16/OyZpupy0kuxpeRTXv7XfuEOjnZ89yBa1OrdluJlnqh0GSpb1ef5HEf/fLX/pBNJsu&#10;stwcHd++dfpW/+AIuWg0mmEQxXEyn80RQQiR58p5bbhjC1Zc0QpKZGmPKuXeKitWnHMl6kp50qyx&#10;LNu2rx3gJCvN9MbR/lsP+Gox2hXvtFEPFWip7ugxTuBAxAIZhYAjqixdzOdZkhitkMBoBUScc4Eo&#10;lml73bSC85eujIwBW/HCwiWbhc7RhTEhPF96AefCCZ3ugC9yUhd8MFbYO3QsCAEgWEQoUGKYO+kJ&#10;oICLQLREFqw1RoeeR2T+9q//+j/+x//w+uV5q9ngjJG1QnAAK4s9uFDmL8kPBRNcCuRSeh5bqiml&#10;lJwhWWOrnA3Akq6X1IIAQA5DlXGGCMaaopybmeUHEGhZfu1TFkYoShZGiSWJ7BIMdjLxN9HMTv57&#10;hxgEa3bgbV5znUdcCagb3B4s+eUl7jJWulj9YPULwKpGXIrECLg+QjuG9obKNz/r7DysbiAhFnZg&#10;FzjpPhwQC8CW8i+rzhUulzhzzhVLTq5svxuWm0SvEkMNK7Culf1nZeHBgsY2AZwLlrniQgwrBrf8&#10;76YX+mpDWPl5YjkB28jeuzrFdlZ4E1VsVLVNKhvSfvWnMkK4Kl3s1PtsEz9Vro1KNhqws6rNfjEo&#10;IfpXkPvu+xKsuyT6CvVT9REqtrLqoVCaPKlqAV6SKG3f2ah/K0OcK+PmnVUGHlzC9uX2WnTRCbZL&#10;t/Zix8UlCEUx2rSylpb33aAwLOCkjVFEhBasKYKeEMzR8cHv/Re/Y6zK82RvrweAWpuf//xv/vqv&#10;/8ZRqSayQC6E0FmAy8VQabSjVAYMCKn4uB21/O/WB9dVPxsEdpMSZFkeYbnSl/bcasQiEhXpuHDd&#10;SFsuyWXYUPFfxpgokmwU+gIhBOPIRVG8LFyuX+YcUyo+YgUpshVrwZCXi50q62VJHs7ljpVLsjjy&#10;GXOkY8l4Ad26s7e3HwSh9nzbagWcM6N0luacCZ1rxtGT0hid58ohGTHOG4360fHR6enp8elRd6/b&#10;ardajUYtqnU7nWa92Wy0G1Hj5ZOXg6tBmmZkQTAhQDDLGDB0GPwWkZzPL2OAYIl//3f2FotFGNZO&#10;T2/tdffyXAkhrQEpZLfbPTo4+t6H35NCCMEBzK3bp74vjTHGKMF5s1E/OT3e7/WAYRiEd+7eWczn&#10;SZwKzh8//ibwgsvLi9Fg8NFHHzUa9cVifnV5GYXh6ektwQVDdnBwWI+iXmdvv9fvdffazfZed+/k&#10;4LR/0J+MJsPhqNfujIbjxXzx7OnzJEmk9PIsRxRXV9eILAii27dvSSkn48l4NIrjReD7zWadoAiL&#10;5cLNE6BL8wV2CfiJSuXWWikFABlrhBDI0FqSUjDG3eNuJQsmkyRN4mw4HD786uvxeNyo19vtdpIk&#10;s9m83Wk3my0pxfn5+Wg8fvXq/NXrV5PZbDQcjqbTyXjCpez02u8+ePC9Dz84PjnWOptOR599/ptf&#10;/eoX4/EI0Aa+zPOcM1YmYiVrjdFBEAjJ6/WIMZZmKWPIOc9VznlB9+UWWYYBCyGkkL7vu9Bwzrlj&#10;cK11EnKRzKCkaar4SCyXHxpjR6Px8xcvrLW+Fzjxw/O8MAj9wI8XC875g3fvD4dDa8xwODTKdLtd&#10;AEjT9PLyUggRRRERWWt6vU6uFBf48vysf7BPZBaLOZD5yU9/fO+du61Wcz6fG2O63Q6ADcPo1u2T&#10;dqcVBH4Q+IggpWeMqdXqjLFmo3nr1q3QD+bzudbaGC2lbHda1upGo/7O/XtSSEQ4Pj6JarUkTRig&#10;kBIsqTzzpFePQtBglVFZZpWRTLi0omEYCMEZMECo1WrS84IgGI1GWimyAIwh441GXfhSGdPutJFj&#10;qtJUpYwXFmAnABORNW5P54vF4uzsZRAEDkqNiHwvnM0WAOzddz+4d+9+s9Eii1YDEHrS9z3PEoVh&#10;cHF5ef7qFQI0m03GmIupRgTP8zjDOElbzVa71UnTfDadM8b29vr3799PkrmUUnoyTdPBYOD7XqPR&#10;4JxNZ2NrjbGm2+1OJmNrKQwD3/csaUSw1h4dH5Cl+WJRq9c4svF4TERpms3nc8ElY2w0Gnc63Vqt&#10;rpR+9OgRY+zW6W3BuMo1WCu4YIBAlObZLI6vh9fTeRw1apnOMpPN4zkKnqo4atYsWGWUMYoxbLVb&#10;DLnOM5f8gDE0xro0CARAZBljQgoppCVwaQk4474fuBjgJEkZY0Hg+54HRVIKBACyNleqFGOIwPnW&#10;WrBciMLwi0VsMEPuJj2OY09KIiIyBwcHnVZbCjEZTwbDK0DnsG3ae+1Ot2NIhzXR73db7bb0xN7+&#10;nuDy8PDg+nrw9NmzRrN979579x+83+sdnJ6+tbd/hIxbAy4afzqdzmczhwaslFoefisOad3mts30&#10;72DdluzjDmZxmyErS27d3xQ2bmIWd5bcUDzfVLLCWFRNAQQAVhskIjJZms1mM62UlMIa5UAK3X7E&#10;GBNCcM6N1pusJLo4ripQByMEcL5yzpWOcd/3fT9gzClC+RICcsXWAxTm3OVgF7UVksUanCUtO0yI&#10;aLUhIjKagJJF/PO//MuHX35VjyIO5EmPI4AxnpQI4NIRlbOLhR0XAYALwaVERBea5bwwlFJUiYsr&#10;9moiImIV1spxHkRUukJUGa+d3tHlhRWG7yZOffu/NzFw29dOJq/gmHaWx1Wx6pfqSVfOV7XCjVfA&#10;cgZ3Evx2/WsulxU29KZXvKGqnT+9eaQKaqwIsQyqlAlle6oyFdAq0G7bfr6zweV0VM25O69yF4U3&#10;TGIl9Lck0fWLbdRww0wVfp7rQRk7tzvYSPy2VXiTWrYLbw/INoXjyiy2koGrj288subwub5GthfU&#10;RrOrT7Et8K3iV9xsajmwbyC/nY9sNMPtyUS0TQvVV1TnhbEys/3mtbzLttagszBXqLo617Cikw00&#10;fif9ATgHa1ulkCrtEVhrioTNjCEyKxie3jr+8Y8/IdJC4MFBK8+NUuoXv/i7zz//vHCZXGK5bQjA&#10;a6NXJJfajMF+w9oBgGqISnUKvtvOueodFEtsM/VxKaw6gbZKrhsC8FIGxqqNt/pjVe6tTjSsVBgr&#10;AivpExEZrmDSqbpClzQAG6u1oA6GiIJLS2lU57/7ex91e16jKQjSJJlqpZCAMy8KI6MUkeWM5SoT&#10;Qnqe12jUa7XQ96U1+mpwefbibDQavL549er81cuXZ9PJfDoaz6azyWB89uzldDyRXDpx1+YGDHAQ&#10;SIwRICAHZMgFEwiIRCKd5/VaUwhRr9dHo9GrV68O+v1mo22MmYxn5y/O3nvvvYP+vuDsRz/8iHOO&#10;YMLgdDKZWKLFYlGrHQdBkKa5X/MRZbNZG49nQSi63dbr88t6Pfr1r399eHj4z//ZPzNK/8n/83kQ&#10;RPaUgiiI2l1Q+Pd//xsuZbvT7Ha7cRw3a/VOpxf6wcPPHv3FX/z8X//rf7VYJJeX1y9fXSDwo8MT&#10;KSUgt4SWcDqNJ+PFbDZ5+PCbMPSCUHQ6LWNICA/RMAZWGxDAGLNaITBCUDqTjiUKZJ7nSbLw/ZBz&#10;oXMFgogwy5x9VQAAWiAiLgUCF9I/f3VxcXFxfHx8fT185/67p7duaa3b7faXX355NbgkslmWcY69&#10;/n4NgXM8f33ZbLbu3r0VRREhzOPJ8Jurej06OOwLjxnIDeS+LyajydXVIM/zo5Nbt2/dGY1GWZI6&#10;l78gCGAJc+cuR/G0LrhW91zf9621aZqWG3d1Fbl4S0vksooZoxgTVCDFIQBpozn3jabIj+IsReSe&#10;8P2an6SpC6Mna1+/evXoq6+Hw+Hh4eH19bDTbCulheCNRmOJc4uIOJ1OpeRk9GI68QUfXV/5vm91&#10;llqbxNOTkyOykCZ6MBgy9O7efUtKH8C+fv3a9/0oqr98+XKv15dSam2yTA2uR7N53O10bt25Ox0N&#10;F/Es10pp7QXh4yfPcp3X69FoNIrjRJPyPG8WLxbxvOb7nVZrb28PAJTRiCilzGxMyIVglrQbB8YB&#10;mTDGMCAyulmrx3GstFVpxgTP87zb2buaDNCSZNKdVUZpIZeZ+JYJVxhjUkoiOjk5QUSHQ6a0lV4Q&#10;1RpX16PpbCFk+OXnD1+8eKFStd/bk9JH5IeH/dls1mi2Xl9Mjbb37j+QCP/50998+P57xigh+MnJ&#10;SeBHftggYlHU/PyLhwxFoxX5off87JmUsl6vp2kaxwvn+n7v3t3B8EqpbDIaHx8evn337mAwOD4+&#10;bLUaYV0+f/4UwZ4en5yduezEfpZlwvcmkwkjZIxpZrU2Yb3GhNBax/G8kOR9P57NOecMRJ4pMkZ4&#10;Xr9/oK3VVqMQR0dHsVpcja+stbP5hHP0A8kYYwLBohB8v7f/wXvvffnpl19+9iUHGXohI2asZqwm&#10;GM9NvpQBFGNMIJNcuLgGKThqrbW6GlynedZptcPQl55nrSWriUjnGRkNYIMg4IxZq7NMo9FEqJQK&#10;gsDzQyQSnkQyRlki9ATTeUqIAJzA3nv7ztHRQRj63z75FgR09rvMAwDaP+z+88PfBwBPCo8XyHON&#10;RiOKonvB3T/4gz9A7u/1Tqaz9OJyUpwQgC4zTbvd/uCDDz771AyHQ4c86QjDGF2iuCNWuZ8Vv4W4&#10;ii6rnkZuaXPOlxkOsMr87Th9HV60Y0qI7ShQPYF/O9u6enAHK4CFBxuW2n5nfy4lLmucKt8a4wlm&#10;rZ3PJtPROMsyT0hiqJXSKvc8r3DPsTbPMraESq62pPp2V8CZhrU2DCURcOn5fuh5AePCWouADPn2&#10;40jAkDnfHxeEBbiGAg0AtHQUZIwRGGutFNKAYgCcC5Pmz558u5hPI9/zuXAo5oIjcqasBmMRgTlm&#10;35I1hnFRZHuaZc1ujzNwoPHD4TCOY9/3GWPAudbaGOO8BspN3lYYC+c17RgdWiaxqB4HbmSqIkrZ&#10;o208tu353b5wCwLXoToXx0uF4d9RwXcQm3GLDa0yYdX2V/u4QQywRcYbNazXzzbuOLx0hgJ+21Xl&#10;bjcasFpB1fasLxcisqAREG2ZdRqWTHB1nRb4q9WOlPXbipSyc9luSGIlym61JeW0wpJgbCVN7oYg&#10;t2PV3zAyVQnKXWW1jDEE7kD+qvXhuqF1+13V9qzTw+bbq7VV72xspNWqWCVebHuv2yCnch+u3tkm&#10;sGrLS7KsUs5G5ZuEZJYTUdrTLAEAA6wEkFZai+W9Ny231XuNXaZmAyjH1inaCjMswdLp5g1LuLpO&#10;SwG4HJPqplH2b4toCz1IyeUa7TY0KPUR1Z2wciySBUtEYeAR8Cj0PU8gIzIGEbWGMJTz+TxNU6Nt&#10;XgQiIQC4BA2ljXU1OKw4ud4wgDdN9DJh7+ZQ3zQdRKtBINKr+7bAhgQABL41wgVJbK4P2vhfmaVo&#10;k8iVZAYAACAASURBVHSdE3hZYVmntVCCIFRfWt0QAF3WqzUVRmXLXe0kymgAEFy4LcX3fWNyKfH2&#10;WwdhxJot3wv0YDCfT0fNejv0Qk8wrTXn3GVs8Dyv0WouFovJZJJliVZpptLcaAtGW09rjcjzJGWW&#10;p0kSeOFstJiOhgyQjBUASCCERECdW25djh0OCEiMNDFkHITY7x0sklhyP03VYpbE8/RcXdQfNIUQ&#10;4/F4Mhr85V/+pS+9LE+EBE9Iq/TR0dFsPNImR0YI9tWrl1mWpanOMzUezxF4HM/39ruj4ZAz1mg0&#10;fvnLX79778EnP/jkb3/+188eP713564xwXA4fn31+vXlK+Ts4Rex1jqKoloUHR4ePnjn/t1798/O&#10;zhB5mubD4ZhzKfwgVVoIT2s9Hk+73S5n4tnTsySdX10Our3WIjatZuOtOycINs8TzxdCcFwGcVnS&#10;hgAAuPAd08A4GE1EhogpnREYBI5oicglJXULYIlmlJ+fn9+5cwcA7ty58+DBg/F4mOe5Vj1AjMK6&#10;Jp1leVCrM8GVVcSw02vX6812t+VkkqPjPhEJwbJsIT08OOj7vri4ulzMFnEca62Pj48/++yz4XCI&#10;YPf39/oHewBQipRESGQRkRXhymtLi4gcSAysBwaji4UrihkAx9utMQ2VvYkAsHSjRUtxHDPG8jx3&#10;Pg8GQCszGg9brZZDI1NK1et1IQQiuJw6DqwcEa3VeZ5zzn3fv3P3dp7niJjliQg5kY3jeDabufMv&#10;TeOzs8QFeY7H4zCs9fv96WT+8OHDjz/+xNmfLekXZ8+mk8nhYb/f7xP0Hj16+Pjx49u3bzebTYb8&#10;4uIqiupB4E2mo2aj3azVyehOuxF4ggGqJEUkJtjKb4s5RDGrtfL9wPM8B5TvBsTkClEiA6tNluR5&#10;mpO1VhMSlN4By2OyPOaJiLTW8/kcEcMwZIx5vv/FF181Gq39vQOXTPuLLx7++pePopA1a815kMym&#10;Cyn8sF7z/NBYiOo8M+o3n3360UcfhWH4xcNHH334/cViUa83wjDkHIOo6cmo398DYGHUeH3x8qc/&#10;/cnz589fvDi7e/fO3l6PcxwMBpPp6OTk5OXLF/V6TZv8+PhYCJbnea1Wi+qeEKLRaFhrkyQOgiDP&#10;8zzPnfSucp0pZQwBgJQyqgXzydwY02w2u93ucDjUSnHmzcbjTquTxrHWOqw1OMNQCELo7R80IGEh&#10;l77/9NljLtl0OhZCIGeBH3bb7b3OfqfZjoJQSvnto2/JGqtJa5vkwuPMGcFYygTjUnLOmGZaWul5&#10;nuDMGccQQSk1mU3T1PN9X0ouhOBInHNDWimFiEHApZSWKNc5U1yT1VqHxkBUF0IQWEPWGkDBEdGQ&#10;JWO4lFEU1ev1f/Xf/jdPnz+ZJ3Pm89zkXiQN6cVixgWbTqekTRAEWZZLLgDgyeNns1lcq7cX0/TR&#10;1y/SjL73wceI5HmetpSl+Xw+r9frP/jBD7766qvz83OXuNvpZSvr1xKtuRqWqxIqDGuVdYOtA3Wb&#10;U9w+cWkdQqn67IZUs5P52+ZNy0ZW7q9OTVqC85VsymrhgJGc5XmaJkkcx46PNMbE8VwKLqUsdjOH&#10;m73FrDs9QqFVXvp0Ol0+Q44cGWO49J1mhR9QwdsV328YNKiI7stQ5dKtwJkFDAAwAKVyJGLI6rXg&#10;1Xj0n/70z589fsKsAQAk4mQtIDiUfgC0hIArkE9LwMFam6fx1ZXd6+8DkIMKj+PYmSbMcg93XFrZ&#10;2g104rVOVcBad7LaVU5lkzC+A/0ArDFzG3zjmxnuf8S1KQncIIfsvHb26B90veEt/4ial8SzWc/2&#10;7JTs4xu6sLYYt5gB998Snbu8oEIV1XQyGz3aIJKS8S0Xwm/tLOKaSq761NodKu/s2MrePMvbzdjY&#10;ssoh2t6yqrvWxq/lmFQhhXDpZwEVItz50o1m3zTC5bUuOK2Rd3V3/a2jsVbguy2QaiO3CPM7vXG7&#10;/I3b6RuXzEZPqxSCggEAMb401a4OwXJ23E+1oObimRFhsZg5ByJXjDEggjzPZ9O5q+S7N/7N/f0H&#10;lb/pQaL15QwAyzMOVqL4buf/7/AyZq0tfa/W33tTJbvvf8eXbmwRWxolAszrzf+fuvdskiw5DgTd&#10;Qz2VuqqyZPe0mpnGCAgS4C4WZzCe3S5tl8a1+7Nnd2cLO+OSBxIcDAQBzmBET+uqLp36qVB+H15m&#10;1qvMqsaA3DO7e9ZWnZkvpIdHhGuXjZYkzGZZHgFEsYri7V6zVxbGFoZzzr0ncIAegY6OXpdlWRQZ&#10;IEnOBONCMCZFXhZKqSCIZrNMybkqpRQ6UMqCc+SsIW89EnLiHAgIGRCQYwQAxCtLAy7FeDB9c3LS&#10;39xstFq9ds9p9+rVq4vT895GVwkhGP/iiyeeoN2WrVZDMN5ptfrbmwSOC7bR7DIGr16/mE7SRqOl&#10;teVcee+n03EQSCaoLHJOYb/f/+STT37ykx//zV//1//9//jfJqNZIIPJOJ2NsyhoOPK93Y3ZbEJE&#10;08lsOvnGO/rpT38ahmGaprOsyAv98NH9jz76CACc9kqpIIoJGXC03k5mmSXIsnw2S9vNRlkYJVEw&#10;6YyBedhkT3MzEgYADplzXDIWCJ457b1nzHkPzmFllOm95+ArmRMRkkfvfbvdfPjwfhjG7Xa73e5O&#10;09nnX3wZhmpnbzdMYhT85Ow4jONmu8UYcOS9XkcG6uJ8cHLyZjKZ7N+9EzdDInLOnJxcXAwvjTHo&#10;ndbWlK4szIcffLC52f/53/39cDhERtu72/PUKd4yVlmKzo2cFwfWlW8AEQF4AM8YICPvHYEjcJ4A&#10;gRMRkSNyVwQQAFSOc4y8s/UzGpFJIZQKt7a2O52OMdY5VxRF1EgAgFubhMkERkWah2FoCi2QV5Sr&#10;lLIsdRhGZVkWRVHdHxVPVRkXvHnzhnPeSFqmtFqbMALnXBiGUWQms+zw8M3FxYWUUspApNlgNJlO&#10;Z8Ph9PD4eH9/fzQaNePk4cP7SoVlmY+mZa/X297efvLkKyL64MPHgQxfnD8PgmB7d6u/tePJbvTa&#10;AP787DhNs0YcCSEsGiGlZQwZLWJXMe+9BRdyVIEUcm4lMk/RiYwxgR7LvHDagCerNfmAnGcEwBhA&#10;FZ8A5zwwm5Pjs9mMALgQniwAPHr0SAWRDFQQho2kkWWlCoAQmp321s62UBIY5mWRROHO/t6/+/FP&#10;Tk9Pnz35Zqu/8+FHH//mV7+eZfnXXz+5e/fu7s6+EKEHOj4+urg4b7Xaxto3b07u37+fNOMoiVqd&#10;5sXFxZuT8/F43Oo0f/KTnzx4dN8Z8+b4UErZ7XYPDw9PTt8EI5HOZg8f3BuPx1mWb25uAqI2ptFs&#10;eqJBOSx0WeWMcTTPYUtErVar3++fn170+/1Axk8nM6219WA9FIV+9fp1rksu1M7BPgu90ZaQ3b1z&#10;z3itnWaMDQdDnZ/u7Ozc2T+wzszS0c7uJiJdnF5k48xbMk4Tcb8Q3jDE0CoGyDkPlAnJRyqo+BbG&#10;uHHeZIUWWlsTRUHEokAJhsiIW2uzvDTWNxqNMAy5ksiZd64srbXaGGOdDlSEnAkhuWCMMbTknLXk&#10;wAvgjDF27969i+HFyeWp0Vr7cji8FIJlecoIZrPZ4OKy0+n8+Z/9mS71l1/94dnT153u1sMHj8/P&#10;h9bNU3DPZjMZhEqp6ibe3Np6aK0xprIzN8YAULWXnXMAvjLwhrkUHLGmqPR+bgDCWJUMEAH4krFc&#10;Xmdwk7viymWGddntgs0jALqWAfhaxQWviEumcUna1r+uXJAL1TQAIHiqMtJV2wERGYB31iMWeZ5O&#10;pkWRMUDBuQcyxiMKpQTnjDGoMoFXc2dQxeqc27AslT6ukusx7giYI+Tz2zYIoyAIuJzHegXOEIAY&#10;EruK2gFXcvTFL1iLhsIqStTjgv8k9NWMvPfOGCTPOR8Nhp//8++/+vwzW2rOmHeOyIGnSqdMHIHA&#10;VTyHtwvIUWV3VpZlkeuk2QjDkDPV6XTSNM2yjHOOznEgv6DF6zx8fU2Xt8BSAFqlu1jSIvMAhzX6&#10;sk6SfnsyboXEr/3Fm378k5+5JrmmHfpXNHLjgOFbs83XqsOqJueqqbVf4EYeonpby7yNtTnWwU/X&#10;ZRNEhDUbhLmLMFUZ0SqDfCKglYaub8Arpvc6AQpL1ned5bg2xzXObQVzbnsW/BvUa61UqbUzPyWq&#10;WktDmDqy/VFMqPd4I0t5Y5W34MPK24oqqAu+13v/t+D/stZyXdZnsf7cBpZ/yx58O1i+TfWFPuBP&#10;YykX+FAzrF1IWxhjxDhD4SqPM+RLNK6GqpTw3htbOuc4gpCVt4gFoE6nlWYT40FxODs7e/78OVyJ&#10;OWo49kfcFG4Y6o1znxe46fe3ALZiTOrBF64upqVWdrGNVsqsbJP1Loho0XKNB6arsJSLNnF+E9Zc&#10;JG7eucAXORwWQq7aP0J2RR6QW7r6LHY3InPIbbPbaHeUVD7XY48USJEkyWIWJATjRJ7AmDJNp1mZ&#10;AQBDzzmXijvnqhS23gEQoWKzydSVNooSnevxeFyRrCgQK58hV7m9kQwYIzY3hCbkvIr7xMTf/+3P&#10;nXP53fzBw/utVguAjYeTp0+fh2EYhuHW1nav1yvKTOvCWtvr9xhgmqabmxtMCsZ5mmdpmlqy4/FY&#10;BlG7FRtDk/E5eGg2m6fppTZlGEa//+wzRPyb//Kfv//dHzx79mxvb++7H3785nTzt//8z0+eP/mv&#10;/+vfdLvtr776ajSaCCGePH22sbFx9+7drMi3traOjo7u3rvX6nTA++kk3dja/M6HH8wm05OTEyll&#10;p9OdTCYIjjEYDsenp+fb/Z6nUgWMnLe4sBaufG0qnsfaIAjCMNTOO284cURwzqLAirLyHol4tUec&#10;c0rKjY2Nn/70p6PRxBgzHI7Pz88Hg8EHH320ud0vvSWiwXR89+7dra2NIFDTdOKc07YcjcfTQjtw&#10;jVZUmuL8/Nw7W5Zlt9vN83w2nnhP1lql1KNHjy4vz40xxpY7O9sHB3tCCO8tzUNZY2Ufwhi7UZyz&#10;xN36FbWQAS/IpjltN9cAV28XpFLlS8DJg9a6Uu2WpS6KgqGQUjYS2NzuZ1kmkBlj0lme53lRFFEU&#10;cc7TNG2322maVopErbUxxlpvjPHea62NdmVZOufu3rlX5ppz6Zw7OTk5Px8mzfbu3jbnHJGklEnS&#10;jOOGkiFjfDqdOueePXuaJMn+zg6Rn0yGlW2ksbrVagHAN0+/VoF4/91Hd+/cYxzu3r3DBB4evnpz&#10;dAJox6OBKTPwvZ3NjXJWMA4wZzCQc2QMrNMBl1jzcKjSHXPOtbaBlIhIznnrOHCTG1daXCi0lqBm&#10;jHlPxpg4DhqNRCkVRolSajobF0XR6nSbjXa73f3qq6+tdgcH+1EUHb5+U9m9Hh4fbppNqfhoMlGC&#10;Jc1GIy+YCJ+9fHXv3oOt7Z3T0/Pnz16+OTr5q7/6z0kikItS55eD8zRNhVJFOfO+8vfG4fDy5ORk&#10;Oh13u91Wu3F+cToejybj4Xg8fPTo0cnJm7Oz09FYBIFoNOO9vb3Dw8NqO2itz87OkiQpiqIsS0c+&#10;CIIoiRHReqMi5b0vF2aonMsoihrtts41IidyxvrL4WQyI6kKa0GhHA6nYah2D/alUwlHxtjF6YXW&#10;VjCplLo8u3x1+Gqzt/nRx4/Zd9Xf/rf/bktjjPPeEZIl8M7yyj0SkHtORARVnG2BiOCo2sjWgy+N&#10;c845sqEKwzAIJOPcWFuWpRBCCMGkIO8ZZ9VGzrKZ997FFARBNsuEkkopLuW8MGOEQIyXxnW7G9a7&#10;f/z0H548+Xo8He3t7dw52MvLMpSBd04ia0TxxEwf3Ls/HqTWecnF7vb28ckIiZSQ2pC3TgQyDMPZ&#10;bGaM6fV6jx8/fvr06eHhYWVrUJ3USikAX9lLLwmgpcUvLsTzKzQrXCdxbvt9/YhYp2vrvyxJxmVf&#10;t314K31zjXpjWOk+50ongeDJO2sLY/I8LcvcGCO5EJIHMlCBZEALVT8ymkfyAACO3Pt5OsMlVeGA&#10;AKgyb67Go60zxjFBzXZXqEWmdCDBruJ2wJqgegVKi1dUPxng6lx13toyz6IgcMb+5lef/uy//Z+S&#10;8TBJnNFlWSIAElQZ+ERldeVdaa1zDpFXBKIQQsoqfrUfDAbdbhcAGs12v99/9erV0u2FsSumd/lh&#10;uVJ1usd7X8U4qRI/ViHHl0HXVpiBG6mla0v4NnLtZnL/30J5///oWd93b2G06s9VAbz+tVYAEb89&#10;Nb4YyYp9Ka6szvL3G3G+7gG4MsE6U7r+9sbxrNPoK1/r48QF2V03alg5pt7e13VG8eZ81OtMdf3r&#10;jfOi6xbg67Xqdeu8zR8FzjpneyPTctuo6vv3xi6qd29v8y0jfHuBf+1zRbKuj2E5sBunXLnPeAce&#10;7ErQtaVqUWsdBIEpS0SqYjMRozzPEanRUKOxOT8/39naOjo6evnyJee8zvpW3RGsLcotEL4Nht/m&#10;tHwrfK5BYznH9Rt/BSFXiq2TAXglY7o2j5XprAB25Zdrs/7WOLLA9nnd6pzxXoPMZRATpoUuCj01&#10;zpVcGGNyrgWTHMm60nrHwBpdDobnQlXifmMdOS+8B8YYB9RlKZWKokhKpbUlO0unWZ6m874qBtiR&#10;I09AjAFjnhEgeQ6cAQjuhEDOQeRp0Wq1JqNpOk0bcUOJYGtjs9C5szbPs/Pz8/fff/eH7/3QefPq&#10;9WvB+bsPH4xGo0ajIQM1mUyIIEoSZrTVpK0Zz6b9rb3XR8eKy5293TdHZ1ubfWuNEOKTTz5phPF/&#10;+qv/5fj4+PDwsNQ6iINut9setDc2NqI4vhhcTtNZt9u13v/L55858nEcxY2ES5Y0G5PZNApVrvPC&#10;FI12U0pxObzM86LZbKowBLL9xrYuZ5eXl/t7/VJr7wDRo8d5BDoPxBwRkUejS6mEVEIVrDDacaNk&#10;qLVd6LvAMUTUgklAJqXKdR6GcW9r8/js/O/+7u+6nY0kSeJGgxCM9YPR6NWrV8124+DOndlsNsuG&#10;BABILw+Pnr54ab0JgiDXZVrk49lE5+V4PHbGGuPiIOy0e7zL2u32zk4/y2Z7d/bCRvCD736v3W5b&#10;qyulLoEjD1X2Te/9XJtCq9i28ARzzhnvbVWmYnwBfWVOsFQAz3OuXosmwjkThdZCqEajOR6PX754&#10;rbXe2zvo93eEUKYwtrRx3Hj06L2Li4vZbJKlxdbmdpQ0z8/Pm+0uE6rQoyRJTFkWRYGIk8mscrRO&#10;kgSIXV5c7O7sc86Lomh3eoyxtEhbnU6SNLnkg/EFIra7jWaz3Wy2rfEqVIi4udUF8Nb6J8+fhFJ9&#10;/PHH3vvnz59v9jYef/h4PBxm2ezFixe7u7t33zlIksZXX335+eef7e33Hzx8hwEqsdlsxOl0VtvV&#10;AOg546FSlVsmMSJGDlwlZQ+DgCF668B7JPDWeec4Z97YxXVHVQQ5qhmyciWJYZZlZ2enQqlms0lE&#10;SSM6Pj5yfdfptu7du5OmBRPU7janafP46PjJ08nR0cX9+3v7B7tFno/G+Wg4IcIPP/6YiAaj6XZ/&#10;/+zs7PGHH3355ZcvX76+e/fuxlb/hz/8ITL29OlzLni/v9Xf7X/++ece/fngPNf5yfnYkz3I9169&#10;erW/v3d2duLIf/aHz99//93pdDqeDLKM9g92G40WAKvClRW6zIp8Mpsyxowzllyhi6ARBVGAHJxx&#10;AMA5l1Lu7u4qrmaz2XQ6FaAYl1JxznkUJXk5S5Ko1e6ULhtcTjY2up//7oukEYVJyDn3BvZ37rz/&#10;6P2L04tf/vKXjLF2uz2ejtvNbhgHmjFLuTEWCVnlhIJonQPOgdB6h1oDQACMc+685wI5IAIY64wx&#10;pTGy4J1OBwVXSqgotNY6oFme+dRzycIwrGyPPTDnjNEFoA+DGDkDAG8teD+32wfinBH4IFQP7t0v&#10;y/LFs5cnh5etuIU7bKPZDYQ880exDJkDb20kRbfdMg4QIQgkY1CFLhMCGeO6LKqAH3mec8673e79&#10;+/fLskzT1FpT+fkbY4jcUgO8uL0cEVR64Ip+WypCAQDAVekE4Ba6oXa9XZHIK2UqO1u4TpnVL9Tb&#10;aCaqCjCodsGNxZBgocICpLlyb651BnBVMrQ8t1Z7Z4E8gWcMlBScoyMvJLPlXIfJOVdKaa0BEZGB&#10;87AI0OGA0HtE4cgiYcUPV6I3xedOU1Xoh8q0o4reDItoojUo+eoAvVIJQ6Vdn58X1aZHRME4ADh0&#10;jijLskiq05PjX/7jL14+fXb3YB89aceJi3luTA+I4HAZinuuzfULlzYmGArOLKRpWiGAlDIKw0aj&#10;MRgMFhrd1VV+Cxm9pFqEENWYVxyn344w8C0Y49ueb8OxrPe1XmyuB2Z4W0m6xYz/T32+DUtwW0W4&#10;vlPqv68/yDwAALErOnW+KZf1royfAWDufz7/ZTUAz/WOVonjG3q/rk/DmjXvkrpdp6rrvPSKj+vK&#10;X6itzkqDdep5nZJGvDKBvoVMvzblOmaun2Y3n0Jr/MCNa/T23XTjxJdQhTWXhLeMZ73H+ocVMK4/&#10;36bB9UHeWGatWXoLSFcxvNIf4vqs18x0iVXFqous+mWx1ku0rP7y+n5YtrCEMxFxLomgrildFit1&#10;jkREYK1HZNbodrsJ6NNUj8dDznkYxq/fHE3SmXNOKbmsWO9rvpqLGdBNscG+zXMbOt0Gf1YzuaJl&#10;YLsFoQ5zIXL1GoGWdkm3SppgFZ0YAFyL/YHX/oN1dreykoL5XfnHmF62WNAbhlHZ0eBc4YSejJC6&#10;2UEWlJkuyedREHHkRZGxQHDFANCY3NmSwJE1xCwCSMnZXCbOrSfO51algYoacUMJOZ1N7VyyjEop&#10;jsJpp50h7513DJELwYAYOI6Mg5NCSMlCJaXi4j/86MeO/B8++/zJF0/OT05VFHS7G1LydJoFkRJC&#10;Pnv2Ik3zPE+1NUqJra0t4ywh5GXxyae/RM6Fktu93Xar++TJ01evjja3doUQd+/d40x+/dWz7/3g&#10;+7/65W+11u12+9e//c39+/f/+q//+pNf/jJN09KW77xzL2xG01l2enbGGPveD37w2WefEVEUB8CR&#10;GF4OL4IodGQ7zZb3HtAbY8qyBMYajUaWZeRxd3d3eHmJzEkZTCazyWTS7jS0zgABUQg2X2Can1au&#10;0noFQbC0QvTCEjnv0VV0p2fOOY6iEo8KISaTiXPu8PAwCIL33nvvy6+/ihvJvYcPRKDOLweFLt/Z&#10;vP+3f/ffLy8vs6ywZINATtNpWZZhEqKzb968GY/HxhiBTAjFUWxstLutrpR8a7NHRLPZbDC4mKXT&#10;fn+z220LyUxZuViDczTPXV3RajftMUSUUlby/np+VKwi4gJc1xuvSna9ByGQMVYUhRT87OwsDOIf&#10;//jHWttvvvnm6Oio1+u9fPlyOp222+2Dg4N2ux1F0fn5OQBYa8uyNMa0Wq3Xr18yxso8d84JIbIs&#10;y7JsMpns7dk4joMgmE6nzaTlnEEkFXDndFHOuIIgFB9/9/10lvd6vaOj4y8//YP3EARRu91uxFFe&#10;pJzJZjMqs/zk5LDZbPZ6LQJz5+697338oVLq7OT0xYsXKhCDweD09JQxMZtlz56+ADL9zZ5zFEVR&#10;OcugZs6EUgSBstZWgsWaE53lvHI4Ie89c56AbGlZyCvPWJinqvOMEy1yshERQ4yiQMm42+0i50KI&#10;SgG+sdEty/zs7KTVbjYarfF4whjcvXsQBeGbN8cqgPF4TACO/OVg4Bx12hs7/d0oShh5dL7T6XJk&#10;Sdz84rM/tFudQpvd3d133313NBoNRkNPMJ6MyrLMslmaph9//LGU/Pz0lDFstZpE7t33Hv7mN79R&#10;Slhrozi4HFhESpKk0pEaU2qtHblOpzMej7WzxruyLK21zU672W4J5FzxAnAymZydnTjjGVMShJCB&#10;zY2UgjyWnoQMinLmIH/x/PDjH3yw2eu/fPUCEXd395MkKct8q7f9+L33EJjRdmdnJ8/zIAi2t7fz&#10;vNBOV0kNnHYIiCiqo944h5Xy0KL3uo7kxnrnwXMEAPTkjHXOTXCGiABJhfYLC2FvzDzqNeccuUTE&#10;al28AymlDILKhp8RoRBKyKIowjjU2jFmH7/3nb/+T/9FAnv56vlsa6fXaJ0endjCvv/wfadNMc26&#10;rfbj995XQZwV/vx8jERWl+CdkoE21nuqkrEFQaC1doy1Wq0PP/zw+fPnb94caa2llN57791STVEn&#10;rZaX/fJ+ooUp7OLiWSVDVyhynPOxFdLe0Fr9w1qtGzRLf/Tv4ka9ktB57xD5XDznvTGlzvM8z43V&#10;la4SABir2nfeM0eGDHN2bqgphKjC2hPNxXzL8TjvvPfGWSJC8N57QsYYU6GK49hXiaYYcpjHxvRA&#10;3nuO10ANNUpr+ePyb/1V3b6mukum0/FvP/3Vk6++aDcb4LwxhhNFUjogA8Z7TwQMwFVEzFzZRd47&#10;QrB+nvWXjOWc53kehmFRFADQ6XSq8PjOOX8tWvUaeXFdoqG1BoBqspX5/dIXrl5rcdBdU7utrDV8&#10;iwdvMsm+8bmN8Xh7R/W1gNpN923G9i3HU7sf/61N3fbMdYmwuj2hboS55oG/Dpw/OvH1XQzXgVZh&#10;UcXQrgy7/nVlO9TbWX9W1mh5k1bsUJ2JWhEcrHRdn92tY1vjG+tAWxnS8nPdAmKlcH1s68OoA7Mu&#10;SHrLQtw48ttAtwLzt7dZh/PbN90SJnUcWMGN2+rCW3fZ4kesvqy/v2EuVzzwzROsY8gK8BcPX4p6&#10;l7RW7S1JGYzGg2acaF04673zguF77z06OGgPR7m1djabPH/+/Ne//nVl6VXlQ1koy/+4tnwFb1cm&#10;Qms4CWu4TdcFJSst1BNGLX0asCYSWkKm+ltlPXjL+bA6/hvhfmtFTh5hTSUO1zFw5bk6vtaBg1id&#10;CRWrZbxpN8TOXru3qQpdOENxrJDEVGeWLCFZMADGUqmLHMkrxckb5yzjnDw65xgTiKS1ngwnmx2v&#10;WAAAIABJREFUhNOy1Gmaew9K8WYYF2nhnWccPAAwYgKJGJAH5qvsvIpxxbkKRBSoJA6VUvzf/+hB&#10;FEdKiGarWeTZZDIGT+1uGxGkEEkj4VwA4uVwIKUKgqhKSmGtcwDHJ6dcyt3dPRWFUZwUWr8+POJS&#10;MmTf//4PgjDyHl49f51nWVnkyMBpfXF5/r3vf7/f7x8eHf7DJ/8ow+DO3YMgDLkSQRhsbGwcHh4+&#10;f3kWhOyDjz4AxJcvX2pbAlIUhQSec7axsWGtttaWpiy0DmS4tdkn7/N8ZnQuJEviIIpDmOdMQ8Zx&#10;rjCq9BVAWKVGBGKMEXk3zy4N3i+SUxIiohRSBUFZ6slsenJ83O9v7+7uhWFYlHo6nTabzXanAwD/&#10;8tm/XAwu7rzzzvHpcV5oAsZQhEEURbEQzHpblHlWZLN0JqRoNFrddi9UcbvVbcTNsigvLk6jKEga&#10;8XQ2EUIcHOyHocQqn9hcVlylHPRVEqOVTbs8DlQglJLeea310j8QEavkfottXEdrJCLnPCJ6D1JK&#10;zsVgMFYyGo+meV4qFaRpPplMAxkgMO9oMp4UeTkcDIWUcRxFUZQkjYrP11rHcfz8+QvOhTa6KEvO&#10;uBCiLLVzLgiCfn+71Wp775wz/f5mFEdaF9oWRK7QGYCbzMatdtLf3vLkLgcX2zv9Rw8fdrvtTq/N&#10;BW81m81mw3rLBNvb3Tm4s7+z3U/TWZFnUoo8z84vzqr5thptJSVjOB4N03TW67alEFZrpw0DION0&#10;XjhtAiECpax1QRAKpcJQcc4IUArBGT8+PvGOCIhx4cELJZlgjPO4GRagtddEHhnBQqCJiFzIKIqA&#10;8cvB5fyYqLz9iKw1cRwxxibTsRCCc8Y5ApCxZjQe5kX58NEDBz7P0jhp9Db602k6Gc9MqU+PT5SQ&#10;Z6dnRGS145wZaw8PD8MoUEo6Z4UQO7t7aZoOR8PpdPIXf/Gj999/zzjb7fWyNB2NhmEYpGnabre2&#10;tjaKsiTvDw72H95/2Gw1J5NJVmSe5oEWPc7D7RS6dN71t/u9jZ5zfngx4IwrFTjnX718NZnMJJfe&#10;EUdJBHlWWOeDMJ5Ox3npS51v9nu7e/vpNN3c6CdJ4qzf6G3c2b8bBOHlxeVvfv3rTrv9gz/7ASJq&#10;UzYbzc8/+5xx4ck76wARGQLR1bVTJbSh+bXgCZAx512VItB778kjQyG4884567ynKswfZ1xwIasc&#10;93PbWe88ePBzP0kPAPOoaMDJAxISolJBqUvJhLWOPO3u7j689/Ds+OzszclGtze+HOZp+oPvfbfM&#10;c+9cHDVG45FQyhM6T0EQf/zdP9vY6BOg98QYd94vA/ka44ggCoMkSThnk8mkLMsoiqQUeZ5Xdr8r&#10;NwvAW5iE6i2rX2BQu7DrN9biTr21neUXRLi6jnH+d/kBqsVY8rnXQt3QYkhXomAiAvIMEZG8d6Yo&#10;8iwrstxa7awjX0UuwCovnydrrLbOOueccURUasM4j6MoyzJ/FV4aiSEBOOe01llWcMY558YYZKzR&#10;aCWNVpI0GBNCyAXVzwDnQQQXHr9XcMPFJb2kqgCuaCyBfJ4eEecZ56zWxhiBOBmN/v7/+tuj16+3&#10;uhuCM7B2ntoLCYGss0SewDtPtgrOjOg9GWcZ51wwZ32udaG1EJKIlFJE5JyLkwYiVnHXfS375Vs4&#10;xjlttIgCXYn5lrXq6LH8vM6ErNC+K3i13vX89z+Rgayibb/FDBgAqnyR1V+6/qr6CLfwabDUeCxG&#10;eH0XYL3Hxdc/jaNeaeTblK/GstTqLAjZVf5nZWzV/1VdWGRYXVZaojBeN9F/y9jmW2FpHHGVvXOV&#10;VV4+dc58ne+qQ3WJbwtT1RtGtbJkAPPlxWXu0EWnNzNpdBuUqs/shhq3K41XWsDaszJsqCHSyqs/&#10;Kv5Yh9gfrbKyAev83tsrLuuvN3WbBGoB09X1rS8ZrOLVEjPx+uavSvKqOMByTeuGu4iL6wSB107Z&#10;axmka/OteqlOM1Yf26IAVQZcQRAIwaUQzuqd7a3/+B//8uBgsyyttSYMg08//dXPf/4P08msuvTr&#10;xIVfaJeqxj3UIXD1Ea4j23UYXofwLefqyqLUZj4P7YnLq2nRb63wUnN+dVytjOc2hERgCCtJttfz&#10;HlXgrb6z2ldW26Q37xSi5aKzujG5r17wueeRlBI4sz69/6j94P2tpCU95Y5KhkAOCFAJlcQhgLMm&#10;905rnXtrAX0YCgCPRM47IJYkjUazybmw1gNis9nsdLrNpGmtbcbJdDrT2gkuPZH3JIREIAAUgnMG&#10;Soo4UlEs41iEkZAKhUJ+5yAsSi2V3OhtAqIlRwi7+7vGOq5k0kiscx5JBUHciMo839zc7HTalrwK&#10;AwLKddloNc8vLsaTSavdydJ0NJokcfLo4aNsVrTbnd/+6p9Hw7HgkiHnnM+ms+fPX/zlX/7PvY2N&#10;n/3sZ2WRx42GJ9vutjrdFpc8y7Oz8zdCsvfee6R1eXj06vLysijy0WAspVJCNZvNsiyrCOmcM2et&#10;VKLVShij4eByZ2fr/sN3sDL0vqLkeJXyqsIfxlh1/QghGWPaWOc8EDrnvXU0JwhRSaHC4B/+6Z/K&#10;stzY2JBKkHfPnj17+uxpo5GESeKci5L45cuXZ2fnzVabMcEYD6MG59I6h0KqIGw2287TdJplaZnn&#10;mjN55869fr+vZPjq1dEn//RPv//dv9y//04cR8bog/1dIVir2bTWMDaP5wxAAN6T9fMo0GwpBrsS&#10;iTGqQp6Sp7o/IcCc0a0zwAuJFBGR94SIzpGSgZTB5eVAiOD09Ozk5JQzNRpN0zRPokYUxtZaaywy&#10;fP36NQGEYdTpdMMwGAxHiHB5edloNI6Pj3u9HpEfDodhFCWNRpamjPEsS/f396WUh4dHjOHBnTtK&#10;SSa5kNJYXZY558w68/DhfWM1EIVRsH+wt7m1CcwXZQ7kk0YUxYF1utlK3nv86O69O1tbm1yyIFRp&#10;ll9eXkglLweX5H2WZ71uJwiVMWWz1ei026PRwGnHkTNiZF2Z5aYoA6XiIDTGiEBJKcMwZIwBkORS&#10;SXV2dm6Ng4oqBZSBZJwhgopD4lA648kDr5KxX51aUgXe+9FowlAIqcIwCYIoCIKLi8s4TqQMTk/O&#10;mRRKKKFUFETA8dXha2PpOx8+1tacX1ycnZ9fXk5+/n//4ve/++J3v/+DM3p/74Bz2W62AxV88cUX&#10;/e2dFy+eT2fTXq8XRVEYRsPR5PDwKIoiANBa7+7udjqdJImKPBOSNRoxkZ3NpoyjJ3/3zsHjx483&#10;N3tBGJ6fn3LBoyhCxMlkAghSyk6vyzkvy7LZbAZBMBqMirzgwIIgDMMonRU7W9t7u/ve+Ml4LIQE&#10;YMBYEITn5xeltoDU7bTuP7i/0dtw1nPOEagZNSbTSRzFURxPp9NupxtH0dnZuRCCMfHlF1+pQAEy&#10;a11lMEweiIgxwRi7ytdaZVGf47tnjBGANcZaJzgPwhAYWGON0UKIJImVqlyXC+ccQuU8j0SegMh5&#10;54kx9ATkfZXZHpBxZIjonROCe+fJU6hUlubbm5sfPH6MhOPxUDJ+sL/73rvvXZ5fOF/pqNlkllpD&#10;iII8e/DgUW9jkzPJmKoSGHrvK69VIrLWEvkqr12VfWo6nQJQq9VaVdZV8ZbQM77IQQ83qi5Xyb5r&#10;V+j1Z6VM/V5fKVZvYfUDANWScNSavYE9Y1TZHaP3zmmTZVmepcZoJG+NYQiiioiNOIeTcwgAND+d&#10;iqJExFAFk8nEuav4xhVPWkkxirKMkjhQkXFOCNVst+M4UUpxLiokAVgmnkTO+cIEepUBvg6BmpKh&#10;Mt6qFNTOOWucNt7oOAzGlxe/++1vJuMRON9KGhxQcOadAwCqjm6q1h2cd56IMXSerAfGuRBKO6uN&#10;0cbOTQuJiIgJLoWKoqhKZecXw7uNdl8Oc0VTQYv0SMvgPfNFukWR9favUKPdV6i6FQZ4veJqO7X/&#10;buxl5W89WOm8PMIqqXjt86074sZd8KcywH/qg0tyf8Wa/fowamOr7Than9cq0tYZnrq/Olynzutd&#10;1GVk6y7uyyp1jmiFKV3BvbXtcyXDrDe4An+gyseT6gzwOvdbYy1uwJZag6tvl2TSbROsD3htFVbL&#10;39TjzWXWH1pTwL691so41/t9iyxsnQFeORlWhoY3GDOvcjv1H6+zT7XzB6520wLn2aKLK9yuYWwd&#10;8lcMcJV3FxdkANH8+Cby60gFgEC+2WzkeQ5AgjNr9Xc//uA//OTfdbuRdTQcDqw1P//5P/zud79H&#10;4I1GQ2uzVP/CPDhuTfJSYy9XGNEVgN8mW8HrBdY3Tv1hjAFVUux6ZVpCcgkfgIUVCd4wmLc8+K2e&#10;K0EYzrnfazf7ba3BAt2qLQwLLh7AA3lkIEXIGAdgKBgXaGH8wx/f29lrMGEJjHfWWCu4are6URB2&#10;u23vTTabWaMJvPOevKvIAiljqSLGpApiZ+HicjgZT9OsCFTcajSzLDs9PtnY2mw1W9NpKpXwzhtr&#10;qsSDSF4GQikexTJpxY1WFCRKSAQBDj3/n3764eXwMi1zQji7PGeCNXvd/t6uAyicZUoSpzgKhAJj&#10;ixevnn3vux9Za2bpDBmiYFzy8WSUZimBazWbgVKz2Yw8JXEjm2R72/u//OTXeVZGYVTkRTNpe0ej&#10;wVRK+ZMf/6TKnbu3v4uMZMjTPLVg291mafJ2t7Wz21eKn56dlKWeTGezWXZw5263sxFGyZdffp0X&#10;mVSy0YizdFKUmXU6SYKd/a2dnS3rCut0q9V05KyzjDOlFCLzjhAQGANk3hMik0IBgTOenBdcSC4R&#10;0XsSgidxkuXpN998rYJgY6OTNKLpbOK9O784Pz5+0+l0AqXyomw2269eHY0nU8HldJoen5xbj8PR&#10;7Muvnjx78bosbRw346itZGS0T2dlUdg3b47PLwZffvHVv3z2h6Io3nvv0dbmpgpUlqVxFAvBgAiA&#10;yFGNuKDKlw4RiDwicM6QVTowxxCkEGEQAnly1lnrrCHvGSJWaETL1EcMkRFWSh9aqL6JMeGsQ2TD&#10;wSRUwenp2enx5eHr4/PTsS1RijiKGkQopfDeKyWFZHGc7OzsGGMn00kQhJPJdGNj8+ziDBnGSXJ+&#10;cVGUedJI0jS9HAwGw1G3tzGeTEujwyje2d1RYeCcOzk5vhxeMo6lKaUUe3v7MlRRHMeNKEqi4fjy&#10;m2dPsiL13nCBTIA2RafX6vTaTIC2WoWy0YzjOBhPxtqWHpw15Xg0yvJslk6SRtxsNJWQCDibTcmT&#10;RAYARZpZXQRKRmGIHAlACCYlD5TiCJxzKcT5yVme5YC8snyMopBxJIQ4jnmojHMomSVHjCzZQHLn&#10;rOAMEafT9HIw5CIKw4YzbDyanV+OnnzzrNPd3Nu7+/LVoQcMgjAvdRRFjVYzaSTGaE+ut7WRZzkR&#10;ch6cnl9OZw4JQiV3d+8kYYMh16WZzVIVytkstc40m807d+60ez0ELMuy1+u+//57jcoIOww77Xaz&#10;EYeB7Pc3yyI1pvz66z8IAe8/fndnp6+NjuPo9etXWZ4BQJ5n1przi4vT09MwjDc3NivlJ2N8NJyA&#10;A+9xPBxvbvYP9g8EE+DIW5vlmXMGOEMEIeQ0nZ1f5Hu7GxvtZiDEwe7uq2fPvTZPv/767Ozs6PB1&#10;ms42NjcO9g+Q4XAwRoAoiJGxFy9fa21nsww5k1I6Bx6QAKUKnXUV/6CdISJkzDlnnEbGrHPWGcYY&#10;AVlrrLNcck9kvXXklRRxHAvBvPfgiSGrHFqACAg5Q4bMGSM5F4xZ64BIBSqQEhEYQyLvrPXWeGsV&#10;4967KAzvv/MOOTucjO+8c+CBXh+93t7uCylHk0meFVq7weUIkO3vvbO9u48oCBgRm/vtAC6DMVbc&#10;sFKq2WxWdqplWVS57yplNSIAUhUO2jlTudjM89OCJ/AL0mHtopr7uPq62napJUZciPzx2k22+Fwn&#10;emhZlwHDuRR53mSlzgXyNFcdz9usaDJWeQ54T0QcCICCIHDOlVk2m83yLLW6dNaSM5whm0unKyQi&#10;AkCsRJcMiDhjggmYB82GSsdbGF1qbYxBZEJIxmUQRUmrRR64VK12OwxDITgwqHx6GWcVh80QKzRA&#10;5KsicGJAiMAYm9tHEyBWnxEIiDPmvTPGMESTFwzJ63J4cfnlZ5999cWXzBPz1Ou0ydnKXBI8kfPk&#10;CTwBkXUeANzcFAccAVFlzkDGuLwsGENA5pzjQmltpJRRI/GEWV4YY6ocv0RUuWzXCf06GbTkZPzi&#10;qYyo6wtdJ8Wuk2VLxCD0c2vdK+pmrXz9x29DiF3rHa8sBG4k45Y4WX1113ws/YK9gjniVUs7Zw4Z&#10;EbDqqoSbWbTrOi4Ot3O/N/AYxBY3soca8lci5ppvwlX5hQoF1+c6T+QFCy5/0RgC4RXJSTXJ19JS&#10;Y2GLgYwWDMmNYFyCvf5Z4HI7INRCrNUnvvyLc8Zj3vXCpPGKba4HlrveyCowWS0hymJ4bEk9LydV&#10;9Vzn2eo7lc0DBfMlYKuCADdMZAGHSo5EtdD0c/isLFnVx9JUldZc6OtYVEOkufqrNqR6NAdaqXsj&#10;uG4a9nIX+CssWXPfWH+o1l19GGvAnBdBhIW67oaD5VpHxGBlv1AdW+cHxpyNmo+FGIrqdMU5H0tQ&#10;BawRDBkslJNQKagQkTEOhFWuYxScVfcEkAe/OMGXVxsCAOPMOm+N5pyR9x7cj/7iz//8Rz+wxhtb&#10;np4cA+BgMPrVp7/xHp3z3hPngnPhPTlHqxmG5o3OWX0ArDZ7Hf7rrO81dF28Wj5LWC83y7VwjIxX&#10;9zteudiwulp1uWjV4DwtQY3Ls+Ut/9aL1bfPskxtkLxOPNS533X8AfSADtAhMETOgDFkCA6YJXKM&#10;c/Lcg3CONdqxcenGrvzg+30RltPJEBk466311S0/nU6dMWWhizwnIikCBG4dqSDyxJ3BonBR3EpT&#10;c3Y+zFMjZdhudrudXpEWz58916VptZu7u/sVohljEIALLjgTignJ4iQUoZBKhM1IxWpWZpkpZRII&#10;AnBA4/F0MB6FSXj3zoPuZld77xDCJHbkPJCIpM3LtEz7O1u5LjqdjoyC12+Odvb2hBJZkTlvObDS&#10;FGk+I/BlWb548aIVd9I0jcNoymYcRaQichCqqDDFp7/4dGer/6M//4vZbDIbTzZ2e3EcCcVKWzYa&#10;rUePHlROUN4aY3Sr1Wo2m1sbO2EYv3z5Sgg5HA6zLOt22w/uv5Mkifc2zWbWuXcf3fek3xy+2Nzq&#10;Wu9wHuAIF6kUkTFWJXdZ4mhlnl6pX6y1Wpu515nTeZFygd1OhzEoyrQo8jD0caKSRhxFgbWWM6nL&#10;UuuimTScc6EM+5vbDtnZ2UWa5mXpXhdvikK/c+cgaTZ2t/ePjg/LvDw7OdX6KRe4t73z8P6DOBRK&#10;hUeHx5705kavinG1ssEACNlcxMYYr+8uAFiEv/LeX1GfiFilPqK5NHa+35a1qrl75ys/2DBIqpA8&#10;QogoihqN1ssXL8JAkZdpWgoeSslV0JhOuXXGkyvLfFbJWrx3zsVxXPlnlmWZJEm32z07O7HWBlFY&#10;ebvlea6UClS4zOeUZdk0nYWhKkoD6BljRZHJMEgajcvhpXMz6zWXoCTLizTyQStubAUbvV6PmBtN&#10;B71Ox1m6vBwML0fTbCwC0VINU5g4CSeTSTHJiezl5cXO9lYziVqdDnfEAawxwAEF54pzKdAaJIdI&#10;3ltPjgM656y1UkoAEFjJ57j3IJlAQmesdAqJkfcOgCMgsipwgtZaycg5B8jTosxL//ybly9fvtzc&#10;3sxSM7ic2vvgib9+dTwcTHd3d7VxYRju7B3kpcmyTAgBHEQg0lnR29rstv3HH3zU7/UDrtqt9sX5&#10;aaPRfOedd7Iyq4JRDQYDFUTvPLg/vLwUQty9ezcMw6+/+HIymfR6vdPT08l46JxJs0mr1eACi3LW&#10;aCSdTltKkaazsiyMMXmeSym3traEEFs7219//fV0Og3DsN1uA4BSobU2lGFZ6KOj4/Pzy3//5z9u&#10;xMnx0YnTxpiSc+6c8R6CKO50OkkySMJod2enmTTKvHj34aPTs2MkkBz7m7vWuuffPEekdq/babe3&#10;d3eiKBoOh5zJ1MwKU0QYcS4cWe9ICGGcDkJlS1uUZZIk3rm0yBtR7KmKLm6FEKFUUkqGxDnXpVWB&#10;kDzw3lce+1EUVLagVUTcIAiqZfXee18GQUTelmVF5BHnHDwhIhOccy45B84ZY+RJ54UpsNlKvvOd&#10;D5NWExH+8MVnaTq11stACcaVkNYY74w3lgtsRHGhl8QyA2A0zwBUeWRw51xZeqVUv98XQhwdvR4M&#10;BhW9xXgVqd465xkjKSUhucpuGzyDq0QRS7LmbdqAOq1yXR1Up8zWfq+xSXCDdyIsMiGsk85ucfhw&#10;mJPOWZYZU+q80GXhjHbeVGQ7gl+4QWIV7Gc+EqpSvFGtO6hEBpxzTt45Z4xJ09QaXxodN5pBBDII&#10;AsbiOOacV/phWGgbVoBzIw16S5n5pEqjBeMCWVnkUnFO+PmXX/3ut78+evk6m0zA+e3+FnivBLeW&#10;HEGlKoYFJc0BLcDC2I4LgfPT2AARgfOwIH0qfjUt8lDHSZJMJpOiKKofq2ObMVbnB9cZ2nUeYIXw&#10;rbtE1upeedZw4EtMuM1a87a+3v7gTXrsGxvHNYX2svqiBc+YgKtYbjVT51tI+ds6estob5nCDemR&#10;6uNc6aLSaC2K3dbb1XjmsL3qbrHdvp3Op37Lr6MHrOLMqoZqhaaHWh5yuM5Uw9rRcb3xa2t949Iv&#10;p3bjiXQzqqCvwomtzOXtq7w+/ZUTYFnm7fiwfLterF73Njxfmea3fL7luv9/56Hr4aNuOyuqQPfs&#10;+lYlIgRWsfmIuOQdAYAhwiL1Vz1+gfe+IlmdM2VZNlvhzs6OEJhn+ZNv/hCFCgBevXolhEyS5mQ8&#10;ewt2XeHzzZO65k6yjoTVh4WrzjVKG65HV673dePX/1efb0kw/Gtbn8s3heCAWGqnJKowUEoUTnc3&#10;Ik/p2fkJOGg0Wo1GI8sKZ7wGV5TampEzxhkrGEJunXMV41MUxnso81IbLoTiMgykAIAoTKIwGQ7G&#10;xljrXTrLS6O3t/tViKLxYGi0RiLJeSCVEixUgZScwA9mk+Fk6L03zImL4SBN0yiK2t3W9t52d6OH&#10;AtM8i5JYBMLqAjQRsiCKOt3uzvbWLJtab7TWL14+a3XanU4rCCTnyDmfTCaTySRNUylibUzhzNHx&#10;m2a7dXExsNYKxrTWVSqU2Wz2i1/8YnN786MPPv7HX/2cuAPmuBLTYnJ8PA2TsBd0CXyeZdPplDNF&#10;RGEYBkIOh8NWq7Xd33nyzdd5mj17+uLe3btlmUslJpPR6emZ89p6YEIVhZYSkbMq4ghHYIwReqCr&#10;HPFVCqLKP5uInDfWGiE4gC+K0piy2UwITFEa78BYyy1KyQQnZ0vnUVMxm42LMg/DAMkj+MnoggkV&#10;h2J/d6sKgOxdWWSTMBLGmiQOSInx8CwOxePHj7f7/SybjUYzhn46G29t9aTky4S9hO5KDoywsPpa&#10;oQPm76vt5r3387gyvhKOVgzwEu/nVynNPZ4REcFzxjgyzhh5QvDW2qIogiBQCqytsqeWRI4hWmtP&#10;z04Gg4sgCPqbW1EQNjvNy9GltVpKnudpFX2Uc35wcFAlOBFChGGohKxAzQWbTsdZNmu3m41GbEzZ&#10;ajWAZdNpHifhq9cvHNG9ew9m6QQA2u32gwf3tdbT6dR6KwPZCBrW21IXQRBM0ul0NHlzeMSYEAGr&#10;pi8CIbmYZjMZyE6vPR6PXx69lAz7Gxv9Tg8YAiMuGZOMOIBE6YVF4hwBPJEjLo0tyQGTooKwc04S&#10;OGMZIDmfZUWzFXJA44khkEcmKmUJ44xr46zx7XY7K7x3qHXx4sWs09votDfKwhrto6B5dvLNk/Hz&#10;453zd99/9J3vfMcYd3f/Lucoudjd3nr18k2SxK1WBwxKJVQgpsPx6PLi8PXrRhgEgeACgZjRrizM&#10;0yfP+v0dBjydTKej8Wl2/Mknn0op9/b2gkC22g1H3jtsNjtbW9uddi8MpNU2z4s8L9I0K4oyVGES&#10;JbPZzFoLnH3ve9+bZeloNKr8/LMyOzk7Pdjen0wmo9GoLM39g9OH9x8wxiZpuvQlAyBjTJIkUvLJ&#10;dKSU2ulvZ3nKEN+8eZMkSavV9N53e92LweVsNjHeFUXWaDScc2dnZxu9TqlzUwJjoBQXIirzgiFt&#10;b2+1m83Li+Hzp8+Au0CGyDHXOa9cggQHhqU1Dkgw4OTBe8ar+MNUgPcAVVKuMAw554xx70FrC4ub&#10;iXOJiIIJRLRap84556MostpWAXjrgak459PpNIqC3f62NqXRbjAYvXz5eqvfT5KEcRknXqi41Jhl&#10;WVEUxkEQBkgVM+fqeSCkEABgjLE2l1K0Wi3G3ul0esfHR977Ku83QIXPgEgEBJ7c3JCMIc7twBGr&#10;+JEEWAvMOZdg32r2trj5rhHBizdLXvpK0u+BEGAZ7Xl+hiwtM/EqG7ngSOTREwIwZAzBe3LW5rOp&#10;89aUWuuCXBWXoUruU7ErFbl/zUSwfrQtf59maXWYcM6NdkVRGJtba7XWlcSqSi7lvQdAxlAIhoiE&#10;S7H6DXzv1cyv24LCXA2KsMi3AQBzLb01X3zx5c9+9rNXz546Y0MhGOdxHJuy9NaaskRcHCbk4Lrz&#10;VcWbMWTeg3O2in3tva+E/N5767QQIk3TZrPZ7W6EYZim6XwdgIiuEkt8C95mlYFZznGh17rB9LFa&#10;iyVYVvicesvrHMWNA1ip+y0JrxWOt0Z6XrW/yI/NieapndnSRnhJZULNtO96oK+qjTUy+AY/0tro&#10;31b+BpIafS346pUG9VoE3VpOzgXTeMUArwx7FXroryUZvs6hrUs6bmTb3s4A1znMZUzyGwnoNSSk&#10;erEV4CxYneWrlbpXLMFyva7WjmjtkLhSON+wCMhqc3G1YjWh23Vh4gpYqMbe1ye+wFLjLDKSAAAg&#10;AElEQVRfa/MaDGujmKtY38L81kG9BMLyHF62U5UFgD+Cq9effzXD8z+KWVoiZ32a68+yx+qZrzRV&#10;6eIqnKkfSoiI1RUgQlVRgLu7u9vb2+fnl8PL0yzLkjgkoqOjoyoOJeMwd0xZHCywhpwA8zRIi46u&#10;QLGU16zXottRcDm1+vasQ3Xl7QrI/4fAfwW71pd1ZQw3PmsXAVZJFqqVAoDKYGpZinMuJQ9CKRRZ&#10;l6nQ3b23xcQsnw28Z7OLSbe5EQRxoBIOIklaoYoYoM6LyXg4HY2NMULy0WRaFpoxkU4zwGBrsymB&#10;gUfvPXCRlcXpxXleFh5pPJ1Ew8FWbyNuxMhRSlFkmdUGCTgSY9yRt6UxpsyyzDviXDhH/C9+/Gg8&#10;GQsl7z28/879d4I48uCRsyAOy7JgXCCH6WQ8nY69s0EUOGeHl5cvDw/Pzs6I/P7+PkNMs1QIWRZl&#10;HCVCBlKGzWa7LG1R6MHZ4OLkgiEXjDMSjEAwHkfJeDz26L/7vY/DOPzkV7/03qFA9//Q9l5Ncl1X&#10;uuBa2x2XPsujUAAIkAQpSpRpqTVtQj0zTzd67ktH/4KZ3zcxM5p+1I0bMbcVEtVqidIVLUgAhClf&#10;6Y/bbs3DzszKyiqApFp3oyJx8uQ525tlv2WtB8c4c9YRUa/TZYzVtXn6+OXbDx4452ez2f7+fl1V&#10;Z2fn5GkwuOAopJTbW5tCsEePHo3Gg36/zwVDoID+CUCMrZq74EpM84CZya21wetMySjY7BVFQURK&#10;yaqurLVC8IDu4MlPJpMkTfMiB6Bbu3uT6RgBpBKAcHx0WFXFrd3tXqe9sdmLYyUYcgY7O1t1XRy+&#10;eOG8vnvvzsN33kqzRNeV1npna6vb7WRZuru708hSZB4JiBwuuAsiRwDIaPF1XeqJC3DjYPfmvV9o&#10;PtB7Tyt+Dmube8ApFYJzLgHQGD2d5lWlv/rqma5tmjbzolBSxXEynU42NnqdTiuKhFJSa91qtXq9&#10;XpIm0/HYWBNFkTEGEII6vdvtcs5msxkiKqUCGRhFEWe8021vbW1HUQxAH338cRwnyLCutZTSWguI&#10;SkVVXSdx1u32OOdZlhVFMZ1Ob9++3Wg0jDFpkjjn8jw/Oj46PHzZbDQ8eWNNmDxFMUuzhBDa3dbG&#10;1oZUoshnLw9ftNpNqTg55701upaCpUnEhUDyXHKOXAguhKgqbY2rKz0ZTRjj1nspJSFGSezJW28b&#10;3aZBZ8FZsMCA8XkoJAROhBeDEaDwhEJFjPE//fErqRxDKbh6440HUsSffPzZZFI1ska3t1lX+u6d&#10;u59++gkAtlpN52yWNmeTmakNZ/yTjz4mR5Ph6LNPP1OcvfngvjFWCFEW+X//4x+n09lsOlVC3n/j&#10;HgEkcXxw+/at/dvvvvvu3t6elKosytPT08HFcDqdbmxuaG02+v0sa5L32piqqmezqda61+uVVTUa&#10;jfKy+OSTT5DhwcFBWZQAkDaysihbjdbR4cloPNna3PIEvXanKquP/vSnRqPhvedCITJdGynkYDAY&#10;j2d3Dm4lcVRW5Wg0+OLLL7rdTpLGAFDrmjxxwU2tP/74T8+ePy/y3HlHzhfFzOga0Cdp0mxmwMha&#10;XeliY2tzZ3cLgKqq0raOoohzVmvDGWMciYi8JyLBGeccAclTAE8K54t3rq7r+V5PENCtQ6xUWGg/&#10;uJBCCAgwWYHXFXwZHyisEU8eAKIoRoZSyjRNu72e1sY7imMVRxEyLoTstvtZsxPH6c7OrSjJAAUB&#10;eE/e+4UZJyGi1ppzHuxarTUh+E2apgGTvCwqaw1jLCir61ozPldwISJb+ALh3K5psQlcOS+vM3s3&#10;nL6rp/LK9Q1nHq5o1dY/caWAhVo4fHpvjbGmKvNiZkxtjXHeAJAIZs9r6DsLmT8t5HUUbEohGMUx&#10;BxTgnQKV4x0xwYMTAXLRaDSiKAoqYiLiQkgp5zW/Aq8y78W1BrJ5FPRglEpEFNATQ1lB0KPruq7L&#10;Rpy+ePH85//X//nh739v6qrdyGIhGVIspRI8mBYgY0TkyfsA38YACAkBkDnyBMwDGeussw6AcV5V&#10;NXIGgUxHlFJqYxuNRrPZ0lrXdR1gIFYIlxs0YNevl61emnGuUWyMXR/9eZetzKvX0UNzAvEV96/P&#10;ohvJvq9PVx670sZwji3nzLxdK2URrE/a6xdXa/v1VVqjG7/u6TnLtspS0pWwqKs5XF3Gl3dXPR0u&#10;Bwvmo3W5FdzYyavo5YwxtvLgjfbrqxQC0Zx2ClvWmsHzWsde78nXDDfiqvXs5fzEBWOzOi3hyqi9&#10;DuzqerpplIOA4Aa/XHwFsPnqk2vs8evT4rEb2MjXzP+1Jr/i4ZtfXxVgrVTgVcUtje9fuTZXrl9R&#10;4ZW4XmuzFGButQ6rKPpsNfElYh8tXXznwoK5F/Bc7ALzlT7fxBkTQnKOSilAH0nFOQNwP/7xj37y&#10;kx9WVX58/Fzrent7CwCOj08+/viTqpqHXbjslsUcWx/NV+w5sGLXsDJdr6zuFUyYdSYfVkb2+nxe&#10;vXPTY4sZ+M2Y1dekay6+V4/1VwhWbto/WZDCI7Kr4GeACM47IWTQf3HpjZ1s7sbvfndXpZModY1G&#10;gzGmq7oqNZI0xnNUxrgoSu7du/+Tn/z1w3fflTIajEbNVts5NNqMRhPG+PbObrPRlkqpSCVpWlbF&#10;i5cvnLfBgU4IEby1uBRSCCklY+S9IwBnrda6rEurLSLLskaj0VQq5llHJ0l85+6dB28+aDQbXLI4&#10;iVvt9mA0PB+ce/JCMCmFjEQURdZY753zdjKZ1HVVV/X29nYURePR2BpnrU3TTKn49OQ0z0tkrL+x&#10;Xc/qs5OzSEXkvbekpAwRywEoyzKlVJalm5ubs3I2GY8Yw7IuGMM4VnVdOesQMU2yLE1v79/+9NNP&#10;rXZZ2mg1Wnk+UypKkmQ6nvZ7fcZRCH54eGis7vf7yIBzLhRnnBEQMEC+cPCCIFKCgP/MGAYmOSjc&#10;0yyVShRFboxlDLXWKDxBQLsB5wxD9N6lSXp2ejKbToDg7OzEO9vutLe3Nx/cvxdJGSs5ngy2Nnrd&#10;dqvX63inkzTy3krBt7b6Bwf7e7s7WZb2Nzp37x7cvrXfaKZxrOJEGV2rSAaXM0QEBkFXS0QLIcsV&#10;+Rk5550L24GUkoi8M+FdXBBwgQoIVv041yUDAgRXR/IkuRBcKqHqqh4PJ4B8NBrr2maNRl1rRLy1&#10;d4sLVEqoiAsh0jT13m1vb29sbBqryzIHRpyzyWScpEkUqdPTsziOm83WaDQmgjhOBsNRVdeNrJFl&#10;aRwlzVar1e4cHR8dHR3HcVKWla6NRzTWRVGsVEyEZVkRURTFURR5ss1Wo9Ntz2ZT562KVF7MirIo&#10;i+J8cM6QnZ6dcsERoazKs8F5s9lw3u/u7RCSc4YLYY2WgrWambeWvLW6Qs6UkpIz8o4LFpxSuFBa&#10;a2ecs348HAsuHZGKIiJKkhiQ1U43ek3iYJAcekIQggUnTyWjKGk8f3FY1y5rNLmQzUbz2fPP4qjR&#10;6fQ4l4xxzuT52UWkYmvdyfHpyclJI2v2uh0pxMXFWbOROef2dm9VtR4NR0++eLq3s9fvdp89efL8&#10;2ct2q/E//fVP9/f3rHH5bCa5SONsf/9Wt9PZ2ugjUVkWRDQcDetaf/XiuVBCSMUZd97dPbjHkMVR&#10;rKQSUkwnUwB2cXFRVXW/31NRNJ1Op/ms1WoZa4uiyLJ0a3trOpu2ms1Ypi+evzg6zPd2+0pGiisp&#10;1OeffZ4kCecciTlPRJRm6Xgyy/Py3t29osidc+fnZ7Wub9/el0paa8eTsdaac0yzrNPuZknmnJlM&#10;JmU+rXVprfHkhMAki4RAbSrrdKfb6vd7aTMTUuRlXpRFret2swUIgahHBC445zIAQQdHWU/O2cCK&#10;cCGVs0ZrXevaeS+4CIb6YQ0F2GhEFEIionW+rmvn5yy0EGJuG+IBgBjnzlsisNa2W20lBDBWFqVS&#10;AgGrSgPwrNHKktbWzq1IxeTRA3gI/K9bC2C4PDidmyP3RlGcJHGSJEBYlbXRljEegPcYMsF5UGji&#10;JR1LiBCCzCJc/sENBxvMj7abjuRVDdGS014/7XARw3dBny6ymhN2jADD2Q8eyDutdV1VRVEWuTW1&#10;9xa8R0AxdzwMgMyAuBCXz/04+ZIkD430AQ2fB5YPA0ahMdZYi4hKKalUFCdxnHIphZSASICCS844&#10;0SVY0hVYyzVCnLEAf7aAJ54/xRZSEO+80dpbE0XRZDT+1S9/+dsPPqjyIlGq3WgwAgbAGZNCWGMQ&#10;CRkPLmQeCIDmUSuQeQIPRMAc+VobbQzN7eE9MkaA3vsgYXGeAsC+9/OYf6tbOqOV4abgYu6XF0B+&#10;fp8uHwhfw0/hM+jyGCBDWnpih/iPgRmZT40F5bn2twCVoBUC+mv+FnNt7p2Or8j5hhfnJ9c8rs7y&#10;/AKigDsexo1d9YVdzO3Lom/EJb6W5szATT+tPgNLD/zLuzdpvENpl+Q1XsoylmszBIm+9tJqPSl8&#10;wArxirgEw2GwoNgXHbvat+HmclldevOHBc1wTQ++OsoEC9n6gnt5PUu23oAbn7m8eZUBXnkAlizZ&#10;9RwuZ07Y+hisTNdX/F39aeHJ6RGDGOjKlF5xGJ4Tisv8V39auVit4Zpz+OUoLNtO4FbmJNDylasV&#10;vix3XmdY+RXXRurK32J/CHKXxV4xp/2ArhwWCDDvn1czwCt3vp4BXn1yMcOvMXgL66q1PGnuqhec&#10;fsPpcqm8mb+7yJkFiAfGwHtyDhGt01WV//jHP3r48C0EZ12dpglD+OUvf/mLX/yXi/NBkmRaa2AU&#10;4rTDchdazJBwOCDC9fN0sYTXLdjxml30MqzR9aN2pU9e1T/sajfeMBx/cQZ4LbdX7UhXn2eXuGWI&#10;EJBgA0xp+LbQCjEupOLIjcfp/Tc3NrYYqlGjxdM07fc3rKVa+yRuJGmz1eq2m51Wq0seLwbD4Wgk&#10;hdrdu8VQxnHabLXbnX631293etZYY9zO7l4cRydnJxeDAUNEzpI04YI5T7XWtdbOOUtWW6OtIXLa&#10;ak+eIWeMC6Y4l+Swroz46U/+emOr3+m2ZKLKurDeeSBdlYyxW3u3CdxsNnK21qbiQJ7cVr/X7Xaz&#10;rG2M8Q6cpaSRHOzfubi4cM5r45TihGCczZoNAN9qtaw2Dk0kY2etAS2ZRC4AcTQYjscTmcjvfue7&#10;03J6PjDeQxqlAATAhFDe+yiKY5X2uhtRFPf7m+RAyihJssHFqN1uG2O3trYA8OjoZH9/p9vtF+Uo&#10;iiIp0ZEPhAGRR4ee+6U5XLBqC6IgYwxnInCPVaWt1caQ1poLJqXI81wx4Zy3riJCIMGF6HbbVaXH&#10;41GWNYpyIhhyLvLpKFHyvffe++mP/+r09PTp06e9zf5slidZUhR3VCyttaUuF0ZolshlWbbR63z1&#10;5JkxhnNsNBMGFCcCkc2hbi6t3S69gpcrioicc0FHEY6oVcDPuapk7iIFq/cBIGQYXrHWci6jKJpM&#10;plVVMeaVUj7hURRvbm5++ukXvd7FW289KIo8mnHOsdbVxcVFmqa93oYHl2WZmZqnT5+en5/v3trr&#10;9/vT6fT4+Pidd97pdrvj8dh7n+e51rrX6cZxHEXMWahr/cGvf1uWZbvVq2ubJA1t7dnZgLFR3qua&#10;7U5RVMPB9Nb+bquVvfHGG5zzi4uLsiy994PBeZIkSZK1u52daidJEu1sq9UkIg++1WrVRiPH3Vt7&#10;L54/Q8GjWBqni7pAwT16YsAijgDa1oIhzWNueA8OwCNnxDyXgnMOwPgcPRic8TxSznhTW+IIRMCA&#10;iDwhekLg5FmR68Fg4pB1N7edcxzZX//1Xxe5OT8fWusYil5vw3s2Gk28981mczSc/bf/9q9/+7c/&#10;bbayyXh2dnY2HIzv3XvQ63QVqulwcvji2dHzF1mWTQbjP374BynYz/7u7x+++eD+3TtKqfF4PMln&#10;o7MzlcQI8G8ffNDqdFSc1FqPRoM8l9ZayTgifvLJJ++9+50szsCBdrYoiiiO81nZbrerSltvGGOT&#10;yWR3d9dbc3h4WNd1r9czxkzHk07Wv7V3++Wz0xfPDw/270wmk7sHd+/fv18URRzHVaVNZWSccIQ0&#10;jgSDLEnzPC/L8vj4qL/Zu3fvnrb106dP6rp2ztUahsNhq912ziVpJKUcTsecY6uRoUBEMnoWJXHa&#10;VESSR3AxPRMoDt7Y6210nzz5ajbJPSckEEIIxr331toKgBsGScKRGGOMkAF6T9Z6AMMBnZ8rXY0x&#10;k8mEc66UiqKEiILBv/fAOQ/ElJ5pY0wcx977JJlHfWOMWWcweHBy1Npub+8mjebh4YvRaBhFEVka&#10;F2PEpNViHEFrzeYs6/rxo5QyxlhrV9QIiIjW2ixrpmkjSBbyPA+qzmW8X1yYNS51d686olYXO14z&#10;5fpWia6a/9EK6BFRINSQEYTwbEEu4YzWVR2SMTUu9i7GAAGQAS38hK9XfslFBOpyDqbFuQfyQZy3&#10;jLPCGSE4QiXVcj9f5hm8vuEmgmOtr1Z+upQthg01QFFrbbTWWRLHKvrl7/7rr3/9awBQksdKWmsl&#10;guQoOTN17YwGhkyIBX2Gi7YAY4HShaXIgIi8cwQghHDWLGsSJkZVVcGAP6iywza+oKRuRmN+lUpq&#10;acL9CrXVdX3Rn0lX/Y9Or2/pWuvmk+Hq1P22xb2exHxVNV65MFcsn1+V8/XX19bd19YKVibGldU0&#10;3zpCPLCbjZOvqzeXXxeL64pB8uur8WcT6Mv9aq1ur+pY/MY4CKtphau/ovRe3Yiul7V6/89oIBGt&#10;Lq/XT+nVdl154FvO5NelmyCg/4OJbvIBhpVpGbp7bTdGxGDbstzlVv5jABAsa5b2QUFq7L2PJAcQ&#10;iOScazabG/2uM7X3No7jNE0GF2cvXx69eH4Yx3GeT+M4td5cr/CyDteb469stutLeG0TXj0rV+/c&#10;1EW4dr3Wb3/28vmLp9fX5HKsFgBnAAhEjAnBVaIiT9brIm3zbicpqwmHqRCisoa3043uxu5mI006&#10;1uB0VL44P67yijEWdA6co+C8KIq6rm2tAYAxAYy3m52tza1GuzUYnJ+cnVmyWRqjQBVJ46yva1qQ&#10;DYyBqbU1FRLwYG6AKFAwYLayk9FkNpvx//3/+N+6vS4XrK5LT642xpObTCdSqaosT46Pmo3G9uam&#10;krIoZkVeRDKqK1PntWCCAde1SaK41WrFUSy5iOK40Wy32q2tre1Wtzu6GIKhoxfH1lgplGDCWc+A&#10;RZECJCa4ECKKoyxNDu4cjKYjAI8ChBSMIIniuq6fP39+fHjKmMjSpnfw8vkhAms2W48ePRJCjsfj&#10;re2dk7OT4Wh0+85tIYUj12y3nHfa1FLygAg6V9MzQMYIARA9kAdaIKxyGSlA0EZro62znohxxjjz&#10;4JfhVxBRMM6RRyqejqdPHj9+88GDRpoWVUmeOGMPHjx4+PbbUaTOLs4OD1/WpqqrGhkYo2f5xHtX&#10;FkVV17PZpKpKzlmj0TBaj4Zjb40xdRyJJI0AyJGz3uCl3JEAgnQKiTwDZCGs04JAZByE5Iyjc9bb&#10;wAP7BQvsFhLT8IlEhCHWtfcMEQgYY5wJKaPJaDIaTjwhEva6/Xaz1e/1T4+Pz05ON/rdVqeZZSnn&#10;jAvOOdvY2EiSdDQednut2tSfffrZdDolICHEdDqbzWYbm5tplhmtnXOj0ej8/FxFKopjKdPNzW3O&#10;xKeffq61bTbaw+H49PRcyCiOU86i6aSw1m9ubL98eXR0eLi9vdnrd0tdCyl7G/1K12fnF0Eh7sgz&#10;xpI0bbaaUsmyrhkiZ3xvb+/BgweNRuPp0yeMsUjKZ1891aa+tbtH3gF5co7IEXklBGeALIw1cMYD&#10;uq13fnQxRuAIyLnynoLGuLZ13ExYzC05C86BF1KCA8Z4rLLROB+OpyenF0KqXq8HRAcHBx988G9G&#10;62aatZqNdrNzcnQyHk1MbUxtmo3GdDKeTae39vacNVVZHh2fIIggqb+1t1+XdZ2X733nvXfefvvi&#10;/Hw8HGxvbmRZ0ut1heDG6G6n89XTx8bo3kbv888/n8wmSikueavZsM4WRa6EajQaxui93V3yFMdR&#10;XhaPHn0RxbG1JkkSIj/LZ4g4moyVUlkjmc2mDvzO3g6R/+BXv9nbvb3R3YiUGl4MjbaCsZ3tHamU&#10;qTXnPMQP8wRSSIZ4fHTx4MGduq6Gwwsi2tzaaDQaWSNFhNOzM+eNlHI0GjWbzSLPpVDkXV2XDClJ&#10;5N7etozELJ9EsUoaUafX3t7ZAgDnLJe80257csbY2WRqtGacSykJmLWeAAG8dc5aiwBSSSklMrDO&#10;aqORMS6kkCHSkjbWEs1jNjDOGePGGGMsEYWZLYVAQO+cd35JaDDGgACBIWNKKaOtkCKJkyROZ5Nx&#10;pbUxZK0XPMoarf1bB4wrBB5gWr0PYMAQdFe6NkDIkIfIcAEpynsSQgRkMiFks9lqNJpEkOczLhgi&#10;wyUw5hy7lhiGIFFzI6QlLbg0AV0eXTj/u1S+4aUWbs0t7WayDxaKl8An0lzBOEcTYEgY9ilrbaXL&#10;sqjLyujaWUPkOCCCRyDGgCOyuWOX5whsAdYb0CMBcR6dGZGAITLnnAdijJMnIVTQlXAhpIqjJI2T&#10;NIoiIaRQMli2B9RnJoUHQiZggXd72RVrsnnO5mZcDFnQQnMIcYkRkMg756x1RMQQv3j06F9+/vNn&#10;j59KxrwxAhl6kozFkVJSAjmGTArpwDlnnbPWWwpaXwIPZL233jtPjsg677wP8aiJwDg7V0Yhs9Zy&#10;IYkoSWJEMEbXdUULEF0I0XFfwdWvjhreyOdgQFinS73TyigvHl65/gZE2PUnXlWxP4+kuz4/VxmV&#10;ha4MVx9Y/kor14sbNwiJrpe59uRVchZvlBEse3utmUHduAzosAq4fXkRtC7hJ5i7A6wVvRiX8MeW&#10;dCef47QvY9Iv1OOLzyWTh3MkoWvNp7kqdo3hvFaBy7H4BkN5Mzux3qKrdm1rVVuOwnW285JTWumo&#10;V/Ew66UvdH2L4LJ0aXy7YDvXW3It55Wv65reBesW8A4WE+9Sf7v2+joTtfbrDS26QcV9Jbe1Vf86&#10;Huyy//FrCoVXGseuaYABrugYEdja0sCViOtLJ5fgioiIc40oBso8CCmCWpIt67A6HN5Zay2Qz2eT&#10;e3du//gnP0Rw4/GwKGdpmj5/8fz/+fnP86IM+NHW2dUjYK2L1lo9HxfvYeHGgIQrSnpauQ/hIObI&#10;FtrRm/+Wp/HSIomQLwcy7A5hhd+k3L/Zp+NbpcUmsby+tl/Nd/65rcS1Zy7P08VPHBEYu4wWwZAx&#10;5EAYR3EcRdaWjOk3H+7dudMBVihFaZwiSaO95Gkk07qypyfnR0fHg8GoqrTzXmtTlHlRVkVROk9x&#10;khpjtbGzvDTWxbFKslQIdnj04vmLZzKSSZrGaRxsZWFhP08Ac2x4IMZYHKdKRhwFA0EO82k5HEyq&#10;ohbeui8++/TZy2fWm3e+916r3Z6V+VdPnl4MB2dnZ0qJf/7nf+60s5Pj49Fg3G63p5NqMhydnw8k&#10;FwBwsL/fb22kEdjSnBydZo1W0oi2N7e4VN4x0L53e9OX/qM//mk8GDeTNiKCJ1MbR86YQbfbnoya&#10;n3322d/+7G/eefvdjz7543B20WhlVa3TpFGV+tHnXxYzI2UsMSbCRqM1Gk0eff7l0dHJaDR5992H&#10;4/H4xcuXVVmOxtN2q1VUM2utEGw6K+I4iuNYMB44WO8A0S/8DQgAgjHkcn0yht6jEEJKCBBWc1kV&#10;C4D4Yaf0SZIaW2dZ1u9381nljc4andu3b3/ve+9Zqz/55KMXL14MBudbYitpZKenp8PRRQBKmUwm&#10;vc2N3d1dIRRj0On0wPnvf393Oh59+fgL55yUsq6LgMvljV3U0y+mIMEC93Lu7bYI80gLbXAQ9C6n&#10;601k0NwlzJMFAkQRogfrqja1lUJoMydly7JqNXtvvf3mBx98eHJycv+t+2+8cbfRSIsyf/nyJWMQ&#10;NGlSyp2dnd3dXcZYbTQRxXE8Go2Ojo7u37/fbDYBIEmS8ZiGw+Huzi0pZbPZnM1mOzs7X3zx2DnH&#10;uTw5OYnTxsHBAWPs6dOnp6dn29s7dV3n+azVas1ms/E0f/c7D3Vtv8y/7Pc2uUCjnZA8jlJE2trc&#10;McYQIQdM47TT6Wxubj59+nQ4GCWRSpNoOp1OnddaS8ZQMMe51rUBCzzlwBgAY+Cc82SBYdiHHRF5&#10;xxh3zjnypraUEjnnjQUnAIhxAE9ISIBAQte+LKosbT5+8vuXJ6f/vHvL1VqI8mc/+zsA1KW2BpI0&#10;+u53v9totEaj0Zdffpll2cZGbzobEtFwOD64fWejv61kenZ2PhpP7ty++9abD9l9EIzn4/Hdu3eT&#10;iCdpRESnp6eIxBgr8mm73ep0Ot1W6x9+9vefP3pU1DqJ1GQ23ez3d3d3yzw/fPEyVlGe53VZ7u/v&#10;DcaDDz74zQ9+9IMHDx7k+bTdaerz+unTp3meK6XiNOKcSynzPA/AQmVZilS++fZbRPjk88dlVRVl&#10;maZpkiTj8Zhz2WhGg9GEcdze3iT67OT0eG9vz1rNBJ/NZp89+vSNN94w3nV77YsLq5RK0/SNN94I&#10;/uGnp8eMyNSlEtBtt6OanZw+9xRncWtrs+d8PZ1NrPVFUTTvNjd3NgHAGZ+PpnlZAgBDAUTOeu2J&#10;c5ScI3LpPKIHT94DINa1CRGGtNaR5M1mU4rIWhuQ4Z0jYwxjIvjcOmcBOC48wYSS4X7YK8IMDzPW&#10;aC2EaDba77zznT/96eOyKJSMEVlV6qrSIlJCQTA9Q/RIbKHF8UGBCYtwNRAQxb0N8O2BKwcAIUSn&#10;00nT9OLizNNcsBVoBXYt8MmfoQCZ7w/g8ZJmXpfc41UVBK766AIEOFyGRIAcSGttja7LSleFtZbI&#10;ISIjD7hG5mJoBREh8zfCCBHNRXUeyDvvuQ8mRUQkpYzSRMk4qEatd7GK5jphxO2fgJMAACAASURB&#10;VGBvfCMJCyts4eXNFdJ2bilzCWlDIYyQ914yPh6O/usv/ssfP/xDI42LcpZGcSRlIoVEEIzrqoik&#10;Ckq6ZQgicD7wO0RzQ2gA8t5ba+Y+NfM4KwgAoTmOIPiEE5HWOsy9JXR5gIP+Jkzpapeuqra+yatr&#10;4/4fSdcH4s9IV3O4QWO25IXCBeeXdC2tnICLTnh9/qv3PV4jDdce/iatW53VCyXJ5YJ6zVvXCfS/&#10;SLrehGVfrX5dPjmnFuZQapesy6v77QYl9jdpwmp7VzJf17BdVvgqW3Uj935juavk0Bo7BF83pjSn&#10;CK8D41/JHK/iXb2+u64X+qo+fE21XvfrKyqwtuH/BdNa/VeH6cZ2hdm1kPFdDu6S1yKiuVfgYrEv&#10;FfjOWADPubROb21vtjtNAue9vXPnTlkWH3300fn5uRBiOp1KqV41CXEl/NVa3a4M0Cv6eXUWXWca&#10;Vwt9zVq4sX/+4+lbLdX1+tA3qg8iAnhEviiHBWU+ERhjrKlbmXj34VubGzSrq/7GBleePJ6cnF2M&#10;BtP8qCy1NaBU7FxdVfr0rKzyQinVbrejKFKoNjY2ms1mnufT6TRWETA2mY6KcnY2OEMGWZZYa3xt&#10;6rpOkgTc/Ci31s71mDJmAEBMSuW8q8pqOp6dHZ0V0zxSCf/RD/aiWCGgitWd2wftVlNIMRgMPv7T&#10;R+fn5b27+9///vunxydPHz9J06yYFAykrnw+LY9fHg8Hs26r2+v0mo1ms9E6Pz8/PT0fj0YXFwNE&#10;xjkC4WZn8/6dB2cnp+dnF0pERptW1szzPI4jT8QE73baz54/i2O1f2v/5PTkyZMvAaDX7SHgxflF&#10;s9HRZdVqtKvKvHx5FEcxIjs6PtbavP/+97a3t377u9968FEUVbrc2t4ABs5ZFanhcDCejDvddpIm&#10;5B2Rl0oa61YHFBe+BETeOetD7OU5DznfE63TnHOaow8CZ9IYk+fFdDz7zrvfmc0KRDzYv/Puw3dM&#10;rT/59NPxeJyXRafTuX37dqPVREQlIy6kUtH5cJhljY2NjX5/M8syRM4AdFWX+Ww6HmdZHCkJ5KQQ&#10;1mjOcSlWRMSFJzAyZEIITxaQ6hBDEkBKKRmCnzscLhu4Yha42E7m9KvjyLzzCBwIlIjB0XQ8m80q&#10;AO6sR2JVWRHRwe2D/kb7O995d39vt8yLJ0+fvHj54vHjx0VRVlXlvE2SBBlqraMoElLVtUYmrPOc&#10;i06ni8iEkEooY3IpRbvd6vf7zWajLItZPknSNEnjZrOpdfX46RMpxe3b+xsb/aAQa7fb3/3udzZ2&#10;to5PjhHZRn+jqmpdaynVxfnFixcv0yTVxlZ13UgbGxub56fnn3/2GUN+/959JaNHn3+WJUm/3y/y&#10;sq4q8m57cyONI8kZOa/rCoFajQYLLAeSVAqQCSY4Sm9pPJwSMPLkCZCxKI4ZZx4pbiQqU5qsQ4eS&#10;E0BdGSUTY/zzF8efPvryy8ez8cTv7/eaWTYeD/sb3dOz4w//8IdpPr59cPfZ8+f5dNrv95vNVlWV&#10;Dx7cz7Ks2WiMR+M0SblQ/f5mt7MpuCryqsiLNI4Zsul4rKSypu502vv7e967NE3SJNG6PD8/G44G&#10;08l4/9a+SiJAbLQaWSPb3NyMI4VExmitaxVJJcT+/v5gOPjtb3+bz2bvPHxIQErJwfBiMpkYa7Is&#10;I/DW2jhJoihKkuTl88NWs/v5p5/HUby7s5emWVXXkgtjTFUUWmtrTRTFzjgE7PS6jx8/brcb77//&#10;PjCYTqfNZqPdaSulWu1Wt9cZDIdFWSqldnd26rrWWtd15axWSkSxrHQZxdJ5l2Zxv9+L0/jw5YvJ&#10;dCK4RGRCSkKy1rWbnc3+xqyYaaOtc0QuBERBYOQdIGituRCMISDWuoa5yIcwoCsDSi6CmTEReU8B&#10;ikNrXWsdnAIIXJBbO+t8kItYG0BTENBZ67yTUiEya42SUaPREjI6PRlaS73e1u6tA6lSREGIBNx5&#10;ouDMRAwQgnNWCEgIgLCIeh9Ewt6TdTacWIwxzplSUnBJCx0yY5xBMMsPp41HDBrUOU7mcme7eiqv&#10;cz+Xd+YhhmnJD84PscCjgmcrnnIAFPTPSMQYMYboyZra6LrIc12VVtfOaCCP6OeC4dA8QAzH/1IJ&#10;SUgAgZJZIBwgIvqAfbIC0UuIQggi4EoqlUiphBBMcC6kEJJz7ojmehDGQmhTnMczvNJwBB5cQRHR&#10;B4X+whuNcx4Oe84QiARDhqDr2juHQEWe//u///u//eoDp7XkHL1vZw3FubVGco6AdVVGkZRKApAj&#10;T+Sts85Z550Hb50zzjtPxlpjffCadc57ACFlQKfUxgQArSiKuJCMMSFEq9VyztV1DYuoIbjA/l6m&#10;NXblxiFGRGSrUeVvoGAWRMzcCW0xN15H/dxYH7jKRK0+/JqsVmt7Lbfwv7/UE6LHhfPk0gN2qWpb&#10;lswYLsMBr1Tgumbl5nLXfIZvbMLa4no9CYsLEfZN9DGuZLjQgK1ntVraIoowgOBi+cQK0uflO6sS&#10;kLUqrY5UqMTS4HP501JgtyCW8DUk9UopN7Oday1a0wDjYghXSHNai997ndG9kYdcZrjQpa328BXO&#10;hGhpEDH/aa0b8SpEPC7El7DiX3C1VL+61lard+Mkf3XNw5PXPY3nb63MvSv6utUcXjsbYSn3WIXW&#10;u/rAamUuBTdXcsbQwNUpfakBZniJnbaYvKtf5xpgxpZupSs+sSt1sM7Pd2ukRThoFEKQd0pJ57S1&#10;9U9+/KP33nt4dnrUaGRRrP7lX/7fX//6V+fn52VZhUChMAe5WFURzfeN5WSAqzMw2FovOv1yfq7t&#10;cit9si5SWZ1O1y9gpb3LNbLWP2vjeNNSemWilRDli0m4XuJyWNcyRwZL+4Jlfa41eQ5WCeSBEIFz&#10;JjgTgnMAj0jNRvx3f/9XD9+9Eydem9xqjxRVhfvwdx+VhS7yusgLBIqkQiDvnDVam0op1Wy2EBGR&#10;RuNhVZdVXUaxarUzIVkUy7LIB8NzJQSR07pGRlIJIuAoiAAJOePBXYgh4yg4k0i8LszgfHR+elFX&#10;RjCFyMTPf/5//+f//I//y//8s/F0bLzzzsUq+sH777949qwsH9/dv52PZuWs3Oj0nTMkSVdeirSV&#10;dc9oMB2Z4WCSTyuyLGqk9+7cB3jiiI5OTqy1dW12t24dFqzf3EybGYGTkpMTZV1ywbz3kVK21mVe&#10;REr98cM/tNutd956+9mLJ6PRpN/fjKKoqvT9+/d77b6zdHh4fH5+XhVVs9l86623vHftVuPjTz8G&#10;ho1Gxjm7GA4Hw2HaSgj4LM+tJ/KurHSziVJEgH42y5vNBmdXToUg4wcApZRzLkjw16bjch4HIokx&#10;jFTS7/eVihFxZ2fvzp07zrmvvvrq5OSkNppzLoSaFrnzwJi4d/9Bq9Uyxuzs7SuliGgynm1tbQ0v&#10;Lqy1//bLX+7sbiCC95kQotYFkVss18UkBreirUAiCsi0QRt8/dgDuJkKoaUh3NzmZ2HM4Ml58B4a&#10;SWM8m2VZU8l4Z2enLKut7Y2HDx+2u53PP/90PB63uq3Nzc0sbUgliMh6E2eplLzZbAKwJlBVag+0&#10;sbERRVFVVZ1OZzabbW5u/vCHPyzKmVLKeSMVqog1GkltKmS+1Wx993vvGm+EgLrOG43G1nYnipI4&#10;ju/evZs209FokKapta4oCilVVVWtVrssK0SmlKhrOj09nc1m4/E4TdOHDx8CwIcffjid5pv9biNt&#10;lNNZu9mi2tR1zVpNpzXnvNFoVMXMOatkxOd4N448IABjXCWKCaxrywiFQPCktVZKqUSSdd5YIZl2&#10;KCOuvQunoHNwdnaR51WkIErBWU8ehRDD0Xm311IRME6A1tjqYnAymUw4l8fHxwD+Z//w9+Bdo9EA&#10;YEcvD3/5/30wHk/bjd7O5hYDYQodKXHr1v7ZyfHJ6ejl4eH9+/e++OKRUqrTbbUaze99773ZbDYr&#10;yqousiTd29k+HwyKPNd1nec5Y+wHP3y/zKsXL55FQjIGURRtbPSjKDo+OcyaKZHUWjOGm5ubVVXJ&#10;SDSbzThNg+gkzpLKlMPJULx8xm6zrd2tOI59bceTiXEWEeehgMkKwZQSW1sday0wKsuS0N+5d1c7&#10;XdYVq0W/333jjTc+/PBDpVRwM47j2FoN6JE8Y4yRJ+dv7eyqRAnFh6endVGaWleQ7+71EUnrSkZy&#10;Y2srkRlX8tOPPplNi1hFHliiIkT0Dsq6lpzDrECkLEmUiuuqAADOMSjZtNZT66qq6vf7QghjnNYa&#10;wDPGvPdVVUnFCUTAsgg6QOMc5zxJEiJSSjHGaR5v21vrGPAkaexuJbXGz794enR0/J7xXDnBIOhH&#10;kViQjyIQzaOeuJUtiAUTj/A1qASJiGBudZIkGWMMiWlRzQ9jd8WHNgjyQ2a4ru+6QTuxuhXccB5f&#10;ofAuFarheYHgPXEGXHBGaK3VVVnVpdW1956c8dZ5shAiIVFwBpqT1gAQ3IXXSiTyAQIKgPzVA5ho&#10;7vvogGQccc6VVEJJHkD5OUdc0H1X09ohvdxGEefAWGwlvEr45PN4rfNRCNGGkYAx9vvf/vtvfvXr&#10;0XiAjMAFQyuvjXG6jjgTHAHIGOODR0pQ/y7s1Rki58iZ8y7QXsRogT7lCeZA5kTBqw0DnjkQUXBj&#10;DtDWxphAgjvn/DU69SrD8DqW+DVpOYuuk9p/kUSv1TbA69iYb12fy6UUxv+1AWO+SSd9w55cLr1v&#10;0tKQFs+v/rSu3rw+oMv1DovY0QBXqBq4qT+Xea4158avNxLHNz7/H0zLuMprm9XrS7mRtllbAjc2&#10;FlaGafl1voKuZr5cVrRwgb7O8NxYtxvvr9VtbX9+zZxZFPo1fR6m/NowfUMeaVnDV82Qb/j66sXX&#10;Fr02Xqur4LI+K1/XqNzlGmeMWWsDcOzu7nbQxNy5e/vJk8e/+c1vPv/884DbWlUVEUkpl+vlen2W&#10;2a7dWX3oxva+KsNlZ15/5rLtr+mjq3X789Kryl29oKvcL6ytkRWp+upnGBHGOCItzVSXfIpSHNAZ&#10;W+7duvfmmw+8rc7Oz0aT8Ww2a7VaSRLFsrO/u+fAnJ+fF1U+nQ2994gc0XvvjK21rpIk8QiTyZAB&#10;xHGMjLRVcRwJybSpGAOhBBEncIwxJEDGwYVYmBw8kQ84UGSBqrok7+tZXc5qr4GRBEQAFNb4Zqtx&#10;dnI8GA9UmjDBkTMVp3duHyCwe3fujQbD6XiWqKQsIRYcPCHybifqdaeji5cvXhwLoRz5N9642+n0&#10;BH/hnT05OYnT9OzsotPsCRkN3UWapta5oq4irpx2kVLeOi/AWbS6/tFf/SCvps7YO7ff/OlP/+bf&#10;/v2DSEhwMDg7b2WN27fv1pU5OzmXnHnvTk9P3nnnYRSlxhgA6Pe7cZYwxsrzQjubInpgIoo7vY3z&#10;08Pz84uNftcjA4BIxs44FJzxS6Op1fODMYaMyDtPnjOOjJAR+uX8mJNajLE0TXd3d5vNZrfbbbU6&#10;RVEcHR09PzyK47jV6nQ6HRnF0+lkVhSdTidWsRRqNByT9S+Onn/88cfewz/90z+BY0mUDM6H/V6n&#10;2cxMbcl5ct57fxlYa241tZzAnnGO5Mg6IkJPDEEgcKCguyZwgH6xZRLNhfpz0fNcMEmAiN4REXEA&#10;gQKAGW10ZdI0Oz8fVrokwm63K7hst5tb2xv/+q//+rvf//7dd99tUjvP80rXL48O2+02F6woqjSN&#10;AZjWWsgoihLrnRCqrus0bWhtrfVxrLZ3d6qqyIspoYlSPpqWHmsVoRCoEp61Oz/7h78JuEpZFsVZ&#10;H4C12+1+v3N4chKsrMfj8a9//Zt+v7+3t+c97O7eCiBP3vijl4dbW1vg4OD23Xv37v33P/zx2ZOn&#10;SZKUeWVblohCCJzB2flOrwc+WMpxAGBSLEBbQ8Qay5BzzuMsieN4NhkiSgAgQq21MSZtZHWteS25&#10;UkiaMQbGcs4ZE2kae0/NRntjQ3f7/SRpMsbR80rPZMTSLKqrCsClmTLeKklpopQSz198NZ1+P1ay&#10;0+mMRqOtra3ZtJ6Mpm+++ebO5pap3XQ0fvr0qdUmTqJ799/otltFVf7+Dx9Op9NOt9VIszfvPzg4&#10;ONjZaZ+enxHAzs6Wc2Y6neqqOj0+3t3dlZzn3ub5rG634yzpdNrdXts59/z5V3v7t1qtRrBz3tje&#10;qqqiqiopZYgWoI3p9/utrPvgwQP0OBqNkFizmVHkdV0NBxfe+zSKOedRJIVkZF2v1/nq+bOLwaAo&#10;S0JkQnz19IvT05Nmp/3ee+9mrSaTwgHN8rzVavV7PWNK77CqZpPJxFqVNZJW2rFk67zSRZ1FCQMu&#10;ZIRzb0zrHRsMzgWbTqbTSus4SyMhrXYhEDGPWF1WTHBHHoGMc5acUgoAtHGAJgrshHd1adiQZVmm&#10;VAwA1lrvLRJ5AOMtSO8FLH0liOZqkCAaC1GCvfXeO/BEngFgFKk3H7xdWzaclHVdq7RFdMlOIHAi&#10;j0QAjgAA2OLgC/4LCMCI/OLCAizBej0iE0LFMeOcW2uNMZ70yq7FAMABBepgjbZbbhphewtEV7gO&#10;F+GIXzm3rojDw4lG5NATeY+IngNDzgHAWWtdVVVVWVRVRc4wxsA7AreMhxCwPBfC9rnCYYVYDzWb&#10;H7GB9Kcl+x3YgOBQxFhgBRnnC9ZXAmNBZ32JDXVVg716d35nDhg7t7WjxUkffg03Q4RiY7TVBsnH&#10;Sn36yee/+MUvPvrTH9M4ySLlnJecM8DaGKu1i2LvGedcG8O8CRl6Pw/+zMLmggF5wHNkHHEOb4iI&#10;CJ58QPsKb3nApcm91to5FyZb8HMJ59X1+KVwU1q/fxkq+jUP41zHcdNE+lbE9PUK4FXRzDd8a1Gr&#10;5eV1HCkfvgBiQGANOcyDncxnAQEA0hU2eKU5r9LIBcbsUlvy7clQv8zhRm72xj6ZX6+Qx3My+lrY&#10;nvCgdXZpyHCdd10ta63ca+2dF4uL/eL6rzdmeP0nAHjVZLn+4oLnX+eaVrh9vBqzmr2q8q+YYDeL&#10;P1YZHvIYqKMlx7I2TKsAe0vS8XoF5s8spJyrN6/X+cYcruQz//Vm/goXCeaHxQ2M9Lddv69i2NYY&#10;oa/N4TqX9Zp0fUqsvL6qqkVcCH6CH044BJUQxjguQAjx1tsPEKHRSNvtdDweHx8few9xnAbwVEQy&#10;pg5K5EUR81WzHPHFqb0+Otdr+G2b9qo2vqpPl+V/bSl/XlodqdVKvl5uglfSasDIldWKCIyMr5NE&#10;ylj1t9rGlhcvD0s9HE+mk2ExOM3jWF0MZ3cOoiRJtdZZFo0mo6qq4jgiksORPj8flWWxs7ObNZva&#10;6kipdq8TSyUlV5GwVuf5NIwBecuRAQGbx7thcwBvR147rS1YRx7LvHTG1IWti9I5Cn5kznvxn/7T&#10;/3r37sHvfvc7lajNWDrnOcjB+Wm329vbu5Wm6eHh4fB80Gw2rDEMuVIKQXruoyhBDsORyT/+cjyd&#10;cCHa3ffStGHzST4ru51+wDttbrTycbGx1e/1u5PBNEoE4wDgOUdrTK3Li4uLqii3tzdVFJ0cHu1u&#10;7xwcHIxHoyzLWq1WWZaMQdZIjK2DNbIxNTInZASIP/2bH4+m45Oz49PT08FgUFRFn3cLZ8laKYRK&#10;4vOLi1l+q9/uVFXRajSrunDOCSmDwmep7F1ywsGrduHxgsvNjuhy0iNikiSxSpRScRyXZfnFo8fT&#10;6dQjS5IknxUIjMmiLMtGo7G1tSW4ujgbPPrsC0TkXJJjL589nwwmvd6GqfPvfff9TivLGtGkGHvv&#10;lVJI4MkvgrXMT/154BBAtggquMR8XtSQliEfYWUTX9vOrmzEPsDXME9UlvVsWsZRs9vpF0U1nU6t&#10;tbf29p2xz58/Pz4+/vDDJ5xzFLzZbhnjfvvb36Zp+tbbbxpv7t27wzkfjSbauKqqjk6OT0/OAOAH&#10;P/jBwcFBs9k8Pz9ljE0mo/FkeGt/C9EVxWQ6HRNRFKW1zmsNnHMCkxd1Vc/SRjPLsk6nxQUpJaMo&#10;Oj8/Pz4+fv78ORGFPJ2lw+cvJrpUQuZ5zgjiOL5zcJBPZ5999llVVcYYzpgQYqPXN2X50prg+SkE&#10;B/CVNg68c4YYePKMicCueCQAH0UySRLnzkOMaEDuPdR1rWxkSx3bmBEJZLSwg+Kcl0U5HIxFnEmh&#10;9vZudZodox0TLFGJNtXe3s4nnzw6PjkUgs1mE2vtbDyJE6Gi9mQy8lm6t7dT1+WjR48imfzgBz8A&#10;b4+Pj7vtbmX0vTfeiCP52aeftNvNbrc9yWfTopgWxebO9vnF8PDlv969e/f999/vbfTjOPbowRMD&#10;f7C/3+t0tnZ2iqIoirzdbh8c3I5i6bxJ05iIjKknkxHRTqfTrqrKe5tlWV4WACCEkFIaY3ob/cH5&#10;KG2kzrgXX704OTnZ3tzZ7m01Wy1r7XQ8AQIiL6WUknOB9+7d++Tzp5XRXHFdmfPhWW1M0shUFE0m&#10;k06nkyTJyclJJGTIvyzLqp7e2t2s6nI6HVvtkNAU+vGXn7c7vd7mBodcpVkxnWUtrgSfFEV3q3/4&#10;/PDzLz4bDcZSKlPbbqsbq6gaDduNpiMvSGhTc841au+9yFIhGGPMGIMASZIEVmc8HgcZTRzHwRwa&#10;AOYKbe/hqm1FUA4bY5xzcTx3QAWgMD2YiIzzaRa98853nj4/1MGNfr4Acb6E0QPdcK6sHbfhXAkO&#10;tAAAxOrKAHrGmJQqmPU6RMbM6kL2uJ7hKimzvH/jJrDQ+1055BakpFuYjBAywmBrTd44a2pdVZWu&#10;amdq7z0DAiAGc+hdRAQM2CHAQbrlKU5sYS8331FXCw1kswea/wNgjKPgQkouxaXWV/Cg9Q0vLtGe&#10;V/fntU5eo0Iud/XFzbCErdOcS3K2KCsiYkBlWf7qV7969vQrb10kJBFxJMkEgGeA3nvnjLUgkFmn&#10;+cJ7PDD3AZwMkAEjFmwcOHDPnXeMGOecvCe8tCf03iNexuw1xlRVFWJWL/zTaK05V0m39UG8Ptav&#10;T4snV7RAr1aV/Hnp23O/3yLnhQBons9SA7ywX13Xcy666BsV+nq6cO2xVSbwxhevLcybc1tMaVyt&#10;ZSA3l6V455eGYCuvzJ9cY+RWSYIbe3t+8yrzczPx8GrJy41k9HJfWuMoVqnn1SeXPOcyqzUyfbUO&#10;r6nh9Wqsvb66F11ne5bE1VpByxq+at2tJbxJ6LBW3I2vr+1d15sJsF75G9M3X1zfZJ7/j84nLNu5&#10;zQyt57Zsi/c+z0shsa5NFMtmMyvKab/f9x6ePn06nU6XZAYACMGvq3+XZPPyNHjNJL92YF1er647&#10;fMXyuf7r62/+RRJdk4msyxS+jaAErya4XL+EPISU5ZwjcmCcKjvZ3Ops73Ud1MZX1rvnz4+GZ5PZ&#10;rEhT5ZkrCo1cGe2YROfccHRR65TLKI7VNM/zfFrq9uh4NJ1ON/sbUSSVEFwgIk1Gk6qqwHnrnNMG&#10;AAJhwTgDj+AYOe+cqwtT5oWrnPe+LrU3XmvtrUdE4IwIiFB8/4fvn5+fT6fT2/3bk8mER8oYN5lN&#10;d3f2O53O8+cvB2eDp4+/unv3AAGkUkAsilVd6mkxtR6iBLyHk7Ozr168OLh3t9HqlEYzJlqtjhDK&#10;O+KcI2dpEvc2e9PxFBgBeOcMBCQnh966Tz/6+KC+/eMf/9XTl09UU73z8OEnH32M4Hd3ttrtrtE1&#10;gmk2k+FQAnM7tzaR+9HkIs9nRT3pb2+pmXLgRlN3dHqyubPpEaxzHHBzc/NFkV9cXNze3bPWlmXN&#10;GGcMlIwZY1VVOafDArDWAkCgrzgPW14g/ub7FAMEP9fEeu+FiCqrp/ns6Ojo5OTsj3/6OMuyg4OD&#10;TqdTa5NlWafTk3GUpqn3/tFnXzx+/Pirr77inD948Nb+3m20MLoYRSK2prp3cK+u8q2Nvj0x4CDA&#10;8/LgLAgQzJXBE+Jirs1DGnjv7WLqCu89oCdwq1tqSMGBhuNS13Q1bl1Y/B6m03wymcVxo9/dyJKq&#10;zIs0ine3t2ZlcX4x+Md//Md7/z917/kk2XLdiZ2TmdeX76r242eeA8AHgmYJcFcMxmJ3pS9SaKWQ&#10;/klJHyRSXEVoSTDIAEASGwCe9+Pad5e/PjPP0Yesqq42M88ICIUyJmqqb12TmTfN+R3zOw8fvnx5&#10;6PuhS1fd2eh/8cWR4U83Nnqbm5tJ0lByTKyTpJHEDaLz4+N0Pv+Hn/703z5547ExxuUxOj457PYa&#10;zppa1SUi1lrqKkfEPM+JCBiVUn4YSNlAwdPpdDYZIcja6Ha79e67PxiNRp98+NHOzk6n05EC5tPZ&#10;Vn/Q7/bKouj1ekKIDz98vyxzkDCbT5I4TNNUF0Wapu12G0xVVEWopIekPBlFUVVVsVJEBCBckCcz&#10;u8HgeZ4xBqS0XAvpoZJaa13WHLCwCJaUJ8u6EouYQ55MJsfHp3v79/r9za2tndl0Ph4N33jzfmVL&#10;Y/Xm9tZ4kk5m463NvUYzzrMyCoLNzUFd1wxmNLogqvv9fpZlpuZ0kk3HMym94fkwjuMnDx91uq3J&#10;ZPzVl5/v7m63Wq0333rn6dOn48kcCBnx408/zYrirbfeunPnTpLEgQrqUj/76un29nZVZEB2d287&#10;y7I79/bruq6q4t6dPRCi1lWtdRiGrU57f3+3KApEdI6X6TyP41gocsjw6OjlZDw7OhhmE9jbOQ/f&#10;/dHu1nYYeMbU2TxV6BKOC2be3Ox3OlEQhbWpZgezi9HIC/ysyJ69eB5GvvK92uiyruq6Tp8/q+u6&#10;qMqL4UUYKV/JKAibcSuUgReLYpZXuQ79MM9SKT1EQdr4cYDI8/l0NJmMphMpZVVVZV49fvyGJ+T5&#10;6ZkxxuWZdYy7iKyUmudZGIZJGDgqrKIofCWVUr7vl2WZpnkQBK1WKwgCKRUsY97E0jyKSxc4NkYv&#10;I4KYWSklBEopas2RlCjVaDprNLvdbpfIal1J5S/NGgxAAAR4yeS8FIAcmeZlxQAAIABJREFUjzI6&#10;m7DD2gCw+hMvISGAYMHCpSaW7Jm6BACHLVc2DnTBnrDQhgLQMq8hC+EYRBwoWx6/lD0RUSA5XOkm&#10;glkclYAKl/1gy7I0deUSHZExACRRSAFMZmnFYQRcBlkAAAgGwqWnN6HzuGC8dGwhB1qc4MsuogiE&#10;ELhMWKU8T0oPpBDCk0IKIVEuwxERcGHjA1iGEi9WzgV8QEdsBkvNv1g62LjWCiGUkCiYDbuYW2OM&#10;r8TwfPj555//8y//KU3TOI4BgLTxA8+BUs/zdC2JqNI1SWWMUQBCgkIBwEoIAwBCgBBE5CJwJQqJ&#10;oAQAoxFWCJC8yPC7WrSd9ZjZSqmqqsKlp5lzEUdE4BUeviKyXMMAt6JiWLeCrllTbxOSrghGr8JL&#10;37x8QwD5bcqlfXWBasAiyKvyK8BlSqS1TltTRX1dpa48Bb6BqOq2A/d0XBnohGu+c/2gtfusOXby&#10;7bbKZUVpZeWGBd3ppW15lRBxBdhugitYtGSBy1fdsBo/lxMWAJZAcf3ibzgGVmqIm311BQZfgb68&#10;rBRcq/8KTq/f8FaMfbUCXzfYePVOEW5D4K9v4M0evgHCr4cNA9pv2IGvf7T7QnZhIL0G0V9fvglU&#10;/s5lfSH62v6/FS6+6kxmdv6Yzl9+/VprbRgERZnfubs7n8/zYnpnb2symT1//jzLMkRhjHUebUSk&#10;PKHtYq9gZucGSbSuKnKbyvLRsFggFo26LZJ8/U9cqqu+Q7kxfn5fkPjrCi1XqlWVbrZaXIIjQESJ&#10;QqBw/LEChWBhVIiVrhodL2xgqWco2Q+DRrN5cjzMsjlzKAOhtQ6CphBC6xoAK21tljVaorPRDZtx&#10;Ns+EYsUiCDzfV1Ki8kQUBUHgWatJGykEaUOGpZRO7y5JkgFrmQ3Z2ta5rtJK54aZrbZkmC04klt2&#10;6TeYVbvd/uzLzzY2N6QntDZA+vnLF3fv3h8M+icn50+/en58dPry5cX9+/fJ0kJ4QGNJJ+3W9m4t&#10;PAVAfqAqS7M873TaQTpvNBpVpV2I7CxLszw7fHlQlrm1hsgwkRAeMxMZz5POP6EqytPjk+l48rP/&#10;82f/8X/+j/v7u7/97W+rokzlzPf9KIoePLzf7rQs0ebmZlnlZ+eHSqmTrw5OLk4t2DgO9+62lC9r&#10;U1mrPc+TUqTzudb24OBwd3u33WzkaaaUcJQ514ylDgO797smcFxZ6SwZgYhoyKIMPCHg9PT42fOn&#10;RV5KhY7Up9frWMIgCJrNZl3X5yenw8n44vQiiaJ2o52n2Sfvf9jr9X7w1veEheMXB7t7O1maGlNF&#10;URQFodZaSGnJep5kZ/hdDEq+Nh/WZGheQGJc6LFul4QWR4CZ13MhEIG1TJamk3mWZePR1FNhkiTb&#10;29v37t1zXEEvXxzUdfnTn/77w5Pj4XD47MVz5fuPHj65uLgYDmfG6IuLC7LAzI5nr9frT6dzKeVs&#10;Nnv58mW319nc3J5Ox81m09iBUirLCq01EyhPWUOFc7tVfpqmiLLZTDqdnu+H08l8Op0KIdI0L+pq&#10;eDF2zL3Hx4cHBwd/+sd/sr29TdpIKXe2tw8PD8MwfPrlF++9954bMGEcx41EShF12hcXZ5I5SFpK&#10;KRZkiJQvlQpNnjNbRz9DBMgIbMFqZo7ikJeqaKlwpV9XUgAItsyKLVnpeWSN1vr09FRr6PX6/c1t&#10;Xep/+Zdf5dn0/oN96XlaV2VZP3jw8Pj4NMsyZlvrMvC884vTjY2NXq9z+PLg6PggCL03njwBC7/6&#10;l1/7garKOsvm77zzzmw2M7YO4zgIYz+MPv/y+XRevP29dw8PD49eHjQbDaPh9GQ4vPjF22+Nf/Sj&#10;Hw42Btle9vTp0/HFME3TjUHv/v374/EYACpdziajTqc9zzNbWgAoikJ6Ym9v72I8StO0LEtr7enh&#10;Ybvd3t7d0dogcm3rTre1s7Vd5bUSnpBylqWNKA7DsMjy5WAjIuN5nhcGp6envq9U4A+2Ni3TcDzM&#10;83w4GkVx7LAEGZtlWRAEDx7emc23inKuhGzFsRBqPk17vc7+7v6L5wfTi8k8z6rS7t2770K+mdkP&#10;A6GQ2ZZGS5D3Htz9/vffqSo9n87SIvdwQaEMAG60SIFFUZCukyTxlNJak9FBECg/kFLWtZnP5wDQ&#10;brc9z+F/dyEppRQA4kIj5qaSc0J23hlKSSKSUs2zLGm0AcAx91pr67oM48QlvQWXPAGcJoquWT7X&#10;Z/H6irT6UynlQlKtdWv2wubJCw+Ry8tX164Wh5U17DqAWQcJN/g/3KdLY7xyPzHGOkZHnZeOlZqB&#10;hADh0jIh8MLgxmv7JSOuA5LLaOcrAgTjwqmFiBGEUCiEM/ZKzw+CwPMDKSULKYSQQgohVuj3phR1&#10;Uy5BXED9KxcsjQy4NP86h/ayzKqiVAKyLPvtb3/7D//wD8Ph0J1TlqUCjgPfktGV8aTyfSWEILKa&#10;KgfAHNJ2D1FO54Fol87wQgilBJElXmQzQrhSW1hqW2CpgKNlmne3WjsAfFXeWn+rfO0lwjcrrwIq&#10;fJsrwXcr3+Ty3wHMBosAa56Nt1veXPKV9Znymko6ofYa2vkmrVjCPPkNL7ylOVcvYb7ioO4OOr3e&#10;6oRbV5KbdVv8uoYkr+Go1Z+45H9aDapvNhJuP+3KTW7Yfm+efBPo/g4GySsAxvqsuVb5ayv2eie/&#10;qjdeX8/1fl4dudbYqyv5FXkPAJaE919vXXx9PX/nhb8rufRqz4JVJ69Ve+GNtaayAQAUnESx54my&#10;4j/8w3elFM1mM4qC58+fvXjxQimllFdVVRgGWldaExu2a3owpDXSjVWc44In8Rasu9pH4Gp/rh+5&#10;Jn7/f15WtVpN81v3jtdcuA6A3ZdrU3KR/gCYiEBYySRAa9L3n+z/4N0nvUHD2DIRXcYoboatRvv4&#10;+ESbMs3nVV0HUax8P0tz6XuDrU0AACDpiYYfuxUoSSKXGcGZ/QCgyPI8TZmcaRCFUBIlAEpAMowk&#10;QJPRxtSWKmtLstoCIVqBBAolo5PqmYEQUZ2PzqWUg8Fgns2iKDo6OZ5Op5vb21lZfPTJJ6enp1Wl&#10;O+2k2904PjyyTO1Bl5BUoB4+vre52R+OR1rrJIk838+KvNPrdDcG9x8+Pjw8MlW9t3cnz9PRaHj4&#10;4mhzeyud5lVWhsJTnvCk70uhAmW4DiNfKfWP//iPNVfWmiLL3nnnnaLMhsPh559/njQaRKYoKt9X&#10;fhhYqs6GJ4Z1f2NDRer0/IKAm83mkydPoigIorAoM0QwQM7LUdflixcvvvfW22EYSQBEquvaKYQE&#10;KmICXDjbEJEQC2pQJ3QuBzG7LZCBAdgYK6UJguD8fFgb0+1v9Le2ETGMEm2NL0NkyLLs/Pw8yzJE&#10;7LTarVZre7Bjtf7k40/zPG8mraIonn75NJ3OUFC326xLDYyAjuaEAORyrC22KbiU55w8jc7x6eZW&#10;hwvfRetIEYhdphMFAI6ahRYL60JcNcaw4dlkVtdmOp0iAW5usrWj0ej9Dz+o6/rg6PjZi+eDzd03&#10;3n5LoNrZ3rNgZ7NZt9drkS7z/Ksvnx0GJ3Ec9zYGVVUJoZKkWZZlFEUn52e9o6O9vb00nTUajWYr&#10;AeDJOK1KJqtEFDKA0QUTSSmLXEeR32x0o6BttJnnWa1NGPq+r3xfnR4dj0ajbmdje3v7q6+++vDD&#10;D9999904juezWbvZQobpePTy5UtrrbZaGlmUeRgGxpgo8IypjdG+J6TEKAxMWSIQsVG+JCIkQpdl&#10;hCWwRZJSyjiOQbhwwUv2S6WUQGRjwTAr8nwJQgCzqerZNN3f39rd3TUkfv3r37z325PdHSyLuhUF&#10;Os/S8ezevQdbVljLvV4PEc/OLoZD7vd7zHYyHbXbrbquvvrqi92t3Z/8+E9/8+v3P/vsi9ksOzk9&#10;FijL4xIRwzje3btzcXb+6WdfaEO7u3fu7N9/9sUXxhASExlgcXR0QkS7O7tAcHRyJKWsKv38+XNE&#10;3NzaCoKgqsog8JhtUWRBFGb5nJH6/T5IAQDT+SyvyjRNlVJhGOV5bpmiKOp3+/f27wcq1FWdz7L5&#10;dKa1jOOwKkNd21LXfhT6vu/58t69O0enR3t7ewQspWSCJEla3Y5hCuKo1W6Px2OhZLvbCZO4v7XZ&#10;3+5aXbCl0dnZ6dExAkmG/a09riGvKwlyPJw021PwJAEAysPDg7Ozs0arKVElYfLmkzcR0Vrd6XSm&#10;0ylams1mUeCHYejmbxyF1tpCG2YMA09KCSiqStta+74fBIFSipkd8nf7hMNeSinPWiAizx1ZYLm6&#10;romsUioIAt9nP/CKohDSj+LYMitf1qZ2dHoAhEIiMyChYLa8NChdkYmvwpWV3WC58iAwrvtoLYtQ&#10;ACCXPxERMQIt+KaXePv6Jr20I63dBgkBkR3p/CWBvJIBu7RfWtd1pbXWpjLGCMsCWQIKBJQILhcx&#10;OpMRr0M1XJJIXrOxLDCVWBMQF4ZbZGDX99LzpJSe57vQX8QFVSjKJXJc3nEd0C737Cu79QpnuhME&#10;ohDCUUmtvNwRUVfaGJPnuQBUnvrqiy9/+fNfvHz+otPp1HWNQPlsbshaa01tsqpsxImnHDMiG1P7&#10;vu9opcEZ2QTzgv9rWVtmCchSiKUN8BpelVLyksfVLexa66XUwkLAmgCD68SeqwGwfs+vL7dZgxHx&#10;GiT5xoDn91duj1u++utlrlFmRqSlpfQWDAng2rswbizb9job74qoaTE9WdwaTb02766bKB1c4aV1&#10;ZWFPurzy+rtYo2S61oRLOMQLC8wVuXb9/HWcdvUGV75ea+/N8XOzJ18zJF4zYNYr5v6DxWK1wn6X&#10;97+JQC6rwU7seWUd3OqwGMzrVEpr/XzrwLgVl8JV/HmtYohy2Qpc8jDTtb5a1JzEJbBjscS3a1Xm&#10;Fd5YX9XWPDUIF4bzb/NS8AYUv3nkd1JuovdveNXyc4VCAZ0JSgiiJYvNenF9wpe5dhDxzTff9H1/&#10;c2vT8+D4+PDjjz+u6zoIwqqqpBTWWha4zL8OCwsnLV4GXEahA+IVoLtawAGWg2q9Iq/QwPKa8uI1&#10;HcLMt43i3+V6i3hpvIEbM2v15UZVr5xwpcJriyaDS3SPiEjEwAQALFAhtbrxm997sHd/s9EOhPCU&#10;h1k+lZLfePtBsxPWdT2ZTVQgNdnpfD6aTIUkLwwBuCzLuiyEECyQiBy7pOd5YRhGUcDMaVowIROy&#10;QAAhEZGALKOSRMwE1lquyZaGKqKauQYBgmih95dCWOcqiyCEUPMyl6EqbZXVRTNoXowu+v1eM4k+&#10;/ODT48OX1mC73byzt9/tdj/77DObmkav5fvKC1Sn0w7DsKyLNCfLdHJ+7IXSD/293e1HTx6/OHh5&#10;PrrYv3fXsil1GTXDf/0Xf07GfvzeR6CUUkIK3r2z29voJs0YBIdhOJvNhrOLH/+bf5Wm6dOnT//o&#10;h3/09MXTk5MTS+QsMwTWmPro9Ezrut1tGa6UB3fu7mpLYeg3Ws2yzAFIShFEYeCre/HD89OTbD5l&#10;xrIsfc9rJIlFXdelM+M4Gw5ZEEtqaOct5UaMsxIjomABKIgMCgZgIktkqgp839/s92tj2dg7D+4P&#10;+lsO9eVZcXZ08uzZszhu3L17V9d2Ns3AUr/f/7M//fEXX342HJ17UgWBd3h4QFx7wcPpfGatjaII&#10;JLGtjDFS4XJ3ZwBAwQvuUseuale723JH51uWb1gyRTNaJlxLxuKoahaZV6yhsizJQlXVOtTWWqOt&#10;y8Px3ocfTKZjAprOZ/N8urWzu729qXxvb3/z4LCXpun2Vn8yGR8fnW5tbTFCVVVR3Gg04izzT87P&#10;Dg5K5g8fP3k42N4qnmZZmWmtJ/NUE2vigFxXCyKI46jX7vX7/Z3NHQBI5/O6rpvNROvK1LqqdDNp&#10;+CrQtYnDRID84ouvOs1OEocuMjOKgvPTU4mwtb1ZlKWUMk3TBw/uFXk+HJ5PZ8Ph+UUceqbe39vd&#10;VgIBRVXUiRdYa5EJHQUNE4IFJBUo31dOjmcWwMzGWgESBSAYYyWB1caPAouAEipt7z/Yf+PNd3ob&#10;W79578PPP3uOAh49vi99cNl0q6qeTsdJo1nlBaMdjodZxvfuJb1eh9gGgV9VhTW1pfrl82cPHz7+&#10;4z/5w/v37//1X//Ne+/95t/85M8HGx1r+Xtvv6F1ZWz97//DT09OTrJ5Os3z+w/vff5ZMZlMlFJJ&#10;s3FwePjVl1/+xV/8xZM33mp3eujh+fD87/7u76IoevzGo4uLs1mWNkUSRZEX+EKINJ8Tc9SMQGDS&#10;bMihlxeF45ECAWVV5UVxdn4+vBhXpen3BoLFbDKtinI8ncRh5Echi6oqahBcs5mms/17ewe/OpKB&#10;LKp8NJ80ms2N7f40n01mU+mpO/fvjaYTX3rtVms4Hn38ka51zrYmY6ssDZXnSXF0ePL2O2/u7cGL&#10;ly/Jp9Fkcnx4uHv3jiCQvprXWbMR/6s//dNG0rJaNxvtp18+A+Y//OM/mM/nVZp/9NFHRZ5L5eAN&#10;TiezRhwrX2ltTK2jKPJ9n4k0WMPge6EfRIHnAYAxJKW0lggEIrlxxcweg+d5DieTsVrXQKx8j4wl&#10;YkDp+76xtY9hWRsvTCqtWThX38VGvdyLblL4XNmo1ufvar80xvCStQ0ZGKyLUkZ07pQScJEi2Fmb&#10;mXiRzwZpoUFHlwlkFcex2AMXCIAZcJUQeG2rM5qZdVUVZV6WpTE1MzMZQCEQHCCzRBIQpPN9Wpd+&#10;cHFjvL7B49K/zJ0DjIgSEZgQUCCCkEooz/N86SlP+sIF/TAq55q+xKurvRwRV+LLapdfPeuGtLq8&#10;w1JiXR5lrTVpo6u6lTQkwpdffvnZZ581m01rNVktAbWu2GprIyDKy5qZW42ElePIWUiuCBIAnAPo&#10;wpwgBKIViAKsS82jhNBokS2wZV66YbvuQ4mISghGrOva6WF5KRbi0i9pVWu3/jtD8U0Z96aI/Pry&#10;KoH1d4iBf4eS981brQud1+p7K9q52qiVWOzAM69UUVdFQwsglpEHtHRquCKg35jFS/MsgMvgsC4i&#10;LxtDN7DZtTDX1ZnWmZRX1y78XJbJipYaE1wFa1xtrGPaW9Sc1x2wb+uoa730KgXBbYVWar5rd15r&#10;l10KLZe3XR+060euPNTxKbhOu/qJIBnsUkMh1zQdt/TztfIa9HvzZFwqqq6tNq8Z4KsJy2CZEZD4&#10;as3X6izdcQYr1uGfYMf3cG1Krl76t56nr1Dl/F7LmpMQwA0ADFfyAF8qNGGh0IE14h4jSTKQQAj9&#10;oJk0ZrPZ5lZvNisPD48nk0lRFEEQElm3SAoJzLyYsU4Dsza63Bq+7MQrAPiy5rd9f9Xw+DaT5ZuW&#10;77B+ru+V61/Wf706nK5PkLUpufppQasJKCQgCCR0ihlCROGB9Pjx2w/ihv/i6Kl5mRGbOPZb7aTV&#10;aAYyTIqkrdqtfsNl0iiqkohYoCSw1jCzQEVkEFEKr6pqIlK+F4ahEDifzsajERmjBAhgASxBWCIm&#10;UKgEsrGERpBBrtnUljSRYeFWC2KWsDD5g0UBoFjVYEiJ4XyKAr98+tV0Ov3Jj//8t7/+zccff+op&#10;GQVBs9lEoaQn2t0WCIFKgsC6rPI863Z7Z+cqEVFR5FVVHh8fMmg/Ukk32rm3+ezoy+HsbKPb9xPv&#10;3oO3kna0sdkWHqFHYcPfHmwTmcFW/53vv62tbbZb//bf/TRpNfxYlLp4/vLF+dnw3t1Hvwp/M5oM&#10;lbLNduv09BiVbLSaZVlY4PFsenJy0mglvV4PpdK6mM+nYRL6YSClPL8Y7e/tjMfjZhINBoP5PHvr&#10;zSdVVc0ncyIbBIHvKyLjYuqstcDCkiNUXKhyhQBEIViRYWAIVGSttcYgQJkXYdBQQiZRHJDttXtJ&#10;FJ4cHbRb3eloPJlMP/vk8253w5O+KVnJQHgBKy4LiuLg0eM3ZvNxM4m7G+3ZfPLixbMoiaRSaZ71&#10;tnvz+dTzfW0rFIKBrTXMVgghnJRIztJDRmvDBgnDMAS5SBVHSHBDEnLcLQsbtoszJCJiAZ4xRqHv&#10;qXCWFc+evdja2N0abI/H42aznRb56fn5NJ2FUeSFXklFVVQd09J29v6HLwBgMOi/9eY9ZkapptPp&#10;/v4uM9+/f+fOnTvaUhiGaZ6PRqMsy0aT4b/86ld/9uM/3drdGY4vyrL0fH86mwGiJaiqqtVqNaI4&#10;CIIiyB89fBjH8acff3J+fr6zs8VVpYQ8OzqNk6YvAxZC+cH5yfCdN79/sXGRpnkcRqPRKA6Dbq/T&#10;iKOzs7OyrlvN5ng8vru3S1YLMI1m+Md/8oe/+MUvyOi4naAURGQNeSoq6zqSggnKukQrBEgpRRRg&#10;mk7CyOt0WnUBRCBF4HnS2Ho2nca9VjuOKzJsCUn6UlRGb271dvbvHB6c/Oxn/+ns/OLPfvLYkGl2&#10;Gr9+/5/feeftTreFEsbTYaMVt3utP/nxH/3kv/qJL/woiHVVBYF3fnpiTd1pxZsP7zUb3dAL0zTr&#10;95rtZhgF5nvfe9xoNKzhvEhfvnzZbMQ7292dnXY2m1bGSpDbu92jo6P5LM3qNGwmJZkvXrwg6adp&#10;2u40B1vbvhfWdWl17SfR2cVpu/dGXqT9ncHp6WlZFkES16S92B+nk26/WxkdtRpxklS2toLTonx5&#10;MEWE84v5nb27QRAMz8595TWTaJqld+/ue3Vdn4+MpIq1j3ZeTjuDVtKJ7j+5ez45G6ZDIYQIVSNq&#10;TbJpXVaMNJnPjDGhH5kGTydZns42+wNjVFrXO5sDJvvy4Ojhw/tlXXz86aftZjIcj3q9Xrsb5PP0&#10;rSePG812XpQffvjew4cPs3wcNz1mPjh91m633373zaQd/vMvfkmgrWUpo1ajARYlKM/zLVNR6lpT&#10;r9NFxDzPa523PQ+EdNkU8iwHgDAWkiHw/TzPhfLK+TxJEmN0EARSSiZGZIFs6rKqqqIoGs02Sj+d&#10;TUAGZE0Y+XmeN1omDqK8rMMwqtMcWDAxkQVY0O+xM2UQOcJnspYZ3Xd30J2CTv+ykAqYWbpfEXFh&#10;mGLh8ioJRGLLYJiBLAhGiQKFQCREFAhi4RG6CCp2RIiL/QHQkZkjIlti5jTNtK7q2u0hhEACUXgC&#10;iQWgo6iWS/dIIpLosjE7oQEAlp5RS3kFAFgIInZGahAghAIEa5gApRSe8qXnSy+QnvI8D5WUKEAK&#10;FEKiAgZEIRY6+sVGvtRUC0AJyAgSF58OVQoXjYwLVw621gJbCSiFYIGeEs63mSwiU5rNlVJ1Xf/9&#10;z/725z//eVmWCkVd13ESWmsQkQGyLIvDoN1uS2RE1NoKAY244fuecxrSS6pw5QVEVJWVsUai8BRr&#10;Q2BZogg8Ya0iIiZmy56QgGCWTo1kYZUp0xgKgkACWkNSSgkS5YKycUXiyGAB4XoSlEv55ZuKSstB&#10;Zlaikry8Ia+s9FevESvBaF2QffXNmeH2NCTfvrZ47ex1Cc/pfJBcLL1AxHXrzUJnwowIhHbtpgTI&#10;i7CFmzGc12qKK9vRupHwpoR6Of5XwGrZhPU2Xzm4iGq/IqmuKu8Sbi5/k5KAVhqQK3I5OiawhX/B&#10;wjxp3TpCzItvAAiAyzs4+/OlyYjXuTYXBy8Xo5U8vXq6Yx1xyq+rYveqJVe6lFnC5fBYnHMzs+Ma&#10;OnXLogAg53myyAsJDO4TCBGctxuTvcYN5tJsXH+nl4CXV2Hk61Bh5WR+DYFYa6Vcmg2dphFJiEV/&#10;rppISzUEAy8HGC589BZcD+zsL5YImT1PSCmIFtrP9X5wk9KtrGsHwVknGRa+Bpdj4OqXa/QBy3Kb&#10;BueKpgDX5/UKLy0+HS89rLKNLDINrGYcrvXxAuYaUkqRtcwkpRRSrm7rxF1CsGTRsJTSXcr6krUO&#10;iRf7na2TOKyq4smj+wJAItZFOZuO/7f/5X/VVZ1EsdXak6rIcnRpFpweGMBpjdeDAaWSsMiDvUxA&#10;yggAYtkPuOZFDEvD0rWDzOw25aseHLjeB6tLXPJFlxZipaiCayNz2f/Xen79/MuT8Nr9l7vkmiIM&#10;AK7x21+7s1i6TuDyPS7qIz1mXPkhu0+BYAwoVMiYZ3ncbqoACcpHbzzYubNpRFrqLK3Gk+k5IksF&#10;737/D/qtgYy92XSGyL4Ss3SidW1JS5C15igOPPbzPC9LDcRxnCgvsCSMMXmRxr7PpBWSIQPIVltA&#10;ZAZJKFBSbQQryq0Hqq7q2WReFzWAkMK3BMgshCIgIoM+sLUkqD/oKBUGxWyaV/n4YhhHwY9+9KPJ&#10;ZMJg79y5E0WJp/zpfJZlWVEX/a1+d6MrlMqrrKxyY2upYGu7f35xMZ9PfF9VdTFNp+PJhRdu9fqd&#10;jUEXfWx2W5Ymo+nwi2efjWfDIPbazeZGp/vDP/qD7731dpIkvV4vaiQbg34YhoatgXKWzfK8mM5n&#10;aZptb29P57NmuxWGIQv0fBnHcVbmke8HUTgaj9vt9qNHj3zfd3a/LMs8IcfZtCyr0XDS7W4cHbx4&#10;dO9REHinJ+fWWimdsUI6acmNV4eBV5m4hXCrlQWWZOyCO0oQIlpbW+u8Ek1RFESm1WgkjVjXldX1&#10;dDJ6+uxAKa/f7wMoXdPJyZkUwfn5xXA4lFJGkb+9s3n//v4snZZl3tvo7O7v7u5u+7G/sTnQWldV&#10;pfzw6pi+OvoFIgBKgVKsvHuY+fWavFVWYQeGmcFth1J4AIIsD4dFp1FprT0vKIpqozd474PfpkWa&#10;5unu7i4JKoqs22sJgUGgAEAqztOs0+sCK+X19vf34zgGIdNsJqRnTA1S3H9wVxszGm1EcZDnecbc&#10;bDaTViNJkrTIs7JARG1MQ8Z5nkshGo0GW7o4O52MLgJPhr4/nU6PTi6soXbLkwhxu0kEo+F0PkuT&#10;uJHlKRE1m01jjM8es83ztL+1ff/+fdI1k8nTGSIbXfe3Nx8+vD8ZDz3PIwCrdSCV5ysLWJcZMpBF&#10;ZlKoJIBlMrb0/NAPvHxeCAwFAxsmY+oCfWPyvAw7cRAFNVmrCVE8/0uSAAAgAElEQVRmWZGlI2P4&#10;rTcfvfHG4939PRX4rCDPU2O0Uz0i4mQyGQwGyld1VRKaLE0Fw3Rs7965Y+tKCTmdTqfDeVXpqqob&#10;jcZbbz6xhosin89noR9WVcnW+oFiW6XZLMtSY2ylbRBErW7r/sOHzWYrywpG2en0UHl5Vb/48GOp&#10;OE3Tnd1Bs9mczkbW2tFoxGAjKRC5rmupsNvtXoy+COPgYjisjE4aLVSSEHzf7/b6e3fHSvp39+4m&#10;SdNq2tjYqKpqZ3MrCvyNbtf3VVWUnlK+FxLwQ+/hNJ03W61pOq+Nro32fT8rCiLY6g+cYb/Mytlk&#10;OhqPW+3G937wBx9/+BGx9MJoeDqNonTQ7QDgcDhsNpvbO5snJyehkqx15HmdZqcuypN5PhqNjK43&#10;et1K19PZJMuynZ2dbrtzenFMoN9+58nx8fFkNM2LVPkCSUkJLr7U86QxZjpPm82m9HwAyrPSGg7D&#10;EAGY0RKNR9MgCOI4jkLfGVK01lpzXddx6EdRhAqttSQg8P26rvNsHkaJHzdBybouDRjpRw4OOXKB&#10;lbAIINZyIF3Zfm79vtrPAJxEwgDs7ITMgAjMFlEAA6DFhXlTErnnMgsQLCSgEMLWmoWQa2yxjrpZ&#10;CiQwREhWExEZp3PTzGits4FbAcCObYqc/h6Fg7pXzVarqi62THbkJYsN2AIjOYIsZIfHmZmQUUh0&#10;mDcQSgrPByEYpQDJKAQIF7G5Lkyv9xyCWoIe4TIw3HbaoicRUQK49AQSRBiGaZp6nkrTtMzzJIpP&#10;Do9++fNf/M1/+uvxcNSMk6IolCe01qbWYMlXXhRFnpJA7Pu+J4XkhR81MyCxYCBw3toSl7xfiIjA&#10;EoUVJFmAAEGISwU2LOUM6dijiV2WaRQrQWdNPF9ThKyt/L9LI+2qr77ZebSKcf0d3/nbl8XY+9oT&#10;1gRE5qtM1wuHfbf7EyzF+vXuvWRoXyQMgnXQeFu5EvXw6kKLBD9rNpm159IKlDIToHOgvWzUqxq7&#10;aNblTWDp4+5GJq9MtbeK1NdvuIZ1v05kB7hBXLJeq2vXXgOWr6/Jqv43PxF56RqDSwvflfhtXuQa&#10;v32YONH/NWV9lYMbDWeweEMDcqPJV2q7/I5LQdT1rWWWcFsc9dIH4fqjb13ublb+dW37BmV94qzG&#10;5+sXn/Xm40r5sbZTrKP05Ra2gPhMwMvgjlW4CjMjsBAoUQghTFUi236/3+v1BpudLJv+1V/91Vdf&#10;PXUeWws3LrDL7YZQuHidW2r+mv65uad8h3Xs2uB5/Wnf9ubf5P7f5LaIbqW6yrMIkhfEnIiohABE&#10;JjbGkCcCAajJNpsJCENW79zb2NppBSGwxJo5FDIxQVWXRVFMp5PIj8MoEkJMxyP3utvttvAESgGC&#10;86JAZOV5IUfMXNUmihIpvSiKmLmqKjZWobBAwATASMBETpUHwGTZ1pYJTGVIk7WMSM41TSnFbFEK&#10;BLSsUXHcDrubbSU9NZ5Ovvzqi9Pjk//+v/3vGknj5cuDZpzcvfeoqCopvbhoVlUhfa8Xdfb39/Ky&#10;kDOoqqKqKmPqra2B9AQKHo/HLpOK1jrP81artbOzE8cxCg4jv5hnaT6LGkG717BlleXT5y++evzw&#10;3t7uTqORCCGQmWxtTDWeT2pTRYE/mdjpZLa7uyuUFAovRqP9O3da7Ual9dnFBYCIwyTw4n5v0O1s&#10;5HlelrUxlM2y0A+EEEB4cnK62d3Y2b4Txy02uq4JicIwdHHwN9fi9S1gOTNJeYqZrUv7icKpjoIw&#10;EpLDSNVaWquZLSJ7vjo+Os7T/N7dR2EYTybTfJ41G10p1Ua3bzV1u92nT7/4v9//z3/5l//m7Xfe&#10;RITh6HQ+nzaaYZHNyGqrvCDwGEgptYyjw4WCz/G2AkkUAIKQJVpe5BG9Mu6ZLzXTfFUnzWBXih9L&#10;JKUiS1IAEfkeBEGEKCfj4Xg87vX7b7zxRlrkhrQhIzxR6xKRkbGZtLIsq4o6CKLJOO10OmVRnZ9d&#10;IGJWlNbadqfHzCBFs9msdNlqtR48eCCEyLK5MQYk5mWBiL7vG2OGw2EUhkqp2Tzbb7elp6hAywgg&#10;Ls5HL168MIRSeuenF3VdJ42WMWY0vIjj+NGjR+l8Mp/Nms2kKHIhkbQuy3I2Hn1RlWRts5kEntzb&#10;2S7ybDKZ7G7veFIFQaCE0Nai8pjYmNpqLQCBJDOAdGsEGWP8ht9oNM6PZ1EYM7Mxxhiq81zloV+G&#10;niHJgQSstfFC3xJvDXbCqBmG8XQyy2tdlPlwMrZsGTQi53mezrIiK+MwKYrin37+yyCIkMW9/XvD&#10;84snjx5HURL6QZqmX3z6ORA2G23B3u7OXWNsVVSe5wGIfn+QptlkPLe1ff78qQur3tjcQjAC1enp&#10;6dnZeRBEvu83m01rudPpDIfn08lMKa/X6wdBlGWF7/t5noeRb4yJ4zgr8ul00u11vBeq1WldXFz4&#10;4G9vb0lPecpjj3d3dwf97ShKNrp90iSECv1A12UjigNPlXlORIEXFkWhlK91hQxs7Hw8AYQoCD3P&#10;C6Jwa2vLsS5HYbjR7YGl4fnFyeHJ2dlZq91+460nptYXZ2effzJRCtvNqJjMAOzde/t39/az2ZwJ&#10;08l0HjWCrWA8mnzw0SeHh6O/+Ms/MWWR55kn8O0334iixGpD2lhjrOHAC3e349l4lqZZEjRQgiZN&#10;hqSUjGiYpuk8DEMphbZG56asq9APgiAIlZpOp46/bbC50e/3m0mjqipnlAMy65mQtNYoVF3XxnJI&#10;QoVsQTIyKJ+0iwR2VgJpjEGUrwloXJcJrn155WZ2qR3DpVSHAgUzA1my1oIFAAkMAEoi4kJoWEJB&#10;ZIFZkS+o4omZGYmJANgKVG55EQLlIj0YI7tkupbXjDrITmC5jMNcZvd16jZcmEIW0WvoTIZEhEKh&#10;kEoIJT0v8JXyQQqplEsQIK4WWLMLrctMAgUvMwDjUrR9FWBGRKUkIgZBgIjz+bwsy9D3ZpMJEDtq&#10;hTDylZBgSXmiyDWqwGpjdUVspAwXvqarhJSAC48aY4ksAAjPk1JKuVBzCCHkAsOiXNgW2TFNSCkF&#10;ENjLlHtuyV6yFgsAsFZbuxgGzuS7EkD/34uzrxxX3/L8tZrQyjz4+wO6376s3tTlEfff106xm5j5&#10;m5SrUjWuQ4Ubp4l13Ac3um7tEsdQIACW5vgFN/w60OWV2W2lDmBmlz0R6Ur9157imPkuiQle09Cr&#10;wtJl53w9eF77sn7yKt3jN8EG165dLzcn/ioqfv1zJRHdihiZeckIcy0H2Pr537R/bjb5axu4qvnX&#10;DrZbQTgigliaam+a0H9vM/LmmFkNeOYrQ3r9NQHAMmr68g4LlAu83OAumyaEUCistZYsMwuJAGiM&#10;YTAbG91Wq9Fuq08/Pfjbv/3bNJ23Wi2X9pKIhLzZcrGmwFrHt1fs3usX4LpN+zYlyOtf2dUhR/Da&#10;l7GaWa8557X3v6V8hwV5lSsCEchagVIKCcjMlsg6IkcAyLLcjzwlRVqMB7vdJ0/2uj0fIRdCdxqx&#10;BREoqbU+Ozk9eH7U8DtxGHkqMIZqJiWx0+n6UZiXxWCrb621YOu6no7GUkogVsrXWidJEiivLoq6&#10;rq21ZF08PDm3D7aMbp01CJaNtlpXDpQBIKAVQimJ1jJIMGRqWwgloiSMklCNJuNK12VZohS9Qf/0&#10;6PjjTz95+63v7YaBLQtdFypQYdLWtiZGUOwHMmmEkynO5vlsPm61k7297VYrGY8nAJy0mkJAms7a&#10;7fbmZl9KD4D9yCPje57s93vZZDY8PiOqP/74fV2k/+P/8D91u80smxuTJY2GDGQS+NqUptZFNq91&#10;6UXhnXv7v/3gt4ywMehLKQ1REAQCZRI3Htx/+OTxI8/zUsoFSFMzsigKvTXoI4vN3maVpffuPNjo&#10;9MbDUV2UrVbD90NrJYPj/r102RJXMgODEEKQAjJOCiS2zIwgrbXGWp/9qjJMotls+r7fabfOz8/L&#10;MhdCRFFU1/V8ngHLRqNVVdV4fDoYbD1+/Hg+n3c6nR92f7i/fzfPc2sNAGz0u37g5cXcqVX8QBmq&#10;EcFZdJd73kpuvvTHwDXjMKJzmLx0vHBr/WqiLqYrOrP2gsRceLKuSQrBjI8fP+40OwKVlDLPyjwv&#10;k6TRbne/fPblydlJEAWIPC/mjUZjMBjEcXJwcNBsNs/Ozh48elgbM5nM8jxHROkpJVOhJBFNp+P5&#10;fB43ko2NjSgKNjc3CWEyGVsmARgEwWw8ybJsMpl0u13P8zudnu+FWXZsLXueGI+neV4OtnbLspzN&#10;UmPMdJY6arHt7W0pMWlERZYTBcbqKIow8BuNhsth2x1s+FLpuhyPp3WthRASIQxDicr5rnhKkDbK&#10;EyZnWK7USwp4ILK+r+JmXJs6IDJsiIiYtLVkIQ4bgpUxFCQRoFFKEcNXnz07OjqdzwrLiFLM8+xi&#10;NFS+fOt7b3S7HTJImsEasBwo/8WzcVGMdzb9e7t3y7yQIACE74emmn743ifb27u+Fx8cHO3uYpIk&#10;VV1lWZbnZafTOjk5q+tya9APw1gpNZ/Px6Npq8UAcHx8QgTdzkZZ1szSGqqqyhhH+QZMWFVV4Ifd&#10;zgaDVUoUadZsJnEYHR8eScBGkmhj4jDyAr8RxUVdWWPquhaIUnp1XT578VRX5AlveH5BxkaBl87m&#10;s8nI87zN/mA4HA42NjudVhAEz55/xQAE7Edh3GrWRidJsrO3e3Z2FgVxu93e6PbCMPzhD390dHRQ&#10;1/XA2/z8089OL04LA5Wup1kqyIShP5tNkiTZ2Nggw6PRqMpSrjd8oUJf7e20fvgH76ZpWuXFxsbG&#10;5mBAmg4vDjd6vc3eBu1ws9kM/WB4NvyHv/95luazbKaUklISLWiuqqoCAM+TQggJWJalqbXDtM6n&#10;4NNPP/30M3r77bfffvMtpZTWVkoJhCtuPMe/qnyFzLqqSz0KtA2TlvQEGWuMQQZPSkZ0GQiZwZH6&#10;vkpTu0BBS5cq9+VWpzU393mxIDhyYOl4khSClJaEJLLExlrLRhNRqTUzw4L2A5RAgVJILOrKOStK&#10;QCGUQKEkAkhrjfOGEsiIINgZxG6BlOvBw4s1aCmfMy6SOK2kGQvshA9mVCh935fK8zwPlSeEYBB4&#10;A/quAPA1WIuIzr8VXgGAb14ilh3r8GeZzoloMpk04qQoiv/rb/76k48+BmKFwvc8ZGglDWZmsCwl&#10;GQvEVtfK8z2JnhRKSuWINFAQ0mJIMBNZrRdvbUGfhlAbK0FaIGQUQnhCGiklIBp2sp0DKsyrNEeM&#10;iC43AV8t1wbD7wkJ//+3rHXIdaB7TQrkaxbgG/dZT3xy7curys0TXoV+XwU1V+ffrO3rH34Na61G&#10;/rU739qEdUD7umfc1oe3HllJVqtfvxYEfgcZ/TXVwDW9w/o6cKsX8K0L8vqvt9bNLUFw2Xu3G7FX&#10;ffv6N7iCgsy8YmS8ZcTe6FV8hYblu5VlNW7/aVWl9Se+5sWtzr98BYjgOP+YnWV3pfgTC9arpdPP&#10;QlcrEHEV5e5cqwAAiInQU6g1b/S7YegXBXz00UeHh4dBELgV1T1dLLxpYMnReKWly5e7UiVf/r5+&#10;2qua+bXI8zuXmyvGzYPf9iZfW3ANMjADsEAhYBmUw+w8yWHhZyEQGIVA5YG26fZO+4d//MZgK871&#10;OM/ZD7DZiaUMBXESNzc7/dk0TSdpLvJWo9Hv9htxIhVqXb04fskETGgIqrrO83yeZ1LKOAglc11W&#10;VVEa37O1NrUlY6UQ2tZgGUggATBKkEDoWH7daxdCKIVEhAxSMlFtQEshmAyRCcIkCDxNWv75f/Pm&#10;YHPw+NGju3fv9jY2yqp6/4MPhVSNVitMYump2lbaVizZCyWjqapSeaKsKgZSnvQDL4pDROj2+812&#10;I0niLMumk2mr1UBEZqq1RmBkEBKbcVwXRZFm3U7LVvVsOul1W1HkR5FfVzmC9ZQgoCydT6aT8WSU&#10;V8VkPoqigJHzuhRKplmKAtN5XlX13bv3Hjx4WFX1aDSajCdGW1Nb3/c3uht7+/tJGGfzLJ1ne7t3&#10;dKXLogYSvV5XenIRK0GLFJICGF08ADMQCAQlhRDARNYaYFoIViiEkMZYY6wUyvcDJT1EMRnPEKW1&#10;1On03n77nXar1+v2m82WNtoY+/HHHx8eHFZVWZZFksQPHz58+OgekZnNpr7v7e9vP35yP8tm1uqk&#10;ERnS1holJTMtpLqFKRddEB8sjASLGDAAlFItbVOWL+kB+Ero3aUF2MWMIQMKVAACWQGooqi0Ya25&#10;0posaW3ysizLUnmeNkYbPZ6Mm80WGZpN5nVZddu989OL8XDS2xgMh2NgjoJYKMUMbuQFYaCU8INA&#10;KVXk2eHRwfPnzxuNRqvdqqrKWMMAfhCMxuOiLK2xzWZzf//O5tbWcDj81a/+y3yedns9rU0Yxdks&#10;FyjCMNncGui6Pjg4MFoD235/I4mjuiyM1gJg0O8roYoiL8tSSvSEtNZGYcxAdVmfn54xYxwnEtno&#10;Gpg9KYzWSoq6rAQqpxtQQkmBSgkpvGbSmc+L508PESUzErOSgoCU78ftpiGL0vHYEBEMh5P33/vo&#10;7GR4enLORmz2tx7ce/Tw/uNBf3M8mjQazX6vNx5PZ7N5EietZqvKp1k6u3dnf3Nzy2jz8P6jqijL&#10;vBgNJx9/9FKAiaOoripd1+dnZ7PZtCzL4XDITINBv9vtoBC9jY2N/uDTzz7/9NNPoyiqa0cYK6yl&#10;fn/w6NHji4vh0dERkW2320mStFqNZquJyETW85Uxuqor3/cM2el0srO76wX++fk5IgZhUOTleDTy&#10;PcUA1vLFaHLw8uDDDz/653/69QfvfXzw8jlZG0fhxfl5XZXIsNkfzGezQPmDwQZYmk0mnlJCSgDa&#10;3Bxs9LpxEl1cnE8nY2PM0dEhAn/w/nvvf/DB2fk5A/c3N7ob3d3dXS9AbSpDJgx9T2FVl3EUBb43&#10;HY+rsu61Os1mSym1t7f7/XfeiaNwODxHgXfv7F+cn//y5794/uyZlNJXqr+x0UwSAdzv9xFwNp9P&#10;pxMC9gMfEGptLBkhhbG6rjQzeIEHAnVdl1VFTCiwkTTiOC7y8uJ8WOuq2+tZY7TWxCCVR0BlXZG1&#10;nudZo6XyQABZCyik8gRKYo7iJEoSAEEMgMJaZkZraX1K8iL/zxVd1bVN64odYxmktJjNa4agyy9M&#10;AOy2K4ULimZ0iBN5kf0dAMgCA7FVAqRbXByQdGFpwMCEYBF58SdYAF5GrLmT2emGF9ZK16CVWAZL&#10;z5Wl/YkZmF1ArkIUUkrPWdyDUCglpCekklIKqZz/sCtSSuES/y5sBbgUiRb0M0IqR5916Sd9o4jV&#10;PyGUFJ7n1XVd1zWzLYt8NpkqpX79X/7lr/73/+PD9z+oikwKjHzfOb8qicBA1rqNQCBKIX1PeW6T&#10;cMkCrHUCqwtsI2uN1kQagZUUUkkhpbEuTNFpLpCYLTGwrIzh1UgAlxGKeJl03tlD6qpYePS4939d&#10;B7E48iox/TuUlWh46/H1slS60rr0/7pq4LcTyL5twRsZLK9+h5U1bzETX3Orpc3nZm/c1kA3H195&#10;ztqfwmljrlbvNq/gtR181QpXGxfWLC5nG68MyDefuD421ilhr555ZUQt++ayRavnwlqHrA+5a/j2&#10;VaPx1lp9t/Kq++OazkispTpbHwnrdV6v0s0/X//EpSqS+ap3z1UAbB3Eu/mO1h+6cvFd3whua+Mt&#10;42rVk+uA82bnXCur/rn1x3W6qlsH/9WD12Pml/VZNO1SlenW5MU4FGt3W/vuRvgiZGfx7hAXbkqO&#10;v1cgArDvSSHgP/zXP71zd4uIf/b3//mffvkLY4yUTunsGuj6HK9VcjmW10fFdQC83haE6/j51omw&#10;6L2lB/7SZWAxMNe1cohIN5ilV69mrTNfv/Jcr8/6n7fN9MuV5+ZrdW+d0Sn/5PLpqKRiRkPEQG77&#10;dZFWvvLjOGRRtbren/3rH7zzg3uGhllxVpXjSqdlnhZ5Ucyy6WiSzgoJSgn59KunT7/8ajocn52c&#10;lUUhPTWdTsu6JKZa63mWlWVVVZWxFEZxK0qAKPSUAKBas7VknVqfwDISAiFaRBZo0RquC2sNGa3J&#10;8qK3kVGAWWQBBk218EV30Gl1GiBReZ7sdFob3e50Oj07OZvOZ61O++nzZ2Gc3Lt/v91pBnEgZWS5&#10;DiPPWmvBRF7QbicuYeZsNvE8L4oiQxSGocNmaTar60Ecx8w8T1NEtNqUuY3aChWyMMbUzVbUihsn&#10;Ry8+EPSTP/uxEFCmRoCJmi2BLMAoieX/Q9ybNkmWHAdi7nG9K8+qrKyrq7tnpnsOADNDQiS1JAGt&#10;ZDLtftjV2spk+qhfKOoDjSLNllozkCIXXIgcAMQxV99dXXfl/e44XB8iMysrq2qmAVK7YW3VL+PF&#10;i/C4/fY8Ozo/nmWzj3/3E3pBZa2rugzDTqOVDC9r52A4HH711RdVVTHGms2mV2xrt9u2Nl998dXZ&#10;8cmHH3xAlkpt2u0uWMqzWlhUAWMoyLMOkONcKeZqwTHGPA5JRJxJv4iJHJFjjCkZci6JkDNmtJtM&#10;ZkRojBsNp1VpqtIKIVutzvb2dy4uhoikte10Nvr9vjEmy2bD4WwyHSFCEIhOp41EWZYxBmVZCsGQ&#10;c+/OZI4RrVhKzHcPId1w5HCdxXiNNXhtR63sBcaY0S4OgrqiqtTT6TSfVYjCVlYIkc7y6XR6cTnY&#10;3dvZ6GweHx+/ePYyzbIsnwVBgCj6/d0nT56kk6zRbjpng0DEEM7Gk7TI6yiqqooLTBqNQHIbRYh4&#10;ePTm5csXYRIFUWiczbIsSRJrbV3X6Ghzc7Pf79d1fXR0NByOtjZ7UoYAeRBEU5szBopzZwER+/0+&#10;gDOmJrJeI1Fr3Ww2hsOhrmrOZKPRQKSjoyPn4OH9B41GI8sGb96c7u5SEAQB52RJcmaMMabmQi5G&#10;D4ChBeuAWSJgVNaFUoIL1Fo7RM55IBU44Fw6QyJg7WYnp0opKZV6c3gGjj9++JhhaAHDIKIatTPH&#10;b84+f/LF+dnFH/3xH3LHdV6bQnOCH/zxH5v6/9ne6o+HIzLEAJ0Dp93+7r1/+cPfr6qq1+sxDs65&#10;0WgUhkGr1Xj+4mnSCLsb7wBAmqaMAzISkjnn8jzf2NhsNBrD4fjo6Ojk5IwxUVXVYDCQSvT7vSSJ&#10;gpCPRqNer6OUEo5ZXTeTBkcWBWp/f//o8M3jD96XQiRRIpQ8PDyazWaddjsKovPhOM1mjmwUqqIA&#10;sPDBxw/eefgwn8z2dvqC8fPTsyzL4jBExKooIyUVF8a6IFBnl2d5nr//0YfNdqssirIsGRNffPGF&#10;1aau69cvXsfNxvNXz4eT4dbWVjOJHn34wYcfPp5ORieHr7K6TIu03W51mq2k0dBaA0CR54Uxvd1t&#10;R+bly+dZke/v73OO1tTtTvPg/v7O1k6z2UySuKrKNE1DmT98eB+RGq3o6OhkOLqMwkRKRURVVSEi&#10;WdBaAzgf8lprzRgbj8dbm71PP/303r17r1+/tk5rrUOlvFN+bzUdBAEpa4zxnrGQS8aY1TqdTYLY&#10;qahlao2OfLQ6u9igaxzo1btnjaF+E0laQ22JAIED2tWCiEgOyfk17ZaKDYgkpSTgjIDIzsOhOUdg&#10;nbOEc8ILnLEA3iexYJLQeVyYAOYOHhmuMZRXoMJlCKbl0eQQYA753NsH45wLxQSXUnKpuFCACMjn&#10;WA6X/rRbYkurSMb15u7EU6+hLB6tXDz4KgHARyl3ZE2tm83m57/6xV/8X39+cXbabTfJurLOlZQM&#10;MJBCa22NtkYzAsk4AwJnnAHHkJxzujZaMyLOeRAE86vQGGPrqwm1ltAxIAbIGHJyFhhHJhgzSEhz&#10;vMzh3P5wznl3zqsYrC4MxphdMLmvZvztkN23TKsCpbf7Yt0N8n+tNF8h7toNuPrK3+PL8rTgJdxV&#10;IS1l8is79OrVt43PN5S5Nn23ifRvduHW2ui6i6RvI5xgtdHVDUW3qbAuCl/7EK+T5Xc1sXh7Tfd1&#10;bTpWG/otFvBdZMMSF/J7Z1WDxv/0GbeO/NtAsuz7zbP61gpX+QLfXPLWD29r/drgr07l6sM3r4Fb&#10;IfmGubh17m4WePt5vIqxMnc26/mT7FpD17ebx4eZZ4hyzgABHFEdJ2G32/UEtXPWGAPzaIWLyHCL&#10;tu4CZn6f3hhbuHZ0wF0G3qtH9Dc0cTPTk+XfPHRrb+8qfFf9d92S35oQl/bwPiaf5ZxLKYmsMdpZ&#10;A2AYY8SsRROE8Pj9exu9YDY7YiILo7rSNWNMV7qdNKJ24+uvn79+/qbT6R7ce/DOvYfpbPL111+f&#10;HB9975Pvdrvdy8tLQqx0jYI5ICFE0mqCdXEQJkmSBEoA1WXljBGMWwBTGXQIDsgCWYdOgAOjTV3a&#10;qrBE6NwcA1qOA+doiTl0wEiFQRhHJFhR1/x//d//0NuUTybjV69fF0VprB1PppPJdDQazdIpctjY&#10;6OTlTClhjAYgo42xpipL4JiXuQzU1vZWWVZxHBtjzs/Pj49PkrjRSpqAUBptyRRFMRqMQqUE8mw6&#10;1XWN1m50O1brLJ024yiOorLIi7II43A8Gownk6LKDVgmoHL1Rn8zTmJL7vzinHMRR3Fe5Azx+fPn&#10;T58+SdNUStlsNgVjVVm+fP7q17/6dZ4XDx88jML46ZOnB/sH/d5WFMTW2dFkoJRUSgDCfPd5ZgcC&#10;gA+EMyc/gQgIrSXnPDLJiLyqofAPeVaVZa1U2EhaaZpVlUbEPJtNxuOqKr/7nY867Va73ZSCK8UH&#10;g/PJeBAEcmOjIwQydERmZ68/nY6l4GEQ1nUdhAEDqE0NSJz59UcAwJE4Qy9IRwCy5KwBR8xjjv4k&#10;cHZ55czPfVzxZolXHHpy4HUbGArOpNF0dHhy+PrEaBcGCTlQKjh48GA6maZZRs5t9bebrXaj0RoO&#10;hmVRZ7N8cDna3dkXTD558qTVbgGANRaB6VrnWe6MSbOUwJdGy90AACAASURBVAkpg0A5ojiJ8jwr&#10;iqLZbkklmeBn52cqCIbDYVEWne7Gd773vSSOLy8unz15Xld6f2+fMzmdzoaDCRICAQM8PTku8uz+&#10;wUF/q9fttFvNppKCASLAVm/r/Ow8TbNms9lut4yxw8EwnWb39u5tbvSyrJAiUCpgHAVjgvNASnQg&#10;hWAIZVky8oocjDPGEDhnSkopJBA7eXNe15aAA6IQvNY6jKIgCowz3d6mdloGSgg5Gk7OTi+KrLIa&#10;AhEx4q9fHj57+uLrL7+yhpDz+wcHnXYnS9MkjhEgUNI5CqQqslwJ1ev1Qxm0m+39/X3ORBTITrth&#10;6lpJ1tvsRkmAaKMoiOLAkZmlk1arGcch57zRSD748IN2q7O9vd1sNpxzjPEXL15VVd3utBFBay0l&#10;E5IpJYhcs5mA1bWplFLT2RSApJJJozFLJ51up9a1MSYKw8uLC23qZtKUUo0n05OTo1CFOzu7B/u9&#10;hw92tre2wbr+1tb7jx9FKhgNLqqy8AQwOmolyWQ0ZohhFBmjHdBGd0OGQVbkQJQk8fPnzwbD4Wav&#10;B0CTyTiMo7KqLgeDl69elmW5u7/b6bSF5JPpVOsyjMJGsxFGkda6KGtkUFlTG21MFUQqCNVWv2ed&#10;Y4z1+1txHM3SdDaZlGUZxWG70wqCkDFoNhrdbsc5N53OjLFCCMawLCsAQEBrra0NQyal4lxkWY7I&#10;jNVZnqsgePjOO51Ou65rZEwqBURZlpVlhcAcuDIvgkASgSMgcs46Y60xjgADFTSaLUvAuLCOAJm1&#10;jsA7o1wiH9cuuVU21vLn6uW6QNlp5XbymCstLm/yq9qTjeiFOUCI4KwFIHAWwCMOBpx1cyUnEgwZ&#10;AkdkDDn3jgLBi5jmAmQvZWVzvc05K52Wf4CucdDRk75AzDNgkQnmjROkUjKQUnGluFCcc2KcMcm4&#10;YFx4dj/iXOq7EPx63Mi7A8X1n+x20e9c8oPEvCdsBMaQcwaOyqIAoCxLjTa21lWV/91/+vFnf/8P&#10;ZE07bnAkxbmc61YTOUfOIYASXAqOXlUPQQohmQ9MRxxRKRVHURSGYRxwwSQXSkqGzDtr9oxoLy1C&#10;AALmyFljjbOVsQ7Au7F1/spB72bbCc44Q4ZQ1zURkTUMvVr6GsF/p7Ttas38hmm1wtWab6HB3HIJ&#10;XH24Xsw7T/P/fkPY3hIvXClGXujis5ev5uKNayUdwA3Kb63p6/KZm2QA4hr+eqccGBeyl9Xyd/Vu&#10;8ZYQluO2Wv9VT8l7rvZ6Yt5AGK8kTkuY2co2uaNdunVCFuNGy4f5vvg22aDfhas9XUPib3T2N0fQ&#10;b6vtVobCMnm9uSUw30rXrfVujSu3LLA8um+kFbzrNhr4rsFZtfu4CRRcjfC1Cf2tqR24YxgRgcAt&#10;1bxvDsjK85p13vLh5tE0z1nOBVtRdb72Lc4j/V71CwAAOKLg3It2ral6W50/+qN/sbnZvLi8+Mu/&#10;/A9PnzwVkmlTA9IccgdASLc44MDl/bIQMi8hWbiKvLZxrvVlOfXXBt+fdYvzZ+XVzZPGIbJb99G1&#10;kUK8+equwrd+vvLqKmrX6tvVzxcaNGxlOhgAaOuQsYUStAZwjKGQTEgMYtjaadx/uFHqy6PTL7RL&#10;HRWcg/fRHodhFCajwfD05Hg6np2fnKKh/lbv/r2DBwcHe9vb77z7rgrkdDrRRs/ylICSJGo2GnEU&#10;kTNlmnIAsK4qCtKGI3PagiN0BJaRBXRIliOhqWxdaKOBAwfnnDEOCGAefZ1xQeSIMeIo41DFYWVM&#10;VuT83/xvn9amUoJfXF48f/qs3Wk/ffJUKskFHw3Hw9GgrIpWq3l2cYpIs9ksTdPh4BIAOWfdjU1r&#10;bVlWSqk4SpRSl5eXT58+ffbsmVKqkSRVrS1ZRLDaFlm23et3O+08y4ssU0wAURJFYB05s7e3S8ZU&#10;ZWFtPZ6Oyiovyrw2NZPMgju9OOt0uo7c8emZsUZKefj6MAqDJImHw6F1ptlobmxsKClbrdbLFy+r&#10;qvruhx998Pj987Mzp80f/+EfzWaps3YwuJzMxkmSRFGM8wvGzzPM7QTm+IoXDhPnrCxrznwU5lgp&#10;JYVCZMZYay0Xcw59WZbT6YxzZq3Rug4jVVXlLJ0AQKfT7Pf7QSCqqhyOBgTGOVNVebOVJI1ko9sp&#10;K+8RKmCIxpi6LhnnnHndAyJygG7pumZxhlrfLmM+TCZ6DymrS39JDC8I4NXTDQGYNRQGcVVaIPHi&#10;2evxOA1U1O32ehtbSgVBGEVRNEuzIAjSPO9vbe3u7J6enQGwKIqyrOj1th4+fPfN4dHrVy+brSY6&#10;4oJLKauyCoMwCoPBcMA4i6PIGC2UdM7VdZ00GozzTrfz5s0bH3UmjuODewdbW1tVUZ6dn3355Vez&#10;SRqFcVXpMi9fvnz1+tUhAPZ6W2maBmF4//6+1tqRFYIHQaCkzLKs0+kMh0MiajQa49FY1yaUQV3p&#10;vd09BIHAvvOdjzY2NqRQSgolBDmq61JyVteVqWsAYoicCcY5oJOMBVJJFSKK09NBmdcIHAA5w6Is&#10;W512u9vOy6y12QZGTHIHUNXa1E4yJXlgaheokDGOFifTtCzLOAp7Gxv39nYno0GchO1Gg5zlxMqi&#10;FFy0251GlARBwJlI0yydTMfjUZLE3ne0tcY4vbW1GYZqMLgYDoeTyTgIAiFFp92+f/8BEYRhZK0t&#10;iuLw8HA2m56dnZ+fnxO5OI6m00lVlUrxbrfDOCklw0AWeSaV+vLLzwkpjELOwDgrlUKA84tLIcR4&#10;POGMNxrNIFR1Xf/0p59PRwNrTCtpSi4mwxES3b+3Hyp5fPh6NplaY1tJgywFUrWajfF4HAahUmpj&#10;s3v/wQOh5OXlZRRF1rk0y46Pj8fj9N69/WajORgNtdazLFVSBUEoA5mXZZpN2+1WlISWSAgRJUm3&#10;2x0Ox2fnF8SZCGRRZ5tbm1yhFFIEknEoqlwp5dVsuWBScBUIbUySJEhQlWUUh91O10eHztKMCJQK&#10;jDHkABFpsZs8B9o7MfKMZOdcXZVlWRZFIYSIo0gIUZZlnufOWS6F5NzHJ7MEjEtCVmubZUXSbLY6&#10;G4hMqRAIgDFdO0BYBlmABQG8lFfAdRr4TsTOxxeBBTG8uIgBAAjJWbIEhPOAD76gN6piiIBzvigS&#10;A2SAwIAxnAeEmKtke3Pfa3fkgvb2t+nSpe3y+vSoNyMAtyqTRGYcIudCSiUDJZWQUkiBQiLj/i9n&#10;3msUR84IgDOx1FpcVc9bCs/XcIK7CODFxX9Vfq5QTZBlWZZlaZoqLt4cvvq7H//4+dMndVmESvpQ&#10;GHEQWqOtNXVVSSE5QyVFFAScMatrIOetf310aMZYIGUYhnEUBUHgr1vOuBACAJx1BCA4J++1G2ge&#10;tsWR1sZaVxlLtFBud4swIjjvskfL5gSwD6yC18LA3jjb/3nSdbTp9hyf3oq+vgHhb0eW31LxDbx/&#10;gY+usmPuYhAQ3IaWrta8piG92txahdd/3kUA35W/AOg6Mo0rnVjsP5+/EqaIriq8tvgJV5tYbqW1&#10;dtdaXx2xJSV2ax/phuRqFdu++XC9lVuE86sPt03WevrWYv4I9fCvNrcmaVyt6qaccPX8uamWcmvX&#10;rtdw+zq/KWNca/QuzWQP/x1n3TcsyDtbhxszclu64sDe2vElaHB9HcJirS6vs+X4L1pcLYyr6x9x&#10;7gjQ//Kv2MpmICICQ7a+d2/vd37n093d1q9//dWf/MmfDAYX/u7GxY6bV4u3jPkSTh8P9daxvaKB&#10;r8fNXnteAOnH9CYBfHOnAwDSbWcCrC/v9TG/a21crx9h3eRhfYXc7M5qzIVFAebHR+u6LEvnrFQs&#10;DBUX6KhKGurewWZ/p8GDEnk2HL05OnmOzBpbE7lAKMZEIIMH9+//zu9++vi9R+89eHd/Z4cBDgeX&#10;DLDWtTb1z37+07IqgiiQUsZJyBjTdckBsllaphkHlAydsXO3kFUtFvaHYAEcY44hcVe7utScFGcC&#10;AKydOzvGuXkrGnIoGEqpogAUL3RV6Jr/q3//Hc5ZXZWHh29Gw+GjR48uzwdlUXprr4vzyeZm6/Gj&#10;x3mRTcbjdJZORmNrndaac76zu8eYGE9mUZzESfLFl1/8p7/9u5cvX3EuyrJ6cPBABrI2NSIUeRGF&#10;4YePP+hv9gTyKi88qtHb2MizTOu6t7EZKjEaDR2ZNEuZYNoZYjDJZ+fDy6fPnzHBDx7eJ6DTkzNr&#10;dVXV1tl2p33//kGvt0FEW1u9jz74IAjUZDx+552HHzx+fH5+KoU82L8XqAiRTcfTi4uLNMuanUYY&#10;RQROSWGtJmcRwVgDANxb1ZDjjDWbjd7m5sff+/j9x48fP3rvwf37Bwf79w8OHj68/9677z54cH9v&#10;d3ej2wmUlAL7/d7GRlsKoXXdaMRSyfF4mKXpdDoej8dSic2NbqMRl2Xx4uWzweByOLy8vLxI0/To&#10;zZuNjW7SSJyzQnIVKGcMkGUIsLDHIyLnjGdkOXJ+drmYG/dLKTlnVxQvIoH1HrYY80Z/C6TWM5J9&#10;XDISgkskMZ3kh6+O47jFmGw1u40kMdqpIHznnXeePHkWJ/FkPNHWGGMF52EQbXS7cdTY3dlJ4sbO&#10;7s7Pfvq5NeXuzi4QcWQqUFVVBWFQV2VZVRubG1zwoiwWrk1RBUoqaa2dzWa7e7sffPhhHCeAcH4x&#10;+PLzL0fDiQMqyzpNcyllHDVajWan09nf37+8vEin0+l0PBwOizwPlMqzXAhhreVcfPXVV1IG/f7W&#10;eDxBxGbcKIpqf/cgSRp7e/tZWvz0s58+efrkzeHrWlde2BRF0Ww2JXLgiHEhBUckhiSlAIAwCAIZ&#10;n5xcXlyMGFeMC2O0MabRaoZxWJkyboRRIyx1qQIlhKoL7Szoyr45PMrTQim109/tbfWYYCcnx+Ts&#10;B++/pyTPi8xp7cBFKjTahEF4/959XWkEnmX5dDobD0ZZliGi0aYydZREURQGQai10dpEUcIYPz46&#10;SWcpAJvNZsPhqNNtz9LpZDIuy4IchaE6Oxtl2fT99x93u52yyvf2dhrNmMgkjdhqba0J42A6nfa2&#10;ekJKY7S2xljbaDRGg0Ejjq0xRZ532i1E5shOx4NOu/P4ncf3dvYDoaq8bDea272t06M3L168iCLF&#10;ASTncRwjURzEJ2dncRwRQrvT1dZ+/dWTX33xRRBEUgWNZmtvb7/ZbHY63TCKZrO01WoncQORbWx0&#10;k6QxGA6Ojo/iJAnCIGlEwNjh0XGj3UqL/PjsrKgr5JC0G0EUnpyfPnjnoYyUAxdEQVGWKlDImRC8&#10;s7ERRmFeFuenJ3VZj0fj0XhU1VWv1w/DqKrq0WiE5M1aIAxDTwBbbZChUsohWCJgDMjVda21AUAp&#10;RV3XjihpNIIwKKsqzwtnjeBMa22sIwKGzJukOgAmRLuzEagAuSBCBwDEfMzfZbruQGX94Vapgt/m&#10;87vsipy+whvYIkQRMpiH86NF8Mm5I2YCAh8VmJA8sUkLsTKyuYB1TjuyZZhLBuj1n5GAEficeTEi&#10;RoDWw8EEIHOOAJCQqzAUUnEuhFRCKiYlcq//yxEFQ86EYJwjY54MZgt1aLbi+GqVDc9uULw3cxAR&#10;wSGQd9btfY8ppQCgzPPpdGqqiiG+fvXiRz/60d//5P+tyyKQCsmhA8mZNQbJkrPkrBScM1BSBFJe&#10;CaaBhBDkHAcIlfIOXeYEA4LRxjkDV/bSyDha57gQXEjGhSOwzmhrjDO1dZZIW2Od9Z72ltPsB8T/&#10;staSc4yxW/SNVxA7D8at6NFvlG5iWmvY0kqLaz/XSEa3Rv3exAV/u0Qr/pxuw0qX7I9r5OJaHQAA&#10;eIv+9kqv2XqOVzqaq2feQrosal7+wyXA3opqjQxeG+HrNDAtKyMf3vaq07SAbY5z45XG6IJ4xrk0&#10;+GqnsjVC+uYAXgl7l+O2ggqvjJ2zQHNL9bUlt6ScV2t4G5bHki56m8KrIK2VxwX7zBsRrObDYk5v&#10;WqOs9fHmz0Wn5hp2HqXBFXtjXJi2EtFcv+DGyNwKM67oEeCCFF/mr36yJBq/dXxuTavTvYD5aq0u&#10;IVrlNgIAgbtaS7C+Ixag3hJ/jrErlYcVmfaq5+crLudqDQv9HcYWy1ogc3Zh+rcYGW0qsvrRo4f/&#10;3b/8oZTyz//8z//qr/6qrsorm2G6Wue33hJrNsbIFh/ezou53fnz9T2CviPLVbzotVdZWv3cj+3b&#10;TuXNSb+5Pld/LhL3IC2OhfVdg4hADAg9icA4MI6LWFRzyBljZD1N75wz7XbCOSjFu5vJf/N73/3B&#10;f//9Rx/sb/UbzbZodiMuicgEQWiMJQAVhLPZtL/TTxpRNksPn7/+1S9+eXp68uzpk1//6pd1XapA&#10;PXv+LM1mG5sbrVYrUNIZOxmPqqJUkscq5IyDsxIZR3TWogXBuNbGGbSGrAEw4AxYTWQ5ORCMIzIC&#10;cNYAAeOCIQPkyJh1ICIVt5uGyDEARBGpgJgvTkkYtZrNRhS+fn200d148OBBt9tuN1uBUrqsGGEj&#10;jiGOwzDM85wcvH79RmudZRkAHB8f/+QnP3n69ajVglYrVkpNp9Pedm95nPmYN3VUMMF39/aOX74m&#10;bYnI1/by5cv3HtwXDMoij8KgJuusIWcvTs9evXldI1xcXJRl2e/3R6PR2elFXqResTOOYyFYURRC&#10;sDgOiejg4F6vt5Wl6Ww2O9i/v7e9M5ukURRxGThkyPjlxbjZbAaBsMYwJhgDY2p/nDlygA7IAYIx&#10;uqrKWToejS+99xpvVceYEEIEQRSE6uBB/5339ryImHNeVboqjXMwHk9PT0+ztJhMZhcXF4PB2cHB&#10;wcZmZ2OzzQU8ffr1YHAhhOh2269ev+hv98I49HatTCKRk1JYW3mH495HKzIfPwQYAyJgbrnKCcBZ&#10;6xhDoisPCmwROMQ6AlzEJaH5MUdzodP8QG+1WmHQqkqnjZnMsnQyLeqq1+vt7+8fHh4GoZwMJ7PZ&#10;rNVqaa3L0m5ubmptnz179vDh/d/93e/+6le/noxnG5udZqNZmyqdTMlCFMR5mRVZ2d3s+H1jnRNC&#10;RFGUJEmr1XLO9fv9VqtVZMV0On3z5o12ttFozKZZkZdxzOKo0d5uJWHiF1ij0QByZVExDkQ4nc4Y&#10;Q8Z4HCfW2jhuGGPyvKxr45whQ4yJLCuiKHny5NmvPv/l86evwgjiONjotpMkYUi1MYKrWtcOLIBz&#10;6Dh6roMjdA4dkxTHIRMMwGmtkZHXvNFlRTi//Ly/waLIxuNRnunhxZQBFkXhHORZ2Wg3Pvnep51u&#10;q67y0WBc6zqfpN17O6PBuLe5ub29/ebN0XA4bCYdxlie50VeldoYh3lW1VZHcVBXtsjLweV4NBoR&#10;UavVsgZ6vb6UwXg8VSosy/Ly8lIptb293Ww2z87Osizb3994+XL41ddf/P7v//6Dh/tRrIoiy/L6&#10;4uJsb6c/nmleVZ98+unp2QmA084CwGg0YowFQRCGYbPZHAwGWmtEbATRB+89iqNmGDbyNHv1/FUj&#10;bm50um9ev3769OskirMsC4QkIrKOKzXLMyklMGSMjaeTy9FwMpt+/PHH3a1eEIX9fj+KEiGEMUZw&#10;9YMf/KDIKyGZNRRGyjpnbG1NxRiUxSyQ7M2bN8PpzHHBwrC7u8sZRLFEjgadDAMSiBybzSaXYjh6&#10;lZeZMU4wXuoarCuKgrQb6GGv22tGTc5Fs9Hu9foH9x78zd/87XA4RkSAuT857zMjz/PaGimlJ5bq&#10;uvZjEgSBs7qqKu/qfHu7H4bh+fl5VeZ5XgrBpHHaUq0dD6wKYi7Dqqq0rgDAWkvEABAZoVu3ob15&#10;ad1EjFZvLFxwyr/xmuSAFoDPUWjk5Ai5AGuIISP05wTO3TnSwrGWdcAYXcXQIADwkXsJgC3ve+5R&#10;YweADh0CuqW1MWMMOTDGGDD/QwipiKFAwaTwpC96prKXpaz4fJ5jICs8+OsX+TWSbJmzRv0uX3HG&#10;vb9QIYRSChHrutZllc5mflTruv6bv/mbn332U7IarQqVIGsZeYeIBJxLLkgKIuJcBFJJKZ1zCM6b&#10;91pjHCJfkKmI6E3EOVerTPc5esdQERog66x1DpA8QW6BoKys00TEOUcgrWsCkFISzeMerTjvgf9i&#10;1ra3UtFXCNPdCd+O1PknprdsYgHwP7W5b0A03wKS2/kRN2m2ZQ5d2XDeDsNvkVaau72e28hOWgPp&#10;bRq6a3zeZmHc1crakfitrd/6l65LL9comeXpcdci917ulq+8gyVc+G+nG6YriFc/V2u7dRB+i3F+&#10;y7TWzdWG3gae5bfffOPc+nZtYG++9eTx2/QCFhpS85tiRaucM7a3txdF0fPnr372s5/leU5EjLG5&#10;p+g7AIbrU3xzMSwnYq2e1QKrlaytn9W0yJn//eed32Vahs5ao2/XFuESvGvMpgX7xt9i3h23v5KJ&#10;qK5LYxxjLI7jRIVJI6iqPAjFd777wfZOZ2s3qc0kH2ZxA2WoOrwj1TuOjDFmcDnS2lpri7r65ee/&#10;TMKo1ehu9bvoaDAYbPd7aTZ99fpF0kp2trcsOilEXebaaa11kc44IHeNRjtihOB8lMK5OYh1BA7B&#10;m5xVaI0jY03tbEXgmANABgw55xLRmLkxK1kC4IwJDohhFNTEq1KLdrNzenZW5Dk6SqI4nUybjUan&#10;mUxH4x/+8Ifj8bjValRFGUhV6xIJrbXZLMvyvNtVRFSWpUfBwzDc2tra3Nxst9um1tPpdDi6bHVb&#10;nHPnyBgzHI9I0053c6u92ev1stEkHU/Ie2MyZjgcPry3jxyddeCMrkrJeKarLMulVA8fPNze3zs/&#10;v+z3+598+umPsx8bW3/40YeKiyzLijIXitemOjo7CniwsbExGg3Pjk46nc729naz3U1npSO8HA6t&#10;g6rSR6fH7XZzd69vCRhjBBw4C0RARGS9T07ndUrruiSofDwxIvL4B+dcCOEsOOcYE1JKKWUcx0mS&#10;CB60kx5D1WpsH+xvI2JV6sFgVBRVmqbe2/D9eztlPq2KrCiKIpshAucQR9I4MMZYqw1YY+w12x5w&#10;ZB2tsL3n7BoCzpm3FnbeDJHM2q5YsXxY6lgCEfnFLVUIWAkVChWEKtTaTsfT2lqT55PJpN/vn5yc&#10;BEFQluW9/r1+v//61Zuqqh7cf2cymZydXmxvb3//d75/dPjm8NWbPMveffdhu9sahVFZVx77nM1m&#10;cSMqy1LJQEglAiWEqMvKI6ZSyqIo6rqazWaj0ci7IBJCCOTO2sl43G520jR1zhljms2mFDzPU8ZY&#10;ls8YE3VdTqfp5uaW1rrV7KRpSkSNZvNXv/zlo4eP+tvbrXYbEP/zT37y5dcXmxsAiIwJxqUjqOuK&#10;M5BhUBYzzyj0w8oYIHPILKIDjmESEDomsK4MmzvddFVdQIC6qp1zxMBanaZpEATb/XuRuhwMJoPL&#10;sdbToiwtWODQiJssjgSTKm6OhpdREFehLrKSMxXI0Go3Go20NoPLEWPCWc55nBWGMaErdpnPTk6O&#10;Tk9PjdH9fp+cjONkd2dfymA6ndaVZShevnwppez1er1eT0pptOv1toLg9eHhyZMnXz18+KDTbRRF&#10;lhczRNra2gyCoCiK7sbG5eVlECkmBSIR2Cyfcc7zIkUkzlEJEUiV52W72ZlN8+HZqMjrbJZub+2U&#10;ZXl4eDibzXa3d+o6REdFWXe7m5zzyXQ6mk4cwmZ/K4jiD3d2RRjcf/hAO3t+eaG1PTs/zLJsMpnU&#10;tVFKDC9HnCPncnt7iwlurW6140YjybOJVLy92XscJd1ut9HZuP/eY2N1rPDwzWtC3N7fFWEwTVPH&#10;sCmbKlJFURA6LiUTyIRoR+1QBApUu7kBwMIgspbqykWNhBhWWhNHxoR1oC0BQ8EAAKqqooVvTOeI&#10;rGGMSSmJEJkQnI0m47Isd3Z29vf3L85PdVkRWSI0DlBr1FppHUSu1rbIZs1mBwCZCGDObLJ34RFr&#10;ONkqOXeD6+xvsnkWwNw5x+q1TfPAD0he3QMQgCMHcs4HzyMgRCLv+R4tA/C+Ltwi+ho6cghI4AjY&#10;XNLsXc8CIXkrJ+8qAQHmrTCB3h8YX8Tx5QIFB+QcBXLGOGdMAIAD9CWQCW/uwZDNxXW3UbOrWNSt&#10;r65lgkNAa8mTjkTkgSnLYjIdI3nXYfAf//L//uzv/0Fr3Uwiqw1ZxxnzGjecMY7g42bVVcU5RkrO&#10;CWAytRf+uPmAG2MY+rbAOePc0pIZwREyTnM5BHPOgnPopRmShGOSZBzHrsx1XhpjvRY8Mn+MM+ec&#10;tVfcAfqv4WtqFXP6jUggHz7w/yeQ4Dr++punO8Nxw3Wk9i4n0YtdSYBXNg2raPHKnr2JE6+OjN+b&#10;jNYxVLd4uyznxbIOPIdrUWYhrfUMK59P1+u/SnTdaRZcp3tvUDLefnXJs0OAa1I+v+Xw+miu1nAr&#10;HbXWyk1+301I7iItbk2rZ8Ua0btaZK3+1a/Wyq/Siqvw+wLeGG0VbPIhM1c0C76ZerzZ39UP74Lq&#10;W9Nahaswr5FGKwX8M7+16W9Itw3y+tvVv0S0EM7fyY5ZVsVo/ZWH0+OKaO329u5smv7oR3/9y1/+&#10;0hgjhbiC5OboEUPwAsJraS7Ph6sIzDSXcayu7nUGymp/r48k8+Io9Nzeq7erHHAHAHCHX8y19E87&#10;7m5JcydkwMnNed00l5zNJ0hr7awGAMZEEHjvHSwKONlaSfc//Y//ww9++C8KMx5NjwejN6VOgyhh&#10;SOiE4FFRZoJHUhZVmZdl3Wq1yroaTkZpmkcQdTbaZV0cPNhrthvHpydCiCAJu5vdwXRcFJkKZShV&#10;wfhsOpXIeKc3J1rm+mtARM44sM4ap7V1BkkjGXDGGyg7T90Izp2TBgCtc+QAyTkTNKIgDktXBCx0&#10;oFEYMR5NnHFSqCRKRoPR86fPdnf3k7j5+ZdfptPxwd5+0kqKMhWcl4V9+uJlp9NRYdBpt5vN5tbO&#10;7tHRkbE0Go0ODg7+4A/+IAzDoiiGl4N2p5nP8qLM4Lr71QAAIABJREFUCl0GURiGYbvdbkbN/u7O&#10;g50Dpu3l6Vk2mYZhOCuGRFSWuXPOORs14qqu6tqQYFVR9Ta29g7e2djpa3AOaDpJOxvdJEmMMYB4&#10;MRy02+2LiwskqKpqOp0mcTNL05///OeKy0fvvc+ZHAxGVVXleXF0dBQmsXFwcTFM09I5YkwgaqMN&#10;49xZ40gDWQDHBSJyAEdgh8OBkOANuqylxXln4ziu69raK56fEELwIAk6QCqOGkoppYIwDKNEtdqt&#10;XbZBREC8v92+d7D10Xce5Xm+ubn52c8/a7aCspqVZemAGANgxBhHxomsR26RCAAdWZq7VmeLreSW&#10;Ul83t16mxSl8LRLSCvXrAASA45wbYwwzaZpmWZalphV3EEUURVVVeaK0qzrdbnc0Hvi4qd1ud3Nz&#10;EwDa7fZwONza2orjmDH26aeffvbZZ6cn581mUwgRBRERzWYzyRUjNp2mo/F4Z3/HuyZmwKbT6Xg8&#10;NsacnJzEccyRjUZD54y/g5RSnPD8/Hx0OT249+D8/HxrawsRB4PRZDSMk0gIcXE+QOC1LrsdJbhK&#10;Z/nh4WFRFA/ffWe30xmPx/3dHXQkFJeBuP/w4P7Dg6oujK32drbff/xOEqjT48OqzIuqQs7AenzW&#10;EQNgyAQCQ2DknBEBB3DImXeFa52r65rQNZLmbDZrbXe01gzJOSuEuH//3s7Wva+/fj4eTS+Hwyhp&#10;0pSyIhcS2+3m6HKUNGSkomySW23DMC7zKgqTs7OLLMutocFgoFQYR20hVFEUnU5rOisuLy5evz7M&#10;c9rba0sRn50OgyC7OB/1+/2NjY0sK87PzxwZZ+H8/BwA9vf39/aM1tpzbWaz6fHJmyB80Go3yyor&#10;yxwRCWEynfZ2tjob3ZPzkyCQzXar2+1Op1POebPZbDYaXiAcx3Ge1bquTo9OjSYlgs3NLXD45s3p&#10;5cVwf//Bg3feff70WVqkQSCtg+lsWupaReH+w/vvPnoUxpEld3hy/Pc//WwwGrZb3V5/S8pgb6+7&#10;3d8bj8eNRuNgv764OL+8HAwGo6IqX758bkx9/8EekeOCDg72h8NhFEX9/k4cRlzg67OzrCy73e7e&#10;/ftaa21NXpYAwKVqSJWEUbvdTqIGIppa10W91dk6P714/eoYkY3H0+FgCsBevX49mWRCiFajHYYh&#10;Exw589sMyPuFBljEKqyqyjnXarWqqkJG1trzyXlVVbu7O92NXlXmWlfWkgMiZ6kugRghB+bSNN0w&#10;hqGQjPHbAmC8fboNI/QXFUN0a656lm+BOCA4JEQ+Z3z5gwOIgAgtATpwgMIRkbfhdXOzKwsLQtkf&#10;Q4iIbI4LzOMDM0COiBzRAXAukTOOzPuyAoaMCeCMcY6I3sEc5xIRHSBb2tTNfZlcp2Dv/rmac2vh&#10;ZaYfLi+edc4VRZFlmXMukOrZ109+8fN//LM/+zMleRJGeZo14pAx5Ewyax0ZTnMupxRMgFrWyRlK&#10;Lkg655xk3C2StVf2usYYKeVcnW/Jr0Dwvv0l54T+YgF05JzRpmKMCclMZb2zbgdgjGF8HpeeloIm&#10;dERvrzF3Z3pLAnKNJPtnx8D+i6XfCJVf//BuBH3l4Qb76Y5tfitB6N/gDbJwtcJbe/Qb9WuVIL8B&#10;/xUwN8mt6xyQeeatf1dhu7lb7+77FRh30KsAd0zizTpXx3913d5cyXcN3bfmr9K6iOh36K3wfAO0&#10;a91cO8Fu5i8b9Wf7zfH85vStK/M6hL/lJbVMN1fRWqZ/ZozRiqU63M0I8IWXbr0R5g47BA+Z5N1u&#10;94svvviLv/iL4XCIiB6zxevcFpxziG6B89raI7sc4XkINHZt3JZ9WVWhX3JAVtfG8tWSXL+1a28z&#10;L3Db+v+GQb65H2Hl0Fj7ahUAT0EsuwPEhBBhGPjwOlJxo8vpaPjHP/iDf/+//Jvtnc2LwetoVKNI&#10;Ly/1dDwtq5lDTWSmWRqEkrNAKZemWRBGURhzJoqsfHN2Ioi/ePbs/ffff/fRe+++/7g21WA8qo3J&#10;Z2lapG5ipJTgTCBkp9UGZ8ECg7l/EkbgEIkcAAMy6JABB84ZMEQOAq22SgXIQWutjQFPHwFY54BR&#10;o510d7rns9PaZQZrHpL4j//hrx4+fPj4w8ej0awo9OZm69NPP/UhhYyzeZG2O43jwzfbO1uKs8PD&#10;1zs7O/2d7f39/elsFsSxECII5Gg0ODo9+uijj4IwqG2dNGMUrq5rBzaKojAOwdhAiYgHQjDGQRAj&#10;RtrWYRKORwQAXigURIrXghA5E9YSGPbOwXsiiUtnOMO8LqtKC6Heffz+y5fPh5Nxp91gjDkEJYQx&#10;pir1ZHx8cXye5/l3v/97G71N42xW5JUxurYbvX6n07m4POt0N4Mo1pbCOf7GASwi4oI9QwDIEBwQ&#10;2VAJQCM5ej06rbW1BpFpnSM5KeZmZloba2tnq8Fo5iyGYYyIzoHy/rPCJIqSKIqkiFTIPvzOg9//&#10;bz/xIVV+7w8+QsThZHx2djpNZ0VRGFM7K+YKcM4AAOfIORdMAJBzjgFxhnPHoY6IGIDzqtHzgHOr&#10;W92HzbhpiMUQOXMOyrIWQpHjtXV1lZV5PhwOta7DOIqSMAxDrXWz2Tw5Odrb2wF0s9ns2fMng8Gg&#10;3+9rrU1VH+zde/3i1fHJUZnl4/G40YjLutzc3HTowjiaZGmWFc6Bkgo463Q6o8k4CkJSNJ1OiUhy&#10;kWWZUqqqdF1XnMtGGF9eXk5H09lsdj44l6FsmPjw8DCbTR89eiS4VCpE5M1Gu9XqjEaTsqyqSjug&#10;uq5brcYHH3xweXkphXDMFbr45Puf7O3tSCmm46GUPFAsn04dghACSRmdI5EDa8EiEDEGnDEhLFi/&#10;eplkhowli8CBqCgqQuBczMazMAyr0hARYyyvyifPn0Wy9ejx4929e+PpjIiMs2VeaFNbq6fj2Wxq&#10;o0RZi+1Gt9JWa53n0y9+/VUYRY1GC5FPJrO6ZlrbPM+ruiai45NTAr5/b+Pg4F6329Wm4py/evES&#10;cWCM07oSUm5v7/d6W2EYvHz58h9//svJZLq7u/vxx59++OGHv/jFP56cHtV1+cGHjwCAcw6MhGDG&#10;mNFo1Gg0xFAIJY1zsVJBFGmts6JQMmy1WlxgVVW61Nm0iII4aMaIssirFy8PLy8vQxU02xtB1Dy/&#10;GJRludnrng+GrXb7ow8/TJKku7kxmU5/+qtfvX5z2Oy0P/zoo739A2C81WpVZR2GobXUbLaJyNS6&#10;3W5/8vHvEtg8z7e3+l9//aXVLs/TTz79OIyDzz77mVLKgYiCQOsqnY0JtGO8M53NZjPJWTFN37x5&#10;s7mxpet6CtPxeJpEDSUkEelS//hv//N0NJ1O8larHQaxJRwNR7MslSooy7KsKmRMcO4sCATOOSDX&#10;xlhXEUCgFGNMk7OaWJoKIfIi1VrHcVwbfXRysrW52em26lpqrY12Xm2Dcy4EQ8bqqrDWiMDLT9fv&#10;OURvPXs74//qGefmWbR+gzN/agEgzC9XRDd3GYDIiSwwJOd9qM+pX0JEtgwFzBHmOi/I3Jy9ip4J&#10;sHApu6DiiCEgR4C5RcaKpS4DBIYMOXLGAJELAO9NgXuraGJzF8yADBnjc2Mk73P6SuP55k2/xJ6X&#10;2MMatrREROYY1QLZRkQppbUWgDhneV6Ox2OttRJiNBp9/vnnf/qnf3p8fLy3ux1KJYSI41hXFWOM&#10;ETkLjHmOhSVCpZQ1mpy1BiTjigsRMOccF+ics3quHLT0SmjJcR9dD5GYXUweEdk5UYzek7QhsESk&#10;lDRVRWS9UrlvdNnNuUIaIAO08BtoDH5DenvseXUufB9uIw9u5HiZyY0Wfmvuz3r1txFC65k4l298&#10;a21eFHRtdV1baR4tptUZWYfBe12+I54ngLuj46uSn1VR2E2J0JU0GInhUg5M1+TGiEhklzUs4V9+&#10;u4R/lbha69faLpufOlc0rYfzyg3b/O8KrHTde9OtdO/qClw+L9HuO4ZxPa1N+lqjy3TdguDqw7da&#10;Rdff0lxEdiXQu8E+8Jl3LtFbSeVb6cNvGMNbc26mtUG+tQAAOHezKj/L15yH3frtN7e+BHW1O/4E&#10;vLWe+Rh6Ft9cb2J9RvxJC+QYY4Jxx6jZTHq9/l//9Y++/PJra8mj6Mv7Yo0Q9agxIiJco40REYED&#10;IjA/y/NzAFfk+EtIltaFq1Atk7+FFjcCLiSXfh8tqmK+Nr4C29VY3TWka29v0uSrdPhydxNdm8Tl&#10;M2fSP6x5zzXGeLubKIriIPROKJwzxlolA+fqBw/3/u3//K+3+u3B5UmzHTfbD3b3Nl+9evHrz39x&#10;ejS0pPfvbb/7YHs2mxblrEJDTpdlTcSTZrvV7G00e4OLYdJulUYXuhZCVMYSQqAUMZxMZqenx3Go&#10;tra2fJCUOIyQCJAzQHJ++vhcicY7pEdkTAiUyDg4EAyklITO+8q1zhA4ZARkkLkwYvce9GFYjYrL&#10;wtigEYrZtPz8118xIcfj8Wyacc6/+OKLra2t/f39yWTyf/yff/rv/t2/BnScIwA1ovj8/KyqqjRN&#10;a63b7a6/9aMostZWVUFEnGMYqbwgpXir1UyL3BpTVZUzdjBOp4NRPk67jVaSJMRQa805qiSy2uRl&#10;FsZBVdUyDBC51dpqpys9zcegxNngMq3L2tZHxyfvPn7ve9/75PDwlfeG5WGodF2NhrqqtTXd7sbO&#10;zl5V6XE2M9oKJolcq9XZ3t4t62pv716j0bKWrAUGTillbCmEcETWOOeMI3LGkTPOGQY8zcZE1Go1&#10;gyCw1iJSGCnGHREzpjamREQCyzgIgciQHCpVE6HWujJpNnIAjHPZ7WxEUWKMwxMeRbEUASKWZdlo&#10;NKJG8vj9Bw5oMpl4ZWBjjNa6LEuttXPGOWfnbDMiQmvNHJlCRERvVOl3grXWwdXGnhPAK6vf443W&#10;2jhqmBImk0lZ1mTVtKqyrECyUkpEmE6nvd4GY6zVahljlFJ1XbdarbOzM4/zjUajuq43O13E5v37&#10;94fDYZrmjLFutyul0nleOS1UwBhrNZp1bQCqyhpE7vWZlVLPXjx/+fIlA2SMbXQ2iKY6r5GRcy5J&#10;ElPby8H55uamUspDHoahF7wLLmfTlHFUKrTWhmEYhmFRudls1uq20jxrtVr3H9wbD0dhGHY6rTSd&#10;zdIJY0C2Go2GpiqdqSOhhOReERQAHDgLIOZyYLJgHLpGK4miKEuNdk4yhgDGGF0hEqRp6n0oaGud&#10;o1ardXFxMTx/vnfv4XA4zvJCa+174ZxhnLb6XUc6naZFUQRBkOelCFS3s/k7n34/aTYQUcrgq6+/&#10;ns3y8XhclmVRhO+++26r1Wq3Wq1Wo9lsBoGSUlqnGWAUBVVVdTpbgA5RPHv2YjQanJ6exnE8m81e&#10;vnw5mcweP3783e9+76PvfDAeD9vtdhgqRGKMdTqdoiqdc1mZqSBoddpEZIwJw9Ba6yd3Tj+QjsIG&#10;URqo+OxsYDRpbTmTmxvbiLi1vTMajo/PL8IgiCu7ubXx7nvvRUn45OnT8ssvklZza7v/8PF7YRSV&#10;dWUJBOIXn3/5D//wU611muZCiDzPwZHW1d7evWYzOTg46Pe3w0/Cui4RTKCCi7OL3d39KIpms8xa&#10;0rrSxhprkSlA/ubweDAYxFG0v7+7s7NXlbkuNBBZbUrj9dD4vfsHl9GQ+EBrK5BkGJbWGMCiKnRd&#10;t7pCKElExlrHQQEjY5aSN2etUkpK7i20G42G50P7sWKMpXmGiEIyIYQQUGunLRFY55ySvCgKrXXM&#10;ubXWAVtejYub6XY8bJkW6PjVMy329eIu9DcBB0BkjoiIwYqMkBNZRI5IBJyhcw7mcYzmqK1H3L1C&#10;81K848O6XgV3JcCFDTDz6wcWLHDvQIEB96Sn58o7mPtw9mbDKDhbemBGvmL3dWX3u3aRr/28mb+K&#10;u6/99dkeSCklY+h9PiOic+78/PznP/3ZL37xCyllq5lMhiPBoNNIxuNxEoYAzpGx1pJEAE5Ezlnw&#10;/gWtQ2TIUUrpG3JkiIi4sAvXLLDolT9p2ZUDQgIEIYT1PrHAeD/eXvArgNVp5ZzrdlpShWlRztIc&#10;52zrOYKydNvzW9CQq5jozcxvTcsrYxW1ulb/CpG5aOJbeDrLn9+MoK99uN7uN3bhLmi/GbBbCbAl&#10;6YI3ZDVvM4xvSat8a5mb1eIKeG/5if9vtUW2oFf9sb82L7AkoG+TKd1FVvktsBSNrtKNayXXRvXm&#10;2N6kGFfplrsowxVq5JZBuMa7uCGIXiNsbn7uOQg3YcCFjPGuYbnZx7dJq31ZHbHfYs380xPiulHA&#10;yvFy+yer991q5sKF2Ho9t+y+Fd6xX13kyDtccGR2+l1EPD4+DoLAGEJGZZ5Lyb0j6NV6YIXopcWJ&#10;vXKX+NsWr/pCc/+Qy3bZipuu1XlfvcV8d6911gGsqMojzmMuzGfzGoS3HHdr43Zz3m89tZZpVRX/&#10;5tgufbktNZik4t7mKwxDxYW19v9j7j2fJEmy+8D33D1kRmpRuqure2Z6ZkfvzgILEOQSBMgjD+J4&#10;PLOz+xfvaMcj+eUEjCCB1QoYsSN6WldVl0ydIV29+xCZWVmqZ7DkB7q1ZWdFerg/f+Hh/pT/ntba&#10;Ws05m0xG7U79n/+LP/nu995L0qlUqSf9XM6q1cqb9x9Uw+pmb+vo7KXjoEBX5aMkLixAFNUE9+JZ&#10;pjSrRZEfVtY2vVa7XRSFIptlqeu69UYLOLu7u7e9tXN8cjQ4OwUyvut1Oj0yiiyB4Ijz7BKIYC2U&#10;pmdjyGrGSz+vVlpqsKi1BIBC5loqIsMYAiMuRE4yzsbc0Y2Wx1Qlt1ipBaLe6D1/8fTLL55sbvV6&#10;vTVrzfHJyXA0mkwmP/jBD/7wD78HaGu1yBjdW+u8PDoYTSZpmp4P+tqYjY2NZqfNOPiBa4heHh3K&#10;QhHYwPWEYNxhSTLLZeH7jXq9FrreZDQp4lS4vN6oVj1vcHoyicfAMAxCRpZzzhxBAMaQNlZrawxo&#10;BcPRxKkESlqZq5PBWS4zL/Qr1dAPg+EwscoorfNMOpyHfhDUalEQaald183zIs9zBBYEFUOQpYXS&#10;FhEFd4wFQK6sUkXealaQWKEKQANEFgiJFlIUM8YAMWtMluVKaSLLORIYz3N83ydylZbGGK1tGXQq&#10;St8tpcYQ4+i6LnmICLJIxpNkMEAhHCHc8Zhz7jDGuPCyYsynXplUw1rrerwS+Y7jyEKVR6xVoaWU&#10;SiltJCJoI5VWQgiBAsGWFjtjFC2C5WCR63056a+n8DbGMMbG4/GzZ8/isebMB3Jc1280aq1WCxkc&#10;Hx8jYqfT6fbas9lsOOxzzhuNhtZ6OOy7rttudxljw+FQStntdt9///2T0+PpdDqbzaIoyrKsVKta&#10;rU4YhqPZlHM+nE4cxwmCoFqNELFaiQbnfWvt9va267pRFDUqTWPMycEJ53xzc9NhvN1uu65I05QY&#10;hVE1qtXj6cxxvN3d3dlsElWqnPPBaCi1ajbb9+7da/fatVok87zfPzdk4nT66OcPa/Uoz9Mg8BDo&#10;5cELmebddtNfWwcE5CWkbbkEEOecMVhIBeR5vh/609kUOQPGwJJVVqK2BubwbyWQreuEXARp4fhS&#10;Sum6LgEen53HWW4LMx0Npcr0G3tRvYKMBSLQWkupJ5MZWd5utxF5EATbO7vC8T7++GMv9OIs7o/6&#10;jVEtCILRZPj0+eOdrW0usF6vW6u1ybnwhQVkFAZVrXUlrBJRGEbNZlNKOZ1Oq1F9OBxyjrVaNYqi&#10;KIpms0m/f0ZoG42G4wrO+Xg2Ho/Hs3Tmum6r01RKGWN7vd7G+tqTJ0/SLGs1qvlMKmmNwVmcAnHf&#10;DxkTwFiz1drY3P7VL34ple12m7219XqjGWfZFw+/SvJkY2Nj+85OJgtj7eHh0c9+8fO9u/f+6If/&#10;pD/6/Nn+C4HC90LPdbqdNSml64lqpXZ2dnLw4tD33Uaztrm5Ua8GCOC7nq3UJpOJVHqjt54kcSGz&#10;WZIiF0y4lWrtxYuDIpO9Xs9xvCisFGkxGY2llJxz33Edz/fc0Asqaxs7jPEsVbNZ8vL4zAAleQYG&#10;uCMc32OMkTZS5lmRcxS8zBNmSIKCOSIlCdcZTsaB59RqtTzP4ziu1WpCiMlsGgRepVJZICGZPM8z&#10;afyANOBmMmt1u0WuLROAyBloe7EV0WJzvbJlLoW/K9vt4nqpWa6eEsQF8NUF0CTB/Nzg8i4o9d2F&#10;4Fzi6hFHRLsMEGEwP927QIBEi4wDWpyrOrgQCrDUwDkgcCqNcSWYc6kN8/krxDgDRESOrPzHSs/V&#10;quMXV8qqVnx9U8fL5UaZoPxzEZCsptNpnuee5/X7/V/+/Of/7n//t/2z882NNd/3FaDWmojCMCzX&#10;zFKbJSJkDGiBDU4GGHAxXwNKIq0V1lpCVsKnlVgpiCiEuyrMLaX/ErtFawtmvouX2exGoxHjeOfO&#10;zs7OHW3oyfMXcZIRES28H6UCjMgRzdJ99zsUvElh+JZlKbrd9us33n79+40Xb7x39UG/gobfmTM3&#10;NnX5jVtx3+GlOqud3kzDauzVpRO4duXlXV6/pH0tuoBrd5VnoOY4IHCRF7y8vXSPrPhpV0e3aHze&#10;3OUZdUX+JiI7N+Xc4H1ape3iCa5MlRtF8yXfrqhGV+bA6nS9bc6s9nL9Cy58Yt9m3q7Usau/Lj8Z&#10;K5HtaeHCLLu4VfGDW96469y4zli8rF+tKvPf4i2++Xz7N1Jy45VXlxvrXx/g0siyGAgBlAA67MYO&#10;S1XnCuXlpygdkgiIaK3VRm9sbD5+9PTrr7/2PA/AIjNCCFymc2Gl+8cgwDwyYm7g4ERUxomUvVhr&#10;EBcRoIuXBC+UrtI8fC3645pBdo7XQLg4TgvA58SX2iZAuQ6gJUsrabquq75wy8y/sSzfpuXtZZul&#10;C/d6I0uHWXlKyHXdMhGUK8qTSRwAiiIrcUDLMChr1Gv37v3+9z8iq2WRNJrVJJ34jp/FGVns1Lvd&#10;93p3hqezdDKang9F3/N8AzYIAkA2m+ZZnjL0jaZKFERhwLOMwxxzO8kTMoYQvMDf2NiohpUiT8ES&#10;mEthKQiICNYapZSSSmvQ2hplCDkCM9JmSW6NKrd+ZZS1FsrkFWhdlxOK0fhsNDvDiooC7qHwq0K8&#10;eHEglYnjJKxUwzA0pJrN+mg8SNLZ33/8m++8/abv+6enJ0HolbC9Z2dntVqNc/Hk2VOttV8JOed2&#10;DlxJjitms5nD+Pr6ppTy/Py8KBQiZwBG2yKTySxNwiyt5Hc2t9bXN/vHpwLIWut5LiIyAkWgpTQW&#10;wEKz1rz/1tvRweH5dLz5+nZh9AOTP33+5MvPPudIH374/leffR5PEwBI4ziKonq1Ec9ia2h7cxM4&#10;i9PUEBEZNRkS8sFkVFjJBWVFlhVpvRWQ1dN4Uq35i3kskBNYQVZZa4GMtZrAhmEIAHmez9KkxPaw&#10;1kRR2GzVg8AT3BPcCu4oppBZsgXjBECWFCIit9YQohAuIXKjEVGBNtIarrkBYiiQM0QGTDiOw7nD&#10;ORe8nI6MMVateqJWISIljTZyODwja6WRwAgsEYCSBgBLvBRHCCIkYiXqMsDc5wPlATJLAAwZMOAO&#10;Z1bq4eB82D9n1ovq1VZzfXf37s7OtuPwEoeNiJAREvi+X2Qyz/NKpVINK+NBP5PK6a7LLOfIhv2B&#10;w8Uf/sEf7B8cfPzJ3/f7wzWnt7a+eTY4G4wGiqzjuZPJpNFqSimlUq7rci4GgwFjvFarF0UhmMiy&#10;Agytba7VozpJS4ZCzz85OZEyr1Sa5cssBBOCGaNGo4HW8u79uxub6+PphCf4p3/6z3q99Wqjmqbx&#10;w4eP9vef52na7Xa0ltPZuJCJ1no8sVFYieN4cD7xPGd7m2mZl28g54w5yJEBR8YYMWQMDGhkRjiM&#10;MXSEh1YYq6TWHObexTTO/GalEviq0UjiotttB0FFSej4Famh0qgxwGePnyCrae3PksSAXt9c6/S6&#10;eZ4bQ3Gav3z5sj8clIDbpydHSTytVCr3q1XfddI0i6ezVqM5m0xPj0+mk1EYhmtrXcYYgl1f792/&#10;v2cMDQdTKaUQXpEbAG40KWkm49nzJ8+jWq3RrB0eHviBu7Gxtr6+GVTC2Wy2thb4PJilSRBGfiUc&#10;j4fD8UC43Pd9ZfRgMKjX66UVUCqFgqdpen42mkwmCIJzL8tiBPa9731vMpk9fvqk3e7e3dvrdDoP&#10;Hz50HOe1B681W42oWrXWfvb5l3GaZFk2GU97vZ7rur7vv/fee4++erRzZ4sz55NPPvnoo49arZaS&#10;cjqdMuDT6ThPUw7QePP1yXgmVdFpd3fv3B2OR1LKaRIL7vZ66xsbW3GcaYWOW7HavHh2ZvJP3njj&#10;jVajGYToOtJxHEALxCbTCWNcCOG6gbZio95qdzffef+7X3311cnRsXC9RKaB67m+y5mbz2JfMMJl&#10;9BcjIqmUUoXjONZqYxgABEEgpSwdvI1GnTGmtTWGjLFgrDJWGpWk0stVkiQcmbWaoaWFLn2j4HVd&#10;uL8iKQJcSLJLhKHFLSvRXKvb4SUF+Lp8iVimQYfyWK5dlUcYzZG0yl2KA5QCBBMIME+aNKcZ5weC&#10;kTOGosSTm6OIwWUBYaV9/KZyZXe/7kFasojAIHFkZCxjHJAYAFQqldFolKZJGdM1m0wef/31z37y&#10;U6P07p07o9HIEzzPc7LaF7xM/cUYMwDWakQXGYAtPWOKwRwQ64qwsvRxrcocjuNY0iXwFcEcXQ84&#10;s8iNNYqsBTJAxphCyzzP3cBZ39568OCtaq329OmL6XScZUkQVJQ2iKIcoF3gscw982iBVj5fWVaf&#10;Pt4mPdMKb29p8PpDWQ751QTcWP5Bd91o4/idlflXE7Nk141f7OVqq/e+4rTwjXy7pY695fplavHq&#10;r7f1cv366hy+LnbjZa0eEVcV2puJufzdLixBFyvSNUMVXrP3XdGBV7tbroHXCbiuA8NNT/PGcuP8&#10;wYUX99XlslpyqxL4D9J+l48DrxlWbmPXf2XqUasNAAAgAElEQVRZ8vw6VcsK3zh1r991/XpZVke3&#10;1NZe3c6NBGB5UgkAgNDS3t7eV1999cUXX2RZwjgBWCEca02J37EYJiMw5Sq3PNNrV4K/Efj1XOVX&#10;+FCuw0vOr+5Hq9vWIkIKGGPAYJk6mDG2DK8jIkCy9tXIZ9fVYHblPMXqdUSOWO7BAMBKJDYiWqJY&#10;z+eknTdrLQjBSwRf13U9zxNCIJKW0hhVbprGGCLLGAOk0WTY6zbffudBb609mYyMLRwXPOGUUcae&#10;4zLBiKhRbbXb7W7aQrJfPfri+dMnXuA3m+3ZJJ1NU5XLdqdRiQI/qDQaLbKY57nW2iBTqjDSjkaj&#10;4aAvCBv1KlqK47hWrVgwZRJHRERLYMlIYw2gRSSGBBzRYZyQgMwC+wjAluH0aI3RVnNC4fEsz9N8&#10;5leEcAmJjM35pMje+/DevXt3G+16s1mbpXFY9bd2Niuh/9lnnzTq0dbWxnDQ54wbbdbX1ow1p+en&#10;RSHzIudCNFutNC2k0taScETgB4yzO9s7lUqU50W/Pzg4eNmutznxNM487uezfDycHh0cF2l+enKm&#10;pBTcJUu1KHKFW6lEBAaBaWWMpXqjtbt79/HjJx//3ceffvLZo68fhp63u3On02jIPPeF6wv3+OjE&#10;SAMWW62Ww5w8y7XW1VqNkPqjYaHywXSYK5mq1PHdcTxQJIXHRMAbzciCOTh4LlURVgLOGUPMs4wz&#10;TtYAojEKwCI3KIAAtLXWEOcOA661TuJsMpoqaR3uy8I2ah3PqZAFBgbIaCU9TyAQguUMZJFwxGVW&#10;SYbW91wEDSiBSwMJoESUxmRkc4bS2qwopkUxy9NxkU+tShnYwOUVn1erbr3mR6HPmWVkHY6Ow3zX&#10;YWDBWCkLJXMtJVlTZm1SMgcyjEAw7jLOgZEiXShdaAd4Mpk56Lx27/Xvf++jN+7tRZVgNDh/8vTx&#10;b379yxfPnyqZD/qD2XgymUxOXh5pbRr1htGq0ajHs5lW0heeljL0wizNQj9otZvHJ8dpls9ms3qj&#10;HkTh+aBvrDkdnLU77WkymyXTd999VyldutMRMKpEBy9enrw8IW3b9RZYTOOkUqm0240sjWfx1HW4&#10;6zjWmCxNCahMLFyJgv3DF+fDs16vs3Vn4/0PPljfXBeuM51Op5MEGG+3O81ms9Vu15uNTqsdhr5R&#10;2mjlO66xmjPrOm6r2QBrGFhEEgKFYI5gjiMc7iAw3/GVsqDZaDTpnw2tBsZcBgJBOx6LGrVJPGmt&#10;teuN+ovDfSa4EEjMAqOoGuZF8fL4pet6O3e2P/7s7xQVFrVf8dMi7a13t7a3o3rk+h6BNVYVRZbn&#10;eTKbCYTT46Pnz/azJKtWok6rG8/i05OzVrPV7XS2trYcwaNK5d133vnggw993z89PfvPf/2jL758&#10;PB7FQGw2jfMkLTIZT+Pzsz4QtdtN33On8ezk5PTea6/99Ke/2N8/AEBHuL4fRLVqp9uZzibD8dDx&#10;nGaryQUrZDGbxVvb25NJHKeZwx2t7Hg0SpJ4NJyGYXDnzk6z2d7e2d7b2/v0008Hg/5HH310//5r&#10;jx495ly8/vobvbWtQurRaPrTn/z8xf6+VFpwp1qLHjx4cHx09PDLL1uN1vn5WaNR39rachyRp/l0&#10;MhueD1hp09Wq22m//fZ36q3W0fHxi4ODQslWu9nstEHg8xfP0yRpNOvVqN5u9168ONp/fhSGrdlE&#10;/vRnnyILo6hryEkzCVyEUd1YqIbNIrPxLP/ZL371i1/9ZjyLZ2myvr394O3vbO1sdtfWCl1IJafx&#10;lHEWRb7SsigyQvD8AFnpX7GMMamUcAQAZEWGgJVKxWFunhUw932KUkciC0qbcquUSgVhZWNzi3Mh&#10;teHCYcCssQhIxC5cJlhua2SJAOGKSGXpQiaeG89heYqPVn4BhhwZkLXIqMz8CXObKSIyonmUA2IZ&#10;nYwMOUM2D1xmgs0P5LISgQ+RI+eMC2QCy4RjgnPBAZAxzvjFPy4EcsG5AMYRFy4SnIdEc7FAhFoI&#10;CmWaQYbzVq+4fBmKMmlhGSl2WaqYE7sqcFgwjucQEePIGEOOvu8DQpImsijiOCZjgOgXP/v5f/wP&#10;/2EyHHVbnSLLgIiskUWh8hzZnOHWGoczYzQD9HzPaGOtDsOIMc6Re65vjWaslC0sWCBrEcAaw7hg&#10;jBMBY5wLLJMAc1dkmSTGCNEiGkKptUGwiNKaWZpIJRvt1r/8s3/leG4UhfVGlSHLZREnM1koZKx0&#10;FDDGkAGBNdYQGGQIYAkIwALCIt2ovZ6xFr6FCA7EFh5FvHBFXpMFS/YsJuCVf3DTlW/wJt0m/r6i&#10;5m062JXWEDhCOfWXsw7gIrct3BZVwC4fXl38BgBUgiMu2lsZ5yVWW8B5iu1Vblxqc85gXBp0rg9q&#10;xcG4XAkQ5ugk82eEAMtadAHzjlfaAVwcS52/SBzwQhynxcF1WEEYWpXvV4X65eeCnuXUoqWrGBYJ&#10;i5c0wQX/50xaKnrLecLYhacaLhaPJfMvdGDGxCqrVvW36yrissCKE3JR56qKdXkC3KCEry5fy2aX&#10;HLgy81cbX/3z8l03WwCv1F8MnC1zra3y/Pb38QYabtOZb3sNF11cGjjAlXzUeLmlK7ziFym4CWGR&#10;hL58RRgKXFiNFrOKLS22JQwpzrdDRESy1hECF+uT1oU2ylr1l3/x5w+//uI3v/l1EPhSKWOMcBwC&#10;KneX5TaDyMoc98s0e6zcLZAtN0dEhDIaEErLMCAC0AolK5y0pOesACKwRLbMlryYQrR8bxbQD1Bu&#10;mIwhm2+bgnNOCwYsZmCZORlwQdvFykwM2fJNX26RDIEzxhA44hwXgCxasvMmqfyZI6GxhMi547ie&#10;F0W1SlQNworr+QwZEZC2RttCZkppQqaMAkQuOHI2no78wPu93/vu//q//S++J4oiJVMUWZ6mMUdE&#10;QNJaSmmN8RzHESz0g3ar3Wy0Xe73T4YvD0+Gg1EyTRlZV/DA8zfWNj2/gsj9oALA8jwnIq207zn1&#10;es3qfDIe1GsRkHE4ckQg6zDGGCNttbIyV6YAqwAUIw3cMrCgpdZGaisdT8iiYMhJWy4czh1Ntt5u&#10;GgGjdNjZ7npVB1wULhqrxZ/+D+9GUTiaTM6Hp/fu3d3cXC9kludZFEXdXjvPUyFYiYFcpJn0w421&#10;zeFgMhiPXNdjTJz3h74f9gdD1/PcXAz0kDHY3d4hIimlEKKE9unU2/Vqwxba4S7n5vTs5PTlkYu8&#10;VasKYMJ1lFJEREYrWTBHuK7nMgcJxoOBMWZnZ2f68Ctt9KOHX+d59kf/+AeMQVLErbt709Fs//Ao&#10;zqfJNPHbPhFVq9V2tyOEyA8PpFaMMTd0rbVOIFpRczYeFzoTCQTRa/2zcZIn6dEsqniba+uD/qnn&#10;eNbKeewDMWMV44wWCMoAAMAQgaHre54xZjLOpuMiy4p6Pe60ewTYaLSiCkmVWSuZR3kRF0XqeQ4i&#10;GWOtTQGY1hbQQwacGWKEViMHBDKGDBXKFIxxwThAGXHHiZTWSmFOJITLHcF8L4gqjpTSlmitwJSL&#10;xlAxt93Y+ZsAxvdda63WRitlDBABWc6RcQQp4zBkd+/2gNyTk8fTSW4N9YcjrW2azFSRaplVK4Hn&#10;8yJXk8moXq8n04kuZOB6rXqdc2FJ393dA0uD0TBL06gaIkGWJKnMao16Z61z//5rhZIn/TNjaDab&#10;jYeTMIyOjo5evHjxxhtvTMczIYSRZjycVIPIGHKFk2WZ1SaJp4eHh9PpuNNpCQFpqjzPmc1mtVpU&#10;q9WanebG9ka/f9Zd70ZRJKXUWueZNpqI6MWLFwh2a2tjNps1W41as2pMbX2tq5R0BRucn8m80EYi&#10;InMEEXJAxqCMfC4l7BKnhwEhM2HoW6s5+tZa0uQK1FprqUI/TGeF1VSkxXg6bXWa1UZd6+locu6J&#10;yr37O6R5nIwJjesKawwwU6tFhcxGk6EQwpDtra/5oTedTgWK4XB4fnrSqDc79dQQnZ+ehkHUbjSt&#10;tffv7u3e3anVKpN4QkSnp6e/+c1vpJRSygcPHpycjIOgksTTR4+e6CL3fCf0A9d17uzeAbBxHKtc&#10;dbu9Xm99Z2dXKRVFoeeFStnR8dnGdm99cyOMguf7z/qjYaNRi6LoNDk9OzubxjMhHMd3SFs3cB3f&#10;efCd17vdDdfxDg6Oe+vrypioHr377rue5x0dHdVqtY2NrThNf/3r3+SymM2m5+fnxAgx7/f7XGCS&#10;JGmajsfj6XTa7Xa3t7fH45HWutVsh0HF4cJxnNOzk6IoNje281xO948m4/j8bHR0fPp8//C9997r&#10;rnXu3N0bDwfD0Yzxl3Einz0/fLp/lmbcEf7hofy3/8dfP318/P3vfxhF7vjxM86hXotOD08P91+W&#10;wNfnw0GcZsrQz3/567fffksIsbWx8Z133uZkB4PBbDLN0yzP80k8q9eaSZ4IFAyRc66U8hzHGENg&#10;LZmccoYiCCrVeqMospQypbTv+4FfcRwnYNwSZoVOcvXy4DBNUy8UrueQJWMJ56n2aCnArVr9b/NL&#10;XPaNzPU1okuelrICY3Ov4I3i1/z7yv9seQgeViXRuaX84s/by1xYXgR8sRVpclVIwpXrUErwKxVW&#10;P69QeyNDVm5Gay0yEEKUcnwuC6tNkiRFlrtCZEl6eHj447/52/7pme96qigc7oBLAJ7vuJPJKE+L&#10;IpS+53HOhcNd63IhGGPIGRnIpYzCUDBuiKRWHmfIxfyUOAIRGUCjdSnVW0YqTREROZOWkrxwPFc4&#10;LiKP47hM01BIqa1xXNerhI1Ws95s9CejerO+tramDCFSksSeF2qDV8RZnEtXc/v2yud/RSndyP/d&#10;l1fPhytl1Z24+mbhigZy3bn0Sm/Mxff/Jn7nK1R9S1fbdWJurHBpIJerXLnlykt3G6mvrvMKvq0S&#10;edviVp7VXLzMVyPAV2m4ojm/moBX1FmuOava77fk/+qfq9Pp2xRalKvr56K15ZCXn6uP+x/U16sp&#10;X734bZ7+q79/Y9d0ATBxMbr5RrC6I1zmxpV2So/uPGKfDABoLT3PCQKPc3QcpyhRDFmJhrMETZzv&#10;mMv2FiCPq+RdcOOmcoNhEa69axd/EluMpQTgwGXy1KXNazFSyxhjIFYJICJrYXk0F4HTPHkDAkBp&#10;51yya+7ORUBgxhokRJyfrGYouEDGmMklIuOOEEIw4TqOI1xHcFdbA2U0kbVEpLUGY4koyzIuUOV5&#10;GIbIyHGElAWRefDmW3/xP/9Zp9vSKmnUwrwgKXObQ1EUAkvrkrWIVoPNLZEJo+DNe9/Z6G53GmsP&#10;H389mU211pVapRI4kV9LpllYEcwRSZoSYeCHo3EqOLY7XYdh1eOzKCQiHnogJUeGiAyJWWuI0M5T&#10;U1hNVlMZlmNAWy2VUoWSBMCQBZ5XkJRZTgLDRjhLk6kaF0pnhfKkEGiZZ5hgotduHR4eTmeTLJt5&#10;nrNzZ9NzeJ4nALC7u8uRKWWMVJMkDcNIcGett72/fzYYJa7DrcE4zhGdJM4AebVa1VgQmRKIPIrC&#10;RuN14QYqLzKZIYDKCkLbaDdeHuxPJ5PQD8LAq1DgOI6UsiiKMuIcETnnBmEw6u+fHP3260fouBvb&#10;Gxao3qwVWn72xecffvj+O6+999lnn3300Ucvnv9fWZxt9DbajTYRuq5bCaJpPNFaVyu1TqcjtXr0&#10;6BERtVqNSqWiTa6NzIu0EgXW2tGgf1aPeu2O53kc0VowxrDlemWFnb9FBhGxdKtzxgCNtmQFY+7x&#10;cf8///UXvW7L9YQjzHfeuf/mW/cRi9BHzlzXdRFtlieMW4vW90OtLZDSWhttXTdQChmQ43BywRij&#10;dVFIGfoBlofNiKxlWsXaulw7jnE5c4ChNlaTtvNYRIYCOMfAEYgcGVu8e1Y48yAma4BKBZgQiDFi&#10;RkOaVpI4L3LKUl1rukDuxnZ3lhSnp6dpEU+SgWVaUU0Wmnus2gw1qEkybrrN3kYPgPVPz6bTUTyb&#10;tTud117bY4LX69UXB889151Npppss91whRcFVSROEhvVJhkYDyejwbgW1YenI4c5a921NE7PTs/r&#10;tUav0/M8m5tsNJwYQ2+88aYBBRzcwGUOK79UG1VrbafT6a2vpWn6xVcP67Vmvz98/OhZVAnefufN&#10;VrNqtXQ4giOskqenE2s1gjVG+67gnG9srk0m43QWRxWPcUYEpea7MLOWwHkGQDDGarXIWM2FBWuU&#10;MgKFzGUyzUTFGQ9Gd+7difyKiuV4NHJdt9WoxnE8Hp7v7r3mcv8nP/vFG6/fD6NgOp5ImUeVCmNM&#10;KeUHbqGM4zhRFHU6HZUXWsvh2XA8nt6//3qRq2673Wq1Hzx44HkeIjAOBwcvPvv8U855nufW2rfe&#10;ektre3h0Ykm6XjVNTLfb7LbbiDCbTLM8GQ6HDx687rpiY2vT8b1uu/veO++NRsNnz58cvtz//u9/&#10;xJh4eXgc1IL791+3YPqjoRCuAQLOXh4fnZ+f7+3eQ0TLod1txUl2djqYxkm91mKcN9uNrEgZ5631&#10;ltay1eoopT79/NOHXz0yxq6trSmjtNbc5YwxKaWLIk2S6XTSarXOz8+rUVSvRaPBUBXyyZMnruuG&#10;fnDv3j20YJUJgkqz0cmVjONU8CBO8unhoH/+o7v39v7JH/+w192cTEej0ejl8anjB7VGTVsjEFwf&#10;fId/+smXw/75P/5Hv2+NGo7OzoSz/+y553n3799fW1tznztBGAIX/X7/aP8gSZKvv/hyrdN97fV7&#10;25tbwd79PM//01/9lSUcjIaNWnOapc1a1RgjBJNaE+OecARziVgmC4sscD3OOVnKsqwoCiWN7/vM&#10;cYVwIscnVsRxPBwOt6t14NwQlKFZ1lpAg3gRj1TusMuNdhXF/RVi+orMtNzeS5jYS0fTiCERsAWq&#10;JyKCXdm88arj64oQtnodr2m2jDG6JsRcqsYuBIhL987PJF+0fHHG+KLrMnsUAiCsxFOv3sUZR0DG&#10;mNWWCXSFk6ZpGidZllWC4Pjl0Veff/H5F5+dHL90HS44IoLrOkkSa62jahhEldl4MpqMwzDwfVe4&#10;bqlVGgJChhy4IzIlrTZCCAtIlshomBsa0FpLDI0xFsFYIlkYY7jDBTkCmC6zVBGpvMiUTmUupUyy&#10;TGpljOKcT5Lk8P/8d3v373e6va+//vr49Pzw8LBMOLzMxlkellt5PuwmV8/t7p0bwpsvq80IACtq&#10;8C0h0ERXRdJFFzdeXr3xW0ntt4nU/1Ch/4qqcKN1aVUHvlENuKJqzl+UayocLSXTy319m3Fd7+Wm&#10;gVxqEK+pzQCwqjTeNvArLV8I0P+QGN2Vxm9+Iqv0zDl8rccrFAIAzQWYecUr5onVW1ZVqVfMihtX&#10;s+u3XFnZ4CaGrLL6CtlXBnVbuXLj8s/VJfQKW640fgWk97ZevvHX3015Xn07fucWiGgJ33gxoxhe&#10;evDX3sRyX1udD1rr0kVBBI7jSJnXarVmq55lme/7WZYYa8qVknNuSeNFfwvb7graxXXmENEq9nVJ&#10;yW38R+AlWAasPFlEpHk6zzIguUzTMO9ytSnE+bRiQiwvlI2U6DyIzpItC00EAcBYVarZtDAGIXIi&#10;cF0fFxFSS6AKRAwqdUReGhqAMwAgAKWLEkIKFvKA1pq0AQDP87Isq1arUuXMYUVRME5B4H3w3nfe&#10;fftNrTKl89DnjhcoxajqWW1LoCytlSUCQIYCOU9meZ5LPwy/973v791/fX9//9GjR+eDs3SS1qqd&#10;it8gC6FTCdxA6WxMul6L4ulQF7lF4wdeJeidnZ6SRSJgjBhDgYwAyBoylrQRzAE0pTeSIwdjDTGB&#10;ohLUEFFLlWUZEArPIU5e6OR5kqYxF1yg8HnF6FRrYtyK8Xg8mY6t1WEY9vv909PTO9ubUuaj0VAb&#10;zR23xOx9+PBhr8dxMN7d6zF0slS7PvphUPGr8SyL44wJIaVmyIoiV0pba1zX8Tz/3r27jx8/NcZw&#10;jpJskiSNaqNSjfIkNUalaVINPM6rRVFImTPGCMlai6QJuQUzGPXPB+c89HvBeqPVJAbC5UBsMpl5&#10;nr+7e/fTT3/7gx/8oH9+XkgppWxUa2tra57nxUfJ6elpnh90u91ms+m6rtY6TVNLiohqtWqe53k6&#10;LWRulH727BkHfP21vRJBDkggs1oWWlvHQbIlDKoAvhImRAggOHOqlU7o58cvDwTYRiN8fPi8fyZP&#10;XqbT2fmdnfYbb+701reyfLrW7abZdDweZWlhTAkZLQSCNoVUBQBYUsgZAAiHOa4wOkecC7ILZLmC&#10;GSGVQFYmJTbWAgJjjAEXstDLF3gh1DIig8wyxoRwORPAmLXlnsOAO37ghlFQbfpohO9VHCfQlgke&#10;AHHH8bIsy7JsNJzMZrPBYNTvd7qd3tnZ2Xh6AGxWqzV83xeBer7/5d7e/T/4R99lgn784/+ija7W&#10;giTLsnyWyTgM/ahWXev2CiVJm3a7Rdrked5ptsoEJKV7fzgcHh++TNM0z/MgCAQT+/sHWplqtZoW&#10;MSBNZ6P9/ed3794NAg8R43ja6bXH4zHnuLa2dnY6PDg4bLVa77/3zvbmWrNVdbhQRmdZ+utf//rR&#10;o4cMqdVqVAIvaLeE4+WZPDs7J623t9amg1NiZMEi42VODEKwxmqty5QlUTWcrz/WkrEcGFmmlAl4&#10;lGSZKnS9WnMDZ5JMjl4e3Llz5+233hgOJ/VayxH+3TubkyTWVjsOd9wAASeTkZT5nn+vjKooYz/O&#10;jk+yLDPGKKWePX7UanXW19d73XXS+tnRy8H56d37d33fHQ37k8lk584dmauHDx9Wq3VG0O20Xc9L&#10;E4dxevny0Bi1vra2e/fNDz98v91uc45pmvaHgydPnv1///f/c3B0UBTFnd0to+x0NPargdX20aNH&#10;d+7e7a1vfvHlbz3PW1tbOz05T7IsLwpdNcjBICQyf7I/2NxovvbmWrvVQ8Ed39vZ2Wm26p7nvXh+&#10;8OMf//jZs2ezmYoqnpTSdZ1qtdJut1vd1l11xwv8Xq+bZen9e/fq9XqjXm80GtXqaDKZzGYzY5RS&#10;zBhVFHmjUWeMG2NPjk/brd4/++Odg4OD0WR0cPTy+ZOXRv+XD77/QaPdAeTD8ajV7fiViidCVZjt&#10;7Tsqt2gp9NzhcKyyuN6ovXj2VGYyT9Ij97BSqzJAtNRqNkLHi+P49b17ruuORqPf/Orv9tutt956&#10;q9Pp/cWf/0+Hh0c/+tGP3n33/clo/OTJkygItbbCd60BhSTIAJDVqihUzFin2eCcIxPW2hKzXXi+&#10;55Pj8VqtlqT66Ojozt79XOaO8AEt58IYhnPb7Q2CxavlDLxQd1edWjdUuE2iIpqfIZyLdytZPeCy&#10;/HGjNHxDYQvY50W11UDlq1ruith3SR663OkNF6/RU5YSAH9uVgDQUiWzuMgysnZw3v/5T376s5/8&#10;dDobR2HF4SKeTGvtmue4eZ5PZ2POeb1e11qqohiOR4jIBC+j+wwDwT3GQCktHA4ckXEjTYmxEYbh&#10;4LwvHJcx5riOLkgabclaa7M850Z4Lqs4vhGUGUom02k8M0DjyURZwzlaICKqBVGr2yv31r/98U92&#10;d3f/9b/5N/v7h8+en7XbNamI5pCkC7/HK6fHtxRPb6pWwrJd4H7fWG5k/u/U3aU2fzep+novr+DP&#10;dQXy8k/fLNzT5RfsG2te6eLVrLteYbW7GzWQ69rCrUO4qecr6uUNN10/CXxTC1d4fuVpLjW/G3tZ&#10;1ixNzku1dlVFvJGwhdB/a7DMjSNaVUSvrzmrJN2m8q1eub5avqIsSb1CwBUyVtNQrd54nZ5XzJYb&#10;B/5q8r6pwlWevHrI30jbctR0uRoR4aWjAVcbsXPNUHDODZUqIrbb7b/5m7/5q7/6f4fDfiUKtTEA&#10;3HXdpdFw3t3SxVoiY8AlRRQu2Dtn8uoo2OWMSkQEl86338SyhWq6vICIS9CpFWZaIhJzsMmLc0Cl&#10;r5tz50rrZZAzmx9/XjFnA0PEcsiLUPmFvEoEyEu6pdFWWWOUIWutBoZKKbAkhBDMsVSKu0jEPM8r&#10;qS2KolLx42T44Xff+5M/+WNEyvIEmcoyywVJWTiOE4QRWLLWaiO11lIWUkqtped5MtOySBzPXets&#10;dDrr9aj5yW8/OXj+4vDFERAfToaVSthd63BBgSe6zc2sVQNScTwtslQwwYFzh0spBTLOOAMy1oKx&#10;YC0ZcBi3YI0lsAyRLBEics6zQkMJaWYpCH0QqKkQDq/60SA7F4zLJLc5oPBCr+KHnhAOb7fbRMYY&#10;laSzF0+fhb6rVBEGQVEwMLZIi3q1Ua3UAs8fj0aVaCx4UOQWGQAawHw4Hilpzs8GSqm1XpuIkixT&#10;WjZ5tSgKQpZlGbeMNRrMEaPpuBKGtWZNFbmVyinz9xYFaFPKMUpLALBWGwaVetii1ka6bhnvbPTS&#10;PCOibrcrs/zJ0+e9Xm9zc5Ms1mv14dlA5qpZb2VFbi1IKT3Pu7/32mg0Oh/0h8NhrVZrt5uVKIzj&#10;MWcQ+G69Xj3cfyqlNMacnJzfv7tXziFjtDGGL2REAGZtudwzxkQJtkxE3HEBmcx5liGZUGZQFIEu&#10;aqCbnDqc1mej5G+efP3b3x61OsHaeuP9D77jeO1eu4NMFzLN85hAW9SOi54zB0UtiQEqzwkgEen5&#10;e8QQkCwhaiAGXJQn7Ms3SVmwCplgQDg/+24RyuxXZIw0AMBYxpgoDSoc5ilMKCeHu4w7WttZNiRC&#10;a8h13VwWjuOVMRuVluhsVvegBrDrCK/fb9x/q47Iz88Gw+HQDdJai/U2w6Q4/9WPf/Xx3z/87vff&#10;ff2NnS+//Op8eO4HbpFNGaeoVi3SJJ6Mu50mglVFVgmi2XSap5mUsllrcMBKEKVx9unHn3W73Xu7&#10;dxvVxnQ0/dWvfrO21WKOnczGWWF293aDSoAc2t12GIaTyVgIXhRpoxn95V/+WRhGqpCT0eiL335+&#10;dnyirNnc3HSd8P13vzcdjQeDc10UjBjgKWwAACAASURBVGZRNQwD13MrcT4+ODiuRxxtufyUoEC2&#10;XL6MURwEMPJdxxOcARBZzjmA8ETASFgD8TR+8uiJ8Dm6IEkCwGQyiqJwa3PNGkjT5P69nS++fsSE&#10;L+q1oshVLjc31/I8N0aPJmMAyLKs0Wisr6/neQ7rJp2mG+vr/fPh08ePxsMRY8yQztPs808/qTeq&#10;H7733vPnz+M0rQbVqF6rVKpRtT6aTs7PTqajcafV2PzO1v37e1vrG2maVqvVyWTy8ccf/90nH6+t&#10;rb33wfuT0TRwA0bAUHhu0Ol0nx+82PLW41n65RcPvdCrVRvcZaPRqNFqtjrtyWi8XQkfvXy+d/e1&#10;ySyOk/TP/+xfb2/fPdg/coWjlKk16tM4/ru//duvvvo6CsK7e3vVKKpGjVqt5vveNJ6UQNme71Qr&#10;Uf/s/MmTJ1mW5Xn+3Q++++TR48ePHxdF4QgYj/unmazVIqONMUrKYjabPXz48MWLw1qjVq1WK9Wo&#10;191IkuT0dPDFF1/s3N+uR5VWt2OM8VN/No5/8osfx2PgAC5Cu9G4s7nRabaa9WbzvQ87rQZSmRoO&#10;BoPBbDYTwhWAppBVP0LBQz/PkjSdpU8fPf3yt196YWX3zt6//B//vFqtPX/ydP/FgTI28Nw0yzgD&#10;zjnHeZIA3/EZY5N4VvED3/eFMz9WVxSFsWDTrNlZQ0aDwbmUuSHGmRVClBCYi11/VWhYkR3LLXvF&#10;73STfF9CVlkimmNUgV1o1BfNXmzVq3spX2zhlxBoV4m5QUwsy8UpvcW/RXKIC911fjaprH/59ovW&#10;VgC6Fr+V7c93+6v0lN7gFQP+qlgmGGfCkVLGcZIlCQNM4+Qnf/ujz3/76XQyajeaxhgNqLUuiiwI&#10;vE6v7XiCiAiM47laa2l0oWScZIKj67rMAgFZpXOZhSzUZU4CgDAMpTHJdMJcRwJqpXzOM62BIXdd&#10;DrwR1eM0HSXJ2XSWpilyRoSGiAuU1jIhXN8nho4j1jc27t57LU6mr7/+oLe2NRqNPv74U0TsdKpa&#10;EQOkeSw7W44aFzilv1u5LI/e5ln6bxMR/S01229UIa6L1K9WqG7W+W5R0l7d6W26ECzevdvKdTXm&#10;Es24NKB/w72LZ3Q1CfaK5WvpETWr1MHFSL+RXSt0vdInvPJT2RdfrXOz5n/tYVzVJQCWJrJV7XdZ&#10;uURKX3iJL2V1vkLYKybStUFZgOW5j5tZsby4JPXK0G7r6zbyrly/Tu11q8erG7miVL+6vMJYcFsL&#10;i+s3G4/oW4Tu0zVc4tXbCa6z9NaxrHZUAvUbYzjnnU7nyy+/HAwGYRg6jmOMwjmSiC7z1S0CiJZr&#10;Wnno/WbNtcwCjFf5T7hISryKGj2nuYxTXr1r9WzPNdvK4na7bEZKuVp/gcSBWstlC6XazzkrkbTK&#10;irBwjJV0ljllGJujcy2y01OuynbIAFmrDWkAACwxLLS1Fm1JvGHEALCQJoqivEgdh3cbjTger/e6&#10;//xPfnhnZzOJR5aUYKC1NtaUvUzSCeJc73aEJ4Tw/cBaY611HKu1LjJZZLISRa/de73T7p288fLw&#10;6CDN4tOXRwDG6tyS6o/OHJc3ahXPEZY0WhIcVaGUtYIWJ7BLdF9AJGCAZC0YUMpYrRUpMkDaGKLQ&#10;CwulhBBERpPOksyrOI1WnQXIAgSH2p1uIPw0jeNpngrNP/jBdqUSEJnReBAEgeNwKQsA4ozneSbz&#10;ol6vO0JMp1PBeRjUrOZM+I+/fpxLnWf5NI7zIufCyfLMWluv1Tjnvu9yziphhbvObDqL4wQIHC5c&#10;4WqtK0HFc91mrd6o1ULfzbOMjKn4Xuj7tVqVc46MoRCFlii4ZaiA0OPSasssF87Z+dnLo6NkFrvC&#10;3d29WwmCo5cvG41GmiRaqVqt7nseQ5YlmeM51WqVM66kKqRUSmqjOUdA67l8Y607GvSfP3/mCn7/&#10;3v1et5Mkcb1Wk1KW9iYlC6Wl74XWEiAxhkBUPlpryRpCcgSr+G4jT/HTj79GCCuVludEDg99r2Y0&#10;U5LLHE5PJu3mhtXu6fE4i/VomDDmc+4IEQAwa7Ux2lCJnVgm4EFrbekhpHkaayICC9aSJbQEmkhb&#10;a4i0AVtaX4xRxkprtSUNYC2zAHZ+op6IFueYjVHaKkPGkJY6N6awpIwttM0JFXJFLLWQAmbazgo5&#10;lnpaqNE0PlN6JvUEWNZo+RubzfXNxu5e78Fbd3d2N+6/vuv4VlPW7HgWi0azAsKc9yeOa/yQhYET&#10;VNwkmQwGJ72Nzr17u4cvD8KK32m3kmRqlQrDwPO8er3a7Xbi2SxNM8F4SfR4Oj46OW+36zvbu5ub&#10;a7u7d9vtTqPR8H1faz2ZjuJkdnR0zBg+f/H83//7//js6bMsyfafvfj668f988GwP1zvrd+9s+d7&#10;YTWqr6+vO8I9PT19/OhRvz+ohFG1GngOEhjOGRdlAiTGyBIAEmMgkIRR8OLZIRFn4CJwsoSIjud4&#10;gT9LYkPGgAVm3cCN6pU8z0/PThhDIfhoMBxPRvVWK46n2ijSev/gxaB/nmfp2voaIqRZ3qw3At8H&#10;grPjk729PcHZ6/dev7OzfXR0nKaJNdpzvVa7kSaJLHLhiK2tLd/1RqOxK7xaVCeAwPeDiv/u2+/+&#10;/g9+rxpVJ5Pxk8ePP/nkk48//ng2mx0eHs6m0w/ef39tbe3zTz87Ox8iAJHd3NpaX9t4/vyp63vN&#10;ZitNkySOHdcBQOE52lgCYI6wQEElKnK1tbPzh3/4R9rQ/v5LLbUf+JUwOjs/++v/9Nej0TiKou2d&#10;nY21zTROT49Ohv3BeDSeTKdEJs/TPMvP++dSyru7uz/8p//0tdde29zYfPHiRVEU7Xa70+kIIc7O&#10;hs1G/a03HwwHI0SWJMloPHUcLwxrWVa82D9kyKU2k+kkV8naZq/RakkpLZGx2nEc5DibDhGBESRJ&#10;3m0133zwAIEpJcMgqNeqrusLznrd9fW19Ua94QhnOplyhrPxzGjtez7nDJEfnZ5+/fDxZ5/91veD&#10;N954kxAd4RyfnEgpqcSamBvGAAG1sXlRWG2B5od6EdEiEAEBFlIJx5PKOK7fbHeqtZo2VjiO1pos&#10;lMdYyMJSRbwi0BAt4qAvLHHLffrCgYOLXxca5FwFZtdkDr4Spbz6udRUL+/BV78vYqvYxbflFVx+&#10;wdXKS5qWNeESuA5jjOEqJTA/FbZC2zX62Op4EREJyPM8zniSJHEca62NVHme//aTT3/+058ls1ml&#10;UkFLJWCV1rqkp8w5p43MskzKgoA830fOpJIW0PE84TqMiUJJJ/CJQZoVBq3r+kyIOEmncexXKlku&#10;x0ksPE8aO0vTo9PTJ8+fvzw5Ozo57Y+nuZTTNJPaaGsNgCWU1nDhWERrSYON4/jo+Lh/1i9kgYy9&#10;++67RyfHv/zlr9M4dz1/LreVbGEXvq9r3v5LYuL1n5YhskS0UKQvibarDcA1g8h/nwVvkl+XP77i&#10;rptuvHplhXWI84iJiyv07VxhtzV4pd9v19RVd+Xlu66az5b1EUuQ9+XywOBaX8s/b1RXbuFY+evN&#10;ZyNvMKhdbuSKDowLNWxVAV6larm0ro50tcFXEPmK8QLc5kW/9F5c0clXh3DL8G++d1WFW66B1yus&#10;8nxZ5/oQrvPz1ZSs8hMuz5/bFODLs+vqRL1AhFupeWXyXFqnr4Fp4eWjNMvnu7iyqiovR1pmYC5F&#10;ZQqC4L333/n5z37U759zweI4RiwDCmBxiuSitUVhQCuHBkrbIi2Bpi5xePUpzCnECxSA2wwQV+hf&#10;5eEK8y8embHzdsp5Xpp75iL7Rbn4vpgzuPI5N6YbY7RWSql5zlStjTFQhkuXWffAANpyF7DW0Bwo&#10;C0sBBqwlAtd1CbTve1yA4+B4MviLv/xXP/zhP87SGZEGMNYawbm15AeB1sb3Q0S01hpjtdFWW5qD&#10;dCIAcc5dx9UlhC2R67rdbmet1w39UOtiMhmBVQDQPzvhAI4QRmq05AphjdF5oYtMIHHGBDCODCyQ&#10;IVKgcg0ajCItrS6MUdYYQ8Zqa7UhS0hgpJaAJAK+vrNxZ2+He26z3Wo2W77raQVJnMncoOECker1&#10;hlJFlmVbW1tRFJSxfNVKJAsF1gRBgAQH+/vD8/7rD97ZudMIQ8fznIPjkyDwvCjk3MmyLAwjx+GF&#10;UqhhPJ7ev79nrU2m0+l0GoY+Bw4cgsDf3t4kZfM08zzXY5GRxWw0nk6n7XqtFJIEMo2GcUaatJG5&#10;zi3oQhXxbCK1shbOTvt5kjZrzS+++Cr0wj/4we/96he/bLe7uzt3nz175js+GBicD7MsL1TOGHMc&#10;DxFnk2kyA6D2eTburbWzWPT7/fPzc2PM/8/eez5JkmR3Ys9VqIzUoqqyRFeLaTkzq2axs4sFbg9G&#10;8EizOx6Mwoxf+ZV/Gmm8DzSjMDsDbInDYrCzOzuiR7Sq1iVTZ4Z09fghMrOyRPf0ArjjfaBbWlVk&#10;pIe7h8v33u+J9c3N69evP/z2O0BTr1Qp5Y4QeRZFUTKbTaqVejEZYTnRgFJCGHOsppRyQqhwSxbg&#10;6KjnOpXN9Y3pdFyrw2CQ+34biCmX1zute08f7SHkswb79sGXuZzW6v7PPv7J+x9e07qnbWyM1lrm&#10;OqeksHaziJQQSiguD4diHRZhSBDt3KM6ZWRp+AewIJIsFuuKgLWw2FotFFMdtbUAFhknFkimU4DC&#10;3Rw1WgExhGDhwd1SyxhTAJpoRGGsQ4AmqYly6nkBoQwcUutwysfCsT/62U7g3+0NR4J7703Xf/jT&#10;65PxdDiaaa2S7CjXQz+0XCRJcuI6Gm3kucZzcTqaRZEth/721m6vN8jyOM/UkcN8P8h1joiNRqVR&#10;b9+8eYcxxqgoBVXB6dHRUZ6nSZRajYxSo/TB6/1Bb1pyPU+4nDqoaa1ez2L55OGLk8OR1rJSDa9c&#10;2W7WO+Uw3Fhbz/LIc5hWMYJFAkgXrAMiIikCa1u0Uss8A9/3Y22L3cJoA5QqpVzX9f1SuVz2Kj4I&#10;NKj7/X6e58ooxg+tBSnTWTSucibTJE3TRr3+4x/9oFavSylTmROw0XTiCe46PEnS/qBHyN0oiv7u&#10;7/7uX/0Xf7nRWXv27Fm5WusNBqNhv1Qqua4QTIAFz/Fv37wjhMuos7axronNsuTo4Ph3n34ajaON&#10;7pqW6uDgEBG1NGEYhkESBmWHOZWw2u/349gwkWVxWvJDzpyH3z26cnWHu267WknyJIqi9vpaqWS+&#10;ffCdMYYLl4ATBtW17gZFPh4f1uuNjU73xYtXv/3kb7/75ts8SZvNppGGAZOZfPz4iUxls9nk3BGe&#10;WKpuCsqiKFpbW2vUGhRo72Tw+tWBUmoynlWr1XqtubUZS6mVIeVqgwlvb+/Z8dEgDEMh3CTJ8syO&#10;RzOkJM2lHknUqKR5/vx5tVYrlUrSyt3dnWpYefn8VX+/75c9pfX+4fHR6/29x0+6m531Ttt1PK2k&#10;5/qe47Tb7XK5fHVnN6yWx6PJSe94Gs3SNO6sdyvl2mQc7R8MP//iq599/Msne89q1cqf/vmf7b98&#10;8Xr/Va5Vri2n1PM8AWitMUozLqSxOs+YVkIIxhilnAGllCZJgkRE8fTRwwfNzhoAK+LaFVEclEU7&#10;J+ZocbQvrwvcBqkFRHIJUjQ/j4sjcOU+AyAIpoBKCKXEokU730QK0oRaRKS4YttGziN+SxIfVsh9&#10;IGfw3tV0yusuDvWFV6wiEtLckSlA4aF3UdAKkbHg9AgpxLuntJQtKiALQpDM3THAksdGYimlcZqM&#10;pxOV51rr4Unv6dOnn/7D38fJDCwCQBRNfd9njDBGPN8BYjOVGWMo54QxJIxwNIDKWqs0AnE9zYUg&#10;jFjKBpOp43KjDaKJ4lxrrZQKgiCSajSb9ft9hWAsUkq9MKwJZzyeWgC0xBAChAEXhhBlLBgLQCkT&#10;SJEx5vpenmaD4+NapcwYG45GH3300V/8i7+I4/TT3/6OEqILN2nz4+Aso2uXu32BTayif2dIMcQC&#10;RT7lePEUFfxHIb0XPWZ9Xxym/xjpbdDTW9qzkA+d3gB2joK9WOyS5IVVevfSbG+AT5eE71nGadGE&#10;709zHPhNv56rdxGt6cK6/qcoD1xIC8z5YqvsohnzvwQsQUS6dDpQyGLmf61dYcbAzCM8ASACgbMW&#10;7AvFGfJ92OM7NB7JfF2chjheUFnzDKt/z0kHVrajtykUnGOez12vcvtveZe3/HQpc/6WzKvX79iH&#10;51j9VW70TW17e58AzPWbLj65OhCkUMQDOt8ECVnqMlhrHSEQjed5YRj2+33h8MKpchD4iCiltNYs&#10;THIInHq5h3kAhcWRWljPrmpMXPZCp7F/cX5urgoQL64+Vmzb5/oKzogqzmis4AUx0PLEXLC41hjQ&#10;ujgMOSGEkuULLtvPVibVUsVsbj5DKQWKhGCBhwFg4XyOAiVzz/UL/68MCQVjpefx4aD30U9+9Mtf&#10;/LwcBkk69f0AQSmlLBBlAHKjNSBRxCIQwhgDYq02SitEFA4XLtdSIaLvOoHnIpjZbEKAheXg1s2b&#10;165u//0n/+G7R1/3j45RWkF4Oo0IoHCIIGWLijMQvtB5TsESYAyBIFgkxKI1BjVSoIIxS1CDpUgA&#10;gViLBLlDgYAyaBllBLJcPn3+UhOzs7tdKpWYI4wxPg/TKDbGcN/3m81mkkSFXJwxwRiJ4xmnE2st&#10;p2w8Hm+ub+zs7KgspxSGo5N6a+Patd3Xx0dxkruhV0SRcLhY31hrNutxMkvT3PdLMkusMkmSAIDD&#10;HLR2qqbxLEJpS74fRUnQqDeq7XG/Nzw6MsYYoznnFC0gMEoJBa11FE3H09HJZJJpCZQbY5Gi6wXK&#10;mP2Dw2jy6zu3b3fXN16+fP3xL36epikg+p63v7//7NmzOEullEkWZ1nGHFarVYLASzMSBEGe55PJ&#10;5Jtvvnn/7p3N7uYXn3+VxvFauyWlFpxaAjLXSZIkSUIIQTBoDSEUFhsWpcToIriu1VpVquHWdvfl&#10;8+PJZBT6wWg0vnnz5v7ro3qjwjm8/8Gdann969GDsOw3ajuBezibyJfj1HNepYmV8qjVKa2tt4QI&#10;JMbGKMYII4gWCQXOKEKhBWQKHV1tJKWF63OrLKIt/Jes7tELthkoASAMDSqCFApuhFhCkRBENHYR&#10;LIwWjteBCUdQRi0YNBoYgtKZ1lYbJEANQUkDz0dGslxJM9XSUM5KpXKUako41fRgIAM/1JoHVbfW&#10;rDnuRp5LqW0SS6lVvz/gjleqmFbHlVJ6JV2t0aOj6SyeKR30Bi+Hg4nFuNGqIslmUUIouXvvxnp3&#10;o9vd4pxTwlut1nQ6/WZvb29vj3O6vt7RymiFfrV07cqNdn1dZrnVCAC+X3JdfzSaDgbDJElHo1G3&#10;uzGZTGSebG9v3L7zXrXmqzx98fKRsREARSCWUAMI1pIi0gggoDVSZpkVQgDkiGjBIAVEncncGBPH&#10;Mzql43g8SkZO2a00y53NjSSJZ3FciqeNWrNUqSZxVgq98WjQ6+Wl0tVGvRIEpVf7r0eD3lqnVS6X&#10;S6VyFidaKiNlvVrrHR5HUXTz5s3RaFTYtBvA58+f1+vVwWDUaq+Vy2XPC5QylJDxePrsxYtnL58+&#10;23sKABudtUF/PBz0i70vz/N2u33t2rVqtaql+vjjj6WUr/Zfl/ywVqm7rtesdx4/3ePiaG1rzfP9&#10;NM0r1dpkMumsr127cf3Zs2eUk1aj6XtVKWU0Gbfba6hgb2/v7/72k8cPHzmMb21t7+7u+q4nhOj3&#10;h2mUEqQq17NZ3HSqaInRlgnabq9N42mSJIPBoAifCwDNZrNSqTx58jTLZKu1nuf5N19/226vXbt2&#10;I8/MeBQNxxPh+JRxIUSWyaAcyhwMATCkHJQH/dFkPLt24yrnjhf6nDtaqtkk8p3g0bNnL168Wu9s&#10;1NvNOMmktcTofq/PCGWMPXn6fDDoOcz56Gcfdbvddd71xuOD40Nr7WQ2K1dq5tXwxo2bURT9u3/3&#10;v9+6df1PfvqT3evX2uudYf/k+PgwjROiFGOMEm4tKK0ZY4yJ4jyyhaU4NYySJEm8oDIYDHJpf/yT&#10;j4Kwpo2iVFDCCSHGGJgvXihOqeUSPmVvTv+eOWRXyIWL8MuqDL6Q9Z4e4QVZeg5QOF/6WQhoeXG6&#10;vXwfA7x6c1X8DnjmqZW63iZ9P/v1tPwCVGbCTZJkNBoRApzz4+Pj+1/f/+IPn40Gg8DzKRBjzNrG&#10;+mQysWbut5kwJvO8CFJAObOA2mA1CBzHybJMoR1HszhLhRBa68ls0mjUCv8RKteO53ImiHAGw4kx&#10;xnE9KkT/pD+NIyEEZ45wXSRMKWWQEM5c11VGyzS1hd8sJZVSQLHOWakc+r7babUoQKtzY39//+jo&#10;xGGFMXnCuIdgwJ5KKApqBpC/RVfwDcmuOndZmTzw7mzw/NlLeLw/si3/WSViAS+RBXwvY/PupP8/&#10;kVX73vSOLBC+yYnZ2UK+l3s590hByr/LC67OPbh8Kp5vyerfZZ5VacIf1bHnSnj3di4TpX+EzGjV&#10;pne16tXrC9zOH5HecZjODeg5hvZ7y78oHnqXbn/LYJGzCOrZnJc5VV58pZQwxgrlYcZIlkljlFK5&#10;43BCyFLnuVCNXnWacDbRc0Owuvbf8MiKgGaelioJSw3Ny59dtB9hxZa4OJffNI2XU6JQdaaUnevM&#10;wlB06RISAArtzmX59Gyg70IZGChSCoQCIimUWCmljHFGaMHVU8LFPM6W9jzHGDOdjTe6nb/6q399&#10;996tOJn4vmNREwJFVCDXdYFgtVq1VhurFrPdEIJAOYLJZZJmSmtd8gPK5kaprVYtT/J4OskY2+h2&#10;fvXnv/zg3q3PPvv94dH+cNg/6R0YnTeb1fV6xfODKeRZoihYZoESKNjMQpnLKq0yYCAKeIBiIaxH&#10;RARic5laMJRT7ghplSEgLdabjY3ujuPM3Sf53B8jj+OY/fSXO3meMcam00mulOu7QEHmWVgqcc5k&#10;nltrA98vl8ub3a7rCGns4fFRvVFN8sTanDtOGJakVqVSqbvZNUbneVYOy7tXd48Ojq2xURwdHR2F&#10;pTBJEkZYEseMAKNE5lmapp7jBK57tL8fen4Q+N31dUpAW6Ot9sJAUYhlNkkjaY3wvLBSYYxbY2Wm&#10;OGOB50/HY6vNvXt3Hz58ZLTZ2txCBGPsq9evnz17PplNlVIWjed5gedNxiPXEd2NtcB3tVazaGoN&#10;7mxtv3jx4mD/oLve7bQ7s+nU4YIzJlWu8ixPs/X1llES0XDGKKXGWK01WgRkgIQwx1j0vVAr/fL1&#10;6ySNhcMJI1eubn319WezeFQquz/84b2jo9eD4aDRalJGc6l8v9JodCj1To5Gf/j9U6Nto7ZJwFOa&#10;em7ZWipzS4ggwCyC1raI7QmA1lqgAoFaSy0SQiiBedBPzgXOHaZTnAt1KAAalAC6MCgjFCkDQhFB&#10;E2aBagIGQSNBpZTruWmeKK2BAiImacY5U1oTgtzh1hpgiGCAWUpBW0kZoQJn6SiRY4tJko8cjyqb&#10;ROlQ2mg6Ox7NjmfJwEBiSeqXabXhl8qsUvXrjaDdCWs1v1J1g5AFJc4dM5n2LOZeieUqGoymfgD3&#10;Prh54+bVSqUSlkJGqJTy9etXX3z+xR9+9/uXz1+0m+1KuYoGSkG5HFR8r9RurY3HU07J5kZ3bb3r&#10;+74xtlKuNRut7Z2t9967QSn9+pv7e88eDwf98WQUzSZcMEJMliYOdymh1hgghAIVVDDg1pA81jLH&#10;8SBJYk2AA1CLBgk4jtjc2UrytLXeDKvlWR47gVtpVLnDCWeMsdF45Hl+WCpTRqzRs/Ekz5I0SdFq&#10;3/PTNO0P+pTA+lonms7yLCVAXFd0N7rWWDSICK1WqzcYHZ/0lNSNRnP3yrUsk9ZYRsXR4Un/ZKi0&#10;/eST3z16slct113mTcfRcDDO0rwUlGSeD3qDaqVaDit5Jrc2N9c6nTxPGOOMs1qjobUNS0EQBAcH&#10;+0CItkZrnea5EAIoSbO0VCpTRgK/pJVNZglDludqNknSOJ2MZp/97jMjNadc5rpWrd28/t7h/uH+&#10;64P+Sb9UKgdBqVavua6LBOr1apImrusKR1hr/VIQxdFgMPz7T/4hKIXNVnt7Z9d1g1qtqbVNErm9&#10;vbu1tR3F6eHRIVqoVCrT2dQYraymlHQ6DcfB965fbTZagotvv/2Oc16vNQqtJiGE75V2tneCUqiV&#10;yaUKSmGcJEjJdDpLs1y4rut6jUbbD/zHj/dHk/5Jr88c3llfc32/FIZRFAGS8Xhw7969RqPxyT/8&#10;Nopnk8l4NBnFSVyr1xzPKZweKq2F6wrOCGGFXYRwXEaJlBKBMCGKoPQWgTOutS2F5Y3NbpbnhFLK&#10;qDWolEIglCwc652hCxd6HLiqsDU/pJd85OLGabxcAKSnyiDzEKBzlHmegwIQIBSBwDxY8ClmCysU&#10;5/LOua9zU6QzKtCriS0MgGkRc5hRRhfxDFe52ULrZNVaeB7UEJAQmMduXEmcEa0k51wIYa1GtIxR&#10;x3Em0+l4OjZaU0q/vn//r//m3//2k08ODw6sMUkaR9HMaBUnibHWdQV3RZbLwtucBQRCciW10a7n&#10;UsY930eAXEqldZpksyhO0sQv+drY/YPD/YMRo1CuVJI40cYMR2NCWVgu51pTJoIwjJM0SRPKaJxE&#10;FrFWr3EhHNd1XdfzPC5EvV7P82w6nXJGHSE4Y5wzRikg/tmf/Wmr2UyzVCl9cHiU55JRAYQYYwGJ&#10;nVPJpPAQAWdZglXMapWKWtBYuIAp5p/lGBljGRVFyE2ZKyEcSpm1hhBSjPKSSlsZOHIuvSFo8B+X&#10;/hFc4j8l/9lnybJnlh/EeYTP+Vey+uvl9S4p17fUfrENhQiLvBMOjAvljNVF9MaXXSyrFR/vBAsg&#10;7UIPnGdRLt0QVglxPJW2w7JVZ2s/387Ccs+uiOSW7QQoaBK7WnKRTWtj7VKF4XzL38J7rDbmss5Z&#10;3jwzpmQhNLyYv+iipTBxAZexNk1yJQAAIABJREFUlYU2z7O6ky//nl2whSvj0zjMsFALenvLz734&#10;pfkv9s+lj6yO5qXlLO5fLgxd9spKUSsTYj6Op5YvhecIQimseC9f7VjEpYeqVRkoAQBSnAVQKDYb&#10;RCSAWqtGo3H9+tVvvv5yOpsaY4Ig0FoV/CEhBfVL5nF0kRS08YoQb1n+xSV5JhWnGKxE38UzDO3p&#10;/cVZxhbFLufS6ZZSfFbnQxGtBcEuOgnI4mQmBMjKeC56dc7xFkNUrI4iT7Fkl6rThBQsgyEU59GO&#10;V84FACDAKOOcO5xySjmhrGi+BYsAcRL99//df/uLP/0Zo0io9XyhVIpgOGdB6DFBkzQxVsbpdDDs&#10;Hx4dvN5/9fzF05evXrw+eLl/+OrwZH846EXxLM2iTMZxNvE8bq1xHdf3XEA7nQ6NVhsba2tra+1W&#10;K03iXu9Ypsn21ka320zTsdYJWkmsBUTBOAECGtGCynQSZYBM5yhzAwYBwWprrUUAg5owotFYhtQR&#10;QTX0wjJhrNVul8OKRaCUW220lHEUpUnCoygqHLdMZnEZII5jzquOF6xvbDqCTUaD8XA0mUwYkDAo&#10;hWF4pVI7GQzHk9kH7996/qI0TWJrre+7nNM0TT3P8dwAgLx6uf/8+cs8T2/fvonGMEqJRUSM47jc&#10;7pTCME+zJIqlzOJoViqVSGG8bowggMYahMlw6FYqw+GggGGBkjTPtVTW2kymnDLP82SSfP75Z7/4&#10;+E/q9fpXX33V7W4W2uye429ubtfrVWttrqXjOAZ1FE0dl7XbbQQtBGvU6muNTpqmDJxbN+85lBwd&#10;HVf8kq5YApxRVyuo1WqIZjHnVzcCoo2iQNHkFoEy1VmvbGzWeifjJB3V600u7K/+5Z/mMr59+2at&#10;Xn785EG5Em5sbEiZaQW9k3HhzbjRrLXba+VgnULNamKRqpxYtJxxleeU2bn4f74wmSUWDQGYRwDD&#10;hU4RADUGEBnaOS0836xJYb80lwktgaZCjmUtCs6NUZwJ6rjWkEq5adBaA9pIz3Wt1YxyY5SSVojA&#10;GJNLg3mxxTCNaKSkArQ0mTEEIVWRUgqACEoUppQJAMhMLqVOFEMLhLBZ0pe5kVImWdlxvGodOust&#10;Rt0f/OhGHKXGEKVNEuWUsZIfAsqXL16WgprnBVrq/f3DB4++6Z/kngueTyzmnNFKJfS9UikItbaB&#10;68g8T/NMcLcYryzL0jTd2toajydxnHY6673e0eHByXA4rFdLrXZ5a6tBuUO5sGgRgVmi0QLVRBuG&#10;DlISp4kb+ISkBS1JGSMUNJpic/ddb+v6Tm2jeTg8JJxOkoRz6rkOTUV/OE6TvNPp1OvV3d2dLEvS&#10;NJ9Ox6PRgDuiVqtEaZamCYIJKyXXdUue//TZk7BUtsQeHx/euntvc3O73x+2WmuVSoUQPp3GSqnZ&#10;LBHcdV2fANtY2zg56WVpfnX3xvb2zvPnz33f2+yuHx7uh0G5XK4MhyNKSWEWAgB5nrcabcrYs6cv&#10;7ty9i8BkbvI4TbWcRlFnszOdxlQQ13d6vV6t2QhcDw2l6CRx9PWXDytBfb2z1Wm1f/nzX3z6D79P&#10;ZhGxWTSZHh0cW42C8Xa7rZRJ01QeZevdNQMmirBcLg8nQ6XUzds3sywrheF4PBYuf/786d6zp/fu&#10;vN9oNrMsSfNkbb291m3F8ezRk++slaWKC0xryKXNhUOrtWD3ardWL4VBkMaRIxgl+PTJk+PDw91r&#10;16rlMuNQq5d8Vzg+NUzFcSJNurbWkWmmlSKcctezlM2SGIH++V/8nHHS6/W++OrLL+9/Va5Ubt68&#10;WalWkyhtNhv1ev3rr78WggNAIVq+f//+cHOj3WowR3BjwKJSijBOLDHGFoEHBKdCCItoZE7dgBIi&#10;hDBAlbEnx0d5EoOlqI2llhBSxE8quNzVM3gp/F4lmFbpmMsII7L4iQFacjYO8PygBVIcnOSC1Pli&#10;RefInRWK5AIDdPbXc7+faeKbC7lIf1z4agGo53nGmCxLOOe+72dZliTxLI7yLKGUP3r04D/83f/z&#10;+PHjJEmMVZNJ7HmeUXosx9Za13Ur5ZJFtBq5IxALvyUWERljVHBlTSrzLM+UNYiorRaUuW5QCsLp&#10;dGq0rZTdar0GQA2CUoZzzrlDucOtTdKZUioMwyiKCrWLJMmklFEUcc7DMEySxAIYYwDA930ps/F4&#10;bK11BWOI5Uppf3+/2az/6le/evLkye8//0Mcx8YqRoUxRghurOGcG6Mppdac56PwbTNkyTwU0+xM&#10;GCpH8DzPCSGu65ZKpTxXiKaIHqmUKg6LgppUSvF5uI7/KOmyKf3PnFaXw7swTv+ZJzzFoC5hYBby&#10;jjPU9mIpnWeQzpWAF8C3i+Vf3EPOlXC2JSs/raiDrrYT7al6MymiP64wyW9pybld7u35V6s+m+cS&#10;3P4t736xiot9eGl1y+atzsBlf17a2j82nWv5W3jgS+9cmv7YlbLaP+e2JjjbA+9eC6VUqRwRgcx9&#10;XNUbNWvtbDYrdiqt9ZuB3zdW+i61nzugyZuDLJx7x0sLOT+1FiGL4eyivnRWICKiASAAGoATgmjn&#10;i4XSOQFAFuHii76alwdYmPWdlmyJ67qcO8YYs4gvBYBSSotKa3nr9s0f/+RDxkkUjylDg4QLQhnO&#10;4tHB8fPRdHRwcHBychLHMy/wtZZJklhjtJZaKy6ow6jM0zAMN9Y6lUoYeP5Jb7/kB5VSpV6tBYHn&#10;UzeKp8cnr8DYdrP605/8AEz24uWey4XMcjSWU8IEzzJZSFkFY5YCgiFIGeGMMqSordbGWI1oAREJ&#10;BcZpZjJgNM21V6u01jeaa00LYIFGaYaILmdayTSJxuPxaDRiW7c8qRXjvFwul8thJjPBue97Rmkh&#10;uFby+OgoCHzXcTinSqvxbNJsNVrt5ng6UlqXaxXP83qDQRRFaZY6juCcKyVPTo5fvHyZJvHu7hXB&#10;GOfCdRwC6HnuLz7+RaNe1zKbTCdW6SxOVJoyxlwuNrtdh3OpFeFCWksEf/bqpUTLXdfzA8/zrUXP&#10;9cph2XMd13E55+trnY2Nja2t7SdPnjiOE/ihRTKdzrob3XKl7Dhu4Ptb3W673Wo2G+trHbSq2azX&#10;qvVyuQIWKpXqWmet1WoPekNK2Uani4i+7yHY3nG/2ay7DrVWAdoCn7DGABIKVHBOGQMAAggEjDH9&#10;4XGSxIyT9Y21jW67VHZr1fLu1Z0Xr168fP1SuIJyenzSdzznuwcPTvonBq2S+c72lXqjVavXKROF&#10;lEwrS4nQChApIreWoKVomQWKyIymxlKLxFiwSAoDVkRmLbGWoGUEGCK1BoxGrQvjdih+tQasRWsB&#10;LQEk1jJraRyrcrmlNc8zojVPIotWUOL7Xg2NcESZEo+RANClxHd4yXMrjLpGUZWD0qC0cgPfItHK&#10;Km0o5YgQxZFFtFZpLQ0qbSQSA9RwAVLFjFsLmdap0lGaT6J0NJ71Z3E/U1OLGQjleuiWqHAs4bJc&#10;FUGZCk9RrpSZZXLqeLK1FlYbARI1mw2Go5Ph8KRaLRurnu49iWZRluVffPHl3rNnSZKG5Uq7s+4H&#10;waPHj1++ekmAMs6CIEAkcZyledbttj2PE0qM0QSBc4bWMMLQIEFKUMjMthpr40mkcgOEWmuAUmvt&#10;+sbGdDb1w9J6t+uG/vbVK/V2s9as1eqNRqvd6rTXO+vVWs3zRLVWJoRwwShjk+lYauX6brlWSbIU&#10;0SqtsyRJk8Sg2d/fv3v3LuN8FsVplt+6fUdr02p1lMb/4//8v/eevq5Uq+vrXT8Ier3hoN/f3Nyq&#10;VOqBH2xubG12u9EsHg2H1tgkTa5d3e0PeoeHh2trne3tLcdx8kzuPd0bDSezKDo6Odna3q416lEU&#10;T6fToFQajUdpmrRarbASIoCxmjI2GY0D3wfAl89fJ1G6e+XqdBK92Huxs7XTbq+NBkMK5N7duypX&#10;+69fp0niOs5sGlWqVURLGQRh4Aee6/HRePTgwcOdK1tBWHI89/DwgLtOs1Efz8aD/nEqk6Oj15bo&#10;W7duNNq1Xv/g4d53w1E/qDiuz/yS01mvdrfazXZlrdNoNgLPo2HJBbSlwJMyq9ZK9UZls7vmOMxx&#10;qec7pdALQ0941Atc13Upo0DgpN+L4pg7nBCgnBqjc5kyzqq1GudcWc04Y5R12h3O+a1bt3/zm9/M&#10;4lmWGc8XtXqtFARHR4fD4cAYwwhFwCzNKRDHcS0ioQQJaGWE4xYnMWXcIlLGgFBKaK7kZnfT93xb&#10;hAgscFpCrD0TaPAsQYYLGfOZU7aA7E5xHULIKcQKhNA5zgdL3x4ESGHmszC/pfT0ei66Pk0LC162&#10;4r5qmVgB3FJGT0XehBFC6Rz1PXWaRYBRworWUnL6gVXU90JahZQZnUu1yVzJjVFE13EE59bo2XSS&#10;ZpkQNJpN9vb2/uav//3Tx4/BWkfwSqVitRGCAUFCiUWbpHGapLmSs1lk0AKZQ9nSaG0NoZRQrrSR&#10;UgnHLZVCxuZCcWV0FCdRkuRSaamjKLEWldJKaWutVMrzPAIwGY/DcplS6ntOp9P2XG82nWqllJSe&#10;7wKgkrlWkjPme57VWkkJiLnMKEWl8slkrFT+3q2bjNHZZPrwwVMgyLlj0HDOtdFCcGk0oZTgHDEj&#10;C68FCzJ6CfDC8ieYY4y4cEKzDDGCSinGqOMKi8YYHUUzwYXrCaWUEAzRcs44ZwXSPp93xcwki8/c&#10;Pxsu2Ox3/JyXgKxM4z8iXUqqvns6rfcdlMBXiVAGlAAsEBpYQKrni11JBUTzRgdUZI46Lj5vZkmK&#10;nEumaVnCOQJ9eQkAuNKv85W14r4IFrDSG1oOAEALxwIruHFR2lneBhfzDQsXBqt3lh9ESxAJooXV&#10;PHPMChbQ6AK5muNdQJASRla45Qu9d15qtsyw6FsAuIRVXum61XZ+T7qorrzswzcMxHnZ37lmn5vS&#10;b5EsrKaLeVYnw0UG+N0ZzrP3L2/2su0r+cm5l5qvdEpXe3751By7WcwSMt+24KyPCbr8o5WklDqO&#10;g2it0a7rOo548OC7Vy+fYRE3hRCA+bF1WjiSc+EGlk1ZbI5ATpfy/FAu/heA8elyWo4RIUtMGOYI&#10;8Gq/rfbefCxWcVc89XcFiJYCIYt1QRChcAyCSKFwLo1zYn1xYVc8SC/phPlBMPeksQhrt9AAW7Ds&#10;QCihhDPKGeOeF9gi/C8ioRTBIligxg8cbfN7H9z9t3/1r+99cHs07md5NIuHr/afPt777v43f/j6&#10;uy+/uP/p51/+/uGT+4/2vn21/0LbPMuTOJ0gMcA0pej5zmQ63j983e+fTKZDIHZtvSlVrk2eZ8M4&#10;G46mR9rGjBlCDYBCq60x1mhKmO8ISkArZbXJ8xwNEqCCC4c7gERLkyZS5pogNRqNssZYawunR2jA&#10;ZDrRqIDRzKjNqztXru8GYUUZQygrVyrG6CSK4jSejMf9QS9OZvzOnTuNRsNxHAtojDk+PsySdDAY&#10;PPruAReUU2Zl3mm3mrWqUkoqFclMWbVz5WqtVknSdJrkw+FQGwlAsyybTqfWWkowz3MhRLNeNVpz&#10;zsGA6wfDwaDdbr///vtf37+/tr7eOz4ZHvdaldrE6DiOy65HKS2iKgOloR8cT8bGWMGEBvBdd5Zm&#10;pVIpLJWIJdE0TuOEcyoEOzza/+lHP3Mc5+DgoN1a6w2OfvOb32RZRikVjhOUPM9zZrMpgkll7Pnk&#10;v/qv/7Jcrr569erRd4/q9bonHGtw0BsJwb8ZfDceD3/60Q/LlcBaIoRbUKiFovyCVrVAKKLRWhnL&#10;BC8pnXBhm61KlmWN+oZW8PU3X5ZKfqNeHw77/X6/3W63mh0p5Wg02tnZ+eCDD54920vTeKPbIZQD&#10;MrSMEGDMo0xLKY0GRgPGCBKrTW5sjtoCs0Bs4cd89dBaKv0X64rSwoQAjUFriV2oeSy2gIVHLGut&#10;tXGc778+IaY+m2aDweTw4IRRlzHuOE6lUkFEpaTW2vM8IJZSWqmE7XazFNYE1cID5pA474PRNktd&#10;p4KIWktKgTPhOI61RhqJygClxUqTUmojhRDWwNzTNWOFihkiYcKxYKS0RiNQIphgjCESAgyRcM/d&#10;uV7d3P2BkUgpD/yyzNTJ8fDg1WF/nD3cy6fT6NPPX2xtlNfXNuutUtfvhKVqtVp3XX9/f//4+BAI&#10;UgJJOnU4Ew5P03Q40h+8n3mBZ42VRnucUUoNogXruq5VlDBSqpQ2O9v7r/vR9EQ4QiWKUaq1zpI0&#10;z9X+y/1RPJHcNDdbmplqqxaUg2w2s9ZWS6HnunmWjPtjR/C779/NsvzxYy/XCikOx6NcZX4QNBvl&#10;/nF//+iQjUl/1AeKo+mwP+4Lzz/p9da7m198dj9NU85cArPjo541sLOz4/v+4f5hmn1Trzddz+sP&#10;ToC0dnd3ASxj9P0P7sosvX9/rLXe3t5JkqxcNt3u1s2btx8+2uv1egTYs71nW1vbgnlpmitr2usb&#10;L18/a7Zj13cYY9VGO06TKIqyNF1rdX3P2dzaOD48ePn88Hi/Px3PPvrRT37+8Z+8fP7CaL2/v88Y&#10;u3HjBiKOx2M0ulwuIRjP4dwh/dFgPB0xB3KVUQGjaf/hk4eHR0c7O7s//dlPszxyXZFEablaET7M&#10;ksH6VvN/+B//ree4wnWstUixUa1RQfMk11p6gjqOk6XyiufduXtLOA5zhFJSKUUF4ZQZY6wBKaVS&#10;2mWlaJod7/eOjo7K9cqwPxxMhgSx0WjUq1XHcQghWZYplKXQlyob9HpaqUqlUi6XrLW+61GaDQYD&#10;z3PareZGd40gEEIatXq3251Nor29PcfxENFqdBwH0RRR7ItwbsYiWsJcdNwgjqb7r17W6g1GFtaY&#10;xC4sfE4hF7KCAC++nh7AuIx7sCQaziZECmAJYQCIaE4zICtqvEjlEHoJIXUpfbZKk5zJAxfuzL9c&#10;TuoBOV/yapNWX2qFWjKMEa01sVgKgyRJigjShGASqftffv7Vl1/f//Jzh7u+70ZRAkbXahXGmNY6&#10;TdPZbJamaa6kx2i1XnNdVwgBjBpjbBFoRSnOiTGmMCErJoZSxhgT+IEQIgiCNMlVns9mMyFElmVG&#10;YxAElsxc1y1CjlFKO51OEVuiXC4fHh56nhdFUZIklUrFWhvHsVKqUqm4rrt4UxyPx4SYMAwazXoU&#10;TQ8OXt++c/PTTz897s2E0K7rINpCxr+Q39ulZ6BzxO6ir1YpXWsXWkSU0sIOtDjFKAUpMwDIM9lZ&#10;a169uv3ixQtEJAQLFXHP8yilhebIxZm2GCH75nBK75reWPg/a7oUjII5Dfz/TVqu9HfsgZX8p3cu&#10;xW/hlEIoLi5RKnkLTntp1cvMb67rjeam50tbcaG0yh6QuXranD0o0irDufoKq713bvN8S/svbdil&#10;jOul7V/ZkS7v+VXs7lwnv2H6XVLdO06Jtw89XNgf3v74xTct/l+4A3jWnvzsTJvnJAsGeLUNF0Ut&#10;uGBVz73FUjCxvC7kr4VDHEIIoRDH8YMHDxBxqZxSlFwo2syHAM4PxDumc/lXFw5d6YfFnrw6mqdx&#10;gy+b27jyLAEo4hWfaxvCWc8dq8OKBACMRQu2uG8JIYSI+cRjBgAKU4Pi1wWlUAzHqfmSUgoRC5tq&#10;BAOAQgjmkESOg4p47/Y20PSvf/1/jYYnnJoknUTx0BKDoByPZzLJ9Ji7tt4JEIkokVzFSZ5EEiml&#10;ruNQD7gH1XrIKLVg+qOTZ699VzjVsi8qAqhOsjTJer7rlUrl0C1RIrSWzWaVWDMY9qaTkbF5UHID&#10;l8dyRsjCqZFFpVThWMtqbS2QuSbdPGlitFUi9KU1XskrV0PgLMrjRKbVahUYnUynvZMj4VBjFBG8&#10;tb7G/qf/+b9ZX9/wgkAIrpSK0zgMw0azEZSCNInR2jAIGvV6vVpVUjqeGI1HT54+i5O0s7ZGGUdC&#10;Dw4OoiTZ2b5yZfdKt7thrZ1NJ5zzcjm8c/tWuRwWXo0BIIkza3D3ypUvv/zSc5x+rzcZDLe7myrL&#10;ZuNJo1rb2doCa7QxylrmiDjLpLFeWGKOJ6V++epVWApd1+2dHOdZnqXJeDziFNDizfduARClDaG0&#10;1Wobjffvf805q1WrjXo9ms0Ojw4B8Phoutlt3rl9K0uy3klPKW2MmY0j1/Umo4kxeLR/mGb52tqa&#10;ynOjVL1eI6gBdSH4hgJoR03AWrTGGiBEcGEROBdSqTxTzUaLUlKrVz7++Ofb29uM8SxX5UqtXK4l&#10;SeZ5rud5rudE0QQI3r59YzTseYFotiuOxwA0EGutoZQJ4bqOL5iHhipt0VIEhpYhsgIQRssAKAAj&#10;wAlwQGYtQaSADC1d4MYUDQXLwXK0BO38GizXCtCKNDIvn/fAllxRf/1i8PDb2WyioilNIjrq6/FA&#10;7z0+efFs2jtOxgP75OHJl58ff/XFiyePXh/tR5OhnY01AU/QqiAVq/w8pUZywSpWCaUIIkcQaBlj&#10;LgBHpASY6/rzqMeEEraQ7HKijKQMjdEaNRMADIFoJCpXU6S5hUzb1GCCRDKugUkkuXBtd6t1/b3t&#10;Gzd3XB+idKTNlFBFuV3rNrd21lpr9XqzHGfTk95hq9O4dfsmFyROIiF4d3Oz2WgwpoDJci1glBZw&#10;FSLKPC+IYIe51gAl3Pcrg/5oMBx7jpcmUlAOCJWwrI2Jk+Tx0ydHvSMJ5uDkMFapMuro6OC7b795&#10;trdn0aZ5xhwWxVGmsmazVWs1gnKpWq9y1wEC0zjqjwavXr58+erlSX/QH2a7VzeE4PVGo9Fs//bT&#10;zyhzjbZhuXz9+s3tK9ue681ms7xooeu0221rzXQyTtMky9I0TVqt5s7OjhD80eOHg+Fws7tx7969&#10;g4ODer3RarUZ40fHx8e9wclJT0r5wQcfplnmub61entnq1wpa6P8wHcDnzKaJslg0A8D3/e9eqXW&#10;qDe/++a70WDku8Gjh0+0ym++d7PTbqdp+tVXX04mk0q1snv1ilJyMh1yhxXQkEatraLMlqvB9ZvX&#10;y5WKHwbtdrtUCdudzoc/eP+jP/nR7vXtnZ2t9nrbWGnBhKEPFAmxykjhMI2SMshV4rhCuFQpmWZp&#10;o9nO8zyJ5Xg0OTo83n/1ejwajMaj6Wg4i2aMEcfhhBLCyFpno91p7169euO9G64njvvHURL5vrfW&#10;aXc3u/VmdTYdn5wcI1rHYRRg78nTShhe2dl+8eLFbDaNZjkC7lzZ/OEPPvjRj394986dq1ev3Ltz&#10;786dO5zxR48eGW20MTKXQjgIVmpFgRQIsLEWLbEAjAmptbV4/fp14XiEMDt3nlFYgp3SjgtkZK6g&#10;W5yq5/kcOEcznDmnl/ZIUMi2VwXVQObo8cqnsDcilMHCKngO7FK2vKaUEcrmd+gp+7rEiimlBapM&#10;4NQGmLwhnWN/VykMQgijpw0tqmCABEBw7jjcok2SpHd8IvPUdRwC8LvffXL/q68Ygiu4lipN4+l4&#10;HM+i4WDgCBGUSgUlUavV2utrzVYr8APHcZASrbWUUmuNSJBSbYwFNBaMxVyqLJeFbH86nQCQarW2&#10;0d2s1xvGIhBqEaRSlDMA4nm+73u06CRKCIAxxvNcKXPGeJqmeSY910MAKVWWpYX3EWMsIdRxuQVF&#10;KLz33o1r13Zv37odzWa+7z/Ze9I7GSMYx/WVkowxRDsHVICumt0WRAzAkrQ6B8bCkhJdkFZICBCK&#10;QjAumDZ5s1X7sz//xV/+5V88evLt8dHIKzkWUBlVOJFAgoQxizi3pFs1hyUFQvLHUZar0tj/lOlN&#10;NZ6zsb80rdL7tLhxirFjgc8UHXMR9lzUUjx1ibet821bwaLOokmr+WE5lG/PQ+YQ6LKeQtwGCHZu&#10;Erz4+6bPgv/EJQ58bjs6R9bTxYR70wAXhD9ZoOh2xY3QAvu1WutCpD/fRi4JunO+9y7pyUXPv50P&#10;fMe00sgzVawyNqe9fCHPuZsXWcELzf7HL5BLn/3eGt/w+OV9SxbGFCtPnQmLtTgfKM6rPt8zc+v0&#10;hQUHpXRxZq1ol8x1TAgAcEattdoozrngXCqplIrjKaChbK5eUdhRW4P01Gr3jbvNm6YNIWRVDYMs&#10;ohIsmN+5APes8wu6VMKihK0Y9a/OiourlQDgGxhgLDQpEO25jwW78FAAy7V4urGTeXyj5fIn8y6k&#10;iFgUbCxYi0rlhIAFg0RRjo5LgehMz4Svrlxbc3x49Pjr5y8eTKN+mk2AyjibNFrlctkPQqfaCEtV&#10;z/GoBYXMaJNTbv2SI1xuQaPVSufGGqRQroS1WtV13cFwGMfxLBqPRodcYLnqESLTdJLlM0BprEJr&#10;GCcEQEs9Hk2iKLbGEMoIAmdUUE4Jt9qmSZ7GUimrpTEGtLHWzqPmWDQIVviuBpvkqV8Nx/G0NxwI&#10;V9SbdW3ly5fPHzz67vWrF0maEgpBudxotfjnn3++tbXVbLfCMFRGu2OfERAOd9e7geegsUk0QTSe&#10;7yiZMcba7bYh1Bqzv7/veuHGxgbn4tM/fJ5lmTHGdV0pZZqmYVgKy0GtVtNZqqUqZMnlcvnk5OTF&#10;ixdpmjqMCiE8z5NaVyqV/WcvOOfGWAvgOI6UMk2yarUuKXGrVcPIYDrN8jz0gziO4zgunJtRBuPx&#10;GI09Pj7++OOPP/mH3z548IgS5+OPP3727Nk333yDlmRZZq1uNVpSy1Yr+OEPf5znstfrDQbDarXq&#10;Ck/7xmicjONWq9Ht7rguA03jPAlLFQIULQXgMPeXDAgawCJYQinnDAixqIBQRzhhGFJ2MhwOg6D0&#10;4YcfKp0Kh5z0jnr9w3JYZYyG5cBr1iilw1Hfdf3u5oYxqJQyxnDOHcdJkxRNXqxkzrnnBQCglAHk&#10;AISARbQADNAUGiRoLaEUioBJBCxIxEXUeKCAhgBldPUAwEKxAwEocQF5yfc5PT45mu1sfug7s2qY&#10;JAm013dLQXh4eBzHaZ6Ufc9zmadS6/ISOlmWRYev1PH+sTEHUoFTgn/zb/7sz//FLweDky++/P3x&#10;ycHaWrNaCxlnfigcTlIfGFiOAAAgAElEQVQTI0GDhjHCOWip8lwLR3AhrLUWjDQWAK0BRSwiWgKI&#10;BhCkMYhIOSrQlHKwLJcZasuY4JyDJWhJf3SASCrluld2Pvr41s9+/qEgXhrJLJOATGsruAXGewPo&#10;944MBEyoGze3mrVmq9VSUh4esf3Dh92tuleuOMIzMlcqU0b6ILIsrQQecyggmcVT7jLGqDKaAlBC&#10;EJiS0uHCdV1jDHIMw9BjnuM4ABCGoRD8+PC41W5euXq1VK2MpqOT5z3CaLlcnsWxQev6QXdnex2I&#10;57iCCmvtZDQe9Qe+IxrV1nAw+eKrz5Ms7fV6jXr7s88+7x+fNBqNVrN+48YNz3MLT+acc6XU1tZm&#10;msXD4VCqlHHIZWqM0lpfvXr16u4OY0wpVSqFhJAkyYaDcZqmjuMMBqOnT5+XKqVOqxOn0bO95zvX&#10;d7ygWaqVcp0YZVzhOY7juNyiHE2zSglv3n4vmn5pcuJ57JtvvnW4uHP7tuOIWq0KlB4e7Y8nw+l4&#10;AoDGKNdxgoofhG6lvuGX/bBaDiul/cPjVqt16+57dz68nSa5NnIWz4yWlFNQMItj3/cNYppngvHx&#10;dMI5T9NUOGw6nSIiBfJ87/nJ0ckv//RXn/z975TSh4cjKUEI2L3aCgLHomaCBYFHBdfKMsY7jW4Y&#10;VqrV2vr6+p/8/KMf//SHs/FE5nmWZbPJdDIcCZd1N9eUUsLhlbAU+uHOzrbjOLdvvffxxx9rI+Mk&#10;sWgopaPRSOVZGIaZyB4+fPj0ybM0TROdBkEgGMvz3PccstAbRkTBOBK0WidxBIQeHRwcHR11twPK&#10;CQBbHrdkFbj4I6k0sgI1kPNICAOAQtVjkZ1ditedIwLImxNAoXy78pWccrQAQBeqnqsZzpW56tnj&#10;3MUqTbVKlFBKgWABosZxTAhyznu93tdfffHrX/+N64ibN29apQ5f7WdpSqw1aBmlk8lESim1Ukr5&#10;vq+sAQBOuEZbgL3aGEQExsgCaLLEGmPmGCkAIrqBP53Njo5OfN/vrm+0220pZZIk0+l0Mpl4ngdg&#10;C8wBEZMkkXkehqGUsl6vT8Yz3/cLe2DuiDAMPc9zHI7zWB02lwBEddbqu7s7WZYZoxCNMfb69ev7&#10;r4/H01SrXCnlMo6IBZ23HMBzOM+5tNzzi6m4zLNg1MEYo1ROKN6+c/2DD29X695/+a/+5f/6v/xv&#10;szglwD3PAwCtNeecUvamWv7/9J84rS52WGEtvjc/zt3nXI6GXXpztZBz14hYOJKFy7DQf3Rahc7g&#10;cm72cu4X3gCn4wUo9dJ3/6e3/OKGdq6R51r1LkX9E9vzz7hgL3bjpfcvfdlzv55v5JlfzwzfcsYW&#10;7KExFuY7Ei1CAU0moziOPYfiIlLRsgH0rN71W17q4rRBxNUltVrO/Hpx4K0CvKf5C2B2EaRw+au1&#10;hebmKue6oqp9obrLr4m1WHxllCIABTAEGCIyxleNqVYmZJF/GWQYESgAOA63qCkD1+OEWqViYKRU&#10;JvW2V6rpKD2oNMNK2MmSGK2u1r0oUcPxcZJGucq9klcqB57nNNp1wmAWR0ZpwqiWigMCFgbF1GRm&#10;Gs+E4M1mkzuOtfaof/hy7/5772395Cc/rNUCwi1iFqWG57EnQk5EuexWq1tBib9+/TqKZ3meOpQx&#10;JhgTMN92sIj/auehi61FLDqFEAKUGsA0l5Va7dbdOw+ePjk4ft3stoTH958+f/XqVeC5N27doJQC&#10;JZSzk2GfrV3jxlopJaW02WxtbnX9wI9ms+Fg0KhX263WeDQo+X53Yz2OIqmkF5RGk2m/33/w6BEi&#10;IYxtbGx01tdfvXz9ZO9JHEfD4VA4vN1pu44gaAe9fjSdEmAEaK1c4ZRVq9WT42NHOI5wZJ5NhqPQ&#10;Cw73j7a6G9ubm0ZrQqixmMocKI2zvNFe80shEKqMGQwG08mkMCazxrhCZEnGBT88OqnWakqqLMt/&#10;/eu/vXr16u7ute+++/bwcKxN2m63bt58Lwj87sba7rWd6WSKCFoZJZXgbuCV4jg52j90hPv/Evee&#10;TZIt2WFYnjTX3/K2fY+fN/Pm+bcgDBdcBCCQIEWQISkk/R4p9C8U0i+QQgAhErEMCBCW2N1nZt/M&#10;c+Pbd1d1+etvOn24Vd3VZt4uCAWYEdNTdSvNybyZx+c5BmFc5CLPSyXP933LMrUUReIwmGu7lQaF&#10;kFJSSiUQECUxJgbBJiCWJRyAdbur6+urh4cHWR6ORv04CRzXYIxaFpsG04ynjJmW7XhuqXdyQhkz&#10;TNZu1RzH5HmqtSg0N4wx27YYo2maJFmEkCIYqSLJp6a6OEt6ftEOIQyoiJdW8JcYoXngu8XncxxR&#10;nFmMKcGG1uS0PxkNomZ9VSs6naSDQWRbZdPwgllysH+apcpzqpbpI81cp1IpN12nTIklBRYcaa0N&#10;YpWc1q3td32nGQfqyePvn39/+Gbn6PCgFwRZlqkk4Yw6FBuUOhTbGFs5V6bhEWwLoRUigCjGBAgt&#10;tHgagVRSSIUQYEwwMYREShMMhYWFAMYIg1LctE2luUKCyzzP41wkYTTOxcQwBTVztwymBYatag3X&#10;8Wi1ZpcrjlKxUtlwePzs+Td7B6/3D08cFxqNKgFMCeY8kVKCVp7jcC4IYK0AI8IzLSWaTEKecaKZ&#10;ySwltO04POe5FBIp5phg4lzlhmM6rum6drnkUcDlsu+V/cOTI6R1u9ORWs3C0PadWrMexNFwPOyf&#10;9qfBdBYExf0Pz3MxaNu2Xr/Z+dVXX0+m4WwaYMyarRbnEhMMoPun/devXiVpFMXhcNRXklOKPddB&#10;WofBLI7CNEsLEbdUKjWarSzLe/3T7spquVI9Pj7+/IsvwzhhphknURiGQgmMIc0zZrDV1W6tVhuP&#10;h71+jyteRHAkBNXrlSxNw1ncarSRwmW/YtvOdDKK4tj3Pcu2ueBhGA2HA8exLdN87/13b96+cePW&#10;9nvvv3vj5mZntd1s12uNSpzEXArbs2ezIEriMA5nwWw0mBwd9UajKefaMO12Z4VQIxfq2fevHv/q&#10;6VdPnr5+vZumIoqy8XCGkNFqrWlFTaOys3Mch8q1y9NBSAA16x1G7DhMHLtULtV8t8qIZVALITQe&#10;j0aj0Xg8Gk/GUggNqN1uVcrlSsWvlH3XdVzHyZIQaYkRKKG3NjbGk8lf/uV/ODo5KuIY7bx58/jx&#10;l1melkulZrOJMXr16vWrl6+01r3+wHHdWq06HI04zxGgnPOCWBFCAROpEBcSY5LnAgB3VtYwoYBp&#10;wZRqrVURy1EX5rY5iUXFAUbFEb4ooM4JW6Hk1su/AgAgUlwABjiz/sFZzYWu+pxdWFhxz8NBvyW8&#10;80J8XVz+XSrL935/qO18xKLBW6ud69cJ0ngBFc+yYBZMxkNAyLKsZ8+effX4i2++eSqyjBJcLpW0&#10;FGEwMw1mm7bn+81afTKdxElMCLZtx/M8IFgplXNRrLaGOYZUWkspDWYVS2sYxjxGq5RpmnIubdc1&#10;DEMqxXOR5XmSpLbjWJaZZZlpMgDwy6XpbEwpFUIUfs6mYRc3rAgh1DAoo7blMMps27EdB2NCCEWY&#10;hFHke0azWV/prkRR8Omnn+zvH8xmAaNUSDUaj/NcIMCUMYRQEQsaLmZGXUQERWfxrgBgbtZDGmm0&#10;HJV0viUAIaSTNPVL9m//9o9+8gc/vnVrSyOxfWM9juP9/ZMkzinFACCEAAApxZLtYtk+U+zG/xwL&#10;8PJ+/i9b/v4W4LdY+RZGrreMcvbjxdW70s+ldj/Q2+LDW6VEAFiEeb8SEXqp/CaS0rzhPI/ovBWc&#10;C+HXT0RfecuXjLEAl7I2X41EjQvlV2G6Lhpdgmr579sgvzju9feB0RW58Wqfl6a53PnVQZfnclbz&#10;EjK8Vob8h5Qf6OE37PxitcsKysVTfPkJ4OLuz5LLepGH/LwsbuoihJDSCBY1i4bFScTnZGtxNs+o&#10;Bsac5wVa8zw3z7MkiYse8TzMMULonJZdpivzMqeb188do0vnSaurNQEhQHC+8y8QMnR21ADOyCHG&#10;l35Y7O0CsB/aclrr4kJvIefr+boWVmKtlESAijC9xRBnUaCLUuiokNJIgz6Lx4E1JogxbDmMMshE&#10;jJleW++883Bz82Z5FBxIFTZbJaWSNA8wloaFmUmOjg6Oj48Hw/7+4V6v3+dK2K4pUUYMRAgorAyD&#10;GqZBKKGMGIbFmBFHURQlSZoRzJhhZll+uH9EsNlqtbXSPI8JUZQgSlCWxUpwKTPDBEK0YQLgXIhM&#10;CcWYwTBFCJCENM2ymEuJRCalREpqpYp4AUoDQhhLQArjlY21+w/fMX3HsA2v5CRZPAsmeZbUalXH&#10;tQGw1CoTcjKd0bJX2Xn95rtvvr1x48bq+kqSJPv7u6eDvpZic3213Wz0+/2K7xVvwrE9IdGwN+oP&#10;hoKj6SSM0v3hKHj46NHHn/7o3//7v0AIM8YYY0kSIW2lKcuyLE0SwLhWq5mOfX9jBRA57h15tuOX&#10;XNOyjvcOaq5vGEwDAkqIIlprwzAMjfqDwSRJGp0uBmSbRpak/X7ftu1SyUcIsVJJZbzi+ZKLk5Oj&#10;IJhatuU4zmQ6+t/+9//1f/6f/pdPPvnkz/78p4ZBW63W+sZau/1RLhKp8slkFkUBxjhJc60izlWp&#10;VNnY2nZth2I0Hg4zwhkz0zQuV6yFGwFopDSSZxp4SqnOBUagsAal0zQ2iFWv15JY3by5HQSzre2N&#10;zz777OTkqNPplKuVkld+8fyVZdmcy2AW3bx5k2eCEIaxjKIomEW+72CMATGthRBFxq0CKRTbXWqN&#10;tQKMUWEn1efZrotzsVD0Fidca63FQkUlr2pGtQJiUK61ZXq2BVGUbazf6p8khwfBaDStlNsPH3yI&#10;kb2/fziZhIJjQshsFhMCjDHOQUlmWxXXdeM4HvST/km4utLutrY6jRtZ/DJPo+Ohsi3RafqNSm19&#10;rcssJqXMZToa9ZHUFi0xkyoxQyC1llxnFqMZj6XigBUGrLHQWkuppJZSKgCtsMIFdgPIRUoISUSU&#10;ppltO1keIYQVUUBA8mAcHLuuixOKEAFEABmNlXq50XAM7/6761rgOM6mk4AAnJ72nj3/VgOfJsNc&#10;mUgJghEloBgwbIRJLHPMsItAExssn3AphOSEmURpZuBMCIPCanclN2S929w93QeBlNDTyazkuZ3V&#10;jud5j588vXvv3vbWVrvd1lp//fWTg6PD266zvr4+nU6TJFbKCqazyWRkUNZptfqDHnOsdx7dH8+i&#10;n/3tL98Mh7tHB//6X/5bwhDncnVj2zbMFy+eaaUKu9b29vZsNhsMBmEYYoI834uTZDgcFLYp13UL&#10;LDuZTB48eNBst0qlUi7VeDqhlO7t7R31jn7yk9+vlP1mu9FZae8e7Hz37bemayOsbcNuVBtSJePB&#10;GGmGiR6OBts3N1y7/Gf/x79ToN7/4N1OuzmbBbfv3Lxxc0twdffuXd/3y+UyEMQVZxbhPOkNTkeT&#10;oQAVxpGS+vGXT/b2DhBCWZ67rh8FcZZlWgMhpFGtP3z0qNvttrudf/7H9+/vvH79+vXOzpvB6WQ0&#10;GuU8/+j9D2/fupcmsnc6ODnpS6Gr5Vq7Xet2Wnfv3m62qlEauK6d8jTPc2FJ0zT+9v/96/F4gjEI&#10;qYVA5bJt2/bDBw8+ev+DkufbbZMQyNNkNBqlaWoyS2QqyZMoSsI46p1G+/uHf/iHf/Dpp59+++3X&#10;G5tra2sbhmGMTkfHx70giDY3tgzm3r59c3Nz8+f/6WdJFGOMszSjlCqVASYUgdYAChOMBZcvX778&#10;4ONPCTNswjQAFPd8lswdWCNZUGmNNBCENIB6m90GLTg2uM4CjDRGsBwVc1n3fN78KksHCw36tbza&#10;PM4kIgAaaXzFofm8/rX81qXh0AUWqujgrE6RM2WeE2I2m0nJTdNEoF6+fPnn/9f/WavV/sf//n/4&#10;8ovPP//lz6fj8ebmZjgLRqNRTqXWen5h2HZqjXq5VHF9bzqdHvdPCSFKIkQWURAWYVcKK27BrBSh&#10;4wmAUErmeS44Utq2bc/zlFJhGHq+yxhrNptS8uFwuMZWACFKSK617/uDwaDbWZ1Op4ZhmKYptaLU&#10;0FpHUaSkpIyYplkqeVKDPuRZFt2+fVspdXR0VJxZpUS1Vrlz++be3sFxb2iYDJDGGItcAL20pIX7&#10;3EXFP8xvvhVqW6XQXDWBFEJKaa640Ei7Hnz8yaP/9r/7rxFSL148aXVa8Tj5w//q946Oer/66lnO&#10;M9M0DIMRQrOMA5Ai78BlDwVQSC+LMFgBwnNf/qJCIS2BmgOOtdIABKPly8N4fqsZFiE2fuPsxP+Q&#10;cmbP+S9Vrj0gf6+il+4DX3x44RblDzRHb5ffluu8DdqrbS/Vv9YGuyw8XxKn0UIlt8iDis9qXn1V&#10;11omL6HKywa6Jb+JZYT5tulcO+Vl/HZmBiyw1lUJ/9pO4OKN0H/k8jZq8g8pxQoU76vArIVujswv&#10;6F4mNOjiShZkByGEtDwDcg4qQgihwu5HCLFtu8gFI6U0DEOJvEDahed80VERiePSZBfv63rIf2Be&#10;1z+XaBFl6iKxu6ClOd8PGFOt5fLtaT0PyyzRxR0ISxbp+dfLY5+diHOPCX32/9KeVErphVYaADCd&#10;6xowBQDELJTlcRiMPZ/dfXDz7p3tatMUeHg0yF3XBZoleVxvVtM0zXlSqZZPP+sdH/UMywQA0DSZ&#10;5Ue7J6WGU62Wc5HHUWyapsEsjDElJgARIo+yjGdiHIStuiqXy8R0TLcmwOHSjBLNGLE9h0uV55FJ&#10;GaFUCB4nQgM0W2XDRKBk/3iitVOQFQUINNYagQIp9Nz7GSGEkEJaIq209v2ySoLe4PSbb77xm9Vm&#10;s5lxPp6cRmFk2zYgMpuGrusyZgaj0Xg8JuubBgPiuW4YTF+9fN4/PZEylzIjFCnBg2DGs3R7a6tW&#10;qeU5x4QNh7Od3QOMjUqtyYXaOzg6ODjCxKzVa2nOB8NhZ6WbJJHj2gghyzYn46FSslItSyVt2751&#10;5+bf/d3fjaYjpZRtGZZlDvq9aqk0Hg5XO921lVWRcUJoFKeVaiWM416/N51NmUFr9arQam9v13Ed&#10;y7KyLLMsizFS8r2S72xsbjJGK9WqEOLJ069OB6FS+R/+0U8aDfd3f++3heRCZa12U0q+u7d7eHzC&#10;pWCGqRFyXW8wGGqN6vVOq9kJZ6EUvN1qmjbJ88R1TUIUIClVioArxZWWFFMlNVIYgGGEhZDFbTot&#10;UTALEGjPdSq1ar83eLNz8OrVrmF4q+vbYZAMRxOtIc+5FNK27SCYnZ723ZKT5Umn26k3a8FsyijJ&#10;eYYR8j2PYJTlOWV4PBkSQjHGQgqMSRG3c2HULVRQCKEi02+h89XzhGlQHJ8CN515hgAAEMyUxIRY&#10;jNlhkHtuRSmMENnbPTSZlcSZwYytza1Bf6CktC2LEIw0UlIwSi3LDIMAA2HU0Ep7rssobjbqjOF+&#10;/yRNI0bI7/z2R/fu3DWpff/uI9OoTMfZwe6AYm8yil682KXIrZY7/d54tXNjOkmPD4e26WlFpQLH&#10;KSkJpmFZlpumOQZkMIa0FCJFRAIWUmUIhAaBKaImEVJKhIAShZHQUmiNGMuVSGWaiyRXSSbjaTCa&#10;JeM4DVIRc50Ak7bP/JrV3Wg8fO9Wd63W6jZq9VKlUS1VSk7ZxYxggxDTUAQlIhdKJzJLeDyLpkhz&#10;wpRhATClkUhF6pVswzK01q7jxHFim5ZlO2E4G08mkyDY2Lzx3vsfm6ZFKPvss8+4EBjh46NjQOr9&#10;R4+SODrY27VMo1IuiSwdjIejYNIfnRqO9e4H73/w8Ue2h7/7fo8Z4ubt7c8+/0USR4CRYzn1Rgtp&#10;XPLLCOHRZJzlORey+Luy0i049Uq1/OGHH0ZRaJpGvV4DQNNZwJhhmFYUznieVeslqQUh6P47dxzX&#10;fPL1r46ODjVCjNEkycbDSafdUVJphfNMMGpknHOe5yLv94+l5J9+/NHOm9fBdLq6uvLpJx+/+/AB&#10;xhgwi5Lk6dOnX3/zzbffffdXf/U3j3/19LPPHiuOu611kUHvYBSM41qpudbe6B2chJNQpEpzFc/E&#10;ra3teqX+n/7mZ5//4ove0QkgvNptO66DMZaa12pl13cyniGtbNfe3Fp9/70Hn376/qNHd9c2OlKn&#10;SRaladTv916+etnrnbiOU6tWB73Tsl+yTIsQmvOsuAj95s3OZ198fjoc+H7JMK0b2zfu3XtHcjkZ&#10;j7nIHz582D89ffN6HxDKOeodH929d/fhw3cq1XKeZQcHhz/725+/fLGDtem5VcJYkmbb2zc/+eiT&#10;n/3t31qWLaVCCNIsB4IxJlEUG8zK0ywKA54LpWBzY8tzXK0QABZCUkIF5wCoMP/OrURKI30WcRlj&#10;gOKiLTkz2IJa6McvlSXhYUGhl2VTjDHGBGNSIITCQnhmGV62356l/C1aFV+LvL4YU0CAMV0KQF1k&#10;GJ7P4ewvmYN/blsuIhgjpIvHBc0+45zmcBIklbIsSyGVZ0m/f5wkESEYKfn61Ys//7M/Gw9HR4eH&#10;B/t7cRxPZ9PTwaC7smLb5mg8opSmaSKl6HZW1jc3TNP2vFKaZXt7+1pjABwlKUIghBRKIwS27Uil&#10;CaVKqzhJMCG4yJFLWREqmVGKEMqyDGklpIiicDwex1FECIwGAykEwSRLsiiMbNOWWiZJEoZBqewr&#10;pBzXnkzGk8nEcWyl5CSYhlGokU7SWEq5stL2y6VSuXRyfMIFpwQbhvH65QvAqFKpdFfag37/9DTw&#10;PFtr0AoDAoKJVgoQKFmYIZBWmhIMUKSAnl9xwYBBU6QxAYY0JgQAaSFy2yZSCYTQv/yTf/a7v/fJ&#10;8fHO6lp9Y71rO6TX2w/D2Y9///f7Jyf9k4FWkmLCM06IqRWSUluWLbUmlCitlFYaSUqA88SyaBSl&#10;1KA5z4GAkEKD1lgBUczAucgQ1hIpRAgQCpopjQjFQuUaFAKUZ5wSU2sECBCcqZi1QkRpdCVG268t&#10;6pKV9W2l8Ep766/LEYz0PI3tcqeXOGMF15t/LwqT5wbbZZZ3WRaai0YK6QuXY6+RHxa2rAvwnLHj&#10;80MHRbh5PPcN0wVOuOw8D1DkkkCF84ie5yHFGgHB50MvdO2FbHOOE5Z/LVKMF1apM+H26hzP5w6g&#10;FQBGGGNKGSGFyz0A4MKzkRBCMEML788zjKSXsvL+QEFzmecMxcGlJm91dVlaWK3P4gxffrkXB9LL&#10;fws5sLhSoRYpf8/+XhpIKVUsZlHz7KerwBRfLyQPWCpXBf4z+K+tfwYYurhXz6Z47ZQvqVMBQANo&#10;pBeYAZ07+SCMARdX5gvSNrfCo/O0AXMwlARAWs2p0JlNeJ53F1ARCkFrhQErreI44jzXSmo9d/E9&#10;o1OMseXNeUanzi2zC6+oK+s2Z6gXllZUtC0SVesF1POGehEzepFkWGtUGFsXy3I26NX9AudsOUGA&#10;URFCApMis7rGGBDoeeLhpVdDMMaIzAedMwi08JU8C1599tYRQq7tFg2ZQTDBCGkgwBgxHTaeDTXO&#10;SlXj/sP1G3fbrq/G0eHO3reWQwErLnJiUASIMVbcF7p1806j1hC5bFW66+31ilvvHQ3yJN9cu9Gq&#10;rRjETOI8DhNKLKU1wYwYBiYsEzKI4zTjtuc5nu9X6kIpqZHl+gixNJFCaMd2McJCcp5lmCBKGBfC&#10;pJbnlWzLFkIqiZRABBvhJM5CwYjJwMBACJA84wqAmoZGmNlGJjONFAKVCf7q9evReDoLI8t0xqdj&#10;wVWntVKpVKXU/ePeZDRpVOvkj/7FewTjNE3iNGaU2JZBGPY8xzFNy7LSJLIMs9vpOJZdoO+9veOD&#10;wyME5LjXHwxGURRPZsl0NqnV64ZpMEartRJj1PNdQlCepWkaU0Y73U6z1cSMSCkOjw4VUgCQZ6nn&#10;erZphtOpyVitUqmUywXxppTajhPMgjAKtYZZHGFKuiursyg8HQyKbZ0mSRDOonDGDNqs1z3PNwzm&#10;uh4gGI/7psFWV1fu3rszmYymwdgwKDPIcDjoD4a7u7vdTtc0jSiKlEKCq63NG8Es2tvdOznp5Xns&#10;u7ZhEoIlpYhRBEhKlWvENVIAQDBBCGsNWql5ml3CkEaUGkrrjbXNXAip0Hg8BaDra9u3776DENnb&#10;Pzzp9QlQISXPOQAChA4PD0plTyreajVc19KKE0qiMKAEDIMSQqSWeZ5GcYQxZowCIXrh/4AQKpie&#10;uR/FXO92jmcL9RJeXLJfwtGAEM4zaZo2Y+7wdDroT+u1drXSBKBfP3nm+xVK2Wg0ZMyQUuQ511ox&#10;ZmCMGGOlsuf7fpom82tsWWLZBsEIQDVrVYJhdaXz43/6T7dvbvFcnp6ODw5Ovv36+S9+8eXebq/T&#10;WuMChbM8iVUayye/+j4O+db6bd+t7745PO1PlIJwluapsCxPCjAMBxBkWQqIOI6rlBaCM0YxxhKh&#10;IvUXwgQB1oCEntPDwl9KaSVBaVAKtNQCCNZEKy0zmaZ5lOZxnIdxOp2G/Tib5jLLZMZFzpVAWGMD&#10;A8WGY1qe45bcUqVUb1e7692tmxsbayumRbnKUp7M4ikmYPsOEIizZDyd5DzTgKr1epzElJJud+Xe&#10;vQdZnj37/vnOzpvpdOI4TpIkeZ5jrZWQ7VarXquVSm6epXESCSks18KU7B0cjkcjx3VW1lbXN1tJ&#10;Gpcq/vaNLcsyPc/d3z84Ojy0TCsMo2q1GkVxkqSOYw+Hg93dN67r+iWv3W59+OH7lm3+4pc/Pzo+&#10;LpV8QkkQzGZhaBjUsplhsNW1lUfvPrh974ZpsVcvn02nY8dzTItppE9P+72TE5HzWrWKAZu2RSk7&#10;ODgYjce1atX33Uat7rpus1776KMPDcZevHhxcLj/9Jtv/vzf/cXf/fLnr9+8UUhFUagx2LajNV7p&#10;rq+ubJ72RrtvDspuZX113SDG/u6+QU3bNCulWrfd2lhZz1J+sH9QKVfSODk5PppMJlrLtfXVbre9&#10;tr5aa9Zdx0Kgp28oN8kAACAASURBVMFoMOz1+odff/P4iy8/OzrZs13Tdg3CsAaplIqTOIqjKI4e&#10;PHgYxTECWN/cKFUr1KKW407DaX+YJOmUS54msVDCL/mbW5srqyuE4EajMRqO9g4Ow1B7HovifG2t&#10;s7ax3u/3X795tb9/NJuFzLB5Lk9PB/V2I4iCmzdu1OrVzz77BWUUEFCDIUBpnidpAmTOASgplFJc&#10;63a7Y5oWIFQkdRBSMmYopc5zoKgzCnqNm9+cfC7phZe5JaSXPsMyI3WVU0QLDhAvGMHzOm/jCxfM&#10;BPxAmKsL9a9wnAVUUimMMSEUFsYQjDGlFAghlORpbpoGwThN0zSJEdKz2YTz/Pn333/z7ddJFHq+&#10;u7Wx0e/3nj9/PpmM0zQlhLiOnSRJFMWtVmt7e3s0mY7Hk/F43O+fHuwfBGFUpFZJ0rQYkVCKMSaM&#10;6sX9qMJ0IIVI0xQhxDmf24CFUEoJzsMwVEpVKpV2qymEyNLUMAzbtouY4YSSnOfFgtu2nc8jbSIh&#10;OOe5lMJyrCxLEdKMsTAMENIAeufNznQymYwn1Wq12Wyc9vuz6bR/emoYxubGZhTNDvcHeZ65rluw&#10;fRiD1khKRSkFAKWkYTAh+dluQQiQxggRVMQkAqWUpAwQktNZ5vnod37ng3ce3o7jMSHIcdhgeDIc&#10;9fIkMkzWaDTX19crZXd/by+OuGmw4raRVirPUsaYEDkA0opznoMWBCPGtO0Y65tr29ub7zy49/DR&#10;vRu3N99/78HDd2+vrrVr9VKtUckFnwWhBuRajlSSi9S0mFZaSuU5ZSkLV4UiULmeOzQVgXb+3i7W&#10;Cwb715e3+ilcfX7t1+WHhWnnam8Xn1w+y2/t88qkr4Pzcj+wjB/mX4slXKq5gHNZElu0hkWd8x5g&#10;wTwsy2+wwDNFuSDfXrBX/fq3oOfREC6bVc9mRAiBRWTdZdRUVFhW2L1lldAy2AWcP/xyL5XlOV7t&#10;dlnKPat/5oV71vwSeFehXV7Msx4u1bkEwCWwr4J3bc1rW7199S4DvJjaZVUCgquOxxghBOjKxC9K&#10;g5dX4EJ4rfPdCHN3AQWACCaE4DAMsiyF80hvF5bxYrfnjscX1+Hcav22RThT0Z4tbwFHIXIvvi4+&#10;ILXU+aVOLissirc9X7wrG/LqLNBCUXX2UBfAY3LpFOCFOzqlFANmjBkmA0IIIYRhBJLLbBqO602v&#10;0S6tb9bLDZPLKdDsdHCAsGAGZswQUsym0zTLLNNiBsOIWKbdaa9srW+VvIrmiiAqM+77/mq3azAT&#10;NGbUkEJzIaVUnAsNyLa9zkq3u7JWrtYNy+ZCaY0wNTqdFQT0YP/o6OhYC6mEIBhZlkUxKIWUVBio&#10;ljCbhSaz4ziRQmOEQdM4SOMgEVyncSZyMb/EhJRUWihBDSIRJwaWSPVP+4ZtIgIEk0arubG27vs+&#10;wWQ6mQ5Ph/v7B1mS1mt1+s47d/I8H44He4f709l4Fk4lkuvr677jUEoJRjLn02BWq9UwoEyIOI0c&#10;x2l22pPpdDxMmI1Ao9PeaDjo37x9s1xycx5LYTCKCTHDMKjUa4rnw/FgFk4ZMzUSfqUUxTOpZBin&#10;JddbWeu+ns0YONRmuchcamd5SpmhtQ7DUEnkV0opqIODI2BmYTZhlpmmqeDcsW2iBRBsey5QePnq&#10;RaPe/PRHHwbhuNVoc5FmWYRAHB7s/dZv/Wgw6Pd6vTyTSKpapUII6R31wmlY8Wuu63795FuZ8yiK&#10;QHPHcXzfSyKZ57nnOIVGanH7/EyjRqSUhWdygQIxaErp559/3miulkpyZ2fPsv211RUK+Msvf/X9&#10;998zRkzK6o2aU6kmUWy47qNHj05Hx0rPk3EIITABQoBLKYTQWmot0zQFACm5xowCzUWOELpWz10w&#10;cGgJ0S8RkrN4FQgAAyKUQqFWS5Ks1zvNUnxjC3fa6+vr61Iiy3Qmk0mv12OMua7LOacUZxmXUmrt&#10;uK5bq9Wm0ymAZgYgJMNwtr+/v7bSqtVqObe0huOj0+FwdHBwcnxy4ro+Jkar1Wo2Vp4/fx6MZJ4n&#10;DErxFP/Nf3xs4sqPf/J7BDnfPftGxHISjuJ4tpYa7XZTK0EpcyxLCKGlVkJLgRBlSkullEYSYyAY&#10;E0K01qABYyyEQAg0IHUeCBcDAo2w0pprqRTXGjDGOtegpMEQAgUowZgQxJDGoBESGiHEJMWIqBwp&#10;gQkyDWIxy3Ta9q3m9i15czAY7bzam05CYsPG5sbTZ9/XahVFtMIASpum3WjUumurgPV333zz+tUr&#10;IfJqtbq5uYG05jzb398Pw3B1rXvjxg2e5btvdnguTnpHtu91VrqkykCjg4M9zmW33fUcRwtkG5bi&#10;+bDff/Dw3slJj6d8pbsilIySeDgejKd4MpvarvPF46d/+m/++ONPP0qSCIhCWO4dvKrU3GkwQAgT&#10;aupctNr1Zqvml71qtQwUxtOxX3Jb3Xqr0wniABF0M9o6Oj7gMgdAhIDtWJQaUoudvR1CyObapu96&#10;N7e3CDIUl/1R/2e/+BnBrN3uno56s5l8990bjmNOpiMFKM9zBLJc9oXiR8eHs9lk6+G7nU4nTdPV&#10;lbX93V0NdP3Gxv3795WUk+n03u277ZVOnue905NgNtvf3zk6OlCgao0qs+gkmKZpjDGmJrgl7/b9&#10;zYpftU2TUup5HuccCDFNazQaBVFoGnaz2XYb3mwWSq3XGNOgEMIbtzeGg4FrmaDRcDaaRbPxdNRt&#10;t3KU1ZoV27Nd33V8p3ca9gb8o4+217c2v3/+/PBoP5iMoyiZBjPb8kr1sm25h8dHhMBR/2htvWNY&#10;lkS602od9Y4wxpiywhF1NB1ZpmObJsJkb+fV69fP682aZdeUFoQARRgAiCIISS0VIKRxYUC5wJ1c&#10;KW/haRaUUmt9RrwRQouwW8tkmJzR2kUn+NKTeWjnJap8iTNbZoOufX4NK48I0ogxeiZwFnksiq9S&#10;ITAMy3JMg4XBNAgCybM8T03TfPnyxYuXzw8P90eDIUJob2+HEKK1LJVK/dOTl6+ec5EBQLvb1VpP&#10;g2gymYxG45xzIRSXwjTtPM+zjEut5hzDIkYUxriIgnHmSncWaQMAcc6LIIWEEMKY5zidTsdzbIyx&#10;aZqu6xqUBkHAOT85Oam36rVaLYwiQimPY621aZpKqTiOtdYeeAahSsg4CJVSJc+bhrMgCAho0zRe&#10;vXpVrZaLmnmShji0LcdxrE63HERJGE5t2/Y9O8tyAORYllJII8QIzdKUECCAAUCjhSVOAcIIYaSU&#10;JhikyATPW03jR7/14aP37g2H/bJvmbYxOu3bjkGxtkx20juaDqNGvfvj3/3Uouz//oufzqaZ1BlC&#10;iALFFMlspqRGCJkmtFqVZqvR6da0Vp5f2tzeMk0zEzlgHUXTerVs2xalVCIUxenu/vHnnz3+/snB&#10;OD2tlCtEUKVUQZXyPJdSFxFcL5Z/JF/of5yil9yV33Kif6jtr61zSVJaYABUcOsIocJsqxfZU4pG&#10;Z5UBF3z99Qt+AQC9iAt90bqrFwbfqxO8KnNe6lmf55g8l4GXscpVTAgXlXTXg7okn6CLMswPNFke&#10;4urXS1BhjM9i4Okluy4sObIuQ/LDr35ZzkcIFSl/rgXyWvh/kF5crvz33YQXhtboDE5YEIazpb5I&#10;j4r3iwBgyQHiHJhLhOPSZ4yxnttksVKKEgMhZZomZWROjJQ6T/gHGgpeb+HmMJctlwy9GM93KEJI&#10;63Occ612AyF0FlthseEvVjgzz+rlga4Xg5fKORXGGOuLhw4QgvOcUnOvDH1m9MLzCJdaa7SwlS/L&#10;8FCEyVkygAMAQqCVLOQUjbjGvFw1VtdqzJYa4vFkZNlQqXZ83+eKUEoYYaCzcTZJkqzklhzLYWBq&#10;rQkhiKEki7kStm1Ti0zHo8lgUKqUNUI6F9F0FqYJMRgzTBsAg4GU9jy/UjayLB8PJ2ma25aRZ7I3&#10;OqUa3rn7rsXUN08+Y5jfvrW11mkTQrJMZChjmBFsIIQNaoLgac55yrXWzDJlqphBJEJCSABtMCIB&#10;g0RKC2ZQjTVIvbLSaa2tEMuYhUGzXjFNk8V4MhrnWey7VrNeS5IkSWLyr/+bj8uV0upKZ21ttbvS&#10;cVwHaWU7TqVcLpxScp4jpau1KgB4nj+bRULJSrWmpBhOxkoh3zfLFa/VbFZKHhd5GExt22y1645j&#10;B+HUMA3bcRCA5EJKYdt2uVIKwmme55TiNInKvu+a5mQyaLdarmMzwPEschy3VK7s7Oz1BkOuZf90&#10;8Pzly2cvX+wdHnAhXM+VUhKMMcWrq91Ws9FutRhjO2/eTKfjer1WKnl5lsZxiDHa2to8Pj6q1Sqj&#10;8SCKYimU75frtVqapQcHB75X+ie/9U9WVtZHw9H25pZj24xiyyRJGgJSnmsDUhiUUlwpXijsAYjW&#10;CuYxVAq1DyilAdEsFU+efLO1dXM2Cw/2DtfWNkql6t7ewZMnT3Z2Aowzz/Ma9Xq1XOE8B4CtrY08&#10;T4JwbNvm+no3jmYIKUKAi8wymWmaSuswDKXiUkpCKUKaC1HoHM/O2BwRgF5WQy4O8Hkk9AX+JUUL&#10;QLRwgR6cTl6+2J2MQtvyb9y4E8zily9fpWkmhBBCNBqNeq0xm80opRpJjZRtW67rCJFznhsmTtO4&#10;3Wl++slH3ZU2JVgqIYX84ovPTwcD3y8HQXTS6ysJWS7KlVqz0f3uuxdhmBJsSIEASBQmp/1Rp73y&#10;4P7DPFf93lBJ3W6sVKtNDPTJV98Mh5N6vW1bPmjTYA5jFiUWAMGIAlCssQakFFqkyVzCvxoDIggI&#10;AlpkfsCEFPHCdGEZRpLrXIEUWgglFUIKQIISimcy11jlIstElinOteKKZzLPZJpmKVc5sWmzW293&#10;2pnIZtFs48ZmvdGo1KthHHElCKOmZTbqTanl3v7ezu7r4WAghPB9r9FoxHHIOUdaY4yF4EmS+J7X&#10;bLan0+l333532u+5jtuo1RHggu3GgC3H9H0HE6hXK7PZdHNz3XXtg8Mjg9GXL14dHR2GYUgolMt+&#10;FIW3bm/evXtbKa6RMC3j2bPvTnrH7ZV2niXH/aMwDKQU1WqpXPZtxzAMNp6ODw52g9lUCO77HoCu&#10;lP1qrbS+tnrz5g3bNl3XtUyzXClXa7VqteI6TrlUQggeP37805/+9NmLF5V6dfvmzXa301npEopP&#10;hyeNZnk0G5QqfqvTVFoigNt3bidx8uLliyzNvJK3t7v7/bPvd3d2m/VWvd58cP/Bnbv3KMGmZUkl&#10;dnZ39vZ2CEPMIJhCq9NstOrNVt0v+dVmtdaqPXhw78OPP7h999bmxlqn07Zdq9as+WVPaCW1ZBYz&#10;LMtwLMdzx8EUEWCmmcmcGJQZVhCGftkvl0qbW5uVSsUvldqtBsLApajXqlmSGIa5vX3D9Us5Dxyf&#10;PXz0yPGcLx4/ngZTx/WEkoPhKEpjhYAYLIhmAMpxrDt3bh+fHNmO1VntYgLD0ViBlkoZjGmkpeQI&#10;QAjBhRRStFvtWr2mpNAaUUKkUoDnKX/njB3WaJ7C/rJ9Y/EXnWGAZVSgl8KOFLbWM0I7f3axLCuP&#10;l32VF1/RpWpF7uKlChfY0GueXx5wUZMQtGTAOcNavl/CGJsG6/d7R0eHhBCC9Xgy/OLzz/76b/7q&#10;+ffffvfdt2kabW9vcp7V6pWNjY1GvZmmSSGCYow9z9/Z2WHMSLK01+uneSakYoxJqdIsUwhRShlj&#10;y9gTIVS0nfPwSgshCniKmrBkAuJ5HgTBZDyeTqcIIcMwCMaMsWq1iikdjYa2bVPGLMsqkhUzxkzT&#10;NE2zUM85jmPbdpqmeZ7neba+tlar1wnGlmV9/92rXu84DmNCqGVZSKGTXp9gfPfunWqlMhz2Z0HK&#10;RVYqe1prITkgjJCWUtq2JaVYlkkW+FARgoTKtZJ5nvsl46OP3//0Rx+KPInC6dbmRhzNomi61u1a&#10;jBCAp199NRoMDvb2a+Xy9sbm0f5hGIzTCGGMttZanU49GI+73crWWvvevdsP7926c2f7nXu3fN9C&#10;iqdZJGSc85llAWMyCIdJOo3iieCJRrJUck2b5ToejyMlUkyAc0kwo8TgGTdNS2u5ZP5FCIFesIJv&#10;YSLfVv7/twBf5dGXT+J8VLjcqih4ESp50W5xNt8y4oJ4Xf7puibXw38RyKK38+b6Qh24MrX5NJYg&#10;uepqe3nEZSHzDOecj35RUrrctrDuLl3WuNqkyD5ZPNNX3IOXbV/XlmWR7zdRJaDr3vhVXFd8dV2X&#10;MXZR2JgP+sNv+ZqlWCxjgRXfBsmvneZZ5WXFxNmTH5jv2/bYJbCLN3u54MtW+gsq2qV9tajzNgei&#10;+fNCgQswN3AirZVSjFGlJMFEKtnv99I0IRjQGRt+Dqo629sAcyP00tDnr+/q5+U1udY4fAYeWrhn&#10;L6+qnueLuWAcvvJ2rn93V981XHcczleJYEIIIZSQOVGeFyiez0tBDhTSOc9THgNRjks3ttuWIzHj&#10;zBB+2Wy2KtVauVTyhqMBpdQyTc/zHMc1DNOxHdO0lFI8zxkzDMOYTKdBMPE8r1otf/3ksdaCEOo4&#10;ttY6CIIoifMsMy2LMRMD5lKBxo7r1aqNTqdTKZcZYVEQGcy4e/P2O/fvTkbjx198frh/mMQpQdQy&#10;HQJMcKklYcTUUiOEKdAsE5Irx3ZMZimp8jQDwIKLNE+VVgu9hgqSwHJZtVHd2FpnFiMGLtxpATQg&#10;FQUzIUSn3VpbW2s06nnOaRROwmhimiah1HXt+/fv3ry5zRibzWZZlmKAtbU1zXOtdZrGhmHUG9Xx&#10;dBIFs06nM5uF48nMcp1KrVp2nSSYCS3icCZy6vmmYVCMcRzHyrIopcwypeSj6YgrjrDOZW4wM4rD&#10;yWy81mgN+5bj2VpLSqnWmlLqWJaSkiBIouTo4BjbBjNtt1pVSHLOEUKmYyElgiCo12vj6RgAI6Iy&#10;kU8mg5s3t6eTwXg8bLcbGvH33n/w6tWrLI1NZsym483NbUoNKUKDmaurqzdu3MgyubGxcXxwOBwO&#10;KVFffvklNeTHH76bJJjn0nMNjbTWhT1kvh2llEVuRiUBiMKYaKTyPHv06NHWxsZnX3xlWZbjuCdH&#10;x/v7+yvdtXKpykXGCOWcj0Yjx3GiWTAcjjc21qJ4dHJyIsQ7jDEhY6SFUiqXIhOZ1lpKDlBkrcww&#10;xkorpcSvVSUihOBCOjVA87SBCBABIFwoSjDGRAqkJFBq8lylad5sNhljk8nEMIzpNKhUKqurq0ka&#10;UUrDMJxMxmE4A9BKCwQCY/rw3Xv1erWz2hwMBk+/fVkqlW7fuel4pfF4rCT4XrVeazNmBlEUBgnP&#10;FU9VEualkhXOYsaMRw8+ePnq+X/86f+zsrJ2Y/vu6enwpJ83613Aetg7nQyTRqt6vBdykQGoWr3k&#10;+JZCMsu5YVoYCaS5VgpAEbzA73ieFV0v/L2VkvMYuwQjjFRxPVprjZACJJQihBBMpAbFM62BIAAA&#10;LrmUEikghDFCpMZIcaJUmMVl0wvD4HRGVprr733y4PvvXw5GJ/VW9833L8aTiV+tNWr1crVCTWMW&#10;Tikm66trjmVTSnzfLy6oNBoN17IBoHdysvtmT2Xygw8+KrmleqX6s5//LAnC6WiMmWFbjus5w/HI&#10;4qbTbkslPNf7+EfvvXm1NzgZEqqH00EUTwFrz3ds25wE03q7/i/+1R/3+sfPXh3+yZ/88zAMa63K&#10;H23+pFyt7O3sDt8cG8wxDMvzze5Kq1qvUUrLFa+70h4OT5MsztNsNBkOT48RAYwxEFTvtHKRKaXi&#10;LEaY3Lt/W0uEgQSTYHW9211dIUAdt+y5/mQWEMAf/ugDr+palnHcO15bW7NcBwzs51JjOQnGzCLd&#10;1ZZXcjFGzXbjww8/NA2Pc64BHfePT3vHz1+92NvbmcwCy8amtxEFURDNFOHNdpOayC2X1rfWa/W6&#10;Vur09DQJA601z0QYhnmSU0qP+6evX78ejgLGwHVdhXCtUWfMXF1Zxxg/e/YlAcoYcyxLCbnrWATA&#10;d51mtZJliVaq22p9/KNPp9PZqD+5fe92pdYyLZsx86uvHgPBvlNyfD9IQ0U0AOEoPx4c2SZ7tTM0&#10;LZrmyY07N/u94xevXxCGH330Xr/fPz4+DtKg7Fck5xgrhJBh0uOT/VcvnzWa9XKljgA4V8QwkUKY&#10;nG3aInzVOUuqr+Rs0NfxK5fMJugaK/FVBp1eIbSXYpNcwwMtU+VLv17+e4V+Fxr9IsVOge2FEFrr&#10;ImQUY2w0GuVZMpvNpJaYoKdPv3rx4vnrV88+//znnmPbjhFG0//wl39NCCqX7ChKTNNyXRdTYpi2&#10;Zbvj6SROk4znPBecy0qtxrnUAGmaF7wlpXQePkHrwvi8yPeDpVRSSoSBMCpyrrVO84wQYpomAFBM&#10;DMMolIyc84wLLgMgOGXGbDZzXdc0zWq1OplOtdYrKytra2tBEBThfLTW1WoVEIrjmHPuOg4GnSTJ&#10;4eFhueyvrW5Ua+VgGiZxXvGr/f7g7t27hJDhcFgqeaWSd/f+na3ttS8+f/z69e50PJEClctunqUA&#10;YDIq84xhopHSRQLpgi1DQgHSGqdJijHa3Gr91qcf3rl7kxD5YvdNs1kFJSXPyr7Hs/Skd9Rutz/5&#10;+MP1la0wTCzTiyP+yQfv3N5aPzzoDcaT3/+93220W8++/Q4zjKRSWNkGqrj0u68fM5NKyU3H3Fxb&#10;ccu247I0j6YzYtvWZDINoxloM8tkpWb8sz/4dHNj7/PPvg4nucFMmWuNNTFMoQVAERar4GLx/N91&#10;Wbv+ccpFpvbXU9sf7geu2AN/k3EvPf/PhgFwoVYg6EyvUCh6Ll4vPIdWIXTGps+lYLg0+tnXJS4f&#10;/8D7+mHR6wybXTUhFt0v1PfnyBAtYUV0sflViXe55vLn37xcqn+GzcTcIHHuEHv2+RL+vDTltw2x&#10;3OofuOuuCsA/MKO/V89w3Ya89NZgGZJip2m09OKWO52rSpecGrHWSoMml2ybhHCupZRJGodhyHlG&#10;sbnQuSxfCNdndG1RzvMOnoO6pBhaLBecWV8XoEoA0GcRGc/IcZFedOEW+sMrdoVQwtJunD8uXtSi&#10;Jsz9NfRlOn+27ACggeCLd5sxBrSIVF9sRS7nmlwppdI5Y9gvmaWa6foo5RNK1Wq31V5tMEaUkgDU&#10;sexSqaSU4lzatmuaNtaYizyJEtuw0zxmjFYbJUK1bdsGwTe2NwyDGhhKjg3M93wn5zLjOaI0FypO&#10;syCMBifDN2/22u321uaNWrVuMxtJ1KxU2q32ZBy/ermnlWGblaODYR7KOBLbm1u27SohhdQEmIF1&#10;hpFpmhQMizkBimazMBO5SQ3LMQ3LzATP8hwTzEyj2q221tv1ZiPhuWKIa9VdaYzGY0ZNYMw0jfF4&#10;dHJy1Gy2DWZxnpHuBh8OTifj0SyYRlGklLItGxBoBbZlEUwqpZJpWFzklNA8z/1SxXZc23bW11bL&#10;lWqtVrUtW2sdh0Gaxo5taa3yPBY8U0JmWWJaFjWYwZjSCmmFMVZaEMBxFAmRE4QYwbZlWoZZ8X0t&#10;hUstnueObRNmfPX0a8N2Gq02GLRUq9uuxwzm+q5lWwDa851Wo+66br1WI4CVUlEUYgxK8igKVldW&#10;KCXMIEUQIKXkcDhEGpuGVa83yuWy63qmaTiOQwlVSmGFDg8P0ihsNGrT6cC2jbt3bhGCeZ7ZNiME&#10;Aaji+kOxL+cJuQApqTQCpUArEgYpJoZtuZNp0Gy0LNN58uTpm9e75Url5o0brWajVCrX6/U8SzHG&#10;hwcHjOJKzXMcM8/jStUnRAFoIXLAqmBDhRBpniGEhBAIg1KqOCnLSKHwdkBIL4dPAICLauQFXgEK&#10;QLRGSGNCLEad46Phq5dHJrMdu9RurVQqlTRNxpNxuVzJ8yKFpgMA0+kUY6AUaySVlpVKaWNj/f47&#10;dx8+vA9YD4eDX/7yF18/fZqmab3esGxrb/dwOg00QkeHx57nb25t1ar1jY2Nw4Ojg4MDx7Usy8qy&#10;dGtrq1wpvXj+jJms027WGrUszYLZdDQazqaBbTnr6zcOD/rBJC751Wq5Wis1XNdj1AKEQYHWmgAQ&#10;QgnG8xTkSIPGoAE0YEQQBgCMAEkltZZCc6GkUFIphDAGyhBgDURrIgEKW7Eu8i5QqjEGwhDBSoPQ&#10;SmqlMLJtI5e51JxRLKViBkUIe56bpNnpYHD77u2V7mqr3aqUq4ZhWI7VXel2uu07d27funXLMAzf&#10;9yvlimkatUq1XK5Swny/ZBomo4bv+c1ms+KXppPpZDJzbIcSkqTJZDo5HZxiQHESnZwce67bbDbi&#10;JEFI8SxPM85FniZxwpNOt/mnf/qvLNvY3d0plbzV9RWtheWYtXqNEFSulG7euvXee+/fvXOXMTqb&#10;TQfDQZ5naZr3To6VEFxw27YoI6ZhANaz6XRvf9dx7V6vh7QmhIzH4zSJ+/3+cDTY39s/OTmpVmqe&#10;701mM4XB8dxSpSRF3um2ueaGTS3HlFpggqlp2J6d8ZwShgj0+/3eoD+bBdNguru7f3h0qJBwfXsS&#10;jJ9+/avTUWQ56N79m7fu3qzWy9u3tt/78NHdd253up3OancwGu0fHnz77bevX7/e3dvbP9wPg5AL&#10;IRHKBafUKNVqrudYlkuZlXE+nYRKaQLU9/yXL17t7xzmSTY4OU2iZDwYxbM4moan/dNoGhzsHT7+&#10;4nPLNMvl0meff7H//1H3nj2SZFei2LXhTXpTvqq7q930GM5whkuufZK+rR6g7xL07wRIv+DhAVoJ&#10;K74lueRMj+lpU95Xpc8MH3GdPkRVdlZVz5D7tIKgi0QiMvKac/3x5+RcAnhxccUE8ysVIYXtWPVG&#10;Y2V1eevhVnd5yXVdxoskiSwLdZc6mw82+r2rb777mkv+xS8/f/7Rc8M2GcuH40FeZJIVGqUQwTiK&#10;m7V6teZTSn2/4jquEIoSUsa5n9+kSimlBIQIglvmZPNdf8cF5cLDglrgPVL2QxLgWxZE8MZb3u1S&#10;878+wDL/3WiHsAAAIABJREFU+YTgPcnJgsAZ3Kj5EYJKLwNhFM6CcRTNTFMfT/onp0f/8rvfYqRW&#10;lpcKltdrle5SixLc6VSbzUqe56ZheZ6/tLTUbDazLE+SJMuys7MLJUGUxJqud1eW0zQnhFCqEUJK&#10;FTKp1E2sdUMBwBi7kdCKoijK8eeMSSkVULquG4ahlGIFy7JMSmmapue6aZqGYeB5XrPRGA6H/X4/&#10;K3JCsJTSMIySoi7dsZSkfmn8HwSB4zirq6tC8CxNAQR5XgAAh4NhGEaapgEJoihUSlFKNU2r+P5l&#10;75Jg5LmOaelPn21vP97K82g6neQ5JwRKyZUSpVcgAAQApUGNUEBCIKTMXV//4pcf/7f/3T9sb28V&#10;eXx6cnR2fLi2tnx0uLe/t2dqukG1H7//4c2rVyznpqG/e/1mf2cvnAUfP3/+ZPvxk+2HW2urcTTN&#10;k7DIY5ZFGoVZHA56l2ka6hpxXUvXqeebtYafZVEcjeN0hiR3XMM0KMIAYzgLZxBLTMHS0hLBeDqZ&#10;FLlEQBMCYIwZKzBSC+TTNfJ8n1/zF6R/Hwnw3ay3CZI7P8GNBPjuy7sanvBODfeJE3gTQfRnALjJ&#10;/+fhh/D96YEgvlPJ3OfAHJj3ctz3cN7q3v3mFrD/8nhBczPgn/Ex9r54qeGC7hJ+cxGoKs1IFtJt&#10;oTr4mec7b+4M/l+SFiV495OUstzUjLFS/27+17wvYGHAPzSJ79Odo/U+AD8D4SJt/8E8dyr8s+t5&#10;DtT9LkAIPzCzH5Bsw8Xyd/5dvKfQdcj6xTxlCKWFQQMAQogJAkBpGk2SZDabYoyAEgooKedsCFFe&#10;pEJwKYWU4jr27dyzwK3ZuUvAz/fLwoUFAAAQ3RIR35/QheEFACgIMQDqxks/UkpecyZvz9rPpw/y&#10;XMrna2DKu3tB/LsA8g0BzBlCSEqeZhFAst5w28uVWsOs1PR2x3N9rVZ3dZMirCjRyuDe1WpNShVF&#10;sVJK13UEUBzHQAHbtdMkidNI07RK1aMalYKvLHca9Xqr1XRcRwIAELRtx3FdhHCpwMyY4JwXeRFH&#10;SZ5lFGuu4yEIapWa73nj4fDdmzdJFFuGncVZGudZWggOECQUa4ZuaZSWTtAQJAogKVWeFgghx/Ug&#10;QlmWSyCEYDkrTMuoN6uPnm0/fPKgUvGxhizX1kwipQijgLE8jMLBoHd+cT7sDxkrdM1kUpBPP36R&#10;saLfGyRJUmol1fyaRjSkE0pxmqZFVkgpgFSGoeVccM51XedcAgC2Hzw0TXMyC+M4RgRGaZSxDGEJ&#10;kRCCl5zv2WzWanYqfm08GeZFQQiJg9B1Xce1gtHEoLqUIghmddfHBGGAshsPJeXhYmkGpbTiVX/c&#10;2zsZXMSFePpiq7PcpZRKKYuiyKWchaFGiE6oYWiccyHY0eF+xfWWl7qc8zTJTo6OX7x4MR5O+oMR&#10;xloUhARhTKBtWb1ejxfio48+yvJkZbWzudahFBmaYjwpF1Ke51IaCCOlIJRASamu9YqVLM2hoAJS&#10;SK4ApAgDhND5+WkaxayQs2kyHo0QgLVqtd1stVoNIYTr2WfHR2maEootyzg4OFhZbS93u3maAoU0&#10;HQAoS8OSLE8lUKXPOUhume8vMkEBlAqI22euXMgJAQClV0kIIYBASikFxFiTAigFDcNCEGiaUQbM&#10;gBB2u93Dw+NK1QMApGna611hjCkmUAFD1yu+W6tVNrc2MMZSFl9//XUUB6ZpzmYBAJBzcXFxubm5&#10;0e0uTSaTTqe7v3/Q7/d1y1xdXcUIRPFUqkIpznme5bEC7MmTh2fnh2/fviZUfvbZxy+eP93f3+0N&#10;c8kFxmTUC1gKt7aebD9+YJoUEwlgUfcaSR5Mpr0oZhBCDKXgQggOIQSoZNKh0iUWkAjAa798nAsJ&#10;AUIIQAoghEjDVCuynAsBhIAYaQRRSiCEQKk8zyEEGACgoJBcCgAAIhIozigkGsVSiTCZ6YRighCQ&#10;z55vr22sL69sTKNoGiQFy7hQOc8ZywUQeZ4fHR3NZrPNrY1arRbH6eBqkKYZxeT8/PzR1oMwjM9O&#10;zn3ff/r4ebvZ7Q8GOeNMySRPDMs8Pj7aP9xvt1pFmn376tv/5m//w9bWmmTFdDqtt7yPuk8btbrj&#10;2Y8fPzIMYxZMP/3FJxjD47Pji7OzOEsghCsrS5quSVhUqt7bNztv3rzTdT0IotlsplNdQeU4jpR8&#10;c3O9vdyCUMECthvt1dVVgMGg1xtlOQCAEIihSuOw4teSKHr3di+J0s3NhweHp4fHp81W23HtlZWl&#10;zc31ZqfWps04joMoNFxTCDWajKIoFUDGWbJ/uFcUSiPI87zZNPR9X3MINsDyRvdL9EWSRBCD7e2H&#10;jXazELlpG7brToPJ2enZ1WBYmnTygiFchmw1pJTHx8eEaKbtdjrdtY0HUoLhaDIeT8fj8WgwEkwd&#10;7B7amv3p88/2yF4URApIxLCSMo6SUMyAYs8eP275rZeHZ5JxjaDuUnt/7zTP0zdvX19e9b744otK&#10;vToc9vvDoevZtm1LIDe2Vh882kiimBIUBMHJ2VGQzGZR8OzZM79RURi6vrv5cAtCMOgNABeMpwQS&#10;z9I315Y0pE4P923LdR2PUiKEgBBhiAAG5UUObmSzSt5HSq43N/iAyBfMsU9V+n29jWrfR6zRgr8W&#10;sIjiLJDKc+b6PD8AP4dCLX4j+D6/gu8xIUKIlJLzAkKo6zqhKEuzOAmDKMAYEg0MJ5d/+Nff7uy8&#10;vTg/bdXrX335xcOHG2XQC8vQl5eX9/f3AQCd7lqR8yiKRJYNxyMhRKvV8asVJrjpuBo1BFd5zhQE&#10;GGOhZHmkY0odx1HX7oFAqZdR4q+lLvR8cBBBmqaVpfI8BwCYGGmGbruulSSD0WQyCzudjut7YRyF&#10;YQiABBhlWTabzRzH8X0fQhjHsWPbEADD1DWNeJ5nmrrv+4ZhFJxlWTYcjoJghgB0HCdJsna7o2na&#10;7u5ulmWua0vFW60a1dTqamtjfWs0GtkWLXLx9u3O4eFxFApCgJIMQoDxNU9BCgAhgAQsLdU//fST&#10;X//mV5WKd3x0sLPzZtA7Jxg+frQdTicE4Mlw4himqdssF7bpBNPQ1DQd677vVX1P181gNvn+u28I&#10;hkmS6DolFAmWJtGkyJIixb5rIcUBEAa1LV2rVG3L0hAFQAku2Xg6lZITgjGRkKgoHDOaPnq8MhiM&#10;f/j2zMCKYl3wQtepEvmHFvn/6xLgm7hjP5fgjcKFAuCnzJLndMUdtPUeDfz+/SJts4BAl0KlewDc&#10;puLmRMLt5uTtIvOHa19oAMI5MalubIMBKgF4H4nquhzAt2v7AIk1B+DWEfS+Ix9Wvr112pRn1F3v&#10;RIuVXBM/4IZZdgv5uZPzL5Zz3m/lp9JiHz9YalHqMAds0Xz3Z0D6YJ47ZPYHO3ifMC4f5p6x73T2&#10;TqOLoP5M3//ytHgT3YCtylsELCzau/1VCACo0MIWk7f2wjyJUpIJJYSl7RgnEJW+mRdjoV8LUdHC&#10;JlJoThzOxcJKkfdchkUXcfcuxDkkdx7KCDz3p0mqm10G0b3v93yrxdruzWm5tW/lXCRs59r4qnRF&#10;thiEeMEKBryPsS0F4BAr29HqTadWt3VT2A5pdyoK5ZxneZpWKhUIkASi5tdcx624lXajDSG0LEsI&#10;1u/385w5jjOREwghJJBLphQ0HR1wgSjiUER5zJkcTsaXvX4Qxs12x7Q807RbjebayhrCNMsKTTOE&#10;YJwXpcmATvTJcDodhUWqMBcE2xiC2TjdSw/jWdLtdpc63YrvGbpDdaWbAsyiNM2hRlzDXOmu9C77&#10;e+/2Z7NAYmV59tJSt7nUiuIwLwq34jvYjbJYMj4aDSjFtmkpBX3XW1pakQIAAAk2GJDEtu21+try&#10;0kqesyAIBsPxwe5Bnuej4cQwtXa7bdum69pUtxDCVc/pj6dv3+3u7OwhiB8+3K5Wq0XBHceBBAKk&#10;ijynWDOoNgkSznmSJACTomAIYagQQoRiHKR51a9U3EoyDZRSkgueF4VeABtYhgkUV0oVgpeWFRDC&#10;NE6yLOv3+0oK3zF81xMF46oQKRsMehsrq47jpHGSA9bpLEWzKSWk2WjkeWqaOsb45PT4h+9fPXz4&#10;sNVqHRwcIazV63WEgRDctm2lFCbQdax3o54QouZ5QrJut8NFohRnrIiixHNNTSmpGEZSKVnKTEDp&#10;caqMNQCRAIAQZFnGeJyMR6HgWIRpzkAcx7quL3eXVlZWTFMfDHv9/tX+/r7nu/V6XSnVv7oimthY&#10;WypXMOdMSokQABByKVRpKSqvvbbccRQB7h21ixfVTbY7VzJSSgohKMEKIYQIpbqm6aZp5Rnr9XrL&#10;y8srKyvdbptzORwOSzNU13U9x3VcyzC0OA5nwfTk5ISxvCgyCUSWZZ7n6bquaVpRFDs7O4QQz/PO&#10;z89s29rYWD85OTnY2/UcO46jNE2UklEUEYp0XY+iCGP84MGDq/75YDA4P7/c3FptNtthGAY4dF1/&#10;fePhWpx1ui3HMiCSAPA8Z4QQHekik8ks1XSADQoVwAprGuGlXziJJANcAaWkBEooaZp2IQqEFEEa&#10;gERKJQWBACmJMEAKKSlkxgsIGZnLxADGCAGFECQSASEU50Knuo6pTBmllCAKARCCOY49Hg4KAb75&#10;5k/UtKZBHCVpfzDYOzyI0+jxs8d5nr969erzzz/3XH/QH/b7fQRAkfMizy/O+08fPX/z+t3VRa/b&#10;6WiQ6rrOcnl51WsvdZc7y27FrVT8i4uLarVa8f3exdVV/7JZb/3mb3/z2WdJlvF6rVGtVXTTHA/7&#10;V8PLs+OTl9+/fPDgwdbWRsF5o9lsNZv1RiOMZsEsSrLi6qqfpvmTJ8/Go0nv6ptolui6niaZptM4&#10;zpMgzYs0zpI4DrMifvzsUbPeyAsuuaBYD2fR3s5+t5t4rvv86XYYpEVRfPnll0QzhFR+rSKhfPnq&#10;W6kExrBWq9WbDd+rBnGsAMKUGLpbqVV7/X4wDTjnlmO++OQj27Zs285Ziqg+GF1FQbj5YKPeqDmO&#10;k+Sw3xuO3u1e9i6kBFEUEM1wXAsgoFHN85w0TafTKcbQcayVtdVqtc4Yi6IEY7y6urq8vDLujYqi&#10;ePv63c6bva2NrapbSadZmiS6qQGpipQ5lm6Z3sbyRnepDQUnCJ+enp4dn9Rq1TwrAJDjEfvd7373&#10;+ee/qDaqS8sdzovDw8Odnd1Op1Wv1x8/esQLZliGbut///k/NLpN17IhgfvH+2dnJ4or09Q1iuI0&#10;jpNUI/pfffkb3zMn41EQZ75f6XSWbK8iuCLUUDdmwOrGOROEUMgPMPXVhzj9d5CzRUzx/o1+p9Qt&#10;lPTmrl14visfgLfRmjs13P95/bDg7rI85RCiEKnyNI6TYDweUgOFUXDVu/jDH353dnrS7bYfP15/&#10;+fLrr7/9fbvZEoyNRiPHtseTYRRFrusOBoPpJBiNRqZpGoallDo7O2u2O6PRxKKSMRbHsWGZeZ6X&#10;rFWEEGMMU6rres6KoigghKWctmQ9cM5L0ymEEMTIti3LskpH0BhjwzBM0yzdPtdqtclkEkVRqf9c&#10;r9fH47HlekoJluVSyizLhBCWZWGMx+OxUiqOQwhhkiTT6bTU9zZti1IKIXQcZ9gfQIAJQZ3O0urq&#10;MiFE17UgmIbRzHMszdCqVT8voq0Hq55vpWm+vrEiJTg7Pd/b2ysNmzVNgxAyXjDGIISU4rX1pY8+&#10;fo4wPz7aLVhW8azpCLVb7Yrvm5q+vrphWRYBtNtcdgzv7OjySBzW67VOa2n74aM0Sf7193989253&#10;Mpn8/d/+9cHB3nQ6aTabeZFSDGsVT9O1LI0B5BkrAJD1Zq279MA09fOrU8s2p6Px7u7uLAk2H2wJ&#10;nrE8IhrmIjRNs92pvaFneZaahpZlmW2bAAAAFVBzrb/yzvr/jR+s+Y67836+DX+KdvqJ6t4XB/cQ&#10;5cXKb4fDeV/tHL9XPxEr+H3r6gNHxx34f6rLH/hrgTAACxLmn+kCAOCDEC5Qnh8+ahb7cqfCP5t+&#10;fmB/aoLm8zgX9iKEFjPPBxahu+t2XhAsrIp52cXjel75fbDnAC/+uzibixUudu0+6lj25afCKf1b&#10;03yRL4Ch7szaz0zi/TfXC+gmYYxLMQ9CEGMsJS9XWnk9wQW9iWvq9/10SMnnWkgCIYLQta7+9Ryp&#10;RRjej8zNm7vzuLhm5p1d1Hu/m7msE90MAgJAlTrVECBVelv84OEAbm/G+bjNTX1VCRu67v77HaeU&#10;AgJcK1QrqTjGwLLNWsP2KwahQsg0jJJwr6/puOBppVLxXH8yGSOEfN+fjAOdaqZtlP3SNMMwDNf1&#10;DcMIprPZbKbrhe/7EIhZHCkmZrPZdDp1HGd9c8u0rfF4vLe/f3h8QqmuG46UgGCKqKZRo9PpOI6j&#10;Y4QA7PcuIWPn5+ecKYJ1pSRFOkEwF2kc5f3+mDGVp8XW5rrjOBo1qEZNGyhAojAteH7ZvxRCWK7J&#10;RKkkCzOR9yfDb3/4fv/08NknL4JoZvsO1BAiGEJoWCaQUOqAaoZtexhRQjSIEf7si3oS50AC361s&#10;bmzWao2aX3Vs5+XXL3//u/39vb0oGJuGUWQZRti2bC5kmmYa1U5OTo4Pz/f39s8vLnq9XpREQRik&#10;WWo7Nhf8sneVZplSACJKMLVMi0DIGYcKsCL3HNt3PVkUs9GYYmJqusiKmleBQiEJZrMQIWy53us3&#10;b7gCEgBFcBDFCgPbdS3HxAQjAmezWRSF2w+2EYKsKMbjsakbFa9S5KziV5CCCCBd04+PjtM4YwVb&#10;29js9/uz6axeqwWzGcYQQzwZjyu+X6vVDg/2AZRA8ePjQ8FySrFlGgTDiu8CJQmBCAEphFLSMIws&#10;y+B1MDoBlAIASgmEgrpmnZ5cjAZT23YGw2GeFr3LSatZ/9VXX3Y77TzLzk5PDg/2Dw73lRK+6yZZ&#10;xHmaJiEmsFrzARBSMYCEAgqTa7UQceMgUSh+bzMCWEqObqJoKiXm5w6Ys4HV/Iyel8eOU1EKE2L0&#10;e+M3r/eFAElcIISWl5eUUlKqP/zh91sPtn79m79aW1n1XKder3meV8ZeOzk96ff7ACjP8/1KBUKo&#10;a3oYRELwwWAwnU4QgpWKf3F5Vqn4jmO/fvOD77uNenVjY+PH129GoxHnXNOo67oQgu7ysuM6cZwM&#10;ByMhpO/7hmFFUUwJ3X643ag2u+22Y1kYKqAEgUCnGEg2HQ3D6RhKoWEihAAKUKwpoQgmLOO26erE&#10;mk0yJHWduLwgktFgkunUVZxmsZACR7Msi3POZZ4XSgIIgJKCYAyVKPIMQSw4BxICCRHEpmFBAACT&#10;RGIkoIkMAqiFTQ0bBjGEkMPBCEJkOU6UZC+/e5nluePaEEMI8drK6icff7K+tv7pJ59GYbTzdodg&#10;omuGEEpwgBT85MWn49Gk3+8jiAzNWl5eM0xnZ2d/NByNZ7OsKAgmAIIwDDFCDx88bLc7g/5wd3f3&#10;9OwUYeR4drVeGU2H+wf7l73L84vzi6vLTz79dHVtLS8Yphgo4Pr+yelZEmdxlLx9u+t6/taDbY0a&#10;JyenV5eTtbU1jPDlxWUcJUmWIogF4wTjyXS6/fCh5JwzURQFQYRi2usNeCEJIEud5aXOsm27CGJD&#10;NwbDYZZmmqUlWVIUhVPxjk5Ojk+PdMNQEPh+pd3pSAUQhK1Ou9PuPH32dOvBFgISQTkeD23bcmwr&#10;CqNffPrp8+cfmaaxt7v3ww8/vnz57ZtXb4CEecwY5xTjYDoCQFKCg9lEKbG61t1YX9d1rd+/+vHV&#10;D+cXF1EYnZ+dnZ+fx2HcabWWOkuNat2ybIyw73kE0SLP8yzDGPEsV4JLJeIwNA29WvWfPHkEITo5&#10;Pun3hpZhN5stzpLz8/jy6jLPQin49qOHRCPDUW9pqdtd6hyfHCdJrOlanqe2YyugCCWu70xn037v&#10;khfMtS2W565tVRx3Zbm72u30Li+C6TRNs7xgtuO4rk+wJgFEmCCMgUIIYQiQkuDazuL2fr+5oe+i&#10;FPMMd8jXxYQQLiMTLb6DAN9crPB+8fkxAxdDIN5Ga+YA3NGmvq7+JlAiLIOaQAWAYqwgFNmOhTFK&#10;svT84jTLU0RUEA7OLw/+9V//JU5nUTQhFKyvr6ysdKaT8ffff3txfhHHSRiGlOpKQgixRi3DsBDC&#10;3e5Sq7M0C0IFoGVZGBMuRBBGmq4FQRjHsWVZUkoFoVTK932Mcek/c+7/GQAgpbpRySaYECGEYRiM&#10;i9ksUApghDzPq1Qqg8FAAVWt1cIgVEppusG4YFxESQQAyLKcSwkxlkAWnFU8n3MehmEZ2VIIyQqW&#10;50WeZ7PZTErApEzjVNeNLM10Xat4vmGacRwHQbCxuf7ll79cW1/d29vdXF//5JMXRZ6+ffPq8GC3&#10;d3VRrXqeaxVF2mrVHjzY9Dx7ebnzq69+8Q9//5vlpVYYjiTgG5tLFd/defcmS4I8S/b3drMsJYQs&#10;d7pHB0f9/sDSzFa9IzmAAEuhGo3G9vbj5e6aZTnfvfzhu+9+mAxHjXr9V199ub+3q5QkGEohLNOq&#10;VWtKqSgOTduqNeq1emNr69FSd2Xn7e7e7kGR8V5/9G5nJwjiR48eRmnIOZdQAMTzvGjUOuPRbHQV&#10;aTo1DFqwXKdUSKGkwhgjRG4CewLwX6MF/ReWKjHTPyMBu7fFPkDLwVK74XYqs932o3OXmLyzfe7/&#10;cweM2z/neD9Y8FV7J79a1Ny86e/159rJEISwlFzd4N43BVQpbgIAKCCvnevCsiC4T53dHBULlNuC&#10;ZPQnugBUiZPAuxy9230vt+d1VSWj6oOeohbH7hqEe9wHdBNG+G4HbvIv1jB/WDzWFst+0BCknPM7&#10;n8VGynlZgBDM5ZV3eAc/kd5nWKB433MK5nluw/B+Wm/yX0dXvj9BN6TX3ZvlZjpv6QNDeB0GaZH8&#10;RujaA9P1NfC+CVSukrKUel9zaZoHIEQAvR+ya6iUxBgBqQhGXPAoCos80zQqJS+ZBu87CN9LQecM&#10;FACUkkCIMmiwKuMJ3+hISyH4zc/SRYy82TighBaWUe4BBGB+hyKEcPl8E3KIlp8ylvXiX+W/1xeo&#10;UhCWLtNKf7Sg5LeSm7QQvvjak/M8Q+mNQtO0MgBeSeECeL2E5rboEM5tIRUiCCAlZFqtW37FyNl0&#10;Mrn0PL3IUwkkZ3w8nLSa7Tzjv/uX3/V7/WAWXpxfFmn+9t27fr93dXk5HA3H40kYzhgrsjwtWJ6l&#10;GWMMYeR6nuFYUknX9zRDz/Isy1OI4Nrm5ubGVrVay7IsSzNCqBQyCqPhYICR3N5+1KhWo1lweX52&#10;eniSJwlSUuRCCSWFJBADAPO8SKJ0PJ5qVC8KDgA0TKtea7qua1qWaZq6adbqja0HW48eb7e6bUTI&#10;9rMnlXpNEVSp10eT6SSYJUVWsEI3zFanK6TK0iLNioLxPOdJXgRRXDCOtx4Zb9++6/WG5+cXURQ3&#10;ag1CaKvZajdbo+HxcJBlaTzqXwwHQ991LcfOigJAtL6+sb29Xa/XwjgsCmY5DgAqikNN0yvVqgAg&#10;DEOIYKfTnUxDy7I1TDHCUKkwCIGU9VrNMowiL6CUGsIGoXma+o6rIQ0qlGf5ZDJdXll99foNE8Kt&#10;Volh7B7upXlu2gbRqWVbmJC8yERRrK9tpGnGWTHqD8fDcbVSwRBlWebaThAEcZw0Gg2E8HA4rDea&#10;nU6ntBzo93tCiGqtEgQz3/eKIj86OKAU16v++cWZ4HmrVdcoRRCyImcs03SqAMcIFCwvTbxKBW8A&#10;gboOSA0Rorpm7+4cpgnzK7XZLKDUaNTrq6trGxsbSZKMRoOrq4vJdBxFAaXYNHWCkWFpeZEyntdq&#10;PqGIUoQwgPD6YJWL3L7b9nvzQ2pusyelvBNt7PoIU3Nm1Y13PoU4VxAQy3SDWXp2epnnoshlmmZP&#10;nj6azaaEUMdxf/ObX1Oq7e7sfvPNNycnJ4PBIMtSpeR0OuOcEULzPAuDWZbnRZFnWba6urK8vFSv&#10;1zWdeJ5tWWal4jqO1etdTqeTasWv12s7O7tJmuV5XhR5eRL5ngcR4JxpGqWU2I5t27bnuUtLy816&#10;k3OGgZSi4EWGkdIpliJPomA2GWV5QhGglGAAMUQYQiABAlAnRpowDPUk5CcHV6N+hLiZJYBAV2QE&#10;Q5tAg+XKQJZlOoApKRCUCAloEB1KBbgigBQp4zlXBVRcAYEIwDoxLWJjjjADGjZ8s0oBiYMknMVF&#10;xhEmXMiCiSCOrno9TDDBJM+yJMl0wyhxgTRNx+OxrpullYVlOZ7jB7NgbXVjPJ68efOWYJ0grSh4&#10;p7sshDo5vfinf/rt6x9/rNXrlGqzIPj25cvXP/5ICdUMLY6iWq32aPvh+sZ6FIf/6T//p7293bOL&#10;syAIP3rx4rNPP3/1+vWbN2/TNNcNKwzjt292Lq8GFxdXZ6cXSZyzgi93V/KMF1m2vLSytrahAMjz&#10;nGBS8IJz7rp+s9FwHZsxDhXghYAA2Y7vWu7G6ub2oyfPnjyPo4wXklLdNExKdcPUU5b7Fa/T6Rim&#10;wRgzTANhzLmIoigII9/1iUYtwxRKjgajYDY5OTo42Nsp8mxlaaXVaD7Y3HJs9/Ks91/++XdvfnzX&#10;uxqyXEgGB/0JxfrTR0+ePN7WKcIQIQAk5+1mvepXwjCYTiYQIYo1CBBGmOWs3+tfXV71Lq8wRp7v&#10;N2p127Id10EIMpbHaUQIdj3bMnUleZKmGEKM4ZMnD6UUFOtFwTzX39zc2FjbeP5869nzRwjDdrvZ&#10;XerYltFo1jdWV03bdBzb9V3LMBzHYUVxeHhoWnqSJHt7u8dHx4PeFS/S/Z39qmP97d/8xjWN4/3d&#10;/bdv8yw1TRMhUuTM92qtTlcoVUYXB3ftlO7u+pvvu1KRO2nxZXk+zK/VBWSo9D4yVxL7QFzNO8/X&#10;xke3faLeYDzvTdcWC5YSTgghIQQAyTmHSFm2qetaURTj8bA/uCyKPMvjNAtOznYm055u4DCa9K4u&#10;nj5NLMaqAAAgAElEQVR9HEXTatV/sLWVpEkUx1DBSqX25MmzIs/zjEsFIESmaSqlGBfj8Xg6nWKM&#10;FYCmaRYFQwghhOeK5QBC27ZN0xRCQITiOIYQljLeNE1N0/I8T9M0hFCSJEEQ6IYBAOCcM8ZYUZSZ&#10;J5MJQmhra2s8Guu6zhiLogghFMdJ6WKvbKuMo17iSkmSAHAdUalMjBU5KwouAABJFEspHccRQo6H&#10;Y8bY8cnJdDrNi6zfHwxH/SxL//SnPyZJHIbT3/3+v5ydn3751RcapecXp4Nh3/XsPE9Pz45fvvzT&#10;7u6bpaXWg4eb9YY/HF4+2No0LE3D0LYt2zIM3TB0/fuX3w56gyiKFRej0eS7b79jTFqGjQl5+vxJ&#10;o9HSNeP05OxPf/wmSRIgIYTAssy9vV1d1xi7tpHGGEOEuOBM8C++/Orx46ebGw/e7ey9evXm7OTy&#10;zet3vuc/fvw0iMOiyP2aNxj2IJIASiGUZXieWzs7O0+TghLCOSMYq2uj3zmTRcLbKPi/Jf27EcDg&#10;ttDsvpXs9fufKHVbo/Iv7wtcrH+xwoUdt0hyfFhQOT8A5iN5C+wF/wLgp5v7oDRyrquy8KbEUhZz&#10;fqAXd+oH196JbrHV7sJ5zfh/L3Nb7OMcyA+28lPvfwaq+zAsnmb3Mn/47P2va+jfmj40L3cUAO8u&#10;mzut38+5CNIi4XprUQG0WM98FEo9lDKkWUlwLjIObqq9SzbP36vy/rthGNwZU4gAZwxhIIQIghln&#10;BSEYAInQNQ58U+ddjfSym6Uv8RsC+H1aMNxWamFE1bVK+a3Md3q9mNCHUknB3mYKlz9v/kcIk2vi&#10;tnQbMad450TvnDC+42z82rSvtHmRcxN0AQBACGCMCEEIIwULxzVqDRvhIoxHSTq1HaPTabeazSzJ&#10;TcPeXN86OzkbDgaGZqRJNhmNIURZknba7TTPHNvRdE1KUalUHMdxXdc0TNM0CSFKSUxIs916/uKj&#10;9c1N23UJJaZpKwXqjYbnea7r6rre7w0s08zSTIj8o+fPHj7cNCgBQA57g/7VFQaAF4USEkqAFUIQ&#10;l24ESm77eDSJoiSI4tl0NguDOImVVLphGLrheq7teYignPF6u5FxzoG0Xc/zfSYlE0IhOBiNL3u9&#10;nDHBgUKI6gYiBGItTLLj07O9o0OSM5kz6SI8mkzjKKlWGhqhvGCPHz36n//H/+nt27f9/tVw0JvN&#10;ZtPx5OHDh9jRsqzIsqxardTq9Wq9cnFxFSbxcDQKk9CrVQmldc9mori8Oi+KQnEhGZ+Mxp7vOKYx&#10;ynNDo7quc841QuvVRpGkECAMCQS44Ixgw3KcWRgPxyOlFESodEtk2yaW1HEclhdxFGGKFBe6bs5m&#10;M9/zJANSSsnZ0cGR57i1SiWJkul4SohWr9efPn16fn4+6g8ePXr0V1/+8u3bt6tLXcMwGGOappXY&#10;D8awWvP9ilet+gYlum6maUwx/uO/fr2y0qrXNmfBTDeIZTqMsTTJEYEIIQgggKXcFSGEIAIIIULI&#10;eDghiG4/3G7UW4yJs5Pz2WyCMUQQGpruWHaWptPptFJxW+2a4CnjqaHpmobzIoSIE4KEUghdK8mo&#10;ElNV7yN53lw25RbAf+aUh3KRLoYQQqggVADIMAwNw/j1r399etI/OrjKsnQ2m2iaZtvGQ/3B0dHR&#10;wcFB/2rgOI5SMIoizouiMJQQomBJGJ3NxlEUbG5ufvTi2RdffPHl579AGOZ5PJ2NS+w2ioJqtdpp&#10;Vwejkec4tUbrb/7613GSjMfjLE9M06SG5vm277uNhuf7LqW0LJikgmAcRYGGFIRASY6RwAgKUaRJ&#10;EIXTNImgVFQjBBHOFQAASoQUQAJoGBPdosTZXG4fvhn+8ONYibFugKWVFUoxNTChMEonlEDbNWzP&#10;gQhqGkEY+F49L5I0izBFLra44kAgnnOmOA8SXVMIQAtrSkJCDAp0XrDZOAqnAUDa6vqGV6mmGS+4&#10;fLT1QHesNMmoro1H0267o2t6nucHe4eHh4dBFHPONU178eJFs9b03Aol+lJ35fmzF0mUeq5/cnze&#10;60+fPn/y0XO1d3B4cjZ8+3b3o4+eLXWWDUy//fbbly9f/uIXv+gsL2EANYPuH+5fXV3t7O/2Lwer&#10;66tf/PKXiGo542cXV69ev/u7v/u75dWti4uL8TRmWd5udnRj0BsMAaSff/7Vx59+ZppWrVa1bVso&#10;vrcnECFpUmRQxdEZwqpWqxrEqviNNM+KnCNFpoP4h292nj17ttRanw5n/f5QQQwQ1C1zqb30zY/f&#10;ypJ8I5BS6ro1oumMsYIVs1ncvxqYhrO6tEopNkxtb+c4GY9rFf/B2gOVi3gcS1N+/adv3r7diePU&#10;8/263wIYaVW9PxygAoWDWF/TMMe+4a+sdlS5hpNY5MIxnDCK2/WWkDBL+VJ7vdtePTo6iuPohx+/&#10;Oz49fvDggambGGPL0x8+22ot1SXjFALTMCjGSimRZ7ZrQQhZzrIknY7HkoGL80uqGx99/LGmae12&#10;E2EgGK9Xa7VaJU2iKIkLinVdZ3meZnG706xEvuXYeZpRihu1SkYpAmCl04RAESnzKDg72DU1w9Ag&#10;Bgyq4uR4XzPseqsFsUkMi1JdSsk4KDVy5/ao6r6+3I19nVJ3ND4+oLx3J9tNTOBFiUEpK7hrD3zz&#10;LW8yfxiduuHEvRetzJ85LzhXlFIIkVISIaTrOoCSEJymcX/YU0BwkXPBzs9PhqPLt/svqQbWV1dr&#10;df/oEORFRBDNstSznY2NjfFwMhkHw+H4++9eWYYthIyTzHG80rnULIyiKErSPMtZpeIyJkpjaiEE&#10;IUTX9aIomBC6rsdxzBir1mtSSl3XlVIFZ0zwJElKJWcAAMa42WxqmpZlmZJS1zTGIOei9IlFCMnz&#10;HGMspSyZoaX6seAKUVTSwBhjzvEsil3XVQhzBbjgkgHFr/3Qu647DSNNM2zPl1JKBcMoEpwTXdOE&#10;0etfDr+ZQAR8X/N8R3Lx6vtX1aoXBXGl4hma7vseZ1m7Vc+ybDKZrq60pEjzPD8+2j87ParVK3/9&#10;N79qNBrHx8dXl+ec86VOd31tBamV44PDXq+X5/lSe+nB1qNpZSIFSNJ8eaVrmW7vari3sz+bhYeH&#10;x7quW7rZaLTKkbEsK01TgCDVNS6Fbpo2cqiuOY5jWc7l5dXrH99VvNrx8VmWijhif/zXbyfBIAgm&#10;z9ztiueOwqHjWVKKvAiWV5ddT5tNYohk6QwcAgQWyK3FBfb/bZrvnZKJfHsr/Vya77u/vMifBWM+&#10;OD956V+ToO8JgJucpbXze4dDpa/5axtIBYAq5cDvSWsI4bVvvmuy6n2nrkECt8gtpd67r19sWt1T&#10;CV6kTMAC9X2nU7fhv1Vw8f2dM/DfceUsDvhio4tH8X1Qf252PtTE/3PwFtMHt8/9cfv5NXnnxrnf&#10;37stLgTMKwsKLsoz8D7MAAAF0Psldc35VQCA0i8DWhDwXFcLEYTloaoBIaFUpRS0ZKre0KdC3ShC&#10;f3CwAABScgihUlDKed3vHUSXP5FC5QfK67jZdwjdxUFYWO14cbXcnxp1jcovJlmaec7TTba7BQEA&#10;QAGllFB8nu3awdctt9XyhsIvS0jGMr9idZfqnaWKaaGcVYajSwxhs95M05RlotlszsbRbBKZmhNO&#10;E4RAkmTmmrm1teW6NoQwDkLN1F3XLrJc0zTXcXSkCSEMw9Qtc+fgcDCezKLQdV0hhFSq2W6ZtpUl&#10;uV/xmvX6cqc7HY2jKMFQdrvd5W6bYoggoBhmSUQJRJDKrFBIKQ6kAhgCiAhUECoFJLB0i3M5nQZJ&#10;kgRBWF6yEMLl5WUFJaYkZzzMklkQxFneHwyKghGqMyB1S6/V65bnn19eHJ1cQHnRbLdrtQbCVNMg&#10;NXWnVqGuhZ991p7MgjTJuRCVau3jj140W83pZBxEAYagWvHb7SYhpFLxms2mbhiI4jTLZtOpAtB2&#10;7Fqj4XhOwYtKrW45lmmbAgjN0B3HjpNoOBhblm0YRhInnDPPcaI4Akp6vouUElwYmi4Yz5PU0o2l&#10;dofnAkAMAEIYB2Ewmk500wAE255LKK7Uq1gjAggumJBSKUkxqVWrnWZrMpkMegMo5Xg4qler1Wr1&#10;5PhE0zQI0Wg0Wl9fhxAWRQ4haLVaEEIhhK7rEOHhcFju0qVO59GDBxCoIJiVPoUFE67jBLOZFLxW&#10;cyFUVKOcF0VRaJqmgEIYAlCqVZS3CAGKBNPctnzbcrc2t7vdZdvyHMfr9XpRFAMAAJRFkWOMbtQt&#10;OIACYTSZDDGBrmcTAhFSUnGEceka8c52WNScUWrR8/u1nsfiDix3aHnOqJu4agBAACDGGoQEIZom&#10;jDOgJErTQgqlgOh0Wo1G493Ouzdv3g4Gg2ajSSlFCGdZlqZJnhca0XRDN02ryPKcZfVGdXt7e3m5&#10;67nOYHApFdc0jLCiGsYYEIqq1cpSt2MYuus4vl95+uTxJ598/NVXX3z26ScPHqw3GzXXMT3XNm0d&#10;SJGzVLAcIWnolBIoRAEBwxgSohjLwnAcBpM8j4RkhICSBSilBAoiiEtZPCu4EiCJcseo6ro77g9m&#10;Iw4lUgWl2LOoh4A2GQTnJ6M4iI92h4PeOJklWZi2612LGFBCm5hEajoyLGwb2LSorUPTojZkkMWF&#10;SR3P8AimkknFgRSQS+U4Xs54nKQAXXuln81maZrUa7VatR4GAaG00+lwzntXPSFFkiQIoapfbbbb&#10;hm70e/0sy8aTaV7wdzsH33zzEiKytfXItmwFGIIIKEAx1nTNssy3b9/W6/XllaVOd0koeXx2dnpy&#10;9qc/vlnfWP7Hf/zvgzD+w+//GCfpycl5nvFfffXrohC9q8H52aVU0NBNJZWSsF6vNxsNqaRgzDTN&#10;o6OjJImLolBA5nmGMfE8d/vx49FoNBqPoyhhhRQCUmxkadG/GgXTZDYN//Avfzo+On/zevf1m+N6&#10;rfLw0bbru5ZpxXE6HY/SNK14PoDw4vwyjTPP9aaj6cuvX0ZR3KjVfb/CsjSaTdeWljfWNvKsqLiV&#10;JExfff96NglZxjViOJZjaLalW7wQaZxpGn30cLPiuY5lp2l2cXYehAGGuN3uAAXCMOm2V5uNbjhL&#10;kzjXiFH1a5Wa57gm0TXTNi3HajUblbpPDNJoVhWU+0f75xdnh4cHu7u7O3unpoG/+uKXL795uX9w&#10;lKWFpmuD0YggPB6Prnp909RNyxwMemE0Yyy/vDx3bCvLstdv3kghiqJot9tKKU3TBv0BwYhiEk2n&#10;BEIk1N/86isoxO7r17Nx7/nT7YrvKynTLD+7uAqCyHScerNFqQYBlAoQigFQnAu0YPZ/+5K+8Vnz&#10;E3LaxeefEszerfC2EOD2pX+34P1KAAAlfxrcKEKXz6ZplGR8SStqOjFMnbEiDGdXvQuIQZomk8no&#10;2+/+mKRRf3hq2FTI3NR1w9Ank6EC8ujwsFFvIgCvrnrHh2dBELhWJcsKx3YYEwhRTdNOT0/zPC9j&#10;pAOIEEKe58dxnCQpIaQMm0cI4ZwDCCmlk8lESmnZNoTQsizO+Wg8hhAWeaGUKq18McZ5npelSja8&#10;EEII0W63SovibrebZ3kQBJZlRVF0TcUtHLyUaBCCMlAKQkgpJQRnjBmmqem6TjXdMl3X45xTSgkh&#10;gnPGOMYIAFir1WrVmudaGAHGeZGzeq0WBlG73Wo1m0qp6XRyfn62s/v29PSkUvGTOJlOp41G/R//&#10;8R9NS//f/+k/T6ejLz7/nLOid3X129/+X3/609sij6bTia7p6+trn37y6ccff7y1uVWv1z777HPT&#10;MgFQzVYLQvj119/8n//HPw8H4yRK8rx49PDh9vb2dDpFCGgaNQwNIuh5HkLI8WwJwdrmxsrKsm4Y&#10;e4cHaZJsbGwmcZwXBSuK0ag/no3iNOiutNM8QUhBgoBSWVpQop8cn89mBUEAKKSEnGOiNytKze+v&#10;f3v695QA30rqA1sAfkgCPP/r9q/31zf8afLjp2SntzfpYp5FQ8bya3FTozulFs+HxbFS4AOk5gLJ&#10;dxeknyLzrusH72XU948XcD1uJWy3WgT3xq1s/f5pNq9/rpMyP3kWOSn3z72/PC2WvSMJBLd4iH9+&#10;WO5X+29q/c77Ow/3a77f8TsjfIesvVPVnbVR1nOt0QBuSYYBAADet4X+QOtlHeWvxaY+2N/FFsto&#10;HkpKz3cxQlEUIgSVkje8mnKiS+UROF9OtxJA6J6DqzlLayHJGwVpJYSQUohrTWlRakcrJRVQ5Usl&#10;lXpPc8r5pxxdCNHtb3jDRJ6/AfC9NtYtG/I7600IwTkXogRGzgG9NawIIIQgKqXopV69kKB4+Gi1&#10;063bDtV0KGSBEaAa7bTaaZIILj3XPz46MXRDJ1oUx1laNOqN5aUljJEUstlq5UUOAaj4lTRPeVFI&#10;IQ4ODnd2dsIwwpSYth1FUa/XHwz6vYvLs7OzLMvbzZamUdM0dU2vN+qbm5udTqu71Gk0at1uh+WZ&#10;FPzk+Oj08EBJpXKmpCKQQqmUkErdKJ1DRBGlVC+NTHVNMw1L16iSkhUsDEKpJCY0TKKzq15SZK5f&#10;4UAWXMZJkhZ5GMfD6VQ3rLXNre7ySrO1VK83ESFJwSQAkiBEiVvx8fZn7dFokuU5l1IqgTButuqu&#10;a3OWN9uNTrtBNFQUmWmZEEGiEcMwAIIIAd3UlVJcSIlhIZgA0vIcCUEQBlxJ27ExwXGaciExQnmW&#10;pVniey6AQHDuuLahUVYwBBWGcDIcm7qx1O0KIZUCaZbrhhElSb83EABwyW3fq9aqtu+GUUg1DWOk&#10;aRpGmFLyeHsbAXV1cRFMJ0ChtdX1rY2tKIzSKNlY20iTZDKbQqhWlpfSPA1mIWfMse3dvQPfrxi6&#10;OZvMfNeXnHfaLU2jQCkheBzGuqGXZj1L7U4YTA2TmqaOMMjzXKmS7lLwhvUEIQQAS4WVIlkKKLW6&#10;neVOZ2UymPR7Q17I48Njlhee61Y8T6PUtE1CsK7rSgkhC0pxr3ehaXh1fVkpLkRhmLoqaV2Ipbpz&#10;hcypYqWAnF8J8Dq6h7qNhM25ubLUDEE3Edc0zcjzwjLdi/P+6x/3bMvzvFqSxFIyAIDve6PRKAoT&#10;z/Mo0Yqi0HVD13UMEFBS0zRWcM5FmsazadRq+L/4xScryx1dJ0kaajqkGgpmEwiUplEpBGcMQQgk&#10;sC1LiIISiKCEihcsg4ojqBTgnGdpGgLFlWKEQIxVmkRZGiEoIZJS8iQJZsEoiqd5HguZUQJJ6c5A&#10;KSUlRghBBAFEEBGMKdUo0YRQzVoznMRHhxPAVZEoQ3ceP3y+ufpAFiAJgyKTGFoatAHDWVx0m23f&#10;9EAhocQGMXVsUGUoBiFDeZSnYda/6F+dXslCAQlZyljOEUAQYi6E5/tJlvX7gyiMC8aVVBjhJ9vb&#10;jx8/jZMoisI0TUxD1wzNMIylbrfVbjWbrU9efFKp+Ekc9we9MJwpCYtCHh2dGab14+s3y8srzUab&#10;Yuq4DisKhKCuaa7jbmxufPzJJ+vr63mR9/qjy17//Pyy0239x//4P/iV2nffv8JYe/HxZ0EYffT8&#10;40ajub9/6Hn+2tr6ysrqUmdp+/GT7lLXtKwoinb23sVJLJX87ofv9vZ3FVRLK93tx49tx7m86kVx&#10;/OObH/uDUZJkumEDRTRquk69WmkeH5wNB5Nxf1wallumtrK6EsbJdDrtdpYatXoaJ4TQpU53Op7u&#10;7+6vra29eP5iOp7t7x0eHgxHg/O11dVPX3zsu7brOdVKjQsRzKJZEAKJup2lpc5qu9W2LSdJ4igM&#10;lVKz2aTIsyfbjwzTsC07z7IkSWzL5gW/vOzNpoFtORTr333342//+Q9v3x7HUVSpVrvL7U8+/eTR&#10;9kPD0AeD/kXv8uLq4rJ3yTkzbTMIZ5PJGAIFodIoWltbf/Loybs3O0majUaj6WyWZrnne8PR8E/f&#10;vKpU7K3NrbOz02+/+9Z1HSkF44UQ4vvvvu31+mV4G9M0q35F13WlJAbw7asfr05C1wAvHj893Nnr&#10;n59UHH1zbckwDUM3+oPhVW+Q5jnjcnV1XTMsCBEXoiSAhRBUI4LLOwjBzcPP4UB3MIlbmMrtfxeV&#10;mefqVQiVNzS4MWa7h0ssVFKqZoEFuhfenEcAACkFRAphSAjGBHHOJ5PxcNifBhNNJwCIvf13/+v/&#10;9r+8+vE7z3MsW2MidVzb0PR2uz0c9H/9619zJnq9/unJ6asf3mhUr9eby921NM0uz/ucqc2Nzclo&#10;cnB4WBSss7ScZbmQAKHSr7NWSno1jSAES/8FVNNN02SMua4LIMAYE42mWRYEAedcKUAIYUXhum6t&#10;Vru8vCwthF3XLbWmOeeO40ynszxNnzx+UhTFeDxut9slF5VSKoTkvFRCQ0opXTcgwnnBboYRBWFK&#10;NcoYlwoQqvmV2nQWZFmOMeGCG5bpex4m5PT0hBDCGY+iyLKsVrM9Hk3R/03be/XIkuX5YceGj/S+&#10;/K3rb99pPz09K4KLFUViKa0ICeCbAD3p0wkEKEAkd7nDXc5yd2d2prun/XXlbZrKjMwMf6weorIq&#10;q251zwwgHgSyoiKOi+N/fwtxpVTZ2tx69uQdrfT97XthGM5ns2dPn7bbnePj4+FgUK/V8iyrlEsf&#10;f/zhfBb8p//4Hz799Gdbm1vT6SDP2HA4PDs9gQDVG7VWuz0Y9n/9T7+uN2tSi/l8PptNoyiaz6JZ&#10;MN/c3LIt6+njx48fPnry5OHr1y8ty8QEO65NCIFQcyU0AAnLnzx73O11p+H0i88/748GO3uvwzCk&#10;lNiO0ek2c54Qoh882mYsFlpIoKRSluUihIMgnE4iyRVnGiCiNUKXo1pBCABAWt89tsFNWHVX+O8G&#10;gBcc4KtBfnnzIwlu7sU3n/xg/X9oUi/dLEd4CwAXYqSXhnDAkt4vXICEqyIudXq11oUjcnBbZ1Xd&#10;lAu9VC4Fl8D1BzEwBOjqQI/QDaHZq28p1Mfe1gG+yTG+u7lurUhwyRlMgRkKwtNb7fYHhbcXzGWQ&#10;tJzV3fy6Pzh//aN+id+u8HLMJdrE3ZF/7x6xfHPrewEAy86KboYbzvmKTUIvVD8WVYLLjX+N9G4A&#10;YHQ11K8a5LrrL8WSCmKKLpzx+iVPSxWGcwC1EPxyBOsrSsSl6vKV0QoEMQToSmn5lkh2kXr5KhSA&#10;l/WBr37vuLRWSihdzJ5LbHyphwgXGgFaX/4uMgcALPQ7Ch9NSunrSyqpCgS+VKhc4PDlobKgCUGE&#10;UOGvGCGEMLw840OICWi3y5tbvSSZTsajcD49PT0WjEGoPcfxPU8KLrmcBdNatYYRotRoNRumQU+O&#10;jg6PDrM0RRh6rlMulSzLFFwIJljOz8/6g/5gOLg4OjxqNFqubVdK5ZJXcixnPguPjvYpRqPh4PTk&#10;ZDA4Pzw8zCUvlUu1Rt2wDNs0pRAszfb3duZBAKUGEkANoQRKaCUVAggDjCAimBBMbMs2Dcu1PYMa&#10;WiklpNYSAuDYNoSIC5FkacbEytrqeDaLsxRjQg2jUm9YjjOZzc4Gg+FoctYftNodp1Sq1hu25wql&#10;kjyjptFe6eI/+ZfvnJyepXlGCAFQhfMpRKBSLQnBZtPJeDIu+e69rU1K0cnJiVSiVCkhhIhBCCUI&#10;Y4CRRiCMw4OjI9d3sEGE5FmWcp4jhKQUQRAUbmoEz33fNQzCWOY4FoQoiUKes5LnJ3FCIW7WG1oD&#10;qTSEyDBNhNFgOPDLJdf3FdS2YwOMp/MZNU0AASYEY9yo1zZWV6aTIBiPCcKtRuuj9z9QUk6nU9/z&#10;yuVyEAQ8z8IoMk3Tsu0sT1nOS34FIlSp1PI8L2SAEcLtVvvly5dKSNM0L4YXtVrDICZGUCuRZ7Fl&#10;mZRizjOEgGmaec4QRBAuRIYQgoBoiBA0PbepBE4T/vr1zuH+af98eHR0Mp3OIISO7Uglguk4mE4Z&#10;Y47t5izzPEdI1uk0f/LuO0xkjKeVailOIkJpcShdxrRaF3vVYtVb+AItgCB4i+q5tNAUi9ql+oHW&#10;wDQcxiSCxnB4MZ3GlXLdtj2MEWN5tVZeW1+VQr589arZaEZhSKlBCDUMQwohpTJNC0KAMdZaQcTe&#10;fe/5kyePEFZZlijNMAaMZ45tQaiUEoQQhDAAwDRMjLFn2yalBkEAaslzALSSjPFMSg6ANgjiggmW&#10;IQiB1rZtAqClYmE4HU+GUTwFQCKstJYIFyLiQGu1MJJxqVkhhARAc54bFEMAy+Xq8eF+loBWoy0Z&#10;NIktuRoPA8X15GJuG2Woqcx5nmadZqtZqyEpgdQGxFgTrCHSwMSm4pIiytL85PhcKY0BIoRSYhBM&#10;EEIYU8NxqGEgbMxms6OTE6WUQQzPdafT6e7uXqvZtG17PBlHYWhYhuCScb62ttpsNvMsZ3k2Gl5Q&#10;SsuV2srK+mAw4kJiTHZ39z766KMkSdIkbrfaYTwHWpmWtbm1bphkOg2+e/Hy/HxkmV5vZf1//l/+&#10;otlovnq5AzSm1PC8Urez2mg0T05OIUC7u3tHR8fj8eRgfz9JkiAIkiR69uxpp9Pa2txstmrrG6tr&#10;a6tPnz3inO3t7b58+SIMo62tze3t+6Vy5bw/DOcZ58r3qgjRKMz7JwPfLWsFk5TVq41Gq0mJMbq4&#10;6J/3w3lEEPFdt+T7jLFgHDx+8ni1t3a4d3R6chrN5raJOGN7b3Zs23z06D7j2XQ+i+MkmExtxy3I&#10;amEYzubzOImFEEwyxzF7q71PP/3p7t7rX/3j30Ogf/7pzz7++CPPt8NwHkfhxfhCS8AYz9Ks1Wp/&#10;+OH7K6trLM+15i9evPzNr349Gg6IQW3HLlwFRnG0sb7Z7rTTJJFcRfPINp31lbVH9x9++eVXnIs0&#10;TYQQCKNSpdTrrgiVe76T5WmtVjEtaprUMOnh4eEHH3y4ubnJuUiShFJaqVSUVK9fvsrTpNfqbKyu&#10;Prq39qc//5M8il58/bVI4wfbvdWVthTSsGyAUJbzMMmGFxNMjHKtWqvXhVJCcEoJpVQpCSBACE+c&#10;EI4AACAASURBVN/aud8+Mr61qYO3X90Zv9A7Wj4cLP69A/culpob+HkZ9C6jX601AEpKWS6XEEJ5&#10;niulptNgOOwrLUzbODjY/+zzf/p3/+7/Xlnt7O6+oQbqdFrDi344Dz//7PPj46M0Th8+eOR7nuO4&#10;L1+8rlZrvle6GAXHhycIkmql3m634yh59epVlueMiafPnp2dnaVp5jgOpUbBwmWMKXVpiplz7no+&#10;IQQA4Lou44wQkrN8Op0W9p8540U0IUS5XK5UKoyxJEkKY9EAgMILIMZYcE4IsW17NBoV9qgLLWII&#10;0ZUCsFLKcZxCGb44UVFKTZPWajXGGGOsVCoxxrMs45xjjCEESimCkJTSc52Li4tmvWnb9ngcMCYM&#10;aiGI4ygRXOd5NhwOwij65JOflsplIeRoNHIcZ9AfDoeDer0GIfB9T2v1+ee/G48n9+/f/+lPf+q5&#10;vu/7qysrK6u9NEsuRhdJEhOCbMcSgrmeGyWxYzuci4P9oyxJ2412b6W7v7cnlaCUKC00VAAo13Xy&#10;PAcQRklYqpSePH+aZukv/uav//4f/+6d50/u3986ONxBCHi+RSjySla1XpKQGyZN8xRTnOWs1WpR&#10;YqRx1h9M8hQADTGyIMRwcey9GqS/F07cOeb/uwJgcBf77m0jWLeTLSDrrWkI7v6EO+byW0+W074N&#10;gAvYAN8q4nKmvv38upRLLAG1VgvXSreYeHesJFfPr+/f8h58KxoAoNABvpJnWV5Yljz6XEuWLkvE&#10;QAivtCJvuf8pFBMKHdQfaL3fH+7o5dvs3yvEBW5F+5E8/9g63Jnzldnht/HwH1iTqxKuSrnVrWgh&#10;y3ZHFy/ZZr98uMCu14ow+nowgBuNCa/69Cr/O2NqvTQatZZSIIioQZI4ns2mC16rXnCAr0Z1UZ2b&#10;rnGXxtWPjdilditAL4Cy8DOqtFBaaF0wYK+gqZBSKKWkZFJKKQXnTEohJBeCCyml5EJKIZiQUkhx&#10;CWWllEooKaUqjG9dhoJkU/wWnqWLsNzXN8ZD0c4QwuIwAAsuly48gBomdVzj2fPt1fVWmoY5yzzb&#10;gUBblgm1dl3Htu3xaMRZTggul8qu67E8j8IoiqI4id9/771Xr1+dHJ2USiWEUZ5lhaI1pdS27G63&#10;6zhuFEYmNU3TMrHB88xzXddxgJSlcilN0/39PYwJtYzZbJak6Ww+ZXnOcoYAjOez2STQUrE0pYgo&#10;JnnGlFBQF3rRGEGEMSYIUUgxQpRQrQFPM8EYkEpIoaTEGOecm7bbWV3VCM7jGBFyenKWM9YfjfYP&#10;Dy+CWZJlOeMQ4+OT07Pz8zCJIUKWYzu+55VLXsXD/+b/+LMwDrM8NUzDsk0ANQTSdsxyxdNKRNF0&#10;NB5lWVpv1trtNiFYA80lgwgxzjUGGgOp1WhykQlerpZKlZLjuhBBLhgmxHbsMIopIVoLhKHtWAjD&#10;LEsowRDqKApn08BzXcc0IQS1WhUoDSCCCCOCMSGW7XRXutigSZZkLEvSlElODAoxggBqoDc31k1K&#10;oiiMwxAjtLG+blvmwf6BY1q2aQkusjw1DANTQgj2S77jOG9e7yipe93VLMmElGEYaaWfPXs6DSYv&#10;X74wDbPdbgeToFQqSSEFl75nFf5+ymVXKZ4zRikhhCglNVB64TNPSYgAptg9P5kogV3b57l0nTIh&#10;puCq0WjW6jVKyWg0nM9mGKFOp7W+tpaniVBse3vTccxyxYdImxbJRIYKvQAEAICF5bqlbeBS+/cm&#10;+r0k2eqFV6Sl+ayvlsGC+lYs4ghi07QhJLNpjJExnYaCq0ajjgm0bcv3/Wq1tr9/GIYRBLBarRFC&#10;AQAs5xACy7IsyzYMk/HMIPDTn33cbFal4BgrjIFhEIw1QgAigLQmGBe3ju2YhiE5L8y2c8Yh1JyL&#10;PM+k5LggIgohlUJAF4cFJQUiIEqiYDpO81hDiTCASEGsAVQQ6cI6JURQA6h1IfyIpRSEAiFzz7OT&#10;dF4pVy5GI8H4T56/ryUaDYJpMGeMV8t12/DSJBecK8mB4p1mdbXXQlpoySlGBGgCIIXYRJinqUUw&#10;0ODsfKC0JhDbtmNSE0CoAUQEe6VSmmUAoOl0enpyurayttJdTeIEUzS8GBKCK9UKF2ww6JuWaVqm&#10;kKLb7RVLlWUYOztvqEE67e7OzsE//vrLMAzjJHVt1zDM9bW1PM/+29/9nVJiY21tbWPNdqx2p3V8&#10;enp0dBxFOYDk3Xffb7Y633774j//4hdfff3t2dkQKMC5EFJSwxgOhl999RXGOAiCKIkyls5n0/Fk&#10;tLmx7jgWQFJppZVIksiyTEKwV/IbzYbjOrZjlcrlZrM1HEyms3ASzCm1TcM1DafsVZ89fY4RvRgH&#10;jHOlge/7G5ubSZSenZ8e7O17jrO20quUKzzPTk/OKDam0yCaR2mcEkwQRL7jVqt+lM81VoTSMI1O&#10;z84mQbCzu3d6fsY445LPwinAoNltVusVTMA4GJZK9gfvP//000/mUbC7/3o6m9Tq5e37W73VlVLJ&#10;93yPUnLe7+/u7e7t7r58sTudXAzOB3maGabFmMiyLGd5luUYkTTJkAK24dqGbVHTQMbG+ubaytov&#10;//a/2o69urrGBVNa1xuNZqtRrpbL5fLu3l7OstXVlWaz4fve999///r1m5WVlefPnq+vrRfre6NW&#10;Pz09/d1nn8Vh2Gu1H99/EAyGo9PTYDgyCXj6ZKta9bhgACBi2lGcCamns3g0mSqpy+WK7bpSCUwQ&#10;NQwhOSVG4Xdt+YwCIbya/su/t7bzWxv/8qsrrLusg3QlS/IjB4i3DxNXddNLsojFDaXEdV0IQRiG&#10;QRDMZtM4jjlnCMP9g/2//dtf5CwhBHe7reOTwzSNW61mpVZJ09QgtD8YsJzfu7fd6/RM0/rNP/1G&#10;cD0N5pbpWqatNYCIxHH65vXufB76pZJS6snTd05OTnPGCaGO40gpGWOcc8Zyy7Jsy9AAEmpkWSaK&#10;ICWlNIqjKIoWJ2yEMbYtS8pL726VSiXP8yiKOOdAaQiAQanneoVEdK/Xk1IGQaC1LrwDFE0KADBN&#10;UyhFKLUsU2sthNQacMkr1Wph/1wqqYHevrettZ7P50mSEIIZY67n5pwRTAihACIAYUEjFky4rl+t&#10;1E8OTvI0HY9GPM/X19aePnmEIYrmIdTAd0uj4cCxnQf370shTo6P642WUhpBnKV5q9HYvncPIYAQ&#10;9H0PIbCxud7ttZM0jpOo3qyORiPBZDAOLMMWQnz44fs7OzunJyfNVk1KProYCZ5rLQpTWIQSiKDt&#10;2+/85J3z/mnOknanXq2XHceq1yuPHz1I8+hi3AcItDp1CTgmAGAIMBRC2paZ59wg1qB/Ec4kxtQg&#10;ttYAaLU4SwOtQWEO+ved4O8GkL831f8vAPiKNq3uAkJ31fQ2dFy++aGY4Pd/4xJPEl4nWTTmcm7X&#10;db/iSOuFIOjNjPX1eQNcWSq+uu5mxi4z9G4S328vTYt6/6AI9BLp/xpu3cKfV1ldgQSwgKkLi7h3&#10;dMoPPf+9r5Yr+fbNHxLgj6qJ3hn/qug/BPG+XeG3c7v1DCz1ztXTxX7xlrGryzR3AOCrTeHmm+Wc&#10;i5jXHOAFS+aK8AV14ecWoOu6FywfrZSSBqUIw2kQzOeza+X1gr16mwN8u9oQ4st9DQOIFtdCyglA&#10;jRBcfg6gvry5JnwsZgTUSkutldJSaamVVrqAwaK4hOBSFnsMu/q9eiullJLLJdx7BXRvgeHlUb34&#10;HL0QsYZ6wQZbNLu+/FatCcX1er230nJdZVvIMg3PcRuNpu97rmMTjDc21lieDc5PMYJKqpLnmYa5&#10;t3+QpmmaxjnL3n//vS8++6zZanZ7neFgsLe7kyUZZxwCSIlRrzWajXaj3tAKUows00yTFGidZ5lB&#10;COe82WycnZ/FcdxstRGCXArTNAzTTKNIcDELJlkc51nG0lwzxbJccgUUxogYuGCYQYQQwRhrrJUG&#10;QCspBWdScM5YlmThfEYIARBhw8CGcXh8aji21hoh3O31bMfJBZcASKVzIaXWSgOpASaYCT6Nw4Sl&#10;XAsmc/xv/69/nfP8+OSISe75TqNVbzYaXskBEGAKg9kkDOdRHJ0cHwvBV1Z67VZzOp3OZtNgOoUQ&#10;CSkyll9MJp/99otgOpFCYEIwvNQ6NSidzadKqzRLLIOWfNc0KQTAsW2CUZ5lo8HAILRWrmCI6tWa&#10;FNI0nSROGeec89W1NYDg3uHhaDJmnM/COTGpZVue62NKOGMrKz3OciUlghAjtLW5NRwMRufnruvU&#10;a3XDIAijer1uW2a1VouiWalcydI8mEy3tu5ppZM07ff71Wq13e4M+gOWM5OapmEfHBxhTAkxCUGu&#10;46RpEkwn9UbNskzBGQBACL5Ml1QaSqEBgAb1tDQ5g5VKTSl4etrf3z8Iw2Q4HCRJDCGwbHN7e+vx&#10;k4dPnj7udFqj0fD9997NWHreP+10Wlxm1EBSCNMypBQQIH17ZV9IUMC3t4HriXprYwALHWAAANCF&#10;RDREiBBsaEmCyVwrfDEKPM8vlyoXF8NarTIcDu/d2/r88y8wxr5bQgjbtoUxIRj5vm9ZlmVZAIBZ&#10;MO706p/87EOKEMDady0mcqAERBBpALQmhAghCaaO4xrEMChRShkUayDzPMOEKMm5YAYlnDEItZTS&#10;NAiEMM9TjBEAGiA1CUZRHBICDRMJmSklKS28pBb29BdK/xoihLQSpmlqIA3DyPLUNE0IMCHGaDh/&#10;8vi5bZVZrg3DgZAwxhDG83mU57kQTGvRrJdXe20IFdQSQwC1IhAZmGBIkjAxiIUAOT491xoTjG3T&#10;Nk2rsHePCdEA2LYdRRFC+L333n/48FG/fx4nUalS9nw/DENKqWlZo9FIKoAQqtVqtVrVddwoCjGh&#10;w4uRlKpcqY1GQRjOMQB5Kj744IPBYGhblmmYX/zuCw30z//kT1zP29jaPD4+erP7JknSb7971e12&#10;33333WkQfPH5Fy9evFQSUoQPDg6LUCqVzk7PJ5NxmqYAAC74Wq/35MmTWq3qOo4QXCrR63Un48nr&#10;168vLi7K1cqjR482N7cAAGEYeb5vWdbh0YlWIEmy2TQ8Ojwe9AcAgefPnq+ursZp0u+fVyu1Vqs1&#10;D6PJeHJ8dHwxyh4+2pJa9QfntVo9zdPRaJiznFA6Gg3zLHcsc2tza2V15c3um1kUlssVSk1sULdU&#10;anc7D548/NM/+9N3P/hJb723eX9zdX1FKLa+sfrsnaf3721ubq1HcfwP//DfhqNhMJ3MwxmA0LRM&#10;v1RSWp2d9Y8ODwWT2/e2P/rgvQf37+dpPJlMJOeMc8s0CCVRGAEAgFIUUwzhbDJdW12DAFWr1Xqt&#10;8vnnn52enlqOWWu2Wq1mpVoBAMznMYJYKv39d99HUVSr1ZrNpud6/+VvPkuSCaFkbX312dNnURRx&#10;wafBlGXscPes7Jhlx51PJoe7u/Ng2mnXnz7ZFoJhalDDnsVJfzRutHrYMIaT4Oj4DBOyvrFlW3bO&#10;GEIQIYwRXT6nXsvgLTjA8GZYPscsP7kVbmHX5TMQ/AHeb3GAuH3uWVQMLpgwBb4CQBOCDZNwkR8f&#10;H47HozxPkzSUKo/i2c7u97/85d+srnc/+vA9rlKthZT862/2o3jou06j1SAE1+t1BKEQwnO9aTD/&#10;+stvIES25YTz2KCm55bTNNvb289yViqXOefzedrptofDIcJIKV1Yco7jWAhBKQEAZGli2Q7jIo5j&#10;KWWSJBBBQkiaZVpr0zQBALbtcM5N0yyVSkEQnJ+fd7vdarVar9dt2zaoYZpmgYfTNDFNMwxDwzBq&#10;tdrp6Wmn0xmPxxgTSqmUwjAMLoTWmhAKAIzjxPe9cB5OZ0GtUn3y9Gkcx6PR+GJ0cX5+niQJIahU&#10;KnGRe643Go2yNPU8r0DO/bO+63qEGr1uL0uyOI0tx/RcdzYPvvzyd0mSlsvle1vbCKBmo/n1V9/M&#10;ptPte9u7b/YooVKocqm8vrb+4vsXR0fHD+4/7PV6QsjBYOj7HqV0Ngs8z6WUuK5zenJiEPPw4DhL&#10;s3v3tkqet7PzJgxntVp1NBqORkNKqUGNLM8yzqSUpmP89NOPpvPJ8enxxsZar9et12oQQssyS36p&#10;0+2sb6xtbq13V9pJGmsgoyQseMhpFodh2Ky3L0bT89MUam0ZnlJaKwkhgEhrpQHACCGlJLgrwKWx&#10;uHx/fWr+/eGPBsAQwuKQ+Xah+i0Id1fdfnB63lXUHw6Ab5kJWMrikl+3nNty6dd6m8ss7ELodIHT&#10;7q7DsnT6nX0BF2AYLo7tb69Ui2KvcMt18oIDrPUVHLqhzXuruGXG7PUK+aPhrvb8/W+Xl9PFzR+d&#10;+VWcq8r/SPzbw2xJ2vntwXOrfe5sqzsz/5FxeHfN3/LOrW/2NViA27vyL2p1GwBDCCBajJOrUYqK&#10;VAporYGyLRNCNZsGcRIiqAlFWmsNVIGRFhW+JIDc+sCC3ruQq77BCka3vSRci0EBABY+xvSizlcZ&#10;Ln09AJd25C5dhcFFd+lCM/Faf/hSUbGwg6ikFAtm8iXJ5srL10KP99KX1ZU60nXbFpXHGCGogdRa&#10;IgQxAQQD1zNXV7tb93oKJtNgRCnpdLr379/vdruVcqlWqzaa9TRN+uenAIDxeGI5zjSYvnj1MstS&#10;So2S73d7vcP9o067Y5uWFPLrL789PT49PTnTEhjUcGzPtmzP8WzTDKdzDKHkQgtx3u9Lzvb29trt&#10;VqfTMS3Lsa3ZPBxfXGxubJRcz7M9mefxPEyiJJlHWGOWCYoMICBGmCIDQQw0BEAThAk2oIZAaQiw&#10;FJJlueBKSyik1BqnTCiIMLUgpu2Vngbo5c7OxWjk+OX7jx6+98FHD588qtbr1KQaAamkX/I7va7j&#10;u0xxBWTO88lsgv/N//kviEHmcTiPZtVGpbvSkVA6Jcf2bA10msQQQtuyfNcNwzAYT9Z6K5SQNE47&#10;3V6lWhNKMi4gBBfji0F/1j8bUgNZ1MzzVHAeheHe3v48nAGtbcuklBAEPce1TMOAGAhlEupYFpCq&#10;2WhAANIsJdRIsjyYz+ZRXKrVhVLnoz5AwPYcRDFCUEO9srZqOy4AACMShbPTk9MojB4/elyplPZ2&#10;dw1KGo26azs5yyaTcc7yMAwRxtNgJrjY3r6fZfl8Pmu2WsE0iKK4VqsppQaDYbVeo9TYfvBg583e&#10;bB5maU6IWa/WlNS7u3tCyUq5rLTSQGmoIIJSXcpdKAUL6XwIqYHKwUVydHjy7dffX4zGECCgUZ5n&#10;2/e21tdXCYb372+srLTHF4P5PLi3vTkajX73+e+oQT/88P3h8FxpaZoGBLrwy7eYd1cSPoU275Ih&#10;6EXA+IbhBwAKg1gKAXRl2gKCgttDECSm6aQJYzl482pfSYiR0Wn3GOMvXn2bZtlsPt/aujfo9yGE&#10;lWpNaUUJ0VoDpSAEWsooDOezaZzO//Sf/bzXbUKgXdcSLIdAYwgRwgggrYBWmmDDNE3DoARBqblp&#10;US6yPM+U5kJyDSQEksscQg2B1EAKwRXUEEMFNKI6TmZRHADNtWZaCQgL84EaAIAxLdYbACAojApC&#10;DZGGCAgJlMIIGRDRLJPt9upgELx4sYugm2VSSjidzYJZ0B/1pZKGRRlLhRDdbnN1bYVlCSVYSYaU&#10;pgRrCUzqQEWyRGNkn5/3BZeVcgNr4ns+FwpjrJTGFE+CgBDc7XVNwzw5P/v88y+ms5lT8h3XDcMw&#10;Y5wQOpkE/f4IE0QJqdfrCKM4SSHCg+FQA+D55a21TYMYcRg5tvmTn/wknEcH+8e27XS6K/V6o1wu&#10;lyuV2Xz+7TffEmq+fPkSYfDe++9urK9OJhfVUmU8Gk/GEymk53q25WRp1uv29nf2BeOu5/u+t7m+&#10;0aw3wnk06PfTOK1WqvVaLU0SrTWl9PT87OjoOM9zx/Ur1ZplO+PpBBNyMRmfnp1hiD/48P1y2U+T&#10;eGfnVZolpYpPDUIILZXL/fPRYDDqdXuj0cg04f/4P/3Z2fnZwdFBtVVDBpzMxoRiqbnnOY1Go9Fs&#10;rK9uAI3v3XtQKTdKpZrleOtb26ZjY4tqDBRSXtXLRSahHo4Gm1ub6+urCOnJLIAIBrMZwtRzS1KB&#10;3b390SQgBh0FoyRN4yj6+OOfffLxJza1hv1+d6W1tr767PmzldVeuewjhKXgEIBK2ccExXFomtSy&#10;zNHFiGnx/oc/QUh98flvEQajyWRtbb1SrXMuS35VCPCb3/w2z7mUslKrf/DBhwiTjc2NwvzwaDR6&#10;+eb1xsZ6q91EGA7OB1mSxPM5hSgLk8FZP5nHpmFWfa/VrFq2DQAZTIJRME8FcCvVWZJLDaM0H44m&#10;mBilUslxXQCASc1iL6SUaKCE5AhBjIlSCkFcrAdgMQEWWkgAAlgIERW78C1GLkIIoMs0hcPFK6+V&#10;CIDCrj0EEEFSWOUFC/+HAGKELrU0NQSEEqkUJkRIgTAuqJ6u6xgmIRgCrTjP8zzZ3XtJCLRdqnSe&#10;Z/Ph8HQwPPzyy19H0eTBo81yyU7TuefaEIrxxfF5P1Fqtr62wlgGgJpNp0JIahiWZacZdxwvCtNK&#10;pY4QPj3vD/tDQmi5XAnmM9O2EIG1WnU8ueCCa60RghgjzlmWpQghKSWAyHVdLiRjTGuNMdZA27bt&#10;e54UwrRM3/dNw1BKJkmCMTJNczQazWazarXaaDQwxlKpnDGW5wV1X2stJMtZRgiez2cl1zUNM4xi&#10;AAr5FGBQI01S3ytlCWe5yLLMsS3HsQ/2905PTvd297M0hRoUMvm+75ZL/nw2d0yLEnQxniKkKDUR&#10;QkoroSTCVErRH55rIFzfffL0MeOMM+57PgSo0+7kSdZpdYaD4Tdf79Srpe+/+V4yRQnNkgxC7Hul&#10;YDLNM5blrNXsNNqt3/z28/Ozs2632263giAAWvX7w1qlPp3NbNv8+ac/++Kzz48OD0yCV3srYTjT&#10;SuecG6adC6GAptRodZr3H20KlSdxHASTOIx33uyF81gwnWYsjuPRaPSLv/6rv/+Hvyuc/GVZpIBA&#10;BEAkGMvqjSYCxqg/nE81JVRxhYCCSEslIcYQESE1QEtrPCx4TzessN46uF9BgKXrRvylffNKJ/aP&#10;CVAXrKGrg+klswhoVOglFAZ7rqq8VHe9cKJ7dZi+g6enAHxLUnr532uccZmP1kBdZltMU7DwWXoJ&#10;YK+Blr5tmmgZ9C6+pWgWcHX4vl4CFlExeKuGN0RFAEYQY0SW9XivJE2uEha/CCK0WGjAJfCWt043&#10;eoGurkorzl3w0jvrbQ3YRWKN0LXbqluctB/r4T8eQP7h4RZ/AtxsDaglvDSEfHldGZe6Vf9lwL/8&#10;e+2v9mrU3VXnpZrDt54sRwPLbP+C91i8v5WVvpm2GDX62h4NvE5ywxxUQfu4pJlexrnyzlVIOWkA&#10;tEZYYQyTJIRItrut6WwCoErSCGGotQIFSL5WTS+IL2hBNkFLi0BRAwwhutQNLlTn8DIkvv0hxXWr&#10;497u26Vm0BAucZgLX9pXgBZAABUEEEAJgYJAoUKTd0kaCwC15OHp2rO0gloqiTAmlBTNheClhjPB&#10;UCkOgHAd3O1Wu906NoRpYYhhmmWIoGq5bDsmwcj13Ddvdl+/ejOfJxqiSTDbureNMB4Oh4V9pXKp&#10;0mp2oIZIY8lB2avt7xxRZFJkzIMIIUNLPR5NhsMBEIqlGUQwmATNZr1RbwClXrx4Mez3u92uQWme&#10;ppqLeRBsrK52Gk2LWuFkOpvM85hBjtKYmdjWCikOIMAIQKhRYRgAAwS0VkJBiJTSaZKzhAsJhdBZ&#10;JqOUU8txyzWNCTRMCdBoMs65CKLwsy+/evHqdblWsT13897W+tZmp9e1XadUK7llb57M0zTRQDGe&#10;u7aNP/5Xz13PQwRiAzcaDcMyMUWNZl1wZjlWtVwu6OjVcsVz3WAyicLQNAzTtJIsKRCjQQ3DNDAm&#10;1ZpfqXglv9RsNpuNlu+XqtVKp9vtdDvdbndtdWV9bb1arjiO3azVtNIba2tVv1wplWqVqmVZBBGl&#10;dc6ElFoqLaF2XI8r6Zd9x/f8sg8QnEfh8GKY5SzNU62B4zjBZPJmZ7fXW1lbW+2f9TnLW62O6ziU&#10;kiAIZrOZFFIDkKVpnCR7e/vr6xuNRtOyrHK5FCdJmia93srJycloNOJMAg3fe++DSTCXqhD3ReVS&#10;iQumpFRKlCulnKcQFJ6mC0ljfLU1KKU50xW/N76Y//a3nw2HkWkS23LiOL53716v10YImiYtV/yD&#10;wz2EoO3YO292X71+kyTJg0cPVlc7X375u2ajRgwsldTXu9G1lffLaQav176rCYOWqLbLy1mxmy4S&#10;QHApW4KVBAgaUZh+/dX3lXIdAMKZHA5HQgnDoK7rPX36TEnFGCfYGAwGs+ns6OgwjsPJZDydBlE8&#10;l0q88+TBzz/92HFMCDUAIssT2zYxxuhy70SEEMOgFGOD0sJis4aFXgRXSqpCq11ypbjSqrDGB+Gl&#10;a28NJISAsXQ6mziOVRjxFkoQTAvZEEwMhLDWoBBcLIRAlGQAaKUA0EhrDQEBENqWKzj63Rc7JycD&#10;rTFEdDqb5nmGEDLNwq66lkqUPGdttUsIlIJBIDAABGNKTApNJbHiECM6mQRJnBjUAAB4XgkBSA1L&#10;KyU4l0ooDTvdbr8/+PKrr2vVWs7Z0fGx53kaAsa4kmA4HB2dHBakPs9zCMVSSsuyTk5OOWeWaZnE&#10;Flz2+4NHjx5HYToajYfDEUJ4c+sey/NSpaaU/Pf/z7/3fV8Dtba23l1pvfvec5bxk5PjzY3NbrdL&#10;kHFxMWY5S5K0Wq1vbm6xPF9bW6836wamF6OL09PT8/O+bdmTyXh9fQ0jcnR0BIBGCE1nM9/3CTWV&#10;UsPh0C25aZoIJSAACKFyye92Oo16/d69jZLvDQZnw+EgyxMhJMQwz/LRxahc9hlnH370wdrGane1&#10;+/zd541WtVTxHN9ptRuc56ZtdtrtUrkihMy5ODsdRnH6zXcvv3vxMs3zMIlevH51fHqU/hUBQgAA&#10;IABJREFUZMn54Pzw6GA2C957//1ut5Nm6c6bneFwuLW1PTi/ePXy9SyMg+nMoKZXLnll37GdQmao&#10;0+qcn5199/U3X3/1SohEaYkRLpUqtuVwnuc5d1zH890wnHHGKMGtVkMocXh48PTpE4rRr37994xJ&#10;23VrtQbnkjPVaLcBQK/e7EipoyiuVKrlciXN8mkw++ijD5Mk1gjs7OxleRqniWM7x8dHBqbDs5Fr&#10;WQbG8SwyMHZsx7Et17aUBmGWDyfzXCNFjZgJrnF3bZMa5ngcDIajnPOC5SgEdxyHcy4EL7wDFnP6&#10;WtWq0MLQWoHir8aYXL295RHxeoNf8uV7xe69NA9wrc2LIYSo8GIISSGNorUCWgEACkG1AkYihEyT&#10;EowJRZggzhnnmRB8HgTD0TlAcjod9/unb3ZeTKcXUTw5PNqRij1/98nTpw9zlh4c7MzmwdOnj1dX&#10;V7Y228/fffrg4T3OuUHNQX+IEDaodXh4nCV5FCUGtYbD0XAwpJQ+evAwTpI4TSg1CpmUWq12dHQE&#10;ANBaUWporQspNAihaZqF60KIcKEkYhiGZduWZV16rQRAa80ZL0iNhb5uq9WcTCZXzjyiKEqSpBBZ&#10;gxAqpTRQlmVprZMkIRibpqE0UEpKKQBQjuvMZ2G71ZNSp2lW2PJ0XdM0Dc91AEC2bSdJKITgnCml&#10;XNdN05QSZFlWGM4ZY4ZhAgCklK1WK0vzMA4NA1eq5SSJW+2WY9tZkiZxLIRoVGvTaaCkHF9cnJ6c&#10;/PSjT8p+xaBWu90BWr9+9fq7b75bXV1/+OBREMx2dt4YhrW2vj4eXUAEa7UahABjbBqWbdkQolaz&#10;WSp5SRymSVKrVKu1cpqmnHPLdjDBjDOplFcq3X/0wLTxYDQKwzAKY8tyxuPg/GzQarUq1epg0D8+&#10;PWi3m1vbG5ynzVZ9MrvABOc85SJ3HbdebyJkZSkY9adAISmkVpIaVEEghCTUFlIWgn43juZvcaV+&#10;Hw65E/3+gWl/IMcf4Ji9zRlbDje5xHfgHwAuWWl3Z343t/E2rltun7eP7MtanXfy926VeKvFIIT6&#10;Lsh0VYpWt4Vm4Q2x2NufvCzefMlcuwTuS0K21yQPveTC7eor9BV/+M6vXv73Vmv8yIe//fBOxjKE&#10;f/Sg+qH+1VoDrW43OMJgCd/e+qi3b94u+Cq7W/I+cMk7150deue3XNlwXi63qOiNaixG162RBq8B&#10;8GXv3+wsreR1ZQrzTggChIEQHEBpmbRWr3766SfTabC/t1OvV6VUN7/ysiXRDftbt1plUeXF4ESo&#10;MMh8fb/EB74Ez1dPfki1+Fa41QtLG+tV/sVEKtJiBDFEywD4EswvxjYGAGqEEKQIUwiQlJfyEQhh&#10;KaVpGmkaS8lr9bJfsSCRpgkhVnEaIXzpRMp17VLJsy0LY3R2dhZFkWe7URwjhN97/908yxjLHMeO&#10;oqhaqmipDg6ODcOqlmvzaXgxGmsJW622Y7s848FkJrnsdXovX3x3cTGKo7jdaq6tb0ynQZpm/fPz&#10;2Xwuhex2ugiiNElazeaDe9sUkTxmg/PhdDxNolRxLZiUTPOMAwmRRkABqPSCxoiABkoABJHmQHIF&#10;NFIacqE0AELpWrPdWV0xHIcrdTro7x4czKKIGma722l0Wjlnu7u7u3t7F+OxZdvNdqNcqRCKg/kk&#10;ikJEEEYIAoD/xb/9Z9SgWZZyxkzbQhBUKpV2p4UxzLNUK+k4jhIyjCPDMLbv3cvTjHNOCM2zbDAY&#10;+qWy7/ue7/dWVu9vb29ubm+sb9qOO5vN4zgRSiVJGkymF4OL0WiUREmeZWmaUkw0V4cH+7/7/IvB&#10;YCAYr1aqUCHBJecqSlJEiFJKAXBydiqlsmyr2qw7rmvZNiJYSj2ZBmmWCynOzwcmNZ8+eZol6cH+&#10;QbfTrpSrSmuMcBhGSmnTsmzbyXM2nc9ns5nn+aZptVodxrjr+mEYRVEymQRnZ+dhGNuWs7KyOuiP&#10;zk7PT45PoAatRt00cTCd5DypVjwuUggURFprhS7dFBULE9YaCA5N6nfaK4zltZqPELZtu91q2rZJ&#10;COl02o1G7eTkZHVl1fPKX3319XBwgTGxXefp08dxMn/58vuHj+5jCoXkeqGJBwBQ17bjwIKydr3o&#10;o0s60/KU0zfuFtC4uACAACCMDEKsKEymQbix8cD3ynkuClNM1Uaz1WhLCQDAp2eDSwV0znKWY6i1&#10;ElLm1IAPttf/t//9L3zfyvKIEKiByPPU8y0pudYKEwQhtEzDNA2MESEYY6SUEJxLyaUUUjEluVJc&#10;aqmUVFeyS+CSCIogNAjJeT6bTqVSeZbbrgchYEwQw0CIFOIiGkGIgdJKakkw1FoAqJXSAIJLGwNa&#10;WqZrELd/NuA5skwPaCiFhFDHSVwqlSGEvudTSkyKOu2mY5ssj4ESQCkIECUWz6VgWnMtleaSj0YX&#10;BFOtQKVcwQRbtiWlsB3HtKxKtTaZBMPhxXQ6TzPh+uWz89NOr+v7fpalaZpCCPIsQVAzzmzb8lwX&#10;aC2FOO/3Hcc1iTmfxpOLWZ6ze/fun50ODg+PCCFBEFSrtQcPH9Sbjb/8q//08tVLz/Oa7ea9e/eE&#10;4BiRZqM1Go33dvcAQO+883w6DafBtNFofvLJz3q93pvXr0ej0eH+YRSFQRBcXIwxRg8fPgwm41qt&#10;WqlUSiW/1qjV6rXj4+OjoyPOea1WnUzGYRwSikybGqbx/PnzDz/6oFopKy3b7eaDR9sbW2vUJEfH&#10;R3ES1xr1eqNeKvvH58fd1fbTnzz55rtv4iQ0bXp2ftpo1QjFGMOc5ZZtaQ2k1kkST4Lp3v7h8el5&#10;FMVxEh+fnKyurT1751m91ZqMJ67tPn/n+ebGVrvVPj87e/XyzW/+6TftZvfx42e/+vvf/Ooff3Pe&#10;HwxHoyxLx9Mgy9NqvQagFlwKzpI4gQBQA1DLSeJ8HsZJmgkpG81muVrO8+z87Mw0DMcyZ7MZJcR1&#10;nDQKN9Y3KEGvXr/qdlbuP3rUaLYMw0KY+OVKnrPXr18ppabzKI7nzWbDsZ03Ozv1ZqPVbtdq1bOz&#10;0ydPHpumKYXsn50hgJCWjmGJLEMKlFzXMoxOq5mmaZyx0+G41uq6leZgHBycDmqN1oNHT79/+WYc&#10;TKXWw+Ew53mlWoYICCkRRqZlEEoBBEIKDQA1qNISLDZPVFBOgdZAU4KvCcaXp5LLDbw48yAEi/fF&#10;ry6IyBABAAtSc6EFpZcNyEKtF5JjGF+WuGQ9SwMADNPEBLM8H42GJyfH48loOg0Yz05Oj/b233z1&#10;5Rd5nvi+e3Z+srv7utWuIwwoRVyyNEsxRrZjlcqlh48erK2vrqz0qtWa47hSqO3t+whirYFpWFmW&#10;z4L5aHRhGiaE6NOff+qXS/v7BxDC+XwmBO902pPJOMtyjLFh0MJPRKFMZVmWaZpSFs4pCyNV1LQs&#10;znkYhkmSAA2kkFmWFYZzGGOU0l6vxzlnjOV5DiGUUkRRmKSpBgBhJKQ0qEkIRRgWTphyzirlKoSA&#10;8dy2LUqN0WhSLlcxJkoJhDWhUEqWpgljOaWGkiJNU8MwbNsGAFZLJc5YnjHTtIJgzhjwXKtarRYK&#10;FGmaEEJm0wlQiuWZ69jPHj9hjFWr5fl8FoXzWq3Omdh5sxuF4Z//+b+u1epnZ2dff/0V58K2Xca4&#10;hnAcjMMwnM2mr9+8IQR/+skn97a3LobD3d0dApHneJ5XKvkl3/fOTk9dx1np9bqd9nA4FEKkaWI5&#10;NirsqkJYq1fvP7wvNPzid1+Hs+Ts/Nwy3c3NDUxozrKDg30ucsazza21VrtZqfrBdBJnCcJUapDz&#10;zDBMDbFBLMXx3u55EnHDNCkhnAsNIMZEyOIUq27xtO7EFj8KOW6Qhv+YhD+c4w9gmCsB6cv/bvq/&#10;1Tdc5twGGPAt+PoHlQhvxwE3hZN/AMAU92CJuXczk8X9He32li3r5YIwIst4ACwkUN5mwF5BoGv4&#10;eoPYsZT5DZ7/MsDWVyLPNzO/wQZYBmZ3tsmd4SrOrRZ4i8dwB3v2D8z57ZgLrv1ypy7rad/I4RYT&#10;eJHD7aAXcQpipV4yE7OwKHYtF3DnV9y8v3aDtJwELtmYWCT5MQC8eHVbmuOm391LWguEwLJMxjhC&#10;KMuTlZXeysrKoH8eRfEPddOtrl9+vqgPXJBaipKWicWXIgaXMBwhhHAhQX1lXBoWco7XeHhhdHoB&#10;j6/IDZc53m1pssiJQITgZRELgxoQaXB1FVrLFEECNC7gBiH4soYYmZaltIYIuL69sta1HcplCpFM&#10;skgqrrXMsyyK54IxkxqubRqUBJOJaRDXMSsVf/ve5vrG+mQ0OuufMcYYzx7cfxAncf/8HEHQarYR&#10;QhgSz/VXeyv3tu+XS5U8yxzbrVXr+/v7nDNCabvVadYbURhSw3Q9N02zPGO97krJL2OEa9VarVbX&#10;Eswm4fB0kMzjJEwEU1pokQnFFNKF9A/U8lLRExYOjjWEEEqhpFQA44JtBjAhllmulnurPQl0MJsO&#10;LkYKgnan8/DRo5XVFQjAzu4uIQRhjAhO0jRNkiCYzKcBJbjdaNarVYsaQnL8P/zFR0rJNE1zllGC&#10;bceq16tKib3dnbPz49PT03A+V0IqqTDBnuN2O51KuZJleaVaabU7rm3Pw8h2nCiM3uzsvHz5ahIE&#10;xyfHBwcHwXy282bfttyTw5PT02Eczl3LqlVrBGHJRRzG1Up1fXWd5dnO69211fVSuTwP4+lszrnw&#10;PD/Nsk6vR0xjHExyxk9OT5I8xQYtVyqdlV6r3SlVKkrK+Sws++XhYPQf//KvT49Pnzx94ti2YZh5&#10;lqZpqpSybRshxKR49eoVAIAQqjVwXe/g4CBJ02q1ijGp1WqW5ZT8Cob4YP8IAFAu1+bT+fnZWbXi&#10;Vcr+7t4bQqFpYIwhpUhIdrUEKSU1wAXDBCMjmuetVkdrHYYRAKBU8lZWVg3T7K30HMeaTILNjU3O&#10;5Ndff3ewf6IBopbll9xHjx9+//3383mwtt6TSlADSy3hlcejazqQBvBttfhr8tJiIVgCwNciQMVi&#10;V7B98HweG4YNAHUdfzgMzs8GCBLbcQGijuNVSrXTk7NHj54cHR33z/vz+bzZaPz8k5826uUknZsm&#10;ef/Dd/7k5x/XGyUhcs4z2yGUIoiUZZlaS4whQhhhZBr00mUU1ForzjnjmRBMSK6UuGSVaA2g0kor&#10;LaUUarGfUUpN04riSCoFISaGAQDUAEqlDdtWQiNKIYLq0iQAAEApIDGChdoFhFApCaCSUlNqQEAP&#10;9s+HgxnBJoIEQIgxtkxLKQ0AqpTLlFKCQa1W9n1bSw60BEpJoQjA8Tzjl7oHCkF0cnJayJdWKjWC&#10;iW1ZOedagW6nNxiOhqML07QItYNghghJs6Raq5bLZUppHCemSQHUk8kFMQihuFItaw3m8/l4PC77&#10;JcakQZyDvaNqtX4xmpycnCmlCDZms3mcpH/xv/7F7t7O//sf/tL1rGA6+ed/+s/TLA3DcHNjq9Fo&#10;/upXvz4+Oh70hyW/9N577z98+HA0HNbrdc/zf/m3/zUMQ8bYbDb3Xd80Dd/3yuVyISRWKnvVatmy&#10;TUrxdBp8993348kUY93rdbYfbNUalTCaQYja7eZ//qu/Pjs/3by3GUXz3b2d129e9Xqt+w+3x+Px&#10;JBhLxRGFnV776fOnXsk9PN43TEIM/Or1i3EwZnkupDBN0/NciCDjLEqiWRh+9vmJkNl5P8s5v/9o&#10;4/HTR5Bg33fbzeba+mqtXiUYHRzs/9V//qtf/vILCMW/+pd/rhX5L7/4m+l0bhimkGo0iU/PsnKV&#10;VKsVDQDCeDAY+p7X6XQ2t7aUxIbplErlw6Pjb779Ns+yarVaqVY937Esk7NcS6WlAkDXatXt7XvT&#10;8STNmON5QsgsZ5yLMIos24EAfv3tt0KITrs9ngQvXux+++3XuzvHq+vdUqnk+75UYmVlJctS13Ki&#10;KJqOAwMTpCBFyKRYc5EliUGtKMmOzofffH9g+V57bR0Z9sn5sNVZ0Yj+w69+NZuHzWaTGHhvdy/L&#10;43qtbtuWZZkQQsYyQohl2QhBzsTbTBVY8IgxvtqHb2y9C6Wmt3boa6ozvHk4u2Qya6k0QBgUZCyW&#10;s+K4Y5rUsmxKsWEYGMOLi9HZ+enR4X6ShhACjP8/2t5rS5IkPRMz6VqEFqlFZVZlVU1PtZyeAQbg&#10;YhY7ILgL8GKXvOQN7/kee8dX4FnuIyzPoVgCA3Q3Znp6RHdVdcnMSh1auHY3xQvPzIrKrOrpwQHt&#10;xImM9DAzN7cwN/+/X3w/HAz7/WEvy6PpdMg5293dCsLZyckr17M0nSRJpGlkNp8GwXRlZeXW7i2p&#10;xKtXB//5P/+nL774AgB4+/YdKcDx8Um/P1pZWZvPwl5vcHRwsrOze//e/el01m63e73zwXCgFKCU&#10;SCkMwyyKIisyjIiu64QQpUCZhbg0/wohECaEEFhmbyIkz/MgCC7x7UWuxSvBhVJKqVYURZk32PM8&#10;IUQcxxiXUgjUNT3Pc8PU0yyDEE4ncyF4GQPcbrcIoWmaCil9z8+LlPOC8SRJs1rNy4tibXXlb//2&#10;b3/3u98jhCzLQghVKz4AIMsyx3GKIqcUSSEqlUoYhkIIxpiG0cry8sHBOVA8z3ND0ysVL45jAMD+&#10;yxcQwqXukuM4L168DMOwWq3+6EefEkx+/dWve73B9u6tH77/AEI0nwcvnr8YjsYPHz588u2Trc2t&#10;jz/++Pz8PJyH7XZ7OBxGQQiVGo9HWZLO5zPOGGOFZZm2bfvVCoCSC1GwYml5aXVtPYzzx4+faUSP&#10;44RzsbK80mg25vMZwmBra8MwDcs2mp06hEoBORnPRrMZIpRgjAmJ40QppGmWZZqnp+M8Y5ZhAACF&#10;kpTonDGEEZDgWpjuu+DFwuPv+jfvaPG61R9bbgrWl8a0G5Bmsc7bAPC1Ot8NgBc/v/YIu17tLajv&#10;apDfMX9XPSxivGvsygC8BQAvIAeIMULwNWv9pVb7neBkcTzqDde215j5hl19YcN6e59vUXb8837o&#10;12N7Z1DxP8f8+67PcAGSlUXdcJW/ts6vvirLdwDgct8TQlwZfkskfH0M12b2BgC+fFC8WRZEUPDm&#10;Oly8L+DbAPBiQ4RKsmF0NXZYkk5JBYA0DH06G798+eLOndthEPZ651eQ/tq8fffMX87WIrvyzRbX&#10;L3Kxn5tG4JvlmkEYvol+EUIQYAAgLP2xIVygHFOlNfhqwiHEZWUhBIQAIYBLSh4EAZQQgiCcer5d&#10;q7uGRcJokuaxX7F1gzCWj8fDXu8sDEOkgGnprm07rhXMZ5Qg09IbjXq1WhGikIJrGkniqLPUffDe&#10;e/V6Y+/OnbW19U67W6lU1lbX9/b2Op3u+tq6bdmz2axeaVKddLvdSqW61F0p8/IYuokRrtYauzt3&#10;lpZXbNOyLbs0QGqaTgA9Ozof90e8EGmc8lzIXMhCEkiUAFBCIK8CriEAECiEIJZSKgm4ElJKhAnC&#10;hAMhgaq3281upz8ZjmaTWqN+597dtc2Nk5OTh48eHR0dEYzv7O2tr68jiCzLGA1H4/FwNBoQgn3P&#10;s2zD81zPcfFP/rsPqEbiOMqypNms+hU3TcOXL57FSRBFwXAwOD45EoJ3l7q1WnU2n/EsE5wtrSwf&#10;HhzOpjMh5dNvnx4fH9cqNc/35kH49MmzNMvrjSaAKM8Lz/bztHBdu9FomoYOIRCCsSI/OzkN5rNO&#10;q7W1sQUVytIcY5KlBca4tBuneba3d9e0rOFwqFsmIqhg7Ojk+Pdff318eiqVcBwHArizvdtsdUqz&#10;T7vZ3NnZUVIoABgvSpW863mYEMMyB8OhAkqjGsaICW471mg08v2K71eKouh2lyqVapbmjIm9O/ct&#10;y47DNEtT08DLS+1Go/7ee/eLPGE8RRgwniN4QUkFS1WNAggSSo1glpR+a/1+nxDcareiKFhdWYVQ&#10;ffvtk9X1NSHA55//U78/KgrRanURhp7nLi8v//7r3xRF0mrVMQEQAqlUGQSvlAJAgAutyDVKTAkX&#10;8mhDWOYtUIub4yJZRXkYIgwRth1PSjgZB7VaO0v5eDxDmARxcn42CMOo0Wo/evyk2Wh88/Wj2XRW&#10;r9eU4tPp4Pz8ZGt79UefPLi7d6vbqUmZS8g0HSEkES7vWwmB0igBACAICCYYIwwBggoCJUWRF6mU&#10;JRU8l0JIxZWSCsrXOF+pMnUbxlTT9JPTXpJkEGkYUynhcDQJojRO8jiJTcs2LVsBAIDCFCMMpVAQ&#10;IyEVUCU1tEQYKYUw1gg2J+NwPksINg3DlhLOZrMwiKWCUipKcBSHkrNmo1ar+kByggGUSgiJAEri&#10;HAqoUQNBpJQ6OjwuiQct08GEaNQQQnAuMca//uo3UZxyrmzHZ0wCCE9OTyBCZbBi6cyuGzoACkih&#10;UeLYFgSSFTwKQiVAluSuXS0KkWX5fBZMpzPLdIRQlmX+t3/9157rnvfPp5Ph6fl0ba2ztroym04V&#10;kN1ulxDy8OEjqunVWm046HPOmq3GcDSkmAIAfv2rX1NKPa9iGLpG6fatreXlJUJwo9Wo1qqNegUA&#10;JSSTine7nfX11Qfv39vYXHM9+/T85Lx3Og0m09m84EVR5Btb661O6+z8dDjuTefj0agvkdre2arW&#10;/afPv02SaGNnw7Bpr3c2D2ZxHCKC8zw1DE1B5XmugjII5ozz6WycF5lf8VdXW8PRUDfVz/7Nn95/&#10;7+63zx4/evSNblKv4raa9SgMHj38+ovPvwjDgGC+ubHxyUef/uar33755VdpyvKsSDPhVczNnU69&#10;WTNtG2EIIDw8PhoMR9PZvN3s5LlUCjWbrTTPhZBJnIVRYBrm2uqK59pQAcbzPEuBFLVKpVarJ3Fi&#10;WtZsNn/46NHBweGz5y++/uaIybTT6czn88FgmKap7/uGSZOkYAw4rqEkmM7mructLXWGwyFBkBIC&#10;mVBC5HFiUq1I0yQIlVBCqmqjFWe8N5q8OOpXGrXN3duW53dWV//r//t3BeNZnkZxuLu7KyQ7ODro&#10;nZ9VKlWoSu/cQklJ8IX0QykB4DJXYMn/RjDBGEKFLkOq4GV875XVF75FmX2ZTwxecW8qAICU/NKS&#10;rMp7GWEEITANQ9c1jBAhUAgxnY4Hg/7xydF4Ps5ZykWugOz1z1+8fPbZF794+M3vOU/rNa/bbWd5&#10;/Msv/vHocD/OIqVYnASe59qOvbG5nrMiisKHD7959OQxywvOZZrkrutDgOazEGPt9KT34vnLPGN5&#10;mr///ge1eu3bJ9/2+r3+YMBZsbG58d57P7BtazQec8Ft20YIUkoIxaxgnDPX9RzHKZ10MEIEY8Y5&#10;YwxcipKEkNJfGl6K7JRSqABnzHZsjJEQghDseZ5t20qpEo5SSqWSjHNCaM6YrhtplkolPd9jrOCc&#10;FQWTUjEmWu2mEIVUhW1SQtTt3W0EgWu7d/f2siQtsqLIc86Y47hKASBBo94s8sK2HCCEEnI6nhia&#10;bptGt9v1XNfUKYYgmM8qvmfoGpAijsIwiPb3X66tru3t7T3+9inCRAEYRvGD9x/s7e15nn/w6lUY&#10;xdvbW++//36r1fyzn/5UCv7br56cnu4rLm/v7DbrTUrJcDByXccwtPPeWRSErVZTI2Q2m9Zq1Waz&#10;YVhGmqVJmkIEHrz/YGll4z/+x/+VMwQAefL02auDE4RUq91SSmVZNptPprOpX3HTLBsOB1ywOE0t&#10;11cQ5EWKCS69x/K88DxfcT6bh0mSG6aJFGRcYIyVlAiAN+J53xLV+AfLa0H8Zvkju7rs8R0N/6AL&#10;9ELDPwBEv+95bx64NG694wLVtdeFTe8Na7C8lG3Kc16zJ1/790KyXxihumLWLWlypRKoTNwBLyMh&#10;L+IhIVhgn4ZAQXVlj774CyF8065+sbMtSj4Lg7luFF3ANlfX+x0T/BYsdGVRuGZaeFf5oxbVNVgF&#10;bwSlq8vZvmb2uGn+VZfefdf6v2pWhmFfkWPDN8z7F+qbm767C8N7HUm7CFyv0N7iyK/Wyc0181YA&#10;fDUDCOHXBtqyCVAAKsYYxrAULF8dvqrXq5PxOE2zK5b4xU6uTdfit4uqhDJ6bsHl/vLECykGr62x&#10;ax+AQm/EEoOFTgBc/AoACMGiYbmsCSQgly5XECClYPkqkbmCsAzqh5f81EopRjWEEABQYA1hCrjI&#10;Cxa3lxqtTtWrGIDIKJoqrFZWlpZXlpqtxvJSd3d39/btnVajjhDUNOxY5vHRwWjYl0JkWZymkRBc&#10;o8S0jE63s7q8jDEaj8cY4X6/v/98/+WLF69eHgx6w/2X+9PJVHLJGGtUG7btJnE8Gk+KophNgziK&#10;GZNHR0fDwYgVhW4YWZwRTH3PhwACBcIgPn91Nh3OOON5kotMCCYAhwRRIACQAF5yPiCIyltcAcAK&#10;VvJuM8YxIYCQKE2r9era5gaTfP/owKl427s7cZb98le/LE2248nkZz/72cpyV0ghBD87O52Mxwqo&#10;Is+DYH56cjro9xCEOiX4X//7T6iGonCmFKtU3CAYv3zxdDztYwSWu53bd27f2b29d3evWq0yxrI0&#10;zaKYF4xxIYT88ldfSinff/+DMAgPDl7FUbSyvC6U7A36jHEAYbvd1ageRzErmOs6jm1TgnSqE4zz&#10;PEuSNM8z13VvbW4XeWHZ7mg4Ekp6nqtpRqPZbLc7w/Ho+PhY1zQFoQLKMC2qUYRxlmfBPJxMpoZu&#10;Y0w5K1rNxq1b25WKPw9mghdRGHLOGGO6qadZJqXUdX0+n9drNcMwdUNvNluVih/FsRBiMpn+9re/&#10;s213Mp5yJinVT05O4ygRnMXh7PT0yK/427c20iRM0gghSTVaOvqW97BSUAqoFISASKGm0/n29vb5&#10;+Xm5ud++fVsIcXBwcP/efdtx/q//8/8GADu273tVSqkEqtmqVyru0dFBGM2XljuuZzNeXD1JL4nj&#10;hFpIfLK4bV07cqVwfasuHAIEIIKAcqZYIUfDma5Zju2PJjPG5Gw2Pzo6mU7nqysCqRYzAAAgAElE&#10;QVRrQRBsrG0SQlhRCMFkUZydHTVblZ/97L+5d+9Wre4Uecx4AqGkOmFFpgCnFAnBLwOAIcYII4ox&#10;1jWCMS7Z3XOWK1AiYCYEl0IqIIBSAF6QiCBMEUJAQYSxpmlhlA4H0/Fkyrj64IOPh+PZ0fFpmhZx&#10;nEoIdY0alkkJ4YxJATRdQ5AopUqaAyUkQkgKBRTSiFGvdauVZhKzMEhKkAkAVGXOQM4Hg/MiT7rd&#10;RqfTEDzTKFaCsYJhiJVEFGuW6SCAuFBHx6dAAsGVRjTdMDSqYURty8oKdnJyfnbWH4+nS8urQRjr&#10;phXHsV+peq7XarYN0xiNhnmRU0owRpZtaDoVQhJCEMR5zjRqVCvNPOfT6QxjwpiIolgI/md/9mcf&#10;fvThP/zDL6I40XQ6Dwc//emfVGvVKAqWVpbX1lazrNjf30/SuNvtPnvy9OHDrx3H3d3dbTWb/f7g&#10;YH9f1400TcIwpIRUKr5SknOGCfJ9p16vASh1Uyt96fM8LViBMaSUnvVOHddCGOq6NpvPGvW67/tB&#10;MIviACKoGRQTBDGsVvxq3VdCVWre0lpXCHbw6sAw9PX1tb3bd1rN+sbmhuc5VKcQKExws9W0LFMz&#10;NcM0tzdvrW6svPfgru0aURpatn5rd6PVbliW3huczSYjAIGhk5WVlbW1lW6rLYU8ePnKMM1Kxfc8&#10;z3Gtjc3NVqc9nowJJZbjCCl1TZ9MJ4PB0PfrUtJff/W70Xiia8atnd12uxOGwdnZycGrA8exN9bX&#10;bMvJs2I0HBQ529nZKZiMs1wpCAkVQnIpNQ2trq5ubm8DBCkhSZICAGfTQApQ6sJqtdqz588ZY3f3&#10;7ghWFEXuuW40C+p+hWVFnqQsy0yqWYZpmjakJjVsapu5ZK3lZc0yW91OWhRPnz/Ni7QoWBTFjUZt&#10;bW1F18jR0eF4OIqiAENIdYIhFEICoAghknMAIcKQYEoJQQQjdXGHwxsS/4UgAcA1+ahs8abTobx4&#10;h5BSTCmhGqYaphohGJYe1HmejSfD8Xg8m05Gk0FeZFkWB9EsCGf7L58fHR/sHzyL4vl0OgZIVn0b&#10;YTifT37/+9+mSehX3PFk8IP37q2vr62urrqemyTJwauD6XQynIwfPnxWZJnnebpuCaFmk+DJk2fT&#10;SSi4ev7sZRjGO9s7Dx48ODw8PDk5SdPUcWzB2SeffNJqNfO8GAz6nDPLsq/2yaJgAADHcTVNKwpW&#10;JvVljBWMFUUhpMQYl2mBIYR5nl8hYYwvfL11w8AYW5YFAGCM2bZdpvzN85xSKoSwLEsCVRRFKX7G&#10;UWzbpmnqcRwbhlmwPIkTKbkCAiIBAXNc4+c//8t6vb5/sH96eo4x7fd7k8mUENJut4UQwTwQQnie&#10;N5lMsjRhjGmaZlnGeDxOkziJYt+1fd+fTMbdbjtJ4n7vPE2T3d3dLM031tdM0/zHzz73fR9jWq/X&#10;/v7vf6Fp9Pbe3oMH79cb9eFwdH7e45w7jl3xq+PRGcZk2B8eHh3e3r3t+35/cA6gggAYVK/Xqq1W&#10;c9DvjUZj3/cFUIPRcDydEg13lrpbO7dG4+mXX34NoXZ+3o/jVHCVJLHtOLqmm6a5sbGJKRoMBp//&#10;0+cKKN0wmOBRlEAEMEVcMMvUXdfN86zi+9VqrVGr9c57YZgZmi44J6Um+C1PsX8mAP4jW31nj98b&#10;AC/WfGsM8I0e3nH8hs35qsF39wPfaRi/OvgGZoCXtsHLzzeE/rcB4IXPbxi7ypo33VUu3uGFzfLK&#10;mg0vgjKusEoJC9G7zn7VFXrTArl4yW/9sd75C77j+LstwN+r+R+sfwWA1Zuk0Aq8zQv9zclfPPJW&#10;hQdYUFKUvb0V6N50SH7zdItOzm88XEpYe+O6vi8ABovd3egHQYAQJhRLKTDCSok4jlzXhQpEcbQo&#10;A18N/js80heTY11dweLMXR252fbqBlm4+BvpoP5QebPnSzrKy/MCUOqepJQclE/zknby0tKLEUJY&#10;UUpMU0cYpVkEoaw2nNW1loA5kylCAlMFkFQKSCC54AgBLorhYPD8+dMXz5/NZxMhmOAcQMlYkedp&#10;FAV5lgGgXjx/NptPJ9NxHCVxnAgui6LgTOR5Pp/Oj4+PTk/P+v1zAKCu0aLIecEqvl8UhaGbzVaL&#10;ZXw0Gp0en52f9oq8GPSGg/6QFdzQDV0zWMGHZ4Ph2SichryQRVZAASVXSOFL2y9EqlxaBMKLdyGV&#10;EAIhAhDkQiCCIMFMyu3bu5s723EWz6LArfiQ4vNBfzqdMsaklH/60z/d3t42DJ0X7MXLl4evDvIi&#10;r1a8TrdTq1WUFGkWW7puOzb+8V/dZiIjUNq2JkQ6m44Klqysdu7f29ve2qxWKkWehUFwcnw8Go95&#10;wTDASipK9JWVlZOT00F/gAC6e+8+wfSzLz4nRL/3g/tZlveHI003fK+ap4XruKZp2paNEcrSBBOs&#10;G5rnOEkc93u9KI7W19Zt26YEB+Hcd/3VtVXbcoL5/OT4lBJdSKXpFEJYFLmu66ZpVSsVTdcZ44IJ&#10;wZWuG7PJJAoD0zAIRmEwZ5wRgjWdEkp1nYZhmBa5aVt5kSslueDD0WA4HDabjX6/n+fMsuzZbD4e&#10;T58/e8EKrhPt6PCYMV7xXcsxBv3zJI0xgZhAAKUUhZQMKFFuuVIqICGESCkkheqdDzlXtu3s7Owe&#10;H5+6rldvNg+PDjc3t27fvv355/90fHzieZVGo5lkbDqfheH81q1t3aDT2TiMg0rVq9Y8CICSEkGl&#10;LmkelZIQAASVAhJeIMyru+iNjV4ppYC4DKdR6GJDufSmhxACDBSGkOSZODkdSIU9vyYFKLOVBWEi&#10;pep0u6ZhVP0qpfT4+HA0HgiWc5H/5Mcff/qjB3E0TZJ5USS6QQCQuFRHYUgJQRAShIBSUEGNUoKp&#10;rmmWZSMEi6LgnAnOlJRKcMmFUBIAqV5nlgAAQIwwhBhCTImm6/bp2eDxo6eHh+eDwfSjT36sAD05&#10;OY+SDCCSF4xzoRmGrhtCCaEA1TQIEIAYIQIgZIwDiJRQABClqOtWtzdu16otivQ4SkbDaZblmJAs&#10;SzGCaRbxQrZalbXVLgAcQSl4wYqcIGJoVgmAOVNKwrOzc8WllJASzbYcqulUo5hQw7Amk+lsHgGI&#10;LduDkKRZPpvPNV33KxXP8zzP47zMpS6gUo5j+56fJlkcpRW/ghGBAC8trz179pJqNIoiKZQQvNtZ&#10;+vM///Pjk+NvHv4eYqDr5Ec//uTjjz8MgnkQznOWCyFLbcLTp0+EEArKF/sHxydHtUat0271er1v&#10;Hz8SkjcbzVqt2mjUJ5PJ48ePOGcQAcexKr5rmgYlJAzmvf55wTIh+Hg8BAAYtk4owoQsLS0DAGu1&#10;hmEaCgK/5mmG1mg1lpe6hm1oGlUINBp1zdJ0XZ/MJqcnp1ma8oJrGq34FaBUkWVKKsexXM/jgqV5&#10;alrW6uqyYRp5EZsW9SqmZmKqAaLBgqWDQY/zXCMIE1TxHUqRYxv1ek0J4dhWp9O6c2d3e3trdX21&#10;2W4UvGCc2bZFNJIVebXayJL82fPe4atXH37w8ddff/3t4/5ocjqZTAnBnu/VapU8y8/OT+fTebPZ&#10;2N3ZLRibz4LNra3BcPT85X4YRABjKSXWNNO0dUNHCA+GY9t2G81Wxa9QignBs2mWZlmz3aIaKWUw&#10;SpBtW/E8ePHkadX3ZcGC6ZQi3Kw3lJRU04luJazQHMuvVhQBheSm6yRZDKAajyeOZW1srJiGvra2&#10;7Ll2FAWT0XgyHoezGeMFBgpCIATPsowXhZIKI6hrmqZRQkoCDUAuA5MghBC/JpEEJRHGm0UBgBAG&#10;CBIIMIQEI0IQQYgQaOgaJQgjAJSCUArBsjSJ46h3fhIE0yicJ1mcpMFwcD6bT/r908OT/bPzo0ff&#10;fnN6fnTeP6c6Nix9e2v16PDV/osnZ6dH/d5ZmsWdTmtne/vTH31SrVSoRgbDwfHxkW6YhmEAiM7O&#10;jiUHvldZWloucn6wfzgcjik2Ws1OHKezWfSzv/hX9+/f/+KLz0ejIcAoy7P79+51up04iYIwHAz6&#10;CkgEkRCyVD4SQnVdRwiXaX/Lu08IXvLxSsEJRgjBosiVkowVGCMpBYRA0yiEgFCcZnlRFIQQKWUQ&#10;BEIIXdcppbzUq2GkGwYAoEw4jBBiRaGU1AytYJlt2WEYOa7tV7yqbxkGHo37t3ZW/+bf/jUh6PPP&#10;voij6Ifv/dA0jGA+z7O0Wq1wzqIgzLPM97zxaIQhRBBRgi3LbLdat2/vfPjgAcXo8HD//r29+3t3&#10;PddBAIRh0Go2W806xviXv/xlEM4//uQjIYTrun/3d3/3+PG3z148m81m1Wqt0ag3Go1arZokca/X&#10;m00n0+lkMh73B71up9tutyjGnBXT8Wg0GlUqnmWZZ6cnnPPOUrco8nkwk0CurKzc2dszLevzL361&#10;tnZLCvxyfz/PuF9xtrd3dnZu+36VUj2O4uOTUwDg0vLS+vrazq1bcRwrAITkAIiMZZgA3dCjcD6d&#10;jpuN5q2tLVaw85OhEhxCLIQgmLzDpfnq9X1gyTXD1L9AeSdOeAcAvriKN0xkNxLJXNQBb5pnAbgQ&#10;gi/er7/ebL4wMAXfnJ7vdOK9MPxe2V1LaQHj1xyfCz3/YQC8WB9C+F0xwAukVuBSEkAAXvryljXB&#10;lXzwrnJJI3x9SheR3hvI5f+f8sf2vDhLALwlBvgaKfS1F4Lg6v2CNfrGSy1Y3ZUqpVVw8S+QFwzF&#10;F6i4nBl4DYS/afu9qHP9Et40/8JLkHxZ4e0AGKHrlGZvA8BlPwpjVFI9RXGIMTJ1I4rCKwD85iJ8&#10;+6/8jkV4w1xUziWASoELo66Cl/b1d9x+7y7XbszFxQ9KY2d5BCkIFQBSIQkWsztAiHBJVA0hBJRo&#10;hGgYU0KxgoLz3PGNtfVOvWELkHEeZzwUiiV5fnp6cnJyenx8ePjq4NmzpwcHB9PxOI7CMJhPpxOC&#10;MSYIAKBplLECY7y80oUQJEnaOz/XqAYBAhJoVHNd33XdLEviJMIIzWaTyXhc5GmWpUWeKSmLvKhW&#10;qktLK+PheDyZAAUJJkrC8XDCGVtZXm23upbpiFz0zgbj3jiJU14IxZUSWDCFAZUcAAUv/VkRBBgi&#10;WOasEVIhhADEAACEiUKQGLpX8T/4+EMGxdOXz6mhuVVfAGWY2sraymg8rDfqH330ISE4SpOvH35z&#10;enocxzEmhBCsa9SxrIrnNxr1bqtdqfr4L//9e/P5qOAJhJyLZGW1s3t769b2hkbJcHA+n0+iKIrD&#10;WCrlOS4QQDERzkKMsaZpd+/c9T3vYP+V69i7t+8oIR8/fgIRevD+hwjjwWiS5/nBy4N2u12p+L7v&#10;OZ4NgCyjtzVKsyxDCIRhyBnXDYNgvLK83Kg3BefT6ezbx09fPH+5uroqhWCMp0mqlKKYTmcTXhS6&#10;phNMMMSCqb3bt/f29lqtpmlQSrHgTAGpUUwoAlASgpM8KVnXXNeJozgMg2fPnq1vrC8tdfv9Pudi&#10;bXWVEO1g/+D05Gw8nrQaLc5FlmVxFEnBtjbXTMsglOgaRRgqyQFQAMjSEYFzrhTEmAKIhYBLnZV6&#10;rdFstWq1uuDyxYuXYRQ1m812q/PFF5//0z/9EkBAiO5Xa4P+sNfrra4t3717Zz6fnp4dQaRc1/J9&#10;BwBRZvQBEABY+sWXuPeCr+DNPQIs3mBKKQUW3UJeP4AvdzekJEKIBvP49LRvmZ7rVommj8bj2XSu&#10;UZ1SWqlUl1eWCSFhMHv86JGhkU67rlSxe2tjY3M1DEe6gUyDFkVGCJJKYIwVEFJwABRUUAiJENZ1&#10;E2OiaZptOQCAJEkZY1wUZcZwKaUEAgDwOnpEIVVuNxAjRDRqmpbz+98+fvjoOWfyrB/U6s2VtQ0F&#10;yHA0IYRCDEu51jAt1/UIplnKECClHllJxYqCEIwAwZgUhchz0ax32u3u2tp6rVbLsixJ4ziKgyh1&#10;HU3TiZJFveFsba1oFCpZSF5wxinGjuVhSHRi5GkhBTg/7wsmlIQa0VzPJ4RquqlRI06z6TTIGCNE&#10;Q5jU6u0853ESMy4c2+VcmKbpua5l2WmaBPPANM1Opzufz4+OTtqtLiF0NJpKCc5758E81HTNtkzT&#10;NP/d3/xNmiX/6X//3yqVym9/99Xe3p2/+Zt/a5j6ZDI+Oz+9/4P7UnLHcarV6tOnT2ezyc7O9mQy&#10;PDsP6nVnc2PTNA3JRL8/gAhubGwCpU5Pjw8Pi0ZDb7Xqruv4nuu4JufF0fHhk6ePpZT1evXo6Ojo&#10;+PDg8JWUCiJMKT07Oz/YfzWbzTjnOcv39/ejJAzCACFYrdeePnuSpIntOkCBk+PTomAsZ8+ePcvS&#10;7N7de8fHxyxnAKiCcdd1TcsMgvDk+ERJWfDMMCgAPIzmSuYSiDxLCMbDYa9/foYRcG2LFSzLEs/1&#10;CEYnhye+5wnB1tbWi7wIwnnBGNZQvVG3HUsonucMYwwASpMZBKjZbAfzMErCWs1XSgVBMJ5MKSFr&#10;a6uGoc9n89FwYppmpVJ1Pd/xvOFwEobhLAikVJ1Ot1qtFYwRqmmEzucBgqjT6dRrNcdxpVQYq8k0&#10;WVtf2rl1K8/S/f0XBOOdrW2NkIMXL9MwzqM0T1PJeKNWV0JQTS8AKpT48U9/3OjUzwbnnaXOLJxh&#10;Andu7ezu7CAE+v1eEoW3dreV4KzIJRNhMB8O+sPBcDaZcc6gAoJxgrEonxtQYYQIRoRgSgnGBF8V&#10;cmHILEODLz+W7B3g4jDBBCGCIaVEo6ikgtMplZJxlqdJGIXzMJjOpuNB//z87LhI0zieT8bD0Xgw&#10;GvaOjvcnk2FvcNbvnyooqAbbnboCHBMgJGu3G7/96kvBi8lkatn6ysrSxx9/+Omnn3LOhsOhRrXD&#10;wyMA4cbmVre7BCGpVKprK2uU6p5XIZg8+fapbbn37v6g3x88fPiiUrFv7+zGcfT48ePReGrZxqef&#10;/ugnP/5JEMwppZZl7u8fYIxNw5JSlOmjfK9i23aeFyVxI8bYskwpJURISllmxkYI5XleOs6Ujiq6&#10;rluWJYWAEJZOmJqm6brOGJvP54wxx3EIJVmWYYyvTMFSSoQAUICxwnYM13Vty5pMJs1mo91u6Doa&#10;T3qYsB//5CPbNooiOz09efXqzPd927Ink1EYhq1WQ9eNNI6jKAYAMJZ7rmdZBiYIY7i6umJbhueY&#10;570z3/eWOq00iwjBq6vLRZEFwfz27d16vfb117/f3Nr84IMPZ7OplOLg4JWmE8M00zSdB8HX33zd&#10;7/cty2w2G51Op1Gv1ev1eq3WbncIwXmezWbTbrdTr9WOjg+LvAjDcDIaO75bFCyMozhLFQB+tdJe&#10;6oZx9It//CJJpZTAMPT79+9/+MFHmxtbum5omskKeXJy5nlVz3On89nu7i5CKIoiSMBkMpRQGoYO&#10;oFSKS8mBElAJ2zTajeZo2D87TSmRUqhS7vlu8fJ7iKDXHpf/AuDnjwLAr51U35CD36j5LnPlG1jx&#10;+438TfgEFxH4TVl8sedFIaGMDkUIXYVQfR8AfNXPVbmkWXrLCC87XKQmfl1Hgisn1auev2sSbp76&#10;6o6+CYf+RdZAWd4F7L9nudbkpgv09zn1tTFc/zng6/qLNS9dpl8rLNA7mZPh9TlUN+bzDXK1Esyj&#10;ha6uA+DL8vqMlzb8667UF3MCFYRAcC4EQxBnWRaFAeOszH6yOMor/e9b5+ra1V0uUrnoOLlYFtfV&#10;Yg/vUiddH/w71t7lkQtVxOVMKABU+YNAgMrYYATJQjQxocSwbUdKEUZzBQu/YlVqlmnDJJ/rBjId&#10;wkVhe/b6xtry6srm9ubq6srm1ubaysr62ur6+ka97puWaVuWaRphGBiGASFQCti2RYlmmpbjOnGc&#10;bm3eqlQqgpdukspxXM91XdduNuoQgiCYZXnCBTs/P4UQcyYa9abreK8O9ou8sHXL0PV6taFrmknN&#10;teU1UzPjIE6C+PDl4XwaFRkDHCgFFAcsYxhRJSUEGCgAFbpUaJTKGCSVJIRyIYRSWCMKQs3Q28vd&#10;1tLSSe/01clxvVUXSo1mk+l8enZ2JqV88OCB67pKqfF0EgQBpYRSet47nc2nvd7ZYDAwDG1zY6PT&#10;bemahvc+9caTnusYGxvLtarr+3aWRuNR/+XL5+dnp3EUWaZZr9aUArxgBGJeCEo0IdXTJ8+C+Vyn&#10;tFapffbZZ0VW7N65/XL/1cuDfc+vWLZFqJak6dHhUZqmaZ6mWUIowQQLzjGGAALD0DWCIQDL3S4l&#10;GEDguQ4Q8uTwOJgGjLEoiO7t3U/TLJgFknPG8jROxuPpsD+0TMtzfMdyXM8lhBZ5OhkNhSh0nWKs&#10;lOKGQSAEs9mUEBxEgWM7GKNarYogLIp8Pp/99Kd/kucF58w0jbzIDcMwDJ0zrpQo8uLF8xeHh+cI&#10;yna73u52LNOiFM9nM0KwoWmMFwSjyw0ZSQkEB2VoeqXS9P2a51YRos1m+/j4dHl1pdNZevXq6OnT&#10;Z6fnYwXE1vYtBNFsNm+2G9Wqv7W9cfBqP4oCBQShYHmlw1heKoQQQUJyhKAQHCEEESjJwUtHIQgA&#10;gldOYheW4YsdbyGIBoASRZfErggopCQyDJdzmBeq2WibtptnhVJgMB7PgmmcxPVa9c6d3V7vvNGo&#10;BMEMAJ5lSZHHP/70Y98zdA1DwAUrEIaXQTUKAkhRKaphBBECRNdMIKFt2ZbtAqWCeSAkV0AoJaUU&#10;6kLRXKq64OWTDksBpMKU6pbl6LrzX/+ff9AN1zTdFy/H8/nk1s7tWr01nc2jKCaaZuhGGEf9/sBx&#10;fYL1gnEAIBNMSQEAgBgoIBGmAGIgAUK4zPNJCF1ZW15fX9nYWhei0HSYZzFEnGDRblXv39vlIgOS&#10;WaaWJmkSRbVqAyqkBMwzhiA+PjpLokQpaFu2rulZXniuDzHO88Jx3OFwkuesPxi3Wh2q6QAhJoRl&#10;WIRQy7L7/Z7neZRiKWQcx/V6g3PxzdePKNWazdZoNIaIFEUeRmGZRnv71tad23c+++wf5sHcto2P&#10;Pnr/L3/+lwCI4bD/5a9/FcXhvb29s9OTSq2qlDw5O9F02u60DVM3THT37p2V5WUh+NbGRpom9WrD&#10;dRzD0H3fX1urLq9019eWbdv0fFvTKCF4MhmzoqCE1Bt1xphtWb7nOa7rOh5EOJhHTPDhaAgRsl07&#10;iqIgiqhGLNuu1xvT6ZRqumlacZwM+8M4ShQXg/NZkWUP3nv/qy9/nUap4zjVShUoiCCu+hXLsoNg&#10;3uudeq7FWc5F4bg2K3LbMiejcTCbJUla8SuGbmhURwBDCU6OjkfDAYKAFVzT6D/+42e/+vJX+6/2&#10;nz9/8urwYDIfVWq+bVtIqYrvddudtbV1y7JM08RYdTvdpaXl0loquGBFEc5DCHHBijTNhQR+peZ6&#10;lW8efmNaJtW04XAMEZrNg9FoggnVdD2NYwQxIQQCMB6Pi5QBqPyKwznrdjqTySiaz6VgQvClVrvi&#10;eL2zs2geFlnmWnbVr3BeYI1yqBjg73/0YOfOrTiLRtPhfD6ZBzMI4OrqMsH4q1//Gki5sbmexQkr&#10;iiRKGWMEQgVk7+z05PRk0O9HYaCkAFIBqbIsTeOkyDPOClbkCgIFJEKQEIwRvOCRwKgMDCYIE4LK&#10;pAgQQEIARoASxFmWZYlgeRwFk/FwPptOR4PZZDidjGaT8WQ0mE2GSRpJyWeTwdHhfjCbfPvt15PR&#10;4GD/WRTPMJFhOFGqcGxjZbk9n01YkaR5bJn6aDgAUnU77Qc/fO9//B/+w8bG2qNHj/6P//JfTo5P&#10;tm/dCqMojhMAUZpmmm4uL6/Va00g4XQyfbV/eHLUYzlvN1oYYY2gvTt3CMG/+c1vwiTOi3RjY+Nv&#10;//t/1261iiI3DbMoiidPvi15TSBEhFBCqKbpcRwzxhljJSEWAIpzDqRSQmq6DgAQUpbZkgghnHNd&#10;1w1dL62+nPPuUnc+nwnB4SXpQ55nUgqCMSVYCi4FJxgbuu46Tp6npmEgBPIsXVlZjpMYY2jqmq5D&#10;QtV577BRdz/44AdxEuo6xQDnWfrk6bPBsC8Kxllh6Lqh6YPeAAJVq1aVVBrFhOA8S2u1iu+5L589&#10;/e1vf+O79s/+4s/v7u1G0TwIZoSgdqeJMSyKnFJydn4qpajVauUaePz4EefcdhzbsQAER0dHZ2dn&#10;QTB//PjRZDJBCFar1bWVlUa9XqvUfM9/+OhrANTt3V3LsoqcxXFs2bZlWaPReDafEUo1Xaemubyy&#10;GoVxwcTu7t3d3dtCiNFoNOiPv/79o9/+5ptWcxlj/Tdf/a5gfH19s96sK6W+/fZxGAUAFlRHQrI8&#10;z1zbkZIDwE2dYiVMjbquU/OrQBbHR4FOKcZELcCe8p3zghCsFjIj/KHyXUahd5VrAu4fbHgl9H9X&#10;nwuq6isAfC1e6V2y8uLxt3p43kQ+4AJSqqt5upCzL+fjrT2oq+BDiJRSiza6q3PePONr9to3bc5X&#10;rRZDTxcHf0nbJK8YiS4wzAV3PV5oAhf7fBe0vmIYKqMbympXeGZxPr//YviO8rY5/65uXzviva0a&#10;fAul2dvPeO3DzbO8RnRvGy24BJxlCO0iaSKEi5HA6Kb+CMIyj+6bw7gkLbtytL50eiirLawZhBcI&#10;GvEi6i637sXJQQhd5MSECkJg6HoYzvM854IBJSklQvAycTQsqS7KtAdlWvurJank4r9XvhXXGHMW&#10;p+7aT7B4k14DyOAq3PciMfVb3BCuFt61xQ8vLc2lRe3CIRrA0kkTIYqRhiBFkBBKNU3HSMPIZAXP&#10;iljBYmOr3WhZXlUjVCAqIBJCcggBwQgCqYAyDM333Yrv25bZ6bSXl5Z2bm0tLy1VK34URxihSqWS&#10;5mm1VtUNM4zigjHTcJQEy8urm5tb7VY7CALGmKZTjCClpNtt1etVy9J836VYYQRd2zU0c6nTDaPw&#10;cP9VvdFc6S6vrKw4thsGQc2v7t3Z8x1vNBgOe4OT41MoIOeS5VwIoAQACt2xPFoAACAASURBVCip&#10;NKJLUe5WECAEICwJkCRQJVLAhECEJJDU0CWUP/7pn+im+ezg+Xg6pSb1qhWp5Gw+i6Jod+9Oq9Nm&#10;gh+fnAjB1tZWd3Z2EEJSyUrFX1rq3rp1a21t1ff9LE8HgwH+D//zT27d2tjYXAVAnp0fHR7un50e&#10;D4cDihAhBEkQx0lRCFZwCJBSyNBMqJDr+ZWK9/L5/snRiVJKCRVFSRRF3aXusxcvhqOhZTv1RtPz&#10;3DCM/Irb7/cfPjxiLNR0nQtmmaau0/l0UqlU7965c2tnJwzng0EfA5DHOcsKx7bjIB70Bpub2wDA&#10;0WicJilUQDAxm01Gw3EYRuE86HaXOOPhfD4ZDositnSNEAChohhyXjBWxHEkBKeEEo0E89C2bdsy&#10;8zwjFN+9uzedTEejkWVbnHGE8PLSkud6R4dH56dnRcHq9crdu3e6yx0EIQLQMPRXrw6SJKzXaghD&#10;JYWUQgoJFMQYY0SVAkLA0WiaZSyK0sFgyAq+vb2DEI3jpGBFkudC5J32UqfbGQwGVKf1eq3ZbLRa&#10;9cPDgzSNEJaYqFa7TgiUkgMoIYZKCQiBlALh14+B1wwBC4+6d+y85cFSZVduUgRCogTqD8ZxUhBi&#10;Ykw1ShEluqbPZvPpNNrcWN7YXOudn7XaDSAZxsAytJpvf/ThD21HL1iCoVJKQChx6Z1V7jgQQYiB&#10;gkpCXbd0zYAQ27ZnGKYQIghCLrgC/LUF+CKIGgIAIMKCK6kUxpoCEABMia5r1meffanr9nQa9oez&#10;8/N4587W1q0dBeHh8ZGu64SSvOCT0YQV0tAc1/WLvABl3LSSF09lBaQEGGEAgOM4CKskjQAQnm83&#10;W7X3P/zhxsaqaeIsC7MiMUzY7tQtE0vBoJJZmiihHMtDAEuu0jTHSOv3hvN5oIRCELmuCxW2bKtg&#10;LEkSv1oNophzlWdFtVo3HSeK4zhJHNu1Ldsyrf39/el0snNrR0mV5ZmUyjDMVwevMCaWZVcqNQAB&#10;42w6nQrBGSv+4l/97NXhwRdffHbv/p7rOffv36tV/DAOkySECGxubuR5xlhBNaqUohpptVqM5ysr&#10;q+12ByJkGebzF8/DWfD+++9bpoUg0jTNtq2S+dl1reXlJc5ZUeS6rtVqVcuykyRe6i51l5alVNtb&#10;27rpVGt1S7dd319ZXmt32pVqbXllxbLt1dWVdqdr246hG5pmIIR03SjyQjLRrLfCeRRHUZrkt3fv&#10;zKfzfr9/fHQcx6nnu0XOHMczdP307DQKQgWErplKCiklZ7zImRTi+Oj0/Gw26veCWahTo+L6RVE8&#10;f/aiXq3FUZImKWPixYsXQRBrGlFACMD8itNoVIHiCAEgRRDOCSFpnLU7Xd91DctUQgohlZB5UQwH&#10;g+FolGUZAIhzOZnMEMRbW9tPnz2dz2cbG5tplqRpFseR67kQQoLJ8cnJZDgWQtze3V1aWvK9ytrq&#10;SpIkT54+qfrucreTpcl8Ojk5PNxaX2/U6kAqlhXT8Xip3eGskFw4npPzojfs5SyrNipuxTk4OrBs&#10;w3acw6PD+Sx4/733NUpH49Huzq0wmk+GEwzhZDxK01Rwrmk0nAfTyeTk+GQ0GM6m4zxLBSt4UWRp&#10;nCVxmiVFlmdpUuRZkWesyAVjgjFeFIIzXhRFnmZpUuRpkWd5lqRplMXRZNSfTyfhdDQa9Kfjfjib&#10;jkf9YDaez0bBbJqnEQBc16hjWxXfztMozyNNwyvLrVarbjtmlkWz+ZhSkGUJIdD1nNlsRCnGCOo6&#10;ZTmrV6s//vSTv/qrf9Ptdl8dHozH4yxLMcYVv3Z8dDIcTZ8/fzEazTRqVP2qEgoCHAThq1dH66sb&#10;WZYPegMp1ebmVqVSOTw8PDs/MS0TANDptn7+858ncdLv909OTvf396VUAIA8LzSNem5F07Q0zaMo&#10;YoxTSpUCGOM0TUzTLCOFhJSU0rwoEEKGYZSpj8qQYCnlbBb4vqcbRpIkSZJc5QfGGM/ncwih69mm&#10;YbqefXx0vLq+4lhWFIaGoQvB8iJrt9u6riMEdI32eie6ATRd3bt/68GDe8+ef0sIYnmRZfne3buD&#10;4XDQDyAAlmXcv3+/JAh0XYexQkrhunaWJxioTz7+sNmo+a7VatUrvtNo1PM8Yzx79uzpnTu7QvDj&#10;46MSGaZ5SjAhBHe7nfk8gBBOZpPpdHxyfDqd5T/60YMf/vAHL168EJIpKYuiqHjedDI5OjzqdNph&#10;NP/mm6+/+vI3t7Z3tre2hBB5ng9HozCKLdep1evtbqfebHWWl+ZhYNnOL37xD0Wez2azLMvzvJjP&#10;gyCIbMt78eLlL3/5+ygO7927W6lV8zzNsmQ06TdaFcZTJaVOKUKw1L+YGqUE2qbpWfbK8mqj1j45&#10;PuwPEtsypJAKKITwVVRqubG/7Un3rvJH2+Xe0sX3A8A30yC98e8NAHzTjnRNRL72frMJfDNT0c1x&#10;LsIPAN5AIuBtQvnC59d8vzd7W0Szb47tOl5a/PwO4AcXw7gW67xJSPV66Iv6ggUR6K2df9dv9912&#10;vLeaWP9g+b5L5c0jFzjwbfDprQO4uQzedd5FYujrqPXSxg4WZn4Bi76xcuAbNW7YexfSIMEFC/Dl&#10;rbq4khed5K/3f3P9IFjabwBCQCkRBPMsT4RgEJQi6Dtc69+9Eq6t27f+1m+1975tGdw813Ub/htz&#10;cuN2kK/Z5uSF07PCEBAIKAQahIQQTdMMjIiUUkimURinY2qyeku7/94KJGFajBstp9bwdF3P87zZ&#10;bAkhbNtuNHzHMRHClOA8zU5PTubzacXzOC+ms1mWpoRq1UqFUo0xrmm6rhtKActy4jgZjydLS8vo&#10;UtOEEBKcIQwUEErxVru5sbHaatXXVlcI1h3HdV3H0LWjo8PV5dWVlRWd6v3z3mQ4tkx7fXXNd6tH&#10;+wdHr06CWYCAJljJawShgkohDDCAEAIEAbgK07pUkQAIAcaYCw4RUBgKIDory7fv7YVJeNo7i7No&#10;HgW26xCKpFL1en1nd9cwjDzP0zTVNFqtVjudTr1RNQxjY3Nja2NjZXW14nvz+fzVwf7xyTH+n/6X&#10;f40QGA4HT588nk4mUnJd1wxDk1zOZvMiY3nOgES25Qaz+Bd//9np8ZnnerVqzbFtXvB5GMZRXBRF&#10;aSRfWV3jUh4dHydp5rmeaVm2bWV5xjnvdPy7d/cqFR9DZOh6MA+21rc2NtYatWrv/HwyGmGEMIBI&#10;gDRJDd2cTefj0ezO7T3P8ff3XyIAKSaUakAqgmi1UmNZ4TpOrVYjCCnFGvWaa1uC54IXQHElJQCK&#10;EsI4Rwi7jvPi5b5pmr7nJUnS7XbzPM+y3HW9IAgsy+RMmJbVqDfyPC+yolarthp1w9AhAnGcAAjm&#10;Qfjlr75Kkmhrc5NSHCchwhCXTm8ACqGkBAjSNOGcC40a52cDQo219a3z8975ec/xfNf1arVarVHv&#10;dLt5nruem6ZJd6lj2cbp6bGCnFDAeFqrVRzHEIIBeGHDLAHwlRr06ia6vJ3kJR1X+WiQl5otqRSA&#10;CCulgJIXpGpSAYXLsLKnT/fPzkcIkvPzfq1Wtx0bY7y2vuq4eqvVqtUqwXxaqfqnJ4fjcY+zrOJb&#10;d+/uUAJ4nhKKMFJACYggRiXbHUIAlY7bQCLLsAmiAFDHcalp8aKYBgEXDCr5/3H3Xs2WJdl5WLrt&#10;zfH+XFfXlG1TprtnenoGMyQBghhSisALROmPSPolCuldEqVAkCCCEmRAYDAz0kxPV3V3VXW5693x&#10;bnuTTg+nzC3TPQ2QDwrmw4l98uRemSd3Zu78cq31LQkE54wxxiVHy00QBFICzoQEAEEC4NJ8kwCJ&#10;/81f/Ls4ZoPh2LAMxvJ2d6XRaBmmsXewr2qKphtCytFoGgUpRhrNhWkaUoo4iqIolEAQrCCAMCac&#10;Mim5ZeuGqeU0StOQ8SSKPS5ovVna2lnb2lq9evVSt1svFk3dIBhLCITgjECkKrqmajRlUZSqWJ2O&#10;Z7PJjAuAMXHcAgRYU1WEie+H5XLFDwLKWJZT07JN0+JAPvzmMUQEE6VRb+zu7u7u7pbLpW63q2pa&#10;nucQodFwtLKyKiVQFJWoJE7CKIot27p959bK2urR0WGn3emudC9f3llbWyMKrDdrjx8/Oj45/ttf&#10;/E2xWCAEQ4zG43Gv3zs7O/vm0eOcUiBBlmWWYd29e+/06JRzIYXc3d09PjocjwdHR3tPnz6iadZq&#10;Nb3FnDMKpBj2B/Pp7PT4ZO/ZXhwnw/5I181nT5/lGb3/9YP/8//4xcHBfprmjAvf84fjURBGeZaP&#10;RmPfCzDGeU4VrDZrdQSQZdoYoGa9vb62ceP6jWa9FYcxwihLM87FfLoAElRK1Y21S/VqjVMehEme&#10;0jxjSZTSnOmq0e2sVgquoduSS5ZRBasYqkBCy7QUQhzbNQ3bMq219ZWN9fV2u75xaaVSLZaKNmUp&#10;57ltWZznge+Zmp3n9GB3fzgcAy5t26mVq7VaXVc1hHGe0SROEMSCy2KhWK1UJBRC8CRJ19bWkiSl&#10;lHEuOBOGbgIgA9/zvMV8Oo/juFwqTiYTILnnLdI4brUaBdcJvcXZab/kOmW3WHILURBmSaKpCgYQ&#10;CCGxdEvuxvalrcuXesMzRVMzmiuqahrmaDDe390rusUrV64Ymq6p6qDfS9IUQzwYDMIoBFCsraxw&#10;xiCQjOaz6XQw6J2cHPd6Z/PJxJvPvMXMW8xCP/D9Reh7/mLuL+a+N/cWs/l04i0mi9lkNh1Nx8Pp&#10;eDgZDybjwXg4SCN/MR3NxkNvNo78RZaEWRymsc/yRPJcV0mxYJWLhYJjupbhmFqpaOsqLhadPI10&#10;XSmV7NXVjmFotm3ohqaqGEIpBF/pdorFAs2zo6OjbqddKha3tja9+Xz36VNNVYtu0TKtRqspOMhz&#10;JiXOMlqvNhv15sOHj+M4QQCdn/UvrW9USpXQD73FAiHEOdvd342iSFUUIHnO6J07d7I0Ozg4+PLL&#10;e65bwBiHYaiqmuu6hm55npeluWEYSZRIIYAUeZZJIPM8V1UVIWSYJmMMYcwYi6JY07QXwZOkEMIw&#10;dF3Xj4+PFUVZvo1dx/K9RZLEhqFLwaVgLMubrYauqFEcqgQzmgMpOGOBn5VLtuSc0jTPE8rirc3V&#10;nZ3Vz378caXifvnlF5qmSgARxtVyWVcVx9XC0CcYrax0Td3QNM1x7NFo2Gk1fvLjH3ne9Ma1K+12&#10;YzIZMpo2GzXHcRAGjXqt22kxmmdZLKWYzaYII4wRozSKIsZps9nY2d4plYqaogShD6FstYq379y8&#10;dv3qvXt3fd8rFYvj8cjUDU3XF4tFoVi4d+/eeDyeLbxf/PK3a6vdNM0mk+lkPgcQK5rWbLdVw2h3&#10;Vijng+EozTPdMM/Ozx3bdhzn+Og0DOM4SgeD0f7+oRQAYfjBB++3W/XDgz0BRBh5paodhHPGGIII&#10;SKEgbGmaYxumqjqmnkYx4LJYqM2nwdnpkFIugYRAYoSl4EBKjOBzWoy/B6D9j6Po+35l3ok/n6fv&#10;IMF6G8C8sVn/9rTUhH8X7HzdaRq+jkbgm4UBAM/pat8EJM/BwDu8gi9q8L61B+DraVkeyFfo9x1i&#10;gYTgJS/zEmhJAF95LL+kmwavt+piS76jA38vsn0DaX+fYQAuQPTv6I2Xwl/u+MEFAPwdiPedKso3&#10;rl+rF73W529+Lqm5wcV/d1HItwLgN0cOwq/9/gIAv6joHTRm4AUYfn0ovhobz295DhEhQoAzuljM&#10;l5QNCAIhuJRCAi7k8kIAsHQAlAC88nxeXr9Q/L4Vrxi+Kv+CnPxieQBesPBcPEuAF0jaXn++73gu&#10;3/awIIQSPnfJhhACCSHAGOkI6apiYWSYhkuISnNKCFZVQlkU54NKE159r7Z2yVrfthU9KVRIu1Op&#10;V+uu7T59tOd5cbVabTZr1UqxXq84dmEZOiZLU1VVKuVSmsSe50nB8zxfktScnp0JKS3boVQkSTIY&#10;DCfjWbe7AiFyC0WIgKppxWJRN3UhGedUAp7RBABuOwXKhGlZhmlwyc96ZxAhy7AwxizntVp9pbPi&#10;Wg6U8OTouH8+oDllFHAuBRNy6Z8Olg7O8CUT2atAywgCCARnhBAuKFIVrCp2wf7w9q1mp0Ul51CE&#10;SegHvuXYxVKxUCxubm7oqkoQKhUKzUa9Ua9rqspoliUpAlACKTkzTbPoOhBBBZFGo4nbV9He/l4Q&#10;BFGSFAoFy7E1TVVVLU7TPKWcy1Kh0umu0lwuFoGuGYIK3w+ajaaq6TTLEIRXrl5tt1qW7bTa7ZW1&#10;9SuXr5yfnz9+/ITljHNea9TPe+dZEl+9dnVzYzNLUwCgZVjlQnl1pTMfz8IwePTgQZYm7UaDZRQy&#10;QTPmuoXpZHZ6ct5qtVvN9nAwDP0QE0wI4UJ4C19VlTRJ8zz3F56CoaFrnVYTSRFHPpQCYiQ5FVLY&#10;tpPESeiHlu08ffKEcd5udrhglXLtqy+/Zoy1Ws2zs3MhpK7rGGME0GQy6ff6EIByuWQaFuOUEAUj&#10;8uibx2enQamib21tqwqO4xgTBCEQS2dWLgCAhGhZyibjeZKkjXrLtFwIMEJkb+9gMBzrut5oNlVV&#10;KRaLlm1xzo+ODq5evSYB7/VPIRKqhrI8KhRst+AISZcTUggJERSCLSNAvOu99WoZhfA16xcA5DKO&#10;FgRLNggohIQAE6SxHAyHU28RNxrdu/e+LLgFt1jIstSwDEJwmkSVapnRzHHM4bA/6J+6jtlp1S9f&#10;uYQxECJXFQQFE4wjhACUL22VAFiS1mFCFMEhgMR1C1jXsyxdLDwJGARCAsYYoywTUiIMlsYzQnAA&#10;oZSQMQEg0nUDY5Ik+S9/+VsJcBjGUZxqmtloNRHGhm32hn0BpIIxBHgxD3IqMVBPT88JxhBCDKEQ&#10;AGMCAYZAwVgliMDnkRhYniVpFobRoj/sBaEnATMtxSlonW6jUnM0DSpEIiglp5JzBBAQSFf1NM7D&#10;MMGQTCbz2XQhudANS9cMVVGIqnqeDxCo1mvj6fzo6PT8/Fwhmm4aOef37z9dWW0zxpv1xny+mM9m&#10;EKJSqVgoFDDBi8X8+OioVCpSStvtZrFUNAwTIdBo1D/+5AeHhwe+55cr5Uq10m53Go1aoeAenx7/&#10;5V/+2zCKoii+fPmyZVmUM8aobhgZpXyp5xSSEAIgOj87z7J82O93O51qtYqx1HTVsgzGqOvY5XIR&#10;IaBpWrFUyLKMYNU07dFwXClVm412mubj0dR1i/3zfuAHV69clRKoqqbp2mwxHw6Hpm4QhbiOYxhm&#10;FCZRGCKJDvaPBueDBw++AQD3+33XLZTL5XK5XK3VKc3Pz8/7vf7pWW80GFuGtb62YVlu6EVZSnku&#10;BOWGbiGAOeWaqpecQqVUWdKfa4TUqrVysRSG4Xg0mU6mo9FIUYhp6IRAiXiSRAgJTcFQiigMkzC0&#10;TSfPWJ6yk6PTYX8w6I2m44lKtGat0Wo2u61Oo15DEGVJMptMu+2Var12cnKoagoAUAhRqVSDIIii&#10;KI5jXdM67S4CgDE+m0xmk1m5WFpb7Z6entRqFZZnmqp0W02a5d5soiik3WgGnn9+elYtVxSM0yTC&#10;BJuWYbn21pWdQqn4u3tfKJqmm0av3y8UigW36PuRt/A6ne5Kd2U+n+/u7nLOVU2P0wRK4LrO+sZG&#10;nmV5/jwgBMaQMRoE3mw87p2f9s5PB73z2Xg8WtIvjvrTyXgxm0zHw9GwPx2PppNhsJj53tybTabT&#10;sT+fhv5iMR2xNPRmE38xUwnSFQQBtwxVU5FCgEqgShCGEkqBkSBYcpoRJHWNnPfOxsPBef9MVYlh&#10;KIqipGlEs6zT7ayudAGUaRzTPHv2+EmxWLi0sX7z1gdffP75bDbb3Lh0enLyzcOHhKhPHj0VEpaK&#10;5Vq1wSgvliqff/67w8OjwAvn8wXBuNPuAiAWC88w9KdPnwjO3//g/TzP5vM5E/zq1auhH37xxRe+&#10;7+/sXJ7NZlEUlcsVVVU5l3EcM0YRwsuwyYZhYIx1Q4/jeGneTDkzTbPVaimKEseRoigQQkVRDMMo&#10;FouO4/T7fV3XFUVZaozb7RaEkDGmYLiYB45t2LY1Hg0NTdNVxbHt+WzGBReCZ1leKJpxEnnePI6j&#10;za21jz56H2LaapcLJQthkGeUUtZqtb68d0/TtM1LlyzL6nTaeU5LpdLSZ3s+n3U7rQ8/fP/s5Ghl&#10;tUNpxmkWhZ5bcKI4PDzcH4+GGxsbhaKjKIoQYhnh0zTNRqMhBKc5DcIQItHptv7gpz9WFWLapmka&#10;URytra1curTZbrcr5QohZG93t9Vqra2u1uuN//3f/W+XL191HHc4nJSLBSa554VcyEubm5qhA4yq&#10;tQYHcndv///667+ez7xyuUIURUphW2691rxx48blnavLQIAYw2a78emnH5+eHv3tL/66VC5pGnZd&#10;LUkjjBHPMwUTKTiSgEgQ+37RdoCQSZTapqtgczyej0YBABJAiAkSkksgXlrk/v8QAAPwrSRYy/R7&#10;WaDfqOWdoOst1d8y883bv+36DaD4Joy5CDVfAJK3WvgaoL0o/yIkeFvsGwDpjfZcRINv/uWLPQbl&#10;2+Xf2QPfnSB8N7vyO9M7gf135IO3Ovad9140h34BGt+0yL0oEHw/19OLDYAQSvjukq8/IPRWDnyZ&#10;/8Y/ghAi+KZhPET4+U+vrDMu/rkLAPhdGuBX5V4YRb9QunIgpZAcQokQyrJ0vphwTgGQGAHOKRd0&#10;yb9wMV3spTfny2s+58uLV5bb8PUEXoyTF4252DOvZsfrnf9qiw6+JV2UIIGECLww/CYIKphoBOsK&#10;MTBWpBRSMkyABGlGQyZnjTa+/fHanR9sdFZNzUx1U5TKVppl21tXVrqXkpj2e4NrV6/UqhVFAaah&#10;Z1EquHAt27ZNDGSaREEQCPY8IEKSJBBCjLFlWbVqHQDgLYI8o+vr691uN0kSXdcJVnRDE1IYhi4E&#10;E0BEYZjlqWmZcRJnWW5allOwhZCVaiUKw9FkHPphtVbfWF+3TDsOo/5572D/YDwcBl4oAZJMCCEl&#10;F0AighCGGIDnbAXLkMkIYQiXRxVCcEFUDBBEGAIMVtdW3/vw/TCNdFtvdVuGqW9sX+p2WvVGzTSN&#10;JZNUnudLG1C+DHYohKqpzx1WBcAEaYpm6JprO8VCAbeuqs+eHVDG/SCUUiBMhJCcg+FoAiGpVxuV&#10;Sl0lBqPCNJ1SqTYdzY6OzlZX16qVynAwODw4urSx/skPfuC6zmQy7ff6xWJp5/KVfu/80cNnSRJK&#10;KTRdk0zmlJ0enfTO+o1ac3tzq9tqz2fzvae7aRjncawgXCmWkiDUFQ0JYJvOoDfcfXpi2/aljS3P&#10;80fjseO6ClFMw2BMYIwYFYKx2XhScC3HMlvNWhj4vjeDUKoqXgbPVIkqpGSUcyHmM89beO1217Ks&#10;6cL73Rd3x5OpkMDQjCRJGOWuW4AA9fuDJ48e+0FQrVQNUzd0C0E8GU9+97tnrgNWV7vlUtmwdCko&#10;AIJRxgWDEGJEIEQAoKPDsyxjlLIPPrh5eHgyGIw2N3emk/l0NisUirbjUEr9KMpZnlNKGf34o488&#10;b3F6ekRpompYAmrbhluwMQZScgSgFAxAwDmFEAIgMVgGRxfPSf+kAFICKTECL0kiwQvXBAkAAAhI&#10;iaRESCLw/JAJIjWJaRhmg8GsVm/u7R+Xy6XuapdSOpvPT05PDw8P11ZXe71TKWnBtaeTYatZWV9t&#10;dbstzjNGU4yh4AwiKeGSjRBiAKBECEL0PNamJoREWCmVSlBVkjj0fR8iAGEuBM8YpYwCKBACcjnM&#10;n68vMOeMM6GqOlYUSsU33zzJcg4ACsNEQlRvNaIsLldKC38WxRFAAEg4m84ZA6bmLObh3u6xgrBl&#10;uQrRhMB5JvJUcIYwUYiqMJpEkZ/lKZeUcUpphomERKiqzPIgy4MsizhPIBJZGtI8ZTkVXLKcqUTL&#10;UxaFiYL0+Xwxm84ZEwWnCCCyLFtVFd/zHMc1LCsIQ9/3IUZr6xuNdms0He/un1XKbk7zTndFUdXp&#10;fDpfzAe93vbOdrlSjOOIqHhza9OyLMqopmtZnvi+f/PWrUKhOBqNbNtRNXV7e6dWq2ZZdnZ++tXX&#10;X/V655Px+LMf/ahaKduONZnNGGMSAISw4GLuebqmF9zS0eHJo4ePGWXdTgdBZBp6o1GL45DTHEhu&#10;GUalUnIdh1EquEAQ5xlrt9qOXVCI2u2snJ2eh1FUrdZG44ntuOVK5fj0VNXUaq2KMBqNho5tl8sV&#10;0zSlgOdnZ/t7h9cuXzs6ONjd3X/vvfc/+4OfttqdLM+Jopyenx0eHuzt7n391Ungh3ke9Xv9vad7&#10;UZg0as1GtelYjqaohCi2YROIA9+Lw4jRvOQUTMNQCEqiMI5CTGAQBBCgdqfNslxybpqq7diairI0&#10;wgAIwVlKK6VypVCZT7yCXV7rXlpf2fjo9se3Pri9vrJuaFoUhJPRxF8sMMKtZuPS5iVNVavVyng8&#10;+M3nv0mTpFatjUdjp+BAgOI4wZhoqgohJBACAAPfF5xHYVipVBaLqapgy9BUQjRVAYL3z88no8kf&#10;fPaTJIwnwwEBsFarYggd24rzdBEFhmN9+dWXu/sHRFX9MHnw4DHApN1eW3jBcDAejSeW7dqOM1/M&#10;zs7PHceBCGGCq7W6buqj4XDuzRCEnHGMkYaXvApwaR4maO7NJ5E/D72FPx/781nozYLF1J9PQm8e&#10;enOaxlByJDnNEpqGnKZxMEeCZkmYJaGKoakRU1ccSycQYCih4IJllKacJlAKDKWCka4Rw9DbrToC&#10;YjobBf7CskzJeRwFC29uWWa5WO71+yzLi24hy1LLMt9//z3A2f/yr/7n+Xx2/dpVxniv17u8c2Vl&#10;Zb1ardt28d5X909Pz6rl6i/+5hfDvi9ormlKnmb93rk3m125fNmxrZOzk/feu/Enf/wnRCGLxWJ1&#10;fc0wjLPTs/v376+urFNKJ5OJoiiciziOz8/6S93vZDwxDHMJEfM8TUKxzQAAIABJREFUT7NE01Qp&#10;BUIwSZNWq8lo3uud66bOOdNV1TD0LEsLBTcMA9/3TNOCEALOFIylEI5t//znf/yTz36cZ0m5VKxV&#10;q4vFNIniYsEhGOmaShmleYaQcB1bISQMfcsyVldbSepphixVzHqjrChKr39OKc/z3LULjFLTMK9c&#10;2SkWCnt7e4KLs7MzAmGxYA/6vbOzUyAoRiDPk0uXNg4P9nVdbTYbv/nNb6aTSafbqlaruq4TQhaL&#10;xWQySZKkXCrZtt1qtTnL0zTGCBm6Hifh1etXtrY34ySOk7DRaBQKLkIgTZO/+fe/ef/9y2EQIoS8&#10;hV8slsIw6nZbjltcLBaDwej2nY+uX78hJVwEQbFc0Q0jCOPRaLyxtRmH8fXrN377m98+ePBNmqWP&#10;Hz+Zz6eKSm7fvq2o+Mb1q5d3Nr++f280Go6no+God2lrRQqqKjiOwqJjE4QxRAoiiR8iADVFSeJM&#10;cIyRmlOZJJkfxlI+354KIV4GuH7BeXtxl4levfRe33B+2070+6fviaz+w8MgvXHvxV342wXkC+Uo&#10;fJ0n+Z1w6FUbL+RcwGkXQ5herP0dAPidOOGNin5vjy1xBQLoYh0QQgDFEo69qhQs27HUBr+6/WUj&#10;X/qILjMuqm0vGq9+/7a90c7vuOXb8i+61MLvxK6vVSQFeIX9XvNY/ge39vVR9+r69RwAoHwxei/2&#10;0oXBADBc8nO/AWiXBZaWhq+NqHcMkjdG1NsA+/XIwBLCpVJcIgQRBnEUet5i6R4IpKQ0XxLKXMTA&#10;y5ylKgg8J8K5eKzwSrv7QrUr32zrt44TCRF4rigGz6NnvzXv3uHu+0a6WAsXy8g/S74rBWOFYI0g&#10;hVJumZqEDKCEqHmSTYia7Fyt/dG/uNFex1gJ/bDvhwPG0yRJaCa2N69XS+1uZ23YHxGMpORAMs5Y&#10;tVI1Td21zKJj2bZl6pqpaYIzmmdScATxksDZMMx6vek4rkLUOE5UVcuyfDKbGaah6fp0OgmjUHAe&#10;RCFRFD/we/2+YZqqpkGCkYIBRnN/vr6xrur6aDQeT6ZcyDzPZ5OZFGIynp6ensVhDAASDEgJgIBA&#10;AAwhXka5As+RCQIAoefa/uXMhhBIwFVVIZpKVPW9mx9c2tleRL7EUDd0TFChVARAcsHzLA8jXzDG&#10;BSMIIQyBABhjBADG2NB0x3FMQ59OJ8+ePD09PTs5Ovnqq6/xp//sRn84FgKmaYowMXSTUj6dzSaj&#10;KUSo2WwrWPf9WFMNIeFX975+9PCEYFCulEqlMoLo+Pjo2bOnSZKsrKysrq7ESdwfDGzb7nZXAJC9&#10;QT9OknanXSqUwiC+/9VD1yl8+sMfNeutPM6efPMNkUByVrAdKIWmEAKQZZgIIEXRRqPJ3l4fI769&#10;c5lzcHpyXK/VESKGYZQKRcdx4yT2fa/Tbq2udCrFYqVSns9naRJBCMgyugXAXAjTMEvl2mw6FwIM&#10;h2NFUSqV2nzhTSZjwWWSpKZhQAjDMMKYtNvtTrs9ny0wRutr6xDCPKdZRuMokTK/dfOmbbu+t0BI&#10;moYmBENIQgCkABBCQhQIMGPy5s1bV65cy3P29OmB54XNZmtr5/LTp8+klAvPm8/nw/E4z3PHsTud&#10;9s729vn56WQ6pDRFWEpAFQUVio6q4qVdhxAMIvgcAEOAXvj0vjYv5fIY6dXqD1/MSwnAMoTS8pwJ&#10;AAQhAYI4TqVUqqnENCzn6ODI8/1qvWZYZrFYiuJ4NBp+8OF7gbeIo2BjY3Uy7kuZt1v1SqUgaCY4&#10;hVBKyRCCUgghJV6uoRIAgCBACBFNMzkHRFGLlSogOAoCL/AwhkLmQuQ5zYVkywVOQskFkwBwwTmA&#10;gkuacwAkREQIOJ8HoR+mGdUNYzIP680aQMBxbS+YJ2ms6zpEOPSiNM0t3dV1Ow0j1ykbug0kQUjV&#10;VEtTbEUxICCKghWMGM+F4IQgIAEAnIocE2lZqgQ0TaMw9nKWZEnMaCYZF5RBCQUDKtEBwGmSm7od&#10;htFkPGeMuW4BQei4LsJ44c3dYgEppFgulSuVarXqOE6Sp4ZpHp/uewuvXK5cu3aV0vzzzz8/OvJN&#10;g3e7bdPUXdcpFguTyYixnDKWprEQQjf07a2d09Oze/e+2tvb833fcQqWZfX7/f39g2KplKbp0dHx&#10;9evXpZCqpoZBKBF8+OBxsVSqNhpZlmOorKyuDfuj48NeuVT4+M5HGKIoCtIsUlU8m0zD0K/VKisr&#10;K2EYnp2dZVmma6aq6pTy8/Pe3/3iV81mx/c8b7GoVqtCyHarPZnMspzW6/XReKypapwmrmOXy2Wa&#10;c8bYoDccDQaffPTJsD88Ojqee75tu4uF1+/39/b2njx9cn7ei+NYCn79+ta1a9csw42j6OGDJw8e&#10;PPzmwaPpZKqqGkHINPRqtVIplXSVIAh0DWsqLhYd2zZMy9BUdekeuTxlIQrGGLVbtctXLjuO7ThW&#10;rVJTicYyMZ95jx88u//lo8O9o8cPnw77I38e0IzpiqareqVUMgydMyYEb9RqK91uwXGPjo98f5Hm&#10;qe8HiqJkadpd6VDKptNJpVzxZrPF3Cu6DsEEQOAtvP6gd+Pq1cPDXdu2/ugP//HWpXUFk8D3eqcz&#10;SdNGowE4mIyGS0Z6jGGcpuubW6puPX7ymEtpmI7tFnZ3D+Mk39raOTvtDQfD+dwjhDTb7Xa3HQTR&#10;fOFFSYKJsr6+FobxdDZJs1xRiKoSBKHgVEiuEIUQiICUkqsYQyAFy2mWMpoJnnGWMZqxNMnTUHKq&#10;EaRgCERG84RnsYYhpzlGAggWBx4Q3NAIpzmCDEOpKYgQhCFAQEApgOBAUs6ZYExVcKVa1lQ1o+l4&#10;NDQt0zANQ9dns1kYhPPZXFXV5c6j4NrXr1z5zW9+8+tf/79Siu2trXq95i1Cxy7cvXvvd5/fvffl&#10;V4JL27LXNzZPTk5XVlq1anUx9zRV0XU9S1NK89lsqqnK5Z3LzXZT1439/f1KtToajc5OzhhjqqpN&#10;p9M8p4qijEbjMIgJUUzTFFxIKUqlEiEKhDBJEsooxjhNUyFEq90ul8tJksRxbFrm6upqFIaapo1G&#10;ozRNfd+3LCuOE13XIZCrq6uKoswX07WVVQDkYNB3C3YShbPJlBBs6Kph6ITgKIyiOFZVAoCo1apC&#10;8EajChELoskPPr1lmDiO/cOjg8XCc93i+dlgpd3RNC3PM8syR6PxaDQiRE3iOAoD27HOTk+l5B/d&#10;ualq5Pj4aH19leZpEASEkO3t7SyLW63WeDze29szTVNVVUVRFosFIcQwDLdQ1DQ1yxNdVyaTibeY&#10;FYuFZqvZaNT3D/Z/98XnEAGCFc45QbzRaJydnhuGcXpyenJyUi6XK5XKfD5P87zRbBBFiZOk0W4l&#10;aXZ8dqrpph+FcZq0Wp1f/fLX89nCMuyf/eynP/vZzzY2NhCG/V5vNB5wzm7f+UACeni812639g6e&#10;5Tm9em2LCQokCxYz2zJMXbc0q2QWSm4xiWJDMzBSDMNVdVvBJiJ6vz/K6UtGYnlxu3lxs37h+j8d&#10;APzOqt+pAX5V/++Hau8GwC99QS+WXwKStzLRxQJvXX8ryHzDdvdFi9+W/xr0uigTvOXR+lLf+EIy&#10;fPn1nbDzO+HNd6V3Fn5n5tvA9Q3/0m+rV0oJ3wrJ8zZwffuPvFHFxarB9wXAr6Dp63rOC896qTuF&#10;7/YNBq8r+Ze/XKgFXpR5gfjq7cdxMWfJzgWW8ecxQVEYBsECQiABg1JSli3LvjwyuKCtfZUukjyD&#10;18fhG+Xf8UTe1W/vHJ8vSn7XscXbYBsgjLGypGwkRF1+YkIwgggLgDPKfcontYZ2887mezdbZjHO&#10;6DjPwzQLHadAsJ4mYH31ctFtYaQLCvb39n1vTmkqaCY5F5SOh8PpcCgEq5ZKxYJr6BrNc5ZmAMI0&#10;TrM8AwAMh0MAICHEtmyMsZSSUjoYDhRFbbc7CCFvscCExGGkqqpgfDgaUkqZEIqqAAIzlvUGA8ZY&#10;qVSijFFKC4UCIQoEEGM8GAxPjo/jNEFLhAsglBABgJYODUuVHoQISoThczo2hCAEAApNVbgQqqZp&#10;hlZt1K7duFaslpigEoowCRCCYehnecKlUFWiLTeQuqEqiqaoUEIFE4SAYAwCAKU0NE0lKmdcURXH&#10;tBRVxT/+57eYlG6h6LgFRdUgJppuSIARwpVSFUBCmTANezyePXm6u5gtbFNb7XZVhRi6rquKbZmL&#10;+ez+gwfD0SjPc8a5ompxkli2XSoVd3efmaalqKqu6oLL0WD4o08/+/jWR7EfHe0fPHzwsGDaBAHb&#10;NHmWYQkq5RJnXHKpaQbN2d7B4WwWXbmy02y1R8OxW3AQxlxIACBWlDhOaJYjwFuthmvblmVMRiNC&#10;oKoomChAAkVVkzRDiBSKlTCIvYXHmdR1s1Aoaobh2HahUIIQJVHCKA+CaDweq4rWaDRpxiCEtmUj&#10;hJI083x/Pvcq5WqtUs+yJMsiXVcd2+AiJxhivCQXBYqiCi48L1xd2fC84Fe//H88L0riNEry1dU1&#10;CPDc89I0AwByKQAAXIhWs9lqtJ48eRwEiywLJci5yBGSlWpJ0wl/7i3On5tAQwgggC/YL9+Yty9e&#10;G8v00rEeAvGSYRkgiBHCQGIpsATKeOzpmr26fsl1i612q1QpU8YAgERRvMViY2NdwXjQP2/UqyfH&#10;B5Hvra91G40aBBxIjgDnlEooJBBACrQ8QJQQCAkBxljRNJNzqaiaW6kACbzFPAh9RcGcp5TnjDEp&#10;xfLQ+cXBnWCMCQk44zljCBPGxHzudVuriqpOprNao35yNixVCp2VjgRiOp9ADHRNY4xhgDmDUCBd&#10;s7DUFGJQyuMozzPJOUoiPpv5QRCGYWS7lm5oXAqElxFPoW4RyuK5N134MyHoktY1jgKMESEKFAIB&#10;AiVRkIqRmiVUV60kyXq9AaXUsmwEiWFaaZYGYVCulBHGjuukac6lVFS1Uq9Zjh2l0WQyKZaKrVaL&#10;EGxZ5p07Vz689X6hVEjzJEnjWqMqAFd1VQKxv39kOU6lXHn44NHf/s0vvvlmL4mjbnflk09+OJvN&#10;vv76QRSFWFHu37+vKtra+lqaJkLI+WzR6rS/+uo+F7zd6eY5JUiREg4Hw0FvzBmNozgK4v7g3JtN&#10;W61awS0kaeQ6jmWZgnKCcalQ5oxpir77ZI9m/OT45Or1G+Px2A+8RrMRJ4lt2xDherMhgXj4zcNC&#10;0XVtu1qtFAoFIEEYhuPReDQc/uE/+aO550kAr127jhA5Oj56trur6VoQBLphWI61stq5fu1GrVar&#10;lWvdTmcwGGVx4i38OPIDz5stprVq2XVtKXOFIMvWMBRxHAhBFYIwkg8f3V9GLo0Cz7WdUqmQZQll&#10;WZJESxSkYP3qlfdW2muS4f7Z2LYKKtGzKOM5Hw0mR/vHvbNe7+w0ikNT1xWFLLxFHIW1ekXXtUaj&#10;1uq0qtVyGPh+4IdhZJlWu91ZQj7TNIIgaNRqlXKl3+8BACrFQuAvVle6P/jBJ0Lw4aAPASwVSqoC&#10;4yCCUi7mcwzhjRvXgBSM5uVq9fLV9w6OT0bTaa3Z0k273mju7x9HUfbJxz+MwtQP4jTLbce1bUtV&#10;la2dnYXnT6YTzdB3dnZOTk8Xi7mmaUAIKTgEy82j5IylWcwZJQgRKKHkQHIMpYIlQVCFQMEACIag&#10;JAgiyBEQCHAsBYYSQ8lpqmAEBJ/Pp2HoA8GyNMYEAimk4ILlglEumBB86eOKEFQVkuV5sVA0LcNx&#10;HT/wT8/Pp7PZ5sYWxoQyASSwTIvmjBCwvr7WajYeP36UJnG9Wtva2HRtJ02yo+OTbx49DoLItmzG&#10;hGGa66vr08lsNplJLvM8tQ0DI8RoripKGAS2a9frdS55mqb7+wearjMq+ucD1y14nrckMl168+YZ&#10;rVSqnHOaU1VVGeNZlkKIsiwDEHDOVVXlnLc7nfF4HMcxhPCTjz+5dfPW48ePEUKu6/q+DyG8devW&#10;qN+3LXPJER0G3mg4JRAymu8+e0bzLE+zQsG+du1quVgyDcMwjd29fUxIp9MOw6DVaum6kuWxosJ6&#10;o7C5tZJmPiZSSB7HaeDHGKsKJghBx3WPjo57Zz0EUaVYSZP0cP9wdWUlioLpbLbSbbRaTYSAouKN&#10;9Y2Dg4OjoyPG2Hg4brXarVbb94IsSYeDYZqkaZxWKrVOpzsZT8fjAcGIECgBSLN4OBrOvbmua+dn&#10;Z2mWEILPz86F4D/64Y8454qqcCYYZasr6wjiMArjJCGYlErlyXT6V3/1VwnNi+Xq9s7lPGezxWI8&#10;njx5/Ixm9Nq1G3/2X/xZs9X68t7d6XS8utq9enWnu9LSdWVre+Pp08d+MHdcM44iiPn7H1wXIkeS&#10;J0koea4RFVCJARa5HPXHRdcxTNtxy7NZGPi5opiD/iRJM8bZktN8+d67AIOXnxe5av+TAsC/t943&#10;0PFLL8dvF3URb7ykrn3Hfv3bADB4FwC+aPj6zmZfBCevgYoLYXjkc0z7boCxTALwF2hLvtRDvsIV&#10;b/X/O62Uv6NX3waW341avy1d1OKCb8G072jYBRPof1i9LyV/HwAMIZSvsVK/PQDeBMDPFS2vGxJf&#10;BMBvmEC/0RgIn3vLvZT/1gnFqxON53taKaQUGCMIRRB4YehjAgGQCEIh+UtFOwBvHna8lCMvhOMS&#10;4iXz8xuf4oIE+XIZWQp+8fVNSP+ykgvz7lsB8LIlzyfVc+d1pGCVYIKxoiiaoiiEKAQThIBpKUE4&#10;SfOJYearG+6tj9Y3LxexGkgYxkk4m3neIgPcOD1e6LiyvnLNsWoIKo8fPt7fe2boihSM0ZxRmsaR&#10;P59laRL4XhyF8/FoNBwsZjPbNIvFAsGYEAVAGPg+lBBBlOdUCKHqGiaEMwkBMiwbQDgaTyFCGGEA&#10;ka4ZbqGQ57Q36GNVQQQKKRmnQRDaBVc3zEKxUC1VXce1Lfv07PT45HQx9xFEKtEEk0BAKeVL5320&#10;dJsEkkCEEcIQkGW8GwgQhKquQggRRkRVL1+/trK+mnMWp0lKMy65YeiIIMs2FUwUVQFCEIQJJpwx&#10;gsmS/ZtghTMBgaR5jhEuuG6pWCq4BcdybNsh8yBSNVPTVNPU0yzM8qRaK5TLNV5rIoQCz09oqita&#10;b3C+v38AJdhY6XTWmgqCSJEJiw3X+PD2h73eWb1exyrGGMbhotVZG/Z7WFF/9pOf/O7ePUVCU1WA&#10;YVSLxZVWQ4GAAPjVva/TIOW5pElOg9jUFYIUDAkmaDKf5TkzDK1ScY+O/SAK10yjWC71h2OiYsuy&#10;AEYaBqpGNE0ZDgeSX7FsEwHIKdNNAyLJKFUN3TTtJKV+GJt2WqvVTk5ON7e2arUGY0wiWC6XhZio&#10;pIggCYMgjbM4Tr95+Mg1Cx988F6tVnn6+JmU0vfm3tyP4+ja1e1y0XW5Jrir6QBjzDMBAScKXhLu&#10;Q4iyLM1Szpm8+8XXUiLXsTmHmqZnKb106dLXD+5zzhVFwRjneR6G4a2bNxFCnhdEURInmQRE0/FS&#10;nyallJJLwCDkEC6dVwF4EeD3jam+XKVfrPUv2TIlAOJ5nD0oXixESAoopfS98N/+xf8dR2BzZz3L&#10;6Ac331/GzvICv1wp1WqVNIlymswXUyA4htKbpzRPBc8kzySnQgIuGBZEAgAREEsTfgkggAjK1xYd&#10;KQEQgjLBOAQISgGEgJIDIC5yxjPGpASSc8rY0i0iieLeef+9G7cajUa5Uvj0s5/kgvtJpOlYSJ4k&#10;iW5qec6SMLYsRwoczAKaMW+RAEAwUhUVhbn0Zp63CCbTwXyaVGrgD//pJ5e2WnnCRZ4DzCESeRoj&#10;jLGGAUCqitM45UIyQaVUMIGSYCAQhJBSqiCFc84YwxhzzoUANOcY8TiOkyTiTCgIa0RBAJ6fnx6d&#10;nyZpvrq9fvOjO5999unqalfRVNs1NE2ptz5SVeXR4/t7+08LBccwlWq1uqSWJYS4BbtYLGxvb5+f&#10;9SeTCefAdd1arTaZjiDAeZ5Wq9XxYNjr9WzThBBCAQjCAIAb19578ujp3S/vrXbXGtXGeDSaTSca&#10;IboGkohKQREWeZqkPJlNJp999tmltW6aplmSWqaBoJiM+qPRZHNzezGfbG/v6LqaJ6Hr2k+eTrY3&#10;N/I8Pz456qysQpXsPni68BJN00zHhAR7/sLQjPliGka+74tvHj/KaL61tQUgPjw8fvjwm8kEINzP&#10;81xRYanU/PjjO41Gw18EWknDGP/855aU8t6XXzx+/CyM+u+/v33n5u0gXDzZ7RmGUqmWCQGOa0Eo&#10;NYUkWfaDH946Pjlrdxq9s/7j3S8LTtF1XQlTVYPPnj2ZLuZrqxuLqbe5uX3n1u08yn73+ZeW4ZTs&#10;IgB42JtAiVynqOt6MPM+P/ti7i8MS2s06mmaHxzsFculW3dubm1cufn+Hc+fn5+fn5yeEiBvXNk+&#10;ODjY2tj66ac/JEQN/bBVK+/sXLm0vnH3d781DN3Utf/+f/jvDE1//8Z7lUrlpz/9yVf3vjwf9FVF&#10;0XRSadZ/e+9zU1dvXrk88Re90dAplTe3dobjSZxkjl0QYSgFNAwLY3x8PF5fX+dc/t0vf/2nf/qn&#10;//Sf/XEYJUkcSwCH40kYp5fW2kIITlmeplmeqkTRFYQk4kByQXMOgeQQQowxY0gIziCEUCqKpilE&#10;chaHEcsz27Yt08QYp3FgaKqqKhwjQ1ODwJuOQaVSSTQMDAPpOiEEIgkAkjRPl5iSUihBoVSczyZc&#10;ilatUftH//gXv/rl/sFBt9MBAMxmh5zSPGdBECRp9OMfr571ekmS3LhxI8uy8WxSqdfiLK5Wy6ur&#10;q6PROIpzKBCnAgLQbXd6Z+cZygq2Uy5XFQUv5vPpdAoh9DyPMTYajfYPjgBGNOenp+ec8yRJbMui&#10;lCKIcpq5tjPLF4HnFwoFBSOCFUopByBPYyEZBFhRFcPQhBCz8YQKur29ubq6ura2Vq1Wa7VKnudX&#10;rly5e/cuhPBf/ss/65+dSykVFU8nozCMr+ys37z1fqNROzh4FoX+Bx+8VyqVNEV1Xff+g69zSheL&#10;ZH2zdfnydpYluqGZjvqb3z651dpeu7QSpX6czLKcQIgHg95wsPgXP//TOMjvfv7l5ublg4MDIEmp&#10;UGt22sPhGGLAOSeErK62PvrojufNb93+kNKsXCo6rplmkWlpioriJDg5PSwUnUtr63fv3nXdIlHV&#10;Z8+e5XkOANpY38zy8Oz8pFgqEUKiOJ6NJ7Ztb29vJw9Ty7Kq5drdu3cJJJubm4wxCHCnu7q7uxsE&#10;QZqm19+7BgBYhFG7u+ruPtvd3d0/Pvrhjz790Y9//ODRg7Pz86Jb+i//7L/qdrt/++//5tmzZ47j&#10;jMfjr776SlXVVqt1+87NW7duHp/u3165fXJ+VKlXslyDECNIgKoUi8XAn+UiD8MkjXNL09M0A5II&#10;Bvy5v/tkT9UbH338B59//nA89fOcSikhxC9wBYAAXVAGCgEB+r4enQIA9OLzP2aC8G0S39/bjHcI&#10;ufhyfyd+e/kTAAAA/HJX8PYt/2AQ9QYOfF0+Xz4IeMHc7Dtw5hvatpcY4J2V/n3beaFVz9UA37/w&#10;9yn2Bo79/pKXgZTfeRAALoDPlzlLAwfwojPfiZy/ZwNedvsbSP7tMv8h6aIQeJGL+dVzf60weEPz&#10;+Za0i2Kf734lgEtXRik4B0JySiljjCiqlBK85E0C4gUclQDgiwL/XlPpZdXvLPbOqfT3nF/PGXMB&#10;QC945jCCGCC09HxGiCCEAOBSijjxFS0nUGzttH/0k+u6lY/nJ0SlSIjZNDo5HrhWxdH1+Xj6/pXt&#10;RmUlDrMcycffPDo7Oe10OkKwZr0uKOOSE6QQBU0mkywKTdNkNOOc0zyt1hq6riKFpBnVdX35Ju33&#10;h5qhb25u+mGIVcULAy/wL126xKD0fb9eKWMCx8MhIArW9Gq73Z/0gjSmOVcUFSgwzWi5WCl3ihgQ&#10;SYVkstfrzefzV0uBlEBIICWEaLliSykhQi9X7+UzxRAtaXuzLFM0lQMpEby0faneas6DOaaoYDu6&#10;bYRhaOu2BBwiqWlaghCGCAMY55RAJBGEAGIACUQEE40oQMAkjBVdKxfLeZ4rioq7d2qaaWKCIcaa&#10;aWKk0IxqqrYMG9Pv9RRFcW2T87w/HGAC2u1Cs1kslC2sSISFhIzzrNVttjqNgmtDCJIkngxH3nwW&#10;el6jWlOJEizm9WJR0qxSdD768ANL1/ae7c4n88loVilWoEREQtd2iradJ0mjXhsNB0JK03EAxEcn&#10;/WLF/vD2rcOTk5xzP/QhQmmeJGkUBYGmq7PZ6PLOtqnr56en1UoZExyFQU4pUhTLsXPGJ7OZqmqU&#10;8a/v369WK7dv32ZS5GksOANS+osFwbholy7vXPHnYRzGy3gYtXpFUVEQLE5Oj9MkrFScne31RrNs&#10;W1qehvPZRCHAMjWiSsNQpRBQosUiUIj1w0/+0bOnJ7Np4Nhlx6mYukuQamhWpVTt9/u987NqpZok&#10;IWcs9P07t+5AQL6493UcZxApkgNN0ylNVAWXy06eh6ouhUw5yzSVAMkxghCB5zR3L5kPn/vMLIeO&#10;fB7eTXIpBUJYSIYwQkBCgIAENGdCQIUYnGtf3nsGJWq11x4/3v3y672v7t+zbLK61vW8aaNWVTUS&#10;BwtO06Jb3FhdG/VP3nvvSrVk0tQXnBEMIBCMZhhDAKQQHEoAIBJCCIkwVi3LTdPcsRyrUABZMpsM&#10;syiwNRVKRrMozxIpOMASSMi4EBzSnGFEBGeSc8sw4zglSP8f/6d/dfv2RxChYqnU7rbtgpPz3HFM&#10;JihEiOY5y3JdM4MgkBJoRDMN27FcKJFlOoKDLGXPHh2Oh3MFW5LKYMGgJM36iuPYlKYA5EKkCiGE&#10;YCkEApBSKqQkRJEAcsY5lSrRDdWKgwxw5NhuEmcEqYLJ/mBEiKKpupTAcuzFYl4ulTBGmqG6RXs6&#10;Had5Mp2POeBe6A1GvY3t1fXNVSpTRcfn/bN/85d//stfPYCiQkoAAAAgAElEQVQwXV1Zi+NoPBiO&#10;R+NOq10pVU7PzjbWLy28Rb3ZuHPn49sffXD1ylXOWKvV6fd7uqZWq5W/+8XfQgh2traLBXfQ77Xb&#10;Lcswmo3m6kpnb/fZydFho1Zu1KqBN9UVJETe7VRtS59Oh0nksTTb2lgJFtM8CjWCoGD+YookPzk8&#10;mI4H167uFF17thg3mhXOU1WFWRrVG9XL166kaXx4dnz/m/vHpxPFBK1uvdVuACgQhqZpxlE0nUw0&#10;BaytbkCCF7PFeDap1msQy81LtbW17kc/vP3RJ7c3NleYyCXk08V073D38OTwyZNHQeT7gRclwbUr&#10;W//85z+Po+Rf//lf3P/ywf6zg97puW3btmVEoZ/kYUZTgUSlUa3Uijvba+9/cK1WK6ga1Ayyu7s7&#10;HPYVggxNwxAcHu77i8n7H1y7c/N27/z86dMn08nU1MyNjS0p4Hgym058KUka5YTo/81//d8+fvR0&#10;79n+YDD5+t6jb75+NBvPbN1sNxrXr22XC5ZKgIJ5FM1vXNtxLL3TrK12OoPe+b/+8/+13WgkceR7&#10;81ql+uzpLoBcUcjTZ08uX71ca9XCONi+urN7fJgDfufTHwJNGXkeIyjJs9PeueMWKGNnZz0g5fVr&#10;V6MwZDk7Ojj7z/7zP/E879e/+rUEQFV1CGEUJ1yA4+PTVmcFQBLGaRhFlDGEUbFUzCjLKUMQQYyA&#10;hDlnAkKiqP8fc2/2Y0l23omdPfaIu+ddcq/KrKqupdndbLJJShSpljQayI9+8IwNjx/8MDb8Jxnw&#10;AAPDerIBWYA0FNkURySbothkN7trz6rcl7svscfZ/BCZWVlLd2sGM4APLhI34574zolzTkSc37f8&#10;PkSIUhIAiAlVGmit5TlDCNIAKQmFFLZjKSC54FLJc6o8CKUSAADGGKNUSamkJpgQRLSWWikNVJYm&#10;eZHZhm2bNgSQc7m2snbrxi2gYRInk/HENM1Op/3pZ59BjNvt9v0H9/cPD7I8T4t0qduO86TTaU9n&#10;s99//gUXMgxjKfW1jWsVP9BKnp2erK+tdtudLM0ODw+SJGHMaHfb77//PsCYC7W5eT3NipWV9dPT&#10;05VuN88yLRSGiBdFuFjwrEBAu5btWBbBKE3T0gqCAHAd17RsRk0lJaWYFxnnOcFwf+/5W29tr650&#10;v/2t9/I82Xn+LAzn/+O/+Terqyu//eQ3pYHMc6yV5bZjG7bFajXfMEijXt1YXzs7OyEMGxbbefak&#10;3W4dn+xP5+Hx6RFE0LItxMBs0b/x1lqrXZE601A0GrVFGPX7A4Tgxvq1nSfPx5PF5uZ2FKWnZwPB&#10;9dOnu6enZ2nG11ZXhSgwge+9+87W9mYUzgDgBMubNzcdh127tvq977wfhdNf/vwf9veeX9+6vrl5&#10;Lc4SrcDOzo5QOooSqSSjBAJ41u9LKV3PH48n+4eHW1vbG5uby8srGuje8jIzzJ3nz37/+eenZ31E&#10;6DyMhZIr68uOF0zn863tG8PpdDqfm44VJ4t6o2JY7NatW1vb2++9802o9X/4m//w6OFDpRQEoOJX&#10;3/vm+3fv3tt5/vzd99772x/9TcazRTQ1HaIA5zIzGLJtFqdRVmSF4kIJQpnjOnmWKyGrlQZUlHOU&#10;5WA4XGBk/Oxnv2w021mWAQULLrSCmBgAIKWggkgDoKEGEAKklZZSSXS+uby6i9Uvf0q4qC5+esmE&#10;eLlXhS+Xr91Df0lbL4IGwTlZxnksKyw7fvn94nPJsaxf82V9tUAE4LkF6+rnyy7h4krODVAIIXRh&#10;i3tjKxdgFVwmlTj/C8+Pg/N0weCKSfb8CktiEnXJUFLG7iKI8EXSh7KC0pSwMuDvSrfRRb7GS8ys&#10;LtI+n6dNhRqgMm4SAKg11PrCjgQuRxjoc54UBAGCoMxVcXkcaIUgAAgoJTVQEAGIQMkkfEkjrIEC&#10;UEMEEIb6wqsOogurINQaKFJ290LypfCyaXWe3/gFO7GGZQSqVuWoXBatIbicQQghghpCAJVW+kp5&#10;ZVovD14m8r2EfC9mthwucG7hLZN6XiHPLn2Ir/pQQHCRZrlcKRcL50VSqstI3RfA5gqN1nmvNNRa&#10;E0JeuY9Kgys8NxCfL6EyhS9CEAFYhi9CUOZYUQAAQjAh2HGsOAqjKDQZBUphjAHUEnCAlAZAaaWB&#10;BggCiKRSAKDzubz4aAAveJzPV7JSUilZmo4uBxa8UEJpAPRVSq2rioly+K5awi8m+tylQinNlZJK&#10;A4gAQgAhpaEGEGFiGialjCBKSAmiAEKYUqaBFJIzhgEq8mLuePD7P3jvxq2VJJucnu3F8fzx46fz&#10;Wb6Y8vm0cK1qrdK5tX17fWVDFBIIsPN453D/MEsLoKFje1oAKVSW5RChNMsWYfh8dxdiuNRqlRkQ&#10;0jRRSodxvLu757qu63onJ2caIARxIeTRyck8CoVSueDEZG6lkotCQHAy6Fdqddv3MTO762uZ4JAQ&#10;IUGWFqbhaA1t07YMMwnD2XT27PHTk6OTIs0FFwAAnglSZooBGAGoNYAQIYghRFoDalBmGkoDrXS5&#10;EihjmGCuJbXYh//iT27eu5NKjhmBBFGDaqAJIef3O4JSyHImlNaYEqmUKul5CTZMExFMKMOYAQSV&#10;0lIqCIhp2Pjen92gjGGMIEIIIAU0hJASopTKs8w0DNM08iJ3bBNA2WwEG+sr1VpADaqUUFr6vqsB&#10;GA6HaZLO54s0zwUXnud1O13LsqVUjBIgpUER1JJR3KzXJRdH+4fD0WTUHyKITELns4lrW7VqUBSp&#10;a1lSFFIpiEmtXptO+4Sya9tbBecaas65VDxJoslk4nmObZtZHHc6bddxoii0TJtRPBpPhqNhmueQ&#10;UC5VFCYSQIgQz4vV1dVas3lycmQw5vteniWnp2cWs0zDWszC6WTBKPP8wDQNALTrOpjgZqPRbDR8&#10;12IGsk2WpAutZBTNlSooRZQBQlCapkUuCLUDr7H3/Ozzzx4XGaDULAqtFTEN5/mzXYzItetbWZ6n&#10;aTqdzPMiVwJ893t/kHO18/QZhJBShiGilFCKCIW1ugOgAEgifJ7FWwgppSw1hed37LkK+cVjtHxY&#10;aS0vbtTSqwggCDFGGFOlgNYIAioEmc9i26rV6h0hZL3hVmqOH9iVaqV8oxZZ1mpWPdupuD6UejoZ&#10;LXcarkcQkiU7G1CCEgyB1FCh8sWtS5ZphAlVQkdR6NiOTUkah+F8VuSpZSDBU85TqQoJOCzfGApo&#10;VWpAFYKA5wUmFAEcx8Wnn32uFWp1OhBj0zKFVnEaOa6d5HEURxBC0zAAgFmSV/1q+TTLksJzA8Mw&#10;pFBawDhKKLIwZPN5nGcyT7NatdpoVYRMEBYASCmlVlpICQEq37kEEyUlowxDggHFgGgOMGYWs/KU&#10;81xJoY6Oj/M8hxAzxizDCKM4CHzLMoTglm1lRT6eTarV2s3btyzXDmp+ksbj6TCMQwXkbDF9vvt8&#10;sRArK421tTVecKkVM6jjOYhgjLFpWJ9++iljRpJkpmljiDrdrmNbn3zySeD7EIJ2ewkjaNlsMh7t&#10;7e3WG9Varbq6sszzLIoXX3x+H0Lpe3ZQcTzXrlb87Ruba2u9a9fXu+1Wrer5vj08O8UY+q6DMWQG&#10;EiK/cWPrnffevnXrBiRw/2i30Wqcnh1bnqWA7Cy3mUElEJ3VXrPdCBr26kavuVSjBlKSI6QIBLZl&#10;tluN1tJSEFSAggXPDWo0G3WtZBzNA991HQdBncQhL9Iiz8Moms2mh4eHUussTaEGf/gH3/3h9/9o&#10;2B9+9OOPhoNxza83G0tZki7CCAJQqVW0UmEc50JkeRpHYZrE48lQKt7uth3X2765vbyy2ul2K0Hg&#10;VzzDIEWe9E9PtNLfuHevs9SOFgsp9XQ8Ozg6UlLHST6fLRr15l/8xX/TrDf/9m9/lCQZwUaW5KJQ&#10;cRhNJ+PpZCh5QQlutRorvZ5ByeOHj/b39rauXe+fnuzv7a2srFBCfve7306nU9M0CUVcCMsxJ7Pp&#10;Il602kumY1LTCGrVza0tYhjj2Wz36FBCTTGdLxb1RhNjfHx4lGf529/4Rp5nmODh8LTZaiGEZrOZ&#10;VspxXA2Abdtag4P94yhMFmFomiYzDNd1arVKrVLRSgENtFJ5ngnOIcIQQSGEkKJ0SCs4V1IpraEu&#10;E6EBjDDBBGOMoAJQl24p5eYLY1hGkwIAMMaMMQih4FxrbZmmBlpJwaUgGFNMS9hDMIYaSCkNwwyj&#10;6ODgQGtgWdbh4eHq6mqz1VyE88GgH4azMjK2Xq9ZpnlwsP/s2Y7ruJ7jdTsdQsjDhw8qFX+p1dRC&#10;TqbjJIrSLKvX65ubG67jLsIZwphQ0mn3Ci5OT/tRFBmUaiFLDbplmEWeI4Ac227WmwZjSiqtJKGM&#10;EAwRhBpIqaXSAGjGqBBFu93aur7Z7jRXV1eKIvd9DwD98MEDz/cIIR/93U/arbYQnCBw+86ND771&#10;/mB4/E+/+cejo/2V5e4ff/iDvEgfPnzoek67vTSZjOr12mQ6rlQD3/dNy6xUfctm/eGx7dGgZlIG&#10;DYMkWWIwgxCCIPW8gGKHc5XnvFqpIUjjJB0OJvNFUq34jVbDts2bN7dbzZrrWYRAP3DieCZErrV0&#10;HMc0WJ4XpmU2Go1ut9tsNgfD0fHJ8cnZIE1T07Qc186SjFJaqzWarSXX9QEAtuMqpSeT2Ww2p4RZ&#10;pr2/e2AaVrVSS/M8SfIkzSgjGefzxYJLTZg5nc583894qrXaunk9S/M8zz2/EkfpX//VXz3becp5&#10;Ua/XCKGCy7wonj/f29jY5IL/8h8/BkD2B/1er4MomYyHWnM3cIUUYRpqoCXQSEPTtERaWMwOvFqz&#10;0ZWKAcjqjc5sEd+//2RtbX0RhpNpXKn6WkMhJUYUUVK+4BDEEAKlJdAljco5FdaX4MZL3AsuMOpL&#10;aVG+DA1+9fGvKF8l6krynsuiLxHFldO/RAh8xeSprwCq10+/OHjVK/XrL+cNw1JioavZda7If0FF&#10;9fKQvi6tlIQv+IRfHYevI4L6EvlfY9V/xegKLix+r3BWfdliuPr9XMhVyPd6c/D1E19IQFclv2yH&#10;fHEEvir2CuJ6sUjga914fbiufnkh5HxKr47bi5roJXflKzP7chqky63ny01cpbOCV3qKwGusy1cl&#10;v3Cihue6KoQgxlgDOZ1O8jwjmAghAIAQaanFuY5JXwqHl1dUHoAXLGoAlCGEr4zDm6f76oS+1EOI&#10;IIQXccWvT72+UhFdKiYgwIwx07QYYyX2Q5BgQhHBzCAQAqk4xhBAnueRAkm1Zl3f7rW7fhSPhEoA&#10;EmmaJHHiuc1GvR049UajvdxZ9tyqRU0E8N7zvXAR3r3z9r27d01mz6bz2XQOAMizfDKZDvrD6WQa&#10;+EGj2SAIAwA5LwzDgIQIISk1IMBhGFcqlV5vWQiRZGmSJqZlMdukDDPHXITzo7NjBXUYR6fDU9O1&#10;G826X6swyyQGY8RwXa+91CGIRIvwyaNHX3z2++HpYDQYRfMwjVIMEAKYYKqlAvo86Pd8jUGIEGKU&#10;Ag0xRgghSghjFGOMKaGMUtNYv7axffsttxLkkheS61LpdR6tLgG41CQCqUrsc/4cRee5qBGjJiWM&#10;UkopY9Rg1KKUYUzw+39xB5UaFwjL3LkQACUFBDrLM4yRZZrzcF6vN1bX1jc2NihGSZLkRaEASNKM&#10;GaZp2RDiLBdxkhe5ODk5m4fxUrNTrTUdxy2KXGiVpkmWJ6ZpLLWXLMuZTqZJlAwGg/FotL62PJ8O&#10;lMqrgaN47jpWwQuptJIyqFQJZZSZS502YwQimOVpGIZB4AshTGZ6nldkabPZqAR+nmeUUqn4YDhc&#10;xCHChBoME5oLIaXCiOSFaDRbhJCDg/0izx3HcWzXNM1CyNF4Nh5NMSFKg8FgyJjJLKtaq52dnlDC&#10;KDMwwXESGQabTSe2ZWoglOKGic91l2Wabshm0+zjX34mJDEMtyhUmvA8FwDROMnGk9lbd+6kaTEc&#10;jQHEQsMiF9//wQ8n0+mTp08gQoQRTCAiEEIVJ3O/4pkWkZIjhKTQpbOEYZhSiQvVbKkxVC/fnOD8&#10;+Is3hwZAA4gIJRhTpYEUAGgiJe2fTSEwMDUXi7nj2l7gZFlWrdZt28+yPJwviiI/PjgkxLh7547g&#10;mecahHIIOYJASg60AEApLYCWQCsEUdkYwYQxUwkVx5HveQiBaDFN4jDPEoxBXiRCF1IVQguppdJa&#10;KaC0yvNMKm6ZRl5kBReUMtv2Tcup11sb17bSLEuK3DCNNM+cwDMtczqbFTzHEDKDAQBc20vipMhF&#10;lhSUUAS0klJpGS4iBIkQvMgKjAGAihmouVSlDEmZayDPFZ0A4jL0HiGCCdCAYkoQRhBTbACFoQYE&#10;M61gGqcI4v5gmKaZ1tB1XUpZmiS+50OEKKVe4GsAc1H0ustSS6k1hPCzzz47PDggjPie7/tBu91Z&#10;W2sSjAHShCDCsGEahELXczc2thaL+Kc//fs0za9tXgNaJ2lardVm88VvPvkn2zGHo8FsPv3GO29X&#10;qpWHj+6PxoNKJegtt93AHYz6jVbNC8ybb11vd5qNRqVaD3q9Vm9lqdtbclxz8/q645pexdm8vt7u&#10;LTmBTUw8GA8ww5V6NefZIo0s302yTCNwNuwfnBwZNgUEnPRPDs8OM5FFeZiJ1LCJ65sAcAAEJZAR&#10;TDBQkidR6FvBP/7iV48fPOBZtphN+6cneZa9/fa9wPMxhEIKSliecUJwt93rdXr1oNqoNzbX1zfW&#10;NgZng6dPdqaTGUY4jTNKDNf1CKaMMiEVAsQ0rCwVi8kicKtKagRxq9VWGlqWoyDy/KDZbBmW6ViW&#10;59mB71WCII7icDFbX9+4d+9ukqSD4dAwLQDAUqsFIFpdXf3TP/uzv/zLvzw8PiGYEIwxwhijNEun&#10;0+lwOBqPp4P+eDpZTMYzx/Erfo1Sg+fFYDBotRqrq6t//7OfPnq8A6Cst+qO56ZZWqkE8yicTKdZ&#10;ntuOu7q2HlSq/WE/zbKjk+PdvX3P9Wr1apalBmWL2WJvb980jfX19clokheZZVtRHFmWOZtNB4P+&#10;Wf/s1s0bgR8c7O2fnfYnk0mRZ5VK0KzXXc+mBIXz+dHhYRIntmU6jkMxkZKDc9W75gUHWjNGlSyJ&#10;MZUQXHJeZlBUSnCeQwAxJhAgraTWGiGMEAZASykRhCUSzvOc81xrTSghhEINNYAl5yahBBHMhVIa&#10;EEIoIYQQAMCw33+28+zWzW2DEd91oJZJFDKKDUYC36sGvhTq5OTYMk3TMKIw7Pf7GMO3374Tx+F8&#10;Op1MxyeHx81W/d13vkEYevb86c7O02ubm0vt1ng0erbz9PjoCAHEOWeEEkKSJMEIJ0mCIHZd1zAY&#10;FwUvRLmJLJlQhBQIIkoxRroSePt7p1kyYxSblrm9teV7HtTw/oMHDx48ZJTuPtu9f//Jh3/8g/Fk&#10;CKB2PLu1VNu+sTkeD4KK98c//OH6+tr9+1+MRqNms0EpkUIorY9PjleWl8uQJMM0CUWHRwdSptev&#10;r0GoDJOenfXr1bqU2qC2wWyCzJOjwWw2d12fMSuO8sl4orX84Q/++JvffC/Pkm63DYEcT4aVatDp&#10;LCVJPJvN5vMFIaw0DjmOU6vVhdYAoCiKDw+PECJJkiwttev1xnvvvV+r113Xz7J8Mp1JoSvV6tlg&#10;OJ3Onj17/uzZ84ODw/FkajuOkHJ/73CxiBWAUkvTNjXQ2zdutjsdoZWC6vjkSAG1srZqO97jx8/u&#10;f/Hk5o1bW1ubp6cnO88GzNAAgsFgQAh9/nz3ww8/3H2+93zvebvdyYvcMu2lZiuM5lmatJYaGINF&#10;uCCUAqlNYgZOEC8Sx/QMati2/zd/99ODo0Gnt27awW8++fSPfvBHnu9nWTiaTAnBUgoANILwPAwe&#10;QqCV0gppiBEGF0TQr6Oji809vBJ5A173Q/6SE/8zy9dI06+iuAvj8Hn+2zdiv4uab8Cvr+C3q6df&#10;gpDLav8cAPyGCzmHZ28GwJdYowRkl9/PP1dMkeef1wDw61ju9eu6PPIaSnlNofCyx/UrplRwYUS9&#10;OmKvEWu9ih5fQtFXCbped7uFLw8dAOAiuyw8J/85/2iodWlDfkFQ/Ab0+0ofrh555fjra+ZNi+Gi&#10;h1cisS9/KsmIXp3f8l8Nr9Yvwd6rDb0Oks9B6UvW41fkAAARQhe5eS/6CAHGWEo+n8+0VghCKYVS&#10;CiMMdMmFgRDAEEAEcLnMyrUHtIZAQa1BaWZ5Df1e7JlBGS9aDuHVVaSUeDEjFz3S+sJz5GVngYua&#10;4Bx6lY7NkCCIKWUQQlzuMwEgGGOClJJCCmZQw6BcJFE8RVj4VVZvusxUEGfUAAALTIEGsuAFxrTb&#10;6d28eesb995ptZa00ggSycXh4fHe7v7e3r7n+r7vt5qNSiVYLObj0Xg2X4SLhUEMx7bb7bZhGDzn&#10;WsM0zWazBReac8mLAiOitKbUIJTNZrM0SzHBtmuVUYmQAIRAf3iGKfIDJ8lCw6JRvOiPzipVD0Lk&#10;Wg7QIJqHSRiahA3P+kVSQA2KvNBS51kBNRSF0lIjjZAulZQaQQwBJAgjiAyKtZIYIowQhBpjjBDC&#10;FAutKrXavXfe6a6sKKg1BEJJSK48w6GCGgBwbseXWoBzN+vSx6KccXg+/hd8YyX6RQgRSmm5B9Ja&#10;KS0QQhCAtMgRMtM0PxwN7t6+hQmbTOfb29u1anB6LJPpXErpOU7BVZjmBnMrjWaanEkgZSEfP3t+&#10;chg9ePj0xvUbN27cYIZZq9Uow3LIhRBCCMMwms0mQuxgf+/R8QwhsH1j6+mjzwveA4qXgU9E6kUY&#10;Z6fHveV2mguphOPah8dHeZ7OZjNKseM4SiqtNWG0fA5alkUIibPcsqyO3eFSCaFALjCmgsssKwaD&#10;QaPRaDab83lIEGi1WlJpwzANJn2PDAf7BgMEYr9StV1vb/fAtu3bd9/59//u3/uus3V93XEshNBo&#10;Mp7OJqJIHJtyThCGBc+UkEoi03CSJDRMq91a398/nk1D07Rdv6Lh3PHcPM8Pjk+oaQFEFECUWQVX&#10;mNA0z3KeGYZVFIXWkmmgKdAKRmHaaC5JBSiBWqcAQCE45ykmX/OIf+UnhNClFwfCACEIodJKFUXW&#10;759SWqemn6a5aRuEsNksnM8Sx66Yhme1rMn45P7Dxw++eMwQ9Fw7F3nBIQRKQaKVghBIIQBUCCEE&#10;mII5gBpABRRFigMAJE+BzIoUpElY5LHiqeAgyyMFudJcqkJprRHWAGsNKEVFURQ8IwQjjQFQcTwH&#10;UHuBf3Z2lvMi5UXNrDuuZVqGjU3DZELmjJEg8GteNUuF1joMwyKRWgK73SovnxmEQENKORiktTpa&#10;Xl7hXA6H05W1ihQEQAohAlphhFDJx4BKlTBQSmiAEEKMMWSptMi5kq5rL8YLCCFlWGudF6lSOoli&#10;yaXJTKAAUDCNUpOZnUY7E3IwGA7n0976sshFzjlQME3TKI4dx/GDFagBQiDLk6LIMpGNDoeQkuWV&#10;rXYb3r5994svHhyuHNUr9WazaRh4Nks73Wa9Hijl/fVf/3W32/I877vf/eAnH/2d59sK6vFkILWw&#10;LOPdd99Ns3gw6AMAarWaVuKkPzg5PIjjuNfpAgB4UQzP+lLKer1arVYVgossYfNxpVp/evA8SfNa&#10;rWFbZr3bqqGmaZLO6pLt+ZQxYlrj6WQwHQtRYAyF5AySwPdkVjx68Gh3Z1dmKlnPnu0cywJofjJj&#10;7Pbt251ez7fd2WxCGeN5djwcf/bZZ/Ow8H3btu1Gtfanf/Inq6srp8cnD764P53OoEYEGorAveeH&#10;tVrl7XfuVQJPA1Ek3EW2jWEkkvufPsIY1lt1XgDX9zCzTdsxLcf3PDf1sjjK4yhehFqLpXYNA5Kk&#10;s431rX/1r//bXu/jv/p/f3R2dlYJcqD1977zQRLF4TzCAPNMCAKLIqOMuLZHGE6SaDQIB/3pztPD&#10;3vLS0ycH21ubGxtrUsqlpSUIwH/8+c+q9crmjdU4TjOeQUQgQxKBWqN+cpJZjn3n3l0I4Vm/jyDB&#10;CFeCWhx/PpvNKKWdTgcoOJvNlBK+73ueE8dOMky2tq798h9/hTGeTCbz+TzP8/F42G4v/+Y3vxkO&#10;ucHAxsbq0lKTYFykyWI+XUxni0Xo2LZSKs1inmSUUkQI5znGmDICIcyyjGJSPgeEELDMxC0EpZhR&#10;KIRdPijAxYNCCCEEYIxkWQYhLDPoClHMZjPX9zzPwxgXeS45N5Vdsj0DiCnCAIBmvWGb1mQ2/f39&#10;L1zTsBntn5z0ljurvW44G4fR4uz4aLnTVkVBkUoW0ymfuJY3D2NZ6PfeuTObDD/+xX+klLmuu7y8&#10;9M69uwaFv/rVJ8fHs+5y0GpWkVazyfDa5vrK8vKvPv61ANRt2JSy8XjM86J8MTHG8jwvw/UxxlmR&#10;SynhOZOwUFIhhLa3r6dp+Oz52d7eLsZIC4kxnk6nn/3u01JnH0URxuAPv/+9pzv3NUCMIcuimIA8&#10;T+Jk9g8//3susjzPlpaa169vPnv27Ojo6OBgD2Jkmmw8HhNCgLIlVwbBBDPXCQDMMaKLRRyGabhI&#10;a5WGlLpI86IowjCO47Rea4/Hv8/zfH19/caNG1mWzWazwfDEdZhj0dl8jPFdSinGtGR2iOPYsmwI&#10;CCFkuggn45nr+oZhrK/XLMviIv/tb387n8+zLGeMJlk6n0+9SpAJvrOzQykNgsDzvMPDwyRJ5mHo&#10;WFYhRbe3jCl6/nwHG2CxmF27eY1Y0K9aVkCrS9+9eWtTCLHz9PnR8f6D+0fDYf9/+h/++3/7v/zP&#10;x8fHk8ns0cMdy7LaS0t37tyrVus7O88psUajqe+7SZIbzAm8xmIhgEKEmhhQDBTUyDZcg9q+UzUw&#10;Y8yWAuztHt9979vUMD762S8x0QrKe2/f7HZb/8e/+8skzTzfVhIKISCE4NxXFmGAAXzJAfj/n+UV&#10;OyH8Z7lV/1cv/zX6cNVxFHy5IuAV8Pn66W/8/gr0/Q22AWEAACAASURBVAr5r7dyeUQp9UI3Vj4A&#10;r8TivrHbr1xUaQJ85chXdOM/qXz1uJUFXgHwX1v/stqX1Xl9It64sdTn3tovGef1lUn56uV0tbev&#10;t6Uv4kJfEaKUElIhSEzT1oIrqjjnWkMICdAaAPiK2IsY7NLz/Grzr2YwvtrhN/b8ypy+UDG8uPCX&#10;QxUghABc+EeU5l+AwXkKN4QxhhCWRFyUEoqgYRvT+Wg0WRgGdj169+3t7RvrBQ8xEXEycz1Dgxxi&#10;wTmh1HAcr1ZrKAUWi8VsNk+jNPBqkACMcavV0hpG0eLRo7Cz1LZte2VlpVar/ea3n9i22+v2KhWf&#10;i2I+n0qeK6Vc106TAhMFIeSFdGzTdo35fJ6lec6LPM9SUcRZ7PqO7Vpplni+WW94lkMIVRCJ0fi4&#10;KArbtqup9+TR4yRMgNZ5lDnMvnHtOkX4aPdwPprFi7hIC6ggApggjTQs3dDhhUIEaoAQohiXo0UQ&#10;1kAJISECFFGtNYBgqdvpdLsawTzPmWNRRBWUl+Z3pUsFRjnrEgMtodRaaQ21FkAjzXXpOYsRJUQS&#10;QihlGGsIsNYAv/tnW0qK0vNA69KxHgheEEoWi/ne/v7q6hozrJOT44JzDcBsMc8LIbiSGiqNmelo&#10;DXMuMGZRkkoB52E0GkWDUcJFtrqxbjkWhNq2LQ1gHIYIYddxHdd1bVdKcf/+s7duLK+ttJNwGgQu&#10;wci0TMuyhFRhHO7t79ca9YILDbXneY8ePw7jGCI4my0AgBgToDSCamW5Z1sWQpBSGsYhxsh2PdO0&#10;FdBSnavUuJCHh8fXt7ajMDo8PLJs23E9KaRS0LJcTOjKyjrCBEK8tr7BmPEf/+Hnk+l0c/Na4Pr9&#10;wSCKQs45ZYRRIqUAUFsWYyYmBGKMDGZCQAix4pjHkQiqDUSw5weW5Uit84InWZZmWc7zbq/XaNaH&#10;oyEzqes59979xmDUPzjatxxbSSmUAEAJyUtTcLXuS1GUzICEYgWBVJJgdCXo/8WT6+K+vbAMXz6p&#10;EVRAA33u0KIVlBJAQAlxd3dPKpUl160opVpLLQ3kZDZrtboQ4opfRQAIUSRxxPPi+vXNyWSgVFKt&#10;mBhLKbmSAmMNgMBQI3gehwV06VsPMcJagfl85ruOViLPkjxLpCgMA8XpQuhCKq6UkEqWYU8aaASB&#10;1iLPU0wQZQxoPF9Ejx7vhGH2+MmzZnNJI1AoqYCmJpaqODw+AEBjBLWGBjEmk5lt2QjiOEyf7TwP&#10;fM91HcnFeDSmlFaCysZ6r1qr2I7V7x8ncVirBrZtEYylkForjDAoH74agJJ9AUAtFULEsVyDWFJo&#10;jJjreFGUaqUnk1m4iLVCnufnWaE1qNXqGCFGmdTKtOxFFN7/4kHJQ15vNYXg80VYqVd8PxiNh1Ga&#10;ZHnuea7SKkliBVQYLSaL2db1G6cnIwjJ+sam0mo0HvuB1+60lVZ+xalUfT9wFRD/9Mkn0/mkEPmd&#10;e7eDireytqKUZIxZtvXzn//iH37xq48//qeffHR/d/cJJibFttb0px/9cjCYHx0PDw4HOQej0WK2&#10;iJNcRGkaxakAQAF01D/OBM9kMRgP1rc3/ZrX6jb8qs9MKoHKRDGYjEezIec5xKDgBSHIMg0EIZDS&#10;tuyV5e6t7Vvddns8OLEM1WzWAt9rNVu9TidPk5K3aT6dn52dhbPIMpnimmfF23fvrK2u7TzdGZz2&#10;N9c3atXqbDKrVWtv3303qFaLXAqph8MxI0YUpuEixRDX/FqWFOPxLI5jLpQEcDyZHZ+dHR4fnRyf&#10;TKZj17FWlruWSRECB/v709lkvljkPI+SaG1j7frGJqN4Op50eysffOeDH/3oxwhiDCnUyHVcBEGW&#10;Z0XBMSJAIcfyTeZmKY8WSZ4V83kIIciL3HJMpURQ8VLBg0qAGNm+uR1Ug9293cFoSBm9trX13e99&#10;bx6Gn33++Wm/X61W641GrV6LoiiKwtPjk067necZpSxOomaj2et1hRCLcL7UWhr2+wZj83Dueg6j&#10;RpEXve5KtVJN4un29mbg+5ZpQiWl4rzgEGrHth3bYpRyzqP5gjJMGQEQ8IILIQAAEAGt5DkBBTyP&#10;ZNNKSSkhUABArYGUUglVarOlFFJKhLDWqigKrTVjjBCslOJFgSAs8iLLc6UURAgCXBQcKAUBQBAB&#10;raPFol6vu7YzGvRdxzo5OqAIVj2XGZhiqIRot5oGI1EUpknSbDQa9Vqv261VA8exZ9NxvVb5znc+&#10;uHZt48b2tpD8d7/73dHJ8BvvbH3nux/Yln14fDAcDdZX11rN5v7ePgSIUkYxSZOk5GquBBWMsRBC&#10;KYUxwRgLLqQQ5esSAeB5Ni8yypDjWFLE3W5ba/X06ZPpZEooffbsmZLaYKbnBtPpqNaoPnr8kBLA&#10;Rbq21js63mvUq4169dNPfoMRGJydjYbDLM2ePH4ENfAC7+6dO9VqcHx0PF/MllrNyWQ8GU8IAVtb&#10;G4HvCc6TKEGaEEzrlXq0SBy7Mp+FAKC7d9+ez6P79x+ura7fuXO3Vq18+tnv9veeua5FMMIUBb47&#10;n0/7p6dRGNVqddf1jk9OwyhihCGEwjgOF5HvBwghzgvTNIXgT54+kVKdnp5kRW4Yhm1b7U4nL/LB&#10;oB+nqeM5axvrSqvZfDZfzG3Hdn3LDyzbY6aNVjbahoOWluuGQzQqbt3d6q02Dg6fH53sNlq1JIny&#10;Ih4Oxx//6hf1euVb3/72jZs3/u7vfvzg4eMkTf/8z/8iDKOPPvppq9k66w8m4ymjrNVachwnXMwh&#10;0hCqJAmh0lCBVqVlEmM2mhnMjqMcADyZLSC2nh+c/f6LB5iizc11P/B6K91WqxZGs/5gVmbgK3lj&#10;9HlEKIYAKqkvfTm/EjlctQO/mYnqy8/9TytfI+rCAvzGahBodBHg9M9v63Iz8Prfi1ovduqX9q6v&#10;BUUv/r2wGcKXy4tevybhDUJefMeXdb5Mj39Z3ggvXz7xTcP4MtS5Cr30yzKv2oe/TMJlN/TLLtBv&#10;7jD8kpk9t5G+dly/isFeP/0rBH5teX1JXLUAXx3Di0FFr6yf8y/6xZhfVHwtnRV43QUaXMp/o3n/&#10;HD3Cy+P60ptDa12mISAUYwgpoaWtGCOCIIIAgXO/WHUZCf+ytIsY8ivma32lXPQFXUXg+oKJ+iLe&#10;/OULPL9uVCLbq6UMySGIEEQJIgQTRgwEEISAEGIwSgjSWgmZT+ZDy6Z+YN24tX59a2Vre2V1vYlJ&#10;YTmoWrN9316EU9M0KKVRFBHMTGbwgs8nszRObdPOsiIO40a9aVuO47iu5YDSkimE67rdbne5t1qr&#10;1mez+Wg02n3+fDQcQ4S5UIbpNFsdSqlSmlJWxs4LKQzDdFwXAC0lNw3a7i41l2qEoflijAiESETp&#10;nMtU6lxpjikCGj988GBvd9c1rY3V9eVO+/rGZqvWUJxH8yieR5ILipkSCgN0SV4Ey6h1CAiEBCOC&#10;UOl8Z1BccpsRjBFEAINGp33r7u36UktBAAjUqAzl1+chCwDAF1EtGkIAsUBQl1QDl+HuGCEtFdBa&#10;yTKdhSqDwrVSJM+z0uhaph7WJQiAGABoOV691oyS1PM8w3HH03khhcgLhJAoeKEAxSTlkouMUaqV&#10;BsSwbWv71h0AjadP9zIuiGEalrUoUoJJtVYrqY8Xi6jb7WmZvn3vzpMH95WSRZEFQYDxuW+EFJox&#10;FgTB4LeftsdjYpiT/efNZrNaC/rDgWXZecbznFPMnJoXLQpKaRlqXxRZkiSmaWKMg0owmE6xhjzN&#10;tIZAo1qt4XnBT3/yEeccI7q3e3T39u00yabT+Xg8rVWbnhsQbM7n4Ww241zmXBa53NzajuMYaGGY&#10;2DIN368g1DdYQ/JQiCzTyjQZprjQknNuGIYfONPZaBGGGhDXqXAgMMRSi1oQ5CKO0tlbb9384sGn&#10;YRKvrKyYNp2Hk4zH6SjO0sKg1LYZIRBhJoUCmhjMxlgIKaSUEGpCXvVUuaR3v9BLvao4vNTMSSkx&#10;VhBCQpCQwLas9Y01BAMhcWup015un57tI8QW8ziOsla9DTE1DCMIgvFgPB6PbQNCqAHSUuZQIwgV&#10;BEAqTjABCmjIEQAQIawQAhIBKYsUKS54BrSQIhc81VpIhYUoNJQSFBIIDQBQSgOmAUzSjBkUYShE&#10;IRXCmNiebVjmcDx59PhZd2V5/dr6NJoBArUmSonLTNlaS43gZDJZW1mrb7bqQWvYHwEAGo2Glso0&#10;Tdt2Go2WEhpCmKZhpWorHaeJMk1EGNaKcFFoBSBSACiMkdIAQ1BayRDgUkqLMdfHimNiGsww0iSC&#10;GEugEaUYUaWFZTqykNAgjuMqqPM0hQoiANutpShL8yR1HAdCGIVJmmcAI8dxCCEPHz9xLLPVakjA&#10;qWm1nR41rb/8P/+vtZW1Dz/88Nvf/vbu7i4mcDA+kwUPo3mtVkOOU29U/+APv22ZjmEYx8eHUsoo&#10;imzbhhAiRHihwjApcq0k2N8DtvWkUV9erXdv335/b2/PcZz7D+7P5inGuFJ1k1Qe9/cQlFs3tgKD&#10;QEkIw0uNTp5n03Ayn8+9SgCVJAajzBJaLaIw5wIARRSEEOaFYEQKIXShGq2ma7s84w7x/uxf/DFG&#10;1LIcgxpCCEJYXqQ2MSDAtm2vr68zZioAoyjhnH/rW9/60Y/+9uEX91ud9iKOGo3Gu+9/czGPBuNR&#10;uIhGk/HO82eNVmM0nhoGdR0rWkQrq90bW7d8P+iPBlBTA5v1dktoNRic/f7+/UdfDOsB+NMfvr+x&#10;vlp1/Q+++/7znV2tMITy5z//+zji19a3v/n+vVs336pV20rww/296XRhmDYhzDYdz7Xc1M2yTCOc&#10;ZWGeacsyGbWKIstSUeSSErMoxNnZmeRZZ7nTXenmXGiCTNsihFRqVcbY9evXr21eF0L87Gc/k1Ku&#10;rKz8+Kcffe+D72xsbNy6dWt/f//0+NQ0zcFgUKlU6vVqrV7J8mQ+n0KtTIt9//vfn8/naZFDCBfT&#10;BcNsPpl++OGHjuPt7DyfTCYAAM+2LDPwTFtKaVsWxcRiltY6S9LhsL+YzQAAlBKoAZeFUghCyAA5&#10;fzkDCCFUSkkpKUElxMUYE4jKB6nSEiGUZRnPEcKgKIo8zz3PMQxDa51lGee8fOvzPE8UBBiVeWix&#10;BlBpDBEUKprNXcOiCF9fX0cI7e0+n0xGmMBGJfAcS/K8Gjh/+L3vEGYWhcwzvru7f3p6RCnr9brd&#10;botziRCJknBr69rN2zcrFb9SCY5Pz06OD6ezBcKKUqy1ZMyMoijHOSFEKVV6X3POywvkil/kj4Wl&#10;1pkxHMchY2y51+0ud+Ik3Nra6vV6jx4/9n0/z/MsK/r9IQBD07DjGDiOBaBCGCwv9yjFWZaury43&#10;Go1b21t5zgeDX6dpvLv7TCnZW1l++51vVKvBwfFJr7v08PHMd728SBhG4bzIYg5rZDKeB14VAOTY&#10;XhIX4SLl+fz69W3fDyzT+3/+779O0iiO4+Fw8Aff/d7Os6ec81qthqAKw6lpbuR5ijE63NszTTMI&#10;gjJVr2kxjIgQRcGzfv+02Vw6G5xhRBgj7XYryyMAFcbQtIjr+73lJQWaK6tt07Fd1zYMw7TQUqdW&#10;r9c55/3hmWUzrvLu2jVm4d5Gvd6sU4MF0MjE1DAZYIVfNVud4AP73Vu3bv36158MTka/+d1vx+Pp&#10;n//5v/zgg2/lOb+2ud1ut//qr/73KIoAgOsr6x//+pOiKG7cuLF1c2Nv72EYxhCZDDMluIGZZzlY&#10;IQQwz/hwPFteu/5v/9f/7fcPd3/1m/sIIWbQxlLFdAiz4Nr6cpLdE/J30+k8SwsASmUlRABDiC/j&#10;vl5hRf7K8mZn1/+CFtEvhUYvG53+i7T4ipCrkt9kp3phsvuypr+2wleUN4LGr6jwSqMvNjBXjK6v&#10;//SfN3SXJ74+N6Xl8Gs7eVXU650HL0b4S5t+8wV+ZVuXC+aVf9/Y4X8ujH9twN94ylcMsr6AjOAr&#10;5+6r+wauTsoLM/LleEKlZKnfBAAAiABQpZYTQK2UKDNpSiml5FprABWEl5TLpTR4zruuyyOlZglr&#10;LUsvkrJrJZv15cBcqocuPWnBRfKtVwAwhBBBAqDS6lyjACGGEF9Ww7gMY1YQKQBVXmRFUSCsl9qV&#10;b77/jUrVbTQDpdOML4aDQ0SFwdD+0W615mMCCUFZVnAuOY8YMSxT2YbFLKNMFJpGaRSmopCGYXm2&#10;Z1lWGIZpijzP45xXKlXO+XA4nEwmSgnHcUzDQQgADTEiacqVAuU71DAMkxlCCV0orXW73TYdahiM&#10;MWIQTBmI8zDLUy4LylBRCAn5bJ4ut1fu3Lr1hRBcZJ5j+IE9nQyARIvZfD6f8izXEiAMgVIIEgCA&#10;VApoDSBE+hygYogIQvhChUIgJIYBCQQAMMu6trW51GkBBDGBxDRyVZQQ5twCXM4pVBBhCIEGGiqs&#10;tAYalfNYQj+ECACo3AAoXRoFdHmn4xt/0NVaXeReAyV/EoQQIUgotR0HQAgRNi2LECIVgJgihDSE&#10;hBkagIJLqTQzbITJfBEmaQYQdhwfEbwIw+OTk9XVFUIwgtixbYopzzmlDAEIFPA8r9moTUcD2zaL&#10;LPU9V/DCNGwAEMSYEHZ4dNJd7tUajclsVq83/KDy6NHj8WgqpYYQKwVv3NhOkwUhyLZMwzDyPIvi&#10;yHEc23WJYfaHQ0hIkqZSgDJcMwyj46NTRi2loGk6vc5ykmRRktuOl+bZfBFGSTKbz6VWa+vrvd6y&#10;53gGMxvNpW6n49ieZdqO40WLSAppMsYMYhgEYwgB0AqYhlWtVTc2ry212+1uy/NciOR4OkizECIF&#10;gMjykMtk7VovjKdpEbbatd5q97R/wiWP44iLAmGooSYYIqQwhpbFIFYaKQ2lUAXUEgJVQlz4Evti&#10;OXfqUlt2ocjTEAKlNYRQAa3OmW+oAghoUhR6NJhnqeZcC6FMy06SSEiFEMnzghd5t7vkeyYEejqZ&#10;xEl4+/Y2QoXnEqBzgjHQCiiptcQQAFDSdGGCSKmTY9TIklRL7TqOFIUUPE1DCDXGsOCp0FzIQgF1&#10;TsmnAdAA4XMdpJIKQAQgLgq5v3+qFHn0eKBBdu/dtzORKy2ogYXkp/3jnOdaQ8e2Xdvb291TUlPC&#10;uu1eJahubqxfu3YNIWAw8+jg8PPffxHHiW3bRZaE83A+m86msyzPu90eVLIoUiWUEhpBRDABSp1b&#10;gJUGGmKIMWIGMxGhGNI8KaIwm84WZ2cjCLHtuFmaUUZd18MYWbYplNRambZhW2atUW0td1KZF7KY&#10;LCZexev2uo7rAYh++fGvnuzsBoFXq9elUr7vdXu96Xj69z/9nRCJZVue75k2QRhoILM8nUxHhmVo&#10;AJZarTznpmUiTBbz+eHhoSxkvdlMkxwThhC1LI9SoxI4EOaCA8fxCbEQZp/89vdZzjWAa+vrGqC1&#10;9XUp+e7+Wa/b9Kq+BqrZbmV5qoDyqv54MoYImrYJICbUmIwXX9x/eHY2dL2AEhNRalr2yfFJvz+a&#10;TcPReHJ6NhgOJ2GUZmli2pYfeJhiwuh0Mp3NZxDoZrMBADg5OT49PZvN5lrqm9s31zc2Pv744+F4&#10;SCgVSu48e7a3v59zoSFchOH+4eFkMfMrwTvvvjsajxdRlMRJnmdFXohCrq2uu467f3BQ5DzwKxih&#10;VmNpY33dcyFBAmM8Hg3G00kaJ81Wc3V1DWhgGOZkOPr1r//pZz/7RWeps7K66vtBu9PVChweHIWL&#10;KIzCJE38wK9Wa74bKK55XmilCUZciCSNPc/u9tr9wenR8eFgdNYf9gvJHc+1bDOKw4PDA4jAnTv3&#10;Op3OcDR8/OQxpazVbC4tLT199BgBXKtWDg8OGKXXNzcqgT/onwW+hxFa6fVs0zwb9LMsh0B3up04&#10;iQ6PjsfjSRym9XqLFypcxJsbmz/58UfT8TSJomF/OJlMTk9Ox+OJaVgawDhOZ9OJ0spxXc9zldZh&#10;HAnOCaGGYXLJyxe4UkopqDSAEAGoEcRKa6W0Kp1lYHlTlo7QHGiNIJZSpGnKuYAQGYYJIRJClppS&#10;JXUZPsCLQhac5wXQgFEaLcKPfvKT+XTy1q2bt+/cggBEi3m3vbSxsb6+tmaaJi8KhHEURuPRSCol&#10;lZhOJ3mWN1qt8Xg8XyyUVswwKvXq8upypRLYtg0QrNdrd+7cbTRblLJ+v//k6Q4jVprkRVFgjIHS&#10;ZfY/KQWBGJRuUEAppSGEGCGMIQAlZ74OAm8RLs7Ozjzfbzabz57tTiaTL+4/OD4+MUwLQhwnKSb6&#10;X/3r/+7hgweT8eidd99eajV6y91Wo9ZsNprNuu+7jx8+HI9GSgnP9RDQ165vcJ6naVwNqsfHJ67n&#10;bl7bnM0m42m0utY2GNvf2+cZN5nl2l60iLOUtxodBMloOProxz/tn/XffeebrufatjWdTB88+IIX&#10;qevZrWZNyIJR0mjUCMF5kW1srPd63aASDEdDTElraalSCRBCQhae5/b7/TiOzwb9NEuCwHvrrRvf&#10;+e6379y91e4tOa7peqbv20HVk7LIeEoZqlQ8yrACYn2zZ9uUWcB0cZzPIVUay8liNByfxun86Hg3&#10;42GchJPxqNPutJqtXm+5fzq8fv3m3v7eYhHevnN3ZWX9zu27z3Z2/+b/Y+5NmyQ5zjQxv+POyDuz&#10;qrKOrqo+gQYBEADJmRGX5JCcHV07szYmfR0zmUm/RmbSX1iNSTKNTF9W2t3ZWXIGwyFIAiRBEugG&#10;+qyuI6syK4/IyLjDL32Iqurq6gbI4a7J5JZWlhUZ4e7h4RHhz/u87/P+238npaTE2NndOR4eRkm6&#10;vr5288b1g8OnhADHMqCWWimTspbfxBproZUECLPVwWazu9Jo99rd1Z/9/OfdfpMwdDQ8CJbB0eHh&#10;zTs3293uk70nQikhhVQAIIgQUQpogCDCl9+Dr1yvX17eny92X9z6u3Fuv1+5UtXl2MvL21/gx/QL&#10;6tD/1IYuI14AwBVOD57zwJdIs7MvL8Oqsy2XOMNXtvwlnbm85axOgK4gui866qIPF+VVXb3qGn2l&#10;XOCrywAYPs/L+ur6r9RweTv6Usb7ixDtxT5Xe/uiey146TpeqeSV3y838Xycv2BsLxjgS7tdHthX&#10;054vR4Bfzg4NLlX9qrN4Ps6v6nm1xFXnzozP283z7EylAgIAzgWTKMOEYEwIoVVUZ0XHEkwRRgjh&#10;KucQhBCcZZbFle7SxQe8EKVe9RwBoM/+nq2uIaiiVhGsYnoxIpVYBkYEVdmMzlh0jDHBmGBMEbrw&#10;U0GCc9NglGAAuBI5L1PbpuubK3/2L/751rWVPF9m6YJSaZiYl5HtsHg5f/8ffgi0JhhCAPIsZ9R0&#10;Ha/uN7XWEEDOeZ4Vvl9vNVvLZRzMF81mw7GdsixORie8LAnBpmkghBijjWZrd3f35q3ba2sDw7SC&#10;RcAMM8szLjhllBms5DnQWmuFEZJKcMmb7YZhUqUFpQhR6Nc9QlHJ84LnZZktokBrZRkGRcwgdH/v&#10;yfDooFWvDVZWiiQNZrPx8GQZLHhWIIC00EABqIASAgGAtEYQYYgQrLhfSM7CzREEECLIGMMImpa1&#10;MljZfe1Wvd0kpmHYBjWZhopQijCCQAOgoFYAKFA9HCGAUEOoEIQIAowJxghDdBZOjDAhhOBKa7xq&#10;CQKtiVKqCiuFSAOltQYQQoyxlIJzbpomY0wpxbmgzNJaKS4AVAhjiDGXsvIAScscashsRwstubA8&#10;58adW812azGf/+MHP33n7Tcc2xYKEGYATIqsGKYng9U1k7LV/koeL+ez8crKWhIvMEBpWnZ6jSRL&#10;S6nW1geDwUa91RQALBaL3spqreafHJ8CQFpNI89LhMjGxtYynJQlr9VqlFJKjYrtJFpHUeQhKoTC&#10;CBNCHcf96U8+PB6eWpZt27br+p9/9qjdbrdbvSRJ4ihdLpeW5VR3ne/7GOPj8Wh0PL527VoaZw8f&#10;fp4nqe97i/kcIdVu2IaFAdZaS4wxZGAeTLJsBKAJsbG6tnH9+lfitPjK23eXcSSlxIQgDISW1NS3&#10;X79uOqTVaROqEZZvvvU6eOP1er3pmC4XhW0whCUlpQZ5GI2yYo6wlkoClSv1gnj++dMBgUtUMDxz&#10;/Di7n5WUVeCB1gqAKg4BKKk5L5MkSuLMdjrzeZDnOdeccym4clzr3r17t27vUJP1V1c3tqYHew8J&#10;QWUuNZAIQoRgUQgANKVYAYk0VAooSBQSWmkgkUBFlmUQIqUEF4VSSkqBCVFaQAhURWgDiKCWGgIt&#10;FEAIkSzLDINqqLVSQuYQmo2Gn2XUdsHT/YMqBZxEGmIkuDAspqFSXJZSmLa5tr5OEbMc23Ec3/fC&#10;cLFc1g4PD5fL5fD4qMjLMAxs+1a9111fH2CiF+Hk0eN789Oo3jSUYFJxrSUAkBIspaxWydUgZ0WB&#10;QIpsg0CstKy3W1HCLc+t3Cw0RFxpIZRQ2sR4sVhghtrdVlwk4TIYBaOCAOyaa+urEY+FlPNwQdlZ&#10;iGCv267Xm0VREoINw7EMZ84X3//+N/b3nt2/f291rUMIMgxWlBmXeb1e8zyHcymUcv3aaDiSUpq2&#10;gxB5+PDRMk58v/Hm243JZDI+PtEIvfvuu0qpvb390ei4Xq85jvfmW3cZI/fvf7p1bR1CbdmGBvmb&#10;b+1ev7GtVMllmRdpKUoiUVEUtbqvtealzHNuCfT06bOf/ORxu0vuvPaG4zg5L4bDI4CY7ZhaKshA&#10;URSjSWCZ2aPwUcOv1706AsgxnUrLan0wsF0bYpQVaZJElmXVfI8Q8tFHH1GD3H3jDSnl/tFhEC1H&#10;p+P4yQNm2ru7u29+/a0wDPOymEWB1/KJzZbz2XS+jJPlZDYJwvnO7rWNlfXPHn4GpKa22V/tb26u&#10;f+2dr82mpyXP5tMJocbPPvrQNq2vvfeHg8HWt775R+ur643GLz748UedbmM+O/0Pf/vXG5s7f/on&#10;f/y9733vBz/44fvvv78MSym51tCtea7j2baddxIjrQAAIABJREFU5WlZ5lsbg3e+9tXNrZUong+P&#10;n+V5zhiezYLpIkjzzLIcSqllWe+8845p2D/84Q9PT09bzaZfq2OMizS7+9rrCJEgCH70o39cXV35&#10;+nvvTafTLMswxp1OZ+vaZhKnNcfmnA+HQ8erEUKazSbPhcxSy7CjKLt37/3/8r/4r9dW1x89elSW&#10;ouZ6psl4zqMomsymdMGKosjTLC/SWq3W7ba9hs8sNp/P0yIvpUBaKawklEAqCDEjFBuGQU0hpdYa&#10;agTAWfZgiDFCQAihNAAIMcYAAHmRZllW3RG2bQMAiqIoisI0Tdu2qwVInufYtrWQGGGTGUgB36vl&#10;aep79cCYG9RQQj978qzRbliW0Wg1AYJZlj3ee+q5frfbbTbrXq1mWd7qYH19fbPT7kEI54swCIJG&#10;q00ICcL5vU/uCykNw/L9elmWUkqttWEYZVkCACoeGwCAEOKcV89DKWWlnw/ORRBc11suFwUvp/PZ&#10;zu6u4zh5nhuG8fNffpymynKIEKosy0ov8t/+m79RSud5GcfJw4cPj4cHQHOv5nRbbc65UqLTbZ0c&#10;nmQY11xLcb661t/e2Wq3emEYzoLwnbe/Ojw8GI1Hjz5/JCU/PhxFUfi1r31tbdVh2DKNnFL6Dx98&#10;UBTlaDTq9Xr9fndtbf3g4CCOF0oJ2zazLKvX62kWua7red7e08eWZeV5nqZxt9u1bfPhw89PT0db&#10;W9uWzVy3v1zGtm12Oq2t7c2VlZVm3VdKzYL5p5/+Ki1yhIHnuVGyhBASg2itP3/4mVKq2WzYrjs+&#10;NVc3+pZjB4txWmRYlsSkQog4S+dhgDG2TRbF8Xw8Lwvw+MHB7DQ63FuahrfSXyWE3b//+e1br62t&#10;rX12/1G73QYANpvNJEkQAkqA4+NjwzAoMSzLIATJEiOlkYSqVFAjLStiACZZ+pOf/ORoFESFxgR5&#10;dceuGbnIyjK7dn2j0fYghN/81h/86P0fJzHnpaLEAADKXCmlKsG2/8jyMtn1e7Og4CW89OXw7PIO&#10;V/jb3wX/vky+wS9lgL+8ht+9rcv/nqfP+R3H6oVcuBcdvnIKFz+BL4COz0cJXA3fvTIml5vTVaTg&#10;JdWrK01cPuSVZwThF2Z+vnwil0/nSp9f/v5yJV8ymC+38spp9nINz3f40sq/aOML0PdShS/fOC+Y&#10;cl5E7C8ffumgK7Q2QAgLIbSUSguIsJScEFKBXaQRpABUccKCClFeVKSUkFIqLS7qV/LccnFO5FbN&#10;KXUpLzcEAOAKVKFzgxEAACKMEKiy9b48GyuPeEJI5QV92baFMDQNojRfRktMdKtR65i1eqO2vtEP&#10;5seTSTabnXJd+HWn129mSeK5hmkYg5XBtY1NrrhJmdYaQkwprV5MCCApdRX1STGFUMfxcj6fnwyP&#10;OZdCCM9Dk+kphNCyrLzMur125dsFECzSUmh+OhpDDDzHJYQYBgVALRYLAIDv+6ZtCVEWacIFZLYR&#10;RdHscKKw7K/1q3TMlFKGWZYmqpAmnJnYoATWfdeymOcak+UymJ1mWaKllFJijYu8NKmptQIQQV0F&#10;SqEzWwUEFUaFEGJSWRC0BlJq5dvG2vpqo1U3bYPZJqZEQmARQ0NQirK6ZaWq0oSp6hLrKtsrfD6p&#10;K5VuCBWAEEKNMdJIV1CoumD4q3+yC4Eui4ISUpZlFatNCDEMEwBYqaJUMshFwaWSSmvDtDSASmuI&#10;MEa4KEoplYYoTVPKDIgQQthybMuxWq1Wlmfz2SychwYzbdMWXDqWnef5wf6B57jNZmN1ZTUI5sky&#10;skxbSIWJYRim1hBhuro6ABAihNO8DMPo2rXdOEr3nx0mSUapkeel1nJrc03wXHBuWWZZFlwIjBE1&#10;DYLpdD6r+42yFFmWe14tjpNHj54SZCxmIUFGMAuPhyee6/v1Rpblh4dH+/sHWkvXdeI4KsvCssw0&#10;zY6PRr5fb9Ybf/fD93/98W/iKIOaSKmiMMAYGQYmFGgt8iKVUkIELdsBAJa8CIKZhtp1ba/mdDrN&#10;wfqq7TCpyzgJO92W36wxhj3PHo9HpmUuwsX0dIwgiKLlcHiwt/ckXi6iOCh5grBM49A0kZAFIVCr&#10;C+L3snvG2e1dqVKf359aaw2QlkKd3aoaYowBRHnGMWRBkEwmS2bYSqEgWMzmgdbadhwh+Qc/vnf7&#10;9kaj7pgWoQQHwcQycafjA1gwhiSXWikMIUJQalmpSSCElFRSAAypkEoIKaVqNOoAAA1BURZKScpQ&#10;kiZKCQCkgrJ6qGgAgQJKCIwgFwJjIoTmXGFsImpxgSDEo/G8P2ivrPaTLCrKXAEVLOaV9wlGuN9d&#10;PTo6Otw/FFxAhZZRxAVfW1mRQmxubr5x9/VWqzUejvI0IwjXah5BVHBxPDwJF4tWsx5HiVYQaqgV&#10;aNSbWqloGWdJ4vt1XgpeStOwAMSEUK2QaXme11hG2cPHe67nSwWhhowZjm1LKQlFQgmAVLffWUbh&#10;3vH+Ioum4XRtY0Bttr6x3l3prays9tdWr21ur66udTu9frcvuWg3WwTTsuC2bXe6bSHLyXScZqnl&#10;MCF5msWWZa6urUGELMt5/OTJZDoruZpNpg8+e0AxOzwaRlG0tblpO3bJc0oQNTEzUFEm3V79+o0t&#10;TMQbX7l5942bWTpvNZ2ab0ynx62O2+3Vk3RxfHIIoKzV3Fa7ZRiGKLnr+YsgDINQCaikZsyqN+3b&#10;t1+nzAjDZZ7mB4eHEGLbcfK8UApSZji1ulvzTNfy6j6zLA1hlKZBFGZZliRxmqeTyXT/8KDRbN6+&#10;c8ey7elkcnh01FntAYL+5of/4Tf3PjkeL7EBC8Eni2QenlKb+i0fEFCIvJQF16XtmJgRgzEF9Onp&#10;6HQ8arVaBjUafiNexg/uP8jSzDRtz6sBACbTWZblBjOf7R2cHI/m8+DNu296rr8x2NrdvtFuND/4&#10;4Cfv//3PHz36/NN7n9qW8e1vffN73/9+kkSHB0eMkjRNgFYYw3rdXVvrff/7f/yd73xzPD5++vRB&#10;lsTdTuv2rVtrawMNQRxH4WLhOvbtO681Go1Hjx4Gi7koRb/fdx23SDPJhUmZZVgrvd79e/cadT+O&#10;Y0LI+OS41WwYjPa6XQ1AmqSzeTCdzpqtdrvdRgBJAfKMrw+uTafBdDJbLuNer//s2TMplJQqK3LO&#10;uWU7EOHDg2Ga5YZp2rbZbNWZwUzLWl9fdz0vjmOIoNaAGgbGBEBEqYExVlpLKbVSmBAIK6m86g2l&#10;ueQKaC44ABpXHikaKKGkUFIojEkVZ4UxKfIyTzPTMHlZIAiLLNdAKymlEHtPnwbB3DDY1uaW59Rq&#10;ft2xLcqYYZqT6QRA5Lo1y3LWNzf6/RXH89rtruU6iDDKGMb03//t337wk5998JOfBcFiZWV1Mp0t&#10;ouXjR0+4Uo1GqyjF4dHx6WjiuXXLtAnCUkjTNCmlUGmgdGUWFJyXeSGUQBhijAAAmOI8zxkzlNSz&#10;2dQ0Tc/zTccxTZsxtljMo1hAqG3P5UJmeb739CkXpe/XpOSObWoty6JoN5tAqUcPH7mWs7WxcToa&#10;Y4y2Nge9fqco0iRNZ7PAcsz9g8OvvvPV+XweLIJ2u/3Vt9+u+37N8x3bcR03idL9Z/tQo1/+4uN4&#10;Ga+treVZ0Ww2lBIIoXa7NRoPOS/ieOm6lgbC99zNrUEcRabF/Frt8eOHjNF63f/ww5+1260/+qM/&#10;2NxcD6Pw+Pj4xo3dW7dvhMswSaJ79z8Nl4uyLKaz04cPPocYWpaVpPHh4aHt2o5jHRw8QwhJxdfX&#10;1nevX293eqZpM2Z++NHHRSEsy6vV2rIEyygHADmm26h3krCUHH9+b49g+8budQTpYLCxurq2XEQI&#10;YYLY9vYOxmR//yBLUss0hieHnGvPoW/cvaNgARQ3GIFKUoR4kbuWYzEzy/JgsfCbTQXQ0/2jB48f&#10;D0en+0eT67c3MYVb1za7/W697u8d7EEI17c2ajXv6d7TOFGYwGpCYsKKsiQYEoLzPKeUnq1JEcIY&#10;fzEaeTUAuLKU/3Lc+CXlClSAL5Yvah28hBYA/CLG9bc0d/XvGaP1AlKqIEDl3nmlQn1JYhOeM8Ba&#10;P0+DdJHP5hwCgQsGr8K3L6OginY778Dzbl/050KJ6pVj8jKOrQDMec1Xu32x5TJJUImDKqDRpfS5&#10;LyO032r7+KIfqkPUJWeEV16Ulw+78sPlDnwRjv0nTcsrM/A8SvnytLkMcb9I6/s5LDzb+Aqm+hUz&#10;HwBw4YNw2bhwUbnW6uLqV9cIIWjbdlmWeZEpKYTkBGGtlZRVAmd4yfMRQggpZYwZlDJKGaUGIYwS&#10;E2OGEcOIIYQqhvY82cEZu4sQRuhsO4So+gshZswk5IJerlAbqajjym1KayClqjJam4aJILEtBwJk&#10;GKZBjaLItJIYAVGmWpeU6m6n0enWLYcYBoKIK5VkaagBbzfrCAJe5rZlCM6np9PJ9LTb6ZqmqaVu&#10;tdq2ZRBM/HqjVvMpZr7vb21uWZbNC24wQykZRZFWCmNMKZFSzOcz27YxI3ESZ2k6C2YaqJwXlmVN&#10;g2m0DC3XbjYazCCEItNimKDJ9NQ0GKbIMGgUh4TSlZUORDoIF9PpaaUaUqUbjKKoyEqKqWNZnm0d&#10;D/evbQ5ev3NT8mJ2OkmjeHIyLtJCcaWlJgApITU4UwlBEBEIEYIUY4oJwQQhwCg1DYoJKkWBKMYU&#10;bWxu3L572/Qdr1n36jVEMYBaASWV1FpKKYXglWoVhKBSBUcIaqkA0GeJtpWu0nJXHvBaqTNveSmU&#10;EkpxpTh+83vX4BlYUghhwzCKorgwpp6ZWBCSUnHOldJAQ6XkhcVdQyC50AAQysRZsKqsdFbysoyi&#10;cKXfl1yOTkb7e/vDo6FFjZrnAw3+zb/+f4Jg/sYbd23LbPj1Rbgo8hxoaFtuyRVAZDKfUmZgyrIs&#10;PzoclkIapsWYEUVpnhdZliuliyIzGNJKQqAdx0nTDAIttXRr3ulkmhW569UIZYtgIZUOw+WzJ/uN&#10;WtswrCTOTNNaW1s3DMMwLdf1GKOOYxmG4bouY4xznifpbDoDCmdZ3m51HMv97P7nRS4QIGXOizxt&#10;NmuYKNs2AZBFkS+XyyTJCTXbnY5l2EVRKikWYTifzYXkYbhI0jgIg3C5hBAu42VRlLZtP3jw+dHR&#10;0SJYLhehFKooiuOj4/FoeO/TT6azketZvV5bioxQiJCUkoPzRGcXj6oXH22XnFsqnwatNDhLAI4A&#10;wpgAiJWEENA8k+EiK3O1CBOEqEFpyTnnWZanACRrg16tZlKGMMEH+0+BLvq9upARQUBLiRHC5zhc&#10;QwA1RBADDRHEjBkQkrKUWgHPq0kppZJFkWkgCcFccAWkArIKq9AKKAWUem6RRZgAjRTECLKC6+Pj&#10;qd9qzYIRwujW7RtCS64FV0WaJ0kSA4Bc1+Vc/s2/+zuEkFJ6sQg3BhuNhg+gLsvCYCyOksPDo7Io&#10;8ry4f+/+ZDItyuJ4eBItojxNPdeu1VwlYJrljul4NR8qcHR4OJ1MLdMmmAku86wUQjLCECYQEEyo&#10;wcyHD59IWYnnA9u2EUaMEEqx1BIT6NVdTJHXqAGG6u362saAGqzZaTGDjSfT5TL+9JN7P/vZh1Bq&#10;23a0gu1OZxEsyrJEGACgev3OYhFwXtiOJURZlmW71er3V07Hs7Isj4fjNM0JZlzK4cGRUPzOnduv&#10;vXbHdR0Adbfb8eueVDLL40639frrt9bX+0myLEVKKEiTJWMoTWPLJnmZh+F8HkwMg3V7vTNzAqaE&#10;UNdyj09O9vb2b12/iQCSSq+urFqWx5jBqJHluefUGs2m69aUVgBhv96o1RoKAtuxhZZpXpZClEIQ&#10;zAhj4TI8OjicL+YYkbXBmmmZe0+fjienEMNc8NXN9ZPx6Ph0jChAhCgMV9Z7rV6rem05NcfyLGZT&#10;0zacmltv+K12s91r1hv+Yh7MptMyL2zLqtcaR8Pj09NpUZYIY8OwAUC8LH3Xp4SFwXI0HF/b3EaI&#10;GNSsNxqe49/75NOjg0PGEIL6w49+dXj4tFZzv/Xtb29ubiZplMRRGM4BlGkS9lc63/zmHy4Wsx/9&#10;6IcnoxMpRZqlk8nk6PhoPBkzg9m2fevWrc2NrZ99+OFoNLpx40ZZcC1VnqQNv+67HsYYI3j71q2D&#10;/We3bt+u1+udTidLU0pprVazbduv1x3Hffrk6fHJqNftKQU++ujnn35yv9Va5VxFUeL79d/8+tOa&#10;56dpmqYJxtgwmOu56xsbSqtlHBNKeyu9rZ0tyzFbnY7t2s1WExE8Go/jNIUIQYwghLpKh3vm9qwo&#10;peDMdFo92LlSskonI4TQUlUO0pVQHGNMSsk5r/QOXNetsgZUYVCVZDrFJEpioHUwnx8PTzzfv3Hj&#10;Rs2rmYZp2RYmuNvpOjXfYJYGqOBiGcU/+OHfffzrT5TWQmohdZRmhwdHP/3o5+PRaRAuG83Ojdu3&#10;F4tFmuVK6W63ByHe29sfHp1gwjAyIIBVRoAzjU15lsyp6qqUUj1fgqu8yF3X0VpLKf26TyllllWW&#10;ZRgup9NpkmXvvff2u+++y6U8Gh4ZBpNc+L7HeXH47Gmn3XZso+Y6lBEp5NHRUAlp2/bpeNzuNDY3&#10;N+q+e3R8VOTpZDrHmAwPj1zPi+I4TdJFGPz5n/3Lr7zxlbt3X3vttbu9Trder3uehyCpOrO2utrt&#10;9UzLgBD5fg0A/cknn9y5fbNer43HJ3fvvt5qNCzLKPK8VnOSOBKyzIus1Wo6rt1ut2o1bzI9DcMw&#10;zdIgmCVxAhHc3NoYrK1bljUYDCzTPjjcbzVb/ZV+HCXDo+G1ra1GvQ4gGKwNbty42Wg0lFRhkFBq&#10;ffrp/ZLz+TzYfzbUisynIcFGp7VCsQE1KTLVqPempxEAxsba5nB4cu/e/f39w92d3ZWVtfHJeG/v&#10;2euv3202m/vPnjGDDNZXnj07cT2yNuit9Dvhcp4lkW1SpBWDBANsGlYcJeEyxJTuHR4qADu91Xmw&#10;nM4Wm9t9y2Zra6uOYz14/PCjjz5stBq1mkcoI5QEs0mScK00ALBKYKakwBjJc7+najF95iH/4rvy&#10;le/QV+3w/N9/EtL4Xar9EgB89ajfCwCDSz2/Aj8uyotQE1450xdgzzkAhpccWa+c1IvwCl2UF/t2&#10;CReBKz/9lnIlR9EFwL4M3l4Jnl8eJaUqH5erCWwvdrho4ks69uU91l/Ko14+kS+q8xUGiP+I8vKZ&#10;AvTCrLi4EOftXp0tF1f2ypaLH66cx8vz50qdL820F2Zs1Q1CSMnzOF5yXkjJIdBKS6WqiF9QiXhf&#10;5Do570eVhggTTAgmlFRImDBmEkovgO55GlqMEcUIn3s1Y4IJJZQQCgDU4Aziaq1BpbyFcaW4hGCV&#10;mZ5SQg3DMAzLtl2tgRCcc56mMYSAMRInC0KA0kWn2+j0/CQJk3Rh2xQj6bqUMag57/U7WZosl6FW&#10;Sis9PBqGi7Df60MIp9OZ57pRHCVJajtuGIaT8YRzbhpmksRhsDBNUwpR8tK2TMuyCMGOYyulC54h&#10;BNI8KcpiEYVRHJeCc8XDZchM6td9wzYxgVIJABQzGCWEGSzP07zMyzJHGFm2hSmez2fg3DyhhXId&#10;BwHMuTQpqzl2kSVFmu1sbxIIiiLLllGyTILJgmelEBIDdKZlpgAAkFZGBAgJwhQTjHE17hoqjCEX&#10;pWEyQKBX927cvNHstq26R0ymoc7KvCjygpclL6SURVGIshRCVgkdQSUfrqsHE9YKKgWUBGexXUpL&#10;qaSUlS+qUrL6aK3wG9/ZUEpCAKQUlBLDYIKXhsGkUFppKSTQAEGspOKlELw0KEWwyp/EKqOh0gBh&#10;kmYZIZgyalsmoVhKkRdFHEVZnNim5VpemmWnJ2OTGZZpG4w+ffxEKdlsNlzbXR+sU0yWYYQwHQw2&#10;m51Op9PtdLsaQERIFMVCqMHGum3a9UYzjtOTk5PZdG4aVs11yjJpNusYwXq9zjk3TSPNUiVlKYRQ&#10;EkBEmZHnBaMGJXQxW6RJgQCBCHe7XUrZZDJt+A2tpO953XZbS6WERACWBddSAw3n8+ViFvg1//bt&#10;O6fj2enpBGochUtK4I2bO1qXSRpppRg1EMJRnC0W2YMHT5dhgjCdnM5LrhqNZlFwABDGxHLsdru7&#10;ujqAGjLKWo2WFBIjQglt1Btpkk3Hpyv9fq/XW13tcV5AzR2baVBgojUQVeD+hW0VnKs4Xnr0XPar&#10;URUABgBggKvwfowxhhhqxAxnNo1m0whjexllcZJyXkKMINJrq6ue5zqO2ezUtCpdxyl5OpuNd3bW&#10;NEgZRVqoSkcWAF0JQCupgQJaAQgxJYZWIAljyZXlOFJKIQXnpYbaMCnnhYZSaaGAPHvSn79XNQAa&#10;KoQI0AggoiSUCqUZv7azywx6cjra2NpQUOY8AxAIwaMkIdSglBHMPvro0WCtfW17e2OwYdkW0NJ1&#10;HErIbDodnYzG41MtlcnM2WSCEer3+uFiEQYLrSUllDEmSu3YXr3WgABFyyUEaHJ6KoU0qEkIC+bB&#10;6fiUC+nYrpSQUNZstB48fBCFKYRYSUUxti2LMMIoBlAjAjHDpmX0VnrXbl3vD1YxpWEUPnz8KFgE&#10;Dx891hqcjk+D+cI2rVardfP6zdHJ6Ic/+EG94Q/W15ZJtIyW7W6nAgxlkWutm63OYH1wOppwLuaz&#10;BQDQcbxmo8EY4ZK//dW3775xN4qj0XiECQYImaZJGVkbDKhB0yzN8mwezJ8+fXp4eJLlxelkCiAE&#10;GrmuU6v57VY7SdPKvKUVoJRJqe99cm/v6enOzgZGJIoTTAgvhNJ679nBbz75dZqmaRIH4SLL8uls&#10;dnJyEiepYTBqmItomaacMVMDTCmzLVsqrbUSQly7trU2GJS8TNOUULLM4lLLRqfVW1vd2tnpr66u&#10;X9vcubFrupaEarKY7R0+O54MBRBu3cUULpYLrjhXHGHQ6bQIRYxShPDwaLhYhN1u33U8api+Xy+K&#10;ch4ESmikUctvOJanNeq0u2mcEUAd0zUo8zxfqVJp3e/3IOAn45Of//yXzw6era6uvPfO237NMw06&#10;Pj2eTbKvvnN7Z+fahx/+eO/pkyhaxnFkW9bO9jWlJEC63vD/4Bvf2NraevTo8f179/Isy7Os2+46&#10;jjObTqUQaRK3Wy0lZLvT/sd//EclJaP05Pgky1LGGGPMNE1KKKXs4OBQKu159bLgDx89TtPiD7/x&#10;rb39w5PRqN5ohdEySuI4iQEChFEuuIa62W5ggi3bHmyu71zfZowQivorK7P59Oh4eDg8Gk9PHc+h&#10;lHDJtQaEUQAgl/Ji7aeUrqIAuSi5EABChCDCuAqJ0dWCFyFCCMIEQMSFKLnQAFQrBgi0lDLLcimV&#10;lEJrnZcFhFBKub+/v7Y22NnZARByzl2vZphWmmWf3vssS1PfryNCjo5ORifj6zdu7ezsYsJ+c/+z&#10;KE739w8XYeR5dQXA5ua2W/PjKBEKQAjStGTMGh6PRuNxkXGgoRTyLCVexV+fa1iUZcG5UEpBAIDS&#10;GoJKnhNTIpVM0rTb7WFMGvU6xWR4cry9s133fUyIlAJqEC+XSZR6rgW0KLMEADUen2itbMuyLVtK&#10;NRmdGoaplJycnvp+bWdnxzCYZVvXdre3trZXVlb6/X6S5o+fPJlOp5Px9Lt//J3ZZBLMAsaILIVW&#10;0nPcWzdvrg8Gr9957fvf+96d27d2t3dazWav28nSJE2Wf/ydf7a5uf708cOvf+1dx7GmswljuChy&#10;x3U7nfZyuWw2G57nZVk6HB5lWQYRrGJPIAKGaQZBcDqeHR4eeV5tfX0jjlPXqUmunzx6LLmq+T7Q&#10;aH19c7C2oQE8Ho7CMDFN98nTZz//6Bdpkvfa/bWVzcHaVhxm09MAAzIZT4GkFvN8r1MWGgJWc+qf&#10;fvo51FBJ8N477yGA/o///a/f//u/X4aLf/bN/6zf76VpbBh4PN63LLq60lsfrEwmJ1EwX8wmGCLf&#10;cy3TMpgxn83zouRShHGCicGlms4X42l067XNtfWVoixm89lsMt1/9vTmrVsA6ul0Wqv5jJpBMEsj&#10;DqCq2AAleYW2MMbVohVeivB8FRj4/xQAv1TJb6+w2r/KnKl/WwdeRpJXgM0FA1yVy2wqhBWZ9pwH&#10;fgmcwEtdhpfLK88OnsmUXGYR0eXjAQAXbX3RNbrSygVcfNnL95XATGt5HuSsznlpfV6T0ucpeS+2&#10;o0o2pxpwrYFSVWbmKorsIkXzxQd8+ee85osOnOfC/bLreLmBy0sk+JLD8+9eLgbwypffhQG+XMOZ&#10;LQO8AgC/dF4QvMq+8LKXwYuzCF4K0AUAAIQgxjhJ48UiEIIrJQFQUnKtlZRcCKEqjyPBqwzhWgMp&#10;pRRSaw3ABcQlCGGMKcaVpYwQTChl7JwuJoRRyiqmt/qLMSEEE1KxlYgQSgm9DHcJIYyZ1eEYk+q8&#10;pFR5nouyhFALwZUSBCmElJJ5v9++eXPb961oGUAoLJMuo4BiFQbz4+HR6spKzfUePnwUzANmmMso&#10;mgfzsigRRAUvlJJZnlHKECaL5XI+D5ZRpJRcBOFkPIYQzmezPM8JJa1Oq7/ab7QaEEINJJccUYwp&#10;yfIsy1OAQV5maZY4rmNajMuSEKiBJhR7NY8xatmmkKUQXAiRl8UyDLM0yfJMlIJS4piOFJIRigAi&#10;mLbrLYy1lCWjaLXXTuMIKp1FaRgsk2UquQQCQoBhldQcAAghhgRWcdjngdTVDGEmQwQBBDEjGqGt&#10;7a31rU1iUMO1FVRFybMiF0JwIaSQWiklJdQKaI1AFQ6OIcIAQIwYAPj8g4CuPKIrSh+ASyYzraXW&#10;ilSuI4wxjLFSuqJ2y7KUQhuGUd1ylR0dAIABLnKOCcSIaqyl1JUYr1LKdV0AQJ5lCCGTMoWRbZtS&#10;OJgDrbVT895aWZF5qUqeRLHgxXe/+93Dg2ePHj1q+nXTYJ5f39reDYLgYDisNxoIw/7qiuvWXN/t&#10;r6ylaQoQLorC87w7d25NJhNCSFmIKFpTOLUeAAAgAElEQVSu9NcNw8jiBGNCKRWiJIRwztM0vbG7&#10;i6lxOBwug0Wr1el3ut1u9+FnT0so/Xq9VqsFQTAcHu/u7no1J47jyo2+7vuWYZ8MT+eTuWlaSVyU&#10;Zfnzj37Z6658+9vfrtL3aM23r/WubW0vwuEymjCqNVCd9qrvrSapPDwc7+8fHg+njUa7ja1wtlwm&#10;MSEEESi10gjwW6rb77m2k2aZY9eBpq5bw5AUaTEcDpMoJjWr110zTARBWpbcckwIuJAaY6RUlbbk&#10;uVsRhC/EwJz7Aj333oGw0mwGZ+8DqJhBsiS1bNps1udTLoocapwlqaGMr77znuvaH//qF2EYLJd1&#10;iDhjZGWlF8yONFC2bTMiy1IAKRSACAGoNURQQ6WUAkABpJVSqlR5niNEZFlKoLkohCwh1ABYEGkk&#10;NKyC4gGGSGMNJYAAaFSB+UoVS0POASFmliVxvPz6N75m+3ZZ5rbvLJKFRKrgEiEipcyKAqOi22eD&#10;zY12t92w61CDcJ7t7T9llEKtN69tbW5u/vRHPx0eH25sbGxuXIujME8L1/FNC0fL3LLySmE4TSQp&#10;RbTM19Y2hRDBfDqbBfW6TpJksQil1JZp1xwJIbYsq9NpTccBgUgInqZpv9eFSnPOKUNa6zRKfFrz&#10;XLck6Oj4+OHTJ8igp6PxG19963QaQAgRIXEs0rzsdDr1ZuODn35w//6zk/HRn9f+rF6vS8kppYvF&#10;PM+hQanWkFKapUWW5UIo27ZrNQMj2u12B4OV/YM9ZrFnBwfLZQQQFgoyyhzHQRmBkJyczOazKSLY&#10;9+r1rd762s1ms5lmMee57ZhK8ThZHh7uh2HYbDeKXCyjtF4HAGRawxs3BkqpSTjLM26ZLqHUYlal&#10;4oMh8f1GHMfjyWQ+n7uu63tNIcD+4clwOEyjpNVor/X6zV4ba+ADZJvWwbNnpRRZmQGEumt923Ja&#10;URxmiYbKsI1rre3VDT48OUEEr17bzIp4GS2Wy0BpUXkzlpybnnFwcCSKEim92V+zMG2vdBlmlLHl&#10;Mj46PhZKdVf6y0XETGqbnhSlKvJnJ0cIoLrfSKJUlqBZk4vFwjLs27duZFm2vn64WMZhOCul2Wp1&#10;gsX4X//f/9fN3et/+p//yZtv3Vn7WWc0Pum06vc++fXDh58jAICWjmVCqPM8l1Kurw1anWa/35/P&#10;ZpPJZHd39969e3t7ew2/WaValVwAAMIwZIQyQvv9fhAEjUZjMpl0Oi0IYZIkRVEEQdBoNCk1XMvl&#10;paC2iSDx/TokeDgcJkmSJJHve7Ng3mj6eZkXRQaRNCzbcIzV1mqV8zbJk6PDZ1rLTOTj8RhCmJd5&#10;qXkmC1XyMucEIovbJjNMZiAA8zyXHBiUAQCEUhrIKpdvwUX12MCoWvhprYHg8kw/UetKe3y5CJvN&#10;pmubFckGAFBKVJy2EMI0zerNghDJ04xLoXXCLKPmNTfXtz69f6/Z7rm1Wrvd/dM//a/8RmM8Hkdx&#10;YjALIBzFqVKaC4WR0Wh3Tk7Gjx89MS2j2WzGadZqdTnnaZJjSHKZYUwoJoSQi0dixftVuqDPF14I&#10;YYwJRmVZVpFa7Xa71+ttbm4ul4tWqzUN5vEyPDkdZ2mOMZaibLfcmzdvHp8cjk+Slb4vRbG5ubm9&#10;tVFzXcXF7HSS5/lweMI511orJYIwYAYJw/CXj389WL/WWxkcDscHB0dxHEdReXw8Oh2dPHr8+Uqv&#10;tbExgAicjsZSqmAe1uvNRqORpjkhxK87QRDsPXskZPnBBz/2697e3t5f/dW/Wltby/LENMhodGxZ&#10;FqUYaD2dTu7evTsenzx69OSNN96wbMf3fSl1tEyOg2NCKEZGp9MDABmGtbG+nWVZHMeW6bfb/V5r&#10;bTo9nU1D17Vt1ymSspQqiYcHh4cEUgaIxbyG21hO4+Us6rXXDMxGs3EaFv2V9dKUnlv/0d//7OPi&#10;N1lWfv9739ne3rq+e/N//d/+6unTp4uF/vGPf3xyMvzLv/zLP//zf/H5g/tZFn967zfhMjg4OEjj&#10;DCN0Og+afs1glpIgWsZVhNut114LkqyUKMnlg4cHUIOVXq/b7nz44YdxHO/u7vZXejXX5LyYT8eO&#10;XWt3aq+9fiMO88eP9rO0IASZJuOca30GkC5CuqqZ8PLK+/cFFP9/LF8Eq65g1ItyBUxeLBguOM8v&#10;Jz9fWV6F0F5iOC/VWbm5VhsvbtvLgcRXcO/LMcYVJHsZGF8+qcvdg8/pzXPS4FIEMnzxEHiJB/6n&#10;DMPVM/09fJVfLr83+n25XBnVy/VfQbxX/j378gWGmysT5vfocLWyvQjiq5rTQGZZkqYxRgBjVCqu&#10;tSSEKC20glpfJNolWmuEKqJPV4KsGGOMafU2AwBozSuXhCqEGFQczqXl9IvdVhd2tMoT9sKmVm0/&#10;656GUnIhzijoqmOyVJRBKWWapRCJ3Z3Njc2VZqtmmGht8G7N9whB4WKqZZmly26nZTumwSwpZZ7n&#10;jx8/Lnk+GGx0Oq1mp54X6fHomBAULCM0ndm2U6vV0jTNsqxWqynlay0ty3JdV2vo+zWE4GeffcY5&#10;Xx2sBmEYJREAIEyWEEKdaiklQDApgEKyyHK/5gIAbMOpNxqu604mYwhhFWwcRQulHC6KknPbsVzD&#10;MZmBIXIMRylFMRNF6biUmBYFIMsypURe8Pl8WmQZM4jMNSBaCaiBBggBAKGCWmp8PsXQ8yGvnJM1&#10;M2khy1avu3192/YcZpmEEKGA1AJBiCiBWimpAdQUUQCA1mfSHgAhVWEfXQlEVx4B8gzqgorBV0op&#10;DS6/CBSRvKCUyhJAoqvsEY2aH4ZhEoUU1yk1AACi5NUCSyOkpNQSKqUBARhgRog6c3/QAAApZSm4&#10;UqIoCosZpskAlJZlpVG8mE4ajmcQqpUcHozu3LrdarVOT0dPnz4drK7V63Xf87Ms8zwPQBhF0Tyc&#10;AwDCRSS1Go1GhBntdhsovbuzs9Lv//IXv3r//feFLBeLhd5YzbIsCAIANGOkVqt9cu/Tg6PjerNR&#10;b7Z9r1ZzPYqRabAbuzt5Ug7WtiDEo9FplibNRp1grKWCGkRhXOYc+9h3G+urGyJTaZLHyxQA8Gxv&#10;7+Nf/vL7f/zdO3duPfz8AQKAl6UoeZFXNAyyLGd0En76ycP19Z0b118zDf/ZwRGjdprw+ewYYHR6&#10;OtZQYYyTLD3cO7555/bX331PA/zk4cEvfvGLJEmgAqurg7uvvX5tszefTw6fHbXabqvV5DLUIoME&#10;E0QELyAmAJzlbz8XGZTVi/z5fQsvwoM1qpaDlRUZAqA1UBJTJCVnjHo1d3I6EkJQgxUFrtcbrVZn&#10;PD4py9IwLCllEoUMo07HX1nrZ0VqMiAlR1hpqSqeoWoNaQCgAloDoICUUkiMAEYYIwC0TjkvyxJC&#10;JUUJlARQaS01qEx0EGgEAZRnuP1MugBAzEVpOm6j4U+mo2an3mzVD4ZHA7aOKSEEIoIBgkJIE0Ku&#10;+NvvvP3aa68XMee8TKL48OhIlnyl35+dTsIg3t3e+cY3vnFwcNButBGAB3vPaq5vWRYXGTVgWUgE&#10;kRRofHJycnK0Ouh89a2BkhIpsFyGy2DBedFo1BkjyyhAgGJM0pj1V1oPP3+ElVQIYIQqffdCKq2J&#10;SRnUCAOSLPNn01GOhGvVrJq9CCMtQZ7nWuter/f4wVPHs12/du/z+4fHh4iAyVwcHBxsb29Rasym&#10;cyUhhIiXWmsFAY6iBBEch9F0Os2y4vR0MhgM3nvv3UazvYziIBj6tYZl19O0EIrmRUKwYbDW3Tdu&#10;OaYlgYaqUiXQpmmWZZ4XsWnRIJi4XqI0WoSJAowwA1JmOR5CqNtfxRg/erInFVhb27AdLwxjKUG7&#10;0a5kFeMwnUxmSZLYhv3ardc6ne7h8CSNin57vb5dt02TACQLcDw6oRAE8ymEKMny4cnINE2llFCn&#10;hNFmq5UX6Qfv/8PnDx53uv3e6kpnpe9K0WrX292O0lzIHEKYpvFyEUkpJYb7e3vLxXK0nEIunw0P&#10;m7VWq9He2VgfjyeT8WR/f388Ht+4cb3drItS+F7j8/uf80Jcv34TI6PXW03i7Bcf/Xg0Ov2Lv/iL&#10;t956a21tLS2Ka9ubH/78o5Pj8WC1E0VJGE3/p//5f/zn3/+T73/vuxDC6fT0o48+SqJosLrW67Ux&#10;gcQgwXw6noxzkb3z3ruMmsOjEyFEp9PxG3VMyfFomMZJv9tVUt7YvRUGC0LRbDZ77513f/ObTxih&#10;vlczDWMymVR5jBCmZcnDMMSYIkQ4l4Sw11977ZNPfp1kMSKImZQJmpdpEHLCsNBZo1avt2rMxhKW&#10;aZnMZrODg4MsSxqNupd5kEHP82qwNrg2aLVarmkzbJR5vr93MDw4jHJhUKa0lFwCAIg+i24CCAut&#10;pNQyk4QgiglWmCgAANKVhDKEGGMEkSjLgpel4ADZGCHNecF5KUuhlcVLCKFhUMc2gVRlXkjJLdtK&#10;slhoZbvOe+99vdnqnE4ny2XcbneLvPzrv/4/gyDY2LzmNZqI0O3t7cPD41KAfqtDCfvss8+ePTsY&#10;DFavbWwpLqNl4tie59Rms4BaTEsFMMAYw3NNHVXlWtDnfldnVmeEEAIQipIfD2cQgiRegm6bl/nT&#10;J4/u3/+84Lnv1TotXzfqpmnGccw5Nw3dbdeC6WkQhN/+1jdu3rxe5vmnn97jebEMYyWlEtJ1Xdd1&#10;OeeEkTAMAUKf3v/kjTffGo1Gjx8/Hg6HnGuT4enp7ObuzeUioBilSWIYbBksGo1GveYePHu8WMy7&#10;3f7HH/+6UW9tbGy0Go3/4b//70zKlBIba6t/93c/ePMrX+n3u/2Vzr17nziOU6/XPv/ss729p67r&#10;LpexaVqE0AcPHm1vb//i4181G+0333zrJx/8LI7z9cHmk0cffvyLX/FSdLvder2+c20njuPR8DRJ&#10;482trU63tX90GIV5vdGYBnPToHMuWv1ur9W2qHUynRiIMUhVIdf6K+12t9Hu8ALc+dZXMGSzcdBt&#10;d79y9/U4Xs6m08cPn0AICdEYgtHxyV/9q//lv/lv/+Uf/ME3pMpH4yMhxOjkpNmqE+Bm0TJPctyj&#10;aZowYkit+quDerM9nj+dhbGCppbSYmCwuo4hKLMcSHXrxm6epwajBmN135pOZkrSG9evtes9Ufz7&#10;o8NxHGdGrVYtTJUSEOLKLPKyC/TvV/4TIpDf2sorwRLSCpzrmF/s/LvAque7Qa0v3MSeCyFdoRZV&#10;JUgGAAAAv6KS3w3LXcTcvrz/83/h2ZJUn92xWgMF4FlkMKiWlaCiv8+UwC5X9Tv25zIf8CU7a62v&#10;cMiXPZDBP2UCwHNa+eXaXtmBl2s+6/B/Ir+DK5PqMuYHrzKRXO7ny39f3vPKFghhlRDoiybzK08K&#10;QghBFVqHIaxCb7RSSgidZZkQAlGkgZaKSykApBUbVB1bySBBqCuYKqWGEAooEEIYcQghQqSaTRAB&#10;hBBWZzpVFUSC534i55Rk1fmzBS5CEOFz64hWWoMyLy4OhACdOWJXORY0JxUfqcqyWFqGMVhf3dxY&#10;abfrrmO2Wr5fd9M0jpKYUhosgyROrm3vdrvdRTjf3t5SSh0eHzBFr+3sIAzGk9PlcsEso9FsTiaT&#10;0fjE87xGoyG5IKSxvr6+mAcPHz4s0mJnZyeJ0jAMLMuybYvSWhzH9WZjOYzyPI+SpWlbkmsAgGVY&#10;kEBIICQgF2UaJ8vlUmiFATw+Ps6yzLKsUoowDB3H4ZxrpbIk7XW6vu0qpVzTyrLMtt0gmKqCc1EQ&#10;hMq8MAmeBafT6ZRoRiAjCCisoYIKiSrvVOW6CvRzr9VqpsBznT+NIGXG5vZmrVGDDLmehylRZ+tf&#10;RCglWgugIKocTyE4D7MHCP2/zL3pkyTJfSXmd9x531l3dfU9PSdAEAAXAywBwWTgBy21+ramP466&#10;zCBpZbQ9SJOwIEiCwAxmAMz09PTddWZW5Z0Zd4Rf+hBV1TXdM0OAkskUlpaVGRnh7uEe5eHvd7xX&#10;TFTFXXDJcXU+IkpcouKLJUExlSh867sdxpiSGiFUqAu2Wu0kSdI0tSxLa4AQMphpGIZpmhAAi1q2&#10;aduWbZqWVloDQDH1yh4A0DAYwdhxHMs0AQAIQKkkFBJDjCAgiACpVrMF5zxL4/l85ro2hHA0HluW&#10;ZVtWkiRplh0dHR0cHc4X8+FguPRXs9ns4PBwsVgsV6vJZBLHUZ7nnOd37t7a2dkajYZSiGarNR2P&#10;CMWe59VqFWoYH//2o1q9YVmW7/u243DOsywXQna73Vq10V9b29rcWltb63Y7GBMhBKUkz7MwDHmW&#10;LRd+6EcGtU3DgRA36q2tre1upxNGgWOZjVrtcP/ZZHr2wz9/P82iwfCoXKlQYtp2eT6NAz8ZDseU&#10;GK1Wb31tA0M6HI6mk5ngsuR6cZxQwmzbsUybINpqdoFC1XL17t23DGqOR/P5dPXJ7z97/OixH/iO&#10;5QCgPNeGUEKolBYYAykFRFcmjgsCiVfmOHTlGK0VPBd8B/B8igcYEUKs2WQVrPI4zheLUHKFMNm7&#10;vnfwYv/Fwb6UwrJpq11dLKfDwcn6eqfsmVrFlEglMgwg0BJCDZUWmkOtlFSoiFXRCEEiM6GlJpiU&#10;PFdrnaUJFzkA0rQMDaTSQmquLwSslYJKaXUuXwFBEWoEaRintlNynEqcpVqrdq+bZEmlVtEQpnlO&#10;CJ4tFpZhSaUb9Wa70xufjWfzmb9clRyv3W62Oq1KqUIwpoRhDZRUG/11gxq+789nc4yxQajnumEY&#10;McNK02yxWM5nC9ux/vUP/hwhcHJ4iBCGUFNKEEKe55qmSQgVglNKEQAmMx8/fCy5hlJ7bhlqTTCF&#10;SEMAGKPMMBBCg+Fgf3DiuK5tu4gSZpiUsRf7B5SZUqrlanHz+o3rN68/fPRgsZyvwvnWdvvG9Zsa&#10;6Bcv9m3bppTN5/MkTkqlcqPRFEICAJIkVVKVyxXHsXd2dk3LMh0PYQMR1u6utdq9WqO1ubW7sbG7&#10;sb1bKlU1QFkmkjTPc5nkPOc65bkfRinPgziI05iarNasuyVPKpXynAuJMHFcL8+y5y8OvFKl1epY&#10;pieljsJsOp2vVuF4NIEAaQCTOC25pRt7N0zTDoPEc8vNZi+JxPRs+uLJ/qe/uz+dTBGAvU6vWqk4&#10;rhOHoYKg3els7e5sbG52ut2cZycng4P9oyCKk5SHcbJYrh4/efz4yWPOM4BgmqWC50rpPMvjNKnU&#10;Kzs39m7fve2VPKUBM02p9WLpKwhNy240mo7tJEniLxaSc8e0CUaEUKDRdDQNg7DX6gWr8JNPPvno&#10;o0f/8T/+nWWhaq0GEez1etf2rnV7ncnkTAPp+yvXtUdno8ViiRBqNJq2bTHKNFDD4cl8Nn3jjdtx&#10;HCZZ/L3vv//mW2+ejUanp6eGaRBGG42GaZrHR8eU0U6nAyFEGHPOIYCmaXS7vdVq5XluGIZB6EMI&#10;fd/vdrtC6nKpenB4+Omnnz1/cbCzvbe9s1uvN/aPjoXkYRgGYcBlhgnqr3Wv3dz50Y///O333rAd&#10;kzAcJ5FTdmvVytpW/9vf+ebtN27v7u1s727dvntr59r2+uZarVazHbdWq1YqZUZpmqVJHEstTdOS&#10;Wa6E0FoXQUBCSil4saDQuuCNUBCAwmROCFVAcSF4zjnnPM+L94JziHOOMYrjeDabSSlN0xgOh8ww&#10;262WFJwxxkWOIMzzXAhh2RYlVArJhVASEELfvPfmyfBstlgxZiVJCiE6ORp87/33P//80dOnzwzD&#10;kFJtb25vbm6dnZ2Nx+PlYokughALKfgL4naoLxxJF6b982REoBWAGhOSJfGbb9367re/AxFYzGYf&#10;fvjr1XJeq1Y6nXaahMvFvF6ruI6ldO6vZu1Oo9Optzu1Wzdv+MvF8GSwXC55nkMIV4tVFMdxHNdr&#10;9Uq1sr2ztQxWhNFyudyoN/6n//mnv//9gzQF1aobBlmv27lx/drjJ49arUaepzLnCANK2Wq16vfX&#10;hoMTioll25Zl/PznP+v2ukkS/fIf/oEQtL29dXZ21mzWG43Gs2fPCSVKacuyLNOeTMYYE9d1TNOi&#10;xKjWakKoxcK3bQcCrBSo1er93lqeZZ5bqlQqhJDFbPns6bPDgyPbcZvNplZaSRWHMYYYY9LptDud&#10;NtLaX/qtelMJFfmJwazFbC6FtAymlNIKaYBM03ny+Gka51EYfvSb39y5c/fwYP/jjz9ut9uVit1p&#10;t9vtNkR6OBxQRre3N3d3dzzPKZfcLEkGRweM4SSM6pXqdDxz3NJisfTK1cl09vT58zSXguvhcMII&#10;rlbLYRBghIQUlGDHsaul0nI5f/Lo8WI2Nw1ra3Pr6OD42t61OEyiKEzSrOgcrbVSukjY+1pq4q/0&#10;mr4OEsAfj4G/aqF/Xs7XKr9+FfDQX4ZVrn79GrzxRX/ml7fti7WjV38q9v/BubuvdNjVle9lky5b&#10;dTWT80tLuxpQ/WXNfv2sV3NoL1mvIISX3f8SB77mAQavDf0fcg+cn3IRdXll59ch8JeNvgxm+X8D&#10;/b7Sqqu1oyJV/kKxFiH0xSF6GQx/9cb4shDol+Ny4b/9wt0LLwKtwWuh0Vc3jAgsxAgAkuckK1AD&#10;sVjMcp5SQgCQQCspOQBaKak1UEpf8Dzrcw+PEgAoDaRWSusi2/Mi7RMUiLrYuJCi0Agovl/qCYsi&#10;i1fkXPDic57nefG841xcnl9wTCgJzkO1odYqzxPGMMJa8MTz7N3d9a3tdc7DOAl9fz5fTJ89e/bg&#10;wWcng8FiPo9Cfzg85TznSi5XS41UEAWL1WJ9axNiwEVGDMpM8/bd24yyJEs9zyvYDdIs5UISjMej&#10;8WeffQY0ME2TYFKpVDDGvr9izAjCMMkSzGi5Usl4ihlxPMdxHWxQx7ZsxzYs0yt5hUu5Xqsx01gt&#10;fUJwEc9V5NdApW5ev0EQcmwzT1KRp2XXowjbpjWdjZMokoLbpiF4rqUMfT9LheRK5kDkWksEFAKF&#10;jpvWWmkldREujxAiL0WUIUSQGhhi2F3r7d24hgixS26lWsGEFV58Rk1mmISYlDLDsCzDNphlGrbB&#10;LMZMykyTmaZpG8wyDJMxkzHTMCzGLEaZwSzbsg3DKvYYhs2YQYlJqYHvfLdjW7ZpGuWS1+32PNeF&#10;EERRWPJKlXIZAsQotW3LtkzP9RAkjDJCCEKEmYaUKozCNE1NgzmeK4RcLuZxHKPzCAERR1GjXAFK&#10;M4KVkCLLGrWq69hhEIxGp67rbG1tOo6dJanjOiWv4rrObDY7HhzNZlMFdK1Wk1Kenp3GcayAHp4O&#10;tVb9Xu/Ro4e+v2q1mju727ZpEEKePXnsuHatUsUEQYykEqPJqNXuVGs1qIFBDaAVUNpgzDbN1XIZ&#10;Bv5yMR+Np3meMUYppUrw6WQSrEIMSZ6K5SIQXCNAtQKuazfr1eHJ0Xw22dndqla8ZrNarboHh885&#10;T13XA5ow4kjJEDJ4Lv1VkGfC8yrVagMTKqWilCVpYjl2p9Nl1AAaaAX6vXXLckej2XBwVnYrJa9a&#10;KVVty4nDiGLiL8/jP5USpbIFgNRaXhJAgC/+vToZXRLSFHuUksWkBoBGF1yvGDMIWBKLNAOrVXp0&#10;dEYwq1RrhmkeHh5KpQjBWsud3XWl+bOnT5rNaqlsMiqBSrTKoFZAKa0lBBoV3mYFMIRIQwgg1lhw&#10;IbgEEFqWrbTOsgQApaG2bUPIXGkhtdBAFRZODWBB23aefYQggAhi6vuRYXka4CznXOSlSjlOU9Ox&#10;csHDOMQYTWczyow045Vy5dnz/V9/8Gue8rVuH0NomVatVtNSQw38VXi4f4ARppjYltOo1bMk3n/x&#10;PFgFjmtPZwvKmJYaajgYDCqV8tv37j1+9Pnh4aHrOQwT13VQwa+CoGmZSkgCIUHU88pPnzyHCuax&#10;MA0LaWAQSjAmqKDBRwCR48HwdDTxymVCGcYEU2o77sHhEaXUMC3f9+/eu9tstZ48e9TtdXpr3Z3d&#10;3ZJX8lfBJ5/cr1brrueWy2WoIaWkVCpLKRljURQrJR3b0VplnI/Gq1KpVirXLLtULtWbrV6pVMWY&#10;AoCjJE3iVGhNCQUYC8GFUkJzDYXUudR5nEYKiFxkUnPbsSUoYtO10tp2vDRJf/fpp65bLVfqAJIs&#10;l+PT6aOHT6Mo29rahgCNTkeeU1rvb3pOiSKGAfWX0XziP/r86enRaRql42G6udb+9re+3Wo2Tk9O&#10;lJQa6du377S7nTTPxuPJ8fHxarWs1eubWzt7ezd63TVCjdlsPjw7nUzDk8HRYj5DEBrUNCjTSkdx&#10;cjYbZTJ3HKdarzPTFBpAjDXC8+VyvlxKIUueB7RmmDimeXJ8GKz8eq3WqNalVBDAfrcvhTQMq9dp&#10;apBNJpMHn3++DBae57qeu7m19sa9O6WSUymXmo1mr9c7PR19+Ktfj8/G/V6/2+k4th0nSafTWlvv&#10;f/LJbxvNxl/+d/82ipJP7t/PshwiOJ1Ntdb99XUhhMGYYRCMoBTCcxwpBWNmrVo/OzszTaMw55VK&#10;pSRJ6vW6YVgQosPDwXQ6n8745mbfc8u//OWvGq2mV/a6vbZpsmazcfuNW2+8eQcAyQzUW+sYFi1V&#10;3Xqzurm1Xm9UWp1mr9+BBCgtoiQ8OztbLOfL1fLk5OTk5HA6m2ZZxkzDZCxN01Ww4lmONVRKAQQh&#10;RlADIYSWGgAIMQQIQnBuOyteUslCfRHAIj9YS6XynCdppoEWUnolDyKktaaMQQQWy2We5b1+HxOU&#10;5blUmjJmMlYo81q2zaippE4zDiDa2tpOkvTo6Bgi3O/1nz7d39jYNJjx5NGT2WTuL0PbtHZ3tjHG&#10;jx4+CfxAcSWEKORfLwFwQcpVLGrO16BKAaALBUAAgOs4K3+RRsIr2RTByWyMtAZK3r1z+xvvvXPz&#10;xvVWs4mg/u53/nTv2u5iNjFsIlWGoL5543qzXsvzDALoui4C0PfD8WislarWamtra+12c2Nz43Q8&#10;AEBvb+/+9pNPf/F3v5MSKAVqtYvi6nUAACAASURBVJIU+dpav9Vsfnr/k2q1RBkOw5XWslIuD06O&#10;q+VqkqaOazfrDdNgjx8+3NneztPkww8/OD4+9lerIFhlWUYIKZcrlXIl8EPf9/MsYwbN8xxCVC5V&#10;0zTlQn76yWdhFBPM8jyfzxcvnj1DEFJKCKXT8fjk5FgqubGxrpQcnBxPp1OltWVbp6ens9lMSUWZ&#10;obWuliv7L563W91atY4hGQ1HB/sHSRxroBHEGecA4sPDkyhMPvvkvsz53u7uO2+//ff/8AsAlJbS&#10;YNR13WJJGkXhyeBkMh2trfUd1z45OpY8NyhazuYnh8euY9mWpzTUGjx++nQ8mwVhVK21avXmo4dP&#10;79y5QxhttZq//Me//+yz40bd2dxcV1LEcfTJJ58iiL77nT87PDgMVoHWaGdrh1I6my0FF5TSS74T&#10;hDAh5MswMPoyvPR1yOFfsF0+iL+itNeQKih4S7/O83Y1B1W/BqgubUBXi72Ke1/+9GU47msAMDiP&#10;R30JgV7vlpfQp8j6A+d4HUEENIDnz/vLVzG9vASWr3hcv6R5X6E//PUA+KuuDrz2E/wiXr1E438U&#10;+r0sTcOXOYcXO18mIX/V6zJXGQCNvlJv+V+yvYpjISyYES+/vXLMK/15pR9e82C/lhoOvqjJfBUA&#10;vz7El3sQwlrDAhRJKSAEhBAAle+vlBIYQ6U4KiAUVEUMrNbq8qYqjCgvn1jngjdSKaFkLqVQWhfZ&#10;wpc0SAAArVWRXXwJfoXgXPALfCukFJznnOeXx0BY+JYAhKDA8kWbDRNTiiFUYbh0HfPmrWu1Wnnl&#10;zwAomJuyJImFEJ5XqtfqBBO35NqOzaUIw8AwmOM5q2Ahgbh+/Ro1cLlc2r12rdVuM8M8OxsZtlGp&#10;Vm3HsS0LQuivVrPFLAqjnPNSyTMsI8uy+WIOoDYtExPsR8HpeMQM5nkOwkhDYNoGZgRiSClRQIGL&#10;J75USisYRaGSklBmWeb169f/5BvvUUKAUt1Op1Ipu45DMUmSKM/zwF8ySpSQq2BpWibB2PeXPMsk&#10;lzJXMlci1zKDikOtgBbwgi5bAgUKYwlCiECA8bndRGmFCKrUq7s39kq1CjWNTr9TrtVM0zYtx7Fd&#10;y3YtyzENixmmZdmmYRWp2oUQNIAIQYIwRRBDgLQG57nfECNIECQQEq0R0BhorBXSGkoBpdQkz/NC&#10;kwMAUK83OedZmntuiRDmOA6lURzHaZpDgDEyGDMIJEEQxGlaYxXbcv0gWvkLjIlpOiY1bcNbrubL&#10;bGkY1LbMWqW6Wi0sRDc2d4CQJ/tH5WoJKO2UHEw6rU7bK5dqtVqv159PpsOzwd27d2/duZ3K/Ozs&#10;LI7jark8m80sw1qtVoZhEkKyLLNs8+j48PmLZw8+/wwAcO/ObaA1hHA6mVuW1YUd07EbjdbT5/tA&#10;Qdu09g8OW60WpZQ5jDGS52IwOD45Ga6WPpew2Wx2u30AAEaU59JfhV6/4tplfxUBqeI4gQQvFouy&#10;6ziOFwTL6XS6d/2aY946GRw++PxxpezWqq1et51l0jBs2yo1m2q1WmkFp9N5rQau791sNTuPnjyc&#10;zWYediDAlBhS6Pl0MR3PHLschenP/q9fJFFcKpUs0+x2u+u99ePjwyhaqFA+uP8M0/R733+v2XZz&#10;IbnIKHv52HplXobFehXqSytpEbIIISzYF4opRimlgIRAGbbhOMi0aM6BZQrLMsZnp/P5rLfRa1RL&#10;podFnmuhl8vk/qePbeNWu2kKsURASamUlATAQmAZKK0UxBhjha5GIWolhBAQaqUUUFJrLoRQQkol&#10;tJQaKI2A1ggoqQHEEEqtIRAAYowwAEAIoQQ3TLdcLmFKANDFulZrSQmRWhDCfD90TDsM449/8/H1&#10;vZvvvfmNsuUSDQmiFbcyS+aLxerFixdJlFZKtSRJeCY8x715+3YSZw8ePDg7HZfqZaVAnuetZqPb&#10;7f/ohz/udHr/+7//KUSCUYPnQmqFCSQEaq2FTC3T4CKRKjEMXC57KRTRIknT2CnVhBAAKoyZFkrm&#10;ipUMx3Lr1SrDTCQZs1gWR7V23TSZlHy+mLQ7je2dzSQN8jy13KZbdv3laik1pcYPfvAD2zALgeez&#10;wVkQBI1a03FdzOhisTg+HrRarX6/75VrmaCNzrrBrILfP+FSS44xVloBgJht8jwP4sQwqFBAa40J&#10;yfJICM5FBjECAOU8S8IUY1St1VzPGw6HURADADr9/t279+q1tmlYpun6qzCO4zzPR6NlmqadVrNW&#10;qa+trVUqFSHUkydPJpOZV6qUS7UsTOMwaTVqvQ78k2/8yY1re//hP/y1H8x/9KMfYgOmafyf/tN/&#10;/v3vH9kO3t3drTXruVJcatPyyjXXa5Tba63rwd7paHA6OR2NRsPhyLLY7du3d7d3TMOJR6dJmotM&#10;ddrtcr2x1t8SuXj6+EmaD06Pjh8+HLz31u7u5kYepzajhokfP34cJXGn1V1f7xvU4iI7OTk1DePH&#10;P/7R9RfXD44O4yS5/+mDZ8/3W91OtVqt1Sqz2WIwHAXLIIqS09PRaCif788fP3166/bNn/zkx9dv&#10;7a382Yv9J3kufvjDH7qW+5uPfqu4aLVacRqVKuX9w8OM8yhJsiQxTbZcLJq1ugQQEzadTnd2rkEI&#10;oyhyHMfzvDDyXdcNgzhNOKMm0NKyTMb4YjkzTevw6Pnnz57sXd9qNBqbW71qo25ZxmI5zvIoTkm1&#10;Wm20G2HkS6GTLB2dTabz2WQ0TvOs0+kooAeDAaXUZMZqFSRRvLu167kVPwhOJ9PJYh7n3KKMS0UJ&#10;1gjmnAtUsLtDoSQUEGhdCOdyLjnncZxCqA2Dep5HqQE00oQgAIUQaZoWIt4YY0qp67qWZRBC9q7d&#10;ePLkSSFdWLwnUYyAoyEwbAYBMpnh2h7GdHI2+s0HH83m82ql0mo0G7Ua0LrdbJ0NT6UQN2/eHJ4M&#10;KCbD4fDp06fz+VxLaTsmBCBL8sI7jTEGsljNnE8URZZXMQ8WRikhuRC5Y1p/9pPv7O3tdnvtbre7&#10;vt5PksQ2reVqkSQJvHH9dHA0m5xBpJ89/XxzewMRXK54Jdf0g7kfLF23ZJvOmVJFEjgAwHGcLMu0&#10;glLKxXy1vbvjlkoY42988zYmxvNn+2trfYPSo+OD/f2W6zqTycQwcRKG9Ub1+fPn9+7d89wyIeTo&#10;5GQ2m/V767VaTYh8b++ebdtKqTzLXNd9/vz5crmMomhtrd9sNn/0ox9BoB48uD+bzXLBkyRJsnQ0&#10;miilOOcnJydKqW63X6/XMYYAgCxLMIYY4zAMPM9lGGshBRJpkiwXq8V8OZ1OF/NlFMWtbvvGzb17&#10;997ptdZu3bqtFIjC7Je/+m29VdZap5koV6tr/e3PH/yGIuov5v1W562373308Yf379/vdttlr1Qq&#10;lfr9dc6zxWKRpJEQ2aOHTxzL/m//7X+ThfFHv/lVrepgTHu9/moZdTubGqLRZO6H6cbO1ju7e8yw&#10;p3OfUtpqtRSQjBiNavveG2/V6mUEqONZp8PJnVt3dravtVvdk8Nhs1n/8MPffvc779+9c325XDx7&#10;fhAnYZHxnec5AJLSgtUIaF0E1f7RoEJfSYv9Y8/90tL+wCP/xcD79Yr0FwWBAQBflcn5pYW80pKr&#10;pV094JUaz+v5CoCqi0jrL/NXX4LGyz2vX9GX/fSVGcivGAUuFkhfMhBfFY38yofXDRNfWtQrF/LK&#10;KLxqkvj/avtn7yv9xdD613rgC8ER4Irx4vKKzkMcXgubf/1Guvr1ImyHAqjgOVUS1hepN0XPYYIQ&#10;AkUOndZIn8fAIoRe3jZaawAVPA/gfzkK4pwV4lzRV2spJQegwBBQqVcJ86QURQYNAIVOGCmuUUp5&#10;KZFzua7WWkKEpMqAkl7JbrVrSvPpdIyJ3trcMi0yn89PTo7jOHZdG4AGM8hsvJBAlspeqeTWarXp&#10;YiylrFQqhmG0qs04joMgYIYxOBoMh2eNRi0KkzRNlZCUUs8rg4tM2kqp7JWcJIyGw1PDxLVmg0C0&#10;u7tZbpSCOIrTqFwrgwCmacqT0PW8ar2mhNQaBssVzwTF2DI1ZaZXgXHo26YLoX727NnR0dH25obn&#10;eRBozjOTGWEYyjznGddCV7xykqW2yeIgCIPUoiyLeRDEJnKQVgAUmBcqpbQCWmukEYYIAYQvMpIQ&#10;BggBjZRhEGTgtfVuu9tI8sSrlx3HwhRhahDGAMQAAAUB51wLAIDKOM/zXHIhtZJSprkoyI8KB76U&#10;Up+HtZPXbq2XwSZKCbz5rjuZTqTSs/k8juJqpeY4XpLkMlMUG4bhQICBxghSITRjJjEMDkAUpwpq&#10;t1y2DIdSAwJCkRHMQ4apyHIMMEaQAOiYjCG9Wkxnk9HR0eFiuViuFs1Wq9vrbu/s9NfWmq02xng+&#10;mx2dHCdZ6pVKpXI5jpPj42ODUIMa/mKVp3x8dmaatlIyTtLr128IIR8+fJSm2f6zZwaj/U43TbMi&#10;3omZ1my2MEx7NJpubGy5tnd8fFSrVifjcaVcVkpRZh4fHx8NTqTSlm1Wa1VqMAARRIQy07bcVrOF&#10;IdNadVqtUsltt1pRGEZRSAjRGoRh1O50EMYHh0cnJ6dZKpRC/bWtJOFCKC54nvE4SphpJUlyfHw8&#10;nU9LZa/RaCillkFQBGxABXjOd7a2mWH2+2u+H52ejRDGp6dnnIskyU/PRrblIkwZo5QaWmaNeo1g&#10;RAnSmkN4Ti4INcKIAAiklBAVs5JChdIWukwL1hdEiEADpQEsbGxAIy6U74dCqMOjCWPYtN2Dg0NC&#10;tGWTfq+zvb3OKOa5GB6PT47mDKv1XleIFSVAKw60glojCCBEWmmCmVKaQAIASuOcUksrKIUsVyqc&#10;5xihNEu0krZtSplJJZUSQAMAC8E3BBGUUhBGNFCUMq0gwuzsdKYUhIgAjDnPc8lzIWzPAhqEcaQ1&#10;mM9mWgHTcKHGWNM333jHs0s84jxTDx48PNg/XC6Cs+FoPl0ILpqNtmlaEJODg0Mp1bVr1/tr69gg&#10;j548SrP4bDSK4ijL8z/73p+NRuMPP/qgUvEqFRdiyUXiOIYAuQI5JVBLwQhTEhmGNR0vxqNplnAI&#10;sed6mBCMICFUa40wMg3Tcd1cCoTR8HSoEdBEY4ajPBxNRpxnt+/caDVq49EZBJoQkuV5FEQEIs+2&#10;LcNcLhaHBwez6fzo8Bho3Wl3bNtxvXK/v76xtb1382a13mSW22yvY2QpDaTSUmkhlIYQE4oJhQhx&#10;IZWSEEKlAYQIQKCUVOdpE+fx8ABoKURxh8RxZBgGwlBIThnL0tSxXS2VFPzB/ft5ntXqtcl4xvP0&#10;+vXddrvVbrSAgg/uf/740VMgIaUsTTORpo5tQaD+8i//zb037h4e7DNG33n3rWazwfM8DAKpdLfT&#10;KnmlOE4W4erp/ouFv7RLltB5mKyckllulLr9dqvTdFxv6fuDQba/f3Z6dkaodX33BiNW6EciVxgQ&#10;hKngvFavN9uNN+7d3b3WHU1OTwbHQnO77JYb1V6/n2XJeDLa33+ONKQIjs9Gv//4t2mSeE6p0WyV&#10;ytVmu3PnjbdspzJb+IOz+eB0cnB85gfxZLrIhSxXqe3R+SKO4sXaRtdxLce1T05O4jj+yV/8BULo&#10;73/xC6lEliUaQj8K7z/4bDwZ55xXalWDGTwXPOO1Sl1JlaV5r9cfDIdhFA0HgyiKbMNqN9uM0jzN&#10;avXa2WgUxmGWZ7Vqud6seFX3e9//0zt39vZubN+6fW17d71ccdudZrfbNk3LcdznT1/8j3/1v/zt&#10;f/7Z3/zNL3/1j589fPji6MUoyzIlUK+3bjDbNj2lseOUPK9s2g4XejieLFdhmnMFUb3eVFopCLhU&#10;CGOptBACQIQx0VpDhJTSEGGgAaZECMWlQJgqDblQQmopleBKCKEB9P1QSMmFKvg1MWFSAaEkIqQg&#10;8y8kJYQUUipKqFIaAQg0pIRRwqrlKlLIX/q27WCMR6Mxw0bZK0/GE4MZ733jPZMaBGMt9ehslKUx&#10;zzKgVRKHlLLCvYkx4nkmBEeFmKQGCEKtFFAaAcgMxihN4phQbFnGD37w/fe+8U6WZYPB4J/+6Vd/&#10;8zd/++CzB//DX/3Vz3/2M0rw/v7TBw9+P52cEQzr1QpCyLWsSrUymUwU1JbtBn7w2f3PVosVo6Zl&#10;mc12E1PY6bYYo4PT07tv3EOYzGZzr+ytr62v/GWlXpIyPzw6mC+mu9tbrVaTIVLyvCzJb964Gfjh&#10;8ckAY3Lj+s17b7yZp1xwwXOxvbWzvbX9u999bFDmuSUphGPb4/HZcrHgef7kyRNMaKvTbnc6G1sb&#10;Jycnx4OTeqPe7rZMywRAO67jeV4YRJVSNU3jxWIuJPc8z7Ytw2BplnIpZ7P5YHAaxVG326/XG71e&#10;X0ntOPbp4FTkMgjiIAgNy7Esxw+Wnlf2vIq/CgI/7HR6By9elEre4YvDG9e3K+XK7377seuVbty4&#10;WW80CGWLxSqMwuVinvNMa3X3zt12sxn6Qb/fc2zr49/8pllvuo6XC7G2sXU2mc3mfqXWvH333TCV&#10;P/v53w8Gp1meu55n2eZ0OtcA1muND379EdDQsUp5yt9971vtdjcMozwXlBKphB/MCNF337jleZbv&#10;L5M4o4wZzIKASAkKPwDQGmiAEYUAagUgQPpL3aCvogF0QV8M4UvBlz9o+2dKhvq1V1GPhggAqC+8&#10;kuAiUvDVTV5xV17W+FUo8ZUmFT6yYjGBMAIXePDqYfCcyRmAC7+0vtgPgL7qBz5/B+qqtV1fKAYX&#10;UBcDiABEABfe4PO319p56Qd+pRuL0r68I89PVFf9q4WoLLgSZf1KL0EAoAYIQlR4pQAsIA3453Da&#10;JdJTV5igATznQdEAAAQV0EAqoPQXBhYAVPgvL3ZeusohAPpcIfmcghoACBD8Aus0BBC89A//c6+r&#10;CBZe8ipfHS+loFaXF/hFKhkALo0Xl6dodenIvSwKFbaUy77VBXP2RS/BKzTs8IoH+JVBuagPQQil&#10;lJggzjljhBLE83y5nBeOX4wRPO9ggiDCiBCEMEQIQlAIOV7WBSBA6MLhWIwxBkAjBIt1KwAAIl38&#10;r0Gki2TU88XzuZNZwuLXQkHgXDKq8PpiSul5fAdGShfLcZgkfrnk9Hrt73//e416ZbWar61133nn&#10;rTjyEYKtVn1js9+oVlzHtkyDILi9tbG3t3375s2bN/fW+t2t7e3bN2/duH7dNK3pbPbw84eTyTRL&#10;UsmF65aBBi9e7J8Oz8peNc94sAwkVwAC13Usi6VppIHiMi1VXKk4F6lp085aY76crlZLwzKZwZSS&#10;mLD1tfV+rx+G4enpUCnBhej31+rNZqVasm1TKl6rVSuV0nQ85lm2d+0aIcRxnCRJlNJhGPU6/Y2N&#10;rVqlygWHSg8GpydHA9d0DWxGQUo0S+IMSAg0kJnMk1RkvFBCQgpjBRliBCMMNcGQUEgoBIgbNumu&#10;t7d2NolFgzi0XduwLaGERkAoKUSWZnEQrcLID6NVGC6DYOHHqzgOwyQI4yCOgyQJ0yxKkjDJoyxP&#10;c57ygsxaCiHFxWdZ6MIWkaaYQNLpdDjnaZqfnY61GFcrjU7brnq1IIik1FJwAJBnlzPB/cVyufTb&#10;/Z5p2KaZBn7IU+655Wqpnuc5UiD045LrNiutwJ8TBDXPkyC0Ga6WyuPxxHHs7/zpt/udbpbk+/v7&#10;QGnP8yACg7NhsFxRQiCEDx9+jghqt1u3rt+IwyjPMss0CWFxHOeCU8yEiEej0Y0bN+7fvx+GoeeV&#10;6pW6lJJSiihJMjmbL5dLX2NiWY5pO1GSum7JMKzFYoEQqtebEIm1tbUozbIsg4BQSimlRcoBhDBJ&#10;ssHwjCFmmqZlm4Y05vMlxjhJolLZw5hyzgM/klJ4brXTWZvNJv/064+TTL311luUUsuyCvbwyWSi&#10;oEqSbBEu/SDY2N6oNRtOyYmiJE1joTQk0LKNInHum9987+nTx7PZrFRy+/2+ltowbIPZUezXqvXt&#10;nc5yeTA4GW9sNYHmjJpSpfw8+gLpC6EjrTUACkKktbwINijmaHXxRCmya5AGEAAVZ7FXqs5nkQJZ&#10;o45M01UitR3Ddkil7Faqbr/XnUxPCWG24YzC6PDgbH57o16zlMqUlBQjCDVXAkoMNdDw3KwiOM9z&#10;qWRCscmBuJjpFNQaY0wwTrXWWp7PdkproAGQWiKttchyYhAhcgAtpUAcxKZZo5RmUqVpSpHpeU6a&#10;pghjkeWIEkoNrbmWqtaotd7uYsSWU3+wf3x8eLyaL3Z39+pVyqgThRnGdDxdBkHCCK3X62kmfvq/&#10;/m937tzpra3lik+mI6VUnKRvv/Wmwax//O0vhsMpQWL32jpEQKU8TGJmYMYYQQhBrJSgTGVZUq6U&#10;hBAAIyl5kidAaWIyULCOCS25AgTkURKn0Ww8yaGwqg5gyKAsS+Ld3d16pTwZn3HOK6WyAjrww8Vs&#10;ZnW6Qggl9Gq1Cv0wDAPJZa1Sz7lSCkqhloFvWOZoMrddxzDdOM0BVEBpiBHBTCOtEVIYnrOeIggB&#10;AUDBc2MIYswEAKhcKQWkVABqoCFCRAMOIWTMNE3mOF6SJIyxjY0Nfx5qRpbLlW3bpRKTUm5vdx3H&#10;cV0nSeLVajGbLWaz2cbGhm05hJC19T64fQNqde3atXqtdjY6QQi88cYdy7IWy5m/irTCW2s75XI5&#10;DMPB+MyqlqfLqR8sIYRKy5wnS18gSizLsixzY2Oj1e5GfvbkybNnz45Xq48eP3zQ63Xbva5BzSCI&#10;giCAULueA5V+cTJghPa31mWaJ3EciZTkRGbptVt7DNJnj5/Ox7M4DAmkW7tbq9WKkpEfp//0qw8S&#10;If7rn/zFZL6YLuaG6VLmXr9xx2SG5BljDAG9WM4sw2h36lEUYYx9379x48a3vvXNdrvzwW8+UEph&#10;iE3TRIyOJmOMMTEYhJBznuM8TfPQD5q1tkGoZdkaAMu2pZStTkekaZZllVLZdd0wigEAt2/dunvv&#10;jSTJGq2OZbt30G3DYqeng9Ho9OGj+4tVIIRwXXe1Chy31Gg04yjTChNilmwMHRyGEcKQACOJ88HR&#10;KI5j0zaVUhlP6/XmdLZSQiZJIrk0Xde0gFCSGkwTgrHQAOhcQAjTjEupMUQQYIiRlBoqCSEsvLtc&#10;KigkkRpCiDA8jzIDABMGINIaci6iKFZKGwbDGHtuGQIcR6lWkBkEAJCqXCnAGAMmRBhTSgiiGOBe&#10;WymlojRZxVG0isulUsn1GKXVck1xhRByHCcKEyEEQTQWGdDasiygEaVMKZllvIgcKay/BXN4QeuI&#10;McYAAgAKcfvFYvFi/9lgePzJJ59wnp2ejspl77vf/jPTNKvl0hv37mxsdn/2X/72+bMnlUoFQyR4&#10;bjGDMeY4FjWtJE4ePXq0WCygggBIhIBSyrIsQkgQBMUj4Pjw5NmzZ5iwrJIJJUzTYIwyRg3DODw8&#10;RHDr+u5OsPKzjH/6yX3DMNrdTp7nn332GSFESbC5ufn8+fPT09Pnz58v5qvvf+/9xWIxmYym02m1&#10;VJZAlsvl5Wr105/+dH19vd5sbGyurW2s1xp117WTJKvXw0p55vvB9taucdtI0/TJkyeU4lqt4ThW&#10;HKemaW5urZ8OR3t7e4ZhIoyXS7/I+0rT1KCmadp//dd//d3v/Ks8E/fvPwjD8OjgkJlGqVIVSiVJ&#10;vFosKqVSlsQaACn57z/57cHR4b17b02nUwhwkiTT6dRxrclk5K8WccyHw8F//+/+3QcffMAM/N43&#10;3nr//fd//l/+T5PRfreNKVVAV+s10636Qfzzv/v70WTseh4XIoqDd997++joqFYpn5wOD54P9/b2&#10;quVa6Edng6HWOgzizfVeHCe2w+I4Xi2DVqdaqb5dRJDleaokR4gRwgpSHIwxhKRIAoQaIIqg+vo8&#10;3P+/bF/jJHwV1v6R7sRXfH0vYcxXlPNKXfBVP/Af1wyo/9D+/xe7SV93Jl+9uteB7lWv7Nf3wys/&#10;XXWTnntEr4DAq4ddhfRfuLT/x7fiK3Vdbe2/oJwvjmzx9SqUfVnyl5b/9UP2yilXvyIMIIRF6EpR&#10;r1LqvFEIIwA1PFc5Onf7FtWdh/sUPMAcgHMUe8XPrzAm4PweuAyT1FeGUhUJeeeN0eCCPO/clQQL&#10;7RIIDcMocoYLCGyaLE1TiKDr2rZt1uvVMPIb1crd8l3LJFmejMdjTABC7Y3NtfVen1Jc8jzbtjEG&#10;Gsic85yncZwCoBAljBqdltdqdda6G4PT09FoxChd39wghACAhBCTyaxaKsuca621loZJgmAZhIta&#10;rdpqV6t1r0hRjjJ/uj9mBjw4fDZfze+9+a7WerZYDQaD+Xye5UkURaVSqdmqcpnPZpN2pxkEqyxL&#10;pG2dnMx83w+C4MGDB+Vy2bZty7IwRrPZjEDklRyEqBLy7OxsfDrSUjmmq4QUGRCJQIpIoWSuhBAQ&#10;QgSBlBLpYhGKpBAEE9MwMNZSZ1pDw6bVWmljo4eoni/O4pxneSWKV+PFyHJchGlhE8llLqWUF8Qk&#10;Sp5bbaTQUkoggYJAFTYsiAEAuRBAI4zpJeM3QgShQiRCCilkzvH3/s2bpuFIIfOMx0EcRwnUqOxV&#10;LNPEiPBMCC4wREqpOIwC3xe5pJQ5tkMxzZOcpxmBiCBsGbbmAkMohbANA2jlr5YmYzIX9Uqt0+40&#10;my2M0MH+/rNnTxGCnVZrtVrOppPBYDg+G1VrVcd2wjDI0tT17HKphDE6PjoqNKod1wmjUCgBIOB5&#10;/s1vfOP46Gg2nTqO861vfSvOstPROBOCMoOaxsHRsR+Flu2sra8lSUIN2mq3gjBaLJfMMNI0bzXb&#10;hmmZpkmZQQhDCCdJKrnKskzkEkJIEFFKxWEchmGSpAAAznOMkRBifb1fq1S1kqZpKiUXi3kYhgCA&#10;3d1d27Ec17Fdmxo0jCMAFCHE9Ryp5MnwOE3Sbr9TKpeF5Cvfl0q8ce8Ny7bCKK5Wq6vVcjab1mqV&#10;VqvlOt5yuWCUGgY1DdZsDkPJEwAAIABJREFUVcJwkWaBV7IpAwgrITKhJAQXCiVAI4QuEhJeTiPn&#10;AU5QA6jOTY4XtPKF/dt2vTThy5WvFW61OkppJfKNjd6779wzLbNgDhBcnRwOkzgKQ9ntmK2WpWUK&#10;tKIYA6WA1hgSCEAh6IUB1gooARDCBBtpmpW8spIiSZM0TSCGtm1meSK1UFppqBQ4n9UuItM0YYZS&#10;kFIbE2O5iLNcE2aUqzWIcBhHgguIoIZQKkUNNp8t8ixHkDBq5ilP4jRP8snpTGWqWm4EfjQajpOE&#10;j04nSZxrBZMwdWyv3e6JnH/y6f0kSRuNOoCg1+/3emtplv/pn36r3W79/ne/9f2FV3LXNvpScsNk&#10;lBAEgJKKIGowhiCixKDUxNA4eH4suUYAY4ShAgajjFDDZBBq27Ut15nOxmmeAYKCKOBama7jOFaS&#10;JLs7O61mezVfYojjMH704OH+/qG/8h3TDv2woObHmDRajXff/cabb7+JCTNddzydDUajaqOBCMOG&#10;IQHgQuVSCsG5EkJJoYRUsphqCqsnAPrCgI8KC69UQhWJMlppoJWSQvAsSzXQSkiMsMGMNElXy1WW&#10;8Uat4TiuaZoYE9O0Op3e3rVrOzs7WuswDIts/3q9trbWdxxbSg5RfnT0vFJ1775xK8ui+/c/uf/p&#10;78MwyvP8g19/OBpNozCZz1dnZ5PhcDIYjqfzeb+/3qx3ECSmaSOItdKmYYVBlKSpY5qWbTuWubG+&#10;dm13vVrxwmj1bP90MDiSMm00aoSiIPDD0AdKNeq1JIk/+d3vhqdnO9s71WotCHwEgWEYEOKd7Z12&#10;u5Ol+Xy2CIIIQSoBWC39cqWKGfvOd7/7+YOHR4eHZ4Ozg8PD0+EwCSOv5EINeJ55rlv2PCW5aRm7&#10;u9v//q//D6HEu++9myTJ4dHh0fGx7dpeycsFz3nebLZKpRJBNM94rVKjmN7/9LMsyQrJwc3NjWq1&#10;ajC2trZmGcZ4PG532oZpLpaLMIryPOdSSqmkkkt/NZlNP/zwN7/7/e/uf/b58fHxbLGs1epxnNy/&#10;/7DX6965c3c0GluWvba2TikzqCGFABA0m03HdvwwHA5P0yyllBFM8oyvlqsoCHnO8ySNwyiJI6gB&#10;kLLVqqdRslgsGCFSCIMxnucQAKUVKO4WpTQAECMAYZ7nspBflLLgyOJCCsl5zrVWEACtQZomSZII&#10;IZXSpmkWZCEAAEILwhVIMNYX5DQI48JvYxim7TrT2TwME0bp5samH0SrVbhaBXGUNhpNjMlisRJC&#10;FEEWUmkhFc+FaZoUUSWVQZmSSnHJKMMYa62zLIMQMsbgueIlKLyj29tbH3300eH+Qa/XsS1rY2Ot&#10;02o9ffL4++//q+t71yzLaDXr+8+fY4TX1taDMKzXa47nIoS9cgkDdHI8nE1nlFCMsGWZjm0bBqOM&#10;rFbLbr+X5dlsvnAcByJ8enr6Yv/QcRytdJ7nf/GTn0CtH3z22WI+O9g/0Fp12t1qtQYgHAyGs9kM&#10;Y+yHfpolWZ55JU8IThl55913Xc8lmOZ59qMf/1eWZQsu33zrLSFkGIf1ej3L0n/4p388PTubzGZx&#10;kjTqjZs3blUqFd9fHR8ejcej/f0Xs9kEAHB0dOCHQb1Ro4ycDAYIw63tLdu2AQCMUdt2BqfD5y9e&#10;BEHQ6/UYM3zf91wPQPjixYsgDJhh1Oo1wzBMy6rXqxCiOArW+uteqXJwcFCvN9Ise/5iHyKY89R1&#10;3XanRTAWKqWMQgTa3eb6Zvf5s0fdTvP9730ny+KMp91eVymZZ+LoZLBYrLhQw9OzJEp63X6tWr2+&#10;dw0AWfLsJAl3tnrb2xv+atGoV4PV0rVNyijn2eNHj5rN+mqx5JLXavXjk5PValWpVkajOUKamkaU&#10;BKZBlZaymB6VghAQjAklUso/AHVcfaz+cTDsjwUer5/4Vdm2xaavel+/Aq3BLx7ztc2Dr8DpLx5w&#10;7kAEAACNiv/g18ovDnkpTQTBJWQC6Lyvz1utLxHKP9cJL69Lf1XbXj3xdXQKr2xfX9dVzHwJ/768&#10;li/ufqVS9GWUV69D7pefX3Wufkm98A+JWbjwtX7hPHCeGAmu5EVfzd39sveX3XXxjq7uuTzmsqrL&#10;eq9eyOWRlyVcRjRc9QMjhIq7vfC1Flw2BUOt76+KhD4ANYIAovOKcIGVL/y2CCF4Qa2ELnbCC2Yc&#10;XAjBXzAvXXy4YGG6xPagIIiGEBZSJcUPhYgeoYRQQqQUtmWapoEwAFppqCjFEMpmo4aRDoLg7GyA&#10;ENjY6N+8sbe21n/n7bfv3L19++aNjbW1Wq1WLlcsw9Ja5SIvEo7zXORSCCmV0oXH0rLsZrPV7XQd&#10;z3Ndt91qV6rVrY3NWqVWLZeUFFJy2zaEyBjTUuY5jzrdRrVaVlpkeUIo0VBjgv0gnEymm9ubnW5P&#10;CJnm2enpUCqxttaveB6jxHOcPM+DYGVZpuJiPpszwrIkm4wnju22Gi0u8ulsRg1KKB6enkAMLIOO&#10;zoYPHz04Oz2N46hZq/X7a1maZangmUCaJFGexlmeKS0gUFBKiAAmmACtDEYxwRoIiDQxsWkxapKt&#10;3Y3OWjuIfD8KMEG2ZwGkV+Eq53GSBXGyiuJVGPtJGiZZFOdRnid5nuZ5xkXGRS5kLpVQSmBMIMII&#10;Y4RRof6LrwSqF1JFWkkAFAaAEoR33qnznEOFPMeTXAV+uJgux6NJtVJl1CQYIwgJIQRjRqnBmMnM&#10;IjHaJNQyTKQBhdgyTAMzkeZAqtVy7tpmEkVpFBEI2o12HCVZyvOUG5RmWZ5ECaNGGARpkkAES547&#10;mc7yNHNct96on50NlBKteg1h8PzZc8syhcg9zwvDYDFfEErni8WNvetSqePDo3qj0V9bI8wwTNMt&#10;lYQUSZaNxmOpwbX/m7n3bJLkSM8EXYaOSK1Ky66uVtDAACMwQwzvSLvdI2/3wx3X7O4Xcr/skrZL&#10;cRwOmrMjgAa6gUaju0urrNQqdLi6D1FVXd0QBHk8s3NLq8qMdPd4PTzSw59XPO/mpkQgiKKUZUxI&#10;23VGk7GUYOYHjuvEcXxycrp/cBBFCcZEKVBwi1nGBRcUE9MwGWOBH0gJlIScC13Xfd+nlNy5cydL&#10;k36/57qOYej9fu/evXurq6vFYjFNk93d3VKp5BUcz/MMy0zSmElRKBYM0yQUJ1larZSr9QpjSRiF&#10;29s3EcFxnIzG45vbNzBGQKnDw8M0zqIoRgBqOg3DGaEQQWFa1LR0TUMAMQDk1UKplMqdT6SSCOHr&#10;8QsQIISBgq+kIlAQQIgwpTqQKmPCn8VJwlrNOQRRnERLy/MffvizNIn3D/eKpUIcJUcHZwgpznmp&#10;BBcWihgxBCRQiguuEUoQzuP/MSYEUQQxxbpGdaBQHCeeV+CchVEYJwHC0DANliUyB8AgjwsQ8oIX&#10;XRFKgQKIUE23AdQEx6OJ/8mDz0zb1nVj6s96/X5jriWBIpTwjA1HYwCgQQ2KtJPD0+loerh7MBn6&#10;ru3Nzy0cHZ2EfowQxohiTBzb4VKurqzV67WToxPfn4WRX6lX253T07PjhbmFj375i/W1tc8+f/B8&#10;52m3cy4kW99Y1SkSgmVZAiCkVEMIUII0qmGsWaaLobm3d5zF3KCmY7sa0XSNEoyopnHOdKqZlkE1&#10;ej7oesXSJJhwoDBFYRgWPG9tZVVyHgeRa7txGI3GozTJSsUykGA8nvX7AwDA9vatH3/w02q9vre3&#10;d9ruzC0tGI5j2jailCkRZxmXMuU8zdIoSZI0SViSZDFjTAgJMQQgX+Nz7n+oIIRAZRkTXMhLcggA&#10;8mAIAQBEEEohGeOEUEq1KIr9WTjoDff3D2rVxuLichynp6enR4eH3W7Xsqy7d++uLq8Ui8XNzU2p&#10;5Hg8Ho9Hp2fHjUb9F7/4BYTw4ecPf/vb37ZPzwuF0vl559NPP5+Mfc5lmvIs5Z5X1nXrv/3N/aPj&#10;o52dvf29QyVhqVR2bI8x4XkeUjCKwiyJKcWGQT3HbrUad+/dcj3d98dPn42CoON5nuNYUkoMUZIm&#10;lmHW6vWdnZPxeEAQRhgBKRVQ52fnc/PzBa+8sLDUas5jorXb3SiKPa9kOu5PPvhpEAQf378fBgFC&#10;RDBGEBacIwXSJNU0ujg3VyoVOc9u3doeDgd//d/++t333pmfn/v9J39YXl2huq6QGg6HpmnW63XD&#10;0G3DLpdKtmlrRGvWW1sbN+7cfW1xcalRrx0eHjUa9SdPnhwfH+/u7g76/aWlJU3TTk9PTcPgQmga&#10;FRIcHh2dnpweHhwcH59CiB3X3dradr3C4uJCrzuYTadeofD2W+/+4Q+f3r9/v9vpN5vNe3dfW1xc&#10;rNfqjuvGcRzMfEpIsVR2HS/LeK/bI5gGQehPJhhj13GyLEvCcHNttdvppEm8urIchnGaJgAAQzcA&#10;AErKXNmaW1bz4NKrTVuuKIQXSciRkhIhnB8RQua0mnEcQ4gYY5cURLleH1NKCSYXWxGIlJBCSV3T&#10;DV13vaLv+/3uoN5o+bNQCEWJ3usNHz38YjgapWmGMU7iFEKIMYEQEUwQQrmEGGHOOQQXiDcPTkYI&#10;6bqeb7IwRmHgSyXrjdpsNhmPJ/PzDYhAs1b7+usnf/F//O+vv36PEEQoGY8GZ2ftLEsBRELKVqup&#10;AIAIYqzZpjMejs+O24wxgqnj2JQSSjGl2DD1ldWV8855nMSM8d29fcZEoVian5+nhHa7XSRVs9kC&#10;TLbb7YJXpJTevXsvCMLnz3chAo1Gw3Xdme/PZrMwDB3HoZQeHR19+umncRzHUfT48Ve//93vhqNR&#10;p9v57OHnSiE/8EulslDq4ODAskwp5elJ+5Pff7q7u7e8vLy9vV2pVA/2d0ejIQCAECyBvHFj03Wd&#10;yWTMOBOSN+qNPC3ZV189jqLItOy7d+8uLS2tr6+ftztPnjx59uz5Tz748Z27dwPfz7LMNM16rWZZ&#10;xs9++rOf/fRngomFhcWvvnoynU6TNBuNRpRq0+l4f//cDwaOYy0uLWCCqrXKZDo+OTnavn2D6uif&#10;7v+qXCncvXeLUgKAzJ9H//ev7mOC33zrrU/+8CROlOfqb739JkRiNBpUKiVD08LQL7guRhAoed4+&#10;c1y7WiqPx6Nf/+M/MsbCIKC6Pp3OqKablnHntTsIitNOj4sMY4gRyslaMSaUUEKIUjxJYoTw/6cA&#10;+Ht6/IF1vsvpNy/q2+DcK5jtewDw9Sa5OeWqybcBv+tQ57s6V69Ar2sAGKKXIZmC/4Jw7AugqF4a&#10;7/X316HUS02uRL+Gfr+pKfjWVt96opek+t5pRN9xb71yriuz7dVsvowwX277wwDw5Xmupuk6cH1R&#10;Q6rrc/fi7JcQESP0El69fiGvegbgBQn0hYzXJXh1UOh686tZQxd4FEspc7NujlsooXEcBoGff32x&#10;g81lw/CbEQkIYQgvkC+4ltYIIYgQuY5+X271qpN2Lr6QCkKEIX5REEIISckJwYJnUsksi31/XKuW&#10;y6VCGEyEZBmL79698+47b732+p211dVCwXFd27JMjZL84QgAkEIkScoY44ILDhRQ4BLAA4WSJFMS&#10;Mi5N066Wa4TqUEKCNc44gnBxYfHo6HB/fw9AgYm0LGN5ZV43iO2YXGVpmmCEdV2Lk5hQ/OzZs1Kp&#10;tHVzOwyTNM2kkkEQmKaxvLysUZplmVKSUspYhjFRXARhSDGp12q9blcKubK8MplNSuWiEEwpEYQz&#10;wyC2a6ZpFMehlHxlYaler5m6OegNIz9kGReplALwTLJUApUTbCICKSEEI8h5BqC0XYMamIlUN+nc&#10;fKMx1+AyG01GVKeFUkEzqFQSUaAAEzITIhMy4zITiknJ8yBKKYVUQgoJAEAIEkKIpiGi5SRYCCFC&#10;cvdeBKBCEGMCMc1jQ6XMQ7iUwO/+ctPQDEMzLdOxDLtRa2GAT45OR/0hVIhAjBRUXIqME4gppghC&#10;U9MVF1gBAhGPE8G4jvVxf3x6fOxapmPZcRCkUVywHQQRVGhxfrnZbNq2uzi/gDHFhLTP2hnjBa8o&#10;FbAsu1arMc6Y4ArKNI2zNC64jmHoo9EIw3wjpuIo6nQ6hODZbFYulJqt1s7Tnc3NG5V6QwIQhKFp&#10;2dQwNNM0LMspegtLi4zzUrlsORZEKMmy8845EyKKYtOyypUK1bQgCCGClOiapuvUEEKmcRr4kRQK&#10;QiS4hBDqVOecW6YR+LOtGzcoIcfHR/v7ewCA1dUVQnCpVFpaWhoOhxCC58+fZzx1XBtAQHSKMIIY&#10;TmfT/rAvJM8ES9Nk4k83NtZrzWqlXJJSlErF09Pj5cWl58+fnhyfFIsF23aEkEqKMAyEyExLU5J7&#10;nmM7phCZpkNCECYUAHhBYQdyEyq4XCAuXhBACIECUqk8effFgpOvtAhhzoSQcDyeBLOoUCwrJZWS&#10;K8sLqytLw2F/MOh7rs1S3j7tpmmGMbdNsLZa16iUUijBpRSmbkAFgIJAAYQQhghCQpAmhZJCJmnq&#10;eR7nPM3SjCWUYMPS0iySiksgAJAASKGAVDBXRGKMlQKIaJruDof+eBSZtieUMizbth1N10/bZ6Zt&#10;WbYtpFQK9nu9LEkp1gjS+p0+lHBxbnG+vrCxtlEuV6bTGQJoOp1GYUyJ7nnuaDTKkphQdHR8oBm0&#10;VC5gDABi5VppbW3ljTdfl0p8+snvZ9PRaDwseOb8Ql2jiPMUQACA1AgBUGGkKNGobhJiYmQ8/Xon&#10;9jNNM0yiI4gIRhAAjVIhBcLQtK0kS4ajoWlbp+enAqhCuYAxWlxcch336PAQCOC5npLK1M0s5TrV&#10;KNEJJqZp3b17d2l5ZXd371e//vjg+Kg5v1ColII4EQD4USQAiJJ0FodBGAVx5Ed+mIRxmkRJlKZp&#10;miVCCiklRBBhiBDBGOVbPSGlkIJLzoWUggMFcK4kQBhBjBDhnGOFCm7BNm2dGgCAp0+f7e3sjQYj&#10;y7SWFpdd18uhRafTPTw42N3dffr06WQytW3LsuwPf/aLn//8ozhKHz38cjScacS+vX232ZhfXlxd&#10;X73x3rs/2r55q15rGbpZLJTCIEmzdDL2JQM8471uv9cZ+jP/5PiUpazoeUWvILJsMh5NRqPxqN/p&#10;tuM4LhS8t99668Zmkwv+7NnTXq+HEDI0nTFGEJ2fXzANmnPbEoyDwG81GnNz88VC5fd/eAAA9Arl&#10;arWVJGxn56DXHyoJdnZ2EET+zE+imCUMSuU5bjCdjQZD17brtWoYBv1+r9ms1+u13/72N3ES//n/&#10;9mfPd5//1V/91el5e2VtdX1tgzHe6fVOTs/OTtvTySxN0jCIR4PR6Wn7cP9wb+/g8Oj4N7/53VeP&#10;v7h377X22WmSJJzxYqnUajbSNAUA3Lx5M0mz5zs704lPKalX616hVCiVFxYXi8USRvj8rE0JPe90&#10;oyhaWV5eXFz6/MHn3U5HCAkhzI3Hvu9jhE3DNg2TEi3LGEtZHCdxGHHGecZd29GoThD2HGdtdfVg&#10;d7dSLn7w/o8IwQXPIwilSRJHMSUkT9sHEYIAAwClVFzkYDiP6AMYIQhgHkWJEcmV6UIKoBRCmDEe&#10;BD7nXCmFL8JxAVRQCZExBgAQUgghAIRSSiUkgkAqYGgGZ7LZmPvi0aNf/erXJ8en4+m03T7HmLiO&#10;67kFBGGWMYJJmmYYkZXllTiIVB7aA6CUimCcb6cYY2maUko1TVNKQaUwIY1GXdMoBOrdd94GMpuf&#10;b04nY9sy67Xq2uqSaRqEYKDkoNf98osvdFPXDTNJE8dxESZSgQeffjoaTEajcRIlkquiVyh4rqZR&#10;x7XL5fLSyuJgOPj4/sfnnW5uNX/zzbea9aZGNSHE2dnZZDSuVqvbWzfLldL62lqz2ZrOfCFVpVJd&#10;WlqK03Q28zlnjuNQDYdRUCqVl5aXS4VyGERcyG6/u7q2fnP7lusViKYvLa/W6nUAkZDixtaWaZpA&#10;wUKhcPvOXa9YHPZHn3/+kBK0eWPj3ffebbaauqHXmtVyuXJweNDpduYX5sMoVAAwzs/a7eOTo83N&#10;G3Nzc8ViaTgcMsYq5aoQYjIZE4KHg77rua5jn5+3+72uVKJULDDGlpdWHj364v79fxJCVCrVtbW1&#10;cq3iFjyhsvHEH44Hk9kkCEOAgO3Y+0f7lIi5udraysqjhw8MQ9u6uQkBePz4K8ty3nr3nUKhXKvW&#10;oeKYqILj/smf/slo2E/iKIoCx7TOTk8QgBRh27T6vd7h3v54MtE0Lc2yWr2+vr4xHAzDNK4164vL&#10;87VG+e69W4vLzV6/k7EsTTMFAcUUQijFRY4vxjnGJM+QcPXcBC/4ia928erCherfCP1egYEfUu37&#10;ATD4NpbpV07x/dD35XO9hG3yE1xA1xfA98LKe63zqxhpdbHtANfx87XeELoWzqquvJP+2XINlL40&#10;qKv3r5htv3kdvhVMfrPmD3H8fqlcg1HfrHaVrfRqFK9MCnhZW3FdnfFdAn8XAP42yeHV7Lws4Us2&#10;52vnelHnChi+Ai8vHXeuj+LixnlJxusSvDqol1imLnzFr+yxACmlcnBKCIYQAqVms0kYBZdG3fyq&#10;ggtj78sIGF0E+F6e/dKSDF+A+esThsFl/HVu8s0/Xr+XEKEIYXQVRgwUBEApgSEgGEqRIQwrleIH&#10;H/zovXff2d7euHX75ttvvvbTn7z/7//dn77x5j3Pc7MsDgJfKRmGYRJHececC6kU1UhuwJIQqQtV&#10;F8y9/xDGlGqccZYxCBAlGoEUIQwVDmZh4IdzzSZn7GB/h2C4MN8SMoNQKsR9f+bP/ExkEkjOxcHh&#10;gYJybW3d9TzfDxFGUZxkWRpFEUJICqbrWuD7QgjOGULI1M0kSfrdHka44BYJoUtLi9PpJGMZl5lX&#10;cBzXtB3dNLUwHAf+rHt2vry4lNtb/Vngz0KWijRmgiuWCJZxKSRQQEogpBKCA8VMS7NdExHFeAIw&#10;b85VNrfX4ySYRVNMUblatDyLUMREpmlESKYUk4ArxYWSQnEhhVQCQQIhgghhQjAhed4jTdMRIhAT&#10;mEeH4wuTfz57CgipJIASIqCAYDzLWEoc6kgpIUSCMQpIwSthjjq0G4z92XCMJdB1XUqZZZllWbqu&#10;c8Yg0VzNpJQGvj/o9sJp5DhOlrAkiGEV1GrlT54/7w/O67WK6zorCyvz84vT6dQ0dM3wOr3njuWY&#10;ViGKAtMtKMFnUbS+unJ23vajkGjQto1oNj3vnC4vLq2tLO7u7lKiQagMjRga5VmKITw5OZmbm7Nt&#10;u9VqAQQFk3GSUNMgGgUILq4sm6aeZCkTvN05RwjcuXPn+Pg4jKNKxYRQD0Lfdd1Wq5Gm6Wg4ZZki&#10;hHDBGo1G0S4cHBwxxkzTxABHUZSpLE1jpYTruuvr6w8efJJlWRRFjx9/tbKy0mzOPX78BYTw6Oho&#10;fr5l2UYQBEEUWZZVKpYkUE7BI5RyoAAAz5498zzXNM00ixutJjUoIdpw2NvZ+Xq+1dze3jo7O7Ms&#10;M4liAGUY+gBIpOHzdlfXuO3QEnepZgoeQYQABuoi8Te8Il5WSkl5LQLkUtN5VS7XdwkgYDwh2CYU&#10;YAyIprJspgBuzVU3NlfH42Gn0wZScc513ZQSCKGAAHGcCqGAQlmW6fjyqSMVRghKeKlIV1LyMEwQ&#10;oBf51sRFGJ5SCuaZjxTIaWoUUEBKCICCCAEohcBEUxJiRMbj6fO94/ff/9B0ikft0+FgUKpVCSHP&#10;nz//0Y8/sInF0hkAAENCEEYKCMZ3dg7wLeKP/Eq5TKnz2mt3Rca63f7x4Ynv+1EUhNF0PAFRXJtf&#10;qJ+1TyACug0tzV1eXnr9jVtz89W//7u/6406S6sLG5uLvj+UkicpIxQa1EjSSEiGcU6qIE1TF4wb&#10;OiUEKSil5L7vW4ZNECAISyk1SpWQCCpKaalUIqa2sbHRXFporSxwKCSUnbP2/s5+qVAEUo1GoyzL&#10;NEK2t26VazUFkFLCLXjT6azd7Qoly/WGVy6O/SDOUoBRwjIW84RlcRwDdUF8ByFEiCgFkQKEaEW3&#10;ZNtOWRZd2zMMjBABEEJAAMoQQgRoCCEBpJQcAo6AJqECUuqaAQFKk2Q2C3RdtyyrWq0Zhvn40dez&#10;WaBpYymVbbk3t26VSqVOt/3lw0dnZ+0wjAkhYRBvbW3fu/fmoD/tdgYry5sfvDuv6zpFNE/lUq02&#10;i4WyUioMQ4xorVZbWd1IhXKdsySNgjiAGPJMRX5mW17vrH9ycOg49sJis+C6hGCI1CwIRuNJfzg4&#10;P2s7nntj/cba8tpoNOp0OvuTw1qlyhMupVxbW0MISS4Mw2gfHg6c4tzt+W63+w//8IftzaW55nKt&#10;XL11914cs9/80/+wTLvVah0cHFTLlYW5+V53dHZ2Fk5nnuPe2Fi7sX0TY3h0dFCtVRqNxqNHj54/&#10;f96cb2KMT09PgzD85JMHlmMrpZrNpmVZR6cnEKIwDIeD8XA4tnSDUj2KEsGVZTp+EPE04pwXvFKj&#10;3oqjKE3j3J5pW850MouiJApiSnRCtG6n4xRLlXItyVipVCYEuW5hbq5p2t7u7m6rNW/b9srKiuN4&#10;mqYbhpEmTCm1OD8PIYyjlHPOU+77ASGEECIykPAICMkACpJpq9UoF0tAqo319VKp8OzZszAM//iX&#10;v+x1qvs7u93zXpamBFEBJEU05YwQAmW+TorL1JSYQ56vNghDwQUAgDGhlNAIzXMVKgWjKMEYE4iU&#10;UheSCCZDyRjTNE3TLmLm88WKMUE0c3lhkUnV7/effPXsvNf3vGKxULBMu1AoMcbiONV1HSEUhlGt&#10;UioXit32OSFEKcW5kFJijcrLJMC5yj5fDhFCUKrxcGjYxmg0Go2HCwsLt27faNZrk+l4Y219b2/3&#10;/v2PV5eW79y9lSTZdDpdLi4CAObn5wvlUpIkhYK3uLCsEWM8mLCUI4QMw8ipUDRCKSGCq/PzTpqm&#10;9Wbrxo0bLBOU0p3nTxljhFAlZGuhdX7eMYm2vr6ua1qaxr3ewDCMUqnYG3QfPnxYqVRc1y6Xy34w&#10;PTg42NnZqdfrd+59mKzfAAAgAElEQVTc+/LLLy1sZkw8/urrsT8LgsgrFnK+CcZYo1Eb9Ie9fhcq&#10;QCl1XebYHsPMsqyjk+Mvv/qSIHz3tXtrm6uu6wZBQE+wruuOY0MIi4VSkmTt9mkcx4eHh2ma1WoN&#10;y7IODg5Mw65UKp7n5al0NU0jEG1tbmCM5xcXXMvWdco5a7Uav/zoF+VKZXV1HVMCIRxNJrZtrq3P&#10;DENDBJdKRQgVAGBldVHw2WAwKBddruTT50/TNHnz9TfX1taoZhe8SpaC8/Pzt99+2322MxwOJ8PR&#10;3t6BadKgO1NcjQZj1/Z0lJ2MT06PzyRQq6ubvf6w2+knGVcKH52eQIobC412dyrP5dbW1vbt1TB6&#10;+7/+l7/lPlBCYCLyUCYAgEaxYRji3wzS/v+o/LNI76pcoaZXMAm4hC7qWizo9W/VNTfaawVdEUKB&#10;745H/YGCfX/bV0T6LvT7za5+oO0XfjcY/n45X2n4Sp//ig5/SPkhon5HkxdjfwXDq0s+r+sjyv9f&#10;r/NDhH1h4r6sfzVf13rOy0W6sqt1mzGWpgyonOAKKAUhzvluoFLiirHs+p0MIcx9jvI0VFcu3xDC&#10;69fpiqf6m9f88raHGtHBlRIIAYQAggoAZGgkTsIkiT3PqVbcj37503KhaJq6ZZsYq2KxmLFkPB5l&#10;WQKUMAyNs4xSCvDFWfL9sFLKsjAAQORGLCCVUnmiEy4FuCStYJk0TdNytSRJEMClUnk4HAAAt7a2&#10;x5O+VGmv15GIpTzgPEMUFotlqsM4mYZR1B+1V9Y2qEH8aCIVxwRqOjJNnRDU73fHhHiOFQSRazum&#10;aUIEiI7n5pulotfv9AuuZ1p6o9UcjPrHx0fNVtWyTanSwPcZj4Jgxlj89jtvLC+snJ204zgWGfN9&#10;H0pMqJZkmYQgD7klEAOFoEIQSF0nhkMESCUAjflSvVHRddwfdgBRhmWWamW34HIokKZ4KjIWiTzJ&#10;FQASKCmBkrmZHCNEMCaYaBhTjHSMCUYUYgQUuQwFB0BcrmMEQwg5l5zzPDFZnIaj0Wg6HRMiYZIw&#10;23IhxRKqaBwFw5mrW5VmueAWCMAm1gQQnKcaQK5pYQdLKQmAOiZKM6qFEkjkqNMDEnqex6NEB2Sx&#10;uYCVdCxrdXm52Wz1B8N2u726uj4cTR8+elqv1gCAhlkaTyMCYZpFk5mfCR6l0XiqSovzTMMQqk6n&#10;vbywfHpMpVSUQNPUS+XCeDTVCO13e+PhaHlxybXsTHAhWZylWpIgkqfPyXw/mwU+paTdOec829y6&#10;cePm5tPnXydJYhl2xnl/NKxW647nBVHKWZQzaCul8mzXkksoIUGYZyxOAsYYp9lbb78hMjbo9tY2&#10;N/xgbNu27/umVfW84ng8LpVKnHMh5WQ6GX4+rtcby8vL5VI1ThOMqVMoBkFgObaua+PxOIwjTCkT&#10;PEpiatBiyQ2j2crK6k9+8qPRaDIezg72Dy3LKBQK/mzcbh+6DiEUYoxW1+tKEs4yyXPPZ5xzXEF0&#10;4U98oc3K3V2hzH/h8pp27up3LqUEmFOs2RaxHapApmlmo14seNb+3uFsNoNQKQGAVIIDAKCUIPBF&#10;EESmTqQEkGAAlRAC5XfkC1UfkgBkaYIRuGIkxwgRhJVSnHMMoAQAovzXnrNg5ZsQKKVESikhpJQI&#10;EX8W9oajcqWS88qkabq0tPLk+bPAj0zbklLqVIOCZ1lWLuj37t2Jg+hg//m4l9VKBaVgFMWNWnNx&#10;YfnG5grnfDwa/e534WQy3Dl4srw4H6UTE2sIe1KJm7dWmwuV8/7pk6df7Ow+OTvRFhdaKytzhokx&#10;5EKyMAg0HUEIL3b1SgAgAZQAKsex+mgCAOBKUkoxohBCzhjCNE3TXJOysbHRXJ7LsGRQjaPZXKuF&#10;KfFsJ03Tfrc36PaEEBlnbsGrVEv1RmM8mSGEwjA+7bQzKVY3N0r1KqZoFvlhlgAIBVBM8DhJkiTJ&#10;13opAYQQQ5yTn2FMEUJCSYSQANBVwNQNjGmukIYYEYQUgFBKDoASUimJkQ4AwgBbOlFMRkHEUgYh&#10;FEzUq7VWa5IkR7Zta9Q4Oz6LokhKubg0/847783Ptz978JBzvvHazQ8//MXa6lYcpe56OcuyOOJf&#10;fvH0+dOn3W43mPkIQV03SqXiysqKVDxOwnqj9cGPfry0eD4eD3uDPsJgMB7EaSxTcPfm6wCKp8+/&#10;/v3/eOAV7Eaj1mjUSuVyvbEQs6zb6Qx74+ODU9u2m6168UZxNpslUSylmo2nlqZXyxXJeBgEuqZF&#10;QRD4fq83AAAATPYPDv/xV/fffO3t9955z3Lc2Xhm6sb5edegRuQHtUql1WhABSzHhkoeHxxCqLyS&#10;t7CwMB3PPnvwkHNZqzU6nU63202S5N0fveMUvH5/kCTp0tLSZDLtdvrnZ+f9/jBJksywLdvVNStk&#10;4Xg8WVhYLLkuBBQhDUJMsJaC1PdDx3EgBN1ufzqajoazQqGwsrrp+75XLO4en/UGQ9d1CwW3Uqsy&#10;JtIo1YnuuUWWiThOp9NpFqcIIaUgxlgJCQDwZ2EYR0mUcqE0TaOUsjRL05RgiABMojiJYsswSwUH&#10;I9DrtJ89//onP/lJGPq2bbqefXaSAYwgAlnGNKClLEMES6kggAReUMxDhCREAEiEEMQESqCAzH/K&#10;QkkhgWHoDqWCcyllnKVcydx9jBAEIZSMC4xzV4KciRAoxTlHKMuyzLbdP/rZhxjSX3/8T4++eo4I&#10;tBZsIAWQwtAopiQMw2KxuL29HcymSnCsm0IIDKDI+UEh5JwrBS/SIykJgcIICykhArVyxTT1518/&#10;XV9b8qezeq3Msng06AnGWBr/7re/6Zyf5ZEDSkFCkWUZuZMwywSlehiEYRhyzh3L1giyDMOyDNO0&#10;HduLghhjXKvVNEySJNGoYeqGlHI8nsy3FhgTxWLxvffeG3X7f/M3f9NqNl3XDaMYYTwcjTqdTrvd&#10;PmmfVavlP/nT/2nj5sZ5rzscjDXT6A0H49lUSpByxoCEmDhu4etnO3OthdFk4nkek+Lg+CiKIorw&#10;6upqnCTTWeBY7urqqh+FDgQP/vCH4WzyxhtvdPvDLMvefPtdTdMmk8k0CI5OT87OznvDgQBqGvjN&#10;WsMwDIxxtVp9+NmjLMtu3bq1uLhIKWaCYwItYAghLFPXNZJEwaA/WltZrFXKh8fHuztf+0HUaDRm&#10;gT8e9jXTyLIMCzwejkrlguO6jq3rWlGwKAiiarWexv6DBw+kVK+/9nYYsZ3nB6ennUZ9Dirw+ItH&#10;N2/e9Kezzx58vri0UPIKjXorWA6llN1uHwBgGNZk6icx3987lhK2mgtJynuDwdrWSrnuBYG/s/sM&#10;EFYuVb2C/u/+/R//5v5n3fY0izghmq7rQgiZ5+jAKH/4AJDbga+2wNeOv1S+eeTfMlPrxcm/O+70&#10;X9fbKyAWvAyZrr1X14EEQrlJ6lua51qwb6IupdQrqYMBlEqpq4Q08Jp9+HvK96PKbw7hu+q8GNV3&#10;Jy76Zj8vDwdef/OtnX/PQL61/LPY/gfW/C4BlHrV1fn6QPJ5u2j1/+4We0V38C+S9goDv6TIkBIh&#10;JKXEGGdZRinJNaeWZSEMpOSc5y6vF1nNvqX/3KabMzZfinnZ/5UjfU6UlefFyVHxK2zVLzlsEwQR&#10;AhgBACRUQko+6I9tx7xze/PHP3m/1WpurC1CBWzHzLIEQgAUFzylFJuGxVmmlAIE6bqJAMh5GQkh&#10;gquMJQqp65l7lFKEaABITdPSNM1xcpZxyZWAEmNsmqauU891+v1z0yjf2NgM4okCSW90ZtsmgARr&#10;SDcVQBmBwtHoCm4ZJg7CEcQkiUWhVKnVyppBZjO/3+/PZjMEYLFY1nVqQD2OQ5GlCGDbtDCGXGSu&#10;61bqlfRR1u62vbKVdEJ/OhQ8RUhGsykmsFwuxkkUhiEASNMJQoBzBnLTluQCSIQAU6kUimKs61Sz&#10;SKlqF0ue45iWbaQ8TkSk65rtWpV62XYdzdQAz2l1YMYzBbGCCCgEEUQQYIIxMQihEhBCNIJ1BAki&#10;ek58pSAQQgCc084rCaSUUoELuhumGJMs42kQzPr93tl5ezAY4P/lf31PSWVppuIKShhOprPxTMfE&#10;oCaBGANQLhRNw+BZZup6wXE5Yxqhpq4jAKFUlVLZMa3xYIQhdiwrCkPXsVv1OtWIqVHN0CbTydn5&#10;uecWl5ZX9/dP/uEfPo5iLhW6sXW70+3PgiDOklkwgxgKwMPQ91zL1rVGvf70q8eNejVJktCfsixD&#10;GGdpGkeRUiAKo3qtvrSwRAjJFA+i8Oz0JIxCoKBlmxihOI2lELZjGrp2eLT/2WcP1jdWz887o9HI&#10;81zbtlnGAFBJnPl+QBCxbRsj6k8mx0enaZxWS5VyuYIgCsOQM4Yx9grOz3/+89PTk8FgePPWzV6v&#10;t7K6zDlnGS9XSo8efbG0tMgYH45GcRLHSeLPwt2dvaWVVYyJ7XqlUtm0bUrodDadTqdcqrm5llco&#10;AiUF52kcD4d927Zv3bp1enJaLpUbzWar2axUSnEcTqdjKVinO86yyLK0RrMoJRO57RcpBXjOj3fh&#10;03EBRC/+Aph7Gl2wEeY8+PkboABnEgLMmIwiRggxDatULiupnj/bdTzXMi2EcBSl5+1RHKUYMSnB&#10;wrxZKOhKMp1iJQUCAOQWYHWRdZpiChUO/AgALKVyHZdzBiEUgiklqUYAlBLkWXukkurKPVsqACAU&#10;QgJAMbWEIN3uuNefVGt127XjJB1Nxssrq1xKgrBt2zPf73a7EAAMsGt7rm1jRE6OjyUHy0u1XAOX&#10;pcl4PNQNzfPszc21GzfWbt3eqtWLxaK1tbX2Rx/9NEp9CMXq6rJUMggDwbOb21vvvPvWjc31eqOS&#10;pXES+6alASAwQXEcEYIxBAhhCCmlluSo3xufn3U1bGQJdy0ndycGQOmaJqQolAqj6SgWaZDGv/vk&#10;9188+bI/GnoF7+T0ZDwe3bt3b3lpmWoay7KpP2vNtW7duTuezAajwf7B/t/+w98/291hipfrNWpq&#10;QRwxwJlSTDI/jJjiSZoBnOdgVlJygCDEECOMCKKU5mD9gk0iD9SBCgCIMQIKAJW7sXMpVe5ZhBAU&#10;QrIsRQhTShCCBCIMket5EELP8/LUNUeHx188ekiJlmXZcDByHW9lef3WrdsbG1sf/dEfr61utNvn&#10;s5n/+PHjv/zLvxwNRl9//ez50+ecC5axJEmGw3G322WMHRwc/vofP/70wYOl5eXf//73k+nUdZxG&#10;vTnXmt/avNFstnRibG5sba5vFItlkYokSZFEQZhM/SBLOEHa0sIyAnjYG47640GvTxA1NLPoeErJ&#10;JIxs0/R9X3GxPDcPBbAt19BNzjLX8qQE7fbw4KCtUbS1td1oNu/fv08JnfqzfndQKZXqtUa5XNY1&#10;bTDoQwDXN9bu3LllmxYTrFqr/OKPfv7+B+/nnEbv/ei9eqsppHQsu9fr6VSrlMvra+smNbIkIZBS&#10;rHEuWMaLpVKz2Xrrjbdq1Uq9Xp+Op4PBIAxCBBFnPI4TXbPiKNWoSTAxTcd13NFwwrhSADleYTqd&#10;7e/vQwAbzcbe3t7e3t4br79OKP3i80ej4VApZdu2bTsaoUmScM6nk2kcx0oB07QwIoILQzc8x5FC&#10;UISKBe+9995587XXms1G++Tk84efra+vb29vsywbDIenp2enp8eVcgUglKUZ1TTGuGkYjHGUO0Bc&#10;21rlGxiMEcUkV81CkP+KFaVU03QMMYRQCMk5k1wqJfMbTAgBlGKcs4xxIfLlK0uZrum6ZgSzGcJo&#10;dWV1bW3t1u2bc3NzGGMuuR/4lBKgAONsY23jzbfe6Jyd9vt9KVWapugyNiz3PZE51xEhuVUBYyyE&#10;oBpN0wRjFPizG1sbUeibprEw12Qsy5IEKJCn2wUACMEr1WqcxoZpUl3vdvvPnu+en3dGvVHoB3EY&#10;a5oGlNR1SghRUlqONRoPwyQIozDLmKEbhmm5rtfp9I6Pj7M0Oz8fSJFlWdbr97vnHduyur3ewcGh&#10;aZphGM4vLWxubUZR0Ot3VlZXG83mkydPECZz83OBHy4uLs7NL8RJ+mx3DxLEuXjtjdellJ89fLi5&#10;sXl6djYZj9999x2i0aJX6nS6X3zxOI6Ser3x5ZeP3nrr7c2tG/fuvfb++x88efL1559/TimtVqu6&#10;bhQL5ThOz8/PESJpwl5//fU3X38rDMNerxeG4drq2vb29uHhoRDCdR1/5kshp7PJZDLO0kTXtIOD&#10;g36/Vyh5GiEnJ0fn7U4Q+NPp5Nnzp4cH+4N+PwyCs9PTXq97etZ+/OVX7fOzUtFzXXc8HE/GI8d2&#10;wiAECiNEDMNxbO+LL59kabZ1c6vb6xgabc23Ts5ODdNQACRR1B8MCoWC7bqGaXhesX1+Tg0jTJIw&#10;jqv1Rr3ZFErU56qFktPpnhSKzsrqglTcdZyF+aVarTmdBp3OKI0zCBCEGAAlpYQvuRB/Y/sOX6DB&#10;qw32N7bc/xoM8UOgwsUz/eWo129U+kHw+7uwH3gVCV9jML4Mg7ze9hoaRNd6fiEhfNky/OL9NQqq&#10;l67Yvxjkf3v9FwK86sT7wg/ueuXvAmxXx78VhX6zvgTfC/y+g2v62y/RNUqqb/324sg/FwN8aQh5&#10;CcK9UuWy2gvarVeuWP43j6e9LgYEr3hTg0sX6OvSvjoX14eTy3P9NoOX/s/5BbukdIVZllJKMMZS&#10;Ck2jGCMhJOccKIVxTj8h4SXJ84v5ggBcS/p6YVaWMseZ4OJmANeOq9wAdgWAr1NkAYghhARjQiCC&#10;SsiMZ2maRYuLrf/5T/7oP/7HP/vZhz+em68DIKrVEhepbmimpXGeWJYBkYIIIqgAFIZuYowhALkb&#10;lFJKcIkwTLMUAIAQyn2mAABCCCFklqU55zNjPHcy4pxTQgCUmk5t23QcO2Op7ZpJEk6D8eLKfKVS&#10;MGyKNakgQ0RgKgRkt25vYw1ZjmE6FiKgUqsYFs14KiWzPXt+vtlsNtfWVyABlFLLNFKWRFEYxRHV&#10;SBAEURjOz88fHBwMh4NSqdDvd+MosCwDQwSUmGstKKnGo8l0OtE0wzIsAIBl2qZlWZZNKNEMohsU&#10;EYiQ1C1aLFkbGwuthbpbMJEGABEACqphr+gWK4ViuZjyjOoUUswEk0pJCJRE6iILHYaIEqzrumXo&#10;LiGGRixKDYx0jDWCdEIMgikiGObsVxhrmkY0AhGSUM4CP4j83nhwcn562D45H3RmcSCwwP/hP/w0&#10;iRKDGNPRWGYiDWICicwEBtAxLcm5hkkaxXEQIgg1XUcIRWFECY6jUAnFk2wyHCdxpFEqsgwqAIDs&#10;dTqMp7PJZDDsT6OZ4dhbWzfPu4P//J//S5qqH//4F43mwtr6VprxNMlm/kwBQXVMKIrCWRLMCrbl&#10;uvag22VZVq9UR4NRnKQ61U3Lms58wQWQACqwfXPbD4MkjeMkOj0+TuKYEEw1oulabiZHGEEIa7XK&#10;46++iOPItq3ReCglMC0bAKgbxmA4jqOk6BUp1RAk3U633xsWC6XNjc1arSqFjONY1wkE6t133oEA&#10;fPHlF5ZlCc6SJDINfTQc9geDjc11jPHTp1/HcXx4dGw5dpaxOE4p1crlmj8Lur0hAMg0jEq5quuG&#10;YzuYokLBM23LD/x6tXJycsQFi5Nkfm7uy8dfPnnyFcuyNEmUkkCJ8WSga0TToBAcIjU3X7VsLc0y&#10;ACQAAmHAOUcYXV/i8wAJdPXouUi4h6CCCKN8UZNSUWogSOM4VQpHYUqpXixWWMYPD48bzSalRsZE&#10;FGXHhx0hJJAcE7V9u2HbVPIMQyAYhxBgACGACOa+9hgjIgWIoxRIlMSJYzsE4yROhGRpllCCIQYZ&#10;z6TiAAIhuVIAQASgEkpiQqQCEGuY2Eppp+0BF9D1HESIphkPPn8IIKw3GwihJE2D0J9MpixjpmFQ&#10;rFXL5Wajubgwf+/u5sL8nOs4S0sL9Vq1WHIhVGkWIwwBYpVyoTVXNSyqIKc67nTPuMgUlFEYnZ2d&#10;DfvDSqWCMUqTeDgYJGnkek6aRFmWSsk1jSolCUIQYtOwMdTjKBuPZp32wDY8BLBBdaBAmqQEYV2n&#10;EIB6vZYCnvLs2e7O17vPTjr97bu3llaX/utf//Wvfv2g0z40TGNhcYGxlEs+tzifZtnDL74cTSef&#10;Pfp872i4sbXw+luvlerlmCXT2E94mnKW8IQryXiqAJBQCsG5EhhBQgnCCEBINKJrmsq1pLmjAIJS&#10;KZl7Akil0ZyFTykg0YtHHcIYU0KhUggofPELgsPBgGBcLhYX5ueBBL1u17ad5ZWlYrG0v78/mwW1&#10;Wm1pcbXVWiBE//rrpx9//I///b//1T/dv99uDzlLPNedjqdhGI7H4zhOlpZWVlZXy5Wq6xYMywiC&#10;oFSuZFn66aefhFH86NGjB589+OzB5189eXp2ev7k8dfHR6fVSu3N19/WNateac0vLBuGo2mWqdth&#10;kDTqc5sbN2zLFUzuPN85OztLwkjXtILruo5bKHjT4Sj14+3NG9VS9d7t129v33a9IkbEsR1/Njk+&#10;OoYIz7UWnj17DhTc2rq5trp6c2srjsK9vd2jo0OEcbFYFIL1+r379+//3d//bad7vn1ru9vrPXz4&#10;2dNnz8/abSHkbOrXq3XbstsnZzvPdhq1ZrVcYRnf29lPk3R1dXV1ebVYLKdJ2umc7+3spWniud7J&#10;ydloMOZC2qYTx7Fl2MVCyXHdKIqBhIZlPXjweRDF7U7n6OhY1zSI4e3bt13HnU2nnLEff/DBbDb9&#10;+NcfD/p9yeVkPJFCFr0CwahcKmuYup4bhbFGKWMsCHxCsGvZnuvcvHHjP/2nv3jn7bcEy7IkMi19&#10;c329WCiMhkOM8f7+fhxHzdbc2tp6sVRSAI5GY900kzilms6Z0DWacSYVgBgLLoUUCGOIsJAyjyKX&#10;QjLOL5jWlLggNiEE4kvKeowhwhDhMIqF5AihLM3SJFFAGaaeb2YwxVEc67qOKclDryfT8Xg0BlIK&#10;xiCAVMOtRjOJw/bZmedYgvMkjnTdkDJ3ilNpnCopEQQQAExwvr2glFKCTcNgLPFcW4jUtWwpeaVU&#10;ytKUpSnP+Gg4xIQ4jhNFMURw69YNt+BOZ7ODg6Od3b0PP/y5bdppkiVxrLjQCLFMM2PZ4uKCZmhR&#10;HGkaDsOwUq1alm077vz8wurK2tLioqbpz57tGjrZ2NgoFYtU19IkGY/HQohqo04oNW1zeWVpeWXJ&#10;duytW9tcijhJojhZWVmfjGfv/ej9115/czIZn/e7UoGtG9vFcvnp02eT6aQ113q++1zXje3tbUI1&#10;QomUEGE6m/p7e/vN1tzNW9uuW9jdOxgMh4Zh3r5z1w/Cv/ubv/vkD5/5frC8vPrRh7+cTWZJnHAm&#10;z8/P9/cOOeOv3XtNCIExXlpY5IwH/sxxHQiVbdnra2vLK8uO4wT+dDIeCsltw1hbX33j9ddvbKxX&#10;SqXRcDSbTGq1upIyiqLAT21ThwosLiwIxmez2f7OfhgEECCeibm5heFgenBwvLiwurS8cnBwOJtN&#10;Z7OpENmNmzdilpTLpdZcq1QqHBwdSCmWV5Y44HPz88ftk8XlJYDR/sH+cDYuVkqb2xuNViWMpzN/&#10;vLG5irBaWJgnVD84PExjUS7XT4/bpuXEcSolwAhSSqUSEAIhOEIQYSSVAEDlXDvfiPiV32UCBC/n&#10;XP1XlCuQcAXArsGM74O4l5GLL17oKpTw2kd0GeMIXs43DK4lob06eJXDF4I8ilJdxlVeRzL5K99l&#10;XFRA6DLV7MtDgxBeB04vx6C+ivHUJSXS9Y/XrpICUKmXc+HmNPIA5Ald8x0JuJT5Rfy2AlIBefXx&#10;Mi/GS69XrvY1mV+apldqfFP+y9l5Aau+R4vxYva/7eq9cgTBVw/CbykvIl2vg+GrFvkBCOH1GODr&#10;RFCX0PQl8JzP43XBrvp/+Tq8gnhfAth5LO516HvtKwQB4pznkyClMAwjy7I4jpSSXDAhBLiIwlVS&#10;ilyzKYHMY/rVpQLnCv1eGVdzok8lgRRKiovjUl7g7VwGTdPQRbIcQAhGCObxo4auKZkJwXSKomiK&#10;kXz//bf/r//zLz766Gc3bqymaZgkAdWglAwCgaBSUkAopeAYA41ijBGEKmOZEFwJkZ8ZAAABUkBC&#10;DDGGGKOc8QshSBGiBBOMlZRS8KuwYAwhBJKLLGMxAEo3qOXYlqUTipIsglhmPEyZz2UMsUCECZgp&#10;kNYbVYilpkFMFaXYMAnWQMKjVqtaqRer1aLl6BLwMJ4hBBzXNHSjUioYhoYAsEyDatixnePjI6Lh&#10;MAp6nZ5tmqZhQACajaahmxrRx6OJrhuYEMaEYRqu61UqZd0wXNeyHaNYcr2ipelIM1GxaJdKluuZ&#10;QqZCpZgAy9G9go01zDgTQBJdVxgBiBVCEGEuFEKarlum4ZiWY5i2bbum6WrU0HRL123H9jDWTdMl&#10;hBJEqaYhDKTgruelaZpkSZQko+lkOB52Bt2zztlx52QwHYRZyAADGsKmRiCXRACiYNktmJo5RjQO&#10;k2GSQSEpwuVaJQiCOI4xBIHvW5ZFDV3TCFBqMh5HfmCZjmCZRkiSJGmaGpoZ+sFo3C8UXNezoyyh&#10;FjVMMvEnne5wMvVdp7y0vFkqlbkQCBu9weTk9Hh+rgSxByGjlEop/GAWBIGmadPpdK7ZrNUrB/tH&#10;SRzajuc61mQySRKeZWmWJWkSaQbVMDGolnKWxjFPsxTjlCWWZSVZggien2/9+Z//2dOnT3MLXsYS&#10;pQQmNOMZANKw9CCcmYZtYJNzRglCGJiWgRBKkohiqAAt1L1KpbK/vzcejw3DWFpa8Dyv022PRmPN&#10;NM7b3Ztbt87Pz/Ptgq6ZjluaTqeeW5RcTWfB06+fR2n00UcfWbZZ9EqlUmk47XueizHtdDqeaU4m&#10;Y9f1ojjo9Tu3b297jgcAsg3Ttu1O+5xqd+PQD4KJ//8Q957Pdhz5lWDa8lXXu+fw8N6DIwjQNk2r&#10;LSW2tD2jGdRTMyIAACAASURBVM3sxk7M7qf571arD7MxHRvbodFo2kjdJJvdJEECIMzz9vpbvirt&#10;fqgH8BEgKUor7WQgXlzUrcqsyrqVlSd/53dOEmkFJ+OZ7bQt09WQCZkrqTB51pnt6UCsqwETQq3F&#10;+Q4aaqCARggRpRRG0LAtmoFGw9QKYww5k17gO7ab5gXnsiJqYiRNO1ByriTAGHOlhASmYWCogfxi&#10;afeinialVIi4KApKiaoSfSvlWIKJJlJJCRWEUCupIdAaWdSUAFTDEGNsOIzyvMSGm+bFIo2DWsM0&#10;zZ2dHcOxVy6tZUUqhABA2baFEMjy5NHjhyuDtWvXr6iSp1G6s7N3fHzMS66USpJkNJpaFjUM2moG&#10;vV5nZXWglJjOhmVZCCWLvMxwdnR08vjBozt3PmVFyXheZunm5urLL90ghk0IETzXSiKoWamAVkmc&#10;UYI8t9Vo1AyDaiAxPr8LBFOEUJWBkiQJNSkGvF6vr6ysrFpGr9fb2d4zTXNzo5fk2Ud3PlEQ9AaD&#10;QnIuxeOd7YPjg+XVlbXLa/1L/dsvv2y45nQxLRVnSmmoFYRSS1lxOoHSWkOKkFJKAwkk1LCyB1BQ&#10;GQYty6JSV6oyLZVSBCHbMU3TNAyilGJFKVjBioKLUnKGgAYaAKSh0pXFKwDadW2t5WQ6Nqg5WOq8&#10;bb7x+w8/+uijDxHCL9564fL65ubmFc5ZnuePHn2mlHrppZfKskzjotOxtAJpmgOA0rR0nCAIgtXV&#10;S7VabXd3FxK4vHSp3e3neRo0vKtXt6hp5UXqYrcseZ7knMtGozGZzKIwQYDs7R3du3cvTiPLc2uN&#10;oNft1up1wJFf85Y7q1trV77/1g8mk7OizCCQACiKiYFJs94gQlFEJsNRGuUlV5NpmOf5YKnnWO5k&#10;Mu33+wroP/vp/3S4f9BptgxKZ7PZ0fHxcDjkQkCEjo+P1y+vra6uAgAwwKvLa5zJyXRoWc4br7+Z&#10;FInjeYhAzqSW3Pdrv/rFr48Ojt/945+sLq9tbgw//uiT0+OTaBEvLa8e7R9IKQeDXuDXIcRRlBwf&#10;HnU6Lc925/PIsbxed0lqtf14//j4+K23vru1eXUehhCT0WRy//6u55FoETYaDQhhlZ597n+OUJkX&#10;GOODvf2dx7svvnD1xrVr3//uHx0eHmcvZPN5eHR0dHBQzKeT+Xjy5puv/eRP/2Rl0P/FL//7X//1&#10;z8/Ohle2Ll2/fk1r3el0kiThnG9sbHQ6HQwQgsRz3PFoUk0esiwzTTOKU9exDMOotJ0takip03Th&#10;uq4Q1cxJCq200lQoABDEBBFMSWUlBpTkWZYLIaq8Bq0pIRwhJKVEeY4QMokWjAOEEEZSMKSVEOrx&#10;oweT4RlGyrYMpWlZFLzgjx58bphEC0kIMQxCCAFQSSkxJtVKfzX1qp7KKiVMSpnnjPNy0G/3Bx2C&#10;VKfTKYssSRJWFGVZzmazNE37y0umaVZjkdYaYNhoNK5evVqUvCzLJM6Gw6FhGAZBBBPTNDXUVXhZ&#10;ax0uFrVabTGf1+vNehCcnJx4XnD79m2tYa3mNBqNMAyPwsjzXNOxX1h6cXdvu96sBTUvSZLh8NQN&#10;/HavywQ/OTpOswJoFMbRZD77v3/+//h+bWdnZ+vKlZOTE9f37ty5Y9rW9773g7Ozk8l4tvLy2jyM&#10;8jxXQjIhb916KU2yPM81UH/9N78Iw/DFG9cJtuIsVrLAyDQMZ3//+OGD8d3PHrz7zp+8/fb3Lq9f&#10;ffDgwenpaZZlbrsdBIHneYvF4uT4RErpeU6ZF4ZFGS8bzTql+Oj4oCgyw0CL6Wh8duo4Xq872Nzc&#10;cixDcga1qvles16DSitP+fXa1tZWnmeH+/v1upcmpZIlkGCpP9CKAg1OT07/5r//4o+++/2f/vSn&#10;77///uHR/u2bLyTJotWqZUVe8qTZ6r/53dcPDvZ3Dh+3Wi3Lp9AAJ6MjAXS9W+sPBtQmeZnM05RQ&#10;DZHWWsZxlW/fkZJNJmGnvfbuT36EoP3he78/Pj6FWjOeaQAopYQgrYGUvJqWVxGh53DI/yeI+y3L&#10;84DnKxm234Cmnqc6wy8HPL89ZbeCFRcO/9qm/7Gs3W/Y+esOv4jNLm555nIuXu8/4ZS+rnP+URf1&#10;tKp/PDn6W1X7TziZrytPFxqe+c18bdNfPg39JMP2mZvyDSf8FPo+A62ffIUIIYQiAIBSqJIfStMU&#10;YygVr7R/MYTnqX9Vru+TcPIzVV28kKdR8S+3+AUCp5QKIQghlmVUBCJc+ZpQohSnFCVpkqXT1dWl&#10;t996/Y03X3n55RcBlMfH+3mRYAwRQ4wXnHPHcSCESgmtNULnub5SSlQ5pQB47l0MMdBIaWE65rmM&#10;9pMOqWbR1ev1IozXSgGgCSElF9W8jhrYsYNLaxvNTv3g6OHZuMgzrpAwTAAAoAhR25pMj7mQGJsK&#10;4JKpUiW+V/cCzGScRNliES7mEYSYEGPQ7Tu+oUrNClHyrOAl1KjmB1me2I7p17zpbFyWZZYV7Ubd&#10;Ng2DmJLx2XyqtXYcWymQRGGeMV5wQgyKDa01RAoRaJgEIjvLklJmk7lQOm80GhXIYpKpUkspLdcB&#10;CEqgCcRcSS4khNgP6qbpKAkwptS0KTUAxBibmFoIEqmRgQ0FIMGGUoBziRCQJUOUhGHIJZ/MZpPZ&#10;eB7Ocp5HWSqhkEAqQwshCsmABkhj/P23twxClwfL3Xa70+r4rlsLAoPSJI4RgoLzo8PDkpW2bQOt&#10;qUHSIuv3+91OJwznRwcHQggMIaUG1FpJGcbRdDaBSNUbge3YCkloAI2gVEBJNB7NCqYt23NcXypQ&#10;5sXw7HQ2n7iObVqGFMw0SODaSOnA95EGSkoEoet4lBiLRWhZtm1aSZIuFpHWutvuni9RATA6O1NS&#10;mbaFIFosZtPZzPM9xpnSWmtlWqZlWUKwPC8sxzEsSwNomRbQUEq1v7NfFGWv3VteXtna2MqyPM9y&#10;g5Ayy8bjESvLrc0NLvh7770HAeh0Wp7vn56eTqeTOI6iOJZS9vv96naurKx6QcCZBBq6rgcAkkLt&#10;7uwPz0ZagYPDQ6V0f9A3TEMp6XteEifdTnMezlzP40IKLtcvX7ZtO4ojAEEYLc7OTvzAa7Uba+tr&#10;rucqKAeDpufZWZFyXiKsAFAaKiHYOVmlSv49f1GdP+lPZAvQOXmmGsQwFlIjbCBo5BmzHI9x5bj+&#10;aDiPotRzg9PTEcYEUTMOiyLPEZJ+DV++3HZdDIHE6FxbEGmNEaoiwBhihIgSIE2LWtCYzeYGJlqp&#10;oiwBVJwxx7Utx5RKaCAVUEpXS3dAAyiEFEozLqjhMEE+vfvos3vHWZb4NX82nw0GS51edzyZREni&#10;1VzLtpVSo9GoLAuDGPVakOYVJAbD4zNK6OrqWrvddlxHSOHYdqfTWl5ertV8yzbHk3GRZ81mg1LD&#10;oCZEuNPpT8bz2TSMomI8mSdxVuRFnqrlpV6/10/TFAIopFQCIIAB0I7lQkik0J5Xj8N8d3sfKkSQ&#10;SREFGlBCKaEQQg2UUMry7bQspdIS6Gs3b65cWo3zrNPrEmrUajVCDa2VZVlhHDu+GybRIo6a3dby&#10;2spgZWAHbsbyQnIBpZBSQFlFfcH5Qvi5yGH1FFQRDEwqoS6Y5TnQunIAV0ILIU3LDGq1pd7A9zzX&#10;di3TsKhhmoZlmpZl2pbpOpbrWpZtWhY1TWpb1LYoNbBpUQgAQtB2bGpgIRgA8uWXb7/62isQKEpI&#10;vdaYTCYf/u7Dv/mvfzsdL164fnv90pXAb+1uHwJAHKc2m4VaozjJ9/ePZvP5weGRaTv1egMgjQgM&#10;6j5jbGd3ezqb33rx9traJYBRkTPGSkKN0Xi0u3fg+f7ljc2yZOPJFAA8GU4PDo4/u3Pv7t3PT45O&#10;9nb34iiOwsQyLdeyKaG2ZVuG2ao3fNut+UFZMoRIrV5rttqs5FEaK6lXVlfb7W4chq12G2N8/8HD&#10;xw8f3vnko+OTI893GWebWxt+4B8fHwspO912p9P54Y9/eHB48F9+9l8UAJ7nI4SkUPPFwrO9VrvF&#10;Cv773/1+eDY9OTzsdrov3brd6/bOzoZlUS4W81pQ//z+fcu02612p9UJF/Msy2zbaTfbFQ9lfX3d&#10;D+qLRfTgwcM8K9bXLjHGOOd+LWg2/CLPVpaWg1ptPpt2O93NjY00Se/dvYchARL4rl/z60uD3l/8&#10;xb+9efMmhvi93/4GY3Rp7dLG5fVBv2calCB184Uby0v9v/mvf/3b3/zdeDTKc02QXBosraws7+/v&#10;T6fTW7duGYbx/vvvHxweYUqXBkt+UJsvFhgTKTVGyDDNPC/yvEAIE0KVVlIrYhhCKc4YF6KaKisN&#10;ECaYYCGVkIpzIZWihlkR6as4sGEaEEBWcgCRZTsI4rJgUnKIADUMy7YZZxqCoiw//P3vd3e3CcG2&#10;aXHBFtMpJZgzhoCilAjOTNOIw6gie1NCBReVMjauTADBuaWTVto0DN/3Xn/15eWlAStL33eBlECD&#10;MIzG48np6TCK4k6vY5pmlMTEpNdvXrMcU0qZF2WWFltbVxzTffjggZK8FgQQwFotwAQ3Gg0FgFQq&#10;ShadXjdN05duv5xnxe7OHgLow9998Mtf/aper13Z2jo5Odnb3x2Ohv3BwHZMx7WIhRFGR8dHQvKg&#10;Hti2l5flJ5/c2d0/iKIojBLOZBhG9+/fp5b56quvTBfzOEl39/dmi/n65cthFDfbzRdv3dIAHh4d&#10;F3k5n4eLeThfRNQwzoYjxhkXYnX10ngyOz494SVfXl6Jw1gKtTJot1vdImOsZCvLa7dvvdQfLLmu&#10;57m+1pWdldrd2X78+HGz2ej1epTizY2NTrf7+ef3LdOKo3A2G9VrASVoeHa6v7dHMHZsu91qeq6L&#10;AXJMs9Vu93u9zc0NSgiCsNVoQa0Dz++02p7tOY5vGLbjBAgZXKiPP7pjOtaPf/SjyWQ8GZ29+NJN&#10;jWSt7TNRjMcnq2tL9Yaf5DGTZW+pezI63j3YYYpJqOrtWslyRNFkcgqg6vd7lmWmaTIejyFEy8tr&#10;ayuXIMRQI8exF/M5gNp2zbzIMEEIY4SglBJCgDHGmFycTEMIIfxC2Amcxx6fRyD/PBHgr9r4xYT+&#10;K+HitwGfT7cr9bVA5WlbF3dA1dL1Bf/eCl8ghAF4EmKt/p2HW5+NV58DknMWGnpWbPtrIsbfcAnP&#10;7wMvpCh/1crFV/z9+vIPdOAXV3ROIX52S1XOIZl6Fpg9X7501Le4v9/OBqmqBz1/ORdOA0KIEMZf&#10;RF+fThm/KOiZ1ZPnNcnPPZ8vXsgF0n6VfQfguRcjgPA8Z/7J8uTTSD04X61ElddQ9b1lmawssyyV&#10;Uigtz7N2lVJKVqRmratxXT5lO4Mnnf9FzwN8zol8gnoRJAiiyhQYI0owIRhjhE2TVEJbpkkpwYwV&#10;rmMznuVpRCl4+aUX/vzP//StN19rNr1oPpnPh2E4ybO4yJM0iQQvCIacFVIwKZgUXElZPRpAayWF&#10;VkoqIYQQQjJWlmVZljlnRVGkeZoXeV7kOSuq7WU1NYZQYwQraqVhUMM0dDXJB4hgCgHRShNs+J7n&#10;uU6r1bZMI0/zJM4QIq7jO45VsIKLUimBMDBMSg1clMk8nI5np1EyE5JRE1m2CZAyTGyapuBacYkR&#10;LPIijmJMSBjOCSWYoLIslZRbmxsv3LgZeAGCiBVcClUNA3GUxHFSlmWR52VZYgyogTECQpQKSIA0&#10;RoBSCKEWUhimWXG1TNsOGg0n8AFCyLCKkiFKbc83XSeK0zjJjo6O9w4Pj8/OwjQtBS+F4FIrrUtW&#10;LqJFnMRZnk1nk9Ozo+PTozCaP9p5NJqMxpPx6elxlEQly+M8LnkOMJRQcMC55gIIhRWiCFKNX7+9&#10;BCGsuYEomRTSse1aEAS1muM4zVaTMaahbjQaCiqIYZTESZpiivIsPTs7icIoCHxMsOBcSOH5Xr0e&#10;2LbVbNZMx8QEaygLnkktGZP1ejPNy93d/STJer1BHMfj0bDIM4NAKRlGgBJMMHItg1JcD2pFlteC&#10;WhSGQIJWszVfhFqDIKhJIU/Pzig1ms1Wo96ACGKMd3d2K51qAKHvBaurK47rFqwAWhNKSsY6nY5S&#10;ehYuhFJBzddKF6xM4qReqzEuEASOZa8sLwde8N7f/+Z3739g206r0Tw7O4Ma3Lp1a3tnZzab1RtB&#10;r9fLsmx3d1cI7nk+xpQalHOxvn65LJjrOpSYH330SZpmi3k0my4YkydHJ0ppz/XLogBKb25tcs6K&#10;smy3W5KXhkEFZ0VR5ll+dHhUFHmWpvfv39vZeVyygmDgeW6/1+l2O1mWLcKp61DHNRRQlEJCsBAl&#10;IvCJ+9GTBD2EnnCYFKy2AQihRl96lVKtAQBUa5TlDAAshEaYTsfRIowBwI92dmu1huvUlMBcCKnK&#10;jcv9ft+TIjUNWDE9DEqgBPiJ0DgGGAKiBEySzHX8+XyBEYYQlpwhDIoihwh4gSskl1pILaRSGkgN&#10;IIAAEYKJQalp2b5UdL5IozgfTYrl1d5wNAQYd7pdiOB4OkUEtbqdNEums6lUwnHdZqNJMAYQaaEW&#10;k/n24+3t7cdxHPX7vcuX1w1K0zSpN/x2p+X75zYetVrdti2tdV6U65c2th/tQogJsebzBdRQSg2g&#10;Wl1d6XbbeZbZpgkh0kpjCAkmGBLOVFEKQsw4Sg/3jqFCGFGkCdSAYAoB0BpACIqy7AwG4/ns7997&#10;73Q4evWN7+QlPzo5jqIEQlivN5eXlxuNhl+r5awIavWszDHFnaVeq9NCBomyJClyhTUTXAAFwFOV&#10;Fg2ARhpWFjQVh4cQQjDBGAMFhOAQAINQJWVRFlJq3/W63W6300EAaKkF52XJBGNKSSWV1hIDDaGG&#10;QAMogRYAKAgUhMC0KMYQIogxQBhgAhrN4MrVy+1OLQynQrB2u7kI53/5l3/54MGDsmBnp+M04YLr&#10;W7deunzpipKAMRnHqWU5SqnpdDabzyfT4uaLVzY2Lu/sbz/efsAVr9dqaVGMR4u0SGzH6S/1GWPH&#10;J6dKC0rpYhGOJhOMYLvXazZbzUbLNK2tza3l5RXTsPIsPz05m4zGkovADzjnJjEqjvHJ8cnu422t&#10;AcRkNJ2enp1Ry3Q8z6BGr9+/fvVafzC4tH7ZsZ2gVmu32n7gd3ud5eVBwdjW1Suvfef1o4PDzz57&#10;nKYhRODtt7/b6fW2H2/X6vV3fvwjKaQQcjqfa6Ucx1NSJlE8Ho9tw1BK3bnzqWmar7/++srycpmX&#10;jutubW50O90wihzHuXH9ehRVabo6iePd3d3A969cuSKkLoqiXmsopYqC1ZtNJpgf+NeuXh1PJoPB&#10;QEvx+OGjerNx64Wbo+Fwd2fPoBQjYlmW53jtTvutN99Os+R3H3zwm9/8/b17nwOoHddutZqDbvvK&#10;la2tKxunpyd/+X/8n6NxQoi+dKn/5hvfsSxr+/H2+++/98ILL3Q6nYODg+l0alt2vz/odXvNRivL&#10;coIpRkYUJ1LwataglZZSCiG1VhBUkhdKAfUFBxJCABEXEmIopWJcVJ4gXEhWlABATLCQMi/ypxqE&#10;WmugFSGEUoNQkqUpAODs7PTu3buccSEERqjMc0Lo8tJSmia8LFrNRpFnjm1P5zOMsFKKGoYQUkqF&#10;KmiDEHwSAa4mVQjBleUBY2WepUpK27KFkOPxZDqdxXGcsxIAWLACIdRs1xvtgJgGAOj4+PTo8KTX&#10;XcIQf/Lxx6ZBW80mRsBx7Sogr4CGAJRlZluWazu3X3p5NBoXeYEx+fTTTyfTmWmal9fXGSuFEEWR&#10;ua7j+E6rU//sszsAaL/mI1zJdKHJZHbv/ufEsLTStuevr6+briOEaHaa/aVBliUPHjz4wQ9+GMex&#10;47qe79u2o4A6PTm9c+dOyQUvuRDK82vD4Wg+W9y6fateb3AhbMumhBzs71Nq+J4fxzGGpNPuVeLV&#10;WgOEcKfdUVqtrqzmef7+++/fv3+fYGJZppSiKDMI4draasmKzz//XCnRH3S1VvNwnsRJFMWu67mu&#10;I6Ws1+q8ZFrLWqO+sjyo+cHe/h7Wuj/oT8bj8WjSrNcRRGXJpNScqU/v3tvdORyOJkcnJ598/Em9&#10;HvzkJ3/cqNV+99H7jXaADaiBzPKUUBxnoYay1q5Rk6yurfaW+ptXN4OGv7a23Gg3TYvmeWZaBoB6&#10;PB6trKwsLa1AiDCmZZ7fuXPno4/+cHp6HPjum2+93mjUPvvsgVIyz7nWXGtdZRJVc/ovQ6yLkENf&#10;ABjPQ45/YvkmVPac1ew3Q7hvD/Ceh5RfdawGADxBzV8c8gQAPwtEvw4Af8O3F4N1Tyt8JoL3jWf4&#10;bCtfnPpX8Mn/wdv0j+vb532Av3TOF/rtK459XrzqW4R2v53kGrzw98tfXCAkAwAqAPyMKe6Fc0bP&#10;bvmK9iF4QmW/CJLPj/pCTQpe3P/52/Gk7QqHa601xsi2rbIo0jTiotRaKiU1kFpKKbmU4gumxpez&#10;Fb58CfBJPu8Tm1BYpewhjDEhhBCKcUV4roJuvCJXY4wd1yrLhBVpt9t89yc/+vf//t/cun3DdU3D&#10;QLXAaTT9brfV67d7vU631+l0mq1Ws16vNRr1er3mB47vu77vep7juZ7ve57nu67ruI7jOLbtmKZl&#10;moZpGpScU6+llEKIatWblSVjrCwLzrkQQspKDlljTDChJqEGoRhCIYTgDGpp26bnWI16rVlvmobJ&#10;S5nHLM8KoJRjm5btIEikElmWRXEcpzFnJQAaE0QwQfj8zmqpLcOJwiQMwyzNLMtuNhrj0TjLUtd1&#10;yjxHAFy+dHlrfV1LrZhCAEqpJJdFXsZxKkpBMNYaUIwty3YtG2NcpQ0a1LAs07Fdz3U9z63X67br&#10;OK5nOg4XUkjlBXVMaZqXJeeT+eLkdPTw4fYsDB3PN2zLCwJq0SwvZvNFkmdcydF4sru3e/f+vd39&#10;ncl0ChHIizyKw4ePPx9Nx47rCMU7vRbEYLaYMlVCogQQTBVSlRorgJRGSgJO5tPJ8fHh2dFxyZnn&#10;BoPBwHRc3/c9363V641WA2AEIDw+OcxZmQxPS14eHh+wooyiBdQIIaCAzFkuldRc93q9ejvIsiQr&#10;MgnKeTRvdmuW683mEec5UDxLwvb1m826u7u7v7+3Y1IYeP7e7qnittlvJmXOk3h9tackmEdxPWhg&#10;ROfzEGNaD2rzMKKUrq6uHuwfGYa1mM1c1+32e+PZNEtzRDBQQAsZBIHv+0n+hbYzpTQt8u6gP5yM&#10;9/YPas2Ga7mO5eZxQSldW1sTJZeFGo/HaZxleeI4FgBKCKaUePGllw2DBL777p+8I5QkhNy/f7/I&#10;80azWflD5Hk6Go3a7VYQBHt7exDjLEm0ggAgjCnBpm1YrVbbsux2d9V1TaDh3//6N4hoz7GOj49b&#10;rRe6/UE4C7ud3pk9SotcGYqaxLBwXiYI26ZruL6bl9mj7YdFES0WxAuo6RAAtdJcCEEwEoITYjx9&#10;/p/wUgAAACINntA/FAQAwopYgbWGEEqltEaGQeKkQMQqmBhNplkuzTiTApQlLxgTStm2vbn54qU1&#10;t1YrsjTWCiiokT5/UVXzVq2BVBpBrZRWQopSEIgxpqZpSiksSkpCKndvpbSUspLAenrOnHMNJDIc&#10;kaVJWgyWl6jdLX77IQBQazg8G3m1ml+r2/NpUZaccwAAgIpLJhQvZdntd13bNaB5dxYJwYbD4ePH&#10;j4+PD99+++1L68sv3ro+Ho8hBAal/V47z3PG2Gw2k1IGQR1DzLn0vRrFcHXlUhJFh4f7WukiL4VQ&#10;hmFBiCraDiEkT5L5NBRcmaZrEp9Sapo0SlLDcYRgEFX8mUrshzIlgIbNoBXN0+WNtbrf/MNnd6aL&#10;OTGNxzuPTk/HzaZ389YL65uXozi1/aDV6dp1v9lt52WZFJlCEBqIlUVlo1XxyAEASCNVSYlpDYHG&#10;GGGEK1d4JYVggjNpUYsxBhSwLKfTaXU6HUppGIaLUlrUqoxqMNAaSME447nmBUQKaK61AIppIABQ&#10;EGnNFIRQSS6EUDInhGCsAQCUUiWp43hxNPztex9KlWRFlqfAd4M8zz/44INf/epXP/7xu6+/8Z2y&#10;4Isw/OTO/U7HJwbmUlILPNi+P5mdnI5OkyRXSK9f2vjJn737/e8Xk+nMtu1Gu7W5efmt77+plCrL&#10;khAUxtHobFiw/NL6+nw+397ZOTo+rvn1wWCwsbFhWdb+zvb+wd7O9jYA4F/9qz/b2rq6/Xg3XCS1&#10;RtOu+bbjjcP5cDbOWCkljMKk11tyHOfvfvmzBw8eYkg8N3j3nXeXVlbbnXqrUW82Wo1GY7FYfA99&#10;76d//q+llLZtOo7z2/d+MxwONzbWWVGeHB3HaTKZzS5vXnZtl2BUljzPSy2k7/ucy5/97OdJFL/7&#10;7rvrl1Yns2nNd1/48Y9+/Zu/H41GQrA8T8fDU4RQnuc7u/OrVxlAMI2STz75pCzY1tbV0XBycHBQ&#10;a/glLzCBvW67Fninp8enJ0cbm+tlUcRRNOj1y7KM4zSO4yhfMF78X//5PxdFxjl/8803PvnDx3c/&#10;/fj+3Tue513Z3Lh+/Tovi/l0cuP65mw2G4/n165sBW4AkT46OOAFyLLsk08+2dhYX11djaOkLPnJ&#10;8CxNCsdxHnz+KE0rWQ6CKdFAMc4rkyGpgeayEoIHEAl9/iuVQjKZaq2FdmzDNEzCpRAZk1JioBXQ&#10;OcsopaZpCqVmi4Xneb1OB0GtlArDkAnOuQAI7e7u5nlqWUYYhkBrpdTq8grG+HD/lBWgUfOkYvVG&#10;zRvZSiOtpRBCAwWhRugL/nMFgCtt5yxOPvr9HwyD9jotDHXN9ZIokVxWooKBX3NdF1MEITRtazKb&#10;+ZKZpruIotlstr297RpOmqqN9V6jUSvyTCnh+Q2IdFGWnJedTifLUt8PRqdns/FECBHH8U9+8pPN&#10;za2/+qu/Gk5GN168GTTqSRIZhrG6try80j0bH62sDjRADx48aihZb7XH02mSFU3b7/RbZ8PRZDyl&#10;psHKjN6xNwAAIABJREFU4vU3X4cQ9nq97d291994rd5ozOdzQkjOyiTPqGmYliOkJAadhQtEjTBO&#10;XdfL8vLw8HB7+9Gf/emfdrv9Ox/dmc/CXqfrOv7D+w/DeQQ1IpiOzsbhPFJAJ0l0+/btbrd38+aL&#10;WZbeuH49z9M7dz5eWuo3W60wjs7OToqikFq8+vorJS/e/8OHFNJmszlYXhJKLhYLwzB6/S41iBQq&#10;S2LP895+87XpZDw8PbRN+tKtmxDqyWjcqDXm83m4SAzqOA4+OjnpDZauXN3421/84ujk8D/9p/8N&#10;mvqXv/1vQd3v9HurawMmuNDCDhyF1NHZUVCvExN1+52gXgsa9VpQPz099Rwzy7L79+8CAAg4VEod&#10;H58yxm9cv9Xp+lIM9nYPcwF7K0G7665/1EwTMZtGleoNIYQzobXCGOrnkc2XSqUFjb5xyz9z+Rbg&#10;7Z9Y2zfUXL3eIYQQQA2h0rqS0dRawi9o4dV7vBIxuqg2DAAA6ksM2Gd76WLU7unhz2Pgb3ntX7fb&#10;l6mw/8w9+U8o/yLc6PPy1b9ArUB1D8GXwefFbgfP9cxXLit8Q3m+nq+60q9o8QL4hgCAJzksSEpZ&#10;FEWWZRpICDWEAKInbpoQAqiEVuBc8hngC42eV6YvJBhXOuQIX0D6+Ckw1loahsFFKaV0HAcAzXih&#10;iiIOZ995/eX/9T/8L3/yJz8OfDtJQy1LACUAQgMJgNZaKi0AAEJoxounJyAEu5CJgw3DgACft4gJ&#10;hFBrqJRZcaSVeJKo/MTArzoTKTkAQCkppeD8fEkCEQy1hhBiAgEQCCktFcsYwtIynEtLG/3O0nB8&#10;tr29fXS2L0TCEUaKQIy0ACzNeSkMTBTB1DKBRoxJwZRp2lLK6XQKlV2vNZf6y3mSOpbrOW4WJ0mS&#10;xNGiUqUmhJimTYgBNQIKL8Yh5yWEkEAioQAaYkhMQgkkQEGMsGt7JjW01owxqKQoAS/5YnFSdRoT&#10;Ii+LTq9786XbGkGNKCA0S8KclbVWe2NrUwINEYIQF0WRpWnOSgtqjZHv1wJVD7N4NBolRdro1i3f&#10;SlPGFe/2O6uXlqQUzU4jSRaTxUkZpoKXUnOgGQQcaIkggBhDDEm3251MJowxAEGWZQ8ePwrD2PW8&#10;Xq8X1GuW61iOKYEuZMlEqSBQQEopIQZBECCEBBBYQ8OiQBPGWBQvTNswbTMXeVokTDCEEOflfD7r&#10;tAd+YAc1a/3ychLPz073h6eH9cC3uy1eMMAtyTQvyxJkWvWZkACAKIooxlprzrnv+9PpNJwvOr2u&#10;53lxHMdxTAgxCJWMry6vKSAV0GleRItoPJ3MwoVEqtvrlWFsuQ4oFCVGvdHQh4dpmtqG3e50yqws&#10;WU6xhQw6nU0no/Hu9p4W+tbtm4NBzyDG7Vs3v/e9737++eeUUqXUeDwOgiBJkupXHoVJyXLOOTGM&#10;7e2dl19+GWM8D8NLly6NhjNCCILUMa16vdlqtXKWD0/PpOTrl9fiRbi+tVbmxQfvf3jjxpWyLKfT&#10;qe/7vu9rrSXj3V7bNHCchI5jWRY5PNxvNpu1Ws31DCk1K4VXszWUAELLsrABq+fki+FGAwjPiUtP&#10;XjBPXwBPxgggNcQQQo2gaVvjeWxSE0g5mc0hMNM097ygYBzFWZJktm17npdlqe9LwzCUyiHSGGPO&#10;JKkGUAWllghgpVSlPl6Wpda6KApKMefcsg3TtEueK6WEkkopCZTWUiFQMUQwxgCSvCyRooT4hhUg&#10;Yrzy+mtJFlfGnnmeW47j+z5AMC3SRbyQWtu2jSmahzMAgOM4vUG3uLp5uL/PRTFYaq+sLJsWyouk&#10;1Q7anUaWJawo4zjM89x13U6nNRyO8zx98PDzxWJW5ExK0O12e51OEHjhYkpMQylFDFrwHCiulWJM&#10;SgEIJI5rNds9329gZDXq9XCSAgCEENQwOOcAk8qwTmvICskK2W50Xn/tjelofnh4xJQ0bAEVQRA4&#10;jtdsthHC+4fHkBqr60s0sKVWaZlzrbgUGgJICQFYCIEvTEcwRBfW5c/X0asVRMml0qooM8t06vVG&#10;t9tr1lsQojCaS6YdYilTAcu2LItQAhGGGkjFtMLnAzpQ54smUAKgGGMQaQCAVLwoSw2k1lJrRQiB&#10;EJZcOJ61dXV5sNTpD/bHo+j4cF6weatrH+zPf/Pb/7a3/+AHP/jRu3/6A9cnDx4+lEC2er5lGe1O&#10;89KltVuv3my3247vWdTIysInhsZIShnHURzHnue5rmO7tFarbdkbcRwzxqQEG5vrV69eHY/Hs8l8&#10;Npvdu/u54zjtZv21V1/XSu7v7xqGOZ2Ei0UCMT06G0qkTMNOkoTaFjSwQ+3B0tJksjgdnZyOTofD&#10;2LXRaDj/G/W3L7106+DgUZ5nP/zhjw73D3Z3dwPXcyx3eXn5zTe/QwjxPO/0dFg5gUOAlwdLt27d&#10;4lJCDbQCpmGtra0RiBhjQRC02+2jo6Nf/vKXb731dhiGn9+7P5/Ojg/3P/rk7u3bLzaa9SAIKt5+&#10;qxW6rss5L8ucUnrnk0+l1JfXN4+Hx9lp0u62hienlOJWq3FwsAcA2Fi/DCEcjUa2bSOERClmxQQh&#10;0ggax8fHeZ62261Lly5Jzk9PjxFCtm12ui2E1dnw5Phkf2trK8uSKIpee+21JEzu3r07PBtjDBBC&#10;9XpdKWVZxulJkmWF5wVKKdd1gyA4O9vBGJvUUEohBJRSdiXcUbl8S1F9rtQ2n5LQTJOGYZgbRq1W&#10;qwYeqAEgUAjBmOKUP7Xq5ZxHSeJZtga8KHnJmWXZSZJMp9NGrQYx5ZxDiJd6/TfffCtN0zLPIQQ7&#10;O48bzdrKytJ0Op0vYs6BEAyALwnPPDXKhlBTatq2s1gsCME13zVNKrgSXGVpQbARp7lt24ZpSSDi&#10;JAkK1wOWaZrUNJUWjuNKKZkUlILl5WXLIIIzzplpmoSQaDKL47C/fCNJYsbE/t7e/v6+53mNVi8I&#10;Atd1l5YGp6Ph4eH+aDRqtRrdbqfb75Q8e+HF641G89H2LiTQcRxCyCKKkzS3nVwIaZpmzOLR8fHG&#10;xmUv8LMsGY/HUsrf/va3qyuXsiybhYter9fpdPb39xuNhmGYUCOtMQS43W63221MTd/3wzDe39+H&#10;EGZZVmW4vfbKK2tLq5/euZuneaPRWO4P7t69azq2YZk///nPe73eq6++miTJo0ePKMXdbr/RaARB&#10;0Om2XdcmBCVZ+sknn7z53bfPRhOMcbPZlowXReH5PsZ4sZghBAargzAMd3e333rrrdwxBv3OZDqf&#10;TEYE4U6no5XSCvZ7Tr3RXoRxu9snBoUQawV//etfI8T/w3/8n72mdTY6Ho+nY1ZkRU4sA1JciQ4Q&#10;y1wsoihO272uzd3hcDg6OzOp0ev0hJBRFJ6cnFy7ds3zAkLIfL5YXl5eW11qd4LHj/YOjj6/vnXj&#10;P/7v/+6vf/73nIuiKIpcIIQwQUDD5zMG/4eXfznM9o1Y5VmN6Kcb0bMKYV99yD9Yno/0gufw6rep&#10;5GKg8mmB387L91+6PLMi8D/wHJ4HtE+pMVprCNEzuFR/OX3327QCv8zR/gYA/NTC92ITz7RYkWWK&#10;orAdE4BqzUUjdJ78BQBWstr/K9yY4Tnf+UvQ+sux7ovRb0QoQtiUEmmtijLDGNYbtT//6R//+J3v&#10;vfDCC1E8OzqaAChNCoUslJKcl0oLAJ46DsCKnQ0hgPBcyBpCSAhBCAshECIIEowpIZRgAyHy9GIx&#10;PNedrqZVEEJLW1JVol+VObCogLGQDMpSaVGxqqkBIdSiLKUqCIWKKQi14/pX1q6160uXRhuT+ck0&#10;HodxDDEAyFCMSFZqBBRQWgnDsGzL4oWWAmqlICAH+8fNOgtsV0oZeDUv8JvNZpIkWmvLNojGZV7M&#10;5/NovkjjVDCWRAnnzMCUZUWWptX6CzGxQlIhjQikmAKJyqIoihJDBABAuIpkEybEZDqBGDlejRDT&#10;8lzPr+WClVJbGmoIACIAgYKzsiiklNgx674PIZRAZ6xABlpaWzJdMwqTaTgzCxMAUGsFm1c2vcCz&#10;bFIUWVomACuIuEGxFqXgAmMJIVBQASAxwEQDWav7SZo3m03bdhdRRAihplFv1uZReDQ8RpQorU3b&#10;IKaBDawZlFqbtmUbhkFpWZZAA4MavCiJgQuWl4oRAqfzSZYntm1kWZYWeRon89lkZXn52tVNoMsH&#10;Dz872NvWSgjOJOOtRrPbaiMpCTIxVhATziTBRlEwTahpmtVv2vO8yXRmGEb1Fu90+rZtA4CCoH7j&#10;Rv3zh/dn0wnXinNZbzaOh8MkTzvdLiZYCJHmCZfCq9UqECGlXCwWRVHYpm0YRs5yhJDjON1utxE0&#10;Br2BFjKOFteuXZtOp+F86jjecHg6nc6b9YbneYyxTqfDOY9j2GxaCgCMcRRFGxubf/jDHwLPz+KS&#10;UmpQu9Vqdds91/dc177/8POjk8MwDIUQrusqpXrddpqmJSsePHqIEKoHjV6vB7V0HBtoYVrYtZ0s&#10;T3jJl1duKi1+//sPxsOzomzY/pbjYi6l5CW+EIl9+trWWsMnJuD6qR4WeErZgQBCrTRGSCuIMa7E&#10;oqgB+4Plk+PpZDZ3HZ9go2JfYGR//PHHfsAp7dQCSZ57+WmttVbnvlsaag2rQSGOY0JQnueEIoyh&#10;YBeAOnzyQWulFQAQEqWUlJyXojBtCTHq95bOxsdBHiRxmmWZ5blBvZbmWYWumSi1UiYzXZssFjOk&#10;AdaAEGC55tJa3zCM0fjo5HSv1W7a3neHp6M4jjcvb1y7vhWG0Wg0KopcSu77rpS82awLAWbTcP9g&#10;1yTUde1msy6lYCyvN5xEpNgkZV6Gs4Xmullr+75f830FAKVUSpHnWcPTQgmtNRccQwSBwYWUSk9H&#10;U2ybf/T291r1zi9+/Xd7p4dMy86g22g0e72e6zsIEil0kqSWZdmuv8gXpeIKQdOyyywSUikMhZSY&#10;Eq21lgCqStlZa4zO7zIAQEOtgZZKS1Xp7LuW67lBza9bllUUBWMCKmhgkzGGJARKK6WAaVADPwmO&#10;AamAlFJpDrXQgGvNNVCmRauOgkgbZiWmqZWWAAjOxfjoNPCbrbbnenxp+Y0s5eEiLXJ+//6DgiMI&#10;+J27D5ic/tt/8+/+9V+8852zW1proRWEmpqkKAqM8fberu14O4+3uRQQqCRNkyQRkqUp29hYXVrq&#10;Y4oppZZlVWqOnOnZbKEV6PV6b333zTzP7312v4oZngzPyiztdNsv3Lg9mY7yjHV6bUW1QChJwizL&#10;HMs2oC21CJMQQn3v3t00jdtt26R2v7dEkblYLF559dV6wz87G33w4Qd5mvu+X/P8lbVlSmkURccH&#10;h4qLuh+Mh8PRaNRfWtIK1psNAgnGsNNqiY0tz3Mdx6lWJwghYRhKxn70/e/neY4xXkSLsiyU4HXf&#10;azTq8/lca+X7ngZyNBpNJrOVlZXh2ejTTx84vrexsb69+whjGIbzJI2SaFFkiec57XZ7Oho/uHe/&#10;1exalmUQqiUIw6her3POKaUY4/liSikOAs8yzW63fePGjTRNDvcPWVmcnh6XZVmr1aIoghrGYbSx&#10;sREnIQDg2rVrk8mIMRZFkecFVYA6T3IAQBwXRQFu3Gh0Oh0p5WQySbKsAmxCKYJQZamlAVRaV8Ae&#10;Y2w7XpIkXIo4TfIcWga1DFMqxaFWShmCaJVYNjMMQ0oZRVHguIZhKABACus1eDYeJXHWbrfjOOUF&#10;pxRc2dy6srmJMb58af3x40f7B9tBENRqNa01K0qDUsalUkrrZ6dWSAMEACvKZqOmWFmUuZaKl0JK&#10;XZZcauA4nmFYle4owNqyrHqzASCEBB4dHX366X1WgEa91ag1g8DpdruSl0kcVYuPCKHFYrFYzE6P&#10;TwDUFdvCcZzBYEAMZz6d/exnP1NKtXvdxWKhgNYQjCZj98ikhip4GkWLg4N90zQBAqZl1Wq1paUl&#10;gLFWUCjd7nUb7dbGxmWNIMRIauH77qeffkoMaxFHWZZlWeYHLkLo5u1bWZY/vP9waWnFdf35fPF4&#10;Z7vVarWa9U6nE0epZTqu6x4dHbGCb13e6LR7jr1ztHewtbGxNBg8evSo1+spoMfj6d7ewb179954&#10;443VleVazf/gw999evfjd95556WXb6+tr87DWZTEx2cjROh33nxrMpk06q2P/vCH2WzWawsFZJJE&#10;SRqVLA2CoFa3Hz2+W6/X/cD2ff/g4CicL8ajIUUEEUNKneel43irK25/qTdZjD74/XuGbSGM799/&#10;cPnqpfF0NBnP/IZ/4/rN8WLym9++H2fp5pUtv9G2Xf/u3fuNs/Err7xiUMuxPa1UUbCl/vJSf9l1&#10;gl6vNx6PpJSmSYoy9prWK6/eMC0kOFMg7fXbUjLf92q12vBszDkHAFFiaC2fUn2fn+VfKP/iUd//&#10;H8o/CMzOI2/wPMIrNQQAKCQhgFBfTBxVWqOLUOS85q9AUApUhCZQ5QR/Nbx/Ghz+uh2e3/8bdvtH&#10;VfWV5Vse+JWo+/kt/3IrGl9XngeKEEJwIQL8zF8AwJfJ/9/6LjxHBIAXiO4IfkGQ/gKcPvmspLqI&#10;wCvUhzGmlGpdSV5VuPa8OUKw1vr8FwUAqPKev1xnBXQr5kK12FptuXhFGOOiKCoHAcaY53kvv3z7&#10;O2+8/Mrta622P5sOkzQ0KQRQFlkpFTMoTtNQSokJqujfSinOOSUEAKUBemohjjhCkBiG+bR/tNYa&#10;yGqeDDUAAMlzEfKnHuPqyT4awnPrbIwxRNLBlPNSSiFVyXlZMiYVy/NYqlIDhRAyqFlkiWMHlu1d&#10;Wb/W761M55PxbBpniyiNlGEY1EcUcMWTNI0XuWEBIInjOrbnWWZQehrqShFQj8fjLMum47OizFqN&#10;pmEYge0P+v1Wo7kYT9M0ZUVRpFlZlpJaWZoncUqIgTEGokCaUCCAgBJIrWBZlloDwzIAAFpBSgjj&#10;JYQIaGPj8tbNF1+FBBYlz9hse3fn4c52s9VZWl1BVgYpxga1fQsAxKXgTFbIohBplhWua7d63Wa7&#10;XRlHE0Jsz/bqDtdlYDvj2fDgYG84PNVAEBMpwTDSlCIFABNcSKE1ImXBEcHj8VgB1O9bXuDXmy1C&#10;qVcLJuH88OTQsEwNVVCvd/sd6hiGNjDGpkk1BDkvwjj0XTdw7ZW1lfF4nCQJE+VoNkuSyLQM07Ys&#10;12FSuJ59eLg/6C8vr3QWs+FoODYMvbx2CWptm8QZDBo1bzQcUgNTahJscC7Lkru+I6Ug1JjNZvW6&#10;Wl1dLRhXSvmBu1g4QojPPrv3ve//EAJcltndu/cVkI12qyiKVX+l2+7ABVJKZUmJDbwIo/X1dWqZ&#10;UkrOmdZSKi6BLFihFdQQEJs61A6CwEA4jhbJIsEY9wedX/3il0VRuJ5/fHzseV6zXYvTFiLQ9eyi&#10;gKbVRAiUgkspHzz4/J133tnc3Dg4OAwCL03TvEiS1LBMezYZa9AwCPJcW0tlW5ZJTC30jes3i6zs&#10;9DpBUK9iFJRSCAkxyKC2VLK8zDMhuRs423sP9/YO8iL26/4iXswWc2rVMaVASa04xlRr/WTp+jwC&#10;DACockQ10FpV//liBEMISakA1qDSh1dqEYWOhXu93vbjI8ZY5RU5m4ZJkkwmkzQZuV7DNByMS4I0&#10;AqAoS8f4gncNKuSrdRWXNE3TsiylgOv6AABKTEzO32fnqlwaAABQ9ZRrALSWnDuOm+Tq5Ojoyo2V&#10;bnPwaOfQNM2tzSthHCmgOeeW5ZRxWbAyKXONICUGV1woOZtOAQArS6uGQf9f4t6zSXLsTA89Hh6J&#10;9FlVWb69mZ6eGc4Mh8sll7G7WpIK7UbsboS01I+4n/Sb7pXiSqEIraGkvaIfzkyPbW+qy5usdEh4&#10;4Lj7IavNOHK4obgX0dGRhcQ5ODhAAnje93mfZ+PcusHYZDJSgtfr9SDwgyB4/PBRnpfHg5PJZNrt&#10;LLRb3aOjI4TQaDQhhFSl7HR6S4vLdz69PRgc1xuBwZAo8ixrBHW7qioLYslFHMcOcSzDhBDxSnKp&#10;XBNhTOZBGTkP0QmpKQMASCGUUrPpbLG2stBtP9zeCidhv9u//+Qhknh5YVVBtbP/dByFb337zU6v&#10;219ZVghWSlLLTMNQ8hIiiAiueMUoVUrNHSw0AEgD/ezkEkLkM5HteVTVNA3bdnrtjmFYQMGyLIAC&#10;hJhnVnKYQaiVElJypZFSAEA5T1cDoLRWWksE59YRSClViYJQQCjmvBKygEgqzYsiAwAwxvyahVCV&#10;5hOgsZQVQDpoQkKsK9f/hJAf3r/35PGj7ZXl9cVlnzKr3XEdx3v/1kc//el/51LYptXt9e/dfbiy&#10;vvHw4RPLMsqyBEBTStudTr1WnZ6exvEMY5Rk6fLy8sWLFxFCURQbBj09HX326adPn2w3663d7W2l&#10;1OLi4uULF6eTUVHkk+Fke2t3NokxJavn1jWS4WQaR2mS5o16q9FoTIbjRrs1GAymUbzaX95cO7f1&#10;+OnxwSOEQNAwyip5993flmUOIXjlles//PO/cBxnd3vnyZMnP//VL69evQohvvfgkWc7T588OTo4&#10;6Pf7Fy5dajQa4/H49id3ojhMZtHa2lqtVsMYm6YZjsY729sXLly4dv369//4ez/60Y8YI47jrK+v&#10;R1H0+PHjk5OTIPCyPI7iyf3794+O9wEE4/HpLBpdf+VqHM9a7caTJ9mTJ092d3dbnY7v+1uPtg4P&#10;D7OsSJMsjlJegXrdWekv1ep+XpVaCgwgpTRNksePHi0tLcyrcaJ4duXKlclksru3RygO6rX//H//&#10;l3a7XYaVhrDmB7u7u3t7exfPnX/t1RtCyDTJRVViRG7fvocx+Ou//tO33nprb2/ns88+U6qilGgg&#10;pdKWZYmymv/+528Y80uRMVbyipkGI7Ss8lmcSde2LBsomOcpAABZhCqVpUWRV4ZhQKQPjo7OQLXU&#10;GuKdnZ04jmu12jxu2Ot0NzY24jhWSpmM3fnsk1ajWavVoNKzyTSNZ41WR0o51zzTQEFIANTP5E8g&#10;QkgrOS+gmD+t59Ssk5OTrMiTJIqiMGjUCMGmYxZVPplMDNdglnl8fGwweuP69c21TYJoWVW1Wk1U&#10;RRJHACitIAQ4y7I8z3d29tbX113H39s9WF3fcF3/t+/fevPNNy9duHj/4b333v31d7//HQ2d8XjU&#10;aDWJoeM0DONprRZwVWJATIt1uq3ZbOrUnFdvvFaW5ccffxzOxqbJ+su9skxrvnflyhXPq33w0Ye/&#10;/s0vq1JcuXJlziR/9ebrouK7u3ud3mKz0/3ow4+Pjo5W+kt5ns9CnBb5cDyq1Wp+PXh47/6N66+E&#10;swnB+E//9AeT4ciyrE8++/jRo0fXbrzy8aefjEbRj370p5TSJInefffdN998o9/vT6fDMAyfPHl0&#10;5dpVjHG9XsurfHd3VwFw69at7373u45n53k6S2KNICa40WwThIu8goAu9PpRFJVFCiEOgmBlZeVg&#10;b//w8PDJ4+0wLAAEGhPDNKlpUAbjOO4tNF3Xbfe6H3xw6zvfeWdlaf29D97P0wIrooVu1BpZXN79&#10;5M7Fy5fajVaaprySmGqNYCW4yVicJIPBYJbMojRq1gOtJURaa10UGaVUa8EMojQ/HR5SQ1++srm0&#10;tHz/3sNHj7amk0RpCQAEQH0B2T57lT97kj5b/f8R+v2G+O33fvtyFvcPTe69PJh5yusLpkcQfnHS&#10;ft+iAMBf7hx8CTF+w9F+ebOXYdgfesj/e5fnUPD5ny/FDr5ppvo5ZP1Dl5fx3tf9f1bk+7nR/mGT&#10;9vLGn+cOvLh655+/XHX8udlQSAOllBZCa60JIeB5JQs8M7ebL4QQpYDW86CnfKnHF0D3zNcX4DmY&#10;hC+o+wAABQAEAAopMYZSVnmRLi8v/M3f/vX3v//HBtVKFXmeYQJa7SBPEi4q27bzQkkpGDMh1FLK&#10;ipcQY9MwMIFASQ0heKGTNz/M+S9GaACVAvMaQASl1tpkFjgDw5/7gSslpRZKKaWFUgoAjTGmRKV5&#10;nKcTJSulqyyfCZkJXqRZiLCaOxdoDW2z1mx2Fc8SgBGzO42Fxe5aJXhapEWVJ3kaZ2GUzCI7Go/H&#10;SkM/aGxsnAOIhuNIYY0haTebhkGHp4PpeBTHseM4VVXF4SxliWtaqrUgudBSEoTHwwlCxKp7jFhE&#10;l0RSqKCoRC6KKuUIAASJaRhAI6TRPCcutUQGCKcxMykl9vmLVy6cv/y/fvWzw6MjzOgsjrK0tOyC&#10;V0pWKsszgOaV2gbGGFHm2A4mrKq4AEghNI0TyQXG2HVdLcVc01UqvrO7NRqdWDZpd/y8SNIiRVCy&#10;M03uCuoicKyg7uLvfPvc+fMXXnvt9fWNcyXnXEjH90zHDpPZNA6pSZhNS1kKIBEBWREHTQ8SDQls&#10;dpuO78V5UipebzdNx4yLJExm4SyUQLS7bd/36806YSSo13nFZ7Oo12kTTLa3thDQjuMQBEzTxBi0&#10;281ZMpnOJlVV1Gu1Zr0BFEAIlUVOKCEQScXLIhdSGKa9/XQ7zbKy5JNwtru7961vvakgoJQ+2Xqy&#10;f3Dk17w0jS3Lqsqy4hXQyvf9bqfdCOpSaYRgnCZCCIggNRijJpey4hUXXCqZJMnu3k7FC8owM+kr&#10;N65OJsNbH71fVFmSxQqIRjO4eOm8kHz3cJcwHDR8TNHGudXl5UUhyqOjA4j01evXllf6zGB7B7tB&#10;vZaks3ojyMs0TeOTk2PCsF/zjk+Ozp+/2Ov1hqOR63q93sKbb7119eq1S5evMMNUGgIAozhSWqdF&#10;4tacLJ9FyZRQ3V1sdRdakGhmkqDhKyAQRkIJhPHcE+esMgIAraQGai7SDDWec0YQwAgiAAmEaO5/&#10;JpVACBqGOxpOOQe80sz0ECbD0SmmuNFsxUkWzZJZOKUUAV2trPTieOJ7jtSVwQwAFAEAa40gxggj&#10;gBkzi5xDhAzDLqqKV5wQMrdxy9IUAh006kKUACqglQQCQCTlfHQaY6QBAJqFU763NxQCbl68MI1m&#10;Po0lAAAgAElEQVQiCcDi4tLpeFgIbjoWM42SV0VVhFHETBNhwigLw6lt2vVaAyhwejoyDQYhKPKs&#10;Xgtsy3786DHBzLE9x64/fbqbJoVh2O1mZ3FxeTyepVlhmRZCRHHZ7XQa9bqSgjI0mY6XlxYNRi1G&#10;4ygaD4cGZjW/xgwTAGiZds0PZmESjpPh6ZgQCwOqtGaMzk3bkZ6/GkPKqFTq3fd+O7/3xVG+srJa&#10;C4Kf/fKXURLfeO2mXXfXzq9rAtIyFUjnVTFniWuE5gJjUkglFSMMQ2QzkzEKtEYYSS4RIhhTqEFV&#10;FkCpoFZbXFhY6PWE4EopXgmlNMFEa6iVppgiDSzbmGvt2hYritRzLcPA4XRMGSQEVLzQQAKkpBam&#10;bQCsIFAaSg0qDblUHEENgJqzraXinFeGRZMshIRLmQKUap2G4UkUjTc2+m+//VrJ85///H/+5je/&#10;uPXRe0+2Hl66eGGht/T48dPZOGnVO2+8+k6Vidk4QhLLShqYtZqt85vntAKT4YQRNg0jKYCoVBjG&#10;gguEoFai5tW67e4nt+4c7h2UaZ5EyWw8fPLwoSir12/eXFxY+vDWxw/uPdne2gtnk0Yj8FzXMi3H&#10;dpRStm0TTFzPFVK6tkkwvvXBh1VRACD/8q/+9bfevGlbBiUYQPWTn/zdG2+8gRH+4NYH//AP/wgg&#10;sGy70+1ubT01LHNj89zC4uKThw/LojzeP46mM6RhmRWiVLKQqpLtRntwMtjf3T842H+6tQWBtm2L&#10;YPIf/9N/+vWvf3X16tU0iXiV95cW1taWhCjqQa3RqtVqzvLK4s3XLq6v9UeT0739nU6ndW5zo9Vo&#10;HZ+cDIfDG9dffeXa9SiKG42GbVuNRuD5jmnhq1cubWysAw3iKEYQbj15OhlPGKGe67WazfFojBF6&#10;+Ojhg4cPX3vjZrvX7HbbP/2fPz0ZHkdxhAj83ve+t7G+sbuz+9tfv7e99WQWhuc2NxECYTh++OBh&#10;u9X4m7/9m6Wlxf/+P/7+4Gj31ZvXV1aWh6PTKJ4Zpqm0FIJjQhRQGmqtFGVUSM2FLPNSSaGUopQw&#10;yoqizIvScWzX85XWRVHmRc6FxIQSyigmCOGirDgXlBrHg8Hp6dD3vDiOp9OJYbALm5sb62umwTCC&#10;n3z00cng+O/+7b/r9Xq3P7t9dHjse76SWgqeZlmj3iiLAiNcFplpGpxXUknDNJWSrVYTExSnSRhO&#10;O92ukjLLMgS11JwLXm/UEAaVKB3HwQYzHZsapu83br72RrvVcW13f+/g+PDoj77zRwjCyWiMMV5c&#10;6ud5ESeJ79fOn7+wvraZZoXW0PeD08EQKLC+tua6luvZUTRaWGgPR0cCVEurbQmrSqae7wT14Oe/&#10;+FW32+sv9Qcnp9dfueba9q0PfjsJR+sb/dPR8YWLG0v9zvu33t0/OFhc6u8fHB4fHwshhRJr6xtp&#10;lmV50el187zgXPq12tPtnc8+uyuVFkIMx6NoNrty6cosnJ0/t4kguPPZnTgOr1+7mibx+QubmGAu&#10;xeUrVxYWF//+H366u7t35fKlb7/ztuu6tZq/sLDgB/7q6mq3255MJmVVeK7Hq/Lo6LDZaC70Fzu9&#10;zieffTKajK6/cj1LkyRNT06GZSlb7Z5j1/r9jZXljTSt0riUAiJE4ijxXFdp5ddqr752E2JNLbax&#10;vv72O28tLPUgUpPJ0LLZ2++8VZT57u5+VVWu662vbeRJ4Ts1qLRJTApxUAtOTwamZV29di3nedCo&#10;GZahkQIYZGX+0acfdXudoB4IIeIkXewtNJstjNj9+w/++Z/fsyxy/uKF7Z2d/vLqxubm0cmBX/ea&#10;rcbRyXFZcS4lgBAirDRQWiNMMKFKA6mlUiWEACGkldYaEsIQwkJIhPALHR995rkLNPzmTOqzzJBG&#10;L8kqf4WK7+/t5Pd9+7s71C/9A+DsdRwCAPUzo1WgJVDqzD92bgUB0XM8ozQ8q2IEZ/MxP64vAFEw&#10;98h9KRf3hfE/B0XzEomXYdXLSPL5ny9/AF/EdS8TYb/28OHzpMELl+CvLoj93HxB8NxJGb605bPM&#10;I3rZXPf5V1/s5Dnx+POWzhDoZwpTL/5B/btrthV4ocUN4QuKLzjLgb5oqwCACD/TQn5JBRoAAAA6&#10;MxYB4Lm39DzF8oVTMI+HgDMj6HmF7VldDCEEIvxMSev5hYKfw+Azg59nh6+UQhDNLx+EISFYaxXN&#10;QkKwBgohgBCaA9m53SPQCAICFDxzgIYQQwwBghABBSlhBDMEEUaEUUbm3hwaYEzmFxQhWGkBgMYE&#10;IKCKPDUM+OMf/dl/+A//x1tvvUowL8oIQomAgkgpJQmGlDIEIGOMYEIII4QahmEYBoRAlJWQFZdV&#10;KYuSF0WVl3lRFEVR5GVZCS7SOFUKKKEooQaztIaUEoyh1qqqKowJIUxroDTQUBumIYHCDGICmcks&#10;xzAtYzKbfPzZR8ejI8NizETMBpSpWp3VAgPiCoJCygyqUoqEgKrKQ8PEgovRaFokBVQksNsNb6FV&#10;6/e7m5fXb6wtXlrpnWs4Xc9sdRvLTWdBFvBo71BxBQEASq+trRwc7IN5faJWJqOddvuVq1cVF8PB&#10;QHE5HU3u331MsWlR2yGegSyeKVFoICAvBVBAK6i4FIWAAlJAgQCuZVmGIYTUWg9Hk7XNc1euX5ca&#10;Oo6f59Xu3uHu7sH1V27U683JaPzOd/6oVW8MBoMiLTAi1DCnYRSnmdLadD3b9WzLcVzPc33GTKWV&#10;1hAiNJ6OoiQsivjw+GmSTUwbNFqeVlU4HZmWoUQpqqTZNJb7Xs2H+N/97feb7XZR8tFkPBqPC16F&#10;0Wx7b/fw+BAgrSEkBrZdt+LF0clhJcpms2HYLE7jWRwTRryaJ7WM0uh0OMjLLM0Srjhl1LQMwzCD&#10;oFYPGghhLQEhhBIqKj44OYUQGIR5nk8QMU2j0QhOTwd5nhKMOo1Gq9kUnEOglJBzaR8huFbaNC3X&#10;dRkz0yw/ODiybPvmzdd6vQUNAUJISTWbhQhB07IZo0rpcBYyZvi+x5ihgYqj2DSNKJqVvMKYOI4D&#10;ERFSSSmFVIZhup7LKx4niWUajUa92arfu39XQ73YXzx/8dzGufX1jY3VtdU4iZIkMgw6pyYCKNvt&#10;ZrNVJxQdHO4DAuvNoNmoF2WWJkmeZ0qLokhbrabn26ZtdjpNv+YvLS222u0L584trywzahwfD37x&#10;81++//6tD299tHtwOIsSzitKGcJ4PBlDCKhBTMNotALHtbsL7XanJSQHSBmGgSCc68CDZ0+4szv5&#10;2V0Zf/4+jrRGQEOEkdYKIggRkgrOwgwhQ0MqBUSYxXEIIWrUW3lW7m7vC8EFL9qt2traQlVEfmAj&#10;pCiGWgkoJcWYEmN+lpXUaZzneQE1zvNCVMr1nLkkMtCAi8rxLICAkkJqAaCaFx5ojRAGQkouhGHW&#10;ioLUar2Vtc2y5JCyKE4QwlGaVLySWhJGJFAawiRPHdtmjAGlq6LwPH+x12PY2N8/qNf8fn+JIBxF&#10;MwQxpUxKeHQ42D84LjKuFDg8PEaALvQWtMaNRmNpccV1vbIokjiRkhsmDYLadDo2DOraNsEonoZK&#10;SNsyDWpACEzTyrMijnJKTMHV08e7EBAgIQQIAQgBBFpjDSEEhFHKGMQ4z3LLcSqhMCXMsjAlh6dH&#10;w0m0en7lwpVzaZkKJQQSpRJCqzMS57OQ7PzhRTCBSmuteVU986mjAMI0SfI89zy331/udjtzI+W5&#10;2TrQGkGCEZ5TzQmGSCsENYCaUlRURbfd6nabUvLB6UkczWbxRCqugOCCSy3yIocIKqiFrBAGEMMs&#10;i9T8aYeQVLLilVQCQpVXKUYSYC5VqkCpoZSqms5Gk3DguMa16+c63YbW5d7+ttZyY2NjfXXNMKww&#10;nK0ur8VRHM1mS4uLa6srju1Qwiimo9FUVGKpv7K6vNLvr1i2AwFK0oxA4jp+zat7Xq3ICgwJ1NA0&#10;GFASAp1l6XK/zyjL8rTf71c8T7Oo12tZpiEqzkzDNI35b6NZr/u1msFYFMWMEde1X715c311ZW9n&#10;W2t9+fKl8+cvVCVP0yzP8oODg7Ks2u22ZVmmae4f7DuOe+78uYP9A15WjmXNZlE0DQmiNa/m2x6j&#10;rCqretDwPc+yjIVud6XfN207zfIgCDbPnYMIBIF/7969d9/9zcng6OjokHPu+E5ZFULyej1YXl5q&#10;thrnL547d35zaWnJcWzHcShjvd7Ca6/fbDSa9+8/YIy9/vrrr732GqVYCM559fTpk4P9fYwh59Vk&#10;Mg5q/sWL51dWlqfTaZYl/eWloizX1lea7Uaep6Px8P0P71ouXVxevHz5qu+5eZ6nSToeDQBU3W6z&#10;31+Mk5njmMvLy9dvXE+z5MnWgywPTYt4vlNV5Z/+2Q+W+ksffvQhJgicvdBIQihGCGMspdJaU0Ix&#10;JlorKZQQsijysizzosQIaq0Ng5mWjREpy4rzSkNoGRalrChKKeV0Fs7vWXEcQwiVUteuXF1YWIjj&#10;2cOHD548fnz+3LmN9Q3btl3bZZRoAGzLclzv5o0b3/7OO/v7B1Ke+Z/Py6vKKjcYC4KaYTDOeZam&#10;nudBAKbTcVFmGgCCkWEbCAHMKCHEsIzuQq/i/MGDxw8fPNnbPWi1u5PR9HRw+tZbb0dxnMYJ59K0&#10;LC5VUVVKK84FxvTjjz8RChBC87xYWFgsy+JkcLy6tryy0s/y+OKVC6aNsyI1LDyZTaJsZjkOZWx5&#10;ZVVUfGd39+7de+Es1FpxyTFGGxvLl69csEzmeE671Xu6vTMLo+XVlThONzY2ptMQAMBMY576Ho7G&#10;W0+319Y2egsLEMFGox4ENa20aZirKyvdTq/X6wW+t7+/V/O8IKhBBGtecO/e3dPTkZJqcbFvmrZS&#10;0racsizu3r0Xx5Hv+ePJiFLabDY836eU3Llz2zQspeXh8ZEf1JaWlra3txqNOoDg8OikEmI6CY+P&#10;B9Np7Ls12/KkBAd7R47rjkZDzqswCp9uPw3q9W63u3F+c211TWgZx3GW577v7e1v37hx/cqVS4OT&#10;gZDydDBK42x5aaW/tIIRevTgsZZAAej7frvTrdeDo5PjUlSmaUotECGVFPV6gAkuimwyHmOEi6Io&#10;i3IymeZZQQghRC0sLLTbrcHJIMuKJIkHg2PXtWu1OuelZVlKSsk5gLDiFQAaIaiknovEMkoQgnO4&#10;q9SZY/AzM1X1DHhoACDQCEANAAJfXy778vKF3NQ3TLt9ebPf1/CbI+o5YPvyeg0h1C+BSvBSdaUG&#10;X0twfXl4LyGxr6BAv5ywfb7lF7D9majvV+3iX7B8TdvfP7f6pWzil7v4A+b66wb/pfXodx7mM8SL&#10;Xt7/Fyb/2TLneeGvO/aXz9GXcfsX1kD0AnJD8EJ/Qb/cHkIAwBwAv7w8P4/6hcSaJvRM0yqKYq3l&#10;C+4wnIeXEIAaAgQBmU8SfOGmdLYXjCnGBGOMEIZwrp+o5hVh8xiWkJXjWIZBR+NTx7beevv1n/zk&#10;3/7wR39Wb/hJOql4VpWZFKUQVVVVRZEVeZ5lSZZmWZbm+bz0JM3zrMyzIs/LMi95mZdpyUvOK865&#10;VhJCjRBCCECAKKWUkoqXFa94VRVVrpTM8hRhBBESUlacaw0BBiUvsjILo8lgNDg5PQ6jyc7eztbO&#10;k5PxMWIgyaMoCdMyPh2flDLnMk+KqNEMEIamxYhBOa/yIimqLM1SJVEQNCkxypSniagylcxKKIjk&#10;ECliUtdzGoHTNA2fQNs27TzNRqPBbDLNs2QWTiajEcKQYmSbhmWaTb8WeN7J4fHp8QBpcHoyOj4Y&#10;EEiBwrJUPJVVXimutIRaA6UUBABjjACGEgKFCMIYAiF5mmWGY2PTWN5Yb3V7luc6rocoPR2OWs32&#10;Yn+p3e54rq+k6Pa6cRRFUZJlORfCMAxMaVkJqZUQoqhKXlYAAkYZJYxQjCCESCOsNeR5PoW4oobm&#10;PLcdA2EdzSZCpJatLEu6rgIgJienp1GSxHGaZOksipI8U0BLoPMy8wOPmabFDEqp4zhhNMUYD4dD&#10;x3cU0IxhqQWj1PFsCOFkNK6qyrCY6zsE4VarQRAtspwQQ0tU9xuBVxeVLEAFAbGZs9hbXlpaKtI8&#10;jmNZaQoNx/SydGZZFsZ4HpKHUgshDGoQQiQXVVV5ANbr9ZPTYbPZXFlbv3Tp0uPHj3u9Rcf3Ll68&#10;uLO3OxieeEEtDENmmiYzoNJFUSgIMCHj8fj4dLC82s/zQpQCCIQwkpXQUhmGURUVhqTT6S72FmVZ&#10;maaFKWt3uov9JcdxbNtGCGGKZnEYpxHEAFNkOWaUoN39Xdu1O51Ob7HHTMZFFs6GWujeQjMI3Dt3&#10;7iTpBGM8DQf9/mKtUV9fX683G4bBhBBKgw8//Ljm15VSdz69P56GGGPG2OBwaFv0Bz/4E2agLMl9&#10;23M9ixFsWoSLDCNYZNlkOqk3bYmklFoKjSCeB/8A0Bo8l36GSJ9J/71gcAHwPKA7DwpKKTHGlmVB&#10;hLRkCEPTsqpKxGliWQ4AII5TDIHjOAhjPvcXQQSA6vORXa010EDPldwZ5kAqAADG2GSGkCUkJMl4&#10;muROYMybzGlpEGqgtVISIgAVJIQURSx17Hm+6zfYbDIOp6ZpLi/1ozw+ODmsFDc9S2uNARZCIaAZ&#10;ZbblSikppUkYJWl0cgIJhlrrcDor0gohcjqcxHHKKy2ESKK0qqpea8GynEePHiugNtY2rl27ur66&#10;+vDhw72d7TSLz53bqAWubRIEVZEnYRhCoAK/Nj+6shSCq3ZriRBiWZbjOHlaAogQIRLoUnElJSKM&#10;MPJsukEQBDGvDoaDrMgev7//6reuep5j+ealyxeklNRgQnHJC865BEoBrcBZ7fb8gUIxne+aEGJQ&#10;iglRUpZVkWa54zit1mKj0aCUCqHmDE8tgdYAAYwQwBAAICEEGGI/8JXQAIB6M+BlZZj0eHAyPD2K&#10;klkShxBphPQ0HEpVOo6tlGi1G4QgikFRJhhDalgIgbIsAdQaQYAhwQgSQA2oQAWAhgwCACDWmEog&#10;JVfVNInDFFm+//Z3L7/+rSunJ/GHH/3s9CReXblw7eo7jx5vJcXEcqHlIgAFIchk1uBkPDgZB0HA&#10;qNuot0zHvH33znQ6sW37ZBCeniaLvaX1tTXPC8JJRCmjlLRbfYhkVRVrG+tJEj14eBsTqEDRavuG&#10;SRzXbncafj0Iw/DpzrbgCgDYaXYa7dbe3lGSpcuLK+fOn//7f/opI+CP/+i7QVCXUv/nn/2Xbmdh&#10;dHr64P5Dx/G0hp7nHR0dpWm6vLxsmqbnee1r1xilR0dHg+OT7b1d13UXOt2FpYUr164YhiElRwgh&#10;isoqj6Joa2vr3Q/e3zi3ubm53l9ZjtPkwaP7p8PhysqK7TqzOC7L0jAMoWXByywLAYJ37tzpdRcx&#10;xq1WZ21txbKchYVFjPHNmzfyPDdNE0Lt+/7q6moSz0yTdbsdIQQhpChjjHVWJLNoEs6GQknXt169&#10;ea3bbY+nI60lNem1a2sA4mvXrhnUfvz4MYS41+mev3IhiaeNVm2h354lYwilFNXtB7d8r+HUmOX3&#10;8jwfjY+FEEKe93zz8pXN46PBbBbatgskgBASwoBUGkI/CKbjMcaYIEwIopRayJWiUkpFSUIIsZRB&#10;CGWmARBECJmWEzTrSimhVZZlAADXdQkhUsrZbOZ5nmmaJycnjNAiK6FGN27c1Frzsmo3W6+//vrt&#10;u/c//fSznd39K1eurPaXDYq5QELqucaBlNIwjLmrhFvz2u12niZSSs55VVWYwDmNSkpJKSOMScWV&#10;MgzDGo7C4en03r1BvYbe/NY7k8kEAJhluVIAI4MQxah5cLRz69ZHnPOa554ORhAjreDJ8Wlele3u&#10;QhglB0cnmOHrr1xGBrQcYzyjnMdZUY0mw1a7bdpWo1VXQJYlPxocnRyPhif54qIXBMHKUr/dbiNN&#10;LGbLCmR5nhV5s93SAFSC265ju45lWUVRaK3H49FHH300GEx4pbKiglqPx8niQo/UaktLS5cvXphN&#10;Q99zNjc37929zbkIguDw8PDbb37n8uXL/+2//VNV8k536dy5C0+fPrl79y5l+ODgwDBonmfTcMx5&#10;ee7cxl/+1b9ZXOy99967jUbj7Xe+/em9Ow8fPnzzzTdrtfrW1talS5cMSjvNDueSUStPq9v37gyH&#10;w16vZ7uWZZlKqSRLEdKWbRCTHJ0eObYnhHRdl/MpgUhrqaQ+f/4ipcZsFhmmubC4pKQMo2g8nS4v&#10;LztubWt7izC2uLJKGD04OsSUMMQE167nRmksKqmIajfaSTijlNbrtVrNm02mg8EpY+bKysqFSxe1&#10;1sPxaDwenxyP33z9nWt//oPpNB6ehuc316RAhweDu7fva6A1BpQQreda9AQAoACWEmAMMGaEPE92&#10;zov31DOMhsAztY3/3xi3X7uolz7/brryGXj5XX3N9SOevQM8hzQv52O/jJ3Oev99dNmvHtOXnI1+&#10;x2bgD0TF8F8kmvWV8Y1nh/8VQ/rfu3wZl873CyHUen6u8ctj+DIY/kqS85en98uk9C/v/eWXTP0s&#10;9Q++MLFQIYTmElFfaDunQLwUznhRjfw88/yFkUIEoP5ijGkOqzVU89q/eWcIQYwx59z3/SSJNJCu&#10;a0+nkzJP1zeWf/zjH7/zzlvLK0tCFGE4wURjBAyDAo2VElJKhJVSECkApJIKKAWg0kghAJTWGCEA&#10;MEAaMYylFFLxZ3rOUimpJKpUJqWSCmgNGTMhwABAx3EUQBJIxkytAJdKa11U5XA4mMymWR5hiqQU&#10;EsgwnOR57tYsv27OipkSRR16o+Gx61AEZZHFjMC19eWV5SWmdCEhhNCkLJplVTqFxGg2Fnv9bhKJ&#10;IudRnE7DsR8EjuMwixJsaELyrMQYNfz25tqmEMXo9CRL02g2YQbCSCMgTcOoikLLqizy2XQsOHdc&#10;G2NMCBNCpUlWgQooDKRWSkMI1LwYECCCMUBICAUUxxgLpbkUlVSqEpgZYTT7zfu/zXllmkYlxdJa&#10;/5VXXplMJrbrVFUxDqe267RarVkS50UlqsowLAQVVLLK0kJrAAAlRHCcK0UIsWzDZBhhA2HChZyY&#10;OMsFoUgDXqt765tX79+/t7P7CBFEDVrpwjEpvvnKEmHMtEzX8wBG01mYFjmh1PVczBjGiFJqWKZt&#10;W1xUjm1NolAp2Ww1NjbWHcdWmnNeGiZttxqGQZlByzwryqJRr5uWaVr2dDSLZ8l0Mj0+PsGIUEzz&#10;JKvVgpXl1dFwnCaJaZoQwqLIkziqqmJ9ddW2zPHpsCwygpFW0rNtjFFVlpwLg5kQ4iRO1tc3V9fW&#10;w3D26We3a7XAr9WCoJ4myf7+gVY6zTKCabPVNCzLcVzDMDHBGJMwnAIA85wrqcpKlHkJAZBSz8IY&#10;asSrKstypMEsnHW6nTRLB6enWkkpudaAUuw4DsYonIUAaCnFbDbJ8zQMpxAqQhAhaHl5yXIMw6CC&#10;F0kcL68sMYNkeaK1WOr3zp/fOH/xnOc7BEOpq9Ph8a9++atbH3zkuLXNzXO3bn0YzWLP86GGWZqO&#10;hpN2p72+tr601E/iRAoluJxOJ2maJOksnE6KMjdNgxA0l8XTSj27l53xprTWSs3LJ14mNUEAEXhW&#10;EKy1BgBpTdKkVAojQBUgGFGtteO4SoJ2p0OZWVVFOMkvXOh1u0E0O+n1AggF0EJJbuC5JbAGGhBM&#10;GTV4KUUlLGZLKatKWJaNEZRCQATjJMIEuTVbKs5VBbEWSkBIFNAIaWZamDAAzXv39z79dLviyvPr&#10;tlcLwxATkuW51GoahkIry7aFkEWZa60xQq1GI/BrAIBuu7u3s7f16HGWJoJzyzRty23Um+NReDIY&#10;FrkQQp4cD7MsRxpdunCpv7zy3gcf7O7u72zvKKV6ne7CQs80WJxERZETgmzLyLM0CqdlWTqWbRis&#10;zAshhNbQYGans4AAARLsbO9ncYEhRRBjjbRUUAOMCMIIQDRLYoAgNY3u0iJkhGtxdDqxXNpf77/6&#10;xo3NixsHJ/uYEQlVlEVCSQ3mdu+fIxpBAOZkIYwxwRjMWchSNlv1brfdbDQRgmVZVhV/RsDDYE4G&#10;QggCqYFEUCMCGkFDCj6ZjmfxbDIZ7R3sv//Be4PhIEmiX/z6F0+3n2ZlFsVxlheVEErrOEmTLMnL&#10;chKGRVkIreYREIgQwuhsP1AAAhDUkIJKVFKDkpdFVSAMDItCAsoq46oo8gRotbK6dO3aFaWr/f2d&#10;vb2tv/jRDzqdYGv7wWefPZ1OjsJZ6Lr+0uJyvdmMovT+vXsng1PB5clgoJWGCFmWl2XF4GQQx8lw&#10;cAoRbNUbrut0uz2DMd/3azXv008/evhoP8lyz0evvHr9/IXNbrdj22aURDt7O4PBqRC8XqsLqQih&#10;4TTKs/yHP/zRb9+7Fc3Cf/2jH1PKyrLyveDp1g4A8PHDxycnJ1XFNzY2yrKK42iuigwhcGzHNk3G&#10;WLPZrAUBpSyOoizPx6MRhLAsy8PDg+FwuLd/cLB/lMTJk62nj58ebT19MpuFvOLvfOfblmU+fbq9&#10;s79LKPV9jxAyN5W1HDvNsizLjo6O7j+4V+Ql59X7tz6YB1z+8R//aWd71/O8brcbBEGn07l8+fLG&#10;xvq5c5v1Rg0iRRlOkkRKQQiejIeTydhxnXq9VgvcyWR8PDhuNOrMMIqiePvtdxhjv/j5Lz797F5v&#10;oXP9xtWqykqe+zXXC9y8Sm3PanUbUvMsjytRmCbpLy8uLXavXr1sWcbTp098v9bptJM0juNEQ2A7&#10;Nq84woRSkmcFgGc0SYwJIZRSQiljjFLKtFaCcwih47iGYcxjf3lWxElUlmUURfpZqWGe50mSLC8v&#10;d9sdzjnB+PHjx3EUr62uOY5VlKWUqubXOp2uBno8Gl2+fMX3vffeex8BKJWCCCgtgYamaZRFVqvV&#10;XNehlMbRzLIMwas8zy3bpIxCAoWUmBEAoZCCGkwBtLq20e0uKJVbhsuL6s7tO5ZprvZXkB3yLZcA&#10;ACAASURBVAZ5lkularVgMg0fPXoqpYZAY0prQXM4mdTrLYQQQjgvi3armRU5ZbTZbhwcH5wMT7My&#10;zatcQml5DkJoMp25ts+YeXBwtLK88tobr/hOrdlsXLp0aTabHezte25tOptNp5HW8NLly9PpdHt7&#10;p16vm6bp+/78fffg8PDevd0sA2F4CiB67ebN6WjcX1w0qJFl2XQ0Rgh1ms2yLCxm+r4nhSjy0jTM&#10;o6OTTz/9jDHj4OCo0Wj+yZ98v9/vl2X18NGD6TSklAS1oNVqBUEQR1EURbPZ7JNPPr352qvrmxv/&#10;5//1H9ud1vr6+t7erud59SDwfC+OU6VVVVTT6WQyGn/44Yej0cC0TNd3Hj68V1b58vLSxuZas1kn&#10;FKdJpqEihISz6P79e1FU/MUP/8yxbcqY6/mmaaz0V6VQ/88//69Ot3flyuX9w0PX91rtVhRHru96&#10;vvf06Zbn+/VGvSpKCADn3GDMcWzLssLpVEqZpenR0dF4PNFaz/UplpeX+/3+K1evr66sdjrdBw/u&#10;f/Thx1Ec1bza5sbG0lIfQphlWVGWSitKCGPUdT3OpRBSSQghQhAjdFawB+Fz0SANANDPKcToD4U9&#10;vwfafXnr37vmd7T+F+1irt7xkkPsy+lgNOcEf0XK9wsdPs8ufuVOfzfQfXn9y8znr9zsGx7gV235&#10;jSjQXznyl9t/E+j7teP8cgb460f10ucXzPM59/jL2zw7dehrZulz5+j5VH+hqxe9oRfa6c/k0p7F&#10;7z/f/zNFhjNG9MtDOssAI62UJORMknoWTrRWzyZaQzCvPNfzvSBE5ry7OSEA4+fORnPhqzlNQEOk&#10;IQQYIwgx5xwA7bhmlsdxEl69cuHf//u/+8u/+nG32yrKRGnBDAShKvKUUsIoxgRiggghjDHDYAZl&#10;zKCmaZqmYZqGZZmGYVBGCaGUUoQgJhgCqIESoirLIs/iJJ2lacJ5UfKC80qIsixzqQSiGGKY5mmU&#10;RFEaj8LJcDI8Oj1+vPNka/vh8fDEsIkmSugSMmi6JjFJKhJAFLNNp+aOpuOsrEou8kqkJc/yajiZ&#10;VUpXQnGpJMQaEahxOEvSrMTEYMR2/ZppOqZpyTMLZUgwtUzHNB0EydzuseZ7FOMsS4oiDWoORYAS&#10;gJFOoxBolSd5OA4tZimhtp/upUmJNFESAAmAnqviIQCg1EprjSDCmCCApNQQYAgRF7ySQgIwyxOn&#10;5ldabR/sfXzns5PR6eHx0eLK0urG+nA8Oh0NsjzPy8y2Tcsy8yKf0+MdxxJC8rJQUjLGDIYxhpRi&#10;wySMIIQUIRghgLEGkIfhKEknhM71hXizWV9Y7DADVXzGLKBhQqjG5zbrhmUZhikBIIRSahimRRkt&#10;qwJTAiFAGHo1HxM0C0NMMKIYETT3rXE9m1IyGg2m0wlEwPUcx3WLoqAGowTv7O5mWZ7MUq0QxfTk&#10;eOB5nm3ZQIE8L+7cvr3zdLvX6bZbrZOTQ0pQGiday0a95rp2liRlURqMlGXuWBYlTAgJALBtxzRt&#10;xozllbW8KO7cuXt8fBIE9VajSRh1XW80Gmd5QSi1HYcwCgBUSiqohRSNer0eNFzXC8OozApKDQxg&#10;WVS8FFopy7Ta7bbv+Y5t95eXr1y+UlZVrebXG4FlMq11WeZFUYThdDqdYAwYI8PhqQbCdsw0i5WW&#10;Sok0jb2aC6B0bGMwOBGyarUbhkFWV/tvvf2tVqtuMDwcn45GAynKw8O9n/38Z7wSjXrz8qWLd25/&#10;Fk6mzKBaKNd2Ccang8HSwqLvef/8P/75o48+TOJ0OBwqWWGEMEaEICEEYxRjIKTQc2T7zPZXz6ts&#10;ASCIPL9XnQHj+f9KE0p5JQEgmJhpUhWZlBLnJTcsyzCteqORJqlh2AYzyjwfDqara41mww4nxysr&#10;HSlzLUsEFUUYAAA1QhARRBkzq0JIoSg2OOdlXs1fHaqq1EBHcYwpDhqBBoqrEiAplZyXWmktpNYY&#10;U4QsIRzP77hekzF7Gs6yvGw221EcZ2mKKTEtU0GgtEyzHEOMIQ78YHmpTxDhZRlPZqPR0LEs3/Nd&#10;2/HcwHeDo6PTwfGoyCuoSc2vry2vGIZ58cKlvCj39w/TLI/CSCqZZ2mapYZp2K6JMIqjaZrE0+lY&#10;StluNgLfl1JVRWEYRr3e9DwfQaIkrHnBJx/fKXNOzn4bEMyl+wCCEHIhXdezPO/TO3d2jvcc3w06&#10;zaDjug3vlTdeWVrrT6KJQiqvcq45l0IANacBPQfA8wdDWVUAQkYpAKASXGplGkZQ9zudFjGokLIS&#10;QgFAiAkRURoghMGZDZZUkkvJ55fo4cFBURQVL4syL4r8+PTwYH+PGXQym25tbxmWGTTrluNYjpdm&#10;eRhFBweHAOE4StMsi+M0ywoAQVGUZSUUUBAhgACEGhEgRMVVhQgDEFPKmGFChCsuSl5AoIHWUnOt&#10;RRSPMVbnzq9eurzKTPB0565pQyGzLA+VBlyIIAgIoUmUTaahUloDfXo6CCcz33eGwyGE2K/5J8fH&#10;e3sHWlaua0OglNLHR0dbW1uMMds2Hzy46/vs29+58cMf/quVteWFhU6WZweHe48eP5pMx/V6nTID&#10;QmSZNsZ0fX3z/IULO9s7WV5+73vfr6rqV7/8dRqnN27cVFI9fPh468lWVclup3f58qXbt2+Px5Oy&#10;LLIsQxgdHR9DhAFEy/2V3sJit9f2a15QD04GJ8PxUCqpAPT8GiGUc0GJWVbc9S0AdJomSZJeuX6t&#10;4vzi5Yvr62tBEJScT6aTyXQyGo/jOKaUAqDb7RbF2A98CBGCaGNjs+Li9u3bURx98snH7/32/Xv3&#10;7u3s7IRhmCap1goR3Vvorm+sv3LjlXObGysry+sbGxcvXez3F7MsE1JgQgzT8H0fE2JZluv6Jycn&#10;jx4/qnhVbwTNVn0wGiytLC6vLdm+/ejxg6SIMAbnzm222k3DJBhDpXhepkkaHR4fKqB6i73FpaXl&#10;lWWI4GA4zPKCUkJMxks+v2LlnM8AtdJKA80YMy0bIjy/P0MECaVK6yLPsyybTKdRFFdcFEUJEdYa&#10;JFEyGo0Dzwv8muTCsR3JxcMHD1uNRrvVgkA7rkMILsvCddyVlZXFpf7Kcv/k+Og3777rOLbnOkoI&#10;qLVtWRgBBGG71TAMQyk1nYxFVeV5RgghBgFACyUggpRRqQVEyLJdTNnDh4//63/97wZj33rjrSRO&#10;79/bdW3DdVwEEKXM9VyE0OnpcHvnIIqA1rLX7Y4nkyhOLl26khdlHKcagq2tJ5XkeZHX6kG316vV&#10;/dPJ6OD4cOPChmGb49E4TpJ6vYkovXvnLkLk/PmLV69d8bzg0eMneZrXG/XhcHj79r2dvf3BaDwc&#10;jx3Pu3Pv0bkLmwuLvTAKXc+N09jx3I3NlbWNxQsXL333nT+6du1amefHR4dAg2azOR1P7t+/9+tf&#10;/vLWrQ+Wl5aazYZWutFoTMbTe/fuaw0QotPpbGtrjxD8+uuvZVk2Ho8ajUa9HvR6vXo9GA5Pd3a2&#10;642657nT6XSp3//1b359587tPE1fvXFjodcdDk4ty5RSHhwcci64qISUrVaj3gwQUqPxaVnmkMK1&#10;9dXl1cVazcMEAQQOj/brQd0wzSRNDw4OajX7z//Vn5dlCRHa3tnCjJRF8fjJoyxPP/nk4yAIXnvj&#10;9U63czIYNJrN1fXV3b29SlTMMFrNphSCElrkxb27dxEEjXpdS24wWgv8bq/TWejV6jVmGBpoSllV&#10;Vp7j7e3uHR8dlkUFNOQlxwhblhVFszTNXMdmjAouyrLM0kopzpipAAIQK6CkVvMg4xnuhXpedfTs&#10;vo2+Cr/83uUPQL/gq4DTH9Jcv6TW8813MRexRC/w50v4DiJ8xq09m5AzoPL1nX/1t89B6Rfg0xdw&#10;9fNy4y83/xfEEb60/Vdiy88Bv6+zi9Yv6X1+8wF85RdfWIG+dL6+3PZFtvWrAbB6vgKi30WBPvsE&#10;0Bem/aXOXwDg+X5fwOA5pfmLpcUvqP6fa/4CYAMwLwaew2Sgo2g2TwUDeBZdQhA8S/NAiAmAEKAz&#10;ajVCCMI55xkjhAklmBCEoQZaAzkPgwKgNZBxMs2y6I+/985PfvK333rrVSHyKJ4ALW2LVlWu9dzZ&#10;/oyFp5SWSszfyJQGc9lRpbTWUGmgFBBSKqk10FwIIbjgXFRCcF6VeVkVFa8QhggBqYTWCmIEEJBa&#10;5mU+y+KT08He4f7p+HSWxlILBUVepXuHTwHVQbvGYSkhN10DM1TKgkOusQYYxWm6e3gQxjFmhlOr&#10;2Y6nIE6yghk2lzqM0tEkKrmmxMCICQGnYYoR82p1iAhlxjy4LIUqyiLPC6iRZdoGo1VZmIZhUBKG&#10;k3A6tizquY5jGlqKRi3otDrD0/F0PPW9WhJlB3vHRcq1hkBjqBFQCCioNVBaIoAgelYbogGCeH7d&#10;VlJUSgoIsUG7K8u1VgNbDDGalUWl1XQ2LapiaWmx4kXFyzxPOecLiz3TYM16oxb4BGOtVLvZaDXr&#10;Fvt/mXuvZ0mOO10sbXnT3h1/zlhgBgRwlyCXZveuLtfc3ZBCEdJV6I9ThJ71Junl7nK10pKL5ZIL&#10;gAQwwMxgzJk5pk97U102vR56Bhg4ggy9KKOjo7uyOjMrqzqrvp/5PgqBAlpqyRgrWVkIyRECZZUr&#10;zQFUjBebzbqSZclyJvh8MY9r9b2DvaJKmcwsB0Ns8OFxrLQpymqxWnEhAEaYUoBQmqZSSctxMMZS&#10;K1YxqaQ2hisBoJnPF9PppNGou667XC4qViAMIQKO45RVtV6t58vVZ48eTcfzZJm0mq23337TsmkU&#10;BoHv7ezthoG3vTq63Xa9Hk/GwyBw0yxRShIIW60W1EYpQQninLu2vWX9kVIiSD3fbzZbXIj3Pnj/&#10;7Pk5hGgw2Nnb25vPZsSiSiklVS2uSak455btcM63ssbNerPdaXte0KzXu52e57hVwaQQFqWu4zqW&#10;FfiBFkJLee3atc06+eijjyAAWbperxaz6Wy1WqXpZrVarlZLxsu4FrmuvV6vETJaK8vGtmXnxYaJ&#10;UmupBI/jIM0SSlGzVW93mtTCq/ViuZxl6bpkRRj6yWZdlWWz0arVar1e5+LiwmgZhqFREhOopJhM&#10;l+lm0ajXg8CvWNXtdieTcVnkxmiEoGVbUgnHpbZNDTBaq89XmBehLwYaDQgmEL7AvNsV5/MsHUqo&#10;kAohYhGXMV0WMs95ySQmlHNh245FbYhwlhbj6aTIs34vajaC+Wx4dDiQModAImiQAQRhii1MCDII&#10;QsxKIYSCBnOuOOMAANd1hOBa6bIqEIG1WoyIEaoCUCqjgIEGQUKg1ApAxBgOo52Tk7tpxj6+9/Bf&#10;f/VrAMCdO3ejem25Wq6StTSaSwERSjZri1rAGATh3s6u57qT0Uhx3m619gYDx3YaUQMCUhZMcBNH&#10;zVazawyCEFnExhjfunnr3if3NmmuDfBcv1FvTMbjBw8+hRCEob+3t9ts1Rmr8mzTbrUatXqWpbyq&#10;lFSe51uWDQHCiEJAfC98fnq+Wm4wpBgRDPE2GwUDaAwsGSsr5oZ+ydloMZ0sZxfjS0DN93/0/d2j&#10;nZLnGS8sz8rKQgEDEdRgq3L0ReTPNnqTcy6EQBARQjzPC8PQc1zHc5VRTHClDcIEIWy0NgZijCEA&#10;2mhtlJJCCqa0kJIVZaGN3iTrsioYLzfpejafGQS6/W6r00aE9Hd2ejuDuN5QBpydnT9/ftFotNrt&#10;brJJqeViRDZpnm4yIUxVCcaFAZBzgTCCECqjjIaU2goYrbQ2GhgAICQEU9vSWrmurYHkVVnxbJ3M&#10;hMy7g1qv3+wNmteuHXS6zdVqvlpy18Wr5frJkydGGduxtdK+5w12BtdOTjzPoY5tW9QAOeh3rl8/&#10;aTebCCCCkG1bvu/3e91Gs96oRT/+yQ/v3HnNDzxq0/PziwcPH4xnMyGkZdv9wa5SajyZQYDqjeZw&#10;OEQQD69G/cHg2enTX7/767PnZ8CAn/3sLy1qP3nyZDS82tvb/dGPfjyfLx48uE8IUUp2Op3Do0PL&#10;shrNZhCGcaOOEMqKLEszz/NWq1VZVZxxpTQlluu4UujValMxNtjZ7fa7rGJJsr5+7cb7v/3g6ZOn&#10;rufevHmLWmQ+n19eXkAIx+PxfLnwPR8BqLXOs7xi5Zvfe3tnZ/Ds2dmzZ8/iOPZ9v6rY48ePh8Mh&#10;YyxZbWbzyXgy/eyzh5cXIyEkY5xzcXk5dF2v2+0yVlWMOY5dFqWUwrLtIAienz2/uDh3XafWqtWb&#10;td6gdzW6JDaxPRtieH55Nh6NJ7NpmqdRHAOt83wjeEUpxRjmeXFwcNDvDaazSZJsVqvlJkkwJphQ&#10;xqq8LKhlGQOU1BAji1gQAggRwghBlGUZxgRjopTiXHDOpBBSStu2ATBKqe3Fb9v2arlK03TQ74Vh&#10;SDC2LGs+mxNCfvDOO47jZFkKtCEIa6NZyTBGzWbTADAej8/OnjNeKalfSg0bjDFCoFarYYy1FOvl&#10;oixLhGB/0AUQMFZVrLIdx3ZtTLBSilp2s92Zz5eEoL/6q//8d3/7d51W56MPP6CItNstgnFVVbbl&#10;2LZ7NR5XFXv9tWs7g4GQ+vnz88HOnuN6ZxeXjx4/Wa5WyWYzmU3SNJsvZ1EtbnVakJDpYurHnmVb&#10;SZJ6fuB4gWDyajTiUlJi+YF/eXmBMDw+OVonyfPnF1EtbjZbaZ7neU4Iuboav/XW3dlsFkXBZDK2&#10;bWsbDL+zs9tudSbjyW/ffx9CU+R5VVZayLt37sRhOB5dxWF4+9YNhFCv22s0GsCg4XC4v3d4cHAY&#10;12plWTDGdnf3+v2eY7ue7wIAP/jg/fFo3O60t9pO9Ubj+vUbnFX/8Pf/tSzzIs9v3b65v7/vuLYQ&#10;HALAeBVGQRSGSquyzHuDtgZKqOru9+6cnBwGoct56bi04rkx+qOPPjo9PS2LUhk1n83CMPzJT348&#10;mYyfPH2MiOn02uPRcDQa+r4/Gl05rvPa66/7nl+W2Y1bN5Xi48nYtmme561mC2mIDPRd//Gjz5RU&#10;URjEceS6LoQwjmOECWNMCKmMzvPi6mo0urgSnHMum61WVZVPn52yqqo4G41G8+UUGIAJjqKg1aob&#10;wyrGpAEAgK3SmNlm7mzvtVvI9wXR1JaC41sZdL8xgvQF3PgaEPnGFr6t9o/Cz9/Y43e19gIAf1H7&#10;Ksz7GqB9FT692iaE8GX09DcM4FVo9I1g+FW34Tf+9o+dh+88F9/Y4FcA8Ffc0X/ICH4/UDev7Aa+&#10;yzoCIdwGpb/qv/0mAPzKZflKRu7Xx/XyKL5K5fWVkUP4MgEXfPG+rUX4RQD2VyLkP5+brwSrwxd7&#10;GgghxkhrnecZAFsm/23KHsKvZn+/oO8CEEK0pbRBaEudBgF66YfWCBuMESFECKG12KTLKPJ+8tMf&#10;/I//5b+7dfPIACFkZduYUpTnm6rKbYcSigAwgvNtMLMUSkmttNQKKKWUkFIKIaQQQkql5NblCSBE&#10;BgCtjNJSG2WMMUYBoCklFedCcGpbAICiLAGEmFoFY+s0nS+XaZ4hjLCF0zK9mg7Ph8/jZhQ2PCYL&#10;SIxGkqtKQyWNEloppZbrdZqmUirP8/qD3cODoyhu1GutWqPFSnU1ml2N5tmmvLqYzGbruNaCyL64&#10;uMLYJphCgIwxCCHXdVzHNQBqLRGCCEGjjVHGcRwIzCZJKMWNOMIIail9P/DtaL1YS6EDL0rWySbJ&#10;klWGASUQwxcMbluLGAQAYoQQIMAYoNHWfK+UVtAIJTWCu8dHjXbTr0fEdVq9Tr3V2N0bdLqtZLMi&#10;lORFVrJSA62UbDRq4/FkvV4JziXnRgmbEt93XduiBBklOS9ZlTFWMF6l2SrZLI1REGqlq9V6sd4s&#10;OBdGgzwv1utNFMWWS5LNGkCtFcC3X+8rbSDCXKqK8eVqvVquV+tVLa5DhP0gMMAUeZmnGSaUMbHZ&#10;rKVUBoCqqprNuuu6XAkAAeOcC+G7PiH09Nmzy8srzqUSam93//DwYP9gjxJYlFmaJWHo9bqd3Z3B&#10;a6/fbrXqVZUPLy/8wDVGCVE5lrO3twu11koarREE0BjLsgEwZVlu3eie56/WyYcff6yVqjda3W7v&#10;6Oh4OBymaaaV3qQpwjgvCtfzts5GQnAQBMvFcng5vDy70MacHJ/cef1Oo15jVZmmmyzLLIzXi+Wz&#10;Z6dGymsnJ+PR6PHjR9PpeD4bz6aT5XKRphvGqoqVQnBjTBzHrVbr6uoqTTdB6DmOJaUsyzxZrVzX&#10;EoIPBv0g8JvNRlyLhOTDq8t1sirKXEi+Wi6iMCjyrNPr1uv1Rr0WRQEmoNdtHx0dHuztdDrN/b2d&#10;u2/cqteiVqs+6Hek5GEYCF6lSSJ4VZUVMBpBiKChBAMjpVJwKw9r9JYOepviizA226hnBLY61J8D&#10;YISQNgojojXGwJLcjEazopIIESGklKpWbwRBlOfFbDohSNbrUadbn0zOb1zb17rEUBnNCcAEYQwJ&#10;QggahBGpCi6EQYBoqaVUUsrI95UQUiuAjAEgCD3LwVyWylQAQW0MQEhrBTGBiEhlWXaHC/rB7z79&#10;+N6nZ5d5qx3s7A72dncwxpPZTBtZq8dKqyIvLUIghDa1mvW673laygef3At8L/ACrYzv+nlezqZL&#10;Spydnf12q0ewlaZ5skp2+oOb104+/PCjigulJSW02WwYaLjgmOKLy3PHc6LQz7MMQdBpt1hZLOfL&#10;rSUBQwQM0BLYtosgxZAkq+zs+SVBlkVciimCGAGEDALbQGGKsU254k/Pn2kKB4f919++s3eyzwFL&#10;y4zYOKtKZaQ2W26XLYWW0VorYJTRQkrGOSJYG+PYdhCGjXrd931ltFISEMSF4EJKrc02tRsoYIxW&#10;UmmuJBeKcyG00VzyLN1opZbrVckqTImUgnHmuE5ciw0w2mjbcW3bnU7n9+8/lMLcvPX6X/zFX64W&#10;6+Oja9ev3Xz08Klt+b4Xs0pZ1KtKyZnMsgIAJLg2BmGMK8YpIZTaWyMvwghCoKTSRjGWYwJthzBR&#10;asAA4AVPAVIVKwgBR0eHx8dHxpSTyXQySSACQehhCCghr916rd1uU4TqjXqr09jb69+5c+f48CBZ&#10;JWenZ5PRtMiy+WxOCLx5/eja9ZOjg53BTt+ilut69z+9//G9e4vlCmHquE5RlpbtGgOXy6Xres1W&#10;a2tNc2z743v3Prn3SZmXBOLVanXnzh3bsoeXozzNT46v3bx5891338WI9Ac9x7GjKMrKUkjlB6Hr&#10;eQhj27bWyWq9Xrq+ixDEmLQ77SzLL4dDzo1le4TYlFrL9ZKVDCGsDej3drSSv/zFv3z26PGN6ze0&#10;1rdvvXb92rWbt261222ttDEgS9PRaFSr1W3L2qT5crn0vVBwMby6AgbFcT0Mo16n53uBlBoAWK83&#10;Npu0KiWrRFlyKc3P//Efh1cj1/Ofnj7jXO7u7rV73Wartbu7d+vWzd2dnduv3X7nnXeu37xx8+aN&#10;wW5vnayTNCmKYjqb1etNy3EGg33fCxDGruv5rtdqNrQ2nuc1Gy3P8y3b2mzSR48fX1xc+EHY7XWm&#10;s3mW50How60uMELUIpjgrQFfKl0UJRcSQGO04ZILLowBCBMAAaE0LwoupNJGSamUWq5WSqtms9Xr&#10;9nrdblmWw8thvV6vxXFZlp7j5EXBGIvi2HU8bbQ2WgpRbzR831uvVrPpdHtnFoIbrYDSBGGMIIQw&#10;S9OqqlzX6Q962piyLDHFjusijCzLrljpB2HJ5GQyJYRmaYERvnn95ibZLOeLRqMOjEnWS4Rgp9t7&#10;cvpUSnXz5s3hcPj87Jxzcfv1O6PpNM3zuFa7cePG8ckRRigMfUQgU5zaVqvdxBRLIyzXhhDW620u&#10;xGq9Xq7Xg34fYYQJmc/nO7s7s8X8H37+D7PFjFDiBdHjJ09dz4vieDobHZ8cXzs53tnt27bVH/Q2&#10;q+XF2YXreL7nJkkSBqFvux9/+FFVFMkmkUIM+v0f/ekP+72e0erhw4esYvV6nWDrF7/4RVWyfn9A&#10;qRVF4fXr166uhsaY+/fvX10NW62WEJxz/md//lPO2Ww2BRDUarVr106k4ptkFYV+u9OcTEZ7uzuW&#10;TSeT0cXlhes6YRhgAgDSb7515+at651ua76YaqAqlinDqYUIQZ5njyYjRNDh0UGr2Xr27PTw6ODt&#10;t99aJevZbHx4vMeq7Oz581ocIWiOjw9t214li+vXT3Z2BwCC4dXFZDR8dnoaR9Hh/r5rB5skBQYK&#10;zkdXwyRZVWVJCdmkm+VyeTW+0sq4vu/5PqGUUmt3sOd53nQ6d4MgjmKIsTFaaBnHodA6SzfExsfH&#10;+7dfv1WrR8vljAuujIZAY4wggFuilxdoYftY/zJq5yso4veXVwCJ+epry/0Lv6nqm/yrnzvTvqOj&#10;L8rv8wN/GwA2r+5vvoBn28a2aOnFCwIADIKvyN68qMLb33y9R/iKCfglyPoiIvrrecWfR9J+CZL9&#10;weUbM2O3337/hBhjvj5+ZADczsDXzgCEUL/kd976MQGEX+V9/vLrK/2+mL3vsol8jhVfTvaXWvhG&#10;APy1fb6Yyc9Zvl+d+a9O9YtT8zkPK0QIYYwxwp9n4CGI0PZvYgAwGkKwfdYBL8WCIIRbLUZCiDHG&#10;cRwpZVnkWiuEEHihRw0J3rZNEMKYvsjHennMGEEEAdoiBWCM0goAg/A29NpgDLJsvbPb/Z/+5//+&#10;P/43P+oPWkoXAIh6I1S60opjDGq1QCmRFxuCidHbKGuktsSkxmzliA1A2ryI1gN6+y/dzvs2N01K&#10;JY3WSispuNKaCSGEMBBBRJIkr5jodPo7ewed/o4b+gAiSDHAMC3y6Ww0mg2Jg2vNyItsSAGiRhhO&#10;LGy7zuXlFWdcC1kUOQIQYwgB6PV6CKBPP72/XiSsknlajccLDN04aBpJRleLmzfe6A/2f/nPvxZC&#10;27ZHqOV6rja6KkvOGYIGGM0Z45wTiI0yFrGiMALGuI5rEauqeJGWq2U6n87LggVe5/0TpQAAIABJ&#10;REFUbBFrMV9eDcesFBhSggiCeGvQQgBBAPCW7htgAAAGGEMMNNBGccmlVnbg37z7GnXtnJdcSdt3&#10;wjh0PKfX71o2JQR5vptn2Ww+ybO0222vl6vlYq6VcqhV5vmjhw/Pzk5ZWXBWpMlKaxGEHkYwy9Z5&#10;uSnyBAIlRCE1W61n48mEVQJi4vm1PGdao8CPi7xSUhPs4p39WEhNqA0QJtRCCFHbppQmWWbbFkQo&#10;z3OMySbJGBdKa2pZjAtKaJZnGBM/8HzXK6oSQmQMMAq4rseZ1hrWa81Go92o113bqarK8z3bsbMs&#10;ybLM810peBSFFWONes3zbQMMq3KldLPZOjw8YGXJecVZZVsWqxgh2HN9Y0AUxcooQi0D9Gq9aTZb&#10;hNpam52d3aIoyqoSQownUyHkZDzygxBBxIQoigJjJKRgVZUX+Ww6GY+uJOPddvvo4MAiZDGbXjx/&#10;XhZZ6Pk/+ME7vV7n9OljwXkcBVvFpjiObNsGAFRVxTnfska1Ws0oirrdzvXr1w4PD/r93vHxcbPZ&#10;8HzXtm3GmOM4GMNnz06N0ZZFheBVVQJgsiw/ODjYbDYEEYAMpZYxkhCspCjLAiGglQiCoKpyz3Mp&#10;xZ7v9vt9Y1QQ+MdHR3t7e7VazXGcOI4sC/u+hxDkgkG4TQB+ce/brmJfrAwvQmde5CQhhF4YrCCR&#10;QlPqCg6fPx+WTPlBGIZRmmYIYos6ZVFNJ1PHseLI6/Wak/HZzRsHRlcASS2ZQ2xogFEAAEggodhi&#10;pZZMWsQxBkhhGONRGEopDTSUUCFEEPq2TZgqlWYQAa0hRhBgYNluWXEhiAHh6bPpJ58+9sN4tsx6&#10;g1qWF41mbXd/PyuzvCyITSrGy6rcsrzWwsimlm1ZzXrt7PRpWeaNer3d7AAFFov1fLrKsvzsbPj0&#10;ybMsK9I0Y3lx9407h/sH8+UcYrxJkyzNwjDQWjFWBYFflnmn21muVsv5tBbHSsr5dOraru96wBit&#10;dL3eRAiXJSPYti13PlucPj2n2LapaxELArSdeoSQ47pSy4LzoB6Wqjq4efDmO//h2u1rxCPLdG35&#10;dl5mEihEt/dNbaAxwGzXWm2M1ppzzjl3HMfzvE67HQQBMIBzXlUVxJApiTAhlL7MeQFaSsZLA7WW&#10;QmullNBKIoSkFFme86pyHMu2bYRMlufJJpktZrPFTCgVxpEyOknS6XiWpvnh4fHrt98YX04F0wf7&#10;Jw8++ezffvXvh/sn81mCDLUtvyoERrbR2HWCqhR5WmU5syhVUgENMEIWJZQQhA3EBgCFMFJGai2V&#10;EbZLFRAAqqoqhaxYWUrJoyi6fv2k22sbU242m/m82qRlGOLXXr8BjFqtFr5n37nzeq/TnY4m//D3&#10;P//1uw+qfAMNAEorznrdxt/97d8eH+4SAn3fWy6Wz54/Z1wuV4nnBo7t2I5XFMxxPdfxolpdKiW5&#10;9AMvz3MuxKPPPlss0sB2mrVGHMe7u7u1uLZcrPZ2dsMwfO+99y4vL+v1el5kQkgv9K+urj78+FPH&#10;tTrdtud7nu+cX5xNJhOLUmpZq8WqP9hN1kma5kqBLCtcx/PD0GjDhFiv1lmaxVGt1+8/+eyxbVtH&#10;h8e/+/Aji5DeoN/t9JaLxb/88t1np093en3f96RSeV72e4PReDqZTIWQ0+liOp02m61+v+86vpRq&#10;s9mcnZ2v1pta3PT9UCnz/vvv37//YDFf/PSnP+l0uoTQa9dOfN+jNmWsevr06ccffxyEnlb88upi&#10;NB5LLafT6SpZVxVTBioN86zUCq6Xm6enF8OL8Ww6V1w0Gs0gCPOsTJI0z3PfDxzbxRjvDPb6O4PB&#10;YCeu1bhgq/UaE2wMABoCAKSSSiuMEISQce65LoQIGG0MMABiBAEAnAul9GIxtywLIeTYdpZlZVl6&#10;ntdutQGEGMNknbCKNZvN9Wrl+z5nzHVcbTSGCECklRJCWDalhO7t74dhmOf5ZDIRQjiOgxBiZaWU&#10;opRsRZKzLCMEe4FnjGGSx/WYWFZR5oQQxll/Z4dYdpblBNtaGyWVRa3AcS4uzqHSgldaa8uyOr3O&#10;8GpEMDIGpGnueh5GdGdvb5UkjHGL2lVVWRZttBpKST/yheAaAd8L9g8PPvrkI8exjUZJkqRpZjt2&#10;URSDnZ1NlrZaDdu115vVr37za2rTH/30R73BIIxqb7751t27dyeTSZpmjWb98uLi/OLs4cMHn332&#10;cHw1uri4sKjtuG4YRocHhydHR2fPz4ExQJv1clWx4trRoeNaCMJ6vTabznzfr9dqo9HY9/3ZdHpx&#10;efH6ndeqkoVh+PDhwwcPP12tVpvN+ujoaH9/fzIdn5+fxXHNcZzpdJIk67/525/1+71mq86qQmoe&#10;Rr4XuIvlzPeCg8P9nd2deqNWlKkxKgjd1Wp+75N7nJfNVq3eCDfpyvUsRFFRZLVa/fDwUEr5L+9+&#10;8Pbbd/v93nQ2VZrv7w8+/N0HRVH88Ic/4Jx5rsdZxRmLw4hz7rlulqVPnzwZ9PphEBhlFFcYYgRg&#10;4Pnz6WRvdy+OoqgWGW3mi8VsPvfD0HU9KaXWuhbX8jSj1M7LTGnlBV673SpYoYy4duP6W29/7+ja&#10;fhC6XJW2h69dP9rZ71+OLoQUggtgDADaGIgAxnhLdvg59e7n+cDfGuL7bdDlj636NgD8x3fxRwDg&#10;bXLnKzt8Bdt+OTj2pR/ya82+AE7f2OPX+/1KO6/CsK9A3z8W/X573Xd7183XN36Lb/9zHP/HjvDV&#10;n38nAP7ybLzqlf1mAAwR+XLV541/MZ8I4q97gL865+iLvowB6JUCvuz+ha+YNgB41cyxrdLbRVVr&#10;7bqOlLIsC6X055AeIYgh3oJehBAir3inAYYQIYAgxEptXb7b5yJtjBKClVVaFJu7d2/+zX/+ix/+&#10;6duYqKJKWLUh1CxXs7Ozp5yXxkjOq6oqLJvYtuU4tu1YhKAXyfzIIAgBMkrJl5HkGoJtmJ5USgpZ&#10;cSWVZMa8DI42QmlNCDEQFlW1yQopTX9n7+T6bdsL9vYPHN/HhFLLAgByJaNaeHh8sHe4YzsYU0go&#10;FLIsqgxCk6YbVgkCkTGGsUorLaXIs6zdbl8Nx2fPz2q1OiU2BNho3O/tBkH96nI6ni5v3X5jd+/w&#10;F794FwBYVpxVFQDGcRxCkFRCG1VVZVmUEMIyYwjhqqp83yOYUmqXBSsKNpvMMLYgoJblEkI450WR&#10;L5crVnAKMUEQGIO3FxSEGCAEITYYAUgg3kKQLcOZ5VjYJu1e9/jmNU3gZDmTRmpgKl66gauliGsh&#10;wch2aKvZiKJgMhr1B12MIcJotZhfDs8RMFHo86oajy9Hw0ttlO87BipjlO/blgWEqiCSjBfUQkWZ&#10;jSdjxliySderpCzEdDofjyez2dwYYFEXR3U0mU4n0+lWqnexXFYlE1wJqRHCUqn1er3ZZJRSwaVS&#10;uiyZ1qrMS2MMISSMIs/zLUq1Mp7rC64odaKgtl5uCLYdx3ctVxudpElZFmEUCqGSJImiqOJ8k204&#10;Y9roOIrb7fZg0O90u4EX2JZT5gVnTArh2DRLU0qw7/n1ej2M46qqNmnm+35ca3DG87I4PT2t1er9&#10;fv/J06dVxZPNZmdnpywrP/SjONJAM16FUTiejLXWvW5PCl4WxWI6nU+nzXr9e3dfY2Xx7PSUVeXd&#10;11+/eeO6EvL0yWMlpOtY+/t79Xq90WjGcdxqdk6Or92+/dqd1+96rh8EfrPZDILAc70syx49erxc&#10;rvI05ZVAAOdZjjGRUlYVW68ThLDrelqbqmJS6P29g+lkVpYlMIBg2Gm318vV5cW5VrIsCs6q9XI1&#10;nY5YVWql1sul5OLJ6ZPz8wvPdRfzuRDy2vWTTZqs12vGWK0WYUpYVRGKIURSC4SRNhpAQzAFAIAt&#10;Nt6qp2kDNCSUSCkxgtoYjCg0pKrU8GpalKLT7rOKW9RarTZhGCGILy8uITD9Xtux8WR0fny869iw&#10;LNeeTaHaGjsRpRRqaFF7kxRaagQIpVa2zrRUhGKtFStLgKBU0g89YkEDhNJMbZ8hMDbQKCURth2n&#10;nmUkrvUrZoqST2br3f22kNLznb39/fl8ukk3RZULwYuyMNu4E62GFxeUkuODw3arGUdRp92xLGs5&#10;W81mSyXBwf5JWfCLi0uldFVVZZ7/9Kc/qcpyOp8SiwopjNZ7e7sVK5UScRx5ntdqNh88+HS1WNTi&#10;SAq+VayzKKnK4gWjD6YQYowsx3KzTXH2fEgxhQBRRBHEWimjNcYYQMgEQxalnqUoPLhx2D/aJT6d&#10;reeGmkowbgTAECCgjBZaQoyUEkpJCEFe5lVVQgjiODo+PgoCn2CktRKSKy0pwQBCZaABcIuXtVFK&#10;SqWY0kIrUZU5ZxWEqCwKzuVqmTw7fVbmWavdwIQsV4vVejWZjg0w/cFOvd4sq6rIS4wpAvhg//jN&#10;u28vZ+vf/OsHb959azFL/tf/5X+LgnjQ23vy6Gx8OS0z+eTR2bMnF2UuZ+NlLepAYwVBjCBirJRC&#10;ZmkKocZIAyCFYBAZrbnjONSiACINDMJEGQ2NcS2qjWKsXK0Wnk/7/e7xye7+QX//oF5W03VSXZw/&#10;ohTcunXtrbffhBr+6le/+fl//b9WszQOgsAJRSmFqDAEf/7nP3rnne+lm+XF+dmzp6f3P3mQpsWD&#10;h4+BQUAjQuwgqleMG4CklI7tlHmplOp0Op7rSiWN0YvpuF1r2o4ThVG9Vjs6PBqNr/I0f/z48fNn&#10;z+I4RhhYllVvNbMsH42upJJXV5Obt2/0BwOM0Wq1TNINxlgbrbVpttrpJpVSBWGEEL4ajbQ2nuf3&#10;Ov1aXFstVxiRvb29s9PnhJCd/u5kMlFC3/v4Hmdsb3e33xsUWZ5labPRRBAPdnd63X7gBwbAPM83&#10;m9RzfFaJbRdFURwfH2NM8izf39u3bSdJNmdnZ1qrP//zP1Navvvuu77vMsnmyxnnVZKsGS/zYiMl&#10;A8BwwWeL+b1P7hkDhNB5XkZBrVnrXJ5fffD+vUcPrwRXFLuuHfCKea53dHSNEvfifGhZzve//w6l&#10;1tOnzxzXTrPMtu1ao379+rV0kyZJIqXEmCqjAAKYYCVFUVYQoS1FJsbYAA0RklIxLizH2qSbNMuD&#10;MPJ8V2uttNEG7O3uhkFQlmWyTpRUtmUrpbXR69WKYGRZlmXbEEJMsQFaKY0Jtiyqlex22vt7uwSj&#10;PMsF50ZrgjEh2KLUolZR5FprqSXjFQAAEez5npCSsarZbHZ7PdcLWp3OeDyJw1q/22dFmSRrSvDp&#10;4yeszDGEWZoGYdhoNp49f0apNZ5MjQFHRyedTvfJ6emz58+V1o7nplnmBR6lJEnWUilMySpZamP6&#10;O733fvteo9k0Bjx48LBeb/i+v1gu3nrrLcd16606otjxnXa33dvpaWAms6lk2nF8x3L+8R9/vr+/&#10;32m3FrMpgmB7j4jCoFGve66XrNaz6XQ6GUNtXNvuttuE4M1mPZvNBGPPz54tF/O4FkopIYJxFCmp&#10;OJej0fg//MnblkUnk8n33/mTy+GFMaZer69Wy8vLyzRN8yLb29sdDAZSiuHwstGIJ5Ork5N9A5RU&#10;3Hap0tKyqePYBsGizNebJaHI9ZzTZ09ny6ky6uBwv7/TG16dKyOE4hrKMAiCwK/V6nu7u7Pp4v79&#10;T69fP373X3+BKfqzP/upNtKmVrPRsi3btmzPC5XUBBMp5HK5UkK5jqOlfvzoUS2K9wZ7rVY33Wzm&#10;s5nnulfDYRxHB/sHGCEDYBTFQRgBCGzbYYx99uTRdDoRQjQ7rXavXbGKiwogQ13sBa7QJaKGUENt&#10;0GxHrW4c17z+TiuvilWy2BqIEITGQIvYRVFhRDGiWhttNMYYQqCUQuhLCGRb/r/TNX1py3cwOf/h&#10;Tf2hAPhFgtUriOil0OsLh+5LoPdCjXZbpfVXcI6BAGGMv5RA/GV89Y3v4Gtz9e3B5H9QeSlh9aVO&#10;X4BV862dfr4FvThcAz/PAX8F43296C8JLH93+ToZGHy5/SuT8E2Q+1UF4O25MF9CvxB+nQTrJXvW&#10;F+fuVZXgbxv2qwB4C5hfOo2/xAS+fd/OOcb4C/cMBAhhAIAxGiFkjIYQEkLyPBeCw20ELYIvPry4&#10;5NBW+RdCCAGGACEDwQvmr612NAAASCW4KDCGZZVCJH/ykz/52V/95LU71xCRSTpNs/nV+PLBw0+e&#10;PvlsOhsxUT4/O70aXX7y6cfrZHlxeXY1GqbZRhupgYTIWC4hBDJZYgIhBkJyIZlSEkAFoEEEGKiw&#10;ZQBUUjMFBOMlExXAMM2zkjPOhTKwZLzW7LhBhDFJNhm1HM/zgzDy/SDZrEfj4fHJUb0RK8UNVIwX&#10;CBug9VZ9xHejeq2ebjZaKaWUEBJD7DpeFEYWdZr1NgJksVxTYrdaXcty3//gd8k6bbW7cdyYTuee&#10;7wuhsywTktuObduOATBPc0otixDJpeX6FRfamJIxoKHrBp4bAEMatabvRRhRKZVUSim53iTJag01&#10;CDzPdRxjNNQaQqiVsiiGGlmEAAMIJlopQglCQGkNKIYYxs2GFwVX0/GmyHb3d4MoLKtMCc5ZKTjj&#10;rFRS+I7j+47nOWEYSiGAUhjBKAqVEGEctjstqSVCJox927EYr9JsEwRuvekbw7zAWa/nykhCASIA&#10;IYQwhgBxpou8uroarVZLiCAlNq41tuSc1nqdUJv6vp+maVVV7W5HazO8GkIAWcUJwUoCiLDSxnac&#10;Rr2xt7vb6/SUMsvlMssL340gommS+24URc0Pf3fv9NEzgshivgyjKI5qZcVYWbm+myQbBJHr+nlW&#10;jMezR48ezWZzoEGz2e62u9CgWhydnj4FQGutMUS2RZVSvufbtiWkXK/XVcUtx2GMPXr8eL3eQIha&#10;rfZgMJjNF1u1qDiOw1qcbBKhFUSQCx43akmyHk2uet1OXqRlWTQbsRBsNLysyuLWrRudTivyvWsn&#10;x7UwoBj3ep1Gvd5ptwM/cFzPppbjeI5tC6nLvGScb9YbxmWZVbPZvMyL9XqTJhnBVr+3q7VJkvTD&#10;3304uhrvHxx4rl9VjFVcSV2VnHNpjDk6OhmNJpzLbTZ/4Edpmp+fX0ipOJOciSRJfC/wPJ8QmqY5&#10;Y1UQxtPplFdiMV+GYUip/fTpk+l0WpZVEPiu52yJgQEwW568rfgHgvhFoM3nq97WRP3SEAghMgZD&#10;iKWEF5fjrBBx3LBtV3B1NRz7QWhR62p4VRZ5t9Wq18LR1flOv9Goe0qVFkVAAwwJgAgBqDSgyM7S&#10;UgnlWB6EhJVMCEGppZTSWiutgQGOZ9s2UkAYqBA0WkMDAMEIIKQBplb8m988VMr9k3d+tFit1+mo&#10;3qi32s1mq4mAObs8ny4mk9kkLzLLodukPt91fddbzOeh74aeixEcXlzNpnNWiWS9SVZZHDcwoVKo&#10;qirzPKMY/vVf/9V4PFws51yKIAx+8uMf333jda1lluWUWn7gay3H4zECkGLie249qlVlBQFgZWWM&#10;dhyXYIoxxRh7jp+mxenpmdYQA4JfrvsQAISREAJgyDQvNW/0mwfXj+zIyVXJDK9UVUqmgDbQcCGE&#10;lltDl9ZaCKGUklr5vt/pdHZ3d13XFUKwshJCbNd4ozXjXAJgIDJaS8GVEghtWQhUWZYUY1ZxJRTn&#10;sijKLElnk1kcBf1+Tyq5Xq/X65Xve9euXff9QApFEGk22xTRw4OTvZ39y/Or93/zuzduvbG/c/Tz&#10;v/+nB/fHr904hprcv/eZVjh0arWwWebyajgbXWQX55dFxkWleMUt7DjUs7AjGEcQUWzxUihjfC9g&#10;FS/KCgBoWTYXQittUSx4iQmwbYqwTjaLiqfEMp1e7eCgf/eNm+2O67hgsNM6POplWfJ//O//50e/&#10;uyeYtC3bxk6Zl45FgRL9fvOHf/r21eX5P//in54+erJYrFeL1AD62/c/4UJuko3jeO12R2sjhAQI&#10;Sqkcx95sNovFotNuWxbd3lR4yRez2WI+7w/6/W6vqhhnVaPevHv37ttvv31y7fjo6OjajeuDwaDe&#10;rHe73cVqHsdhr9elFj199rQsSs91GWMY4aIoL8+GShmltOBSSj0cXqVpagyo1RqdTs8Yc3x0fHr6&#10;ZLVcHx8dLZcrivG/v/fev//qg+Vqfv3o+J0f/DAMAgPMaDSuxw0A8Xw+tywHY6wkUEphTDabzWq1&#10;StOUM1mr1dvtVr1e36Tpr3/9ayH4j3/8o5OT4//nn//vp08nr71+SCzMedlqtaTiVVVQii8uLlbr&#10;peu4rWbD9TzPDz7+8N79Tx81692dwd7VcHZ5PnZdnwArDOpGQ6jharFON2Wn018ul/P5stlslWV1&#10;cXHBGLu4HAol7t+/jy3r2o2TTZrkWSkE830fAC2FgghZ1DLGSCG01uAF0ZuRSiEIy7LinFmWVa/X&#10;HcfljBljLMtinG8TsISUWmtKKUZoG/jPOc+LjHOugIEQIoQsyyaYlFW5fZILgmB3dzeOozwv1uv1&#10;VjmcUsoY01o5jlNWBUaE2NR1Hdf1mWCu5zuODSButluXw/GDh59hRD79+OPzi4uLs4sqLzabNdDS&#10;KOE4ThQGg51BvV4XW/IToaSQRVEUVYUI5oKv1itKqeu4AJhNllKbRmE4W86TZO2H4enp01a7VZVs&#10;Op3v7e9mWUYIuXHjulJiMpk8fvooCIN2pzUajV3PbTZaoRdTbFuW9bvffXSwt/+jH/7p3t5eq91q&#10;1uthEDq2QyllZaWB4Ywl62RyNdJKhaG/SZPxaOJaFAA1mYyNllLKeq2GMdJKa63Go8lgMDg4OHjv&#10;vffeeOPOcHiZpqnrOj/4wTs/+9l/CsPw0/v3bt261em0XddOs81kMmq16zu73VotVEZeXp5jgjzP&#10;TbNNs9W4fuO663mu56ZZuk7WWZYMBt2dnf7O7s7h4UEQuvV6fPu1m7ZN54s5AIBg2mg01+v15eXF&#10;/v7ebDYd7AyKIgNaX14OXddvtzur5YYz4Qeh5wVPnpxuV+DJePof3voTVrJ/e/ffLi+HruVamFZF&#10;IYR8/uzZZrNpNZsXFxebTVpVrFFvUMtOs1QpNVvMl4tFWZaz+RRAraAMYs/1LWV4rR2Fda/Tbxwe&#10;DRDVkCipivlqNJ4OW63W7ds3A4+ORlPB9RboUWJvH+4xRgZoKdX2s1Jqqxj8nTjnD4RD/38AwK/m&#10;AIMXjkL4jeVz4AZeem4/x1HbkSOEzMvE6a9A3z9gGF9U/R7A+Z3l1Za/ivHMV0Hvt5U/ovffe5jf&#10;OLwvoV/4RWT11wH51/Z/dfzbz18yFkC45VT+6mHCVzz54CWQ3h7mi8jBr4/txVn4UkTAdq9vPJDP&#10;t7zyeesr1p9vxxhzzpUUWymTl4LBaEt2hRBCW/vDy5OPIcJ4K9CtEIKcVwBqiITSVV6u2u34z/7j&#10;O//pL38YRHg2v9SmtBwQhE6rXfM8u9Ws+b4rJReCHR7un1+eu451dv7cssk6WcwXk4rnXFeL1SzJ&#10;VrZLNZAFyyiFrk8RNohoA3TJNtgyBnKpGcAaIc1EmWTrvEillACjTr/f7vUd14eUIkyzqlyuNnlZ&#10;2o7b7fbqrUYYBo5ntdtNjACXlefajmsZLYsity0LAVTklVJquVyWZam1IYRqAIKwFga1LC0RwgAh&#10;o7Xj+fV6rVarhWEEIIAYIYyzsiCEpNmmYmx7/8UIU0q7ne5yufZdn9iOVmqbRm60BgZAiCmxXMdr&#10;1Bqtdqvb7jaajTgKXM+F2BCMPcuSvDJQIQgYryAwlBBoDIJQCm1TYrRCABmgAQSEIqaYFwdRoyaN&#10;fPL8qRe6UT0OYt9zbde1KCWCV3mepslqm3Zar8e+5xKKfc8nGNu2LZVkrAqCwHYsSnEYR1xUAAEA&#10;QRC6iOiqym1KEcF+6Gqtyqo0RhdFJbiEgCKEEcRhGMRxZDTAr93ZAwAopZRSvX7fcVzPc2/cuOH5&#10;/mIxn8/mZVEaAIu8MAYGvg8goNTGmFjElkKdn58/e/pssVjZxEWINqKWa/vrZfbhb+8tpizP0vUq&#10;bbU6b735pu8HSgOCySZNMbYcy5NSZ2lx78NPh8NxkmRKw9l0VpZlt92iBGupjDaSVwQjA0ytXguj&#10;2LZtY0xZMYRxs9kKwujRoycIwaPDo06nO5vP1+vEcd1arXF4fHh2/jwr8iD0JVBhHAIEWt12o1Gb&#10;TEfjycjzvVarCYyqyiIOg067JTlzHYeX5XQ8cR17PptNJ+P1MilLVuVlWXJW8M0mLdJitU6W01WW&#10;55EfNpqtdr0jpbaJ3Wp2gIbjq9m9j+6t1hvGZKPW6nR7RV4NL0daQylAWXIh9O7OwWefPUmSrMgr&#10;LVG/t2M0ujgbYmRrZQTXShqtwGQyv7oaJUkKDDw4OiaEspKFUXRyfD3Pi/OzYVWx9XqNEGh1OpRi&#10;rRXCCAKglSEYKakAQi/tmC/vNNvvxmD8IhxaawQhIcgeXk5XyzwKm74XagOfPHlqESuK4ulkWhZ5&#10;t932XKvMk4P9bqPuMZZwliMDMcQIYgQRAtQiVpFVWhmCLaihlloIgTGWQiCMlFbaaNulnm9pIAyU&#10;BgBtoIEAISg1MADXav37D65+9+Gjnf5+XlTNbjOuhX4QHJ8cJZvVaHJVsHKTp0IKz/eMMRijRq0e&#10;+O7lxcVmk+4PBlqqPCuAAdPxZLXcsIqnaT6dzoq8yLI0TTe3blz/67/5y88efMIFH42uBjv9W9ev&#10;F3k6Ho3msxkiOI6j5XJZVVWzUROc9bs9BCCCgCCkOIca2NTBkGCEoUGu47NKnj45E1wgSCDEwAAD&#10;tDEAAQih0cAwwO3QefOHbzf7rVxXEimJlARaAg2QeUEoCgxCiHEmJBOCIwypRcMwsG2LEJznmRAc&#10;AoMw1EYZo4HRACKIMAAAaKO01IpvWdyMEgRiIxVjlU3sMi8xRMt5slwsfvCD70NoNpsNACCO4y3S&#10;EEJihKOwFgdx4Ea1sDk8G/7ql//WbXT/h//2v/zin/7lN7/6dwT43dt3CKIj4WgpAAAgAElEQVRP&#10;H59t1izwgr3dI8lNtqksjDdrUeZsOU9OH42fPx1NR6soaAJll6UxyrJI4FgxgS7QhGAbI8KqEmHo&#10;eS7FBgIJESirDaGAEK1BlRfLNJsVbBFF5PCoc3wyOLk+MCb/6MP3r64u8wwAA7SQFCPfcfu9di32&#10;v/e92/t7fQz05fDq0YPH+3vXVovyt7+9l2Vgb79XVUwIRYiFEQbQuK4HgMEIcsafPH6kpHBsq1GL&#10;A99//vRZmpTNRq3X64Z+SAjCEGqtz8/O7t//9Oz8jDE2Gl9dXl5IpaSUURy1e52d/sAYdfb8+Wg8&#10;zosiiuPBYMd23CRJuZRKmaKspDKEUilkmm4450HgV6y8ffsWMEBIYdvWcjlvNRoAmLLYDC/HyWoB&#10;Abh56+b+3n5/sOs4zuMnT6uqiuP6bDY7PX1+cTHeJrPatkMp3SRpslm12y2M0Ww23tvbufvGawib&#10;X/7yn9fr5Q//9Ht37tzKsoSzvBaH08nV6OqSVaVt2ZRa4/H4YH/fcz0twGf3H7FK7w4O9nePf/Nv&#10;v00WKa80NNgouJwtjQZVyYwyUuhmvRX6oVFgvVpxIT3PX65WhNLf/PunyWZ2/fq1ZrOppZZKZXlm&#10;jH4pnQUrVlnUMsAAAJXWCCIAIMJQSIkQ9jzfcR0I4TpJhJS1emy0KavK932CseBcaSWlNAD6nqek&#10;rCqmtTEAMsa5lFpLITiCABgDgRGcU0J3d3Y67TYlZDabIvT/UvdmPZJk2ZnYXW1fffeI8NgyMzKz&#10;Mqururuqu9kkm2xxNKSkAQRihn9ED4L+hABBf0CQngcC50XCDIciR2z2UvuWS2Rk7BEevprbvt5F&#10;D56ZnVWVvXA00GIIBCzMjx07ds3j2v3uOff7oG1bSRJTStvtdpanTdP0Bj3bdhDGAgAA4eXlpev6&#10;dw7uHh0dIYQ1qn788XPP0Tq+b2haFkcESNPQgJC2Zfmd1rOjo7OLUwzxbDZXVbXTbbe7XVXTozha&#10;BvFqlVqWqmpqw5u6rhmrp/NZUeaDfl9I5joeqxvOxfb2dhLHju1gBJM0oZRIwQ1Nj6PYsuw8y4GA&#10;VcbPjy8m48kXn5+MNvqWaRV5STHttDv9Xn9zY7PfG+iK7rgur9littgdjZqqYnWNIFQJdVzrzu3b&#10;9+/e6bTamqooCvX9VlXWmqZDCCnFT589WQbzra2tw2dPtza3NE3LsrTf72dZNp1Nbt/en80mCMM8&#10;T/M8v76+VFWk6Qprqsn05vpm3Ot1LNsSQh4+O/z88897vW6v1719+9adO7cePHiwu7tbNU2WZ7Zj&#10;YYIwwYw3eV7OFwEmdDDY+PCjj588Ofrzv/jPhxuDVtv94MNfvf/eD1t+N8uK6XSuqEaWVU8eH11c&#10;XB8/P3Mcd3NjdHF+MZvOf/iDHzq2O74cR6vVYNCPo4hzHq6ifr/v+e2zs/PlcnUzuambxvXcvCio&#10;oiyDQDN0hKVmqIjAMIkcz3R8BxBOFVRUqYRNXsQ306uaZ1G8aHhhWYbjOO1229C1pqmkEEVe8EZQ&#10;SilSBBecMwQhJhgAKaCECEHwqhL1d+Cc32nzRrP/dAD4zSuB3xTY7w+A5aua3zd4fm2d7LdR6G+K&#10;+T+5mO5/BAB+xXT1avu2q9+0vaqq/o8AwOtT0BoFfyvl+2KQh6CEL2CufJHwXf/Il/oga66iFzvo&#10;tRLorwf2GjoFLxYAf+OiX0POr8Hd1wHzywQvhC9Fj1414Os3BV/kYwAALwSNAADrUlvOmpefrhPu&#10;r9ie1z4hAgi8uLlX/mSRpxAKQnhZhXmxeOedg5/8yft7t/rHp19eXB6uosl8cRVGc6oCjKHjmrqh&#10;O67NOLcc6+F33potppRC2zUxFWWdliyvWB5lqzBZRmmwWE2DaB5E8zgN4izIiqioEwEZVkTFM4Eq&#10;IZuGl0WdFlWOsDRs0/U93bbcVlvVdaKoeVMqmmZ7PkQ0WEWnZ+fnF+dVXZqmYRi6bRvz+WQ6vanr&#10;EkJQZBkleHd7xzJsTEmaJYvlAhNiWS6hWhwXimpQqkZJtrGxORgOVF2L4pBQBBDodTt7+3v9fp9Q&#10;rKiKZVsYIQBBlmXX45soDIUEGBPdsBrGhRCMNYgiVaGEYCBkVVVN1QgpOKsRQohIiCQh0LR1z7e6&#10;Xb/tu4au2q5lOjomUErOmlpyQQhZ83ELwSmlXDKiIAaYZmkHD+54He/k8gRgSDSal0max45tIgg0&#10;TVEwch0LAbAKgiLPFYUIsa4tZ3mWKqpimIZlm4wzjLEQHGKUFxmAwPO94bA/n0/rhhGsqZru+Z5h&#10;Gq7ntdsdVdMt07YsT1V1ldJ2q+06tpQA/+RPv7taLRnjvu86rqeqdH9/37btrx4/ury8ME1zNNp+&#10;8PAtjMlisSCENozVVZPESRjGSZLmWcEbASESTBCoGLo9vpp++vEXF6cLXUNVKaSQCKL79++7jmdZ&#10;hgQASFgWpUpVCAlv5MnpWVVWlu1sDkc345vL87Nbt25ZlmXbpqaqhBBdNzrtVp5nRVEURdEwtorD&#10;ZbBSNW13bwdBtFgsd3a3ddPEGJd1xbgQULY67XmwiNMEU5hXueO7aZ5QlWCK0jzzW36r5W1sbrRa&#10;nkJJliTRalUUOatqjEmeZd1O27Is32sBiGzTxZiwmud50ZQsy8qb68nl5TgMYt/r9LuDTrsHJSry&#10;6vJifHZ6kSaFoqgE0STKFFUfDIatdvvZs6MkSYu80jTDtjzLdP7mb/7u4vx6OlnWNd/a2qtrfvjk&#10;GCEqOKgqjhBt+d3hcNTp9Fy3VVdNmpWKorGaK4pmmnawjDiXlNKiKFzP1XSNUkIIgVC8YKeECEK0&#10;ns1BUAIg14v44cvpNowhEwwAKCTEiFKij69ms1nkeW1DMzBWT09OJUCj0agqq9lktrez02m3NBV6&#10;riFhxViqUAQFRBASRBCAGFKKaJaWrBZYkLKsJIecC0IJY42qaUDyumk0TbEdQ8haiJpJxgXAiEog&#10;BQAS0iiqgpU4P1+12912tzMcDbuDdpZnbz24P765WqzmWMGGZVq2UTdVWRYScN/3NE3zfV9yQRFy&#10;HK+um6vL6zAILctu+531MNGyTIxxGEV/9md/uruz+cXnn9asWq4W7//gPU2lSRLrmo4QUnWtrhuI&#10;YNM0aRxnabq5scHqGkMsGCcQcdYghIWQlCpAQtOwpQAnx2dxnFGqIQg551KsuR4EwrhiJYOcGOq9&#10;77zFKQyLUFDAkZRYSiSZ4EyItXhEVRcNq9c8z77vu45jOw5CSAjheZ4QgjO2VkZd00sIIBhjdVPx&#10;poFAQCl400ApCSJFkrKmyaJMCrmcLXgt5rN5v9vd3dm6vL5ACPV6PddxOOdhGClE0TWz1+76bhsw&#10;cH0+/tt/+7dQoP/2v/nvjr46+ut//W/ytNCo8od/8EecyevzMYEkjjLX9gWDeVYaukMwQZBqislr&#10;yRuZxE0clmUu6xKvZtnNdZAmjNVIpRaSlGDKGYMQS8aRAEJARVUAgFJyiCSEUsjacUyE+XI5rZo0&#10;ThYIM6qI7Z3Nh28/fPs7d3xXpwpIo1WaFlkSGBa4tbdBqegPug8fPAhXma6aqzCL45RJ/uCtO6qm&#10;QwiqqpRAKpQ6rh2uIkKxY9knJ8fT6bTt+YNBry4KwUTLc+7fO6jqQtdUAEBZlGma5lnqOO7m1tZg&#10;MIAIqqrquE4Yh3VdWrbpOc6alllVVdY0UsI8Kwb9Yb83wJgkcZ7nOURQ142d3V2ikDBYjcfjJI13&#10;drY3NzeWwaLX6S2X8zV8zfNs0O/cv3/fb3mL+bysqm6vMxptO7Zl2Q7BpNPpMsam04miUE3TEYKc&#10;C0JwWZaj0Qah0LLMbq9l2xbjzDC0vf2dTqcVBMvJdEwpUVRS17Vpmltbo8OnR4Pe4Oz07NberSIt&#10;dMX48MNPwmV9/+B+r92/vrgRHOqqAQHqttp5nsdh2DRsb+fWoD8khCKEOBerYDVfLNM8raqq2+vN&#10;FteKpnS6Hb/lCyHaLT9JEy4E56xpGEKAEgWINV2kBOCFhnlR5IqibG5uIoSapuacF3neNI1h6Iqq&#10;qoqKMG6amjGOMCaEYIIRwoZhAAgRxpRSRLCUL2r81jneNVlKVdUAAN/3h8Nhq9VqmoYQMpvNDMPQ&#10;dT3NUiml5ViGZeZ5DiDMsvzw2emdO7c63e7jx0+5BLxhChGbgw3LMD3LbOoSQ1nXNZCi021vbmxl&#10;edbyW6ZtQyC7vb7j2qOdnW6/V9cNJahu8iBYMVZ3eu3BoBeslmVZUZUiDH3PL8pcoepwOKSYaKpq&#10;GvpysciyTFM1grFKlNPn52EQKohWeXN6eP7Lf/wiS5KqqAxdf350enV5ffzs+fXlOEtTzoRCqWPZ&#10;ntdyLLvf7xEIHcfVNFVVFU2lrG4e3L/reQ5nzWQ6XsyXm5sbUkhKFVVTv/zqi6oqPd+ZTSd5nmMC&#10;FVXp9jqu6xw9fxbHoaKQyfTG8xxFIcPhwHWtra3h0fNne3u7o+2RBAJCGKxWX3315enZeV03TdN8&#10;8sknhmFwzs7PzwEAluVyJlZhcHj4dLlchqswSTIgUVWxdrvzySefhqvVT3/607LKm6ZyHLeqeFnV&#10;Lb8dRvE//MM/fvTxp5Ob2eNHJ0dH0dtv37pz587l5fXf/e3/EQTBH/zoD+4eHCwXi7quXcclhGiq&#10;SjAlhD56/DgMoyAIbm4m7U5HCKkbel1V737vnUdffXXrzp3BcGjahqrRq5urMAoRgZqhlVW+WEyT&#10;dFUWeVkVmkYBBBhTDDGrOca03xsQrCZxnMQ5xhAhIASXUiIMOOcN44RQKH8vgPr/AQD80t/vNvv9&#10;AfDrPr9WXfzryN8UxW9qDfh7ZHp/z5Z8o/1vB8C/f5r3t8TwOwHwN1mR4bfb7YXZmwHw15y/OfhX&#10;+1K+ICf7djxfX7MNv+3kG9d9BYBfDC6/bvAS/cJvOHljI7wqn1734U1Tv1JFevFVey2P/VKSGwEA&#10;hBRc8KapG1ZpGtJ0WNYrw4J33xr95b/857cPBhULynoexjcAVn7LanecJA2/+urLk5PjyWSsUIUQ&#10;sru/XTdVEMyrpuCIPX76xcnVMcDC8syaFYgCr+VgHXNRCdCMp1cnZ8/CNLgYX5yeP58sbuI8WEbz&#10;VRSkRQyQ1AxVNTRMiaLqmqFDhDkAjRBJljEpHc+7vLxeheFXj7788KMPF4s5QlDT1Xa7tVwubMuc&#10;3IxXy6Wu6qONHc9pKYqW5xkX3Dbt0WjXdb28bPI039ra9v2OqimWZdVVyTm7mdyoGuWMI4x0TVM1&#10;qqqqY9sAyqoug+Xi8vIyCsPz0/Orq8s0Sfv9HiUUY7heTFtXZVUVUjAABcaQUkQwkKApymQZTMfj&#10;s6vrs8ur06vri7rIFY14bdf1bde1EQZN3aiKIhpuGqZgAgBJKQYIUIUkReL125u7o4rXZ5dnD995&#10;u91rr6KlopAoXGVp3NSlrindTqdpmiRJCEW+76qqyjlPkngVRlwKgjHVVL/VkhAABCBGEoGqqRzH&#10;UVW6WgUEE85FlqR5kXPROK5l25bjON1Ov9/faLVanXan0+kYhqYqCknTuKwK0zQNUycIjrY2u73u&#10;J598gjH66U//ZDQa2bZds4YQcn19zRjTNA0AIRGueV0VNaUq1ZWGsyoXwSKKVvl8tsjzUleQZJBA&#10;xGoRzIOr86u9vR2EhUrpxmB4Xp03TaPrpmmarVYnp2nb7wy6g8uz87pmAICrq6v93W3PdrLEKvOM&#10;iybNsjzPVVX1PK/T6cwXi6urC4jxw4cPkiTRDEMIMRgMuJDHJ2dCiMlk0jSNAFLRtYKVEELTNtrd&#10;1mBjYzDacExrMZ9eXpxPxtdNURKE7x/c7XX6UEqF0FDwpmkQwq7rRmGexDmlimv78SofX02LomIN&#10;v7N/X1GU3dHtjj9Io+LLz58GQQAAMAwXIZSmsaZCx5ZBEK2CBEFla3P/iy++mM8W9+7d29k+QFBN&#10;4pJzBBABUsFAq4sqCnOMNFVVoYRQIst0d3Z2bNtKsnQ6vZkHS9fxO34vz/NVkF5dTitWu565t/9w&#10;b38QRTMIpetrQiIpACEK55xSykUDJJJCAPQNfvz1LCZHGCEhIRAQcEJRUwEMMAJYSsiZTKIUQ9Lp&#10;9Hx/aluOqpmzaTObrzy/tR5zAikggAAAIQQEgnO+7uA451VVIUkwfiE0RzEBgBLO1honL3o6SaCQ&#10;UkrGGaRUVdUkbXZ3d7/3/T/v93dPL69OxsfdjU5ZZZPp9Wq1xBgSRTE0Q9HoyfmJaigEQUUhikqG&#10;/W4Sxb/4+Qd/9pM/XSwWR0dHP/nxH+/v3Tk7vorC7OE79wlWzk7OJ9OLnd3N6WwcxUGSJzs7m7f2&#10;RqcnJ1XZZEUZJ5HteqvVSkoZhvFictP2HcaYRmmRJBQChdAGYM45QgIAgDFECFqWZTn2ZLJYz2hz&#10;KYQUBEoEiJA1IVBSFITLm9nEVdqIklKwkte1rBvZVKzinEMohQBVVRBCDE1VVZUQVNclYzUAgBBy&#10;fXkuhMAYq6qKMQIA8KZhdS2lWHPbslogCSAAQohG8jorhQCTyxtK1bqsAUgsRbl7+1YSpUmYbG1t&#10;6Zo5m82qqjJ1S8Fko9c3NQtxcHMx/uAXH4ta/uGf/JGO1P/5f/pf5tMFhFClGm/E6fEZ4AAKaelm&#10;UzLHdldqGK5WAAgumo3+1rC3B4BomirNEsS6ZQyfHz2dLkIhgN8Bdw4277214/oUIavOE9UyeCMg&#10;hFiqronLuqAKlpKritA0TVEUDBEhiq4DIfIgTDHSETA2t4d7u+/aVvfs2cXjR0ePv3xMSGPY/PHT&#10;j/2Wsbf37p//xT+7vlp89fh5FFU7+21NVU3TBBhEacTqOs+kGhPfcbMywRKMNjabpsrSeDqZdNqt&#10;0U//RFRNXdTX19e6oWAEZ7NJq9VJYmUVrH714S9VVf3ue99/9913+8PB28XbdZ2nRQ4ACIJgsVhs&#10;bGx8/7vvRVG0WqxYw9I829vf7/Y28jw3Datpmul0uljN4ixRVcol/vLxox/+8P1GsJpVtusYhuH5&#10;ruvaGMM8z58+fWqapltlN5Prbm/w9ttv9waDJ08OXdcPguWTJ3qWpetBIaWqENKyzDu3958ePkII&#10;vfXW3bIsizL1PI/xejKZXFycQQh7/S4CuNVqYQIlQ47TWi5iTbO2NnY++ODDne22gigBtYqJihTQ&#10;yEG7V1Xl7v5eXRWsKTxntDns9/t9SrSri7M8T/du71KqPnv2rKyre/cODg4OPv/yy+UqiON4e3u3&#10;birDMPdu711dXdUFa2oGAGx4vWbGgpBABBvGMQBxmrc6vc3NzfF4nCSMc6npelmWYZSYplkWGZRA&#10;0zTbNBVChBB5WSZJcmtvn0LEGKsZ1zEGAKRp2jRNXdeWZa0FkAwdc87LvNAU9b3vfb/X6Y7H48Mn&#10;TwkhGGNN06qqahqu62ZVNVlRSAlVFQsBppO5ZTlFUZm64Tn+9cXleHW9N9pCCCFCWF2v/w3TJJpO&#10;pyen591ud3trBBA+Pj765PPPBsNNRaHvvfd9x3HSPGlYtbe309/o/eKDn9nxissmjlPLMtM0HQ77&#10;B7fvHJ8cDXr9LEug4/mua1lWFGYUKx07+slP/vT0+Ozf/PX/NhuHbc9yTS9cRIZiN03jWm6Rx0lY&#10;IhCPLydZnm4OhqZjm5re6bS29oeSi8ViEUURxtCyNYRAnqfjm6vnz58ZhlWUmWt7Tc2F4BAC09IU&#10;hYZF7HoWpVjTlN3dbV3Xq6pI05jxbrvta5rS63cIIRD6rusiPMrLYn457ff7s9msqpokyTCm77zz&#10;ThQlFxdXntfa2RlBCDmXWZaruu7I9vs/+AMp+a8++OXTR4eqqmuqxZpPwlU8Go2KolgsFkkSbW9v&#10;X16e66Y1n88fPX6aZOnWzrapmezRI6rmRVUKIb773e9CKRivnz59+oMfvPejH/3oo48/qMuq0+sW&#10;WVE3TbSKpuPZ/sEdl7Wubq6qvLI9mxDieZ6uqn/5L//KNM2iKGQCmprlWQWAKMp6GYRhFEguEAJV&#10;UQwGA9/zkSQnR+ebQzy+mU0ni3cevr892teo8ujRU1YVEFBFJUKIhtUQYlVVpfgnorH/97f1IOG3&#10;K/fCb6Gp11mF1/RY8DUgt7bhEML1O//FWRJCCF9fA/zbV/PCl8tHXyVd3wilvuHkVbT/pDztbwng&#10;GyDwdV9vIMR6bRNf/+SNq3a/bfDK7PWd3xrm+gni32rzQmro9Qf9Dbdfv9yvAfO3n9HXLV/gU/gy&#10;Y/zqrLUf+ZoA0hsb4aUr8BqTK/jGWa8HTBAWXLCXhbsYQ4VCCHHDMtHURC3/+E//4M//+Y8lzA+f&#10;/ULT4c6OOxiS49PzqlklmbgZz9KsSpMCY3UVhru7+1t7o6eHj7rDTprGH378AYOV5ete1yYGLJNa&#10;ALkqVkG4GvT6pmt2lDbQpKFpeZ4Jxi3bEIIhgijGAAABZM2aPC+D1SqOcwGwqhm7+3cM0x5sbmRF&#10;vVgtonSFCR5u9jSDdrtdqtKiLK+vr32/fXVxAgV+cPc7gjdEktn1YhkESZk2nFGsUKxwLlVCgZBJ&#10;FNumFYdRx/U73e6Tx4+CINjZ3iKKkmbZbDar61pTjd3tbb/lqKpycXFmmEqr1alyRilVNPyzn/+H&#10;t+7f73Q6tqUDACSUAECCIOe8qbKsrBAUdZOnWbRazaM4AJBpBrHtVpXmVZVmYUSI4rvtkbbJOZ9c&#10;LgAhTFSQYkwIkxwrKKtTRSd+2yUqevzVV91+y3aNuEg2h/2iLs/PL1WNRoQ0dUvXNcbrVscnhFRV&#10;QQiqqqooCggBE01a5LXgDWNFXWEC2+1uG3XqulJVteF1nueargopGa+TMGOyTAuTKoRgqlALQWSZ&#10;htPtY4KqKtN0itt9CoAwTBMhsL293em0Vquwbspbt2/t7e1RSgkhEoC11CRCiBCiKKrj2OuabIyJ&#10;gqmUEEMsuazymiBlo79pmXZV1hAAVSGub3fbneFmH0imUKppCqur2Wzu2rbnelBIBJDnef1uN1jO&#10;DdNwXefy8urs/FQhhFCsKEQIbuo6pRRCyKRQVJUQkpUlY01dVa7jEoWUZUmo6rX8NC8azrCCF8Gi&#10;rIrB1hAS1Op4vUGvO+iFWXxxdfXJpx89PXwyn08VSoHkmqbahjUY9DRFYw2Po8S2bc6FFCiO8zwv&#10;kyS7uhyPx5OyrIHEhKh3D976znfevboaf/Lx55tbWy2/s1wGQoCm5JPxxHGcJEnDKAoWwWIZjEY7&#10;pmUv5svz86uqajaGI1XRP//sK001AECm4Yy2tpeL8Nmz56qiQ4ilBKZpQYjDMKyrJisyy7IBQowJ&#10;z/HPzy4/++zLm/FcAqjrhus6CCMhGMZIN9Q1BiMEc8ZfIx2Ur8pIMEIASik5hFJCsabSkwJJiVeL&#10;9OgwGPQ7bb9X1/zo2TGXYjgcZlnm226/1+Os+eBX/8hZ+s47B00TMVZQSKQQGGIpJAIECtjUUkEK&#10;lKhpmGASgDVBglQURUgOpIQEuK7BREMUABAEAnAJFFWRAEmICXXGNxlA+tX19LMvv6AaNm1DCBZG&#10;Qd2UlmPVrAqiQNOVyfQGYYgJcW1H1bQsSaUQp89PVEXZ2tg6uH3Q6XS//Pzz46NTTVMUqui6lsSR&#10;aRr/4r/6L7I8PT56FoXBYNjb2dtOk0Q39KOjo4uLy7bfZkLoujGdTQiCQIp7B3cVipuqohhhCKWU&#10;mBBFUSlVKFUUqlOqTSezq6sbVTXWiQAAIQAvGAkBEpLCrMndfsfquA0WWVOUvE6KtGE1gIDzhnO+&#10;1qlrt9uGYWCMgQR1U6/7+nUiS1EUTdMwxuvxPQQAIVhVOUEQcNbUNZCAYgIZKLOCVSJZpWVWEIiT&#10;MKqK8jsPHpiGsQyDfr8vJcjzVHDOhWh7rV6n71ger9mTL54+eXTIyuZg/+5f/eVf/Q///f94dXoF&#10;AZSc376973ves8PDuq6qqvY8ryhKSimUMCtyTdOllBsbW5PJfHx9kyYFY7zT7gsGFvNIwRRKHgZC&#10;JcR3u08eHYbLZD4J6wI0NeFMCYOyKkFdY8GJYEQIQonBGRQcJEkmhMzzXFUUhKSi4CRdpllQFJFu&#10;4Xv3dn7043e+/95DglmwmkrJtrY2+/3e3/2Hv4/icLjZHg56nLE0S8JwFSeRqlLD0BBCa2k+jCEQ&#10;UtNU0zSRBJqihuGyqZskDg3DSONEAvDLn/9yPp9TQpZBsFgEVVUtguXR8fM0TVvtlqYpmCKFKHVd&#10;f/zxx5999tnx8+N/+D//8fDJoe+3Hz96WlWVoihPnx5OppPbd27fvn3La3sEI8abuqnaLW9/f/fD&#10;jz6cTK4MQ3v77YeappydnezsjobDQZGnDauposRxfHV5kWa55zq9fh9CaFqG5/mtlr+eEOn3+pyz&#10;/Vs7rKmiOJpOp6pKj49PppNZFCfbo+3FPIiiOEmyi/NZliQbGyPDMBEi0SrjQrZc3zSsv/+7v39w&#10;78HWcHs6vuG1MDXz5PnzR48fx3HYsBJjoGsqRYRzAYCczaZBEHzwwS8xoZ1O6+DOgW7otmO5LX88&#10;Hksg/U7bMK179+5CADc2h3Ecs4YlSSIElwJghDnnQADGGGsaAAAh5NatW7qmpmkqpWRsXWPOqqqi&#10;lEIgGWfr/mytNGuapmXbAEjOeFEUnHNVVda6kUVRNE2zflutp9tM0zQ1o6nrYLXa2trSNG0+n3u+&#10;XxRFXmSU0rKqAARlXduu853vfKfX7wsAIMRJmodh2FTNdDwuslyh1FBV2zAObt1aSwF3ul3G+e7u&#10;juP6RVEURd4fDgAEs8ViMBxmefb48RNCyK3b+2VVfPDBrw6PDi3TfPvhW77fchx7vfBN07TNjY2b&#10;8Y2h6zfXY9e2CMbHz46PHh/1W4PN/iiex12/t5yuoCB5XmVRWlVsNNxmTKpEmd7MIEBNVQMJq6Ks&#10;qvLpk6effXY4GV/VVZ4kses6d+/cxhBSillTG6Zm6Pp6SOq6TrfTmTpbjrQAACAASURBVM/njuPs&#10;7u7UTYUxUhTCOR8Oh3u7u3VdheHqF7/4+e7ejuNYTVNRBbdanq5r/X5PUUhZln67dXh4uAiW9+7d&#10;L6vy8aOnlm1DiC8vrlRVkxIwzgGAWV4u5mGaFaswoERJ4lRKsLd7q+V3DcP+5OPPzs4mtm1WVUkV&#10;oqrK+fm5YZl+p72xMej0uhKIw6PDOI42Njfbndbuzhbj7DtvP2h4GUerOA6fHz/7/nff9V3v5Pjk&#10;+fPnP/uHn5mGDSGaLwOqqJQS0zS7g77n+1QhnU5H14wsqx4/Ojw/O8+LCkhAqLIKw9lsuQyCoqhZ&#10;I5IkS6NCU00E6a29A8HgzXiaRFlR1VCgt99+8Ic//kPf9+az2SqMGWs0VeFCQIgJVeu6xuj/Hxng&#10;r+dufy1Z9KZTv5YBBmDNKvJy/yXv0tdi/HUacM1OBOHLYuYXOPg3FdZ+PdrXQ/xG2L/nbX774Lf3&#10;f33kTSXQ8Ddv4LcD2m99+I27+C3nfs34TZH/+k/0+ipc9MY44YsSYgAhQhB/w9tLJPxaI7+m5Pya&#10;Ai98/aF8fanvrzWiXzFgwa+RP3+zJV999Epvaa200jRrQlD48lsnAVjLRL6A1hihNb/M2o2QTIhG&#10;yBJTtrnV+i//xU/efmcP4qTmS8uRl9dP43TutyyJmsnk+urqcj6fU0VRFNWy3DCO796/XxTZarXa&#10;3t2azadRuto72Otu9DkA0+WCQ2H5DpMySqPx9CbKYokhIFAzdFVX/G7LdGyqUEVXMSGcCwmRZhim&#10;YSuaaTtu3YiaCcv2JrM5orSs6mWwWMVhlEaqpvpt37AMKXgUrZ4dHc5uxpPpxNTNd955ZzlbfvLR&#10;p0eHx6ZmaZqZxOn56UWwCDSq9Xs9wXhZ5E1dqZTWVdnyvZbXooQsZnMoYdPwPC9Yw+MkLPKsrHLB&#10;2cnpSRiGtmXePbjd6bTrKg+Cua4rVZ1F0TKOV2WRFnkcxYskmpdVLESRZkHDc0IkVSRADWNlVeVF&#10;kQDAyqaARDLBiyIjiuK5nud4eVbkWa6qOkSAcY4ITIt0+9bu/v075zcXdsvdHG00vKlZ1bCa8Wa0&#10;vdnvd8ssOz8/LarcsqzBcIgwkIITisuySvOsqpuyLOMsz8vC9byyrqI4AhglUeJ6LsZEygbCJi+i&#10;2XwSxUHVJBByw8SGpVFKABRVVbOGmYYuBC/yxNB1/ODhhmUaqqb5vruzs9M01SJYbm1t9Lqdqiwg&#10;hqZp5EX+q1/9Ukrguq5rOy2/5TiWoigIIsEFaxiQ0NAMijVN1QhWoJAqVTkTCsHttmvZpuSNbqim&#10;ppqmIkXTNFWWJC3P6/d7nmu3W/5oY7PX6bRa3vbOlkJpU9cXF2dQCITAWtULCKFpmmYaiqIghDnn&#10;WV7M5/Om4bbj1nUThbEEaLS9LSRYhaFpmRujzY3R5ubWsNfv6aaal9mnX3z2y08+DOOobmogBQRS&#10;13WEoJRSUdSW59dlzbnM0oxSRdeNOEp5A0+en52enAfLECOKADF05/33frC/d+vw6eHh06M0yVjD&#10;ep1+u9W9uZ6GwYooqkJVKQHC2DTtVqfj+77reZ7nE0VTNX17d09I+NnnX0GEeSMxJsPBRhynQbDy&#10;PF8likIViGCapqenJzc3N0EYSCnDOGKMCQGooiNMWu2ubbtRlERRSAhGWBICNZ2qqoqAAEIgCDgX&#10;a5p7ACSAAq55J168sCSEAME1PzSVAmOkshpdXlwbutfvbdSMnZycGrrp+V6WZZ7t+Z4ThqsvvzhW&#10;lfr+vRFEFRAN4EIKoRAFSgQEFI1oKqFgRTAAJRT8BQBeL1YsykxKCbBstR0BGcSScS4EFAAIyZkQ&#10;TAAIjU8+O/rZzz4/PHzu+j5WQFHleZ6vwgAAabsO0XAYh7Zjx0lMKFEU6nuuZZkEIkM3WNUoVN3f&#10;3XMd+6MPP/zi8y8gQLPZHEBYlmWaZaPRxve+++7h4ZOnjx81rL51Z9eyjLpmURQeH53ohtHv9TFE&#10;/eEgCFZNVadxvLe9ZaoKAJLVNQYISogJVRQFQkQIBZhquhWtkufPjylWIMQSvJC3gwgAKZo1hx0S&#10;TtdXXC3I46zKG8mKplwzYDWsRhhZpmEYBgCAc1bXtZQSQKAoyvp9UZbluhaIEKIQAgGoqirLE15X&#10;nFeSCwygihQMcJ1VWVzMb2Z5Urimg4C8OrvybPvgzp04CjGlEAKMEMIkTTPHdra3doIg+Pk//oJX&#10;QsUab2QUxP/qv/5Xz58eP/r8yzwvBRN5nr11/75ClfOzk7LIFUXxPX+1DLI8UxTKpeCc16wmlKzC&#10;ZVlnNSuKKuOsVhRim+ZwMLi+Go82Nx6+9Q7gZHI1N1T/5io4PpovpmUagWeH48vz5WpRHh+OL84X&#10;wTxPY1YWUnJSltw0fCAJAjTP84plXBYANlkaMJaX1apu4uXq2mtZm9u9Xr8dp6Fp6zeTy/niemNz&#10;8PDhAy6E4Oxmcp2VqWaomq4JwKuqYk2tKtTUdYxwHMZ5mmOMPNepq0IwJoS4uR4PBgOMUFVWWZpH&#10;UWiYxq3b+/u3brU77bqur66vlsFUUxVN1yzbpITWdZ3ESZKkuqoRQi8vr9I0DYIVhCCOo+Pj5+Pp&#10;TVHlnucShda8quvy/oN73V57Pp8hgkxT0w3t4vJSURUIRLvdOr84Z3Wd5tl8PmOczeeLKIkc2+l0&#10;O/fu39vd2S2K4vr6ajwec87293ebpsIAAgTTNAMQtVptiFBZ1s+fHwOATdPRNdXQbdv26pIzBhWq&#10;UaxsDDduxjfnp2cI4O2t7eUiKLMCSjCdzdq+1+93IJKrYBGGQbAMFKru7mxH4SpJkzAM2q3WKgo+&#10;/fRT27E73S6XoKpqx3VNy/Z9f7lYrMJACh5GUZHlYRgiiDEmTc2KomA1Y4wJzqWUw+FwMBikWb4K&#10;IyZYw1iWFw3jEEiMMXzJfEIwNnRd1TRCCcG4zEtWs5o3XHAA5XqZMcKoKqsoiiAAuqZJxjFEqqoB&#10;AJIsxgQlaTwY9jud7mQyaRhvtzthHEOIFFVzXBdjMpstkjTb3d0FAh4+PQyCEEixMdxo+T6ra891&#10;LNNQMF0GS90wsjxvtduO629sbrqO0261bt2+nSTxMgi3tkf94eDo+bOb8dix7SgO58u56zkAyul8&#10;tgzmnu+qmsI5UxS6WC5YXc/nUwQQlnB7Y3ujNySAruaRAtVBa3B77yCKigdvvWMb7vj6pu31ECK8&#10;kZyLxXz51v0HP/rBDznn89nCtm0ERRDEw2FnGcxZXbXbrSxNpZSCccexbcv0fa8sS8Mw2q320dFz&#10;v9Xe2NwgFJZlQQhWqGIYxq1btzhnn3zyseM6b711j1Kq61qwWmKM7t49WIXL6+urIFjeTG4wRlRR&#10;CaFBsKrrGmJSlXVds3ff/W6/P+i02+Eq1A3TMt3Ts/MPP/gIIez5PgBIVXUhYMvvOI6fpnG/Pzg4&#10;uA2AbJq61Wlt7Y5UnQIgu4Pu7Tu3+xvDzc3BaHtTNxS/5Zm2gTHQdGU2vzk+OTp8+pjVzc7OrmGY&#10;xycnNzcTTGi316/rpuW3Nkdb2zvbXqtVN1VR5oQQKUHb7zMGkziPk/z66mZ8MwuWkWW4KjU3hzsK&#10;1nkDKDYM3XEM3zL9i/NrSlTBBYR4d3vb87x1LycE47wuypRzBiGRAjAupHyh7/U7t9+Jf36T2T8Z&#10;AEMBoHwd3rzJs3zt5w0l0BBC+br9a7nDV6WqLxVewevXesUnLIQQXAohXrIH/zq7+IaQX8Na69zy&#10;P6ka+Q2N9n8DAH/T1df3f4v1twHwt6/47fv6dpb7dwDgF/XI6OUNgNcnIF4Hri+yIwB92xUAX2PA&#10;fjlH8Vvh+msl0Og1beFXAPjb1Fng66RoL8NACOH11+EVCRaEcM09/jJw8eo7wDkHAFJKCUFcNHVd&#10;AMg0Hf2z/+zHf/EXP9neaUXJZZLdECV3fdwbuAA2ADLPdyzLcl2XEDKbLaeT+fXNRNf0733ve08O&#10;n3R6bcPSxjfj3rAb5VlcpHGSKbo+2NjUbZtxCQn2O51GiIZxAaRl2RyCumGrKA5WQZYWjElF003D&#10;RojEcXo9noZhIgDWDctv9abzZcPkMlwlaVo1hQDcNHSqEAgglFJVadM0vKln0zmCsOW04jCRAirE&#10;kAIpSFtMlydHx6xhnXZ72OsjDDCSgte+51qaFodxnqQq0VZrwIKUmgtVVRVFYZydX1yE4aoscss0&#10;uv2ubRuzxU2crL733jsA1qvVHCNUFRmUDEKexsvZ9GKxuAmWY8byJFnkedg0uRAVAFyARkjOZc1E&#10;TTSCCOaCAQjXfPhQorKoXohGESygUE39zlsHWZ2XvNre2zEdExCoqNRxHE1VwlUAgWyaJlgFtmNv&#10;b2/bjjmfTzVNRQgIAIqijOMkr0qIMCSoauosz4QEtuckSaIodLVaxckSgDzJZkm2qpsEkFrVgKoD&#10;TUVc1lVVAC4RBJqiAMnrMlMVjN/74R4myPHsvf1dw9QwQb7nYIzquiIEE4XEcfLkyZMsyyzLpJQw&#10;zgxDhxA2TUOJSgmlmJia3VRMUzUMUJ5mqyDMszxehaqCIeKqguIoWC6mlCCVUoKQSpVhb9Butbt+&#10;x/f8XrvreW4SpxgjRaVAyrLI7t+/1+20u52upqqmbuimgTCCEBqWqWm66didTltRqGHpikpb7Q7C&#10;iEvptduKpkqE/LZ/995dTPH59cXNdPLs+VHNaoFAmmdEJZ7jMt4ILglCuqYnUWIZ5nCwUdd1p91p&#10;apamKSH08eOnn3/2lWFYrVa7LCspJSFY0/R79+5zwT///IuqKnVdOz8/F0JsbGxABFRF0Qw1yzJC&#10;sd/yd3a2Hc8pitIwLNOwICaqqo1GoyiMPv30M9swTdOimGxsbKRpFkWRqqqsbjjnEsI8L5IkgRBZ&#10;lpOm6S9/9cHNzTRNs4ODe3Xd3NxMdF03TWO5WAbBUlU1SlVdN0zTkILXTa0qihAMACDXE2YveiIE&#10;X0gUvOgfhZAAYgjX7KlqECSsEf3BBm/Y1dW41W53222MiKqoumqcnZ4u5rOdbefOnQ1d56xKJWNI&#10;QlXRgIScyapoiryCEkkOEcSCr6lZIaUK5yxN0jU1eX/QEaBhsq6bmguACJaAS4hNywfQTFM8n0ar&#10;qLEd8/5b9whGVV1pulpWOUTScoyGVXVTZVmKCaaEEIyrotRVrcgylaoUIlVR260WZ9zUzdv7t23H&#10;9lwXIYCQ3Nne2hptfvzRh9PpZGt78/3331MUJc3SJ08Owyi5d+9+Vtan5+dRnJRlMZvNTF1TCW23&#10;fCgBkJzVzboLp5RyLihVFKI5lhcE0ZPHRwhiCDEEEEAM1qrnCCIMBIIMcMO3Dd+OiqSWrOYVlwIh&#10;WddlXdWaqlqOrahKVVcAAikkxIhzLgHnTAjJAJAIQ6oQCEFdlUWZV3UpGqYqWDQcS2KoBoU0DfPF&#10;zTJcxllUSAFY0wTLoKqq9977PsRoGQbtbocqZLVaRWE0HGxubW7dXN98+uHHX3723FAV3/YXN/M/&#10;/vEfHdy592//9383GU8kB5qmGob2/e9/P4qik5PTbre3fvtkWSqE6PW6hJIsS6ii6Lo6m09cz+r3&#10;O7ZtBMFssZwu5pPZfOI5zrvvvOvY3icff6YSw3Pai2moqS6v6f7O/TAsbq5X3famSp0sZWcnUwQU&#10;x2qnSX18dB2FOZSqobUsy62bCiLAmRAS6LqWpnFZZpatN6xseIkIzIu4arKNzW6rbbmeNplMbm7O&#10;MZV1nSkKQlBAKChBmkJ1XaUIsqYGEMzns7IoWm3fd2xW157r1lVlWc5oa2Qa1mw2v7waSwDWMumd&#10;XkfRlMVysVzObybX7XZH13XOpKIo3U7f99q+71dlVVU1wpAQGsfRmnUJY7SKl5Ob8Xwxm84mrZZX&#10;s3p7tOm69mK5yPO01WmNtkeHT5+WZQEh6g/7RV0fPnum6XpeVEmSOl7LNKzlchnFsW07+/t77VYb&#10;QvT48SPTNFqtVhxFruOMx5Nnh8+iODo4OIijBEKkEMUwzNHm6Afvv3/v3luOY0suNVU7OT6J46jV&#10;8v/23/17hLDgfGdnd39np9vtxXFcZPnG1mBzNLy+usiKJIpSgtDde3cnNxMhuOOYo9HWwd3bw8Hg&#10;5PT56fnZ1fWV4GJrezQYDrMkVTQaRyEh+PGjx+fnZ3mWGbrRbnUQRnEU1XVFEFZVRVUpQvDW/m3T&#10;NKuqWiwWVV0ihNaE5wiCsiwhRIpKm7qJkzjL8qKsEIS241RFKYWUADRNnecFAFLTdIxJVVaUEill&#10;XdfrMXnTsLXwW5pl0+n0zp07w/5QUVVd04LVqm4aRVFcz7t//2Gn09V0w/X80dbO+fnlL3/5KQD8&#10;9v5tlVJNUZAQUMq2501nE1VVDV2P48S27ZOzs/H1OMsSKcHB3XsPHzwcbAyTOFkug2C5VBVF01WM&#10;YBLHi2Uwm86Kojg7Ph2NNk3LRBISjOuygEKoVKWQFHnVbXVN1VaQurW53fJay9ny5mb6v/7rvx6P&#10;J1EUF2m+vb0dR+HRs8Ory2mWlpsb3Z/88R+3O53ZdGaatu+2et1Wr9dbLRZVyTaGm7PZ4uOPP766&#10;uEriRNc007Qsy263257vPzs6rMoqy1LbtrIsWywWlCh1XZVladvWp59+omnqaDQ6OzsxDOOP/vDH&#10;W6OtKAz//d/87dnp6dZo1PJ8CPHmxsbV9TjPiu2dXYUqrGk8p4UJ/eijjzXNODw8WixC23G3Nrd7&#10;vb6mG0GwiqLU81pr5gsg0SoI262OaVlZmnc7Pcu2T86ObyY3q3C1isLzy7MoChrejCdXREGIwtVq&#10;8ejpozgJiUpubq5N03h+/JwodHtnZ2trpBnGrVu3v//e+1uj0Z2Dg3sP7humBRGs68ZxvCRJV6s4&#10;jvJuuze+mkwnc4Sw77Y0RSOY3Du4uzPa5oyxhnEuN/rD27cPPvnk0ySOB8O+lLLK843NTU2lk5vx&#10;ZDLe39sdjbbqup7NlwghRVWZEJqqrde3/87t/0EA/M383m8P4GtA6OUx8GoAsU7cgdcgDX6NVfg1&#10;yLO2XANgAADn/CUA/rX96xjp9Wzhq9/wpZzSG2txvxX5+opvbp/X4dw3Dr4RAP+miuU3p8jfZPz7&#10;AODXI/8G4Pz1LMC3buH1P1+WlL/u9g2XeO04+g0GX/PwtQDe2A5o/QTBi0Hma6D322B4/VBe319/&#10;hBASQhJCCEJCSkJIVVVNw6QUUgoA1/9K4lVRNZBSUSiGUoqmrrO6jnQL3b+/84MfPnz/Bw8fvL1/&#10;ef3s2fMvomQy2u5D1OR5qml62aylSbBlWYZhWJZdFGVelO9+97utdueLr756++2HRCUNr6ezKceQ&#10;AUBVhWrqWlEHU4IwlgAIKRnjDROmZeVFKYWwLHvYG5qWZZq2phkAYCgJxqqimYPhyLK9NKsAIgAS&#10;RdeDVVxWlaISwzQwJmVdqYoKIcyzYjqdRKvV2dn5arWyTKvltVjDwzDEGLuuuwrCKI7393YO7t51&#10;bDPPUygBa5r5bOrabhKnRZo3dcMb0R9uuJ4nhSjKHCF4+/at3d2du/fv3bt7V9OVfrd7en6SJtFb&#10;D+/fv3cwublGGLba/nI5X60WRZGm6SoMV3G0jKLVfD69uri4GV9nWYIAIJQQgiAQAAgAJOOcCY4I&#10;4ULypjEMUyGUc5GkkURSM/VS1BtbG/3t4dPTp7fv32GCNbzhgDmeo2rENLUgWEZpLEST5DGlBGNQ&#10;VkWShpZtNLJGBDDA4jQum0JiULJSNdSaVZZreb6X5kXd1GEc1VUWZ1MBCqpAJou6yQhlqoYMU6WE&#10;1mUlmCyLssqLIs/zPEcI4h//8T3HcfZ2d7dHo7IoGGfr6ggmmKqpGKGT05OvvvrScx1VVRhv6rrS&#10;dLVpGBAQAIQBpkhNojxL8jROo2V4dnIyG4eGBnud9t2D3Z1R3zZUDKRGSRSsPNPZ6G04ht3ze47p&#10;FGl5fnr5i5//8oNffVjXDCHQ63SqutBUNUniNIm54EmSNE21CqOGNeu+llAiIQAQuC1nsDGAFLu+&#10;5/qthjEugKKoO7t7ZVUcnRw/e/7so08+pAo1LVPVDVVX8zxTCZFCaFSVjeCNsE3HNkzHdjut9mw6&#10;tSwDQbhYLF3bCYPw6nLMuXAcqz/oaboaR1FZFe+//73jk6Pjk+e2Y8ZJiAjQDKU/6O7f2u50fcar&#10;sswAlJTSqi6uxtdPnj4VQgyHw4Y3FxfnDx8+yIsCCh6sAkPV67LY293B8P+i7j17JEnS9ECTrkVo&#10;lZGysrJkq2qxN92juNwjD4cDeb+TvMMusB+OALE7Oxyxu9PT1aK6S6bOyNDKtTB1H6Kqurp7ejgH&#10;8APPEEh4upuZv24eCLPHnvd9XvT468caoVKqNMmXq0AKBQCu+DVKjevBsGRSo/r1YESJ1t/eiqKA&#10;83KxXERR4ns1XbeDdUKwWa83EYAACsZSqmEh1Ushys0vnQIAwY1Ty+bnCWOqpBKcKyks22YvoYWF&#10;EFnMFrpuNBst27JHw+lysZpNZ1QT9986bLasPB9rhFNEoAJKQoKIadgI4CwpkCIIIM6ElEAKITiX&#10;QkqhIJRKSYRUu1sFgJe8VEpBDLkUAgmFSFFiy24/fzY6PV1pVBNMDQfXOsVIQQCkBJKxzPWs0WQE&#10;lFJKiLK0DcNzXY3gLEuBlIOz8ySMMMaCKdf2wiieTWeMl5ZpIgzTODq6dbNa9f/bb36ta/qD9x8g&#10;DB3XWS5XT54+c/2qX6s/fX58fHKa5XmRF6ZlVlw3Wq+2ul0gVZHnCkgJBARK03QgAYQQI03XzDwr&#10;nz87ZkwpgCgxhYQAEAgVAkoATjUNIGW6pmHricwZFEwxRGCZ56wsPMepNeqQkowVnJcAAkLQRkVL&#10;AoERIgQpJYXgGEKgZJomRZEDoICULC9ZygigogDTwSxdpidPTsNV3K61PM+bzedZkd99616j01on&#10;kenaiMLFaoYAIkRr1BpXZxef//HzTqOLlUIKIgkP9g7+4//xH//+7//+17/6dRxFCGKEoGVZR0dH&#10;Z2dno9Gk0+lKqbIs2+zRWrZhWFoQLKmGCcG+6/3i5z/76MMHd+4eHh5s+74eJ8ssZ4eHW/sHu0+f&#10;Pi4Zswz75PiclYogYzxe7G4fWJrz/MmZZbp5ylguCND6/YNmvX92Mvzqi4vx9frqfP746wsMbdeu&#10;KkFts5ZlHAFimDbnMowjw9LTPMEYaAaO4mXBwhtHW27F2Nlt2zbJ8mWSLIMwzdJUqVTTsOISSqHp&#10;mmkYhEDOS83UCAZb3TaCMM8y07SvLgeuW728HH711WMhoaabuqEXrIyiIE6C+WJsOqaQoN3pNltt&#10;CeCXX3zFhbRtm2qaEHIdrjkrt/pb1Ypfq1biKKQEahoWvABKtjvtTqe9v7/f6/eGo+FnDx9KyRvN&#10;xu7u3h8+/RQiQjRdKnR0526QpOPpAmJSlKrq1z/88H9RCvzmv/328TffQITu3bt7+84d27E1Xf/0&#10;D5+OR6NbN49My55Op/t7+5yxr778Ujc0DKFuaL1Ox/NcnWpxHE5HozzL5rMZK3KM0Nn5+Sc//Umv&#10;19cNnQuh6cY6DLgUWCOj0XWWZZyV9Wp1e2fH85yL87OvvnosWHLn9pFu6ju7fanUfDkrWWk71tGt&#10;oygOGSvLogjXQa3mVytVCFG1Uj24cbDd39re3oYAZHFCMIYQaBjrlHba7SLP8ixfr1ZKqiIvgJII&#10;QAwxAFIpZVu2bTtSwDjJGJdKwTQroEIYY6VAkZdlVrKCQYAs08IQSyElE4ILIbiUEkNINQIAYEWZ&#10;pWnF9w1dazTrtVq9ZOUmA7ZlWr/69a8Hg1EQRFGcIUw9v/blF1+0O+1ep20bOgSyyCJT1yzTSKJQ&#10;SFGvN5artWlZRV4ABMqSX15eDq6HjWaz3WwDKYP12tB1y7Tmi+XZ6RkAIFyvJZcVx4cAvPvWW4+/&#10;+cYgpEwzxzTqXtWz3CzOTM1p1bsEG5zJ9Sq0LCsI13/1Vx/t9Lbnk9Ho6vLte7dv3jx4+Md/1TDe&#10;3mr9u3/3i1qlQhCu1xtX5xdZVmCA2s3eZDjxnGqz0bmxe2joZq+zdePgpu9VR+PJixfHXz36Zrlc&#10;vvfggRDCsi2IoGHaq3WwWq1LVu7u7QGonj97enp6YlvmbDZtt1q7u7u3b95K0/RX//Ufv3j42NDJ&#10;4cFhv789Hk+zLF8H6+vr6/29/aObR91ON0uL68HgxYszjeoA0uPTiz9++gVAZKe/1+32/vjHLwZX&#10;1/V6i3MppTo9O//0j5+9/c471VqDcSkVWgVRvdFqdbqaYSiohBS2YxsmxQSalo4wMgyd6rTRqPa2&#10;2lTDP/vlT2/ePvJ9j2ik0+3s7e9JBK4Gl2mejWeTF8cvGGdFIYQEo9H8H/7ht7//7ZPZ9PIXP/9Z&#10;WZTBKuCFhArkSbpezBsV1zLpcjGdjK6LLLlz+06j1jg/O6tWvKLI4jC0LJNqNMuzJInjNHz8+Juz&#10;89NGs6Fp2mCwLIqSEqSkQGCzH7oBhJspGL4iC+FLl061qSHhy/SEP1r+BwDgVzzlD+AT/taqNz4/&#10;Apygesk0QghfPh+EAOGNu94rlWGAXuNn9Xr/fUP/ys1KAMLXKsVAvfT1+64D9psGvEn9fguzf3ys&#10;IIRSipeJi1+eAX+y89dQTcmNkejNGNQfDtebJv3wlf0IVN6MjNykDoavIPGPPcj3wP+bF97QeX41&#10;dq/+fZkg9zt9/oDu3nwPv/0mgFd/36z5hos7Aq99Ab5riYQv15WbNDcQQYwg3LzWl5HAUm5IXgg3&#10;CYw2hkEFwWsp5zcHE0NIMBKloBrFCGdZWpQl0YiSQkiOlARASs4RgoRgKCUGCiEBUcF4UKvTu/e3&#10;b93qbe/WLBsGwWQVTIUsGWNhEAgOppMlIprj+kLJJE2U4p5v1eq1KFrXGo37994OglgBoBB69uLZ&#10;YjlTBCqMsaaZli2EVApKCYJ1GCVpGMWMiyiMy5INBsPxZKZpKVRezgAAIABJREFUJgRwOZ+vl8ss&#10;KwjWkygLwjgIMqXwaDQ9Pb18+vQ4y1kcZwogiJBU0LRsISGEGEFSFmWwDsJ1aJlmHCRpmlJCsiIv&#10;iyyM11Qn7W5Ls+nWTvftd+8f3ToK4+j45FTX9WazJSXcJEAWUlardYQxpnhnZyfPUgil4Ny2jcOb&#10;NxutBhcCQFVytlwuS1Z88sknd27dYpwdHx9PZ7Pz85NVsLIdm4kyCoPVchWsoyTOyowrAcuCF3mR&#10;ZyWEwNRNVjCySQGDMERESMEFAwBIWeo61XQYpZGAvAAcYIRNfbyapiK98/atWrsmkcjzVAgWxcEq&#10;XI4mIyYLAIRfcUuWLFYT37cNk0hSMplxVZiuAakMspVEjBiYySLnOaa42W4hjIbD4eHNm91eR4AM&#10;IEE0pBtYyIRQIATXqKZrpqE5igGKTSARUJgzIbjCf/PvH3S7Xdu2AQB5npes3GjtOK7DOQ/W4cX5&#10;eRTHlUqFUppmqZQyTtNgFaRJpricTxenx2enJyer+WI+XUZhYJn60eH222/d293Z6m91DQPVqv5W&#10;r3v3zp17t+7cOrrlWl4cxifHp0+fPP30D58++urr5Wrd6XQ9z9ve3t7b207T5NmTp19++cXV5YVG&#10;aRKnWZ4XebZaLaM4KssyiKPFcrlczWfzeZzF0/mEc6nphmW5EEIm5Pnl+ddffz1fLoQsGWf7B/tJ&#10;mmmGxsoyCNZKAopIkZVAQc64ZVoYolq1luclVIpqGiX0enCtUc11/FqtgQmN42Q+nxVFoRu0Wq3d&#10;uXP7cnBFNWIaBufs6Ojm/v6eppMoCk1DK8sizVMAFNVplmXT2SwIQykBIbi71f/660fvvPNekiS2&#10;aV1fDybjcbhe9/vbmk7Pzs503dB1PYnTIIwBgJ1O17Ls2WwexynRqKYZCBEIwdZWl1KSJHEURwRT&#10;hIjgIAyTKIqLItd14rpmUaZSMvDd30H4yk/mFQ+82X4DAACEIIBY04xKtSElzLPy+MVZGAStdlvT&#10;aBCEeZEvZrPbtw/391uE5J6HoGIEIAwQRpRiqmsWBlgwRbAOJZQKAAnZJoenlBRhACHVsQS84ttE&#10;Q1KqgpVCCYAVExwiKqWplHN1uQ6CotvqN5ttJbnnu61Wo96sNVqNar0yGg+FFI7r5FnBGbdN2zZt&#10;CAHFxNL1mluhhE6G4zTNt/vb0+n0enANALAtM02jPE/eeuue69pPnjzxK5VqrTYZjyzTOT4+vbq+&#10;7vZ2ilIcn14QqlFN9zzPtizbsjSE+r0eBEAKXrICvVy3KKQwgohgXSMGgPj4+CyKUox0gnUgIVAQ&#10;KkUJ1CgxDF1AKbEyKnYBeAmZRKBgGYGo3Wi02i2pZJSlm0kSIfRqd1RB+NJHTCmx2QctWVGUuVQC&#10;QqCE0iA2dEOWCgh0cXK1mq8AB8FqLaXM0iSMozt3b2/t9EvFMSFUp1G8TpLEsd1mvYkUjoLk9Plx&#10;p9ntd3rxOs6T7D/8h/9zNp3+5//0fxu6QTW9LIo4Svr9fqPR+OabJ1mWIYjzLAcAKiXDKJJSOJ5T&#10;FLnveR98+P7e7l6jWScU6Dp2XLq93Tm6fXD33kG9VoEQzOdLx3GuLq8Y4wf7N6aT+WIWa8S8d+et&#10;PMvX68i1/STOKTZuHd1bL+Kr80mRcsetYmSlsUoTtlyEhu5u9W70e4eS48U8JMSgxBQCCAGiOEnS&#10;RLcoQDLN4yBaOq5Rr3t7+71ev97vV45u9fb3tzvtKkaCyxxDKWWBgDItnbPyyZPHu9t9jVIlgOf6&#10;Tx4/MwwrjtL1KqzXG0EQOK7HOSOaVpZlwZlSIIrTTqe71dsSQnzx8Murq6uyKAmhNw4ODMMo8jyK&#10;Qs5K13UgBGEYWpbZbDV//vNf/OTjjy8uLiRQRzcPbdf+5vEjy7HrjVql5j/65ptqvRaF4dnVpWHb&#10;zVabasbV4DpNCttxMCIIoTAKB4OrwfX1YDB49Ojrvb09w9Dns1mR53mWFWVZqVRu3bqV5/lyudzb&#10;3aOUAiCns+nZ2VmSxFmWACnjONrZ7rmO3WxUgRL97a1K1dN1fTyZTKZTwzA0nURRMJvNhWCNRuPB&#10;g/d2dnYmk3GeZe12FVMkpBCS3bixX61VJrPxYjGvNWpS8Nl8Vm80AZAIwaIotnr9SsWPgphSypmg&#10;GuFMUkrKvIiiEAHU6XQAUMvlYrlcc841Tdvk6SWEUEKkVEJIzkVZMgCArpuapnMh0zhFAJR5KYUi&#10;mCoAy6IAAGp0E6EAIVCcc8ZKxpjgvGSMMcY5D8Ow0WgURWHqhmnalUolSTMhZZJm4/FYSCUl4Fx1&#10;ul1CyHq1btZq0+lkPLy2NOI7jk6xY1lSSgBhs9lYzBeNRnOxmM+mM9uxdd2wDGs4Gi4XC8M0u51u&#10;tVYr8zLP8/FweHjzqNNo5nnRrNaWi9V7774TRwGBmGJcq1Q4E5ZpH+wf7vR24ygdXU/LQmBMrq4u&#10;//UPf+CM727vWZaVpUmn1/now/eTOLx1dNMy9cl0fHZ6Mh6NDU3Ls6JZb0ohu50uBmg8Gq2XUbPZ&#10;nE7nJyenjuMhjIWQSZzmRQ4hPjw8vLoaeJ6/t7dPCDEdu7+1VRSFrusXFxfnF+eddvvd995L07TZ&#10;bHqed3xycnZ2vgqCrIg/+vADTdOq9WqSplEcGprhV6sIYVMz6tW6ZTsvnp9MxpO8YDdv3ur2elfD&#10;4Y0bN/tb/Xq9+bd/+7e6bt6799bGV/Dk5DQI4sMbR6wUrltBiMZJvlisESZxHJclcxw3DIPr6+F0&#10;PtcNI4oj3/e7vTbCUDP0atUXkjPO56vlZDKdTGd+taoUWK7XV4PLKAwuLq5OTs5Mw3D9+nIVLGZL&#10;yyKmZfziFz+n1NCIHqwCCKHv2Pfv3d7Z3jJ0jAAAQPW6vUq1enl+tZjP641KmWWGYXDOEQS8LBnj&#10;pqYTghuNxoMH79u2LSUriizPCgAAhlh9K/T0AxHjlzGNm3lZvQYiP1b+RwDgP93V95R7/7vle3zm&#10;txThd+I/v3MvpV6vN9RrMnBzFaE3Mdv36dDvDtqPA9EfKT/AkN8HveANBvIVh/n9gNU/3/lfVr5F&#10;my8N+BEA/OaZH2L1H8PkPwqYwQ/rfwcSv9HkT7T6ts8fOkvDb1/ia/L+jTrfYYAhfOV5/3IfYrO5&#10;8gPwrxRCCAJFKIUQFkXOOFdKclZKJTCEGtUQhJxzICTBivMIyNg05O5u497b+zs7dYSLLF9hLCQo&#10;lOQEwzxLhOAVv0I1KpSASCEEiyJbLudxErmuZzne3t6Nw6Nbg+vR6cX58cmJ7du252qGrhDkUm5U&#10;V5IkXQdBEARxFIVBqKSKgjBN0jzNNKoRiAXjlmE6jkOwJoSCAAOFOVeXF9cQ0aIUQRASzRgMBrpp&#10;GIalgEIIZ3lKMIYIxWEUBoGpGwf7e1TTZtMRxlAI5jqWEAwhCAkMwxWmUDeMNEuTJPZ9D2McBIHv&#10;V5RSEEDLstbrlee7lmUmSXR9fRUEa8PQms3GYrV49OjL9Xo1X8ziKB6Ohrvb23mRSS4Hg8HV5aVU&#10;nGradr+3t7fT6/YEE4OrwWw8E4XEkCAJgYIIYKAkIdS2bI0SAjFQSCiglATwFc+mlGFolBAh2CoK&#10;0zzDulZK4db95lY9yhMuOEAwigMBxHA84LIsytxwtPFsaFjUtKhh0a3tbpIHArIoCzOWmp6h25pE&#10;nOrYdE2sQaph3/eSJJlMxr7v7+/f8H1nHczTLCQa1AwCAJdKYAA1qunURgBr2NKoIYUydUtJtV4F&#10;+K//5j3P8wpWKgA0zYQAKQVLxs9Oz89Oz6+Gw/liuYl1zIsyTbOyZFlaREE0GAzXq/VsOk2TxNS0&#10;u3du3759uNVtVyteu93sb3drtapukFazUavV2s12rVpTCozHkxfPXzx58nQ6nSZJUq3Wdna3dV2v&#10;1arj8ejOnVu2a0OgFrP58+fPgJLNRgMjTBDkZWnbZpZn8/kcIOV4DqVUITidT6fzpWFZlWpNARjF&#10;aaVSTbP04uIca6goC4gh1ShESEhBNToYXiulHNtZzFdAAgyxqVs61TzHty1bI9pisTJ08/p6rFFT&#10;003L9prNVrVWk0pSTWu1W65X0XT9s88eAgA0Xev2uvfv31suF1988cVgMHBst9VqtztdTdOVAmXJ&#10;FIC+5xclK8uy2WpjQo5u3jo5OYUArFar68HAtKyt7pZt22madTrddrut6xrVNNM06vVanmeXVxdh&#10;FAglEUKe5+V5URTFrds35/PZfL4oS16t1pQCURSu1vOS5bar+1VPKabrGpfidbYR8IY706t0wPCV&#10;iCOEECmFDNOvVFqOWbFMe75YTcYzw6KGoQXBivNCcnbv3qHicVmE9Zpd5omGXzLAQEEEiOQqz0rB&#10;BZRICAkBKspScC6EIBoGUCqgAFSOY5qOxSUvWMkVl1BRQxMSpynQ9YZj9Tqd/U57Jy/KOFnv7u8p&#10;IFlZQgS2d3cMyzi/uiiKUnChUc3QjSROgnUAFcQQ+45n6PrgcrBYrPxKRdO15WoJMTRNY7aYAQA+&#10;/uTj5WJxfHLc7jQ550VZ1pvNs4uLOM0PDm4ulqurwdBxPMY4kApIZVuGBlHV9wDnUjAhBIQQKMk5&#10;14iOMdE0U6MGJtrgajSdLgghBFMpJIYIQUARwAgighQEAgO3UWFYCiQZELVapdVqVSo+1TUmeM7Z&#10;Jnj4ZcY+9fKAK8mFyItSQSiFLIqSc7Gh9KGEGqbBOgpXoe9WkjB2bHdvf69S8ZvtRrVZ8Wvuzv52&#10;yco4S6SUaZaJklf9asWrTkeT5XzdbXUll4Or64O9fY3q21vb+/s3BleD58+Pbcep+NU8yyHCd+/c&#10;Rwg/ffIMIywloJSs12uEkW4YeZFVK1Wqa0LIiu8Hq0UYrJI4kKK4Gpy9OH6mZHlj/wAiqJR87+33&#10;BOOj0bC/tQURnM+WGNHxaNZstYIgOj0+3dvdqzead+7c63a2njx+enx8VhRcCTQZzuOwMHXz9Hh4&#10;djwIV+WDdz+ueFu8JGcn44uzyWqR1mudil/HSKeExnEaxzGlNCtSBUrdRKZN/KrebHmtlt1s2b6v&#10;37y5vbPdJVhhqKTgYbCajJbv3L8juCiynBKtyHLLtB3Hm4ynaZoghHXdlAKkaYGRRoiVZUXJyvv3&#10;77leBQBYFOU6CF48f1GUHABINb3VbpuWzRlnnJuGaZrWT3/+s49+8rHnV75+/HixXMZprGm03qw/&#10;fvoNgNL33W6vfXl16fnuYDi4GAzOL8+FVLfu3NF0/emTZy9enF9eniRpigkmGinL8sWLZ8fHx7pG&#10;79y989NPftrtdgmlEMH+dh8TTChZLhdFkXe7ncVi4fu+41iMlRAq0zbni7mu0yQNNYNWaj7jZZrG&#10;ECjGSsu00jSZTier1bJerx/dOqzXa5pOK7VGkqb9rW617rc7baVEUWRCsO2dvus729t9y7YGgysA&#10;gWlZ6/V6MBgghBr1RqVSWS3WEMLbt+7EccwKjgnRNV0qBRH2qxWCcFEUcZobpqlrWlEUAECMiQJA&#10;KoAJLUqWZnlRlpxxzrlSimAshCxKJqQilECEOGdSSYggwWQjPYAwxghDiABUQghd1xElQKp6vZ6m&#10;KQBASKUA0A0jy3MFQBCGeVEYpqGbRn+rd352ejW4dGwTSqERWKk49WrVsS3XcbkoWVkgTEaj4Va/&#10;n8Tx1eBKcFGURaPRkEIVeb5eB1EUR2HY7bSpRsfjca/bxRAKzluNxnK1sC1zb39XJ9TUNc4YxdT3&#10;/EatefLi7F//5dOvv3r88LPPIYAP3nv//OxiNBrdufv2cDhO07TX7X/y8U/Lgh0fH08mE14yUzcW&#10;s9no+lqj5NbRTceyoiCYjKaXFxeXF4Moitar4I+fPkyTpNVqea4fhVGapJ7r/+ynPz87PUeQ7O4e&#10;NBqNIis6nW693qhU/NlsNplM7t2/t7e/HydxlISPvnk0GA+rjVq1UUMYZFlc5JHtOEIKQmlWFlEU&#10;SQGSOLm+HjZqzazIq7VqlucaxY1Go16vbe/seBWPC/7P//ovAMFKrbq9s+dXq589/CJPyyiMP/vj&#10;F5eXwzxjnl8xTXs0nl5cXF1fjQRXjEkhgOt4UZBIIfOsyPOs2+ksFtMwDs8vL4CElmXPF0vH8b54&#10;+NXh4c3DGzeePTv+x3/4XV6mcZJUqtXd7d3R9fDrr7+RSkAgj24ezaazVr2ppAyDoF6raBrWdXJ8&#10;/Ozy8lLXtMODwywrri6uIACddjsM1p7jBetA13VRciWAYzmWZenUiKP4xfPjbrunafp8tkAAA4DA&#10;K15XgZfxt29CCPA/BwD+Ezzhny0/BoC/B6LeBLqv7/Km4tF3237fkr/A7P9O+TOA8E/29qbg0190&#10;u01M9ebzBrT+Uw2/lVN+CRp/AIB/2Oq7WwPfqfNnAPB3r75x/iX3+51WPwKAv40Af1UBAKg2Rr88&#10;891sR6/7e33m+2//1Yv+dov/h2m3EIQIIoQxxVyWeZFLKYRgGBEIIVBwkxKJvpQFlWU+rdfo0c3e&#10;gwe3+tv1NFmGwQwB4biGY1mCFReX51kaEYIZKy1bR5okVBEK18Hq8nKwWKwpNalm12oty3E///rL&#10;5yfHtWaN6NpkPlsFQRTFq/UqCsOSsTwvGGO6pum6TjDOs0xJ1e12bcOs+pUiy8Pleqe/3Wy24zhN&#10;k4KVAkLsuu7WVt+y7SRJoyiyPWc2n0IEbdcRikMIoihQUiolyzwv8qQo0rLIdna2bMu8vr6K4lWj&#10;VZdA1GoVyzEs25SKB0HAWLm3t+v73unpyWq1dGxT8FLXtFq1IgT3PJfzknNmmsZ4PPIqXqXqLhYz&#10;z3P7/a3haBCFIcKwzLKnT58QhNM0iaJQKdWs1fM0X8wWSMH1fDWdTJMgLnMmueClUBJolBL8Mscv&#10;VJBiDWOMCQEQIIAwQgRgrJBkvFqpNuqNLCvGs9nBzRsHNw+b3Waj2yxFMV/Ml8FqMBpYnhln8enl&#10;aZzFCMusjAuerqOVZlLLMxWUCgkpRV6mXDAmijiJsiyWSsRxyERJKM7SlGp0f38PQMh4oWkwjiOM&#10;EcYQQoURAgiVjBOkQUV9t6LrZsm4adqYkNl8iv/t33wYhvE33zyZz5YA4CCIjk/O/vjpw/Pzy8l4&#10;FsWpFEApmOf5crVOkhQqmCa54jJY54IxVqitbuOTn358987tbrfje87e3s6du0f9fr/dbjaadYyx&#10;kpIxFgTh1dXVs2fPR8NRkiSU6rVa3bbti4uLweD6o48+yvO82+1EUUgoTZLsy4efO7atEaJhQjXU&#10;qDfSNGGcYY0ywfKi4JxnRW77zrvvvIcxGQ7HhmFGYSSkuHHj4OzirFL116uF7TlBGB7cuBEGa4zJ&#10;bDqFAFb96nQ0FUx4ng8VdCyr193qdbd8v/LFwy+b9fajR4/3dw+UhME6BgBWq9V2u93pdCt+TdN0&#10;QshwOHr+/Pnu7u6DBw+Gw+GzZ88opWEYrlfrTe5iIXiSJEmSZEXBGKcajeOYcX7v3v1Go/FP//RP&#10;Ssp+v7+YLwAACKJWq6VR3TD0RqPR63VvHN7Y3u5XKlVN03RDL8tyI4LFSsEFi+Ow1WptbW2dnp5F&#10;UaQUNE0rDNYAgE6nWal6lqVTDIXgCoCNMr56pZ8HX03GEAIE4CY58CZLm5BASjJfBAjSRr197+69&#10;9x6857kOE+VsPjE1sruzs7ffP33xdZ4HjYZnGzoGgCCEJFIKEEWUhJxJyZUoJWMcI8zYS5EbSokQ&#10;PMszqmPPc03bLEpW8FwAwSSLs1RISnCl3b4JlJtlcD5fXV5dMV406vUwCjHFXPI4TTq9LsFaGEUQ&#10;IYp103JM3fC9Sr3WgBIoLhHCeVawkmdZfnh4yEo2nU5q1cpgcGlb1s9+9vHxi+MoCnu9raIsDMN0&#10;fX8ymXMB6vXmZDIPwgQCJKVCEFGCNIrTMDQ04loWAFJIIaWQgkuudMNEEOmapRsGhHg+W14NrinS&#10;CKKSCYII3WwpKyWlJDrBtmZWnVgUiiiv6u/d2Gs2agUryqIAEEqgOC+VEPJV2ajgbtb7EEKlVFkU&#10;RVEAADZS4UDC0WD46PMvkyj/4P0P33rr7ftvvXVwcLC7v7d/Y6+/3Wv32kyw8XRimaYCACPMS96s&#10;NrM4/+1vfi+ZrFfrjmV/+fDLKIhu37770Qd/9bvf/X61XM3ny+FwVKnUDKrX641bR7fDMFwuVxDC&#10;OE6UAoahF3lh6MZ6HSgFqpWKTnUp2MXl2ZOnX09nw3anXq06VMOGQQGUnIkkTmrV2r179375i19W&#10;q1XG2JPHTwVHnKury6vr4TWlmm27CsC37r8dBIFpOjcObt64cfTOOw8+eP+jW7duu67f39qp+I0w&#10;yDgDvld37fpvf/OH3/32+Ox09ekfzj7743EULSp+y9B9CAxNswCABSsZF4IzpQSAnPGsKFLL1oHi&#10;BINqxW3UqxQB2zIP9vqbAGOggGWbtmkHQQQgPDk5ybKy3e4oBQjRPv74Zy9OzhgTXqXCRVmvV7e2&#10;+gCA//L//JcoilzHgxCGQTCZTLIkF5LrxKjXa75XdT3/4ur6s8+/ePrsxWK5vLi8CuKISXbrzs3B&#10;8Pri6gxgtX9jjytpu3Ze5pquT2aLxXIhhLx7++5kOhtcrtodPwojpdRqtSQEOY4TRfFisXj8+DGl&#10;+IP3P9ze3rYs69GjR0EQzOfzoiiklK7rDoeDJIkHg8ssSz3PAwBYtjGdj7GGPNdyK26WxEwywfn1&#10;eLyz3b+4GpydnM6Xy06n5fp+WeSIUMuypBQQA8s0RqNrBQSAstVuNpsN07Lyslit13Ec1xuNLE/P&#10;z8/W62A2m0GADg4OJ6PJ06fPWMkBAHlavHjxIkuzTqfT3+pzzikmjLFVsAYKFnleliUhBAAghCCE&#10;QIAhBAgShKBUSgqJEMIEbwgiIQUXcrNwgggLzkvGpRAYY0oJ1TRKiFKAsdJyHSklUBv5w41vH2Rl&#10;uVqt6/X67dt3ZrPZydlZEARKiFu3bw2HoyJNNIqn00mWhBXXbVT9NI0BUJyXlmVSioP1ut1qIAgn&#10;k+mz59d5FvqunxcZK5nrOrbjGLo5vL6OwnC9WrXa7evrQRRGlmVu9Xq1qh8Ea0PTueC9TldJJYUS&#10;XEyni9/97p+Vgmen4cHBVhwn9+7er9dbWZZLIZ88fb7V73uO+3d/93eEkE3m8EqlAgGgBB3dPBJl&#10;YZvmfDo/PT0zdDOKomfP5s2WHQRBFEW3b9/RqC6kmM0Wq9Xq7bffffr0+Yvnx4+/+eb9Dz4Iw2A+&#10;nxuGASEK4jAr8v7eDhN8NJ2MJiOo09Pzs/7uDtZof2cLyCIvMglUyXmcpVeX13GUNRqt89PzJE5b&#10;rXa9Vq/Wao+++urzh8+7/Ua7u3Xnzl1CCOcv58f5fHk9GHY73V/96tca1ZO4WK/j4xfji4vzYBUg&#10;RHRN91z/5PT80z88ef70YjIeVir1suTtdncdhKcnJx999D5jRVEWhmHMp/Pnz0/iKFEKfP7wy3/+&#10;5395773379+/fz24mM9mAKJer7fT316tVhenZ2UhMIYfvv/hdDILVutGvZGlqaYTTacahgqo4eDK&#10;r/h7O3unx6dFznzPF2WZRIlOjXAd7mztmIalU51SjZdc04z5dLFeh+++86Beb04m0yROAYRKAfUj&#10;3Nr/nAD4x+71ZnkN3l5Xfs37fY8VfBPffk+XeJPT6NtN+Vf6w2+2+gsRL/yz5YdP+mOdvzmef9Gt&#10;4Z9mp/98282t1ZvHP5Ji93uqy292+71bvIFjwXcP3oT0f+Itv9Hwhzb/kFX+dvTefPbX0b+vu1UK&#10;vFpYvqrzxhO9ZoB/+AgIIUIxhDBNkzSNlQJCSFYySzcBVGWRUgx0AwlZxNHk7be2/te/+fD+/RtM&#10;REEwRrB0HR1CEQfhdDrBCK+Wy7IowiD47NOHRZHt7vcQkYZu6Jpu6AZjqshlUSiE9avBFYCK6hQi&#10;tVqvbMdNkhQhiBAgGFOqKQkIJp7rIgjLoiiSrL/Vv314tF6tZMmWi8V4NCoL0ev106QoihIC7PuV&#10;xXxVMB6FyWQ6SYvcME3GmATC9bw8S7jgQjDT1IsyTZMIIMCKIoqjJAk7vVaWxQgC33dNS7ctk2h4&#10;PB5BBDSNajrp9rpCMi5Yt9fRNbpczm3HchzLr7iOYwnJfN+9Hl65rr2zt40xsmzD893Ly/PB4Nq2&#10;zP39vSxOsywzNWNra6tRr985umWbjka0RrVu6vr5yfloONIQNagumCqKQkhp6KZlmQghVpZ5ngMA&#10;McJE0ygmECIMAEWEYmLohuQKY83zfUjIL//m3779/vvz9WIVrwnFACPD0mu1SqVWOTjcT9Lo9OJY&#10;YdXrt9vdZqXq11u1KAkurs4AAI12XUF4dX21XK8QRQChJI2F5JyJOEm5lO1Ot9ZoLhYLv+IpAOMo&#10;ghDlRV4WmQIKQZTnBSYGxbrv1zDR4jgTUnLGgyjAhzfbrOTfPHr6+cOvzs+unj87Hl6PoyCBkJCN&#10;2iFACqhqtebYdsX3DWrUqjXLsOaThWnirU7TdR3Bi+HV5fXgIgzWzWb9YH/fMGgSx5Px9OmTp4v5&#10;XAip64bnevVao15vNBpN07CDIAyiKE5S2zY//PCDyWxiO85qtey029VKNY2jvd2dqu9jCHVKsiSh&#10;OkUYQYw0nQopNdM4OLzRarcKxiBCum6uluvxeMxEWatXzi9OHc8WUhAdCylq9SqEOIgCoCAruWGY&#10;wTqUQjZqjSROfMfvtHuNRiMKotlseXZ2kaRFpVLHWP/d73///PnJ+cXleh1gTC3bQhgnadLtde+/&#10;db/RbAxHw2fPn6ZZapi6UrAsGOPcshzHtvOiKIpSM3Rd14ejURzHQsqdnZ16vf6b3/yGcb7V6/3z&#10;73/fbDZd363WqnEUzeZTzrhSMi+LoixmsxnnzHFdCCEXSkqlm4bj2PPZbHB9dXBwY5NkAkECIQrD&#10;wLKM7e2+lCUm0K/6WZFiDF7pMW62XQHYhOwoiCBWEEj7czzSAAAgAElEQVQlAYQAQgWUlIAQXQkA&#10;Ff36m6cnx+e6oTmO1WzUHNvs9lq2bawW42dPHrdb1d2dnmQ5lAJDCCWAgGCIIIAIEqgAyxljAgIk&#10;hBRKQISoRjlnjJeUUte1NcNggpWiYCLniumGBZEphcO59fnD4y++eD4YDBVUn3z8yfvvv9fd6iVZ&#10;Ypom4yWEKM/zLM3LkvOCEUIJJBrRKdGiIHYsC0hQZGVRsMVisbXVb9Tr6/VaM+hiOfd8+/7b98/O&#10;zqhGqKYpAJSCCGucK6WQppmD4STPSkI0CFGRZ5JzDCHLslaj0em0yzwTgomyVEJBCHXdkEphQgnW&#10;KDWiODt+cSq4pJRCACghBCAgOcVYIkVMHVkaMFAhmVv1bt4+sh1LCF6UBQBAAsEUF1IqKdFGtkwK&#10;LoQQQgm54aKVlFICjAnFVHLASs5L7pneu/ff+8lPPtk/OGBcJEkcp0lRZgDLNEtKnodhECURwnC1&#10;XCsJWtWWjo31PPjq8+N6xbd1C0M8GU3DMPrf//3/Zurmf/5P/5dt275fDYIwDMOz4zMhZKvVefr0&#10;6Xw2RwgZhrm1tTUdTRhnjDHPc4s891xH17TRaMDKYrlIOC+3t1vb251+v0sQeP7s2Xg0VFIdHt48&#10;PT0dD8f1Wq1Rr/teNQ6zxXxFCOp2OvPF6uJi1t9q7PR3nj19+ujRN8E6FFyuV+H1YDQZT68uruIk&#10;EUJcXV2dnV20mm3XrUyns/F40Kj74Tq3TNio75wdz/7xv37+2R/Oz09HWc6zlEFoFoUqc44Q2eim&#10;AamUYJTgskgELysVu1HzSpblGWNlOZ/OdE3f3t6p1aoa0p49fVYUPI7jGzduvv/+gziOn714VqlU&#10;F8uFbmqHR0eO680Xy8/++FABGEVJXpRKgTTLlIJhFK2DCCJ0enJ2cnI6nEykAlTTl0FIddLr94oi&#10;b3ebmKLJYtxoNw5v3VQQeFX/rXtv/fLf/PXHP/vkzt17va1+f6vf7nR2dtumZcdxJKS4f/9eteJ3&#10;Op13331na6vXqDeyLLseDDc5TvM8j+M4yzLTNC3L0nWKMfY8z3UdQgjVcJolrmsd3NihOg6idZqn&#10;mADXcxGGWZ7btj2ejBHCjWZz/2C/KIvZfO76nm7o09mEcea4znwxz4s8zdOz87NGq3lwsE8oEVIE&#10;wRpAIJWcTKaO41ar9cH1cHdvF2GS58VsOn/y+DFQyDAMVjLOuec6mkZN2x4Mr9M0wxjlRS4VwIRI&#10;BRkXVNM3PK2CUAEIEcYICyXKolQAKQW5kIyzjVAcRBBAZWg6RABjoum6YVqGoRNKESZcsCAIsjx3&#10;PBcRDDGSUmCCsjxnvLxz926707ZteyNu/Fd/9dHTx0+OT14oKQ73dg8Pdl3H8V0LI+DahhRcowRB&#10;cHVx2Wg2bt26df/evXrdY6zUCO31thSAURwHq8D1XMuy16vVs6fP6vVas1H/6U9/sruzU6tWXzx7&#10;roCkiOztH7Cs/OLhFxTT89PLXmc7WIWs4M2616w3K36l6lc13czSfL5cHZ8cd7qdvb29yWza73cN&#10;U4dK5Vlq6nq3297pbz/++hFQ0rbMr7/++r1337t9506aLvb3DkpWjEYh56njuEIoIVWWF71efz6f&#10;e35F0zWE0HKxfPjZ55pGFYJPnz6jOr17/37BGUAQ6xRT4le8pMi+/Pqr49PjdquugLJtZ7ZcXl4M&#10;bcfzvPrVxRBIVK+1PLeKEUGY6oaOIMvLotXt9He28yLzK75lO61Wd3//oNvrJ3H+L//8abvTo5pl&#10;aNZyMc+zDSRCFxcDzlS33SuyDCKAEVUChkHcarUF49eDq3a7adtWnARBsNYNe75YrRbLXm+74lUf&#10;Pnz+2R/+5cF7D9575z2EcJHlgvFuu3t+frZarB68945jO73elq7pL54+L4ui1+vqlJRF5thmq91Y&#10;L5fNRqO/1T89PtU1zXO8LEkMXS+KMgqiXqdXFmWWZvPZwtSMDQyGEAGFiqxYLJZJnHEhwWZ+/RZ9&#10;fB8Av0LA/78HwBtI8wZeUq8OX6Mm9KeEfwH4jgIWQPBbqPwDS/60VT9m7Q9Pwz8VY/zGv+BbRvcv&#10;+Xyna/Xayf3PjN7rSwi8dAv+M9X+kn5+rP4mrvvPj97/VwD8Eugi9T27XjlIAwgBQvh12++JkL3+&#10;DrwSIv/WI2BzVSi5UfIXUoZhlKYpggQjaOlGXqRAMd81pErX65Hjwg8/vPnLn923LL5YXHEeCZ4m&#10;aVCtVA72DwzDnM8WCJA8Lxr15icf//TG/mFvq2M7BgCCs5JgapvudLQ4fnpxdTlu1Jr1ZgMhRYhC&#10;EAjO0yS3DJMzBiAoiyKN4zgMlZKGZpR5EYVhsF5jiE1N16l2+9YtXdNm00VZcsv2KNUhwmlaXA8n&#10;v/nt7548frZcLqVSVCdC8ixLdVPzfT9OQsYZF6VpGHmeJVEkBBO8REgRAj3XbXfaAEgumOvZWZYy&#10;xioVXynu2I5tm7Zpp2nseS7nLIwCCMHOTt+yDMZLQlCrVXNd6+LyYnun3+12EAJFkV9fD66uLlut&#10;1u1btzzPDdfr6WyiU/r++w/SJPvqyy+DZZBHKUFkfD0cXl2XebEJTnYdnxVccKFrumVaBGMhFFQg&#10;TWIhJYZwQ6dhiDCASEHBRJZlECHL8wop6p1OtVWvNGuT+XQ8mygluBAYo6vBVa/f+eCDB7V6xfWc&#10;Wt2vNSuWY0CkNAOnWbJcrRHCQRRMppO8KLiUeZkJBRDGCqAoToUCUGHGeZqW29u7vOCCSdM0y7LM&#10;8jQvciGBApAxKRXERAcQcyFKJgRnCgHc6zqe6y3my8lk5ToOwbqS0DBtginBGEHUbNSr1Uqr0dA1&#10;aug6JZQArGuaoSHHtpXkAKiq529tdY9u3nz33bf39vaKIv/yy6+++OLLL7/8anA9WK/DKEoWi9Vi&#10;toQAQ4CVhIZhMsZNy6pU/P39g93dnfliTikNw6jb7SAI4zCYjCc6JYIxz7WlEFSjBOO8LKQSzW6n&#10;1qiHcbxcrzVN28Dp0XCEMZZS2rZ9enYqldja6rGy9Hx/cDXY39uP4wQjuA4DXnCoAJCg6vllXjYb&#10;DdMwDd0kmEwm0xfPTm/fukeovloEBFNN05SCcZxsiLiiKAeDwXQ6tW1b0zRKqed5nucVRZFl+Wq5&#10;IkTrdruGYY7Go/V6nWTpZDKZL+ZpmhZl6ThOvV6fTCar1QoidHl+/td//demaeZ5DhVMkmSxmIdh&#10;EITheDw6v7gI1gEXkhCCMAnDcDODlEUeBuGNw4Ojo6MkztI0LYqCcdZs1mu1ymQyEpK3Oy1dp0KU&#10;AEiwcc9/JY6vFNioL77OcL6ZrjYJsBHSsoQ9fXx8NRgWeYkg1HQKIdzf23EdO8+i9XJsGGSr19QJ&#10;lrxASgoBEEBKgY0WguRKMCH4S+16xpmu6xsGeJOqxHFsohMJeF4mpcgghkIhiCyMassFPzmeRnGR&#10;xDkXYrVaXlxdrtZrQrFX8VfhmrEyjpKy4EBBgqht2GmcTSezLEqDdaATWq3WlASTyXS5XKVpure7&#10;p5RarZdC8E671e/3ZrMZobgsS8dxlqsAE6NZb2cFK0s5GIziKHVdX0q1Xq4gUO1mUyPYoLha8RjL&#10;lRS8LIFSm3RcAECMKUTIdryyYM+evUjj3NBNDJCGsVISKUgokhAyJAQBZsWt95p7RwdevVLyoigL&#10;hCCiSCjJpcAISckhgGqDdl/J/UMFBOcQYIwwFLDICyCUY9m1Sn27vb23vQ8USJPccRzLsQ1Nk0pE&#10;cRgn0XA4CMMAAggkpIS4ptuqtp98/WQ+XqZRoBNjq9fXNQMIVatUfvmLXwyHo0ePvqZUq9fqYRgy&#10;Jjyv4jru3t7u6elZGAaGbgCgLMvc2d7RdZpm2UcffVgURZKkhqFLxT/44MH779/d2+/1em3TomG0&#10;nk3HSZIQQi3byrL8H//hV//0j38IggWAwDLdn/zkZ57nLhbzzdZmtWrcf+tus9kYj8dJHHu+jxA6&#10;P79YLpeMscViKaRardZJkt64cVMpRanebLZd19/Z2UdQdTs79Vp3PFzNp1GeqTDiYRxfD6ezcbBc&#10;xFkmgMRAUghpWXAlFKFEI1SjmLOcEFWvVzzP8zx/uZy9OH6m63ql4mtU/+yPn4VRouuGbmpFyf/b&#10;b3+DCIEQcSmYKG7euun7lcl4cnp+bluWbhjNRlPTTSCBkjJNs5KxWrU2Xy4kUK5ftT2vUqvNl3Pb&#10;NssyX4XLRqvebNfXwcLxHM/3szyDECmEjs/Ofv1Pv8mz8uLi8vLy2nWcgxs3drb3Gs1ms1Gv12u7&#10;u3uUkrIsT0/P1+v1ZDIpi9KyrLIs79+/v7+/X6vVBoMBAEAIHsfxxcVZlidC8Hq92mo1MUW1ui9k&#10;yQXTdVKpVhAG09k8SeOd3b2vHj2CEEkll8vVZDIRUuq6vlyu8jw3TSMIQy7YcjHHBK1Wy+FwSDTS&#10;arUc18nLUtO0NEun0+l6HWmadn4+dGyn3+sPh8MkTuI49Ty/3WpPxhOM8c3Dmxjj1Wo9HA41jb4M&#10;Z4IAQbzZ/n+1jINKKc6FlFJtVFYU5BtkDCDESALAuZAKaJomhCzyPMsLzhgAECKEMKEEU6oVZZ6m&#10;qe/7WZZBCIui8DwvTbPB1VWtVnddr9ls9vvbBJPZbDYZDwlG3U6r12tTjHz3/6XuvZ4ku/IzseOu&#10;d+krsyrLm+6ubjTM+FmSS604MhFcxT4pQo8KPSpCL/rDRK1CQe2SG+TscGYwmAEwABpoW12+0pvr&#10;7/F6yO5GoxsAyZUUks5DReW995g892bm+c7v932f1+u1OaOe62RZIoRsNBrn56e+57ZbjZ2d7Xar&#10;bRhWxSrK2Hw2M02rolVFGWN8NBpRSv/yL//rv/jFv+p2u5TSPM9///uPumtrhmG0Gq3T01NCiGk6&#10;H374u93dvT/5kz/Z3tr78z//8yiqf/bZ5xCi+Xz59OS5aZqnp6f37t0TnA8G181Gw7YtzpgQwvVc&#10;zqplvDh7/jwvknq9fvvO8cnpc2LgO8d3dnZ35vN5WaXLODk6upUX5cZmP4wigMB4MtUQxkkyHA8g&#10;RlfX1+PJdLmM0zw9uHWrpKVpW81Oh5iEWGa9VS85W8TLjd76cjmTQiqIoqgZ1OoQmaPxNM/Ks7OL&#10;oqxCPzq/vJpMJ81mOwjCza2tnYN9oeVivvjlL3/56NHjy4urL7981Ki3aMU/++zz99794Z07dwky&#10;rq6uBeebW5tRrZHEaRKnBwe3XMcDChJk5EWFsbneW8+LrChzDdT+/naaJo8fP0KQ1Ov1PM2vrwcH&#10;e4f1elDm5WKx6Pf7H7z/PoJwcH2zv78PlBKM7+/tQoT7/f5aq1PkebPZ3N/bW8ymlJY7O5sIgHq9&#10;tre7yyl/8MWXrGKSSwigZVrjmyGvROhHWZwQiIECCCItdVVQ1/FMYkOELy+v57O5Bq8Eh74bAL94&#10;vv//B4C/teHX674eFQSvgc+XOr76m+DqNc/Y18bzT+QAf2tB32ZD9WoAr16it8Sov//tf1/R35iB&#10;b+39jddvnH01kn9WO98GgN+2OPq/CoBfAd23W36toFdHwJsPA3wRkX6Rkv2N+nrl8AshRhgAQEvK&#10;GTcNwyJEK2YYSossL0aOw4/vbv7Jv7h3715fqWVVzZJ05jgGRDovc8f2MDYwMvOccgUQJJTK2TxO&#10;s5xzwUXley6GCChoGx4tVZ6JKheu7XdaTYNAxyKeY0MNiiSzLUdwjiEESgshIACu67qOixBK4tgw&#10;DKX0fDZLkkQIES+XRVHOF0lBaVmxjz/5dDyaWpZVb7SIYQgpglq0stFZJIsgCv3AMwyDC8o5dx1b&#10;K8VoqYE0LXNrc2Nne6uixXw+nc4mtSjyPNcwDYKJEAJjZBimBkoIPh6PMcZxvCAE7+3tCsHLshCC&#10;NxqR73vPn5+keVJvRI7jGCYZjYY3g2vfD7rdNdMwOaWL+aLMi4O9g62tLdMwL84uRUWbjSaG8NFX&#10;j5I4QQADCQi2oIZVyQCAlmm7rmMYJkLY9by8SJWUSioAACGIIIw0AEpBiLXSRUnjLLd9X0IwnM9q&#10;rUa9VV/JL0OEBoObJEuHw5tbt28Jyc/PT4syL4syTZI0SQQXtuVJBTnTSZpXlCGMqeBFRU3b5lwD&#10;hIEmQsLxdF5VEiADAEILnuWlkEJDjQlRQFPGDcuuqBBKCwk1RK7jKq0VAI7r4H/z3/znvW7PNGzB&#10;KNQwzwpWUcGYZLyilec5e7u7a+02wZgxqrhQTBBMtJJ5mkEA+uu9H7z/wb/4+U/vHh+zisbLOImT&#10;8Why+vwsXiZKatfx19q9zY1ty3RubkbxMl0u4zwvIUJpmhVFqYHePzg0LXOxWArBy7LsrnU818UY&#10;/fbXv/E9Byjl2KZpGEorSqnre9vbu14YJmm8jOMwimzbXS7j+XyhNABQc8Fu3T66uDi/Hl4dHOyb&#10;phGEwenZ8/XeutKyqipOGafcdV2ttGO5gR92O10plR8EhJhxkk8ns/v33724uCkrGicpZRwRAyKc&#10;pNn55eV8uciLAiJkuw7jfDAaJlna39zsbayHfthpdzqdtue5o9HwydOnZVkyzq+uripKtdZaqXar&#10;1el2VkZTggvbNJuN9pdfPkiSZJX3OJ1PszybTqfz+SIvS8a4lAohxIUsikJIlmWZ77mc8253zfMc&#10;IBWjVbyMLcPY2ux7rjOdDKoqRwTVa5HUFMLVChIB+MLc7+UPgwZAA6gVUBpoiDTEkCCTUxkvy8Ui&#10;c+2a5Ho2nWdZYRCstarKolGv7e70OSsIBo5pECQwBEoCgjCCCGoNARJMSK6lkFICTAilzLIsRJCQ&#10;glYlwqjdbksgpWaUF1RRSBDlGiLfdtYvz5eLBXecOsZYaZDn6Ww+ux5c12r1PMuGo5HreoxzVjGp&#10;NJDQMu2qpMt5TKsqXaau425ubPpeOByOLNOmFWt3Wq7nzmZTxun29na7s5YkCSbYICaX+vnpJYBk&#10;f+9oOJyMhtPZdFGUzHY8JbVWKgi8tXaTV+ViMQ98L/A8JQVnXCtNiCGlNAzDcmyCTdNwFMSnJ+dJ&#10;nDiWAzUgGAENDEwk0BwqChX2ra2j3Z07+34ryMqMaQEJ0ghyzgAEECOlFABaAy2kVFrp1eYVAEgD&#10;AxlAacWUKJkWquZFG2vra41uYPoYEAAQUMCxnSePH/3qN79+9vxZxQoFJC0rhJDneFoB13SrvJK5&#10;/MNvfj8eTKOglsRJFEYQwG6n+4u/+MV8Or+8vHRsl2BiW850NmecHx0ctdc6BsbX19cIAttxaFnS&#10;qmp32o5jR2FAEBze3ISBv9bunD5/VlUFo0Uax7ZlYAgXsynnrNVsYYg81y+ycjabaS0gwMPh6MGD&#10;rxij77//3vHxrTRbzGdzxyZ37962LGO5XAaBv97rRmHAGeOMVmUhpNIaKQlczwvD2hefPyiK4vj4&#10;zvHxsef5AEAlwWg4ffz4mVKwVm9GYZ0xRZDvWo0y12cn40ePLgbXcRYLrUzPq0FEGGOWbVGeL+Jp&#10;XiSWYzQaYafTSJIlLQslRbfbhRCeX14oJfOimkzGpuUQAydpAjEAUN26favd6Zyfn0+mU8tyICRa&#10;g6pkUmu8MqVF2HW9qqJRVKu1mhqAJF0SgvzAIRaezkYAquN7t4VkQRBACIejkWlZnhc+f36WZ1WS&#10;5FlePHr8NI4Ty3aqkhLD2N7e4lKcn52mWf63f/sf5rMlQvjs9Nx1Pcd1hZBX19dlWdy/f//g4GA6&#10;nWZZurGxwRiFEOzs7h7dPur2umHon56eOJ5Tb9Y0kBpowzSLsgyjqN5oDIaj/uamEHo6mzHOPd83&#10;TDPNUtMypZKGaTqu02jWfd/bP9grymI2m9fr9Vqtbtl2WVbPT57HSYKRMY8TJeR4PG42movF4tOP&#10;HyvFEMRb21sQIsMyd3d3J9PpaDjIstTxHMd1q4oqpVYRFikVgFBpiBAmBGNCEEaroJle7e1BCCDE&#10;GEMIX3GAtdZcMKkVRhCiVaYpRBgHYYgxlkpDiNIks0xbCG6apknM0XhkWqYf+lrqVqvZbDQqWo3H&#10;w3otqEc+RuDs9ERLsd7rKCUcy1wuZkKIdqt5dXXJKGOUVlXper7j+kprxvhyGVu2M5vPzy/OEcG9&#10;9e6t27fqjUaz1RiPx5zzxWIxnU46a20IgWVZQEPDMO7dvZ8kaVaWtXodIjJfLCbT2c3N8OLy6unT&#10;p81W+/j4eDwebm72nz19+tnnf4yTeDafdjptP3RN21guF3Eyp6yUWq5v9ofjSVmVmGAF9Hp/vazK&#10;m8FNEAXv/fD9wXjouM54Mq5Y1e11LduqaOV6HuVUSKkxLGgFCOz2enGSXg9v5stFvVGvOHM8B0C4&#10;tb2dpUmRFablDMczqVBUb4ZRnRDz8Nat07MLRvnh4VGelwDA+WL54W8/unP8zs7BrlBKAf3xp59s&#10;bm3fun3n5nrwl3/5r8uK/v4PfzjYO9zc3AprtbPzi2SZ7O/vff7ZZ7V6TWtgENP3QoRIHGecicAL&#10;u2udk+fPGKNSst3d3SBwhRC0qjY2NmzHm09nvhvu7u7t7+5PJ/NP/vCHKAxvHR2s7KYMjA0MGaWB&#10;Hxmm1aw3ri4vp5MJAKrKU2Li6WiYZ9nW5qbnehdnF6fPTxllGOLNjT6GeHgzaNQbGOLFdGFg03Uc&#10;gxhVUZVFobS2Lcf3/LPnZ0maK7XCFfoVE/hb44f/rwPgt0Wwvh8BKvAmzfUFlPqm8NWrM+AFsPza&#10;mfaNiq8Dv1VD8NtdiL+rfLsI1rfZIH0Ntl8NYAWAX0Hi18mr32WA9H0jgfp77stb7/RrRehvvfh7&#10;2nn7JQYvGoQAIIAgAGglq61fyI6/Ovsynvu1SPO3dvKqZfj60/tNWAvAC+2jFYP6FQB+vS58md78&#10;KgUafH130YsFKnj5B0IDG0BBLQSGGgEGQcnZwiT55mbwox/v//jHB52exdk8jgcK8Ol8Ok8WVIhW&#10;p3t4dEws9+Hj54bll1Qtltl4tjw9uzo9u3p+elbmme/6vuMTSJAmUJFOfb0Zdbb720hpwUooRSP0&#10;CcSsYIPrwfbOZlkUo/Ho6vJyPB6XZcklNwimjGOMNdDzxXwZJ+eXF8tFDAipNZt5URRFmWbp7TvH&#10;h7eO7r/73v7B0WIZM8GUlkKrPM+IYYShX2/W48USAuC5DudcK+kHXqvZ3D/YbzTqs/ns9PQUIBBF&#10;UUXZKtG42Wiu99Zt20EQBX7oug4GcDwcm4T0ut3heDAcDq6uLouiKMvy2ckTxmi91cjyfDAaTMdT&#10;KWUYRp7nSaEuzi6SONva2t7fPagq6nthr9t1LbsWRcPB8OryEiNiEotXQmtQFYxzsYp9OpZjGgQT&#10;w/cdEyOIgdYKQoAgxOBljgfEnu8jkzCto1YzpXQwnUyXi/7Guu/7QgmEkJRio9erylIqFfjuZDSR&#10;VACpkAJIoXSZcSYBcPyghrCxTLKKS2LYnIOqEobpaEiANqRAVSVdOzRNj1KxnC6TJE3STGnlh4Ht&#10;2GVVEWIapqU14kIIoRAhRUUrxrmU+H/+n/6HWhjdPjr8wfs/eOfe/bt37rxz9+56t9ff3Fxrt9uN&#10;hmUarCrixYxXJaeVSSwgJdS61+38i5/+9Oc/+1ngOYObwW9+/euzswtW0jhNh4PJaDSRQgOAaMXr&#10;tebO9l4U1ofDcZYWqwxh27KlUGmWSiHvvfMO0GA2nc/ms9lsWqvVW61m4Pm//fWv1zptA2OlFIKA&#10;mKTb63XXe1VVXVxdVrRqtduNenM0mgyuhwDCMIxW7pFhGHbWWg+/+qrdafmhTxlPk1RKZRCjLErT&#10;srSSgRfwihFi9Lu9er0eL5dFUSCIry5vLMO6vh58+eBRs9mCENVq9U67G4Q+gkRr1Wg0wjBcX193&#10;XXdFvkIIMcbyPA+jWi0MXcc1DGOxWAyGQ845E3w6naaZaDTCfr9/cLC/u7dXFAWEcDC4EULkaZ5m&#10;SafTgRCu4slJkjDGDYP4Qai1Kkua53mcpIQQDbTr2VqpMPKrqgjD0HVsz/PTNCEENZsNpcV8Mc3z&#10;rKLVRr8LkXoV4IUAAqhWX9AIoRe/RiuOEliJ4yGoEUaW4HA4mClJ0rgaDsYmsfb296SUV5fn5+fP&#10;PMdUipsEe54JFddCcs4QhBAgLRXQiFEumZRCKwkMwyzL0rZtrYGQbDGfup69vtmnrKKioIoqyBEh&#10;ph1UFXGdjfGEQugCQJK8KIqcEGJYRhIvN7c3LdsCCMRJMpvNLNMxDGsVc86zIk8yBAmnHAJYFnQ2&#10;Wz558sy2XYQQRrjRqBOCZvPp9tZOo9GcT+dCSAjwV189ms1SpdHdu++cn19dXd4AgAkxEMKccaBV&#10;VeaCc8FKgmCv1zFNS0vBKZVCAAAopa7rup5vEJMrbRjW5fn1Yr4wTUsrRRBEEBHLYFJIAqShg3Z9&#10;/53D5kZrNB8zzaXmkCCpBWVMQQARZIxhjJRSUkqlFASQQITAynJOiZxhBX3H7zY7/V7fM+x0nsxH&#10;y9//9ve/+uWv/ub/+Pd+EG70+/PpdLFceL5rEVNrUBWVoIIWzCKWono+XHi2jyH2fX86nCmtJBN7&#10;u3uHB4d/+x/+BgDQbDVuboZKS9txLi4ugAabmxvL+eLq6oJRqpRY7/Xefff+cjn/6qsvG416msVZ&#10;moeRv7HeT9Llw4cXV1djYsjt7e28yMuq6LS7lmXSilHKIcDLRRqFjc3NrUa9XVXs8uJqOhtvbvX7&#10;/fWTkycayD/90z8Zj0eTyQQALQQPw6DZbJZlcXl5ZRLTtr16o9Fd693cDPKsvLi8jMLa3t6BbdkX&#10;F5cnJ6ez2UwIGYS+FLKiBeXcsjzXDjmDWVKlMbu+zh8+np48uxyORowKBYDt2IZpIIwZZ5PpJEnn&#10;tm3eun1oGti2TcsyTdcaj4dFWTHBLNfNi5KuvsRcu6TF8fGdZrP12eefz6dLAAAEMC8KwYVBiJBK&#10;SIkNYtt2XuRcCKF4miUAqCRZ5jSfzcamaSjNbw+VLO0AACAASURBVN3ap4w6jmNZ1mQ0sWwHY/PL&#10;Lx/6fsSF1EozJqBGZUlpRfO82NhY9zzv4VdfPXjwZZpkhmGmadZoNPr9fpIko9GkLIsvPv9iPp+t&#10;ra39+Mc/Nk0rjpdlWTRbjd76uh94nucFURDVgnqrEfheWVbT6SxN08V8ubHRz7OCUh5F9SKvNjb6&#10;UVRb6SGVlDquu9bpUEpnszllTCkFNFhf30jzfLmMMUbtTpdzNhiMTk5ufN8zLNOxnFartbW51W6v&#10;LRfT9957b723EQSB4EJKubG+/ujRo3i5xBg3W01CcJ7nQMPVVp1UCkEEIVg5Gq0MVFafEQ00QSZE&#10;WAGlIUQAAgiV0oxzjA0AACGGYZoawKIqqpJWtNIamIbpup6UQgqJMZ7PF1dXl2ClFWlZURRJITnn&#10;jm2vr3erMs/SOF4u6mGgJPc9p9NuVWWuFI+X8UqncLlcKC1s25ZSEdOEhEAAHdehnAME0yJXWkdR&#10;rd3peJ73V//bv/30k4///u//nnO+spE3DBIEfq1WRwhaph2GYa3ZWC6XEMLpdPr48ZPf/vZDxnme&#10;Ze21zr17d33fe/z48TJetJrNKAr29/cMAxuW0V1fk1qOZ2OCcdQINzbXb989FlopqI/uHCktp4vF&#10;Mo3ny0W92djc3T45e05M4+L6Ms1z0zYHowHEeDgZLeIEEex6HuO8YmyxjKlgJaVPnz5J8rzVaoZh&#10;VFal73mWbW/2t8qiuhqOClrdjEZe4AVhCDRYLpdFWRwd3ZrN52fnF/Vmq9lq33//Xdt1rgfXH330&#10;URynO9t7vd76F59/8V/84r8EAH744e+a9RaEaGdnezAYpEl8dHSYprHg7Pju8d27x5Zl25aV5/lw&#10;OLJsq9NuX91cm6ZRlBlEqt1uEkKyLEuSNImz+WIJFcLInE8XQgiDGMPhYH9vd3dnR3CqpEgWC8M0&#10;h6MpwmR3a/vD3/yGM2YQ/OWXX9CqmM0ma2udelibT+cGIYEfsEpihMMgTOJsOBztbe8poWfTKYLY&#10;dRyCCWN8rd3TSk/Hc4TIYDAqioJzBV5hoe8FM/8fBMDfg770d2Cz1z2BXzbytivs19pXr+SX30iN&#10;fglcv4ZP3z+et7myb1R5La77DUj2Ngn5de3ib52rf0r5RwHwGwf/7wLA6C0ro29291Zc/SVD+J8I&#10;gN/u9BsT9U0A/IYK9MvyJgB+pbyN4AuVLa21aRgEas5yJQolUwyzwJP37/f/5Z/fPzrqQJilyTDL&#10;ZkWZaQSH41GcFV4Qbu8emJb3m9/94fMHjwejaZxms2V6MxxnFXU9v93utNutdqtlWwbn4uL88vTZ&#10;OUGOYwa0YLSgUjIlleQs8ALX8quiqjVqSZqWecEZ0wAooLkQhmUCDQtaAQS5FMggBa1My1YQJmnm&#10;BoHne41W60c//XGz3TYtG5vmzWg4X8xt11ZaU04pr6Ja5HlevVYP/aDeqNu2ub25dXx8x/cchOHg&#10;+urp06emSXq9XpamhJjdbu/O8b1mvVFVTErV7280m03HdqSQi8XcsmwqmFLaNI00TSFGYRTleSaB&#10;Xv1ici4wxO+8887e7j4CeHg9ePTV41oUbaxvziZTBDCEsBHVNnq9qqweffUwSzOMCIYG0pBgk1Mh&#10;pcLIgBAZpmEQAyLsuk4Q2ATDFwxLpbRWBGHTNAHCiBBsmqbnE8eJy9yvRfM4zorcD0MFFCL4+N6x&#10;5/sb/c3RzcAyLN/zy7wKvMhzAstwGrW2QTzbjYJaMwxqABKlQUVZnlcAE8GBUkhrgokdePUgqENg&#10;YmRhbFq2LbTSEDq+gwieLeZSQ2yYFeMVE0VZcQmKkjLBKef4L/70PcEY1Noihu/YG93e3t7u7aOj&#10;u7dv3zrYv320d7S/t725sdlf39vZunV4eLh3sNnfONjfu3v3dqNeu7m++vzTP3754IHreFub281a&#10;izORxBmBZujXPCco8ny5iGfT+Xg0mU1mVUmzJKsKijAh2GRcEELuHN8RQp5fXX38ySdX19dHhwft&#10;VlMw9sknn5gEGxhzwaIo3NzqW7Y9nc1Onp8Q0+j3N13HZZSVVTWbTE9OThnlgR8oBbI8vf/u/ZOT&#10;EwCBaZkaAAA0gnCtt5YXmWNbWuk8KzBEAOitjU3GWFkUWmvX8RjlCBuW5Ub1uh9E9VqdEMOybSFk&#10;UZYYk5VNru24VUWXi1grgBEpy4oxPhgMiiyzLHO5XLiuEwTBxsZ6VItc1+WsiJdxq93a29tZ768/&#10;ePDFzs729fWNbdlRrX7/vfvrGxvDwSDPc9M0HcfRGmCMPT/AGDMmsizLi5IYyLZNx7YQBhDq8WB4&#10;eLBHq9I0TMF5WeaHBwdK8jRLIFS0KiCQjXpoEAC0xhBpqLmgWquv+TUIALgyytMrIq9W0HUjKI2q&#10;ECdPLgUDjhuZplOr16UShKCLs9PTs6dKUscmtdAnQClJDWIABQBQBiZaaqCB4iDPcoPYtu2sUg2R&#10;QcoiozRvdZqO60moKpZLwBUUGhuUEYxrhtFezLllRctlroDUWjPGDZM0m8213lqj1bAdl9Iyr0rT&#10;tCCAGOHQDwg2kQaNWj1ZxPVagyADY3J1eSW4iMIaY9R13DAMFovF4cGhlGo2nSmlK8oeP3tumF5R&#10;8Z2tvevrm5ubUbPVFlxijAjBgtMiTzFSWolaLequdQ1CqiwXnCZJ7Pu+UspxHM/1i6JSGoZhfTqZ&#10;np9eBH6wMqTXUFecerUwpqkZOT/7iz81QmtZpQJJYAAJNZO8kowryQUVQiKEhJaMcy0V1AAqDZXG&#10;CgAqNJM1N9jrb2+urTeDumbqyRdfffQPv/u7v/mHxXRBK3p5Qff3u57vb/R7URAQjBeLJS+oYkpQ&#10;6Zq+5rrKWJlRx3TDIKzVGlVeTaezna3tn//Jz6+vrx49fIwJwhhzLq+vrxv15ny2SJaLrc1Nyuhk&#10;OhacQwgsk+zubudZBrTqtFtAK8G5knxtbc22TCmyvd2NDz74IAqjP/z+D/PZfGtzezFfXF0Ndnf2&#10;7r/zQVlSy3Q31rfX1tbXe/0f/vAHp6fPz87ODg72jo6OOp1WrRY9fPjV6empQQjnfDadmsSsRTUE&#10;kef59WZje2t7uVicn51rBS3DCYJoPlseHtwKwvD09Pnl5TnjDECGTCU13epvNOpRlhVXVzecaaWQ&#10;43i2TeZLPpnRLx9NTi+uwiiExKy4CMNordtKs7ikxTKeaSj7W+uWY/iBLQQrypxxYZo2ZbzeaGmF&#10;ZvO5aeG799/xHPfZs2eMS0wwIcZqVWUQU2ktpEAYRbUaMY00T7IiJQSWVWaY2LWtKPTWu91Gq95u&#10;N13HDYPQNMzL8xspQL3WnE+XWZpzJiHASZIKrs7OzrO8QBg7jru7sxv6AaVVs9UajSaWab3zzn0/&#10;CIejcZbkaZoijC8vLz/9+NNlvNzZ2TEMstbrtVqtnZ3tIPAn0+l8sUjydDQeQ4iJYUil86KkjG1s&#10;bFEmNUDXNyOpdbfTO31+XhaVlKrV7qyiAMt4eXV9k2RZmmQXF5fT6dzzPcdxs7II/Gh9Y92xPamY&#10;7wdSglaz1emsDW5GvV7v+Pax53llUd3c3Jw+f+55XlkWs9nUMs2yLBzPqdcbnufO5/MVAC7L0nXd&#10;ilYIIwEUxIhLgQ2itNarJReCmBirsLDUSkm1otZrDQFESkohJIBQSlDSar6YZ2lWVVRpjTHJ8jRL&#10;0yIvAVSMUdMyg9B3XZfRijNqWtbR4QFnVErhuY5lmYRAx7aAVkAriAAEwLLMsiyWywUAoCgKrqHt&#10;eL31LueCMqE0kBoAhC4uLifzmQZgMBpWVYkJ2ej3Xd8Na74XuI7nZkW+iGM/DJ89f/7k2dPJdDIY&#10;Ds8vLt97/4M0yyrOMMLNZvPp06dpEk8nk7XO2q1btyitiipP8zhJ4zAKGa+EortHe3fuHYf1yLAN&#10;bBqHtw5sz3Y8mwnWbNWb7VZYC5utpu3YUS0KQt+LgiSLgyjo9NYc2240m5ZlW47leq7ju0mWtlrN&#10;qBYdHh7kWTYZjYo8Z4xjgAIvKIqyvba2f+soK4rHTx9JLZrNyA/9es1HCPS3+xWt/uZvP0JE7O7v&#10;r/XWa7Xak2dP//jHz6Kwfvv27V5v/eTpybv333v06OHTp0+P79yeL2ZKid565/rmKqwFjm1sba//&#10;9Oc/3d7ZvLy8+Hf/7q+XyyXGaK3b2drafPrkMcGg2arPZrN2u12v17hkYRT6frC9tZvFOWPinbvv&#10;BEFQlaWB8emzZ+vd3nq3O5tOfvfb36ZZSoh5dXVzfOc2xlgIVuSZaZLdne1et7vZ3yTEEEIWBfW9&#10;qMwKKVS8iD3H9d0g8MJWq2WbjklMCOB0Mo+TuFFv5UX1+48+hghPp/M8L4V8bakPv1bWlVojjFfi&#10;HFJK0zSlUvo7A3HfCUffEG16G9S9jVW+o6mvs3/fxjlvlzfirW9DrNeOaK1fsBhewlT0esrx21Dz&#10;NUD1Zhz4De+iV9WVekEXevXP6oJXEeDVZa9nU78e731V5e35eX1sr0Pl779T38UE/s5a3xEH/q7r&#10;38jT/nreXrwpBN9Etm/pP7+gWqO3Af9rvQPw2vyvJhAhtMp9Wx2RUq72L8DXkPtVmrReSWG9RL4v&#10;zq44wFrrl9slL8awUsxFEErGDaRNrGi5yIuha9Hbt9s//sn++x9s1xuYsnlRzBlLFZBMAey4EoB6&#10;sxXVW4btFpVcprlp+/V2K2dMAnA1GF6PFs9O5uPZwLEQZVQqhk0MgKaUKWmend9kSbVcJuPhREp1&#10;dXktqNxc32m2214Uer67ubV17513bt+51el1TMtWWiuoNdTYMAzT5EJE9ZrQGmJoWpZUyjAMP/Ah&#10;wkVRjifT4Wj47OQZJgQiyATP8wxAbdu2aRoYoMDzalHkOU4Yhs1mo8gzxtlkNJrP52ud7sZGv7PW&#10;3ds/3N7cDoOoyEoIcC2qFUV1fT0YjkZxkiZp1lnr0ooJKTY2+1LpsFYPo9o8WUa1yHbsOElNyzKI&#10;WYsiy7TTJL26uIzC6GDv0MTmbDKbTmdIgyIvDIyXi/n56dlK4pRRDiSsKiaYxIhgSIhBCMYIQcsw&#10;MQKuZxoGskwTAA21hgACoG3XUQDlZSkgFBAmVWl6HrItDWHJStt1XM+VWk0m0zRPi7Isy2o2j23b&#10;39nc665t9Dr9/vpOs74WBk3DdAzbRRA3W51ur2eYFhcCIiKE5lxXpdAara1tuG7g2r7ruKEftFqd&#10;VrspJE+yZDgaV5RlWc64QAgLqSmVeV5KpW3HMUyTKFYxBoDgFUqBRpVlWa6zeqyVEpZtep6LQk/I&#10;SAEFABBcE0JWVFvBuL93cP/OXcfxhFCu43EukyRL4kwo6TgeQuji4uzy8nw2m9GKt5odhNB0OmW8&#10;Gg4nnudwyWu1ECMDWGg4GI3HY4xhlmWWZQ1nMynlaDI2er16FHS6a0Lq6+vzLMtarXYQBVpqDPHp&#10;xallOVqC02c3i+nC94JWq5UVWbxM7927N1vOTNOEmNRqNUqpSXCvt/bs2bObmyshVCNqAA1M05xO&#10;p1LK5SLBwKwqahC72ahZVjoZT40w1AqVBa0obTU7FS1WzECl9M3NzeX5JaWVYZhRFIZhxBhVvqjV&#10;aqenp5xzy7ZbrVan02m3267rPnjw4Ozs+b17x4yxxWKhlNre3n781aMwqJVliTGOoohWXAqNIAnD&#10;2sqlw/cCJWFRFKs5Z4xJxRACnu14vlMVZavV8n3PtIgfOEHoQSRbjeYi1su4urwcdLpRuxNqpYRi&#10;nm9BJCktMcZay5dbdBrCl862WkOgqiqz7Gh7eyuL4cXZtKxYFBHOtFQsDPzj47unpw85Z5YTSA25&#10;lBgQiKAGUmsFocYECaoQfpHuorXGGAMAAFQYQ0gAQkBrKaSQWgGMlcKSAcP0pbQRdC2bD4dJnKWW&#10;ZbTbbc655Zg//skPKlkm6dwO7LW1nuU6cRwzxhzL7TQ7wU4ANRgMBg8+/7LRYISYQRCFYQ1CyDlH&#10;2JxO51Fte3//kGAzSwslIUJoNBx7bkSZLqpyPJ62Wp3p9DdBEBZl5vu+RQzhWgEI2+2GRUCZ5XGS&#10;eWtNBTSEGCJMKUUIOY5DKaUVd+wQIdBsNomJheKIYMklhBDbRlwlyCb9w10zdCjkXAuhOFCAA8k0&#10;l1oJLRTQQGmllIZaSkkwlpxBLqHSSAFTE9uyu821kLiGQI5jn52ePP3i4dXpdZWBwMPtelNxlSdF&#10;mRVKmbRkWZppqSWXkgMg4WIas5IhRcaDCS2rRrPd7/cbjUaWZT/5yU9cy/5yOHIc5+HDh3/2Z3/W&#10;bDaePn2qtYZQayCl5FkWQwgsiziO01vvGAbOi7jb7URRsLu7fXp6+uTJk+vry7W1te3tnaOjQ993&#10;f/kf/+7iYnjn+DAMmotFcn42sMxgb/eOkng2jbP06cOvnmoNoyiqqmo2mymlfvazn73//g/KskyS&#10;bLWjVIuaT58+vbocmqZp226tVms06piAyXTsOI4QqtPpcC4/+ugP7fba5ubG/v7hgwcPTBNhjA3D&#10;0FpzzjnnAADbti3TLSmnlAsFbMfSiJWVjupN024/eTYYja7LYv7f/bf/2jQCy7IYqzjnV4NzyVWz&#10;tfZn/+pHnfX2w0cXp6dDHpdMFhCbzXYjp4nr2hCC5XJJWWmZTlnmluUgoivKIQCWa2utJQSXgxvG&#10;qnrDC0PPcVqNRs3zHQi1ZROtJQEEGWg+ma73t/a29+rNthSgXm+enHyCIDYMSwhlOYbW8PPPzxBC&#10;tw4PF8vk/vsfRFGUpnmRM9u04iT74sEjyzKioKa1tCzLc4Ob68tPP/l8PJq4nvOzn/+8t7729Onj&#10;Tz/7Y56ns+WMCaa0+MEP3j883F8JcJqmbZomxsyyLEppHOeKwX6/v1wmeZ4rpabTqeu6jAnLsvr9&#10;/s7W1unp8/l8XuTV1k5jMpnc3AwBQBsbm//Zv/QePX6KjbGJjfF4vJgtDw8Pm7Xmr3/96+HNaHNz&#10;c39/P4qi+XRalqWWarV+9XwXIoAQwBhlWRGGvpSUEASAUkpqjVdltWYKXV/KF6teCBTGZPVlwxnj&#10;UkBGpZSIclxB27BNk2AMhVYVZyIRhmEYBPt+GAQBAMAwsVJqOV+4LtdAG4bBqxJq8t777/7wg/eb&#10;jdDARANuIJTECyVYHC8kFwAApdRq7bhM0ulsbDmu7VqHtw+H0+lgMvYDlzjWMkkW8fLmo4HW2nGs&#10;mu999dVXmKDpdNhs1V3XvX379nK5XCwWQRTWarXd3V0I4XK57HY7d+7dydLCMEzPdqTgEMKrq6vD&#10;w/2Dgz0IZVok6xtdCVSr1UIINNaahmEApAHSBSuSPJ4vZ5TSqmKLxSIIwqKqms22BPL86rzZbBqG&#10;MZ/Obt8+0lpfXl4SZGCMpZSKKqUEQsi2HMfxlstlPar11zdNk6wcpBhjUmrDsIhll7T4wY8+2Dvc&#10;+fLLL56dPr19G3d6zaJMTQvs7vf3jxpxuvjrf//X5zcXv/jFX3z00UemYWdZNhyOdnf3+v3+Hz7+&#10;6OmTE8YqwyDdbnuxmO7u7h4c7gjBepsdIcRiOV4uZ81W+O57d7/88iHGeH9/17INSmm311hf38jy&#10;5XS66Ha7lDJCiJT6V7/+pYVdycDm+jbGmDPZ63Y+/M0/tNvt++/cvXd899mTx9PZ0jCMssin02m3&#10;2/nVr/6u1W7cu3f87rv3v/zqCyEU52Ucp7Pp4uTk+WK68LwAIRSGNd8NOOdFVlqWZRFzMpl88cUX&#10;luVARYhh25aVp6lFjBfihRABCLTWK7b6CvutdveAUgAAwzCEECsAIKX8R8HP/3PlW4HfP6/6W5nI&#10;r7Di29xa+FZ5u02tX/NR/rZRfQ9lF36HuvJ/WnkdMINvw8D/FK7yf3Knb5RXM/Y6mVlrbbwQoHpN&#10;e1m/Uj/9zvI6kP7+GYMvM5mllKulHSEEoRV7C6wWk9/cRnlz8+LlZsPXwfZXPpxaawCQltJzTABo&#10;USRczHe3w3v3Nu7c6dUiQvlysVgqJbUSnu0t0lxjcziZaAWllsOTM3e0dL0QYLO72XNcf21zAxFz&#10;53B3OB5dX17VQm/naIdgimxbQt1e7zChz55PboZD1677fnh5cRUsvMvzq1bnutncbve6T6+fxXkM&#10;EDIsUyPNJJdSlpQalokNIoE2LbMdhlwIiA3GGKXcQJgJnhXZeDrCyFAK5HmODcJYBbEJoTYtAiHg&#10;vErTWNmiFgZJkgjBDBNXVT6bT7MsGQyvo1pADJQkSa/Xa7fbgonZbC65uLkZxHE8HA4cx6nXoziO&#10;0yxTCliOMzgbLtIEIYQtE2Lk+WFVFYPRkFHhuUFRldeDUZGz8XAceOHezj6QYDlfMMbLLL+RgzDw&#10;kFJPHj1OkgRCqBRACHEptQSrLRWggVZQSii55lQKU3AqLdswDIgA5IIJwaqK8dnCDXyNIRW8YrRU&#10;AHNmyhBibJrOskyJbXAgrkYDzmktCL0gkHHGmZ4vMyAzAKAUOl4uJ7NxUuXEsYJaENXDIPLWe1uI&#10;mCenz63Ao0JypnwvjKKaQSyoICEYG8YiiaWkaVZc3wwqmmCipGJ0sVz5PkAIOZMqLTQkrVYL/1d/&#10;9o7kTAomOWW05KySgkpOIZCClYKVtMzzLCmyrMzSPM3zNGGccUYZo0BKggkEgFOupdZKKaGwYdi2&#10;E/hhq9lqNZvNRmN9vbuzvbe9tX33+N7W1matXu/1uvVGAwCNCe502lvbm5TTDz/8cDqbmSbZ2d5q&#10;t5q+5/3DP/zHLE9/8uMfHR4eSC3PLy+kFFEUeb5nGiZn4uryCmoINKQlGw5v4iWbTkbENIMwcFy7&#10;Xq9dD66Ho9HO3o5lmYPRcLFcWJallLy+usqyzLU9iODh/v7V1SUEaDyaIIjr9QZn8vz8YjgYJ0nm&#10;emGcpFlezBcLydVsOmu3Os1Wc7lIHj56eHM1qGgFAfYDXys4n884ZbVafTgcFUVpWaYQQgkpGPd8&#10;v16v1+rRrVu3MCGfffZZo9Vc721cnl/MFzMlAaP85nowHI45F5wL23a3Nncsy9Ya2raNECppyTlV&#10;grcajVoU+r7f7XR2Njd7a2sYAS11GHqhHyyTOePMc13bNgWnSvJ6rWYaRkVLIZhWCgCppQQv9bAA&#10;WEV01AthAo0AQAZ2MLJppTiHlEqlQKPZGI1GFxfnrWaj0265ttVqNhBUtkm0FhBoCAHUGiMENZJc&#10;KQ4YlQSbQAEhpdbKIFhrSVnhR4HjeVwJKqnQUkGIiEupnSTYtDoQuFUlZ/NlVdGsKOq1RhAGSstF&#10;sozjZZKlUS3a3t2ZTKaccaigYZiO5dw5ug2UevbkKQSo3mwGQZhnRVFWhmHQqhqPhwih/mZfK53n&#10;OVCwyOl8FlMml8uMcX24f7C3t/9v/9f/nVYVwvD4+I7j2r7v2aYRRoFB0GgyhhDU63UlhFKCVmVV&#10;Vs1m03O8sig1AJbt+K4vNHj45SOptGlaXAlEEAeKAdHZWb/9wR1p6UWx4EhqLCtJqaCVYFxxpRRU&#10;WksthWSUaak1k7Jkoe3oisuCh8T+yfs/3Gh2lqMpTYvt3ma+SKbDKYYEAFkVVbvV3Nretl3bskxa&#10;UVpWnDFWUlpyQUWZlNmyoIUAEhrYFEIKJtMkTbP8gw/e//nPf/ZXf/W/jKeTnZ2dk5NnjuO0252z&#10;szOTGLs7O0rItU57PBoCAKBWBsFb/T7n/IvPPk/iOMtSz3PX++thFMRxEobhSpbpwYOvTk7OCDb7&#10;G9uO411fDYuCZmkZhQ0IyMXF9XwWUyoAAJZlQQgdx1kul5eXV7VaPfBrXz74Kl5mnhtkWZnnJcaE&#10;c9FqdhzHFYo+P3k2GA4pLcuy2Nrc5IwKLuaLRb3ecLzw8ZOnGFt+0FASEmz31nqu6zOhkjTnUpYV&#10;zYsCIiyERJi02rV33/3AcQMI7YePng8G1Y9++OPry2lZSM5BGNUhQgDKkhZJtgjrwcHRXrPT8jyH&#10;C7FI5kxSpfn9d98xLeuTTz/NixxhnMSJVApjggnGGAkpi7JAGCitNrc2+tvrnU4jCH2AQBLHRZF7&#10;nhME/tXVZafVmYwmgoujg1vxMnny+OnOzu7vPvwdrWieFXlWaAWVkvM5Q6ha67Srquyv9wGCn378&#10;x+l01my10jTzvUBoraRKs6wqqWXZUCPGRFlVGGG1oiIizLmM48RxPc/ziWX21nqO615eXlm2RYiB&#10;MDl7fkmI6XvR6enZ1fXNzt5+GEXzxcJx7JUR18XFxebmVq/X5UKUFdUANlpN07RubgaEGGdn51VF&#10;9/b2lQaWYaZp/ujRYynUxkY/DIKzs7PpZNqo1V3bFpzPJlPbslbpzfsHe67rfPHF56ZpHt064oLF&#10;Wez6TlEVQnElFYRQCK61wpjYto0wkVpKwaUUq5XZaqPdIIYQklK2iquthDmElABB13Ec18MEIQgh&#10;hhhjTBCCyPcDhKBUSkoBtCIYCSkRhiYhrKJScaDBbDYZD4dxsmSMjifTOF4s41gD7Xpur9vb2d1d&#10;W9/QGgxHI0wMy3Y+/uMfx5Pp7ePjq+vr8WwCIFrrdY9uHe3u73U6nVa7tX+we3T76Pbt4zt3jtfW&#10;urVafb23EUVhEASe53LO5vPZBz/4wXK5PDs7f/zosW1ZQKqz05Pd7Z3ZYj4aDcuqmEwmeVlcXV2N&#10;JiPbtqqqKqqq0WwkeWa7dhhFUS0CEGKCAYTNRrPVaoZhMBjctNstrVWepTs7W/V6LY1TpbTrukVR&#10;LBaLoijTNLFNs7++oaTSSg8Hw5ur69lkNhqOJqNJnKSYoJPTZ2WV50W2TGaNZhSEbllmeRYDJLVS&#10;zXYjqoW259brtaIsAQDL+bLT6tCKJnG8tbnpOO6nn356dX1ZlkWz2Xzn/juz+ZSy6tatQ4zB6ekz&#10;yyb1RoQQ8Hzbts0w9Kuq2tnbNgyjLPOKFgABWlVBELVaTaWZ1ros6McfP6pH0cb6tmASIbyxvlHm&#10;1dnz5xBB33fb7Va72Yjj5Oz8EkK4vt7Z5bgqYwAAIABJREFU3tr45OOP2q2G63mWbVimU+RlkZfT&#10;yRxCjKARhHXK+OH+YXetBwGoSpbGqe/5ndZat9uDGt26cztNsuubwdbmnueFi8USQJTnlQbwJen3&#10;6wRRqRRCCGEslbJMc4WmXqKIN2HJ9wKSb4ngfRca/P6W/nldf0eMdEUzXUX29Dc0rr6GuPClKDaE&#10;EAONIQQvDYFftfk6DHsRB9Yr9tabvrjgLSC9OvIGrfe1ob6ZVv39CPzt8fyjKllavyCX/dMT1F8M&#10;+zviwG9cBr55u18fHkbkW7H3N6TIVrHfVXkZIX/hCffWdEEIVwz21V0TQq7c6QAAGGPG2GqeV4/u&#10;G+xfhNBq62MV9X3Z/ktLEgCARqsOXyXAa6kQgqapaTVvNsnhYfO9dzfuHK95LqN0mudzjKFBLMlR&#10;o74OkX12PcCWvVikyDC3d/fDRp0yASBEBiGOYdrEtI16I+r2u/1+787dW6ZjpPlyPBu4NdtwCMDI&#10;9Wt5XlEO6q3Oyel5xeV0XjU77Z3do6vhzTyZDSbD6Ww8XcySLKWCCyWEEhpADXSWF1mRO46bV5Qx&#10;obRGUEMMEcaGaRmYCC5XJBdKaZYlEEitpRDUINDz7CgKakFwfvr87Oz51eWZ69p7e1tnZ8/PL57X&#10;onB/f8+0TMpo4IcI4WcnJ/PZbDFfTmfz4c1wPB7dv/9up7M2W8yUko1Go9Nds127pCWTIs4yy3E0&#10;1EorxoXnh2EQTCfzLM0H1zcf/+Fj27Srsjo/Pa9FtbVWO0tTyzKP7xxrJZ8+ecoZNw2bUymYqHLG&#10;mdQSYoAwxBghjDGBkGBMMHZtyzIMgglBxMDENAzLcSCCxDQRIVlVTJeLrCgrKbSW2EDYJgUtDMtQ&#10;QE2mU0QIRFAq5Xl+WVZpWioFlSJ5QbO84lJTViZZOlvM4mTJOEMYe67rh5Fl277rWYYdheHmxtZK&#10;2IwQNJ/NRqPhYHATZ0maxYZpEsOACDPGIUIaQMOwDMOuKMvzMsty/D/+9/8mCv1aFISB7zq2ZRID&#10;I2JgxSkXjFdVUWZlkXNGOeOcUtM0gAasLPM0zdOc/p/UveeTJNl9LXZ9+izvuqu9GbcLzBrswhAE&#10;ARJ8EMn3nsT3Ud/1TykUilAogvgiRSgkkRIlEXwiAQJY7u746TE97aqrq6rLpTfX6UPNLmYNSFBi&#10;SKEbHR1ZmTfvvWki8548v3N+eZZnPE3TLM2zPE+SNM/yNEnjJC6KMsuSKA601sygSRKXZQEA8H1/&#10;ba3neC4huFqrdnodv1bRWkVJvLa2ttlf297eUkpCBMeT8c2bB2/duRMEy+FomKVptVoxTRMCnKVZ&#10;nmaSK8dytIZREMdRwstiNhMAlJZtZ1nW7rQrteqrk1d+xe90WmmWzGbTosh7ve5itlwuA4qJYZgH&#10;e/tXw7FpGEppCHCj0arVmoQwz6t2u2vT6/l4PMmzYrFcXE8mQRDu7Oy6jvvixfHR0RGCuNddbzSa&#10;juOVJU/ipNlohmHw4sVxnmetVst1nTwvLi8HaZYnSWI77vb2llD67OxUSrC1vQ0RfPH8BWNGmqZn&#10;p+dSatO0gEZAIwiRX6lCCAeDgVJqbX19Y6NPCfF9jzHDNs31bpcQHCdhmRfLxRxBoKSYz6ZZmiBC&#10;/IpnGJbSkjFmmgajTCkBkDYtijFSALwOTAIQoBUJrAAACGEIsJaQl3o2DSzT1QDlOa9UqovlfDwa&#10;HR7uNRt1IQRjxvV4tN5ras2FLAiCCACgBFBQClmWkpcSQSyFUlqvzOuUElme2I7tuJ6GuuAFlwIi&#10;wqz6YgGzjNlWO06kUDDN8ziJ0zQ9PTk1TOP09JWGutms7+7vuo4tBL8ajxBClmElUTy5Gm1u9iu+&#10;r5WihFmWRQnxfP9ycOm4DoRgcHkZhuHuzq4QUkmYxunTp8+UhHFcSAmiONva3Lp169YnH3/Mebm9&#10;vf2DH/z+1nZ/bX1NaxkEi9lsmsSJhnCzv24QnCVpludKyq3+RpZlZSlc25USuK4PEXn0+HGaZYRS&#10;BLFCutSCumz/7RtuqzJLlqlMAQECrPI/lUIJuZr0KA0lgBoApRnESGqZFYZChoZ1y7MArjuVmuXx&#10;OAMctJvtLM7GwzFjRrVWVxB0O51ao1YWBSE4z/O8KETJoyACEgAFgkWSZ4WBrDwvpBBKKV6KIAql&#10;lH/+5/9ZmiY/+9nfAAgPDg4oI8PhsNlspWl6ORgeHBxUfI8QPB5PfN/jRYExOtg/mM9neZY3GvUs&#10;y589exbF0fraRrfbdV03z/PxeHJ6ehGFSZYWL54PfvnLx2E4972aEJIQo1qthUEspW63upSwKIx5&#10;KRzH5VzMpnPH8avVGqWMc2kYplbQsuwkSSFAGBOE8OMnTyeTaRiVWivbtlzXsyxLKZmkcVGUlWo1&#10;TbOL84Hr+oxZQKMyLzAzCGEIE9+v2rYLEXJdF0LUarU2d3Y2t3YAJFkunj59JUr+7tvf/vSTxy9f&#10;nlNqXY0mJee2ZQEM/UoljKMkzyrV6u7evuUYpeQlz33POzjYF0I8uP8gCELLMikhKyYTYqKkcmve&#10;ndu3Nnd3er0eNfBkehnGQVGUvuc3WnXf9YAG4/F4OV90u+3XcSiYnLw6GVxcvvfue/c/vY8wRhqu&#10;9fu7uztpmrou7vW662u9IFiu9dYoYX/5V39lMOY63mRyneQFIQwCmKa55/jtdlcrEIaB4MI0bCHE&#10;o4dPLgaDt9/6BjPN+TJQCmoIDMquryenZ6e+71PK0jQ/fvlKCLW/d2hb7vn5hWXZlUrFMIwsS999&#10;912l1OXl5ebmJqVsMLgYj8eGYVBCT0/PHMftr/fv3bv/6NFjjMnW9vZyuQyCsCgKy7SUUmmcrPfW&#10;gkXgeR5GaDqdzqZTQkiWZVrLvf29PM+vrq52djZNk3U6rWW4nC9mhmForRBClFKEoJSKcyGEWOl1&#10;V5nGX0+5VlF2EHLOy7IsOVdKKaW54EXJVw88DaCSSiqNITQM03Xc/vq64zhFkZdluUo/ZhiGwQyI&#10;ACFECgERLPLs/Pz0/OwsDIPh5TBJYqklo1RrTSnNixxT5lVqfsW3LCtJ0739g976GiK43elsbG7t&#10;7O6+9977m5ubnU47iqIyL6rVitZyNBqfnp6ORpOiKJ8/f0EItUzLce319XWl1GQy6bQ6Uulf/N3P&#10;z06HvV7boGw4vLp580aUxJeXA61Bu93K0uzF8cvlYrm2vmYY5vNnL8aTseTywb0HruOYhnF1eaWk&#10;DBbB3u6u4NygZrvdvHXj9t7ezlqv5zmOEgojBBSAAEyvr6UQpmEwytrtFiHk/PTs7PRsej0Ng1AK&#10;zahhMLPVbEVRdHp+hiC0bJMSpLVMkti2TVmWKy1AnpW9Xu/Bw4cFLyGCECBCSLPZms/nq7jlvb39&#10;Fy9eHB0dra2t2Y61tb354MH95y+evXP37lq/9+Tpk8ObBxubfUZJWeaeZ+/v71KKN7fWy7J48eL5&#10;dHo9ub72fD8KQ9M0/KoTxzHB7MXzYwypUjgMkyTKdrf38iLHmJiG0Ww07z+4RzH5wx//+OJycHJy&#10;sljOb948fPT4YZiEt2/fklIWefn46VOgweDy6uz0Ms1K36tW/Co1WMX3FvMgCAIIYL/fz7M8CALb&#10;dtI4e/n85XyxrFQal4NhlpUA4rIUGoDXTuUII4RWgVdK61V4lFIKAiClXMVJ/S5g7EvQ5kuI6Lft&#10;+LsA4N+9aw2/XPkL2OxrMuJ+ec0qRve1STP8MmP5hb7eXPNGVtvfBl//iUN4EwD/s8f4teULyPy3&#10;0NGfb/qXAuDXjbzR6tfS5uArl/s3K/UXOOE3Nr0JgL/Ql/6KF/eXmv28HQghIfTz+zbPc0JIt9sd&#10;j8eU0hWehm987PgsLvrz9b9p5/M0SL95bq++mGgCoYI6Vzr64MOb77+/225TJRZpOhUyRRpkOecl&#10;wsTudbcgMR8dPXv+8hXB5uHhTYToZDKbzWZZXsRJlGephtI0CDMw0MIwmWESIcU8mE1mQ4iB73sI&#10;k3qjHaXZ9XRm2vZ8GTie1+o079x9p9ponFyc3frmDS65hJqZBjUYJkQhACBccdZcyOlsZpkOIzSK&#10;YsMwBBdaA4qw53pKqWWwcB23XqtxnidJDKCEQCpVGozYtuG69tVgMJtdd5qNRqvi+Vaaxi9eHnGR&#10;16pevV4zDFqrVhv1GhfldDq3HWd3e7fT6ZRFISR/++23r8ZXo9GV7TlCSgVUvVFXUCVZtgjmxDTz&#10;sphMryEEjJmYYMaMLM1fPn9ZFmW9UiOYxssoT1MlBCOk2+m6lj2bTC/OzpXQCOA8zstclrlQQkGJ&#10;ECAEEowwhRhBRDFllKwm20ghgikjzLYtx7ExowpoBVWcpUEcCSBNyzQtE2OYFmlZpphgQuH19SRP&#10;kzgK4yh2bDvPSqkUwkRpWBRCCIkxWlvvVao+o0xpzRhL8jTLc4wphIhQykteltwwjDIv5vPpYj4f&#10;XY04L9MsLsrCNk3HdZVUQqpGveF6FYZNygyT2ZhQBLAQCv8X//mfmAY1DWZZKy8YzCg2TUoQNAxi&#10;GpRSgiCAQEshszzPszzNkjLPpVArJQfQCGgdxwnnoiyLsizLMi/yPIyD6fQ6Wi4W81mWJPPpNE5i&#10;IXhWZNPpdDaf27blei4zGCZ4hXg3Ntd6nQ4hWEpRFPnu7s721sbl1XB8PQZaVSqVRrPFS5HEWRol&#10;kkuDmlmSWcyAGlFiIEjSJAiirORFvdEwTGNze0MDNVtMvYqrlCyKvCy567qWYQdBaFCj3e5sb2yd&#10;nZ4jgA3DyrPc92rtdi8K48vLURylZckRwq1W27Js0zDX1/v9/kaSJGdnF4PBwHP9tbV107SkVFqD&#10;RqNVr9bm8znQCGGU54UQgjHTNI0oTodXwyRNDw4O2+0uY2y+WE6n0+98+9tXozEjrF5v1htNw7AI&#10;Zp7nR1EyHF4ppW3LkVIJIQECBwf7BqO8KLRSWivbMn3PRRBWPL8o0sVymec5oVgDtZzPgYK+5zXq&#10;DSWUktLxbMZIWWRCcg0UXH2Xfv2Y1hCsomYggkhKBTVmzJyM5wazuNBFkbfanTwvfM/d2d6+OL9I&#10;k6TXXX/18kW75Rv0NcWiNYcAYIQUl1ohUSqosZJaSSkEBxAoJeIs8nzPcl0uVam4glBoKpQ9HGa2&#10;06Ok/vHHj66uJlEcCy4Mw6SEzhcL13X2DvYBkHmZ37v/6fnFACDAGOu0WwiC+WzabrUatTpEmhBy&#10;eTkIw2B9Y304vLRMs1qrLhbTMExv376BAJZSXg3HZ6cXnuNX/Kpte0mcV/3qzRu3BoPz8XjUatVv&#10;37kZx4EQ5XgyPr84HQ6HzDSkUlubG65tX09GWor1Xs+xrOV8TjFlhqkBqNbqmNCXL14tgwgigE1W&#10;SIEocOr+2v5mUEY5KonFNJY5zzWQGioFtAYaKgCUhgpADShiK9EvlQoWomY4m60uD5Pwel6zPc9y&#10;CSRQgzzNj54eXc/mzDIa7ZZtWxfD87zITcsqeVnkxfX4uiy5llpyFYcZLwVFZlGUWivDoAhjzsv3&#10;3nv31lt3/v7nf88lH4/HpmneunUTAKBKKUp+cnJGKd3f20vjOFgEru2EQVDx/f29/cvLyzwrVqlc&#10;wjB+9uyyKJKDg0PLsp8/f/bs2YtarbGYh0KoXre7u7O5ttaHAHqejxGZz5YIkdu33t7fP3z33ffu&#10;3HmrVqtzLiaT6zwvGo1Wu93Z2dk1mLVcBo7jpGkaRVGr1SqKotPpnZ1daYWAAnkqW+1mvV4riuJ6&#10;Oil5ORwOvIp/eHhjOp0qpTyvkqZZlpcI0ShM5otlUZSreafruoyxbq9TrVRs0/I9//HDp9PJLE+4&#10;77cuTseLRfT++99+dXKe5+V0Oo+TLElSoUGRi/liARBq99qHN/Zc37k4H9z95jsQ6ufPj6bThRAC&#10;Y6ohVFrt7O3euHnYbLWyPH9y9PjRo4dHz584nv3Oe3c//PCDdrfNuczybDqbHj19giDstLuGyZhB&#10;F9MZhuhqeNnptAcXgzAIV++nOIqjMLxxcLjRX3/3vXcghJtbW5Thkpd5kZ2enS2CIFjGSulgGUyn&#10;M61AmmZXl1dFzh3XZcxwPW8wGF6NxrVaTQH4/MULjKkGkBpGEIbhcmkYBmOGaZqY0ChKojCh1Hjy&#10;5HQymTx8+PLk5Ow7H77zox/+wc721gffet/zvfF4FEXRxcXFfL70PJ8xo9VqG5aVpGmSptfTqeO4&#10;tu14jssoc0ybEXp+erG7u5fEsWEYWqnJZJKlmVIKSGE7TrvTPj5+UatVv/u9bzNGOC+Wi9n6Wtew&#10;WFHkcZxwXmBMVxnItAJQKwgAQhBjBBFcmahroKVUEGOEsdRacCGEVEpLJaVUZVnmecGFUFIIKRCA&#10;jFHfcznncRJxzle0BUSIEEIJ00qWZQkR8Fy3Wqky05BaCs5dz6nVqvVGvbvW29zaarZam5tbQktC&#10;mWnZmNAwjHf3913P++TTe69OTqMwPB+cT6fXwXyRZ9lwOLRsa3Y9ZdQo8mJ9baPT6j68/0gKGUfx&#10;bDohmLRb7eViMboaHxwcYoi7nXaz3vA87/79+7btIExevnz56vjEMq1Gvbm9veU57sX5pe9V9vf2&#10;W432xvqm53mNemMxXz64/whDzDBzLPfp46d5WoiS3//He8vZfDwclVlmYGOt09ve3t7d3mnU6r7r&#10;8bIkGHfb3SzLT45PTk/OMMK2ZRnMlEIevzw+OTn9D3/+53du3+52u5SyJEln1zOCmUkNCPBiuoAa&#10;z+aL3/ve94ej4dn5ueM4vW53Mp5Ypvns6EhwYRrG4cGN05PTX/7yWb/fti1nd2cvCJanp6dcCNd1&#10;btw4fHz0pOD59vYGF4XSwnFNTFCl4p+8evXJJx8zRhvNJoTgxYtXa2vdTrcZhmG7ufb40dFwEB0d&#10;Tau+M19E9z69NxlfL+YLLvhbd+4Mr64++eRTy7H+7N/+uyhevnh+tL7RQwgen7x8//33NIQIk6fP&#10;n3tu7cmzF4OL66vxMokTy7Yqvk8YK4oyDEJGTYzJYr4EAO7t7EOEeMldr7re3zo7HSBEgjCyHQ9A&#10;wIXQWkOAMFplCVEIY621EMK27c/tmwD4F0DQz8DMFzSu/1TNfw4A/4sw4T+hVn09kNeM5uebvgqJ&#10;9aoZCCHUeuXJ+bXxt184J29IWz9HWV9n9fz15Utg7HcvXwKc4Lec8K9AcQDgFzTM8I2/L+34tXX0&#10;F7d+bY8r9Phacaa+DF+/Jhvwm+cYfaHlN8Hzl+7J1YKUSgixEn9hDN9++60f/OD3l8tFFMUIIQQx&#10;/IwxRgijzwTGb7p/v25t9V+/FhW/ZoA1QhBrLbWOPV9/99s3K76K46uinBMCGTOFwGki2u3NRmvd&#10;MHylyWgyQwj/4Ps/RAD/6ucfRWFSpIVtmXmeL+bTssgrnmdbFgLAMAzOC8OkGilK0dXwstPt2pYD&#10;ETEMI0riWrOuMSAG3buxt7G7PZlfR3n0h//mR9PFbBEtNQAAA6WVUAKsstEjbDIzi5NOq7PW7S6m&#10;C9swsyTFiFiGZVtOmiQX5+d5mhZ5rpQUosBYacG1KkwDQ8iTcBEtF91Os171emstRtGnn/4yz6P+&#10;eo8QiAkEQFNGCMEGY5Zl+p5HMbFtq+TF9u52pVp58OAepfTw5mGaxoPLCw5EWqSAIAGEUCqMA8ZY&#10;WfI0TjnnjXqjyMv5dPb+e+/fffubOztbNw9vNGo13/MQgp7tIAifPHwaB6mUCmrEM15mXJVK5goB&#10;QiBCABH0+u1LIGaEMEIxJAggCCCCQEqVpEkURRkvueQSKA0UNUi9VvE8S8gSQaVkKcq86jsMAqCF&#10;xVijXqv4fqfV8r1KkRdRHCOEHNdxHHsZBI5n25atpDIsx2AGQrgUcnWn8lIqqWzLlpwXeaakIhDc&#10;vnVjZ2srTeMyL5hhdBotz6tYzDJNW0uVpWWe5lLoius3Gk0yHA4whhhjyjBjDK4szjUyLYIQIYRA&#10;gKVeqbMA57ws8zCJ4yhdxTxwztMy51xqDRkTSmsppVhZdEIohLAMtlgsVl4mCkDbtqWUSZY2O20F&#10;rDBc+sgrSxaEy8vLQa3qUwxNk3iu6/uuYdLB+dn55WCt03Ydy6QMAlAURZFlvCil1AUsHdOSXPJC&#10;yFISRHq9nutXb96+YTisKMo0yd2KzxUvisI0mWFQpcD1ZLbWXcMYz2aLne19x/aEUEEeeZ4PITZN&#10;02DmfL786Ncfz+cLx/GazSbGdLGYm5T1+32E0Hy+DIJACJ1lWZZlCOI8zymlve4a1Go1azSQIYSI&#10;41QrzEWhIWzUW8w0HMc9Onr+7NnTvCw453e/Gdy4eXj/4wdBENVqjTwv4zBBMAYAZGnx9OmzVqu1&#10;s7NVrVYHowFFuOpVoyD0PE8UeZ4WjBq2Zfq+KxWfTCZFnrq+hyESQoZhZBiGaZqEGnmWp2FRaTLD&#10;sIoyhuS1+hdoCCDSSmkIAUAAKIiU1loDQahyPEIgVtdZkoRlmVcqFZPRyXRx/8HTim9tb+1zic4v&#10;Lvf3OqZpF+kSaA0RwBgqjAElhCjFAYRQKaWU4pwrxbWGEGKtIOdcK8gMW5QwiRRBlY31m2mC5sso&#10;SmJCECQUQoQI9gzv/Q8/2NrZODl/fvTiaZSGe3t7GmlZciWkZVnNRqMs8ygKLi8GlFLPdYfDYbQM&#10;2o1mVmZFnlFKHUcxxrQEy2U4m83q9eZKwBYlsdZ6OByuUBYhCCKNsFJa5KKESNuuAzBCGMdpMp0v&#10;G1vrQgjb8TY2Nq4Gl2VZ2pZTZJlXqRuMMWS0u62Lq1EmSqxMCYTQ2nBNocswi03LBlhKKZQWUGkN&#10;oYJAay20QlJrjbACGAHFBY/TbrXRrVSpBLgQFiSKizJOnarFACritF6trXV7UZYiBJmBg2gRhuH2&#10;zo7WKo0TajCttet6SZikcQYhZNQ0Hbter1smwxTNZ0vLsn704z9aLBanp6eWbRRFfnZ2trnVv337&#10;9mQ4ieOYMXb66uStmzcWi4UQYjqdhmG4sbEBAEjTtFqtAgArlZptu8vg4zzPLy4uOp3OYrGYTCae&#10;V/mDP/hhUfAkSQghy+V8uYwazQoE2Xw+z7Jser0UQq1ELI5j3bx5s9frDYfDWq02mYwGg8Ha2hpl&#10;eDQaLhaL9957j3N+/PIEY1iv168nU8d2CclN0yaEDYejKIwJo3mePXz48PDw8M/+7Z/8/Oc/D5YR&#10;QsA0meWYGiqzZFESqzRijCEMPM9BCJimURbFq5cnaZzUvEYel8cvzxVgplU7O59GsRJcaVAEMZ9c&#10;R4hA3/dtx1vGp3nxvN/fbLVrhok1kJPrURgGK2s6QpFtudu7e0KIk7NXV1dXl5eXAABC0Ppm/8d/&#10;/Me1emUWLq8uR8F8YTKj0Wq9xe5SDLMsA9BACOV5attur9eBWt19+62P+KcGs6oVT3mg02lFUfTs&#10;+VOE9cnJcbXqf/Ob37x79+54PJ7NZmmaGcxZLALXcuu1Ji9VGMauW7Uso9vtClEyau/u7DueHUeZ&#10;43vdTj8MlwgiwZXW0LJsraCSwDTsSkUuF9FoNKrV+N5el3MZhqHrulqrX/3ql71er9/fODk7S5JE&#10;CNHpdIqCj0ajarUqpYyiaCXqrlQqw+FwY2PDsixK6WgxajQanudxzlfKsbIsy7I0TVMphSHUWp8c&#10;v8yLdHtnMwiWjJFOt8GMt3yvWkpxcnJ2djoMgxhhoBXAGEOACIIYv55prXgJAIBSiiCykgoDAABW&#10;CKHVslK6KAWEnDGWI1GWpSjKFVfsWCbCcDUwIUQYhkopjLFpmowZnJfz+dI0yfr6+sZGH2oZBAEA&#10;CmPoe95yuZzNZggPGTOpYZ2enz95/mI0nt2489Y3777HGLNMQwNYN81Sivl01mw28zz/6Nf/uL7W&#10;87yKYVgE07IUnleJo4QxlmXlvXv3buwfTCaT0WCyubm7u7XjO96DBw9qtRpCWErZX9/QWv/N3/zN&#10;z3720eZmc29vD0JINOZpGU5DCOHRwye7+7sXr84Hg8vpaFK1KtsH25PL8dX5qOrUqFPRpYoXUVEU&#10;18MJ50fz+TzO4vfff991Xdu2v/utD23XSZLk+vr6/XfebTQaSqkoiubzJQCgLIXjOP/Vf/lf52UG&#10;EBJKAKj6/bW9rW1G8fVoDLSRZzIKk5PjU6igY9tpmvZ6Pd+vXl9fQwhbzVaWZUIIy7IqFdBuv7YI&#10;6XXXp9O/+tUvP7q4uPhP/8O/X1tby7JkNB1VXFcIJFXJDCRlsd7v/Mmf/iQKk8ls+urVK9fx9vcO&#10;m83qZDKRUm9u7MxGR2/d6UNAw2BxPb6u113fc6SUAOB6rTkgFx999HG71/3jP/6x45hHR082Njbu&#10;3r1b8JJzee/Bo7PTC4N5YRBX69XZbLmMYg2x1Gq5XPa6XSllluTHx8e2Yff7fc55Eia7u/uLecCY&#10;4XmekvBqcl2rOxpCLmVRFKubU78BwF4zaWnKGKOUrig18P9R+SeMnf6lu7+GPW8YQa22fq4C/c1u&#10;n0VKf0nr+7VlxRz+Pxzn/7/Kl470a07yF6E4/Ere4y9xyF8+zZ8h3t/xrGKMGWN5nud5nmXJ0dFR&#10;FEUvXrxwHO+rY/4cTn/pq8HqOn6+5g3UjYVQK6WGZTOEZRjNizI2GAVKh8sCI/Pg4JutTv/Tew/T&#10;5Pwb7773wXvfFgrMZvP//X/7j8PR1Z07t/2Gt77ecytulidZkc0n1y+fvzAMs91uawws11rr9NY6&#10;jU6rrUoNAJaKWw7tb3ZM00LGGoJ0c3snL8Xw+vLw5r7tOxCjgnOhJNEIEkwYRWj1xlSEMNdxKo7n&#10;mjaBSJacIkoABgooISkmWqrB+fnV5WBtrVutOJiQUGUIoZpvGSYOw/DG4Y5pmtPZZBmOEAElTxrN&#10;mmkhw2CYqJIn0/OJY7nbW/uWZY3Ho15zbTGax0m0s7s5GAyk5Ddu37px4yAv0zALCp6XsqQGwxTl&#10;IsUMe66f5zmzzKIszy4uTELbvU4/f8WqAAAgAElEQVSapk+ePCEAOpZdptnu9l694pd5cToYRmFo&#10;MivPc1kqxUGZCSiQlgAjDDXBCkMBFQBaAQUFJ1KYMpelMrCCAmFZymyZzDVRtXaDMWqbjld3FdCW&#10;52LCIJSEUa5onqRluKRAmFhroKHIk+UMKS0FWM6vJ9OFbbvd7prvNzSQWoO8SMajaZJnju9019c0&#10;hMQwpJYmA5pqBGBRFkoBggCgYHI93NnZ+fYHH4RhOJ1OCcJSCwR1kiVZXMpCaY0MxkzqMGjgP/zO&#10;Iec8L9KiyJSSSsmyLIXgr50wlFRaKaEwIgYzDZPZtlXxXut7q36t4vkVv1Kt+IZpmqbBRZllaRgF&#10;cRxxnnKeSyGjKCzLQmulpBJKCsH9ir9/sL8M5pPJpNPtEEbyIn95fBwGy8V81l/v1Wo1pWQUhReD&#10;c4RRp9t2HJsQMrwcLucLRhmjJoHIc1zLsDzP67S6lBqOV6nXG4yaURJzIbgqAAKjyWhyPXZcx/Xd&#10;2XwGNCqK0mDGYrE8O73Y2Ni4eXjz5cvjJE4rlQpQmDGz01nf3t4FEgzOL+M04Zw7jnN2dpqlaX+9&#10;X5b84mJw9uq0yIqVETGEOElSAvFGf2N4NVyp4EzTYszI81wIFcdxlhd5XpiW9a1vfeveg4effvop&#10;ZSzL0jRJut3ufDo/Pn41uBjGcWJQK89LzkWSpMsgWCzmSRJ7nlerVra2Nk3DDMOIYsI5B1ou5rNg&#10;vrAtM4miwfBSaxUncRwnWmkhJBd8Op6lSRqnoRAFwQBiCJHSSq4eShqgz+aNCuiVE5NECEMApFSE&#10;MMasZRAlSWaYVqPeRBidnpwMzgdJnAIFpCi1iDqdCsFAyJIigIDGECOAoSZFJpQAGOM8L7RWGmgh&#10;Sqml5/umZXHJSyAwNQC0MK4CVKtU+k+PTsaTGUBaaC2FztI8S9Pvfu87fsW7d//TJIscz7n77t16&#10;vbqYzYui0EpLKX3XbjQapmH84h9+bhjs8PCQ87JaqxCKl+FyuVzmWba3v9vr9cqC53kxn80BQLPp&#10;Is+57fhagTLLbhzuZ2l8OTivVP3+Rl9rnaTJYrmAAARhCCCEALca9ZrrFFlar1Qx1KOrKwSBbVpa&#10;a9txPc+3HHcymZ6cXxS8AAhoBAqZb+1vm74tiCIWzUUKCQJQKqC0llJrpbWWGigFuQZCQgWwgoBL&#10;G1MLYhtRHiYmpiLJXdP2PB8oWAph2XZWlIswqLTrURIroOqNZrPVjOKYUlqt+xgRx3HSOC0LYRuO&#10;bbmeU7Fsm1IIoZZKfvjdb/f7G48fPx5NRghDg7GizMqy9DzPsZw8z4NFmKZpt929Go6yNJ1eXwuu&#10;bt++Y1BzNp0rpRljtu2UhVAabGxsBkGoNTg83L916yYhjBJW5OLsbPD40dNXx4M4CyzLQQiblimV&#10;DsIwz8vr6+vxZHh+cXZ2frYMls1WY2t7M83SyfWEl4VpGpeXgzRN/uiP/vD8/Oz09FVZFltb28tg&#10;mRdFrVYjlCkF6rUmglQDiDAeXo0RAjduHCKkR9eXUpWISsMmXBSmRSGUEAHPsy2LVX2v4nsQgnC5&#10;/MePPrIs5lo2girnGWHAso0XL5/neakUipMiTUuozeUiKQq1+lmWPAyjKIpduyKlOjp6Nplct1rt&#10;XnfNdlzP9waDwdXV8GoyCqNQAdXf6L/7/nt/8KMfYILmi/ng8mq5CAeD4fPnR7zg3U5nrdeZzafN&#10;ZkNraTLGOd/c6mdZappWFISu4xQl11rPptf3HjwSoty/cXA5vNzY2uytd+M4fPrkCECYpKlj+a7r&#10;dztdSmmwDCmhjuUkSaKUjqKIGSYhpCj5bDazXTcIA6UAQJAZ1LJMAAEzaZkXQggAYLPZ+r3v/d7h&#10;4c12pw0BqFYru7s79VqtyFOM0fn5xdnpKdAKYlSr13zfV0ouwyVEoF5vpGlqGEan07keTxCEe3sH&#10;29s7D+8/+OST+xCAOI6TOK54XpHls+mMYcSLgnMeJ4lSstFq9HrdPE+vRpeVitfvr1eqXpplSZJk&#10;aV7ychWlghBBaOWjq95kGD6bS0G5csaCEGGKMAEQaaghRhporZSUQgguBWcEW5bFGNVAE7J666my&#10;LJM4JhjzsizLEkBNCF6ZgHAhpBYaqCAKwygsuaCE5XnBuQAAQIgq1VqtXmfUqFYbx69Osqy4deet&#10;arUWJ7HvVzBCWZK6jlOtVGzLjoNACQkkMg0bQQQ1jKMII1irVPIsu7y4iON4Plvs7uxVPD9JcoxI&#10;kuWDy2HJueKqVq1QTEyGGvUGxZRi6jluFqdXl1dVv4IhyZI0WgYUUYapbdgWc46fHy/nC11KAtBo&#10;ePXi2cuK4zdr9apX6XS6Fd+vV6tBEDx/9iyOIsn5k4dPi5K3mq213lq9Vu+2uweHNzc2Nj3XJ5gu&#10;FyHQ2KRWq9l+5+6HnfZaGpc806cnF5Kr+TSo1ZqeW51OZ1KBJE7qleqtmzeSOGGUdrq96XTabLbO&#10;zwdxlP7Jf/KnlBlJki4Wy7Ozs2984+7BwQE1qO3aSopXr15eT66iaNlqN2q1alEUEIHxeDIaj5ZB&#10;2Gw2+/1+o1Gv1OwwjJIox8jIsvLtt9+5OB+OrsaOZa9ikZRWH3zwrUePn+R5IaUI46DX7d66fTMv&#10;sqLMmq0mZTQMwzBKu71+s9lBGGNiLJeRaVl3v3kXIx0n8e7unhRiMp4YzNre3LJtO4kTjLDjeqbp&#10;1OqtX//64zwvfM+XKxssAIEGSmml1Ou4K4gQQrVardlsciGSNGWUrhywVnjgd8R4/4oM8O9Q5zfl&#10;t+lUv0jGvskfrnSkX2Zf0Wfk5GtCEKzks7/TOPXn9sK/fZcvbfoSi/t/o3wFdurPR/Vbe38j8zP8&#10;p2t+tbvfMlL4Ra+pzz//Qf0bqPnZwldV028sv8EAf5Xv/eqoylX+W60xxozRPM+n06llWZ8HP7/R&#10;+5fDp9+8div3afjZ1ddar0R/UmKMAIRprUb7m1UAU4yV4kJwxKjXam21m+un55f/8Kt/kFDu7OxY&#10;RjWYJ/c/eaC4Xu9teLZnmQ6jjGBEEfZclyBccbyKVx2cD148exEug9l0xtOi31sXXNQqVZNRQiDn&#10;eZqH1CD9fi9Jw4ePHpycH9+4fZDkycnFSVGW1DQABABBKWVRFJZlE4yV0BZlvXYviaIyyZQEUAEl&#10;NQKIYkoJjcIgjROMUK/X7rabjCKCdcW3261ao+FTiighjGEhCyGLJFm6jmlYTMqiKFKMIQAgDJcY&#10;YUqJUvLqatxtdZbLOUKAMvTy+DlCYH1jjatyOB4oKAHUXJY5L0rJmWmYlhksFmmSKKmyJIvCaLPf&#10;//CDD9e63cV85lpWv9er+J5jO0rxNE2jIAwXieKqyMoiK/OkKDOONWHYwJoSgBBACAAMIdAaQUAw&#10;xpByriSXSRSXZZkXaRSHbsXb3tus1Ku2Z9qO7fmOaTCEtG1QhnHD99vVqmeaJsY1161XK41qtepV&#10;XMe0DdO2TNM0GMUEYwwAM50gjKez5eXl1XwRBEEsBSi4iONYCo0RxhBbhmUZpuu4BiWViqu1TJMk&#10;iROCyUZ/s99btyzLNmwAINSAYmKZVrVSdSwnT3MyX0SUUoQBIUgrbJgKAAUAkFKtHi8AYqgRYdQy&#10;HUIRfG0XDJVSUCOKCcZaSmLbdsG5YdB6vVqWZRiGcRxGSXwxOAuiiHNuWRbGFGNMDdbpd13fWTyb&#10;RUmIKIqTiFKMsJpcjxmBQt2oN6tPnjxqtuqlKE2DdnrdNE7GV5dFwau1RhokvufUO90wjDDGcZQy&#10;Bs4uLo5PzpZBBBnRUP3gj35wNbwkBvV875NPP+702rVazTLsebJcOfd++OGHPOee7yqotNZFUSgJ&#10;iqJ4+fIVBOy9dz/s9dbjOM4KEQTB4SFsNpuOY3fWuqIspRIagm63QwghhAghOOeMsVardXr2qtvt&#10;VatVxlieZ7PZDCGOMa7XqxDCWqMOAFpMZ/V6/Yc/+ANCUK/X6/f7b7919/T0/L//7/6Hj379wDGX&#10;tu2ahoUwQQgxxoqCHx8fYwJt29xY36xUKnEYXl1dtVsNJXhmEC7BZLpM4qxSq2ZJmOe5aVtSijQp&#10;q9VqGC1NCbpdDyMbaQEJLEoJMQAKIAiE1kABBQABWCOptUJQay2FKmr1RhzqStUyjW3LamAER6PJ&#10;6cm5UoiXYHh53Wk5UrOyRABwDDQ1sMg5F4WBbAmU1lIpjTFWWiKEFJBaQ4INJcGKWoGCiRJTVq3V&#10;t03TzFL+8OFDCYFlWZCXlFhKKQSElPKjjz4+uzj+7vc/7PU7jmU9OXp8fnpWqVQ8xwVS2bZd8fxm&#10;va6FHI2G+/u7zWZjf3f36bMnFEFGgGXTg/3dPEu0kOvdTrQMnz89FkIwQvMkhRCuCJ9SiFIKwzAQ&#10;QqUspSooxdVGtVqtzOcLKdXVeLzZafi+73v+2cmroiiwYSqlmEGVEpwXPkO2b0IkFQQF54ZlAoj8&#10;mi+BtCwDYC0KbjhECgngiq2CAGIMIIIYQwU0FAUHGlZsb3A++IdnL757973NVleVAkNcFkWZ5QpA&#10;qHWWJUKI+XzuEb0IFmtrfb9amYyukiz7xt13PM/LgmdFziVXBrMoplqCMAmDwbJa9atVnxrWd7/7&#10;ex999HGappZhHx+/qFW8IFhWnMrpy9NOpyNK0em0ms3mirszDEMIYZmO67pJklBKkyQdj8eT8TyK&#10;oo2t7U6n4zr+3Xe+EYbLn/70pxcXl2lStFodghljrFIBUZoSQpIkyfLEXBXD7q11tJaTyQghQCku&#10;yxwAtba21mg0Pv34k7W1tfX1dQW0YRjNdqvdbi+Wy/0DFmfpxsZ6p7dumialLE3T45OTJEm0VmUB&#10;fvWrX9fr9Q8+fHcZze7fv9+s1gFQZZHUmw3HZmleMELLsoRIVqv+s6OjMAzzIpWl39vc2t7eXMTL&#10;MAw5L8qcE4Rdp3L8YgSAHpwuP/jON77/+9+5nl2/fPUiiYPJaOr7VSlQFGZVz//+978PIZqM52dn&#10;F0oDxswgCPI839/f//DDDxuNBrPM6XSitYqT5OTl2fn5eZ5mBsXz+fzBg/j3v/e9ZrOplDo7O7t1&#10;eKMsS9Nki8Wi214Pg0Wj2Z5dX4dxWq1Wb9/cny3mzVr1xz/+Q9e1Hz58eOfWrTiOLy4u8oyXebDW&#10;XUvzPE8zwzJXUamUUkpYwQsrTCAG0+kUUVRPC9+rvjp7VZRpltlr6x0ttBZKCWlQQ0rZX1/f2to6&#10;O7t4+fK5ZVutdtN37KOnj3d2dipVzzBpUbSfP3+e8/L6+loIQTANw7DVammtbdtmjCFIhsMRpcbf&#10;/u3fvn37zk9+8ieO9X9mWZZEsckYhPD6+no6jdY6lVqtBgBYhAsNxPe+921CUZ6nJ6cvIJRc5N/6&#10;8EO/VtUQhFGyCJaCS6EkQkQBwHmBVrHKCK9y/2qttQIAAIQQ/YzO5byEEK6e1QhBoRUXBQHIoJgS&#10;YhYly4v5cmEZzLIs33ehlFEUaQBcxyk5F4obhuG6DqVUiJKXChu0111fLpdZniRx4fkVrXAYhoyS&#10;LMv8Sl1KnaapSdkvfvELqcCdO28PL4ZBEN26deu9976ltR6cnW9vbk5Ms16vX12OHj16VPVrtUZ1&#10;a3NzPp9mSW5Qk2LCl0vXdaeT6/Xe+ng0TLLU85z9/V0pZZzFXdK1XLuq6lrINE09zzs7O1/OF1pr&#10;Sozvf//7WZ5cXV2GYWybuW06BONWo2mbznQ88Q48qGAwDyil/f7G5cVgb3vb9uzHjx8mUZyn2ex6&#10;2m62ZtMJmMOq5x8cHJxfDgbnF6tIrhsHB81m0/f94Wj0/Pnz/uaG7bg//elPX726aDYruzvbG/3t&#10;k5Pj+Tw4OTm9uhoHcdRut/M8z7Lszp0765sbQMPnz58PBoPB8MIwaa1RxRRprf/u7/6uVqtRivf2&#10;d0pZxkmwnM3/17/85Y2bjW996z0hhONYZVlSSiHU55fn62tbpRBxnPz6o4+J8Y5j+1rknAe1WuOX&#10;v/x1FvHJtdzaQBDoJMsRBtPpPAzD/RuHCIHB5elf/MVfvP/Bez/5yU/uPbx39OJoupiOJtfHr843&#10;t3afv3w2nYcI0jvv3Nrd2b914+Dv/+PfjofDb3zjm2v9/uNHTy3fqdVqjDHl6FqtNl+EN29scwmk&#10;5Ds7e48eHwFCIaaMUQCA1GlZqFXMpxSCMHbnzp133333+Pj4r//6r1fecl9n2vQFtPNFeIR+C576&#10;1yn/6lzr1xwF/EIvn4OuL9X8jFJGn4tq3ySTf/dx/qsc0T/byP/LHPXKhV6/BsG/EfS+CWU/rww/&#10;S9H0teW33mmflZUoybKsVVCn67pZlkGIwRsGV581ovVnQvfPd/8qHb1aVkpBLAEghkGlLLVSzLQ1&#10;wCUHGOAwyBGghweb1Urr4mp69PzF23ff+cY37oxG13E4c+zq4d7BxfAyz3ODGlroaBkePX7iVt2D&#10;gz3P8V3bsRyXQnL37bthFvxPf/U/izKvN/zDwz2kNbVws1W1bCYBVQACXM6C0Vq/0Wj7AJYf/eMv&#10;FsHSMAyCkCgFhJBCjAACpTCIIcu86lU80x6enpuEAVUAiAAEFBMIlOCFKEvDJDubGzubG5ZJJ9eR&#10;ZZjVimVaFGrNyzwpQ8/zBpcna2vdSrUtZMmFAABnWc4YMU0XIa0gv7g8s01bSFVv1zDDlsFevDoe&#10;XY89z1ksZqfnx7ksCl7GWQwgBBjYnu353nK5nAcL1/WyMKYmc1xrOLo0Tdbv9t76xs0iz11qJ2E0&#10;nY0JRFrqlXtCmmZKaCCQlnoVo4gIxgBCjV5LnxWCUCFNoMRFLgFQ2iRZWTAANJYQwlrFa1RrCosg&#10;j4QsLcfkUsiytG0bA5xGATJNhBBDkJCVT3AJkYZcM2L0mrWt/jozbK1hyTWAVqvaunSuDMQgRqPr&#10;SZSlWbK0LMNqWpiyIstCETmOBSFcLGYI61q94nvVarWexOnw/NJ1nN3dXcboWpZNJqPzi9PpZCwQ&#10;NzDjWYn7TXdwORISFaXK0kIIvVzGZanStAzCMC94lKRZmhdCxEkym89mi9nk+jpYBpxzoEFe5GmS&#10;pEkSBkFZ5pRgRghB0HHtjX7/xuGtXn9jc3u70WyZllXIIs4Sx3dv3bltec7/8bOfYYocz4mTZb3p&#10;XY+vACx/+Eff3z/cPrs4kZoLyQ3L2OhvOLZ9fnYuSmGaNsZEapWk2XyxmC8XZSklgBCTKEkePXmy&#10;ttUP4/Dw1k3Hc6/Gk+l8tr2zc35xIYSwLdev+MvlHCJd8jLLs263Y1umlIJQOh6NOReEmBjT+/ce&#10;CSH9SvX45NX8OqQEACQ/+PDd27cPC54hDI5PjqUCrutKJbUCZZl7jr2/u6OVHF4NbdtOkoTzcjqd&#10;xnHc7LQbrWaSpGXJGSUVv1IW2Q9/9ION/nqjXs+LQmqlAdzbO/yzP/v3t27fGs9mx6en8+WyFJwa&#10;Rl7ktUZNSCG5jOP46ZPHWRIHwfLq6qrb7aVZluXl9s7e9WwaJclstmDMwoQKDTa3t/YPDje2toRU&#10;jWYLYcIMgxpMSY0JBEDBVV4iqJXkQGsMKIQQag1ff4ZFQiGAMNA0z0W10kyT4tXxRRjGCGDTNm3b&#10;LnnWrjds06JUU6YR5IJnWkqCsMHssiizNAdArQLXESIIEogxZQQTRA0jzgSmtfOL9L/5b/9HZta5&#10;1GeD03qzaloGxQxplsZptdHAFB0fv7Ico9Vu1WvVo6dPj1+9ci2LElKtVK4nkzwvbt+6lcTxs2dH&#10;YTzf2ds6Pz/5+JNfb29trK13zs9eVavu3u52GCzm02mR59PraRqnru3lecGFRBBarmPZDjXYyfmZ&#10;V3XXt9YXy/l8OVOaQ6CVFLPpnBISzBcHO1sMY4TQZDIusgITZJkWRKBarzi+XcoSYPTpvXtZLgxm&#10;5VJgi27d2CEmBlgCLAHmEgilBYCwKAXBDEighIICUEwvB4PJaNxpdhzDvv/JvSLK9rf3ap6vuORF&#10;CQBot1uFyLnkXAqpldSi2e54vuc5dpLEy/kcQ8wwZYgijUaDyWy2DBYBxYxSQimNk+jk9DxYRn/2&#10;p/+u0+k9f3oULsLpZFqv1A/3bhRZEQdRt9UdDUday163C7SqVWpRFK2w3N7+rus5v/r1rx89fooJ&#10;NkxjOp3ffefuD3/4o8PDQ87FX/3l/3J+fm5ZtpJgFVLe6baiJMAUYay3tzcZY3ESaa0h1IZjhFE4&#10;n15DCDHGnudNJhPOOSF0MBiEUZzl+a1bb61vbH78j/cm0/lar89My3Yqs/l8bX19ESzOzs+kUpZt&#10;QYjm8/k8SBsNv9vtTaczy7J2t3fv37tXr7ZOTk5NZlSrFcey643qfDadL2d3bt9+9OhRpVp5dXLM&#10;mJFmaRSHu3v7tumJ/4u09/yW5LivBMOmd+XN86Y90N0AQQE0Iw5FUdLsnzq7+3n27MitOBJFggTQ&#10;aIM27/Xzr3xVehduP1Q30AAJijqTp857VZkRkZGRVZl54/5+9zI2Ho3yJNnZ3FjOZ0hJyzAevH/n&#10;l3/1c0szXcNyTDtP0k6j7dlBM+g6ttfwm0kSx2EMFLQMC0AgBG832z/7y798/70HpmEuF9HJ8enZ&#10;ycWTR08++/SLaBXpRJOc/+y//OXNmzevry4G/b5lG57rLJer0WTU7nSk5O12e7FcabrW7XUXy3ng&#10;ebfu3Oz1O++9dzfwHSHYZ7//nRTy7t27//avv55OZ0XBgEJCyiRNCCFAwnVGWM14GMVRFFFK/SC4&#10;uLjsDwZB0LBsy7A1KZlOsanrCCjTNJMw7vf6oub/9S9//vzZ89OTk83NAWf1xfnr5WoOoSQULZbz&#10;6+tLgCETdbgKV6tVfzA8OT1rt9sff/yjVy+Onjx+4nt+HKWe7fa6vS8+++J3v/1ds9H68OGHcRRT&#10;hE3TyNNsOh3XNTu8ecB4XVZlksZ7+5v37t6azcaGpSsllvFyuZpfjS9d13v//nuGZYZh9Bcff7K1&#10;vT0aXXPBCcUQgaKshBBE0xgTrGK6bkqpAIBr7SspJUAAIiiVRBByXnPJEYQKAi4kYzIva0Ip1TSN&#10;akzwqq5sx2m3WwqCta/bOoljrdOOEDJ0CyvCa25aDoKkKBmlum7YqzCsat5sthlXmmYphSbT+fnJ&#10;5csXx47lPrj/4PzkotVqd9odJVWRFfPpwvcahBCKNaWUoWvdTtd17LWve7fdE1wiSIBS08k4z/Of&#10;/vSnnFeOY5VFFjSDvf1tCXir3RiNr3VTOz49xoQc3ri5sbGxubWVpGkSJ45jKSU1je7v77XabSnB&#10;3v5eWZXdXldIgTD64MMP/vJnP6sZC8PVKo7SNImiMEtT13Fu3DhQUiRJTDB2XVfXtSxJMISmplOE&#10;xldXVVHcvn1rPL5+cP/9RrORJSmlJEujuq6klNvb25PJuCgrhFC3PxBCJUmyvbWlFHj87OlyuZzP&#10;Z3GazBfzk/PTv/nlL1rtBgBSSGbq2nh8/fnnX7x6+RxIYZtmXVW/+KsfZ2k6Ho1293an06mCqNPt&#10;mZZ9cnY2Hk+jOJ5NF6PRyDSN4WBDKnx2duU6jU67iwkNfB0TzEWtpGg0/Pfev3N0/OrgcO/Z08cX&#10;55cY4/linuXZL375VwqoZbxyfOfGnUPbtypZNbqNn/z8xxu7g3kyF4oPe70iL8uiXNMIk8k4S7J2&#10;u+3YtlKg2Wq+evXy//vVr8aTMaZ4sVrVUhimqRsaF4JzLqVAACkAMCaddvsHH3ykUe3OrTurxSqO&#10;kjTNTMMSQmJEEMRSCUopIYQxtgY5CBIE8VvVDvg1XPlDuPUfYrA/oEbBGni++4LwG/7w3QV8O0/1&#10;7WvdBkQAIogQWLvMfqc6eBedAQAAUgooBZUEUgKwzr/6JiZWIQgQABAC9IYMfdM19XU3Ffgm8eEP&#10;Y24BkH94FAB8aw2CBEK0HlWpBPgDxPhHudB3BvmP5OV+3xoI0dtx+u6Q/vHT9H0v9S296K/JcAXf&#10;aDwDBAGCb+Wz5fql1tUgBOuUTQSV+sO8ZYgQUurNftYjo9ZJrwhzztcMsFKKECqlwphAgBHEEKK3&#10;pxN8TfYiRCBciyoA9bX0FYAYEQQRRGQ9EggDBaRQTApJqLIcAkB1cGOnqsooTf1G8/DWPd2wzi6u&#10;zy8vm6325sbmcrU6PjpZLWPLdlzXPTs7/fzzzybT0WQ8bjWbzUZjPJp89fR5q92GEtaMv//e+xCB&#10;+WIFlBxPJkWZX19fD4ddw9LLKocIQgSDhr8KFxdX50Hg/PwXP3v58lkULnSKTZ3UZa4RSCHECukQ&#10;m8ggAqlabfaH6SqZTee+ayNMas6ZYEhJpXir6Q/67b2d7Zs3DtrtRhQu0yTRdb3X7viuixGZTSat&#10;TvP07FWz4e/sbHJRGYYugdQNjUshpBJS2o4jpEQYQQh6/V6n08nLvKqry+vLKI5sz260Gkij8/ns&#10;+PWx4zoIIYjgxuaGrmnn5+dMKUTw2hhPNzQ/sGpejmcXiKo0j7iokiRUSkgpsjjL4rzIeFWILC2r&#10;shI1gAoDgZUACCAE4doBWK1t/yCUCuq6LgQDGGAihawqlgVt7/DGjmHRrEg1gqWspWBKCY1CXpdS&#10;rFXEFVBSSSGFWE9XIwiBAlJwybmoa1bVknGklEmNXqd3Y+/wcG+/6TQ8y3U1x9YsExkG1haTxexq&#10;Mr4ajS6ueckGvYFletEyPTu5vDq/JkgfDDYdy5nPllVZUaK1g2an1XEthxV1vIyAkNiEFdU0x3KB&#10;Asswms6WWZJHUVQUZZTki+VyNluEUZSk6WKxlAqEUVwVdVWzoqzKomSMKwAQRpquSSmrquJrmVnB&#10;67pmnFHdIIbe7fe29rb2D/Z39rebnXaz1QQIHb9+FTR8TOB0Oup0WnVdfPDB/Z29jZOzI0ygbmoI&#10;oe3tLQTQYrksiwpirBEKIARiHdiGMCGsZhJCRIgCYLFcUUOXUm7t7EgFTs9OR5ORYeiNZqssC8dx&#10;TFO/ur6kFLuuKyUHAGqU2gj0LMcAACAASURBVJZV13w5X2BEIYCs5nlWTsbTumZbW1sYccaLMI72&#10;97cdz6nqgnMxnU2lkFme9zr9bq9ratpwOOx1u6twUVZ1mqZFUVBKi6LQNA0T8vLly/l8vrOz02o1&#10;Hzx4EIar2XRy9OrVoy8ePXv27Pnz55PxZBWGL168ODw8/Ju/+ZtOtzubTRAC7927u7ExzJPY9xxT&#10;1y1T73c7GxsbGON2uz2ZTOI40S0rzfIsz23H84Mm1TTbce+9d29//xBB9JtPfxeGoZJyPB6fn5/H&#10;URQ0PNezGWNScik5BGA9lnAd2IDXNy0EFAIQSwGKoi5yRogBAVEKS6EaQTDoD9udlkbocj5vtwLP&#10;txCsWZVoBJmaoRTAgPJaFFnJmFgbOwkJGGNcCNuxTEvnACqgEy04v4ijWNy6/WCxjC6vL7modd3g&#10;TCRxWddsuNlfLObT6bgo806nqelktVoUWWZZpuu6GqXT6XTY7w2Hw+lkfHZ2sgzn/UGPUHp09KrZ&#10;bHS77cGgB4CoqrzdbgouwtVqe2uvKMrFImw224Jz0zQNy2i22hWvr6+vmq1Gr9/FFJZ1mcSJYRq6&#10;oY9HYylUuMo3+81Bv3t9cZnnKZTKNHSqU82gVKeOZ0OMiE6vrseT6QpTgimRVG3tbUIsJeQIK4gE&#10;wkgCxRknhCqJsAKSSck4kOry4sp3/K3BVrQMj796GTjBrf1DR7eRAkoICKHl2QBAiAmmJE6zzz77&#10;bLKYP3j4UKPadDRu+sHuzq5ONIw107CfPHkax6lOjbqub9++HceR49jLZXjjxs0ffvTx0dHx0YtX&#10;jx8/ETXXCDF1w3VcXVvPj2DTtBzXfv/99xfzeZomSknG6p2dbQBgnEQQANM0P/zwwx/+8IetVnu1&#10;Wv77v//mn//5nxaLZbfb0zR9bZIsBCcE245t23ZRZLquG6aWZZllGQcHB4zXnDPbtJRSaZo6juM4&#10;DoSwLKsnT54wximl0/nKtp0oSsqirJnY3d2L4ixNsyRNFovFarWaTMaXl1er1apifGtzaFompVpV&#10;VYvFzHXdO3fuHB0dCS64qPMspRop8mK1WmxvbdaM9/u9qqrn83kc54TgmlWz6dw0rF6n61hmv9vd&#10;3d7aGHQPD/bv3r496A2KLD99fXr86iich47l6kSbzZaL2Wo6Wzz58sloNMaQaLquUa3dag0Hw82N&#10;zTwtHn3+xePPHz979uzi5KIRNCmiRZabmq5R4ti2ZZqL+SyLo83NzXC1qMp6Y3OoaVTDBEDge36j&#10;0ZrN5ldX11mWahptt5rNVlMpWRTFfDa/vLrK8+LB/Q+urkaTyZQSarl+s91yLFtwwXmNCcIISil0&#10;XWs0Go7nNpvNq/FI0yjRaKfTvB5fSVXXVWXZBoUEAkAQicKoGTSVlKdn52kac8aWq4WmkbqutrY2&#10;dZ1wKYYbQ4JRfzAQUhBC9g8PdF3vdnvb21uObRuGbtvO9fXINIyd7d12swUhFIzneZ7FCRdMp9rl&#10;5XmWZb5vmabhB64QfD5P/tvf/qzdauRFblr6fD4RiummDoC6vL5MknhjeyvL84vz83v37vSHg4uL&#10;8ziJCaWWaUqlirzAmOiaUZblO89zAAAAEVRIAQjgOg9TKSElkBAhjBAWch0BJACECGNKCCFYASil&#10;kApIJSihEMIiz4WQuqYrBZRUVcUQxoZhUapRqq+f/4QQSiFNM1zHlQIQqm9ubo1Ho+vR9GD/0PMb&#10;r14e5VlOMHEcNwh80zCAArque56naRpGSNOoaZqNRhMhXBRFu9UeDAau61BKIFCDYa+qylfHr+qq&#10;3NnbFpI7js2lWKwWW9s7uqYDqNqt7pOnTwWTeZkDJQeDfhA04ziZz+emYQEAgiBwHXexWBiGIYSI&#10;ouj6+ppQWtdVGK6UkpTS7e1t23IgfGNO63luFK6SKMEIU4I5qwO/0Wq3Xh69PDs/ffnyxfHRq9l0&#10;ur2z9d699//6l3/tOA4hxHHsOImjKPYbjclkKoS4e+f2aHR9PRrput7t9RzHOb+6mM0WP/7pjwkl&#10;lmmenZ39/ve/6/U7+7tblxfnJ6+PtzaH+3t77WYzL/JwFSKCNcNM01wIadp2mmZPv3ppmiYm1PO9&#10;waBHKTV0mzFBsO7YLqU6E6IsirquNEqGw/54NEIYPLj/YGt768H9+81my/NdBWTNWHfQ29jcePri&#10;WcUqr+FZjm3ZVlbkYRJVdZ3E8fNnL5IoRQpkaa6EHPSGOtUMw+CMzeeL0XjMpKSEXo3HtmNPZvPD&#10;GzcqVi8Wy6oqbduBEDLOoIJlVW9ubt44vFkUBQBgb29P07Q4jtM0/UYTCCrOuRACQrhW2V2LBr1F&#10;ZfhrmaS3oO6PhPt+L7L68wq/qx78Ndb6frD2LTSlvjfk+Jsy6J2c1XdNdN62+I090nrrH0LxdfE/&#10;hKxf9/e7bX6bVF+P6jdHB+R3EOkfxajfc1x/anlT5c/Whf5zlq87/i2A/f3de3sg8NtVvvXx7ZwF&#10;+s6Bv/vmW+MDMPyGN4bwrRzXu/t680WFECKAEMYYC7G2TQIIIYjWkxlSKUCxBqGiVGFNNFtuxbJ2&#10;p7W5tdUfDjDRHMftdHu2Y6+Wq6urq8lsKoT0A9f1rCQNiyprNING4AslIFS2bd+9e9dv+JPp1HXt&#10;osiPjo+n81m7097e3pZScFEfHOxvDjeZ4GmWjCcTiLEfeJ7rQQwxhuPRSDCm6RQqJTnnjEOhDKS5&#10;hitriSTY3dwzqUGJznntOm7NGSJEQYAR0HXa73d393ZaDZ9SMh5dMcYCz/Vc1zT18XgMgPQ879XL&#10;rxzXxQRVVVnVtVJS07UgCBDGpmkhhIWQVVUxzjRdt12H13VR5BCpvEgxRfv7e47vvnz54mp0bdiG&#10;7/ue7w43hkWWnZydFmVpOy5nAmNsGKZOKSGYEAghlILVvIZSMSZ0rBVZlSV5mdZ5VJU5q4uK1wJw&#10;oAREEmOEMEAUYYzQWjlojb/Q2nQaQwglwIKrClHV6TVb7QZQvOYlgJJzhiFUSgAlpFTrGTCEIEQQ&#10;AQSgWhvZAqGUkkDCNwFcQikhJBNVyQQXUCpD09qN5vbm9t7O3uH+/tZwo9vp8oolcaKEoIhqlEou&#10;01WWxFmW5GmcRVGcRimGxPd8wKFgQtZKw5pne7ZuYYWQhPjeYW97e3Nza2NndzcIfEpp0Gxatk2o&#10;5roexnQ8nZ28vkjifLmM0jwvS1aWdVXzvKiKoi4rVpRlmuVZXtSMl3WZlQWTTEjBBedSKKyiNOKC&#10;ASARglSjECMpRZImYbhyXZfzqijy23du9fpdiNRqtayqynW9wG/kaWFZdrvZSpIkz3K6jtUGQAm5&#10;nvNDCHEhEcJrgdMsLwSApmn1hxvnFxeL5bKqK8PQHz54wFnd7rQYY0kacc5c2xVc6ETXdZ1gKoWc&#10;z2ZKQUMz0jTzveDFyxdxFN24cePuvbub2xtJEgaBTyjhnMVxMpvNIMAAQM/1e72e4qrdaWmUXl+P&#10;IMJCSMuygqBBCMnzYjaZmrrxkx//2DLNqii6nc6nv/1NuAwd19M0uprNKUWe7TR97/WrV//6r7/S&#10;KfnZT3/ywfvvreZTS8P9TtOk+GB3p+l7tm3UNSuKYrlchmHouq7jOK7jhMtVr9NDEMym0ySOOu32&#10;4f5huAyfffVsNJrkRV5UBaZI0+lofJ0XaRD4uq6vXcKUAm/erBWJ31y2kFIAYQIhVAorhaQEWVpB&#10;gBgXgoswDBfz5WI6rcvCMolpYtsiQFUaQUDCumQaNoBEeVpmWc6ZEkJxruqaIYJt27YciyuFkJmk&#10;/NlX55rR2Njae/zVi7zMhxsbP/rJT2ez1Xw613WjP+xNJldJGhIK9/Z2Gs1gPB6H4dK2LdM0DUsP&#10;V8t79+5CpKaTayFriIGUfHNra22/dnl5aVkm1YiUYmdnByg4Hk+CoA0UXCxCJpimaTWrhVStTquo&#10;ytHoOmg0BsMBwrAs8yiMDMMgmJQVi8KoLviD9w9bjeDy/FQpoGFkmgZCklJk2obpOkIqy3GyrHx1&#10;fMw4R5S4nrl/uEcpQgRQigiFiKB1Zj2CmEBqUpOXLFysNEzyJN0abnu29/LpV+OLxfu3bg7aXcUY&#10;VAoqxRhzXNeyLQkgEyJcxV88/vLue++bpn308uX55YVhWN1elxCqEc3zg9evT6azWa/fwxjt7e/O&#10;F7NGIxhdj//rz3+uEfrFF59bhpFlaSPwNUovLy/LspzPZ9fX145ja5qW5Wmz2YQA2La1XC4Xi/ne&#10;3l4cR5eXF7qh7x/s7u/vR3EURat//Id/zLLs4cMHjWbDtp2qqi4uLhBC68SHza0Nx7GLoijLUirB&#10;Oe/3ex999BGQkjMmlRBS1HW1f7D/wcMPWq1WVdWfffao5kw3jMlkZprmcDD84osvqqre29vb3tmb&#10;TCaM1YQQpZTv+5wL0zQN03Qcx9CNNEulFNPpeDqd/u3f/g3G+Oj4JWN1p9NmnM1mk/V9kTOxt7sL&#10;ATJ0697dO+/du3fzxq2NjY1hr4chNAyKgMqyOE1iglHTD3SqhatQCVWVteDSNC1KjHare3Z2tbG5&#10;OewNA7/BGXddr9VoCSnyNB9dj16+eDW6HmVJppSyTfPOndsfPHhQleX19VVZ5IHv5Wm6mM8oQc1m&#10;o90MpBB1Wc4mk82NDUpoFEWW6SRJOhqNe73+7Vt3Dd0cXY/OT8/9oGEYZpEXlxcXN2/cCVfRkyfP&#10;bNu1TLMqiyIv0iyFSlFKDV13HLvf71m2gTDsdJsvX72YzaZCst297VfHLwlFSkrHsQhEUopetzef&#10;z+/dveu6buA3fvTjT3Z2dgRnu7s7dVUqJdqdpmVahGKM0enJyfHr4/2Dvbt371RlUddVWZSirn3P&#10;tQzz9fGr588upCgRALZltZuN0fV1lqb7ezsEwuvLq8D3fd+No4izuq6qjz9++Hd/+8s4iZfhynHt&#10;KAoVUKZlMcakEnGW9rp9AMCTp49rznqd7u7e7mK+yLKM1cwwTI1qgguooKZpX1uqrhkGANT6rouU&#10;whgDgISQCEJKKUZICMEZY4IBJSGGSqm8zBnnuqkHni+FWhMdlJK1hSVC2LItiBAAUAoFgFrzx7qu&#10;l2VVVVXQaAZBI8+LyWxmWXZds+UqghD2+73jo1fz+UyjxPc9zhjGWEoex4lSKggCKWWeZ6ZpmqaJ&#10;MU7ThDGGMNJ1QymZJMn2zhZjbBWuyrKczCZxkkAIN4bDs/NLy7LG1+OLiwvLsDnnnuttbW1qRPM8&#10;bz2lm+cFhGg6nQEACMbn5+frfFTP97rdznK1NAxNSpkkqZRqd3dHSjkeTTRNr8raNCxKtbIsq6ry&#10;/QbnQggxX8xXqwUAMM8yx3WLovzq+XNKtNl0NhmPy6oaDjcazeYPf/gXvudqhJq6LqUYjydlWWGE&#10;253O/v7+8clJWRY//cufllVlWnqap5eXF6ZlNFtNxzba7ebtW4emqQvBwziilH788Y929w/yrHx9&#10;es6ZchxX0/X5fCGl6A96l5fn/f7Adb1/+Id/fPHVqyIvJedJHEerqKpK09B3d3fzPLt3726n05mM&#10;J18+/vLo+BWl1A/86XwGEDg43O/0eqen58tVWGQVY4JA3feCNCoMzbq5f+vBew9uHBxenF89/+r5&#10;6cnZ+Hqs68bO9i7GeDqbIUJ0zfj8iy81TcdUlwCo9YVOKj9oUEqVAgTTqqzardatW7fLsqzrent7&#10;e51OtVaGS5IEQmgYOgBASrlGv+sIVwDVt4Hi9wLgP7rm+zZ9PwAG73DC/zHee8turnsGv6dj6zxf&#10;9fa3+U3td/6+gabvwK3votB3K30/AP4uQ/uG7P12d978V2ve+7uo7901f07i8fctEML/fQD8Lfz/&#10;Tk++Bpx/Apz/UQD8zvpvGn8zA/PtnO13i32z8ltZ6Ohdzl8phTF5Wx6u1bfgmu1TCiH4RjQaAAjf&#10;uHJiopV1ASGzHXRwsNFsWt1+27K0NEkY57ph6oYZNBqu4zSaQaPRcF07aAeOZ9e8shyj02txXiyj&#10;+auXX0koMIUXV+drX/EkjYebQ0I1zriuaZZlWqa5v3/Q7rTLisVRohQY9Pqu4wshwlXIqroqaqgg&#10;wkTUXKc6UNBzfMd0KdEDJ+i2BlGYXF5dU01frULX81w/YIJLIaUS3W7nYH/PdZzR9dXZ2RmEgBDi&#10;OrZl6VkWj0ZXUghMkJTQsfzFMsrzUtN0KRRCREmlILRtW9N0AFRVVnEcQ6ik5HVZ1ayczSdxEjZb&#10;ge87SZZOZxPTNDY2NzqdTlGW16Pr2WJJMHVczzQdTdMdyzMNW9SSVVxxyGtOoa4hHQqsakCgkYV5&#10;GhbRMisyVhasLhlnEgigJEAKQYAxXINWCCFAECIECcUYYwUVoRgAAZCQgNmusbWzYdpGwQoumVCi&#10;5jVCWAEghEIQYYQxIAQRhDCBCECIFAQQwXXghUIQQCWBFFJyyYUUUgrOqrLIi5zVNYTK0DTTNLu9&#10;Tq/b2dnaun379ka/jxGqiiqJ02gZVwVDivpOw3MCBBCQkCItDtO6ZEAog+oGMSBAUGFdM/AnD/ch&#10;hFLKRqPhus7aI8S2XEI0w7Qs21ktw0ePHq/CaLFcTWaLNCviNM0LVjPOuai5qBgvqpoJHiXRchWW&#10;vAII1ZwxwYmuSQTjNEniOC+zOIlLVhGCEcJKqTBa2o6V51meZ/fu3XFc+1//9VcQqsGgn6YpIQRB&#10;xBgb9PpKqTiKMcYYvJlqEpxLIRBCpmEhggglpu0so4hz5TUaCOKLi8u6qpSSXPCdnZ1ur7u1uTGd&#10;T1zHWq4WGGEppWWaCCHOmFIwDmMEsed5o+ux67jz+SxJU8aqZqtx9+5d2zYAAoQiAMBqFSZJqmsG&#10;QgQCyGtWFsXO9u5ysbi8vBhdX88Xc9d10jR58eJFUeS+7/2X//LTwWDw4sVXQoiDw73T01PD0Jhg&#10;RZoCKG3LmE2nTLA7d+48fvzo09/8BiPw8Sc/9AM3z5PR1YUCIo5Wp6evF/PZYrnI82K1WiVJcv/+&#10;fdu218qrcRyPx5Moivv9fqvVnk4njx8/NjTDcdyiKhaLFUKw02m7rsM5U0rZtqWkAlBBhCAAUkml&#10;JEIYAriGwUoCohGEMMEaxrSqeJaWhmFJAQQT4SrO0lxKQCEwdWpZuNmwCRIEKQwRAmjt2VnmRRxn&#10;SkIIKGNACGWZBqbEtCyAqIDai1dXxyez3nBvuLn/m09/73vBJ598srO3c3Z6ES5jzpntGi9fPa/r&#10;cmt7w/Gcfr9b11VZVZqmYYyCwM/ybHtnM1wtBa+7vZbtWkVRNFvNfr+X50Uch4Sisiwdxz44uDG6&#10;Hi8WoWW5rVZnMp6PJ5OgERR1BRBstZpRkkzn006vs7OzpZSYTCbrWYYsTW3bPj8729nufXD/fpZG&#10;UkpKkKZT0yAQKYShGziaTmvJMaZCqqPj46JgVMO2Y2xvb2gaxlhiijDFEAAlFVIYSkQgTZNkfHmd&#10;J6nveb7jd9t9rOCrr16sZtnDu7cwgEQhKJRpGHmeWYapGTqXkksAIFIAbG7tTqbT46PjIi9c25nP&#10;lq9PTjBGN27eXC6Xn39xahhQ17V+v69p2moVuo7/i1/89a9//W+vXx05th243qDf39zcZKwWQqyd&#10;U13X0XVqGmaz1UBI6QbJ8sRxrVardXl5HoXRwcHBzs52VVVnp2eu61GNmoYZx9HFxQXjTEmglGq1&#10;WrquV1Xlek6r1aqqahUuqqpqNPxut2tZxtpSzff99bN+EASWaVFKbdspivz49Xg47DabzYuLy/29&#10;fSklxqQoCkL1dru9WMwNw8jzPI5jjAmE0HFdQgiE8PLqklLSbDQnkzGl5Bd//fPVaqGU8Hx3uZxr&#10;mnb79m3P8yilgR8QopumuZbkff78+XQ0Xi2WR8cvPcdazKYYw267bepGluUYIsmBadme6/f7QwTI&#10;ahHajre3u4cR9T2/3Wqvlqvzi6t4FYaraDldXl5dFUnW7nSaQQMqlWfZZDT+0SefbG9tLObz2WSs&#10;hIBQappW5imQUtd0gpBG6cX5ZVWXnHPfazDGCaE7u/u3b98ejya//vWvj46OMMau5zHGHMeBELuu&#10;b9tuXlT7+4cHBwfD/qDb7QjBDV1zXQdCFcerOA4BUJ5v37hxmJepUsJyzF6vV9YlZ1wKTik2dUPT&#10;aLvVns1mhm58/vnnL168HF2PLi/OIYJ7e7trYUJKiWHqUgrXdZbLZZYmrXYnDFfHx680qjd8VwpB&#10;CG63WwQhqinPdU3LiJOoLEqEwObGhmmacRTNF9NWq9nrdeI4ghDs7Gz/t//j7xirZtNxnuemrTPG&#10;qrqyHavmNUJwLSrQbrcN05yMxwTDhx88TNNc1/U8y/M8xwghjCUX7z4lIoTfPJFDSCACUKG3j4AE&#10;4TXkUEphhIEClBDLtBBGcRgncSqkcGzHMPT1TcfUTS5YWZSUUsMwlVKc87qu12GTAIA19VGWJUJY&#10;Sun7QZEVq1W8vbPjOe75xeXa7tU0Tdd1y7I8OjryPGc4HJqmlSQJAMAwDKVkVVUQQtu2MUaWZQGg&#10;wjDM80zX9aPjV0mSNBvNu/fuUYx/9OMfp0migOI1b7ZbruNeXFyMx2NCaLvVvnHj8OjV0bOnz778&#10;8jHGeGNjsyiK6XRaluWzp0+TJCGUbG9v379/vyzLx48fSSk9z5NSOo7z/vv3Ly4uLy8vfN/f3d2t&#10;63pzc1PTNMaYYZgYY13XszzrdNsI4+V8nud5nhVAqa3NrafPns1ms3C1evrkyeXl5Xw2N0zz1q3b&#10;m5ubnuvN5tOLy8vz8/Pr0agoildHR71e78MffIgQyLPs0aPPHz1+rGu42+sSim8c7mo6TdO00+8V&#10;RUF17S8++XGcpmGUJHG2Wq0ObhzqujaejKTkuq6VRer7HufyX/7lsyKrMVKGZmqaXldVWZa9bufu&#10;3Ts3b95oBM2z89N//ud/evb06HoUaTpotJthvEqyuNlq3bxxmOXZ+dklhqTT6nOu6oK/eH48nyxM&#10;YqRROhlNfv/pZ4Zu2JYdx8nTJ09eHx9DjACAmm602r2zkzOlkG6YRV5IpfI8K4oCE7J24VJKYowp&#10;1e7dew9jTAhZw+AgCHzfL8syDMOqqgBQazjxneDerwWH3s26/D5I8ydw1J/4+D3r/4MGvwMXvx8A&#10;fy8z/HVLbz+jd5pdH/UfySIG/8lj/4MG0DcZxfC7APhP4Mn/7ALfQvo/sv7Pb+Gd5TsM8B8Ft9+p&#10;/n0A+Out8G3g+tc1wPebA4M/YOm/vRWt4RJcew9/fVa/Lvl2VmENuTEmSiEIleNQ0ya37+4OBk0I&#10;+TKcLxbz1XJ1dnr26NGXSZIwwYVUVV01Ww3Xs3SD6gbZ2Ohvbg4QUZs7G5s7GzdvHeoGVRC02s15&#10;uFzFoaYZlmXneTkej7lgQdC8fesWhDhPSwggpbplOGVZlQXTiMZrkWa5FJAiWhYVghhI1O/0G37b&#10;0h1Td55/9eLzz79wbIcSfblaep63sbVxeONmo9m0bWd7a8u27NPTk2dPn0kp9vcPXNchGBmGNp5c&#10;Syksy7RMizGRZ0XFuK4bhmFJpUzLghBywX3fd11H1zUFRJalVMOCcwiUrtGizACUhqnlRSqV7Pe7&#10;lmMroM4vL7968bwsqqDR0HUDAIQA9r2G7zSABHXOoEBYYcVRnbNwHo0vp7xUolBlyuqcsVzkSS1q&#10;KZiUXEEBkUQYEAwhVm+vOxAgCDFGlBJCCMIQIgSg5KqGWLV6jXavCaCsWLkOs1pbvgEElVQEE4wo&#10;XoddQQQBgBIBhYCECCAEMVRYKQiEElIBDqVSdc2VemsJJgFjnNWsKqsqr3Td8D2/2+7ubO3evHFr&#10;q7/pmA5nCiOCFXZtt+EGgqskSpIo1YnOCsZKrrgCHFR5VeW1ZBJ//GA/yzLGGKUUYVyWVVlVCJOg&#10;0SRYN00bUyOK8pqrMEqTrFou49l8NZ+vFovVdL6azOazxWIVxUVVcaXSqliGqzRPa8krzvKyrDkT&#10;QACgsIbLuqQ6NS1jbdg4Go3CMDRNY2trc29/91f/619ms8mHP/iBpmlZlkupCMZSSsdyTdMqshxj&#10;DBUkhGKEhJRAIUI1w9TXyQmEaPNFqBSwbG80mlxdjaSUjm01m03P8zaGA9/zpOSari0XC6gUBIAQ&#10;ur6DUI1mSSa4sEy7LEqIwOb2ZiMIGKtOz88832m2mkVRVHXJhcizPE0LXdM5l4ZuVCVrNVvDQf/R&#10;549OTk9cz+r3ugSj6WRsmsbdu3eajaDIk9l0zHm1s7e9s7M9mYzLshhdXxOKIITUMGbz+fVotLW9&#10;6bjuYjm/Hl3ppv4XH//Q872nXz1Nk1hKsVwtqpqZlt3vDzRNv3//webmFmMMY3J5eblcLg3DGAwG&#10;3W5nNpu9enU0m807nW672y2y3NB127bTLGu3O4EfBEGTC66UEkABCBHBAAKpFECQIAIAwBgpICkm&#10;SgoFgBSQ1TLPyjqvT0/OVssYAmQYjqHpnaDT6zRbLd+0iGA5YxUUEiqghCKI1iVL0wIAgpAmOYAI&#10;E4whArbrQaznhfri0cskVYPNfcdtnpydf/TRR91B/7//n//9yeOnECCEESJwNhv3h/179+6swpBQ&#10;rGlaUeaEYNM0Go2A85rVZVFlCAGIgeNYEAKCka5rcRR5nuO5XpFnju24jrtYLHXdHI9ngkuq6Wma&#10;Eo0gDKlGDN1YrlZhFHV73cFgQHTt+csXs+m02+nUVW0YZhyGf/HDH0DJ4yhsNQNdo5qODEPDGsI6&#10;Mm0dU6IAqBlnnF+PxmmW2pZhGHRz2DMMCqGCSiolFOeMcwwxRYRAkqzii7PLjf7QMizXch3DFiUf&#10;X41W03h/c8CKYtDtSsYwgkVRWpZJdQ0AqBSQSiFKIaFhGLeara2t7XanM18sTs/OGGO9/kAIeXH+&#10;AiFEKNnYGColX7589Xe//FvPdf/p7//+5OTk7PR0MhkvFwsIoWs7SirD0A1dV1IUZdFqtZpNvyiy&#10;JImE4LZtQQgpJYc32M2otgAAIABJREFUDnd2tuaz+Xw+54L3+33TtBhnQnLTMHu9gef5hBBN04Ig&#10;mM1my+WcEJLnabha+UGwvb2FEDo9PVkul2VVdjodx7Fc15FSvDg6WoWroNno9rsQ8m6nNxgMLy+v&#10;JuPJxsbGxcXl8fHx5dVoOBwOBv3hcLharYqiMAwTIRTFCQAoy1LbtgjBmkYhBF9++fThB/d6/fZk&#10;OqEU37//3v7+Xl1X4/Gk1+vnWf75549ev3797NmzyWTy+vWJrmmGQSmCvU5HCH64v//+3fcsyy6y&#10;4uLiOorS66txtEo4k2dnl48ePTk6eu37jf/5//7Pl89fQogbQZNzsZwvw1VMMPY9rxH4zUbDsWxW&#10;1xolSRxhhG7dvDXo9xuel8ZxuFpyxpTkhq6bpm6b5mDQG49G08lU1/Q4ihSAg8Hw6OXx//M//sfz&#10;r55XVWXZbqvVDnyvyPK6YpZhe76/vb1zdnKha9pquazLvNNu7e3u7O3sBIHv+16/3221ms2Wb9pG&#10;EHhMVJPpuChT33c13ZhMxggCTJBjWppOKaGc849+8NGTJ09Ojl6HUaSUfP78q//7//r746OnjYZr&#10;mQZQah215dj2crmIo1UcRRfnF7pGdrY3HdtijLmOs7k5LLMCKdAMgm6nHXg+q0uCoODs5PVxVebd&#10;TufWrZvTyWQ47D98+ABB8Nvf/qauS6ppACkI4WQ6IZSszQV001zMZ4zVSZJyXpd1qelWu9kJgial&#10;uCzLumIQIgCRVHJ9HVu7H8E3KW/r3Dag1mqeCAEI5TqZEAIppVRSSA4RJFRbS5FKpeaLuW6aVNe5&#10;5EopxoXgklCsAKjqWklpmqZumIzxumaUagggQqgCMM9zwzClVC9eHlV1PegPTUOvWCUEtyyTc0YI&#10;brWaURQ5jrO1tel5bhxHnDPTNIUQdV33+30IQVEUZVWutbts237x/MXp2XmWpX7gp2nm+43R6Fo3&#10;dNtybNPiXEynU86EYRq7e3uYkNFo5AcBABhApOuG63oYE4TwcDAghMwX88FgcLC785t//7VlmpZp&#10;ekGjrhljfGdn++nTp2EYLRZLpcBiMV+Pp6ZpYRiFYUgpVVItlwuMcTNoQAijVdRqtfKsSJLEczzd&#10;MHq9vmXbpmm+fPHy6vJqnbHZ7XbvP3x448ZNIdVoNJ7MJtu7Oxjjqio930EYJOlqY2v48MMHhkE1&#10;CjmvkzhGBGuGcee99yjR/uVX/+v5Vy+9wB9PxhWvBhs9xutaFBUrEAStdifwfcErqASAoK7KsigE&#10;F5yzhw8e7O7uSCmeffXs3379m9F40eq4jq81W83esKuUKMpcAdVsNQ72Dk3TWi3jqqyvzq+jZUqR&#10;1u8MF9P5yeuz68trwaVG6MX5hWVae/sHzUZzMBjatjueTvKiuri4rGqmALQss6yrqqwMw5RSZFnG&#10;GfdcTwHoOO7Nm7d0TfM8L8syxgSEyPYcTdctx1YQJGnGhSSUSKWkUgBCALEC8E20KAQAAviO1dD/&#10;DpT68wDwGyXnP13yGwD8ZuIJvAn+/VO7Q183+60g3m8B4Ddxy9+t+58GwG8Q3Tdl1DvKT98GwO/2&#10;Vr1dwLe1oL9/R9/e61uI+GeW/5ONvFm+wwCDtwz89zH2b2upN1Lk4LtfG/hOg0qpt63BPwWAIVif&#10;MQDWlb7R5IcQAYDXA/YmcXld/usZhzd7BPAN54yysvQCt9WxpSw2t1pBYGZZWLPCtkwFQFGUeV4Y&#10;pn11df3pp7978uwxoYhqaDafLleLk9PjMFoiovrDnh94SMOIknav7Tcb2zs7G9vbkJAkjFutNiGY&#10;EDIcDizTub4ap3EmuCJY04ihFKKYtpud+Xx5cnxqUntjuIUhZZXQNcMyHCGUY3llUf/m33/r2d7N&#10;m7fLqt7c3rr33t3+YAgxFYIDoBAAJyevX718aZvGBw8fdNsdoOR0Mo7j8OryKo5DSkmv16trNZ3O&#10;GedCCgUAhIBqGoQKYWSaOoBSKQGAFKI2TA1CVRZZWRdlmQEgyjKrWYkIElKcX5ydnp/NZjOplO8H&#10;jucWZS0lqCtJiCYqkSUlBVrDbbT9brfRE6WEkji6f+vgLhakSlm4SOJlxishaiBqCQUEEiKAEXhj&#10;/4sAwhAiCDCAGEOCEMQIE8p4DaHksrQdo7/RMUxc8+JNTj1QCkCECcEYAaRrOoIYQQTB28dhKYEE&#10;ak3mALgOp4cAIogwWp8lXSnIKl7XXElIIMFQQ4DwiudpFa+SIi2hgJ7tD7vDreH2g/c/3N89aAcd&#10;13Yt3SKA6NgInEYraDqG41pOw2l4ThDYXttvb/Q38CcPb0qpIERFUa6NPdKkAAoqhTClCFG/0Tw4&#10;vHF442bQaPnNpmnZAMO8LLOiLKo6yfIwSZbh6mo0WsXhdDGfzmeV4Lbrub5HdV0zdKpTIWXFqjTL&#10;HMepqkopiTH57LPPfN/d29t58ODB0dHLo+NXvu/evXunLAvDsITgWVoAAHvdLgAAvTFWhwRj9Oa3&#10;u/6hKkSIputY06M4VRLVTLx6dZRmmeCi1Wr/8KOPAt+nOq4ZC3wnDJdZkWGEIIRCSIyRbdmGYfCa&#10;V3UFgPL9YBUuNzc2WF1dXl9WVcVY7bpunIRpllGqCy7Ozs4JJkrBeBW5rnf/3nvTySwKV8PBoNvr&#10;bGwMKNVu3brxgx98hDE0TWOtpru1tdlstRCC5+fnWZYtFossyw3LLutaN0zH9zGhvUGfcf767HS5&#10;WhJKNne2EEQvXrwgmrGxsbGxudFpd4OgYZrmcDhkjM3n89lsNplMTNMMgqDVaikFFovleqcY4yLP&#10;l6uQUqppdLlYllXFGG+3O7puUI0KJTlnECmIgFICIogAlFIQgpVShGLGhFCqrrlp2qyWRVYv5iGl&#10;ZqvV8/3ANKzd7R3fdw0DWybxHB2oGkJFEFIcEEw4E0VeK4kgJEIAXdOFFIQSx3MhNuKMPXt+woUe&#10;tAaW26xr/tEnH69Wq0dfPEqSRDAZxyEkand3e29/z/M8xut2q93tttutFhfC8zyEQJom11fnlm1o&#10;GpnPpxCq9ZXUNM01n4kQqKpqNBopBWzLe/DgA6VgHKeeFyxWK0qxUAJAqNumkirNsqARDAZDRPDr&#10;49fLxcLzA8s0NI12291uu/X4iy88z+p02qah6xrWNUx1pOlE0wnWCdFoUZZxli8WyzCKdIN6tjkc&#10;9E2DagQjjDRCCSEa1jRq1GUtKs65iBare3fu1gWzLQcpOh3N4nkk63zQ7SfLcGswrIoSKEUItm2L&#10;aDrjUgIoJUjSfDSZ//o3/35+fkEwaTQazUbTdd1ev2c7bqMRJEmcJJEX+INB/+LyvNPu/PKXv/z0&#10;099fXVxiBDVMKaUQAE3TOOOj0ej07GQ2m+d5wnnd6bQ936UUlVVeVWVVlxhjjJHneWVZXF2NwjDU&#10;da3dbr969cqy7CBoZGleFNWa5UjTtNlsZlk2nU00TVtfzG7eOvQ8J19bpZd5lmUQKiGEbdue54VR&#10;nGUZIZRznmV5lqUa1XZ3d09PTznj0+ksjqtGw1suV41GYNt2kiS2badpVlUVoRRCpJTc2dmO4yhJ&#10;4l6vWxRJzfKf/OQTQrCu0+2dzfFkdHZ2bttOs9m6uho/ffosTdN1op3rOp1Wuyzyw4P9ZrPR6bT3&#10;9vYRAMevjr766sXl5fVivkyTXNctKUFdsX5/uHdwIIVazJcQ4jzNIcLDwUar1S7LUikFAVgb6oTh&#10;KknjwPOlEPPZTKP45o3Dn/zkR45tzWez1WrR7/c2hoNetwOA0qi+HrG7d+9++eWXjx8/2dvbPzo6&#10;Pj8/v3PntmlaEKJOp0MIDsNQSiWlOjk93drcffLk6aNHj/I0vr6+fvHixaeffvrk8ZMoWmka1XSy&#10;u7vT7XYgAlWVY4pXq3mcRJSSwXA4Ho8xghrVXMeGEERhhDG+//77JycngRfcvnVr/UjY7XkIgV6/&#10;gxAMwzBNkqvra9M0pBQEo7KqCEFlnisFMEZZmqVJRDD5+Icfb21vUUriMIzCKIlWSZIWWRrHkZA8&#10;aAS6TqfTya1btyCEq9UyDBdFURiWVrPats3nL18IwQEEQgiIcRhGlGpRlLiuG4YRxqTT6qRpRjBx&#10;HLuuWFEUCCEpFQJoHQUNv2GNIEJwbdMCAUTryBcpgVIQonVOWs1YVVUYE9fzdMMESpVllWepktCy&#10;LI1oGCNKqBRKSYAQBApwztahfWsqb/1rgggRrAGI+v1+t9OxLNt13G6v59h2q9N+7733XNft9Xrt&#10;dtuyLPg2g05Kqet6o9FoNpvdbpdSGoYrTdMMQ4+iKI6jtfSD53pBwzd03TSM5XIhOceEtJpt27E5&#10;F4Zh1FUdhiHBpNls1lXl2F6j0Xj48GG3293d3fU8b39/f2d727IsXdMPDg9YxX7/+9/putlstvb2&#10;Dk5PTvO8EFKuVmGaJmt3g/39A8syV6tVHMeLxTKKorWZs+CMMcZrVpalaZhAqTzN+4MBRjiKotVi&#10;STWtyItbt28RQs7Ozs8vLq6ursqq1HV9a3trMBgMNzbv3LsDIRSyLsu81Wp8+IMPNjaHQorlalZV&#10;uePafsO/vL6USG3vbH/55PF0Nnn09AvLMWpRvT49arb8TrcBsTh69VIBdevmTYyg53m2Zd++c6vb&#10;7m5sDE1Tbzab21uby+XyyZPHUsnpdEopggTs7m93um2/5WsGSdMky5NBfwCB8l2fYi2N0t/++vdx&#10;mCgOWcUP9w9v3brVbrYH/X7Db3bb3cGgX9c1Rki3zJ29PQDx5eXVr//tC87rdqfL+f9P2Xs+SXLc&#10;WYKuQqvUorJ0VVd3oQUEARKgGO6Rc7Q5s70/cs9szc7s9tPazachZ5bkUM6QEA00WpVOrTN0uLwP&#10;0d1sAA2SF1ZWFpnp7uHu4SHeT7zHueTNZvPk5ETXNYQQYyJNM4xJEPjb27ugvP1yLqUSQhiWoWla&#10;vV6vVqulNgHnzDAM8CI5E5Xr5C9g5hs6q9+EKH8FSn3bx7/y/RtTgN+IPxV8vT9//XCv9/+1ffUV&#10;YAZeG+CrnZcgCr4+Ca9BuK+6TN9Esl3Sbr385uv4+dX+qzKvN/J3AuBvm4e/s+Kb2gHgqyJJb+rJ&#10;twDgV+VfRiW/cbyv7b+gmP7aMgNfmeqv97AMNceIIPQi5uYlu5kC6iU7Gno1/7Lsrabrvu9YFlAg&#10;291rWxZarWaUFYzSoiiAAoZuVqu1MAwHgwFnvNNp3rp1CwCl6/rz58+Wq7nru5QWlzfXl5cX63Aj&#10;ITy/uMSablpWvd68dXzkem5va6vdbm11e4LLomBpkk8mU8t0lIKb1UZw6Tn+YrqcTpd337q3v38o&#10;hZpNZ4Zuh2E0uB5omunarud6rlvhXNQb9bfuvdXd6qRpOp1N15s1Z4wxOl9MNE072N8LgsrNzXW/&#10;PxgO+wSTRrNRFDnGqNFoXl4OHj9+Ml8s8jwzTFMqUWri6AaRSiRJlOeJEEwqCqEUgkOAirxI06S0&#10;MiAEsyKP4k0UR1JJ1/W2ej3f96VSCOFGo91qtJWE4SqMlpHIOQaagUwDGzu9vaO9o5ODk4pbG5yP&#10;wlVME1okPE+pYAIIoARACiGAdUQwQgS8SOwuqecRgoRgiBDRiJBcIk400OrWWp2GglwCTjQMSiI2&#10;hCCEuqZDQHRNwwBhiBCACECoAHwBpZGGdY3ohm5omm5qlq4bjmmZpm2Znmf7Fb9aDWqe7TqWY1mO&#10;bdoVvwYlhAo6pqu42iw2shC2YVu62ag2jnb3To5uHR8c7e3s7O/sHezuNWuNdq3ZrNU9x7OIDhXC&#10;EBqagX/0/j3BZRTG08lsvd4wyhVERNOFUIhoWVEACIOgath2XrB1uDYsqzQhE03XNB1iSLnMGZMA&#10;zOZRkqfNdmvv6KjZ7viVil+pIUym8/loOJrMZ1GcNJqN8XRiOw5EeDQZH+7vn57e+d3vfjcaDZSS&#10;hmHs7u4WlBJIZtMZLZim6a1mizGGFBRcKAGUAkIqhAnBWplpDAkBgAgJN+s4jtP5Yj2bzT3Pj6Ko&#10;EgTvvPM2RnCzXikpTNtYrVdSCEoZwRpjDCFkmBbjXAFVUIogbLVbSRy7rpOk8Wq1NEydcmY7tpAS&#10;AOC6nm3ZWZYXOc1zKpm4ffsECPXrX/86TdIXcblBpdloKakuL29m89nx8a1arY4x0XXdMu04iv7w&#10;+/+YTiaWaXm+f//t72DdDCo123WXy7Xv+57vR0k8nc5Go/H29s7p6d3pZDEYjiqVRq3e1AmhtFAK&#10;xHG0Wq3m81mSJJVKxbZtjLGUqsSujHGEMCGaEJwVNM/TvMgt07ItGwGkaxpESCMaRkAJAYFEUEKl&#10;cPlOqDhCSEqu6xrnAkOsJLIMByps6F693t7bPWy1Oppm6ESnOZ1Pp9dXz5bLSa1mEwIgEEBJCBFS&#10;UAmYZgWnSnClJLQsixY5Qsh0XcsJwphe3UyTFPiVlmH7Ozt7jPNf//qXSRKHYaik9DyvUguOjw9n&#10;89n5xVkYhfV6I44SISXWiVSKU1oUOYDCtAzPs5ereZm1KwS3LNO2LUoLSulwONR1c3t799mz8yLn&#10;x8e3EdKEVKZlrtdLCaSma34QWJazXC09r7Kzu825HI3HcRhruua7HiFar9u5vLr48tEX7Vaj024b&#10;OjZNjIgiGkKkTG4vRZbVerPZbDbz2UIp0W03W+26aWhEIzrGpqHrRLctmxbFbDJVUtE0T9O8025z&#10;xgOvUiR02B/Kgnmm6+jWZDTqtpqSc8s0MEZCSM3QKeMAIt0wrvvD/f1Dy7LXy41QStMM1/O5kBiT&#10;Si2oN2pxHK3Wy2q16jg25+wf//EfWcH/1y/+NQo3CEGdaDohQAIIgKnrjFIlhefanXar3Wk3Gg1d&#10;w17g2LZlWVaz2Qz8ymKxuBkMwiiiTMzmc4JJu92p1xq1WnU0GuV51m51EEbrzWoyGXu+6/ueEMIw&#10;DMPQGWNAqeVyPplMEIIKqDRNiaEVNM+KjGiEaKSgOUZ4Pp8bhm7bTpHTIKhMJtPVemUYhuOYe3v7&#10;nLPxeFwURbUW+F5g2061Wi0JJCilWZ4NhyNNw41G3fPcSs29ffu4Xq+F0frq6urm5qZSqXqev1qt&#10;z56fR+vQ0MzAC4q8CHyPMdZqtu++9VatWgUA0iK/uLy6uLg8v7gyTUtIAICm6cZoNL64uCwKmqT5&#10;+fllQanjuhiTJE4Mzag3mpWgOp/PoihK01TX9U6ztb+7U6/XbdvKkmQ2nY6GI10nx8dHp6d3bNvM&#10;srRWq4bhJk2TVqslJKeUnpycBEFweXmxv78PIOjf9DVNgxA0m03HtoqiCIJA143FYrmYzT/68PvD&#10;/hAC4DkOgggCYBomLbIoDDfr9Xw2zYvCMHQ/8CEEtXq9VqsSTUvTNPCD1XIpGHM9t9mom6YFgNre&#10;3t7fO3j48HPBZb1eGw9Hw2H/7Qf379y+bVhGrVa7f/9ep9M5PztbzBe2YxNCXMf57gffbdQbuma8&#10;4Irk0jRMx/aiTZgmSZGm89nMNHSg1GQ8skwTIyQ4Hw4GO9s7x8cHo9FQ03Cr3egPrl3PS7Kk1Wr2&#10;hwOiEUQIhAgTzbbd27dPK5WqYRhpmkGALcOeT2dxHFNKs6woPbpZmmFNKzU3ESpZTOWLdzKMFQAK&#10;lA9xBCACAEogFQAYIYyJUooLXjIiMM4938/SjDJGiEaIhggGAFJGOeOaRhhn680mz/MygVMpRTBR&#10;CmCseZ7HKEcYRVH89NnTyWQ8noySNGa0WK+Wo+Egy7MoCh3HtW1bCJHnuWmanudxztfrdb/fj6Io&#10;ikJCiK5rhmEoBaIoxhg1Go1Ws7VcrRaL+Wg8qtcbACLGmOBisw51TYvjZL1ez6YzjPFkPG406m/d&#10;PT0+Pvr97343GPSlVP1+XyN6GEaNRnO716NFsbW15Xl+p9MRnJ89f77V7Qae57vefDY3dRMqxSkj&#10;iCRRUuSFazuObSshEYTz+RRCRDOaJGklCLI80w2z1qhLIYNK4DgOJoRzvl6tGOWu50RxlGVpq91Z&#10;rzebTXhxcc6F2N3Zbraae3s7lNPxZFyp+YapjyeD8XhEdCQBdzxHs7RWp4UN8uWzL4mBcp4ZNun2&#10;WkQH51dPjm7t2q7xxRdPGvXg6NbRYjFntBgNBwXNMUL1eqVeq/a2tyBQ/cHNfDH3PGezWV8P4nfe&#10;O94/3jFtIytSyjIABWW5ELzeqAEBPNcjWPvtr37LcubbbhxGN4NBr9fjlM1nc0bZ3u7uwf6BEBIR&#10;ZBhGpVLtdLq+Hzx6/EVR0JzSnd2e5BJBYBrGeDKtVmumYa9Wa6mAbdu7u/tSSiFBUdASS3Ap87yQ&#10;UrmuZ5pGFEVRFGNMXpLrfh3JoDehF/jV7e9HVt+2fRUEvsG7+EZ0+joALoP+vulyLIW6v9rCay1/&#10;Qwb3DUj72yHrt43mFZZ7WVIB8EKn94WB7LW439fb/CYG/jttDa+djK8rIX8bj/dXxvgt37yJBOsv&#10;hV86Y9Eb677YedMMf62MUrJs6i8u22+e7hf80/g1SCyVUhrRIESlZ1iBku+XvDTlICmBlAooiDDS&#10;NE3TtHqtphEBAK3V7eNbu1m2Ho/7YbhKk5hzjhGRQimhBOd5lhOCu1tbW1s9x3Z629vlucMEZ3mW&#10;5TmlVEiZF3QwGD579vzJkyd5nsVx9PCLzxaLWZwkUilNNxzHT9J8s0kM0wrX0WAwNDRLJwZUuNPu&#10;3Hvrfp7nJe+PbphZnguh6rV6t93d29tXADmu+93vvm+7zmQ6WW/WlFPG8iyN4mgtOCcYMcaurq6u&#10;Lq7CzbpSqT14++2TWyemZZmGJSVgjEMIe1vddqdlWFqShOtwSQi0HFMIxjktncAIQaU4JoQVgjMl&#10;BAcACMkAUGmWSamIRgzLvL65ARA2m+28oHGSmrrRv+6Hy9DWzVpQ06AuC1Ek2XyyKBKKJdaxOR1M&#10;Lp9fxes4i/IsyhkVQEApIVAIq9L3izDABCMEIIEQI4gQIhomBGMNAagwgQoyz7d6Oy0vsBRgmCiC&#10;kAQSQUwwUUJpmo4gwajk/oYYEowwRhhjTDAhmOjE0DXD0E3TME3dMgzDMizTsEythMG2oRu6plum&#10;XQ2qjWqdIORatmPajml6tu07jkV0VlBDwwgCLJWSAghlaMR3vMB1HNM0NUIgMojmWaapaVAByTj+&#10;7oOTLMvX64hzaduuZbsa0SWAumEmabbZbDJarDar/rA/Go+en51t4g1AwLItYmpSKiqYkFJA4Dru&#10;wa2DD7//0Tvvvd/b3rZtN02z4XD8ycef/usv/u3Tz86m04GSqtvtXVxeNBrN1WplGMbRwdEf//jH&#10;6XRiWuZytciy9N133ysKBhR8+vS5rhsYIwRwu9mMwoRSJrkQQiilDN0ydJ1LxaUACiVpHsfZdLJY&#10;zNez+QooCBHinJ+cHN+5c3syGV9dXjQaNdMwCppzwcIwLNOZpJRKgcVi4bkuhFAnGiZ4vd4kSUSL&#10;omCF47oYQ8MwCCljOWCz0Tw6OrYM5+rqqtft7u7u/fu//6bI873dXcexhRDz+XI0Gt/cDGznRbjy&#10;cDD69NPPBsOB63q6bt7c9BEiR0dHH330IwDxcr5K0nS1XA4HI0M3uludPMuLolgul5tVuL+///b9&#10;t8N1xCgPo1DTtYJRTmmn0y25MUrzsO/7tVqNc14URWlR1nW91WogCIsi0wixLNvQNMaFZdlC8sl0&#10;VtKNEoIIQRBJCJWmIYiklBxjJKXUdV0IRYgBAY7CLEt5uEnCTRxF6Ww2v7y4GvSHlmFuwuX5+dWg&#10;H7VaWqPm2aYuGCUIQwCEgFlCi5xzrqSElmXFcSyk0i27Wm1kuRyOlvN13Gj3TMN99zvvffrJx48e&#10;PxKCazrWieY49sHRAaXFZw8fpmmaZtn+/t54PJnNZlzy1WoR+G6r1bhzejvLE4zhZDKWQtbrdSFE&#10;EASmaSZJUhTFfL68dev23u7Bz3/+rw8ffu55gRSqoMy2rIefP7QdqxIEmqZxIYajse243e4WxHjQ&#10;H2RpohHNMkzOmWUaf/rTf4ab1HONvd0eJkDXEYScaAAgQXQsARBCEqJFcRqFyXw+F1Q9uH/abjc1&#10;nQClmGCsYHle0ILNJ7P1Oux2tpIkMXXT9zyCCQIo3mQ0ZpZumURLNuFsPD3Y3TV1zdA1xmiYxPV6&#10;EyCcFUUSpT//xb8uVuHBwfHB/qHv+Y8ePTVty7bs5+dnF+dnnW53b2/P932lZJ5nOzu7p7dPf/ur&#10;304mYyWBpmnxJuKcQwCr1Wq71Wq3m8fHx92tlmVZnuP4Fc+2LYhUs9n0PK/ZbNqW0+52hJBxlLqu&#10;FwQBwcTz/G5361/+5V/CMEqSRAhlWTZCaDabhWGolCqd8NVqdTIZDYY3RVFQWgRB0Nve3t7eCqMI&#10;QrBer/M8Lwmc2+0OhLD0kAiuhCjNMWoynpimoRs6QrherzNexHFMNIwQKgoqgZRSxHHiOLbv25Wq&#10;bxi659uUJpRlJye3dF27uLjI8+ze3fuUsuvrm8V8qaTCmCRJ4jhOu90KguDdd96BAGq6HoXhzU3/&#10;T//55zCKNd1YbyLH8X3Xx7qRJmmUplzKzSZMssR1PaWA5/kEa7PlfLVamaZ5587tZrO5XC43m83u&#10;dq9erz958ng0GgouiIauri8/+eTj+XwaVLyTk+N6vTabjufzOcao1+tZthlFL1iRlsul49gIocFw&#10;0G53arWabVu6rvV6W1EUj8ejq+trSvmPf/zjx08eL+ZLIbjrur7vV6tVgogfeK1Wy3Udymi/38/y&#10;DCGIIHQ9d29399bJyXK5CoKgElSrtYpgYrVaYozu3r0b+JVf/epXnuNZlp2mWZqk1Vp1Z2dHSHly&#10;+6RWq5V0SkJwIaVlWXfv3rt7957gMk6iaB0qIQnRHMedTiZSqCSMOOcYQcdx1qvVZrMBAPR6Pc5p&#10;GIbf/8GHGOMsyzBGlWpwfn621euEUbS11StYEQQVpVSj0W53u7blJ3H25Mmz87Mry3TzJD+5dXuz&#10;DsfjSRRFQghNXVzyAAAgAElEQVTOpeDSMksrLSIIY4xLDAwhQAgJJV9prJThlS90QpTgQpT2vziJ&#10;C5q7jlOrNwpGHcdRAG3WqyRNX2o3CMElgggoCKAqX90QwhBCwYWmaZho5VEs0wQQaYTM5os4ihDG&#10;uq4nSQIAEFJCCEej8Xw+L7PZLy4urq6uypAEKSVjLMtSpRSlzLTMer3uuq6U4vr6Wim1v7fv+S6j&#10;NMuzxXweVCqGYazXmzAMTdOSUjq2s96sjg4PXddyXTfPs//x//yPoih+9KN/6Pf7Tx4/juP49u3b&#10;pmn1r/u1ar1ea+RZwSj/7LOHWZ7WavXt7e1ms5ll2cOHn8/nM0JItVrVNK14uSVJ0qg3Xcc2dBMq&#10;QBlzbMfQzVu3bt196y5jfDwaZWkKpMKEzOcLx7ayLKWMthrNP/35z2UMlJIKE7JaLcbjsec51VrF&#10;9RzT1Djn683y4vJ5lmcFLwpBC1oIRZudhhOYfsUSkHoVs1r3LJfoJoRImBap12uNel1J0d1qB76/&#10;v797fHRYFNmjR597nhOF681mrZRI0+S99979yf/+vVunh1RkAAKigfV6AZGCUI3Ho1aj0Wg0x4PR&#10;drdXCSp5nJUWDKny07t3D/b3253O3t6u73uWZRc0Gw6GRNcGg9FyuZIKfP75I6Ag5VxIkeeZZdmu&#10;6/QHw1qtbphGGEZ5TnVdv3v3PuccQkQpLemvGOdKqSRJhBCu60gpN5uNEIJzXnrPyqh+hF5Ic2GI&#10;wGuuzq/iuq+jo7/y5d8D5F7CqhKwfSWU928D4Je+xG8c8ZsVvw6AX/c9fkNX6QUA/vvHol4LGv82&#10;oAu/Kof7Vxr8m/P2xhl4Df//DSBdgro3Ngje5AH+ZstvmuHXjqi+cl5eFXiVBgxfKQy/PO9vBMDl&#10;mix/LQuXynEvFqoSSgkAISGkpAtkTAghuFBCSAiRoRuu67iuw0XKeQJgfrDf3ek1J9ObJFljoNIs&#10;oXnBGI/CmDNer9e3trYOD45839c0AyPsea5lWZTmURTWG/XtXq/d6VRrVcu29w4OTcOCGKdZMp2N&#10;c5phTCrVSrVW51yOJ/OsKHTN8FzfMC3TsPZ2D5IkQwjdf/A2xvjps2earpm23Wg0PM/b3tnp9bYu&#10;L64N07x3//7u/i7lbLlejKcTYmjL5ZwLOhz2r64vKaNRFJWXNkaoWq0dH9/q9Xaur2+m03mSpP3+&#10;cKvX9Tyv02ljQtabNWWFUkoqZZjmy9ToUk2DQAhdJwACL5cbIRRCiDPZ6XQM057NZgihLM0Xi+V2&#10;b0fTteVq5Ti2pmmz0ZRTFrgBAWg6GOVRZmoWFEDkfDGdr6bL0fWQJkUR53lcCCoEA1BhoABSAEpI&#10;INIgQeCFYQMjhBAkGtI0rOuEGISJwrCIFIVfcXq9JiFKAo4xgBAoJTFEGOuCS0MzoIJIQQgAgqgc&#10;F0SEIIJROT2YEE0jesnKgRFGCGOINaJjhAkEGEMMIFRKsKLIUyCFRhCGgGCAlVSCEQwNDQOlgBBA&#10;CiSlFBxKCYEUvIBC6RibmmYQYhBEENIJsU2DFFRwAZI0K32hAMAkSZebTZZlWCMYYw6EEMK0LMZy&#10;y9aJoVdrtaIoiKHTrFhu1oSQVrt9eHDQ6rQ0TZstps8/ezSZTBaLxXw64YzFsbQsEEcyXCaCSpNY&#10;8Tp2HOcHP/no+fPn//zP//z+++8JIRbzFdFQHKdpmpu68fHHn/7gw48IRNeXNzvb24wJpaAQSgiF&#10;EMGarhOtbljLJUzzQikIFMqyfDabpRlDCJdCr0cHx5yy87Ozx08f1eqV3k4PY2zqVqvVCsOwvICX&#10;y/lisSp5TZIsrdRrTmCznNYbjaNbh1GUSQAVV3GcFjmbz5fRJqrXm0EQfO9732sEtdVqNZtNPvzw&#10;w8D3B4NBuImDIPB9572jIynlzc3N2dmlUiJNM6Wk6wXb29t3Tu9eXl7mhciyotVorubLghuOoTum&#10;ZRCNAHhyeBg4ThiGcRj/7lf//rOf/uxnP/3Jr/7Xrx8/fQKhMCyz3qojDeVRnuQJhFAAGaWx7Tlc&#10;iSiNdV0PatUk3JT8LoHn67ouFM+K3ISm63ir9axSDVqNLQALzhnGBEhNCCqgIBrUNZznqaFbRZZj&#10;bHDGDM2jhIc0Ixi1W41GbSfP5LKzMU0XcoXg3rvvnNB8Ylg8z6WuIaEAAhKq8oao8jwFSgMKMsYg&#10;RILLcLXJmoXv+1tbncv+EipWrdpxtA7DtaCFaemO5RFCms1mHMfnl2clCR7WUJmvnqapV/E8z6dC&#10;Difjm/5Fs1Vbb0IJoGkYEsCcFmmeYYx1XY/WEVKg1+k5pmNqZizSR198qetmt9urNxpHR0etbqte&#10;b173B1lR2LZdqVQcx+OcL6arOMyKjEIF3nvngU5eBPMkeZYzquuaBFJh9cKoi4HkAiPCpCCEIAQs&#10;Q3NqXrUaQKCyOKGCU84URpVaNc6zyWDiVSoaRGkY7R0dJ2nuur5l2FezIc1ovAk/+uD9z//8ZwgR&#10;pVz3PSUhhFjX9TzPvUrV9rzrq+F8vnx6tozS4t13333r9F5O5XQxD/xqmua///1Np/fo+z/8PkDA&#10;MHWVqZ3e9vn5+Z///GfbdpIkybJiq9k9Pj6GClq6AaCiNE/TdLWerVarJInv3j1lLJjOJ4dH++PJ&#10;JM/p9fV1o9G6f+9topt5TvOs6F/1Ly4vu1vblDOoUKVSmS9n1XrtH3/2U93UPv/889liqmlatkkL&#10;RjVD36ntmqZZ0JwJLqWs11umYy9W89VmndPCAwIg5fpOlMQIoZtBnxbSsqwPPvjgl7/8pWkZ7Xbb&#10;dr3hcDidjYVgaZqaps0550zu7O95npPnebvd3NntGoZ+c3P18POPpZIQ8XfffafRaLRaLYyxZRiz&#10;8WQ6muRJahhW6RBwHIdS+v7775um/fOf//zwcH93e4toepym3W738PDw6vIGAESQFkZJRotOtysV&#10;F0IAWOGcS6GWy2VGiyzLKhW/3e2kWQEg/slPf/rs2bP5aml7LhU8qFU3y9UmDAtKdUP78snj8XT0&#10;nffeuXPn9nc+eH84HN7cXC3Xi263m6Tp548e6rp+/95blUqlKArfs3zPchx7s4majR0I1GIxGwxu&#10;At9FUJ+Mxs16g+YFhgQAsFgsOOcQYiVFFCauZ2dZgTBczldCiCTJ5qu5ZVn1ep0zubu7m0SxkHSz&#10;XEVRNJtOv/e9j0ajSb3erAXVs7PzJ0+e6Lp2fTXcbDbEILbtZFnabDY1zdB18+zi+b179z787kfL&#10;5XI8HhuGwTmfTka723uff/bw7OnZ3bt3IcAY42ajkaZpHMeO4+i6XgqcnpycuK5LKV0sFv3+9e3T&#10;W47j+H5lPJ0ncdbpbDHGiGYBhM+fXY6GU103//M/njcaZqPa5pQOBgPP8zabDUJY8Be+lCiKDMPC&#10;GCNI8pxCqDDGGGPGBMAIQiSl0HVdKiWl1DUiGQMSSilzxjBGAJGsYKtNaNqWZZgSAEx0rIk8o7GW&#10;KgWE4JJzLoVt2wAAJIFQMityzLGGdMZTx3EwxgAAzrlt281m07q6Ho/HAEHDMEphIYzxer2u1Wql&#10;EbMENpvNJo7j9Xpd5gXoui5l6DiOECIIAOMsjuPNZjMej5fL5dvvvuM43pePH1erVVMzMcAG0VYF&#10;tW23WatPp9PNcvWLf/3FvXt3bNuGsLFahaend46PD3/zm9/8/vd//PDDD9vt7r/92799/J9/evDg&#10;QcmTl9FsHYVJnknwBUDo9PSUGDpXcjabzFfLVrdjaBYV3PG9PKeOYzmmJYQYjUbValW3TE3TVuvw&#10;iy++WK9/M1suLNPubHUdx+n3+65lQwgrlYpYyeFwfP/e2+12+2Zw3Ww2EUKj0RhiOJ2NiyL5hx//&#10;wPXMwPfv3bv3wQffGc2GV9fXy3ST9s+JjtvdVm93O2hamhvEcQgVvHW6W1rcju7sbqYh43GarQwT&#10;cpkBaK3Dyc3N2WI2wFB4XnDn9IhJEYZhZ7u5td3NZSqW1HKsgqZC8YrnNhu1R48effn40f7+PuP5&#10;06eP/ulnP615wf/8n//vwYG3f3wSx+Gf/zy+f//+crn491/9amd79/nZs9Vi+aMf/4NpWptorelm&#10;tVpdrkPXMHRdL58pRVGwotAxoUJmWVYUxWazmU6nW1tb602kaS/i0bjgRVGUHw3DqNebb7/97nq9&#10;Pj8/Z4yVK0cIpus6AMAwDEHZNyHQN0N//yaie2Ns8NdqfVvdb0Pdr4cTI4ilklLJ16so9XVP8ita&#10;r5dDEABACPCrbpSiUK8f7i9RvBC+scOvdwoA8Ho3v5ba+m0o9FWxEs6VXHdKKSFEuQPeNIGv8hpe&#10;79W3weVXp+wVyzR4qWxctlB+LA/9xsO9gqxllVcjeole0auFUY5CKUUIkQBwzuELfoQXkc6vd/tr&#10;mFkpAQB8eXD0+qFLiWAIIRestNQABSnNDcMiGHOuMCGapuVZAQCVEiBIXNcp3UuOY1GWx3HI2AbC&#10;bLvWrPj21fW5aep3Tk6yLBr0r0eDYckz6JoWQeDgYB9COJsuFvN54DpCMEyAYRi2bXe73VqtcnF9&#10;tRzNN3EipOJCEALjJNU0XGs0t3tdjDDWUJKmi+Vyvd4ggAsmdne3t7a2l8vlchXt7e9oxHx+9uV4&#10;PCY6tl0ny9JNHOl5tlwuNWI0Wo2cpgVj/X4fEqRbRpYly9U0z7MoXCnBDY1kWaaEVELqunH75K3D&#10;w8Obm5uPP/4sDDe+7xumwZjEGMdpHoUJAJhgs6A8jgp2OXZcC2AAgCQE6bpum0a8WvZvpnleuK4b&#10;R+nu7q7r1MJobeiWaVhcZADAMAzTNAcQ5WkSrtYaQUhBwbLFavPlo89rXl3l3NHd7t7hajbP4kQJ&#10;GYdRGidKyDzLpEBIYlgqbCsoJSjlA1+cUAAAAOXDtFyJlmVkaegH5vHhvu87TGaW4SrMhBK60ku/&#10;v21YSEGMNQiVRggAAOCSmwOVNjKMNEKIKC9PVUqjSQQURgBBASCQUgle/kQQwkAhQUiel+sTo5ex&#10;9VIqCQhQSIKvXAIIAQhxaTGEEEIFXl1WZD5fKqUQIuWLEcY4LdKiyMM4DALP9lxiEMqLnCarcC5k&#10;cf/0ru06NzeD6XyulDo42N872G812y/kBMfD8Xg8GAyWyyUCCECCEapVISZwNkuMXcu23EqlVq83&#10;9vb20iQfDsbvvPOe43jhJt5sQs/zDN3WNeY63ng0HQ7He3s7/evB7u6u73lCiKurqywr9vf3HQdD&#10;iCzbguvNejWFUGs220IA36vFaR5F8Xw+r9WqjLFHjx4/e/as4gez6QIqWPWrQvDd/b3z8+fr9Roh&#10;lKYpwGC9XnuewBrhguo6YYzFyWY8GW6izDKdql9BCHHOoyheL8PBYCSYPNg90Ftt0zJ+8MOP8jy/&#10;vDxP09yyrN52t1oNEAIPHz589uxpp9M5ODgQks0XC8YKjKHr2pzT0Wg1HPZ/+tOf2rYRLyJdJ93t&#10;/SSJx+PBrVu3iiJTSrSadcu0v3j06b179977zoPpYrSMVm7N1UwSZ5t1uCpY3qjVC8bD9eb8/Hkc&#10;pxhDx/FMUxdARfEGIcgFbVbqQkqDmkxyKaXr+sdHJ5Zp9AfTJFs2W26jVYliDoFgLEEIEKwjhKQE&#10;QCGC9SiKDKPiepAWWZalz8+e+F4zy9PhcAwlOrl1uLt7QlDP1BPJZkk6s3RDCsqVJLopISgYNYim&#10;lEAImaYppIzCJA4Tp2IdHewtw5xgFUfL0fAiideajstrbGtriyv57NkzhIFl2YRAoTiEsFqtPnny&#10;ZVALurU20dRqNUuitQLcdc3SaQYAQIjM53PBOIQ4iiLGBMF6FMWO7eUuxwCnabpcLnVdv31yUm/W&#10;Bv3Rcr5YbyJW0DiKPM9bzlca1mnB0zgxsebY3s31pWe7a20WhiGlOQlMiBRWCAgOIeCcE6wjQlgu&#10;i6LwPG9vb891faVUEqerzVpKWak1KrUqk2I9W89Hc8GBoZka1lnBDc3UMMlzirEGABuNJppmQIgt&#10;y0IYKwAEUBBjBIRSilHOc4axVq3WgpoGBfz84SNMjAf33x1OhxnNm8225d6cnZ09eOdBHMej0ehg&#10;/7BWq/3hD/+R57nj+K1W59atW0ThOI6vzy55uQn21lt3XMdfLpe7u7uO42RZliSJAiiOU0q5ECpK&#10;srPLiyTJEMS1Wq1Sr2Vxout6u91+/vQsp8V8tgIA7O7ufvjhh7Zt9/t9zjlCCELVbrcbjZrruv3B&#10;zWg0opSmRU4IKYqivDcxxqIoGg6HSZJtNuF0Ok2T3POCD7/70dtvv53nVCoBoarVKnmeUspt295s&#10;Qtu2bEfHGDqOLSWPk/Vvf3t++tat07dutzrB87NHh4eHREMAyk6nw7nQNG04HK7Xa9+rSQk454SQ&#10;k5OTwWDQ6+386n/9+uOPv9A07f6Du4PxyK9VKWOe7//wH358fX39/OnZJgoVAFwKIXipZ6jrepqm&#10;UZoAIHd2dr7zwXsQwk8++WQ6nVarwenp6e2T49LJXBRFtVpNs8SyTU3DcRwCKG3b8gPX8zzHsQyj&#10;dFcCyzams3FpFDcMvVqtbG9vDUd9XTNd18cYQgjbrWav1wuCquCwUvXfeefB0dGRY7lBEIzH42fP&#10;nj1+/LhUt/J91/W9LEwKmiVJ8ta9uzSjZ0/PsK4dHR1Vqv54OPB8t9PpdLttRmngV/s3N81GK43j&#10;5WL90Yc/EJIFQaAQwBhyBjab+Pr6xrYtIVS320uS7De/+U2/38dYcx2/yGm1Wg/DsGTmS9O0EtSq&#10;1epqtbq8vCyKotlsUkrn8zkherfbjaMUE1iv17Msefvtt4OKl2bFfLkGAGVxcXF1hQjmXIRRwrn0&#10;XKfVsDmXNGe25V9cXPzg+z/a2tr68svHSmJKOVRISlWe1lKPGiFYRiKUObrlq97rL4sIIU0zGGOM&#10;Us5FyW8ZJVlx3d/d3tYJhhACiIlB8oxyJm3LMHRTKUgpRwhgDGjBAQC6oUoRzJdrHpbs5Y7j7O3t&#10;xXG8WC3H43F5fyNC5Hk+m81KjFRKNyGESu/9YrEovwQASMmFEOVwtra2m83mzc3NdDo9Pz+vVCo7&#10;OzvlewkhpFKp9Pv9LMtarVYURYah/cOPf0ZproAYDG9qdfedd975+OOPf/nLf6MUHB0dAYV+8++/&#10;m47Hg8Go0Wj85Cc/+fTzT03TvHXrlq7rNzc3hBDLNnu9nqbh2Ww2Ho89z7Ntu9VqhWEcx7FSqgRm&#10;TIq657mu+/TZ2XA4NG3r9M6dSq1eerbDMLRtt8xkrtSqt2/fjuN4OZ8/f3o2uBkKxbmg3e0OROq/&#10;/OQHvd7O06ePNuGqWq0ADNqdbiH4Olps729FaThdjKbr4Vav3el1uEqTJJouhpxzAABSGlfMMLHr&#10;mbPZOA7T9XrpW4GUtFYPdANTmipQ7O7tJkkgJb++Of/Ph//hVz2dIM6p69me52VZ5rou5zzP83qt&#10;8vzpn67r53v726d3jm/648HgerFeb5abJ0++/D//63/98U9+/Itf/KLdbv7oRz8gRM/zfDqde25V&#10;t4z15SoIKlgjrutKKSeTSb1ehxDGcex5XqXaKGPZPM/LcgoAKJnPBFCaphGsIZQrCSzLCvzK8fGx&#10;63iffPpxmqaappmmWRRZCTkIxuq17RUOfCOEe4Wv/nrY7Tdr/f3b6x34mrPxa1Dq5f83gGfwmufz&#10;FY7+WrG/DOSrVV+D1v//uv1ttV7vfGmlKh3yZSdfk1v7SgtfydN+vYB888x/bWivvnwVkv0KZpfY&#10;9WueYaVU2aVXvX3dhQsAAC9Dr6WUJW4v109pmgRfXSHgq6aBV/tKKU3TAABCiFeNlAVKP2cJKvDL&#10;NYkwMA0DAEmpUEpQXkhpEGIAAIOgChQiulZm20XxJk0T20GmKSs1f7tXpyxarQZeoLtO27R0XSeY&#10;QAhQvd7sdtucM10n5+fnX3zxpaZhpUSWJ/VWbXun02o0JGdRtKlWgyyrK6UEgBKoajUg+nYZKUkp&#10;CzepBGo6n40mY9/1fa/WbDYVRP3hhNK81ers7uwrBGfLheWYOS0ymuuWkeZZHMeHh0ftVhcR+OWT&#10;R6Zjm44VJSFjbLmcj8ejVqvRbNXlhEOkhBC2bSOEe1s7Ozt7y+X6N7/5w/PnT03TBAq3reZwMPYD&#10;VyjFmDJ0BygSRjmQAEGDFVhCiTHmFGRRzmzkOB7BThLHShbVapBn4uLiugxy9OyKZ+vv3H9nHcZS&#10;Sj/wKKUZywyiAwmVEEhJz7J0CDUI67VKq1bNlpv1es1ymqdpHCay4JxzAsxyrbxIE3pxdUkAMIAK&#10;AIUwwhhiDBGGBCKFuGForVaz2aw7DmGKEANwRRUESgkpy8XzmqY0UgADBEm5RAkhEBMIIecSKqUQ&#10;KK0qSsKCFUpRQljJUVfe2xBCGGAAAKMCIVTKCakyJksIpSDCppJQgBeXCYQQQ6UgJAgxIaCEry4W&#10;KYSQEn/w9l2i6b7rVypVy7HjJJnNplmWCcmiaLNYzbigiACpOOV5o1kzTF0qnmWp59qHx0e379zy&#10;XW+9Wl9cXpyfnw37Q1pQKSQE0NQtQ9cRwgQSKcTx4c7733nPdVxK6fe++73VcvV//bf/NhwMq5Wa&#10;rhvTyWw8mSqlHjx4Gyh4fXV9eXmx1dlyXPfs+blSoLe1bRjm5dX1fLHstjuNRhMAFEXxbDaP04Jo&#10;BkTk/Pnl8+dneZYbmt7ptE5uHeU0l0pYpkkIqgSV7d0tP3DTLG2120KIMEmwpgEEDMssCgoxsiyb&#10;YE1IXtAiDDej8fjy8opgveIHQqjNJo7jOEvzyWSyXMxbjaaukaurS8swIQR+4Bumbtm6aZMwXg6G&#10;19c35wirbq9FdLWJlkkRH53s1ZuBV7HjdJ0VUUbTlCZxFl4OLqJ0PVtOP33459F0dOfeiV91f/fH&#10;387XsyiN1vEyTKL9w70oCc+vLiCGCGOpZBhF683a813NMPI8i5M4L/IsT7M8q1QDx7WlVFmSYoxs&#10;x9F0kuUZF4Ix5lcqtXp9OBp++tlnq9WSFplt25ZuQCAlYAhDjAmERClQEq8N+6NoE9cqzYLK1Sq6&#10;OL92bA9BUhRsOBrFUTSZji4vn202S51ACJltm1IIJYFt2NEmWy02pumURDIYEwhxXuRSKS+oNBot&#10;P6jkRcEFK2hxdXUJIGCcuq7baDfPz8/SLL916xgTggnSNOJ6jmHoz549bTQbhkk0olUqnl/xheRc&#10;iuubm8ODwyRJpRQIYQiQEGIxW3Iu33/3g/ls/fCzR64bSCk5E/PZrFKr+oEvpTo7uzAs0/N807KT&#10;OD06OoYK/v53f9CIhhR48OBBvVbFAAa+f3N9TbNie7vtezZEAiOJgMIYC6AgwgBgRkWRFLVK0zZt&#10;QzfiOJFSacTwvKAa1POMPXt69uTJ89Fg5TiW47quGwAITdMimqYEWkzW8/FsPJ69ff9uGscYg1q1&#10;Uqn4QnBMEOfCMAzdsCjjUoLr6wExrDTNNc28uLwZT+b1ZrO7tbXV23r89GPK8jund4qiyJLs9M4d&#10;AOBqFfa62xAQy7KGg/FoMDw7O1svNyWWo7TodjutVvOTTz4Ow7DTaadZvgk3+wcHs9kca1qt3sRE&#10;LwpKKZNKVmt1ztVytTo+uYUJUUr6ftDpdMIkuu7faLqW5VmSJQoqIQVBWCmVZakQAhP8ImVdyfV6&#10;HScRLbiuGd3OVuBXTNNeLBZxnEAIbctJkrTT7Z6+9VYcp3GSJEm8Xq/yPM/yxDKtRqP+k5/8bwCA&#10;+XJOaRHHYb1eub65TtP13bunt+/cqlZ917NLIp/A8bM022zCq6u+4MCy7GgTObZ7sH9gWybBpFqp&#10;/MvPfxGn6fGtw+PjQ8ZYnMau687m88lkvlytJuNJRnND1zRTl0BJoBhlmqZxJU3T9H2v1Wnruvb4&#10;8ePpdAoAWK9Xy+WSctpstSpBBQCACIqTxDDNbq9rW2atVpVKnl+cP3v2xLbNBw8eYAIpLaQUCKFq&#10;tQqANAixLTuJ4tVi1Wo2dvf2jo+P0jSNongxW1xeXK2WS0Mz8yz/w+//+OjhF+fPL0bjia4bjuNi&#10;jEzTbLXahm4iiFzXJ5jUaw3OOS0YBNC0TNexZ7Pper3yXc80je2tHQihEFIBtLNz8OCddxzXi5PE&#10;dlzBeZIk48ns6vp6OptzyQzT3N3dTbNktV6vNxvTsJIkXa/WlmVPJ/NGoxWuN7TghmFYljXoD8fj&#10;iWmYpmkWBS3jvaMoRATHcbK11fvhD39INLxaraezOcR4tVqFYbRYbZSCEBLTsCUHnutX/Kpl2q1G&#10;hzMRhuHh4eFyuTo7O9N1UwhZFDSMojwrLNMRUhJN0zUdISy5BBAyzl48/166OMqHsxBSKSCkAC+U&#10;k0rCLCSkQghmeZHECQAQYQyUxBrO8xwTbOi6UpIxxhjlnJdBnyWfJyYEE00BIKVACNbqjWaz4fle&#10;nudxmhaUltLBcRKZpuE4rmVZmkYYo2maFUVh27bneQAAwzAcxwYAYIwppYRg3w8cxy1vpJWg6roO&#10;xnizXhOMbduO47jfv8EI6rrWajVO75z0+9cIQIyw7wcHB4e//e1vHz26Dnztn/7p//Bc/8svvzw4&#10;PJxMp7t7B4ZpfPHF53fu3HYcy7LMvb0913WfPnu6WCwgRBgTjEkYRpPJ1HHcer1eqVTWYTiaTArG&#10;ioISgpvtFuO0t7115/QOIfji6vLi8kIKcXp6hwtOOXMch/GiWqlVqpUkTs8uLra2epVqtV6rt1vN&#10;nd7O6Vt3Pvnk49l0miZJf9D//X/8QbcN13U836nVg739HS9wmKSL1VxBaTt2lqcFpZRTwzICL6BZ&#10;4diO7VgYwUqlslws8ySzbNs2rel0GlT8dqdjWsZ0Oh5NhsTAXNKgWiE6EVIslot1uF4ulnmaNxsN&#10;y7IxREmSXF5c7OzubG/3Fqv5J599xgQDEAglnj59vH+w/8F330+SuGBFtV7TdTNOk/FkalkWYzzN&#10;UykVYxDbfY0AACAASURBVMwwzCAIur2dLC+SJG00mu12t16vn9w+bTabum4IIZgUQkqgyuWHIQCl&#10;TKpp2q7jeF5AMGaUxUkMANB1AyHMGCfoDaHI30RHr+98E0x+c/ub2Pj1TOCvNvgKAMMSiL38+2ZJ&#10;BEqeHFgK5UAIyV8ibOELXmCIECh5hiECL3VzvtK9vxWD/Nrfm0f6qrXXTQnf9muJ+l68W2P8NaD7&#10;tXl7kyXi6z99zRhRNvU1/PkK7b9+oLKXJSpALyiKvhK9/Aotl351KUV59NcBrVIvdl4h+bIKeInh&#10;wWtgvqQqAC/Z9QnBEAIphZQCYySlgBBACDgXAABCSh5+KJXAGLuuizDyPM9zA03TDENPs7igWRSt&#10;GcviZKPpqrNVRSjxAtJuBRDTokgoSznLKS1sy4QIMVYopUzbLGjh+d5gNACARfHm7PzZcNS3TNLd&#10;6mIC+4PLMA4d19E0Ylh6q9Nqd1r1Rt11nd5OT9eMnDFMdISN4XBKNP34+Lhaa5iWKYTM8rRSDXrb&#10;Pd3U5/Pp+cVz17Nr9Vqz1XR9p9qobfe29vb3F4vF5198oRma49hRFAEob26u+/3rSuC12o04jqMo&#10;arfbumb0etuWZXc6PcfxPn/4aLMJG/Vmrdbo9bYhREJKoRBjMsvyJClWy2i1iotCeG61yGUSFkAR&#10;IEkWiyJTSpBapdntbLcaXctw8pQVOVMCIYA5k5bpVLxqFMYEEQhglqSOZemEVDwfQ2xqumvY3Va7&#10;Ua0TAAETq8UyDVOaU54zRjmQCiuiBICwpKeCGGKMEEYAQYgRRhhhCEuJDUJKH7BSkFuWfnxy0Nve&#10;wgQggjUDQ4Qx1jDSMdYw1kohVYwIQgRhgokBIWZCCqkUgFKAF/INCgEJFAesYDRnnHLBpKCCU0EL&#10;SnOWZ3me5VmSJnHMGGW0oAUt8jzPM8poKRpHmRBSCM6kKB84VDAuBC+yjNJCMKqkUFIAIKFUACr8&#10;o+8+MAzdtk0FZJwkq/UiTRPXtV3PRhhABCoV33EdxgqI4PHxAdaIaeq1avXg6KDZqCVp2r++/vLx&#10;49VyUeQFwdg0TQ2VuskoSxMpxP7+/p3T29/74ANMoGkaW73uwcHh//3f//vvfv9pGK4Gg2Gn3XZs&#10;V0hVrdW+850PTNP89ONPhRSdVkdwniYppbRWrVmWvVgsl8slozyOk8VicXl5vYlSAGDJyzq4GT19&#10;+nwwGCZJfHp66jj2ZDbahJtKxa/Xq9VqxfNdAFRWpHlRVCrVTRhxwRkXnLPlcp3lOUZYASW4kFIo&#10;AAgmnutrmqGEXK02i8UqjpMip5tVAqFybQsoKQQPAncxX4zHI8qy2Wy03kzjJIyipRC02a01GxUB&#10;2DpcClHs7W3neVRv1PIiHQ5vcpa6VdevVQqWKgJs12SSMVU0u63Tu6f/H2Pv1WRJkl4HugwPLa5O&#10;WZVVmSW7S7QcRQxBGAgYljDaGn/g7uMazXa5ihwaYRhCzADome7pru7SIrW4Om5o4eHu+xBVOTU9&#10;Ay7ioSwrroeHh/bznfOd7/XRm1/+w+Px7Pz49Dgv4s0rG6PN4cHB/nw547yGSKVZmqSxxhiAKk4S&#10;gIDrOZRRKYQfuIZuKiUW8xkEcLGcW44JCEyyJEkzrxOsDdefPH9+sH+AMVmulryqh2sjjWk1z5qG&#10;S/k2AUFKRQk5OTlbzFc3btzijSyLhmBje2snz6twGU2nszRLG15PJuNwOXNdy7YYJZBi3HCuUTPP&#10;qtUqs0xbNI3OzKYRVc2JRtM8813PMHXXc1erZZwkUomDg0NKEaVafzjwg+D1/htCcb/fB1CVZYYw&#10;8DzXsow3+68Goz6lxLRYEHiEYsaoUuL4+OT63t5quZJK9bqdPMubRrY3/McffT6fLeM49Ry/1+2N&#10;J2Mp5UcPH9a8ydL8/OzMdTxNY3GUZGn2+ec/ns8Xj775ztTNteHa9eu7+69fI4g813n+7CljaHt9&#10;3fdtTUMQCKiklJJQCiHhXJZFkyWFbbmiUVGU6LqhM4tpRlU24SI+PDx9/XJ/tUwQUMPhaDBYcxxH&#10;SUg1lue1lCCNctt2d6/tBJ5naFq/13Fty/OdRjQaJXVdK4Qtx5EC1nXzzTePD45P58uIaGy5il/v&#10;7795c0CZFvQ7jutMxmM/8D3fQxDduf3B06fPj4/OECR5Vo3Px8fHJ6vlUqO6bugYYQDgKgyTJPnh&#10;Dz/3PDdJ4r293YOjQ6qR3nC4f3CQ5sXm5nYYhmVZmY59dnpOCJFCVVW1t7enacRzPKprhmnpurFY&#10;zMNwCQBkjNm2rZTKkjTLsixLsyxzXYcxNp/PT8/OJZCdTtd1XV3XPc+DEBZFeXh4KKXMssx1PQBU&#10;URTXr++WReV5nuu6RZktlnMppR843V7g+c5qtTw7P+e8XkXR9evbi8UkTuq9ve1e35dSzObTNE37&#10;/b6u6UVRPnr07XQ6N3SzrgVQsNvtmqZ5eHi0u3s9DMMnz554nj0c9m/dupkX6f7+/nQ2nS8Ws+lU&#10;SqUAbDn5tg4qY0xwgTGWQpi2ZVlmVdenpydlWTqO004RdF1HGFqWNZ/N25rDrmdjgooiK4p0Y2O9&#10;LPPffP3lyfHRfDHtD3pKSQBAWZZVUeZ5YunMdR0Iseu4o9HaaDSaTGdhGC4Wy4ODw9PTs7rmvJYb&#10;GxsNV+PxVDZiOp2dnp/VdU0p7XZ7vV6XMdbtdu/cuXvn7geEEMdxNzc3b9689dlnnyolBsOBlGI6&#10;mXquc3Jy3Ov2XNfb3r6apYXnd5Io+U//6f/0PG+5DM8uzseTqa4zjWrDYb8TdAjBQgiMsMaoUgoC&#10;pBQQjVitoqrkn332maXbrR44y/I4igAAlJBW/Lyzcw0AkJflchlWVdnt9tfW1n7+1//9F7/8pW07&#10;juXwRnW6vWgV9Xqj2XTu2F4SJUwzCNGAkIEfTCcTpcBwNDIM82D/KAxXZcEBgEVRQYUudcgQACkl&#10;Rog3DSUYYayUEkK8nQUKeSkyxBi1XlZVVSkpNU0rikIBCCSACBi6TqkmpKyKcj6bNw3XKMGYSCmq&#10;qhaiaZXMrZZBCNFaarU7qnnj+/5wNLJtG2G8XC4Xi0We53VdQQhN02prUwshEMK6rtd1bdt2lmWU&#10;0vX1tXbm7Xke0xkAQNM0Xdfn83lZlppGMcaUUkKI67rXr19fLpfz+ZwxpuvMtq3JZMo5NwzTtp35&#10;fDGfL0ajzpXtq/fv31ssF23hg9u3byslX758SSn6sz/7M89zsyxTSmmMRlFEKU3T1LZty7IYY2EY&#10;tjz27u7uRx991MJ107J0g7U8f1GWbQL8yemZlHIwGPzoRz/Ki+LF82cSiM3NTdf1Bv0Bguhg/2A4&#10;GNi2Y5kWJrTf7eR5/usvvti9sXft6tV/+uILgBWmSEphGEacxgooIQXRNIhwEqeYEIiIRjWlAOeN&#10;4KKppYY1pjGCyHAwKtIcKHT16o5tOufnFzdv3ozj6MmzJ9PFVAF5++6twXCwilarVZhl+WKxUApq&#10;lORFARRIk4QSLVyuvnn0bRyFHz188Omnn/ndoOb1aG3Y73cG/f7Z6alp6h99/PDs/Kysyk8/+aQ/&#10;GEzGk929m1Ecv3lzRghK0zRJUkK0RsjZbN40wvODo6MTx3Nv3rjdNI3rekKIqq4hQAgRCJFSCqG3&#10;uetCiKYRnucNBsNOp0spnU5nnNdSSkIIUPISz/yPke2/HP3+SxpcNvy9Pt+Ty77747f8z++sQRBC&#10;hN8iXoQQfI8pukR08B2Z+RZF/z5H+8/k8b4/wn/h8j70fX/kv//rpQ75n+PSLwf/uyOF7+fQfm8v&#10;7xP4719T9bs65Lbnt7RtW7/tnVL6Mqj3/sAu4XGbbd5mk6p3Wuh2PK32pIWs77bCvz8ApVTr9gcA&#10;aEVj7XupNaNpRfu6rrcAmFKqlOr3+5TSTiewLLMsq7bkdZKkSqlwtRCikaqyHcZ0YNkaFzGmxfaV&#10;XtCz57OLiieEwCzPlot5zSvHthHGhGKMIW/4dDphOm0kF02tMXzt2pWrO1dM2xCCr6JYKsmbJk4T&#10;CQFCuCxLKRUAoChqQqgSqCg4QrTX69+//3BnZ5dRBiH0PK8/6F+/tuP7/mw2PTs7WUYLQpBpGVjD&#10;SRIpoChjcRo3vNENvd/rY4zzMl8ul/P51LJNx7Zt2xlfTFrvOs753t7N27fuWpb7/NmL7757Qgjt&#10;dLqbm1u7168rABogxuPpYhHGcTabLfO8IoRp1CSYiQbkWS0FaiqVpcVyEc1nK4xprztwHRdjLY7S&#10;Iq+lAKKBdcmFAOEi4rwxdYtXtaYxnRl1WXQ7XSyRpelYYoa1nufXBccQAgHrolwtVtEy5mUtGiW4&#10;Qm9r/QKkAAIIIkUhxgRhhBACGAFCEKUYYQiAVFhiAvrD7u7uNcs2uOQII9EGeRQBEEOFIaYIEgQJ&#10;BBgg3EigFFIKSQEgwAhShAhCpGnaym4EIdxyb3XNq7Km1ICAAICUBFIqJd/a3huGiTEBCkohGy6l&#10;BBBiAAnGpA1dQwgwRAiBNjmdUEwwIhQTihkhTKOapmmUEgWEaZlKqbPx6cnJSZ6nUkohqcbsmudl&#10;WaRZbHsG0zFREBN469quUkoIhShJkzxczKLVsiqyqqo0TQcKlFlWVxWC0NQZUNbe3l6v11lfH/Gq&#10;mI4vHt7/0ytXrnz36JtHX3/r2ayu66rmr18fBkGAIbN0b7lYKSCEUFlaJUmGMewEvUbUaZp3u4pS&#10;JoQ6Pj0/Obvodruu6zODZGk+vphVFW8Vd+1Muq7LKArzNLFtk1C0trZm25bv++fj44KXyzAyTZMx&#10;JmRjQkiZFq5iCCHRKGUaYtjvdiDEUMJ+p59GOUZa04A8qdI0Y1SXUlZVRQjavXZNKZVE8frWuuv4&#10;tmNi0kxnFxBCIThCyLQNKUTdVB8ZH65Wq07fCcNlWoTX9rYsV6u4qJRilnn11tW6rgGUH+kfVVWV&#10;5tmzNy8++8kP7ty76/t+kiR1VTW0cXvun/z5nzx79lynuud5nIs0TZMoPT8/D6MQANBlXcuxCCEl&#10;r/L5BEhJdQYoruqi4DUzjWW0StN8l92SAF2MZ1khqC7iJCuLU7/T3d0dadQpKymEUEowgmTDG4Sb&#10;plKAC1koUddl1jQgSbJola3CxPFcpQTRDIg0BaCUBCIdIYQpqMum5gpjSqkGEAGw5qJWAFVVpVu6&#10;4FUSL3WTGY7UqbR0aLpGv+tEWek6nq7rjLH19fX5fL5cLa9c2WhEPpmMAWx0gxgGdRxTgYYxahjG&#10;ZH6BsAQQb1+5Ypg2ZQaGKlol08lkd3fXs4LxeBKtEoRwx+uYtssYG/ZHVVVsbGxcXFyIRnmOXxUl&#10;RDiJY9nIPEmbqjGZ2e8Oer1OkeaPvv72gw/udDx3b29vNAx6vS6EEAApBMcIAQCqqiIYSoFFIyHE&#10;jOl6z6bEqKoaKBLOk8ODkzwvAUA8BxTpAOC6kFBgKKllGJhqy9XUc62joxNLN69duRInScd18mSV&#10;5Nk1dxsoiTEkvC7LUsq34qswDBdzGfR1JdHJydQPvNky/F/+1//3j/74zr//n/+CGUQpEQTB+mgd&#10;IfTq+auz0/H4Yv755z/66U//9X/+zz+7OD6DoEAAUkoH3d5ggNMsWq3imzduHx0dThfzoipv7OwZ&#10;hmFZTpwmvV7vu6dPFotlT/Ba1EmeXL1yjTBiu1ZeJmfjs5OTkyLnumlgiuM0RgQPBgNKCSyAhKCs&#10;qqLIer2eF3SUUrppleNxmmfdwTAIOhhjwzAWi4Vt23t7e5PJ1PO84WAtSZL5fLlYzFbRUtO0qzvb&#10;UbyYTC40DQ2H/X6/P52O0zT+wQ8/i+PV6ekxgGIw7F7d2dy+sj6bTaezcdPUq9VqNpttjjY1TYMA&#10;p2lm6TiJ4n5/iCA+PT2llOpUOzk/8TwnCLxe3w9X8yDwPc+9uDgnhBqGwTlXCui6WVWVlEDXTcMw&#10;ijQTgreJOp7nzefzMi8AAEo2pmlq1EII8aquy+rV8xeUUr8bBB3v+tWdzc31ZTiP42gVLnqdbsOr&#10;5Xzxmy+/6vW6Ukqm07VhP47p0dGRYRgQ0o31zeEQ1XWzmEcQwhLU/U7XMe26kqswcUwnWiWqEYZt&#10;EaZtGQZjbH9/P4oiSlnTNP/m3/ybzc1Nznld8lUdhYvlN998k1eJYbEHD+41op5NJoHnxnFccW45&#10;9tn5uKjqr37+31+9fPn5D394enr65s1BXVeGwaim37y163nOq9cvJtMpJsj3XaHgMgx1zTCYGQTB&#10;9et7hu6YptnvDX/96y8t3QjDaDKb+74/HI7CMPSDbn8w+vnPf/7gwb3Dw8N/9Ud/NByOvnv8dH//&#10;cHPjalk2YZhQnfFaFHnl2A1FVHKxnM8Dz+sEHUfXfdd5Eq1qqZIo3r1xo9PpHBzMe12n2+35fgMU&#10;Mk1b1xghBENVliWQioumaRqgJABASil5AzFWb8kNDt4xG63KseY8TpLRaFTzRkqlY5YXFeecaYRS&#10;QigtqjLJMsoYRLCoKyCkpumQYIxx0/Aq5VJKXW99N4imaWEYQow2Nzd7g6FS6vX+G0LIyfHR4eHh&#10;Koz29vYcx2nJlrquLctqPfzyPF8swsVigRDwPM+0zbcpxISYpsk5z9NCSmkYhq4ZaZzwqh70+teu&#10;7pimeXBw8PjbJ67rEkJs0+Gcz5bzwPMZY7PF3Av8RbhsJI+jcG1trT/sOb6p6/pytWCMXdu9vlqF&#10;ruddu3799Oy4CXlWpGmW7e3tffb554vF4vz8YjyZhquVAqDX73POl+H88Ojo5atXURStomW33+/1&#10;OtPpdLmcT6fjhw/uHxzuv9p/pZQCEnb8gGJCsRavksePnw6H/Y3tzUEnAFB1g97Bq8PN4fq/+4u/&#10;fHnwjNmaAiqOMy6qsm4UlFVTbV3Znc0nb169ZIydnx63gTZTN3zLK8syjdNklYkh8twAygwrsn90&#10;CCSUEpydXTSqefDgQV2Xp2dnpeBxmgJIENYCvw8AUJJKwQf9dUPXT84vRv3RrVu3fN//1Ze/+skf&#10;/fTBww/DeMm5EEJCgG/cvjGfL/M6/3f//i+/+OKL5y+fffr5D83ffO15ThAElILlMr+yvYYxnU6n&#10;5elZHKc713bb8J/fCSCEEgIuOaKoLZmmaTpCBIDf8nIQQkppmuaU4r29vZ2dK4yxR48e1bxyHKcs&#10;8xafgN+iJoAQfJvt9o4nbGENuCwI9nuo8PeA3O+V2/3DS8sN4ss+0Xsco3rb81squG0D4R8ynQIY&#10;AADeVfoFvyuBfm+Mqo0OfG/k70Prf26gl83gH1I7f++/74Ne8A5GXmb1X+Yht7gR/CHkrN6Tml8C&#10;yEv2+HK5HJKUbTwOvb2O7+o7Y6x9bzztlW3DagD+Dtv/vfTgy0G+JwEQQqhWZdoq8ClhrRdsG/hr&#10;UTR6Z7H2fifwHb3MOb883re13yDUNM0wDMMwGGNt8pSU0jDYfD4ty7LX69V1vQwj3++0u7OdblGS&#10;WhSeZzBD9gddhOT+4ZGrAbdDNAPE+aIoMqthjNGgF6yvr9uGOZtNy7KM43gyG0fh6pNPPlpb70fx&#10;QkJpuXZZ18vD49FocOPmbU3TLqaTs8PzquGc86OTYynUaH3jxu5NNDIQJLbhBn6fUk0nepEWGONO&#10;p6PrGsIAQTmdna/isG6qfrdDGSmKIq0yjGGcpRWvXdtzXVdJABW8uLhommY+nemMdTodANR8viyK&#10;qtvtp2muFECQeF7wd3/3i//jf/9PYRQ3XLqe/dOf/pSLOk2TyXw6nS3qugYAVJUQUuIGVEgUOXcc&#10;h1Fb1zQEoMEsRrOqKvKsHl9Mu0Fve3vb0v2zs7PVaqWUcm2T6Uaep2UlElFMp5PNrfWsSA3TSOOE&#10;CqJpFEElOJ9NpvPJ0mImlLCqqlY5jzERAkilYJvT/tbv7G0Y7lJhgDHEGCsEJQQKKKiAxlh/2Dct&#10;q+S1UABhLITEVFMKSKAQAgq91VGrt6E6IVoHSkJh+6rCBGMMsRBCSKUgwIxSpukaZXXdEMja92ED&#10;GwFFG20hhPBGIoSghiGErYoBAowQYowJIJBCCohW+ND65LcPL37n1oYQUhIopfBn93cBUE3Dm4Zr&#10;Gu10/Y2N9a2tDcs2e/1uf9hzHMuyjW63s76xfu3aTtNwhCGveVUUGCHDMDudQGcsXC6kkFmaSt6Y&#10;ht7x/X436ATBJx8/AKqpq/Kr3/zKNPWHD+4BoB5988352QWvG0M3Pc+XjcREE0IhiO9+eBcCkGd5&#10;0whdYwAC07Dqui6KotfrtUmJpmkppcqyhhADhTXNWF/fuLazG/jBcDjc3Nz0PGexmDWidl1nfWNI&#10;NCKlYIx5vgMRlEAwxgaDIUTQsm3Hc3q93vb29ubm5vrauuu6TGO6rhNCBRfji3GeFWmaT6fzaJWk&#10;aVEWdZ5nYbgwLYNp2unpMYJI1/WqKqfTSVllUgnDMNI0iZI4y9KqrtsaMO07q2lEGIaUUsuyFqtV&#10;WmaUUSlFlmeccwWlAgBgABSo69K0rEbUjFHLNqVoMCXr62uO7QxGg8Fo2A38K1eu3Lp948HDhz/5&#10;yU8+/PDuzs7VwO8EnaDT6VCNIox8t6PpmmEaURpbjgkJ6nT79+7fPz45/ebR47woEcS84ULKKIxN&#10;y+x0HKkaBAmEiBIkpcAEllUBFOh2B7bt8Qrs758nUZWlPIxir+M3suG8kULsXtvZ3Bwi0ORpbOqM&#10;IipqJSVK4xwjoqSEEHW7/bKsKl4BpZQStmNRiiFBrutGSVwWFUDEcf2Xr19XNd+5thOncVFko7V+&#10;XVdS1Z2Ob9smwnC0PhSCe55j2ebZ+VlVF2VZWJYNAGxLgS+XC9OwHj74CAK0WIRRGE8ms3AedYKA&#10;6fra2tpyuYhWq1ev9/u9XuD7YbiqOZ9NZ6Zh/vCHP17Mll99+RWC5Obezb/+q7+qa95w7vmu51i7&#10;169oFCtRa0QB1bxN64cQI1aVMk0KXkkpYRrn0+ksS6vlMppPV6swkxxChZtaAgXzvIIA9gcDynRN&#10;N4RQaVr2u8NnT16Ey+UqXPU6QTcIDo/2l4v5lavbTNPaj2BRlI7rEcIaIR49fgag2Lhy1TQdgJHn&#10;dzAhUqWz+aw/7A2G3SxLNzc2h4O1r79+9Mu/+8fFItKofnExtkznRz/8yXK+kBI0vGFMXy7mAKiq&#10;LPM8ffDg/mDYn0xnEEHLthQAh8fHYRhubG0fnRwXZTkYDJbhMi8KyzLPzk+H/T4h5NnTJ/P5bBXF&#10;eV4EQdDtdnXdcF1XSpnnuWXajuPkeabrOgBgf38fIaQgVEo5nhvHcRzHrQHgcDBYX18vy9KyrCRJ&#10;4zhmTL9x48Z0OmuaZj6fvnz5XClZ8/LP/vzfuq5j25Zlm5tbG4NBv3WbvHV795NPPk7SSIh6NpvW&#10;dX1yctrr9QIvODo6jqIkDFerZYQx2VjfAgA0omGMMk1bLGZllW9urW9vbwEgu93O8+fP0jQhhCII&#10;hVBKAUJow4WuG4ZuYAhbkYuUktc1xYQ3zb17HxqGUVaFrutpmhZFUVXl+nBUVZXGqJJyES7OTo8N&#10;k/m+L2VDMBwMeoNB786d24ZhICCzNEFQ1VXZCKFpGoR4uQyLvKiqZnNz07ad5XJZVfXZ2fl0Mk/T&#10;TEnwycefN43knBNKwzAUQrRoijFm245S6sWLF/v7B19//ZsXL14AADY2Nn3f29nZCcNFpxt4vgsh&#10;1HUWBMGNGzc0qv/iF//4+Lsnk8ns7t0Pnj5++ujRt7puAAjqhkdRWPOaMe3J08emqWtMK8uCEDwa&#10;jfq9vuN6hmE+efzk5cuXGmWT8SxN04aLi4uLqqps25ZCZlm2ubnpOE6WZQ8ffrS+uUkpPTw8zLKc&#10;IJokGSFaGEavXr+5eePmxXjiuu7FxdjzvDaJ2jR0iIDv2EfHx8tlaNnO9vZOkmRnZ0fdTs9x/G6n&#10;LyUoiqIqS6UUUFIIAZSyLQsTXHPeTkaBfDs9RQg1DW9vv3ZW2n5lIYR1XQshdMY0TRNN0wjZXmvL&#10;NBzHtS1LSsHrRkrR9tbIpoXQoM2kAgAAqJQqyspxHI1pRVEYptnr9RDGs9ksjqIsyxreWJbV7XZ7&#10;vZ7rerquU0ov/XXaDg1Dl1KGq5BS+ra8VssnI9Tm4+V5nucZ59y27dYtjxCyvr5BqTadzjRNz7Kc&#10;EGJbNmNstLa2tjaaTidpmty4uUs1PFobdLsdzuvRaLS1tXV6evKzn/3s7OxMY8R13atXryZJUld8&#10;tVodHBzkeR4EgVIqiqKqqhaLhVDStExd16WUnueVvHIcx/cDSunGxkZd191uL/BdBFVe5BDBLMul&#10;lG9ev+l0enfv3O33ehsb6/1BHwI57A+Pjo9c171/797L18+SNFZSZVkuGqAkysv6yy8fffXlN6bu&#10;3L1zX9etteHGdLJIkjxPy3gVQ4QY1aHEDQdAoCwpgIQvX7wajdaCoDMPl5Rqo7Wh4/kAgjQv4zit&#10;q6bhEihQ1/xdQQ7D8/3Tk7Of/ut/HcdRv9c7ODyM46g76NW8fPr0ySoMFQAHBwdhuJhOp1mWXN+9&#10;rhsmxnS0tvHzv/lbJUCaJmVRtuxTXXNMtDwvu91+luVVzZum6fQGvu+vVitN01qo1TTiHfcL2huy&#10;/TvLMl03LMu2bfvmzVt1XUVRnCSxptHvAST4Tpr7PQIT/PP48Hvg8A9Cwf/B8jt1jN5jXNXv/vo+&#10;TP0tIHzH8sLfMr3w/TbvHwWEECj4PoKF8LdlkH6//0sI+v767x3U70Pf7/UD3gJUqWlaq9FoXaMu&#10;udBLlPu9U/q9bttLealJfn8r9Z7T1SUwfndI6C3WfXeZ2n7erkS/xdXgXXLj+7GMtud2zG36btM0&#10;GJOWswUAaJRJKVsc2+667a29Cds3YStsAQBQSj3PU0q1Bdt0XW9BL4QwTVPGWFEUaZoCAFqvPozx&#10;ZV2S9inQdUYI1XWNMS3ouH7HHAyD8eTQctCnn3340Se319bd0XpAGRoMOp98+tH9Bx/euHnjww8+&#10;xkW9hgAAIABJREFUHI1GtmNDhEzb0HXGJccIKiCX4WIZLgnG3X5Pb8VZhOZllaQlgKSomrPz8dHR&#10;6WS60DTzxt7th/c/S5KizLllugRrQkhCNEIIpdTznJqXnNfji9Nnz54Yht7rdebzKYAqSZMsS1tN&#10;LdU0jWptubs4SsbjcRAEaZr2Bz3HcaqSx3EUxwnnvCiKjx5+cvv23el0/vzZi4ODI8M0gsBfW1vb&#10;3t4sy2K2nB0eH7WnsWmkAqBpmizLlZKaxjSNIoiZrkuhMMaikVVdObY9HK2dn52naX7//oPA70XL&#10;yLbcyWQBFSyyarWKXcs9O78wNcMPguVspoTqdQZVmkeLiCLCK04g8SwnT/NwHkZhWuS1qCUElEAC&#10;AUAAYgARQhghDWNCMEKAYIwxJBhSiolGIFQQKkywGzhrG2u6qZdVJRGAiEgFENEAxABiACmEFBIC&#10;IQEQAYgB1iGmGGmU6oQwjDSCGSU6QphpBmMGpYwSjVKm66ZlurZlm6bVfhAppYZh2LZt265lWaZp&#10;t0UETcM1dMswbE03YWtuBhGCb4sQY4Rxi7EhBFJx3lRllWV5HMer1YpsbW+UZZnn+dr6cA0MAZCO&#10;4ziOhSlRQAIMpGyYoZmmgRBCAGqEYoyLrJxNp0mcFVVtGEaZl75j93qDTqcz7I9c103TdD6dreKw&#10;4UVd5ZPJhNf5g/t3CYJHB/vxKmo439nZWVtbPz27UAoGQUA0bX1jpCSUUvG6WVtb0zCCSDmWbVkW&#10;oxrTDNOwKWEQYtfVqoqLRpayRlBKAXgtmqaxLItSzLm9tbVR82J9fQSRAhjYtlmWhW3bXFTLSGo6&#10;7Xa7SZ5kq7zlTqeLeZqmjGgIIYOZTdNgRJMozVYJlHgVJvP5yrO7luVgSITga2tDXdcdx5Kqc3Z6&#10;MZlMpASLxWI47F/d2YaoWSyzqiogVLpllrW0bVsIrDE3zZZJmlf1rNvtvnl9JFAzHp+PRut+t3N0&#10;dFRd1AgRLmqokG2ba2sblmU8f/rCMAwoxeT84oMP7gGsTk5PTMM2dQNCJCUghGBECUHrm2tr6+sQ&#10;QsZYmqZRGFOqZ1mWJNH5+LQ36A7W16REjZRhnDheIAHyfTdaQYj4fJkc7J8HAaMMMF2TqgIAEoIY&#10;o+vrAzUiADQACEzgeDy2DOVYA0O3sixzPWfUHyAobuxsmLpYzcP918/vf3B9YzhQgDNNp5SJRhFC&#10;hBAt8q+WBaWE12WWrCzH6HjGyfncZGjn6saL/bOyLBzHamOQ9+59cH5+ahj6lStbN25ehUhWVeG6&#10;pq5rQbBmu84inGdZYpisffvrug4hTJLk4uLi808/a1/cu9dvTMfzi9OLXnf49OkzTdNGo6Fpmvv7&#10;h/fu3S/ycmNjo27Er7/6klK6t7cnak4RrotyNBgs54tolTi2mUbpq+cvNja6SeIQJChuINQIoe0H&#10;BkCiJORcCKE6nS4lxjJfRWGapWVZSFkrDIgCiJcCSsoI01AtaqUaaDJTCBBFcVXUgsvlclmX5Xwa&#10;bW6MAt+llAKBi6Jwet04KjElECEAAEJI181ut3v1+i2n25cCdgZDppvfPX0iJhc3buyenZ0laUgI&#10;CoIgz/MwDH3fXy4LSgBQ8P/5v//6xz9ebW9fffH8lWEgjFHrymsYxv7+/m8effPZ5x+/Ptg3pdnG&#10;ayFUmkbSLGaMVlWZFRlAQNM1v+PHcZRl6e7urue75xdng2GvkWDzyiaEUHKplGyp3U6nwzkfTyZ5&#10;Ue3v78dxbNs2F40QYhVGAL6dgWGMT87P2tLNuq7rzLx+/bqum5PJJM/z4XAoBG+njBCp9fX1v/qr&#10;/9Z2BQkqiiIIPNe1haxX0ZLzAiHk+/7BwUHTNNPpdNgdAoCEUDtXr385/Wpr64rneRcXF6oR59OJ&#10;aoTt6L7v/uDzTzzPqet6FS6uX7sKlDg4OCKYQUglV6tF2HApuUyjVKoGQwigchwLY5ylMdHonVu3&#10;pJT/8T/+b1AqDRPVCKCgZdhbm5uLcOH7fp6nQvC1tTVTN548frSYTW3H1ClJolUQBEo0T757vLm1&#10;/snDj6qGP/r22zwvGTOkUCcnF52g5/udJMkWi6VSqiiqOE4pYpQQweV8vjQdHWOY5+l43FRV1el0&#10;DMOiFLuuTQhxTMNkumNaGMDNtU0nsBCRFS+jKLJtm1LSyoZns9nJyUkn6PZ6g+Pj0++evLIsbbmK&#10;GKOmxT7+7NPRaNAf9KaLaZKGSZatrQ9dy3z7jQGgNb7e2d6p63p8Pm24FELlZa1RvSq5kjDNiryo&#10;8qKCiHz5m68ePnz45s3B/uFh4Hkba5sYs6LKhVC8FlKqPC+EkIahIwRt0xScu5aFMTZ05rt2WYso&#10;ipIkuXnz5hdf/DqO47oWgz72fR8hNLkYR1FkaGw0GtmWcffu3ShZvXjxIkkSQohC7eyQKyUuqQzO&#10;eVtkAkKEMc6rStf1LC/LsmSE6LouJQRQ1XVtmiZCqKrKt5NLAmvRVEmllDJNk1IqgKoaXjUCFLnO&#10;zCiKiEaVUkIIwzA++ODezs7Of/3Zf9F1fbFYLJZz3/ellBjTNkM+y7I2XH2JzJVqWqO49pA7nY6U&#10;kmnapYeca5lhGFZa0U5wNUKGveH5+bnvdzTK9t8cIIR6vZ7neUI0f/u3f+N53pUr271er6qqg6N9&#10;XdezLH327GlVXdN1/eOPP07S6Pz83HGcbrfb7XYN3QrDUNO0169fP3367Pr16xeTMQCAEHxtb9d0&#10;TNd1t8BWkiRO7kRRBGEKgEIIHB0dXFxctLueTqfDXn8wGJ1djAkhUIGyLHd3d3u9DkLq9dGpVE2Z&#10;lXEYHx0dvXjxgoP62rXdoNPbPz5exVHQ7Y96V968efXLv/kmWuQ7O1d43Ty8/9lqtTw5Ojg9nmBA&#10;e7sjt2tOzhdVGjW1snVg6DZQaDyeum4wGPQ6Qc/v+o0Ui+VvkigVQvZ6PU3TWieq1Srk9YVQYBVl&#10;5+fj/nCUxcm9B/fDMPzm0Vf37t+vmxoAWOScaORg/3B2NP/28aMbN2599umPXC/o9buj0aATDKiu&#10;H7w62t8/TPNC0zRD09o4hWXZd+7cWSwWrbw8LwuIkcYYbwTnQkoJFKqq2jAMIWSbeNkmXRNC8jzf&#10;2tq6c+dOlmVPnj6+dGNqv3SXYOkPwdTfAcN/EKf9oaVNBP1+MZ4/1Aa+babekaIQAPA7XOi7MbzP&#10;7v6LUmff/+mfY2v/uYN6nyIGv3sefr+r79Gnl+3fr0R1ub7VYvz+tpfN3ueHhRCXWbV/8JAvr6BS&#10;ilLaBtEuAf8lym1DY2+huPotSdv6ALWjutQ5g3f3RvuO4pwTQgzDao+IUgoBbqFFG6duC2e0zRBC&#10;Uqo226IoiqIoWiuHPM/be7KFuK7rKqU453VdV1VV13WLqHVdV0ppGgXgrV12a1DKGMUYL5ZTy2ad&#10;vt3t2VXTK6vIC+j6ZvfoPGQWYYxh4MRxfDE+Qwg5lu26DkHI8dw1e2Qw/c69u0m8Ojs7PTk6aqSw&#10;LNv1/KKoXr8+rOva8QIh5NWd61sbu+fny/n0ld8ZfP7ZTz779AeGZhBY6AYymUcQMW2LMdY0dZIk&#10;s9lkFc4VEHkeL5YzphPHWxsOh43kRCOIoqxIIcEGM+M4xgCLRi5mS9s0D/f3Oec721eeP38JEFmF&#10;KdOsa9euOo6zvr4ZhuFiEdqu89EnH5dl2e12Pc/DGNZ1VVXV7u41wzLjOI6SuKxyqSTGiOnU91wp&#10;GykFY7RoOIDSMphhdvv9YZlXUoLxxfTFk1cff/xJ5191vvji11lcxWEarpbdfgcDihVJotwwMgw0&#10;XTMEb7IsM5g+6PZF2ZQ5z1bJahWnSQ4AokQTUkmhIJC4FQ+3qBHhto4ghG31NYQ1jLU27iMxhlQj&#10;ju9hSqq6URgRTAFCBBsQIYypBG+fAIQBBhAAJYAiCkGM8Dth/mWMT8lG07TWPq1puBACSqWUIoi8&#10;u+1xq03AlCBEECRSAi5kXdftjcdr0T5ejRSC15xz2TStsAsAKZpGKdX2Cd6FtIQQJI6XTNdMUyMU&#10;S6GkEqbFAAZC1kIIUzdN09INpjEGgRRC1YBzzquirIoyTZIoirq9gee6Hz18ePXq1cDvSinns9n5&#10;2cnxyWGUrOJkZRi677v3H/z5h3fvXVxcrFax6/qffPzZxsamZTk3b9yWEtiuwxgL4xBBCCTc2Njg&#10;VeV5bl3XGCJDb+qqStOSUiMI+nEcS6F0RiDEBBuEaG29eMkbCCGh2DCMW7fuHB8ffv31owcP7lm2&#10;oZSK42QVxo7ngsl5kZVBEByeHJdlnaaZBIDXzWK+1DXNMp3A67QBrZrxVMU6Y0FAmOaYus1rpWvG&#10;aNDb3b2WpNHRwbGQPFwukyRrz1VR1FlaX5zPT06OpZR1Xfq+TxgxNMN0zL2dO0eH500F57OZbXVt&#10;w//FP/7taG1tbXAlsLqPw2fT6TTLsrwqTdMQQty7y2/c3OV5/ejLb3zfLcuSILa9vT2fLNL0uEiz&#10;5XIlJXAdv32FtaUs2kCA53mW5ViW5jhOf9i9ffdmVhZlXTVNgwjburLpuO75+XhjfbT/+jnTMKXQ&#10;dUmWcU/TMaaiFmVdAdVAqDRGENR4VWMiHFfTDey4Zi/oUc08mxy6rj0YDFbhbLEIaxMCyOKkPL9Y&#10;9rtDpQjFBELc8JpR3DR1GIZKAUI0QiGX1Wo17/RdosFOwEgm+2bPMJ3xMpeYraLMc+3ffPPrqio3&#10;Nwfr62tMx1kW15xmeWTqdG1jzTTNi4m0bbuqC4Rgp9OlhNVVM5vNIcR7ezcnF+PVIrqxe/Ps8AIC&#10;/PFHn/71X//3X/7iy+HQ3dnbaRrx/PlzhFCaJABCg+llUUfhyjTY+OJsOOjduH7tq6++6gc+1fBy&#10;Ph+flx/dv2VQTciyaRpeIWwgABSlWsMlRBCIBgjpOA5FZh5XGNFotUBQgxLVdVNXgiCsabpQjYa1&#10;KudZkmvEqEQjG0ggrStelrVsFECAc7EIl0VZy0ZWvNYMvZ7zd5wSEKpRSmiaNpvNlnEWrpK85lXd&#10;NKq5ffvWYK3PZV7kVdBxlILtE9ftdsuSJ3FRV6LT1V+9enXz+o07d+68evmyKDKlVFmWUjZFUX/1&#10;q1/f/eBWEAR1UxVFYdZ1URSc8+l0qmlaG3UeDodBEHQ6naOjo8fPnm5tb9y+ewthfG1vbzqZAwAe&#10;PfoucANK6Wi0Zhp2W6Q6S4vj4+PT0zOEUBimpknv3P1wtDFqkwyBgvP5/ODgAEq1WCyFEK7jAwCG&#10;Qz2OY11jSglCEKU0zeKrV68eHR2uVqs21AoACHqBEFxI7rouAMA07V6vM5stlsulY9pHb440xO7c&#10;vver6GvLdIbDYb/fz4vs6PiwSCuMwXg8vj+6+2//6E+pBjnnCIG1tWG/3w/D8NWrNzqzpIAIKV1n&#10;1NEwxmEYEoTvfHj7/PwUAOm69ng8xhiOz886Xb/b8S8uLkajEet1lFKGyapSswxdI9gZ9rM0Xi3D&#10;BEdN0/i+D5FiTN/a2kiT5PDo5P79hzs7VwzGJsfHTx/vG6a2t3ezEwyrMk7TvN8fGoYJANCZqeum&#10;73XztAAKtZa8GGPP81rT4NUqzrJCKdjqt3VdZ4R2u93Nzc04S//pn/5pvpr+8Z/81KH28+fPD4/2&#10;P/zww263Z+hWuBy3TuZRlBweHhICyrLu9TppnhONbWxu37t3j2CFMfz7v/9b0yRMM8IwoZQu54tO&#10;p5tlBYLEttyzs4t+Z9gq2JVSAqh4uVpfX+/3h2EYQYiPj08/++yz/TeH//AP/6AQNG46hulkeeXr&#10;JtXZydlFHKWe7SdRDCRYLcOmaeqibFOIa843NjaC3sY8XGVJvrm9ZZtWLHIgVRiGjmX3u50kiuM4&#10;bhXFhsE2tjb1BXvy5EkYhrZtG4bRfssBAFVVtW7GGGOESOuSRQjBAEreFI1wLNu2HaVkWda6riGq&#10;5XkupSQUIYSzIi/zgmrYdd2iKIRQhmG0oUkpuWiUFIAxhilRSuV5TggxLdsw2H/4D//hF7/4xa9+&#10;9asgCHZ2doQQcZy2UbyiKNqYgmmaraRwNFpnS003jE4QAAjb+fTaaLRYLNrxu0GnFg0QQEIpuXj6&#10;4mWeVxeTCcZYCtX6D1dV9ei7b5uGG4bxk5/8xHGc8Xj88uXL2WKqaZqpW48fP+50Oh9++CGA8s2b&#10;qizLJEnKsux1B/1+vzXeRAivVotnz17MF4sWVOvmxXwy/eD+ve2N7cUqXCxmYRgeHx+3B9ImHD19&#10;/sT3fULI+vr6/fsPL/7Lz7Isa5H83t4eAPLps8dFVp6dHx0eH966dYtRNh1PdZtdnF6YhicrVWR1&#10;tDzq9Lo3du8eHR08/e7lb758+enHN8Zn4w/u3r79x7fzNM7TwtJNRkzVo3TAIIcAoNu32Xw+T9Ok&#10;Faesra0JyU8PT5Moubl7q9fpI4wPDw5mq3meZUKoSglGLM8JLs5nf/onf/x3f/c3x0dnZZl/+fVX&#10;52fjH/7wRxsbW0+fvPz2m8e8amQjmlo8/vZJkfL/6S/+0jLcKAoNw/r4448wolijr169mU6T9XXN&#10;dpzJZNLrK8t287KeTCZxHDdNE60Sx3GapiFEgwBDiDjPCGnaclltncw8KweDAcHa4eFxVYm7dz80&#10;DOuXv/x7hKGmYYwpAECpVjgN3oE+9E6l/DtU6h+Ef99bkAISyv+/HNq2/8t/W+V0C/PU+7D5fVry&#10;EvLBd3nCl2v+JWP7fQz8P2h/afv0PqAF7xGk76y81PcqG4PfPWlt+L5V/4J3XGsLVt+HxH+QcFbv&#10;zKgAAG1k6nK53LwFjeqdmfNlRi5Gb5Eweuc4TQh5V9SNg4a3bhTv7OLlJfTlnJdlecnuGobRNA3n&#10;XNM0xliWZXVdt98FhGHrMF+WZQuGWxBLCJFStWqCtuh3S1OnaWoYFkIwz0sIoWVZmkalFEWR67rO&#10;mIYx9gOXELJaLbe2ttptlVKWYy+XS2YwAHg2nxu2f33vxrXrG+tb5n/9b/9Xks2zHDKGF4uZZVlr&#10;g7XxePzdd48dy97e3tbmWpYkcRwLyW3D3NraGK0Nru1e7w+661vrs+niycvnq2VEKOsOR4ZhKIhK&#10;Xm8H/q1bd8qyvnvnwx/86Eee475+9goJpaAUVUmxsZrPojRyHCsvsqOTw6rIAWw6nWB9bdDwIl6F&#10;nufEcYwgHA0GYaIJIQCEbQU7pumEItWI09Pju3fvhmFY8vLO7Q+8wK+K3LDMK1vbumkcH58mSWaa&#10;xvbONuecc54WiVKKEDRcG7RUTRsL0zRtOFgzDANBqOt6kkSthmsVLqqksiyj0+lQSvOiIJRGq+Rs&#10;fLEXx4ZhCCFWq1WappxXDx48mEwuBJeuExRZvbk1urK1SQAe+gNNaXmUx7yKV3GRFllW1LUQHCiu&#10;gEQIIagAVAAjiBAiCGuYkjZFX72tv4UxxARhrCACGCONYd932/vTMAxCKcSA6kxKSTVdQgAhhghR&#10;giB++3BJBdtbVAgBoGy3lbJpFFgt5lEUFUUBIaQaAVJxzjEErVskpZRqGGMMSqyUsiyHEo3qhmE7&#10;SsL2WWz3K4Soy6ooiroqWuEtUqAVcFVVVRdl+4gBqYQQ+P6tvmPrUomqzpIsEarq9nxmaghDpmsA&#10;KAVkWZarMExWcRxF44txtFot5rPxxXldVv1e9/6HH966sbe+vkEwXi4WBwf7h8eHSRrbtnPj5p7v&#10;+0EQ7O3duH//4fnpRZoWjul2g26/26OaDiGkhJimAZRK0wgAiZFqmkrXjCzNIEBSKIgI1Qxey6pq&#10;Op1+mhZ11VBiQIl0ai4WMVCt3owoAXjDIUBFXkqp7ty5e3Z6nhc50/XDg6Plcr6+sQEhSPM0TTPd&#10;sBzXj+N4GUZMNx3HKetaCGXajmmYCGElJUYkTXIIqcYMg9m8Ut2gf2vvtqmbz5+9+O7Rdwdv9nXN&#10;wJBAiAmgnIuiKDAik4tJt9PTNQMBwjRD1w2KdMMwd7avHx+fFGnlOC5UZGvjSpELRm2C9O2Na+Es&#10;mlzMXMu3NNN3PIsZaZwGrv/BnQ/Oz84RwJ7l1UV9e/dWU4nVPCrLhleyroTndjSqx1EaLqO6qk9O&#10;z16+fPntt999/fXXX/7613//93/37PmzR4+/ffn6lWFbg+FQSMkbvr6x4fl+rxd0ux2NagDALM+W&#10;q3mSJpRphs4wRhADoICUgmAgZcOb2vO8xTJ++eLUNjtxlDEddz1vOOgTCABsiEaGw36SpFEYrY82&#10;dGaWRdFwOZ9MCaKiEQYzeS2KslRSVDzDRFJNOq5ONaiU5HVTVWIVpd/85tFkNr127aquEYKB5zjx&#10;Knz8+Lvz81PL0ihBZZklcRz4gQIgSXPGNMIIRjjPOVQocPwf/OCHdVm9efOm1+0RpH3xj78+O7tw&#10;HH8+X9Z1+cEH9/au39za2Do9OXIsezqe2I5j6PoyXNiW9cHdDw4P3/S6HdlUj775DcFKSVHlOZD1&#10;558+YBhkSSzq0rYtIEAbcYAQY4TytKirxtQdXgleAZ1ZYRg3jeCNUOqtVkkBJaVoXa9d19/ZvSaE&#10;ePrihZDAsp0vv3iEMLBttra2HsVJnqWUEM/3e0HQ8EophRDUDUMz9OOz85ev3xweHp+Pp4twBaDY&#10;3NzYurptWvrT508m0+m169du37ojpOBcKgC6vY7G2HK+rKqq3+tjTF6/fG3b1tpo6JgW06iSQgrh&#10;B95iMRsOert7e41o5ouZ5Zhn5xdhGHp+gBCJ4+TunbuBHzSNEKI5OTk5Pz/50Y9/XFbV6fnpndt3&#10;Fov5o2+/8T2/rKrxZNbUYjyeAgDzvDg/vyiK0jSstdH6T37843v37kFEup3OZDyJwqjjd5I4ev3q&#10;Na84RkhnrCorzjmvqytXtn3XDYKgEU0j6uVyuVqtZCMQhN2ujxEkGJVlPuj3tzc3ddPo9wYKqKKo&#10;0ijyXH9zfUsKlcT51saVPCuiVbK1tYUx0jBJ41hKbhi64zhSNddv7Dx58pgQ4nk+Y/rTp0+//voR&#10;BLh1+ABK1XVtm7bnuo5t9/odKeu8SPI8q+sKQ4AxhFDcuLELgVoupgAIz7ObpjJNZjAarha2bQrJ&#10;W/9nCOHB/mG0DAmihGiuGziOv3Pt+vXrNw6PjrOsVIpQShfzlWiU63j97gAC1Ak6BP1/XL33cyTZ&#10;nR/4bPrMqsxyKAAF291oM96Ry9UuuUtSUoSkiziF/oL78f43XZxMrOJCIlf0Q3JmdmZ6poHu6YZH&#10;ASifPl8+dz8kujm7GQhEBaJQlUBVvvp+3scZVVHNpgsEESUUIPTjn/zkxXcv5vMZRNg0La1BVTHO&#10;JeeiKEpCaBD4nPOXx68qxoK2L7W8uLxYxkvXtbe3tpRUpycnnus9fPAYIjwe35yenCmlXr06XiyW&#10;vUG/5qLmAiEcdCIuxMXleDFfYEKDVgtBwmvx8rvjeJV6TlDkdVXWSsGq4hpgy7SlAqs4EVJatt2J&#10;uo+fvNUOo9l8OZnO1jc2e/3Bp3/8LMurKOq5jteOerbj3Uwn9/fvLZdLDKBSIs/SNElc2+E1j+Mk&#10;DCOtge+3MLUcp311cQ002NnZXUwXXPDQDwAEBELLNDzXhUAXRR5G7elsZpqmUnJja+PB/Xt5nqVp&#10;AiGg1AQAIoQNwwQKSCG10kBroDWCCAJYM1azGjQZaBBIIbM8l1JDiKUCeVkKrhClCOK8KIACtm0j&#10;TFnNXydLa6UBJgRA2MiSMSFCCCWF4Nwwja2tLdu2syyrWd0k2ggh0jS9Wy2ArmvmeW6eZ45rLxYL&#10;CJTicr5YxHHc9D8sFotWOySUplmmAWi3I8Y5hPjbw8OzszOhZKfb2dreFlKYlrmzu+u67kcfffTB&#10;Rx+ZlvWnP//50z/+cXtnp655kmQfffjRYrHQGsznc0JwEARAaa20aViB75dF9eTxW0rCtcHw/v5B&#10;v7/+5Mm7EKGHDx+/9+57eZZPbqeL2bzZgAj8ACKolMrKVEguJM/S/MGDh/cePMryIi/KZ8+OXrwY&#10;HxzsffLJJw8fPvjFL35xdPis3+8SjDFGo9FGpxNhTBHCSFMp5NXFOMvyZJVcXy/aLbsdBIvJLHDp&#10;z/7+5wjiB7v3oEKraQwE0hza1Buf3wIBV6sUATQcDnd2tobDfqvtS8FW8bxmrCyrJ/ffUTWM56uv&#10;vvjqxbffnZ9cxrOVYOLk5a1vm71ocHl2WRaVZdiz6QIjo+1HLS+8OL3a274ftaLJeJqn5d72vfv3&#10;Hvquv7O9O1+stre3wigSqq45e+/9D372s5+2w/bJ2XeLZQygtkxHSrVYLLO8oNTY2d3ntZDyrrYD&#10;AQIh4lxqDSBEUqq65hgTy7KVAkHQZoydnp4TTKOws7E+Gm5s1LVcxXFdC4ypYVgAACmVaVlaAyEV&#10;RAgirDXQAAIANdQAQmpQIWVDTVKKtVYIaEqwFNygBGiFEdRKQggxIUoprZvysEYbS4RUCGHVPCaE&#10;EGENgAZ3/Zr6degyBOB1WLTWEAIItG6qVV7zwI1tGAOt/sJwNvreN7e/h28RhOjuIoQAQKCBatyF&#10;SkkANIRAa4AxbpLDGhFHA30b7ghCoLV6bcRtnLQCQo0QlpI3JwW/l/D8RuGstW52JQSXhFAAoFag&#10;ZhwCpJR8A1AbkNxwrY3e+A3wbkS2dV0bhtGcj9badd3G+GOaJuccANBseN2xyhqxqgYANMD1TTpA&#10;VVUN9k6ShFWVErIqyiLLy6Iq8iJLEsswy6KYTia14M12W1VVDbQuigIAQClJ06QsiyDw43iVZamQ&#10;QipRVaWUAiGotWKsNgyjruskSRoU0Xw3DCqExMgwDYcSkxBiO4Yf2FIxQqBh0DBq+W2vFkWSzbJy&#10;eX19bpiQi2K+uFksbra2+x98/GS01ZktzjFlvb5r2RqTOoyc87NXL18exvHCMszx5bjdDrvdHq9l&#10;XpR5mV9cXl5cXBw9f/7ts8PPv3hxePRlXpRVXVquee/RPcd3kUmGG+v7B/c2d0b7B/uj0aZ9Oh0k&#10;AAAgAElEQVTruq5rrw+H77/73vvvvx+1w2+/fvrq+ZGsq8B3nn3z9enJi6+/+vzVi2dpuuB17phk&#10;uZwYFAWBLQXDCOTZSvB6GS/Lqux0o2QVV4xZpjHoDWbLuW1Zlm1xwU/OTnuD/snZqe97O3vbkEDO&#10;63YnrGt2dTNO86yqS6E4q0sueDP4VaxK8nixXM4X8/H4RnLZ7w26nW7gtzDC8XLVClqdqCO4qBmb&#10;LWakqUExCOO1aRlBy3ccx3HtqBO1o3bFcqlk0PIHa4OPP/kwS9N+f7C7uzcY9AjCTTogkKAuayUA&#10;UrgqRBqX8TKvCg400gJiRCgiQGuCCdTAIJQibJuOEhIpQDDFEFCKMQKIaEKhhgoRabvGaGvkOJbv&#10;eb7vBZ5nmgYEgCBsUooxoYRCBDVACBMNIKuklLCuZZLnUstaypKVV5Pxq7Pj6+mtQvreowPTt2bx&#10;PC5iTYCAnGtVyJJDmdX5LJnF5SrOFqtsmeTxYjVLizSv0rJKAFKGBSFSXNcaKWxC2ze9wLUdgxgI&#10;YiAV10pYFjUoQhggoJSsTZPgf/v37xKCgZaY4MD3wigkBBdVibTmkrOiYGVV5HmR5XVd1xVjFbNM&#10;C2gwXFvb393fGo0s07ItO8vy5WKRZrkQotVu9fv9za0tCEGr1TJN6+DgYRwnL56/BABWZVWWlRRA&#10;Cl4L3lxXgjOplGPbCGnbcighR4cv4lWSZ1VRMq2gFKos6lYQzuerk+OzqmJ5ms9nq5rLqqoRQozV&#10;8+l0tYovLi6zNP/66deO4+3t7v3jP/7vNMum05s4ju/t77Xa/vOjI9t2ZvN51IlYzW8n06Kour0u&#10;56LIC9M0bcvinJuGaTsOF5LXgiDTD9q9qL8+3EAAnZ6cZXGWpYnkKup0tAZaaUIMQo3ADzzfd2xH&#10;Ke047vr6huO4y0Xc6XSBglHUOX55ojUACk5ns/H49v13PyyyanI9jaJunuV1xcJWy7btXrdLMGEV&#10;gwDYtrk12qKEhq22VtCi5ubGaDlfvXjx0qDmoL9elVVVCca4YzsQYCklhMBx3E4nUlIhhKhB58v5&#10;fLHY3dujhvGLX/zy17/5zcXFJSV0cntDMO11u57jW5altIAIdsLINAzGGCEEQ4Qw4nUNgEYYI0Sz&#10;TBw+m3U7kWXZFxcni8U8bPm9fsdxLAR1nmfxajW+HLdbbccwCcQIwGQZawmkUBhTrTUXAmPMeImJ&#10;th0z8G1KMNC6ZgJjIy/rq/GNbbv79/bfeuvJfDZjVa2VWi4WZZFFYeAFTpbnUnDTdK6uxrP53DQN&#10;yzY93zeQ5Xs+wWQ6ma6WyyIrCKLLxfLVq9M0yeJVOhyuN1I3KSVCsB0GAOj5fB622x9/8snuzu7G&#10;+sbe7o4UfGN9bbVYtlv+oNsVvHZte7jW+/DdxxCqJI61Vr7rEIqVVhBCBCCCKE2LPC9N6giutcKW&#10;5QGN87yoaw4hYqyGGjS7rRCgoiyHGxsbmxsXl1efffHFw0dPHNt58d1ThMDG+qgdtmzL0kohCFqB&#10;v9bvUkKaSOSaCw0gNaxOt9sfroVRu9X29+/vUoMIzRkvsjxjvHz//XcPHt7/5S9/aduWUvrw2bOD&#10;g4etILAsZ3tr6+bmxjZMz/NF1QQwVFVVrq8PP/74o0ePH1ZVYVhmzcur8RU1abxKyqq0bK/ZUQ/D&#10;sAmeNQwjz3PLtHd3dzjnL1682BxtaKUZq6OwE8fJ2dlZnhbz+YIQYzKZrlZxUZQYYUqNdruVJlmS&#10;pmVZFQUzDIOxejabBV4wGm1CCG3b9jzf933bMKuyvLy8Wi5mEKGiLDDGe3u7raC1tb0ZRZFp0jBs&#10;X5yf3d5cb+9sA62lFkoCUbNuFLmOPZ8v61oa1O52u+12eHpyZtv2ZDIp8gwT1Lx5WF3VNZstpovF&#10;9OHDR00X6Jdffv3062eU0iYGpciLumb3790LAr9mPEnjyXRcsrIVBI7jaC2CwN3Z2f7oo/cJArPp&#10;7WI+B1oFvre3u1OUeRKvIAZpmjSBC8Ph+vX19Xw639jYfPTo8Wi0lab5eHzz9dffvHj+nWm6b7/9&#10;blXWeVYURem63vb2DsZYCj0YDIRQh4fP41USx/FwuPmDH/zgm2++jeOYS8EYS9O8qlhVVVVV5Xku&#10;hKhrFsdxE8lb1ZXWWsgaQAUhGI02wzC8ubk1TWt7e9v1gufPn6dphjFuoiz9oK2UyvMSYsgFj9Pk&#10;5Pi4Fny1WFJKWcls2zGpNZnM4mUyny2LvKzK2rJchDDQMEmSqqoMarquZ1rOdDIdj285FwjSd999&#10;fz5bEmwgRMKwM1+uVmnqB62ri0vHcwPXtW0bKJ2lmRTc93wEEatY2O5Qw3RsT0P09Omz8/MrCJHv&#10;+kmSzCbTsiiromhgpGFQ27aEkGdnZ3EcF0VWVQVEqCpLKWW73WaMFUXZqAGFEM1qCQBoqB5CCAJN&#10;CcSdOpFzIQVXSmulWV3zWgAAEEEQIoAAwqQsCwxxEx0CIeJccM6/N4JDSikmdy2IGqjmfd6oW4EG&#10;pmlyLpIkaV6sKAobareuaw2UEAIqLXhdlpVJjVa77ft+q9VaLBaE0ul0OplMTNNEGK1WMavrt99+&#10;u9fve57XbreHw6Fpms+ePXv69Onm5mY7Cg+fPT87O5/N5uPxbVmWe3v3OeedTnc+X1QVo5QsF0vL&#10;Ml3HpZRWFXMcZzy+vrm5ffbs8OjwxfHx6cXFZVVW88Xi8uLStiwAQFnmhGCC8WI5RxhgQjDGtahd&#10;14UQlmWxvbufpLHWYLlczmazolh+8oNP/uZv/9VyOf/Vr/63YdDZbAqh2t7eClrByfHxRx9/uJgv&#10;14fr7XbY7XX3d/dc10nTuUlov9N9eHAQheG9vf2o3Q781neHL/7r//PfEURb67tlXgmm/vCHT7/4&#10;7Gmr5c1ms/liwnnd63erqjq/PPd9f2N94+Z6enpytpjOWF33Op3HDx/d29/fGK7v7WyMNkab6+tf&#10;f/X15Pa21+1XBSuysirKzY2R77W+efpNO4geHjxmZf3ts8OyqLgQve5gtpg7jmNZ5ipeLpaLNMmU&#10;kicnx1mWJ8kKQeT6rmU7aVECDSHGUdiJok6DuyzThQBJAaVUGBEplW07BrX7/X6/PySYJHG6WCwI&#10;Ni3L0hpQSnZ294bD9X5/jRK6WqVZlgFwFyJtGFQIZZpm09HaFFwrpRGGvJYIQdfxpBR1zRGCBFGE&#10;YPMJr6Vq3vAQIcG5BuB1VvCdR7QhOL9PqOq7zCagtXxTj/T9qqTXuVt/oaAhRABoiDQAQMk7oNjA&#10;vDcXyz+nrP+Zz7khb9G/bOJtaNW7NLsGSTY4VikFX0dGvekIVUq9Lu+BSsmGpn1j5ajrWr824WsF&#10;GoVII2Z+Ixum9I7Ogq/7bxs2rHmKBtzePcLrwORGtNkE11VV1Zyk/l66FWNMStnA+Aa4Nq5j8Fri&#10;3vh1G5kPIaSRgCKETdN83U4vtdavW3ZVw2A3P2/Os4k2eBP77Di2bVsAwDdmYIOalFIAIKW0KSSn&#10;lDqO3Wr7BjVM08HYUEoTgkyTAKgMg0IIhZAQwrxM03RpWuje/dHPfvav/u6nf/V3P/3R3r1NywGb&#10;o+677x/4LQJQlRczAKswsoUouMjjeMbqghKapRmrWM1q329fXl5+9tlnZ2fndc0gQmEU9nu9/iBY&#10;39jo9XuU0iD0K1YpBG3HDdpht9flgudFXuR5nK5ms2mZ54HnY4TOTk5//9vf3Vxd9rphnqePHt7b&#10;2BiWZao1Dzzb86w8WylZh53At23bMQiG19djapAGLVFCLdtGBFuWlWapVFoB1QlDIcXaYMB5bdsW&#10;QGA2m8ZJ6rcC27YuLi/G43GWpVLLmtdlUeVlvlytbie3WZ5xpVjNZa0JoYHfdmxHKQghCludtcFa&#10;J+oSSqbT6Ww2YzVrt1tB4Pf6fd/386rMktS0zCiMlJaDQc9yLN9zMIF+4HqeW+R5GLaDwK9YuVrO&#10;l/P55Ha2nK1YwUxiE0jjVXp1fpVnFdKIYhMCCAEkEAMAKESNoRI3+ewAYogRBJRiBLWGEkNADEhN&#10;aFmG7djdTmTalmNaCEHBG1k3E1JyITSEjNVcCoDIYhVneQUIFgoVnMVpOl1OS86ubi5vF7P5ajGN&#10;54Dgk6uL33z6u6++/WaVJRKprMjzuqwVV0hVsspZIpGoVc0US/Pk6nZ8dnE6Xc5Ozo/Prk4vLk8n&#10;q8n5+HK+nMfZ6vT8ZLacMsl4XXHJEdQaKq0E45WWXAEpeV3XFf4//s3HTYIiJYRiYhgG0IBSahBK&#10;CCEIm4bp2I7nemE7bLVaYbvj+0En6q4PNxqjQmODTNI0TVPLtpVSmOCqqvIiN00zS9Ot0Y6S+vjV&#10;Sc0EwdQwLUyokBoTAgAUkmNCNNTNzpbl2JZle57/9dNvGic2qxiEOM3yxXIVhVFVsa/+6askTpM0&#10;u76ZTCazJEmOj1/FcTy5vSmKotnoStPs/Pxsf38PEzSd3NiWVZSlZZvbO9vPX7wIo3CxXPYHfdtx&#10;FstZVVcIIUrIdDqVUgKlV6uVVrrVaudZoSUIvPbW1k6n3b29mbx6+UpImWWZ4zlRFAWBn6apRnBz&#10;tHVwcAAhkkJyLgihZVk1S6qUyjQtSo21teHh4VGeF8vlanI7WS2XmxubcRJfXl62W4Fr20KKIPBN&#10;0xC8poSYhlGWRbxKNjc2CUamaVYVK6tqZ3ePS/ny5SuEsFKgKArbdiCErutgjC3LxAgFvj/oD6BG&#10;SivX8xjnUdR9/OQtPwh+8YtfvvzuKo5Xgd+6OLv89umzy/PLJM4wxjvb208eP4naYV1z1/EAgIJz&#10;07SUlJQaGiBWyf5gy/fsvb1HrVZwPbkqq9zzvZ3tLd93tVaObfR7nTBst1u+SQ1KKJRgejvFCFFi&#10;IAQIoUprSo2iLIHWlBLLtgglmBKptRsEecWOXryCCI9G2wjTX//qt0XGdnZ2pVJJEg/W19bX1y3b&#10;llIZhnM1vs7yQim5jJdVxTAgFxdXL1+9evndC9M2Pc+zLDuOk9OzM6l0p9vdv3+PVWWSxGmaTCY3&#10;jmVVZbm9tf3+Bx8MN9bzLLu8vPB9r8jLxXw+n0wk53mWtgLftkzHtR8e7C1mk6vLCyV4JwxNg3Je&#10;mUbTDq/iRaIkaLe7CBlKQoRoy28VWZmlOWcCaEAxQRALzgnBACjLtlvt8Nnz56dn5++8+/5sMVNa&#10;uIFn2VYUhrs7O4HnCsmBVmuDrmNZjFVVVRmG1Q6jqqpn8/mDh/c63dALnE63zSWbzG6ogR8+uV9U&#10;+Q//6uMgcH/3u984jtPtdv/piy9PT862R9v379+PV/Hnn38dtYP19fXA9bMsS5PYssy8zMsq/+EP&#10;f+B6DuO1H7jzxdwwjTwvkjTxg3YQBIZpzqaLm9tbjBGh1G/5/X6fENyJoqIobm5uCKFFUZiGFcdJ&#10;kqQIU0ypbdlpmjbTmFSK1TWh+Gp85fsty7Lv7T/o9XrHxydKqYP7B2VZXl/fMFbblosxKYuSEHp9&#10;fU0IXsVxmsTDtbVet0cQQgAs54uzkxPOakzx3v7uoN8tywJouZjPp9Pbvd3dPM//9KfPEISsrj3X&#10;397eeXX8MvDcJF5dXl4wVnFeQwgoJRDq+WyyWi4/+uDD/b09iMnx8XFZlG+//XbUai9mC4xJt9t9&#10;68lbQghWsU43ch1ntVru7Oy88847pmmEYXu0MWy3AgQgIVBwITinBr1//z6EcDqdCl6nSUKxAQF8&#10;8ujJ7fWNEPKTTz5JkvSPf/zj7XiipBxfjYEGBNNup2uaVlGURVEWRQE0EkKWZbm5uZll+Ww2xwhD&#10;CB8+erK2tnZ4eAQhhHfaOdi0UDT6VcYYpaSZijzPuxpfUkoB0EWZ53lmGOb6+sbV1bgoygcPDiBA&#10;X3z+RVEyIaTW0HXdJM3yPGesNi2jHQVK8iastN3yTdN0bBsC+Oc//TlJEgQRhFhwjZFhGnavN5Bc&#10;JHGSZzkASGswmy5OTs47ne7maGv/3gMh1ZdffQURAhACiK6uxpdXY9d11vr9L774/PHDhxBCjFGW&#10;pVmaNH1aRVH4fuD5vu8FAKL//J//a1kWnU5kGJRS48WLF0IKx7Ft207TxLbMXq9LMLFM03WczdEm&#10;Y5XveWdnZ8fHx6PRaG1tLY6TsiyB0hDAhn3inDd8jta6YZzeAOBGAgcRJJhIKbgQQgolxZsuEgQB&#10;gFBKqZRupIPNoGmaBqVEa815zaqqZkxJqZXClGRZYprWYDDodrpJklxfj4PAt22HEGLbFsY4jmMI&#10;oeBCKdnv9dI0u5lOOr1u44CoqgohNBgMxuPxbDZL0xRC2Gq1Vqvl9fU4DMM3bSVpmkOIdvf2t3d2&#10;/9f//MXR0YuNjc179+7btss5X62S8XhclQxh+ODBg1YrOD4+zrNCSI4wMk2r3W7HqzjPCylVVbH5&#10;fDFbzBzHFlLGSfLZF59ZttnpRJZj2Y49n88cx7Ydp9uLglYQRZHl2v3BWhwvJ5NJXdfUIFVZaa3/&#10;/b//d48eHVxcXPzq17+0bGrbBqsrxsrtre2Xr16+9947i8USQdQKWkGrhRDe3dnt9fvbW9tR2O5E&#10;naLI1np9LfVqucIQW6aJNKrL+unTbxDEa4N1zhkh+Pz8PC9SLjmEgDEGIArDiJpGq93q97tP3nq4&#10;u7/d7YU7u9udbmi71vbOVtDyhRRZnqVJQgiJoujo6MjxXcbr+XzZareFUsONjeUq/v3vf//tt+M0&#10;Xdze3hqm2e+vVXXtef7Ozs5kcgsRePnyO8ZK3/NqzvOiABpWjBFKWMWlVJubI4wpY7VWCEKS5ZXn&#10;+/3BoB1GnW6XUgMguFoli+UyywsIISYG51wpDRFyXScMo/X19Y2NjcFgrdfr27Yzn82ripmWqSQA&#10;EDSwRCnQKJSb0jsIUVlWAEDX9ZRSXCqlNYIYIyykuuNwgW6ycDDEUAMEAEBAawCb9KUmcRpCCIDW&#10;6jV92oRv/UVO3GRUAQ3vWNvvw2OtAWwoVoXuQmokgvhNFt0bkXBzH60VAI0/pfHW3uUVvyGKG4iu&#10;1N3v1nXd6C2bi7PZk2oI7deaZKiURggTQpss2TfIufkt0zTvnltJ0zQ0UFIKDRTCEGPERd0sqnfu&#10;RIw550KI7y8jCCHGGISQMYYx9jxXSqG1hhC4rttoYg3DaIBuQxTf7TJAXbHS89wmOpsQjNBrZEtI&#10;sxY1FsoGIVNKHMfO8/yNi5iaBn59NCC8WdaasqLmaLTTjdEXIdxEtLiuSwj9FwEE6q4bE0ihhBCs&#10;qjmvMUYIAVazpmOpeY/lWap1vbYWffTxW4ONQMHMbxm79wa7+0NIGEAlInWc3DoeQlRm5XwyGy+W&#10;k1oUg2HPoFaRV4Zh2rYTdXrtduj4btBqWbZlO07YiQaDwXB9OBgMqEmlkkdHh5PJrMgLVtaL+bwq&#10;y3i1On716s9//nNRlLc3N4eHhyfHr64uL2bz6eXlhUGgZZqc17Zj7u/vCV4rLVstv67LPEtdx+1E&#10;oeQiz1KtFETAtIwkS+J4xTgDEDXMzWK55IIbBnU933LsQb+PCe72ekEQxHGKIQ48n1VsfDVO0ryu&#10;uUENQozpdJ7EiRRKCAkhIohoebfhQg0TQFSVLE2zPCuKorq+vi3yMk3zNM2ahnlCjW6vZ9uOadtV&#10;URVFqYGqWDlY69e8Pnp+lJe561o1Z4hAx7VXyfzmehyvFhgh1/FafsuzPduw8yQ/O71IVknNBNQQ&#10;I6qVBho2dl8EASYYAI0hVFJqJREESkuIlGlRy6KEQg21hsqyzMD3lZS8rssii1dxnMZFWfK7pEhQ&#10;c14wlqRpXjEFtGXbiyQ+PD7+p2+++n//+3/pbQ4UgUVdFpwlRQYoAQRf3VxPFtPb2fRifJmVpWmb&#10;yyRepQmTlWEbkEJEESDAawelqGstsqrgUEio2/3I8lximdQ0Ga+FErPFLEnim8nN+cXZZD6r65qa&#10;hus6tutghKRWhkERQfj//r/+o2FQLbWQghDqOo7neI7raA0oIRAijAkAQAuppeK1kEo1Hqc0TRjj&#10;lBpRFNW1ePnqVVOZiBsDNcaNmNs2nY2NjVevXi0WqyiMAECWZb9eoZCUSgrJhZhMJtfjm7IqR6OR&#10;lMr3g1//6jdZli+X8eXl1fn55fjq9ub61rZsx/ZPT8/zvKxrMZvNOedRFNU1F4JnadZutzqdTlmW&#10;UkrGat/39+/t/49/+IeyLNI8Wa7mH374/nQ6IQR5npfESRAEcbzCCC1m86jbaWonCMaGYUAAMSaU&#10;GJ7fevTwSSsIL86vbm9vpdQUk07UDoKW4zkQQw2BlLIsq8vLy/puE4Tt7+83eCDLMoRQWZaGYXS7&#10;3adPn5ZlKYQwDCMMQ4hgr9eteV1VRa/XSdMVMUhdVxjjJje8rIrGQ9WLIiXl10+/mc/n3U5vb2/3&#10;+vpWCMk5D8OIUMO2ba0VY6ysisViuVyubm9vDGrM5vOqLJar+IMP3u/3+mVV/f73nxZFZRJrc7j+&#10;+NHb58cn52cXR0evnj59/vXXX3IuDGINhxuu4+RFQbHZrN2Ca4QpANg2vbIUX3z+5edffL69vf23&#10;f/s39+/fs2xzMZ+fn5/Fq+Xzw2eUkH63SxHSUmMAT1+d8ppbpkUIJoRKqRtgozREEGIMHMckBpFK&#10;Wo4tNTi/GOcFC1phr7t2fHxe1zwKu67nJkncCn3Pd6WQ0/lcATidLyBElBIFVBhGy0Vy/Or06uqi&#10;ZNXO7q7vBZTSktWeH8Rx6rhOJ4o6YZhlqZQiTVZlWbZawd///U93trdfvnyZZGmepLv7e8vp4tM/&#10;/MGyLErIq1evgNJRFL39+JFtoPOL08uLcynrtbWBZRtS1oZBlVJVxeJVahp2rzeEEKdpXuSVY/oA&#10;4HiVJquEYGoYpuICAmhQmmYZNehgbfC//vGXbuDfe/Dgj3/8NM6TwaCvNdje2Wn5/nQ2Pfz2m5vx&#10;1cMH903L0EIj2LSR08PDF//4q1+Nb8bdfndrewQxsB3ba3kYw7OLk36/+4Mffnx2fnY1vppOpzs7&#10;OyfHx5Pp5PL80rKsx48f97rR7c01q9ir4+P5bGqZZlWVnW4nSePLy4ug5QMI2y1/MBhIwc/OL67H&#10;q7AdhFHHcbybmxtq0Lrms9l8uLZGMPnyyy/DqLO2Nnj69GmnE+VZzljFGBNCCc45571uv4nBaD7y&#10;pZSUGnXNh2sbQdA+Onr+1ZdfIYSVUpcXl3med6Lu5uaoYbdub24ope12m1JjNrnp9nrDQf/o8PD4&#10;+OVg0NNavXz1IuqE+3u7/W5nNp9yXmulIdCUYoSg7weXl5eDwfD8/NKgRqsVNFS8bZuHh9+trfUo&#10;JRsbm0mSVFVJKIYQPHz4cGdnZ75YKqWCoDUcrl+cXWqtNzdHlmX1e33G2M31LcF4d3drZ3ebMVbm&#10;xWDQFaI+PTmWko9Gm4NBr9VqtVoBpcR1PSnl559/fnV1pbXa379XVVUQtNbX1999993x1c0ffv/p&#10;0eE5RuDhw8dpkh4fjztRuLu757peWVY143GcNHW+cRxjTH2/dXJyAgE0DCtotR3HefHiO8YYQBAh&#10;1HAgjVKuYRsovcssdV23rArLsu5CW4EmhDx58lZZFtfXNw8eHBiGgRCSSldVpTUIw9Dzg/X19TCM&#10;VsslIcgL3F6vY1nW3u5OVVUY4bOz89PjU98PHNsXQp6ezLrd9sbGaGdn96svvyqKknPhOr7gMk1z&#10;rWFV1u+881630/3D7//4/OjldDKtGW+3I8brPC8sy3r44MCxnfPTs42Ndc7ZfD5bzBbD9TXHcSCE&#10;nusbhkEwmU3nv/3dEUI6DAMI4WDQPz09a2JLKSVCyLqu4zjmoh4M1iilvG6wnNnpdBBCnueZpnlz&#10;cwsh5DV/MyO+Mdo1oyR8TS19L20VSCGUVEJwxmolFSZNwSayTUtrVdd1Azub2RQAYFlW85gNydNo&#10;GrXWXNaO41BqcM5dxw2CgDGWZZnrenVdV1WJMQ7DcGtrazqdfvnlV1qp0Wi0tj4cDAYNum5yaCBC&#10;hmF0Op21Yf9v/uZvPd8xTeNnP/tpmqQNp9TUbwZBsLe357r+5eVVVdXdbm97a8/z/KqsP/vs8/l8&#10;jiDudXubm6PBYEAIKYp8tLkFEcjzYjgcbm5smqYBAEjSZHI74UJUjF3f3OZFMRz29vZ2NjaHWZa9&#10;/fYThFBaZHGyRATP53PDMMJOhBBcG64FQVDXFaU4SeKDh/f/03/6j9TAn/7x959++ocwbAGo33vv&#10;nf393cvLi8nkRnDpOu71+LooqzTJrq9vJpPp0bNndclOT05YWeVpNuiv9Xv9xXRx/OrEpo5WAEG0&#10;s7P3/Nl3rVbrJz/+8fr6EGMcdiLTNJkQCBPLdoSQRcUMy5RaGLZRi/rou6Pvvjv69tk33x5+8+kf&#10;fve73/25328fnxwXeUYIJYS8PD72XP8Xv/zNy+9OOK/TNMcYb2xsHh29uLxaMaaXSTEYhLhJIDOM&#10;k5MTAJVhkuVyOZtN//qv/7oVBNc3N0maQIxN01JSC6H6g4HreggSxmrfawdBKwgCjHG30yuKsqle&#10;X1tbYxVjFYMQGtQEADSnZBom0FBK5XvB2tpwb293c3NkGEZVsTDsIITzrDQMgxDDsuyqqqlBIURa&#10;A8uyAYBaQwwRr4VBDQAQoRRo3QzoGBNCCARIA3VXGYIxRkg1LSavI8rfMLSvzbHqXzK9d2bY72dB&#10;/yXuWIO7VOTvSaDxG15X//NDKYUQbmAtuEPdd9qK18LmhuP9S/JWc7ndyZj/eaPPm0Dm5jylVJQa&#10;TdpzAzK11o7jNPexLKuqqrIswzBsLqjGfNug1oY4fUOoNnwpeJ3jXVVVI3KmlDYtUG9sk80/pNVq&#10;2bYNAGg6hCzLajzzb1jlRjnSAODm721WOd/32+12s441dFRz27Zt13VNyzJN8/un9zrj4C+wthnU&#10;G9ye50VDIHHOG5Tb7BQ0T9qQ5Kyuas4EFzXjWitKKcZQCqkVVAooqTXQabb0AnNvf0n3WHQAACAA&#10;SURBVOO9Dw4qPj85f/b8xdPZ/LrXDyqWzOZj26GmBVstdzDsDNd7jx4d9PqR6zqe5/e6g3feeffx&#10;47cePnykgXZdtx21EUJVVU4mk/OL89Pzs4vLi+OTk+dHh+fnZxCiKOqYhqWU+u6778bjcRRFrusS&#10;gpXk05vbLMs8x13fGK6vD4FWdVXZtikl/+qrr3zfdxzL8x1M4NnZaRi2Wq1AKY4RNE2zqoqyLCzL&#10;5pyblmXZdlUywXmcJuPr69l0GnU7GJPxeHz88lW/3/c8T2uYp/nO9jZQ8LPPvzg7O/dc33d9TGgS&#10;52VVYUSlVHGSMca1hmVZ+V47z8rpZDGdzJfzeDZd3N5MJ7dTjElZsLzIm5VESAEglEJJJStWJXGs&#10;lMIYCSGiKLIsc7lYdLphK/CrKicE1XU1nd3UgkVR2I1Cx3Itw3ItR9Zqdju7vbrhtdBCQ4AQREgB&#10;ApFBDZMapKnNBQATDLSCd35gCIAEUGmtENaWbRkGQRgAAJoBwDQNQilEUEhRsqqoSiaEAJpQA1um&#10;YVpcq5vJ9Je//s2fvvz8ajY5v778wV//MCkyaOK0SNOyEEDdzqbXk1tqW8Q0V2kync1Lzmzfna1m&#10;i2QBKFBY5iw/vTw9vTwteVkrDjAwbNMPfa/lZay4ur66HI8nswkTDBJoOSYTldSKUjyZT2aL6XQ+&#10;QQSGnXa703J8BxCI/89/+yOlldbQMk3X8THBWsOqKO527DTCCGOEEUAYYQ0AwhRjIoTCGPf7axCi&#10;y/H48PCIUmM4XEeEIoSn0xljNdAQAvThx59cjcdXl+OqqhfLZRxnt7eT8/OL8/OL8/Ozi6vLm9vr&#10;8/Pzb7/95nJ8hTF68uStkrFWO/yfv/jlYrViTEgF54vlbL4sqkor7bhumma27XR7Pdf1VnHsB36W&#10;ZavV0rHsuuaTyfTg4OF/+Hf/4dGjh+1WsLG+Pp1PDYMYlAIE3nrrUZzEnMuN0cY3337bDttZnhJK&#10;VquV57haKVZWBOHNjQ3TNOM46YR9QozlfPX062+PXx7nWVHkeV7mRZ4LKS3H4kJIpRfLpZBSSKmk&#10;bAI8pZTL5bJZH03TZIz1er21tbXr6+swDD3Pa6puOef37u1hBC/Oz4br64vlnGCspVwl8XK5WMxm&#10;aZIqKXhd+37QbodHLw6vri4hhO+/90GSZGVRAgDrmhVFEYVtwXnDTWklCSY1q29vbx3XNU1DAfCT&#10;H//E9dzJdL5aJu0gxJhiSLe2to+ePceYOrZFMZYCTG5nz745DMOIIMM0bC2hYznNxzPGiFKrZkJy&#10;ZVjW9vYOJuh2cvPFP33Oaxb4/sXFeRYnnPN+r/fw/kGyjNM4bnvBYjbXUnue36yknAsNYF0LDGkT&#10;Z+8HrmFCAGUtmWk7XOjpbMnKOk7KXnfgu8HV9XWapcvlYrix1umFAIEkyw3DXi5jhDC1LEJwJ+rO&#10;Z8vFcpmkuR949+7fNwyzquvpdNbr9aVSWZKWZbG5sa602NkaDdcGmxubTx4/cR33s88///Of/tTr&#10;doeDNdu2n33zzfOjQ0rJwf379/b333r8aHdnu9+LkuUiXi3SJOU16/UixzYJwY1NuiyqNE0ty/Xc&#10;oCz5dDqPVzlBhmXYWoM8zVjJgIZAASkFBBo2pSkG/fyrs/v3N/1Wa76ch93Qsi0uRBSGs9ns7Oz8&#10;4vyC1+zjDz4wDQq1xhhneWFZtmHalmn77eDXv/3tF198yTjvdLu9tUFv0PUDf7S94Tjm9fVVFLUP&#10;D5999PFHQKter8+ZSNN0OpmORqOD+w9GWyPLsrzA63Y7cZIwVmGCXNcZrq+9Oj7udiMhJUQQIgyh&#10;sm2HSwkg4px3uv0g8PM839/fc113Np+tb2z0et3VatXtdjkXq9UKQUyIwWtOCB0ONw3T1AAlaVax&#10;mlADE0oN88svvp5MprPZ/Pb2tq4YY2w2mzPGqopBiOLFano7zfMiy/LRaCvPM6WEbZuDXr/das+m&#10;0+FwTXAuON/Z3oqi9s31Ncaw3Wot5tN4tTw9O2OM3du/f/TtIa/F7fXEMi3Xdu/v75dlYdu2aZJV&#10;vFxfHwKtAdCO41iWURRlXfNPPvmBSS2M8MsXL//piy/qmm9ubmKILy8uRS0QhFWe14I/f/58Op0W&#10;eR612wjo6+ur+XSaZUm7HZgmhRB2OhGE4Orqajhc63aizc0tQigrWeAHa/11y7AWs8X/+If/73o8&#10;f/zofhC0bm5uB4Phv/7XP79//yAMO42YZTKZnpycY4w7ne5isSTEuHfv3vOjFxjT0WgEEXZd9+Li&#10;vCyLmtU1Y0Ve1BXjUjSDEaW0GX4IIZ7nSSEwwq7rmIYBAVzM55ZpD/r9upbtdnhzfSuERJgwViNI&#10;LMvmtbi9uQVKQwQth3aiqCzywPf7vT5G2LJsxurFbGEYNtCorkVVlAcHj7qdQZFXxy9fKalHm1vX&#10;17fLZVIzkWTlX/3oRx989NHleHx6eqG0RpiEUQdhcvjsxHFpWZUYwv39vaooANAU0/libhrG1ta2&#10;gWnFakpN0zDDdlgU5cvjQ9c1w7BNMBquDW6vb8J227Ftcjfn4eFw7eDgQErheS6h2LFtQshoNNJa&#10;n52dcc5brWB9uMbYnbmuyaKUUkKtcUNNAwAg1gA2G/ZKyTu69852qCGCCGGECYRAAyWVbr6UBlxI&#10;KbhSqhkrG0WVbZsYIym4lMJ2nUacaZoGIcR27GaRLIrcsswo6lYVw5gwVvu+t7m5aZhWWVVK3vVk&#10;CCHyPM3zjHG2Wi3ffuetH/3oh/fu3wNATWaTP/3pz41L8/Lq8vmL5xsbm71e79tvD4+Pj0ej7dHm&#10;NsCYS1mU5dHz54Zpbo62TcOECDquk6SJ4GKxWNR1DTRstoYRxkVZVIwlSTabTznXQtYagoqB7d31&#10;Tq/DaiaVmsxuK8YgBGdnpxVjnU6HmuZsNr29vd2/d89xHYhgO2w/efLo5z//Kcbwv/23//L8xZHv&#10;u+3Ae/L44O9+8uMsjQ1KlovF9fUkakcvX7w8PTk9fHa4nC9n05mWII5TCKBl2pZlDdfW+71+nmSi&#10;Ft2o225FWZxHre5oNHrw4CE16Prm+s7u7ub2iHGWZJnSuuJcSElN+t3L57P5JC8yiACAutuL1jfX&#10;Ot3O9vZod3fr4OHBRx9/xLkoimpzNBqNRhCjsi5/8MknYRSORluj0cj1vIvLq27XDwIz6raEkErr&#10;KIqOj4/LMk/TGCLl+/7R0WG32/E8fxUnVVUDpQmiEBGMqZLKMq0wjBDEa8MNzw0MauR5cXs7zfNi&#10;OFwfDtdt2wmCFkI4SRLDsCiltu10Oh1q2o1yCmKsAKCGFUbdMIo+/OiTd997d2Nz1B+sHTx8tL2z&#10;2wrDvCgXy7gddoTUaVZQw4KIaKUJNQEEACLDNJVSjSJDSKkBhBhKpTE1IMIIIEoNBJFBKFAavDYB&#10;o8bOqzXUTRfYP0u6et101JQAo+9Jo7XWCrymeV8jWN28EG9cwW9gNrwLgyVSCkoJxuhNshRCCOM7&#10;YN8IOBsNuWXagksIECWGEFIpbVATaCiE9L0AAgQBIoQ2anOMiGO7cZwY1GwI8LKsEMRSKgSxbTmN&#10;rA8ClKX5zvYuIXQ+WxgGbZDqGyV2A4zR694gCKEQwnGchhm+i3WGsKGFlVKc101vc1HknNd1XZdl&#10;1VgwXkegIcMwHMexbJMQbFCzaYVpHiTP89eS6btDvDlqLoWoBa+qqlF0N0C3ucE5b86hqioAEMZ3&#10;rLJWUEndNNM2kLsRYGOMpRRNuZXWECGEMMQEwWY+wJSxGkKMCeQsXltrbW312h0DkjLLF65nEQoJ&#10;1XGy4KLqD7q2Y2ACLdssy3KxWJRFjRHNshJD6rvB1fh6PL4aX19LKdM8HY/Hru8aptnv9zc2NzdG&#10;G2vDwdracP/e/SgMXddVSjmO04zBmECl5aDXk1LUrDZM6tiW0qLTiXZ3djY314PAn9zednvhaGuD&#10;EGiZBq9ZK2htbm60220phOIiL7KasXa7vVrGpuOErXC5iieTCatZlpVCStO0oIZR1DMN6/JqvFiu&#10;JrcT0zQfP3yrLKqLi6uyqDpRx3UDAGDJ2M3NreQ6y8urq+ssKzbWN3d29lutMMnKomRZkteMA40g&#10;QAQZtu36vq81lFJZlmMYJgDQoMZqtcqyvGYMIej7vmWZQRCEYbvdDuJ0aZhYawkgwBRZjtlq+xvr&#10;Q4OaBqHL6TJdJVjBZBFfnF0mq1QK9RrcEaQhQcS2LNd1OGOsLJvNKC2l1gJBjQ1IDWLahmkZlmNQ&#10;AyvFlZIIgXa7ZRpUA8AYK6qqqGupNKTEDyM3CGqtkzJfJsnJ+cVstTI9R5kkqdL+en+0O7I9Gxnk&#10;9PLMcCzH9zq97ubWCBFydXkVx4lQyrDMOFlhipzApTaBFBgOhRRQG3PFizonBnV8O+xFQkuFgGEb&#10;Qghqm0VdJnlSVAWmqL/Wc1zLMA2AdF5kZVUsV8vJdFJLjg1CAECm6QLAOOeNmdb1PMf2mmvpzoD0&#10;Oty85txyvSzNtdY7OzuCy6vL8cXVZVXVjuNVVS2BhhASYpRlwbn88MMPJ5PJn/742XQygQDPZjMp&#10;FWd1k2lpmBQiJBVHCECILQsLoSBpYtnNVqsFNBoMBp7Xvrq6Wi5Wvu9Lqc7Pz29vp1rrIGAN/et5&#10;/qDf55xrweM4Xl9f//nPf54l6WeffVbzqq6rBw8eGAahBiqrdDZd1BUL2i0DGwhAVlRagjhdRe0w&#10;TVOlFKU0z/MkSXzfRwilaer77fOr86OjlxRQCLFre2+/9XbgemmaSiUaF0dRFIwx13VrAEyTep53&#10;cXWOIbFdR3KR5pnkwrQtIYTUqizLZtiCUBNCGCt3drYKltqOKQSfzzMJNITacRyCUF3XpmkWRfHq&#10;1Um73f7hD3/4zTffZFk2nU53d7fPz8/jeFmWrNUKG9rBMAyllOu67Xbguu7FxYVpmpfjC89x2u02&#10;Ivj5s+fT6bzdCpMkw4DejG9ZxQUXBqGea0qpRV2Mb+P5tCAw7vf88dWEmmqwFlDi1SzXVe647W6v&#10;Zbvh73/3uW23MCG+70otJNDtKDQJCRz7YH8ny4vLqxsLwQVItEKGYbOqNkwKIUYQS64wMjHRCCKW&#10;V6vFilhtv+WuipJga2crevny9HJ8sUoqx22H7U4YtIo6SYsUEWi7TjLLIEYQI9d1LdcJwzAv4roW&#10;gquyYHkOBgNHCpAX5WqVVLVQCO/u71WD6uzk5Ld/+J1NieK17/uB566vrSVZlqdZ4PnJKt4YDIHS&#10;26Otna1tCKFtmpRSqMFisaiyJFnNMSSu6xalTJMsCBzXs4TgCOGmVbzZBpaSp2k6vpqayHWd1rC/&#10;Vpfs+dGrqqocy5ZSuq4bp7Hvtlut1tuP1x89etRd62f1PrbQ1c14MBhYjq2U6vV6ZbYqkuVdzpaB&#10;oAaUMgixrPlstvj66Gi+rKgJsuLo9OzqweODbr+zvr6xubV+eno8md4YhrFaZRcXZ4ZBU50irMqC&#10;LWbz4XD407/9+/l8CTWI43R6c2sYhFC8sTH0fbehzmazRbffwZDwiq9Wq7Ko+2uDMi+m02ldC78V&#10;LBaLm5tJGLZ8L6jrWii9NhwyxjqdTpKkGJmOI5WEQijLsrSGi8Ukz3OlNCGkqhghEgKcpUWr1ep2&#10;MYbIsgxW1UWRY0yz7P8n602aJMny+7C3+fPdPfaIjMzIzKqsfa/u6umeGQCzSgRAgCABI4w80WQy&#10;HfQhaLpLZvoA4hUXHASZRIrAYCVnBjM9U909011rZ+W+xL75vrxNB68qjsg45CEywjPSI+L5+/1/&#10;W1ykmVKqXq/fvHkzz/PFYpFnkec6tm1XF/IwDAGQ8/lsY6Nn2QbGsMjyg9nX9WaDEAQED1dr0zQJ&#10;oZzz69evFwU7Pj7udrtHR0fNZvPxB4/GfzmaTqcY4zTJDMOoN2plWY5GIyEUxni1XK/Xa1032+12&#10;rda4PL9ACK3Xa8dxrl+/PplMTk+PZ/N0e3PLcZwoWgXB2vXszc0NyzLCMDw/PzdNU9P01WoRBK3N&#10;zc12q7tcr6Ig8r36bDazbRcAdO3ajb09dfvWnV/84ulsukziPAySe/fubQ92jg6P87ys1RquawdB&#10;lGWFUvDw8HBrc7C5ufnFF7/u9Xq25VxeXlbECCGIc64UAwBoVLNtGyEUx3GSJJZlVcxntVuilJ6f&#10;n9u2Xas1RqMRQsiyrOVy+erVq8lkYlg2AABBslgsKDWiKAIAuK4bJ+v5fJ4kyfb2rkb0JM6icBms&#10;I9O0MSKT8Ywx8eDBo3a7myTZer1WCrquvV6HRcEQxKVgt2/funPnzssXr//mb/5mPl8SQq5cufKt&#10;3/r2ixcv6k2HajgKw6Ojk29/+9tDdI4g2d290uv1fM9BCJydnMzn82pnXG0NO80GNa1qnlgUhWHS&#10;KirTMAzHcfK8rNSMGxu9siwrK2OSJPv7+9PpNI5jwzB83zcMo9lsAgDCMKy6QKqDI4SkENWGVUop&#10;hQAAYAIrBgYAgBHU6FsVYpZlQlBBkK6/td5Vu1gN4YqbyvMcKiCEcD37bc0JhFmcOP7bHhEpAcbY&#10;dd29vb12u52m6WKxqmJyfN+v3tnhcIgQ6nQ68/m8yu7s9/vT6TQIgo2NLgDyF7/4RRAEnU6LEFJv&#10;+K5Tj+Ok3+/fu3evXmv+5Cc/+frrN9evXxdcWRZNiyIMw3t3H3z29IvFfDWbLkxdIwRPJpM7d27d&#10;unHTtm3LMqQUjLEkSTyvaDabzWbbcRyM8Xg6CeO0akgabG/WarXj48Otrf5oPMQYdnrtZqsDkWJC&#10;JUFgmfbVJ1fbnWYQBCXLDZPu7m6H4fLw8M10OizL1PMsglCt5mEMT09P+/2eZVllIZFCQCDP8THS&#10;NZ1oml7wwrKsbrc9Ho8Xk2nDrW92+qwQvJQYYKob61W4XLzc2dn58ssvTdOsNWsbG13XdxzX70CU&#10;punJ2anjeG6tfvvunaPTo7PR5RWDejU/jgIIsGFSKWiapgcHBx999I29vb1WMyoKdnh85Dfq/X6f&#10;K8m5PD093d7e1jTthz/8YZYWX375pePX8jxfr9dpms7n852dQa/XyfJkZ/vKeDyFEPZ6vQ8+eHRS&#10;vwjWKWOKC6zr5mKx8LzavXsPPLcGIA2DZDabVTRdt9tNkmQ0GpVl2Wg0ms1mGIZRFFXeb8d2kzyj&#10;xNCphTEuiqIsCiWhoTuGSQEAnld2Ov16vW6a5nI53+xvT6fTqiri66+/Pjo6Wi6XjmW5rrtYzDlj&#10;UhRFUZimSakmhdB0UmSpkMDAWqXnlwBCCTmSBBJQyY/x++AopJSEotJFY/gO672ndv+r23t77Xuf&#10;6nsyVkoJ3xUEv9dCV0+pgicqTFgpKSilCJEKrSnFK9hZhWBZllWtilXccVEUnudJCbJsiRBBSDIm&#10;DEOHEAuRaJpBqaHrJkJISiAlR6jy6hOlhBCKUmqaNgAyjtPValW9CyXLf/NlV8Czyl6uIHH14isW&#10;Os+zChu/dfUrVQmkq9L76j/lnDPG34PnPM+rQ1UPZoxxJivy9n1GV3VyKkxbLe/v5wKEEIVgtUF9&#10;X19cvaSKhQ6CoCzLKpnlN2Xn7xfY95xzpSfC5L37GkAI3t6JNM4kRpqua1m+1Ci4stdvto3Lizff&#10;/+9/K80XjmXbrlPmGULSc8wwXFbS6/UySNJ0MVumeZ6nGcHU2fUvLoaU0rzMhBBS8oZfE9tbhmGU&#10;/Y00TcNoneeplNBybMdz0ziREti27Tj2YDBotRtVk6ttWo1GbXdnkKVFnuSHh4c/+/lPNzf6vXZv&#10;qz+4d/8Oxng6Ha9WK8exkySp1WpKKSCkKJkQou77RVbOVyug1Hy6mE3my9Vqc3tgWGYUpzkroyia&#10;Tue97ubu7u5kOD44OGCMbXQ32o324f7hahXouimEWM6XURKPx1MJEAAgy0shVLPdMU13OlmMx+Mk&#10;L6qVX9NMgrCUAEiFEAmD1DBolWmXxBlEilJY5qwo81p9sLMzgBDGcei4tpQ8yzLf98NwDRXwfLco&#10;CkKQYXi8KPO09N2agUzFJOZoOVmlSaJpGuQcaRpUSHEmmSQaNA2jVa8VSZwDZloWL0oJBABASAUh&#10;prqGEBCyzHMIkdZo1a5fu3rj1k0hxDoI5vN5VhaEEkOngGCka2fj4Wg2XazXpus1O12oE4WApVkf&#10;37z6O5aOCJzPJ3GRISSr+D9MiAKgUW9ZpsNK0ev14jgWssxZKoBKs1gsC6TVdQtjCiRTvMgVkkRH&#10;gKicZYvFUkOaqVtXbu7mWTmdThkjUCnLM52aFYZhVEZFmUNNUZeajiW5mAfz0XxEGJcFLxBCAGKN&#10;VhnoPMuK6vuQZVn57gYA4FxcjuambfX7fdN2jo+PD49P4jg2dCuM01UQVYmUEBPGiidPvrG1tf1/&#10;/Lt/d3ExTKK4klLHcVppKnRdNzDBGLG8QAS7vpemcbWNAwhkRdpqt8MoYYIHYZik6dtvrEJhEFf6&#10;seVySQjRMEIADgaDN2/eXJyd3bx583vf+e756dmPf/zT169f+jUXIWBaVEp++8512zbDMNI0vd3q&#10;hmFYXV0wxm/eHD569ECTmmC8iiZcLpe6Zri2mydFJALOS8Oklmbt7lxt1NpFUQwn48pcV2UpCaWi&#10;MMzLst2sc8lM09YtnWIqIcAAAQV0Qt2amxVpnMWScYRQvVl3XbdW87hi1NTa7fbR0dEqDCgltUa9&#10;Ch7IkjSKIkqpECyJs5OTs2s3r9m2/fLl65cvX37yybcajcbhwZHvu77vZllSlm8DAzHGQQCVUvfv&#10;30cINFp1TacAgPl8fnFxobjYHewmYSaYWC7X7XZ3MZ8iACmmOSslwzXX2uztmDpiBRCM/uVf/uXO&#10;ldqDhzf7W3XGCs65koASbTw5/8Y3dq7fvAcESNM8WAVUM/q9LiX4cjg9P3wDebl17QpLY4gJEgpC&#10;KLlUSCFEiiKrghkJ1pgol7O1QszzTdvSsjKv1ejubitOLhRkjbrT6TYlENPDS8Oknu/EcZRlCReM&#10;sUIz3hpasixL4oKVsiwEwaDmN7NCFEUxHk97nU6WFnmampreaDRevXhu6wYv2YePHl+7dm0+n331&#10;1Vd5nrca9ThLkyhUQNqmEcexEGI6HEopl/O54zg7O4P1eo2hQAp2W10NaUAAIeS7Ua6otI6V0LEs&#10;y/V6HdWiIheNervZbrcX4Ww2qwoGqnEJxrjX6/2rf/2nSsPj1cKyjHUS6KbR6nYWi1UUhKau1Ztt&#10;wUqACSGEl3mZFxohhBDOeRBEeQotw211mgKoxWz5o7/6catT+5/+5/9xtQw5l+1WVyr+g+9/C0Gl&#10;AFNKcl4ullPfbXz88UdlWVbzkeHw1a8++xxC2N/cUEotl0uIJJRqNBptbPYopd1u93x4uV5FhBAm&#10;lFKwLMvFbC6ldByn1WrFcTwcDjudjmEYX5+ePnz4eDKbFbmACAsJxpMZwroUKggjBSDRdKobACDJ&#10;ha6bURTpmtFuty3L4qIUQtm2rYSgmCY8EUJ1Op0PPvjgR3/1V+vlyjSIbVqSiySKm40GkIpSzXNd&#10;CABU4Ob1G4fHR2/ejHZ3d6VjGYYxHI7TOCaEjIbTmgcYE4KJNM6kEMF6/ejhg82N/nA0hgB5nieE&#10;yJLU1C2MsYY1hFCZMwQwkDBYhZLDKIihQpLxcLVOo/ji4sKkOkEAKnBxdo6Q7LTajZp3/eqeZztZ&#10;lvW7vbIsXde/sXdNw8QwDIQQkGD/64Pz83MA0NWr10zT/NY3vx1FyaeffvrVr14AAHQ9TKN0b3ev&#10;4bc0TWclNw3Ldf3RcDybzk3TnE5mi8VqZ+fK3/7t37969erR4w/DMNQ03XX9amRZtT8CAJAC1Qi/&#10;Xq9Xcrj1ej0cDre3t+v1uu/7SZwNL8dV7fmTJ09OTk5OT8/LsuQc9Hq9za2tg4MDKUG321UKJGlq&#10;mU4QrnWq65q+Wq0PDw+zOInjWHDuuRZCyHWtmzdvhmF4dnaWpqlSinNZGdtWYXz//t1PPvkWZ/LT&#10;Xz6NktR2XN/3W+0O0ejlcCQU0A0rjsOT4+nPfvbpzb3det2nlPa6neVsfnx2Mh6Pg3Xke3WT6rwo&#10;IQCuYwGIo/XKpBpSstNsUA2naYyhyqBCiDRqnhCi3awfHBzYlkt0HQCQJEm9Xt/Y2EjT9OL0DABg&#10;WVbNcwxKgyDgnFfthEpVVS5vt+YKwYr3VRKoooAQCgwVVJUeWwHEpRCFgAhVUbRKSMYKhjHSkOM4&#10;1UZ/vV4XZVa1AVFKGS+UEmX5thxYCMG5rNVqlNIKAFdb6q2tLcdx0jSNoqR6H6sJMgAAIMilWC7n&#10;nJfL5dI0dSY4NchsNncch0lWCtZsNvb29s7PL0ajke/7nPOTk5MPP/yQmuavf/3rO7fv/Zt/8z/s&#10;H7x5+fzZF5/9siz5Lh0kSZbmmef7QgjPc2/a9nK5DIIgK3LP87obHc/zDg6PhYJCybIsAYRpltUa&#10;9YLxyqqq6VGa5gUv/Ho7z/P5fNnr9b5+/WZza+Px44emafp179mzLw/2D9MsjsP19vY2Y+zk5KjV&#10;apRlnibJYHPr9ct/2OoPGrXGfDm3dTNMIrflJVE8WY5PDk90Xf/+97+r6/psPOMF397cbtZbL56/&#10;Gl6Msiw3DHM0GhFK792/G4Yh1pBhW369ATGRCk6Xq1a/Z3G1XEUvXrwqmbiys5tmea/dM6geBMHx&#10;6RmGeP/w4Mpg7+WrN+12W9O0zc3NJKmdHh1TSgmmJycnnVbHoPp0Mrdt++uXr94cHTqOY9v28HIE&#10;FRgMBkpB329++MGTPOOUWradIER0XVeKl5xxzoMgGA6HeZ7XfPTi5SvDckbTcVmWvd5GKco3R4e+&#10;7yd5FpydWq5DTYOHAdKIbtmlkJQaCGEAAGMCQqxpFEJoGCbVaJqmhm71N/pVZuFmf7C1uRvH8Xg8&#10;dhyHMzAeTzmXH3744dWrV0ejy+VyuVotJpOJblDGWLhalxkzNDNjHCIKgZSKXhGFMAAAIABJREFU&#10;C4kE5yVjjm0DiABGEgAllVKiilJHCkGoIMQQKADRO8Hz/48TrmK63oJihTDSgBLqbUUnVBAKISGs&#10;hMro3YPfeo0lRJBoEgCkUVAyXjKHGlVeVFUzLrjChkaIBABomq5pulKqQrZlyREiVc9ZWXKlIGNC&#10;1yFGWCmIIC4K5ro+hKq6lNu2oesaYyLP0/U6dBwrDGNCEMYaY8L368PhhevZFbVbKUeqjtzK9fAb&#10;rUWoLAsAVNW1ixCoHiAEUApV8XuVpro6RYRUvCt714D1NpavYner8SVGmnrXrvQeCb/XYEspq79e&#10;FMXb0/42lq/Ct1Cpt2J1jElVzPQeY4N3ynPOeRVk8P6JhGhKSQgARLCaEL7j4EH1WwBEFC/bHW17&#10;t9nrOxfDydnJYc2rIyWX88VsMmJCtBqNyWTieTUI8WQ80w270+xfjsZJya5cu9rvb/385z/P8zSM&#10;Iyllq9O8f/++7dmLxcJyLMe1vIaDEAJAmqZpWdblyUUchuE6mE0nRZEQDRVFPpviTqvtOK5p2qZp&#10;tuot27aTJGnWm1mcrcNV3a9RSpUSeZ4LIXVdbzUaUEGokOf46/U6iVId66166/j0HABQ82vdzobj&#10;OFmRmw1bQXCcHS9Wy5OD4ys7Vweb28eHJ52N7pMPPwEAnZ9fjkZjy7IYY9PpfLUOkySxXA8oJCX0&#10;PM9z68tFsFyuq5EElBAhAhSqtERYQxBCnVBRCgRAzoqiyEzLSKOYUAqJKPPCoLplWWWZR1GkaRgR&#10;LKWsnJVxGnPGqg8eEBIwyahlGoZCarVaLWaLMssJ0jVNUwLxUvCSEYU1DVuW4fu+FEUUGVv9/nA4&#10;LLK8+pBQk2g6QghQXWs0as2Wb7u25dhC8VUUzVaLWbBUABCgx+FqtlwFaTxdraarhcC41evWkqjV&#10;aXOpHMdp6aTW8PM8tR0zGq84Lz3XdRxbIyRJklBbe5538/p1BKCmaVkeFywtWaJAEeeBaZGySIsy&#10;lYpzXmKMizLJ8zSKorLgda9m2oYEPCsTTKFXrydRDClMWVrIgsFCoFJyOV6MgmgNIVwvV0EQ4Ie3&#10;therteQqStIiK8uSn59dTCaz+WyxXKzms8V6FYRBlMRpnpdJlksFb9y4aVver7741VdfvTg+Pk7T&#10;Isvy6Xw+nc4ODg5PT8+Wy7UQ4g//4I/+7u/+/j//px+HUaQRLYoiQmiWZZWYCkLIOZNSCsGEkEkS&#10;z+ezxTr84MkjCKGmkcVycXl5WRRlnMRSKoxRluVZkgVBwMoSIZDnBSEoS7N+v+957qtXr771zU++&#10;973vHbw5+LM/+7PVal2r+Rol3W7n2rVrP/npj8uy1E29UfcbzWZvY2M8GjUajdVq6XrOp5/+otms&#10;DwaDanDreZ5pGDo1hJCz6dy2XUI0wTgEyHUdJdSrV68vzs/TNKu61EzTNAwjydKS5VJxiIAEyq97&#10;1NC54EjDQnKqG7tXd4RU0/nEq9Vb7Wan13M9J8nii8tLz3W9Wu3N4RuNUsMyXNetKBqiaUWeE0Jc&#10;19vc2qa6roBwHPv166/39988efKRZZnHJydKAdO0iqIgRFuv17qu12q1NE0nk/GbN18DqK5du749&#10;GFQMz+nJiQKAYJqneRTFhqYbVE+iCFfOGYUcx5FS3Ll9u91qz+ezjd7G8fHBeLwGoLQsg+oagBAC&#10;RKmeZumLF68M0wpWa4zxbDrP07zb65VZORperlZLAlHNdTBAQMg4jA3DSJMcQgygyrIMIAAhNAxd&#10;SlGyNE5Cx7ccx5ZK2rZj2w6EKMlKz3UXyzmXTKgSa7DdqZuumeVJlmUSgCIv0zQTQpZlqevGahFM&#10;JlMpxPb2rl+raZp+fn6ua0aj3gBKzufzjW5Xg0RK4Xv+Nz76yPdrR0dH+/v71cxY16jv+67tHBwc&#10;PHv2jCDsui4l5OXLl91ul5dlnqWcsSzPdnd2HMc2DCqV1DRSlixJEiVhrdaAQEuTcrFYB+uIEivL&#10;SwihaVoQoTiK8yzTDaqUkEquo9XO1Z3uZn8ZrUaT6XgxAQRtDQYE0c+/+OLi4oISAqRazuc3r12r&#10;eZ7kQggOACSYIEQodUbjlQK02Wgv10GcJGXJu932d77z20+f/vLzL57W6zUIQX+jD4AyDJNgslqu&#10;0iT9p7//B9/97nf/4v/8i+ViIYVsNludVttxHN/3HMcuirzeqAfBusizVruFCbEsG0G0XKyqiXVZ&#10;MghAXhSsLPxazfe96g3t9/ucsRcvXly5snd6ch6GkaGbSsL5fBUGEWMCQkSpqWmUEEqprqSKwhgh&#10;xErGGIcQYESqKbhjOVzwLMuuX7/+wx/+IAiCFy9eYIw2+z3f98fjMWMMYySlKIpyd2eHELxaLU3T&#10;sC2b6rTb7eo6rfmNkvFetz+ZzPb336xXUbvdybMySZI4SvIia7Xam5tbTz/7rLrMO46zWq6Kouh2&#10;uz/4wQ+KnP3kJz85ODhaLpeDwQ6lNAyCKIp811sul4eHhxsbGzs725ZlIoiKMm80at1el2r47t07&#10;0+lsPB4ZhiGEqNXqg8FAKaAhug7Dz55+8fz585cvp/1+c7C1XRZlt7uRZcVwOGo1mteu7d25c/fK&#10;lauffPxthNHh8RFjzPP89/wk59w0Tc/zLcsaj8fj8djzaxDCPC+qVJVqH1lhJAihBIoQ4vtevV6v&#10;zBfr9YoQ0mo1EUI721d13ZBSXFxcbGxszOfz84uL3d3dZrM1nU7rjQaEMIriIAiCIDQodb1alhet&#10;ZuvqlWvDy/HxyfHwcpimmambmqYjhPv9fr3WqDpX8zxzHcfzvOVyFQTBzu7ukydPkjh/9uzZOgir&#10;bG1KKdZIEASLxSJJ4jiKilLqOjR1/cGDB3EU9bu9Tqfz4vnz/f03VdbD5uZmo9HwPM+r1V69fg0Q&#10;yNK81Wp1Op0q7TYIgqr3MgwjSmm1PpdlGcVhu9OtKpErCrderwvO4zherVa2bTcazYrbrKIcIIQQ&#10;4fdGwWojWEkPpOAQQilVURRKqSoMtiwYY7w6/xgjAECW5dVlghUMIagRLcuyKne32jVigvKiqJyN&#10;FceOEIYQci5s297dvSKlPDs7+/LLL2u12gcffFAFX/34x/95vV5v72w7jqOAtCyjVquVZW7blm3b&#10;YRTquj6fz9brtQJgZ2dnZzCYTKaj0cjz3Ha7XRRlURaci/03+7/85S9PTk4//viTjz/55MlHHw4G&#10;O1W8BYSoSqkNgvDy4rIoyo2NXpVhm6apZVl379xrtzvD0TSK4+VyBSEsSza8HAIAKw+qpmlbOzs1&#10;v9FstkzLrHgthGGjUW+3O1988floNOp02mG4ZoxhBKQUURSuVivGGOeSYK1eb3qWTzDRNfr69deO&#10;bc9nc1aWum48uP9A141mo/l7v/t7BGuTyeTN/kHNrxNMP//8i+Pj44cPH3e7vWAdpnn+8vWr4Wh0&#10;eHJcqzc8v7a9s7uxuf3s+YtfPP0cQHz9xi2i0eFomsSJ4/g7O1fms0Wr1VktVxdnlwTrju0evDna&#10;3t6FAJq6GUfh/v4+wdR13cV8vrW51el05/OFX6sNh6NffXEgWEJ1I45jzvh4PN3cHGxtbi/m6+Uy&#10;fP7sxeHhyXQ6j6KUMZ5mhRCKc66k3NraKrlIk3QdBrZtEawhBB3Hmc9nRVE6jpMkSbPZrFBKVf1q&#10;mmZZcKrphGiCSwgQQkhJpGka1UzGWL3e3NjY1HVzNBpTqhNCp9N5FCWmaY3HY0qNR48++PCDJ7Zl&#10;m4Zdq9U6nV63u3Hzxs1arZFmuRDCr9WZlLbtUd3ERLMdD0DMuOBSAVVBWciFYFxWJUlSAQAQBG9R&#10;FgAV1qpypFGliX7LiwL8nr+UsnIWAAAUQoRzVpUevcN4bxOepZQQYimFFMrQDcZ4WTLXcRAkECDD&#10;MIqCSaksy6pkuqZpCKHyPDNNG0JUloxSHSEkhLRtW6cG58K2bEop54JSyhkvilIIpaTiTEghWcnz&#10;LE/S1LacjX6/1924detWWTDDMP74j/8kCILlcslYWSm/qkJEKSu5k6qQajX2KssSvrUrv7VPVyHS&#10;QohKe1ytLZVEuaJe33mq3xLsVaYAfBfT9d6dW9G8Ffn8HiG/Dy+okDDGWL57LoTwNyPKKgz2GxCX&#10;IIjf54r9Jip+751+T86/Q8sAAoQQZjxXIEckv3KlefvuwHJYUYb1Rn13e+fk9Oji/MyyzHcWM8PQ&#10;qUH15WI1HY83+1tXd67ubO80avUoCI6PD+IoEpIncfTlV6/Ozg6DYPX169dpFmMCm+1Wu920LMuv&#10;+81Go9/r1X2fUs2yKONFWWamRS3bUEot5os8z5I4S5P0bSUyIUSjCMAkTahGNV2r+T5CKE1TVrA0&#10;SeMwhhDbpmVQU9MoQth1XE0zCNZsy7k4uyhK1my0y5KnSe66PgKabTq+Vzs7Pb918/bW5tbf/u3f&#10;jUYj23HiOF2vgzwv06xASKtKMyDEum4ZppXEeRKnruNlWQ4URBAjCJUECEKCKUK4yLMsywxTr7Lf&#10;MMFJEnfaDUJwUWau6+qGVuRZlucIwTzPi6zgnAshl8t15VhJ4kzXdIJIGmfhIghXwWK2XC1Wkikk&#10;gSiFYJwXHCpg64bv+o2a7zq269mUajvb21EUSiEwgRACQpBlGYapezWn0awbrpmXWRgHUZocnp0d&#10;Dy8uxqPpejkLVpezyXAxXyQRMnWrUaOOLQiMsmwZh8so2t7buXHzJhfc0LUsT8Nw1WjWtzY3m83m&#10;bDx2bMcw9DCMRpfjs7Pzi7Ozn3/684vLi8ViVpRZnESuZ+oG1ihiouSCEawpAICCZVlmeVaUHCgZ&#10;hGHJimar2e40V8EyTePpYjqdT+I0QhhQnRa8AAj6Nc92ba/mYQqKi+Ho7Ozi6OT0/OLi9Pz8+PT0&#10;/OLycjgajScXl8Ozi4v5Yhmn6fHp6WQ629u7HgThX//13z59+vT8/HK1Ws1X6zCK0zSL46SCIhji&#10;f/5H/9w0rL/4v/6CMQYBqLYFoiqZUIhquqYRTSNZkVemAiE5k7zZ9H/7d75dlClQIEnST3/x6fu1&#10;AyOsgLJMQyqBIMAYOZYtuCCEtFqtq7u7ZV788Pvfz7N8f39/MpmYOoUAlLxsNhuOYz9//jwIgjgJ&#10;ARD1Zr230ROCK6AQRpZtPX/2LFgFjUZLp3qwDg3dIAgb1FjOV0mYAQUc2wEASi7iOI7jOMsyz/e5&#10;4LbjuJ5bq9cqH3K73Wq0asvVQqMa1rBlW0VZcMFLVpimOdjZStI0jAPbthUQCqjL4fl0NlMACCG2&#10;d3fqjXrBSkK0JM3SNIMI1+oNhLBp2ZpG4yR9/vz5V19+yTi7c/ve5eVlv79Zq9XCMJrPZzql5+dn&#10;AIAgWFe53NPpNE2TwfamYVDGebfXtm0HINhut7cHgzhKzi/Oi7RgZYEQ9FxPMF6dZ13Dhk52tgcb&#10;vc7hwaFfq9m2dXJ8sNHver5tGLpSCkGsEc1z/ZOTszf7h/P5bLM/YCU3dRNDUpQsWq1Mw+i12jrB&#10;QMjxcKhpuhIAQ4KxxgQTgmuEEAw54+/CJCHjuePaiKC8zFzHqjXq9UZjvlxmRVyyDGmo1nQ6vYaE&#10;Is/TIFzbtqdpmhBKSqUTre7XpqPZfLbUqH7z5i2NGnGcHu4fUGoYhtHrdF88e85ZudXfbDVaDx8+&#10;unb12mI2T5PUNAzOOICwKArHsk3DBEq1W+2dwaAsin5vI0szQ6dRFHFeQgDjJEQI5UVumpRgTDXM&#10;BJ9OZxhTnZpFIctSxHE2my44B5blspLnRUE1XUFVLVsSSNOxl+HSdq1Gt10qPpyMiE7a3a5Gtddf&#10;708nkzhMHMsu83w2mX/w8G6v21ZCvM0uUlDXdUINBXWNmmEYJEmsgCQU/d7v/26t7v3lX/3H9WrV&#10;7fUa9cZ4NAQA6Do1LdNz/Ga9+eTDJ1mW/fWPfiSlXK2CW7dvdXu9bq/n2HaaJtvbAy5YNZ9frBZX&#10;rl4djcZxkgCANEqTNOOCS6mkkoyVzUaj0Wzs73+9XC739q4gCM/Pz3u9DQTxwcHx5cUoClNdNwxq&#10;IUgM3SxyBhQkWIujmJUiTRJWcKUkpbSaYlQB/JxzxkrPcR8+eHDnzu1PP/0UAJllSRyF4/H49euz&#10;waDX7rQ6nfbNmzdv3LhOdRqncZLGhmlW2jshOGdCSWAaJobk4uKy2+oZugEAnM9mWZomcbqx0b9/&#10;/8FoOJJCcSEhRLzkOjXu3rn30UffePPm8Mc//kmWFY7j9rr9KIrDMJJSdTvtPM87nc4nn3yytdkH&#10;Sq4XS0OnEIDPnv5CcOHY9snxsRRqs7/Z7XQN0zo/vzg8OJ5Op57jB6twtVy5tvbBo8cbvY3d7Svj&#10;0WQyGm9ubDUb7Xars3f12o0bN69ev345HGECr127jjHp9/t37ty9du2663oYk0orWwVpJEnS6/XK&#10;kr2vl4QQNRqNqv7EtiyMEONViyNtt9sPHz6AEA6Hl8+ePXMM55OPP/6nf/CHhmEeHR3meS6FqPk1&#10;3TArFUwSp3EUU40WZdlstoqS5VmxvbWtBDg8OAhWYZYWjuPU/HrFrF67du3y4oJzRggmBGtEC4Ig&#10;iOPB9vY3v/mt6XT66S+fzheLPC8456VgcRov5gvLsnq93mKxTOKs123dv39vZ3tAKWVl+fD+A8uy&#10;/v3/83+bpmEZJtXoYGsbAkg06tX80XjMyjJNk16va+hGEASEYNPQXc+3LItSLQjWEKI4jkejURzH&#10;rUYbKpAmCdW0IsulEJzzJEkQQoZhUFOHGBqGhTBWAORFoWmEc/YuGQS+3yZqVCcaQRgrqCBCpAql&#10;MXSMUNX7LaTgXAAIqK5jDSOEirIQQmhUA0pVJaIQQSkF1XWEsHqbswo0jQIA0iy1LBMj1Go1lQIH&#10;Bwenp6dJksxms8vLy2fPvvJ9f3Nr03XdKA4RgpZljcejIAq/evaVpmmtVmsymcxmswePHt64cWO5&#10;Xp5fXGgYt1rtvMgry5zne1zI9TpIs+T73/9+ksZlWT64f/8bH3+y0d8M43CwvVNvNCCGXPIkTTHR&#10;GrWGFGo6nc1m8ywrLi6GSZqfn18cHhxOJjPb8wFCUZx6fk2jhgJQ0zSMyeHh4eeffQEU1DTi+W6v&#10;2wvW4d//w98XWdbrddvt9mCwOZtM8zyHENZqtVajrREqhLxx49aHj59cXAwxJl999ZxqOmNcp4Zh&#10;WbVaveZ7vW4PI7zZ39z/ej+JE9dxNzb6eV6aln1ycgYhsm3Hq9Um0+nDhw82twaL5bJknEt15949&#10;z/OePv3iV78+Yry4du3mYhEwpsJ1QggtSjEZzc7Ph7PpilKj2exIAB7ce3h5OVwu59f2ri3mi1s3&#10;bm1tbo0uLrMk/+53vjOfzX/1q69++IMf+p5xfnZu6BbBBCJtPl9/81vfOTw8e/r01/tvDl6+3A/D&#10;REkoAUaY6LpRFIwQDWMSBOteb8MwjFq9DiFYrpYAKEM3XNedz2cIwU6nXRW36jqlVBOCd7u9smQI&#10;EQgR5wIhDAEUQhm6keelFHJ7sLO7e0UIWS25k/E0CELX8UzDkgLcunN3b28PIpymeVGwvCgIoaZp&#10;QUQ8r4YJmc2Xt2/fLZm4fevuYLCzubW7s7tXq7fqjXaz2UnTUgHo+fUwSolGESYAEqkUF7JKbKrq&#10;+t6WagOoFCgZx5hkaS6ERAgLLoRUpmlVptTqk1+hZYyJELIq2+NMAgggwBijKgHbMCzGOEK4KErD&#10;tBR4W72BENF1Q0pVloxgjQtRFkwpxUqeZfnbMsK8IEQriirDjGBM5vNFWbIkSbe3d6p7LMs2Teuf&#10;/JPf/eY3v/XRR994/PjxH/7hH/3Jn/zJn/zJv/zTP/2X9+49yNJ0Z2f31atXjBWWbSql0jStho8V&#10;Lq1u/F3NZ3VndUl9R4O/zdWrgrveCnbexVNVKBdCWNH778Cweu+IRhC/lytXx68wsPyNG6xK1zCW&#10;UmKEIAAKIKXA+4OAd83D1SshmL5LyVbvKp3eCqH/y2MIfW/klooDADGuMLOASDAROB745LfuamaR&#10;8/lg0KZUz5KsKFLXte/du+04VpZEjWa9025bppml6Wg4zPOs2ai3mo0kDj///LPFfF4WpUawbVqm&#10;pVm2tXtld29vb+fKTrPVcG0nL3LGWJqlwXqdJYlpUkyggvzs7PDLL7+IojXGmJVlmqVAwaJgEgCi&#10;0Z3dK1IIjIjjupiQ09NTAGC/v2nohm07k/FESqVTAyGsYY2VfDqeBquQMZnEiYaJFAoBUuZstViF&#10;QbRarJv1VpGVpmW3Gu0kSj968vHwcnR+fiGliuIky4okSbO0QJhohBJNw1iDEPt+Pc+LMIwYY2XJ&#10;CEYEYwiQFBIqpGGiEYIR0jB2XUcjWArOWOHYtue6pm1wwWzbcB1HSG4YRpamggspZBwnACDX9vKs&#10;nE/nZcGTMCsLphM9DWPHsAAHi8miSHMgAC+l5EJygSGp+77ve77nKcaB5HmWKCkgUJwzyzAwgqap&#10;2a7l+Y5p65qhpWW6CFZMcsMxoUFvP3qYiTLKs3kcpEKUECiqlQhQ1y2A4hhnnDOoSiXiMqs3Gq5r&#10;QaiKMlus5nmRASQ67aZf8y6HQ6EUK9l8Pjs/O1ss5gCidrv9ve99r7PRsRwrTiLGCkRgXqRKSSGE&#10;BFCjukaoVGA2n3t+rYJjnu9BjHSDxklc5BlEQCphO5aECmvEtE2q617dVwjkvCDHp2e2bQMA3jJg&#10;umYZZhX+jjHGSNOIqPwJruc5jmea5rNnL16/fl2lpQthWK7DOXcchzEWBlFRFPfv33/44NHf/d3f&#10;AQlqtdq77w7iXOZ5TjCtyt8MgwIEEAKYQMC469qPHt+vN9x8FHNRKiUcx8YYYaRRSnXNQIhAqcqy&#10;oISUZVmyAmHEOScatm17d3cbQvj111/Hcdxut5UQnueZjmma+uef/6rVajUaNbdmcQkuL4f1ZrPV&#10;6hyfHnWanSRPHj169Pz580pB7btuEASapkGAgFRvCQSNbG/1Nz8eYKStlyHGWprkAKAkSS8vLzHG&#10;Vd5Vu92uNV0FVZIkaZF79RrSsGSMWiaTzHbd2WKRlyXGWVEUWZFnRe66bmWmOjw8NG0ry7Isyyop&#10;S1UOOVsssiS9vLycTudZxnxPQ6/f3Lh+6/r16++FfGdnZ2EYIoQqL59hGKPRqCiKvb0rV69ePTs7&#10;cTwmhLg4P/3yq6/SNHe8+scff+Pxg4eX5+M3b96sl0FSFpQSQ9cppkqJ6Wx4cXF+6+Y1z/MuL4Zb&#10;m9udTte2vf7GDsRlmsYFLzEyLMv6Z//sD3716xfHR+emqUOFpsPZ0cExUMqAEAjW8X1EaBKFjHEl&#10;pGPavBQSAJ2aUnKlBOcAQiikarVacbqYT9aYDrd3tzQNIlTUfVNAW6HNvFCLIFpHWa3uMlaUIJ/O&#10;J0EQun6Tc4UQMqnebDajIJxOp5zzm3u3bcvN0iyLMsnhwf4hFPL2tRu+4y7nyx/+9nct02z4tclk&#10;cnJycnJyMhwOCSHXblxvNpsQwpOTk1artbe3V2TZ559/vpjNW60WpSRJEl03Z+NRHKVn5dnGRg8o&#10;xJhQqeBKSAEEVEXBIMCcw2q8yhHnogQYQEk0Kd+O7csSY8h56XlenKYQgSiKCCX1ek0z9PPLy/Pz&#10;86JgWVau1+tWvYYQqIiXIk0QVJRShIAQTIni4vzozv2Hr15F60C6rrUx2Lh3786P//E/TafTWt2t&#10;ttSVOdwwjCSJHNO98vjKRr/7//6HH52fnymJJFeMMajg3t5VU9dc164uq0mSaBo+Pj5+8uSJhslo&#10;OLRMp9FqBUGUxrFSKisKwzCyPKEaYazI8zQM16ZumaY5nU6URFLKOI5ZqXTdtHQHYy0MY86563h5&#10;VnAmWFH4bi0jGWNFteBYlkUJiqICY5imaavR0HX9888/XyxmmqYhhErG6w2/2ao//uDhjRs3FJRQ&#10;yaefPz0+Pi5Z7jhWWeZVzK9UPEsLXddXq5UQ4tHDD3gpFovl8HKc57nnO3meZ2lKCPn444+jKPrp&#10;z36+XK63tzZrtZpt25PJ7OzsjBC6t7d3ZXdvNBrNZrNKyjscDuM4xhi/fPlys9/jnN+4eS0I1ufn&#10;p0mSIYghxBsbg729K67rBkHw8qsXy+Xy9PRUSjXYuuq6PsYaIfL69RtlwcMwPjo6+uqr541Gw9Ct&#10;+Xw+ny++8Y1v/Om//lf7+/s/+9lPHdd68+ZNs9m8e/f29vZ2r9er1+tJkszn84rGTNOUEBLHcWV4&#10;S5KEMVFRAXmeE0KiKGKS1ev10WjEOb9y5ZOtra39N6+bzeZisjg8PPQb9fv379q2SSnd29t79erV&#10;L55+VhEamqbt7u7meY6qGC1Mb398N0/S/f03w+EkzzPTtKhmaZq+Xq9t263+aBiGECnX8RFA8/l8&#10;5+revXv3FovFl18+y/Oi2t5ZlmXaVpqmGJHVagUA2NjYGGxtDgYDSnAQhGEQ3L9zx3H958++PDo8&#10;ubq3azWsyjyWZRkTPExix7IXiwVCqCzLJEkq20K3253NZpUXvdVqJUl2eXlZSbLTJL9y5WoV3FDx&#10;Nq1Wq/ITVrkMcRzXa03DMCoBYVEU1a60KAoIcfUhrM5txZcgpBMNvXMAAvBuG5rnCiil65rnmZZl&#10;ZGnKeVmkheNatm1TBPM8Bwg6jlWWJYT4HbGjKtWipmlxHAMFXde9deuWpmn7+/tPnz51XdeyrMeP&#10;H9frdU3TTFN3HCuO4ygK8jwfTUZZlq3X6zzPx+NJlmXdbhdAeXx8/OrVC8/2Njc3lVKGSWt+i1Lq&#10;OE4URWmaeb4znS2SJJFctdtt0zQb9Raluus6vu/3+/3lcqmUIIT2+32EyGQyAQCYtr04OCaEGoaV&#10;ZRlCpNVqTCaTX//6qzzPB4PNxWIFgPz8868cV7Msp9FodFobGNODg2e7O1fHo8tffPr0/oO7g8Fm&#10;NVYghHAuR6NJmqa1WuP05JwiPYli23WuXb16dnHRaDQURFDCs7MzhNDcA6G5AAAgAElEQVTHH3/0&#10;2WeflWW5u3Nlb28vipODg6PPPv88z8u7d++Px+OSh4ig/tZ2q9OfL2cAooOj458/fVow9uFHH//b&#10;f/u//K//2//+5ZdfU83G2CQIF2U2vJw9evToqy9+9Y8/fb0zqC0Xwdnp8PHjx3tXr/+Hf/8fl4uZ&#10;5NLQbcZEEiZFzn75y89+//f/4PHjD//h73/805/+7Hd+5zuvXx2MRqNGqxmnZau58dWXX798+XI4&#10;HDmOYxoepUZRMKFAUTD4LgM5SePxWB4evXn08IlQKs/TVqvBOS9Zvr29vbGxUVlDwzCsPLoVSqlW&#10;9bLkbyPWCNF1vUpQFkI0m23Pq5Ulz/Py6tVrr169Wq9DQqiUIM9L23YrJTBjyjTtsuQVZKoEDhjD&#10;drt3/wEihLSa3UazY9s2QoRS2mh2qu8OJvrlxdnmYOfmrbvT2azIsziOV6sFpTqhWp7nAGkQYwKR&#10;QhBKhTEuC4GgpkCJCc3zUgGAEGKlVBJqxJACKAUty2SMAQUxQhjRIi903QzD0PetnJVIMkKMqkWC&#10;lUJJHAYppVSU3DCMOI4JIbVaLRfFKlo5jlOv1yufznw+n4xGjx8/fvz4seM4FxfDsix3dnaqVfEf&#10;//EfW63Wd77zHUJot9tdr9d//ud/fvXqtSdPnlxcnCmlTNNUClZpEY8ePZBSHh4exlFSr9cRBlVs&#10;XnVaKk61Wpnhf2N+rpDkf3vne1Cq3hUCV4iXUq16zHvB8zskLN/rnN8/4DeRLfovkfXq/a/e/7n/&#10;6uf7479/7m8e6v1PCHGlgIZQvjsQVEopwBUQABQKlJvbve6GHxeXWEQK15bLGQKk3+/FcTgZXZ6d&#10;nc1ms7t37169cq3I4p1BX5QFKyQQZRquLIPevHb97q3bpqWneU510my1MCUSqJLlURyvl0F1pSgF&#10;z7IkSWLXNFzb1Chqt+t7ezvD0SljRV4kNc/vdHoIahBoum5ubQ46nU6WZevFerVaFUURxJFumUmW&#10;8pJVW+jVfDWbLbrtjjDU5eUlQXjv+o0sy84vL4uUCVUwxuI0yQsmlCzzcjkPGo1GEiZlwr7/Oz9s&#10;NVs/++nPgYT1el3XzSEfSwEAQIJxrBMCiWHYtu0iglfLdRonmqbrGlVKSc6FkFC+ZewBALpGLMuq&#10;N2oQqtl8hLDyPMe0dMYKJZht18oyz7Kk3W5Vu6bqkoEhrtcbGJA8YUWWU0L6nYGjk8k6icOEKAwV&#10;5AUvMwYVIhARQzc0w7Ecg+oaQoyXeZ4iDKSUSUIgFFiDLrU5Z5QSw6CQIqwhqRSF0PI9geHlYlrf&#10;HQidcB0zDJgSSZYLjLBO10WKKOFS5UBoGhVKhmH8xbNflUXywcOH9YabFHEpMqrgYr2YLWdCcUI0&#10;36/VW03DMC4vR4PB4Pbdu5fj87yIGc910wCERWkiZJnnsQTQtm1MNIhI3a2btu84bhzHEijHceI4&#10;ppSEYWDYZpakmBKmhEIg55mEEpsoLbMsT6M8xk8e3er2NgBE1NB9z/M8v9lqIYybrRYmxHYsz/cs&#10;2xJSeJ5v23YQBOPxqCjyb37zk+//dz+4/+D+3bv3rly54riuaZoIwUaz8S/+xR9zzn/0ox8hhDDB&#10;hkkp1Q3DwBAhCCzLQhC5nqdpxDQM3/ek4lJyy7aefPRY17WyyHSdBuvVyfGJYAIClGcFLwslZFnk&#10;mkZ63Q4hWJSlhrHkcqu/udHtaBrK8+ynP/2JElynWrvdMk3DdhzPc8/Pzz3P6W/1B4PNWqPueW6t&#10;1tANfTi6bLdbEKp+f7Pb6Ri6bhl2HMZFVtimbVsOxcT3akWeCc6F4ATDi/OzyXQaBiHnfDZbvHr1&#10;uizLGzeun5ycSMkxgVmeJkmUFhnnDGMipJRKrqMgjqInHz05PjmZzeeEaEVZVgtPGETVZBQioGna&#10;xcXlarUyTTMIAiHEcDh6+eL1eDxJktSxvXan1qg3DMPQdWN7e6eSQmFMTk9Px+MR44xqWqfTLopi&#10;sZjfuXP75s3rZ+dn5+dn24PNwfYWQvDZ8xevXr0+Oz09OjiKwrjZaN66eWN3a7vdaji2lSQxUIKz&#10;XKe002lsbw+CYHV0dHTr1s2yLDY2ukSDk8lECqAkME0HQwIA9P267/lXr+wdvzk5PDg6Oz2fzeaC&#10;s3C12mh3IJDRas1ZqYTQMMEIA6Bs2+SSccGkUggiCBFUUCqZpalUYmvQpxTlLBKKI83IshwR7Hqe&#10;ZRuNZq0UBdJQFIdxljuOm2UFlAAq6Nj25798uv/1WafV+Pa3vs0FT+J0Op2ML4eUEMEY1cje7u7V&#10;nd3r167rmi6F3N/ff/HyxTpYz+azkrF2u12v1wdbW0VRGJTubG9jjIfD4Xw213U9jhMIQZbl8+Ui&#10;yRKIoF/3dVNXQFKdciaXyxWCRNMMCHCR8yLns8lSAqRpeiUJQwBBiKGCjJWcMy6ERLAU5fbV3ZPz&#10;M6JT1/cWy9Vitlz/f2S955ck12Hl+Xx4k96W7+pqb+BBECRFyI1WZ4+oXWnNx9nZ/21n96x2d6TR&#10;UJQ4oigIBEgQjQbQtrxNbyLDm/fefohGE9LU6Q/V3VlRWedURsaNe+/vLjxF0erVqu95Fcfttht3&#10;b91o1Kpx7CdxDIFEABY844Kfnh0F0Wp7e63RqIwmV+9/8Ha14j59/nWr25zPZ65jr631oihMkqRe&#10;b7548WJ0Nbp9+7brVuIoNnSTMXU0HPV6XcHFYDAQQKytr5m6EYbBfD73/ZWUvL+2BgD87NefqYp2&#10;997diusSgjVdy4oMY6SobHNzfbGY+itPU1mj0YjjKEky0zT29w8AgK7j5mkBIS45nAAABCAvCggA&#10;xlgKznmBMdY0zdBUQ9cZo1mWIQgELxzHuX///j//8y+/+upZHAeqRtc3+jduXr++d71SdRfLxfOX&#10;zyAE+4cvh6NBGAftTsdxbUVVNF0p14Z1zQjDyDJsy7K+/PKr09NTS7fazZZp6FES67q+1u83m+0g&#10;CF/uvyyKotVsl0B73w+/+eZJHKXj8aTZbAVBuFgsyhFRiilCuER3Dq4ukzDcubY9m833X+yrinLn&#10;zr29vRvr65um6fCCR2H8xaNHQkhV1SaTWbvVs23n0aNH52fzO7dvhGEchuFXX32TcxnFiQTAtKxu&#10;v//9Dz9st9t/9Vd/NZmMW61miQOdTKYvX+4XRb69vV2vN1crfz6fn52dnZ5dOI6r669AOEVRFAVf&#10;LBYlzK80ZhVG1/trqq49fvz44uK83E7wPG9na8f3V198/nkYBLVGXVGpaVhPnz59+eJFnmVJmvjB&#10;KgzCMAwooZSqACCFKqenZ4vFghKqMBVBPJ/Nzs8nhqk0641et7NarfzA0zQNIZzmeX99Y3trZzKe&#10;7O8fzmYzVdOLouh0uqqqpklKCXUr7vrGerVWrdVr9Wo9y9IkTpI4Pj48+uB731NV9jd/89cXZxc7&#10;Ozu6oVHGdEOHCGmahgk5OjxyK66um0EQrlYrCGGRiyRJ/cDnnFcqNUVRV6tVGYGjlPqrQFGUSr2W&#10;ZhmXolqrUYVpuq7qGmXMsqw4jvMiy4vMtIx6o8Ylz/K04EJISRnhggspC84RhuDVOBIs230lkieM&#10;ooLzcm4VAgARkECW3q+QnHOeFzzLizRLS0gPY1QKKQpezgIDIREEpVkjv/VtMIL1WrXVaOmaVq3X&#10;CCFJEnuepxm67dpC8DRNiyLPsizL83v37nc6HSHE/v5hv9/7o3/3x+PxeDaeqoqCACIYR0F8fHRM&#10;Mbu2u2ualmNbumGapuF5XpblCBMhpWkZ9UbDNI00TzGh7U7H0E1FURCimBJMGFPUaq1u22611gAA&#10;BUHoeSsJYBzHURTPZrM0SYuicBwXIWRZxubG5tba5kd/8Pv37t77p1/84mB/H0EIoKSUZFkax1GW&#10;Jadnp3leAAABRBASRtUkSVRFff7iRaVS2dnZ+fSz3+R5gTB6+PDh2vqapmnPnj2/uhqsghWAwHFd&#10;y7JOTk6Xnn/nzr2P/uAPrwajs/MLjMjS864uBy8PDnav733/ww+TJHv06MvZZL6xuf3w4Tvj8fzp&#10;k+ez2UJV9Eaj6dpV23LW+xuj4cXgatRudW3b3traVpn6V3/1/yBIzs+v5tP55fnVcrmKouTxl4em&#10;oT58+Fa12vhPf/23lun88b/70/Pzy8lkjjFbLJPZ0l96PqU6wiwvBBcgzXKECC8kl0JIACFK0zSM&#10;oizLd7Z3IIBpkhCMKMGhH2RJEvh+GIRJHC3mM4Jxs1EXvCjyjGKsqHoUxWUOv/RLhQBpmqmqdu3a&#10;bq1WD8PIsuzz84vBYEgpK/8ghMtWC5CSc0AICYJQSkkpw5hAjCFClCmuWxECurV6rdFEhEqJCy4L&#10;LoWEhmnbTkUKZLu1WzdvVRvNTruX54UfBDs7u3fvPqg3WpVqXdUMx6lW603TtBGmYZQwRbMce/f6&#10;HsG0Uq9XqjVv5SdpVqnVMKWFEJQpBRdJmmVFYRh2lheqptcbzZUfAAkBgLbrVt1aq9UpbTTDsCuV&#10;2q2bt/b2brhupVqtXb++t7NzjRDq+8Gf/dlPPvzwB3t7Nwih3sr/y7/8n/79v//f7t27z7m0LLta&#10;rTmO22y2CKF37tzd27thW+7e3o1Wsz0cjM4vzqrVKkK4nIwqCl4WX23bIYQMh8Of//wfsiQRnKdJ&#10;Vk5vIAgxQpTQknL9ejC5xGVDABHEr3jYoNxG/l1P+hVPGUKMvvOY7wjU1x9CiDIZ++2Q03fELZIQ&#10;AYQhwq9c4u8+AAGEICyn8l75ugCXNOzX21HfSvRXSvg1DvCVjyUwhBIgWaLOAICyRCTAQoCYKNlb&#10;793a3q3Plhdp5jmuqTIDQ6woTFFZ6PtxHK2t9V3X1RRFcKFr+s0bN69t7xBMNFXTVLVWqS6XXuCv&#10;NE1zbMswzdD3F/P58Gr49VffnJ2cHe4fnJ9fDIejNMnSOAmDFSVQUall64qCB4OL5XLh+36tVs/y&#10;4vJyGEWJkODe/fsQoWfPn/tBGCVxkqV5lnc6vXq9GQSB4DJNM8epMMKyLF8svKPjYwRRs9kK/GBw&#10;efX86YvLy6tmo4kRGY+nq5XvOpVup7e5vjkYjgIv2N3dm01njx9/rRmqpmoE0yROvMUqTRKeF47r&#10;WqYNACSIxGGUpxkmmGCa52mR5zzLRMGhBLzgeZYDKSjCjFDBuWUa1YqDMBKCW7ZpGCrEYK3fE7zA&#10;hDCmZGlGMIEAZmlm266pWZbhTMezJIx77TVN1S5Pzv2lLwtRJMVq4adRKguAOKBUMXRdV3VGCZCC&#10;ECQFxxgolOVZIgVXFaYriqIQXuSIQEwgQCCX3IsCP42wRlTbxIZq1WtGxcmEHMxnc98PsiQHMAcg&#10;4byQ0o+jvCgUjQkoAQRZmq38ZbPVsB3j4uqcMaQZLM2SMjMbxZFh21vbO731dcOxqo0aB2I4GQaR&#10;nxQJVrAAfLlacCglhgIgTClEVABEKM0LHkbR6cn5aDRp1Jtl/WI0HgGM0jSijHBRQASiJEKEVGtV&#10;AWSYRKvQx3/yhx9Wa5Usy03L1FUtyzLTNFWV8ZzHSWjqRq/fN02TEKRpehyHQeAbhr61tfnWW2/2&#10;1/thGMRxbBh6b61Xqbqqwt5++50HDx/83d/9dDKdSCmuXd/RNC1J4qLgGOGyvSYlp4yEYSBkISWP&#10;k7DZarQ6zfX1HkQSQskYkwAMB0MAASUUQoggAlACCSzDdBwnT1IhCtM0hBCtRkPVWJrGYRgAIPvd&#10;bpKkuq7Hcbx/cCAE393dWVvrE0qePP36/OJMVdRGs4UQevL0ycbGhmmaaRLneWEYuhQSIeRYluQg&#10;jZPh1ajb6fGiYIzNZlOEEMLIdSt5VozHk4vzi/l8kedFp9OZTCaKwpbe4uL8rOC5rmo5F57nua5r&#10;Wdbx6UkUxz/40Y9ePHs+m80ggHEcZ2maZzyJ43LLq+zxFjxfLlYASF5IwWWRc4Ko47iWZddrNce2&#10;O+02wvDqakgpKacaIURZlpUekaoq3tKDENy8eWttbe3LLx/t779kjL7zzrumoa/81YvnL8IortXq&#10;WVacn54dHhyMRuM0iS3L6LRb6/2eqjDOiyQNhCjW19c0TTs+Po7icGdne3t7c76YLBaLMIwWi1Wj&#10;3s6yXApZ5DnFiutUTk/PGGPtdlsKrjJFYbRdr0tRZFFkaKpCmcoUjAgXhaoreZ5nWVIiBCFEJekH&#10;AJBkabPTUFSU8UBIgYh2en41GIwBRoZpE8b8yC+kpJQxVTUNK43TLE5Vxm7dvJHl+cX50f0HD+7d&#10;vXt6dOJYlmM5g8tLVWEnh14STv7gxz++tr0T+kGapqPBOE6i6XQ2Gg0Nw2i329evXyeEuI6TZZlp&#10;GLqulx3Oi/OL8q2m0+lCgKIoOju9IhSur60rCsUEIQTTNJvN5hhRghVewDBIBEeeF6ZxBhGWAgIu&#10;eCGRLLcB8XK5JJTkPF9FQaffK6So1Gue708ns6vBCCFi6cZ4OKIE72xvQcltQ6tVXCmKJAmBlJRi&#10;zoUEAmFwdnGMkFzb7NUa1Tt3b788eDGejPr9XpLFpqUzRkzTpJRalvnkydPpePKjH/4oDOMnT57W&#10;KvXd67v1WrPRaOia8fLly/l8xhituC6ApXWcVqouL4pGszUejSfjyYP7D/70v/vTjz768R/90R+9&#10;//57e9evN1v1Rr2qqBQhiBDQdbUoiiSJ7997cHhw+HJ/lMQ+RrharUopFUXJk2wyGQsh8rywbavI&#10;C0qJqqqM0TzL0jQmhFCKV97CcWzDMG7dvvGrX/2LaSq1WhVjZDvGjRvX19Z6z148ff7iWZQm/X43&#10;49nV1cXFYNbvNXvrPYwgJogxRQge+L6maY7jAgDyvKhWau1WazqdRFG0WnplBKPRbAwGwyzPXNfd&#10;WF/vdrtpmj9+/Pibr59GUcS5AACcn597npelGSHYse04jsMwWFvrKRjVG9V+v//xxx+Phqsf//iH&#10;P/jBD5vN9qMvHv/ylx9fXl31emuaZgCAKFVGo7FhWI5dOTw82tjo3bx5e39//+Tk7OrqKgijKIo8&#10;z5NSPnz48Pvf/yAIwt/+9rdRFBqGPpvNFotFHMdSyiDwJ5PJxsbm/fv3S6CrEHKxWCyXy16vV1bO&#10;pASlvUkpLWFXEALOOVOVOI7zPBsMBhCBdrt96+aN0Wh4dnbuB14hCkJIeTSEUBzHCOO1tTXbclRV&#10;1TQNI1xw4ft+nueKomqKlsTpdDbNc+m6+u7udV3TpZQnJ8dFkQsOFEWBkFTc6nA4fPr0ua7rGNE4&#10;SQBAjLEgCNbX1//iL/7izbfesm07DEMIoa7qk/Hk8ODw5PSsyPI/+8lP/vG//vzv/+EfOJcP7t+n&#10;hBKKK5UqxogQUgh+eHQkpWRMKX9YhBAhlHOOCS4HApIkSZJE13XTNJvNZrPZ0nW92W6XNwuEEJ7n&#10;jUaj2WxWOrflKmar1arVapVKJYzKbUxe6mcpJcaEUlqmsMovee3GfLd3J2VZ6KIAwLzIgQSMMcoU&#10;BAHnPElSCaCm67ZllW3h8mivCa5lqrGsQWZZhjG2LLter8dpQin2PM8PVmsbfV3XfX+1XC4nk7Gu&#10;64PhsESgTSZTSulPfvLnlCnffP1kPpshSCgh7Va33++naX5+dnF5cQEkcFw3L7iqqhIA27aEAOfn&#10;5wcH+9PptCjK5XYKEUIQO7Zj266iaIwppmnZtkMpExLs7l4HALx48SJOkjLnTCmzLJNSNh6PPG+1&#10;ttbf2Nj83nvvddvd//J3P/3889+226319XUIQZ6n/bWe5y3W19YghApTAICUsrX+OsGEMcYLXqlU&#10;19fXm+32b37zeaPVXF9fv3X3jqapjx8/nk6nd+7dDcNgMBisVqv5cvHOO+8JCE9Ozy6vhpzL/vrW&#10;W2+/KwE8OTudLeZMVR/cf/DB979PKTk5OR1Ppltb17JcHB0cOXYFQrjygs31LQhwv9t33eqj336Z&#10;Zdnm+la91vjNZ7959MWX1WpttQqCII2j2DRd16mG4erk7ApD8gd/9CfDwfhvf/r3b7zxpudHS8/n&#10;AgFA07QQHBKCpYRFIcrUaMnyBRAXRVHm4zjneV4UBWeM6roxm80IIXmRJUmaZbnnrUqDrpx4LVUN&#10;Y4qQsKyJlmmE8uYXIWRzc7PZbJb4q6urqydPnpRNeM55aU6WlHKEMKGUF2Lle6/irAhjTCCCUiCF&#10;aX4U1esNhalAQkXRdN1QVU1RVEoU3TBUzXBct1prcC4pU1VNzwvZarbqjZZuWFubO7219c2N7a2t&#10;nc3NrW6v3+31927cfP+99/+HP/8fe/21N998+733vpem+Vp//aMf//6d23dbzXavt3ZtZ7daqW1u&#10;bt+5c79arf/oRz/+D//hf79z596DB2/U6o0333jr/t2Hu9f2zk4vpIA/+MHvff+DH9y4fnPvxt61&#10;nb3tne3t7Z1bt25SSg8ODjDGe3t7ZUE3juONjY3d3d35fH5ycrparTjnhJDJZHJyclIURb1e7/W6&#10;URwul97u9Z2PP/64Xq93u90SXEMptm27HOxNkuj09Ow//sf/Q/Ci4CWAOQfgO2NO3zK+vuv3/hv7&#10;97XaRP/Nx2vTNS+K1wnq13r3tSQG8tXRvpNSht85wr+1mku+wGsBjBB6vclcHuT1twYAfjeJ/VoV&#10;I4AhQBLy35nDEEEkEZaFjDp95/0P7mmmDLOF500VVd3sb0ZRQghOkoRLUa/WiqL44otHs+m0VqsH&#10;q+CL33756NGXy6XnmDYveLCKCs4b9cbOznaaZKenJ998/c18sVCYcrB/AADkXHIuECQVt6rrBoQi&#10;jnzfX4TRqtWsNZrVRrPe6bQ2NrYMw6REMQwTAHT/wf0ojn7+8/86nU36a2uWbXHOK9Waqiinp6fj&#10;8VhVddd1i4LzvNB0/fzsfDZfNhvl+4VBCMGUIEhe7u9HSew67vr6Zr1Wmy+W5aJkvVb75snT8WQs&#10;pRScCy6ClT8eTaQQGGHbMCmhlm4iAEeDoRBSU1RR8CyO8yQFQGKEEUJQAMmFFJxzTii+urqQUrY7&#10;TcswNFMBAAhRbGysEUoWi2XFcZI4FkCW6G/TtCu2AyXWFdVf+YEXdtq9dr0xHgwYwBTiPM4iLxIp&#10;RwBDIXXNUCmDEhZZLopCoUShxDA0IIUUXFUVlREAZRpHeZZRijHDEoGU56toNY+8me9FeVZQ5IXh&#10;MolOLy6Ozk/9OMKaQlQ1ShOBUZJnRVE0Ws1er/uKLgwFxbAQKUIwjJZCFueXZ/P5TFEVQkgUx5Qx&#10;RVWFlIQSprDjs5PB6ILpTDPUJIvSPC5kjjCQEnAhKFMQYnkhhABcSC5AubFSr9WEkKvIlwBICNI8&#10;LQRPslTV9Zxzwohp2XNv4UdhnKX4o++/SQnSVPXNhw9u7u0hCCnBikJqlYqiMgyB49qqwjCGeZ5n&#10;aexUrDt3b929d3s+n372m18fHR96q2WaJePxOAh83dDffuft+Ww6GFxtbW3quqapLE1if+VrqlKt&#10;Vi3LVBjjnEdhyBhVNcYY6a/3Pvjg/Z3tzVrNjcIVBIAg4ljO5fll4AcY4opbQQBBACnGqqrIokiT&#10;eHNj4+HDh6PhoNtqVSsVIMV8Nuu0m7ZjDYfDLEvX1vr1Rt227U6v44c+58V8MUWE1Br13d1rnBd/&#10;8zd/fe/uvV6/PxgMnj97CgFUqGoaZrvZ5rnwlt7h4aHkst1q3717KwoDXuSO5YRBGIXRaDBaLLyb&#10;ezcRhKZhRmE0nY4BlI1GrdlquW7F98PFYtnr9y3Lvjg7RxD93g9//Pzpc38VYIDyNM+STBRS13QI&#10;oOtUptNZs9Ha2NiYjKaXl5dAIkZZmmRQoopbUZiqK5ptWZKLxXyexunV5VWr2TJ1kyCoa+r+4T6l&#10;JE0T3TDefOvNeq12enrieV6n22m1mnt7exiT+WIxHo/LViQEuFqtGbqxXC58z/MWS2+xME2j1+32&#10;um2MQRyF/X5PVZTJZHx8dLi9vakwenV5oapKmqSj4aRea1LCirwYj8cYYceq+CsfArSxttFttTWV&#10;ubalUZxnSRKGQHIAgFIWs/OUECwET5KsKAoEsRASQaRrOlNYkaf1pqsZRMIEQCiRejWYHh6cLxYr&#10;zFREiJAwyTJF1RihBFEpoa5q7Vbrwf17ruP+w8/+6druZr/XPTk+ajbbrVbz6y8fT8eraAVu3+w1&#10;G/XLi3N/5edpenpyFsXh2sZGnMbvvvfeW++8fevGzXq9rqmarut5wfOiMHUjS7Pz8wtFVW3HIYzU&#10;63VVU/1gufJXnV5XM1RNUxWmTMbjlbfCmGUZD7wkDnOFqt4qCsNYSgAFFELmWSE50FVd14wkjikh&#10;QopV4NvVWrvbzYV4eXAwHA5Xy1WWZJqmr7zVvbv3JC+efPMYSV6vORqjaRwKwRWFSSkxQffv3Xn3&#10;3bcBhJ988i/vvv8eJeTx14/jKLq4utR11XZsXddWq1UQ+I7jXFycN2rNH3z4wxcv9r989Hg+Xei6&#10;0Wi2q7XacukdHR+1Ws27d+9ACZIkarfbGxvru7vXDMNoNuqabkRRnKTp6enJ4dGh4EWv33v3nbdu&#10;3tyruo5lG6rKcp5LKQgjT598U6lUIEQQZqZhWZbtzT2C0XKxKPKcYGRZ5spbYQxEwaUo0iQNfM/3&#10;V0IUuq7pug6ARAg2Gg1FZR//8p8rFWdjfd0w9Xa7Thharmaff/E5QHL72hZTcJQEQbCaLTzH0QzL&#10;8FYeQJILsVwupOQQgTRJCy621jZOT04O9veHg/FkGigK0E2dUmK7dr1e371+7dat26ZhHh+f/vaL&#10;L88vLhVVKzhPkhwAOB5PpBRplkkADNPo9fuqwiAEceTnee66bp7nP/jwgx/84Iej0eQXv/inTz75&#10;dH//4OTk1NDNza0tVdWSJBVCJnFWrdazLL916zZA5LdfPJpMp5iQ69f3tra2DMPwfX9vb+/NNx/O&#10;l0vd0BqNGqW0DOJ+C9z2Z7PZ119/c3V1JaXs9/u7u9cdxxmPp1gNBIkAACAASURBVGEYSSl83xdC&#10;2rZdDvxACFVVJQQTQmaTqRSi1WmVp+vd3d04jJbLeaPRwBieHh8ThHTT6HTbumaUA7CC83Jdk1LK&#10;eZFlWVkQWi7mWZaWv4rXrm1vb+9gjLIkG45GJa0nTfPbt+8YujUaTfYPD6fTJed8PJllWW5bTppm&#10;aZK2mi2CycvnL//2P//tcrF0bXc8nj579lQIYVlWt93e3t76v//P/2u5jCAQb779hpACIlipVrkQ&#10;SZYmSeKtVpeXA13XLcuyTIcQigiGCBaFwJhgRKUEcZalWT6dzcModisVAGFp5kMIOeeWZaVpenl1&#10;RShVVBVhrOu6bdtBEFxcXmqaRghRFJbnWUmyKA2dMnRagmcwRuXIMkIIAFRwURR5URRCyrLAgwkV&#10;XGJKEMaU0NJQyrI8iWMguZQAYwIA5LyU0zLP86LI8zwDABCCyyx6lqWE4HqjjhA6ODg4Pz9rd9qV&#10;SiXPs+fPnwdR0O11l8uV7wej4eTk5DRL81arPVss5vMFAkhKmCXZ0dExhmjv+o3r1/c8z//qq2/O&#10;zy/9MFwul8cnJ4PBYDJbXFxenl+ev9h/+fjLx8+ePT05ORkMhovFcrnyhJCVarVSqSKER+Px8cmZ&#10;lBIh2Go1e72uAOL8/AxCWKlUKhW33W6Px6PJZL61vva//s//S61W/cUvfjEZTY6Pjoo8qzj21ubG&#10;w4f3bu7t/va3n9++fbsoisuLyyAILy4uwzC6Ggzmi8XK9xVVSbN0bXOtv7a2ttbP82y2mC2XyzTP&#10;JBC+v3rjjTeOTo7DKBhNpkmaQYS/fPz400+/Pjw8zPIijhMAcbVa6/b6o8no8vLy2s72zRu3IJKz&#10;+bJaq2mqdnCw7werJE5ns3m71VYVDUPSqLeWy6Xvh3du38MY//KffjkajU2zahiOppmabtbrbco0&#10;w7Bni5XnBbZdZYr2yWe/+eSTX59fDudzL8sFYXpecC6ABIAQhjBJszzLCyEhRKjcXC2VJ8YUQnh+&#10;dhHHcQkMq1SqqqpCgIqCK4oKANA1Q1FUACAhFCOs62ZecMaU1xKFc24Yeq/XrVSqjDFCyNXV1Xw+&#10;BwDoul523V9HnTHGhmHYti2lDIIQIwIxlhIQQimhJVNaCulYDs85AkhlKoZISCCE5FxmaWoYlqIo&#10;UgIhZJ7ltVqjUW/adgVhxjmo1RpM0QmmmDBV03XDcqsVRVX7vfU7d+8XXLba3d3dXd8P7t27/6Mf&#10;/V45d9zpdN95593vf/DDazvX796512l3b928LQWo1xpvvvFWFMeGYaZZbphWluaVSvW9977XbLYW&#10;nhdGURKnnHN/FTDGKGVSAlXVut0exqRWqyOEIURra+uuW5nP50mSUEotyyorQhDCbrfrOE6WJVLK&#10;Tqf16NEX7XarUnHjONQ0rdttIwTjOIIQ+MHq8PDw6bMnRZ5/qz1heR4oby6Und7yJPOdCPHvPvmO&#10;9H3V9X2tWl+nnYUQBeff/eu/UdGlTVw6veWX43J4GUD42pv9jjyGr+Z7EUYIQ4QA5EJ+V/2+FsAI&#10;lWNw+F+L9vIHkBCI31G+IUIIFiKBKH3w8PqdB9fCZMY0PJ4M4yS1DNu0nMAPyncrXTeSNHv+Yv9g&#10;/6jd6rWbncOD09HleGN9U1XV4WAsJVhf21CocnBw8LO/+9np8cl8OrdMy3Urjx9/zQsJAEaSWoZT&#10;rzUr1Woch2ke266tGazbbRqmlsQxxtg0bV23Ws12p9NRVK3Vbl4NLj/99a8ODg4bzUan27Yss9lq&#10;QgguL6/W1tZb7Q5GeLFYQoSarc5ysdzfP5zNp51uVwC+e33vwcOHpmWOx6PtnWv9fl/T9CRJnjx9&#10;Vq/X//Iv/9L3/RcvX3rLJcGIUYIhnk2m4+FYV7VqtcYoU5laZMVitojDqNNsaUwJPE9wDgFghFHM&#10;KKEqU3RNI5gKUQjOgRQEYwCFlMI0NC6EZRmbm5uXF5fLhWfZVhwnmqrxgiOAbNPK08zSLYpJnuUX&#10;52fTyaTbancaTQJx7MdxkORxxjPBMNVUXSGK5DLLMsE5o9i2DYVShbI0SRRFqdhOmsRpGPkrT2GE&#10;aYwwmkvuJ1EGOTM1TtEqjf0kenZwcDkczRaLKEuTnHMA4jT3fF8IGMUJxqjb6bquPRwOZ5NxHIVh&#10;uIriwLJ0CQoAitVqTgg0TV1KQRlhTClEnuZpludRHI1nEwGKnGdZHidpXG9UTdcMoygrci6EaTmU&#10;0DCMJACmablOxbFt161SRleBH4SBaZoSSC4KAGGSRq12U9ENwmhaZCfnp2GSQILwH//4XQhllmWa&#10;pji2QxnWFUVVqOM4uqasVl6epipjhGIpZaNRa3fbikoVhQIgHNehlGR5atkWoQgh8OD+A0rxxx//&#10;Mk1TKUVR5H7gcV4YurG5udXr9RljjLJK1dV0rdttuxXHMNV2p00InExHWZZRiksMvetWlstFkYsk&#10;TVerlarohBDbsuqVKkYoDEPDMFRVvTw7z/NUVRXT0oPAZ4wlSSIE3929bpqmZdtxHE7n05OTozAM&#10;ESUSAoTwrVu3fN8/PDi8tnut0+0WRTEYDKaziaEbWZpiRMtrINdxJBdxFFUcByI0Ho+F4KPRuFar&#10;Vyv1sjW98vySyRbHYbfTqlVrlUpFcLFcLhCE3W5XcFG+S92/f//Z06dpmpaBEyCApqpSwGq1Zln2&#10;fD7rdrsbG5vecnlwcGQaRsV1gUQ8zxXG6rWaqZlLz0uSqCheAfGLIm80Gq7rSCkvLi855/1+/86d&#10;25qmv3jx/Orqcntnm1Gl1Wqtr28AIJ89fy4FvH37zu7u3nQyC8MISKBS5li2bdt5lq5Wq9XSK4rc&#10;MDXbthuNGmO0Wq3leWYYBsZw6c1N02QKOzs7j6NsY31T15U8y5MoHQ5HaVowpnba7bV+j1FCMcyS&#10;hBGMhCjPmKqiZGmUpokQgjElz4uiEBhBhBAlDGNMCJFQNNsVy9Wy3BcQIGLOl/H52SxJC8N2FdUC&#10;GAGMBed5UeS5wBC7lu3armWYq5V3cPDs5o0bmqbNJ9NGrQEE/+rLryyDffC9m2/cvxeGgZSy02qn&#10;aUop84NVVmRRFFWr1du3b/OiiKKIUVqr1YqCR1GkKWrZKPB9HyGUJKkUsl6vt1vt2Wxi26bCqMIY&#10;U9jl5WVRcIKVOE7nEw9IYpq2t1iFfowgRpBgSGQBgIClACaYLLxlLvICSNutdPu9q+HI833HdqMo&#10;GY8nEMLda7uqwo4PD/IsTkK/VnVMQ0nTiPOCMpIXKUa44FxTNcd1fv7zf/zooz84ODpcLleUKWma&#10;Kqqa86zZbCwWc8qw49pPvnnyvfc+WF/fPD09U1Ut8MODg4OXLw8mk8nmxtb7779/5/YtIfjzp8+G&#10;w6skSTqd9uHRQVms6nU7BeeVSjUviiffPHn0xReffvrJ4eHL8WS0mE+DwPe8eRxHEAnKaBRGt27d&#10;bLaaQkiMSBgEG+vrb7359nQ8CYIVIURKwRSysbFuWxYhKAxDIQrHsV3XVRSFi5xRuvTmW9ub0+l4&#10;MLjIsqTZbFzfu9Zbb2EFcpHHWdTtdyzLODs/W4W+whjCuaoplq1HcWRaOoSSi6LVaDqOW6vVlsuF&#10;bTmc84rr7u5ee/+Dt+7dv7e1sQkRwoRUqu7FxeX5+dlP/8vfv3z5MoriKIosy1IUJc+KNE3zLHMc&#10;N8+zPM/rtdra2lrgr/b3X2ZZ4tjWvXv3r+1cv7l368Xzl//5b356eHis6ybGdDKZxnFcFEJRWGk4&#10;BEFYrzd0XRdCXF4NShd0Y2MDQvRtBzK7cWNvZ2fn089+dXR0VKtVHce5d+/e7du3SzQD50Wn06nV&#10;6oeHh8+fP18ul8cnp+VoipRSCI4Qwpjkee77ftkphRDW67VyLcxxnMl0ouu6YepRFJ2dHkdRVK/X&#10;KpWK7/u+76+CoNVqddpd0zRt24njGGEShmGZIi7pVgBITdMrlUqj0ej3+2UFLk2zIi+yNDUtCyES&#10;x0m93jg8OJ7PlmmWx3Hq+6mmKu1WmzFWVnkvLi4eP358eXlZXn1ijH/2s3/AmGBELq9Guzvbqqr+&#10;6l8+sR1NVdQHD+5lWQ4hrNWqpe+aZ8V84WVZtr6+niRJHCeNRkPTdc55HCfz+XwymS4Wi/lyUa5f&#10;vr6km8/ny+Wy9NNeXwSX5AWEULmZUQYWyq0yQgjGuHRly5A5+BaLijEm5NVUCQAgTTMhBISghNPI&#10;bxdcEIRAwoLnAMIS8JvneZRESZKUXQAAgJSvOnhln/D11TAhr1Y6TdMsONcNTdM1AISQYrlcSimW&#10;y6Vu6EIISpltuYeHh/V6c319Q0roOJWKW6WExXG8sb7R768zyk5PzxEkbzx8iDAOw5AS6q1WQRAI&#10;CU3Ldl23v9brdDoVxxVCTqeTkpXw5ZePf/3rXz99+vzi4lIIaVl2p9Oxbfvq6mo6nbbb7Rs3b966&#10;devOnTudTms6nc7m09VqBaFY76/ZtvmrX/2qNNhfvHguhZjPZ9ev72xurmdZ8uTp1/V6bbXyVFV9&#10;8OCBEIIpzLKs8/OLSrWqG/psPqOUrq2tn16c//o3v7kaDgilvV6PMXpxdVlv1KmivP3uO7pp/PTv&#10;fkYJ6/fXMEUXF8vpbP7s2fHBwcFoPAzCwLTMu/furq9vjMej0XhUcd3BYNjrdYfD4eef7QsR5kk2&#10;Gowsy86zvNFovPP2u51OJ8+KKIpevnipqlpRAErUwI/G41mS5sPhOEk5kGg8mX/51dcf/8tnXCAu&#10;kABQ121IaMEFxhQAUHKeSh+PsVe0ISBh+QsJACCEUkoJpuPx+OzsvFqtVioVwYGmGQghRVHTNIUQ&#10;lUwjRVEwpowxCaAQsoTDK4pi23a32+12u6ZpUUoXi0WWZbu7u67rmqZZXh2VXIBS+r4633I+n8/L&#10;wtq3qVcMACgz1QihNE1VVVVVTUoJBMTkVRTCMIzSmLRtJ8tSCDEiRFEN3TBVRVM1I0mSKE4ABHlW&#10;QIgYVaWAe3s3927cMA2nVqv96pPPptNpu9VTFfXiYjCZTAhWut0+Y4rvBwDgMAwty8UYJ0kOABgO&#10;p5pq8EJYpm3olqpohm7EUQwh0nRdZaXjBzHGZWL52rVrCKFyG7LcvOz3+41G4/z8vHz5Z1nGOXcc&#10;p1ardTqt8jVomsaLF8/m88WDB/e2tjZbrVaz2dANbTyepFnS7XYoxS9evPjqqy+FyF97sAjB14Hh&#10;b//xle78N0L0O4r0FVoPfNvCfZ0EebV49K32fG38fkf9/k5Hv5bWGMHvPPh3qK1vvy/+rsqFEHIh&#10;v2tB/+44+F898tvnADAst5oEgODbJ0QAlEkaKAZ85/17nbWKHy1UDS+Xq/lioSqK7ZjDyQBAaJjW&#10;aDR0K5U333iz3mhalq0wzdDNerW+sbGRZ/zly5fHh6eDq6uvv3ry5Jtvrs4vESJFzglh62ubh4fH&#10;RQHyrFjMlmmSQ4i3trYef/2F45gP37hbq7tAFn6wmkxGURQRwtI0F1JSpjDKVFWJopBpZWxBq1Yq&#10;lm3rmnp5dfUvn/xLvd5AmDx99mwynpiGqahqo9k0bfv46MiyjYLzkhxmmmaSZ7VaPedFnhVhHKVp&#10;9v7777/zzju//vxz3/c5L+I4ZJRWbde1nVql1u92r+1c63W69+/ea9SqBKI8zdI4KYPQCEBMCSEE&#10;SAgk0DTNsixKqeCS88IwTAhB4HvT2XSxXGiG9u67756fnlxenOuGoSpamYrNskwIgSGaT6eaqjLM&#10;wiAYXg4IQgrBW73NLE4nw6k393jKKSQq0xgmaZymaZqnmUKxoauWboiCSyAUxgxNIQh581mRZ1Jy&#10;Q9eElByIXHCOJbMMp103K24GxMz3FM0AGBHGIMFCAtXQy1AJJhQCQAjCGIfeaji4pAjv7e5alq6q&#10;xDJ0CLltatWq41h2EscljXLl+YIL13GYqkRhrOmqZRtC5EWeZUXsuKZCSRCsgBAEU101eC7SJMeI&#10;YIQIxIZh5FmeF5wL4VYr9UYdErz0vDhLBADVeo1QJhBYBf5gPMq5gBjj99/cwwhkaTqdjPyll6Wx&#10;4IXCSJ5leZ5yXgheQCCTJEqThKkME2BZJsBwtpghhAjFjFHXrSRJ3Ot119bXnr94dnV5Uf6XYer+&#10;cqEy1dAMQ9MQgKHv51luW5ZTcSEUURxwnhOMhsOBt1pWq2614iIIoyixTRsjbJuOqmhBEKRRhiDS&#10;Fb3d7vT7vYrtVFwXIwQkT+I4z3NVYYKLPMu85ZISwhR2enqS5VlRFIZldLudSr1mWaamq1LKXr/L&#10;eaFpqpC84roV1x0MLs9Oz+v1ehzHRVakacqo2my0+r3edDyJwnB9ve/YVprEw8FwPBxtbmy7tuut&#10;/DTNdJXpmraYz7yVF0WRBDDPCyGkYZiW7fh+UKs2DN3odnovnj4XheC5ABJgiG3LqbnVXrcHhIQA&#10;GJphmlbNrQ4GQ5Uphm7kaS4LYZt2vVbXFd33fQAkxaTICse2wijUNK1Wq7quO56O1tb6rlsZj8ff&#10;PP3GWy0JxbPZIgqjXrfnOC7C+OuvnzDG+v01VdWGV8PhYKQrWrPZlEKoqlqvVRFCaZKcnZ0Hvk8I&#10;siyTMWYYZhxHpV0PAM/S1Pf9p0/3l4tVrVajGNqurevmZDyjVFUVHSPMKD06PBwNL5MwMDVVFBmG&#10;sMhzIQopiqLIkzzXDStLsyzLKaGUMl0zEUZJGvuBZ1e0Wt3MigARTGllPA0uL8eE6k6lpRn2Kggh&#10;xlEcJUnGCCuj9ZQwSnASBWsbaxvra95iGfhBrVqDQgAubly/trO9lSVxnqY725sI4adPn0KIbNvK&#10;inw6n3jLVavVKns2XAi3UjF0I4oiXohms0UpOz4+ybJc17XlcqmbumkZCCFVUTRN5YKnWeItPSkB&#10;YxoExPcCBKllur4fLeYrihmChEACBBK5gABCISkmYRwlaYIwrtRqput4K1/TdEqVk+MTx3a2t64Z&#10;qj64uoJcZFGkqaRasS1TIwSV95WDwJcCYKxwDgI/XS68ZrN3fHLRaLYLwQWQ1VqlUnMpxXES6jpD&#10;CPh+8KMPf5xlxSef/OrLL79OsiyMYp6LJEmu715PkiSKwixLp+OJt1rO5/PlctFutxgjaZqFYfj/&#10;/n//KQj8zc2Nq+EVxuj07GwwuDq7OPv881+fnp+cnp62uy2EgZQcSGGYFi94GES25SyXnqmb9+7d&#10;DXzfW61EUcRRWHGd9bV+o94wTI0SWqtXGs26lCKOQilknmcQgW63++zZUwikENy27eVq9mL/a0Wj&#10;mqYyhTWbTdVQMcW2a7faLc1QJZSWbXr+qtlqIARX3vLenTvj0QgA+OjRo5OjM1VVGGWGYeiaOhgO&#10;Lq+uRuNRs9U0TePTzz79xS/+SUooBIiimFImOBhcDfOcL5dewQtN04AUqqpapjkajVbBql6r/uTP&#10;//trOzt5nh8fnSCI9/cPT0/PKWXLxWo2nSuaXqvXR6ORqqoCyDTLVn4AEHIrNSHB5eXlZDKZTGbj&#10;8eT09Pji4nwVrMIo7PX7m1sbv/71Z9988/ViPi/BePP5fDodq6pSvk1qmu66bpELSljBi9lsNp8v&#10;xuNxUeS6rnc63dfKLY5jAIDj2EmSTKfToiiiJOKcJ2l8/fr1wdXl+cWZrmu9XpcpDEKQFzljdDab&#10;HR4cHR+fJElSTnylacYYC8MgTRPPW65Wq8ViHoYBhvjk+Hg0GAvBsyzTNJ0Q4i298hxImcaFjOMk&#10;z3IARK3WMHVTCiC4ZFRBEBm6QQnVNV3T1LOzszTLOOcIIgD5hx98sLbWvzg7jaJgrb+2ubmeZRlC&#10;0HbtJE39wD89OwvDSGGaaVhFwafTKSHErVQNw0SQRFF8eHJ8ObiSEqyvrzcazY2NTUqJruuKosRx&#10;jBCsVqtRnFiWFYahruul+i0FMAcSYYwQKHgBADQMA0JACC4jpqU8KIVxWdDLBS8Eh6AEmUApQV7w&#10;ghcIIQiRBFICICTI8iJLcy4FRBgjjBEg+DWuRnz3Mvd1048QijEuL+LTPGWMNVutar1qGIbve68E&#10;FULj8aTi1izLGgxGb7319sbGJkbUsRxGmaGblLIkTgiipmkVufA8T9dN161OJtOlt4QIzaaLs/Oz&#10;+WLJGNMNrQzME0aFBAAhgkmeF2EYjcfTZ8+ev3y5f3BweHR0fHl5oesqIdiyTMu20jQpb0Obpnnt&#10;2s7W+obr2FEUPXr0xWI+b7ebn3762WK5WCwiVUUffvg9LvI0ixCC3W6Xc95o1B3XJYQRQg3dXC49&#10;XdfavW4cJy9evtzc2qxU3PPzsygO9/dfxmlsWma9Xs+y1Kk43W7Xcd3Hj7/iAGxu7jQa7flsWnBe&#10;qdgAgTzP4yi+e//uRx99JETxi1/849On31QqbhBGnXaL8/z84iWFVFU1b+k5jlOvNg4PjwzdWC4W&#10;B/v7AMiL83NDt5hqqJopJIyTlAvAhcwLgQmTAAOI04zrhkWpuvBWmm4FYYwQFIILwSEEGCMIAQdA&#10;AIkpFVICiAhlEiAAEcJUFEJKaej6Wn99e2ur1WwdHR7FUYIgZpQxyopcCC54wRllCtMoU7h4JZow&#10;RhgT13Xb7TalNEni5XIRBGGj0VgsFp7nQQhN02SYRGGIIXIsmzJFVbUojPyVHyeJELLMs0KEymVd&#10;KYVCGQCc51xhTHDBi6IouBQCSoAh4oWgmOqaCgEQXGiGjpACMBYSSCEBRIXgXEjKFCkhRKjgAiL0&#10;4OEbqq7nWX58dHx8dFytVnu9NVVVMaaVSqXV6ui64fvBcunpmqGqqsLUJE0vzi+llOW8M6WUMYUy&#10;1XZcCGBRcACgwlj2bRm+ZEdRynTNKHFOlDJN1Rv1ZokOIoTkeb5cLlerVRCsSsj29vZ2tVo1DA0h&#10;uPK9ra2t9Y21KI5Oz04PDvaFKObzuWnqlYqbpvHp6enHH/+SECK/XRh6XdT91ir9nVsrpYRIQlDa&#10;wr+bRy6V1e+QVt8SpIUQUkIA5LfqGP634rn8BCEEy2ovAhACIMF3jGL0WtyW3vB3Je6rhXMAXt8W&#10;LJ9J2UR+DX/+1xlqCAEEQJSdZvkqPg2F5AAW9bZ1++6OqkMu0kLmmLCl5/n+tNNpttrN0WhYWmVJ&#10;mhV5rqm6rupQIqYoqqabtgUQIIgACWUhTd1stzs3r9/or607tmvoZq1Wn80WCBIAURDESZrHYf7m&#10;m28kRVSpu/VaJS+S2XSU56miKoqqAQmGw/FwPBZCMoWphsZFYVlmt9fVDJ0yylQ1z7PlYjEaj23b&#10;Wi29rx5/NRgOt7a2MCKqpjWajTAMx9OxZmhhHB4cHRiWMZ1Px5PxYjEXUhS8qNfrH/3h78dpvL//&#10;UnBBKTVU1TR0lamO7dRrDSmEqRu6qoWrQFPUO7fubG9uDq8Gy/nc1HUgJAQQE4YAlkIiiBhlBFOM&#10;ocJokecQQUxwmqW+73U7bds0f/nPvxRCtpvtckN0PpuORyNCkGXoRcGBlFma5kmSJendO3fqlZqh&#10;aIEXjK6uYj9imFJCQSHjMInjOE8zBARjDCOIIOS8YIxZplXkWRgEaRwTjMsph1zwjBeQQqdR01wr&#10;EXmGZAbF3PMgJkIITdNN22o2W51eHwCkanq/17MtyzZNLGEcBHma1ivVH374wbvvvGlbGoEAI6FQ&#10;xIs8S+Mw8AkmkguKacV1FabGcfT06dPL81NGkWGolYpd5HEU+HESCl6kScaooioKBogRZusmEDLP&#10;UkM3MWL+KlguF3mRpWkSJbHnexnPC8GpqiZZmhdFGIVRHEsJJJD4T37vbQwRRpAgbFk2o6TcU728&#10;vJzPZ5qmIYSyLMuzTDd0XdPSLClfPdPZbLVYEMoYY+fnZ/7Ke++995fz+ddffYUxRghqmioE50Wh&#10;qgpEMM8LCFGe52EYCSFM25hOZ5PpOIojhECcRAqjmqZK+erqQdP0xWIRhEG329/a2t7c2LAsczGb&#10;TyfjyF/NZtM4jlb+AkCgagwTFIRBnMQAQqawarMRx8k3z54OhoPReBwlMUS42W5ubm20Wm2MsWM7&#10;6xvrUsrhYKgbuqYpGJPB1bBeayhUMQxjOByen12MBoMsyxBEs9m02azfuXPn/6frvZokO88zwc8e&#10;79K78l3dXW3gPSkRFGdHmphQbIRGF9Llxu5v0t8YxWyERFEjQSAJQgJAAA2gvSuf3hxvP7MXp7sJ&#10;SbF5kZFVkZWmsuqc93kfxzgHAj5//hxCaJrWcNDf3t0WvCzK7OnTxxDDJE5UTXVdxzINiIAUfLla&#10;ep7nea7rOk+fPCWEQCAVhZqm0R/0bt64qSj0/OK8Nt1hhI6Oji4vLoQQru2wkvX7/Vs3biAIozB2&#10;XVuhSpKmmqZXZYUx2vgbwzBv3brpB2Gz2fr2228fPHigapqqqgQrqqpihG/cuGFZVqfdWS6Wnus1&#10;G01dM46PTxzTPtg/6Hd7NR+iqaoQIvCDqqo4r9I00XW9NnQ1mw0JRJYmhBAAZJrmAMD9/QMAULPh&#10;EaohqK43ARNgvQkuLy+jKL7zzTfL+cLSjE6zWeWZpihQAAQRghAAmKaFZVlpkmRZhhGmtC5MwVme&#10;bDaLZtPuDVppEUqJcqacXayeH284l5bT6nSHm3CDMU7zJMsyXbMAl67tOY6jqmS1XidhVJXlarli&#10;VYWAVAjudVsACJXiLEtc1zFs6/HTp7/61SePnz6++dotzdSDKOBMPH32rCiLa9evz5cLVlUI4yIv&#10;ojBqNBqmaZ6dXaRphjFWqWqZJqv41mjEGMOYIIQoVcMgYkyoqmaaThLlUkBdt9I0X8xWBCu4bjUU&#10;gJWMMVbkuaZpXsNLkiRMYlXXEUasYmmaTSfT9XK1s72zv7f/zTe/ty3z9s3rcbR59+03u23PtgyC&#10;oZRCMp4mCaHqzu5+xeR0tnjrrfdmi9U//Op/T+fLj3/286qsfrj7Q7vd1HSVC1brV6Mo+fCDn65X&#10;wSf//GkQhFJAy3LKotzd3d8ajb799tu7P9yrqupg76Dddg9ZoQAAIABJREFU7gRh8PjxE4VqV64c&#10;Bn64u3NwdOPmYDBECG/W/nq1yfOMUGJoWpLGh9cOiyK7cfPIsq28yPOskFKu15vv73w/Gm390Ucf&#10;cS5cx57PZ+vFwjQ127ZVlQaBfzm+TNMEAGGaBmPV+flZWRRb2wPfX+m61mg4z58/Y6x0HPv9998L&#10;o7XrWf1hJ8mSLEsBgmEYWrbhNTxFVeIknM+mCMHVanH79m3btk5OjqMgABK88cbrFydn5xfnvU7n&#10;/OTk8uI8TZKzs9Px5fliMb92/aqmKqvV6vzsTHCRpSlGuCyKwA/ynFdVaRoaIcS2DIwxKytFoZTS&#10;jz/+2V/+xV8QKJfL5eeff352fvbWm+9gTMbjy8vLMQDQce0333xTVZX79+81Gk3DMheLJUIEE+Xq&#10;4dXh1khwTlVluVhlRW7ommbodZ58v9//yU8+8n1/s9kgREzdrCoWBP75+cXl5fj4+OTi4jKOY9u2&#10;d3f2bNvWNY1QEvqh47qzySTNMsuwTMsyNF1IAQCoW5HH43GSJAAAKCWhNA4CCMBoNHzy5PFkMtls&#10;NoZhuK4bh3GW5xAiCUQYxIqiLFfrbrerqloURUmS2LbNuYiiyDAMXTchgnESV0UlJFBVpdVpF3mZ&#10;l+V6tUKE2rZX5CUAsNlsUqoKIYqyRBhpulaxqtlqmYZBKc3zvN/vHT8/NUyTUgqkzLL0/ffee/vt&#10;t87OTgN/887bb3W7nTgOOeeKqtY68Lt372NENU3bbDaYksuLi8VqaZqWhNDQDInger2mlO7v7/f7&#10;/TRNNU2rSa2qqrIsW61WSZJMZ7PpdFrHX9dpz77vU0otxzYMIwpDXdd1TaeUpmlKKa094QAASmnN&#10;j9Xja41cBRe1ALIWoCKEpXxR0VkzMIyxqqgggApVMcZxFOZFzhkT8EUcYM3AMSaE4Kqq1m3JEEIh&#10;JITQ0PWKM85KhPFoNJBSLpfLNE0N3ZjOZo7jum6jXo4s5qutrR0h5GbjZ1lJCPHXIYRIUzTOuRDA&#10;MAwuuaoqjm1LISCQeZEXRQGBLItis177683lZIwBvH71WrvdXq1Wl5eXQeD7fhpF/mw2m0wmZ2en&#10;SRIbhrG3t9dsta4cHnQ67cVy8cMPd4LAv371yu3bt6LYDwM/ScLpdNZuNXe2t6fTsaZSjMH33995&#10;+vRxv9e1TPPe/Xvn5+dJkr737vvr9ebx4yftdidKk1arparK8+fHg8HAMIwoiT/66KOTs1MI4Wq1&#10;unZ0dOXq4fnFhWkbcZRM5jPHdpqt9pWDK9PZ/Ox8DDEgBIdh8c67r/3F//iLRsP79tuv79794dnj&#10;p4vl4urVq4PhaNgbpHH6+98fc1522q3FYrG7vTsej1VFff31Nzrt9meffbZabyDGZSFMy7EdF2Gc&#10;5blh2BCiomBYUXw/UlVjE8SEKrppZ3mBMYEQVlXJuUQISgmFkJgQjGvXD8GYAACkqCUAMEtSy3Je&#10;u/36z372sRBCVfV/+Zd/efz4SRhGlBLPawAopQAAAEXRdF2XAFSMaZpWE7lpmlFKPc/L8/zs7CzL&#10;sitXDk9PTx88ePDgwYM0TQeDwe7OTpZlnHNN04qy0jQtCII0TalCa4L6JW8IgJBAyqqqIKx7ibCU&#10;Utd1TVMJwR989MGNm0eu43qeW2eJI4SootX1wJyLsio5YxgTTdU9twEhIISmaUIpeffdd6UElJDn&#10;x8/Hl5edTtcwDMuyh8PhaDTUdWM2m9Wh1q7nQghN07i8vCSU1EYA0zI7na4Q4vLyQkqRJgkA0jQN&#10;CCFnTFFoVVWGYZqmYVkWhNAwjCAIXhCenKuqUr/9fr8/GAyuXbtm25bjON1ud2dni1LS7jTn83mj&#10;0XA99+zsbDwe53ne63Vef/31xWJOCNF1PQj8xWL+ySef1OIXCGE9Gsk/1O2+gowv6F8AJYL4x6j4&#10;x5VFP9Y5v6SLa3D7AuvWiPTHpUQ1Twv//aU+/kgpEUIIkx8BZvTqeV+hWQDASwBMAJC1xfg/+X5f&#10;ljW/hL8vb0BQZ1YDLkChG7A/au7sdQEqVQ3HSdJpd+M44rywHQsREgQ+wqjdbSkKPTu7+F//628R&#10;Qbs7uwDAsizjKHn8+LHtuE2vZdmOZVuz8YRz3nC9Tq8rOD+6fj2MwjAMWMUYr6SQURi8+/47/X4L&#10;Il6vJqMgStNcVXSMtcV08+03343H88FgdHjlan8wOD85/bcvvnr+7ERTDYoIJSRNM6qo/V7Psp04&#10;ShWFzmbzra3dZruVJHFe5FwKRdWKspotFpPp7ODKYcV44PtCgLwoNE3b3t75r3/6p4/uP4jTJApj&#10;hIGm0DzLHj18/OjRkygI16uNaRimbmdp8ck/fyIF/PhnP8/T4vjZMavdqxBrqq5QyoWodfiEEKoQ&#10;KYWEst/vuQ1bSkEI3tnZ/vLLL6azcbfbdV0bSiAAn8/nl+Nzz/NsxzE0jRJluVgYmuFvNipR9nf3&#10;iIBnx2fPHj8DQnqOBxhI4jSJE1ZWAABKKMWUV5VgghDSaraEEHEYpWGoUpVCWFalBELRlEKUFeJm&#10;02UEXC7ngoDucOg2vPOL8zwvJEJCyppQidN4f//AsiyMsWkauqYBKZIkDoOg02l1Os12q+U6FmeM&#10;FQWQXPIqjsJ2q5VnOSVUU9Uky4EEZ6fnJ6fHaZZMZxMoRbffMQwjiSNesaqoCMLdZrcOKrYtWyVU&#10;MKYSZTyZCSnbnZbruYjQNEtZxSDCTAhN1+q1dZ7nXAhMKKEU/5//xx+pisoZHw1Huzv7ge8DCZ49&#10;fR7HqWU6ju21222MiRDi6MaNVqvpeA3TMJM45Vx0213BpambmqZfP7x269btO19/e352LoUgGJdV&#10;lSQJxrAqKtfzHNutN/GWZc/n8/FkWlWlaRie6+qa5nmebdkAQCGAYRqbzYYqZLPefPXVlwolikI3&#10;yyWGcDQcDgbdqsyTKCyrNE2Tlb80TD0pkqzMqKmXgvWGoyCJGZCW51qeLTEECEKMGK+4kKvV2nG8&#10;26+9xoX4t8+/uBxfFHkxGAxajTZnXNeM6eWEYqpQhWI6GU/Oz8/SLNNUPcuy0WjLddzp+LLd7hAM&#10;FRVLyaJw9cXvv8QUbYIlRPJifBkl/uG1g3ffe3s6G4fhJop8guBo2LdM7dmTxwjJreFgZ3uUhBFE&#10;8PqNo02wuXvvruM5nFWz2fTqlStAiq++/L1jWrs7u91OZzweP3v2bLlY5UV2enpaZFng+1SlpmlB&#10;AAbDoeO4Ta/521//Ngijmzdv5Vlu6AaUUAgOALx582bDdb/+/e/Pz852tnZHw9FsOndt76MPPgQC&#10;XJ6fr5ZLXdPqlBfBRV5mQvLTs1NVVy3bRhgYpokRNAwDQlRV3DLdra0dzqHrNjd+enoyLgpBqKnq&#10;pqKbEBEoUbvVVjAWFfNsKw0jSgjFWFSMqoYEGEkAgOQVAxIgABWqQggBlHmWGBZ1XKPVaUApTKsR&#10;xOzxs0vTbAihmnbb63TiNEyzGALe6/QoVkUFG422FHK1Xty9+/39ew+ePXmmqornWAQBVcXrzbzV&#10;cIoivbg42zs4YEJgSm3XXvr+V1/f6Q66dqMBMDw7P59MJkc3bliWdXxy0ut0u73eYrEMorDVaHMm&#10;Hzx4KAXQFB0CRLECICJEAQByASfTWZblhKhZkmNMBZNxHBdZpmtallaEKAAiwYWQglAKgBRSUEyE&#10;BEmWMs6zLGeMWaaVRoksebvZ3NvZ+fzz36kKzbL49q2j+WKyuzPyXAtIQQliRamrelVWFxeXW9u7&#10;aZpRRaO69j//5/97OZkWeXl6fvGTn/701u3Xqoo5lnPvwYN2q82F6PeGo8HuyckZkODtt98zVTMM&#10;oqpgmqolUXJ5cSkqtl6unz55FkXp7s7B3t6Vu/ceSYibXptS5fjZsaYqo8HwJz/9o1/84r+89dY7&#10;umFiSobbQ6qqjWbzt7/77Pj0pNVsCS6lBHu7+5BLIAWCaDjoYQD7vXbgbxCShqFmeQIgty0DIciq&#10;otttV1WxWS81jagqrVjuenar6U3Glzu7oz/+459omrKzu3312kFRlpfjiziOizzXDYMLNptOpWCO&#10;be3t7TaabrjZACn29/eSOFrO5p7jEIRfu3Vrs1hCKa8dHv7xH/3RwwcPFtPZsN+HAHiuO+z3kzh+&#10;cO9Jo+m0W03XcTzPuXr1cDjoVkXuuW6n3U6TpCpLIPi777zz13/1V4Kz3/z609l08uDe/dVyNegP&#10;HMe6evXwzbff6HRbFS+PblzvdFpfffWlRPCjn/4kDKPpdFaULIiTu3fvPT0+Xi6W7V7v4OBANXQA&#10;4EslYZXnRVVVmqYfHFzpdHpUURzXNS3n9OwiimPbdra2t5rNJmPs0aOH0+lkd2ev1+1CKRBCTbfp&#10;+8F6scSESF4xVlGCt7dGnLEkjsNwgxHstNur5Uqlap5lB/tXlotFEiVxFAsuTMO0Levy8vLm0c2P&#10;PvhwNl/6vq8b5r0HD4qighA5jldWDELEuaBU8YMoTlIAoO/HmKJ2u8U454KXVUUIvnrtehRHYRRh&#10;gqlKAQCMMy4YF9yynToTPI7j5WpFFcXQzZOTk4pVeZ4CCEzL2tre2j/czbKkKstur9VqNeo07LzI&#10;pUDf3vk+z6ud3T2EcRQnXALLsuI0W63Xi9WyKPJmu6lqugSg2+l4npvneS08riujgiAoigJj3Ol1&#10;AASmZQrBDdNAGOmGHsVRmiT+Zo0RCfzg8vKyroFhjG9tbdUEcj1o1pWnnAsMMZCAIIwRBj/qNQEA&#10;MinzLM/znFJVVVUAcMlKIKSm6Z7nQozKkhUVY0xwwcuKlawyNANjTBCpSgYkqMqKYAykhAhyxoAU&#10;mBApRMPzTFOLkziKYsu0NE3XVV1TtTCIV8vNZ7/7LAgiJmSeFgijIIgxxVtbW3mRm5ZRVoWUotNp&#10;c86iKCQEEYQxhO1O2zQN0zTSNBn0e4N+L/A3ruvcvnXzjTffCMOgLPMrVw4UhQ4G/c1ms15vvvrm&#10;27v372789fn56WDQ/e///b9dPzpMs1iKqtF093a3R4P+9WvXtkYDVaF5lnZajXffefP87BRI3u20&#10;3nzjzSRKBoOhrhlXD6+qmk6pEkRxGMeGqlycnV27fq3T7T548LDf7z8/PtF1AwD05ptvcSCGw+Fy&#10;tRxtDTab1cpfLWazP/n5z/MyvXfv+3a3dePGlaxIJKhcT/u//5//62B/718//+wf/v7vdV0VjIdh&#10;ZNuu49h5ml27dn2xPF8ufEWlFauKsnrn3XefPX3aare6nd50Ol2t1xDiJMuLssiyvGIMYcoFZxJK&#10;CCXAVDMAwlTRGBdFxbmQXHKIMMKYCyAhqLjAlHIupAQKUhCAvGL1OaXIC4zIwcGV119/4/btNzAm&#10;k+mMcZ7l+cXlBcK41+9Ztg0RJJQICahCHNeDEA6GW4qici4AgJqmFUXBOc+yrNFo9Pt9ztnduz+c&#10;n59hjITgnuc2Wq3ZfM6lkBBwzlRVWW/WCEGEIGOVZZmCc1VRCCFScCClqihSAF03av5wf3//tdde&#10;G42GnDFD172mbRj6wcHefD5Lk0yhhFCy2ayAALquUIUYho4IrlgFIdR0jQv+zrtvXz28gjCcT6ff&#10;f3/n8MrBcDiwbYsQ7HnuarV4/PixaWr9fpfzyrXNIk+3Rr2d7WGv23I9V9dVTVUVhaxWC99fG7rm&#10;OA4XHCJIFQoxKqoSUwIRUjTNbTQ0VWm1Wl7DWa9XnLOqKsuydByHUpzn2bNnTyeT8dbW1mAw0HXV&#10;NE2qKQijXr/19NnJcrEAABiGwRiTEjSbrW63Z9uWrusAwCiKv/zyK4JfCJ6FEC9DsP6gWP53+mHx&#10;Ksm5pnnrxDvx8m4Svox+rj8OQjBCGEGI6mSrlzfgS4n1K3T6I9JY4hfadUqpUhsrIMSkzpFFqI6a&#10;lrUcpYa+hEIIOZeMMQAQpYRSWgeqveKKX70LKSUQAEJYCVFUlWWZWZZajhLGc6+p/vHP3wOooAp0&#10;XVdyjhHutNqGrjeb7fl8sVxtMMGIwLIsEQWIoG/u3Mmy9Ojohud6n3zy6a9+9U+C8zAJD/Z3dnZH&#10;Qoonzx4/fPTo/v17cRzt7W5tNsuz8xNdVwHgUorBoDcY9YQoVZUUWalS3dAbZydTjboUW6cn0x++&#10;Pz/YP3Dt5vvvfUSwenp8riB1NNg+unbTc5u25RYZj8LEdRuu6ymqmmXl6fl5WfG9g4MoTaM0c1od&#10;opqT+briEBAKIUqSLImzRrORxHFVVX/9139VFsVvf/3bOI7PTk+CjQ+AvHfv3uXFWErg2K5tuazg&#10;x8+PWckH/cFnn33eaDT/65/9t3/74suKMUI1CKAEqD7IE4yyPM/yBBMCkMzLjMvSbXpewz28to8I&#10;Oh+fKioebvd0U6t4qapKo+nlZV6xqtFo+mG4Wm98P1QVfXd378GDh1BIUIrjp09ZVXmWiwRMkyyJ&#10;E8EBgohzSRARXHImbNNpN7ui4v46SIJIVJxARADEGAIMGRScSrfXZCrGhjI62KlEtZzPe4NexcR8&#10;swQQCimbzYZhmr1+37BNAAFAgEsR+D7EuCiK+Xzx4MGD5WKhaarr2LVi6PzyVKH4xs3rmqaFoV8K&#10;rqgqxoQzoeo6AJJqWCKxWi2llIqi1KuhKEoabtM2bV3Thr2+Y9oYIV6wNMuyNAUQIIx1QzMti/HK&#10;9/28yBVV0XTdNC2n0cjyIggj3TCElPjqqLFaLiUHaZKFQSiEhADFcbJYLpMkBgBUrCSEaJoOIGg0&#10;mrZjp2m22fhRGC+XK4Uqiqo2PO/G0c0733z7zTffAAA8z2s0GoPhcNQfuJZjmiZEeOOvLy8mYRjW&#10;ZhjDMjFGnIuyzA1DbzRchLDgTALpul4UhaZpCi7n83ng+xDCVqNZVVVcB98b+mg0GI0GXsP1mq5m&#10;qqZjSwipSnXdrDNJAEaT6cT1vOHWgDHhh5v1ZuOHwWa1vnnzpqLQv//l3z198uT69euKopRlvr+3&#10;v1gsWFk+e/asPqBQQqModD230+kIzoPAd22bEpJl2XDQ7/a6VVVQhQrJXc9WNcUP/dlsVpRgf3/4&#10;8ccfS8nu3r2raVTXdcsy2u2moiir1WJnZ8fzHCklwej60XUu2XwxzdLU89wkiiaTaZ5lg8Fgd2un&#10;duXNZvOHDx8mSXJ4eOXw8DDY+Jv1RtNV13YHo8Huzp5pGfP5YjQa2rZ9OR7HcUwwzbI8z/Nms0Uo&#10;fv2N14GQT58+jaO02WyWefX82fMojAzD2KzWq9Wq0+nUi1Lf9xfzuaopRZFTqoxGI9u2TNMoyzKO&#10;QgAkhKjfG7CKHx+fnJ2e+X708METIaCqmq12x2u2Z9O5v/FZVba8JhAccEkRgkKoCiGI5GVJsCK4&#10;5IwRggQXAAiMcB2xIwSvqqJiRVHFXtMxDD2vOMDGdBk2GqNmux+lBSA4K+KK53t7u5yzNC62t3cx&#10;JkWRx3GwXq+iMG41O1uDAYTQsgzBKyFklIRAyKNbN1RNnczm4+lM0bQrh1d3DvbiLLYdazAYdvpt&#10;y7Rb7TYrK90w/PXGsizOaomZ0HUjy4rzs9M4ioSQAEAJJAQQYVxVLE1TCUBZlFmWTyez5WqtqZrX&#10;aECAl4uNEBBCJKGEACCMMMQIIcG4ZdsQgvXGl1CqimaYuhBCN3Qp5Pn5WVFkqqYVZerYJiGg4Tq6&#10;SgiCUAKMoEJpGqWarjfaHYigaboPHj3+9Ne/kwBJgOIsOT09q3jVbHiaoaZJQhQFSdhutbe2dtMk&#10;kwKMRtsIIFU1HNv1PK/I8+l0WhUlxhhjWlVMobqmad1eH0Lk2Haapp9++usgCDRND4Pwu+9/ePjo&#10;oW3ZbtNzHFszNIzR/sHe1mhb1XQgoUoVJNFsOn/6+OkXX3xx74e7G3+9NRwVRWaapqapqqZsbW8j&#10;BKuqsGzDsgxNUzzPGY4GCIFWq9VuN4fDfqPhHBzscs6Wq7mi0fVmsQlWCEIEwWK+6PXaaZw8eHg/&#10;ixNCMJDS0LTt7W0pZRonomJ5lpd5sV6tDw+vGLp2fnqWJqnjOLPpLC+K4XAwn88JRsOtIYTyg/ff&#10;6fcHuqp5rn2wvx9s/JPnx5xVpmHqmmbo+huvv/aLX/yi1Wrd/f6758+ed9stKdh8PkcIvfbaa5Zl&#10;V1W5s7ejqsrx8XGz2dhs1nEcvf7Gm7u7uxjjIIwBQIqqEoXatn1+cfHgwYPpfNZsNtvdDiYESlCH&#10;04RhtFots6xAlDSarX633+l2bt68eeXKoa5rZVn5m3VRFIeHh5TSi9PzIs8Nw4AAzGZz27Iwxqvl&#10;0nWdqiypouzu7sZxPJvNqEIajQYAgGDsuu54PBkM+pQq6/WKEOK6bi21rcoyzbLlYn1xOQ6icLFY&#10;QQRbnS5VFcFknhdFURqGqaoahNB13TRNAZRXr16FEEyn0xe8BxDtdmuzDqqqRAgDhAQAAEGiUNOy&#10;1r7vh0GeZn4QSCF3d3fDKJxMJ4QgVVWrqgJQGqbR67YFZ1kaYYQc2xKCASDznPlh8OzpaRgn/V43&#10;y7IoSTzP8xoNRVMJpbZtu55XFBVCaHd317bs+jHrHZ+qqoqiKgr1/WA2m6qaNhgMartvlmVxHI/H&#10;4x9++CEMQ8uyFKrUs2BZlkmSuq7rOE5RFIQQy7KKosiyDCGkqmodqwtrYke+sAdjjCWCL0kThACs&#10;KgYk0DUDApimKa/TrsoqDKOKcVVTKaGUUlZVGBNKCHxZDSoYy4tCcA4gUFUNI1iUlZTC0M1Wq6mo&#10;GqVqp93r9frn55cX5+M6WnyzDgBCeZoBCQ3DyLKcKETV1M16s1wuV6tVmqYIysn4UlGoYRiUUgTR&#10;oNffGo0AhL7vp2lqGIaUMo7ja9euQQhVVXEc27JM0zRGo61+v7+/u314/ZAQ8vXXXxZFYdlGp9Nq&#10;Nhu6ri4W8yLPsjSZTMZxHEVRPJ1O33j99nDQz/OUYPzzn3+cZulkMh1Pp1XFNN08Pj51vCZjYrPZ&#10;VEUBoIiTtNaetFqtw6vXhBBhGO4f7G58fzqbPHry8PT0WNOUq9euv3brNUWlmJAsS9rNVrffrqoC&#10;IfSLX/zizTffuHfv7i9/+UvB2d7uPoSgKqsiL/cPDvI8j8PYtKyL87M0zaqKBX6QJMloMDw+Pm42&#10;mp1OFwCoG1bFJcKUC1FxVjHOOQAIYUKEgAAAAZEEQEr0QgorIYCSMS6lrF21tRZAURRe8aIoDcPi&#10;nKuq9u677x4cXHn77Xc67R4himGYZVm5rmNZ1t7e3mg0HI22GKvCMDIMvaq4oiiDwXA4HEKEAQC1&#10;2zxN0zAMhRCLxWIymSRJ0u12hRC+7xuG0W63G41GnhfL5bJeJEkpTdOsk5CrqgqCoE6UVdU6clbU&#10;KSdSSgBhURS9Xq/f72ta/e8p0izxg3UY+pSqrutapl1VVVFWYRCYpuG4Th1AIDg3dL0oiuVy/tZb&#10;b9y8eXOxmG82mzxNPNclmAwGg1arZZrmgwf3oiiyLNM0TU1XgsDHEEIIhsO+pqmKQhue02i2Xddp&#10;t1uE4DiOXmqHuaoqcRxxznZ3d65evZbn+aNHjyaTyXw2tSyr2Wq8otcwxoqiYIxUVdV1nXO+Wq2e&#10;P39eFHmr3bRsUzdAWYLxeFITM+12e2dnR9f1JEkuLy+lBBACSul8Pv/qq6/yLH0lYH4lgf5DPdF/&#10;urxCkj82O/xY2Pzqy1q5/Mrq+wcsWjO9QoAflQO/+kHyAvT+WO2M/gBff2QcBgAACSVE9TfrcHtC&#10;aB1K//93qacXCAmhuCwLVaNFlRAir93YPTwcCZ4LUFmWLiSXEtqO5TpOlqVRnArJWu2mUesigRwO&#10;BlvbW4qq+mFg6Ga/P9ja2oIQboIVJggCECfhaDhst9qcs6JM251WnIZhHJydnzx/Ho1G7vUb13d2&#10;tmzP4pLrumFbruBgMlls/IgLmCb5wZW9rdE2ocrNo1tUUYucpWne7QxUVSvSwnG9f/u3L37zm98U&#10;RWka9i9/+Q93794Pw2j/4NBx3elsDjA2DEs1jWa72x/0CCaO61qmbZq2oet5Xrz33vsffvjRycnp&#10;ne++D8NotVrP5wvV0BEh52cXlKqEKEDKNM+Lik3HE0RonucAoI9+8tFsugijuE6UIJQIwdM8ZYyp&#10;utJoNr2mq2ikYEVe5pRiP1hXVWkYmtdsbG33TcsIfD/LsiRJXNfRDQNjDDGWXGRp1ml1VFULNhvA&#10;hOSiTPLVbKEShWDir/w0ySAHVVVHzwrOhOBSo5pj2QTiOE6TKIYAAA55VUIgqEIQxSVkQCder410&#10;RbH07b2dRqvJqioMo85g6AdBEEbb29v7h1cQJoqu1ycLAEAcx1meC16lWRbHiWkbrUZjPp9eXl4g&#10;CFotb39/13Wcs7MT399UQiiKgjERQiJMpISGZei2jhBSVGVrZ8fUrfVqkxcFArjhulLKMssxRICD&#10;OIr9dZBneZaVhFBKCcYESJBlWV6UmBJMSFGWeZ6PJ9MwjChVWMUIJvgnb13P8xwAKYFgFVdVVTN0&#10;x3UGg16tf66qUgKg6Uocx2VZ+mEwnU7rKcc0Td/3T4/P2q12o9n85JNPECKj0RZjvKoYxRRCYOgG&#10;QiiJ0+lkcnk5WSwWQkgpgACyPuNKwIXgeZ6uVqv1eum4juNaYRi2221NUw3dTLNsMp2laaYoWrvV&#10;bngNiFGR50VVFEVhORahtN3pdbvdTrdjmkYUx76/eX7yfDaf7u3tXr9+lXMeBJvNZp3nWbfTfued&#10;t9fr9WQy7nY6168fLubTLE2azSbGmDP25Mkj3w8ghKqimKa5mM9NQ1MpQVBijPI8m89njFWcVY+e&#10;PGKMua6zu7+rUKXVbm1vb+1f2bp+dH04GJxfnJ2PL03bdDy3rErbMmu1PaX0+OT55XjsNbxWu63p&#10;2ng8BlI2Gh4Aot1ua6rSbrfarVaeZ48ePUzTVFUV13X39/cPDg6ABHEcq5q6tbV1dOOoqqo739/5&#10;/PPfmY597eh6UWQPHz5YbzYQAs7Zxt8cXrm6t7d7bVqTAAAgAElEQVQ/my8fPX4SR1FRFPPFMoyS&#10;6WTKGOMVm8/nL11DeVVVCCLbsSgljUbDNA1VVZrNBoRQCL5cruI46XTam82Gc3FwcMXzPEPVTd0o&#10;GcOEXFxe/vLv//d6vURCepZtGppt6BgKKAQCEiPEOWdccCEYrxCuK9RFbV6BCFWsRBgAxDfhxmvZ&#10;zZa79kOn0akYygtJVZOqBpPCj1a9Uac/7M/mc0o023bzrIjjiPOSc1bkZa/X7/Y6lmESSsfjcRhG&#10;URxblt3rD8I4WW18VdcX6/Xv73x9dn5qmtrW9rDVanme49rOarU8OznuD3qRHxqG2Wl3FosFEMBx&#10;bdMwVqvVZDpN8rioikoI1dC8hqcbhmHpi+VisVoJIfI8hwg1m63tnd1eZ/D0ybEQEiMkJUAAQYgQ&#10;QAghzlhtsEiSCFIMIKRUgRiblrlarYIw8Joe4zzLE4Jhy3MwhrpKMASsKglGlNAgDHTTbLQ6CNGK&#10;yU//5beXl4vt7S0hJBd8s9lQje7t7eR5ulwsNY12Wq2d7T0E8L279y/PL9I4W8yXoR85lt1udcJN&#10;MJ/N87zgXJimSSnlTCxXC0QwY1Wn3XJdJwgCXddc17Us64e7dz/73RcnJ8+OT4+LslR1tShK13Mg&#10;hFVZ1u/Rtpzr14+uHBweHd1oNVvNZgsjnCZ5q9Vqt9tXDq5qqqYQuruz8/OPP241m/1ej1K0Xi0p&#10;RbZlYAxms4nr2f1+B2HYbLpFkcwX46rMEQBpEq2Xq3ffeyeJ4/v3Hu3tbAMJdFUvioJgSjCliMzn&#10;i8uLC8O0Ou0ugpBXHCJcVVWv359Op8vlcjgcvPfe+zdv3jQt89q1q5eTy8l4OtraunHj6O7duxdn&#10;54v5endndHT96Pq1ax+8/76mKt98/fU3X3+9Wa0MXTdN4/dfffHmm2/+7Gcfv/POu4yxx48fdzq9&#10;ra1tCOHdu3ezrOh0uv3BIIqib76+8+jxo/V6E0bxxcWl7wdlVdYe3TpXKUmSNElexTUpinpycvLp&#10;b369XC7qCfL09PT+/btVVQEAZrNpWZaBH5VFJYVIksR13b29Pawoumk0Wk0/CKI48RrNVy21YRhm&#10;WV7kZVHkZVnWeuA0TTzPS9MMY5KmCWOsqrhpWhgrq9UqSbM4SdarjddoUExDP8iy/FVsD2NC1w1d&#10;N9I08zzXdd3Nxk/TzDD0oig0XW02m9P5knEugeScAQAFkBVjQoo0zTjnSZrkZbG7u7u9s71YLgTn&#10;EALTNEtW5UUeR1Gv2x4NBv56FUdhq9mAUuRFUZasKIvx5bQoSwngxg/W601ZVgAhKUGaZgJCqqhh&#10;GCOMt7a30yTN84IQ6roeQlhKUDEBIGBccsFt23Edt9VqV2X16OGjzXoDIWIVq01Ztm0vFgvOuWEY&#10;hGDD0OvB1bZt0zTrqTQMw7IsEUKGYVSMgRdkywsIIYCEEBKIgJCc87IsgQSGYWi6rmgKZxxAwDhf&#10;rhZpkkIIpBCGYTY8t6qqOIoYYzXPXFuEIURc1PlYUjAuJYcIYUw67a6u6RBhQuh8vphMpowJz2tu&#10;bW0dXr1288bNo6OjRsM7Pz8XQi6Xq/Vq+eTJk6qqiqJot1tCytVyiTHZ29s3TCNNk+fPn3HGep2O&#10;6ziOZTWajdrCGsfRtatXW81mGAbz2TwO46Is4jhaLhZFngPJD69dbbWav//ii81qretaq9XodbsS&#10;gPVqRSn1vAbn/OT0BEA5HA0PDvcdx/vVP/yj5zUt20YQQ0TOTi+Wq82TJ0/Ksux1OlKANCvW63Wz&#10;2bq4uJBAGoYeRkGz2XRcFwAJpKxFg2mSKop659vvEYDdXs+23eOTEyHk7Vs3P3j/g/Vq9fd/93en&#10;JycHe/umYWZpnhdFGPmHV6+1260kTW4c3To7PVuvN6qqWaZ1fn5umPbxyenTJ0+bzdZyudpsAsYl&#10;Y6LuK4YAy5eoQoqXba8ASFCbt18AHIwJpQpndTMWVokCJaxFxVXFOu3em2++ffPmLc9rSCkt006S&#10;tP5bWizmYRgyxuqqsziOgyDUdR0hMhqNdnf3CCEAorIssywry7KqKghh3fdjmmZRFEmS9Pv9drvt&#10;OM7Ozg7nfLlc1a1adbQVehkKHUUR51xV1boqqc6Eo5RKyVVVoZTmWTYcjhqNBmOMMUYIBkBoqoYR&#10;SpIMAOA63tWrV1WFFmWBECyLPM9yKUSRp0DKqiwUqty+davZaKZxrGsaBPJf//Vff/Pr3xwdHU2n&#10;44uL88Visb29reu6YRiu66xWqxr/NRpeDfIxxrZlYYRNQ5dCzqbTIs+BFAoluqoXWY4gbDWatmWf&#10;n559d+fOZr3GGA1H/d3dXUqpYRidTqfRaHieV5YFpVRRFM/zDg4OTNMEQFas2truzGb+8+cn4/E4&#10;z7IwDLMsq6FyvfBSFMV1nVpW/emnn6Zp8iO4+wfc+x8w8Cth849x74+vf4x7XwVQ/Tib6g9k8kuG&#10;+cfPAl6GXSFIXgVKQ4QAAFL+uGINIIQwIgi+KECC+EWCdJ1oQAiptUj/0fz78jVLUbeVS1VVsix1&#10;XTOIVr1B68/+7OeNllOWaZHHpqFFUbBcLAmBi9UsTkJVVVWVOo6tqgpEgFBSscoyTYIpqxhGuCiK&#10;dre9vb2VJjEX0nYcPwweP3ycZontWF7TPbiy7zi2qmtZkRFSvPfBuwdXDtqddsZSAeXW9nYUx3e+&#10;+y4Iw7LiRVldv3b0xltvG7oBCaFE0Uzzs9/+7ssvv+r1e6ZlEUIAgscnJ47rDAZbFRP/9sWXWV4O&#10;Btuvvf5GUbLvvvuhKlmj0ZSCYwTiMJzP55xzBCBEKMtyy3Z+/ie/MC3nN7/97P7DJ5PpPE6yOMkU&#10;Xbdst6wqzbDysuCCZ1lalEWeZ7bnzhazNEv/9E//7PJy/PDRI4yx7dlJlgShLxGwHMuwdMarTbCB&#10;EGCCIQSO5xRlAaCsl6q6oZSsStO0YqxiTDd0XdfzPE/iqD68NBquv1qfnZ5YhlkkWZkWomKaolV5&#10;GfohqxgGqF7HEkigRAhByzBNw2Qli8IgK3JCSB2uRFSFqFQiyKBMyoJjSXRVMXRFUeqUHD+IACFR&#10;kqZp1ul0W+1uXhR+EOZ5jjFECNY174qCt7dHqkK9hqMQfPfuD6v10rQNgjGAUtU1P/DzMgf1dhgh&#10;iFHF+Wq1opQaptlqdva2d68dXlWoulqtiqyEECtU03WLYhUCwkpR5azMOasEE1xVNYgw46JiLMtL&#10;xgREmFA1SZIkSauisgxLV3VecYUq+N1b+/UpHABQy2AqxjGGjUbDtHTGKl3XEQbdbrfb7TJWbQIf&#10;QpgkSRRFtm0HQdDpdN97773HT548e/as1WrXhAClNI7j2WxOCfX9zXK5KorKsh2ECJAwSZK1v1ku&#10;V/P5rP5laaqmKDTPcwCl13CzLLNtW0ppO1aj0bQshxLa8JoY4fli/vjxo5OzMyGl7dhcyCzNx9MJ&#10;YwxhrKpqs9XWdR1h3Gi4lmVijKMorHmVRqPx0Qcfmpb+1VdfMlYdHu6fn59laWSaRpLEXsMJA388&#10;Hi8Wc1VVgASdTmsw6EMkgRCe5+i6AYBYrzfz+ZQQut5sojCoWCUBbLQag0G/0+u0262dnW2IQBCH&#10;hKCyLDrddqvVbjUbeZ5Pp+PJZFKWlW1bR9dv6LrmByFjzHFsw9BZWTWanmUagssw8ClVFEVpNDzT&#10;tDRN63Q6+/v708kkL4t+v3ftxhFC8J/+6Z/u3b9blqWqa67rbm2Nsiw7P79ACFmWlSTJ7Vu3Pc9b&#10;LldRFGmqCiHO87KW+4dhGAVhlmWU0iRJfN/v9/vNRjNNE9t2Op12p9PtdjqGYWw2a87EYjFfrVZH&#10;Rzcsy/7hh++Pj09brfaw19/Z3b28HE+n04bnVUVmm5bnOEWWWJquQCh4RSBUFCIYz4tUSgiAgABg&#10;jEAdWgtf7MslBIRgSGCUhp7nDEf9rCg008tL/vz4Mkxy07HTMiuq9LU3bvvB6uTktNnqUkzLolRU&#10;AgBrtVq6qnc6XYCAqqp5UWRpwbhotTqqrvtBSFSFqqrpWLppUpUulov5YnLz5pGm67PprMizosiC&#10;IDR03badYLNxbDsIwigMbNvptDuaoY5n0/VmEyZxXuR5kQsEEMWqrgvBl6tFEISGbg2GW7s7+3v7&#10;B4PB6Juvv2MVJ4RKKaBEAEggIACAVRVEyHWcivFV4COMHM/VLXM2n47nM8PQiUIqxoRgoioH/Q4m&#10;0jJ0ihFnFYIAI5ymacV4tz8sK/bowZOvv71jO2673VltfEPXMCWU4p3tUVak0/Gl53ndbrcuy/nH&#10;f/zfd76+f+/e49l0MpsukjgpijL0g8Vi4bqu53kIoc1mo1C1XsQUVVHk2fb2VqvVopSkaVpVlZCy&#10;4TlXDq8M+r12u6XrquC8KMuvv/69EMIy7TwvQz/Is2IynrZa7Tdff+vg4KDfHXqe1+l0FEVZrdaf&#10;f/75dDre+MskTR48uPv111+fnh7ruqZpShxHjFfdbufmzaM0jceT8ySNHz9+wFjh2Kap61JKIMW1&#10;a9fKoqAYdjud05MT13FUqi9nC15x23IC3yeY2I416PfiOEGIHB1dy/Mi8H0p5QcffvjmW292h/12&#10;tx2E/vd3v//uu++azdbe3s7jx4+fPXumUNrvd//kT37+7nvvEoK/u/P9737728uLC0PX+/0uxmg6&#10;ufzLv/wff/7nf97r9cbj8WQyubi4QAgPBgPf97/77ruDgyu7u7vT2ezk5OS7734QUmxv7WJCOOeW&#10;ZQ2HA8/z6nHH9/2aP3QcZzqdaprWbre//fbbsqoMw5BCZFkiBL+8vAyCgBCyu7N9cHDgOt7Z2Vma&#10;JI1GIwiCVqu1u7dfbyejKFIUJYqi2gu3Xq+3trYajUZRFPV8lWXZZrNxXU/XtRqEcy5ee+11wzAq&#10;zvxN4EdxlmWMSUxpr9eLonixWPR6/Xa7XZOlWZbXizPTNF3Xmc1mQRBomoYxCsNwMOhLKSfTad3z&#10;wRhjQhRFEYZRURSE0KIokjjvdFo//egnq9VqMpnUDR5VVRVlUVUsyzLHMXe3t6PQj6NwZ2e7yLMo&#10;jiVAmqrO50uIUM1+SCnny0UcJWmRbTbBerVer9ZpmgoBms2WbpoIE8FEXlVAgkoIVnEBgRQgSZLF&#10;YnlycqzrepqmNSfWaDQURal9wjW35rouQiiKolcBuXUsmRCi1WrV8KOeR38senwxkhKMMUYQ1t5g&#10;znmWZnmeQwhN01AIwQRpmgYAJJgIIYq8ME3D0IyqKuughxc1LQDohsEYy4uifjpCKMFEcpkXpaqq&#10;rtuAENm26zqNe/ce1Onux8cnF+NLjNDt27dHo9Hz58/m8/n5+bltmXEc1y1ZrVaz1+shCDvdjmlb&#10;EIKHDx/dvff9Zu3XaKfX69mmdff+vTtffxNGERRya3v79Vu3VV374Yfv16vlerWaTOdJEpRlkWfJ&#10;5Xh8fnY6GPZ1XV2v1xjhmzdv1tn7nIv1ei2lODs/ff3114aD4eXl+NGTZ5PZ9OGjJ8+eHd+4cXO2&#10;XEVhXJTl1vb2/QcPNusN43wynqZpqqrqfDF3Xff84uKrr75UFWXtr4RglmlhDC/HE8dxoygWQnTb&#10;nSxNvvvuh/293ffef7/f7f7zJ5/80z9+qmtKq9USQnie53quH2wggt1uL02z/f39OE5PTs9Wq4Rg&#10;iBE1TXN7e/vuD/eSJJ7Pl+v1GkDKWY15X5bWACn4C55NyFcy1xdsG0KoXmEIIQgh9ecoJai5oCsH&#10;V995572f/OQnSZI+f/5coVq323/48OHp6WktkxFCYIxr41iv17MsW0pZFlWr1RoMhhjjLH+RSV7j&#10;ZNu2McaqqjLG6iqvOhpaURTTNJfLZRwn4GXnTT0UKYqiqmocxwihmiCtFy66rjPGfH8jhKhT5QfD&#10;YbfbAQAQihoNt27MDsNwPJ7ev3///v2HSZJomrZcLKIgDKKQQEhVystKM/Sd0dZHP/2w1+lgBKMo&#10;cmzz7t27f/M3fzMcDD788MPpdFL3HtdaFUIIgHK1WlFM8jwvy0JKWWN1xjhjHGMSRdHZ2VlVVfVb&#10;KIqyvk9VVRiTehv4wQfv9Qdd13WTJHn06NHz58+Xy+VisViv12ma1DVIlNI6ELvZbBBMvvzq2wcP&#10;769XGyklq6o6t3y5XCqKcvXqAQAoy7JGw8vzPE3Tv/3bv61f20twK350LV/BVPkjOfR/Rrz/gf79&#10;D6D31bbxDywu/HcE8h+OM/WPgD88gnwRKy045/Xa9EW5EfqDxZe8VLj8GOhK+R8B8Ks7KFRDCEkA&#10;qEIAEAiJrIhu3Tp8/Y2b6/U0jv0o8Ruuk2Vx4G8kFEDyMAoYY5xXSRKv1yvGqr29PcGFAIJgapoG&#10;F3w2nSVp4rqOlDBNEsu2e93eeDpWFRqE/nK5GAz6lmsZptof9LZ2tw1Di9PEtA0OhKqrqqrWp2zH&#10;caqKrddr07bCMJQQIISePjv+53/+5PGTJ7bj7GxtG4YBEXr+/Pnl5aXnNtvtbp1Pcf3ajd3dvU6n&#10;m2flYr6kVPHcBqUYI1CUORCiqth6tV6vN1EcX7t69N77H5yenv3288/jJCsYUzRdMzXd0HXDGIxG&#10;AMg8z0zTQEjOl1PXtbZ3RufnZ1tbow8/+vDOnW/v3r3PAddNjUmm/X9svVebI9t1JXhseAcPJJC2&#10;qrLcrcvrSJG8lKPmZfqb/kPTP2hmXkW1RtPdUovsEZvktWVv2az08EB4c+KYeYiq0m1N4ykzgcQX&#10;EYhzsNdea69l6kHbt2xLQcUFr2UtFEcEFmXpurZS0rJNKRXWcKvTopQYppWlSWNs3nzWjDEheOD7&#10;FFNRC892+p0eZ0zVUid6mVfbdSi5wgo3xnVQQl3XKaE60SzdwgBURVlVjFJKKUYAUA2blgmwAhga&#10;ng0NUiqODSMty8VyhTHp9fo7u3urMLq4uqrruuJ1nKSapkkFTNNECDaSKM6ZrtF+v2vbpqz5D8+e&#10;dTrtv/mbv9ndnURR+OTxY6Wkrmu25SqoirICECkFy7K8uLxIi0LT9Ol0Fm63pmlzzuezeVlWmkY9&#10;N3AtlyAqGGclr6paClVzsd6EEMGyKPO84JxLKRUECsKyyPO8KIuy0+21/FYUx0qoitX4/lHfMPRm&#10;CSglKSWMsTSLEYLHx8e7e3vDUb/xze/1ur7vG5oOlCjKqqkMbNv+8pdfYoz/2+/+pWbctmzLNDVq&#10;BH6rKhmCIE3TsqzCMI7jmNU8TTOCieM4jm25toMpNgwdAGAYRq/bg1ClWTIcDlotnxAcx9F2G6Zp&#10;1mp1XNcTUr49PX3x8uVysZRAarqBMAqClmlaq/Xm+nr6w/Nnl5eXTSZhOwiGg56ha65jKyk81+l1&#10;O6PhwLGsxXz2+tWrLItHo8EPPzw9ONj3fT+KItu2lJQIgfV6xXlNKOn3uzvjUV0W2/VaCE4xwRiJ&#10;miMEXdfFBDNWQQzTLMME1ZxxXnNeS6jevH1zfn7mOHaSJUIKTMloNLRs23XcVjtQACRp0jD7vu9z&#10;UWdpEseRRqiUcrVcXl1fnZ2fRXGsGRpAIMtzx3VM2yyrMksTQvBgMNhG4Z/+9MdXb17bjtVqtcIo&#10;LIri4GB/PB7neVaWBUIwTbPPv/gCE3p1fbVcLZWCjutahqWUQgDrmo4Rcl2XEFyWhUaIrullWdq2&#10;defOncGgb9t2WRZKqjCKirwAAMxni6pk3W5PKnlxfkUwffn85c543O50CKWWbVdVlafJZrmCQri2&#10;hZRCUnDGEFSC1QrIpufUbMMIAiEkhEgqBSEklCglJJBFmZmW3hsMdNPMq/rxs5dvTi/ykgOEg05r&#10;52BENHx1dRknqWXYju2kaapTUqTJcNDTLdvzfQBxWVSs5p7Xggiblu0HrYvr6+V2WwtR8RpS/PFP&#10;Pt7bn4wnO4NBP4zCxWKOEPQ8h2KSxNHe7l6RFVKIdrs1n80ty7QdWzdNoeTV/DrNUibrMI5qzkzT&#10;tGzTNM39g8ObN299+umnewcHgR9oms65/OHJi6KoqKYJLhDESimoEISQYloUJSFYKMlq9uDjnxzf&#10;OTZti1BcC8FYVValYZoQqbJIjm/ecCzD0jUMlUYJgkABoKSqGOt1h0VVf//9o+029r2gZHVVVnt7&#10;u34Q6LrmOBbBMA7DXrdjm3bgB5vVdjFf+J4/mYwP92+MBqOW59+8cbPb7fq+f3Rw6LmuFLLIiyzL&#10;l6vFeDw+PTm5urq8ffvYsqy6ZpZlWZalANB1HWFUc64gkFIQgoUSpmUQQoBUVVGVeTGbzv7+N//v&#10;syff/ct/+5fFfB6G8fPnz/O83N8/GI8n/+7f/a+ff/7Jgwf3b9686TgWQqjV8g2N8prNZ1euY37x&#10;+afr1fzrr/5ACFRSQCA7Hd80dEpIt9fd39sf9PplXmFMirzgtZiMdw3dWswWZVHVldA1/fLy3DQN&#10;w7R83y3L0rRszTCur68nu5NWq7XdbtI8e/Lkse3ajFV37h4ThK+vri4vLncnO1/+4hefffrpzmhU&#10;ZPnTx4+//eYbJYTveYLz/f3JX/zFn//yl7/8+OMHT58+/Yd/+E+//e3vpFT9/gAh4jiu63qGYXIJ&#10;Xr1+8/Tps/V60+l07t67S6muIGgMh5UCURhxwSml75yTCB2NRhcXFwih4XCYJEmv371x40inNI5j&#10;SuloNAgCn1ICIVytVpqmHxwchFGyWm9m80XFal03LMu+vLxsqh/GWFGUnU63YYwxxp7ntduddrsz&#10;HIx6/S5CiFKtqpiUKghan332Oav56duzt2/P0jwrS6YABBC6jo8Q0XUDIJIXZZZmWZY3zCdjLAiC&#10;uubL5aoJBGKsghAeHh1cX19HcUI0gjGVUioF6rqu65pSahj6NtxCCA4ODkY7O0+ePU2yGEMouCSE&#10;1pylqRgO27uT3VYQxNsQQnVwdBBFYZZlCFNK6fn5JcEYQESpZtl2HCcIEcM0CNHysqw5hwgJoYSQ&#10;hmlpumGaFiKkKEoFoZRQQSAliOL4ejq7vN5eXZ8vlqtetwcALIq8KSxc1+10Oq1Wq8H5WZY14sks&#10;S03Tas69ARsfSJv39apq+t8YI6kk5zVQsvmmxxgxVlWsVEASQqSSZcUUgEIKTdMUkEVeUI2YliWV&#10;VEoKKauyVEoBCJsIHCWVFFIKARRAmCCEEUQKQEo0CIDruL3e8Opq+uLFiyhmAKjZLHv0+NXV9ORg&#10;f9/zvMePHz169CjLctt2WoG/s7Njmkae5xjjOI6Xq6UQnGr0iy8+m+xOFJBpmmCCJrvjNInbQTAY&#10;9F6+eP7ixfP5dPr61eubRzcc12232wRDwblu6AjBdqvlee5wOIjj6Pr6+quvv/rm228rxgbD4d7B&#10;XqfXaXc7i+Xq6vpaAtXpdj3P324j1/Mdx71z7/63335Hqc6F7HZ7n3z8k+Pbt6VU8/k8TdOjoyPX&#10;c0ajUSMKv3vn9vXV9auXLwjGvW4viqJupzcY9G3Lbrfbq9WqZuzTT34SBK0XPzz7+utvZF3+/M9+&#10;xhk7e/s2jdMsy/b2dk9OTi7PL5fzxXC0s79/WNc8y+K65jvjiW6YpmVLoZIsBU1gGjYaayspm1xW&#10;1EBfjIlSSioJgGrCq5qA1gY9IoQZqxumDUiVZQVG2vHx3Z/+9GfHx7dn08Xf/u1vZtP5ZLJX13UU&#10;JY5ja5q2u7tnmlarFTQRXM1SpZS6jmfbNuciSZLFcsUYa6LCG6Jyu91SSh3HaYjcxktvtVqtVivT&#10;NBmrm8JUSvk+xRojhOI4/sAENltHnufr9XpnZ4RQM2jKXdfd2dmxbNt1nfV69f3337969erNmzdF&#10;VvK6llIhCBeLWZ6llGDD0GzT5LxWUhwc7N29c3t3dyLqmmCSpdl4NPrH//JfHj387j/8h/8dQrDZ&#10;bEzThE0WGoEVKxvKtx204jiezxdKAaXker1OklQpiTFar1ez2bwB7UqpxiJOKRXHcRSFQnAAFGNs&#10;s1kvl8v5fM4Ya6B+Y2LcqDQJIVLKMNzkeRbH8dOnT1lVYogNXW/Wc6vVsi2H11zTaBC0y7JcLpcY&#10;wpqxPMt+87d/y+rqR1i3oXn/B2j6bx4fEO8HyPpvfvgx+v0AO9WPbKI/9Fh+DH0/8MaNXzSAUEjJ&#10;uRTvPbEwphgTginBRCEogVIQQIQIoc2/gx8Js+F7k+r//7lwJgAAtWBScqrhMFr7gfnLX37uuPTy&#10;8q1UVVEmnbaPEBScl3laVHmRp3mWVVXF6rqqijDcCiGoRk3DrMqyZqwsGSZIQRWFca/XN01LKeA4&#10;NqsZhHC1WY92hrv747xMz85PKcWmZcRxCBA4ONyXSAGkTs/ebrebWzePj46ONputlNL1vels+ubN&#10;KUK4LKvlcrW3t39weIgworoGIJzOZxDhkjGgAKXU8/zJeBchXJW1Y7m3j+88+Ojj0WigpNA1Sone&#10;8gLXcRGArOK6pv/8F19+9NGDR48eP332A0BKN3VCMVdyuVkCDAf9PhfVNtqWVSZBnWbbu3dv3rl7&#10;k2jw3v27GKPHT55wXkMMFYZe4AYtX0GVpGle5RJIgKAf+BKqoix1U+eCG6ZRMeZ6blUzVlfdTk/T&#10;NcM0as5ZVTVJh67r3rp5yyCUQtTyXA1TIJSqJSvZdrMNNyGSkCAiuUKQIAg1omOAEYIEYSkkrzlC&#10;0LQMjJtUNkQ1qjDChmYFzvjwQHdtrGthkjDOhVSsYsPhWHPs0/MLBRHnYrlae55PCZFCFFmGIcrS&#10;WNc0x7I2m3VdVmG4gQB9/tnnvU7nu+++ffL40dX1VdNJ1AyT16JmHBPKWF3WdV7kuqZTqpVZXpUM&#10;YYghpoS2/Far1Wr77SRJl4tlVVQIEs54XbKyrOI4MSxTKSCkABAooAAEUogszxpJl2VZouZhGJq6&#10;kWUZ/uWnx2VZNsM/RVFgjMuqaEbqR6OR69kAgCYEsihy0zQnk512u40I4Zxvt9ujo6O93b0//OEP&#10;Z2fnjuM08hUhZJ7nSZL0+wMhpFKyLCugkGRszRUAACAASURBVGU7SqkkTpIkEVIYhqEZmqbplFDf&#10;98fjnVYrePX6BWNVY1WfJEljzvz69SvDsBDCSirTNHf39o4ODnu9vmXby8U6TpJtGKVZIoRirM6L&#10;YrVartfr6fS6ruudnR0IYa/XcxxHSil4neUJwjAIPEJQxYrJeNLr9ZI0Wq+XUnDP8xhjeZ5rGq3K&#10;PE8STNB2s0mSxLJMKXld157nKAAqVnFeI41IIfIii9NYAWm7TlkWb9+evHz90jB1CMF6vQnD7aA/&#10;fPXydbgNW61WVbHxeLy3u+e6bpKkRVHompamaVVUm81mPpvHccQ532434TbabrdlWWmatt1uZ7PZ&#10;oNcHAGimcXZ2FsZxr9elRKOGtre753ouIbTVCnq9XpNj3Ol0d3f3mpZYVVU14xBCXvPNZqOEyvOc&#10;13Wapo0zKgSgKIrJZHLnzt12uwUhyvPi9PRU17XVar1erzAmhmESgnu9nmGYQojbt29fXJwLIQCE&#10;CijBhec6ruMUWWIbeuC4OiEGwbyqGpdRSqhqMh8AQAAgiFjFYKNuQkjTdCmFVFIproC0LcuyvLzi&#10;uuX87Od/fnjjOGGlZuuOb796++rps2eW7XQ7XctyKMIQAF3HmFKESJEXm832q2++XcwWCiBN1y3L&#10;lRLkFYuS5NWbN6cXZ0WVQwT9wHV9J8nS6XTKWIUQXiyWURQDpSBEnU67ZrVpGIZlxklKEDEsXSGw&#10;WC0RRpPJpN3peL5rmRZjNUBQ12jNGMa0yMo4SZMo3azD6XSWpRkhVEiJAAQAQoUAAEABLoRlmQjj&#10;6/mUS8mVqGrmes7B0VG336WUJFlsUEop8hx70O80Uxm2ZWEEhRCGrlNNtx2/qupXL19naZqkRRRH&#10;lNLRaPSrv/iy3QnKMmtGegzdLIvcdrzlcnV9Pc+y0ne9OExWy00cJuPxWNO0t2/fLubzpprPsmy1&#10;WispdEOPojBJk8PDA4TQ1dUlhNC2bcF5ySqCqWWZlmmUZZmlseCCVZWoBYKEc4EgDvx2uJkjROIo&#10;G4/HcZwsFou65qenp3//9//348ePBv1uFIXn5xeGoQ8G/aOjozu3b9+7d8/z3MOjA9d1Z7NpmiaE&#10;EiFEEPgYAikkJVTTNNMwRC2TOJ7P51eXV+1Wu98b8LqumfA8nxWVZZqmbVqWBQDwgwAoYFmmbdmb&#10;7XY5X5yfn83Xi1bL/8f/+k+np28Mw9B17fTtaVFkv/rVr3Z3J4HvU0Kvr6fL5cJznfF4vLe/CxFo&#10;d1p//uWvPn7wIPD9b7/75tmzZ3XNMcaDwcB13bOzc9M0l8vl8+fPn794eXp6allWEzTdH4xOLy4w&#10;xrZtNyQepdS0zEZTwxhLk8RxnAaNQAjLshzvjrfbbZakhDQdd5RlWSOQKcvy4vyy3+8zVm82G03T&#10;EEJFUTZ63fV6LQTvdruNH2OaZpQSpZQQQtO0ZreP46TTbdu2bVnWzs7O7u4uY+zly5cXFxftXq/V&#10;6vhBy7KsKEqSJFEKSCmLsgrDMNxum4LJdd3GQeD6+hoAEAR+U7D5vt/tdS4vLzGhEEEllFJKI1oD&#10;EA3DaEyk9iZ7nuvOZrMsywxDFzUnmGKMszxDSP7Zz37aabfWq2UYbW3baAX+drNlrCZUk1JeXFxB&#10;guuaV4zruiEhdBx/OBr3+gMAIMG0KOsojKfzebiNaiFsy8UaNXTL8VzB5Xyx2IZbBYChG55npkmW&#10;Zbmp62dnZ9PpDEJgGAZCyLbtPM+jKGo+RNd1GxbXcdx2u910gYMgcF230bHXNUMIUUobIME5F1J+&#10;qGSbQhNjbJrm+8JdvneRpZ7jNc4XUkrLtDDGGGIhOQSwOZiyyap5pz/nnNdSSAABhFAJVVYVIVoD&#10;ySjVzs8urq9WNQettuG62ps317zOj4+PMcaGYSRJYpqmbZkAgCxLV6uV53m6ruuGzjlP08T3/bIs&#10;muZ4kqSc1evVSikluLh169bR4aGu67uTsRBCo9RzHEQg1XCr1cqzjNVVlqeEkHa7dXBwcHV1NZ1O&#10;a1Y3xGZjNn7nzh3X9Z4+edrrDnf39zhXCKHuYGTb9unpxdnZaZ6X//7f/2/jnd2qqq6vp+BduKAA&#10;EPi+3x90x+Pxer3ebjZvT04ffPzRjcOjIPChgkmanp+fnZ+frdebX/3qy/39/Yvz8zzPDF3fP9j7&#10;y7/8q9u3bx8cHKRp9vTZE8/3pJJKAdu2bcfv9wem5Qz6I86lUrAsqsVijREBChJCMdaEUAgRCFGj&#10;aYWNbREACGGlVCN3bwAwAABB3ACHdwBGAMGbtga8f//Bl1/+yvf9qqz/83/+x4uLy/v3P97d3ZtO&#10;Zw3Z0Fwo0zQtyyzLMori+Xx+fT0Nw1DXjF6vV1WsKIq8KOu6Vko1Si5N0xqtZiNbCIKgWaeWZWGM&#10;0zRtjhNCKISo/lVK0GhfQQOMlVKapmGMTVPXdSqlfA+TsG3bVCeU0levXr569aqRSdu2a1lWp9Ml&#10;hITh1vM813YAAEAqSumg179580av2yGYQADiaJtnaRAEOsW3jo/v3bu3Wq2SJKmqyrbt/f19AFUc&#10;x80e1W61yrJkjLXbbc7r6+vrqmKmaZqm2YDhxueJMWaZtqZplmU1iceNfboQoknkzvO8KU3fEaAY&#10;E0KaMPaqqqqqzLKsoa/vf3S/2Xh1Xbcsq6qqqqx83wcQMMYcxynLsiwKz/OiKPq7v/u7mrMfYVTR&#10;/PhvSN0f//pjuPs/pXx/DH0/6Jx/bBD9AZLC9y4DH3KMEEJNk73RPNc1b/qqjYkPpbQJrVDvjZ0/&#10;AOYPJPCHw/hABv8PRDBACCJNIxADAIVhkDRb371744uffXxx+WaxvASwrsrMtSzD0JAS23ALgMII&#10;Cs6TNKMEBb6PEUqzdDGbI4SzJLMsJ8/yoiw1SrO82G63nht4QYAgStN0uZxbtvUXf/nnmk7iOIrj&#10;sDfo+b6r67TVbluOWYu6yIvlYmEaxmS8gxEOtxtCNV3TTMPkXAjOlVC2ZQnOkzjp9bpBEMRxvFwu&#10;Pc/HANU1f/LkCcbEd3zXcQPfa7fbg0HfNu2qLFstv8rzq8urs7eny8WyLuskTh3X+5tf/1oB8M//&#10;/E9vT9+mWVJVZZolrCowJaapIyj7vTahYLm8yvON71k///LzwaAzmQz7g86jxw+fv3rh2k4tOZeM&#10;iboo87KuIYKaoeuGoRkGQEDXDdM0CCZCiG63G8dJmmVCisVyKaWilAIAPM+lhBBCgiBoB63A9QnG&#10;rmlTrLG8WM2XUOLteltkpeBC1krHukYMqJRGdKSAlAoqSBGCChCIdJ1i0rRJCEKAUAoplAjUSq7T&#10;6PT68nq5XGw3TAgu5TYMwyQJep1Wu+M6DheC1wJhVOZFXuQEEYwQAigKtwTCMi+TNG75rc8++8K1&#10;nUePnjx69IiVleP6FWNVVVumnaRpVTHHcQEAWV4ghHrdfsv3xuOdfm8AoKpZTQilBJdllcTx+enZ&#10;9cU1K5ltOhCgqqjWm61QotPp6oZOMYYISykQhFIJjDGh1LGszWqdJolr277nibrGX352W0p5cHT4&#10;81/8Yv/ggAu+3a4Zq0zbzIv8+vp6Nps1jOLV1dV8PgcAjkY7450dnWpKqnt37hZ5/ujhQ9/1MUIS&#10;wKpieVayqq4qBqBK07SueZFXZVmyqmZVlWU5IWTQH4wn426vK6XM8yxJ4rrmjUE2wajVbjW7z2i0&#10;AxH+7vvv37x5qwBwHKffH/b6A0IJwti0rCzNgYKabliW3R8MEUKsYqyqlqu1YRi3b9/RqP77f/l9&#10;mqQEE9tydI1SQjRKPdddLOaGrhuGMRoN43B7fno6n891g3q+a1kmJmi5WGiUtAM/TZOqKkejIaGI&#10;VQxhQDWNS56myXw5BwAQQrjgnPPx7hggQDSiaVTT9FoKqQCh9P79j/KidFw3L4vnL19STfP9oGLs&#10;5YtXSikE4Wq1KvIiSZKyqDgX7VbX9wKESJ4Xzc7b6fRGox1NN66ns8vLq8vLqzCKwjA8v7pqtVqd&#10;TncTbq+nU03T9/f2MSbz+awJK5ov56dvz8IwXC5XURTVdePeIRDGg8EQEwKByrIMAnh8fHznzp26&#10;rp8+fcZ5DQCoqrLVCh49ehRGEaFE03Wp1M0bN4OglWV5p9M1dE3X9RcvX568PTFNfTKZdFvto/19&#10;17axkLwosZIEIgwAwUjWvMn7UlJAgDAiNauBBLwWCCBdMzBClBKKsZDC0A03aK/C0As6btBdRtHb&#10;ywsBVVEXy+1qtLMzGe86lrtebTFAUknfd+u6TtM8TpKyqC4uLgnVLdtptXu6Yb54+eqH5y863c54&#10;MrZdO8tTCaXjOVVdVqyKwq2Eqt3pVKzaRuFqvVQAWLbNah4l8cHBwfX0GmNsWlar14nTKM8LwzBM&#10;0yQEQwCLIgdSVhUTtYjj+Oz0fHY1ZSXnXCRRGkcJJRrnnECsFGgYYAQRF4LXnOoapjgriigKEcZF&#10;XYXR1g/827ePec2Wq1kUbXvt1rDb4azUdaprGlBSCIEJtS2XaJTV9fn55XqzxphaplXxqijzw6N9&#10;CGUSbRFGrSCwLMMyTdfxzk4vFvMlq/jueB8CEm9DIAEEwDLNTrvt2U6ZNwFxEEB0dHSICR4OBxTj&#10;divYGe2sV6siL3RDF0It18v1eg0RtB1HilpJKaSoq5oSzTQMjWqB67db7bPT84uLzd07RwDAZ09/&#10;0HVzd7zLKpYmWZ5l9+7ceXty8v/8w386Pzt79uRZFG739/ejKIy20d07d6JwSzC6f/9ev9frdjqs&#10;qkzNZHVd1zyJE4IpRrQq2Xq96Xa6SiqMiGu7pm6WefHixaswDB3PLVlVFlVRlKZuaLpOKB2OBpZt&#10;7x3sj0YjwzAcx3FcuyyKVisY7+zsDIZKSoLRcrlarVbz6Wy1WF1dXV1fX6+Xy16389mnn44G/fVq&#10;+frNay6kUqBhS0zDxpi8fPXStm3G5XffP6xr0VCylmVbjrNYLPKi8DyvwVFNAZomqZKqGews80JK&#10;aZpmM1+KENpu1o37QF0zwzAMw5jNZnEcD4fDmvOqZGEY6rrhOE4cJ+122/daeV7ohmZZ1na7DYKg&#10;gUz9fl/T9M1mm2U5Y/WLFy/Pz8/G4/H9ex+tVk2G8DLPizevT66nU9t2uFAAANO0XNeHCvGaSwWE&#10;aEZwmwDvmlCt2+vrGt1ut00qkq5rAAAIQbfbhRCEYWgauhACSgUR0DABUEEFTcOoWe3YTsvziiyb&#10;z6amrgOloigydCMMQwXg/ft3Dw72356cvHj+g6Hr3U4HQpUmaVVVum4IIVbrbV6WSsKirHTdsB2X&#10;EG20s+M47nq7vZ7O5stVFBZZWSopGefT69nzVy9Xq42CAAK0DbdhFKVpFkdxkqZAQSmFYVppnioh&#10;B4Nhq9XGmHBea5qmaZppmg1Rn2VFWVYN7da0jCeTiaZps+ViuV5hgiFGsCFhlFQQUIQ1QhvY3NBu&#10;CoDGw5kxlqSZkPJdSU6pkCrP8iiJa8YJpX7g64au61rj/yqkqMpKvgsL5c0dghHGzbimlBBhxmop&#10;Vbfb6Q8Gjq1DJB3bvn18PN7pA6DG4/HBwX6e52XZzHIDKSVjFUKomZKIoi1jFee1bZkIQd9zG4qA&#10;YJQmMSU4S5NW4I+Gg1bgTya7dc0bJlzTSKfVQhinacJrxuva0I1ur+847ps3J/3+4PDoxmy+qFj1&#10;5uSEC3Hv/r1GN/T9w0f7+/ueF7x881qjhqZrftD2fD/Py/Vqvb93+NXXXy2Xq3v37l5dXUkpiiLX&#10;KA183/f85WJ588aN/b29vb3905PTp0+fsbrECJqWudmsq7L85S9+HkXhyZuTVitAAF6cnz38/vvV&#10;crG/v+c4jm3Z223key3Ldtutnue3dM18+fLN2dlFEudJnCFEMSZVJRCmnCsFoORQyXcYByD0nih7&#10;l2qDwDsPcPDecwghlGelrIVjOUoAVjLb9m7ePP7yyy9dx+dcrdfhxcXl4eFRu9VRQJm23ev3/aBl&#10;Wvbjp4//8Mc/fv3tt9fT2fMXLy6vr5bL9XyxKCp276P7mFAhpWla4P20uVIKY9zo9ht9e1OZNEqQ&#10;pucixDvr8gZQNeBH1/UgCBrWl3Pe6XSOjo46nc5wOKhrhjDQNK253zSN9nv9fq/19MmzcLu1LRsC&#10;oCSoGYMAlUUpeE0IlpxXrDI1bW9/7/bNm45r64QslouTV69evXxe5FnNKt/1KKVvTk6allBVVcNR&#10;v9fvQggdx5nNZowxyUUT0L2zs9PEjOu60W63HcdZr9eMVVKKBhXatkUILst3guSqqhoO2batpofV&#10;XCWllGkaCKHj42PbtqfT6Xq9rmvW6MaPj4+73U5ZlrblHB4etdud9XpTFIVpmmVZpUm6t7uLIJRS&#10;mKa5XM3/43/8u6Z7Bd+5vqt3S/J9WNG/AbcAAEKaVDP0HsO+Sz4D7wOGAACNS7P60eP97QQghOj9&#10;gDDGGEHy/t1g87xSsK4b6KsahEyIpml6g5fkO0TbJP0SjAkEGCEMAQLqnRkL/JDb9O54IHpvUN0M&#10;FislpawlZ0KUUpa3bu27rvbdd3+I4xXnpa4hQ6e2bQCppBQQqqIobMtybNt1HMmF57qUUl7VVVEq&#10;BfZ293VNz7JcSFHX9WYTN0ISjBHCiBA82R232kGSRULWfuC1WkFZFgqBoBUgBJtoatuyOu12c9Hb&#10;rc54NOq2u71u95OPPwl8//jWLd/zDF3vdbv9bpfX9ds3J8v5ItxuCUIa1TbrVZHnOiXLxeLq6mI2&#10;nb5+/fLx99++PXn9+PuHz57+MJ8t8iRTAuhUAwp8/ulnf/7lL1+/evnH//77uq4EZ5LXEMrAd13H&#10;ArJerWaWSQPfIkiUVeT52oOf3EZY2q6BMHz2w9PVei2VqqXQTV1iIJQACiAEa87qmiOMpRQIY6qR&#10;JE0ARLdv306SdDafZXm6Xm/CMErTNMuyumZlXlQVawVBq9UiABVZmYVJkeVEEc54tE3jbSJqAQQE&#10;EmiYUqwhgDEkzbcUApAiohNNo4QSggEgFFFMMEGIEkiRQCrn1bZI5ttNlKVFzdKiKBirGJsuZkXN&#10;gsBP4nQ6nbKSFUVRpIUC0DHtJI7DbXhxdpmnmet4ru0eHRwRQK4vr2bXM9MwdaJjRIq84EKGYZym&#10;RVGUrhd0u31dNzud7mg0MnQdASWEUJKXeR5uN2kcs6rarNabzaaual3TLNOuqipN0tV6xSW3Xadx&#10;YYAIQQR0Q8cESyE5rwhCi/mcEtLtdCAArKpIsynM5/ObN2/ath3HcZZlTQ+sGQuBEDaEZPPHhw8f&#10;Pn/+/KOPPhqNRrdv3zZN8/Xr1+12u2YijmNKaJZlGNFOp6Pr+nq1Hgx7CCHH9jjnlOqmaRZl5fu+&#10;EAIiUNZMCGHb7nq9/P67R4yVk92ep3t5Xtq23fQ1O53OaDR69vT5+fn5fDr33MCyrKIoLNOcTCbj&#10;nd0kya7n16ySpkWAwp5nu65b1dXBwcHu7v7bt2+/+/bhYDB4/erUts3btw993/V9n7HScRzT1C3L&#10;KqucENLtdqezq6aj3+/38zzvd7s/PH3suw4AgFAkFa/yigumKiGVglDZtlnUjqZRBQRCtNXttDrt&#10;ly9fLpfLdrvNuEiLEiEUR6lje7quX19eP3r0iFJ9Z2dHCNGM2Xie9/rlq+fPnwduUJalRrSdnZ2j&#10;w5sY4+02uri4SJJkONzZ29ubTqf/9I//NY5jhJAAoshLy7U77Z6UIIySBqQ5jjPe2el0OnVdb6MQ&#10;IJBlWRhuiqJqTFAppZqGoFSj0SiJ4iiKDI36vj8e7ezs7JycnFxcXKzX689anzVDdLbtYox931cS&#10;9Hq9pk/c7/cHg8H5+bllWfP5PIwjx3EMw9is17wqd/q9vfHk4uQ1EyIrSyRlXZXtIEBUhwoIwIGE&#10;EAMMCUZIcAUklAIACYlOCYGaTliNKXFs0y+vZy1Nz/I8y3NEiOnYEsvd3V2EEKvqIt9CiDVDa/lB&#10;VaZlWRYlY4xVVa0k1HXDNG2g0HyxCqNsud5ESTzZH9//+F4l2XBnZDlmmmdJntRKWpZl2pZuGpPJ&#10;7na98d1gtdm4losALKoKEZKzah2uHek6jtMEDAohsrQIRc2qknMGhGy1WnXFy6wwdUvTNMGkTiiE&#10;6kdapnf+jRJC0zSrqqqqajjcWWyWeZlRiiFSr9+8Ob+8ODjc7/V6GoX//V9+d3p6+uDuLUqpY9lS&#10;CimUUqosS0Nv1OzKtk3Pd+/dfeB3un/8+qvFcpnFWydwup12LRhB77rXWZJGYdhqdXodallWnpRV&#10;VfW7g81mk+f5rVu3fN9vpqrKsswr5rru27dv7n10f29vr6GtGi0oKysJoKmZq9XKyA1WVlVZa7pe&#10;pXFdMoRwXTLX9T0vkAIAgCwLjkbjVy/fCKFM00zTdL1eAwA0zfjjH76eL2adTi9N0+Gw/9mnP3v1&#10;8s1sNrt75zhLi6/+9B2ry5/+9HNdp91Oi1KNQMR5DTCK49h1XV3XXdc/OjpK8+KHH36IoqjRoUyn&#10;0/l8brlWXueHR/uCq5OTE1MzHccjpA6CgNI4DEPTNPv9/sGhRAhNp1ONknbgpUkOAFwu54v5Zj5f&#10;EETTNGcV73Q6vU7Ptu2zt29n19d1Xf/p66+DoN0fDprPNwzDLMum02mr1dJNu65rzqVhGFLKwWAw&#10;mUwaq6qjoyNKaYNjm0utlEIYaZpmG6au64PBYDwe7+7u7uwM37x589133xRF0RQlUkrLsgghuq43&#10;RdvV1ZXnVYPBwHGc6+vrxXx1dHQURVG73T4+Pp7P501WrZRR4/XaBKVkWTYY9H7961+/ePHi8vKy&#10;uWKGYXDO67r2/VYWR1mah1Hquq5GDQhhnCQAAC5loxHIc+Y4pAkullI2rEvjxFNVxWQyaUZq67pG&#10;AGi6DiDkTLCqxJi6tn3r6OZyubw4O4/TxDLMsixFzSkm8/lc1/Wjo6O7d++H283ZxWWWJINBbdt2&#10;VdZCgopxRymAsGYa4XTKOeASWA732p08z6mmcyE3YTRfbgghmokQQrVUYRivVqu65lKCR0+fNGy5&#10;Y1pKiTROpJSGrkGIOeetoKNEjRBqApNs22yEx4QQTdMghHUtGlfkxresgX9VVUkpJ5OJppGyLBsQ&#10;0tAysuaNd84HpTSEUEqppAQQNjxwnudVVWVpihBCCmjUqKp6tdpQQnzf9TwPSN6UvAIJjN+ZJjQa&#10;V13XKSYQQkIw5wxjCpRI0/jP/uynOzs7/8f/+X89fPj44cOHg0GPMfbixYudnb+6vLyEEI4nI8nF&#10;zZs38zyNokgIsd4sP+D8KIqaL4s8z23b7vV6zTk286LX19cQwiRJKEaOY9V1papap1pZ5t12ABDq&#10;9jpJknz9p686ve58Pj88PKzrWtO0y8tLIcStW7d+85vfQIg/+uijBw8eGIaV5vnB/pGUMs/KZ8+e&#10;eZ5nGAZjfD6fA4Us02GM9/vDKNquluuGLRwOh59//tOzs7ej0ZixstcbZEXOWOm67tHNm7du3Vqt&#10;VmWZf/fdNwAgQlAUhw3Ay/P85OQ0SZIgaHOJhQRpXrw9uVhv0zgqfvjh1XYTCqEI0fKsIoRAQBAk&#10;sFEGargJnWmYNCkFfC9N/8DLofcQQimVZ4Xr+gQ2wc713t7B/v7BeGcXI7rdRpzLo6OjbqcXRc2c&#10;pHAc1/O8+Xz+9OnT2fyaMdZ8Fs291CDYoiiCIMizcr1eI0TU++zWJuXbsqzm3mv6aNvtVinVmBg3&#10;k73NRWhs2zDGeZ4XRZEkieM4k8lECOF5XrvdXi6XZVl+9tlnUnFDt5pioKoqSmmWlU1YRsOgahps&#10;7LKUEp5jV1UlIey22kEQjPo9yzLms/lploVhuA3XnueVeXFxdi6l1AzdNs00yzRN63a7lNL5fN4Q&#10;uWmaQgiTMFqv17ZtE0KSJGrOtLntmyn6hqw2TZMxZtt2XafNXtQ8VZYl1XATktysPtd1B4OelHI2&#10;mzXnMplMsixplvb19fWjxw8hhDujcbMk2+32rVu3NE178uRJnudN26vb7SZJ0nQqG+OxBvc2FgBN&#10;fu97ITH40Vf/OwT74/HdDy/48cxw8/cP9s4fXvYORaN3SnUIIVDoPfn8bvBYCPVBW9RMdBNCm01G&#10;CFGLxp2eNg03hNCHd2gAfHN4zXX+nx4nQohzBqDUDQIgG/d6g2GrKGMIhW2bBINet00p4XWVF5mu&#10;kYuTs6LI94/2EYSSqaIsB/1+WebSFEmW2qYmhWhI+zwvF/N14PU4l81WQzHpDrrdbrfmrFllAMow&#10;2qy3W9d1EQKWqUdRFK3XWVYwxj7w3gRre4dHEMI0TE3TxAru9If9dlcpNdmbrFar3fEk8PzXr98Q&#10;hFfL+fnZ2+MbN22Txpt1mqa3bt0yDOP0NBNC2S03jUPJa1O3HMc0dQ0KeXx06NjmYnqdRhFWEvK6&#10;LjOlRAFFUTLbNqEUp29eHx1NHjy4vX/Q0XRsWogQsY1mBJm6hff2R2lSdwwHa7puWYyxOI65UEop&#10;oSCltGRFkiSMgSRJW62W43gQ4jjJLFszbLtm9Wq16bSCNE1tw3RdG0JU5eUmWs+uZlkU+7bfdYIi&#10;K9MoFULWFa8rbmFdSVDXtUap5JxSjWgUCIkBRAAShBEAmkYFZwJLgrEEEmGCdY0ibCJyezKsoaK2&#10;CTCqamZaDsBotVmzui5LhgA0DUMppSRUXIabaLlcXl9edTodUENeiPHeRFTqydMncRhalulb3ma7&#10;KusCKW053RzdONwd73HOoMQU6Y6JOeeL6WK1nDf7GEIoz8s0zQ2qeZ7jTwKECC/qVqtlmfZsNkuS&#10;TEqlYU1JWDMBoKQYEYw1QoXCGUvKvBKY6ZQOugNTM9Mk4RXHX3x0o6pYlqVJkqxWqyiKhBIQwcbh&#10;oEl3WIebsqo83+/1+8vVejqbbcOQC/HxT35yeXV1enLmub6umxAigjCCkFWs6dFCAAzTMgyzsdcf&#10;Dkeapm222+l0utmu4zgui4Iz5noeHnPooAAAIABJREFU57UQ4vLq/Oz8VNMoJRpQIMsLAIBUoNvt&#10;Xl5eEaJJqYqyXC7WSoGirK6vp3WtqKabpu15gWU7AKCqZBBgBBCQUNf0r/709Xy6cGw3juI0SYHk&#10;RZ5tVmvOWa/b8T23yHONkuFwGIZbIZqapiIEU0p1TSuLnLFSNzQAZLvdyrJUSuG6DiKICz4cDvrD&#10;oWkavX4vzTLTssuqPLu4bHe6w9GIsXc6tYaa+Off/e71yzemadUV/+KLnyqA8jTXiI4R+ebrb5bL&#10;leBCKSC56nX7g8FI0/TtNjo5efvJJ5/eunn81TffPHn6lAupAESYtNvtuhau70EIy6qKojiKIkzQ&#10;xcX5er2+cfPmYDTI89z13Ol09vbkba/XRQhZpk2JhhCUQiZJUrPa9/3hYHhwcOh67stXL7/+5pvl&#10;aqUbuuM6WZY6jjPeHT9+8pRQLJWkhBwfH2OCEUaD4fDy6vL84jyKozCOJrsT13GkEKwsw82mzHIC&#10;geKizHIgpGmYksuyqKSQQkiEMaEUKNRs2RAiCQDCiHNuGIZhmhjjdtDuDkfPz95iw8prEee5QEi3&#10;TMM2N2GYJGnNagjIznDnYHdvsVysVovZfJmlOYQwjrOKMdtyXcdXEC2XqyTOGGMASM/3Op1ub9C1&#10;HYtL/vT5D1EacykXq+VyuZJAQQB7/WG321+ullxITde3Ybi7u1uUuQKqcVifTad5ljbeUZv1ar1Y&#10;bNfrcLst8qodBAgiIEC71YYKsopttyFGVCmAIa6qGiqIIDZ1q2TMMHTLsVvdztX0SiIVdNuWY+mm&#10;Tih59uxJtN3cvnPcabcWs2m/2+60gyxJDY2ImmOEKdUJIbqhs7oOWq3JZAIRnOxNxpOd0c5A12me&#10;J3mZSsFN0wi3W9exoyQ+O7ss8mq72jiWK7lazpe9dte2rO1mE23Dmle2be0f7Hmeu1osZ4s5AGq8&#10;M3Ycu6pKCGGrFRBCXNclVMuyTHI5nox5XRNCNIqlEBDA5sQRxOF2O94Z3zm+8+CjB4TQH5493x3v&#10;3jg6ghCu19uL8ysIUBSGlGiaZuRZ8dFHDwSXv/3n390+vvv5Z1989933i+n89OR0OV9GYZREqaiF&#10;7fmnZ5eLxfL87ELXNYwb10oJAKJUAwBmWS6AyssCIGBZ1jYMIYCH+0fL1TKJ0/39g6IoCaGUUMbY&#10;ycmJ4zib9fr28bHruJvNBihQsTKO4ocPH52dnp+8PkcIBkGr3Wp//OCBaZkXlxd5mjbWRGfn5xgT&#10;0jQyi1JB4Lju9fXsk08+3Wy3y+XSNC2EkGGZQau1Wq6rigXtVlOg9Hq9DxkklmUZhu77PsVE0zQA&#10;wHK5jOMYIWiaZhSFnuc1BW6DoJRSlOpxnKRZXpTV2dlMiLrd7hKqXU+v0yxbrtZVxVzPryo2n011&#10;XUcIB0Hg+wFjdVMQ//Vf/9r3g//4m79VUh7duIUxAQgRSrMs3987cFwPY+q4bs1Ewxikab7dhBBD&#10;0zSzJEMQHOztEYRns2njHIsQ0nUtiqJ2Kxjv7EyvrwQXGiUYoSSK8zzjrLZs07Gdbqe9WCzevHmd&#10;JhnGmGB87+69OIpcz2siYRoj5cdPHi8XC6Ck6ziUUkKwAqDmjZ0uyfNiOp3zWlmOY9v2er2ZTmdF&#10;yRaL5Xy5RAhBRBSAUqqqYlleAIgQxlSjEOE4yeK4AlDohlmWhW7oVKMI426n3Wq1MMKGYWIIdU3X&#10;dKPhZ4qihBDdvXuviZmpa0GpxriYL5abbdhqd+7eubczHrVaQSOtBABEUQQAMDS9AcCapjU0XVNl&#10;Ng5eSjWuCAgAKBohAIJEo0rK9Wa13YYKAAUVQhBhjDBBCBJKlJSsLiEEpmlQSqQUCCNKNQhU47Kv&#10;pCzKstvt3jo+3m632+0GAGAYBmNVr9vN81yI+sbRDU3TOG+MT2iWJxhjIQTnDADFWBVtt5TgIi/K&#10;ovB9T0rR9lt5mqVxwuvaNq0kS1GTfowJoaSua4Sg5zq2bXfaHYQw57WuaVSjGOPxzsQwjSSJLcvS&#10;NOPhw0dnFxdpls3mi+vpDAD4ySefSCD7g35ZlvP5vCmCbxzdPDw8uHnzZuO7MRj0pVQapeOd8XK1&#10;0qj+5MmTVtDO83x3stdud16/eQkR8D2XEvzR/XvhdhNuNxCAvf29OI7TLGMVsxxHCPWnr74pi7rb&#10;GwFAKdUXi3UYpq9enkRRSogOFFYSYqQjSCAkUgIlkVJQvufhFJAfKDKlgJSqcYqybRtKBCTQiKaE&#10;QoBAhdI0S9Psxo2bf/1X/8twOOp2+0LITqfX7XaVBEVRMVZzpWzHDQL/6urq97///Ww2AwpqVK9Y&#10;iRDK0uLWzeOf/OST3d1dCFG73eZcVFXV7H4Qwia7qCxL0zQ9z/N9fzgcQggbH+kG7dR13ZDSDa5u&#10;gE0zHOs4DiGk3+83MWnb7ZYx5jj227cnGCMpVNM/qqqqqoogCCzLSrMYY1SWleO4CGEplWEYZVFg&#10;DB3b+uQnHx8c7A8GA9u2F/PpYjEv8sy2LEqoaepCcCH4cDQgBDPOgsA3TL3p7Dc3oRDCdV3Xdvb3&#10;9x3HCcNwOp0hhAGQhqE3opuiKAAAuq4BoJpRMlZXCsiizJWStu0opRirLMtarVZSyuGwPxj0NU1r&#10;2B2MsW2bZVl4ntcUqEKIKIoJJqZpzmazq6srCOFwOMQYp0liW5amaZ7nKSWrqkrS+Le//W2Dw9+D&#10;w38VMKv30UQ/BpA/poU/4N4fI+QPOPbHSPjDe76TOiOklMKIfnim8bhq9ERlWTUzDpqmEaJRqmFE&#10;mihy+a/8NG6wMYRQyX89PAjeKRogeJdmjBSA/3Y2WBGCGMsxAXGyHAzbo1ELwtp19fF4MOy3bNOQ&#10;svYcRyNUCQEgrFm9XW2//frr2XSqE21/sp/lRafd5Zw7lmOZjus4lun4XhAErcOjmweHh74f5EVx&#10;+/Zt27YwxppOJZB5mSdpUpQlhLDdbluWbRjGP/zd34ebjagZK0sgwdnb0/O3Zy+fv7J0Ld5sTl69&#10;ypN4uVhG2+0//9M/heF2ONxhFet1e3du35mMx7vj8aDf9z3XNs1WK1ivZlWZDYc9xgop6+Nbh5Tg&#10;5WKmZN3yvX6nQzBu+f7t27dYlj/85msKYbfTavtBv92eDIeWbgz6g7bfunvreH93fLi/u783Cv4/&#10;wt6rSbL0PBP73PE2T7rKqizf1WZMT/cMgAW4IEMUl9BuaKlYrcQImf0JupT+EmIvN7TUhciAGFgQ&#10;wIBDDDCmp6dddVWWSZ95vPucLr6eRpMMhfKibXVlZucx7/M+zrc7HdcwMKVlQxvG2HaTekHEOAjD&#10;roTQNAxEiGmanU7U6XQc17NtGxOioijquup2u+Px3u3tbVkVtuW2lLVN09YNBJIxejDe73SiNMnS&#10;JGUtrfOq40UnBydFki1my6ZoWcMElRhgxAGUiCAiOdCJIYVUl27tTS4awBDoGHHObMfCBAMdZ1VR&#10;spoTAC0NGMTrdohlQIKxrhdNnWaphHJyeSE4912/yAvTME3TKvPK0E0ggWPaGKI8K/q9wQfvP3z5&#10;7cvnT5+bhjXe2wcAFnkJOCCIDAfDk6Pj0c7I0i0gQNuyqmxpS+uqef3q9Xw2J5h0o25dVG3TGoY5&#10;GAwDL5QCYEAgxE1F24Y1VVM3lOi6H4SGbuRFKQHUdYNoGmciTdLNZtPW1HV823IQRGmc1XWLH98/&#10;ME2TEI3SNs/zuq4RIgBIdc+mlBZF0VK2Wq+uJtdFXhRFwTnvdDqDwSAMw9lshqBiiTO1DkQI6bqh&#10;WqqEEGmWJUmSpmmWZavVejqdxnFCKZVSqDVkmmZlXW63sWHoo9GIstb3XAig4zhN0zJOKWVBEDAm&#10;Pc+nLW/b1jTMbrcbBIGUcHJ51dQtRlhK0DQ0CDq27dZVa1l2kmRlWa3X2yjs2pbb6w663Y7gTEpB&#10;KYu3cX/QBwBwziQAb5QVArw6f6kqMbMsK4qUINi2reNYvV5P3U7qunY8V9f11Xqdl8X+4T6j3HYc&#10;ACDRyGy+oIxLKaMo2m5jRoWum7ZtHx4e/eY3v3Esx7KsLM0fP36MEG7rxjTM29vb66srz/NOT053&#10;d3c9x+t2u2maTSaT7Tb2PO+Tj793dXX19NunRVEAAH3fF0IQw6CM5XnBBIMQASCHw8FwuLPeLNW/&#10;2hvv6rqum9qrV6+KvOBcYIy63a5pGHXVcMoghPvj8UcffTQYDtum+fu//82LFy+EEI7jYKyCSeXR&#10;0ZHj2r/73W+LopBSQAiVN0ntkv0gSLNks90qT8XkaoIR7nZCydlqPqd1iwEwCMFEA1K2jNVt21CK&#10;CMaa1jJeFGVVNy1jTIiKtljTiK5JCKq6qSk3DEt3nOdXk87OcJOWFABAcFFVaZ6VVcUZ6HSiTthD&#10;CKdJkmaZFCLsdBzXgxCHQafb7UkJhYQIktvZTAJpOtbh0ZFEouVsdzxinD755hsqmERIQsgoF1Jy&#10;JrZxulyv2obO5/OyqDRNAxDqmmYaBoTQti0g5Xq5Xi4W69VGUCYEMzQDSOCYJkZYMO7ZPhBCJ6am&#10;6XVVL5crIBEQAEEkJdSwhhCGEkKEdF3zQ78/HORlgTQMCaqaMlNmcsdazBd5mrz34D5CALDW0Ilk&#10;jBCiaYQQomoLGOd1WyOETdPcJLHgbLtdF2U+W8xsywh813IsStvtNu73+6vlKtlm/e5ASnB9daNr&#10;RlM3VVGpM5poSOWFQAi73S7GRHLxve99rOm6aZk3N9dCCM6ZGhTqppnP569fv3Ysx7FtyighmDJq&#10;245tOaZpMSY6nYgzGYYdjLWn3zxbLBamYbmuWxR1Xdfr1WYwGHDK87yoa/rww4edTvcXv/iFZdp/&#10;8Rd/cX5+8dvPf2doOkLkhz/84WYdv3jx8vX5JdH0y4srStl0Ot0Z7gZ+MJ3Onj1/Nrm6UnUgruvW&#10;bcM5/+ijxw8e3KeMYawVeWHbbrfTtUxrNp2FnfD46AhCeHh4qGxjk8nk5cuXt7e3nSCMoijPir29&#10;sWWauk4CPwzDgFGhou8557brrDeb2e10/+BQN83tNlY2PABBmqaGYX788ccXl5dVVUGIKKVHx0cY&#10;4+fPnnPObceZzWYqdTnLsiRJlP6wqsrBYDDsD5TyRcUupGkWx9uXL19omnZ6enp6ejocDpU5bblc&#10;AQCyLJ9OZ6ahAQCapuWcHx8fq0k3DMPVamUYBmtZtxsZhgEhVNpXxmgURT/+8Y9//vOfT29vBoMB&#10;FzKO47pprq+v66rRLTNJsu12y7ksyzJJUsMwKGWapvX7vdV6DaQ4Pj6SQs7nc0pbNTGryVhK7vt+&#10;EHiKD/dcR9M0KWTg+6dHJ57n1UX14sWL28kMAIkxlkIYhiE4V3UjbUMxwYyyJE3yPLMsW0hZ183u&#10;aCcIQ4iwBJBxudnGSZI1lAOEo25XCDFfLsqqSfLsdjZt27bXH6oD9W3/J0JESoAQlFISgrvdECNY&#10;1zVtG0qpRohlWYN+z7ZtRimEkGAUhqHqBsEYq1DoPM+vrq4wxm1LgyBYbzar1arX641GI13XNaK3&#10;batpJEkSRRojhIo8d11XEW6KJlJS1TeUESEAACDkdx4/ILlknAEhCdE03aCclUVJOZMAMtpCDBGE&#10;TVu9HZTV7IsxVjSSFAJrWLElEghdtx49+ggAGcex67p5kQIJPc9hjEnJO51Q8YGqeNk0TV0naZqq&#10;oLIszSCEpmkpgIQxpg1VDnPDMHRdr4qypUzTNEwgZwwgqeu6EDzPsrppCMaWbXHO86JYrzbL5RJB&#10;ZJjmycnp1dXVfD53PY8Q8u23T3/3u6+k5I5jI4z2v3uEYdjtdi8vLj3PCwLfsV2E8KvzV3Xd2La7&#10;Xq8Xi5XrenlWWJbtun4QhIzTOI5bWt/c3JRl2el0vvjid8+fv3j+/JnnB5wLzw3CqAsksm038CPH&#10;63z95Pl6leZFvd2mEGpSYggJIboUCAICIQYSq8ajd8HMO7rUf4RVhBC05QAAISTnom0ZpcI0Ldf1&#10;dkfj73//B67rN02LEGGMm4YlhVScVVEUhBij0W7d1L/85d+laWZZljpI7tw5HY/HP/wXPxoOh5Zl&#10;B0Gg60Zd1xAgx3E0TSeEvKV84XcNsZqmbbdbldivpBnKr9s0bdu2ahuiiD5N03zf39/f13U9jmP1&#10;Wc9mMyHEw4cfpmli29bu7l5d121Lh8NhXVeTyeTo+KDb7c7n87Is3uj+MGacCU739vbu3r2rotSL&#10;Ivv226fT6ZRzrlZ+e3t7u7sjxay0tAUAIIzDMFT5UlEURVGkELvv+6OdnbOzXcsKIIQqgi4MA8uy&#10;FABWYiUleG5bCiFUWgz1voCEUsog8BFCaZoeHBzcv38viiJVCW7btud5EALDMJSgpqqqqqpUJbhC&#10;m03TKFmNCjhwHKfbjaqqUp5hxujPfvYzJa5+y86+xbzw/+OhfOP/BBgrEPvW6/su9fpOuh5WPyqB&#10;PUbkzfFGqdKRKTG2rhvq3FSOXwihFJJzzqWAECo2mLzTLv62JfifPaSUEoE3JPZbPM85l4BDxLmo&#10;dUOenO7ZDnY93XbIcjVt6sIPnKapgsAbDgeDweDw4Gi8Ow59P/CDXicihHDGqrIa9AYA4OFwhCBG&#10;iIRhiBC5vrpN0/zm5vb1+ev5fL63u7tarTWNOJ5DaTMa7biuByEqitJ1Pd8Pr66ui6wc9Aa+52NE&#10;+r3e3u6eYRi2Zfe6Xcs0B/3B/njf0Izpzc18Ontw777n+7/8u7+7ub7mlLm2gyCsqyoK/PHebsf3&#10;fc91bCtN4ouLl1WeSclHuwPLMj5+/PDk6OD48LDXCTSCNISefP2lphFD02zLuntyp9ft3T+7uzsa&#10;Hx8cH4wPMETDQY8geHV9mWUb0yIA0KoupRCaZt7czKfT9fR28eLF+XYbT66ukjgp6yrZJnGSNHVD&#10;GZvPZpvtuixLFZo9Gu2cn5+XRYEJJhoxDX13tLO3u2dZhmkYGKIsSThlBJBe2I2CrmM4eZqt52ta&#10;MdowSSUQAApIAMGQqPwdKAEGkGCoQUww1BAmCBkawRggBKCGSloRx+jtDnp7Ayv04zJbxtu8KmpG&#10;y7bOi5JydcI1tu3ohpYmaVXVkgFd03RitnXb1q0UIAo6P/lXP1nOl7c3twSRu2d3wyDQNf1g//DO&#10;6eloNBoM+p4bmIaZpVmW57RlTdsCiYCUo9EeZxxyoBO9bRmlHACk6zbBOucSSAwAAgKqSDdCdN20&#10;WsopZVICy3ZMyyZEq6oqTmJGua6blmFjRDgTrOGMSUKILqUykCAJgXITUYocGzPKt8kaQri7u2tZ&#10;1vn5xWYTc84Hg0Gn0/3BD3745MmTJ0+e9nqDIAiIUQkINGl5nscYo0lCMK6qKoyiLMtU3qCU0vO8&#10;nR2HEFJUpdLm5XlOCHIt27CtIHT6/QgiHsdbz3chhKZh5XmBADw4OJjNFnlWAYCaqp3NFp7n6bq+&#10;v7/f7w0gxFdXV7ezqQq78jwPSM00HEOz33/wkBC03W4d00qzDQSWYWKV85HF5bRIbdcwTZMxYVnO&#10;wYHz+e/+4erqand31zC0tqmklKZtNLSVRV7XlR/6eq2XZYEQsiwrLwul50RJbFimWsT2BsOLi8nl&#10;5RWCRMkgw7ADAcZIsyynKAo1xaplLWv5arkkWBv0B2dnZ/v7+wrkv3z+ijHhuN50Ov3lrz+tqkpK&#10;aFlO1O/N53MBpNrRaroupUQYtKwFCIZR58d/8sd1WU0mk6gbHh7ul2Xu2PrB4W6a5mXRVFXV1rSp&#10;aRCE+/v7O/0dRLTXlxeb1fry6lptParNhgumW6bnOZ1eF2Jk2BZmGgByuVl//c1XVVMOBoOG1v1+&#10;/8GDBzVtw27EGNtu1w1tF+uVJoTje55u1kWZFwXBGHDeMkYMoypKyRmClm6bFMAyTYUQpmka2KoF&#10;r4qSxi1CwAvduGjkbCWQ0d3ZT9pJ07QQ8Xidl01p2Nbuzi4hepqmBBHDMGzXqUvUGwyur26KunIt&#10;3O31XS9qagoAaijzfT/N08n1DdbhYLRjWU48jQFCnEPORdu2QgLDNCDRBGvzrHy2fqFhjERp6SaU&#10;cLPZ7O6MqqqqCr0TBPfP7vOWvyhfmIZBaQOFREBiiKqiTMomsIPA84GQnDKNEASg4BwCBL7rn5BC&#10;Nk2Dda0oCsMxESGjvd1WUt3RkmxbtUUcx3Vd7+/tXV6eb9ZHd++cxIs5EBIhVJcVsm2AgUE0TdOw&#10;rs0W8zTJNcNomtIweiAXVZ3F8UrTwe7+jqZpL16dAyBM0yzLknNu6Pr+3rgb9jWkNWVNG2ZZlm0Z&#10;dS13d0bffvv02dOno+Ew8F3HPR0MBufn5xg6BtGUjFOxHP1ubzFbCiaLouj3uzogtKa26Wiatl3H&#10;EEJdN1nLNSTOz8/zvLRMsxOGVVU9e/YMAOw4jmvZURA+n6+EECcnB+PxwatXr5qa/zf/6s8AIF99&#10;9ZQzMNsuB4OBrtk/+P4PX/eGv/nNb+az1dXkNgi9zTqVAuu6DQDSiIE4b2t6Mbk8PUVHpydff/31&#10;02+fHxwcHI5P2pYRBMqyvL6eBEGn2+l99cVXOtEZY7yllNLXr18/f/48TVNCyPv3Pri9mT179uL+&#10;/fuDweD09KyuaJZljIK6rjEmZVUvlivDMDTTmC8XbcsW89Xu7u7p6emLVy/btv3e936gJpIoimaL&#10;pQJCNzc3q+3GrMzr6W1RFJ1O59GjR77vK0IgTVMIUBKnZZYrgteyLCllHMcvXy4AAE1DLy4mKmeL&#10;ED3LFhcXE8ZYXTVSAE3TTNNUutzb29loNHr//Q83m81XX/3i8HD/+9///mKx+PKLrwkhmo673a5p&#10;WuPxfugFdVGGYdi27WoywRiv1+vtNu0NeoZhvH59aVimYp43m5sgCDBECCHGmIZxFIZRFN3c3NRN&#10;5doOY0zDCEPUi7pRJzA0XTnJpeCCsqDTsQ0TACAFS7aJYFwnBEigY6Ik6Pv7+9vt1jFNJuVqudlu&#10;t2dnZ0+ePJnPl4ahCcZN3VB51HXTMi5ayufL7WazKesmz4qw04UQYayFoUs5b2qKCJZSKtGymiwV&#10;dwHhG5qOEOI4TrxdU0qDIBBCRFFH0zQIocJ+nufpBGuaxoS8uZlSShWcODo6ghAKAXTTXK7XCJE7&#10;d+7atl1VTZLc5HnqBo7rulXVzGbzKIocx26rNs9Ly7IUSQihZIxBKJkUAEBNzb5cAAAgxAAACjgA&#10;QieaH7iO53JOy7qRccq41DXs+65tmW1LLd0AULLvGj45p51OxzBtCCGlDUIEIkRpo3L+/+SP/+Xe&#10;7s633377t3/7tC6rP//zP5OST64uPNfu96LLy0tlToYSeJ5jGaaGie/7juUqTbvjOJRyZVC0bdu2&#10;XUJIWZZV1eTlttPpGKYGAHBtR9f1vCzalhVZ1rat43lJktxOp9ttwjm3bfMnP/lJXTXLxco0rE6n&#10;s7e3d3B0+MUXvyvr8lef/tIwjDxPIQB3797defyRpmlZWiRJUhSl4zij0a7n+QCANE1vbq6zLKsr&#10;dnbnAePt+flFXbe2a3SjftXm6/WaMZYkyWy2UGJaCOHu7p5u2IZuvX49uby6KYuWsjrPGkygBTQE&#10;TYwMoMKqGIQQAYAEQABCJIGUCgmId8HJu/5MKSAh2LYM1Thd1y2lDCMtGkR3z+4fHh5ijD0vIETX&#10;dTPeJufn54eHx2mRW5ble2EY9RzHSZLk9198Pp/PMcaM8U4nvHfv3vHxcRRFP//5z7/44ov1evOj&#10;H/3o0aOPZ7OZ6/iapkGIDcNQCmrl8lUXeXUkK5Czv7+/Xq9VlwfGUOm3IZRScrU6b9saY0gI4py+&#10;fPl8NBqFoR/HcZZlvV5vuZoPB63neRDibrfLOW2api7Kju8d7Y9p3ZRlbWo6EBxjPBqPh8Nhr9cT&#10;QkwmFy9evCjSbG882tnZiaKoKAq179M0LUmyvCwAAFG/p7gQZWlR5gKlxyYQJQljjHU6nV6vp96C&#10;CuhyHEvVnOR5HscxAMCyrDAMlRQFIYQwCIJA07SbmxvlpFOqYITQ7e1tHMe2bQ+H/YcPH0opp9Mp&#10;QopXZ/P5XOnkoygCADR1rTCzklKv12uE3lhR3vKi8I3aWWk6xFu4+E+A7luaF36nNH5XF/32t/88&#10;E+vd7wABhgCqs17djhl74+vWNM0wLAVx0RuBiWRvwsnfcL8YY6W8U+s2qP0B8sJ3Jc8SASnBP1r6&#10;qM0dlIBrGkqydDyO+j0/6rrvf3CnyDa6xsKONxoNnz17xhhTwbGB3+n1et379x9++CFCsKyLq6vL&#10;r775CggQeoFtWHmezzYzWtN4m15PZ34QAoCiKBqPx3lZcyDPLyd1Xe6NhpjoSVrOFysAcX+w6zgu&#10;Z7ePH33MKJVcZJna1tmO5XZ/2GeMbTabqmpM3Qq8kDat7/onRyd5WniOL6X85smTIknH4z0N4aal&#10;V5cTBKDtmLujYdOEx0f7tGnKup7PbiCUBPE0WxdZ3JTNydHZ6fHh+atn6/VWUIE1I9ukEsGnT2rH&#10;dS3HLpu6rss0W0lQLzbXncjs9j6WEnLOMdaqqnr18vV2UzUVYQIZhsVZu1oUAkgIkYDAMG3bc1er&#10;VVVVjDHHsXZ3d8uyXC6XVVV1+71ut8NoE4TuoNftdzucsiTdlnlqm46B9F635+nudrnZruOmoU1N&#10;acuRkEQi9flCKVWBOZAAQAEhQX94CCGYRjCDkhBi6Hq0NwxHPexbiyxmkhVVARjWJIMYCSk1Tdtu&#10;Ul0nbdukaZpsE8f2OOZSyiJdE0KasvE870f/4o8Ek9eTG98L7945O9gbazpumlpK2fJ6taY3N7eu&#10;6woZCCEwxhAA3rKsrJumOTg4GO8cGrpumKbnSiXm1zRD13THJoAVtawNR/N8zBhraW3aRl6WAnAu&#10;mG7oumYiAFgrBYWO6WuaZuiOjkxCiO7aUiQEAMC5BABxzilnEELGBACibVsIYb8/BABommFZMAiC&#10;1Wql8i1Ho1HTND/72c9ms9n3GNABAAAgAElEQVTe3v7Dhw/7/T4hpMgrtSnXNK0XRVVVJVmmahIB&#10;AIZh6bquPC2GZSoHbJZlRZHleV7TltJm/2DUtOVqtdhsNl7gn53dgRDmeYkxnt7OiqJyXd82ne12&#10;CwDASJtMJrRlYRhCCMuivm1npmmfnp6uV8l2u9YIevjwgyzLZvOpbegACMOAUeQnSYIwePnyVZom&#10;tmdMp1NCSNgJdnYGf/SjHz97/hRCaNu2bpB4sxWsnUwmQRCYpqHuK1VV1S1V8RLL5TLohHEcl2Up&#10;QH11c/sn/9UJY+KLL77o94YQQtUhSQgZj8d3jk9Wq1Uv6pdVLgWkbSOYZIxF3c5gMNA0rW1b2vLn&#10;z5+3Nd3Z2UnzrCiK8/Nzy7I8z3v06NH19Pb8/CWEGEIYdbuqu8IwNVGL2Wx2c3NlO2a30zFMLU3j&#10;6RSFHX+401/MV6ZphkGv3x8k27Su2/cefGAY5ma54Zybpn147I32dimleZolScIFC8OwLHMhGIBk&#10;f3/fMPTb6fV8Pp/cZKZjW65FKc2r0rbt8XjctK2UclQN57dTwenecNBxfYOQyfnrJM9sz+OcF6sV&#10;ZBTbJiWEGZru2JpOMJS8pi2BRVFwTg3DkEDoRG8AOZ/Ns8uLnbND3fZNN9iWc04QgFgIBCTx3JAQ&#10;wlrmOM5oZy9Ntsv1hqSphMiw7Jv5YrGJo84gSbLFfH19e3PiWMvN+na6+uT794+Oj1vKkyy1XbeM&#10;ty1lVVkTpHEma9YiiTDWNAf7llsXJcbYs50iyxMrQQC2dU263Z3hMN5uJ5eXBCLL8WlbC85Z20Ih&#10;Mcbr5SoKO1LKqqoIUR0wHGMsOQRCAASEEEACCGHVNLPlYlSMHccykTE+3k/zeHJ7kWUZJtD33TAI&#10;BGVNVeu6jiTwPY/SRilOOedty1hTb7ZbjLXlctFQdv/+fS846uaRH/rX19d1XQ6Hx/c1nVKOCcFY&#10;c22nKIqyWJ+e3OUt7/d7oR9qmjYYDFQ59t7enirxRgjHcaxp2u7urmkaRZGVZUkIaprGdf2qakzT&#10;HI/HlmEzJgjR5/P5/v4YA7xeb+Nt8uDBg8162+kAy3IuLibxJvF937bcy8tLTSOdTme73J6fnwsh&#10;NM3Y29tbrTZPnjy9f//uYDD4m7/+2dOnT1er1Xv37naj/mKx1DRtb29f036PJNrZ2bFNM89zDKBl&#10;OqxhV1c3SikHxOTly/MPP3g83jv67LPPtuvUNKw8TX3fG41Gpyf3ECK27QoO1qttv99/+uxV1A1f&#10;n18CAKKwu9lunz17dnJyJ4qi5XKNAL6+mqprjmN7nU7HMEzDMC4vL1+9elUUea/Xr6paXceiKPIW&#10;3nA4fPDgwbNnzyaTyXA4BABst9vf/va3avfHOVcWX8uyDg4Obm9vVQJN0zQqrxVDoFzBasBSVFtZ&#10;5svluiiKbrf7+vVrxTksFgtd1zEiOzvDt0UmlFLbdlXoy5dffplmUgjQ6/Vev359dbWSEkRdnTE2&#10;GAy+//3vx3HcNC0EmDGmhHxVVd27d6c3GFqWdXLnlHMeBIFpmovFKsuytqWC86ZpOp2O4zgXFxfr&#10;9cayTCGEEMzzPMqaJN12OoFtmxKI8f6elHK9WGZZ1lQ1Qkh4AgKh62TYH1iGHYbhYDhUfjzG2Hvv&#10;vdc0DSFks449z8uyjFIgJRUMyABSLolhyrKVEFBOkyzfJmlZVFLCoipt24YQ1orasi2V6arYUZX0&#10;o3ytnPO6rjnnAIA0jfO88Dz7TSAFhIpahxCmVdU0TVuLzWYTp5lKnVVztud5vV5vMBhs4vji4gJC&#10;7DjON998k6ZpFEVSyqopj44PDsb7ivKybXunP1AVPkprqmZTCCGTAmOsBlnJVJTOHyZQ2lTK422a&#10;BkekoYwlmaHhljVR2FFpDggiRftSSqsK6nohASKEQIkREghrnHOM2c3N1Xg8Hu32w9CfXJ2/eP6K&#10;8db1bC4oAKAsyzAM33rFFfmmGCTP88qyLIqCENI0lFJKICqKYrOJe72eiiKnnLdt29Kac25Zb6iz&#10;KIoMQ2vbFgjhuu7eaOw4XlEUi8XCtt1nz55ut1uVGXE5eb1/cHDv/lnTNNvttqzy2fz2+bfPttu1&#10;EIJz+fDhQ4y078Suhu+HGOPd0cHx8WmWZXEcG4bBOdU1czZdUN4y2QwG3dHOHhc0CDp/+qd/dnt7&#10;m+Y5xoZhWtdXU9P2/LDHL+fnr18KqUGkA4k5QwJgKRGCBGMOIZRSsb5AAV7Fgb3FKv8E0kAIMSFC&#10;CM4FYwIASluOEDk8PH786HuDwcA0zbKshQCu63791ZO//uu/zrLiwYP3kUaUA+K77dXter32/TCK&#10;wv39fULIfD5zHIcx9utf/3oymdC62dy7ZxjGZrMxdGuz2biuPxwOyZtn56rVVnGhal+p4qDCMMyy&#10;TAlY1BCpQstVQoEaybIsU6u0PM93d3fVRYaxdjqdlkVtWRalnDGGMTw6PmBNO5vduq57//7dy8ur&#10;zSa2LGvQ31FKgTiOOeeXl5ez2eyjD98/Pj5eLBaffvrper12Xfcn//pfj0ajyeTaBrLXiyDBNzc3&#10;SoCtRiAppSKoi7IghOzuunEsPM8bDAar1UII0e/3Dw8Pm4ZWVaVeuWop0zRDXVENw1BShfPz87Is&#10;NU1TXQDqIFeVclVVKaWAZVmc8yiKDg8Pl8ulMr1DCG9vb9+qx1Uxe9PUeZ5rGsbflS2/ow0G7/76&#10;n6Dfd3Ylb77sXbIXvglkBm9/VPrkd7/tHwTSQAIAVIq+2u4BgNQHp+u6rpvqGb/7KwCgqrZ68xRC&#10;CCnkP3+F//zx9o28+wIglADyltaYyPfev3d0vNfpmt2ej1GtGXuMtZPJxWRycXJyksTb58+f96Ke&#10;YRhVU2OMLMs6uXMcRVGv02NMWJoxmy2aprm5nj779sV2m3hBGAZdy7FHw11CyPXV7dXV1VdffXV8&#10;cuiYlhTQduwo6kdRpBHz//nZf3n14uV/+2/+ze+/+H2WpErzb1oYIv12NlcfOoQwy7LpdAYAuHN8&#10;wqloqqrX6wkqEABFUV1eTvrd3s5w5NpOkiTb7booiuVs7vuurps7OwPDGQrByqyktEGa6Qfuw4/e&#10;cyz35ub6N7/5e00zECTz+ZIQ3ff9Dz780AuC2/n0+vJi73DU0qxqKxjXiqkiCHLGJ68vbq6Xod9B&#10;hhF2+m1bty1gtJEA1XVt2lY49FpKdYygbSZJDIDsdcMkTfuDjq4PXdeu20owur93dzTsh6Gfpall&#10;kDJN66LebDJIZXB41lRtuk2rohJMSi6BBBBhCBGUCCpeX0gMEUZI3UUglBAIAKUQEmpY00nRFFQX&#10;Ja1outGhDTXUGURur0OBaBmrmjZJkiRLok6nKLJtEgMBTNs2DEMIZtu+hjWVaXL37t3HH3/0/Pnz&#10;Dz58bzweR2HQVNVyucjzNEm3aRrHWVxWmQTUDSzPcyItdHzP9z3X8xFCUojA7yjyhlKqGTqlnFJq&#10;GSYhRFChFF4IQIyJYRlZmSAMEEFJsoUE27bOGFuuFmkaK4GMY1oEaQihtqWTyYQIAaSEjIumbSCE&#10;KvWec64uzVEUAYCapknTPEnz2XyJENoZ7X348NHf/M3f/P6LrzRN0w2LfReH8M3Tr+M4HgwGvV5P&#10;t3RIYF3X0LYLCAEAlmUgBBhrdZ1gDC3L4JyYpt62mu/7Pd2Ukhu25nmepmlSwtlsNhwOfT+M43i8&#10;d+DYtmO5GGtV1XhuIDivynI0Gm23G855vz8kmoGxlmdFkZer5UpKOZ8u2oZVRQKgbJqqaarRTk/T&#10;Toqi8TynqQvfDwaDfpJuLy4mH0ePsiz74IMPiIYwRoSQThTMZjPPsSWERNc73d56vU7zAgDg6Lq6&#10;vsRx3Il6CKG6bXTTruv617/+dRhGrut2Op3pdMq57PV6aRbPF9PF7Laqqv/x3/8lIWi7TSTjX/zu&#10;a8Zov9/bPxh3/CDLUgCgaZpBEMxmi6dPn5VV2e8NBoNBXpWff/E5ISQMg5axKIoGg8HFxUVZF5DY&#10;nHPHceom32zWbZM/evTQD+y6KeKY7u4OAZBFXhs6efH8GaMyinrL5fLbb59dXl65rqsC5RzHcRzn&#10;aH/s+h4mCEIYRp0w6kjAD4+PpBTz5cyy7TpeT64v/dAZ9IaWsJbLpaZp6/WaUnp29/STTz7RECQY&#10;uqaVpxmTsuQsy/OmacL93Tt37ty/f88LfNd2AIKSC8pZnuZxvJ1MJmkW53k+m91meU4F5QJknN/t&#10;DTdZkdXtZL4wbYsLiTUdIQwA0jRDcAABDoLOZDK5uZ1ttokCAEDDEhMvCheb7fV82giW5llWFTt7&#10;0fHZ3YaLPE0ayvOykBJiSCzD1nUTA9zWjUGI5zm0rBEiQgDGBEbaNosJ2t4/u1tWeV1WSKJhrx96&#10;4Wa1NHVDIowAVF0aGOMiqzabja7Zum7qWDc1XdCaICQ4ZFKqgUliaBgGQDIpszzPnY6X5tl914n6&#10;fkuL68vJ448+uL25kZKv12sdSd+1qqryXIc1jGmMEGKYlmmbSZkmSeJ5wXy1JFjL85xy+uritWbo&#10;uk4451mWIYR3dvrXN1O10R8MdpfTJUEoTrc3V9dlUHieV5fV7c3N6ekpRiDLsuViNtodK9+4Mk11&#10;u922bdMsLooqSZJeb6DKk6qqypLUts0yL2hDg15g6aZ0QVM29957oDRa987u3t7O9vb2LNMpy3Ix&#10;nduG3h90ryY3lmtJCZM8SZIEYxgEwWe//YdP//7XvW53s9l0u12M8Wefffbb36K/+It/e3Z29vjx&#10;R3VTLmZzXSe+52kIN1W7mC6QRB99/PjO6f2b6e1isd7bPXjuv95sNvH66ujg8PL86uri5t/99/+d&#10;aRqSitFgb3azGI/Gw/4O462hma7jfPDeh3lRcCnUzoK23PbsvKj9oNPrDdq2vby6klL2+/0f/8kf&#10;U0qfPn1aFMWzp88Vd3pzc+N53t7e3nw+n06nn3zyyYsXL5S2vGobzvlyttY07eT4VPXNUEpV3ZGy&#10;bKkdmanpanhVnjSl01sspGk4nSiczWbPnj1zHOfo6Eh5NPxOEEXRbLZQIxqlVDMMCfHL84vD41PL&#10;ug3D0PdDKWEQ6HHcEqwvF+tu1N8fH/7m179WbbcQSpVtFvhh4IdSwrKsy6K+uroyjKkSo15fX6sj&#10;AUqgYaITLUtSgpBtWmWZe573v/xP//PXT7588eKFZeg6xFwwyzRd12ZNrRS/ZVmquZO23HXd9967&#10;L4SYzRfL5bKoq7ZtG0aPj48fPHjwxRdfKP2hbRuQwDKrKaWUC8YlQETX9MVqvViusqyAEGqa3rZM&#10;1wXEmmANAEDTVeiXeJuU47q2bZu0bdumQlASndi2SQjqdYJ+v29oOoDSdV2lgcQYp2lcljnnfLPZ&#10;hGHk2F7TNBoxzu7cS9P0i99/1dTUcp2qapbLFUKIqoTIphWSt2377NsXm+U2TdMkzrrdbi+KLMvJ&#10;sgIhwrk6/xGQgFHR1NTQsHzzp9+hX4kQBhKCoirBFvq+a5omQJgJCSgHNfOYIIRQxjUMgU4wAphz&#10;Qkhdt1xkjuNYuoMQApK3TV0VpW27m/Wyaar3Htz7y//h3/+n//R/urbVVKXvOre314vF4r333vN9&#10;d7vdSskDd6/KK4zxdD2NszSKoiDo2Lbd1BSCRkrZMrFarSiXlmXZrk4IYYwJydT/dpYVUnJd15ng&#10;CBGNGARBxwkI0euq5UzqmkmIrvxTnV4kJDNMjeZVXRcnJ4f9Xi/ww/VysVotkiRxXb+uy/V6++L5&#10;q93dvd3d8Waduq7vedxxfcfR+oPdNE09z4m6/a+ffHlzcz0+2KOsKcvGNI3lYksIupkuN5tNN6K6&#10;7npBL06KX/7y7yZXU4Q0ziQEugS4oVwKyJmEGGKsAQBUow2S4C3kAED+c83zW4iieEshJCGEUSEE&#10;cBz33t33zs7O0jSv69a2Xcuytpv4889/f3l5de/eA8tykqxoAPW9EADw9599+uzZs6ZpRqPRhx9+&#10;9POf/+2rV6+22+1/+A//q0pd0nUdQqQI3reNRwAgVXmoEuwUelRVZ4rDAABcXFz0+/1OpyOEUH1p&#10;lFIlilbOYdXKtl6vDcM4OjpCCPm+Twj5/PPPk2R7eHi4XK43m42yR3mONbvtGIbhec54f+/ocOfL&#10;L1/85//8fx0cHHi+YxoWxjhOtyoy6ujo6PHjx7qu//SnP/3888855+Px+ODoZDhMhBCPHj3SdfLV&#10;N181TQWhqTCh2gisVqvr6+tks93f3+d8bJpmFEWj0WAw6CVJ0rYthMA0NSm56+6ZJioKqpaDysen&#10;yizVZdkwDIQA51Qh/zzPDcMwDE1JnTnncRyrFKL1ep1lxXA4PDo6adu2relisSCEcPYmMbssS13X&#10;MYamaWIC1fpAVTG9XYW8RZVvD5J3lQKqIuvdQ+itHxh+lzKF0D/qInqrQFafrIpKUqs9ABDG2nfJ&#10;pvpb4lehXy5VJJvqOoIQQiCREG/CrtSuSoB3OOo3P4t338477wVJKRCUhqFlRfzg3r0//a//5cFR&#10;f7O9nVydf/3l71zXNE0TItDrd13PKavCD4OWtYZlDAZ93/cBevPeNdOYTqee5222CcaYClk27fjg&#10;8OzszPdDVcv65Oun0+ns+fPnQRDeOb3btu1suYp4BLFh2Z1tkv3u8y9fvbp8/71HX371DGP8ftjH&#10;xGIcOa67Wsf/8A+fdzqdk6PjpqWTyfXdu3dt15/OZ18/eco59/1wZ2dACLm8mEwubu7cOVGnBkHY&#10;851uf3exmH/22S/W6/h//z/+N0ob13Z2d8dFWri2DZB89uLbJN90+51tks4Wa90yyqr+3gc/iIbd&#10;3/zmM8rb49Mj2zOub5ZZlnlBGHaCstpYtt42XNfwD3/w/u7OWZkDjVgSScMyEUJBp7ter88vXkuA&#10;0iIv8sQwDSCs3rDb64Xb7fLocC8Iw/l8vo1Xrm3tjAamrtG2wlB0e53Z1NzMl03VbKhMwkGZF1AC&#10;JBHnHAqIIYISIfndpUxIAAQgbyQBCAGIJAQSQqkZGocSEcAYH+7tucPOotiUBcW2yQSFRHMMKzB0&#10;hLWyLOu2cWxvs9m09LrIciZpXcdNQ6ngGOCqqb738Sc/+MEP6qLc2R24np2n2XxRfP3111999QWA&#10;4uHDD8ZHI2erW9b+zt5OEASaQRBC8E3gn44Q8mynadoiS2raYoybumwp1zStrAsIoeRAre+zOKGU&#10;mxbJytT3Xdu16qZ0fb+q2zRN43glAW+pRBLVULY1rYuSMTGf3hK1fDIIUdxsS2vOmeNYVdtYliYE&#10;oLTJ83w2m0kpT05OIIQPHz7cbDafffaZ53kKmv/qV79yHUcl6fd6Pdu2GWNpmpZlGfhBnudFVakJ&#10;T0We9nq9NM8UURxFkRq/1P7L7/hcUClFVRecS8VCZGlR163neRhpdd3G21wxtBhj2zZ1nUCIbdsM&#10;wohRidFG13VDM9VWjPM2DCPGG993x+Pdg/09yzImk4mQHEIMJNJ1Q9f16+vbDz54T0gehv5qudnG&#10;6yjqOI5VVdXu7k6/31dk9WazUWUkdV0jgi3XUeIEIURd1y0TpmkSQhSqFEJ4nlfXrSLP5/P5eLR7&#10;dHTEOUVIA0DUddk01d5oNwg6m83q8vyVEODhw4ePP/7o4vWEEPTjH//R8+cv1ZKyapvp9Pb+/fud&#10;yLcdBwCUpqmua5pOsiwJgsB17T1vMBz2u5HPBU2SeDDoJem2EwWEoPni9vToXhj6UaePkP7Vl19/&#10;+eVXQgBKqUYMXTPrum6a5vLyNQCA01YIdvfu3bOzUwCFlMJxLAm4H7iGiSmllNKqKa3WJITs7u7e&#10;OTsTQqRZvE3issy3641OEKcsTdMWg97h3qOPv3d6egoQTPKEIrhoChVsaxgGcQ3HHjw63OWcC8GS&#10;JEm2cVU16/V6uV7tndxpJdYsV9NNKgEHEEIMgea6fhzH6/UWYtIyut7GXALDcR3fr6qqotSAJC2L&#10;ZbxJy9wPgrQsiqo6u3cv6IR5WaRlWbeUA1iXDeUMAaghKaFEEkKJDN2q0jKNk+nVdbxcjwc7vuvR&#10;ukni2LbNuq4NYgwGg3tnd7+sagSgRgyMK/BdFKQCJ5YJHMeDUiVk1kAidU8RXGKM25ZJKCzLypu8&#10;ZU2gBTynukGWy5nv+6enJ0rgdHRwiAQvyxIIWmdZvxOpu526l9OWZWmxt7fPgeScj/f2b2fTyc2V&#10;aZqGpe/v7w+Hw5aJF89e3j27jxABEk6n07pubd3dbDaUUqUsCILAss3T01MhmFJVXV1dBWFUFEVW&#10;FJTSq6tJUWRRFI33d72g8+LFi7ZlQRCoKadtqeM43agPAU7irNfpywjUdX15/loieHJy8vLly6ah&#10;k8kEI03VMyouNOqGpmM3NV0sZjc3N65lQyiFYGEYNk1zcDA2DOP6ZpKmqW1bf/VXf/WDH3wv3q7L&#10;slwsFoamC8bj7RYI2e30CNJc06Mm853w4tVl4HcFBek2byu2WKwODo4Hg97LF+ez+a1jWgDItm3H&#10;4/FgsLNYzMZ7ewqeUUptx9luk+Oj0zTN4jjtRv3VavPixYuzs7vz+fzVq1fbrfzLv/zzH/7RHw1H&#10;I4xx27CryYQQslgsuv1elmVxnNq2vdlsFJNmmmYbM9M0+/2+7/tAwsVioaR0imrQNE3ll4RhiAyk&#10;aZqKcAcANE0z3ts3dHOxWDz5+pub2+swDI+Pj03TPDo6opS2Dd1sNgozG4axu7uLiPnb3/62bdt7&#10;9+7duXOn2+3+6le/2t3dffrka8eBbdumKVNlsFdXV5xzzwtup9cN5ZRSIcHFxUXUH1RVtViuk6R0&#10;HKEuYpQyhCBjzHEcy7Jc1x2NRuqp1Z70wXv3Xrx8VlWF7x8KRr/55hsI5XA4xBgPBoPxOMzzvMxL&#10;3/cFB/1+P45TwzI7UW803ptOp7ZtU0rPz8/ff99W6wAJAZCSUwkhkBDVVbNYrIQQnh8kabZJCiCB&#10;5zmaplFK58slAECtFZTCWUqplgIYY5Ur9naewxgTgkzTNDXdNM22qRVXBgDQdd0wDMUY37t3bzAY&#10;vHxx8emnn1JKDw4ObNtWs/Xl5WXDqHJF6rqmaKssy9Rwq2k4jmNK6cXFxWq1WgSB8kPatq3Qi0rL&#10;UU8qBHuH5BGKZ4QQ64YGAKjrFoAcvKnZoxXnjOmxkfuOW9e1rmlCCFPXCdGBRIwx8F0izpuQWCAN&#10;wyjK1FbZE1ny4MED9cGpKuCiKNSN6fj4WH1SgoperwcAaNvWpOZb56HrGoPBgBDy4Ycfpmmu1Kcq&#10;O1ohKPVB2Lat68QwjLKuAACmaT755pu0KFVsknJ4OrY3mUxGo5HtmI5jmaZu2/0k3SxX8zDwur3w&#10;hz/6F9PpVGGVNE1d14664aeffnpwcFRXbDK5fvzo4/3DIwjl3t4exsjzPNf1P3r4+OjoKCuS169f&#10;rVarbq+jfNeGbh8ddhDWluv46vr564urLG00w5ZCE0AauokkEhBAiAGC74z+b9JxAVTBiALIN11H&#10;fyDu0B98wIxR1cwqBWzblhCtE3b39/cty6nrFiGyXC51zTAM4+OPPx4MBnfv3m+axvM8FXEshFCX&#10;BRU7vF6vv/76G10nuq7PZrPj42Nd17fbLSGaEgkrft73/RcvXjVNs7OzMx6PlczhjVHzu9pYhFCS&#10;JOrIV54LtXpTX6n2RGqv9+jRo+12u1wuwzDcbDavX78Ow5Cx1vf9PC8dxzEMY7vdSk5NUz86OtgZ&#10;DbMsS7N2OBweHR0cHR0URQUASJKEC6ppmjr94zhW4mcljf7kk0/u3r27Wq2CIBiNonWcq9298u6q&#10;cTQMw/Pz87quWdsKIZ4+ffrBBx8ghF69usAY5nmucuZUNiwAYLstlFNX4TrDsNQteLlcKkeDktUo&#10;1hRCOBqNNpuVgq+aphmG4XmeAt66biZJcnl5OZ/PD8b7vV7P87zLy8u8SDebTRzH6urR6/Vsx/zj&#10;P/7jn/70pwqvvkvnwu+c2P8EAysA/BbWqjf7Jozqn+HhN2BU/EF1/ybsqmXqm0MICVEiEfMPoVbf&#10;vQyE0Nsupbff9i2u/v+lf999vLvuwRjF8VrC9vHHH6Zp8h//419P5+d37x1WVaYbUAKhpPgKWUVR&#10;tFmtIZRt22ZFCiFcbWu11K6qSkLg+35RV+r1P378OIqiLCuEEH/3i189ffr0k0++1+v1dF1frzfd&#10;bpdS1tTMcRwAsJTo5ORuU0uBtPsffNTv903TTPKiqNme5TGJITZWm3h3zHVdx0QPOmGSF3GSeV7g&#10;eV4YhnEcr1bToshd28HIqMqcUXDn/plGSFVVedZ+9PD7GMO/+b//y7Pn3zz68OEn33vMGDvcH19M&#10;rieTi3/77/4iy4rlenV9fUs5qOv67M7Zs2fPBnvd8XiMCex0/E12C/Xw7P4Z5w3jDWZCAuj5NoLW&#10;5cVL3hhNy13fq9t2b2/vww/fPzs99H13cn3VtAWGUvDGtoyD8U6WbH/3+39ACOzv73eiDmW1aWiS&#10;t6Zh9fpRmeWb1Trw3VsEgsAjQM+TNM9TXdc1TFrBgZRAQgAlEAgiKYTAUKWUS4whwurYkAhBQjAi&#10;sJVUSqC5xs7+KNjt48xmhJecFqxqaA2Q1DSsGUbUCXTDaDgIu1HY7W6Wq80mTuOkbpu6Lrvd/r07&#10;p0HHvbm9JIRAKLdX87IsL19fZGncH3Q83466Xhh6lk2CjiuEyMsEN5AYupQwy7KyLIFEGMI4joUQ&#10;hmG4fsg5r9sGYwwBQggBKZumybOybkrbsP2OBxHdbIskR0IyDmu2baez2zzPARCcc8mkoel1UTHG&#10;Op0uJpwQTVdnPoSgKIp8kXLOR6PhQTeSUpZlCSGMuv26oYZhOI6jW+bdB+89/fqJ6/qW5Sg/PQDA&#10;tCwuQBRFKlJPpWdtt1vAQZ7nrG1VZHySJE1bCcmIZmRZptrJNU1LkiTLirZtRSyKMgNAWJbV7+uc&#10;S3X9UkV269WWUo7RW6rRzdoAACAASURBVA8Dl1ILQqfIGwDA7u5uEufT6byuW8ey+/2uZWiz2dS0&#10;SH8Q3Tk5Pjgct1U9n0+RRJxRzwsQ+n/Jeq/nuLL0TvC46136THiABMCiqSqW663ulumWQqNRrGJj&#10;tfMP6k0bmtnZGY02NrQxodCqperu6i5PFgkShEf6zOvtcfNwSKq6Jx8QSQLIe5H35jnf9/0coJR6&#10;bmAYRhKlEAPXtTc2NjQdW5aZZclgNBIAOZ6rLHDiOFbBoVVTM8aqmqVJLiTc2NhAWKtoYxiGYehJ&#10;Ep2dnSquTlmWCIEsy4PA9zx3e3srCPwkSYTgDa23tzcP79799psnl5eXn3z0UbvVpZS22y3G2GKx&#10;qOsSAPH+++9irN1Mblut1mI9rarq+PjYdfw4jUabw83tjTRNR6OB7ZjDYc8P3PH46rNffu461u7e&#10;6PYmrop8a3OUxPFw1GcURGH61VdfPfv+BCHc6w0EB6ob4ZxUdSGl9DwPY5TlCRXcdOx2O+jzwcuX&#10;J6swJAj1+93RaHTnzr5pmr7fwpBMp3PGeZqmv/z8l7e3t0HLwxjrGLVarZ39g3d/9IntOIhot3HI&#10;JANISikRIti1MYA15yVnEMmavQ7JhI7dcRwI0Za8WxSVBIACthF4xDYbWmV5nmUFApg2vMgr03I0&#10;YkRRVFSVYTmuH5R1OZlNi7I2LadhtKwqyplmaFVV9wb94caI6HpDRVGVSZZDCCDAGkKubUOAOGMQ&#10;YskBBphW1A/aw/4ISVBkpaCMsyaLEx0jBhHggBCys7OzWCyi9QpjjAusaRqnlDHmOD5jTM07dV23&#10;LSsOU6CcOQAXQui6KUSjmhZFPVXFtxILrNZzx7Vub29NU9c1zGtuGnrL826jiHMOhKzLGrsESgQA&#10;iJJkPJ222+3hYFQ1dV4WCqqllC6XS9v1gnabMSaARBA/ePDo81/9+uXzk82N3SzLo3VKsH5092h7&#10;e3sdrsIwRAhwznd3dw3DUC4yd4+OyrI8PLyrVhBMoGnYWZysF0vXsne3doTgYRgCIAxNy9NUMywl&#10;AeoN+io0azqdY6yVZRLHMUaa7/uWZYVh2DRMfbSJxjHGjmtZtkUl7fba/DlN04SQAGGwvb3V7XbU&#10;MKvT6Vim7rl24LsASN9xAUa9dqfa2cWYGJreVDRexxBiAnUdm7yRo9EmgYhWTV3UhmEY2Hr16hwA&#10;IQW/ODvfHIygRJJJUzMlk512b7FaTmZTgvWdnV2MZ199+c3J6avj4+Orm5sn35+qreT88hpqvxWC&#10;Pbz/4A/+4A9enZ6q6o1oRhzHlDZBEBBdtyxrOl8cHBxs0yaKoq2tLcMwPvvXX5ZlrUofznkYhqpa&#10;UpM+NcUXApdFlSRJXddZWrbb7TRNy7I82L/T6/WklJwJ5XxbanXNqCGh4vg1TTObzRBCw+FwuVym&#10;Ubwx2sIYh2GoaYaum1EUmyb40Y9+xBhTskAAgrqudc0UQhRZblmWruuTyWS5TEwTmaa5XC4xxqZp&#10;qLLGNPXhsF/X9dbWxmIxi6Lc1A0gZJIkk8kECqkhnDZ509Su61iW1R10CSFlU5ZNrRtGWVXj8fTJ&#10;90/X66jT6UCAOZAIIcMyIUZbO9tXV1eMsSiKGBMIAQEAIlgiyARfh5Fpmh4AVdVAACzXNW2n3+2V&#10;ZZnN5xhjJrgAUomuIZSGoan3ljZNU9dScl0nlmWZpqk8/AiCmCATmoZhEAQJggpaUa3XfD5X5enR&#10;0VEcJ47jep4/m82xrm/u7ERRNJvNGOOO4+iGoYAgCYTqAIuiME2TU+a6LoZQWfWYpqncqgQAcRwr&#10;uIYgKARTFeYbeqQUQjRMQCg55w1vOODKGlcCUdd6wyjriDJPTd3IbLPl+X7gQgQBgJzLsqypkMp0&#10;GiFQFyUhiNMGQ8AET2jjWJa1MfJd5+zsbGtjZOqaClbNsmw5n2vE6PV6hmEMBgPDsLIsS/MSACWA&#10;x0mSAYAsxyaEuI5XVsX29qaC2afT6c3tFaXUNE3OZVGUjuvqmgkAAhKZhq1rYlxNvvvmyXAwePL0&#10;21evXmHjaHt7u9X2gsArq/Tm5mY8vun1Oo5jua69s7U5nU7DcMWYeP78+ebm5ubG9ueffxlG8f/7&#10;D/9fvzccjUau73i+c3CwD4DY298hmuHY/p07x3t7dxlrsiy7uDhbRfFsupAQNgw0DWio1E1H020g&#10;MYSYUyARBBJgrInXrQIQQggkAQBQSAAkQEBKAZUhEJJSvIlT/QGap/qNuq5pw1032NzYPjg4cF0/&#10;ipLxeOo6nuf6vt/qdDqHh+8URTFbLC4vL/v9fqvVoqzOsqwsSwhh4Lc/ePzRf/mv/7mqKowtKWWn&#10;0+l2u91u9+bqStcNJaZVGUWe57XbbaXJKstS1/U3QLRQw+W3WUd1Xc9ms36/3+/3FQSqGhvHcaqq&#10;qqrq5ubm7Oxsa2urruv5fH54eGiaZrvdZqxR066rqytKabfbtQytrqurqyuEYdM0YRj2Or2tzU3X&#10;dhzHe/7sxcX1lWCNZVmK0b9YzB4+fPjjH/+41+thTev3+0mSjMfjoN2aTlerKFR0ZQhhEHhCcMex&#10;yjJXs4/A9Tjnk8lkNBqp9S2JQ9u2bcsq8pwrS0hijMfjyWSSpmm32x0Oh47jcc6zJA1Xa1WOqsQy&#10;Qki73bZtezgc6jppt9uqjFQj4DBaTyezqlpeXFwoNfX3339/584dZYCnZAJVVRqGYZq667qtNvnZ&#10;z37213/91woBVmXwa2HtDxrR3+s235pgvZVdqn/+ACL+nbZTXU11QVWBxLkEAKitU9dNxXx+29Zy&#10;LgR/S6tWLwt/7/HmCEhK+IbdoA75+nyBchb63dYXAQihBIBjAoNWO8/T65sYQOa4BiZQUSyjaH1x&#10;cTEYjEaj0XA4XK1WNKgbWs8WcyqolLLVao1GI78VhHGEECIG4UB6XmCYlt8K8jx//vz5cjZfhemd&#10;O3dM0yRENwwrSTLGxGg0Mk2zruj11YRS+uDR4939w6pujt55EARBFEWm5bTb7bIopotllpeuaxPN&#10;sB23N5Q15VmR+e2OG7Rm08Xts5PZbKauReB3Gioog57f1XRnNplalrW3d1RVJ1988cXt9U2n26oa&#10;+B//09+PRoM//qOfe75zevby1dXFcDjYubPjd4PNra04y589e7Z7vJXFWVVlFjEm8+tOLygq1uq4&#10;HNSaCQVoNKL5njEbj2fTm5Yz4gwVucREu3uwB4H49tuvp4ulYegPHh67nkkFq+va9axvvv3y5uqs&#10;02lR1tO03s7uRsv3LcvgghZZDKRstT3Baa/bDpexrulCMFVRUEqhlEJACZU9ohASAQQAABhDNTR5&#10;rRUHEiFEdEwFBToWCOq2GaZJHQLs6rbnDQPPmttFXam6paENqwUAwO/0ESG9wcB+/LjIq8VsNp1O&#10;Td3wvMAydMsxOG+qIgvDUCNkOh2bltbqbI1GI8PAjFMOaqyLKF5pmpbmSVVVTArBgcrP0TDRMWG0&#10;0Qy9bijIBQCgYZRSShtuWZYQYjKZzGYL09QP7xw5rnby4mQdLQxTN009q7oIg7JKiSaFEEWZFWkB&#10;hNQQGQ6HeztDziUJAp9zTmkDIex0Op7nZXnieEGn04EQ5nmevY46rDCGSULfu/u4LPPlcu77rmrN&#10;FagrpWy3228t7OM4VsQSKKRqYk3TZEIQQojmWJZVN6wsy6qqlB+gEnxLKdM0B1BsbGzs7GxKKKJ4&#10;jRAKWt5ysdI0kqRRUwuCNCll0zR5nmoaVgP429vbdZhSyg3DGg2GdV2bptlp7R0eHUjJXc/qddp1&#10;XX/z9decUwiAruuaRrAOy7Lc3Nyw7C7RNQC5lLLba7+6PC2bYmdnS5FIIcGW63DOg3bLC3yAoO25&#10;TdNgjQMEu92u53lCQmLoYZyUZdlqtTVNU7p8CLDv+3le5nn+7NkzTdNGg6EiFD179my1WBV5fnDn&#10;4OGj+6ZmIkgAQIvF4mDvYDwe/+bzLwhBhqE9ffqsodVgMBCAYwwBEPcfHCFNSilV2sF0OmGsHgw7&#10;pqn/+vOL6XT8R3/4U8/zHjx6MBmP93b3P/nkEwS1L377zVdffTcZz7vdLgAwWq25hJ7nYYw1TStL&#10;SIiuMktXq2VexLpO0iz5zW9+HYcrBMDx8eHx8fFgMEAIzWYzIaLFbDmdzn/y0592+p3hxqisC83Q&#10;i6JwA/fhB+8PN7caShuMuKCUMcM2JBQSISFAwylCBGtEctY0DYCCQMiA1AgBCHHKECbQ0CDEWDKi&#10;oY2tbUKQmh02DdOJ5ga+EKyqKonBzt52npdMioY3ZVNKDBpex1kYZeuk4B1e+W33/v37x8fHdVMu&#10;J8vlfCGlTJKkLsp2u+27flOzKF7VZaNjwvyW5/gIAB3r3XarE3TWy0VR1EmScM6Hw6Hi4auEapUc&#10;JiEwTbOUAjBeFIUa6zRN0wq6pmUhggCEGGGCBJAQY2wQDQg1qod5mtVFyZpmcju2HL3lB/P5PIli&#10;nWhXZzeAUXJ4Z397a0YIIToCr7c3IRmlQvl/ZlkmgOSUraIwCPyqqR1pjTY3HM/jXHi+bxjG119/&#10;2+/2/+xP/vTLL7+mtYBSTab4rz//1We/5Ps7u5zzXq+vMkJ3dnZ+9atfYYyh7AkhlsvVbDZNkmRj&#10;Y7i9vWtZzu3tuN8fPH78QZqmaZqt16uqKmzb1rF+9+4RxtAwDE3TLq+vEEK8oaamd4KO0sHeYJym&#10;actvm7bVavmn52eMcYwh5/Ts7Awd3Knrut/v/+Qnn+5sbb1RcFkAAF0ngvPJ7Y0CGSISFnVFINrZ&#10;2V2v13GYuK7vuS4XEL3WRvIiLT7++OOyzP/5n3+xubn56NFDxthyNa+KfDZb5HlJKadcmqZummbT&#10;NBcXFzVtXrx4cXBw6LkBY+Lhg0fdbvcf//GfIQSEoDQVDaOnp6dZluhEcwz7wYMHasW7vZl89913&#10;qlrK85JL2W53d3d32+32fLXEGK/X636/L6VcLpeKcaPCUcuyVCChIrapob4KAgEAXVxcmKb++PFj&#10;Vd0CAIiGN0abRVFM5jPGWNMwz/NUCwok6vf7RVEQQlar1c3NjeNa7XZ7uDG6ubrEGLz//vsHBwfX&#10;N5dJngyHQ8/z2q2uYRi6ZSZJqhvGMoyklJ6nvGoMBZu4rm2atmnqaZoq+Prhw4eTyeR2fE0pTdLo&#10;7/7u77788mm/Y3PBfN/95JOPu90u53y6mJdlGUVJnue+FzAm6qLMy7qmvD/cCMPw6vJaCJCWOYTw&#10;4OBgOpsFXktxsxFCXFBV5ClCBCFEIpyVhYRAwbyvzs8wRE3TKEjzrdzX8xzOeVPXVVUpPrmSyPmO&#10;6weemkzVdc1pYxgWAAIA7Pv+W5rPcpmen9/6vnl0dO/o+C6QSvrupmmiaVrQafc7nbbvx3HsOI4b&#10;+ApnVmmoXFBGheNadVFjDC3L4Zx6jm+7VhKluqllWfHtt1+XZW0YmoRYlcpSSuXsACTgQArGpJRC&#10;MC4xqhsAAMbYsUwJYV1TykVe1kIAzjkhutcKMNEpq5uqbprG4JYCFSmtDaIJQQCgZUnVH5jnuZrh&#10;fvjhh4vFIgzDLMvqulbBh47tKYppv98vimq5XEqIkyRR4w8IYZZlNpCapmlEDzx/NBgqtMG0raqq&#10;0jxRy5Nhmkp36rru7u5+1TTr9Zox9g//8A8//5M/9jwvSaLT09NOx+ecTqdj33d39zbXy9VyNR2N&#10;NoPAo3VZs9px7fUqhFAyRosye/ToHdtxXrx4led5FEU34+v5fN7uBACAH//405/97I/Wq+xmcuO6&#10;rm6Qnd3jMKqyEkBSRFGqaQbCmqlpuuHShpcNhYITrCOAAJQIIcE5eCt6/DcBpOptIHjDREUICQ4A&#10;FEAiCIUUUL7GXYXgwLbdjz785P79h7ZtV1WzXKx2dnYZE7e3tycnL/v9ocItt3Z2FDGBUur5XpIk&#10;EELXdeM4vrq++OCDD25vb59885Vmmu12x7add999T3W/Dx48Ur+lQsWVGJtSmiSJ67oAAGUKrRon&#10;TdPkD8J1FovFer1WECshRF0dtSar5tY0TWXBFQTB3t5eq9VqtXxCyMHB3V6v9+LFizBcFRmjtMYY&#10;fvDh4yDwoyjutAIIIaPi8vLy5vZKUOa4jmEYTVUTQqIo+tWvfrUxHOq6fjMeT6dTKWEQBLZtT6fT&#10;mr3O3O50OrZth2E4GvW+/vqJ6rt0XV+v18vl8urqam9vj1J6cz0eDHvD4VBKGUVRHMeGbqmUo16v&#10;d3x8PNzoLWbRd0+fjG9uddNQ70MUJQCcDYfDJEnUqosxZIx1u10lwD49Pb25vV7Ml73ewLKsdrtd&#10;VZXleuPx9PLyut/vI0hWy6kfuKZpWZZJCIlCBiRSCzh4I5GVUr51gQY/YJ38kM/8e93v2///AUr8&#10;Oz2wujpvXvx13/KG22IqpeubJhkK/jsI8NujvT2f30V25VvWAwACAPSDr/8maYZQAiAhAAhLLmoI&#10;+c7WMMtjiUC32xlu+P1BS8cojNYEG5bprpbrZ98/39re7HRatkOWywUDtmVZq9VKNzXTNpqEtttt&#10;zw2iNAmC9qA/DNqdLElns9l8Mr+5ubFt1zDM9XoNAFAeb67r7u7uasS4uLhI07woqiBArucPNhwm&#10;ACGkPxpqCE+nk89/9XkYrj/96U+CIFDLcrvdpZTWecKZ5FycnLx4+fwlwMgwjNUy3Ns+2NjYef78&#10;+WoVIkR6vZ5rO5eXl5999qurq9sP3n9f1/XJ7fzqavbBBx/1Bhur9Twrms8//y1A8mc/+2PbdZCG&#10;G1bFaSilzJIMSYB1bxXO/cDq9DqmY+Rl5vtm01Qc8LIsbm6uBoNBt721XmXrMPrTP/2Dhw/fffL9&#10;96vFOoqiuq7/3b//s52dHTfw4jicLabj8c3Dh/cPj+5u7exYjs05ratisZy0g8CxCCGIQNTvtpq7&#10;B0+SpwQACUSe54r38SblCkDx2tgAAAChRBohGtJea/eYBEBCIRGBCAsiBBLDzYHeciGBHPDZehFd&#10;vZwvl0IIx3NbfuD7vuN4lufprssF4JxDCAbD3sGdvTxJKaW6rq1Xq6oqalZJLCXmJWtGm0MNoiAI&#10;aF2tw6iqirLM8yIpikwzdF3XHcfBumYYhuX4gnHOOYaQC8ZYk5WF3pSWbbuujzGezWZFmcZxcnN7&#10;VRRF0NoxbFzTUkImJNU0A+myrBJEINK4pmkIaYxXRcbKqtL99sbGRqvTns0W+C//7Ce2bTVNrWnE&#10;cm3P99qdDgBgtVqmWVY3jUKlnMBJ89S0zT/8o5+cnZ9+//ypALw36O/s7m5tbhCC+/1et9tZLUND&#10;N30/oA2rqppzhggGENRNjQlWiW2j0ejx48dlUa2WKylkkRdxlEZh5LkugIALQWkdx7Ftm45rC8GD&#10;wMMYLdZz27Hns1lRFoRgiCBEEGEUhSmlnFEBIc6SrK7q99579OjBAwRBHK0ZrxECCMrVcvny5Qsk&#10;ZRxGUgrHMsuywFgkSTRbzCxbc30ny5KqyvujPhP0xemzssoQAQghypq8KBpKq6bZv3PQ6raJoVFG&#10;IYKWZfktfzgarMMVAGDQ7zVNU5a5aRi6RjCEvU4HQXiwfzC5ncRRBATY2d7Z3NyklK3mi88//81q&#10;kW5vb96/94A27Ol3389nsziMv/7qq/vH7zSUnpw873TaSRqv1+vDo8NerxuuV0VeME6Ho/7h3TtJ&#10;vP7629/GyZoQaTt6nqXn56cvX574nrO/u+f57umrF0TDdU1Ny2oq+t/+/u+ntxPbsoAAVVHpRLct&#10;R3Bpm7bK6eFC6LpOaYMQApy99+6jcLX45usvO632xx99+O6jd3vdLpDg5YtXX37xJcGEcz6ZjCEC&#10;pmUdHR8hgo7vv/PgvQfvf/yh2w7ypix5AxBiQHDJBQKMMya4EBIiBBCQrxdWhDBBGGGiQwwlABgh&#10;ACXUMAeSQ0k5E1JwIZlgAEKiIU3Dhqmbrml7tud7O/u723ubO3tbW9ub9x+8c/zOYacXdLotooOt&#10;7WBrZ3TncHd3f1uIZr1azWbTLE4gAJJx17RozQjAw/6oiDMCiI5Iv9tbz1ZxGN3ZvbO/vcNKWpdl&#10;XTUQAF3TIYBSSIJ1LqSmG0kaR3FIGa3qSgoJMdKIBgBoBx3bdgAE08UyTlIAAZKIUYEBJBhBCYGU&#10;CKOmqeuqth2nKkrL0Eej4WKxyLPi7NWZTjCEwNDI3s6Oa7tZmnY7bcoaiKBh6FzwoiokgkmeUUa9&#10;VlA3NRPMsC0A4e7efqfXV4DhYjHf39+/urx6+fxkc7hd5I2GSafTMTTd1HQMYV2W3U67FQRASNo0&#10;hmXu7+9nmZKj25bp1FVzcX558ny6Xs0QxLRhgovjo3sbo43Pf/2b589OfM/TiB4nKULQMk2CCKcc&#10;Q1zXTbfTfXD/wfvvPd7e3O52ukmcEEyyNBv0uoZhRHFSl3VZlK2g5bkeb8TW5lYraN25c7fb7T55&#10;+v2/fvbLy/PL01enZ2fnSZJGYfz8+Yun3z9HGGOs+62gKKrb8aRu6PG9e8PhaD6fX1xcPXz4cDlf&#10;OrZzZ/8gjmKNaP1+f2O0Gfi+aZgQACmh4GJra2dzazOOE8u267pJ81TTNMe21+uQc3H/0XsIkfl8&#10;OZ+vXpzcNDVgTHouevDgQVkU11eXgedFYXh2enpxfnZ+cTYajSzTxghruiLY6u12pz8YMMYIxqPB&#10;8OTlC9uxi7Isq4pxZpgGwijPyqahGJN+f2A5VtXUUoimaTSdSCnWy2WWJrZlOY7DGe12O3EaLxYz&#10;Qkjd1FEYcsYIwhrBi/msYazd7hCd0KahtBmMBljDL09PAYQbW6PFfC6kGG0M66b68usv4yRuaGOZ&#10;ZhIlVV2XVZXEWRhFeV6lSUYZVVb5nDNKm7LKPdultAZS7O3tfvnFb9vtlh94y+U8L1gUl3WTjDa6&#10;9x/c393fIwhpmrZery8vLwEky8WKEE1wUFV1XlQQojjNhASDwaAoyyRLer1OfzjEhAxHG2EYCyDz&#10;Il8sVoZBBGee69rma5qfYTsAgCdPnhQlxRhQyqqqwlgTQFDGDE2DAFRVLgWHAAghMJCScyhhyw8w&#10;xDohnuvYluHYlm1ZrmMTrJynhOs6pmXURXF5cZ5lmWEQIUQcMwBqx7HjJKSs5oI6rkUIytI4zxJD&#10;J+2W3+914nAlGG0HHgJCJ9jUie+4nZavEc33nX631+93t0YbfuB1Wq3NrdH21rZhkCzN6qoWnNuW&#10;Lbgsi0qlHzecSimkBEJZl2gaxliBkVwAhAF8s0oT3ahqKqUEEhBNkwBkedYwSiDCCBCEOG8ElIwz&#10;AQQiiHMKgFSRj1IKQrAK0YmiOI5jgkiv23ccZzKZzOfzxWKR5HmSpZQyhJCUkDGuqnCMsK5pGiFq&#10;ZKPiox3PsSyLCSEBJJpOGe10u5quF0UhpWjq6ub6ynZt13X+l08/xQSNJzdJmmgaRhoCkBMNLpdz&#10;rAEBmKZhKQXEsKH1xsaoP+yvVsswXFm2FcfR9vbmzvZ20PI93zVMK4qioqKco6rmluNFcTabL+M4&#10;/+K3Txbr7OnTV6dnYwksLg2EbQh1xlHTcAiRTgyEEIQIwNfq3jf4GEQQI4CghBAgAAEEGECgQoAh&#10;VCpK+DYBWD1pGoaRJiF5/MFHf/pn/86y3YZyxmXgtbOsEABKADe3tnd2dy+vrn7xL/+iqtIkSdrt&#10;NqM8S/OL88uiKMsqz/O03+998MFj128dHR3/4R/+Ua/XHw5HDx48fPDgoUaM3/7mi9lsrpBMjImi&#10;M6hWQU3xMMaK66saYAVRCiGSJFmv103TKCqv8v5QyDMAIAgCz3biMFouZ7pG+r1uuF5BRBjjjmN1&#10;Ou2iyKezsee6pmkghDzXs0wrXIdZVkAILcu8vR3PZ/Nut8MZ44w1TaNCm+q6KcpiuVphjG3bdl0H&#10;Y5QmyWw+w4TkeWGa1nQ6y7Lc83wIyWKxzPO81WptbWxOp1PDsBDCtu2MxxNN19qdLoQIYZLnxemr&#10;s7xIg5b/zv37d+7e1Q391cXlb3/7xXK9Bq8dvQEA0DStVqtVFGXT0KLIVb1u27bjOJ7nKQOUzc2t&#10;PM/nq1UUx7qm6bruegGEWNMN23am07mmGYHfAgC1Wu2qbOJ1+P/8t7//7RdfqFRCKaWUipn8puWA&#10;EGIEEQIQqnhdiCAEEP1uCPBbBPgtu14NOl8HI0monr6hSxMl03AcT9N0dWXftLWKFykRQggRCBGC&#10;iGCCiBqrIQje9tsIvibBQiAVRVYqYahadQAAjHOiaQhCAAQEQggmWAUBxYhbNnr44AgTylihaQAj&#10;0PKDdrsXhtE6yuIkzfJyFa6vrq8pr13fCNq2aequZyGM5ou5oRuWa2u6cXM7/uKLrwzdvH//YVXW&#10;pycvm4p1O30pgG3ZtKH9Xi8K14ambW9uP37/fcsw0zwt8nI6nXiel+cZ58IJfCEFQqAsi6qusiLF&#10;GD9678Hh4V3Hdj3PC5fr8XgcR+n/9Z/+87PvXwRuGwGSRFkUJuGq6LZbf/W//x9B0FqvVxhjIDgE&#10;IEuSuiql4NtbW62gMx5PlvOl5OI//NVfffj448/+9bOmaggmjAnP86+vb7/79tvlajVfzDVNQxho&#10;OinrnIpaMzAiYnt3s2oKwyBCSsbQfBZJYbZaIyDtqhKu0/rRj35yczMpyoYzcHUzFkIeHh1T3hRV&#10;DoBotX3HtQCCYby+ndzO5mPOm/li9uLl83W4eHX28uzsxWI+0wneGPQF5WVWVVkVrpIqr8qi4Rwg&#10;iLDEBCACEUIQIQgg1HSsEwwBl5IRDA2TIIIkFLVsBALE1uyOzwjPRLnOo7iMy6bQLbK7t729t+U4&#10;VqvtIwSZaKbz2zSL8zxdLueL5Xy5XAjAZ4vJzfhytZrejK+Wy8VqvcyLnBBd03WCYVWXk/F4vpjG&#10;SZJmKUGa47q9bt/3fAQxbeo8y/Iiy9Pk+vb69OSV5bpplk2mM0y0xWIZRdFwc8PzAoRxXhRcCMux&#10;9vZ3bdcs63yxRADWuAAAIABJREFUXAAkHdfBOlZ/c5xGZVUAKA3DFACPNraO7t5nDJyeXj179gLv&#10;DGyMke97QnAupBJLzGYzw7T6/V4QBJZlAYziOPI87513joMg+Pzzz1ut1scff/zxx58cHR4P+4Mo&#10;SvK8MAyTUQoAqKqmrivXdTc2NtWLqJllWdRJEjMqIEQqGVg5MXAudF23LEs3jMDz6qZJkrgsi6Is&#10;uGC+73meO1/Mj+8dX55fZVlumTbGxDBMBIlGdEM3AEBN0wAJOWez8fTVq9PT09PFYnF+fiYE77Rb&#10;4/Hk6uqqFQSj4UAKjhAsyqKhjQTctMygFVi2FcfhdD43TK0/6DW0iZJwvQ51w/ADv25qx3W4UFni&#10;QDeMdbiOk6SsKqVpZIxBiAaDwTqMojDUdB1jDCHqdrtSguFwcPLiZDade663v7+vhq9FVlZV/ad/&#10;8rODg4OL88vvvvsOQ1xV1cX5ZVmWjmUjgler1eHxUdM0ZV0JwTlnpmkON4YIg/l8WpaZkHS1XgAo&#10;j+8ddrud9Xp+dXW5t7d3dHQY+O04iU3bNE1zuVqvluut7d00ya5vxrZp67ppmGYSp4Zl+J7fcNpt&#10;d3f29x5/8O7u7vb29tbe/k6v2+l0WwSjdiu4c+cOxihN0+vr2ydPnn777bez2WJjY7PTaU/ns9vJ&#10;5GZ8TXQikQzaATH0OEuLps6rkjEmEBRAciEghIgozo8KVUFqugggxBABqLYKBKXibAAJABUCIIkR&#10;ghAwxjhnUnKEQF7mVDQcCMprLgTjTdVUdVNJQU1Tt23Tts3NzeHu/ubR0eHdw/1ut91qe1wwwSnG&#10;yNA1QlBd1b1OVzBGKWv5PqMsXIdAStOwLcPc397DAJ6/OvddTwqwXC10oksAbdvhXGia5rg+QrCm&#10;zTpa12VNGcUYt4JA0w0N64ZuWI4Tp+k6jLMkk0JiSICUgomqKBHCUkouOOOMc+b7HoKgquudva0s&#10;TfMsS6K4rApT1yGAo2F/Z2ub0abltxpaSSld1+GC5XVZ1Y3iWhuW6bd80zQZ50mWmZal8qIBgJRS&#10;1/V402jEgBKFq+jVqzPDMHqdbqfbti2TYGRZdrfbbXc6nudJAGzbvri4TJLkxctTzsXGxkav1xsO&#10;OoZhFkW5v3fw6ac//uDxh998/e333z9VNzlCuK5KwzR931PqYozxZDx2bWdjNGoHbSlEU9caIYHv&#10;LxcLz/MMXYcQ3z083N/f39/fv3d8//DwUMWb9fv96XR2cXFZ1w1GUHAJIWKMV2W1Wq1N0xjfTiBE&#10;mqbZjqXyGx8+fBhF8T/90z+t1uHx8bHgcjabPvv+hFK2t7d77/idb7/75uzsvN/v65qOEYEQapo+&#10;HA45FwhC3TDSLFM6TE0z1utwf/eACzmdLn71y99ACGxbwxgCIB89erixsWkQjRA8GY8RRHEcx1E0&#10;2tjc3tqpa0o0jXPuuO5sNv/m62++f/bs3XffjaLoq6+/TtK0LAtVqqrJfZGXWZYpGKRpaoQQBKCu&#10;67quiqLI0kzxnwEAZVkghExLHw6HjFHTNJqG1nWta7qi4XQ7bd001utQCgkhvHfvnnKFieN4Y2ME&#10;MbIMXQiR5el8Pp/P557rJnFydn6+XC7TLJtMl0Kw7Z1dKeU6TN9779FoNLId0/Pdsixbgc8YOzo6&#10;8jzv+vq6LMut7U3OOSHgzp3tnZ1ty7J831+tVt9+83WSJAAAhEjQanlewBhfrVa6YZmmWdUNpdT1&#10;vJ3d3cVyWVUVMXRd10ejURzHrueXdWVo+nK5whgIIS3LUD4RjuPYjiulvLq6AlAQohmGrutGURZC&#10;CN91er1e4DkIQMmZbZmOYVqm5diOY9u+5+kawRiqnEPbtjSCyyJPkmQdrjjnruumaRpHkWmau7u7&#10;lmVJKQwDEoLKsqiqUte1TqdtmsZ8Ni2L3LJMximra9syDV2rq5IzCoEkGLm243uu6zhvnzuWXdeV&#10;5IIQXFcVgmBvd9dznSxNVuuQUqppuqZplFEpJSaEUgoVOQ0CAICESAKoxn+cUsoazljdNBhiISSl&#10;rCgK2jAAocoMBVIKoayMhXiDGhFC0Os6m3PBmobquq4o3BAiCCHBeq/Xi5NkPB632+1OpzMajCzH&#10;brc6UsqyrJQJUJIkGGPf9zWEsyLXTUPXdQkAgtjzXUIIxLihFCDABHdtR6mjHcfxfd92nF6vZ1lW&#10;ksRZlrieKyW3XWMw7KZpdHV9puuarpNup7tYzhaLVavVQgSbpokR6PV7Ozs7O7vbZVkVVfbs2TNN&#10;N1qtwHJcCAjGpK5ZnOTbOzu66TAOnj5/kSZ1WTFiOITYQmKENAiJqv7fNgAI4t9niP4uWfRNUOpb&#10;HO93lJNvgTtds9I0/+RHP/r5z/9EI2aSJBjrjDFDswb94f/9X/7r3/7tfxyPJ4PBUNc10zTv3bun&#10;mhxFCR4OhwgRjJEQfD6fKbS80+mORiMhxOnp6cnzlzc3t2dn50+fPj09PbUsSwmqwZuGCiGk9AvK&#10;6lydv2qQfugwrFpiSqni/dq2rfy38zyfTCaGpvu+77qOlDIMQ13XLy6vyrL0PNd13TSLoygyDQ1C&#10;qDj8d+7cUfG8cRxPJpPZfCq44tZptm0rGoI6sV6vqxZ29b6pj3Or3WaUCwE4ZwCAnZ0dxbsOw5AQ&#10;srW1tbO9rXKS7969KwVMkvijjz6OonA8Hr/77rtZlmVZFgS+4zjtdmcymXz3/dOrq6u8KDVNo4xl&#10;ea6ieRFCmvY6LVkI3ul03n33Ua/X63Q6ZVleXl4qy+gwDImu7+7uBr5vWc5ivnJdt9PprdchlHA4&#10;HAEA1MShquo4iv7mb/5mOpsQDSuNg5Ti92+gf8NX3wCqbwjJbznP8o1n1dvHDzOBKeOKH64cJZSp&#10;hGEYGJO3rs6v3Z6BSjhXUU/4LdT8uiN/02u/7c3f3M/K5Vy9gvohACHAmKhTAUBiBDGGBENMZF1l&#10;g367N/DTbI2JLMssy1LXc1qttpQwzTIAkGXZGGGiofV6wVhl2YZlmVmWa5qOEIYEWabFOXvx8sV3&#10;3z177733hsPRixcvv/vm26ahuqabhi0l8Fz/7uEdxbvZ29vtdLpN04ynkxcvTp4/O0nTJIriNE+Z&#10;EEQnvW4XAIEx6rRao42h57h1XduW6Zj2+fn51dWV5LIqGwLJzdVNp905Orrne8FsNj++d/zHf/yz&#10;OA6Jhs/OTpMksm3z4vxcSgGglEJeXl5R2gSe3263/vzP/7zX684mE8d1e71+UVVn5xcvTl6cX5zn&#10;RQ5ejyhQ1ZRCMtu2Xc/Udex5DgCcaFqWl2lcmmZgmu0s4+PxQtfdv/xf/7fbm+l//+//WDV0OByN&#10;p5OyLN+5f7yOVl7gASCJjtrtIC/zy8vLKIraQdBuBXVVY0IwREVROLYNAXBNp9/t1yWN1kkWl0Va&#10;0JqXeUOwhiTEEhKICEIIQIQRIQQhiCHQMDY1Yqg5qIahTmrWWC27vzmsZZPSHJnY8A3Tsza2ho5v&#10;U94sFrPFcjGdTV6dnpxfvqrrgrGqLPKyzBllk+lksZhleZLlCWOVlFxIhjBGENVNTRtWlSVnTDcM&#10;3TB1orc7bc/166q+vRnHcSSEqJsmzwsJpGD89OyVYVqu65Z1qTYdAAAHsmkaz/WUV0hZFUKwVsuH&#10;SKZpHCcR1rAfeJZlYI1ACCvaMC4wxEIACIiuW6t1fHF+WVaVbpgEABTH6WAw6vUGNeUqgBRjrd3u&#10;9noDIUQQIM20lsvlveP7Dx6+8+TJk9lscXR0JAW+urzRNKPKi8lktlgs4jiVUmqaBiUUgiOEmobl&#10;eer7vucFe7sdSvmLF88Xi1VVNVLKolClvI8QIYQAABSD2rZtiLp1XZ6fX9qOjhB47733LMtGCB0d&#10;HdU11TUjTXPX1XVdp5ICgGzL1jWTc5nn+Wq5BgC6rtvrdeezyXK+6LSDd999dzQaxuuw2+7kRaPr&#10;xPN8KQWXDGBQlZQ20nU6DQOT8bLd6XluR0P2Ko4WZOk5vmCyzCsEYJakpm6YvskbTiuKTdxUdVPR&#10;pmnKsuScn52dlWXZbndNyzifXeq6btuupmkAgKDl9XvDTq+zXC6rqhpsDIabw07Q+sUvftFUdGNz&#10;FEdpTaudvW2M8bMXzz/65OPd/d04jhije/u7EMJ1GFZVtQznmqZFSXgzvr537+jw8LDdbpum+dln&#10;n4VhuLu7+869B3ESMiaqqinroqiqKEryJB8Od95973EYZZdn1xgKAIDjW0hDTuA0UTRfzYOen+ax&#10;69pZGOY3ect3V6sVRsB13aIoyrJUfuCcy729A0bFaDRyPLuoiyiK7vbutNsBB1JAUNYlFwJBqfbm&#10;14YsCEIMoERvV2IpIHhTUqAfWClKJIEEQCiHQgoAkBCoPYFxihAQAlLWIAQI1gAQXDIgoGKHNk3F&#10;JZNScsE4oAghAZmKV4FYOJ7pulvbe5us4YyxKIwtYp98f3J+flHTyrCNss6G/b1H7z5gZf3Vl1++&#10;ev4CCHmwv8slq+s6yVJEIKU1Y01V6Yw1AIBBrzdvtcPlinNumaZpW3lWtoK2aTtJlkkpleywqZiq&#10;BjSDUIS4EAghzjiEUArJGDNMLQzDuigxRK0guP/OO+PxjWUZnNJer1fXtdrwbNOqmrppGsqpZVlF&#10;TZUlW9M0hmn6XsCFZPUCQpRleZ4XhmHZhh2tIinh1tZWHlfKdens7Ozu/t3BYNAKOptbO3GcEs3I&#10;8zJJ0mW47vUGvt/KsuzqehyGq42NoW2bQcvL8sT17E9+9NHBwcF333337PlTABQZlXues14v8zSr&#10;inI+n+/t7VmWRWvKKZ9P5+vlOsuy5XJ5dHRUl+qjlN97ZwdgZNpWlmXr9frk+UvDMNbLsCzL6XS6&#10;t7d3cOegaZpXr16lWe4JMJ8vsyzr9TpByxtPl1s7W5QxjPHHH38shBiPx2EY37t3L0vLPM1enJy8&#10;ODnZGO08evRIqQ8456vV6sWLF0dHh0EQ5EW6WCwAAN1u9/r62vO80XDj6vpyMpkVeVlU9Wq1Igg/&#10;evQII202my0WC+Xtd3V+cXR09Pjx4+l02lT1O++8UxTVzc1NK+gURWE5tkeIRgysa4PBiOjaq1ev&#10;MMa/+fILhJBhmGEYmabpOE5VNavVOo5jxcZXbD3H8ZRLjVKR0KaxLMs0DcexXdftdDpVUyr7ItXV&#10;VFVl6Ka6+YUQcRKG66XrupxziGTdlKalTyYT5V9KNS0IAsFlmqZJkmxtbCrycFmWWNf6/Y5hGJZt&#10;dLqtLE8IhkKwqigty9oYDkzTfPbs4tNPfxRFoec54/H4w48/eP/99+fzeVEUL1++9Dyv3WotFos4&#10;yzd3djGQi8WYCXlwcJdRgZFWFBVjTApgmXan1cYQqQAtDDDgoBO0zl6e7u0deLbT7/dvb2/TNNM0&#10;ZGg6ApAQ4vt+2/eiNCmKoq4ZMGS/15mMZ4ZGRqPRoNfRdR1D0Ou0heSGYRiaroz9sizDCGqWCYAA&#10;8LXcBgCAAex3urZhEkIs3VjNF8vlUlExF4uF5MKxbMqbPM+VWKrTbne7Xdd1bdse9vpZli0WiziO&#10;e52u5MIwjCAIvMBXnrp5nquphIotVapL0zRvb2/zPN/e3h6NRj//+c///1/86+XlZZxGKgS1aRpl&#10;4culQAgJAIUQgPM3jZaoGSWEIIAxloqdbhq6YWhJlmINuY5lmyZEsGxqHnOMcavbUWI/xoSErytp&#10;CCFjVEopudANgyA87A/m8/mrVy8vLi6EEBujkbLsiuPY9VvKU4BzrsjSmqYFQaBSo4qiwISoew8i&#10;mee5cr64vrlUHmmmY3chVA4aAKN79+6tw9CyLASxeB2mCpM4UzBmURSWZVqOrVQGnU6nPxwOR/2d&#10;ve2mYRhrggPL1etZNRj0ABBFkfu+X1c8L8u6oqsovLi6WSwWaZoCiUzTFGVFhWCMvbbqlQgCqIRO&#10;b+idvx9u9Hsdy//c66q964ffFUJUZb6zs/Ppp5/qun59fd3r9brdQZqm49u5ZhpBEPzFX/zFo0eP&#10;XNcNw7DfH/Z6gywrptNpu902bQtr5PGH77unDnwpOeeU8tPTM40Y8I2yVBF3FZ9fSkkIUSTwfn8o&#10;pazrWmX/KAmA8rV6CyqC1/ZF2LIshJCyg2re2LKoPryqKgBAURQIoe3tbcbY7e3t4eHhdL5USKlh&#10;YMWfl4yqA+V5Xte1slF0XffXv/61alfqulbHVfEBKnlIQR2qVVNc+oZWgEEhJBdUCNFqtTQNQygh&#10;lE1TTadjw9AAF2EYCiEUOVxNCf/5n/+lKIqf/vQP0zS1bXtnZy/Lsi+//LIsy6yowGspLBcC6LoJ&#10;JSCEYAKlVNAoME2FnGP1cVuv11lWrFbheDzlnO/s7PT7fddyT09Ph8OhruvqlvYD1/XsxWKh8plU&#10;TNftdKKU/D+8SX5IgX4LB/9QTPtvdc4PLLJ+eNcpFaHC8AHEap1/a/KMsaaqZXV9lYpKQQnKaFbF&#10;if/gXsXyNZrw9jYG//Pj35pjoIYmRAimvJHUcYBgjJdVWUIkZ7NZGE88X5OwAog1tIqixPM8Hev9&#10;ThdgWFXFYNiTkrmeOZtOhkMTAg1jEgQBFbyqC8O0Ka/vHu0e3rszW0xvxtcCgq+//XbUH969cwci&#10;aJjaZDymTbO3tzccDimtp9PxycnJkydPgER3794dDjcoZ4vVMlqvTIIHgwHGGABB6yZPs363Y2qm&#10;7/tHd++WeS4o77a9Vqs3vp4ul2shgOd5o9Ho+PgYAJAkSVmlX3zxm53trY2NAecsjqOqqqQEo83+&#10;9vb2aDBEGHz44fuz+eTJ908nk9vt7U1K6fPnz8syhxidnFz7gXH37l2vFby6OLcdc29vu2F02O1Z&#10;tlOUrKGgoeD6diGFrpOA6NbO3sHHH3xaV/Tq6ibLivD5S9X7BC0/SZJnz5594LznBy5jzPOcXrvz&#10;ztE7iBBT19t+IChAAk6n43C11ADZODqCHJdZU2Z1tIyX83VVCow0TdMBV1cfEIQI1CCEmCBCiIYx&#10;lBJDpGH8doImIAy6bavj7B3eaTDPZJnxYl1FBSsnqxsmeBiumqY5unsYBAECzWK98nyjaSrOIAQY&#10;Aeh7hkaMoigIApIzKCWnrKaN7wZey4cQ10WpaRqSQACuWXZdV+PFNC9SxhhqgKbrhm3qpimAhAh2&#10;2r0HDx5KKdPrVBm5G4ZmElxVRZIlrVar1+9ywcJwpSqoLE+IjnVTk1AICQAHhOjdzgalNF6HEAoA&#10;kBCAaFqr1+ZMrNdr/Jd/9uM0TSAElmXqhkFp4/ueZZkQgW63axgGpfXTZ0+fPn16eHioG9r/+Td/&#10;u1jM86y8ubk5OTlhjE/G4+l05vu+omg0TZMmSdM0GEPbttTY+Pz8fLFYtFrB/v5+EPh1XZVlASFA&#10;SP0MhEg0dQOgAECWTaFUB1VdIizruu71ugCCKIqUF4JhGO1WW63X3W5XSimkEIIzxgxDD/zg8PDQ&#10;dZ04CZM4Wq7m5+dnCIGtrc3Do8MkifMswxhRzrhgnDPDMiACi+VS03TLthmnruMSjUgAHNsGAGCM&#10;IISr1UrTdBXfrIqqsizVFqJpel3XRVFAACbjCcTIsmzbtqfTGULI83zbtqMotixL1wzf92lD9/b2&#10;ut3uarUq62q9WkkAAQBZXui6vru/v3ewf+fO3ThLozCkgpu2NZlOr66uMIEffvRBlISU0aapsizZ&#10;2tra398zTfP09JVl2Z9++uNutzedTMuiNnXz+cnJy5eviqputzuaZiKANza3Op3uzc3tOlzbjuN6&#10;3nwxy/Lsf1D2Hl2SHHl+oEk31+GhIzJSVZZGoYFuNNBqHt/2kIdd8rKfYE77zeY6t3nkcIecHe7j&#10;kiMaDTQaKAClUKkzQ3u4FqZ4sKrq6p65bJzy5ct4GcLN7f+zn5JAVm1Zt5VlofV6keUpQqDTjaJO&#10;B2Pium7bcsZshHBZlryVhtKpmmp2tHdxdd7r937y0590+/2yLgVQUimAESIYIZPWhpRSJm4Bgvd2&#10;i/d+xmYX0ejNeaUGEEANNIBASMl5q5SCUJmUYCG5lFxrDaBWSkklzbahtcQESdly3iAEOa+54qJt&#10;uOJ1U7WiqdtaykZpiYh2PDsIvMl4vH+4f3xyaNvs4vKsP+j/6s9+SRD67RdfZGliu7ZFSLffpRZV&#10;Umy2a6WlRQkh2HU9P/QRgpZllWVxcXHGObcZc13XZp7n+0KqNMlOTu4igPI05zVXUgupIMAaGGEd&#10;0lArJTXQQRgQSoTkvUFXKNHx/aPj4/snJ3fv3nFtNhj0oVaiaYCWWgOlleUwzoWCUENYVTXCuBd1&#10;W87j3U5wrrRyHaesG4xJXbXDwZASlqbZ3mRvtdhCiMbjiZSyG3W11mmazedzxzEdbqooiqZtj4+P&#10;u1EPaNAf9E1cLaUUAOh53gcffHBwcPD9999//fXXEMJer+f7rhAiCAIzYAEArq+vIYRmpgcAvH79&#10;+osvvtjtdqbu0vBIRVHmeR51uxoA27aDINhstlVVLeYL00h5e3ubZbnj2o7tKS0JpgDoqqryvBj0&#10;B2HoCiEBAIyxtm0ghBcXFxgTreDp6allWWdn5wih46OT3W53dXX5ww8/AADDMPD9AABgrMvJLp1O&#10;pw8ePEzTxJziPXjwgBBa1+2gPxxPpkVR7Lbx+eUFs62izLvdHrMp1KDf7x8eHlxcXJydnWdZ+vz5&#10;i8FgcOf45OrmuijKrChe/fD69dmpxazRaDQajaq2efLkyfHx8dnZuYldEUJst7EZzQkho+HIRMK6&#10;rstb3jS1SdF//Pjx4eFhr9c1EzClVANlMBXGWAiZ57nn+SaDVwjR7fdHo9He3p4pArm5uTEmMcdx&#10;tNZ5lkZRVJbl+fkFoWS6t7darePtNuxGDx486Pb6EEIhZRRFlmWt1+uqqjzPsW3WNE1RFISon/3s&#10;Z0+fPo2iaDqd+EEwn8/zPD89Pb29zcLQDoLg5ubGtu179+5t19sXLy4B1LZtr9cbxpjtOHmeI4iU&#10;UsbFF+92dV0bI2K/3zs9PQ2C0Pf98XhcFNl2G3ueO+j3CSGO6xrtX55mpz+cIgy11rZt2xQDLZXk&#10;dVlSQnrdyGbMsahFMCWwKvOmLqs847yGQEnBMUIAwbaqzcnCw4cPjXOyrmsT2TAcDj3P2+12BBNq&#10;4TzLPM8zlsvtdhvH8Ru6OE0ZY2ZpBL7vuu7e3t7e3p7t2AbIGSWq+ULNw2hQjaddKdW2bb/fP75z&#10;AgBYLBdpmpo+Ai6EUspwR8p4g98luAJECUEQYIQhhEqoJNlppR3HEa3gnEshCSUOsxFCQimpNcbo&#10;nbTSOPuM+RAAqJRSUgkhzs7OJ5OJlPLs7Kxt28PDQ9t2MELr5XqXJEoqLoRSGkL4DtgbP7bjufFu&#10;Z46tIYQaqDzP15sNIQRAbfyWTdMk8c7YSpMsNUXKaZoEgV/WxbNn3w3Hg9FogAns9rpZljLGHMeN&#10;43h+s3B9b39/3/c9w1RFUZQXOaVWWZeeF1Bm1y0XUiFEvCBwPb+q2yzNdknatpJYFqWsERJBAiF+&#10;w8UZigu9UZ8ihMwe9C+hyDuC7h2WePcxmlvcO2Bpth7X8U9O7v70089c15NCm7Al3w+ePn3KuTDJ&#10;7aa4eDwe//SnPz09Pe10Or7vrdfrvMjNvXc4HN45usN5u93stHoDrU2s7m63M/DPANSPP/4YIZRl&#10;2WQyNYfvJhXJtP6+e1XvsJkJaTMAyTzMcZuRljiOY8KQd3H87NmzLE8hhJzzbrcbhB1CCAC6bcXt&#10;7U0cxxYhWuu2bcfj8Ww2m8/nq9Vqs9nc3NwAjSi13s2BJubA4EzTK2k+NMNUA2AubCSkdBxnMpmk&#10;aeL7fqfTWa1WplUu3aXr9brX65uSJ7P0/vqv//oXv/hFt9t9/vzZ8fGxuVMZzlyqP3wphhu3GWOM&#10;mS++aSqtdRiGnU5Ha2WS9pMkybLcBHFtt1uIUBiGq8XK8zzG7CRJkiTtdDo2s8wxUBB4vV60XC5t&#10;2/5Pf/MfOW/MfGjQrpG1gXdnK+/JoQF4V0r0B8Pwu4vtfWD8FtZqAIBtv/lqTNiVEe2/U0obqGze&#10;qdkR9FuC4d1rMEZg/Z7c+q2oAbzle9/98/enMgghpAQDoIXgEGqgVdtWe3vD2f44y2IuaoiEVC21&#10;cNPWRuIxn88vLi5f/fDK8/zpdPrdd9+FYe/2ZtmNBkKp3S4JuyEAIMl2QrZhGE6nEw11XbWL5YJz&#10;fnZxThDmLb++vnZd1ygjjo+PkyQpy/L58+eEWr/85S9//es/Pzo68jy/2+t2ok5V12mSHBwchGG4&#10;227PT8+SJMEQQgSkkJvNejlfRFHn+vqmLEvP9W3mGBdAlqc///nPe72o5dXt7c1qvfjZZ5+WVd7v&#10;9TpROBj2Z3uz45Ojg4NZ4HuDweDu3eOvvvrqq6++3G63L1+/Orlzt6xKpbXj+5Tio+OThw8f7pKk&#10;bZs7d4729iZploZRYDMLAsQs99XLi2RXIuBIgQ/37x4f30/S/H/+j39IkwxhfHV9zZg1HA7CqNO0&#10;xYsXzzivHZthjJu6jrdbgglQAAFSFc16vv76q2+uzq/bhsfLTTfofPDwiRJwdbte3KyTTVaXreZI&#10;cqWVhhJQDS1CKaYEIoQRJcS2KEXQxphighHEBGOCJQKW50CHMNfmQJSirlXbqEZBqYEEUEEI+4Po&#10;ww8/GAz7BCOLEqlUuktEK4hFtZS8beu63sXbXRxnSdbUDW95nuUU0cALk11qEYsxBwEspLBtx0Tc&#10;pWlWlbXr+0JJiKHtOBoBbNHj4+OwEyZpkqY7z3csRm3PgRA0nDdt3Tbctm3PdxAEabbbbtdSST90&#10;Pc8xWgmlAOdSCLWLsyzJCbHMpLSN45ubq6atXd/B/+HffVo35dn562fPvlusFhYjJ3ePlRavfvjh&#10;6vr8u++ffvvt0+cvn0dR58c//vj161fffPPNeDykFhWSc966rrtLdlVTN3W12ayrqlRKUgtTC3Pe&#10;JOkuzRLuw/7YAAAgAElEQVTPc22HVXW5XN6uN0ulRRB4GnBMAIBSaQ6AlKrFGLo+6/U7dVNpICyG&#10;KcOdyKcWOTk5UkBWZWkzdnx8uNlsB4O+69qEYCm4VJwQFHWjKAj6vYgxkufJaj0vy1xrub+/tzcb&#10;hx0vCD3G8LdPvwFQEQvNFzdJEnPFPc9zXcd27KoqBW+FlIQSx7Z73e7JnePnz57nWT7oD+uqLItS&#10;Ctk2XCtQFqXgUitQlRWzbJvZNrPHk8ne3l7U6XDJwzCoqxoCcHh4OBwOrm5vpJbUsmzXrqsaYfTt&#10;d9/90z//86sfXq1WK6mkkoJQenCwPxwNszzLi0JqGe/i28XtxeX55dVlmqUQIUzRcjm/vb2RQB8e&#10;H967f7/l4uz8fJckmBDP8fK8WC1XjNnbOP72u+/zssryIk1zpWCaZUqB2f6B6zqYkJY3dVPZnm17&#10;zPOdDz58dHL3WIgWIv3Bk8cfPH4CAGg5v7y+ury4clyvqptXP7z+/Le/XSyXVV1dXV9tk/j+w3vU&#10;te7cPemP+7ssy6ucWARgqJQExudiBog3Smdk9gSkEQIIAQwBRAAhiCBAQENzeAn0G4eVcWdJJcyA&#10;hTEy7jX9ZptQSishW6mk1kpKoYECQAjBhebEwjUvpRJc1AApRIAGUohWaq60FKoVSrSyLfLCYpRZ&#10;ZDgeHh4f3n9wz2JWUaZJmiAMRdsQi06nE9u14+12lya2YzGLer4LIEQIMmZZhEgh4nizi2Mhped5&#10;vf6QC64UGA5H3aCz2yaXl1e84Ra1TEgkFxwAqCEAQHPeAqgdzyEYuQ47PDqAUGdJslwsKMEEoyDw&#10;+/1eXZZQ67Yxpeo0jDrb7fb0/Gyz3TLbBRCu15ubm3nTtrbtKA0si0GNfNfP02I8GEMA57dzx/Fu&#10;rhZJkhrmsKma7WZntlcA4Gq1KsvKth3fD7TSRVGlaQIBWC1Xtze3NmP9Xm+2N92fHWRpmqVp1OkA&#10;rSghruPu4h1C8ObmOsvybrcbRVEURaYyx3V923YwJt1ur9OJbNsBAGZZTimVSmV5rqRKdsl6tb68&#10;vCryXCvg+34QdDzPJ4RKKRlzmqbZbHeXV1d+EFJG8zL3fG86mfR63bZtMKFSKiGVY3tXV1dXV1dP&#10;njyxLDadTqu6bdq2E0Wz/b0fffSjk5O7hFpCCCEVlzzNsizPT07uFkXxm9/89uLiotPpOMyxHWc6&#10;3XNt13EdhJFFaDfqTEaj0XAINfA87/DwcDKaXF6e397edrs923F+/etf50X57Nmz9XrDbBdCqAFY&#10;LddeEPz5v/13jx9/cH198+z587pu67ppmjbL8rKoMSYIYs4FglhJLYREGCKMIcKtELZrd6Ou0tKc&#10;x2kAWs6TJHUcN4q6VVVLKdu2xQibNJd+v08sUtdVHG9939MatG1rxlyX2YNe33W9oijPzk6TpJrt&#10;TUaj8fn5OXNsQsjZ2dl2GwdBcHN7ixByHGZZ1HTMKKWyPC3z/PDg4OTu3TRNo14XYXx2dmaKQ7/7&#10;7jtK9d7enhDydj4f9oe+H1yeX6ZpcXh8QChbbzZ109i2o7U29oFOp4sQztIsTdKo03Edx3P99Wot&#10;JCcEKyGA1rc3C8+zh8MBJtixbQgBgvBmfnNxsehFfifqREFw5/hof382Ho3CwOtGHd9lzCJRx0+S&#10;mLfNdrspirytK2oRz3UcmxV5FnXCMPA7YaCk4G2zXq9ub2+YRRmz+r3uoN9DEEAIut0IY+z7fsf3&#10;bcvqdbudMGSUYggd2/Zc1/PcTieklHSijuu5/X6PWpRi6tg2RijwgzAImcW00hAAwUXbNNvNBiM8&#10;29sLfB8jjDDChA4Gg8D3m7opq1JrpQFUSiFsLBJveCIz6ZrpmgtpbiMY01ZwZMwkGJuUJi6E1hAT&#10;ojXUSsVx3DStKf8EWmsFBJdN0yIIq7KEEEgpbq6uZ3tTz3WjTidNEqCV5NzzgyAIe/0e56LIc0It&#10;jHHT8jTLyqpqmjbPi81mazt2GIZhGFqWpYC2GNtsNkIIpWQURcPhkBCS7pIsyyyLxEl8fn5RN01d&#10;VwBozw+Ull/9/uuTk8MgDOq6/P7779I0HQyGjuMslus8zw8OZg3nLW9f/fBKA+V6/t5sfzrb40Kl&#10;WbbZ7DTEtuPt0rxtFcS4bbll24RYGpG6aZUElmUrDSFABlK+Ab0aQogwIu+TYH8Cev8EAL99KINw&#10;9HtRQ1LKqmwQwtO9me8HeVZalhUEAWN2EITr9Wa1WoVhuL+/3+/3h8PhX/3VX/3lX/7l9fX14fHx&#10;0fHxxcX53t6eSXqzGTs6PB4MRhiTON5BiNqW397Oh8OBaUj67LPPHj9+bELvCCHdbs+8LMOvmpPK&#10;d/j2HfJRShn+8B0Ha8qEDTAmhBgnF6MWIcQYMRBC19fX/cEQQsh5G8fx+flZURSu4wIAy7KglN49&#10;ORmPx5Px8PdfPXVd78mTJ/v7B8PhuNuNwjA8OHhTI9S2bVkWRidslCnGLkspFYILJcIwsCy6Wq2M&#10;KptzvtvtptMpgqBtm6OjI4xR09Se53qer7WezWa73W4w6Pf7/cVisVgsjLRbSMU51xpiTMx7BEAi&#10;BJVSjuNgjHq93qNHj0wCqLHtpGm23e7qugEAdjpR3bSb9Xa92diOUxVV0zS+H3ieBxEsy5JZhFIK&#10;IWjbVgP5d3/3X+u6MvnIBgC/Jy1+gyb/ACzfYuK3s4t6H5S+D33fTjvYsizGbNPxSylFiLwLHn8r&#10;l34TK23QL4RQK/A+nDUA+E/+0R9XMb1p83pvGZgJzbwmJQWHSjILE4KUaj/++INO6Lz84fs4XqZZ&#10;bDu01+0qKTud7snJXctinuvfXN1GnejJhx9+8dvfYWRDYJV18/Xvn15cXARhICSXSnLOLduSSuVV&#10;dXBwSCwrz4rFfJnGSVWWeZmf3D2pm3o0HoWdsKrKsmmYYx8f3wmCoCyrLMu4lACAIIgIJtkuq8qi&#10;LIrz84umbg9nB8PBsKmbzXJTFVUSJ1EnklIu5ksAkOM4CME43molf/LjjzVQQjTffftNvxf97Oef&#10;XlycTcZjQnAUdTzPE1Ks16skTe4/uN/tRZ//9vOLq8ugE3a70f379yfT6Wx/NtnbG48n/f6gESLJ&#10;UttmAIL1ZiWkmO3PlNJB2L08v3n2/WmeiTAc3bvzeDza32x2//d//i8vnr9CiCzmS4jgv/8P/8eP&#10;f/LxeDpKs2S9XroOc2w7TRMlVb/Xt6j1xedffvHPv3OY59n+s+9epNumGwaiavenB4PeaHE1v72Y&#10;b1a7PK4U11pA0SqoIFKQIsIwJQAhABGCBCILIYoxw8TCmFFqWRRRLKGWDF0sbs8uL7K2+uHq9W++&#10;/Pz8+hxbsNuPbMcKfMd1HKD4/PY6S3Za6zTJQr9DCa2qBkiNEBZcIIjCIAy9UEnFqGNhhgCVQt9c&#10;36zmyzRJORdFUbVN63quAnC7i2cH+4fHh1KqRnAhFZeirCov8APPX60WCKGw27EYY67V8EYrDSFK&#10;sgQRFISB6zpccg30ZDocz8ZhFGJKMbaE1EXZ1EWz26Su4/tBQAhtW15VRV5mXDQWo6Tb85k9a9r8&#10;6jJfLK+ErHr9oK5roSrJoVRtlm+V4vcfHFOKrq+vDg9nvV7PEDtCSMZYf3CEMaaIKiV8PyQEIYQI&#10;xTa1EYZlUWGClNSEYiFEksTmUPDk7kFZ5kVRFEWBMKiqypwoh1GgYFs3FeeN2JVNU7S8vp1fjCdT&#10;hNx4txhP+o5LLi5fTaez4Shqa77dbuu6sR1kIct13b3ZsGmauq6VFqvFcjwZuK67WNzOF+cvX2Xf&#10;PX92586RF0zKNrUs6vk2JkCqFmEMoGC2RynmvFFamHOyw8PDzWblOM54PH358qXr2kY+pLU2LS+b&#10;zWa73d6/fx9j7NjOYDBYrdd5nhNC+v3+zc2N2ZzW63UURYPBwOgbTWrFRx99VJYFQogg4rpuN+xg&#10;TNfbVVvzLMu0hnEcawCOjo+pZQVRB2P4zTffQKi9MLh3797e3l7TcEPCQAjTNP/++5dN02RJ6j+O&#10;FvNN2yrGvDjZYcR++skDoHQcx2m6O7xzOJqOrq+v67q9vr15/fo1LCF/3QghQt+7f/cuY+z69ubF&#10;s+d5XlxdXCulHjx4VGbparXiXBwdzcJuRwhhB6yWzexwz3GctEgbLoiFuZRacUIsoRUGEEH15qQX&#10;Gfiq392B9R+FQLy7OxsSWAKAFABaC4wxhAwADYFSShNCMEBSYiFaDZXSb7YEqQRQCmOIsEIaCNk0&#10;vAFAtW0rtDDDitknAFASaN42WgGCnF0hoAYOaBrRMsuBCrCA/eTnH7VVu7xeJJuEQ95qDG3sdtyS&#10;10VbAQxrXq+2K8sixA97/Wg6nb58+ZJQatu2OacfDSe+691e3Ga7pK1qCAClVCkAIdKaKAWAlgBq&#10;pQQCiNcVYJbN3LZpIACc87oq0pQtlzd7k2nHc6qqwggZ7ROllHMBAHAdb5flWmuC8cHBwfHx8fXt&#10;IslSRu2mlgDIeJsqpYwbzXM7YdB7+JBeX99cXl5Swqq8ms/nlmX3+/2iKJMkMaXQtucmSWakkvBt&#10;Pocpuy6KardLhRBGF8c5T5J4Pp9vNhvHcRzHSZer29vbe/fuRVF0enq6XC6n05lRbdy/f3+325k5&#10;7PDwUCn17bffXl9fw/v3oigy9dqO41DC0jRNkswwTmmaFkUVx7HWejLZM4RbUWYQ4l534Hp2kuzy&#10;PA/DiFJmylp+8Ytf7O/vZ1mxWcdpmg6Hw8lkEoame0wx5pjFBQGmhK3Xm+Vy5Ti+ZbGo29+uY611&#10;3TaLxcqxvU8++YRRijBI00RJwDlfr5d5XjLGZtO9kzv3OmG3032THvz111/XrfDDyPFcBXSjxHS2&#10;/+Mf/3i73f7t3/5tnOyqqjL17iZ4xgiVzWH/er3WWps+1dmswwJq2now0HXzpr6SEFKW5e3tbZ7n&#10;pl8NQlhV1WK+hBAaEiPLMtPkbA6MjEjVEHd5nhsJ7m6X9/tBr9dDCHW73fV6PRqNLMtarbdmltpu&#10;1xgP0zRN09T1nKouOefj8fDJk8fGI3N9e0Mpvb6+FkIcHh6ORqPdLnYcZ7PZAgCiKDJLwHLw9c38&#10;7l1vOByenp52Ot3ZbPbDq9e7XTIYVL7vU0oRggihOI5t2wYA3F7fEEJEy23blgoYEtXoM020T1WU&#10;joO63W6n02G2VZY5b9o4jpUWURBqLXnbYoy6YafX6/UfPAAAmNdsPkMLk2S3syxrNpuZz998XFpr&#10;0wYkpTSXujFpU4TKsjRLgFJq3lqn04EAGKelSTs3LI1lWVmam0R983TDGpmlZLpGq6par9cIIdN9&#10;CqEw1h7P875++s3FxQVAJAzDum201ga0SqXMTIwQklwAABSQbdsShG3mMsYgxEVZB77LpS43cZJk&#10;3U7oOA6zaZZkdV23DW8a13dcxihCSGtdV5XRphpZQVVVJhz4z375q88//7ytm91mTZjtuYEpNcSU&#10;FUWRJKnW2vQt39zMpVZnF+dHR4f37t0Lw7ARDaXU932l1GKRhh1sXDPvLkLXdXu9QdTt3s6vhYC9&#10;Yf/Ro0dCtZzzpmkxoicn987Pz+u6Ptg/evjw4Xq7eX12fvfuXQCAG/hN0+yyHXM8IcF4OkqK6uJq&#10;eTNf+F5d1QIC0ghJEa6rFgDALIdZVEot1Rv+8x0weMP9vgc83uff4L8mh/6XONmQq+aJCBHLAvP5&#10;/Msvv/S8YDjqM8spy1Kpst/vl2X92WefmbXped63337793//92EYPn369Jd/9qurq6uyLDHGy+Uy&#10;DEPJle/7BwcHBwcH9+7dK8vSyPiVEqYzSSllYrrNi6nr2tx4jabAgCVztbyPgt5lDkMIpZTvhLsG&#10;lBodipEm9vv9ssoxxt1ut6qqFy9eCCGqqgAAVHVhnL1xHPu+v7+/b5YPoiSKIoTQ7e1CKdC2LecN&#10;IeTd0phOp0K05n8ZsG1WhFJKaGW02VmWAQCyLLNtOwxDY04WnJv34nlekiRBEHiec+fOkVKAMXp0&#10;dGQW9b179168eGHWrHHeCSEMX4oxfKMlNrMFQlprYyHRWruuOxwOHce7vLzM87zT6czeRruv1+s0&#10;TimljDlVVQGgEEKMsbouiyLr9aNXr141TWMo1LeX0Jvt0jzMGegf4eE/Pkx5/6J6B33NE41C27Is&#10;iMg7cPu+PfgPlPK7LBXT0ff/p+NXawnRn/zGBGIBZY6LtNRaY4SUUkI2bVNdXZ4eHU8eP36YF/Fi&#10;dXF8fNzp+E+//Xq9XiNEPC/o94cAoO123dRcCvj82elgMACJPH19jSyAoLU3myGkr26u0zRvuGTM&#10;fvHqlW27s4MDCPDt5e16uRwOhicnJ4Zm32638+USQrRardbrbbfb7YTdMOpQypjlcCmzLF8slnEc&#10;/+pXv1JKXV1cf/XVV5PRdDab7e/vp2l69vrMeLKuLm9Wq4VSwrbdNEuCIGC2pbRQSkgpZvt7eZ7W&#10;dd00lQE4cbzhUqw3q16vNxoPdrtdmqZvpR/4u2ffQ0SohfOylFJu4wRg1O+NAFJFvru+vu0PIgBQ&#10;XfEUNvObxHMGP/rg4dHhvSjscy6VjM1UkyTJer3+N7/+Nx9//LFlU63FP/7T/5fstlJVncDfm02H&#10;w2FTt1y1R7OjJhGz0f6wPzidvb7gr30WBP3pZLjfC/qL83mRVWVWtlVDoKMV5DVn1CYIUUz+cPcD&#10;ACqNILQJZYRYhFgWBQhwLQFBveHIGXbm8bJVshP1PpkNENPUJW1TR26gta7y7DZLhRAIISlgwDp1&#10;pTabzXq9IcTamx0QhNu6LZMqiiItYbfb3xvv5Xm5XsVIYdtjZnw1I4qSoN/vU0Y8z+NS5lWJMJZa&#10;EUp91/ECvxFN2ZQtb3WmKKUWZ8a0hRDJt6W6va3aatCNiIUdz7EdRylZtzyJk7YRTSOrsraw5XkB&#10;IQRolGdl3RTYIsPxWMiWUoL/r7/43/dmk5OTo08++cmTH32wf7B3eLS/N5vce3ByfOdgPBkwRrr9&#10;6Be//My2LYT0nZND26G2QwmBjsOUFhYjCOnAd22bWIwCIChFCCuEYV7uuGg1FE1bt6KESFELEQsp&#10;3SKiAVTUhq7POlHguMz1LM9jmGLbwUFg9/ud4bi7fzDuD7q9fogJUlq0bS0l7/XDzWZl21QD0bbV&#10;drve7bZ5keTZbrNdtrwRsmU2nk4H3W6wS1br9Xy9nTdtsY1XCMuoH/T6nbSIO10v6gWIaCFbSpHv&#10;u57nAKjKIvU9ZlFsUWwiBwmhnU7IOb9z52Q4HFVVXZbVwcHhYDDkXOx2u8FgwJiz2yVGBta27aDf&#10;n+0fVFXlBR6z2S7ZffDBE98L4jjudLv37t/3w5BY9GZ+2+1FYRDajm07dl4Wy9WyqessT1frtcVo&#10;GAa9Xv/86tL3/b29qZDSsq2jo6O9vb00Tee3yzwrHMd1LHe7jm9vl/E2abm6e+/Bzc0izytqMQTJ&#10;dDK5c3wnTbOzs9Oqqnr9iFq0aevD49lg3KcM267V8Krf7f7kk0+m0+nl9fV3z55dnF2tVlsA8HQ6&#10;Ozq+s9tlCujReBx1I6kks+nPfvlp2PMBgXlZZEUKEVRQSa0kkAhjqSWAGkCggQZAQwikVAhi9M4G&#10;DN8GYkH0ZvN4eyCpIdAmAQYCBBFCGCEINdSGJkZIawWARhi9jXLQQkgNQNUWQgnOuRBcaY0Q1EgD&#10;qJDhnqFueVO3FRet1G+SWjTWWZHUvLZdq+VVWeWIAEQQschwPBxNh0K1RZUVbSVkm+QJ5w1zbNtz&#10;EYKO69iM2a5dleVyuej3+uPRSEvQCUObuevlqkoLoECe5kBpCLAUEiOipDJeNK0VglBJhQmMOh2l&#10;RNQNmc3qqrKZZTMGgZ5Np5SSJEkIRlorhBAmWChJqTXZmyKEw6grpcKY+l4gpC7Lqq4ai1pa6bKo&#10;BRdR2C3ycnG7FFyNRmNK6eXFddu2zHaKsmQWcxz3YP/o6OgYW9br0/PFYtm2PM+L3S4GAGgNKLUM&#10;F1GWdVXV5vi8LIskSRaLJUIYQpDnOaVWvzdIkxQChBGuyloKFQZBkee+5+3P9vOsbOpm0B8UedkJ&#10;O0VRup7bHwxMNchyufI8jxDKObesN0dsZVlKqYSQo9FoOp0WVYEJrpu2qqq6qaq6IpRiSiGAGGMu&#10;RMv5wwePgyBsag4hvHf/wd2T+wjh29v5N988XSwXCBIAQZ4XUkqlNAQwCML9/YP1arPerPM0a5oW&#10;I2Ize7VajKfjNE1ev3rd1HXbNlpJSmiZl3VV9XqD2WxPauU4br8/yKsqTQti0SDslHVTlKVtO5Sy&#10;oqq+/uabqm5evz6N49311a3n+RgTpbRSQEqFEJZSKa2LspZCtm2jtbYos23HsmiZ56aD1xCABrRY&#10;lqWkpoTatkMwyfPcWPSTJGnbGiMoWu65LrOozSwlVFWWruvWdb1ery8vl5SCyWTKmA0hury8Ysz2&#10;fC9JEghBGAYOY4xaVVEyRh3bBlpv15tuJ9zf3w/D8J/++Tc389vlcmWSYOu6DqNOr9+vyqrT6SwW&#10;C9u2R8NJmmZcyCzL4l3teDYX8vpmaVus3+tbli2EdBzP94OqqjkXrm0vF0uL0rDT2e3ibhQZx+9q&#10;dRtF0d5kbKTLWikuZFVVg37fD/y6qauqqquyruqqyDzH7QShZVELk7auEYSObbmuo6TY7eK6roTg&#10;1GIYYwyR73oIwl0cJ/GuqWuLUiVkL+p6riuFyNIUIwQBsC0mhfBcNwzDbhT5nuc6DrOsIAgQQkEQ&#10;jAZDZllAawSR6zgEYyNjNl8W57xpGmPrNZuCOR0z5c+WZQkpIERlVSGE9vb2Dg4PMMbb3Tbebd+E&#10;2WAEgJHPaAQxxhgCiDEBELZcAAClEgBCAHW82/G20QBwIZqWc94KqZjFMEJaayGUFAJBhDHBmECI&#10;6qq0LAtpoJUSgmOMRNuuV8t+t7+Nt1oDz/chxhiRlnPOedPyJM2SJBNCKgDKqirL2lBWRV1KrSBC&#10;ZjLElG62m4vzc4zIgwf3HceJN2sIwWg0EkrWdWMxlmX5eDKu26Zp6o8+/tF4PCzL0kSWLRZLKdVk&#10;OpvN9nuDQVnVzHYur647Ua8/GHChKHWKqk3z8uz8ej5fAUgxtlqhhdSYWEoBTKjFbKm0VBqhd5lA&#10;6H0Q+A4DvzuE/ROg8v5v3ofHfwIpwRvMbKTUcL5YnJ9fEEIPD48QwkJIpbS5oT19+vT169fj8biu&#10;288//y1A4MmHH85msziOf/zjnxBCV6tlXdcmXRZCxLkIgrDX63e70Xg8Ho8nEKK2bQzNW1WV6acF&#10;AFqWZQ5ujM/W0LwGKb3N4MDwbSCWwVEIoXeaAvP2TYGz6XOyGGWMjcfjO3fupFkqBDd6Zi0EelvD&#10;E0XdR48eu64HIVott0mSpml2e3ubpFnTNHXTAgB3SVxWFbWswXBQ1aXSquVcaYWQEbkg81FSSieT&#10;CWNMSiGlsCw6HA7ruhaC11WttZ5Mxr7vNU1rWdbnn3++Wi1c1/30008cxyYEP3o06/UGGOOyLMq6&#10;UlqajRVjxHlLLUtIaTsOJgQRxBxbAd20LSZWmuVSaYiwBqg/GA6Go5YLI5d4/fq0adpOEO3vH2CM&#10;V6vVm/6zTqiUpJQOhv1//Md/+G//7f9BGLzDnOZ8/48g7tuD/ndXjlFivHVmA5MuLqWSUikNIMKE&#10;WtRizHYsZlNqIUQwJgBApbQQwvQAv3vy22saI4jgG6b3T69z/Ud8L/zDqwAm0VW/+Qv95gf4xrj8&#10;5i8R1hAqzmslucVw2+Z5uROiWi5v+v3oww8+2Gw3F+cXP/rwR47t/fD6dL3enJzc7feHg97gxbNX&#10;N7dLIVS/O4iTuGn5nTt3xpPpeh1fX98Ox1MplUWdrCiFkI7r3Tm5OxqOgiD89LPPDg4P0yxDGO+S&#10;ZLleaQAggv3+cLq3F3V7zLGrumma9n/+j3/8/De/ffrtd3VTDwfDKOpKoebLZZKk1zc3m822rKrV&#10;ctO2/PGjD05OTiBSy9V8uVjkefro0YPRaJAkW9d1Li7OJtMxUGoxX3heMByOnj9/+cUXX242cZGX&#10;jx4+/tlnP3/9+vT7Z8/LslJKNy0HAPQHI9dxX5+dOY4LIBoOx5TSq6ur58+/f326nYyDRw8fY415&#10;oxwrevL4k/29e0rg3Tr94eXparGihLqut1yuRtPRX/zFXxwdHeZFymxycf46TeLBoDfs913HkUKu&#10;lkuHuU8effjgzuODvcN7d+9LIZfzpe94n378088++bRMsvPXF2mcF2mdxRlQCEKCIEIQM0ItTAiA&#10;WEOLEIsSigmzqMuYRbBlUWZbXAsJlN3x73/0xO+HiFGJNGa0bKuLy4ub+Q0lFAFQZoXgEgOCAEGA&#10;MMvNE/7dty9fPPsh3RUYktFoz2Fu28oyraqibmtJEKXYamuRpZWS8mC273sBgG9kKVVVWswajgZt&#10;217fXK/WK42UxVgrBHOYRWmSJ7td3IpGAWk7NiIYE+z5ge24dVtroMqqwgQpraqmlopnedY0dV03&#10;pvJKNC2jbDgcKKEuLs7Oz8/rpqIWhRBooJlt4//z33+CMWzbVogWII0xrKpit9sCAJQSlBLGrG6/&#10;O5mMv//+27LM0zRN00QpqbVijFmWOcKHTV1Si1CKheBKm7wfUJaF49paKyFMITsEQDObOK5NKKQW&#10;Zoz4vssYhVBz0QjJsyKjlGCMlBZCcYyhlKJpagUkoSSKosXi1vfD0WjgunY3iibjcacTRlHH9Zxe&#10;N4JIJ8l2Pr++uDyrm9LzWMurh4/u3rt/TCjq9aOjk4P9/emDhydh6N05OZ5Ox71eNJlMBsPBaDxy&#10;PZtSwnnDGG3bWmttMafb7UWdyPO8ON75vjebzbIsi+PY87x+v2+K48uyVEovFgshZF1XplGwE3a2&#10;cew6bifqrJfrbr97dXVFCH3y5ENK6fX1zW9+88++73c6IaOMUooR3u3i3S4hlBR5obWyLDafz5+/&#10;fPgICfUAACAASURBVFWWJWPszp0TxizHdj3X327j5XLjeb6UoK7bx48+WC5XV5e3QMPRaLq/f/i7&#10;3/2+LEsMMYCgKqqz8/PLy4vdLt7G614virqdLEuSPJlMxg8f3j842O92o26/R6h9dXXz+edf3tzc&#10;5kUdhNEHjz8IghBAWFYVAKppa6F5f9CbzMZ37h1rqqu2kFAjgjTQQglEiYYAYai1Qsg47NE74xnW&#10;JoQTgrduE8O0m1v2++2L5kaNCHq7lcB3mYVaa0PnUssiBCOEEYZKm6xCJBTnnCslIUJSCiEFhEBI&#10;qbQ08mmEEaEEQKC1FlpooIhFheZ1U5VVZrusaqpWtmVTCtliir3QjYb9oBPYvoMwzPI0r0rHYRAh&#10;y7aYbdkO8zxXaa3eohTX9dabdb5LKUAYoni7LYpKA40QYcyWQr6dRSSlRLYcYTDqDfIioxYZDPq7&#10;XbzarM7PTxGCB/t7bdMk2w2E0PR1u54LMarquqjqtpWC8zKvmqYtyqoqK60BF8pmnu+HjLmCq9Fg&#10;EobRzc3ter2xbfvg4IBZdpIknudLqSejyZMnT7rdXhzH3zz97urqynACm81Ga1AUZZaleV4qpYWQ&#10;bdtKoVer5Xq1jeO4LKuiyBFClFp13WRZbs7vd7vd6ekpY8zzPMuyDPXx8OHD+Xwxn88Ng1GWZZZl&#10;YSccDIfmcF1rwBjbbmLf94MgJIREUXcwGEwmk16vN+iP2oYbxOu6nu/7Sso8z6uqbpumKurlcpFn&#10;peByPB67jo8Q6g9Hve5gs9m8fPny4uLCBLMLIYqivLy8atpmPl+cni4Wi+uf/vTTMOwkSaK1Wi4X&#10;VVX9/Oc/L4qcErJarxfLeVGUWqs43kmpjHfFtp0HDx4+f/Gcc05t1u/354vl5eU1l8p13TAMhZJZ&#10;XhhaZrvdLpfL9Xrd7w0cx8nzHADAmG1yjMwkLYRwbEdKhRAMwzAIAi5aJQQh2OAo27ZNv7Tgsqqq&#10;siyllN1u17g3i6Iw8njXdSFEURQZ4reqasdxTHpTXdcIafMzAMB46jDGSbLbbrfdbtfE2yyXy812&#10;47pOt9tVSgWBd3R0xBgLu70fXr8uyzKOOQCtaWiECLmum2c559wQ/lGnY0xcSkOtJUSwaRqtpZa6&#10;LMvJZOq6rm07ZuzmnFNCNpu40wk//uijvMjNBB9F0S7ZWZYVdULDAgkhmrZtmiYIgmSX7JKdbTGl&#10;pJKqrkpCiM1Y1O0cHRz6vlfXNYRASlmWZdM0nuf5vj8cjvzAp9Tyfd9kFproCiklY8zU5JqHCYpz&#10;HKcThpzz+Xxu3IkAAN/3TRCO7/sEk91uBwAwEvSiKAxcNJS1eQgh2rZtmkZrbdaCyQpq2zbZJbbj&#10;dqLIHF70e73haKSVEkqmSUYowQgrM5hihBExg63BbJRSI0YFQCOEEUBcCpvZYSd0bKflXAnlh4Hh&#10;1c1kbBHLthmlxNxJAAAIQlMDCwDwPS9JEqCBRa043g1HI4tamOKyauIkqeoWANA07Xq7Wa1WaZpK&#10;qTBGCuq2bdq2zfPcUGpHx0dpmv3X//J319dXzLIB0LZlIwTLsiyqUmtQVtVqtdJalVVZN9V4Mtqs&#10;t5ggREw+U51npe15vd6YUuZ7oeP5q9Vmt8sYcxwvTLPy1evTf/qn355f3OZ5gynjHBJqQ2QhSBGm&#10;nHMICASIEGqkpu/ELH/Cm/0Jpv3XKLJ/xRIM3mZKmR3NIGjP8y2LIUw2m+3l5VUcb+uq3tvbWy7W&#10;ZVmZiss0TauqGg5H4/H43v27H330kYmPGgwGZVlijDab+PZmURSFsZFTSsuyzPPM6HurqsrzLE3T&#10;PM9NSXhZliaUOAgCAIDRGpgNyIga3tG8Zoc168ioM8y7MKkN6G2eMMHYcRwhuSkzn0wmCOM4jpMk&#10;CcMQI/hupbiu2+v1zJ3nxfMX5+fnJqxeaWBuO5ZlQQjCMPR9PwzDzWZt8DYhxHzSZgcXUmKMp9Pp&#10;ZDLZbjdGL2ACAjjnUINut3t0dAQhdByXEHJ5ed6Jws16/fuvv2rqpj/oNbW2HTIa9W5uFpvtRkpF&#10;KAYAGoG3EZa7riul1EAZKVNVVVVVG3a6rus0zTabzWYT53mxXK6Wy4Vt20qpfq+vtd5sNnmeA6Cp&#10;hQPflYp3uxGl5L//9//397//PUTvXzxvxMl/uH7++Fr6k8vJPJR84wc2X5xRQhlH97tBSL+XjGWg&#10;qSGBzXeH30xZb5zP5vfvLtR/DQD/4QHBvxQ7mFBSk8EiEQJAt0I2vu/sH4ybNqVUF0X28uXZ/QdH&#10;rmu/fPn8088+Ozg4PDs7z7J8u9l5XiCl7kbd7Wa32e42m+2DBw8ePnj4ow8/Gk2mVdU+e/YCYcps&#10;9+k33zUN7wRdi7m84ZxLDNF4ND45Obm5uTG31k28hRB2Op0gCDzXBwhqABBCV1fXr1798P333y0X&#10;q7xIXddtm3o8Hvu+hzFmplaG0iTZXV5ctG1jO+zgYO+TTz6+f//u4eFB09bHd458323bajbbc1zm&#10;+67g4ubmBgAohPqbv/mbi/N5vIs5F5988tNHjx7/wz/845df/g5CFEVdrcHN9U2v3zs4OHzx8sV4&#10;PO72usPB4Pvvn+12u+12XRTqo4/vHc72i6JixAuDAaOdtgZtJea3q7PT83i7FVIcHh4lye7DH/3o&#10;z//t/4YQ4G1bN+XV1UUUhZ0gtBglCJVFeXZ6ASTYm8xWi82r5z90ggAoIOrmg0dPPvnxTzpBML+e&#10;J9td4AWu5SbbLEtzIIFFLKQhI9TGFAGIIbIoti3GLGJbhFmUYsQYZbbVAoEYjabD6Z0DgUHN+Q8X&#10;r2+Wt6fnp0mejsaTyXgCAWqKNvSCppIvn/0wv1kGbhdjN/C7ZVHf3mwdmz16+IgQmiXZdrubzxcW&#10;sRBEuzjNsiKJkyIvlRZllWNCLItut9uyqbzAayUXSqR5wlWroArDiItGa53lWdM2VVuWda208nzf&#10;nLQqiOqqLooCQtjy2mIME9i2LQAKvuHKsJK6rZo8z4DWvV53Pp9vt2utpO3YDnMcz/W9gFkM//RH&#10;kziOkyRdLBZpnhkFnZSSMooQlEK1bRv1unVdf/XVV+v1+ptvnp6dnb14/nK1XO12u/l8fn19e3s7&#10;3yVpmuVKirOzs9vb2+VyBSGqqnq1Wvm+P5/Pv/jii8vLi+12u1wulsvlarXMsgy86dBrDBtTllXT&#10;tnmeL5fLzXb9+vT16enr9XqdJIkfBFEUpUnaNE2yy2zb3mw2ECCb2WEY2LYdBL4fBFE3mo7H4/Ho&#10;s88+vXfv3mA4GI6He9MpQnAymRwdHQ6GfaH5ze3N4fEhwgggIJRwXBcCyDnXGlgWFYLbtiWlgBB6&#10;ftC2IknSzWbjOO5isZjPF9ttnKYZ56IoyiRJkyRVSpdFpYG2KBVCUWJBhDnnXIo7d+5AhF6+fMWb&#10;FmgwHo2jMNqs18++f2YR4tqOzSzGrCTZpUlmxMwffvhhr9vzfX8ymSKEojDan83uHB/3uz3ecARQ&#10;kRXdqHuwfxiFUVM3280WQVKVdVnWlFofffRjYxwixKKUEUwkFwDo2d70/v27d+/fCcOAMjwa97Mi&#10;Wa+XiEAumobXGsD5fP382Q+cK9cLJ+O9bnfQcnF5fV1W9en5qRd64+kIEXh0Z3//YK9oi3W60UgT&#10;SjUGCgCATdozUlohjCCCGui3DC6CAKE388eb6QEYYzCEJpRFSC2lMuYcSi3GLEooJcYMiw1hTKAh&#10;gwGC8M2BKgAQQova1CKEYIIRhBhCbOhiiAgEiFBKCEEQAQA1fFOypIB2AxdigJCGWAOkNQStaJWW&#10;hnvhum1ky6XgqqUMh5E/HA27ox5lrOK1VEJDYFmUUAIQaJpKCpFnea/TE1zWVSMa7jIHQbxcrpI0&#10;dahNEFVSScG10lIIgrHgLSWEEDQaDFfbldLi6M5xURZ5lkrO7909OZjN4l2MAKAEIYTatrUYgwjH&#10;u6Rp2+vrORdSKzCeTCBCUmgFUFVWhFiWxZqGU2r5nv/ixYvLyysECQAwz4rDw+OTk7vHxyez2ezw&#10;6BgicnZx+dsvvlzMVwhhCNB2G9dV0zZcCWlyziWXZVFu19t4syvyHGrUjSIMseAcQUQQ6UZdybnF&#10;mAFXJo7FGLGSJKGU9Xr9V69emUALhFBRFNs4JhR7rssb4bu+VKooijje1XXdtrxtW6WBxVjU7XMh&#10;lQYtb0wesmVZTVMrbYY2AgAoypoLIYWqqnowGGJiAYhuruc3NzdfffPNNo6V1hBjIWUrBETGeI6p&#10;xZq2KKt6PJkOR+OL8/PF/Ia3XCmZ5/nBwSFjNrNsi1oQAFPYRgj1/aCqquvrm8Fg8J/+5j8DACeT&#10;vd99+dXTb7+XUp5fXEoNNts4SVLeSqFUXpTxLhGt8P3AcRzGmG27plJNSkkwbVvetpxzEXbCvdls&#10;PJl2oq6SUmlJMFJSMWZb1LKo1TStYzsQYt8PHMcVgodh2O/3TV9dv993XIcxxmymtSKEvnjxwnFc&#10;k9XX6/WiKOr1ev+LsfdokizJ78RcPy1Cq5SlRVdXiwGBmeUCxNqSAMjL2hoNuPNI8MYT77T9AvgM&#10;JC+gcQjD0jigwWC0wWBHte4ulZlVKUPHi4inlbvz4JnZNTMgl2FtbVVZEVUhPPz57/9TavqgcNR6&#10;vVbkCWPMdd1+v89FHawDSonv+4ahDQZ9SumbN2+YoWua/uboiHNZ1aWQQjM0hHGWZY1GgxAtSdLN&#10;enP3zv28KKfTWafVcVy/qirOpWGYjGlpVhRlSagGEaKEapoWx3EURUVZZnkuuBgOB4PhIM0zCICu&#10;67qh53lumaY60uV5vg5Wm/U6L8q6ri3Tsm1b1zVVuLkJN91Op9vrYoJn81kcxQBA23EZ0+I40XWD&#10;UlZV1WI+L4pcCN7rdm3byrNsuVykadLtdhilm/UaY2ToOsbINA1e10o5H0WRghyMsTIvpJBxFKsn&#10;qSKRVdnPZDKRUt5wwvAW9KooLNdxlIiu025bppnEsRCCUFxXZZ6lm3DDa0EZ7XQ6tuNIIFbrlTrc&#10;CiF0TZOCS8EhRMrtCSEklCgqSdM1xhjEUEoZpzGC0HYciFCeZoxSjDElVAiOCLYdW9dYVVVScEop&#10;I1QIQTGRQiZJkqZpXXHTNN++fddstSBElLEoSrZhSKmm6zqmtNlsYkQRobppEErW66Ao8vVme3Z2&#10;riyvV5dX3V6XMlbVZavZBFDqhuF4XhJF5xcXw+FoMBxalpVlaRiFuqbbjjWfzxutZrvTQRCVNd9u&#10;E103ASBZXoZh4jVacZKbpkuZsViuv/7mu5evjtOEI6qZpoepDgDlHAKJAMZSFQpABCAUNx1B70Nc&#10;9YPfpXxvf/s+1n0fNoP3+oRuAKRKT8UYY5VbwTRNShHH8fn5RVHmu7t77U5HZXMOhwPbdjjnX3zx&#10;ua5rzVZzPB4TQp4/f65mNJzXm8223WpjRGbTGeciy9LlcgmhSpaC6/U6z7PNZqMGFso2kmW5EELV&#10;QKimAJWnpdaeEjYrcKUoF3Aje1Y5VZTSZrOpsg9VUZaiD3VdV/Oy3Z2d2XS6mM91TSuKUkrgus6T&#10;J09UiufFxdVsNtcNPYxCzqV6gWoqt1gsNI0pczghJAhWSkhM6fXqVdUYAkgpJed1miZhGKqX5nle&#10;t9ukVANC+r7f6TSjKCmKst9v7R8cVFURxbHnOZ1u1/McyzLjOHEcFkZZsA4QgpzXnHPLMoXkVVkz&#10;xpTggmBa15xgKrhUfoqyrOM4EQLEcZImWZalGGPbdlzX63S6ZV1ttlsoAaW00fAbDT/L081m3e/3&#10;CEE/+clPjo5fvw9u5TWz+557/HfA5bVYWiIla1KWXTWJuHYAUQohVqtPytsAtpuy3ps6LgQxQhhB&#10;5SB5f5TzvsABAwDlby7j938tpYRAqqrr934IAAAIQCA5hgKCuq4yCHm/13rw4GDQa1gWdR3Dc9nH&#10;H31o2uZwNDw8OFyuVkmS7O8d3r1z//jk7enp2eHh3YODw2aj0fD9g8M7e3t7rXY7jFIIies0BoO9&#10;89Orzz/7ajFblXmV5yWBGErgOm6n29V0/dXr10JK1/OkBJ7nYcJarTZEeDqdnZ6ev3pz9PrNm6OT&#10;I1HzosgsW2+2GvP5LM+z4aiv6bSqy2ar8fDhvQ8/evbg4T1MYZpn4TYIgrlpsr39nUbTvXPnEGGA&#10;IACyxgjmWabm/rpu1DU/OT7FGG22xWjU/7M/+y89z/vxj//3k5MTJbOv69px3DRLnzx5Ekah53mD&#10;fm+zDb/64msIgO85g7796ccf1xWHEtuGi6Q+vpwlUT4bL+MoSpMESCAll0BwID759OOiyBhjfsN5&#10;e3J0fv4OQRiG2yxNXcu2THs+neVp3vCas+ki3kae4z568PBgb++TD58PBr2qKC5Pz4os3x3u7O3s&#10;u44LuAw3WymhhhmBUFYl5NxgVGcaBMIwNCSBwRghWEohMSxEhUzt7tNHzDWzuiCaZnn2JgrjLBuM&#10;hvfvPpAcZnFeV3J8MZtOVpenE14CUeHFfGsZbr83DNbLht9sNVuL+WK7CdMktS2r02rrmlaWxToI&#10;xhfn4+nV6enpZDJebzb37t1LixQAYdpasFkRim3XwgSVdUkoQeQaQdS82oZrTAihGECQ5BnGbLUO&#10;VsG64rWEIC/yXr+fZElZFEzXqqICEpZFSSCCEDBKMBSEQMFrRonvubpmMMoM3YQSEszw//Df/zet&#10;VqfX61uW3W73fd9PkyIMQylRXQkAoOt6u/v7WZbvjPaef/jRnTt3n33w/PDwzmAwdN2GYVjqcKMx&#10;kxAiOZhNF1GYVBUHEq1WqzhKnn347PDg3rfffXt8/BYAyLmczRbLxUpK2PBbnU6v1W63291ut9/v&#10;D9vtnrIJdTr9wWC0u3uwt3fY7w1arQ7GtCpFo9FyXc+xfcYMQmgUxmlarFbBYr6ajCeXl1eL2Wq5&#10;Wq7X6yBYK4h+eXk5Ho+nk9l4enV+dSEEVyTMq1evyrK0LAcjKmpxcXE5Gc/SNIviCEGUF0UUxY7r&#10;F0XxzTff/OIXv7RtBwKwXCzTNDFNU+0XqoEAQmjbTlVWGGFCMMY4CsNet+t5XtNvLFers9MzTdct&#10;y6aUTKfz8XisbGn9fo8x6tqOUug2Go3BYDDo9nTdiKIoSzLTsoaDIYTQ0PXT0/NNsIEIF1m52YZA&#10;SF23BBebTcQrzgUwTYsQev/eg+lkWlU1xsRzXdexe73uB0+ffPLpx0+ePGQaXW2Wr169cHzHdZ1g&#10;E6RpovZlx/MoNVfBdhslpmkzTb+aTN6dnsZp2hsMOOAPH99v91pFnXhNF2KQljGkADIEMZKASyBV&#10;ySJC8Fqw9/1ujBDEAEBMCAIIKNCKgBKn3R4mIMIqk0P1QhuG6TiOpuuq813NOCUXQgh0I9WRAACp&#10;dnAMASAYI4QJphArlbE6qmBKGcIEIQIAgAAhiCFEEsiqrsq64FxIdYlBEiGICKpFXfOy4lXJq4pX&#10;RZ1nVZFWGaaEaNRyLNt1dMvSDU2zdN3QalFBCIu8WAeBpusSgKqsMMaWaXHOl6tlVXKISJHnVVUh&#10;dK1Gw1C9FQAj3O121uuVZmqe7+VFLgRP02Rvf6Rp9O3bY3qracLIMAyIECakPxgVeSU4xIRUNecV&#10;4EIgTLOsxIRgRBFEjBmMasFqbRj27u4OIWSxWJimRSnVNB0j8vr1UZZlAMBWq/XB02eNRgMhpCy+&#10;ilVTdwYACA4QwoSQuuYYY4zIdDpJ06zX606n0yRJOBcAgjRNlRR2Z2dHOb4opQjhsixns1m73W40&#10;GqqcFkLY63XKsszzIkmSMI40TVPsJSG0KAoJgBCiqurtdqtSM6uqggDkeREEAcaEEFLmZV0JzoXg&#10;ACNcVXWR11IAzsUiCE7evn3z5o2yJqoIX0o01XpvGKZKCzRNixB89+7dy/Hlu5MTBGGSJmVZ/uAH&#10;P5BSKrqPc15XvChrzjkEKAiCKIo/+OCDl69e1nV9cXmp67pl21lRJlm+2WyCINhut8sguLqaTibz&#10;sswbvq9KUDnnm81Wdf+qlS+lTJIEANDpdvr9/jUuRdB1PYIxAFLTDM7ruhZFUS4Wy9PTUxU1tNls&#10;ldFX6RKlvKbjFF/KuSjLcjAYqj6b4XAIAFDlmWrQ6ft+lmW6rmsa29vb29/fRwhttxvGWKvV4pwL&#10;wRW0AwAMd0ZxnHzzzWtKSV5UUgJe15SSsiwbjYahm+Px2DLsnZ2dk5OTNM11zSCESgCUEbSuayEk&#10;Qmi5XEkpEUSapqlypn6/3263TcPUDGMwGmKMMEIY42azAQBAECjTaVEUijD3Gw3HcdSrLopcCCGF&#10;RAgzStI0uzg/S9O0KgqMcbfbdRwHQag6Y1RUrOd5rVZLTR9M01S1Rurw7Xme4ooVD6O4aCUxdV3X&#10;sixd1zHChmE0Gg21qBhjVVUpyBHHset6ylKrXFKKySGEqMeqS4YKgIiiKMvzTrtdVmWWZUBIXdO3&#10;220Uho5t60yzLGu7CTnnGOH61gPMhYIxajNUSyjPi7LIIUR5nnEusiSrqtK27TRLEUS8rgnBlmXr&#10;ugYhQhBgjKuiwgQhJX4UqnqnKoqC17ysq/HVWDeMYLsFEK+34Wy2gBAJIHXd2N3dpZoOIdQ0DWOk&#10;aUxtR1mWWZbFOT87O5NCttudZqvlew2MsO1Y4/F4dzRqtlsqh5NSyphWVGUcR2maAghsx5ESSoR8&#10;rxmGCYDEb7S2Ueb57Wart1psBEBv31589fW300kgAUWYQcQAoFIgADAEBGAMAb495N+qQK/npr9x&#10;+v8dQPKbEOV3YMtv3OD3t++vXBgTofZHhA3DpJRUVZkkyQdPPxBSQAQoYYzRbrfnum6v18MEK6Pv&#10;dDo9Pz+/uLi4urr867/+Xy8vrhp+4+DgoK7rIFi9fPmy2+36vh/HURRFGKN2u91qtaqqOjg4AACk&#10;aaaId5WTrChWFX13C+lvqUIIoVqrt6hY7W9Kz08pJQgDAAjBnU7HcZwkSVzX3W63QRCoGHmEUL/f&#10;syyr3W6vVquTk7cAgFar5bpuluYqp11K6XkeQshx7F6v12w2q6parZYAAJVHpVCu2rK4FKotbLVa&#10;qR+q2RzG1PO85WKphEgY49PTM03Tyqr87LNf7+7uPH/+PAhWCKGiyF3X1XUkBFpvtnVdKexJCE3T&#10;lFLGOVeDgPcHHDcVZRqEMEnSsix1Tbcs27YtVWM2m82WyyWE0HNc5WWWsg7DcDDsddrNLE9evnzx&#10;7bff3nKt8ibu83aRAPDPhGCpKHHOhWpiU05pNUdTb4giA25wr7j5y79fljcS5+9Fzu+vSUUt3Dwr&#10;KKUE771q+Ls3IdQh6pagVhZgIKWQNZA1RFzK0vUsKfOz82Mp09n80rbND549+cEPPr13705e5MfH&#10;x8vFwrY9xvTxePrmzdHFxdVouNPr9aUEuq55vl/X3DBtUctms+26zTyrvvzi600QRmG5mK9X8/lk&#10;PDF08+mTD1qt5vnpxWw+7XX6TKOe23Adr+E3as7fnbz77PPP3rw5CqPINs3hYDAc9piGqiKXsgzD&#10;7XqzQAj0+11K0PnF6buT4zDc3Lmz//z5s08+fa4Z7PLy/Pz87PzszHHsOI7zPANSnF+cpmmyCpZA&#10;wjRNt9vQMt0sy2zL7fU7e3v7//m//i8W8+VP/s+/u7y8EkJiTJRQH2HoOJZm6L7vBkFwdnoKId7b&#10;3fnk4+cPHtz3XFfUnCAynwWvXh2vltt4mwardZrEi/m8KFLKyGwxOTjc9zzlPDerury4OEvT2DD0&#10;brfTcH1d1wgicZTOZosyL0a9IUJIZ6yqynC92Ww2q8Xi9cvXr777bhts87RwLOdgd7/d6kKA8jiV&#10;nJdpphNGMYYAMEYwgowgXdOk5BAIRKCgoMbSanqj+/sFEBwDarJayorX3UG/1+unaRFuIiDxyZt3&#10;r16+hQIzajBsFIWoKwEh7XV7D+7fxwQtFvO8SIXkpmX0+l3P8ZRipdttYwTGkyshRVHkVV11Oq2y&#10;LphOa1BnWVLWJaZISpFmWVHk4Hpt1kVRCC4wJRBDIaUQAhGS57kEkCipMMK6rmVJgjFilOm6QREB&#10;Eqh2QF0jlBFd10xLbzieoRsaZZqma1Svcj6fLogUJM8yKevzs0mc5oahQYiH/X1EaJZlSVyOhu3V&#10;Mjx6c+o6/mK+lVISQlvN/uGBq+umUmVUVQUkKsoMAPDoyXNxE9qRJBHggmCz2xn9we//4f17T5vN&#10;JqUUAJHnOeccQbCYb9bB9VmQc76JNmVZIoRs26aaXle5FFgIOB1vTdNk1KhK9PbkNEkS329gTI+P&#10;jyHARVFwLpXYjGJKKRlPAgm4RjCAoiwL17UNw/B8B1HJGHMcL03TNCm7Hb2u5C+//mw6WS4Wi6Ko&#10;VN/U3XuHrZYvZD0Y7Xued3h4N0kS0zQZI0EQAAl5LaSUumY4tkspfffuHUYMY5xlmZS6MoBpmlYL&#10;ro6btm1bhkkQrooyWG5Wq5Vl2YOdfrPZqKqKl5xA4rtaGIaXZxfL6cyxvauLSyjRaHdvOp4tV6sk&#10;jvOitAwziuI8LSpe53E+vprHUbRYBrZpCQAghEoa+ub1a4Rxt9MZDQampSMEyjr/7PNfQciDcLVY&#10;TbM8pQb6+JNPhjuD2Ww2mY1brRbhtdvwn3303HLOL04vzs4vyrLEEGGMNJM2UePV8SvTop98+qwz&#10;aI1n41ankVaZhILLWkouAQQQQQQBBlB1AgAEIUQAQtXnoaIOocDKjyshlxWCEkLMmEYpZVRXIi50&#10;E1hV1YUUHHCBJCAISUw4FQjDqiowgBJgCaQST0sBIGJSVgRBTAnGlBOt5LUQtQASY8gB55xjQGte&#10;SSmFqAEAQnIAMbxRDUmpdEQSUikAUFUUQEghRM2F5CKvcoKohhhAQApZVrVMoYCCYcJsBjRYosrw&#10;TMdyxxdXs6sFArDISi4FpogRIjgQlZBSiloAAMq6loBLKTGGmqZhRFTDjbpm7+3tWZaVJEmvEwD9&#10;CAAAIABJREFU14O8VpcojDGCpKiqoqiARJ12b7ZYSgiWi8BxPMO0icaKoi7KmnOVOKIBgGzblRJO&#10;p/Plckkp7XQ2ntc4enM8nU6XwdrzvHt3HzQpNTRTCGFZlrpY6rouBFDtGrf1JwCAsizrurZt22/5&#10;UsrDe4f90VAdodbrlWVZSpGrhLue5yk4UZZ5WZbz+dyyLNWQFKzXk/GM6RpCSAWTdLtdppuEkO02&#10;StNU0w0IIWNsMBhEUfL27VvLtZhggEtKmMb0vMiUvppiIqUUogIAxlm2jeO0KFRQqmGalOmm5ahA&#10;EQhxkqVhlAgpDcPo9LqMsSTLCaN7e3sX795SigV34jh+e/LOsixN064ux69fv240WhWvy6LOsxoh&#10;srd/6PlNx/Y819vGkW27OheLVdBsNqMwWZcbCBHGsK4LjFGr1Wm1OhBCVduowIaCiLcV4p7nuY5H&#10;MM2LLAxDTdM24TYOo9l8UuSVkLUUUCVsJ1lR5nkYhgCAIAh2duLRaKRk1WmaJknS8JtK39tut5fL&#10;Jee83+/HcZwkiVIdw5vQLMUXKRx4W9LDGFOiVt/3AUBJXmBMHMe7vHiVpcBvMIwzKWWW1YyxIq+y&#10;tLAtnxDm+02A8HQ6x4gsV0EL4CwrHL+hsqBc37Jte7Pa3L9/v91uT6fTx08+ePz4seu6URRdXpx5&#10;nreNNpblqBO8Ap+qLljROAqnKcZM2aHjNBVCQCkgRmeXF67rMoyGw6EUghAihJxOZ2VZUqb1PZ9X&#10;dZolCMC6rDjnjDHLMC3DhBBSjRVFoUYzlNJrPTmlSnPOCFUzBY2yGiLTNBlj6vyq4AQhRE00NF3n&#10;QqTZdeGKbhhESVkUhi/LOEmKsrQsyzBNyhiEUNRcowwhxHklAVd6yKdPn/6B73355ZfffPft+dml&#10;gs11XeuMVlWl9Cmq/EZ9gpjibRSausF0rSrKOMvJeu25DsY4zbOiyPKi8HwHEYxKgIBkjBHMFBfK&#10;BQcIKrF0nl8XERdFgTFRdUeu63a6PQHkfL7cRhFCyPd9CQEAoigyxaSVZb0Oo1qC5XKZlcXOYEgZ&#10;cSwbQjKZTN6+fVtmqenYvt9UOvYoigzdcl03K1IgoeDIsf3LyaVlWTu7B8tFMJuuNMMOgphq8cnb&#10;8SoIxuMJosR2OmXNIUBSYsGhADcuSACB/I1q3/fTbW+A7n8k3er/G/2+B3rVP4FvYx3VYyGEmKjh&#10;L8zz9Pj4zdnZaavV1nU9TsKiKBp+a7gzopQuFgu1yb9586bRaNy/f/+v//qv1dTp3/8ff/vnf/7n&#10;f/zHfzwej1erlevaaufc3d09Onr961//WkHoPM93d3ez7LqRUVWLqxOIGsoolAtvmp/VclWpQup6&#10;RwjZbDaqDUjV2LR6Dc55licKibXbbYWr1cYCABiNRh988KHiD16+fH15MbZtu9loj4a7WVoFQRCG&#10;G4yx2mo831Hm5KOjI2WCUzov9a8LyWsuhZCu6ypRt2ma6soynU4hhJZl7ezsqKp2BQXX6/VoZ7iz&#10;s9NsNn/84x//9Kc//cu//MvRaAQAqGtAqaZYU0o1KaH6HlmWFccppRqlWlVVVcUBALZtq3Y6zuXl&#10;5WVZbg3D0JgOAOj1etPp9OL8UtO0wWCgqo89zynLsoiToihUBOx6U0kpARAAfF+6q1bX7TwFQijf&#10;cwXf1GgBNaZRozE1MiCEqMQT+d7tJiYaq7V5+3ei944rAKAbYHsz7sH0Fu7e/h/+c0oHdUOI3B7M&#10;pOTgRhSNoCAEAinLKgOyarecTtev6lTXeJatEBR3Dvchkufn58ev34RJ/PzDj09PT7/55pv1ehtt&#10;IyjRZh3P56u/+qu/cj37waMnnuc9efJE181ea8iBEBXstPqO5WZZoqTpUvLRYMfUrYuzy6NXR5Zr&#10;dZqd1WZFkc4rcT65ePn61We/+vzsYg0kaHdN47F+sLc7GLZHo9Z0PFmtFrpGABB5Fq6Wk0aj0e54&#10;vKyC9eynP/sHJaQ3DPOP/rN/uVosLy/H7969i7aRpmmGYWRZqorKLcve3dmfTGau6z579uzunfu1&#10;4Izpvd7g4uLq6dNnDx8+VgWceZHato1yGEWRaWqrxezi4sKx7ccPH5qmblqaEOU2DOqyCsPk5//h&#10;8zTmuzt3Hj3Y4Q1xcnISrFeNhoMJsG39/oN9AUS43aZFZLn6gwcPPnz+FAGR5+l6FcRxnKdF028g&#10;gB8+fNT225zz169fhmGYp+ndu3cbnn95frG7u99uNJfz1WQy4aXw/ea/+Bc/vHdw79uvvh2/O5NS&#10;UooZJhBKhCFCkFCMgTR0hnVSYYkxlBpaRVvmOzWSgNeO591/9Hixmk9m0zCMbNO6upwsZiFDVhZz&#10;IJGuo2UwwxjGaSpA1e21u73WaKebJFEYbfOsqKosgwATaZjU9UzfPbBcI9hsg/Va13UJeJrFFrEA&#10;R4wRLjlj1LYtgEEYhryuFMGbpqlEkmHdMLSqqsqqjMMky3LOpeOQuq6llNEmAlISBFfzpWPZhmEQ&#10;hCUXZZkzgmRdb4PAcRzJJRBIo5pBrTjOJ+8mURSRv/vJP2w2m7qu5/N5XpYqr3U0GvUG/TzPNU1j&#10;1Pjsi1/EcUqJuV6vV6tVnqneOU2tnkajpUbaKplQSqnm/QgBhJCpsV/+/IsX9lGe5wDg6XiVpJFt&#10;21VVZVmWJEmSRGmaV1Whwho4kJzX6stp2hYhSNO0NIuFhHfuHNw9vJem6bu3l6vVyvMaQoi65pzz&#10;ulIp/4TXqMpLTCrP83SdSV6XZd5suB8+/6AoijSNsiqRAgGJO+0+JeZ8Pv/2m9evX58MByPL9Bmt&#10;ttt1mpbbTdLrDvyGLTjYbDae5z18+DgIAtvu7O8fnp+fqppHNXM1DMP3/SwrTNNECKjLmGoGjqKI&#10;EOKYlnG9zck0zRU2sCxbVPWXn33hek6R5VEU+b5fFMV4PMni5JNPBjvD3TzJeV5ugzWWwNSMdqNF&#10;MJtOp8vl0jRN5DaD+WK93hZVVealokSGw8FisUAIDob9Tqvd6/W24fro6PV8NV1vg0bbZQY2Havd&#10;bxGGg83K9tyirr769pvd3d1eb3dn5DZajTsQ52V2dHpcFbXK8EzK2G+6k+Dy7uOn3VFvE6/thp2U&#10;KUCylgDJWoFQjN6fUKq0KwRvNneIBOe1CnERogZAEMLUNcCyHIQwgkRKqUI+1GylrHKlLJKSAyik&#10;5FLUUgoEoAAIAI4BlpBzea1uFlyRHIhiRBChVAghOODqAsVRVYEKAyyE4BJBiCEWAvDbY1OlKoUB&#10;hxIKwAUEEACOEJeCw7qWXNallDmUSDU5YYiqpIyr2GS6yQxos+7esEL8zdnxerUxTK2EQmAAKSp4&#10;LXgOAJQIyZsWyqriKpmSasxvtpqdtu87CEHHcQyDNls+hJBSImVFEEvjpCxLTAkAoCiK2XSx3sZ3&#10;7z2qBCyK4nI8t2xo246AwLbcu/eG6pQJAUaI6LoJIVytVnleqsM6AEB5DTTDDILg707+7uDgwLU9&#10;AECr1dpsNirYOU3ToqhUTqk6FanPi3M+n08hhLrBttutbdtpmnqe43les9m0LEsN8rfbrZQyy7LV&#10;arW7u/uHf/iHnPNXr14pHxrB+PLqyvFcy7J838cYX15eYqrpuq5pRhzHKuZDYRIIUb/fF1AIIbbb&#10;ME1z07RNwzJ0UwjR8BTPsFqv10mcp0mpxlXNVkfT9ShK1uu143iKaN3Z2Ts/P5cSIoSAhEKINE3X&#10;6/VHH3309vjVfDpVqObFixc//OEP8zxP0/xf/at/fXLy7t3pqaYZm83asqyPP/5YDbnU2k6y1LYc&#10;1/WNWjCqG5apzlt5nhNCer1ew/OV/BveSDGzLFP1s2XJDYMpyl2BUgDAdrudTqdXF5cIgboWGMM0&#10;LWezxd7eXpZloq5VD3lZ5qpkRT2Z0Wi0Wq2yNFfhxnmeh2F8//59TdNOTk4YY91udzabYYxbrZaC&#10;0OogDgBQqA8TpL596sRsuU6cpapk+HJ8xXRACAMAAcClBHUtTPM6y7rb7ZZlfXl5mcTC8yDn0nad&#10;ZbD6+Aef3rt3r6oqy3QQQuE6HI1G/X7/b//2b3d3dw3DCILANE3DMvOyUP5b9abxWmCM4Y0LThnk&#10;6roOptOiKFUbzcPHj9SwwHXdIk8BuKaLLdMMw3A+ma7Xa8aYKpomGBmaHoahigtSaVXXx1BdV+Bh&#10;PB7btq1oGdd1AQAYY9uyGWMKA9R1rb4FpmmCmy56ZTZWuhX1pxhjNfdRD1Gfu2majUZDvZYkSdRs&#10;IgxDFahe13W723G6HsQYQ6QR+vTRY8/z/pH/0/nlRRiGtwiBQKBQt9otpZRlWfq+DyWIwqTdaliW&#10;tVkt8zzHA6wzSghSTL6maRollRBSlgghgICS8yGECCaGYQgBasERwWlRtjuN1WZdldL1vazI273u&#10;dL5MkqTV6lBK19tNliW27WZZwpg+GAzGs6nKNZ3Pl6v5StOo9ftWp9MmhLCnDAqZldl6vaaMcc7n&#10;87lmGm2zjQlBGAgB3r49f338ejja3dnZ7fZ361rMF6vzi6ljX5ycnAJMKo4pZkISCDAEGADAAbpB&#10;CMruKG5ZLvAe/fYfJXV/C3u8DxVuqbP3fvYbmuqbx4NbmXHNa5XiC4D423//Nz/49D95/vw5pSwI&#10;otlsZjue6/p5nquynzRNdV2/e/fu3t7emzdv8rTwfZ9zvlqtXrx48fTp02azmSTJZDLhnP/kJz85&#10;evldZzD6i7/4i7qugyD46KOPPv/88yRJhBCtVqvX6ykaQNGJt107KjpLzeXVZBNCqM4teZ4fHR2p&#10;Nt2t33Acx7T0qqriOB6NRirUB2PcbDZVNLT6266urpSEWz1VxthwODRN8+ysUgZa27YRQicnJ3Vd&#10;x3FsmjohRIhaJXIrcM45Z5pelmVZlpZlRVGkUqDDMFwul0VRPH30ZHd3FwBwcnKi2rn39ndbrdbf&#10;//0//Lt/9z8+fPiYUnpxccW5vH+/W5V1nueM6VLKPCs5kBDgPL82JKsxroLEw+Hwww/vhiF/+fJ1&#10;EATqwBJFEcb49PTUNE0VcK2+yDplhqGvViuI4Gg0sG0bQrher7/77hvOOcbovcVwXYYEbjy6t0tL&#10;xTtLKRVNor68t5QvhFAqFHjTNf0eDOa/zdm+t8Lfp5i///P/32v+JkH0FiTf+AKgKPPCtBiQUohK&#10;0+Q2XFKtavrWoN9ut+1ms9loeN989fWb4yMp+dOnT13XFUJQqiGIq4rzWmZZ0Wp20jQriqLVCVR2&#10;5sHBQdUpt2F48vqoiPPlYkEZ7vV6jJG9vd2Hj+6nYfLy61eMMQbpr3/5WRAsO92+7Zjz2XI5WVi6&#10;8fEHvmE7AACNsSSKQe2ZDD96cCdJekrGX+TVZrPJ4qSqKvWhq6/Dixcvet1uw23ouvnRRx/t7uxd&#10;XlzMZrM4joqi8DzPtu35fG47ppd6QtZxHIXRJi+qe/fuxXG43a4fPrzf7XYxxkLWq9UKQpBkIaEI&#10;ADGf1wDIbrdTVflmm5xfBJatC17Ztn1ycvzixdUf/P6TJ0/vdzrNs9MLiOr+sGOZ2jpc+h2vKFPd&#10;MB8+vHtwsGfbdhLF88X0/N2784tTKIFt24ama5oxGrmPHj1imGy3216/83u/93t1WTabzaOXr+Mw&#10;TCzbtWzXdvrdgWf7VSkFEr1+h4gPQFGsZwuMoW0ZVVUAAAUUnFeEYERgLeqEFzmSl+fbX518Nzjc&#10;239w6DUaQkDKmN9o5UWFkTadTsMwzfOaQNxpD7udfpYVSZoXPF+tA80kab798MMPdnZ3Visy2ukv&#10;l0spIZJI6dEYIxql+8buaHdnOp+1223N1MIsrESlYZPptNHwHc+VgCdpZFmWklCVeVHXtYCgLmri&#10;OLzkohKcV0giw9B4yV3P39vbg5JPJldpGHHOoyIstYxQTAjivMIGA0KKmtdl7ZiOrtnLebBcBZtN&#10;NDmdSAnxQb8JJBZCGrplObbjuK1W23W9quYQosFgCCH6p5//PEsLCJHgMs8KhIgQUtknNpttFMbb&#10;bZgkaRCsLy+vzs7OZ9NZFMXT6fz4+O3RydvJdHp88vZqPAk2m7woJ9Pl2fnV+cV4OluuN1GaFTWH&#10;VS2qGlS1ABIyZhDMAMCtVndvd7/bHUgJN5uYc5mn1fnZ5WYdMmZwLjebsKzrLC9qLlXDM0JYAkip&#10;lmUFQlgIyTTNcX3C2MtXr07endR1de/ePV03gmA9my4+//yry8tJvzfCmPl+o9noOK5rWU5d15Qy&#10;13VNU99stkLIzXZ9fn4OgGy1WnGclGXleb5y7nmev7Ozu1qtsiwTFd/dGeVFIYUUUgoh+70eFyKO&#10;kyLP4zC+uri6OL+wDKvX7W+3G0Zps9GEEmzWG8EFo6wsqixOg9V6u9mURem57u5odz5bOJbb9JuM&#10;MtMwNaZDAMuiXAcBwbTdbve6Hc/3KSU7O4Oz8/NGw+v1e+Orq1evXpydvTu/OOWi1G3D9oxaVppB&#10;7z+632g30jwVAPT7g0Wwend2MZ7MhASarg9Gw3a3FSdRlseaTjSDWZ5t2PrdB4fPPnoqII/SkIO6&#10;KHNIsIQSIqhkiwgrDQ6Bqpz9xqkCAEAAQQAwRlBV4CJEKNMN3bJt07ahhJzXeZFneZpleVEUVVnW&#10;VUEwRgggCBCUSvSMIVC+DXWhUcfjaxsxgARhBKC6rwrBgwCptmEIEQQYgWuNNMGMIipvUiXU3YC6&#10;501ZnwQCIgARkkAKySUAEkkBBAdCQiAxlAgWvErLPM7TMIk54JZrG7ZdVEVeVVmeI4gBAFleJGnK&#10;uZQCSA64lAgiiCAXXLHmVGN3790reVGLstvrcMGDYNnudYo8NU29risIQFUXUgCEkaGbQsr1Zpsk&#10;ec2BlDCK4rOzC4SxYVjbbZSmOWVMChhuI0oZxXQynhRF2ev3CETbzVZTMRuEVLXKvRSe6xuGMZ6M&#10;ozgcDgfNVsMydCCF7dqWZRmGTikpijyOIyG4KkBuND2m0cViMR6P1+tVGG51nY1Gw9lsGkUhQhAh&#10;HIbhZrNR9sLVapXnWZalx8dHdV2VZREEa0KpbbmEYsMw2u12s9l0fVfl9ATBSuXExlmaF3ktOMII&#10;CsgIMwyz02kbhpGmGaWsquo3Ryeb7TbNsjTLmKZzDrK8WG/C8fiSMa3ZbGuabprmeDyuSu43PN/3&#10;y7LYbjeLxUICmee5qjqfTq4263We54yxsihd142iREr44YfPz88u86JstToSwHv37v/oRz9arVZv&#10;376tqqqsa0qZ7zfDOAIA1nVNKAMAAgnzvCjSnGACIQq3oZRCHYYwxhLIPM+qsrJtkzEmpYyTqChy&#10;dRpT48Wz00vf9xzHhRBRSsOwDMOtEAITShmFALRabSlFGIYQgizLJBeMsjzLXNctsvLy4rLb67qu&#10;+/r16yzLlCT4/PxcStloeEkSY0wQQlVZIIQoJRCCJE7SJCGUAgDiLCWECC41Xfd8/8svv0EIm4aV&#10;Z3nNhW7qmOLBaMh0PdisIUZQwjAMiyyxLEcI0e31MKau5//whz/qdLq+3zRNy/Fcy7bjJP3u5UvL&#10;trIiX282hmUCiKI4AggIIOfT+XQ68VyPEhrGIUSQaTomFBMqJGCMqQNkXdcQySBYIYiGw6FqboRS&#10;BquVY5qOrQSNpmWaSmBIKQUSaBptNHzTNFzXMU1D1zVCcFmVmsY4rzebdRhubdvyfa+qytlsDgAw&#10;Lct2HE3XLNuyHafd6UAEJQBCyqquTMvMi1wCaVpWVVZVVak5sjrrK1GoGigo0SljzPM8ZcLECNZ1&#10;pWT2SvOfZWmapxAi1USyMxy5ji2kiMI4jmLd1DBBUnDBa4QQxogDIYGEEmCMMULqi6Np2t3Du3Vd&#10;BauVbuiNZss0dTVJVPJyXlcSyJpXmBCgYqKUPAcABPFkMqOMAQDni0WRV+qldXu9uuYSAsPULduE&#10;UNkTqrKsBECGaS0Wy3WwARKmWXJ5Pm80nMePH1NGd0aj4XBw984d07I3m6CqyzBJoiRWwn5MqGEY&#10;68023G6FRJRqcZzlRR2G6cuXR+t1slhtaw4sy9M0k3NUlhwgJgGSAEOIEUIYQGVlREBdGgB+Hxlc&#10;1wmoJoIb18z3N3hrrZRS3jzuFku8B6evb/iGcLtBPgBDcG3MBipbACGEEYCAcxGGmzRLyqq0LLvV&#10;6SjrPoTg9uHdbtc0zTiOHz9+rOv6oN/70z/9k/v37/3jP/6002nfuXNomuZisVgsFqZpfvnlF1TT&#10;t9ttu93e3d1dLpetVjtJkttGK9M0TdOMokjeKJzVM6/rWtESAABKqbLmqumkytuDEIZhGG63ZVnq&#10;uqYUOpTSyWQym80Gg8FwOByNRr1eDwCw3W6/+uqrNE1Nw9J1vSiqIFgDAAzDePTosW07WZZmWSa4&#10;zPMCIWiaJsaIEKJ2v+s3U3GWCMdxbNt2HMcQor29/cGgn6apZdmdTse1Hc8jGKOLi6mU8vz84tkH&#10;TzgXP/8Pv3j9+vVf/rf/3Seffvru7anvNwixr64mV+OJxgzBZVnWhFCEMEJESqBpel1zKYXneZ1O&#10;ZzAYMKZdXU2ursYqg7CqqiiKi6LQmEYIVVmARVHqmm67Tl7mq8XSsoydnZHrOoSiX/zyF//L//w/&#10;KY3Je2vpfaZXymu3lridd2OMGdNvLABMMfMqBfr9m5TwxgAMrvcNlfN8/Z9akOhWjPCbS/R7QH4N&#10;rf85eHwNegFQrRs391Gfi+phAlLWSbIFsDw4GEbx6u3xy4vLk53d/t5Ov9nwLq8uf/zj/+3s9J2l&#10;Ij/KKooiy3biOFmvN1maY0Q//eT3fvHLX4Zh0u/1GGWzyazTahGEf/HLX3z39ddS1nEUASkMqvmu&#10;/8HTJ1DAn/30Z2fvTncGozROzt6dH+zu7e7slVne9Jv37tx79uz5B0+fPXn46MHde3f2D3dHI4xA&#10;nqWUUAhQXdVZmi8XwWKxJIhUZY0RoYRhROqqTpMsS0vHcqWQ46vxcLgz6A16/W6WZaenp1BygtF0&#10;NjUM3fM90zQAkLPZdLlY/PCHv48RfPXqRRiHs/l0s12HoUrxjPM8m8+mk/FYSpHE8dnp2/lyHKwX&#10;ZZm1O35ZFZSRi8sL20V/8qd/0u60Xrz89pe/+nkUbQUoh6P+v/yjHzmuBZDwfe/g8DAMw1/96tdf&#10;fP7551989vlnn3/11ddJkmqa3u1067pOwthz3bTIOr32o4cPu51OHIVRFJ4cnWiMHR8dffH55999&#10;8912G5mG6ftNQzc0qjGMkRBJFEkhHcsoyhxhgBCwTY3plFDCkeQECR1tyvR0djFeTJmlNzpNQGBe&#10;FbphMl3Li/Ly/Or1yyPHcn74o//0wf0nZVWdn19skwhAAWC9v7/LQWWYGqFosZzVvKKM2bar6zqh&#10;2nA0wgRTSi3HZrqOKW13OipGpOIVhIBpNMvSIi+C9ery8tI2HcllnuXr1dpxPQhkXVYYk6qoIEAa&#10;0y3TRgJILrutTq/d4RWPw6jMcsc0PcuWvK6LklHCCCaUQSEwJLySdSkIoKKUb9+cnh+fm8wYdofE&#10;tlzHtZIkMU1dt0zbtn3fr+uy5hJh0Gy0j47eEMyyLJvP54yxuhZqy1AZgNPJbLlcGoaBMVVZl4QQ&#10;3/dvQTwXtRLMKH2OumIJLnXNULwBJVSVoJRlWfOKMcYYUUMyw7DqGqRpLjiiVKsqGUVJVXHH8VSA&#10;imFYmJLr6Zq4zvfH6PvROIJSiHo6zc4vTjmv7hze3T/YsS0XAljkFYS43+/XlUyShNI6z0oIkes6&#10;d+/eLYoMABGGsWld15PWlbAtN4qS9XqrnCrNZlOxo5vNxjRNjLHnea5le25jvd16nieE0C1DaQsJ&#10;IXmeK1Xqzmi30WiUZbmYLVtNfxOsyyy3dINSulkF4XrTajQdy97Z2ZESRuvI1kWv3Qk30WwycV0X&#10;CIEkIBBpmrY32tF1k2isLEsJRQ1lVRWmxSily+U82C4+ePosTWPjUkuLSGAuoGi0GnsHI6rT9XYT&#10;RRHcrh2v8ez5hwDhqqypRos6Xa2nzWb7v/6Lf4sQMnUDYpQkEZd1WWXT1aSsMsPQsjL1m400TZBA&#10;EkEpIRG3jiMOlJYYAimFwqoSyBtfllRaX03TMaZ1XYfhpsqr71vdEcUYI0IglFVVSnAtN5JSSsAB&#10;5xJwiJAEHAIIJQfvbesYQiGBkAIJAK85aAEAEFIgKAEkHNcAEQklEIDLChSCy1pIrtw2EtQSSIkE&#10;RlQ5AAUAGCj6E6uqCYEhqAWXUkBRSwChlFyAihuaWdf5NokZ1LyGe7fTiZZRON+UeVVBISCQCBKI&#10;BedAwooDotw2EAgpiqrOy4Lp2mS+Ur1PKuZ3vQk0nVqmGYcbAABjTLkNAUCE0CrJp9Npu9ML46Qs&#10;y9VqXVdgHW7Lsh5PZnt7e0JI0zR1pgkhttttr9dzXTcIAinlZDLp9QcQQkLIaDTK0iIMQyUuGF9d&#10;7e7u3j04ZIxBgk2TaDqN4zjPc4RBkiTrzardbptW23VdKTmllDGiaVoQBG/evDFNs9vtLhaL2Wyx&#10;3W49z1MtF4vFQiWF6ro+Go1831+v1ydvzx3HsV1LeQgfPHhwdnnx3XffZWmhaZpmmAihNC+CIBAi&#10;wBibmrm7uzsajRhjy+V8u91WFY+iRCkybMutK7HdRITkuq6v10FVF0EQHB7eNQwjDEOM8eHBHcdx&#10;oniLMc6yIgg2mKCqKs7OzoJgSQiuean6lnVdH4+nnU4vCpP/6+/+frMJMaaLxaIoy+l0+jd/8zfT&#10;6VRtdxIhAKGSDRumzRhL84JSSgmTUoabbZ7nKgBJSK7caCpr0HEcRjWl9a2qChOk7qnYobIs+/2O&#10;4zi7u7uTyUT1GHPOKVW5WZKRa+eIeraGYeRZpiysdV0LDqSU6vQMANjf37dte7lcVlXFGFOdyZqm&#10;1XUdR1GSJBACz/MghGVZIoIRQrPxLM9z07IV7VxVQNcphNg07SxLDg/v5HnW8FtpFk/ugFTYAAAg&#10;AElEQVQmE9d1h71hluaEMAhhFEUXFxd/9mf/1YtXr1arVbvdVuc8Jf9erQJVGNvtdj3PUz2xUkJd&#10;M8sqPzg4uLi4SJJkf39fN7Q8zxWVqgzD6osJAMjznMt6NBrVZVWUmW1ZBqPbzYbXVRzHioRxHMc0&#10;jO12q1TTQHDbdlTfsgIt6kpBNSaEMAzj3r17Z2dnjuMMh8MkSXTd9H1fIQSEkHrz67oWQsxmM8YY&#10;pXSz2URR5HkeISRI16qDVFkGFOWrjp7q8qSwiiJ/VBSc+ggwQr1uFyK0WCwQwU2v6TnueDyuqqrf&#10;73+KEKP6F19+lqcZ0zVVgSMBBwAABCGEUoiyLDmsEUKKzTOYdnh48PbkWAUrNpqepWsI46zIi6Jo&#10;+p6UMi9y1f56zchJQDBN6xwzajvOOowwojWQRVm2TYNzPhgNVcZvXdeGYShlh2VZtQB1Xed5Hsdx&#10;URRVVbmu8ezZ88FgcDW+fPcuNwwtT2OAkW4ampSIqCtUsFqt25iMRiOv0Uzz/Pj4+OXLI920LduJ&#10;omwVRKbtAw4YJVleEcwc2yxqzrnkN6boa4gLIYQcQizADdp975R/y4b9lhxU0b3yPQ0z+H+5vfeo&#10;36V/v+fQIIQYYyHANQoCwrbtIFj+9Kf/9zfffLN/cKfb7QGJNpvw8PCuWgDKFPbFF1+Mx+P9/f3H&#10;Dx+VZfntt982Go2HDx8ahjEej8/Pz3Vd1zRN07TZbOb7vmEYKvLqxYsXd+/eVUwyQmi1WnU6HbX8&#10;bp8SAEAtuWtUxnld151OJwzDk5OTRqPRbDZbrZamabysyrJcrVREgjGbzaIoGgwGqjMcIaQSoZMk&#10;aTQaw+EwWG0AAIahAwDCMFTks+d59+7dC8NwvV5XVYUwSNP0xth0HYtYVRUBWBHIqsSYUvrw4UNC&#10;yGDQ1zStKEpCyNXVFSH76/VWiSwopVICXot/82/+7aeffnrv3oOvvvx6tVrv79dHRyebTQgBhhDX&#10;dUFVrQamlFKlT8yyzDR1ZVfmnH/xxTfj8ThNcxXZyBjb2dnBGOd5TimNokhtTbquL1eLq6sLz7mW&#10;5zCGGANv3x3neeb7fl1nAKCb9SMUZ3u7zASQt2/+NeuLtdv1dgOVf1v8/P7vfmsR/haIff/Xt0v6&#10;9p7qJ7e58b+1/tXThRCB63Pa9YRISqm6jYsyF6I6OBj80R/9i6zYXJ6fSFDePdztdjtBEJR5PhqN&#10;hBCu50VRJAAKw7DTM1VFnBBgHWwQxDujw+lkud0kQKLj4+PhsO849uTqAmHx5NFDTOB2vZECHu7u&#10;uYbz3XffFXH+6O6DXrPz8uWLs+O3CMDZZH56eqrE57br3JolAYCM4aKMNP26BkzXdQDRahVsNpvx&#10;2dRynKePH3f6fc75Z599xjkv8zzZ5jujkWEYl5djyYWmUdt29vf359PL5TI0TM209G63dXU1wRhv&#10;NkvX9QfDzmw2K8pESDidTtVGJ6VstnxK8dXVxWazefL08f7+7uvXsWFThMVo1N/ZGR0dvQ7DTbPl&#10;ffTxh3v7gxcvXp2evdYNTCkdz6b2TPsD9wclSDjnm+3yZz+bnp+PLy+uBr1hr9fP4iTLMoyIinMP&#10;wzDeRmmadPod2zaDxepnP/snXgmDaat1oBNaVRWEGBF8dHR0dTZ58ODRg3uPhp1eHEY7OzuiqE7f&#10;nQjJKcWMEYSAAAIgyWXNAS8lL4U0fXvfOiSGZrh2nKc6Mg3LBBTCEnm+3+r8P3y955Kk2Xkmduzn&#10;TfrMyvLd1W78DACCAAUsEQwyghG7VKxCon7zYla/eBPakHQFCnEBQiRBLEEAY4DGzPT0tKsun/7z&#10;9jj9OFU1DSxXGRUZ5bIy++uT57zv+7jhg0cPd7d3KaEff/rp69cnWZYpqLgo7tzdMW27yUrOWRRF&#10;p6enWZaNR9sHB4cIUG2AihCyDNPxbEyJadtZnlzNryQAdV1ySb3ARQjmeV61pY4OqeuaNa2mQRmG&#10;wepGMA6VcmzbNGwMUa2QZ7mOYcarTVs3BqRYojqrnC7xbIcRohQQTCAk21a2DUcAzVeXrpXd2T8a&#10;hP0yqj56/9tb4wn+7gf3BoOe73tbW1uO6yIEKCVSctf3fN+lBn358rkfBrZjAagYbx3b0dZhlmU5&#10;js04Z6wlBGtwTw/UEYJlWSglXddVQOhMNsexiyKPog3nDGPctg0m1/7tGoUghDiO7bouIRhCaJom&#10;401VlVqGZNmW4zgGpTrfnFLq++5g0C+rAiFICFZAEUoM04AQIgxY21qWAZCK4g2EajDoffDBB2+9&#10;/fDi4vTk9Ng0DS5YXddBELYNMwxTJ50qCIQUUor5ct6ylgvmOpbeuBhrHcdRQFZVFQQh50xXsVqB&#10;Y9v2aDQ5Orr34P490zSjdRR0OlIK13EHw2EcJ6xlQCnTsB3bnm5tG5RmSYYxpggJzjFCYRgalBZ5&#10;3gm73/noW++/975tWqvF6uzkTDDh2G6Rlb1eX0lBMNHX0zQt0zQJwRhBBZVp0cGgb7uW53sASGLg&#10;3d3dPMs4Z4ZFR1vDo3t37j24s7UzCbphy9uyqbrDQdgJDcPq9LrT6c6jt94aTUaDwcAPfT90qYGr&#10;OkcQcsnmy0vDNjbxWkGhoBBQOJ6blznCGNx4bEigm13tS4i/KUQUVOomxxIDTJBhGoZhQgAZ42VZ&#10;FUUhuNBbtzZwUEoKwTlnECkIAVJAo7fawQVhCIGESkqt0tVhwxogVjfUoGtIGIFrXbJWI2OgsWgI&#10;EcAQIpMaBBEEIAIYAQAVunZNVEgqpQFhCYGCACAMMdTWVQBChaGCUGEIEJQISCibtimqQgBVtW1Z&#10;VxIABaHvB7ZhV3W7Xq+qokJQXxmItE4aIQUVJEghtLO/a1rGJl77vhMEATFJmiZcMNsy4yjCCHLO&#10;EcRCCCEVF3K1Xl9cXqVpiTCu6lYISYghhICICKk2m8h13TDsOo57enaaFwXBhFKqpOScm5adZ7nt&#10;eE3TOo7DOU+TTJc1tm23TVMURRLF8/m8YXWWXSef9fq93d3t8WTsOFZZFoy1QnDDIELwKN40bZPn&#10;mev7w9EIIriJIoRh2AknW1u9fs/13KZthRSMMz8ICCWYEKmkadoIIYOalFBq0F6vhzBmjDmuByDk&#10;XIRh6PlBlmVJkgohKKZBEGCMr66uGOPdbg8CvFlHrOVBEHphCBBK87xlAhNKTcOx7KIsCCGe53Em&#10;+/3B9vZ2URRnZ6eUEt/3DQMXZcFYq5R6++1HEMhNtLl/78FgMJBKCakO9g8X86VQQAdBlUVpmGYc&#10;xy+OX9VtEwahZVmYEMYYhGi52nAhhZAQYn3BhRBSCF39cM6F4BhDQqguUzqdDgDwelYoxGg8appm&#10;Pp/7vu95Ttsyx3EPDu7cObxbVTVQUEpl2w4XTMMpGMG2bYXgjuMoJR3HGQ2HVVUJrpIkzbIMQsg4&#10;C8NwNBoZhrHZbNI0VUp0OqH+fwcSsJa1bVPXdRTFhGBdW2vvsiTNEMKYGHt7++tNNJtdEWIppQgh&#10;nuf+4N/9UCmZJEm0iRnjgR/app3n+WK+9n3Xcby6aX/0ox/NF4u6bvv9ged5SintXq7jTzabyDDN&#10;uq2btqmbOk4SoCQEKOyG62hTV6UfBGEYaMxE3CRgamw86IRBGIS+H4Y+QWg+m6dRTAiu67obhNvT&#10;aVOXWZb6nvvg3j0EIWcMKGkYhharh2H4phWQ7dj60NG1VLfb1clGnudTSrU6+rZS10VJVVVaH6vZ&#10;5r1ejxBSlZU2zVI3DlXs5qZdD3WDihDSiJzgvOMHTV1zwS3LRhi3bWtapmlajPPZbFZXNTUoQsix&#10;LdfzLi8v26YGEJqmCREEQAGItJNz0zSmSSAEBjUMw4jWq81mE3ZDBZQQLWOMIOQ4DsGobRrTMCCE&#10;SgLbdgQXUqq6aZqmUQosV6uiKA3DYEJAiJq2JZT6QZCmKcZEKaUphXrIEqe5YVra2u3169OiKAGA&#10;GKO333nnztGdssjLshCcIwQX8xkimBoUYKQHc4vFEgDQtA2EqCyrlvOyrKqqEQI2LWetxNhQSk9C&#10;MYKUc8WkYq28yY1HGtNFWm4JryPiEbjFZuUN8AuUkjfo73WusjZifLP7fbN5+O/fEIQQXmPM8LYf&#10;vuZ0XNNfhVISIYgxqttGb3RRHJ2fXS6XyzhK6rpxXW8wGCil1ut1r9cbjUae75dl6ble0zTb29t7&#10;e3uaKC4EOz8/296eTqdbnU6HEPLWW289fPhQz8WUAhoK1lYIt2DjN0DrTf+j2ba2bRNCoijSUmHt&#10;Kpdl2WAwGAwGJjWUUoRgvbyzLNvZ2ZlMJlqctVwunz9/fnx8rJQajUa9Xq8sKx2IRSnlXAghlZKc&#10;c8OgQRB0u90wDKlBTNNECHLOpRQYYwWkUlK/MNOyGRNVVT548CDP85/97GfaN2uz2axWq7qs2ra9&#10;vLzinG82sZTq4cP9p09fCqHKspzPl7ZtHxzcQQivVmsEiVAKQiylxlckhEhwAQGsm1oI4fuBds7X&#10;Vght23a7vUePHt2/f18IkcSJECIrcmoYBqU6E242m2VZOpmMe92O49i9Xnc0stbr4j//5/99dnV1&#10;syPBW8LybRupKyJCya0N5LUZJMRvLjallO6Cb/yu0O08RV03x9/4Xf1+G/zmN7V793XYNfwDt+c3&#10;vvyDVhkCgCCGCkKdBgxvoGcgEFJCMj+w7tzdCTsOJrLbde/dPxz2u1VVPHv29Xg86fb6pmkyzjHG&#10;hBoXFxfz2QJIICWybUcKdXR0P8/rly9fIgiDIDg9OZWy3d/fZaxcLmb9boe1reJiPBrt7+5zxuaz&#10;hWM7nbCzmC/SJLFM63DvIHB93/MHvV437JjEAEKVVbVZb1bLVZZmjAnP9V3HlwI4tmdbvucEod+1&#10;DDcMe67lx1FqW26a5EAix/EXi9XXX3+9Nd7yXL8sSgjhdDLa2911XItSvL+7u7e7Qwx6cXEmpWrb&#10;+tGj+x9++N6rVy9W60UYBABIiGDLGs9zTZOmaRpFG4yQ73mB73HZ2C7BGPT6oe2YCgLbsfvD3s7e&#10;bponcRIRgziezUSrgOp0g04/qOqMUHR6cvb8xfOqqtuWDwej4XDouZ4QnBLqOq6WlU1G44ODAz/0&#10;T8/PvvjyybOnX3uuJxgv8gIqsFnHTV1jhAkmkqssyzfrKFpv6qKcjob9bnexWAjGTNMwDGpZZhgE&#10;rutIKCVWysTcAGbX60yGw61Jp9+t2jpJE0gQoRQAZFp26IfdTnd2Nfv4k0+rum4ZS7NMKLG9s7W3&#10;vwsAgFAZtiGkvLi8LKvWdcOt6W6RVy+evz47ucizKs+rKIrXm3VRFUVVmJbpBwEXbZZn8/ns4uKC&#10;MbYz3Xl4/6HvBVmalXkplXJsxzQMg1BCKLouwZFg3DVd27CwQpJLpFSRZdF6FW82FAHToBghIQQX&#10;EkMCAKLUMqhFsS0aAQSCEjvU9m23KRpCCFqtVno37A17ENpKCSlRlsTe9rQuKwCAaFnHDxrDzPN8&#10;NBwZtnV+cnpydoYBBBjZhgmJNg8kCGLdrwIApJTazkoP2Nq2pdS8f3/H9/3FYnF5OZNSVlWlH2jZ&#10;JkYEYQgA0NFtGGMgpOXYGhw2CFVKNU1jmhQhxHnLOaiqajjocSGUgm3batJOlmVNU0EkFOBh6E+3&#10;h48e3B+OBgCA5y+fffrZx4NR/5H7MC8zx7P39/fPLs6jJNra2pnNZgiSren27u72YmFBCBGWnLd1&#10;XQWBP51OL6/OtW/E/v4uxvDi4kIXRtPpdHd39/DwLmNsObvSSj/f96FSCCHWtEkUG4Ranf7R0X2M&#10;qJRKCFWVDQAASZXnuXZ+qqrqnbc/8H1ftIJzYRruwe6dna2DOwd34ziOdhNqkratAYJVURKDKgEg&#10;Qk3TlFVuOc7V4pKp9l9//duiKLa2J/1Rf5MuNEK1O9qyXFNBiQ2IMazbOgy7luuYpg0RUQpChVzb&#10;NQyrqVoMIKvbp69en5ycKAjv3bsnpfj8yy8m25Nuz5dAWpZlOnSz2bieozdWAhFACEpNplEAAACl&#10;UkgCDiQBUkKIAZIQKoIIoZQgLHhbNZxzAQBCGFGMoWYpa9D4GknGECmlFETyZrwqFRBKiRtqjz4S&#10;ru+UUggoAIG8EdUoKQEAEgICiUJKAqCEkkoCqQ8tYNoWZFApBRSXCinAsFISQqkkVAgAoQDAAAqo&#10;CUJEKQWkZtwBqaAQom1527a8ZUiqltUUUtlIxVXRtCYye0Y4GPT3EN5sNrN6LgGAACohEYRAAAgh&#10;lxwBqJASQniBxzkHCpZ1rRW8u3tTzts4jcLtHe1WYhgWoSYAEEiVJBmidpRkEGKEadvyOEtNy86y&#10;oqqq5XJ9eHjXcZxnz174vvvowUNNWFAI7u7svX79mlJ6eHjIOX/8+HFd177vHx7cPb84ZW2rlMAY&#10;T6eTJM9s20TIbNs6itZ1bfZ6vd3d7U4n0My9pmkUkLZjpWm6v79v2Y4Q4vz8HCF0cHDQti3GFGNc&#10;luVgMAAAzGazXq9XVZWGuD3Pr9um5cyyjCzLFuuVaZpN245G435/OJ/PBZdMCEIM7aMrmby4uNDC&#10;El1Bzmazsizrul6tVudXV4ZhYEQxxVmWmRaVUri+b1mW4wUQFA1nT58+fX126tomQkEQeKZJm7be&#10;2ZlWVcWY2N7b/clPftK2fHd37/Dwbhh0m4adXZwLoVjLtaFX1dRCcN/3oygSQM1XyyAIICJVVWnz&#10;59Fo4ofBtcWR4GWRl0VummbTVISiKK9Nw/Y8T3uiKiB1hIllWXcO785ms+NX575XaxGdFGLQ7758&#10;/vXj33x6eHhoGZgQwlts23YQemWeaT6t49kEYy11m81mEOBer3dycoKp4bp+EHQMw3z67Hld19Pt&#10;ie35hm1ZrpNXdVUWnMs4TiGE1KBV3aAs94MQAKAQ1M46tuP0+/3VajUcDjfrLI5j13W73a1Hjx5l&#10;WfbkyZMkSRzHGQwGrG4hhJjCbr83Hk5eHr+aL5emaf7TP/1T27bvvfeeaVu2bfd6vdVqpYnxhmFQ&#10;w7EcZ351FUWRUNJ3/LZtj46OZhfnURQZlEynUw2J13WNMbRtF2OIqcF5azv+YjmjlLquO7s4V0ps&#10;1qv93W0FhB8GUkot6iOE2LZ9fn4OIdQLSevY9eBVi3s7nY5SqigKTYPS+AwAYLFYnJ2d6dR33S3r&#10;7X0ymSilNOKhe4y2bdM0tSyLEKITTfU5qA1vbpOc9VavFY8YIYUgtUwKgF7GjHPXddu2Lhe55ziG&#10;bQjGCUXD4TAMfcsyfve7362jGCGkI+MowgwAAIDjOFIKhFDLGcXECztZlkQv4gdH9waDXryJzi7m&#10;nMvBYIAITbKy1wn8oNvtd9M4q+syyyvGmGXL5WrTCBlneeB3Nk1SVtXAdYUQWZZJBTVrQF+0JEnC&#10;jr9er7cm271eD0LVtooQ0e+Pv/f973aD8MmTLwb9XqfT2awW+/uHhKCPf/tJ0O3YltvrDYqiAhBm&#10;WW5aLiLEspyy4kIR03SKquJM2m5YN9zAVp7nhmFJgGzDFljqYRMAQCkJJARQ3Zb3CCElbwr9WxwY&#10;XjsSQXXzuVJAfRMe8/8P/4J/AwH+Q+RNNzycM13PgBvlp2VZZVkiiIPAq+s2TSPO2e7u3mef/bqu&#10;y3v37l1ent+5c2AYpNsJgBKB53ueY1lOliVNwyBUCKHt7e3T09M4jh88ePDgwYPHjx+/fv364cOH&#10;bds6jrNer4Mg0DwC3Xppie+tk5w+OCCE2lZDK8nLstR0Dz2pybKs2+1mmpYSuFpUvLOzo40JDMM4&#10;Pj5+/vy5Zro5jvP0q2c7OzvD4RBCuFptzs/PXddzXZexVrPzyrKcTCbT7TEAyjThixevLy8v0yzh&#10;4oYFDZCSQLsk7OzsTafTv/3bvz07O/uLv/gLxtjV1VXbtnvbO2maa9bSYrH64IMPigIQYmxtbR0d&#10;HRVFkef58fFx27ZAIc/zhFBCtAgh0zQ1lqvfm5xzXRxqJgiEsNvt3r//UNsKOA5tmmaxWHieV1cV&#10;7vaGw2GWZc9fPOt0Ot/+8ANM4Pn5KefK9RwAwLPnTz///HeYwLKoKTXeXDwIIQAQAAohjDEihoGQ&#10;npIoADTVuZYCgJtwZq3NlvL3GlSlIADXyiyEr799O525uf/DFQiuI77gm6/njd//vWWs9ysFAABS&#10;IQAAVEoqBdD1zEivXmaaHkLo449/RQ3w1qPD8fh+4DvZq6wVHBv06upqNptJKRGhD8dbh3uHT58+&#10;a412d2dHKvji+fFms5pujR3HauqaICglePnyjDH26P5bCEDXclar1d3DOx9++K3NcvXz//qL+Xzu&#10;uq6U/NmzZ3qfsaiFMQ6CYHu8NZlMBv2RTq7OqzyN46ppnjx50jRNti6yPH39/KRl7P79Bw/eejQa&#10;jfI8/90Xn//kJz/5/vf+h8l06/Xr1whi0zSjaP3JJ598+9vfpoToM2jYDx89fLfb7c/nV8+evVjH&#10;EULIdbDr2nfvHjZNdXZ2OptddTrheDpsmsa0EOd8HS1evXztevaffP+PJ5OJ69mdoWuYqqzStm0v&#10;55eO7Wk7m88///zFi1dFXkZRIoSabm+/9fYDy7LatnJd++ri8vT1yc7O/ni0/bN/+q9RlLzz6B0o&#10;IaWmpttsouidd97peJ2izL766uvFYkYgevTgIUU03iRQoTTN24ZTYgohEcC259iGXbfV6fnJuNur&#10;+e50PLFdO65ySk1CkWWZpokxUW1dCRN5/Y5lU+ZQYZLx9sSwrW3LahnPykKwa1hFW6NjigGSiEqO&#10;ardrmCZ9+M5dhECWx1Ly1Wp1eHgQhj1Wrzp+L4+r85N5W6kkSpJN5TjOeDJKy03FSgjV/uGeI0Ho&#10;dREix8cvgQST0eTozpHrul9++VVV1CYxkUJEYSIwhAQC2Mq2zmoMOcbYcs3RYMiaNssy26T9oOsZ&#10;VhQtO74HgGINs2xLIciZJNgcDcaj4YTV7cXry9nl3Ca2lODTjz/rdDr4nXsTQrDrOqPRUDDeNo3k&#10;ssgKgsn+weHZ67OmaQg2TMNczBfRJlISHh+/TqKEECPwAoSwZZiUUpOYQAKDUoKw5IoggiHGEJrU&#10;IpgQRGzTdkxHcF7mJQQQKEUJAUpApQxKtKE1QdikRl3VFGNKSFM1QiolBUbIMLBSklLC+bWoWnDG&#10;OcvyfDKZOLaFMcIY+b476PfatqKUmBZ56637f/Tdb7WsmS+uXp+8PDl7hTFyPKfX7wEI/MAZDAdh&#10;x4dIZXnCObMckwtWVfl0Oj443Nvbn06no+VyRik2LVpVpZQiTRM9MT05OdFymh/84AeO43z55ZOf&#10;/vSnz79+HgRhWRYIoSD0edN6jk8xWS1WgRsCiZJNCgCO1sn52WW0ivOsmY72sqy0THdn+6Aq2evj&#10;87JqFcAXl/PLi9lwtEWpKRVo2nYxXyzXK0Txarm5WiyyNH118vrl8Yuzy4t//tefff7Vk6vFedgP&#10;v/cn33n3w7f8rnv06PDB24fBwKU2QhaCBCigJFAIYctwkMKKAwJJW7Eiycu0oop8/unjf/jxP/7D&#10;T//ht5/8Jl5FX37+lGKIALh//8g0CDEIgICxlktGCEEYASExQlABKSUEkhJMCYYAAinAjX8DgogQ&#10;Qg1qGiYhpG3apiwbxvSpoDdcIaUEAgIFoK5fFAIKKAmVROB6jqmuOV23xv4KAoARQro5VQBBoJQA&#10;QEAgrz+uwV8kuYAAYoQpplgvTkQQRoy3nLdSKIiADhEGCkghlBQKKAQBxpBghDGAQAopISQYUoww&#10;AAhIKSUUvGVtqwRXQAEIGGNNwxgTFWNNXQshVqt12Okul8vzswvTNHkrlFJA6uwmAAFUSrK2GfYH&#10;jmMdv361vb3VcpamcV4k773/9mef/toPPMeyGGNSSNt2moYJriCmmJqm4+dF1TRsuY64UFyq9Sou&#10;i6qs6ul0e7q1XRTlq1fH/X4/CDtc8LpplsvV5dXV+cXFcDiAEDRVdXlxsbuzvb+39+rVK86ajz76&#10;6MMP3z/Y39/ZnWKC0yzBGDuuzRlTQEIEueCu6wjBDYMqJZUEEKJ+fxAG4XKxgAAFvo8gsi2bYFIW&#10;RVkUjDMpRRD4VVWuVmsNP5qmOVvMAIZ+GAAIy6pyPa8/GBFCLy6u1nGECb2aLTzPz9KibRnBVEnp&#10;uu56vc7z/PJi1ul0qWVmRc6EABAKIeq6FlK1rGWcYYz8wA873aZhmFA/CKRSl1eXQSc8PLxjO7ZU&#10;IMnSwAtN09qsNkEQvPvu+7/57ePHv/v8yVfPXr54qQC0HbvX73MuhBSYYMM0gsBHGNRVORiO0jS7&#10;vJq7ruf7/uvXr4GSUnCDYpMS33WqIsvTGALO2soyyYMHdw92dx89uG8YJAw8x7YBAJ7rUkKVAqPR&#10;qG6b1yennu8ijAk1Xr86YVV1fnp6/OrFdDqhBNo2sSjyXPPu4V6/G063xncO923LcD3PJHS+WOio&#10;J0zoxeVFlhcQ4OFgbDru65NTALFpWVwo07EhRkKpum3SrJJSBWEXQIwJxcQwLBNiDDFWClRVjRA+&#10;2N8fDoafffrp1mTq+0GS58PR6K/+x//wi1/84uuvv9bYtY68wpSOJ5NNFO/t7+dZuomT1WrVMD6b&#10;z+/dv/fee+9nWT6ZTJebzdNnz548fSqk8AJfKoUpoZQKKZlgBOOWtU3bbqJNfzgwDHp6dnp4sH/v&#10;3tHBwT6hyHM917MJwkrKyWicp3meZ0opwzTuHt7Z29/bbNaXV1eIQIMSP/A831VACsG1J7PjeuvN&#10;5vziwg9C7c8chB0AYF03pmlp4AhjUpaVjt2ilO7u7m5tbWmTFQ3nAgA0lV13GlqboJXkTVNXdRUE&#10;PqFEKukHvud7RVkoJcMwqOoqzzPHsQklpmVSw6ibhgveMsY4Qxj5vmeYhmleG3cFnkcwggjkWWYY&#10;xmgy7nQ6dVWu1isAICGEcwaBklIIweV19C0WXJZVDSBI0syyHIhImqRpmq/X0Rc5hVAAACAASURB&#10;VGqxBgpFcZZn5enZ1VdfPcPU9oPO2fks7PRfn10s1zEmxt7egWXbaZbr91Sn183zXHBGKbEss22b&#10;uq6UkgooJth8uVitl1mWGib6zkcf3DncpwRbpsFYa1EjiePVYnV2en5weLBcLSCEBjEAQgiSumGT&#10;nT3bDRfrZL3J8oIJRTgHAFKEDakgQkQpSAiFAEMFBOdASgwhQQhDSAkxCNWpchoH093vLcYmpZJS&#10;camkUAIAJQGXigsppJIKSAAUBAogiPDtB4AIQCSVZg5hhAnC5PanGBKMCcBIw2f6QwIFIJRA6TZY&#10;KSGl0DiwAgBjBCAUUkAIAZR1U81ns+V83rbVcNj/1kcfZGl8enKc57nr2EJyAFWaply0GtE1TVPP&#10;3T7++OO/+7sf/+Y3v10uV/fu3bcsu9vt5Xnu+77v+7ctrp6z2La9XC41yV+n7OgpjO64tFEzIaTf&#10;72tIfzIZjUbDJE3KurRsu26aIAy7vZ6t0xAvr4KwYzuuadn9wfDs/MJ2vJevjpfrte26fhhYjt3r&#10;9xhnhmnarhPFUVbkEggmWj/wTAv1R51uv5uk8WqzhJAgTIQECkJtRT4YDKqq/k//6X/7j//xfzo6&#10;und2dl4U5WSyRajBuOz2+qdn593ewPX86bZ/cjo7PTuL4nixXF/N5nWj4+Ltsqo1N8E0zaapheAQ&#10;AsGFEAJCpKTCCAsusixHCF9dzU5PTqNNdHJy+tVXX+d5btvW7u7Og4cPHNPcrNfr1XLY7+3tTZu6&#10;+Oyzj13Xvnv3YDDwlQL/5//xf/3d3/3fAADDoC0XSgGk4wGpZiia1KCUmphoqzY9alFKQqW0pkpp&#10;ghtjrZQCQIXgLXCrbqb/Gka+/UBIu4ZAKCFSAAKIFYAKaNAB6c8VgFJJ3ShrhsOtHPnN1ve2GYYQ&#10;AoQAVlJwABVEUCpJECIUtk0FADu8s7+9PQ67/ocfvTedTsJuRwpumObz5y8QQHEcx3Hsuj4E0HOD&#10;9Soqi8K27W7YsyyHUpwm8XQ6/uyzXxsU7+/tvP/eO53Am4y3DGxsb+06pic5+KNvfzdL8o9/9ckX&#10;n3/JGc+LtKirQb+/s7MzHo36vaHneghi3nAgYV3VTd0ooQxMHGphhAnERZpXebm/u9sLu0kc52n6&#10;ox/96Z2Dg/OzM8uybMf+/IvPOWuHw4FUAipp28ZqvWzq9sHDh3lecs57/dEmSnq9UX8wXq03rOVA&#10;Idu2IIT//t//1Xq9efz4N23bSMANE2GiBqOuVM3V8nx7b+s73/3Acg1ioqzKqiaPkw0TDCAIFKrr&#10;9tXx6c9//i9Pvz6ezZIkKRGGvX6/2+06ji2l6A+6vG2PXxw/uPdoOt6bXSw3y4QgeufuPYTQbLHI&#10;i2I6nfwv//P/6jreZh09+fLJ5cUFEMAxnKuzmUnsPM4JIOvVBikMAGwbgTHp9rqu6wAFAJRNUyog&#10;wm64XC7zPA98D0PQ73gYqyxP7a6dsZKbKOFloXhc5lJKjFCWZFGUOqYLJbINxyCmZdlSCjdw8jou&#10;WIpNsXswvP/OASRtxbIwdBTg69UqCMJe2Lu6mE0G0zJvLk4uWS2rvG1LaULn9PXFJtowLiQHH33w&#10;4dHhvfV6TTG5urh6cHT/3bff7oWD09dny/k6cIMsyvudgWKqH/aRRFVWqQYoBmxkdr1OL+xmUZrF&#10;qWxbirHgDCvoey5G2DYNAqkSqq4a3/EpoptVVOWVTa1Bb7S7vTudTAkmeVkJLsjDhw//wCxBs2L2&#10;9g6STZIkSVu1jLGmrICQFjWqqgESGsZ1pCHFRJcCUl3PtLTZILr2ltTQpqG/1JgP460egLmua1mG&#10;lo5onRJCqBN0NbdDDy8h460ElmXVVesHbq/XIwRpcRerm6ptGGMKAj1u1+9xSvHWdOy69sHBflUX&#10;T58+4bxt2zZOo043tGzTNE0IFTEJwCAtYtM13v/ovbKs5vPl4mqRpqkQJI43XNSDQd91jPF4mCQJ&#10;hGo6nXz66acYQ0oxpXQwGGh5TBzHL1++XK02dV1DqW4Y0SPTIFJKxQWrm/FgXJXNslgmSRanZRwn&#10;ddU2DXt0/9HfP/+H8XTyrW/tPn9+/Itf/OL0/KSqKsGkaZqT4fj8/Aqqa9lDmieua9EzGkWJVs21&#10;bd0b9LuD7kff+hYx4c7O1O/5pkUhgSaiCorL5RUxKFSgKVnbcClVXdd5kud5aVBLSZmm6exqblnW&#10;1ng6nU4Bg3tbuyYyrhZXBKBHR4fr+TzL48lk1LQVllgAAZAiigAMEUKKSyAVQPCmTYVKKQU4lHpT&#10;VwgBirFeBxIIWXPBuZQSaRYUVDfhjTpUQEunwBskH3RDENIz0Wu+EEL4Ztb55ghfASABlDffgUBy&#10;CZFSAmN62zpf/1RCqIsdpJ8CSK4UUBhgg5hcQKz7VKCgzlQQAOh7AJWUSih448RCMeZKcc45l0Io&#10;BaCAUDDWcg55yYuGEltiSE2DCyGFsrCJIUYA6xePIELyWkGqlIIEi7ZhjO3s7FxeXjIp+v2+QpAQ&#10;DCSSmlqJCKXUttz5Zh6lGQSacGW6XuC5nTRNiUH39g6qqqmqant7e7lYNU0jhBCC6aib4XD48OHD&#10;uq7buvne976HEJrP51JyjPFyOWesUUJgjGfXVs8mpdQPIISQEEQp1gC1DkyilPb7/bIsN5tNVTWU&#10;mlreVte13hBaziDECJE0zbvdvuuEQknfMFvOvDBQSjWsvnXitSwLY/zFV08s09ZOxYP+SGtWTdMs&#10;2nY+nyulHMdpGvbq1SsJQRRFSoHxeKzNSxGmcRyXZd3pBJZpU0qlUEVRaBBPAZkkSV4Wy+VcMB4n&#10;G5PQqiqytP35z//lL//yL6fTna+/fn7v3r23Hr3z5MmT/+e//JfhcHy4t//o0aOyLE9OTrIsA1AR&#10;QhQXusrMsyRL47IsXddFvksRxEo2RWYR1A/9qiK70/H+/v5g0KuKMs2z8aDb7feTJH/x8uXlbNMw&#10;YZp2WeSr1Sr0PSnBcrnEEBEMy7ImGHiO1Q1dSolpmrZlMMZ8z9GbahJvirLmnG82UV6V2n4pTrKi&#10;KPZ2D7rdblG1baNzf4RpG47rtZyXTSbjRAhBkeE6bpIkUkrXc4QQaVY4jur1O3Vda2vu6XS6XC61&#10;qDUIOr1eb7NZffzxx1orqDEl27YZY3ke62nxcrn0PE8qvtqsw24vDMOXL1/+8Xe/53neJokZY/P5&#10;3PO8+/ePMMaGZRZFzhjDlJimWdSVbVDP8zQT0t/d2d3dPT09PT097fU7hmHMF3NNP4YAHx8fU0od&#10;20vTtK7b+WopWNty5nme5wYIIUxg07Crq4uLiyshxLA/qqrGdd1ut1sUhW3bWorseV6WZdqcRgPC&#10;tm3ruKNbvbE2boUQGoahDaJ1MJjuKPRPDcPQtr2u6+qIeB2jqpmQEMJr0XWea/CBca5FswAAwblG&#10;VjVobBjGDXFUAgA4Z3UDYINGo9Gf//mfv3jx4tmLl/P5HBOivlF7XsfMAAgwJRjj8Wirafl6FRFC&#10;DMOKoiiOE8b4znR7vlhrQfjp2aWmxSqlEMEffPBBGIZxkuqWXgvU9d9vmgZj3DKm39oCKH3yDgaD&#10;f/7nf14ul3t7O7ZjxUkUR5u6KinCxCOmYaRpqjEZhIiG3QzD6A36o60dicgXT54Wpe7eDQyhQteS&#10;RAixUvAm5w7cWube3m4aTiXENZkZ3MBl+piQUgvhFQAAKsCvq/9vSKHfwMW/D5f9wRN98ztvPPYP&#10;Hvjm7Y2DSWgZMgBAAaiABFBApCybzObnv/r1L+qm2N3dHU8GddUuFrOmaWzbDsMuRfT07HVVVQcH&#10;BwQb4/H4r//6rxkTehunlJ6envq+PxgMkiTRm3CWZb7v33osv3mVNParH6h7YM/zNP+u1+ttbW0R&#10;cm223+v19GvQfAfLslarVZIk2iwdQkiI8eGH37Is69133y2KQlvKv/XWW3o953netq02hmCMtW1d&#10;loXjBkoC2zZHo0GappxrnSyAAHPOw6CrdQR/8zd/8yd/8idpmtZ1DSG0bRtB0tsaHB8fJ0nS7fbX&#10;63XTbFVVFYYh5zzLMsaYZso0DdOCfIT0oFwRgqQUEEEEkDaZa9vWtu3JZIoQ6vf7+spwzuW1WZWs&#10;6/rls+dxHPu+b1mG6zhNVadpPBqNDvf2KcZSAscBtywPKaXehfQ6vG1hgbYYAQC8ca87WwW+KVe+&#10;+X0oICDfrEn1DTBw068KCAn4t263aPCb6/bNdfjNs/xbNy4ZulFlQQUgBFJx3rSct9TAQrDzi9O8&#10;WJ+ePTcodD1jMhndPTr84IMPF4uF7/vvvfceBng2W3z5uy/btkWENlVdlmVVrR9//uW9+3dt58PD&#10;gz1wo1sZDEbnJ+ff//73gVKzeHawu396cvbb3/zmxYsXGOJerycB00ryzWbjWK5lOia1oEJVXj29&#10;epokCULIpMSyrNFo0O12h+MJPdSuCihJkrf+w6PRZDwZT54/fx5Ha6lgN+w8eHBfKVXXNSZIQum6&#10;NkLjs7OzJ0+efuc739lsNovl2iD0H//h55Ot0Z3D+3u7B6v1YrGYb21te553dXVhGMZg2MMUpmmE&#10;CGTSGk96tv+BEEICXlTVfHnFOccEsrbUodxh4J1fXu3v7w8G46qqzk4vAACEGN1uOJ1OPd+J41gp&#10;kReZH7hN03z8618ncZll+dHRPUppnMVffvl5f9D9o+9913XtV69e//Tv/t73fUrQyavjJEqXV4s7&#10;B3cxokCoKq+AQkopjCmhptanUITbBvC62iTr+XI2GPXjTcQ5D1xbl9XIACWr/EGQQrHYLGVrC4w5&#10;5z/+8U/iKP3ud7/XCQeu61mmMx6P/cD1PA8R+N6H76fZdprHEAkARdM0louyMq6apj/sBYG3t73f&#10;VG2e56tlXBY1QkZTM8OwmlowJhgXtourov78t0+iKIIQEETee/ud73znO4w3aZRmcdZWjU3M0O8Y&#10;yHA9N9vkVVXleWkQ6jgOBcREFpZk1B8Vefr69XESpd1u6HtO29am5QAlLQNVTU2UjFZJ27aciyIp&#10;y6SyTQcp2O0Ot7e3bctdrdbEcRx9wmVZpuVJjAktbfrqq68uLy/hTfAJISRN07qV+qTXB4yWZukG&#10;GIBr7wcprwmrN2EA1z/SPDQXO5qXqynQOky4qqq6LjUhTQjRNAwAVrPWgAZUUCc96GChW3P/Is2S&#10;PJOSE4MqJesaAwCuLQ2RB6FarVZCMsuyOEeGYZgWJYQIwRUEQgjOWMf3kAJxnGRZ4bl+Lwx406bp&#10;hovadoa+7wEgdUKANqgYj7cAQJbllGXtuv7+/iHGOIqSk5OTzWbDmXRsjyBQ17Vtm0qpzSbu9Xp5&#10;VTac2Ya9Xl/2e6PxeOyHPAw7m3VsGNZ8tSSYDgejzz79zU/+/sdSSkxJVTWOZb/77rudsHt1dQWh&#10;whh3Op3heFBVZZRGurSyLIOQzt17R3uHe4ggN7Bs22xkE8XrOIsZ54ZhGJYJFW2r9uTk8vT0tCgq&#10;KYASoNPpDId2npbrddLUAEpQZcwkdjgNluuFYRA3cE9PTzudTlEVCl0TurjkAANMkVIKAiilBOqb&#10;lHZ4swCUUgSSN2sUhIACsmVcNlxPQQkkSAB47Tf4zQhUFw0QIgkRhADpSkJpq0I9sscYw5upjbzd&#10;2RWQQN0Gx79BkJYCAqSAbkwxAEAqqasRCBQlJgVESsmEbmAZQgBBCQCSQCklFFIAACgJhAJALpHU&#10;B5pSQmnLLUkUllABBDASuGpbwTlvpZIYA5TmBS8aBNZMAUAoFxBBpBBWAisAtWhIIQgAKsuapHlR&#10;NXGS2Y5JTWs4Hq3Xi8PDu2HQiTZrBRQEOvUEKimruq7bpmkaDGBWFGVZcrERQjiORwjZG40Gvf72&#10;9vYXX3wBIez3+wgqO7CLqrQsZ29v7+joKPD8i7Nz7f2z2WwuLy8PDw993z87PzVMaprearXK83xr&#10;aysIAs32l1JCqDzPgxDrapgx5thuGIY6y7Hf7+vsAUIM/V/leD5uGggwgGi+WOmwBMtxHMdrqtqy&#10;HCmlEoq3QkpQFFXb8s0mLtMCOEqFndBzlWCdwENAuq7b73bX63WSJJTS3mA0n8/X63XbtoTQoihc&#10;z+t0u1VVQagwhmmaZllmmFrVRT3fDTuBtlhI46ipapPiUb9HCVmtOARqs1mtFou7B3fXb6//6q/+&#10;6te/+mRxtciTvC6adB1vb28fHR29+847jx8/juPYpBbnfDoe27Zt23Zd16HnOY4jhKirKs9zzsjO&#10;zk63u6uUcj0bYzybXRZZ2rbt3t6BaxHRGONBFytVNg0EeNAPAegWRXF1OVesmZ2fCwEIBgZB3W53&#10;NBohBG3btkwzz/OqapRSUik9d1iv13lVbW9vB0EglarrGiHkBj6T4vz8XNveGIZh2y6ltMyrqi51&#10;D7kz6ZumHaeJ47kIwaIolBKEkLKowzCUiiOEAIJPnn4VRTkXZ2GnlFLmef7kyROtmFVK7ezsmKY1&#10;n58mScI5D8MwiiJtmbO7s5/GkRDi7OwsL7LJZMLTfDzo/+iHP4jj2AuD09NTSglv2Wq5RBgYmBCI&#10;PNfN89x33MXVTAnZ63RjPbNiChIEFCLYsEzLcRyoUBzHdd2GQddzg6LMyqLxvY7nunXdZFmGEFBc&#10;EYo6YW+9Xvu+3+12dQOmXRv17LVpmqqqNL3ztkOAEC6XS80C3Ww2lmXdUqObpgEACCE04nTbAHPO&#10;NSlaR+lqovWtelknDupH6Rr69ckJANcVtBTitkzXNE7bsgAACoC2bXUta5mWhCAMQ9u2vSD81a9+&#10;leW55lfr0lk/F9IUTIRs07kNYQKSY4zDoGd7rhf4EqiAM8uyiiyv63q9Xs+WzVuPdizLkRKUZck5&#10;z/NSAuB4FlAIQVKVBUZUwUb7qCkIqrpsWBNHG4LR7t6U8VZ37GmaGktz0OsjSnbH498+frxYLk3L&#10;YlxuDSbD4dCy3fUm+erZ86vZMk5zLiBCGGEKMAJSa5sBQojrg+X3m97/tgGWEMibf7iUUkIggBJK&#10;SiX18YQQunV7frNbuB2J3nYOt3/8D3ik1yfLTcASvNHW/n6PIZVSEigFb/jX12PZ65YHAHUdxYlh&#10;nhVPnnxxcnI8Go2Ojo7u33843R67jr9areJ4kyTx559/IaU0TTqd7kRx5vs+IWS9TpVSlNKqqtI0&#10;DYKAEHJ6ejoejzWtRneqSindr6Ib+yt9rfSmrWcQURTpBQkhNAyi04w6nQ5jzLIs3VhalvXVV19l&#10;WQYA0KHoVdVEUaQlsjqj6Orq6tNPP/V9X1ufLhYL33d93+ecNw2r66ZphMYMOp0epWecN0ophDCl&#10;FABQlmW0STjn9+89zNJivVm2bTuZTGzbhgB3u91PP/10b29P2wQuFtoacAIAMAxrtVrp3kYPqqqq&#10;1CsfY0ipmedlEIS+71Ni6IugrRz1LMDzPE0FL8q8bVtCkFJKMtnv9/f29qTklxcXSomtrbGlDF3H&#10;QgikBHGcWKajS19EyBsrRAGg5BsZvG+UNOoPPvnmppCUCmK9itDN37n9TX2vq53/XqKvvtcZYPib&#10;P/zGc/23z6sfiyBUUmKAlFRSCYQQhkpJJUWzs73X74UnZ8/Wm6uiSAHkUjGtFbp/dOQ43tnJOYQ4&#10;jTZ6duY4TsuFPgoXiwVCaL1ea4tcAEBRFJLx9Xo9m83u37/f7/Vs224a9qtf/erq4hIAgCmJNzHE&#10;KgzD0WA8HA4hAGmaXpydNE3jOe5gMHjnrUeDwQBCmOd5lmVxnHheZzGbV1UVdHwd8mfb9r/8y7+c&#10;XV4wxgiliJJer6+39zjKKcVKmcPBGEHyy1/+0vO8P/7j73HOo/W6rutf/vKXe3s7W1tbjuMN+mB7&#10;e+r7bpYnjDdIgjSvlBKdbgChXVWV4zhRFEXLpT4EMSbRZtM2RafTYVwWVb1Zx5RS3+/0er3t7e2q&#10;qsq6dVyr3++3bV21FS4AF2I0mWBsrn/z+LNPr47uDgajXtuWGKvxZDAeD/f3d0/PTn76//54sZzt&#10;7f3R1eX5+fl5nhYmNiilBJC6qSVn2vzPoGbgu67tmKYJKDYNUkOQZdnV5eXDu/eWnsuq0rINRCAH&#10;Chu0kg1nbSkbvxMyStKiXESLwO2++9ZHB/t3Hj/+Is+O8zx/74P3//RPfyihIm076PahYmVZYEIQ&#10;AZ7nUYoZE0oAx7Trsqnauj/sfbV8nhUxNikE0vAIgiCpVhyKIPB831dIbuK17RmOY/qB++GHH+7v&#10;77989Xy5WKRJAhXgLbNNy7KsIi1Wq02e55t1NOj3R6MxBBhRGkdZVTa2ZUy3dhljTVvVjaDYRpA0&#10;TdU0VZTEUkrdMFqmQ7HBW0Fc6lo2hsjAZHd7ezwcEm3KpzVLTdOMRiOdHQEh1DahekyoTRd1I3qr&#10;NBBCGIahXdEgwtpmU49pAQCUmjr5Tb/ZtIehlJILpjte7QgyHA51OPvp6es4jpUAnHPX91zXRZzo&#10;9y3nUi+aJM50TaZLDYSQ6/pM8Kap61q7eDRVVaVpTCh69OgBQnA+nwnBer0OAEh7V0opKCYaaNK5&#10;oL7v6pdn27bjmoLx4bBPKV1vluv1Ws9Wr66uHMfZ3t4mhOR5zjnvdDpJkmRZpk0sLs6vTNOUvNVF&#10;ZBRFV5eXvu/neV5XrWcFhmFmWRFF2WyxPju9KIpqMBhtT3cePXp0fn7+s5/9rG0YNUie54PB4NGD&#10;hxjjTz75pGma/d1dfaoJxaM00dfNNM2joztHD+76YZgVWdNWdV1//uTz0/OTKI05b/vDwdHR/UF/&#10;+/Jy9vzZy4uLq7ZuLcvq98bdbndna6eu6/nJqogrhFDN2gRkySrp390tbNugdLo98V07rXJCyNbO&#10;lk51FrJFGBMM4Q1Eb0ACv3HjfCP+DmoRr+aDcSGglEwPW5GC4NrHlUOIIeQQQ+3IoIAAAMM3fDVv&#10;3T6VgkIypSTGmBDtXqMzA7h+5uuHIHmr/YJIW4ACAKS22FJAXBco1021QAJAck1UQABCAQGQAEEC&#10;iQBKSqmgVEoxIIASACCFOLhO+UNKQaIUvs4OQAAjDiWUFLBGCSYUhAoyoSA16qZRQgmgDEKwgfTn&#10;EEIJoOZaAwDatm1armvffr/vepbteB0lPNeMNuuqbighGEABFESoZWy5Wc/ny81mQ6jZNI3nBYZp&#10;X1xcVFU1nU4Nw5jP5/fu3dvd3V2tFuPxGCjR6XSW61XTNEdHR5PJ5IvfPT4+Pt7a2iKEzGYz0zSH&#10;w6EO6NZB1ovFYn9/Xx9pbdv2er1Op5NlSZZlQnA90hoOh8PBKM9zHdShBfwAAMux9conhCBsMsbq&#10;ukrz+vj4WClwcHjIBXA9p61lt9MFADRNk2RpUVQYYx3CoYNSR6ORtpKmlJZlqVRV17X2F+30Blrl&#10;1el0LMvWQJk2MfI8zzRFliWu5+i3Nud8vV7r6bIQrK0bx7Uogp7vCsZ93zVNmiTJv/7rv/7whz/s&#10;9Xo///nP/+kf/5lSahlW0zRRFJ2cXJ2cnPzZn/3ZD37wg8ePH5+dnXVC3zAMpUTT1BBI3rRRWRiG&#10;4fmOY9N+p0spVax1XXezmM9mM9u2XNthTdlUeW0Q26KDfug5LoSw0+2XZXl+fgF4Y1EoKVQcuKF9&#10;eLjveZ5t28PhUGdCKikZY0KIJEmS9P8j7D17JMvOM8Fjr3dhMzIjfWZ1VbHaki22VqQELDmjWazB&#10;7mIG++/0RT9hNdgFtBoRgoBZkK0mW83u8pXehI/r3XH74WRmF5vUbKDRyMrMiLxx49xz3+d9H5Mu&#10;Fov1upAQuK7Rtm3TtppTo2EeY4wQ0nKm7YgxJdq0BsG7MFXbdqWUW1vbjmNdX1+XZaklfE3T9Ho9&#10;y3b07qe9bZfLgnHlRx3XdfVMT+9Lnuednp69fXuFMWjbdnt7Vy8DfQA3NzeDjZFlWXpUZVsOY8y2&#10;7TiOk9WaUmJSCqAkCERh9JDpIoTQXdeqqrrdrqHZNELeK+EN3/cNw0rWycXFZZIkURQCABAkjuMh&#10;hAg2KlG1LWOMdcPo0aPjbre3WMyrstRlN6VUc0cf5op6jYF7DadO6L29vdXEAf0UjSp16u99qY0f&#10;+E36KdoyWpv0ahcM3WLWvFPdSNI2WmVZUsPAGGsyvOavAgBs29ZOXXqPJZTqHyGErLAzWy5Wq1UU&#10;RUdHR4vF4ndff63xrZ4F3fNl7h45yzUc4pxL3upetk7+0Pe70WhEd6mOLN4tix/96ENK6Wq1AgBo&#10;ob5p2/qqUUpVVaWUUlDq1yzKsm1bhHGWpp988kkYht988w0hJAzDpmmSJDEM4+rXv46iqBXckHK6&#10;mN8uZuO9fcv2Li6vv/zt71brxPFCw7RVwyHSRoR31TnUzE/5B3D3BwD4B0gV/KGb7v3jh4gDvAd3&#10;7+5cf8r76k8+X6kfgpAf/FTfWtQDCoJ3cz8FlFLfW+xKrhzXBAA1TfXq9fNXr5//0z/9yrIsjE1d&#10;tG1sbGCMCTZOTt4ppbSLfhAERVFqi2ZCyOvXrymlu7u7+sPq9/u6QtMLWM9g9Q6g43/1N8G9Plmb&#10;sWnrYyGY7uw88Pl1if/VV1/NZjPHceq61r7fVXXXM+r1etq54Pj4+B/+4R/6/f5HH300Ho9N0wxD&#10;vyzLFy9eLJdL33cZY3okCyHkXEKAMQYY6xAglaapzpwHAEwmE9sxi6LodrsQwiiMtLfLs2fP3rx5&#10;53ne7e2tBv+67ajfrAbz+kokBCEEXdfTdvFlWcdxen52oVkbeZ5rGTAhpNPpEELqptJDdQgxhHB7&#10;e/vw8LBpGgjV5ubGer2eTqcQqdFgGARdSkBRgCwrMCaEUAAgvF8/P1hwf3rZ/dEK/MFKfeikPDw0&#10;rfK/8QrvwWb5R+2Y73/zj49Kf40J4pwrAKSUQEkCsZRMyCYI3Y1RN+o4VdONOnZexI5jBaEbBJ6W&#10;ZHc6nX6/P5vNzk7OMMarVew4jmk7WZYFITk4OOj2h0KyJFkzxvQGRSC6TZv3dgAAIABJREFUvr4O&#10;gmA2m0VhOBwOXz1/8fbt29vrpW0j1/YQBq5vHxwc7O7uuo6zWCyasnIcZ29nd3t7W39eeZ7PZrPF&#10;YnF7e3t+fv6f/tP/4Tje6emp53k/+eJz13e+/v03v/ovv1qsltt7O/3BILJtzoXWrmdZenFxvTEa&#10;cCa3trbW6+RXv/oVpcYvfvELz3GEEP/4q384O7uQUvZ6PcsyDg8PsyybTG4gVJZlub4dhJ5lGYQQ&#10;CeRyuVyvVtQydfe/3xtsj7eEYLZtao+GoijOzs63t7cfPXpsGEYUBV1KEEIYoyQppRTEItjE6Sq1&#10;TPDoySNM7e3xXtTxDIc82jmEiFd1cX15niXp7fXVaDBaLmbJas3a1nWczeGGYxpZVuRFrpSCAAIE&#10;Pc/pdiPP8QgCUGFsGiaGy7peLpfl5tixzaJtEEIKI98PzybnLVUUmQ3j6ySdpQnAxuZw5/hotF4l&#10;f/d3/3k2XW1sbJRl/V/+n3/c29kd745811WAGRtbaRpfXV+2ot7YHKS8MQzDtT3bdQVXVVX4kS8A&#10;46pdLmZV1QZ+xzStnBWOa5mu0YrGwDoTR+R57vlOVdWLxWKxWFxdXaVp2g27QggphWFYcZwWRZFn&#10;RVEUtunMZ8uyLAkhFGPbNkM/kEoIwfT0VCnV8T0I4TrNlIK260uhqRmozKtVHYuWy24/Y+nt1TUC&#10;kFKK/+qLj+q6KYpysVimada2TBdPUsqmaVzX1dlxuq0LITQtG0KgCwsIoS5Vbds2DFMTOB+gqU6V&#10;fLhd6a0WQiiFZIxjTGzbQQjXVS2kMAzDdb0gCNuWEUp3d3Z3draFklIqhDCEoCxLLcqSUnIuGONC&#10;KkzQdDrJswwjbFAjz/L1aqWkchz7p3/2U8742zdv0iS1LYcznsSZQU0hWFmVjLWCC3gX/ArLsiqK&#10;nHNmmma3G3muA6DEBLmue3R4NBqNdnd3NzY2ECIYEwjRcLiR5bmUUkjQMu66HiZ0Mp1ihJu6Yow5&#10;jhuG0WK+PDo6juMkz/PADx3bm69WJ6dnN9e3o9Hmv//3f/3pp5+Zhvnu3envfvd1GAbD4XBra/zX&#10;/+6vDw8O+/1BlmaajQOU0gKT+XwugQrD6PD48M9++mfHj47TLPn2+bfvTt8WRXF+cf7b3/02Ttae&#10;7493to+Ojg8PHt1eLa7OJ9PJEirq26FgIF2XyTovs+rN63fJKgn9kEBkEMP3fCG4Yxth4GIIDYOG&#10;UVhWRVkWRx8cAaSYZEpJYmogBhUEnHOtd9HMQL3ZIm33jLAWCSsF7u2rhBDiruhAECF4j1QhhEgB&#10;CQBEd71+AKDeryWCSG/nANw5d0KAIAAIQf2Sd2oXLf2FeggsodIkOvU9GAYcAimBkIqru/+EApwx&#10;LiVTUgglFJB3wwaECDEQIghhBOFdRLBCUEGoFIYQAQSAzjymWqQjuXZQhBhTggwICG9YUzcEYoSI&#10;ZlIXSQEVohApriAAGEIlpVC6qQSDMHQ9O06TMAo3RiPP96QSlmk0dT2fTQxKMUIIE21XXjftxeXV&#10;ZDZ3XN+23ZaJTqezu7s3GAwcx1VKbW5u6op8PB6v16vFYqGk8jz/7PyMUrq9Na7K6s2bt1VVA6B0&#10;6uzOzo5pGUma6G5ukiSLxSJNU10HJ0nStq3rulHU6XS6tm3rZJq6riFEl5eXaZoDAOu6LoqirBqC&#10;aVO3VdOWVbWK0zhJs7wEEFd1AyFBxFgs1+s4RhBRw2jadr5YXl1dz6bzfn/guV6SJLZtO7bdiaLZ&#10;dG6ZZuAHtmMLIU3bNkyz2+tFUcfzPD3dNSzT9dx+f7CxsaET1yglGOOqrjTHVWMPCCFjTafTkZJz&#10;3grO27aJ10sFhEVpvM49x/7ip1+cnpz83f/5d2EQBr5vmeb29jgMg143TNPk+upq0O8/efzEtozT&#10;k9N37845rwxKNzdHrmUhCICSpkEeHR0J3jRNJQSTgiOktjZHP/nxJ53ApxjlacZ5O+j2up2oE4SG&#10;Sb779vdv37zSrto721uHB3uB73z44dPhcKPb7eoNcL1cz6azyWQ6ny9up9OTk9P5POGctQJ0Ou7j&#10;xx8EUbCYL9brdVaWTdsiRBzHwdRo2zaKul4Q1HU1mUw831MKcC6klOcXt2mWBGHYtM1sPm/bhhpG&#10;VddVXZmW6Tqe63hVWbuOd3t7zblUQBqUmNSoyjIIQ91coJROJhPGamrQum51fSwkYFwgCNM05Yxx&#10;1sbrdVUWO9s7VVky1sbrdZ5nhoHrslwtl8k6RghUZV1XdVWXjDEI1Gq1iuP1j370I8l5Esd3FOWi&#10;ZC3rRB3WciklgqSum5OTd+/evXMcx6TmbD67uZ0EYdjvDWzbGW6MsiIvshIAkCRxnud3PtJBEASB&#10;53mMMY1y9a1Kz2Y1SEAI6YCuMAw1dNQmOnpu9gAntKmsznfRPWLtvKU5+dokTONkXaYDADT84Iwx&#10;xjRUbuumqWvbsjtRJwhD/RSdOlPXNZAq6nQIpUrIoqopNXRW82I+Xy2XmBgIfc8Q1vWwknfWXE3b&#10;YEIQhgoCKWSSZnmRcSGqum45qxvGhTQM8/DwaLSx1TZsuY7rpo2TFCJsmlbTtMQgECHGGURQKWAY&#10;pgBgtVoqJdfrtbbTM03TMIzb6WQdxy1n+4cHn372WRgEnu/1BwPTNIMoVAhd3Ex++/U3b0/Ps6wQ&#10;CkGIAcQAIoUwBBgoeGdqixAAQAH0UDw8tBsewMMdyVkITfEFQIt+9TflQ7X/0KJVEgIF7/4AxBDe&#10;tz7fe339eB9FqPtJ792d5D38AO5IzncW098Pfh+eq9lCD8BYk5ggaJuWc6aUoBRbloEx5JxVVVHk&#10;eVFkQgjOtUcGWK2WGGHbtqQUnucihKhBEIZVWXHOOBeU0uFwqIuubrerIZPv+7pNpnOGwP3ET0qp&#10;zbG076lhGAAAjDEhWHMZtImp7l5xzq+urjXNR7sYzudzIeRgMNjf3x8Oh7PZrKqqR48eaRPX09PT&#10;xWKxXC6rqnZdZ7lcXl5eQgQ7UeQ4DiGoKMrJZKo/XQ0gy7Le3z8YDjc++ODxzs52v9+3Laep2163&#10;L4Wybfvk5KSqqiiKpFS9Xu/Fi5dBEDZNS6mxXq/TNN3e3u52u/pa7vU629vb/X6fUJTl6c3tNWvF&#10;YrFsWeu6DgAQY9ztdrVeQykllWCMYYwdx9KBSYP+YDgcuq6tlCrLYr1ev337pm2bQb/vug4itKqq&#10;v/3bv10uV4ZhCsHVn2y5/P/laUGAtZP5fWgFAAC9t1y/z5rW3s53JTTUxQgCALx/scM7h84/TYR+&#10;/2vwx8hcCsE5xlqNpZTiTV1wUfV67uHROAptzzNGG/1hv9frdEcbG+OdnbZt59M5UPDw8Kium5vr&#10;67IsR6PNZ8+edbo927a7vT7GiLVtVZZbm6NkHU9vJ2VR6A7L55//dDTa7ISds7Pzb3//bRwnTV1a&#10;lj3oDx3H2dkeI4i++/a7599+l2dpFIS+50Ill4v5erVcr5asbYCSSgogASXkYO+AIDydTA+PD58+&#10;ffru5O3LV6+EVJub426vK6RkjCkA8iyzbMvz3CLPOBOr5ZISsr93EK/jF8+ft00TBAGlFEIwnU5N&#10;03BdlxD6+ec/zvL18xffEIqDwO33e/1et2nbsiyyNF2tV1mWUUK0G7PkajafPX/xIkkSzwtHo81X&#10;r14LIcIwvLg4P704I5T4vqeAaFlTVClAyvM9wzAdz4+i7sZw9PjxE9O09vZ3D48PFRD9YbS/t9vW&#10;tRSSM9GJOkoqnZzjua7nekqotm55y4USjDHXsXvdThD4JqGEIEoIwZhgLFjTFBVvWwsTBCExkOEa&#10;SZ1xIseP9oNRd11m7y5OK9aORpvjzd2mZl999duqrMbjHaCQ4OLy6jKO1xujURgGeZk7tk0MDCFE&#10;BDVtDQBUUnHOszSr6gZBZJim53m9Qc/xPEQRNiCTrYLScsxOv4cxAQgIxQACCKMnT59Qk757+/b1&#10;6zcX5+dVVfmuzxir8jJN0rOz87pqpJTdbne0uSmkqMrGsuxO2AnDECI0X8xX6zjLizTNZ7NZW4mm&#10;5vPFemNjc3u867lBp9PxXL8oyqIoy6LknBOI2raZTG6vri+JJpZcXFzM53OE0Gq1evz4cRRFJycn&#10;2vNDc2w0dQQAoIlzrut6nheGofblZ4zNF0ttLq9vP7rtrX1u9FWnKwZ9QWpFn4bsbdsKyXVn2vf9&#10;MIjKsnQcByPy3m4C25YpJZRSSiHGmFJC1xCu63PeCqHKMlEKbm/vHB4e9nrdi/OryfSmbesoCuJ1&#10;IpWwLCvPS8c1GGOCcd28jDpelmW3t9edTs/zvKapJpMbwVspJULANE0EcFmW4/G42+3GcaoHI0qp&#10;q6urMAz7/SEAYDqdhmHY6XTSNG1YS+BdTKWeXtZ1nWXFYr5yHO/x46eOHTQH/M///C/alv/m119+&#10;+eVX0+mUUmrbY9O0dSog5/z09PTm5sYwDMdxBGOEkLqubdfdGA193/cCX3c9356+Oz07A0hJIKbz&#10;OcL4+NHj8XjcHw6EEOenVy9+/7oqWVsxpVTTIs4UhoZneryRHT8K3cCkZLma120OlUri2ZPH+wal&#10;G8NB1dSv3r4aDAadXiQEa8uaAQ6hkhJJnfdL8MOWqu5UK99XG/B+FqGUAlIopRnRCkF851ilnwuk&#10;UkK/oEIKAaw9FCGEQAEIoUHoA+8AISQlEIJzLkzT/IMS5M4aGigglBT6qOT3tyLNlJYSIgAkgAhC&#10;CXXflEqllNDSY4XuQjWVDlBSECoEEMAIY0wxUIByTiBUUkoilVKKSwmkElAQgpTCCCoAuNbiIQww&#10;xVAC0TCpkImpaRusYEwCDIEUkiN999SlG+RtAyHM8/zFixfbu+Px9uh2cuk6RlVVhBgEYymlRv0K&#10;AAGElFwX6wgbu7u7o9GIMQEA2Brv2LatyagvXrwQQvT7/bIs9WBwf3//8PAQY3x1dWWaJoSwqko9&#10;/9FTX83nUUq5rru7u6s5ZhBC7eSsfXQ1t1NPqzDGBFOM8e7ubpqm+mMSsk2SpKwbzmTN2jTNpFKQ&#10;0LrKF6sUAAiJaZqmrPnNZDGZzLIsu5NEMjYe73z++ecIEdM0MSRlUeuSTinVshYgRBHS/BHX9XX+&#10;SpZlECPLssIg0ucwSRJ4b3Cq9yXdwivLHEJoWhRB9+Y29mxHCAaRsizTNkzTBMNh33Gs3/3uKwhk&#10;W1eh7wFKJpMbx3E8zxuPN2ez2T//8z8dHh4eHO79z//L//ju9audnZ0kSfRZqip/Np26jpMm68Vi&#10;4Tm2lDAusm63a2B0eXaOoIJAtm2tlKiKrCjBYr56d3pKifn4+EgAZdu2adplmY83hm1bN01FTSvL&#10;snidpnGq3VkxxmVdNQ0wDGA6lgXhcDjs9nvL5TLLMj2sy7LKthKMsQLYNE1i0DRNZ7Np0zS27TZN&#10;o5RiTAAFOlGPYOP65rKqGoRJU7d5LoZDX0qptyaN7jzP4zyuG1GW5ebmpuu6xDSSJOn1epzzxWJt&#10;mqRlHEJQ120Uwc3NTcdxTt6+03Cx2+3O53Nt7yyEiKKuaVLTpHohZXliO2ae56ZhG4YhJDMJdRxr&#10;NBqdnry7ubkh6C4sSk9HdeGu36lm4ujNFgBYlmWelQDKk5Mzkxqa6XN1dSUYs22TYnJ0fLi9va0F&#10;hOA+pVMb52osalmWFve6ruu6bpIkpmlalvUQdK8Ha/COmaIeJmkQQm1cBABwXVdPs/VOpUfZGnVo&#10;XrTeuwghGpBoOO37/ubmZr/fl0BxzouiWC6X1DB83/c8z3FdKZWeZVFKF4sFQmhzc7Msy6puH+Y/&#10;dzTg+9fUQIgxhiGiBtJ/NPBdeG9bPZsuhBAffvih43lxluZV2TSNPirN8GKCL5frKAo0/7BpGoVg&#10;0zSMieVyHnVCbSb/61//emtrS8soIIQ3t7e3N5Ot8ebtzQRRMtzaalhbT+ZCoqpmTAjPD4UEdd1i&#10;gqRudN7Pfu/R2vc3lB/g0gfQqzcreW/ZLR9sf+43//er//chgX7oFsYfgJN7oPjHsEG9l5X6Ayxx&#10;9+f+8E8pIN6f573/i4ZJ9FvgopVSCikQhqZpSQkIhaZpZnmcJGvPC/Rn+vzFt4EfeZ43GAw/+OCJ&#10;3s22traWy/V8PtdSdsMwHmgXenk/9GX0uXrQrOkZr267aMSL8Z02W48x9BK6vr6ezWaPHz8GAFxf&#10;X2tKICFGlmW60Zllmed5OlRJtx1d19X+8zrL7eDgIIx8CBGlkBCgry+ggJTKoBYAIIq6WnV/eXlZ&#10;FJkmlTx+/FgfpHYa9zzv9evXm5vj2WwmpdSShCiK4jju9XqDwYBzHsexEIwQwkVb13WaxnVdA4Ag&#10;oN1uV/MvOBNa5GxZVpqmRVGkWbJcLtu2lhJ5ntfv9w8ODjzPkBJw0cZxfH19qRc8Y22e547vcCb1&#10;PkYpFUKpe8ORP/jc/w2awMMCQzrc4r2F8fAU+B7H4eGVv8e575H2/+SLgz9CvA9fv1cvvbduwd1o&#10;QkqOIBCSAcijyPn4k6fbOxsEM0/CpmniJF+vkqgTMMlfvPgOCAkAMCjVrZDLy8uf//znWZadnl/0&#10;er1utz+ZTi3Lmk5vdRa65t7rJvtoNOr3+5PJ5Ne//nWyXnei3v7ugeM4QKosy3QjwDHtjcFgf3dn&#10;MBgAycsyxxhrHgqlVEOPQX+jbdssSdM0ffTo0U8+/cl6vT49PQ9cL4oiJniaZfEqUVCOx+Pfn5wE&#10;QbC7v/fk8Y9Wq9X19fXbNydAofF4fHNz83/93/95tV58/vnnx8eHcbxKknVdlx98cOz73s3tqWVZ&#10;hkEAAJy3V1dXi9UCQlgURRzHXArHcdfr9XQyv729LYpiY2vDtl1N/z4/P//oo4+ePn06Xy10aoNp&#10;mg2rWdVWVVFVlZCybWW/N2ibtBP02pYDKCzHapoqy9cIwXkyjVcrKMDu9la6LpIib6rapAZvWFXm&#10;JjIgVE1TZUlKqRH4/p0IAkCD2AYhgjHLNsIwBExNp1Nzc+y4FjYxMijjShh4sl5Q6Wwf7rsbPWIa&#10;ZdW+ev6yrjjG0LSMui5t260bYJl0Pp+/fvUqCN1Bd5Dka5M6GxubNzc3V5NzzZbt9/tNw5qyaqs2&#10;TXMlATGN/ePd0Xi0TuKiKCg1gYKL2RoAAIAcDPsYgLATRN2OFEwARSnd2d01KLWoVVWV4ipJMghh&#10;EHoI4k6nEwRBlhW+D/ToRfc0TdOGEJZlKSDzvMByXYiQEBJjAwDEuUQSKAVms9lkMsmTwnWNg739&#10;7a3NzfHINA2CMXUcbzTa6nb7EML5fD4YDGaz2dXVla42HhL/yrJUSkmANON3c3MzCCJte7BcLm9u&#10;r7lget/UgigAgNZBPRQK+r6lN2XdTdeVAcFUcNkqZlBTE6qvrq4IIWmR6ycSQlzPZ6yVUpVlrvVs&#10;uuwACgGApFCO420Nt7bGo7Isf//1t8vlkrEGIgCldukkTuBub45bVkrTsixDQmWZZlnUGNGPnn3c&#10;NI3veqez01cvXkrFfd+nFHPOf/r5F1VVWZZVFIWUfDDo9Xq9L7/88vT0dG9vr9freZ5ze3sdBJ4+&#10;bxghiLEuuBkTVdWUZV3XDZPi1ds33c6QMe65kWFYN7cXRVU/evTo2bOPfN/P8zQIAsMwTk7OhBDr&#10;9VpP4E3TFIQ0jGFKnzx+bBjG2eXZ5fXVcNhXSN0F+lk0z3PXdUdbm4ePjgEAbSOXy9VsshBCIACB&#10;VG3TWBQbhACFgVTjrdH+7h4mCilZlHnTFEKIpi1ffPd7CcWPPnw2HG2kabqxOTo+OHpz9pZLDigE&#10;QEkpGWOIIB3XrFsb90Tl7/dubcjMuQQAIAAl4JrYDOC9Z7O2LIFYD/UxhEAAKQFASkEMIUQIAwCl&#10;5ADI+77n9xb/2rtCp0xLxaXkAAoAlBAtuKc639lOKAWAFErbaCEIFcAEQqV1NQgCBZRUUikJANLR&#10;9RICCaB2YYEQQojR3RFggaBCUEqJhZJSQil0+QUMEwAgiABK1bABQECiDIB4JVreEEEEBIQiBqSU&#10;EgF4N56WEgCpBJcANHUpWEMpjeMUKtRUDW9FynIpmGvZSnLJuAJYYqkAIIT4vj8QwLTDq+uJ47DQ&#10;P6oa1rZ129a2beoLczabpWn62acf7+7snJ+f13U96A2joHN2dqKhS5ZlQtyx4xaLhWFSnashhHAc&#10;y3Gc/f19rbfR9VOaphp1eJ7XNA0EqNPpAICEUPqQ6raBGEFEZrNZmmacSSalFEAC5JpeU6dFWSVJ&#10;s1jHuoinGLVNnec5Qsi2TQVxnOZB1JUApUUZ+ZEEyrQtahqreD2bzfywo9tn4E4rrmzbtO2RRixp&#10;lgCokjRuWeN5nu1YEIE0TQGQhBCMKSEEQaUEh1IRiBzLZBzYFBGK2ro+Ptr/3/7X/ylN1rs746uz&#10;U0pNJdhkMknT0nGMPLUghJ0woBRDxcos/fEnH28MOuv12qB4Pp9/+/tvwzAcDvtZlk2ul47jaCGc&#10;QTBr2rOTU6XUxmggBDcodjy7aSqASRRFjx89WsWxYRLHccIwNA27rOzVYt2UxWy9lAq2NcvzMs8K&#10;pZTnBbZtI0KjiDSMpWk63OiPNjfruj47O0vLTHAwGo0Mw/CDLuccIwNCmJfVcrlMkiyKAkJI0zBN&#10;yLQc0/W9VbyeL9YQAs+3oALEYEdHR4SQyeQmTpONwZBSque6EFH9Qfu+v1iv9EgzSZK6AdSAnCvT&#10;JAAgKUHY7Ugpbcc0TXNzc/OX/+6///LLL29ubs5O3m5vbyvBoBKMsXi14JwXaWJZFoEIKEUxzpJ1&#10;U9X7+7ubG6N0vX714uVHHz3TpAaEkKarAQCAADVjSqnNrQ3T+mmepE1T60o9DDwIoWbNTafT8/Nb&#10;zzMo7Qz7g93dXW3rBQDQ8DgMQ32jeSA5w/s4GSCVPdzgUmgdtc5P0nCLEKKHY7o9pPdAvUFpkKx7&#10;vkEQ6M6ynjVpU2UNS7QdHca4yHId3KJVBpTStm2Xi0WcJlVVhVHkOE6W5fPVamO4medlw1ld1+vl&#10;SkpJsBH4kWE2bdve9aQgAUBIKBFCXApMCTUNzluhJAG04UwAhYkhpVQAmZYjJOp43nC0iRCaXk2y&#10;LCvKGgDAhZIKspYRipqmycu607EBhALUeigtlPQ8DwIEFBxvbb989frb754fHx87rvfhh88gIVXZ&#10;KABHW+PJ5Obk7Pzi8popmBWVZTmW7RRlSw3Tsp2ibghBQI+C/4CfrABAUOe/I6jgXb1+X7LLB3G1&#10;/kR02/R73Ku+95WA2lXozlz3ezj9QIH+bzzehyL3SkvtaaTBMAAACHVvd3Rn6KjuDY9+mLGk/8ma&#10;9j3EosWlgvGGc64kVEoQggRUTVsqCS4vz6WU5+fnCJKf/exnhkEopWrQDfxIKYgxnkwmH3/8cRAE&#10;ej4BANAZ4Hox61X3YJ4CANCLVrOdtRheuw/qY9P/bJpG2yucnZ31+/2PP/4YAFDX9Zs379I0/eqr&#10;r548eRKGoe/7tm1TSpumiaLINKyz03MppeM4t7e3h4f7W5vbbduUBacGXq8TpRQhVMo7qqBS6vT0&#10;FEJomqYQ7AHDAwBs214sFr7vdzq98/Pz29vb9Xrt+75e5DpwzvO8y8tLAMD5+al2H/ADV8s9VquV&#10;Umo83izLerlcayM6z/PqpvJ9v9frhVHgpS5CaDK5Kcuy0wmDwLMswzTBxcVyuZrr4PQoivb2dnq9&#10;nl5sb9++zdJCCtA2XCoO0B3L7A/x57+5iiDAdzgWACmBlPeOn3c1D0IIIXjnqqUX9ntXBIIQSvD+&#10;itVz4+/Jz3fVF0LgvdbL+2sP/KDRo6RC6q4LDyUXjUHhYNQbjburZFKWseNYTdO8OzuZTee7u7tK&#10;yenNbafTK4rqy9989dlnnz169LjXGxR5OZvOjw8OqWUmSSaFkIINB4O6rh3X0k6x3W734OBAp0+/&#10;fPlaCDXe2uFcIojyrEyThDGWrsHOzvjR0Qcff/xhv9vJ87Qq804YOI5DKE6SpKlbiBEAklrUcS3f&#10;DdI03dndVUq8evVquVyu1+vpYq4AIAaVEPQGXdt2IcCz6UJJONocbm2Nq6p+8+b15eXlBx98cHi0&#10;HyeLk5O3n3320cHhB0Ho/Pa3X61WK9sxqqq4vr5yHAtCWNe1UmIymVRVZZrmxcVlv9/f6vfTNH91&#10;9WZv78BxvDRNBWB+EBJCTdP64Onjg+NDhcDWeBSGYcubsizTNG6ahktGTSKlXKxWr96c1EX99INn&#10;kqter1eWOWNVnMR1XZ2+O5GcW8R0LVcw2TRVmiaUEAQBgciyLN4WvG0xVJ0gCD3PJEQIAZQEUEEI&#10;DJOYpgkVwArclkXTVp5vEdtsoSglW9dpmTNHhuPQoTa1bMt03KcfktOTS8c15vNlXVWG6TFRC9Ue&#10;Hu2WZf4v//Ivf/lXP8MYW6Zt2XavN/jqq6/Sda6UevQIHB4eOiPn9vY2zwpsUFYWtl1jYoSdIBp0&#10;KKV13XqBn6zTLEswxZ5j94YDJoXk3LTsze3twPXatl3OV6KssGH2hlaSJAgBhCDjbZanAEDbtYQQ&#10;DW9CEgohqrZSXEAIFYBK3jWQPN9v2jbNs7ZttWGQaVndXq/f7/qu0+l0DNtwHNd17Tvmqk7UbJqm&#10;ruudnZ3nz59r8bpt21LKJEniOEYIhWG4f3jc7/c1v6soilevXs1ms9PT06qpNzY2fC/QbhwP5YJW&#10;TOl2MnovpFv3Ah8a1frXtD4K3rv56+JAz4q1RaFpUM4NzqXWN+e5FEJ0OuHO8Z7vu1VevX71dj5f&#10;tm29t7dnWtS2zV6/a9u269oQQkpxkq4Yr9q2rvLMMAwAZZqmCOPDw0MIYbfbPz4+Xq1WhKJHjx6N&#10;x5smtdbr9WKxkFIOh8MoirQ7yOeff+44jt5qLy4u8jwfDr1ut8va2jAM17I7nU6323UcxzBM07A7&#10;nV6SFJPJ9PjoA9v2v/nX30sADw8PDWJqJFDXdVnmVVUFQXBxcdHCeEAIAAAgAElEQVQ0DN0bmQwG&#10;g42NDcuyZov5u3fvZrMZgOp6ck0IankDMWqaBlEyGvX7w43ADZKsWMfx6elFskqbsiGIAgA8z4v8&#10;LoSwqVqlVF1WbVuPom7UCRmrAJRNVZ2dvxXSa1lze30ThuHe9s4qW+d5zlgLMcJYU4AVlxwLTICG&#10;lHd7tOaR6f374QMVQuoNWSmhR8T6YJRSAAgAAFAAQgR0Tx0CqQCQBEKFEFFKIQVaXmNM7+iCnOux&#10;J6VGyxodwnHPC9DliBSS3XtICAAAgLoikQjpkkWzsflDzXQ/OPqDbD0lFUJEKqgAu3OVgAgCIBWE&#10;EEMJMIAKKQQhwhgBA0AJkdIr2bKgkndMs6qtEMBAKgBA07ZKKR0TyLk0tAIKQaSQQkgpwTkXTAIh&#10;bdsGUl1eXjq2kecpa8pBvyulaqVEAFKEFcKE0CiKqOmcXc76/b5lWVmWQUx3dnYgImma6qJHK0W/&#10;+eabvb290Wi0tbXV7Xbruj4/P9cfmWVZvj8uikLrLeNkrS1AtY9Fv98Pw44eFOukDV12SCl939/d&#10;3W3qNs/z9XqtS662bRerZZqmQCHGhOeHAMDlOqmqEkAcpzdpVrQtN20CIVyuE4MQ1nBKAYJASlXX&#10;rCzby8vrLCsODo4IIdtbW1mWfffdC9+/w1q6PPr0009930/TdDKZaKKKPvnz6YSxpt8f2rbZttww&#10;CMa4qgqocF7WCACCIULg/OKs3+m6rg2RglBRA1uWVZflz3/+M6nEy1ff7e+OX/bCra0xxhgiESfn&#10;Vd36wZ08abVaavPV//r//rMQklKaxsnz588vLxOMp7u7y+Pj47Isn796uVfsbI0307woiqwqyrzM&#10;4mTVHw5cx2etSOJ5bziwTEMCEEURlzLPSgCAabQQqbIssyyLoihOMgAAQkBTb7a2tm3bXq0TAIBC&#10;ajAYbG1vNk1zcvquqirf94uiCALPMCyEYVUxYtG6rvX4UW9xmgBJCJFKmdSUAMVxDCHAGGJECYZ6&#10;r5vP5xjjOI5/9OTp559/rmdKfhi1DcuyrGmaJM/CMAzD8PT0VHsdGgbWsCSO46ZpAEZhGGqjnf39&#10;/aurK22JrPt62qJMWwbats1bVtZV4IVFll6eX+R5OhoNwzDc3d09OzvTbGR930njWKcTMcbmi5Vl&#10;WZQSx7Hj5TLNYsaYaVH9FkzTzDKdym7u7Ow8ffzI91x9Kra3t3USjLqnOksptZ2VHgxqbFDmheM4&#10;ZVZBeGewrDu8+qLQIFaXnvoGl2WZHnfr60iP1+I4ns1mURT5vl/XdRzHur63bVt3OeuyMgwjSZIH&#10;UF0UhbaZCIIAE3J7e7tcrlrBo85dbo2e4WvPC8ZYp9PRszulFIZ3xjyEEGLQ+x40wRBgjKWQtm0T&#10;01BKVVUFCbZt+9HjxwCAOI6TJNFKAQhhkiSIEoqwBKTX6zHRtm1bNXWe50m6lgIAKFdxsru7zZh4&#10;8+5t0zAIcZ6Xv/3dv379r783HXd/Z7doOOf8zenF7e0t4xJRx3IDiqlUilAoIRJCGqatlEKIwHtr&#10;CQ0A9Pb4ACl0q/Gh3/pAe35/mIbvTYCg9vj/IxCiYaFmPj/Ahh+g0x+Alh+Ahx886+6LP/Y2+jeA&#10;h34XWjSkLcQfvs85AwACKPM8xRhbllOWJaWmUhIAqJQ4PD7+4osvtALfdV3DJINBb7WK9SBXcxYA&#10;ALrc0iAfAKBPlH6/2qhcSmlZltY6EkLOz88xRtrllDGmRQ3a2//mZsI519ssxvjZs2f6BLZte3t7&#10;axjGer2OouiXv/wlxvjbb7+dTmZ3nI401xXdmzdvhht9IYRh0PV6DSG0bUcIoZQoy3K1irXYuGka&#10;2zY1hVDfmDDGq9WqaRrO+ebm5snJSb/f19Zc+lD1Tfz8/Hxzc8O2bce19vf3u90oCJy2Fefn51Kq&#10;xXxVFFUQRL1eT1NI0jSdTqdJkuzu7nqet7e3gzGcTqf6hBACAARB6F1enY63tn728//OdV3XdXSK&#10;OJPs7//+77Ms0yNlIKVQ/IEU8NC4eWiL/MnHw8p5WGz6lMI/fID3psH3z0Lg3of8fnV9///7ntH3&#10;0+P3F6H6wwO6B8pKMIUQIpgAqJTkjFcQMsMEV9fnQhaCV3VDwqAzHm/mWXF6ejq5uV4u54Zh5Xle&#10;l9XFxcXjR496vZ7n+v1+v67rr7766noyDcNwMBgYhkEJEopo2stgMNja2tLWZXoFCqGyLMuSFCHU&#10;1q0QwrHMum7Lsl6t4mS9urm5ytIYADncGOjeB+ecUENC0Ol0xls721tbJycn3/z+669+9ztKKRPy&#10;+auXQRB8/MknbdveTidtzeqyenR0dHl5eXV1JTmnxOxEvZ2dXaUkwsD33Z2d8e3k+nZydZBuA8i6&#10;vcD1zHU8/82X/zVJ17ZtTqdTbTgXxzEAqG3bg4OjTqezsbHx6uWbm5vJ8fEHruuv00RBpG8iaZFt&#10;bGwEoff8+fPZYrq3t7exMcAYLxazvCy0f2Re1idnp54b/vTP/9xznDwthGC3k8soCieT66urK9k2&#10;ru3ZjpGuVyYxHNuscmRgAqRCACrBizSRkg+Hw26n77quLsENw8BAIai0lxOwFPKV49l1W7XKs6id&#10;N9UiS5RD+sM+I+B2PovzmBCyu7vrB9aPP39Wle2bN+8uz66W64lpYQCV7Rj7R7vffPPNzfRma2tU&#10;NSWU8JOPfyKEiuPV7fXN7dV0NNjaHe/PJ0sIa5OYSkEhVFasLNvWJErH8z23v7WzTSmJ4xhInpXV&#10;1//6r1kaz2Yzz3Z8zyuzMo5j1nDP8w729qNeN09ihJBlGRBCjQXatqUYQ6SgUo5jW9RsmrptGSEY&#10;IWQYhu1YeZlDoizLsi2XUvzpjz/L81RJIQRTUlLbEkgu0xX+2edP4njdNHWSxIvFfDTaME1zOp1q&#10;9Wld15qXqKlQjuM8fvJUf//169fPn393e3tTFKVlWVGnY5qmVlloP0wtDdXtOt3q01u/vskBALTg&#10;xDAMBSTnTEghpAAQQAhM02iaGiLMOUcES6W0I4htO67rGpS6rtftdsIw3B1vP3v6zLHd68urs7OL&#10;2WzWNMw0Tc6FFNL3gqqsyrxK4xQq9PrVq2+++fr05EyHu3SjCGFSVfWgP0AQff27r1+9fDUcDP/s&#10;859++OzZoN/jTCxmk4vzs+lsur+/F4ZB2za/+c2Xp6en3U4UhoFlGghBISRjbHt73OlE462dTqe7&#10;tbmFMeFcBmE4my4IIUdHx+t1XBbVX/zFz1zX/82vf5Okqed58TpO0/Tm5qauaylVnhdxnDDWOp7b&#10;6XbDqHP86NGTp0+Lsjy/ODu/uozTzDAN23F0lFwQBv1B37at7d2d7e0dzwtXq/j6enJ+dpGlpWGY&#10;QELLtPTE5iefff7FF1+Mt7cQhmmarNaLOFmt4uXpyZvVavnm7avrmysE1Xi8XdYVwiiMAoVAXhaW&#10;Y2naLUQQIIAJppTeNSLFHTHsYR9HWrR7Z8SiEIIEEwCAUpIQrM1c7/CqlFDrYBRQQmGEIQRSSaCl&#10;DhADACglUgjOWh3rF/ie5zoIIdMwTBObBkFIAiUhlAgqxtqmLrVfNYQKKN62lVJSyFZwpqQASArB&#10;KEGcNUAJJbkUDWc1RgojJTgTikOklOIIAqUYABJIDhSHCGAgpRI6pxFhpK2kEUYAKEoQRhBDDJTW&#10;NWAgAWt5WzGkMFAIKSg54CWTTCKFMECKAwwQQVQKAQGikNqmE3W7LWfj7fH25tbV9VW/262KIs/S&#10;TuBDpTjjBjEJIUoCy7IxJnlerlZpp9OzbGs2m63Wcdu2ECjPddq2NQxqWeZsOnnx4m0cLz/58KOP&#10;P/yI8fbVq5cXFxe6fQMAqKpyNptpzx6IIMaYUjqdToWQeV6sVqs0TZVSuugpy1LX3JoeWVe1ZVkI&#10;YSklpSalRlEWdV0LITudLheyLMvpbD6bzaUCruelWZ5llWFSIYTveVJKjKBhUB3LSe/M5ul/+B/+&#10;w3hr/OLFS88PAARcCIhw1OlKBdbLeVNXEKi6Kpu6qsqCYNQ2tec6fuiXZZEmMUZYCMZa1ukEBGHD&#10;IK5lhZF/dLA33hwpKZUUBOGN4dAxTYzgoNcDSgEl/+N//N+/+s1vlovpsw+fPn/+rVLqk08+7ve7&#10;loV+8Yu//PnP/+LwYB8CtVhM67pMkvXLV6+Ugt98+/zk3cn1TW1aIIqsJM1My97cGpdVnaSZ67lx&#10;kqRZLqU0LIe1bLGKIaLYMCEmjInlMl7FSZYXZV0Loaaz2XIVcyEIpsQ0Hz16vL2zM9rc6vX7+3sH&#10;n332WdTtmqatQaxU0rIs27GWyyU26XC0oSNDDWpEUacoqyRJm7pJ00QqmabZcDgkhCwWKymUYdA8&#10;b548eVyUZVEVWglgGIZlm5tbmwihq+vr4aCfZZlB6fHx8T/+4z9eXFxAhIXgWZ6VZWEZ1nhzK8vL&#10;i4tLXfVCQpkQQimEEYIkCPw8Tcuy3Nvb+/GPf8zq6vm3345GG0Jw33WVFLPpxKAUAii4kEJUVaWE&#10;8lyXYOL7LsbYoCQMw/Pzc6Wk4zgIgCxNtehUA7/FfBb4nmnQ25vr6XTStrXkgrWNaRrdbifPs+Vq&#10;DqUcbQwPD/Y3NzfrusrzHACgB7Pq3mlPV7QaIYB7RmLbtgiiuq5NwyAYU8PQfVtt06WnXjqIVUoJ&#10;ERJS6jkYxng+n2sbXh2qpGt6SqlOedH+PXVd93qd0WgDKKAJqEEQ6MZcXhZSSZ3stVqtAQCmY9u2&#10;TajRNE3dNhjjJM3XcaJJGQAiAKDeFiCCmBApBOeccaYg1LU2gABhbBgmQriumywvmobZjhuGoeXY&#10;SZIlaZZkWd22ddMgjMu6VgAKKVveYoLLuhZCZkWxWq+lUlzIummapl2tVpPJLC+Lsmr29vbDqNMK&#10;QU3T80MpwenZ+bffPZ/N5ghhy3EBohJAJaFCCGKsANKG/wroUDkIEYYY3llEQHDHlFF3KiqNfpW6&#10;qyjuq/k70bDG+fpUQIR1ju9DcJEGhISQO3MHhO/EOu/RntUfAZf3x2jwPdcijR8AUApIdUcYeh+J&#10;v2cCDQC4By3f/+ietv2AftX9KBtjrY2RjDFCKMZECtk0rW3bv/jFLw8ODuM4sW27LAvLsi3TjuNE&#10;eztrVK97T/oF9XLVnqMa4GlIrPWu2uVBa2SCwL+5uUEI6QtZy+ANw5jN5tolMc/z1Wo1GAxs29GW&#10;EJ7naQYp5/z6+tp13clkso7XCMG2ZbZtd7sdw6AvX744Ojo0TaMsi9vJjb5/NXcrZ60/OMexMEaa&#10;i0EpHY0Gvo+Xy0wpRSltW6Z5ExpT6faHti/V9FTdvaqqstfrjcd9ywKEojDqvHz5anM0fvLkKYTg&#10;9PRktVoPh8PRaNS2LeetVm57nmeappRcKVWWpRRSKUIpnUxugQJhFGhueds0mMDzi4u/+Zu/0RFu&#10;jDFCsAISvmdS/j7GfL/l8f560MvnngEHteL3Yfar5VZ6SWu78Qc9MADozhzlXif8AIMfoPKfZDT8&#10;oI/z3tEqISVAQCqpIAeAUxMGoQUwc11iOth2DD/wd/d2u90uxBgoUOS557mDfq9p6sFgmCSJ4DyK&#10;IoMahJDT09OTkxPeto5lhYHv+V6323UdxzBoJwp3tncO9veLrHj54kWyijlj15fXQAHLsOqq1m5t&#10;UvC2ruui8D1XCSGFdG1rb2/n6PBwvLXV63cHg74CYB2vTdPcGm+meTqZ3q7j1cn5Sa/fG22Mwig8&#10;Pj569MHjpmmSNMnyfD5fPHn8dL1aFUWxXsa25RgG6USh57qCNwRB08DDYW9rc0hNHIZ+XZemhasq&#10;L4oMYzybzV++fJVluWXZeZ4rgOIkdh3fcdyiqoKwo+0GorBzfXPb6YbdQY9xFoZh01adXnR9c5nn&#10;Sb/f3d7dZrzNi1zfvLBBT0/PNjZGf/lXf/nhsx/NJrdlkVs2XcynQjKleJrGGALOW8XbNE2i0A8D&#10;3zEtwXhZFEoCIGRTNwTT4aDvuq4UXEMni1JKkGFQgxDGmZLCpERJzgQzTAoNikzi9kLqWqVokiK7&#10;uLlsJVut10kax/HCsLDnu5tbG0HoKSRNi17fzKKu8+jJB/PFLE7jMAq8MCAGlUJubWwFXtRU7Xy6&#10;GG+O24b1Ov3b22lVVr1evyxrIaWQigtZ103TtnXdCinqph5uDBzXNS0LAHUzmSwXq6pumro1DCuM&#10;OlHYiaKO49hh4BkWZYK5vkcQiqJod3dnNNqghoEwaptGKQERAlBBhKhBMIWYorapbM/u9Dq2awME&#10;6raSShqmIZRSCHAl56v5xfXlu7N3+NMnu3Vd53mu+8dHR0dt2+pwRT2WbJpGShlFkR7ntowvFgt9&#10;Rz8/P5dSBkGIEMLaTAIirXrSJQLGWPOcHyQoD/ylh6g6XQ1TSh8sZHWBAiHkQurbti64NWbe2tp6&#10;/PjxcDjsdjuHh4dPH/9ovY6fP3/+9u27qqo8z/d933WdPM8BUBCAsiyqqqKUQAjjOG7q2rZNahgt&#10;axFCjm17vjccDuu6aZr24ODg008/tW07z4v1ev3mzeuriysA1dMnT8Io0ma5i8USYzwYDHTJopRC&#10;mGg3UYSQQY0kSVbLZRAEb9+87XQ6tzcTAFC321cSKgV6vSGlxquXr07PzqWUpmG2basJnJoaByGU&#10;Ummbg8PDQ4TQu3fvXr19M1/OKaW9Xh9jJIRoecsFk0AGQTAebxuWZVl2lhfn55e315O8rE1i+q4/&#10;Gm5wLjiXSZJOb6eLxSLPyiSNpZBC8KosptPJybs3s9l0uVwkSdzUzebW5k9+/BNiUCHl0aPjNM+K&#10;uhBSAqTucB7BD2BJCakHv/oGjDFWQAohdKCv/qwhuOu1SykfWGF3twigAIDaUUqvEQNjSs22bTkT&#10;pmGw5o6mZZqmTihJ0zTL0un0djabrlYLpdQ9BUgQggGQGCNK6b2rmQEAaFkDAABAQoQ0eVL33SGE&#10;QvAHrpFSEgKhA3+Fpl4DpQVpSgqpBFCSGoRzrqREEBCMdDQRIUQKgQACCgj9AgADCSEkkknFAJIQ&#10;SqgYkExihbHCBjKlUEAqBDCCWElgmtZgOKx5Oxj0mqbBCHi+W+SpYxmhHwjGBecYE0qMsqjatl0s&#10;Vst14rhhVTdN2woh8jRfLJf6QjYMqk9wmqZJkjx9+uTPv/giCLw3795eXFzoUlvz3CAEbds6jpPn&#10;+Wq90idHxznqwuIBFTyoCnVvK03T+XzBGNN8NilVVVWYIM8NECJN07Qtr6qqrmpCDddxd3d2AVRp&#10;lhKMxltbB/t7nutyzjzPo5Q6jjXsDzvdyDSM0cbG/8fYmzZJdp1nYme75+5L7lmVtfYONAASMkgJ&#10;orZxjGWF7fDPccxfUMy/8YREjzRhK0KkyKEkkgAI9F7dtWVW5X73e8/qD6eq0ADpCPeHjsysrKys&#10;ynPPed/32dI0/Yd/+Id3795xziilZVlSSh1K5vN5v9/txJ2mrZRQFiVBEBqDIouQye7uaDxuqpIL&#10;EYcBUFpJEXguJTQMvCePHx0eHVDL8ly33+/atq2kcF2n3+85joMRCsPgd199UVUFhODi4pxxdnh0&#10;MBwNhOCb7bqqyvOzs8VizlhzcXE+n19jgh3H73R7NqWWJcbjQVmWdS1rVoVB1Bv2LWIjhKIoptSR&#10;CvT6g8n+/nA07o92lAYtk6tNWjUME6oA9LxAas2ZtCzKuNykadO0s+vr9XqjlPK9UAp5eTnL8nww&#10;GI7HY6m47ThhGLasQQhRh5qPDGMcRzGEIM/Lpqmruq6rGkGMCUYIbzYbrZTreZZFKMXD0Wi1WS0W&#10;G0qRlgoTsLe3Rwi5OD+nlN6/d7xerz3X3Ww2p6enCCEuhPFCQwhRanc6nenV1Wy2th0ijOABAAA0&#10;IcS2HYhAGESE4M8++2x/fz/bbk9PT42BMMHYwKcQws16Ta0b7r3WwHGp49pxHCMEjR9129bL5XIy&#10;mSAIjaK70+mYUjgIvDD0hGBlmZdlqSTHGLeshhBhArlgnU7n46cfPX786P79B51OYhHS6XSCIAC3&#10;QBkAwAjMDEfUqCtNwZ1lWRRGZmdTSoFbH10jnjS9hLmUXNcVUhJCfM8zBObLy0tDlzDDI9O8GTMh&#10;oz02fCsIgWVZRV4ao+8oisxZWdWVsavVABBiAYwIIVEcty1r2xZi1DTNar0xzGoIoVTK2FUafAwh&#10;xBlnghdVpbVGEAIACMEYY86YacKDIFBa9/t9Y4VVllWaZUppw6UGEEql/DBACDEhuOSMsaZt8rKU&#10;QigAlZSW7VCL1i3fbLYtlx88+SDp9q7nS6l0EEYt55s0z/JCSG05LnVchKjQGGhs8tcBJABAdUsN&#10;fb/rBDeVPlbv6W/fLyTeb0rfr/7NWfPdR27u3tFK76Q0Wss7xvtde/B+36vekxS///jNDfAe/vz/&#10;bYb0vdvg/Rf67iubX+cOrYUQcc4gxBCCpm4nk8mf/ulPILyZ2mitHce1bYdzYYgGlNI7Sfmd8/Od&#10;g4bZw2/F/9zEMksp1+t10zRJEsdxbORpJs4DQri7u/v69RsT7WaW6/n5+XA40lqv1+uyLI1u1rAV&#10;pJSHh4e7u7tJkjx48PDo6KjT7QRB2Ov1jE/+ZrMuitzzPJvaAADGuFIyDEIIQRzHo9EoSZKyLPv9&#10;fpK4RaHyPB+NRmVZrteb2Ww2mUyUUldXVxhj4+cfhuF8Pq/ram9vj1jIdd0XL55xLnv9oW0DKcHF&#10;+XR+vXRd76c//ek//uM/Xl5OsyybTCYAAM7ZYDC4ZTLmcRxHUcQ5z7MMQh3HkW1bSolXr15yzo+O&#10;DjzP0Vr+3d//9Gc/+9ndMEUpaZbpeyDt3cf7fS3ubfNpluW3Oou78gneGp8bg6vvdbBmPUAIwU2X&#10;ewc16zsHrPee+fsN+bcvdfc0owiQklOKlWZtm3W6frfrBZE9Hnd2docIagCAZVGtgOu6n3766ZPH&#10;Dx8/fjyZTIIgCIPI87xOkoxGo7qq7zxEnjx5srOzAwBwbUcr9eDhw7aqbce5d+++lPKbr5/NLi+l&#10;UEEQxFESRZFNbeMW5FjUptT3A9dxIIR1VS0W86oq8yxfLObTq1ldVy1nXInZ1UxIYVFyNZ9GcXB4&#10;77A/7CGCW96WRbHNsvV61e8NdnZ31ssVEzyKorZtIEBFXiVxJ4rjOA4BAJ7vhJHX6cZJEnR7CcTA&#10;delqvSjLjFJS1/W7d6en784ptVvWDAfjbq+3XC49z3/48KEfBvP5klLa6/UUAFKK9XaV9ONuv0sw&#10;WW9Xz55/zXlb12WcRJO9CSFkvV4rJbUGm83Gcf1ut/tX/+Gv7h3fe/ny+auXL0f9/qNHjzbr1evX&#10;L+/dO67KMvT9XrdrYehSYltWXZUU0TIrBBMIAFY1bdu6tu17Pm+5hsBC2IAxBOEbnbnSRVFAqImF&#10;m6a2PdcN/VbLivPp/Ppqucirotvva61d363rcn59aVHoeS7GsNONO51kd3fHovp6uUw6EXXsui7T&#10;Ih8MBhBCzhjBlEDMuXJsZ361yLPsk49+eH19tV1vldKb9bZumiTp+J6rpISICMEBxg2r67ZpmxZC&#10;GCfx7t7kyePHDx482t8/mOzuTyZ7w/FoOBgMBv1er9vrdiaTyXA40FLbNp1MdsMwMOsXQRAEQRD4&#10;Uso8z4oya5qqLIuiKrjkAAKEoQaqFaJuG64EV5wJUbO64QxZKOl1SZZtjQUchMD3Xdu23r59KwSD&#10;EBsTBXN+G1PB5XK52qRmt+10OkaPzpiQUlLLllJqIKUCUNxIQ5VSCgJMiG3dGIdopSACFqUWpYZ4&#10;qZGuWe0RTyOtoNJaAqAa3mitMbYc2zHOEqZFvLqaLRbzQb9///7xzs4OQui//T//99nZmZSy0+9h&#10;AIUQjDVKEWNuUZalbVumXAMAGGaRENxC2LFto11RUq4Wi929/b29PZe6TVO9e3MynV22bVvX5aDf&#10;3dvfd123rVondkQr7h/dD4IAY1wUBQCorhsL01a0r1++IYRMJhPGWF01ddUYbwYIoXECC8MwTbO3&#10;b99atmPUU3Vd5yQ3nJzhcPjo0aMgCJQEWb7lQgyHw02af/XVV4vlteu6cRw3Ld9mlwihtm1azhyH&#10;hkHcSXpJt1eW5XaTX17OphfXbcsItSixEcDbTYGRTRyoFbYwybNyuymEYL1uohRu6lJJYLshQiAO&#10;u65NWVsKoZQCk8nexdV0vlwazSfGWCGglMLgRj1leINmjnhnVKiUUlpIKTW8UaFgjAG4GXyAG70T&#10;NNFBGkIAINQAQih4EwQRQoQ1TGphYWJY0AYq4ZwtFvPZbHZ9fW2QHyk5F60QbZyEURSMRgOEoRBN&#10;FDhhFCgJECJBEEjJRVvblsM450JCxgFUSFtQES4kY8xzbYSAYQtji2AMTflrjhqttNIcAnzTB1Kb&#10;sRpCBLSSQiuIESJQKc6YTSxEiWNpgoXAEiMJONIcI44hb4TiAAmMLQSZVhpAIpTUCiBNIIBKq6pu&#10;hMqC66VGIt1st5v1w4fHrGkxgEnUEZwzxqCCGGBKqcxyw3uHEK43G6EApZQLzkULlCrL/OKi3dnZ&#10;4Vxyznd2Rh8+fvQXf/EXURT++te//u1XX5qyr65LAACltNPpoFvjn163b2bbCG6UBhrAJIlNu2vK&#10;d3Wb5t1Junf8w80mbdtWSo0xlkI3TW2mYGXRmEoFAEgplVJQjLudWAhBLUwt1O1EZZH5vk8pTZKY&#10;YiuvijLLz96dfPzxx0cHe1JKzppsu95utxaGnucgqFfLhQVR1InjIEqLLM+zKIp8399utxCoOEl2&#10;xsPlalVXhVKKcx6GgeQ8y6uvv2zcwIdKIwwY1HVdX56fuZ4NlQyCwKXOyasTx/OIhd68eSOl7Pd7&#10;l5eXRgiX53mapgCoPM/zPF8uN5PdYa8/On03/V/+t/9dSvl3f/d3kFjjyZ7jOGVVOV7g+k5d8c12&#10;ZSYI3cEwSRINkJRysdxezqY2dRkTmFJo2RQhqVHdCmp7YY2s93AAACAASURBVBhWVZUX6zRNLYvY&#10;ti2FjsIOdeyr+fVms7m6utrf3xdCzGazqi4sSu/fv+8HHsaYK7ler6uy2mw2200hhKjrFmLEeWtb&#10;lmAtY00QBBhqC1ujg9FsNlssFoFLIdAaQUNFVkrOZsvHj+9BiBEiZxeXP//FLymlR0dHq8W8aRrf&#10;981KQAhlWWbIdxBiKYFlUYkUwlbV1DDVNrEgQoZJ5IXBeLK7nF9HMqqrUillYdLtdjlnr169nIx3&#10;LIQGvU4YhJxzrRVXSkIkWOPa9na9nl6cdbvduq7PT89YU+/tHVCCPdfHGLVAu46NEZCMdTrdYb9T&#10;FCXF2EKomyQIwdnVpee6rjMyIl5zPJnIMYPiAnCzCRgQzBS4ppU156O5QRBG76mFq6paLBYXl5dP&#10;njwx8VFNXZupaF3XJkP43r17YRjmeW6a6rthrmlXjKDadNGdTi/Lsk26NWwL3/eVBgBASi0LQcO5&#10;qKomKyqMscmHYIwpACFE5v3ftDrYwojYjkssWlQ15zfROBBCKZmUXENwcHDQ7Xbn8+VwvLNYLOqW&#10;t1WT50VVVYwxJSTAiFDL8T0MIGixlNKyKGOsYQxqwBlTQoaUOp7vCVEU5WK1gpggQsqqITYta94y&#10;ZrIuMLYwoRBhCSAEN+aDEEKgkboTyhqDCKPg1fDGbArcdKHvdxemaYS3YOzvl/tamxfTpqnWyDga&#10;vt8MKK01AhBoIKUE0DScAGgFoLp9cWVMm5X+DiysbzDpmzsAAGXYI0r+oe7XDE+hMYAG8NuGGd6C&#10;e9++EADm45NSmmMIIwwAMJuYsQj1fV9JbXj7hvVsUFPzu5uGFmPc6XQghGa6ZH4dwxs0SIMRyAgh&#10;jFGisWWpqmp/f9+kW69WK7PhSymPj4+vr69NLWcuh9/85jc/+clP9vf3pZRJkphsJDN6u7q6qqrK&#10;6G6iKHIdDxO0u7sLobYdCwDdshpCaFaF1jIMQwjB3v6u4zjmFJCKh5G/3pQmL2exWCwWi/V6/ejR&#10;o7blGJPj4+PVamVcaYoiE4INBoOqqpJO7Pt+UWRv3ryJ4uDo6NBxwIdPn/zqX/69yLa//Pm/vHjx&#10;4kc/+lESBi618u0m9PzxYEhtgjFezq+aqgJAxaFf18iInx2HDo4OCYEYY2oT3rRv3775r//w0zTb&#10;dDodUzArruAfSCn6zmdq1rm+XUUCAWQuAgSBNo0uBMYZHEKNsEboTuWrtYbamLGhb52wvpsVbAow&#10;/V0mP/huNw6+S4H+zpe09hxX6UYpBiDv96OPPrxvuwDoNk+zIk/DMNys1k3TNDWry4ogsJwviqJa&#10;r9ej/uDx48e93mC1WqXbLAzDpq7zLKvK0qwfs4SOjo4IxkmSWAj/9re/ffXiRRxG3W6fUiqYrKpK&#10;Y6XCCCFUliUE2rZtyyJFUQS+CyEMgogQxDhfbVZ1Xdqu0x30EQaMN9P5RRB5y3TeyOrB42M/9H79&#10;6y/TPGVCXM/n3V5vf//www8/vLq62q7WdVGXWW4KV8e2r6YzDcTuZDgcDmwHb7bLqsqqNut0QkoJ&#10;F9jz3VevXkkBDg4OPc+7uppxKdNlJqXe3dt3PH+93ZZNGehgd3fX9p3rq6tttumLXssralmbbDlf&#10;zrClHcdJurEGcrVeXF9fQwgZ4wiRbrc/Go3yNHvz6vX1dAa18gNXtO1yMc/SlGA8GPS0kIHrRTuD&#10;yPXXq0WR1ryEpqi2MOEVo5i4tqOlkEJamEKgtFQKqZu0WQ4UQGbnp45tu64f+ojgbLm6zjYcat+N&#10;Gt1IJtPNdjDqJ1HkB1Zv2HV8KiRrykZIPR7v/s3/+j8/f/7K87z1Jj2+d8ilLMui0+sCjJQClmUP&#10;esOr6QxqhADO02I82Lk8my6vF0zyMA66SUdDIJh0fa+VQkGANOJNa3m4qiqgte/7vuP6bsBbVlU1&#10;gIhSSwnJuczSTV0WNwUqZ+cnb16/PcEY+45vWCoYY8/zOr0uQPD6etayWilp2VRqvdpsWs4dxwNI&#10;CyEsQByHWjalHkUWWa0WWbrGf/T0ECKNMdFamwy3169fa62FkE3ThGF47969wWCwXC6N9x0X0iDD&#10;AIAgCAghZVlRSvWtFhQAIIRkJiiJcy4Exth13TtRotbqdhCrxuNRFEWmOJBStm3NmsZ1HYghANBx&#10;bMdxGeO3whUppQwj//DgYG9vb7Va/dM//dPvfveVUnI83gkCTzDGWOs4zu7u+NGjh65ns7ahlHS7&#10;HQC149iXlxcWRePx6IMPnuzu7ni+bbKOoihyPb+qqpcvXn799TebzRpB1O10Hz14ONmddJLucrEs&#10;q4oQCyEMAMjz8vz84sWLl5ZlN00bx7GUajqdmpOAcz69nB4fH1dVNRiMrmbXQRA4tg8ASLf51dXs&#10;er5M020nSSi1O0lHKTUajYyvmFLq1avXEKDxzijP82+ePdtsNtSyhRRlVa1WKyE4Y0xqadv2zs74&#10;8PDIj6KiqKbTq/Pzi+nlFefCdX2CbCUkY0pxKZXmDWvqWgiV58V6veacpenWsii1LN/3hsORRa04&#10;7gxH46cfPg2jQBrCapGfXpxzwSBBEEEFtJAcImg7NkJISIEBRLc6K/gt28c4P+u7Og+jGwDEkHyg&#10;Uf3ejjQxgABqSm3JpZJaa5PDCQmxzBOeP3/+5s3Jmzdvnj9/vlgsjI+l6zqWRUycVVVXAKDFfHF2&#10;djG7nAmhmBCW5VBqm1MTQaI1MvWQkoC1SkqAkEWIzVretlIrZFMHYYtzJbjWGigFIMRaAy0huBnT&#10;YgSxksoiBAEENQJKIQ0RQlBDzhhUECJkIYtgy8KUYMu1Pa2AFII1reRScMkaprjWWmupMMYQIaEU&#10;0BogSKkVhgEH/OzsnRB8PB4u59eEoCgM6qrCECklbduBCG23aRDE88VKaVxUlR9EruuWRZlmGYQw&#10;jKJer2dZFkJQKT0YDP74xz8ej8dffvnlL37xixcvnz98+NDM7wEAURR5nsc5N5MaY+mZpqllWd1e&#10;D2PM2tYwFIwW60abp7XgJoXbH41Gtm2k/sqgDaZWtm0bE7LdbPOilIJ34kQqIQWf7IwHvW7guZ5D&#10;4zCAEAS+6zt2v9txXZsgaBEIAfjRZ5+9ef0aIc3aJstS13V8z/U8t9/pVEW5Xq/zNLNt2okTwXle&#10;FoHreb7XVs3V9QxIRSyCNAh9vxPHECittBQyzzKtVNKJbNtu23Z2Ob28TDmrsixlrG3qerlchHHk&#10;Ou56tS6K8vDgWAq1Xm0Wi+XlxXR+vWCMzecLxvju7u7hwQHCeJsWo9E4SZLVamWi4MqqCcOIWKRt&#10;mef7tu3kRbnNMos4Vd1alq0xLqp6udo0reBKCQkaJrI0L8taKUConab5crWRCkghlNK27ZjsK9t2&#10;bNuO49iI69J0s96ujTXr8fFxr9cVQlxOp3mel2V1K3FXbcssQpq2DYLAsqhNbetWBOj63tt3p1JJ&#10;h1qe71BqtW3ruY5lWVWVf/LJJzalruua5L04jtM0tanFOcfE4pz3+wMI4cV0KgTDRkyrtGVZAAKj&#10;WJFS2Q7t97oQws8//3ww6EMIv/n6dwih9WrVtm3gB0Z2eHV11UmS4XAYhhEhuCxL8zjCN7yDxeIa&#10;QtjtdpfL5ZvXrxFCo9FYCI4QKIqsqmopJZCqaRopheM4+/t7JgTbcRzGm6ZpJrs7QeCbXYVzbuZH&#10;d3wlQ3QyQgCzw5jBpb5NNDBlB8YYImgEPkKIuq4vLi6ms9nOzo6x5Q983ySEmRMTIZQkCQCgqioz&#10;wzWGvbcInvPgwf3RaGR6cs7Fcrk0mvZut9vr99uWVW0DMfJ837ZtZJG8qJfLZVVVm3Sb5zmXwpy0&#10;8jaBiXPOWnZjwUWwabcwRo7jQADatrUs0ul0Dg8PKaVFUYZxnBdFmqab7TYr8rptjOCIuo6GAGPM&#10;pWCCC85bzhhnCgCtYMNa1/HGuxMlVc0YBLhqme36QmoudBDG2zRXGmBiQWIRTDVEGkCpIIBI3wlf&#10;bhLuNITQdJX6FnC9q9rVLQz7LaJ7C+f+PtgFv5sJ/F7GzE0/8h2gzLDMFNe/x0O+u/09kPZ7HQW8&#10;ta4At/Tp3/surTUw9li3d2+/pL/9ce/f4JxrDTDGxsHLsmwpFWcCANjrDY4O7/m+bzxEi6L0vdBx&#10;PJNyZMQppsXt9/vmkfehctPE3o11zBjLOLpJKXd3d4bDoTE5r6rKeJ5zzkejsanWDEHacRwhZBAE&#10;Jm3OUKM55yaGt6qqk5MTQ6MIw7BtWZZn2+1GCO449mg0ONg/jOKwrhrz3mybHh4e2Db1PH8w6K1W&#10;6+l0GscxpdTwmJaLlRDC9wPXdafTmdaac2bUv0II3/eSJOl0Ol98+Zv1ev306Qe2TZ89e7berDqd&#10;DufScdzVYh1FcVXWu7u7n3766ZMnT8yoNwiCXq/XssaMt/I8X69XZvgLoU7T7TbdUAtHcdDpJhhD&#10;Kfj/9V9/+n/+l/9i2xRjZHA8rSW8nea811V+Hw2+ewTeTPvvvEK/w1aAEN5gv7fr1gxKbkHfW3Ev&#10;RN99cWCGRd+7EH7vOe+9mzu8GmpCCNSibcq6Tu/f2/vk48cWBZvV/M3rF69fvV6v1r7rYQQF51Jw&#10;JXld1k3TnJy8OTs7/8Enn0wmk6IoX79+vV6tjQG+lHKxWJjq4vz8fDweD4dDSulwMFjOly+ev2gb&#10;1ul0AIBVVZVF2bYtUMD0pev12rFtCCEE2nHc0A8c1wmDAGFsO7bjOIPRCFrIdinAwPVd6hCh2kZU&#10;q80CYtwfDgb9PiFWUZRSCq3BxcXlcDiM45i3bLvZZmlm23ZV10knnM+vuWB5sen2k9Gov14vpBRK&#10;K1M7hWE0GAxfvz452D9CCGdZpiGo63p6NZ3sTT54+rTb61GbdDodLtk23Sqk67amjgWw7HRjiBTn&#10;TGs1HPVtm3a7ie8H6/V6uVgRYkmpfS/sDYYQkIvzaZVXGBLbsiejycvnL775+rlju/v7h77tJ3Fi&#10;U0cJVWTZernqhN2m5vkma6pGC6mFJBZxHQ9jrPUN9QUhhCG4ERNKxVoWhb4RVigtIcFFXW6zbDFf&#10;lGXlOu7e3gG2sBSiqMooDgaDTn/Q01o1dXN+flkWJecs6SSHBwf9/sB1nevr69N3bx3XjcLQdT0E&#10;oBJKSHH67vT43j0pxWq57nY7Z2dnCII4jqhNMUaMcd/zJ/t7AMKmbswWYRGipNRaU0yqsrEpdWyH&#10;UmphUhTVbDq7mk1Zy7bb7dnZ+fX1XEq1WCwXi2VdN8v5SimtlK7rRmsQx0kcJ47jcMalktiyldKc&#10;CwBg3bIsK6hjB0EQRbHGEGFiORQTbDmUAKgMW6xp26QT5UXatJXpE3Z3dz766JPj42OM8c9//nPG&#10;WFEUdwYqZoIIIcQYCsEgJhBCM2zgTBibEABAUVd3h5YhkjVtrbXebFadTqfX67muvVotNptNUWRS&#10;8V7SsR3LIQ6ChDEhBGua2oRe7O7uTiaT43uHdV3/6le/PHt3ihAKQ384HCglrq6WEEKMcZ6nTVsg&#10;rCxKdicjSolSykKkbcswcp88eTwY9gaD3nq9zKsUY+g4VEp+9u7tcrFCAH/89KNer3c9n7179+7V&#10;8xeffPLJdpsRQt+8efvFb77c3TXTysA4VxOIm6qBCni2NxrtXF1dlWXVtu02zyTQg8HIkOWyLHOd&#10;1IRqLBYLISQhpG1b10WPHz/EGKdpPpvN/uXnv8yy7Ojo6OOPPy6q8le/+rfVZuO6DhO8bXld117g&#10;ct7mZZ4kycHBwWR/PwzDuq63m+z03UXbtkBCz/EtbAmupFAQKUrtsqziMBr2Ry2ry7IkGArBnjx6&#10;/OTJE2qTNN0IIabTS8/zJpO9KHDevHn99fOvf/KXPzm6fzRbzr3IXaYLCBAwlArDaoYQKg0J1FpC&#10;aMbZ8E6spbU2RpumRDDIofnem/ElVABC05FCCBAwob6aIEtpDbTGCFmYtG37n//z315dzff39h89&#10;ftDv9ObzeZFmAACgBISaQBIFgVKK1yJdFVleOQ5dzvOyYJdirpQMQz+IA4Nzas21VhaGXEmlVJXf&#10;FAFm22ANBEDZTuBYiPNWKAk1QBACjEyTr6QSHGDiaAk5EwghCLBUkmiINSCEKqWAkhgRTRCFyLNs&#10;GBOCIQJStlWpmGQAU9UyAQFsOaOYIoA1VIRgQhClFqS4E8RX80sh5TZLszyjdnJTrLgOhFhDxFre&#10;NAxTS0gJEOn1elxpiPTuZHx079gMHZIksT2Xc04gHgwGk72d5XJxPZ85Ln3w4MHTp0+llGdnZyZB&#10;11STSZKYgp4xtkm3ZsiNMQ673aIojH+Subrrui6KQgoVRZEQqtcbMCbevTtbr9eMsSAMDZJwfn4e&#10;RYnt0MBzKaWuQwGCiiCHEte1McZSCiXZk/uHph1t2zbNtlJK1yZNlfO22hn11+t1N473dnbCyF8u&#10;l0VRaKn6vQ6lo7qu66qA3WTQ7wZtU5U5oZZWkjXVqqrDOLAth1qYEFQWLW9b16Fx4EdJbPJppheX&#10;m9V6OHAODw8l48NBHwDQtNV6vZ1Or6hle35ndr00ON50uoAQeB5FiNWVGA4Hve4ozSrX9Y+Pj5um&#10;ms/nps60LCvLt3meF2UdhuFwOPR93/PDtKxaxuMgwJZ9NV+8efMmTTOgoR+FWmsuhW3Zvu+7fmi7&#10;flnUaVZwztumbltQVE1e1mmeP3748MGDB1EUvH379uXLl5tNXhS57/uDfq+uynd5mqapGSam2wwA&#10;UJY15wIhRAgiAkVh0DIuJS/zLAiC0Pem52eccULgcDBAyATUWZ7nmWTRTqfzz//8z71eb2dnp9Pp&#10;fPnll03THuztGt9vL3R7vZ7p8QgxHsj4TiMppZQ3fr2+UiDNMqkUY8xkkJgRahiGUspnz545FjVn&#10;ASFkvVrerIemUkCrUlmWFUWBUur6+pogfHp6ut1uHcdZzq+Gw35ZFEIwgkAjues4/V6vrut+r/fw&#10;wYN+v29sqKTkaZoOBgPOeVM1q9WKc24cnh1qI0wYF4Hna60RgARhJaSSEiFEEFbgxs/P8CDMyW0A&#10;NM657Tg7u7uD4fDGmcOyoigCALiu++jRozAMDcDLGDOSAQjh7u6ugbY2m41pU80xak7SbjdJksRI&#10;igwSBQkOw1BrXRRFK3iWZXlZVFVlZgTYInXdyFsls2VRs+UaE0rcGCCb2LbtBQFQCmJs27Yfxutt&#10;xjkv6/rs7Gy1Wm+z1IwAKDWVgW3ZlDOZF5WUUmiFAczKQmuNLVKXDZcsirquF1RVYzteFHYP7t0n&#10;hFR1y4TYbFNi2QoCpSCAQAOMMAYAQKW0+haw0rfBuPBWK3ujb3yv3zSuuQAAoJGZPn+bIAPeix3S&#10;poM14PEdNVR9+0L6W23kTQMAAABASgmQ8UyFSit1Y+Z8g/RqaNSa772h225Wa60MBVp9p4m9a12+&#10;/R/cYsj6WyDOuGDcMKnf+xYAoEUoBFAp3jTMsmwpped5UmqD6xJiESIxtpqacc6bponjOAiCsizN&#10;X7Usy9lsZrjQWuv3yTsAAFNKCSHm83kYhv1+//DwkHMOgDbBAUKIfr+fJImxG1yvt0opA4Gs12vX&#10;dUejkenAjc2y6aIZY69fvyaExHHYti3GPsZ4vppTSo2Y//r6Oo7ve56VdHo7Oz2EAGfA6BtOTk76&#10;fQqAlpIHgUcpkZIbC66r2TwIgvF49+pqrrU2qK/nOcaCrtvt5nn+i1/+/G//9m//5m/+5q//+j8a&#10;u9D1Ztk0TZJEvR59+vRplhV/9R/+oigKjCwppck4GAx7jmsJyZbL5WazurqaXl5enp6e/vCHn4Rh&#10;j1Iq5E1GmuvaloUCzy7LHAAdBL7xvUMIfxdJ1fB90zWN7pYEhKZBNXivRgghAyncNKII3Gh6zSq9&#10;637h7QWBgEa3X4IAfh/dvZ3nfOfNgP8f/7TWigvOaoS1S9EPPn5yeLDz33/5z29OniGgCSGYWOkm&#10;QwAiBDhrLYLjOA5DHwB1fHx8795RWZbz+ZIxdnU9gwiEftjtdm2bGhPNsiw++vBpN+nYtl1V1fnZ&#10;mU3pzmjctm3Fa6UUkIpSyppWKdU2DYKgruumaWzb2t3d7fUGlBKItJQcQOn7vuu6dVZezC6kFlEU&#10;epZ1uZhFnQhg9erkWcPq+0eP3MCXQCuupdDTi5lgnBDiua5FSBAEXuCv1+t0vUmiUAKOiSqyVPId&#10;SiljjUawKCozcm1bfnk5O303zbLCjMnCMPjg6Ycff/yxBHI6u3j24puvvvpim2eTye5nP/6RH9px&#10;b+/s/EQjVbPG8e3J4U6SRFmWuYF7vbzOy3JnZ2c43Hn96iTP63SVCV9LBqpc8IYf7O3NZ9mzr04+&#10;fPTpBx98YK5oyfV2swJKehQDbb19e1Zu6rKstAYWtTzqCsbbulFK2bYrlcAQQQsQhMzokEDkOo4S&#10;Uinl+6GC2kgLPcc93D1Iq0IpNHt7vm2y/ePJ1WoOhB4NdyyCl4t1npesbhzHuzw7v55eE0LvP3x8&#10;eHgUxbFlYS255G3WNGGQQALdwP3ok6eB509nZ6zhmGjXoV7gDUbDsikhhN1+p9frUdterXhdFZZl&#10;QaCbskIIWdBSQru2m6W5dPVwOEQAXJ5fnZ6et1WppbIIqaqWMQYB9b2EWu6NAAHAsm4wxlLnEJN+&#10;v98f7pydXXAGhRHfcVZXQgGtlNqmeTvmEFthHLgehQTGSdgwhj//owdBEOzv7w2Hw/F45+3bt1JK&#10;3/f7vcHHH3/c7w9OTk5evHhhdIO2bWsA9S2f6m6gKKW8kfMbGRUXGGPj42e7jjmM67qWUiJsqLMg&#10;iiLbtowBz/X1tQbS971OJ3Ztu64rhEkcR0VRYEwc14uiaDAY7O/vOy599+7dL3/5L5eXl77nOY7j&#10;+Y4feGm2KcvCcW0IFcGw1+tO9nYdh/qe17b1fH69fzDBBB0eHvzw009c11ZKlFWutOC8bVs2n889&#10;z3U9LwwDJfVsNnv27Hm22YxG46Oj49VypQE4OjoaDnZevXrz6tWbMIgAhG0rdnYmV1dzjC3fD2zb&#10;3ay3VVUx1oZhGEUR1JBzTi0bY+v6ap5lmXHPsx37Bz/44WR3EsexFHI+n//2t1+cnJwwxu/fv//4&#10;8ePr6+vffvFFWZbEslzXgwhRakFsFEGg00kePHhwfHwMEbq+np+enl5czJTSFnFsaiNIlFQQAIws&#10;jDDQWkmFIPQDd2c0/ujjp5/90R/9+Z//6YMH9z3Pvbg4Ozk50VqbgMHBYPhv//qr68U87nSquvZ8&#10;3/HtrMiElBoAZCGMEcRQaWU4irfkeXinpLrb9F3b8TzPqEyVlHeOlMgEXRiVlwm+gAhCSBCxLOLY&#10;HsYkCMI0zX772y/+8R//22a13RlPBoNh27QIYhNOJIRwXY8QQqnt+yGEWAiV52VR1KPRzqA/FFy3&#10;rfBcn7X8N7/9qq45RvTsbPri5ZvTdxez6ZIzhZGDoN02Ot2WRc4s4jpOUFesyBuMbQAxY1IpBCEB&#10;ACNkWcQmxLGg7dEIA2phaluubbmU0LZuojDAEGIIbYtQCyMACALUJkHgdgadvb2de0dHk92RTa2m&#10;qXhTWZRoLaRslRIAai6ZBtLxCESQ8xZjHMdhFAVB5FsEM9ZKJYll2dTWEKw3Wy8IL6+uORcAoihO&#10;kiShlFrUNkJ9pVTTtlVV7Y53+v1+lmWvX7/O8zyOY6W1yTYTQvR6PWNUbsiTjLE0TcMwTLPU933D&#10;pjNaTQOLve9UuTPesW17Pl9cX19//fU3aZoaPVW31xuPx8YopapqpRQhlmVZg0HfdRwlOOctxcR2&#10;LKhU0xSr1QIIDpREJh1XCce2IFBJHNqUnLx5xVlDMHQdx7asJIkdx5ZSOY5jZJxm4RFMmqbJs0wp&#10;Gfh+r9OJ4xgBAIDirOWMNU2NMdrdmXSSTrpNr66vKLEODw8nk11CCIYoDKM0zRhjZVVfza6lBFrD&#10;09Pz5XK93WaU0m63GwRREiWDwXAy2SfYend6KqWitl1V1XQ6M57nRVFoALfbreBKKmngkSCOCbEg&#10;RhhZJ2/P58tV0/Jury+UUkpDRHw/HAxHGJMiK/M8Y5w3jDVVLaS2Lay1blvWNA1nbdM0s9n02bNv&#10;jF8AwthkS0gpF8ulEeNxztNtSghxHHc4HMRJRykVx4nv+9ttmmVZUfA4DjqdzvV8nnQ7fuAKzqMo&#10;qutqu936vn9xcfH55597nndycpLneZHnJk+obVvOWowxY9xxHKX0dDrdplnbCACRvnMSAlpKKaQA&#10;Wve6HYfae3uTe/fubTdrAMBiPhdCOLbdtq3BV33XG4/HxjvKTFcRAowxi1oYQ9d1KKWGm9A2rdY6&#10;DMPRaDQaDuM4evPmzWa7NjOa/b2DTz/99ODg4ODgYDKZGMoxAIBSWwhuBnDr1WY6nS4Wi6q68X4z&#10;lsvwPUqtGf0YjNeMhwz/8+Z0k8L46JpHMMaTycT0G2ZNGmdHEyzctu12u12v11VVJUkyHo9938/z&#10;vK7rTqezs7MzHA7MBWWYrhhj1/UwIUqpqm2yPMeEGHL1yem7169fp3lhWhHGGEAwCAINkWnRhRBK&#10;fdv+GUkwQDfesOZaNgJ+AEDTNMaCez6fp3lmHGhMkw8hJBYxqEIreNO2jLGyrhTQAKCmbrkQ+3sH&#10;Tz74IAzjum6CIIIIUdtuW9G2HCKsIYEIA0gAhFqhG6GvSTl6D+O9QUjh90t29D6QhW44pnfuPnfP&#10;vHvOt+AYAEbWCN4DwW5xsfcikW58m7UEEtwY/H8r+r2zwvrD/+sbG2etTXje7e1b+tv7cO57d+Ft&#10;Jp8Z8Ko/qAHWWhNMbzbwhlmWHcfx7s7kk09++Gd/9hePHj6xLJqmqfEmXC3XSZKEYXQ370AIFUVh&#10;mM/D4RAhZORCEMIwDOM47na7hBCzCE05t1wul8slhFAIfnJysl6vF4vFy5cvi6KwbXu1Whl+n+u6&#10;T548GY1GEMK9vX0TLG+YC0VRbLdbIzlumkYpWZalrKVK1gAAIABJREFU7wfwloMNgM7zTAPV6cSc&#10;y6YVAGAIYV2JLMu++eabXq83GPRfvHixXC6iKByNxhDCpmmLoqirptPpvHjxWmvtui7n3Pcd89f+&#10;4Q9/eHl5SQj5+7//u52dnf/0n/6PwaDHuXj58qWUot/v7+yMhYChT9+8Ob9RH1TNdDodj8eHh4eW&#10;RQxbe7lcvnv3drVamTd8cvJms10zzqTkWsskicLQxQQgAH72s5//26//zbKI0hJoiBDUWt/GV/++&#10;DPhbdgN8T+trArje1wDffdWs0rur4Mba7cZh61u+A4Df/4l3Llx/sMW9exvvX2LmyQhozhoLg7bO&#10;Dw6Hf/5nP3ZdAlSLgKqrRjGhhW6bFgF4eLBHoM7SNEoS3w8mk8kHHzxp6/bdu7fr9Xq7Tc0+KbjQ&#10;Wg+Hg263axKkPvsfPqvr2lhIrNebwWCQJB1jgYYQcqjteZ4U0hwclNIkSSCESsmd3V1KKcGEMaa0&#10;IMTCFGmky7p4d/ouK9M4CXf3d2pRaKgcz4EQZHmuNRgOR5OdiesHRZ47ti2EXC4WjuMYy09q0T/+&#10;kx9FcVBVxdVi+vnnf9ztJlmW+kGglGJcUGprhaTUaZp/9dXXm02KMY6T+LPPPvur//GvxuPx9Hr6&#10;5e++eP7i+Xw1xxb+kz/98eMnj/rDLkTg4uqsrPL+oMNYSywopZBS3J4Lum25hS0A0HK5IZj2+0PH&#10;DhCwq4xR7PU74zrnjx999MMf/Hi1TL/5+o0WOPAS1srQjRzqYUR4K5qysRCBCigpNVdCCKCh67pG&#10;c35jBICRElILCQDACGME/SBAGC6WiziO/+Tzz/+n//jXo8FouVjlWcGa1g+87qAHoT46PvSDYLHc&#10;LBarum6o5VgWdW3PEL6uplfnZ2eu5/m+D4A+Ojqcz+edTuI4DsKQC3ZxcdY2zXDQdxx7Z2ccJUEU&#10;haNh//DwcDwarbebf/3Xfw2DsMoLCxPbopyJqqzSbTqfz1nT2raNIK6KghLbiMyLvNAKCiYxsih1&#10;WCuamnEumppxJoVQtu0mSTcIIiWBeXC7Tlkrtttss0kF0xpAJYEGSAiZ1+V8Pi+rsm6bsioBhLZN&#10;CYQaY+h5znA4TNN8Or1Mko5Syrbtly9fpum/m+hFhJAxgkaoNW4BZhtq29YQZu6wPgNYmUJcCEFs&#10;p2kYAIoxBqAmkJiyFQAgpby8vGS8gRC6XmDqCUIIsXAY+kdHR/3BKEkSraGU8vz8/Hdff7ler80U&#10;MI7jyd7OdruVWtRtVdflYNA7PDwsipwxlnSiui6Xy7nSglIriv3Doz3GmJldQagxAVKy5XK+3izH&#10;o93hsK8lKOt6vpmnaUox6SZRv3t8//79Iq8QJNPLaeZmCBGkUZJ0y7LO8xwhYlNXCr1abpK4SwlN&#10;wmQ6u6CUuK7ftpxiYlYkQsoA4ISQKIrKukEIIITn8/TdyZfr9RohAgDY29s7Ojo6PT09PT1db9M4&#10;jrmSrutii+RFQS1HKWU5+Oj4aGd3lwmx3abz+XyzSaXQDrW1gkBrwZWS0vwZEUIUE4xhXZQXZ8XV&#10;xenLV3Yv6XzwwQer9XI2m3HOR6PR8eEB5/z03dmv/+1f8yrXWiZAa4LysuBAMKEsyxK3dv9KK3PW&#10;QoiklARDAJTW0lha3vXD8M716nYjNnu01hppAKAGECCoboKTEKIWtSwLKsgZK0X+8vnz8/PLfr9f&#10;ZU1dt/P5stOJJ5Puai0ZY3E8oJQKwRFESgIIiFaKWq7nSilQU6svv3gexcEHH3wgeJ5um8BvL86v&#10;F4vFYrHinEsFut00DGME8Xy+VEoRgo7vHfV68avXL4oi//jjp+OdYZpmlkWCIDBVke06tuXaxOYS&#10;NbW2LEtjICV3PRp4YZ5mnDMNJMYYIiKlUhJoiACxACKEINuxo7AXhc7x0QS0ertIq6Lerjbbdcob&#10;XhVlW1fbfAUJxNRSWhd11e3FSZKItkEICcEN9xUgWLN2tV5TxyaWPdk/alteVVWapo7rPnz40Pf9&#10;9Xo9n8/DOLp37xhj/O///uurq6soivr9fpLEgrUIwziJEEJZnppclrquKaVV0xLaKgUIoZZltW2d&#10;57mpzEwCgfk0zRzd87wkSeq6ns1mJpje87ymraaXl4EfdZPOeX6JIYq7Udu2QCtCiG3hsmkQEKwt&#10;edPyprGgbupcKzuO46O9HSFE1dRZxpRoHIoka90gcKm1WS8xgMOdsU0pBMCgcKyts3Rj9hMpJbUw&#10;xrhpKhsjGvlAIM6l4sxCsN9JfN8f9DoawbIsy7zY29vr9Xpayrdv37Zte329aKqaUAsgpAE9O59x&#10;rgw6LoQOwsBzo8PDw48++pAQ8vLly+l06vqxF0RQawhBkW0BAFxqxti94wdJksxm1xjjlnFK7dFo&#10;pJSaTqez2awo24YxsykTy2aMUUIdx1su14ajCKG2MMHIoo7nYCBaoZTgnMuGLVYbLiVQQkoRBIFR&#10;ow16nfV6DSGMw0hLtSyKqqoMO91xvKOjI0qdPM+zojAbuGPTtm2TOIJA74xHAKLr5aLf7/f7PWOH&#10;dnU9DYKgP+g+f/7c8H2apmFCQAWSJJGcEQsRQjzPu76+BgBQSqXQQpnAM8ilICaNEAKtteM4fhRG&#10;UbRarYRkrGkppc+ePfvow6eUUgTg3t6eTSzTczqOIwWziSUBcV03CLy2bb3Al5L3+9263s3SdHcy&#10;dqm9v7+vFHjx4kVT10HgDQYDhFAUJUEQ2NThnKeb1LIsSqgQXHJBkLVarLfbbZZlSinP8yil0+kU&#10;AGDgLMNqMbW+vo01atvWjHHf744M39gciHXTmPbjbt8z7veG0WBwWuMCHQSBMUqs6xoAMBqNDHnH&#10;NJ9GVmAqciWB1rooCqFV0zTKBLcqaY7Xq4srzjkT3LKsKEpc17dsl3Oe5pkCWikttVJC3Zl7QQhv&#10;nZO1pNRMvkw0Q1EUTIi6aW4qJ8cjhFgWVkppAKqmUQqYbGEmuFbQrJ+WM8uybddruVicn203aRBE&#10;jDFdNVJqiAnGGCogpUQYIQgV1kprqIEysXQ3Jb6xt/y2ZH+/f/i21gcAGr40hAZK1gaXhfCG0gxu&#10;Hr9pIN/HhL9X/d+k7t20weZ19G2AjXFGvOtC9e8pKt9vVu9a3+89/t6Tpdb6zu8R3KB5CgAEbgBv&#10;BaDW+sY7+ub9wJsbJttYSvnRR4/v33swGIzG43GWFVVVaV2ZVpNzHgSBedtmPRuz4vl8bmwXTk9P&#10;gyBwHMewmk3IlhmLXF1dOY7T6/XQrV8ahDDLMpN+l2VZt9tljJ2cnIzHY0Nydhznyy+/NF4qbdsa&#10;CxytNSFkb2/v/Pz82bNnUkpzHdm2bZhEZrRaliWEejDsGd0BJhBj3Lbq/Py8rutHjx/EcbxardJs&#10;4/let5fEMQUAaN2bzWaj0ci4qG42G8/1dyc7QjTX89m9e/emswtqk+12+8knn/zlX/7lF198cXl5&#10;eXCwb67ZoigwRgCAZ89OX7x4YXTRg2HPD9w4CRlvhEQvXrww12zTNGb2ZC751WoFAJjPke853W7S&#10;78cQgqpqNpuVUqJtzYQOaq2BMgXPDavtdl0hAAC6HTxBCBEipsgBAABE3lvq31/tN6vSxB1BAABA&#10;kMDvDnRuNcDvC+P/APz7/pr8g+vZfIKe7UhREwx+8PHHw37SNukHTx7tjvpvT96dvH6bZRnUsC6r&#10;yc7udkObpprPrp48/dCyiJTS7PNVVRGCHCfwfX85X2RZiiFMkiQOo263u12tz87Olstl27ZBnFiW&#10;hRDwfKdIM60UsijGOIoiIYRnOxJoy8IaqjLndV1rKV3XxRAQC2VF4Uoa2l633x/VacvbOA6pSyTg&#10;SkkoQZAE89nq9OIUW3Y/GRwc7JVZkVrZZrMx9g07w9F2ux2OB9t0fXLyJgid44P9KPCEFmVZaqQ9&#10;L+B5LgWIwrDf7yNIrq/WX/7ui88//9wP3OFwqKH+4osvtvlWAWlZeByPkl748PG9PM/zOrVtm7HW&#10;9WyANEBaAVXWZVUXSRSb624w7Hk0zNIKIUItCgACCiHlHU0+6Pf7nbjLauY6TpGXSTB5+mi8Oxkf&#10;7E2obVlQPP/mq2fffFkV0sIUQGkhSwqhmQJKA4SklKa9MNbCbdsqITHUWlPP8VnbKAg0VMZNdnY5&#10;nV1ceV7w+PjhoweP312eLotVscn90EcA80ZvV0WVM0JIUdZVtRr2B1HSAQp2Ym88Hpd5TgjpJLHn&#10;OkkSTa+nSZJ0orhtvLVr33twbFNqCFb9ftd2naZpLqbTq2ez6+Vis9k8ffq0rqrCBNhyJbnabrZN&#10;0+Tr/OryqtcdjEcjAm2b2JPxJAmTX/zsv5/Oz4QQw+EQIYBgUzcVAJAQI1zi6/XWmGggBBUH48He&#10;Gq/ns3VdiX6v67keAEBDnfRiJpuyygBATdPmRSpUzIRDdnZ2zAHvON5sdp0kyfHx8Zs3b87Pz5VS&#10;UmoTHGpGaMa+knNuotsIIYbbYIZYRufZti1jjGCLY940DStyAEAURfb/S9ebPEt2nXdiZ75z3pwz&#10;31yvBgwFgABIiCBFRTdDCodDG4VC0Q5ZthX+B7TWWn+BlloxvNPOCjk6om3aUjcHuWWKAkiCRKHm&#10;4c05552HM3pxXhUKoDqjhqzK6Vblufd83/ebXGaMMkZJpTBBe/sj3/cuL0nL6yAIwjC0blUuI4QQ&#10;1w/H4+lyta3K5pe//OzFixevzts4jqfTm91u13VoWeZQmzt3bnnuO51Oh3O+uT9v2qat8Mn8Uggx&#10;HY8PD/b29/c9z+t2Oza2LsuSxXJ2797ni9XcGBX4UafTmV3Os6zodOIgCFazFcEsjGKIiOv6jx49&#10;W60S120455PJjjLw8vJyu03DMKzr1g4but3+YDDY3d09n51uNhtCWJrk3/zggwcPHpy8OMuyrBvH&#10;u/t7GMLRdKiuFp988omUOktzo4DjOGmav/feezeObj558iRNU0yJ53lJng2HQz8MstlMKg4RGI+H&#10;x8dHvWE/z/OLi4uqqsuy5q2M/EhrrbTGEDsOVVICABxCPc9J01RKfuvW8dGNg5OT5+cXZ5ig3b0d&#10;5uC2vf6ff/z48cnJiRSq24unozF1qTIaQFDXLQtoEARVUwIAJFcGakggIcg6uBh9nWFol4q95hLM&#10;EEW2zNJaYwQgwlIIAABjDAFgyxRkAEIQA4gRogj7LtPSnJ2dLheb6XS3qqoqL8IwsubYdV2/tKY0&#10;rusBgyi9DhV0HJcQUlctb6XnBpQ4dcWfPnlx9523jEaj4c53Pv69uq4ppVKs60oGQdjrDvrDQbrN&#10;Ti9ns9niO9/5rlLy/hdPPM8xRgVhHIVDoJ22AVpBh+HtNlutVtoYgpwql6v5Ks/z8XgIgE7S9f7B&#10;9OatgzByWl42TSGVkOY6Z1gbkzUNooQC7BDPpQHQAGviu8GNdw485iGAjDCMOILz5XLJa17lzeXl&#10;rCzzRpabfD0Yx1VbcckRgJSxNE2p42itAUZvvfVWfzC6vJg/e/bMyqJssqjv+6vVyvLtKaV2qVhJ&#10;lVLq4OCgrqt1sg38sKqqxXzZNPzq6mo2m3EuHY/dvXvX87wsy7rdLiNUQvDKwNZ2CLZKePTkMed8&#10;Z2dvOBwyxjqdTq8fx3F8enq6Xq/TNO1EXYSA6zpB4LkuQ8B0Qj/wnCRPQs8vm9Kaz0ehj4DhTb2V&#10;Asiu5zkMAWxUnadRFB0cTDCilFLfY8aYwKEkoJJX220e+jHud64jbaKujWhyHMclWErBq1wpY7TY&#10;rBeDweC999+N43i92l5cXKTZljKcpJvZbHbn1q3j4+Orq6vnz5+7rltlmYLIGFNXem9/aEGG9Xpt&#10;F95g0Ot0OpeXl59//vlyudzd3W9bATRUSkopgyjqOB6mabffI4xKZShl51eXeVlXdcs5Pz27WK+3&#10;ZWNc30MIbdOsaZq25X1C7cWNcx5FESFIcmHZs9rIpqyaptlstpShyWQ0HPU3yxUApigKhNBkvPPO&#10;e++1bWuP04KNWoHBoO953mq1BgD4vk9dhzG2s7Ozt7dXlqX1YUrTtN/vBmEc93sQgocPH87nm14v&#10;RAjt7e1BgC/Or2yzFwQBxrhtG21UL+4I2TLqMsbW6/VwONRacy4hRvBlQXZNDEEYYWjf4cGDB0VR&#10;HN880lrHvR5jbL3dHB/dqMsqSTZxGFOGCUVVmWsha8kdz4vjyHHpZrtiDrY6hcl4tJ7P+3E8mUzC&#10;MHzy6Mns6nI8Hvb73cPDfc/z2lYAoF3PkUq49jQBxg5VhRDWDh1jjAhWQkKMut3ujZvHcdRBBGup&#10;6rahlPphYJQWSlpUrWkaW1LYplEIUTW1UqrX61kVsQ0u0lpbExeHMUuJsm7PL62nlMVdMcaWW2Hb&#10;3fV63ev366ZsG6G1tgZUVVUDjIwxUinralZzURTZcrm+uLpsGxFEoe+HlqdX1zVzXcZYpxNTyixD&#10;mzetdTNCBNtO3rxM0LX/CkKItSWDGFtBcl3XyABCCMYIISSEaBqulNIGagMt/TjPS6lVv9/vxj0I&#10;0Ga9rarK98Oat4orRAimxECAEAHIYMKk0UobAABGFGJkrz/wmkQMNARfQ6zgb92A9aX6t0JcvvrS&#10;l42o1vC3GmBb6L901voSPYYAYAOlUVp9BVK2t1fOW+arN/Ba0/v63/z2wbz8LPTyUfTy168zpQEA&#10;wKCXwYHg5efCWzdvv/XWXYRQkmRV2bQtd13XGHhyctLtdgf9UZqm0+muXdtJklhb4ziOrWNfHMe9&#10;Xm82mxVFYTcCa8+mtW6a5vLystPpdDqdKIq2260xxpKowzD0PK8sy/l8vl6vj49v9fv9IAim0+l6&#10;vbblolKCMRdj6Pt+WZYXF2eOQ9tWQ2jCMNRatq2wfb7W1oAa53kOodFacdHY0pFz/uabbwaB+/Tp&#10;i4cPH9qENgAAhKCuQVEUTdO0TZ6mab/faxpuw4pW68VgMLCWFlLKDz/88NatWz/4wQ9+8pMf/dVf&#10;/ZVSmjGmlS6KYr1OCGZ1Xdt+3gYXB0HQtm2/30+SZLVaEMKOjg729/et9t4Y5QeOUkpr2bYKWrM0&#10;BDAGCKHlcgkAUspAaBCCShrHYVzKV83k6+vHjrTANUPhS6dx81W/8dfnPnbVvG759pVJ0CuV+1dP&#10;Gfv715bT9Z0vJQC/lY0EtQEAAg0RbOri3W+8+e2PPtC6yYttVef9uPPND7+xM53MLmd1XaXZGhid&#10;JZvA8wfDcNjrW7DKHXllWQ4Hg6IstTSO45ydvADGnJ2fLJazQX8UeF5Vl1EYdKJQCqWBaVseRdHR&#10;/kHsd4qikEILIXzPgdC1EYgagKqqiizrhCHnjWgbTaBUhjp0vpovU7CzP9nf35eaS6N+9atf9Xcj&#10;gPV2kzPmGqDW2xVv5Xi8szs8eP+bH6zmy+16k+4kjLF+N2Y+7vZjbcxk2i+KrNeLsywjDtlsNl88&#10;uP/RRx/h68BOY3N6R5Phf7//34WdkDdtWZdPnz7+5JefQAzCMBzvjG/cOIriUAmNMXapixDyfd9x&#10;KAJYS9VwXmR5mm2H/QFBKHAD1wlFazarrC4U9DCvcEDC7337u4Pe1CG0KIp0mwkuJ8e37K4aBWHc&#10;jaCRWtUeC6DBPzr/v6HBRkpoEIFEAG4tLaTQAEibo65Eq6UCABBGEAZ+4OIWQoSEFh5zF4vl57+5&#10;37aCUuf41s0wijabzTrdAAe+d+v9bq9/enWWbYvtJvU8z3JD+vEQQzSd7PiBRwnrddnu3v52u/WY&#10;u7+39+Dh47IsI9+LOsFgPJCc9/t9DJHjeEEQPH/x4tmzZ4vFQgHlMLK/s9uPu6Jp66LUQhOAKSLE&#10;QBc7vBFVUTd5u10kz92T3d29t998azqdfv/f/cHP8D//8pe/PDu76AS+4zsUkbAbBq4PMGyapmk4&#10;AGXbCoSQS+vRYDweT9ebTBuIEJGt9KOw14sRBYiDQmeO4wx7vbzOqqI8PX1BNERZljt+oAwQQjLm&#10;WI1Wi4S9XEJorDoIUdK2rZLGnt5VVVlrfeq4SmstFEIYIMioMxqOCWFXV1dNUzmOgzBMNsvJZNS0&#10;XIiaOZAQDWAbdjqHbFAURX/QtdJzxsiw32sbLg1YLM7Wq2S7zSEQroOHw/HNmzfv3Lnj+y4AZr1e&#10;/+KXn9RNMRj19w92O2GAMVaCP/hCdkLvjTduHBxMEEJH+wdBEAwGA6VUkiRPr57ef/QwioIk2axX&#10;iZYgDOPQjxGgw+Gk3x/lWSm4Or59x3Xd0XTPdb2zs7PNOonCOAzDum7iTreomsl411zzfvH5+bkC&#10;ZjAeEIfs7Ewcx1kulzeObjYNx9TLy1ZoFfd749GgaguKceh1o250enF+dnq1s7NbF3WWl3feeOPD&#10;b37zwYNHs8USAIAZBRiVZdk01eUMYwwxhvv7+wdH+57vrleL+Xy5XKyUMo7jhV6IANbauMypq8oa&#10;tQAAEEVZmTGP9aPuW+++xRjxFp7rumVZPn36+OjgcG9n9+rqarveVE19eLgfRTHGeLtdc96UvCnr&#10;XIh2sj8FRGtsuRRYmetvHxoAtHEItX6V0gBgELLxAJQCCBvBgdKOQwmGbd1CbRhjRiqNMcGYYUwg&#10;ohAxRDp+oJRZX87X6+3FxZUfdJABVVEShBGA//P/9D9qBcqytvGGFlepqsJhbLNabzab3emUYAyM&#10;UpL7Xkwpnc0WTQO6cV8r8Nlnv+73++PxeHa16HcGTSF6vV6/P1xtN+v5Ntlk49GO4GY2m3/66fmt&#10;W91///3vHR7uE0IuLs6KouY8fc5nShnHcfKsxAhfna8f3X+82WjXvezEaLPRCF/tH3z2ne9+a/9g&#10;7HeGSFaGl5zXrkezIvUYUIBzIesmo9RDEEONNzW+Si+BhhTRThh3ophAgnsoHEQ7wd5euauVXFxe&#10;EGAAFQK2AGsIYZKvDbgGo3bGk/5ovNmmT58+LbPUY4y6zmaTfPrJJ3Ec7+zs9HqDIIjOL6/Ozs5W&#10;m00cxxqgh48fE8b29vZWm+1ivWoFXy5XUuibt+4AiC8vL0fDydHh8e7OxJ68rusGbmCMattWCCqE&#10;IoQoqSfjaRhEnucFQZSmqe+7w2Hf8xzfd62+YL3eOo7T7XWMMZjAumkAAKRmVVXVbSO40sAAxLww&#10;wgR3+/26LLIk5VU13RljDAfdyOhWcESx7vWCuq6VbLVWVa6CIPCIMgFFugkcCiSpqsrIOsu2ZVmO&#10;RiPPQWlTKwEc6moM7751++DGkeN452cvzi+uPM+7+9bt87PLTZpIJc8uz7IsK4uaEFI1jeO52BiI&#10;UdOI73//3/3+7//+P/3TT+5/8QWEZjjsRx3n9OzJkyfPqqZcb2tlzjthcPvWfllWmBEAQG/Qj7rx&#10;JtlCjHcO95XUizRNk/ze/Yd1XWdZYRDFDqiFJITIlrvMgVI7nkcdBtsq7AR1VXY6ncFgwBzCMDk/&#10;P6vKfDwe3rl9ZIwZDHtKqcvLS611I0S3Nwg6nbwoGWNKm7wo0ywHBoZhuLN/UFUVV7Jsaq5kB0cA&#10;oKcvntjuq2kqCOFqvYjibl5WXhAul6s8LzgHdd3s7u4iSM7OzufzudVL29lT1O0gAPI8D8Mwjnt2&#10;wrLZbAaDQV2fW3t3pRRBREplDMCIGK2eP3+eptuDg4OzywtEUb/bdX3v6Pj42ZNHH374fhj6abZe&#10;rRe9XgxNV8gaIyiEKJZpEARtA3lTaukj4NVVqWXjOrhtCoftnJ48vbo66XbDyXRweHiIEMqLlFG3&#10;bWtjKoSgH3oWO4IQbZPN06dPAQB+6AEAuBQE4jRPCKJSKUwJstxg14EGSqWN0gZAQll/4G+TDWG0&#10;rCtGMIRQcW09osH11E8hCJUSQgjf9w0CQKu2Flrr7XolpWQEW5pffziwcNx6vXYcx4qTB4OBVKos&#10;6qqqOec1b6WUWgGKMIQIQqCUSdJsvdqutkujITAojnte4LcN18BQxzXGzOcLz/Mc1zfGJEliCdga&#10;GKUVUiqKIkxplmV125pX2bNClGXZ6XQ6YQwAqOvacyDG2OrtpJQttxauxhgIAESEamUGw1G324+i&#10;6JWO1PMCgyCBFEGijFYWUdXAIKS1BghCq8F56QRlCUQAQQCIdbyysQDXNTmANtDuKw0wvhYNX5OJ&#10;MADX0PGXXasx1ybMEEGgwXVw3UtmtYXQtc2chwZCiAA0xvo9G33NTDbw5YF8pdF9hae98rgCX7o9&#10;287DEq9e738gQEZri1e/dqTgtVchrTUEGCFgjNEKaG2AwdfyaKM5l2EYHh8fAwDSNA+DDkYMobqq&#10;qsCP406vbTjnPI7j7Xbtui6EACGwXM6HwyFjrsUbbWB7GIar1eoVwmkdpKuqCsPQOlHZuVtVVUIU&#10;Uuqm4RBijGm/P7SAsOu6dV0HQbC7u2vvIASEaB0Huy7LsuT586eHh4fGEC5qIWvP84LAc11XCKGU&#10;dN3g9p2b3W53dzdOU/7FF/dOXpwNh8Ner7dabh48WCyXSzuiQpAM+iNjAOcCQtjr9Wz0Wp6njLnd&#10;bqeqCtdlu7tThMDl5fnBwQFC4G/+5m/+9m//9n/9X/78448+TpJENNz3/VFvXKZV02xevDjd2z3A&#10;GJ+dnWEChRBlmXe7Hc9zptNxmua/+MUni8UijuPFYtHpdMajoUMZxURIVZbl+fl5txv3emHDJcBE&#10;C+1Sl2IqpSQQa/3al/7lqsUv+16kLbv5JYprjEEIv976GmMAQMZACBAwL73PwTV6jBCCGL9axsYY&#10;YABC1/32l021eSUnfgX/KgD1q5POvp/WAELEGBWiNUBjjHhTQQPcAE/3RhfzU6Gy6TgWCiyWF74b&#10;OC68+84tyfnDhw9++qP/Qgmqmnpn7+Dz8jcAACvoODzYEy1fbdbJJnUc5407t1bzhR32RYGntVxc&#10;rPb394MgEELlebGZr+fnl/3+0HXdyA/sHMShjDHm+z6E0HX9um2MknVdF6UxRkkppOLSIG2EUSDN&#10;tpNg7FCvEU2SZ1HrQKIQ0E1dYgzD0MuzVGtqBu7VAAAgAElEQVSAJA6CIAhcCKLF/FwDWFTcD2CW&#10;L7MsI4R4Ls3ylBCS5NkXXzzq9ntZVmCGwzDUQBZVstpe9ga+H3rz5bKt64urqy++eBCG/jc+eH9n&#10;Z0cpxXmTJfn5+XmSJHmRXs1mfuB+//u/hzRh2L2YnbV1PeqPhr0hUIhimm2bPBHpSvlodHv/nfff&#10;/dabb7zns8h3A85FNxSjXsuY6zLHdV1jlBIcSKg1EK0Z9qZ7u8eB311dpZHnaaUABpRh3tYYIUIB&#10;RVhLXnFOMXIcBwFgjMEYcyG4EJ7nGYV9z69KjqzxGUBKg21eNK1wXf+Nu2/Hfqwq/eSL59ts63gu&#10;UGgynHS73ene7nDYR4S2bb1Ns+PjI0vJ3Ns7kK3M06KqqtDx4jiOOgHBPcYYgaQs689+/fNfffpZ&#10;lmX9QXdvb3e6MxZSNlVNCZqMxgiRuqg3SdqP+2mai6ZCmtaFgEqUWXt1vr48WYxGow/efe973/29&#10;6Xjym3ufV2Ve5nkvjrudyHN8qRXUxndcjK8ZLrPtFZe60wnfePuNoOOtVhshWgBVVeeyFK1omqrM&#10;ku1w2HUcp67L0WBMZot50zS7O3tVVSVJUhTF/fv3i6Iw1+cu8jyv0+mu1+tGcCEERtQyIQkhGFOE&#10;kB3uAnNNJcIYd7t9Qsh8Pi+Kgot2PB4KUafZllI8HPaDjucHDiGIMoMwC6Jup9NhDEKoXM+BROV1&#10;UlXNNklcz//WrW8Efufqal4WTVmW9+79ej6fl1UuJWeMTSaDD7/1TUJIlqdhGBoljo4O2qbivLl5&#10;dNjpdBzHEUItl8vVcvP8+fPnz59PdneyrLi6WhLCMKbHN261jczSMo7j5XK5Xq8PD29AiHd3d0fD&#10;yYsXL54/O1FKF0WZpsVkMhEKnp9fdrvdwI99321qjjGRkp+envZ6vV4vfvvtt8uyfPr0ea/XwxgX&#10;RZGm6XDYhxgzxzJhQH/Q29nZWa/S1WqFDT08PJxOpw8ePHj69Hma5n4UylbbOkYo3u2EH3300XI5&#10;7/Y6nuvOZrP1ep3nOQAAY6qkMUoCCl3Xs7EEx8fH3W5ntVqtVouqKjzfCQLv9PTFZrNONhsIDcbO&#10;1dXVermyowHf90/Pzyy9tqqq0xcnGiiDIKRgu932J4MwCGtZ26s8IQTja0EKhtAWJdJoYyAwAGPy&#10;ygeCEAKRwghAAxyKIYTIICEVYZBABJQmBEeuzwhtyyrdZsk2Xa/WopVuz5FcbRcbjLGR6v7n90aT&#10;HYxpFMWuKzzPa9u2aSqtZbVbAQDW643NgXAcb7vd7u4dnJ1dTCY9pYzvh1XZnLz47Hd+53c8L9Aa&#10;HB4eIkRms9livoIQ7U13sqJpmqbb7X7nO29MpxOj4dnZBee8rmtKnNUyu7qah2FEMBNCyTaTDULQ&#10;60QcQmgUCX2uldyu9Y/+4V8Pj3f+3b//+PDGUcvzxfJCNo3LAkxBURUuZU7s1ZUwBiAMILR5jLBu&#10;q7zJrjZXQBugNELEdwOHUI85XsfxMEbAKM2LPA1c33VdALRSygp3v7j34NmL51HYDYKgrmumWb/f&#10;t5wux3EGg8H5+TnEpK7r3d1dz/OKorCJu5zzoqjyPN8/ONrfO+RSlWX55ptvHx7eMEZlWQYB4Jxj&#10;gIHWQgjOGxvC0bZitVqtVxtCiOu6Np53uVwWRWEhiLquLy8vLWJ2cXFd5diU5abhWZYBiK1UDCHk&#10;uj5jBCG03W7rsqCYBIGvtdZCOr67XW/AsEsIatsqz3OEEIYo2a6aInFdFxiZbDNCiFQGAt02BdJC&#10;iZo3xWg0ch2MMe7FXcdz+8PBbLF49OjRZrPx/TCOo7YVBihbHbZt2zSt5/q9Xo86bDKZLNcrIcSg&#10;15/NZk+ePFpvllLyTiekjCxXszwvtZaO42gNgIHd/iDNS6k0BAhTorQW2ihjgDYUkyTdagMhRts0&#10;01q7ng8QZohyKcs8x5QKJV3fKcuyaZq2Lh3HCTzf85yW15SFFp/xXDIaDyw2kmWZUqrT6ZycnHie&#10;1+8P6qaZzWaU0iRJyrIsisZ1GUJoMV8J2UIIG962gm+SNWOu49CiKOq6JIS4rsM53263SqMBJv1+&#10;v9vt2tza2Wy23W49zyvL2qo20Mug7G6/b5QGAMxmsziOd3d3nz59ijE+ODi4vJoLwbWBCEGtIYTo&#10;ZbyZLMuyLMsoii4vZ4yxW8fHvGnnV1dZlk3Hk9tv3NkuVp7nKaXatp0Mh5vNpmkry1kty1y0zfzq&#10;stePR6PRau6dnb7Y250qyX3fffPNN6VWGEMhuJScEIIRpYQopdJ0aw/e2phZEAxjzOX18mOMhUHE&#10;GFNaAwgJY/C6PQFWoNkKXrcNY8w+33o6xnGMMbY8aq21fVtKMWMMIeS6rhKyLEt7RlhMIAiCIAq1&#10;1lmW1XWttPZ9nzK23W7Xm43rehoCSmkrBYIkCH2MKYSwLMtNsk3TNEkSqRWChLpUa6C02ay3RV3Z&#10;XHSEEEJEKcMYQ6gjpbTu2UopoZRp2yiKrFyZEKKltCwJa4EbRVHoR1pfJ3s1TdM2DaaIc940XAgF&#10;EXFdx/MDxlgQRK92fCGUZYVIrV3fAwAApJFBGqJrgNcYA4F5lfr+yuTqpX+PQQCBr4NmAAD4mrfz&#10;q6bidSD3y2e+xNy+RMbscNYAG86OLHv6dVgMvCQkv96P/pbQ92sa4K8+95XJ438jVOblk68b4dee&#10;YPtkCL/st+37aK2NgQghYBCE2PLXMcaj0Wg4HKZp6bmB5/lawzDEZVFfXFxYEW+SJMPhMEkSAMBg&#10;MLhx44YlP9uYOkuQtsTmg4MDQshiscAYv4qys2bjZVlasysIoWX2WTlJXdf2BAcAWCoE5/zw8JBS&#10;enFxJsTgzp071l8dYTAY9qJO4LpuFEVaW/YTCMPQGMM5H41GJycn6/W6LKdh6KdpNh6Ph8OhvY6d&#10;X5z6vm9LNUoYAKBtgd0jZrOZlBJA3TbC9/003VZ10emE4/Ho8vKKEDIcDv/u7/7u888//4u/+Is/&#10;/Q//A4RwPp8Lod5++539/f3tdj2Z7Pz0Jz/7P//TD//wD//Q8522bUejged5UnLLDfnNbz77h3/4&#10;h9n8Ko7jIi+7vfjD9z+4efPG22+/7Xr9xWJmjCGEKAWklKvlxo5+8qyIokgpgzEFSrzyGrerEX1F&#10;r4vQSxnv61/6by8b/Rr+/7VHvxzHvCbl/bfBYWNeku3BS470NdcaQsgYa1tRliUmRmsplWIMNU32&#10;zt2be/vjhpcQ8iD2skJWvLiaXXQ7PTbZr+raGPCd73yPUrJYLBQwWZrneX52erpcLCaTiZ0GOi5h&#10;DB8d7B7u71jyy/7+vmj56bNHZZG4rhtFMYSYt1WWbpu6NsZgdO3Ar6SEEDoOZcw1ALStCAPPjt0H&#10;w26nE+XF1gvcDg4gBgrqLEtb0UTd6O7duzXfcsVFyzEkg0F/u82qogFAn148z4t01B/s7u4OJ93z&#10;s5MXzx4WdSG12t8/HEbDpuacN4yFSZKcn6+++93vSiVkxSklyXYNoFRKCMEXq5njOHmeN1V18+jG&#10;dLrrhUFTCgDAcpEYoHwWuQPfJUGZNkoIl8Yuicq0MZzsDI8Gg4GL4qriRiPTom4wOHz/3ZvHb9++&#10;+W7H71Hs2GGTy1jgESEFAAABDCHSQlLH06KGGrrMAxRMJ3uDwWhxcaaUMep6ZbzyWrOyRGzfDmMA&#10;AMbYLlfP8wBA2+0WQSKEqqoGEbJ3sLO7f+DH4d7xEfNZdzi4vDx//PBBst5KLW8cTINORClFBBpp&#10;kiSDEAIEx8NRVTWnL06SJOFNSwi7ODnt9fsEEi3lqD9ChK3X2y8e3//iNw/Ozi60MMwhogFagnu/&#10;fsgYvnH7BheNkiYMfa/r7e8cGgPTNN9u0izJiqJxXRcoMJvNHt1/+MVv7j1//OSNW7ene9Pf/e7H&#10;VVVdXJxlWZpn2VZuev2+vVgZo4U1QSBEKL5NE9/nQRRKKbfbbVVVnCOlRFpsPM91GcvSFGLIMFNS&#10;EAhhHMej6ejF6Yvles0cR3DueZ7gilKqNZBSd3oBq0ouNaMQQK20Ifg6cp1zbk+/Vkib5YAQapoK&#10;IdS2NQCgbevZ7BJgdHB8Z39/L4xcAJU1jo46HnUoxpBSqo2s67qo8rqtlqt1FMY7ezuuE/i+/68/&#10;/5dPPvn027/zu5TS5Xpx78Gvp9Ppe++9c+fOHUppWZZaK8/3hZRtUx8fH0dhaL1JqqZZr7dGw81m&#10;8+TJUwhhEIT7+wdSirYRCIOiKOq6PTk5u3v3LqUOQmRnZ08pY4yYTnarqprP55Sy0WjStu2D+48Q&#10;YXt7oZT6ar5omqbXizdpkuZ5J47ssJAxcnC499577/3X//df8jzHGNv9yW4zhBDeyqKodnZ6Ozs7&#10;52ez09OzwCGHh4d5nt+7d6+VypY+lnboOI5uVZZlZVkyxjCis9lsvV03TUMwxT4DGiplJNAYE8tO&#10;p4RZpZatqm0vBF8qfPo3b3LeMMYgNHVZxfG04e29+8/yPKcUr1arzSbxAp8xIo3WSHEjADJaS9t3&#10;GaMoIRhjAw1CCFMKoBaitVs4gAACo4GBRisFINAYGM45NIAiSjDBEEMMkQHGyDCIumGUrDbni6Xi&#10;ajgclnmeJamSMHBcB5PNah0EISPuYrFaLZPT03PX9WzfJZTqxBGlOArjt97sGqCsY4GSpsgbaFBV&#10;1DuT3dAP8jy/ceMmIWSz2QyHQ8YIhPDqan5y8jyK4v39/aIohpMxQsgY3etGmMD1anHtgjucZFnm&#10;Of7RwVGvOzg4OHr06JEUZnG1gUYzQu25hwBhlFCHDfud+cXmV588bCr+jXffJAP3wcPfYAcG/YBG&#10;blU2vFBGGgBR3bZaAYSQyzxIsZJSKwls1aUUbxSkbluk3SCClDEDHYeCMNRCNVVNmes4xPO8Fy9e&#10;/PKXv4nizna7DTtRURTPnz93HGcymbz1zrs3b95M0lQpIdt2u175UaiNkkpYAltRFEWVp3kmnj/f&#10;2dmBmJyfn7dte3h4CA1YrRYIwsGgV9f15exqZ3dq7VgIYRAQgqkFDfI8t5ZLVVXFceR5TtvWabpt&#10;mooQMp2OB4OB6/qWvm7FZnEcI0yllFXVAABc1xWiTdZXZZ4DrY8ODjvdWIhWSOUg1Db1NsmiKFbA&#10;YFwwRhGEPdIDSkZRROtaKQEhrKpmPBmNR9OLi4u9vd3d3d3RaLxcLpMkiXtd13UfPLh/dXW12Wyl&#10;BhjT5WKx2aYAwPFg6DiO0GqxWCDrDeh5/X43L7MsSzzHvbg4+/nP9YuTZ4zQOI5s5mqRl03TNE0z&#10;HHqBHwV+eDU7NUDt7e0NhuM8Lw3EnW6vbvlnn/1mvUmMMRAT6xmuDTJIY0a1VlbDrLUUQrd1o7Ta&#10;35lKKRECjFLieb7vYYwIRYKD7Wo9GAyaptEQRFFkMZkwDEejUVGWWZYVRTGfz+u68X037g2MMRbR&#10;BBBb335E4Gq9DQIPoZrzZjwaAQCp4wohJpMdx/MZY/aaSQhJksTScQnBnAvGHKUU56IoyrIsh92e&#10;MYZSKoSIg9ASXnZ3d+1gxUJiGEGMkdFSKUUoqapms0kcx1nNF/u702F/wJvG9/2Li4tuJyaYxXFP&#10;KXF1dZWkG99xiqIABtlcUN/318vFer3u9jqLxcIGJv3iF78aDoeEsDzPy7qaTqe+HzYNXywWhJDR&#10;cEIpRRhJKdtW2E3KcRzGXGNM2woMSRRGNjuaUaqkxAhppSCECCCjDdAGQSi5aNvWDzw7Bbacxpcs&#10;TWinwHZhM+YQQtpWYIyFaLkUGpgo7lwXxAgJxfOisNYYXhjkRTFfLau8CDoRcRjClCCsEcZESCkX&#10;89VivbLXcCkllxIhZLmXUkptACQYIZTnOQCo3+9HUWQZ2owx3wvbRggtGEKOvo60tV7TAADRCGCQ&#10;5waBHxljyqJuG4EQggBY9aaUUkkDEPE8GgSIMtfzPMf1EGUYUVuFcymtSBhTSiBUVu0NbdeJwcvq&#10;GwJsUSuEkAHX+O0rIytbM7z645d1P/o6l9g6Qr3eNL7+Dq/3yfZRBYABxnbXAP4bGl3zEhOGLzG1&#10;V33vqyf89qvAV/pl+OqRr7UxL58BzZeGz68kvvDL+9cPqNebGWOA1lJrgDGVUtj6lZCWuk6WZdYJ&#10;5dNPPz05Ofn2t7/9ve99bzAY2HzgsiwxxuPxeDKZLJdLpVS/363rdrPZ2OYkDEObYWZ1ucYYS+y3&#10;EnHLire8fXv8GOMwDKfT6cHBgZW2QQgt0tXr9UajURzHSZIcHh4SiqSUt2/f9n3f+pnb2k8IdXFx&#10;MRqN9vf3f/SjH/3jP/7jhx9++Od//ufL5cJ13aOjo9PT02fPnyCErH7PsrJp6Egp1+tqtVo1DZ/N&#10;ZlZ8YR2MkiRxHOf4+FhKae2vGGMffPDBW2/dNcb84Af/2x//8R8nycZK6y8uLhzHefz48Q9+8IPt&#10;dvvxxx8fRvvdbnc4HFJKlRJaa6VlUeZNW2uty7IUkidJ8tOf/vTTT//129/+9jfefxdCc3Fx8eab&#10;b4Sha+XW1y5xADHG8rx8qVm9XgkQYHu+g5euzhAgYOBv69K/tnjsmrH3EUIQfkmZ/tqrvrb+v/ZW&#10;8HW+wVcfNcZgjBgjGBuIlFJGSC6lBFCEXUeBWptmOAiC0BVaUMaOb93px4M8q/OCH9146+atNy8u&#10;Llq+anldFBVjrislgtimu/X73XfevrPZbBaLGcIgDHHbyjDE3f2d+dVJus1W66ss3w4Hk+nO0PXY&#10;erXNsqIsawSgZatZtbmdzrwSuyGEev0OJoRQsFwvhOGdbhD2ImNkXm2aFh32p5oErWhm4CpJsrhj&#10;IRmjtNhuE3tWIQS6ceetu28u+p0XJ8/rphkO+1EUSCn7/e5sNrv368+6XRZFwen5CYSwLkutZYaA&#10;nUMFTsgYC3fjneFBXpaeG7iuDyF89vzkn3/6r0dHR+98470s2eiAfuuDidY6cvptJpaXJVDhpPsm&#10;BrTYSCXJwcHx+I3d/b2b3XDgOiGjnlEIAEgwMcAoo4zW2ihCiBRCcU0xBMBYhghgFMgaQdPpdNq2&#10;xUbbdGgEtNbXdnrAAIwxfkm21y9vVVtRSpuGF0UxHIytAGo4nYynk7jXne7tuIHPfJaWRZqmg8Hg&#10;ffa+xiYMw7IugdJJlnHOEcGTyWj3YN/33JOz07osiix9/PDBeDx9+527h4c3fN9Ps8wdRI/vP/3J&#10;T/7r6cl5kRWdTjfw/Latq7JVEpZpPX3zmCC2TjZ13dRlSzGr/cZoqDXwPY9C7NBCK6CV6sYBxQhC&#10;aKR6/Pjxar24det4OBlH0VvPXjx79OgR502rJMbY9/3Ij8KoA6DhWi4WC84lNGA0GsVRCI2Zz2et&#10;UcNRX8h2NBz04j4AWisJNASQkDzP9/b2EEIvXrxQQjHGIIRN01g3QhsQKrSysjGMsXxpGFtVVVVV&#10;GGO7Bx/ful0UxcXFxXw+Xy6X1gZzMOzv7Eyatuj0unfvvgWgqqqiacumKaJOEMWdIPA5b6q6aEWj&#10;pBRKlpvicnY1HsrpZBdAfXV19vzF42+8/85o3DUG9Aedb33rw7fffptSorXmvMUY2d7SuvjUvMU1&#10;roraHny2TS3Utlisbhzd3N8/xIjmdb5ebwjBo9FotVosFqv336daA6WM6zrL5fKD979pr5513RRF&#10;9ctffJYkiRuE+0c3sjTnQjLGLtdXWZb1R/1OpwuMBgBdXFwxxphDRqMRxvDk5Gw+n6fpFmNsG7Bu&#10;r2MrJ98LgqCx45mPP/5Ya/3w4UMpJSGUMUapkyRJmqYWdrMqHYTAkydPLi8vw05ACGGuK4QSrUQQ&#10;QGhn8VopVeZFmqaUESm5veqVZam1JAQfHOwf7O1IKTlv0jR1JlNbPkZRtLOzYxGkmzdvnJycuYHf&#10;8Hq53riR57qutTNR2kYZKQCgMQZhgAmU0phrR0uAoLbVhVIGAE0hQIQAY6Cxw35ogCEYQ4Mmg75L&#10;nKuz80dfPJwMR91OrKUushIZBABEAFdFnW6SOqt7nUFVVllefv75cwTB3t6o1+tZ+eJoPBwMBkEQ&#10;AACSJGlq2bYCIbJeJU+ePLP/bzdu3vrkk0/yPN/b2wnDMAzDJEkgNO+887YQwhgVBB6EpqjzThAe&#10;He83ZfW8yAgknU6XV9z3Qs3hvfv3nz58PpnsvfPWu1rr5WCzXW9ms4USEkFCMJNSQoHTTU2omyyL&#10;//i//zBbZt/7vY8d2H34xW9GO3Hcj6IoVlq3oC3qBmkCgZFcSigIREBrpI1SChoDoEEEeS6mnuMz&#10;RgwSdSMlF0JAba1caV3XEOIk2ZZ5iinx/QAA0O/3bRGMELJun1IpCGGapm3bdnpdq32SStiC8o03&#10;3hgOx//H3//Hn/3s07gXjUajPM+zLAv9wJqjXF3N27Z1HK+pW6WUkjpNsizLLDyolDo72+ztdTHG&#10;9kOtANXyY60piy0FhsMhhHCxWBAC0jQ9PbvwPM9xPNvMKME9FyIE93Z2D44OwzBcLud5WakkK8qs&#10;umrCMMyLbNCND/b3N6v1Nt/ujCdCtk3TDPvd3d3dy8vLqmzOTp6+8847nV6Xc/nw0cPVarW7u1cU&#10;xc9+9rPDw4MgCNqWG2NcSsqyLLLc9T3GWJ7n1HVu374dhJ2qql68eHFxcYHIdVy54ziLxUJKORr0&#10;V6uVtaiRQl1ezopSD4e9puHL5TqKemVdYOJWjVysNhBhlBUNb7lQBiJttBSSIAQJbtsWEdaIsqwr&#10;BCHn3GWkrhvPpUao5XKJEOhGHUpJ27YnJy9G/cHR4T40w7ou4zi2xoTKmIuLC9/3J5OJ1fXN53Pb&#10;svq+N93bNxpuNgmEGFNHSo0pKdLc913GXK1B27ZaKwRJllZVVQklkydPXrcktddtOzXL81xK6TiO&#10;zYiOosjzPKFk6Aebzebq6ircJkdHR5s0K4qi1+shhDiXddsCLQnxMCYAGK2MMUYIIaXO89zudt1u&#10;Lwyi9WZVVQ3QqhfHnPPVYtnrDubzRds2nU7H90JMIGOszDPXdS0Z8ujgEEJ4cXFlZcCnp+d5Udj+&#10;FmMspaSU9ntDiz6VZVlVje1a+/1+VTWW5djtdq1a8lXFae1DEEKUMPvt2+3DVmP9ft+uc4uYWT6C&#10;/Qg7poQvg4WNMUK0dj+yEwENjBf4xlrjYGSMyYocGhD3uoPhyPM8pYxB0Eg1X2+ePn48W6ysaxGE&#10;yEDjMBdiZDTgukUIYUqAAfbAXNftdDq2LbedzGutFHyl+H3V2JRl2ZSN53l2Ti1f3iCEjNKXsm2k&#10;gGGMua7vuC6lDoBIAaiUMhpqYKABymigjYEAGQAQVsZ6XCEL5r6CdBFEVqWMELLMzGv29dfr9S8L&#10;9Fft4tcK/dfRM4t5fa2LsH0ysLYLWr9SUeovIdYvk34BuI5Zsg8ro8BrINvrn/56D/y1lvi/1cb8&#10;VvP8ytrq1VHbn+pV422xX2OM1kYpxZjLuTTGSKHyvOScu05wLbOH8OnTp6PR6Gc/+9kf/dEftW1r&#10;m0ObL71er/f39+1uGMdxGBpbs2mtLet+f3/fvLx62GglKaUxxuL/Nr7LerhMp9Pbt29Pp9Mois7O&#10;zqz5i+2Ey7L0fdfO1pfL5Z03dgeDflHs/PjHPy6KYjgcSsk5554X9Hq9O3fuPH369K//+q8BAH/y&#10;J39SVUVZloeHB6vVKssT3/dfJW95nsc5T5KEUup5fhzHSXI2GAw8z0vTNAh8S9+wHubW96Esy8vL&#10;yw8//PDHP/7pX/7lX/7pf/hT3/d//etf3blz5/DwMMuyLMt++MP/5/zi9M/+7M++9dGHrsusEUwU&#10;OVyYn/zkJz/84Q8fPnxICLKYsOM4xihK8Wq9+PFP/suPfvwPxphuN/7FLz6N4/jv//7vLy8vbcCM&#10;krppGsaYhgB8BfD98jR8fXjy1WHKv2F8BSG0bGobaoAxffWqV+v2axMZ25C/PlGCX6VIvHRcuz4A&#10;BKGF96XibVU7LnEcKlRLmWGuyaqtQzVxwqqthOIaglbwew8fzC83b79998OPfufp0+dPnp4oJeNu&#10;DyJktLYtAHOoMcr33V4vXq4us3zNeeMwRileby6VbqLIwSgiFFRV07T5YNjf3Z02jUSQOI4bRx3X&#10;9fO8NMZUVbXZbFarVRzHnU7H913XdfM8PTs7U7pFBO3v7BMGn508NUju7k+VEj/7l3+++/5d13dc&#10;12/bdVEUCAEA9WIxi8M4LxLJOYSAMiRFiwg6vnXDVo92juEFbn8Qf/Nb7x8cHGyTFUZwNBrEcXTz&#10;xnEr+OXledPw8WgCAGgbvlhclBUf3d45PrpVc5FteScYlplIlhmEFGoBBYnCoNwKoSRRYRQGIRtC&#10;TO8cH775xtvdbh8jRoGjDcCQIIANBg1vW1m2UrSNEE2b56WWqqoqKeXi8iJNNlryq8uzsszLItNa&#10;pOsV1hxphSFACBFg/R2Adcp/taLsWW+M4VJSeo1YOB6DGGzShLnuwcFBEEXWNq9pGmm0EEIDk2dl&#10;VTdRNxKtBBqkWfr85DnG+NYbt27euIUpOnl+Mp9fBkGAIdzb2fmDP/gDTCkiJMsSyU0cdnu9QZlV&#10;WZLFcYwxFKIFACTpFihw+/btOIqSdW4UZNjbLpIsy7bbbVPzKOhACB3HsSNQu5u7jGitg8AnmGVZ&#10;9vOffzIYDz788P2bN2+5gf/zn/98Pp8z1xkiKJSEFBqsyqao8qYsay0VQggBPRwOR4OBUmq+nI0H&#10;w2G/jyERsi7Komma0XhIEEVRN8rznFLaCaO6riHG1HE4l1BJBQzCKM9KAIAGBgBjr0T2WokJdF13&#10;NBx1Op08TaqqkpIDoLlolZYQgU4ndAN3OO0PBj2EYFnVnucMx32lW0JQVRdnZ2dpngjRUpd2wpB5&#10;jlKq4ZzLtqyLNM8odd7/8F0pdZKvOefL9Xy5XNZt2el0bt9+w3VdAIDjubb9AwgtFquzql4slr24&#10;u7OzUzU8SVLX9TVANRd1q4pqW9cVozzAJYsAACAASURBVK7v+74fzO8ty6LebJIib+I4bmrOqLu7&#10;u/fo0eNnz549efzs+fOzvb29o5u3PNcf9IdPnj0/P7/sdDqOH6xWi7gfTyaTp8+fOA7DGLeCb7bb&#10;vf393qB/cnYadoLBaLjZbBDBRVU2rWgarrVuBYeIjCZjRAhm9NmzZ89Pzxhj4/HY0uo8z9PGaK1H&#10;o9HNmzczSzrJc0t4g5BCg6Dd9c11BeAyzxjTwppzro3yfZcxprV0PcZ54/sRxvj8/Hy5XAKgLZG4&#10;1+vdeeNWmqYvXrw4OzuTWvd5XwFVlqVQfLlZ7nhTjCE3RmuJCQJGY4whwchoW9S2bQ0x0gAABM3L&#10;H/Dl3m6MwYhAA4yCsuUGEkqp5zqL2ZIYRABqqybbpB5iLCK8rIEylDidIBTcvHHnzuJysVmt945u&#10;vPXm4KNvfnTv3v08KxEivV58dnZWOtVmub06n02nE4rY3nQ/Swvf9+u63d058DxvMt4N/SiOupbv&#10;1+12k3STF2mabSkb+oGbJnmapp7njcfjXrcLlBYtP9w77HZ6aZan27zhbbYtZaurovnhf/q/fv/7&#10;fzCZTA4Od37/+797cnLx+OGTq8uFJa0ETkAg9h133B0/unf2T//5/5v0J5P+njqU1ANFnk37cRhF&#10;q9WqTC4DP+CcU0KNVFxxYzTFmGJIEHEY6XUi3/Moom3ZCi5400Jj5dPaGEMxoRQpA1erFULImv4t&#10;l8tXTcvFxUXxo//89OnjIIiEEFEUOA5tq9JjNI4jhIgVH+7s7e/tqdVys1qtHj99dnp6OuiPet3B&#10;7s4kCAIppecjypgU7WKxKrIE01UUBa+ccpMksbGxdV3neRXHoeM4/X5/d3e3qUqllBcGrucI0V5e&#10;bvK8XK/Xdd1CCLO0yFCKEEpTDiEII/TNb/4OQrDb7VHHTbI8K6qsqLZp4rpsu93Ol6vAcw929/I8&#10;z/PUIZSLJgg8RigAGgHTCYPRoG+MUZL/8l9/zoUCGIWBl6fpbDHfbNaj0ZARCg3AhHQ6nTBGg/6I&#10;Mdbt9+/fv392cbFaLcJO3Ov1uv2YUsrbVkmepBtrQ2WhMwjhbD7r9XpBGN04vlWWLYK4KNumFcpo&#10;L4y0oZdXi+Vyk5VFUTZRHAshuFQQQi6UQsalDGKojG65xBB5nmcFeAjBKIqEEFrwfr/fjTqMsSAI&#10;er048DwEzHK+7ITRernClEAIV7N5EAT9fl9KaeN80jSVRo8n4yzLzs/PB/0JJpQyByOSJhnzGMFU&#10;GQgQllq3QlpfoYYLqQ0AyHKhOZeW6EspZYxBiCmlGFMhlDGQEFaWtdZASjns9zAlWV504q4QYrVa&#10;hXHXAqSDfldwtUm2WZJqYIDRQGtKiJSmKau6KDthPBwMsiwDQIdheH5xtt1uB72+bR0BQNPptMzT&#10;5XJRFEXbtkWeAgDatvb+f8retEeW7EwPO3vsEbln1l517+27dt9uksOt2TYBiQbkAWwZNuzvnvkj&#10;818GhgQZ8ngsSyNRHmnMITnD5t57991rycp9iT3O6g+nqvp2kxDg+FDISkRGRkacOOd93vd5n8fz&#10;Aj/yfZ9zKaW2cHRv96CqqvVms5ivEELWJTIKfc7lq1dnaZq22+1ebwAAsIyDwCeDPrSXNwwiu4RZ&#10;5RUIIG8ExhgjIqWUSmCMheQAGoy+DGptEy9EyPU8PwitObbSRmslhCSUcd40gmOMocFKAy6UAoYp&#10;U9c156LhXEqpgOm1O+1eN8/L8XRWVdVkOt+uN3lZiYZDhD0/IISUZW2AUQZoAwBEEGEDoNHA9fxW&#10;y7UAO4nbaZoWVYkwVco0TWkbtqXRhBDb44MxjWOfMdY0zXq9tj8fAKCUYYwwBoQQXEjDJcaYMRdR&#10;gglhzKWUQoQVsJLH0ACgIUQAGIQt08doo5XEhF0b4lpru6vLZQACCAOgIUbgdfxpvlK2Ba+B4esy&#10;6dc1pb62GQgMALbdGHxVSeimAmauSrBGa20dfcF1gy8AwGiDzJUfk9J/BADfnM/r73/trG7wiXld&#10;auvKPvhLAAwBAEBfSfqa6193BZmtFTD+2mE550YDzmWWFXHUsmKny8X61q1b77777s9+9rNerzce&#10;jy11udvt2pn/5cuXnHOrYd40zWaTFkUBALC3/vT0tNvtWqhp2w1sx4EVb7PJI5sJ6na7t2/f3tvb&#10;s2KKaZpSSm3e8zrw40VR2KaATz89arfbCIMHDx5YDsJsNrMq9HEcn5x0f/vb3z548OCHP/zh8fFh&#10;lmVBEKzXayvZqLWG0Hiew3kNocEYB6HX7iQQ4PV67XmOzSUNBgPX8cfjseN4O6O9KHLrutput1LK&#10;JGnP58t/+3/923/23/yzH/3oR03TjEa7BwdHeV5yLglhg8HgL/7iL775zXc6nRZjzPMcpeWLl/OL&#10;i7N/8S/+t7/5m7+BEPq+K6UGQFMKEQJ1U9qquOc5WuvT09N/9a/+lVRcKZUkSVMLIQQmRAFDMJCc&#10;U+RCZP2Kbjpy7eCDX47510rAN4VbCOG1ItqXuR50pcv9pez8H8Dar4y915+j69c3Qm9XpUGLiQxQ&#10;CAHHoVgprW0zZiV19s/+9L1e15OqZL6fV+n5x8+LNA2CUHEw3yyjTjLa33txdvrj//S38/mcYFhm&#10;aZxEoe85LvWwQx2CsWl4MZ2NMTZ33jj++OOPvnjy5Nat4zBylqvJG3ePeaMIYQ7zjAG80UIY1xVG&#10;oc0mXS9XTSMs86BpmslkkufpdhvP51Ob1eK8llq2OwkvmqTTGoyGCsjx9FWWZZTBJIo/+N2Hg1Ef&#10;AIAQklrFrbiqmvOLi8Vi3mq1fd/dpktMlO86jBGttTIyK9LT8xdCiHa7fXJycu/+dxhjZ2dnSkWO&#10;45VFZqSKw0j1Rxjg05enL1+eXo6nSdJ59wc/9L2QV2BvdPTWvW+98+jb5xenF5eXq9UqDnr7u7uH&#10;x0dxGAVR6Hl+q91tuW0OFABQKl2XXOuiLJdZlpVFXZalFWV8cfE8CAJG3TzLNus08kMMEQBgejHe&#10;rFceo01dKsmLbIMQQlpABJRSmNCvzJbGDhioNYAQKFt1MkApg5CiDsOUhE4stMIY7x0d7uztRkmL&#10;OKwoq/lmqYwGGNUVL4pisVhOp9OdnZ3+qD+9nBllgsh/cO/eaDD4+S9+/stf/lII8d3vfvt73/lu&#10;kiTGmDRPZ7MZBERKraXe2T1889G9zXpZFBlCAEPYbrfjqIOgMlqmm2wynYZhjBDaLDNjAAbW6RlS&#10;Qj3m2gnU5uMZxVLAzWrteQEXEgB4+up8tdwcnRzfe3jvn//3/8PvP/z9F88+Px1fYALdyEmSpN1r&#10;O6xReoUgRARPZjNjjMvYYrGI4qDTaidRkpXbMivXi1XDq3bSIjZ0OD8/t7S3NE0d5lrtSs45hNhx&#10;nKYWEEKjFYRQSkEIsfwcO9taMqSV3zAQWN6aEGK73Y7HsqgL1yOzWTgaDfuDbtOIV2efpNlGqSZp&#10;x0krjloJIYgQpJQqq7qqa0zJ+XisAbpz587FxWW733aYN7m4fHV+qXRz596dbrvteMFg0KvrWimT&#10;pun4/CLLss16XRZVt91ut7oH+0effvr5ixev9vb2KPEP9o8ZczfrbV5kEELHCXZ2dgHQx8cncRzv&#10;7uzPZvNXr14ZA9577z0hxF/9H3/97NkzpQzBDkbEYa7juXlZzefzLC0AIp7vMMbWq+3JrYM33rhX&#10;FNlsNp3P501THJ8c3r9/98mTJ/1+1/fdxUK6rss5326zsiwRJNPpnFF3OByGYfTy2cvxeHz//v3F&#10;YmEVCzHWWZYFYXhwcNDrd8qyfPbs2Xq9TpIIAIQx5Y2UXGGMESQGKgghIUQKCSG8il8RsJdFiKYF&#10;4m633W63T09PJ+MxpdhxHK2Xlmcym+L5Ynp2eiGVtGqijx8/fnn6AnCzs7PT7Xa01kor5GBpOCLQ&#10;WgHb+VxKLpS01Dh45WWHEAJQGwig1kpwrgCEGhIDCWGO41LMyrxaL1YEoNtHxxSzfJtDCeqy0dIY&#10;ZahLAi9clZvHj96cdufj6ezy8tIA9N57PxRCffLxF7PZbDjccV1fKWM0TLc5JQ4hBADsOF632//9&#10;Rx8uFqvhcOj74dMnz/b2DjRQSgljFWKEhhB6bmArPIeHh+1WqyiKzTodsmA43KOE5Xm5WmylAGXG&#10;l8sNr6XnRqLWH/z+I89/8o233zw82uv3eoNe9+zscjpZTMbTosg8hx7sDm6f3Mo3y6ou5uOFg0jk&#10;thbrS22Mh4PjnZP9/sFHgM4Xs3JbYQJtJwel2HUYY8RlzHUZggYZgICJA18Ts20krwUyQBtkDGwa&#10;DiCO41a/16PUycoCY9em9qfT6e7ubhRFkGDL6fI8T0hp8/3L5bKR4sGDB+1W22oFj8dj2yp8en5R&#10;VZWlAGTpxlpc2EogZe5gEIi6ma+W11xEbd0y+n2bsQOO47RaLSnlbDaL4jAOQt/3K95MJhMplFJK&#10;a9But+PYrFYrz3cW8wpjcHIychwHE0gdT4iGN7Kpt0opP4hLLi+/eBrG0b17D4xWLkNeEBZFEUWJ&#10;Swll0Hc9SSSvq7oskJEUughjIZpsu645x5RpBRqprDXx86fPut0uxhhBpKXyQ9dpRYQQ1/ffeOMN&#10;x/Om02mapt1ut9vtGmOeTaeLxcoYEIZhHMdVVU2n0yRJWq1WHCVl3SBIpJRNXQ9H+5TSvMrTLFss&#10;Xq7TLWMsafXCRE/nC601psRzA0K5zekCiIq8DKLYNt5vt9v1ct5ut63kY+A6CIJWnHQ6LSEEF7Ux&#10;apNuLEhTSjHKrNvt/v6+laWZzee2KxiiK+MxiKHUyvpvB1FIHZYVJWMMIXzjZgchJJi2Wx0bYGVl&#10;UVUV50JrEEWBMcZ6Fx8dHTHGrL2WzcgSQrrdfiuOsjwFAFBKbTi7zQs7A9jrzChGCPGmdJhHXUcD&#10;A6G1Mm7aSctmTwDQe3t7z54+STfbN27fSjcb2w2OMbajazqdCiGAUb7vh6EfBIH13ru8vIzj+Fvf&#10;+tZ4PBZCCK4ODg622601HNJaTyYThJ7M53Mb0B8f37p9+7aVQ1dSW76lDSitRaplPNnOWPvvzWx2&#10;o8tioyubbAqCIGm1qqq2NVgL3W2sxhjjnHtuAAk2UmkIqTEEACnVerPlXHphECahULJq1Obl+eXl&#10;5WK1LPOiqGqgjQEQQ4QJllzVXGRFDiGUUgOrpwAxY44xqjcY2JV6PB7XFaeU+r7v+74toAkhlDJC&#10;Kftb7CkBAFzXbbVa1rbElrW1vhKq1deGSY7jIEoIpZaBaQBURhuAAESIQluB1NehO4QIIoAhBhBB&#10;A/Q1y/e6Goavg/IvY3T7da/XS/8IBv5jBM7Xy1+v4wFjDARf4s+b43+9JHtNPDbGAG2gATfo9w+3&#10;18DJ1/Hw16DIzUde39lcq/jeAGBwdYavkV2vtXnhjVOgAbZSjhBpGgEBGu3s3L17PwoTz/M5l1a5&#10;KsuyO3fuUEofP368Wq08z2u3267rWkUry9SwzVMAACsWYBMiNmG03W7tGMYYR1FksdZyubT6oNay&#10;odVqPXr0qN/vW460nXBsoWY8Hvd6vdu3b0vJp9OpdfN6/vw5AABAffv2bcaY4zgPHz7UWq9WK2PM&#10;s2fzk5OTP//zP+/1OnVdu64Tx5FUPIz89Xpd1+WN5ZitZNqosqnFer2uqqt8nFJqvV4jhA4PDx2H&#10;2pnH/vbJZAIA+P73v3/37t2qqmaz2cHBgY08fd/vdDrvvvuuUmK9Xs5mM4TAcDSI4/AnP/nJb37z&#10;my+++AIAHUUxuK6jCsERQgTjOA632611Dh8MBkI2UEOrswABdl0XIWwv15WCwGtjxo4BY64mvS/x&#10;7lf3+aPbazXhL4fW6+P5v7y9nosBAJtr2y07ILXShKKqLuq6YA4yGng+vXXn0fe+/yfL9XlVw1Y/&#10;Maq6uLyoqoJsSDvp7hyO7r/x0HWc9//xl+tiyUHdcK2RUUAZgsJWBLRK040BAhN9Obt48eyJ4zDf&#10;d998/Gh3d4QhCsO4yEqGGUKgKLPZdLlcrinxup3Bdp0vFivBpVKKMd+epL2zlnHAObdjOG4ljLoA&#10;mdnlpKqzIHaiINZAKqkQQ67jAYMwxr4XNk0Tx3F/2AVALxYrDInjM5cx6mKDDNdca4kx2Nsf1E0W&#10;IJc5EEBBGSjKTZqtXddtuKnK+v1f/uOwP9JaR2GSp4WLPShhnhZAIod6DDqBG+Wb4nD/+MG9h3mZ&#10;rdYLRJHv+xhfif81Tf3s+RdlUTWNIIRM50tLp9put1XVmOvOlDTfUpfGvUOE4atPP5/NFo/ffNzp&#10;DkTVJC0XwoAXlcMQ1wZoxRjldQMQuhmxlnyjpEDIWs5dyTDdjASMsQaKApe5bhRFrus/eHT/6PgW&#10;okwZPZ/Pa8HTIq+ayg18ypjLPAzgbL462Dss0uKj33/U6XeSKPHd4IPfffib938X+uHj7z5++PCh&#10;1lIpkxXpfDEt6yp0o6IoXj5/NhgMjg93x7f3eF36vr9YzOq67LRbBvDx5SyJ260kgeCKOY8B0kJB&#10;DTjnwBhBCEIo8CMMrwzMN5sUYoIQqeracRzGvNVmm3/86fnl+P7De4fHx61+9+zidDq9nK2WWZFi&#10;TJnn9Hf6mmsDlNYkLTKlvFYnAQDUdb3ZmLzYrtfrIis1UPPplFxbGeUQGqm0gaBpmrquGXMBAJaX&#10;b6506a5o8QghrQDGyGHMCvNadooxxjZmMOZqqdLN9uzsFXHR3bt3dnZ2fN8/PTv71a/ff/bsCaWk&#10;O2g9eHAvCAKCENdSamiMkQb4YXTv4aO6KIUQs8X84vI8jAOGHEDM8a3DdtJutbtVUXMpiMMcBNM0&#10;/+0Hv788vyCEaKn7/eGDR28dHBw9++LZ+fgSQdzt9CwRzvNoqxVYMRhrnPXBBx9IydutrhByONiR&#10;Uvb6w8FwZzweD0Y7RVWnaRr4sdTG8fxebzCbLhwvGOyMHMcZDHtpHr969XI8udzd3Q0CTwPNHFQU&#10;xWKxuH379u7uCABtlWx831+tNrPZDEESx8lms2klHQjheDwej8d2Np/P5wAAznlZNQjj0Wh0fHx8&#10;fnF6fn7uec5gMDDGYEzrshFcEUIk1MYAm8oFADgOs/3YjDHKiFJKSo4Q2Rnt1U05mczKsvBc3wCd&#10;5yXnvNvtlmV9eTnNsq0bhJ1Oy6aNj45OgmVQ13Wv12v12hAjBAAhSApNKaOUImTDFG2XUgMUQNB2&#10;z9msLjIAGAUBUEoZBaEBhLieE2BIyqwWZVNmnJfVrd1bHgvLOsvzEkKqNfA8n1FXKXV+fq616XY6&#10;rutXQgJMMERaqp2dnaZpjNJKyLSpe52u7f61Iliu6/t+uF5tbbvpZrNptxNt1Hw+LYosCsJOqxtH&#10;rTTbGA2llJ1WVwk9my58P+z3h+1Wr0iL8Xx6cT5ZrTaUOryREFBKYJqmcRx//OlneVrm6frBg3vD&#10;/uDuvdt7+zuX4+mzJ88nkwkGMAgJRuLNR/cRBtv1qiyK/f2d1XIaeEm9bYCA/fYg9pLPJp9KKcPQ&#10;dxzfcRzmEMehhCAIIdbIaF7xalM2927d1chUqG6MggBibFVSoOt5TdNsNpuG8yAI9vYP79x9A0Ey&#10;nU4JIWVZrtOtdWX81re+FcXB+fm553mdbqsRijF2OZ0sFotOp3dwcHB0ePLy5cvD5XpnOOr1h2dn&#10;Z7PZrKwaQgihyPO80aBPMCaEYYApwrPFEmM82BlY+V+M7SoLuGjyPJdStjsthMByOc/KAmNsq9BC&#10;qiRJyrJOTNztd27ddm20TQlhjJVlvd6ulnCbpYVSarS7ByCrhXENrqWp8iL0HQwzWVfddttPfCmq&#10;qsiNMcAo3lRAKyU5dV3mu/u7u5t0m+aFAiqKAt93q6pZzFdSSqBNzeuyLMM4IoRYwog1z6yqCtMS&#10;Y1jVhVKq1+v0eh3LFp7NZjYKbJrm8PgwSVo4zVfLdL3ZlmVNma8B3GZpUVdBEIRRbIxptTvHx8d/&#10;8+P/WFU8ok7TNGVTC6WtIroX+nEcdzodz6Fx6COgkySJQl8pBZRECFZVdXFRaCNdl8mGn5+dnRwe&#10;aaMoI1w0ZVlaA9uqqqaz2Xa7BQAMdkaEMIyx4/mu43MuN+lWCDEAptfridmUcy610sAYozElCCEN&#10;AaLE+rtCiH0/pFQIIUajkZVLteuTpa9nWaaUsuEIhFApNb64tDqfVw0ywoxGvVar1e91y7JUrlMy&#10;kqfGIZJSp6hr13Vd1yUYlnk6uThvt9uYIEoIxnC9XpZVLiUn2GgtN9vVar6QUnmuixHqdFrD4dD3&#10;fa31er1smqY/GN26dSvw/Fcvz7Is45wfHN35/PMnFxeX1sAWQkipgzHWxgghOt1cKh2EEcYYYxoE&#10;gRLSVm6l1FXVCKEovQJIljBsg0kEMaY4CAIDoGVW25DCcT0AwOefP8GU3r17FwhFHUcIQax1EJdS&#10;8SbjdVVJZSCE1HWA0tu8AAYxH2y22fn4oswrZfR2u82KgmKsDPAd1yAsG143HCgAMVYGaqWlbmwG&#10;JIqDVrcTBAEE+PT0tK5r3kjCHM/3lVLGwDTNs6youQQYIWPNWjBjbtM0nMuqahzHC8PY3kSoNIVE&#10;KSWF0ABhSq2tHUJIa3PVwXplWAcA0NogjKixTGZg7AIADQBIQ4NsDzBE0KYwCEIQQiuRYDetJYQQ&#10;AaiNUVabB8Cr41rVqy8x51UsfwM1r+h8r3nD3MT6EMKrbl4AEITGVlgtHr/RqjL69YoYuJKkBgAA&#10;W6zFAAEI9ZXK8zVHGlp0ffPv9TffgGRzU2M24HVsbC+bLQRbiWhtS3z26Fdyodf9x9AYaK5r1baD&#10;Wkk9Gu1+5zvf+e53v48gGY8vjYGdTqeVdNbrdZIk7777rtZ6sVgcnxza1I+l4x4cHDRNYxMcZVkq&#10;JRijAATGGM/zbNbDtqhYiyxKrySIgiCYTqcWNLZarSAIbELHopHxeGw7ICxjeT6ft1qtu3fvYwwJ&#10;IS9evLi4uKjr+vmzl67r9nplv98fjUb37z10HOc3v/2VlDLP07LM33rrraOjQyFEnFAIwdmZ//Tp&#10;05vLa6n4nhcQQhrYMMYYc6ygl51krFmX4zhSgigKrS1fmeUX/Mx6jHtu4LnB5HK23WSjncFisViv&#10;18fHh+fnp8vVwmFup9terVZ//dd/9Vd/9Vd1XUopKcNScWsSSwiByBCKtJR1XWGMbNNQUWZ1XdsA&#10;A0KIIDHGSCkchxkDqqqizNXaQs0bhyMbLluu+9W4+UMQa65IclcjCl0xTZAxUGv1R/Hwax/849Jr&#10;X83gfPlAGWMQtkfThCKIdF3mccu7e/e249EuaVPWquqUEu/hW/eLInvx8nkjCuK0s2bZ6NxvoaiL&#10;aUCHvaFDg/PTs+l8fDZ+hiFIWtHRwa7jsSAK3/7GNxCGZZnXdV01YjGbCa5UbQa9IYIkTbOyrOuK&#10;Q9g0tVQKKq2V0QYCzrk9c0opQF5RZLanzz4dkqtcFQYa5qDlYmtgFMQBokoowTzWHe5CDBpRcyny&#10;skjTTbvdvv3GCUBACUVdpI3kqg7CBCHIucYIVFX15tsPw8ivqlJKWfJsuV06LowT30hQ5tlitsEG&#10;MubqRj1+8NbB7uFyvX327AUvauVLQ/VsMqXMCVB4OVm/Onu5XM4bXgqtGEMQg7IulVIGGUIIYRRj&#10;/OrVq7Pxhc1MIUgwJnY9Ak6pCeZ6W3M9Xb/abNcNP+LCKYqCMBWEzKOwKsvNap7nKQIaXY+Fqz7z&#10;axFyDCHFhGJyNeXpK/EFiFHSaVGHuY7f6/Wk1JBiSHDVlBBTDYyUilIqtez1eq7nTSaTLCssr6Ss&#10;K85lEETDwZ7g+ux07DkeRuTsdDy5nK/Xa2MgY3iw24viuN/rtVodJaRDwWjUenD/cL1abLdrqbZF&#10;WUwmxe7OISWgrra+62qlPYeeHB1sNqnnu6EfUEoBgEqp+WypVeEyx3G8OO4URVM3/OJ8vM3Sk5OT&#10;drc/mU7renk+vlytt/cf3uuNOsfHt5JOss02280KcOn7FALse95wNNjf3avLfD6d1WVFCAJaNqJW&#10;RmNKoiTGGEIA8X/3p+8OBoPNaq2Ucl3PGIMhxhhrbYIg8P2Ac84YxfhKC3S73ViHBPt8WrlLuxpZ&#10;9Jtl2XK5ghDu7u6+/c7j/+V//p/u3r9rjHn//fd/8vd/X1f12++8/d57733zm3/S7XZqwZumQYQA&#10;jIRUSuqk1a7qJk1zLrlUijlUA7BYLhhz2t2OVmY8vlgs1wAAiJAB5sMPPhyPx7ujHdf1hoOdb33z&#10;26Ph6He//eA//+1/Nhru7x1GUeI4LjA43WZ5XjiuI6XcbtOiKE5fndqUyWw6Gw6H7Vbn3v37AIDf&#10;/e6Dfr9/cnLieQHGJIriO3fu9Pv9F69OX716xTnv9TuE0obXCCFtJEKg2+0krUhpKThHCHY6nSgO&#10;d3Z2lZLj8aUxZrlcFXllDAiCSHDVbncRwp988onkqqqqyWRq+Uicc88Pbt26ZYUi1uuV53kQAivw&#10;m+clb6StzllnZtvfBSHUSjuOE8cxY0xpBSFMknh/f59zsV6v57OFMSb0QyW1kjoMgiAItTG+H1Dq&#10;aAPKqoQQbTZbjBGheDqfSS2DKGh1Em1ULWrmUs9nmGJtpFWqNMYgjJVR8Kp/EAEDoTZGS6iNVsoo&#10;jQwkkGBIMWCbTfrsycvTFxeaGyXNydHxdr6pyko0nGIihPSDAEB0cLi/WC5Wy5WUom4aP4xHO7u+&#10;7/+H//BjTAhjV/XGyeSSEFJWJcb4+PiW1nq7Scfjy8+/+BwjEkVhu91JkuTs7Owff/GL7Xa7t7d/&#10;eTn99a9/s15vwzDKsjxJOnHcarU6GFEp9GaTffbxkw8/+OTp0xdNLefz1XK5rqqmacR8vmw4Rwgv&#10;VzzyYVmWZ6fnTdO0Wq2jo4Nut4WpwUi3WpExIs/Wge/GcbS/s1OWOYZkOp5ML2cnJ7eODo5EzZ9+&#10;8bTMc4Kw53guYxhgaCDUwEgjW0m1LQAAIABJREFUpYTCNGWzmCzu3rlPoZNusiIttAJKmiAICWEI&#10;46TTefjw4Xe/+913f/Det7/9HanUdpNGUZRl2fvvvy+UtEi4aZpevw8hrOuac24AdF2/KMrNJrWu&#10;GJfjSZqmhFDf9xHC1vXUcRzGWFXWy+WiKuuqLOqq2m637XanrivP8zrdjk1+M8ayLLXpeRs5dbvd&#10;xWymoQ7DyHEcCJHjukqp+XyOMel2uxDCwbDf7fTSNC3Lcr5YFEWRFRVGbL5cvTqdCSEwZfPlWhvY&#10;cH52dv782TTdzOMojsOolbSKPIVAO4wghETDjdFAK6NMEIaEMgiggVBJBYChzJFSWScIpdRmk1VV&#10;BRHeptlyvVJKhXGsteZSMMba7fY23U6nU2CA53mO40ZR9OLFiyAIfM8DAARhgBAKgnC7zdabbZbK&#10;5XIzm28qXmsDmobXdVPWdRwnf/Ld747HY87r4WjEOS+ryupI2URh4IdCiKaurPJqEARKimyzTjdb&#10;qeRmvVytF4SgKIoQgBCAwPcQhFmWNZwTQnzfRwTP5/OiKIQQteCe54VhBAAoyqLIy7Ku67ohhChg&#10;2t0OQohLYRsFrUQ/Y8z3PCsXXBQFhMgqzWy32zAMrWiwLYpCCG3jMaXUKhF4npdnqbW5t4yAKIoG&#10;g57VXwjDUAhBKcUQFvlWKyUFdx2mjIJaYwilFP1Br9VK8jxllG7TtRTcdxhGsKrK1WrRNHW2TQ8P&#10;D4+PjjzP63Y7tiN9Op1OJpcIobfffqfVam3W6/F4bJsA9w/25/M5Idh6Cx0eHh4dHe/s7LTb7Xv3&#10;7v3Jn/zJaDTyPA9CaPN3UlxZFiGErIZFGAa2M9b+WKsdzRijlIRRbDmiCBFCcBBEmLKz07P//V//&#10;awDA7du3lVKe50mpKSVlWdecU+ZKqblQQmmIKEa0bkRZN1XFl+vN+cV4Op2XVbPN8rKqgyBiDjPG&#10;AIS11lVdl2UppLJx/43/NqU08MN2p+V5Xl03nHNb3ONCAACklFVV2Z0Jpa7rAWCsJqJ1vrmJj4UQ&#10;NkmNEJJCQYwwwpgSSiimBCNsIAQQAkwgxhAhCLGGwAB0heHgjYwzsnVxAKCBBAJ000fNGHOoy6jD&#10;nKu+YqvSaWGexbJ/GM2DLwHwV7Rwv9zztYLY6/u/jgfMtRnSjdbUTT/wl3teH+3m4ATT15HGDfB4&#10;HXXYv1r/kbLxV/HM114AywS/At3XAPv6xZeQ3mhojDEaGQObuvnGN775+PE73W53fDFpmgYAuNls&#10;tpuUc271ve1tZYyGYViWlW1HtxGC7VCzg2Gz2SillVLWwv3mBiGELOSwSpm+79tyrtWLts97p3NF&#10;PRuNRkmSAAAQQhYDW/ulb3zjnSiKrG58r9ezDR32Kp2eni4Wi+PjY9/3MMaUEinlZrMGAMRJSCkh&#10;BEBIZ7OZ5aTY7BKlNElaFp8jDF3HZYwZA/I8z7Oi1+sx5nS7seuCxWJrMTmjrCxLQighxPN8qzbf&#10;breF5FYE6+TkOI6jTqed59nnn3/6D//w8x//+N9PJpdScUyu6DA29WMfc6UkuVbQLYrC8x07Mwgh&#10;7GOo1dUglFfSdADa/ksAXxsPXyZEzFfIz1+p5VqMejPkMLIWIfhmaNl0EvgDAHzz8a8JZd2MOst5&#10;tn+vxyHAGJdlDiGgFCldAyTu3jv+b//0n6y3k202r5v8k09/n5ebTq+1f7AbJ0HcDokDx5dny80c&#10;MXM2fhEn3s7+qMjzbZo6HqEM331w5+233zo6PsQIlFUFgFFar1abX7z/y08++Twva2OolnB3dNBK&#10;uloDKUxR1OvVpiiauuIQQtue3/Da9lwwl9pW7cAPbBKkaXieZwAiAEGn3Z4tps+ePV+v5gYAjAl1&#10;HC6lkLLhvOG11lJDjTBCBK026067NRwNIYYAgHav5fquUiJJAgPV8dH+ZDbu99sAqm26wgT4nuv7&#10;QZFnZ6dnRgPfdaUQ68Xm8uyy3er4rm804ELu7O5EQYgIOTs//eiTDz7++IPnL58UxXr/eHe001tv&#10;Z5XIEJPEgwY2EtaEGTdCjc7TYsE8oCEHSECiAFMQy0qmo922hg0gyvdZp5Ps7PYwMhCY+WwyuTjn&#10;TS2bqiwyRrCWkmBEEMAYu46DEMJWXlwrx3EQRJaZC6/JmI7j+EGwf7iPME6SVhhHl5Pp0+fP58sl&#10;l1JqXVYVZjRpt9Iit9oxjuN8/MknDnO8wHOYwwXv9/pxq7VaLi8nEwhxmuZCmKKoZ7P1bLZ8+fLs&#10;8ydf1FXTSroOc9M0JZgcHu4nSTDa6d+7/8bx4d7jtx7s7AwoxRjDKAqFkEWR5fnW9x2IzJ03Tm7f&#10;uR3Fcafd2t3fo5QYbeqmocxJWq0sy/M8L+tKSj3a3QvDcDZfAIy1AXVT51UpOGeMIYIIJZSRIPS3&#10;We547rvvvfv9d7+XxBHEoN/rM5cao4I4AAA0nDeiFpzbGZgMh/2iyJqmcV230+kYo9JNxhglmFJK&#10;MIY7O0PqsF53YKfUV0rbDKJFv0mSJElimzqsUkK32717t3vr1q3BYOB47ONPPvzdh7+bTCaO4xzu&#10;H3LeBH4yGu5DDOoGEKyEbupKIKUAAFzKi8tJmmWUEM6FKsswDLdp2u/367I5uzhPonYQRye3d1ut&#10;luN4y8V6d29PaU0QKYrircfvtJPOL3/xy7/7u59QSOPIy7Oy29Hz+ZxzeXZ2JoTodtt+4GZZludp&#10;HId+4LmuP5tNDESuH4xGux999FGWFVaHYDgYeUGYJEnSac+WCz9we/3O+PKyrKo0y8aXZzs7wzhp&#10;J+2YuQ7nBiHUbrfzPJ/P5wcHB5vtyvM8AMB4PKkrTghN07zd4sNht6rqPM+jKJpPVkopAFCr1bKO&#10;fI8evcUYm0wmVt2REKIUXK+3tmxlp0LGHKV0HDPOuRKSUUYoVkopLa0wRpIkRZFprafT6WKxCIKA&#10;N3qaL+M4pMRREuRZzUXdHfT9MFJZlq3yvKgRgp99/uT+gzv37t375Mkn1CEK6KopIQWWr6u1VlpD&#10;BIEB4Ppk4E38YaTWGtowwxhoECEMKoQgWy43v/3Vbz/58DNegSQIhv3un/7oT4OotV5uGEVSgDwv&#10;q4b3h0NLd2SOl2UZEnK1XnAum5oHQZBnWbvVxRD1Ot3T05eWDmqMsTzGOI4/+eQTKWWe50Bp33Gf&#10;P3n6u9//ZrvK44NR6IWiFpfnq709xLAT9WKHeQyzqmhms8VivmTMZcQBGsdB2/P8tUjDIIiiKM/z&#10;brePEEjzLImR0RQC9rvff/Ds+Yv958/efPPh7k7/3v1b+U4HI5Rv0w8/+Dzd9n/0ox+5jH32+Sd7&#10;O7tGgfVyc3k67rd6oRfGXryeL1OeqVpXnhdFASHE9ZgVOvIZ5bh2ByEU1CjAkA9BBoyBCHMuIWIU&#10;4rLMKcUA6qoqPvzo099/8JFNY5/cuX1wfGTFMz0/LMtyNl10Op2Ly6n1RFXKMMcXXHkumk0X0+n8&#10;gw8+EFJb2FMUV8k/W2FI81IIcXywjxDqDvqL9aqoSg1BURSU0m26OTk50UaVZWnlfLrdLiFYD/qc&#10;13XNraYCdVgYRv3hoNvpCyG4EFmeV3VNHaKNXJ7PCfUupwugLtdbPRzG3/7ee1KqxSZbr9fzRaoV&#10;QkgVlSxr4bihksBxHKAFoy7CAGhT1zV0qNBmuVzHSct1PZSXQRAYgKjrdTq9i/F0fDHZ3d2NWt2z&#10;s7PPPvvCGin6XjiZLWySa7E4I9QJgzgKE95UjDFCmO0NGQwGtjhv1VarquGclyV3HFg1xg/ZOuc+&#10;MpRiKWVW8MlkspxNAdCtVuwHrtbJZrPBwDRcYkYghKKpKIZh0p5MJq5DBcfIAKu6dHR0NJ9O0myT&#10;57lSCgHT63QRQvP5nDlup9OFEJZNvV6vN5tNVXOttQEQQkyoI1WNES2KrTIgDEPMyHa7SZK4aqp2&#10;u23LuXb2yPOcS0EphRAnSTvL8yzPm6bRxjx9+mowSAeDAed8Nptb/WTf9wPXa7VacRS5rsurstPp&#10;AADOzs5c122321m6Xa/WjBIIjJIiDMNWFG036+02RQQh6/FT1bs7I4RQVeRVkTuMQKDbSVxn2eVk&#10;fOv4pCiypqlGo6OdwTAKw/V6HcexlHy1Wl1cXFgKxvHxieu6eZ4row+ODqeXM62B7/s//OEPbYpn&#10;MpmFYXh4dBTHsRCWOm7SNLdd1kKUQRAIrgDEmLCy2nZ6XQihBjAIQiFEu9uzRHJjjM0UYIwdxwMI&#10;AYCk5Bqgoih/8tOfO56/d3BYc+F5fs1F3QguhTZQAwQx1QBJDYXQeZ42nAuhuBTWxlxKbSBFCLmY&#10;uo4PMeJNhTHVWhNCgEEEszCMu93u5XRSL5dSK2W047mO50JEFst1t9tFBAMAyrqytutWltnzfT8M&#10;LTekqmvmOHVdw7pWSlFKISJ5YV2RoeNwx3EQIQBCRKC5pilrA8G1sx0EEGJkbOuvgRoYCKC6wYf2&#10;2bM+RsYgRCwFjDFmZYowxhhclfUAAKIxQgtha7nX8fxN7G7XuGvlqq9A3xv8ab/4Cl4g9CWUvV56&#10;LA0KXmvAWPxwo4x1843wNbvUG6D7unTWzVd/DWC/fpDXz+115PyHfwEAQNl2eLu/dTm2JHJkGVuU&#10;Um2gEMJz3c0m9X3f9t/apBJCaLFYSXFFEAUAWKr/wcFBVReu6zrMs7fYahPafuDRaGSMWa1WEEJb&#10;n+j1ek0j6rpmrlNVFXMdWzf2w2C5Xp2PL6IoWk82bz5+qxG82XLHcz9/8sWnn3/2zXe+kSSJdfay&#10;eMw6XP6n//R37XZ7OBwKIZbLJWNMCBFFURAEttoMADg87AshrD+ZDTe11lUlIKQQYt/37VJisaWU&#10;klLsuqyqaK/Xw4i+fPnKMrGtuBchhHONIYr84M7Jne12qzWw6QAhxKeffuq67u7e6OWr54Ne//7d&#10;e0qp9XKFKMAYzufTf/fv/u+PPvpIaeEHLgAG4yv/GJs0McYAABFCSimEgdGQUGT9OK6fmiuLE7sn&#10;hMgOOaWUdYSE19uNMBX4akrFkqKtEzUASGtjmREYUQSRvbmWQm9TkNfDVQOgITTwxqXtGgJfsx9s&#10;5wGCEGitEcLWitKyNOwRjAEQGoQgRKaqi6JcvXH36AfvfSfLl0nLdYN4vrjo9lpeQIsqHX/yMgi8&#10;MPS11ruHne0mw1h/5/uPPdfttIerTnb77u3I97XWq+V8PB1//PmyzHIl5KP7j3zf1xofHd379a9/&#10;bQx3qJEAjCdr36m226yua8bC/iCWUhoDGGOCKyllN47txfJ8X2nBeSO5xNTTGiAClXQHg57jsVYr&#10;6Q17jk8vJ2cVLyjx0nXeGrUNVL7jI2ykkUWR+b7v+AwgAwlEFCGK2u2EMDydToaDTqfb6g5bWvLJ&#10;4jJOvOV6AZGJ/cR3vPVqvlqvXZc0ZZ2l2zhql3n+8N5xq5VgTHZ2hhU/XSymlK5+8g8/K8qy1W01&#10;svRC9+137iftZLWeKZhnfFHlpRf4/X4fYlSWqYCa+NqJIHFBts4opVyDyI8B0NiIQq7ybeo6XrvX&#10;63YDAIXnee1WdHnxquGZ75AiL5qy9D2vFlxK4FDHDnir2ggAoK5LCKGY2GfB5pJ836cOi1stqQzC&#10;FBEcxzEipD8cSA0wJWVZGgCk0TWvbZfcYj6v6now6HEl0zQPw3g42EmSJInbn3z2KQTUaMUb43ts&#10;f2+f0ej58+eeGwvRrOdlnWvhwL/9Dz8Zjro//OF7BjRptnQ9GgZ+d7d959ZtjPFqtdms06oWZ2cX&#10;T59Oq9k6zYtWL8A5WCxWgRsy6Q93+lEc53mJMZ1NF6/OXpVlZR86SmkctxAidZ77oVfW1Xq10Vo2&#10;gvuRF8UBY66BIG7Hjx699eithwCAn/w/fz+bTU72j9udJGpFoqlyxqhDHZ9t15uyzIu6Io7jvHr1&#10;yk5exhjHcXZ2Qq01MNA6rXU6vZo3juNUVcU5h8gAqDGi2kjXdb/xzbf7veHzF0+fPnlugOp1B7fv&#10;nERhsljOfvazn40vz1ebOSTYNl9Zw9LFbP6Tn/w0DH3HY4AYZaTnOa1uC2JUV03Nm6qqgsDHhGlg&#10;GGNa6/l8bgzEGBsAGs7tGnB+Pp5O5ovprKrqneHo29/+7s5g7//8q7/+z3/7d7eOb0d+pDWwN/Lf&#10;//sfG2OyLN/d3WHMJZh1Op003eztHRRFdnFxMRwOHcdJ0/T09PTly5cQQs75bDrPskwBk2XZYrEK&#10;giCKokePHu3t73POLycX1l+n4VVWpJvNcjgcep4juQDmyoPe5mMcx0EIGQM4l1EYrNfbOG5DiGaz&#10;WRQm1gMAY9rtdm0FBgBwenpaVhWE0ABV11f9ZpY4WqnGdrlckccgQAjVTeVj37rntdttSmlVVVmW&#10;XV5eNo0QQuV5SQjxHVcpw7lyHJrnpZQ8qHgSt5O4ixBpOBeykRJdjCf3H91/88033cix6qaUUJcy&#10;DY0F4fh6GQfw6qYopaABGEJogBXBggYgAIAyGBIEyPxyuV0VFHplUy2rohW1y5K7bigVCByPiwZj&#10;CgGqa355OT09PxsOdobDYS0ETcvxxexyOgvDsNXqXJxfzmaze/fuPX78OI7jvb298/Pzq/CLOnbJ&#10;f/jw4f7+/nw+/8Uv/lEI4TiYUua63je/+a13Hr9TFIUx0Pf9phaT8VRK8/FHn1nZ8ChKhoMdBNDZ&#10;xVhL48eB5Gq73WKMFUai4WEYOizstncH/cWLF+OieJpl24P90e07x5Qg33cIaVGHAGRardarFy8C&#10;P2oa0Uk6y9nyxdMXJye3MYa9Tv/l81fAKIVVoxoGWQNEuS2bTBGCCoKBNsiAKheRHzHqeSy0CrRS&#10;SM9Hnud99uSLX//2VzXnzPVa7UFZ1K1WK01T4rCTk5OdnZ3z8YXRsCiKsiwRJYSQKIqqqnl1ejqZ&#10;zKeT+e7uLkJos0m11nVdE0L6/b6t6Vm3jIo3jLE4jrqdPq9LgBGEhvPaul5tNpvNZvP06dP9/f1u&#10;r5fnudXULcuqaurtdpulheO5RVlup1OESBzHZxeXYRgSwrJssjfascq67/7gv/rw48+reqYlcFww&#10;2tkVCmzTXEhDmVdVBcRUGZFm5vMvXt69dd/EtKoaDFW77SqlqlqUZaM0NsZIoctaSQ0Idgn1IMGu&#10;4wdRNJ9vW50uIo7nkgePHs/n8zTPmOtLKV+8elk34s23HoZRcnr6crNJu912vz+0/V0WdNmQqNVq&#10;YYyzLPM8b7gzGo72Tl+Nv3g6ZgBEPgEIZlmJEOi2fULQYjavyyLbpNZXEwAQR5Hv+5bQdRNGF0VR&#10;V2A+n0NthBCB565Wq6qq8jzfbmvPA51WMhoMKaH9wQAAWAuOEMqybLvdbrYlIdAg6Druzu6+4zhB&#10;EEAIuRRKXTnHuK6rgbGiqZagbnGg7bPNssz3fc/zMCFVVVVVpbWhFHieZ+VhLXEAXFd+5vMpIQRC&#10;Y7WULCN6vd4slxslweHhYG9vj1LaTlrtdjtJkjTdWCq1y2jV1FLKJIk8z+OiXq7mSRIFnoswpIwI&#10;0XBeC9ns7e8Mep2m4lbdh3O+Wq2m0ymEMEmSvb29g4ODbre72Wxc1+33+4EXZllmK882NAyCCABg&#10;q7u9Xu/FixevXp0ZYw4PD5MksZ55CF45G0dRROhVpjwMQymlUgoAbSdty6+pa64MdDxXiUYDs1it&#10;0zTt9YeHx0f37j7wo7DKi7wqtVBCy6IobReu4AoAoIyuqqaqqkZwpVRdcymVBsge31gusQaeGwCo&#10;baDveZ7ruoy5CCGbUfI8B2NsZVFt/daWAdfrtRCirguEEEAIQlhVVa/Xsz3MxhjLJ7qarjG299H+&#10;RoQQpoSSK+VQAwE0yCCIADQIAoAMBFIrc9WUi+wOGgJ4LdcEIYSQQAiNhhjTG/Rri2n28jJMrImr&#10;EEK81vGrpLxBBRaj2rNFVzrkXy+U/eF28/EbOHoDSgEwxqgbCPpfPs7rR/uj77+OwP9w/68h4a/t&#10;cPOmpbMCY61x4FVXMFBGGwv7OedGQ0qZNpLz+ujk1r179xDCy+Wy3epNp1Mp5c7O3vn5eVmW7Xa7&#10;1WqNx+OdnR1L+fG90IbClv9scwGU0qOjo3a7XVXVrVu3rL4dxjTP822WWrDqeV6v18vzfL1e27SF&#10;Rd2O41hVAiuu/qtf/arf79+9e/d73/teWZafffaZVfvfbDbT6bQost3d3X/6T/8pY+zzzz+/vLxc&#10;LpdWPvDly5e375w8ffr0s88++cEPfrCzM3rx4kUY+Xt7o6qSjkN8P1ytVlZuxhhjByeEwHEcznm6&#10;zYsil1IdHR2tV9uf/vSn7777XqsVK4UQQp1OJwzDjz/+tCxLOx15nnfv3r1/+S//5V/+5V/++f/6&#10;Z3/2Z3/meV6r7XkBeP/9D/7Nv/nrn//DT13XpZRorW4SHxYcAoBupmWMwBWd7as1Wwt3/1iL+v/v&#10;zVyTFOBr2/WwAV/73pvtOnfzlbzMzeubf22e5Zpj/+WbnHPmEGNEXedR7N26faC1+Mnf/zxMwN5h&#10;FxMzHHWYixE2XBSYmLrJpZRhGLoBLrK8LOuyomVR8wZiQwzgFxcXTz//It1slZRhGPqOP57MpDT9&#10;3vCtt74FcbBcrJBBhoOz02lZlkEQHB0eM8a267XURnEulMIYE4clccJFbTQMQq8sNcaeIhJChDGO&#10;okBrEIZ+VmRFkQ2T4f7h7mCnp42kDlltFpnIO70eIvD84hVjrJG4FlVelpjA6WqmjI6iSEL1xbMv&#10;wjDEFK82y1YrqkQpZS2NZB5LosAYM1vOik0OjUmicFlts80aGagEX8yny8VMKjOdz376058hRr0w&#10;qJr6jXtv+EmQFvDweD9M2OXsxWQ65qY2tAFGcJXP1rLT6UxXk8XTTVlXcRzndS4BJxgVvKKKAACw&#10;CxGVUdt1HZ9QoJvGAASgQNjZ2x8ZIaqsBkYRioQQBGGrBWCuhixAGGGIMDSUUviauCBCiDAaBEEY&#10;hl7g17xZr9dFXX386ScKmFu339DAuJ5XNjVA0PM8gNH5+fmHH364XK2SdgwJbhpx584daz82nU6X&#10;y9Xuzj5CJM2qDz/49KMPPzs4OGy3BovFbDQcCiEQdHhjXjw/Pz09f/TwLWDEj//jf6zqnDno6Ojg&#10;nXfeFrKxdjOYkFu3D95+5/5stjgfXwaBs1yNwyiGUK03s9oN/TBqOQlzXeqxoi6ePHmW54VBhjrM&#10;9R0v9LKi4Jy3k1ZWpM+fv+SyGQ77Qgg/YI7HXNcN4wBggDEmDJ+fnz9/+qzTbR3u7IVhGAV+p9ft&#10;dFv1cJinWZpu8P/4z//r8/Nz0TRC8KoolJSe5zVNPZvPi7IIAt/3/XS7KYuiKPPFcpFnKaWEUKKU&#10;wAS324nne4QgY8xw2O90O3Vd/v6D3//93/+/Zy9fGaC5aFyXUUyBMYHnU0wcylzP7fZ6rXbr4PDw&#10;zhtvjEa7hDGppDGmKItNlhoIvcCXSmJMAER10xhgPN/DmKZZKqVWWl1cXHIhKGPD0ch1fdfxmorP&#10;Zoum5rt7B0Lqqm467c7O7u7P/+EfpFTdXm+0O9oZjaQUCMP1ejUYDJSSmOK3Hr/V6/WlVBiTDz74&#10;EFNGKG24bLiglHDOz88v0jQFEFqAulqtGl4zRgnBBuj5bCold1yXMRJHsfv/0fWmTZJl53nYWe++&#10;ZN5cKmtfunump2cBMCBAEqQlmSGKIYYD8nf+NcoRVoQjLJsMW7ZE4ZtlCyAxCwkM0LN119ZdlVW5&#10;Z9793rP6w6mq6RlAGR0VVdk3M6syzz33fd73WdxveHQI4TwvBNeMCdfxm4bXFTs8OFqvN2en58fH&#10;x7Zlmw66Yd9JKfM8K4rconchIo7tBH4ghazKGkGU57nWOgyCThwLzpXkrudRiuu6CgJ/OBwgBBlr&#10;p9PJ7e0tACDPi3vqDnJtFwCgFbBs27YdQghEGAAIENqkqRCSc84lz/MUQLC1NwpCv6gKbGOpRRSH&#10;GiiplNYKYWMsqCCEd4IxpTRQRpgPFNBae5arJbCw7TvR7dXs4uzVdLKsiiZdq27H2xntbm9tBV54&#10;cX4BNWjqBmEspHRcr67b//M//N062/QGg8CPsrzodnqUUAwxlxIj0jTN6elpGIWcc2MvlPT6WZZ5&#10;nm/bdq/fT5IuBICx9uzsTGvd7yVvPXliWzZG6PjwaLPe/OqffrVerRlrlVTz6WI6nXmOVxbFarkK&#10;w6gXd4PAxxjPZ9O6umtRC9FGYbi7vee5sZJISl3kGwhBXZdFXjRNbVlUK0UwDYNwe7TjuP7p6QVG&#10;eLlY9pKEMZbnxaPjR4JzzvjLr18KJimxlQQQINZyrZBgACoIOIQSQU1s4oRhXBV1VdVVVSulEcKd&#10;bjcMg5vJ7c3NxLIdatl/8KMfX76+0hBAhIqiIoQOhltK6ul0vsnzNM/zvEjTrKobpTQAoCyadZrn&#10;RUEobWqGEJZKmd5W27Y1a/OyKOs7PptU8vWrV3VTmSBojLHj2IhgpSUAsKpqAKHvB1HUqeomzfI8&#10;L5TWQsqmZRBjDRCXsiybPK+UUhBhpcBiuQzCCGGUZpnnB57XAYhgBIu6qhumNQzDaDZfXF6OEQKM&#10;MYRAL4l7Sc91vUG/B6HMso3nR0rDsuIKYGJ7xHKzos6bVkOiIS6qZnw7vXz1epXmw60dP4qEUqv1&#10;2rIchEnU7fZ6A98PCKGXl6+vb8a93sBMSC4uLsq8bOq2bdjZ6XkQhJ7n1nVVFMVms7m6ulpvUkrp&#10;4cERk/LmZooxUEAFvjfoJ1tb/U4n5pydHB8bfz5CsBTctu04CIx5oxAcY4QQDHyvLPI4jqWUZVG0&#10;rQBaSilY29R1Vdeg1wu2hsOkl1BqlVW1Tjer1aos6vUmpdRCCIRhvLu779gutRylNEAIItTpdF3X&#10;BQiZgZVUEmMshAQAAISU1kDBTty1bWe92vT6/bKqjLNa07Raa4igucQWRQGAsm3LwpgSHEVh09YW&#10;pWmaXl5eU4ptxwJAt7VbgKKEAAAgAElEQVTodPwo8g4PDzer5e3NWEuhlSQYJd3uoN9P881qnbqu&#10;hRHodmIlBWsb13GappZKKiUowfP51Pc9yyKB6yKEWcuqqpaSl2Vhltze3k6SdOM4QghyLszkynGc&#10;qq7Wm/X29nYcxxhThLCBfBgTU/aNx+PpdNa2rVAKQNhNEmpZju30+31TKHQ63bpubm5uIUSe71qW&#10;BSFqmlZKhTERQq7T1A9DocB6tVYAMi4ARFvb24dHx4Raq/V6fHMzXyw2m/xmcrveZHXd2I7ftKxu&#10;mrZlVdkUZVVXTdO0GiL9TcWLADDCWVhVJcJ3M0yTF805q+sKAjAcDHb39swnYtv2er1cr1fj8U3T&#10;NKvVKoqiumUtYyYPyQzfyrpab9YIQQNplFLEsjUAGmiIECEWtSzLtollAYQBRHf/AAYIQYgAQgBi&#10;eWdPjCBEEGEIkYKGcIcRwgQbdphlMK/5alzoLcumlBKIEYCUEoyx+dOUVgACrZSUUt3j1Ttx7/3t&#10;/vtvHKTugC4C9+rKN75CACDQhmEKDW64U1RKLe//Xgg0+OZ53pQQf5tM+iaEeGPy9iZc+f00VACV&#10;BsoEGJkrn74zdtbmfg0eHJIM4fbBqUhzzqXkEALbdgDUnPGmabSG7zx77/DwSEqFMRZcVlXl+4Hr&#10;Ov/2r/+nf/j5z5kQH3zwwXK57Ha7SknOea+fAKA5Z0JwhDAhxHTMEUJpmhZF8dDJatuGUuL5ATRt&#10;a603m814PM7zHABQlqVpwTxYZG02m/l8rqR0XbfT6fR6PULI9fW1Aczr9bqua0qt0Wi71+tjTOq6&#10;Wa3WnIsnT94iBF9cXPQHPc/zlJLb29uffvrJz3/+892dvTjqBr61Xpc3N7fUohamEECggZKql/S6&#10;sY8gWS2XVVm0TdvrJqHv/9u//uut4eDdZ8+UlHmelWV1e3s7nU4vLi5t2zYBBCcnJ1rrLz9/vjUc&#10;/pt/89P9/T1CsOPgtlH//t//Lz/72X9um9Z1HCUlgogQqJU0c3l4ZyakINAQfMt36s1mhzRackND&#10;gNCcvQCaR9wpeB/O7gcoor8VevQN9eDb5nBvpv6+yZHGd37qb/SP3vz13kTOb6xtZajVQGugFbyT&#10;uispBNBCyVYr1u8HR0fbUWTfzl51Erqzm/iB4zh0tZlLyZlkGuiWt1yKLE2n06kUyrKcKIh6vUGR&#10;l47n7u3tRGFg2zTwfdfx9nYPvv/BD7RG63Xe7Q4IddJN7bih60ZREId+x3H8Xm+4vbOtASyKChGC&#10;MdUQSiWEEkKKvMxb1iqgFJBhHDqOzYUw+4bjEIwhE41SPCvSTbaAGHDeciH8wANQC800kFLyqBMW&#10;Zb7JMoiBZdm26wSBr4BqWGNZ+OBwH0C1yVeWjdebNWPt7t6umaNPbm/rqgUKBH6YdHpAKNZwjIgS&#10;UingOu5vn3/2y4//YXxz9cH33+8Nup1eeHC8N769iLreW0+PxrOr1zcXVZu3sqpZrpF2PJcJoSB+&#10;dX1T12J376A33EnTkgmJCG1YG3dipZXrO34YYIwxRhpAwYXkCgilJRgNt6q8urm+aaoGI6yVRBAB&#10;qQjFxvKKYEwwQhARjMg9c/6O1e/YYRh2Op0ojtOs4EKUdfPVl1//9vnz8c3N6dn5dDbFBDHBhluj&#10;ra0ti9Cmrk9fvCzK0rYcBBGXYmdnZ7lcua53c3t7O55gQmzb8b1QCvX61XVdNY7lIUg4V5Q6W4Mt&#10;i1inL89WiyL0g153cDOeLefruhKCAyHUyxdnRVHO5/N1OkdIYQK6Sbx3uIMxuL5+5TiWhiYcTraC&#10;l2WeFZnl0MOTw3eePvODoKorAICUYnw75pyPdraKIq/r2qLU8926rjhnQEOlFRcs7kSWRYsyr4oC&#10;QeC6tuGgrTerPM2EELzldd1gRJJeQiaTSVEUomWbzcZ3PQgh5xIA0O8ntu32+32E4XqzyrLMdlyM&#10;oXGHb9uSMda29YsXX6Wpoas1V1fT1Wq1Wq2UUhhDy0YY6qTbwRS5tuf63vZw2wv8TqcTx3EQh1yy&#10;sq6W8/lqs65ZwyVjos3r4iGfUEq9TlOKMWPM932C79rbnLd1jTrdKPAj1/a1glVe2Y4HEd3a2t6s&#10;8iwtgAJFUext7yyXyziOCSGj0ShJEtumEPlffvll0zTr9dK27aOjo/fffx8htF6vz87OxuPxW0/f&#10;MccjhM7PT9u2bVuepinjvCzLNM2n01shhOvZlkUNga3b6ZVlKRW3qWU7tKoqAADG2HV813WDILAs&#10;l7Xq6vXN/v7+cDiaTGZ5Xi6X66pqTG6kEX0BAKSUlmUZZVdZ1mEYGoIQACBJknfeecdc2yaTG6VU&#10;01RZlnU60fHxsdkljRpHa+15nm3bnMswDJumMfIVSijBmrUcEwQhLopqsVhBbKhE0Lap67qIgpdn&#10;p5rqo5P9tm0tn2LbpZRqqYCSpmf/TVkANIAAIYQBhBogCJTWQGmKCYCAYqsu6k8++sRzO6HbeXW2&#10;ghC8/dazYZJcXLz6Z3/yE8dy8yy1bMIYQ5jYlleWTduA16+u334rPTp83DKFMa3K1vPoJivatg2C&#10;QEqZZQUA6ubm5uTkxDS/IYRJksRJt6oqJSTnMo47w2H/3WdPd3d326auqorx1iJYsGZTV5qzIIwn&#10;N1c7W/2k27u8FDd5ffHyq+Vksr29O0w6nkX9IMiy7OvTl77v7e/t25Y/uV0OR872cDdN18vV1PfD&#10;fj/ByF4t88V83U+SThQHfnBx/rqu2rpq57cT33Vd10vT2yzLg8C3qWtTZ7aeW9hBCKmmQIhYkaOk&#10;aqXQBEokMcbz6WLY37IsJwiipmF5no52tsMwLKpmudooiDzH26S5lHJvb48xJoRoGvbFl1+uNxvP&#10;8xAlnU6nqiqCqVS6LEuMZbfbPTp55AXhYr6yqOP2vDAMMSFlWZqcZMt1TLVtWVbLmeRMc1ZXhdZa&#10;KWGUn+t0jTE2YaqUUqlAt9u1He/6+no2m3U6HTfwgyhhXGb5omqVBIhLxbK6agUhBEg1nS2mswUh&#10;qKxY08IwDKuqhhCu1xlCr3r94XA4vHj1igmOgG5bsL3ljbZ306x0gthx4c1kMltmTcNaJizLyTbV&#10;erVJi1IIEccxxpgQBIhTthlbbhoO4jj2/MhjqmxZWdaO40ymryeTCaVUA/T6dVGVH7373juHB8ed&#10;Tuf89Ozy8tKwjHzfBxq5rl8UWZ7nb7/9NkSkKKrLq9dBEH3ve8+UUoTSrMyklEWRZZtVVoL6/XS0&#10;u3Mz9jZZqgS3qK2VhEpDJSEAtmUZVkvbtqvVKs/zplRxbPe6naqqup346OioZTXGEAPYNI1WYDKd&#10;FnkupKzr1uSUENvCiNqu03Ixm82CKDSy7dl8SizLmDkZjavxktFa27ab5zmBSGvNubRtV0pd161R&#10;mZqxpBAsy7KqLDnnrmtHUaS1VlrmRRaGodKS8day76zmOecYg36/7/u+7/tQK8uytJTT6XS9Xh8c&#10;HCRJZ39nt0gzM7oMgkApURQZwjBN0/V66fu+hU2dPd3b2xuPx1rD1WLteUEchxhjk9a7szOyLGu5&#10;XNZ1XdcLM9WEEPb7/Z/85CdmuA0AMkJ0CKFlOwZcbW9v+35IKXV933EcEzLXVq3jOIYv+lBWGnmz&#10;ue4opUxSC8bY9UMlASSQ2LZtOwhhABvO+eur6/U6TdO0aRpEcNLp+WGkNeSc51mZZVld11JKLsWD&#10;7hpgJKV8SNV6qFqNa5GFCYeQtcKwD4zIM8uyljPOuXnrTLEbBIFRj+/t7W1JbbimRoJr9mRCiCHz&#10;GoM3qU33A1FKbcvBFkV3fqH3pTwwhT+AANwZRkGIEIHQIHSoIEIAEGzB+5gWbEq2++cxP5pRHgAP&#10;HE5g/DUhhJTiqqpypdu2fZjZGm6FWXum8/swU30TfxKK34Sg8NuDX3Cv7L0f6H2DVM2l6QEefBe7&#10;voFv38Q5v/ew/9ad+luv9t0neShJAQAaSAAg0EgDCQDQSmIMCTH7QIkQ8QO7rnjbFkabqjUMw7Bt&#10;uImetizr8PCwbduyLI2tt1IKSBCGYZqmhixtXMfMhaCua8MuRggtFos8zyGEZjLcGwyNt3NVVcvl&#10;0thiGeMrwwayLKssy06ns7W1dX197fYHRVF89NFHv/71r996663BYBDHsRBiNBpVVWV8pH/2s591&#10;u13f9+M4fuedd2zb/vrrL/M8XywWxsvz448//nf/7n/+6U9/uru7u1qtLGtkUDpj3PItIVp1bwIM&#10;IUAImMfu7e1ZlnN6eso5/7M/+zOTZVCWeZ7nw+GQENLpdJIkmc/nWus8z5USP/3pT8MwhBBeXb/a&#10;399fr9v//LP/+2/+5m+Wy6XnuVIKY9up9XdZyt/5ZB/W0hvg81uJuw8oVGnw5nJ9eIbfvfP3HvNw&#10;2P1CvXuJN45BAMjf7cg83N7E6vdrz/zy8j6DWmstCUFScQ1kf9DZ2e0DIDAGH37/va19v6rX89kk&#10;y/Plar6zt8N5u0pXUsq3334SbQVnpxeL2TIIAAZWU08syw0917hmUIzRY9TWzLXcg/3jX/3Tb89e&#10;vqbU/s1nX8xm88OD434yUEyG3aDXG1iu5XuhRtD1vaIuwjgom1oyQCjebDZCMAAAF43r2kIwJYRx&#10;ZBCCca6btg0jv+GNErxoVMVSqUUYhsePjjbp0u8Eq9X8q7Ovnzx5ZLuuLVpKKUKkauq6bRzHsV2r&#10;l2xlZX5++sK2sdaibdtuL2GCbzZZURR5mr11/LZLbcUh4MDzgsbjimvFBXJAka0vzk+nk/FoZ/u9&#10;99+hDuWaf/7V541sRjsn55cvrydXxMLERk3VtoL7boAIlg3PsiLw45OT3SdP3h7f3kqFELSEgkxo&#10;RCzJGcaUC9k0DVIk8m3P9TUDGFDLsjCmjLGmaZQ0OW0QASDvvQAhhAAqADAASksg9J0iXWttdmNK&#10;KSJEAV1VFRO8aprFaun4ng1AXlaW6xR1xbM0jDpFUSRJ8sMf/hAA8Mknnyw2a0yJTa00TWeTqZSy&#10;SIu2bbNNTqkdeOHBwcFmlW6ydL1aOa67XK5HO1tCsLophGh6fZcQdXxyWDc/tCyrakqEwMX5GGO4&#10;u+stFuuqxsPhMMsKzteeFxg/keVqsb2zS6k3W644U51O0lT15et5HHddK3zrrZMnTx5hjPOyvp1N&#10;2raJw7AocqDVzmiHS3Z1Oe71Ys0ExQM7slfzRa/TpZgoLljbxkFIKcUQUYwsYmmttVQYYt6wTd0S&#10;33G3+gND042CsCxLqLXh4pZFXeXZZJyt18umaSCErmu3FG42ueM4o+1dQ8gRQozHVxcXF03TWJhQ&#10;DA5Pjh8/fmwkwZ1uhCkN3ABg5FquggBoWLfN559/PltMJ7PpcjNngruBNxwN4m6EWtTtdZVS63ST&#10;bVIIoed5lFImVFrkDrUJIZiivMwcx+GcO5b+7LPnt9fjMIyjoDO7na0XmdYgDqM47mJMZ7NFt9s9&#10;ODio6pIxNpvNGG+01j/+8Y9vb8dJkjx58sRxHFPNrNMsiGLH8dbr1Lbtq6uryWRGKR30tyil3W5X&#10;a+15wWi0c319LbjSmtm21ekknufneb5eTVxqS2FrLRGAVVHa1MGQ8JZnacmZ2t7a+YMPf5Rl2WK2&#10;hBqcn55Z2KKU2p5nnCpc1xUAQqU929nqDziXbdsiiCjCACkg1Xw+nUwmjLEs2ziOA5GOo+7O7ojz&#10;1lihwDuD09oU8aaUZAwghAHUAGqMUVk1olWWZWmtGWN1W7muy7kmhJRFxTXjXDIuAYKYkrquB9t9&#10;fZ9KBwA07XvT0gYAYIhMrxIoqJXCECEEmqYhkEKAz85Ov/j86id/uLW11Xnx9cWjt0+2t7fLNL1O&#10;N+Gfh/1+P12tHYekm3XUCaXUrFU//vGH6SafTtYff/RP/+xf/POqqs9OL9uWE2rP54t1unn69Kll&#10;WbPZlEvlBWFdNVKoom6++PrF8fHxcrkGUnSTzg++9/33P3h30EtubsdNWdiU+i79/vfeHfQ7y9n8&#10;8vLy7OwUKdaJ3bZKeZP7DpBS1cUq32AM2LA31BCt2mrUT6JOF0q5XMw444K10LX2d/dYW2+WG5s6&#10;vWRLK2VRNwx6FnUwcoOQBH6nqes6rxarDSGkqOrFfBVFEcHWaDhaLTaKKwWUhsqysBJaAYkkFBIq&#10;qAHgvGmbqrGIZYx/meC+78dRV2zWvh8eHhxHUXQ7n52eX0ad2A8iE0pUFAVCZLlJLWqzljctsyyk&#10;FIiiDqE2wiSOutujXcdxx+MxhND3/dVq+XDtNHurULJMN6vVSkuxNehmReo4ztbWllKqrqtut8s5&#10;Z0JUVdV1vMtX56en5wdHJ73B1vbuYdM0601aFAWxHcsJsQWEEEVVsqZlDEglQz+oGl5V1XBrQCwX&#10;CuZ4blXXXGgvcFab1enZiz/+4z9GBH/00S8dz+a8vZ3MyrIc9QdSgbjTt72oVXi6KjRAjmddj+e/&#10;/e1LJoBSwLHGUoLDo97BwYFGziavltmtNZsPh6PBYDAMw6ZmSqk0K16NawvXSWKNtjzOxT/8/WfZ&#10;u+Vf/MW/euftp7/4xS9evHiR5+rqajwc9vcPdosigxDOZjOEaa83gJhCpPv9pG3bNN8knShJOlrr&#10;1XIxmU0x0hSD0aCvOFspWZVpW1caIkppYNsYQwhU0zRmCOO6rmup7e1t33V83+924jD0bU4xhk1Z&#10;rZbri4sLs3MGcUej3HXdlss0KxAiN5MpRiTqxBiR0dY2AGg6nc5mc8b0cNj1fV9q3dRMSo0RZQ2H&#10;CmoEN5sMQuo43s3N5L6uQoaNCe8koNpxHAB0XdcEQUooYyyKAs55v5/s7exqrY3vQ1UVg8GAt+zm&#10;+qqfJEcHB7PZxATavXp1ka7j0Wh0ezuVUsZx+M5bb6/Xy3yTUoTromzb2qGWpNi2rK+/PmtbrgWP&#10;os7BwYFSymicOG8nk81ms+p0OnVdR1GUJDHG2LIcx3GMSew9jlVSSkIszvliuVosFsfHx0mSdJK+&#10;8f4xFT9jDCFS1JXjewghoVS33/PCwPV9JhQASCiwTvPx7ZQxNhqNhqOtsm6xJFKB2Xw5n8/zsmjr&#10;pm4bCHGSJPuHRwAhAskm30wms/F4LFpmBL0YY6g1AsCyiREQCgEF+kZTKoVWSnSigHMuGAcQWARZ&#10;FhFC2badFUVZlhrIXq/XHwyqqjIkcACQoWcHQdByaYjNCKGGtUIIz/OOjo6k5G3bEkKMhZLlmOE2&#10;vJ+yQqk0xsSYN5jq6m66pQEARlmDNDDmtQgjarTQxpXHQF+EELoL/737CQIItYb3elrGlNaaUEQI&#10;cV0fISKllFqZfAsIoXmLHtzF7zXAdzEeD9jgAaroe9TyzbDrASeYIdc9RjZYQOv76ZeBKPeCSfNc&#10;4BsU8fvR75s/vom3TYiRQdz3uFcZ+eU9FPn20FiqN14G3U8QldayqQXGKPB9zsVqOUXQ6nRirWWW&#10;bSDEnHOLOpRSx9FJkvz0pz81WhXD7S+KwrIs25JRHBg+MwCAMWbkSMvlklL6+PFjQojxPJ9MJqbI&#10;KevG9PpN6yEIAnSfhpVl2Xg8juN4uVy2bWvb9nA4bKpaKeV5XlEUv/jFL3zf/9GPfvThhx86Dn3+&#10;/MuzszNzqhosfXJykiSJOVWN3q2qqk6nM5vNfvCDD//1v/7L5XLFOWeMc85NR4kx1jQMAGCa/kXB&#10;peRtWxuPSfM+/NVf/ZUQ4vLy9e7u7tHRCWPsV7/6VRAE7777ru/7RjGxWsyNRGIyvaGUdrud8fj6&#10;7/7uP/5v//v/enNzbXh8CCFCUdMwQoiUHHyTwfsNHgZAAQBNOPPdGoDYiLYflhwE2EytzYo1g9i7&#10;bLA71S64fwazGL411wX/7dv9MkPf/vHu+ze/eROHfxsSqzdfztxj+tcaKGNOcXx8GMYUQAagfPnV&#10;1zUvMMaW5T19+72dve3FYkGwPb65nt4s935w+M//u5Pf/Pqz1WpDocNb6VLiWG6e5k1Z5VnWiWLX&#10;cljTnr54sVzMWF1tDfpFVr746kVV1JTS2Iv6/X4/6bnSadoKYoAtDFrQ8FZqPtwZPHv2NE1TI/Gj&#10;CCMM8jyXXCgllRY3N9d1kWMLIdJiwALfmc2mN7fL/cO9wTDKqmVRbiyfXl1dvXz58ujooNvtcikA&#10;wgpoatsQI6Ek1qhum02WLtfrrUE3LyvOOaXhzWSWp2m+KWzLsm3PdfzZzWw9W8tWtzWTrUAAF3ma&#10;9J7tbW+/fn0xn9+enX51/OiIejaAcrTdj+Lgq5dfIHr3eTEmKHVdK0g3ueCg0+uMtg88P16v0vl8&#10;2TTMshwABAaYQEqAhaBV5K1g2rNtm0aRGyGJEYcEWLPpYjFfU2IDoJuigRoCBN9I6QNmKwZKKimV&#10;EjalWnImtOM4GEOMIcLAoDYpdJrmdd0WeeWHwZ/+6Z9++KM/ePHixZdffWWsNwRve0knjoIoitIi&#10;J4h4judgCwHAW0YxCn23qQrfPfAdO01TDBUCWrJWUqy1LPL1b55/0um67zzb+dGPv//kyZMnT052&#10;9uLtneSrL18+f/7Fcp0NBj3Higl2WpYVqYiimCAlhbCw++TxU2N96jp+EHe4kP3+cD5f/tPs11ef&#10;v7KJ1+8Pd3f3nzx58uz9p28/Pb64eFXXtdKMs6qpy7qtbIoCzy/zUin1ODqxIdWthDYBXIuar9YF&#10;xhhqgBGwsMUYo5iYNhkAAP+P/8OfmF212+12O91OpzPo900kZlWV8/lstV4iTDCGUkrO2yDwR9uD&#10;w6P9KA64aK/Hr0/PXlxenls2QRh0O1EY+dvbWweHe4NBb29/J44jSjAXbVkUm/Xm8vzy66++fP75&#10;8+vrq6vr10WRQQwBBFJJ13M63dh2Lcu+y5/crNdm0zdp723bspZprSmlhnRaVvXlxfXLFy/rqnn5&#10;8vTl12dcqDjuSCGjMEYI9Xs9Sunjx4/2D/byPEcIYAy/+uoL13V+8pM/atv2gw8+ePL2k6qqiqLQ&#10;Ws8Xi9lstlgsF4uFMTlkjPle2O/3jRx6s0ldzw3DqChKz/OABggj4xMYxx3XdcPQF5L7vuf7vhAi&#10;CEKlwPXVuCzaqmoBwFLqX//6syzLHcfxfc8ilikFzPDhwbfT87zt7e3hcMtw20ypJ4QQSnDexnFk&#10;5s/9fn802rJtm7G2KHOMiZSy1+tHUbRareI4Nk42WmvHsaWQRk1KCLnb+BHCGAt55yZaNdVivciK&#10;DELw4R982Ot3sjKjFnE8R2ghJdd3e7oyj70fEph8DAWUBkoTgBDAkkkMqRLgq89fXl8uLGp14iQO&#10;Ozuj0WI2fXV2LqV4+tZbdVHMZjMAIAIIU3trtIMJOdw/GQy3gAIff/xp3bT93gBCPJ3ObyfTLCsY&#10;E/t7B0m3Ry0qhGyblnOuNVxvNr/57LngMk2zThz/8MMPu90uJnAxn93cXEGgXJtirOPA7yWdMPBs&#10;i3BWv/vuO0cHu45FekkUB64SrZKCt3W6XkEEeFtLKRzbruumLArHsQVnhGCKkes5m/WacSaFms+X&#10;FnU9L8CQ+J5/O55cXb2GADqOHYURhND3AyFE4PtRFAvGhJCb5YoxhgAmhHq2BzSAGjqWA4AGCigp&#10;OGfdbtdxbMZ5mq4hggcHB91+v6wrofTe/uFwa4QxkUo1baOktm07z/M8z9OimM1mtze3s8USY4IR&#10;beqWYCqkev366vrqpq6bxWLx/Pnz6XRqePJBEBiK7/nFxdXV1e1kcn5+fn4+LosNZ43gzMwTmqau&#10;qsoEoBuPWt8PtIazxWo2mxVFRam1SYvVJs/yWkPEuQYQIUwIpoRYQiilgWVZrhcEvu843nA0Ojw+&#10;dly3bpr5bC6lUArkebqzs/3o8cl4PF6tMt+jTSvyrO0nnXfefcpZez2+bTlc5xW2PAlIUfOiZS3n&#10;CmqNIMKgP9yOk55SyA8jhJEEMMuKvCiFVBpAJkRelr2OPxzGR0cnxnsMQlWW5ZdfftU27XvvvRuG&#10;YdPk3W4XQsC5YLxp2zbPM8dzOp0OF+ri4iJLs/V61bZV4Lue54aht7u7kySRIYb6ru35vuc6BGMp&#10;RJpWbcOYaAkmDWsZ4w/WO7xljDGMsOPYbdtcXr7KszyMQqDUzc0NkwIhVLetGZpRStM8hxDu7OxG&#10;UeSHYRAE0+ncPKGUCiIsZev7oef5GFPGhG07juNWVSWE6nS6Uqq6ahzHXa83QAOI7jiZZvMhhCAE&#10;HcdSSiEEd7a3fd8lBDuOVZZF2zZa6aZpTeioUtK2bc7Yzc3NYj7nnK9WS6MGz7JMK727s+P5fhzH&#10;lFpZlo7HN1mW2rYzm89Wq3WSdDEiSdLNsrTT6ezu7FJKZ9NJnheLxYIxVlXlarVaLpcG7xkxAucc&#10;Y2JG0GbKbcSKpjcnpWxbZmLe4jg202AAgJk9WpbVtgwAgDGu69rceXV1dXp6arb6uq6XyyXnPEmS&#10;KIoYE/PF+uZ2Mh6Pp9Op8cJwXC+K4t3dXWrbjMvb28nFq8vb20mapkIIiollWb7vO65l5uoAPGTD&#10;SmORAyHSWkrFlZIEYW4Wg1RKSgAhYxxjbNl227ZcsDAM+4OBlNKySVWVtzdTAEAURRhjxoURL2it&#10;0T2YFEI0TW3Gs2VdeUFkYpzvECZGEGKNIHwgXiJ4V7jfiXKx+d6U64QQy3Ycx3FdzwS9PgQmGQSA&#10;EXn4M+G9A5BpYRjOv2mVYowti7qua4yd7uHuA16+o0NLKfQ3dGittQbwDkkqdY9wv81J/u7xb6KF&#10;NybA4A0s8SYF+ncHgN8BJHcP+YZ0+t1j7kytvv2Q+weqe862hghAACHSZnBuWRQTIAQvy0xK0e0m&#10;f/KnP/nDP/qjfjISUtu2Y3Jo25bZtr1arfOsMGHO99NOZbgDcScCABgDFwBAkiTDwZYJ6Da287Zt&#10;Gxcr41huNK8G/RqhuGGfgXvPcCnlZrMxnkyU0k7cqapKa208XMB9Wq/vB+v1+vr6GkJoGGrD4XAw&#10;GCyXy7OzM6Wk48SA0O8AACAASURBVDhPnjyuqsq2ra2trQ8++MCMi+M4RgiVZdk0jFJLCWGUGoQQ&#10;QrA56zebjVJ6f3/fth2l5GAwuLi4PDs7T5JkNBqdn5//7d/+bbfbffbs2Wq1+vjjjx3H6Xbi7e1t&#10;qfhXX31Z19V0evuf/tN//A//1/9x9vKruNOllBJCbIc+GLO92fh4k5B8TzkGD+v5m3Drb1S436yD&#10;eysWc0NvHIYezqM3H/6ATu8egBCC+P6F4MPd980UBeHdvOE7y/LN1/3WagSGHyE1UPebj9RaCsm0&#10;lpaF9w9G77z7qNcPGK+vx688z9nf2z86ONnbO9zb2VcSTm9nAOAo6ozHkywt4rDDma6yCgBEsWVb&#10;jms5ju3s7my7tkcgBkqzuiWYsIZBgI+Pjm+uxy/PXiKIRNtKpZRW1EIaKJMphTAiBDHOhGRRHB4d&#10;HyitLJtIIbjkbdNACMIg0EA6Dul0g52d/vb2YOdgK+lFSS90Q2swjI9Odt3ASvPUcb2iKuumDONw&#10;92BHaS2VYpwRy+r3+wDC5WqllQQQ7OyMLJvEnY7vuhAirWGW5kqDtuEWsTAiQMLlbJ1vciVBUzVA&#10;Qd/zldJJN1kuF+tsXdd1UedRHPQG3U4vhgRfXJ6/OD89PDxIi5IxVtctQhgTp8irbtLb296zHXe1&#10;XF1dv2rquq4rCDTnjGCcdHtKaojwF5+f5VkjOUCaOtQP3MjGnmTq+tX49eUV1AgDIpighOK7AgBT&#10;Sh1KKaU2IQ+NSGWiCpVyXTfuxJ1Ox7Ltqm4mk6lCSGudlQUAwI/C4+Pjn/zJn2zv7NR1nSRJGIZt&#10;2y4Wi9VqlWdFt9MFAIi27ff7TdPYtmWkK+lmfXh4MBoOGatXy2WarntJ8ujR8dX1K2Ippcvd/c6f&#10;/csfvvPurh/q19cvhWiTXqdpmi+++NK23eFg27a9thUvvjr99ONfzybrqmzLvGkaqSX0/FBIIKUC&#10;ADqu43l+FMWu5wIIOeN5nlZVyXlbVWUUBb1eIpXoJp2trUHTVNkmIxBahErOIQTDfm/Y7xskIloG&#10;pCrzHENkISq5QABjjSxCCcK8EVop8o//+I8QQseyAQCe4/i+b9oMxkZla2ur308sy+G8BYhQC9u2&#10;ZTzijeEQxiiOoyTpDpJeGIaDwcD3fXOFq6pytVouF4vNZpNlGSVWp5NMpvPZbKYRxJR4ngcxYKJV&#10;AES9zmg0iuIgLTZlXTDWQKgxRVprIZjWMo57EMJ8k24267IsjByREGpYPdvD7S+eP//it1+byefW&#10;1lbghTc3NwCAXq93eLh/dn662Wwwhpw1bdtOJpOf//znT58+jeLw9evXxgHCtu3zy1eO4zQNC8PQ&#10;oo5je7ZV1XVr+jd5Xl9djW3bHo1GH7z3PQDUzWRcVUXdFG2rorDj+wHGeJOu9vZ24jh++fJlHHd9&#10;3zf0Zq3gcrmuK2aCBIRgbcspUg8mIuaSZt782WxWVZVtu7Ztmxl4GERC8oY3EMLVanV4tG9Zlglw&#10;3tkZCSHOzs6KouKC9XrdR48emaiMi4szpZTx5hRKCyGEYK7rtoILIRi7C1LinMfdaDabYIyBVpTS&#10;TqfT1Kwq69HeQEqJLAQQRMZUUOl7/xKJNNBaKqmVUlBBqIFQAgFNMIEQzmfLqqqjyF4sVnvbJ0+f&#10;PptNx6vF3KI46cTnpy+BUgRho+AXTEim5rPVCpWu7/V723t7R5999tudnT2I6eHxycWr/y/d5HsH&#10;+0KI+Xz+7Nmz4db2Rx99BEn69OnTm8lMSk2p/d577z0+OQoC74vPn1+PLxFUoW9HXkItJHkjRWtR&#10;4Dr42TuPD/ZHWZYRYp0c7HW73WyT3d7e5lldFNV6lUmp86Jq27bMMyE1JZZsG4LVenUjWd7t9RVn&#10;QGmL2L7vY02yVa6ZsqnzD//w0Wy+Pj7cOtjfS+KO5wWhH0AIESKbTeZSO466hFhZVgAKMYCKSsG4&#10;ZdmCCqDNVIdrILMsjSL/wQSSEAIAKIuKMWHZOsuKum4JsSzbbZrm9evXeVXneb6YL/f394llL1YT&#10;reBylWmt0/ScM1VVAGOwXK5Nhep5TlE0tm07jmsc1IzWIiDY8zw38A/3dg92B+l6fX19PZncOo5j&#10;ZtEKaELI3t5eWbdCq36/X1VNVdUvX5wpjTVCRV41rXAcj9qEm1pYai6hkBIWtVSw30sApARbDRN1&#10;XXe6sRvYddn6vt007S9/+fd//hf/6nvfez/Pf66EpBS5vmX7HlNaMi4hKcr67HLMuKoaUbW8alvb&#10;cgChTCkM9Dqvs6/PV8u557kQySTpuJ4vlbp89ZpS2zCQO0nftqlSYDjaOTg4Oj8/Pz8/57wwEcq7&#10;u7s/+tEf3txcf/HFc9d1EVY7OzvGPaVt27oRs9lCKnByfPDq1Wug+HI+xRi6rosxVAp0Oh0MUdTp&#10;Hh8cbm2Nirw6PT9bLtdp3mZZ1gpJKYYQKq601nHctSxiSiLGueu6g0HPdd1KcMdxJIAtZ8RCmBLj&#10;+FpVTRiGUdyxbXu9Ttfr9fX17c3NbZL0bNuGCrqWqyQQXCkAKLWNLFBK3dTMGblagdls4XlB0ukJ&#10;IRpWY4IgJJxLABRCSHB+d2E1JbxSGOMoisych3M+nU7rsjAuTcaIOwiCzWpxezu+mzQKqYRkjBka&#10;Vdu2DWuNX06n01kulxjj4XDo+/5yviCERH4UuN7e3p5SKg4j48JlynSlFCZ3ilZq4apsCCFRpDGG&#10;CKEgCBhjy+XSDLLMRpck3V4v6XS6AADDIjOBzybfxfFcIYRUIitSx/G4FOt0U9WV7TpFVRJseX7o&#10;uL6U8nYyy8qirFqpgVLK9/1ut+u6rlBACDGdLxeLRZpmZVVBCLvdbhjFBKN0tYZIayClhMZVS2st&#10;hHGiUloCpYTh8NqUINtqm8axKSU2E9wofYSSjuNQxw4j37z5Wb4xla4ZM7ZtO13MpZSCqwdOcllX&#10;EMKiKK6vr4si297ejrudMAwtx+OccykABBhbZn4LMFLKhBndzaP0PfcSIWLidAEAEFPLslzXNwzb&#10;u0kvNLG5SgGotUZQIwTuHW4hQghojSC843tD9UCQNoxoQ5g3KWgGgOl7D+cH6ulDiW/m2/dgQEsA&#10;AAD498LQ+5vR4MI7avR38S3Sb0Cfexzyuxj42yD2u0dCCM3U936QjPS9P7A2YuA3YDMEyiDkNyZ5&#10;EkBVN5UQLAiCp08f7+7uY4x/8IMfhmHvt7859b04CDytYRx3b2+mZjYruGqaZjKZ1HW9vb1tPg5D&#10;2vc8LwxDIURVVVmW9Xp0Z3eEMU7T1FhAG2j66tUr27ZdQtM01VpblmVKOOOvZuo9U1qYTAEzRu7G&#10;naOjI8uy1uu1adNvNpvf/OY3n376ab/f39raMnWLOcs2m816va6qKgx9c4K3bbtYrLSGYRgURTEY&#10;bC0WC2NK7zqWVFxrjSDG+M7IjXPeNFVVVScnjzsdbzLZbDabsqgsi/R63X4/mc1mH3300fe+972/&#10;/Mu/jGP3N7/5zX/9r/8vQuDkX/z3nudpICmln3766dXVq08++eT6+npre0cpWVWV4zjmY7EsYkjj&#10;D0N781Hew1qt9V2i793n+CYtWSMIoAkDUxAAANC3AK2+77T8fgur373zAfqaM+h3+QhKqTcB8Hfh&#10;LoRm3/vmgAdWP7w3xAJA34Wf4a1RZzgcUIp936VW53oMnr71vh96RVFITia36+VqJTiOwwGhwHfC&#10;zWr95RcvBGOO5WJI66LCAE+KZjAYbA+3MMBF1bK60VLZ1AkDb7Q1aJsqz9a+S4HiQimIvLzK0FzG&#10;LLZtG2PIZUMtLHQLkF6uF5/84yeMMUJQXTZlWWqlCERRFKTZcrTV39kd1k0zX9w2bek4pNuPDo9H&#10;lGIm2jRfWDYg1AYUWvZexerNZsOESPo9zIwVSF1VVcsZoQi3DZfC+MZZQeBHcZ7njEslpOv6GFHW&#10;SmFpy3KCQGumORVIA4SIZFVRFE1TQaWTTvzo6Ni1na++/DIZJrbvXV5ezqZzrSEAqK64ZXlAwbZi&#10;vU5/0B9IwZfz6Wq1SrPUsm2Lyratm6bpdnoYQAxgWwnBMLVdoOyiELd8jbiz3Yu8KFqvftvUgiiI&#10;ISLEsi1bMW6KQErvtlNTEGqgpZS8NS4e6F5xaRmY07YcA9y2XCmQJAm26fPnz23P/f4PfnAPce3+&#10;8XEYhkCq4mnjut5qnc4m06Tf6/f7ZV1RSrgUi8WC2k7ou08enQDBteaB5wheKs0Ojnb+6CfvvvPe&#10;bhTrrHrpO1ZRzSyrF3hDTGsA27pmUdSxbE9JzBtnPhar6fk/fXoeRfZglPihhyh68vYT17XjpAsg&#10;nM0W1HK2trb7/aESyngZKKXGt69bXvW6fSnbYS/xbIsiuD3cWs6Xm81GCRm5fuxFomKtAEQhKAGv&#10;WWD7vV6PIiol1xJkWWZb1mAw0FwLyfB2YudZeXMzmc0Wm1V6fX1zfnZ5M5nN5svpbDZfzK/HN7PF&#10;dLle1U2V57nxNTWuzt1u9/Hjxz/84Q/ffvvtk8ePhqMtwflivXp1cTme3EINOOdFWbaM5XlBKNnZ&#10;3dVA1VXj+p7rOVpKpaXnud1+MhoN+4MkivyWMyG55MKE2SZJknSTMIyFEEjDum4nN9P5bCG45kxi&#10;ZLNa3FxPgARFUQquqrxaLld7u3v9Xt+yrDAI8jxN0/TV61dXV1fn52dputrZGT1+/Ehr/e57z4QQ&#10;aZaORqMwDIXSr1+/llIyxuumybLNcrHq94dmBJGmKWMcAODY7gcfvH90dIQxWq4WQnAN9MHBASHY&#10;sq2yzBeL2bNn7/b7gxcvXsZx3OkkX3/1om4aSi2ltBCiKHJDAQIAsoY5jm1SKLXWrusSQooiM+Og&#10;LMs2m3VR5E1Tl1WVpmvW1I5njwa9vYO9V68utre3f/zjH3POPvvss7KsGGs9z18s5rbtHBzsX15e&#10;SMUxRghihJCxUDdXTUQIQkhK0bDWdOiPjx9ledawmlC6f7j/6PFJlqcAK9dzIFHUwhpoCLUxGMQY&#10;Ymx2XqmUvhMnAG2sTgQXnuNTYl2cvV7Mlm0rXds9ODyKwoBgmCTxhz/4/tHRQZamCOGqKgklAEA/&#10;CJq2/eUvP355enb1+tqy7UfHJ/PFYrQ9On1xdnxyoiTsdDr7e/u/+Pu/X69XOzs7u3u7eZ7mZX58&#10;fDKbzT3P/fM//5f7u7uz2fS//Jf/5+zs9Hr8Os/S+XTm+k5dVYvZYrFYTiaTvCj6g8H2aPTo+JgS&#10;nGdZXVeiZf1e0u8lju0c7u8/ffb0xz/6gw8//P6w32OizfP1ZrOsm5xQ1DTl7e04z0pCsEXocNCn&#10;1JpObg8ODkXLPv3H33ZjFxPcNuzq+ioMAotSgqlFLQhBFEUY4cuLi7quXWprDSkhpnaHGlqEEoyE&#10;FEpJ13XjuMMZy4tCcNnr9x3XG9/c3EwmeVE2DfODkNq0KEvOeVE3tm33ewNCyPvf+8Bx3Nl00XIB&#10;ADg+ejSfLzYbGcdYKa2U3Nra2t7eHo22MQbL5fL6+ipNU8/z9g8ORqNR0uu5jocJMZSQ8fU4Sfqj&#10;0Q4ACEAkuESE9gcjpfDNZP7b518oBXd29ouiXG+ytKg9PxBSN4yVZbNYrbO88Dw/SXr9/iAKI4Dg&#10;+GYmBfM8v9Pter5f1/V8Nru5mSAIlJIIoTxv66Z4//33MUSvX42h0K5FumEMtB70Bp4bAEi+fHG6&#10;2hStkIBYCuBWCmLbXMia8yAMiWVnWV63ddXwuqkQtqjtLJebTZplaVYUpW1ZGJPLy8uqyHu97sHe&#10;XieOhOAYw/Pz88vL034/+fDDH7Rtu0lXnucaqxXHdYqibFrueR5jvJf0i3S9WjaLeQ10HYbe0dGR&#10;59lCsPH1aw0UJcRzrL29nU4UhZHvONh2LMYqLTUEyrawbVmDQQKBztKNY9tSStumw+EQY9QwxqUs&#10;ioILbnTvrDXerb3Dw6OoE81n8/H4ejqdcS6ibjTsDzdZlmcZxEQIUbdNVTWUUtu2i6Jo6hZC6Pt+&#10;XbdlWQIAAj/AGHPZGvs9zrkZOACtHMfGGOd5tlmv27axLOv999/74IMPTk5OojBeLBaT20VV5SbI&#10;5ObmpqoqKaRSytTEju3MZrP5fE0IAgD2er0wim5vb5IkodSazabD4Vbciff29iGATVM3Lb8ej6WQ&#10;3W7iB2FZVLe3k9lsXteN73tJ0iMEQwiHw6HvBybvFwCQZSkAcDAY3N7eGgUshMjzPMd1gyBQSjHG&#10;MLnzKP6myajker32PA9jDCGilLJWRGGcJD3qOGVdv766evX69Xy5XKfpepNS293e3d0Z7VLHStfZ&#10;1y9PLy8vLy8vTfRLt9e1bQtC1Osnhiu+Ws0h1AgAxlldllxwBCAm2MTBSikYY5wzjLHrOWEYNHXj&#10;OI7nuxpAx3GMrfpgMNjZ231wb1b6DpxIoSEEvh9wIeq6nk5mi8UiTdNNlgohvMBXWjdtE0bx8ckx&#10;IRYTEkIolEQI2Z5LMWVSSK0wxvemOgghZFjPCBGEMEbkm1gj2/E8z7lnUKOH2334CkIIY0IINuTo&#10;u/+8T8vT2nhBaaP1NavLzCTNxP4BKL4x4NLfYXiq+3seZrzo/2fszZojya4zwbv77h47gAhsidyX&#10;SrI2kpJIqtVsSj3UTJvNH9A/G9ObZHqRTdtous04LYqSWBRJVbH2yqzcsAOxR/juftd5cCQqS6Mx&#10;a3+AAQEPtzCP6+7nO+dbXuPhN7dvsOtrGHANBq6mZOaNsd3/9PbvYeCrKKPrEZwxBkJzzac1QAHT&#10;KPQadoVGDa0cGAi00UIrrjUHRt2/d+c//9lP//Of/em777ztuU6/218sV/P5emu44zouhKiu+fhy&#10;0ixUhOHBwQ1M0NOvn2xtDptuCOd8NNpWSjaeAoSQhsUAAEAQe57XpH97ntfwMupaQISSJGnAbWNd&#10;RjExwDRxD02zvvm+rszw0yTPssbnrN/v7+3tRVHUNC+aOvDBgwdvvXW7LMXLly8xxhhDxmi73f6D&#10;P/iDICTj8fzy8pIxtlyukiQ9PTnP86Iq6yAIjTFlUWmllJLAAAgBIRRjlKZJlmXD4Ygxp9t1XTca&#10;9AdJkty7d38wGGRZvre3t7W1FYYhQnSxWHS7nZ/97GeO7YSRrZT+/e9//5d/+X988unvkzR2XRtC&#10;qJRsFrCUqiE6NHi7WQ7Xnb7GjAqh/+/U940pLnjj9Qa7vuHbjK68o6+p+tedjzcze78BzE3d1dRm&#10;1xpjcD09vnLnUv9mkV9/8tdXsAEAaiONARCZN1n+8EoDrLSRxkjHpds7G71BhLCMIi8I7IuL87e/&#10;8w4C5PJymqyTn/8//+NX//yr6XQ6nU4Ys3FjKygUxfTB3Qd3b9/zXC/yI9fxuq0WMODV88NkHVdF&#10;pTUYbY3arW6WF5QSSml/0JtMx1zydbKWWtSirkUtpEqzNM0yqaRl267vcinG04k2xnM8AEGWZxih&#10;uqwoJav1oubVbDH++JOPPvzo9xDJ/Vv7+zf2i7p8cfgCQOiFvtIQYEqZNV0u8jLHjEitMCWEsYpX&#10;CEHXdeq6Xi4XCCHBa4jQ2elZUZRVKbJ1hhCBEId+JIVWwkCIRK1FLXkltAKUOkYbRGgQ+OPpdBmv&#10;uv3u977/PT/wX7x6QRihFgla4ebmBoBwncRKKdt2HMfTxgyHIwPMycnpYrmo63I6n1KGKLkSwHRa&#10;Ldt2tAZKw253s9/baAWdNM6efPnk8MVhlVe6Vhcn53VRAgWgBgQ1sezGsixKMSOEUUoxoYQSBIGB&#10;DddFGUMIaXXaYdgCCC+Wq+cvXxDLLsrq6Yvn55cX63itjW51O03WQxi2XNfz/WC1WP3+o4+ffv2M&#10;ELK/dxCFkW3bdV0Sgqez6cZgsLHRz7J0Np3YtjUc9ofDjX4v6nTCyfxsa9v/X/78R/cfbhuQApxJ&#10;nazXU0Kw4/pCKNcJ261BXco7dx4QxObz9YsnRxgTRi0MIRd6NomrqkrifDKZX46nWZJhTFzXxwgJ&#10;Luqqrqqq02m3WtHm5kan0/Y8l1HquHYYBP/4j7+cz+Y39vd2dnZ7nY5Fra2tTYphlqeMWlqJKIws&#10;Zh3s7XuOe3J8dHkxWczn2TpWQiMDNRcWYfjRzV2CmM1cglhZG6kQRFQqACGuuagqTigRQqzWy+Vq&#10;uVqv5vPV2dn46Oj45cvD84vz5WoFIEzS9Nnz559+9tnHH3/y4tXL1XqdFfn4cnZxOeZCR63O/QeP&#10;Rtu7hLIwamGKlstFmidC1gaqvEgODvY931ksprP5dLmaF2VOIDTADPobjm1roZWQ0ODZZHF8eAE1&#10;MZIATRl014s0XiTJKsuz3GUeozRP88V8/erVy+OjQ8boowcPlsvlF59/Pp1MVstVt9N+//13h6PN&#10;sizee+/d4Wj7ydOnBwc3jQHUtj/99PPlcnV0fDKbT8qqTNMEIqS0unnr1tZwiwtuDLQdJ02T09PT&#10;4+PjL7/8YjqZuK6zuTHQSuV5upjP55OJUebh/UeL+TyO09Fwm/N6OBr+/qOPtrY2XddmFnEth1FG&#10;MQ08XyvNKAuDUCtFCZWyLovc8xxKCcYo8F0IdJGnSnIIjNZC6/o733nYbbc+//zT/b3d9959ByP4&#10;1ZdfcMkhgJRS3/ccxx5Pxpjgo+Mj2LB0AGKMCalqzqVSlmM3UiWECSHUthzbcW3bWSfJYrXCjOzv&#10;723tbM5XU+qQqONXdS4kB0ArLTivlKybxpMBBhKqjCGYSFFTjJXi0BhK8KDfn4ynWVoUWVUU5fvv&#10;f+/WnVt1XbQ6rdHOKIoiZrOqrkteFnVFKJVaKa2TLD89PZNaci4Oj44sy/qjH/3QYuzs5Pzk5OTu&#10;7XthK5rP5yfHx1VdUoZ3d3c63XaRZ47Nyrp8//13u+32J5989F//6/95Ob6AwDx8+ODy8jIIQ2a5&#10;rajT6W10uj0ErL/8y7/6x3/8wLH9y/OLVy8Op5M5xrTd6SKMT07P58v5y1evXrx4xnnZ77WjyL19&#10;Z+/Rw9sPH90bDPoIovlsslxIggHCqqrKra3+6cnxjb2dbrvzyccfK8kHvY1bB3eyLAfQnF+cr9dr&#10;Qonn+QST+Wy+PdqeTWbLxQpDpLWhhEIIKWYQAiUUxpjXQnLpOW6n1c3StKp4Y/JcVNVkMlMazObz&#10;PM8uLi/SrFiu1gDju3fuPXz4SGpzeHQEIOp2+wCCJEktywqDKAiCdtsFALbbbUosz/MfPnywPRy1&#10;opBR2um0d/e2O912URbL5erly1dFUbVaPcoco83WcBsT69nzVy9eHiuD04wvFklWyOcvjl69Ok1S&#10;SS27rEW70yfM0VpLqSGElFEIkAYGQljxerlaLVcrbbRSuq7rqq4os4DWezs7oR9Y1EriOIlzhKCB&#10;CCKwXsYbg75n2acvDy0AOq4/GmwgqeJlMtwanZ6ef/nk61oZQHElOcTIYCi0bLqVUgtiMS5VwblB&#10;AGBCmQsgrmuRJJmQihFmjOace46VrFevXr1M49XNW3s725sAcMcBAKjT0+PA995957vMovP5nNmW&#10;Aca23E8/fea4bhR2Vsu03+kncbrZ7zCqHNsyxlycnziOfWN/d9Dt5EU6nV5IWTk2cWzCCGi3/L3d&#10;zfVsUpXStYHn4H43REYt59Oy4mmy3hh0t0fD8XQ8mUxms9l8tlRSe66vpK7LGhEQReHW1qZlWZ9/&#10;8fmrV6/WScKltGzWH2wSwtZJUhQVxFhIhRCOoghibACIkyQvylY7CqNQKskosSwGERhtj/IiL8s8&#10;isKmjFZKQYD8wPdsV9S157kIwfVyJUSNIIzCUAvw8sXL9boAAECt8zT3XR9jqIQc9AfaGM7F9s42&#10;s6yalxBBy7akkp7nLpfLTqfz1lsPGxPj9959L8/y09OzdRJrDRAmOzt77U5vMVtNpvPZbO56vm07&#10;i+W6qZYYsyzbgVATghEElsWMVnVdQ4QBALbrYELqmo8nkwawKWCU1kmSnp+fL1brvf1923Eps4oi&#10;9zzPdX2EcFZUUmnLduI0ffHq1WK5vLycWJbd6nSUNu1u9+69h73BZl6W48n05Ox0vlhyybeGw4Ob&#10;Bzvb2820nFECAYzXqzzJVqt5XWYIwqosCMHA6EG/HwZ+XVUIwib43XVdSkkYBq7jdDudrdGW53uY&#10;YNdxHj58YLs2IRhCoI22LHZ2fnF6enpw4yZjVllWlFIFTJzGcZz0+30/9F3PMQBwKXr9ngaAMqvV&#10;7vhBUAkhtTYYQYwos5llQ4whxIgQhAmAEBiEESGEIYQhwoRQginBBOOmZ2LbtkOZTQhFBCOMEcIA&#10;wIZheMVTAthAgCBUSiulDAAQoWaHhvb8uoK/KtzrmmdZLqVSSluW3diw1zUXgje9CQBAQ7K4xiQA&#10;AKmVfiPXFyHU+Mzr63kZhAZqbbTUUiiBALzyYzYGaHNlo2sM1Aaa6+GYBtA0js1GN6AIIAgA+oay&#10;qoBBGJPXRHGEEEYAQmCAYYxJKQAABEMpOISgGfMiCIzRTXwDBEBwbllMlIXFqNE6zzJjhMWwUuLe&#10;vdv/8U9+/IPvv2dblNdlkWeDQW9jsPHR7z4cjQ6kMEpoYHCaFQBg1/N/9cEH/+2///e9G7thEGxv&#10;jx7ev5+l2Wwy11LXom63OghijAiEKAyjIAhfvTpcreIwjMq6RhhLpV3PAxBleVaX1WK+oIQ0p0Ur&#10;pbgoqyoMWhgRQiiEqKxrpQ0Xcjabb24MAARSSaW1AYYLvrG5eefuwa2bd+7fv00pVUrGcZbnGYSg&#10;qsqizFqtKI7XjmMXuZzPF1tbw+Pjs7oWdSUcx3Vdr9frW5Zd11wp3YqiOE4bxzvbscfjSwhBu92+&#10;c+c2YziOS9u2yrIcjy8ZpZSyyWS6WCw2NjZGo67WsFGZnZ+fYYSV1n/1V3/1N3/zN+PxpTZNJDLA&#10;ABKEEYAAGIIxIwQiZAxo+ssNAH79FWMAmj4JgohAiMCVd/gb8BWab9zIzetp7xs7mNeK36b/06Bn&#10;DBuACzFEBn84tAAAIABJREFUEEOE4JVrNMAAQACQecOu/HXjpSHPw9drvDHcksZoAA1CECHYfBII&#10;DcIIoat2i9EaQsh5jTFijErJDVBCVLZDHjy87QV0Nj+/uDwlxCRpcvv27TDqFGUNDPjg1x/86tcf&#10;zuccofLgxn6/11OC11WNAKrLqi4rSuh8OgNadqJoNll89fmXq8UqT4peb9P3Wjs7+61WZ7FYGqPf&#10;fvftu/duPX78cDjaMhA2gos0K4TSfhhpgDQAJS8qXje54QaAOE7KSiCA41Xs+V5WpITSrMgqzoVW&#10;w53hO+9/b7S3d3Y5/sUvf3VyOi64XiyzOCvjvIyrDGIUhIHlWNRilGLCiGVbeZ5prTzPXa+WSinX&#10;8yWXGBPGrDwrqpJ7jo8M0RJiSGzHl0Kv46yqpR+2KbOLituOu47XBa+X63WWZffu3x+Nhsxm63RV&#10;VQVAWmru+/ZiPaM2owxTZq3idbvbC6P27z/+FEJsIEmKotVqAQjLqlBacsmjqAUQJJRixM7OL/Is&#10;m4wvp5dTDKAoeL5O5pdTWXMtNFAaA4igAVoRgi3GEMSUUpvZjJJmFTRBLNoAQiim1PH8Tn+QleXh&#10;yQlmbDAaHp4dO6EXtiPbdUbb2++9/31K2Wq19jzfdb2//du//ftf/OLZ8+efffblv/7uw6Ojo+Vy&#10;2et3OOeU0d29ncPDV5igP/7jH6Zp/PzlU6lqpQrKjO3g3sD52X/5/ta2JdU6DK00WSXrFFOv1dqU&#10;AtUVml2ufvC9HwFFgEQM21oa32tpbdI0BwAzwsIoAhpRaiODoYHL+aoqS0apw6y33noLApCVWdSK&#10;qroqytxoY9u2bVmebROE9/f2VvPF737zuyLPWmE4HA4N0JgAixHHthnFZVUBYKaz6fNnXy/mMwAA&#10;RtBiFEodr1eiFq7jENfxG+YtBNjARg1iIIRS6qjT8gMXY1gVOecS4yb0j0IIhRC27W4MNh3H+ed/&#10;+pflchlFgZRSa4AQUlKCSiplpJRlLZMsH0/mlBHXdqIosCzn5s2b08UkzzOhBWG4LPOqypI8s13b&#10;ZpaBFkEYC14VRRJnaZpa1Nre3g+8EIHperH2vVa6TGcXi3bYLorCohQCnOd5VZZKKSnB9nZvuVhU&#10;dQmgsR3r8vLCsqwHD+5tbg3ieJEX4MGDB8Ph8LNPPu31ek03OvTC4+Pj4+PjPM8JZhCDhtra6fSk&#10;VE2QgDGmruvGdKQoMoRAEASU4jzPy7Koecl55TluGAa+7ydJ0uhvIYSWZe/sbs/nU98PESKe5wih&#10;tIJ5nnuep5RMkiRJ1rbDXNe1bQYASJK14zhpWkgpw9Avy7Kqiv39XWbh2WQcxzHFaHt7qLVcLFbD&#10;4eZod2e9Xp+fXSZJ7PsBpXg2m9V1jREyxrRb3aIo4jhtwsEGg0GWFXEcm0avpWSe5FmWLVdLx3GM&#10;0Yg01nwysB1jFEIAYKwN11pCaBDGCEFjlAaQYbssakQ1QijLE4IwI9T3/IZlRClljv3ee+8Mdzbz&#10;PNZQM0ZWq9XRav3qxTNR88B1Ay9QRgMIwzCo5qsgCAwEdSWG3W4URXEcNyEHT558LaUs0mw6nQKo&#10;EUSz2ezo+PDx48cPH95fr9dbW5unpye/+sd/mk4mCCHFwc7OnmN7lFqj7T3JxcvDs3t37F5vI09j&#10;AGm8Fv/y6w/v37n56aefFlleCz7aGjLb0lIlWcoINRAgRBDBjFDLYWEQbPS77W7vzr27P/3Tn2RZ&#10;9uzrF0KIJMkWi4VjQ9+zsmzB63w0HPQ7XaNEOwrWca0taow+OjoiGN67fafMM865bdtKSmEghPDK&#10;85wohBAwoK640cAYqDUwBhLMlDSE0aIoVqv4cja1bZdiAjFqdbrUsk7Ozsqi+vrr57//5NPFYjGd&#10;LQi1yrKOoujx48fz+Xw6na5Wq+Fw+N3vHkRRh3OeJMlkMhmrS8uiYRQAoON0rZSiGO7ubu/v39AG&#10;AkOyvJiOLyCEVVVdXFxWFTAotiyHWuzkiyd1XRsDmcMgZst1mpdcCKENaHrAGgCIlUJXRFYuJdK6&#10;rmvbtjudDsXEGHN6er5ernZ3trd3dvf395uIV8fxAABpGqerNVQaafAH77+30e6uZtOW5dYGllmR&#10;pjm4oq4pAKHQAkKoGq0PBhoYoaQy2gDIlYHCrNMsSbK6rIwBQeD3+j2kVZ6nqzJXUnTaQV7EH3/8&#10;UbfX6vfbe/tbeVZyLmfzKcRoNBqFYTidzwhmcZzev3/LcnwlzcHBgeu43338NoSmzFNqE4pNURee&#10;51RVhSlqtULGCITw7OyEENKwr22Kf/Sj75dlSTCzbRsgdPjqWMgaAmw5Nsbw9PR4GScAAC6U5djt&#10;qMN5lWWZZVmtTtT48M0XU601xtBCllIKExZFEefScRwIEMa4qkvGGKbUGNNMclzXboLZhOCNhlMI&#10;sVjOb926laZxURTNTAkhFHi+vopev4ofd20nz8rz83MECUHUGEApoBRJKTc2NqSUALi+62mtCaWz&#10;2SyOV6PR6P79+xDCL7/80rZtx3Ha7XZRZLZtE0LCMCyK4vz8PMsySthgMEiS5PDoZB2nFrVbUWdz&#10;Y9jptooiy7LMGF2WtW27AADbcrWRdVkhhCxCESJa68VigRMShmFV8oYdqpSqBG+0uAAALwhd121o&#10;/40F9Onp+Xg8Xq8SN/Bd10uTnFE7bEW+HwIEi6Jap0mWFXGaTyazpkpmjPV6XWOMa1sYAiFqrSXQ&#10;Ukhel5lRkhJiUWIYQxAggqMw6HS6jS15Q0ANgqBxr02S2Pd9Qkiapl271+1267oWQmRF3lj1hGG4&#10;jNdNho3neVpfGRY2GXiMsSgitm1rY2zbDqKWlLIWohlQNXU3hEhDgwAEEBsI9NVQ8pvhKoBXjlYQ&#10;QgPgFTUaoCbXt7l1A0QAuHLFMvoNgyiATcMwBsaAq0yjBlteT9qbhVdz0Fj0NzWG1roqOTAIgIIQ&#10;4jjOzs5OQ9FqnIoptSA0TSQbxthxHK2A1s0B/i02vh6FNaSk1xPab9yurgdlALz2LHr9TvPaSvpb&#10;wOOb8Zl5ba6Grg979SK4Imw3G6VU66vM0qqqMEbNQ9+27cBz67q0GBG8IISNhoOtrS3XcyBUtsNW&#10;y9l8dlHX9XQ6HY12/vAP/4hXNYBa1FXNueNAxlyHOfPZGiLyve99b2Oz3263l8sFxmS9XgMAPNfF&#10;hKRp2lzgjfe7lLLT6dy8eTPPy+VyeZWDKmWjwJJCF1XZLCcIISFEVDWAsLlkmv5X871wzpljD7Y2&#10;Hzx4IKUMwzAMQ8dxmgT4s7NstVjmeT6djpfLpTFmd3d3Z2fn8ePHtsO++uorjHG302+qKcfxRqNR&#10;lhV5njuO02RFc84bE+nVMt7a2mosZsbjMbPo+++/v1ot8jxPksR1fSnl4eEhQmh3d5cQ2Om0kmRd&#10;1/Xl5YJz2Xh/YowJRf/8z//0d3/3d3G8IhRpg5rYAlGJBkYiiAE0xkClpbnykakaV4XGWcBuFMLf&#10;jGr/HWn3t/8FIfyWUxp4Y/v/Yxu83v9/KqT6W4vz2y++XsBKa2iMAFdkaWO0aTRuBujGJUFIThns&#10;DzrbOxt7+1ur9TROp5RS3/d3dnYwRtLIs/OTi8llp2Mf3Nzf399pdyJZF8YYo6U0RimRpvFvfv1B&#10;mee7o73x6eUXn395cTEOvHB//+DsdGzbdlWKXq8bBq3ZfPL8+fNutw0wevydR48ev7VYx0aj07OL&#10;4+NTAIBSSikBIIAYZFUihHCYgyApy7yqKl4WAEulVFUVrVa4sTVod1qWawEMfvUvH3/00Yen5+kP&#10;f/hwe+egrmtMIQsdRKBts3a7LbWYTidFXRkNLYv6gdPv96uqmi/8JMkmk4nv+6KqGaWe5/mOLypZ&#10;5VXoR4yxra2t8eVEG9Md9He3dqfj2XKRFBU3EEymM8bYD/7wDx49eoSwbjzeJvNLIWvbtYTgtm1J&#10;ALSBXNYGQaXMbL60mKcBNkb7Xmi7lpBVVVVSSwghZpQQAiHREFyeXxBsIQWhBhZ1293IxS5RMFun&#10;UDdaFIiaXp9RWktjMLiSWTScAYQQaFQwFa/9sNXf2BRKzhYLqQ1i1mdPvryYTztRa3M07EQtSOhi&#10;sciy3LKsk+Oz7e3te3cf/Muvf4sx7fUGxphXr46CIGBfsWW8AMA4vmOMkZI/jyI/cIejLaXLxWpp&#10;O3Rrq39348DxudKFkMVsvlou162oY7sBr9BH//o5r/BwsDefL0ej0ZOvXooqOz0+9tzWnTt3NjY2&#10;Li8v0zS2iDUYjoY7w7v37qyTxaef/b4uC1FWwBhZ1Yvl7INf/SqMoiAI9nb2fd/K01wSHg23JRe9&#10;Xu8nP/lJr9dbrVaT2ThJ151u1/McSJDUEijjOG6SpsvVvBLVxtamazvnpxdFUdw9uDOfzTDCd27f&#10;JoziUnKlObOYS1gtCULIdhzP8yjDgquqLLQADgsghJxzJRVCSAg9Gm5sj/aGoy2M6ZMnT5pngNai&#10;qriSmhBi27breEIrWdVlLfM8rfICIuD7/mDQOzg4wBgqoOI0RhgSijyDEYEGmbIu18laKOk4jmu7&#10;ZV5mSQ4NONjfBxJ+8vtP49U6WcV1XUd+AKFJi3y4Mdzbe8AYm4xnz589u3XrluQiDEMpeb/f7fZb&#10;aZpmeRLHVAmxu7tz68bB18+f53n+6NEjaJDjulXJT0/OV8uYEEIwgQh4jt8KW0roNEkghBZlAigA&#10;QOPkEYa+ELUWUta8SDOlZZNc0ujlGpuHhiYEALAs6/vf//6vP/iXsqyMRhjUvtdCkDaKqbo2jDHX&#10;dQHUQgiMISGkST9CCCVJAgDY3t5uOvPreLG9vW0MXK1Wz54+/+yTz5MsDYLgKjxJGcdxGoZSklxI&#10;KVv9fgMtFsuZ69q2zSilWZbNZrMsyyzbretaKs7ryhjVbrepRdIijqJIiNpxLdd1tZaYIIOMEuba&#10;0QRAo6VSWldVoXStFIUAaK2pZWNELcupMr5crjudjmNH3aiXxlmaFMbAi9OLJ19+tVwsoFaSg/3d&#10;DdUxvudAgGOd+r5/586dLC8BgLfv3kEIff3s2dtvvz3a2T67uNRaHx8fz+fzt956SxtT1cXZ2dlo&#10;tBVFUZZlDqYffvjR8avjprBzHbvb62sAbhzc4UI9+eppp9PRgKR5nZdVp9cv8ypJ625vdzgqnn75&#10;VZbXl5ex5TpVXnAloTYGwek4/fyrl1pIYpG7t293+p08zw00COLhcHjr5l5T4NZ1fXZ2sVos67q6&#10;e2dbCDEdH0kpo3YIkQS6SuKUEGIRTAiyLAqADkIPvI4nIYRJ2fjF1AwTzkWT4dlgEkiw1nq9zi3H&#10;Ho1GTuBPp3OgNcQEYnw5ngllOJeca8t2Ou0es5wbN276vt8opdfrNSOWY9ur5XI+m3U6nY2NjbKo&#10;lqsFISRNY4TAjYO927cOqrrmnGsIgCF5WeVZniXx5WRaliVCSCjg+pYyIC9KKiQASBkAANRSJ0mS&#10;l1UYRpZFGSEIA60Al0JIoYDSAChjbNsuyzKOkzzPEYCubbuuG/rBarVYrhZcyIODgyAIptPpZDID&#10;2oSuN7kcI6nv3771Z//pp4vJVOY5hogX5XK5nE6nQhhIgAGAUcq1MsYgA5EBGECjNK9qpRRCiBGi&#10;tc6z0rFoFEWMINsilGLNJbNIpz3gvPI9p9/vcs7Hk8lkNr5z50671W0zJhWYTGbT6Xz/xo3vPH47&#10;y7Jf//Z3tu1CCLSRrmsn8ZpgTAiiBBkIDMSeHyotJ9OFZTEppTHYtmwo5RWFVZuirBljVcktB9sI&#10;tVvd4HH0hz/68Wy6WKyWZ6eX6zS5mkgoY9v2fD6llEII251od2eXUrpcr5IkqeuaUsowq6pKcCG5&#10;SJKUc247ltZa5rKphyCEUnEDVM25LVld1+v12nMcrTWvxXK1YIw1vs1NaWJZVsOpY4zVddnUrK5t&#10;KaWyLDs9Pd3fvXHnzm0heFFkSguEQa/dUUoZpfM87w26GMOvvz5rqoRGn9ZqtdrtdlEUs9nsyZOv&#10;q6pqJOsXFxdKGcuCEGLfDzlfb22NbOZAaOq6TrKsKDPP9wAwhCBESFYWjZiNCwWg8FzXwXg2X1ZV&#10;Fc+SqqogwBsbG+fnZ5Zl7d644brua5UsPnz5Ii8LQsjZyenFxUWWFWEr2tnZGW5tK6XOzRhCmCTr&#10;8XgspUSI1LwUAGdZghGilDqO07QOsywrssQogRBSogRaAK0QMBYljFIpauy5rVYrDMMoijqdbhMO&#10;FIah67qr1aoxdGi3W4SQJElms5nU6tatW005Pp9fQAi1AcvlMq/KoigQpr7v13VtjJFGGwRFpbQG&#10;hJCiKJarlWVZADXqQWgM0EoZY5SBAGJ0VWijK0vkxh/nygcLIkQIIRgRhBC6+okAAIQwBEljGgQw&#10;MsY0QS8aNixldGUt9XqUquFV5X1tZNU8thpxslJMIi2bsW+zA4R1XTdZPn7ghmGIcQchAgAqy7wx&#10;9LIsjDFtSn8CkYZAAaC1hsiAb8yWv1FMvsmabj5n8/u36NDfAjMIvB66vXm0q6EoNNqYhn9+fREh&#10;hCAkEGIpeRPyJ4TgDSY3xrIbc1GIMVJC+66dZZlEGAAQRl5dmsGgv7092t/fb7cjTOBiMcvzjItq&#10;ZzQqsqwVhMONzaKobEalqLmAECIhte9F7U5U1bUx5tatW8YYx/Nu3rzJK/Hp55/XRf3ee+9BAo0x&#10;Wda4otiTySTNs+3tbcKoULJxStdaSylthyEM4jjmUjDb0sZgSqqqQhASTKTkQklRcsaYbTPLokEr&#10;2tzcbDz/G9O1RlTseR6lNE3Ts7Ozuq47nV5jTBDH6fY2QJA4tufY3nQ6Pz+/DIIgSbIoiigVnue5&#10;rt2cVaUEhAZjuLu3I6WsquL8/KyqqgcP71KKyrJcx8tWq6WUODo6yrIiDMOvnz1dzJda6zzPIYRx&#10;vMCYKiWqIscEfvzxxz//+c9fvHjR5HRijKuq0FpThI25XhtAXyvVgUYIKaXKsgyCCCECAKCUqqsF&#10;9m/doeEbSuCrn8gA0HAgvuVrZcw3eQrXO1/jWPP6aM36vX7vv0e2/1Z3BkIIDb7+JK9fh+Aq9LeZ&#10;PMPG7U5K2TSmhCwRMjdu7Pf6Yc3LmletdtDtu0JWQeA5rpUWyeHJ119+/Ynjo+8dvLO7t00pTpI1&#10;AJpZjAECDWiHQVVV9aLClKZplq5TznWvu+m7QbzOnj975TiO74e+77777rvdTh9ixGu9XM7LTl3U&#10;qYYg8Ns7Oxt379wcDAZZkV9enqfZqigyXldNd4YQWmWonibUA1Hb7XQ6zHE9N6gqfnJ6eXp2Ficr&#10;aXhVa9cB29t7vf7GYjlB1FCinMCiDCMsLIb6g6gSTi045xwQXdRFXuTMYcWsqKoCESiEqETlOI7t&#10;2FUeIwz6g24YhovZfL6YLZdzjMDKcVfreZHHwLIJwm9/9zv3797zAhdCGGdLII3DLJtZRZoZqJnr&#10;aG00gFprpWAzcVmuYtf10jyv69oNbIJorUuljOKGEMaQZVPXaEyo6Xf6QAMgoJbG1IYyQjHBxhil&#10;oQEQNDZpDSMAAACgVkoJpSjG2FyTUzCWWjHAwtAnBF1ML8fTS2mAFLWQstffCINASH1yflFzwQjV&#10;GgRBEAS81e39x5/+6TrNfvH3vzRKUcosaiPEVnEyny25qGrJHccRUl5czh48vNNut4XMqOV0ek4r&#10;si1PK1MneZxnledGQdjDxJ+OCwjYbFJmKd8fPYrX2b3bD2eT+auXR0fHz5TEo9Hu9vZ2u+Wfnh7P&#10;ZjOL4eFm/+BgN2w/aLW9D37zT8+ePV2ni929rf2d7T/9yZ89+frp+fm5KOXm5iYv+Xq9Pjw8xRhH&#10;UfT40Vt/8p9+AgCYTsfjiwuDjNYKU1TXQmupgUYUW47laQ8xzI3o9NoYIkhgxcvtYc8PPfLTn/7k&#10;8PDwxauXSbKWEiGEbNfudlqE0TRNJ+NZWZYWY54bMMYwglmR+74b+O69u48A1C9fHDHqvPfu9xu7&#10;5maw0OQZcs5rKYQQSjeUeipsr6oKYKDW4Ozsgto0bAXdbk8ZBQAwEGMMZ4v5fD47PT2FEG5sbOzt&#10;7YXb+8ZAiqjNnH63FwTB5dkzSi0bsCxLLMsaDjdvH9wYjUaO421vDzvt4P333+d1PZvNJheX3W67&#10;24tqnrsuG442XMu+f/9+nudPvvjyR3/8H6Iomk7nW1tbv/3dh6v5oikEbGozh7mWCwAqy+L1fe2b&#10;m1pd11q7DYAx4Nr/gyhVNnozIUQTBdzQbCA0o9Foc3NzuUy2Nkcvn70SorZtajtWY5JCCKIMC6GN&#10;UZQ6lNI0LabTqed5GxsbjXFIVVWX44vd3d2bN28ul0shxPn5eZ7nXuDned5ut3u93jrJsixrHCkI&#10;YRsbG++8804cx5eXl2VZAlMTQtrt7ng8vri4wBhDRIS88kdFGEOjIEA2o47FMEaO6xOCaikQRteF&#10;BcYIY9y0UQHQRkmLEikFNIAgKrliFiOYTSYXXz99/u7b33/88P5yvn714ti23e3RjkPseJVURU0Q&#10;WM7j+XzJC37r1q0o8pUyvh/GcR6G0Y0bN6pa/OLvf1HUxbvvvOf7YRAECKGiuDotlsOYhRtLnnv3&#10;7u3u7r46OonjOAxDCHGWZV7oNxZi/d7gH/7hH5bL4gc/+KPAb61XaZlVq2VS10IKc3o66fdHX4Ln&#10;xtDtvTtBEIzHY8ZYq9XCGGZZkSTr9Xp9OZ7kxVNCkGNjZhEhpdZ6b2+vEcZ3Op3dneGg3/EcK03T&#10;F8+eS1GkabqYXyKEgijEnr2zs9Prt9Nk3W5Fjmv5rkMpblRCzWxBAgkkgNRorQkxWhlKLSGE0qYZ&#10;1ARB4IfhdLmI0xRihAitlUqSrJZiY7C1Ndwg1Mqy7Ojk+NmzZ7ZtJ0lydjZLM/C9d2/cv383z8uX&#10;L5+fnR1ZFkaIFEWGMazrMgg9xgiEhmAAGRZK+Z4fBEHuVQCAOE3zvGiIFZgqnqZaGcuxpdIAAN/3&#10;NQBVVTFGfd+nFMfJSiolpZZGX9fBjV8LIcRmBAFYl2UcZ6tllgas1+tABBaLhW3bYRh2O51kGZ8e&#10;n0huKAQHu6OHt+8OOt1Xnz9xCDNC27bd9OyvK1ijtZEKM3pdPSilrg1OG2yGADBKp/EqL3TLB/7N&#10;fcJwEHaGm726LpUW+/v7DYXv2bOj1fqj3e29tx4/9tzok0+/nEzy3/z2qx//+O179+4Rgn7/8RdV&#10;CTwPaA20BloAx4GWZZVlZQywbASAJhZTSjRd9mZyIgHCGBOIiiqr67qqKrcSlxcTYp25rusHUZZl&#10;8/lyFSdlWXIuG9Dl+36R5VEraKI+CCGr1er45Liua6mMZVmE2QihGqnm9AZBkOd5Mw5qXF5c1+Wi&#10;auB3YyF7XXJZllXV5eHhyyYxCCFUlqVSYrHIO53OxkZ/Pp9XdQmALrLU8zxHW7P5BAHY7XajKCir&#10;tNVqRVGwubnFeZWs06oqVqsV59zzgNZ6MplRipu8orOzs+Fw2JjidDqd9Xo9nU4ppZ1ONBgMhsMh&#10;5zJNv6jrOgrbnHPKbMIIrCsuBCHEdX3P8/M8zbLCdW1CmDFGK2BbVq/XC8Pw6OS43W73exvj8fi3&#10;v/2tZVkKgK2trbKomxHZer1WRjcG5t7VFtR1/fTrr4q8agbg1La6nY7ve0KINE2b212TLdxkjNV1&#10;rXilhACMaAWAUkoKwau6KinFzHPDMLh161YYhpZlVVUVxwlCyPM8y7I2Njba7XYzdIrj9atXr7Is&#10;awbLZVlOp9M0TaWUnueVVR3HMXNsQgihV5ZFURQhShzHCUPWOPk3k1UppQZKGUMIbeSyGqBvfIkR&#10;Nte2UvqKq4kIvlL5NlIyTK/RrzEQI3pdf5sG/iEMIWxSu66dmK+PqV7PI5pNv05pbs5Y07shFDVD&#10;XSml0aAJpgYAxLFohqXNKSqKYr1eJ8m6WZxSyrquGxex1+v2yhboTUDbYNRrkPBah9k8qb9RXULw&#10;JgD+RlSMILx+P3yNLa4f9whd5TOZq0Rf3ajjtDbaSItQSnFVl1VVNMfgVc1FZbMWwXBrY1NriaH2&#10;XWdrY0NK/snHHxGGO63I8RyLEd93bx3cqOuy1+krJeuyaEfReLqualCArKhE4Lfb3d5wa4NajBDi&#10;eV5RFHmef/zRJ//3f/u/fMcfjUa3791uBqqe5wVBkGVZkqWTyaTV6uzv74/HY6316zRmWlUVF8IA&#10;0NRpGGMNDDQGQqiBQa/tlCghQRBco9+mS1tV1dOnTxFCzQpnr/PMKaVJkrRaLULIL3/5T5TS27dv&#10;Nw6gYRh2u92yrJv7f7fbDsOw6Us0bwcAxKvVeHwRx7ExqtNtu66LMbi8vLQd1mq1Li4ujo6Obty4&#10;6Xne8fGp7/tN851ZeGtrsyiKr78+sSg7Ob3867/+66OjVxjjssqNMY5jac2aCu1qhUDTAEWMESEk&#10;Sdau6w4Gg7Ozs6qqmuE5xhjhN2OK3owvum6kfGty21wX/wa7gm+UwI0D+TcLz7y+uK6BcQOG/w2K&#10;fnOtXv/5mv7wjSP0m+i6eSPDBGEopUQQKCUxRt1eNNreclwMQF3XebfXh0ikWQmROT8/wTaKk7nt&#10;kb2DexsbfS7qOF5pI4yWXEijFTAIIrZaLx3X0tLUtXjw4NGPfzRIkqTb7o1G25Zl5Xl+cnLSMHqE&#10;EFE72tzcDMNWXsQff/KEORRBqgFizG5wy8GtvVt3dgDQCBqtZVVxhFCVV9PptCxz27YptRCk52ez&#10;yWxRlny4vfe4/7bjOcwCQlaj3X6Szuu6aEc+sTSzDOdpks20AohgRIk2mlmYAJqkq7rmnuchBAhh&#10;Cpha1siAvCikUKtkWWaVVoASYjMLatVptX3bnk8ny+nMsVi/133/3feGm4MobE8X0/HkYjqfEIYa&#10;157L2TIp8s2dUZ6VbhhldTlfrC0nYNSva+46/nqdJEnSlpHr2RUvpVSEUIs5EOIqF3G8KLI68kJZ&#10;S2H671zOAAAgAElEQVS04HVdC8wQAFpyiZrwNoQQBgjAa9tvBKExRgiBIVCEQmQMxBBBiqntupiS&#10;yXJ+dn5eiJoxNp8vDKVK8CTPlFJZkjmOQwImlFgu18Ph9nQ6vbyY/K9//l+Oj85W88WNGzfOT894&#10;LeJ0nOdp0AoC283LYr1eNYEyDAPPp2HbCkICYF5WVVLESmujse+1J4dn89nsi8+epwlP4lIr9PBO&#10;HgRECDEY9Mbji07bK3N9dnKoRHX//t333vnOeDb2bKcskng17/b9tx7dU6Y4Pj7MivjV82etbufG&#10;3i1RcSiNUgZqCAAaj6dPnz4zxuzs7CAAMYaWZT18dP/mrRtJlhwfH2ZlhjRQChR1Rixr98auMeby&#10;YnJyeNwOwiDqzKZTZtt7N3bjeEUYs0ejkeM4WZYJxY0xGmqEUKvV8l3PtT0ppZJGa2DbDqXUcixi&#10;keVymeSFMebZiyPO+WAwyLKs4T5ZluW6fuRHAAAhRJLFSgkpNeeWtAS1HCGE1HC2WJdlziW3LKqB&#10;6vV6fuQHod8Ku62wPdy86gvySmCH+H5QliXUptNq7Yy2vvrsc4syZjNt1P6Nva3RyLbtoi4tm6XZ&#10;ejK9KKtsOBwenx4+P3wK6Z3tna3+oHVwcLCzsxN4fp6XR6dHewc3dnd367qu69pxnE8/+YRXwrZt&#10;XnKP+RaxiqxMkqThdGmlMICtVsu27aby4LzCCFLLQghgCLRRlFJotEUZakRESjFCHMvSAAghPM/b&#10;3d31/fVbj97O4nw2XWAMjVEIQoSBNrJ56mMMm+alEKLf70et0HVdhNBkOp5MJo2DSGP/2253Hcdp&#10;jBNns1ldC6WMkroqSqjherE+uH3rBz/4gdTi17/54PjwZDgc7u3eiKIoi5Midfv9vlIqz/OiKBrh&#10;BCWUyzqOs1bXN0BqZSh2jJIIQqm1QQa8IZgxxhgIEEQIIS0V0ApoSAihmLaiXlmKzY2hw8Juu2/b&#10;zocf/o9XL09Go53vPP5uNxz88Ifwu4+/s14u0zgZn5+l67goKtt2fT90Xb/d6gw2Nyi1Pvzo0+fP&#10;z37yp3/YsBYPXx2XhciywrbdMAxfvHre67cJIafHJ0Hg7e3tYWg2B/3lKl+vE0wtTFjU7mqtD4+P&#10;zy6mjx4+2BruPnv+SgjR7/bSvA6C6Padu07QunVwKy/Ez3/+8yDsSimznPNVFiel69paA4TtwcY2&#10;REwIkaRxXQMIlFLiyZdP59NFp9tKkhgh5DkW59x3nYODg5/+5I+rqnr58vkqiZuQw8V0QTEs8pQQ&#10;MtzcTNO4iWApioIxpYTWCiBGEQKcqwa2NWy0potkWY6BQCn12WdffP7lF1G73eq0NYDUYtt7uwjT&#10;drsrJT8+Pl0ul0opitnF2Xmv13t4/+Z6vfZdj1EcDPph4Bwev0qzlc0cgk1VlWHg3jy44fue4KWB&#10;gFAktSqKrCiqLCuqsgzDMC8rzrmBHAJktIYYWZZlDK8EJ4w1ZAcDgYFaKJNmmUGGEMYoQYjoK2dX&#10;05QXQgglFIagHQVZckXeu3//gZbq/Pz8/OysE7Ue3Ls76ve//OSz3eHone98Z29zaAEsygpIgy3U&#10;CkPmOFcZeAhpCLW5Kt2aCgBjDEGTWW0QQghATGBVVUXBo4Du7rZaget5js1wGPpRp72z8wgh8PL5&#10;82fPni2Xy3anvU6yZ88PD0/G333r8Z//b//76enxi5fPnj5/ZhB877337t69+7vf/e7ly5nRoNt1&#10;Nzc38zxfrVZCg04n8AKfc95EC0gpy6rO8llTzUMIbZthBJrf10lRFEUQtizbnc0Wq9WKS6WU4pxr&#10;DZRSRZ5WZe5YlCLImGVZlPOK86q5AG3bopQKdaWQnEwmDY+g4nWTfIsxRhjYDtPGU0phjJvmjgGq&#10;OQilFoRQCO55juNYAIRlka1WqzzXUSSklFEU0ZJwXi2XOSYQZ7Cua6MuuKgQBlKassyFqJfLOWNk&#10;MOj5gX14dJQka9e1oyiSUhLC6rrOskJr+Rd/8RcffPDBxcVFmuYIkZ2dPcuy6lrs7u6PRqM8K4+P&#10;TlfLuL8x1BBQ26KMBKhd1YU0qhYcloXURksldWERSypeVZJLlWWZ67oUs6NXx4Ef5XneRBn9629+&#10;c/fu3ZLzZmjcjK1835c1N0okeVZVhed5oe+1oxZCyLZtoSQwyLIpQsiYTaVUURQAaAghpbgoiqpI&#10;PIdCl1FKGmAMAFBKpWkuJXddH0IYRcFkMhZCtdttY7Tres0IruHOIIyNMXlZLFZLy7J2tnc9z8my&#10;ZL1eIoTa7TaEsKo5Qqi5t2PCWq2W5TqQYCEUIaqBhY31LqUWIVRpgxAEAMHGvRYiCGFjhmMaVWsD&#10;iK8ozxhjjK9srixiMYLZ9S1da4AMMAY07tVAGQih0RpjDCE2RjfF93VH2BgDrua++ho2Ny5KTVHe&#10;TCcQcjCiCBLOuZTNitUAACV1lhZaAc/DluVcjZ0BSJKkkTBfg9g3Ycb19OwaFbwJv6XW4LVTNAIN&#10;Hv4GAL8GDN/AeHMNpOH10QEAwEiFcCN+RkZLAAxQEhgjhDS6edZjo7RG4FppbIBybBaFruN4vW70&#10;4O6D5y++Hl+e9Xq9LFljRrWQiBFGCCWEImxRpoTYHGw4zDk7PQ1cf7i5CWCcFbIoqqzMJtPz8XTS&#10;6vQ2Nja5FM3p7XQ6o9GIUrqK46IuGgt0y7ExJRWv+xsDiNF8Ptca9Pv9fr+PMQ7CMAzDqqpqzptM&#10;LISxEaLpFzRzzGuhNQCgKnPPtR2bIWgIIVLKLMvyPH/69GlT2Liuq5Ta3t5upGGMscFggBBaLBb3&#10;798nhF1cjNfr5P79+5ZlNRkAeZ72ep2qqqTkSZJkeUIIieOYIqy17na7lkX7g16v15tMFv/wy78/&#10;OTnhnD99+vTw8PCPf/wnP/vZzyDE6zVrMr277Q7FqKoqBMz29vCrr774+usn2sgwDJs1I6WAb8RT&#10;aWiuOiBQG4OMMa7rM8YePnzLtt3nz583FLxGyv7GdjUH/jZABeCNtfQNsjUGQnzdpnnzv9/GzMgY&#10;8OYL5g02/rf31NedmjdRMYSk+WgQIvCGqKG5KGvJpeIME84rIaud3a12O9SaE+oqreNk2Rt4Rtet&#10;KLhxYz/O5r/75Dclj4fbA8e1sjLhvBKqsl0LAprGCTLAGJjnwHGsrY0hhtRw0o56nU6n0+lwziez&#10;SStsuorunTu3gyDgnK9Wq/Vy1bTAGGNbGxuUWMoYpdR0MZ/OcmbBPIvPL47ny7nv+xsbG77vu7a7&#10;vTcsiny1Wkkjt4fb+wd3aq5FpRzPzYsUYqN0ibAqq3VerP9fvt6zSa/svhM7+dx8nxw6o4EBMBgM&#10;OCJH9Eq1tNa2HKrkolZVDt/A4UP4nb+FPoDeuUprUdI6LU0vl0tyZsAhOZhB6oBOTw4333uSX5wG&#10;BqRoP0B1Nboa3U/3c+655/f/JUwUJsr1CECSO8gNwjwrpvOZUMbxXEKYrS6nlFLmOJ7bNFIZzRyO&#10;EMqbqijKRkrqEIQBIcj33c1iLirRDeP+oH04HPY6/ciPlJCvXjzPsoIQFMcxhXCz2QSRW+VlkeUN&#10;0HG3x7nr+2FR1cZAjCkhJPAjY2DTyDwvIUbGGOZSghkwhiAKFDYK5mm1WWzrsqGIG2XqrCIaBX0X&#10;KZhUOYZIAwigxgBhZPfA2yQCYJSWQmGkEVZ2i0YGI9yoOl+XeVkACvf3D1qt1igvgqiTVzWjvNPp&#10;+I5PCCnLervdGgU451989vl6lfyP/91//xf/xV/85Cc/EUINBgPP807Pz7KsSPMSY0w5CcPQ9fhk&#10;ekFd8cGDnW43RqRMs01R5UUlPD8WSk0nq988ff7Bvcc/+JP/+MXz0zSp0rSEmoReJOo6CnwEjOfS&#10;dhRP4HQ6edPU6ePHjw/2xqEfGKi/+Pzn15OTvb3dVuyj4/3pnDSijMNgtZgP+n2g4fPnz2+uJo7j&#10;dVpd3w2qugYAZEV+eLh/c3P17Jtnx8dHw2G/loP5Em23W1WppmoQIF4QWSeUlg0QBgDterzb7jFG&#10;JrMb8vXXz6MoCMPY2j6NMZQirXWa5jYZ33VdgplShjFGKMOcCCGk1BcXV0opQpjWIEmyfr9vb/NN&#10;rYp8WVVVmqZ5WUAMEQIEY6uDMkpL2ZRlmeUJxhgg0zTNeruZTufMdRgjvU7r3r17+zsHQjS2DVIp&#10;uNkkTVkppYIgGI1Gvu9L2YSRv3+w3+l3gtAxBhZFdnm5nc+nAEql69V6VtWZlE3TFHv7o7Oz0yRd&#10;F2XL95yXL58jBJ48ecw4nU6nnNOyLKfTqeu6nLt2YoohAaDx3aDdbdkTDISQUl5VlX0fISRlU5Ul&#10;AFpr+fYAod/V+Qphe/xq68TLsqTb69zcTH/52c/TdFuUmT0Ht1stS9cwRqqqmk6XnNMwDKMo2t/f&#10;l0osFgvLBQEAfN8vi+rs9LyuGgO0FAphWJU1AABBfH72Zjwe+74PABJCPHnyhDH2r//Xf7i+vu50&#10;On/6p386HIyn0+n5yelisbDCNsYYpdheonbL7bTCO3cOA89RqLGx/hjBuhHobToEfFveaPdlJRuo&#10;DSOkqQQhrBv3m0r93//nTx7e/+ijDz8WpZJSnp2dcc7X6/W//clPilSk23R/d6ff7weD4c5wdHlx&#10;nmy2ACDOOQSo3+9vNsnnn3/+8tWJ58EHDz6cz5dC6ul0GkUtz/MOAn80Gj375qs8z4PA4w41xlRV&#10;VddllmVCNgAAgKDvh+1u74svvvj886dBEH3yne8m2+ybb16MRqODvdDzIgjxepuBs/NuZ/Dw0eMX&#10;r04aK4EgzAix3qaNlAgRzikizAtiKSV1HFGmCBopm8uL6atX01aLYmz3KRiGAWdkMpncvXMnCLz1&#10;eitEfefOcV3Xo/4AIVJkeZ7nl5eXVVVn24xSmjYphAgoDCG0ZYwU26UFlVJaGSl100iIoTEwL8ui&#10;KAhjzOFSK4CI1ropm226evr0y9lsVlUNxnAwGASBd3h46HmePVggCG2fKkIgDH2lpO/6cRxmWaaU&#10;Wq4Wk+kNQqBpKkyZ0VBqnaWFMTiM23meWxLA8zxGuV0nYRRxXgutMIFB4EMIy7pI0zTLMsogIpQQ&#10;ateJ0rcCSNukAo3CEIFbzSSI4+Devft1WZ2fn69Xqyqv32A47PbqrOjGrbv7h7CRHGKfsIA5ADMW&#10;eDXDNoueUtyY2xOAFbMhhAAElGAAwG1nilFGGWUAI7jdDYfDvueypi63yYa04ocPH/qet1zOLy8v&#10;Ly4usiznbtjtDKN28+rF67op//0vPj998+bBg/sPHzyqmxIhcHZ20ul0/uqv/vLNm8uXL18rpYTU&#10;hGFMEXdxb9Dvdrt5WVFKrQSmKAobGQCwBAYiyigGnk85Y4Ryq7YlhOV5meYFhLAsS611p9Or63q7&#10;3XLOe70OIcQNfMdx8jy3nbd5ngOomkaWdUMpp5Td2siVssUGNtjZul7tscnWvDVN43ke1DblQWqt&#10;ut0WJnCxWMRx3Ov1iqLwfSGlXK/XrXaslDDGBCHpdDpWCY8xRAhEUXDv3mGVF3aOg3EoZG3bbuy2&#10;wDlvt9sIIa1RXdeHh/sffvjhj370o81mY59Du922zPBwOHS4p6RptVrfvHzxxP2uASDNEp3pIPA8&#10;N1BaVI1oahFGgcsdYc2uBtkf1r5tt9vPnj2zwoeDg4MkSXq9nsV1cRwzxgjBRVFmWWb7lgyCUkpb&#10;AmQBm11RCOg8LQlCbuASDCCQEEKEgCjzzXoppRyNRhAiKaXDKeccIUQJHwyMreDO83z2fHF6ehqG&#10;cb/ft2YZIaTVQaxWqyzPHcdxHOfw8NBCEfsLcV3X5u6WdVXkpQKmKIqiKqO43ev1AEZ1Xadpvt1u&#10;t9utvZoQxkoZA4EGEABIML7NcQIWHdot3RIH+J0Wg2CK8S0DTAjBiL6daVqEqYG6VWa+c9vanIhv&#10;Ee97wbnvELClSd8aiYHdkO00ysJa26D2rqW5rivLA0MIq6qyd0BCCOPUnoZtggaE0Hqt37mI34ED&#10;peX7AMO8de1K26hkZ2EQGWPsREB923kDAfh96KK/lZUaAAAGkDAGkQEGGi2NMRgaiDCAGhmEFcYI&#10;GmSpbOI6DEILkDSwjYMYMko83/noww/z7fpgd+fq6iZbLDCGnc7R7u6u1moyuYbInJycUEorUi0W&#10;q7t372HqzuY3rXbPdSKMMaO+MijLy7LKpNAAoSzLttvtoDf8wQ9+UFXVzs5Onuez2cwPA/vTDYfD&#10;TqezXC5PTk4wxvfu3WOMWUfbcrkEb3tr3ynSKaXGGLsYrBGdMWaUFkKIusluX1jAGOt0OoPB4Pr6&#10;+sWLF5xzDNFoNHr48KHnea9evbKVk48fP3n48OFkMlkt1/1+35aQYYy11oPBAGOYJJuqLvI8F6Ie&#10;DAa+75ZZaSNOprPJzu6QEPR3P/pXf/3Xf621tv3DWut/+9OfXFxc2Czr0WiUF+nRweHBwYHnec+e&#10;PfvNb59eXl5yB8dxJ8syx+FN09gybSEEJ+wdRDRAAWM9qIoxliTJ1dWVNZ9bStwY844Bfg+LvqNq&#10;f8cbfDv/kurtyrkVINjvZecybxcZ+P9/vP/Ff+/xex//Fun+4e4uA5EhEAGjIdKj0eDevWMAxXDU&#10;uXO8O52/mc8ndV1qXQURxcRoI6bTK8dnwNDVKiUYdnu9KPSllFZJFIUtRqhqzN7eged4LguaQuVp&#10;8eLl3DL/AADPcQkhZVkqpVqtTp7neZ7Hcez7fqsVHe7vCy1ev34thDw6Onr04KExZracf/HFZ5vt&#10;IojCTqcBANR1XQf16fnpZHJdFEUQxLP5PIo6k5t5XQtCyGhnSAgkVMctr5Gp4+JWu81d5HmsliUw&#10;KIziwPOFbIqyIsypa1GD2ne8oq6BNr3e4Pz8HELY7fWGgwE0SNdS1wopiA1giEBjPji+63N/0Oki&#10;Beu8qPPs5Orm1okmVavT3h0PxzuDq9m1weZmdgMh1kIJoRhzJ5OpVGY4GBPuNI1YLddVLcqi1loX&#10;eeX7rgs5NEhrQDFzmIcMcolbker0/LwXdzAk68U6dkOsEVAGKo1uVQtWdIkRAgghggBB+N1ABCJj&#10;IDLIIIwxJVmeIYL9OGp5juO6wmg/Cr0wAITOJrOLi4s4biul1ot1lmUE0aZpbq5uIIR/t7P//e9/&#10;/+bm5sc//r/uHB16oddqtTqdznQxv7m5Hu8Nju8e5MXiaLS/e9juD/26XqbrmTYCQNiKBzeT9dXl&#10;ZDw69HiEAR0Pd8aDQyXB6ekFw8xznKaq8zSry4ogfOdob2c8fPX8xfV0st0sxzs9AGUYeE8eP6xE&#10;vd0s1tsVYrAVh1I2EKqqKD03sspvCJG9lTRN0+12q7rYbFYPH97zA+/8/HS9mu3u74x2xzu7Q8/n&#10;15MboxUAapusttv1YjbXWtZVVYNq1O3v7+6Kqk7TLfG9oCiqRiiEEIJMI+1wF2Ocl5m1pDZCAAgR&#10;RlLXZVYUy+bq8to2xXHOwzCUQm3W27PzN2+vQ2hvRYQQQpBQolENJ9RGsBBGy7rYJNu6LjHGg2Fv&#10;NBpF6/XN5NpIE3fi/Z0j34nytJjP59sk4Q4dhAMAQCIUABBjPB6P/4M/+b4V/e7s7CgD67pcr7er&#10;1aIpGz9w+8Pe18+f7e3sttvRdz55zBhxA2e1XWEGvdB5ffqyEsWdO8fMobWo0iI9PDiaLxdVXXuB&#10;6zCXc86YYzmBnZ0dhIBUDQSYUprn+bYsRN1ACDljEGgjJMYEMaK1xggR7limi2BclaUxJs9z5ji2&#10;icR1/SjwfvX014x5YegXRQEAAkADoJumMkYVRZ6mW0LaURTt7I4JIU1aB0Fw67KTikAEtF4v1koZ&#10;jBEASCtNCNvd2UuSrB13jg7ubDabk7PTMAznk+mPf/zjly+f37lz5+OPvzMYDD77xb9fLpcQYM45&#10;qGtjjOc5NgHCdZnreZ7f7/Sig+N9gJRGkBCACBDCNjEaCCF4i35vOQ1ogJIQQgwx0AYjDgE9ef3i&#10;xYubOOj/0RPPIRABnGclAOXuaD9Jkm++ej25rl61XnzwwQfjfv+73/2uqJuqbGzSRhhEjDHC+N27&#10;d1vtNmOs3++/ubxIksxuBDs7e5DA6+vrVqvluNTqS6MogsiEkU8IklIyh+Z5Phj0NpvNq1evAMSP&#10;P/4Oc71ff/XZYrlGmPreJcIEIrxarfIk7Xa7Dx48+MGf/fNXr14hhLzApRxpDRgjACCMIYCGuwwJ&#10;6PlOTVhd15iog/bYdXnTVFWZr1YLjWGS1cjUs/lmuyn6gx7GWCmxU8tsmwVBgBF1HE/rYrvdCiEt&#10;w58nuT2O4HcTIkYABgQYoWRZlkHoAwDsolIatNttxOhkNl+s1l4QAITqBk6mC6WU63hKKUqpPU9o&#10;rRECwLSAQReXV9fX11aIYqBptVrpNl2tVq7rxnGMMAzDEFN0fX29Xq8d7lHKgDGL2TLZZnG3zynR&#10;WnPOKGWYEgBAFIfGBBZ2WhF1CwdpmnsuVUopo6uqqiqJEeSeiyitlNJGKiEowoQQUddVUzOH3r9/&#10;HwBQV5VWqhVGq3rZlHp2PR924gd3jjtBqMp63O2X2xQp47tebQzn/NnZqbWiqbIRSgBoALmlt4DR&#10;CMB3mkmlFDYoDsKd3VEr8teb1cnrl0HgHR8dfve7n0AIT05PT0/PreECQlzXYrF4PRzvttr9i4sb&#10;hJvNi6vLq5v7D+6OBv3d3XFZ5rP5FEDT7XbqcvTzX34+mRXDneDw+DCKWpy76/Xalu/VorHCdcbY&#10;fL4gBGoNIDS+5xKCWmF0cOdYa50m2WqzzfNcSg0AoJQ7jtdqtbbbrdbaYkg7O7DLw+5Lvu+nWVHX&#10;QijtOJ4lH5IkzbIcEVjXdRBFypiiKLTWVmlCCG2aSmtpg0ON0XVZUwaP7x41Tb1czYPQc13uuhwh&#10;YIyRSiRJ0lSVDTWwUTp2DsIdZgP2GCVSCc9v7+yOm6pO05RQLJUwQAvZVJWl5Wme5xjTn/70Z69f&#10;v2aMWVdIVTVlWZ6fnwdBcLB/ZIzpdLppmp2cnQ4GA8Ko1loDAxC0pbqMcSU1Yphz7FBGiNBaCynX&#10;67UQYmdnZzQaFXnOKG21Wt1u18Z3tRjrdjoQwqLMVNNoIQpjCMHGmLIsjQEWofkupxHnnAJtkiwF&#10;2lCMsyzL040lcvMy17JpRVE7DvOspIxZtW9ZFhAWjusqJfI8Xa+3GiAr6vY8J8uKqqoMgK7rFmVZ&#10;VlUjaqWlFec3TSOESJKtfQ7WSP9Oy1AU1WA4arValWhMAznnlInZfG4A4g635x/OiQEAYHKbOAsh&#10;AAje4lIIITL28ATxLRNLCSYMYwwBhggZiIyBShljDEKWa7qtedEAQXALZS3ddSs8NrYM3ubc6rcH&#10;d/PuinunQAZvo6QAAABqiijjFEGHUmZ14HVdSyksoW2MKYoCY+x5nu/7cdT23MDWCDdVKeWto0rI&#10;+m02Ffw9SGyMARoYAKyi+S1WN8YYaBVZ+vdtmbewGRiIILGOyVujHUTIIASN0dooaBSGABoNANBK&#10;AgCauhRCMEZdx3FchoFJsy2EMAwD29DJGFNabNfrf/b9T3/+s//n5ubm8vJytUrj2Lt10qYbzpnj&#10;sDzPu90uhHA6nRsDhuPy7/7V/4KZ5/tRUdY746Pjew+kggAjY6BDvU7LqhXYxx9/1DQNdyhEZrNd&#10;YQID33W9gFLa6w2SJEvTfDabDYbDIAgIpVmWTabXdVPaF04KAYyRssEYIoDsJkMQLIoCGs0phQYI&#10;q2EpazvOsxFu6/Xaav3yvPD9PIpavZ53ckIIYf1+fzgc/ubXv63r2nG8bqc3nU6llNxhVvlclqXj&#10;OJ1uy47721HsuODl8zcAgB//m3/zwQf3As+fTafr5crlfDqdWt5GKVUVxfnZiTFGSmkBZhAExphW&#10;q2U13kEQFEXOGG2a2gBpjCEUE4IhMnbwAa0A+q3hSL+dhjx//lxr7fk+pdTmrr0PLN8uYw2AsSbh&#10;96Dm7VvxVnmEEAIQ2WsAwFvD2C14Bga+daT/U0z7TzHw2/qiPwCG3398q2Kw8FsrAI0QJUSmrqtu&#10;t+16VBvR70btVhD4Tt0ERsdh4CLMXJcnm9VmtTzY3xOqkkJwylpx3IraRuv1em0kCt3YSJRmuWg0&#10;J26+qbpdDDVQWkgjm6rB2DiOY4CkDjUAU+pIWZyePVdCc3aEgKEU7ox3t9vtytv6UTgcjqfT2fPn&#10;z9+8eVOr+uOPH336/T8Woq7qIkm25+fnT7/8VZ6nYRju7u7XoiYceRHc744Hg57rsPV6IZWgrPZ8&#10;h/OAEGyAwBBSQMqqWs+WACBiCEOOrA1QqBESgkZJU9dVHLYYnUohhVCUcIKIUE1TVdBABCDD7PFH&#10;HzmY3lxcXl9cIgkYxBjiKs8cx7EvSLLZvnrxEiBQiDLqxnEQz1bLXNda6tl0OV+veoOh60UI4CTL&#10;JpMJJsxeVgaAOI7zPBO1ZMyJ/MglTp7k+SYrtpUuVW4KJWW6Svr7HaiAaBoCidA1NAYAgCGilGJs&#10;J3oGAogh4Jy6Ln9nMGEOF0ZXTU0gxRJUuShVwxw+6LQGw/58tc5Ost989RuXu47jIIOqqrl7557r&#10;ulEQvfzm+T/+/Y+ODvY/uHv8xee/6PTam82GO2wwGveGoziOHB9h0ty51//g4dD1dd3Mqzp3XRcA&#10;tyjVzdW2LMB8kr765mcE0m5rkGxWEJDAb+2MunUpAs/llDmMP/jgwf079+/du3dxcUUhGI66Dx/e&#10;H+0Onz9//vzF4vHjR1ErBJjVsqzrvKqrNE3ruhYSSQ2vLm9ms0W3MzDGpGl+c3NjjKmqotNp3T0+&#10;7Hc7i/lVU+UOJ+vltN3rdtpxVRWyrpRWRumyLOfTiagFlAAadDget6IwhSAKA7K3P/zpT3/65vIq&#10;CAKrqbsttceIc2pneFI2hBDGiWhUWtQE2zPNLSa0B/Rer2ffybKsKIqqKhhz/NBTSiAEXNelDGVJ&#10;ex4AACAASURBVGsFlJHGGK0lelsYSCkdj8dxHHe67Z2dnZ3R+Pr6+vnz5y9fPp8t5gDox48f7+3v&#10;2J53z/OY4xwdHa02G991q6bZbDac8yDwhsMPGSE22H8ymaRp0ogKAJOm216vs7c/Go1GjajSIh2M&#10;B91up5HSVAWExvPd6WRmgMKY2Y5EIWorMANAtzvt1Wql1e14m3NunZlNUyFIGGMI3aZQuq4bhv46&#10;Xfq+b6fdtkEKIOR5HgAmz9O7d483m81suuKcE2qrC4zr8rqupTRWs2SrgKuqGo1Gw+EQIYQBPD8/&#10;l1IOBoNkmwdBYApYVZUQtZ3fV9Xtafv169d1XSdJwhj74osvzs/Pd3ZG3/ve9+7ff3h6enp2dkYI&#10;KYvamvGUUq7rCCEwgf1+PwjDVjvkHuKcbpKE+wRAqLWpqop5TClhN3HzXuanNpoiqITUBjqUx0Fs&#10;FBSV+rN//s8e3v+IYbpebuKo/ejRo2fPvuGcB0HYiuJ+tx8Hoed5n3zvu8d3jpfzhRCiMKYsy8nN&#10;tJFiOBx/8MEHd5TaPdg3xgRBUFfi8eMnvh8WRWEZMGMM57zVauV5aoB625oblrUsq4YQ1O12X7z4&#10;Jk3Tbq99cHCwXC6vr6+jKKaUWfjkOI7r8M1yNZleYYI+/fTT2Xya53mrHUrpuq5bVVWWZdpoBDB3&#10;GACAYMzjrlLKc13m0OV8tl6nBwcHo/H+dHINodFaV0VWN+DqailEDYG+uLiKg/Do6MhxHK11VVSE&#10;EEY5o14YtK8uJ03ZNE3FKQP4VlEpBYLAKGWqqrHO+LqopRYGgDRNlbkdyzdNAyCRClpZPibIDzyl&#10;BOecMeL7PoB6uZwnSZLn+e7uruMwwuhisVBKE0bv3L3X63QRwdv1ijDa6bQhwJvNxvN8x/GqsqHk&#10;ygAkAdBGitqm/ggNQFU1VVWEYRy3IqBNI0UUBpgRI5Xv8CiKsrKYzWai3jqct6JYKWN5SMvJYIQN&#10;Y4yQpqqllJObKwJRk5eu6waeh1zTJPnj+w8HrY4sqqOdvTs7+z//2c8IQi53qiqHAFxdXaVpMT7c&#10;ETCHkkBKAIJCSAiBbIQ2Nv9JE6uVVKrXbTOCn3/zzWaT3r23++kffTLeGTVNtV5n19ezk5OzLC0+&#10;+OA+hHCx2tSiWi7X7XbHoBujQSOA3Opff/lyvbcoq/T+/XvHx8fz+TxNz+Mg/PP/9D86OTtdrNZV&#10;XbRQq2kqmy3HmHO4d1RUpRDCHnAHg0FZlqvVwigthGyUdhxns97ak32SZFmWlWXtOMw2dnY6nSAI&#10;hBDr9Xo8HluLb6/Xy7LsejKVQlvA7Pthp9MRjaGUzucLIYQySr+NT2tEI6UMAs9CC6tMqevaSIUx&#10;hvBWJPns2VdJkmRZxgi1mjEIoRJNWZah72GMhayTJFFKAaAt42ddCfc+elxV1dXVFca41+mGYYgI&#10;nkwmViTJKKeUlmUNgF9V1dOnT9M03d3dtZ6OzWbTarV2d3cZYxbbDwaDTqdzfn7uhT40hhBU17Ux&#10;ChiDELFGD4fzIAhCz7e0YZIkrsP7/X4Yhnfu3JnP5/fu3YMI2Zgc13Vtnu02Wed5XjdlURS+FwIA&#10;XNflnAMALYdMKQ19zwBd1zWCgHDKGBGMBJ4PjTZaKyVcl3e7XYxxkm68IABNEwQBhLCRwryNgEII&#10;cYe3edv3/dVqxbnb6XSKsprP5+v12nVdIUVZljbCqixL+zRscasX+L4fMseZTKZlXTmuH3faACMC&#10;EKU8SVOra4UQctdRQiptAITKaAyhTdEHb/8AgzCEwIJeA+3okBCCCMMYY0TfHbUtQL2NNYTQGINs&#10;pJb5w/Gz6L26F6210oK8RZXvILF9WIL3VliLgbVHEUIYdSilVo6e59lms7HjP8uYZVlmfy3W0Uoo&#10;4nQoZWNt81VdNE1jMXBZljY+x26G35LD0Eitof3WNm/JsijgD9B3ANwW0byLOIJAQ2gIQlWV2/0K&#10;IYQwUApURV7Xte97nVbs+34chxhjCA0lKMtSYwx3qL1r1HXdcjzf5bu7Y9d1r6+vGWNR5CKEzs8v&#10;mkaORr3BvUFVlVqDVqtTVVWSJGmaHt5x/viPP/3RP/xjmtYQIVE3g0EviLq74958vkqzdRjGvX5P&#10;NIoQTKlHKXacIE1zu2lYq63nBVYHsd1uz87Ooig6OjqyGgcAACFESatrQHbFWn6yqirXdZWt/wUA&#10;V1WZF8zhRdVw17HOgk6nE8dxkiRVVY3HY0rp3/zN33ie98EHHzx+/FgIcX11I6X2vCCKImOg53mM&#10;saouHYdVVVFVMooDe+CJ44BiwBgYj0e/+tWvjNGffvrd1Xrx93//d//wD3+fpinnHBOYZ6Wt5LJ9&#10;WhgjA5TSsqpR01RptsUYUsarOotbYVUXfuBlWWYzrq04xao8bgc0yNiVZs3znHOtte/7Qso8z+0/&#10;fw9wvr/y332d9yYsQCl96ypAyFrsb+cs5g8HRP/e8gP/hP6F30Zw3f7z9zD5uznO+09DawmUNkBj&#10;Ao0xrsvvfXA0m9/Udf7ho0+ns8uiTAhBjkuLMukPOuNhf71ezqfTuigxhgyxTqdDCFlOVuv1+vr6&#10;miBy79593/G1p1zuCyFkJWWlKCGtVtRux69fv4baGKCbpjFGzaczCOFqtbm6uvJdfzrlQRApLTjn&#10;WVZdXd0Mpf7w/ocYUUb4kydPpJSAmNevT+fzm0639ctf/uLiatPrsUePHna73f6gOxgMgsDP87Ss&#10;kiQTm63gnLXafpJuGPXjKCzLcjJZKSWCKOTMgwDVdZ1tmyRN86qczZeUO5Rz1w+qquoPRy53M5U1&#10;VWMM4IRjiipdNXklK1Eg/Nx8M2h3Z9fTKi9GrS5BxAgZ+QHGuGxqy/ZBAIwGQEPZKKOAFlrWEkKc&#10;J/mwNz44ON4k281qI6SUtfTcoK7zzWYjhDjYH2OIMcDIAKBBVRTpNm0q4TFn3B9l6zRdZ1ijUW8Y&#10;eN4yKWQjoDHQFqcTRCnGGAOgEQBAK4KJvSgIIQYCyjB3nGSzQoT0hgOFQFLkECNljDK3IYW9fmc4&#10;HKZJUpblsN9vtVqU4tFgOO4PEDBff/Xsf/8//rcf/vCHf/VXf/n69NXZ2apROjt96TjOzl633XMp&#10;r3YPwqgFk2wpVcU40wpcXc6ur5adzkHgtO8fs+dff4MxboXtXrtV5FWerjvtXiIznzPPcSlEBCAE&#10;iaibMs96vU4ch0bL1XxxdvL69dnr7Wbx4MP7ewf7o0G/qv2b6TVBSCnFOcUGEAq0aVbruZSKYMYY&#10;iaKg37/POKmKzN3p7QwGeZ7WRV42ZVmk452dXitaz6eqaXq9PiG9wHEZZh5zl7PloNtpqlLUVSsO&#10;8f/8P/0PnW5YFMl8MSMEM4dLKSHGBNNkmxLucNdBBAMIsiKzfQnccTzPBRCUZaGUVFotlos0TfM8&#10;u7i4uL6+rusqzzPXdSCCjGOAjJDSQE0wZowwTqUSBhjHdRzX7fX77U7rwYP7d+/e9Tzv1avXXzx9&#10;enFxmWYZxsQYM97bu3N8TCijjPuBbyAQQkKMtskmCPy9vV3XddrtVrfbwQjZw00QeAcHe67rOi6D&#10;CASBF4Z+FIVZliMEh+NR3TTGiq+kODw8/urrr3/71TPuckIpJbjVjgE0BoB2J8YYK6XKosqyTDaN&#10;krKuSqOVklJJ2TQ1Idh1HQCA57lHR4dGS4fz3f3d3/72t3VTAwCMlnEUcsfJsjwMfMbYar2khGqt&#10;jVH2VASAGY6Gd+4cxa04jELucBvccvXm4vnX39g6gdtzrTJWpGS0NkobpTFEZV4AhCFEQjRZlnXa&#10;Hc91GWVBGBwf32WUffHZ57/+1ZdpkmNMbJ6WzZRO8m2rHR8eHuZ53ohqOp3Ml9N2N3Y8hhgGUGsg&#10;KKNVU0EItFEAQgCMktJojRFEwMim0UJx6nk8xJCvFwnDXjvunZ9deE7Q6/aLooqDaH/voCzL05Nz&#10;l3t/8id/8uTJYwPMx48fv3rx8vTkBEJIKe32euvN5uLioijyVyevwjAYjsZPnz6V0gwGo9VqRThv&#10;pHBd5+T0ZSNrrUUUB+12q91pCVFTStMsnc5maZLeuXPU7/VOTk/SNH308FGv2/l3/+5nVVVFYUgp&#10;rauKcwaBQQgQjOqqEHXT1PXDB/dbcdRptx3OMELr1SpNkjgKhRCUoNsJiONBTChhJ2dns+m8EQIh&#10;UjeNVqDV7iJEXTeg1BVKSwU32+xo/47jenUjr66nVS3jqCWEosShjCNM8ixbrzcUU0wwhEhpZQCg&#10;jCIIhWxa7bYf+Pp2KKMWy+Vqs/GCECHiOK7r++v1BhNGGUMYVVXR6bQdxzHGNE3ted5sPk2zVMg6&#10;jALucITR9eTm5atzY0xdN00ji7y+mcw26+1kNo+iuD8YttqdMIy6nX4ctweDUavduXvv+M7R4eH+&#10;wc7OqB3H/X7v7vGx6zlpkjZN3Y5jjFFd1VI2VVG6rkMJ8V033SQYQYww4zyOI6NVFERlXighHcch&#10;FAEItFYEExcTDIzrOB53As9rB9HOYLg/Gpqq6UXxzmCAIfj8l79klNSi1hhlqnn61a8RxfuHh61u&#10;tzfoBUGIMXE454wJIZAx0ACjtOc6rsN2R8PjO4dZllycXz/5+N4P/8u/6HTbSZJsNtv5fPHyxavJ&#10;TWIgaHd6ne6gLKv1erNNsn5vsLs79nzPD9j+Xv/oaEcbdfbmdDGfR3EUhj4h2GjV73WPjg4xhvPZ&#10;bDGbMsK0Ui53bbmr57kIwTgK4yhyXMdxWBRFw8Gg0+keHd3R2lRVUxTlZDLN0gIj0mq1pBT2cLZc&#10;LtfrZVHkjRAGAqumTrJ8OptXZZNlmdJmZ2en3ekppa5vpgijPC+EEHWjoigwADiOQykRQhCCCSFx&#10;HE+nUy2bpq6BselE5pNPPqGM/uY3vyEISSEQgoSQZLPRSt4iYQC01k0jpFCNqCEETVNDaKIo5Jwx&#10;woQQs9nMdV3OmFKqEQ1CKE1TIYTSSik9nc60Nv1+9+XLF1dX6/V67XnOcDhcLheMUQDgnTt3jo/v&#10;2hHqNk2ev3pxeHTU63aVkk1VE4IwRE1TGa2llEZrQkjg+1ZhNBgMPM8djUaWFZeygRB4nmuMDgLf&#10;89xNsjFAE0La7bbruq1Wy+GMEjydThijwAAhGoJxK46lkk1TZUmSZxkwuiyzqiw836uqShnd6/e6&#10;3a7reo2U2hjf95XSjRRFUeVZfn09uZnNyqouylJKSSmBAIVhyLmjlFqsFlfXV8AAx3Esx2hnYVrr&#10;MAw10N1eN4zCXq+nlE6zDADoBz6j3PaMZnkxnc6X67VUCiHMOBdaQwAhocCSTgYCaDXMwBhoAEAQ&#10;I0oJoRgTTBmhjDCGCcWIQoje0kfwtt0WYYgIgMj+NQaY36WawLfEFETvnbyBljZ0+h3QvT2gIxtH&#10;LaUSdVPVdWUTsMqyLIoiy3JjNOfMdR3Xde1+ZccQ73gtqwa3YyyMMAC37Uqu6/le4Hm+63qcO5w7&#10;lBGrsH2HySGCGCFgC8elMtpgADFERmtrZsYIWRMw/hbNKykaY6RWghGoZG205JwGgVdXmdYiyxKl&#10;hEPJeDT85DtPup2YYAihPjzc11pWRSFFXZVFniZRGLw5P7s4P8/SLQQgiqKnT59e3swgxHUjtAFS&#10;6brRu/s7x3fvzheL8zcX450dqXRelOtNMhgMHn300WI+laLqdrsIY23kbDL1Qw8jVNd1VRYYIi/w&#10;Pc+N4tDzXUqYzToCwHDOOeWEsul0GsdxGIZVXdv5wnK5XC3Xtwlp2hCMCcZKKoyIy1lT1whCSoio&#10;GyUVZ1wK0ZQVZQxiLJWySuZ2u310dNTrDhDEe7u7CCGHu8fHdwf9wWq1vrm+mc1mnDudTs8YnSRJ&#10;u92yqNX3vSTZZlnmMpYlya+//DLPcwhx0wBG2Xa7Ho2G3V4bAPCLX/z8b//2b+um9DxXygYTbC2P&#10;2ihL0kNo7KDZikKRpfehUUrBt7FPABitlfV3I4QANACad3mT7+Y4EEKEsT1W/X9lWQGbs/heT68x&#10;RqlbX49SCkBEKWXMIYTeXhoawm/jo78Fq29RtL2o8LvPsXFZvxve9jZk7i2+ff8pWc7DyisoQkAr&#10;jKAQtQGGc4qh0bo+PNg9ONh3XXLv7lE79j777GfbzaKpM85JtxMDLdNk+9kvf9mIuh21ICRFXs2m&#10;i7NXZ3UpmlItZ2tRqvUiybdVlpbJsrg8v7l8c51nVV1X22TbNKLb7SAIszyTUnLuvDl/c3Z2fn7+&#10;Rik1HIwcxz04ONBax3FbNOrk9clvf/tMStHpdimlAII8z5frxenZ2Xq9dFxnb39PqfzP/uwH/9l/&#10;/p9Qhnr99njcS9MlpTAIaJIsMDKEwGS7XswXm+W6LpvtOjt9fYGBU+Vyb3zw4P5HCNAiq9NtwZm3&#10;WqwX801VNi53GWYY4tALJjc3hPIiL7QABFKO+WaxwYa4xEnW2/lk7lA27g2RBrpRHFHVSMopIzQM&#10;Qsd1OWfaGCkEJrisyloIxniSpE0jP/nu9zrtTl5USsp+r2dnGmmaTW6uFzOxt9sOfL+qKk55t9Vt&#10;Be0yLReTZZM3u4PdcW+khXIo3xuNkQbb1YpAqKVk5Dau0HMdJSXjjFEKgeGM2cj3IAoppcqYvKpW&#10;202n18Wcff3iRVnXyhgBTNXUr09Ovnj6xbNnXyVZ2mm3HO4wQvu9AaW4qipGiVJyu1lXee4w9mf/&#10;4j+czG5Oz8/SdFuUKcDi/oe7rS7pDlh/7GXlHGOtlCxymSZNuhHnJ/NeZy9Pm1bUHfZHjHKEQJUX&#10;TV0l683sZprnRVmUX3z22eWbK0ZZ4AVVUd5cXSNk9g72bHSU0mq8M1ZKZnm6TRKEoZTCcZ2qqooy&#10;b4xsd+LheNjutLr9ThgFEKFup4UwYhhFka+laLXCMPBswApCGiEjRS2aKk1TrSQE0CHE47wVhuPB&#10;4GB/P/S8pq6NEJxRcn3z9e5e78///Pu9L/3Li2lZCegihCmEFOWoKSsFNaXUcby3E2JiDCyKwmqW&#10;wjA0ACyXy5ubGzt18wN3PB5xh0ZRJJUqymQ4GvX7w9lsMp9Yny0fjYcP7j/s9jqe60ME7OxtsVjc&#10;3NycnrwRQvm+b2ONPd91fb+qGktyKgOasgzjqBaNkHK92Ww2G0qp5Z+bsqKUOo7DGLF6G8dhhNh2&#10;ByKEoBRzJy6KDACidUkwD6LQADWZ3EAIbRWNvftCCHd3d+/evTu5uXEcByNalmWZ5/ptD5A1Rrqu&#10;SynW6nZL3Ww22+2202kDAHzfn8xuNpuN1jJJkhBixshkMgmCYG9v95tvnmutXcfP8xQhsrOz0+12&#10;0zS9urp6Z95TSiFzu/FtNpuyLI0xnDuWQ3gLdRrrvkg3GwghxrDdbu/u7toXyOXO5Prmm2++ybJM&#10;a82Za601Nntzs9mE7fDg4ODy8rKq66LMyjpv9ULKGfe4gUIB2UhpEOCUQQyEFlpr9V6RAAAAGdDu&#10;9KtSYUCNxKHXDhj+zW++fv3i5cN7jxFiZbkpyyYMozBodbvl8cFxFEUvX760kZWbNHE81yqsqqqy&#10;5+mrm+tWq4Ux/slPfnJ69mZnZyeKWqenp59871MpmzzP390DjFGUEkpxIwSE5N69uzfX0yzLIAQX&#10;F+dlke3ujHZ3x9PpdL1ehp7fbrfTdJsXWRiGRukqrwjGnHPPd57+6vPhqG/zaZfLZRiGg2HPnq6s&#10;KDQIQqsFQIg8f3VSluXewa6dmmutfT9ECAhZAAAoJY4X+SF2XL8ROskyW3QZhuF6kwaevzvik+mM&#10;YpaXtTbQIKiUMgjC24oIgwAABkGAIcRGG2tSsz+1qGpjzHa7taa+KIoQoev1Uik3juPVapVlied5&#10;YeRH8b2qqlabJaMOpgRAHEStDz+K8jxPN+np+YQiLI32OM+rarXajHd3iywjhBzfubeYzzfrrVAy&#10;jmMvDCylAwwSQtgCHs9h55cXVVFyzuM4ns8XhBBGMAIQGuC5rjW4Qm087milpBGB51sZj1IGE0I9&#10;LJoqzXNgzP7OLmMMSt1rt4gysqgC5rTDaLtap6sNpdTxXKGVE3qT+ZRzHngexEgrvd4mRVUvVisp&#10;JSNIKQWBxggxl4aeG4T+8cHRxfnJ1dXVxx/f/Zf/8oda689++YswjtIkOzu9WK02CAGo4WK+7rSH&#10;YRDHrVQpVTdlEHaDIGCMxqFPKYQoyvLN5eVis/3JaDT48MMPGSaTySSIA6OklipNU8/ZtlodrdF2&#10;s1VqleQZQmSzWW23aRj6juO4vpduE/vy1XWd56V1onqeZ6/xRoher211H0WR2VbP1WoFrb/XhhVT&#10;CjEJPO76AQDIhhgXRSEFcBzqecwYU5UlpdTzHYucMcaj0agsS1HXhGDRKCnlwcFBr9f57bPfIoQI&#10;JpZMs6ypDZ2GEGII7CuOEGKcEoJFc1vQmiRJkiSU0na7naYphiiO4/M355TSTqezWCyUUgUsrWZ7&#10;uVxut1ulACHA7o1BEKxWK+tVXq0X6/UaAEApdl23zFMRBYxiEvlGSSkFJ1Rr3YpjIcRyuUQG2HQf&#10;q/uAEKZpapt136W5uq776tWr1Wb98OHDIAjeyWWN0uv1Wim1WCwgxHbccHNzMxz2oyiyccQAamMo&#10;pRRhHMaRMeZWjWmg3XgJIRCT1Wp1cz1RSlVC2mszCIJ2u93v9y3P/ObN5WQySbK0qqrADznndVNh&#10;jK2vPgiCvCwAMJaaW27Wi/kKYrS7u9fudhEii+V6Op1u00wphRGhlCJKDADAIPP2VC0NAEDbYCgA&#10;LPZFEBP7QAgZ860v8f1j/bsPvg9x/yBD9e7zAQC/k2f7u1TY7ceBMvqWD7d3UlsD/i44QymVpHS7&#10;9e0aYIx1u90oirIsk1IKISx1bBnLpmlkI2ww5C1iedv84boupZQ71IqoLcC2T1AqAexzMLeoGABA&#10;MLYJHQBoQhgAVkejCURCCQy1MYZAraQyqnEDL9tuq3wdeL7jcHfUj+Po66+/OXn9PFnN+/1+EPpF&#10;Ubx8/gxC2DSN5zmt1tAP3OVyeXr22uXOzc22LMudvXEYhnEcWo8PQtgYsLMzjMIWQqSuhTHQcqqX&#10;l5fdbv9Xv/pVfzj4b/7b/+rF81dCqJOz87wsz06v0mz7nSff2zu40zQSQFVkG+Y4LsdZUXhuZDvz&#10;rJOcO7Qsc8/zrKOVcz6bzbIss78HhBDDxM70b9M9tRZC2KWilLK+dKA0w0RrvV6vw3YHEWwFLK9f&#10;v+50OgSzR48eMUrLsoyj1mq1ury8tITqaLTT6/WMMVlWQGiSJCEUDwY9IWoI4c7uyOMsjneat+W9&#10;CCEh6oPDPa11EHgnJydv3pwTiiDCSgmlFIRWq6whBG8TcO2wQxljrRxQvS2IhhDaGKp3j/cX5+8t&#10;bPOeePif4t73WVmbfI7feoONMVp/+zVvVQZvU9+MMb935Xz78dvw59/5Rt9+nfdyoe1l9t5/+R3x&#10;wrt5EyZQK2mAlkpZ1XSabj2P9Pvd+w8+SNN1EHph5E4mV5vNyg9IXQOE/GSz3WwXZZmnadpqxxQ7&#10;l29O1+u11jpP81F3P47b56+vRVVNkqUQZwjgJEk6nR5Q+vXzE4h01I7iOPY8px3HZZn3+32j0XqV&#10;zKZLKWVZiNl00esOHO7l2XI6nRpjdnfHAOhXr168eXPGOU/yJGpF453h/Xt3DZKU406n1ekGT558&#10;BGCjTIEwS9KlNvV6tfY8VylZSuU4XlNKh3qe6yebNMuK0OvWBfj65GWWKoe3g6jfiavz06mD3U48&#10;TLZVmTdNqbrtXhTHeZ4TRAkk2Tb7+uk3O4Pxkw+/4zuRrmUctrYKGNHkSSV9xQBVRmoNgiCoRAMx&#10;tHcWA6HRlVEGKcgwi4MYFFmZbkMvXNzMZGXKpCi2ea/dGw2GaV4oaRhjGMNBf1Q3ZVPV7SDGEBmp&#10;Dg8OevGgzutskd6/e//jB4+uL6+A0nVZcULrsiIIEYIBAFYv827GxzmHBriu2+l1t9stdx1p9Gq9&#10;juN23G5h7jCHrzebrC6pwyljnU4vjsPNZtPkBXV4t9UGGhKKQj+QjTLIhKF/fHy0Wa0QBmfnJ/fv&#10;31+sl9Pp1Wo9He914zbWcAsQltrUdUkJydJmPk2VZC6Nd8f3gGIUw6oQZZ4l63S72rZbUb/fd5lL&#10;oKwrtZzNt+uN64TpNmmqerFcl2U53hn22p1aCkbJgwcPOKe1rOu6JgxLLS8v3vTH/f3dg9dvXjey&#10;Kas0jrq9fqupdbvdGo0VQVRUAmNIMATAFHlKKXY5lbLGSCMMKQEEE58To4QSpRTUKHCzXFVZ3o27&#10;SuiyzJVSBGP8X//lUVWtCDHjUXsw7AIo0zTNizxNNp7vaQOaqo7DiGKa5aXjeJQSKUXT1AAYpWTT&#10;1EI0TVNHcdjtdjrddqfT6vf77XbseW7dFADond2d73znSRSFQeDfvXt8eHT46NHDXr/vutxxXQBA&#10;Xddffvnll19+ud1u/Sg2AFDGj+8ef/Dgfqvd0lozTrXWlBI/8KVUtWyEkm8uLq4uLi/eXJR5oZU+&#10;Pzv/6qtn8/kiS7I0SSFAABiKqeu4lFjjGQQAhlGklHrr6ECM8Xar/Y//8K/TNHNdF2FIKOaMxnHU&#10;63WN0cvFSlR1U1dNXdV1Y2/SNocTIcQ5s8uUcUoxLss8L7Ld3Z24Hed5vpjPq7JUWrmu63uukuL8&#10;/Lzd7oRhsFqtMUba6E6n1+v3IMKL5TLPsqZpjAZaGwAgxsRy2mEYWB+O7/sYk7IsEMRv+9OI7XiE&#10;AGCIQj/0XX+72S4XSwRRVTdJsgXGEMwggJ7r2juf4zgGAN/3+8P+arW6nlzlRUYpVVqOdoe7h2Ol&#10;RNkUABuIDICAUIIwBAZoLbWSwBgEAAQGaBC6Xp6UnHqd9tBIPJ9sJpNF5MUP7j346NFHFOE0SS8v&#10;roHBw+HOo0cf9Tq9s7Oz09cnf/TJHxV5sV6tESZKKUxI9v+y9R5PdmXpndjx51z/bPpM+ViufwAA&#10;IABJREFUZAIooICqNlXdXWx2NRkTDIkRwwkpJIVWWmihlUJ/mCZC0kKz4SgoidMjmm6ym1VdHh5I&#10;pH3+enOsFjeBRpF88QKReN7cc973+76fqarxeKqU7jo5GU+1dV9//TUmFABw9+57V1dXcTIIAn+z&#10;2WTZBmFAGYrjEBMYhr5WEmE0ngx9PyiLjFN6cX5WldXh/gGC8PGjR4HvMUq2t7fH46EvBHDWvCEx&#10;esw72Dt4/uz5eDh2xl2eXxJEmqrRSjsD2qb1PR8jrKX2w9APfIhcJ5v9g71kEPuBjzCSStZt3cq2&#10;kx2mxALXyk4qVTXt1dU1Qmw4Hg9HE4jI9WyRbjZS6/UmVZ3uOtlJTTBRykBEIEDOAUwQhNA6Ox6N&#10;4jgCvYu6swAA2UmptR/4SimIMKGUYAohGA2HCEJMYJpulsvleDze2t4pinK9SZUxYZxQwS1AAKLp&#10;dLtupJQ6zQohQqkNQtQBsEm7vEizvNg/OHjwwQdXl7Oz8/OiKK01bV23dX19dfX85dlytWibSikZ&#10;hpHsuqqssry4f/+e7GQYhOPxWHeqa7qyKDAhnvAppYyyPMvKIueMRmFAEEYQWaM4Y05q6gC2Znc6&#10;LbOsqapQcGSsQPjB3fcoRIv5rKrKwWiAKFbAUN//6umT1hoDzHK9zIp8la7LqnLQcUIIQQSjtlIE&#10;2Xvv3T05PvYEf/b4W63a4+OjTz75mZLdt99+U6T52dn5xdllkRdtI7UGlJKu7Tw/gBBgCnf3dikh&#10;VVVuNusoihAEaboG0DlnRsPQ972nT2fL5SXFNI6juirjKPK4TwhVrcSEDuIEI9x1bV1XjNDNetVU&#10;cmtngglum0ZJ1XWdMc5a19SdEN5wOG6atqiKttOex3d2dgfDRBtNKDk+OWZUaG0IY2mWV2Xjeb4X&#10;hBjj0XCcDEZlWV7P59Y6xhiiuKfCciGMMYxRQnBRFF3XhmF4YwFtDWNMK80ZuXPntnPu+YvnnscZ&#10;ZW87ehCAnvEFAGCUAwDLsiCEMMLgG9NdhLAxdr1c9ZVf27aCi9Fo1E+eGWM9ktFKQ4jiOAIASCmN&#10;aYbDMAh8CEGabgjBSRJXVWWMhhAsV8sXr543dROG3s72Vl2XWkoEHMEIQQicW87mWqnA98ejEYTA&#10;WdtX2wgBa4215tWrV6vVKk3T169fP3v25Pr6KgrDW0dHXdvmWVZXVZFn19dXabpBCCulAHCcM6Xk&#10;arXsTdcZ55iQ3juqRwWEUoARoVxp0/tv9XtiXTVVVc9Xa2WM1loI4fnh9s7u3u4OIaRturIs58t5&#10;mqXWOs/zuOBCcAfBYrkUntja3qqbWillrcGMUiqkVADA8WQyHk2LqlqtNuv1uqoaCDFjHFGGCIEI&#10;OwcAJghih5B7G/ALEEIE3tg7E0IpIaRnZsJ+2d/MleA7ZfcNooQQQoAgAP0c+XtQGb0rXOzNsZwD&#10;th+p9flExmgHjHPWOevADRvZmB78dm3bvP2jbRspO9V11hhrjFZSKQmcpQQLwX3fY5RghOHbITUA&#10;wDmppe2xDoDWgT55z7re+QtiTPpBN0IYQuSAQ/BG8Pl2Xo2gwxBapTCEBCFCIALQWoUA5Jxo1WLs&#10;KEZtU0OrGYGcIILgycnhH//xz/7LP/s3d+4chYG/vT0SnO1sT6MwHI0Gk8kAI5Clm3SznIyH6/WS&#10;Unx0ePj69FRwHgQ+xviTTz6ZLxaj0XiTZcZYITxKudZmd3cvSZKu7SilALjj45Orq+u6bu7evXd6&#10;+oozLjj74ovPL6/Ps2wTxaGSsiwLghHBOM8yz/cYpRjjqiiM0UVeKCkHScwpw4TWdV3mJXCgk50n&#10;AqNtusn8INDatG3HuSCYWOuapu7XuHNOG4swARDYG46xI4QYZ/Msa9rWC3xtVH+0dF1XVdV8vui6&#10;7vpq9ujR4+VyuV6vrQVbW9txnAwGA611lmUAACH4ZDLxPGGt2WzWGMIw8NN0E4YhoeRtaMhkHGVZ&#10;7vt+kgSfffb5v//3/2tR5L14xfbm22/OCCEIHQJ98K5DEMC+CEF938N9H9u+PW7Bm6vcGz9wDEG/&#10;dgD4Q47u27O11joHrXXG9IeqMcYAAK3taQR/IDsghG4k8u+EHqEbL2jwfUwLAHgz/u2X1vdX4psF&#10;+T30+xYAv4Pw39zLaoyQMRphhBBACEAIpGoYRR8+fH93d+J7dDIeTKcDShzGgDGodcc51qrr2qYs&#10;CoSgVpogxqkAGmJAtHQYEgJZb01MibAGQIuMsoEfUMy48KTUspV12Tx/9lwp2zaqa3UcDykVbasw&#10;pJtNudkU1gLZ6s0m3axXVVWUde4HwhOsqkvK0Pbu9mAUGyO1VWHkI+I4xxYpC2Vdr6WsrVObdBX4&#10;HoSIUy/w4+uLeRQMkeMI8GzTdKUZD3Z8ESfJJM/qplGMeoNkhDEv8to5mG6ypmk94cdxQikNQp8z&#10;1jadVCbw4s0irdIqXaShH0xGU+hgWzTIgmEyIAgZZX0uGGZN1znoAML9ZooglEr3PKOqbs7OL4w2&#10;mHJGxXy58bygadpsk0ZxMh5MDvYPlqvVk8ePHXRJEndtQyDyRcAIX81Xl6eXQKPDnYPl9ZJBgiBi&#10;mMimLdLMKI0AQAhSTAjGlCLGmHMOIIAgxAgGkce5CILAOde0TZoVIgynW9t5XYXJAFFStS0hrG7a&#10;LC/80IuT+PjkZDIZK6kEFxCi1XoFgJtMxhCA9WpJGPnln/xSeOLbR9/u7O8NRtHT518zT+/sBV5g&#10;AW6H40AbWdcdQYGzvC6BUZzhWHbOKosgauvWGThIRoEXC+phyFaLrMhrZ0AcJUky9DzRtd3V1aW2&#10;WgRBMky4J/qOWzJIqqqECJ6cnHi+kEoihB0AGJPheJiMIm2kNVopKZWkjHBKtdYQWgesNUp4FAJD&#10;EPCFaGUtGHHOKim10VJ2zliMkBACAti0LXRQS72YL9q2IRgTSkjgSSnrTueIeJ4ge/sBhIPFoji/&#10;KNfrc0/EURh0TY0IjbwQIdjKtu9DEEJ6uS/nPAzDMI6SJAIA1HVNCPJ9gTEuShhNRnmev3r1Unjs&#10;6OhgMpn01vkYQ8Z4nudfffXVYrFK07SqKk/4ndKUcs65Mabruj6Bves633fGuKaqAYJt00IEN5tN&#10;utkMwijPc+BQ01ZFXjVNM7uaIwR6KtpPf/KTe/fubjYrKdujoyOlVFM3EGEMseB+13TQAQTJYrHs&#10;YaHPRRiGvVEnAODFs+eeFyilpZRaa+dgLy95u7V1Xde/F0xo18m6KfzQ66XRo9EojuP5fM4V6wcO&#10;g8FAyvby6nxnZ+fWrcOmaawFjHptK9frtCzLwPONMZ2SPbr2PA861wcs9/lSh4eHQRDOZjPB/V6Q&#10;JqXsrVZevHjRl7BvZ7yMsbauoyCwELRVC28QO+9lxm3Xvffee4+fP/7d7353fPuWda7rulbJZDQk&#10;jCJMkAGtqaWVEEN0I6q6Ob1thEIHjIFROPC9AUH8yaNvfvPrz6qsjcLk4YMHDx9KQVlZtMa45XId&#10;+DEw6MmTJ7/73Wc//ejjg4Oj/+N/+9/Pzs76mUlZ1NZawZvJZAIh5pw+f/5SSr27l1xfX6/X648/&#10;/vi7J08nk5HWEkKolfZ8HoahMUqpzgGjSt1U5c729Ojg4Pz8oiiyKIgpI0+fPFJdNxiMCCHWaoLJ&#10;cJQM4rDrOi2V0269Ts/Oziili8Xi008/7dXCYRgOBgNK+GKxIIS2bbvZbAbjkYDu9OJ1meVhFMzm&#10;OcYYOtA7dQMAKGfC99q2bWVnrVVa7e4dEELCJFZKlU2rrKu71lxdT0djhyDjHsKNdtZB5CBQxhBC&#10;nIUA3/iyWgOscUYqbQ2jNI5j41wQhc65vKgMAn1fv67roihUqheLFefe4eGtpumEH25xb5OleVFx&#10;43Vd9+r0DEMcxwPMfIBYLXVe6o5bAJxDIK8sY6Bp1fVsEUTJ4a2TqsgOD/fbtmGMTSaTQ637Rkzd&#10;dFmW9cyL+XLZdZ2UEgC0XK597gEAhBAi8Iu8MlKVZXnr8Ojx48ey7WoLuKCCEFlrIXyLrI9w5MWj&#10;OClWq8QTFCJswe1bR+/dufv4m6/7Fk88HFSypRpeLa+v5jNvkCyvLhabSsScCZ7lOSQAEFRXFjnA&#10;GTg6PBjE0Wa1TLO1Vt1PfvLx7du3l8vl2avTtm2bps2yzDlonbMWYASMMRgD54wDbmsyZh4FvocQ&#10;cM6Mx8N0vZRSIuyklPfuPrj73h2Mf/X69fXjx4+vrq4ePLhf5BWl9Gc/+cl6lb58+XI2v3IWbjab&#10;68siiAoAQJx4nFDtrOd5slOj0UhKXZZlkiRKqfPz87JsIAaM4fF4fHx8HITe8+fPrdWe512tr4uq&#10;vNFGisBB0HUdQJhwYayt6lZKqZR2zjmIpNQYw15kSwitq7bfoHrLZcaYbHXbtlKC6TSCED59+gRC&#10;yDmXrUIINU3DOeeMBUEgpayqSoLOWmsM6Cd1QojF8ooxNkiGdEq6unk7Lu63zeFw2N+xD0AuyzLw&#10;475uC0N/vV5Za/sQ8iRJjNWDwaBfvwiBV69e5Zu10d3l+dnezraxmiLsC04IK7LNo28fayMfvv/B&#10;aDQAAPSW1HVd9ja2QojeM+P6+rrffoPA293d7Wl4vSy5V972+3Yv1cEYn5ycDIfD4XCY53lPRJpM&#10;JmHg9U9hrGWUoHdScyiliFClFKW0n9sDAHrL09Fw0k/ejDFtI996RGGM+lRn3/evZtenp6dFUfS6&#10;/VevXn38s4+11k3daWsmW9PBaIQxzefXV5czCyCCmDAKIdbGaGMAgAhhCCFABEHorAXwJoIeEdwX&#10;1gghgNFbyeK7Jbh9E1YEAEDopnB/t8h+dyr1vcHuGyPod6EzxNg5K5UG73w+1vaN2RuC6NsX0E9f&#10;IYQYImNM7+0sZVvXtRCid3PAGIdh2Mu232YpKSPfvoV+MmytfvuwbyfDlN7I1+uq6PXthBCjtJHK&#10;WQ0hhAQCaK3TzlFEAIDQaq2lgcCYrnPQBQIN4mg4TLam465rkiQ+2t+SbaHausiWy+W8KCqMMXB4&#10;PNoXQkBg9na3rmezL774oigzxslqvSirfGt7Yq3d29sbDAbX85nvhb0xOwCQEBKG4XQ6dc6WZRmE&#10;nu/7zrkXL170fRwIYVnmVVVxweaLGef87u0jn4sXr86CgD55/M35+fXDD354/96DyfbWYjnb3zts&#10;qrLtlLVDz/M2y4V2YJCMlGo59abTac88Ms72jW9OmXMO9lN0gq21DgJEsINAG80I1dYaY/zI19a0&#10;So4Hk/F4HERhUVR9UHOe54EftW2brlMp5Wg08jwvCKK9vT1jTB9TXFVFHMdhFEAEFou5c6aTza2D&#10;wzxPV6vVhx9+OJ6Mrq6ufN8fDGLGQdc1jJG6JsvlYrmaA2C7ruOcvtMG6WehxjmHv29jBiG073Cb&#10;v3f0vuPK9s+uAuDGCPztcfvO3e27l7z99y1F/3tLAMI+Xak/Vvuj8R3s/a8bO7/7Mv7V27x98e+e&#10;3n3YHhADYAHsyd5WqlYp5Xv8gwf3kkEAoTs7f00IuJ559++fHJ8cZPnaqNYXnrEyCAKluq5u0nUa&#10;8Ojh+w9e2Fenp6fQofUiVa2Lw2R6NF0sVkVetm2bZVmapgTjiEecexA6KeXJ8f0wDJfL5SChsnPD&#10;wdbPfrpVZHkcPe+6DgB0fn65vT31Qq+qs144Y629dbR3dOtWFAeL1aqRjR/5h7f2rFNlnfmMW9cq&#10;WefFiktvOBwXRXF2dgksfPD+h56IIeCL+XXXmiqrl8v1cFiOphOt81snd6WUdavnsw33+f7+QZqn&#10;l9czQYWySjZticF4PIySGDiHAezqllHaSXV+drY13gJjZLRlTHz37df8/v1BFCPrOm0choTxTncE&#10;Qqk1cIhzzjDrENVS+9xTjTQI8CDsGinrTtVdwP0uTBhmsum2tnZDPwIWEEgG0eA8yz3uA+eghfkq&#10;O315sTNpuGNb48lmuaKUCsbxjRAFIIKhA4SQ3lWtd2qAEBJOCMKe5zHKm64ljBbrpQXu+Pg4zbIn&#10;T54FyWhv72C5TrFggZSQwrouHYIWoGQ4gBBfnF+l62xveyceDuJBDB1MhkkcRWmaXp1fvHjxDFFw&#10;78HtrZ1kONoejAlEHeEBJmi9atrGUUCspgi4pq7X88X19fzWwWG6KZuq3tnZ29+7ba3t6ibP87PT&#10;OQAgiiJtMmCdcRZhADHywkBw0Yfb9zX2cr14+fJlp7s8z4fjwd7O3tHR0XK5XKWr69dX490hRdj3&#10;A21BXbeMEiF837dOmzzPi7xQulGyiwMfYxgnodJtmedN00TxACHooNXWYIqS0QAgCBSACIVxIITP&#10;CCMIE04an2MLTF1nxoLtrejWwXva0LPz5eeff3d1udZKcxZSxoHDUkqnDUHIOdM3tqMo8jyv9xrF&#10;EGlrem9F67QzBiE4Ho99X+xuT33fl1KWZd5XA5TyZ8+efffdd7PZjDGxvb0tO+WcgwR7nudzUWb5&#10;y6re2p56nrdcLvM8vXPvva5TlJMkSaqqQg5VVcMR69rWaYQw4FQAZ7W2PBDpOptOp3u7hxixp09e&#10;vD47/Xf/biQEo5Rba5FDqlNtJZPtcVPWXd0FQYAdJogigIsszzbpcJj0rRcLgUOw00q1qudC9BHw&#10;CCEpdS/UVgpYayEifei87mSPpReLRW/+QQgSgkHo1uvldDqebo3zPG9qdXF+XRQVpbSnbUspexdu&#10;2DuXIIQx1trUdeF5IgzDhw8ffvTRj7U2WZbVZTOZTA72j3pm4Ndff/3rX//DbDP3fUExccbu7ey2&#10;bdt0LcWEcsa5NxgMuq57fXr+sz/66XA4vH37dlVVT549xoQEQTDeGd86OSaMWqsIZ6Cu4ZuEAOM0&#10;hBBYB+yNIAZYRxBVjRxOppwETx+9/PqrJ04hhr0yr58/eY7/HAMLry6unYFPHz0v0mY6nWabvMir&#10;/cNb//T5F4+fPNNaT6bblIl1sQIAfPV3f2+MQZBYpyHAQeg554qi+O7J47/4i794/Ozpy5cvKcUY&#10;Q84pY5Rx4pxzwFRVSSnLm2Zrsv2LP/7jv/+7X2822fHRibGga9rDg/22lZzTzXqZLh0hhFPCOa+K&#10;zPfiw8N9znkch2madl1zdHSQ52nP1V8tN4wxY+xsNsOY+r4/mozquoRab1bL/sPBGI9Gg/5TQgQB&#10;YB1yVNyYvjhtIIRhHCulCGPD8bhrmjzPMRdEeNBCkBeq6QgiFsA+Kv2tl8xNEWmttdZpY4AD1hmt&#10;ZrNZ1TZ10/lhEEdRXhZSa2vty+fnYSh+8YtfBkHwt3/3d7ffuzueTGup03LZ6CZN07PzjFMwX2Ra&#10;GWMA5wJAIJU1BuzsjDrZMsbOL6+fvzzd3dodj8d37+2WZd5pnZWllJJR4VzTdG0YxnHMv/jqW4yR&#10;Uvbs7EL4XjIY5nm+WJwBh4QQCFPKmZRys1pHQTiIk7osyzTrKB4mCVSaAgAd8glLPM/DGBrrUc4x&#10;ogiOhwPojJQdIajpaotdPIwL2b589JVDMB7EYy1L1QHoKMVxLAAARmtAraD0zu2TDx48zLLNxelr&#10;hMDPf/5Hu9vTb7/+MssyToXRejqe7O7urtfrly9fSwmm03C1KT0fJ7EwwCjdlKuNVqZpmj5IRcp2&#10;Np+NBnEY+V3XPXv6vCyq2yeHtw4PIYSnL0+7rvMC/+T4bnIyXK/XF9czCOGDB/dPTlpEsFIKY8o5&#10;1876vr9ZrGezWVZWbdty5vWxllKCw8PJ8fFxEPm9XyvGeHt7ul6v58vFcrGWUsaDRAh/vV4zyr0w&#10;WC6XZVUtlxvCKSIYYkzeZJl4XtBXhD11GSHEmHDODgaDMkNZlkPY+1JWi8UiiqKubbtWCXFjCJ+E&#10;cS9PqMpaK+mcgw5oaaqqMcb0MEBKvVgs2qYbJMOrq6vZbHNyLCeTKUJoOBxijDebzdbWVhRFr08v&#10;hBC+L4wxx8e3Pv3lL/p+je/7v//9Z37gGWOWq0UURVtbkwcP70kpP//88/n11e72VhQGghGtTVXk&#10;wBnBaBT4zuqyLDjniLD1eh2GYV2Xm83m7OxsPp8zxu7cufPxxz8+Ojrqa9/e3BVCaK1t25YxFsfx&#10;+fk5pRgAtNls8jxHCO3s7NR1PZvNqqo6OjoSQljnPM+TWhlnAejc27EwgFprxmkYTXuxDOdelmWB&#10;xy0wRVERQjCBgQj28f50Ou2TIa21TdPs7u5eXV0tFovt7e2etsqooAwQysM4EsKbzZeLxWqxXMaD&#10;YY9BlbYIIYcwAMBacDN0ghhi1MfUIYQwIu9qCCGEwL2JQ7qBEH2WqQPWgu/TRAEAAN54aAEIbxKB&#10;+kL8DSR4p2R3EMJemGP+YNVj34Ql2Z4OaozqCcY9qAMAG4OsBc5ZpZVUbQ9ZOedKqbatnXN1Xfq+&#10;H0VJr2DqGQTGGKzRGy73TdBRvztqrRBChNgefvRbMWMMOJ8QQhCWUmrXdcYaZ4CxEDqMcG9bZZQ0&#10;VkGHHARG1tCaydbkwYP7vseLIotCryo3m0X9WJZFUTx8+P5PPvrgyVPy+8+/2KwKCOiD+3en48Hn&#10;//SPUso//7d//vln/7heKvSem19fCcEwhj//+c89L/h///qvj4+PF4tl6Akp9XK5QhDv7e3FgX9x&#10;caGNslp6jCNgoTMeZ5vVgmJYZNlyPrt1sH///p3VaiVVlWYLhM14Ehtjfvfbs9PT0//8n/7T1s4O&#10;weyTP/7FDz78cZYVdVX03pkc0zgML6+vl8s0DMPhcLS1tf3ll1+WeUkIKcsqikJMCeMeobwfJwjB&#10;lNYAQG0dAEBb0CmFCNnd37v3/vt33rvr+76U2lr7q1/9aj6fv3d36JzrB1CTydadO3ecc1dXV+fn&#10;l3VdTiYj4XHh8SSJTk9P67qcTqeDYXx5eTmbXd2/f98PyGK26ZrWasMIevbs4vLy8s6dO6OR+PDD&#10;Dw8ODr755qsoinrWNES9D7nr+QnO/gGovgW9CMB3mcfOOQAMAADciGx77ih6e/ve4Q2+E4X1dqj7&#10;prHyVoULv98tggiSdzEweCcS7N0L/8Ul6G1QNujJc++82ndJ0RC+A8Wh7W2r+0foX+nbZWuNRQgQ&#10;QrSWEFirtcf5vXu3B4OIYlTk6X/9X/3bpim//uazZ08eO9B5PgNWz68vjdEnt2/94OEPgHV5ngdB&#10;hAG2yh4fHjsHnjx5cn1x6fu+kSYMw62traqq6roejUYAgEePHpmVHg6HJycnjHHP9/ti+OzsjHO0&#10;u7sLANre3RsmAwDsbDYLonA+vyQURHHk+wIip7V8ffYKY7R3eDCcDDGDVVXWTZ6Vq+29qRBi3Wwc&#10;chjDruuePH1eFu0gmlAWIlyVtQKAjcYRBOnL04sXr15ba6Uz+/v7Wmvj9P337j344P3hKPGU9/Dh&#10;w/l88PL1SyFEHMf91uT7vilrRj3GWFfI8WQrjgZXlzNfMORAWVWvz8/GoxEnxDkrGOWMtVnHhAch&#10;dA5BiCkFgoqqrQbJcDreulzMVNtZRDmii8v59t5uJKI6by4uX6ZpSRGdjLYHwwQYRDEzxmGHi6x4&#10;+fxVlbXDQK4Wax1EWkpfeFmazq+u+rYMsA4TQuiNp5p1GmEEIGSMhZ4PEfICv+u69TrFiCaTxAF0&#10;eT3rpM6yolXy7Oyis1oIEQ0iyLDDqOlabQ3zxPbBnvCDyWSqAVhlmSd4tt6cnp42bXVxdv7DHz28&#10;vH413mE/+vj+JrvuVGFs60Ge52VVaGeJrLpsk6WrOssq2ZmqlL/5x8+Pj49l0335f/+K/vXf379/&#10;/4c//KGx4vo6D0IPQLUpFsBoxBAAruu6oKqCIKCUBmHIBPMCv71s4ziGBKZp+uTZY611EAV37tzp&#10;f5HPXrz2I59TH0OCLZRt29shPX78eL6Y6a492N/f3d1mPqm6IgAcMYwowgZjQZzWujHWOgNcPBrW&#10;Um3mGwAMME53lS5yz/Pw//I/3rVGAmA4QxiaTtZtWyjT7u9vHR7tIwg3m7U1FkFklOy/EwdcH13A&#10;OO+DgjnnjFFrrTaq11C1bdt1red5H/7gYRAEvbAHY9ijgjRNHz9+8ujRo/V6nSSJtS7Pc6PNdDql&#10;nLVtK9suTdPLq4uzs7Pz8/Nnz54Zo+/fuxdHUdt2zlqldRRFj779zlkAHey6riwr3w9Hw5Exrq7r&#10;yXj7019+GobRb3/721evTquqGo/GgrIszRBAvvBfvXz9+8++FMJvqna13LRNu7Ozs7u1TTlTrWy7&#10;Frk+PBA4d6OYsuZGyNQvJ4wxAL2lPnAWYIw8T7RdNZ1Og8DnnG+yTZ7nXPAwDDlnVVVtNpskiSll&#10;EAJC6Omr080ml1L1EmUIEOc8CMJegAcAsMa8pRQ65+q6ns/ni8VCKR3HsZL6/Px8MV+u1+vLy8vL&#10;y8u6bqIoiqIwSZIkSXZ3d7e3tyfjSRzHEADrgJTy4uLCDwKM4bPnz5VR48kEIOB5nkPwwcP3D48P&#10;Wt1WTeWA1U4xQSklxmilJULIWeOsgRBCaxEEjDKPhoKHs6vV3/7NP+SrOgyGSpr9/YMoiD766CME&#10;0dOnz2Snv/jiq+vr+eXF7Oz1+XA4/OlP/+iv/ur/KfLSGLe7uw8hnl0v1uu0rloIoBB+0zSce1yI&#10;tm0wxlLrO3fuMMZevHjm+ZwQ7KDmnDGOhUfjOMqyjDEGLJhfze+/dy/PstlsNh4MF8uFJ/z9/f0k&#10;GUR+gADknENnm7amCDFGIUSTyVgpSQhWSuZ5Np1OmqZ++vRpWRbPnj27uDyXUnHOKaV128yur63R&#10;YRhjjMLwJgqoJxz2uRx9i50QQjljnBdlGQ2i4XBUNHXbNEor41xZllorjDHCpGtlWzeUcAigNhZB&#10;DCDACFtjwyD0fQ84a4wtihwBqJTaZGlRFL7vQ4goZ00rszzzg6Cua2P0z372SZIMfvWf/2axWkfJ&#10;oGrkbLEsq7aVepPmUnUAQa0swlgEobOQCBFHyWRrLDzPAUcpQZhAgLzAn11dr9YbzGj5AAAgAElE&#10;QVTL9WpV11Xvy6qUllolyXA8nVZ1vV6vrbUIo66TlPCuk1mWt1Iqoylnzto+vyfdpE3TDOI4DgNf&#10;cAph7Pkck0k88DnbGQy2huPpeJJtVsCYgIs4DEfJoM6L9WrVtM18vdw7Okym46yrv3v2LK8ri5B1&#10;YJOlZaU71cZJApHTSkaB9+Mf/ejHP/xBVeRff/WFEPxPfvkL2bQvX75YLpcYY0a5tbYqq7ZphqMh&#10;53R/b3z/wb0o5NPpeDCIOSd1W0ZRiDGsqurpsyulyt2dne2dLWdNHMda6xvHV8497jPGMcIQojwv&#10;emX+aDQKwkhKabRljDVtWxSFMZZzbqxt23az2lhrIcZCiP29A8ZYXTe7u9Nbt26dnp7O5jNKqbWG&#10;UooQPD+/XC03CCHCqNa6aVpEyLTHTkpXVVV3Sgjex/lorZWSzqHhcEgpadu2LCtjLOdsOBx2XSuE&#10;8IQghIQBn0wmeZ5nWa6Uyou6bRRj2DknpaSY9DIzpRRCUAhBCekpOc4B5xzCCADw7Nlz6OBwOKjr&#10;uqqaoijC0DfWVFWltW7bto9Nun//wccff3z37p2yLLVRvXjYOfPdd9+u12vPE1EUtm2zWMzPzs83&#10;m1VZFteXl5Tg4Sgp0nSz2TBC4iQkGDdN43lCCGGsbppaawOAvbg4v7y8TNO0R/uffvrp4eEhIURr&#10;3TRNPznvrYObpuk9h6Mo6md0o9G431G11r0xflEU/UAYY9y2jTLaOaftTeJO71ujtOnDEYQQlLIo&#10;ihDCV1dXnHOjNfdEj3WdcxBh3/c5FxDC3nfQOtcbX19eXlJKMaVSq36H19YVZX01u67rNohCqQ2E&#10;CEDsEIQIE0IQIg6AGzdNBFHvYIUQRqRH+H2z490S/K2M0L3j6gwhcs7hvrxC+J8V9AD8YZj2bozp&#10;zbX9bMqB/vBQurNWgze6xDcAWJk3MbNvyvo/jHB1z43Xur+Nsbq/ba8tUkr3aPZto5ky2vOh3JvT&#10;27fWv13n3FsvaOecc7bH//177sEHgNb1il+CIXLAWYKJEJwRuLs1OdzbOTo42N/basr8/PWrKk/n&#10;12fAGa1lW+aYIM+jWsnTVy+KKv/BD354sH9Q19XHP/nRX/3VX+3v75zcOfF8gDBMBrHwfCklpfTi&#10;4ny5Wp+cHH/77XeMs94gmBEKABwmg7IuBaN1UxEMlVZaqr39PV94lNHDm9PBeJQ8evLteDS4c+ck&#10;isLpeDIaT169el3XFXAwS7PFYv7q5cv77z9gjFVV3dSt1EpKCQCoq7pppTFGa3NwcNDz0aWUhBA/&#10;9K21ZVUBjNq2RZRADLMix4S0soMASK061UVRdPvundt37jDGpJRPnjz9zW9+k+f5eDwejcZJkoRB&#10;uL+/z7m4urp69uzZbDZDCHue8DyRDCJKSVnmVVU+eHjfObu1Nbl9fFxVlfC474dt06xWq55AgQmK&#10;onB3d2c+3/zTZ7999OjRarXsugZCCOA/+64BADeZVv/ioAXmhpj2LvLs5eJ/YDq8AbT/ig8zeGMk&#10;/i4YfmfaehOzh/Ef1trNsY0weKOov2Ep/yv0Zvj2Nu8Snt99nd/rR908K3h735s4pTcoGiJntIQI&#10;UIqV6hCCCIO9vd2TkyOCLMJOCH5xceqAVrq9vHydZZuurvb2tsfjsVJSdm3XdtfXs/V605SV53ld&#10;13qef3x8/P77D+7de+/4+MT3Pd8P2rYJAh8hiBBsmpJzSjBmjHIufv3rX793795HH/1kvd6cnZ2/&#10;fn32zTdf11XtnH354gVCcGt7gjHSqoviIAiDg4P9e/ffY4w2bRuGUdN2FthskzZtFYQeIoBTkhWb&#10;69n1ZDJpavnbf/ynzTrb2tqFDuV5eXF+OZ8vrbae5y8Xi/l8nhcZEyweJuOt8d7ebs+58wKva5tO&#10;dVm2SYvs8uqcCxoPoqapEEbj8ejy8jqJkrqq01W6u7MX+uFnn33+6tVpFAY7uztGmySJe96ZF/hK&#10;qbZtoigS3CeEINxbpkNnrQMQE0Qo9fxQMO/u3XsA4jwvoigeDoZSmtVqXVbNZrPZ3tnRxqxWyziM&#10;feZdnV93jbp3+/56sfnNr3/7u99851Q1GY+7rpNN43keRdg6DSGg/agHQgABphQh5Pki8HwhOISo&#10;qKvlcj3d3oKYpFmGENne2zPWVk2jrR0mw8OjW+PpBHGstIEYCeFDTDBCnhckSSKEt1qtijy/uLo8&#10;vn1ycXVxfX39/OWTory+dTKNEl7XuXPaWNs2sizU5cXaak5xpCQuc7lZ5+mmWq/TzbqoyjbLqyKr&#10;tAIIEN9LyrLZpLm1oJNSG+sAABA1TWuM2dnZSZIEIQQR6P3D0zQdDpMPPvzw8HB/e2dnPB6nWfrl&#10;l1+enZ35nhiORhQTJXVZVkoqCCGlxA/9yWQMgDVOB4EYjUfC50WRGyuDyBehgAhvss18sdDOEsa0&#10;MxY4ZZ1zDhEMEWw7+fU33/7Db3+L/6f//ohiRAkEzmBkCQEQGWNkulkFgbe/uyMYW69ThOBkNAbA&#10;SWP6X03OOcXEWQsgxBhL2TVv9K59noQQ4s6dO3EUUUIQhAQTLjgA4Pr6+vPPP//yy68QQp4XOAec&#10;BUJ4QRBJ2TlrnTMIAM4ZglBwbrSWnazKepAM9/f2fM/L0qzr5Gg4/uKLL4fJ6GD/UAivbTtrnZRK&#10;thJB9Omnv9zd2f3mm28///zzOIjuv3ePEYYx9bnvLGiK9tWrs2ydfvLJz512RtlhMjzYP6CYppu1&#10;lirwPUqIVrrp2qap+1/tTirrnLO2bdu+1d137LRWEEJCMAAOAbu1NQ1CXwgxX87TNLXOhqEfRZFz&#10;ridBLRZz5+zR0VHgR3XdaW1g390JImut7CTG2EijOmW0nYynni+stRSTLE0X8/nz50+eP3t+eXG5&#10;WCxns9nLl6+ePn06my3atjs8PByPx0VROgfKsri6ulot1ukma9oWQlSV5eXFRRiFP/npTy+vLj77&#10;7LPZYnZ2drZJU60NIohxGo9jgCxCABNknIEIOuAsMNZogrHV2lqDAQTOAWc55ox6Pg8//92X1xeL&#10;yXDHWZSEg8APfOG/f/99ANwXX3yRbjLGPAhwnheUsk8++SPBxN/8f39jHZBKT8eTMIwuLi5PX7+m&#10;lDkIuk4yzuM48TxvNpuFSeR5PkIojmMIQdPUnsdn86vhcKB1Oxgmk8m46xqEYJEXs6v54f7h9nS7&#10;aZr1Yr1YLDkVGCEMMcWEUQocIAgGnicY50I4Z5TRney00VzwrMiiOKKcCo8D6PzQ3z882D84QP1m&#10;53lhGHLCMMSUUIyws44RZpQBCDjn+t8yQinGWBtprZFKjsbDpmnW6ZoQLJV00PXAwxO+L3zoQJmV&#10;mDBj7I2uCQKCsDHa94TvewgCZ2w/nsWElGVptG267vziYr1e+2F0fHKyNdkGFuzu7Ydh+OLFqzwv&#10;ufB2dvabTr5+fb5apRBhqbTSpge3hNK8KKM42T88qOraOit8QRmFEKRZWtc140xKpbShlFLGBsOR&#10;7wdK2zBOwii5vLzS2lDGm7YNgmgwGIZx0nYdgHA4GXFPQIy6riurspfkGaXKPEuiyGfCScUQJggI&#10;xpiDEReJH4aBVxWl1YYz6jHmlMnTTV1XXSc3eXbr7m1vEJ1eXb44P5PGNFoVVams5pwggimnxpgo&#10;jN6/f//W0a2mrq8uLxkhW9OtuinXq0XX1FmaC85Ho3EQBHEcYYyapo7iaDAYUIYBcAjbsszquqya&#10;Yja7aqt6e2urqVLBGUSw67okjvf2doXgs9l8tVo7Bzzu53lxcXmltGma9uXLV5eXV5SyKI7btm27&#10;Ns02eV5QSi2Eyug8K7Q21mhCSeD5RpnVcqWVSgbDJElWq9V6vd7d2z05OYmikDFW11VZVkVVWQfq&#10;utlsKi/wDg4OhPCXq/Vmk1nrECZSKm1NL2cTnpCd8jzP8/w03UgplTLDURLHcZalQoiegOp7PkK4&#10;bTsAnOd5QcB9TzDGoihijPUAOA4j3/MpobBXgyLUx4porSBEGBOEIIKwJ6mcnBxL2dR1nabZixcv&#10;66aGEM7n8zRNy6J69OjRo0ffnZ2dIQSzLLu4OFutVkVRaC2N0dPpRAie51ld1xhDoxXFSMkuDIK6&#10;rNJ0Pbu+evH8KSe0qSvYS4IJKsuid0y4ns3CyD86OgzDgDH6/oP7TdP2MUgQwt76qG0aay1wqCwq&#10;bXQQBIQQ3/f7RLQ0zSllo/EEIWwdSJKBAxYTLDyPEIoxwhD1KM0BK2UnO2mNHg6GWuk8z3r3bIxR&#10;HEcQwaZtnLMQIsZYb5bT5xh3SjoAwjBMkqSXLs8WiyiKPN/zPK9uuzRN1+uN0poQSihzAKK+sIXY&#10;OWgd6GEhQMhBBBHqhTw3IPgN7v2XZf0baNrLdN9eYzFC6MY7wr2tuRFCwL2DV4Ht42f6KZwDN/8D&#10;zhire1RljLa2Z87qN+cb9Pv2XgD2Ll3WOuusfaNmBMZorbXrJZrQaaOklG3bdF2rtbpx8cUE9CHF&#10;EPayy16ODBGCCPXCYOOMBc46Z7TWWgHrYO8CbTToZaLAccaM0RAAghFjbDgcxHGMoN2ZTqajAaPI&#10;GNVUpdat1R1GbjIejUZx4PGua5w1w0FSlYXW+mDv8OL8fHdnOwr9um3m8+u7t29/9KMftV17+/bJ&#10;7du3p9PJbLFYrlYHB/tSqs/+6Xee8KBDSTLY29kryiJdr7XWm9XqenYFnevjmaWUZZEXRQkRcs61&#10;XZll6cuXzzAhw+GAYJRnhSe8F89ebtKUUmaM4Yz3nYQoTiBERVE2ddN1nXOAMW4sMMbUVc0ZD8Ig&#10;iqLVatV1HRdCarPepBAh6yxhFEDUdpIyChHUWreyo5weHBzs7e85AIaD+C//8j8WRXlwcLC7uxuG&#10;IQAwTdMszYqiWCyWVVVx7gnhYYyF4Lt72731wGaz3t/fH42H68XyYH+vaZr/+H/95d/+7d/ev3/f&#10;97zz8/PDwyPG2NX1GecsjuNvvvnmP/yH//PRo0dlWdy0MkA/j7XOWYR6zAkxRBDgXnL7vWmrcxAA&#10;92Z8+w7QBW8B5FsY/A4c/R6K7lfrGyyKvgd9Ee3X2lucCiFGCLuboxK9XYZv7J3/QNLuFcJvEC56&#10;5xn/oAp+g6jfIXHc4P+349/+bwidBX00MUbG6LarOKNxHB0fH5VVLhjZP9gJA68qi6oq2qbKNitC&#10;wM7O9r17d/d398qysMowypqqkV0LoI3icL1eXV9dF0XeNA0AbjQabm1Nt6ZbFrp4ECeDqJNtmqVh&#10;6HNOBafL9ZJg/N/8d/+tUur582fr9WqxmAdBIDye5+lms6zrYrVa7O7u3n3v7u7efhzFURT1QkJK&#10;+enp6zgZVFX18tUrqWQQCcpx29arzSbwwzAcGus6aQ6Obo0mk9n1fLFclGWhlLLOREk4HMZNV1dN&#10;8Wf/xZ/VXV13LYKgbArBaTyMCcGYYSZoXZdVXUDkEIGYQM/3BoMEIiw7tVmngR89fP9hnuaPvnsk&#10;uLhz7854PEIYD8dDzlnTtv2X0Xat8L3ejgcCpIzud00HwaNHj+eL5d7+fhjGUuumbhAkGJP37z+c&#10;TCbL5errr7/Vxty5e7euawSBJzyjtMd8RoVsdLrOkjD2iLl7504Uhm3bdk2jtcY39uboBvxCgDD2&#10;fJ8xFiURFxwimGZ5nueM8iiOs7ww1o3HEwfhYrnaZBnCJBkMhOd1ShZtzYRAGDdNxwXnwncQOQDS&#10;LMuyLC/L8/Nz2ckoiiGCYcJ/8KNb7z+8td4sGGcIEaWsbAGjsbMcOObxRHZufr1ONwWC1Bjo+TGE&#10;BEKCEA+jhFEhPL+TajAcAojrpq27riorA6DwwpPbd6MkooyWVVmUZdO2DjrheaPJSEoJIYjiaDgc&#10;cCEODw/jOK6qej1f55vSGccoxwg54CxwCMLJ1nhra7KzuzXdmviRBzFgjIjQa1QDCZJaLdPVYrWi&#10;jBHG+tAfpW1dN1XTyE6FcZxm2enZa/w//w+3CUbA3sSPUowwgZQA50xVZgja7e3x7u50PBogZDbp&#10;uizLIPSDwMcUYYwJv5kQIoSMVdY54bF+scZxfPfu3bKsOGcQ4vl89ujxk9PT14vFcrNJwzDk3Otb&#10;1L7nSykBcFrrIPSdsX0FU1WVlDJPM+AcJiTLMoSgs+7lq5fr5UowLjj/6EcfTSaTrpO9E4wxdmu6&#10;9cknf3Tr1q2vfv/l559/5gsxHU8+/OBDCBBwlhESBkFdN2VeSql+/MMfF0WZZXnfhF4ulovlCgKA&#10;IFouF4vFYjqZGGudA1prJTVCyOsb9lr38cgYY2M0Y4xz1rbtdDoajIYYIyr4xcX5JlsbY7a2ptPp&#10;NAiC+Xz+1VffvHz5yjkwHI5vHR0v5iutTT9zaOqWUhqGkdYaAQQACMPwzp071rirq2tGGWMsSWJn&#10;AYSo6zpjLGOMUjYYDIbDkRCCUtoLs33fr+uqaZq26bTWbdc1TfPq1SsAwJ/86Z9Kpb7+6htAEEak&#10;aeud3Z0HDx4c3TryA2+8PSIUtartdAeho4woo7Qx0AGMkdHGKt0TCpGDFPPJcO/Fk7Pnz147g30v&#10;JphOx1v9T8HDhx80dfPrv/9Nnpf7e0fG2DCMp9PJD3/4o+ur69PTU2sBhCiJkv39g6dPnxVFqZQm&#10;GHddNx6Nt7a20nSjrE6SeHd3r7eyvHXr+PGT7wBwy9X8+PhWnmeex4fDIcbIObiYL1++eCW4+PGP&#10;PiKYPPruqZKmL15D3+8zq5SShJE4CgAEnicwI01TCY9rLQnFjJFNuq7qEmHYUxvG42FdV7//4rPB&#10;MEkGkWAMY9KrJREGdVNBBNCN4wx2fbQmghBCZy0m2Fq7v3+Q5VnTNMPBsLfkrcuSCy9JBsNBgjFZ&#10;rzbQQa00gphACCEgGCutegCMb6JoOiklRsg554dhXhRSdkfHtz79kz8FAH333XfRYOB53tNnL6Qy&#10;AJNNmq3SdDZfNl1nLfD8gFAKAOwTbhxAxpj77z/wff/5i6d7+3u3T47LspBdyzlP4tj3fYKJUqrI&#10;iq3tLd8PmqZ1EA4GI6XUo8dPNpuUcsGFd3xyh1C6yYrNalO3HSI4z7Or67kDNsvzKAydc+vl2kg9&#10;iAICoOnakPOAC49QAtFWMvQ9T2tTFDklhFOGAdRKVVVtnYEIr4ps7/jIG8TPT189efG8kZJynue5&#10;cVYZVVamqds48n/wwfv7u7t1U3Rt4wm+3mzms7kDTrayt7gcDseDwaAXNSCEtNZlURRldnV5OVtc&#10;N01V11VZFsfHx5vVGkI0HI7SdHNwsO8c6Lpmd3eraZooCvvQHSklJrTI/3++3qTHki0xDzvziTni&#10;zjlnZdb4ql5V9+v32k2akgG1LcGAbJqgAJtL2fBCG9s/xtLCK9sbLghKXlgAIUEyaBGm1E2+7n5D&#10;DVlTztPNO8W9MZ3Zi8iqV01LDhQKkTfzRkXWjThxvvNNhZRquVwBh51zSumybuazxevXbzChUqow&#10;jMMwWq4KKWRbmS6VRgAul8VyufQ8f29vb31tVFYlsCZO4p2dLdHU+WLe1NV0MmGcKqGXq7wsTRjS&#10;e/fvMcZvJlNCiFK6rutGSCFsEHofmy2dtRiTIAhubsYYY2v12tooiqLFYo4QWuXLm5sbAEBr3A0C&#10;nzHW6/Y551LKNpUXOqCUKouirQbRWre4p6oqa63Wtwze9taOMkpqNbm54ZwnaaaUbH2YWptFvjDa&#10;CiGlVG0quzEmS7NOtzMcjgBwGxsbjFHn2h3m+/5oNGwH4SSOy7IcDodJEqVpGkdRkqTM48tidXV5&#10;uarqTqfreb4Qoqrrp8+erK+PjLHz+fzu3bvD4fD1wRvf99M0rapKSKmNAQBEcRwG4aosfN9rAbAQ&#10;oq3Z09p4nsc4b29hznm+XLT56h8ZJCWlNqZllZtGWGudA3me53leVZVSyvf9do2AcoYxhhBxzj84&#10;bIHWGkCIEGqz9xlj3X7/+vr6anz9k5/8JF8V79+/ny3mQirPDwllQimEkLHAQkQYpZTdTooxQQhB&#10;1Nqp0Mfp+N8MyPnE3NgC0Q+uik/dki3Z9MNkHd2ybH8DAH9kg1t6tQUmtr3elBKt2vmD8tnYT7b2&#10;Xe0OQgjYD8f4hBxuz/Bj+LMDVhslmroWtRJKW+mAdVZDYDEClBCMWoxjlJRK1kpKKSolhFHKKCVF&#10;TRwkbQ+OlEYrYJW1yhiJgPM81u9mjGIpakZJJ4vjKOgm8Wo5Pzp8ny9mWRKtrw/CMNi7s7t3ZyeJ&#10;Q+uMEI1zLk1TIYQUjTamLAuIwMOHDzyfv3z5oq6rH/34R0VZnp2daaOUkt1O+ru/+7vO2aYqd3d3&#10;7+zuYYQgAOtr61I0p6cnjFKEgR/43U6HEto0whrb7/V7/d7a2maaJkdHR999900YhoSxyWTiHPC8&#10;MEk611fj84trSjjGDEIopJzOZts7d/b27nR73W632+n0GOOUskYIAKBW+vz8vKzK/f391m1R1RUm&#10;pCxLxggAAAKICfY8DyEYx7GQQgo5Gq3d2b9DGbsZj8Mgqus6TbOmaeq6nkwm+WKplDK3Lm+LMU7T&#10;hDFKKdnYWPM8vlotlst8/+6dZz+69913L0Lfv3dv8D//4//lj//4j3/605/+4R/+/TYuuNfr9Xqd&#10;f/Z//On+/l6apn/xF3/xT//pPzs5Pa7ryvc959p1E9heie3l3b72gef9m61F7a3RvqVNkgLgY4Ty&#10;D5j2I7L9FHl+XDD6gD1+2AghBLOPPw8hBAB9xLy3NDHAEIFPy40+PbGPYPjTBaZP77sPh7Ufl7E+&#10;3s3OtUDsdgnJOdtWLVmnnTNSNsDZXq+3vb3x8OHDw3dvv/zqC86osfr9+9eMw6wTDQfZ2nqXMrS+&#10;MUw70cX5adXUYRSGURyncRiFw9HIDyLue4xSjEmrF3DOKSUxglkn29rY6HayzY2N0WgIAeCMY0I7&#10;nWw4HL569ert23dCiNYIWRSrs7NTpeRg0J9Op1qrMIoHg4E2miBsjCnLOgoT6yCGaJHnL16+qJqa&#10;YJzEkXOurmruhfPZotPpPX78pNvtZlknjMPN9fU0S5lHKcW+T7Nu1skiY9W9+3t379+lHPWHnb29&#10;rbWNIUAaYoewXeST88vjVbU4PTs/PL7wfNftJ4SgOI6UEnm+SrN0/87dg4ODm8nkd37v97a2dxb5&#10;gjPGOUviRErRfvqyqTmhxtg2htwY0xpLpNKT6ez45HRZFITwupFtRJ8fhN3+gHM/ipOXBy+Yx4dr&#10;o1WxtNb2OpmsBIFkPp7KSq0P1j1GfcJ2d7attUZKBKG1ljPqnCME3QaPI0gpTdLU87xOJ/U8tlgs&#10;FotcG9MZ9I21VV1l3Y5Q+vzivL1wa9mUZXX4/ujd4fub+fRqfJVl3W6nq7WuqsbzfQhhp5NBgpWQ&#10;2upGlQi7wXr3zt7o8dOdyfxSG9MfDBn3jEEIUIx4WQitXK835MybzidSyf6gF4bRw4cPCcUYEUJJ&#10;EHiNrClBnscQgoxRwlkcJ57vx1FSN0IqFQa+lNJak2VpnIRlWUrZlOXK9z0hhLEaQqikWl9b29xc&#10;297aCXy/bhqlDSW4jbsz1jSidsZyjzOPBaHPOScUE85WdWEdqJoaIZJlHeb5CGOHEKY0DOMwCMIw&#10;RBAVq7KTddbW1+7s38H/3T/YdtZBgDHE0DlnDHYWIxsHlGJjTAOBiBMvCrHRBQAKQWCsIQQwzhy0&#10;DjoLjZASIogpioKg1+1IISghw9Ga53lRFFdVfXFx+ebN26PDYymUx33fC7I0M9pYYznjvudVZQmc&#10;S5OYMza+ul4tl8ABrWXgexBBP/DbkW02my0Wi7KojLZZ2hn0B604M8uyk5MTUTfPnj7d29ldG42e&#10;f//9L/7tv9va3Hzy+HG/062rIk1iShAjBDintaQEHx8fP/vRs7eHh8cnJ41s8lVOKbHQEYyruo7j&#10;JI6TNM0ooRAAgjFnnLW6LEqbpiKEOOekvO3U1UY1TfPw0QPGKKHY8/3j4yOIQBzHu/t3lNZ+EDx/&#10;8cpa+F/9wT/YvbNfN0op++TxE9QK/AFwDlBKozASQnDGu93uZ589wZi8efNWa1NXzWK+lErFcQIA&#10;VEpTwj3ufxziWxlkGy+RJElV1RgTbbQDQMpmsZgD4D777NFgOPru+++VUpgxrc32zs5XP/3q4OBA&#10;Krm+sRanUVmvtNEOOmu0scYBp7XUSrU5mwSjlpJIo7ibDjlK/vIvfj2brDbXNpMotdotl0uMSafb&#10;+eKLL7Vxf/7n/8b3o7apcmNjIwj8teFoPB5fXFxAiMIwDKNkOFo7eP1GSAUgklppa/f271ZNM5vP&#10;W2lxp9Mry+ry8mp9fe3Vq1eUEULwvbv7l5cXWZYSjMuijMJouVyenZwTwh48fDQcjd6+fd8IyRnH&#10;GDPOVuWSeSTrphDZoiyUUV7IpBFh7CMMimqJMDRtGyQnHve0llLJpmmqskQIVlWxXC7yVS5UHcah&#10;tqqqK8opptg4Y51FGLWPKARAWZWUcmcdZ979e/eff/88S5NqVSgplWqW+SpJ4v29fUrofDYvVkur&#10;DYKYUoSARc5RSqVqGKGdTgasgRBqIRAASkgp5dnFWdPUDx49vH//wcHBmz/7s3/BOH/y5Nn3r16+&#10;fP3WAFhLWdT1dLE01iBEGPUGvYGoRT7PHQAIQa1kv9dN0/jy8jzNoqfPnkghTk6OlZRxHPt+kOfL&#10;oihEI3zuYUydg1oZQtlytXp/eKitAxBOF3OMGWWekOrqerzIV4yzIAgQJWGYYITqssYIlkWJoUXA&#10;cYSB0h4hvSj1MXZKRdyLgzgKY610XdcQQMYYo8xCVzcN8fiiKgrRbOzuVEKcXJyvqgJzBgnWzsxn&#10;FYSAEeAx+NVXP14b9Q+P3jFGOWOvDl5fja8nN8s8zxezeRCGYRQvV6uzk7Pz84ubm/F0OsUYOmfL&#10;qrTWhr7vMc8BWFV1vztqKhFHSasUCwIeh1GWxbc319U1Y3x9fUMpXZR1ntpzeVAAACAASURBVC8d&#10;QEKqsq6rWm/vbA/X1qbTRRQlWdox2hZFWRSlF4Tv3h0XRT2drKSU1mEHQJyk/V4PQtc0JSWIEhjH&#10;QVUWVVl4nEkh8sU8z5fL1aquwWgU7ezsdLq9siyvr8fr6+uYsXy1dMBiApw1nFHgrJZaW4MwGq2N&#10;rq6vjdacs83NDWNMni8wxkbrNE2559VN44DBhHR7PW0MBBBjLOramrZXjEghEEa+72mjl8tCKY0w&#10;ts7WTY0wwgQTSlr+rSjKoipG62v79+5NZrOyru/fvT8cDKwFUiql1GAwWFtbV0obYxGECKL5YiGN&#10;0cZM5/M4SaumuplMinq1mM+SOPUC/2Y8zvNcSS0aKYSkjEupvn/+crkSy9VytSqSNEOYvH375u7d&#10;/fl8enDwKk2T4XDQNLWUMowCBPFyuYQQMo+HQUw511qHcdTpZn4QpFkXIgwgaIQAALWVPMYYSlAS&#10;R1LIuqqburw4P8sXS8Y5557Vto06boRomkYZVdWVkNLzfca47/vaOGVtm02sjWGcEUydc0LIsiwR&#10;xnEca2spYwhjBwFl+OrqeprnF5fXUmnu+dwLhFZaW8KYtRBghBBGGEGAAMII49up+YecWdjC4A/z&#10;aXfbBwDdh/wtZ60QSmujrDXOOYCsAw5AYx2A2IHf4qaAQ9bclgoDCK1zwNnb4l9rIQDAgbZgt0Ww&#10;WmtrjdbKOqOM1tboNjTXWde+yVlnLHCtJBRCB5x1ECB028rbDpa2fVOLuW8begF0wEHnlJJNs1oV&#10;i6Ypl8t5VRbzxY2oK9EUSjZKVqqujaydlkY2qqmg0QzaulgUy7msV1rWyCnOIHTKqcajGFitZC2a&#10;cpXPrZQUw9evX5arVZImT599nqQJ47Q/HLQqg9l8qrXmnlcWBee8KleDwVBIpbVOkriuq3fv3xwe&#10;vjs+OX/27OHWzsbBwQulmi++/PFobfD1X//Vb37z9dn5WRxnq2JlncuXi/OLs7IuCCVr66Nev591&#10;Or4frIpikS+l0ta5Tqeb56ssyzY2N7ud/nB9w/eiNOky7hsDPC/49pvvbyZzznwhtedHAEClRb7M&#10;kzh98uRJUdXLZRHHSVGUl+eX5WoVRJFSsqkaJdWPnn2RxOl4fF2XFQJga3OTIAiczZJENo1RlmKK&#10;HCQI7e7sdLNuVRYY463NjaIoGaNnZ6fGWKUUcNAYQyhlnBGMOGdCNNaabrejjTo+Pqzr6tFnD7a3&#10;N4uifvfu7Wg0/PM//7f/2//6v//85//p//Q//I9Zyr777nWWZZxT6/T794f3798vivJf/st/8fXX&#10;X5dVEYZB63tqvb0fEOCtF/eHXPJb5/lv/3EWAgeBQxC1cirXppe374UQAIghJpi0IgrUXusAYoTb&#10;UY1gRgklmBJMMSIIYoTwxzwWCFvo+1v7tzsQYUxuW7DtR60++qBh/gB0AfrwIoTQfayi/hBz3Uqq&#10;XUv/wtYEbU37S7W/HYYQQgucU1JWVdnvdO7u7yVRSBBuRP3o4eNf/frrs4uz2Ww8nV9Ks9raHaxt&#10;dhu1tFC8ePX89bvX2qnFcumHAcQUIYQJjeNsOFrzg9A5mHW6nW43ny8vzi8Rwr1OD0E0n82ur25E&#10;0yili7KglCGEjo6Ox+PrqqoABITQsiyvr65vbvK9/b379x8w5iVJqqxZFqvr8eT9u2Pg4Pr65mg4&#10;SpMEI7yYz+eLRRSF2zvbUZSUZb1YrE6PT/7dv30p6pxTOl8smqZkjFCOa1EnWbixMXJQQ2QxgVVd&#10;UQ4dUcyH/WHS7ccAi1osynImVL4sptzDhDpCdaNUFAM/IITaIPAc0EHgra2PhNKv373dvXv38edP&#10;b6YTrU0jGkZpEAbOWiUko1iWlRTCGE0pwRgBhIyzddNQn8dplhcFJnyeL/wgZNzb2t7p9Pq94Wix&#10;ytc2Rkk301YmWZTnC4KAT5iRWpT1+OKaI0QsKPN8d2c7DgOjtJC1NaZdSrHOAYgwJgCBttIv8P1e&#10;N+OUVOVyOrkpq2Zr944fejezcXfYvf/oUVFUUtvDw/eLfL5cLi6vrqyGd+89+Ol/9NXNZHJ6fDQc&#10;DXu9LuEUE4IpDcK4kco5syzntcg7/WB9I9nc6VRyoXXj+d7NzXS5LPNliTGjnHPfS7M07cRR5IWR&#10;NxhlSRZsrA97/TTLYoStNrUFUpuGexhTOJldN7LudrIw9LOsE4axlg4CaKxFGBNCu73OxvpGmiWr&#10;1ZIx2uv1AHRBENR1vcznjBLR1NPJuNvt7u7t3rt/L4x8L/DjJPIDf3NrYzqblXUZRkFVlZP5jHAm&#10;tV7kq6KsEaJKW8o8oy2j3FlnteGMZ0nGGRdVo7Wqqzry/f29O/gf/Tf3UFt3YB2wECNIEMAYAqcx&#10;dgQDZ5VsKq1rxnAnSzzmC1GX5dI63YbHOgetM4yzKAgRgm0vn+d5Sus2bPPt23enp6dFUQZB4Hk+&#10;xsQ50DSiaRqEUBzHrWMqy1KMsaib6XRa17W1tm4qY4xSqr0I1tfXIYRCiCRJNzY2WltanufX1+PD&#10;w0MhxO7OTpZls+n0/Pz83Zu3jNOdzS2M4PHR+7qq4ijwuOf53Frjeb5S8upqfO/e/ecvnud5bq2j&#10;lEqtCCEAQogRAnA0GhVF0fo8AQCe57egFwAbhmFdl1IKCCGllFAEAKiq6v6Du1qrMI7rpoII93o9&#10;7UxRlNPpzPN80SjnYBBETS1ns7lSxlkwmUyODg/rumaMa62FkBBCgomUsmnEcrlsHW7AwSiKe70e&#10;IVQICRyM49jzvHYlFqHbVoPWxgYh1Fq3bHDrJzTG7O/vP/zs0XfffX89HhPGtdVra2tZJ8UEffPN&#10;r7nH9+7uIAqEaoxT1llrtXXGAe2cpQQDZ43SnBDgIHBu0Blk6eAv/++vF7Oqm/aiKF0ui6ZukiSN&#10;44Rg9uzZszdv3h0eHoVhNB6Py6Lq93payjRNi6J4//49pSxNUwjR9vb2wcFB6w8HAN67d7fNZG7r&#10;7Cklvh8wxpqmaZr66uq6KFZxEq6vj05Ojnq9ThCEWqswDAFA89l8ma8wJk8//9HFxeXNzURr44DV&#10;RhOC6rosilVRLgECO7vb6xtrvu+1zR1lWRhjnXOMUmMM91gQhITgOI6TJEqzpDW6c48B55bLRVmW&#10;QeATglflyjkrpcAYOQva3kuMkLGmacTDhw9ns9lyvtja3GgbjLnHqqq01q2KlVIqjRPVyHayKJqG&#10;U0IQIoQYqxljaZKAdsHZQaM1RFAbE0ZRfziYz+ffv3j5/Ps3Gxtrm9vbZxdn3373vKycslIb6yAS&#10;WhHCEcaNkJQQIaQxGkJXNY2UdjTqEoLjNOp2u0I079+9s9ZSQoqiWOZLpRQl1BjjHKobQShLOh2l&#10;1eX11aqoCGe1aKy1CBPrgOf5dV0bY8MwSNIkDuM4igBwohEUIWsUtM6nNI3iLPADyikAVqqQextr&#10;6xCi4XDYNE2eLwF0lLLWoaeBNcCVdXU1mzx6+vnVzXi5Wq2aCnOOCb4e30BorQE72+s/+52fDQa9&#10;58+/bzWT5xcXR4enYRANR6PQD3v9fpokcZzEcZRmaa/b6/f6vV737t17fugnSTIajTqdLuHUWrta&#10;llEQRGGYpWkU+v1h/8GDe4wT52xZFoRgC+xqtXTOGqun0+nF5TRfVN1u2laOj9bW+/0BY6woiul0&#10;vlyu6rqBEJVlY4zp93qdThqnmQNONCKKQkbx4eG7fDHnjGit0iRWUoqmztLEaLUqVlubWzu72/P5&#10;9cbG+tb2tpJyNp/PFjMl9TzP83zVstkfKDgLAAzCEACQpmld103dcM673c5sNpNSBEHge16SJG2F&#10;OMKwTTMGAFhjmqYRTd26W4uiAA6UZSmEUEopqbTWFjjKqNFWSpEkSZqmjDFjTN00s1mNkLl79y7n&#10;/OLiwueec+D8/LzT6YRhCCHEGFdVFYZhmma+783ni8l0KqWUUmGMhJDX11dSKEyo1Xo6ndZV1e12&#10;wyBQSs3n+WKROweU0n4QKKWlVJQyhEkjRb6YYYxahpNSGgRRWyfegk/KGQCgKFdaKwCh57GPy4W+&#10;77eMbsup5HmulNJKts4rY8zV1eXR0dFsNg/8wA/8H5yrzrUVwa0HuAWpSqmyaZqmMe5W4tuyxJRS&#10;QihAkDFGORdCaGs83zPGXF9fjadTiIixto3XAhhDgCHGCCFEKGql1ZAAhD8ySK7lIm7JK/ypOfYj&#10;E/vRYau11i1cvQ11/kEm/XGO/oOx1kH3wfj4gbz6dL8lpOxv/ytaa/UDJv6gfG79tx9Y5jamCNjf&#10;/pmPwPuDtdcY2970tsUlUjbWyKZZIWCbqogC3+ekKlZWCdnUWtblKnda+pxZrURdMoI4xdjZcrl4&#10;eP/ew4d3B51sY32YphGjiBJsnTRaK9UgAOPYr8tqPp86baQUX/z4iyDwDg/fe57X7XSOTo5fvzpQ&#10;WrVh5leXl4PBIAwjxpgX+IEfZJ344ODl2cVpt9dp3fdfffkTC0xVFZSixWJ+enY86PcuLq/OT8+1&#10;McPBQCqhjcoXOQB2c3ODMeoHYafbXVtbi4K4LKr5fPH69ZvDo6M3b14zRrMsE0qFYYQJNdodHh7P&#10;FvnLV2+McQBiCLFzQBvjEGiaemtre3Njq6qFkhpjkudLzrzNzU3mefP5fLlcRVEEISKE7O5sp0kq&#10;lSyLsmnqMPCSJNVKAQcRhAACSlmv1w/DwFqXddIojG5ubuq67vf76+sbhJD5bNFeJhhjCEDbMTMY&#10;9MuqnEzGxqi9/d3t7c009Z4/f1lV1Z3d3devX//4x1/8/Oc/r6sKAD6bTTHGlJJf/vIX9+/fZ4z+&#10;2Z/92Z/8yZ+cnp5aZwjBnucboz8Jo/qkC/cHuPsf3G5JYODa1E7wg88WQQjQrWf+B0b3o4MXfTTW&#10;f/wCY4TIJ/Qv/lS0DCGE6IdIOfCJGf7jsT9+6/bvD5C4PclPv4sQguiH++L27oAAAfeBBEZt4xEA&#10;ToiaUJRG4f7dveGwf+fOrlai200htGW17GR+EBLm252dQRghAKVxNSEWYTsc9dI0ni1mL159/+rg&#10;ZV0LjFlVllJKhBChNE1SY8x0MtVaR2EInJtMJlorBNDN5KYle9pzpJSFYZjny7IspZDWWozx3bt7&#10;jx9/ZoxdLlezxfLmZiyUzJIuZ3Q2nVdlraTyuN/tdTzu+T73fb/f711eXS3mS2vBaLQGoOp2e1Ul&#10;VkVBKBNSv3p9IKWOk9Q6SxElmOV5Xlf19s4WptjzPdFUN+PLqloaLZqmhMj2etnm5trd/Tv79+7c&#10;v7e1vrkWRT4l2DmDIIyjSEj59s2hQ2hzawsiPBlPAETAgtl0ShFmhFBKjDLIAqNVVQuEIPG4cUZb&#10;BxlBlGnglnW9qsrzyys/jnr9AeGceF4Qx7WoHbSdQQdCN5ndWKcD5gWeX8yXg06/n3aK5XI+mQz6&#10;/TRKEEJVVTZNgyDCGBOEW7MkxhgT5Pt+m2+HMbLWzKYTIVUQJF7g58WiUk2312Uee/PmuNfr3717&#10;bzgabm1vp3FS16apmzv7dx4+eOBx//LyklCWZmnTiCxLG1FHkeeHFCHV6wfbO71O1/N8aIzUSq+W&#10;5WpVlqVklHs8kFIrpTj3jJLTxZRRFMcBJigMPWs1ZajTjXv9dDDs9AdZexEi5BhHlFLu8SSJm6bm&#10;HuOcWeeEkFJJ0TQIQc9j6+trSRIPh0MpxWKxWCwWbw8OILRVuUIEVVWljWYe8zxGMCqrarGYOwCt&#10;NUZbKaVzMAjDrNMdDEdBEIVh1Ol0lTJ5nkOIOPestVpb6EBTNct5rqRmhFmtjDIIIeJMqxe5VWZ8&#10;SIh3CDqEMMYQWOeMQ84RDqDHoiDxfHIxnt7MVmVVAeRh5AFnZNM4qW9rgRglhDrnhJQt79xGKXg8&#10;WK1Wk9Ws/YAZY87Cm/FUG7mzs8M5XywWxWoVRdH29na/32/ndrPFNM9zCHGWdbvd/nK5NMY2jaiq&#10;utPpfPPNt2EQW2sRJHm+ahqpGjGfzxFwxupvv/0WY4ige/bsWbfbpYy0x/Q8L8uy0WjUhqMAANrK&#10;JQhhHMfIgbIsCSFra2u+75dlqZRq0+TKsvxYYkEpJYQYqzCGADiMkdYyCILT05vh+ohSOhqx7777&#10;5uDgoNfreWFgNFyt6oNXb8uiSZIs9PzQi+uyCv3AOReGYZKkq9WqKmuMsTTSWjsej9u+eMaYMzaK&#10;gnaEbQfNNtmibTjAGHtetlqpdlZalmV7zDzP67pmHrXAPfzsEYQwz+fWaa0lwogxdnV19fLgxWw2&#10;e/D4fpYllSkdMO1YbCzSVjlgWx2f0RpjSCkV2oRBylhwcT42BvY6/aIobq7H1oIsTcMgrmvhDHDW&#10;zqczq818OlvM5pzzj/ko7QWQZZnnecWqyvO87cCoqqrX6w0Gg8PDw9lsFkVBU9dpmopG1lWjlFou&#10;lxjjq+vL0Vq3nTi1ysN28G115r/59Xtj/s3P/87fbS3E7ZGttXHcU0pUVRVG/t7e3v7+fjvVnM+n&#10;ZVlbC3yfZ1mWJMl0MkeQZFmmlFqtVm1UqTHKWm2MK4oCAKCVubq6SJKk1+l4nncznVRVpfVt8lN7&#10;RXGC14eDX//612HgMYqVbAghvh/0er18sVoul+WqWnrL6WyKjAsY5ywAxjoEjTGtTFdrbZzDnGmt&#10;m0aGcYSVYZTwMLgZT2XTbG/11zZHWjXH798rAXwOlFBhGEFChTJKGeOANhpR4gRYlpXHgEdR0kvu&#10;3bt3cXFR59VykU+mY0q4Uqrf79dCFEXRamKllMaA0cYwHXY0MJeTsdDKj/zZYo4gsQ5wzglBnNEw&#10;8K0xVVkeFyvPYxhj2TQYoiDkKedOGY5x5Pk+JhhABAHjXhYnkR+IRqVRfHNzY9vKGYRaG2G71CW1&#10;btHab779pmhqg8CybsIsoZRqrdc2Br/7e/8xxvi777+x1jIWHB0d13W9f2+PEl6XTWfUWy5m2gIG&#10;sbWuEYoRkoYR5/RmMuWc3YynjZLb29vOwqps0k62f+9eEHoIIc5pEARKibdvX7ey4SRJsk5a1zV0&#10;llMyHHT27uxMJzljnrW2bSG+urwYj8cXF+Nev7O2NtTa1nWtjNva2kqSREp5cnJWVdXu7m6v1zk7&#10;ObLWPnv6jHOa5zkmEEDrB3w6u5nNZnd2d37vb/0n74+P5ovF3t5+EMaXlwfT6VQpVVWVMhZj6CyE&#10;AFvnrHFtQEs7ONR1tbu782L1vM12ms/nnFOtNeMEY9ymPQNoIYSr1YpSqqUsipXVGmOMALTGCG3q&#10;um6TvSilHuVFWS1XJbAgiiiltE1gxhgPh8M4rrUSz58//+yzzx4/fnxyeNT2ZkVRpKxpmmaWL8bT&#10;qbIGYJS4xCF4c7NaW097vZ5SKoqibrdPCOl2M6BN0zQTzMbjSVFUQRAIoSilTSMJYcBBxpgQ4uTk&#10;ZHNrq5P1jo/ecxb2uiPf9ynxm6Ypy5IxJrUQqqlF1Y6Hvs+tNXWt276c+XyKMRZCra2tNak8OTlx&#10;zrUWg6pqOG9bi6IgqNo2OwSg1QZjzBjDWltrfd9XSpWqds7xyIMQBggpihGh1lpGPQRxqyEHCLb0&#10;8nw+Z4ylWbparb5/+eL09LS10iBEAEbaAWJASzJ8AJAIAtzOtT+CVcZ4CxpbFOp+6BkyH4fWdrkW&#10;AGCMaSNI2lm1QhZjDCBBCAFrW8mlc7e6FYzbcGcE6Yds2w8AGEJ4q37+IHVuAXCrW7bOQueAtfAD&#10;7v0Bh7SFrrc2YNiuLLTmY/dJeRKEkCJkjLFQG+OMgkZJIWvf571+8vTpE4zx2toG5/zo6AgYixA6&#10;Ojq5uLhI48jzvJOTSRiGo+EgTSLd1FtrvS+//PKzx4/yPL+6unj/9p1oCgjs3bXdi7PL+XyqteWU&#10;4Aidnk4YYz/72U9vbm6++fY3QeAFkX/zzfi77791RsdxOM/z7Z1Nzw+CMCSENE2jrOl0kzgJs048&#10;X4wJdp0subw4++7b3xCMNtdHTVX0e8O/+5/9/M2rN6IpfBbFUVCtlgi4Hz97+pvffHtxcVGWBecc&#10;Y7yYT+u6FkIRitY3RnVTaqs8nyFCdvZ2W9eS0jpNs929vbIUWmvKmTUOYaC0tM5Sxququby8nM/n&#10;zmLf8+q6ZoxFYVIUxWefP6WU/vVffc05b8dYjOHm5ubv/s7vGGNupuPDw8O2OYwxhjGxQsymM0Io&#10;pRQAizG+MNedTq99NCQxi6P03dsjKWUcUuhAmiW9Xq9pmvF43DRNp5NFsbe1tdHt+pNJcX5+3h90&#10;IXS///u/f3V5/ad/+qdaqT/6oz9q16qEEI8ePWqXDs/Ozq6vrz3PIxQpJay1rS38t928fzNg+T+0&#10;fbwpbunj38bGHzDnp8dEH6X+bZP0p7jU3d4Fn/SKOfg3jviDU+CHDX56yh+PBv99qP7je9uY508O&#10;3gbN3AoqADAQQGCssRphwBjZ2F4PYi/NwnfvX3c7KSHg8OhVpxdQ4uqm2dkePnq4XdYTiJTvWQTr&#10;wIde6De1/vzp7mDgTycr3ZjQ5xC6olyeHB9Op/O7d+/2+/2sk2xtb1BKz87Ojg+PkiSO4yTP84uL&#10;C+NsvzdECI3HkzYEVwihpAYAtJOfm+ns+vq6/RCLojLGdKKutfro8Gg2m1VlCQDwg7U4ThAihLCm&#10;VlLYZV5VTbm3d3d/lwSRX5YlQGgxE9PZ5Zu3bzc3trc3H+TzVV1U15dXeb4yyl5czvrDLvMJp9gB&#10;zTl2QGspjYIMM7/vx2EstU7CjrFqMpkA4OqijpJsNl08f/Hm4mz++LMfYYiOjo5CFkDrKGUXN6fE&#10;oK9+/CPZVFncaXBhK1CsZrAkXppqraVWQRTezGfdfk9aNS8Wdx7sjzbXaysCDISVkLqtva3Fcl5V&#10;hTCN0lJrSbgvlRhPxxSTO+t3Omnn8uRCCU0pNcYoIa022GeUUmhvlw4pIZRij/H2f1UpVdfaaAQc&#10;9n2fELRaLVlAjBHj8fj4+Phf/6u/6PZ7SZJ0++nW1tZo7c7lzc1f//LXFkHKYFXU798eAgDC0OcM&#10;EIIJhRR6vte3uup2A4zM+OokibuL6erVq4OyEGGYPHn8I4q4sU1TNhx7zPOhBRgSTj1nkDOWYKC1&#10;IgSniY9QWNeeUqbXT1qdSFVJrax1FfeB1qauFCNUa+icXuXFqTk/Ozt98vlncRweH58SgrI4gfb2&#10;+RVFESTIOaC1LJY58xkmyBg9n89n+aIoy7STIUUIpV6QOEu1gOPLqVLKD7jneSTGmBLnHIaaYme1&#10;aUwDDMCIdnvd3u6+qOV0OsX//R/eAwABhyDEt3Xe7RP0w0IuhIgijDF2VmslgDNx4vf7aRSHGGPo&#10;gBSyLAqGKXBt0yCkjGFK2lu6WK1aH4UxJss6EML22dnO1aSUdV13u51OpzOfzwkhCMKNjY07d+5E&#10;UcQ573Q6o7VRp9ORUi2Xy6Io6ropisL3fa0sQnh8fQMAKMu6LItyVS3y+Xw6G4/Hi/msKFbFcrW5&#10;ufHjHz3b37/j+byu67Yst81ldRBEUXR0fCqlGA7XdnZ2Wjp6Np0ul8vHjx+PRqNXr14ppZqmmU6n&#10;bYgoAMBajRB0wLRDEyFEKQEh8AO+ubnOOfMC/1e/+tXzF88PDt6cnV1VVaWUubt/Twh9czPZ2NiG&#10;ECmp6rrO0iyKovF4bIwpirKqKq20lLLtnmga0aZ+I4QIJu06QrtY2J5Jmw7dzi3iOJ7PF+2XbcrL&#10;gwcPJpNJWZYAguFwOBqNfvGLX+g2JxMiIRtKSZJGUjXdXmdvf7fby5QTGmgIHSYfVpmtAlADZ4xR&#10;PmXOOmBAvzOsSvnL/+dXR+/OpXDz+cJaMByOkjgry/rs7Gx9feOrr76yxvm+v7a2tre3t7u72+/3&#10;2yf0d999V1XVYDCcTCaE0C+//PLg4IAQAiF89OjRdDZ58+ZN+1AQQnY6mXPg6upKiCYMAykbIZrt&#10;7Y04DlfFcmd7h1JCCPY8LwyjYlU4K8uy2t7a2drafvny1Xw+d875vl+WBWN0a2vr6dPPR6PRxcXF&#10;ycnpq1evpFT9fn9zc2swGBDMtHbj8c0yX2mtsizb3d198OCBEKIsC62Vc87zfISQc7YNSJxNZ/ly&#10;EUVx3VTAOd/3nLOE4DiO7t7d831eVUUYeMbo2WxqjJVKOeeW+arb7UqhLs8vCcZhGEIHyrKkmGCM&#10;W54HQRRHsdW2hSVFsbIW1KJm3I/TGEKcdrOs11Va5ssloWQ47PqBZ4ylhEZxVFVlWQlntRQ2iplW&#10;uqrr0Kedbra7e2c47F9cXlxcXCzyGYTQaNuCGc/zZvP5qlTAGqFB1Al/72//bUzJy4ODoiohxkJJ&#10;bQymlHJWl/VqtepkXQhhXZQUY6UarRRygEAYcA6N9gjrRbFPmU8Ydg4Z51OaJknsh9YYCGCWZeOr&#10;a6mU53PGmNVaWQOA00YvixUgCDP2y6//uqhK5SykpF2kS5Lk7/8X/yUA8M2btxBCa+3x8RHGdDRa&#10;U9IY4zwvaDEBo8z3A8oZJjQIQu75Sms/CJVRhNKiKA4OXhvnHj56NBj057PZ+cXZixcv3r17u1gs&#10;jo+PLi8vAXQ7uzt1U2utOaebm5thGADghsNhv9trkUFZrcbX47Is6roiBA6G/U63CwFQSvf6g6Zp&#10;zs7Ojo4umkZ+9tn9JIkPXr/ECGzvbPW6mXXaWnN6ejqbzfr97nQ6U0o9ePBAiGZ8fZN1sl6vJ6XI&#10;l8u6qqqqrkVjLLDWtoAQ4bbk5rYwkFJqjH748OHZ6Vmn09FGtYBltVrJRsRx3AbyLZf5eDxVSmqt&#10;pRBSSo/zMAw545zzNpW3zdclhBBCrHMQ2qq0YUjbniRjTOu2aHMQrq6uAABffPHFl1/8JM/zly8P&#10;jNGrstBaLxaLsnSeh6Ioalf6fvazr3Z3dhhl19fXzoGmqReLBYH4+vI6SWOt9PnZhBAsha6r+smT&#10;zzn3jDatTt7zuFJKaS2lnM/yIAxHo/Ver8e5p6Ra5HPGmAPg6vpilf2FLgAAIABJREFUNpt3e1ma&#10;ZH7ArbW+7zVNTchtL9FqVQghGOOdTidN03ZVTghxfn7WSpDaguter5ckiXOuEUIIoZVqrVar1Wo2&#10;nRNKCL7NAAAQIoiV1gRT0LbUYgQApJzXTQMQ9IPg8OT461/9Kl8uMcZKG+6FCKEfWCWCEcIQYNu+&#10;1EqeMQEAtJ8IweQD4v2EbgWgfap+6sW9xahWO/uBHHbmtgMVQmc/zZhtH/utYfgTYvaDKbGltZxz&#10;zv7WwY3RADjwaXfLB6nnB1b5k1JTAD9y4x/O1rRmYAAABM4YRSnFGCJkjZGU4s2t4dMnj5Qqtag3&#10;1gdWq4OXzwkCO9vb89nNm4NXnGLOyOnxcV0WStScIOQc99hytVhbG8Vx1OtmSRKPx1daK85Z4Pt+&#10;4L158wYT9OTJk36/9/TpM98PTo+Pucevri7/6pe/Pjx6Twi+c+dOt9uVUjS1qEV9fnFRFcVgbdSI&#10;KknDNE2M0QiBx48/A8CNx9fOWUbp1eWlkOLF98+bpr6zswscTOPOnd1dDEFRrHrdzmh9OOj03r57&#10;3bKdi0X+5s3ry8vxcjlvHxxPn33+B3/wB3/vP/97Dx8+RAidX1zM54swiXvdoRDym2+/U8oAgIwx&#10;GFOMkTa2FUc8uP/QGBcE4WKR9/uDvb39q6urqm56vV5ZlEVRRFEcRdH5+VlVVfky11rv7e8NBoO6&#10;rvPFSikNIbQWrFYFxqQ/6LehVkVR7O3tZllcVU3gM8/zzs4upZRxFD969Ghjc2M2m02nU8/z1tfX&#10;CcEQOsZImiY3k5vz8zOt9dnJ6eeff/av/vX/9U/+8T/5b//hPySEPH36uZSy3+95Hl8sZrPZ9J//&#10;8//z9ZtXEIK217ltuAUfedFPoqHg/x/1++/Z4G3O+Q+gF0HSUrvwI4v7WznMn+63l+0Pr38EsR83&#10;C35YYPoBxwLQJsV+6hz+CLw/Bdjg/wPs3W9tACBAKCWEfOhzahOwNMZwY3Pk+3z3ztbVxVlVryAw&#10;N5Orbjf87jd/9auvf3FxftTthkkWUAIbWZTFUmphrPY4pRgGkR+EfHf3zs7WXifrSilXq+V8tijL&#10;wlp3fX19cnxyenq6XC6zLCMYnZycLBbzMAwo51tbW4zx8/NzCFG73zRNsSqklG27XiOUMdoYBwBg&#10;lEmh27kucDCKomK1en94yLkXBH5VVYzyVwevMcZpkqytb2jtJjez8/Pryc2ibtS7t8fv3p2UBWCM&#10;7WztEcDTpHf4/mQyXlDC8/nyV1+/n02uRoPR3p3dOIx9ztfX1vZ29/Z297QyWtnIj06Ozr79zfMX&#10;37/Y2tpNkrAolqtlORyuDwdrmNCmUZzyalmFfnB+dnZ1cVkuV19+8WUbmosxggStytJBGKWJckZq&#10;xaKA+b7DCDG6d//eky9+TH2vUYKFPou8MA4BAflyvljOJ5MxpSSfzbvdztpoeP/uvdFgVBelkXpz&#10;cyOKorppjDaiERBC3/cppbcGFgB836eUYNzWt2FrTVVVEGDu+ZQTacTlzeFwoxOlIQDu7bt3fhhG&#10;UZxkyWg0nC/zs4vzKIn7/cF8Pn/18sXFxUUch91uqnXNfOyg6HY86GqjC86ss43Vtcc8BOgv/vKX&#10;Srjf/Z2/dX/v0cbals9Dzrzz0wspVK/Tq8v65Ph0Np13ss76+vpiMauqUummrkulBABWa4UQsFZB&#10;BAlBjGGphO/T5SpHCDa1dg5UVYUJTrM4z/OmESenJ1obSikEoGmaOI4wQc7Z2Xw2n88QRp7HtdJV&#10;XTV1jRDqdXtpmtW1mM8WAKIgCMtSEMSSNDs5Pnn77r0xZnNzM4kTSnBLGPS63WG/1+30PeY1ZXV5&#10;caWk3trawv/ov34CIUGAQIchhMAB6KB1wBoNgWuDK6BzABgMHMGWMQCBIhj6Hg09jzJKMA08XzQN&#10;bUldAKxzxpp2MZ7ztnqkbmrR6/U4587Bum6aRhhjgbOMsfW1dWddWawwQkqpOI6jKIIQtvRmWVVX&#10;V9eXl1cAAM/z60pcX4+Bg1XVSKm63R5CuK7FbDZDkHS73cALgtBfX1vr9brdTufBw7tPHn9mndFa&#10;E4IIwZQSylgYhGEUU8revnlntDYWYIwX08Xp8elikSdJ+ujRZ8+fv5iMx8WqoIREYZjESRzFdV1e&#10;XV5WVcUogcCV5RIhCIGlBG+sj6I4hBBSxpxz08n06uK6rKTWRko3GKx5XvD27XuCcFmUy+VKCJnE&#10;ydra+mw2v7mZtJpwDKA1xhrHOU+SNEmSOIwwwhDCVg3ejqpKKf4huKVF9UEQlGXRNLWUoiyLy8sr&#10;QsiyWF1cXiglHz58eDm+PDw6bIdma41Q0vO8wXBAGF5fHz189DDtRHk5U1YYK40zALaNjhI4jaCF&#10;EGCEtNRRkDESvDk4fvv6xOcxctT3/O2t7fW1NYIJcBAj8vTzH/V7g199/evjo+OqrKSQBOOqLBFC&#10;ZVleXFxIKRnj19fXGJPRaPTy5UspZbeX7e3dmUwmvu/v7+9nWbq9vT0cDjj3jDF1XQHghGjqunj6&#10;9ElVFXk+39hYj6IQYyKlghCOx5OqbsIotg48fPRZ3YinT57eubMrhIiisNfrxnGMMZnPF0eHxzc3&#10;kzCJwyiazRcnp+dH708ODl6fnV1cXFzOZ3POOcbEWkMQCgMvDHxKsBKaM8o9HoaB73sAuLqulRL5&#10;InfW9Hq9TiejhCRJ3O/1trY2D169sEZTxlobSRAEGBFKSFXVhLCmlsC5vf09ApE1mlEGrYMQGmsw&#10;QhjjKIyABQRjpx0AwBmgtSaUc8+jlPPABxg7jMuqlNo4CEUjKCWMMSXapIFwc33kByTwKSUo8HEY&#10;hlkS33twX8pmns+FaOpGIQQZZ8tV2Yjm6bOn2zs7k+m1EIoF5MHjhyz0ryfj8WxSibpWoh0RIATa&#10;KAghQcgaSymJozBJY2CdFo1VClrLIFZlnfrhqNPFxjEEOSI+Zb7HQ+a113BrPZgvppRgQimEUBll&#10;ra2qGiAkjKaME86k0b3RwCK4KkshdafX/8mXX37/3XMhGj8MHLBFUQ5Ho8ePP4+imDIPY3ozmV5f&#10;jW8mU6UVIqRuxOnZ+fnZ+Xy+WBarq+vrdtIPAPD9ECE0nc6OTk8O3x/PF/OirFerhlHSNE0UxVEY&#10;AmOVlFKIsihlI6Y3k+lkssyX716/r6piPpsq0XDGfI8zj21vb41Gw7Isi1U5ny+455+dnTHmbW6u&#10;39/fK1bLyc1NU1XbW5tRGCrRAGtnk+nkZuxx1u2m+XwRR2Hge89fPF8VxdrGBsZoPl+MbyaXl1dK&#10;A+4xhCkAoE0dUlo55xhjrUofY7xcLjc3N2fTqed5Wqs0TeM4aRqxWq7qutJaQwgJwYTgfF44q1tO&#10;Jo6CIPAxaoWCsF3EieMIIVzXtdE6iZMwJACAOI4ppU3TdLvd/qBbVsVivrhV+HPe73U6nayuy6Io&#10;jbUOIKm05xMIEaWsqZqrq+vLi6vTs9Ozs/PZbJYmaZwkdVFxzjzOD169Nsqurw99P4AQY4SV0mVZ&#10;+X7QaiMhbl2ltqkFZ36+WEqpGWVVUx6fHB0fHxljHDCcM8ZZEPjW2XbcsM4QQuu6ahcW4zjyfa9l&#10;KjzPBwB4nDPGlNKM8TCMsqyDMVFK39xM8nzJKAnCAELY1LU1phFCKR2FoWga56zWZr5YMMatcxAg&#10;ay3lXhCEtZDzPJ/OZkcnp+ObydnFxWw2p5xx7nHfcxYq45wFGBPCGG41z7j1E0Lw/3L2pj2S3Gl+&#10;2P+OOzIyIo86MuvoKnaTTTbPOXZ2IMHSSIJgW4sVDNuA1n7vj2QIsOEPsBovdg3JtmagXc0MhzPk&#10;DMkh2Ud118G68864j//lF1Hd7FkbsOVEoVHVlVUVXZ0R8fye39UG9kAEtG4Bf1mU7T60BQYtMfuK&#10;l9Vattxw+yYEl+qOpBVSKCmUkFrJ1q6rVeu8Va23EKg7GzFsBctavoS1ulVTA3CHpF9ywFxKiSDQ&#10;SrW1w/p1puslWlH6jsdrTZet81feKbNbzllppYBWQGvTxKZBCQKmQfb3R9/76L0gsP73f/s3jx49&#10;/C/+83/++99/9sknvzrY27FM+ttf/2q5mFGCBK8ZRoJXEOiyyKoi397eMA1W18VPf/qXxy+OdnfG&#10;/X6vLIo8SwzKbMuwTDPwvTRJHduqm/ry8mo6nw42BvsH+53Aq3nVCTrD4SDoBg2vEcaWbVZ1VVbV&#10;aLS9XC2Ukufn5wcH+xDCxWKBoQ67QRiEq+WyzCtMqG3YvV7fJObDh2/vj/cs2w48LwxDrZTWKuqG&#10;/X407A8M02CMRVH45psP+v3eeDz6/ve///Y7b2/vjD3Xf/Hi+MXx8Xg8Xq+T6WypFPj6m8cXF9cI&#10;Yg2B0gphiBDSEDJmGob5pz/6sVbYMMyyrPr9wWq1/uu//uub66v33n303gcfnJ6eXF5cEIJ93y+K&#10;ggsex/F6tVJS7ezsv/vuu2EYGYalJJBK8KaBQGOEt7e2p5PZs2fPkyQv8lIpcn5+lSXpg/v3Dw7v&#10;TWfTy8vLsiwty+j3e5SSTsczDNLv91yPep5/eXlZlgVQynG8Tz/9LAg6/+K//BdCCABgWRae53Y6&#10;ftTtfPnF73/6b/6yzAuCoOA1BPquDQEoCDTUuk1I+aNtzf/nx8ua3e9SoF8C4FbY3Fp8IYTtj33F&#10;A7WIF0GIILg7nJei/ldHgQCASn/X9fUSyv5RtvPfA8Ctfx/9cWz73wPPf3T8QBNGIdRCSiWVlAJo&#10;Thne2tzsdNw37x8gJOsqDwL3vfcfKVlTDJRs0iR2bOvgYF+K5vT4+bOjI6iU7/uSq+ub66pqJBdF&#10;nkuhTep8e3aOMT64t7+7sxsE3aIol8tlkqRFWc6m09vb2+Vq2XCOMCyrWmvAqFmWtVLa94Nerz+b&#10;zuezeSMVIqQbRZPZLEsLxhijpmVbDLPhYNDtBIwyimlVlkijpmp8z8/ynBlmVdcXl1f3Dg4t29YA&#10;IWxsbGzv7R2MR3sIsywri7yuywZqMhrtWYZjW97zZydS6Af337q3f3h4sDva3tkcDBk18izhDddS&#10;NXV1fvZtvEwwpItF8r/+9G/ytFgvMgxRfzPKixxjYtpOnpWCK0aM42fHjJpRp/u3P/vbbF2Uefng&#10;8MH9wwdlWRKDUYOmZSG1dnwfUowIcTo+V8pynWDQ40rGeQop6g56pmcRhjtRJy/S88tziMBqveC8&#10;5k0NtOZVQyBeThar5arMS9uy43WspJaCKykwRiY1MERK3kmNKG3TpQiCWqu7gEGEMaKoEcUqnUCj&#10;2hqFmPH56uabx485b1zX3tzazItksVpmebpcLQ3LcH3n3r29vXs7Qeju3Rttj4ZFufjlL//Pqlga&#10;lqJU1WUClXAdGwP69Otj1w7fevCuFHByPU/iPIkzqHESp/E67YeR67iMGOvV+vb69uzkDENkWYZt&#10;2evl+vb6WnCulazKgmBECbFs0+/4TVO3ZV07471/+S//69H2OI7XSZJUZSmkME375uY2WSWj7ZHg&#10;siiyKIryIiUEG5bJGKnqcrlcFEVpWmY3CF3fNwy7rnieVVlWxKtUa8SoxYjpuv54aztJ09VypRVI&#10;4lgrBbRGEJV5TghpKs6rpq7rb0+/nU6mjuXi/+G/eRcArBXUCgKptYRKAXhXHA7vhm4AMNQISgR1&#10;0xQKcAg1pdixXcdxGCWMkXaDK6Woqqq9FwMIMCau4wghyqIqy1JKmSRJUZRCiK2tLdu2LcMKgo5p&#10;mkVRIIRXqyXnXErR1tm14l6EcXuzjKKoKpvJZFaWFQAwz0sh5P37D4qiHI92g24wmy6KoqCEGsyA&#10;ENZVVeSZYdD9vT3OG61la3iTUhqGqZXGhOZZ8fHHH0spu2G4s7PrOi5jTCl1cHCwubn59ddfA604&#10;50EQuK7bFktqoIIgKIpMCJ4XqZS83++FYWCaxptvPTg5fQERsB03inrLxfrq6gZhrCQAECJENje3&#10;nz8/nk8XRVFUVW0wg/Nma2srjuOTkxNKKaW0LisAgGXZGGNKmWmaCMI2QvaVNQUAUFVVS5lCCFvb&#10;m+/7AIA8z1ulWdPw3d1dZrBOp/PRRx+apvnk6ZM219AwzTAMG1EroBpeaSAt19re3qxEmTWxAJzL&#10;RgiugNBaaCAQ1FI1DGOkgG26oTe4vpg9/sNzpA2CzKYRURRtbGzFcfLi+cn19e1yuXz77Xcsy/r8&#10;8y+qqsIYtx0MrVJrPB4/fPhQaz2bzeu63t+7t7e3ByHs9/vvPHrbNE3btt966639/f2NjaHf8Rhj&#10;y8VyvV6vVkuE4Pb2VsOr733/o/l8eju58X0vinpNU1dlgzFJkmS5XGkF1+v4T37444uLy+lkMp3O&#10;BBej0cg0zcVieXT0/PT0LM+r5XLZOvIvL2+SJBWNampeV1xw6btekZcXl5dpml6cf9vWqG5tbQ03&#10;hoJLTO+aUQ3D8H2v1UxWVZGmaZqui6KQstFaV1V+dPQsz7OyzIUQGLcJYqBpRJYVluX0oigMuq7j&#10;LFcrKQQCSOtWOKgQIYwyyzCA1hRiwcXdCwBjpXWS5WVVSgDmSVw2TV6UhmEE3W7T1FJwjEDY9RnD&#10;FAGgBQLCda3Ady3bcBybMDIej796/M18Prds2zAohJAQUos6S5paVPf2722NRpPJTVrU4/3xbLU8&#10;Pj1ZLDKhNee6qhVEWgNgmkbT1K31F2FYFKVp0LDT2RgMup2AAE008C1rI+zZhJkYEQ0YJp7jerYN&#10;ARR1o6TUABKMyzb1BEEhhBC8lY/Vgmugaymyusyqklpmmmem7YVR1AmC09NTIWSn2wUaTKZTx2lX&#10;ZuL8/KLIS4RIkmR5USJMkixdLdfL1XIdZ3nJIQaGaXbDiDKWZ3nFG4xIkmdZUTBqGNTo9ze2tkb9&#10;fi/sRrwRruMbhqmErusmy4q8yBHCSmktdVMLx7VH21vX11da6zDsaq245AjBNm0LY1LXteO5GJN+&#10;fwiAvr6+yPM0SdKq0r2eTynmTWVZhpSCGaQT+IQQyshwOKiqmhJiWiZvmqvLi9V6lSRJktaYQAhg&#10;ltaYIN/ruK5rmEbrBYUQGobBOc/zirE2yE1IJdpNGSEEaNnaeglpeQUieN0qrDDGjBJKKYKwdRY4&#10;jtPtdi3LQgi37GLrKKaUtq6WNpidUuJ5HqMsy7KqquI4dh17e3t7tVqdX11QyjSApmlGUdQyxgTj&#10;yWRS17VtOZSwpmk4FwjCeBWXVRWFkVLSZKZpWpxLoJGSKsvyk+MrxkinE2itpZIQAsNkjBoYkTaK&#10;uQV7bWSA7ZiOYw+HQ631bDa7ublpLb6UMn7n04FN01iWBSEUQhJC6qohhEghKKW2bb+6wAIAsixr&#10;5T95XrSdfGmWtYZqiillrG1YtSxbNNxxvbqpq6q2XccwzKwovnny5A9ff315dZXmWVXXWZG3WXF1&#10;U3Op60a2qQFt3xhCSLcVv5hACPVrg3vb/duW5LW3gL/HAGvdqpNeI4EVF1xKJYTgLaPPeSNEa+rm&#10;r+pOXw7rd6rTVgim7pK07igpKTl4aQF+mfYslRItqNMvOeJXg/vrM/2rzNz2OJVSLSRGCN1xxEBC&#10;oAFUGENGgAbcttnB4e7hwe70+tvlcuJ79nRy/fnvP4Na7O3uuJbx4vlzwSveNBv9weHhvfPz80EU&#10;Pnz41gfvPzItNp9Op9PJH/7w5dXV1Ww2mU4nvV707tvvMEbLshwOB47jlGUxGo1/+auPz85O67oe&#10;jUdvvvkgCDrjnZFhsE4QMJPNp9MkT/Is8zqdqqrCKGQGk0oUeeH6bhKn0+lkNl9giA3D8P0AY7xa&#10;rHd39puqubi4pJjM5/P1cmWahsHoYj5dLJdX15dZklomC8NuL+oapvnGG28cHByapkkYpaZhmTYA&#10;IE6zjz/+NQCwqAQhtG7kJ5/8RrYBaVJRypSSUmipdFPz4WDrxz/+cZq0fY2aMZbE6U9/+tPj42MA&#10;wE/+6T+Noujq6jqKoocPH8ZxjAmmlN7e3sxmsyRJT0/PTNMmhPR6/cPDN3q9vud5pmmFYUgIvb6+&#10;ahV8rRfRMk3O+RdffrFYLBzHMU0TY+S67mw2cxx7MOh1AqeuuWniZ8+OlJKu7ZqmMRrtfPjhh1JI&#10;0zRvb2/zPHNdZ3PLBRr/6le//PnPf84YAVAp1Sp+1esu31cv8v8fD932Wr+kaQEACCMEcXt+vQqB&#10;a8+y7861v0/bfiftf+1IYDsjv/ac9jj/aAf0CuK+Yptfi31+7Ru99szX/+FSSYTbpPRGCoGAYgb2&#10;XGswjBiBw0F47954e2vgOEYQuGcnL1azyZsP7u+NxwcHeyYxnj55cnpy+sF7Hzx69D4lhkFNx+lY&#10;htM0EiMGNIaA/N3f/XIymbaLv8lkenp6JoQwDFOI9uzWCKEgCDzPl1IGnTAIQqVUmqZXV9e+72dp&#10;Np1Oe4MBY6zIq4uLy9Vq1ZaP8EYwyhzHUVJTRhllaZL2ot5gMDANsyqr4XDz+fMXeZa/++4HVVlf&#10;X1/XTVPXTV3VUgHP8T748AdvP3wkuO4GPd/vZklRlfVstjAMg9d8tYrTVZqu07PTs6dPnpVF4bme&#10;EGIxW8WrtCyasBs5tvf8yfF4tBf4EURwb29cVkVZNE3Nkzgti8qxnDzNB9HQYAbS8Aff+97OaNe1&#10;Xd/ztdbEpJSxoqyUVo7vUcOACAOMIEa1EnGSrLJEQThdzC9vroumAhj2+qHru0+fPsnypK6qPE8h&#10;0Jv9IdDQxKZohGM7ZV7WZSWFIABxLmTbhEoZhFArZRhG25INIWCMQQjqugYQMsYoJUWZNSLnOhnv&#10;9bApMNN1XSglgrCzubUV9ruzxaRsMsu1McWT6TXEyrTI7v6oN/CFyJfxzXxxGYXWxkYAVF3ksec6&#10;HT9QtQaK2CyoS5AldZZWo+3dnfF+6EeD/lByTRDx/S5j1t7uvhRqPltIoaRS/f5GXfH5fEmpyaiR&#10;prlWMAjCpuHz5boFbowaQRDUlVjM44vzy+vrKw10kiQIoSjqLZfLuqwRhHVd96I+hHo2m0kp8yyL&#10;+v28KJqGm6ZpmzZlJiMMQtKL+jvjnXv33nDdDkYGQmS1jOui8X23GwQGY4ZpyEYggpumKcsCAtBU&#10;teIKAEgQdl2vqcTXX39NpKTtuaa0UoJrIBCAECJMIIASSAmRBlhABFvXkUmwJqCuq6KsICwZ8XoB&#10;dW0jCr3byXK1LrgouQSGTZnhcM7Xcay1dl3X8zyEiNba8wyEkGs7k8kNY4wS4+Z6so6XWsg8T/1u&#10;QAgRQmZZniQJY8xybK01o6br+It5rLUOglBrraRoalHk1bOnz3dGO+Od0aK3Or/4Nk9yxohpYAAU&#10;r6vlctliMCkVAMowmFKAMaYVMCxrPlsCALrd7gfvvkcpPTs7r+tSSlnX9dPH3yTrVZvM1Dq4hBCO&#10;4wCoAAC9Xm+xmAdBcO/e3ubmMEnjk5MTANTV1VWn02GYBJ7/8OHDr79+3KwS2zal0LeXt72ghxTK&#10;s1KYlDHGOc/zfL1em6YphFBSCy4hhO2rXynFObdtmzFjvV6/SqxpL6LtZwEAhmG8JH9YkiSvhItB&#10;4L/zzsNffvwr27O3d8affPJJ28DR6Qau66ZpWpZl1OsNh4PBRuT4DsI6rzMAJKEAQMRlA0AbvqQg&#10;1FBJRDClRhCEeVI/e3qymGeeHVY1D8NeEITTyfz09HQ6nVNKw7A3Hu3kWbFer4uiiOM4SZJ+v6+U&#10;urq64pzv7Oz5frC9rT3P29jYmM/ncRx3Op31en10dNT6GJumAgDUTbW9vb1exWma2rZtmmYYhqv1&#10;rDWKr9bLsqwhxFlaCKEobQBATSMMxqTUk8lUSi0BNB3XcZw0L1bzRZys0ySTUnY6Hc8N4nXeDfpa&#10;IUpMwQEzXQdRy7IEr5um0UrMpkuguFJqPp9Pp9Pd3f3WMSWl9BwLQiil9F1TSk2xXicZFzXnch1X&#10;ZVleXNZ+x1VKYYCg0ryqBeSNAECj7e1xL+rzpjl9cXz8/Bgj5Jl2VVUGMRQEEOLWlVDVjUmoFIpS&#10;VuY557xtvq3rar5aVkCaYbDOUs65jbDkjeBlU6eGYQBFDCQchzie2+l0Tcui1MjrZpXmAMEwDKTk&#10;QjRNVpdl3QjQ6TjUYISAJE3TItu/d+/D732PmGzvweHJ2XEQdlojgO95nttpmqapqsvzi8lkUmZ1&#10;XCRMMKBgPc8tTEfDzWEUdi2T56VF2LAbgaaBUkkgMNSWQS3DrKqqFlwpFfkehBpC2DQNs0ytNZcC&#10;Y6y0TvNMKCUJbMrGsEzKWNjvUdOdLxdHn39uGMb3vv+DphGffvqp7dmdTifPM4xJHMdCCK1hU4t2&#10;cSYlwFAhBAiBQeBtbGxsDPqMscn0drGKTdtABHGhyqoREjLC8lLUVdLp+HnBl6usKGrHsfMk5aIO&#10;g24QBJZlLZfLOJ5zUXeCgHOulYIIKC0s26hFfXZ2aliWUkoC7XcD27YZNZO0uLq8MBmJorDjCQAV&#10;ISRNU9c2Lcuaz2aDXt9xnJbBE4ITinZ2D07OzmbzSVMLRBnGuNt1EDGV0vv3BgAgiGmWZWmecc6r&#10;qgYAcM6l5IzB+Xx6b38/jmPASVVVlmW1oxshxPMd17PbVkbP8xBCUnHOedtm0W4P2+UOhLCua6WE&#10;ZRmMsVfZBy2HbBjGfD6Pk9XBwUGrgayqIkmS58+fR1E0GPY9z0uSjJkGIYRzTghTCmCDMdOKV2mv&#10;RzqdDgAgWa9XctU0oizLc31u23YtRDydFGkxHu16jn9xcaE1mE7mlFKEAGNMKSwV10pDiPrDgRDN&#10;9e11ki93dkae78znM4Q0Y0QIEQR+p9O5vb0titK2HYNZcRxDCLvdrpRyNpsJoaIoKvIKIRTHseM4&#10;tuVoBQSXUqjVctVeZoHWZV7ElEKoF4sF1CDq91p9k2maVVV5nheGoQQAI6qIcF13vlwfn548efI0&#10;K4rN7VHbtAQQlxqkedk0jWmaQrTJ0VABoCRAELUT+J2xBUFhxzvyAAAgAElEQVSllFICQkgQxhRh&#10;F7ZDUuu/BQAAqLTWQgilRGsAruu6tQdLLYS4A8lKKa1e1a7gNhIcaKmpgvrlGya6FYIB3E7mSgGk&#10;AQCydUAqraWUbfFveydSr9UstVroVxN8+85dmQcA4GXsFkKIUoIQ1EIKhAREQgCgGgCBEhXQkFLg&#10;ONSxaZYuyip743C3KpOf/+zfPX589ujhgWlAjFTQcYKOU1VNLwoowff2dgdRz7Wt2+ur2XK2Xqy1&#10;lp5t3dzc/PqXn/m+sb+/v7idtmkRlFLXdQ/2763i5NGjR1Krm5ub65ubvMyk5O+889CwTKmVZdv7&#10;hwdZkS7nC9u1F8t5Lep+fxjHqzQrTs7Ox1tjx3Obpnn+7Gi+WkeIuk4Qr3MAYFXVZV797tPf7+3t&#10;TafTssiiKOJNxTDqh93b2fzy6mI03jk8vL81spQCZ6fHN7fTsBe91+triPKyIpjVlby4mmxujIQQ&#10;X/7hcZZWEGEolNZQQaAR1FpjQBWUjuMYhsX5lDHDMGgQBKPR6L/77//Vz372s//4i7/98T/8B4eH&#10;h57vXt9cffDBB48ePQJQz+fzJFljjCkhoqlOXhybpg0BZgZJksQ0meM4Wgqtte/6FNO6rE9PjtM0&#10;bfcvlmX1ej3Pc/I8tyyrKAqlBDOIlKIocsaY1iDw/TiOsyybTCZlyQeDAW+EZdsA6F6vByGczcp+&#10;ZEVRN4q6aRaX1d3uXmuFENJAvgSC6HVY+J8GgO/WPK1+WAIApJTopbf2LphZf5fVDF8z9P4x3/sq&#10;1fml3RdBDdpapu9+0KuXPXqtXen17wlRm2gFW4fBa1/S+pC/c/W3tvs2aUwKCZQ2KCaE+p496AUf&#10;vfdoHc8h4I5Ntze3nz59nMQzJetH77zjuq6WQV6lvCl+9IN/NJtemoxlaxlEQ9s2kzy5vb2tch2E&#10;vlKAUbvtZvvqq692xnttNWmeFYRw0zSjYd/znNa3QghBCBFiIkggphrisDcMe33CrE4YmYZ9e3v7&#10;5MmTLMs0RGXdFNUCAVh1Q4qJ57hBFFV5oQXAiPT7w8FgkOfpbLqcz1YYsK4frearppSEgTzPV6uY&#10;S+HYHkbGzs7eh+99eH5+XmZltxNYloEQWi6XR7cTDKDkyrEsCKXSjUmZ2IJAwmzNlUKu61SZsk3z&#10;hx/9iWE7VVXlZbxeZAybUFWNEFE3XC4yXjcP3jgc9rZNZv+z/+yfDMPBzdVturqbt7moEUGGYRFC&#10;LMuBGJRluYjXUT9cxKtVGjeCB/3ID/xa8SRL87IwbWNvb6/iVVNWpmHUFeNNNbmZ3t7cvLX/IOr2&#10;4vl6Op0SiAe9PoBAKwGgQhgTiiCESqIWdEAIX71iAQCUIGbgui4lKBUuHZc6Pm1UaTuWafctx9XS&#10;MI0gSWtsCNTIRsQN5ydnR8+OgefRf2z9ZLy3tV7eVHUy6HthtFGVqRLatm3XCQzmXl1fX1+cr2al&#10;qPX9Nx7eu3fo2K5p2p1OV2sNwSWjzmyyiuP4o49coGkSl7yRTQUnRjydTrlo7t271+n47XY7iWsp&#10;5WK6vji97oRdz+3s7e25LprNZutVXFaFYVDTZGEYjsdjAMBsMrm8vHVdO4qi69PLk9Pnnud2AsfP&#10;C9EIz/H6/Q3DMABACBIu6/UqPXjjPsHs5nqWrOIwiqAA8XJtmyyI/K7f01ApwzJtE0AxmUyaulRI&#10;dsKuYVhVUUXdcBhu9KOICEVRm+mOFMBEiEZqDqBs6oYggBACUGrOMYYIQYqhAkA0DVLYYlRpWTWx&#10;EMjADjbwRt9xHTPN1mUNoq6vAP32fN7pBJiQwO86jtM0oqqqOE4Xi8XN1TXn/PDwXlEU8/nc87w8&#10;jV3Xb6euoijaPVlbbDufz9988LCNDCmKyrEpxti2bSklIdRx3KdPn04mk83NzQf33zw7OV4u577n&#10;MIZeOaMs2+RcGYYBALAsprVkhmlZhpBNGIbb21tlWV5dXV1d3QAAXNdtmmY5n4VhCACoqqooijZb&#10;op0UKcW2bW1uPdze3q6q4sWLF3mRJUkCAFCC93ohwiCO4/v37+/u7ufFUwgxRkgI9eLFCQAoCAIA&#10;AKFIKZXE6e3tbRRFreq7rmvSxrpqAQDIsqIsy8DvFEWhtW6N00KINvmpXc619E77e8uyzHEcIUTT&#10;NJxzwzKjKPrdF58vFovz87M2T0hrPZlMiro6eOPehx9+aNosr/JO11O6UUBpqCjFEAPAFQBKK6iA&#10;BkoZ1MQaMsIYsV58e3p+co20ncQ5o7QbRGVRf/nll3le+r7vuv54PA6C4NNPP63r2vO85XJpmqZh&#10;GK7rrtfr29vbq6ubwWCglGq9dkdHR9fX10EQFEXRkv+LxYLz2jRNqUS32zWYOZtPLdNu/y+CIMiy&#10;rAXAVVVIKWezlVIqy4qm5t2gl+dlnhVpmgedcLlIDIMu5qvFciYbXte1ksg0LCkgJUyISmukJDJN&#10;W2AAAJC1KMua1w2E2veD1WphMkqJMRwO1uvk449/bZrGzs5OFEW2bYdhGMerx48fF0XR6/V6/bBt&#10;6mqXprqQi8XcMEyTmoIrrRFGVEMaRT3H9Var1enJSRtXprUuqtIyTCU0AgBBqICWWnMuKURSSggA&#10;pQxjUtYl0dowjKqqrmaz1YtrCUF/YC8XU6iV47LRZq/T8UyTVU0dhr2N4RbA5OjZ80U1x8xumlpC&#10;mORJI2rDMouqshzrYLQdBOFoNFIStFsGy7I++v73qqaaZyut9fb29mAwaG+BjJme487n8729vent&#10;5OjoKE3TLE6CoLsZ9WYXN98eH99iMhpudv2OjTEBWggJpbaZgTFEAKrXHi0A01pXVWU6NiZElQpA&#10;WNQVAABTYntOIRq7400W80Wynq9O0px3OvaP/uRPF6v1kydPasGr5XoyWZombjOfqkoKDkyTQgil&#10;FJZFKaWmaXbDTrfbJYTkZXU7ncyns7quEcGcSyFUtxuF3cigJufy8vyMc2kYVEmkJGLUMkJztVpg&#10;xMqyTpJstVopIaOoH4Sd6XTKGNnY2Kh5IwSnlHqe2+mGZVEDzAb9YZYVZ2fn6yQbj0f9bmCaJM8y&#10;SknTVJjAbreTZrFpMsZYHK9bCteyrG43zPPctu3FYqG1lg13HXs8HkuFsqI6OTtraqEgyrNaQ8AY&#10;aSf7V+XkLc3b2orqui6KoqoqrXXL61JK29y4eLVqHXGc8zZ6rQ2Tv0uhxLjd05VlybmklGqtW1O9&#10;4zitCEIqnqbpm/cfWJZxe3trmqZpmrPZDBOkgZKS23ZXcFWW5cbGVpt9OBgM4lWaJInrusPhpknN&#10;1XpBCCOEpGnW6/XKsqrKpsjVer22hna/P0iStD1CCJHgAkAJIaQGURJIKRDWlk2l5NPZrePY7RKT&#10;MowQopT6fqC1LsuKEHJ1dbVcLlvFuBAqjmMhVJZltuUKIdIkadvUwzDsdDpN01RlWdd1lmVlWba/&#10;EsNiVVV99dVXb7755vZop82JPTk5kVKGUa9seNgfMMYs1/nm2dHF9RWm9I0H9zFhcZaKumrvRy/D&#10;VBFh+BUp9AofIoS0vkOqr5LwABAAAEqZVFwJrYEEAGkgBRdCNC9ZWcV5XVWNEM13uPeOxX3JREEC&#10;oRACt+j0daoWCkGYofVd6PQdrwVku5HUrwVN69dinF8aLIF+mWr7CsC/znS1jt/2ZAdIa60hgQhq&#10;BDXFEgADI61B43dszzWGG9Gg3wGK93v+yelMSvnWWw+aquh2O0BzIerbyZXn+a7t2ba5nE0fvHG4&#10;Wq6//sOXWmvTZDs7o1a31V6ymqZ5cfT8s98+jSK2tbXFOXccZzwe17zZHu/0B4M8z3//+Wdff/0H&#10;CHXQdYfDQRgGCAOILMJQGHaF4p9+dvP4KftxFGJKepvDo6OnmLJ+PxpG/flseXR0VBTVzngvGgwc&#10;xzk5Ofvyi6+kaFzHMhhdLGae5/T7/aurK9OwPNvquN7mcIMQMp9MJ/MF5zKKor39e51ON4kzz+tU&#10;Fd/dP3zw4C2DWX/5l//ms08/N01HatUay6uqLXfASmqESHuGZlnW7YZVLYfDIaX0Jz/5yQ9/+MOf&#10;//zn5+fnjx492t7e/uSTTz7//PM//fGPNjbCbrdTFNnx8fFstvBcf2trxJiZZyXQqL1cTKfTFy9k&#10;28V9cnKigdrc3LQsizHWFoa3PvQo6hqG9a//9f/oOM7m1jDq+Vpr26YQAt/3q6qyLZdzzhjL83xj&#10;uCmEaNMuLcvwPItzAJFueNWm6zuOVRQFgEgpBcFdQvgrDPrH6PT//QFhGzrVtmtpALSUEiElFUcS&#10;QYi0hgghCCD8v4mQW/nDq795xQN/98w/fv5rUPaP2N3Xv/zVny/Pl/+Hh36Na4ZaAg2UUJI3WglE&#10;KKPIs1nQcfNsTYDc3thYTG5sotaLWynlu+88yOPi6eNvqrq8vb3e2tr40Z/+kBEaJyuLdRaT7N9/&#10;/neIwB/96IdvHD6sqqqoyrOTU98PukHfNE3fD7rdyPe6vd5ASuk4jlIgjlda67bXIIqi2exmvUo2&#10;Nzc555yLoii2trYWiwUlRrfbPTw8XC6XeVlNJpMXL14oIRllRVHxWti2u5rPbq4n6/X6+vr6z//8&#10;zz2v8/FvPrEMm0uRJcX19aRplFynzGIQQoqZEvrrrx+bzH7zwVsWcy4uvzUMM46TsqgPD+9vb27l&#10;Sbq/e3j64ngyvarLZjpZXHWnhODz8/PhcDje3hANTlflG4dvL5dzJQEiwKCW1LxIay5VuBUpDm6u&#10;51iR4MAL3NBixi9+8YsXR8f3Dw43NzaqpiqKnDKMITYd07O9RjZ1Xc9uJxDqWjQIAMaYQVnFGwCA&#10;bduT+eTy5tq2bYSxZTm8bngjCWFNyRfTRb3J67I5fn7imPb25pYSWnHR5iBgjCmlEELJVRuAatum&#10;1kiIRilFGTYMA0BV8gzipqyTsONijDudoKiK82+v43Wxub23OdrWGBxauxixOMkWqzmz1SpZW5Zl&#10;+6jma8NStmebNsREUYYwM6GigsOTi8vf/vqL+U383tvfe++j9yGk82k6kclkMm3Fm3G83t0dDwaD&#10;5Sq9vVne3q7ms6SpxRKVadyWI4ivs+N33310ePD2er3Oy6yua9/TGOWSwyLnT58cI4TCsDfcGNiO&#10;0TQVIb3BYLCzs4cQacpGCn15eT2fz/v96L13vz8cRm7HVZpTYgEAKGZNrQDQhMCqqFer+BSeEUKh&#10;AgyxqqiLrLQc0zJspIlJDaFl0VRNXfd6YZ5m0zwNgqCs8jRJHNMDAAjRhGFAKg4hBARCiBDQBECg&#10;FFBKA0CFllBDiBQCWGiBMdQaAqAoZJggCaCQGjCAkeQiVQJ6lm2ZxoPDsURmnPHpbO37rmEwpfRs&#10;NptOp2VZQwgtw8YQ2bbted54vNuGqSwWi95wMB6PsyxZr9dBELTVR5ZlZde3jJpBEHIui6IqyxJo&#10;1Hqm67omhAyHQ8lVVVVJkozH4/3dnaOjp01dIgSA4hBqyzYppRgBSrFUALxcS2utbdtuR8xvzy6n&#10;0+nOzp5hGHmaSX6XbtfaRJqmQRDe3ly5qTsej0ejraDbqevyxdHzi4tvEQZC8LZXwzCMuqwAQGG3&#10;xzkfj8cnx6eMmWlWAQDawqc2FJRRjCFq47X2dveDTndyc+M4juN26qpuwSGvRWVZvG7asNY2wrQF&#10;w/plHHTrlC6KolUUtLHVURS1hHCv12uaZrGYZVnWrmybpun3+5ujzXfffy+O119++bnbcS13N89j&#10;bEHTYhUvIYSUoLrmnFcUIwQRIZgASpF99Pj4yeMTy/SzuMHYMA03y4rT09Oqahgzu93ojcP7lmXF&#10;cfyKe3ccZz6fp1ni+S6E0DRN23aLomiBVjt89/v9jY2Nx0++bqXmlmW1PdS+79d1HSfrluWAUJVV&#10;vrm5kSTJwcFuv99/+vTp5eX1Yr50XTfPKtO0DeZIgZTEGBmui9brJM9zqLSW0DI9jOi6TqRsY7Eq&#10;QkzP7UJ4AyF1HbtpmpqXAAClBYKgLHhRVEWhGiFWSWrb7uH9B1mWXd3cnF9eIoTG4zEjxDCsXq+3&#10;vb09Ho/SNH38+PF0Ok3X66qqsrKsqjoDWdAJ9/YOtIJSY0qNq6uri4ur9XJlmqaWmmJCCJFSQ6kA&#10;xpRRxQVCqKoq33IAQAazijyVUlLKirxEBoUAVRVwDFBzUKwKywYHh+P33n+r3w9tx/Q8j5lmkpbT&#10;6eLrx0fT6TzLawlRrWV30Ds9O8nzbHNzKxr0DWb5QQdCXDfNs2fPyrJ0HM80TQDA0dGR0IJL0Qm7&#10;4/FYCFEUhWVZH374YStbeP/D93b3dzjnL46eX1/feoE36vZ/+4tfxGmzuwksSrquj7iscE0xBlKa&#10;pk0NI8/zmjeEUQAA5zXnHELo+347WxNCsjwXSkqtMUaUUseg0+Xi+vZmnZVJBoab7gcffJRl2Wq1&#10;cl0XUVIUBSISQJgVeZZLz6GKgqrihOBO1+31erZtt0uivCgIQQRjgElvMFytVhBhKSWhrCrrs/is&#10;3x/GcdramWbzCWXUcuw0z7qdgFJ6dnaW543jMNd126tTm7Le6w183+dSKKU8TB3HAxAv5iu3Y15d&#10;XV1e3ggOXM/pdjue52RZ4vs+xkgJ1oYzt9e6LEtb3gBD1O0ETdNMp9Pnxyf9fi8Mu3Gctqf27WQR&#10;p3kLLyilno8aLm3bbpcIWksAlRQaQrharcIwvL6+bpEq55y8BDztRaMVM0MIl6u5lNKwnbqu6cuY&#10;JdM02xAH27aLomhDTdoFXFmWTdO4nk0IURze3NzkadLpdDDGy9UiXi2rugyC4NGjR19/9Y0QDSZ0&#10;crm2LGt3dz9Ps83h5mqxUkpBiMqyrAUPe726LJumAlqWZYUgaZqGUrBcrlzX7/f7u2IHQrh3b3c6&#10;u55O1+32EELdSOF5XmtvyfO0WpdcCc9ztsYjv9MhhFVVNZvNX7w4dmwvS4vz8/OmaQ4PD+u6llKH&#10;Ydh6RiglUnHXdaMoQhBnWUYpnc/nzDCiXg8AIITQWrW6aAxJkswuLi4ODu8DAGrBEUKGZUKCA9dV&#10;Skmp57PldDqrq8brBFXNQS0RIowRwu740tZRaJmWELKdfjSQDZcMmNQwIIKgLWLXihCkXlK+XEgI&#10;NcW0LJumEW1YleC1UqppGqUUwqApC6WFlBIzWjf13TiuUbsw1UghhBAGrcRGawVMAKBSmmBEAcJK&#10;KQQMQoiS6hXq0Fq2KuY2huh1APwqWAu+5Ltef7yk4F5WLikheGMbJueaIFyW0nfNptYIaa2are3x&#10;aLx5eG+0uTWoqkIDvlrysswppXv7u9ubG5yLpqql4hgiXjfrZr29NV6tVpzLXtR3XRdDVFXF8fOT&#10;g4MD18YH+4e2bV9cXIhG9vuEEIIQufz2LAy7g17vdjp9fnL80fe/1+v1RqOtP/zhC4yhkHIVr6lB&#10;zs/PsjyxbWtnZ4Qo2tzeeHZ8tDneCsOw0/VrXs2Xs+V6xohxc3MDCVzH8VsPbdf1Ly+vJ/NJkjdR&#10;11oslx+8/97p6WlZ5FHU6/cjx/G2RyOtYSPk5eXl1eWNBPiNw/sP3npYlPV8tsaU8kZ5bnd35+C9&#10;dz/8w1ffnJ5dWpYHIQRaS8mlVoyaLUTCEAJ9N8+0USBACdHwv/qrv7q4uPizP/uzv/iLv+CcB747&#10;Gm25rn1+8e3ofNswjK0t3zB+sLu7O5nMirysqoYQgTBgBtnY2NBat40JnY6HMPQ7nm3blNLJ5MZ1&#10;3Sjqdjo+pdh13U9+8/H//D/9L7/45d+9/fbbf/rjH0Rd33EMpAGC4OHDh5TSIq+qqsrzup1e5vO5&#10;6zm/+NUvf/KTf4QQyLP8iy++yLKs3++3nReGYZRVDgAwTZameZs32WKDl7L8/5Q46JfeEIRedVoL&#10;IQBGFCGglNAatul1dydIS9iiu+y3dmX0mgYbAvCKuP377O5LDPz6h9/xwC3OIQRpLbVGfwztAUJA&#10;CAmUwghBeHeJwBhrICRvlGxsgw16YdTrjDeH3dATvNjY3gCKJ+t5FToYqcV8Zhnwq2++HG9tG8z4&#10;+JePHYseHz2zbXtza/t2cn18+mI2XW5sbcymsYbUdV1RF5sb4+Fgu9cbaA1vrm95o25vp8tl0gmC&#10;JM2TJHv69PHZ2dlkMml3SaKR3W43DKOWmur1env39n/3u98ZzHr//fcBQJZlvbl7/8GDN4bD4XK+&#10;ABIs5wuMwOXlZVNWWuvVMl6v100jvvji98cvzjY2hoZlPnn8bL3KHN+fzK+y28z3gyKvKGVKw0+b&#10;z7K0ePT2uwZlz46exPH60TvvvPPOQwCUZzu26Xz11Vd/9x//w3w+LWueZtyyiFTs+mZlO5O333nL&#10;dpyjo+eMUcOgjmn0w57lGkVWxWlS5lXUDbVAbz14tDMeNaX4zW9+ncaZbZvL1byuis3NodY6ixPG&#10;WNf1A8dbrBeDbnR9eSXrhiBoUWO2WhRFkeQZQLC/ueHZHm/k+fmladq8aIoiMYhhUYYM+Ma9B1qC&#10;9SrxPN+zPABQnicmZVILAGDLYCGEXNd+ddXlnHPemBZjjHLJtazjdK5JI4CwHEdBgpG9mE/nyzTP&#10;yy0M58vpt2eX1PBM0/Z8D7Mo6FtcNrZtQQLyep0XyeZWlGRriJq6rKKgT6ljs4ARoQQNOsMg2Di/&#10;nH/91RNKDYLZYDAg1H3+4oKLev/A6g9HWVE/eXI8Wy4wtgjVt1fT9arc3NyMot5kMrk4nw76244V&#10;1rVGhpWCqhf5rusKIZbL5WqxXK3i0WirE3gHB+8URTGbzb755qv5fMmV3ByNEWWnp8eYGvfesCA2&#10;b64XYeQbpqeEXMwTAFDTNBhjiIho5PXFlVJKQUAwhkr3w+5yuZxNZmEvJARVZQY0aMp6OVtqKV3L&#10;5lUtNNIaSiWUEnVZJ0mC//wfP1Aa3qVTSC2lEkprBWBbNwaAkkorrRRQUgkpMTCABgAgrdqUSI2R&#10;RkhTrJWSTcMZo47j31zfXlxdSwV4I9Msy7I8jmMhpOM4VVkBAFpVHqXUsiwIQRzHzKCHh4d7e7v9&#10;fr/b7Q4Gg7ZvJo4Ty7I2NjallOt1HK9TrUGapnmeJ0nywx/+8OrqSittGEaaJmVZht2g2w0IIlmW&#10;UIKzLHnnnYeeZwOtGaNSaQgh5wIAGEbRbDY///ZSSrlcLW3bCYKuEAJB2PppOectCayUYoyNRtsP&#10;HjwYj7ebpnl+9Pzy6mqxmGOM1qu4buowjKSQ63g5GAzSLOv3Blrpoqxvb26bhmOMAYAtiNVaEUJs&#10;2zIM0/Ncx7HH4x0pZVPXEN5dcGGb6apBKzsUQrSkTfup9XpNKfV9v42DLsuydeO0BrZOp9Ny3YP+&#10;QCqZFfk777xNCFFKWJY13tl565233n70znK9fHb0REG5f7hruQZACiJViaIRjQayzbVGQAOlMEAm&#10;s7udfrrM/8PPPl7cxhCaBFu9aCiEqOtqvV67rtvvD8bjsRRyNpu9+eab3377bWtOXq1WSinLtnZ2&#10;dm5vbls3rFLKtm3GGATo+vp6PB7neX5xeS6EsCwrCII2/W402m6bpQFQjNGyLDBB7777KE2Tlitb&#10;zBfxOl6tYsuyq6rRCtq2Qwjjjez1hk0tLi8ugQa+61u23fZ2MmYSzISQgou8qMajnbKsDGZJoYWQ&#10;EMCiKFuPnJKyqblhMtM0tVLrdTLe2fE81zBM1/UMw5xMbuuqyvNcCOn73ubmZhAEW1tbLW6Pop6G&#10;AEECFAzDnmlai/nydjJbLlcX5xecC4yQUkpLpbTGEFJCtVJaaQghJQQCgAB0LFsJAQFACEspqroW&#10;UjLLbDjnooRAvflg75//s3/4r/7b/+of/IMf2hbL0lWWx3mez+aLxXL97PnJdLYqSnlydpMVeVLm&#10;s/kcExIEwcb21mg00gp8e37+9Omzx0+eFHlumSbBFAKglXZsO16voAY2MyzK4sUqieOoG+7v7x8/&#10;f/G7zz67vryaTqa8acIwDDyviFNTASj41rA/2to0IDEJphBiDQgmCEJKqQag5o0EGhMCIBS8kUJA&#10;hDCjAMJGcCmF0EpDIKTkUiCDaoy4FEVVYoqjXrC7t7daxk+ePFH6rt50MBi8/8H7nudJKYsiL3LF&#10;GN7b23/zzftBt1uW5cXFRVmWbXST1mq1XkspNQB1WbWjUZqmWZo1Dbcsg1Lsuk5dl3EcB4HvuTal&#10;dHNz2HB+fX2rFIh6HYxRWZRSy+vrK9u2LMtquCjLKsnzsqwBgEVZl2VV1wIA1PG7CAGIsOs6UGtM&#10;oOC8KDKMgJSyjRMzDUMpmSQJhDAMw04nWCyXRVFoAABAzDAZMygzDMMMOh3bdqVUhFDbsv2gszEc&#10;UEalVKbJWmQohRJCtFnH8/kcY1yWZRzHTV1DCDzPba8PQgjTMCilTVNzzgnCSikpZEv/tkqTFpND&#10;CJuGV1UF4Z3nQikl5XdPWK9Wpmluj7YQQrPptLXFYoQczzEtCwCdJHGn4wWdIM8K07Sm02krwG6b&#10;aqVUgjdSCoxInmemaVVV1VJAYdglBNu2GfXCTuABoBteJslaa2VZRhAGeZ5UVSml0EBFUfTWW28N&#10;hxumaSVJWpX1xcXl6clJvE7b8cLzvDfeeKPX68Vx3PZYhmHY3hGKosCIdLtdSuhqtbq6uppOp3Ec&#10;13Xd1LVSyvPcIAjanWOWp9vb28PhhlKKGsxxnKAbEMriODNdWynw6998cnl9gwjWADLLbOX4AMFW&#10;QfrSCnundms1O3fm3rtGQkApBUArIRBAAGqoANAtGavrsirKHCgtFa+rUgGZpRkXtZYyzVKKMUSg&#10;zcNihEKEoNJccikUAKBtOm0xePt+63vEGGOClLpz/7Z3PfBS56yUbPXV8mX3UqsgBVp9R5q9zm79&#10;MSrQ+q5HCSGotUYA2qallMBQIaghkJZJyjxxXWO0PXQ9Kwi8LF/neUYwFKLpdIJeL9JSE0IIJoZh&#10;Xl9dEUyqqnJsL17Fp6dnmxubtu08ffJkvV5tb49ubsFyn7UAACAASURBVG5ms1mWZe3yixCyu7v7&#10;wQcf5HlOCfnBD34QRt3ff/65BHpnd7csc621ZRmj8VbQ7eZ5sl6vKUNBEFiuZbtOWRZhrzvcHNqO&#10;zQVPi6TmdS3qqq6E4r7vjkaj/Xu7o/G41+ve3t4qrT3f8js+UPK9d9/jnDdN43l+Nwgsy87zoqob&#10;hIlpOEqhJM129w673d7x8SkhluN0lAJJnBVVM5su/+Z/+7dPHh9hRACAbdbYy65KqLWWXBLCRuPd&#10;g4PD1SrudDppkjuO85vf/vbf/x//7tPPftfWlQkhirLKsgxj1PpvASBC8GfPnrZbnsV8XpaV1goA&#10;naaZUsJxnMGgZ9lmkqz/L8bebEeS7DwTPLvt5rt77FvuWZm1sSqrySpyZrqlVo9GUg8a8wS60PWg&#10;X2QGc6k3aAwwEAYtENpINqmWRLJYCzMr18hYPcLDd7fd7KxzYZHJIltCj18EHB7ubu4Os3P+7/+/&#10;RWvDGNFaNRrB3t6u57m+7xmgZrPpX/7lX/713/zV/v7+H/zBH/z+7/+exRghRAjDubIYHax1tzbX&#10;Op3B5uZmq9U2BviBN5lMlsv5o0cfKWPKPPnyyy9OT0/7/b6UvKoqADVCSGsJAJBSMcYQxOYNzf4t&#10;+v2dKeu/iIrrZBPw7VfBtylIb7K4aoBqjLmW9JrfMjaH16988zL9m9mt/t2j/e7H+M1x3/zrN0Aa&#10;gt+KXFJKEYwRAkIIADQhVGtZFZlFQCMIOu3G3u7W+w/vAyPGl2fG8Af375yfvhaioASUZfb65XOt&#10;xYN37u7sbBqgGGMbm+uBH2xubkou4iQN/UZ/sGFbzqvDo/PToe14EKDj47M8L8ZX07Oz88PDo+l0&#10;miRZWZYIkbKs4jiO40QIVQcgaw0Ype12u14ZHMdxXVcbMxwOHdsNw3A8vnr8+Mnh4WEURQhBTKji&#10;vNvpBoHvui6mBBrTaDRazfaNmwd/86MfHR1NMFau50EI9/dvfPjB+4yxJE6hQY1mp93oAIjmk8Vw&#10;eDkYrNm2ffjq6PJyeOvWndPTkx//+L/kaaaV6g+6tm03my0hJOdya3M3TYvh+WUUpc1me7lY/te/&#10;/683bh50Om0N1OXoKk4yyQXnChlj2+7Nvf27t+9WJf/pj//LV198jSDutlqz2VQKwRjD4Hqd8z0/&#10;8P0iz3jF42gFgfE8jxAMIWSMraJoZ3d3Z3u7kiJJU4qp63gQQKDBcr7AmMXLSEk9Oh+tlqu13noY&#10;BIIrz3UkFxUvEcSe5zm2AwCAANalvlJKiAphYNsWpZgLnhZJUsYKVJDCbr9NbQYgKHnVbIc3bx3c&#10;uLk/Gl0dHh/Ppour8TQrcubYEBtEESJQaVFVOWWQUCilZBT7QYg0WSySKtf9/lbD61aVxsb6/PMv&#10;85QLoYqCE0JdJ1hfX0cI7+0ebG3t9HprF5dXs9mCWa4fNLY2dpthh2BKqQ0BWa3ibrffaXeiOC2K&#10;st9bryo+uhwDgAI/aLVbjmcJWSglLy6GAJgsy1fRMs9y3w+kVI7tHuzfOLhxs14k0yybzuaXF6Or&#10;y7EUuhG2pNQAIEaZZdtVWV5eXo6vxlpqyiiQSkheb+u84lVVYowc17FtVhRFmqWE4EbYcF1HSQkA&#10;8Hy/0+0QSCyhAagUIQgCoKQGyiAIjLoWAxmDEMQIA6CVUgZYEiOKsKotADAyCAKEISIMIVUUhZHM&#10;sv2trZ4yZjReaiNd2w59Op8vZ9NFlqRKGUII53I8nmZZ1m63V6tFWZZclD/84Q/v3btXh0/s7+/P&#10;58u67bS9vV0LcXu93nIRYUzCMCxLfnk5rIoyTeIkTm3bZpjEy9Xx66Ner1M79CVRMl/Msizb3BwA&#10;YwjBQmpCCHxjsl+H47VaLaW0ECJaLRhjYRhyUUbLVa2nZYytra97nmc7rKqqk7Pzx4+/tizL81yp&#10;jM1YyQXnpTbw7HwYhs3pdFoU1YN33nvy5BvBzdra2suXh1UlGGOeaxtjFosFpdR1LEJIUWR176fX&#10;652fniZJwvF1WKVt29BCrutGUVQnkdSfp6oqxliz2eScG3Mto223257nMYuMRqPValWWJef88ZOv&#10;PT9czRfr6wPf922b7ezs7Oztdvq9y6vRL375i9Hk4p2H9xqNICkirYUEXAmppcQQayFt21ZaKaUI&#10;syziV7k5PrpcLTPPalvEAZoicD1NCoKG67oEUwTxcrWsK7n5fF6WZd2qoJRmWSalbDQaWVbUE48s&#10;yx48eDCdzOuo3levXtWaZ9e1LctaLucAAM/zRqOLoijqhcbzvPo56WkaxzFjlHO+WsUYU17pLC1z&#10;WNm259ge7lhFkiNEMMCYwDiOCcW8rLTWnudrrJM4AwDZtluWvKpEkYskiuo3z/McIUAIIQS7vuc4&#10;DmMEY6gMKItqfWPt/PyCMRaGTQihlHKxGi1Wq4vR6PMvvtrYXLt161a/3/9ssOb7/k9++veVkMv5&#10;opLi9PT0YjgyBlLL0VphTKTWSknfcQAAwGilRO34at7kGwttdEMDpeI4poQQgizLQlIKIcJG8Gj7&#10;wzu3bu7sbvQHHWbjRTTDRnZarfF8Np7Op7PV6cVoviqSlN++8946Jy8PTyABt+9v3r171/O88Xjy&#10;+PHjq9EEY+y6fvfmTQxJkiR1OcCF8B23HTSEEKYSyXyJANgerO9vbtuI8DSfXU5VURFCFpPxnTt3&#10;dnd3tzvd/GpubW0yYnkWy5dpqTUDSAnh2g6ESAEjq0oIATB6G1prtJGKI6iVBrVFk1SaMgsQmvE8&#10;yzLfanY6HUSJMLrR6lGLpcl5HbJaFEUlFOe81WlalrW3t9fpdLQC29vbAKCzs7PT09M8z8IwCAJP&#10;Sl4URVmWlNIkTY0xdep4v9MtiirPSylBkkeU4k4v1FpL5XGRL5ZFEARJstJaOC6yLMv3bQghIcCy&#10;aKvVarY6jLGyLLUGhDApdFkJrQEwOC9yCLHj+tRiWuvz4WnL9zvddpHlVVXkDBNCQs91XCtJEqWU&#10;McCybMfzojiNo9R1fERYEATMcqIoSYvSAC6EGg6v8rICCGJEUUFcd9O2KDAupZhaLMsyznme55RS&#10;jDFGtI6TJYRgYJRSURRprSkllsWSKBZCKK4oohjjsixFxX3fhwYUeR4EAQIQYIpxPa4XCAHf913X&#10;LYpCKl6LciE0vu/PZjMAzfb2dvP9d7MsU0pdXg57awPfc4s8syiymYUhqnPU68tZaz2fz23barVa&#10;Tq/DyzyJ4sk0QRg0mkGVV0KIihfpOG63m5ZDhsNTqbjrulI2XNfFGOY8azTDVqs1GAzW19c558vl&#10;8vDVa4TQ8fHxzZu3fd/3wyYidl4UiLLQ842BaZpPp/MwDCeTSd2GMwbWa+n1fFtUdfdzbW1tOp2e&#10;nZ1led5qNet0es/z1jc3bt261Wq38zyHhHier7TmSgaNkGB2fHyyWkWeFwAEISKcSwiwAQAahBHV&#10;WkOgjDYAg1q0AoBRStZVPpe50sK2baWhklIrYbTmshKVpBQXRWWMUlxJIxVXXHFZcQW0FsogQDFu&#10;N5vrg8H55bnCRBkDIdTAVFIpzqVUgFICkQIaQozAtZGEMaY2H4IQUsbAm4FVPfp9S3t++7gx6k3V&#10;DuvL8Jq8/a1p2Nu+CQAAAQgg0ARCCMsicy3bKClEBbSEQGMEmIWrKqcE2BZ1HWs8GmlVUoYcmykl&#10;aveB09Pj5WzZ6w3azXYt8MGIdpqtLE7u3buXpnlVlnt37lCCX7x4Uecp9PsDxthkNM6yrNvtEohF&#10;yS3C/viP/3htbe3ly5dra2uLJDo7OyGE9Hq9ZrultazJVsRiRZHIPLdsEsfxKl42m+HG5pqGQEoB&#10;pe6tdZ88edLrdIKm57seBqDRCiDR7V6z2Q0HGwNCWLRYFnGe5YXtuJtb20EQVFUFIS6KqiiTKisW&#10;83g8nvlec3Njh1GnKMSAOVVZN7uR4OZkPDw9PrOZrWoVKwBvZKjXaIpRqpRu+IHv+J7n1b+Mbduf&#10;fvrp2dnZixfP/vN//n8vLs7/7M/+bG/v4PlTYdt2VRUYw6LM2u327Ts3Z9OF74fNIPT9oG73GKnS&#10;LAZaKlHevHngOXQZJWdnJxjjBw/v7x/sGmM2Npx/+IdvVquV41j/4T/8r5988skHH3wQhuHzb552&#10;ex3HsSyL1kEVdTfNsuhqtRpeDDc3N5VSa2trAIDlchG6zmq1klLGcVwr6qN4WRM6pJS1j3itYkeQ&#10;/Es4878zEza/BZXrHkJ9PtfvWW9DEGIAAEQUGAQ1BMbob9s1I2h+E139O2Zvv8tlfkuLAEDDayxd&#10;iwKQlLWFu0EIQXRNzQAASF5ajGmty7LCGGKChKgEL6ARjh02G34YOM3Q6/dao+Gh4MXO7d14tZRV&#10;iZHxHOv8bH7n9q2bt28kSTS6Oo+jNAzdNE2rki8WizhOR5NxkiSrKDJAJWnabrd9r0Vtlhe57Thl&#10;WY7H4yiKDg4OyqpYRVGr3ZVSEkJv3bp99w5VSi2X0Ww2iZMVY+zq6kop1Ww2e06/rks73VaWJ5Ws&#10;hBbZMitFuba2hgHmWWVZFoKQMNrutjzPAQD0+p3xbLpcLi0LMMupSoExefjwvWYzjJLsFz//Kssy&#10;2+V3b3ejVc5L+frwxGU//qM//sOH998dnp4tp5HjukVSPn36/OT49XvvPdzY2AiCgHMeR2melxDi&#10;MGwTQhl1ucirShDMMKbRJPqrv/mbZrvx0YcfBm6AoHFttre7rWT1/Ok3z58+KVK5shcOZZZlOY7j&#10;uJYRBiMkeWWUBsZoqYxQDdcXiiNtKGUFJMS2Hn3wUZQmZVZCA+/cvD2bzJU0jNmuq72g4XshUnB9&#10;sMHuQi01MThbxVprhGhNeQMGXXd3MDZKGQg0MEIKbTTBFCDIpUjTeJUuDTYQQsth1MGIqlIWWTUP&#10;Ww1DCglTv8nef//B0eH47Hwix7E2DFvCDVmv102ykloWpagsStuxlQTTydzGbrQsPQtdDh/f2L71&#10;gx/84PTVZSNsAYDTJFcarKLk5PTCdW3HcYqSn51f3r9/f//gztV4oTXI0grYBAAgtRFK+mGQT7LT&#10;s2Gr06aUJpPEtu1Wq0MIWSwWUspev9XsBNPZqCgK27byPJNSWg4zABgIhJQQIqnVbL4oywJCaNnU&#10;GB34TdIkWmsp9XIZVVVVb8Frg/WtjU1ldKfT8YMgTZKKc0JIWuRnZ6fKcOJajFgUo7rLX5bcsoog&#10;CJCEGohS5KtkQRrNVp7nvCqlkQQBJaVWChmjlYTQEGggBJRghBAEyJhScAOxhpAirBEABmhoADBQ&#10;6cLCju/QVSaLYrXeW7ctdzKelWXKAtv3/X6/P25P//5n/4AxvXXrFiGs9lMZj8dh6B/c2OOcz+fz&#10;8/PzMAwty0II1ULwVqvV6XSUMuPxuKpEvb7Ytk0IM8Y4ro0QWq4WEKB+p4sxnkwmSRI1gqDX6718&#10;Ma1rLELuQljWFGWlDCFYKVUn1hpjms3mahUVRaGE9n0fAHB1dVXmRaPROLix57mB4zjD4fCbp4+T&#10;JIEQSqkpBUVRrlYrHCMIsO+HnhdcXl7u7e9WVRVFSRonF8PRbLbIy6oois3N7XowW2t3pZT1dBQA&#10;XRRFVVWdTqemChd5Vc9nGo2GVjrP83qJAQDUe0k9O43j2PO8ra2tuha5uLjIsiwIveFwOBqNaoXe&#10;eDwOG62iyKqqCsOw02ndf/BOVVVffv3l119/PZpdbW5vbOxsAAwqUSGkAbqOFCaESF4bnxmK7cBt&#10;WTQ4Pjw7fT3eHOwx7DPqW8SBECot07SqS2ffo7Wt187OjjFmOp3WpXbdxagn9q1WB4BlzdazbTsI&#10;guH55e3bt+M4rnF+/QVrg9nNrQ3LovVpgDHEGHq+o5SoubhVVSEEkiQDANmWnecFpVaz2RRcCZ4i&#10;RIbDYe2Xxnnlui4miJcV59x1jWVZGSrKNN+/cXAxHJ2dDm3bhsZgDAHQhKDVahWGvuc1PM+DCNRc&#10;bgjoF1989W9a/+b+vYcnJ0fLxcoAXVV8MFhXSrXbzeVyObocH70+AVB/9MGHt+/ev3Hr9sXFhRK6&#10;2+2GXhAEL2bTxXIZEUKk5ABAh7Eg9EXFtVAQQgQBxhQjVGv/eF4IIVxmSQPq6BFEsFIqL6tGu3nv&#10;zt2D3fX5fJLG87AdclkWpVimq9dHZ9NllBT85Hy2igBlcLmKSqFd394/WPvw0Qd1wP2L5y8dz/Vd&#10;d21tjVGbcz6bLQhCnu3GcVwUBeQSK+Nabp7n4/PLIPBv7O51g4YLCQOo6TpIal7mpqoujk8ZQAdb&#10;W5v7e1NM0yThWVGmCbEd2/Yd19NCAgihNtcaSEYxIQQAxSsIIWbUcmwlTSW4hsAyJK9KqVXFq1m8&#10;2rCZQ5DneYjRRqv96vXhdDYxxkRRVFXC8bzalWq5XN64cePBgwd5nker5MWLF5eXY4TAxuZge3sb&#10;Y1xVFRclxni1WkVRQinWStUyis3NzU6nE0XLLF/ZjmNZFELge4OyzPMkLYrkeDVDCPV6nbrKdGzL&#10;930DgRf4Qog0zbmUACBCCBdysVjUHvWlAMAAlhWNRoMxhjDY3Nx0XBsa7bo2F2Vta0cwc11YG7l3&#10;Oh0A8eX0LIqiWi4bhuHVeDqdThWAtuMiSBzHyopCcaOwMtyUZUkI8n3X9/0626zmpxFEfd/P0iLP&#10;c20UxhgZLaWcTKZJktT2+7Ztz2YzLWU9KHs7kaiXX0IIpdRAlCSJZVme51VVUVd2lmVZkGKM6zic&#10;GtBWVZUkiaxKhFCv15NSruYLDQEGcH1jjRf51fjy6uqyLMv68hdCpGmqlKw1LxBT23UYY8vl0nVd&#10;y6KdTgshNJ/PXNdxXGaADCxHKcV5HgSe4zt/+K/+54uLCwjh9taO1vonP/np69evfT+klI7H5aBf&#10;YGRR4jCma8p3nuda69rloe601km/ruvXTvtFUdQdhDqDoC6a602hThT0PK/RaECMtNZxHGutodau&#10;51mU2sSvpDo6O3/8zRMNAGUUIqQAVJxjgms5Ys1kNm+sm2tOdc0MUkoKobU2WitCiDEaaEApAQDG&#10;cV4Upee5rsXiJCrLilDMeam01EZVZY4xdS0bY7q1sdZoNIbDM4RAmReO4yGIFCEIQC2VhBAjiY0h&#10;FnnDZ4dv+JaEEEKBrmXIbxjNv5mtvQXDbz//26nWNRL4Fgx5awIEIURvfHERgMzzlZCAEIIAwWx4&#10;ftIInP6g2+3uji7Oyjx2beq7rbLMbadRo5Tlcvny5UtCiMMcQohrOwBA22Zh0C6zYj6bt9vd/d29&#10;+Xw+Go22t7fCMKyr+ZpHNqLs5OQky7JWqzUajWazqRDi2bNnr1+/Xl9f1xhOJpNOpzMejwmjBwd7&#10;lGKEoTQySeyiyNI85VK0Wi0AACLMsnEcV47n7t84aLfbmMDVfBWnESOW7VpKyfOL4WRytbm5XZaS&#10;c97t9uodv3adbLe7/f6a5zcbjez5yyPHDf7Hf/3h7u6B0igv+LsPvnM6vHA81Wp2GCVKpZPJJI4S&#10;IQTEtXYavoV7xhhgIGW0LIt630QIaQUcx7Es6wc/+EGWZX/1V/TJkyfffPPNcDj89NPvK6UYY3Gy&#10;ErLq9XYopf1+9/T01LKsZjOcz5eLxWJ9ff3gYH8ymUynU6WEH7g7uxvLKFksJ2VZOo7FGGk0iNYg&#10;jiPf9//oj/4Xx3FrbfBsNrNtWwo1Wo05L5vNZqvVCMOQMfbq1fF4PC5L7vvuJ598vFzOJ9Mr27Z+&#10;8eTxP/7Dz9M0HY+v1tfXO91WFC9rx5C6i6GU4pxDCCnBdV/4v8W9v0M3+G/Q728ZSr9xa1bGIAMV&#10;MEhrCa8jpbDW8o0P3HWEUu3R+OaQ1+D3zRGvLdO//f7wWjLwz8Dy+sD6Tfb1t+2gHcep3eAdx5JK&#10;xHEsRGUxsrXRaza8jbV1o/hsOpqOG1ejYbsVAC0agfPwwb28SJ8/f+I61qNHjyaz8dHxIcb48vJS&#10;STOZLMqiare7cZReXI3rnAVjDOf66mr21VdP+uv93f2deoCxubn96tWL2vuwKIog8E5Ozr7++mtC&#10;aKvZCcPmYLD+8cffbbfDyfTqxYsXFxcXZ2dnhJBHjx595zsfxnFycnIcNJrNZliWZVVVs9kMA4gA&#10;zoaJUYDz0nEcz3Mwxltb733xxReUsc2tcG9v7/Xr161WqyzLKIL/+Pf/lKZFv79GieV7zcQuSJ8q&#10;aX7+j7/Y2NjodlqW5Tx79mxvb+/27bsYA4xl3cRsNBoPHjxYLePxeHrnzr0PPnCbzaZl0V/96pe+&#10;F2gNHMeFgHab3WW01NowSuN4wXm53JpHi+T50yfz+bzT7H/y8SOoYZqmeZqtVqtOo1MLTAjFQGkj&#10;FQYw9IOiKsuiREIUWdZ2nOffPBVa3X7nnu/4u7v7opJRlABCgrDp+yHDFhgoUZRZlPKs4AVnEDuu&#10;VeSF0IoxptX1vsAYE1VVrxjGKEKQZTMITZ5nWZ5kRYptCLHyKDRQQgqA5MLkymBMw7xY7e5tMdwe&#10;nv99WSjX8SzmH589272xhYk1Hk+73SYAREnVajSKooiWWYHUZLQgMOG5We9sAkkZY61W6+Liyhhj&#10;Wbbvh/P5siy5EKIs+Vdf/brT6X300aPFPB6NRnmeLxcLi1CM8XK5rKqqKLIsy/b2d9rtZhRFr169&#10;arfb6+uDeoz36tWr3lp7faM3nU5ns2mj0ahPe8umwECpeBJnlDJKab1aOo7daAY3b968c+fOixcv&#10;RheXShrbtuu6aGNjIwi82lADEZxnqcVYu9128xwazRxCLZJVaVGlWgHbcmtDqDiOl8slI7TOrCYA&#10;EWpbxuiqTJVRBEGEkOLXdCmlJYQGMIwQIogQDIGR1wIJDQ00EEAANAQQGWC0tChteHQeVUW6DPzm&#10;w4d3/p+/+NuKn0OIN9Y333nn4bvvPJAGrK+vt9vdjY2NSpRHR0fD4dnr40NCyNrampKyKsV0Oj05&#10;OUEIbW1tbW/v+n54dnb2+PFjjKkQonYFtG3Hsqwsy4SoMIZSqixPbdvGGKdpGq9WH374LiHEtu2X&#10;z19+95NHb5NCqqokhNX+LmEYMurWvr5hGEouhKiKLPUc+8H9e9vb2wai4XD46vDF+fk5r+T6+nqN&#10;2/M8Xy6Tmg4HIXRdNwyantvY2d5/8uRJEuez2WqxWLx69erWnbufffaZUkZrfXl5WfdCLMviXADA&#10;m81QCDG6uHBv3LCYgyCh1DQaDWBMIwwX81Wapv1+f7lccs7r6BHLsmph3rvvvltV1ZMnT4qioAzH&#10;caxNp27J1+iaMYYQaDabrmXv3b0NEBqPx2fnp8fnZ+PxuNEO7t270+v1siImDEsplNYYYwMQApAR&#10;YqQiiLp20Azal8Pl6xfnVQlC169KRRBAFkQIFUVWliWlVp7nrVarKPMsy2o/59qMtFbv1IRMKaVj&#10;+5zzoigQQrdv3Z1O5lrrjY2Nn//854wxx7XqJ9dfttvt1qsAxtDzAoQQF6XnXfdHalsyQkjgBxiT&#10;JMnCoMmLcj6faw1c14cAOY6HEVguFsL3EYKO4/T7XQxwkqS+6/b7/Xa3d/X4sRKVHfphGGot67wl&#10;pZQ2SgKltdFSF1VZD6ykgs9fvPqTP/mT6XyWFRNKGSZgfWPLYjSKlq7r7+zsVVWllAgaradPn/7i&#10;81+5rr8+6AOgW63mnTu333vPEUI8f3lY0420kMYoSjFhllbKCE0pBtrworQYqzIlhGB+UBUlqcmT&#10;Rls2U8ikafrs2TevXv4aY7O5s5uU+dnlxcnFuUG4uzZYRZNnL0duaCFSFZU5Pj7e2Nr9/vc/3dtf&#10;vxpfnJycLpfL+Wz57rvvdjq92o/n2emz5XzhOM7VyelymXseKW2bIAw0dDFt+8Huzu5WdyCScs6n&#10;LiQ3NrZrNiw0+urq6unnv8pHk61mV2Y5RsgmBDguw8QoqSFQWr3xg9V1xc8YQxAWgjOLYsoIpVWZ&#10;c84BRrZtR2mSVUWl5HyWNDpZUhXMtpjrzBavz05Os6J0Hc/x/NVqtVhmAF7zQm3bqqry7Ox0tYqS&#10;eLW+1nnnnfu9Xq8syzRN4ziaz2e+HygtIAIIA4xoFOWvT47X19fX++th6A8vOSEwSiJCUCMMpRal&#10;KIEAsuKEIt/vIsqMVADiSsgaQMRpKqWGCBsDpZRFUSVxWQpg20Ar4Lo4aITtTpNSeufOrcBxDg8P&#10;oyTWWjOKa7JTrYIGEEtl0qywbbf2O1guI2nAeDydzhaEkFa7DRHmlW61Wu1uf7FYUItBCD3XLooc&#10;GqWUAEDbtlOrZbgWQRAwxkajEbOI1hoCQwgRUtUtJM75ztYOY1NIKWMMQ0IxM8ZMp3ObWZTSqlrU&#10;SHg6ngCI/MCr6Sp1AwuTOskGGGOE5LX+Ioqiyeiy0+lsbGzs7e1xXj5//pwgGjZbo9XIcTzfdaPF&#10;klImIeIQYgDiOMYYp6lLCGmG/vrG1mw6LsvSd5wgdLvdbrfXiOOYEB8hXVXFYDD49LNP1jc3kyR5&#10;/vz50+fPtQarVT4cDr/++gXQoNvZtCzLtkacyywrfN9Pk5xQhBCSRmdZASF2HO9Nnq2qfRazLOu0&#10;2o1GkGVZkiTzxWwVLStRRVHkOk7P7Wr5GwIwxng6neo6QwhTx3N931cIHJ8Pj45P8zzHlAIkgjBM&#10;8gK+8UOGECmljNLQQGhgbTTKOScUEYrrvgCBVBm5WiwIRRaxLIsaA3mZV0WJgIK2hyFQUhgtijwT&#10;omKMhYHXbnX9wC3yajq5evniWZZlzWbTtqiWgjBq0Tp0QMI3Q6waWwKoARDGEIxxnR1cFSXGmCAI&#10;EXw7OUMIKSVqf/JrKrMxGgJgAIZAgxqYAfgtTAKvfW4NgG8mcNoAACQXvuMiDOJorgC4dbD/4J27&#10;BGmpClFG01lJCLIs+uLlN0ZtB4FHKFofDGaTiW3bt2/esSwrWq1azTYyII1j3/F3d3Z811tOFr12&#10;Z3tjk2Fy9OpwMpkEQdBuNJNVVBsWXl1d7ezsGdb5FgAAIABJREFUCMFfvXr5wx/+sL4cbNd1LbvZ&#10;bHb7vSdPnmit79y6fXCwz3l5OR4xZudlwbkAgGJmpWk8n88RgZPpOE1Tz3u91h/cunVjd3O/4sWr&#10;54c///kvZ5MZRlQIoTSajicEsijMtjY2gkZzPp8zxkJlJtN5HCe80nfu3NvY3EPEWi3zVbQSEiyX&#10;0V//9d9++umnGFm2bTeD0KbMAG07VsX5W3yF62gfAAGEtdaAMZbneZKknhv6vj+ZTDY313/vX/9P&#10;n3zy8Y9+9KPPP/98d3c3TWNCkB+4eZGWZV5zoV3Xowg2Q//w8Oj//D/+r1evXvX7/T/90z/9g3/3&#10;+whr33erqkhT5LvOxx9+MBwOLUqm04mQoWN7Hz/6zmQ8Oz07Pjo6+uijjxzHTtO09o+glC6Wcynl&#10;dDrPskJrPZnMMKaNhiWl7PVoWVkvXl7t7GwfHh6madpoNKbTSe1gAgDIsowxopSoG0OEMCklBBi8&#10;oeWbf058+9+9GaABBMYoc32rhbjaGAMNBsBAaBTACL1RrWMEIIb6uiUIAFBAX+cqffsG9bcgMTD6&#10;LST+LQBs3uRkv+1f1J5wACoAQFVJpRQhSBtVFSXFqNPuua4VhtZgrfvg4b3F7Orrr764uPDzPL1x&#10;sH18/Pr07PD27YPlav7y9ct//+//uKjK0WiUJvnO/l7gt+I4hcAWXEGIbSv0w06e54hgIUReFnme&#10;X15MriazVrt79527aRq3up1P+58+fvxYKj6ZlmfnJ8vVvDZKHI/H5+cjJeH6+vrx8TGzyCeffOI4&#10;zq9+9XlRFK1u2yA9nk2X8bLRbomSl1WhtV4u56KqMCSUUtdytZa6UACpIAgczx5enjuuFQS+ULzR&#10;ar7/4QdXV1ez2SzPy0F3UBVVLsojddRsNgPPc227226GgTefTB999PEqWnz11VetVqPR9Pud9sXF&#10;+ddffPno0aPe2qAsS224MWJ3d9t13eHp2eVwiBGajmeUoLKsgqAxHo8xBBuDPiM6ilbRcp4lpe86&#10;n373u0lUjMfj5988J4T0+/0sy3Y+26otd2zbrukVCCHHsoqicJhDbSvnIlpER6+OTobnrW5v59at&#10;s5PzvKyWq1hr3ev1PNdVynAhCCHEYrysCMNQAy4rAwGEEBFKMKKU1nEJnEsui/ocqr0SFRClKLOi&#10;kFJSYmsoiGUUKIRGpUotGzgegUgYo5fL5Te/fvLlF0+rAhsdT2ZLDYXF/OnVano1D/3AtmgzaENA&#10;izTBhmFghX47XeX37933fHcxmfX7O4tFVFWCUpZnJWOEECREJSUsiuLw8JAQ0mp1dnd387ywbcdo&#10;LUQFIRSV0hDYnpsn6evXrxuN99fW1parBed8PLq6cePG9uaWZdGXR8/yslhfH6R51mg1MYbZbFZV&#10;1WBtEyA4mU6vJuN+v48pTmbJeDpmVwQi1On0ypIDBPcO9h3LNsYQBNIorvIMUSKlBAAkScIYM0pL&#10;raSUVVKgAlaSl6IoijLNU21UKXiZ5Ffjq8BzvdDBDOL/7d89tCxGMeay0lJgggnG2hiogVbayFqf&#10;qGtLPIQQBBpcJyJJpeW1TwAAGGKlAReKMgcYlJUVJfTmnbuEuKsok1ItlyvLstcG667vHx8fHxzc&#10;2NraiuIoCLxmszkY9D3fsR2Ll7IsS20UpXR3d7fb7Xp+UFXV+fn5+fm5bTuO49S2mb7vA2C2tzfr&#10;Vj2EgGCSJEkSJ5xXZVFsbW1oJcsqXy4XH374vu1YGBOtQe0dTQlrNJur1UpKnee5MYAQ0m61NzY2&#10;1tfWtre3Pd+9Gl8dvj6azWb12F0rU1XVfD6HEEkpIITNZhNCRAiFEPR6/Uaj+ckn3x0OL6eTuWO7&#10;zLL39vZv3Lw9m80mk2kURePxuCgK3/cppUVeCSkopY1G6Ni253mL+XI2m1mW1Ww2wzC0bVtKZdv2&#10;5uZmlmX1MvxWCdNoNDzPe/z4cRRFjuMYoGuEVlUVxrieoq+vrzuue+vWrcFajzF2cXk5nowvR5cX&#10;o5HlsP0b+zduHiAGVvECYMhlBZFGCBqggVIIQ6OUa7u+EwgOvvzl02+eHHpWM8+E4FoIkcRxEHiX&#10;l5cAAMuyq6pqtVpZlkVR/PDhwziODw8P68F1vdZjjDzPo9QaDocQwn6/z5iV57nrulLK6XTaaDQs&#10;m0kpGaM1WHJcB2NUkwPDMHQ9mxDU6/Va7cZoNKp9JpfLKAyatu0aDdM0nU9ni8Uiz4s4ThaLpes6&#10;tm1DCFzXsSzqODallFdcCG7bdhiEL1++uLi8oJS2280wDAA0VVVyUXZ7nUYjhBhyLq5ZkZVYzBee&#10;6wohtra2G2Hj5OQUQWwxWxs9nUySNB0M1vb2dn3fV0pfXo7q0pxLmcbx69evx6PRYjFvtRqbm+sf&#10;f/JoZ3e72+04tg0BBMAQCOB1pibQSmmlXNeFBljU8l3XtmxjjJSiKMu6phRKpnmyubPJtX59dvrF&#10;148vJvN5lE8XkUFWr795NblSCvhBIEU5GAw+eO/hzta64IVSUpT84uICAvj+++/7jv/i2fMXz15k&#10;SdpptAhEZZYxAm1mBY7nWw4B0LKshh8Muj1kAAZofbC2nExlWalK5HG6nEwWkymQst9orTfbBCKi&#10;gZFSFBWByEillMIQQQDMteEhpZSiOs3UGEIwRBgiyIVMi5wLwZUUSlJGLccejede0wUIKq3iNI2j&#10;aBXFQkoAjGU7tm1zkXue5zh2lqVJmh4eHgIAHj36+J3779y+fct2WJ5ni+X87Ow0XsUGGM651gpj&#10;JIREEGEMqkpwXlFMGSMASttmlmUTghljeV4ILmzbUVJQwoCGUihGLS5kmVeI0LwopdZlyTmXQqjV&#10;MkkSSQh0XdsADYBxXdfz3Var6ThWp9NJs/TVy5ecV1pr17GllASjbzMAy5KHYaiU4Vz4fuD5QZLE&#10;RVk5jgcAUhoAhGzbth1XCEEoqQ3wiqKoqnK5WJyfD1fRajS6uroaF3nRaDQIplmWxUlOCMIIEkIM&#10;uA7OyfMcQcQ5dx1HSineOGOVZckorWfdNdblnNd8QABgLeMUQgBgCCEQAikluy5VSRzHjTDwfX+x&#10;WPT73VYzvJbOGQAh3NvbzfN8MokBUJRSy2LGmDSvpCxr79kw8AkhSRxJKTY31oLA832vKDJjdKvd&#10;WFsfvPPg/tr6IIqiX33xxc9+9rOjk9MgCD23MR7PTk+GGBPbciDEBLPZbCG4ELJOcfcajWaWpUqq&#10;eqbUaDQQggAAxlhRFLXxXhg0EEKrVVTvprWB32q1yrNMSgkBcBzHtm2ttdKqKAqEMbUtSplUcjKf&#10;vXp1dHp+UXHObBsR7PuBkFIboJTChDLGMCYAAAQhIaRGoZZtCSHqk+1NZoEqy7IsCyllVRZJkiRJ&#10;LISoP21VlpThoigIRZRQALXS0nGcRjNst9uDQb+qqul0GgQBrEOhucQIIYi01kADiBEhFGNMMQUI&#10;1hrg678YAwAguB7+Y4zfSOzrBVy9Hf/WBX2thDRvHvkNWRTCt0nF4I1a2BgDAcAAEoKhVrwqCUai&#10;ygPfDn17Mh31e+1ur9Xvd3zfSZLo9dFRq9Vqt1vjydVisRBC3Lp16/69dxBCSZwqJT3Hj+PYthzH&#10;cfI0f/LkmyzLDg4OXNepQyVarZYQcjabNRqNPM+Hw2Gz2djd3XVcCyKwsbFm2xamWGtYlNXJyelk&#10;OvY8jzErCANKqR/4ruMCAIQUmNEiL4QUEMJ2p/f06YuqFLZlF1k5uhyXeZkkyeGro6PDo53t/W53&#10;MJnMEKQQoCBobG3tFkVJMVVaQoCrSsznC6MhxGxnZ8+2g8Uync4WgpsgaFFqnZ0P7927TyiFENZX&#10;4qvXh/XuX0Oqb88VIURGgzBsPnjwcDBYX0UJRiQIwjRNATA//OEPKaOfffbZ9773vVu3bs1ms/Pz&#10;c6kVIWh/f6/Vakkpfd+J45hz/pOf/OTv/u7vGKPL5eLmrRu7u9tPn37z2Wffa7dbjDEheLPVqKpy&#10;e3tTakkp1lpblgUh6Pf7e/u7m1s9jBnnIlpFT548TZJke2tr/+AAY0QI4ZxjTA4ODiglCAHGvPF4&#10;rJSEEP7f/+k/XV2NLWaVVdnv91zPVkpVVWnbFufcsmzHcWzb4ZznWXHt8vXP3f4lFrT5tvr3zd03&#10;zzdvwoau8anWGprrO+a66r2GvnXElwamjsp+e13UIWRvaRHXDOnfjkR6e//tvPd3ELIxBiPkeQ4X&#10;VVnmvueFDb/ZDPcPdrbWB0KWWnPHYnfv3vnOd94ty/Rgf++9d9/hvDg+PsryeHtnG0Jg20wIcXE1&#10;WiwWSqrZbC6Esiw7SdJ2u+N6Hsa40WwihMqqsiyr9uM4OT3tDfqTyeTHP/qR5zrtTrPdbkJoLItd&#10;XAzrqphzee/eOw8ePIxW8U9/9uPjk6PRaCSEaLVaW1tbvUH36uoqSeI0TRuNME0ThHC73XZcx3bs&#10;8WgEAEyTOE3josgJIXt7exubm7/85S/zovB8v6oqy7K11n/xF39xeXm5tbE16K9jTLWRdRwg52UU&#10;LVarZRytLkfDD95/7713H4wn4zSNi7JwbMsYtVgsMMbA1A0Oo5RwHNcYjSBYLGZGg93dHSGUlIJX&#10;VVbEN27shw2X85KLsgah5+eXecarUsxmqyRKHceFECmt3nv/PUaoNtrzvDhZpUlCCMGUpWlCKS15&#10;RSjd2d39V9/77q8fP+ZKfufjj+fRKo7SKE0gQojgoNEAELquwxhzLBsBoKUSgldVRQlWSkMAbWY3&#10;m80aYxd5qbVCEBICMUGUYqnlYjmLopWCym85whTdQeA2CEQgSlaW44RhM3DbBPknR/N/+NnXRY4w&#10;dOMoE7zav3nQ63dHw2Gn191cHzBKLYslUTK+mM7GS6PQ1trOoLfu2W68Sgb9ATAYQRz4YRzHSRKH&#10;YbhcLqqK1xLL4XA4HA4RpA8fPuRcXV2NOu02QrBWHmGMbdtyLHuxmMdx0miE/f7A9704Smr2Q6/f&#10;bXe6URzVkhMpuZQCAFBVZZwkruu6nuv7vue5cZyMx2POyw8++KBWUpRlWZ8/RZ6XZZmlSZ7nnFcW&#10;Y5iSVqtVT8WiKDp6ffj48df/9E//eHR8slzNpVKUYakUoQggYIxWWrqe02m3EDKEixJXgBFkWZQr&#10;LiTXBkKIIEIQYgMUMEhwpUWlKaLMUKa10RqYWgiEMcS1CMwoAykyhCDkOlQYURZJmSeffPLJxeXC&#10;d2OtTJIkShrMrDiOnz37Zmdnq91uj0YXlNK9vb3pzCmKIlqkjUaj2Wy6rut5Xj0eqSeuvV7P90MA&#10;AK9kTReBEApROY6ltYTQNMIAAC0o831Xct7v942W48nIsdl0OvV8py6+HcczGgAA6kW8TtfwPI8x&#10;ttYfMMYuL4aXRxf1HKDZ6iqlFouFUsr3wnqMLKUkmNmWixEhWFmWZTuMENZs+kmUtJvtu3fv3b17&#10;N82z589efvnll1EUWZZTVRUEmBJLSVPkGdQw9MLBYNDrdYw0lFhra2tnZ2e1qRUEoJ5wdrtdxpgx&#10;hlFaa4BrSnBRFEdHR6vVynZYUWY1rq5/k42NDd/3ayPTu3fu+L5PKM7zfD6fT2bTVbTknO9sbO/v&#10;73uemxYJhNAARSkhFAGgEdCVKB1mcSUdxxNcPf/m2cXZCGnqWo1ClwBCLaWQ1zZmSqmqKii9Tkyp&#10;Cc91Gli94tdollBcE6W01ltbW51O5/TkfGNjo2bs1JxtIau6lrIsq55QUYrfRIYACGHtj5XnOQAg&#10;yzLOZZ1ysVrNeKWjKLIp6XQ6juNJqZVQdX3WarVsyjCBaZpOxyPX9TudTlkUJydHcRyHfhCEXhj4&#10;EOmyTG2btFqNvCoUUPUJgzHBGFu2gylxLNt2rF//+sm//be/h9A/1TTIyTQfDAZ3799zLHs4vFwu&#10;l5PJVVEUa2trEOKsKKCSddtiMr2a/ORqc3NzbWNjMBjsbm/cvnkjXsXHr0+OXx2WWY4glZxDYwjF&#10;nHNKKRelEBWjtCzz2iQTYSSVhNAoDaZJkmTpeJFmHCCM51GWZkWurt653/3+93//119/lSTR/du3&#10;ep1WGc9+ff6aeQ5AWFZScrW9tWskuBwPo+WS54XjOMlypbUOHJdSalHWDMKqKNM4zotyMBgwSMuk&#10;cIidLlbxZDk6Hwpeep5nUbzZ6Yehv91f40VZpbnmAkOEIYDAaK0oxhZlQkkpJcSIEAIAkFJqDYQQ&#10;2ihEjEWwbTPHsdKsyLKMMAox0gi6LqnPh0pc91+bzWZRVFKrsixrslyWZb7vhmG4sbnp+65tWVej&#10;i9l04TgO0Lz2L03TuB4GciEZY1XFtQZcS9umAICqqi4uLsLQ3doeMAtDiGazqagkBLisRFkJCACx&#10;aJZXEEIErSTJGWNFzsuyUlrXnq5CaGWQ7VLHcTzPK8uSMhgEvuPZ9YVwcnI8urzMi3xj0A/DkFfF&#10;eDzOYlPjybLklmVBiJvNssgrKXSe51JrqQxChHOuASTMyouCEIKIyLIsy5M0rRACQeBqhZI0bbba&#10;BkApyyDwCaJVVRHMCCFBYK+vrzuMEkLyIuWc53mWJMnV1ZXrusBAKZTFKACg5kJfu0YTUrv3BUGo&#10;tMYESSnrKWjdvVBKYQwZY1rJZrOplKiqwrVYHMdRtNzd3Y6jZTMIB92elHo6jyzLAtoQBMIwfIuX&#10;LOu6EMzyMsuyfr+/t7cHIeh221Lxokwg0nGy3ICD+Xx2eXkRx3EcxxpAANCjj/+VEOrw1fGzZy8J&#10;Yc1GO8+LKC66nUFtNR/HCef8zp2b3W5XyAoooKQpyqzmP0MIheCXl5eu6zqOMx6PAQAIgShaZlmx&#10;WkXf/d53e71elqZlWS7z1WwxxxAJIQijjLGw0eyvrzXClgZmuYim0ykk1HHcoqoQwZzzLM9tz4cA&#10;Q1gnG0FCCCIQQsgwoZQKJSjDNfmcICwBFLJSSlCEaluwugHhOI7tOACANEuBEQga33XiOK2KPEmS&#10;ydWVlkpyYdt2Gie1VbPgHAGIEarhKwCAEIIgIIRChCilGgKIMMYYYgLfBMtTzN4mKhmg4LeSfr+N&#10;fsFbY2etIYQAIVBzAWpVP7w+bm2liQAEEJo62dwACEGaJJ1WeOe9h91u6DnU82i71Vit5p7rXl5e&#10;ep7znQ8+CBohY6wRhEWW9jrtzc3N6fjq4uLCYY5r2Tce3Fjrr1+cXfJKzqezbqczncy+efzk7v27&#10;jWaQxFkQBK9fv14sFrPZdDqdAgC63Y7tuZUQ0/l8PBsbYwghy1VqOS7Q4PbNO5Sxp0+fvnj5sj/o&#10;7t3YW18fdDq9PM/n0VQIDgDwPbqapzb1m81mGAar+SLLq+NoOBpdQA23t27cunn//PwijcqD3Uav&#10;14MA53n55Zdf+K7nOI7DHCEEQvjBO+/fvH0/z6qreJyXOvBbL168NsAyEH766WeNRjPPM6WlUqLO&#10;yJ3Pp8y2tK57DtcuwxBiCCHGpJZR1Pv+dDKva4Oqqn71q1/99d/+1WefffaHf/iHn39+ub9/IwzD&#10;OIuNMavVKk5WQRAwC+zsbKVp/t3vfjKdTquqsizrf/j+Z55rB74LgVFaBiEF0DFGff31l45DlVLL&#10;eQUxrU3ybNve3t4uCl6WXCmJEPnzP//zLEv+43/831vtptagLMurqytCmOM4k8mV67aEUDU176c/&#10;/cmPf/zjIAhsmw0GAwBAURQ1hW2xWFRVJYRijDWb7VarRTCrR3D/P6Hvt0/Ut0uNMQZAAxEEsO4z&#10;C2NM7fBkatUvBPDtRBejmv+MEAIKAgAMwgAAA3TNhDbAKPVbBGwIYe2MBQGE4DrUu1b5AvBbz6wf&#10;AABAbQAAleS1oqHVavW6bYzhYDD4zkfvptHs9dFSiIo2/GbLh9AgBLiqLicjN3Bt34bQrG9uYgJX&#10;SRy2mq1W4/T0PI7TwG/01lqcS0SJ+P/YerMfO9P8vu/Z3305+zm1V3FnN5vTy0xPazSSxtYCSE5g&#10;KQig6CI3CQI4gJHrXCR/ixDDkBVFcWAEGFuwx/Ismp5RT+/NJllk7XXq7Oe8+/JsuXjZ1MQJrwgC&#10;ZBVPPe/7/Jbv9/NVPMsyQphhMKUsEuEGh0YIMoj3+Wdf3rq9n+f53/yHf/87v/Nb3V7r8M6hqtWL&#10;F8dK57PZZmd7/5133imL+uOPP9YaIkgWi8V0OvVCf2dn5zfaQb/fpxS3WgFCKEmiLCvyPG1Mm8Ph&#10;sJmfNmsqy7Vtx5rOJqZtMpMxxtZxZNjOJomXm2K1Kga9FaW03+t0O0GaxaenpxijNI0Hg0GaxYKX&#10;cbKCaPu9dx6/ePFcCKEED/1WKwwRQVG0DoKAYrCYLb7cRKPR6GB/37Wd5Wze7w4oxUkSX16eSy7i&#10;zXphAsc1bdNIkqgVdvM0Y9SzTE+KYmu0QwhJ07Tm5Wq9DlsBqVkteF4WQiuhlYFoVVV+OyziuihL&#10;ANB6He1s73GtuVAYUSmlaZqWY2sAhBJKSYRgEm9cZmoCK1HXokIIOr4r6jWG2HIdy3VkLcuybvaZ&#10;ACHMkIagqIuqKhpJfKsdhC1XpDEzIUAaEgqR4TmDKicUuOPr9eVpatJ+hcRiuekPOu+89zjouBCr&#10;Qa+/ezAq8k203nDbrgtRV3I6WYkcHW4z1/Rnk3kURYPOcDa9KQsBNLYtGmMc+K7g1Wo5f/jgXhyt&#10;mzyan/3sZ7u7u93uwLKsZ8+fp2kKISzrqsFGWJaFMd1sNnmed9sdigmjxmy2+Oijj6UWt+/d9r1W&#10;FK0NwwAQub4HUiiUTNM0LxLPDXd2dirOK8GP6NFgMLh3+85sPpFaUINkk+zi4iJPM9u2h/1uv98n&#10;hFUVX09mC2Ph+34Y+qzTzfNMKD6dTxqHUZ7nzKRSSQ0UV5xQ6HkOAKqSBSaYEEbKMucEmgwhipP1&#10;Rkvl2h7QGioNIEYAaqXrupIcCAEgwhB/86xD9HpaBhERsiaUACWlEI5tIq54nY/6frcdnr088Vvt&#10;TrtLMAOYDIfDH//4x51e98/+7E8Xi9nf//0vbt0+bLfbVVUd3jpoIliKosjLzPdD8IpBWlNKv9ko&#10;grIshRBaqSbFW0pJEYYQmqZpMs1F5bp2qx3cjC+jaL2/9zCKoqbKNEyiNajqyjQskxlhGHbbhet7&#10;3Xb32bNnL168KMuyzAshOa+FFKoBGnued35+XlY5IaTVDqIoQgg13QhlOIqisOUHQYAQ+uUvP2q1&#10;WvfvP8QY/+wnf3d1fd2UVp2ws44j27CFUlpoXnLXczvd1ve++8H1+PLjX33a6/X6vV4YhmVRtMKw&#10;IX/47bAJD1ytVoHvl2VJKG10v0VRNJ9Mc/6aAXzTKjfKzN3tndH2Vq/XS5KkLIvpdDoej5MslUA5&#10;jtPp9wajPjZQESXUxEILw6QQagSAAKSuoEFNJaBBzPk8+eKTJ2UObx3e7fe2q6K+ublJkqKq+Ww2&#10;g6oRZWHbdRkmNaWNBymOY86553nNYKYsS8s2d7Z3i6JijO3t7W02Gy4qZpDNOoZIm8zUQBqG4ThW&#10;k1e8Wq2iCGRZkucp5xwTSAixLGN3d8c0Tc9ziqIAQDFqFkX55Kuntu0OBiOKYHNIMMa2aWdZlqZJ&#10;EASDXgchNBqN+v0+RvTp06eTyYQQ0ut3mGFggoIgIAQJUTetyyaJG90shFJKnabprh/ubG1XdQmV&#10;Xq/XzWFrbtbHjx8Ph8OyymeT6Ww232w23W6/0+mcnp7WorQsq8xVmWXEdXd3Di8vL4+fvxxfTwzD&#10;oNQ4Ojgc9odS8iSLszz1HF/ImkDECMvi1LHtuq65kgYypFYQICGlUkIBjTBRop5Ml7P1erVcM9NC&#10;RAOIXdeLNvEnn3zyO7/zO/fv3/3Rj/7joNdBUM1mNxcXF4PRltQQY2wSvDsaAsHXy1VdVoHrmaZ5&#10;fX1dlYpi4Pt2a3snjZPAcWkQlmVpYJJu1pKL/dEICZFs1lWa2LZ9Z39/0Os1RtCW44KKR0VdQ2ky&#10;JrmQNddaW77FmCGLBkL7qgHmQiiom6jnoijSPKuqKilypWGzvIqSWELgh57jOApBoVUYhnEcPzi8&#10;AyHGlDLTElJNp9MojQ/3903HxBiPx1eXN+PxeCylbrWCR2++KSW/uhq3PL/tB9fjMaVGWWVZKhkD&#10;RQHSmg8GwTvvvHO4t9/tdRBSJ6cvJpOJEBIoIIS4uUkpBe22pxUquYAAwzTbRHGn0xmPx0ppBYHn&#10;2Yyxokgs22y1WlpBIUTYch3HDgLPdsznL57VdaW1zrNsOBx6XtDrdc/OzrSCSgPTtMo6PrtY+L7Z&#10;6/WkhhJopdR8uYYYmSYry9pynZ3hkDDj7OwMAGAyorTI4opL4PvE9/3m7hnt7m3WUV1OKDWklEWR&#10;tXzmB26Vw+3hwHEtSmlRFFmWjsfj9TrRUnsebrI9R4NhksZZlhVFIYQo66oVhJZj84qzJp3YNuu6&#10;zsuM1xJCDTUsRc0MYlmWlmIxXwrJ2+0uhHCxmLm22xR819fXe3t7u7v7XGrDYNvb2wihra2d58+f&#10;b9bLsqypgQzDGI0GhJBupyOEWG1W7U7o2iaExvGLZ+PxNecqDMPG7rW9vdNudxbz1dnl1Wq1Wa02&#10;eZ5DCLO0LPKJZTlNvpoUyjCMXq9zPZ4UxeeEkN3dvcV08fLqJRdVu91uLhop8e7uLgDAsqx4kzSz&#10;tpvppC4BM9Dz58fb29ueH4StNgAgiqI0TiohNlFcS5E8v7Kcr/2w7QV+WZYAYdswi6rClEAI4yRx&#10;Xb+qRFP7Nu533NDtMcaEUsCSLDUIbbyOTVGMEHEcVuUF5xwC0AAgpJSi5lJKSnG33d7Z2bEs64c/&#10;/OH15cq2gZZgvVgyxho7dPPKbexVTcqXEKqZjTZf/NWy95vpJKYUIYQgRgg1TKxmNIDwP+QFvv71&#10;eqOrtUYaKAUgBhggiDBUWkOANMAYNY2a0hoBCJBCGgAIEAC8KmVVZtHm/tHOb//mBx//6hcf/+IT&#10;yuDXEDx7/nR3d3uTbO7cufXo8SPOOcY26IaNAAAgAElEQVRuu91eLufN1zVN0/d927C1hmWVd7vd&#10;g90DKdVqHv3t3/64HQbnF2fL1cwPg+lk/sYbbzQsCQBAkzu4s7Nj23Ycb6SUpmV0u93Li2tK6Wg0&#10;SpIk2kRxEiGM82K1WM6ePPlytLN99+5t3/dafgsAdXV1ZVKrE/aCtzqLxezi5OLi4qKuCim15xhv&#10;vvnmw4cPF7Pl+dnl7u5+GIZnpxd1XXdbnZvxjFIahuGwP1qtNpbp3HvwiAv9s7/7ZdgehK0uAOJn&#10;f/d3jx6/gzG+c/eWEKKZ9EEAHMdpUHb/WS/3ut0SQhZVtVyul+v1aLSzWK4hhOtoY9vunXt3v/zX&#10;X/3VX/11XYvf//3f/+KLLzabjeNYtRRlnud57jsukKBx3CVJ8id/8k87nZ7v+1LUm83mgw++W1UV&#10;YVRr4Pvs6mr253/+56vV4v3339dAttttQphtmrbreg5FBMwmOYZ6s1mcnr5st8M7d28HgZ1lSeN4&#10;AqBI0/jmetzptCwTt9ut5WL6kx//bVVnIXGzNLJdSythGB5BEEJtMIYQ0lKvViuCsO16GIGal6/S&#10;jDSC6HW+7jfLWP3/txyG+v/DqPqHxhh8kw8MAABAagCFBhBABIDUGimtFFRKAIAaYLNSrz//V4+A&#10;UgoA1cQd/Wf6/9cibfhrP7tXf/LKMaAAgBJAIAUAgFB8tLdvGnQ+n/Z63b39bV4Vs8V0s9ncv3sv&#10;DIOrqzPF662trcDzAZQnJ9fzyXSxnsebJSSQYfLe++/t7u5eXFxYlslFxbkRhmFV8WiTaC0ZI1mW&#10;EUI6nc434z9cFIUG0mL3P/jgg5cnLyDEX3315N69e3fu3P6tH/zg8uzyp3/3YbfXmi3HH/3iIwm0&#10;5RolLxFG1KCQ6sli/Pzk6WQ+U0p2Op12u01dJqXq9XotP1BKYUjm8zmEMMsypVS/2zs4OLCYRS3m&#10;OI6CQEpd1/V6saxFOR6P24PW1fj85dmzx48f7+5vB4E7nd1E8dJxjVZ768WLFycvXiCo7ty547lv&#10;KaWKoqjrUilVVvlkcrNYLAjC63V0dnLa6/VbYbi3v9PoN13XD8Pg+cuv0ry8vpkQA/aGt4oqTzfr&#10;7Z29b7//nhTk3/3wb6N11u0MDWK4rntzc/P0+MWbbz4EEGkEKTNfv6Vt2xVCCK5Wqw11Jn67NRgN&#10;7dBHlEwXc9tzw14HYay1rjlXUnLOJ/OZjZmFiGlbSojVYkkpRZiapum4LiGkYU9orRtwGsZUa1Fz&#10;mRV5UZbUYP1hb//2EN3kpmnyWmGKCfIYCi6uFp+Nx7NpgrVnme0lnw77g/fef2s06uU8r3n54MGD&#10;mmefPX/BRXnn6NZouFMXYDbehEFvf+/WyfNTCMn2aDcM247d/tv/+NMsK27furNYrLRWpmlYljEY&#10;9D77/Mu6rsN2azwe//CHP/xn/+x/fO+99xBCP/3pTzabjW3bucqyjGotDw8Py7J48uQphmgwGDTw&#10;Iz7izWEmDLdarbLMIdI1xQ3BBGNYVUVd11mZDQaDD37j3Qbacn5yWpQ5QurevXtbo97l5eXxs+dR&#10;FLnu3mq1OD9PDg8PHceSUm9WayFqz3cDz7Mdc7VedPudrf0dBVVSRJvNspKFBqI3GAW+nZe5lqqo&#10;cvyn//QNobiQlVQ1gFJrVZdlEsdAAd9zpVB1VUKgtVQAAClkUVYAYcIYxhQRrKFCEBCKMUKYEgAh&#10;phgzooESgpuWEwTds9PL4+Pnv/m93z46ul3XEkDoeK7jOjfTsR+47777eLlcPH/67LNPP3Udd7DV&#10;V5pnRQYxaCjEmJDZfH55cWXbjqhltIkZI1LwsizKLHv3nXfzNLdMq9Pq1HURhsEbD+7euX3oB+6b&#10;bz4AQBRluljOhKx39/Ys2zYNppUmGJuGadsWhAgouFgsfvnhL+ez5fnZeV3xPC8QhIvFajAY/ld/&#10;8l8bzIw28Xq1tEyrUVgoJVzHtEwmBM+yxKBsa7RlGuZiPt/eHnU67fH19b/9d/+2KMqjw0PbtjFC&#10;RVYYhkEQsW0LAbC9Nfrgg+8uF8ter31+dvHi+LgVhkrIy8vLhr8aR1Gn3Xnj4RtaqY8//thgzHVd&#10;13V5JRDEWkuMkJKyKksllW05o+Gg3+sbzEjiBGhFCe53O8PhoMizosyTJPvsiy9nixmzTAlVd9i7&#10;//AeMVFRJLXIIZRSlkKUtkXLIhG8sE2bcz3obMfr8mc/+Xg5j9vhwHdatuUoLquyJJjYphlHcZ7m&#10;hFDXdhFAk5vJdDJdzOe/+b3vffKrjxmlFBPBOUbINIzQD+7dufvJp5/1+30A1OXlxWDQ32zWcRI7&#10;juVYFlBScq61jDYbBKHgtRJSCZUlaZYkUnDDwEWeHh3uWRYNfA8jWJf15Obm808/D/3WzvaOkopi&#10;phUo8tIyrYY8JASfTqdX12PLdhzXu7y6ni+XUZLYjmPZdm80JAaljAIEy7rOyyJLM4xJ4AVAAduy&#10;eS3qstoajVphqKSsq4LzOsvSu3fvrqJN2G7du/8AIPTJp595vp+l+fXN2HVc0zCeP33GCEEaGIRW&#10;ZSW5bgXdwO+UpQCACqGn4810mt7cXD57+vXJ6bltstu3b/Va4WoxoxgrLXzP5TVXWidJvLO7u442&#10;CmghJcQYIQi0JpQhyoqihBoBCKuqwAhKXnmebVlsMru6d//O4eHu9c14Mhmblnn/wV3XsYos1kIc&#10;HRzYpuk7rpQyiSONYM3roip8zz443Nsa9DGCWogiyyxKPcfpd7tlmlIIuq2QIpQnyWjQDTzXYmyz&#10;XFqm4ZmWKussSuq8BBpADZXSEADLsiljXAilFYCAEKK0UkoyShCEQEqgNKMMQVgVJRccAg2g3sQb&#10;CdVoZ2u4t7V/dHhyfrpJY2YwRunLFy8g1J12uL2zffziaVXlYei3W0GWxNOb8WR8jbRuBUERx4Nu&#10;d2swKNKMQMjLsspzBACBqCrqwGV379565+2Hf/SHv/vf/w//3fb2kDB0cvbyyZMv0jSJomg+n1Nq&#10;VFXNDMQYq2uuFTBMC0Awnc/a3U4teJTklsuYQU3LZCZxHZsyyEUJkTzc397f33IcA2BtO1ZZFvPZ&#10;bGdnx3fc3Z2d4fbWahWlWQ40rLlaLNd1LZXSEIFut9cfDLgQaZZlRUYplQBgSuq6Xq1XVVmahlHz&#10;mvP66PBQyaoq893t7TROlFT3Hzyo8vLi4pzXVVUW3U5LCi541W4HUvA8S5eLxXq1UlJalhEEvmPb&#10;vXbr3XfeY8zQWk2m09l8zoXQAGBMyqqSUkCMfN/LytyyLSHlfDGHmDBqYEJW643ree1WVwglhFyt&#10;NmVVaa0Nw6SUVTVXQPuuO53Nf/Xx11dXl3s7OwSROFpLIY6fP63KXCvZ6wa721sP7t3tdkKTUYqg&#10;a1uU4NFwcDO+iaPYcZwwaDm2AwHqdYZSaNcJZ9NlmmTTyfr4+AIihRCmlAlZE4LDIKir0rRMz3fy&#10;PLcsMy8SpdTp6aXn2bvbu51Oh1G2WUcEk7LI8yy7vrrGiHTaHcf1q5qbprVJkk67BQmBkCgNLNux&#10;HRciChHBzDZMh1DTcoPhzmi4s0tMMykKgLHtB7UUGiJCqJAKYAIg1Ao04T1aaQQRJRRCoJRUugEu&#10;AIwIr3hdcQgQodhiRvONEYwRgEWe87oq8oxiZBrMd9wiL2bT2Ww6lUIEvtVutUbDvsGoUmJ7tF0L&#10;XpY1M0ytgZTKsGwuBBdcNh5EjCg1CCEQIoQxwgQAAAHCDZMWAgABZZQZFGHYXHWvbM+o8fgCCIEG&#10;WikJtAIaEIwRRAgSoAFQTfOAgNYQwCLLKaGSVxAoLaVSNRDcJKhIN2m0Xsxu/o9/9S/PT55fXZ7v&#10;jQZlnj+4e6/b7QApn7948elnn1q2bVlWnsfnF6fHxy+Oj48XyxUmREgllU7TFAGcJun5+cXx8TOM&#10;EYT6/oP7VVVLpSzTvry8/MEP/tHOzo7WYLVaNaI713aA0giiXrebxAkXajTach2nzIs4ihzbxoRo&#10;pSglGMHVYrlazPM8I4i2w7Zp2oIL2/K0gr/48Bc34wnQQAkR+t5bj946PDiYz2ZRtIEQ9vq9sBVw&#10;3ry601u37kNEhqNdz+8eHN793m/+45qDvNSXV9Nbt+93e0MuZFHVjx8/arVbEEMhBRcCEyKlghCd&#10;np9fXV17rlfkBWMGhKjIC9OwTMNIs4wwUwFw5+491/ODMFxu1oLzVqcrBH/0+FvPj18sV+tvvf3O&#10;H/7RP1kulo5jKyVdx/nW428dHhxAjbSCQMP5bNHv909PTp48+apR3XPOe72eZVk1r4uiVgr9i3/x&#10;vz158uTrr58wxsKwNZ/Pvn7yZDIeDwb9dqslpTYNdnZ60moFT79+8mf/zZ++//57gguMYJalm/Xq&#10;4YP7EGiDkv6gazJycvrif/9X/zKJN+dnz7NsbVt0Ey0JBu1OCLQKw+Dtx9/a3dtlhDCDAqXquuZ1&#10;Ffg+gpBgXPOaUsyV0EADBIqqMC1TKgUQQBgBiKRWUilMiFKaUKK1IgQDABqLx+s5DkQIYdwshJVW&#10;GmiEkFRCKgnRKwmT0lJpKaWCEGD06vhDDZrFLobNjggApTTUSkmppX6VQIwQxkJKjP5BHAeUIBgB&#10;rZo8zrwsKKMa6NFouLe3g5HiVfEHv/+7R4d7/V7bspjSUkl+5/adv/zLv2SEtsLw+vpqNBxZjF5d&#10;Xk5urtfrZZYkvW5HSW5ZZn8wqOvaNI179+4hAJI4CTxPK0Uoo5S1O91Wq5VmaZbl3W53a7RFGe51&#10;247tHB0dPX96jAl58tXzTz//Ik3zo1t3trZGw63hYjX95a9+XtYJoiouY+ZQCUXGU8D0Ml4YPnPa&#10;bner88Fvf3B47/D2w1sCcQ7rQhTnN+fnk/NNtqpBZQV2d6uriaaOUYrKabmagqDtm665vb+1u7/9&#10;/ve+8xu/+d3t3REmICvT6/HlV0+/WK3mlOB79+60wvDy4gwA3e12fM+ryrIVtgxGnz579qMf/YeL&#10;i4vLy6vzswvbdNut7noVBV7AmAk0HA23bt0+dFzb9VxqsiiK1/H67v17d+7eqkRFDRKnSVbkw9HW&#10;cr1ZLddZmrfCdpLmvutVQswWs6Ojo8DzMUai5rziBjPqmidJahgGMc2zi0uulOHYEkLL99MirwQ3&#10;TVsBwLnAjCkhKaF1VT978nQ6mbTClhSyrus4STGiGGPH9Ru3URxFVVEArRr7AyEYUxxnWZKnJS9N&#10;1374rfulXmvEEUXtVm8+jUJ/sJqWx8/Gl2frIoWzaTy9Wb71+M0/+i/+IAytrIgA1oShJN2cnL1c&#10;rOZKqzwvBv3hm288Ptg7unV49+ri5uL8ejjcsS3fZO6wNzIN6+mTr/MsC1vBJlqH7Var3e50u8+O&#10;j9M0QwRzLhfLpW3ZP/jBD27dunVwcMi5GI/Hm/WqSe2OosgyDaXEZr3GGG/vbGGMDMO4dfuW61vH&#10;x08glAgBJcVyueR15XkOhHC1nvth4LjGZHJVicKwSJKulstJtxe0O0GSrosiYQZqtfyt7QGlYLNZ&#10;NzmdP/zhD7M0xQAtlnNe11VdVHUdtsI3H71x595toQUX5SZdQSKVrgGRtm0qKDGGEiiisUJKK6Ck&#10;VggC02QE+twUSMK8LBGACBElXrFnNdAUU8WVrJXpmKZJhKw4r7QCCEOCsFAIaq2lgAAZDNkWU7I+&#10;ONwJQvfwaDfO6k8+/wQRbDn24a29OEsvLs6kqh3Hvn371tbW1mg0rOuy5HXJS6AR0LDZY5RluVwu&#10;Z7OZEpoQghBACBmEVrrQWjuOU2S5hrLdDi3LCEKvKFLLYpjobq/17W+/e319eXFxcTO57vU7WZYx&#10;xsqiiuPYNK1f/PzDOE4hxGVZ+r6PMcyyZDKZAADu37//9ttvA6CePPny4uJCSk6ZjRCTUhoGVkps&#10;NrHjOIZBESKmybTWBwcHhkFPT08/+eQTXtXL9WZra+vhw4ebzeajv/94fjIHADWL4iZnGCFQ5tXN&#10;9RhqkESxEtJz3CYQxbKs27dvc84vLi4aK5oQIssyAJAQouaigXgFQfD6bd6sFwzDMBkZDQaDwaBJ&#10;mi6q8no8afilQgnK6GDUdwNHKa6gYAbSWiCoMcZaiSbmnXPZ8rplJr745OlqvvHsdpHWa71ezzdl&#10;+QohJoVghDn9wc7ODmPs6upqvVq5jtMI19vtdhOeDiFsBvB1XS8Wi62tLSnlfD4dDodZllVV5bq2&#10;UiqONxDCNEsamRNjzDCMdrv9/PlzKbllWVJVs9lsMOh4vgOA7vW6nPMvv3gyn88bw3NZlqZpQ4UZ&#10;xVpBSgyEUMM2wxhnWTafz+M4yfM8DNoAAEqp1Prk7LQZADNKGWMWswCzMMZ5XiBEECKUYssyLMsA&#10;QFVViaAuqiIIPK3l7dtH8/n862dPNpvNwd7+fD5vQhc3m+Ty8tJxHEYtSlBZlloC1/EpNaIoAQqK&#10;mhdFbpkgDCnGsBV4psmODg73d/ZVrabjm+V8aZq2EEJDoLQilKV5poCuG2YyIAhhpSQCUEqAAG44&#10;q5bBqMEUNCFC62jt+/5qNWeMBYHHGBGy5lxiBAiCzKTRZkUQnpbl9fVYKJDnCWNsb++A84pznuY6&#10;j5N2EBqEtvywqqoiSWVVtjtdCiEQAghhOKZpMIqx224ZiADBq6IkCGnyKsUOKNXsusA3aaJaa0qp&#10;hrBZNL0SnCkFpBQ1V0oRhBUEUksppRf6jueWSnzx5VfXk0leC2qYquaGwa6vr8c3N3/QCl3bSpJo&#10;Nk1XyzkCkDHW8jxCCEHQ3N3d2h4aFNkmNRkGimtZ7+8eHewflbzudDrdfi9Kk/HN+P/6P/+qEVm8&#10;DsUxDNN13VarVdf1eh01OzSEMZcKIdzudhDBeVl0+23ToAAAjGEcx0Weu67jB24QBFKVeR43qU5x&#10;vEnT2HVdz/OKNDNNc3Iznc/njJlZuV6to+b0KgAkgJWQSqkwDM/Pz5O4kr5uNMlVVWVZhhDq24NB&#10;z+NSxVHUbrcty1pvYs/zPM/jZXVzc4MA9F2Pc17k6fb2tlKKYHj33u0sy5bLZZ7nMuY1L23b9n1f&#10;VHw2mx0fH8dx3Ci1GsV4A58HCHLOK143uUpaa4hJGLbiOK7KqhW2eS3ms4XneRBiQggQ4DVkwfWI&#10;5wUaoFtHd/Z2D7TW6/WaEgMA4Pvezs62YRiMUsZIk2cexxuEkOt5RZFHmxWj2LKsRuXebrdfHJ8I&#10;XkFQYEyjKBFCIUQC30GUtFotCJDjOIPBgBCyWUXz+RRj2O326rqs6qLX6zZhaT/96d8nm6Tf7yut&#10;V6sVYywIWlpv7j98YFDTtJw4jpebzf37999489FsOk2vqyhJs6JM88KyLKBRLYVSr0iyhFGFUMF5&#10;VlVCaYhhKWqtoIIKaaUgAKCRR8FGmwO+oSEYBmuMxI3iVClVqkJKiRCCGmmgmy3Nzc1NGidCCKBE&#10;syIWNV9ny1f7YwO5lu323G63GwTBcrOezWZXV1eccy9sAQi11qZtSSmFUg3ZGSDUuHMhhABjCF+J&#10;aRs3MkavZETNsvr1ihj+ehpSo3D+xvQIgFYSIQAUVgghiL7JFwSgrmuDUKCEa1sIqLouTcOEGqiy&#10;CFyrSoyry9NbB7vdXjib3tw+ugWAruv68vpqNltQhE3TsgzTdd3rq1mzwLl1647jOFlW7O8fdtrd&#10;PMm//PIJ4NowjCAIlFKi5lmeKCUYM5qA5V/84hemaTZisZOTmRAf9nq9g4N927Z5zW3LbXV6AEBM&#10;yGg0GgwGrXZoGEZe5QgBpVQQeoRSP3Cbq9Z27SIvKTXKsvzj//KPiyKLk6iu6/3dHQ3k9fX1fL5s&#10;npo0yR277Hb7nleb1Gm3u7du32+1ugZzTMNK01Llle3433r7O2dnF0UpMKOP3nrj7OxsOBz6TtBs&#10;rZtXKITQ9/3mCsMYN8gry7KqqiqKwrSssq5Ni9acKyUgxpZlxUkatrurTWza7j//5//T5eXlvXv3&#10;Tk/P1+t1nueeYzOXYowJAllVK6WeP39+cnLy8OHDR48e7e7ufvjhh5zzt956yzTNNE1d351Op5PJ&#10;5N/8m//78vISQvgXf/EXP//5z995+23DoK3bt3hdoiaoGiHKYBj6/8v/+j/btl1VhW3bEGrHsQaD&#10;nm0wrbXr2lkSA1WdvHg+nU66vfA7337n8y8+jeJVp9MRgn/91VfNjhRDVFUVALAVhEKINE2lqMsi&#10;sx3Ptm2ryNfr9asNqpStVpBlhdYaaqyUQog0ziylVOPgbeT9v777fe0l/nW/LoRAAwkAAEhDpAFs&#10;kuYBBBBBAoD6B6A0VM3CWSvV/Evw1/FWWiMEG8YVJYQSWlUVAAABxUxW17VSmkthmK5DLNs2O+02&#10;gYBgTaixdbSrAV8sF0m6Wm+WEOqtra3d3d08TTnn6/V6MplsDQdAVgjAXq/X7bXu3r3tuvb45gpD&#10;xKvK87zGhJVsEqXAar3crKOi5koChJAQpkFZEASUUsexr67yq4uzs7OzBoQpJXzjjcezxXQ6WfzN&#10;3/z7Xq/z5qP7f/hP/vA7y3c2m02aJ+skxoxKKRGBWZG1e3cfPX7LNBlX8uXl8Xg8zrJss1zVdW3b&#10;rmEY7X6glHIcByHMVQEgNCyS52VdlYSwOI2klBoIxhgWOE9SN7Te/eDtd77zuMqL8XicRHG82dR1&#10;vlxN67o0TQaAStMYACV5B1Da8J+zrGCM7e3sa6VPXp5hRN7/7ndXq9Xp+ZmU8r3vfLsoSwDhcDj0&#10;w3a/NxJSQ8SWs2snsCHBleAKaMdz4jiK0+i77+8ChdeL9Wg0ipLN1dW47Qd1WRmMCWY0oGxCqZCa&#10;Q1Xwuo43LT5wAp9rSTAyTBNTApXCGF+cnsWbqN/vr2bz+XTqGNZkMun4oWFbhLAkS+3OQGoVZ2ld&#10;lHmZ1aKiiGKIDcPABNVSlFVVFEXFa4e4aZETGwgtQqudxAWBZplKjMzf/t7vzmb55cUsTUrXtd99&#10;71saFCenz73AgggRjIuqiKI1QqjTaedp8emnn6/mSb87vLyZ/OwnH0KJMKC3b9+9uZkaxDrcPzg8&#10;PLq4uLAcR2ttWmxnZwcRihCoRcVT0Wq11uvoV7/6aDgcfuc73zk6uh0EwbvvvvvpJx9/9tknUsrB&#10;YDDod5tMn9VqdXV1dffeHYTQ+fk5NsAbb7xR87KhFzuWAzHUCkIIHcdZrRY1dwzbLKtsfHPZbofD&#10;nT7GsKqToiiqipvMcBzPZBYhDGOEMdESPMreYMxEGCRpvlwq13fa7fbh3duL1ezjjz8qZUkMCJGC&#10;QEKk8jw9OY/LshwMBrZtE6gkoUAjzLmQUhOETdM0KOCVyJOMYqYgkFBjDGshm0xCCaUUFAKJkUUo&#10;gQQghJRSWmEIIVBQS40JAggiqIXiAvCkjJMyGc9mQpedoJfk2Xw1C1rhOlnNv5jVRVnm1WAwVECn&#10;aaoRNJgFwCvEKNRAS2BQEzLIMNFaJ5vE8zzbtKAGtmUUOS7KRGsZhH5ZZXEWzRc33Va71Qovr84Q&#10;ga7v7R3smpbl+X6apklWUmIYlhkl0fXNle+HeZ5ZNjMto+YVAKDdaWmtd3a3NRB5kXCRMwO6njcc&#10;9qXik8nED1zOORc4CIKjo15Z1p1OJwhapmleXJw1XKhvgj11g1ACAPi+T6kBAGhE0Tc3N+v1uoFD&#10;9vv9drvdwKuiKErT9O233x4Oh19//Ww+nxuGobVuClBGTUIIAIxzXlVVQ1zknGdZIYSCUDuOMxwO&#10;d3Z2mGlfXFx89dUTqVWcJJbvEoNs0ijs+L1ex3bMTZxIxQnBVV0qpTCCVVHXJScIWZZt2/6HP/vo&#10;+fMXWVwFrsm5KLO8KrjjOHu72wCABr4lpVyv12maNlb1xq6plRKcN/5bznkURYZhuK5LCFmvl1mW&#10;WczgZQWVNikzKZNSCqw9z2v0mbyubdPO81zUPM9z2zYxxghTAHWn06nrWmvV1AGNs2UwaAFNDMPy&#10;vABp0pB1AQAQNcQjBQBoSrrGX9S4o1/5FoRsbMl5nFWksE2LECSkYARLCAgh9mjQlH1lWQpehWH4&#10;8OFDx7NPz47Pry6lFABBP7D8lv306SVEUAiZFjll9nC02w5boqyA3FBkAwBm05vVatHttj0PI6yH&#10;/f79u3eObh3Yhnl9fS2EsG3S3drqj0ZRFGsIuJKmaWZJvlpvhoOSMNYQzoDSGiglpYAam5QSQgiB&#10;GEECK14LrcqqGo1GXhg0Z2+5XIZhKHJxfPKy2woRoa1Wi9cSILxYLOMoBZhYtosQwoTGcQwYcBxH&#10;yDjPc6h0L2wThHhVQw0Cz2OEGJZVVkVVlxhj2zYHO7u8riUXSkqMKKG4riUXtVLKZjZCUCmptW6o&#10;J4RgDV8pLRFCEmqNgBCy4s0VDTVEvBZFVbsIY8KqrLq8mggJEcRlIUxGNQBcKK2llJox0zadqIrS&#10;OPFsx/KYyTxGEOeVgUmWxAjyBj7kOv17dw+GWyNGzShNzs5Oz69eLOartMh7vUG7FTi2ubu7rTVM&#10;kjRJkjzPtVo0kN4sy1zXj6LINM1Op9McGK0hY6Tf61xeXgqhTNPECCqlkk1EEW6CyrUGlBqzyXS9&#10;XrdaLdu2EUJpkTeOjMZniwgu66qRzzVNUVmWQRA4rt3t+RATznmaZE0Z0ev2w3YHIUSFUErZjtcC&#10;QIPrPM/jLF1u1hjjMAyb6jmO0jAoLMvitZxNF0VR5EXWfOxFUTTtKISI8/kq2mCMLdtVSmVlgeqK&#10;Ump7rtYqybJmwJaXJQDAMIyiyKUUTceSJEm/13U95+LiorHoayAbQTIhuCiKy7Nzx7IbiXWWZY7j&#10;lmUJANjZ2TUMtlgs5osVQNA0zdUmEkJcXY0bqXC3N7hz+1aTah5tEqGklBLzut1ux1EKEdIA+L4v&#10;gRY1hxAxxvI0K4oiTfMgCEyTNaLZmpeGYQohLANXlby4vsqr6vbt2+++9+3Ly8vJdNbtdk3bYpgu&#10;1uvJZDKdLWou77/xUCoAMTUsi2hKRikAACAASURBVHMZp3le1hAirTUEGBFMCCGEIUSqqq5r0UQH&#10;KaWARvobuaNSWkrZhDA37IZGzmoYrzwsRVEUVYkxBlpjjBFQkvOaCwghgjpab5SoW60WAq/mm2VZ&#10;QqXb7Xa/3+92u1VdVlWFIIYQbm9v27a9iZKmqa6qSimllORcNrwMQghuXhWYIoQ0wko1is5XDS3R&#10;gCAMYOMZVlJKTBBCuNHjSSF/3QP8+jf/77zfbzSlWiGtTZNZBi7LHEBgMEwJePP+g3i5XEwmQHHX&#10;pe9/+x3Ja9tgW8PRbDYjNtnZ2RluD7MiXSVRE61n2g4mbL5c9QaJ43gYUdfxFovVyfHJ+fnlZr7c&#10;3d07OrjV6XQcy6YG+/rJs+OXJ1rrw6N907CXyyUhuNUK4zhqcm0ePny4v7+/XM2rqjJtGyGCCWUG&#10;LcuyuaajNOKcF1VZ1RVlpuv4w62RUurq6urFixfn5+ee593c3FCKu73OaDSihun7fhh0TcN9+vSZ&#10;ZVq+FwoOszQVQs3LxLT84XDLNOxW2I2i5KsnTw8Pjwitl8vV06dPv//976dJLoT45S9/+f3vf7+s&#10;q9VqFYZhE5rQ/DR3d3eLotBax0kihGjYyI0FF0JN8aswW8sweu3Oeh1hjCmlX3zxxfvvv//++++f&#10;np5eXFwwggzD2N3f29raMkxzsYwppWVVpVlmWtbJ6elwOPSD4NFbb5VVUdalAmq5Xl7fXDcJc8+f&#10;P+922w1iejwen56cfPDB+9/+9nu2bUMIkiR1HOfw8Jbnev1+fzwex3EUBD7ndZLEnue2O60kSWbz&#10;aVUVWR79+Mf/6fT0ZavttVqtd9555/PPPx+Px77v13UtuBoMBuv1ugl6dF233W7btk0Imc/nZZVT&#10;hglBlGLfciGETaJso2sAGjV9L0Ko0fM3cx6M4euBTpP+9ercAgXhN5jyhvkGdWOyfk0bfXW8EVJK&#10;NfZgACDQqOl2EcYQQgSAlLJh/RGEG4YCQqjRC2KqGWnCfjmvS4yx6zpCK9u2Xd9jBAeBf+fWUacd&#10;nr18cTO58gMLYbXcLN//9rvb26PJzfji4hxjOBz1V6vFer385d9/2A39g8Od20d7NS9Mx1wu55QY&#10;GOPFYrGzNeq2201G0cHBEaX06mq8XKxmy9X45sL1AsOwGCGC8zxLbNv26zBKk+Vy7br+er1uJr9Z&#10;kV6PxzfTcZyub90+2tvbOmy315u5uTZqUVRVRU3q+Wy0PUzW888vTptrq8lBsJhp2pZSUtXVbHyt&#10;pdpQahhWGIYEM1mVoiyUkH7HUUo5TlDlxdX5eL1el2W53iwb+iBQ2jat27eObNsGWm+Wq08//kRr&#10;bVgszZNaVOJFvVqvd3b27j14WJfVeDyO06yua8eyt7d3Wp1uUdVRlGw2G8fz33//23GWzlfLg4PD&#10;m8n1cj7NsjyO0/6gB9uD09PT2WxBsGnb9u7ubrfbpdjUQhdF4dpOkaRlWdLmbYhxXpUKAoXhMt5k&#10;vLJ8d7C7DQiuJEeMFkXBGI026xcvXlBKq6pyLAcIuZhMoQYMk8V0psq65QetVqBr1VwNZV6UWS5F&#10;jRoGIaOIYKVkY+Zv7NO+78uaC8BdM0ijbL5c7+wcKIGPn7/stKvvfOcfvffub8xnK9NiYcd98fJr&#10;ZhJmYQ54WsZpngKiAtNttUJGqKgEY0wIsVjOo2jNoHF5cTbqdbvd4fRmsv3O9q2jO2enF8vluqnb&#10;IYRVVXBRt1pBXYuizCzLSNLoRz/6D45lN47Fh/cfPHxwf39//+XLl5ZlRFEkNcSUXVxdLtcrwzIP&#10;Dg76/eFHn3yYZslb33rkB51Op8m+WjevYozxYr1oKiKEaFrkfFo1vZJGQAJd1AVCwCO+ArLipeN7&#10;nPMizcN24DieyYxaVnmRpkU0mY6pTcu6mM7HUR75LYsQVAugtUYQVZUoaw4xAQgTAAXGBGKkNCrz&#10;olaaYsqwSQ2GCi6EVlADjLhWXCv4Ct0Oq7wsy7KsvFYrsCwHYGQQhhDSAGuAoFQKYcV5VXFo1fP1&#10;NGh7s9X42fFxq+veeXA0Xy4AAF7oiJpeXl5Oxjecy/3DA4iRAggBxJghpeS1lBJiqAghtm2bpmlS&#10;1nicgiCoy6Ks8qoqbm6u42TteY7jGFme1Dwrq2z/4C0ARRxvMIa7u9uMHQIAPvnkk6Io+r0eggRj&#10;wBjr9jpK6iSJVos1hLDdDn3fd103TeOyzD/88KeWbWRZ+tbjR0dHR4QgrfXV1dVisWgqnq2tbdOw&#10;r64mTdjd6enpZ599EgTBzs7OarVqt9sQwuPj46qqXNe1bRshMp/Pm16xqYDTNDVNMwzD0WgURVET&#10;nPvgwYN79+49f/787OysmX83piBCSFXWZVlKKauqAlAFQQAh5Jw3jwohZGtruL29DQA4Pz8/fvli&#10;Op9JpZhlUoqTPDVNcni4H3T8ss64qAGsMXg1IhVCQ6gZNh3LsS3/2ZPj469faAm67Z7ntjeLWErY&#10;dO9N2ElRFM0PoiiKxnXcfJ8QwslkUtd146ZzHAch1G63KaUnJyc3V9dBEARBcHFxYZomIaRJ5mw+&#10;EPANAcs0zTzPkySxbTsMXdM0CQVZnoZhyDmnlGitMcaW5VBqQUAQJJ4XCKFaYcs0TSlllmVpFqdp&#10;mqZJURR1XQshmojjZi+HEJJceLbjOI6UciNVVVUlKCnFCABKKUGAIKBfMW9r02T9fndnZ286nRZV&#10;/uTJk5PzS883TMt68803Z7NJXVee569Xcym1F3qW6WLMluu5ltKgNEmiyXiuFOj3vIP9rf2D7Xv3&#10;bxsEN3D1t9689/Tr5ycvL4tM1Vwy0wYSVLVAUFFmNPwox3HKPH/dKWmtodairqu8KIvCME3bcQij&#10;TuBrCGzPaWhqZVluNpvhcLi1tfXsmYyiOAxDSgw/cC8vxpPZQiPMGDMdRymVV6UfhKEfKMErIdfX&#10;N6NWq8gyyYUS0jIYhLAuK9d1MIDL9ZJA5Fo7lmnKqhZCYowRBOp1wOg3JsPXA4hXK6ZvXFJSSgmU&#10;BlpqxZWUWkFCIEBSK8NyICJxmp9fjm9mG2ZTQg2pQV7WGGrGGGZ0s9kopYIgEELwsgAApHGirTro&#10;D0xGa1LN59Ow5WACiiJFCGkgzk6K6XyWJEkYtghje7vbECODWZP57PjZ07LmrXaXMaM5Lcvl0rZt&#10;QhgAoFnLUEp93/c8j3PeRF5TYjS1jmlaBOHGIm6apuu6URRlWdbEKjqO0+v1GvxMkiRaNbBcblkW&#10;RGQyWWoJXJc6jgUhbHR6g8HAsiwFYFEUm82mmTFlRW4WRXPCmWFUVWVZ1uHh4bNnz5hhUEoNZtV1&#10;vVqtmnY0juNmWVSWZTOfUlo0l25VVYZvdTr96+vr1xa1ptFqShCEUF3zpvLudDrNrrLhQtu27bpu&#10;FqdJUnXasvlvuq7tOI6QdZ7nnFdCyPl8fjNeh37GufimLVee59m2TU3DtuyyvF4sFovFwvXsRvbi&#10;+t5isUjjZB1tHMe7fdedTaY300kTtAMAklIuFotGJNbr9Yq6agYchBAlged5vl83EhuMcbfXTrOY&#10;c761tZXGmyiKsqJ68eI0SZI33nhjMBisVquirtIi32w2V9c3SaL80Di/vL7/8M28FOsobp41pRRV&#10;2rIsRikASEOgAZBAAykrwZVSiGD8TVJrUxo3FXZzXUIIi6Jobi7btuu6TtO02Uw2XEODMillkeUI&#10;IQyRlDKO1pRSx3eDIMiStKqqJjyv3+s2GiL4DfGBUcPzvHUcAQAYY3VdN9tChLECuq5fPXfNq49S&#10;SjCFECqIIGwQPxCAVwGBCCGEyes46OZvNUfi162nrzteCCHGrxg/WmsuONSy6Q+AlmmcCINWZeaY&#10;BjMIEDKJFq5jcd+W0um3/STaNCV48/lcja/Pz8+ZY/qh54Su53lN3354eCuO0/lsqTg8ODhcLFZ/&#10;/df/usqrvd39JMsnNzPbdNI0xbBhbIFm1AIhDIIAANAEDXQ6Hdsx16voJz/9T189aQtRZ1mWZRmm&#10;ltQKQjibzabTaRAEpmMihPKyWK/XR0dHv/d7v3f33hvL5fJXH3324x//OM3SR48ebG9vP3x43zAM&#10;KeXpydnV1dXWcPvhwzcfvflOUVSXF9er1RoC7HvWH/+3f5zEmWU511fjzSZGiGxtbY+G20Kofp/9&#10;1m/9VhiGrtSc80ePHjmOY9pWmqaNv9TzvCZNsN1uZ1nGOZdKNRb9hrjeoE+axPgmNTcMQ8uyJpPJ&#10;o0ePlVI///nPfd9fLpf9fh9j1Ol0tre3t7a2CEGGYTQjqiAIut1uE3VxcnJyeHQwGAziOIYQfvTR&#10;R1VV9fv9Xq/XUOuaFfRqtcEIBEGr1+sjSAQHCBFCYLvtaQWSJA/DIGx5jmtiAjXop0nOGKUUj8f/&#10;D1Pv9WNJlp8HHh8+rnfpM8ub7mozQ3KGQwNJSzloIWFFrBb69/jAp11wAWnJhVbkDMdwpnu6p6uq&#10;y1elz5vXxg0fcew+RHZz7kOhHgqFNBHn/L7f5y6k5P/z7//HP/7jP1g2TTb6cO/R/sFunufffPMN&#10;AMC27UwUhBDf95sqx0aa18RtBEGwitZlWXIhAABN1rffCufzeZJkAAAECcZYa8A5b94R/V3pbvP5&#10;fonz/XGHEGpSnW8+4J9XPP+slIbwO/nDDQCG/xzgDBGCAJjv9RTNy8IYQwYQQrQSSkgDlOBKG2lZ&#10;VqfTag46g4CUHAC1uzO8fWv38upCm3o2v0RYPnny5N69W8NR7+WLb7WWV5fnDx/ev3Xr8J9++Yt+&#10;r4MxzLJkMBhMhoPXb15Oj08Hg97+/uH19dX08qosC2PAixcvLi+mq9VqZ2dvuVyORhPHcd6+fWs8&#10;z3cdSnEcx4vFvNcfQgg1BEmSOI4jMjWdTludcL2JGGOdbmu5XL56/XI47H/66ZOjW3v37hwmebJa&#10;LWeLObXp+cmx1EIIYVsWdWwAUFFUyBjNZV3XFqVGGtu2W2HLdXwMYeD6nmUvpvMyLwjAr169ytIi&#10;z7Img1YDlRUpAFopI+pKS3N5dc4wsSiD2kgtJpPJeDze2d6+urp6+vSp5waI4E6n0w5bruv+8pf/&#10;FMexv7e/WCy+T5M1xkTreL3elHUtpdzd3d3d2c/zuMjKNCnjTWbbTHBdFEW3E7R73TKtXrx8blv+&#10;aDAuy7zbDl3X3qyj3d1dJbkGhhuVZuUiWkugDSOjrUlvNIzSGGDseu5isfBxsF6vj99/sAidTCa+&#10;5SyvZ5vlOrBdhjAgUFT1mq92JlsC3VQSlHlRlqVNMKIEkptyxLrmSZLwum42uZ2wRQjjuqLEWc2n&#10;w96Wy4JvXr/64tfPHjzQjx9kSVJkaXHUP9Sa7+1tbe20onhxcvU+zdbGmP6gBTXMi7SuhWd7ZVHw&#10;nId+cOfo1rdPv62y/GI43B5uZXXFOf/0k4+zPP7FL35R1fnW9igvNvfu3ev2/oMU+vXrt8+efZvn&#10;ec35JkbvP7x58uTTy8vLi8vzw8PDn/zkJ59//vlsNn369OlmQxdaxFmKEDo5P2UW3T3YPTq6+7Of&#10;//T/+j//748//vijjx53e+1eb7BcLzCitx7d8Tyn4mUcx0E7hBBGm1WSJIgSRii1GLVYVZTreKOU&#10;Cj0fGEQwtn03UMqyHAjhZHustEiSOC3y6dVF0PI7rVDo0igd+E5aSikqiiiwkAEEQbaJMvxf/vMD&#10;Aw0ABgJjtJJcSiG1MhgzjElellorSjHnXAONMKYQawNKLotK1kLnlY7iYrHOklTkNRAKScOUwcTy&#10;MHOoE1QaxEXRHwwHo5FQ3AsCREApyqvri9Pz07Oz0/PLC6F0r9s7PDzSxjSBH8gALZuNGpRCbTab&#10;y4srLaTkwnUcx7Zcx8EQ7mxvPf74wenpB2NkuxOMx0PHZa5nKcXDdlDzejgaTra2uBD/43/+f1//&#10;7unrN2/Hk3G/1yOU1rzu9YbaGNuy0zTpdDt+4HU77TAM2u1Wp9uyLdt2mOtao3G/3+8CKDmvos3q&#10;7OxsvpjVdR2GrYODg6qqhVDtVvv16ze/+tWvrq9ne3v7nU7XGJBmmRBCcLWzsyuEWCwWlmUPh8Px&#10;eDyZTBBChOCtrS0MwGQ8Jhifnp0ZYyzLefLkEyHky5ev1lGEMFZa247T6C463S6h1Hac/qC/tb0z&#10;Hk+CICSUAYgQJkEQdrtdhPDp6dnx8cnF+aUBUEPIbFbLuubVzsHO7XtHBsqsSCBUEBkDJADaGAOM&#10;oYgiQEK3I2r961984dohRbbrtHzHz9NScGmkBsbkWbZcLMo8hwDkWQaMYZRalNqW5bluGASObddl&#10;aTs2pSTw/SDwA9/3XPfk5BgAcHR0tIkijJCS0rIsCACva611VZZN+k6DgbMsy7LMtmxCYKfd7rTD&#10;ON4EvtvvdV3HZZQVeX51MRVcaGVs2/G9YBPFq1VUFEVZ5VmeCiEaTbjn+f1+v5kLLctCCArBeS2q&#10;qkIQE0wgQEArBCDBGCNIEIZA246DENJKEozbrWBrMh4NRrP54tWrV5t40263vMCzbefw6Fa73ZlO&#10;r7U2gquiqKRQdc0HwyHFuM7Susrm8+vlcjWZeP/xP/2rH//4s4P90c7OYDRoWxbptEPP9ZABi9my&#10;KGVZqul0UXNuAIKQaKWhMbwWruP6flAVVRNO2VzCmGAhtdEaImTZVhgGXhj0BgPP98uq3CQxF9Jx&#10;XYuxVqu1u73te15Zc4iwMabIq8VidTVdc8H9VstzAz8IpVRplqSbuK6qYW9wdHAYOK6FSV1Wsuaj&#10;4SDwAyW4EGI+mxmt2q3W3t6O7zhlkUvOMQAIYS5qXteN7cq2LZvZCKGGu4YEI4INMAYYiKFQQt64&#10;CUHFa64kpkQDWFTc9UOv1eJKXU6vF5ucUmIAAAZKKTAh2gCAkJSKMQsjWBRFkWdKqXizkYJ3Ox3H&#10;tiiCABmAdJO2X1Xl9fU0jmOjjG3ZRhuMsWM5aZqWZZVnGSN0PJ44tgcAWsyXdcWNgZQy1/WjaKOk&#10;3tvbRxAZbZjj3BjMlJKCh2FrNB4ihBAEw9FwvDXp9vpVUdR1XVW8KMp1tLGYFQZhWZSMMkYZxni1&#10;WgGEmGWlacY5d1zSarcZJVJK33U9z7Mdm3Oe5QUhDCHMuUiyPI7jLC3yslxHmyjaFEWBKGHMKaua&#10;EKqV2Wzisiw5F2EYbm/vbG1tQwiNARCiGxtFVhgNEMKWZbdaLYTw7HpRVxwj4rg2xlgp2QgIq6pq&#10;lHvNYKq0ANA0jtZmcPQ8Ny8Si7EgCBC6AUVSCWNMs6LKs7wVuLdv39EaKKWVNmVZEcq0AZ4fZFn+&#10;4fjEQFCUpdKGMstxPSFVWdVK6pJXcbxZRZu65gaidbSpuRC1NAZYluV5nhASAEDYjaNPSnl9PRNC&#10;aK20VkWW1VXlOU6aJOvVynWc4XAwGAwgwut1vNkUZZn2B4PeoH96cv7+3Yd1lBhjLAsPR5OiKIfj&#10;cVFUcZpKpRizbNtxvSBstV3PgwhLbZQ2BkAplZDKmAZOImNAE5YDISaENmM0IbRh88qyLMuCc96s&#10;JJpFA2NYCg4RKMo8Wq2llEqJLEsJxt1W22iVZ1m6ibVUvuuNBsNOt91qhVIKpVWzefF9zw/869ns&#10;5ORksVxRSr0gUEpJZShj5sb6iyljTaY3QhgAgAiBEDaLg6YGqYHHFmON+wwjBBFqJDO/HwHdsGEA&#10;wpsOJYggBLAJmtbKGA2BJsggowgCyKh24PY7rdB1jvZ36ipPN2sMDWMYI1Pkecv3PdfNkmy+WNqO&#10;xTkv62q1Xq7jles6nu8WVa208YOQMlsr7Tj+yfHZP/3qpVH1aDQ5PDgMg5bFbM6Fkmq9Xs9ms3Yr&#10;5HUNgYEQttstIbgQvNtpe67t2HZdlbbFwtALw2Bnd0dpQzAOfN91nDTLAQC247bbHUot3wv8ILx1&#10;+0673f322xffPPv2/fGpEuDho3t/8Ad/6DjOZhPPZvP5fPXs2bevXr178/YD0GQy3huPdu7efviD&#10;z//oT37y5xAgXos4zubzlW15vh9eXl5fXFwZA13HV1L/9//+//QHA4xxI+T2g/D7jSGl9Pz8/P2H&#10;436vDwEEBlBCMcJKaymVUpoQhjGBCD988Kjb7W5t7di2k5fl1eWUMavp1GWMBUEQhuHO9tbjx4/7&#10;/V7jAIcQrVbr+XyxWMxd15VKJGny+PGjZs3HGFmvVy9fvmjcRo5jf/HFb4qiiKKo1+s5jqO0mc9n&#10;8/nCtu2jo1uU0M0mq2slNZheT8uitGzm+w6lpNv11lGipYzj+OTkpN0Jnj9/9uLFt+3Qd1zro48e&#10;VlXBee049mKxzLIsCH0uaoRuguirqvI8b71er1arXq87nowxxqv1Ks8zQkm70+71B57nBYEPgCnK&#10;AiFoUwaBwRAjABGBWqubKqMb5QJizPo9QhiA3y8uAqj5UTc+dgggRhRBBIxBCEGIbo5TBCBoer8g&#10;xhQh2JSJAW2MlsBoYHRVFhAYDIyS0mbUse2d7Ylr237g27bd6ba04g8f3L1//0jK8uzsfSd0Dw92&#10;O+2gKgvCoG2z3/3ut1JyySvftQ+PDtJ08+7tq0477PY6H3/0cG9vRxsVJ8n5yUldlq7taKBXq2VV&#10;luPR2LEdraTr2J7rnRyf9nvd7d0dCAHQJt6sMYEQAMZotEnm82W31x+NxmVVSKWquhSSSyUdxx6O&#10;R/3hoNfv+aFX1nW8iQyQGIPA96WUrTCoylLWgmJKEAHKYI1afoAVkLUcdPs/ePLZnaM7qpYYoGFv&#10;iDWyiQ2kefvy7fs3H+bX85//9B+P352fn86qIvNdfzLcMtAYrRHEvu9bzAZSV2WFEFZSpWmmhLqe&#10;zrQyeV7kefHjH//4YP8AAhyGrd3dPUosYGAQhIvFMo6Tne1drc3tW3c++/zz4w/HGGGMEMXUc50o&#10;3nBeO7ZFCEEYCyGrkjuOW5WiqoWSmiAStlrzxfxgfx9onWXZYNjTxgitKsGLusp5BS0atFvQZlxL&#10;g1HQbq2i9W9+/RtKSLyJizTrdjp74y1RVm9evIBCBY5nM8vGNNsk8TqilDqW3SjumwJC1kj5AAIQ&#10;AgTzskjTpKoqqSRCcDgcttstZXRVCS3M7u7Rcr7+9vnrNCs+/vjzO7cfXE2nQopn3/7u7/7f/zZf&#10;XWogNtlCIcFl6QWOH3gYI4xIO+zsbO3lSSlKOegObu0f6VoaKQiEYRD4nieU6PXaO3sTznMNuOMQ&#10;Qsxo1B2OOoeH29vbwzt3DsLQJRisVrNHjx5++ukTz7PjzeaXv/z58fGxUhIAsLO3G4Q+QpDZbGtr&#10;0u62uKgQQffuPeoPR6dn5988fZukGwAhZVYQ+nfu3On1+8bAq+n0w4eTrCgIYdSybMeCCHDOAUSE&#10;EqWkNtr1XIwRQJASVnO+Wq2CMAAQtDttalHHs3u9rtZ6tZ4Thsbjwd7edlmWRksuFQAIQIQx87xW&#10;zSX+r395XymhjMQIYUwaT4UQCmiICSmLSkhpjCnrygBICNYKcGkUoJA4pcTn09WLN2ev3128Ob46&#10;v1pfzKKT89mbDxdXs/Xl9ep6sX726p1GWGtTcd4bDjqdtlKK2YwxymxKCNHG+J7n+T6llAuJEZZS&#10;KiGFELbt2LajpMySLFoutVZGa9/3mm4Yz3H+9E9/gin8cPyGMuz5dqcTuq7FLGyMbndaWqs43lxP&#10;Z2VZJknmOM5wOO73+8y2mz11u925vLzSSud52W634zhO4jhN07IsXddBGPZ63bfvXnFenZ+fXFyc&#10;M0bjeDObzYLAv3V0Jwj8OE43UYwxvry6evr06XR6bYypqqpJtM6LwnXdwWC4v7/fVPuORuPJZDIY&#10;DIIgMMZ4nt9vt1erZRzHnPPFctlutw8Pj2zbfvny5fX1NYCwKQzo9/vdbncwGBBCwzAcjUbD4bBR&#10;VLquOxwOm/KhXq8HIfrw4f3Z2VlRFBWvqeVQRktepXkyHPcfPLrrhk5ZZVLVlk0A0FIKCIHWWitt&#10;UbvldWUNFvOoykXgdZAhopa8kkVeN9asBswY09QAwoYHa+a5xqnYaMm01krIitdpmiZJstlswjDM&#10;87zVahFCZrNZr9drgG4Tc9rMWA1NEQQBAGCz2VRVadssSWIh6na75Xlu08PpB57WOk3y2WwZbxJj&#10;kFZASh1Fm6ougYENG9PQj01wH8a4Wc026j6EEGMWY+yGihRCqRuuBgGIENTaKCmUVp1Oe2dnx/Pd&#10;1TJ68frVfL7wPG9//yDPymiT9Pr98Wjy+tUbjEie5dCgqqy0EBBoizFRZcl6rkQxHrZ/9OPP/vzP&#10;f3T//hEloN0JLIZ83+t0uhDgLCtfvfowvVzUXD//9u31PErzUgqJECaEQIPyPLdt23NdXtWccwjM&#10;TTINgAAi27Yd10UEG2gMgmVdXS8Xx6fHzfeOMR4O+kopJSWl1PU8IQQjVhRtuv2BMXqxyCDS8SZZ&#10;LBdJkpRFRTFilIqaWwh3/ABpo7jACOxMtlzHrooySaLzs9P+oHuwuzsejuqqqstCSwGgaXov6qpu&#10;Zi/btim+sQQ3Ou1mRw4AgAjVQhgIDARSqpLXXAoDMZdik2WW59muE2VJXpZSVIPBAFOCMd7f343j&#10;hDAyHo8berOuq7IsgQYIQYwwI8zzXG1AWZWU0jiJEcZSyLqSEGAIEGkU4ELdCA4gsiy3LCqpNID4&#10;ajqNkzTLMstyGs7T9wOttZSqiS9WSiVZ2giTlqt1FEXAmKqs0yxxHW84HCKI5os5wcS2neFw2Ol0&#10;MCFlWeZ5HsdxI+ejlF5dXZVVhRBSSrfbrdFoZIzJ80xK6To2IYQQXOTlJk4b/20tOABGaVBzXhTF&#10;eh1nZS6VklKWZcUYm06neZ43yohGIZmmqed55+fnm83G87wgCJrQ/ua7aKY3zsVqtf6OzUMYY8bo&#10;d6qnWinpOE4DL7moYYN+EGpefIJxWZaU0Ha7HUXrPM+zLEuTrCwLSpltOxCBLC9Hw1HjXm5CxTAm&#10;juMSQuMkXkcRxiSOSgNk/aPwkgAAIABJREFUq9XyPLchXsJWq98fMMsGwBRlXVVlXYuyrHhVV1XV&#10;LMiXy+VisVhF6yiKGk0NwbShlyGEjNLVaqW18jzP81ytda/fdV1XSMl5hZBu4L3v+62wLaVsd9qD&#10;wUBqKIRwPb/d7hBGoygKO+1OtxuEbT8IPN/XEBRFVdYVREhoJaRUWkOIIAS6AYo3Wa+gEWECAAi+&#10;aalpaLomYLk59wAAaZY0LF+e53VZWZZlWcxm1kcPH/m+P59dc86bXvrRaIQxJgQfHBw08X5VVcVx&#10;HEXRbLHI8/z0/ExJbXuubTtKqbrmolGTaw0Rai4IhBDGBDXLV4y/B8Dff9h3OBl8n42rVHPafI8Z&#10;ILp5BgjGN//IAGQMhIBgaDPCKOR1GbjMSB6vl4Ft9Xthy/dagTcZ9fI0aYceRpCXZRO5/+LFi/Um&#10;8vxgs4lqyZlFLYeNx+PJ1rjm/Nmzb6uqdmzXsVwA0Ox6QRlwPV/WajLZElKOhxOlZLxJ54tZmmVN&#10;ypExxradJg9ca2nblta62+1Qhl3XqapqtVoAACkhcZJWVRUEgWh+QVIAABDCRVGso+js9PLdu/df&#10;/fabp8+/Fdz84PPHDx88dB2vLOv5bHl2dhFvsq2t3U+efP5nf/ov/uxP/uXOzkGvN+q0BxCSJMk+&#10;vD+1HWcxXydxGgQhAOj4+FRKPeiPyrJsZNUPHz9qPBGU0uS7Aurmqjo7O7u4vGzex4YF1Vq7ntv8&#10;9qXSGBPH9T777Ac7Ozu242GEkzQTXBJCe73e1tZWQwvv7+/fv3eXEMJYI8K3Xr9+rbV++fLls2dP&#10;1+v1H/3RHzac8+7usKo4xni9Xm82m36///z585/97GdnZ2fb29tlWTarMa21bTsIAghREISdThtC&#10;yHkdJ3GWZbZlua7TatlSgqoSxujVYjWdTquqGI2GQogXL5/lWdpuh3t7u1dXl6enp48ePQrD1mw2&#10;+066TJqAg4ZzbrQzxpggDF3X/V4K7jiOkKqRVxBCKGWe5wEDiqKAEBFClFZaa4zJ73G53zUbNYSt&#10;+o76veFvf48MvtFxwO///h2QhgDcYGCMSdMGJyXXWjUvDSaQ15Uxuh36YStsBX4rDF3Hti2r1fJt&#10;mx3s7xwe7cXxEmHZCt00iXybttpe4LsQyMvLs063tbOzJaWI1ksp69FwQChM4pjX5Xw+Q1Dt7GwN&#10;+l0hxHK1eP702dnZeV1XO1s7ru9cX8/CMNzb2/M8z/O84XCklIQQBb4XhKHj2FVdaaUuLi8wRp1O&#10;92o6VVp5nluUhdFSSDlfzIExRVkoIW3H2d7e7vX6CGFCSeh5m3WkhG63OxZ14jhZr6I0ySxmi5KL&#10;WpZpsVpGeVIarhHAo+7AdzyXOjaxbeYqoYwEraADNTw4OIIKAGAYpcPByHW8TRRNRhPbcRDEUmig&#10;jOf4tuWGno8xwRDv7u4VRXl6fHo1veYVHwyHpFGeGkMp9Ty/0V41crMkSVzXPTg4uJ7Nnj59NhoN&#10;Az/cRHEQ+LP5LIrWW1sTxmiel1rpJMmMhhjR9SqKVhsIoeu5CMGjg4Pr2XXNq0Z0JoEueWUQhIwg&#10;SpBFicWEUaXgeVnMZrPTkxOL0CSOKUTtIMzj5Oz4hOfF4fYeAYgBJLmINxstlVa65beawxQCiDEm&#10;N2+9aUbWsiyLIq/rSmrh2Lbj2oNezwC42aQtvwUhuTyfVaUc9rc6nQElFEGyWM2++t2XGnA/tMKO&#10;x3VR1LFQtec5CCLBJQSoHfbafq8VdjBgyTpTXLvMbvmtjx88vnV4KKRYLufLxcwAadnYsrEQhe9Z&#10;W1vDKF5eXZ0tF9Nbtw6Hw87u7tYmXvt+QAhGGDiO/frNq7dv38xms5Ozk4uLcyHqbq999+6dTrfV&#10;G7bzPJ0vF1KBIAh2d/ekrFzXEUIOhoPHjz7Kyvz84hxCaFlOmqTRJinLMknTsiwwwp7nQwwhQIQS&#10;ACGhtChyKfUmTt59eDebzceTMSU0CENgTKvVVkprrYqylEJIwSFEABghlRRaG4yRJSWEkGHkEIgB&#10;NEArraEmGFuWZaTWUnJRGwMbFXtWFkopQhEExEiqDNMICgXXaXZyXU5nOeeq0+2XAC3zsq7XSZ5Z&#10;FtXAQAw1JfcfPtBazxeLdq+/u7vLLMu3XQB0p9PJ85JittnEeZ4fHx8jhPb39mzKIMRpkvG6xBAB&#10;oyjF3W5bSik4N0rYngMhpgQDqPK8tG3LsqltMyHqJM2FEELwXq+rlL68utpskm63//GTT5Uy6/X6&#10;5PhierXQ2vzwhz8sKvHbr7+pisJ1/K2tnboWaZxxzuM4dRwnCAKE8OHh4Waz3t7e5pyXZY0xPTg4&#10;oJT2+/3NZjObLdqtLkLoxYsXWZ5OJqMoiq+urvb29vr9/v2HDxhjCBLf9zebze7ubprmi8Wi0TkD&#10;ABofttbg1as3u7u7QqjZbOF5wbNnzyBCUqlmEyyUvLqeYkwZY0bpZkCp63q9XnPOd/Z2Hzx40Oq0&#10;syIvqnKz2ZydnVdV5boutRzCKMAgjRNM4WhrFLYDbQS1EFTYGCUVl5IThDFElkUcyyXQubw6ryvV&#10;8ruXFzMCGUGWFDJwPQRQM1vUvAI33VTVd8YyUlWVFKKua4hQc2FkWdbot8uyDIJgNV+UWd7vdNfL&#10;ZScMkTG+4yilijyXdU0pA/CGROp3ummaIgNCzzdAIQQa0fLW9kRrKaXM0sKyrNUqatRfWvM0yQFY&#10;V1Xtuq7SgpCgGfgana0xxnGcVqvVOJbzPMcYIwsBCCDAWmugJYQAQvR90Ivv+61WizAqJX///jiO&#10;I+a4YdhO07Qoy15vcHx8Xhdif+v221dvo0XmB57mgHlYlIWR3A98Ua5t375zZ/jJk8f3795jNq3q&#10;Qkpu+XYQeEKI5Sq+uFienVyenU6/ff5mvYgrYQxm1HJdzwfa8JIjCBCAzHaVNJzLRh+rMVRKYQA1&#10;MRARrbVBWktRlBzWJBd1UVeEWfcfPlos55eXl5TSPM1effvKdd0HD+9JzitRLRaLra2dx48fx0k2&#10;Xebbk3YUbQjBFOGqKLJNHLru49t3yuWaGI208l0PIyRqzqu6Kkqgzag/GPT7RkshagA1QgBoUNU1&#10;51JKjRCCEGNMFTC14AYiAxHQQGrV1FliA7Q2AEEpVTOoQ4ABgloZZaTlsFrWWbzJ05QRbNvMt/w0&#10;TW7fvr1YzCilnuM2sS4lhEIIigmmKAzbUvJVnHqezpPEsulstmQOK7McIdJI+4oi4gJ22j2McZHX&#10;xGJ5mS4WawAhtc3W1s5qvTEGAoAQIVVVJVmelxVmNC1yxmxGaLZeI4SyrLi+vvZdO8syycVg0JuM&#10;3KqqqqqSQp3OL5oSb9u29/YOPC9YReu6rt+8e4sQchyPSyUFcGzV6fQ8z6vrMs9zKWWTFwoA+L7q&#10;XCsglVHSQHCDT5htaxBjjKXQq/WmdPnW1hZh1HVdY4AUujGoxHFCqKUNFFLnRRW0QsJoq9OpqiqK&#10;IkwpxKiuuOXYlmVJKbWWDSaXKvd8x0dBVZXUYg0Y1loTAATnWutOp6O1zrJMa13X5Ww2bRBRI5qV&#10;0hhjGttemXENEKaWlDJJ86riGmSD0QRTaxXFRcW1kZaD2r0uZXaWF1prpU3DEkulNYBKG2bZPiTt&#10;TjcMgiRJFovFZrOJ4hQh0Gt1Hjx40Ol0q6pqZJxZkk+nUwgNQigIvCAImgk1TVMIIYHo1sHBbDa7&#10;uJjNrqaKi6M7t2/dPmz6Yxgr67o2xhwfH2/v7g0GIwUMoaxBfVKZvKrzshLKAASVMVqbpvbTQNTg&#10;X2g0QNAoDTEigBkDldGcCwCABgagG7WVMrosqjzP8yyp69oiFAAQBl632+53ewcHB08efxRFEcEQ&#10;IbS/s9tYD968exvHcRTHDYe8Xq+Xy2WjExZCGmPCMGSWJaUEEDPGyrqquZBaNVWxCBKMCKINEibg&#10;uy5Z8x1tDSE0RgGAICSN79cgZOBNaFBzZ91kaDWJQMbAZiujNIAaI0AxJFBjADCQ2BCKQLJeRBTd&#10;vbWznk8933G7HSnKpM7X6/Vsep1nSdPyqgBsrK29wIUYAGoIRVEUMcddrSPHKqUw29u7ABLX84eD&#10;8XK+8ryAUbuuRFXx9XpTlXWvO3j15jWla4zxbDYbDvtBENy9e7fb7RZFQShyPXsTr6WUjBHHcZQW&#10;vW5bQzCbzYoyk5IzRjCzmg2FlJpQa7lc51XdpCo+enT7T//kz7q9dhRFy+UyifP/5V/9u3v3HgRB&#10;AABi1ErTcr6IfD+QopRSF0UmpDEAj8bbRcm5MH7g/cEf/NFivjLGtNsdYln90YgQ2hC2SimCDTDI&#10;aG0xhxBysH9UlbwsS0gwY8zzgBAKAOC7AQAozbLGlbBcLvf29tI0RSGeTqetsJOmaZ7nzd68Cdfg&#10;nO/u7sZxTCmSUidJNp/P/+qv/ur586etVmtnd/vOnTvr9fLu3eFqJSml/X4XIUAIef78+VdffZWm&#10;qda6KIpWq7O7u390dDCZTMIwNEb99quvPhwfHx4ebu9Mmjt0tpineYIxbrX8xWLV9I1vNhvbtqWU&#10;g36302qfROsGZl9eXq5WqwcPHty/f//duzfn51e2bQlZKy0QIhjj9Sba3t52MncVrbmst7e3x+Ox&#10;53lFUWCMsyyL47hZmlNKe71e6IVZljX/M7PdRpUhhECIMMaMllIom+EbGT/C5vc+0MgG4BpgEEQI&#10;aKCB1tpgorWGUIKm1/e7SmGAgdFQKaGNZJiSm3QAsn//bhzHBEPbti1KkiSZTCYNFb9aL1er6Xoz&#10;9VzWbXvdlttr7437PUxgp9NBaAcjud5s5rOruso5r+7ff2wz9vr1S891PM/OHPLg4b1Ov4MZdqB9&#10;69atJElev36d56XjOI5rveAvzk/O+50+1HA+nadRLmtJiLq8vAyCIAyC9qMHWZblecpsFxO8vTPp&#10;DQbD4VAZXddlJfjWziSO4+v59PLyKkmSy8vLuq6F4t1O69xzOt3WeOwirI0xk8FBNxxdXl5ulpsk&#10;jm3L0dK4luN5LIuzZ199myzSBw8euHZrPp/v7x06facsq6riD++1mW3Fu1kY9JuTJ4nTi8vrNC0P&#10;Dva2hjtVVU0vLq8vZ1mWOZbdarUIwvPperPKMKQlF0kaffP188n2siGEjDGYwP2DXYJZv9+fz+e/&#10;/e1vHz586DjOF198IWrOuWSMxVlqIN7e3oHIJHFuO7SsOESYUiaEgJCmefLq7UW7NZ/sbH/05HFa&#10;ZEmeWJZ1MZsOocKU1kpqDLUEiFEFgdZqPp8vlksNAWOs3+kKzhnC2KGq5hfHpxahP/zkM8PVJopE&#10;zaEx/VanmYoXi0W/P0SQNCO91jcJi0qqZs3dDEsWc3zfXy/Wi1Yr7IQMeYrjMpXtoBe7FcJ2meWO&#10;47x+8+5v/tvf+KH97/7DX3g+0YgvF2vANLOp4zhSaIypkmB2vXr5zft7h4/u33pQDerF1TUSMGD+&#10;sD/crDeL9aqsK8HLPIvyPC15DoB2e8Hs+kxrHS0Ws8WSIEMIGw5Hf/yjH9hW6/L8Q5oXR0e3P/3s&#10;47qu1pvIsqzFchpn7R21pUy3rHIvdMfbg7ysN+lGak0I+U//+X/Lk5gx9vkPPg0C/+/+7uWXX385&#10;Gg22d3fCoFNU4uuvn37zzVvHAweH4x/96Efdbhsh5Hq21Kasa6lBHK9nV7Msy1zbm85nVV5O0uTe&#10;nbuEEKWN0uD+/Yee51RV0em3js+OK6gsApHUXJr5bA7mxdbWDv7Lv7yLEIIYGwOABsZArY3R0Chj&#10;tLYtt6qqPMsRwsAgA2jJgQA0rczlMj6+XFwvU64s6nUsp62QJRSuFRIKEtsXGhTc5HklhAIAbzZZ&#10;lqaD4ajdatdVqZWBAFBMO71Ov90dj4ZSyenVpazrTqc9GAwM0Frpui43UbSOlpQgx2ZK1HEcQWR8&#10;36MEu54d+E5e5I5jE4IBMEWZu667v39wdHTr+vpaKRMELaOhlHpnez+K4uvp7Kvffj2frf71X/zb&#10;LCt/9atft8POeDyRQjFmlWXl+4EQ0rbdKIrevH6TJGmWpw8fPjIGLJcrx3HH40mv1y/ycjZbUMq0&#10;VifHJ19++aXWZmtrsrW1defO3dFo9PDhQ2ZZX3zxxa9//ZsmPOP169frddSUYgEAoig6Pj4OPLcZ&#10;JZvOvd3d3Xa7fXFxARHyfb/B4Y0WF2NSFAUwpq7rJEnW6/V6vY7TBCHkOI7rurPZbL1eX06nVVka&#10;CIWUiOCS18ooLuqt3fHDxw/c0Ja6hkhDqIWs67oE2iBEHGb7fst3299+8+rDm7Nup3d6chktY6UM&#10;BgQY5DleI0nSWjdIFSHQCOoayyJCqLEmNl95A30JIU0T+tHRUeMqbNyhjZW3Edc1Y3RDRjQsxOHh&#10;YTPeMcaKKg8Ct9/vEYqFqAEAjmMvl0uEyLNn30brTV0LYHBV8Ua8QClljDXD93fHim6ufyFE82dj&#10;gGyGGAO0MZoRallWk4yFECSEWpZtWYxzuY7W63UkpcaElkWljNIaDIfDyWTLaAABeP78eeD7BMBe&#10;t1Xm8XqxwQh0W/TTJw//+Eef/tf//T+2WnZRppSiXq8rpdLGxGlW1SqKitdvjn/zxbMvf/t8er2p&#10;OFSGbNIsy4rVakMpVVoTQngtMMaUEMd2DDCi5pbFAAAYIYAgpUxJhSlmtiW0Knk9Wy7ysr5159Yn&#10;n32aJPHx8TFBuKyq6XSlFX/w8L4xZhPFq9Vye3v7888+Y4zNZ2dFVtiMMox5wREwnSAMPJ8h5FKC&#10;tZJCdNttz3UB0FzUEGhC8K1bh45jZ1litAJKN56FuhZSKiVl8zw0dFxVVRjdcBoGAqWUMRAAKLVW&#10;SkslaymU0RgT23UQxkLJ0WQMCVJaJmmMKDRAOQ5bLmZ379ySWirOZ/MFgmg8GTfhQAhjCJHj+XGa&#10;r9cxs91NliZJ7getmktErKDVcRx/sYzKihNqrTcbwli02dScb9ZxzYXrephQRKiU0nX9qqpqzr/X&#10;APu+DwCI4yRJkqIoGoUCpVQJQQj2XO/w8Mh13POL86Iou91O46wjhFxcXDS8gZBSSimELIobu36n&#10;3XEcByEshIjjjZSSYFpVpZby6OjI81wp1bPn31ZVLaQwxiBCAQAAoSbBQkrZ2Bcbst1xHEqZxZzm&#10;cGCMNc/zYDC4yauTeh2tmh15Q8gLrmzbbfxynHMpRcPVl2WJEPR9H0LQgIEb3xuECKKGblVKYYRs&#10;27YYZYx5ngfhDYYxxhBMIQRJkuRZEYZhnpdVVRdF0bz4jLEoit68+QAhwBiHrbbrOZQxPwy5lBWv&#10;6opH0RohYowpiqooCillExawWCxOT8+rqm61/O3trXv37vV6vdlsfnJykud5VVVa6qYIpDkVAQBp&#10;mvi+f352EccbKZXjOOPxOE03ZcnrujJae77fClqr9Wq1XFJmFXk+Xyy6nQ6zbGZbDR2KENIQ5nle&#10;ljXGWANjbsKQgYGmYUqFEAgjiJDWN4LJBjTy7z7fEe+g2UEsl0ujlW3bYRB4ntdptzDGlNBbt27B&#10;xlUruOd5SsiTk5MsTU/PzubLRZIk7969S5Kk8Y8ZYxDBXAhMqev5EBGtQZNxIJXiQjQyIsZYI8Zu&#10;lBQN69vIoSHC3/PVANx85U2YEACgMQt/v+D4HgA3LkmgtNJCSQG0wtAgaKBWSlYXJx8sSna3hp0g&#10;qMr06GDPaLFezJI4Ho8GaZwsFwsATBAEGCMpZLTeeJ67t7/3+OOPpJJS8snWmFmWBuD9+w+ddm84&#10;HHc7/fPzi3iTKA2KosKEzWbzPCsggI7jbG9ttbvd1WoNIWjgllJ6s4k45806qSjyBmRqrZfLRZIk&#10;hJJNkn700eM7d+4yyzo+PtlsNphSAACldr/ftyzHGMO54pyPRuO/+It/s793wKi1t3v0+PGTTz75&#10;7OjodivsrNeJlEAKoDXAiGHEsixnzF4u16enpxjRqhI///kvIUSUWJyLv//7f3j58mWv19PASCn/&#10;9m//trHZSykRJjcJZBgDAAaDQSPvqnjdxEA0RgYIoef7rbBTc5lmmTFgZ2eHMbvX6//miy+Hg9Hu&#10;7l5jHm7yxiGEwOgm+zdJkuvr6yAIfv7zf/zrv/5rQvD9+/f/5E9+4jiO1ioI+k1iOef1dDr92c/+&#10;8R/+4R/W6zVCKAiCjz766MmTTx48eLC7u/NdUpeq6yrLsrIsF4vlbDbfbKIo2ty+fTvwguYePz09&#10;XczmWZZhjDzPtSw6n8/W65UxKt5Ei8V8a2vr888/f/78+RdffNHc4M2quqpqAEC0ibrdbrPL1lq1&#10;Wq1ury+EOD4+dl3XANCs5xhjDY+rGuOZ0nmej0dDZtkYwIrXFJGgFbqWbTHWjByM2o2bunn4jTFN&#10;lnPzvH9XYWC0MgaY72KeG59wk5WlXdulFrFs5vtuux22Wr7nO4FnUYazZOP77p27h5PxaDq9fHj/&#10;3qeffNxuBb/4xU+lqvb3th8+vLO/v3X7aIcgjaA+Pz4+PX7Xarc817k4P2+Ffppljx8/opQu5tdR&#10;tJaSn56f3Lt39NHHj8qqdD3Hcx3PdbrdznA4UkIiBCeTrV6v2251O912kVeBH7qum1dlc/7EcXx9&#10;fV1z7vv+Z5999q//zb/tD/tB4O3u73BR1VUBIbKZ5fv+4cHB3bv39nb3LNvitciKchPFl5fri9Pl&#10;4nrKmDscjAmx5/MVMKTfG+ZZcT2dt4I2xsymdlXWRurxeJLGaV3VtuXEm4RRi9ecYMprwZhtMWs2&#10;m7988fLk5HQ2m6/X66vL6fV0wavS9/xet8e5uLq8jtZr3w9c16tqXldcKa2NTpO0KKtoExGKv/zy&#10;yyRJhBDL5VJKadkMQMOo1e6E/d7g7du3TbLXeDJpt1uO6/q+1+/3Hdu+vp52O92gFTBmX15MGbMA&#10;gIPBcGt7MBgNtyfb/cHgzevXeVlAhErBhZYGQ0iwkBISrIDhQlzPZt88eyo4dx2nygvf8+7dvnPv&#10;zt0iSVfXc6D0wfZuJwynF1cUIoIQaWZgIRzKEMIYEQAgwQgAIKXQwACIjNZlVVV1pYQySAe+32q3&#10;mpzUdth13eD87EpwOeyPi6wWQuV5KYX87VdfLhaLH/zhJ0Fg1aKoRKaNqkTZYLc4zhCwQr+7Wee/&#10;/NkXH96e9duTvZ3D8WCCFBJcJHH66vWrk+OTsqweP3jQ7nRWq0UURZZFLEoRgJxXo+Fo0O0//d3T&#10;d+/fMUw2cbxcrmzLTfM8z/OdnT1qWZTSsNVCCLmuMxj0ATbKqCheBaHnBX5eFJdXU0IgAMax2d7e&#10;bhiGP/3pT//mb/7m7PQsieOLy6t2qzvoDwMv2D/Yns+vsiLtdrue50upCCHAQMqIbdmc8+nVNE1T&#10;3wviOH7x/Nuz04s0K5fz1Wg0MQCMx9vtdrcsyzKvBNeca4wtBFlV6fPTWVWaw/17+P/4L/cAQo2T&#10;xGhjNIQGAA2VUBhhowGGSAvNa44AKStZCiwAWSXF189fLzcloC62Q2z5BltSo6rWXAKAsTIQYmpZ&#10;npTAonZdSoxpr9tvhe0izzdxvIniqqyrsvI97+jwaNAf9Lrd/f0917WMUUWWYgQIRptodX56nGeJ&#10;UarmFcXIsuj21mQ0HDBGw3YQBD4iuN8fNCNgt9O9d+9+mmZ5Xrx98+H585fv3h1PpzPXCcKwa9vu&#10;eLilpDk7vfz3//5/5bWYXc8fP/xoenX9m998IYRSUmNEpJR1VRsDF4ul0bqu+Wy2nF0vnj59XuTV&#10;aDi5vJy+evW6mSGSJLGYPRoNwzDsdnu+50OIoih2HLfT6b18+errr78JAn8wGAVBmGXZZDK5devW&#10;7u7u1tZWVVXffP3V/v5+GIZlWWJCtre379692+v1RuOtVqttDDAG9Pr9wWDY7MkotTGhjuPajiuk&#10;AgBG6818uZpez65n83W0KesaIUwYAxABYDQCZZ232sFnnz/ZP9yuZVHz0hglZCUldyyXEGqkodgK&#10;vPDqfPbFL34HNd0a70KDjDSMOFVRa2UQQkoZXldVWSqtmquiGaG+Z6QbGRKjtJEgWpblOk7TYtJq&#10;tZri4uvrqzAMgNGj4aCuSq2V0ca2bUYphKCuKghAEAaXlxeUUqWFVnx/f3cyHmMIbYt12u0iK7Ik&#10;E1LPZrOyrJTSUmhKmZSKMYYQarBBo21uhNBKqfV63WhEG1TQBGI1Nz1j1EAAEfRclzGKMLEsGwBY&#10;cx7HyXodUdvWBtQ119owyhrT8kePHyVJslrMlOSjfhdBUVVJEs13tlp/+uNP/uWf//Ef/vDJ9qQb&#10;RzMENbMsjPF6vbm8ur6eR2nKX745/uLLZ988f/fq9UkUS2YFQuJa6iSpa66VBu1OC2jAufRcVymt&#10;tRZCOLaFCdFKQ4iUNhAiraVtMQCh0EoBs4zWCphPPvvkj3/yk/lifnZ2ThnbbGIEoJK82+s+fHAf&#10;Yzzo92bXs+Vycffe3du3DrMsW8yvHccSdQUBaHmub9uT4ZBBaGrhMBbH8WQ8Dn03jTeuYwNkdnd3&#10;fN9VUhijjZRSSoyR4JwLXdccIaK0nowmGBPBBUKYUktrI7XW2mBMACLagOYRqupaaVMU1Wg88AK/&#10;rAo3cLI8Xa0XEAFiEYJRWSRFkXY74e7ebqfdloK7rgsxRBCXVRnHKULYQLhcrQGEkLJaSg1xLWSS&#10;ZpTarVZXazi7vk7TTCqtDdDaOI6rtdEQZmnq+F6aZZskzouSS12UZafb7fcHRVFkWdbpdBAi19ez&#10;mvOyLKUyUqqqqjFG7bBNCDEGYIIxRmVdVnUNILQtB0KUFcXp2XlT+UsIxZhAiACAtuu6nm/ZrtLa&#10;AFDVtW3ZABhMiDaKMsosq9ftWJZdc8W5RBBJpZqWXQBhq9VSxtSclyVnjAZBAAAkhDLGbNthzO50&#10;ummacS4sy5ZSpGkqpeScN9apVth2HPd711szcDflHITQuq61BoRAx3E8z23UmI1QFkJktG6YFgAA&#10;MApC4LlewxA2OjQnf85nAAAgAElEQVStdVmWQoiyqJaLRGntuC6zLEyIkDLNsn5/ACDM8jxOUkKR&#10;5wfNyKkNEELWNccEp2nR7na2d/aYbc3nq7KueM2n0+uq5pjQVugfHh40KptWq3VxcfG73/1uOo0Q&#10;BATTZsXVbrUty/Z9T0pp206jAbFtBxgjpazKfHdnWwqR57mUAkFotHJdDwKQ57mSotVqN16bNE+V&#10;lo2oGBESxzGX0gDTCIOlVhDBuuYAQNOUOTTxUwhLIXjFlZRSSCUVMEArpZUWXJRFWRaFUpyxmxqP&#10;wPcty6KUAACkEFEUfXj//urqaja7XiwW7z98WK5XcRwDAAhjQskmGEIqhQlBGCulBVe24zJmY0KM&#10;AQYCpTQEkNkWodS2bcYYMBAhRJl9462AsBE1A3gDa40xzW/5e3uk1hoYgyCCje6zuZCMAaZpBQac&#10;VxgYUdcIA8VrybmWFS8LWVeh737y0WPfc+azq1uH+4v57N3b17PZdbsd+r5vjB50u47tlFXFeZ0k&#10;SRRvfvDDH7x49fLk9ENR5d1eB2HccCJCKgAQweT9+w/v3x3Hm9SxPd/1Qz84ODi4dXT7/Pz8enqd&#10;ZenBwQGhzHW9sB1KJbO8yPLCAL1YLqVUzLInk/Gbt2/TNPv/mXqzJkmy/Lrvrr5vsUfkvtXe1dXb&#10;9PTMoAcgFhJmJGUGkTJAepCJ/CD4PDS9UC8iJAKUQAic6Znp6Znpqe7qqsqs3CMiY/fd/a568OoC&#10;4zHNcolId7/3/s85v+O43nKxsmzTtM3tnR3bcs7O3rR73R/96Memad7cjPM8r6o6z0tqmPfv3/+X&#10;//JfP3v2QehH+/tH/f7WehU7ju+5wXSyqEpmUGu9Xq9XsWFY4/F4vY4b+lQYRjs7uwa1tAIH+4dR&#10;1CKEbjbJwcHh1tZ2UVZ5Vvyn//NvOp3u1mjbMu2qrDHCACLLsrMs1xoYhtludzClWoOiKJuvSKnq&#10;qhZCbO/seK57cHh0cHAAIW632l/8/AsEUX8wNAyjaQHknPu+bxoUADCZTJRSeZ63Wq2qKjnng0H/&#10;L/7iLz777Ier1Wp7e8vzXK2laZKiKL/99tvXr18ZBj05uXd0dPTee+8dHh5ubW1TSuuacS6Uks0e&#10;ACEshGSMz+eLuqqlEoZBq7KkxLi6ur69GXPGoyj0PJexOvCD4+PDIPBvbq6AVhCCTqeT5/mLFy8m&#10;k0lds4buppQi1GiaqAEAURRhjNM87XQ7CEHDoEVRbjYbIaXj2HXNiqIAUgKtGKuzLE3jpK7KTz7+&#10;Qb/f7bQ6BGMlVCuKJJdFWUCAO+1u0yzVjMtd13Vcy/c9z3MwxlLyxjitlEIYea5jWybBSCvpWLZt&#10;mWHgt7tt17M9z+m0A0pQ4DlaCce2TIM8fHC/3Qq2toaPH98Pfffld8/D0BsMuvFmmWfxn/7xHz1+&#10;cs/3rPXq7u/+9m9W8+nHHzwzTbxaLgWrpBA1Yyf37h0eHGoAXr16NV/O58vFdHr74MG9o5NDCHVZ&#10;5VErBEBPp5PJdPL69HQ2n706fV0V5Wi4dXR0giAipuUHoWFZTX10zTmh1HG9PC+EkAhhy7Y934EY&#10;VGU5vZsmSWxaptKyKIv1emPZVhiG7U7n6Oj4/v2HT58+Gwz6SKvlKj47vdVKj0Y7R0fHBjXiTew6&#10;Xq83YLWwLLvb7gZB2IpaURR22529vR1K6dnZaVGWk8l0Mpk6jh2FIWM1pUYQ+MPREGPkeK7jOaZN&#10;AIJpnhmWOdoaup67v7c/HI3yMlutV1JLalKh5DreQAxni0WaxKZJt7e3oihcr1cvXnx7O7k9v3gT&#10;RtHO3rZpmo7rVHVVlLnve0VRWLZt2iYh+Ob25ruX3xFKLcuezefz+cJ1PUTI4dHRsw8/fPzkPds2&#10;DdOcLeZCy+5ogClxAs/1XKW1RlABTQmRUi5m8/ndzDEtAlGRZhgiArFFKRTq5YuXFOFO2FpMZ0BI&#10;27ZNQrVUGCKKCYYIIwIRblz0hJDvZy4kThOpQFEVtm07vocxEopLJc/PLwzqHO4fTcd3VS0otdab&#10;mHPV6/fLstzEmw8/fjrYGpyefYeJbndbjNeLxWowGCVJtphvoqBvGcH8LvntV29ursrFfNYOegiQ&#10;7168HPQGUsr1fFNVXHDdCtuWaRnUNIlpGWYQtEzD6rR6nh2+ePHy2+ff+V5wN5n/8pdfjqfzomZC&#10;yPF44vnh3t5+FLU0QFoDSLBpm3GaTCaTsB3FmxhRgimhJgVAFWVu2RZEEGr99ddf/+LnXyIMZ7M4&#10;LzJCKKs5BHg0Gn704Qc7u9u9bl9JOb69lVJ0Oh3TMPv9QavV9hy/2+21o44QkiDquv5mnSZpsYlT&#10;23a1grO7xenr89Uqjjd5XcuyEAAYvAaSoQf3nv70J39MiGEJIZTSCCKEKVAaSA2hRoSwilEMtIZh&#10;q2O7fDZbAGQSyzm/uRvfLYpaYdMlhkdNhxhmWdRaawwIwkgDbNkGNTDnXIsi2dSWgcJ2hADO05xz&#10;JiQzDGOzWqdpmsWJZqrdbhNCtoaDxw/vbeIVUNB1XYOYSZKkTx9jjON1fHNzE/mB7/tVUTbbmLOz&#10;17Nl2HgJCME//slnQoh//MefvX79+k//9J9LAZWC7Vbv8eP3TNOejKe3t5PRYDga7SZJsVyufd8f&#10;DEbrdXx7O8mzcrlYdzsdreF6ndZ1GUURBOTP/8W/lkqMxzdffvml6wS7OwfLxWaz2diW1+l0irxC&#10;kPT7fcZEVbGLiwvOFOf82bMP/+Zv/ubf/ft///nnn6dp2ng1j46OpJT/8A//MBqNdnd3DcN49uwZ&#10;BKpBzjbRl5cvX2qtu91u4/CxbdvzPC7FxcVFmqaGYZRF3SRaAQANfzyvyiRJyrJkgr/lfBq0EW00&#10;0ghKicj+0f5oe8QkU0pRAwMgTcvNMl1VlWu5CBHfi+7Gyy/+25dFXlthuFrGVcUsy2O1gE3zMBON&#10;144QggiiFL8TPfr9PqW0MV2HYdj0HjUYZ8aY53lBECwWi4Z92iSHq6qCEDZ9hs0pFEJ4e3ttWY7v&#10;u2maaiDLsjQtev/+faXF9fWV4zit1pZt23d3d+PxeGf/AGgIIW4GwxjrRuXQWjfMWyFEu91uGLxp&#10;mm42m4ZQ3RhNmxE7pdQwaDMjb5SBxoCapgkhlHNW1wwh5FoON4RkQgheZBnntWub8XqerCeXFy9t&#10;y1A6YSw+PtrrfnxyeLBzcnRom4TxarNahmGQZfl0tlqu4rrSaVlPpov5cjOZLrK8wtQmZhDYVCuc&#10;pJuqYrZNWC1MCwspEYKcCSY4NWiV5QCADomAEFVVaa0b57lt0KKuNEbUpOPZHVD6/fee7uztXVxc&#10;vD47xRjfv3//+de/v7q6sygYDoeYmlk2ideb999/7/nz53/3t//5B59++slHz4osvptO/XZIIIJC&#10;9ztRrxVUSQaB3mzWvuv6rs3rimBoO2YQOo7vAaDLsmCsakzmSkrGGGMCYyy4bMKozUUCv8eHWtRS&#10;SkkN8VsvgEYYQgjzJIUELxYLrpVQIuxGSV5yXhITKVFZBt578gAhNJ3dvTl9dXL/IecsTeKasTVf&#10;W6ajtRZKZptCaNXq9SDAmzRBGgTt9s5wCJRsWmcqVpes5pxzJbudPrXMJM/Wi9VmVbRERYgBEfKC&#10;yLKs2Wy2Xq8xTmezldaAEFLXXAhh2TYhZLMpEGJB4LVarc1qDbVssp0IQEpM4hoYYy/wi6JYLBYY&#10;4yIv0jRHiLiuCyH2PA9ToxnKCCF8L2i1W0WWKwUgBJ4bYASqqirykhDS7XZXq02TUaRVVVTlW5iz&#10;UpxzhEDTWlFVVVEUQCMEjYYt3GCQTdPUWta1YExEUfC2MVWIRmZpWNbNLrARyhqFT6m3dxP8nv3b&#10;xPUbW4dlWc1tyxhrTrzN72pStY0W1IyiAACWRX3fPzw8fPHiRWPHmEwmo9EoDMM4jhmv39Fry7Is&#10;isKyLIyI63uYGJPJZDabrdfxYNCLWhGE0HGcw8PDKAhrVqZpulgsiqKo63owGAyHkGCjabIxDGM6&#10;nWKMhWBZljmOY5omANq2bcN1OeeU0nc9z2maTsbjMGr1+/2dra0wDJMk0RAhoBivXdsChHBRZ1lh&#10;27ZhGIvFQoO3eGQN34Z7hRAYv01pNk8kIYQU+ntfsW5IB+9a2QghpmE3Q1vTNJVUUkqtoJQSatBw&#10;KExCa1Y2zUlNnl9wroCWSiONAIaEEICQllIoZTo2pkQDIJWUWiOEsEE0gnlZNE9XQgjBBiEEYAz+&#10;u5fW+nui7T+93oUk4VvNSzd/wDsXNEIIKK20gEoywfIi75pRVhQGQevVvNftdFqtzXqJIDzY3+Vl&#10;Ztt2VZRNBn65XIZhGATecrZ0HMcwqON0TctZrBd5ns+nd7/7zfXhicdrph1FTSuKouvrbyzTaXqA&#10;67qOyzJPy7pmrbANIR7fToFSrh8IwTZxMp1Oi6J0XWd/73Bvf2c+W4aRv729nWXJeh27rv/++x/8&#10;9re/ZUzce/goL7Ozs3ODOp7n+VH45MnTjz766Oc/++LlqzPbckfbO61W64OPPn769GlRVEAjiigE&#10;xu3NtCxY4OPNOk3TzDIdjCjQSErtOE5dc86553lRFP32N19jRB3HPTg4/Oqrrzqdzmi0/dOf/vT6&#10;+vr8/LzT6/m+/5d/+ZfdbtcwjCRJHMdDCDHBm+lts1Q19Np2uz2dTmezWVmWnU4niqKyqubzped5&#10;vV5PCLGYTwb94UcffWSaNkLIdV3TNFerFcZ4PB53WmFVVS9fvmywWFmWHR8f//Vf/7VlGZZl1ay6&#10;d++e41hKaUoJxqCpD3j48OGDBw9s22WMGYaRZVnD3m/QAM1f2LAemmwwpVRrWJXs9PQMQ2QYtHna&#10;dFotpUSWFa9PXyghPvvRJx999NHZm1f/z3/528ePH6Zp+u233za3KiHiHbK+WVm01k1ZRhiGZV00&#10;KXoIYXO2Pz4+3t7ezvMiy7L59C5Jkub6TLPYtu2iyBBCCGAIQBh4RweHZVkul6udnZ1Wp10WdZrF&#10;tuUWZSaE0FotFrPVeuE4ThgNKKWL+YoQx3Gcd/N9jHErbKd5hiHqtsOqqhRUAMoHD0/2d7c555ZB&#10;Ly8vux2fYFlV5Xh8ffHmVGketXzTIkm63NsZUgPGm+VsNr68uvjVL362t7P9z//kj5aLxfmb0x9+&#10;+qNmASL4ZVmzVqfn+2GT9n/2wXsfvP+YsTqvckSg1Hw1n1/fXiVxWtWZaRsRjM4uzjmX8/mSmIbv&#10;+5gSxphhmYPRcGtvt8zz1WazXC7v5vMkSbji9x6c3NxcXVxczOfLd/mvJMuqqlqtVpbl2I6DEBpu&#10;jfr9/uGPD3/0yWdNafx4cvMf/+P/8YMffPKDTz+eTseb9cY0jcOjfUppnqSrxTJP0undGAH47/63&#10;/xVBkudpw8DXGkZREIZ+lmW2aw2GHaUhpZgrjTFEBHPOkyTJ8zQMQy9wTdNkkk/Wd0GvDQCgBh62&#10;dx59+CTP89/++kuowf0HD4SSr05fdrv9J08fz5aL6XQqIb+4vuj3+ycPj6JO9ObNm62trcViITWD&#10;BCqlVquV74VlWX/33SshmG05rVbLtO2qKuu6hBbkUqblqlaiktywTMf3KKUagIozx3GEEKyqTUI8&#10;y7YI9W2HVbWoaklomedVmmdpOuz2TGoIznlVB75vYKKEhBoQhDVEsuFfySYsBqWUCAFiUCEUExwC&#10;TKjJtGyHHaVEEm+EAllRXV5e+V5EsFnlyXKxKdIKYmQQkxLz2dOnxMZJGlNKh8NhK/AvL8/DsN3r&#10;Dm0jtGnLdaK6Urc3MyUBweD1q5v/hP7ugydPHUrmy5hCEEQdLgEhiBCjKrjkutPqAaTiZA2hRhon&#10;PI389h9+/kdpnp2dne/vHSLDSbMiTQqA8NXVTbc3xMToDQfT+WyxXBOD2J4btgXQyHTsoio9x221&#10;fSHEerHUml9fn/OqjEL/gw8fN41HfhB1Oh2McZblgsnhoBNGfl2XFa+ePXsWtQLLspqMmOM4+/v7&#10;QgiLWgAgz/MM6hBi1pUUQhiYCMmgBr4XmaapIRBCMKEgMoqKP7pHd3YPBq0h/qv/5YlWGkMCIYYa&#10;AgWU0kACKaQS0jBNCLAGEADKuYLYqgQ8v55skpRQq+noAxALLpGGSkqCMIRKK9nYqUXNDWwRRMMg&#10;aLcjSjCGCGpNDSPeJHmWs4pRanie0+12IASUQMZKyzR7na5j25ZlRFHQ7/Xa7VYQeINhfzgatdqt&#10;MAws27Idu98fbOJYCu37wdbWyKDm3d1sudgQbIR+++vf/X612ECA0iT/xc9/+ebszc31bVUKy7KH&#10;/cGD+w/KovzyV1+Ob8YQIAAgxgQoEG+SPCsQRqZpKaXb7TarOWfcspyj4xPH8eI4dhx3OBzNZ/P5&#10;fLm1tS2EvLy8juNEa82YaLU6+/v7z58/39raOj4+NgxjtVpdXFzatv3w4cMmD3x9fT0ejxljjx49&#10;vJvNsjwXUrqOnybZZHq33sQNgqJZUaq6Go/HcRxXVZUmWVGUSZKs15usLCBGpmkGQYAIRgiZJqWW&#10;gSkmlEAEEYFKy16/+9HHzzq9KM2SWpQAKIRwI/gAhRzLDfxWldfPf/ftdLwgwLSovZyvFrOVElII&#10;iXHTrCubMZVhmtSglmViSrhgGuhGac7zTAg+n884Z+12i1IipXAc23FsAHSaJozVjNVvN45aNzCt&#10;uq4hBIRgITghyHEcwyAQwfH4pqzKvb2dTjvcrNcX5xdAA9dzbdter+PFYskqVuQ5JhTCxnCIG4OZ&#10;73tvW0AQas7nWkEEMSHUsmxqkGYD9874RAwCIBRNVSbGWuuqLIsiy7JMCEYIMU1qmRYhCKMG6Fi1&#10;2+H+/s7V1en11SvH0vt7vZPj0UcfPPhnf/jZw/sHrkW1ZlArjBCCeHy3WMdFnsu7u8355d2bN7cX&#10;l9M04xA7mDoVV8t1qiEJohamVCiptEQQ9Lo9x3Zsy9EAKCkRgEAprXQ7bAMA0yRWSmFCMMZScIiR&#10;YdC7xVwhuHuw7wV+XddFUdzc3AgpPc+zbGu1nDmu8/DhA63Uq9evTk9fb+9se653dze9m062t7f2&#10;9nY3qxVQ0qEGBvr+4eGw24sXSyAkwfDe0REhqCxzwyCjUZ+aWEhelkWeZ1JxCACAWr0tba8JIUJK&#10;Skm325FKKiUpJVxwiGAD4AEIaK2EFFJJABDCuKrKTq8nBC/rGmFkuXYYBXG24ZJDqALf7XRalCAh&#10;hJJ6MBhwVn/74uV6VVCiDctcb2LGudbK9XzHdSd3002y2d3d+eGPfmgaZD6bLpbzsiqKsiiKTGlt&#10;O1YQ+lmelVXZ6rSGw16n1+kP+jvbu1KB9XqzWCyyLE+ShFI8GPQ453GSNhtHx3Fs2/J9z3Z9oNV8&#10;sTRMKpQsKx6FgR8GEMH5YtlqdxAmNze3UumqZoSSMIykUkVRAgSLvKyqmtWMUqMxrNY1U1phhA2D&#10;Eoxc1wl8vygKzsTV5UWcVO1OIKXaxLllG5RS23EghKZhtdsdoOFkPJ3PFw2sd7PZLBaLxslsmqZt&#10;O4zVjHFKseM4QRA0iKyGS9zYihr2PqX4bbklAp7nOo4jhGxOQVIqQqiUEmjQmCy01pxxISSrK865&#10;kAwiQChmrGa8xgSZpuH5dhD6hJCnT99brZar1bosS1aLuq5833dddzpdEoz29vaVkkmSpGmW5rlp&#10;2bbjQIQY44wLVrOqqqlhciGKvLBtC0G4WCyLvMzSvKxqDaBUGgBIydubWikFIEQYR602NUxq0orV&#10;k7s7rTQCqKpKz/Mcx23GhUqpNM2kFGVVQgj90Hddh2CCIAQQ7uzsFmVZ5DmAgBAslVouV0We2bYF&#10;YUN71VIIBCGACGPSlIk2Tx7Bpfr+9Q5GAACASP93JmLdAPAhhIRQqTQESAgptQQQagBNyzaoaVk2&#10;pQbGBGJCDMMwLMMyIcRSaymV1Npx/KbgV2kNANQQNpirqmIYkSZl2tDXdKP6gndEHwA1RO9Out+T&#10;rv7J6qw00FopAYHGuPmpCGilhVBCOrZRF7lrWf1udzYd51myPRgeHx2YBinyTDDWuLeSNJ6MxxCB&#10;k3v3ECaM8cFguEliy7EpMSglru9u4rjX71d1MbkbP37v3mgwYIJriJ4//0ZKdXx0giA+PT1Lkoxg&#10;4thOEESdVte27LpiNavLqqpqluWFYRkA4pvxTc3YZz/6MUT4F7/8JReScX5+cZUXxWhr2/MDTMy6&#10;4tvbO6Zjh612zeRsNieYYkKKst7bPfiTP/mzDz788KMPPz4+OjGIcXs7XS7X7bDre9FisXIdv93q&#10;5llZlnUYRnXNyrJqVrff//5rSknQCm/G47qsO52u67rz+fy3v/16b2+/rGsuxN//1//v698/Pzo6&#10;1hrs7e1DiISQtu1oDbUGUiiCqdLANK0GTcprbhqm5weGYXIuqrKmxAijVhAEUkmCSNRqNfHgfn9w&#10;cnJve2e3Gew29TZlWcabdVPB3el0tJa9Xnc+n4/HY4QgpXSzWYdhSCkRQkAIptP5crl89epVXdeU&#10;0qoqsywlhDLGIASGQZungdASU0JNQ0PABeOSW4altUYIVlUplUqzjBLi+77gvKpKLdXp65fPnz/3&#10;fffw8KA/6L148W0nivZ393zXWyzX8/niLXhcAgQxRNA0TdM0m+yV53nNCq4UCILQ8zzDMDrd7tXV&#10;VZbEGEFKyWDQv5tO0yRptSLG6qOD/SxN14vlar2gCCOMyyLvtDuObQOt481GK3l8dLS3u2NaJud1&#10;WeWua/u+1+m0LcPwfd+yzHa71W5FYRjs7W7t7e08eniPsRJCubu7tbU9cB3LdSzHpghqy6SubX31&#10;1Zc1K+/uJmm2gVDfjG9a7RaAyjSI4GzQ71qOEUWBZZCTo8Nhv7+zs310eFTlheRqZ3f/8vJ2OltA&#10;SGzbX2+S6Ww+nU3zIvvo449293bTfCO1sm0jagV1XXHBAIDUoIRSauC64kVZLFaLi6sLxuuo06qr&#10;ejqbIYwRwYxxJnhd11G79ezZBw8ePVgs52/enE4nY0opQrAoCs5qzgUltCzzqijzItts1lmWrhYr&#10;zpjrOMNB7/jkYHtnNNoaUAMVRRonKyH5Jl5SA1Vl8frVd+PJ7e7+zr2Tw3YnOj45VFpuknUrCqNW&#10;gCC0LAqgLsvMMInr2RABKWuhuIICYC007w27Ydv3Ig9RGHUj0zMOTw4OjvcHO4PBdn/veH+0O4AU&#10;pmXa7/UGg36ap6vNchVvxnfjmlWf/eizWvKf/eLny/VyHa+VEgAqiHRW55tkjSkKo2C1Wbc6bQCB&#10;VHrvYH8wHFi2QylBCFmOPZ3eLZYrYtCr60su2O7ejuPaBFMhhBLSMk2ttFZaczm+uU02m36nu1mu&#10;oAZIQ1bWjuVoqSI/8GxHCQ0UsEwbaqikAgAigLQCWgGIIASIEorf2u4hoRRCxKUsyqrZSxiWgTCq&#10;6woiqAHM84pVnBBqGubO3v5wOJrN51meNSOS65vrre3B53/0B8TAk8kkzfODvUPL9ngpTeIqjqeT&#10;1e9/93J8XTo24bVaLzeu6x/uHRiGUdXMMOhwOGi3WxroPM+ABlVd1FWtlVou1uvNpiwrw7Rt2xkO&#10;RlGrpTXsdEcAYqkBZzJN8/2Do+FwqAFijOdFtlotNYQnx8eQICGUYVKEFMQKY9DtRKZJTYs6tjUc&#10;9J4+eW846BuU9Lu90XBwcu+43+sDKDHW1KAYQYJRt9PmdR2nSVFkZVlsNnEcp1Vds5rlRcmFvLi8&#10;/vbbV1dX47vZ/HY8vr2929ra8YMoSYs8rwAgSNNO1Ds5ejDq7UBJ0nWG/83/eB8ASLFBMAUKSqmA&#10;0hoAjHEtOOcSESokBJgqgE/Pry5vZuskUxBRw9IQCamVlJzVhmE4tuW5FoSgrsuqzHu9zrMn7y/n&#10;K8s0oyiwLVNraVsmxgghaBoGhijw/OFo5NhWWWS//urXz59//fLVi9VqiTEkhGigJtPx+PY6y7Oq&#10;LCaT8XgyzrKUYBSGQbvdcV0nDNutVst13XiTfPPNt5PJHWfKdf3t7b0XL156nr+7s39wcMgYa6jA&#10;i8WyzHMI4aeffooQurw8n93NKcUAQCFYluZFmQV+2JRQm6Z5dvbm229frFarp0/f7/cGV1dXSgE/&#10;CNI0u7q6iaLW4eERYzyO45vrWwCglMo0reVyGccx5/zRo0c7OztFUSyXq6IohsPhw4cPTdPM87wJ&#10;wrG6ms1mzUjDMExCCIDAMIw8z5usb1mWRVmUZYkQggAXRdlwL4QQEL3dpkCMIIRCC0Tw20ALghoA&#10;iKEE/Mn7D/f2d0peVKyAUAOoTNPgXEANI79lUltU8qtf/e71qwvbdHmlCaZ1zQEAju01FMSmZ7hR&#10;UDVQUnJMCcawsRcKIeD3tQ15njeUGoRQmqa+72OMF4sFQqgoimZrhTFuKNmN+whj7HnO4eHBkydP&#10;HMdu3AHz+d3+/v7e3s7Z6atm4ntwcNAf9Dqdznq9mUwmVVVzJhGhBDduawsjCiFEGDYc6aaZWUpZ&#10;5GWapo2NSkjevIt3mR9KiBRSSmng5jzJhOAGxUoJCAEhCEJV1wWvKyFqVueS1a3IBZqtlpO9nf5P&#10;fvLxhx88+tEPPxyNuhrwLEtNSmzbqWq2mK2nd0sNrbxS48nyl1/+/ruXl1UNpMbEcBE2mFRFyaqK&#10;AQQJoY5rb29tQQyDMHQdlwsupWw6OgHQBBOllOe4pmkmaWLSt02tCEOlFBeCGsbB0aEX+EVZKggg&#10;Qk2JS1VV3W6XC7G1vXV8fJJl6enr11lexJtNt9elBJ2eXoah+/jRQ5MSrLRn275tH+3uYa1mt7eU&#10;osOD/cOD/dV6IXgNERiNBlmeSsFrXgvBpZRScCkFq1lRlIxzCDCEoOm+KoocAE0IVW9XDA0whBAo&#10;JaXSTdJMA5XkGcIgyTJMsemYCGOuhGVbQRQOBn3P84o8V1qHQbB/cFAURZokk8kd0MC2DdMwuOCH&#10;R/uDwcAP/c1o/9QAACAASURBVPVmlWTZRx8+u3f//uXl+fOvf1OywrYMqYRSotVuDQf9MAy3t7cs&#10;y9ze3X727IPdvT3ORZIkWZonad606Qghqwr0++1Op7NaraTSTRgPAOA4rtZ6vYnvZgvLpAhhwYTS&#10;Ogg9gjDjPEni4XDY6XQaTrWUqjEbFFWplYIQ1XXNuXRdLwhCxthqtc7zwnXdrdGIUiNLs5rV3XYX&#10;YyKluLubCc6jKJRKrdaFkLXWGmGstcaYDAaDuq6bKxxjLKVKkqSBilVV1VBwAQCua70zPjT3YBNb&#10;QAg7jtOo9Bi/7fEmhJiW0Yi6zX60yQlzzrXSAADLsosit0yTEIIRtCwraoVNtLWpXmxEmCYELqU4&#10;ObkHIZzPF3me25YVxxVj5c7OjmUZEMIoisbjiRAcY5zlles6AIDlcpmlqeM4vuc3yBAhJAKo1+95&#10;rtPYrYUQGgCl1HK5zPM8DMIGAVqWZavVsm0bY2xZlu+/LZV1PU8roIHudXpcSoKIaZkY4/V6xZhQ&#10;WgkhTcOAGCklDWoKwTq9blnmEGil9N10Gscb13Y0gFVZYkLeGcgxxuLtuK3JKzSK7j/15b4DyTb3&#10;LPi+K7txp5dF8U7mbTIOnDMAoQZaA1AzJqQUUgKICTVMwzItC0LEGK/qkgvRmJkBgghjgJHWb93K&#10;zem10ZDfSfry+3zy27XjnRH67Wn4e1n4e31Yq4Zu/dYyQyDSSkkutFRAK1bmpkERgO89fviLL36G&#10;tHJt624y1lL6jtNuteqych0HaEAN6vn+1tY2pcZyuTg5OQnD0LZtVnMppWVbvue22i0h+fZ275NP&#10;Pm61wqYYabXZbG9vWZaVxBkAKAjCnd19VrOb65s0yahhHB4e9nsDjFFVVUmS2Y6HIL64vIzX8db2&#10;zuHB0c9/8cVysby5Hadput7ENze3mzhtR11E8Omb8+n0Dmh0dHT88cef9vsDQswHDx7+q3/1Pzx6&#10;+FgqgDHJsmKziaVS3W7fpHYcp9Pp3c7Orut65+cX6/WqAXTP5/MmFjuZTFqtlu04tu0ooaqqppQ6&#10;jvPgwUPHcQzTDIIgy/LBYHB0dDSbzd45j5R6+89qLANK62adaiqyGWMQoX6/PxqNmjbpsihb7XYY&#10;RQY121HLD6Imyyalggg3a3GapkEQEEJ+89Wvl8tlWZYnJydxvCGEHBwccF4rpXZ2dgjBAADXdRhj&#10;q9Xy7OwMALDZbJr26ca54LpeA15u0rYQQkLfXlSNfIoxlkKaJpVSbjZrx3Ha7ZZjO0VRFHlOKUFI&#10;X19fxcmqLIsw8t57/GR8cz2dTgaDQZZl09msKQmDEHImGm+Cab7FgzV7JEyo57kYk4ZzhjEejkY3&#10;Nze2ZTUS+uHhYRSGNzdXdV3Zljm/m7qWhTECQFkG3WzW8WZjO1aSJOdvziaTW6EEF+z09PXrs5eL&#10;xZ3WwrSo7/vT6cQ0jbLKNZCMV57nOI4VhT6EutfrZGkiBAtDXyrhes7R0V68Xp2fnyklbNv65puv&#10;N5u1bRvHx0ePHj3c2dk+Ojm6uDj3A18yXrHyq6++fPHim1/9+lcQ6KOTo26nJ5hA2Aj91tXV7Re/&#10;/Aoh49XrM8cLO93BxeXFdHqngDRNY7jdN02y2sybej+lJACyqksAlFCCENo8UfuDXqffVRpAhFzf&#10;NS2TcX5xdblarWzXGY1GT548GW1tLRbzv//7/3c8vk3TvN1uHx4e3r9/b3trR2u1Wa/zPI/CsNfr&#10;7O/tjgb9XqergYzj9fNvvn7z5nUQegcHu1ErsB0zioKqzm9vr7I0lUoSijvt1ud/8Aef//Tzw8OD&#10;m9ubyXhc15VlmlqrsiyTNL65uXn9+tXN7bXWyvOcxXKulWCCxXkiFBOSzeZ3eVlIwIUWeV3mZU4s&#10;4viO4dCas0pUtuMcHh1tDYdhFLa67ajXxgZmgluuvXu4yyWved3utgHSrW7LtIya15ggSIAGEhH8&#10;6tXry6vLm+sbzhlCsKpqpSRCkBg0iloKqJoJQsjZ+bnjuqOtLQShkloK0UT86rKyLUsLOR1PEABa&#10;qsntuNVqtVttJaVlmgYmgvPNarVeraEGpmEoKUHTEaB0s0AjSCg2EGrAEUgDLZWCmNiuUzNWMUZM&#10;4gUBRpgJnpdlXdcIIKBBY9rVEHQ6nfli3o7aeZFBBKTgjx8/uv/w/svvXk6n41YU5UVVZVwrqCSu&#10;SrVcxBg6cbIWNfC8IEuK5WIxmUwRRkpKLrhpoqqu0mRTsbququndHQA6iCKK6WK5nEymmBBKqVCS&#10;ENIfDGfzVZIXVVUrqcu6klJu7W5rLYuybHVbjue0u60PPnrfcWwm6iDwbdfERJsmHQ6HSnCoVZFl&#10;BsG8rgSvKYZZls7uJlHgcVEtV7M3Z6+vry7KqthsVpt4tYpXTec2pbTm9XQ6PX9zsVytGBc14y++&#10;e3n25uqLX/zyZ1988esvf/3dy1c7OwcaoN/8+rerVQwBNojlu61Oq0eRKZmACuG//LePoYYIEqgR&#10;UG/TPlqDmtdKAQEa14+lkXE7nX/5m29WaYEMm1ATEiql5oJxxpXSlmnUVSkk60TR7vaWFCwKww8+&#10;fMZYbVrUMIhUHGrRinyDEACAbdlc8OVyeXl+cfbmrKpKKavA9z7+6MMPnj3rdru3t7cXF+evX7+K&#10;N+umFXN3b/fk+DgIfKk145xxwQQXQlFK1+t4Pl8wxrUGVcUODg4D16eY/M9/+VcnR/cmt5PJeAKU&#10;ZlW1v7enpbybTv/wp58Hvs9YmaYpgKrTageBhzDivPZ8jxCEMep2O4dHx//iz//8s89+BDH85a9+&#10;Nb27G45GaZb+5je/LcpyOBzZtgMg1BpcXt1Qw5RCZVnWwGA1AJ1OJwgihPDd3Z0Q4s2bN2/evInj&#10;uCiKMAx7vR4XMoxaYdQKwggi1IRFG59wsxBqrQWXnHGgoVKqqmsIMcDQ9b1ut2fbTlMto7Vs1GDL&#10;MS3bBAgIKQyDjLb79x8cIwyyPKEmMU2DGpgQCjUQQvtulCXli9+/ev3yjNWSIjPwWlC/hSFL0dCt&#10;cAN3pZRSk0KENGhI1IRLZZlmlmVFWWZ5Rg3qB77v+UqpxiQZhiEAoCzLxmpommYURQ2QuSzLpp2i&#10;EZa3t7cNk2RFVtZFURQIg5Pjk8ur8ySOIdKE4NHWEEHSbnU2cbxeryGESjW7cWhZtuu6Td0I43UT&#10;pajrerlYp2mGMW7kJt/3Pdc3qAlho70ojLHWQAsFtSYYIwSA0hgDixLTxFIwoIVpIAikVgIAhqHc&#10;GnR++Mmz7VHn8x9/+sNPnw36LcaL8fj64uL87u6OcyWEnkyX5+e3V9ezNxfj//Jff/GPP/vqxYvz&#10;dVxh6kJEy0oQapVlxbkUUjQthFVZ5XlW1VWDZ6hZBaFWnCMECcIINKh2aRAahWGSpJhSABHBSGsl&#10;pSyrsj8cBlGYV2Wv3xdKvXz5cjyeWrbjuC7jghD68OGjVrf1u6+/vhmPh4NhU6jbbkeb9eJ2fG2Z&#10;RrfVMgnBAAw6nV6nM76+roqcYvz0/cdAy/V6CYDWWkZRkBeplEIoIZRgvOaCA6XqqmaMCSmlVLZt&#10;dbsdTHBRFhBBAIFS0jQNYhhvg4UINE8aqaWCGgAtpBBauZ5LTCqBzou81+85nus4NkLIMKjnumVV&#10;SqUc1zEtIy8yADih1Pfdsiz6g956vbi6uOj1Wn/8z/4w8J1f/fKLN6evTQsd7m8/fvyo1+t4ntfr&#10;dTudlue5vhcghIqyur66/fabF69evZ4vV4vlerOOv++OAcNhq9vtxGlSM9brdcMoKOo6zbM4TefL&#10;BWfCti0uZM1rjFC/3+0NeoyxoiwhwlGr7flBXpRplkOEORdSamqYGkBMKCZUSI0wqWrGuJBaaqUc&#10;x97Z3gYAbNar9WbV7/WCIBCMx8mmrgtEECZEyLJmAOO3PBYIUavViuNUa2AQg9VMKtWkEppdaRM3&#10;yLKsrivHcVqtlmEYzWzu+7YVEEWh1qqqynceVyklghhjwhgHACqppVSUGlVZaw0aBttisfY9ByG0&#10;Wm5arZAQXBRFmqbNWYsx1hw+iyIjBA9HQ0Lx+ZvzNM0IJVyIqhStVnBwcBDH8WqzhghRwzBMMwpD&#10;wzARRKxmWZIVRem5Xr8/KIpyPt+wqnQ9xzRoczsbhtFqd3w/kFK5rjcYDhEmNWPUMAGErXbbcW3G&#10;uRQqidMsy5MkXa3j8WQ5u7u7Ht/meeEHvmlZSmvGmOt6nudt7+1WVfXNN98kWQKAdj2PUAyB5ow1&#10;jZSHRwdplq3XKcYQAI0QbDzEggsNmjpc3XwJwe+bQwHQSjWnUggABBojRBCmmHCuEMRVzaTSNa/L&#10;uoIYaaUgwpjQxtgihcKEQoSpYSgAAURSqZrxoqxqxhr1m3EGISTEQJhACKVWGgANwPdFRwhCCDBR&#10;GjQG7Lclvs1VBP4p9AsRbg6/WmugVFORCiGkGGGIgNZaKim4VgpqBYHqtKM8S7I4fvb+e3VRblar&#10;eLPJs7Qqy8D3fN+7vLo0DJOaRpxkEOE4yZRWWZHblpMX+XK5vL65Ksqi1YoQgsvVEiLw+U9/UrH6&#10;9Ow1NQ0AUa/f5zXnTGgNJ5MxAGhra8e1nfV6k2X5+PZ2Mp36vr+9s+N63u3tdLZcspp7YWAY5iZJ&#10;2+32Oolnd3OAsed6luv6XnR1M76+vnH90DRt1wvuP3jy7IOPHzx45Psh0Mh1fc8Nvvvu5fXNGELk&#10;e2G71ZFCWqYFAU7TJM8zhGBZVmmaNvH7i4vL2WxuOs5yvX71+rSqmZTKcZz/6//+zzVjVV0zzueL&#10;+X/43/9DEIQIob29fd/3OZeUGpQaAECltO8FQsjG0wQB1FIDBZR+OzkEGgilGONaa9/3R6PR7u7e&#10;9s72/Xv3qWFmWbaJU4xJ8wOzvGhsGkVRuK5rGMZ8MZ8vFghq3/f6/X5d1/1+t9PpEEIYr5uOLkpJ&#10;mqbX1zdxnACgGzZnE2cg3497CCFSSgW14zoNZE5K3tSjSSkRQZskLvMiisJ2u1WWeZLEEAIEgGVZ&#10;s9ndt98+933HMEjoezu7W9ujra+//v1otMW5WKyWZVlWJYMANSOkpsRIiKayDjDGLNsajbYatuJq&#10;tUqSxHNdCMDOzk632+W8Xq9XdVXGyVowNuh2//CnP/nRpz84PNg/Oj7c3d5WSiEE6qrACOZlZpiE&#10;ElTWWRyvlBKUkuFoYBgEIjRfzJM04YIblHqeV+TpZHx7fvbqm+dfl2WyXs19397eHjies1zON+vV&#10;fHantUIQmKaxWi3u37/3yQ8+fvT4Ua/fsx0bEbxerd97+rQ/7G1vj6hBj46PTctMs8x3A6DRZpNG&#10;UZcS9ze/fZ7k1e7ekeWGf/D5H83mi1evT7Ms7fR7CCoF5db2oN2NNsnq/PLNKl4gDH3fH/R7zV3J&#10;pbJsq9vvtjqt2Xx2O7nt9jqHRwdlVZWs6vW6e4f7hwf7nW57sVx99/IlxeTZB88+/8lPf/DJp8PB&#10;kGBqWwbGqB21fvzZZwd7u7ZlGgRfXV+u1wvPdXZ3R/fvHb7/9IkfeP/43/7hxYvfZ1nMedXttltR&#10;tLu7s3+w/+jhw1a7ZRpGkqZFUcZJapnWbDafTmaTyZQSc2u07ThOnud5llODjkYDTBClxPWc4WhI&#10;CMqzzDBpp9chBOdlbjt2GIZCsSxLK1ZSSk3HhBAqLcMwBAhGnXbUbR2eHL337MnhySG2qOkYR/eO&#10;FNJxnkzm04urc6aYgsrzHEKJ5diObQ8Ho929ve2traLMlVKGQaWWhmFQaiCMq4oJpdIsHm0NPdtG&#10;CLK6NgixqYk0qPKSYqKkWswXWunNegO0Pjk5cW3HMR0lFFCgysv1cp2laeD7tuUIqRoLEtBAa9A8&#10;gU3DwghBBJXWUkuuJYCImoYbBK9OXy+WKz/wCcFSSYigUjpNUimV5djUMOI4hRBJIcMoNEwjCINe&#10;v7+9s12W+ZvzM0oohGh8PXEdv98Z1rVEyFitkgf3nwqm37y50gp4fgCAHo9njBeEYEzAm/PXd/Mx&#10;pcT2nCyN86rsdtsKAq0Uk3KxXKzjjVTSdh2EYS1k1OkqDaqqLOtCcM54Ndzq24559uZ0tpjGyTIv&#10;Eq1Fuxu1O6HjmoBIxzY9z8UYW4axWa9Wi5nizLIohKodBdfXVxfnZ6NR37XNXjf69uXzu/mUGCTL&#10;EsYrTFGeZ5fXl/PFrNXu3Du5v7O7K5WazRaWbR8cHm5t7Tiu3+l2d3cPwqh9eHCMEK4qtjXcfvDg&#10;0bOnH3Za3cV0vpwvkAKKSfxX/9N7ECKgoJa6cXFpAARnNWMaAI1ILbXtRlnNv/rdN3erBBKbWA5A&#10;1LRsRLDUUCgJta6qAiOklHBs672njweDAUKoqqrJdMJZSShCSHmuNRj2KCWWaTiek6X5erVSWg6G&#10;/Q8+fP/Zs6fPnj0DANzc3Hz55ZdnZ6cI4eVyuZjNlZII4TzPBReNqa8ois06tixrOrl7/vz5+flF&#10;WZYIkXar67reaLSzXq6TJK0r9tVXX11dXaVpWlVV1AqKLM3zlBr4z/7sTy4vz6UUh4f7RZGvlnOM&#10;ke+7OzvbDx7cOzo6PDjYPz4+OTw+LKvi7OzN2dlpURTtdptz/uLFd9fXN7btDAbDk5N7s9m80+7P&#10;5wsE8TuZpQm8nZ6e3tzcNvzSRutoMIymabbbbaVU0zXaHA6bk2Ej2jTHtiZ8UpZVk9kjhBiG7Xke&#10;NSiltCkVABAQQoSWGGOAtNZaatUkXYOW/+PPP/V8J69yADQ1CIQAQVQWlZIqcKIiq85enn/34jUC&#10;hm04SBMCsRCyQSIrqTDGVVU3+rNSSmnFOWe8rjmv6rosS61U49N+VwvMGW/6Evb39ymly+Wy6SCx&#10;LCsIgiAIIIRZljHGANDN8Bth8N3LF1dXF1c3V3meV3XZ7XYty7y4OEdIE0KaJsOqrMMwXK1XcZyU&#10;RY0xho3qiwhCCGgIkea8seYWnPOmFbD5hL8nPKN3KvHb98gFhBAjhCFCEJgUEwSBlgYldZFIUdom&#10;QVCZBmxHwd7O4KMP3xv2WwjIVuQm8bKs8qosIYDtds/zIqXJ5dXkm2/Orq5nr0+vf/Hlm/m65AJg&#10;0wWIYGwhagCANQQIY8uyLNPEpMEhIIyIBtr3/ZrVgrMwCDDGQCnJuBJCa91k8trtdpZlrK6FEBhC&#10;JQXGGGFUc44pcVwXY/zd6atNHAsl/SDsdDtVVfWGAz8Ibm7HL158a5rW9y2Xy35/OBwO1qulFJIg&#10;tF6uFrPZ4e6ea1pX5xcEY6X4/fv3ppNJVReC8ygKPN+pGSvqSiklleScIwilVlVVawUIpQDqqBX0&#10;B11CkVKKUgKhFoIFfmC7Fue8qisAtFKyYnVRlWVdYUK4EkJLJsUmi5M07Q/6Zc02mxhCWNdMa8gY&#10;e316Ol8sWF27ntfptHu9LoKwyDPHtTmrMYEP7h8/fHAvSze31xeGQZ69/+izH37iuk6SJHG8af71&#10;eVakSb5areM4W63i2Wy5Wm20Qo7rY0SSJDMMapqm6zqDQR8AsFytGuHXtm3PDyzLqmvGOSeYNrtD&#10;jAnQilIDaKC0NKjh+15jW0iSJI5j1/UghFzIBilU17VWb5XDOI6FEAhhjDAhpN/tVXW1Wi4Y41uj&#10;YRAEUsgszRbLuGa153jUNKTgEKEwiiilpmGVZTkeT5RStmVTSouybCjrTXNYM4oSQhCCG26TZVnN&#10;28nzfLlcQggbm0aj3DYp1qKotVYNz7n5rgbvXBQFq2vLsuu6opQ8efx4e3t7s14MBgOEmwJ53rBq&#10;VqsEANWAPeq6DsOAEPr173+nlDJNCyFt22a73W5q9vIixxhzzhvvRp432xEDI5LnhVaSvC1aK3zP&#10;dV2vLIrNZt0UvRRlOZ/Pz8/PV6sVAEAI0XzmRVFsNpvVajkejwXnt7fjuq7TtNIACqkAggcHB612&#10;ZzgaZXmxjterZez4Tl4UVVW5rnt4ePjg4UPHcf5/qt7rR5IkvRM06do9PGRGRqQs3Wq6anqmR5C7&#10;3F3yhkfuYLEPd7j/8bBPBI7YIw5zJGeHI7unp1VVl04VmaHDtZveB6sqchOFQqEyM8IRbm72fd9P&#10;UYJd16nKCmM0HAzTND04OCjLgjW1gdAGntukUCklJcQA/W+ks+BNHW9F8m+J0Fq/oUYrpSDCVgBm&#10;jLF9yJv2Vek3Rt9KaaOxS7XWEGFgoJSqadqmqaWUVq5rjHYch7gOdVxCiIHA2lMjhAimb6giCFlD&#10;ZzvK/F9Q37f5vgAA/MYc6w0YDN9+IZsVLxUAAEMArQEEY9IOBppqs1xRjJq2JtD0ej2jVdvUz757&#10;RihNOul6vQYGPn78+NWr13Vdf/D++34YfP3ll47jjMdjKaUdyniBHwY+QvBffv3LMi8++PD9oi6L&#10;smzbNvBDqeT+eHLv7oPHj78bj/a0Nhhh1/MuL5avXr9cr5a9wWi0NzbGSK19P9AGVFVNqNPpdLjQ&#10;RsP+YBQEEXXc0Wj8/gcf/fCHP/rBD3/00Ucfv//+R0EQ1XW7Xm0Yk4Q4CFLGRBjFve6Ac351ddU0&#10;jVbA9735fGGH1ELI7XYbhqHVjbuu64eB9VacTqfdbtd1fAjhZDKZTCYY46urq7Is33vwviV9hGHI&#10;ubASX2MMgriua4u926GDPa0IJehtcLcBwE6p3knN8yKXUjqO1+/3AcQQIsf1oijGhK7X67IsP/jg&#10;gy+++GJ/f7/f752dnSEIrHBOay0EBwCUVZEkiZ1LlmWxXq9fvXqV5/nZ2evtdvvOUdKyBiwCjG0s&#10;AbEXJqzBnk1YYIw5DgkDPwh8a0MJjIHQREHUtvVsdnl9cwkhkIodHOzfuXMnieNOp5MkyVdffSW1&#10;qus6y/J/XXX4jY7JjuC11oQSxtj5+flyuSSELJdLrfV4PH716tWLFy+Wy4UQIs93lNKHH398986t&#10;i9cveNuslkutpeNQSnDaSTab9S7bCc4ABG3beL53dHRwdHLY6cSu63S73clk/969u5SSk5Njh9Ig&#10;dCkhcRz4vtu0VZIkQeANBz3G22++/cYAA7SWUmTZbrvdBIHv+/7f/ue/McZ89/RpURTUdcqyLMqi&#10;2+s9f/FMKHF5eeX5/mhv/OWfvnr16qybDppWzq7mf/zTNzfLTRh2pEFeEJ9dXP3h95+Vdem4fqcT&#10;9wZpVWXUwQBqz6VVnQvJ15v1arlgvPU899btk25v4DhuXuQ2++N6Mc+LvKzroipGo+G9+w+SJFFa&#10;z26uZ7Mbh9Lx3j5GdL3arNeb5Wqx2Wxc19kf73c6yfXs4vmz7+aL66+/+hNC4NHD7925e0owuJpd&#10;Xl6+thfQtKXSoj/oD4f98Xiv3+95nu86rnXggxBS4gZBGPrxZrMz2sRxcnJ8Sgj96KPvnZ7emkym&#10;i/lifjOPolhJFQYh56ypGsEEF2x+fSOEwIRwzvKi4KxFGHMmWsbqumQtl0q1bVOzphbtrti1vC2q&#10;vJGMS5aXOXERwjjqhNRxIIVK66ot8yIHRiupMCGu42S7TCtpjE6S5Ozi7PPPP9fAUOog6tR1K6WM&#10;42g8HGmtCcLQwCSKMMRv1LwAKCnPX5/VZQUN6Pa6lDivX51JKTebTVmWRmulVdM0cZIEQSiFkFrh&#10;twnq9vFxCMUIAQiEkgYaTIk2QAGTpGlV1xeXF4y3QRQ7rhMncb/Xp4gUeWkHUlobSmmapoLLJEm0&#10;lsaYTiemDi3LKtvtrq/nBBOMCDB4s95C6Hz55eNOp79ab1+9uvI8l1InL/MgdJM4THtJf9hTqoUA&#10;IIytAMcPwpOTW/vT6W6XP3/5omUcEfrs+YvZfO4HUdrrKqiTJOoOuggZxlrs4m43uXXnpDdK9yfD&#10;7//w40ePPiQO1FoozTivuWCYYodQh1KPUgcjIZjiLE1iz6VcMAiUS3EYenWRffnVn7JqJ6XoD/qI&#10;QKEFdWkUR71Bz/Xci6vLZ8+eGQyPD0+mB4eu5yNEKKH9/uDw8Ojo5GhvtD8ajztJ5/6DBx9++L3I&#10;C6uirvKCtxxIjQxEwBBoECUOxUQpY6SCAEOsNYZeFOZ5WfGW0ki7ZHa2vlisjOO0ErYFg0Qix5cK&#10;IoJ9EkguHILKvMAQIUqEMpezm7quwyQ+Op5qzSHQZZURCnyfao0xpgiROAnvP7h7dHzcHXbatr6a&#10;XXz7+GtLtd1t86ZpTo6O7tw6tfd7Pp8jRHZxSQjp94fj8biT9pRSru9R14miaLvdlmV9eHAU+RHU&#10;sNPprtfb+fWCM6aV8j1n0O+enBwjCM/Pz1+8eLHbbghGT797Mp1OHz382P3Rp23bzmazqqpW6+V6&#10;vdZan5ycMDF68eLFarXhnLuuSwjJsgwhlHZ6gR9hRJU02032kx//O9f1X758+cUfP8MYC67iOHF9&#10;b7PZnJ+f2xS4yWSyXC7X63W/34cQbrfbNE2tLMcmdkAId7vd5eVlVVWWHhbHHcaEhVOsu0ycdOM4&#10;dqAnhLCVlL0qgwxCSCgupQRGYQz7/cGj7z8cj/eyagshRBhIKQHQAGghROCFEKLzs8vXr8+VhIHn&#10;G2kgRMZYx1eEEDIaQoQMNAaalrcQQiABAMAgAN5q27bbrQ0RtawtSmktaoBgt9u1YUiWPNntdvf2&#10;9jzP2263bdtWVeH7vuuGGGPPdwghAEI/cNfrNQCm0+kYY3a77f7+3vVsBrSJ49h13c3mvNfr1WWt&#10;hBRC+L7vYAdCqAGSUiL4JuzeotOO4xDs2MIdAEAptaWGEEJIbnsAzrnnedAAghHGGEODgIFIQQO1&#10;bOPId9x4MOh1OvFkOt7fH4+GfVblN1dXSjb5bssY41JczK4gxLdup5dX16/OZrOrxS4rm1rUrcAu&#10;QdgR0jCuPC/QGuZZAaFJnAQhxEVLKR30u1poIUTa6aX93nK92u02CMC2bZWwlQXDGlCIIICWihZF&#10;0XVREIyllIHvcs6o65ZNY1ncz58/Xy+Wq3VNfbBarbgUfhAQQvI8f31+ts2Kw8NpXZaN4EDquq73&#10;94bHMJZ0FgAAIABJREFUR6cYgc12u5rNoNJxHK5WC4IwY21/0LdydAOU1tL1qJBSG4UQBAAiyxcx&#10;wBZJvUE3ipK24VEUeZ5ry6aqqoTQEBoDlFJCa6mN1ApIpThvEEZGqlZoZSTAwEANEfI99+rqOq9K&#10;x3EQwVJKW5EHfqSAWSwW6/W60017vd7tWye73Y46TsvqKElGe0MNTFmIyV6Pun6aprvtJo5jjFCZ&#10;F9vtRghVl42SepvlSkJgoON4WmFgUJ3zpq2CILDuVo7jrNeroiiCwKeU+n5AKQUQ2jqPUmo0VMoI&#10;IYIgkMhIo3e7nR+4DKGGtXEYNk3DpQQIGYCo4wmpsyyLgpgxDqGglGoNbNKPEIK3AuM3bklVVUlp&#10;rGP5YNjL8v7r8zNprDoXua5bNY194nqjwdnZmWCcIAwh3tsbAWSjehqttX2KtZbW56Zt26IorHuN&#10;Nc3CGDd1mWdb13UxAshxgiBomoa1LTCGM/ZOKaAxFkwaBRzH0VoDgJIkiaKo3+9Pp9M8z/uDrpRy&#10;t8viOAwCL4qcJEkdx0HAbLbr9Wq5NxylaVrXtUMdxyFJkiaduKoq3/cppTc3C2PAdDo2BgqhtBaW&#10;LRIEAYbIaIgM2BsMHYdWVbVc3DSN9l2ACJLaIOIIoYTQz1++TtO03+3EccwY2+12xhjfD6eHR4PR&#10;3nK5vLpcaikBwlJDqUBZtbPrZZZv64b1h/2k022aarvb1U3T6XQQxoPBoG4qCAEyOvB8TAnRIAiC&#10;wWBQ5BVCaJPlVVVxXlFKjQJKKYBsowshhMa8sfABb+Nz4RtremX7DaUUdf13PQ8ACADImVTS8Les&#10;aQghREZCo6VyqMSYCKHatmWsQQh5nmsbAz8MbaMLEEQAIYQMso04tBZWhBD9lo9tc8jQm9yj/6UJ&#10;xhhrA6Ft4w0AFpo0RkkJAEBAGwPVG6GzBFBXRYmgYYxVVbWuqyAIgLUVlGK7Wx8fHjoOffzkCQBg&#10;NBxOpod5vnv4/Y+zIv/u2Xdc8KKuANTTg31jzHK5XK+XjLGiyieTSRAERVFQSm0aLYRGSilFA0Fm&#10;N/kPP/zw/PXFxcXFcJgihC5nN1nxz2EY7U8O7ty9D4D++uuvl6v1xeXVBx++H0axARBAFITR4eHh&#10;3bv3j46ORqOx7/vnZ5d5Vg+HYeCHC7lBkPR7Q4SwBXgd4nW73d0mc33XLiopeafTUUpIqZumGgx6&#10;jDXLzZoQ4niB1vri/Ors9QXGeDKZfPjhh3//939/fHw8nU5PTk6Oj48xonmeE0LqumZMEEI817ep&#10;PNY10EKsds1YRgYAwNLj7UEG35poOI6jjBJCKCYtedgYEIQmy7KjwxOX0LPLi2fPnh0cHGRZdng4&#10;/clPfuL5zng6vrm5OT4+btvWj0Li0uV6bQ2uNttVlmWbbAcAYFJ5YSRZay0z8Nuu1w5l3MDSkpkV&#10;ZDHWWFWC53kIIUKwlFwpYYDyHNf3XQwhgDqKwuPjw8vLc6VNGPqe52Sb7OLiwnb+UZiw9sxqNDQw&#10;VmLwr2Zgbz8iznld1wihTpLGUbLb7dI0/eijjyCEy/kNxlhpoZSIokAp6Tokif3z88sn33096I8O&#10;jo6PjiZc8d/9/jOM8WQ6fu+9+x989CFCaHZzlWXZ6/NL3ehutyMl/+CD9wghrG0RAjez68XNtUPI&#10;yfEhIXC7WR1N9yYHk/fee29XlP202+12/+Ef/uHp06e8bb73ve9dXl7e3NysNxtLEd8VeVYW0uhe&#10;v7/ebAajvSjpbDabompYzb55/HQ6PSyLerXJPvjw411eP3/12g3Kp8+ehYEXhIHnOVyq+WI1X55z&#10;VX/6o0dx5Jyenhb5dnZ5JRjL8m1b1whDzkxTM6E4lojztm6qbi+9dee0KIrRaIQpuplfr1arFy9e&#10;bNY7l3oU4k6cYgw7nc6g103jxPddinAlGETg8OjAC9y0G2sti3z99MmO89aPwqPD6WDU3e46nk+T&#10;JAmCQAglZQ20eZNYwRUGsGkYMCSO47qs60pwZhDERpNv/vTkydfPHjx4MJmOZ1fzs/PXLVOdTqcq&#10;GYA6y7ZRFHX76c3m+vnjZ729oR96N8uFUspx3bzINAAQGYIdgzQhJEljZYzSglAqlbAgv+N7Z/Nz&#10;j3pB4IVJ3B/3yryiGAKjgIblrvSV6o17q9WqbluEUNO2vu+naeq67nq9briIwsT3fYohRoAid7ta&#10;T8bT0POFUEpIz3Wtf4PRWikVxzGA8Pz8XCmzmq8cx5FQ4gB7XhCGUnBVNY1S0k4ijQIQQIIJhhBD&#10;ZKzSRGkDgRJCaONAkGXZ/sG0FXy7XedV6Xk9qRVA2PEd4mAm2hBEgR/Y+ZQ1pUMUbbPN5eUs7Sec&#10;y816J4UY9gZV2Ti0tDPu1XK52awwhl5AD44PRculYndOjo8O99MkZJKtNjuKoZQAIGcynkCMypJj&#10;Koxxy1LlOU96HnHjzbb49W8+G7x6deferbgTRXHy/U8+ePTDD62br+OpBFLqEsZziB0uC8YYIYgx&#10;1nIZhoEQvK1rAqCLkeOQXZ5dXJyNR3vayNGwO9nrAQSbqm6bXRwGUjOp2sFoYJBxPNfz/aKumGTD&#10;vaFg4mZxffb64vDwKEnSwE8Yq9tWlFVTlS3QOEm7nSTtJF3GmGp509QucghCuyyH2gwGA6IVdYIo&#10;DEPOeVs3GigDKcSuMtJgiihKB6OiEF9/+91yW3XSHiEeZwpoI6QqioJSEkWRUZozoYHRSl5enXPR&#10;vn79Ukq5zW7ef3AnDL0wCF0PRLHf3+stl8vVdhGG4Z17p5TSxXrxm999s1jcMN6UddFN+2maDsa9&#10;LMsE4MYA5CKtgZbKALgrN0mcOj558uzJ2dnZJw8fdXsd17u7Wm729oaPHn1yfHz6L7/81Xw+S+KU&#10;Uuy4ZHpwT2uZZTtjzHg8vn3rpNdLoyiwf08m4/F4dH5+zjm/f/9+XZe//e1vyrKMomg6Pex2u0+f&#10;fHd1PbM4iev6nU7n6Ojo4cOHTx4/rapqb28vz/MwjKWUeV4+efLEdln93tBWxv1+vygKm5yZpmlZ&#10;lr7v2z3dyn4s5GJtHuxRZ4+Q7XZ7fn7+pohECABQliVGxHpCqLYVkhEJtVFKASk5hJA42AiijEQI&#10;EJcMht37D26X1aZlJURGSWUMIARpDeMw8bzg5dNXL56+KrIqDlItjIP9t1441FpfvDto3zlXvZEu&#10;AMCEsEG+gRu4jt80jdLC/kBd14PB4HB6UFVVWZaEEMZYmqbGmLcOzCKKIps9gAksigJjWDW14xKE&#10;oOf50+n08ePHWbYdDYcudcIw7KXdIAi0nYIbI4QIgwATRymDIAlcD2CkFZBSBoFvgRFCCP43ND+L&#10;sSCEgJaScYqQ7/sUIqO0Nppi7DlYy7ZlDYaaOqjXj0eDfq/f6Q+6nU6nP+w1TXUzv8hWK4RQVTWX&#10;s+sojInrQegvlpvHT/8py+v1NlcKEuoxqbOixo6jpIyStNvtdrtd+8FCjFyPSi7m8/l2tWzKIgii&#10;KEoAADdXs4rXq9UqiWLethQTiuyhDyUXWgOlFFcySmI0nxNKAUZ12yilDMYIIc55Ni+tlW6ScMdz&#10;ISVlmXPJzs5eDYdDoFWnE2fbbVlW0IC0EzLBzy9nQEvWtBSCtuUnB9PRaPTNF1+Gvpdn25OThzc3&#10;Ny2rfd83BBdlyThXWpq360EIAbQxxnR6nbt371LqWgTPGI0hcT2SF1wIgRAsy9za9lCMpFbAKEpp&#10;wwWEkDNOfRo4Hg0cgAn1KISw5YwxVpbVbrezrAFCUH/UV0rVdf3o0ScQo9Vq5TiO1KLf7ylg5vPr&#10;oigQQrfu3PZ9n0lR1818vriezefzpVKGM5nvGgOAEABBQKlDXaQVwBgihClxXQ/bUHFKCWPMGDOZ&#10;TBhjNmW6Kuu6rm2sNOc8DH3P8zCBqhaUUtE2Tc0A1HEcv4P1rGey9Ur1fb9uG4wxREgDU1YVfmPJ&#10;axCBZVlnRZ4mHYiJYmK7zYQQgR9ZboWDoDFGCek4TtU0bd1IraIosvsM5/zy8pJLMRj0IMG8aYnr&#10;2BaLMcmYtJiVbZshhFYejzHmjFVVJYQSQtl9BmMcRZG1dLbCUSsn5lACACDAlq7Stvzqcua67unp&#10;7S+++LxtuDEGY2Qlx2/FxiYvCoxxnudxEt27d+ebbx5XVdXr9brd7mr1ljIjpOtS29tfXV3ZmGVK&#10;qUpTigl1XQA0Ru5gbwQhrOvKdV2EgUNoy1mn28+yHGNs81EpJb7v73Y7Jc3e/hQZILQoi3q0N6jK&#10;xguzphUYQ6nV85evAdS+4/Z6XUpd6xs/Go0B0FLKqqouLy89z9P2JvpuEicNZ14QEgQ2q5Xn0v3J&#10;wV7bnl1eLRYLCCHCBkEjpTIQIMt1/jdiWovavfsHQsAmJll9tW1irbTpLQNf2/Vj+426bYCCnudh&#10;TKzVIuet4ziu69oKGyFkjBFKEghsH/sGiFZv3tHKPd7un2/uNTDIGGiXxLtOGCGAEQEAAG20VgAA&#10;AxSEEAGtlJRcSCkRNJ7nRX7ICWirOnC9IPB229Vw0O2l6R/+8Lu94ejnP//5xeuzLNvdvn17u90K&#10;KYnj/vjHP+6k8d/93d85Drl3985isVjNF0VepWnqBVHc6W6zzWazUUZJxafHRyd3Ty+urpfL9aC/&#10;V1dtHKee511eXl5fzvZG+0BDq4+1rGDORdNul6vNbrf75JNP3n//Q85lnpfffvNdVVUPHz78q7/6&#10;2fHxse3opJRXl9dp2t1ud0mSYEwsST4IAqW054VNwyDE1qWcUoog2Rt3jTFZlhFCfN+HEJ+dndnv&#10;Hh0daa173UFVVcPh8Pj4uCiKwWCwWq1ms9l4PN7tdk3TxnFs9wSEiOWPEEIIJrZs+Ne79uZGIDuZ&#10;eDehMFrrt1kM0MaqK+P4rmFSKZPGiTTGpc42y2ez2cnJiRDC8b0kSTjnNzc3dV2n3WS+XKRp2u12&#10;hRBWB2SxYiGZdce14dKO47C68TzHnqFSSpu5oLX2PI8LYa+2aRohmGVU2bOKIOg4RAhBCYKQQgh3&#10;mw2lNPT9bq+j9DjP1pPp3u3bt6E2WZY9e/ZsPB5/9NFHykCLtCuloAbvfOMIIVwI+752hGdnOlrr&#10;09PT65uZjSlOkiiOYyHZ5avX19czBOHP/+Z/f//PftJNO8vlkjV1EHqOQ5q29n2nqrNPfvjDn/70&#10;pxjjL7/84osvvtBAf/zxw0ePHu12+Wa1vr6+Pj4+LIpifjMbjUa3b53uDXt1XT9/9t1yOY+i6N57&#10;9wf94T/90y/PLy8+/t6jOPGlan/8o0/GgyEF6umXX9Rc+HEEoA7iqNfrPX/+HCF069adOF7OZrPf&#10;/f7zOIySuH+Tz/wgGe8f1glbLHNEvM32erVaN4IjhBkTEEIumeN3+v3h7bsHXBS///3vj4/Gd24d&#10;e57X6SYu9RY3N0W2K89KCIjned1ul3ouJDCIoyjuAABG+2OtwGw2Wy6XAIDJZHLnzh2goU+8JEkI&#10;wq5HpeSrxU1ZtXHipd1QwR7GuGH1rdsHVVUqpRCB+5MDjHHbVpfnFYSg10kxJm3VKGDyPC93ZZ7n&#10;VdWMx+PRYG+3y58/e3X//v3VfCWEQAASZEQrZrOb1WqTJOmnn/74r//qr2ezWRAHWoPlcp5tN8ao&#10;Mq8c4k5HB+WuNhwkw963N88uLi7yMhNC/eAH3//w4ccuoWeXZ0Vb8kZVTR2Gvh9FjkOUUgaosqoo&#10;8fJdUeaV79d2HNyJQwxMHIQWx4rjDsa4PxwkSfL69UubERVE8Zs9OSWEEEpQVeaDTv+7m/mD2/cx&#10;RA5ycpYjrZXUquUIQI86nusqJYe9PobOkydPRqORMnq321knmoa1lt+URBEiRCih1BtaEwJQCAGR&#10;McZwruqSSQM61KnzTGt9eHQEEdput51OTDXO66wpasf38qxkQoQBUkpVZTOZjiHAZVbmu6xp6jzf&#10;SSN9N5pOp8vl0hjT7/UAJE+evCqKTApGMHpw/zYAiELnwU9+HPouRppiIhSHgAADCHUwdojjRlGE&#10;EFqtNlKbpNtVAGy2+WK1gQgIURdNHXej0ztHg8FA28mdlgaCutnuijyKAtm2292mKgvP8zpJ+OLF&#10;dVnWk71+3TRPvvn2eHoAlQFap2m0XW62u2Uv7a5X8yAI9vf3HIo+/fST1/NZyIIkSeJOeHF1BWvQ&#10;H46ur68YE91uPwwiip2b7dLzwrJoO1HT63ZRACeTiRR6s8miwKUOyfJt7AWs5QQiZPRut+VtGXhh&#10;XRX4b3/24X//779w3ejg4BghR0rDmECIKgXKkne6e3Uj//9//PXLF1fGoDjuSWWKqiKEFkWxXC4l&#10;l5TQKIx73RQiUFcFxEbK1gAexb7vouXqqijWQjZ7416vnxooXZ8qIAHSXDdXN+dPnn27zTdhJ0y6&#10;nbiXeonnp6Ef+8d3jiWUjWRB7AVx4HiE+nR/Mj65fSIEe/7iu6oq+8Pei5evJtP93qA7nU7CyP/H&#10;f/7FP/3zL9abVeB7bVtppa6vZ4y1nU6HM7ZcLMIwOD09PjiYHhxMt9vdxcWF53llWX7++8+VUB9+&#10;8OF4bxyHMQKom3Zd11sulwRT3/PzLA98f280+vyzz379L79++vwpAKbfH2itoyju9/u//OU/13Ud&#10;x5EBwPV8A4BNX7QTMimlHby1bdvr9eI49v0QQuR5LqX0XUKGJesGQeB5QdO01ifZ5vp0u904iglx&#10;hZBacyEFQkBrbiPatdHaaIwxobCoy4Pj/Z/89FNE1WJzbbVqQvAoDI3WGNHADZY3q2ffPt9tsl46&#10;MMIYBaVUyCCEoSVxCSEIxQZoa1lEMAJGI4QdSjHCwAAIIIZYSw0McB2XYFJXVVPX/V56eDA1Rv/p&#10;T1+0bZOmHc9zXdexXtAQvklvwgQqJcGbjA1UlVVdlRihyf7+druaza5sZUOgicLg1umJ41DJeBRH&#10;F+cXSioEcdsyhzrSBqxRzyjgupQ4BEJDqXXmUBhjx/GU0kAZYDRrW962vuukSUwx5k3Fm5pCHQdO&#10;HLlhQLppcHS0d+fu0Uffuzc9GPUGidKsqHYNq4Vq86IoytoA4ofJYDQZTk+6w8mukt8+fX0+W1/N&#10;1kI7ALlcAkKDTtrr9UfHt06SJKYOAcCUVbHZrBeL+eXF2WIxB8DMl7v+oHt8eqqB3mVZ3dZxFEW+&#10;H0fRoNf3fZ9gbICq6woCQylp20YpuTfehxDWVY0gklxoowwAQRjmRX69uBFKhnHk+p4f+MroOIqG&#10;o6HWimDc63aB5Nez1XjUPTycEohubm6AMZzxbJcBbbRQ33/4SDJWFSVBsG2bv/2bvzl/9VprxRgD&#10;wGhoDARSaUKIMUYqzlgLoEEY9wd913OFkowz13WE5G3bctbudlujNcGEUAIh1EATTBFGWgMpJSau&#10;NjZ8zdQtK+pKaM2lBIQIqaTSBsAojsIoKouCUlLkmWAiL8Xz5y/KsmyaViqtIZgv5kVdcsHTbro/&#10;2Q+i5Ga+uL6eP3n8/PE3TzfrzGhQ5pVWgDpOWUrXQZ1u1/M9AAyleFfu8rIOIgqA2WxXdV1prRzP&#10;Ge+PXde7vr7ebrcQYOp4Uqq6arV6E/IkeauEJAg75E11qJQ0xhBK7WS3KAplAEBQaqWBYUJoYLQx&#10;aa/b8lYbbaCxzCgNTCdNPM+bz28A1G3LT09OMEQQgeVykedtb5A2LaurxnUdgvBkOuWMr5bLoqoR&#10;Bo7rCsHrltdNa32AGRN101LHSdLECwI/CNNuz/E8z/WEkFKqoii1AS1jUhlMKMIEY+L7gef5Shul&#10;dBBGCGGIsDbARs5SQquqZi1fb4okCqQQURRWVck5931Pa+37gRCSc4Ew9nxXG6OVKqvq9NYt1rRP&#10;Hn9HCPY8q/JtOecQQdf1gAFxknDOZ/MdcRBCFCKcF2UUxRjT1+dnddvWLavrFiGc9rrEcQxCvcGg&#10;3x061A38EBjYMLZab5ar9avXr8qqclwXInQ9n7ct22W5UKquG22067sAgv39sTEmy6usKDAhrGEt&#10;ay3i5Pj+erPdZtsgCqaT8S7bUUrqpsmK7Pzi3POcxWIuOO8P+oHve66bRNFmtWKN4kIqpRDCBGFL&#10;d8cIQwCkkARTmwYMAVRKK6W0MlorpTXEyCYhQwDfEmu0bYOBMkYboA3nwkjNWdvWDWONYMxxSBSG&#10;BNu8NGTHlJi8GflZhytggOASIUSpizFBEEMDIYBAQQwx0MC8xZnfIdWu59qmiDGGEQJQKykA0IIz&#10;BA1nDYLGJTAMvNB3tpvFeDg0Sm036263A7Q5OjpEEM7nN++9/yDuxF988UUYRydHx0fHB3fu3H70&#10;6FE3TReLeRiGi8Wyrqqb65tdlhsAW84NgNvtLi+Lk9MTRPHrswsA4e0793bbzEiAoXMzu1nO12nS&#10;XS/Xm80WQDMYDCBEhDraaAAQJk6v1+v3hzc387pu9vbGUqqqqnu9/qef/ug//ae//Hd//hdxlLx+&#10;dZbnRaeT3r//4OtvvwHgzQpXbxPCGReb7Xa5WrmehzDmQnz39KnSypazs/kCYsy4uJ7fFGUZRDHE&#10;eLFYPH361FKa9/b2bMQDIcR1vTt37tqcHpsRqOQbYZFFSpWSGGNtNEJQGw0xVloDCDDBAEIAwb8d&#10;T0ADEIDv/hgICCFGA4wQIdR6w2qljQGM8U6nk6ap6zhFmVNKeoP+7HqmlEzStNfvhlGotAIQRGH0&#10;5Ltvq6psmqrKc8GZ0QoagwBwHGqp128YYUYbe51auZQqKZSU0AAEEQLIoU7ge57rUIKMMRAADBDB&#10;CBqAIfRcz6G0bUop2f07d374g08Op1NCyGx2/Y///D8ARHvj/UGv9+0332w3GwMAhMhoYwBACFnj&#10;c4RQK3hTV1JKo0EYRhABx3V4y3bbbVUWYRAEoef77t5wZIwmhPz0p5+O+r1svXrx6mXdNP1h3w/D&#10;wd5AQfDy1at7D+4nneT84pwxNpnsZ7vs97//7Gq22Bvtn5ye5kUZheG3337z2R++ms+vev0edehw&#10;NBCCXd/cHBwePHjvwdnZ62Gv+8NPHs5X83/6H/8IjRokcbPefPvZZ6urKwchg8H7H33o+v7//d/+&#10;W1s2/U63LOrf//bzs9cXH33wPQydpuZREH//0Q+jKH36/MXl1fWXX359NZshjCTnYRi5rieEUJJP&#10;9kf37t9yHLTdLPN82++maZrY9CkDdCdNqEsIhlmxa1iltDw5PQnDaDAcdbv9um4ll720f355BRE8&#10;OT09PD5Ie504Cgb9joGSECB1mxcbhLXro6LeXF1feB7GBLx49d3V7BxRECcBcbEGkgtelFnTNGVR&#10;lUXV1Ozi7Gq33hmJirzebfPdartdbUM/nI4nd07vjnqD81cXN7MbSuitk1NCaJblg/4QE6KU9n0f&#10;AEgQ5q3wPW80Gk6nB2EQAYD8IPb9aLfOup3+53/4o+RqPDh4+OH3/8Of/+XRwS0HevPZui6aYldT&#10;4B7sHRPtsIIXm7rO2uX1FmkMJCTAcZDbFIzVLVDICFMVVVMzhHBVNlKp4WjkB0HdtA1ri7KKk04U&#10;xZ7nJUkMoVFSAg2qovztb3473R+nSSJbJppaMSaZMFJt12sEEYaIt+zO6a0giFnLIYBFUTZ1hSBy&#10;fccAzVjrONRzHYwgNAAYgwkilGgpKSUtE1xKiGjdspZxiAmhjuv5WhvPc63TSidNjw6PAMTbPCfE&#10;2RtNhFR1VTctMwAkSefq8urbJ99ud9vJdNLt9+q6ZozXdXkwnU4n090u/+arb7abnee4k+meFnzQ&#10;S7/3/nvFbvPNl39sq2qv30s7aRp1qrLBiEIIgDZh4BFK8jxb7zau6w4GgyffPbm+qW7dPv6P//Ev&#10;//PPf/7v//2fx2kqlVJKAmgMlEozpTiCynNJtlvnuy3FCEMgGXMpSeMw9N0Xz767ubiUjF2dn7kE&#10;j/qDtm2z3dZ1nSDwmGAtq/3A44af3Dnqj7qHR5M83718/SIv87quKXan+weduEOQSwAVrQzdmEDi&#10;ez4XLUSgaZpemiZJksaxS2jk+0ZqIyQ2hrftbrXJdlslGASaME7+9OXZ2fni2fPLn/7408PDo6vZ&#10;hT2YvaBTVvwPn339zdfPygoMBwMIcV0XmEDOmVIqCkI73We8FXEUxR4YpG1bAyAxARjJIHTCIEy7&#10;yXDY7/XSuBNaNkjdFFfXM8a5MSZOk1t7dxAhRVEigkpWFVWB094q27ZV3el0GJct5xSRg4MDl3pf&#10;fftVvs0xIqe3jqM4Ruh6NrskhERRslzOi2J3dHTY7/fLrHBcZ284ZIwppYLQOzw4CIIAY/j69esn&#10;T55Mp9MoirTWz549M8ZYW4jLy8v9/f3JZPr8+XOlVL7bCaGsV2eWZTb3UghRlqVSyqrslsvlj3/8&#10;06qqrCk/ABpjPBzuWSz0XXlh7WH8t18IIQix/VbTNJY7ZF/WQnkIIQvsWNiQEBIEQRhEXCohBDCA&#10;IGCAIgQRh0ijoTZh6Gtg1pvt3rj/8OFHboDLaucHlPMWYxpGvpQSYxr54euXZ6+fn7c1C/2EQMKk&#10;QAgTQLTWthKz+NU7tiellLfsrXgMSCmBMbbOMhAYY9q2rZsKIXD79u3JZIwQ+vbbb40x2kgANQDY&#10;SqSsCtr3/ZbVRVHYl3JdSgipqjJJkul0CiG8ubnJsixJkiLLXYpt2eEQkqapaFmWbZU2bcvapiWE&#10;IIikFBBCTDClWAiFMXYIMRBrIhElFBujtFBCS6kV8zzkO4i1WdM0kvPxoBvFQZoknk9C3+330/6g&#10;4/m0aSqMpNYgiHzXuOv1er3dAkACJ4TE7Y4mBqDf/eGL5y9ev3h5frPYBmEssetRj1AXIeJ5ntVF&#10;V1VlDcDqulbqDchvQWyEkOchuwiLoqib0nEcoxTG2ChdFIWdefthIIQwQkqjAYTr3baoSkiwMlpz&#10;jrQOQl9K2dQVcR0MUV5WUgsvDLIsdzy3l3aiOMrqEiNwsD/u+D7SigsBlLacuiwrfMdFAO52+b3f&#10;jH8bAAAgAElEQVSTk729vfX1/P79+8vFPO3EdgCvpGnbNogD1/UpxZYp8I4fCyEMQx8AvVotDERx&#10;HHPJATCEoE1e2jVsKXxKaWk0MFooKYTCmGqAkqQDypJrwZqGMaYg1EAzKZSRFrH0Xa9lddu2WhMA&#10;jBByb6/nOM7h0YmBQGupgPIC3/PdNE2FEFfX8+Lpi8vLy6pqlISDwcgayO2PD7QCdcv2x471/anr&#10;tqoKg+DBwb4FlpUWR0cHt2/fNcbkRbHb7V69OpNSDfojz/Nazne7XbYrLFgH3lL0bAaslcABgxBC&#10;1rnUTrUgIsYYAwGmREhpoU6plOf7FhwGECqgpAZt22oIpJRKGc65MiYIAgPU4eGh1mcEIodi7Tmu&#10;61d1w5vWIIwQ8n3njVgXGN22Uqu430cIpWmKEIqCkFJalJnVxwohxsOR67pZltkn3XE8K6OwWxYA&#10;IAxDa89uk1SsYt+ym5JeRylTVYXvkc1mU5Z5keVCcq2l3aOqqvI8L4oiIWW/3y+KXCjZ1s1qtdrf&#10;3x8O+5vNjjGmVVZVFaWuo5woTkajERM8yzKMASEEAqyUcl2fur4yRhlYVE3VMKCl7/vdogOhsdCc&#10;5MohLgAgSTtVVc1m165LOp0uIWS5XCdJtDca2w1KSeZ6HnGIUBJjzAQPgqAsSwRh0zQEos2mzPPS&#10;cVDUSVyXxnHs+/52u6UUB0FkmQXAaM45gmYwGDgEbbMszzJC3Tt37kgps7JqG56XRc1qx3OtCwYA&#10;wNoQvKMZI4QAeOPuC6CxxBYI35hpvQONjTHIwLdyL22p00IyCKHneWEY2iWnjLF2BhhjRN5Qdd6+&#10;jsHEZgWgd28KDAJIW3MuDQEAyMK89hoYY/Z3HYcAo9umBkojaAgCgrdKMq0V1xpBhQzZbdbj/hBC&#10;GCfRdrtNkzgMQyXY++8/8APv6urKfgJ/+Ox3Sqmf//zn4/H49csXz549I9gZj8ee4ytlLNAahEkQ&#10;hFJrXsq0N7j34IFU5tX52Xa7E1xh7LqOl2VVVTYvnFcIob/4i7/gnG/Xu8XyRnADIYSAOI5DqWsp&#10;MJeXl+v1+mc/+9n/+X/8X5PJJEkSKeVsdg0AqOsGAMAYZ4wFflTXdb/ft9THLMuGw6F9mmzsWZqm&#10;duXbbbyom91u1+v1mqbxPM9GzWdZ5jhOFEXWbkop9eTJk9PT06IorAX0L3/5yyAIfvCDH1RVFQax&#10;/ZD/7b1+9/nbGw3fktXf/dg7Wey7/9FvAqUdhQ0EljYMtFSs5XXVJN1ekeda604ay0wihDpxcnp6&#10;PJ1OCSFKC8ZY6PsQwropJeOb5YJzLoWwGz5CSGmtlHJdFxgluNZaQogJscMUyBlTSmitMYIYYQgh&#10;RsAoLY20PuFaqUYpraXgnPOWYDQY9HppenI06ff7URzyVqzKDWOi0+m0bfvy5cuDycTKiQkh+m1a&#10;17vPRAGDEHrjjQWMEMIAbd1J0jQFANR1/ezZGgB9MJkOBoMgCIyGWZY3XDz8+NG9+w+I5zPBL2c3&#10;z1++YJwrpZqmXS5XDx8+XCwWDx68/+D+h9c3y+fPn/u+Px6PKYaO40AIIAS9flqWpec5e5P9yXJp&#10;xVzz+fxosv+LX/yCAX14NI1c/3h6mF/Nn2UZBnjY63qjQZZl1+vtoD/sx52qqH/7mz8eHR0dHZ2U&#10;ZXNxdgkhxNh99eqsrNuzs7MsK9q2JZQCa9VuTNu2mCBMqBCiKArG8+vrayXrzWbT3XQG/XRvb2+z&#10;2Wy3a2tCfvfu7fl8vtvtfve738VR2u0OV8ttnpfjvclk/2A0GpVl/scvPpNSSinSJKIYNVUhpWSs&#10;WS7mZZmHgRMnNvN2EkT+ZLrXH3Z9368Zb9qaMyGEAgooAzfL9WazY63K8zLwgk6nG8fxvdN7+z+Z&#10;pt1k2B91Oh3RimfPnsVh+DTLCMRGA8Hl3mg8HA7n8/nFxUUUvQlnXi6XjuOkvc5qvRBc/eY3v3H8&#10;4PadOxQ715fXopb37r733nvv3759m3P5D//P/2eM6ff7a7nVTdsbDMt19cc//jErctelUivO206n&#10;sz8ZU0/JRiml2rattpaoqD3Psyddv98njut5jut74/0pRCSKok6nYw1o7eOGEZrd3DRN8/jx42Ha&#10;gwoEni9brpBkShGEFdRFniulyrKkbtjrpYvVGkKTFTmmyI08abSBADsUUaIAgPiN77M2xgDTNI1Q&#10;WmsgGDcaKKXzXe5KGSVxEPiuG2OMt7t1XddcScdzG8an+5O8qXjVUExlW3/22ecvX74CwCDoGI2W&#10;83Wa9sZ7R1ezs+dPXp4envpu4FGP1azX7bgOkawdDXsfvvfB5fnVH373q4P9ye3jAwwBVFJI5gcu&#10;b5uqaDEye+MeZzrphMvVDVcy7XZ/9rP/Le33xvv7g8GwN+hVLMsWq8Xypqqy/qjrBzTPszBylRKX&#10;Vwsr80yTSAgRh2Gv16vrerPZ3L91697JyfJmea2VJcUYrTjn8/n1eDwejPoAgLatvdA9vzhzAldr&#10;5XrOe/fvPXvx4sm3j4njUurmeWEkGQyGWhqKiIvd5989Lery8Phgf29ydv4q8hJnDxMAleMGXkgh&#10;EK2oq7JlFaGGOsBoRniLPSdYzut/+H9/fXO9/a//9b+k3WGWZVVdhGEnz7cvX1zkGSAUhEHccqG1&#10;HI6GZVmu1zlBFBoNDFDKrDfVLoMH0/HR8cShKAz9JIkcl8Sh47hICLFYLTe7LefMKkwgwI7jYYxd&#10;16fEoZ6rFHA82kF9KbnWgBBCuwQh1NQ1QuhwckgQlkwGTtg97DrUsxzaW7dulWWtuJBMaq2Pjk6S&#10;KEEIpXG63W7TpEuwY6s3hzhCiOVywzlP057vh0+fPnddP4qSoij29vZ3u91yuRJCTqfT09PTuq5/&#10;9atfSQ2UMovFarPZSMmt8z6lNIwjmyXbNM3BwYRzfnp6Wpbl9fWVJf3Wde04jk0GklIGQRBFUa/X&#10;QwjZVCHPCxzHwRi+87SwG71tONfrra1pbG0ahqHv+5ggnxKEgDGYOsAgA4DGlECtEKLUQQ1rkyS6&#10;d//2cJBWdcZFQymWjFOfQm20VH7g12Xz8sXr1WLjUpdg32hg6wYjYNu2BFOjgTaAYIcSCEwLtBFM&#10;CqEAQABI27y9y7QkmOq3PlhHRwdHR0dVVbx+/bqu6/39fW0kY4xgx6bYK6UQBpbvYQ9aKWWWVdyq&#10;iOraoTjPs7qskigOPN92WaPRCABws1hYQqDnOVGUZEUulMDE2FxQCCXEAECgjURAYwiIgwChECME&#10;tCZSa4GABEAgoLmsgdHdbrQ33L9395Q1DcUwSaIkDl3XIQRBpO28QCiFMYUGJnEv7e71eqP1uvjq&#10;q8f/+KvPr2/ms+ul0EZpSDyXSQUgEtoYJR2MuOJCCwWU53l2M31nKQSA9jzPRkMdHByFYXx+ft40&#10;TRzHtoXYrHeMN5RSDBFjDCgNITZGa6UJcYos32w2SRQDALhogRS+RyEEjHNMSZpEjkcNAQYAzyGe&#10;745HA+zQ3W6TFcW3VdPv9u7dfVAUxWx2s13vfN9ndVNVVa+TjAfDjz/6XreTvvru2aePHl3Prn72&#10;s7/+6k9frXdbpZWB0E5/pORvwE/FBedGa0RREHoIg6quAj+iGEmpIYR1U2dZBjCSRtdNQz2XuA7S&#10;WitgIJKyFVJqgPwwcD2nrRrqkP3+XlHVZV2st9soDiwU5o3HQeAdHEyMUUmSuK7rhZHjOHGSrjbr&#10;+XydVzlAhvGWUrpYrH3P9bygKRvRqrsP7nte0DasKIqmaaTQXCrGmO1tGBcQASFEU+XYoRDCP/uz&#10;nxwcHMznyydPnpRFXde147q3bh0Q7CwWi/lqzRhzXfdfa1b7FBDHdX3LY9RaQ++tnw0iykCglG2Y&#10;betSFA0hyqZ9WG4qhFBJrjVo29aW3ZtNxpje7Xb3bh8DqMZ7e4vFwv4KACDP8zjpWDYmY8z1Aq01&#10;QgZBYFFEG7FWVZVSKnc9zrkBb4yX7L7keZ4CRkNALHVWCCsTFULYysB13XdM0TeNPQCu6yqlrACS&#10;c16Wpe+7a6UxQVpLAEAQekIIpYTjEOqSuq632621az47Ozs9Pu33+3le2geBcx5FSRRFEMOyLIqy&#10;AgD0epHV0AKog8BTSgCA9vf3r6+vHccRwhRVgyjqdjvUc/PtTjCJUFtVHGJAKR2NB0EQuK7rec7B&#10;0XS32202m36ve3J6XNe17fBvbm6EZHm2wxBhBG+fnFrI7tnzVxCC8n+y9V5LcmTpmeCRflyGlqkz&#10;IRIooFRLtmKTY+Rus4dtHL4Bb/hsNJvdNeMaL8idth72DpdTLFaXQGkggdSRIpRHuDzuR+3FSaCb&#10;ZhNXkBGRES7+7/9UpjlfbW31Bt2eFnLNyyDwXhsdK875crnM89xhgd1uUEowRc1WGxGnWXDquPPF&#10;cnp7m2YZr2oAIEJIm7vMBKX1HbK9s2drTAh4felXfyh/tegIY0wQAEBprY22YNgGIhpjlDGO61pD&#10;rGWAEcZ/iI7AXeAzQghgjAFAEEJgkFLKAmoIATAGagMhhARYS7/neUIIJaWRCgMIIKrqEhldV9xl&#10;lBE3z5JkFQeePx6OZtNpr9dbGVCWZYHgF8+eYQwbjfDi7FxK2Wo17P6r1Wqt1+vf/OY3ZV5gRBEi&#10;x69OCXFc19nY3N7b29nb23M956uvvz46Ovrggw/feedp6Ec7mzvJKkUQViUHGrgOU0yfn55lWf7e&#10;O+9tbWyuWokQYjFfb25uBn7j66+/vrg48zxPSi2l/NGPfvTLX/7yrcdPsyybTqc27O3q6mo6nfb7&#10;fQCAlc7anILhcMg5z/N8NBq9Pk/TLMvs/dqqzZVScbzK8/z09NxKka+urjCm3W43S4u6klZ4DCF8&#10;+vRpp9NVSmFMbm9vnz17dnBwIGolhbbb7TfXkDdztj1CIECvO5ohAhBAqI3WxmCEtf2T11ceAICB&#10;AABNILZFzgggA2yfiuK8yHMHUxRIT0tZlNnt9NreZMPQdwg1SiMARF3XJR/2Bw7FxhhkgL3J1nXN&#10;Oa/rOk3XEAGjgTYKGKgEqIoSQAMB0sZ2p2Erv+fGQGhbXu7C22xilsfc0PeGo0Gn02qEPmMYAJDn&#10;OQLGfqqPHz9WSl1fX08mEyEE8zzrrrrbCpm7DRFAECHkMA8AUNd1kiRKqSIvHccJo6DmFQDAc4Ms&#10;T87OzqyE4aOPPm4GPsWk3W4nWTE/u4xXq6KqLycTAOB8udzc2h2NN6NGq9nqXJxdCqEajcbzjz5C&#10;Bjw8fOAwv9VsNiMm6roRRliDZhSFYfhp9bvFbF7mZbfVwYju7u6vytwL3If37je9YH01f//7PxiP&#10;N1+dnwtlvv7muUak1eoc3nukhH51fJ7lBYRI1EppLYSKF6vlKpnPl0mSUIdprR2GldIQIqWUQwjG&#10;SIjKpc6o36NOjzn69OSoyMqbq+uqLEbjYafVzZK03eoLWQ2HYwDI5cU0SWaNKLu6mk4uby4uLu7d&#10;e/D4rcPRoHdaZK2okabpYjGnGD55/KjIksV8WuRJFPqjYTcMfVu2bIyy20wrdJfaQIAIdJJ03W33&#10;DETHy/PJ+dQYJGqVLvn0evXjH//4xz/844OD+57HyqycTm8+/+JZHMf7+/uz2azb6Q2Hw+fPn69W&#10;q7Ism80mY6woCoypMTzLMiklhKbd6MTLFADUbLTLsrq6uknz7PGjt95///3ecMR59eG/ffTpp892&#10;trZ83z88eHB6fsqIc35+NjmfGARpp+MQt9luMs/1WTib3QpRN1pNIeRsdluWedQIDg8Py4xPbiZF&#10;UTrM3d3bubmZ7u3tPHh0aHcBhGADFOe14rIRRQihXrszu53OZzNkgEMo56UxphI8y5OqlkmW+mFQ&#10;1lWtDXEJcjBXlcHAjTwWurCumed4DR9CXNc1QYQQYgDQxhDKyrJCmGKoOedKGVmrmtdlVdd1LVuN&#10;RqMRBEHJc15Xl1eTYX+wtbvlM/fy8sWwM9jb28/TLMkKXtZCCAVMVddff3nc728dvnVYVfXVpKTU&#10;BQZfnF8rpfe37zWb7U6712q1L88vPvrwQwj0/v5uq90osgwjSbDa2Gi9Oprf3t4iNJ4vPErpYDTc&#10;3hkCjNqdjucFUavJXHe9Xv1///rZ18+/nkwuF8tZp9P4o5/80cOHB3aTmKbrssxFXTOHEGCklK5D&#10;jDFFlouqZtRBGLfb7V6niwyK49hhrNVur5P45fGrNF1v7+7YNjWjtBIiWS2l1u128+DgACBECSME&#10;rVaxksjz/ErUAKOgEalL+OzZ5xcXl3/6sz/t94ce82ezxU19O+wP2s1O4LgQKqVLAGtCjTZVWmQE&#10;QTYa7hp9Hcerj/79W6PJf/7L/317e/vkeAKhPDu/WcZpEFLqeJg6DsIFz0fjx1nmLpYz1yPvvvvu&#10;/v4uQohiVFWV71GEQMXLqiqNgd1uN/AcpSqC9XqVLrK177sYOUmSNNutuq4BAEChxWwFII7juFby&#10;/sMHGFMtZV5yLRVjbNQf7Ozs8IJfX1/LShLidDtDKWUQhI7jaAl9v0EgEkIURen7fr/bgwCXeb5e&#10;pZPzGwhhr9drtzuu65algRCHYWgMlFLf3NxMJhNLS1pvLc/L6XTqOE6v14ui6E/+5E8++PDjZ8+e&#10;LRaLra2tuuacc9/3G42GpRHsJHdzc2NJvKOjI+t+sS4yCKGdLIfD4XQ6LYqCc26Bn+/7d64tIT3P&#10;01pbL19ZlqvVSikFAHqdNwMYY2EYEkI451IpYwxExnEcSIxUwkDj+15Vl+t1rIx8/NbhvXu7UnEh&#10;OUJAa2mpyLqWLvONgs+/PVovU0YZAlQLpYHBiBgNtZEIobsJHkJrVTLGiLq2hkD7fb32sCG7mgXG&#10;3nE1Y77jOOfn51dXl0KIRqPRbDaFrJIk0QpYL0Fd13GcRlFk7+Kcc62lXTMfHBzYzJvz83Otdbvd&#10;1lpHUdQIfUJIvF4XReF53u30uha8P9jd2Bor9WWel1ISCGsIoYMYBMTB2hhACfA94rouYxRjrLW8&#10;nlws42WZZ0HojcfDe/t729vbUeAvFtftdtPBpKrLolwzt9nuDF3fy9KirIXI8qureVFw1w/j+OaL&#10;L399enGTFWWRc+p6P/zJz6OwOY9XL1/ZMkld8NKyMXcKRgCSJLHHCQDAcZy6rtM0K8uyLMter2d1&#10;B1VVhWHYaDSytIiX67IsHcfxfY8X5Ww2A1YmpDVBiBDiuGy9XvuuRymteNHwA2gMJQQArUTthx4k&#10;MM0yCU2+SjZG4yLNDACjXj/n5XK5PDpa2Kuwpd+LNKOU7u3ujvu96eR6PB5/8cUX7777ri3Bdhh7&#10;/uKFqGvPc6uqRJAYoyEEGCPq4CTJ8zzXWgJELEKwNO96vWbMY4wVvDQQNBrNsiylBBgYY9uTlNFa&#10;GwAggYw6s+XMQGBjTYsyu76eKGAIRlWRV1IEged5NEkSCI3nuffu7xc5n9xcf/e732eu/+rVq6Oj&#10;Iw2BEGA4bu7t7rvMu7mZzqZxXYNerzEeb65WK4vlVqsF5xxAXFV3vtksL6UEjIFGw3/yzts//vGP&#10;67r+9a9//c03L7QGZQEODkaPnzyZTCaffPmMEKwhklICo22HkDFGS2nBreM4ZYntYuiNsdP3XVt/&#10;TSlF5M5PiBDgvAIA2LC3JEleQ5ra/u/hYDSfrxEEs9tbi7e73W6n3Z7Nl1pIDFFV1XvdLkJoneVK&#10;aQt47GIBYWj9exbN2lOVUlry2l4J5/O5pchc17VR1fYiBiG0SRDWur9arSilYRjafZzFq3byttcx&#10;CGEURlVVFkXRbDWiqAmgnk6nUkpKMaV0vLlRVZXWoCgKo/R8Pr+7YgDQ6/Uc6hJCGo1Gr9erpSiK&#10;QmlJCGGQclEjBJWCBqj5fC6lbDbbBwcHcRyv1zWEIE3zqqpc12V+UBQx1KLRYEEUSikRIJzzi4uL&#10;bre9vb29ubnped4qXk6nU0sDCiGazeZisRBVbX2/Qoj+oBs1Aqk4Qmg+n3qe12w1HEaXy7nruhjD&#10;IIjG43G712eMSaXLsqxvbysptAKVqOfzRV3XBmJEcF1p6tyV2BFCbGZPnpeEIADuWl7fWHy1UXUp&#10;bW3bH0ZSQQiBMTb/lnNuaULXZZ7ndbvdP2D/iBUTvYG7b6CRfbbXfLMVRBsIAUIYGGSM0fr3wdR3&#10;fKM2BhqbKlGXXIgKY2y05JwbKYxWDsWR77mMBi5N16uiyGuOWq1OVXGeF71eO01TzgsITS3KdrPV&#10;bDbLMj86Ouq22+PxeLFYGGOgAYx5YRi+/fa7Z2dnx8fHeV72+30p9XKxUso8fPDI8Zw846tV4oXe&#10;5ub28xcvut3exfmkruVwMH6xOlJKffDBB9/97nchxM1m06F+EATbW9tZljHGyrIcjfp//ud//uTJ&#10;k8FgkGXZb3/72yzL3n///eFw1O12fd93HKeqKusMzLLM9/04jr/++mtLtlty3mLm4XAYRZE9bLrd&#10;rtCTe/fuNRotAMB8Prckkk2x/vjjjx8/fmzDyZvN5t/93d/1+/1f/vKXnuf97d/+rd2O2c7tIAgQ&#10;IvYwsHdS8/ph+4TeRFfYL9HuyP6QAf6PzLCBQGuDIASUYMNoXbuOQzqdVrPZ9jy2s7OltS7Lktoy&#10;UyEZc4HWPM2X8Xw6nc7nU9/1qENd13UotS8HAABAl2XxBojaF1VKKf17x5YxSkpd17yua6UUIpgx&#10;FgRBEAShH3ied3dcQ4MQUKIqy8oYJZVwCCYOBQBYSZ0QoubcNiZijI3R0PZg/54lvxOm2V2PvX9Z&#10;HVme51op674Og4aoOUKI8/r41ZkUVSMIhRC1ksShtZTM8xF2HMf95uuj99/74fe+90f/8A//cHh4&#10;OB5vnZ+fn5yc5Hn+9TdfKS33draHw+GvfvUr12MU0eVyqZTa2BwJoabT+e3tbDwYQkgG/fHQI1Yt&#10;DyA5fOspRVhJI6nz6vbWdYNnX329u7uf9LPpdBaFLT8MKHauJqez2QxCnKzWd3ofrR2bQmdPZ3Rn&#10;iGDMQ4j4njefzvJihYiCECbrNXXwsD+QtfT9YDTaWC6X33zzzf/z8jd/+Ze/Oth/8OL5y6OjV47j&#10;Dgb909PTf/u3T9999+2/+Iv/vFjMBoPedHq7XMdHR0dH33zpuk6zEQ0GvW5nG0LDq9IYo5Soqtqu&#10;aTrt9vHJmVJqf+/+Os533rmvhP72+ZHnBL3OoCzE9r2t4XDc7Xbfefu9mlf/9A//CCGUQk9nNwbK&#10;vMgODg7++q//2nP9k5OTyWRy79690Wj0/Pnz65srjPFoMLQio8ViwRiDEB8cHAwGg08/ffbNV19T&#10;5gz7w+99//uUsiReTefLk5OT2WzWbXUfHDwYjQaCi+l0+vzL51qCXq/bb/f39vfXSayUIsYhmiFC&#10;PeIjJWQFlAA313Pfa3DO06TUCnV7yUYtKXE+/vjToBE8efKk3W7XNZe1ZIydnE0YJuPhSFciT9Ki&#10;KALXk1ISQqRWAAChpB+FTuAVnJ+cnXSHQ42h3wzKmwpQWGu1zlJjzM7WNiGkzqtS1C6BACAgda11&#10;SDGvpdRVVYuC10LJoubUcYA2jDAMsT3R2q0udXBd86qqNjZGq8Wy3W15vgsh3Nze6ffH6/U6juPZ&#10;bJakqVT11WQ2ncffPv9KK2A0hYqs4/Rg9wFxmMf8rc3Nr7/65pPf/Q4B8Nf/5a9Cz51Np3kaI+NH&#10;gW+0KHk2X8SEwlpUh4eHCIBer4coabVayqiLi9OPPvro+dGLStSj4Xh3d/fP/vw/7exszJazFy9e&#10;RA2/KPOyLAf9fqMRBUEgqzrPcynF7fWVXa7NpzPXdVtRizF3HSfGGICgBUfGmJOTEyHE1vZGo93Y&#10;Gm+8ePUCUxI2onSdRIH3nffey8tyuUgajQbBrKzK2WIuFej1h4+fPJ1MrjdHm/v7DyDAGJPQi8q8&#10;uLq6up1cNaMo9HytBPUQIxRBWFWGEOwfPnyytbl3fT15fvTiX//nl1LBP/uz/6QNWafly+OTJBOB&#10;7yJKyrp0XXf/YMf3WRT5nU6TIMoYy4vE7g7TdG20xhh2u51Ot1+W5fHJxfR2slzOd3b2XNe5vZo2&#10;m1FvOAgDnK3L88uL6XRKKHNdd2fvoN3qG2M+/fDZyfnZ/v7+3t7e/f2Dx48fA22KosjWhaqNlvD0&#10;+OL//c2/XF9fv/fed956663/67/+H5ubWxsbG7u7u+PBRlmWv/vok/l8CZS+vr4VVe37geM4aZoP&#10;ev3DwwcAgOFo0Go6UdioK9Fpdy8vL1fx+vTkLAgCOwUSx3l+dLScz4fD4VtvvYUQ+vTTT+M4DgIv&#10;CALOueu6ZVlubW2Fke8wcnN75XlenqeTycXOzk4Yhv3+II7jqqq63W6/31ev05vuNBWvqzLzPG+1&#10;Gm/4EAihxUhSSmXznAGwUsCiKGwfvZ0vbSIFhDDPc6Fkp9/BGErFu/3u9s7I9UjJOQJKiNqhzCEU&#10;Q+SzAEJ0cTp5/vUR0MihLoAQaCBrgYxQykADCCG8Enayz/O8yHM7ZtlJztx1eOg3vLSdhiGEjnEI&#10;IWmarlYrKeV4PLb7ct/3fd/XWgNgbJSRxX6u685mMzso13W9Xq+Y4/z0pz+14meMIedFWZYItTXw&#10;87KMV3cKnzzPHIdyXjabDUqgqHOC7+gUpSTGjqhrozQyDPs49INmK/B9BxO4tRFJxXudVhgGZVlC&#10;oBHit7e3o/EAKAUA8INGFEVhGJVldfXq9Ha2vJ0uV0l6O1u+enmWpAXEVCidlYp5rKpAw/fcsMmC&#10;hlurWkrXCzzP5m8BTC3HrYWSWZZRwuzoj0JEKTUGliVvt7vj8aYQ4vr6mmDHaHhxPhFCMOa1251W&#10;q1VVfLlYlbx2KEWIGKMNhEKZMGzkeV5W3PFclKeuy7SsEdDQprZqI+ual3mz3Xr0ox9S5sTJemt7&#10;u6g4cwgjVLaB4zB7+FmZHy/KipeTi0vFa6gNRThL0ov5MUZotVpVonYZMxCkedbpdBhzrLnCpqQA&#10;ACAASURBVPBZKZXneVFktr6LMaqMZp7jMb+ua0xRVuSL5ZJzDqkDIOBaQUiZQ12fag3KsqxLpZWO&#10;sxVA0Pf9JK/jeOFH/v7eTtgI6rrmos7Lwve9+wf7SqlWqxWGoTHm7Ox8Op1+/vlnQurLy0tKKfO9&#10;LEvSdXZxMZFSOtT1e42qqsbjTUJIt9stC84Yo8xdLBZZWjQaDCGU52mnFbqew1z3nXefjkajzz75&#10;3b9+8CFCZGO8iTFuNBpRFB2/fHVzc+M4FEJIIKYIaw20UtXrbGqMEUBEQ/A6XBcihJjj/T7oAhGE&#10;UF2JVZwUeR74bsm5lNKi0DheQSjDILBTb5qm7XZbSeCHZL1ef/bZZ5ujEcC43W6nWbFaraQGQgB7&#10;Ermuy5hjIZAyUGvDXGqXEVbOasNmMcaUMCvMti9h/1ZrXVTcomVptNDKIAgJllI6nqu1XmepjffD&#10;GBJC3MBPstRyAnUtOeeE4LquK1G3aENpwTlvNqPhcLharco8L8uy225ZAjlJklWy9sOg1Wp4HoMQ&#10;RY1AA8XrMs/zsswZJYhgABChGCHEUeUFnjGmjMs4XmgtEYKb21sW4XDOCSEec9ut7mq1cghJsqIW&#10;HEDIHCdsNuJkXZ2IZrPR7XbHmxvX19dlWfq+H3i+Ubrb7gClb6fXvuv4Hru5mhBC3nn7ycbGRpal&#10;Bc+tZ8FxHABAVQmb6ZUslsvlkjosDEOIHMtUM8YajYZQCiFEHKYVgtgaJs3rCpmwP0BSSkupWdxL&#10;KLHl5EVRWHRjPTVWEm+0san0juPaIAmbRmYDxsqy1ABYotuiA9d1ldH2dd9gFXtUWKnzG7cCALZI&#10;2BCCtdZKGQAABBoCaBQwWrsOFbzUUjgUO45TpLWqqygMmEOAklJUSZmFvvfg/kGapqevjseD4Zdf&#10;fpmlabMRZkk6Hg/9wN3a2gQArNex77Z/+YtfPHjwIE3Tr7/+Os/zXqcvhPr002fdbvftt9/d3d3/&#10;/PPP//Ef//Grr77a29vr9LqPHz/JeamUyLKrdZodPn7MmHd5OcnzvCiK7a3gj//4jyeTyWq1Ojs7&#10;E0INBoN+v3V5eckc/+rq6v79+z/5yU++//0fvnr1ynXdq6urjfHWw4cP7YRti8FOT8+73e7+/j6l&#10;9L//1/9ze3ubMW883qwqEcex5wW+708mk83N7eFwWBTl5eVlHMebm5vL5aqo6qurq+3t7adPn7Zb&#10;3U8++WQ2XWxtbW1tsV/84heNRtP3fd/Pr66u7OpzuVjNZrN+v08cx6roi4JjzK25QGuglCEEIISM&#10;BhDd9VTh10y+FQvYwwP8rx4IQG07go2EEBiDIYSEoHS9mjtECeFxbzAYAIyNpppiyat1WQKltNZS&#10;iNVquVrGvCgxgEWexlpThK1yzR5IDqOWnLbvhBCCESIEu9S3xxUmEBj7LgyEUL1G8gAAo0RV6tfv&#10;XxKCpKoRAhDeSfSVUu12M14tPv/8806nc7B/vz8cXt/evkHgd09lETiw1mIEoTW6Y0Ic+8lwXmOI&#10;rJ4ZQpCmKaW41Wod7O9n6wxjjKoKaw0hhESGQcRYlOc5QPQ3//w/JtdTreDHv/us0WgUReFQuruz&#10;s16viiyf3t52Oq3RoGctIfv793hRnrw6XSxipdRytozncTNqNVrNeboebox73fbV8lqmBVJGCLXM&#10;01SpUqlkXWDklEWNILm8vMqKXCuQ5zkAwBhYZAUhFGHiUgdCCDESSt75ayB0COFlbnQdBf7W5ubV&#10;tby5vVgt1u1muI6TbF2oWmFDd3a2gISj3rgddW6u5zs7O++++34QNLXWtzezZrP58ccff/nlF9/7&#10;3vcch8bxst1uv//Ou2W+plD3up12s8VciozmvITG+J7HWOt2PpvPl2EUvf/ed1vt3vHxcRBEHm0k&#10;a359OeEF39veC73l6clF4IVP33oCIV7O49vr6ziO67peLlYQGWlqY9S3X307HA7H4/GwP/jF//YX&#10;4/H44uJMVPXe9t47T97JyuzyahIEwYBaCwNnzPvqq28++vffjbc23373ncCPQj/KivLiYvL5sy8X&#10;00XkR6tVYjS8vZ7zosLQ6bYHm2NXa10kvFiXpkZZniVxjgmKgggI6JJgd2M/q7Krq8v1qvB9dzjY&#10;NMZIAebzVaff2vX3/cCtqipJVr7vGgCqiktRJas4CgIItMdonqeMYGWAlLKqKkTQxvbGk6fvBI3o&#10;+YsX3xy9XBcpdVkYRs1eO03TXHJdw3a7DSjKq7Isc220S1zMCKLQKDCbr4zSlRBS6iiKDEQgWUOE&#10;Cl42o4bjskpWcRpHUYAFwRimeZKXWVnyMAzPLy4vLq72dvZFrbQGu7t7W9t7WZblRTGbzZ4/f55m&#10;qyCgGDlxnBZpsbW5AwltBGGR5u1m47vvv+97rNuOjl8erRbLMPBch8q6wpDube8UaUYRGQ3He7v3&#10;eF3xsvaJc3E+efbFZ4Q54/HG5vZWt9+7ubnJy9IWhpd5Mb29LXLPANFqNQLXIxAJXtVVabSEgGpl&#10;EIAU37WppUW+zlKggIRKQ22gbjabEMKTZH1xcQEA2EFICNEOWwXPV/Ol41KNUFVyiLDrOs1GSIhv&#10;DFYSLeKkqmUcrx8ePN4YbWLAIIRAgqzOal5RSoGUabZO1wsINKOkYpQRijEkH3zwgTGm220XvGLM&#10;e/hgiKnz8uTUcQhxKHP9/XtbQRCFQUtrAzGaz29n89uyLIuiYNTtdru+7+Z5vpjOHMd56/Hjra2N&#10;9Xr96tWxbeOAwKxX1cvqPAzDuuR5JpJMOo7j+/7e9iGBweVkMr2etpqDreEOr6v7B4eb453Hjw/v&#10;3bsHITw9Onv58uVsNlutVrIW7XaHEPL0ybvvv/e9RqN1fXX7ztvvP3r0yJotj49Pb25u4jimlOVJ&#10;6vtB4AV1Xde1RAgdHx9baa7nsb29g5/+9KdlWdk6nCAIMMY2hxlCeHFxcXx8vJzPP/n4s92DewcH&#10;Bz/4wQ9evHixXscWkTqOw5eL4XBolTYQwiiKrNjVZpxaCVC/3+90OsaYq6ur9Xr9hsi1K0whZF3X&#10;b/48DEMrjrKw1iJJO+VY6GuMQQhYt1clFETGAHsjUQBo4uAoCh89vt9sBmm2MkYIWQNgb0tYCNVq&#10;thbT+PTkUgnjUFpzyQhGACtpAIRKKWjLbNBdvKQQQiv1hsd4U0Vjt5L219a6DABoNBoIAYvSe72O&#10;rQq0+pkgCKyu0tZB25ny4OAgSVbWF00pqesaQZim648++ogx1u93OefNZnMwGCCEJpPJbH4rpcQY&#10;rdexEiJJ2f7u5vbm0GPY9poyRl3XDYLICKmlwhh7gRuGPnMJIQgTwLmsOIBAZOni6uqKEnLv3r2N&#10;w/vGaKUUBkgavVisvv721c31bLGI54v1OsmTrK6FFooS2lQaQAyDJkyzIiv0YCvKi4q6quB1Xlau&#10;73X7fSNVmqZK1nfZrUWBILEFWpbPtwan8XjcaDS01lbC6nuhpcF7vV6n07drhfl8kRaFlTVWUngO&#10;QwbUvPQCVmpdVVXoB47jcM4ZRsYYLSR1GQDAIXR3a9uPwnSdRM1GnqQvj46U1tJoqQwhrrWlWQkZ&#10;AlArVWbZ7Hr51qN9Y0wcxz5zpre33//Od54/f661LitOMLIx5iVPq0ow5hRFwXlhRzjGKCJY1goA&#10;oIEilCpg4iQuBOda1OtV2IgGG2MrQ5rPllUlHIcSo7PVing0zTNRyG6v60VhlietVoO5TtQIoygC&#10;CGlgRqOBFaCenh5Tym5vb/b2dlzXf3H0ajJZ+yEYDAb9fh9j6HqBEEK3QKfTy/Pc9/2y4Frr5XKZ&#10;JJkGd1QnxjjLMq11p9v6/ve/3+62rq+v/+Vf/sfl5aTb6mzv7WNEsyyzjGhZlva/SCk9z4uiqKrE&#10;fD5XxrypMauqar1KrXbD85id3mzwIyGkLCur3bD/WEpp/fDr9brT6YxGw9lsxjm3quP1Ou3utj0P&#10;WeyaZRnnHGA8HA6Z62OMb2cLrYs8SwEA9uIg1V1rqGUPhBB22WRnVvsjWxuFlSdYCwbnVavVLMvS&#10;jpuWbLTqaHv02muREHf9TFUl1ut1p9nhnAsh2u1mVeac11UFNjYbrVbr7PwEQmPPfdd1lZKMscFg&#10;YIxZLpfX17cnJyf2+nl2dub7IWMsarR6vZ6Np7ZMtet7tnbLFnMTggDUnGvO54yRStTWljkYDJIk&#10;ubq6arVaAMFayvly4bqu77u1EABCIZRSarFY5nk+GgzyPF8ul4wxDNHGxkaZ5ZPJZGtrS0rJi1wb&#10;z2Euxqgo8iDweJ37vmspWHuFtyPddDpdrVZBGBGHQky01rVQQADKWMiYMUYZbTQ2EECIjVHQAGMU&#10;xQ7znJpXlGIEQoiRlspA4DHXcZkx6s2sb+8gb+BHXddK3ZH5dt7inCullFKUsTcuNSsfqKV4A5ze&#10;XJ8xxlaD/RoVv5Y9/wFdDJGB5u4fQKDLstRGGql4URUQ1lXlukyKStdlniWNMGg1ImBUVeTNMNje&#10;3nz22Sc2tIvzotttS1VPJnOE4N7eznq9dggJw/DVq1dnZ2dW70op3dvbs8tTG3thlzV2HQAAePHi&#10;5UeffBQEgVJKGUldun/voOKiKDhGNAiCdrsdRVFRFOfn58fHpwihp082Xr2qptObfr//9OnTn/3s&#10;Z1HU5Jx7nlcURVmW5+fneZ7v7u5WVXV7exvHsa2FGwyH77zzju01vLm5OT4+tv1hg8GgKIrFYmHd&#10;7P1+HyHUbrcZY+XNrd1BXF9fz6aLzz777PDw0Kama63/+Z//eWNj49GjR51O56/+6q9arRbBTrvd&#10;tr0SWuvLy8swbAwGAwvFtQZvzlyA7jYXVg7wvzQD/+EaHfy+0cpADF/T+AoDQAkmGM9nU6ANIX0t&#10;pALapQ7nZZ6lQghVi7LM8zznVQEA8B2qRQ1s1bw2SkijLAGrizx5A0TtwYbxncr6Py5WXl+CXiO3&#10;N0geYwxfJ5NDRLWWWhsAAKKEYuw23KdPn9oPh5c1AMDukeFro9Tvf3AAjDGUEKtcsPKWN0ocWQsI&#10;cbxcM5cGQaiUStOiKGtM3SzLms2mNma5XEqttYG94YiuUrheT2/nFf/i8eFhlhXL5coYY5QmhPT7&#10;A0LwepVmWXZ+fo4M2NnZKctyvpiWeaEV7PdGXtAo0swAjAjLi+rmerZaradXN0ToTrtdcUE91ghb&#10;WNTd/ujZZ1/xdV2W5eXk2lbf5XluLQ4I2Z2FgzFURr/eW0EAADQGQQMQQIRiCEf9AcX6/PjF7Gam&#10;6woR9BK+6g8GWgMhVL/f3djYqms5m82Oj0+fPHmytbVlPdKez4LQOz09PTs/HgwGL46+ffDgwXhj&#10;+Kc//5Pl7DrwPCGrIs0A0NSh0ACllJbawZQRJ12nJ6/ODh8/aoTNyeV1nghk4GAwqGsxn88JcQ72&#10;93zPK7O8qirO6+VySRBtNZoYorrmBQeQwDzP1+u1PZtc1z0/P59Obw8ODuyQb5O97TEwn842NjYI&#10;IaEXPn36tCg4hqTb7S8W8b/8y7+en5/PF7ExhlLKuZhcXO3v7aXroigKih1eVGmailoqcTwYDB3s&#10;ZmWWJ1Ua51EUDQaD9rCTVTklLuccEeQQmBfrPC9vpvOgEQyHfcYcbSRj1BiVpGuGyKg/AFLlaSZr&#10;4TkscD2C7sLPaymo6zmM1UqCoqilcANWFRq7TiH4eHsrTNO6rsMwHI1GjFKTAqU0RdihLkIYKACN&#10;QQQzz68XK6ll5LhSK1nJrCiG41HkRzkvDYCu4zqOW0vh+67D0NXkkjm+H/hhI7q5uj09OwMaGgOl&#10;VKPhRr8/wCT54otvptMlhOC//NUve53+2dlFGDRarc54PK7r+pPffdzv95uNkCBwcXaaruOK5+Nh&#10;L2r4i+kCIdTtdt966wnBTn80nt4uhZK7+3tnZ5d5meWlwEJ2et1er0co2drZOb84tbZHTEC/3+c8&#10;p9RpN5t2fJKiQoh4HiGIllUJAYqiCCFiN8sAgEqIxWIRBUF30I/8oK6qenMzz3OeF/F84YUeQCDy&#10;A9/z1kkiqox5rm3R7LTaftDyvCYl16fnk5xXi/nKMc54tM0ILcscYAwMAgC5DsWMCVHVldZK8FpW&#10;stRB0I6aZLqYTKfTfm/IOb93b/+HP/6hF/i85jc3V8bowXjghsFisUyLlZJmlWZCVEIIRqhDXQPA&#10;Mo7jGAAAdnf3d3Z2jDGff/HVbDazBT+MeUroRmOYJEmeJ71Op9FsSlXPZ+t3n+50B31gKAQOQddQ&#10;UyUANKjbaGy//U632438aDqdfvjBhy9fvhRCCKFGg6HHwqqqIKQPHjy+t3fv6Ojo5csXs9ni/PRs&#10;Pp+HYcN1XaBAJbjn+YEfMcdJkmQ+XQAAOK9d1yXEUcoUBZ/NFo7jYgwRIo1Gq6qq5XLV7XYJcY6P&#10;T2ezBQDQIHhycpJn5bvvvf2zn/3sk09+d3V1FYYhY6zVamxvb9rpsNFobGxspGna6bbKoorjOI7X&#10;ttrXxvp7ntdsNu86YwDwfZ9SqnX9BxpdbWWHFnDa+5yFl+1222b92cuifQZCiMOINKrdbmugKKPK&#10;iNF4MBoNIAJ1XiBsANBBEMhKMUIRcoq0OD+9qHk9Hm5IYbJVIYXB0GCACcIaGBuM4fuhltpowyiz&#10;FU0IwzcMNgKQUefu3gYRNIAgSAgJQt/KpJvNqNvtaq15VTCX2pywux/HwcaYIAiSZMUY9X1/Npt1&#10;Om0blD0c9cuKQwjb7WYjDAlCge9qWV/d3AAACESYUM9h0caGrCtEoBTVoN9GUCklXdftdFtRFDXD&#10;qN1ovh4jjNIyK9KyzHWtGcNZUsZVEYbh1uamz1yf+XUl61oagNbx8uTsdHozAxBTx0MkanWjpLgi&#10;juyPBswN43g1nS8lL6ua87r2AieImhogA1HJa+q4UmohFLSqGCE45whAYIzdJtw1RhSVMYYx1u/3&#10;bXqc74XeRmANV91u1/O8RrN5dXV1dnaRJAmEECNQc44McFoUE4oIrpXElHDOfdcLgkBzbm+fd7Yr&#10;rSkmUdT0o9CVUkMwHm3O4+X19AoAkOalAdj3Q9d1kyQRolJSCiGgBoyBp0+eKCl5WRqpfN8fDocv&#10;XrywxpLAdcNG1Gg185tESsnYnYCQONTOOpwXUkovbDdb7VqKdZYrDJv97na73en2271urzsaDAZK&#10;6evr67qSvuumST6ZTIqqsO7NPM+rqvIz1/M813UwJUrZuFx1e3u7WCzSIs+yrMzyxSKGmCBE/CD6&#10;wQ/e8oIQQpjmeaMZen4Yx3Gel4v5Mk1TKWVWcpv8RAnDlDiOY7ddrusOBoOt7Q0p5WeffBrHMSF4&#10;f3+fl/L68jpN00ajUZZcSrm5ub23R4uy5JxnWZHnuTGm3+8CgN4MalLKsiwtqet5AYSY8xoAFIaN&#10;LCvW6zTLMuq4juMaLcuy8n1ijInjNYRwOBwKIZaLpY1et4uJ4Xi0nC94fZeYVdZ1VVVaCVsB0mg0&#10;PN+XUmKEpZS1UACRuhYIIQwMAODNzoUQopG2Ac6YEggwggTd1R0hIUSz0bZUjFJKSUM8x1ayxXEM&#10;IbS1tAgSiCDAACNsmWcv8JXRCphWp62FhBDaTyAIAkLIahW/YTCsuHG1WjPmZFnmuq6lcISSimuI&#10;UbxyhBCNZmiXC67rImjqmkOIAUAYQNd1IBQEOwAA69K8mFxDCBljruteXt00m03fdV0/rOtaFaUx&#10;RmuJMF4sC8/DQsns+CTPhVaGOW5VcmSAndq1VB5za17aGEJbXqpNBCHkVQGgxgT6nhvH8cXFxHVd&#10;g2woDtRK53liWSmllOP5QkJ9R1YZjLDRSmuBEYpCnyCqgWIOcSBBAGpgDMGIYIqJNspl9LWUFFj0&#10;6zKfUlpLYRsAOL/LkrAPoRSE0PM8u1B7s2oxwLyxrryGDRAAQAiCECIMjP59HxKEUAOFMMQIaQ2g&#10;MVpLCAAAWomKEAQJErWua+G5zsN7B99+85Xve8jzPOa0mlGZ5dPb283NzcePHmWrtN/vf/nll1my&#10;2t7e7vW6hOz0+p3d3d0oCFar5cnJyfPnzwkh9+7da7VajNHZ7LbX60AIF4sZ5+XjJ49c15lOpx98&#10;+D8tuLW4jlK6WsTHx8ePHj3iZdlutg4fbIRBhCEBCEZB48G9h6tVYlOXoyi6vZn+/Oc/f/jw4Xw+&#10;z7Lit7/97c7Ozttvv+0yDyEURQ3G3LARaWDWSeYHgdJ6Pp9/8803G9s7WcnDZqvV7ZEsww67ns4c&#10;z+/0sRdGRVVdXt8kSYId5rruoD/6/NmXDnWzZuF53k9/+tPBYLharaqqvr6++eCDD371q1+VRZVn&#10;ZbfTPz8/n81m7733Hud8Pp9Lqcuyarep1hpjagwEQAMAEMQaGBv4jCFEFvm87o4GAGil8BsRMvwP&#10;NmBhlDYaKYDudh93X3qr1eS8cJnTbISey7IiraUqiyxZrauqSuDCttAjaCCEGOKSl4RiSimxyFNJ&#10;W2YteGUBOQQAAKWEfp3kaGvG79YrEEKIkIYaawwhBMZAhIxS1uhoz1atlBA1hMZxHIQBQrCqKsXL&#10;fqfdbbXjOP71f//NxeXZXR8kMgaY14sbZAxEAAADhLCJcZjc5b3dZaoTQhHGoBJKGim0EDLP86MX&#10;rxzHtZqasBERhwWe5/m+y3zQJLwWj4bjbrfbaDSa7e715eT84tTzWCtoEYSFrNI857yklFKC2HzR&#10;6XS8oMlLWfI1wkwbWkv0/OjEu7oVRhMWbPbHnWb/5nICCK1KmWelqlTGq/U6Z8x78fylUipJM8pc&#10;OxQBgBDEhFCEEIDYAAAMAAZhRLUChCIr2YBaSVmLqirzwnXY/f1709kNUNKhTrZOy4LHi7goip/8&#10;7CcbGxtCiLKozs/PAQCHh4etVoMxKmU9GHSGwy7n2e2tuL46L4vk0aNHB7t7DOnJxdlkMiEID0d9&#10;Rt2qKLMym2Wzsq6MMSXnz79+3usNNjY2Pv/0q4/+7XedTi/0I2DMxnhAqSO4CPxoFc9fvHghpQrD&#10;EBowm4q6rg0E/cEoaERRFCmlCHEWi3g2m+V5PhoNLNBdrVa+F7Rbndlslqbpxdk5MLDfl/3+sNFq&#10;r9frrc2deLn+b//t1589+4IxFoZRmmee5987eNBoNFvNNpDGCN3wo4uLiyzLO52elno5j6NmCA0s&#10;81JrvTneRgDPb5cam8BvBn4TUch8FsduLSshlFZAaSClZC5VStzc3FxPLj3qUAmBVFprXpRuu81c&#10;RxtlSSzHcYqyjON4/cUXGphKKEMwYcQgI4QgiAYNv4Ejz/Mcj+ZpWdc1dRzPdSmijDoOYUjB3c09&#10;nvM8q7hUvBbr9briNUI4TbMvvvgqyTInYADo/qjX7rY1RFVdZ3leC00pG26Mk3WWF+Xu1m5ZVvPF&#10;YhmvB8vF9fXtt98evfvu0/fee3p4uDOf3k5vbne2t6PQDwPvXz/75OjFt57rlHmKISrSxLIL9lrU&#10;6/WKopTC9IebUuiz8yvP9e8/PFwnPC8qL2yON/DN7dUyTputTlomUcPf2ho5jnNzez27mTkMQWiM&#10;BBgQhzBZK1FXkEDkEAdT4BhKqdFQa6C19oMgy7LlKlZKaQA0MJZjODx8PL+dZunadTxT66zIZVkP&#10;N0Zex728uV5lsdcIKcQAoiLLRQ2AQZ7jaQU2RpvdsNdudOqqJMiBAEplGHXDMEBAYRwCo4QseZ7H&#10;q0Vye7OIl+T29qquZVGm3UH/8MnDqBkJJREltZJ1Wmpg0iJ/9eoV84JOp8d5gRBhzLMww6LcXqe7&#10;tbUFtL66urq8vLQOWCml1ihZlxQ7ShnfD8MwTJPVep0NBr1G1MbIefHNi8+//PLh4f3t7W3rK2s2&#10;o067lSary4uzk+MzKaWUanNzG0MEITYaRmFzd6fb6XTqSn3y8bMPP/xgtY4xxghA26Ra13W/02u3&#10;28k645zr14Xyvu9b+iUMQwjh/v4+IU4QBK1Wy3GcNE2n06nWmlJqM/QcxymKotlsK2ls/tuTJ0/e&#10;f//9Xq93cnKSJEkQBM1mM0mSZrPp+36/30+SZGtr6+Z6yjkvitw6zfI8twJdm+tgMa2lehiDvu/n&#10;eWpDR7IsK4rCpi67rmuTY2zkCSEkiqLXYNIopQgmhBBRS8el0sA0TwbD7v7+NnNJUWRWFQUhrCqh&#10;a+N7FCN6fHz+4vnLwG8FfqPMSsfRRVa+ucdYO67Wuqoqo+/2tZRSq162E4mUEhrguq4leSz5TAjR&#10;RpZlaYzq97v9fj8Mw6LMCA0xxnEc2028neOFqLIsKYqcELK5ufHq1Uu7CmUujaJIa/3o0UP7Zlqt&#10;Vrvd1FqPRiMAgFG6qi1FprGhjNHVYt4f9LrNSKo6CIJ2KwIAiDqvOWKMep7n+cwYRaiiRFneaTgc&#10;AgAodZBBvKyvr2YawNk8iVfrOI7TNNcauH7YwJRQN0vTJJcQUGFwvkpriZrdoVOVtEyidqvdbodh&#10;4IceQigvUntDLsvSSGFn66qqKCaO42p1F38Vx7HWut/vB6GnlJrNZlJK5nj2+7X0CMb09PQ0TVPL&#10;iiCEDAAQAERhwTlrMjfw67x0KOV1XUsRBb7QushSRDAijpQSAiylvr29bUmBCbHBg6vVqigKAGxM&#10;jmPfTFEUvsdc1y2NoQTtbmxtb29eX5yPRiNjzGg0wggVRaGAIYQopfIizbIMQogxquqyrrkykjHG&#10;PCdqhgCjpu8eHh66flBLBRGRwAhtwqjJPC/NSyF1aaTjsvH+jsd8z/O0kI/LJxpqezadnp4YpU5O&#10;Tv793//N6h2KildVleUlpRjgO0u8S52nT98CmPhe4Lie0bCsasdxhFKLeazMoqoEBGi1Wi0WcVUZ&#10;SIBWoN/vbG9vY0qqqrIwg3OepumnnzybL6acV1tb42aznyRJmuZJklVVNZksEQGDQaeqhOu6vKps&#10;rbfneVbwU1VVWVVCSItMXNclCFjTLOfcMrrWUmh/HAtUEDQ2JqCulcPIcrmyT5usX1/9bwAAIABJ&#10;REFU1wCAvCi0UmVZ9vv9+XSGEYzj2Dk81BBeX1+fnZ1xztN1sX9vV2qzSmKCWVmWEDmM0boWWmvB&#10;xRvWyFZVWRLGLtHsNcQY0+v1jDGLxcLa/t9gYMexgevEMlH2cSexVkoIgT3Pltrb8zoMG1ArIUSW&#10;Ff3e0GHEBuG4rnunUvY8Y0xRlHavFwSB1nq1ygAA4/Gw0+nUdT2bzXzft+8tyxL7nh3HKcuKuU5g&#10;AinXvKp8z8OUSCkRuWv2tg7AqqqCILh3754drYwxteBAaUoVhLjitUMpY5DzutlsuozdTCau6/Z6&#10;vSxdt1oNIfxa8PV6FYbecrlcrZdP33kym98mycrzgjwv7RUPYAQBkEqleWa5O4QQJtgyddYJQih1&#10;CAZaQQAcgl3HAQgpIaqqgsYgigkiUkoDDAFQCZ4VZdiIACC/pwEBsC4pqZU1iNpPHiGEMbKbC5s4&#10;2Gw2AQBFUdx5JiEwf/CwiOQ1MEEQQgO1MQYA/ObYgBAiAKW0xQKV1hpBU1dccOM4ThT6sqo9j21t&#10;jr969sksS4b9Hi/z5UxHYYgxWizmEIL9/d1OpzMeDyeTy/l8Phj2tNZJktzc3HQ6rVarkabpfD7f&#10;399XSo1Gox9874d///d/L4Q4PHzwne+8t1wuj169rKoSIbBYzBmjrusAoBuN8P79hxcXZ7ezmzhe&#10;3zt4UJbV8fHxs8+et1rB22+//aMf/agsy93d3YuLiyRJfvKTH8XLxFK1/X7/5ma6ublpb+LDwdh1&#10;XSEk53yxWJyfn794cfT06dNerwch/skf/5xSmqZpVVUnJyf2RLYJWPa7sA32FsKVZXl8fMw5HwwG&#10;y+XSnul///f/9w9/+MOHDx/mef43f/M39+/fn8+Wrusul8t/+qd/WiwWvu+/jhNnVk7lum5ZVm9W&#10;FfZrekPtvqE93wRt/KHH+w9JUbsaroE2d5W5EkIFMUIAaKWjRgChAUZBo7UUSZLVVSl4RTAAQAOg&#10;CUFSyppXAkOHOdb7Xb9+odcW5dd1xAAYDQEyr39red3X6NfCcqUlkG8OuTfYGCGktCCUUUrtikZK&#10;RQimlDKCv/zyy7Ozi/39/a2trZOTk3i5Zowp8/vU9DdJ2fbJwGsm3F4E7MFsT0PXdRFCZVm5rttu&#10;u5Zl8oPo/2fszZ7cys47wbOfu2NHJnJnkkkWyaqSqlyy5FXqttwT43HMY4cfO2Zi5r/yPzCeiQ4/&#10;+GVCrW5LslQlS7WyyCouuWcisV8Adz3rPJxMltwzD4NAMMgkkMDFxTn3+77fNpuns+XKKQjcpoQp&#10;KcsSGNtoNJbLpfPswIi2Wp2dna3r6xtjYbfTl1q0Wy2l1O7urpRyOll4Qcy8wgviIGqEQQIguboZ&#10;8sCfzVIXbXV5etaIk/U6L8oSMJZXdZFXBGJTCc45gpRzHwDknOGdjKKuJaWOCwCUUs5zASECbzka&#10;iHN+73AfAbBcLg8PD0fjm+vLC4Qgw35ZFqlYMZ89+/J5EISDwWCxSMuy/OSTT1qtxt7eTp4rQkEY&#10;eZ3uwenpKQDmgw/eX6/XWsurq4t+p3MN4Xw6y/PcKLW9PagqMR3OwjCEBopKFXmtZfr7Tz5t/3Xn&#10;wb37k5tpmqaTycgpMlpxAwaBEFLIQmmxXC21Vs1GIwj9ZqvRaDY3BoOTs4uvvvrq6urqxz/+MaU0&#10;y7LDw8PNzT65u0mtnJpjsViMx+PRaLS9vdvpdLjvxVHj+NXxP//ql1dXw3artTnYCoJgvlj2er2f&#10;/OQnD+7f//jX/3J5eZkkSbPZvLi4ssq2Wi2MsfOMlFoJIZMkGQy2R6Ph8+cvKiX9KAAIrvMVD6iF&#10;pt1vPT3Y3d07pAyKOpdCL9LZzc3NaDTWde1ZEjEvDENZ19BapdStQTeEroobz+YIYw0RQkgCYwiy&#10;BMRxnKZpFIRJkniMI3CbLUoJo4SIUlhtIEfQQE1Nul6typwzBgDIsgwhnDSS6XxWlGXUSBjzLi/P&#10;FTCdbtcNqdu93nK+vLi83B7sbGwNbq6G51fnzWY7acSjm/F0CiC0jMF79/Y//KMPTt48S5fTVqsR&#10;+l5RZFEULWbzKIqAUZwyURbW2iSKtweDjY2eEMJYyLzAAPTm+PTVqzdKm//0n/6XwfbuxdXlYHv3&#10;8vriy2dfrdfLvXt7+4f7YRhUVQagrUWhtYTIxnHsB97VxfnHH/92b2+vkURJkngeF0IYBOKoUdd1&#10;UZZ3mSAaIeL7vt9uR0FYFMUqz1AGNrq9MAwpJnEc5ascKrAYz60GvY3uoLcxmU6vL64h5nGzQ1lU&#10;iJJi1mn3rDLvfe/DQWNzPl0oacIglqq21sRhlDSCJAo8j1MGCUFaqpvR9enp6Xw+w//xP/553Aj9&#10;wH/y7uNaisliWtZlWZd5XQkpp9PFYpmWZQURDqNIGyBrxSjrb2zESbI92DnYv4cR+eKLr559+eV0&#10;Mg384Pvf+36z0Tw/O7cIQUyUMnleIQwJpUkSz+dza81gMPA89vLlNwiCvd3tVqNBEApDvrO3DaFd&#10;r5aXF+fXV1daySiMWo3mwe7+4b3Dg/2Dfrd/fTW8ub759Hefnp1e3NyMq6II/RBjYrRRtZBC+l44&#10;2NyihFBKjQYYEQjh1tbW0dHRkydP3n36/vb2zv3DB/t7B+lycX193e32yrJK0+Xh4f00XZ6enkmp&#10;pFRBEGZZljSafuCvs/VwOIwb8c7urgXgenjdabX+7E//tCzKsig3NzY77TZGqMhzY4EQIkka1lrH&#10;93AkOrdfuNrObcTu4qG14dyzFkipHB33VkeKsatF3VRQiFopCSFgHieUaq0QggZYpaUyIk7i3b2t&#10;br8tRClEZRFQRjNMMcKMeJR4i9nqyy+erRZro2A6WwJLtDScMK21qOrVagkA0FIabSyAAAKns7XW&#10;IIxug/6gBdYiBBmjnsfdUJhzjjDgnBqtCYZxI04asZA1Y6zVaoWhr7XSWnHOlJLrfI0wiqNotU6D&#10;IOxvdE9OT9JlGicxxnhvdzfP181GQ2vtcYoQdExOLdXw+jpfrzGEUojpdLRcpB7nhOBOu62kQBB2&#10;2k2EwO7OThIGjMMo8trtRhh58/n47PR4NBmFYYQxLYoSI89avFjkNzfp2fnwejg7Pr6+vpkJDZut&#10;jWarFze68zS7vJ6MxnOhLGG+QRhAHDUb7W43aSYaSIQhZTROYggBtODq8mK9WnFCgDXwtjTABBNo&#10;AAJQGwsAqmuxXK4QgnEce9w/Oz2fTmdlUc3n89lsNp3OtTYAwPl8Ph5PMKaNVrMoC2MhgFYIYQ2g&#10;mPoeB8ZIKSnBSsg4ClqNZpmVUkptLGMcY2wBoIwjgper9dn5ubaW+/7F1VVelIx6ACGEsDFWVHVV&#10;yrqQjUbYabc7zeajowdP3nl4dXbBMBJV3e/30/n84uLCAmABUFqJuiIY16LkHrfAWmCUkp1ed3N7&#10;UIgKMdJotza2B5DSykoWBjwMLMYKIwmswYhHEfEZYUwaXYl6la/zqqA+XxV5JUVWZIiSoixX61RI&#10;WdaVNiqOI98PEILNZvPe/cPt7d2dne2twWBjYyOIIqW00ubs7PxmNF6m64vLi8lkslquIQCe5+V5&#10;LioBEdjb30cIl2WFMeHMSxfLyXSa54UQcrlMR6NRnuvd3U0IUaPRDMNoka6n81RpS+htveXodkJq&#10;hyo4PH+5XE7na0eygBiFQRAEQVFWShslhRtsQwiZx+fz+XQ68zzOKTdaG6udhQbGqCiU5xHXvwW+&#10;v1wuKcaiFgTh7e2d8WgkpajKIoxC53hfVVVZlkHgBWE0nc2yPDMGYEq4F6xXK4gwAEBI7VTBjlf8&#10;1qMVIVQUxTpb10JYABuNZhwnQioLLIDQAiukqOraWOsSGlbrtTYmjMKiLPzAZ5xJpQAEUkpjb7ut&#10;PCuUkkWe5XmGEWq3WxABIWq3ubmGFiHsmuFGozEajay1jDEp6ygKNjb6lBJrjVIyzzOt1eXlhUOY&#10;CaGUUgCg73se52VelJViHCOElVLWaEYJ93xXFRdFuVqtKaWNVksqma3XhFALoFAKWuiCUiGCRSaL&#10;PGskcVnXUghKKcSQcWaNAdBm2dr3vSAILDCr9arZbJZltVwu16s8ywplDcZYK1PVNUTI8zyEiTGG&#10;cooxghYYYBijSsmAe8Aaj/PNjT7FuNVq7u3stNstglAU+s2kGUW+NVpKAYGlBCNEXElv75zMrDUA&#10;WABuDcMcJ8h9pAghbYxjDDlFKwAA3pk/OzolANAZzLnBK+fedzxVC+1tXwGMUggCq1WRr63WVZUD&#10;YLWUhMDQ9xgllKBmI1F1xRi+OD+1Wq+XC49xjGCj0TjcP6CYnBwfl0U+n8/u3z901ZvHuZKSYBTF&#10;0Xg8rqqKc9rt9uI4fv369dXVVbPVlEoGod/uNDHBx6evh8OrXr/7H/6Hv/7BH38EoMUYdTvtrcEm&#10;xYRQ/O5773VaHU75Ny++GV4Py7yCGP70pz/9m7/5m5ubG1ELSuh6uX78zjt7u/uL+Zxz7/DwsNPp&#10;umldp9Mpy+qbb74RSkVx3Gy0ozDudDpaawhxURT/13/+z4x61oAwiOIoCcMoDCIp1fPnL/KsiMK4&#10;1WoXefnsq6/rWvT7G5zzo6MjznkQBACAX/ziFycnJw8fPnRX9o3+4F9/+7s0TR8+fOjOyDvvvOOG&#10;TYvF4vj4xBizu7sbBIHWxrU6CCFjbkfMnHNjrWsc/9AH6y0j2nV9CEAIgDUOIwXQGgggBFZbA6y1&#10;RkslOOdR4EdOAkjpaHwjhKiqoiwKKeu6rpztiFTCAgsRQBAao5VRUkmhhNRSK2mMtggbCyyEBhgD&#10;XCg1cMbUELscRGgAsMBaALSxBAEIrLsjgDBEGCIIAEBAaw2AdaAxxq6Ltgjjf/iH/+OTTz7GGO3s&#10;7mVZNry5BsC6SDA3yAd38WCOk/L2c3g7PgAAQIABgNYCawFC2P3FWiCVqqRwsLlSSlsjlSqryk2O&#10;0kV6enp6cXFxc3MzmU3zslits5vRaDKdL9JUKbXKisuLq9lsdnMzOT4+TdNVWQkAaZqur4ej0WSW&#10;57lSuhJineWjyfTqaliWoizrdLWqlakqJaSGECGIOeUYYamMVNqtUwAghMgACyDUdysfIASBxRgj&#10;BCkhGCitxP17+//+3/04z1ZlmXHGGSPAgDzPldDGGD+IjLW+H4hafPD97wNrGWdffPn5fD6JkxAQ&#10;sFqnAKikEWECATD9Xs/z+Gg0Ht0MiWPYYgot9KhnjSnzihHWaXc3ehsMMwSgRz1Oeb4uP/zwo16/&#10;izEkmIxGN8fHx4TQVrtjAEjiqNfvx0nc7/f39nc3NjcazcT3gs+/+OLlNy+z1ZpT9tEf/2A0Gh0c&#10;7G1ubjg3LCeUS5dpURSTyaQoin5vk3MviqKPPvqo2WhNp9Nnz76+uR7u7O1tb+3ESSMIwqP7Dx89&#10;fOfpu+9+882Lk+M3FgJMCCZEW5uulk5Ts1imZVUGQeAgJc756+PXxhjm+dwLIIJFWS6Wi6Is33n8&#10;+KMffkQIKcuCEFyV5enZ6eRmZJTCABGDKKGMYAxRp9VmhEEAOeNZnlsAzi8v5+kyihtFVRtjmecR&#10;gi2AwALfCyI/jKPEY7zIiyLPGaEu1KMsq6osp5Pp+dn52cnZcHhTVfXm5vZkOiurutXuQoiqSvQ3&#10;etqa1ydvyrLq9ntxHFd1RSnxvTCJkuvrm7IoGKMWgDRdUELanVYSx+v1cjDot1rJcHhJGVCi9Dx6&#10;/8H9129eXZyf/eCjHzz78osoDBihaZoapbrdbqvVDIJQG7NcrpVW1zc3zPOeffPiq2fTx+8e/OhP&#10;/2yZryaL6Xg6+f2nv3t1/Kaqc+ZR5tGyzJJGqGVZFnlVFkkUbvT77WY7X2fD65vXr15DDa0G0/Ec&#10;Q8qZL4WczRdlWRHClNJZnvt+CDHu9nqMcUpYXdaiFrKWRiuCMUHYKFusi9APMSKzyYxzvr2943vR&#10;1eVomWYYMyUttKTd7ikJECAB862ylGLOeRgE7Var1+v1er1Gs5k0GlHS8IMw8CPPDyjzgjAmf/3X&#10;f/Xy1ZuXL1++Pn6zWK79MOj3NqlPZ/NUKHl5fTWfL3wvtBZag6IwxhHZ2ztwcp3ri+uPP/7dKl0S&#10;gkLfh5BMp/PhcHR4eLh7sH91dZVlWbvR7vaSPM9XK7299ajVfjoeDblHlKoePjr0fV+I+np49vTp&#10;08P7B2dnZ7/+5NfNZrPb7Q4GA98PB4Ntn3nzWXp1NVyvc2vQ9fV1WdSUsjhuKKU4I5xTB11qKV0D&#10;6TxChRCu7Xzn0aPDw0OXzJlnpeMk53lOKT0/P3cBay6kfjqdlmXpRDta636/jzBVSoRhWNf1l19+&#10;eXh42Ov1Hj16NNjoSyk5545G9eGHHy6Xy62trfOLK845pdytPTfXT5LELfU8z93bKMsSQhyGobu2&#10;OY9lp2l5K7ZxVbIbc7qr4Ft/SGNMJVQlKy/0LABxM+hvdiACqhYAGjcltRZYA5vtTpGL8/PLxXxF&#10;iIcQlkpmq3XoRVrrIsvdJaQsSwzBW+6ZI3g4bifFhBBkDHTjVcowIQQiq5WVqkYISGldVwAhdCo1&#10;Y1SSbDpogjFWliUheGOjPxhsGK1n85HSwg+9KIoANI4Q5ZTk6XzBOe91WvP53HGAm1HMCBFClGUV&#10;BUHghcAzcRwncbhKlxTDxXxxdX4WRoGRKmkEwCrUaWhdL9crIURvcyOp2kqZdLGYzVdCjNercjpZ&#10;aA1FrdJlxsPIC5sI4rjZ63R6eZ4bsFIWcz/0CTUAGmC5R1jIIQVAGQuMUkIIIGU9nRbNZrMoCilr&#10;RSghxHm3QgvcBwgAyooMAFnXtRBgMGhHUXR5eblYLPv9rgPfhBDWQnc9hhAJoep6EWlljCmKmnMK&#10;IaxrTbGo65ogTCnFGJHA11oTxhrtFgRASmmAtcAVMxYCnKYrwllZVdfX18aAKGlijJU2lNLVKlut&#10;Kj+AnWZzb3e7EcWUoMODvVW6MFpKDZ1702g8TtM0abWyIvO512y3w9AvSu37PiaWFIj7LG7GiGAD&#10;bVFXClpAcK5EZZSRNbRKAUQIthQjgjGjFmIFoWWE+RhCqKWyDAWNCHFCICrLXGrx8Mmjnd3dV6+/&#10;ddas61WOGXXOQFKp5TpD2s5ms+kinU5mhPoAIO4FznctDEMI8Xq9NsZGUVRXsq6lKIVzIB8Oh0qp&#10;/f39vCyOj4/H42Ucs62trb29vXa7LVWdrYvZYr7KciFAFLlc7kIp5RAGpW2apmm6ghC0Ws12u02Y&#10;N5nMLASUUBf+KYQQQnCKHY3TAb9xHDvszvE4VuvUESu01p6HHEgLAHAJokYrAMF6vXbieZehOZvN&#10;Op2OkxJprfOiqopsMVtzH29u9gEmWV66UF9CiENOHAfnD2AT+DbL1xkNOBtnt0LdFuRuQgjHQ8my&#10;zC3eu7Af6nYnZ8zqAKIo8uM4hsZm2QpYCAAyGjh2k7W1MRZCsFqtJpNJXddBEAwGA2OMMzMzxoRh&#10;uF6vXU5Sv993ISj7+/u9Xg8AtFqtMJJSK4wp9xivKymlksYL/Dt7ZGEAQAg7dsxsNjPABkGopZrN&#10;ZowxzjxoLYQIQE0Js9wulqvPPv9ysNl3gPN6vXYdWrvVgBAiRJxD72g8Zoxtbm4WeWWpzvNSA4sx&#10;5r7HPE4YpZRKoWfpQlQ1pgRjYoxhmATcCwMfQosBHt1cqloFceR7jFGKCdTaGKs4560kJhAopSCh&#10;wlhjgbXfST1v/7S30J8Ted5C8YSEd5HCby8HiBB3iv/QOQlCCCxy34TvALo7ZM9aW1eVNhJoI2Vt&#10;tM6ydegHzSTinIaBV1UVRbgZR1DL68uL3Z0tAtFweFVXBWeEIjSfz4PQm87GdSlms1WSJGk6Hw6H&#10;vV5La72/v19LcXFxIWUdBMHOzt7V1ZXWOsuy3/3ud++885AxtkhnJ6dviiIPw8D3GSFwf38nCPhq&#10;lZ2cnFRV5fksaWyFcZwXxXQyT9O0qirfJ9raX/7yl/P5/IsvvoAQHh0dAYtcR+p53mAwuLq6Oju7&#10;OD4+vnfvnud5cdS4d+9eo9XinFdllabp559/vr29/eTJu5fD6x/98E+bzaZzYv/000+DIHj48KHv&#10;+x9++OFoNHJ2axcXF9baIAi+/fbbvb29Fy9ezOfzJ0+eMMb+6q/+6sc//km/37+8vMQYP3v27B//&#10;8R+73e7e3p6U0kkcR6ORo9Wk6erBgweOGMLYd+sI3jV4t+xfAAD879u8t4vU3jLtXdcHCMFV5aBa&#10;BBF0M3R3CW62Gpx562x1dXVxcXHmumPHJkAIEYo55y5mSErtYoTefn8AAE4poKV86yPgyB13nbmx&#10;Fhtyi9Pe+VQDc+dr/YcNvHsMumUwAGMV0A7WNXmZOSz0+fPnN5NpnueOngMgBv8/bn/4Ev/vm7HW&#10;QADvsqMA+u7Bt0dkbz8TeJdEVdd1WVKn0K5rCSF080ptC2MMBlBI646RMVvV0mpjgdbGSKOlVq5U&#10;W1lgraXMo57HKEWQIACgAlprF7b3FhsHd2j2WznDH54CNy6stOh2u41G6/jNt0bp4zdvhsOr+wf3&#10;jDGOYecx7ocBQqjb7ff7/UU6v3ew95Of/OWvf/2r09OTh48fIgzquvR9XhQ4z9ezyVRrbaxgjLx4&#10;8aLb7iRJ0u/3KSbj8bguRSNpNuMGwSzYijc2thljtVDHx8enb06Zzzj1ECLvvvt+EESU0sV8qZSu&#10;EaWUbm5szefz4zenzgBISlkJgRDa29tzQdz37u23Wq3z8/Of//znToffbDajJH79+nWapkEQHOzd&#10;A3d5GaPR5PjNG8/z3n333UroxWKhjG21Wt62F8fxxx9//Mknv+n3eovFwqFNDluazWbK6Ovra+fV&#10;ijE+PDwUolqtVgYApM06zyezcRiHQqjeVvfdd9+Lo0ZRriilUoqXL19nq5WUGiMiyrIuaqQMUHp7&#10;e+D04ZQQ54molQYWhUGMEI78CCCSV4WFBmI0ms4Hg8HgYKCUXKWr09MTI7V7P4xQayFBt/bOq1Xm&#10;M7/T6wIEi6oMotD3/SzPW61Wu9vJLs7LQh0e7vU6/Vev3viRf+/eHueUMXJ4eHjy5vjk9LQRNze3&#10;B712J1uvgbYWyEU62d7Z2kWDMOBSmiQJ03S+WMw8z1uuFkdHRy4jXSnFMFmvc0cEM8YopeK4wfzo&#10;ZjKVyrS74N79Iy+Mzq6ur65v8irfv3fv3e+9J3Xl3DHyfH11noUR11ozRhqNRl1LRtTTJ+9T4pV5&#10;3mg0yrLM8zwMpVZgtVrWUhRFkZc1hNAAO5/PjQWErCii1mhMCCS4FqLUGlkgSrFaLPPVmvne9vbW&#10;Zj+pKzEbLdqd7sP7R//ym3+dTVdbu4eEAgAFQPT64nKnsxH6UaMRR1HkkAALtOO3LZfFar10Zg3L&#10;1Wq1XAJk8fvvbX7x1ZfDm3FWVEEYx40mIHiWLjAmWVmWRU2o1+1uKmUacXt7a3dnZx9j8s3zb/75&#10;n39RZKXWJgojjKlRVisthAjDoNFuQAiCINja2dza6T94eJDnaVmtBpu9H/3JD6KIr9aLZjPwfUIp&#10;jBPv4HCn1U4W6ezrr79sNRuHB/d6nU4YBEbrVbq+uLh4/vzFq1ev1+ssjhtxHOdZoZSyFsRxlMQR&#10;tAYCwCjttHt7e/v3Dw83+v2yLKfT6WqZ+r7X6/Vns9nLly9ns9lylTJOD+/f01qFYeg8Y6eTWRhG&#10;52cXQikL4GKRYkz6/Q0hlRCV26Qow65NjaKg3+8d7O+7y9K33357dnb+ve99z4WLrNdZlmWOjiju&#10;bgAAB+BMp1OXR1pVFYTI4cMOnKmqitJbs2WEkDHK7YfucmWtNVYZowGAQohaCWO0AQYREEbB/sF2&#10;s5XUqqzq0tz6RiJjIbQk8JKT44tvX7ysSuFR32O81WwncQMCBABw+d2UUQgh40xphQDwPU4wYpRo&#10;pazRhGBCEeM0CHxKibUaWguta7i0cXdjuMcC39dKGWtcxWatqesKIWSA6fU77XaLc359czW8ucIE&#10;P378SEghtEAYx0nS6bSvrq+FEJ1uN4ri+SLNs5wQCoxxNC2tNOfc83joh+1Wuy7K+WzW7fayPHv+&#10;7GtGab/X9zhPGpHneczzMGKc+VWtLs6vX70+GQ6n18NpmpZGE6WRFJBQn/JglVfS2N7GRhhGp2cX&#10;szRVBmRVQT1ukK1rATFIkshCPZ9P5unk7PRNmi4Qgr1e10gFgT05PgHWVGVZVaUSCiMc8IBi6qhq&#10;RVkJqWpZbw76zVZ7tV7nRe4H3tb2NkRIG5vlBcJYG8MYb7Xbvh/Udb1IV0ppz+MQQq10v9fr97q+&#10;7xmllBBK1AhCWdetZqsRNURdOTEqvKNMWWCFktwPMCHCGAAhIthYAABwdj6co93dna2tDc4IgiDw&#10;+aOjo5vhsCrKIPCbjSTw/ZfffpvneafbUVolcdJoJD5nUoogCBAGhNIgChEntRK1FJWSzW6z2WsX&#10;RtVGC2srLRWAgGCICWaMeT5imHmceJR7HDOijNLAaKshhhZYqYWxxmJLGE1aCaEkXS2X2bqsiuls&#10;bqyZzebz+WydLvM8r4RglDVbnV6vPxhs9Xo97nNCSFWVeZ4BAJrNZiNpDgZbhDIEYK/TDf1gOpst&#10;l8s4ih49fOgHrNls7uzsbm/vLNfrV69epcv1/v7B1vYOAJZzL44Tz/cZY0VZX19Psmxd1zXhBEBQ&#10;idrz/Var6Xs+oXS9XgspMMGc07quLABRHFtjpJStTjuKoqurK4e/uUus+oPkJM651lYp7XscIVSV&#10;VRhGwJhWq5Wt11orazRCqNVsE0IBgBAgqeTNzY0Fttlqbe/sMO6tszxNl9/BQneVkwOXXEHssGu3&#10;lbnu2mkNGKEQQGCt0do6BaGTk2pNMPE932ijpMIIAWsJJgAaTJDPvbquEUAAWgyRMTqOYs/3qqq0&#10;wAlNkYMutTTWgCwv6lqEYRRFcRTFUqrpdDYeT6w1zuFJKbWYzX3PO9jf9zgpl89TAAAgAElEQVSH&#10;AK6zjBKmlWLcU0phiLXVxpgg8K3R2millMeZqAVG0FgjhDBaQwAchdt5X7sysyxqACD3fGu0Bdbz&#10;eFGWYRQGUViLep7ORV1TxmaL2enZCaFsMNgKgsCPou3dnYvLq+l8rqSGEHm+xxhjlDLOq6oWVQ2s&#10;pZRyRhmjcRQmSewz5vss8H0pKyVlkWdFlklRx2GolayKQtyFPVhrIcLWEUmRu2NH+DTGOKRL355Q&#10;jAklt/k0CCAEEQIQIowpY5RwgimjHEFsLTD6LTCGIYDOn8hAaAE0FmpzCzS7KAGjNcaIc0YwbCbx&#10;xkavkURWq6osCAKcUUZRlq0xsBijOAqBNqvlsizL2WzWbnc87jOK2+3GfD5rtRqcs/l8DiGczSer&#10;9QoA63ynxuPR5uaG5/E4jgaDzSRJIIRJI5ZSxHGYtBqVKCtRbW5tlnX52Ref/+snn1RVGQShtSZp&#10;NI7fnFhjjx483NgcBH7gcU8rhYD1OceUjkajH/3wT7a2thaL5dnZ2dHRw62trSRpTKfTKIo2Njaq&#10;Wnzx5Rc3N6NOp+N7gda6qEW70+31+1rrF8+/raXY2d1NGslytdzb3zfWIoxfvno1Xyw2BwOpZKvd&#10;ThoNIcXmYAAR+vKrr1br1YOjo6quCaXjyeQXv/xFs9Xs9fsAgVa7+c47j/sbGzejkdJ6nWX/8H/+&#10;g+f7j588yYus1W5qY5JGw1htrLEAWmABBBBDY6wFFqFbyNMAa6xRRgNzd86MvlUkOfEoRgihsiqN&#10;MY46rZU0WlloAbCiFpSg9Wp9M7zO1tlqmRptjDWMUQCB1kopofVt3m9VFUWeSym0Vta6F9JKG2W0&#10;20DuRG23fZlr0yCE4K4QgMgRtoFbcrfzGojv+l6EIEAQIrdFGW21NlorraQSXz//6uLinDJCGSuK&#10;fJEuAQDOW+FO8Ox6RXT7w/+vBhgiACFwVc1tVwkQhMAF7EEIEHK/wgHUwBqN3A+hexFrjDXGAIgt&#10;gOZ2LAWMBRZAC2BdCwugBaAWsqqFNlYbUFflar0WUlZSVlWttcWYYEQsgABAjInTLWCAIITQfPc+&#10;rWN82FtjureH4c6+27WcRF+oyufs4dF9TNDw+qLX7V5fXBb5epUuozDyGJdKKamybI0J/p//9m+L&#10;fP27T3/veXxrMEAYJo04iAJMEKZYKoURnM1n2WrtjhojlOd5q9ninEMAjLZ5nltt2+0uAmixWI6G&#10;o0633253rIFVWVkLtre2GOHj4bQqai3NcrH6+qvnr1++ns9SJfXOzl6aLl+9fl2UJfc8IaXHg93d&#10;3c3NzcFg4HGKIDw7P3/56lsIAWM0iqNur5vnhZvLLBYLYE1dV0VRAgAwJicnJ7PZPE3Toqx839/b&#10;33/06BHl/GY0+uSTT0ajm1arJZWwAJRVSSjzfA9AUNW1myUxj8ZJ1N/oHZ+8ef36jDIync0xIZjg&#10;vMiTZvLnf/lnR0cPaiG00YzSN2/eXF2e3793L/CDuqgvTs/u7ewDo6Mw3NjYNMoQQilhBFOtzGqV&#10;vXl9qpQtCwERtRAv02WW5WVZziez/Z29frdf5YVSZpWm0CKtDGceQYRRTp2MxwCtDIAoThpVVS8W&#10;qe/76WJ5M550ez2AcJYX948O33nnMWPsenizXq0IgtYYxnij0SSYCiGjyO/3e71uZzqb5nkGEHBd&#10;T7/XYYxYoLjHGaXdbvfo6OHGxkYSJXVdX15eV1XNPR9hkuUlZR7ERGo4W6yanb4fxoT5m4Od//F/&#10;+ltj4S9++at0vXbOnUorpdVkMplOx5yxwWY/8DxrLKO81WhBgIG2HvOKvGg1W51Wz2pgNEiiRpI0&#10;Z7M54/zq6vLy6kop1el0IYCMcgSg1hZYSwk1ymCM4yhGCAMAGOHrdbZeZ8YaCLG1QGsrarU52On3&#10;NtJ0PRnPN3qbRw8e7u3u7uzs7u/sDbY2u702ZUTKqqzyLFsul+lyvZxMxycnJ456cHp+dvzm+PTs&#10;HO/uedc3o6fvvv9HH/3xYGdbKFWUZbpa5UUBAIiSxPOCMIg2N7cO9g4QIt9+++rbb1963CvLSiuN&#10;EJZCQogowdYaz+fbe1txHGFi40b08NFhHHMvIGWRvvP4we7eIAgZIRBCI+sKIttoJo1GlOfZy5cv&#10;jFGDweDw8L419vz8sqoqSjzP88Mw5MwbjcYAQEIIIZRxSjDNsjWE0AhR15UrtuI4aTabLr5ltVoV&#10;RaGVyvP89PTs/Pzc9/2nT5/2er3T01MncH306NFyufzNbz4GAMxms7Ozs0az+ejRo1ar5Z7u+75S&#10;kjFWi9L51JVlmWVrhNDjdx67Xev8/Pzi4tIJ+p8/f/7gwdFkMqmquigKhFBZluDOltNJOxwoTQgB&#10;AHLOnSjRKRLruiqKoigKAECjkdzKtBBykKybDBpr8qq45e/5VKhq7972zv5WJXJjpdbKWEOIC86B&#10;mDAM6OeffTmfpb4f5usiywpgYVlWGGFKKbC2qipttKPc1HXNGacMa2Uow8ZYynAUh0EQhGFIKXZX&#10;Ykqwc2iwQEMMXWgt55xxVtWV+1i0VnmeD4fDqi5a7dbGxoYx5uLybLlc9Ho9zll3o79ar4bDYVWV&#10;SRK32935bIYJaTWbVVmtVisEoTGmKEpgDcKYEgoAABYEYdRoNK6ur8eTie95jHnj8fTJ06ePHz3R&#10;Rs9m03maLpf5zXh6eXVzcno5mcyFhNtbB5THVW2khkqjSkiEPer5RVntHBz4Yfjls2dXVzeIkOF4&#10;BADww4BSyjwWBD6AejwZnZ+f3gyH67XwfRYEQbPZDv3AWvvNNy+lFBhhYwxGzmvXl0oZrREhRVlr&#10;rVvt1vb29nQ6vb6+tta4IErnAymEiOM4CII4TsIwTNOllLKqazf1EEJ6nD9+8nh7e8vnrMgyLaXP&#10;uceZEgJY22m2q7IQQkBkXfXsyF8AQmW0BcAlNWtgldLrPJNC9frt3Z2dbrfdjCOjRJFlcRRsbvTT&#10;2dRoTQjpdjqr5er89MwLA6kVQiDwPQQMIQgA63lMGYUZ5gErRb3IllJrg2Gn3yWhX2pVW11pUUkJ&#10;EAQYWwiJxwnj3PPiOGScWWilFEVVVLKWUmijtZWQIEKJshoT1Ol3B1uDoqqWy7SsKsYZBHA2nWOM&#10;4jhEACFCup1+EEZpulwuV1JKY81qtXLpNUVRMkalFKIWnucFoY8gNla1m21tzM3NDUIIQKiUWq1W&#10;X3755ctXr0ajFADd7vZubsaOOUIIcQMvjEkUBQBYhBBhFCEkhLTWeJ4XRIE7ZWVZGGMajcSBpUEQ&#10;SCHquo4bSbvdPjk5gRBCgAghtaicsDAIgloIR+pbLJaEoG63W+Q5xtgoCQAIg2CVrZSSENhOu+Oc&#10;AtwpLsvStS6U0rIolqtVWVWUUGOtNdbp8pwNVV3XxmiHY6C7bFjnj+XQYN/z3f++hW7e1qyEEOfx&#10;7pgsbhjHOA2CIA4jY0xd1UJICCylzPd8rdRqtSKYUMK00a5cLvICIVSUhfPWklIKRz+GcDweSyma&#10;zabrV6MwvH///nQ6nUwmk8m0yAtCaF3XohbrLOPcIwhDaxEhdV0jCIE1UZwIUde18Dj1Qx9AW5Q5&#10;QjAIfISwNtJ5Jeg7GN9YE0ZxFIU3o3FVVZ7nR1GklJrOZ1VRucMfjW7CMA7DMGk2m83WaDSZz+dS&#10;yKIoy6pcLper1aoqK0yc7XzIGWOUeoEfej7FpN1qaKVWq6WSsijy1Wo5HM6s1Y8ePUqSBCGUlYUU&#10;CmAMnSHWrfgX3xGYgdLajXcRQohgjDHB1H0hEUIWAvcEQohLIPM83w07wJ1u09rbXtoZKgHgwL/b&#10;Et8obYwSda21dFRVgiFjJI7CjX7XalWXRVUWdVVgjCLfY4TMZjMEwdbWVq/TdXhgFEW3Vn8Q3Lu3&#10;P5/PWq3W7u4u48T3vbIs252OG/vu7e1dX18vFgvG2NOnT+/fv79YLF6/eVkUeVEUnse7vQ5E1gKz&#10;t7dbi+rbb74dj246na6U4ptvXihjCMbz+Xw6nR7eP/rLv/jLo6OHrVar1+tubGw8OHq4XC5//OOf&#10;xHHseb61ttlqe553dnb+6aefOnN4pY3D5TqdTrvdGY/Hk+nMZQfM5/OyFlLKOI4xxi9fvlytVkmS&#10;tFotKeVgMHBGHgihv//7vx8Oh9vb281mczAYHB4eusGN1vrjjz/5p3/6p62tLUppWZZPnjwBFh4f&#10;HzebzUajUVXV+fn5YDDY398fjUYQwiAIHdhirXN4uAX9gAUAWnwHnL6V5Vvz3e32wca436D0bTS3&#10;W8K3GVoAWGvLslitVpPJeL1eu+4KQiBFjTC2dy2tlFKIqqpKKaVW2hEH0HdvAFhrMUaOkI8QwJg4&#10;Nz2MMSH4uy+u+5IShDEmiLjO3E3h77pTl1xtADAWaGO0sUobZY2ywAgp2+32D3/4w6fvvielPD09&#10;wxi/VTq7ZvgP2uB/c/uuAb5rlf/gnxAAa+F3WuL/7um35l7f0S6+ey13aG9hWPf9cQtKG2MNvFuq&#10;BiKIMHEeYch9QAhZayllxBnQOT63c1sBxg0ojf03MC/4zvDMQggR+K4BphRSimtR/etvPynylUfJ&#10;18++mk2nUgpGaRInjSTxGFdK7+xs//lf/NnP/sv//V9//rMkDvcPDvJ8vVwtpajiJK5r8fXXz3a3&#10;dwihYRBYayeTyXw6f/L4qbNML8rSZVwBiAkmmLDXx28W83RzMJBSL5fLRqNBGSWYJkmzyPLzi4uT&#10;N6fT2TxdrKaTmRAKQtRud6Io1spWVa21icJ4MBhsb29vbm5Shs/Pz6fTqVDC87ytrS2EUJZlrVZr&#10;czDY3t6O4zjP8ziKwzBcLlej0QghvFwuV6u1tTZpNj766Aebgy2l1Kefff7ZZ5/led7vb0hRU0qs&#10;hc5mAiFkrNVaNxoNhAGEcHNzg3M+n8+fPn386PGjdrv94NHRzs4O5vSHf/qDj/74IwttEPiE4sls&#10;8l9/9rPA8957+u46Tauqarfae1s7VVFsD7Z9xjzOIYQQQMY8QuhkMn/x4iWiTGmLEQUGlWVFCavL&#10;qtvq/vCjH67S5c1oQhBpNZpuskQApJgQTKqqIghLqaIoUUpLqWbzGcIEYnx+cZ00GvcfPPj9Z58K&#10;IR48fDiZzoQQzVar1Wy2Ws0wDCmhdS0Gm5tBELiLNsEQQrBaLiklUtRFse52upTind1tSmkURlEU&#10;1bUwGlRFHfihEMr3g6dP39vd3Y+TxmBre2NjwLygrq1QhlAOEX706Mn3vvfBr37zm//2z/+tqurJ&#10;dHx5eVHkGSV0mS6klA+Pjva2B6enJxcXl0YZzwu73V7oR9PpbDQcAQsBAEVROivyIAim05mUer3O&#10;ICJRlDRbHbfUbnmvFiqpLq8uF4uFU4kKqZMwshYaq/OiLKrK8wLPD4qynk7ncdL44IMf/OVf/PiD&#10;Dz56cPRgc2MzjgILFIJGyCrLllm2yvLlIp1PpzeXV+fz+XQ2n8wW86IstFaLdHlyfka0hePxdLle&#10;9aRYLNPpfGohRARZaCGEzKPNZjMJmp1OV5T6zZs3jx4dPXny5Oc/+y9SKmigMYBi5Jo0qcq8KoyV&#10;EEmhqlrkhPXCJIhjn7J3rLVhyCnHTBGATHezs729zTm/uroKk/hx+z3O+c1w/Pybb6fTeV3J99//&#10;frffj6Ikz4pXb07SNBVC1ZWI43hnZ2dra2s4HI7HY200pbTdbgMAELTLdA4AqKrK84IgCCgmjmv3&#10;4YcfMsZGo9GzZ883NjYcc7Wu6729PcaJtWa2mGNKRqPRfD4/Ojr6oz/6o+FwNBoNKaVvLzNVVTgP&#10;qslk4hwXiqJySQbHx8dJ0vz449/GSdMY4+KOKKWuuXWOOJzzdrvtAh6Gw+F0OnfRz67OLsvSbYWU&#10;0jiOHWPEsSilqt+WpBYADxpCiEVaA8k9srHRYRxVQiJigdR3xCrAqBdH7TffnAyvJ1pBa5DWWgg1&#10;HA5lJX0eOC5iUd461AOAwjAkGBqjlDYQUs9nYeg3m01H2hSishpx6jPGrDUCS6UA9W5dQ6SUxihj&#10;lFHa4dW+7zdaCYQwCILZfIIQ8jzG/J5zItk92Lt37+Di6uLmZqSMnszHpSiX86WWChhHvWbS1lpr&#10;AHAYhh5leZ7XMg/jWEiNMAeInp5fHx0ddfuDdnfDD+Kr0VhUZjgeDoej5XrVanbuHz0c7DygLBgO&#10;R6uiLoXGmK+ydDyeU7oklD96/DBqJFeXw9k87Xb7GNPFYrm1tRUGsdbaWJUXxXg8Ho/HtagBAo1G&#10;wDk3BjDm3Tu49/r167oGccw6nQ6EECFCCKlkmZe5FoZy5rKsdrZ3F4vFfD6Pomi1ygBAeV6WZe37&#10;vu/7HvdduzKfz8uyFEK48M+qqhBCeVn/y798ggC4vz/gmARBQICVUjDGtJFCVC4YURkJIbQIAACN&#10;tkopSIC1uhZ13EgIsCWsUQm3tjc6nZbPvdU65QQAYKzV7XZLSoEQANDUdVmW+dnFKcAIISRl3Wq1&#10;KKXAat/3OWcAQWghxhhiLJTMi8ISxFmgIVislzWEGgKtjTbAYgKtxhAggiABiELCiTFG1rKWVS0r&#10;IWprjFKKMYYxFEpgj1CEl8UKGPvg8cPRZHR1M2y3urKuk2acrddZlu1t7xW1mE1nlHnNZlsbkGXZ&#10;1clVGIaez2pRTicZQijyg1KIly9fb272B4Nta7WF8P69/UoMyrI8PT9jjEVJw3GGw5Au19mvfvUr&#10;NzZyGxql1FpgkcUYU4/LohBVRQjhHpdKTWcz3/cHg+1Or1PmhWN2IIQIQUqJWtUGmrouGSPOxZdz&#10;7vtcSx4HYdxouDAhpRQhDCGQrYteFzabzfF4LIo6SfL93b2zs7PVSgNQl7UACOdlIYRghG5tbZ2c&#10;nFVV5VJ5wjDMi0Ip4+pXjLCFtxw/rbXr0xzHybGgpVbOcd0RF2/VgHddrquDHYPa0dje1n8AAI4Z&#10;gFAazQNfSqmErCpBKS3rSuVCVHUQBFrbLCucCVaZF5RSq0DAQyFlulhNZ4soiu7d2/+Tra2z09PR&#10;aBL6nud5Gxsb1to8L5fLZbYuOOdGA+57CMEkCjGmcRIJIRDEGaNOnbG1uxOF/s3NTbMR+0Hg7Jdk&#10;XZVaYYiRNUkjMsZoKZRSUtYucM4LIm3hdJ7l5fH21iBJGtz3lKzjOEyS5Pzi7PzyykCAGf/66xeM&#10;8k67e+vDzG+91l0QgOO9l2VZ17UBtiwyrfViPs2ybDZbSCkJpZTSIECc+9ejcavVItwjlFeyhhYi&#10;RDCCWmngJJJ34kbryOQQIIwoogAAA+wt9gsANBAjFy6NKKEY0bvZBIHQAqABQHfVPHpb2d+2vs7W&#10;yBpwl7rEKQFGA6sJAmHg9fu9KltzAq1Rp29G/U4XQcgZ2+j3suXq6vzCxdqfX11OF/M0TbMs2+h1&#10;jh49uH/0oKqKsi4azaYxBmIAoFmuFrP5ZJ0ttwaDTqfjfCi/+OKr58+fnV+cP336zjtPn1irJ5NJ&#10;WeUQwul00mq13nv/aTNJ+v3+9dXNaDSqqgJj2m63d3b2drb3L87Pvv76uZQSQJgkSatVbnR7xpg0&#10;TWez9Jtvvml3em7Wc3Bw0O/3m80mZV5VVcbcCCGOz04//+rL4XDUaDS63e729jbjJ6PRyHmYO9DY&#10;BS4cHBy8ePEiTdNGo1HXdZ7nBwcHaZq2280oCn7zm08+//zzn/70pwcHBz/4wUetVnNvbz+KoqIo&#10;xuPxz372s88+++zv/u7vDsPD/YPd/+1//18ZY8Zo12YjBMoyN+aWqgDdbnkX86tvcVVgjNFaGWO0&#10;ixKQ35lLWWiNcTpcSygtysy1025137Z6GBfF7YrO87U7qOVySamLbecuzQgAQBBGGLjEBwIRIZhS&#10;/pZO77YIYBHCACPqmorvcF0E3jaWtz0vwRYaDawxGhkLIcQEWuD4zNBaAJG9a66t1vrq5upgb297&#10;e3s8Hr8+Ph2Px060aSH6Dmy+fTIA1rpvNYDfuYIB4MjD9rv+17qG2YDbRxsI8Nve95Ygcbve4Fu1&#10;sMtqMka5o0YIuZeEEBprKKHWGms0wcjC2wfflWTfBVa5ZG1rrXNscWEZbhqltVbGca0NciI1Bz5b&#10;t+tqAAAGEFkAoYEAQIv/jcgZQmutyzOXVT3NC1EKaG2UJGVZlmXZ7/evL68++/3v8yx7/uzrx48f&#10;7+7uBpE/m02bcXO1zIqiSteZtcAPI0yZlBpsAMKw0IJ4lPmsLurhdFRmRTNpJEkzL7P33n8fIHt2&#10;cbperznnu7v7ZVFt9LceHB7N5+lytpynizAIknv38qxcLtLf/OY3H3zwwQcffOC0hIeHhwCA4+Pj&#10;VruBMZ5MJgjB9957T0p5dXN1fX0Zxw1KaZxEbn1x7si0bLleffX1t6fnZ0qa5XK9ubn5ox/9qJE0&#10;v/jq2eeff351fYMQ2t7bpZRWRWmtLfIKAgwBrspaaaGVQhhwzsMwpJSmaRoE3vvvv/vq+A2lBBOU&#10;5et3Hj989OgRxhgCoIxO0/lvf/vbk5PL3a1tSn2PR0f3O0cHB7/8+c8Y86IogcBEUaKlwgCqWhFC&#10;61LWpYobzPc8iKgQhmFP1BWx5MG9h8iSV98en5+fJkmytTMgkDDMqqJkhANsgbGdXsfzyryowjhY&#10;LtfrLGu1OmVdQYx+8u//XZYVyoAn7z6dLxa//vWvIbKDweDgYM/nQej7Lh8DY9xoNCC0V1dXq1Ua&#10;RQFhWGuZJJHWkhDEGAMQr7P1Ny9en5+fa2kODw8hxHt7e4jQ2SLNvnzm8iAJo4SQPKsn47mQVkqZ&#10;5/n9+48sxE6bnWVZWVWtVhh47PLsPE78x4+f/j+svVmTXNl9J3bWu2+5Z2XtVWigu4HeKLLZpDgS&#10;NRET8+KZ4IMdDn0aPY3f9RXGb7JNh/00ljyUaIpqimx3A90NoLEVUHvuNzPvflY/nCo0bYXnxc7A&#10;Q0VGVSKr7jk3z+//2473DyeTi8dfP12tVjujkag11qTTbldF3Wp1DK/jODeF4VwKJkSWppQ6tudz&#10;LtfpJkkSCKFNqZa1VLyu6+VylWUZhDiOY992xvOZ6ziDYFQURZqmF1fjVsPara6G8uTla0KcXn9L&#10;SNY0lVQgy9YAACErgnBdl4vFYrGcbTYbxpqb2jmglW6EEJbrOAEBiON/9+9/cj0ZU8cGCFyNryRQ&#10;cRJjAhRQlkMJxphgDXRTV4LzXq/X6XSePHkym84wJkqKTqcd+H6n2yYYSsW8wO33W0KzxWJs2Wgw&#10;7EAkGa+TJFytUkrwcNiPwrDT7o62tuqKja8n0+ms3e6sV5unT599++3jb75+ihD1/chx3Ml4Np1M&#10;5/PleDyV3ByU7aqq0jRlrPE817Gspq5Nr2bTNIJz073peZ5S2vO84WD4ox/96M6dO1VVPXr0aD6f&#10;d7s93/f7/b5BfYZ8+Oabbwi1TEVKWZbr9bqua8b4apUSggHQt/2fRmsK4zj+Vz/7WbfbdV3v8vLS&#10;6Ih2d/cWi8V8sajrGt14NbFxAkspwzA0mkPO+fX19Xg83mwyzrkhdgxRHIZhq9VKkjiOYyH421mm&#10;GVxijC3bVlBRh0olheZC8eGou72/pQGXmmkg6rpECEOAAMC+HyJo/ee//fVqlQENmqahxAr8CCpt&#10;206eFUqpMAxNuCWlFELg+y5CCGPkuk4URb7vmRwvrU2BAbQoJQSbjy7LokkSeYFr9HucC+MEruo6&#10;z/MsyyzLCsKw3UmSVjydjlerdLlcXE+vVus0yzbUsodbQzMXoJQuFou6qc/PL01TLtAAaODYrmNb&#10;xghHKFVaa6lt20EE5UVh2XbT8P6gX1b1er1J0/Wb09Om4bN5Kjjc2z++e/d+f7h9PV4+/u55njeT&#10;6UIIzaScz5cQk93d3d6gpxGcTCazxSKKEghhVdZ+EMRxAgE8Oz+/vLhs6kZwUTcNgSQK46TVVhIA&#10;gPr9wfZoNJvNsizt9/ue6xJCtAaG46rr2oy+XM/b2d7RWl9cXFgW9X1fKWnMkOZeTym1qAUhND5G&#10;xjjGGBP6dhpCCFJSRKE7Gg4oJrypeFNjDFzbhkr7tg2BBkBz1kghEIQAQo2U0ippt6hlNYK3O52a&#10;Ma1Vt9dpJQljdVnmVVXYFGebNYTgTz7+EAGwmM0BAO1WCwLw/PlzrUBd1+1OK4lDgiAhqNftKCUa&#10;xiBBlmNJqLKqKOqqEpy4dhCHJW8YAExLrqRQAiJigg9d1zNqf0qIELyuq4azhjOhuEaAOgRjyJQA&#10;QEOkuOJcCA1Uq9WilKxX6022qarG9/z5fL5K14Lzoqyk1Gm6evPm9PTsOk0XvUEvCALHtbXWgrMg&#10;8A/2Dg729i6uzqUUjNUQaM/1GGdX46vpdIYwzrJMA4AxzvOCUmrZtuu6QirnJl0JaK3LssyLwjgU&#10;wK2TDRNihlMAAA2hlNJcQdd1DGeCEHpbRDQYDM7PLxBCvu97nuc5bhzHDWdpmprDpdbAtm3DxfR7&#10;3aZp8k3tedbWcGuxmLOmarcT13G01pvNWimFIOSM1w3jjNm2O9waRmFclEW2yZWS0mRUopvDmQna&#10;sW1bCNM7qszp9YZyxAiBmwZgAxvMqjNH8xsNs7wJUTf+Q8aZuaERQrRUGgDOhWM7xgfrOm4URVrp&#10;sqqKoiQEC660BqazxMyHuOBXV8v1eh7HMTQrHCMTa7xcLheLZV3XrOEAgKIobMvCxOA9bFELYUQo&#10;wQhrrW3bvv/ee51Ocj2+dl3bdW3HthBBSkvbsRpWKaUdxzZhfhABISQhJEpaGsB0tcYYcimVlAhh&#10;QohRc6xW662trSRpL+bzq8vxmzdvwjBECJkZH0RQKWX6roqiyLLMGFM556ZOzPwBbdu1bbuq6yAI&#10;4rgVhqHQarFYbLKiKMqm4TdpNwAIpbkUSikhblSmUkoT/2OYXiPpVDdiSXPCR28ZYPRHKcFK6Zsf&#10;N7bnW+iLENRav6URgVGBQlMuBQgElCCKIYSAYDzsd4GSAICdrdF6nZx1B7gAACAASURBVGIEF4t5&#10;mqbtdttzXWMUbLfbnu83TWM6q+LI39ra4rxZrVbL5ZIxtrM7arVa0+n05cuXAID5fL5eraMoiqJo&#10;Npu9OT17/fqNbVnHx0ftTltKxjlXWtq21ev12u32fD6vyvrg4CDPi+l0OptMoyShlJ6cnJyfX6Tp&#10;inNxeHjIOHcc58mTJ67r3HnnntnFaZp+8OFHo9FoONwyogYp5Xg8+fu//3vOxWg0SlrtO3fuBGZm&#10;VBQXF1f/+I+/RQiZc9hwODQt2ZTSR48e/fKXv9Ra93o9xthPf/pTg28JwYvF4pe//J+//PLLBw8e&#10;GC7r3XffnU5njLFOp2PbtnFm7uzsJEny8uXLJEmyLHv16pXvBY7jmM96rYE5IRBCzLW7xWbKgFuz&#10;48wl01pLIYxT1Nx5GGOsaRhjDatMd7GJRjO71QzKjYLDPG+KBgAAYRhFURQEnlF1hWEYxUGr1fI8&#10;z7VsY8pwXc88TNuW4ziOazuOY9sWIYgQUwWMEQLmLvF/41HRDb+slALq+4pgI+2HEGogAQAQ3Xib&#10;NASrVTqdzf7hH/7hN//427IspdJSSniTNf09rwv/6Gtwmwz9ljV9C5PfHppu7uFAGZPBWyT5R8cq&#10;qMH/85mboQBE8FbzYh4mtxbctGq/fTGtgHob0WIwKoDQpNYhhAjCb5lwc/kM0L2lk/+YtdYA3Iqf&#10;b9E1xohS5HrO9mh4eLBXFjlQglJSlyXnvNvt+oFHKA2DQClxfHycrpaz6fXuznbdMNdztoZby+Xy&#10;6vpqNptfjceu40KAbMeyKPV9n2Died5kPsuyjevYSdwqq2I8nqw367Isp7Npu929d+/d58+fX19f&#10;lWW12WwA0FVZd9qtvZ3tXr8XJxHQUHAGIIjjmAu2Xq0hgltbw+M7R+12K02XTx4/reu63W7leV4U&#10;udY6jmOMMRccAHBwcOi67h+++OLZs2cAwMViAQCYTCYmlxtj0molW8Otn/zkp1GSfP75P33++efn&#10;5xdBEFJKIUYNYxhASiwjeL4p1KC2lKKqatdzdnd38jyfTsdHR0eT6fXv//B7xtl4OhZK/Pgnn7qe&#10;rZCiNi3L/NWrkzRND/Z2d3d2wiAKPT8Ko3yTffXFH46Pj9tJi2IqhRKcWcSWUgmu3pydn55eEEwt&#10;25cCMMYhQFVZ7u3sH+wdnpycXJyfAw0ophoAi1LbshnjrusQQnzfv3fvXhhGy2VqWbaUijEOABxP&#10;pxqCf/XnP99sMqmV53tff/0NAFpJXddNWeVFUZRlybmIwsjky4ZhsNlsFot5UeQIQKWURTDGOAj8&#10;bqf3z//85fPnL79+9Lip+Y9/9NmdO3cJsV3XXyxWy+Xq8vLq/OKScTWbz8eTeVlWs3la102e5x9+&#10;9ODf/+IX88X0iy9+H4bBO3ePosDyXBsjRQm6e+fgYH8vXS7fvH7dNNyhTlnUp6cXq9VGMGlZTqfd&#10;wZgURZ6m6XQ60VrbjtM0zcX5lVZgkxUXFxdK6U67gxFumsZ1PYSQa7thGCRJ4nouJthx3aquAIRx&#10;K7E9N11nZV37bkBsy/N8AGBV19PFHAEQxRFjdVUXGOuiyJbL6XhyfXV1Np1dVXWBkAJACs0sCxOb&#10;cMkU1AApDQT+7E+P67qK4ggi8PrNaw1kFAfYQqaQACMNoPI9bzlfvHr16urqsqrqsqhty6qq2nXc&#10;VqsV+AFjDUZaStbqhI5LMFWbfBm3A0T1Zr2kFtoaDqeTqUWsOE4EF1EU55vy8ePvnj797v/84mFV&#10;MQCwYwcQEiHB4dGx5wdFUX739PmLFyfz+QJBUjcN4xxjpLWqqlIIbtsWRqidtALPH/QHURgdHh7e&#10;vXv36Ohoe3v7YG9vf2/Xsuh8Pnvx4vmLF8+LIt/b20UIvXr1MgwDztlotD0ej5NW69tvv6XUchzH&#10;fP5xLsuy0lqHYQCRcl3bti3HsQEAhs69c+fOhx98GAQB52I2m1mWY864RtZojiNN04DbKpF2u20G&#10;yYYOnc/nWutWq20KgQ1X43leFEWe5xmEaYSLCANCsWl7Nw8uuVRSCCYUi1vh4dGe7aKa5VIxzhsh&#10;uG3bUkFqORaxnzx58c3DJxhRrXRZVghgjDFQCiHoez4A2ratOI6qqrQsijG2bcv3PNu2er2O73uU&#10;EvMH55yb1FDzCWIUWAbOxUkMkbYsyjlnrEEIbrLc8C2WRYPQ73a7Qojz8zOllG1bfuhLyRFBeZ4f&#10;HOwjilebjeO5vuc7jjO5nmCELGprAKSU1LIcxxZSrtZrxhmEWCpFbdsPgvOLSz+IIECu51HLvri4&#10;On1znq7WrNF7+8cffPhJv7f16vXZy1enr0/Pq4YLAQBCnh9Q203iZGtnFEUhovTZs2dKgrrhjLGm&#10;Zq7r+57PuBhfz66vJpt1HketndGe5wZQIcuypFBKA8dxLctepqvr8QRAVJSVbTlVVRuYBABgnCut&#10;HNc9OjymhE6nUyml7dh5npvI/tVqZU4tYRh6rmc08GVZuq5HKZVKIYQMg6G1zjYFJWh3e9RtdwiC&#10;RZZZlEANoNYEIt9xMELG9wIRgBhqLQFQSRJbtlVVpe3amzwjBHe6bYJRXdesaSglGMLNejXo9z58&#10;cP/66jLbrH3P7XY6RV5cXl4qqSilSRwjBKuyxBjFccQ5E1JYjkUtmhVZVuYKwUYKLwj80C85AxRx&#10;pbQGSimICLUsx+g0LQcjZNZJWZaM11wwKTljFSKIsYbLBhPY8KZqKse3IYTpahUG4e7unhQyyzZR&#10;GDq25diOkrJqGiV1XpSu6+3t7x0dHcVxKDhfrVeWZYW+t16lEMFWKwn9IN9s1quVkIILLgRHGGmg&#10;AQJCGqN+Q23b9TxKKSFUa6CUNnhVI8ilMEcfy7YxxkprA/8ghIYiFlJmWSYFRwg6jiOkVEoaujVJ&#10;EnMRT0/PmqYJgiAIAs9xCSGr9booiiiKAABcSIyxkrIsyzgKLcsSrCaE2paFEKQUB0FYlIVUKvA9&#10;x3EooXVt8C+TSkdxHCctBXSRl1xwIQHGN7yM0TmbDVsUBWPM6OHfMjYAAAzRW0GmedsQQsdxoigy&#10;Clvzm5oBqtZaSKFu81owIia6lFqUEqK1CvzAcUxKk1ZKhWEkhSjLilJKqaU04FxYtgWh9H0vz3Mp&#10;xLvvvhsGvpHVLJdLAKBFnXa7bRqSjI8XaFBWhVKSNbzIC8F5ulw2Tb29s33nztHjb78BWgklCMEU&#10;UyVlFIaUEEqIkgJBMBj0g8AnECGCELGElPPFAkJNKbEdCwFobJOW7SyWqet7rbiz2WyWixUXPG7F&#10;hNJ0lc7ms9UyVVLVVc0Zo4RqpTnjGCEllZKSM44wRohQy4EIK6UJoZjajusxISzLZkJyITRAxvqr&#10;lGY3mPcm/J/fIFjDREEAoIZA3UiXtYIAEWxT2/h3CCEIEbNcldKMCTOjeBuZCzQCQEMIDAA21xch&#10;hAgiGHueixA0nwW2RV3b1lI6ji0FX86mrmNDACjCQOt0sZyMr1zPsR2rLKo3b94gQpIkufPOXWIR&#10;xhupBcQIIuR5tlJSSpmmqQmVBACMRiPf84Mg2NvbY4wVZTWbzcIw8Dy3KIvhsB9FUVHmBqG12+3l&#10;crlK191udzadLZdLIUQSJZyxdbre2z+klJycnGxtDefzxWQymc/nd+7caXd6lFKlQF3X29s7QoiH&#10;Dx89efIkiqLhcBjHSRiGURRbljWbL66uxt99953v+6PRjuu6hFoHBwdSyrqur66ufvWrX+3s7HQ6&#10;nTRNPc/b2dnBGC+XS9/3f/3rX4/H4zt3jo3l5/DwoNVqr9drQkiapn/zN3/z+PHj4XCIEGq1Wu+9&#10;954pSjS7qaqq2Wxm21YQ+nXVbDYb3w8My2qGOwZE3XpCtdJKKqWk0rf2X8MJm9GqkYwpKZVS1CJm&#10;js8Yk5KHYdDqtv3QJxSbS0Yt4rpOEPi+73V7Hd9xfc+lhCAIKUG2RS1CKSYWpQRhgolFqUUNriUI&#10;IqAVRhAjZPahiY2C0EQY33xhbMMGwgklTFidVuY7gAmLJje40SBSqIHinDHWpKvV8+fPklYyGm3F&#10;SQIAnM3m+nun738ZABtw+8fCZg2MpxrewmCob7XNt0/dcNb41pALzFu8xe/AJF5DqCHQQCugFQQa&#10;Iwi0gvpGqgEBwAgZwHqr936r4NDmsmKMIQQ3JgSDf4GCf/Q+bw3AxrcEIITo5tWgAc8YI8vCCMFs&#10;tU6SkLPate0ojCxKlRSU0vVmJaQcbW+1O+0HH3xQVVlVFI7n9Pr9PC8nk2m6Wm1tbRdFyQSL4zjP&#10;C8bY+dl5WVYaQA0UJHC5ThFGcZLYthWEYRAFXIimYR989EGe5U+ePoYIAgggApssm4+v67JybMv3&#10;PMeyRltbrSSmFrWoBSCACE7G15TQfq9HMH765MliPn/33t04Scqy3NvbHQwGdV0CoC3H3t3ddRx7&#10;vV49fvLEsizbsfuDfrfbef3mtekuotTa2dm5d+/d7e2d3//hi88//3yzySAEtm1nZW4uK6+5kRDX&#10;dQMATJIYY1yUuW1ZO9sjx7Yn4/FoNDw6Orq+uiIEe4HHBHvwwYO7792VQNdNzTgDGPqed/fuO3eO&#10;j+IoVFJJLlfL1fOn3wEp7927a1OLIFRXlVaaYmpi0M/OrubzJeMSIaqV1gBxJiihhweHm3X27Nmz&#10;qmy6vZ7vexgiDHHge0JJrUFRlL4fjEZbSmkDfSEmjuct0vTyap604u2d3SiKMSXpKl2mS4tanDPP&#10;dX3Pq6tquZx7rquVSldLx3F83zNZwkJIixLbtqGGQkitQJJ0Hz78ZpXmYRT/9Kc/++EPfyylHk+m&#10;l5dXZ+eXeV4AiHqDgev6FWNV3VDL6rZbnU5CLfSnP/tstDu4ujqFgL//3jvDQWcwbHfa4b27hx9/&#10;/GA0bDsOcWwSh+13ju4O+kOtYZkXRV6slynQoNvpSsmlkq7rSimCILBsKqV4c35FqKWFauq60+r4&#10;vhuFoUUpRsgixPG9dqcbxVHDWFGWAGjHtRlvCMEIY8Z4nCT9/kABTQi1bUcqvcmLTbbhgjuu7diU&#10;8fri8vz5i6dX1xd5vua84aJirMQWQkhbNnFc23EotYjrWq1OQrrd/uvXr589e6GhWizTe627hCCu&#10;VBx6ZVnSwIEQA8VOXj+7PF+7Lvzuu9eDfgdq4LiWhS2teN0IgkAU+dRSkjerFf+zj34y3OoEoQuA&#10;ulotnK1BOl9kq/V7d9+Lw+j0zaXnRoSQfr8/my4AQL3eluM4ZVkeHh5vjXaLoqqqKonbOzsSAhzH&#10;ceB5raRt2aZBHhsxoda6yHIMiGPZ/X4/z/MgCLTW4/H44ux8vV6/ePECY9zpdIwaGUL49Okzc341&#10;Ybxa65OTk53dXaMlMMSmqQ9hjAlBINSY3AToZ1lmiFzT+rtarQghi8UiiqKdnT2Ta2UUF0Z2aCig&#10;1WqFMQ7jaD6fvzk77bZ7e3t7Jl7S8Eum1DGKojD0MUZSckopxhBjy1jm3k5YhWBCcYBhVRWIIg30&#10;1na/1UvKZlM3pclYoNS2bbvg3LKspuF/+N0/V1UlidZaE1PowhgCoCxLz/GlOXPHIYTatqnnebZl&#10;WRbRWkdRZNqxzfHXsqkAN0d/SrHruhA6QohNtuqPuq5nua6L8XT9JlU1qOs6CIL9/f2rq4sXL15o&#10;reu6nM/nu7s7h0f7Na97vQ6X4vHjxxJoKeVmszk8PBz2BpeXlyYQsqrrwPcN61XWjGBLSZBtCmYL&#10;IYTv+2EYQ4i1hgqComref/99iOnTp4+1Anff/7Db7V5cTZ5+993F9dX9+/ep7Zy8fh0E0Wy58Fz/&#10;hz/89MGDB+fn599++yQMw8CPyrIuyxIC1Gp12u32bDabzBZZlgVBYPh5xpjnuCLgGoKaNUyK/Z39&#10;Dz7+4OL07KTMHWqxqta3GZ7G62iWyv7+Yb87+OrLh5zzVqtV1aVlWZ1OBwBgikM552EQIYTMscZx&#10;PEpp03Ct9XqdCSEODvb293ebqizWeVmWgeMYDioMPMkFJaSsm9APiGUb9unWVgTNsZpQW/CmqcvI&#10;c73Q46wkCMeBDVXTVHXWFBSj/e0RxeT68tJ3PceyN+nq+vqaUqoR6PU6YRgKyQy3IKQCCN/sJoKL&#10;sq7qhngO0crxXECo4qIWXCFoYUtrIBTXACCCIUYKaIgRIhgKxCVrGBOKK6AthzJWm9M5EwwgQCxS&#10;lgXGJEy8cl10ut2tneHp6RtiE8dzjThHKuU4dhRFg8FWu9upqsrUjS4Wi73DvZ2dnbquEQJRFEgp&#10;g/DB6enp+Hq6WMwbrjACXhj4YeQ4TlPz6Xy2vb27XK2EEGEY+Z5X1cwUcc+Wi6ZpbNtGGNd1gxC8&#10;ZWwUxtjI1I3jtqoazpnx82OEjFnXrAQIIUJASm4TGvlenpecNwgh0xhcliXQUilACMEEzmazMAwd&#10;z8OUZkVu2Y7abBaLhcnE7vf7WZZhjNvdDkBQAbBer9frdafb29rayrKsuWSYIgiRUNJk1BupsMma&#10;UkqBG3/+TeopQVgpBZHGGGsgIYBKC6gggApCaFymBu4alslQSZyLBjRN08RBbFCxKTVVQlhWrSHQ&#10;UlDLNqwpQqgoiqZpjH7YsiyMKQAgCCJC0CpNT05OoiDc3d199uwZAKDXHXDOfd+HEM7n8zzPtdae&#10;50ENbNtVSrGGQwhZwxlj6WLZ/tGfEII4Z0WRYQCTJMmVKLI1ACgMA5tSx/P7/f5ms1E94QbhKqvS&#10;dKU1AIgAALO8dBzv3t13g9BfLVMIcVVWM7VoJZ046jx79jRN12EYLhbpel1hCAixOBeM1YYWNsfc&#10;twdfCCFEN+qAuN0qi1opxQQnhAhlnH4EAFA3N+0AQCOl+Pds1c3+NWk5WCl12/2rjSzzLev7Fhe9&#10;FagjhIwZB946SDUQSCOloATf2yCNBJcg0DSNY1FAkRJcKYgszGqWbVaSM9uxANCe56bzheu6o+1h&#10;VVXX19dPnzwbDoe7u7smcX1vb6/baf8v/+v/ZNt0sVhQSkeD4Wq9LIv67OxMSrmzs3P//X1CSBLH&#10;eZ5fXlwzLh88eGD2JsDgxYsXabpQSkACtFSzxeLw8KjfHzx98vx3n//+/Py82+3/m3/zb09PT13X&#10;O7pzt98frlfZ119/++XDr7JNbjapRvjly5cPHjx4+fLFV189/POf/2vXdT/88MOdnZ08z+u6ppYz&#10;mUzqutne3rZd/+XLfzYjadu24zh+c3r+/Pnz4+Pjbrf7y1/+cjKZeJ735MmT4XA4Go1831+tVrZt&#10;X19f//a3v71//z6l9PT0dG9v78c//vHr16dZlgkh8jw39eCO48xmsyzLkiR5+PBh0zR/+Zd/aUIH&#10;Dg8PzfofDoeLxcJcu9tGNJMxh6TkCH2/nMyBxGwxxcVbQti2bcdxfM+zbdpwRghaLNKrqwut9Tvv&#10;vBNFUV3XxhZ+4zTWqKxyzmSv10NUvJ1zWZZt29SsFsmFWR4QIwCAUFLfzrzM5N2AybeiXAihVjdf&#10;69sQYwSAUoILDiUElCANINIYQKSVESNrIIHWSguttMly7/d7/+lvz7gUH37y8d7B4a/+4e+/evg1&#10;IURJZTyENyrm23Sr/18eb9/8W2B8u/sU0ACi7zfLjWvAsMGQQHTzy96EXsObfAR0i37f4mshhAHJ&#10;BiHr2+Li77enht8Ltm8V3RBCiLTJszSvw5kMAm+5mGZFaTvOxeWZ4qzXbR/fuWNZ1u7ubrvXLsty&#10;la0cy6ryapNmeZUFUZQVmR+GP/rRD7f3dmeLaVUV6SZVMl0uV9988/VwOPz00x+OdnYqlq82a41g&#10;1ZT5pkAI7O7t9Xq9YlOMRqOHX30NMGq1WsvlMq/qKi9W89XZ2Vm2WX348UdKgv39fXN0Xyxe2dTa&#10;2hpYFjk82peKs7I+ONx78OCB47jUtoLAz7LszZs30+l4e3u7vzW8tXo5kouyqDzXv3f3XcNDZFnh&#10;+75t24cHx+12+8tHD3/zm980jA2Hw6vxdbpZR1G0vb2dpmmRZfP51LZdSrHr2gihLMs2m83+/v47&#10;77xzcvKqrutPP/300aNHQgjLcabz2fG9u5988klVVZbrQAwgQnVTWZZV5PnnDx+9d++dVhCdnp5d&#10;X16xMr97tA+VZoxZmHiehyCUTAgpgEZKKdd1N1lVVZXtIIDgZpO//+A9TOk3jx8btQ2ruRAiCALH&#10;ceO4pRFer9er1SZK4rys8jxvd5LJfGY7NG4lb85OAQSjnW0AwNnFuckR+PnPf/7y+avZzCqyXGuI&#10;MV0s54RYZ2cXUgujYB0O+3fu3K2qIp0vlBKcMcy5AjBdrQy19sknn9y/f//5yxevX5+yuuFC9vuD&#10;ZbpKV+uwlXDR9AbdTj+BUEvRNNUa4CKI4LMXX15dXaXz2WxxirG2LbJer7TuDfqB1ppxYVlOtxMi&#10;aLWS+J07x5KJi4uLZ0+/01I2dcklIwRF3XZZegCAIt80TbNJl+t1yqoaALA1Gkyn01arFcfxeHzt&#10;OA7iHBKc5/lyuWRMUEqhhNS2a8GhVGEcIYQayQEEVVMHcSRYraCoWPXsxdM3ZycaAqXEepMWRQEh&#10;QAgopTSQCAGhOHXsRjTUrhzb00gBAPzAwX/25w8ePnp4fb0YDPr337+/t7tvxsaSM0qxlKypi2Gv&#10;O9zqp+lVVQnPw45jh4HnOXanFe2M+u04IESXRc5Y2e/1RlsDKTml9nQyuby4XM4Wm3QTR8mHDz7y&#10;XO/Vi5OyKF3bDcNwvd5kWf7xxx8dHh4mSTybzfOsqOrm4vyqqRslwe5oJ/TDwA8IIhhRjFC+yZ8/&#10;e/byxYuXL159/ejhkydPAi+wLev68uqbr795/PjbN29eX11eblYr1jCCcZwkURQJodJ0leeFlNpx&#10;XMdxwzACAO7u7G/WGYJISV03tTHimjOrZREIIeeNRYltOU3ddNrdfq8LAcyz7AeffDIcDquq8jz/&#10;0aNHk8m402mbyBalteu6RVUIKTQAhNLFIp0tl5PxZLXJbMuxbYcxXlW10nqZpggh13V934VQC8GF&#10;4Iw1xkxo2zYAWkrJJeOCUYsqCJhooijY5Ou77x5t7w4UYFI1AAMFbpzrWqKyYO24++bV6fhqigBh&#10;VUMQjoKQMV5mOaXUdV1Dx7Gm7vc6dV21ktiycL/b9hwPAQiAwghBAFzH8QIPYyyVIhZGGFkO5ZID&#10;CAZbg72D3Wy9PDrcGw4GVVFej8cYk063GwTBdDrNsrwq6yLP93Z3Xr54GUVhFEfL1TJKYsFVEIR5&#10;ViRRslltoiBEkCyXqeBSSrVZZ1IqCBAXUmkAEeZSMiHCILwphm21lssl4xwiXNR10u5IDbgEH33y&#10;J93B1jePnzx7+VJBxaWgDrkYX8zSGbHIweHBz//1XziO85/+t7/9/PN/RohEcXs+X0qlWq32/v6h&#10;H4XT+Wy1XhOLIILiJIriMC9zAHQYBRiDyfgqCLymqZM4/vjjD1bL5WIxa6rKti2jA5dS5HnBGYvC&#10;ZHdn987x8TfffMs5M1EiddVEUdxpd/7w+y+00pZlj0bbJr9htVpTakkpa8apZTVNY1lUCDaZzKpy&#10;k8SRUk0niV3X1koopWxiU2oBrQmiYRQqAMfTCcSYUEtrqKRqmqbbaa9WS4gBZ7Xn0sVicnl2vZjO&#10;m2qpeK1F043jD++//4MPPn753XNZM4otlzrTyfT87ExJCSHo9XrrNG3qRihNLBolEeOccQEJWq2y&#10;TV4wLrjW83TZGfaIbQkAFAHUsZXSQik/CMMothwHEYwIcn0XE1rWVVZmXAqAkAJKAoEQJAQjBKEG&#10;WikINKXGGschRlKJdrsltVxt1uvNejyZcS463c7R8fHWaIgxqqoqTVeb1brdaUMIlVRC8KOjI0gw&#10;E41FqOPYfhS02u0g8G3HCsMojCOL2mVZ53m5WjPHpgd7+1CDIAwJoVJwAPR8PlttNhhjIbVS2rJs&#10;DaHSAGFMqAUggggQSoWQeZ4DCB3XFVxorRBCSmlT4jXo9q6vriQXdVU6to0pMqpFx7IpwUWemSZP&#10;wZlx0Rdlbbv2aDSaL+aLNA1CH0GwTJfGF9/tdQHUfuB7gae0YrzmnC/T1PW8hjVKyfl8XlaCEGQ7&#10;NkLwVhhpQpU0xlBJiRFybEsrCbTGGDVNjTG0LItSbBR6lm0BoNqd9mI5X63TZbqo68Z1XUqtLCsx&#10;Bsa1iDEGCBjyEiLIOPc8T0OtIYjCIGolTVNzIXqd/ibLuBAQoYYxLoRpjXJdb71e97r95XKx3mwc&#10;17tzfByG4XqVmdmQ1hooxZqm0+qGcTyfL9arNSVUcnVweDgYDIej0Xgy+eiDD7768kuLWr4XEILi&#10;KNzZ2R70e1uDIQBKMOa6rhQcIzTa3ZVSLebLfre32aw4Y1orAOAmy+eLeZy0up3OixcvHc/tdnpc&#10;ilW6yrLMD6KsKDudntaKs0YqTTFVWgkhGeNhGGFMLMfCBFd1RQhJWp2irvKyYIxRYiGCTRgYtRzT&#10;+akBMOXSCmiEEWeNvEm90oRYtu0YYtBI2QklZjlprY33t91KfM/VShZ5VjeNlEIpiTGSUhhxptYK&#10;KGUCbzWACgLGuOO4nuc7ju04DgbAsqkUQgpmUSI4JxgnSXx0cEgwSJKo004gAg1j7Xb7anx9cXlF&#10;qMVqlucFIaTfH2wNBneOjpq65ow9efxNXdb5Jt8aboVhpKSi1M6yfLlM9/b2fT94/vzFbL64uLiM&#10;4sSyqNba8T2EkdEMh0n83vvvh3HsOu50vtge7R0e3Xnx8uT07FxI5br+D/7kh3lRZHlJLMq5KMqK&#10;cbFcLrUGGuGk3bZdZzyeJK3WMl3u7u01TdNudxCC3333dLPJtra2Ts/Of/3rXydJq9VqJa324eFB&#10;EITPnj3zPLdp2H/4D//ddDrd3d2N49h13U8//XRvb88wz+Px+K//+q87nU63202SZG9v7+OPP3Yc&#10;dzKZBkF4cvL6r/7qrxBC9+/fr6rqJz/5yQcffIAxAQC4rrtcmZFDAQAAIABJREFULn/3T58/efx4&#10;a7S1s7N9fn5u23bgR4vFcr3OtrZGm83GYB5TgBfHoZl9mChmzpkQ3PRFK8ERBAQj17HDOEyS2A88&#10;y6aYYIggY7VS0nWddrudJEkURTa1gNIIGCyLEEQYEgQhoTbGxKa25/qO42JMtAZSSQAgpRbCRAMA&#10;oAYYYYyl4SyBJpTeJiJrpbVhKDUA/DZYDvyR+pdSyppGSYkAIAQhACDU5AYeCiEY0BpjwBkvi5wz&#10;bjLafvOPv3716uT4nTvHR8evTk6+/fYJE5wQCgHUGkKIIUQQYAARgAgi/RYc3ma8ff/vlsh9yxJ/&#10;j0i/h7saQYCUCYO+yYA23wkghAhjABGCSEFoIqAhwhpApYEJUQcQYUIRJiZY7o/l3zfv6TZK0ORg&#10;I4yVhuYmAIF+a/5FCEOAgb5Jzja6PxNlhCDEBCKELYdSy7Id1/Gd84vT16evPnjw3n/z3/7XW9vD&#10;TreLMH7y3dO/+7v/fT5ftJLk3Xv3BBcEojIrq7L+8IOPtwa7cZSIRnpO6HiBYOr16Rsh5GQ8Sdqt&#10;4Wjr93/4fVlXgsvdvf2irKIwRAhdX15TStutdt3UZVlUVf3Vo4dl3XS73XeO7+yMdvb29//8z/7C&#10;8fzZYrHJsjBKur0+RiSOW73+YDjcquuyLIua1ZZNoyCWUhZ5vlotGGuUFLbjDQZDoEGRFWVRPv72&#10;MW/YgwcfhUGYZ8XvPv/9dDJzHI81/P77D1zX/8fPP3/y5AmEKIwi27YRIgBix3FZI5SW9965u7u3&#10;XZYlFw0Eut/v5PmmLIrhYFAUWV4UP/+LP7u8unpzeiqVnizmxLLfe/Be0mkjDKu6FlJ8/k//9N//&#10;x//4xR+++Py3n48vr0bDrXbcYjUTjOdZ9v69O1Apy6LUtiCERVHUrAmiiNj29WQqtG51u6t1phHO&#10;s2I42j44Ovz2yXdV1WgNECZSqSiItIKUWhiTqmYYIWMZT1rtmjdZuTH5OIigpNVqtaN+r5/n+dOn&#10;T1++fHV9NUEQb422W60OAKgoq7qpCaWEWKdnZ9kmL/JyNByxhgkuHMcBEOVFAQF0HDcvc6HkPJ19&#10;8OGDTz/7dDKdvjk9bbW6w8FWxfjuzl662UAMT968wkTlzUqCkrFU6lUQo8/+9JP3HhxqVTkO2Dvo&#10;9wZRUaTLdNzpBnsHoyB083L9+vTVYj7VWrAmQ1BDreqq7nV7O9vDu3ePHQdjqiwLFsXKsQnCqGnY&#10;er1Sige+1+t1jo8PLUKA1uvVqirLqqxcz+NcsIYpqVzHgZgghLSRwQCICYGUKgSF1gpBAVRelVIr&#10;JjnjHCKogSYUYgwRgr7ve56DECK2hTDJqxIgxJVChGDLqpqS8UZIsUgXxPXsyXx+cLj9s5/9LMsK&#10;xthyvUQYYAwQBmm6CIJga2sAIV6nq+VyFQW97e093/VEw9bzleB8s0qB5q0kaBgBWvKGLepSamHZ&#10;1LXc3l77ww8eDPrDi4uLPC85lxjRN29OMb66vLjudDqDwcAMjD3Pe/H8ZVaUTc0RwJt1fnl2MR6P&#10;EcC+73dbbQihBtLUVIZJ1Ol0PNu5urhcLVOCMITQ+GyRBtTBVVUnSYIIqeu6qioIIULkrUOYUlrX&#10;9WQyubi4aLfb9+/f//Vv/g/D4Hme1zQ3MDgMWxAoM+lHCJncLAMgF4vFeDy+f/+DMAyvr68551GU&#10;aK3LqmqaRmvtOA6EWAjBlVytVhgT23bWefbi5EQyZqJib4GoOeUoDW6YmdsiEmn+XyaaqiobUUsp&#10;LYcu18vesDPY6vu+nTWZMdUAkzWtcVFWrbgjhDSNFO0kcbDTNA3nnCLsxbHneVJK3jCTcRUEXqfT&#10;SloxVBohKAQnhFBq3IkaQmjGwIQgzqVtU4xx0zRN01R1se0NR8N3jczSBO1EYQQQZoxpBW3L1VpD&#10;iBkTJtPLdd2hM3p1cpKmabvd3dratm3blCSfnJxMJhOTCmbcSqvV2riUG0IosTpt17EoAMBxLDMa&#10;10AqAbTWNWt6g77teFVd//2v/2G5XFgWobYHMGCSdXqdbr+7f3jkuv7pxenlxXiz2SCECLHquu50&#10;OpZlKQVms0m6yYRg1LYIIZ7nKKWybF1VhWDNcjnnglFK8zwPPH9vbwdqsFjMN6s1pVQp2e/3i6Lo&#10;9Xp5ni+Xq06n4/v+kydPTMbA7dgYW5aVpqltW1pr13WFUG/tl8aRxYS8FSAw33el4ErwZTqlEHm+&#10;s9msiixPkmS1WEINXGrVormcTFpxEsaJlBIhIBjn8mY0KIQQrLFcazYZe6G7NQhdh2xtbbWCKEna&#10;vuXZ1LaphQEkiBKELULKPAcAGPlrXdd1xbwwUII5jiOlrBkDEJQ1K+tGQ4ypmxbroqwBxIgQDKAC&#10;EiEECEAEE4siAhGBprVFA6AhkFop0wChtYYKaK1MUKcGWivjE4NIKykhBhAABaFGeGu7v1qmb16d&#10;SMXDJLJcZ7le1kWdpislgeN47Xb78PBwMBhcXp6vVqudnZ1uK6k5a5qqaRqhgePaWodN09SMc86l&#10;ZI5l6wAa/6cx/i2mMyGUuO3StAlVEGCAIIacc4Cgqe01mXbmhiCl1srIzjUAQEotoImrgXVdF0VB&#10;CFGSE4SaplqnEBGslFJIMF4LIRzbJoE1n8+1lhBq17WjKCqbepVlSRIHYSwch8znjoM2m+zs7Kzb&#10;bVdVZTsWgHowGCgA8+rq4uLCchxq277vS1CalWZYC7M3IYRaSwiJAVfGHmxy1zCGhJA8z02kTavV&#10;6vV6y+UyzzdRFDQNRwhlm8LUFA8G3aLMbNs2vdxmnWDrJmK64cz1Qgjh+dVlHMcYozzPFR9vNgWm&#10;2MTZYoyNiGM8Hpt0PcdxkiS5vr5ep8terxcnIUS6LCrGa17zsiwvr87RNeFKYkwsy9rZ3usN+rPZ&#10;QigZBMHlxRWltKoaCDnUYIVS1/LyPKe2BTUAAG1Waw0BgpjaTpYVV1dXWgHzdyhLSSmAECzTzcmr&#10;N5zzvcOjJAzOzy/X6dJ1fRNJgyAui4oSK4rbgrOGC62BVgoTVFaNkMx13TCKHJev1ptGAtOx7Pk+&#10;pSb4WmgI67oWSt6yT1BKqUziK7xJgjVCdHArTTcrzTCE5kpJoEXD6rrGEDWNSQe8AR6G0ue8kVID&#10;ACgm5seV5IBixzHTDSGZVBgCqAQDFkFFXmvR+K7j2JQiKAVrmkY2FYFBWdYYw7eGUiFEt9sz8cXT&#10;6XQ6nczn87qqyjKXUrqu2+l0hsNht9vd2dkZj8f37t37wQ9+WFXVkyffVVW1Wp27rvv++9bZ2TlX&#10;HACAMU6SJCtyKdSzF68g0tvb2wiR88vr4Whne7RzeXF1eHS8Wq1++9vPHcdhgpfzdL3OzG1je7Sj&#10;IGKMBVFoCLrT09P33ntPSj0ZT8IwzvP866+//tGPfpymaZIkn332WZblFxcXrh8+f/787/7uP/d6&#10;vfv376/XaRiGx8fHZi9/9tlnDx8+/NWvfvWDH/xAa/31118DAEw+XLvd/uijj05OTh49enR0dOR5&#10;3vX19ccff7y/v1/X9XQ6BQAsFotnz57v7Oy88847lNJf/OIX0+l0OBwaLYbjOK7rrtfr2WxhKPTF&#10;YuE4jud5CIHFYmH2rOM4+m2clQaUUoqxbdsUE3DrDDf72nymL5fzzWbted5oNEqSvjk/UEpNvLhS&#10;SqsbYCaBppRSQs2aMYICAJVZeMqkNGOEFbxJH0EAYQzB9/3SAACtFefKiLyM9sGciAzqq+tSKQWU&#10;1BBqCQGCGGENpBBSa2XZhFB0M2WzrKZpNtmG2DQIgslk9vnnn7uO57ouwsBkv/1/fLwFvf/yYcDo&#10;f+Fxq1T+Yx8yeGs2fqu0+n998X/hN377/L/4bgRubWUQaiP3AFABgIwMB2HcG3QPD7Yblm/SSbpJ&#10;/+Z//B+m42sLYaUUxcR1bYvAMl9/+cU/PXnyhCA62hpujXb8KBRKQ4CXyxWmZDAaWJZjUTddL+JW&#10;O0nadcM0QJPJDEK9zRi1LM75V1999e2jbx+8f/9Pf/IzwVh/MIiiyAx0hsPhYGuLFVVTMaFFXbDx&#10;+Lqum+lkfnBw9OWXD7MsOzg6VErlee77LqU0CIKmYv3eUKobj+5gMLAdI9llUsoXL15CCOOola83&#10;ZVl3Oh0pdK876Ha71Lbqmp2dnZVZbts2AKgoS84FIST0fK6kYMy2aVUX/X5//2D34uJsna5OT081&#10;UIdHB57vHhweCsnGk8mLFy86/d50Og3DcO/o8ODgAGPcMBb43rdPn1xfX/f7A8GYTS2sFTTDQ2ga&#10;Z4jrukBwYzEw7ySJQoTQ5cX46fOnjOvB1k6r01ks1zt7u/sHR69ev16uUt4wABVFmFLa1EJDhQgm&#10;tsWYUEAyoSDnTHCI0XyRRnFMiCWlbrVaCBHO5Gazns0WSgKC0atXJ5PJvNVqtZJurzcoys18Pl2l&#10;m15vUOZFlhWXl9fHx4ecM8qpyWctirzTaQGMLseXP/7xj46Pj4tiPV9M3n33bhy3fve731dVhSj8&#10;r/7dv9VQnF+80aBGlqrqnFA52gohUloDphZMb2q5AdKRmjuB2HLDTieOWgjgMkrwIRnatqsa9dUX&#10;j9Jl/s7Ru3u7x8u6Ojs7C0K33Ylsl8ZJECp3vcqyMhdCtJJoezQ0gQt1XQOAsiwrNpmQzLIc1lSU&#10;UmrTNM3rutbASCGgUopLqRgDSEIIMaIAQmJRICXGmHo2Z6Kua4ywaWYzmdIVUzUXJnbOdsO6KRXj&#10;GiDL9TCxyqYmWlPbxT/7i3dbrfijjz7c5JuHDx/2+h1M8Js3r6+vL5WSGJP9/YN3ju/ZtiO45Ex4&#10;jgcUBFIqpc5OX1+cn83nM8YqwZokDsqqrJvS8ezhcPjhhx8cHx8fHx3VVfXNN4+Xy7XnhkEQrdfr&#10;q6vx82cvr67GECLOxfPnL09OXnc6nf29/bKomqbO8gwT5DouUMB3vNHWVhRFWmuCSdJKRqPRe+++&#10;e7C/jzG+vLisa2ZR2uv12q02gogzZrCW53mC86auIcIAgDzPsmwTx9Fg0N/b26/r+uLi/NXJSyHk&#10;Z5999ub16zzLIQKMNUaqZOIfLEoQQhhDKcVqtaqqKo7jjz766Orq6uHDh4NBX0rx/PmLoiiSJHZd&#10;p2kYAABBKIXcZDkAgFDL6J1s2zajeiWkacEmhBgLjdY3k8DbQAmoAVRKYXITgtI0NYBACAaQ1lDf&#10;f/Beb9CSkm+KlQbSGG6AhgRS1oid0cF8vnzyzXd1Ubu2T4lFICIYu67nuq7n2oTghtVhGEZh1Ot1&#10;EUKe79mGgaxrADW6iclBCEGT2c8lF0IAU4inlda6aViWbTCCpp5KCHl5dcUanheFlLJpmNaaNZyx&#10;xrad7e1tjKlSWkiVZ/nF5VWarnzfHw6HGFGE8PXlVZ5lnu0ShG1qIwjzPK/rZr1ex3GrlSQQQvOR&#10;TDG2bFKxmtoEQUQIHm2P2u0WwmA8vlptllw0lkcd17Is2u7ezMW5EG/enGZZHkVJr9trtzr9/lBK&#10;6Xruar0aTyebYgMBcFwbQFAUhXGyQQgdx8mLHBPSbrWTOAlCf3t7dPfuXa31d999t1qter3e9vZ2&#10;r9czhklTrxLH0Xq1+b9Ye68nOa70XvD49FlZpqt9NxqGAAFwIFKcCY2T9kp6UcSGHu++6H+T/gHF&#10;bmgjpLkx0sSsNDuGZjgkAZLwaLSp7vLp8/h9OA0Md66kvTdi66mjy2SZzHO+7/u5p0+fIoQRQlLK&#10;siylkgjB+WzuKFLD4VAI6cSZEELHuEYQa6WlEEVeBT7Nsl7ge0rJyA92tje7tp3NLgkiHmNhEFpg&#10;PY+u8zW78jasuOAIIURwJ7qGt9YaY3XSS64dXbt1+9b77//Rj3/0o52dXSN113WzyxkEME3Si8mk&#10;KmsXUHZ8fMwoDYPAD4LZbAYRTpJEazUYDZhHG95hQuqmrdvWAKCAvVzMV21x4/Ytwii3yiBAKMGY&#10;UEpdnIzvB4xRjEkQBAjBtm2aptFaA2isNcAqCzS0LgbEAqQRtAgBCy2AwBiDgMUIp0nStd3pyYnk&#10;qp+mGKHVYlUVFYIIANg0tce8ra3N+WxqtB5vbGT9tCzLF8+fN00zHo8hwuv1mneiaRoupM885vtt&#10;2wALRhsjQkhdV9YYqaTg3ELrujtCMJdCKo2QE2wBgom7tDHCCELeddYAhKCjS6CriFZneWKklMDY&#10;KIq4kJ7nA2iFFE4lQSl1uZoIoThJ2rblXPp+4Pu+53llWdZ1kyaZFHw0HLR1jSkuq85Y4fmsa1tg&#10;QRiEhJC24xbAruNN2/pB0OtleVE2jfQ9yigF1iqpnOEquII3CACQMQ9CRClTStZ19bYc8TwahkGS&#10;xABYhKDve1rrIPCLojBGW2B6vbRt2yAIMMZSSgJR4PsQQs65lEpKQSkxxsxma0Lgzs5Or9dTXBKC&#10;dne2+1mv47xtWy66MApd1EHge0Ly8XjMGKGEFkWhtRqNhmmact7yrnPsCYxxEkebG+Pt3Z00TWaz&#10;+fn5WVkUdVX3+9mTp08vLkql+HhjY39/PwzjyeRivVpnvazrxHw2X6/z5XItOrFc5ZfTWVVWVVVj&#10;jAzQlDFMSCd0U5dKad8Pyqr86uvHUsr+YFjVNSE0TJKOCwOABVArhRCGGLm2FiKMMEYIGwil0mVV&#10;WwCkMghhSpkxtm47F3altdHGAIsgwuCK6+DmYtrVwdYAbX7PVb4KSgEWIeQUv8BapRQlnlS640JI&#10;5QpxabTS2mjr1mFKqfOYdbY/DBPfoxjCq+BTaIG1ZZ5XRVEWuRJ82B8kaTzs95M4tlZLzl2IFKWU&#10;EtI0dRTFnufNplPGqEtWXi6XWuuz8/PVeukyiRGCXdfm+Xo+n5Vlsbk59jxvOr2s66osi5fHZ0pL&#10;iJBUqmt52kuCIOj3M+YxxuhytfI8f7yxOZvOCcTXrx0BAH7+858/ePA+pezho4cXlxfLxZoxVtfN&#10;apVfzuY3bt6MotgY0+8N0jgllCql2paHYdjrZVKqKIqiKNrc3Do5OWHMe/ny5U9/+s+bm5uY0F/9&#10;6lenp2fvvfeek+nu7h0QQpz3vhDi7/7u7x4/fry1teWYyQ8ePDDGOIJ327Z/+7d/+8vf/HrvYD+K&#10;4yiO37t///Dw0JGNKaWnp6c/+clPrDXXrh3m+TpJk6PrR3mev3r1KgiCLOsBYIPQj6O410utBRjj&#10;pmnqum6aFkJEqZtPIYyJywgP/CAIwiiIAj90sxgn+bYGaGWkVFKJLOv5vp8kaa/XY4y97btcUDCE&#10;ACKICcIEEYwIdrpvLaXQSgJor3S8EBCCGWOUEAiuROdOfe4MVDm/SktyTa+QXZnn7hBCcACsUhJD&#10;KIV0lYs2SilpjAbAuPEOIQRjZIzhvHX9dp6vzi/ODdBfff1wvV7PF8vAD5jnPXz4SHQCYQyuRqLA&#10;yXoBtG+9r/6j27fB2G//5//1GHAFwv7BI/+9x8Nv/+cPwOT/z3cCIcQIwzcBS67G+1ZO05U6+I2h&#10;NMQYUULclMOVc5iApBdcTs+apvB8sru9qaSYXl6URY6AxRj1egnzEO/KXsYAEkLWcewvl/MXr55N&#10;Lidh7AMIJpfnxlpM0WA4rJrq1fFLpeT+4f7u7h4hxFgdhkEv7QEAhv2+FEJwcffdu1EcIQzDKPY9&#10;f3dvZ/9gL0mT41cvm6b1fa+X9cqqPHl93LZtx7vAD371q1/O57MwiNarNbA2jpL1Kl+uVlmWJUm8&#10;Wq3SNE2SZLVaXVxMZrNpUeTn52dVVVFK83x9dP3a9z787qeffByF4R89+E4Y+IvlfHJ+lufrqqw9&#10;z7NGcyGBAWEUbI7H/ayHAFRScd7VdSmlIIQsF8vZfDYeb3zwwQcP3v/Ocrl48eLFer2O4oALXpbF&#10;1t7O7Tu3e/2EC04Z5Zx/8ttPV8vV9tammz1RjHd3dkbDPucNMAYAfXR4YLWGCHIhtJZxEgdhIJX+&#10;9Ue/WSzXuzv7TcuLsh4MR0fXbyxWy6++eSRk63mUEGoB0NYgCLU2gktMiBRSSlk3tdJyMBggTLQ2&#10;0/lyNl9yoSn1LUBhHEdRMjm76FqeZf00zaTQlxfT2XxZFAWwYLwx7g+Gm5tb/f5wa3vr4PBwe2db&#10;K22MQsjFoXXWmrqumUfu37s7GPSlUmkv2dneOjl5+eTJ13fv3bq4PL6cnUQROTjauHP3QOsyilDa&#10;pzRSXgKFbhpedKJY5pcA8iih/UHQG/rUt1JWRTXHRBHPMor6vXESD5gXDAejwWCIMTFWtV1NGdJG&#10;SNl1vCOUxElCCFZKMYLDwDda5esVAo4PYaqyJBhLJQjBSRwxn1lrhOogtFpqzrkFgDEGARKcSyWs&#10;NZQwTAhCmLed4Fxw7vm+EKJp26bt8qKs2xYiBAnRxkitiqLSxipllAVc6I5LjFkUp2R3b5P59OHD&#10;h5OLqVC8qotVsTo9nYzHgyhMdnd3j67d0Mo2De9no+UiX85XTXkupfQo01zs7m0qIV++fBn65N69&#10;d8MwRBQNh0PqMYxx2zbFqq4rOZuujLHrVb29vU1JcOf23Z3t6qOPPvrJT/5tYyP+8z//8x/+8IcO&#10;ESWEfPPNk7quy3VOAdra3pSdkFI6gs3NGzfu3LnTNNWr18evXrxyskmtNedytVq1bYsxDoKrUBkH&#10;YPZ6PUTY+fl5nucu8S/LsiAIjDGPHj3SWrvsGZcPnPRiCKELp+GcayOVNsYoV5g6UZzzdl8sFpPJ&#10;5NGjRwcHB9Zat4lCCKMoStO0bdvz83MnM8bUcxK+LMuiKBJCFKv1crlsmoYxZrQOQz9NY0ojSq7c&#10;Aq21AEIppUu0QQgSggAGyoKiLo9uHGxtj6zVZVvoq8JCOj93A02/N6CUnh6/LtZlU3dIMYSI0RoA&#10;0HXder30GIvjeDAYDAZZFISez7QJtJaEUAhtGAZaGzf2JuRKA0MpdXGd7uviXDvEbL0qLs7OwjA8&#10;ODg4PLyWJtl0OvX8wCWgOCTEGrRer7e3t+u6/fjjT4UQ462tOOpVVfXF5w8H/VGv13MW513X0ZA6&#10;0YLznxRCIITH41FbN4vlfDQaBYFnlBCiYx4RgmujkyRJexGAum4Kqbq2reI4uP7O9eFwWJRl23I3&#10;iVyu89lsNhiMGGOiFdbarmuUEq9fv2KM+QFVmne8ZgHxPMY5llKkaeL8OV0oWV3XSZJoqzHGbdsy&#10;xu7fv390dLRarYqiWK3WQghHbNvZ2UMILRYLKSWEnSt0OOfOFQkA4Bw4e72eS511yNhbAy1rdZJE&#10;XVdFcRjHIbAaQNOLQuIxxljbdmfN+c3rN7TSxtq264SUXKssyVBTV0WhgYEQNl0X0fD+d97b2NpI&#10;szhOI4SQsWq1zF++fHl+esbbti7ru7ewO1F94nmDgevGkyRxYrOmadI0s9BADKjvIUooY0qpTnAN&#10;rFCq6pqqbZW2LAhbIQVQlHqOGObsvZ1/29s9/61q0QINLADAAGiA1dYCCwwE0FrjyhyEoDbSAgsR&#10;s1ZjQnf3d65dO/i6etY0DYS4rPK2Epubm74fzedzB7deXFwcH0+HI58yzDzPpWtwzqeL5enpKbBI&#10;KQUxCcPQI9jZsSLQH29uEEZns0VZlr7HjAUKC0SZKyjzvEMM+r5ft03TtJQSp/NvG2EBwBhSSqTU&#10;ABhnNOAuYIwx5yLPc5f57HleVVVNWzVN49xfnZ98nucGXnksu9zv1WpV1zXGSAixXs6znstFzOPY&#10;971QKZNEcZomm5vbhFFtUFW3y3UhpQIWEUKiMKmrhVLKrUIQQqMNAMBJxP+ghnNTuTiOEULz+VRr&#10;7E6A/f1953WstcYYM0bqujPGRFH01g2bMeYR6mRyDmtybhxRFABgXMayCzcKgmAwGDDGiqrsui4I&#10;/SRJlsul51HmEb7kL18+H41GB3v7i8Wi6zoLTJomg+Hd+cXs2bNnxpgsG3DOm7aaz6d1Xb98+eri&#10;ciElCEMopW7q1mMgieNr145u3br58uUrIWRRlMvlSkgphFivGgvB1haiFA37g7bjEEIEsWtdjDHA&#10;AiHMarWy1tZ13bYtY728LA1AZd1iRp2nvda64YIxBoBBiBoADYB+nGBMMMFBSFjVaG2stUrpoqqd&#10;axFCCCDIuQQAQEQooG9pNQAAo91UG9lveTVDCF02O/wWjH/1+Df+wH9Ysr9pDZw1NwIAEeIzYozy&#10;sIcJcs8QQkguVs5dPEtHg8Gw32vbOl8vEbSUEE2pUooxP8/zOIzCMOz1PGd14fgvXdeNRiOXlJsX&#10;q6paayMRJGHkB36klHrnnXfCMJxO55eXl4eHh9ZaIU6stWVZpmnKGEOQzGdLbWQYRev1crXKAQCv&#10;Xh1jTJzH5J07d0ajcZ7nFxcXbk8HFj1+/NQYsLu7uy5KQoi1cLVada0YDAZxmqRpdnJyYg3Y3t49&#10;Pz8ej8eOpZWmqTHmn/7pn169Ov6Lv/iLsiwfPHjwox/9aV3XX3zxhXPj/8UvfrG/v3/v3j1XITjb&#10;58lk4twKf/rTn2KM9/b2AADb29teGBBCLi8vy7LMkvTFixd5nn/ve98bDoeHh4d/9Vd/5b6cqqqc&#10;/cd/+2//bbVa/eAHP/A8ryjKLMvOzs5+8pOf3Lhx64MPPnAhEc47YL1eM8Z6vf5bza3jtQFt3Abh&#10;+MbuzHGXLYCGUjocKmuty5J4yxe4EuWiK8QVAAAhsFY7RBhjaC1wmY7GWACsMVf29W9Vx282I+tM&#10;1xznhVDk/PDcdBgAYIwyBgnRYYgQBsqoq7xfq42xSgEIAWVYKq4NsvaNQbQL4mIegehycsEoXef5&#10;z3/2LzduveNmowD83ukKAHQljP//VQn8797efvC3vfTbu9zK+QYJ/0OY979/hW///eYPBKxxfs/f&#10;fswbst2b2ORv4cxcVBeXJ48ffxb47Lt//Ef33r0T3L719Vd8enFJkAVW9Prh7v7g+z/8I89H1h7V&#10;Bf/5z3/xz//ySX8YBCHdP7redY1BFi/wPF/M53PGfIgLIq7PAAAgAElEQVRR1hvEUXomTyilENo8&#10;zwEAaZKMtzbzvKyaunzx3KNsc3M7CkLP81ng9wnBGD/++smr18fDjVEvSfvDQde0s9ki66cffveD&#10;rhU//vGf3bp1ixD2L//8s7//+7/HBP3oh3+6Xq+dBAAhtF6vT05PXelLCJnPl57nHR0d/c3f/M3v&#10;PvtiOp0mSW8ymVRVNZ1Om6bJqxJBspvujgbDflPneXk5mxfrMk4TgjAm0PeZY0NQSvuD7M7m7e9+&#10;97vG2l/96lfPX7zI8/zg6Nr+9v7lbLq1s310dLS9s1k1NcSYEfrw4cPpdGoNVMp4no+AVQR7HqUM&#10;IwSjKPS9sR8wKdqiqhAwSS/1Q08orq32Au/g6ABYcvL0eRj1brxzK8/Lr7752lpLqYcQMcZIoa21&#10;FegYY1YK1tQIQWlk3TaA26Zrie/NFsunT1/keX54cDQcbDhvkV7a39zc7FpR17UQymPBcLjRNO3l&#10;5Xy1WE+nc3eJ7R/sRVGwWpYIIQi00pIxurGxsbe3w3n78NEXxphXL18jSNJenPbSR199/vHHH+/s&#10;7Gxu9ZWuo9gzoJ1M1l8/mTMPDoe9KPY7XWoLmRd0vPTDcDAaKqFbLkLfAwBqqYPQo5QyxrQ0QqjJ&#10;6iJg2cbGZhyki8VqPp0NBlmaZkYJBYHWWCiepj7DxIYhsBBqY5QO/DBLjVIqjqLRcJhlGYAYACON&#10;7roGIKiUkFL2er1Wt5RSRAiEkFIWxzHzPceiAgBIrd2G2HWdH4Z13VJKhbKrvGq6Lo5jiNFyuVyu&#10;V4yxIIpEXrdnFwAgTOkgy+K0xX/5V98pquJyejkejwfD/ny5XK2WURR4nkcIbatmejn96uFXXz36&#10;5uxs8uLZq7aq6qqQgsdBcP/+nXfvvLO7vUkJOtjf297eSuIoCqMojo3WL54//+Tj3wZBREkAIRFc&#10;da2squb167MnT54hhPf29q8fHXqePxyObt++AyDI87woC2ttlibLxRICeP/+e6PhCCJw+9btH/7g&#10;B5sb408/+fQX//aL1WrdS3pJmmqt0zTdGI97WUYJhhA6P1VX/LlOTyt58vq4KKvRaPTee++laQoA&#10;fPTo0cXFRZIkxup+P0vS+PPPf+cx5jjJLv3IY95yuQTAhmEYxaHne4fXDh88+M46X7969bKqSiXV&#10;1tZWXVdJEjs1YF03Ls/m8vKyKEshhM/8KAjHm5vb29vj4choXde1WxCVUtbqKIqyrBdFEcZXRSrG&#10;GGFijDHAuEA5A63WSihOGHzvwbuDQVY1a6k4diW3UVfRdIZsjrfWi/yTj37LO9XUXHFl1VXXIQTv&#10;ui4IguGwv7O11UtTz/MIJZ7nVVVJCXFIEcaYEEwpgRC6EbXWOgoDRqjRmiDsBYExdnt7xxhd5MVq&#10;tTw9PUWI7OzuKqXyYq2UJJQIycMwGg6HCGFgYV03l5ezKEqElA6DfX382mP+eGPctd3xi1cUU0oI&#10;ISSJozgKx+ONLOv1+wNCSNe1CIHRaOj7TFsVxuFiseC8TXpJf5Btbo6k5K9Pj09Oj4Vs9g92tnd2&#10;2rapmyoMw8FgSAi5uJxaC4IgrOu2qKrZfHHy+rgocuozP/DTNInjKM3Sfj8LAl9qRRklFNdN03Yt&#10;gpBSEoTB4bXDOI5Ho5Gx6uT09W9/+5kLfCrL0hW1SdIbDkeMMSllVdVVVYVh4MqLKIq2t7c9zyME&#10;a62yrBeGwWKx0Fpd0d6BtdZAYDnv0jTxGO2lMUJASgmh3dna0lqvFksueL8/yLJeUdRay6qpAAQQ&#10;4yAKgQVSKUyw0goiON7e/K//23+9e+8u87xHX311fn728NGXTx4/efXq1Wq5KvMyDpM779wu8vL1&#10;8evd7Z3d3d3lcsk5d8MLhLFSqtfvAQAIwVm/DxHouq6o6qbjxoKm44v1uuoay8i7791vupb6HvUp&#10;wchjfhiEcRT7zMeIQAAZZVEYAqursujaxhrrYhctlBZoYy2wTnemAdLOt8B5ZxIEEURaySzN6qY5&#10;Pz03ysRxkiQJI57v+4EXZr1ekqRamjD0PQ9xwYUQs+kUITQajTzPg9ZKwYWS/UE27A+qus7zNcVk&#10;f2/32uEhsObk9GS9WodRKITEFFNGjTVB4PeH/aap3GCYMqqVZJQMB32CkeKCeZ4UwmPEEQgRglpJ&#10;5xdGKUUIKmOVNoQyY0HTdlwICyAmVGljLPB8v+laAIDWmryhJjokCgCgtYnCQCvpB37XtJjgwA+M&#10;MRAihJG1SCktpey4hAgbY6I4wRhbgKTkAIDhcHjlLSwERggT4jpVp6oAACCEmqamBGdZSilxbi5t&#10;1xRFwxg2RltgozC01gSBD4Dt9dIg8GezlRDSSIkhciQxAIAxRgqVJlGWpYPBoN/vex5zDlhNXZVl&#10;wQVHCF5OL6WSSZI0TdO29cbGBqOkKIrlfLFerTreIgS10UWx5k0bh0Ecx2EUer5nnVmx52EE015P&#10;aylExxgMgiAMo7Oz82F/sL21vbO963ns+NVJ23ZVVV9M5krKMIoRQv2st72zW5Q1AID5zPc9Lrhy&#10;zSfGlBJMMKFMG5sXpVKGC7FYrrno/CAoq3q1Wg8GQ88P2o4b67AxiDBW2gitMGFpr8c8fzqb1U1r&#10;rLUAaW20Nk6DaS3Qyuo31bAGVhmtrUEAAgMIcURX7BxgXf9jAcRX5khXsakuDMkY6zqQt9UzhggB&#10;+MakFxAECUYYQmuM1gJZa43kXZuvV/l6tVrMjBRKttf29/d3tvtZCqx+/vz5fDqFAGRpaq2RUmBM&#10;lsvlGwsfvFwum7YN4whBuFqtxpujKA4xQVrL2fzCOQwjBDnvwii4desmJuirx99oq6/fuHn3/j3P&#10;R23bWAviOI7jtKrq9TpfLpZ+4DmGURIn67yI46SpGwjRwcHho4dfHx+/5p2gnj8YjpJetlyt6rYN&#10;o9gYcHR0fTFfNU0LITbGBn6AIB4NR+v1ejqddYJT5iOM13luAcCIKKXevX/v8Nq1sqj6/T6E6Pnz&#10;50VREEIePfr6H//xH2/duuXIzLdu3bp169bW1pYrqj7//PN/+Id/8Dzv3r17Sqn9/f279+6NRiNK&#10;Kedcaf3bzz776Ne/2dzcTJJEa33z5k2l1OvXrz3P293d9X3/3r1379y5vbe3HwSBY0+UZaW1zrLe&#10;cDhQSruJeZZlnuePRhtvbdW0diNCYJR+K2QAb9jybyia2GojBVdSIQgJJs40Db+lrFhrrdFaWWOs&#10;UUYrAKHSivOO804KIXgrhFCSW2uNUdYaACzCEGOECXKwJMKQUkIZAdBqrZWQRktHB0AQuMMpyR2J&#10;V8pWSSmlgMBQgoE1SgqjXTi3ssYILoRordEIQkywVPzTzz65f//+eLx5fPxaab1YLgEAEBHgjJLB&#10;1eb4ZsbznwGw3+5a/yOo9n8QAXbI7R9Aym//eDtM/E/ewx8gwG+ehb4FLP9ee2zfeGtba4mzHAPA&#10;98ne/sbO7oARWDfF6etX8/nMKJkkyXDQB1ZhorVpdvZHw3FcFJOOF3XdVFXh+eDH/8uPtre3p4vZ&#10;+WSird3a3LQQXF5eFmUhlZBSLBaLm7duOkVPWeScc6UUJWRjPIriqOX87PT0d59/8fnnnz989Gg2&#10;n4VhPNwYQQDruv7OgweDjZEQPEnSs/PTd27ffvfOu7s7e5Sy5XINtDXKik5Rxu68e5t51LHbzs7O&#10;yrL0GAuDwAKwWq3StPdnf/Zn3//+9x8/fvzxR5+0bQstJBgf7O8LLuIofvDgwYPvPABOYU5o1svi&#10;OAo83xkcciG0khhh3/MCP7h54+af/Mn3Pd/713/914cPv5RSJllvY3MslbQIxkkyGo3iJDZWE8om&#10;k8mXD78yyjDiaaUgcP4j8Nrh/mCQtW0V+HQ47Pd6SdNUQnUYAz/0KKNc8k601POElM9fvAQQ/dEf&#10;/7EfBB99/Gle1pgwC4jREAACMSKUUub5gQ8RpIwYaDvR1U2hrd7e3vRDXxuUplndtE3bJmkCERZC&#10;YkIopcpoITXEuMzLsqystUnco4QAC4Mg4lxobZ48ffLFF4/Pzo8xwdYawgjCsJ/1Dg72e710NBpN&#10;zi5dIdq09evj46oqf/zjH4WR38vSfj9dLmeX04m1qt/vWWCrupUCTieFknQ+rV8+P3/89fH8sgq8&#10;LA6y4WCbkVg2sC6U5FgJWuUS2wBqYjW6nMz+7f/65dMnz5I4jYJoMZt2XRf4odWWEbZcro3UPguM&#10;hggS3ommbmfTeVlUXcshQNqAruuUMdZa5nkAwLblQsg4igghRtkiLzrO0zRNk57RVhvTti3vOEaI&#10;eaxtW58FiODNrb2kl0GEpVTOKJcLKbUZjbZ7/aGxsOHSGAwgNhpyocjJ6amU8uDggFK6XBeDwSAM&#10;w7arAQBRFFmlu45bAziXZdFijK1SAfO0lmHg7W5vE0IoRnfvvQstWK9Xvu9FYXj84uWL49dtwxEk&#10;y0WxXL6u67rrumuHR4yxwE+rqnry+DmleHd39/DwsNfrnZ6evj45Vkotl8t+v3/37t0gCHgjdna2&#10;MMAOEnz27NnL5y9evHjR7/dvHF13DqVuahIEHoSw6UTTVJJzp8J1pZ4zcFZK9fv9g4ODfr/v+pOT&#10;k5MgCNz06MWLF/fv3x8MBq4plZI7BNLzaBj6jDELzGKx6PV6u7u7W1tbX3/9tXufGOPZbAYh1Fob&#10;AzjnhHpVVTmfZ7cp9vv9fr/fCr5er5uyKsvyrbsyxjgMvCzLnKJGq6upresMKMPaGAIJwBZbKJXy&#10;PHr/gzvXru+3Xd2KxkCJLLRWI4QgRAgQxjyG2fHLb/JVEYWZFUC0yvd9AICrVglFw/5gMBh4lDm+&#10;tzZiOBwqpbhohRBS2CiKXPHqCnFXNJdl6dTUGOP+aMgY29nZWa1Wm+NtC/Tx8fHXX399eHR0eHh4&#10;fjHxfd9NtQE0bqjfNA1COIrinZ3dTvJBf6Npa88L5vNlVTVZkjHmU4rRm4/vRlwQWinalgvPw76f&#10;StUqDbuuPT3Ny7KM4mBjY0gIWa7mnuelaZxl6eG1Xc/zXr58Pp1OB6ONvb09BOmLFy+6TkRRVFVN&#10;1wqlNGVw/2B3Y2NDaGHfBMA0XVtWK6mMsSIvCoRQFPubmxtRGIZBTClNkqRt2yiKKMMObySEjEaj&#10;KIqKogzDMEmSruuWy6VjIoxGIwfrJQlwci8HJTlsvOs6Z4Hm7LjdWQGs9TxG6WgwyJI0IgTleV6s&#10;1gjjtmniNAnDUAl9OZsxzLhUmBCEUNnUcLlglIa9RGstjO64lsr0+oOzyfmvfvV/v3z9Sioex3HW&#10;H7YNz1eFaM3BXmotnE6nw+FwOBwihNq2zbLMgQnOgNchh0EcAwCElE3X5mVpIWi5LOq6rJpOyjjp&#10;WQshoUEUUooQRe7DUkoBdFDAVVbE27BTAIy1AEADHGIKjIUAXUEHBgCgtb2SHgCNoFHGUIb7/Yxz&#10;LrkypkCQMMasBUVVxmFCMMIYtzn3PG8vPYjioGmasiyLstzY2GCMjcfjEQRJ0ivL8vXr14SQazev&#10;RUFYVcVisaiLMvC8VvDQ9wDCWuuyLBtthsNhHEVt17lgniSMpJRZllVV1dWNVRoD63meR6hF0Bjj&#10;fsS3vAkITdM0DiZVSlkLAbgSoDq2iAMJlVLOGMmpxJ2mTgodJb2mLl2afF2XHRdEoabpqqo6P7sA&#10;CPp+SAjZ3Nx0oLQbGDs2gYOJqqqCV5GS2BVtzg7a8zy31rVGcc4ZY6PRSCqBMGRMTiaTMAw9z7tx&#10;Y9No96wLjDGEOIp8IYSRV9imW2MxxowhY4zWtigKay0hmFJa1zUwxhEo2rZ1eeNhGK7X65s3b8Zx&#10;XJV527bWAmttVVVJkuT5CiEg2o7zNoqi4XCYZWmelxcXF0qJ5XLe7/c3tzbepIjR6XS6u7t78/qN&#10;fr9f1/UnH/92MpmYq4CxMEmSIAg8L2iaZnY5ZQQpBRDBcRhw3kJouZJCXO0UbkAQBAH0bZZlRVGU&#10;ZeE4C1dRWIy5LQNCyDkXQgktYANbLjAlhJCWCzfAdEMBAywG2L0C84IrlAchZa/sfC2w305ShW9i&#10;R11xrN840Lo1BFkAgDVaGmMQIhhDra0xyrqC3gKMMTJWaQWMffM6AGMLlGSEAIZJ6Jkk7Kc9iECa&#10;pkrw9WoheSd5FyeRlkJK3nWNs2BwP18QBFrbMAxns5kxZmNjgzLsed7JyUnXdZy3Ozs7d+7cghBP&#10;JpPlcnn9+pGzjD48PBRCOFPlo6OjOI4n55dCiOVytVwukyROkl5VNYNBJkMdBIHUdr1ey1aWRd02&#10;/MMPP/zZz342mV6GYeh5QRiy4XBj0AcQwu3tbUq8PM+TpOdirhHCLpTBGOOHYdd1zj/caYN7af/m&#10;zZu9wcBdknmeX1xMAQD9fv/ycqaUev/9993Jc35+vr+//+zZs8Vi8cMf/tAt4O+++67T8V5eXmZZ&#10;Bg386U9/urGxcfv2bffcUX+ws7PjgNyLi4uHDx++fPnS0cQwxkJ0YRg6g+goijY2Nnpp/8MPP/Q8&#10;z51CjmbipNTOo8ReBcbab3VN8K0B+NvplbVWKwPB1W/t5ibG6rcxvEoJB/86izUIoTYSAuzslx3n&#10;0y0LrtcyxrwhGThcFwBgOJcAGIwpIQgABKElyCVzE22kM3YQohOiq6o5pbSXxdZKIQSEFiHgIGWl&#10;kMOoXaeHMHBXUJ7nx6+fp3H8/vvvj8dbw+HGdDo7PT0XUkMLfg+k/o/d/qAd/TZI6z7+/+Tr/fuv&#10;/weg7r970P/+9h/9/83TjVsA3qqL3RtmHrl3//a1o+3J+enDh188/N3ni8XUanHv3bthGlX1EkFT&#10;1wVEcrW+DDxAWRgF8Xce3L11++b+4Y1Pf/v5bz7+nQXkVhydnp8GcQwQtNZubW1tbW0dH790zjtt&#10;V1vtSOm5MWaY9SWASS+92/vOXlFMJhcvn7188fqk43o0Gu3vHrRS/exf/+3d27c47+q6llp8881X&#10;lHqSy6buqqpBFjuy1Wg0vrJKLoqLiwtHG3T2kGmaMuYPh0NC6HK5PDudzOfzQTa01gJrd3b24jgu&#10;yxoAMJvNzk5OnAd6lg32d/eCW5HWej5fRlEURUHdtUopx+5c5esnT56cTc7DKGlFm5fFKs8ZY0W5&#10;/t73vjcaD1f5ejDIiqr57LPPeSuy3sBNl6TiSigtO2iBlooQFEfheHMoJTdA9/opIVhJLjSUhs8W&#10;s7rpgsjbO9iNkmHSix9+9XXVNp7nKWURtABpCJFbnXCAgyDAxNfAAHhliIYsEMpUdTudTgcbo9u3&#10;b0kpd3a2oiiSUltrNreGSgkIodEgjeKqbCDESmlCWNNUEAKCGWP+oD+c8EujQddyV0jESZCv14vF&#10;jDLMqH/37v2z08lstmpbnqaZUmq1Ws9m89PT08nkHEAVRcHW9sbJ8RwRIKUu666smnffvbe/fT9m&#10;a9U+PT09fVxPVBvwyicIYBwqDs9eX0ZRNOyPBv0NZCnn8uOPvnj4aHb7nWEU9wEgbWc8QHhrLDBx&#10;Qin1ESRKAgAJF/bk5NRR4Qixi+U0SZJOisnkDCDo4Mbtve2trR1rbeQHVV1QIhlj0mhXKjvWpBCi&#10;67i11g+DOEp937cIcy40sLxTbSMsBF7gp2kWpwNEMIIMYi+Jh45dK6USUpD5fFEURb/fBwDVLdda&#10;WmuTJMEAGmMEl23bUsw8ynpJdnRwuJpdMIpXqxWGaL1ehz5DALZt61N/d2s7jpOHX371m998TD22&#10;u7OvtX32+Pn0cl7XrRBio7917d51KWWe50YahIBoxVl5FoehRymyEFmwMRgOBtne3u54PFZcU+ph&#10;gJMkOX55fHl52TRNr9frp30jTV7ncS9FCDq+rgW6rZuu64BRrgZ1fZdrRa5fv878cDAYuJG/c1d2&#10;TgxKqclksrOzc3R0NJlMGGNd1xBCILQOhQfQCiGWy+VgkMVxWNfl2dmJy+rAGK/WS8elpNQjhPCu&#10;E5wjhHq9XhjGbdsGoQegaetSCOHSDjfGQ2OM5MJFLoVhiBFysX4YYwuBMcZYjTEGEFKMuGohstSj&#10;m7vDu/dvA2LbogFYKyEBMI7IZzXABPfTrFiXp6/PKKIU0UE2FB73PA+Bq9hSV4Aao43VVtmu64xR&#10;WxtjyVuriRCC0dANBZ0sCiHk0onBVSg8KcuyXJeU0siPsiSdz+fGmOFwOJ/Pv/jyd0dHR0dHh2VZ&#10;SskBMF3Hl8t1kVe9Xi8Mo+VqOZvNrt+8qbgqVrlPvbqoTl693vzgg34vs0ADYynFjBBCkFICE8Qg&#10;blruik6IWBj6yuB1UQ5G/a2trSzL1vkyLwoH9VNKTy9Op4sZ52J3d29//9Bq8/r89eXlpZLW4bSe&#10;F6zWC8/z+hvpwfXdw8PDOI4xIV3X1XWb5/nx65OTk5ObN2+6rQgh4nnexWT64uUzAEDTNC4c0lo7&#10;GAxcXVLXtQt9aZpmuVxKLhBCRgOPMiklY4wxHHhMCW6UxBgnUUgxgRb0sx50aue2kVpZa7UABFmj&#10;RBqnvTgJAo8iDIymjAiO+v1B0zRfP/pmOa93dkYMv7HFgyiv6iSMBoNBURRcSAtgXla/+vVHn33x&#10;2UcffUoYsAAcHOwWuBoMx0GQvHr21Bjg2q2qaRFCk8mka9rhcLhYLSGEbdcxxrRUhFFnhKOtaVsu&#10;hIIYlXVT1q00VnDb6/UIIQEOCSGYWEpQ6LPQ8wlEQBsADUKGIsgwsgoCbYBRV2UB0gBag4yLWIQQ&#10;ugxHCyyAQBmJIYEWOsTDsRPjJJm3y2K1klKnUS9NMgChVIaLpmraycVlmsZhlDR1R6l37drwfDKZ&#10;zS+d4nR3dxdo1U+TH/3gT4Ig4FKvFouybterZV2VRgfagLiXCqk5F8bopm27riUEYQSk6CilGKJW&#10;yDIvuq4DxkIAkjiOAg8YSz1mreWcI0iklEXduFgajLGQ+k1WDXQdspOLty1HiACgtLaUwjedJHO9&#10;vSMhQwjLqiEIA0w0gBhACyCXSmtNKdWqaQWP4zgMw9l8OZ1OIaTWWiFU13WOYPmWUckYAwBiTJTi&#10;QRAaYwBAhCDXjCGEXBArNLooirZtFbBWSUqY1jqJwqIouo6nUVhZwA0HV3ng5krSLKT7mTjnCKEw&#10;DMMwtNaKpiWEcM7ruuZcOebbaDR6Y7uFIIRpGidJAiGs6zqOQwANr7m1Os9XZZnHcTwYjLIsPTk5&#10;my/K6PT13uGBHzCl1HhjU2uwtbmzu7urtHjx8tnjJ19rYShFGxsbg8HAj8LVasU5r6rCGHXvvftt&#10;W5dNzTBbLIE1CmiDIbBaIkS15CyJhtuboR8cHR2t1+vj4+PpfAahpQStVwsEBxiBpuOOj6q1JoQh&#10;hHgnz88uGGPAIkIpRMhYoLS11lrXRhhrmet+AQAGGg20ghACDAjxwJtgKoQQhggjDBBUioM30TII&#10;GGgBsBZDhDGSRiNrEEBaKwgMMgAAoKWChFgIlVIEgThN+/1+HAU+wwiBfm/g2o+yLK90mIJrJYzS&#10;vGn7aW97ZwsY21S1AToIAgCM59G27pwdRhyHlOKTk+Myy65fv+5R2nWNk5BQ6g+GWVnUGMO9w73N&#10;nc0vv3w0nU59LxBChHHSdPV8ttzf398/PDg9PeVdRyjFhMZpUpalEAoAJLjCmPoejELKlX764uWd&#10;e/cv54vy179+9eqVNshYeHZ+vru7t7m5vb21O5lMDIBV3RwfH+/v7wdhQilbLNfudwmCoKia5Xod&#10;x2lZt9QLWyG8VmitKfUwxn4YQAgtQG3XnZ2dffjhh3Ecc85Ho1FRFL/+9a8nk8nu7m6apqPR6K//&#10;+q/dWe1O9W+ePvnlL3+5s7PjYpZ6vd7owz9+u7cKIe7evXt0dORmWK5ZdVsDY6xtuVN2LFflcDhs&#10;2ppg1jSVa0fjOHWB2675oZQ646s3SyW0ziff2jcuAw4l1pQyJzowVsMrUzRptenaWikFob0yuAJA&#10;KaWUcTRpByoAANwRnaW8ksYCrZUVstPKIgykMpTiIIgAIBgSRKCxVivNOQfAUEy0UV3LIQKnZ6dK&#10;iTt33vEDRgiSiistKKIQWYisFEIIgRF1dnpt215MpucXZ198+UVZ15PJ5fb27vvvv//06bNff/SJ&#10;kBq4FOz/3Kvq3+kk/8Nu8/eYrX2Lvv5P3P6g+317uP+ks/32W/oWdxq6KcObKb+792qSCN806tZa&#10;5pEkiV++eOZ5cry58cPsT7bHw6dPn0Kj77x786uHXyZpGAW9uiEAAEdjaZrGUBKGCfOC07PX3zz+&#10;quXt7t5hmqbPnj2DBIdx5E71KIpu3LhRFGtKIIaAEFLXtVIKImQ0CMMwG4zSKNmH5Oj67SQefvzp&#10;J5/89guE0O2btw4ODpbzxWQ2JwhaYHcO96erGTR2c2NrY3NEWP7Zp18cvzpN0+y//Jc/E0JCCKuy&#10;qavW8zyuJIIky7K2bT3qtXX7yUefep6Xr8vxaJMQ0jQdF+rVq9eEoOl0bowpyrKfDZMkkVLOV6sn&#10;T546cVxRFJ7vu8CUToo4jgG6GsPFcWKtbQWXQl9cXIzHYyF1nCRcCjeJvpxM5vN5EEQYEqkVpVRZ&#10;qaV0Ah9tJMYQQKONLMuVMDxgDFNYN03V5GVZv744aWpx7ejm7dG4buXjb569ePU8jHrAEgiYtRAY&#10;DQnUShBkDTTSSKNhK1rGCMY0CCJIMAA4z4umrcAShFFweHDQ7/fquhWyQQhbgHtZON58b3/vsC7a&#10;/+N//z/X68Jo4MW9AIYepZ7ncdFWVSMFcKTr9WrJeXsjPvSDsGmlrVtjqnJVzWYLY5Tve4N+v67F&#10;57973HWdkapp9N7h4bVr15qmIgTNF9Ozs8vTk4uqas6f1R988OG77977X//ye6enr588efLNFy9+&#10;s/oKY/gn3//e9ubWq+ePtV7cuEGTeK/ruqbpvGQ03uslg628EpeLNedqFCWtQlxwMV0x5ivVGg0s&#10;wAaC8/n68vKy3+/Hcay1tlSVZb1YN4SQvFgZo27EfngAACAASURBVAwio42dLInrshBcEULiOHZ9&#10;rxbSWut7gcf8pcnX6zUAKPAja6FWVinpTKaKovACn1CPMUoo6zhXUkhhrAHWAtEppYy1luR5aYyd&#10;TVec8/F4C2PMmxZZhDBsqjoMwzAIpNBSatF2dV3fuXOHEmSUpRRbray1w/4AAGCVOT4+/uy3ny8W&#10;q+29/Xdu3RFCfvnwqywbbG35q9VquVzOpsvqsDk/m1xcTpqm2dnZMgbMZpMkSYJwFcfx/v7NXi9x&#10;ANRqtQIGSKHHw3Ecp3/6p386mUxml/OnT58qrtzQtK5rZ17nIvWMllprV3O7/T6O4zRNt7a2IIQA&#10;XQV4AgCMMQ6Ic+Letm3zPO/1es+fP0+SRGvJOYfQ+r7vsu/c7H97e9vp+FerVRiG5k1KnhvSG3M1&#10;uguCYHTFYrJul8rzvOs690iEkEu5zFdrCKGzmL7azADAGCujXasMEQJWWQSUFgABSvHOzhbCdrq4&#10;kEZ4HlOKG2uYR4wGQkqoYRKlz8+O82XOmKeETNMM6N8PFAEASknOO60VudIUGSklRNaV2tZaF3Cn&#10;lHJu21EUWWudZsN9Xc7/hnMuhIiixBGkmUcQQkVRCMGvHR3Wda205JwzFrRtu16v4zhOkiTP88uL&#10;GWGn+TIPgsABxSfHrw/3933fb+oSQosANEYBQOu6iuIAGMU85Ad+mqbD4TAMQy6EMe94nre3t+eW&#10;P0TwdDo9PT3P89W6WjPGsixzKY7L5bpY51qbuqmEENeuXQvDsGxK32fGCIztaDSAECqjmUcgDI1R&#10;480Nz2fLxeri4uLatevvvPNO14nLy8uqKmaz5d7e7u3bt2ez2e9+97u6at0JFscxY17TNG3LIYRh&#10;GHLOq6q01jrzZPMGB3MOum/lfM4623Ugznybt+1iMZtMzowRUnLPZw7i29vb++qrr16dvFZcQIy2&#10;dvpSqzTrtXXDuwZhUjeVsXCwuSGMNRhbAIqm+ck//8vFxQX1aNPJa9f2EWF5vmbMO9o72N7c9hCZ&#10;z5Z13bof4vLyEgDgwmld47SxseEY0UAbZ4MstTbgqppx3r/Kgmww9H2fICZNY+0bB0WKoEMTAHCt&#10;3VXdBrS1FgDjgF93fUGLALLQQoistdBaixBoW+FRhCFWShDkSSnHW5tBHJnLVRDFCaJGQ2MAxhQi&#10;cnZy3DTNzZs3McbL5ZoQxPkyTkKlhVLK8zxKqSN47+3sZv2+knIymRRFsV4XTdVGUegSaJTSvGs4&#10;51EQcC6NUgwTxVjTNE75VhQFBBhhwJgXJ6GrApVVjFDnaYwRreu6FZJz7r5PYy28SgIxGAEXGO55&#10;XtcJJ5Z2Ayb3GM/zpNAOC3Ia3aZpHN9YCt2oJvR8p7E3AGJsncWaM7JCCDUN9zwKIXBp5Eopx+Zw&#10;i5gx1i2A7rR0YwXOeRiGXdcRiimlddG4mZc7M8sy51yOx+Ou61arFSW+lNIYyxh1/GcIoed5VVEq&#10;abquE0IwRgghEAJKaSVy9+t7npdlCWOsaZooisqyzrLMoz4hZHt7J8vSsiyVlp6HATSi7QhFhJA8&#10;zxeLRVmWR0c3hsNh14kvv/zy+PjY85iL1A7DuCjKTz79aLVaFkXR72eRHzij6cViHopYax3FQZzs&#10;W2u7pqYUexgiZMu85Bxs7fTG47ExoGma+WKhJCc4FbIryrVRYrw5Wq7mSkljjNYy8oOqbeqypj72&#10;PE8b43kBoqjrRN2UXUvst1pZVwG/GaK9TUZBbyvjt/i5tdahEE69CSGELosUYwwRxMhqw6WEFiCE&#10;tASd064j5I7lU4IQEm1LoygMw7CfDHrpeDzOsowy8vFHv2SEUgTbtkUWdFJ4xAt8hizINkd1XX/5&#10;8ItimSdp6DMPkyiJeq63BwC4AYojCzhTg6Zp3nnnHaVEHMfr9bosy9298ebmJkKzsopG462mafI8&#10;7/f71gAhhOd5GxsbUuinT5+maaaUSdOUEDKdTq/ukjKOU2OUBlZKeX5+3nUdpXRvby/P87KuwiiZ&#10;Lea+7yulESKr1cpocHx8EgZR27ZFUbhg8DAMB4NBy7uyLMMwdAWT4ypjjFer1XpVxHFsLfR932Hy&#10;BDPHzGzbtt/vO8ZWGIYPHjy4ceNGv9/vum42m0VR5Pzw3bjz4ODgL//yL5VSvV6vLEuHoTkdmtba&#10;aS7cxQsA8DwKoUsZMFJKQpBSqqrKsqwcO0yphmAWBEEURU3TuamWizhAyJkmuHheaC1ECCCLjFVa&#10;W4gssAgiCy0yRmmtAbQIYmu11spaDaBVSggh3IbullmlpTbaKiVV1/EarTFEgGDKGNPWCCHcca2F&#10;1mpCCWOEWUgZJpgYR9sHyFrIeau1llIoKdu2Vkpl2f/D25s9yXWdd4JnP3e/uVfWXgAIEABFiqQt&#10;25Lttt0R0/bMRPR7v8zMH+jw00xER0yEbHnaVksyRVEkRYIACrVX5Z53v/es83AKFNv7U9/AQ1VW&#10;JTIrM8853/f9tt5yOd9u15TBvb0995p8e9I5AoUQwuPEscfPz8+/+eabu/nt9e1NVRU//elPOfMf&#10;PHoU+JG1UAjleRTY37aI//Mvx0kG/3Kv+49a4n90O/zO9d0fWYMA0N/VAEMEwD30a++jnBCCyPo+&#10;7/UShNRms/EDJtp6MhmMRj948dVv/uZvfzwaDB8/fhT6/G52+ebNaRh5ZNw3BloC27YzFs5ny9Vy&#10;U9etMQZTNN2dGICaruWcZkX+D//w89F4MBoNDvanLpfeTWHatq2K+tmz95IkBRYpA3q9we/+4Pcn&#10;O3t5Xrpllabpr375SVk1k8loMh5WRSm7hhGOLFjMN21b94e9oixlp5nHXeyF1iYMw+022243lLK7&#10;u5mTAfp+2LbtZp05g/TRaLJcro0xXSd3d3fPzs6SNG3b1pEakiQRQmy3252dHRe43XVdEMZKqcV6&#10;9fHHH4dhuFgsvMA3wK63W21sEIdN11kIfud3fieIQmM0hPDu7u7i/Cr0QguwUspaACHs6qbrOqM1&#10;9yghBBNY1bmaVRYoqbuqBgDZqqm2ebaYzdfbrRS2la0yoBXGQss8us3Xvh8xhDCmXuAPRwOKifOp&#10;LusiK8q6rtN+6nmeH8aUUkp4lddR5EvTbrfVYBgpzV+++vz26nZ///Dk6MF0dzgYDKMwRsBIXSKs&#10;hRBVbX0vpAxboAkhvV4vTeMkjY0GYRhvt+uzN1fT6WQw7CGIlRYvv3lTFEW/30+SXlOLqqw595WC&#10;sjWig1EwwjDsmuanv/zExZV71BNV/frFLQEvtovu0ZPHT548efr04/Oz01//+le/+MXPP/3VN8Uj&#10;cDsvZneLX/769O8++VVv0E/CdHd3Px5Nvrm8Xtc1tDpJQtYp07SUslpDC1DVKkKIhYhRhnh0evlp&#10;9fXNzk70/nvv9YaTpD8CmEgpAcZhFEx39hAkTSdaKVzT1LZt13Vukqib5n7Llfc55wCApmkY8xAm&#10;dd3WRam1xhBBALS2GsjACwFCStqiK+qq7roOY4oQItPx/s3NTdt0o9Gka0QnxfeePzNWzWa3YRAQ&#10;gqEBFumqqbU02/WqHgw8TgkkRVUgABknZVbM5/PFbCk65fvxh99/1O8Pbm7nm022M97rhCSY9tK+&#10;7wXz+fJv/vonlHJHbyuKylo9Go0ghEncG476UsrVasU4KYuaUl439cH+Eef+1y+/8ej5fD4HBkqt&#10;uO81oqu7lgMrpBZKStm5P1hpoaXyPC+IkjzPtYUQU4jptyV4WdYXF1cPHz4khLi60xjTNM1isTg8&#10;PIQQOp6e1lop4X7atnUYhsNh3zWBm83GGcMwxoRwAZsYAOBUQ1pbCGEcRcaY5WplrS7L3BX0hCBX&#10;+NZlBQCIosgJla212hq38wklXV9BKDVWEU6V6TDFrawPD052dserbNF0FYQWE6ONZIxFUVSVDYTa&#10;ndk3NzcAAKBh13SSCQQgwQQhaIyWQmOMO2sFtBgBhJBVOvR816G5Y5tz7kpbQoiWCgBAMNFaN1WN&#10;ENJSAWMpo0KLs9M3LqXDGON7PiHEC73hcOh5XhyHm83qzZs3Wpkoit57bxDHqVb2+fPnO9O9tm0J&#10;xoxSpSyP2NXlxcX5+fHx8VdffE4YppgoLWd3CwBAr+cPx5M4jqI0gRAqqW9vb4uqfP78eyfHD8uy&#10;fPPmzdnZRSu6uq5930eIPTx62Ov1dnZ2rIXZOru9mTVNIzshOxH4nHFydHywtz91lps7OzvOVud2&#10;drfdbrOs6LpuudqUZQkAevr06fPnT+M4/vTTzy4uzpxh5mAwONg/yraFVlZK9ebNbDgsDg8Ps6wU&#10;QjjX3/vGAOW+5+3u7rpGKE1jrbWbBRBC3CDcESDjOHSRV2mayq756jdf3M1mjrwgZDcej0ejgdOK&#10;X55fVlXleyH3vabuhJSEUWo9ayAiFDNeVI2BqJPajXUur+/yvNnfnzRiWVattbDr9GZdiPp0f2/q&#10;RZ62pq7rdLLj+35d1953VKl+GBJCMHQhsbzrZFlX1kJgUds2ZVEpYDotfJ88fvwIY+fkwzCFnFMA&#10;jBCCYAaho+gDhAFEthONO/Vd3W8RMAhDje39GjAu0wtCoJRyuKVSCgPqPp8IYYTpfLUhmO7t7PIw&#10;RABnWVGWK+75R8cnURRdXV2+Pr0kFGAMNtm6l8YYQWCMaFvs+0cHB4N+f73ZzG7vMGVJFE8mk6pq&#10;VqsVJdxAiAks6soapY3u91MAzGDY71tLCWvbFgPbT2JrYVUVO+MhY0QIYaxGwBqju84opbiHvoWD&#10;jLVCSoxp13WukzHQun0DQuyQpaZprLUIEgCs7/ttIxw5xU3rIITWwlZKrB2P0Tai01pzhJmFxgBC&#10;WSe7Tor+IG2aBiEFACAIKiEwhHEYSq3vhYXGOj/hruuKooiiCN5H8tiuaawxRVVyzjnnq9XKjfyM&#10;VaPxYDlfia5Jk6hr2tu7hRAmDFnTiHsGjXD+9tgNO6SUriJfLpdJkuzv7Egpq7rhHnOoYF01q9XK&#10;0cNc7yGU7KQihBljhFBaS0x5WbdxEEZR5HkepXS1WgVB0O/3nz17V2jTdV1V1k1bFUWxWq2stXm+&#10;NUolwz5CIE5iCKEfDBAiVVVRitN+3+HAhKL9vb31ej0ehRjRXm+QRlFelKKplewksNcX557nYWCv&#10;Li6PTo4fHB26Z04oTsJksVoirWeL+XQ8WqxXUrSi7jjzjZIQmKTf09q2bdsJ5yJOKKVSKwAAaE2a&#10;pq5lhQBwxgAwhBAtNSEEIySldGptKdp7diVGxlgv8IXsEMHAWtF1wCi3JLXWaRgkSWKUklJSYKLA&#10;29/fgRBGQQi0XM3vuEc9jJUUxXYjpfQ9L/S4z4OkF2/W6yLPrLUEYWDsdLLTti1jLE3TxXImOpWm&#10;KcFYKYURHo1GL168wBgfHu2/Pn15e3t7eHg4no6D2Dt+eIIp3dndxZReXl5fXV0JJfcG/Z3J9Obm&#10;Jgii1XJTtU1vOIiiBCFSV806y6XRN7O7NE3jJMKMEsgQQk5zIaW8uLxerbeP3nny8198EqfJJs+E&#10;UscPTkbj8Zs359c3c611lhej0Yj7AcQEU6YtWKzWaZp6XmAh7LrClU0HBwcAIill18lWdISwpmsJ&#10;IW42hDF27GX3t+d5nqbpxx9/nGVZGIbg7XDHSQYcQyFJkg8//FBr3XXdzs5OlmVusUNjOedKCacS&#10;IuQe/gUAaCMdSa1tWwSJEK0QnTFaiM49CiawbkqECEIQAIMJVEppYxhjSmqP+QAaJQ1EQGutgaaE&#10;IgSl1FpLgrAFlnHq9EpvyYGt0bKqCmMMgFYpFQReWZZu9vR2EE8hwsYogxCAllNqjSYEYoyU0nHc&#10;a9uOUqKMAcBao6zRQsi2NYRQZ/vciYYx5iNPdgIT++7TR3d3Ife8pm2lUpRSpTWhlFJ6c3OzWq04&#10;54PBgDB8fn7++eefK6X6g15v+P27u5vNZvPZZ58Nx+MgCBj1COmsgRYiCP4NXPd/7Ff/eUuq73ah&#10;jmELAIDo31YLg+/wnP/po/9Lz8d8x8sdEheVfO8c5j4SbztnA+5jge8nZcY4cJ4Aqz2PYwy1kYvF&#10;EtjaY3g07q1XSym7Bw8PETanr15/8P6zhw+Oz85fL+bbyegYEyCqAjAqpV2sVnd3s/F45/hRGkap&#10;7/thGEuj15sNRNYAfXt3fXlZeR6tqpB7VKrOD3hZaCmlMeDq5jovyijqYUSrUohO7R8+eBLGwMKm&#10;rbXWSsMgio4fPuIEl2VJmNfrJZvVVhiBCHr6/DHlZDXfDoc9rfXl5RWE+ObmihBGCFosVhDCMAz7&#10;/X4cpdbaaufeg71purwoGOO9/kBpAyAihHoexIxixjqlrLVRFNV1PZ1ODw8PsyxbbzYIoZ3R2Inv&#10;Xr9+zT3PTaK575VNVRQFpXTvYD/Lsl4/EULM53PnPs2ZP5vNu64LAh8jZJR24S9SNgjB1kgCIOME&#10;c5Bvt43osvUKYASQTQc934sMMPPljNDgwaOjOEm/+OI3s0U2SJG1dLFeCV0HXuiOAM7C4WBc1hXj&#10;5Pj4EGDo+OdFuS2r9Xh3EPlx6CNGtFHNcrG0pjs6nE73TjxK82zx5uz0z//iTwn2Xr589ctffJ5n&#10;LWdjz/MQokLUcRxzzmezVdNU1uosy5TQwMDBYOB78ZNnz7MsiwPfD/jNzQ3l3ni8M5/Ps1YORzu9&#10;dCQ6sFqXxyePEfbOz07rooIQfvDB83ffffblVy8+/+rr8XTn6dMnH378/b/4z//58XvP/v6nf/ff&#10;fv4zqcR4f2+2XtwVZc1oMJ6wUf+P/ve/WC3nhBBOMGUIY5j24jD0HTPOU8pjvhaac06CaLy/u1is&#10;ILSj4TDop7LtDh+cdG0b9+IgCNL+QGpjraWEuczFqqpUJ/b396MoNsZaAzsllTJWA2shAIgxz+O+&#10;RdjnXhxGTIr70b821hgNZScVsBZBaJQWrbRWcs7x8YO0rprHj95N497F2WUvTUfDUds0XVWCe3Ki&#10;qataNt2gP/joww/TKDl7c75dZ7u7u1EYbzf5ZrX94ovfbNZ5FMUnJw93d/faVtzdzLKirKumE8rz&#10;/DwvrAWMMSmV7/txnASBTzBxK8HRUebzmZSiritj9f7eAedeVVZ7+7txHP/sZz87ffV6tVppbXzP&#10;o5S7mVAnhLoX1xlHbgHWOctDpVRZlmVZ9vv9NE0dZhKG4ddfv3As1s8++wxC6DYdZyJ3cnJSVdVi&#10;sRDCTRqoMQZAACEwxrjJsQvcc36hAABCqJRSCOm0G3Vda21csd40jQUgiiLP98zbUF/GOKX0ng6E&#10;sSNKObREKSWVUwNC5GBqaIXuNFB1Ww7GyeMnj6gHlemUad3IEABDKcGYiE4wRNNocHs9vzy7hoYY&#10;A5TQ1to4ijjnlBKE0HdRX7dNKymllGnay7ItJRxC5Poua4HWGiPsxv9lWTpMwPf97yqUrLWM06Io&#10;qrrcbDaL1aIsCwtsFIVxHGNMEEZ1XTdNW5ZFURZhECKMqrrEiDgMEEGgtQ44M1rd3V4DazrRNk3l&#10;MUIwIhgEIbdAKdmtN5vFck4IOTo6nkx2sm3+13/9k88++3XTdIxxawFjXq/XdydKluWr1SbbFnmW&#10;3VzfXF1fr9ebosjrqi6rqmlqhNB2u76+vlksl3d38/liuV5v5vP59dXtze0dpexP//RP/9e/+N+q&#10;qvqrv/qr//7ff4YQAhYQQvq9kRDi8vISQiSE8DziwLc8L4wx/V6v3+8rpVxF5Xh0zkLT9RtKKd8P&#10;3I0AAJfn6fgLUsqmrbLN6lvoTyqxv78/mYwIIU3TrFZLJVWa9iBAy9WqLMokSSxABkIpBKWs6Vpt&#10;rVBSao0gpp7neyFhmBBOGPO8oKyqrhMe91frdZFlj04e3d3cQguODg+6TkrR2bcuuBBjF1yppAzC&#10;EBNS1XUruk6KsmmkVm3XGQjqtol68Y/+6IeIIkiAhZpQyBillGGMEEYYEUoZ5zyKYs55VVUutABj&#10;BIA1wFhotDXQhZ27LCRnD2201hrYt4taAQSR74W/+vTL+XzJKG9aITvZtHKz3n7wwQfPn72nlL64&#10;OL+5uUHI7u1PMYZN0y6XLSHK9/3d6fT3fvAD3/Pm8/lyucizXHSt1trz/CiMuedZC7I8my+WBth+&#10;vz/o96M4kUI0dQsgLIvSvVMAAM/ju7u7FOOmcQm32vM8BKG+p2orAAAixBhz795BmZTSAmuB1Vob&#10;rV2h7/K0XRA0IW7opty3bsdACGGE3C0QImuN1sa+LdgwxvZ+lGBcNJGSuihqR5J0Dsx5njdt65oB&#10;QggmxJHHPM+Lomi73QBrGKOMMACtEFIpqbWpqtJpQxinSZJYA8IwbJomSdIkTdqmrusOQuCaXtEJ&#10;zrnWmnOe9pK2bV2JvFqtjDFxFBNEjLVCCOfFoJTqWoERnk6nF+eXEEBjLGWEYIwxus9yR5hz1kv7&#10;AFghlDs7HHA0HA6PTk6CIPD9IMu2m+1GKXny4HBvb8opgdDWTZkXmTHKJXwQghaL2Xx2WzWlMaoX&#10;xxTj0XAwGA6Ojo7SOPng/ff7/f6Lr79OkthjbLMuw5BHka+07vd6050dRilnDEHEOZuMx0eHh4Ph&#10;YG9v1xhdFQXGyOOcEUwwns220EpjjbM8vZdrQsgo9biHESYYA2uBBZxRozVnVGvtNttv62d3Kmmt&#10;gbWEkK7tOOdd21KEITDDfp8i4HP2ux9/9O7jhwd702G/N+ilxqg48OMwFG2NEULQeJwPeulw0KeU&#10;WGMwQkEQNE0jZBcEAULQQetaS63V4eHhxeXZdrslDK9Wq35vYIzhjGmtpVBN09R1PRoPwjDM87wo&#10;iigKHj9+HMdRr5/WdeVA3evrm7quwygej8d13azX27YR51eXZ2dnVVW5KNw8y7Msj+MIAEAplVIZ&#10;o7Msu7m50VpTSvwwMNru7e2dnJxssu3V7U2apknaazupDcjyPPCDputmt3eD8UgKGfdSj3vKGGBt&#10;XpZ+EEAI384ZqVIq7fU451IqByPXde3cAcqyapqmrhsAgDMsgBAKIZyBiKNOMMYcDO4GUl3XKaPd&#10;fNN9+F2BSwhBECqlpLxPN3SQRV3X984abw9cjBFEAFjQ66UQArfqHS/AWoOJk20jSglCECEopUAI&#10;Ukq0VgjBTnQYIwyhEJ1b+BACpYS1wFlYtW3ddW3b1UqKtmvatgHACNG5iBRj9GDQD8PA9z3O3XTS&#10;IgStNXmeAWCFkFJKSombwhtjLLBKCymk1toteWtN29UAWim7tm2qqmi7BmHIGcOUGGt8P3CUurqu&#10;s3x7dXm1Wi+tsX7gMc42m/XXL76ez2dRFPphgDFYrFdKaYQJAMAL429evcqyDGH221bTQGDhv5mB&#10;9C+1sv8Ihr1vOP+5zKR/ckf0r//Cv/5MIISEUIyxQ3jvn55FLn0KAAPgb5tzhDAhxPm5Q6ARNlEc&#10;7O2Ndsbp6ZuXTVNPJsMo5BeXb7784rPRaNDv9Qhly+WKU/Z//h//F6UeRmw0nmab8osvv/rVrz+f&#10;L9YGoP5gmPb6FqLVdm2MVkZBaCmn/X5qrZnd3XIPJ0nMGLfWdq0AAGBMIESE0Kpq2kZKabpWlGVd&#10;la2UCmGklF6uVhCBXpxw39dS1k29Xi60UYwyRDBBxPP44dHBgwcPtpvsm29eTafT169PX7x4kSSp&#10;E/0NBgOlFEL46Ojo8eMnWZZdX99uNhulTZ7nH3744fn5ubNTWWfbsiybphkMBg8fPtzdnXqeHwQ+&#10;Y6zXS6M4yrbZs2dPEUZlkS9Xi6IopZGU0igO86KIk/Cjjz6K4tAYAxG4uDibzWaOkaeUcYuibaq2&#10;rRG2w1H67NljxlEnqiDgaS+E0IZhMF/M2rahjHHOozgNwlAqbTTI8uLubtG24uHDR4PREABzc3Un&#10;ZQsgkFJ5fhBFaZGVZVXlZUEpef7eu3/2H/9Df5jeza64D3s9/+h479Gjo8dPHvk+xxCkaewHJAj9&#10;d999J01j0YosWy+XiySNP/r4gydPHt9cX7dtOxwOILRCSm10mvbiOFmuluv1JggCRnmRFxCiJE6b&#10;ppvuTimlZZHnebZeL+fz2c315XK5nO5O33///YODvS+/+vLi4iyOo8PDg5MHR0kvevjO8Xg6Pb88&#10;f/Xm9TrbzFez85vL12evy7bcPdw7efIwTBPI0GRv78Pf/ej93/3+gyePkn7KAg4x4iGPkphFnHLW&#10;G/X9KGC+3wgRxLFFiDCGGWOMBXE42Z0enhw9fOeRE5liRgGwyhilhDbaGKNkByBQWuVZ1tSNVFIr&#10;7fZbY4xSmiDMPZ8SjjAihGLsJk3GeZrEUTwejyFCRpu2bbXSWirZStkJq41RxkiNACTvPX2vbdvz&#10;s8urq6ter/fo5FE/StfzRVXUnWj6Sex7niDy3Q+e7O7uQwsuLq4IJCePHhilPvv8szzPh/3RZLQb&#10;BtFkMtlu8y8uvmLcj+NUSrPNcwLR3e2cc+57fpyE7oyBEFKKAQAEYmc6hTEOw/C9975nrcmyDUJk&#10;s1lVTa2MRgTPFnMEcBiHFtm8zPLsmjOWxD0MwDrPOeeUYWMMtJZQQhkWQlRVxTwu2m6xWCRpfzAY&#10;+L5/dnb2+Re/efToURSnZdVUdesUwtqAumrns6Vz6GGMVFXlLGooI77PHdHX4RXvvPPOZrP58suv&#10;ttutS3P0vKCqqnsOSdW6VrnrOiGlUgphAIHhlAELZNd6jIahL8S98UnXNdbeU6QsNOTt1YjGD32s&#10;7LbMpWp2d5/0+tEym1PPaqChsUoZN8ptqlormCQxpfT6+rosyzgcKAk5t8AAl/4HnMcdtJRiR1C1&#10;Smshv8XZOPMhxFprn7PAC50M2NFynDO7o5S7y93LjbrLunAvznK5vLi+0FqNdybHx8fPnz93Qqn5&#10;fL5arm9vZ23bjsaD2d0CWhsEHmOUYFyWJdDm1cuXUnZR4PWSA8ZIUTYIYIxx3VTX1422blR/sLu7&#10;myS9wA9vr2/+/qc/Ozu78P3Q9yinPIkSCC5r5wAAIABJREFUCDFBpG7Fej1TQjLm+b6/mC2KLO/F&#10;CekTh82ulyvZdZPROAiixWJZNTkASHZqs9peXl0LoQ+ODv78P/3FRx999Pr1mx//+MdnZxce8ylm&#10;m3zjBPdXNzezxaJrZVU1SZIwxjebjbM6Gw9HAIDFYtG2LYQ2z7dVVSGE3Ejy2wDVtqtdvSVVByCF&#10;yDqUoM3akDPP844ODy4vL5nHHaJ+eXnpJiNBEBRF2XWi3++jIfKjsGk6zmjbdEVRNk1DGO/1ep1U&#10;hDEXNxEmaVs1FqGmFVUtrDGL1baraqts3OvnX321Nxnu7Ox88evPAz+qm3K73VoIPc9DiFRNywhF&#10;iCgLlLYawLaTeVECBDWA2lplwMHBXpLEWZsZqxC6T7P8Fv2A9y67lDECgNH6XinqEGBnU+ocOd8O&#10;VjRE9m2WkGOF/ZZIpqXa29t7mbxZL7eU8rzO47j/wx/+kEDyq19+Wpal1nI0HPg+H40GQghtuq5t&#10;kiRKkqQXJ1bJN6enzqIMWmMt1FqvVitKue/7aZoGcTQctUopaXTTNAThXq+XZYUS0mgVBnEUBsaY&#10;qqqANYv5Qmoxmoyt1Y7ZDiFgjFVNgzAC2kBo3Rp3aLwy2jXD1lqlrTb32Tba3FvCuFfGta/u7SaE&#10;KAiVc6QxxlqgtdXWMIKstkpbaJS11gLt6vUkSbbbvOsEhFbKjnPqeWy1FcQiACiEUGtVVaVSVinp&#10;CAgGWmQBhBAT4jZnrbXWllHcNm1bdwTR7Xa7Xq/btvW9MEnSH/zux3med12HEFmtVqJT8/kqivw4&#10;jkWn8qwMgsAPuOcFbStOT8/6/b7v+wgRL4xs0xiIGERBEBgAOyEhRlRq159ThqMkhohYbY3VBiIe&#10;hIR4jsXaNM22KNhsXtYd57zf7+/u7t7Nbi8vL68uzoUQlOLJZDIcpFLKzWYj2qZlNE3T6e4YABBF&#10;iVIKARiFQRJHTdPcXV9BQvklRZDs707jNAHGEgQPDw/7g3Q62aGUNnXlFAFCCN/3h8NhHIYYgqYq&#10;B72UIBzHoZSaMNzvD69ubr559coYQxDopGScu1WgREsx7LT0fd9qjSDEECjRSQgxwNYaoxUhxMl5&#10;CEYWSMaIMaYuc9/3GUE8iYCxGPMHR3u+z7MsGw1T0XZlVQJtMLCjfs8ag6Dt2oYSYrQQXQesMsZA&#10;aI1RhODQ87QQEEICoReEsteHyJZlSCmlDGuty7Jcr2MAwN3sJk3TqiydflXXMkmj0Wi0XC49jz18&#10;eLKzs5Om6fV17hw0EEI3NzdSG8q9fm8gOnkzm9/e3sZRGobhaDTZ5tmr09ec3YRh1MkW0z5UcraY&#10;+77PfR6EIYCwaRqpOmX0drv9yf/3N//l4L/88Ic/PL+6NBZESbreZkVZY4zrtl1tNpjxtpN1K9ab&#10;jDM/iEKIcV2VX3/zghAihOgN+kJJbY1znfT9MAgCY4DWWnSqcnHkdU0pdx5yruVze46Tr7tDGbxV&#10;ybpzECDMKO9E60oFJ18SQlir27alCDtCmXsOAACKsdba2vs4sXuREbKUYSGtUgJj7HlMKaOUQggy&#10;xuq6VMoAYHq9AaWhEEqoDhEMESDEebMAF6JurELwPi3LGGOM5R4NQk9rTwkJEXDLuW1brXGSJJ7P&#10;mrYC0Hcs96pshBCO7yaURAhx7lNK266G95YBACMMAZRQO3UDeRuzVFSlUqLrGqUlAKBqSgAcF5Rr&#10;oBvRNF3TdR1jhHN/dzillA8GPaXU5fXFbHFHOUEEvnnz8ujByWA0tAbu7Oy68Eg3L6AscOTG3wKt&#10;FgEA7hOS/ude/xK8/K/fBXwHJf4tHdr9AxY602dgAMAAALfnE4Q8jyMIhWh7/eCdd060Kpv6KMtX&#10;X37x66Pj6Xg8uDh7eXb+5umTp71eL/DCwWBwdnZbFEWaRKJrf/nJ51mWMRpyjiDB26ygfsCNRggo&#10;IxEC1uq2aSgjHmeCkmyTH+4fAAB87qVpOpvNlNJJ4i2Xy7/7u59BgEejHS0AhDgMElf/hKE/n91t&#10;t+vtcvWD3/t4ZzJhjFSMbjYbBDCEcFtuozB558HDssqd5VXXdXEcG6OaptrbO/A8b7VanZ2dOUu2&#10;Z8/4arVyMkmE8dOnT+M4quuq69qiKIq6iuO469rT09dVVWLs4L4ojsM0TW9ubrrd6Xgy2uTZweG+&#10;MurXX3yRV0VeZD2TNk21d/Cw14/qqmAe327XV1eXZVmOBqPnz97Ns/Li4gojg1K/aaq0F40nPc6Q&#10;MZ3nUYTVbH5zd3fX6yXOvstY2AkBoZFS51mNCd3Z2dVq9vrNGfX8k+OH3//++74Xbrd5mvYG/QnB&#10;3ny+qNvOGMUBy/LNi29+M91LktR7+LAfRp4GOgzjsqibqupEs5ovjDHvPDyJ4/T4+KiumsXyDkHW&#10;60fGiouL0zyvX59+s7u7vzPtz+fLXm9IKVdCt03NKY+CEFqkpVEKLBabOF4fHu6WZal1Rxns9UfD&#10;UbLdrrMsI4R8/+Nn77//uGvlaBIwf+/86uLVxfaHf/gHf/i9H+R5fn5xc7W+bGENI3RweEg58WL2&#10;9eVXq3YZx5G2ZrQ/tBYI1OWbIkpiDJE2bdaU3KMQKYYZ5bxsSg18oQXnVCmBMcQUGaWVVdzjnHMp&#10;JcWQ+/FgkoimVVJUVbVesrYutdZ110nZYYQo9xjzqqrotOykvr2Zzefz3d39Xq9ntMqyTCgVRonv&#10;+xBapRSyyOe8blsnLPI8N8bVHmOyK/Nt1jSdMYYiyjEmIQuwQcUm96n3Z3/8H7bb7d//7d/NZjeY&#10;wN3dnXcePn729GlZlkVeLRYL2co4SliPvXjxYr3eBNwbj6bvPHystebcD4Kg6858r+W+v91uy7I0&#10;xvjcswbu7e0hhBgnAAC3JBijUkqEkdZgd3efc+qooVEU1vV9ht7u7q6jyRmjmq6BGMVBHESRAYgi&#10;3Ipms8m8KKScIWjbtpVtFwSB7zGHMzjnntevX6832fPnz3u93qeffpplmXOFcTIVBxQ7YPP6+roT&#10;jed5nuc3TdXv99frpRACIQYhXK/XQRBgjOu63t3dnc+XeZ7XVWOMAUAAABhjSikc4rZts7JQSlHG&#10;3CaIEBr0R44E9S2fSkr9bf8JIYT4HqE1xtRdrayCEjZNUVT5weF0d38CsaUMWqDcRuomzVpb2anI&#10;jygmWZZn68wYYC1AFqRxYi34thXB2AmE9L2ZJMZuLM05BwAZA5TqjDEE4cvLS631aDRy9n2OduLM&#10;it2B6k7Ntm2llBYCjJHnBVLKum3rut6st/PZ4vWr0w8++ODp06f7ewc7kylj7OLiqusaxkkY+X7A&#10;jDFVVcxvb/Msq6q6l/ij0RBj6PmMsz73KABgtZojxoejsTOdDoN4neVXl9enp2cXF1dtKyjxnH1I&#10;13Xr9YJzKoSomkp0HaX0ow8/7qX9pmmMMdvtNivytm0ZIQH3t9tMSrlYrjebAmKS5/lisQAQv/+9&#10;73/00Ufvvvvsm29O//Iv//L163NjAMVAShCGbDweL5er1XLjtJrT6bSu67YRjLE4jg8ODhCA5+fn&#10;m82m1+shBMqy5Nx3dLuyLF0QdJZlm83G6avdO+/AARcYq0XnVOL9fp9y9vDhw6+//s16vXYfUSFE&#10;nme+H5ycnLhk2jhN7m7nyiipJfN4JwVAMAiCeyNQAALmiU4aY1ohm05QjKw13PcY5Xe3c0JIvz+8&#10;vr3bbrfhdJcxpq2FECqjkTVaiCAIhNXUYhp4XaXLrqmaGhJsAeik8EL+9L3nUitjlLCC+8yNb9C9&#10;ky1w3Sx4y3k2xgBg7xWRyMJ73dN9xeCut1/dd4OuP3bLpK5rJaQ1BkJwd10+f3b09MmzKq//+ye/&#10;nM2qQZ+ORiNKESUojgLOU0Kx5zGf8aZpnGv3Zr12Rhec+Z7v+V5Ud21Z1W3bIkwhwUnc575Xd+1X&#10;X301u1tMJhNHfdxscghhHMdvkT2TJBH3PUdXdgW0FsJB+q4sdqiOs2C9b+bfdvJvX4p7xZfjF3zr&#10;Do0QcibqbvdzVdS3IKG1VhnAKcIY35sNQ+vUg70+a5rhcrl2DBQAgOd51lpXsyqlOimapnHlskOJ&#10;61wqZRyzHUFCiHGyZIKwtdYlozoGMiGkE83dXT2d7g4Gg1evXgVBBCEsyxIA4LaLu7s754xVV22a&#10;9PNi6/STbdsSzqy1TdO0jbBA7+zsVFUTBFHTVMIK12kgBNI09f0oSXDTNMBCYDEE1lEkVquVgUAp&#10;tdlsyrIcDAbHx8c7O2PPY7dX14vFLI6Tfj+lhFCK4yRECHDuex5rWtfV69vbVde0QrSr1er07E0c&#10;JScnJ6enpwCAtm2TJJnu7o5GI0JR0zQY2jLfNp10bxnn3Oc8325XiwWldJNlk8mknyZxHK+3G597&#10;+7vT0WjgeR4imGJ6dXUppQLAxnGCMeLcY4xGftgpoYRQSulOVHXteX6S9vM8r6pqMBhQhiG0Xdfl&#10;28wPAyVkYwxBeDIZG2Py7frlyxcnx0d5lt3d3jBMrLWyE1LKN2/eRFE0GY5k2wlMNLBu3hGGvgPP&#10;pZQMM9/3nb2zm1JNdkbT6TTpJ3meG2PSNKWUuvcRIVRkZa/XG4/Hbujz6NEjhIDWUkq53W4/++zT&#10;qqowQUqp+XxeFNXu/p778NR1HcexEIIzHyHE/SBOk6ZpirySUjhfiSiKXOe8Xq+TJPlWQ5uk6Wg8&#10;vru7Wy6X77z75Nnz559//kW/38/z/PWrN5PJJM+3nuft7x0KISBGjeikVhrYpmu7rruf1Pj+er0m&#10;pNzZ2XHsLUeHwxjHcYwS4oIPZrNZFCXudHMFg1tljhT2bdvj/JldPyy1McbYt9pUh9U7ibsxJvTu&#10;d2m30hknrsYQwn28kRtyAWCMURhDCBGEoO1qBAnnFCHYdc3pm1c313cQ2feev39wuEcI0kYbrYw1&#10;mGAhpNaAECREJ0SLuWeskp2sm1JKyRiBEFZVCaxdr5ebzQZC2zSN53l5sd1sNkIIlzoRBMH95qNR&#10;VVWt6Jw3EgBgu93Gccy5L0Trdh5XuriXiFJugO66zlrdidaRvaWRGEBlTT/pM98LuDecDMss9yO/&#10;Fyer7eby8vwn/+36+vJ8k2VdY3uDoGlHs8Xi/Ob86MEDTjj1KARkvV25iSEA5n9MD/p39Z//OhH6&#10;217033Ovb/Hhf8/j/ltP6bdfW6Dved0OBL7/gZM9e/59q6DSXri3v2Os/MUvfsYY4B4JQz/PM0zs&#10;H/zB7x0cHFHM86wui/Li4mp2c/f06dMkwt988/r87Hr/aH+v35NGCym3eVbXJeJYa6OFcudy2zVt&#10;BxCAo9EoSSNC2N3dnRsp5nm+XC7btuYe8zzW7w+nO/tdLYuimi9u35yeUUp7vV4/TTihXde9/PrF&#10;djiiBAGjKGbuo7VabUTTcs6rqiYE7+7udF0TRcGPfvSjJ0+eGGNevnxZFJlSihBQ1/VsdosxPjo6&#10;IAQNh8Pf/4MfLJdzxok2lPH+GA0xpR5jeVneXp9Lox8cHTNOqjwTsn7w8PjgcM9Yy1h/9+AwjIPe&#10;IM3K4vLyvJOC8PHTdx8hBDrRYQUuLt/c3F5EUTSeDL73/rPFfHn65htrRJjGccIwAWnP93xc1SKM&#10;6Hqzff36BWPefL7c29vzPC8vSmNgVTZZVnRCQ2HThO7vH2pLt9vtJtkMBkOXh3xxcX16+mqzKZaL&#10;dRrFSRrdzS8GwzjLzembrybTNAgx83RRFGWmq6pzTWmRZRaCw8Pj4XBYV83l5fXV1U0S96Iobpru&#10;5vbKaHB8su97McJ2ujvupcMoTJbz1W9+87VSKo6Trmul1GEYWKsvLy8pxZOd/jZbEwhH4wEhaG9/&#10;VFVVXdejcdKJopPd9LAfV+Th04Ms24wm45enX19cXCTp8Oid6eRwjAj1w9jzPIiBEG2jqmy2McYk&#10;YUQIafNydzrVWmmlIbWJRxECXV2UW8UIZYwhbUvZeczHBDoiNABAa40BdCUTISSOAmutR2kYhpPQ&#10;7/dTrURXV6vFMs9zq4FSimLS6w2cFfH89m6xWECI/TCuqur88rKsmul07+TkZNAfXl1dbbfbuq6V&#10;VV5TQwgxoxjjaBB5PJCt6JpKtMLnAacMAUgWs3l3D4gFFNLri8vffPGlEOr5e48//vCjhw8fdnX7&#10;1RdfSaGHw/Hjp09+9rOff/bZZ8aYNOlXpCqKihF/PB7PZ9eMsaqqldLFcqmU2t/f84LQWsv9wMXJ&#10;Mh5LKZMk8n2/KAqEEIQgjuMkSYqiuL29vZvdPHhwQgjhfrC3t+cqv7KuMaNWqkY0aZqmgxRiVOZF&#10;I5resGcstMhKqSwAFkFlDSYkCEPn65P2BoSQpuk+/fQzN6U+ODrkvgcgfv7e+xcXF3VdF3kupRZK&#10;1m2DEJJK2aZJkt47Tx7//OcrhplTxrquT0p5fX2ttX7w4MFmsxHdTCl1dzeHEE4m0/F4BwNcliUk&#10;uK5rjCFjxDkBpGkMIczzXAjh/F2Bta74Ba4hBRghoKyRqtNaQwK1lttsA7F99t671KNlm3uBV7at&#10;M813sZFOKJjEqceCV5fnDpV1kIXPA4Sw0UrK+9QlirDWWiv5HRyeU8qLoqzrxt3iMT4YDJumub6+&#10;KYrcWtvv940xSZJACLumQQhBaxEAzFHHOYuiCGOy3W6NQUky2I0PCCFxHCZJzxjgMPadnZ2yLKXs&#10;fJ9HUdBU5WazWS+Xm03pc7w3HY4Gg0E/7bqma+o4CT2PO/HG7u6ugeD29na9KYbDMSG0rNvlct11&#10;3XQ6rasmy7L93QOrTVPVdW12dnZ6/dQ19mkSLxaLq8vL9WZjDJhOp0+fPGPcn81mL78532w2RVkp&#10;CabTvTDowzGnlB8fPQaW/b//9W8++eST29vbwPPfOg2kGCEAUdvJJOlJKW9vb4GxTh9rLeTMXy03&#10;omswxs7kEGM4mUzcG9S27XpdaC0HgwEAhjFCCPJ9fo8DS0MIiqKAMdbVHQBGaw0gOj4+LopidntH&#10;EI6C8Pb2thXdzu50PJr4vm8tTNOUELZYrahHueFaWwNtVuYuWJcyaowpqrKTihACEDbGSACU6OLA&#10;//0f/SH3WJz0jIXnZ6fGmLprXaSWa1YhhBZBSKmBEDGGJCiapmgaYSzQxkJQt+LBk6P9w71GNBpq&#10;ch9lCn7rd/Xby7g4Sq3fBlpCc98QAgi/U+gAAIC5j0RGCFljlDH3bFtr8jxvu6YuyrqUPgc+ZbeX&#10;V1999cLn3snxMI2i/YPdOA6VEoxjrSUnzOdUdm2ebdq2VbJrq1Jr3RuOkrinrUEQUUqDACOEjIUa&#10;2M8//xwRfPTg5Pd+7/fKol6v15ts63nsnXeOPc8riqJpGgyR0TiKg6qp+72hUNKZ6kGMAQCU83v2&#10;MsZQamsctoMoRoQQRui3GK99G9XmrHqMMW3dgPtZlSWEMMZWmzUAACDHr0YQIWCtUsoCTThDCBhr&#10;CEZSa2uN5wVJHNdVte06pYEQre9zholHWSM6Y4zWFgDgpMtCdHEcb5crjLFzRHQKVQwRIxRCyIC3&#10;zarZbPbg6DgOwsVioZRSWlxfX715c+osjlarRSf0aJwmSXJ7e7te56PRgHO+3W7jGIVBrAzYbrdl&#10;2aZpmKYpZZ5UQIiWe0HbdUKZRkjRKMYaAEBVA4BOoyhI01QIgaC11iIAATAWoihJl8slsDBO0u02&#10;x5R9/uUX7z1/dzIZjQf9xXJcl1VdFQihOA6rqkjT2JEOPE4BoG3bUoKGB/tJkgRBtMm2vbS/Lcoi&#10;r6bTad10yug8zznnRVFtt1ugTV3XUttv/RHE23Ap5+TkMZaV2TZbF0XBPN60FaG8KjIvDDAFWnZW&#10;2yDwRoO+5zHO/SSJAi/sZFsV5XK5RMCu5+v+eHBwcGC03G5WlCClkDEGQ8gItlr306Qscy3FYnY7&#10;nU7D0OcMIwTSKLRKAox836MYrVZV+/aq63qCIKW0KIrr2xuM4f7+PkE4CIJWCgNBFEXW2qIofN+v&#10;29ZZSHZd1x8M0jSNo8AYc7C3X1VV2uv5QWCsxYRgiryAB9G0bpvVaoEgstb+8A9/9OUXn3uelyQ9&#10;34vSpCeEAAD1egMLcZ6VTScYY1rZbFsAAHq9HuXMmQD3g35v0IMQVk1NOQsCr26rsiyDMNzd2/n0&#10;15/++Cc/7k9Gf/RHf/TNNy9PT08JIdTjXhgkGmRZNp7unJ2d+VHYdt0mzxCj1pggjjZ5FsTRdDod&#10;T3dWy818uSzrJggCu94ghCjhvV7PQAAJRhA0ontnOl0ul1VVOVcq5+3nJL6DwcD1q84D0qlUWqd4&#10;J6jf79d17QZAURRJ2Smlqrax1lotKaWUkbf+YaBpnM+lhNBijDCGTt0PgEEIIwTjONJaX11dvXnz&#10;5vr6Ms9Lz2N7e3v9QUwpB8AACI1RWiuEAATOHMtqLZfrQqpOq3saCGpgWzfrzTLPc9/3d8YTQtBq&#10;teIedbOJN2/ecM4932ecSymFlIRSykmcRk4mhtD9SZSm/aLIXGKfKxjqutZaW+hst2QjJGEsigPf&#10;5wBZBKABFgEotbmZ3TQXr64vr44fnPz5//KfBjtDxnF/0t/dG13dXN9cXVLOesM4SL2vv3l1cXVm&#10;Ndg/Pjg6erjcrosq11Yjl2P8NiwX/HNd67/ZoP6jn95/+0+Y1P969/vv6YG//Z1ve+lvFRDW2u+e&#10;hAAgl+/4j/4HN0AxxiAMCMFxHAhR/+qzf4hiX4oSAAORFlKGjO9Mx1rLn/z1397dLnZ3Dvr9odba&#10;eaC89/z958+fb7frs4vzbLvygyAdpH7oay2Yx5WyZVm2bWuUtta2VRtF0aMHD+qivrq86fWTJEl2&#10;p9O3Wi3zoz/8/TiMlQSEMCn03fVtLwlmt/P9/b3jg0NrdZ5tvvriy5sonu6M0zQNuGeV9ag37o9n&#10;3d1ysWjqtqqLvb3d9XqdJDFjjDE6Ho89j19fX/f7/TevT1+9fJFt1+PxzsMHx71e8mf/8U/m8/n8&#10;7pYRTKPQvZJN12bbZdO2CNrxzuSdR0fK6NcvriBGVZ0nSbJ/cHgwnOZVOZtfIgwPDqdJ6n39zYsA&#10;88EwlaKB0Kw3d5v1XMk2DIaHR7tdV2XbBQQyDIgS5XgymM0vIUiUrKSqmha1sjBAU0op8aIwLorq&#10;8uJWSo0Jx8SHQrx+9aZu7JMnTyeTyexuYS24vb2Nkx7GdL68e312nsT+aCfWSi42t8/ePfnwo/ce&#10;PNgfDMPV+rbtiqZuEABlUexMDoqs+OrLrzzmv//BB9PxQV3XZ2cXL1++XK82AJz/8R//SehHKERp&#10;mkZesl5vVsvNYrGa3cym072b6/lqtYiDGAHgM44BVEIQgtqq/vo3X0D7pO3qyWQsRPv69XndlL7v&#10;MU4sMtQj0raXN6fz+ex7HzzzY/jli19eXF1ahDvrDXbSuhKNkNyzdbcxxmCMMMahT7TWEMow9D0a&#10;hQi2nbTWgrqBVLskva6TRacePnxYLdZXV1fr5ebDDz+glNZt1bZt2u8hhIuyclDoZDKSUjZ1FQRB&#10;EHhRFKVJFKU9z/OGdXd+er5YLeqycqo0zn1lgbKgk7osSymVNXC7zTkLjx9gRNlwON5u89U2Y4xI&#10;bcIwpIgkSTQZjiDA1bYYDYbGAIqwc+sg4/7g9vZ2PV88+J3f6ZqmKaunjx7vHkyfP32qjPzkZ//g&#10;9OInxw+Lovx//u//mhfbo6OjPCsRQr2k37Ztti3qqkUIp2mqtZFSep4XRSHnXFnT1K2Dvx0O5gjP&#10;TvmGMPSZPxgM3PTXsWsWi+Xu7pQxZq1drVYAAK0tpdTz7P7+/rOn7w2Hw+1q43rX6XR6en4BAbaY&#10;pGmqlaqqyk27A993HCRrrUMhqqo6ODhwj+V53snJyS9/+UtCiDv5rLUO66CUu94SAOB53ma9Yoy4&#10;RmU0GnHOb29vP/nkkz/+4z/p9XpffvGb9XpN6f9P2Zs1SXLdV553v757rBkRuVVmbSgshEhKIgWN&#10;pjWytpnn7o/bZvMwZtPdkpoUAIIkUIXacs/YI3x3v+s83KwSWmLLRmn1gMyKyox0+PJfzvkdbq11&#10;b2l2MEuSJIiD1Wq1XM7rug6iMAxDRxhy9k6tnf0VGmOkVgw63qNppVBKGaMggWVWHp/OhuNBENHR&#10;ZJRXW6VbpLU22uXDOycSAtD3HFirvb2+qavG92NkoMPSUEq1gm5mb621CH+073ZdF0WRG367bAy3&#10;cCOElGXpxhODweAhnBYA54Ny+z3wITSFSdm1YlmvlDRtV8dRLwg8TEldV3/8w6vfNP8UhuHTp49f&#10;vHgRhv54PK6qqmnruimy/b5uasbIbNoLuD+dTuIokLJTSlgAKU0ZIxjDw8NDilnTtQEPIKLZLjMW&#10;tq0oizqJ0l6vV+SlMabt6tu7m/0uH40HnWirWgCAoih6+/btq1evVqv1ycnJ4/On3A/yvJzfv7u9&#10;v7cGIsoZBm1dbzfZaDI9PjoHALS1+H7+6vvvv2+aJghit6woy4ZST3bCQtA2oqjKh+ccRL3eIEkS&#10;R7TinG6atihzhwYlBDmnd1VVZVl+1I+501Ip5Tp85zpzkHBKqc98KWVZ5gCAs7Ozy8tLAECapu/f&#10;v8/z3A8jF9BalqUxoNfrUY86tIPWerXaJEmU53vO/YB7TmiglGqazq09LURV1fkcr7eNAfbi4rIX&#10;BQ4/M0h7VVUZozDGg9FQa113omnbPoKIEAPsNs/mm1XTtZBgA2wnBOb49PE54kSpBiDAA+6Ufh9b&#10;6I9Pd3fW6Q8BlRZo67RtEABgILDGWmMUshoiC6w1Vj2YIa2BFmqjjdUIYdWJl3/8Pg6DbNedHA/X&#10;q0Xghb/4sy+htUncq6uiravd6m633/o+Hw77548ftXWzXq+d6INhIoQYjUbDfu+HH14TxsIo9aPQ&#10;5z7EyAIktN7nJSHQuRbjKD0+Ph5PDu7u7na7net+0148Ho7cYna5XF5e3HkBw5jGcWwhtNb2BgOM&#10;MagazrmTXDLuG2MMsAgh2blwTuuzIm2UAAAgAElEQVRMtq7iZIw5UKqWDvr6AJZ38kWnRTTGIATd&#10;UEBrrbTmnFOKIYSe52Hi7GpAa+l5HoS51qAoCif7/7iVwpi6s6JtWweHvAHIGgABshY4ogIlxJXm&#10;nPOzswRCuN/v3TnMOXdkZs58J2f45JNPLi+vp9MpIaQoCkqx2xZ2XbderymlcRwzxghptdZV0z6k&#10;lRpAKTfG1HXNmW9VHceR53l4u57f7wDcReEKYegxjjEMPN8PeJ7nEFohwGazkVLneX58egIhvLy8&#10;nM/v+mk8GAxCP+i6rm3r1WrFuQOndQBQQlyO3T7LdtqAoih8Pzw6OY2i5OLiQghRNbVTrt5cXbvj&#10;SRnmhCJKGIZa6zAMgyAQH1whi8WCc26tdSoY3/cJIXVdUyo9Tn3GoyCYHkzc7p0gqIS8uboeDAaD&#10;Xp9yhiEK/WDYH+z3++1q+738Ps8LY8BoNKqqardZA2MwxmmSjEaDtk0cABNjPB6Nbm8urVGT0dit&#10;FimlCECXiuwuOkcooJy5zed0OtNai7Y7ODjg3HetnXvZdDo10Dhs0nA4zIuirmujpXs6UErDMHa/&#10;prvhu+mAe72Ucj6fDwaDv/yLX33zzTfLxaqu606Kg4ODuq6ttQYgzrmD/Lg05qZpiqpEwAqtCCEO&#10;KOUgUlEUtW3tKm+AEeW8N+hvdtubm5sXn3z27Nmzf/zH30RRZIy5u7s7PTkHAJRludltozARQiyW&#10;S0IpAGAahoPBIMuyxWIxHA7TNLXWcu41TUMIE0Ig6KYEwuWN1XXt0FDGmDAMXWi2uzydB8qpw+7v&#10;79M0dRvyu/lCStl2jTEmy7I4ju/v76WUXefYVwQAoGVXVRWltCzLIPB6vd6HGKTKnT/ulRBCAGwU&#10;BW0rlsv53d3d69evXdDj+fl5mqaHh4eEEKUe9AtCiCLL4ziGxpZlSQjZZ1tjjDMrQQg2m01VVU1d&#10;Oj52r9dDwJZl+fs//M6dKoyxxWJxd3fHOI/jGGOcZZlL3HA2DQjh4eHhZDKZz+f9fr8sy7SXKKWM&#10;tk5U4rIArLVJv5fnWRB6Xs6FaJWS7oaWZbnrlqMoFEJI0z19dv7s2TPC8CQZfvLifDabVXXxww8/&#10;XF1d3S8WhycTrawx4P3l+7ysGPWiKCjL0lqHSrYPWPR/58efbn0fcFb//JU/+Z3/Xd3vv/5BH68X&#10;Nzhw81/woQl27h4ALITu3yIIEIQYAASA9jwPIiW63PPZ2flJHD9OIq/INxbIm5vLvGikRIvFoizq&#10;+/v7s0dPxsPpP/3TN6P+YLvdGKukkF9//XXTtphhPwiarq67BmDDfFbX0lrbtnVd1whg924Hg0Hg&#10;R1VVHR4eHxyMXKSosaqpGwCAlF2WSa1tEISc+f1BRMnMI3g8HDGM2rblmAx7/fFwNBr0IIS3t7dt&#10;3SRJz/O88Xjsed5uuw8C7+7+Kk37WbarG9i0xfXN5XQ6/eJnn+VZqZW8v5tXVQEhbNuaUrpczn/7&#10;29+uN+soigLPT/u9m6vrJI4CTjDFTV17nGAEEIZGd2VRfflnn3373XfvLt4aYx49Po/jqG0FY3gy&#10;HW12K4ss93DTCIygEM1sdiBEM5/fdV2tdNO0JSYgifwg8Hb7lZAV95CQJePQWAGhsUAZYzCml5fX&#10;ZdFqDTiLtAFZVnLmn548bjq53+WTyWS/K+7v758+f1ZVpRd6v/jlFxCJP/7xijLw4vnRJy+effL0&#10;qR9QKdrlcp4XmdZiv9st5ktGo1H/8MnZ86YUYRg/PnveVN319fzq8vb2ZulwlYwGUkpg4X6XY4yP&#10;j4+Gg/Fu95vdLuu1gyzfuUvblejco7vdpusEhNDzGWMMwIAxZgzg3C+rvK5rabgxhnLS7NpOdp//&#10;7DOIzPXlVdOWp+ePOimtwfv9Tinrh3FR5r4XNKIxSkvTep7nc99j3jDq9ZMUa9tY5NRGnudXuuqk&#10;lmVT5tXb9vV2u7+4uGirmig4m838yJ+Mxo6qqzWKaKCsAQpYaYEBVVlnWcbYLgp8xljgMYzpJ59+&#10;fniY3d/etW3tZGJpmrp6++rqGmE6HI4ZDyeTycHBtG1bDWw66A+aum6aumqHw2GSJO72azTwPG80&#10;GolGlGWphJSdIBfv3j579uz2+oZTcjSbdp9+xim2EN5e3dRd05TV0dHRbHa42ewu3l5poZ88frbP&#10;tgQhV6gx5pV1zRhDAGNMW9EQRqModGUQ4YRQXDW1u9teXV25vcFgMOgPei4ORGu53+9d7JAxphNN&#10;27bc97XWy/XGlWv3i/mTx89OHz3qDdIoCZMksQiUZRnHyd3f/0MYJYzQII7SXhxEfls37W63zwpK&#10;KUSwk8LzAubxvKgWyzVjjGAWx/HTp0/doYzj2NFoIITAaggh5zTLsm++/l1Vl9vNLgh9R6s6Ojri&#10;nG+3+3fvLqyFX331ldsDOz99XddN0xRF0bYt81kYhsPh0Mm0rLVlWbrqHwDgXJIAgE4ICLG2EAAj&#10;tXLpu8pIykhWZHEWPP/kSdLzlRIAGIRspzr4AZyAMbYaOB2jUuby8nK1WlVVxViQRL2mlnmeM8YC&#10;3/cZ15hIKVtZG2MgwE5k64RhcZysV1vfC53Kyy26nVVVa+PGrABAYIzV2g0m3N1cSqmUvr29F1Ia&#10;AyjFkFBjDKZECMl5YIw1Grx+/fbly5eEkF4vGY2HjJGiyJQSQeCNB+M0ibTQEFohRNe1nLLzx4+O&#10;jg63u3XnShUhhNLGgK5rtLZKWxe6Ox5PkiS5hTeLxRxBIISACGTZHmNgrAr8CFoTBN6jRyfHs8Pe&#10;cFgW9fX17WabRVESR30ptRSaEMA5LPK237OiVsvN+vWP77PCHbeoqqqqbCCEdVlZBay1UiuMqcPV&#10;am37vf6Tx097vZ6x2ufefr91RacQghDk8NpupeAefi5cymlTXcyyE9chhNwQF2Ncwapt26ap/u7v&#10;/s4hx9fr9X6/X61Wo9FoPJm65SHnnJAHQSOlWGkRRv52B8qqNAYEQZAO0ihKgiAQQhSvfhSNcM2w&#10;5zGjdBSSwI+u6zaNY1eJRlHUtDWQhlI6Go3ati3u50op5nkA4W1e3C+WRVkbCA20FqFKNE+ePzl/&#10;cqa0NtBgihCBAGBIECboIzXTnauuGnAN8MerwFptLYTWOhmh8/DDD/LgD642TSCxRhurMObcYx7B&#10;Qb+PIXx89ni/yVWnoNVFlmfrbRB4fkBR4MfR0fHJlHOGMc43GydNrGXNKD4/O+2lg9VmrZTivu8q&#10;FeBkOQRrrQmBnuet19l6nXmcTqfT/nDgRj9t2wJoXBKYtTpJkuPjY0p407VV1URRRDl3Brbtdgss&#10;YoxBTBywFyFklRZCKuN+U+B+ZXduyA9pvR/fDADAdcXGxUX9pLrS1gAEMSIIYzc0SZIEE+RyxaSU&#10;/X5aVYW1TVmWw+GQUtx1zYdmGxCCECIOa3R0dOR+IsYYYej6ImtMEHgHB+OmaXzGgQZOge/7flVV&#10;rWw9jxOCHVGp1+s9e/asaZrb29uuk0EQVFUFAAjDkDFOKTHGUMoxZULpervv9/thEDn5E4QYU8Y8&#10;5tzLoe9HUbTZ74RoIz8iBDFCO9HWbVNUJYaorPIgYL4famuE0svl8uBgVBb7fLdd3N/OZrPJeBRF&#10;URSNGGPL+X1bV2maMt9zibyEoF6vhzCr2u5+cXl0ciy1ARAbADe7fVEUEBNEqLVaKIkpoR5nEM7v&#10;l0JpQoi2AEPgjrCbSmCM4yh186y2bY3s2rpxs9TQ4/1e4pTbEBjO+aCfYgQQAFYbwkjo+00QDHr9&#10;phYMk1G/X9d1XRar5VIIEYbh8eEsjuPtdru4n0vVxXFcFlnXYqWUa1oopcNenxDi+2FvMMyKsixL&#10;W1eIYGuAF4QY4ziJJoezoijWi/V6u0NgL4SIomg6nc6Oj5Q1yDnsEXK0XvfmneLd9/1WdNZa94js&#10;9/tOyZJlmTthkjS21r558+b29h4gBBCu61ZKbQBChJV5udtlRVmHYRhGCbSIMOobf73bTqfTZ8+e&#10;vXnzxioX94XathZCnJ6eNqIpimI+n89mM6XUP33zTW8wev7pi9dv319cXARB5Bowwuhmty1cQGia&#10;bDab7X7nwIGUkDRNnYbCjQUJeQg1gBASzAghCBGnwnDx9W5gZ4wpisIJx9zMyA19XHHpJlYuW9sL&#10;fAuMSx3zPM/pgxaL2umHAQAC2rZtlTGdlG1bw4eA68gYlSSJsdoCI5UIo0BKmeX7i/eXd3d3Xdch&#10;BL788guXb+9EW03TtFI0TbO4u8+yrKlrAAA0D+Fn+/1+td1orTCAENntduuEJ9ZaRvDt7fVut3ED&#10;036/72Y0EKGqrqu6nkwmL168EELc3d29f//ejXSTfjI8GEojgzgAGEgl5vO5lgpT4kbqWutOCiml&#10;NEoIcXRyOBz1iyKTRnVdp5SQRpdlKbSu2ipN06zM/sv//V/+4Tf/fTqdPn581qpqtVv6Pu+PelEa&#10;Hj86otzbbHddJ+OoP5seR2kvL5vFeqWtAcBigN2y1Fr7sDRF+Kej1T/Zhf6vWtOPPe1Pv8OfbHQ/&#10;vPjf3QN/3AB//HEfN8AfXqDhw4ezA7sGGBljOPestVKIOAnPzo6NFe/fXwScHE4HFtn54m4wSJIk&#10;AQBw7h9MphDCxWLR6yXb7Xp80N/tVpvN5uWPPwCLhgfD0cGQUOwhJmUDsAmiEEKIYEQJEY1wOfZR&#10;EEmp2rYzUjVVpYFWSmmpgDFxHFutjbGM07bOZFdjhKKAsONZmdWrIj84GB9NJkaqIAiAtcvlUksT&#10;eCG0sGu6wAs2q82333wznR0FgWetFqL1/RBjGIa+UuL161dhGD9//vTTTz/1PO/q8jrPc8bx9dWl&#10;FF0Y+JRgilEchUZJYNUv/uyL+Wq+uG8H/RhaWTfNsJ88e/44TaPPv3gBEHr58uV2u66aUgiR2O7w&#10;8PDR2VErO2Nl21UQWkpAEqfv3nej8SCKA6k6ANXTZ2dpFL57/zrL10fH014v8n0mbSOkKKt9nu+b&#10;0qYJ1MpqbbSCBCHRaWBJHPfDwO7yoq676+s7AFCel2VZ+AEUKhuPh3/x1aeTQ94fpI9OjpMkAaYt&#10;qzzfF5vNbr/NMaLQICCjTpjby/vPP//if/urv+laWVdivd42pYKGeTSSre0nYwCQUoZS6nxhWZb1&#10;e6Mvvvji/uaeEu/Fs+dlWWtl8zzvRMMIi+O4aapONJ7HjQFtI5SyUmjGPEp8iyyj3nK58cMIYx5H&#10;PSXt/d191YgoHnRSI8iaTnAaEgiqrM3zet3tIYTAWKANZ+zR8UkSJbvb7O71behxYHUYhtbqeb1s&#10;25ZRbzY5Lr1ys9lSyAIWD+Nxvi/jsMYQv1u/S9N4MBgUuywvCqHV3eWtAfb09DjppcaoruuKota6&#10;wBhpIQNvEQR+b9CPohOj9Nu3b62BadIfDIabzUYq0+8PDybE98OuFbc3d7vdLkriOEmV1kopyn03&#10;stfKepQBAAghjXaRV9YaQzar1c8+/zwKvKrIRr0v5NFss1pnRa61Drgf+aFS+vLymmB2fHyK2X1Z&#10;lm0jpNac+03TGIiGvX7TtGVdAmR93zMQFEVBOAm4V9W1MjoIAmv10fGh5/PLiytHVgxCX2vtfLau&#10;9E+SpOs6bWTVNHlZrlarvKxc3SylnM4OojhYrubL1RwB/OrVK2vtcHTw7JOn4/EYWuB5XpqmyIL9&#10;fn95eX17fSeN5pR4LCKEEMImiFZV5WhVzuVycnLieoyqqkajURRF2X47n8+jKMjz/OXLlwihJPYx&#10;xoxyCGEUJft9vtlsTk9PN+vt5cVV27bj8SRJepvNxg0+19tt0zS+7/cHKWMextRY62xCAACjgdbW&#10;mgeoBkJIKK1cPwAMQgQRjJQ20KT96G5x9Yu/+HQ07ZfNHlIrWuFcfwhBBCGhWANNMGGMyU7UZc2Y&#10;h3EDLcAY7bPtu9dXGOOjw8kg7YVhCJE1rUubJBjjNOk5rZfncUIRs8RoDayVUlFKGGMIwa4TWZZp&#10;rauq6iUxhNCBwSCErnMjBLuAcgAA4xxjCglGGAsq0APd2iIEhWyVElLKuqx6RwcIasYJssDjOE1j&#10;q3Vd15VoMYau5FosFi9ffT8ajSBCb9++Hx9MMMZV1SRxL4q5lDoIon6/33UPLBx3JF0X53lMaZGm&#10;adM0URRRygmxy+Vyty3Wm11ZNp4fA0sMAIQQL0iTGN7c3iql8jwnhMxmM0JI2u9l2Q4hFMcxIQRa&#10;4CI6EKEYY22NM0SNx2MIoZRSGyXa7v5+Ya09PTnbZ9vtdr1r2rZtme8xxtx83QGxEHroVdyCztVt&#10;1tqmaRhj+S5fLlejUf/58+ev3/y42+0sRHlZcM7Tfi9N07qunbkfwgfgirMZa60Zo0JIQkBRZl98&#10;8UW/38eY3t7e3t2tfJ+kaVqC2hgghX58/lhrvd/vnz0+I0D3hwMKIWWJMaooCgih0EZpHcax74dF&#10;U2+3+81+BwBABHdSYISEBk9fPD2YHQjQWq0JI8Zoz2MUY4RcfIV2BQT68OHON20cMl1/GI1baFxb&#10;pzSETkdnrXUqCasNoQQaq63EBFGP+D5vKjEZj6LAb4uqbNso5ASEu81WSRsH8XR26uKliqLQQFNK&#10;kwi1bQPBQ+py3ZQe47PZBFP+gdgMjQF1187nC4zxYDCwaGeMEZ1arVbM48fHx5PJTGvpQAZNVVur&#10;fd8P2rYTJoqSXm+AEdnsd5vNBhPmRm8AE6WUkiYrckKIlEpr5SzPFBO3aPqohXbXFADA7eswJX3e&#10;9wL/Y3H1k32C2yB96NsxJBQTiBAC7nIbDodu3CZk6wKQy6Y2RhnzoGwnBGEMneCllcrdfDBmboWI&#10;EHJQ3DAMm6oSQlRVAQBw30oD68QjlLA8zzHGURR1Xcc4mU4PCCFlWUspXXuvtVFKSq26TjBGAbSY&#10;PIxC3F09CIKiKDxG1+v10hjP8xj1KKVJFLsbCO5IXmRVWTWVIgRwjyzXK9FZC4E1kHP/3Zu3h0cz&#10;jGHdqpev3gIAzs7OptNpvz+8vr7WFlSNUEoxxqIoIdS/uL5TUldN/erV608//XQwGEgp93kGIWya&#10;yucBpdj1tK7UMMAao/b7EiFwMBo7Ay2E0NmZhFJugKWU8gPetq0xardZi7Zzu/ePavYkjIqikLJD&#10;WnqM+T4Pw/Dg4MAPoyhOrDbvLt4nUXx4eBhFEQDgu29/9/bt281mYy34xS9+3na11hpCq7X2fe4W&#10;wk3T/PDDD2naPzk5cY5Wt76WQjl2MYUEWTTqjxhmBGHnoVqtVtba2Wy2Xq/TNBZCcO73+33GvMXi&#10;nmCstRwOh69fv95l+81mNxr1fvGLX0DoQlkNpXg0mlhgAJiFYXj1/iYIAkyJcwEoa1zol+/7RyfH&#10;olMGWNdVPuzE9nA6nf7yl79cr9fb7TZKIwCABrZqm/vlgnPa7/ezIncj6cvr2/F48pd/+asvv/zy&#10;22+/5dxHCG23myRJi6Jyw9aIs9VqVRSFSwRUUjobc1mWLunXcTfCEGutlapBi5yeS2sbRVFXNx9H&#10;imEYup6TEDIajT7essbjsVtZF3UFAPAYj6PQXWK73c6dya77vb+/l7LzfT9OwunkEBO432wxhtvt&#10;tqoKhFAQPpiE3Qz6/fv3r1+/Xi5WSZJ8+umnx8fHvX7q5Ovu4mqapm7bzWZzdXGxWCx87t3f3xOI&#10;Tk9PF4tFVVXU4+5eCrTxff/gYMSYVxSZ7ITbbw+HwySJ3IJot9+XZeueWW6iSikdDAZxHL979w5j&#10;fHb+qGrqr7/++te//jUA4P72rsyLo6Ojp8+fJUmyXKwur68MNMznbdt6AX/x6fPzp+dNU3seAwAA&#10;BGUniqrcbbbf/eF3Ssqg4UWW3y9W293q8ORg6PekFtp0BiKlhbLdH7/7QUlT183j8+f93hBR1taV&#10;tRZZx33+534S/JsxSP9Gd/ov2t2Pn/10LfwnG9p/l/j5X/y4j92v/Ume8Id3Yj5wsBCEFgKIECIE&#10;E4K0FtbKIAiCkFf1Pi832b5Tutjl27zc/R//8W+6rru7vqOe/x//r/8zDmJGeFU1v//dd8Nh3w2G&#10;vvzZzy2CxiiLFLCUB1yopj8cBEHQdZ3VxtoKQhtFEbAIU3J9dSulXK0XyS5+9vxJNIpeff/HH9++&#10;iYPw8ePHTh257oRRknlBf5SELKnrNt/tHZhQSnmAkBPPD4fDxWJxeX01Ho8BArv9HkBIOT48Psyy&#10;rOkaRFBZiel0Ohz1xuPh7e2tUrLfT09OTjjHjs5zeHhoQbdb74xRnk8QEOePTzablZLNp588fXRy&#10;2HY1QvrsdDab9CyCcS+FFHZd98knz8umxoR6nrfJ9nVdep5noPOdqjAKprORteb87HQ4GoUBDXyS&#10;pH7XmMEwvLkD54+Pv/jZC2M0RPbu+q6q88Vqbi0cDceiA0mSKAmK+yVnBEM4HvUxxtLoXpzUXfv+&#10;/dsXLz7Jc76Y33z+5ZMY47bZTSajs9M/l6qhCAU+vLlZvPzjm6vLO9FZiv0kHsRxymiEkFkuV8P+&#10;4vzx4/2uvri4EJ3SADx/8gwA+PKP38+Ojqy2BGGCMGHcKUmLMoPQhqG/XG6ePn6WxL22FW/evHn7&#10;9nVTlVEcnJwe1WVZt03TNIvFyvO8g8nI9yKP19LKsqyburu8uDFGrTa7Hc0YY2ly0Lat1bYoKoxY&#10;Xlebxa7rlBRaKUMQDn3f557IZb5puK3vbu6ruhgP07ouOOdxEjoabhr3wsOgd9jrp8Nsl+9WWdd2&#10;lNIya+qyacoCn6Je3L+/WQgle73efL64vr0tsvLZs2dB5DdNp7WM4zCKg65pIQRVUdxcXAZB8Pjx&#10;47PTRxiioijW63Ucp0pbhBAmpOs6ZQ2ltKjKTgqMsQY2iCPKMCLQQlO1OWUp84knqNIeoQNg4Gaz&#10;wV8+G2X7fRyFURhSgiEAdVUarSlheZbf3N4ulyuIKfe8/mD47uLi8upyMBxRxgAEbdtynzNGAQKd&#10;aAG02uima6w1BmgLbFZkT58+6fd7r1//+MUXX/zyl39+MDlwMmlCqOd7jx49urq6btsGY4wQxBgr&#10;o9N+DyKECYmicDweYYwgBJ7HiyLnnDVNXZTZm7evEYZHx9Nf/vLnzKMIW4jgbr+9n98dTKaPzs/K&#10;olit1sZCyrwsL1arjR8EmBBCydnj87TfC6PoN//4P37/+98HoRcnEcX4/ft3l+8vtptN23QYEQgg&#10;IThN+5RSjAmj/NHp2ds3b+7v7jn3jAFt2wkhgyDKssxaW1ctdqNlgiGCxlgAEUQuUshAiKy1Wltj&#10;HsJUKCfWAGMtZ0xpDSxURnVdC6kFSMU97sf0yz9/0ajCQmmhNla7EALKMLBCa6GkCMMo8OL7u+Vy&#10;seEs8Lhnjdnv9tttppXtuq6uSkyQxxlCIAyDfr8XBUGaxATj+fz+YDwMw/DNj2+sMZxQAK21pulq&#10;iBBluBOiaRvP90bj0Ww2m85mSZoijI21nRBKa2OMaJvA5x7jCEPGGOUUE8oYM8YK0bVto7VmlCRx&#10;1LYNRTiJfULgdDL+5NnTMAqlEtZoCMFoPKKM3c/v86x49fpVGMVn54+/++73lLK0N9jt9sZCSunl&#10;1fV+lzPfRwjneVHXjVMhHhwcuLG91iqJ0yiKKaWUe9fXNxeX1/PFWmvbCqE10Ba2QmoDAAC+HwQB&#10;X6+XnWggslqJ8WQEoRWiXa2Wvu8Fod+2TSdaL/AgAkYbAKySQgrx6PS01+sxRpVWQoi6aQjFSRyH&#10;YVhWxW63hxgaa1erDWM8TXue52NMAICM8fH4wIWCMEaDIPAoY5QSjIGx692uqNq/+upXddNc39xm&#10;RaaMbrqOMT49OoIQU8aFlMpoLwi450VhYrTtWuFOM2MsAND3gtnsqN8ftG232Wxuru89j1sLjAEE&#10;IaP1z3/+c4LQzeW750/OCQLWGkaIEC2lFFHC/XCXZ/PVKk56UZyuN9vr67tWCIOQttogUHbV0enk&#10;r/73XyNutRXMQxhbQhG2hnNOMYUQGq0JIgQjhFEcR5wzIbqiyIVoIQQQWkqJNdpaYI0xRruQegCB&#10;fSh7IELYGgAtIhADawjGvST54fsfpJBGKa3VIE26ug44S+MwSULfJ9PxyA+9xWLx5s2bfZ4ZY3yf&#10;EYzCIIyCACMUR5HRBmMyOzwqyqrrOsI4494+y/ZZ3rZtHCdHpyfDwbjfG1DKu05UZWW0GY/GnPHl&#10;Yr5er3a7nbWGMXZ3dxcEiWhlUZR3d/OsKDAmXSelMUKq7S4rq3q33+d5ba2xBlZ1paS0xjq718dS&#10;yQHtlFJd11kIuk4QyoIg8H3/7u6eMQoeJNDI1VKMMQSBFMIqZbTyOQ/9oG1rgrGWilEyPhjXdYUw&#10;Ojyc7fJ9WRbWGkSwS2GRUiitPM4Hg/7d/Y0BhnsME9iJzkLj+x73WFlVRVlKKZu2bTtBKIMAMsbD&#10;IPQ9vyqru9tbKQSjhDOWxslkPPY410oarau6MkZ7ngcAkFpJraWW/UFPSKGtDqMIEaikqOuqaWop&#10;BcJUG4MwdsqBqijX212WF8vVuhXdZDo7Oz/zQw9iiCntpCgqE8YUWBjFadof3t7MV5vdPiuzohEa&#10;7rLi5m4Rp/3nn36BCNvsMohZti/zol6tNmVZp2l/PBr7nu97njW6bZvNdr3f1RAqrXUQegDYrmvr&#10;pgYQeIxhBHtJSinWWllgLDAIQ4SRAUZKAaANoyDL967YDcPARal3XauUjKIw9DzRtVqrKApnsyml&#10;hBAiZVfXdRj4RVH5gT8Zj//2b//DsD/AGL99/e7bb795+/ZmMOj1+wMhWspZVTeUMgBAEHiHRzPR&#10;CSHEaDgkhIyHwzzbl0V+MB4TTLRScRwBYDnnZ48eNXUjOtHUjVW6a7tBfzDs9+d392mvV9d1luVS&#10;KowwJcRo0LUtQRgBqLTp93tt193c7CCRj84eaaC8wPMCfnN30x/2fD9Me72//4d/2G52k+nk0xef&#10;z6aHm/2+KmsAkBcEnPuIkO9lMRkAACAASURBVCCMHC6xFaITwlgLjD07fZREUX8wUEpsdltCiTaq&#10;aWulpZByMBx2TWuNscZut7uyavqD0cnpyW6/ny8WCGOjre/7hODNZu17XpomohV1VYVBcHR0hBH6&#10;2MQyxtu2fdCVaE0wEm2LEaIEG60gAKJrO6UghggjyqnoBITQ515T19vNpqkbxjnGuGqb+WIRxTFj&#10;jHu8Loqmrg/GY4gRAOBDQkSNEDo4GCVJEgVeke/3u916uaCURHGYJgmA9tGjUym70WhYFLnn8ffv&#10;37158xpj9Pz58y+++Pzs/AxjtN2ut9tN2zbWmrZt1uvVj69evnv75tWrl6vVUnQtY1RreXAw3m03&#10;nWyG40GcxpTRtmt87h0eTtfrddc1lJA8z0YHo/6gt9luPN/rRFdWpTYKE0woefPufruev3v3zlp7&#10;cnIynUyGw+Fuu/vNP/7GKPP47PH8fp7ts//8n/7zl19+2e8P5vfzV29erTdrAAxhCGHgB+zwcNbr&#10;99brdd3W2uhOtoRg5rF+v/f5l5/99V9/9euvfvUf/vZvfv3Xv/zyy89Pz46btgLYKtUZIBnHSZp8&#10;8sknaa836A3Pz84CP86z4g/ffb/bZtAiBMnD88AACKDjA4L/uSf96VIXupAh9zIAgYXAwgf9GoAQ&#10;IAgQsP+8fv3pTvhff8OPG+B/u/u1/zNAy336wBlFCCMX5G7cHwgBQAATZKExViMIEIIYQowgJYgS&#10;KERBmXl0Pjk8HkiZcw+sdnMe0rzcWwg8n2+2u36/r7Tmni+k2O7zwA8HwwFl/OWPr2/u5hBTITsh&#10;HxBuCFohJSOka5v1epVnGcXUC/2ma6um1FK3bRNHiXvENHVjNRiPxkKofjo4PjwzGmLEZtPjfjLg&#10;1M/2+Waz1UZBBKWWnDHP58PxcLFa7ItMAzOZHJydn01nB9yjy/U86ke3i9vzp2eez7VVXsDLIvvx&#10;1cv1enkwHhweTgZpfDDuA6DW6zmwctCPPY/M72+VEtPZuGubfi8+P380m42BVXWTt23+8uUfbm7f&#10;A6DyfHN9dbne7qSQVVF89/vvLt6/z8tSSvH9qx8W88VoPIYYIQRDj1OCGUO9NEFQP3l6bmQLgPxv&#10;//X/+aff/P1/++9fd9360aNDRgllaL/f7/fFcrkWjR2PZkBhqxEABGMKLGLUq8vGDwIIgFaSEmSM&#10;YBSFIYsj/vb9qzBkT5488jycJF6Rb9qmkkL+/rs/fP3b796+XkMAOAs9PzyYTKM4oBQja9IkOT89&#10;60T37de/26w3lNDtZtPvpacnJ+vVMgrD87MzJbumrhABnses1cjawPcD31ssFtvVajG/H/R7Tx6f&#10;PT4/s0bXVREEwWxyEIah0ma73eZ5QTALgjAIQ4JImiRhEAgplst507QYkqrojAR10W6WheogNFQ2&#10;JtsU2br0aBiQ0CM+Ax6BvBcNq7zVCkILOeXWgunkUHZStLJtOqtBEiVVVXHOAs+3yi6Wq9ev31dV&#10;XRSlkmaxXBHq5WXZdjIIA0qZVuby4sZq8+jk0bs3b+9ubn/39TcEojgIKUGyawnGRquyyPfbvdW6&#10;n/YpoUpoCwGAqCzLLC+apm7ahlIKLMjyLI5jbbQ2UqguK7ZKizDmmEHKcV5m+902jiNgjbGGJHF0&#10;dDg7OzsDAKxWK4ej3G63210WBEEYxkEQQIL3+z2mbDqdLpdLx05ECEhtHjwhBsRpYq3GGGGAOOdK&#10;qVZ0Sqmz89M8z6MoWi7n19e3VVWtVxsHETk+Pr66ulosFlJKpUQQBIcnh9bCtm19P/Q8r20FY4QQ&#10;liRJHMcQgqZp6roCAMZxFMextcaBhbsWrfdbrfXBZJL00qqql5u1Fwa+H0ulmrrN87yqmqoqBv0+&#10;ACDLsv1+3+/3KaX7/b5pGqdei+PYBSY5Jo3Lh6CU1nVNKSjL8vLy2loohDMzS0LYR0Gym3NbCCih&#10;jHkYE2uh1hYAiBDRWklpjDEYQ0opRFYIsd/vMWHGKIRIp4VSykCtRccj1OuHL778M4R1me3COLBA&#10;O0CCWz5wCgGwvu9HUWSlvb2Zd62OokjWkhDIOTw8PJQDK6Vs6qLrus1mhTHu9/txHBulpZRlWfZ6&#10;yWAwUEpAq62WAgBtLYCGMebkshDa0WjQ6w0Gg8Hx4ZF72AMApJSOh4ExPjg4cFNqrY02nZVCaetS&#10;Q6y1nHMIQRB4nseg1YRCKcSg13Mu1v1+TwiL/MBNEPM8D4JAGX326PF0Or14f0UwG44O3r9/bwA6&#10;PT0FAFFK/UE4Go22251b5jvNniN8MEY9zwsCzxhjDBCtsNb6vk8oJ4R1QgvYCiE4DzDG2oBWNFWd&#10;MU4IpXEcCiHaqlRdW1XlbDahlFpoGSNaQ60lgAhi4Gi9QRCEYehWds5V1nVNr9fzGHdQmbZtm0YD&#10;AIIgcEfs4yPTKeLG47HW2vWcqhPuIVqWpZRyPO6HYbhcLouioISV5TaOYwdScpDhj65RSjhCZLvd&#10;13VNCPF93y3xHKotz3MhZJZlEAKEkJQaaGMABgCEfvDmzY9OlY2QRcit9DuhFWEUQli3nTEAIrJe&#10;b+/vF9oaa6ExBnLcdRXE4LOfvQgS30KFgHVINooRxhgY+1MZmCsF3Fe01sZ8gGCBj5Kwf9b3uhIF&#10;GGAggAoQghlG0AJrLLCWUxzFQRB6++2eUMII8Hye9mKCYF2XvSQGPqMMNVXRtJUf8DBKwjAsi0xr&#10;qbV1Ag0ECYQoCGPnrajbBhBKWRAEgTLAArjcbOl8ZQxwR9sFhwohrQXT6SRJepv3m/cXN72eDwBA&#10;hAILy7pZr9d51RCMEcFCGYyxhQ/BJAghRqk1kHnMAv9juthPyizgtIUAAOevswAopZq2BRASglyr&#10;DD+4Ex8Um1oDJ5aGpqmawPOV0g9pDcZYa4MguL2/q6oSY9x1CiCArNYaOQk6hAAiK1UXRn5ZNs5+&#10;0rY1Y4xzttvtnBA08HxnlLDWaq2d+LbX6/m+f3R05LyvDrxkDaiqCmPatrWUKopCKSXECCFUlvVo&#10;3Ds8PHSSb20kAMCtp5yoZDAYOdxDGCeirgghBgB3XYtOXVxe+kv/YDJinkcI9gI/TToHJSrrJvKj&#10;MEqR8KTsGMRxHFKELTD/73/9H3/446vD6czzvbqsLERhkLRCT8LEHSJnV3H7W597R8ce59zp1Z3p&#10;18HJjNLuNAYffPvu6nMpDh//D3qe5+6ZSj3EX7nkD8/zurZ7SHahNAiCLMvKshyNRmHoE8KePAmS&#10;pKe1fvv6zevXr+fzeVnVYRhiDG5v74+OZk+fPrfQOKdxnu+Rz9I05ZTd3Nw0TZMkSZIkvV6vruvt&#10;dquFDoLAZxxCyHxfaw20QQjJttvkeV3Xjx8/PjycdV3XNM1yudxsNs7denFhXMZBEgUAEa2b8/NH&#10;XuAfHU9HBwdHx7O7u5umqdI0TtP49vb27Oxsu902TYMA/uGHH+qqdY1ur9fzglAp1YmCMSalappG&#10;GeMOSF3XsutevXoFgD09PzuYTvK6uru/gRBCgjGjmFKnon/79m0QBJ+9+PTqbj6fz+M4/uqrr+7v&#10;Fy5a6fDwEEJ0dHSU56UzHLo3M5/PKSEf+cbuYnFPTOyTD5wF7EZIu92OMdZ00jlyHYsBIWQscGSQ&#10;pmncV9x93lmEGCZJEillqqoo6iYIPM5529YAgKaprNXGKo+SMAoQQnVdG6tvb699318sFkI4gCVw&#10;M9bdbjOZjE9OHjkNxXx+J4QoisydabvdbrfbLZfLq6urLMucQjuJw9F4ML+9+/HHl9v1pqyrfbGf&#10;HR0iANM0ZZhst1vOqbVaCenWvG3brtfrpmkgwXX3QJpo23Y6iZ2NfzKZCCH2u93d3V3dNEopF1Pv&#10;1NRv37797W9/u9luu66DBHqehxmGEFZN3Ruki/WqES1AECEAMQIflOGc8ygO2mHLGImiMAgCz/O0&#10;FhChQS9RSgnRUuYCj2mapk3ZvXr1ajHfXby/Xi52RmnGmDXQWmitAQB9aDb/BA3r/8/Hv97l/os1&#10;77/ugX/63/9adP0vHl5/8tM/+Vc/fd795D1YraWxgBB8cjI7Pz/hHFMaEx5HvWA47COEIALD/qDr&#10;OoIIhNhKuF5v3v54sd3uXfjW5eXlYDBgnDdt1VTl8emR0lIpBY2VUnKPCdG2bYspxdYYo3yfT4+m&#10;cZBEYeKMh3/8/R+iIIoOJp998nldN1mWv3v9pmmas7PHw+Hw3buLd+/e7ff7waA3GU/jOOaxb4zZ&#10;7fdZnndd1+v3D09P0l68WS1b3Q0mw6Io/vxXfz49Ori+uN7s1mVelGUJocmL/bfffv3ZZ58dTqbW&#10;asZJrx+1dcM4KvKt73Mlu7apmrYwqr/fLo1R1trdfguhBVAN+/HBpB/HcZ4Vby/uT05OKKX397cG&#10;6MCnSou6KLMsq+vnjDGIrAbq1Y/fjw+GCIEg8HxOZGfDkH/+2fM04bd31ycnR48enRCCuB/sdrum&#10;6bpWh2FqDZGdrusGNTIIwrpuk8SbzWYQok6KMAyUEm1TYQSsVZSSF88fT8ZDpTufcdlKTkIM+G6z&#10;j/zB33z1DFjCmM+ZDzF5ENRYrVvBMOm67vvvX97d3Q2Hw67rtFKr1SpN0+PjY89jlCCjNOc03+2F&#10;EFGacMrbRnDOX7x4fnN5k+3yxfxOijZN01/+4s868elyuVxvVkZrRpnv+9luf3t76zE+mvQPRuN9&#10;vldCrjfLxfKeUtoWTVFUlHKhzGa9Hw7HwKOyNXHQJ8bT2vo0tNpqoYGUmpqmbJuyjcMoCHnX1ZTy&#10;MIgZJ11TD0eDfr+/220YJqHvGWkOpwf7fZZlhRR6tdxUTXm/WHSyzzlN4t5wOCSYhb7fS/rA2nxf&#10;LJfzfC/md/dhwF68+ESKmmByMBylUbxYLF6/fp0kyaA/DAKvlWq9WgipB6Nh1TSr+X0YhpTyqioN&#10;tEHkN3VdtnndVdwnLEAW6SSMKIe7YluUWRL2ozQgf/GrvxyNRsDY6+trx3pxUC+n0nTuRIyJ74fW&#10;WheoYK3FiJVVwSgfj8dxnOZ5jhBSSmBMIISUcqWMtabX6212O4TQsxef+L5//f1rAEAjuhDY8XRS&#10;NvWPb97mZdl1nRBiPJk9efLs5uZms1lpCXyfc+pFYeCxECGQJIkQbdsKq63n+WenZ74fIoS1tsYY&#10;IdT93eLy8hJC/OjkUa83WK+2Sqk4kEmSuKC/+Xy52+3CIDDG3Nzc7Ha7gHtpmlZ1IaWczWZhGHLK&#10;3LOwqionNZRSIkistZ7nCaGshQ4VgDHuuk4IVdf1ZrNBCPleSAjxAt/Z+SAE5kPUp9vwQOjYj1AI&#10;AaBx7s2ua4VoPc+TRkolO1FZoMbJ6MnTR9PZKC82jKO2q7VWECJjCCO065SShhBCsIcgu71d/PD9&#10;a6vxeKTW8wUAiGM+GAw5YV0npGqzYt+2LaU0jNOybrfrJYTQWtjv94UQeZ4TzjAhWlmttbUAYwQs&#10;AAZy6lFKGaFaqsvLSwcLNcYAYyjGCABESC2EBIAFQdfJxWKR5SVEFiGUpqnvc4KRMSr0KQCGUqK0&#10;QAgRiJuyrqqmqqooSjJRrFYrl8EQhmGapqPBsCzL9Xqbpv2uk0VRDfojhEhRVAQz3w+M1AQiAlEv&#10;TtIoxhgDbazS1PP6SWqB3qx3nZJBEHqeRymXUitpNnYPPgCZmrq0BnqMMsZms6lSKgx8a4xTKfuM&#10;u3JQKRV4ftO1jlOPEUaQuBqCc26MckZojDEj1OfeRzO5w9haa5XRUqtdtkcfkN2O/ePOBCefq9vG&#10;WosBDIIgVTpN0+VyuVwu3VzACeFEJyFAnBMppecFGOM8Kxfz1WazWywWlNI0TV394SqFq6urXq/n&#10;eb7WOgi4I7JYoyECzpNzf3t3OBliDJ3tNggCIdp8szaNbRuR57kzam6zxWa711YZBCwATV0aaA7P&#10;Dl989oJSLJQgDFOGMIYAP4QVuYe6q58+skBce+AaUadDs9ZCgB70ew+oEwg/lDgPSEwArbXAAvAh&#10;N2gyGe83ucd8iihCKAwDAjCEcLPZuAuKUurCkyEiQgjP84xhUmgHv+26ruk6p9Ht9/v7PL+4uBwf&#10;iE9efOYFzasf35RFq9XSmXLdKEFr2zTN5dVVWZeff/75F1/+rFPtdrvV1hwcHLx/e2MhUspYAwAG&#10;SikAHuCfGOOuaxmjCAOlBcax8wswRhljCCEXg+GKdccWQoh8PEm01g5L4+DM6ENI6cdbijukFjiH&#10;YWitVdK4slsZEwRBr9d3+StaA2ABQhahhz2J0cZoYA2MgpBiwhhz9yg3WHGdLUIIQeQiXqqqCqPI&#10;9/3BYOA0und3d/v9fjKZOHXl3fyeUjoY91JrWqGciph5vOs6xtHBwYF9oOCCusiVUlEUUfoQkRoE&#10;HkLD/4+19+qOJDuvBY+NEz7SI+EKBZRrw242KVGkrjRr5o75wWOW9DTS0hpRmhmKtrurm10GKPi0&#10;keHj+Hk4qGKLIufeWWvyCUgkAoHMOCe+/e397d11Heed0RohRChSSnnMc3JN3/cd4HShU4z5EMKu&#10;aaqqurleuPWolOE9r6oKAEAI0kJut+XN1S1jFFqACUSQUEqHwyGA2PO86WzuULS7UJ1BnbPQb9vW&#10;bXRGg67lWmsIDaVUCu0UaBhRj/pKGggwJRRBMhpOjDFS8fdjDrauW6UMQkTx3vlwgO91Oty8T9M0&#10;Qpnlculs7YMg+MlPfkKo9+bNG+fM5M7E8xljQZZl8/ms2G37TlDK9vcPZc+l1C4A6cmTJ8YY17/e&#10;7HIp5WAwkFJoIRljhOAkid3YoWuiOZfgJEmiKILQtm2LEFgu75Pkyd5sdnXdXd1cb7fbH/348/F0&#10;+u7yfLFaUkrN3aLrhev9Le4vKaV9L5338nK5TJJsOt2zBgZBsNsVvOMuxdsao6R8aCgYU1TV71+/&#10;qvtuPBmenJx0fVNWVdO2ddNMp1MWBoR5iGBMvZu72zCMm6ZarRbPnj379NOP1+vlepMnd9fPnr4Y&#10;j0e3t3dCiPFkON4MF/erm5ub8Wj00Lmm1BqotSZhGIahkkoIoZRx4XMuczGKol4UxigjgQvuhtBy&#10;3r+fldAuxwEjWPYdh2A8HlOEIbJ930ulAQBKCd/3tOZa6812Oxxm1hqM49V6EQehUgJCfXt7myTJ&#10;crkoy93xo8Ntvr64uPjpT3/69NlZGIa7vOS8c+p0t/CLori+vr65uXF7Qt/3jlEYDodaayf2xhh/&#10;+umnfhh0oquaerVY+r4fpdnbt29dn4VLYcCDuUCSJG4bIYTQEEMIgyD4wQ9+AIz1fX8+n4/H46+b&#10;5u7uTioFITw+PnY3nclk8s0331BKgzAcDAZCPwRYIETSNP3ss88mezMphecz5/5VVYUL+bve3Sil&#10;fN8XojdWdV1zdHT0s7/+yeNHT3pe4xBDCKTkAKDtpnjz5vz87eVqma9XxW5XI0iTJJHSWAC1du1U&#10;AyGyEJgPk8B/Cl7aD5F6fwrK/rlnwJ/HwN8HyX8O3H4fIf8RG/xHp/fhDKGFEOI/opcJ8aw1vh8c&#10;HR2HYfrVV7+tm40foNFkfHuzCnzm+94NuZtOp2EQJHEWBP7BwUGWDPI8L4pis9nsyzFCqOclYfQn&#10;n/0FV3y323Ilmc/SYRwEQdHuuJIWGgsNZdSN6WFLV+tF0zRffPFFXZZC8K7r9vb28vVWSnlyctq2&#10;7eHh8WQyqarGWnt+fk4pMwZIqauqWq+3XddtNpvDw8NkkFGfbfIcU5KMBgAD7OEoCpWSYeg/fXqW&#10;b7f39/e8bu/u7qLA15JX5W7V98fHxx6hg1m8K0ur1eOT46uLdwihyfBECrHLW9eUzLI0DP2mqfbn&#10;s/l0JoSoqgpoga3xCN6bTcI0LKtqV26T2D84PJ6Mh33fN11d16W19v7+HiEwHg8dG1HXdRRFjx49&#10;Yj6dz2cIoThOu15cvrte5zvGWBjFUmpljVCqKSpKvdFo1HW8Ax0A4P7+fjAYDEfZbDbLsiSKfQgh&#10;IgeYKiPVrmwuzq8xpAh6StlBNkIgYz4zxjQNx1hJybkUUeD71LMIL9fbV2/eWAsZY3XdRlG0Xm18&#10;34+iSGv95s0bIURRFBAjpZQQam86Y54nhRwOh8iiK3iT73bU84SUeZ5jhJ4/f/7Ri+e393e//tVv&#10;RM8jP1gvV6M0m0wH2/XaQC0BztIUWE0p9Tw/PIsZCzab/BfbX9dFzVsBLEqSLCDher2timo0GFhE&#10;Bed12YheKiVCPxBCQGgIgm3TMC+bTqfG6jLfHh3MtbJ3dze7XcV5NxylSsmu6zGmLQeU0ul0Gsch&#10;xhgT+Pj0EaH/mXd9U9XDLB2PMs6bsyePx+MB8ynFWTZIIMBv3769v7/tOi5E7+oHC9FoNOi5LIp8&#10;V5UAQBZ4+/sHZVdt85xFNBmmw/Eg363zMldGdbwLAp8FHsSgKEtKWJxG5OnTp69fv76/vVuv16vV&#10;OgiC/f39B40upQBi17j1fceqmfnevvOWSJNsMBhEYewKfQih5/mupnGpp0qp0WiAMSUE7e3t+76v&#10;JJBSIoQddfnVV19lWTafz0ejkbV2Pp9HURgGcbl34HZ8rbUz5FBaBEHk+2EU6SwbfijRlFKvX729&#10;ubnpeyGlNAZuNqt351fMC4wxVdV4eB2GIQSoaZq27bVWEAJXKOx2OzoaHx0dNW0FAAiYHwSB1Q9+&#10;fc4OxI2G+r6PCTbGXF1dOefjOI6rqlosFuv1tq7rBxOXMHGo2NlFgPd1qitbu64jBIVhSD2sS9n3&#10;3E3zMkYghFx2VVsRgoajdDJNH50d7u/PdruNNtz32Xq7QcghCuTiYYQQUZQl0UArdHFxW1d8PJxp&#10;DYW0UcDiKDYGWKUIwWma9n3b9yKKojCMN5vN7d1iNpkMh8O+76+urna70hkUY+RAnXF3zTiOnS2K&#10;uwe7aETXEWeUGqO6TvR1jRmzEDFKlOmrquraKsuyIPSTmCEErNbWCqOtUiIIAuqxQZI6yhwhL4oS&#10;AMBmnfNerlYbPbJhEI/H47pqX7586UpSLsXx8bEU+ubyykDkmhRaa5dL/GEksus6LVXXdW/fvMEU&#10;QYsQxn3Tvn71ihIWp5lH/Y9ePKOUvXl7UVc9odSnHsIAIegiK53ZidaaMeaoVGkegAeGD1jO82jX&#10;cWOIMWaxWLhZ3DCM4zh2aoKqqpqmIRS5pj7nnBHfVdWO0frANrjpLDdC9gCHtAnDMBkM27b9kKcK&#10;AAiCYLPZ7M8PHCk3HI4hhHd3d+8urrquC4IojmNnse4ivx3REYZREARhGLmED6diAACoXuyN50W+&#10;NVZNJmOEkNWKEJKXudTK8zxMSdsJhFA2TCyCZVVhSqRUiCKAQdfx/UezH//FD9Ms7FWHPRgEHiYI&#10;Qq2BNhCQ93D3AwD+UAE4CgUABCGw9kMkJgDwfRwiME69hhACDgRagABEEEH0kMMRx7EUnGGitOFt&#10;YzUAGCMEHVaEEBJCBFdN00CAAYIQYIJJr2sH8uM44UL1vfjuu9e9kFGY/OjHh49Pn1kEd2/eKmXa&#10;1krRIoQgdBp/ABGwFjQNt2D93Xfffv7555999tnr16+l1Hf3y/vldjQdYkqxkhYCgBBFVGvtMQ8A&#10;gNBD5eR2xTCKGfN833+4wCRXSrlzdq8xwCkvHh4OBrsXuAaKayi4EDUAgFIWOAcmYyEEQgirddd1&#10;6+3WWjuaTNyo4XicbPLKXU4YYyWllEAI4WoI1+50MNKVdGmauqvFI9TttNba4XA4Ho8JIV9//fVu&#10;t/vg3BaGYZIkUVS6FFbf9+M4LooCIeTo7vl8DiG8uHjbtl0UhdYCZ+UyGo3cmGXTNJ7nRVHUtx3y&#10;GAIGe7Rt255zpZSLdgtC5nxo3WVjjBF9L4TUCloLtdbWGoQgAMDBeIABJVpwDQCYz/YeqiUA1tuN&#10;e1ettXEcO6jjdjx3x3Ej0NZaBxsC5jsvK+aGFoIH+2tnq+66EnVdO6EHsMh5pDlnY6fxYQQ7z+E0&#10;Td2REUJd1xVFsV6v9w4Ox+PxcDiu69o5k43GobPhnc/nFpjr6+uDo8PJZOL7vuex2WwWBL7v+VmW&#10;7TZbAMD54v7bb7/94osvHj16dHBwUJZl34vr62vHIRzszTHGg8FgOBw6SrPrOvfZuSllraXvB27B&#10;OvtubWSSpkL2d3c3F//zeRj5GOPBKBsMBlVVEULCMFwsFtbatm2DIPZ9/69+8jNCyD/+4z8tFovp&#10;bL5arTyPLZdLiNHe3p57i1zkUhiGRVXuyl3ZNj+KfjiZTU8eP3bhvS77d7PdamMI8yyE766ujk8e&#10;LxaLsixHo9FPfvKT8/Pz16/fjsdj50ftkuq7rjs6Olou1s4Be29vL4oijLHPwr7vnaMPADAIgrbt&#10;Xa/nQzh8FMXWWiF7YyNCCES2bVtKMWPBeDzu+v7NmzcnJyePHj2qu/bNm1eM0vF47Pjhuiyvrhdu&#10;+sZjVGx6Ifzbu+unT5+2bQ20end5boy5vr764osvPvr42W9/+9v1rxfD4RBCy3m72+02m7WjzZer&#10;5e9+97u6bvI8d7jdrVynMmCMOZ+Ipq5vbm48TOI4zrJsujfzI/83v/sthLBt2+zx6Wg0Wq/XcRwn&#10;SeLSHFyzXggBCU6SJPBYlmVPnjxhjP1v/8v/enp6+tFHHwEAnD0Kwng+nz9+/Hiz2Rhj/uZv/ma1&#10;XHLOy6qqqgoa6Oqftu0RAlXVnJ2lkMCqqq6uru5u752L9YeIR595veAYAi7F77+5+NWvfpMlcV7m&#10;h/tzC03oB4PR8O3bi9Fo0jacc3l1VVAKMDLbus+yGFj0AXza/xd29f/7A/77GKL/CFztQ4r7f23+&#10;MPgeBgb/wRbr+8d8MHy2BkD0fSWU63tOJpP5/GA6yYR8wvwnQehhSr7++svzt9e73Xa7XR8dH4Z+&#10;YK09nB8MB2MpxHQ6Pj09+fjj58CYi6uLruuSLJ2Mxr/89b9V9W42mwwGKSS47VrPZ3EaUUqzdEgp&#10;hRAjApuq67ru1atXTeobawAAIABJREFU+/v70+n0+vr6oW5hLAzDyWSmtfb9cLFYvHv3Lt8WCBKt&#10;YNv0UZh4nq+1hgBNJpPhcAghvru7QwQeHh52XZMXO9/3hRJt247Gw9Ozx7zjeZ5TgPq+Vz03xrw7&#10;v5BSMkIXi8VHH79QQjjr1tPT07IoEEK//vbbsiwfPz6JgvCbb74eDNPxeKi1/vrLr7SREJEsjhA0&#10;kreBT/cPHldd/+r1G2PMwf4ebzutFDDWGjMcDvPdhjFKKHZCp/PzN2WRz2az/fkh86nn+QDi8/Pz&#10;xWJFmDccjLS2fScu3l4PsgnGpGka5kWEIExg3wlKKRcdAFkUhHEYhWGAEdRWvLt8zTmvyn67LqWA&#10;52+uIcRRlFhrnfNrnIS+z5qmEYqfnZ5GPhuPBtvNTik1ne6FYWgMYIwpqdumm81mN7fXvO0ggYvb&#10;O4tgmqa+F1R+MxqOoUeUMqPJzBiwP7d1XQMA0jS9v7v7l3/5lydPzl68eHFyfPIP//iPv/n1r7Nh&#10;FoeB7HnoB5Th08ePimoHtcoGgywZGGDbugs8FvoBsCQIwvn84L/52//26urqn/7h/2jbtiiKKIow&#10;hkL0CAHO+Xa7YT4OQmK07Pv28jI/e3KahEHb1RDCIPTyXGOMskEyPzyoH7WbdW6M0daOx6PRaACR&#10;3Ww2QcgIIWHoD9Ksrss4OVitFmXVDQbJ6dlJ37cEgaIogiD49AcfDwaDV69eFUURhn6axnfLRRDG&#10;49lQr03TN5gS7OEgDk5OH6XDlDBSNaXF5vjx8SNypKUwVgFks9Hgo09eVEXNaDAej8nLly+//fZb&#10;R/gEYTiZTKbTPSFE13EpJcLYGJOXVdu2REnXPDbG1HXtzP3TNA1C3ymKGWMAYOdxZa119Eue5+/e&#10;nUupPc8j2EcIGWOTJNnfP9xscsdXeB67urq6ubnDGHLOx+PxwcFBWVYud2S5XGKMy6LxfebUO5vN&#10;xnnuK6V6IfI8d6obBLCHA0UsId5utwPvwxv6jidJsrc39TzP9x9SHIuicPW0S6sXPXcOeJ7nuSLm&#10;oWnq0aqqrEZcKNR1CKHlauMMjdzApcfYZDrFGLd9p5RijBKCrMUIOQNDA4CTmIZcdF3fSIWk5MZo&#10;CCnzqRJcag6gPDyaDUcJoHY4SoejWNveWAGgbtoKE+voOISAUgpjjDzfZ1ESj7/68tXLr9/0nakJ&#10;b2qlpA0n6Xg6a9sWEBTHcdd1hFKt7SBLIMAdX4dx4ofxdlcKIaajsR9EhDLOuQGASxn6viu4fd/3&#10;CHETthYALrlWSktuIMTQuhhbRBH2gk2+LfJt2zVG8fEwnU6GCAFsJcUwCP0gSP3AK4qd0+iGYdg0&#10;XZ4Xl++uHRniOl4YEmjRwfww9KOLN1ebTR5FUddxY0wcxzf5bd/3k8kMIeQCaZzK2h1hOBpEURT6&#10;TFljld5VFW87odWL5x8lYdR1/N35BaXsZz/966OjR8WuKvJzzjnLMoqQVhpo41MPIRQHgTRaawMh&#10;dGrkIAgMMZTSKAi7rjNKOxJPStm3LQYkCILQZ6HPHJxwhkZ995C/ZYwRvYzj2EX7eh4BwAjFlVFO&#10;TxGG4UNqiDEAAGm06JrF4t4RU65U7fseQay1xZgGQbhebd+9e8c59/0wTQfr7SYIAuLRXVlYawnx&#10;fP/BYbhtW2isljIKGOe8awQAIItokoR1XUKjw4BZo7QWAWOCdwCAIAgsBOViXZZl2/Oy7bhQ0gLC&#10;SNvXBtnxbPjDH33+4uPnFlmrje8HHiMaaAARBgBCBCwAwDzUANB86AEBAD64PQHgygsEgMEQAgD1&#10;9yav3LQ8wtj1F9wqRsDJ4exokGktrbXUo4wxBCGymGLkHxwS8mBaZi3sOJdSQQgp9aIoghBJqba7&#10;HbCobfuqagimR0f72WD07ub266+/Xm42Quq+72fTEUIEQNj1Td/3wChKMSGEesT3/eVy+fbt2yfP&#10;nh4cHt/d3SnF02FCPb/rlTEAIQgsMsY4G2FjDKXE/QsYI6WFG0NwZkLvM+Gkg3MO2QJrrNUWAPcm&#10;KKWMAYQ8gGFrrYPKUkrnBq8sgMAqo7U10ICyrJSSjDHORdd13kPumuZcIgAQgFYDbbQ1xqOAINp3&#10;3Wg0yvPcXX6i75MkcVR5HEZOHmyMaapKCHHvTLPaTkuVxkmapk5uAADAGJ+enq5Wq16KKIoYY9TD&#10;PXd4VSVhAI1Owmg8GErFhRBRHDRNY6zCiPqB19a1Vh5jLAhZVVVKiRjHxqiet9ZahIFUfLvbBUGA&#10;CLFaE4Q45xZCqQy0BGMCIEIYukJfatN2nGKCqJckAWM0jOIohgeHR23XtG3rQhTA+7Hqvu85l31f&#10;OZepDy9YrVZ1XR/M9z8MbLuezgfDPPw+zMbdFh3wbhpJMEaQZOmw7WprLfPYblcCAKyFFxeX19e3&#10;w+GDRZ8x5p//+Z8PDg5m0/nNzQ2EmFLadO3p6enp6amrBZM4dcbyZVlPJl5V1WVZRkGcpnHb8zAK&#10;RpNxXuzevn3r4KXWmlJ8fHzoFt3l5aWDT0dHR6PxAGFQ1YXDsbxrPN8fDAZxHGMCLy8vt/m6qPbS&#10;Orm7uzNWZaNhXVcYQy6E4MolBfi+DyBerVfj8TgbDqQwfhDcLe7H43EQhcYY1xCPosi1ia02URQV&#10;RVEVxa4soyTupQDA0rp+/fYN8shoMu2FHE8nQsnVarVcr05OTgabIULkr37206ZphOS3dzdxEv33&#10;//l/+Oij5+v1Woie+VTIvmnqMAyk5LPZbDIdLRYLDImLQQrD8PDg2GWJSa0Rwr7vkweFGnUIs21b&#10;KjkAoO/7okAIYGtY1zWEAACAI2YJhtrI7159yxijGFtr67rsuubu7o4wr23rpgu3202SJNe3lwAr&#10;z8dpGp5f1JvtMi93yIK//dv/NBqNCEHz+Wy5ul9v7gkhURycX7zJt4Ux5tV3315dXXHOESQfGihO&#10;ftK0FURgvj/zff/t27dScmNUb1S7aQEw5+/errabjvfGmO0u39/fj9Lk7u5usVi4bou7jxtjmqaR&#10;UkAIjw8Ooyh68+bNdrutqsq1uV3KQJZlQsrZbOYGlKIoWq/Xt7e3CCGhBBe9VgoTDKGnga3r+u//&#10;/u9//vOfq/dzDQR7rsnLqA+tVcZAgwj0PIIAwOM0COJgbzqOomQ2npRNebA3v7y+/ujZJ5Syy8vr&#10;vWmin8EkGXKh313cCCERJBBiCKEBVlsD/z1l+l+Epn/uBX8S6/5JQPs+sujfyZX/CIn/yeffY93/&#10;eMJOheOgr0HWQoAABBBCgqE1Sit7e3OfDcJnTz8uytVXX3+5WCwuLt4qJaiHPRKFLA18dnt7Oxvp&#10;MAxf395++903ou+phyeTUZIkFoKqr7/77uXx40dTO8l3m3fXV1ILJ+TJssQPouFwTCltmq5t29Fo&#10;Wu2K+9vbr7/88tmzZ5RSIeRqtR4Phl3XCaGstW3bf/Py90VeYoQQDTDGfc93u6Kq6neXV5xLCO14&#10;MrUALJaLg6N9A+y6yNPRkBAyn0yk5FLL1WpBsZcksWy567ESQhZ3913dXL575/s+MKCt26aql/cL&#10;QoiLkavLMg7D3TavYTEejdI0ZtRzG3LbtqPRaDbdxxQSgjHUt9dXFoJBlk4mE8JoxzvGGFTQWlsV&#10;5XQ6HQ4zTICjHG5ubgTv0jR1aeRK26++evnb3/4WIHww3SeEllWjNXh8ctb3kjGGEHL0RpYNPc8b&#10;DVIIYeQHURREQVTX9c3l1dXtTc/bLB1izBgaYAyzSBDi5XlOCJpO9zyGu66Rok2SdOz7XSv6pg2Y&#10;v9uVlLIszggkcRBxzseDcVHmlxcXdV2HftA13WgwdkmK48HIw7Rv+vnhUd8JrXWcZlJKA8Hi9k5r&#10;PZ/P67q+ene52+anp6df/PDzv/zRj9q++9Uvf1HVxZPTx1Gc+h7TYRQwH0Eoheg5D1j46SfHRV5c&#10;vLshyCrRGdXPZ6P/6X/87zjnP//5vzLG+rYTXIahLziEQGVpNp6kBKLjw/1Xr757++r1Jx+/ONw/&#10;iALf8/zJePjV/TfX17dxnAR+FCd+Xbd9J3a7XV2XQchEzxklkvdtU4PAJmk8GKSDQVw3YyH7b799&#10;mWaRkappGoJwlmUI2sODOfNpFAWIImv1brfVVo3G2WxvXFZNXha7clM1RStqIwxXXK2FtkPsQY9g&#10;6uFWtBbodJhgDEWvAQL48T5zBGAURZPxJI5jYx6ksEJKa62BwFowHA4RRuv12hiNEKQeHU/Gvs8O&#10;Dg/m83nb1pQS32fWWsZommYQWkIoAPZ+eaeUiqLY87wwjLXWnscwxkVR/t3f/d2//sv/VezKsqi+&#10;/vrlZr3FBPedvLu/W69yY8x4NDPGLO7XRVFUVV0UVV03TdOWZVUUVVnWTdPVdS+FhhAjRDDEnuc7&#10;/9g4jsMwHA1GYRgSTNI09TzPAeAXL14EQfDq1auHNiC01DkjYwzsH7a8B12cRymlDu0bo+/u7uq6&#10;duh3PB47s03HdDHmZ1lydnbmMWK0tUAjiAE0WhmpeM87pYTWyiEjpYU2SoieUjjdGx8e7o+mmZBd&#10;2WwHo2Q2HwrTA6R62WutMIHWGkIoQlBrTamXJVngp0aRf/jf//nr371RCvLOWgMxxIR6SZwxFkAA&#10;OBdN04xG4ziOd7vy7fm5seBgfqC0ubm5raqaUh8CKKWyFjhmEgJIKXEL3qXWOPLK3T5dH0trZa1F&#10;CFKCy6rs28YjKI2D2WTw7Mmjj54+OZyPp6NkkERZGqSxH4c+oyRgZDAcCW7ali+Xm4uLyyAIAYCu&#10;kU8w3tvbOzg46Lp+vV4rpaMoDqNgb28vCIK2bRFCQRAqKaUQTds6s+IwDOez2XQyiaMoSZI4jDjn&#10;RmmtdVWWz589C8Po8cnp6enjg/n+aDIpi2K72TDGptPpdDoZZAOHWp2t3G63q8pyk+d1XZdl6Tpq&#10;7p+XSjnnVUqokA/BjHEYO8TlZvweZJPG9H2vtQbAKqWkkm442fM8V9Y4ylpw4YaotdYuJdjNF1RV&#10;5Zovvu87xhgh5Pu+lKqqKifIbNvWsV593zdtOxgMHj16pLVum0YIgZATGxsppRO5Ob5Ca36wPzl9&#10;dBIGTPRtXZXPnz0JfU/wHiPUdS0i2FhTVk1ZN34YKGM3eT6cTeu2GYyyvMoN1D/6yQ8///HnSRpI&#10;IDAFQegBYJSRxhiMEYQIAetYXAcYALAQERei49LOAAAuFxEAACEwRgNgjdXuW/crAABkgTGGYgyc&#10;7M0CQuh4OKp21Ze/+xIBBKxVUrVNB7R9Dx2tBcAYQwhlnieV5pynaeoUvLtd2TSd024ZC8Ik7Xpx&#10;e79cLNdcyNV6LaVS0rYd51xwIcqyNcZ4Hg7DIIrDyWTizrCoyr7v4zhVSm93RRjFnIuu67W1ECFt&#10;jQXA9ePs+8FdAMB7DjCJ49AY44Y+1Pv19QcVAATGGK2NM1ARQgjBCcHgwfAZf+CKH6gDazGGBJEo&#10;Co3WeZ7HcZymKWP+bDZru87zPAtg27ZSOg/5B/Pn4XAYxwmh2BgrpXAx6QQjJ2/uug4j/GHaHEHo&#10;ZjgZYz5jxpgPLci+74UUSZJUVc05d3ajjPlRFDVN23Xd2dmpk/taa41V7r9wMNJpgJVSUjy4RmMM&#10;AbBusF9rbaz5Q/iKEG4jghBmaep8CqwBWlnPY9oYKaTWCgDg+z5jPoIgiuLRcBCGEcEEQqSUvL29&#10;4z2HCLp7AX//cPLvJEkODvZdXtT+/r5jcYvdzi1nt/s59tgF8zoa2ZFvH+QMjiB18BhCEIbhaDh0&#10;xxdCLJfL7XbrGABCyGg0QpjEcbw/P8jzHCE8Go2qukYIdW0npUySxBgjlHCryfeDsigXi4UUcjQa&#10;O6ud4WCYZanPfOfLAABo2xZCuL+///Tp03ybY4yLori5uVmtlu49dNdeURTXNze73Y6LbjAYbDab&#10;3W4XRdFwlK3WS+zhMAxGo9HJ45PpdBoEgZssMMaUZVUURVEUi8WSEm8wGDSNE2x3Usq27bbbrdaG&#10;ELLZbPI8x4RorTnnECGppFsghJBXr18FYTCfzxFCXsDCOKrKsixLa+2u2PUdd8oprdVqtVyvN/v7&#10;8+fPnkMIvvzyq9lsenLy+PXrN44mnc/n+/vzpmnXq53WSmudZZnnMWfw4bZQIYRHPWfg72h/d5k5&#10;4YNSwmhDKLJAIwzrpuSi45xLKSCCt7c3QvC2bRjz3AI8vzzP8+12uwmjEAATRSHzKaW4qkqtVVUV&#10;QvA4js4eP6Ye3mzW680KEyQlj6JQSjEej7766stf/NsvFov7tqkpJe4DTdLU7f+u/+4kV0mSZFmm&#10;lAr8wM0kQwijMBzPpr/98hVjyI0hRGHoeV5T1+7Kmc/nx8fHWZYRQqSUveAAgOFgUBSFG2hy87fj&#10;8bhpml/+8pd93xtrP/nkE0LIarVKkuTy8tLlJPe8f9BbGWushgAMRkNKKEZYa+V7QRCGGNMoiiki&#10;GGEIEUY4CuMojJI48yht224ynjx98uyLH34xmcx+86vfhGE8n+1//dXL5Wrts7Dv+cH+8V/91U+7&#10;jr+7uNJaQ4hcH9D84X7xx6jyP8BW+OE1f1LS/OGn31dLf//5f//404f6o8f3T+zDk86pAcEHC4z3&#10;v+ui3N1t0WUFP6wF5nlB4H/6g4/m89nl5btf/erf1uv1o0cnX3359d3dcrstqrLhHfc8FgRx23V1&#10;1TiLCoyhkoqLviwLA2zTcQhB03aE4DiOGfO45MvlCiHseSyMYt/3CaGc87btEESSKyXU/nz++eef&#10;M8ac/Til1PeY1hZj7Hl+U3fffvttvt12Le97SYmPEAmCaDScjIaT6WQ2nU4Hg2E6SJerVd21AIKi&#10;KsqyUkYRjKQSXdet11vG2KPjkyiKMCJJkvKOr1drSqgQcjqdEOzN53uDwXA6nc5ne0EQVFWllFJc&#10;vnj+3FqbDTMh5Pn5+dXV5ePHJ48fn3qUGWPubm/9wI+T2KN0NBlnWUY8T2nl2pbnFxdv374xwCZJ&#10;Ot+fJUnk+6zrmsvLy9FomCQJ8xkhJM/zt2/PLYTHxyfT6V5ZNGEUh0HCvAcPl+12SwkdDkeM+QAA&#10;SsjB/lGaZlLo25v7V79/8/q7t6tljq0fBeMkGBpNeQ8ICeI486hvDXDyZkJJEEZBwCaTCQb26dnZ&#10;3t7M89h8fnB8dESpRwiJwuTs7AwCxHu+N5v2fZ+lmRIKIVQWZeCHhHjL5RohGsdxEEUe87TSnudV&#10;ZblarZRSjrtaLBbn5+dGmyAIIICT6fjpkydlWWw2KzcRs91u2qYlhFJKORe3Nzfv3l1Op+OD+V5V&#10;7ZIohBAqKe6Xt9v18tGjwzgOhOik7JUWe3uTo6ODs5MTN+e13W42q7VS0sXHOLnfd9+94lwQQvq+&#10;84Mwz7d3d3fr9aosSwuMFH3f9+vNSgjR876uy6oqPEbSNC7LPN+tkyTyKAkCnzFvMMyYx6y1Sqs0&#10;SzbbTV7kQvRt37Rd44eMBp6QnAsJAIDItl2LKbJQayvzfNWLLk7C98gO9b1omgpBgH/6xQnGeDqZ&#10;TcYT9GCuQ8qyLKuaMRbHsceYMRYR7GR4LW+55EmaTPem1KMII4BAz7ue94ggqaQfsCiJLTDpIAvj&#10;YDweT6dTQujr168vL68dq1AUVVnU7y4ugyB69OgEQtQ07WAwPNg/AADt8l2eF/k23253d3d3nEuf&#10;+cBCIaSS2hhLMLUGAAAxJszzmedTQpnHjLFaW61NGEYhCzzqOfcFo40xxvf9jz76iGAcxzHG+Pz8&#10;3PcYxph6JAgCt1VB4MCDBu9FKdRjXde3bSOEAAAaY6ModljUsbIfRLNB4AdB8OzpmZKi6zpgNUbI&#10;Gi04l6K3xniUKim7rhWih8AGPoui4OzsJM3itqveXLyum/zxk5OT0yMDhIFCyJ6LnhBkHqaIsbUG&#10;WEs9OkjHjMWvf3/5rz//dbXjHo02q0oK07d8vdrc3twul+vXb84vr65H45k24Or69ndffr1creIk&#10;9VlQ121Z1dZCPwgRIsYCiDACiPMeAkggxhAZpV1BiSEA1kIAPdcnQIhgQilmHmXMm4yy2XRwenx4&#10;erQ/zqJh7KcBCxkKPORTFFBMCaIYeRi0bS25Wqx394v1d9+9ynPw5PRASeUzf3++PxgMR6NxWVb3&#10;9/cIoTRN5/M5JbRrOm0sxsSjnpKyquuua6UQk/Fobzbbm00P9/ejMAT2AakiiKqylEIorU9OTlbL&#10;ZbHLPc9PkvTw4AhBYI1m1EuzNAh8LoRSum2a29vb29tNUdRtWwNjAIKUerzv67p2OkyjNAIQINj3&#10;HUYwS1OP0jiOme9pbVwuqGuauBLTWmu0NVZDBAEwzg7H2WVpJRGExprdLldaKa0IpR5jzGdd3yut&#10;gjDgQhBKMME95wAiqTQhnsd8LtT9YrFcbR2lWZQlIXg+nz969EgIUVZVz3trLCHUKm2UdqVe4LNd&#10;nhOMj4+P9+cTrflmtUqi8NnTUyWE4D2AoOtaSqlUZlvshJQWwfV2axB68vxF1TXZOAti/9Hp8Wdf&#10;/GAyHwrDETYsIIQgoQVCyBiFMQUAYIgQhhBCax9GgjGmcRwzxoqicEWntQBCBIB1ANhaY4BxGxNC&#10;yFpjjHEAmCBsjQXGAgsQxGmSSi6++fpbgiiCSArVtT1BBGMMgXXtCfMeLAEIgyASQkqpei6MhYRQ&#10;pczd/SLPizwvlbZ10yGEIYJC6CCMwjAaDEfpIBuNhlHE5vPx/sHedG86nY2DMBBSGAt3u6Isq+F4&#10;EkbJZrPtucyLSioFMXqYdrAWEcx8HyIoldLGWGMRQq4lB8DDeAUhBGHXC7AYozAKqEeMBcYYzoUr&#10;knreA2sxxg5Xe8xDGGtHRxqAECQEE4IxJUEYGaNW661HqZMwDAaD7XZHiRcGAQSgalprH+oz5gVB&#10;EFJKEYJ5nnseZYzGcXR4cBDHcds21tq+bwGwFKMw8BnzndOVEKIsiigIMUIYoaIsrbXU8zjni8V9&#10;27XUYwihIIxGoxHGxBgThoHWuqx2UgnXxjJKtU3DPI8SAgGwxrhpVaWk8xF0khnf94ejYZalmFKl&#10;tYuuQYgghJMoQRBjROI43WxzY6wFJsvSvb09l+mCMc4G2WA41Np0PTdGU89brddN2wgp3ycrw7br&#10;hJBd17r1Syn1/SBNM8Z8KVXTtErpNEkRwpR6zmXdzQsHQYgQJoS6K1kpLaVy37osgwcAbywELhIM&#10;ct472On7PgCwbTvPY/P5/mg85LxHCFlgBBfWGgBh3/cQPgzPh2FYVXVZVrznfuDv8h2wIE0y6pEg&#10;8Cml1uj1euMzzxHvTVPHSfTkyZnU+tV3r7abLUIoGySEYEcpx2lKPU8ZqbRq2rrr2yAI5vO5u4vl&#10;xdaFXc3ne1qrs6dPMCZ9z09OT6q6TtJMG1M39WA4NNrc3d0hhIui2O0Kz/Mo9dqm73veNC1jQRhG&#10;UiopFQTQaEMwopRkWYYQAggyxlbrgve9BWY6nfqex6jnsPr19a2UKo6ipmk476w1lJI8z8uyODw8&#10;nO3NXr58KaX69NNP/u2X/1bXVVGUrgl4fHx0efWuqlsE7ZMnZ4dHhwjDqqrPz88RwrvdrukaqaXU&#10;kjKqtAIQ9F2LMTJGQwQggkpLC6w2WhtNPUooAfChT+fSKBCCCEHsEa1V33d1W0EICEVaq91uu1wu&#10;+77zfLreLM8vzjGCu3y7Xq/zPF+tFozSy3eX3/3+97vd9q/+6ier1fLu9tZnzPfZcDjwPK/r+iiI&#10;BOe876UQjhvs+76qKs+jg8EgTuKe99YYAOxsvvfpp59s86VrfASBz3w2nozDKDw4OpzMptPZNMnS&#10;tu/KsmiaWis1yLL1Zq210lpxwdM02d+fK62atrk4P+/7/smzJx99/NG7y3fnF+dCcAusVBIi6Bo6&#10;rnz0GIvjRAoZhjGECFiLAKaEWAOAARjiMAgH2WCQDeIoxgj7zPcojcJYSbnLCynk3mzetf1mvbXG&#10;EEyYx3742Rfj4Xj/4BEl3suX393c3CKEEMIWQvPvOdj/EvH7ZwHwH4PV7yHePweAIUT/FX/xj9H1&#10;A/J1XzzonD/8FeRCjyAEEAFnkUEJ8jzKmBcETAj++vV33333TVkVFpg0Sa2xVVl1bUsJiZN0NBoF&#10;fogxMcrWVYMgGY1G4/E0jMIgiHwWhnFSlXXb9t/9/pVQilDKPN9oJxpC6KEHquu6sQYMh0MCCbQ2&#10;DAOEYFXWEEKltFKqa/um6dq2k0K3TUOwl2WDLBtg5HEui6K8ubndbvO+55s8dw33y5vr1WZloaWB&#10;V3fNqzevgyiEEPh+yBgrq3q5Wu2KSitDiReFsQVwcb+4uLikhJ6enYVRnA0GUkml9N7eXppl//cv&#10;ftFzPpvODbBS69FoUlf1YrlMs+Hp2VlV1S9fvszSpO1qj3lCCmuB5/ub7W6T58ZaAFFV18vVymh7&#10;fHyMEQmTcDBIKEXOFu7o+BAT4lrV5+/eCanH49lsuo8gLoqSENZ1nGDy0B0mZDqaAAO6toujKEsG&#10;lHibdd7Ubb4tlTSy06tVGXkjJZERaDCYYOQ1ddN3fJANJuPpcDASit/f3VmjH58cHh7Osiye780R&#10;woEXREGYJGnfifu7ewSJFJJ5fhqnP/j0B6vl6vHJIwSAlLKu2rbpOBfbvFiuVpzzJE3TNLUAGG0Y&#10;oxDBqiyBBaPBIIlDbfVoPFyuFt9++81wOHz+/FkSheUuXyzuijzvuzbwWRQEwBqMUNc2k/Fgvj99&#10;dHQoFW/ryvMxo/ibb7+SvP3ZT//i2bPT8TizRvqMfPbZx5PxgCJitC53Zd91aRRHQVSV5XKxtAAq&#10;pdumf3T86ODw0PO8MAo9jymlCcbD4TBL0ySJy6ro+z6O4zQKQz/ou3q7WS0Wt2W55V2zWt2/eP5s&#10;f3/ueTQIfI95hGJgTRgGLPCFEJQSj3lSy573ANo4iYwxlBGh+uXq3gANoO15ty22EIM0iYAFCAEE&#10;oFJSCmGswZ9s95p/AAAgAElEQVS/mKVpGseJm8tFCCmlGWOex5IkoT4zxqw2GwdL5vPZaDIcjwej&#10;0aCqiratOe/6vm2aGhOYpHEQ+uPxKAx9IfhgkCZx4oSsi8XizZvzum6ybCCEevXqVZYODg8PP/nk&#10;U0eourj2tu1cIzyKIkfkhmGUJEnbdko5beqDzT3nAiHs+xFCGEIkhXbiarfvMMaC7xFoECLH4v74&#10;xz9Ok8TxLU3ThH5ACNFGQQiN1sYYgol977P6oJLq+t1uV1WlE9w6P96+7wnBrqBx/WMnZaQeRhCU&#10;ZSmlIIRACKSUSkkIoe/7aZZgjJzpy3A4HA6HaZY0TX13f7vdrXveDifZ2dOTKPF71faygwQYo7TW&#10;EEFXGhJCKCGMBQGLKQ7+6R/+z5cv3xqJIPD7TkilISSMsnxbFEXJOT88Oh6NJtfXd7/93Vdlyc9O&#10;HydJdn1zV5S1kloI1XeiKMtiV2htfM+PgjAJQwCAs8RUWmmttVKOAHEnY63FBBJCCCEU42EaA8Wh&#10;NVaLrq6aquiasi4LyTnv+77rqrqWQhJK87yo6nZbdHXd7nZVltEXz59fXFwAAI6OjiilbtTQyfNc&#10;JCNCeLlY8L6HABprOee874G1w9EoDMPJZIIAdOxrkiQE4WK34z3ngvd939TNi+cvqOfleb5Zr4bZ&#10;ACK0uF9ywSEEwFipZN91lFCldV3XGIPBIJlMJ6enp0cHh1abnvOybOIoHE8mlFIpZb7ZKiGTLD04&#10;OHCnZ611U97Oh9kNmH1QVXkeJZRy3mdZ5vv+brdrmhoA4PxgtNbOPDZJ04eLNggopW52wLX/tdZ1&#10;3VhrPcoAAH3P67puG6210Foxxs7Onsz2ZhDC+/t75xLUta3neUZphz/DMBwMBk7wj4GNw1Dx/u7u&#10;9vmTs/nebLW6sxYEPnPNc2Vtz7nQqijLjvOf/qef3S0Xi809xODk7NFP/vovR9MBYgAgDbBhjAIM&#10;rNUuRAFjYq0lD7d/BIBFiCCECPGc0K4oCmdB7KSnLhbCaSJcqecMs1xIECHEaI0whsYiiIAF1tjQ&#10;DzFA33z9LUHYZ4HPGEbIpz4AAD7wogAAYKyVQnGpAACOaeRcaq2l1PmuuLi42pXd47PTp88/Yn6g&#10;jL65W0itTk/PPvnBZ5/84NP9/b3BIFVaIASNUUorN8TYNM1yuRJKK22qqhlko48/+eztxbumaSBG&#10;7z9xz/k/u0/ZqQYclHEzpXVdAQAcJY7wg8GVE8MTQpQ2Sqm27RxvIKWEACCEjDXO+AA6Cz0AgLWE&#10;UMY8jInnMd9nVtvNtrJGuqP5vq+Udutou912nLtuCKUUWOgWOAA2DH1K6WCQDYdDjFDXde99qg2l&#10;FEFIKQ3DSEqZZdkwG0guFotFVVWj0Sjf5XXdhFGIEFosVhACLmTbtmVZSSmTJPV9b7VaFUWxXK67&#10;rnPybGCtuybdfHgcx1988YWbBCYEO/mJ23uTNKGU6vcSekJIGEbWWinEdrs1xgyHI4xJGIVhGI5G&#10;I8/znEmPtdrtyfl2m+d5WezCMFyv14RQjJG7L0AInZUAY57z8HejjIeHh2ma5nnujO4IJu7zcmLa&#10;h6gqa51fkcuYdRy+8wp22Z+e5wVBEEWRUmqX5+79dPuDc8NyWuW6rrNhlmXZdpvneX5/v8jzPBsM&#10;27Ydj8ZuM2SM3dzeuIVstFkuF1EU783mwIJskDHmNXV1e3srBW/bFkCbJMnBwQFC6Ob2DmGUZoOq&#10;LN09qG3bJEmSNJVSMuYJIbIsGw6H+/v7nPMsy05OTmZ7s6qqALIHBweL1erJkycXFxdVVRHq5fm2&#10;rpvz83PnzrLdbN34EsaYENo0jeDaWjscjtI01dp4njebzT799NPHjx+fnp5++uknR8dHk+n0xUcf&#10;nTx6FMXxeDTEhHRtO8gGCEIL7GQy8Tzv/Pwiz+s4CqIoiqLw9vYWY6y1yvOdMfr58xdKq7IoPvro&#10;45cvvynLsutaY2xd18fHR33fAWAJxgihpmkppUmSdl3n7MEWi6W1pq4b14+o66oqyqat27YxRikt&#10;t9tNVZVlmVdVUVVF3dR1Xe6KvOua3W7b867vexf3vcnXq/WyKPP7xd3t7fXV1eVul/d9Z6yaz2ec&#10;87IsszSLo6iqqvv729vb2/353I1Ph2Hwl3/5l5zzIAijKLq7uwvD0PeDxeKeUupEIZxzqdSHGsYF&#10;NzzMwAPorrGyro6Ojq6vr619CFuOoqiuKsdVOLVF3/fC2a0JMRgMkiRxOpGqqoAFn332Wdu2t7e3&#10;b16/TdPkZ3/9103T/OpXvxoOh07H/tCqc3gUY4yxscZtEUrKpm0DPwQAEEyyNEuT1Lnru/YPQUgq&#10;hQCQUhsl/TCcjkbnF++aqpxOZ7zrkjSzFvzFj//i4xcfB2G8uFv+9ndfbbf5dptTwiCEFvwhVvf/&#10;FwD8hx+hP83c/kkA/B+e/+OjfYC+HwCw2/+/D4DdAR+QNzIIQYQAwoAS4nkkCPw0i43RSnNCEEKg&#10;bRuE0CeffNw0jTF6NpseHOzv7e0rpayBSmhCmFRqkA3Pzp5qbY3WxoC66ZU0RVFuttum7aIwfnzy&#10;OEsHm+0WY0IwBRAaZfqeQwDSZGCUVFK7e8p4NMmyLAhCKbUSmhJmjG2a7vrqxvNYEIRhGHedbJrW&#10;ZyHCKAwShNHFxbumaToutvkWYTiaTLq+7zk3xsZJnGVpGMdpMgzCaL3KX716vV5ut/mu76Qx4P5+&#10;9e7dxdnZk4PD4yCMur7/9rvf57uCErrZbM/PL5Uyeb4ryxoi0vc9F1wqTSmlnp/Gyd7enrUmz7fb&#10;vFDGzGYzqfV3r14DhBGmEJPF/Qoi/PT5c4sg8TytVZoEENrr62sAQJKkQnCfhWVZ5UVBiGcNHAyG&#10;SZJSynoud7tSK+37/t7e3mQyEb1o2y6K4kE26jsupe47RanfFO1oMDvcPyGIURJmyej+fil62bec&#10;CyW47NreWjAYpMfHxx0vR+P4h1984gdoOMp4J8qyUVKuVmsIsNb6y999vdvtFouFG78/O3tyeX5+&#10;+e4yTRME4enJE+Z5u11JCKmq8vziAljg6mEEIUbIaiN6Tv8fyt6rSbIkOxNz7X5lyIyMlKWrunta&#10;ABhgQZhhl2vYBTiPJH8o+AIzkqAy2yWJHUzPcDA93V3VJbKqUoe++rrmg2cVejEDkBsPZVlmmRFx&#10;I/y6n++cT2A4n80eP3q0uL1tuvbhw4ebzWa73aZpMh4N79+/N56MvDdN07RtU9dN3/d5PkAIzGZ7&#10;SnXW6DjiUSSmk9F4MkLQp0ny6NFDCP1wmAvBhsPBp58+a5r2/N1FXddXVzfOOnbnIYLTNO+l5FyE&#10;eT6lQmuzLQoIIUZsNtt/9OhhaGuuVsvgGx8JTihSSiZpFEUimOS/e38znQw455vNpq5rALwQXCmt&#10;tS6LYro3QhhtizXCGBPQdx1EQETCA9fU9Wq9MM56qAlFk73x3t5oPBpao4AHCEIEoVG66xr8Zz99&#10;1HZd10suoulkmmU5IhgTPMiHhBCpVd/3UvWUkl5LByyAtpdt2zV1XTZtjRCgFMexIAQD4LuujeOo&#10;qsrLywvvnff+hxevLi6uiqIUQkyne3Vdr1brtm0hQFmWYUyeP39elrXWJopiCBFjnHMRBlwYk8Fg&#10;iBB2zkupGOPWOq1NwMBhxEQAll2PAB4NBghAbz0jjGKKIIIAKqm0NoNhnmUpJrhtm7qqq6oajUY3&#10;NzexCHFH1lqrlcYYgw9CLyml1poQ4jwIxX3bduv1yhgTDGzqugpFWJ7nlGHGqIg4IUTKzjorBHfe&#10;SdkD4OGHQY0xyjkbmJBCiK5vmqZZbVZRJA4O97lgScYPTvc7WUPiAXTaaOcsIhghEsC/cxZBNByO&#10;oSeL2/J//dv/sFpIweKuVQgQjBhGFCIciUgb8+Tps9Fo8vrV2fvLS+vc0fHheDQpymqz3bZdp7Wp&#10;iqqu6pubXdtUcZxQQoHzGCHZdYwRgrE1Fn4o6aTsAnUTQMcpwwhbY7qm2qyXsm2B821TU0JGee6c&#10;hwhiTAgTCBNEqNSmqLo4GyzWO0Lj2fzQW3d1tY0F08ooqShhgzyHAHLGkji2xiIIlVbOOQgAhp4z&#10;ijDCCCIEx+ORiHgcCUaJ0Ur2XRwlSqr1cgkRwpggiLzzvZR7e3tJnIxH4/sP7j96+Pj1m9ev37xu&#10;6xYi2HXtdrNu2hYAFEfxZDwZjUfT6XR/fz9NkjtqHCZMsNFodHhwEEcRQujo6Oj+/fvHR0eM0L7r&#10;6qqWXS97KfteSQm8T5MEAqCNCeiFUqK0pndyUAq801onSeKcAcBnWYoxAQCELo9xFiLYd13QvnLO&#10;CWFK6ThKtTLGuCzLMSJN3WCMxuPxaDQWgt97cL/v5atXr5XSWZbWdR3IqxAA5xyjOIoEJ0T2HfCO&#10;UDSdjKqi6Nr6qy8/984YrRBEcRpb73uptDHS6OVm0yoZZ9ne4fz//sXPDbSHp0df/fTz/cMZog5g&#10;yyMKoIPIBllWQHGhEkAf5L8AAIRI+Dd4ru52uwDR0Z0hNvLeaa28d3cKVRDGw957Dz1AEHnnAv8Z&#10;AhBHCWecIvLtb78jiFDCCCKBxEUp1coYY6XWmBBKWF3XVdNACDGixlgAkVK662VRFHXdeACOT04w&#10;oevNZr1Zb7a7NBtIKc8vzi8uz9+fv3t7/rasdhB5560xGgDfKVU3TddJa4FWoOl6SsXR4RETYrle&#10;h1hg4yxECHwgj3y0MQsBaJRi7++4AMFUyRgdENSP6AMOANB1fSg9jTGBfuy8p5RGIrbW9V0PPEAY&#10;RXEMIcIEG2OUkpgS5w0llIsIQOQ8yPMcQqi1Xq1WxbbBCMQiggB4ZynBIfWdYDQejdI03m4279+/&#10;q+uaIGyNAdYSjAOQxhBv1ptiVwAAvHNBHyGE8MHdQAgEYd1UnPOqrpVSVVktFwtMcBRFsu9vb2+T&#10;WKRJQgmJhAjmds4bAPyThw9PT44xQtvNBnifxPFkOkUYCMG1UU3TJknCKM3SVERRYEUG4bcxpmm6&#10;cItFkciyNI4jwqmIhAd+s10jALRWzrte9oRSbYy3BiH4MS0s+CQRQihlECFCqDF2MMhns1lQ/yKE&#10;4jiejCdlWQb4HUykQshZWMODweAuKeBD/Jj3gBAaMHuWpUFIElANpYxSghAK+W1JklRVZZ3lnN/c&#10;3F5fXzvn0zSdHxzu7+8TTAKBv+/728VtyLaNomi32WGCrbEXF+dpliAEGSXX19eYIKX18cnx/fv3&#10;l8v1ixc/FEUxn88xwgDCzXaHMLl3/8HR8YmU/e3trXegrprZ/t54PA5tqeA8bJ0FAECE9/dnb87O&#10;lNKYkCiOdrvd9fXNbrdbr9dJnBpjEUIiiqxzJ6cnWT5QWldlQyk9Pj5+/PgpJbwsqmJX5vmgKHfb&#10;7RYhWOyK4MJljT09PjnY37faJHH05ZdfCR5RyjDC49FYcHFx/n65rIQgnDOle+9BFEUYk81m0zTt&#10;8fFxUzenpydv377dbjeDQR7F0Xa3efzoyXA4LMvy4aOHs/2ZVLJpmyiK9uf75+fve9lBiDCBwAOE&#10;AefCA4sRrqqibZvNZlU2VVnvFsvbzW5T1uVmtymrQmm5XC+quqybarPbbne75Wq52a572VZ1qULg&#10;H/QAwsOjw4PDQ6nkw4cPAmjM0vSHFy82q/VkPMEIF0X5k598hhC6vr559PARANBIE4t4t9lNJ9M0&#10;TqqiNMq0TS21hBBYZ30Yd3DWqd44gylmnGEE265t2ubm5nowGJZNbZ0TcYQA7Pv+8OjowcMHIop6&#10;2ZdF2ff9yelpkqZt03wUP4flSgm9f/++lPL6+rquqj/90z8dTybPnz8PLZ7Qawv7UuBfQAgDCcxZ&#10;RygxxmCEOGNpnHLKnHXGaKM18BbDkISBOOcUE0qJt5ZR6qyxxu5NJ8bovclemqb3Tu8xLl68ePH3&#10;f/+r29sFwlQpvVlvMab+R6FHzjnvLYR3oPSfh7//OLP9XQAcfg4w1X9IAkYfcgr+P5/tnwHJ//i0&#10;H2e/8APtOcx7Ax4Gd2HEMGT/EoytlZwRhD0XlDEiBC12a+cUJYBSrJU6O3s5HOaz2cQYbawOlMMk&#10;SQGAwMOu65u6ddZ779frTV21sjdN23etVEr3veyabrvZGm0JZgSFis5Za7U0ZVFZY/MsIwjvTadZ&#10;lo9GIwDgYrH47ptvz16feQ+GgxFCpCjK25vb5XK9WCzP319u14XRtu+V974oqvFojAlx1joAoihG&#10;GAIEm7YVkRiNhsPBiDAKAQIQn95/tNtWr1+9MdZDRIzxddMVxa5uuqfPPnn7/v1quZbKXF1fVXWT&#10;ZNnZu3f37j0QUdy1/d5s/0//qz/bbHZxkvzhT/8kSZLBaHxyfOIBjJO4KIuu6wfjMYsiqVTXqyTL&#10;jfUOgN22QphsNrtf/urXu105HA/GkwFhNMkyTKmxTkRRL/V6s12vN5cX1wCAg4MDANDtzbIsCu8A&#10;gchZ+/TxYyXVxfuLg/2Dg/kxxfTVizfeQU4jq6E3qGs0cGQy2otEJPt+tVyfnb1zDnzx+RefPP2s&#10;2O7Wm7U2EmP75VfPnjw9ZswaWxrdl5tmsyoQwmVR11XV1h2GZH82X682o8FwmOfz2T70frvZ7nZb&#10;SgjFjHEGAVRK931/e3tTVpV3jmA8HOWMkCSOEIJWK4xgksRSybIqy7J49uyptebm5qZuasrpeDLe&#10;P5gRRj3wSmvG+cHRUbHdUkr3JpPlYimEgMAD4IHzdRV0NxJiSCnxwGV5qpT89tvvN6vtKB9BjwZZ&#10;HkWJ0S6Js8ODY28BQSyKU6VMWdXr9cY7TzF3d4pK5a0djQYYorosq6LsujbPs+FwMB6NpuOR4JQS&#10;GsfskydPYhEB5711TV0rKbXVNzfXbddEicAYW2earpWqm06mfdsiDDEC+SCdzcb5IN0/nCMMKQHj&#10;0QAAzyiB0GMEgXMIoqIs8L/+V8+0NnVdF0WBIAyc+CiK8nxggTfGGGdDyWK9s1YRipTqIQRJEh8c&#10;zE9OjsfjUZallJIQ3S4EhxB47yaTKecCIdI0rbOAUuacD9mk1tq+k1rr9XpTFEWSpFLK7XYbiom2&#10;bT+aHyKEQtkRRhmhpgwu003T1HXd1o1ShhAiRNS2TdM0g8Eg1CIharLve85ZmqZa68Vi8f7du6qq&#10;jo+PLy8vvXV5nmut8jyPhPDeO+sAAMaYkD+hlKqbtqqq8JYCJTgYiob5WxRFmEBKaWiKp2k8GKQA&#10;eAA8xiSMNJ1znHMI/WAw2NvbGwwGhOC+760zQogsz43TN8ub5z98izk8PjkgggDse9055wACGAc/&#10;rWCrS9IkiaLEG/bLr3/7za9fEswG2cRoIHgMAXLWGWOTKB0OR4N8cLNYvjs/HwyG8/kBxmS5Xi9W&#10;Ky1NOMOMcxDAJOZ5NhAigsBbY6qyIBhlWRoGU6FBoJQKkxMAXZIko+HQe9+2Td/1Xdv1Xce5IIQ4&#10;BzzEACHKI49IWfWtskXd9dpn+WRT1JfX615ZQpjq+81ml6Xx/fv3B3kOgPPeN00TzEUDXdaFhCuj&#10;kiQRQkAPBOOUM4QQowxhpJRq6mYwGDjrq6py1kIA0iyLosh7v91sR+PRcDg8PDyc7c2+++777Xqj&#10;rWWcYky0VsZYBBCh3HvAOUcQaXMXW+Wdy/Kccy6iKIRPBNnkdDLxANR1vVgsiqKQUkkprXUf7Z1D&#10;jyDAFe+9MRoTGJjPaZpMJxPGmDHqo/sRAFAIESdJVVVxkmy327qqQuiLlLLvpfde8Mh7HyydIIBp&#10;mk6neyHBxUMoZR/eDOc8jiOlVBhIhWOZYMQ5j6MoLMLJaEQJKott3zWffvIpgN45zzkjlBhrPQC9&#10;Vptyt9xsHPDK2k2xXhfN42f3/vCnX+0f7UNsPfKYAQidhxpjHBJ/wB23FqE7+jOEAH3wAYGUieD6&#10;GybA/oPBJgDeOWtdKGsACtwUCD3wAAAcmuUAfATAgSwXMfH8uxe7bSm4MMopqZ0DYT0jhMCddJ9a&#10;4J3zAADvAEIIIuycI5QOBqPheDIcjyGmDvj1diuNNtYhhJuu2+122koALEQeE4QQjGJBKXEAFkW5&#10;WReEUOcBgCiJU2Nc1bbPnj113q1WK+ccRCg0Lz7KXENrAEEY7qO+7yGEo9Eo+I23XROmNGHACCEU&#10;ImqaJvhg33nvW+ecAxBwzimhYVUEanEURd65QOJ1zsdxwjkLk/AQoBL6DmGcHrBf2DyjKBqNBpQy&#10;pfrhcKi1rpsqCNExxggiY4yzJuiWMcYQwLqug6ksu1vYxlpbN02gdjPG6qaWUhrrIQRa2yRJkjRd&#10;rVbDQZYkMed8NBpxzoLgzVqb59nJyUmeZjc3N2dnb7uuu5PUYhB0zsYYSplzDgDIOY+TRErpnA8s&#10;GCllXTdKqel0GpycMcYQo91ut14vjTFt03ys40Mx6qyp654xEnwE4V1srwnu4uHV4zgKTI3QsUIo&#10;7Kgm4BnOebD4CjtM6FKFUymMfMMzB6o/Y8xa07ZtVZbhW/beKyWD9XRwioqiKM3SpmmU0qPR6OnT&#10;ZycnJ4RSSikAMBgQrlarqq6CRwCEsG1axvjZmzcIQYShMVpwdnt7KwQ/ODgYjYbL5fKHH16G7u3b&#10;t++jODo5Pg7WSpzzLMsuLi6VkhDCvu+TOLXOSCnjOHbOVVXVdb3zNorjpmnbtmOMMs610ldX1/P5&#10;fghAZoxHUXR8fDybzfpeDodDa12a5JQwAGDb9l3XCR4RQkLU8K7Y3tzcXF5eUEohQrc3N3VVtU3z&#10;/Xff7YpdJATGaLVcUkoF5yISs9mMMbpcXofZ12CYx3GCECKEQgjLsprP5/P5wenpad93Sukoivq+&#10;Qwg+ePhgOBp8991v0zT72c9+tlotAYAA+tN7JxBAIZiUEgCHCW6aygNLKRmPRkIwpeSm2Hjv6qZS&#10;WnnknDNS90kcndw7jgSXRjZNtd5uyip8uRgRpI2CEGACEYJ5ns1mUyl77/3J8VFAld/+9reC8zRJ&#10;Dg8Pu667vb09PDx6/PhRVVVPnjxBCH3zm29CdSGECJHaSmnvPUAwwEvGWLjdGOeh+KGUpkny0VGi&#10;lTJIJaWUfdsRQgaDQThALy8vXzx/sVgsQlF07/R0s9lcXl4Oh8O7ew2AJEmWy+Xbt29Pjk+++OKL&#10;t+/eXl1dcc6DbDjsAIGXFFTuIR0TQigiEXITGGOE3IUGE4IRgBhBQmjwGzM6lJAm/CLnXAg2n8/D&#10;JTjrjDbb7bZresZ5lubAw/Vmu93uIMJ3kPHDA93NbP9FAAx+DwD+MWr9CGL/iQb4d3/+2Mb9vdj4&#10;n/n9/+y/YQKMfpSDACHECGKMIPAIAwA8JiHwnAyHOYAuz+Mvv/xsf763221Xq4W1xlqV5Skm+OLi&#10;/eXlVdd1dV1vt1uKSZYOAvsGeCClDIMcYw0AIE2y6XR6eHgYxzEXnHMuZQ/uvDJA0zRVWXLODw4O&#10;nDZ937979/7du3fL5aosq76TGNNBPorjtG2725vl7e3CGo8Q7jrJSMQYT7McANA0XRzHCOOmadI8&#10;7/tusVxY5+I0TrMMYzze26OYDQYjawFGpG26v/u7v3//7mKz2VVVyznnPLbWOg8Ojo65iLQ1hNN8&#10;ONTWFVX7+MlTB9DNzQJTNppM67Y9Obk3Ho9X663Wtqqb88vLNE8YF/lg2LTdDz+8chAO8nFR1W2n&#10;KBNam/V6+/rNm6brHjx4ON2bzGZj5zQAIHjgO+c3m81uW66Wa6X06em9PB+2Tb/ZbAhho9HIaNnL&#10;jhJmjOFM7M/mlHIA8Hq17TsJAaOUA4+tgRhR5xxELklio81uUyBMjo5OxuPh7e01pr4oF9rWDx4e&#10;iAgpXScJv7lZvn19fXmxcM4rKderbVmWpyf35vP51cXFyckJY3Q8Hp4cH6dZHKCEd74squViAYDv&#10;OnmXKL5ZE4wwAnEk8jSlCDmrrTYeuoPDeZZnxug4jmaz/aOjA0zQDz+8WK9XCKE0TULjIwhYeqms&#10;tt67sqgxIlmaj0cTa/3t7WK5XLdtt90WnMUYU0q4Uub58xfLxWY8nGqtoygmhFZVUxRl3ysp9W5X&#10;7nZlWVS3t8u+V0LEaZJWVW2NBR8OZSn7QHhxLiRxqrou66rGBD179vSP/ugP8zQXgod7drfbhVYd&#10;j0Qcce+csYZRlqbJ3mw2n+9HSXR7cx1HYjQazuazk9OTfJhtd8umrSglEDkEkfOOIAQAMMpUVYH/&#10;7Z99jhAGHlZlbazDhCqlCabGO61137e7YkcITvJUCI4QnMwmw1G2P98/PDo4Pjndm+2lWTYYDvbn&#10;h+PJZDyZzPb3MaEAwjQdQIiGg/FkvHf//oPZbJ/zO7Ws994aF7q5k8nk4GAOIaiqUsq+bbtQJiKE&#10;QlqMMSYsVu99CFkNQrvgj5JEMYRAKRlYyhDCJElCn76u6yiKptMppaSqqs1m07Zt3/V1XT958kRr&#10;7aw9OjoiBBtjvPNaa+9cIOOFUVXTNF3byL5z1mIEMcLAe2uMdx5jJIRgjAjO0yQNSi8huDE6uKV0&#10;Xae1CqqhOI7yPE+SBADXdW2otwjFCGPrXd3XNzdXxvU//Vd/cHzvUFvZy9Y6a71BiIRT33uPAGaU&#10;DdIMebpaVP/nf/i6KU2eT7hIEaZNXUdxjCBK0vzJ0ydcxJttsVwsZ7N9wljTdqvVum5aQihj3EPA&#10;KBOcJVGcxEmaJJRSzuggz/MsDgym4CYa/K6iKBoM8r29PYRgXddKqvAp7Yqi7aVIssls3krz5s37&#10;xWprICU8YXH+8s3Fxc1KA+wJJyx9c3797fM3XdtACA8O55zhKGJxHHHGMMac0Loqn3//arW8mU7G&#10;veyLYgcAGOQZRsA5q7XCGKVxbKyBEHz26aeUkIuLSyEEgN55G8fpaDxu2y6kidR1PZ6MkySJ47jr&#10;uh9evnLOcREJISDCGOMsyyaTqdKWc2GMWSwWvewDWTeUEQhB2ctYRMZahFDf96GACHyh0JgAAATT&#10;uI+dEe3VWfYAACAASURBVK21s9poxSghlIbzWivprIXOW6OcsXma9W0nOB9PpkKIzXY7n8+TNLm6&#10;ugpoUinbtJ2x3lgHEfYAWOu1NtZ5bWxV11VdlVW1Xm+k7Iu6ooREUUQJDSNLYwyGCEKIIOCEEoqM&#10;1QShKOLeu2K39c599cWXfd8BD0QsrPdt32tr67Zd73ZVU1sIjPN13yYj+ulXnzx++pBHGGEvEso4&#10;cV4D6DFG8O50D+c9RghhgCFAEN7lnWKMuYjzPA+mO6HwQggEekjgPwcADCEEMIyAnfcew7tGPYYI&#10;AQwBwggRRASLXr98vVysBvlAS9N3EjiAMLbWMs7CLqGsNcY45yFCzjqMMQ4Jt4RAiJQ2y9VqV5TG&#10;2l7KbJDP5wezg/00ySDyJ6fHhJGuC55yJEnTXurtdlsWDUBQa9e2LkkiFkXboijLMkni05MT591m&#10;s7HGcMaCYCFAuLBxY4QwxlobY2wAomF9GmMJoRAi7wClDAJkrLm9vQ2xNEpq70HoAwTFgVI6OPok&#10;ScJYwMO9lNJ5gDESnBNCESbaWq201mYwGHIutJIIQoIRhCDo9hGCxirZSwDAYDAoy7KsCmstQQij&#10;u/w272yATAHAO2ed833fZ2n20UgJQBgygTDGjLPRaFRXRdv42f7o4GCulC52O6UkxjiO4yRJtJTe&#10;uTjiGMHjoyOM0Hq9rutaKRnHUdf1UkqMYN91URxjjIEDXdvWTd33PfDAaA0cMFp3XaeUogQPB3lg&#10;UknZF8VuvV2XZRHgaN91EEKpJMKAMyZlb51L8wQiggghjEmtm65putYaE5YNAABi2PXdZr0OA/y6&#10;rvuuI+SOlQ1AsCiz6EPEF6U0NHcAAKEnVZZleAMIodVqGQgN1loIPQD+QzVs8zzL86wsi7KuxuMx&#10;QjhN00jEZVl6ABFCWZbvdrvNZlOW5XA0ChPjKIrWq1XXdXmWNU1dN5XWKkuToiju3Tt99uxZWVZn&#10;Z2/DqcGiKE7Sqq6bugkS5bKqNtvNZrs5OT3N8pwymmaZ1kZKleeDOE4ABF3XGWPTLO87CSDc7XZG&#10;W4IpoSyKIqNNFMXBgb9tmoODAwRQlqZBpNA2Xdd1cZxwFo3H48FgcH19HUXReDxKksQY/eLFi/Vq&#10;raRsm3az3RbFjlDats1mu3n58mWx2wnOIUR5ls/39/uu3262jLPJZBrMnIqiDK3nsiwePX78+PGj&#10;tm1ev37tnC2K3c3NhjF0dHQoBOeCf/rps7/+6/9hsbidzfZOTo6Ho+HR8UEURx649WrlnMEYLRa3&#10;COM4TSbTMUBgtV5VTTmZjggj1qrpbJJlSTZI41jwiKVpzCKWpul4MkYYMEZOT4/jLIYI5qP0/r0T&#10;CAFlJB9k+7PZ+fn57fWN9x56hDF59OjxZDL99tvnjJEvv/wKIUwRGWSDX/7yl13XzWbzw8Mj1avR&#10;cIwwJARHnDPOMEZGq152zlkPfNAhZ1kaJ3Gv+rqpuz4kWhmMEecsyZLheMgj3nZtVRTWGms1ZWS9&#10;WZVlMRoMxuPR5eWV9z5gV+B9cCnb39//4vPPjTHfff+9lDLMewOlv+/7cCAG3UqYQxhjGKUEY4Jx&#10;+Orhh1QfignBiFEqOCMYAe8QhMGpAELgnTNaGW3qulyvVtfXV2dvzrTWw8EwiVOljZR6V5RFUXoP&#10;EUIAoo8G7B/YRf8iHP0dAPy7uDT84H8fdv0nP/yXAuAfv9aHafAdBdp/6AcjCAnBgTtDMILIE0Ki&#10;iIdPi0APob14//7N6xd1VXJGvDOckYjz7WbVVDXF2FkXCbG3v58P8yiOPQTKqKZttNXOu7arCYV7&#10;e5PJZBhFggs6n89/+tOftm2jtS6Ksmt7ax0AME2y8WjS1vVyuXz79p1SajrZm0wmaZynSW6tr+vm&#10;8vzq9nrRNt1ksjed7sVxAiEVURRHKeNskI+GwyHnkVTSWn9zc6O0ipJYBT0g5VmaYUzSNDPaOget&#10;BX//818URaW1OT+/uLy8Fjza29tX2q43m73prFeyN8p6L7VRxnDOpdR13VxcXmljtXFVWf/iF1//&#10;b//7//Hy5at37y++f/7i2SdPrfMIYxZF2lrGoiRJ1tttnGQAoqIozy8ul6vddG98cnJCCJwf7ist&#10;CWUQorKqrXVZlj95+mwwHI4n4/n+obMAQ2iUNdoQhLyzCMJBNkiTdJDmCJD1atNUXVO1RrtIZJQw&#10;TqJIREKIvuu06R49evjw4WMp9bv354zhLI+++e3XiMrBiD57ejSfDwXH3tnVYv3iu9dtbYptAzxI&#10;41SwyBr78P594P379+/TNO2ahjOKADh7/Xq72SRRPN+fZ3lGKUnSZLNep1mSxJGIuNEqT2IIwHq5&#10;uLm9tkZD77u+a9omyVJttFTSWUsonk6nUSQYo1qrtm8BhJSx/fk+Yxx6BBwqi6bYNUVRb7fl9dVi&#10;sVhbCyKRGe1Xy43R3jogRNJ36vWrd97C0Xj65uztze3CKEMJswbUVauVNdphyghhu+2ubbqyqlar&#10;NWM8zwej4ZALUVXVbrez2lpjGGXTyR4h2DvXtk3fdQC4xWJptPIeIIS1NnVVBhkIFwJjpLQGoSUX&#10;8+neNIpEmJntz2Z5nkEMvHN1Uy1WCw+cBRZTRAgxWhOIw6aktSLOAUrpbDYLARgQwqurq9vbW8IZ&#10;pTRKxGAw4HH04eQeQOI5p4FFppSp61YpxTlXch24YQCA9XrTtu143HgPE5EHPWrTNFdXN9fX18EJ&#10;1mgXxzGltCzLIJcaj8dBDJMk8XQ6E4K1bR+KZghhyKUMJXUoo0Nz1CkLAIiiKLQqA0ppmiZM5Djn&#10;XdetLpar1UprzTlnhIZ+/LNnz37xn35+fn6eZvFisWCEYowZoUEvxBgLybfBlTcQ3gIzFmMcxRwh&#10;RGkQkmmleogAZcR7a60O0F1rKUQc0H7o10opq6oIFyKE4CzGFL27utiVm21RfPbF45988blDsu1b&#10;jxxAHjoY8urunHUwopRSGnWNe/3qQvb+YH7SNnaz2WBEKMXOGa0NxvKDiXE1mUx4JIIML1R4Sqko&#10;E8PRWFAmBMuiuG0bI5W1WkrJ+MjIXisV3qS16Xw+D7ypPE/D2x6Px1qqoCl1ADx4/KRpuu9evLq4&#10;uGBMfPqTn4xms84YWUkJ2Tcvzhzwk8mEca6UwpQVtcLLm9EwF4kYZXnbthEXGKOi3CVJ9OzZg9Vq&#10;wRg7zNPnz3+IOKUEYYwDmbOqKqV7I1WSZ+Px+Pb2tm3bUGuGr6brunCNYZYVFoyUMkQEIUoIYRBC&#10;p21gQmZprgzI82EYPmtjAmUgTdPQdmmaNqSABtcE733X95TSkEIcvmtC0EfRb4iqQohhjEO/o+7a&#10;sBSttUr1YSiHEDo8PMyyTEp9u1jUVfPkyZMQthaqE8HjOI7jOFVKWeuVUk3dKqXimHjvQwprSMLc&#10;Vc1gkAaEGawawgNYF3KIjFVSSmOUt66u3HCYB72iSOLNduW98wD1stPGOOB7raquRYwCBJtORnn0&#10;l//NXxyc7qd55LFjHBOGQooPuvOMgx+Pdggh+s+zGr33EOCPgjT/O1GO/s4p2sGPVPtAgv5QUiCM&#10;QlZzgB9BxYoINc73UgNERBRhSCih8sP0XhkT7AMgIoQQwiiEEFMaRZHSpmo7iJHUWhnrq8ojRBlz&#10;EKxWK2s8E9wBL4SI4wRC2Cuz2exub5d9p60HlFBj3HicJ1kepnx9rzabzXy+//lnP3HOvXjxwjmH&#10;6d22AwC4S9K2dylHASOdn58HM6QAHa21gQ5grQ0LNY7jEI1b120Us/ApOef6XgIAAhAKJIIgxguL&#10;KgS23zHM9d1gM3CYgyWjEEIIYYzalUWoa4PJcPhsGWPwDqpBjLEHdxFWoZnyUd8eRVEwI9BaY0qy&#10;LAtfbvA5Ozt7KwTY29uz1m42G4RQGPsHZfve3h6lVAgWQkqvrq6ur69Ho9FwOAxSwzRNp9Px2dlZ&#10;HMcQo7IsPwxOVZi+OgvCIJpSSglBCAVtJyHEGLMpdpTSw8PDJEkWCAMAwvERKEKj0WQ0GgVecdgh&#10;g32ABjAM1rz3CMOQhZvnedhA0jgJQcc/NngP5GelVBhch5UphPg4fOv7fj6fRxFnjHVNc2dnakye&#10;52maWqvDh++9N94F011CSJrk6/U6StIoihDETdMURdF13XS2t9lsjDHj8Vh2/fXNTZJEUUz7vm3b&#10;9vr6+tmzZz/5yacvX758+fJl10khBPAQI1IWxXg8fvXqlTHm+GDOOa/KWivTNM3h4WFINgYAOOfC&#10;5qaUqapmsbhZbXeHh/Moiijlt7dLxran9+8xxouiCmuAc355cfH9998LHjvnsmyo9SYYYhEstpti&#10;t9vdu3dvPB4nSWKdjuM4z9O+74ui+MiAyLJ0MBhsio3qJQDg9vYWQrh/cHB9ff3kyZOf/exnAIAX&#10;L59fX18Hq+ckScLc/vr6+ptvvnny5MlwOLTOvH93kSSxteD777/NsuSrr74CAKzXS2PVcDiI4+jV&#10;q5fO+aOjw/F4CKF79fL1bDb593/57wgh//P/9LdNV+/vz7786vPjk8PL6wuEQNO3SSKe/eRZXZS7&#10;eptGMaQgZXE8SBmmRV1dvi+ksohNOcB7fLS3t0cgVEoNh6N37951XZdlWZirY4+stXEc//SnP/32&#10;2292u912u51MJs5YKWWgfoQg+tevXz99+jQcHHce44QcHBxY7y4uLrS1gRkRiG8hiGs2m63X27B6&#10;h8PhYDAI6LTrOk5oHMeBDYQx3u12L168+Ku/+qs//uM//s1vfnOnEIYo2Gd8+eWXRumvv/5aKRUa&#10;OsGtMJDgwtTho3V22GYD2QEhZIzxHnyoDwHG8EO/Luhf7g5H6zSEyDmjtV6uFnfUEgjzPM+S1GmP&#10;KBxmg9F4DwB0/v5SW+s9CnKYj6jyd0+Q/z+Pfw7B+h8FIP34hx+/yu/92x+/pd/7bOAftcj/FGM7&#10;ZwEgALg7jAyRECIsD6na1eKqLAtj+/v3T7XWdVNijML+ube317ZtXZddaweD7Ga54JwTgghBImKU&#10;IcYIxlBEyHrZdluAVVWUHrquL6OErjdLrbV12rrQITdSdUW5basaALC3t8eoUErf3i5Tke/vH/S9&#10;/M0//Pbt2XtKOaVcKa2UTpO8KpcIkpAIMNsbl2VZFIWzYLfdGe2SNFGdatt2Pp8PsqHsTZbmznpK&#10;uHOgqhpjHKVM9qqpjey3473p02ef/PJXX//853/XyX46HY/Gg9V27R1ggv/6N7/tmgYC/PL1G2Pc&#10;gwcPlsv1crliLER1UozoelVg4jspT06PP/v088VisdsVWpp8yCAm4V5IY/b4wUMCkRAxxlgqzRj3&#10;0AsRKaUIoaGsHeQjb0Hf93vjveOj07KsGCFSdbvdjmDmtOmVapvtarX1DlPKMOIAus1mQxDlLBoO&#10;x/v7e+dXZ2dnb46P733+xadvz98Y20HcR4k7PMnuPzg4Pd533gCAjHF954fZbHi8Dx+Ttm0p4SGu&#10;bLvdAgCm0+lgkMmuXy6XL198v9ms4zjmnO12m/F4/MmnT7Mss0aVdYUxPjiYB+zzD//Pr2TfzvcP&#10;790/SXhyfn3+n37+8+n+LOYCM657WVYFpXg8HrZt2/WN1ebq6qqu69FwMh5P9/fmfdNjSDFilxfX&#10;fddZa/teMcaGw3GejymJ4yjJs0meTXbb98Bja73W2lpfVY3q1N7efhRFBIuiKMbjcZaOjFGcJc4B&#10;Y23bdhg1k/EeY0Jr2feq6yQjNBJZFEWCxwh75ykAAGHftfrq+v12ONjbmyRJ0nVdU7XA+6Cku3fv&#10;njQSei9h76FnjFnGBlkWCwYhtN4C54hgmEAIfdlUGUqcE5BAYLyDDgKIKEYUEUJoHEdJktze3u52&#10;ZV23bVunaara2hgzQdM8z40379+/d87t7e0lWVKW9fXVcrvdhhb1ZrMN/R5jDAQ4tG0C6mua1lvX&#10;dbJpWghBaKsHNqkQYjgcUsI550+fPg2l0vHxob8rwjCEPk1jQlDf9xD6LEustYQg55xSvfcWAMc5&#10;0x7kWRrCDM/Pz/uu3Z/t5fmjruuCPdV6vTbKQA9jEc9ms8PDg+Dgcnp6+qtffH1xcZEP0q7rBlke&#10;lId934dcqFB0AucwIXeDX+8RQhRDhon3nhMKAFhu1w2Eo9EwyrlVum52AADO+eF8Np3OjDHL5VJ2&#10;zWbZhUsTXEAIvbPOGA9RVVWL9Yow8sVXX/BYXC9uHDSEIqs8QMBDYL0BDgIAMIaMCmdxXcnVojo6&#10;vO8Uu5ILBLExxljlvJnuzQhhm90mcL3Kare7LCillOHAhIzjOE3TiDPdS2NhHEeUId13VVVslss0&#10;oUkkduWWEHL//n1OGUKoaSqEUNfhtm2l6gAAdV1LJaezWT4YnV9dt506u7y+uW3u3cs1ID+cnb8+&#10;eyulnM1mRe2aBkymeFfVu12hOsApGI/HQggI+XA4dM4yShlB22U3yOOnjx+NR1ks+L37J33bUYYp&#10;wsA7pxVmFELfd602ejw8Mka9f/8WY5gk0Xq7AwAwyvu+t9ZFUYQI1tYAABhjyuhQRzoIECIIY2u9&#10;MbZp2mJXOUC6TmKM9/f3IUY4RIlqvV6v4zi2wAEIwu0Xmt9B56Z6/THDxgH4QdSKEQIBKgDglOqL&#10;ohhOxkpLijD0oNjuGKFxIsLhSCl+//79tqyePH6qlFqtNlVRx0niMfQedp20FhpjlNRd1wXbgzgG&#10;URQNh8OmaYKHFrIqjmMIYdM0lvHhcBj8abXpQQit8B44Lxh31oIAybznkUAIhfygXsmqaQFG1vlO&#10;m7rtRBRp4DQA9w/mn33xKY4AhMADhxDQWgLoMMV3iRMeQAA9vIvqhRCGGKDAH/MO3nFTP/bdf4Rw&#10;IfQQAQyDv9U/Vg93ViL+A/kZwvAMyCEIsYMoUMovLy8no1kapRhiiBDlwjhvrXbOQYggRhBAa613&#10;TitrXB1OPo+wEGI2m718/QYTAgl59+6dRzBN02wwlFKulpt8kEptjXGy10qpstKCUwRQXUsR89Fk&#10;WlVVXddMUNUrxmioxf/oD/6w67qLiwvOOXD/mH788arvgKX3Uuosy0ajEcZ3CrGP3AEI8f7+AYJY&#10;q5AUTcKffzSOZoxBgqu2wQBijIOlKOccANA0vVIKOM85N9YEyhAhZDTMvfdNUyVJAqHXWmEI9yaT&#10;KIkppXXdIIQ4ZQgi64z3niCAEFIWGGNULyEHWEQfc8h5JBDBoZ0XrktriTH24M5Q+vT0FAN4cXGp&#10;lEqSZH+6DwBoq9pINcyzwBWfTqez2XQ6nYYgOm9d27ZZEh8dHVFKl2kaDHtAiOoFUEm1uLkN/2WM&#10;pUnCGSuKYr1eY4ybuk7SdDgcQgi7rgPWUYSPjk7atuU82m7XxbY7OBzP9uar9SJJ0+Fo1DQVAC44&#10;UXVdp6xBGNI77jEQQnjvwwHUVE1ZllLKMOsOXOK+78N4POCEKIrCN+ucC+ZeZ2dndV1TihFCSRJ5&#10;b7fbrTFGyg4hMJlMMMbBNo8z3nVyOBjvdrurq6uPo7bgUBWYz6FZ1stufz47PTnGGBMEv/ntPziX&#10;Nk1zcnLy6NGDzWZzdnYGIR4MBlIbziMhhHelsX5/frjdbuuu9wiLJAWYLFZriEme58Z5qQ2irNfG&#10;SOUc6DpZ15216ziO+16laQwhbNs+4vHh4dxq0/c9FzSAeUJIEE/tdnWQKYX+CABASv0f/+P/1XXN&#10;48ePR+PBzc3Ner188uSJ1jaO45OTI0LIxdXFYrEIraJA8nr7/n2v1HQ6/e7591999dV/+9//d3/z&#10;N3/zq1/96rvvnmOM79279/jx47Ztnz9//u2338zns3/zb/7tn//5n//14q8xQSen45ubzTfffjMc&#10;D7/44ouyLE9PD6fTWVU17969Gw0nUcx+ePFqfjD7gz/6fLVaOWDX210gG3/99de96vbnewfHB7ti&#10;DbmPRYQIlKYzTmqHq6ZGADLBUZRSAX/y1Sdxmnjvg5WmtXa7LazSUspvfvMPFOEvv/xytj9tmmac&#10;jbquW6+XGMPpdPrrX/+6qYrHjx+H8L+HDx4sl0vOSFOXm+3q++d6NpuF5iyEsGxqQsgwz4qiuF0u&#10;oyjqlSyqMjgIzKaT+XxuzF08uBDCelds1k1VO+cODg4IRBAhLaUQIk3Tm5ubr7/++i/+4t+H3pP3&#10;vigL7/39+/ejKHrx9l3f99kghxCGsyx0nQKUDW2yOxOQAOechwggiCAmHvmw/o3xoUYKTas7ta33&#10;xhiI/EeVrLGBzsARIlYaC/z5+TnlzFjAkzQ09QAAHob0IxcS4P/lSex/0cP/SF3848c/GRf/7gT4&#10;90Lff+4lfgzaPz6zAd4CCwHy3gOIIYZRFDEmLi4uRuP86OiA0EOjO86p9y7sMwA6zvnedHp8fNy2&#10;bRhOMCEQBtaauinbvkDY97ruqkYIar1hQpPIlu0CYXx5vX178XIyHkciMcYZY7Q2AAAHbHiq0LFQ&#10;SjVlrZRxA4AxpUQ8ePBoOt5frdbLxZoSbo1frTYQQq211jocgqvVyhjDIxaWze3NGiA/HOVtLbtG&#10;JUnWVK2WJk8HcUy9sXGcqN5YYBECn3zy7LPPPoMEf/f8+aYo/se//V/+5E/+8N/95V+gcle1NYZo&#10;vd1cnl8czA5G46mIEkzJcDgkBFGMu66bTmePHz/+/vsX0+l4V+2KopgfHmw2G+NsHMcRZcZ63cuY&#10;sQcnJw9OTt69e/fg4bHWtlM6g9gBa6x/9fqsLMs0TZ88ehxFSVkWt7e3333z3WQ0Pjg4GO7tGdUD&#10;65q2aqpmu6m8w5zHIkoBgBBgBFDrdN21t7fX683t/fv34zjebFf4lh4czOcHo6PjvZMHU+mfzA+H&#10;s/2h1b03br2sXr08Hw+P7p1+0rcyT/K1WyupEYDjwchI473nlO0223K7IxRVVTEcDjnnxpjdbtt1&#10;7agdIe913787O+u6zuh+Pp8vl8ub68t7x0fHh/NE8Nlsmg9iCP1qswbON22jIbTOvdEqH6RCiKqt&#10;hGB920GP6qryHjLCp6O90XAKAOh6UxRFnufGOK01RoQQwkUihBiPps6C2+sFpwKmUAYNaRQtF+vz&#10;y+tERIRQznmSpBETV6s1AAgjyqhAAPet3K5369VKqd455w1U1mLiR6PYOeA9ABAijxhGaZTujfcp&#10;hUoZb0Pol9PKamlQhsJkiECPAdTWFtsdQuj09NRbt9queq0gJSQWFrnBaGiRVbrXVgHkAUaYEm+B&#10;srqsC7LdbsO5DgDYbreMMSEYY8wjH6Bg13XGh2rfdF2njK7ruqqa0EEnhA8HU4QQpbzve2Os1tpZ&#10;yBhnNEIpf/Pq9d5sMp1O0/QuNDXM1pRSq9WKs+jp06eHh4dXV1eDweDRo0eU0ouLi7Ozs81mE8z3&#10;rbVh4PAxsDHQia21DJMoZca4oNq6vr7GGI9GozDsDXVhFEUhCzTP89PT07296fX1dfDDfPLkyWKx&#10;6GU7HA61VMaYVrZB8RXuZ0ppHMcf2px3BWhwNDBGdZ0jFGGMGaPe27atu75BCOR5NplMoygKHZ26&#10;rqWUwKNwSHx4EqSNvLm8bftOGf3V5588fvqobnad6kVCpWotCMmT0NpAo8LhihDk796+ef3q3Fl2&#10;fbGxBkynY4QhiMRgMBjm49VyU9cNY6zp+9VqyYTQWnoPR6PBgwePsizZbDar1XK3WkPorezTNE4j&#10;wRiBwEnZj4fZeDwOFx5xMR6Pq6oI1Xk4AsNZ65zbbrfnF1cesyjLxtO9XdVeXN9cL5Z1a6QExgAm&#10;4k9/8nS9vO062dRVzPmDk/H9e8f788nt1bXRauUsJQhhQCkeT4ZKqeXqFiFUVjuM799/cHpx8X4y&#10;Hmqtm7bVTekAsNoQgpIkOjs7M8YEv1MAAOccA9K2behGY4wDnaHv+9vz97e3t+ttEY4cjGlIF/Te&#10;I0i0hUqZ4IYKIQxzudVqdXt1RSnNhoPhcDiZTCGEUsrdbhca4eGABwBgjIEHH72dgiQSY7jdbsOA&#10;brldee+no/FoNFjeLtq2HQyzOI4D96zrukGaDAYDgvBut2OMJUlS13XXSSklAEgpZY0DACRJGupm&#10;Y0yIEgl22ZPhBAAQSPsh1issXQQhgN6bADedEAn8AD9D877t71SXdVfWTS2iaLXd7MrCed8ZZbw7&#10;OT3+1//1n1uvvPGEIkQgxB5C8NE+BH4QIwTyM4Kh2Y9/3EH/sQXIh8rAeo8g9B+CXsDdr0MXnji4&#10;jXpjgfPOO+tcwIkEkbB7AIijJN2ud0msMZbEI0KIYNw5FzKQlTHOOARJcGAObG1tjdY6yvloOI6y&#10;tKybdbHLhEiSpKirm5sbD9Hh4SEXMca4azeLxcIYwBhFEHIe1XUbRyLN891uVxRFGA9iiuqyXK1W&#10;UsrPPvssTzPwcerrHAj4DSFE7thxgTwcEDjnvG3r8F0EF6I4jgejsXPu4vwy5H9yzpWWH//WO+Cc&#10;c9q1bcsJDYM4a21w0gobV6C+hxK2aRrvfRILIUQURQhBCEFogcWJgAiFIU9wevfeO2cppYzR8IrB&#10;ryi84TBJ/qgGDNsRvsv78ZRSTJnWejKZTCaT7Wb3ceuu65oQwhiZzWZd193c3BwdHZVl2fdtmqaz&#10;2SyskOvr66ZpQu6o1lpbM5vNpuNxWdd3qU/OhfTdLMsQIoEFHegScRxzIQKfKEyem6Y7Ojry3mOM&#10;4ziFHkUiaZqm2FVd3weTiHDDhqvA/y9r79kj23aeia28c6hcnc/p0yfeREqaGVISrThjA2MBhmFA&#10;/87wTzBg2IJgA2PJI4kmRYoieXnvuSd2rq64c1jRH1afoytSAwuGN/pDV9VudHXXXmu/7/skjDEE&#10;9j07jhP6geV9eJ53cHBQ17W9lfR9X1UVxtiaM6dpakEwu2yzLLNwtAXDsyxrmipN09lkZPeitm21&#10;ltYdfzKZEEKKolBKbTYbRl0b9KqUKsvy6uqq7/j+/n4cx5ZvMh6Ps3xn62mMYVFkDx8+JATt7c8d&#10;C2yQ9gAAIABJREFUgi2v6uzsjDH34vwyL1c318u7uzUhMBmkx8fHDx48IIRcvD8PI8gYa1u13WYW&#10;ggYGIowsXT8Mw+PjY6tTSpKEKwkAGgxGnHe2TphOp1JK5pDz8/PNZhNFEaMuY0wIFYbh3vxQCPHL&#10;X3ztuu6zZy8ghO/evdlsNscnh6enp1dXF1mWcS4nk8nbt29/9Pc/Ho2G07254zgQo6qq2r4PwzAr&#10;8jCOEME/+tGPvve97/3pn/7pfD5/9epV27Z5nqdpenZ2FkXRj370o3/8x3988eLT73znO1dXVz/6&#10;0Y8ghHHMCEWLu5vHTx4RguMkKsv85mbx7t1NO28Pj/aVFoyR//gf/4df/vKXw2H6zTdf13V19uRx&#10;VmzfX71f7e6ef/LcDwIfOuPxOK9yZWScBIwxDSXGuG26ui0YY4RBQoAxYDYbpUmy2WwQAuv1Vvbt&#10;ZDL6h3/4KcbYdd3F9U2T157nXV9f73a709PTv/u7n+52O/Mhf7gsy+vr6y+++GK1WlmbEsuYeHR2&#10;ZiW4m83GTnL7vrdhvxaDtRWnNYW2MLIxRkllr1vLjHBdNwpDz/N22y0hJE3Tly9fnpw8PD09zfM8&#10;yzIroT88PLy5uSmKwqLNlgFh6yu7wMEHRSv4FkD6UQgAP/geW5GwzXi3C9ZWO3YbhMACGwghRBGF&#10;0MY3tLzpp9Pp4dF+EMZZUQql27ZFBELx61rc/2/w77943DPrfuP4zTb7Hsf91qu/9jZ+7eG3z/+1&#10;V+EHavSHJxCwoWmIcs5Xq9XF5bsyXxkgGYVR5CstpJS8l03TeJ6XDmLC7lmNjkOJQxEGvs8IHXWi&#10;9DyGsIZIMxcroFzKDILJNUOUdPXEEmcQ0byvtQaua3d0r23rQTyQXACAKAFplBiD86z827/9OyWh&#10;5wWDZOC5wXzuUEq7ruNcYkR73lnW0na7hRBGURQEQVU1SZjMxrN0lFKGQy9wqQMNIogapTHGyIAk&#10;SR8cn7ysXlKEnz5+8uTJk+12u91uAAAnJ8cvX17crRbb7UYDY6+rJEmUUmcPzhAiRZYvbpeey9q2&#10;ZYx99Pxn1F0sllVb+b7vUJYkSdM0Vd0ubxebLF/fLSfj8eOzM2hAkeUuc5bLJTfcIOhQr3cFZnQ4&#10;HO7v70dR4jiOQ5mW8vVXr7brjej79XLpOFQI5TLXHfqUBF3LhdC73S4MI99zCMZJGmgFENLb7ep2&#10;gcbTycHBHmFU6XY4DvYOhl4ADg7HUcIIhfmuKoumb2DXikW3AootFwvGWFO3CCHP84bDoZZqs9kg&#10;DJUSWnI/iByHAaibtppMJuPx2O4eWb7FBI6H8c1Nc31xrrqOuc7ZwwdPnjwJguDi4mK32zkOJRAg&#10;YBhl62ZNCJtOp3bBLhY3fd97ngMJDoKIc55lmejlerWL/Gg8Hrsu227VZrOh1PG9QAhRFJXjOIEf&#10;pWla163vhZ98+mle7JRSDnX7vgeGCCGM1G3bVlUThrGUerVau4GvlAYAaa0JYVXVVFUhZD8cDhlz&#10;hRBSqOXdqqqqIPCSJKLYAcZoBQM/IhQ4DqWYMMbsTC1JxGgw9lw3wAFluBdCc9V1fdd1UvKqqtq+&#10;8cKA+V7J60a0xGFhHDUNtBetMkoDgwlCmAmj8e//m2dKqaIoLa9yNpsNhwOEUF7mGGMDtTbKD4KH&#10;Dx9OZpMgDO/uVttNvttmWZZ3rYAQI0SAIVpBSpwwTBGiRmNKXdcJojA+PXt0eHg4n+/N9/YBREVR&#10;tl1rGdSU0oenD5+/eAYgaLuGUNJ1LSYo327zbCd4b7Tq2kbw3nNcybngvQ1ZZ4RQjI1WURQ+eHC8&#10;2+2E4ErJsiwgBINBmiTxer3pus56BmBMDg4O9vf3Pc9r28ZiF8+fP18tl4vFYrNd27gRY4zg4r6O&#10;/LD1K8ltbh5C0HGY4zC7p1tBF2OUMZam6X3WkUePj48Gw4QQuttt7+4WTVMbAwghcZQwxgAA1jfC&#10;GNM23fXtdSs66uLf/d1/M5ikq+2NQdIAKQ0HwCCEgY0BMMahNPQ934k2q/b/+qsfLxdFWYjdpmwa&#10;QSlyXcf3KaW453y1WXLOheS7bIMJ0lofHh58/vnnn3zygjH68uXX7969RQiJvkUIGKWk5AgaQnEU&#10;BINhkibJcDg8OjqYTidxEm1326vLK8skxBgTim0g0Ha77brOD0I3igwAfc8hwpQyLqUxmlKgNSDE&#10;HB/up3HECJxOhkf786ePT6MkrOvq+vLKGM37Xgp+c3399s3r4XDIGEHGBL4nOacYE0bquvYchzHi&#10;+W7XtVmRSSUn00mSxJvdBkJEHWe720qpAABKGyGlHwT9vUuZIoy6nvf+3UXTtMzxXNej1DHGSG0w&#10;IczxmOPEUTqbTeM0xQTbCYvreQAAq5LqObfZRXmel2XJOW/q9l5oyjkAiDGHEoIRQhjaCFDHcbRW&#10;bdtigvzAZ47jOI7r0DiOm7omFKVRjCEKfH+5WkmlGWN+EAEAvvr6pe/7nMuyaQh1mONiQpXWiFDP&#10;DyBCru9xKYqq5FIgggmjzHEwRk3TCCmpwyCEnushCPu+h8YgBI3WGCOMoOe69uattdrtdpPxZDQa&#10;l1XZ8z7PC2MA5/3N4rbpWkhww0UUh3/4x3/w+Xc/FbDBzFCGCUEQQkSQDe+xq8BWRx8qIWSMweg+&#10;SEwpBQz0PM8PAtd1rZ5fqftJgQWQtdEQAAM0QAYhZNHq+1rBGGCAVhoCQBBBCCGAEESBF19eXLZN&#10;x3sehwnB1Ehg81fRB6lt0zZCCIgxwfeKVs8PXM93HNcPA0ociHHb9pfXV0opLgR1mOM4bdfc3Nxi&#10;4gBEKHWMAU3Nm1oaAzAiRd2PJmMA4G63hRhhgjnnWhvPoQjBuioXy0WRl23ThFHIOec9t7o4gold&#10;xTY0SykZhmEYhrvdLs+Ltu3atmua1nU93w+Y47Rtu9vuPiRFGQOs/g1ahxOttbYu2RhRxgjCQggh&#10;pNYGAkAIsUnmWhljAMHIGOP7XpIkGCMADKU0CD3f9wDQTVv3Hd/tMiH5hyGEpd8zdG9pQ4AxTdPY&#10;WlZyUZXleDK1hGoAgLXDsfpt13EJJkYbow2GOAqjpm6autHGDAaD4XCQpunNza2Sam9/b7fbbddr&#10;KcRut7NN4Ed3ZTtppYQNR2POOe/7ru/btnXde5TVGCO6rq5KaCCjFACcJoM4Sihh4kNUnlKGUtZ1&#10;vZbac700HSily6wgjHDRM8YGw7Rp24+kHmusZTv2IAjiKBSCY4xHo5HrMNd1MEZd12qt2rYBwAjB&#10;beqBlEIp2baN57nW6r/vOYSQEJSmieWTQ2A+2nqFYeA4TlHmQoog8D3P50J2Xdd3nDGGENntstvF&#10;Yr3edV1rpwmU0m22zbJdWZar1aprm7Zt7Sr2fW8wSLumefPmTVmWCCFCaNO0XEgIUF03jDlSaSGk&#10;7weDQdq0DSZUSKWMipMkjGIIAGMMY1JVdc+50tplblVWCGHHdVzP67q26/ssy43RnHOt1bt372wm&#10;bZ7nAIDF7cJo3XZ8sVgoqbuue//uoiiK8XiCMYYYIwy1Vulg8Olnn2BC+l4orbMiM8b84Ac/SAeD&#10;5fJOGx2G4dHx8Z//+Z+PxuPFYoEI3u2K5XJ1cnwym803m+2bN28bmzLc9+v12qqjHYednj48O3u0&#10;Wi2vri7jOP7jP/kjjJHnuVVdLRZ3q/UaAth15W7XPHp0fHr60Fp2d11DKdnttnlZ7u3t390tiqrW&#10;Ws73po5Lk2E625vWbU0oCSIfU6yBJox0vFVGIQK32Xa5vttu1lz0ZVW9e/9OSWmM8hzn+Og422Vl&#10;Wc3Gk/V63bUtAKZp6slkPJ1O7u6u0iR58ODEcRjG6G//5m+ybPeDH/x+GAZNU//Wb313f38visIv&#10;vvvF1y+/gghqrbjo1+sVQABhKJV0Xcf3vSgKATBVVQIDGKPKKCG5UrLvOy56TBAEpiwLh9Eg8Num&#10;4byPgqDr+vPzi/l8zjm/uLg42D/47d/+bcdxvvzyS973vu9LpRhjlslvF76lwn1U1tCPHngfDA6M&#10;MQhoy+MBRt/fISBCVr4CIACW5gEhAhACYwxjFGMb7dEPkoHneRBjQqjr+bP5PMuLN+/eQ2gVTP9M&#10;i/v/Cr3+azTA928bgm+/+pt9L7CpRf+K7CXzbRHQtzyl72lQ31L0GGMQRhAiABEm1GGMEOJ5blWX&#10;o9Ew9N3Ad+IojEM3CHxGSZok2sC+50mSjEbDnneWSSGl6ES93tx2XQUgl7ohzEAoMFMKtgALwhDA&#10;ajhOHI8xh0ACIEZhFDLXieIkjiLX85jD+p57joMgppQ1Tct7HobxaDhVShHCtDbr1frq8rptu9Fo&#10;ghDu+97e3y2KI4S0bL4gCB4+eDCdTXzfb9pmu9skcfzJi08GaXp1eVFXJcV0vVr5bjCfTNN08Ojh&#10;6Reff84o3WzWeZ4TQpIkHo+j2XyaJAnCGALYdZ1D2Gg0mo6nXdeulisIAEVocXMrOU/ixPf8NEms&#10;mvrp48fHJ8daq65tHeYEYdi3vZRiOBo9Oj3dm8963vm+d3i0V7aNFwWEUEIo0ABChAn1Pd913CzL&#10;bMomhng2mQzTge/5vBdFnt/e3pZFRakzGIzSOGWMMcoYpcbe8IBkDGstkiSM0whAQyikDGHHBBGF&#10;SFn7t81mu1psu055ThwGg6bq6rqdTiae69ssYiUkJdSOmNM06ftOSSEEj6Lw8PDg9vb25cuvoih0&#10;XYcQjBBkhDx9+pgSWhRZmsRJEk8n4ySJgzDo+25XZNv1ZrVa2fSHPCvCIDw6ODRaIoQGaUoo5byP&#10;gnAwHFFKoYFSqqIoFncLoUScxH4YCCm6pq3qsq7rpmkgBJhgSsn5+/PrGzumhwCjJEoAAL4Xzmaz&#10;yXQ6Hs/m073RaOi6rjHa8327h9iIBGOM63qU0jiJGHMYc3zfx5gIzhUXSkgADaFEa62NghBgyxI0&#10;AAKIMQLaMIc2bZ0XRd93PefaGOa6w+HA99yu75u27mwiHwad6AHBmCDqMmWUF/hGaWssEwRhXhT4&#10;d3/7iXVURgjFcRQPUg3AerPe7bK6rVfL9Xa3QZjO5zPX8yDEv/j5l7e3d+v1piwrCFEUJq4bAAAR&#10;IjbNBUFiPYTG48nR0aHrOZSSvu/zPL+7u1NKRFGUpNFnn36eDuKedwAao5Xnu0aruq6+/PnPr66u&#10;q6qykYnGGMdx5od7j88epaNBHIV5XRR5ppRMkvjzzz/75NNPfvh//+12u42T6NmzJ74XZFl2cHAw&#10;HI7Oz8+vrq4wxnvT2eHR0WQ4IpR0dSO1yre7Lz77/Pz8/N27d9qopmmMNo7jQADsmAF/SDERXAjB&#10;P3ZEjh1HEAwhHI7SIAj6vrPE7PFk+OTJUwD0er2x1ouUsiAIHMelxLHCVITIYJB2gl9cXm53u5Z3&#10;RVsPJ4Pv/97vCF13qnIDVlQ5c5jWljJ0b9jtMMd3I0bjt6/u/ve//Juq4FXeeW4shaAYPTp9aLQ5&#10;P3+/Xq/btqvKqqoaSvHjx0/++A//6LPPP++67oc//OEvf/nLsiy1NlII33WnkzFGQEmOEBhE4emD&#10;k/l0AiHY25tHcXBxeb5c3p2/v5BCDIdDi6Lf3t5cXFwYY1zXhQAbYCSAWZaXZUEwxARDoBHUQOsw&#10;gM+enp4c748H0XiYei65vny73axcl4a+/8mLZyeHh3m2K7KcYTQajfq+n82mYZQwlzFKhVaWXrhY&#10;3Kw3ayHE3Wp9eXEZRtGLF59oCKXQTdN4vu95QRiGfSeEELtdZuEvi4m5nru3t7dc3kGAXnzy4vj4&#10;ZD6b+n7gOk4Ux+PhIE5SbXQYRrtt1vW9taGzbbDWOo5jm3IRhqHlF/R97zhMG6W1oZRSSrRWUipE&#10;oL1C2rZdr9dVVbqu63muUqqpS99zQz8YjVIATBQFaZICoH0/qNsmzzNK2b/7t79zt1q9evVNmiZC&#10;St91p5MJBKYqq67vP2KktlWwbCWEUBzHrutuNmsrhI78oOs6z3U9z+Ntp6RC1sIBQwig4zrAAKWk&#10;1qaq6oO9g8EgLcuq6/qqqh3Pb7q2KCuDMSKo6cTDR8d/+Cd/VDY74hqIDcHIQMAt/xljAMwHzuc9&#10;sxcja9UGMbKTI2gbYNd1PT+wZNGqqpTSxuiP9YbWCiEDgAb3WLDWSgFjoAG20YMAYoQIoQhAYwAy&#10;aJiOvnn56upq0dRdEqUOc4ABUkgDoDZAStW0He8FwdRxfYSJ47ht12OMCaUAQSlkXhRN2+12u2yX&#10;T2ZT6zSKCNXGtE1/d7cSSk8n8+lkBiHq+45QhzHH8RxCyGazgRBAhOqaOw5xXUoZzfI8CkOlddO0&#10;CKE4icuy7Htux9gfVb4frGXc4XDoOM5qtbIwpqX12n/RLsvswKRtW0KIVPf5OrbhJJgghJTR+kMW&#10;kdHaAqG29TXG4A8+3NYmyhgDjPZ9X2tlFX1c9FJKKUVZFNvtTnIJAWDMIQRbgAIjaDte13WZ43DB&#10;rYs1gJALEcfJRxwDIdR1nTUtIwTbYR9jzHFYEPir1bLn/f7+/uPHZ0rLxd0iy/LJZMK5uLq+ooSN&#10;RmOtTZblZVlJKayJA0Jou81ms9loOJRKhWGIEYIIUcqs1BlCqI1RWgsudkUrJddaR1Hk+35ZlELK&#10;QZK6njtMh0ZL3w9cl/U9z/NdXubGGEKxMebk5LjrOmKhXwiVUpQQyzMihCBMtpsNAGgyGRdlgRGu&#10;6zrLMt/3LdhrJ6QWasMYF0VhUdM4jgGAYRimaQIhrKoqCAJKsEXpMcYYE2O0dSIkmDiOAxCaTqfA&#10;wF/84heE0L29vdvFrRDC9zy7F1FKm7axnXnTNAhCxhjveDpIHj8+u7m+uTg/Hw5HRVH6XkgpAwAB&#10;gF3XF0JgTBCEXd9VRXm3XFGM/cDXUsVJerC313fdZrPFGNlrz9Yow8HAfEhwwZRIqTCmBugs2yVJ&#10;UtfV27dvATDJh+NueRcEkeM4X371Zd3UQRh2vL25rZWuyqq0vvTr9QYAc3L8YD7fu7y8vF1cP3jw&#10;YDabdV2/XK601tttdnV1PRiOEILzvb2jo4O2awhF48k4z3aE4OfPn3399Ve3tytKcZ7nV1dXbdtH&#10;UZznBaXs7OxxksRd152ePhiOhuv1+uDgoKrqvuNFUSopgyBUqtdafv/733NdZ7tbj8YDIXnb97eL&#10;xYOzB5fX51UjXnzy6NMvPuWydTyGCS6KAhPoeh4EwBqLWJwcY+g4LPL9pqk9z4/jqK3bsiwJRJv1&#10;ZjabP3zw8PLywmUupVRJBQDoui6O47OzM8/z6qocDAbj8dhxnK9+9dVisWCMnZycCCEeP34cBIFQ&#10;8vnz5//rX/xFWZa3dwulVJjEnHOlteM4+4cHURwTioWUUggDtAGAc27954UQlDqj0fj04anvB4f7&#10;h3vz/SiM2rbr2x5CaFPlx+Pxcrn87ne+67ruj3/8467rkjiGGNmN5fnz55ZJMRqNAAB2jXwg+9zH&#10;fSmp8IflA8G3onohspseujfmEB+MDxFEwBggBKeEIowgQMhARiklThiGCJG+5xjh12/Pb24WCGMb&#10;AoAQ+tAGfxs+/f+5Af61LvfbDfBvIrrfZjV/u7/9dgP84Qd/vQEmmFjPSIcSxiij2GUsz7aiq8ej&#10;4cnRYRT6q7u7t2/f7La7KI6fnD2rq5og5HoexhgC0PPOGB2FvtSCEOQ4JAz8kwdHw3RAKQZASSWK&#10;Ir9b3Lmu03VdkqbT2cR13DD0IQRhGERJ4gWO77lGK5e5WilCGITIYV4cJxCQ8/fXUurRYJQmQ6Ah&#10;74XrOBjhwPdns7mNN+ect20TBD4AYD6fp2lqC544joaDVPC+zIvbm+uqrvKsYAi/evmaYnL26NHB&#10;3sH+/v7FxcX19bXrOnVdv3nz2nHY/v7eyfGx47pa6cXN3eJ2kUQxxWy32b57+/b48PjTT18MknS7&#10;W/O+32w2TdNESQQwQhgFUfDq1euf/exnUsuD/YPReHywfzgcjeZ7+xhjgyAicDhK312+w4Ezms40&#10;0NqYtm0hgnlRZFlGKVneLYu8kFzNxuMgCJq6xZhQShlztAIAIBukHIVRmibDUYoJVFpoLRZ3V9vd&#10;sm6K0WRwdLTHXDwcRQB2QlSIKM+nzCGc87dv3/FOPHv6SdeK5d3GZW7PeToYMsqsCwPCCBjAGMME&#10;ScmLInMdijE+PDz87PNP27Y9P7+wWRJZlpVlWVX5fD7nfZdn+WAw2JvPD48OhRBlUex2u7KoCMHX&#10;V1cnx8efffb5wd7B02dPptPZ9fXVbrsN49h1PKPNaDwOgwgi6hDm+aEWquv7rmm6vodGp3EahkHT&#10;tBgTP/CNAZvNdrvdXl1dAwCklF3bl3kphNpsthAgShmlNE0HSRzZJeA4rq2dbNMEIRRCRn6ojSEQ&#10;ccEpwhBDZEDb1FmWbbZLpWQcxa7rUkKMMU3T5lmmlCaEUsIQwEEQ1nVz/v68bXvXcYSQRZFjiJQx&#10;Rpssy9bbLe85cx0uuDIKQuT7vjZmMBgaAKWSWhvXdXb5Dv+b7zz61VdfXd/cbLZbiLACmlBiP+6n&#10;z58xx3U97/PPv0MIqav6l7/4smv65d0dBDBN0vFoihECGhBM5rMpgpDcR8YB13Uwgsu7xc31Jedd&#10;VRYQgsdnjz558ezk5Hg2nex2W953J8fHGKGuafb29rTkTV1+/fKl73qUUYRg0/dlVW2zDZf84cOT&#10;07NTbUTXN0mSIIL29vf29vcWq7uszD3fa7rmi88/AxD+8Id/5/seI2S7WcdR6DBqM5r7rjPaRGFY&#10;VfnRwcH+3vxXX/7y3ds3ZVEAA9brNUKo73pLbW2axppRV2VpIxyjKPR9n1JMKKIM+77Lea+1NkYh&#10;CB+cnHiu/+b1q/VqxSgjmMRRjBF2GHOYizFxXD8MI4DwarNZrTdCCWlE2ZTLbf29H/zWwfE0r5Z+&#10;xLq+VgpgRAEAPe8YgRAphzlJmLgkrkvwP/2P//N62VLkOcTbbsr5bPz5p18EYfCTn/6k77idsgCj&#10;nzx5/IPf+6+ODo/zbfaf/tP/+Xd/81PJRZoOozAJPJ9gWuSZ73oec5q6PHt48vzszGUYQ9j1jTHq&#10;1TffvH3zpm5qz/eSQRIn0S7bvnr9DQBoOBwFQWh9H4u6fv3qdZZnnsd83wWqTyL36GA6nyafvni0&#10;P02igBrZSFHv1ov5dJQm4TCJKAJ903ZNM4jig729YTqihGlt2rbd3ztMB4Ob20VelE1bh1GEMb25&#10;XXz98g1AYDqbnT15urd/cHl1vdlmCLPF4q4s6myXt20nhPC9MNvlt7cLi59EcWyt3YLQn00nPeff&#10;fPNyt90+enQax3Fb113Xil7e3C7CMJhNJz0XdubNORdadX1vG07P8zzPcxzXcRwuBCIIIggRpIxi&#10;gjbbTdc1WisNDRf8/cUKIjmeTsq60ko4jLRVJQWfjIZREKRpdH55+ebta21MFIU3N9fPnj4OQ//n&#10;P/sJxaBrakyQ1orzjvdtVZVKKddxHEqNVgQjGzuEKYYItF3bNk1d17PxhBEKtGmbhmAc+FHb1Fop&#10;ZIzWBkEkpZJaLe9Wvh8SRAPXf/LkiVZaCNk0rTIAY9J1sigrRFlWlJCA/+a//ffT+ZC4EDsGYAgh&#10;UMAgjAAECAKMISEYQgSNrQIQMAYahKCFf7GSBmMCAArDyPcjxpwsyznvhRAfSxEbaaGN0kBBY6xj&#10;ph25G60hgMYAShjQQElDMcWQGAMwYnd367fv3kdhBCEWUm+3WS+EMeDq+jrPi8FoBBHVBjjMS5OR&#10;NkZKXRSVhmAymSRJmsRRnmVtV0dR+Cd//O+V1nXTLVebOB48e/YcY7a8u3vz9ny73czne+PxqOf9&#10;ZrOOkijPM1veSCWtfJdS6jgu52IymSWDwe1i4QeB1ZC7rvMtfMBG+xh7n7NV5nq9ttkzVp1xTyAE&#10;RghRNzUmWGllidYQGhsvZYABEGAEKcEUE6P0fZwJvIdcAAQQAqkUgABhpLREBNuhnuOw+XyupVRS&#10;tHUjhSSYtHXjMAqMhgBiBDTQABqbVtkLDhBEBAspbfEtlYriqOs5gMD1vPFkXOQ7znujtOu4dVUp&#10;JZI0TZLYut+PJqOHpw8fPDx6f/72/PxcawUAIISu1+s8a3rOt7us573juq7r9ZxTQqVUGJPAD4u8&#10;KMuqa9vWmk4p1XatJYUihIQQhNHBcBTHQRTF1q7Z931rUwy0zvLdME3DOGjqRmlxc3urjdw/2Ds+&#10;ORqPx0KIMIhGw/H7i/eO61BCIYQ95wDCtuvyojQAWu3T3WpZ1bXjuI7ragMooVEUR35olPFcJ/B9&#10;BGHfdZ7rhkHgex6C0GF0tbzbrNe87zFCvO8BgGk6sCi9MSCO4yAI+/7e3NJxXYyx5/nv379/9eo8&#10;ScIXLz6xTQhCKC+y9WYdBmFT17xvXcdRQvOex3GyWq6auivyqqpai2RLZRCm+weHhDDrHzYaDdM0&#10;7buet502JnD9tu3SOHr8+DFv+2y7bZtGSx1HceAHCKDVciWNSQYDyuhyvXKY0/cdpVQr2bR1GIbj&#10;8YhzDgEyGgyGKUKoadu6qQ8O94eT4WpzRxj2Amf/cEgd0vF2s90IJUM/nM32gYYIIs9jL79+mWfZ&#10;YDgoizovSiGU7ZrWm83l5eVydcsccnRysMvWmEDfC968fnVwOH/y5Oz6+jzPckwpYx4mFEIyGs1+&#10;9OMfD4fDx0/OAt/Li92r12+ENof7h3/9V/85juODg8M8y66uLrNMHB5NTk9PADSIgKYrm66Wql9u&#10;d/O92es337gh+O/++z+bzodlVTCXtF2bpHGaDJfL1S/+8ReCSymU57sMk6qsyrx8/vT52aOz3Tab&#10;jCfzySwMwkEyfPr0aV03vBcHBwdlVR4eHbZN63qukII5jDGqtbq5uuacn56e+r6/2W7vlnev37zO&#10;8iwIA+Y4f/mX/0cyHBoAv/7mG+p6iNIoiaI0IZR4UTCdz7jgXd/1ssuLAlEchgGA4OLyfDxNC8lu&#10;AAAgAElEQVSZrparJBnEYfLg5KHvhcBAKWQcpwcHh1VVn59fWtSxaZqnT59OJpOjw8M3b94kSZKm&#10;KRciiqKu68q6ulvebXc7TLA2+vjomBBi7RiAMUoqa7VqV+IH3BMDiBBANrTOKoe11lJyhBDFuKlL&#10;12EucxzGMMSiF0Yph7qe50sufd8PowRADADSBi4Wy81mK4Q0BhoAAYCWFASQMR8i9/5FDNaeBew9&#10;6cM71tAYYAw0dvM0wACEPno3/lPf/s9b34+PzLcO+IHs/S+ejxCyTbs9ydw30AhZQPzDF0bIc11K&#10;iOcyLfrIZ9DI+Wz4+MEDRlGRZV3bMupuN5lD/bqoJZePTh9CgDzXEZ0oi+rg8EgrS/mBq7t1XTWu&#10;46XpJHDjrpVKmiQaIMCAQdv1brnarJZ3V5eXUnLXpYNh6rjUyJ4SpJRwXYYxghASQrQxVdWGUYoB&#10;PT+/qvIGaCSFgRpEYViVpcfodDI+PDr6zne/+N3f/f779++YQ33fW6+Wt7dXl5fnZbmDQCdxMJ9O&#10;KcFFnkMDpuMp0KCp22yXTyeT+XR2e3vz7u2bvu9ubq53u52VkLRtl8QD3w+UNH3X31zehF7w/t35&#10;9cV1WVZ92//RH/1BURTr5ertuzd+4B8c7lFGyqbeZLtNudtuN2VVhXE4GAyrqs7y8n/5i//tl199&#10;/f7qMh2PokH8q2+++urty+nh3ux4TwHNhdDGOJ57c3v7zas3hJDDvUNK6CAdCC4Ul3Xd3F4vzt+f&#10;b7dZkdcQojCM9/cOEYLaaNdjSkuI9cHhbP9gMp4lo3G8tz86OJy6HjKgxUQYyAdDj1HDGFyv7372&#10;05/kWeY5/mg0blved7xp2qura97LKI79MIII2/gGpeVgONBGE4qF5J9/54vPP/2saTpKWFM3ZVlK&#10;qVZ3d5cXl9/9zhdNXb18+fVwOAgC33Wd/b2Du8Xi73/8E9f1+k4AgwbDREi1XK79IKCUfvPNy4uL&#10;q6ZpoYHT+Xw8mue7smvFZr1tqiZN0kE8bJo2iZK6qoEGddWMhqNBOkQY7baZ5Tq0Ta+UcRzXGMCY&#10;RzHjPSeYQohGo9FkMkkHCXXoze3N29evF4vbvu3autmuNwhAoCEwWvTcJkkYo4FRnscIhpSiIHAh&#10;MEHgYQwt+g0B6LveaMioawzabvM8r7qWB0E0HE+kkEqbNB4AAOuqwQAVeQkAdigrylIqpZSSQjPm&#10;IACZ40qhNDBKSUQBopC6GH/+7AAhVFUVQogwCiGK02S324VxxBz38GB/b2/fGPP+/fnf//1P1us1&#10;RgRCaEehz5+/iON4u93FcTyfzz/EXfgWAYjjKAj8dBDv7e190Lw1ZVlUVbXdbtu2CcPw8aOHRZ4t&#10;l3eU4M1mlefFZDRiroMg6qUwBkgtzh4//v73v5cOEi5aAIHSEhPiB77neoRRAMxoMj44OBCc923f&#10;to2SmjEGAfQ8DwGYZxmEKAyCruvKsjRGuY5rS09Lo7IeJ4yxOI4RRFbPaVGXvu9twEwURb7vEYIA&#10;1BgjxpjW0sa3RFE0m82UUuv1GmNi41gtqiA5xwgpbQPlMaUUQIgIYYw6rtOr7urmhvngB3/wfT+G&#10;CnTG9E1bE+JqbYABGCMIBSPUczyCPdnTn/301Y9/+Mu2BgTiumwenBydPXqkBK/qcrNeUUbm8/nJ&#10;yfGLF88no/HievGP//CzL7/8qsiLwTA9OTlxHbcsir7vKIKi75eLcm8W//7vfu9ob7ZdL7frVdvU&#10;5+cXdXMPOCRp6nl+0zRv376t23YwHI7Hw6Iob29vLy4uVqslFzwIw4enJ2enJ8dH+2ePHpycHMzG&#10;6WScjAZRlq26psQYjAfJaJikcex7jpJCCm60BkbnWX59dbXZbC0IppUJopAxp2lq13UBhlIpgpkQ&#10;EmHkeX48GE2ncw3garVp6n63zYqi0tooCaqqvry8WSxu4zh2Pea67osXzwmlhODlcrndbqRUPe8p&#10;ZZSypmmWi2Xbtl3fj8dTIVXXdVIrY8B90+vcI3IWT67r2iJ1fd8zhzLGpJIGGJtd5jjMesPWZSU4&#10;dxgcj0YYQ9Hzvb254lwrMZ/PMMZ1U/phiDG6vr7Ost3Z2aOTk2OtlZRCazUeDiaTycH+/nxvvre3&#10;Nx6N0kEax5FNHrZZiwBBhBAwQGll7YXjIHRdVwlpdb+e5wWe37e9vJ/OaIwJAAYjIpUYpGkYxG1T&#10;T6cTAEDbtk3flWW13e2Kqu5EbwzQSMaJ/8f/4Q/DyIVUQ2QgAgABK5uCECAIbOVjzD27DUIEAYbQ&#10;ml1BAIDR9wQwz/Ncz3ccp67rvudKyY+kOHNPeNYGaGhlZhACALQxwIqrAcAIQwAQxJQQCBCCiCL3&#10;4vLy8uJG9LKuaq207/rGmHyXVVWVpMMwjO4WSyVVFA54L1rRO64XJzFC2GJ0nHOlZNf2t4vF27dv&#10;d3lBEKnrJggix/GqugEANF0DLDVFaYig7/lciH/KlQW274fGGCvddD0XQrher5MksU748INqzsKz&#10;Fv61D8MwTNPU5n9as2+rDaaUCims44Bt9ux8zf4nPx73smoLkgNgmYmWscwYNdpACKwk2Pe9s7Oz&#10;JIosK0EIYWNmJOeM0uuraymkNhpjTClhjNkcY8dx5vO547pd32OE0jSlDsvLQgOzf3hglLGMobIs&#10;m7pCCDFKCSFd3+x2O9dzMEZc9HaLq6rybnnbtg0EMI4j3w8RgmVZaa0hxDY8HADIGEUQSSlc151N&#10;55xzy5Mvq9JojTDSWnMhLCg9Go28wDfG2JoTAmSRUsdxGCEIQoxh33VKyb7tmq6BEColB4OBH7hd&#10;3wIDrSXeaDRqmrptW/TB7sF1XZv9K6Vsuw4YE/iB/UPiKA6CIPB9Y4yVtFnc26LWdimVZVmWpSUu&#10;WSlmkiRRFFl7dntVKKU8z3ddD2OitdHaYIqFEJSysiwvL1dlubUKjul0muf5erMOwxAAwDm3BGDX&#10;8Z48eZJl2W6XBUFYlhVC2HW9OE5mszlCuG07pVQURRDCxWJBIJqMxvv7+0kc+74vem6MznY713WD&#10;IMQY3TPtjUEI5XmujI6iiPMe3UvE+S7bcS7iJGnbpiwrSkkQBAAAY0CWZ2maBnHo+t7x8ZEGpm4q&#10;Ifk225RlMRgODg8PRuNREPqe4+RFfn1zRR1y+ujBerO5vLxI4tQPA4QQZSwMA4cyIfu6Lhd3N33f&#10;UoK0loSw9Wa1Xi9Ho6HrOqvNEkKEMRZcjscTz3evrq4mk9Fut16tbler5WazOz55kG3yn/zkJ/v7&#10;B6enp/t7+y8+eb7d3rouC0N/l63bvo6ikFLs+G6cJMqYllePHj18cHpclNnt8jqMAowwADDbZbvd&#10;znVcKWXXdUVeEowQQl3TXlxcjUbjrusu31/MZjPJFYTwYP9Ia315cZllmeu6XdfVVW1L/E8//fTh&#10;w4dSyjIvqqo6OzsLw7Aoipubm6Zpfud3ficMw7bvvSAIohBhfLNY7B8eDAaDZJAcHh5yJa3vulSq&#10;qgupFHPocDhI45RzPhgMjdHAoKZptuvdZr0piurVq9dN1XRd3/cdY4z3PM/zp0+epGnq+77jOKvl&#10;KkmSP/uzP5tOp2/evKmqShkdx7EQoigK2yi6zOm6TnBuWVEfG7+PYKzdeaAlOEOoP6DEdt0BABxG&#10;rLfcRyYLAEAp68Yk+q6r6zrP67wotAKI4NXdZrXdGAUMBBBA8FGvCw0AwM6Af+34NsD7603sv4AG&#10;/xOx+b+E/X745l9Q89rFAr7FfP4nCvS3+M8faRTgI43bnqwhZeQeN5f86HD/9MHhMIk367vz83cU&#10;QQjAxbuLsigxZlKqusghhpPJRHCBMQ18fzadPXn6bDhI5/O9h6enn332BcHs66+++dWXL3ebvGt4&#10;tquWt+sibyAgURiNBhM/CMuyWq+3RVFigyilxgCtFSVE9MpA4DpeU3fT8XwymWFIRa/2Z4dV1eTb&#10;ndYAaN13fVtXm+3m6uZ2s928efX65Tcv4zCYTaeMUcdxZpPReDrpm/r1N68uL87bpgHGaKX6toUQ&#10;qV5wzkPXK6ry9uqaCwGUrpsGA8hcJw7COEmiINhuM8n70A8Xi+XefK9p2qZrm6p2Pe/psydFWQjR&#10;G6jne/PxdLLLsrzMeyWjOKrq5uHpw2fPXxRl0QuFKSnK2o/Cs6dPpJHvzt9f3F7sH+4fnR4Dgmy1&#10;Wdf1IE3/+q/++u2bd8+fPXt4fGIDGXkrgIacSykkAqjthDEgDJIwjDgXZVkppZTScRzfLRfr9aoo&#10;d6vVcm9vdni0TylCyHDRNG2JoCIMd13dde1icVvVtcNcl3laA8FlHMVJnGhteiHiJMEI1XUlBEcY&#10;YYi00VL2g2ECATg5OXn25OlqtVqvt47juK5njE7iOAg9hzld1wah/+jRqRCy6zrfD3a73c9//gsI&#10;8CAdjSejp0+fen7wQdgf2UB1JQ3BdLPabrbbPCvrqlFS73ZZWTSUstl0zrlAEFt+H2OuUmp//9B1&#10;XSkV5zwMo+l0ZmsPhzpaG8tpuk8j77qqql6/fr1cLg/29qfT6Wq14pxba6EoiHzPY4xprSAElGCM&#10;EcEYIYQxwhhQZkM0GilVGIR937dto7VBiHZdXxRl23ZCSGMAc9zhYDgcDSbDcRRFRsq6qrebHEII&#10;IHYoYcyxAShN3UqtEEYAQIAMQAAiA5FRQOEf/LsXFoVIkmS5WmVZ5nru+/fvd9tdkRdt28xmsyzL&#10;rq+vbVLCbpdRyg4ODg4PDx8/fjIajVzHOzg4ODo6sjzMYToIPN9zXEYpAnA0GGmpi6y4urxY3N4y&#10;QgZJihEGwFRlybm4ubm9vb0pisJ1vdPT0ziJu65dbzZVXXdd2/Xd6enp80+e50X+7v07bUzT1VLK&#10;IPAhQoRg3w9cx63LerPZNFXj+/5kPA2CQEnl+z7v+W63a5q6riulJCHYCoPzPK+qajabWccjy0/u&#10;+75uaqWVFNLWK4wx34J/DqMUE0KM0VaeB4DZ398fDgY2FNEWQFprQjCwVHUAgDEIIS6U1po5LmOM&#10;C8FF33Y1wsBxna6vDx/s/86//UKZRuim543N/rU0UeZQrQSjjGIPalps6//81z+6u62SKDw6PBwN&#10;0igKl8vFcnE9GKXpIJ7PJg9OjgeDFGjw8uU3X335qyyrOVcHB7OzR6dpEtdVXuQ7ITreNcM0+q3v&#10;Pnnx9LHrUCW6ssiVlJ7neX6AMbNatdvF4vrqVgHguJ5S0pahN7c3d3cL13NOTo73D/Zne5PRMO3a&#10;ar2+U5o7DoFQayO1UkmSnJ2d+b6/vF0tFndlXlJCpTKO4xLMsiy/vb0tiiKK4tlsFoYhY4xQKqWs&#10;qhIhVDXNdrvbbTOtTRhGvh/s7R9OJtPtLl+vt2XVNk3HmOf7ISZMadBzEUYRxgZjZKB59vyJlEpK&#10;mVelUNL1fAixMbBp2ywrdlkGEYKYYkINMG3X94JTRjU02uggCgCEQgqldd00RVEprSFC2hilNCWU&#10;MScMwrZpOOeeG1DCwtCnlHqeGwZBHEeUUErIbDoNA382mzuu0/c9F/3l1dVkOn789HEv+rzMR6Mx&#10;gODq8mY8nhwcHk2n8zCK0sHQ8wNCqe/7vh8ggLSSHe8BMBhZkyhkMxgxxi5zIITc+sMhijHxXGZj&#10;h7XWGCNKqZ3yCsmjMBqPRnVVzWZTjDFX0jpJbLfbrueIYg2BAerkwdGf/td/ImQPkIbYWO0WAAYZ&#10;gO4dsNAHdbrt9O4RSPuS1tpakUGIXNd1Pd91XeuZJ5WwEK+xnYTRtkmE1vz5viu+Z74ZYyBA0AAE&#10;EYbIaEAwQYC+fv3m/P2FQ53AD7q24z0viiLw/f39/YODfa3N8m7ZNE1VNavV6vXb17vdZpQOxsNR&#10;17VKSgCB67pX1zd5Ub5+k2nQDYejpu0m0xmX3A98hOB6tZVCSc2VVEJyKSWCUHAObPOPIEL3+c+W&#10;fAshtO5l1gX3o4bW/p2UUsuYtWZXH/vwqqrn8xmldL1e292m59xq7KWUNjPpHir/dqFmIADwY3wR&#10;IQTd084BxshiL7brJhjN5/M4DIUQfd9xzu3Hp5VkjK1WmygKkzgJgxBhDACgmABtCKVJkhCMozAM&#10;gsCi1l3XaSGhAcboPM+kFJz3BBPf9x3mQAiLIs+yDBjQtW3X9zbTSAghpPA8Twobx0IxxlVVSyls&#10;u25ZlIHnUUKlkrPZzPPcsixc14misOlaS0LUWhNKPwoRe97vdrumaZW691O1znwIGkvOt1s0hJBQ&#10;ahFjx3EQwkrqvu+LomiaZm9vbzAY3t4uADCWQWrthazUBWMMEBRSEoz7vkcQGmOUFPaWhCmGAFh6&#10;iE2H+ngHsa5a1kAriiJbNFt43xrJYIxtsGrf91JK68mHMUUIF9Wu7VpK2XA43O12YRhKITeb7Wg0&#10;3Nvb298/GI8nSZx4nvf27VvLIPA8Twix2+3KuvJ83wCjtJJKWgty3vda3keUW5Iz59z1HABAGIZB&#10;ECAE7cf0MapKKmV5a0mSVlVpjEEEK62D0A/DqG07SunR0fFkMtXaXF1fbzZbx3OVMVwIAECapphR&#10;AEEv+rZvpOx930UErjd3t3c3Uous2O4d7CECX73+Jity5jKlJUJwMBgYZKqqiuLQc9ndYlGVdVlV&#10;wJhe9MyhiACpRRQFQegWddHxNkqCo8P9NI2Gg3i9vqWMfPbZ52/fvqeEVnX5+s312enxcDj43ve/&#10;57ruV199BYBBCGKCMIJSCCEFIjgdDIaDwWgyaNvm+vYSAE0oMca4jgcAfPP67Wq1cphDCEmiKE0S&#10;iqnruEEQIoQZpmmcvHnzzvN813Hu7u6Gw9F0Ou26dr1eDQejoigkl0IIjNCTJ0+klP/wD/9Q5kXX&#10;dScnDzzPW6/X6/UaIPSd7363aduqqiBEzGF9319eXXHRr1bLxd0dAIAyppTWSikpbW660QYjcnx0&#10;hBDyHLcqq729AyEExQwA0LaNlKIqC6WkdW7bm88JwYLzJEkYY+fn5199/TXC6Pd/7/eKovj666+N&#10;MZRRa38lpcTWcVDrtm2/rfi1Mzg7KrKjvXsrLAgxxtoY2+h+3OcpufcNsRfhx57Zrh27e0CIhZLA&#10;QKHkxfnVercFABkIIETAEqw/NMDwW03pf6kT/tc0wL8J/8J/ftjnfrMx/tgG/9rvgvD+1gj+2U9C&#10;AAD61u/CBNlnPY8p0fu+43usqgqleNNUcRT+P7S9V5MkWXoldvV17R4yI3Vlia7q7poWAzEYYEEa&#10;CK4Zl2JJmtGMxhc+8Y+CABZyMDOYViWyqjKzMjMylGt5FR9uVqFnsKAZ14z+EJaWKiI83O/9znfO&#10;d06SRHlR7Habtu8pxZvd7urqilFOGT86Ot5utz+8+EFJeXB0NBlPpJA317d3yztoIKVUSUAIz/P2&#10;5np9e7vebQvRG99NwmA0TmaeExqJyqzpGkEQc7kPABaDGtqha4c0zUfJJAqTKIg/ffbZ1199ba8x&#10;x+EEk9FoxBlv2k5rvd5s3r4+l0qNoghDFPjuyfFREsUIQqC153qUkqauHc4/efIEAvCTn/xkOh73&#10;fXfz/ubq6ird7qqyzNMsz/Oh64e+b+pqGPooCD3PAxhKrfKi/OyzT7u+G8TAOR1PxouDg/V2u3ew&#10;GM3GZVMroOuu7YbB9b26rjabzaMnj+IkyfJ8PBkrABAhTdtvd9vrm+snn3zy8MnD/YN9CJHUElg7&#10;Btc7f/Xm+2++++zZZ3/+Z/9NnuVDLz03PDo4mk/mUiiMWBjGEGLH8Th3GeNSGIypVqBrh6Ztr69v&#10;1qtNVTX//OvfCDEwyvO8QBhjhAmm3HE2m63neoxyQthisT8eT+JoRCn3uO97nut6QRBOpmPPc9um&#10;2e02SipCIcFQiI47dDabUkJ83w88r2lqKcXNzU0Q+NvthhJMKSnKEmF0enISBEHd1EVRUsocx2nb&#10;zsbtxkmitaaMGQO0NpRw1/HiKJnN5l3Xt23vuV4SjcIoPj19ACFq255SNp/vWZwJADw6Og7DMMuy&#10;Mi+VVKPxxHGct2/e3d0tm6bVWgOIhBTiw7QOAMAqtC8vLwAAB4cHi/0Fp9QYo7WyeebccYIwoIwi&#10;gggllBLHc5RWBphBir7vtdGMU8Z5nmVSiaqolNQQIDFIjLDrcAQho/To6PDJo0eLxXwyHksprq+u&#10;0jRNomRvPuOcQwzCKJzPZ6PJqKprAAFlxEAIkEHYGAgMNBpq/H/9n/+r3Y+zLAMQ/umf/ul8sff9&#10;998jhCaTie97nuddXFxYm9P9/f3r69vJZPLFF18cHx8bA+q61trUdX19fX15ebndbNq2tdObAADL&#10;iyqlGGMAQMdxF/sL3w+Goa/Kqqqr5XJZ1zX/YLtye3tblqXjOK4fHB0dJePRwcH+dD4Vov/229/8&#10;+p9/eXV1+fbt27bpfN9P4tGDBw/iOFFK3VzfNE2DICKEAAOVUpzyIAhGycgu6KvV6mN3fzqd2oSJ&#10;KIr29/d3u12app7n2e6FMUYMwzAMnufFcYyg4ZxijCAy1vUEYxzH8dOnnwgh6qqyNqo2nMbm+lg3&#10;bGO0w7nr+JhSK0Dv+76q69Eomc7G09mEu7xuy9/72dejqS9N3XdlLxrXc6WQEGEhBKeUERx6gUMD&#10;pOn5q/fff/MqDpPF3t4oTlzOV3e3V5fLJHafPHnIHCKluLq6PD9/LYbBoYwxVlbVaOR9/fWXs9nk&#10;4u3rH344Z9z89MvnX3752adPH0+SqCqzIttKIRACSRRNZvO7u3WWl+ku325S+9kBBNM0vb6+6fpm&#10;NB4dHR8cHx0cHR1GUWC0lGr45ttflWX66adPDw/3s3wnh2F/f69t63fv3r45fwMhtEYXWmnXdbnj&#10;SCkvL6+++eYHKfoHDx6cHJ/aHcX3fYhQVVVlWSilpFIY49OTs/F44jguInQymSKCl7errCh8P3Rd&#10;j3O3adrdNu37YTKZPnnySIre851klBweHtZ1VTaNMYYSFgSRNjDP811eAA0GqbVB1jeLMNr1fVnX&#10;jHMv8CljnPOyrDjn1pDAcdwwDBljFurYLdz3fXvRYkQwgffKf8o4Y4HnJ0nouY5WIo7jpu8MNOvt&#10;KorjvMpvl8uTBw8ePXz4d//wD2/O3yRJMgj513/9T7/+5x9ev/7h19988/L1ixcvX7x8+erm5ibP&#10;s7bplVLccex9yihllCKMCUIYIa20BaIAAEqoMcbjHGPcNk3fd8YYIXqllNJiGAZGGWesrqrRKOm6&#10;dpCCUrrdpWmeUe4QSgwAreh++gdfff17X2RVCpDGBN2LygCExkAIEML3IcAAQAARIhBgO6n1EQDb&#10;r60gwvV8x3FscK7S8kdtdDsPbCykAx+mpD7iPa01BAgCcP9oIGecYv765euLNxdikEkUl2W1W2+H&#10;YfA9b7FYjMdjjJHvhxZy73bbppNZ1kMwHB4eCjFst1uEcRiGd6u7QYi+bxzOpvPpdrcLfP/m5jYI&#10;wvnePAi8rqu7YWCcAg2EFJSSvu+UNgYoY6xDlbYtUquqnUwmQoimaey7sKuNuocT3MoHLGq1dsrG&#10;mCzLkyRu2zbPqw9NinuUYp2W7ZTpx6LKfDhtHwxX70fRLBRXSmltFdGQMRaGoVZSKaWlVEoNfWcr&#10;0ziOHe40Td33nTXwDMOQUDoMg+36BWGYJImNEV6v15bV9H0fQWi/OQyD4ziMMQSh53nElrMU2+x0&#10;CCHjzBjTNE1RFK7DXc+DdmUGyHJiSinGOABACOE4zOEORMBaMA7DkKapNTttP7hbI4SsmZyUqmma&#10;fhisrWAYhhgRS7pSSq3Pua3O7U2KCLYfik0PtmDe5u5gjB8+fLheryEwEELrwmWNuGwMnv2mw7mU&#10;kmA8DAMExvd962JoeWN7GGPsDDDGWAhhR7s551VV2VBHm2HrOE7btvi+242tGF4b4zhO07QYYz8I&#10;jDFSKhtyrpQ6PT2N4zjL8levXi6Xy+12m2eZNeSzkPWj3zjCqCiKi4uLpmlsnpPv+57vaWM+hnJZ&#10;nI8JsgnAhBAIAaU0TVPbBOecK60BANYGCSFICHFcdxh6hLDnu1LoJEk+//y5EMPV1XVRFsMgqqbW&#10;GiAMAYDUYUHgTaeT2WzseY6BwECFCGiHdpOu8irthu7V+ctedNShGmruUg10mu/COOAOIwTu7c2P&#10;j48Y48boq/fvpdaE06atEYHKCO7SxcHeLt2sVjsDxPHR/ng8Wq9ul8ul4zr/4b/7D8lo8u7dxfX1&#10;tRBNGIRd141Go81m84tf/IPv+0IMxmilZNu2URRmaaY16Ic+CP3ROGacBYFPKLEtgLpufvXLX719&#10;m243W4Q0ozSKIkqYbXOMx+OhE3GcQAiHYTg9Obm7u2vbbjqdzqbT5XIZ+CHGGCOMEOr7fjQa3dzc&#10;/NVf/U1bV0VRnJ2dIYRevXqVFUUcx+PxuOs61/fartcAfPf99y9evBhETyn1fG80Gg1CYIyHobfl&#10;R9/3u90OAFCVJaV06Iejo5PZbH5xcSGlZJSdnZ0ppcqi0Fovl8s03d3PeUH4+PHjk5OTX/7yl1dX&#10;S8bwfDa3t9t0Oq2b2l4MUkqltcOYbfJCYDe4j0wnMsZ85H7vFcIAAAAIpeCj+z2y8A9YhcVH/bB9&#10;vL8REEYEO45HKKXckUpdXV6XTQ0Aul/7//8BwD8Gvb+LY3/0x7/zn//1E/3ODPCPATT8wCH/WMCD&#10;EHIcrpSAxjicHuwvKEGvXv1QFnkQevPpZG9vD2O0222448xmM4RQ3w9N1xGCHz9+vFze/e3f/erd&#10;u3dv37359ttvX706b5qWc4dxRwgNARw6XRVd1yipoOjVMGgMGcGcYicKE4f7SsGhlVXVUMziaKSF&#10;yfMiSwtKHEpYlVVvXp/f3i610ldXV7vNVmsjhiFJEt/zojg+2D9gjBmlHc6rsri+vr69ub66vGqr&#10;mjIyn05PHzz4/Z/+9I9+/vOffvnVg7Oztqr7vm+r2vO8vu3KsuKURlEc+r6xM+JCGgjds+gAACAA&#10;SURBVCm7rpP9sNvtBjkYYwimjHMh5WQ2fvTo0XgyYZxfXL7TQNZNLaQ4ONx3PSfLUwBgluWOw2d7&#10;izxLs6JAGL+7vPjFL359fbu+Xm4xBV///k8RRG3bMEYZp9AAApHrOH/zV//J9/yf//znyKAiq4qs&#10;0AMIg1j08ttvv7t4d7XZ7IDBSTym1Ok7kecl565Suq7b9Xprw1ZOjk/qqnn16tXt7UpI4Xue0gpj&#10;ZLShzNHKrFdbiCBnnpKAYAoA5JxLqSGEge/PF3MEYd+1TVMpLSEEvutGcYAQ5Jw6DqOUyEFCCJNk&#10;dHd3J4Qoq8J1vMODQ22UUnI8GtdNned54AeEUIwpRpQx5nn+ZDrR2jDGh15maX59fXN9fTMM0vP8&#10;swePx+OJ7wVdNwilgiC81xga6LrO3nwBIajr2lYdy+Vyt92laVpW9eHh4eNHTyilbdtprQmhruta&#10;dcloNLLJCFYgzBizW1XoB1ZlDACo66osy6IomrayDA3GyPVsSxHZDbrv+8ePn3z11deMs/lkWtdV&#10;Xbd2NDUIAjs3boz2fU9rlaVpXVc319fpZvfw4dnXX30tpdpuN0rr+Wx6+vDBZDpjnGqEpFZCSYAA&#10;RAAiaBCACOAvnh2ORqPRaNS27WgyevToYds06W7nuG6e51me/uVf/uX5+flXX331/PnzOI5ns72z&#10;szNCWJblq9Xq7u6ua/vtdrtbbxih8/l8MpnYd2IbhBhTx3EhRF3XOo7jeW5RFKvVnTVSQwgyxqbT&#10;yWQyGY3ivu+OTo/jJPZ9fzabMsYdx4nC0HX48fHh4cHB/mL/+Ojwyy+/mM3mQAOMUFM1fdcRiEI/&#10;gAYabYa211JZDspoQwixBOPx8bHruhAjbXTXtnaM/uzsrK7r1Wpl2/lBEERR5HteGIaTycTzHUqQ&#10;NnIQPaUkDANbJYShX+T5+6srIUQQBJ7nhWE4Ho+TJIEIGwO00sMwQIQpYxYlUUylkgDB4+PDKA7b&#10;rl1tlnmx+a///I/bPlegE7LRRhKKlTIIQkoZAoATxgin0BUd+O6bV6LXDvc8xvuuXt6+JxieHM8f&#10;nZ00TfX6/KU2ahi6pq77po6i8Ivnzx+dPTg9PRqN4qvLN+/evOQcfP3F86+/+mw8ChgEUeQFnrs3&#10;nxwe7DsOu1vefv/Dy5cvzm9uV2VdccchhLRtp4H2PO/x44e+77VtLeUwHkVB6PVDC4CWeviD3//p&#10;6fHh+etX796+Ho3CMPCWtzfLm5sHpydH+wdJnEghN5vN9fXN3d0aAMSZ43seMMrhnut6NlQJQhiG&#10;Yds1q9UdAIAxNtubn56eQkgAhP0whGEYhlFe5LtdqrRWShsEy6qu6toAoIERSt6t7whB0+nkwYMH&#10;URStd+kwDFqZXsg0zVfb3XK53qW5EFppQyjXALSiI5Ta6SDGOWNMKVW1zSBkFMfjZMwYt6QNAEgp&#10;jSEmmCCItdLAQEJo11TY2hF1ncN5kkS+7zmcKik3203Z1I7r7h8sECNCiW26eX+db3Y3h0cHUZJc&#10;XFyut5vnP/miaWttlIEQIEAYRYgACAGE2tybRnHGrcEIRphgYi1FIEJaaQAQBAhChCACAIS+RykV&#10;g+WXsFKSEoIRxAh7noMRcVx3Op92fWdZqc12WzcN445UwgBQt8P/8D/++/li2vYNxAZhYKBBwCAA&#10;IbS5DRghjABE9zNNCMF77hd8iESGwJY4xC7ENhVGSmlFcVY+agHwBwYYQgg/SKrtgSBEGFEEEIIE&#10;QUQQ9jyfU/fFDy+vr27ulqmSg5TKKB2GocPufeaGYcCY2uncyWSyNx+HAdNGcYe7rquUGvo+jCKI&#10;0Gq9qao6CMMojuu6EUKu1uu271zHOTo+8jw3iSLbmyQYOa7Tda1QSikADEBQGwiAAUpp65Hmuq6U&#10;0prx/pj+tWDD+mBZ8yRLGmOM03SHMa6qynG4LTptHrLlkC1atlJw8GP/FWOzcO5n8Czf/gEJKwih&#10;zbSTUnZd2/f90HV1XQ99p7WGCEVxRAhZrTcEoziOb25uyrLUSvueNxqPkiSBCGVZdnt7a5FnHMf7&#10;8z2XO7Y/6LrcdR3fczmjdVNRSqANFUAIQmiZT84YRrjvukEI1/XaprVlOkHUloRaKYKwkrJrW9d1&#10;bD+FMKqNhMCk6a6sS+tqa2UBnucqbQ4ODiazmQGgKAohRBCEURS5jqu11kYaoDG8J8Dt2zfGdH3f&#10;97393K2rLQDASlI3m41NZiqrGkKUZald/y2ja739R6PRdrcVUhJChJQAGD/wIYBaa9dx7L/CGFOK&#10;XddxHM4Y7fvBfnYWcNpOmWX+LcVq22rYImoIwyhhjtP1nR/4k/FUSWURSNcNdd0QxsaTkZBSStW0&#10;7dOnzzjjEKHtbmcAiOK4aVvHdR3HxRilaXp5eVMUmcUqZVmen5/XVdUPQxhHo8l4Np8/eHimjS6r&#10;ynFdbQzCpO36m+UNt+55nkcpDYLAxtdjSqWSVoxQ143ruJYE3u3Sv/rrv3pz/s73/a7ry6o5f/Ou&#10;rpv5/rzt2rquEIGEoSD0R5M4SoK9/dl0PvZD1/N5NIpGk1hDI400QEVJMF/M2q4uq7wXbRRFhOKm&#10;qYUUjPK8KNKyiJJ4PInjUSRVX9aZ6/HDo/1kFB4e72NMrm9v3py/Wa3XZVFy7oZRDACMw2izXkup&#10;3r9/L/phMh7vtlspZBj6D88edG179f79bDbFhDRdSygxwCAMDdCEYMoYISSOkt0u7bvB8/B4FCVJ&#10;giECBhBEy7Iqsny33RkN87zAAIteRGGsldlttxCAk5OT6+vrPCsAABjiMAisHl4IcXe3BAbsdv2D&#10;h8dRHN+tVkqpk5MTypnne8MwvH9/5fruanXHOJvNZpPJxA8CIYRRWgrRNi2nzHXcqijrqoYABp7P&#10;GV+vt8+ePfvhhxe/+c1v0l3eD91Pv/yKYJxl6W639TyPEPL+6v14knzx5VdplnmuSylVasiy7OWL&#10;F7YfJKXc7nYY4yiK+r6XgwyDsO86YwyC6ONChD4cVr5hv2CMEYSNMZj+S4KGtfq3ANjedDYA8iNo&#10;tJqyYRiAQRAhzwsggpeX74uqRIiY+ygAAO/HZv5NCfR/GQD+nccfEb//JgD+Mdz918/+Ed8DAO6b&#10;xBBACNCP0LHWinMOgfE8lsTheByNx3GShMCoKI4O9heTych1naouHNdNkpgQenh43PfDer3eW+zP&#10;9xZNU/R9L4WMw3g2mSXxiDPuMK6lkQoYTYHGBHNGHZf7CLGuGrKsqquGMxdohCDllAOIOGGe498t&#10;74ZWeG4wncwIJG3b77bpy5cv67LJsrRtGsdxgIFSyn6wZtST91dXom+ns+k4TpIoPj05fvzo0Zdf&#10;PA/DEBoQBN5sMnUcp6nLssjLvNys11qq6XSqhFqv113Tzuczu1b7rheGwdHB4enp6TgZQQilkIwy&#10;CMBmvR76FkMECR6Nk9l8lma7QQ5SifnePIj8OIkfPXnEXef07Ozw6JA5vOs65vDZfD6ajKuup5xg&#10;qk9OTmZ7M4wR55RQQgmu6pIS9ub8Td90z54+893o3fnlcrnu20H0Ks/LN6/effvNi7KspTJ5VigJ&#10;RqPZYnG43aTL29Vulw29FIONQkAPTs8ODg9fvHi5XBaz2Wg8TsbjsZDi6urac/3Li8vtLlXStHWP&#10;EfE8n2DmOT7GSCnVD23ftXVVKq0YY7PpNEniyXgUhsFoFHOHOpxx7ihtrm9uMESz2ezu7s51HSnE&#10;bDZNRnGSxEmcrFfr3S6dTqf3nqaO6/khALCpmzTNwiDcW+zPZnOE8G6XZmlRlhWEmDHe98PV1fs3&#10;r89/9U+/XC3vpJBlXlVlESdj3/Pqurm9XZp784t4Pt+rq7rIi1EyOj05+fSzz6MoUkr6vscd7rh8&#10;Mh0nozgKA9d1ptPJbDZ1HA4hUFp1QzeIoR96QhDC0MrmHcfhnFFKOLduwZwQLOTQNHWSjB48OBuP&#10;J6MksjE6hJCu64QQDFNKMOcUGNNUVZpu0912eXOjlfrkydM4jF3P9X1vkIMxejqfO65joAEQZnnW&#10;9i2iBGFEKEYEaaPxyNfWcXQymUymE7tVj8fjru+rqnr46Gx/f9+avFnlmJ13KIrS2uQmSTKf7xlj&#10;9vcWNpsO/ihB13GcIAhtOYIQnM1mURSWZdk0NWPMAB2GIcb29zGlNEmSg8PD7XZ7fX1zfX2dpflm&#10;u0HQAKi1VIxTMfSe5z04OWWUSCmV0l3dZmlqoXKWZlmWlUUppQyC0Bjz/ur9er1WSrVt6/v+dDrl&#10;jpNlWVWWlvH48ssv7Zm1DKTtxfIPgXuD6H2fA2BsNkAYhhhjADSEsKlr3/cnk8loNJpMJo7jbDYb&#10;S5Vb2ySltJRCSqm1GYYhz4q2a8TQQwRulzdv3py3Tfn42aOThwdls9OmQ9gApIe+o9QxyhBMjdQE&#10;YwIJgWx5s3nx/TmFTEmJIHAdXma7k6PD+WxqtFqv7zzfUUoVedZ3siwlRepgbxFHge9xSiAE+vGj&#10;B3/yxz97/vzp3nwE1EAJ5AQ6nASem2W73/zmmx+++74XQxiNDg8P53tzG14yHidRHLsuv7m9htCE&#10;oR9GPmfE850gCPYWs0cPz96+ef03f/M3Ug5Pnz1xubNa3XVdG/jBZDLpu75tm6Zu67oGBgRBGEex&#10;AcDKyhHCttpzXddGquRFnqZpFEUAAEJpXdevX79u2tp1ncXBQdM23/3ww/LuNq8qqaTn+Zggh7vj&#10;8cgGkGw2q6Fvp9PpbDZXAKzu1hBjqfTt3Xq7y3ZpJpWGACsNmOPE8XiQSmqFMeKOwxiz/NKgJABA&#10;KY0QSqIYAJCmqVIKY9J1nVbqPpAZISllWeVFnodhMJtNoziI4ohxUpT5erNKs3S5vlPIaGiul+/H&#10;k/H+0WL/YPHT339+8uBQSJmMEsLYLk2l1senp2VZEUoJZZQRuz5QyhAkWhkppTHA3pv2/lJSKiVt&#10;Tq6QUgpp01wphp7rIQyrsmyaihCstKCEKCWM0YQQKVQUB0EQ1HWtlBBK3SyXVdtQzjvRG2gMkP/7&#10;//G/AaikFhAZAJVlYC3EhRDeM8Af+N4Pj/jDT+8BsDF2MoR5fkApzbLMMsBWDGOsV5vREBoD9IdZ&#10;4n9hNQGAGGMEMTQAI0wAQhB63CeY/f3f/0OeFcBozrjvBy53giAIPL8oitvb2zRNHcfp+yHPCztq&#10;4rrudDqxtnZ2NpJROp3OirzM8iyKIowwd/jQ9cMw1HXTtK3veQjjJE4C31fGEEKmk4kQQitpgLJl&#10;lQEAYUAwsxLce0JPawtBIYTWSsCiHbt22wLp4zzwMAyUUhvzaIyRUkKEbNbxx3Lzd8iKH51z+KOa&#10;DH7Aw9ai7H7QwzLAlFCtlbYBmwhaZ2DLmUdRFASB67p2++n6viiKum1s/O/R0VGSJFrrpq6LorAZ&#10;Ra7rOI4DAcAYW7LRhnl80GBjG1LNOfc8z/c8ymjTNKvVKk1TJVUUxVb+jTEyRgspbM4KxhgTmGUZ&#10;gjBN09tlUVUVY3h/f//4+Pjhw4dPPnnqum6W57vdzoqMurbfbDYOd5umuZ/IJdQ62NnThTEWUiql&#10;kiSxPtuMMZsvYDN47fNuNhsppdH3DVBrD9E0TV3XdV3f68kxxhgba0tmDISQfEgAdl3XKpgAAFbo&#10;ZK8xrbWl+u0bLIqCEPIxPdVSZxBjx3GrurbAmBBqc/u01ghhy/vd3a2iKJ7PZ1qD+Xy23Wx3u51t&#10;udp/Yvvuu3QHAHBdbgsLewW2bdvUDWNsOp02TXNzc9N1Xd93dpv+0JNSeZ5ZB2wrPbDh0mVZ7tJU&#10;CAkADAKfUl7XVdv2d3d3WmsEse/7/SDm84XjeUrqvCjGyXg0HkkpAQRd1/R9p5TqhrYfuqatucMW&#10;+3t+FAZxGIR+EPlB5BOGATZRErRtVTeVgUoZNQz9Lt1uttt+6HujsjJLJrEfecoMAGsF5Hg6juIg&#10;DuPXb16/evnaDyPP8fpevXn7DgB0cHDwyZMnm83Gdb08z8UwHB8fOw7PsiyOkuOT47IsxdAHYViU&#10;JWWsrKrdbks5FUOfZjuHO4vFQVFUb968i6M4jkb7iyMIMcEYQgQMpNSBBgmhCKFlWdRVgxAsy9L6&#10;gRNCnj17Vpbl5eXVMAxKSNd1bXLpMAyr1UoKSan55OnT2WwmhNhl6XxvbjHkL371yyzPx+MxgHB/&#10;f98y/AYYe1UURVFVlZ1GBgDY0QmtFISQUvb555//xV/830opgnHXdZ9/+tnp6UnTNHd3d8MwSDlQ&#10;Sr766qvpZPby5UvXcezlnSSJw52iKK6vr7fbrZByNBpZqQIwAGM7c4Ost7xVl9y7M2D8kdK00iSj&#10;tBDChrhaQYrtZ+KPUwyE2IXC6mJsN/AeRVOmtebcVVq9fvuuqmuICQQAQPSxJWr+7Rng/zIA/J9F&#10;v/C3jt/yu/o4/fuvofLHU/GxL4l+5AiNPuyMCCFCMAQaQxTFgUNJVRcEwsX+/PTk+PBw4bve9fX7&#10;ZBQ9ePDAQJNlOQCQMd71fVlWs/n04cOHWZrXdSOFxviesNHKDL0cBuEwj2LGmIchEkJz6oRehBFB&#10;ED84Ojs5OY392OHO0PWyl8YAYNDefH80Gk/Gs6Zp27o3GoySUdPUSZzs7S04Y0EQOI5jhV2u67Z1&#10;ne52GCNowGg0Ojk5efTwzHPdrmurssyytCrLruukkJgg3/M4d1zHHYYhS1MhpJ3MGo9GSimCSRzH&#10;NttGSVkUxdD3SRx3TUsRDkOfYKyNzNIdxGA0StabFYQmCLzRKKnqoh86AMwwyNFkhDBSSggplNGE&#10;Eqn1cnUHIEiS5Isvnnu+DyHo+pYSwjlzOYcGbte7UTIOg1gOumv6sigJJHlWv3n19v3lbdv2gR9C&#10;SCl2yrLGiLmOv7xdtV0rpbLwx/d9AIHjsE8+eaK1jmPv8eOHo1HkOPxuuWqb7uLd+806XewfTKfz&#10;OBwFQUQwk1INvZBSaa27rhsGAQx0Xc/z3Pl8zjiDAAzDwBh1HHc+m0dRFMdJluVD17uuu15vIETb&#10;7W40Gh0cHIwnY0ZZVdWTyRQhfHOzTHc5gHZIDnfd0Lad4/gIUSVN34mm7pqmK8sqz0qjgef6+/sH&#10;s+l8u93leVWW5TBIjLDUinMHQrRa3VmPpDCMPo79bzbb8/Nzyri1L7Fq2el0Sint+75r2yzLNpvN&#10;er22Yi67CdpDycG63nRd2zR1VRV5ntd1NQy9UirL0rpqHNdJkpgxFgR+HIeO685ns9FoZNVhTdsC&#10;DYZ+KMuCMR5HMYaWuHYd16WUE0Yn0yljbLleXV9fp3nuB1Hb92mWWW0XdRhlRAOgtCK2LrQAj1A8&#10;DIPVdi7m8/l0OplMiqLIq9wS00VR+F6EEFLKIIS6dqCUagXSNOXctQDYGuhbW84wDNM03+12CAFb&#10;bFl5mN2hucMYI1nWCtEfHu1NJiOEkOhbI1VTVtfX11EULQ4PJskIYDC0XZiEcRAqYOqybNsWGaik&#10;DP2gqzslJIZoHCfIgJZ7URQ9ffppWZZlXhhjrq6uqqqqqurZs2fJeOQ4ztDdz+m5rmuMev/+cjwe&#10;K6WGvq2BHoahqkvXdf0gBMCMx0kcxxjjqiybprH58tPJxHEchJDNst9ut1aSpDQYjUZRFBBKEQJ9&#10;32NMAQBKC21M1zfLu5uiyjables7R0cHTVtADLSU2sh7AGAUALBvWs4YpZwQpjV48eJlmZVaQikV&#10;j8ZJMKIPTx3GlWwRBCcni6btECXPPnkyny8cxwm98OLi4pvf/GqxPw8Cj2CTxB4G4vLNSzk0RZ5h&#10;iIqiCILAd9zNZjt0w+HJYZJMg2Dsur4yWog+y7Ll3U3Tt4wR12WMo9E4ns0mQCvGiJTajlI7jD//&#10;7HPPdzzX2a43bdNEUTRNJkPbbVabqqriYHS0fyCELKrG8h5RGM5ms8CPbDwMpdQKJAwwvu+7gb9a&#10;rdqhv76+to4/lM/6ob16f5HnGaVkaLv1ukIEY4zLorZ6QgjxweHhdrPqhe4G1XRV24qiLDl3s7Ts&#10;+55xZ5RMMGVKKQMxYwx0jQXblhkSWrZtxzn3vKCuMikyj/mEEIIoxphSrrlRokcAKNG7rkuZD5FB&#10;CDm+F8QRInC326TZdrfb5XlKKSUuJZwIIOJZ8uT5k0ePzhCC7dC7rpvnRVEUB6eH1HX+8i//4U8m&#10;Uz+Ottst40xZ5yUIjQaYEYxB13UaGIAgQdgCp77vlRgAwkYDOwuKEJJCuDxBGGIMXZdXFeaMIWgc&#10;xxECcs7n8/n6bmOMabtOKGmMkV3/IZgXYIyFElHkz+fzTXqLELLSZwQAhPd9HwgNhPCDZhkAgwCA&#10;EH1kgP+lILCvyr4wY4wBytp5figj7vN+9X2SJAD3Wrf7osFoAME9CMQYYwONMkopaO4Nog4ODiI/&#10;xIhWWSmlVEoEgSelvLy8K4qKUe774fHx8fn5K8bYZDquqirLMjt/2/f9dL739OnTvKoxYYNQFoBh&#10;63et1Opu3XUdpmw2m0V+IFw3CpM0K7puAAD1sjfGQAPs2JslG20FbPlD2xz56KVn0a+t/KzHXtd1&#10;Fr1YZaANssIYAwit+5pNI/+x68y/VF3mvhL9UbPAGKNsuoYN6bV1KsZMa8k9t21rNWgAbTCJUkoF&#10;QQAhzMsq8HyEiDFGa8CYo5RRbYsBZtSRQsu+VVJpbeq6bZoGAN21rVX0EUIc7gGDCGZKGuuu0Q+t&#10;Rb9S2qSMQWsQeP4oTtbrdbZLCcKz2cx3nbZtB6MZI1IOvUAAGYAcjPHbi3eLxeLxJ0/m87nlYzfp&#10;7vL6/dXlddu2QknbV6WUSqHrui7KzBjjcc+ecMaYfW32PNjyuu/7uq7tW16tVpbSjKJou90mSWKJ&#10;WcZdpXVR1p4yECPCqFKqFwPFWEppA42M0hCWro2C19pxnGHohOgt5W7pes65fQEAADvxKISwXVE7&#10;9GgXQPvpCynzPJdKU0rLogIQOZ47X+wTQrbbrV0Sbd95NBpNp3MpNWG8qGpPm6pp27adTqdlXQ1S&#10;JKNx3/fT2bwoCiGHqqkDzx+Px0kU22e0l2Vd15xzIZQQwvakwjBU0uy2mY14RQRPp9PZbDabLy4u&#10;LoBBYlBV1XhuIGVhtEmSsR2NK6vqbnmTpYVS6tNPP4UU5GmxWCxc5ry9fFfXpRe440lijBFAGGOE&#10;EGVTh1HS9B3Upuu6OA739/f7oRVCnD46appuGAatwGg0SWbxxcVVpzvdqDzrvn/xveMTymBW7Ebj&#10;uGoKz/G10szl8SjxvQBDBmB9d3N7fX29WCwAQP/u3/1Xf/+3fxd4fpZldV1/9vSzzWq1Xa8J/Gx/&#10;/9AYAw2aT/denb9+c/m2H7on/RPX5czhnLucOrvNxd3NOolGdV37Tm1dBhBCQPae5wV+lMTjrm0Z&#10;oW3bY0y7btAaGA2VNF07HB+dXl1ep2laVRWjfDweO9zt2ru+G6pm2N+f2UXA9b0sy7IsMwgSQvI8&#10;n8/njPPZbBYEwcXVRdVUdpRAyvvFREqJAE6SZJxMmqoVQhkD5/M5QqgqSiWk6/qWao6icLFYPHny&#10;6Ne/fjGduj/7wz/0PO/169cW98oPIdiMULv+AACMNlVRboddXddWmWXbN+i3g4g+Cu/tdd40Td/3&#10;WkgAAPdcWxMjhByHQQihUXaL+dgjszDYrlEQQsYYYZ4lIexBKTUfpnCRud9t8H/Okup34e7/x+Pj&#10;KO//y/HbK+1vPRpjkAH3m+IHDIzQb+2D4MOWhgC0LTMANQKw73uXYoTBzc3N9c3FydHh6fFB13X/&#10;9E//dPbw9M/+7M983wcGff/9i3eXFwCAOAmBhkaB+XzRdZ11runbQfT63n1LYzmo/f05pqStG7sS&#10;ai2HtkeYGgmbsosCPw7H799dlUV1cLA42DtAEG+326zc3t2tXe64ri+FCDxfiJ47tDCmbVuKme30&#10;eZ53fXVljEqSJIqi/b3F9fX1zfVVXdeE2M/XWH+pi4sLz3dGo9F0Mh+NRoyxLMuMARjjIAjiOL68&#10;vKzr2qpjZrOphQaEkCLNhBD+mI/CSGkdxEGaZ13fXL2/nM0mQRC0bV2UWd+3BKKLi7cEO9t0Qwhh&#10;DqWccOpQl+lenD0+Ozk5sYv/cnkzniRvXr3q+ub5l8+jKDIaHiz2lQRCqMgLktOR6kG6zZY3q9Vq&#10;xZDj8AAjt+97oBVC9O5ulaYZQuj551/s7e31Q/uP//j3mEApTVmWAJmnnz49qg8cl0Shd37+6t27&#10;y+l0ul5vfN/HgCPDjCYEu57jOiOnaSvbNK+qCkIohZZS2571erXpmsZyFQih3SZFCD948MD3wiwr&#10;1tu8abqmqYwGvh9iTLt26Np2NtuDEFZlw6ijGBSDTIfccRxjYJbXVf267+99JaWUbdOXZZmharXa&#10;7O/vP3782A3CZ58/f3P+7s3b18vlRkrZDiLLivF4TAhbrVYIoaKowjDc7TKE0GKxcBxnuVxOp9Pp&#10;dEwp3m63q9WyaZqPNzjlJC+79WYttQgin7tcA9WLziBj28o2+jjP06Zp/MBDFFdts9mstNaLxTwv&#10;6//0d38buO7pg0NjFGfM87yzRw/G09Hdcp2lqRC9HWWilCklB2EQAu+vlgiyII7abqirri66rM5J&#10;XhRlo5AWrVIKdE3vRT6GRAwtIhgfTLk1wnnz5o3SynEciKAQYrfb3d7e2u64BtqONmkFlNKUUkqZ&#10;Veorpaqq2mw2eV50XQeBsWweQqjruqIoKGUXF2+rqoriYDabOg7r+w4isLfY++STxwcHizDy+6Gz&#10;A5Z1XWOMq6rsmj6KoygIfdfr2g4aM0qSxd58sbfHKSuLsiwKj7vIwKEfCKWi79umsa9HSpUkyeHh&#10;0du3b3/xj78AAAgh5vM5Y6zrOgBhXdeUEFt3jsfJbrfLsswuxBAAq/SzJDbG6PTkKAwDxpgQom0a&#10;Qoid9bWZsVmW3d3d5Xn+8cb2/dAY03W9tTjrug4hrLUWQmCKlBIGGKkGqQbubpAq7gAAIABJREFU&#10;0N/7w68bURokle67rjNQ28KOIEwxDlyfYiJ61ZTdX//FXxNEtVC+5z559OjoYP+rL5/v780//+zp&#10;V19+8fjxk5///GfPP3/++WefJqNRtk03m/Wrly+kFA8fPhglUVOX67vry4s3y5srowYIlMPIZJww&#10;io0x4/EkjuO6aYMgKKtKiD7Ntner2yzbMYYPjg6Ojw/3D/am0zFjlBAMAaiq8u5uaYyOgriqmiAI&#10;ZtNZmVfv3r1TUo7HE85YURSBHxwcHOzN5wjh5XK5vL25ub3V2riuOwyD3cWiKLI8mNY6TiIIISK4&#10;KIrDw0NK6d7eXpIkURzleXF5deW6XjwaZ0W+3mRlUZVl1bbtbLbneb491VXZRGEyne41bb9Ls2++&#10;+97zw7wsl8ttEIWeHxgIueNBjCijNqfbbrqu63pBAAC4t/zRxhhDEMEYc8a11mVZdV0jhoEx0ve9&#10;QQBj7If+ZDrxfKcVfVqkP7z8fptvqcMAgclkdPbJ2ZNnnzz/6ifPPn92+vBEA113NcBQqJ67jgZm&#10;NB7tH+4DZNI83T84dAMvzwul1f2eb5DjOJRzYMwwCIwxoxR/yJU1WmOEiqrWWhKCMcGy68PIT+KY&#10;c2q0KoocAiBETylBCM3m00ePHi5v71zPgQhJKYQQ/TBUbSOVgoRADHsxJJPkP/4v/31WpZgCiIAB&#10;EiHbzEYAGGvV/KMG+L/s+7Zffj8PBpFSilLGOff8AGOc5amFXj+a/oUGGID+RST22+XFhw66AZxx&#10;DJFWmiBiNHz37mK73iGAwiD0HNey34wQIQQAMMsKCM3R8dHe3t4wiMPDA0pp09Q2GMb2I40xShvG&#10;6W6TIoIRhHVVK637fgAGZFlf14XneV3b50XeNA0jnDvObrut6so6WdlLF2OiDbDDnx88jbAFOVZC&#10;Ys+OxWa2NvpY+dmR4CAILCi171ppHQSBFafYNedjOfURABtz7yz9saC0w8a2nCUE26ewixjnznw2&#10;resGAhMEAYTAcZy+7ZWSCKE0TVd3d5a0t7O1XddZATaA0HXdoe9tu8H2CsMwioIwikPbwTQGDMPA&#10;Gb+nZLvuzdvz6+tr3/eFEFVVtm1rJwgsFATA9H1HMKWUWgLK+k4DeJ++Pp1OP/3005/85CeLxUJK&#10;eXV1dXNzc3F5+e23L+uq7rqBUGyZTwCAtf6y1ZV13IUG2Oh4xljf933fQ4wwxl3fr1YrGzJsCwuL&#10;oquqsvOcdku2b1MpJZX4eGIhgEpJo7XruveTkAB8zBCu6+qDPAR/GFfGTdNYvCelDMOQUloUhe/7&#10;QRAghGxus32iLM+3u8y+pDzPGed277B7qA0fTpJkGCRj3NLLcZwEgb9arSzRTSk1Rq/X691uJ6U8&#10;ODhwHMc6gWGEtdYO51VV2W3azv3atBulJOc8CAKM8Wq1EkJ4nieEQBjZAe+PV1fbtkrqYRhcx+Oc&#10;R2HsOp6UCkAihEiSycHBgejF0A9d2+4fHBhl3py/0UqVZd3WbVlVEEAIsdGga3qhlB8GCEBEEcJQ&#10;SMEcSijRUPmRN1/MqYO7oeOeM55OZouZG7mYayGbQXXzvWkyCdN81w3NMPTamMAPuq7/9rtzMQwA&#10;EowJNMD3Pa0MISRLUzueUJYlo9R1ve1mt9hflGV9efm+a4eDw8Prm9ssyyaT8eNHjwnCnDuT0Ywy&#10;/v23P9wt10rBtmqFUG3dtm2/2eyUkFVVte1QVSXQQCnFKG+7Dlobc85tJRPH8d3d3cXFRVnUwAAb&#10;NWSThJUSls0Iw3AynS6Xy8l8lud5nudBEEilbHNkGIbX56/TNLV28R/blK7rGm1sSXN8fGyvYSHE&#10;dDpdrzZt2zqOq5TSUo1GIymHtm0JAScnJ1IOL178sFyuGGOHBwdd1719+zaO4yLPgyCwrCyEkHMO&#10;kV29KWNMCgEhtJPM9vYB94I+ZNs99gpJ07RvO4QQZcyawVJKwzAghGglbcfWXvZWf2HXtI+KGEL5&#10;IAWlfNDq/Pxt3TSYMAih+TAaY1cPuxD+GP3+GGf+Djr9+LN/hV1/N8fo4/G7f/sjyG1P/r9GudAA&#10;hJDFuB+Xlx9jZviBDbbn0PZ2wzAYRaHvuRiYuirLPNvc3d3e3rZto5S8uLjsuvbk+MHx4VHbtUIq&#10;myxVVTWEkDJaVbXnuUIIz/VGozFC0BighMKIeJ6jpJJSIogCP9DK1FXjOtxzPdGLzWazWa2/++Z7&#10;zp3pZNo1w2a9u3p/vVntrEAPGLTdbgM/ODg4nM3mfdcTQhAkXdcSwl3Xu7q8gBBY+739g4O71R2E&#10;ACIkxdCLoe86oSSCCFNitGratmv7oirzLJNa7S/2Tx6cnj04C+Po3du3WZEXeXF9exOF4cmDU6O1&#10;lJIhTDAuqmK1Xg+yNwBADII4fPj47OT0WGm1S7eb3bqqS4RREASYEK0V5dQYZRAAyGyyXdf3jsOF&#10;GHw/iKKg7WoIwd3yZjab7O8t+rYjmFRFpYSuy1Yp43LP4QHn7ny2ONg/Dv2orlsple/7SuogCK1q&#10;B0KQ55lS6pOnT7744vOizLJsF4TOfG+mdA+A0loyitM0FUK+fftu6OVstgAA73YZBIQxB0KMEGma&#10;PolHZ2ePZtPZMKjr65vXr9/kWRmGSdt2RVbUVQMhKMuqb4Ux4PGjp3XdfPPNd5vNNk+zfui10kop&#10;IeVkMqGYUsICP8SYrlbr7XYHIMaYAoO7rh+E8L3Ic32MydCrumq7TgyDvLtbdV3PmVdV1fn5he/7&#10;e3v71vxSa6MNyLJ0b29vOp0xRvf29g4ODqbTqeO4dqPnnHddX5ZlUeR7e3tWeGVlVjZSJwzDTz/9&#10;9KuvvprP55Z97Lru5vb97c11EHo//+M/+m///Z8fHR7u0m2WpVaDZnnvo6OjxWKv7/sffvj+4ur9&#10;u8vXu3ybl1UvRBzFk+lUG1CWZT90Tds0TacNEFI3bQcMgJiUTQsAxJRMp1ONQJYVfS8AxMu7ldFG&#10;CCmljKOIOVwI6TkuOTs9Ncacv3plAzm2m11ZlsvlEmM8nU6DIBiPx7ZEsFXaINUwSM8LAAAY0Zub&#10;m7btjYFWBKiAWa5XQRDsHx3udrubm5uL9xfPPv/sZz/7WRQHRVG8f3+JKJkmc99327YGwLUcoBDD&#10;7fV1kiScsrPTBwELV9uNQ+0w20AQwhDmu1T6XlUURZpxzqEBSsrdJq2a5vrqfdM0n332/MHpaV21&#10;GGMMkcvvG/PT6TSKIs75crkc3neTyaSua2OUMeof//Ef9xeLURI1TdPUpUNZ4DoMIynlaJQcHC4m&#10;46Qs83W67fveolyEQF2X63XXNI3sB6C1y7hdIq1LMGOMEWqAknKo63q5XFqDnC5v4zja5bt4HEjl&#10;zhYTiDQGWGljNCSEGSC01MgAaAChRAjBCPUcV9TV//w//cc4mhFIA8+nmEkpRdeXUqbZ5ur9xe3d&#10;uqw6IXWW5bvd7vY6AwDMJsHZ2VldFUb082kySbxss3Y40VrKvhv6tq4Kzw18PxyNRi9evIQQ9n2L&#10;MNKmdx0c+FOIkevyMAwhNISzpqmB1kPXIYQAsOltfVN3RiIC2W6T/fOvvx2Gfn9vJjpRykpJnUyj&#10;MAw3653v+8boqqrslKZtrAClIYQup4Yg1+PGmLqu8zxv+m4YhjwvESKUO5QxO9k/Hs/iOB6kPnvw&#10;hNGA8Pu4S+a4xpg0LzCmZdW3ncLEk6I3mmZpEwajx4/i779bUb6tq546nHPq+t5sNnMcL89zz3Hb&#10;vrO0YZWVeXkvVgzDsOuaIPAgwpQz3LYIoU60TY8AAMPQOZ4LMMjqvO/bzW673q0Jw3/wR394dnZq&#10;jGIOPz4+JgwTzjBGzdB0QwugJpAghFrZaayKrgyn8R/+yR907eC6wYvvXnz33Xd9JzDAnucFQYwI&#10;NhpAgoMoIoQoIbTWjBFKbZ+lC0PteZ6Ukjt0Noomk0kQeIPoHIe5LocGDMIIOdhqvmkaypnSuu97&#10;iEBV1xakOY6HCGuHBv0/tL3ZcyTXmS921tyX2lHV2IFmN9lNiiOJDM1o5s5EjO6jH+w/02H/B57w&#10;cq25IWkkkjOkxGbvaAC1b7nn2f1w0FBrcTh8Ha7oh0YiUShUZp3zfd9vQ7jf79tuBAAFgIYQgw9o&#10;yXcY8H0LDG3SDwAAAoOMMTYTGEAEAEKIaH2nLlPSaHVHTDVGGQONsRa+d2WGMcAO0i1CbDErDAml&#10;VEntOq5RRkpJENmtN5ILgwHnHGrj+y7G0KNOkiQY436/y5jAmCqlkiQZjg/ACi1fr4RSrusWRRFF&#10;URzHu91OKKm1xg7dbHadbiqU2WdZU0uMgWBaKSOlLopCGR1HXYTIer2tmgZCqLSBCBBMldTKcIu7&#10;SnlnL2mMsc2t7UjtHwLeIwkW/bO1IITQony2IrTng/f46j1CAt7D5lZZbcMp72F/+12ruzPGaAMN&#10;gEpKG8ZjvW3yPG+1cl23LAWXQkvVFM1wOKTE8TouIaSu67quvcD3fd9AaA2WrN8VQijx/TAMrfLW&#10;76ZhGLZ1c3V1RYjDOQcgj+OYszbPc8dx9nv+4sWLi4sLybhSKssy3/fHw8Go3wMAaK0Hg1GWZYvl&#10;DEDTNnIwSg7GDyil5+fndrN88+bN8+fPhRDYoZZklaaB0RAAADEm5M7gyooRqqqy7HGllINJVVV2&#10;97WKa4CRdZAOw3C1WqVpSojjeYF956XUGMNutwsA2O/3dvhloXilJKUUQG2MAQhprVvOA89jggsB&#10;EUIt52EcE+KEIbYMVUsXR4gPBoPNZmPe67StqNK2vrbTDsPQujcbYzabjR8G1HUMBIvFygKzu92u&#10;NxwcHBxESSfP85bvYFVlRUUIOjw8RMTpDw92ux11sBcGypiGCyEYk2I6nSKEbPaS5wf9fn+/25ot&#10;WKyWSZJAjFrOQqM7vS64C9BCWuuPHj969uzZ9e1NEARno7M4jq3bGYSYMQEhdhyPECKEhBi5AGZF&#10;2TBOiTOZHBJIpBTZLq/bqiizq6t3T58+OT48K8u8biuMcN3W+3UtTf7kyRPX4S/fvGwb7rnUD/2m&#10;bIDWCAMIjeu7XHLV5J1BJx12AQCMCcdxBke9w3L06sWzos6ycjMcdseH/aZpWFvKikmBR5PBUwX/&#10;6y9fpEn9+ac/CjxvuVyuFstHjx51Op3pdGqkfnAw8Ty/KErX9ZQ0ZVY++/0zSul8vvzs808nk0ma&#10;psPx8Le/+02313Owe3M1m98sq7wpdq0UIo7SwPVYyyh0PSeUkiOA4zAkhCgleCsEE4IJzplJEtf1&#10;GRNagyAIoijSwnAp1uu1JXREUWQ5d5TS1Wp1en729OlTg+ByuRRShmHIBNts1waAMAxtOzqZTNq2&#10;te56BBE7MFJCzqezk5OTi7PzxWJxffXu+PBoMpm8fftWKSUEN0Ztt2ut9WAwOBgPoyj6+ndfvX07&#10;DwP3+Pj48598/utf/xpjKCUPAo/zlhBS15Xv+4SgrMipQ+57P0JIHEZN0yCE7H5h51n3lH67xLmU&#10;uq7bti1CyHI0rAbeSn/tgNs283bhiuPY8zzbGN+vn/Zj+4FOGBobC2A7YHO393zIRgb/bx7wT22r&#10;PvzWPa3mwyHsn7XK9xj1/RFr9AXfuzaa9+avd62vuVMva63tK8cQIwShNpxLo6WWLPBDo6QSLM/z&#10;MPQ///zHX3/99e+/+/787KMf/ejTp0+fzmYzztu2bafT10fHD548/TgMvPV6vVmvecsoJuPDo81m&#10;syynbkTLMrdkk7ibCqGM1r1uFwCAIa3LlrHW9Wi/O0yjNAl7V1dXQRAEbgIkAgAooaumcDCdHBwY&#10;bb76t992ku5k/GA6XTLGKPH3+31WFJeXl9TBSbeTlQWTAhltEHQ8t9jVSvC2LgkhyKXIIIigUJIz&#10;BbVhvH13886PQtFygNB6u6Gu2+12aOAWVfnm3VW+22OMoTZ1Xbe8adrWULi5yh2Pfvb5Z24YLDbr&#10;m9t3727eQm0wQcvtmlIah1FZ5bBFh4eTVnADDAAmCN0ojpVSnucgDC4uziE0/W7sulQwzlvWVG0S&#10;dwU3+2013y1ko3wvGXQHpyeXFxeX6/X6v/7rr16+fDmdTkfDse96TVv5vq+13Ge7r77+bcvK//5/&#10;+O+Ojh5cvXv+8KNTh5o8rykBg+FgOp1aKk2/35+Mjih19/u8E/cGvVFb8yLbel7Ztu16tSny2nXd&#10;y8vL8cHhH/7wLM/LYe/ASCiZLooijjquw9u6ubq6/eTjrNcd1hXbbDah70zGD4Ig6HZTY9Rms3MI&#10;tbwehHBVMwOI64TAAKk1wk7g4yTpjMfjfr+/WKzevHnDhGqaxvVDCGGUpuMHk7puGBPDYRxF0fn5&#10;JaXYsn2pgwkh5+eX2+32zdt3tkpJ0nS32+32eyllp9OB0H379u1oNPqbv/kbCOHt7e3rd6+zMtvm&#10;24pVk8nkJz/5yWfms7dv3242m8nxgWCt69Lxg4Nuv4MIPr88C+PAQght2/Z6vePjY8chm83m0Scf&#10;aa22u3l/0FmvNkEQCK1W282+yFvOAMSO6yMAuVAIa4hIWfOsbKUWy93m8vIySNKz04fbfT6dz6BC&#10;2JCm4oYAzliZ1Z7nhTQEGuJ//NmTPM/jOP70009dz8uyzPM8WyNOJhPP8xlrm7qVUmitm7oVSlun&#10;EyllVdZN0/R6fav4Ojo5TuLo+vZmNp1mRZ5n2S7b/6d//Md//sUvJg8OVut121RSSkrJYDA4Pzut&#10;62qxWCAE+/2+1jrP8tFolISxlqYqay0VpY6UUknhuX5T11VZbFbr3X7nYEqR09RMK7Pf7ufzedM0&#10;rutGUUwIUVIHQZAkqRWehWFoyQZt2zLW3IUaOY5dtsoq10o1TdPpdAAAdVXVTZmmnYcfXRwdHoeR&#10;X+S7pqnaltkF2rq51nVdFKWNN7ACGLsNAGNc1/N8zxh5c3Pz5s3r6+tr3/cpxVm2pw71Qo9QRB1c&#10;t/VwPBiOesK0GkillbGkUAMhwBRj3/U8x6PY4Q2b3S6qsrm9vnnz6s3vv/39N998/e2/f/PNN1+/&#10;eP78+vrdYrlcLFcIobbly9Vqv88gAJNJ/+L8IvCc3XbjUIwRpAhorZQUWghCcNvUlNIwiAajURhE&#10;lNI4SbvdbpxEh0fjg/Gw3+/6nuO4js0IVUYZY4AxVicGAGCMt3Xb1vL87KFU6v/8L7+czfL+IJ4c&#10;TLTWnHHPcwnGdV23DWvb1ioVtQGe54Zh5DgEaCAl9/3A930AYZIklj8zW8xXq7XvB2maBkHsup7R&#10;cHo7z4taKnQ7nUupHxydjIYHB6PxYDD2/VApw7nUCtZle35+GQbxbLl89sOL21nu+fj45HS7nWdF&#10;HSVRkiSIoLZta9bmReFTTwiBCfF9X3ChISCEZPkeAuh6DnVpw1ouhIHGcSjEIAg9TKCQnAvW8Ga1&#10;WS1Ws12ZdXqd8fHkx1/8+Mdf/M34eNIb9+NuEsSBUJIpVrOGS44poq5rgGKSc84xJYxzoSRxHOzQ&#10;OI5G44PLi8swjIWW2gClVVu3eZGVZUUphghgCCklmBAIDSaIUBwELoQmSaKPHz06OT7EGJZFLgT3&#10;HKdpS2sCZ9lQ1nyPYDwcHjgOhQgWRbHabpUGiBJljDZaGnV2efrl331RNgWACkANrI3H++QI+F6B&#10;+r5QgO/rAGSpueAu79EAAFzXcxwnSVMpZZ7nWmtjLAvaNoQAAJsRgZAFlt8/G7wXUAEIAdBSU0wQ&#10;hJ7ryVb+8pf/qi0PBZIwDFnLOOc2rsbKTjgXUoqWsc1mmxW5xVERQnEU2f/4YZimqTGwqGutteO4&#10;nW4XYcIZz7LSABCGQZHnadLRxihhjk9OIABX795ppRzXwQgpbcz7TOA4ji2IaqFO2zRalqB9o+5p&#10;ybZzs7TnDz2ELdVQKYUwtj4xFt+7r7fe12F/Bf34sD67vy72SkkpwzDsdtLZbMbaxvLNjAFhGAgh&#10;0jTt9noff/TY89ymbhveIoiN0UJalB5orYWQ1g7HKvm54N1ub7VaspZZzxdjjO1Cm7o5OTk+P7tg&#10;vGiaJo7D0A98358cHgrBoiCklFrxPCE4isKT46PDo6PT06OPHn30YHKYF/m7d+9++OGHX/3qV69f&#10;X+V5pZSACAkh7IyAUmub6Fhm5vt3zmilLOamtXbfW+zYGh1CiCmxmL+FZznnCGF7jsXMlVKWH2FB&#10;NmuFaMcKCCFjgDbKGGPvTIdSSqlWWkoJAUAIUUKqqsqyvTUFMMbEcWI13rbut72B/dV2+yCEWPwE&#10;Y8w4z4vS1mqMMca4ZWtjjKVSy+VyuVzZeUqe5whhQmieZ5Y62Ol0iiJfr9fvfQGM1oq3bL/f293N&#10;ip85Z03T2AQmKWXTNOv12sJuYRhCCFarled5w+Gw0+lYS/D5fG5nGZ7nW0Y3Y2y/39d1XTdNlmVN&#10;3UIAhRBSyAfjsZKqbRsl9XK5Vkpn++zTTz9FAJdVE/iRVsZzgvV6Ox4dXV48XK2WrGYEE20UBFAb&#10;IzgXkgspIYau60KC27YxwGCCqYPDyO33kn6/0+lEEEkhmePgJIn6vR5xKGcMQHh+esFF/vZVPhyE&#10;SRJoJXfbTdPUo+GQEPrq5cvVam3VOnVdn56eKaV+97s/MCb90L18+LDX7z98+FFdVf/rv/xv5+eX&#10;adJ5++Zdvi+ffPLpeDQhxL04PT8/vzg4mIxHB3GcBGGgFRBCKKX7/f7Z6VkcJYxxAIGdxRwfH6dp&#10;qrXpdnv9bq/T6QS+f88vsNdlNBpBCPuDge/7L1+/svcG5/zhw8uqquq6xhj3er2PP/746OjIjlGM&#10;MQQTQgiC2E4V9/u9xfztJXZdb7FYJEnS7XZHg6FtuYuiYKwFADjUGQ67EMGDg9HZ2RkA4MXz5wBo&#10;KSTCgLXc3pme5zHOMcZaG8aY73n2Prcv4I7EC4Bd7uxyZAPerO0TItjezJxzYzTGmGCEMT4/P//F&#10;L37x9OlTpVRVVXa6Z9klSikhtTbaoW7D2dXVdctahMn9qnaPAN/vOPc955/Btv+PCPCHbe2fHvyr&#10;X/6V7vr+BPB++0IIQYzsMo7em/bDD867OwIgAIBg4rgOgiAOQ9+l2qgyz8qycB1quVVKSUKIzZip&#10;66ZhzXq9rspqPBmfnp7Z2PndbmcZ41ppu7tFUbTfbbud1PM9u6wRSCghBFJooBKm3JeCa9FyShyC&#10;SBTGFLvPvn/27A8/+H74YDTWBtZFjQCixLHBbNvtPgpimzthNKzr5vr6GiE4mUzCMLC2AkVROJ4z&#10;HA4vLh8OBn2ldZZnhNJer4cIKopCA9Dv9wGCm83m+vbmu+++e3v1jnMOIByNRgYaz/MwJVVVNW27&#10;3e32+z0i2IsCabTGAHu0O+wPHoxaxda7dSta6jpe5DuuWzbFYrWIo1gK5nouQqCqK9dzwyDwfM9o&#10;41CnqsrVarnfbwHUBMGyLKlDW8Z6nWHbtvtdPp3Oi32R59XbN1dFXpdl5brew8tHjx8/7qQpgrDI&#10;sizbY4zzfC+VCEO/KDOl2Xg8vJ1e1U0xGvWLMuO8GQx7RZFxLgb9YRhGYRimSb/XGxR5zbmSwtzc&#10;TMuiElwRTCEgi+Vys9ldX9+enJwdHZ4ejCZGgaKo2oZprSl1HceBAG03u7punz799N27m6urt8Ne&#10;7/Ly3Pf9osgZa+fzxXKxFELO5wuEEMbOYDAYDg4cx43jTrfbpdS1w3QpNWsFk9Lz/MFgSAi1FhWW&#10;zeo4rhBisVhUVSWlapo6z/O3V2+sF6bv+1YEasMCLQPRBiJYC6Q0Tdu23e12vu8DBKxb9XK5fPHi&#10;xe3trU0EzPOcsbapS9elYRg1TVMUOQBgv9+3bet5ge97WZatViuMSRgGnucHcXB2cRJ3EoSQ6wVh&#10;EhNMqUMbzuqmGY5G1PPrqlZaq/cfFkOwG/jUdV68fLnd7Tzfw9hhnBdlHUQRMIBx7nhOkiTGAAgg&#10;PhsnGJODg3En7e63e8FFv9tHEDmeJ4Qs8gJo4/khRujOaEcbxpjj+i3jfuBLpRzXBRAijLM8f/Xq&#10;9Xa310ZN57M0Tf/5P//isx995npeVVdZnudFxoXABG9323//j2/my7lLnbPz0wfjiZJqvd4IIY0G&#10;jLG2aaWURpm2adq61Up6rksphtpIqSiiGCFooB+GUkgE4enJ2XAwbBnLsowzkaYpAPDNmzeW2wwA&#10;KMuSscbagUBkCEae51KCd9t1VeTAaN9zEQQIgjiKTo6PD0YjIfhquZSKA2BsAJ91AlBcAQPSJAl8&#10;PwgChJBd7rWWAEDX81fL1XR6q7U+mkziOBBSpJ3E9b3BYOB4BEIjJFNGPHx0kaRxI2plhFbSaI0g&#10;wgASjB3HAdo42OFcPH/24vmzV9ku22+ysqqMAowJgpExxqGUUidO0l5/0O32jo5Pe52e63hxGPa6&#10;3Tj0b25uCEaPHz6sqoJg2E3Tpq05a7VWaZI+efIkTlPGeBhEkJDtZrdYLLrdBCNY5DkXXGuNEZJa&#10;CinqqoIAGA2qqmZNq5Wuq7rIq8nBkeP4Pzz74e3b2ycfn52dnj548GAyeZCmCUJ4u95WZe37/na7&#10;xZi4rgMB6KRJFITGSN/3e/2O53lVVUIEtVYAQMbYPiviOD49PaXEjeOuUvDly7fPn7/EmAZhnGWV&#10;4Ga13t5cz7ebLPDjTtorirosaq1B1TQ/+eKLjz76eL6YP//hJResbeqLy8sgCBarxXg8Gj8YR1FE&#10;CCEUAwB3m531ojTGEJda2qMXuErrltVSSQCB6zlcMKmE1LxhlTJCAmmQoS5Jeun5Rxef/eRH//TP&#10;//TZT340fjCZLqavr16HSRTGUcMYogAiCCCACGCMIbE7OXAc6ochANAAQAiVSnLBHNeLo/ji/OLh&#10;Rw+HwyGh2HEdP/Ad15VSCMmFFK5P4yQKAp86FEAtJUs7yWg4cFy6XS+Xy/l+v8UEhoFX11XbtADY&#10;7CIoBHccN44TSh3qUqXUcrniUnieDyERUhsAtFE/+vzTT3/0ad0WCBubvfLSAAAgAElEQVSADTTG&#10;KsBs+CQECAAIAHw/f0cAQAQJhMiYu4MAQCk1QjgIAsdxOt2etRTSWtnW13Z27wWt8H1Tfedlbf8Z&#10;AxDCCGIMETCGIKSkocRpyvrf/u13nAnHcT3q2axUl9AoDiAEjLcOdRHCbdu6rheGgdI6TpMgDHf7&#10;fVlWu/2+KMs0TTGmdV2XVZ3nOWO8adumbQihUZx000623zOhOmkCEYYQPTh8ACG6vr3VWlutMjRA&#10;A2AMwAQfHBzYBsP2VLZ3kh8kZ1q01lbA98CgLZjuC6k7WJhgi75awzOttVbG+nujO7D97vk/rMMg&#10;/GO59f4ErI3RSnW73U4nnc1mmNA4TZuqYox1u72yrIzRURQV+6xtWdW0VVUZA7FDHcdzXYcxAQAw&#10;BmqtuFBccA2gAYYSvFqtlTaUughjpbTWZrvbhmHY63epQ+u2dijtdFJowGa77qad/W4nhQDAKCk5&#10;Y01Tc8ld10mi2PODLM/fXV2/fvN6ud5meQERxoRQh9aNsHeFENJGzSdJQh3nPvtHCGlpVzZldLPZ&#10;SC6klFaRaK8F47wsSy6EUsp1/SAI7TDCIk625UAIW5KbUtoyw22XYocUCGLw3m7dpa7n+VIISz40&#10;Bggp6qZpWhZGsecHhDoGAKU1JgRhjDC2wyGlNcKY2PQyShHGBoC6aVabNUDYDfy8LLgUGuiWt9ro&#10;tJPaYKRut1dVFROy1+/3+r0gDOqmrZvWAO35HsbEcdwoThzXMVojhAECTHDiUNf3Ws4wRPPZLE1T&#10;O/+1g4A4ji3jXSmllN5ud47jOo4rpQqCkHOhtfH9AEJ0J0RXBgC43e+zPBdcVFVtOeRWcU0xAQB0&#10;u72Dg1EYBIHnnZ6cIUgwonmW+66/3xesFcvFdtAfplGS53nTtN20Cw2CAAEIlNQAGMFVVdV5mVdN&#10;LaW0HHvqYEoAMMp1SRwHDsUIAYwAa5u2reM47KRp2zae556enUpV7rOt59I8y+bLOabYdd3+oHt6&#10;djZbLK7fvbNK7F6vt15v3769urg4Pjp8oJRWSg0HQwPA998/+/jRx3VZz2aLo8nRk8dPKXH3uz00&#10;gLWsLKr9drtZb67eXt1e3zLGFvPlzfWNlEoIXhQFY3w4GCVp4nl+XTeWJ+x6HnU8SgmhNE4SQqkB&#10;xg/8KI6rujLGBEHwH999O5vNXr9+jRD6yU9/cnNz0zaNFML1aH/QA8CUZaGUtG75UgohOMbIaGCM&#10;sex6C7ceHj7QWk0ORg8mY4yRNgpjVFWlVUEDCMeTcZqkw+Hw6OjI85xv//3ftZGUEEoxAECqO28e&#10;zrhWynFcSinnDCFECbX8xtFoZItdiwfYT6Idwdy5QBNy3/IhBI0xrG2KorAUvOl0+vbtW6sAtD9u&#10;E8sAxAgjShwNzO3NrG6a+wYY/DEawNwf+bDd/W9rgP/qj/xZc/uXDfCffhcAABBAGGNi0wLBnbzl&#10;niCNwIfNsHWIVGEYhr7f6cRxFBgjtZSe50jBtVZt03AmDsYTx3Fns/mzZ98bpUbjgzRNu50uRqQs&#10;irzIZ7MZ0IYSaocIom06aVIUhc2jbuu2qRslNMHEdwMEqZIKGaQ1wAZ5XsQaXmQ1NERw0dZt27YE&#10;0W6nhyHiTCCIPDeQQrnUXS+XnuN99vSz7Wab7/PFbD46GEkp87w4OBgXRV4URVXVruvEaRKEgQEG&#10;QKiBBhA6rtvt9cPId1xalJUf+KODA4Sx47jUoVEchVHkuM7Djx7a9RAisN1ta8awQxvJyrb2k/DB&#10;2dHocKwQqEQLKEIEZWVRt02SpgDDxXJJMT4YjSaTCecMGON6jh00xGFsgNFaRVGU51lVl+vtumEt&#10;cajr+wiS3/3uGwPQermZz5YEO5LruqoX8+V8Nt/vtgjBYb//8eNHrussZ7MizwaD3t/+3c8ePXqY&#10;puGDybhty6rKu70kCF2tVa/XLYpcKQ0Mms0W8+ncoV5d8ThKDgZjz/WBRjfvbiSXlFDiuJ4XIIiM&#10;BqvVRmvAanZ0eBRHaZKkFhAyRkshszzf7rbLxerJkyd5XvzmN7+eHAzjJPr++++//vorztlwOPR9&#10;P4qiKI6Xy+VstpBSlnVT1RVCuCzL1XZ7c3v7+vXVdDbLy9LSuNJOLy/K2Wwulfb9YL1Z39zeZlmm&#10;lNJAe75HKEk7KcaoKIrVem1tm6IoAgBwziHBxKHjyeTw6Ojw6Kg36NdN8+Llyz/88HsNdLfbnUwm&#10;VqOulNjtttvtRkqBKeaCLVfL9XZNXXcwHGLsQISVNn/4/tl0Nmecr9ab+XJOHafT7ZVVvdtubqbT&#10;uq2TJJ1MDvv9AcZOEEYGwO1mW9eNMYZQ0jKWFTkAADskTJKTsxNM0M319XQ6MwZ0e73Vep3lhet4&#10;UmkDDEQo7aSEOtoA/M9//7nneVZ1Znd9uyR5vo/uXC4DqdR2u2OMx3GCCRFCEEIXi8Xx8XGe57e3&#10;UyGl9fMoyjJM4m63E8bxF1988eXPfoYwLquqrGrO2rwom7Ypi3K1Wk1vZ91e9+T4hHP+8vlL1nJK&#10;naqsHUp933ccz2htdYAIIQCgZNxoTQi1KSAO9RAivGVpku6zrGnaPM+bukHY+jTSoiivrq72+335&#10;/qoLwX3fh8i4rgsBJMRqGuFuu7UmEFEUPphMLi4u4jhaLBar1RJAXZYFhHdQDMYEAIAgshiyvfNs&#10;VKwxBmNEKanKcr1dF0WBMTwYDT777NPNbmPLjiD0pOJVU272K4DBo0cPqYtbUSkjlVLQKAQRgpAQ&#10;7BBqlHEc10jAGv7k0ZPz84uD0SQMYod6nHOjDGOt53qE0DCM/CAMg6Rl3GjY7XYn4zFjbLmYLxfz&#10;TpyEgd/tdCilNzfXu90eAl0UZdMyLuR0On/96q258zNz0zSByLSsXm9WSklKHYRQkRdFWbxXtoC6&#10;rgXndo5bFHU37d/c3P7mN//BOfj7n//07OzE9z0hRJrEWusyL/I8b5rmzZurqqoYY4y1CCGlVZ7n&#10;QvC6rqUUYRgkaUcpVTet7/u9wWAwGLiuWxZV2/I8r3744YeyqJK043oBRGS3za5vpvP5dj7bGqMw&#10;Ji+ev7y9mQoufd/78Y9/fDAe/fKXv3zx6h2lYJ8rz4OHJ8fr9dr1XUteMMZwyVldh1GICaWUcsW3&#10;203LW0Jxy5us2AvJkIOJg7lkWbGVQISRHybB0fnx408eP37y8ZPPnnz6N5998uknFw8vmBSu7yio&#10;31y9ni/nB5NxFEd1W2KEIDSIIAChBlJrDSBEkEhleciIUIoxch0XE6yV1toAaOIkOTk9evjw4fn5&#10;6eTBZHxw0B/0kig0QCOMMIXGaC5YXeW+RynFZZm/ev1iNp0hrCnBnuf0e722bWzjYe2pCCEHB+Nu&#10;d5DneZykRZHfzKZx0vHDuGGtBkABrYz88m+/OLs8ZaxCBACogbHcrT+vLd6Puu3Wju4bMYu/KXWH&#10;dDmO0+l0i6JomkYpDQwA0OLDFmNUEKN7MPh+Xm6fByGEIMIIQQAxRFoZlzj5Pn/x4lVZVGmcdtMu&#10;AKDOS9d1O93U9kKE4rZpt9tdWVYNYwaCpmns7Wqja5bL5X6/XyxXeZ4rbSx6VtVVWVVxnHi+HwRR&#10;VZWsZQAZgnAQBnGUAAhmt1MNbPqvwRgbALTW/UHfIjBFUVi3IQAAYwy+B7Hv3677vvfDg+TDIE0I&#10;DTC2TL+nqGilP6y93gO8f3yAewT+Tx9aawjAZDJJk3i1Wg2HwzAM66qE74OLGbNKHq4NIISkaWc4&#10;PkiS1CIPQgitba+OrSkxpRRCtFosEMJhGFl1DEKoaRrOBWsZdRxKSZLGvue3bdO2ddu2WmnqEATv&#10;NDJWFus6bts0BhjP9xgXVVkbYMIo9n2fUsdmREEIkiS1wU7WfwVjLKS8f+uU1EIIy9xhjJVl6ToO&#10;fh9CaCtRAwHnXCqllHJdj1JaFMW9HBF8AMla5TYA5s8cegghWhuMidQSY+xSRzCB0N2YEiEcBL71&#10;g7DE5tlsZoyJ4xi8H0ZACK1I2Nre2sttNcN5UURx4gfBer02d4HAdieKEMJhGEqhLLqitbY245ZK&#10;mmX7LMsopbavMAbYTcpxqHXr6Ha7hBCp1Oz29uTkREpp5ZpVVR0fHwdBcHNzwxizcl+rSL++vm6a&#10;ZjKZdDqdOI7TNA2CYLfbXV/fuK6rjVksFlbeaf8cizoKIayfdpKkQeBzLn760y+kkIRSKZSSqq6b&#10;qqggQpcXDztp5/ff/T7bZaEXEOIyxtqasbaVUhtpXMdFEEsusm12e3uTbXPJue84Wkjf9TpJGvlh&#10;HMVRGGmlijzb7/YY4dFwDAA8GI0/fvw4SeLdeuN73qtXyzzPXRdCaPr9wdn5ycX5OQSormutjes6&#10;cRwdHx8zxsPARxgbrdO0wxnTRt9cT4f9YSftbza72Wy+WW03m+18Ol+vVqvVervdGAN6vd5kPEmS&#10;1PU8m2hd1w3G6OLi4uzs3HU9xlvOuVLq7/7274+OjgLfs05pnueNRqPhcGjvGaWU53lZkds39vT0&#10;tNfv3dzcRFHkeQ4mxBhVFLkQ3CI2EBhjAEaIUqdtGGMsy7IkSQ4ODqwMWEopOOecbzYbe4eXZWn5&#10;cdY+vSxKCM3Z2SnG8OXL557nhYGvtaaUCMGVUoJLAGDbtoRQA7TnuowxCIAFfyCEVoRvEcj7BhgA&#10;gCGCEEqt7gdM1nEgCgPf961OeDqdaq2TJLGzJzvpI4Rg4mijCaYAwdubWVGWCNM/7gl3C+afN8B/&#10;2Zr+f2yA/+zZ/ux3/dUzrbWV/WgDC81jfL9QfxiAZFXUvudQhAiGjouDwDVKUYIIwQQDrXVT11mW&#10;rdZrjHG32z07O+92u4NeD0OCCMEYe56XpEnTNFopawZOCGnqynIwpZSu50gpKXYAAMAgx3EwQAQR&#10;zjk0IIoioI0SijguIVQIGYTharG6vboBAHnUieOUIHJzc6uYioKoqurb21kQROv1+vZm6jiObYCN&#10;MZeXl03TtqwpyxJCVNVV07T7/S4IAkodQrB1PofwjklkI2MIIRDA6+vrPM+NMY8effTo0aNXr15Z&#10;PHC73XpBGHdSDTQ3IkjiwXgYd1KFlDSaOIQ4BEBo88kZZ3VZhZ7/8PIyTdP5fEYIYW1zfXW9Wm+M&#10;Br7vD3oWfF6nnaRpagCAVCZJOsqYZ8+en55daGXevLlyiBNHSafTJYTWdTWfzt69u6qqcjQaduK4&#10;0+0Qin7605/8+PMfVU0JIaAO+uabr/e73cX5OULQ9z0AYFM3lDq7Xd42vN8dHh6e1FXLufz40RNK&#10;nJcvX715feW6Xq/Xz4uyKmuHepvNZjAYti3bLLfdbi8Iok6n2+12HIdGUYgwbNsGAFOXVRxHR0dH&#10;19dXn336SZbtvvvuWwB0t9u9fHjhUJokseM6WZZvNpu2ZZwLjInve1wpY0BRFPP5QkoZBKFQUgjt&#10;+/5ut2OMBUFweDgZj8dhGLZtq42yaxQh1tpTB0EAAMiyrK7r3W6XZRmEUAMTvSfTYYzX6/XLly8Z&#10;Y1ywzWazXq+DIPjyyy8RQvv9rtvtjkaj+XxelCWlZDgcdDrdTtqbTmd5XgghhNAQoizLtbYqA8i5&#10;oMTJsnw2X7x7d/Xixetnz15stnujAHXcQb/X7/e7vZ6BoG2rzXaz3+0IwYPhwAtc7JAoCX3fH46G&#10;ggutTdpJN+tNUVVKa+xQP/QBwZASx6MGIfzjT86kVHXdQIg8zzcGSKkgREYbz/UQIft9dnMzXa83&#10;SmnX9aTSddUEYfDixYuTkzOl9D7LgiBomoa4TpKmECMIwcdPPvnpT7+omloq0zJelBXnQmnDBL9+&#10;dwMBosS5enu1WqwhRG3DjDEOpgiiMEkQJkxIwSWy/kNKN01d1RVE2HE9qXTTspaLum1YwyilwBjf&#10;9ZngTcPsTw2HwyzL7XotpayqIgh8jHEQBIHvAaOVklpraAwwWkvZ63bDIDg/P03CMM/2ZZFDYCjB&#10;TVU3bYMQhBoSTAI/9D3fcvnstQd3GwNTSmqpGOdty4ospxg5DlZKHR4+YE27y7aTw4mUvG5rqTiX&#10;7Xhy8PCji1a2XFRaS2MkAoBgDKHF14AxxiP+7fX03dUtgqRteL83PD46vbx83B+M0k4HE+K5ftM0&#10;Nonx+t1t0zCtzc3N9N3V1c3NjZLi/Pzs8vS8zHPfC8qivH53rbQqqxoR7IdhkvZcz7+dzr779sXV&#10;1RUAoGnabpoYpeumBQBCAKVSWmvXceuqbpu2LpuyqJRQQAPWcsHlarWpqpKxKk6IQzBC0HUdrZVd&#10;brhUy9W6Kiqb4rNebzBGQeARQhhj9kwhuOM4o4ODNO0wxj3PS9LO1dXVq5dvHMeJo+Tq7dXN7cx1&#10;3SiOMaFKm9vbKSIEQt0yzXmpjS6rkgvWtHXaSR5//NHN7fX/8V/+dwD1cNhHSEJk+oN+XVdFnmul&#10;WlYbOz83ZrlcGQSIQ1yXIoKEYo1o67asWOP6FLskTsOjk8Of/6e//U//9A9f/t2Xn3z2+OHjh5Oj&#10;SdpPoyRxfEdpWdQ5cXDDW2O0VEJr3emlQeCHoa+VAAAYrYEBGBGCKUQYABR4gdHAoR4EUEvlUIIR&#10;FIIHng+RUUZyzoUSvu8cjEenZ0fHx0cfPbr86PHF+eXpg8NJt5uGsef5blUXbVsyVlOK0iQcDPuU&#10;UkLJoN8vipxzbpPQlVLGQN/3AUDGmCAMV6v1er3tdLtpp4swEVIKKQwAf/8Pfz8a94VoANLaSPwn&#10;lK47+BcAiBAGABhtv0T3vDLb4BsNMMKe67mul3Z6WZbXdaWUMkYbYIVSliwN7sBfC6sCW53Yjg4j&#10;hLVS0ABsMMYEAhiH8fRm+vvv/qCV7vX6LnXzPJ/fzqSUcRQCA1zPpZT2e4PR6KBu2XK5jOJ4uV63&#10;TdM0DXUcz/eAgTbRCmOMMCGEQIi0Mbv93hjQVK0U4vDoQbbfCy6o46adNIojzsXNzTWmFGNs03oh&#10;RkEQPDh8sN1urQP8fd9lUVy7Q9x3wrYduqenGmOsWOtDNFgqSQihlFqnLnwHser7Vur+PxZ1+cua&#10;7P4crTUheDQaOY67Wq3jONJaN4y5nu9SCiEUUqVpx/eCqqrrugEICy6Xy9VitaqbFkAkhDQGGAOU&#10;Nhafl0ogQqjrtozvs7ys6sVqtdllSqskjuM09lzX8922aaqqHB8cPH78eL/dIgibpmmaChodR2Ga&#10;xEorpfRqvWpats+y+Wyxz/baAISw43iUOlKqIPA9z9tudxaVcn2P2FQYYyzlkjFu2YBVVVnZ4aDX&#10;ty0ZhO8rUXvXYqq1sZNKxgSEKE2T+w7E2pUZY6qq0hBSxzUQGgANMNoY6njKKIKw1saS9JWULnUt&#10;Oq+1JoT2ev22ZW3btG1rY5YsYeye6G4due4HE7brNsYUZTEajV3fu729tbZneZ4nSRLHsVS6ruuL&#10;y0vXc7/77vfz+dxaCitjXM+DCAup6qblQhKMCCF5nimlgiD0PB8hGEWRfTG8bYUQdoJgrUqsO1pd&#10;1zZQx1Ioj46ObIsOAXIc12jjOq7vB0rptm2HwyHCaLPZWFZt0zTGGPuzGujBoN/r9xBGjHOEESVk&#10;OBxev3tHHbrZbIMwAgA6xOkknU6SZlmupNIKhEHEW1FVTV22+b4UTLYN36x3iqkkTCmikummrL/+&#10;7Vfr+Vo0CgEHGUKAo6TJ9plD3PFoopWZ3sxe/PCiLCpoTLbPhGCfff70F//8804nmM2mhCCgjdby&#10;yScfj0bDNE0Z4/1+z3HodrtZLhdpmg77A9Y0cRw7lFxdXZVldXlxKYT6za9+8+L5i+16yxkDSiMI&#10;Pcftdrppko4PxlEUaKWWi8XN9BYh/OjR408++aRt2a9//avnz58HQQgBauoWEez5HkKYOu7tdLbd&#10;7REEdrmwxmPD4dAPg6dPn1qqszZ6tVoFgSeEaJtWKyWVCiOfElrXVds0hBDP9cfjA9/3pBIYAil4&#10;J02aupKCr5aLZ89+sNON4+PjMAxvb28pcS8uLj3PRwjnZUYofXj5UCn54vnzbrcT+JboDowBruth&#10;giwA5fu+jQtumspznf1+x1iLEOz1ugjBtm2UknY2qpTUWgGjATQAImtKRyklBEMIjVZCCGurZkc2&#10;lsRhK6iGMwAhAEhIAQGq2+bq6rpp2z9pgI2BwJKlwL3o5v+nBvhP//NHTs39wT/71QThD2adECFs&#10;R1F3+6W1v4LI7jSYQIcSQoDnkSSJOaul4AgZgoDlJA4Gg36/n3Y6k8nk6OgojuPZ7ezq3dXNzXS7&#10;2b5+8/aHH543deN7AcbEGIAxwhgLxiCE5+fnGGMt9X6355xLKT3H7XY6GEIAQFWVbdMM+n2EkeM4&#10;gefzlimpXMeJw8hzPN8Psm0uuEyjDiVOFESL5Wq/z+I47XQ66/V6uVoMBv3AC3nLWcPC0F8tl0AD&#10;ZZQQghIc+H5ZVKxtXce9PL8c9AdGa2AMJZS1vG3awA963d5wMADADAeDPM8Ixpzxd1fv6qpqm5pQ&#10;cjCenD+8ODo9Pjk/Pbu86I36ACMDlOt5jkObpi6LUivV1M1qvtws15dnF4HvaakWi3kQBFoZ1nDX&#10;dQUXCBEl1atXL5lgDx5MEEH7LHM8r2kZxlRrczCaaGlu3s2buqmrttfrIwAQghSTfL+7vrpaL5eT&#10;8XA07MdxdH55+ofvf/8//0//I8bw8uISQ9QfDLqdrtb6YHjwL//Lv5RF/fDy0XS6UAoEfjybLtqK&#10;A43OTs99P3zx/NVutxuPH/h+sNvujFJJJ8WI3Fxd+64fhnG32zN3voNosZzvs63nOefnJ0+fftLt&#10;pwDphw8vmrY+PnxwdfXm5ua6P+hdXJyPRoMsz1rWHByMKKWcMWNMkqbD4RBRfLc5YlI3DeMMQCSE&#10;8Fw/ShPHdZNOuttvl+uV63v9UV9qBSCkjkNdcnR83Ol2hRKMc8vw3WabrMialu2yfa/X+/nPf96w&#10;9pf/+svZdBoEgQ23F5IDAIqiWCwW+yy7fPjw8cePlNaL5bKsStd187xgnMdJOpvPp7PZ998//+qr&#10;r4uyzvOCENq2jDqe6/pN0yptlFYAICm05/qCqfVq/c03//Htt99mWRaGwcOHD09Ojp4++fjy8mJ0&#10;MGhZLTWP05hLtlgtwiD49NMnYRAmSVKV1c3tDcSklQxiTD036iRcS2W0H/jk6urqXsVqxVR2qG81&#10;aWVTW2Tc9337tyFKrLdKWZbz+Xw4HI7HY621QdDAOzXIycXZ06dP+8NBVha+F7acI+IwUbx8/WbY&#10;7wV+cn1zxVvW7fYPJw/6vYFRGmPM25axumkYhDAMI8/zqrysqgpAkCadpnVcl9pJP+dSCIEg7vf7&#10;lNLx6MD1gtFotFhv5vN527abzUZKbSF7z/OCwOt2u1JKhAFCd46jTdP4rqO1Ho1GQRBAZGazWVvV&#10;NhKzrmuEEKW473UNMlpoiwbY+tVWNpb5DN/LvQTjZVnOs2XTVE1bdTopxuirr36rtUYIOATXTErJ&#10;uRT7Iu+KrpBSKSklh8QgAJElfhqgpZIIxEEshFosVpT6SoI8299czRlTR4enACCgVZp24yDsdvtN&#10;0+6yQmnS6w2k1IvFoirKOA61VOvFMqCuUfrtm3cQGSFUsc1cjyZJOhyM5/PFzc2NksbzaF2LZ8/e&#10;eB6MAi+Ow35vZMU52+02K/KW1ZxJAIA9SDEJwzAIgiTpDIcHi/kqDIPBsIeABEBLKZRSCN4xPz3P&#10;Swej4XBYFMV0Ot3vN1JK3wfdbnp5+VGSJNvt1nrP2oSA6+vrXV5Mp9Ojw5Mvv/zy+vr6dnolBHC7&#10;BBNAkBZSBKEDMUUIItRCCHf7LULIcWmWC89HmJhvv/u6bmSauFK2COv1en1zcwMh3O/3jDHqEqvB&#10;I4Q4vsNYk+f7Ti9NOqmEIvKcB8cf/+xnPxuNh0HoSS3LsnQcwpWsREkgapvGIIgRhRAqrbVSAAGM&#10;EVQAQjgej+I4TLsdgiAC8J4gAO6yE61JL2hbfpePJeT9nhr5nlLS9SgAkLUCSoAdJDQvir3req7v&#10;EDdJezGyNn8UKy6QVloJDJHWerVY7Hd5ttsbAyM/2G43RZYboDCGjuMwJoq83Kz3jx5/opQq6xoR&#10;XLVNnziDUdhy1koW+H6/3/8QpbzrRz/AG/+s7Lg/fr/r278UvDdnskX/vQX0+7E6QsgAAMx7ghu0&#10;Jdhfe2bb7wGptNaWbDwcDpMkkUzZj57nefv9Pk1T16G73a7IK/skg9FQGXOPUVgXVttb2rBUBaDW&#10;WgNj72fOOaUOY41S0YPD8Xy25G0tRQShgchorTEECGGpFITQ9Txr2lQUhUXYbN9rjX/ta7aqsHtt&#10;8H1rep9BYs+EENpODAAQBMG9bNiWyG3b2iXrj8w6hOzK85eV3L1Hi/1SCJFlmQ3y0e99ubbbrZ0M&#10;amPqtq3ruqxrXNe2twEIWhv/+7b8XopsNBRCWBsbx3GamilpKKGYQCl1WVSSi66OrfOWDRg7OTnZ&#10;77eOQ5qmSeLYrsOsaaQGAAAMoDVdhxBLqYzhtnUVQiDkYkwnk4nv+1VVLZfLbrdr31IrHbQx7Jwx&#10;Ky/nnC/F0npxW1KofW8ghFIqG7QL3vuNhWFob9d7cay9TBresTqNMZbFgBBCiID3aV5tyzGAECME&#10;YNO0jkOLorBbQ1U1EMLBYIAxLorCCn1twoKFvu83WQudWU0+ddZBHEEIrSLLGrnZP6Hf7+/3++l0&#10;ut1ureOu9R2xFkqu69qEpCQK7I1kMbooiuI4tOZDvV4vp9TuZfZjEkWRpWMwxobDoRVU53lu06Gs&#10;FvreWY0xFkXRaDQqimKX7e1rAAC0bVtVlRBitdocHo3DMEQEO4QGQRCG4XQ6Xa1WnPPT09PVapVE&#10;oeu6RZG9ffs6z/eBH+hIbrd7ADaOQyb9Q893t/vNaDQAGCyX832x3/E9QNB1KZdylB4ard/8cPvq&#10;+2sv8AeDTtqPhZAI6xaK8Wjy5OGnRd58990ffvubXyNEkqQznXwVjToAACAASURBVF0Drf727778&#10;p3/8B8HVm1dvt9v9f3z7TRQmh4eTTqfDGHv27NmzZz8EQTCfzii5u14HB8Pr62uXesaYb7/9drfb&#10;eY5LsUMRxhj7njcYDNB7X7r1aosJTJI0K8osy2xsFWMNxrRp2HK5PDo6evz48VfffF1V1ex2GgQB&#10;hHA4HLoUv337FgDw5MmTKIqur69/+/VXo9Go2+0qpUxl7N7EOW+aynFI3Il6vd70dl4UBUE4CDzW&#10;8CiKer2+53mS8dVqZcsY6xxuRe9Jkszncws7+77/zTff2NlKEHrGKAiNbdWklMv1AkKYJImUAmMz&#10;GIyAQTbK6ODgIIqC1WpRVVXbtv1+33Vdez/b5chWifI9LwNCKN/7P2mt7zLzCLKfMvvps3eRTaK2&#10;0LRSSgFljEEEF9vCpotbn/373eEvH/fL3f/dCf8Nj7/c4P7y4IfbHADANvP2oa3OBf7RL9runeiO&#10;yIgQAkBLxwk6nfSjjy7rfMcF43WBELBe2b1er9frYUpevXplZ169Tldy1dStAdoILYSwl3s4HNoV&#10;wBgV+GEcx+Z9wLKdcEkpjVRJErnUSdNwNPr4xYtXhKCmqZjgENwtMm1TIYAHg9Hh4eFsNpvP56yR&#10;R0cPPC8a9KDnBdaQ3wZc20XVLpWUuNZy33UpV7LX62ktwzDs9XoYQ6XUZrOxM4vNZnVzM7WDtjAM&#10;7eitruterwch/Prrr/M8hxCenJyMx2NEKHYdLhnTvC4rgA2mJPD8sq68OEQAIgMoIlpzoLSDyfHx&#10;cVUUFDuBH7UNb5rGc90gjCFEHnW0kIKJKIn+L9bea0mS7E7zO/q49vCQqUtXi2rdmMVgMbO24Nhy&#10;aTs04/0uzfgiNPJZSD7B3i13aGOjBwP0oAVal06dkSFdH82Lk1XdwGCvyLgoyyzLiKzy8HD/i+/7&#10;fcvFOowDQrkBbr1cKuMGw8IBQDgbTcaiE23VV9WW06AoCi0kY8RatC2X//RP/ziZjLIsu766XK+X&#10;b7311sHh/mKx2N3dL8uN1gBBfnJ8CQHnLKUkDnh6sboa5riue9nJy4vrKPyNb5F8beBBsJSGnk+0&#10;t7dXluVgMAQAfPrpp5zTP/03P0+S6PGT+fHxiySN3nnn0WQ6dM5ZJ/cPZtpKhOFsZ8o53d/fjeNQ&#10;qYxSenZ2slyuwygIgmBTVl3XDCfjMApu3bnrLOQ8fPz4cV3XRVFAAj3zaL1eAwCstU+ePl6uFr4I&#10;IQTN56Un0vv/eFVVo9EoSaP5fC6FllK+++67g8Gg+eZrSinG+Pz8PMuy/f19AO18Pk+SRCl1cXFR&#10;1/XHP/nwo48+2t/fPzk58RQJjPL1qrQGzab7wLEkGWzWpe8otQJSWEIQAOTi4ooQkmVZkuTOOSVB&#10;GCYYcaW7x98/2W63z549GRTZnaPDYpjfvvOzj3/ygVKi6buXx6fff//96enxbDq21kZxgBCaTCZX&#10;y1XIwjTLxrs7b3/4dtmVz46fNULif/PTdzx6FwDg58QB45wx53ebWjvngjD0mRxa621ZhmG4s7t7&#10;fn7OefDgwYO7d+/OZrNtWdZNY60dDIcffvzhnbt3pVLaOCGVA7DvxWa7PX5x/N4H749Gk+X1glE2&#10;m84CFgCA/CXFGUd4gCmq6qbrBMIYQqyEqutmu91gguu62W5LqTQPwiiKMWEIYmu0szdZNr2QXdd5&#10;zEzTtD6AkTHGGL2JFlACIyj7br1aXl1eGmOm0+ne3gwAN7+4VEICYMMw6Nt2ubgmGCdpyjnHEL+e&#10;8DnnAEDGWK19pWSstUapvusWi8X5+fmwGMymMyF6jFDAg7ounXNRHDVNQzgdj0cHt/at0/kgPTza&#10;l7qXpsPIoVcmSJ8+zxiPo3i5WF+czTEg1aZZXq+vr5eL6/XZ+eXFxdWTp0+aui4Gg729vaPbt4ti&#10;rJRr226z2UopCSZxHBEEEYScsCQKtTHWmdVmM9vZ+e/+7N/t7e09fPjGz/71z2/fvsN40DZNWdYI&#10;grt37+5MZ2EYc8q7puuFrKpaCrVZrUWvtNLWWGcBpSyOkySJfdIgQmA4GuzsTIzWPoWlF+1ysVit&#10;VtttKYTI0wwCbI2LkyhNE2NVEPIkjZMkIQQjBMMwiuJYKbXZbr//7vHjp1eE2HffeS/N4uPj58vV&#10;dV4EWZYYp9br5XK1aro6jDljZDIZjsYDwlCcBFkeT6fxBx+8d+v2QVPXw2FyePtwtjt9cP/B3t7e&#10;YDh48803JtPx7u7OwwcP3nzzzTt37hwdHe3t71dNWVZlJ9rVdpUX6cf/6qO33nmDR1wY2clWGWGg&#10;EbrvtdBOO+wshBBDgJG22gHHKAkC7pylBEPnKCFREEZR4KyVQhDiA4IIghgC6CwEDiOIEUScBQgi&#10;5CDByBpjtQEAcM6Elg5CFlCMobEKIRinkTYGIWCdQRhiDAC0FmijJKOYM0YIJgQ7Y4bDYm93p8hz&#10;SmjbdE3T+u47CEJjrLNOW3vn9l0pxenZmXXOWIsQMc5KoaTR48nwF3/2b1mAjZUAWa/fhjcytFdg&#10;qptbOwY/qL+8X8uLmZE1nspjGQuSJI3iaLPZtG1njPbNvwOeCOXAjQfYozR/KDhu7JcIAQewtzY6&#10;57RJ4uTy4vKzTz9Pk9RZ0FSN1hpakOe5c5ZS6qwDDvAgZIwZC5RWjAdSGyGk0sYHBoRR5Ls4CCEP&#10;Qx4EYRSHYRjFcRSFaZoaoxfX8zzLjTVt23VCBEHIA3Z2dgYRNkY76HjACSKYkvOLc6+5tdZKqRGC&#10;foboGy1/2/M9j+9vX+OXXhdJ/qje2INfRcX6JWFZln7GfHM0fuQB9q/sL2s/LtReq6l9sRaGoV8/&#10;cka9ZhVjbPQNypVzLnrRvmrPwjiKk9hDDTCjECGC8es3HWGEMA6DyBoHHHQWCKUhAt7WKJXqRNe2&#10;DUKAEuqclVpuVkuCEaV0MhoRDDFGfd8J0VtrMCGYEK306fl5EIS7e/sOwL6XGFEIkdepEkKyLKeU&#10;rFYrhFGapr5v9xxdaw2hmBLSdS0hlHMe8sAf+dcWFYyZc0Aq5bOdvFrbGIMxkVIB4HwAjIc/WWv9&#10;XQ/cKPxREIQ3J6U3LgBkrYEOAAB9IFkcx76VxRgTQrMsDwLu2ba+u/YcLJ+P5d8sT2FUSjVN03Zd&#10;GMXGWk/FJ4xMphOEUZqlbdc+fvx9UzdKaUpvYFrj8TjLB50Qou/Bq+RhTHHbd03dGGPjONrf38+z&#10;1FcPk8kkSxIffO2tKH3fZ1nmBwRxHFdVZYzhnPuVEQBASvW6kfZIMG3NxeVl27ZxHPsneuUChFBr&#10;BTBq+8ZYQzCyzm7LjTEaQFcMi9293aoqHfAGeNg09WazBhZAgPpOVmXZNT2jPEsG0ELoIHY4i7JB&#10;OohoRDFLo7Stumrd5fEwDgrkqBSu2nTbdVWXXVXWsleMMtHJNM4e3H9wuH9rPBqV9cZafXp2Wm7X&#10;UojVapnE0cH+fjEatn1bl5WUMojiru+ElDuzmTG67/urqysesoODg7ppfMzY8nrVNq0SkhK8O5vN&#10;ppMiywglUunlculHSHk2ANCV223fduvtZj6fY0xmsylCyFpXjEZ3792z1iilEMaM88l4HIahFPLl&#10;y+P9/b0PP/zQZxGdHB+vlsvVZr1YLMrtVklprPYmBQAAhIAzVlclxsjDdXohHXBVWVVVud1sX7+J&#10;nPP5fL5cLkaj4d2797quK8tytVr509ibCAZFHgT89q3bbdc8f/bMWitlH4Q8iVNrLWPsjTfejKNk&#10;MpkIIQ8PD0ej4bfffquk9BL9ruu2261XYXjIs49FQQgRH/ALfjwMBQAAr8n2igw/hSGvHgAAQimE&#10;kLIAAJBlg+vl4vTkHBNs3b8QIcM/IIH+vavfj/98/RM//nv4agP8L/7ydzwmr779w/3wjx8EEz8v&#10;c855ZdBrLjSE0MvC0evrPAIhZwiDYpDfun04GRVaS2d0EHDO2P37d7MsffnyxRe//eLi4nxnZ7bZ&#10;bIEDCGGCmTYaIUIxIZS1Tbu4XmCCoyjSWm3LMkqSzWqVJEmWJVqrLEuNkV1XIww4w5PpqBjmvWgR&#10;dsvVXPQNY4QHRCpBCWOE51kOHKzK2llnjL19585oOF6uVpwFcRRfXly+fHFcbrfDYggAbOq63G6n&#10;0+nlxUVZVYTQPE2zNKWEOmPWy9X56bnsZdvUVVnWZVWX5WQ0moxHk9Gka9pyu82SdDQcvvnGG1ab&#10;Lz77nFF8+9bRzmw2yPJBmmulMIR9311cXvoM2DBgwDmrVV1undJG6q5qsiC8f/ee6MRicc0Zb5pW&#10;dEIrTSB2DhptxuNpFCcWAEJJGEWUMRqEddMCgpx1GNM4yigJjLJxFFvj8iyTQqRRpKRomyqOwtFw&#10;sDMdV+U2zVMh+q5t0yQxypydnnV9v7Ozp4S6PL+q6u72rXtN3WNMwzBbr7dGWWNcwAIfJLFabpaL&#10;RV1VOzszIXqtFSFkW5ar9SIKgzzPlFJpmgDgvvv+m+XyOh9kUcSl6jinnLP1ZtG29Wa70VoWgzzg&#10;9OHD+5Pp8O7d233fQQj2D/YYo8vl0gKDMGqadjQa7e3vWWurusaUJ1m23mzKqiaMAgCzLI2i+Pr6&#10;uqzLQVH4Rkkb2XZt2zRZljFGhOj9p9UBE4QcIpQkCeOB0mp3b29blo8fPw2CsNxu/O2vKIq26S4v&#10;r5RRvj5RSq03KyHE/v7+w4cP2657/OTZdLKzu7vXdWK1WnMWjobjIAgpZV4hZa2DADHKIUBxnEZx&#10;1NYCIxxHCSPMWhsG4c7ubDIdrxbz7WattKiq7Waz2parKA7SJGqamhDSNnUaRSHnohcOwK7vwjgi&#10;nAGKG9HRiMV5Wved1Ip45RVCqKoqn02cp1maZ70UBjiEUBTHw+EwiqLVarWtq1SpB288vHPnzsuT&#10;Yyk0JmR/fz/JM4PA3/79309ms3feeefo8DahvO97jKlSPWPs+ORlmqb/+k//ZDgc/u1f/03TdxEP&#10;pDZtu2FlHQRskOeEEASA6JW2jkGslKm25Wq1Ur2wTm+3NxHMWZYhhBljfS9Xi2UUZMbZtusAAJ7p&#10;H4Sxc+7G0m21c8gYs1gsCMZKCYLA1dWlUsrzFUejQgrRNNVsNgsC5q9lTVV7haHshec0+PGtUj7/&#10;XblXxHznrDHGaGmMccAQig6P9pVSy1UcBiyKgjTjq9WqLjtI8PnVSd01+4c7jWyGkywI2LqSCAF0&#10;sy2z1vqodB7HcdeItm4nw0lVtS/OzpaLcjIZHR7uxEl++/ZtCADn1Grz/OXx1dX148dPV+vOGjAa&#10;DQ8ODkTXWy01Ak6ptm2qqizLsmmaO/fu/o9//j9JKf/i//m/j4+P//zP//wXv/jFz372p9v15pe/&#10;/OXXX3+93a7n87m/RW02myiKsiw72j9YjsfnJ6dN3/la3zuflVKr1erycu7nCD7RVAhljPEbTq2N&#10;VoZgylm42Wy01lEcYEy9FEpr7X1KYcT7TlIMemcGefLee29+9DFL03w0Gp2cnLz95r3Dox2MSZTE&#10;STyQyhDCO6EI5ZBQBLGvTjmnXdcGQYAwQAh98MEH2+226ToAQMCjq6vrxXrFOY/j+MWLF94+V1bV&#10;erMMkthBGyVh2VRxEj186+H9B3chhoRCoXuAsVEWEtyLnjDCg8BZiDFGABtjALCEEIhxryRygDHm&#10;wTAAAGcNcigOQwihc8aCm4k5hNjTkv1CyQETxMwP0TFE2ioI4c0rOAOA45xBiKQWPCDOOWgdQtbX&#10;vghAh0DXNZQgLZVSarlYAgB0p16+PM6SvGkrhGAY8rpuGSN9D42xYRi2ou2E6KXAGDMe1W1T960F&#10;wFrNIx5G3DntHAAOYYKssc46CCGAzlkI0Q3nGf0o+RBCbIyx1lcPyC/oXu8bb85sCCHEABgAHHDI&#10;AQMhMMAhiCCEFrjXrM/XtQUCUDtnnbUOEoxxGKV5BiEajUYIUym1hUD1AlHCOKnrnjCqpepEDwEm&#10;nGV50vYdAKAo8r4VzpmIR4SiLM0ccowx7SymiFAEEey6llNKSBQEUdM0YRjWTVkUuXNufrXo2opz&#10;CiFAwAqlKSWc86Zu15sND7lyxmqLKWIEW6tF11N+07G8pgq/Xt76T5Bvd/3e0o/t/W4EU+LnjJzz&#10;NE2vr69/bBz1dedNaYWxLyLNTbSye936/qgTth4+7P2fUkr/8z4R10fdcBq8ru38+tRa602hPkbI&#10;v6B/cQ+I8pF9nei9wMEYJaWmmGitQx4NilGeRmW1Xa+XsuvbusnzHDrjF4xN03i/TIgphqCTUvZi&#10;WIzjOL66nFfVltGgqipCiI/2FUJoLauqmu7M/JbDF9M+lq9vu2Q8ttY6pymlvr23r1isSqm2l33f&#10;G/fDHh5jdLPoBtbH7V5fX/vj3/d9J4WP5fMSZf8OIoSs0gghAJG1DkDdNE3AuHOmbpo0TbfbjX9r&#10;zs7OiiI/ODjwT/eBwP7NGo+nVbUty9o5x1jQtq1ShrHAOmOV9dsVDxl68uSJ1rqumyiK9nYPyrLe&#10;brddB+M4ttYiBHd3d+qy2m63/qTyzbaftgRBFIZhU9dCdN6HjAnFWL1mkvd9HwSB1zuMRiN/avk9&#10;pHcYamVu3boFIazr+uXLl0VRREnsj2eWZV5e7tNuGGOQ4DRNIEZa2bJunYODweDs5NTvP7W2PvSu&#10;bm8UGW3bN81FluZRFAEE27p58uSZ1W40Kihmm9WGUhxFIbQkj8L9/d2Ixt9+9xga2ku12TRCCAtM&#10;FLFkENebsq8lx1EY9/OzNeVskBUBCwdZVtb1bHLjzD87u2iqJuDRrVt33nrr0fXF4osvvnzz7Xd+&#10;8pOf9L188t330SskRF02bdMbaVardRj219fXSik/RIiCsCzLuq6vr6/H4+l4MiGEbLfb1WrFOb9z&#10;546UcrXZSCWuLuf+WVLK7abq+3463Tk9Pe97WdflcFD4A/sag9z3/Xw+hxBaC8IgVlr0vUAENV0L&#10;oWvbuus6qXrP4o6iqK78acOsBdfX186B+Xwex6kQqutEnkOtdRQl0+mODwbjnO/vHUIIfTCvz98G&#10;wAohlssVQrhtO4Sps7BpGoxJ27Ze3/7+ex8yxvb2dv/5n/+ZMTabTC8uLry7z1/2vWLFf5T8cAQz&#10;BjHen+1WVeXJrhA6SimnlJCbO0Xf933fJ0nivesAIyAERIQQpq3xzjLjrFYKIewAekV+Bu4PO3//&#10;f3u8bnp/b6X8upf+g6tmP9vyMhn0O1Pc3++rwc0FGUijiaNBFG63a8HoV19+ETJ6cLjfVM2LFy98&#10;GyC6vm3bvpfb7TZNMmNBEGBMSVmWFoI8TbuuW61WV5fzYjjwK+jZbPbku2+zLDs8ODg/P9daUkai&#10;IB+NM4Js129Pz55VVbW7u3/r9sFqtdqsywjFCAKKCY/CPM/X63UQBEVRfP3Nt0+fPh3kRS+6nZ2d&#10;PM8//fTT1Wr18OF9Dx73triiKJQSXddVTf3ixXo67Z0zXl3lJ0SDItvf3/v1r3+dZcmjR4+stVVV&#10;VVUVBMHu7i4j9Lvvvvvmq68ppe+9997R0dHz58+dc23dnV2cAozW9ebZi+ej2Xg9HiJKZjsTxpis&#10;ZL2tq23ZVNuQ8b7uitEQWGCMNcqELEijpK7balONJrP55XXVtCygaZ7fObz7+PljZU3AIoRxW3d1&#10;W1MQ5Ekxm81Wi1VyJzncP/jl3/398xdPd6YTCJ0Q3XhYHB7uP37c1nV5dXXtGbpt0wklh8HIWnt2&#10;dvHixQvC2enpRV3Xfa/eePPNn/70j18+Py7LU8KDoiik0H78aozxOLq2bYMg2Nvf2W63xy9PHz58&#10;yBgajUZ37902VjRtfX19sX+w+274CELYtFXTbjkPHVBtW8FROt0d5Xn+4tnzqtoao6Xsz87OnHNv&#10;P3ozjBKljBQ6SlMlDcTIAHd5dZ4meVEURVFk2eD58+fPnj+9B2Ech0+fbbbbzWg4LIZDrYQBsBXi&#10;6dOno9FoOh1vNmWWWQQ9BxH1vQQAFEXh1ZQAgMFggIC7ml+cnZ8kSeLf/bZrfT/MAyqlPDs7m8+v&#10;3n///fsP7m3LzXfffNc01f37Dzeb1dX8gtEgiuIsywghXedZwsA551EgfSc36y2ldDQeIgSiKIrj&#10;cDodGyPiKL13/xYPyDfffKVNH0W868uiKJzRGMNRkXu78nKz3axLgNBkd6c3ClHy8vLs68+/eufD&#10;d7EFom7xW3cnXdf6sQSlJAwDbXTbNm3baKs5Z3EaZ2mOKBmOJsVotHuw+9bbbxlrV5uNUKJuah7w&#10;6c6UMd4L8fHHf3T77l3Ggr4T1iIHnFbq4uJsPr+6c+f2dDL+4svPv/j8s+1m3XatUtJaUzc1wtRZ&#10;5wCUUgmtKOWMsK7rCcFd3VTlJo7iOAqHRZGnuehF33WUEIwgpYQyVlZV0zVCCQtsmiUhD4xWou84&#10;Z56XqJUkGEFr26YRoh8Vw/ffe++dR48whl1bV1XpnDHOYkqM1n4eGUZxnKTGWmO0sQo4yBijlADg&#10;gLUEY+AcYwg4A4AlFAHoCIXj8ajIBhfn5wiZPA0YRc5KggAPmOy7JA7H48ICI2R9eGt/tjOq6g0P&#10;kVKSYmL0jStG9WqQDqttc3x8Oh7Ofv6zP3301ts///m/fvONt+IkXq6v1+v1yenxN19/fXJ6ejWf&#10;X15dUcru3bk7GQ8RAm3dGCWbptJaZ3mmtehFt1iUP/mjj/7n//S/XFxc/R//5//1zTeX27V5/Pib&#10;v/3rv9mut0dH+8bIz37ziRQt43i1Xjx//nQ+X1T1drverlerNMkP9g6yLDfaGG0wwZPJhBBcVVVZ&#10;Vlk2SNNMCLlZba+vl03da2Uwos4hb2IE1iVp5IBFCAFrIQBpkuXZoOsaIfokDpM4XK8WL18+TeJg&#10;Nh2Ohtn+3lTJxuqeB4QS6Iwst6uri3OlhJT9y5fH8+vlxfnlbz79/JNP/vmTTz79h3/4h88++/Tq&#10;6vIff/mr//yf/8uvfvXrk5Ozf/zHX33y699++eVvv/zym/n8GmMyn189e/ZMa+mc7dqGB3SxXsZ5&#10;CrEjBL719sNH774dhFTqHiBLOQYQOGAdAIwxQgmEEDpotIPOEUoJYX74SyklmAZBmOeDMIx8ZEuS&#10;ZGmSUs4YDzgPOQ94EHHOKWOUBYwyxnjIQ87DMIi8ESsII8Y4ZZwxHoZREIWUMYIxpQRBiDFmhCDs&#10;ATwUWOeM0kZFEe+6drVaYoSiKOya5unTx8+ePNtsNqKXjDJnASHUGocwidI4LwZCytPTU0w5D6Ne&#10;CuOcMUaZvhgNfvrHHzddSSjSSqEfhuD+Xo4RRB4E/XoJCSHEGAnRvx5+IwR9iE4QhHleMMoX1wul&#10;tJ/yvKoknIW+N/CrYOQ8Yhoi76EiCFlrCILIQQSR1Y4gGvLo889/+/j7p23Xd11/cnwyLEbD0UAp&#10;TSgVSrRtU7dt2/W+OhyOxqvNKktTZy0PGOPMQQcRklpyznnInbOcM86IVqLvOq11HEUIoLwYWGuj&#10;MHDOWauV1oyxstwA4PYOdqfTqej7zbaiFBMMpTLQAR6QLEmCkDNCCCUEI2uNx3JFYRBF4Xw+h8AR&#10;Qn3HixDS1iitjDXGWq0tANBaZ7Sx1nk0cdu0VdXk+cA5UNcNxoTzwLe1nPMsy6QSQvSEYAA8V8z6&#10;vYW1hlAierW7u+OsDgOOEKrrGgNHMfa73zAINus1IsQB54Az1kgpfVHrfWs+aNePMPz9G0JIGYEI&#10;aqMxYwgRIaU2FhFktNbKGKUIxYM8dcCFjAWcJkk6yDJCqJSq69obZ01dA4icc10vtmW1M9u11ohe&#10;iF5wRuqqSuIo4LSX/Wq1HI1GWZZdnJ+3TbtZr0UvmroWfW+N9X3IYDDwRwARRBhhAdNGQ4wtcH3f&#10;9aJzwPkf8LU0AE5KCaEzRjNGKWVN0/jshPV6jTG2BjgHPGfIjzgdANr6DASntVVGRWHY9QIiwCjj&#10;AUcYQgS7vo3iZFAUhDJMKHBAa6OF8holjPBqsVpeLyimEMCuFw44IQUPAgfB4dFhFMXz+XVdN0EQ&#10;QIA5CxgLvNGGc7Zeb/q+39ndnU4m6/Xa7/OllMY5KRWEmDKOCYUYSSGfv3ixXK7u3LltnTs9Oa2b&#10;2gHAOG/a1lntnO37DmO0Xq+cswcH+0L0ddteL66vrub5YMCD4PjkpBf9ZrsJgqAsy/V67Vt3xvho&#10;NIYQdVIqpY0xWmlPESOItG3XC3G9WDRte35xgRAhlM2vro22nIXOAu1gnKRRkgRhkMSJBY5SygOW&#10;5xmE0AHbCwEcYJRFYcIDfnV11XVt1zQYwr5rkyQBzmmlwyDWwlkFptPdalNrbX/9y19fLxbO2TAI&#10;IYAQ4CTJoijOspGxoNo2wCHCOOOhEqJvBUaIc351OY+TBGHcCxFF0XZbGmWrTXNxdh6F0Wg0ppQu&#10;l+uu6wllnoztlQKcc9/+McoHg6Lt+rqum6bbrEuIIeeBUppR3tQtxgRY8PLFizhOgiBcLq4hhJwH&#10;RTGUUv32t182XZ/lxWg0bpoOYuBZDNpqgnGapkHAfduc5zlwYH45vzi/Wi6Wy+Uq4FHAorpqOAva&#10;tkvTrBgWo+HEaPvi+UtrnIXQWCCV7qUs6xoiLLq+LMtHbz/a3z/47PMvtmXVC4URieOUB6GHm+Z5&#10;Ph6PruaXVVl/8sknk8mEMtq0LWcBxgRC1HV9VdV+dVOWFSE4yzJjrXMuSVJMaBxFlFICMYROa22t&#10;82B/ABylFCFgjEYUB0GIEJpMpmEYCSnKpj0+OVmtNhAhgDwXAvirk4UOQOheReWBP9Rqgn+xB4av&#10;1rhev+cDBqCDCEAHf3juj5/1uzTBPxD8+8N8FiEAAIbIy7ucBQgCgjFEGEEEHcAIe5IFgp6RgQCA&#10;AIIkjZM4mU0nXVstr6+TJDzc32vr+uWLF8vrVZJmo9FY9GJnZ5cSmiSJhS5NYhbyqqm6vnXOEkry&#10;PMME+y36dDTK02yz2vR9m8UJsJYxnOfRm289uP/gdlHEmBWBAQAAIABJREFU40nGA4SwA9ZmaZKl&#10;mY/dtMYGQTSZjK01URQaZ9qukUoB4CXWVFuttPzs88+ms8nB4aGQkhDWij6J41u3bl1eXkmlpVCE&#10;4iAIoii01jLGsyw1xkgl9vf3q6ra2Zn5ccywGEjRz6Y7O7PZyfHx1199raS8d/fezmxncb2sq+aN&#10;h2/ykD1+/LjvOiXlwf7+aDhiiAaU7wz3NvPN1198vV5s27LBiAZBKITs2jaOooBz1StCKKUMQgwA&#10;jMMEQAQBOtg/unv3/vHzk8ffP682LQQoj3OGmWyk1XZYDNumWS+WYcAZp1qJvm/zLOOUMkqPjg6a&#10;pnn85LsXz5+dHp8c3jpMkvj04pwSOh6Pnzx/8fU33zEeFMXw/OzKGEcpD4Nwf2/PGrDZbK22HuEh&#10;pfQrOs+U8sPxJEoophdnl8VgeHh0dHC42zTV7t40yWNlZN3We/t7WZouV4vNZi1EB5GLk2A0GQjV&#10;B2HQdU2SZpSxMIjbpp/Pr6VQAAKltLYuy9KDw4O7d+++/eidBw8eIgSjMDo42GeMBQFfrZaYgOEw&#10;n88v67pkmAjZF1nxwXsf3Dq8hRG+ur5++vTp9WIFEAzCEOEb+W3bdj4ygDE+HBRpEkVJqIxcb1ZC&#10;yjiJ4yT2w2tjlYds5Xm23a6vr+eMoY8/+mA4yk7PXp6dnQxHRVVtmqZar5dSySiMgiDwHZb/uFVV&#10;vdlstHFV3VhnrFNdW2GMEHbWmiyNR+MRsGa7WRstsyyKIj6ejLpOZGmWF0VVN3XTPX3y/Pz8gtJg&#10;f/9gNp0GYRgHAXSOI8wRJgbg/+EXf+Q/4f7fDSH0aiihVZZlYRwBABClTdNYAKRShOD9w0OI0Fdf&#10;feUguAGaZylhhAfheDL2vgcHodKKECx1d3F1FkdBnPBvvv365fFzBywPWZYnu3s7GMOLq0tr9WK9&#10;ANDu7O76kktI2dQloyxNIh5wjFAYBn3f973wSxU/zFZKSa3arlNaWef8lNFZI6XQWnlhKueMYSqF&#10;0FpnWXbr6LAoijRNjTHz+VVVlX3fa60gBAhBZxyllBAPsCFKSc6ZA1ZrZa2hlEVxEPAQE4gwlFJo&#10;Ix3QxmgADGOUELRaLoxVWRKkWYSRE6LWRmZp3PedtYoQFCWsGOUHB7NBkVorDdAAWIwIAJBSCgFO&#10;4wwA9NmnX1ycX1dlXW2bi/Or1Wq9XG6u5ldn5+ebzbqqagccRvjg4GgynkVRMpvOdnZ2rHVluXXG&#10;+BXEarXarrcBJ//hP/z7//7f/funT5//xV/8Rd10RREz6m2Zqmmab7/9+m/+5q+V7D/66MM//tm/&#10;ipNoubzWWi3m0rkeIXxxfqakzvN0NBqPx8M4TZIkoZQ4B8MwTpJESVNuq67tqqouy0pKzSnDiEAE&#10;m6Y1WgUB9+afNEmcA5SSKIqUkggB51zT1ovF1WazDjgJA2aM0loAYNI0ghBYo7VRnNNskCZZao1d&#10;rdblpl6tNo+/f7LelHXddr38+OP333vvvbKsy3I7GAyLYugcnM0mnAeDYREEUVEMKGGE4jiOeBhQ&#10;glgUFuNh09UQugdv3H/33XcGo9xBC4AF0CKCEXmFusPYOuccYJRzwqg/SxiPoihJkiRJhoNhGN4A&#10;0uI4jqLYQ2IZ55QSShkhhFBGCKGUUcq8YAwTQgkhlBJGKOGY4DCJvEUqCAKPFuCMcc4ZZZRSghFC&#10;/s4KCMGMYoyhEn1ZbparhewFY9Q5RwmdX143TZsmuTG263oplXOAMgIQyot8synX5RZhhghWUgMI&#10;lJFai+ls/PFP3pdaeN8uxhA45yVjvnh4bQoGP7L4whvH1w0n3KvBfAOcZTkhZLFYKK2tM94DezMQ&#10;h17N+4PU7eYrePO9cw4DCADEAAEAGeVJNvj80y+OT88wJIwHYRhnWUYJtc5YYzlnxllrLABwtVpJ&#10;pfM884fNEzKds1proSSllHHm9ype/6K1JgQHQRCGccBDoaRSyjkQBryuGyUF45wSHPvdWRITTLUx&#10;zhmtJcEwSaJBlsdxxCkjBGMIjXX+ru+lg0mSeHyuN/rfrFXBjZ4ZIV8d3uhAXq+OIYRlWaVpyhir&#10;69o7Odu2oZQmSYIxFlK87k5fbzD8RoIxBoHb39/X+kbUul5vEHDeuKWU0kpZazHxIwwMIXwd/+NP&#10;PC/cfW32AwBA6Kz1Hw0qRC96dfMbjSMYAWBDzvJBFoVcG0kxYZRkSerBAYSQNE38rwiCgFDmnMOU&#10;lJstxKjcVv7VAx4MR0WeZ5eXl+PRaDga+ZhlIUSe50VReFSyc45hQjAOg8BYOxgM/JYyiiIPeVbq&#10;RsnsdcjewuPX4Aghaw0AwKs3ldJpmvIwAAD4BTJGxJ/S/kT9YQXknHPOaK21CQMehmEcRw64uq66&#10;rvWhiJPJ1G/JtNZKKmN8gLp/U6C/LPspg1SqbbtskE2mUwfc6enp5eWlcy5JkiiKGOWbzcbTO4fD&#10;YRAEEKIoig6O9tM0aeq2qqqbUQXBSikE0Wg0CsPQOWC0atsOIRjFyWazPjk9jaNob2+vruuzs3OC&#10;b1KOfXyXx2I557q+j6IIY9J1XdM0dV0nSZKmqT9odV1DCH1o0OulXFVV3g2UJCnngRJKa+P7Ik/W&#10;RAhnWU4IdQ4IITspEaYOQCWFcyAvcueAVLJqKtn3bdsGAR+NRgEPNputUjqK4tOzcx//zBglhEVB&#10;ABCBAIlObLdbziPOeJJkjDDOQiVVmmbW2uViUxTDYjDmPLq8nDd1Ox5N1+vt/GpBKTfKMObVhfzL&#10;r7/y2viqqobDMcZECk0pDcN4NBp1XSeldA5QSoMgcAB4O+tiufSfR+9lLcuShwEh1FoLIUjSNI4T&#10;jMl8fi2lmM1mo9HQWielcM4trueTyeTWrVtFUSwWixcvXozG093dXYzptto2TdP1XZ7ncZwwxjhn&#10;AQ+1UYyxW0d3IABhGE0m0zwf5HnOKN+sNhjTe/fu13XTNPVsusM5v7i4ePnyZZ7nAOFXfgGrpO5F&#10;D4FzFnz44UdRFP/d3/39dltyHmT5wCj1Wmni/RdJkjx79rQsKwCA55/FUeLHYX5L7JVizjlKCX4V&#10;cdz10jkXhWEcxyEPKPXlk7bWBkGQJHGe51EUUkp5GDBGLQB9J4IoCuNYSnVyenp1vYQY+eQCf0+w&#10;r5pVAP5AA/x7zfDv/fl7X7y6hf1OA/x7XfSPXw/8t3e/N22wwz+ob9APyAx/3YSvrCjwBsuH0jQN&#10;Ax4GrCjy8aigGEIA4ihK4jgKE0oZBLCsa0ppMRw2TaOs6bquEz2lNAi5EKJ+JR/wI5ggCI4OD5qm&#10;kUJs1lslRZomANif/OSjDz98vxfNZrMcj0dpmuR5libperWVUg+HY9ELCNEgH3qQu1JK3ph0rHMu&#10;TRMhxPMXL77//vssyw4PDxFCSinKAwhhnCRN24q+11rneU4J45xlWc45W61WUgpr7bbczGazP/mT&#10;P3n06O3FYrFcLiEATdOkSYog/PLLLxFCH374Ied8uVzO5/N79+6NRqPLqwtP+0MIDAaD+eXV8nql&#10;hQl5NBqMyk0JrIvCuBhkmDAh+quLszDgjHBjTJ4XCGGMaDEYpmke8lAqLXpxdnbx+PsnBBJOAy0k&#10;xazIiqqs3n3n/Qf37y+uri8vL9Ikuby8aOt6NBpOxuPd2SwMeF3Xn3766fz6qq7r6WR2/8GD+Xx+&#10;eTXf2dntlT49PV2t1nEcL5frxWIBIU6S1BiDIPIhQGmSeIqHc269XmutGWNet+XFVlXVAAc//qM/&#10;euedR9PZ+MnT71++fGGcWa9Xbdfevn2LMfzll1/UdRknURjyrmvyIuMBN1onyaBr2q+/+rbc1nle&#10;ZFkehoHSZrFYfPPtd7/5zW/mi0W5rdpOFEUxm+3cuXs7y3JjdJ5nSsl8kN6+fSugNIkj4BDFhDEO&#10;IRyPJsWg6Pr+4vKyaVuMidH2/PxCSgUAdMA2TVOWZd/3zlpjtIOmKAaDwUAb5cnbHkg+m+4I0Ttn&#10;4zjWWknVS9k3Tf3w4YOiyAF0lJGbi6p1i8WibVsIkRDCE0ZeGyuMsVmWPXhw78GDe7s7O4NBRihy&#10;zkIArdVJFFOGCUWDIssHWRAEzhFKqdJWSu0sbJrWAVRVFaGEUeasRQCmcVLkA2yBFgL//OM3fcyx&#10;v5Y557SRWisehHmeJ2mKEEKYaK2ts3Vbz2az6WwGAPjVr36V5Zm1dvdgf29vr6oqqbo0jZMstk5B&#10;ZBG2FqkvvvzMQXNwuCtUW9bb8aS4c/fW/Yd3792/8/CtB6NJgSme7U0tNJyTrMjKZosw4AE1RkPo&#10;KGFpkkRxxBhHGFPCGeOUMqV003XWOaWkF3cRQhihGN1U5De0KgAoIcZoY3WaJXfu3N7b3avrWkvJ&#10;GcMIKimM0pzx8WjMGb/x9RprjMEYQegQBtRjXgCAEBCMMbmhR3R949OVlJAIQgRR37fW6TgJkpgh&#10;bCmFABpjFaEgG2S7e7N7D+7uH+0NijQrIge10n2vhHEOAGidI4hBiNOsuL5aXF0uMaaq15tttV6V&#10;QhoACMY0jlOACePR7t7+aDia7ezdBE4CuN5s2q4VUgghMMHW2a6tJ6PBf/xP//Ho1tFf/dVf/dOv&#10;/kkoEYYhYxRAMJkN79y5k+WZddo6OxyOldFJlgzHo6Pbt6aznbZdIYzjJNJG9X3voEUQFcM8DLiS&#10;QirFeWCMRZB4g3uaJGEYEkLyPIe+hbK6bduubaRQlJLxeDzIcwAAxshnDALgjDF930kpiqLY398b&#10;DAbezuQ1MxBho13ftVKpIIzyQR6EobXAWGesW63XAEJj7GQ8eP+D94ui+Orrb9q2T7IBoaysmjTL&#10;ESZxnCCEldHGGsYZZcQAhzHCjAgjlJG7e7vvvPNoNpv50GOMEWUEU4wwcjcdIEQYYYwxwixgYRhH&#10;cZwk6U21yljb9VIpIaWQspei6/u6beq2EaLvut7XlE3Teo1Z13W96HvR9cJ/0XeiE6LvZK+UElJK&#10;paSU/gttpLHGj7IxwZQTRinCEGOECYLOiV5IoZq6xZCkaYYg4Yx1Tb9criAkDgCpNITYOocw3dnb&#10;5UFwdnnVti0ACCIEHIAIGmus1Ue3Dt99923rlHUaYYcx8ktFL3h+VUz8TpDP674L3Xz0EADAWmet&#10;jaK4KAYI4eVyqbT2/GfofdDgBgT9WiAGIUDA/xr3uhnGHq0JEIKYM57ng2+/fFxVDWchJQFnXCtj&#10;lNFal9tSSmm0YYzFcSKlrOpmuVzmaSZFF4ShUhJCgDGSog8DPhqOAABlVWutjXHWOkqZ6NXl1VXb&#10;NpcX59vN2gHoeadKScoZghhABCGyDgjRG6UDzuMkzvM8yzI/PfTCbwihkMoY49d3CKEgCKxzQgh/&#10;lMC/oIsh5GMkb9pj33zmeb5crAnBo9FIStm2jeeLeMCSlFJK4Z/+SmR+8wUAgHMOnDs4ONiW27Kq&#10;lJRNI+MozLLcX758Oq73b/vn+hLWX0tHoxEAwLOs/UjU/yMZY0L2jDAIgLE3QC8/dgTQhpxFEUcA&#10;CNFpqfqu1VIjSDBGAABKiVI3h0VpwzknlK5X6zCKq6oEDmhjDw+PojAEDrw8PsEYWWOUlHmaDYtC&#10;dD1wDkPU1o2zNgrCKI4YpwRjJYWztu+6crvFBMdxFIahp9RSSrQ2nvb0WqzoS3xCmNbG78ONtVVV&#10;MRq0TedeOVwwxtbduH8hQBBhB26GPEmaTGbTNI67riursmk7JQVCCBEEIAiDSCkl+t4YA2+WQLAX&#10;PcLIONu0jTKac76zuzPb292U26ur+fX1wh9wghlGN7p35OGxjFLGoighlNZ1VZZl07TwtZDeWYxx&#10;Esc+lco5Z42uqgohyDkvy61zzhlHCY2ikDHqrGmaxhN3oii6uLiYzxdBEBJKj46OtFDzq6uL83Mp&#10;RBhFQRAkSZbngzwfDIcjX7r5QCbOmOh6bUzf9x4EKpVSRjPOrXNlXTVda6xN0jSMI+tcWVV937dd&#10;33XddrsRQhTFwLdGhGBnTdu2ddUYY6M4QQgTTCCEi+XSc9oBAM55i7LFGNd1K4Wqm1r0whrnAIii&#10;eJDnSuuyLIfDyXg8ff78ZHG9ggAradtGPH92zFgwmUygA0Io769eLFdN08ZxUhTDJM4wIptNuVyu&#10;tDa+08MYd13vwzzatvWEEa9491WsL9ekUr748+N7D+oLw1BKsV6vz05Psyyz1qxWq7apHzx4kGXZ&#10;1dXV1fX1ar3Osryua6XktiyjKATQRWFgreWccc6MMXXVIIhu4GphvLMzGw5H0Npvv/m6abowDNq2&#10;aZraX4V60VZVqbWZTqfQOQSAs87vP7u2tUZTQj744IMoiv7yL/8ySZJxMYQOYEyEkFIKxpiP2hqN&#10;RqvVarFY5nm+WKwwJoQSIaW36Huhk1bKD++EkNYaxpiQyg/X/HKCB8GwGOR57m0dYRgMBoM8H0RR&#10;zMObY7VareMkzfJ8uVw/e/68aXvKmLUO3KTrAff/oQH+cVv7+lr7+6/5o+73xz//3wJs+fXvK6wV&#10;eu0veN0AI4Tw7/AyfiBohJwzTrQSXVsXg2w6GSEIgQNt3UIIwzDSWh+fnE3G08OjI61NlERCCD/t&#10;CrjfwAM/o/TTOkopo6yumyROy3Lb1BXG6NPPPm3qOo5DhOB6uTbWNk0X8DjNBscnp1/99uskyYbF&#10;MAyjpuu10dY5Y83r8PnNZuPhnU3bNE0zmUzm8/l8PkcIlZvSWUsxub6a+1MliqLpdBqEHACAEAyC&#10;wFrTdd14PPrpT3+a57nWpq6b6+vF08dP26ZTUp6cnFBKb926JZXyZzXG+ODosKyqTz75Z2O0MSYM&#10;o/FkutlsrQXb7RZYcP/e/bzI+77bbrez2SQKQ0ZJliVpmqRpghA2ynRtOxyOdnd2Dg+PVqvV5dXV&#10;crlcLddt1yVxZp2RQslecsYJInfv3COYDAZD50Df9VEUH+wdHB4ejYYjANHxy+MXL19IKdMk25nt&#10;Hh3d7oX0gkel1Oe//W1VVcPhyCfObDYbYyylNEliv+onhCJCrAOD4VAbuylLTKl1QEiljGm7HmLc&#10;S5GmWRRF2+3GQEMZ7UQLgAsCLpXUWnV9V9al6DqIoHNWKclZYAw4PbmYjHesBk+ePF8uNpSywaBQ&#10;SlEazKY7AMLnz19sNtV6vb68un769Nmzx0+tMQd7B0cHh9PxJApDoxUC0MfgDQbDruvCMFJSL9ab&#10;tu+7rp9MJrt7ex5sznnQdW3f93Vd+b4UY2yslkpap4MgzNJBFMVhGAMAm6Y1RnPO66YiBA8GgzAM&#10;8kFWFIMwDMtyOx6Pp9PpdDrb3z+IorjvRdO0hNCqLiGAURRaa/w6VkoVBKFSyjnDAx5HMcKwbuq6&#10;rq/nl8vl9fz68uXJizBgbz96O0nSum6lBGGYLK/XZ8fnQqmiGL3xxhthGO7t7w0Gg172i+VCKJmk&#10;MYToej4nSZL4CiaOY0+B00amec45F0oyIYRWYlsRQnRvhJIe3eac88bFruuyLEvT+NmLp1ESQuyc&#10;0w5IHoar9fr586eb7fzOnds8Rtu2O7g987A4hBCBCGM8GCWDScYo3Ww2spVKKQslQSgIKIBhU7VV&#10;Ww2yPArDrmmzLHMG+PG5X5IopYTo/PRRa62l8tXhYDDwhkxCSNM0Pt7QUxa9MYYRDADAGIdhjBAB&#10;wK5WmzgO/ebNGOe5ncYYxlkchwELjVVaWW2k34G0XQOA5xw6zmkYhgBaIS0mQJv+al7O55eM4qOj&#10;g0eP3tzZ2XEIbctytVnNzy57Xb+ZP0QAUUqggtB5UgJBiIRhDAA6O7taLteMhsZAKaQWTvSbaiuF&#10;kgY4awHG2DkMId1uK2+ZWy4XjDFKMSEoSaLtdrvZNPfv7v/v/9v/+s2XX/3X//pfnj9/aQ0IwxBC&#10;VFXV0a19DyndrNYnp8fW6v39w72d2enJeZJGw+GQMfbxxx8lSToajRBCEOLvv//+9PR0tYJxHGut&#10;V+s1pTyJB/4G4JEwAADPyk6ikBDS9c16vfYlpmfYLBaLruswgU3TKCUYY2nKEIZpGo/H4zDkQgif&#10;SrJarU5OTvYPbhvjQ4NV3/dt27IgpgwTDOOQaiUopu/+5P07d+4tlwulzC9+8Wf/8A+/3FaVc3A0&#10;GhljEcIIE6laiBBjDFHknHHOamedNJtydff+nUePHhXjYac6iEEQMIAc4RRidNPPAEAIoZwxxrMk&#10;xZhCgJ1zShl/dkkpCfHG3RuLrH+8YhfZmwf4Ac9rfayK+/3btrPQQYAABNhBiwC8QW4ZYyjGjDHm&#10;syV8jg5AflQPrGvbVvZKKdV3/y9r79kkyZWeix2bJ31m+Wo/DpgBZrBYx12uI3lv8IY+SL9A0j+T&#10;Qn9A0hfx8oOupBuXyw0uiV0SWJgZuDHtytv0eaw+nO4GlsslJYUqEIjujprurKqT57zv+7h2t8/f&#10;fvK4KJrFfBUEsVbIrqtur5d0OzYCF0JoHU0xxkJLjLHS0A9cITkkRmtlr/w2yvDbHiHfBJzaF3j7&#10;MuFdAwzADSB5N1b7Z0Syf9O88+7JdrSObtoI8vrN5auXF7tdZqRxCInjuN/rMkJd19daGgPrum5b&#10;EYYhROTVqzcnpxohJCX3PAYAsj3DTQ8mhOuwIIqNhm3bFnnx2Wcv9rkej0NLEun2h/P5nBDCHKfK&#10;C+oy3wspc7mQCKFON6GUIoxtNoyV9lmlq3XBudsk9/s9xpg6ThiGdd3avQsAgMiNRTa4xR7BLa4O&#10;IbTp83ESFUWhlOp2u1VVWITQcRzbhygtLakY3jqHgVtIGWOsMb6D71zGHOdGdihEe1f2WVzUqmdv&#10;dOnGWndat3bvTlUbRZHv+1m2s/4WlldoG3UDlJTSodDGn2CMqeMZKYqCp1G6Xq8RBkmSYAybprFL&#10;rmp4r9er63Y4Gjy4//AfP/qdlPJPfvD9uuX7XSaESOMo2+0bziEEnPMkSS4uLhzHGY/HaZo6hDqO&#10;Y4DmvEGE7HY7rTWEGABAELIr087aHcep5ku7O202G4tc2UTKum7tjWDfNOsp5TiORczsx3pXb9u3&#10;C2MMDUQIGQ0BAG0r8jyHADHGmqZdrVYamLZtHcJu3a2/wdWtCaddKicnJ2marrebL7/8MojC4XC4&#10;2+3Ksur3+wih3W5nIfder5fn+Xq9jqIo8KP9fp8Xe4xxFCaWxIQQagUnhDDq3GUaAS2VUlKCi4sL&#10;YNR4PMYAFkXR7XUePnzIm5ZS/PHHH19dXfX7fQjhYDAwxjRtu1wul8ulbe3scblarYyB9mK63e54&#10;PC7L8vXr15PJxGqJTW2DBsu7FWjPZbt4AAB5nlsQ3iJIShmMMYK2w8f2rmHM8Rg1Rlm6oOXO9bpd&#10;rUESd5q2KvLKAOVQFyHs+2Echz/76c8xQRdX5+v1sqqa5XJdVcVoPPBC32XxcHioJHz+2Rfz2fLB&#10;g0ePHr09uZqkaefRw7eLopItt7s6Y94Pf/Cjz794jiAxGn7yyScQYruGhZBSyl6vNxgMlou1PfLy&#10;PPdc1265CKEsy77FkrAeqqTX69mD4+DgYDQaMUavr6+vry673e52u14ul289eHj//v3JZEIImUwm&#10;lhU5HA6bprl375TzpqyJVaEL0c7nc9d1f/CD7715/Xq9Xvd6vcGgnybdfr9/dnxSVdUHH/zjbrfL&#10;suzo6Ojk5IRSWtXq+PhYSWM3gW63O5stLINaKWW0tJ+FxfaPj48pwtfX1xjjk5MTxqhV13ued35+&#10;/tvf/pa30hhjZxx2gUVhbHcY13WLPLNlEkLIde0GC+0KtzMCxljgMSllFEXWvs51Xbvh3JhgEcJc&#10;KkSrlMqy3W63gxBqqYBBAH4jyv12X/rHHv9PnvOvHDd3B9y3f+W/+FfutgKE0C1lR9+11uB2IvzN&#10;cBNCeAOtG7vDlPluNr3crmcH4yEFQBvlOsxzWJIkvV6v2x/GcUyZ0+l0LieXN3YMACilxuPx0fGh&#10;LYdevXrFGDs4OFgul1VV9TrdbrcPtPT9EEHyn//z36xWq//6v/mvPC/CiEnRbjbZavXq+Wcvfve7&#10;T5tG/umPf2Il+ncboHXv8zwvDMP1em3dE46OjqIoms/nVVVxziG4yTO36qc0Te086PLiIooiz2Nx&#10;HM9mE631vXv3rq6uqqoaj0eHh4eEkP12t1wum7q+d+/ewcHBfr+HCB0cHFj4N47jly9f3rt3r67r&#10;oigA0JzzOI6jKHn16tX19fWrV6+ePH1idciWUcUYSzuh5zEI4X6/540gxLEUpw8++ODy8pIx13Vd&#10;IZTvek3TeJ7XTeMwDnq9gT3aFouVzeWOgsjzXC315OqyLuqizPe7vecFeZ4HQUQpAwDUVYMR4Zx/&#10;9dVLx3PH4/FoeGAd79u2ZQxZyev3v//93W736tWr09NT13WtMXK/37dqeTsTj6LoF7/4xePHj+M4&#10;/Y//8X/77Yf/dD2/7PU6XDbMIRCbMPCqqthna4SAw2gQeJw3QRD4fphlxXq1u/anoRuPR0f5vgAG&#10;vnl97vs+ZVxKNR4ffOe971ZNHQTRer0tsv1OmC+++OKjDz9+8OBBmqZPnz49OT2aTCb7/b5tWxZ7&#10;u93OcRzeCsYcu6dRShte29m3hWo55xDd0M1Wq5U1/Y6iQEnT66E0TTmXtySmZL3e7raZkO1utwuC&#10;4PT0OE27EBrOWxsc3bbi9ORemnZXq9Xr1685bzDGUvGykhBgpQUlLAwDxtwsy/b77M3ri4XHhGiV&#10;bpM0DMNwvZmvVrM4CR4+fCuJO1988UWeF8cnD9tGbtb72WxR8zZN0+Pj4x/+4AdBGEKM2IpmWdbw&#10;RrQyCDygIf7he/cdx9Faz2azoigGg8FgNHQchxAKIBRCFFVZVTVxaFVVB4eHDx/eD6Jgs919/fJr&#10;62jy7tN3EEJFmfUHfYcRwiBluG7zN2++mi+vHzw6cxiEWAFs/MBRhgMohWw0lFw1XNbStFWVGyiF&#10;abJiR4mdMOoiz+bz2Ww+00IrbeVbmHMppcKEYkwI/HFjAAAgAElEQVS0VpxzybnveWmSdjsdP/Ck&#10;kopzghHBuG0airHnunEUpUmCIMyzjGLUNjXGuKoqY8CNSAMhoCEE0GiglVFSIAhc5vg+oxQRgjDG&#10;1stGKSFa3jaV4BwCCIyhBNsUJUu9S+PAobjT7RwcDk9Ojw8Ox1Kqq6ur33386fMXz88vzrMiq5ri&#10;waOzljdZvoOIaAUAgMZAgpwoSnfr7LNPX5R5KwUAwAGQIkC0QVUlNusdgAQhQjDdbfeT6ezi8mo6&#10;uV4sFk3dpGkspbi6ulwsdoyBX/zZT/77/+6/ffXyq7/9m7/59MVnnu+HcVBWlVAyslGc2jRt63le&#10;EISDwajbG3ieTx3s+0Gv10cYcc6LspCc13X98ccfb7cbxhxCsJQKY9xyO9MNpFRaG9d1PeYSTDDB&#10;EEIEQdu2BMFBrz8cDhhjbcvLslguFm3bQgTqunYc6vt+v99zmGOFeeu1NY5urNuK67oQINd1Pd9z&#10;HFJUxWQ63WcZgNDmfftBeHZ2Nj44SpJ4tVw6jP3iz/5dVlQQosVi6XqBEFJI1QjBpUQECSWEEggj&#10;qWWeZ5vd9uzhyeOnb48PR8oIA2QQuJRRZbFKBCxKbLdR5no3rrlVWVZlXVs4txJC2q5B3jqDo9uM&#10;aAAAxhghDCCC2BoXIYhttKrSUEOgDVAGGAO0NtoAo4xWRmsthRZaK22k0lKIViohJG+FjZpuuOAG&#10;GAQB0MBxXAAggkhJI1phEw6UVLtdPl8sESLaGCElIbTb7ZZV/cWXX1ZNQwihlEGEADCtaCAyQrQP&#10;37p3enYEMQBQWtwF3VC5vk0k+6YOADcgMEII37bxSGutpDLGeJ7f6XS4kNvtVillgLb/3LJ9Abxz&#10;CjW3FGhzZ3dy45xpEAAAQQwRotQJ/eSXv/yHy4vJasHrBvBWD/rdMAjrplZSuZ7nuayum6KsAYCM&#10;eZw3BmhCULbfQWDapjFaQQOrsqSYVnUNDEAQlUVpFFBSXV7NHQbOzo6ePXt6//69B/fvV2UBIFJK&#10;YoId5joO2+2zy+vLtq4d10EIC85t1V4Wha0d7aSf3tJJ7rpK66WvlAYAWCAUWsUzBHfPMQbckZlv&#10;kV5/vV5z3niea25NsDjn2igu+G2zre++AADc2UFBAMbj8Wq1rqoaGC2lNtBIpQginU53OBwcHBwA&#10;AO3UD93aYnEupRR2qmirLstZuLXOBpQ6xkDOuRQSGNPvdSAATd36PoujkBAEgXZdZrRqmiaNE6NB&#10;yxutdds21mql3+/HUVhURdu0rudLJTFEp2enGONPP3lelgVCMO2k3W4nDPw4igjBEIIwDO7fu5ck&#10;sfXYH/T7aZKmaUQo7nZSz2VxFA9Hw6ap16tlEEbj8SgMQ4RgXuYOo37gEYIhgFJK6jiu69omx2Ip&#10;UhnOheu61jxJSum4rjbmRtFjE1ksCRpAA43RWgi+2W63+63jMtdzATCe7xOCq6oywAjJ7SLXRnPR&#10;er4/mU7Lqkw76XA0ajmfzeeYkqpu6qYhhHS73SAI0jRtW44xNgbu9xl2qFTK9/1OpwMMrOs6DANK&#10;qedZU0YBbsXfvOV2GFdVVVNXWmvXZfP5GkFQ182w3+/1egQTz3OZw3w/EEJyLhDClDqMsfl8LoSE&#10;EDV1Yw9HpVRTt03dMJdhjD3PsxNJ2zB7no2gb4hDjTE2nlDfJh5bW6kgCKzxmC3fbS2V55VSUhsd&#10;hMFgMLDeAXEcGwANBIEfOA7L82KxWDZNW5RVHCej0ShJOhDCfVHus4xSZsW6s9msLGveCkKc+WIu&#10;hHr08PHJ6VmelVeXk6aSjuMmSTeOUosJvP3WE8fxPvzwo9lkVpZV2/Cqqi+vrlfL1WazAwBS6riu&#10;Z99b+4rqqjUGtG1rYTFCyMMHD+wAyPLmoiiyQT4IY8vfa5oGAiCF0EohCNMkPhiPHzy477rub37z&#10;W0rJO0+eQIAuLy+KoiirKggC3/c2m7Uf2jhN0u/3kiTZ7/eTyVRr0027Tx4/kVJFUdyJ091m98nH&#10;H3/26adZtt9t99vtPk2TH/zg+71el4uWENy2ba/XIxQrLR1Gx+OR9U4bDPpXV5e+G7jM++773+t2&#10;e3/zX345HIzybG8Zm5vNZrlc1XWDIVZSF3npewGXarXeQAT7g4HnBdoYhNF8sSAY93o9IWXbcmVU&#10;kiae75dVaYx1UAeOVe44jsc8YGDLGytCMcZkZbHPM6W0MSCKY8/3EcJ+EE6n0y++/MrySiDCEADL&#10;uLH5Ava/u5b0DxvjfxH4/WdfQAgh+BcQ4N97wjcPBP/IA9/a4xultVYGaIRuUxLsiXn7q+w3EEKb&#10;2UsJNkAJ3niu4zKmlNBCbHfbi/OLoio///LLxWr53nvf6Xa7b87PJ5NJXZYE4SAM7RaNMWbMdV3P&#10;nvj9fq/X69VVlaZp4PtKKUpwmiZJkhZFgTHu9/pSKYiIUbBteFFUrhv0+yNKHZf5ZVmOD44wxnVd&#10;AwDiOLasfhsruN/vPd87Pj72PO/k5MROTLrdDiYoDKNOpwMAGI/HruvmeZ7le9/3LatrPp8RQg4P&#10;jv7u737NmEsINsp00s50Onvz5rxtucMYIaQ/GOz3+7Is4zRp2tYapM3ni8lkgjGOohggUBSF1ibL&#10;sqZuNpsNhAhhxHlLHTyfz/N8n2e7w8ODuq7Lojg6Oj48PFJKT6fT3Wa33mzKslRCO653dHQ8GowP&#10;j44Zc6MwLIs622dKKmBgGITj0Rgj+uWXX7x6+WYynUKIPc/zvGC7250cnxBCMcZxnFR1m+eF0joK&#10;E+Z6adIJw3gymV5dXWmtkySN4/jg4PCdd961nIjtdseYizFZLleOw3a7vZSq3x9EUcyY2+v1MSbL&#10;5fLzLz/HBBOKJ7PJ6/PXDqNREt6/fy/tJNvdar1ZQ2S4bDfb7dHJse+G203me3FdcaARALCumt0u&#10;axqeZdlwNOr3BwgR1/WZ40qhloslBND3guurq2yfEYxfvXw5ub6Ok/j4+LjTSdqWz+czjLDjOK7n&#10;AYiM0Z7nOg5FGIdhGAQ+pdRxGXPdMPDvIgYty8GGjLQtJ4Qy5gEAhZCbzRpC2LZNy5ss2+d5DoCJ&#10;oySMQoQgpSTPi88+e75crhhzj4+P3377cRwnNiTCGO0HvucxbXRdV1pLBFEYRlEUU+pwwT3PPTs9&#10;hVBn2db16HvvPfvu976/32f/+I//xFuz3xfLxW672263O97wOIoxoW/enEdRgBACEGhgfM8DACCA&#10;yqIk19fXNn17NBr1+/0kSaSR2+12nxeYkkZwSmm3N7CMiMePH4dJTAiZzSb23n72/nfiON7ud91+&#10;jzqY+cz33fVmPp1PWlEdHQ/Tjte0VStL5jmQyLqufd/HxLS8IgS1rZCcN6JBCDW6hkzJRgaejxE1&#10;IDTGOI7DHAci0HCpFTAKOI5DKbXdpi1f7IlrFWJhGDZlZedt/X6fUceWgzYEwqp9yrK07KYwDOEN&#10;NcWR6CZ4U2tNKcYEAqjBTSynMkZpDW+nffJ22i2NMYwFrudYWVocx77vVlUhharqar2Zl2VZ5FVe&#10;lUUpIQaHJ4NB2iUuiMIkr3ZhGOd1bQwAGkKAIISiEbPpoi5bl/lKIkZc3kppADCQEBPHHcHVriyC&#10;IEAIEIip66HA01J0usl6s5zPp4HvP3p0+uTJk0ePHr34/NNf/pe/Wc7nAADPY77v9/v9fm9IKR2P&#10;D4MgqOu2bXie51rKPCvni9U+WxpttYt6cnVNCHn65J0gCByHMub4flBVzXa7ZY4HIWTMk1JZbYNl&#10;fxFCHEa11k1VEkIIhhBCa6NtjCmrvKlq12W+7xFC4jgMw5AQIhsJALKRqhjjMPRvoQBxcjKEEOZl&#10;BgCIg5Bgp275Yj5lTtDvdY6PTxFhUdytmjZJkjAMkyT5wQ9++P778n/4H/8nKTVlHtYaIaRkUTUt&#10;ANoLmGl1VmYIgeOz4x/++E+80OGyNVB7rgMxFFpCDIzRhDiEWeWtY6+Hcy65sFZ1GGOjoVIKQkwI&#10;sZ2JPWstL+6GSKkBAEAbpYFNXwQKSKmE1TUpCAwwRn8zeFbKGIAg0BYHvjmVjcIYK6mkNMIACAFB&#10;SGqpoCCAQIogxkkn1RrsNltGmOM4shXdXupdeXVTMicQQhJCWikWy+V+v2d+4FAXIKSMtotZylZo&#10;hTGUkmNNEf49g5DfLzhulKsW4raYKgDgjoV71/nbKkHK9lsDdP1NEjAAAOg/NmUHxmAI4a2DCQTI&#10;aCiVKcuKS0AogAZQBHuD4aDXr8qcURjHkZKcc8lcHwBAKbt378FuvwqCSGtAKROiAgDYoXVd10op&#10;4lF78UqpPM8lB6ELEEL7/X673V5cXO33+zgIO53Oer0xAPhRrJRaAFNWbTuZOK6LEKL0xg5HKmXV&#10;s4QQwpj1E7Zbhu0eEUJBENiBo605LBEA3Yp4LePAwo9CiDzPO51ekiRFkVn1sR3DE0IA/CY86Q6+&#10;sPea9Z2WUlJClFLWCBpjjJC0L1ZKudlssmzn+77nBRbwdF13PB73+32bV2xhH0t2vctb4pwjBKw8&#10;+G7Bh2Houq6SvNNJgiDQquWcA+BbVtF8Po+j1IIGnDc2fcqqB5MwmpbLYrPu9Lpn9047nc6bi8uD&#10;g1EURZQyjGGadtfblev6EBopdZbtyrLkTa2UARTXdZ1lO4jUer0OgiDt9iCEhJDRYIgQIgj5vm8F&#10;S3dwU6fTwTB//fr1drdLkkRrYKEtCGGel/ZAsZL+m5GNMXdCPq31XcYphFBjvdnsjLLJSbooStny&#10;IAjujphut0sQtmQW13WllIPBoGka69rlBb5QknleNZvZd8PzPBtobGvQsqztnsk5Pz4+7nQ6eVYy&#10;xjCB6/VaCmXnHZxzoaQdXlhnZqWU5A2lNI5HjLHDg4Mvv/xyuVxa0A8YaIyuqsom+pZlac2l+/2+&#10;AXC/39s0bEuwp5Q5jmMN/NM0BQDM5/PXr1+Px2ObW8s53xf5XcNsGUB2zViXcrsOm6axkEKSJGXF&#10;pZRKSc7lcrGum8ZxHN8PjDFZtlfKYAwxplqXu102n88tpo0x7nR6YZIaY8qynExmq9VCa00cijEk&#10;hAz645OTk+9973vnVxd5Vk8nq2u9ePbe+7ALPS+YTRfr9bYsmjevL6VQxoDFYmnT1FvBCXEw1vt9&#10;Vtf1aDR69uxZFEUvXrwoyzLwI9sMAABsf+v7vm0XreThLgJXCBFFESHE8oetUXae59PpdDgcHh0f&#10;TqfT9Xr985///PT01HGcwWBwcfnm1Zs39nbAGEspXddxPQ9CaEN9IYSWXvTxx58yxjDmy9kSYXBw&#10;cDCbzSaTyfmby7Jsnj17ZozJsuz4+FhrbfNF5/O55TvUdb1Z76IoOjs7e/HiBef86Oio3+/blGBL&#10;NvF935LYLXoPIVwul8fHx6ODcX842mw2eZ4bY6zLq21aRoOhfeGO4yhtsQEFIaSEaq2LogQAWAoG&#10;I9TzvLrR6NZcoGobu8nUbSOURBhLqf0whree81Z68P/q8e1O+P/D41//5/AP3KG/TfICv99mf7ud&#10;NrcJCPZ2IBQ5jiPbpshyz6cBo24SHI9GUomLN+c2IPfw8PCtt95arVZlWV5dXXHeOI6DHRqGoeWw&#10;WJcyz/OiKBKSt23b7XbtLeZ5XlvVCJFut//kybtxHNaVLIq6Kvl8OrMMFNd1gyDM87xtW5v9Zrkk&#10;nHPrlWCMKYpit9tZL1+t9X6/Pzk5qarKJqhNp9P5bFnX9cnJiUXOsiyLE2tyQaSUGFMbkG6J9HlW&#10;Tq6mUvLr62kYhpzzLMv6/X5VVUdHR9v9bjAYAADsX+z1ekVRWFDKdX3HKWzCdq/Xo5TO5/NONz08&#10;PJSq8X2fc/jk8cPT0+MXL15Yow1K8WKxmM1mgqt7p2e+FyWdlDEPUZImXZucvMuyzWY/GAwAgPtd&#10;3uuK46P+4cGpEGLd3xRllm2yzXZFEHYc9+z0fpZleV5KodO0y5i32W4JgYHvaQ0s0yHP8zAMB4NB&#10;kiSj0UhKuVgsbNiBPUfsXWzvdHsYWWTy8Ojor//6ry+vrva7XX/YSdM4juO33n77rbcfJGlQlnm3&#10;28myLcFws1lZUfR6sV6tVu88fiaF8RyvyKvZ9fLy4loI0R90X359vlxs33ryuNcb5FnVSbv6VEOA&#10;CHHKsoQQv/3221mWffXVF1mxj+Pw7N7pyenh/ftnl5eXFxdXvJWdKFputkpb/ghyHIoJJIQUZSlt&#10;rS8lpbTb7eZ5bl8mY6ppmul0GgRFEAT9fj+O4/V6GQRRGIYA2vpHLRYrCGEYuQDAqmq2m/3XX705&#10;P7/8xS/+7Pj42JLa7MFRlqWlFHkek1JSSpwb1x3ChGe0qqraHi7j0ej+/fucy4uLSVOrOAyVxJ99&#10;9ryqSluxAIPsTPbi4mI0GtRts16v+4MexNh3WBLFJPDCKIjtlpfn+Xg8JszZ7TKAoBCCumw4GnU6&#10;vc1mk3Y7w2GfEFSW+Xa7pRSfPbj/+PFjY2zMQx8T4HhktV68Pn9pgIxiH1FQNxmhCAMATWuAwkQZ&#10;xBFGRnIFoAJcQYGZEaJpZCGkcCgGVEqlgpgNur1NZ1/lXLZaC22ZwsZA2ynVTZllGQIGaIUxRsAE&#10;nhsGASO0aRqCsC04bMqFZZDWnG92G9/3B4NBVVVt1do9WioJANRaIwCgARghhxCMMaEQQwBu6CtK&#10;CQGNdhxij3whDQTAgBserBXDTK7nWbav6qKuLRwEpMaeG4ehw6WIwq5W2GWB0aSulIaKIkowJJAA&#10;gCI/yvdlmZdJmGgFpUChH5emxa4jpc6yjGDHi12Y50AZSihE0gAteUMwrMuiqQuMzOnJ6Ec/+pNe&#10;rzebXX380e9OT0+///3vW7kXQBZPI03DN5vdi8+/PD+/WK02Vdk0dWM06PUTQg2jlkCIrHVDKwXi&#10;bVHXYRj6YdwfjgEi6/UWAJBnZRTFGNMbSozRNpfVVqJZlhklkiShFAshHEqjIGzjhjEHAECpscft&#10;ZrNp29bzXYSI7YfjOHYcZ7/fc76dzWZpmmKIpJRFUWgIfJchiIWGQrYdjzVcnZ+/9rzg3r17QZj2&#10;h2ODGCHk6OiEELJYbYRooiSu2wZB5HiO5zucN0EYPnh49v7334s6rGpyCAF1XYqwhpoSginVWhNG&#10;LJArrKLJNgYQGGMQQDeh9xal1BADhCACt22huenzoFbSQKiN0loaKBEGGkilhTLGTliMMeqmAUYA&#10;ACk0wAgDqCFA5maoDIyu6wYZAABAACKEtTZcqlrVIQu0kJRShKHnMRF4ohFSqzCJRwcHZ7vy4uIy&#10;KwpCiIa64e2NmygmEGB5k1+orCMuRIAxBjEyRkEIDNCWmGBuJjS3FwO+oYxayu3tSQ8wRkYDYKCt&#10;Wa2C9AbSRAZqqL5VQPwxMdcfTOXtEP1GWmwAghATjLO9osg0tYAQx1GKgDQGaAODMKaU7na7LMvb&#10;tgGGGA3Ho0POOTAIY4wgdBlDiEAIrceDg1HVNmWVd3s0jKLA84E2vGnX6zWXom1bbBmJUgGgEQZx&#10;HJOmLgoRYFTWjS2CtZYEExsPC8ANkGvrWgiw1qqqGq11mhKEkG1ULF/UaAMJsExmADWhWCllsfey&#10;LNM0HQx6jFFbQtm+hVJq4fS77tf+UXtI3LjR1LWbpLaysWRs2x5bJKFtW15xS5febNZ2GpimqYXs&#10;2ra1tlJ3rFrbxhtjhMCcS2vo5fu+pfdDCLXWUoq6LpVsCEZaa2SM4zhAmizLPJ89efJks1kVRSGE&#10;2O12/X4fY+wHLoBaSX51dZFluzevz8ui2TKmlAEYuMyfzq67nf7B4YhgRym+Xi5EW3c6PQwRhkYB&#10;LVpOMaqK3LaLeVl0Or3xePjmzUXzVQUwqqrKYR6lxDr32LZWKVVXlbqtYKzPlr3TOefD8bgVwgo+&#10;AQIAQAwxhMBa0doiXQMkNPcYIwQBCJu2bZvGrSqDPEiwNBo7lCCsgbEfNIAaEZh2O0VRTOezo6Oj&#10;B/cfLtYrW/U2NaeUTiazTqe1H1nNRafTQQgtl8v1amuZqIQQ0Yi2bY2GNjqisTJjCOGNDh9ZEr79&#10;rDudzvX1NYSwqhq7Yy8WC0qwBb2Hw6HNs12vNnEcp53UGIMhopTe2Iw5Tl3XfM8lF8Ph0PO8g4OD&#10;V69eTadT6/XAGHNlq5SwbGdLoZRKtW2LMQYQ+r4PEbLEGIQQJsReHqWe53l129iuwtYoTdM2ALiK&#10;ua4Xp11CKOPePi8R2RRF0bYtF02/37dU/DhO27ZdrdfDUf873/nOX/zFX1RV9erVq48//bSu6/0u&#10;l1KLVrdtu1sXz58/l1J+8cVXsuVHR0dKqcvmUkkZBJEuCm2k74UQQim04IpgJwqTXndgedpN09gZ&#10;CgCgLEsuhNJWW4DtZcdxbKEz13UBRkIIK3moquri4uLy8jwMw3feeWc2m3WTtJd2drssDP00Tf/0&#10;xz+N0/RXv/pVy+t9tt3nuyiKZvNpHMehH5Z56TquQxyEkFK6KWsAzGazxRgN+iNgkA16fPz44XA4&#10;fP7804ODg/fee/qb3/xmMrkKAi9JoqbpeMxv27bMC5fRQb8/HAyqshmPx51O55e//OVoNAqCoK1r&#10;z2t9P4iiqCgKrQHEJN/tpTZHRyf/y//8vwZxVNdNXlZSG8dxgiA6OTljns+lagXHBGtphFRKcQBR&#10;VVWEEC6FXZNSSu5xawwppaSUBUHkeK6tl5qm2e12AEJIqIF4vV4rpbQBGGPwrX7z93yZ/6AX/Tfb&#10;13/98e3e9Q9+1T+Hl8HvC4btTgK+1e7e/fz2Eg0A0HzrFTiOEyRBr5so3SIt7e1wND5ilL148eLw&#10;8PDdd9+9urr66KOPADK9Xme/39s932oGjTG73W6z2dgJFOJov8tc6kCAPD9oeZPnecOl6xLiuE0j&#10;q2pFKUbQ6Q/GSs8dx+NcVlVDKSuqsmpqsisODg7soWC3eqnVYrXUwBweHlriOoSwLEs71hkNhkCb&#10;7XYLkRkOh1mWWT721eWEuTSKIqUE5xyAYLFY1XX7/PnnnU7n9evXs9nk6Ojk+KT36tWr+w8fnJye&#10;Zlm23e+bpr2+vtYQRFEktEII9ft913URgm1VE0gCP0zi9PT0HmNsuZwrLcfD0XI1ZdRBUMuWG6mQ&#10;AcNeP/KDtm2B0r20MxyMESVNLYqi2Gx2y+X65PjUj8LdbmejOvN9sRbbsqz7/WFVNUGQPHz4Vhyu&#10;qqp4Y94sFouyrQlxJpPZo0ePlJq+fPm6NxgppRaLVafTOTkZrlab5XK92eyAAj7zQ893qbPd7K6v&#10;JqvlOoqi4WAkhJgt5t1e34Jwm81mt88ODg4Gw5EfhHEcd/u9II6MMV4QaYgoJW7gQ4Kvp9O6yVvR&#10;lHXhe6zT62CMW9FcTa/OL6+CIOomAwwwQigMwyRJOedRmHAuJpOpUvrp06dhGK/X636nZyuQs+Oz&#10;vCqDIBiPh45DXr3+ardt4sjN95uDg4MwcN96dLbLciWBw9C+yJumAVorLbWAdV1mWWbr8zAMm5oj&#10;hDpJdzwc6ZtIBdi2LQTYZX7TVkqpum6FaJUSCINer2dBgaqqMAIYkigI79+7J7laLZYvPnve1s1w&#10;dPDOO4+73TTP87aNJ5PJamVFndR1HYhMnueUMsaY77lRlGAiT87O3n50bzgcLxer66uZEKhpdZ7l&#10;gZ/YSDmlJKXUY8xjrCzLN29KznnDG0owcWjk+QQhcnZ2BgAQStrdal/kCU6iJFZKcSWTNB2Px1qD&#10;XbY/PDz0wqBt6/1+Rx2cJMnbb7+NMZ4vFt1emqZpVeeLxeLq+pyLJghdaSRDhFCgdMMcj1AkREso&#10;xEhJxRHWnHNMEIDAGKgMCCKvIQBKTRjgjeBSI4OzYt/WyqVREHgQYlmLosiKomjaSmvdNFXkeX4U&#10;WcsrG9UQx3EYhg6hWZZNp9M8z2191k1TK3izWn9KKUWUc66UsYGuhBCHYEwgQpZqYxDCeZ5DeANw&#10;3dWatqCx9avVaN00wBpSjH3fR4gyJwwCn/meUhoist3vkBQQuZttESUJMA5Gjuu4RZ0RDBA0ECCX&#10;0OvtTtQ89CPZ6lK0kiveiG43lkLPinnLpeeJJI6rqiyzfVllhIK2rQe9lFEnPeg9fvtPO51OksRh&#10;4I6Gvb/8y38/nS6BQdPpTAihjN6sd1mWSamXy/V8VigFIACM4ZaDwHO6neFo3Gl50db1fr99+OAt&#10;hAHnom05AGC5WE+uZ/3+MMuKqmySJG2aFuPGluaUUkawZQg6jkMQ5JzvNlbiRYMgIBjbuQ4AwJqL&#10;5G0JIRSitXWbraSFEEVRuK4LAAjDUClVliWEJgpCO1ZXBiJEtru8lQYCeXh0OBhoLsz1ZKLN/J33&#10;vuf5YZp2Hzx6RIhTNJ80LS/rijhUaFG3daOaTjd6960n9++fuYFTVLk0IooiykhT1cTBzHMUUBQx&#10;e23qlpF8I860BCcDtZbaAAixUkYpbi3s7HMYYwBjLaXgXEqJEDTGcNUYoCA2EBlluDFa32qctNbq&#10;ZuKNFDAYYG2TxKUB1gjKINvo2EMUY0QINcYYI1vBWyV9GBKIXJ/5/sFmtc53+fn5m06n+93vfieI&#10;o3/4+98qpfZ5ZiCoqipNu0XV2N8HgWmEaHgDgEEIUJdiAgG03Fdr52FtmW60zX844Ya3zk+3dN+b&#10;TsmSci2qducce1cfAIAs8flOUWwJwPZpCEB0WwF9G4i2Ok+IMGGu0qXvAa1BU7eYIIfCcpcDqI0x&#10;eV6UZckcj2Dn5auvmqZ99mwgpQnD2JYsCKEs2/q+r5Sq64YQwkVFKX7vvadx0lksFi9fvgQA9Pv9&#10;wWAgtdlut/PlOo5jz2GEoOGgJ5V58+aNMcpC/Hb9E+JYQZQQwsgbYbzW2hrY2D1lvV7bVu0WeJf2&#10;7cII34mBbZNm7wXLILXmxhbiAwA0TUMdorW2vfcN4RlCG+R+N6+xAwiEEKVUKwEAsOJne7WO69nh&#10;lF23EEILBXMu7WTKmilwzi211W59dy5Zbfn55ccAACAASURBVNtaMS2lNMt2vu+6joMAMAhZr0vR&#10;1ACAKOm0Vf3g4b1nz5598MHfR1GUJIm58QNDdujb7XZth7PZrKMwIQS5LonjOCsLhEDTFpwnlSyG&#10;w6HH8HZdYQx9349CX4pWSB4EQdM00+sr5ritFJvV9ujkuJOkl9dXnU7HGFMVJWPMlneO40RRZLdr&#10;z/ftoiqKQqgbc+a2bY9OTvb7/U0pLzgAAKJv6JF2uMM5l1ITn9hYF0JiignGZLfNqIOFEGEYJmFk&#10;8dWyLC23xYagpmlaNc3F9ZUlCFRV1dQ7QkiWtYTkdniR9voWA8QYW5Gn7dKLMgMAuMy/o2BYJw6K&#10;iR02lWUTh8zzPIt+X15M798/7qUdO095/fr10eFBFEV2yAgh9DxPSd227Xa7Xa/X1hnFwkGEkO02&#10;oxTZv2KMGY1GcRzv93v7nt8YEADgeYHt85umsQvyZlXjbzLuAQB2zdjlF8ep1pIQAoGuqkbf0I4M&#10;Qr5lOhgDGXPtkUEI4ZwvFouyLA8ODuxB4Pv+j3/845/97Gfvv//++fn511+9+uKLL16+fG1HMz//&#10;+c9WyzUAQEpdlvV4PAYA3Lt3bzAYFEVRFIUUotvtEkrtxMcCoVdXiw8//PBHP/rReDzWWs/ncwhh&#10;p9MpikJKGQTBcDjM81wI4TiO3ep937djo+l0usszxpgF0i1GMZ9P7ee+3W4HvS4A4PLysqqq3W73&#10;7rtPHj1+9ODBg//z//pPaZreu38fQJMXGWPM7jxa688++2y9XruuO+z1q6qyau1er29xdWDQ0dHR&#10;ZrMZjUY/+clPMMZff/31er0ej8dHR0dXV1fZbn7XugyHw0ePHl1dTqzK/aOPPnrrrbfs577dbvM8&#10;Xy6X2+223+/3+33b25+dnQGMEEJWsn5xcSGl7Hf69lC26+eWNEeVUk3TaKnse+I4DkHY3teMMYiM&#10;uDWatgvbGGN4SynlQiAI8zzfbrcIEaX+sMP9//kBb3lM3/r2jz3tX/jht3tgfZs6Dn5fP2y+pQGG&#10;t5nwAGqjRNtq33M8PyRAc1GtVqtur5Om6U9/+lPLqP/13/3D5dX502fP1uv1HSqbZdm+yMMw7HQ6&#10;2+12Pp8rpTqdjud5ZZbbbdl1XcvdsMLX7WptHUkBQEKYKOpUZVWWueu6w1E/yzKjrVCIAwAcx7Fh&#10;11yK2Wzm+/7p6al1R7fAKSFkvV63dZMkydOnT6uqury8nEwm9twhhBRFsVO7m0kuKDHGWoPf/e6T&#10;s7Oz5XJ9796Dn/3sF9vt+vp6Whb1+ZvLl6++sqSAd589K8p8t9thRKIwmVzPppO557MgCJIkDiJg&#10;XWCWy+VkcgURODo6wBhHURTFo2y7Gg6H19fXVjlsNQgnJ2cIksvLK6FMlhXEYZv1NolT1/Wvr6fv&#10;PHl6enr661//mlJ2//7DMIxd1yfYiaJkPl0pZaqqQohQChBCUmrPC+6dPQAAtEK1bQsA2mx2RfGJ&#10;/UTKsjw5ObHDysViIbWxcqHXr1+nafrOO+9YwtTR0ZE9NSwZ6rPPPvvggw8Ojg4++MffxnF4/9FD&#10;z/O04Vm2ff78OSYgihnGqK5LA1SSxP1+3yLkGGNKyW63cai732cUMt/3Hz58aFFT12WdtHd5cWk0&#10;7vR7bSsq2CilfD90Xfd6Nv3www8PD8e9XufBg3vr9VIbKaQ8v3hlSZpJ7AsJPEnyKkPIICi3+z0A&#10;ABiktWzbNo7DTqezA1lRFGEQHBwczBZTW2nsdjuj4WAwsFC8dQ66urr49NOPt5t9f9A9OjoixGHM&#10;0xo4jut74WAwoJSen58vl8vBcPz06dNHjx69efNmMpkcHh72+/31ZimlNEBst+V+V3peOBqNKMFZ&#10;lhXl+u3H94+OTqaT2Wefvcj2FTD06nJWVU2n05ESuq7b7aW+73lu0Ot3sjK7vr4cDoej0bAV/Pr6&#10;WilllMb//iffY8xBEBkAB4Nhp9fzPFcqVZYlwrjXG7iud3F1eXBw8N577zGXYYwAgoPBcDgYJWnH&#10;+huND0ZSyeVydXl9vs92nW7seaxqKt93pGhch2ilANQYIwM1IRgCI5UwRislbwxgEQLQUIIxRpIL&#10;gkngB/mumE1mZd5opWUrlFK8bqqqqpuyaSqbXRQFodYyikKEIOdtmiZRGEjBJ5Pr9XqVZXsIgcdc&#10;BKHlJnU6adu2UipKqeu4AABjNMbYaE0JIQRThzDmWBWdUWK739RNaTUeEAKtlTbKhs3s9/vNZnN9&#10;fT2fLTkXwEDf9we9YSftemEUhKHDXK2RAURIQImLCcvy/OLq8vTs5OT0sG1q3taEIK2k57hREFdF&#10;NZ8udssdMgho3NRt4IVaGuYwo43kkgtZl3Vd1WkaddPovffe/elPfvTTn/zwnScP33//6bOn7/Q6&#10;sRTtl59/8dUXX/z9r//uV3/7q8+ff/XB33/65dcv67qq67ZtW0qZ47hCmbQTBYFflKUURivAmJt2&#10;E2AsmdMw10MQY0K0BlVViVYcHh4nSVcKYwxUSisNCHUoZVqbtm0cxxmOh1yIxXxOCKGEAADWqyVj&#10;rNvtnJycWJFYEPiu602nk4ODg6LMiyK/Tdo0TdPY9AghZNO0lDoYEwBMVVX2W5c5COO6aduWM5el&#10;3e5oPKbME1w8f/H5i8+/ZMz70Z/+FEIURDEA4Pj4pCiqxWKx3W9r3ri+I7TwAvetxw8fvf0gCL2G&#10;l9Jw1ycQgVY2CBnqOggjgEHLWy5aITkXQklljLYyV62UkgoAqJTSUkMDjTLAAEocJbXvBcxxjQZl&#10;UVrvYmA0MIYSgpABRhol2raGECglpeRaWVqJQBABBFreQASt4vGGeG9uhMXEIegGfMIQkRtTKIQx&#10;AvYNBAhgBG0+thSiLpv9fl83vNfr+3643W8hhJ7nE0ybprUEWm200looCZE2xgilv//D7/T7HQAU&#10;oTaL8c7a6pvq3yY6EkKVuut7Cbhla1NC76zmwjh2Pa8si6oub1r9b3KAwY0MGENtNATWXggZAzCC&#10;CEKrm7KuYQgiJTUEMAiSX/3tb3bbvKn4cJCOR2OtZFUWUsnZZNrwVmndtLysakxoEMZJp1MU7Xqz&#10;F1IRyoosJ5R4vl/XTVnmjDlSCs5FlCZFWcym016vGyVx07SWxZrnuZSyrIpOJ43iOE0TA8BytVJK&#10;Ky0N0JQ6YRi1dYMwDoIgikKlJOdCSslbLlouhEYQW0AsSROrAbbeOdarAwBgqwfecsscsGMgYwwA&#10;BkBgXaP3+31d19ZRTBsF4DcIswV1bfVjeychhJaKEuL7vj2Z7KemtbF+PbZ2F1JKrVzmwFsSpg3x&#10;QghijIIgtCiiRQurqrKtiMUnLS838Hw7w9ms1z5jcRxVZRFGfpomUgrXd6uirKs2SuKj46PFcvnp&#10;J59iTOx+awGH2fSaUdof9I3RrusWWUEdIqXMi/zs7LThTVmVSsmmbaqi8Fx3PB5RB/c6HatsLMuS&#10;EhwGPsGEOtT13Ia32X6vtDw6Pur1e1obRDAESAph+VsQgKoqpVQAgKLIKSVCSAghZZRSYid9B4cH&#10;lJL5fAEAEFJYGf83SDuEUinBOSGES44IxhAyxjAmmCBgjOMwpbTrelEYWAq0tZVK0xRTp6wqeGsW&#10;tc+z9WqLEC7LCkKgtfY8X0qFEPaDIIoiBMl6vbEVrZSSc85F2zTNt0UTLecQQoyQbTiVki5zEEJV&#10;VTZNo5WklPiu57puWRZlWfZ7vV6vZ+9QOwwaj8aXl5eL5XK5XNdVaYePhJBOJ83zHULQcagfhDZL&#10;jFIaBEEYhjb1TQNNKcUYEYKN0ZQSz/MBAJbrbj9lS96pqqqqKsdxPc+zeKBVinLBhRCYUOowIaQx&#10;QEpV103biLZt1+uV53l5nhFCijJHCDVN5XnuvQf3/uzP/+w//Ie/PDw8+OKLL//qr/7q1atXhJBs&#10;l/OG/+wnP5tNZh/97ncPHjxK03Q4HFpidlPXn3/++fX19Xq9NloPh8O8qKIoFkLudvswjILAu7q6&#10;toJbAOB0OrGRBPaWdBznhz/84VdffWUt4gAAljSR5/lqtbJWc8eHR7xpA88nCCdxHMWRHS0ZY7qd&#10;LkL4yZN3vve970opP/zwn95cvHn69Onl1aXru5vN+vj4+OnTp6enpwfj8eXlZb/fv5MFUewopQmh&#10;Qsijo2Ot9Xq97nQ66/XaddmDBw9Go9FHH330+eefB75XV5XgItvvPc8lBFdV3TQNIfjhw0dSKtuZ&#10;e57X73YvLy4sv91O5Z48efLw4UMppeUX/OhHP/rf/9P/0bbtYDAYDodXV5PFYhlG0XqzWa3XcZIg&#10;gNbrDaXEdV07FEAQIYRuJE5R5Lqu4zJMiJIiCAKhlAHAaJBnhQ1WgRAQSj0/kFKtN5vpZIkJAQAA&#10;ayj1b0G7/6xHvRvO/jNc99s/tFoz8wdP/vYXN2reWw0wur257P8J+cY5X3LxrZMRQngXg/RNXIL9&#10;EUIIExSHQdtWeZ45jOw2y7qpeNPMF/PhYPDuu+9wLl68ePH6zSshRJKmURwGfqC1LqsKAMCo4zIW&#10;xXEYhlmWrddrrbXneZILAG6UKe6NBsee8tBhLApCYKAUKknSMIqV0VIoKWRZVoyxbr+/z7Ldfl+U&#10;xWA49Hzv/PwcIfTWW2/5vm9Z9HZsaj0CtdFFWRgN4zhpmub6+nq93tgFo5QqmybtpP3BQGkTxYnS&#10;WnK1Xm0odUajUVE1ddPss3yX7WeLBSak2+sT6vh+cO/sTCutlHKoo7VOkoQxJwzD/T6rG66UzvN8&#10;Pp8rJQEEBwfjpql6vd50NqmrIkni7XbrOE7ohy9fvnSIk8RJ23IbtgEAFK3y3ODxk3defv366y+/&#10;fvL4naqssqJoW/GTP/1JHCdff/0SIbzb7rQyeVF8+tlzpQ0E8M///C96aW82mxsDXOZiSuu63m73&#10;TVMDAJqmKfK8LAqLiw6HQ8ZYt9e3mhcr1nAcx2Hs5OTk/v37i8ViuVw2TXN+fn5+fv7JJ1+eX7xC&#10;GDOPhWFSNRUXYrGaV1UFoPZ8FiZeVeXKKIJx01bM9TzfdxwHIpSmnZPjk816u95s86yACNVNk2Wl&#10;Q1nTNMwPtIFCSCkVgsYYowDoDfpxHGdZdn7+Zjq7Ho363V5qgCQEas2D0GWMdDpJnMR+4CZxsM+2&#10;2qg4jhyHGmAc5gADyrKSUgV+0DbNYr7cZ/vtZi2FHPSHnbRr7d8/+/T5q5evPdd1KF0t13mWVWXV&#10;NA1zXOY4jsMQwsDAPC8YY7aGzLJsvVq/efOmbspnz54eHh4w5lipDkKGcy64AABSQiklQjRZtkPY&#10;PHz0kFDy0e8+WS+3UhrHCcqiptTRSnc6HYxxlCau503nU+Yyz3NtCqPWmjns6vLK93wEEX5yNmxb&#10;DiFarpYYY+a6DnMb2ZZ11ev3fT9gnmuMuXfv3nA8zvK91NLOSsMwaoVgjFmAe7Nd77ONMjKKfQC1&#10;NgpBsFzMlotpEHiMORBA4iCCsYG2zFMW/wHAWAAJWohLKQShUQACPJvOF9MVMIhgIhoJADRKRlHo&#10;OGS320IIh4PefrfNi32eFVrr4+PjNE1n0+liscjzvKr+b9re/MeyLL8TOvs95+5vjzUjI5fK2qu6&#10;a3qzYayZ7qbbQrLE8O+BBAgJJBCi8YwZ2zNjG/AYm7a7q2vt3CIjY3/73Zez8cOJyCrPADNCECqV&#10;UhEZLyLfe/fc7+f72WonzYIWOmU5QmgyGRNCGPOUUhDAW+qGYmCtKz3CGLrcImu0tabru7qpnEfL&#10;nWIu2sHNgtZa2d+67OI43dvbHw9HmNGqqsqyklJBTCAiyljhh4TRvu/mi5uPvvPRbGdcN5XSHaUY&#10;GiO4Dw3crrNsldVVSzCVjew6ySkXfhgFUd9JCKDg3s31HEEgPOL73Bp1c3Nx8frk01//cjG/2ptN&#10;6qq6uryghFRl8fzpGYQAApym8WwyYp4HDCSUEsL6Tokg8Jjw/cANDVUFwpBRSpfLeV1XYRg9evRo&#10;PBxHYSS40Nr6IoAQda3sup5SjzKPc59S5txflBJKqe+L7XYLAUAIKCmvby67poUQJkkMAFivVi6N&#10;o67rLMtms5nWqmlap/J/wwK6e8Zyuey6LggCrRW4k5JqbbjHheDM43t7+0mallXz7MXL8/OrvKh6&#10;qabTnY+/+8l2m2OKB+lwMBptt5uziwupVdvXAIPxdPjeh28/fHzMQ88ia0BPGIQEQAwxw57nEQ9r&#10;a5q2NQ7pKm2MhgBAiKw1Rls3OJZlJZgwxnZNxwmHAOhedXWTb7Yvnz3/8suvf/vVV69fnZ68eNlU&#10;zXq16vuOIuxRAhFUSlktAQDGWGAhBNAo0ytpjcWEKNkZYAB00Ta3OId5TEltrAEWAgiAhRYAqU3f&#10;dxbYvu+cLBgCqLUyylDqTcZjrYzLiQmiEACIEYmiuCprACDCRGrV972xFiLgcSaNAlB/9PG748kQ&#10;YUAZRshJIfCbOcTRiW/miTeM5V0Bklt1WzfcM8aiOHYJGW76NMZo+0YEfQuAAQTGGAggQrekL7rz&#10;ALsnBwAILdTaUkLTdPynf/Lni8UqjqI4ideLxXqzMUaVeTmfz6uywgTHceL7AcLMath0vcfEZrOZ&#10;3yyrqnIOFoggY5RzzzFFfhQMh4O2bbq+9cPQ84TsVRiGrlRGSlmUhdYaQLTdbuumzbNstd5m2ywI&#10;g8P9Q22skgrTW/6tbVsAEcZYKW2MUdo4AMAY8wPfGNO2nbsK3IcbRm+10A713l0Cb54kIYSLOXiz&#10;AHZkpvtwmSVOotn3vfsdMEJupwshdEHHEEInRrgjq8ktCw1B27YumtJBLPe0NE3r+hgdw+PGfTcD&#10;uZt9HMd91zVtVdd1WeYQWCE8xnAYBpxxx/Fe38zn81VdlVm2XS6XZVGYuygsCGFRFMvl2vdFOhzs&#10;7Ozcu3eUpEkQhEpJhGCaJnmRd13bNKrvJWe477ujo3sHB/tVWSyXi6LI8zxzfCAh1BeCed52synz&#10;WhvlcZ4kyWaz5Z53//jBycmJL4THPYIJAMC9Ol3fU0o9j/d9jwkRQmht2radTCfD4fD6+sYdARBC&#10;14AGAXDmZ2utx5gxBhPUNA0CwDm6IUQYIZcaIoTACDqi2wVKe54nlXYEsjGmk3I+n7dt90a37Lzf&#10;LkwYYay1llK5/boLGqWUQgQwxh7jjDHXhmUB0FrbOzc+IQQj2Pc9IdjzvLpqATDQAkopYzQMw9l0&#10;mqZpWZZt27o3iexlXddd39d1Bew3l7kztTpBgQXQJfk7JZujfRwA/jYn5nkevwPADvY7ikzf5a6H&#10;Yexs0hBCYzTG2Bjt0uOCIDBaV1XVtVL2yloLIdJaM0bn87mLpXAxYJ988snPf//nDx48WK/Xv/jF&#10;L/70T/9FnufWWt/387x49OiRUvpXv/pVUXbvv/+eUurrr79+9erVbDZL4vjq6irPc8fGnJ+fHx7e&#10;y/O8qiqXFeLAatM0rkjize/mPgghjx8/dhWmbyK+3MXoXjjf9/f397Msc4/meR6hxDHGSqmubV+9&#10;enV1ddX3/TvvvJ0k8XyxbNoSQMsYyfNsZ2f24x//YyH469NTpeTl5dWvfvUrKXvs+q61cqcspfTe&#10;vaPFYrnZbKuqHA6Hs9lMSvn8+fPNZsMoLYri5ma+WCzG43GaphcXlxcXCwC07wsueOCH7rc9Pzs7&#10;OTlxz1sYhtbaJEk++uijX/7yl1dXV4eHh2+99daf/flfAACaplmv13le1HUtpQyCwC1lgLF5nrt7&#10;tLszupRsd6p7zHMEJsa4axvP87gQbklXFEVVVcxjFhhKPUp507Q3N4uiKBAm8M5o8/8AgL+Ncv9f&#10;AGDw9z//b2NgcFeD9O0vfdvxe5twIW9j/795nFvo/M2DIwjdO4RiHPjCGCU4n46GRb49OXl+dXV1&#10;dXnZNi3n/OnTZ6enp1VVUUr2DvZGo1Fd1UVRrDcbY4wLj2Ce5957rprbpeRYa9u25Zy7qC1CKELI&#10;xbYncYrQbXOnMUZKBQD0PI9z8ejRw+MHD09PT1++fPnll19qrTebzXq9Pjw8dKVf7n1ya+SB0P0C&#10;p6enX37xVZ7njx8/FkIghAaDwWAwrNoGQnh8/IBzwbmXpsPBYIgAcj06UZJYa9u2a5oWAPDeu+8f&#10;Hx/fu3eUZdvtNh8Oh1EUv/fe+7PpTtO0bdt5nkcpy7LtcDQeDoeTyWQ4HDJGwzA4PDwQwhNCrDer&#10;F8+eCsEZY5zz5WLVd2o0mgwGoydvv3NwcO/V6Vnb9m3T972azXZfvnyltfnOdz5hzEvjFED4u7/z&#10;H6zW688++0xK6bbuL1+8nN/M3bvkyZMnVV6+ePHyq6++evbs+cXl5c3N/Or62hd+EAZXV1fuTBBC&#10;uOhsAAC0QFvjlmWOuKaMDQaDpmmyLHv69KlbNAdBwBgOwnAwGnZ9a7Stq6asSmvM/v7OcJRyQZmH&#10;ITCbzfJmfsMIdZa6ru21NrJX73/wAbC4Kuu66QQXYRBHUeSs3ZhSzgUAqCjypmullsZYh9SGw1RK&#10;eXNztV4v/YCnabReL621lGEIgeCiLHI/CILAD3zuC17VZZHnCOMkSfb2dl16iIt6K8uiaZq2bSil&#10;P/zhj548eeKGmcvLy+vr69lsaoxZLBacC98P4iiWUm22G4yRy0ZRSnmeCAJ/OBxPp7MwDOM43mbb&#10;i4sLAMD9+/c555vNuii3WmljLbCQUCJVX1clAPqDD97f3d15dfr6008/a+uOUR8jj2CPMhqGked5&#10;Igxdw5HgYrPNnEq1qqqXL0+KoqyqOo4TACB+uDMMA98P/M02K8uqqiutdZykCOL7xw9836/qint+&#10;GCeDwdAayxhrZV9WTdt3Wpvd3V3ue3meW6A9j0AMCAVtW1ugCEVPn/5WynY0SDzOEULMoxBCoxTC&#10;2BiD7/oqjFYQWAwBgqhrO4KY0bZr+/PXl23Vep7ou54gaoxpqjIM/clkjAnE0BKCOWfj8fD4+Pjo&#10;6F4cR4vF/Or6KggDYIGznjdNYyzgQlBCKKXG2L6XTuOHMELENbZZQgnCgGBMKYEQ9H1XlWVZFr3s&#10;ORdBEBpjtTbcE4L7lDAltevXsQASSi2AvdRt12qt27auqrJXilBKmYcQ7vp+k2W90nlZXFxsfvS7&#10;H8aJaJrCAm2NwhBwxousvLla1nkjO00QxYBR4mGIldTW2KZtpJRFUUJgg8DfnY03q8Xlxavr67Pl&#10;YnF4uPPTn/y479r5zU3fdb4vOOMIKIQoJlz4ESFUKm0tpIQpZYqiRBBSQrXURpmmbsOQHhwchmFg&#10;rJrMxg+Ojw8PDgnGGJMwjIQfaGV6qS0ASllCKcQIImSsLYsSADAeDdu2LYo8yzJGCSF4s95Yayaj&#10;cd+3dVVlWSaEMMbUdWWM0VpxzrVREN4Snl3XAQuqqnTLC3dXppQ2TQ2hFcJ3S/QoSuI44b7oezlf&#10;LL/48qvX5+fWIuH7Vd1YAL7/wx9pY+qmVUqPxsP1enV5fWWArupiOB48fvLw8VsP/cjTVmJqIYWY&#10;QkQhIghTRAjWVrVd1/St1koqqbQ21kKILLDWaGOMUVpJCS3ItzlDlBJqlFktN8+fvvjNp7/51d/9&#10;+vmzF+vlJttsV4vV9eXl57/5bLNdE0yssW1Ty65FEHHGlVQEUaVUXTdKKgghsEBppY0ySja3Yar6&#10;LlnaWte5aqwy2hhrrNHaaKMhML3qEITW6tslGaZJlCCIhB9EYdz3aptl6/UGWCilKcuKEIow6fq+&#10;6zoLACaYeUwZibH9+LsfDoYJQhYhR8dahAhwiBtCB4hdIq51eVYOeEPsPg8RUlI5Mpl5PEkS5+Xu&#10;nO3G/TO+mWosRABAYIx25DYwzl8NIITQQgDAGzLYaEuZNxrN/of//hdKmsl4TAh+9fI0L1QUsjiJ&#10;IYJlVSqlIUR10zdtV1X19XzueaJu2s02o4ymgxhhhCBwUYST6SiIQwjB2dnrMA79wB+PphjTLK8s&#10;AEk6GI1H6WBAqceY10uplMKEaK2rulVKccG7ru+llEoySikhXS/btkUQAeuWek4HbRDCvu8zz3Mg&#10;kxDiGEWMMaXMiZZvfePW/j1xHgCy730htFZKSQgAwRgj1HcdBBAj7DHmC8EoAxZYY7q2k87fQWjf&#10;906H6ShlrbVSCkIEIIIAYUwIppggCGzdlE1bS9VrZRyBzDm31lRV6VQPLhHXyRcdUAmEr6SSqovj&#10;mFMGreXc49wLAz+KQgSR0kpr0/dSdp2jTAFEYRgGYUiZt83ypq4ghADD0WQSRWGaptSjjHrWgsub&#10;a6mUCHyllBCCUjQapelgUJSl8LgQorqb/OI4joOYEeacSE3dzOcLSpkfhnVT+76/t3/w4sULBJHH&#10;eVEUYRC6bA+EEGPUVUMzxtq2cbb/oiy63kAIHjx4sFqtVqs1ocRaa5TSWt0J+yEAQCvFOQfQaq2t&#10;0ePx2EmRCcGTyUQIDiHsZNdLKTzuECxjrGk74CRPECppLi+ulDIuAt5VQFtrNbCYkK6VbdM5gdV4&#10;PAYAuFIlQjFjzGO38gEHNhBCgR/cJVdRgpFrpOScIwS6rkPQMkallIPB4N69w9Fo5Do8XQ/karVk&#10;jCqtXciZEDyKI0rJcDScTMZGG0qp0QojyDwqZb9YzKXswzCI42izWjNCMSGuFYkx5gs+HA7CIIzC&#10;0K291F2/KOc8SQZt2+b5NopCt7KRsjfGCBE45twFAiNMjLWuPDkI/aZt5ovM8/B3v/vdn//+z773&#10;/e9L2f3N3/z1H//xn3z++edN02qti6LiXIxG493d3Yvzq2ybi0BMp9O6btu2G43GcZwYpay1aZoK&#10;IWTf5nnR97LvlTHabYhGo9FwONxsNgcHB+PxuCjKm5t5FIUIoaIoHj9+vLu7++rVqziOnTPTzRhu&#10;3VPXdRAE9+7du7y87PteSllVFaa473tkbw+xPC/m84Wx+uzstecxC4C1OkmT8Xg0nU4PD/e1Vm3b&#10;XF5djsajosyqupxNZxCCoqravru6bYe66AAAIABJREFUvJRShWG4v3f4/NmL09PXCKP9/b3JZJLn&#10;+dnp66osIQRaawTRYtGEPnn86FEcxnWZ59ssieMHxw+s0cAaa/TJycvLywsA7Hg86vuuaerLy6vr&#10;6+uvvvqqaZr9/f379+//T3/4h27FppRijBqji6KM4/j21FKy61onBXcnjBDctXBDCN2pbq3t+/75&#10;i5ddL4PAdxIS59GY7ewoqRFGlHlVVZ+dXzRNayxACNt/FwD+v0PF/54A2MJvvuUb8haAb+uZ32iV&#10;bnHsXem9++Rt1oPSbwDw7d9GAAD7BhAjhNz6jDHGGKUEAqv7tiYEAmuk6ozWEMMiz5nnaaXLsqzr&#10;qizLqq6ybHNxftG2TZ5naZq0fdu0DfUYoQRjZIEVnif7nnMvisK+7wCwmBBjLSXUhe0HQYAxxYR4&#10;zLPWuHELYWysruqaUDYeTauyTtMBo57WZrlYWQMePHgYx0lZVghiwf0wjDgXjHoAwKqsEcIQotev&#10;X2sAJtPp0f0HShvmcYjgzs7OvaMjAKBUqmk6rc35xUUvNfM4F9yC2x7IzXa73myDMEzjdLFYzG+W&#10;RVFslusiK/pelWWhlMrzjFI6GU+nk0mZF6vlOk3i/cP9J0/eAsBeXp43TbNaLeIoYoxZCyBAi/kK&#10;IeQGdUoZpUxpIHvVND3BzFjw8uUrhPDP/qOfP3r0+GD/YDgaT6c7p69OldQH+4fj0cTzOEJwOBxm&#10;Wa56dXz8oCrq5XKllE6SlHMfACh88dFHHyGIzs7O+176wt/b3S3yIo6i0XjEKJNdDyB0GpmyLJVU&#10;dVVFYTQcDM7Oz9u2PTg4iOO4rmt3vvnCp8wry1JpKYQXDaKs2CrTh3GQpGFVF0WZx3FSlFVV1U3d&#10;VHWT5+WjB28Rypu66TuZZbnsZBzHBgKAYNO0g0E6GA3rpkQEYoSlVG5FGAR+kiRpGm+3W6Wl57Gu&#10;azxCZSe7plut19aaKAzn85uLyyvPY9OdHYxpUzdd2xttGGVJnMZBgBGiBIe+zzwvDMM0TRaLeVkW&#10;g0Fa19VyuZhMZpQyCFGaDoTw3cKFUV7lJSWEUXb66vTi8toYI3jg+8J5u7jgzvJDCJnNZtPppG7K&#10;XjaBH+zs7oRBIIQXhoHvi7ffebJYLL744ou2lYTyzaYoy3YwGgvfZ5yt1puLi/Pr6/nrs3MA0Xyx&#10;+Prr30ZRMhiO1ptMaa2N5YxzLvAf/OQ/3N3dM9bezK+//vpryvl7773/0ccfNV2bl0VRltvt9vGT&#10;t53Z4GaxqNrbQDMhgsPDw/F4XJS5tdoPOSEwz5ZtXyMEKIWUEGPk0dF+nMROR+TkbUpJjJC5Izq0&#10;1kAbd14AA6yy0GJj4Gqxff7bl1VRyVbXRUUJSaPILUqbto6iIEkij7PxcDidTuM4quvq4uJSKTWb&#10;zcIwZNRDCLk9pS/cjVl0XXd+fu78XU4KCIAB1mAMOfcow9xjnHsIg67rmqps27YoqzAMhBBaa7fW&#10;dW20AABjQNv1dd1qbcqi6drejdeYYsoY932MWd31WVZs8+LV6/OqKuu6Wm/b3/mdD/2AS9USihAC&#10;nHGrwdnri8X1QilrlPWYr5WFFkFI2qYz1iopt1m+WMxDEezMJmWZb7OVVp0x6v0P3vqDP/iPF/Ob&#10;Z89+q5TmXHR1wyjjnr9ZZVGUtm3f1K3RFgLQdjLbZFVdDYfjQTpyJEMYhYeHBxDCxfLGGL2zMz26&#10;d+RkzIPB0GVl11XddR0lngEWO68vsADA9WrV930UhVLKosgZo1r1fd97HvF9n2LEOR+kqcs+tdY2&#10;Te2s7X3fKyenhqDremO041vOz8+Xy+1oNHB+p8Egxhin6UCIIElSBPFqvT45PT05OUGEDIbjdDjS&#10;Gmhjm7anzDu4dz+IQspY27W7ezvrzVopdXp+SjzywUfvvfv+20HCm66UtoPYKtt5gkIMEIYAmF52&#10;Vdt0snPMv1TaGGWNQzPg7hdUTdNyjwfctxqu5qv/46//9i//4n97/vRpldcUEYJI17R903nUG6Tp&#10;Rx9+PB3NrDYvnz//7Nefnb4+L7KsKqskHvh+CA1qqsZYSCnVyjR1bYx1HK/SBkLImEcIuc3TMkZK&#10;JaW0WgNgIYIAWiWlMRoB2PcSQcSZBy0EANZNXxYlJVwIH2M2v1luNtlms+3ajhAKEW67Tkpp0C0Q&#10;1UZRir/zyUdxHEJoEAIQ3ZaEAQDuKotuh4A3LKWjsxycc8OBA/MuDzlJEoyxK4J2wMxFN919WOhC&#10;sK25BcCOAYYIAIshAsAZ0LCbHRnzBunoP//P/os4jsMwyPPt4nprDOAMRlEEIXA6+V6q+WJpLYQI&#10;X90st5usbuuiVNyDjDGt5WA42N2ZHB4edrJfLG+qujp9/VpKudlspDZaQ2tvZcnWgqoqsyzXWqeD&#10;ASEkimM/jJwii1BCCcvv8lF931daK6UIoQAAR165F5EQwhgjlDhDr1NUvjGPKSWdUPZbc9w3fzRa&#10;u/W2Ix/cSt4xxs4b7CR57kxWSkklEUIIoq7rxuPxt0Ow3vwIo7U7/SgjSvZd1zpYzj3hDmRHEbdt&#10;a8xtepZjgJVSdS0htH3XGasYY1EU+IJjgghBfd9TSnw/sMYYoxljoVOV3AVTIwjjOHbyMIzgYDBw&#10;qqgg8IMgABB4Hl9uNldXN1VVOwcExsTz+MHBoe8HXdcbbaqq3m62DiyVZSX7HgBgAHCO66auKfNc&#10;pUbdNGkyoIwWRSk4V1KOxmNXIAkhckJfSmkYxUIIxjnnXPj+cJhcXV1Pp9MoirbbrWOArTHOC43u&#10;lra3rEvXMMYoxu4vt207Hg0552VZNk0je9V1Lb7L6xZC9FIFQYAJ2Ww2q9X65ubGmSnsnfTdGGMh&#10;wBhrZdxr59KqXG55XdfuSnTvMUexllXlwL/ThHddZ7QKw5BzDyGUZdnx8fEPvv+9t956CyGktJR9&#10;74hfjLHrQ3758iVCyON8NB6mSZIkiRM5j8dj3/chRHt7e27cd9p7p4d30Y9a6zAMpVbGGOdSdpZy&#10;F6rkmsYhhEIIl4QUhqFS2r09XGq0MVoIQSkzxjhCtWnaqqrqum6atmkaBBH3RJIGP/vZz//JP/lP&#10;9vcPzs5e/7N/9kf/+l//5bNnr7nnTSYTY8B2u53PF++//77W+tmz50qpnd3d8Xi8XK6cwh9j3DWN&#10;Szm2dyAhjOIwjJbLhcPncRz7vn99fe2ss+v1uu/7NE3atp3P5++9995yuVwul47EdleWu2ScdGIw&#10;GBweHr5+/dqtt9q2LapCa40RdtsTF52VpkkUxXVd9lJaoNNBGkU+515Z5ZvNsqoLCzQmwBjlB5xS&#10;tFjMs2xd11XXNtPpbHd3jxI2ny+1VoNB+ujRQyHE+fl5XdVRFBmjy7LUSh8d7f78Zz/74IMP+k4m&#10;SfLw4cPvfe97bdudnJw4OlEI4eJL7t27536xLMvX67Uz6j9+/Pji4uLV6alboiml3Eq6bTvXvtG2&#10;LUbQ/dnRX13XaaXcYYgxds+wq4dwWeIOnFtrHQlMGQuiUEpNmVfX7cnJadd1AGKM8e1Z9f8bAAbo&#10;mwyLbyPYb6Hf20yKN994m3l5B4OdrsHov6eAcNAaQuiuenT30LexC5Ts7c7C0C+LvG3rOAqPjg4B&#10;uC2KwBg/fvS4rqvLy8uiyHrZdV03m+6Mx2NHtx7dv+953ny5yPPcHUcEYbd2mc1mLrsuCAJCSBIn&#10;URQxxoqi0FqNRuMwCOI4cbUcSinZq7puqqqsqhpj7JJ7z87OyrJ0dUduxePC8NwU7a7Wvu89zxsM&#10;BovF4sXLl/P53PO4MWaz2XDfPzg4pJR0XXd5cfns2bOzszOPcuox5nld15dlZa0RQiwWy5OTV9qY&#10;PMvX67XWtms7n4cWWErpzc3cGBsEwWQy5dw7OTl5/fp1FMXf//4Pju7ft8B88cXnn332mRB8OpvI&#10;vgvDwN0Qu7bXWud5IaWaL1YQ4DBKOPe//uoZxnS1XiOIj47uP3jwALrk8yAqiuLs7Ozg4OAHP/jB&#10;4eHh4eHhw4ePpFSfffab0XD44MGDZ7996mp7hRDbLOu67tHjR0+ePBkOhy5IYmdn5wff//5yuRwM&#10;Bh99+GGSpmVZAgi3262LXXTB1xjj/f394WiY5zlCyCkpmOcJzu/dPzLWrtdrzgVjtOmazWaRZevJ&#10;NB0N465rAQDaqNV6CwEUQVQVzXqdy96OJ7M8b9ar9XaTeZTt7+/vHewzxuq64lwIX4RhONsZAwgg&#10;gn3Xbzabs7NzSsmTJ0+Oj4/c7UYIHxhYFFVVNWVRrTcb3/frus3zfLXcdG0Xh/Hh0RFjXte1Wqsg&#10;DHzBIXQKf0AJTQZplmUnJydBELgQ77qujbGO6Q3DcGdnx/N4EIRVVRd5XtdtEEQIEm1s3zmwwIGF&#10;eZFpbTBG5+fnq9XKFZsf3d+nlCwWN1J2+/t7URz5gr/77jt+IJbLhdbAF5HgAYIMY8q574j3bJvf&#10;zJdd1223+WadZVmxWKwJYb4frNebrpVaW4Rpkg7xf/r7Pw7DqO9lL2XX9e++/+4//If/kHpeWdW/&#10;/OXfXpxfbvL8nXfeG48neVF+9eXXeVEM0tF0ujMcDcIoWq4XTVMlaYixXW0Wq/U1pTAIqJI1xmZn&#10;b5amiTEWAIspcS1wAGEAkVsGWaXtG1WJgUYDaFHXStWbm4ubk5enWmqPemkyiKPIaC24RyliFEdR&#10;4Hme74vZ7k7TNsv1ChGMEfI8Nh5PtCuTQYggGvi3R7MFUGntBwEXglAqfF9whhCyQCMCEILWGggA&#10;gMatJ7WxEMMwDCFEjkCHGGtjy6ouyvLy6urq+ubmZl5XLfeE1iaIotnOjpvwAIBK66pqV+tNUbaN&#10;O26a2hjTK/W9H7wfJ6E2EiHbtg0ltCrrs9cXTdUpaauiUdJqbbNtzhjHiCit1+v19c01xmh3Z8cC&#10;DaEFQNdt8d1PPvzJT/5Rlm++/urLzWbjmi27Wt1cL09fnW02OaW+VNpJYqyF2hqMyWg49BhfLJY3&#10;83ldVy40Z7teGSOlasqymM2mg0E6GI48zgmiEKC266W8pe6V7puubdqma1sHWgjBB4eHURjs7e0S&#10;jCCEUva+z9umoZROJqOmqY3RbdvcqvA9hhDyA+G8SZxzV8AthG+Ntdak6YBzMRwO0jR2oKKum7Ko&#10;Tk5OLy4vF8sV94SBqO36qmllb3b39oMw1gbEaeL7/ng6TZMkTqJtvp1NZ89fPnv46Pi9D94ejKK6&#10;LaSuEQGUWUwhpdgCY4zuter6vulqbRSAVqreWgsMMNo6iKKkVErLTjLCgLZpOvj07z7967/83y/P&#10;Ltu2m46mg2SAAazLCkN07+Dw4fGDvdmukurs7Pzli1fXVwslte/5ujerxbYoqrbpMCSMehhh2aq+&#10;kRZgjJHr4IIAAguU1J2UxhgEXeGNcXdwhBFAAFjbdo3RBliklDbKAABkL7tGlnnV1l1VtttNZgxc&#10;LDaL+Ur2suklRMga0HadMQZgpLUyVkvVM49895OPg1BADDCBjHmE4rvCRPvt2zy4rf8FCBKMCLz1&#10;rEIAoDYWQKS15pwnSQIhXK/Xxphede7yd49hrb0rd7TWWgQxhAhYeLc7RwgCaAGGEAEEIdLaEkLj&#10;OPmv/sv/+vDwYDhIjTEeRdPpwInuLACMscFgIKVar7fJYDSZ7tZNe3a+oszGqTg6OkgHsfD54b3D&#10;6WwCEJzPb7qu18aGYewY47Ksq7JZLjbPnj5//uJVVeVN02ZFVdXN9fXNdpuVZV23DQBQGU0wwxg7&#10;Ga2bb/q211JBV00EoJSyl4oQgilB+JYMYYRihIC11lgLrDtqHPh5M6W5l94VQDmtsouZdYDNsXxu&#10;nnbMjKuFc0e/7HtrjAO09+7d2263rsQF3xVTI4QgQhYAAIHRqi5LKftbHZfPCcEQuKUGcuDHRSfA&#10;u7Q2j8Eg8DFBrg8wy7ZWG220UaosCoRgEAQeZ0L4gQgY85RRYRT5YcC4xyiJk7htWkppL1UvlTFa&#10;KZWkgyhOEMJlWW+zQmlT1bXS2lqQ5XkvpedxBFCRF0qbumkvzi8BhIyxsqx2ZjvGmDKvtNLj8XSQ&#10;Dmc7u2EYBUHUNG3XdY8ePiyLSmnl+34Sx4Kz1XLRS+VsOJ7H/MAPw0D4vosnEEJk2ZZz7/6DB2fn&#10;Z21dIQhdiYmbGICxwAKEQVWXzg7DCNlsNh6nR/fvDdKhlP319bVSkjOmlUbIdVMxCFGWF5RSpezz&#10;Zy+WyzVCt4mMtzM6ptrYO3s/ctJoa20QBPYu20xpl4vm3NqoaZrNdlNVVdvcxkFrrSFw32IIIUkS&#10;HR/fj8OIMTbbmY5Go6ZumqZyrl2MEQD25maOEAIQEEL29/aDQABgoyhM00GWZcvlwlrDGJVKGqMx&#10;QlESEUryPNtmWz/w4zjinqeV6ppW9r3VRvY9ptSxgl3rws9TV5fFmOcaUxeLhUObAFhCCMbErXKc&#10;fFdr7TEOgJVSAQB2dnY//ujjH/7oh4vF8he/+B///C/+rG1bKRXBmHMOIZ5Mplrrqmx++uOf1lVT&#10;lrUxNhCBUearr79mjCmloigKRODCCzBGvhBRFGljDw8PFovF7V8IgjAMm6Zx5REuzElrUxSlEPzo&#10;6OjXv/61Wz24smj3MjmBNITQ/TNPTk4cvMcYQ2AhAO71shZaCzBGjx4/LMuyKDKEsTZS+F5dV01f&#10;YwIhNlK3lCKlW8YoF6xuy6rOucerqhxNRqPxeLleN20rOP/www+Hw4GUqm/bQZq+8847b7/99ng0&#10;HgyG2WbDPe+tt95ijH32m8993x8PJ0Ve/qs/+5effvrrZ8+eXl5eHB4eRFG42WyXy+X5+Xmapn3f&#10;xXGUponW6vj4/snJSy58hFCW5U7pLaW01iAEGcbWaJenZa2llHqcYYIRxoRSa5xzr3dPjguZRwgp&#10;pQGAQvhC+NTzMCZBGLZ9zxjbbrOXJ68AAIR6AME7AOz27N/+79/RV/TvCYDtXWbVGy/Jt6EvuP0q&#10;fMMPf3M4321+b/P21W3xO0LIyZ9dbR/61vfCO+E6pURwgqC1RlmgMQZHR/c26/VqtZhOxpx7Dx4+&#10;FL7I8szjnu/7URSkSXp4eFBV5c3N9WA4SNPk7PVpU1XT2Y6UEkOEMXbZV4yxqqrcOe+oxTzLTk9P&#10;V6uVBXY0Ge0f7u/MZoeHh5PJZDBIx+NxFMV5VRJKq7q+urleLZcuXNqteMbjsRNwrVYra61jrQCA&#10;8WCwu7d3dHx/PJqu15uqaR+/9db7H3zgefzly5Nff/aby6vr+XKZl+V4OvUYb9suy/JNlmd50ck+&#10;ihNt7CAdhEGglPL9IOB+Eiezyeze4T2EyPXNVVEUs9mUc75crrIsf/Lk7Z/+9Kd93/+rf/kvnv72&#10;a6vNajVHEHCPzmbT6XTidDSEEnMrvYJam76TxsI4TqQy5xeXURjfv//gvffeL8vq88+/yPOi69TO&#10;bDcK46Oj+0L4WpuL88u/+Zu//sv/5X+tq/qtt55gTL7+8kuEUJqmSqnlahXH8T/+8Y+TJKWUHB0d&#10;PXjwwPf9vb09AIBbgL5+fbZYLOIoQgAarX0h3nvnXY+yL776su/7e4f37h3e84PA9/0oiuaLxcHB&#10;PmF0vVxbY6ezGUSwV63HqbFtmkZREjKPWQjOLy8gJLu7+1rh7bYuyy7P6rcevwsskq0+ODiMk1T4&#10;Qkq5WNz4oc+F2GzWg2F89OD++eXFNs8YpRiT09PTFy9PbuY3gQiKsuKUBiKaz1dKmtVqaw30ua+l&#10;6ZqeeVxJ03a9lLptmiROhoOBNabMC0ZI4PtuROu6zudcKzkZjY4OD7Pt5uryCkM0TIdKyrIo6rLy&#10;ue9RNkhS1Uvh+3XdSKmapjXKQAu6XmqttNaex/I8r6sGQuD7/qNHj8bj8Waz3NufCS5OTl5cXJwJ&#10;wUaTkcfpyxcvX748qcrm7OyyLBoAkFLGYWlCWBSng8GIEi61tRYFQfzBhx/NZrs7O3tSmbwou04R&#10;SqfTHfxob+QSBcMoevLkyXRnZ3d3b51t9vb2yrLstQrD8Lvf/YRz/vz5cynl/QcPnzx5ezAYEkwA&#10;BErL0XhgrZovrlerK4CUENTYXukOIeD7rOtlJ3vKiANFhBDs7GcIaK2N+lbknwXQANVb2akyq16f&#10;nOpe7+/uHx/en04mgyiRUiIILTBGayG8JIkHg/Tq6tIF8AIABBdxHKfpQGvtZFHcE250cxNqkiTH&#10;x8fT6dTFXLmhFCKLMSIYA2iU7Nu2rarKBaI6u5yz8Ekp54v5ZrPJsuzm5ma7zSmlTnk/Go0JIWGY&#10;+L6oqzrLsqvrm806z8uqaRWiTPgBADjPC4hR16mPP34yHCVKdVpJ7nnAgvVyvd0WCBCMGIKEe75W&#10;oG17j/m9klmW52VprT08PBwNR0rL6+urpim+850Pfvd3f9R11eXlBbCmLOuyrOqqXS+3ZdFgzIaD&#10;SZykg3QY+ME22y4Xq65tgbXM88qyyvNCCIEJzItt01YQ2jAMnMfsyZMnk8kEWNB1Xd/2LuvLpVx4&#10;vqedZREYTEjbNAjiqiqns3HXtmVZaiU9j2IMtdYE47Ztt9uNC1Go69q5DTn3MMaDYZplWRD4vu9b&#10;a5yV2jGHLpNjOp1AaNfr9dXV9bOnL5bL9XK5nkym948fBEGICMOEesIXPIzTIYS46ZokTYMw9BhL&#10;BimEMMvzdDhQWu0f7oqQZ9W2k7UXUOYh4mEhqNSyU1IqpYxUWrlV4i3VgwA0VhvH+0qttFUGQ4wQ&#10;7jv12aeff/7rzxbXy0GcJkHaNh2ByBrrC39nPB2NRrLp5vPF+dnVZr2liPoiQBYCgwimHheXZ5ef&#10;/+aL589PAMBpMsCEIog9ISBEnVR9rxDEGFELDIaIeZ7RtwQCoZBSDJE1RkndI4iUUlppYKxse6Os&#10;RzyCcFW22Ta/urj59NMvvv76+WK+1NoaA7XRAADZq15KRDAiWCkJoFVGccG++w8+9jiFCCLsIq/B&#10;nRfr3wTAtzda8G8Kxtz/nVDW5f1ut1tjjFTyDUt8K/KFt50yxmoXnQJu9dEWAICMBQAgCIGF1gJX&#10;oxJG0X/73/x30+kkiWNjddd0aZIK4SGEb/vMlL6eL/NCpoPU8/h6vWq6ejSO0zSJk5h7JAgFwejV&#10;6clvv/4tpng4GmHCLACQUAuhUnaQjoaDkRCi71op+6qqpLrlWoMoJJ6nlAqiSAjR1O1yuQyj2NGz&#10;GGMX46GNlVJ2vdRaI0yc+Pn2hLOWYPIm+Vk5G7b5pl323/4AAEgpnX3A2YBdcBG8M6S5YElHCLuL&#10;y82pAID9/f2iKBw57DhYZ+iid8m3XddiCAnFbsN9O8lBjDHe3d3d2dkh5LZB3RV9CyFGo+FsNvM8&#10;z1rNGO37Lo5ChEBTN23bWmuc11QIgRGuqirLtmEYOh8gJRhCeHF+4RwodV2HUeD7fpKmWuvtdvv5&#10;V1+1TY8JK4um7VpGRdM0wGKE0GaVlVWppA2CIPQjjDFGDFhACa3rxuX/D0cjhJCxgFKapKnRpmvb&#10;XsqiKAUXEKEsyyAEVVX5QeieSa21VEop5ZyHbXvbE2atPbx37+bmpm2arpNdpyC8TcGxxiKEetm5&#10;NQHG2Oc8DMPxeBRFUZ4VQvhS9sZYigkh2PcDxmjfS0qp+1lKm4uLi76XLjroGwMhwm+Gafd55yUW&#10;QriX3vM8YzUAAMHbera2bbXRQggE0RuC2hc8CAKn7j48PBgMBgjCPM+zbAsh9Bh1jj5HxEEInURf&#10;GyOlhMC6vIy2bYXwHevl1Ncuh7yqqiiOHEPuXll3f3QYpqoqpw32hHDdKq5Jy5nq4zjGmEgptdY3&#10;N6vhMCWE9H0HIbQWuKRlrTUALigYtU1LCA2CYDqd+b7/4vmLP/vzP3v27Lk1Visje0UptRZut9lo&#10;NGrq7tGjR8fHx5999pnvB77vt22rlOpkHwSBNTAMg2E6SJIEIaS1aerWWC2VPj4+9jzPKQKcFqOq&#10;KinlaDSCEK5WKxeJvLMz8zzv7OzMSRjeaGHcpe0uQBfu5f4OQshaixCUUjouUWuDEKKUJHG62a7D&#10;MApCsdmse9kJn0GE8nzbNDmhCFhFCKIMM4YJRVHk7+3tUMrSQVqW5Vdf/pZSAi365JNPKCN/9Vd/&#10;9au/+zuXt2yt3d3dfffdd3/nRz96kzZPCdvd3d1utr/5zW+00UdHR5zzyhV7au30O0opt688PDys&#10;qmpnZ2cymdzc3IzGk8Fg4PvBwcGBK490iDcQvrntRZNOvkgogXdUJ0aYUorgbfGvexs7UvEbpzoh&#10;VVNTSo0FWtvXr19fX6+p5xFCpZLwNgTr/wLk/n8DgOE3gPbNl+xdXPm3Hu+br755KAf43cJR/30P&#10;8Ld/0jeftLeAmVKCkdVaJnEUhH5ZZEkS9X2vtaKYuHvo48ePJ5OR53muAdhoGwSBqx+bLxbO60sI&#10;eevtt40xgnP0rQ5wZ7lXSuV5vtlsnO7ApcFfX18tFovz12dZlm2327quXW5LJ3sAQFVVp6enge8f&#10;Hx+7VUVVVVEUzWYzR90TQpxuiBBqrF2tVlmW9b3cbrfXN3NCyGg0AgC8fPWqa/uu7Z2M+d133z3c&#10;P1yv11c3Ny4q3GgbhXEQ+FEQUso8xoejoeqlEGK9Wgd+IHwhpVos5ox5xuiu62az2b179z799NM/&#10;+qM/+tu//eV4PNrb25OyGw4HSRqHYdC2zXy+cLpCpQwE2FogeJgkA22g1lb4keB+kgxc46YLPD87&#10;O0sHww8//FAIcXFx4dLpnz59+sd//CfcY7/3e78HIfzs09+42dAdDm3Xaa3TQfr111//03/6h2VZ&#10;OuLdWjubzS4vL6qqqpvGaUncUdB13ePHj/M8v7i6dOfnZDJxruBHjx7dPzp6+uzpYrlqmi4IQo8L&#10;rXtMEBd0Mh0YqzxO3SJgPp8HfuTxcL0sV6vC57GxECPPGmQsEh432lZVlWXri4sLZWQch9Zqyj2I&#10;bJ5nSmlM8GQ83t3dY4xpZU7/knxdAAAgAElEQVRevnz16vVoMIqj9OzsMo4HfWcRIlXljCEKGKgt&#10;FDwQ3O/6frlculW7W5ty4QWBEJwDBF1QxWw2wxifn5+v1xuMcRCETlTi7BjuqtlsNr4fAACtsXVV&#10;Q4g8zpuuc6WVxpi26xGCGBFKycOHDw8OdrN8vc02O7uTw3v7Uknh88FgUBRFti3KoibEy7aFMaBp&#10;uqZpOOebzSbPCgvAaDSBCKfJ4OOPv/vOex8gRLZZcX15c35+WVUNIZQyjzGO742SPCvqpuKCp+mg&#10;bpvRaDQaTzAiq/WGUPb22++8+957Z+fnL1++PD5+cHT/QRBEFtheSQAAgObq+vLpsy+32dLYXggM&#10;oTGm4xwLTqWSACPKeRiFAEILLETIaWAwRg4AAwCgBY73QxBrBWVn5tfzIi9nk93JeDIajIEFVltG&#10;adc0RqskiSfTEcbo7Ow1Y14Q+GmaDAYp9byiKtfLpUN3AAAAkQUAI+zMbAghxjiEwN34tdXKKAQt&#10;58z3OcYQWNv3Xdf1TvIHIby6ucGEUMaKsprPF/P5YrFY1nUznezMpjvTnR3meV0nz84vyrJu6ma7&#10;3Ww32/Vm23cKYUaZEH7CeaQkWG8zz6NZ1n/nO08mk5FSPQA2CPzlanV5caV6iyExBgkRchEqaRnj&#10;CJO6bpquY9yL4jhOkqoqn714ttpsf/g73/v+D/+BAfL6+qIsy8ViCSDAmG222enpdjBKZrN9QjxG&#10;CESw7/vrm/l2W1ugMcZhECTpYDweMUpWy0XXtkkcp2nSy3Y8Grz//nsHB/ucCwAgxngxX3z22Wdl&#10;U3uCc+ElSSKl7GTX9o3RxihrDdBaaa26tttut3VVQgh2dmZFUQCrPY8ZbdxCwa1OrbWex7quC8Pg&#10;+vra85iLv3XznFtn3ja4YASQ1kZLpXupxuMdayHnIi9KKVXVNE3bVnVflvVytcmywgBAKHP7OYgQ&#10;RNhYgwg2VgFoOtl2sg4iHsSetUqZXspeKtVLqVSvjbbWamCMNRZY5Cx52hqjjdOcKm20YpQX2/zq&#10;4vpv//bvCMRhEBml802RxMlsPJuOp3EUt3W7Wq5Wi4VWJs+rrusZYYx5zmOuelXkRZnXWVY7Vnm+&#10;WFxeXimp/UBg167pcYix0xEopbXUFhpjtQHGAG2BscAorbRSCGKjrZQKWKCkoYTEYdq38vpy/td/&#10;9TdffP7VYr7OtrlRFgDSd5JQaozupQIACF9gSozRmCBttR/w73zyHcYwJghhiBA02txJH7+RQMO7&#10;xtFvicTQG3DrQrAAAC7VwFrr+iqlOy7uRGIWvInhtNYABDAEyKHnOw+wi2iC1gBnkiSERlHyz//n&#10;fz4aDoTvG22qovR9n3vc90UUxp7nbfJsvd44w0lRVNsi2z+cpqMEAFPVZd3UGEGt1NXV5Wq9opQB&#10;ABGmWZZrbfO8aFoJANbWQowsBBZAiPB4PB6NRsYCYyxlHGPCPOYCrvzA54xzjzdtizHGmEAIHQBu&#10;u55SyjzOOcd3iVMO0jvKFwDQS+kG0DfP7bdnqW+PcQDcRpg4pPFGe+nMwy4pDdyFYN1VAZvBIHUk&#10;laufcckT7ke4KdbzWByGlBLHVrlBR3Df5fRKKauqFkKMRqOHDx8eHR0dHx+naRJFEYQ2z/OAi77v&#10;pJSLxRxY0PVN23Zau5lBS6WLssAEW6C1Ul3XZkXZdr012uUuUEqd25NzcXMzv7y8mC+XddVVVbvd&#10;5kqqIIqNtZRxypiTDnStFEL4PCjKQmuglMIQex6XUrVNp7RZrzer9ZoxZpRVxlRVjSDygwAAEIWh&#10;VtoCgzFOBkkYBi4KEWFkjKmbRikplaybyhdBWZZB6Pu+QBBSSoxRUiol9Ru5PiEYIaS6fpCm4/Eo&#10;CIK2ay4vL1fL9WQy8QjrmqZpGqmky+hyIVh+EBJCKGWr1catQbQFhDIAEUQY3AkrIISO+8UYB0Fw&#10;V/9mur5zNWNamTdQhDLm+75Wt2sUjHGaxEIIhGDf9+v1ylrLGKGMQgi11owS97YBADjSlRDMGCWU&#10;hWHoMSo8DhEqy9KlOodh0PcdY9T1Am63W9lLX/hJHCdxLPu+qWslpcc8J/s3xnRdhynWWiGEncYB&#10;AhCGoed5nsdd55DWMgz9pqmd7dxa0LatAcgPwuFo5AeBNgYT8u477wV+6DxHT59+/frsNAgChHCe&#10;F3Gc7O7uaW2apsGIcu7/5Cc/nd8svv7qt34QOnkJpcxaOL+5zWIZDUeex/teQgi00R4XQoirqysn&#10;UHxj5XVM2mw2u7m5Mca4lNfRaOyqxR1Qdy/WG+E6hNDzvDAIurYti8L5nzFCFlhrrXuaGfPSNPX9&#10;oO+7OIlGo2HbNefnry8urymD6SD1ONamR8i0fQ0xwNi2XYWwRQgmSRrFIUG0adosK0aj8Wq9VVrv&#10;7+1yzo3Wl5eXz549Oz8/d8P91eVlXdeXF9cvX5zkWdY0zXK5IoREcUQpnU6nx8fHbhfgeSwI/K7r&#10;fd+XUh4dHT18+HB3d9c5mcuqdm0XbmkCIUyjeJCkQRC4aABK6Wg87LrWHUTuvuCYeWONNtr5ERz/&#10;7/Rx8FaAGgAI+05SxrLs/2TtzZ4ku/L7vrPefcu1Mmvpql7RjXWAmSE5dIiLJPPBT6YfJAXDDw7b&#10;r/6jLIfeLFskwyFxOCSHpskBMNAAA6ABNLqru/as3O++nNUPp7oGHFJSOMIZ81BRXZOoysx77m/5&#10;fj/f/Pj4mAtOqKWUUlqZEc93u10IlGlb//9qgH+tp73d/f5aA/xrrTD+TuJ613VaKvPN2x/4NQk0&#10;hNAgHi3LsijpxQECEkItJUu3myxLm6ZRShZ5zjlXSu7uTnd3dwkhQnCDPKyKfDge7u5OuZDL5dJo&#10;7x8/ebzdbhAEjHUG6WcQboSgIPCNnnEy3RmNR65jW5ZZ5EjOmMmp3m63s9lsvV4Ti6Zpen193TSN&#10;47rUsqAGJnXPSI3MDeU29AsAiCkBGi3my5Ozc6X1eDw+OjqyHI9Q6/j4ZdPUQsmyrMqyUkpPJnuz&#10;6/nV1ayqaqk1tch0Mj28cyS44FywjnVtxxlPkh6CqN/vzRfz6+vr9XoVhmEYBlpr27avr6+LovB9&#10;f29vd/9gz/PcMPQnkx0h+cuXx0Zt63lemuaLxeLi4nKz2TqOd3h45LgeAPDrb759/MZjxuRnn/3y&#10;7Oy0bVvXD6u68TwPADCbzT777DODcDs8OPA9L4rCuq5ffPt8uVw6tm0WMwghM8hWWmy3m6qq1us1&#10;wXhnPDbKkaurq7btzAeGUhqFIYDQzJKyLNumab/fNwOjq8vLr54+vZrNer1eludKStfzLcuqm8a2&#10;7aQfB6HjB1bX1UKyKPKDIBRCsE7M56tXL65WyxwCrCQusqouG0po3bRd19iO7fmOF3hZtnVdZzAe&#10;ai2221VvkPSS3mKxPDk77xiXQiGEd0YT1/Fty63rLkvLXjLcGe3u792xqdO1DAAMNGJdV9eN1sC2&#10;LCVllqZSMIJx17WcMwJhx9nOZIdQYqJz6rqBEEqpIIS9Xp8QIoXSSodhbCS0pi+rqppzYW6gXHAu&#10;hee5Wuu6rpRWlBKtNWdib2/3rbfelIpfXp4VReZ57mQyPjw8lEp+++z5Yr7iTNqWpxSSUplAPkJI&#10;GERFUW3TrK7aLK82m7Somm+fvfjkk/94dX29Xm/qphVSCakgQq7n4Xcf3MnLIkniyXS6WK+apj06&#10;OvQC//z8/KOPPw6C8P3vve+47kcffRwE4T/7g/9aKV0UFaFEa1mWxauT4z/90//z9PTlZNoPQgdA&#10;IVWLiaY2wRhwwRWAhBr6lDKHiRDCsom5GZsGWCuolAYAEmQpDpuiWS83SZjcO7rPWm4TB2kguLAI&#10;hRAeHd3t9ZLlcsWZoMTCGHteEEXxdpteXFzWRVVVTVN3vV5vZ2eKEHJt18gIgyDAGJdlYbYfgedg&#10;CFjXaK18z1VKAaCNetCwuc04ECPcS3pKyqquCSF11Uqp3nj0+OjoLuecMem6nuv6V1ezqqqEkJIL&#10;DRGC2PGDKO75YeIHoeU4RVHmRRaF4WZT/vA33tyZDLUWlBCI0Hq1UQIcHNzt9UZAQ0oc1imtMSa2&#10;FFoChBCBENdVe319/erVy82G/ct/9d/8wR/88/l8dnZ2/vzb4/OziyhMlMQvXryaz9vpJHn3ne9Z&#10;1IEQaqUE50oDKThGwKK26zjTySSKwu1m/fL4OSX43Xfe6Q8Tx7Fs2xqPhxijL798CgD0XO/s7OKn&#10;//dfP/3qRdu1XMimax3XlUoBjIACAEIMcV2Vrus2Tb2/txuE3nazyou0qZt+P4EAEELGo1HT1E3T&#10;IgTjOFZKEkKUFr1ebz6fJ0nsui6lxJTmo9HI3HI8z2OcbdYrLthmtT07uzDD1Hv37g9GQ4wxte26&#10;7rKiUBq2Hdtss7wowiiMe0l/OGKsU0D3+gPbc+erBcQAIEkosjwiRNeJRinedDWTXCghlZJScHWT&#10;RYwxllwooaUQUmqtoJJACi25BgKUefnJx58gBQiytFQ2sd98681H9x81Tfvl5198++xZVVWe6zLG&#10;szzr9QeBH0ZRzJkoilJpoBSoqhZjEkXJYDACCp2fXb16NXt5fPrl50+LskLQ8r1QC902reIaAKhM&#10;4JBQHes444IzJZVWSinAWgE0lFwRTKCCDg0c6lydz//s3//51fmCC2hZjmO5EFldxxDCmGIplTAO&#10;Ut+nhHDBMUFCCdej73/wvu0Qy6bUwoSgm4ocqtsKAH3HA6yUum2Ab6sEKZWprc2C6LYBFlK8/hlT&#10;1igI0Y0NWOvXHmAjhzYUaIURIhibBlhrQKmTRMmf/PEfe75PACIYW9TqxwnGOAjCMAwwtWaz69ks&#10;V1oURXk9T7Xk/WFELezaVhRFBCPWtQhCz/W1AhgR23URQtR2fN8Pgghh8vL4ZLncCMEtyyaEdh1r&#10;2+7y8vL8YrNYpE1X5nkOAfB8T2vVNh3FWAO13ayl4NCM8oQQUkAAbMcmGCugBBdKK1MzAa05Z+YP&#10;F5xroAnBJjDju2uE23LKFB/qdQi54bWaRDHTspo5qwELm8GEWWzatpUkiREwm62mbdumrQKvE1lH&#10;oyHvuqatzQrIYIF9P3Bdt2ma9Xrdtl2SJMawZ2Bmabq9urqq60oIvr+32zRNXZdt20IAOROcaYyR&#10;FKrtGowxAFpKsV2vDV/6+nrOGBsNR13HFssVJjTPi22eO7ZzMZtdXc4ItYUEaZrneQeA9HyfdUJK&#10;hSAu8kIrEMfJznjSdl26SR3HXa83TAgv9DvO1ttN0zZZWZRVFUbRfLGczWZVU9dN07KurEoAYRiF&#10;lFpCSMaEbTsG1ROFke046Tbdpmme5Yzzru2yLKurOo7ig4ODvb09ow5tmhpCYFELIcQ5axo+Hg0e&#10;PHjQ7/c+/fTTtunCMDIgJSUlY7xtm7IoCSVmqZLnuVQKAKA0Oj091Rr4vt8atjOE8LUt3BxBZlph&#10;Gi0AQF3XZVVeXy+AlowxzoRZ9du2zYWoqiqJk9FoFMdxEARJHEEItVabzYZz5jjOcjFvmmY6nTZN&#10;Y3I7TGlr1kdaayllWdW8Y3VdVXUdRZGpJ8xHyzTkEMIk6Rm2k5EYCCFOT097vZ7xDdqOcxuxQy0r&#10;y7KyrLbbbZqmJlXxdt9otmdCcAOjXq3SPM8pJa7jKq0dy3I9L/KDg/39IAgXi8VXXz09PLwTx/F6&#10;tTYkcwBAFEWWZWdZZltunuf9/uB3f/d3f/pXPy3LEhOqlJpMJnmeb7ZbznkUxVVVAq2Nvd+ybErJ&#10;3t6eUurzzz/3PG8wGKzXawN2Xq1Wg8HAdd3T09Pd3V3TA/u+f3Fx0e/3rq+vzStmVPHgNQPcFL55&#10;ntd17XmekWbchDwhgpBJjyOEkKZpAz8o6uLFixdKCcblZp0rLe7c2R+N+2WZCy7jJJpMp4wzJUHT&#10;tVXZSKmqutYalUXp2G5ZFV999VWeZbu7u77nbjabuq7zvLi+nl9dXbKuK4piNrvebrdlUSwWi6qs&#10;B6Oh1uqLL74wQcRt24Zh2Ov1ECLL5dKyLJMnHIbhz372s5OTs7btsjRlnPuuiwmt8kJyQQhpmmZv&#10;76AsC8O2HAyGWZ4ZdYkJkOOMG8MwpVRwYfzDeZ7f8gssy9IAsI4JrR3HWy0355eXrusDiFrWWZYF&#10;9K84Va8fGkB4mxX/9/7h9Xjx/1MD/Gvd73ef57YB/u5zGrmHuRyM+qNpGtPcmrnlzbOZBvg700wE&#10;ISbQsqltkUE/dmzaNDUXwnXtqqoA0JQSwflkMnnjjTcwxoa1jhCsqyrfprZt101z//593w+klEbt&#10;/M67756dnUkhIIRRFJsCG2OMELxB9DNmzvm2aQyAQEphW7YQwvjbTZL23sH+er0+OTmZTCZm0FZW&#10;1TZLu7ZNi5x13WiyA/XtpFVJoAM/GgwGmJIoik1399nnn7dtNxqNOOdt29VNnWWZuTqiOAEaCCGK&#10;oqjqyrLs6WRnd3d3NBwSQrq2bdtmNBzu7IwmO2PHc7uuQxgcHh7u7k5sm7ZtY1m0bopeL/79f/q7&#10;T548vnPn4MGDe67rPH365d/97d+t1ovdg32LUqVAWZa25WZZLoS6ni3X683+wdHB/uHZ+cV8vhoM&#10;hkopzlnTNDvj0Wi8880338xmM8/znjx54jjOn/zJnyzm8ziOr69nn3zySVkUbdtqABzbNitxs5zQ&#10;WmKM45tIodOiKMbj8c7ODmPs1atXBjdg8J9N2+Z5niQJACBLUwChUVolSZLn+bNvv91sNo7tFGUh&#10;mCjKsixy26WuZ1k2sixMKGzaSkMQhRG1rXS7nV+vWYcJtIuiUlJ5XjifzzXUrmd5vutHTsvao3sH&#10;XuD4oWvZaL2d79+ZTCbjOIqqqppdXWdZkaWZ1vDOwZ233nr78vzyi8+/JNgCGk4m00ePHlOL1nWt&#10;NdJaO7aHIZJKSykJJmEYYYzLsmqaVimtlVQAVFUNIcIYb9bp5eWlEMqktQOgq6ps23a9WhNCsyxz&#10;XZ9zURSl5/mOYxNCAdBKKqk0JgQA6JpDpqoIoZwzx3YfP3nMWL1N177vQaS3m9R1Hdd1V6tN13Zt&#10;0wGAXdcty8qURmmaKgmqptYKFlUppcqKsq6brCiCIOwlA4wJREhIUdWV1jqOe/jNe3vT6TRJYohQ&#10;URV3792dTCau73/55dPj45M333r70ePH19fzsqzeee97ECLPC1rWFVn29Vdf/R//9n//N//mf10u&#10;Zu+++/jhwyOpGq4qCAWxEMBQKy2BjqMIQayk1EoBDQBQAEKlZdu2SkmggRBKCQAA1gKyVmKJZxeX&#10;l6dXcZA4xLOQDTkkkCCIbEKTKG7rZrvJMaJQI6A0gjjbpqvlZrtJWSO0QBTb49HOoD9UUgkuFBeC&#10;c60kwdii1Pc8JZltUSW4Y9u2RV3HsSjRSiupEYJFURRVsU03bdf5nteL4jIv8qw4P78s8tKi1s5k&#10;sru7x4V6/vzFs2fPq6re2zvY2ZlsNltC6NHde7ZtR73eaDyO+/35Yj5fLNIiT7PMDz1iIUy7OPLe&#10;fucx71oumFbwo4//4/Hxyexyvt0Wdd11THKut2m5WmebTbHd5Mvlpiqbi/Ors7PKc8Ef/uE/+e0f&#10;/dbL4+OPPvrk6nKBAPW9ZLUsZrPVdt3eOZi+/733u451XVuWBe86QvDlxUVVVHvT6YOHD6fTSVHk&#10;89nV4npm29bhnb0w8CAEZZHvTicKyIvzy+V6/eLF8c8+/PCzL76oW+6HPheqqhvL9hChAGImRFW1&#10;BmrqOI5U0nVsz3Udxx4O+oTg87Pztm12p9Oua/3AX62XTdsOBgljHWcdQCBJIsexOWfG8rZcrTzf&#10;N2BwQjHjrKmqwPchgLPZ7OTlyYMHD5Iodhwr6SeE4tVq4wWB8b1eXF41LfN8LxkMFpv1eDrdmUwV&#10;1EnS90KfWqRlTdNWreiIjQFSLW9a1nSsUVC3rO1ExyVXWmnzPyEkl1qqqqqBxJxLwYBWuGu4RRwg&#10;4Ef/z4cYkNCNkAIHu/vvvPOu4vKbr7+ZXV1JKXZ2Jr1ez3X94WgcBCGxqG1bXMqiLLVGR3fveX6w&#10;3GyqqvPDWAhQFE1T8SLnXQMQJOcnq6dfHJ+8fPXe29+jxOmaDkHclBUEkHGOAAYKAo0FU4IppHBX&#10;N13V8ZaLTjvY6Srx8Ye/+Isf//XV5dayPACo0lgKADAGEFuOpZS2bcd2HEothKGUXCqhoZRaDEe9&#10;Nx4/DAIXQKm10EgBBCjBhuAKob71SSEEX9sUMXzd0WqpOOMEE4ywVHI8HsdxnGVZ01RmjQ1vxM8K&#10;AoAQgAgBoLTWCAMIgAbqRpUGNAAAI6ik0hIopaCGGGHP8Sfjyb/+1/8b0jAOEyAU0Nq17TiOXc9r&#10;2+bs/Pz09KyqVRw5dc37if/w4f3JZFSV+aDfAwAcf/vtbLbZbpeTyXR3d48QWjfN5eVVEvUsxzFx&#10;c10nhZBKac/zCbXCKMaYXM0yxwH9frg7nRKEu7allEIAA9+py9y1LYuQzXYDtB6Nhr7vE4L7g/5w&#10;NPBcr+OdlBIhaNDTvG27tsEI+p5LCb4hRitJMEIQQIiUUhgTKZXhnymgAAQaAKkkgjAIAssiTVO3&#10;bQOApgRrrYyTU0mhpJCCC8GV1kkSDwb9qiqFkMYnVpYltS2D8j48OpruTlnXlnk2HPQZ513XmTmH&#10;43lt16V5kWY5RAgRjCE5Pn6ZbtL59Xy1Xm+3RV0XSRJ7rosxNOIOwQXnkhCMMWGMl2Xp2i4AIEkC&#10;CyOtdOD5k53JdrOp2+7O4eH+weGrk9PlMsXEDoK4Y5Jg2/F8zqUQAiOgpMrywqDvpFSMcw1AFMcQ&#10;oPliSQhNs9xy7LytirrOylIjBDCWECoI12la1JXtuS1vq7bGBCOCsiIrqmKz2qZp1jVtVRaUECFl&#10;01ZJHGmpAdDbTd51Mg48iMB6vcmy7Pnz523TTKfT/f19hFHTNpZNxzvjIAwfPXrw8NHDi8vL07Nz&#10;xkUcxghhCJCWKgwDpdRqtcQYM87M3CGOY8t2wjAsq+bVq1dcKoiQ6TNvp0tGKmnGTEb6/lowhYs8&#10;d2wbQK2U0goghISSjDPDNyKYNE2TbbeUEBOU1bUN6zqoVNe0u9Pd6XQ3227rqo7jJMty33WXi+V6&#10;s93b28/zglKrruq6rg2m6OrqajKZQIiFkAigLM1OT06lUJ7rUULyonAc5/T01OCOTNtQ13XXsTRN&#10;DQQFEayUquqGUrpcLs2YRilVd53UN5OzjnGlwY2+Rirf91zX00p1TQshsAhp2ubnP/95UWacc4TA&#10;D37wgeM45+cXhJI4TgAAJtrQceyiyB3befLk8X/4sx/bju04tpQiz7OqKhEECIK2adLtuuvatm04&#10;Z6enJ2maRlH0s599FIZRUZRCyMFgWFU1Y11VVY7jpGna68UmD8+2LUpJ09RSyrZtjUnH/O1GzO95&#10;XhRFWZ7XTROEobyJr7PrurHtm1xljZDSuu06QmkYhxDBnZ3J9Xwx2RkjCJqmU0oHcZj0elleBUH8&#10;4MHjs4tLCEgY9Qmm2zSn1COUVmUTRlF/MNhsVv3e4MvPvyCEag2yTYogGo9Ge9M9y7LLsjLbdYQQ&#10;gLBuquVykSR9BFBTt5RYZVEiiCCA/d7wB9//4eM3nrzz9jsYkeffPs+z3Hf9tmkRQJZljfrD1XKt&#10;pSaU3r//wLJspcDe3h4AsCyrJOkFQSC0roqqaWqLULNPMy4DAKDtONSyhLjR0FZVjRAWnLctA5j4&#10;QXR6dpFnpVIaYYoQkVIBhG/QjwBqqDUEGkINAQLo17pf05eC70qO/8ED/r2HAT/+Iz8DAND6Zhnz&#10;3fUveh3+Z8BmRpdh2kiCCQLQ8BoABFpLqCEEN+4eI/bWQGECPddqmiII3Nn1VdM2FqWB53uel0Rx&#10;GEVFnjHGtutNkednp6dFnodBKJVYzOeDQW+Tbi4vLx4+fHjnzkEUxY8fPy6y8uTVCaVWFMVVkROM&#10;PNexKBVScS4otQihe3v7Xcc44wYl6Hn+oNfv9/uDQT+O47ZtP/30U6lVXha2Y2NCbMdBGAsp8iK/&#10;uLgACPp+cHDnzuz6+uz8nNo2xKhuum2a2Y6rAIQIffHll69OTnamE6nE0d0jpQHjHAFECQ38AEC0&#10;XC6pZRFK/CCo63qz2Ughrq+vF/PZaDQMfF8DOdkZA6ClkoRCpTkkwHHtLN8CpBWQu/uT3f2JAnKz&#10;XVGbNF356S9/MV/O54vFydnpZHfHdp3BcNhxnqZF03WTyR4mFoRks81ms2vP83//937/889/WWT5&#10;vbtHF+cXjmP1eglC6OTVy65tWNcuF/NBvzcaDv78z3/84Yc/68X9MAi7jgkh67rpGN/bP+gY55zZ&#10;tg0RsG3bdxzLsW3bOj8/+/TTT8uyQARfXF7EUZwkieGe9Hs9JeX1bFYUhRAiCkME8Afvf/DW2++s&#10;15siL+qqdGwnTbeY4qopMYGWTQBWlCJiI0wQRNBQQqM4Xq4Wq/V6Z7S/Xme263Udi5IwL1PigKP7&#10;+wdH008//8V2u87KbdILJrt9rnIvxH7orLdzKWUQhoEfQIiUAADAxWLZdWy8swMQul5cZ0W+SbdZ&#10;nrUd84OAWg5EKC9K23UwJrbtIkQYY1KoKEowxgSTsmouzi+4EG3btG2HEen3h47jJEmSpunp6SvL&#10;omaqK6WEkNiWOxqNldIm5tD3fYwJpRbvOFCaWlbXdUIohBAXcnd3f2dn+uDhPa35s6+/+ujDjzDG&#10;9+4+uLq8atrmhz/8oef5eVFaDk2SxPPd/mDQNF2W50IaAAq1bLtpWmpRIYQRkmgEEUFSmYxnSC07&#10;CGP8T3/0fdu2OWd+4LWsgwg+ePDg2fNvnz79+smTJ2+/856J5/jgg++7rt207Ycff/jTn/7Vn/2H&#10;P/vJX/z41ckLAOXb77zx/R+8YztIgg5hTSyELIwxAtDYHixoxIQ3D6CABAAoJbXWQGmoNUIEA8S5&#10;ZA3P1+lqse4a7jsuQdmn2zEAACAASURBVLbmAAIMNQy9QErVNG1ZVqwTgkvBJYKEc8k550xqjQii&#10;lFqO4/l+YDpAyTghhFCstYQQKCWbptRACNYRgrSSCEJKsYkorOuSMcYYM7NqIaQS4PLi8nq2yLOc&#10;CeG6PqEWQrTt+Hy+Wq+3ZVGXZW2o6xBgzlieZxAC23GUUkVZlWVZNVVV15Zt+b4bx1FZZr0keOed&#10;tzhrgyC6OJ/Nr5dAEYwtDG3GZF2yLKvyvDo/u2rbTiltWVbTVEqJt985+MP/9p8/enT37/7u7z7/&#10;/AuELa1Q14iz08vZbEWwdf/e3X6/v91kVVU1bc0Yo4RUVaWUPLhzMJnuIKgR1JSgrmmTJBgPhlEc&#10;OrYFgMYIAQjKojBwNgjRYDDs9UdRFA+Go8FwnPR6EKGmbSzL9lyvqmqlFAWQi451rZTC8xzfsYMg&#10;iMMwSaIoinpJ7LqubdPtdqu1AhA6jjW7uupYt7e353meUsqybcM4LcvSogQhBAFEGNVVbcI8CCa+&#10;79852A+jyHEdpdXJ6dlsfs04Z0xMdqfT3X1IUMs6IaWE4PDo0A8Cx/MBAkm/L7TYpGuhBBMMIMUV&#10;q5tCSCaBFEoYwZXWGgBlSMs35RmASmneGXG0yQm2lNBnL0+1UOPBeDQYTsYTSmm+zZbLBdAoCIPA&#10;D6RUaZpzzv0g8DxPaZ3neZplhJA46Xmet83yPC8gJpyLrhVaQ4xtoIBjORa2NVBtI4u0m053mqrW&#10;SjdVxbkqy1ILEAcJRaSpmWQKKlTnNYYEKIQ0YS2/OJ199osvX3zzqqmYbTmUekoCo5yGwGyWgIkE&#10;1DcTdSUEV1oRC0ve9Ye9d95903YsgCRCABGEMDDeQgCUqc6/M1OH4Fd1BATAuBhu0lyUVnEcmxiA&#10;uq6EEELK1znPACINoTnZtVkvgxs2lnlOBQDQUgIIbGJBCIFGSunAC4q8/Hf/9k/H4zFruuVi1dat&#10;67pK6fVqud5sFVCe5413kul0J0nC0WBkEaw0xwS5rsMYU0KEoWdZtm07nuealE6tddcxKQSAsN8f&#10;5EXZtsxYAV8rii3XxXHc292dGm2Y4zg2JWWRN00VBYFtWZgiixAvcH3fdz076fUwgoTQsi4tSuqm&#10;eT0QbSDQBinkuoY4pYUSRgJqWZZtO2YdwRiDAGOClL4xDliWhRG2LAtjZI4pU2B9x1kNpJQIAa0V&#10;hMiExG63W6W02RVTSuumQQg9efJkd3d3tVqtV0vfdahFqrKp6hJAbBILzDTdLBirqmrrdjgc9ns9&#10;KWXbMgBAHHuMdYHvN029XC455xhRYwU0yT2+7ykp66ZwbSeKon6/TynVGiCI46Rv245tuUppDVGa&#10;ZnlRMMYBhIxxs8pWSnMptQau61JqNx1TUgkhq6rOi2KbZkJIqQTjAlJMHVtDqICGGCutAAQII0IJ&#10;tSxCMKGUUCqlBBAKzpuqsSzHcWyMsJSia1vLsRBCSdLzPQ9A7Xs2AFBw7tgO6zrWsaqpr66uyrI0&#10;8adCiP39/clk0nXdYrF49eqV4SH5nocxbpvGsW3XdYQQVVUSQjBGAABj5QUQOo6zWm9PTk4RJpRS&#10;s1MihNyqKG/r9dsNsMEjm7Vwnldh6MdRQgiBCBnKrlKqbVrGmHptL1JKNU2NMY6CIAzDMAyllG3T&#10;mKwaAEAYBFrrsqoMltzoG9M01VDbjoMRcl3XnIdd25oBihEG+74PETI+4aIozBMihIQQtu2YDaeU&#10;ktoW59xMSI1oUynV6/X4618AQmhaRykEISQIfN/3LWKZtEKDNhBcaKh933ccCyEEgDb+xiAIg9A3&#10;VDDP84zk4ejwbhAEP//5J4ZiZV49Y2Y2x44x0pdlKaWsXv/hWoNer1dVVZqmk8mEc77dbjjnRh5M&#10;KTFvhKHgCCEMUs7sygyX2/O8JElGo5Ft20VRmAvHvK3m8rRt2/TJhlRw06phmOfFaDTyXK/IqzhJ&#10;hqMRpZiJFiFoWXYUJb4f/OIXn377/GWa5svVNggjJTRCKAxjiGAURkEYjofDz7/4nHHh2DSIoodv&#10;PPjgBz+4/+De7nQXYNB2TEMVRNHBnf1Hjx+/8fhxEkeDYf/gzuF0dzIcjVzPwwSXVXH88sWzb599&#10;9stPv/jyizTL9g/2Xd+dzWdNXYd+OBwOizyLotB1vCzPDg8PHce9uDg3xuOu6xzHVkArIQPvJgPJ&#10;QPK6rnMd1+QeQQhNmtprZYokhBZVW9XN+dkF5xxgYmzJhBATg/SaDqfB63A49A88wP+ppve7be3f&#10;63/Bf64B/jXfL3i9+4XfMf4Y9F3btlJKfOMNAhDCm3vZa+TVaz0OJxRpLRlrx6Phznjkh25d1QTj&#10;rm2DwKeELBbz8Wg4Go3Wq3WWZcYkXxSF7wVxFH7zzddSqc1mw4W8f/9+mmYYY0qt09NTAEC/398Z&#10;j3q9XpIkd+/effDw4d7enpGcvPXWW4eHh/fv3XvvvfcGg8HR0dFwMOj3+wcHBwZi3AkOAEAYxXE8&#10;GAw8z7tVePGbEG/NObcdp6yqw8PDJ0+ecK4YY2VdX15emjPNDwPP84qicByHUivLMs91DSeia1vL&#10;tnqDPgTQ+MARQlEY9Hq9Qb8XhiFC4ODgoDM8OQyEYNSxtVacd01bR1Hk+zaEIOlFm83q5ORlVZd1&#10;XVVVOZ1ODg8PhRB5lVVVhbElhEjivpTSou7+/h3HdnZ2JghSKWWW5aPR6Pz84vDwcL1ZWpalta7K&#10;oihKQsjz58+Xy2XbtiauYjgc1lXz4sWLoih2dna4UE3X7E53m6YyehmLYEoI58wi1HFdk8fu+37H&#10;WJZlgR8QQrbbbdu2RlyDMe4lief7bdsaXMVqvTZJbEpJLlhZlk1dN3U52d3ZP9jzPUtDBREYjQau&#10;51ZVaXKhEcZ5XiFgp9u8aZq8yIkFw8Q9OJruTEcIqevFlZCiZRVjNaYSIOH51mw2gwARRDiTQEMI&#10;CAJkOBxZ1LIsx3Md13XjOHJdNyvS5WoR+MFoNDZvPQDasBLapvM81yRyUmoBABjjWZafnJwKybXW&#10;SmmL2nHc9/2g10t6vV5dV+vN0pA4J5Pd8XgyHk+6rrNsYvBArxtjo3vCAALP8w1UYX/vAEBQ1/Wj&#10;R/c9zzo7ffXVV1+FQdTr9XzfxwQfH7/0vODx48cEk22ams8Vwsj3AoyR1qpq6rquFAQYo7ZrheCM&#10;dZjiwWDgeA5EYDKdHt07Sno9YhGqAWCMnZyccCXjXnR2dvbs2TPP8958883JZGLuZy9evPj5Jx99&#10;/vTzK5Mjj5BSfDQaDIbRm289TpK44wWAEhONMYEQawUMmeb1AWSWv8AoWJRSUGmo9E3lq03+J0Ra&#10;VVXNGAuCQCmQ57mNHd/FGJN0m1dVNZ/PAQB37tzRWs/nS8si2+0WAAAh9n3ftV3jlLu+vvJsZzDs&#10;29QSohOCmda7bRqEgU2toq4gIEII13Ud22tlJ1iHAewEr+uaWHa/PzRk3SQepWleliUTXArV1Iyz&#10;erPNy7JWEAZx0jTNyckZYyLwI62hocVQSpuuFoLv7u66WbbZbFw/8DwPaqmlJIhiiAmyWSO+fXYy&#10;v055J3zfxx6SAjZV0zRdXbfT6VQqvlgsfGS7Pvz+D9//F//yv9NS/OQnP/7lL79ACFlVVxRVWdRt&#10;q+PYe/fddxHUr14dSy7293eVkEiDosghhHEUhr6nBJdCYIyV4FHou76DEAEYCMmE5NTCXdeZ12S7&#10;NTgTB2hdlnXnMcty6rouiqxpmvF4fHh0R3QMQTDZ2UmzTa0hANoMYgXnNsHTnZ2iyIHSNrWKPOOM&#10;GZSLUgrTGw5K1dRBFAqupJRhGJ6dnXmel/he17Sr5booc0yJ5dheENquZ7ue1trzvCwvDGKeul7H&#10;pN6sh+Pd3d1dL8iKqtm/d28wHgotNJBlWeZ5armO67pVUyqlCIRa6a7rpOYA6050GGMD5zTFipRK&#10;C6m1llw61IEEQSlEx7uOO9TO0yL2vP5B0NTd1eWl4BJDKJkSQmyWaVVVdQuiyJ1O93an+2EU1XWd&#10;ZUVZN6wTruMDAGaz2WK1FkLYrgcAwJRqg4RUWgPZcgYQdCzEmLo4uQpCbzDuaaAxxcurLcKgLphl&#10;UymUEMK1baUUg0JylW7z1Xy9XafpuuCNtDF1PR8AxBUHACgtlQZSSShNnY0MpFJqIYTQSCNIlAK2&#10;5RjYg34NwIQQSK2l1mYCj7Q2dQC8TfExjbRpWSEw2RJKKQSgNqnJQpgVlrnYFbhJETZPAgG4jUP7&#10;lQVLv8ZfAWCkhlpqhLBt2+dnMyEAZ7IoSsfxAj8siqooKiml0jqKgiiKpJRFXinNm1Ysl3MJhOvZ&#10;eRYYZWYQBG3bMs7TrDClLUY0TdM8zwEm0ykdDodlUSklCEEQwjxPOV/bNh0MBhDqui7N14RiIfli&#10;sYAQ+r5rWZbtWEIrpQTGluc50+n0xauXUgrP86Y7o9lsZlnETB1M02IKJUqph6Bt25xzz3MJsZTk&#10;EkLLorZDXdetqlLepF4BpZSJXsCY+n54+/ICqAGE5nWTyiBXoNa6bZkQyujfjLDWdz0IYVPVru0g&#10;YIJkrcCPPDdKi1QpQAjJ85J1osgrxtigh6SQq+U2CLzxaHT//v10vVlvlmVWSwnGw0oIoYQ0vj6E&#10;EOcdQmA47I/Gg6aqtZZZlmGMXdcPAresG+q0CKGm7mzL3d/f94Iwz/Plstjd7QeB17Zt1bQQI9t1&#10;OFBdx1vOcNt2nDVVbQrKIAgQIWVdYYxNGaoUkFLaNnUsp+s6xjqAdBgHvu8rpebzeZGVnuft7+9z&#10;zi/y82ybtjXt9XoIQ855ADzWtOamk0TRarV2PbeXJIKrpmuXy6XveoZstFwuJ5PJvbt3jePLZORI&#10;KT3bMSMJ04kpALiSRs+glNIAFEUhtbZdNwypEGK73QoBvICaJtDgW0wPfAtIM1rHW/SuUY1yzoPA&#10;MV80TYMINkOHqqqUkEYDefNPCHVdZ/o0kw/cti2CQGu9Wq1c1+0nsbncmqbxfb9tWwCA7/u2TR3H&#10;gVFMKZVSe54nGCeEGCTsdrtljPUGfdMS5HlufmHDdxmOxsbqWdf1dpu5rmtKliRJ5vN5mqZFUbhB&#10;qLXWxrGstIUJ8i2DFAIACHUTwWV+YQjhzs4OvAk5B1mWjUaje/fubTYbQ/EwIluEUBzHu7u7r169&#10;Mp8Qw6013bhpvUzqj1F+5nlelqXrumdnZ54XEEJ6vfjBgweXl5dZliGEKKWmTW3bNk1TCOHDhw+L&#10;orAsKwzDuq5NR4cx9jzPgHBMyZtlmXkXzFtZ1zW1cNvVnEkAAHXc2985DqPlfPHNN9/cv3+vbVtq&#10;YcH4crmOh24QeACAq8vrsmqE1G3HHSaW84XjOJQ6/X5/dzqezWYQoygKoIV/87d/q9fr+44zHI4W&#10;i/k3335NKZmMJ/cf3n/jyWMIgef5GKPNZnt9fW04QEZnYFlOURQAgPV6fXV1ZWTejLH08lRAfvfu&#10;3d/+J7919urs9PT8q2dfMcYUVBa1T09PyzK3bff09FUcx2+99eQXv/iF69paa9uxyry4zWYzWCZC&#10;cVXzpmmiKDL+qbwouBAY4/VmqyFON9uqqiCEZvFgThKlfs2O+598/APj7n/5AW9BjH/vO7/6vtnf&#10;fvefjLXE3PWMJ8Vcp+Am0eDvCbZvR5PmNmdWxLZtxUl4//5d1jWyZQDqqsjbtnXjyBSNu5Nptk3n&#10;87lxVs9mszRNf/Tbv/m9739wenr64YcfHh+/Gg7Hdd2GIZ9MJm+++aZSKsuyrmmFEGWZAwCofUNf&#10;U0oNh8Plcnl9NQuCwJgjurqhlE6n0zRNN5tNFEVZlnmB7ziOmaiaC7ZtW0qsLM3v3e0TQiaTyWq1&#10;MhQJ8wlpmmY8HPZ6vSiKIL4B3X355ZfvvfeeUmKbF03T2LZ9//79pmspJtj3wzDsugZjiMANBePk&#10;5KQssvfee69pGkqpbducd5zzoihc197b2zNDJIRQWZbL5XK9Xps09TzPT05Oer1+0zRZWnieF8cx&#10;ISSJ+l3XbTdZ13HfC9qW9fv9sizT9DkhpD9Iwsh3XRcAEIYhYyyOQ6ObPTo6eu+9905OTsz0arve&#10;aC0Hg4FtU8ZbA6tP03Q0GkGkDSkDQogx1ggOBgMplWVZXIh+b9A2rBf1+nHStu16vQavwRz9wcDz&#10;vDimy+VyNrv8nd/5nX4cKT4pmlJrmRV5x9uu667nV55nhz2/1+shiDvBIEBSqs0mjaJoOp3OL9L+&#10;ILyeLe/d33vne2+Hoee4FkSi7lovdBBSUmlkQS5lJ7usLLREguu0LbK0ocgdj8c7gz1Kbdbx1Wp1&#10;fn6+Xq8pJXEcR1HStm2/38+ybLFYNE3TdU0YhqZMKsvSVISMMSm5Uqrf7+/v79dtpV6HRBhnlud5&#10;Qojd3V2jgnFdd3dvKgUQHEAIwtC3bay1VEpBTaWUEGozVvY872h6pKGqqurVy2PLstqu6fV6AMGk&#10;37tzdDhfrtI0PTw8PDq89/TpV4Qs791/CBF9+vTrum5t2/bDoD/sOY4nhLy4uFisNlmWAQCSfu/o&#10;6Cjux/fu3dvf30MIzOfzvMx6vR7ZbDZcdFzytm3jXjQejrqu251O337ne3GS1EU5Xy2fPn36k5/8&#10;uOsaLgWimFCspbAdOhz17j84ODiYEgoaziCUt84KrW9Oje8eChAADaThXWlj7AMAKi1YBxQGWptB&#10;MlAwDiKtIdHUsR0MCWNsvVy6rmsOVt/3z84uPvnkE0KIuSyNxdd3fQih73uWZdkOsW1KMQQQYEIA&#10;VEWWX1ydeq61uzcJIoox1gICrRhrENJCsDwvIabD4TBJ+kVVbjdZUZR1wYVUEKJe0mdMFEXBpdhu&#10;MybFrXEu38o0TR/cf+S4VpKEto0t1+GSVauVZVmubY/HY8uymq5rmjoMQwCQ4IAQ6+OPP37x7clq&#10;vYUaQWDbWHPOWQcwsnuJ7/v+an1NqB4Mo9/+r37jN3/rA8aav/zzv/zbv/2Z53lK6pPLBdCAUnh0&#10;tPf+++97nvdXf/mT09PNu2/fiaKoKrKua7uum07GQRApJRhnBkOitHRc+2ZQTWhd1wLAruukUAhg&#10;qKDoRJF3CGwVgHXRuR0jhKzXGyO2zLabMgmBVoHraiWAEARBCAEFSEnZViX0bM+3gdKMsaouzs/P&#10;hRBRFJkSwUwfOecK6CiKtk1mXGFHR0c7OztCiIuz881mY3qV4+PjyWRiPC1KKYSxRnBnOm6E2Gw2&#10;xHEiDBGBgrFeL3n01pO9o7saE6AgEx0l9ny13N3bi5L4/PqiZV3geo7lYUQ5ZwACKbTpwYDR5iop&#10;hJCMGzqNZFJ2UnQCCoghIZblECyZXMwX+TZnjMVhnCRJkVfXl9dN0wyHo6N7D+7cOZJCX1xdfvLJ&#10;JxezKyG1UccRixoO9m3sTRAEGNH1et3WXZZVhAAAAECI2BTD7qsvv0mSaL/cS/pxGLmR2+e8O31x&#10;sV6vMYYIITNrvzi/atsOajQcjPcmd0K72C42EGIAkFa/un9/190EIcSYAKilUAAgrW/6KHN9CcER&#10;1UYnppSC4Ff3cq2Beh3YY75G8FcX+G1qopl6wtfql9v/tFJKQwXATat2830ItNavG2mTzgO01pjc&#10;QHqFEEBhSi0Tp+F7TtPw68XKtezwfuz7fpqmZ2dnu3t7ZZ7mZcm5LIpKMh4EkWXjtOhcD5i3gKKb&#10;Q0lrnaapeX7f92+4UFwsF+vhePTG4wfbbXZ6etq2XRSF/X5gdpgmDtH1HISQqXeLooyiwPivyqbE&#10;mAahH0YxQuj6+urq6goj6vQdSq3NZmO7rlKqKRvLskw5BSEkhGCLotfUX85l27YI01sd7O0M0bw+&#10;Qph18Q2R+PWLdjM8gAhpIcw3GWNVVRljHgDAGICNNfHi4qKqKte14zgWnCuIHM+zurYqm65tjNfX&#10;PImxerqubYyRZVnuDIdx1MuyJkksgqnrukBJ0w8IIRgTk+lwd28Shn5tUYhAL4rLspxdXff7/SCO&#10;MKZSaIxxnue9Xm84HB4dHT179qyqKik5hFAICRBCCBukp6H4aq2pbSmlCLoh0HDjm8UYcsyZ1FoT&#10;36LU1lpHUTgYDIz/XEpp0Li2bY9GI8nEarZo27Zt2zTbxigx8E+lFO+YdKWJMZRScA6LvOr1enAI&#10;1tuN57hPHr2RJMlgPGrb9rPPPqvr2rbtg4ODMAwpwovFQillru7r6+vLq3OtNW+7KApc29Fa3/4a&#10;ddOt12tkJlBSmgvq9sIxl4nZkTqOE4YhAMDE7d64giWrqkor6DhOEIXGynu7KzZ96a06oOu6wHVM&#10;BamUogSbP9bUzcYDbBZZlNKqqnq9HsbQ5DcCALquMw2tIQYPh8OmaRaLBabEQEc452b2YXaqZntv&#10;OMCdkIwxsys2647z8/PZbNZHmFJKINJamzhic/kYVlbXccOUruu6LEtCSFmWAACEQJIkSoler/fo&#10;0aPj4+NtujbZs3VdGzJcGIZff/11kiQG2LPdbo1C21xu5rQJgqDX663Xa0JIr9c7Pj42jPrxeGyy&#10;f5Mkubi4MEpXo7tWShk8cl3XRpEeBIGBXd+9e9dU0ufn50VRFEXRNE0c3xgyb7XrpmLWWhursNko&#10;7O/vjsfjv/6bn5dlyVgXxUEQBPP5kktvd3dqWRZjYrvNhsNx13GEUJIkd+4czeeL6+vrvclekiSz&#10;2dzs2QBQmOJtmTItWdd4oW/b9jrfQgsrpV6dnhwfH5u3eL1OAQCua+2MJ3v7u07g1rymlCYoKbtS&#10;SolsNBwMFVbbcts8b8bD8e/9s9+7PL84Pj5mjC2X63gQvRW+uVgs/MBzXJsxZmaOi8ViOBrUdX2L&#10;Ry7L0rRhWusoirQCxh6ZZZlBXRoWGn6dYW5+mBACIJRSAvjrUufbW8N/Zt/7jz7+iz//ne73H/l/&#10;3W6DzRemarod7Cqo/+FSGgBgDl6ttePYQEuEwWDQV0r98pe/DHwHQN00FaEoTTeB71iWdXFxkUTx&#10;j370oyzL/uZv/sZ87C8vL//0T/6v//F/+h/29/f/6I/+6C/+8qenp6cPHjxaLpfffvutOd6llI5l&#10;Syk9zzEPIYQ5MSCE2+324uKCUmqOxCLNzPxFSrlcLl+9euUGvu065iZoPBd1Xa9WK4zxgwcP3n33&#10;3dVqZd6dZ8+enZycJMnQDHF2dnY455pSi1A7tgeDgaGm2bZdFbXjODdYZiXLspxOpwcHB1VVeJ6H&#10;Ibq+vj45OfE8z3UsAMylrWzbxhh2gmdZVlXo7r0jQkiabnq9nh+44/HOZrNZr9dmkrXdbqVUQsjV&#10;ajMcgizLKLXHw8kPvv8beV4+f368Wq1c15eKd1338uXJnTt3jo7umiFjURRmJmiGZaY4N0S30WiE&#10;EIoOD0ejUVEU2+2WUhwEntayrPJeP7ZtG0gjGARd17WcmdurGbcN+v3VfGUiCSmlju8hhDabze1n&#10;2xybYRgOBoPtdusHXtQPKcUK6LLMm6rggoTh1Pd9x3IRgkpoIZShbGgN+73eelEEIfQK+MFvvHnv&#10;3h2lJcZ4Nru8vpo7riUktgCMkhATJDqQbvNRb1LkLdSkbVjJmEXDXugZow0hJIoiQrDhhCOCh8Ph&#10;dDq9vLw0Fy9jzExRzQlvyiQzAzJjIEppZEVBEIxHu5ZlFUVjPrdGN3d4eGhoEUaAo7R0PRshhbFL&#10;CBFCaKWEZAAAc2h0TV0UJEkiQhDFSEqutWSMmdFDHPe++eajZ988z7Pyvfe+9/3v//DLL756+vTr&#10;R48ejcfjjz76+cuXLxFa+n64u7t7eOfuzs6waruqqnzfH41G+wcH5hZ5fPz81clxHIdvvPHGaGeI&#10;/5f/+b/3fZ9a9MGDB0/efLx/cHBw587RvbuW5czn8+Pjlx9/9NHPP/6wLAqTTZnmKcbada3pdHzv&#10;/p0Hj+7E/aBjJcYaIYVMuiCxEEKYWBgTiIAG0mS4aajNLkhLqZWSkhvWKmdCCsVbVubl2cuzpu7i&#10;MKHUsYlLqdU1LMsKggljnLUMQcSFuLy8yvNiOBzFcZwkcegHYRBYlmXb1njYn+wMA9+xKNKKac2V&#10;YoxVQHFMdRRanoe1Ek1dBJ4LoWJdSym1LJtS6rmuBnC7TU9eni4XyyIvV+stZ7zrOib4YrnYpluE&#10;IGNdWeSCs6buoNaUAtsm/aQXhQGhSCkJEepYc3V12TEmJDPVGGesFyd3DvaUEE8eP94s1//uj/80&#10;3VaSA4yI43hQEyEUJXYQhBBis2568OBoNE4ePjpyXPxnP/73f/s3P6eUKKnLssEYRKF/797999//&#10;wKbWLz/77NXLi36PTkbjNN3wrvM8N/Dd0aBnUwtCRQmGQCvJMQKuY1k2jePYtp2qqiTneZZDiFzP&#10;51xUZQ2hDIPQ94PQ98MwggBAKOM4pAR2bc3aar1adG3di6KuqbWSAEiL4KrMyyLTSvme9/9S9mZd&#10;klzntdiZY47IiBxqrp7RGDiBAslrSKTote69L3rwm9/9x/QvdJfttbRsS7LIS4ogSBAE0Gh0o2vM&#10;yjnmOLMfTlWxJcq+1/nUlV2ZWRnDOd/+9v72lmIgBHdtu1wsR1k6GReYYJe0DgDwPE9r63m+IweS&#10;OHXM5Gq1qurmwcPT05NTjMnrV69H2ShKEogQxgQzqo0Zz6YIU2UUZnRXV37oP33+zsMnj/PZGDHS&#10;iR4Aiwhmnq+MTtMEYXx5ddn1bZLGcRJ2fTvwwcLbxFrtIlmt1dooqbRSRhkCieSCIRpQLwkjoE21&#10;3a6uFk3ZVtuSYlrkRRLGcRilSTqb7X3nO987PDiOk6zc1Z9/8ccvvvhqudwICfJiFEQhJoRSxrnQ&#10;1npe4PuB7/m+53EuNpsNslZJ7nteEEaUMI/6BGNgoJG2bfuh40YB3qs8HTPE+qZvyyagQRYlWsGu&#10;4ZQEcZAU6TjyIt7KqmpFLymh1kAnxNBaOeWXsym+k+cZbTSEwAIrJFdavPve8wePToxRLh4ZOMdN&#10;C621ABo352ThfkihfQAAIABJREFU7XTUbUfLDTyB+xxg4LSLnudFUeQxr66qgQ/WWqWktdbeaZ3t&#10;rebc3rp6WmdP8icJtAuCxABZa60BnudBAAU3L1+86tphs+7aWs8mxeHBkTV2uVo8fHRa19VquQBW&#10;e4wEgTcdj2fT8W67aVohRG+tlYK74TQAgCuOCWEAQBYEYRxDgMuyXK1X+SSfzKYGGKml0kpJRSgZ&#10;hn69WW+3G4TAaJQBYI3Rw9A8fvbEWFO3dVWVGOMoiawFTdPe3Cy6oTPWQAtvFguE0CjLGKVKCDdP&#10;SAimjBCKCUYYQY961hilzTAMGBGCiQvlwE4RitC9+YqbrLuvfu6IczeJ7UxikLVAa2OMVUpbC/Rd&#10;LrpS0nnzWGv7vkMIQYi7ftjuyqvr67ppLABSSBfX6fsBAggCuDebYYSANnVZQQvDIEhif5QlEACX&#10;GmqtdfRaP/R7e1NniWeB81qjbTd8++bsZrHsur6pO6VUGMbM97t+GIYBISTEYIwz7vL8IHRtOUTw&#10;bZMFQYwRopR6zPf9qq77YfB8j4uh73qtrZEaGIAgrMtyu6l9D8+m08Bnu+1GK+0xFngBtCCJYozx&#10;4uamaXoALPNYEsfWKCVVFEeU0qHrfc+3xmxW6816pZUq8tHebEoZjQL/8OigyEdVuXvz+vXlxXUU&#10;egQhjKCSQilJCD45OT442J/Npvv7e3EcB0GgjbIAIIwoY8bYIAiiOOWcL5crRLHvBU4rxBhzbY57&#10;1xzX6YAQujQdRyreYk4lIIReEKRZ5ghe53PmeiDaGISxkkIpRQju+x4j6LKjIYQubvG2kc85hLDt&#10;+vV67QJ77wRp2tw9tNROkOzKfUopIlhpxTnv+35v/wAT0rWttTbww9l0xjzmHJIRQpvdzmF+99oo&#10;iqIoUUpvNxtze9Fa17+GELpvIaUUQiqltLVd3/fDYKwNfB9CKIRT2grORZLEvu9vdxuHRZVSSZwR&#10;Qh8+fPjJJ5/k+QhCQAjuutZZzWmtjNGMUWuNUtIY3XUtY/T4+GizWQvBsyy11mw2a6Xk8fHRdrvZ&#10;bjcQAsZoURQAgAcPHniet16vm6Zxk7rOyuXo6Ljr+qurS+dyDABwUwMIA6Ulodj3PddCyrKUUrIr&#10;S6UkQrhpGoTgZDIpq7WUoq5bY0wcJ3VT9b0IoyBOMz/wPeZ5nueIRmOBlPo3n/z2/Hw5GiWHx4cQ&#10;IS55GIVnZ2+atumHdrPdWKsJpVwMQvL1Zg2gpR4VUmSj9ODwIAi9IAkgQU3XWWQNAFxxoWXV1tpq&#10;4lE/9IlH667phm6+vNlsVn3XpWkslYzi6Ho+L6tyMpmM8lGcxLO92YPT0zRLueB1Uz88faCV9gJ/&#10;OpvGSeIHAaEUE9wPA2VsV+6Yx5br5fX8+uGjR9qYi8vLQcpslC/Xm34YtDFujbKu8eq0uLcY9HaB&#10;A3dxBP9N+Prn//unx10O8L+Lde/+AW4Ns956LQDAeV/5vt/3/dBzCBHBGCLooq0tQgYAgG5j7N1N&#10;TSnBCCIMQt/HGGzWSyVlFIYYo3GRbzZrBGEURfPrKwvsO8+e5Xl+fn7e9z0hbLVaWmvzUfEP//CP&#10;aZq9/8F3x+NJ0zSr1aptW9dPOTk5cRZHWZaGYeiS5wEAvu9/97vflVLaO0WJtVYZ3fPh6uLys88+&#10;m8/nQRAcn54YbaQQgotyt7PGEEzGxfj9995/9913Oeef/f73WZYdHR0JzimlGBI+8M16XVbl5eWl&#10;WyyyNMUEr9dr3/ezLNNGj/LMWDvwoap21prj4yNrzdm3b/jAnYaiyEenp6fHR4ee50klAYQYQc4H&#10;gGAUhev1arlcBEGAMXI3r5TSGHu3WlIA4GQyybIsiqP33/8gTTNjLCXU94Jh4Gdn5+WuBABqbYp8&#10;fHh49OGHH3711Vfz+dwh/6qqVqtVkiQHBwfWmtVq+Yc/fNa2zV/8xUdlWX73O9/1ff/y8pIQMsqy&#10;YWgJxV3XUYQZIb7vubVaKQWspZg0XQcAcJt6EiWEEDeTHwYho0wZ5UA7RsiZIGqj/MCv62o6nSqj&#10;4jj0A58xprTCBE+mYzdBEadx29Tn5xfr1SrwfWBBlmW+H7w5f81V/Z3vPuei7ni93iz/j//z7zfb&#10;1dHJAUAGYUAYqetaKs17dTA7uby8WS12Xce7hg+DGDrO+VA3DaWEMiqkABCM8hHBdLvZCiUwwUrr&#10;2d5eFMcD51IJiCBllBBCKIUIWWgJJcW48INAa5XneRylQoim6dy0sxvACcNoOp0FQeCmqbMsYYwg&#10;DIPAhwj6vkcwZoy5Jvj3f/C92WzW9m1dVw8fnQJo6rr8wQ++E8Xe9fXVwcHRMAzfvHzNudiV9Vdf&#10;vczz4vm770kpLy8vIQTPnj1jjFZV2XXNMHSYIMbIuMgfPjh5/u67Dx6cCj6sNosvvvz8k9/8qu/a&#10;7333g0cPHzRt4wwqoe976Sh57733bpaLF19+RT0mtdEWhEHw4Yff/+EPf3BxeXZ5efnt+etRkYSJ&#10;n43Sokhn+7nn466rtO2S1DfgdmGBEGJEISaOKwIAGOd+6XxejbZAA2CANgAiaAEEwEjV1s12WTZV&#10;Gwep5wXQIsW1EsPQcYwxBrAsyzAMCSHffvvm8vIyCpPJeFaMR4xRgjChzjiEIwQG3lKCEGTacN51&#10;/dAiBNI4yfJp3+0wssSD1qAwYlJoCEGaxtbguRBv3pzPrxdSamUAQriu6yBMEbLKKA/qIGRR7DNG&#10;lO4py6bTKcUEU8KIByF09pJSi2EYZFtrqbTWdVPGNsUIaKWCwDNWdd0ALRgG+elv/9DsumKyBwAa&#10;hmEYhBzKIAi9AN+3iy6v3nDR/PRnP/E87+///u8//fRTAIDRFmO0t7cfhUmW5QcHhwih3/zLb16+&#10;/GaURXmR9H3ftLsoCA+P9maTglLMuaQaMsZcbImb0vH9gDB/Pl9sNyuICCEkiUPCgr7nURzEcRyG&#10;IWEMaGiAFQPdnxVJHHZd5wSWu3KTJSmGgCCAIUrTdFzkm82ql9oCLcUQhn6ej+M4NEa5MA+M8Xg8&#10;du2fuq4Z810ZtNvtpJSLxQIhVDdlURQ//OEPlZBa64cPH94bTnhhIK2p2iYl6MHThzXvLSYHUXjy&#10;6NHe4b42hmshxaAhQggpI6WRSZoNope91cYAgDCmnhcwL0CIGIAIAlJKA4BzYzIGGGOARRBCyQWQ&#10;lngQGaClWF/frBbLtur7RoZeGCbBKEr39/eDIFou13XffvPy9TAI5oeuc28ApB7TQuyqsiDFLaGH&#10;kFIKIeLQQlmW6/W267o8zaIoBABBYJ2lM0J4lI/ati03Vd8MGFDO+yRMnj54enp48o//+H9ZpTFg&#10;gvdZlDPGpFSL+Ur0V0IoI10m7e2t5zY/hNBdGht0X9MFxiOEoLlt700mE/eMU/8aa/5NTWHvqHIH&#10;d10V+5YQ+lYa7Wp3cMdlua337Xf48/eEf/pRQ3C7YBBCrLbuT3VbThRF3//+93/1X39DCIAGlGV9&#10;c3NjjXny6PGkGG+3mzSNkyTx/bBvOy2FEMPTp48vrududFB5rCgKJ8V3RYxSvdY68Fjb9G3b1m0D&#10;CVyv11rr8TjPsmy9XvOuz7LE98PZbLbdrh1zZa3lvA+CoOubsiqNsUVRKGPn87kUGiEMIFZcUOo1&#10;TaOEjNPEWusEhwAAV6MMgjuiwGnqHPcVRRGwyJFpEEKCMEDQUWQOCNm3JOiOqXOn2Elr7kU35i43&#10;GADgGELP89ztH4Zh27Zd1yRJQqnvbi7OhQPYLhLJJfj1Urle/n0dTwg2xhwfHyolqrrsuibLstFo&#10;5Cb3tJFOYyaljOOo7/tecqOBkoZzMfRXWlvP84RQzL/NRnbIx31KGIaEeRZCSpnUarXcOKbd930p&#10;ued5LAsJIdttMwwcAJBEURzEQkilpLVGCMkYSJKEELTZbJz62higlBJCtm0/nY6fPn16fnHW9z0h&#10;hBBkDOCc834gjCqlzs7OEELj8TjP89GoyPNcSnkaHm+329XNotruDATAWoTAbDZzpGVVVXVdC6Fu&#10;2Qnfn81mp6enCKHFYrxYLLbbjbVWSlWWZZKOPM/bOzyoqkor606fK5Rv1ex37XB3ypxxlIstIISE&#10;Ybi/v2+d5vIumLfrOoxxHEbmLsPcoVmMbq8NJ0tL09Qa7d7HGKOVdNLlsixdLMrh4WEQBAAYJxNw&#10;PI+U8p7sdZv4dDqFEDolbRiG2816u91u4e7x48dCSUc1u/6XlDLNMsctl2XJmO/7vhvZdcdfCNE0&#10;jUu/c9c2AAhibO4C4d2f6iqKuq6Lomjb9ssvv3zy5AlC6ObmxoF2zrm7F9y+6WKHx+Oxm8FzW4xz&#10;1r2+vr6+vrbWzmYza60rJ2azWVmWR0dHX3/99WKxePz4seO63UlxYr/tdquUWq/XGNNhGGaz2fHx&#10;cdu2V1dXQgyOWcrz3NliGavu700XWoYQStN0ud42TaOUsda+fv3a/ZFnZ2dRFDjf9cCPLBBlWZ88&#10;oJwPjDHGyP7ewXa7JZjWde37Xhii3/3ud1VVPXnyDADwy1/+EkKY57nnBbAfDLBt33ieF7AQC+F8&#10;Rw9Pjt3B8cLAAuAWQNcWsTagDI+nhVOeO9EHYdjpRxCAlzfnBmjG2IOjB8/k02++eXW5uPCpjzFO&#10;otRau3211lqORiMDrNQK2dspWXMXz+aIlzzPtdbb7TYMw3feeeeTTz7RWkNC70PdXFNVa23BLQz+&#10;73zYu8Ec9+N/Dz9srX2btX17e3pbbgP/9e+45iMA4Bb8AHDfscLYgWqL7nK8XesWY6SUiiNPG9m0&#10;1YOT59hqhMEwdF3XACt932OMjcf5wc9+BgB48eJFVVVFUeR5rrWdTqebzSoIguVy+bd/+7fvvPve&#10;xx9/nCTJw4cPHz169PXXX3/++edd19m71JKqqqjnO9lLURRnZ2evX78eul4pNR6Pu67zfX88Hs8v&#10;r3a7XRzH77//voHg6uqqqiqXSe6kyEmSzOfz8/Pz+Xy+3W43m83h4eH19bWUsup3u13lmlaD4POr&#10;K2VM0zTM97IswxjfMsPW2rsUN875er3u+76panfVjcfjoWuklH0PtNbr9ero6Mi18wTns9lkGLrP&#10;P/8cALC3N53P555Hnzx5whhzSdpJkiKEXEDxRx/96PDw8OzsjBJfCv3NN6/btscYHx8fcy4RIkka&#10;UeJ9++23n3766dHREcbEtY/LsoyTZLPZeJ739OlTpyTVWq/X6+fPn//qV79yY8keob7vD8OQJHHo&#10;3W6FzjHBaZvdLeNeK6VkmLmt8P76d/1Nd0wAhEEQqEYul0ulVFlu6671PEoIOT09tlB1fRsGQZal&#10;hKDry/lnn/1utbmZziaBH/UdL8syyzLmwVmcESapRxhjV9dv1pvrSb6HMWAMS2m46Mu6TsI0jLL1&#10;qu47tVqW221JEMtHsg95mqZ7e3tO/QShXS7XUsooiuI4fvXN6ygOj46O8jx3KqerqwtjjBAiCAK3&#10;ig68AwC4tffhw4cY0816t1wuwzB29tdZlknJjTFOVMg519paYLgYEAKEsPE4hxA2Vdu2LUCQMqK1&#10;zrJkxievXu98jyZJXBSjOA6rqkqSJEmyL794YS3Y3z/kQq3X63/6p3/ue/7s2TMI4b/8y798+OH3&#10;3//g+eHRXlVVAIC9vYOiKMIgwpiWZfn69TfL5XKxWGgjP/roo+fPnxOKfv3rX7948YL88bPP/Cgk&#10;hFRVJYTYbFb/8E//TJinpBZaxXH85NnTH//4x1kavfPs8a76Tj1Uu3orVY+wTZIgjKiFktDQQoUg&#10;QAhb5LRpGN6K9G7bvcA18pz6+a0Vxxqreq4G7Wjhg9lBluSBF4peCK2ttgCgJEnKzdaVnsMwrBZL&#10;q83+3t5sOmU+NUZDZK3VHsWMMC0VsJJgQqgFQiEkw4AwRihWTdMQZOPA9zzPJGDo+fxqXpUdorQq&#10;u9Vq07XcEdfD0IZhXBT5dG8mhKjrJgyZN46cWoNSG8dhURQEYamV1WAYBqV6pQlEiDIstXbNP6EV&#10;84gTBQkh51fXxpiPP/54vdpeXFyfnDycTCbDMCwWC855N/QAGGBuZ2KXyyVC6KOPfvyXH//1p7/7&#10;l1//6lPGAo8Za/Hh4dEoKwhhs9ke5/y//vLX11cXGEP3QdjHo9EIWuDGKqxBwDjKSniMYOIiJy0A&#10;tmuqm+tLoE0QsnFRIEzW2xIYnUQhYz5CSFsDLIDATid5EIVFngkhwtBv27aqUkaQaHtJMYRwlCWU&#10;wJv55W6369ri+PCAMizEkBdZEHouCUNrncaJMUYxvavKPI8YpaM0VzNdVVWR5xYApZTvhUEQXG23&#10;6+2uGOVaW6EkhBAM0osp8z3EaCf43ulBkhdZPsYe3XWVAZYFPkDQZxQYOIgeUzYL9qSU7XDrwmKt&#10;BRYRwjAmWktjAMYYGqu1tcZabaEzioJAGp1EqYep7ERXVWffvOma1iqAAXv25J3joxNgbVU2i/m6&#10;qts4TsIwvrp6NYgFhHjgwvMCAFDdipODg73Dg77vtYUIEee2RggB2siBE4hGSeozL/B8SimXar3a&#10;STkIofggnWeAF/ldM7Rts7heH04PDg4OQy+s6xJo4BGPYTgICQxMwqiHxKhWI0Awu0eh4G6qCViX&#10;ZWK11hD6GCOCiHOtdFX4ZDKBEGKCMMbWamANxlhDc5fye1soGAQtsBgYYwyE2FoLoLbAulFqBKzW&#10;EkJHRyk3LvLv1SW3TzqTJ3uL1fWflgULIAJaSq01wdRVFYvFYjqdFkVxRs6tMpeXl4L3CKGTkyMA&#10;AALw6PAwjkOECI9DBPDQ87rtiszZ9zdOpOqCpjWAyoK250opgIiUmjBvNpuxgPm+v92WUsqiKKbT&#10;adv2XKmQkqbrnJ/tO++8k6bparWy1i6XS21Mno+DIKjLZrPZCCGDICSENI3EWHIJ4tinmBFEob3F&#10;La44EMMghGDMA8ZaCAbehSimCCqlnTugAUBpCw3USlpjrDHaaqUQhND1sNzQtVLKAAu1ayW4s0nd&#10;Yb8vCp383qn8u6aFEFpjuq7TuuNCRmHg/L2MMaHvW2uAceu2MVrxrqMI9ZwLqfb3ppIPjOLJeIaR&#10;bbu67xpCSFt3AIDIjzFEFBNAKALIaosJFaoxAPqhjzFum267G5T+No7C09PTyaQoSyKGnhDiBywI&#10;Yy4VIoQxRjWJQr9ryTAMgvcIET50PcVZGndtbYyJ4/jw4FgOUkvN+TDwLo3Do+PDk5MjbeSqa5I4&#10;9H2/3NVi0AgCMfShH4wepIHvrdfr9Xq5Wa0RQsTD1/NLSryiKMb5aH9/vygm6/V6u9lt1ytX2Qxd&#10;y6Wo6zJM4uPjwzzPxuNx3/duSVkul/P5HFhttHz9+vrm5sYZWrluRdO0jud0pYDneWEYuouHUIQg&#10;uW9S3EtkneTV3gn1LQRCSefXepQdEEIAuJXQO1wqpQQIYnwLYMAdJBiNRkkYuIK4rmtGb/Gk7/tG&#10;YWdtFccxhLBtWyd41hooZSB07u5GCKk19n3fOZc40JsmmRTq+vqaUnqwf4ggXiwWdV0LJV2B23Wd&#10;F0ZlWQ6cj8djhAhjvud5aZpSTOq6dgGq/d3gtLUWYGQMwAjhu+uZ+Z7v+1oqpRSmXpyyOEu11tuq&#10;vJxfj4pJ0w3bTYkQqqs2CIJhGJyPF7hruLvAGFeGuk/vuq6qKs65KyQIIZNpoZQKI5+LfpSnZbV1&#10;wdeU0tVqdXNz4355uVzeAx7H55yfn19cnKVpmud5XddCDnEcu3xHCD33ByilAIYamG4YxtPp4eG+&#10;1tq19jzPOzo6wpScnZ05gYYQsu/7UR77fvjw9NFisZjf3KTpyAs9aaxFWBobx6lSSghxdnFOKT05&#10;OZH6lvEzxrx6cwYh9ClzKVYIIQhw0zTEYxBgIcRoNOp5ZyCABBsIEEUQQm0MhJBLaQDABMZZHGex&#10;OykU4SgIgQaMsTzPT09PHz15eHZ2cf7mvO7qMAwtpAaadmgBQFc3V+Vm27a9Ump/f+b7vrXaeUzs&#10;6l1Td5zzw8PDn/70pw8fPvrixVdBHGF8CxvsrY0yssYApxs3t5nw4N4K67+FaeGfDfuAt+Dxv0a2&#10;0P57Pdn75++8oDQAAELiGovoLgUBQQzsrRYaOH9/giCE2FrXtUTodiYYWgCBUZIrJUdZeHxyOBqF&#10;DKOu687O2/V6zRi11pZlmYRREHi7aiuEOD1+IKUcBkEpZT6dL24sRADhzz777NWrV4cHRx9//PHB&#10;/mFdNWdnZ1JKo7W7i12bw114Dx8+dNl1AAAnGmKMQQiXy+Vys05G2enp6WhcbLfb+9XJLT6bzXax&#10;WLp2LSFkOp1eXl6Ox2On7IBW8b71w1AIrrVxGiQhxHq7ccTGres4AH3fOkFskiQ+89q6cXJWgtDx&#10;8bG5My9QSr169arv+6ePHvu+b4WtqirLsmfPnjVtvd1ub25uGCNpmnLRu2s4z/OiKL5+8Q0EAkFy&#10;dTn/9Le/T9PR0cEhpTSOcZqmBNOm6b799owQYjTQWo/HY7dvOv0zISQKQ0ZpkqYffPBBFEXb7faz&#10;3/8eQRtGvrEqjHw32FIUeVvV0Go/YBhjLnrmEQANJtBya61FFpC7CHQWMNfKvDc1dP2+k5OTqqqU&#10;FHuz6dNnT1z98OrVyzQfNU01v7l6/vz5kydPlquFtVZwZS2+mS/fvDnX2hweUC1BP/Drqxsv8N77&#10;zlNMjAb90PDdbndxeTEej45PDtq+kUIopRBknh8FUZaG+fxsNUqm6bPJcrEeOj4aFVmcRFHkRnwB&#10;AJxLa20URXuz/SAIfN8/Pz9v29blJs5mM4xh3/dKibqu3RrLPOIOJqV0PNubz+er1erq6opSLwzD&#10;LMuttW40zNF4nPPFYh7H8WRSCCE47xljjNEkiRgjm81mubhareaYQAgtxmCxvJaig8iWZZkXqe+H&#10;8+vFYrEwBgiugjA4OjoJ/LCp25cvXz58+PBHP/qLMPRHo1RrefrgsGmaqmzOz1/HYRLH6Xx+c3Z+&#10;eX5+KYR48uRJHCZfffFivVlut9vdrsT/y//8PyFoBz5Yq/qhn9/Mr68uMcZcCIKRVOr8/M2LF19h&#10;AglBDx+dTPfGFilCIYBiNisohdoOhAJjNcYIEowQIZhRSiHC1lrnSnqPga01FmirDbLGaosA0kK2&#10;ZaeEwpAggJMg91jYlG3fcQQwxkRwgRDCEGmt+cCdfcWDBw/iOKmqKkkjhEAQeBhDjCDGkBATJ0Ge&#10;Jx4FwGqEDcOIURSEnhs5WK/Xf/jDH29ubm5uFmVZVWVz9uZsvdl03UAJGY1Gge9bAJMkDgNfqqEo&#10;RpNJHvhkGBpGUT5K9vene7Nx4DOGoedTjyCpuRI9JkQK1Q9D07YIoSAMZpPpeDLxPVZW9Xx+raSe&#10;TCZ/8zd/03V8MV/6nq/UbWIkY0wbAYDBGFhgmrZqmurnP//5X/3lX/7mN5/83d/9HUJESosgOTl+&#10;EPghY/54PBFcvfrm9cuXL6XQYRh4jM32JpSgstwRgk5PT7TgmOA4jnyfGaOM0VLJYejruhl4v9vu&#10;lsvF3t5eEiVRktR11fcdZSyKQs+jWks+dEZKiGy5WZfVNvAIwZBgNPQNRkBLaa0mGCVJvL+/Z416&#10;8eKFUubo6CBOwuVy+er1N57nuRLB3T9xlFgLpZRKqsODw7qpt5tdmqbT6XQ0ygllx8dHDx8+nEym&#10;l1cXy+WSUIoJ8X1fKHV+efH6/M2by/PLxZwG/t7pcT4psM+E1RoZGjBpDSEYIAQhbPo2CoJRMVbG&#10;9ANfLpdCqyRNPN/v237gg5ZKKO4xYoG9lfxpbTUEABKIgbIBDfqy66veKiAH+d7Td7/3wfcm4wOC&#10;ade2UmhjAIQYABhFSRRnm11FKYuTVAOojJOg6tnBfpZlzmYwjmMhxHK5bNu2bZphGDAmAIC6qiml&#10;eZ4TjIrxOI4jhFBdlX7oT6fTcTG9ur5cL3YEW8ZoksRvXr/mvOec77Zb5vlKKim4lAoBxJgHAey7&#10;wQFgt0lrYwjBACCltCvZ3bAARMgCo4xSWkIKf/bXf+kFmBCMCXR6cEKwfas4uFeCQQjRLQNs3vIL&#10;cS1OIISMoshVn2VZciHuIK22ACAM7gVo9wDYwTbnlAdvh1oNQsgoBYANvBAhZLT9xT//cjFflFVt&#10;lTo+PlJiaJq677tHjx5ghJarZZolSummaShmB7O9OElPTk/dnKFzBrLWOqe3QQiM8WazPT+fL5dr&#10;ITjzmOf5Tmnv3H2CICKEulcNw3BxcbFa7jAGh4eHUsqyLLuuT7PM8z3fD4ZhKHelEApABCFW0ijJ&#10;EUQYQcHlwdEh57yqqqLIHQB2m42TRQghwijq+55SJoSQ8naO1xojhbAQOKziKBpwO3FEAQDG2ns7&#10;Fnd2HM/vtO767oHuwoGN1q7TMRqNALTWGISwUAojBIDte0kIGmUZ8wgCiPMeQcgYdQlYANpJkceR&#10;H4QeAHY2mwy8U0owRiFEbds5lNU0rTXA2UhaC5RQXEhHgvXdYIxhDFFK4ygyxkgpIIRxHIeRjzFm&#10;1Lkf8a5t+TAAazFE1hitFCOk572Rev/wYDzKx5NJHIRGq+16FwR+msWUYj9ge3tTTOCLF19uNmvG&#10;6GiUez6jhLpAi1GeMUqVUrPZxDWPLy8vmc/G43GWjRwmGY/Hy+Xq5cuXq9UaIZSlqasq0jQNfJ9z&#10;7roVzgQLQnh4eJgkiTHGmYtyLtI09X1P3+Z+AQeAtdaj0cj5Knf94PInwzBEELtrYBgGF4p7fyqD&#10;IKjr2k3Sutu567rpdIIQshY44tSZKdzrM4EFwzAwSpxb+OHh4XQ8dr/T9z2jt7kUnucpKVyXyakh&#10;HE3hhnKdgY3neVopAICLKXbWJkobjLGSihDigsgJJgghZ2PT3U3A9n2vje26zjEeQsj7tUgKeQ8n&#10;AIQOTzLGqMcghAhhAIBQ0imuGWPAWgfykyRRWiKEKCWOjgiCoK0bB0sopcfHx2dnZ1dXV07R7Vxn&#10;gyCoqurB5NaVAAAgAElEQVTq6sp9u/tZ3DiOnZG1kNxNGjvF03g8DoJwvV7HcexyTTebzd7enuNe&#10;rq+vDw4O3SGaz6+stcld4hGA1r25+yAHoiilXApCSNt27nyFYbjblfP5XAix2WyCMEiSpOva3W43&#10;Go2MNlwM48n4Zz/7a8a8l9+8mkwmfhBko3S323VdlyaJmyhGCLVN2/f9+x980HXddrN1YhPGWOgH&#10;x0enlLCXX3/DOSeEAmMJpV3d3iwXAxdlVWqhEUaRHxLKMEDUo3EQU0atMhBiiohQAgNsrWnaVmpp&#10;remHPk4TSvB0Nn3+/N1Hjx77gc+5bNtGG220DoKwHwaKaRiGYRg4PzalVD4urLWCy6dPn/70pz89&#10;PT198eLFYrFYrVbbXemF4Xx+Y241/+h+Wvttita+JVj+cwn0v3nc71B//uTtv4HTN/07APhtGvl+&#10;s7v/yR12a20QhG/3qhBCGCN0F5FwC5UBRAhaqyklXdcMvHvy5PHTJ4+MFkL0aZacnBxTQhbLuTba&#10;9+hmt7m8uAiC4OnTp0pqzvl0OtPWAGC3223X9W4L4JyfvTlzkpDJZHL64JRSejOfc86lFEmSJGnm&#10;xE0/+MEPHEfqSMuubZ3SxHnROdtn96Xe/rLuenYEpnvGmTnNZjMHpzHCxhgX9KW0juO4H4a6rqez&#10;qevEOajc9z3nPIqi3/72txjjUZZJKV23iGC82+04HyilCMGiKBw7EgUhoTiIAoyRtQBjtF5vgjB0&#10;IzzGWKVUmmbHJ0dhED948BAAUNf1629fn51dvHlzFgRBlmaMMc7FfD5f3Cw4H7puEEJgRNI0fe+9&#10;97///e+///4HDx48SNPULQJpmp6dn7vx5pcvX27Wa3dMnLokSZzNAeu628kOd9LDMHSqJY/5QRA4&#10;EyyEcRiGENzOrRBCnEm+VPJeW9G2Tdd1xlpHCBtjz87POB/6of/Rj//i+fPncRIPfVfV1dAP+Sj3&#10;KBVKuCEgj3ltVyNsp9ORH2BMbN1sLy7PGfPH4+loVFRVCYHFiCFEGI2sxtBSn0bVrmU0SNM8DKLR&#10;aBSFobNMc7kGp6cnjPnL5bIsGynVO+88M8Z8/sfP8zw/OjryfX82m3qeNx4X7shgjBGCWZa5q93z&#10;/dVqRQlGCLdt43ns6OgoDIOyLM/Pz29ubowxhKBh6JWSXPRltbtZzLe7DRcDYyzPU2u1lAJiOAwd&#10;F0OWxspI32dNXT9752lV1l3XXpxfdl2fptlolL/3/neeP3/+nQ++c3R8iBACwEynY0zg55//4cXX&#10;XzZNwxj1A8/zGCGED/zLL7/68ouvgAV+4Ctpvn317csXL6/ni6pqjAH4vQdTYxRhJIqCstpdXl74&#10;vhenSRCGeT5K4sQCY4xcr2+221WShNO9Yv9gHIWUUYQpoAxCbCA0ABqEEAKYIEwoc1HmWgkArcuB&#10;cLeYlFJJ4cSNEADFpegltBgCjAEJWFiXfVO2QzcAA622fBBWGSVuvTEooZTS2WzvyZMnRTE2RsVx&#10;gKCmDGMCAVDb7erq6rwqV1oMmIA0DZmH4ygUcthtV8ubJR+k4Ipizyi7Wm8F18ZYSr0sGeWjnFEa&#10;RnHfd6vlsihyJYcgoGkSxZGvJO+7uu9aCFTgU0pQGHgUEym55MJoDYGFEEoN2q7rh6Hv+yRNoyj2&#10;fF8IUZf1Zr0pivGHH34Y+dE//9M/Q4iCIGrrzhqbJgmjWGvJGHZKaankX/3Vx//jz39+dnb2X/7u&#10;v8RRGgQxY8F0PMvzYjyepGmGEf388y9evPgaQuAxRihO4jhJIozgdrsZjbKTk8PAY4TgO94PJEni&#10;+d4wDFKq7Xa7WW8Z84piDCzUUtdNE4bh3mwmBW+butxtZ9NJHAZ5nlKMzs/faCnH4xxBsF6vGKMQ&#10;wSiM+DB4HtNaL1cLP/Cns8IP/O1uu9lurTVSSt/3oijquq7vB6Dh0PG+67M8n05nUkiIcBzHEGPP&#10;97quk1J9e/7mxcuvhVQHh0dpnIZhRD1GPYY8ajGaHu2///3vPn7+LMpTSFGvBLcKMwIZhgRaYIUS&#10;UgmptBs1NBZsd9vNZhslSZqknu8Tgpq2kVJaaCzQ2vlQKwUswgBl8cgoCzUCGq7nazWog9nhNN8T&#10;vZKD/sNnf7iZL7S2ZVm3be8xP89nTdO/eXOx3m6l0kKbzWZTVW2aZI+fPN3b32u6tqzKN2cXRT7K&#10;87wpKyWl53lxHIeBjzHCBO3tz5SWYRjFSQQR4koaYCaTcZom19fX6/UOExCEgdGKefjq8sICE4Zh&#10;VVXWGj5wPgycDwRjaMF0Ou2Hvqlbz/MgxNYC14rCmFJKnI4LYqS0EkJgghBBXAxHJ/s//IsPuegY&#10;I4hYADVCAMJbrRiE1kkG7hTQBiMopUDIdZ21MRoh6PJ8AQSe7wVhgDBaLBe3d7012mgAnLmJvU1B&#10;c/UIgnc5bQAhBIHVRgJjMEYUEaUUQTQMIwjQl1982XcDpYQglI2y+dXVeq0jH4ZRqJQqy521wPeC&#10;uqoXiwUEEBPWdq1W6vr6+uLiIooiCCGiLIii2XT/+PjED6PtbtM0nBBU5EXbdmVdAQCFkFqbru37&#10;fvA8nzFvvVgtb5YIgjTLHj585Bw44jjSRvte4LFACuUEBUM/DD0HFoZR3LW9VIYx+t7z99+8foMh&#10;nI7HTV3xYUAQhEGQxHHX96vVElgrOEcQaq3c0WjbxvO9w8ODUZpqKYE1Wsmu7zAmhBCppLWma1ut&#10;lLEGIeji9ZwHtPNFckpaAADnnGKCIPI8z7mkGGOSJB6Px5hg6OzJoGWEcD4gayAwwNg4Dn1G81GW&#10;JDEh2GdsOh0TjITsEAaTSd4PLUQQIpilKYCgbbqm6bquRxZ2bWu1Xa7WAKCh75XUQz80tfJ9nCTJ&#10;KMswRpvNpu+7rus221VRFLe1FyJ939VVNcqywPeTJLHGeB47Ojw8Pj6CxkrBm6rqu1ZLmY/yOAmZ&#10;R05Ojtu2zkZJnISLxQIhGARBksTjcREEIR/EcrlwbCRG+OXLF9fX177vn56enp6evv/u+wd7B+Wu&#10;vL662m238+vri8srIYQf+ONxUZWlEyUSRiijAAHf9xAEq/Wacz6fX1tr8nx0fHwU+p4UggsxGmVJ&#10;kjgv3LIsORcAWCFEURRN2zHGun5ACIVh6HkexqQsSwd9XWfEWutoMcf9SiUdZTGbzYZhaJoaAOD7&#10;QVmWzoLRAUuXqCSFdNW3tTaKQmtMkY+cdfPx8bEDk64fhFxBj4kTRDjC0PmaMMYYoS6eF9552jnJ&#10;vbHAWttzDuCtrn5xc5NlmTGm73vXSdTaQoikVs5HqmkaxjxX8HmeByxwI8FZllkA3FeOoihOkyiK&#10;mrpFCHm+76TaAABjjdIaYQwRotQ5w90enyzLuBRt1xFKm649Pjpq23a1WrmK33lou+/rsKizKHPK&#10;6iRJqqra7XZ1XQVBMBqN+r5njJ2enl5eXazXq8XyxgKTpDEXw2w2/eabl2marNbLw8PDMAzW65XT&#10;TlOGPY95PnM0mjHajfe75CfGmNROKwv7ofc8P8/z6+srF+K93W4oIUWeh1Ho1OxhGHRDO5tMfvyT&#10;n7x+/fof/+kf0zQZpSPf80ajom26i8ur2d4+BNYYAyDYbLfQwlFWxHFCMGvKejaZHR0eBV7wzctv&#10;FjeL5WIJLNyst7PZXlM1ZVmVZTm/njdVs1qt3rx+s1gs18v1YrHYrndd2yqhmrqVXPqehyHBhBRF&#10;HqWJxxgXXBsbhKEFkDGaptlolE0mk2Kcv/vu+wCANEsQBNYYpeQghTaGMJrlI2PMbrf74IP3/9N/&#10;+o9FMf7lL3/5f//iF5dXl24SPE7T12/eOM9FBLHWGmKkjYFvmWBBYOFdcNGf5wC/DVnvFcjw//1x&#10;G9r31mvvWd9/88I7QIsdnrHWUsKCIHTs6D0kRuhPNljwjoX2KOWcU4IB0B4j+/vTohhFoed5BFPM&#10;BbfAPHr4IMnitmsRApvtpuf9T3/21wbY8/OLJE1c2+vmZn51M9fGJmlKMN7f34+iWEq53W5drf/8&#10;+fN3nz/fbrdt2wkhpZKMMd/333nnnbIsXWeKMVY3jbFWCuGsifM8z/PbViyE0DVMhRBaG7c7OCM6&#10;181x5LDjSCGAWZaFUYQxpoy8++7ztuubpjk+OXaHwvXLXMs1TdOh66uyzLLMIaK9vb3JeHx+ft41&#10;zWQ8UVoSQjzP19o0VdW0tRd4jhW31gzDACAIgmA8LgAAxliE8Gw209oCAOM4+eST3zrPFsa8r79+&#10;GQbR4eGRE25k2ejp06ez2b7Weui5MWYyme7t7VGEvn39+s3Zm+12s1wufN9brpc/+9lP8yK/vLpE&#10;EHI+1HVd1xWBKE2SvdmM877ve8bI6elJksSh70/GBSW07zouhu1244aTKaFKyLbtlFJScgAsQnAY&#10;es/33cgbISRKovnNzRdffOEcraMoMtZQSghBXHBrbVmVLuFif+8gTVOIkFFqMi78ILBWc9FbINMs&#10;wB5qh+qzz38PEZrODj0/kFx3XWe0RZBS5FPsqwFU2x5aKoWeXy+HgU8nU4yJwymcD46fj+MYY/ri&#10;xYtX37x+8eIFADYIgu1u65ZQQkhdV57nIYoBgkHkE0Z2Zdm0bZLFlFGl5DD0yqh8XDRdgwg6Ojgc&#10;jTLf94LA11rVdeUSGSGyLhezbeumqZWSWilKsTHaWMUoydJYyGGUJ8+ePg4ib5Rnhwf7fdcP/RAF&#10;0WQ8Pjo+fvz4yeNHj/f39ot81LVtudsZrSA0fOi7rq6qkmCUJnHge6N0RBCRQs6vbpqmHbqhaTrB&#10;FSbE8wIM8biY/Icf/weCMbRWIwQuLy/X2w31SBIlYRJzoVyDOfAw9f26rpq2fP3t1zSyWRFboCiF&#10;ECptgLUKYmy1ARi7ndhtXW4vJxAbq7XWSikIAcYYQQ8aLblAAEMLMcDaAi30erFQAmgOMPDDMMaI&#10;OA80aG6bx8YYo7Qzql2v15PJ5L333l2uriFCWsuua/q27trKYyRJwjAKILJKCW2U0kPXNRjj6XTq&#10;e4kxYLlc39x8U5Wt83zWygoh0nRUlqVSIvBoHPta9pTS9995vqvLi2/fdLwLPGqM3ixudtt1GIZH&#10;hydxHDtw3tS1VoYwbxikWwicIqJt23qxquu6qqqu4+Px+NmzZ1/84cuXL1+eHD/YrHfsNh4NKiV8&#10;nwFgAFQIm48++sF//s//8eXLV//b//q/QwhHo8KpxTzP51ww5nks+N3vPvvqq6+UMkkSFaNcG+4+&#10;d7Nd931nrVVKEWApIxBaSqnv+86L2POCsiwxokYDR0ICaKwFoedDgru+7vtOG/H+e+9Op+OuGy4u&#10;zra7TZGPPJ91Xbe/P1NKVFWV5+NyswMIbsuStE1RFE+fPfN9Xyq+3W6jwA/DcLFYbDbbyWQymUyl&#10;MOvlOgxjz/OOj4/LshRSxXF8s1y8ePHCQkgo1lo3XT0ejy1BLAqEkMbAfug1sNOjg+cffs9PAhL6&#10;neAN76XRkBHmeYgiqbRUEmqrpbYWK6UH0SstPEadIx8AgBAKrCWEIUsIolpLLgaEsVLCSOP7Ee9F&#10;U/bIgHE6NVzDAjVl89mnX6yul33baSk9FgRxVFWdMSYK0zf1FWObKE57ISAig+Bd3Q1ceoHPfI8r&#10;qYyuqmqz2VgLyrJM09QNmI1GozAMnX+rKzH7vk9TjBDougYiE8V+17XL5QJCuL9f+L7PRb/bbRaL&#10;mEsxmRSjLKmqHQDAD5g1npTSaKO1FEIwRl3Z58rWt0bpsLXqzqEUGKuVhRYYiGwURYQgrRBE9naI&#10;CViE0F1I8q1y7K5EcL5KTkumrdVuJNgYjeGfOsrud4wxtzZ4b8UkumYqxtgViOBeYg0tcAYBwBqj&#10;jKNBrWrb2iiw2+0woFkaQ23qsplMx9auAhYoIUia7u/vR3GMEJJxXO6qi/OrbVlzzoMoXC6XWts8&#10;z5umadoWY3yjbvq+r5oWWIgQSJKs77nWNk2ytunCMIQQdt0gpey6IUkiAICUIM/jOEpcZ9e5L+52&#10;u73DvShKgiDAmCKEQhZtq3K52O7vx1madn0vhBqPxwihtq3voY6TBnVdt9vtXGCmtXZvb2+z2Vxe&#10;LihFRVH8+Mc/9n1/sVw6z15KacA8iJC1VislpLwdehQSevBuHtg4Quz+BLlRHKuN7/uuqnCkXxQH&#10;1tosy7q+qevWAuAzQghwHuNBzEajlCLsziBCwGBkgZGyl5L7AQ1CxnnPGI2ihFKamrTv+HZbuhJK&#10;KdXCvtpVHvGSNMmybD6fB4EdjTIh5Gq1HAaRprHjFSGEfd8bozDGfhCMTDYZ5UEUVbsdRPBwNu05&#10;z7JRURRHewd+GDhb6d1ul2XJ5eXl69dvlsubvBiladq2rZRca53nuTMa8P3QYTylWs757PGj3W7/&#10;bq5Ydl13dnZWFIVzmVqv123bJtnowYMHEMK6rLTWVummaYQQyui+76nHAACz2cwhnM1mU1XV48eP&#10;p+Px3t6eMtaxuFEUOYhLaZ+mqdsZ4yQLw5AxPwxDAMBqtdLKbrdbR71GUeRuDze87ahFF5bu0kcc&#10;r+tmd92ZdXeZE/o6MSTG2GiJEHJ4z8VXGGOqqvI95uJtpZQUI4yxVtq5S93nCd0TWffwwBXE7nA5&#10;S+euH1wQUVmWq9VqPB67N4nThDGmlAmCQAMbRRFlbLPZ7HY79xdaaz3KHAJ3ON+V2g54W2udUTD1&#10;mGOJIYROlu++wt2/rbtfVqtVlmXWWvcd+74/Pj5++fKlW3zatnV3AWNsPB7XdW2tffPmTVEU4/HY&#10;fS9KKbbQ9SYWi8VyuXQRrwcHB3/84x9dJZOmqbtnEUJPnjxRWoh2yPPcDfr6fuQaTI6mdh1G96MT&#10;wLsZV3ceHZZw17yLE3exSVESn56enp2dCSGSOJtO97qu++1vP9VSGQPW67W1xcHx0dHRreT19PRh&#10;WW6HYUjT0cuXr957772T4we//vWvX78+f/DgASXs6uoKIeJ5QRjGjPmSq74dJsWeUubs4o2PWeRH&#10;GENDQNc223atte57yxgIAo8Q7NpkjLEkT7RVBoCjg4Ojo6OqqtqmRxD6vj+KR0qpIi9Go5EY5Md/&#10;9VejNO267s3rs3pXdnyoqspJAzabzY9+9KOf/OQn2+32j5//4pNPPrm4uppOp6M8j7OUC0MIcYYU&#10;AN7iWIzx/99so/tN6m1IDP51EMntLvb/+Q7wX+ul337co2unIbq3Y/g3nwjuMq4ZIxhDCJEQQ1mW&#10;+wdTi6zUchiauq4vLi5eJcmDhydPnz6ez6+evvMMGBtEftd1yprVdgMN3NW77XY7m808z6vr1o0B&#10;OjG/7/vb7fbrly9+8Ytf/OX/8PFHH310dXX1xRdfBMH/w9mb/UiSXWl+d7+2L76Ex5p7VWZWJcni&#10;0mQ3OTPoh25BgCRgngWMHvUHNqDuFoSRXjRNNtmsZi1Za66xh6/mbtu1u+rhRiZItkaAJh4CiYCn&#10;h4W52bV7zvm+3xc65/b39znn/urytwaltKqqvu183eXvR3+hhmHYtm3XdX5l6Pved3M82cGfFoxx&#10;mqZJkhBI6rpWxqRpigguy3J/f3+1Wl1cXMRx7J26Xjm82+3CMPQZQu9TnSilRwcHh4eHm9VyGAYA&#10;bV3XWZYppZQQ1abClOZFyhgDwIZhzDlt2/b+/Yej0aiut1988fzbb7+nlGZZlmUZQmgY5P7+ftM0&#10;b968wRh7P/9sNjs5vlMURRzn3l04nU6DIFgul8DcAuc9WWaz2TDGHj58eHV1lec5dMCb/71S7GZ+&#10;df/BX2IC0zRmjO3v70dRpAbpN3JlWZ5dnGOMGQ0IIXXd+Ptda22M8kaJvu89Rvvg4CCKosne5D25&#10;0HtOezkwRsbj8fx60bZtGAai62cH+w/u3VusVpwGH3zw4SA7QkAjmoLm693N1dXVnfDAE+wfPpwa&#10;o7q2C0jCaEAQz9NS9KbbSQTD5WIzRLbISmuXl5dXIQ9ns1nA6G5X+f4dAODbb7+t694Yc3x8bK29&#10;urryJnP/0fttydu3b3vZE0KUHrwazkfvdl13c3PT9z3GKMvSPE9evXrFCf7kk0/uP7i7Wq2Konj5&#10;8uXNzc10OvWphHt7e1mWeEHoerOwTnFOOedlmeZFeu/hSRgGELosS0TRtW3tT2lZjBhjEFLrXNe0&#10;y+Vyu6nmy5vNZkMoIgSGET86Onj27COPqavrVmsdx7EQ0vtNwiDe7Zo0SQBExag8OTk5PDhuu5o8&#10;e/bRYrEQSgYBOzzcT/MUANgJgRBJ4rITjDLCOY0C3It2tby5ueLGlUHAILIQWWu1VzYCACAAGGNK&#10;OUYIOAed8auP1QZYhwC0xjpogbFSKeegA04rq5SRg2rbfrdrOYlCHkNLAEDWGAAQpZRA3/e1EBJG&#10;KWPMx3+tVkuEXRRza6VRNixzMsmt1WHA4iQQbdP1zWq1MlaHjAOAnHXDoOc3l/Wua5oGQfr48dNR&#10;OXHOrdeVdzP61hoAQHTt1trxdBIFoTH6ddcvFjfjUVGMypAXEKPNZnNxejHdPxC9bLq+F4qzcLNt&#10;tQNSG2MMIcw5uF5vVpsthM5ae3Cw9/Of//z8/Pz3v/89BPjFi1ej0cQZJIeecXB5dal0l2Y8SsJH&#10;Hz789//hr16/+f6f/um/DLIrilJrSRHWgxyU2R9PlXHXZ+dvzk6lthhjRAkLOLAEY9j3Q1VVURRN&#10;JhPOObKmKHLGOX4Xm9l1XRDxatcAjD2wrO97jDFGNIoCoeTQ99aoOAxCRufXl10r+rbebdZZlmkt&#10;r68vj4+PGQs2mzOMWCckIQwglxXFeDozzrRioBRnxciooR/keLqXxkld11dXV0IqgAnE5PDoSPTD&#10;arkOolgI+d23LwatprO9QUstRFoWx/fuWuC+/Pqrhw8fFtNRwbAyJh+XYZEJLbb11hGogDUEEAIt&#10;ctoq5axxBlijtEKIGWCFEkLKgCd+9+k3JVpZz5k0GhjjjHFKS4oYocQOIEBBwMK+7q7Ol5v5anWz&#10;lO1wdXGNDIjDKAij0Wh0fOdEKWOMmYz3d3W7WCzny402Li/HmXNtL5RSlDNKsbLGb23H4/Fo5ETX&#10;e2ep1toa0zaNlCJJkiiKq6rqugZChynZbFa+aGGMIQziJCEUvX79BmOQRPF8tRj0QAOe5tn9hw+W&#10;yyVGFAAUQWiUG4ZBGa2tQQQDBH1HFiEkhNDKQmR8sIfTEiFkoYNGAeQAAKPRiFJqIb3VbwFnoQPQ&#10;/VEM0vu4KAeR0wZYZ7FD2jhjDATIT5stdBADiBxEbtCDsso5p53X9BoLHHDIWgiAhR4G7YxzALp3&#10;225f8DoHnLPWamu0VhoRo50U+uLyDGh07859zqnkdDab6UFa67Is45xfX2/Wm4oxFvJgNJqkUTw7&#10;PNhsNpgiIURZFJPJRErpur7rOmNBP0iMSJIkcZxOJntXV1d1XStrGGMYUylltaooxUOnjFRt26dp&#10;dO/u3TiOvS/RKLlcrjBGfdMvrm+stXGcjkdlRCKt9QZtfJCpr1Fn04m3Ry6XS28+RAhZqwFwGDqp&#10;JAsD49zQd11TJyH94IMP4jiWUjx//oW1tu8aAIBUtus7RgMWBhhDN2iMIGfEGkMx8ZpDCCEE1hrL&#10;GUEQDcYwSgPOpZTOWSEHP4tjwEFEEMb+6U4xCUNeZqUYOquNUooTbLUSZvCSSwCAdWa3q8KAaKM8&#10;JKnvewAstJFoldMgYIwTqpFSg9rtOhVLKQ1l+HB/z1rrjGI0oAwb7aRonVEhp4yQcVnu7+8lSXJ1&#10;ddF1HbRQDT2irG/rtt4ZZ6MgRAgubq7Wy3nbtpjSIAi0tqLvtJKbak0oLEfFbDaFyC0WiyAIKOXr&#10;dYUQ6jqBEAqD+DbgtFr70tdXp99//72PriGE3Lt3LwiCvh/6vnfOWW28/JgxFsSRj3DrB+G9sowx&#10;LeWoKMo8Pz8/32w2u6pKghBC6KflDNOQcQDAw3v3fT4Q4UHbtuvlZgU3vi1Yd621lkASh2GWZWma&#10;CinX63Xbtr45YozhYeDPs6crTSYTzqknunn483tVHoSw6zoIIWPMGRgEQV1v38fYJkni9wFZlvmO&#10;W72tMMaYsjiO/YPPf1FMAQAWGWMMANZv+n0pjjE2DjRN03a9UiqO0/W68ofqa7w0TeM47jrh62Gl&#10;VF6MhJBePejLhiSKKaUe/+aF8WESs3eqBM+Z97No/w7vK2HnHEDQOocQQAQ7Y7uuK8uyKAqfm3p+&#10;dfnLX/5y9vWMvAs78UW1/4jDMJxMJh7G4w/VN4uvby49F8DnVzHGZrOZtTaKQs7Z3bt3Li4uoii0&#10;1nDODg725/P5arWCEA2DCIIgTZOu63a7bRRFxmiEoM+09CW9UkoaqbUGwBVFhjGljGR5SqiXBog4&#10;iSgjb9+8juN4OhnfLK4xpHt7E07ozc1NkiTAuvPzy/Pz8zAMf/bjn9V1++tf/5c4DCnlu10zHo+N&#10;dtW2ztKdc4AQuN3uECAIEWdAFMRBEBjj4iAeennv6F7f93lcKSNFN+zv7/X9INFQZKW1No21lJIS&#10;6pwbeqWl3tvbu7N/5+//j3/shF0czVeL9YsXLyDAo7wIgiDg3BgzGU0YY1GYcM77fijSbFSWaRT7&#10;6gtgAADwIbTz+fy3v/3tq9dvAQCz2awoCuBQHMdi2DkItDHAp8ij/6q8+f+bi/Vnpe/7+e2//Qf4&#10;N+/zx0XsOw4F+rMXvC+PwbtYMj8XxbcpCBACaN8hYCGECEFrtYaAEEA5meyNrdX/+L///bOPHjun&#10;kiQJE9b027dnJoliHgXGGdF3n3/5BbAOILeuVlIoC5yQgwWGEHR8fFikSdM0TdNpo8ajQ+ecVurq&#10;6uq3//I7Ty16/PSJc265XHqOXdM0vjeUpqlvHhFGoyR2zrV9p5em67pRMXIOEELCMPQNWX8BHxwc&#10;+HfAGHMWGu0QJNYAi6zW2rMJeBgsFotB9lme1Lt2QBg6YLVpdjVCKOQBdEBKOZ1OPS6BU7pZraQQ&#10;j5MuTBIAACAASURBVB498kNR390DADDGsjhOkkQo4RcTAADnoVLDbtcs5sskTmezg+++fbnerAAA&#10;1oI4Tu/ffzhIdXR0JKUMePjR0yfT6dQYc3R0tK12V1dXh4f0gw8+0MpuNhsA0GazSaPYUxv9xHu9&#10;Xo/H4ygIu6b1DiyEAMZwPC6TKIIQXl1dVdXab4DqXeXTBLfbLQT46dOnHz998tlnn2mrAURBwIdB&#10;aK0ghL6FEcdxnKWIEmPM9y9eRFEEICzy8ujwuGkawvhyvamqigcsDHlRFM6ZXbVTUr159Wa72e4f&#10;HORJ3svWOUsoiJxKily6etc0hLAoTGaT/YiHRhpgrAWGEU5xWBbTHut1vyOIOQcRIkppitnx4cmD&#10;B4+GoW/bljEGofNxcX3fa11zzkfTSZZlwOjZbObXzzzPq6oK4iBKE6YZ57xutkqpg8PDNE0HNbw9&#10;O+2aJggCTHAv6kG2CGsSwCDh682iqqogiMKIbzabuq4xxlEcMMbKMs/zXBuVROHe3sQnwA2DUFqI&#10;bbte6WHogyj0T7QinwSUJb5navF6W9V91Q3i9YuXm922bWtKcZoleXYym+6VZUkoaurOGSCElEIE&#10;lN27c6KE0spyHjZNQ1nws5/9NAiC9XpzdnZKXr16hRlGCGVFNgzDdrsJk5QHTEqZJGFWJgBoHtCD&#10;w5HSQytqhLSWvQTKYUMxQghYCKEDhBCMKMYUvot0c85RDC2w74l5/hGLgAPWYYiUkM22dQYhQEQ7&#10;MBwWaekUdBZLqUQvrQWMMUQQAJZSignECAJgMYYA2l1daSMm03w0zrI4AcBenJ+9ePHCaMk5zdMI&#10;Y4ygs9aaoddai65vmm637Z2DPhacULpYLKTU7/X9jDFCkDVmtjcpy/Lg4MBaowZJKT06PDw4mKVp&#10;yhjT1gQ8Wm6qxXxpAVTSAMSMw1LZTbM12lLK0yzCiCLIECIQOsYwY8Gnn356dnZGMbNWbrfbNM27&#10;pldqoAx6xUg5iu8/vPeLX/x8tVr+8z//GmHw+PFj56AcFMU4TdO0yNM0Pzs7+/ab77tW+EwXSrhz&#10;jlBijJLdMJlM7t+/88GjR5RCYLV1zttNnQOtEJuqNsZ88flXTdOIrmOM+QgHawAAQBp5cHAQhpxS&#10;enF5pt5NmU7uHGFELQTbbb3ZbKIwTuKUECaGBgxD3bYGonbQq9VCa0kZ3p/uPXr0kGC83W631Y0x&#10;phcaOpRmeRRFytgXL17sdru8KOIsLaZjwsnh8RFhBGJcbddSqe12e3pz9YOf/zSdjnjEtTGQkU5L&#10;YRQKWCt7GgWUEGVVp26bdtpq6KyFFkNHCDbGiKG3sYUQcs4BQP50iaG12g29NA5QyvpeQwgxZBBC&#10;Rniz6b775vtRWvbNcH2xVGIYhMYAGt0XBZ9MDwgNrdNZHsdJJrTFlO8WawsAdWgYhrbvnHNYqyxP&#10;4jj2zueiKE5OTrabKgxD5IBSCkE4n88JIR486MEP/vWT6QgAwDkXvXTOtM2u2m0h9GxM6700EMLN&#10;tk7TjG0bKaW1hjHugAMO1XXdNh0AiBDiYTYeTQEcwgS+mwY776byE1YIXVnmGEMKvSREO6Cts84Z&#10;gMhtoeocAMBYZR0EBryDbTjP4yGEIAzfm1EBAD7f3N4OnBWE0DgfmuDjf9/FnwIMAIB+FXHQOQtv&#10;q2JrHbDaSKkYCRAyWqu62i7nQ8yiPM0JwjTgo9GoadooipIkOT09XVc6y2CeFtbaDQ3quj66c9SJ&#10;3utR1+v1fD7HjHddt6kaQsjedOYfEtvtVvRSK6uVnc3KetcaY621Qpi+H6IoKIqCcxpFUVVtIPTp&#10;0S4Ow8lkgimBEA69GHohuh4TnCXp/t50s91hROWgkjSmlELorHV101gLsixKksR3AaJbT44IQ3pz&#10;c0MI+eijj+7cuXNzc/Pp7/7FABcEwa2ahpIsyzzdFwOoGfMlEGPstucILCbYWjsMfRynPnrKE31W&#10;q1XXdd5O7Nfnvu/DkM/nc2CNcxYBwDjBKNJaYwA31RruIMXEVxEIoTiOkyRq6o3/Sdu2AABf6mBM&#10;pRRaSyklhIAyggnQWmsF1CCt1UIIXwCs1+swDD2LOwgCAMBut4uiwC+/nHOjTBLFEEIxdHEcSyWc&#10;cwTBkDPGWJ6nUuq6bX0KiN+ilWU+HpdKqboWu23j1zHPMvX4TS/BusXtOKe1Xi6XQRB4nsp8Pn/5&#10;8qWPGCjLMefcJ0AOw1AUha/u3sOorLVCDFJKHyaZZVlRFP59PI2ZUxpFkWh7IYTPOjbGnJ+fG+Pq&#10;rgUOnZyc5Hnuz16cpXVVe7eYtTYvS58rCwDwhjoeBv6G0lp7kvNiceONiPZdUoA3BHoVSZHlzrnl&#10;fAs8TTAIPO6lLMs0TREEfsfjt+9d1wE0vIcte2GIx3172wLG0Kvg3tPj/Mao6/pbU67WeZ7vdrvN&#10;ZoMQ4us1IcR3qCmlTdP45oKvTxBCWmsf29uJ3rNhtNZxlrp3Vnb4zrj+/m/0ZYY/NowJxthY1fd9&#10;wDhCaLPZ+OYXIcTHunzwwQdXV1ecc/cuBdqfJeccpfTu3bt93x8dHfmJ683NDUKoaZrz8/Pdbkcp&#10;HY1G+/v7m83GWusrWD+refz48aNHj4qiePDgwffff6uUWa0WNzeLrmuCIPJn1c/PvXbdZ0dprduu&#10;9UdCKc2ywq+Q/ix5+itCIE3Tut6WZXkw26/byg+ND/ZmRZGPphNxJt6cnpfld5PJ5NmzZ2/fvm3q&#10;LssTrbXnUMRxGKfJj370I+fc9fW1M8ArDjDGFFECXVKMfHMEWjApJ+v1kof8Fz/5+fX19Xw+N8bU&#10;db1cLqEGjFGllVI6iKKHdx794i/+cj6f/+a3/zK0Mg2zUTbebquu6TbrtTMOIcQI6/seWhjG8Wq+&#10;Oj8/F71GDsxmI0ppOSk//vhjIcQ333zT94NS6ujoyForpQqCQEmjlGmaxgsBfBPHnx8APFzjv+UL&#10;vnPh+r7JO+nTHxXA4F3A0Z8Csf60DHb/dpj8/gVetOL7LO9/6P6ILP2n/xt4mNCzj5/87C9+9PLV&#10;t9vtNoqDtMgiGQIMLLBeWjLI4eL6Cjl0fHx8cvfOrqqF6D766ElVVcv5wlNCKKXOQY+RgxAeHR39&#10;8Ic/dNA9f/784uLi5OTkhz/8oV+UPKHA02396ufHAN6MBt5F1/r10D8f27b1miAP6vMdYfBOkwI9&#10;lWC79Senbds0z66urhyCeZ4ncXZxcfHP//zPh4eHXdf5ltnbt2+jKJrNZl988YX3MHPOEUJVVZV5&#10;JqX08myflIucy/M8NKFvltXN1n+Ud+/en0z2vBqrrmvObjHX1WZ7sH9Y7bb+D3z48GEYhtfX137S&#10;AyF8/fr13t7hs2fPLi+ul8ulB7n70f1kMmmapixLT3taLBavXr1aLpdxHAIA6rr2ehwIISFoGEKl&#10;VNu2VTX4zm+WZZyFVVUdHBzs7++/OT3zcHvfXhwGyaPQvouF927ho6Oj9Xp9dnbm3jHSacDruj45&#10;OTk/P1+vqzQ9gYj4e//09Fz0MuARYXi73u4fT+M0cGCMuevU9uzyzfxmMR5Pi7Tw7VrGgqGTDNO2&#10;H1Rvy2xqBdltewLR0AuK6Z07d+I4Lsvy7dtdtdkWZS7lbcxelhWLxWa3262rOgiCNAqrqorjOAiC&#10;8WR0c3ODKBqNRrPZDCGkjby8vMyLIs9zrfX+/j4jhFCk1HB5dXZx+SbLsoPDSdNuZKfazkvH2fHx&#10;8dXV1WKxUCrL87yuW4RAFAWPH39QjnIpB+skJs5pq5QEwFKKu6ZlAT88OOY8BAC0dbOtd1a5y+ur&#10;7baG0O12O+dcGodRGpdZure3V+Y5hHC73VoDMIbQmmq34yw8Pj6cTCbPv/yqOT3P8ujDx4/zLHrx&#10;6qVSqigT/OgkD0JujJZ6IBQzThjnGKOyLIyRmCCEAaWIMmiMDGIWxYwFCCILsMXYYQKRN6URTiln&#10;lBJMgXPAOeAsREAbD4pzxhirNAQAQ2StHcTQNp1oB0YCRuP59ZJgzjDX0gaUBzwgmCCACMaEYIwx&#10;Z4QzghB0zkIIKKUR50kcBoxWm9V333336tXL5WIh5YAx6vsujdMwikIeGe3Wy818vprPV+v1Tggp&#10;hNTatF3fdf17dkuapoeHh2kSib7XUjGK4ygclYUy+ur6knH64x//6MGDB1rLTnRK6aIoWRCs1tWu&#10;6QBmhAdtJ6DPd4bAAaiV6boBU5bECSVMDAMh+Ozs7Oqq6vv2Zt5+8PDe48cflkWBnM2zuMhjIbs7&#10;d4//9r/7G2vd3//DP0AEy6LcbmsAYNs29Xa7f7A/3Tv46utvv/nm2/Wm0sZoY8qinEwmWkljtOg7&#10;qYcPPnh0595JGITLxc1mvVqtVta6vBxbBy4vr1arjXFuPl9ZB6MoQRgzHmx39WKxOD+vrRNJksZB&#10;NB6NjbEYESEGJbWzwDlIGVdSQ0Qgwr0YlHIQB+uq+fa7F6enV13fhWEcRumm2jkHeiGrqhKDfPPm&#10;VAwKQBzwkDI+Gk821Q5SKqTa7Ha9FEme7R/ua+AIZ70aqq4GlPA4evT08ZNPPiZJKIwWThuCpDOD&#10;04BgSDHC2EKrb92k1hhttMIIWmcxwgAh4CBCOIwSayG0LmDBdDLljMphqHbbpqkBBEqbKIytAWqw&#10;AYlEO/zuN5/+3//X10D1spd9pwIWMsYJY2EQzQ6Pju/c74V0AO0fHgup//D581dvznopv/r67Xw5&#10;3+42hLEgDI2zhOAkSTabdd+3CABKyHaz3qxXAWOzvSnnrK53m83GP2Y459PpFAAwDGoQw9s3p9W2&#10;quvdIIemabUCWR455xxwCGMAEaVskCqOEyFk2wnroHWo7fuu7XshrHWYUEywNdYvwdZaSvwGEgEE&#10;IQSYYIgQgNY6DaD90Y9/OJtNILaYOAesc9o6n6R0OwEG0HpKlXPOcwsAcNDTLp31gExjjLIGYsg4&#10;j5KwaZu2rY0z2hjrbn2/BlgLnL39bhCEzlkInPcAO+ec1Q7Y29+qrbGGYAoA0tJ889VXWsnZdJal&#10;mRwkZ0GZl2EQUcqKsri4uNBmwBhxxhCCXdM2TbOtt9WmcsAhBM8vLufzOs1jyphv1Qmllut1td2t&#10;N9tOCGONMzoMQtH31WZz2+a3BiNU73a7XXV1dXV6uhDt1lqdpelkb+ycLYt8OhmXeRYGAafcal3v&#10;dnmWIoSKUQkgNNY8+/jj5189F0MXMMooytI0z9IwCIw2ztqyKICzWmlKyF/87Kcffvjhl1988cXn&#10;n4/GoziJAQBd1w6DQBBihIzRwyCcNRhDYL2hzSIIEABJHGOEILCMEuhA27RpEs8OZmEUrNcbKWWS&#10;Jr7nYoxRRodB0LUNufVgg5AHAWWMUGDd0A/WWIIwZ9y626tIKVk3NWUUAqC10loDAAnCECKjTRTG&#10;wDmEIEUIAh1w6qAZT/I4Cp01jFEphrap5TBghJI0oZRorS4uzq+vr5um6ftOSllVG8oID5jWigcc&#10;IWidbdvmZn5TN7ssS9M0RQQhDLUxjNOyLHyari8ptbb7+wc/+tEnH3/8bDrdi6KYMT4M8vz84vXr&#10;s/W6fvrRB1meNW3bdu1qvd7utkrbOEm10mU5AuA2FIRz7jnb3mqLCA6jsCiKJEnSLJvNZnfv3mWM&#10;UUyAA1EYKqnevn17cXFBGUviWGkVhEG9rZM4oYS3XQcAwAhhQkejUd/11rmyLCkhCGEhhNcFMM7z&#10;PH+f1IUQMtZ63azXhSqlFot5HMdFUQohAIJKK21ML/qmro0xnLFhGOq2zvKcEZIkSZbEvj8FAOi7&#10;zst6McbvfKTvUlsw9n6/gAcAAM9uAMBRShEGEAFCKCGEMoYQAhAKITBjbdPIYfAl3zAMg1TWujiO&#10;0zSlnCGEECacc18keFdh23X2nQ6/G0Q/iCAIPDYGY2y0ddYRSnz14l3KhFBEEIAAI+8t1H3fU8Yw&#10;wW3TvB9QQ4gnk+nR4cHnn3/uhQDvrXfDMLRt+y5dxmCMT05OfLcxDANfA/hGUp7ne3vTyWTsVd8Q&#10;whcvXiAEnj59cnR06C2+xqpROSrKrO96qcTjx4+fPHnss8GralPXO0IwpcSjv3zyed/3eZ5PJuO2&#10;bS4vL4ZBQAjKMieEWKuTJNFaGmOSJAqj8Ac/eLZZr58/f77b7aRWURRFYThfLL7//gXBpN5tv/rq&#10;q/FocnJyRwgRpSmhdLVeAefkINu6qTbVfD6/OL8ghIyKUdM0UkgI4P5s/8svvjRaE0z/8hd/9ZMf&#10;/wQj4izIs+Lhg0dpkspBdm2HID46PHry+OmPP/nJ4exQCmmt+8HHz37w8Q+kkNuqoogShMIgytM8&#10;iRPRC6Nslmb7s9nDBw+AUV1XR1H013/915vV6vmXX86Xi8VicXV1qZTuun6xWHRdP5/Pq812sVwZ&#10;Y1frNXA+GQ6+Zy/9sQf4Tx27/9W83/dff1YA/5s58J94gN2fiq39UuhzgD3f8fapiRDG2PuBfTeB&#10;8xBjgiCADnjxNoIQQ4QhRtDfUNg6A4B1Tr1+/XLXVH/5V7+otvOXr1844JIsVloNSjDOAQKr9SoI&#10;I4LxoGQYxUmaWGuTNCEY9X0nhj5OIsY55TQKwmEQcRR7EJExBiHsHAAQnJ2dffvtt3fu3Hn06NHl&#10;5eXl5aUf2PgV8raLSghCqCzLPM/DMBS98PPh6+vrJEmePHni/QLPnz+fz+eMBgEPfeVcliXGuNpu&#10;/YYfYxxGoW/SCSE4Z+PxiBA6Ho8PZrM4iighTV1jBMoib+qGUYoxns1mtzTmIPCfSBAESkmMcd+2&#10;QggehmVZxHEMHBRisNYFPCxHJcbk/Px8sVhKqRjjURh2nRBieP7V18vlymMXzs/Olsulz9Rsmvb4&#10;+BhC/PDhwyzNz84ulNKTyUQrBQCIowg6wAKOMaYUr1bL5XIxHo+stU3TQOfapjk/P4cQEoKXyyXF&#10;JApDQnBd1+vlqt7tHj58wDmL4jBNk3/9/acIwvliTghpRdf2PWMsDIO2bxFGhBLKKIRoGAaH4Oxg&#10;P8tzL5JpmibPyzTNtrttkkSM4Olk/Fe//HcHBwfff/dysVwhjCfTyY9/8sm9eyfTvTGmABF3M79u&#10;uzaKYgxJL4SWGjqEHA7DdLfqtps2oEmz7V6+eFlV267ttdZ379zJstQ5cH19vd1sCMEIYc45Qni7&#10;3Z5eXEithJBt256fnq5Wq7Ozs7dv384X86urK0JJURRaK8651LJt26LMwiiQUo5G5Xa3cdASipTu&#10;KYX37h3vzcabzWa33RpjF4tlvWumk739/f3Dw+PRqOScQwgwRkkaj8dF024XN5eiryHwfF4JnMUU&#10;d10HHBiVo77tRS+MVFprZ/QgB+gAxlApyRkZleXBwWwyHhdFmsYJhEAKGXDetS3BJAoirdRmvSny&#10;9PjoaFtv4jQ8Pjm8vrl4e/bq+N7BJz95hv/jf//L6XSaZLHWMoiCNE210UHAheh70UIEjJEAagid&#10;dSpNA8YJxgBjgDEEEEAICMaMh5yFlFFKucdUAGAdMM5arTRA0D+loJ8DS9k0jZXGGRDwiBLebrur&#10;yzlHAUEUAsgoozQghFDCvIDTATOIfpBCa3VbWxvjmcbL1c1iMb++vlytVp5Hkiaptbat274TatBa&#10;mfVyu61qa1CSZAhh33byUFb3znc0mUyiKPKh9vuzaZZlhKI4jt68fdt1bVlm4/EIEwggcM5JoyFC&#10;/SDmy42Q0ljAw3hQuusFQI5SWhRlmhRtL5XS1kKlFL/VdGkpFWP00aM70/GeEN18fq11Twhcrm6m&#10;e5N//x9+FUXxr3/9m+fPvzp9ewMs8AzJJEkePXyIKX31+u1nn31+dVUbY8MgSJNsOhljjLVSCAFK&#10;cJanP3j2UZrGBGNjVdf1aZ5SGtzcLN6+PV2tt3XTrlfVer3BGI+KEWUsikIAQBIHo1EYRvF0Or1z&#10;chIEwfX1tce4jcfTpmmDINTGGuOSJGcsHAY1KLvetov1blvt6h6sV31VrymhQRi2/cBYoK0FAN9c&#10;L9qmr+t2kDqMo1VVrTYbY0wUx0EcYYpJyPtB9lJsm10z9OVk9Pjjjx49eTw+3G+NFEZ1RkpgHcWA&#10;YkCgQQARrKzRxhNQrTXGWUsRhhA6B4CFACCrgTEuTXJCWFs3hNAwDAFwwyDrXdX2PYKIUia6gWI+&#10;ysb1pvn8D89ff/syjcjQKTloAkmeF5wHcZKOx5O8HHVdX0ymu239r599+dXX39Rt17b9ar0OQgIQ&#10;MNYVRZ7mGYSQMco40VoihLq2u76+rnc7Y4w11s8cwjA8ODjIssxvedu2vbi4ePXixtnB03eBc4yx&#10;LE3u3jsZj0bTvb3ZbB8htF6vx+NJFMVaG4jwer1DkGKvE1baGQsh9iM1JbWfohBCCCZ+U2Gd8Rot&#10;B60x2jqDEPjpX/w4L2JMECHQOQWAdcAhBIyz1hkH3g1sb2lYwAspCSGEYASQn9gINRhjCaGcsyRJ&#10;ttuq73tjPTDSOGcMsL6QRuh2q4EA8oJn5POEoQXOAmARAMZo6ACCGEFirel7cXF2uVnvQhrmabHb&#10;7EQ37HY7ax3jnGA0SIkJqqqWEjQejwMWZFkWRIFzru06jPFkMt07GBdFaS1wDhBMEaYH+0dFMfKe&#10;TE/76vp2MpkAAMbjMSEo4EFRZuWoGI9H9+7de/jwuCxzraW1pu8aazTllEA4DHIYRBiFWZYiiLbb&#10;bRxF0+k0jsOrq+tHHzz8+uvnxmqMoG+3e1eV73b7pMHJZPKzn/3MGPOf//P/+erVVRyzMAg4Z2K4&#10;1eWSd+mCXk3NKAUAvnd6B0EwmUzGk/JdeKwclaOPPnraCfHq1SvPkAmj0G+DKKU+MVbKASMIISQI&#10;x0EIABBd71MKrbUQAMaY1gYTrJXxAmBKKbCurus0zcIwkGK4vr7puz5NkzRJGaNJHO3v792/f+/O&#10;8UEaxxAjhGDTNF3XjkYlozzP88VyMZ/PvVjUG7qC4LZSUkp5IyJC0HvSlsul1mpQg7XuZjlfLleI&#10;YIwIAGBvNknTBAJU1+3BweHDB4+AA5eXN8vl+quvvvnssy9efP/y7duz1XKLEUiz8KOPnm42m1ev&#10;Xs3ncz+186P+yXjMOW+aZr1e+6PyYwQ/CoiTxI+sCSEII88WPjs7Ax7sBID/CBBCou9H49vL6eri&#10;ys8tlVQQoaIo4iguyrKqqrZpm7ZZr9fb7c4/hjxFGSGUJIkfiyGENtXGQ2U8R7pt2ygKi6IIw2iz&#10;2RhrvLpKKZWlKYTQWTcMA8JwNBo5a5RS0PnnUeFxYv7a67rOaB2GYZbnvu71tkAIIUYYvMvNAsBh&#10;jL1UBEHsnNPGDsMghqGqKmVMPwglhGdxEUIODo/yPPdj+fF0whgbpPLXpx+nXF9f971QSvpL1Dpn&#10;jPX3vS/yByGNMRAh+y5OxgEAIfT4K2cNhBAi8L6khwC8D1Iqy9HNzc3x0aEfW+V57styxpg/Bh8p&#10;yTn/9NNPhRDPnj3TWjdt3XVd27Z+A7BcLq+uLpumiaKIMfbdd9/FcfzkyePHjx9/9tlneZG+efO6&#10;bdvTs7d1XR8eHoRhSBnpRffixUvvOvaJ98MwCDFkWYYJ9n/7+zSE5XIJAEiSCCEEoQ+pHvI8l3JQ&#10;eqjb+ic/+cnLly8363We57O9vV1T//a3v8/yFCF0eXl5enpW153W0nl33Kjsun4Yhsl0Op1Mwyhi&#10;jD96+Ojpk4/m83mza4IgUFLtdrskSYQQ33/7cjwq/vZv/ibgXCv19s2br7/6ar1ajUej/dns6eOn&#10;+3szo7Qc5NHhUcCDm5vF4f5Btd7++p/+iWJ6cnhkBgUdRABiQrardd/3ou2vb26q1fre3btPnjz5&#10;1a9+9cknn3z99dfX11cQQjEMSZIURSHlUFU77zWdz+fWwiRNpdJN275bx25hVO/L1P+GAhi8m9++&#10;//rzKtdB/+2PX/BvCuDbUhlCiBB+3x6CEHlpBgCAMQ7fzakh+n8pvH2bI8uS6XTUde2r1y8uLt6O&#10;x4U2knGKMQyjII5jB+x8Mc+LgnFqjF1t1qIbGKVKmygJIXRSDs6BMAydBc65gAXOOTmo980spbVS&#10;ajKdTKdTT1cqy9Jfh13X+SH/HyPKvbbCD979tXF1deWr31evXv3mN79J0/TNmzdCCOfAarXy+pco&#10;ijzKwSOUhRBiEIwxwqhvISVJgiAGAHDGuq6r63o8Hg+DIITkeeHJCHme+7hsa7R/Q0opZSQIAk4p&#10;AGDX1JQySr01KU6S5OrqilJ2czO/md8cH58EAQ+CgBDqdTpvT0/Pzs60VtPplBBcluWvf/3rL7/8&#10;8uuvv2mahhCWpumonMZxvL9/ACGkGNt3Sen9ICillBKttZ+ul2U5m82ctUdHRx999NGjR4+Oj4+u&#10;r6+dtYQQ52wQBGEQeA1RWZZhFKVp+vzLr66urjZVZa2hjA+DAAASQsQweAyEc475fAejfWCVJ0f0&#10;/UAwq5udEN1uV3FG4zhq2o5Smmeji/PzvhcPH92fjItXb7578f13PKI8ojeLa+dAGMZyGLS2wyCy&#10;tNDKjrKpkWi3bhmOACBDP+zPZlKq6+trggnnPM8LY4zRimBCCNbaKCWdc1c3Nz4NXmvDCPGfURAE&#10;Ug4IIUzxdrvVWhFC6maHMeYB874ezpm1JgipNkNdV0kSjsYFJkiIvtpsgiByFtR10zQNcHAymUKI&#10;0jRBGPZ9t1ovN+tF2+4oAaNRGcV8Mh3fu3/3wYOHDx49unPnZLZ3wHmwvFl0bUcIMUrP5/P1cgWc&#10;HeQQx9HebDLb30uThFIchSGltO86a8x6s377+g0ALs9zzvjVxfn52VtM4ZOnHxZ58urt99vd+uMf&#10;fHhwNKu2K/y//qf/mCQJ44xSEicJ51RbjQkyzgQhd05vd5u6rpSWCLkgZJhAgCyEABEAMQDAMcZ5&#10;EAY8pIQDgK01xujbGthZYyyGCAIEHDDG9r3oO2G05TSghKdRJnr55uWplCagEcFUK+uMVcpoC19Y&#10;jQAAIABJREFUrSFACCFjlVKKEmKM9gwMa421Fljr6SzO2SDgURRlaZok8SBEVW2vr65Xq3VTd1rb&#10;1aqqti10OE2zKA4hdNoZZZQYRJIlaZYDBKGzZVk0dc0YCzgbhgFDQCh99foFRDaMAmNUGPP9/T0A&#10;Qds11W53fnXZ9D0LI2kswGRQerleJHGEEEKQAoC2u7bremtAnMRhyLVWUsow5HlejMdjIdW2WkGo&#10;gwBtqiUA9n/8n/6H6XTyr3/4w3ZbL5cb56wziFFeFGVRlNaY129OP//8edsLTECchKOyzLLMWFe3&#10;9TAMzmqMYBCwPEvF0ButIXRykA5YpTRAiBAuxND3A2E8STMehL5H7pwzRgMIwij64cc/gAD1vTg7&#10;O1+vN2ma5XlBKRViSOLser6c36wGafrez9EhJHy13vW9ZBwjbNoeNM1ukCoIY6ONHGQSpUmaUcII&#10;pWEUa63nqxWmtBUiydMgjloxrDfrbhBxnmSj4sGHH9x/9CCII0DgutlqBAyBgGKHoXRKAwsQMsAZ&#10;Z60xPiLBWuO0wcARgt0tTwkiRJ2BUuo0LQIetU1LKcMYSzkAAKrtRg6DsWYYTJ6VnEZvXr75w7/8&#10;oW/EXjk9OTqJwjhkQRjGWZZzHrAwjMJAO2cdUtpeXFwuVmtMSJyk1jnCg6btnLNKOUxRGAYeQguA&#10;k3LgnEEIur5Tw0ApiaMoTVNrnQe0+HYMQmjX1PWuTUMesCCOYoRQwMMwjIKQAwgJIZxxB0Db9tvt&#10;7v79B3leaOWMBq/fnimltDHWQusAgMhaiBGGEPnYGz+ngtB5fpI/RRBBB5wxEkBAGf6rX/0iTgJK&#10;MSHQOo0wBNBACO27iF7nDITvdwbWWr8/JhhjB50Dzjrrj4JyFoRhkiabquqFsNZorQ1wFvjIX19L&#10;AwsccA5B5JyDACKEEHTOOeAV2n+UHA4BhAAt5ssX371cXdeDkGmSMcKtscubZd1048loNC4HKcMo&#10;aJqtczaMQqMVAK5p2yiKuIfrUIbwLRZbWSuVAgBmaY4QhhClSX7/wT3gXNs1PgZmVORt0wohJpPx&#10;/Tt3tZRtu0PQlWUxnY7jKFxXq8VigRGkBDvnBtED6wLOnXPVdiPEgAjK8myxWh4eH7589YJR0vfS&#10;2ls4AoAWYz9+dccnRycnx4vF8tNPPx0GMRolnAec87zIlBxE3wFnOeMYIW1uw2kQQv5Xe/4zo4wS&#10;Apwti6LI8zRJwih0FtzMF7vdDlOKMPZtC0SwH7J1bcsxdtZ4djSj1G8whRAhj6IwZoxjTNarDWcs&#10;TrKyKBAi1jqEiRiGJInSNHPGLRYLZ50QQg3CGs0ojiJurR6kSNK4bWrRd82uccaMynI0GYVhcH56&#10;LochzTKfmIUxttYZo9Mss8BKpQY5GC19txhjpIzinI3G48ne9P79+8cnxxDCTnSFl+Cuq67r26Y7&#10;P7/89tsXFxeXr1+dLhdrMQjnAIQoigK/HTw6OlJK3tzcaK2VMkmSTqfTNE0BhL3oeyF4EPAgkEpq&#10;YzDBjDNt9G63u76+ni8Xbdd51beXt8329sqy9HtiRijCSGsdcB7wYDGfr1drjDHngXOOEsIDzhhP&#10;k6RumrZtN1VljFFKh2HoU0nCKGKMAQDm87kymgfch2oihAghECOEsY9WtNYJIfyO2+/gtdIAAP8J&#10;cs7iOOaM5nkeh0Ge537EqpXysyyPy+Kc8yD0Xlz8bqqj1a28E0IIgBeIWgCAc5YQChEyxlDGnL+L&#10;MB66LkmS8XicJElelL5cBwCEcUQI6cXQdd16vY6i6NaQTJAFTltjnbtt0inl4cwIoa7rAQAEYyUV&#10;BNAjoKWUEEGMsTbKAYcgttYxTgEAlFDf4AuCIIri169f3z05mU6nl5eXnn3t62RjjJcdrtdrz7Xy&#10;SJ6Dg4MwCoZh8E5pb4P0Ukmvmlmvl3Ec/e3f/u1qtfqHf/zfvG2h69rz87MwDH76059wzna7erfb&#10;aaMcsGEYee1AGIY+uEXb29Qi59xoVDhnlZIYIw8p3G63lNLZbOZpXoxRCMCvfvmXL1+9GAYRhNHR&#10;0RFA8M2bVzwIPIktSZIkiSFERVESTvf2Z2LoBymUlFabpq5F33NGR+UIITib7p2cHFtj/Xbw6Oho&#10;vVr86Ac/fHD/wfxmPr+52Vbb2d7syeMnIY+aXfPm9etvvv7m9atXCKKf/8UvymKUxunvf/e7t6/f&#10;AAOkGAjCCOIszdqmc9ZlSTbbm+VpJodhV22dtY8//BA4UDe7N29eezH/ZFzutpVUGkJY5qMkTgil&#10;wzAMQnWiBwi1fW8BAAga6yBG+PaS/v9dAP/ZT3xx+8ez3/cTYgih+9P/+0dT4j8vgDG+RT1TSiG4&#10;Td621voCGN0eE0QQ+Tnw+0LaGE0pSZJobzZ5/PTD2d5ksbzJyjiMOQ84DxhldLFc9KKL4tABEISR&#10;TzEcT/Y+evoUInx6+tZoVe0qJWUUh2EYAgcZYWEYQgAppZPJBCHkdbmUUEoogCCKIk8sU0olSeJF&#10;EF3XCSH8LBdCuNlsttutj+47Pz9/+PDhvXv3zs7Ovv76a9/i3FY1Y9zXip5iFUXRycnJq1evGGNN&#10;1yqtvUPYvXMoOOdODo/vnJxQSheLhVfSdl1rjBmNSoxRUZSEkL7vm6Zx1t5mrRmDCaKUZnmepKmn&#10;KwEAAYCcB4RQIYY4jhaLRS+6R48eZVk+DNKH7kAIkzR1zqVp8uzZs6dPn9y/f//q6mo+nwc8sNau&#10;Vpvj4+MwjH/3u9/Vdd11nbvd7hqEECYIIehXBmMMhLeZcNaoLEvjONrbm8Zx/PLlS6M1hND7e511&#10;vsc3DMMgh9FoFMeRVEMYxV6x0vadVHIyHVNKpBy84F9bu6kqXzdaALUxvkBq6/bmej50bZam9+7d&#10;6/put91W6810b78sC+vc5dX56enrQXW7XSWGpumrzXYTspARJqUGABBM9vf2tTQBT6OgoDgGFje7&#10;pqsbQnEYhcvF6ub6ZrlcRlFMKQ152Pddta36vnfO7u/vQ4TTNB2Vo4OD/TAIPKarbVsD7GRvOhqV&#10;lFIHHSaYMepVjaenp70Q62rd93Uch4xhbYayzIKACdEPcliuNgDiUTFhLGjbbhhkGEYY4yDghOAg&#10;4EkSpWk0mRZpElEGR6O8LPM0TXvRN7u63tVN269W6+1mx2kwnUz2pnvj8cg7vLRS43L04P69/dkM&#10;AWe1oYQ4a1eb9c3NzXfffvfyu+9Xi2XXNpQQpeVms1xtlmFEy1GS5GGcBGkWCtV1fYX/3U8faa2a&#10;dqe11kpKpQijUkoHnHPm+uby9PTNerMchj5OgiSJKMfAGQAhQT4yFAc8CsMw4AFE2BgtlTRKAWSh&#10;c9Y5hLAxxgeQCiG2m8oYV+ZlwELgEIV0s9ydvrkc5ROCmNFO9cJrshBCECCIHEIIY2ithhBSiiGE&#10;Xp1FMIIQ8IAIIQihSZKmWc5Y2LVD30ut3dXV/Ox003Y7bWwUR0maREnIKEYYIIwIwYTgO3fupmmy&#10;3VaT8fjw8FB56kkYpEmCMPn+xXe9aAEA4/F4drB/dHRMGL+8umk7sarqattASOKsIITVTV83ndJK&#10;aSm1qrfdrumFGCjhmEDGCGU4DMP79+/nWYExNsYtlyuthizj19dnQcj+0//yP9+9f/fv/u7vFvMV&#10;4wFBNOTxwcHRZDKllFnrzi8uv/nmu8VaOgfKMr9//z7jXMpeDD2lJC8y7wH2wcJVtauq7WpTvTk9&#10;29s/CuN0udxuqm3bDW3Xa21OT88uzy6ub66c1UWRHcymeZZMxiOC8Zs3r6pqba111iRpYoy21jH2&#10;/3D2Zj+SZeed2NnP3e+NPXKpzKy12exuDkU2JcGgRtuMDEj2i16k/27g1/GDAftpMAY1FC3R3Jpk&#10;b+yuNatyi4z97vee1Q8nq9gzEmB7AoVCIZERUbHc833f7/stbH50JIRse6mkboXw/ZBS72qxEkob&#10;YJVUCNM48sMwCcO47/rNdocxGWQDz/OZz+M0abpWGumFnlCCcNaIVkHrxUE4zJ588N789N7Jw/s0&#10;4gKYRrZ5U5GACqg71WtrIIYGAoQRgMABVxgBYKxSChpDCEEIGmMcaGstJJgYC0SvozAKvBAj7HOf&#10;EiaF9Dy+3+2VFFrqKEh87r9+df7Jzz5ZXi084oWef3RwGPlhFIQe9xBGwEKEcTYYDocjRv3dfndx&#10;eZXnuehlL8RisVhvCggtY7QTWojeWkM44ZQVRV5VZZ7nEKDZfJZEiUvCHg6Hxpjz83OnltntdlLK&#10;wPen0xnFtOu6OI4pp2maIgwpIY7cqI2pq1ZrW9dNEg8QIulwWJbtixcveyG7XihjgQHc8zljzq/Z&#10;aIMQssYIIQihnu8ZoCECCEGEEEDAWosw9H3+P/zwjz2fEgIQAQAYiIG1WrvQI2CA1Xf2V44+Bi10&#10;gysECGGns3IwiraAc+Z5fhxHu92u7zunAdZWW6AtMM7h2VoXI6oxwdBCCCxCEN9NwBoCYI1yFDKt&#10;DESIU+/NxcUnn3zWVbapFaNkNpn5nt/2/XJ5G4bhdDq5uLoIgsDzmO974/EoDqMg8JXR09l0OpkE&#10;YcA587ivjRVSxVG8Xq67pqubtqvbNxcX2+1GCDGbz8aT8Wa1XSxuEMaUkaquyrKwwE5m0+Fo2Mu+&#10;qMpe9tyll1IGAep78c7onhDc9c1gMLhZXGlj5ocHCILJZLK4vcmyQdNUda3TNEzTtKpKa+1kMsmy&#10;jHN+e3v7+WdfSOmiI7soCrIsJZQ4+yJKKaUMQtjLTmkZRbGWEgJACRJ9D6wxWtZVSTk5Pj6ywCRJ&#10;jDBeLG6aqgYIWWsoZa4HssA6bWTbNARbrRRCkDHqe5xzL00S3/eNUX3f7bb7XrT7fTsYxLP57N69&#10;e33f5/ucECJ6oZUMgzAOYwhgkedlWUILwjDwfY4QcJztOA7arhFdzz2KCe761mPeerM+P7/gHk6S&#10;uKoL0feYQKN1UeZN2wRBUNf19fU1Rujs7Ozhw4cPHz68d3Jyenr/7OGDw8NDiPHNzU1RlM7VrCqb&#10;1Wqz2Wx3272UUmvTdcLZl0LkYFKTJPFoNKKUMEYfPXroko2Gw5GTjzqb367r3MjkfmjfBsYOh0Nn&#10;BXxzvWy7hnPuxpUkSQ4PDqIochwizhhnPIwiJ+i9ubnBmIRhyBh3Y16+z4MwcrbersIprbNs4FTB&#10;QRD4QeByg5qmyYsijuM4jp2xWdu2FgBCiGMSSqmklEIKp9rllLkwYYKxBZpSaq1WUlpr0yzFELlu&#10;GCHo8n7dNhUhRCgFACil3DrIdf2UEvdobohQWoI710DTdq1SmnKqlYbWJlHUNm1d113X5XnetR0m&#10;hFJaFAVhNI7jIIystc7soCzLXknXerq51PEgHHnBdcN9Lxxj00lwLbCEkK7rEEaccxfLRDAxxlBG&#10;AADW3KUbpGkqhNxsNu9/6/1vfeu9ly9fOmWgM692v+O6bWPMaDSSUt7e3jLGLDC+77tgT2fO3LYt&#10;pcQp93w/oJR88MEHm+3q6dOnURQcHh4ul7dxHH/00UdhGD59+lQpmabJ9fVVXTdaq67rXd4EhGi/&#10;3zdV03at02kfHh7EcWytbdoKIUwZVlIfHh6ORiNHQA0CnzH24MH95y9exHHsuFRNXb94+TLwA+55&#10;XddfXd2ORoPpdBqGvrZmNB0JLSG0GBMI0cWbN6/Oz7/63cXl5SutbFXX1oAkjj/88MP79+9/+9vf&#10;HmXpkyePd7ut1kopqbUCAH7xxRe//fS3N4ubtu3cZ52m6fe//z2M0X/8j//r8+fPGKWM8yLPEYRV&#10;WRFM0ixTUjpC0+Hh4Xq1dkrprut+/vOfF2XxV3/1V0EQ7Pd7xuijR4+qutntdhDCOEoc7FWWZVU3&#10;CJO2694ynyHGGAKgtf7/S4F+NwPD//cbghB+023rmwOwA33ePtTvKdDAWc0B2Pe9e4soZQghhO5C&#10;7J27tLXWmDuxD6UEYxAn4Ww2efDw/v2zkyjyEbaezyC0CEJKqcd5mqZSiP0uJ5iEfpgkSZoOTo7v&#10;JUmKMLpZXGuljLEYIYRIL3oLAPf93W5f1VUUxU3T5HneSSF7B/dYhwd99tlnTdOMx2NCyGQycfCf&#10;I0S4Fa5T4ItenJ2dPXjw4Pz8/PLy0r3Stm0xJlEUOXnwYDDoug4AcP/+/aurqzzPCaVRFDnHPtmL&#10;5y9flPv8vcdP/uzP/pxz/sUXXyilDg8PjVHucHDGS9PpzEWUaa0xQgCApmkc7uMKHELIXePOrB5j&#10;XFXVaDRyOUm+7yOEry6vr69uPvrORx73mrbzPF+Ivu/FYDA8mM/TNCOELm4WRVHNZnMIEbBovd5c&#10;X1/3vei6Tgrh3BnKsvQDX2sdhmHbtvv93nFG4jgeZAPOWZ7ncRxjjG9vb33Pj6KIUialUNLEcWQM&#10;2OW73Tb3Ai/Lhg8ePsqyrOk7ZYwzLHSsrqIomqa1CGKE9/v92/oL4FtJy/XVjRDig4++/fDB/TRN&#10;bhbXEGCMyXa/Hwyyx08eck6LchtHvh8yZbrNfoUI4ozfme1RlkQpJ15T665SSTA8PX4QeknTdE1V&#10;tXUrldps1svlsixKhPB2uzVKV1WdpmmWDSBCGBOt7Xc++s7HH3/8+PHjyXg8m82cW9N0PpvNZlqr&#10;/X6/z3dv3pwrpTCBRZEroxCCZblb3F4wD6VpxBgO40BJWdd110qtrZQm8CLOOaMcIWyt0VoxirUV&#10;SRxOp0MLlJYtACBJIt8PAIBV1ey2uTG2qbsir6q8Xt0ujdFNXWOMHz16OBwOMULZYHBwOEuSRAjh&#10;0BBj7Gq1fv7ifLXa7Lb5bl+sN7t8V6y2Wy11mMTD4YBxxjjhHtVWXl2+Xq8X08kI/81ffE8piREG&#10;EBBCLQCrzSrPc4JxHIfDUTYcZmdn9/yATqeTNIsQgdYahHEQhAhjzw8RwkEYMupppYzSQnQIGEyo&#10;VdoYq7RCmNZltV6ty6KklA/SIcMcGJgE2eWbm2dfn0dBQnGohPZYgCEmiABnz2ON1loopYyyd+XZ&#10;Qgg9RjijEAJrlXPLJMxjPBDS7ve1Mng0OchGMz+IlBb7sgjD4OBoHid+EHELVBQGTix6cu/YGvO7&#10;L78IfG82n15fX222a8/nWTbshVzcLpfrVRRFmNCHDx+f3DslxGsaubzd7vdV15k877TCQoKy6K6u&#10;l1XVSakBNH0vrMXWImsggIZQC6CUfYugTaJUK1U3IghChNBsOhKi4j7+d//+L7/38ce/+vkv/suP&#10;/gsEwPN8hmkUJxgTrTVl3vnrN199/bRqNedoOB4cHB5qY7q+FbJP0ihOYmVk27br7a5pOi+IMPHO&#10;X13+7quXZdV1va5qcXm1uLlZrdfbxc1yv9+vFn0UgiePH334/nuT0SBNo9Eog9YEHtWyd7ozBK1S&#10;0mgdRRGEaLfPCaFpOiCYcD+IozRMkjfXl5DAXoggCJMotQYiiIHFu22+WZfZMEmHmdA9wKDtm321&#10;A9j2UggrDbbBIJ6dHp2+9+DkvQfjkzkJea3bSrc9kBpZwLAGxsB3CyuIXUasVtAxmIyy1rgVoZPh&#10;AEKk1gBBTFjfC2gRtIgxPw7jgEcYYI/7RhiK6OZ2tV9vOeHY0v/jf/vff/OzT2aj0TgdbFerpiyt&#10;Un3d7Hfb5e1tXdSeF+x2BUbEZ9FysXx1/nqz3mx3JefED/yyLCgBxlrGCIBaaACQwRRjjBe3i+Fg&#10;GAUBQmS9XndNr7RSyqRptt/tr65um6ZBCJd5me/z/W5vtJnNZ0EYWGgBsoRixqgxBiKIEHJwkhBy&#10;u91DTMIoZtwHEL55cyWEVNr0sgMQ3GFHwGKKrbFKK2st9zj3PKWku7Y495RSlHIAQC+60Xjwb//s&#10;h4hagCQkACIrtDIu7xfDvm+10RACSglCUBuNEHi7SbYQAPd0ju7hjDzjJOGcbrebrmsNtMpICH8f&#10;JuymXACsNcDNYxBYiK0FFrjUJQus0cYoaxWA1gJktL24WBR5c+/wXte2k+kszTJtTF7tL95skoSd&#10;nBxtN0uMwGg4SOIojkLCkQV2Oh5mgwGlhFEyyAZ1XWIIRN+1ddW0TRLHENrzl9dR6GOEeimsBXGa&#10;Pnj4KM7SMI6iNAriqBXdLt/3UlBOmcc5Y0obyhhlPImzrhPX1wungwLA5PmOMUopHoyyXvRCisFg&#10;5Afh7XKptRFd7/tkOBx0bSOVOjo6SuJMSf3m8nK5WgOgw9AnBMdJmMRRL7pWaAsg93xCGSLQC7ws&#10;jgZZenJycHQ4Gw7T+XwSB34UeL5Hu67inPghZ5QoJbbbDWes77quawiiAAJHMjTGam0wJpwRyjFn&#10;hDGCMbLQAoggBJRRSkkv+s1mTzmeTgbj8dha0/fdzc3i6mq52xZaddDCrm2hhcZoAtF4OCQYBT6n&#10;FGMCGSVRGNRV4fksDLgQHYI2y2KMIWO4bfa97Nu2YgwBaItya63p+3Y6GX304UePHz36q3//737w&#10;gx88efLk6N6J0ubi4vK3v/n0t59+9vlnn3/26edVWUdhZIx58fL8drmmdzmlgFDkexxCkCThdDY6&#10;PJzOZpPheDAYZoyzTnSBz2ez2cXFxWazKarq+uZ6uVouV8uiqLjnuYwva20URQhA0Yu+67RSk/F4&#10;OBj6HptOp7PpDEHoyAsOR0UIuzJsLUjSBGP85vWFFNLZfXGfK63KqhJSDAaZlGK9WgJrjFbG2DhJ&#10;rbUGgLpp3BaiKAoAgNvzu0wdt58kGGulrQVddye7VVJZYymhCEBKkVISQ4ARstpAa7XWbVdTQiBC&#10;AEHKGOcME+JxDiHshUSYOFp1VdZ9L6RSLh2dcSKkiOKoaRtjrdLGdScIY601xohgp8aFYRgAcMcl&#10;dc03BCCMoq7r1ttN27ZKGxf6ZYxphfNLw5gQra1S2lgAEaaUeZ7PGO+63gKbpEmcxEEYamPCMIyi&#10;UAqBEcYIcUbTJHWiaGusx33GuLUAY8IYdw43gyybTWbnr84549zzPM934Ysu9MhaWFU1Qng6nYlO&#10;tF273W02+63n+dzzMCRaGwCgUnKzWkMAuMdPT0/m8zmhuCiK6+ur7//B99ar9dHx0Ww2++Uvf7lc&#10;3g4nI2V023cGWC2lMaYsqrbtgQGz+axt28ALtJJ91w2HWRKHr16+2KxWEIDD+TzwvSSO9sX+yy+/&#10;0Fq5qXs2m754/px7HiH08OCgqdubmxtrgDb24ODwD/7gO4vVElM0nU2E6eNhihghhOZFOR5PLAD5&#10;fp9lEcEsipK+6z//7IvLi4tf/OLXX3315W6/WS6unz77+tNPf/vzX/zs+fNn291ms95IKYLAz7K0&#10;qipjtNLq/W+//4d/+INX56/+z//8n/3Ij+Ooaqo0jecH89l8/uRbjzBBo/EwzZKj48MPP/hoOp06&#10;wxvK8NnZqVLq/Pz8W+89Pjw82O52XdfFSRrH8cXlVV6URVFACKcHB0rpMI6rogLGQgAIQkoKhJyz&#10;lL3LlL8bet/9+f3Uit7G9v7LDfC/+sNvDrwW/v5B/utJ2GFT+F1cn9sAu92pNdYBJRjjO3KKE/NA&#10;aACACEGELLTaGoiB1CKJA0rRy1fPzs9f1FU5HKZBwIp8RwmjiLZlvbhepEE8HU2qvGqrOvIjaEFd&#10;1tfX13XdWGuCwA+jmPsBZx7CSEgptWYe2+33RV3GaaqB6WTvFgPKqLpplNZH945/89vfvjo/93w/&#10;GwyElMzjZ/fv122TF4XzrBVCBEHw4QcfhmF4fX19eXl5d+7dudUqCOHl5aWUcj6fG2OUUh988EFZ&#10;1rvdHgJUlTWjfDqZib7TSv3xH/7RX/z5X2w3m88+/e3lxQXBCEEYBsHR4SEl5PzVq67tCMYQgOEg&#10;Y5Qwxuq6FkKMx+P5/CAMIoKptQYgwD3PWKO06rpeSGd00gshozghhFHGrm8Wm33etcJa27Zdvs8x&#10;Isvb1Zs3l3leLhbrpumjIEbOv0bquijTOEmTFCMEMIIYcc8DCJZl9dVXX6/Xm74XYRiFYbTd7sqy&#10;MhYACKXShLLVcnV7u0QQuYMXIWQBipNkNj8ECBoLW9Ez7qfZIEmzfVG4sCghlLWgkzLNBtoaIYTR&#10;BiDYtK02OgjCvu+V1n/7t3/74UcfSCX8wJsfHDCPP332DGIyGk8IIXm+t1CHoXdwOLm4eHV1c4Ew&#10;YD7pdCuENFoRQuMw8XhEYFDuRRqOPRppCeqqj6OEIHK7XHZNp5WUQnLKKaFG6bKsEcKHh8ez2QFG&#10;2PdDn/sYYgRQFAY88KfzqTKaeSwIgslkAjFknA2HA4Qg99l4OuYexQzVTZGXWx7Y8TTxA9q2Lee8&#10;rtrlahdF6WR8gBG1GnDuIQiqsijLXOk+8FAYcWCFkl1d5QiA0XCYxFlbd6KT1kCPB1qCuuq0tIEf&#10;+J4HrK2LcrVeJXEMEQLA+L5HCK/Kuq4are02L6zFby6uLy8X+b4Uyhwe3oOQbLf5crVBiD54+CiM&#10;oiRJlZLXV1d100jRYQSN0oRS6uA30fdN0yijtdTO/6Nta+4zTJAxajIZZ1nGGBa6ZZxARLquQwSH&#10;IeOB7zFfKtX3vTaSEeL6Y6GUBhYhsl6unArI87zACwkkbd0mYbJcrC7f3FBEPBZCDTgNuqYPuGe0&#10;tAYQiiDAys2/xrk0W4IxYwQRjhBwaK4rrlapus73uzIvKqWMc4W1EBNGOfdmB/PBINOmxxgCBbuu&#10;1VqNx2MpZZ7nhCAAzM9+9jMI4Ww2i8KkbdsX569vbm4YI5h6xhhEvH3RdX3R9/L2drcrqqJslAZN&#10;J+pNbgBS2loLjdJB6CEElNTAwsD3MYZC1l3fMUwQQpvNJgyS8XgMgOk6sNuvur74n/7mfzw+Pv7x&#10;j//hn/7xnwihhwfHCCEDgPONbPtutdxs9jkkNPFoGKTW2rpqpeq1ls6txBiltd4XRVl0SRJaQJpW&#10;lrUAiPXKnl8s1tsSACParsgL2YPRmD95PAhDfz6dXF698Tm7f3ZPIUMZDgN+dnp0s1gVR0JsAAAg&#10;AElEQVRuNpssS4IgElJJbXolKGVKA0KQH4VSam3Ver1s2jovyjQdTMYjLbQxZrNe13UXhkwZ0HSt&#10;NoYFJB0lN7fXebOPSDwcDgbjUZDE6WiQjFJISau6omwN0AZYhQyEENyVFQvvWEnmXfFzc5SjsnxT&#10;w6MhgMZgQpQyxioNNIZMW9U1TVPVJGQEUoIwAlB1/SBOqv2uLMvri2frq6vdsozZ9fHh4enRQVdX&#10;dbGJo3SQRVmS9r3kjNgoBMZ+/fXXy+VysVgIbUKf+txr60YJE0QecLElnA/G0Wg0GI5HGEPGSNc0&#10;fSu7riuK0qOMc04IlFKORqOjo2qz2ZRlabVxKpqqqoqq9H2fQWM6rbXCmFlrEYTWWgxJI0Tb9gZA&#10;rXXbi1BKADHEyKXPGW0BgnVdtwghCyghHvUQQhgiz/NEr3rRUg97HnO6FICwxwMDNKac+8xYraxb&#10;/BoLtDHGWkMofruzBVpLhJDbNmgtADAAYPA2++HtR+MUXEYppY00Vtk7m03zDl8H0AAAoXGuV844&#10;2kIDXZgwstACQzB2tlnGaoIZRJBS6vthFKYHRzCJs32R923HPW8yD5MkchA1xtgYI4SAGAMIKKWI&#10;EJd9AiF0OI6Usu+66+ube/fuDUaz29tlkmzCwAMQG2Nubq4vry/PTu+PxkNEEGVsliQHh4cepy6C&#10;FUIIrL5dbxaLped5D84exlGXJLlSous6KQEAoOsbz/MIQlbLfL9lzOMegxZcXdxYBbLMu7y8YIx/&#10;61vfGg6HZVFvNhu397NGxXEcBIHneUkUAwQhYlXTQAgpw31jMYaMEwDAZrVyQYjW4Ml07FZq6W20&#10;L4vF1aW1NsuGk9HA44GRar0uiC+RhYHPrbUAQgCotZYy5lPcdZ3oFbAO3GisMmEYDrNRvi8AAIzy&#10;JEnjOHE8hdPTU4Shlmo8Ho6HQ2OUUVoqSBGqm9JoXRT7IPTG4zEj1PPY4vbK85jv+77HEKZxHBFC&#10;AYKz2WxiDKKEENJ0bRgeuqihg9nh0dGRlPL58+fOj0ooXde1krppmsF4FASBlBpjHEXRYnlLKfXD&#10;kBIyGo3c3tKjd0s/jDHC0Forhazqsu/7xeKWU+K2H9baNM0AAFLKOI4xIpPJxBrtEoYwxpwy588k&#10;hLi5uYEQMsbCMAzC0C2NXRBuURRhGLr+2K00XRyx53mHh4eU0rwsnKDayVyttU6hZ4whnLVNX7dd&#10;2/fu8RljWZYRQubobhSfzWbOndX5UX8zGcj17oxQhJCQnRsG3sYXUc9nzggqy7K77YqS7hqx1nLO&#10;3ZvQ9/27XMeirEslXUKGUx07drqLwnJEZSes5Zw3TbVeV74X+gcHzh26rCq36fV9PxsNy7LM81xK&#10;6U4n6OKpjQEAuInCvflOPu1kin3fu8CqO1ybEJcl5oZb3+duY9z3vXvt75bJ76KYvv766zzP+76H&#10;GLl4JACMM4Z10m4nscYYeoFvrfb8aLm6Xa1WhJBBMjg6OmrbdrFYCL9/82bxQZp0XbfZbB48PBuP&#10;hy9ePGvb1kJQVdWbN29evnqujDmyR57HnSX4frOTUnOGhBDAAFLi09PTtq2Pjg6uri8uL98Egdc2&#10;NaMUAOt53mw201rvivzk5MT3fRdh6qSSvucLpfM855wfHh6XRT2aTiw0CKH5fJ6XWwN0liXSSAtt&#10;Mki22y0PeJIkUmurhWxllgxGw7EWqtjvj4+Pd7td37SjYQaAWSyum6aK49Q5sWutRe887UyWJW5X&#10;DCH86U9/GqURhHCzWyOETs5ODw8PP/nVL/JiF0VRXdfORD1Lhx999JEQ4ne/+93XT393cHDw4MED&#10;5zbsvMcIIdrCtm3n8/lwOKyqtm3boiiCMAQAYYwdCf/dl/NdyNB/3+2b06/9hs/z25u11hr4r9wF&#10;APAuyODdJfbNfxhnGGDMu9+8u9fd7tcAAIzVWkuEMMKAUOz7vChRVReXl5fG9lFCpRSceoNhetv0&#10;wNjNcqN65TM+SNIP3n+/qVutba/k82cvpVbDQcoY49ynlLoMHiWN53lhFJVVdXF1mSRJGIZhGDp0&#10;yVrbNI1T5D5//vwnP/nJgwcPzs7OgiA4ODi4f//+fr/fbrdhGDr79NVq5UKA4zgGADifdmMMADCK&#10;IrcEPj8/d4cSxvjJkydlWW42myiKfN+/szgODkej0cuXL7/88kuHNO33e+5RiDhjbDqdOotyz/Nc&#10;Nru78JVSvu+HYeiOFIyxkJ3n+xDeWSrEcZAkiRCqKCpj7Pn5G89jH3744Xe+S3/1q1/lxf709LTv&#10;OgixMUApc329iOMUQgwh9v0wy7IgKIMgUL0oisIBGVYpY4zLBbi6urq4uIAQDgaDDz74wNUUd8YK&#10;oQjBV1dXTVX1fV+XlfN1f+cl1ksVx6kyQCu7y/eL5e3R0ZFSajQaTadTp5FxTKLRaLTdbtuuCwLf&#10;jcfb7RoA8Gd//pdHxweb9TJJQgBN3RZhOOm6rutuuq4ZjUbZMF2tlhaqySzp+naxuM5GTxCiVgGE&#10;iM946EeMeB4JMfBkt952xbIvRG+EMIcHR0dHR4yx3331pdZaKWMNoBQ7f3jPC1xQmTtmx+PxarXq&#10;um6320ir4jj0fX8yGQmh2rbmnDNGuIe9kEjZS9lK24URY3wyGHlhDIOQUR9Rg7q+qdvKiQUYY4R2&#10;hGFjRFnuotgfDRIAjR8Qim3X9a9evTk8ODg9PXVHkIOYOAshxHmz3+1yKVTghdzjoedzQpeb1dXV&#10;VRAELkKvaVsIoTG2abrlequ13u1ypZQfxEmSTKdTBOl6tWubqqq7KMqMEYRwCCElHjKit4gxEnoB&#10;MQYgRCilACDdtRgC3/fjLDZGY2ItVMYoQlCapq4OIUycSLdpmiAKEULOPMMZAyCElHKer9ZaC63d&#10;7ddVmQ+HwyAIhFAYYKNBEASOmQANHA3G2PK+7THGkHmUcmmtkkYDo4yUSmitIbQWAWs1xNZApICG&#10;yCqljbLuvTYGbLfF7e3Ndrt3hhzGmMBjZZlzhoeDdJglEFoELYEw3++BtWmSvHz1qqoqZ5Q3nc8x&#10;xtPp3ECw2edV3Whj/SCmfvz69etPv3iapmmSZADhfdWutvt9URHKO60a0QOApFYY4zCOsoHT+Sgp&#10;JQSGMMp4JCX1GBsOxtYizjmApmk6o9vdbv1Hf/z9eydnL1++/NnPf7ndFwghafR0POo6gTCxEGy3&#10;29ev3zR9l8TpvdMz7kVlWe73+31eMo6Oj4+mk1HbtqvVShlrERhOxi4ZXBkNEOSM+h7jBEulwsA7&#10;mE9D3/cD7lM0Gg2sFtnglDPadE1edBhD2YVxHM9ms+FwyLzg9na13W6fv3yVZOOHDx6FjN9c37a9&#10;TtOsbsoXL88pQpRgayTFlgcsDDnCqr9chLGnkMAM8JhqK9b75evr1yzgp08eTueT4XgEMJLWdKrX&#10;pu+10NZAfAfoOoE3cjxdhO42h/aueL0jKoG3ybF3Zc1NaRYqpRDAyHF83/ZYQgiLQOABTmkcpsV2&#10;s7i6vnjzSsn+5N7w7Hg4GmaHszlBeLFY3Fxdf/DBw922UAoEISur7nZ5q5ReLTd5qTwPjIeJ644h&#10;Rmkax2kCADAQcM6DMMQYE86Wy0We58WusHcqtcDVDKt01wnf98Mo2Ww2WmtnN6ql8n3fkWQwhq6B&#10;MMYSQjHGTdsTAvb7/W5faK0p5QgSJY3SyhUPiBHF2GjQ1A3GmCIsoWIJ01pDBDDG2rRaa6RB13Xa&#10;QkqZe9uUEmHke57X9T00wBhl7oZVAICx9k5kCN/Gm/3LvuFdH+BaB9foC4dSus2Fvcs1edeOWGuR&#10;Be6ztkBDlyEBkTUQWgSAVVpDePdcyAIrbd9LpVTTyd2+WC7X5X4XBt7x8dFwOEyHA9/3u1ast3tH&#10;d5xw3/djEtK+76VqMGEAgLYTg8GQUiaVOcEUY9y2rZQyTVNjTN1WURQdHs4ZY4iQ6+tLB1GXVT0Y&#10;xAihNI2dmZCWarPex3H84P6jrm0AAFEUQWi1EgBoKUTXtDnctU2/WCwp52k66JsaGI0A4CHs+i4K&#10;vPc/+HA2m7148eLmdumSCa21GKLZdKa1Xq1vt9ttHMenJ/chtFJKSj0Uxl3ftG0tpQQAam2EkEVR&#10;usMZQti0Qr09h6uiRACNBuP3njwKPP/m5iZKYuYF2+22l8LNA5SgfF9hTBFiFlB3WgCL2ka/KRfb&#10;XQ0B5SzGOOg6u91UEGo/CNM0Lva5K59RHACtlJaMUG2t0kpryT2KEPIC3jS1H3qc0/FkMhwOR8NJ&#10;lg2MhVLK+2ePlTXr9booirrpuq57+eKNtXazzn/31XMAgMOGmkbHMTs+PtYWBHHkTFwmk9lutyuK&#10;whFWjTFl21JKoQUIISVk13WhHxBCMCWU0ijwGWN12+T5zn2jOPcRIs6qymjrxldKqTaQMAoAqOsa&#10;hIZygghOw8wl4pRl+er1uTFmPp+70DKHwCIMCcWYIAswACAMwzRLEEKMU0rplE+22y0YAITQcDh0&#10;Mb9uUAQAFEVRt42rrXmxI4QYDTzPc3G4Qogsy5xZl8vqLMvSLaDczfWRAIC+l8aYDnYQwjQK4zgO&#10;Iz+KIiUkAOAObILQjYIIob5vCUGUcmttnufGas4CTpkGQPbCKC3C3ihttbHaCCl5khCECcLQAi0V&#10;IzTw/KvNtsW9C1V2pf8dAtUryRgjFKzXSwdYYACllJgQAAAhyPOcI4MQQvV9n6Ypxtj14g4KdMpG&#10;587lJmSttWsrXRv6bmhxKmK3P9+XhbIq4F6vJKUUUYQxVUpBghEECCFl1Xq3Vlacnt6fz6evzl9y&#10;zj3KrbV1XWutGaVhEHBGwjB0/6uvnj31Qu/B40eXN9dCSc75YrE4uX82nc8Xi0XXN0Hk97Ir62ow&#10;HGw3+zwvOefKqLbvTG4ZI5PJpOub58+fKqUmk8l+v7fQYALbrq6qarfbdl3nuKxBFO7ygvseQNB9&#10;6wBClFLf96Mo2uzWV1dXg/GQeThN002xHfq+NiaJo8EwjaIIjCwhJItSf+IDa2fz6Xw6+cmP//H4&#10;+LjMc7fY6HuFMT0+PpFSFkVBMHOZYdvtdjAYfP/731fKEEI2m43r+DnnGIZKqftnJwcHB7/59a/c&#10;kpBS6vjAaZwQhLfrTVPVBwcHUsqrq6umadI0fvLkyZMnT6SUQZTcv3+/F4oQ8tlnX+52u+vFsqrb&#10;wWDkdEDvCOoIId/334XB/n+8/asb4G9WpW8UKeOK9X/zm+/G5m/ult/thx3yYoy8C6wGd0GAdzF+&#10;d8bS5r9+KCuEUIpjiCjjdwVUmtCPfOZz5h8d3qMIX7656preGJMkyXa9ff3mjdY2ztLdbtd1XdfW&#10;QRB4lFFKgyBijHHCOeGPHj26d+/efl9UVVU1NfM4ppQQEkZRVde9ELP53KEer169urm5+e53v/v+&#10;+++7izRMYpeefXNzg+HdgWCtdWoLx1JWxnDOj4+Pt9utS1RyJOqzs7Nnz57VdT2ZTKy15+fnTVNZ&#10;az///PPDw0OX3e3GSAQJwXdBfc5UMgiCpmncqtmFBk2n0yiKlstlXdfz+Zx7zBgT+L67HG6uF4PB&#10;YDKZQQjH4/FPf/rTn/3sZ8+fP//BH//Rn/7pn37x5eevX7++f3IPIVSWZV3X0+k8CCKl1HQ6FV3v&#10;nrpt2/F4sn7xoru5CcMQEmyttbbxPC8Igvfee8+t0Kqq2u12nHNnUl1VlTtsfU7DMFRcORc9F96G&#10;MY6SmBBCOT88PBxNxmEYuqSf0WigtcQYeh5jBjRNAwlO0zgIvO12Sylp20aI/r333lOy/1/+w38o&#10;yv3jxw+TJLq6vmi7wguJMeZq8Xqzvz1oDsaTDCL76tWLo5Oj8SxbrK43xdYPvSQbYISkAEAbn8K2&#10;66TQFimlQNN0+Tb3KHtwdgrRpCzv5XkeBpGzWkQIMEYoxV3XYIw10FXbZTbrZMcR97xINP1utxFC&#10;JUlEmFZKeB4VUu+LbRB4jLP1bvXq1Qshu4ODgwcPj9IUN02hRA2s0lpyDoGmQlQ3u+12uw/9aDye&#10;Hh9NRsPJW+8JKWUve+GCSIt9WYDSjWxHR/fiKNpu9lcXl5eXlxiTLMuk0NPZOIijCYJSqs12t9/v&#10;m6YxwKZpChBZb7dFUSiltJaE3AW/n5ycfPzxx0EQ/eY3n2w2m9evX9+7d6SVdSa+CGGM+SAZTCYj&#10;4iK/rYWEkDiOMSGUYURR17V93y2WV11fn52dMMaUEhATADWCiHOOKXEYkiveboVlrHKnhhCiLOuu&#10;a+quTdM0SRICCdBd1/QIsjSO3ry62ay2kR971OsaCQDqWxH5gdUGAowxdKQLd9wg9PtzSmtdi1rI&#10;ru97raVSCmJkNCh2W9G1xihrtdXWaFXkrbUgCnyKkOxFEnlSil5Ka60DtrVSaZpGUdyKPqQeIUQZ&#10;vV3mm8227aWFtOnU01dfFoUR6mo6lVmrNpttWbfGACF1r3sAEfc90StlVRBEB8dHnFMjFSZQKdnW&#10;DfdoHEZaa9WrPK+yLGu7Ogg446jvm49/8N2/+7u/++yzz/7pn356dXXtc+40QkIIiFBR5BcXV9fX&#10;1waQ4+NjiDDjHCEkta3ruq5rrRmEkDPfAfnGGM7peDw+OJhtt5wxKrqOhtwooQgKPI8xFsfRaJgl&#10;YdC15T7fvX754g++91HbqjzfYwQgtD7z72LiIK7ruu27h48fzQ4OO6EoZU3btl2NiEcIbtumbkqp&#10;wWg0ABat17fb7e709ORb7z8kHizrghuQjMLedDe3l9PDyb/5+LtnD07jQdYbJZTRVhgILDBKGQMs&#10;IthAa6zRWr5rbhAGABhr70asb+K48C1Z0f2tgUUWAACEENZaiCDQ1tyVOUspxRBppazWRukkis5f&#10;vvr0178pys1kGP7gex998K33IYSr2+VmtT6cDU4OZ03Tia7e7Iq8aPpeSWEo98PIH0+j+XzOOW/b&#10;XhnjeR7lzBiDCGaMeWGQ5/ni5gZAqLQo81wpbd8uPRzOjSxw7zBCCEGCMHDtned5YRhKrbTWlDIH&#10;0TnLin2R73dF0wulbRzHRBrnqRjH8dfPnva9YswaY5IoNcZQwnvREUa00U5KRxB26xcADKbQ6Zqc&#10;1YG22kAwGo3cleVYzQYoCC1CwFrkOmwnHQRvnUXeBXX+N32GMQYh68ByIYS529LfYepOGWWMscBY&#10;axFEACMLtLXWAAUtNnd2O26KhgAgYIHREEIspK6qqm16ClVdt23dGAuMhbvd3imd8qqWxjLmEUzr&#10;qtvtXwqhOOePHz8OgjjLMqXUcrncbPda69vbVZZlT58+Z16gtfY83/fiwWh4dHS0Xm83+41tIcKI&#10;MTYcDslmKaXEGD97dmnt5Xyezcbz6XTue+Fyud5ulkp0ENog8IwxAFjGGGMky7Isc5MMTKOQEpTG&#10;UZUVUsrT0/vf/va3m6b58rPP31xdFoUuy3I8mo5GI0YoAKBpmq4VXdetltsirx48eDBIM2NM01Zv&#10;3rzZ7/eDQco519Y0TSN61fXS4RJS9oxSa7TPA0KI7MXrVy+Hw/HZ6b3ZfFKW5Wq1srqfDrMwCXe7&#10;XZ6XSRppZZum01oHnk8IaqvW5QAZYwjBQgjn+UkpjuPk+ubKWk0QHo0HAADGiJaGMm6UzrLszfnL&#10;KIruP3jgILk83zNO+r6fzQ7O7j8M/fDy6ub169dNLy4vrvO8XCwWUoP5bBKGYdsIB5KW5S4MQ2e7&#10;Utel68yart9sNgCAs7Ozd/3xg8H9smouri67roQWCIgODg4ODw+zLFNCXl1dlXVFKb5r9Bk9OTlp&#10;6wYhNJ1Om6Zp+87tQp0zbVmWhGJKaRSELjey7/vT0/vu7sYYV+ycuBQAkCRJHMfvxKVudUAp1Vq7&#10;qdX1zZzd2Sw5YVtd1661revaC4P1am8A8DyqtWa+F0WRFLptW22Nm8+dfLTrOjcKMsbcDuqbBdFa&#10;e8cBscqtqZ2nlDsbhRAWaedH6syu3PnpxMDuIMUYO/PP/XZTFEXXdW5x57bN7oW7ZbgxxrXISZJc&#10;X19XVVVVVZZl4/HYmRtFlK3Xa4ypMYZxHgRB14ndbkcIifxAGm3sndnvW0Gyo05Ip110T+d5nnsi&#10;Nwa7jXoQuIimO/tAp39262Lw1keaMSKlrIw5PDyM49it7t217ybzIPA4p+v1GiEUxb4QwvO8JIyN&#10;MVXZrNdrJ0cGwEynU/c1EFqMx0MXfPWLT351cnKvbOqmqcbj8WJ5s93tEManp6eff/75cPwwSZLn&#10;z15iTD0vwMBut2sLtDbywYOzJIk8j8dx/OrVi/sPHyilbm9vV6vVLi8nk8nZ2f1nz57Fcdx1XRQl&#10;dV0yxilh232+2WxWm90633Vdw3wWJBFlVGozHA4RgsZYLUQShdBqCzTCcDjMVK+sBoez+f3791+/&#10;Oq/rWkr56NGT169edl3nLHwODg4IIV0r3PLZWvsnf/InDx48+Od//r8PDw/dO//o0SOMceh7T58+&#10;dce+Myxwo44x5oc//OH9kwfr9VprnaZplIZuF7Ldbne7zc3NzcHR4YcffgghTNO06+XJycl0Ol+t&#10;1ogwxn0h1I//8Sf//M//7Dy0CSEuHNi5wf333f4l8/mbwKuT7JpvoLrf/H1XvL55R/A2xdodRC4x&#10;65tj8zuA+E63bC2EGCGI8N3dwzBM0oAQlERxGPH9dr1b7y9eXzx+8FApo5QeDAZlWVVV/cknn2zW&#10;uyiKsmx4fHj4+Zdfiq7L8c5liTp6yHQyH4/H8/k8SZLRaCKlXCwWu93OGOt5HobQteK+70+nU865&#10;u5x/+ctfWms//vjj73//+0+fPn316hUhJEzi7XLjemwHHLu+wuHXFxcX7pJ3NiUIodevX3/nO991&#10;qWMOwnO9gZTy6dOneZ4PBoPVavXw4UOXoI4QcoGxzjKQEOIucJcANBgM3PvjDjqt9fI2j9NoMMzc&#10;F8BlNTmO6q9//Wvf98/Ozr766qvtf/pPf//3f390dPTq1avXr187j/E4jv/mb/5n3/c//fRTKaWW&#10;ypHCKKUPHz68d+/eF59+VpYlNNgdoa4Ze/z4sZtpHaknz/PRaOReNcbY9/3Q57e3t+6rTghxYXvf&#10;+973PvnNrx06dnl5+ezF87/8y7/88MMPHz58uNmsdrudk65UVVWWpbLm5OQEABBFgVB6MBh8/PHH&#10;fd//w49+TBn++OPvTSajrm92e7/v2/nB2Fo7m48wxnEaBYF/dv8YM9h2xbPnXyVJInNDMRN9zwgH&#10;AISRDy0q99uqLCHojYR9r6qqWC4XjrbjkA5XFJyzRhzHx8fHnNPl6pb7wXgyKqsCYcg43e+31uq6&#10;rquqohSvtxtjlOdTAzRlgDCNKMKlEqosq3IOBmHEui43VjBCOMRtLcqyyHeVktqjwWicjQajLB36&#10;zK/rUkppLXQg9cuX533fU8w2613f97PZ7OHDhwiS66vlzc0NQujo6Gi32y8WC98LlTSEEMa5a0uS&#10;JKGclWV5eXmJKU/TdDSaOFO3theO6PerX/0KY/zDH/7bg4ODH/3oR+vVxvlBUOpFYWasWCyWq9vV&#10;L39ZEaOt1qbvGgsMJoR5oBftrtjt97t9vt4Xm7P792bzied5SiGLNSEcYkA5Q31PKXeeOVrrsiyt&#10;tZ7P3Ai+222qqiKEjLJRlmXGGKM1hsSjkGBe5tXVxZXqlaG2aTrVG0IYhMZaq5UmCCAEDACWQIiY&#10;kUrKHgAIoLEAGgCM0l3TlmXZyy6OYyON+6TDMNTadl0HrO771igJrWaUiKa+rfZNGFijfd+H1oS+&#10;J2XveWw0GSFIAEbWQIhJ3fadlE2nyroL/ChKh0EtkKfKXicGARbsm1shjdFWWlhXlTIAYtT3PWaU&#10;hdwgqDTEmAOkeOBHUQABgBYRzBmylHjWQN/3tOnyYv3tDx799V//9ZvL63/48U/Kuo2zRAs5GA0n&#10;s7HWNt8Vp6eno8n8iy++ePPmOggCxr0giJIkw5SHPp/Pp2WZu+804+RgNs2S2GqdRIE1SsleK9G0&#10;UqucIODN2HQyCoIAIeAzigkMgqBa5QeHs7Ztl8vb+cHUY5QQYiEGiGitRS9cx5wNhgcHB9t94bLI&#10;h8Nh28vtbm20jEIvjJIwTuI41lrv9rur6zfj+eDB4+PVZvnl17WfsPc+fHz65HgwTqIkUdB0VrZG&#10;9FpDaBHGAAGNgLXAWK2NMsZYqzFCmBCGEcHIYStvLR1dzcEAgDvVKbwToxpgjXWlyClgodbGWoUQ&#10;MkobJQgNgUUMYsy4lVr0/eFs/q3HJ//mw4eMgrrYFkVRF3VdFloaz/OLfUEZTrOYco+SgPGQ+6GU&#10;EiJMKW3bllJqEUQIKW1dM+2MhdzmIUvTMAyXt2tjtDHASG2tkkI7/hLEFELMGAvjyNo7F7soTijj&#10;QPWOlzIcjqdTUFVVWTVGA0o5s0B3YrvdSg1OT0/Pzs7qul6tVpwTQphSKopiIcQwG5ZlsV1tCYZ9&#10;J5Mkgch2ogfAWGulVFEUcc8zxlRNTSmBEPo+11oK2SGqATBayzuXYgiVvEswwphpre/gc2MRIuj3&#10;gWfA2rdWkMAACBEGvejfth0AQmiAAQhCAyCyd0EU6A4yt9AaYJAFACKHx71tcxWwxlpECFHIGm0Z&#10;41GYBFFqDKAYeT6TSvZ93/UiSbMgjHa7XVE2UmhldFFUWmtjMaV4OBxCCHe7XVmW4/EYYgoQyYbD&#10;2ezABcNQyqSUN4vFbpf3qkeIMMw4I6Nhpo3cbrcIkkEWIYQ48+u67bpOiPV6ec0oQgiMBqnneRAA&#10;pQSlJAhCDJGFYDAYeC4IQclBGgbhA2utVvb85Yvrxc16vXUIzXYrtbodjUZBEBhj2l4QxmPuKdH3&#10;fb/fbYp850hr0/FEStm2fVk1hJCmaRGlAJPAj4wxABMAoAVGaQOg8XlQ1/V6va7rmnM6mYym0/Eu&#10;311cXDz96opzkmTperPDiFIGfd/3A6JNJ21DfTDIwqaBXgDTNBwP0/1+z32PcZN87p0AACAASURB&#10;VORr3vWNhcYAXRUl47RpmroujVQAmDRJTh/cr7v26vpqkMbM825vF0KIm8XyRz/+vzDA6XCUxBnl&#10;3mq9W6/XnPsUo6oRnTCEsLrr+77t+76XyrHWh+P4/fffxxh//fXXbaun02w8Hpf7nZaSYcQY67pt&#10;vsvTNJmMxtvtttjv8t02CAJXdHzOpJD7fK+NDFGoFXDz/O3t7fn5ed3qNPUm46nzenHfOqVU4PlB&#10;EHQdKIpCCOHyNuu6ftcpJkkCAOi67h131xFVCEH7/XY6nc7n091ut9ls7pjPCEwnY6cqEqIjBIWh&#10;D6EVWsX/D2vv9SNZlp+JHX+ujxs+0lRmlm0zrsfRLIfiUBIX2BUoAqsnLvjvUQu+UwAJiFxBwIy4&#10;M+yZ5nRPV1eXTZ9hb1x/77F6OFU9zSGh5YMK9ZBVHVkZHffGid/3+1ziN22rtXRs52g0qqqq37XA&#10;GtG3ECFjVByHxigHXx3ec3Dx7fANAYBvs3koI+4I6rOdVdr3/XQQI4QAJQiHnDIhRFOVxhhgLAJQ&#10;S0ExmoyGAADR9Z7npWnqwnLAu6RxR6S4ccoY0zSNE6s7WjJNx5999tn1zc3Z2dnp6SmlFFPSdQFm&#10;vK5rKUQUhmmahqGPMQ2CAFHiLoHb2CIIGcVaIS0VDcloNGqaxg06X/FRlNJ3gJm7s8g9E3exvoou&#10;wxgbozBFjDOtdVkXjmN/79Hjr1TWr9+8zPPcXZGqqa6vrwkhWqjtdut53mQ8poQURdG27XJ9t1gs&#10;BoOkaZrdfnd9fe2HwXQ2+/zzzyFGFoJ9kR8fHy8ODwAAhGMDdFGVXzx79q1vfOsb3/rm69evs/1u&#10;vVwdzOaE0IuLCwhtFEXWmtPTe0p1eVlAaDnnQRDMFgtjTNe1nLPF/OBueetGcEY5Qmi1Wrn4KJdb&#10;Pl0Mu66nPGzbdpKMMLSAIIhsFIce4U1Vn56eHs4Oyn15/vrNy5fP//AP/+DP/uzP/uqv/gohFIbh&#10;vXv3vvzyy9FwQggJg7goirpuOffTdPTtb3/0wx/+7tOnT6uqiOPw6dOLwSCWQtZ9ZZRs2zbLsidP&#10;npycnOx2u+EgWa/X1trFbGqBBtCkw2S5utW5c6sZSjHGUVEUm82m7/vDw8XNzd3nn3+eZdnBwdF8&#10;PlPGGgBHo8l0OnWcoRPwI4RcdBkA4B2n+vVArH8r9P2XMPjrmBbAr339rz7ga+FYDvFKKaUSFhiE&#10;3jYDQwg1cJEV7htdzYEFAGAIMUSBxwdJZIHHGAFWI4TWd+uy2A8Gg2y3raomTdJ22GGIjbLT6RRj&#10;HPC4KIrdJlssFt/51rcuzy8cFdT3sqma7Xr34vkb9+7wPO/Bg4cPHjyI44QQ6lZCfdtx7rn5Ryrd&#10;9aLrhQVwv8ueffHlg/sPPc87PTljlL958wYC5JYgLnuPe54FIMCUEILwVkpJGI1JooxumkYpXVSl&#10;0zC7dkzX5m2MgRA5BVMURev12jm8sizbbDYQwsVi8RVadov+vu/fFsXd3jorsiv22+/3zKNXl9fn&#10;5+cOABtjXr16Y63d7TaEEETJ+9/48LPPPnv9+vV4MnKcQdd16/X29vb2hz/83UePHjlNaOgHTdMs&#10;lysh5M3NzY9+9CPP837+858TiCCEBgLGmJQIISyldI4wp+hxq0m3KLx///7BfAohXK1Wn332GaXU&#10;D4MwDA+Pj95cnDs1TRzHl9dXf/mXf3l0dBRFEcZwPBk+fHT/KxX0zfJOStk0lQX6wdnp2dnZdrv+&#10;5S9/SRn+6KOPxpMZxrCoagvg/fsP54vx9fX1cnlrgMmyze1d04h9FPtStpvdOs+zZJgcHx4cHBwQ&#10;hL589mK3WTPkB34Yhn65b/NdraR16dx93wZBNJvNLi6uyrJmjDHfq+u6lV2vRad6DXTbNRhPMGV1&#10;W+2LLE1TITrQQgtBL4W1Wum+7XttBDOAh8BjxIA2iulwPD04GgEoCQWEMEYwCzwKaVM1FEHm8el4&#10;kg5GyOK6zHEMtZac0zwvGfFXd6vb62Xf96vllnM+mcwg4oQGALJsf3d7t3QNWJ7vu7QwwrAfBJiQ&#10;tm3DOEop1Vrv9wXlvhCqqpqm6xlj0/ni8vJSKVV3fZKkm83m01/9+uzs7Pvf+2FeZEVe6wXo+269&#10;2mEEjIJto1++uMB/9Dsfcu75vo8x6UXfi75r+2222e+z3W6TDKKPvvudo6MDKTtCiCu5hQgYa6SU&#10;lHtRFAnRZ1nWtC1jzBi9Wq3W67W1IIpCt1TGmHZNhxBGFnHuc+pfnN+sb9dRNMAGGwMgIAAgn4cG&#10;GIKhhUYrKbRECFJKMIIuMscYbbSGyFKCKcWMUUZpGMVOGxaFYToYDJLQ81jo+8M0Ob13NBmPGEa+&#10;xxAwBEJGKcYAIxSEYde22hhCad112lg/CDQA2b7I8nqzzYqiiqI0GU0AYslw0vcyiBJj0YuXr7RB&#10;FiCIiLJASCWNQZjMZ4sgjIqyBoBEUWSABsCEUSh6lecFwR6ChDGmdF+Uu/OLl4NB+D//yf+opP5v&#10;//CzN+eXlLI8zxFE0+nE8zxjbJbtDw4OTs/uu9qbvhNt093dLtuut0Z7jPo+N1oarRG0vseGgziJ&#10;o0EcM0p9zjACvsfms+F8lp6eHEwnI8/jnLPxcDAYJEoJJRWldJQOr2+uGWOj0Zhgmqbp8m4lhCzL&#10;2hhDKF2t1r1Qk/Hs9u7u7m55dXU9GCTG2jzPwzAo8n0URbPZxBr16a9/pS04Op35IfMTLxnFT755&#10;/3u/+91kHPPI41FgsNk3Zd42liDCqAS6V0JaaQG0QLvKeBdYQomr24TgndPGcbwAAIAgfOsyBdY9&#10;AHyFj4G1kLjdiTZaG4Y5w8xIG4dJW7ZKSk5o4HlNVazvlnEQzCdjDGSZ59lm11RN27bZdr9dbfZZ&#10;jjATQktlIaRS2aub2+vr26IssyxbLpd3d3dZse97oYw22mqt8yJ/qwAENgxihCHB7M35uZNovv00&#10;fUe8EEIQhJx71r5NaXY8Utu2AFpn4wmCwPN4VVX7vLDWFnXdtq0FEGPMveDJkyez+eLVq1dX19cu&#10;ZZ1z7nFvv9973JsMR/l+DwDACHk+01r3fUswBsBobYQUvXA5FxJCK1T36NHp4/fvN20BsQbQKi2d&#10;D8cCY4zq+54Q/NXQ+W4gQF8bMiAAQCsthEAYBUEYxWHTNG3XWfs2XRYTjDGm9De7c9fGBzGyVkNX&#10;+OtofwsgBEYJ10RKMPV5VBbtP33ydHmXR+FQSa2Earum71qpJCHo8OAwDMPdbrffF8vVpm46CEjX&#10;CiHAYJBIY2WvyrLO83K12gyG49ls6rgsSlmapgCApmkopZv1Jttn0/GEMwog4NwbjUZhEC4OFpx7&#10;8/ncGYGkkForawH3WVNVENokTg4PD4fDNE0HSZykw9T3g6Zuur4H1tZVfbe8baomDHyfcwsB5ywd&#10;DH2PT8aTw4OxMR0lBCHs7o1eCCllmqbH905m0wlG0BkpnXMyCAPwjsHopNJaS6E9zwMAKqn6vieU&#10;U+ZZCz3Pp5T1vViu7sqidHFoYRSmaRpFAQDg5m6TDmI/8JWSeV7WVSmVoJQkSTxMk65rrDWcM85o&#10;19fWWgu053Mn0QcA1HXpkooJwdaYquqPjg+iKDo/v+j7jlC22e64x7u+ZzwYDEaMB9pYbQAEqKqa&#10;1aaxwCTxMIpiY6xL7PQ87vtvM4GHw+FsNjs6Otrv98vlcjodOcvQ1cWl67QQfde0rZTq4f0H8/nc&#10;uU8dXw0AcMPWII25zzGGGCNXI3/v+OTVq9d3d2U65JPJxMWYO22Cq9sJg9BayxillDLG3UV3/5oj&#10;RZ0K1zEhzkmLEKKUhGHomCIhRNd1r1+/cbY3rbVTcwAAHWXqlmW+57F3nCellFDmMIBrjrXvmFLH&#10;zLgOUvA2Ixe6H6SUekuBWgsA4JxxzhmjCCGrjdYaI2iM6dqWEOJiw0Tfu62icwxijN85ewWE0AUg&#10;G2OcSMpZMZ38uOs6xlhVVe7x7rjz/UAphTCuqmo0GiGEqrpWSkGM4zh2M6U2ZjgchmEEITTgNz4I&#10;98q4AwEjQin1fN8FkHLOHcmv1Fvk/5XO2Z2ZbyWy71wVzoCtrVZKGmBcSQxG2FqbDgbHx8fT6ZRS&#10;6nl8MplMxiMDbN+3u93WSOO4cQghwcTF5E4mk150RVEwxgajISFYSkUoieNkt9tqrYpiX9aVc45I&#10;1WOMwzCy1qzWq7ppOGN5XuT5PopDIYWSPaXkyZPHP/jB9wlFHqdRFF1eXRljTk5O4ziGCNV1DQDk&#10;nH/44TeeffEMQaS1iqJYavX550/v1jsv8IwxfhS+996T65vrQZrcf3CGCFRauqPaaBVwzxqTRgOP&#10;ezcXl1cXV7vd5sH9h4EffPHFF7//e7/3/vvvT8Yj98pvNhvn9Obci6JoOBweHBzs9/svvviCc9Y0&#10;zWeffbZarYyxTdOUZdG2bde1k8nE7Ufaph6NRt/+9rc9z/v7v/+vt7e3jDGMcVXXlFLGqFMuMMYe&#10;PX70+PHjXojVanl5ffXsiy9fv36zWq3KqgrCcDZbvH7z5unTp85479DUv8Cl/wqUddD0t+Dub+mZ&#10;/1V8C74W2vxb/9rXv91RwYQQZ0GCELo4N/iuGMntXBD6ulfZWYQsABYjqLVMkmg0SglBEGjP80aD&#10;tKnqrmkiPzFKd203nywgRE3RUExDP0QAAYghRFppa+xsNo/jxEXEeZ7nbnJGGGVMa11VVZbtLy4u&#10;Li4udrudW04VeeEi7vM8d7s5p4kbJAOHXd3uKU3Tg4ODLMusNoQQR7S6lmwplVsSuT+6ZR+E0C39&#10;/+h/+PHl5eVyuXTwz/M8RzBKKbTWo9HIpbi7xB8nn3YZ1F9trAAAfd97nucCt1yAwlepDYyzzz//&#10;fL1eZ1n27Nmz6+vr29s7xtjBwYJS2nTtycnJ3d2d1vrw8KAoiizLFotF33UXFxeHh4fGmJ/97Gdu&#10;FpJSGmPbtt3tdo5UfP78OSPULencRsxt0Cil7sk4dYlzJrsVTL7PNptNnufuirdt6+LfHc7f7nbG&#10;mMXBgjHm+t6apr65ub66unobjN913PNms1kcR/P5PE0HZVUsV2tK6XQ6qevmy+cvlsvVZ59+9rd/&#10;+zday8VicXZ2bzqfGqPqpmxF63msF02W7SBCo9How/c/ePLk0f2zs8ALm7pGBotOYESNAlrZrukQ&#10;RG3b9p2IorBtW98L2rar67os8yzf96JDCHVdhzGsqsrN273olVKc+UHgI4SLoux70TR1ksTKSGNF&#10;0+Ya9vPF0PPRen2DsL53crBYTKzugTGe5xsDRCelMJEfz+eHDx48nIxmQRD5POTMw5gCAMfjCUIk&#10;8EKICARkX5SUcqXhIE6//dF3B+moqppXr98s1ysAkdKyazuAoDG6aRuEIPN4VVdVVWmtvTAIgogQ&#10;EscJpbQXvbUwiiJrgEW473tOmbW2yMu6rtM0jcKYMX56elrX9Wa7s9pSwiAg6/UG/8H33o+ieDBI&#10;wzCwwAJoOecA2SAIxpPhw0cP7p0cC9kpJSil3Gd931sAXAp0nCSe5+2zfL3eUEabplmvN5v1lnvs&#10;3r17w+EIQoQAMhoYYynxEMDAoq6RV1fXbd37XggNwoghSK2BlDGtFULGWG2tcQG/CEGEEaaYUcoY&#10;YZwShhnD3ON+4AWhr7XGmLjeQoQAxQhjSzE0SiCjoVVStMgYziglBCG0zzJjbZwkdV0jjOqmrupG&#10;ayMt3GT7zSbLy8ZYxL2AsgASBiAt6jbfF/ODI0L5xeV1L3QnVdtLbUAremMsQphyXpbVdpNR5nHO&#10;IQJaSSlUmddNJYBBjLC8yCCQy+XV4eH0f/3T/4Uz/pOf/PSnP/mZEopT1rfdhx9+4+j4aL/P1+t1&#10;UZRKqXxf5Fk+m876rlvdrfIiN1oTDIRoq6roqhJYpfpWijZbr/Js11T7u9urbLvOtmtrFMXQ99gg&#10;DsIgGCTxIIkpRnVVXV9dv379uijKLN83bf/4yXtCqqZugyDe7fZ5Xm63O22s5/lFUed5ORgM31xc&#10;XF9fa22m02mRF2WRz+azOE7iKEriiDJirfrgmw/Tcdp09XCSnj46PTo7IgFTUPlJULRVWReIMUiR&#10;gVYopYzEBGGGEcHGaoghwpAQRKlLEATaaGU0BNYCa776ZEIIQmTR24AsY+BbAhEAl+2DDAQaAAMI&#10;pIxQZFHXijROrbIEkoD709FYNu356zdKCNF1y5vbpmlEI8q8Wi+3m9WuKjvRm6aReV5vd8V2W5Rl&#10;K5UxGhlrrQXSKGNh03W7Xb7d7Dab3TbLiqKsqjrLi7pqRqNxkqa9kDc3t1obba2QyqW/KK1dzrGx&#10;hnueNVZKJaSUSld1ne12GKPA83shdrtdXTdBELpildXaWTiQENIC+ODBg8l48uLFC6lEFIUE4SSO&#10;tNRVWTJMnzx5ghEkhAS+DxEQokMIEErIW5lTL5UBwGJCCEEGqA8+fPz4vQd1s0fEAGiUEZggY40F&#10;QFvd9S0mhFCqjXajAUQIQGuBhQgBCK2F1lpttJCSUhaGgR+FRVn2fWuMMcA6E7JLztRaW6PeVYxa&#10;iIDLEHGtTAAAaKC1lhEMAGCM+V7k82i9zP6fn/7y6qpQvYYIMc45I8AaYzRn9PjeMWX09u5us9kJ&#10;IaeTxdHJSRgmQRhUdev5ngUgL8u8LItSY2zjON7v87bttJaMUa3VZrOuqpJSNkzTqq7quvI9r62b&#10;tm8pJcCatmmsNWVZNHXVNI1UfV3V+7zsWyAEMLpBCEqhjDUQOKclN8Z2bbdarvbZHiEUhyHjlHms&#10;KnMlJECwrIq6rhHCACLfDzzOMKFKqbpqEETpMOWci74vq7ppWoxJLzqldZIkvu9bgACAnDJgbNsI&#10;CKzHOECoF6LrBeNeEEZSSucH67puvc7X291ms96st03TBVE4Go8HSQwAoYRWZV0WyvdYHCfA2Kqs&#10;smyf5wVjHEKkpPK41/dSCCFEr7UMgmA8HgMAXSkuIdRYcHxyOByN831elhWhFECUpsPZ7NDzozBK&#10;KeUI0SCKKfN6oVfrTRiHyWCQJClCeJ/nTd1YawilxhptLPe8MIq1MX3Xr1ZrIfr79+9ThOuy2u12&#10;ZVkqLauq9oIg8L35fOZ5fLtexVEYhcFomEJgA98zwBRF0TZN4HtBGAohoig+OTm9ubmuqiKKQ8aY&#10;NpoyiintpairqiiKummato3iaDqbYoQd6HVw18lulVJ932qtgsAXoheid93OLsbJEQhKqc1mHYaB&#10;73vWmrpu4jju2tYaE/phGIRRGMVJPF/Mx5PRYn4QxzGCoK7Ktm/DMGjbhhBMKAMA+L7POccYubWL&#10;Ew87XvQ3bBV4G5gghFBKE0IRRlYbSjCltO9aSuloOKCUGK2ttcYqCIFRUivpFl2UksEgcfKTdzm3&#10;LgUXO2TiHKEuhctpCBFCSZJijMuqur5eMYYxxvt8v16vZS+/yg7K8xwjZKxhjBprlJLo3avqYK0Q&#10;AiNijDHaWGOAtb7nQwCsMYwzt01wokRKad+Lpmm1VvZdGBh8F6mltNJahVHEKK2qilGGEOq7rsjz&#10;QZJgjIG1dVOHYfjw0aNHjx7Gcdw2HTC2rirR9whh9z+OEDLWFEXRin48HgeBf317QwgNw2C33yVJ&#10;Qiju+z5NB4gSIUUvBCJIGbPerJXRk/FkOBoSSnyPLxZzinGe7++WN+lwQCnWSiEMtNGz2ZRz/uzZ&#10;F6/fnLdt6/tBFEUHh4c/+clPoiQmlEZxXNf1s2df5mUXJ6FS6tGTx5SSp1983rb16dkJwpAwTAhU&#10;QkZ+SAkNfJ8Sut1sPvvVp0rKvu0ZJRThk3vHRwcHXdvc3i43m+35+cXt7V3bdhcXl13Xvf/++3Ec&#10;f/LJJx9//PH5+bm1xtkgnz17lqYDQnDXtJzxPN+LXgCrx6PhYrE4PDx8/Pjx9fX1T3/6k7quwjCo&#10;qrLtuq7rMEae5yEE4zh++OhhFEXnF5eXl5e9EIRQa8Fyuby+ublbribj2fn5xc3NjbXW90NjrJMb&#10;fF2H/M8Tof9NAPj/89dvA2D4L365254QRgh1QNf5z50s37UeEPzPAPBXTwdCgJAFVgNoJpM0igJO&#10;KSMo9AOMceyHXdsaZcfDkTUg8kOrrRIKIyyFO/kxowxY0NatscD3fASx7wVRGHncc51MBJPADyCA&#10;hBK3jdrv9/v9XgjRtR0h5Ozs7Obmpq5rB+p83/eDwAL78sULd44VRRFF0Ww260S/Wq/brhNStr1g&#10;nlc3zS7LgjBM0oFQElMySFM/DBwr+Ds//J19nl9cXiittDFxkgAIKaOHR0dKG2NtEEaEUqU1wrgX&#10;knEvCEOplDbWWFs3bVXXVd3EySAdDjGhSptsn2tjFgcHYRSUZbFareI4XiwWLkRNKWmtidPB+x9+&#10;MJ/P3Xlirb1//0HX9avVusgLzw+U1lcXV+v1pm27tu0AhFVdI4SapinLcrVaPXjwoK7r1d3S8zyP&#10;8a5t26YRXS+UCsPIJUq6l8sd426xWJRFWVV91wkhsiwDAHz729/ebrebzabrun2e13U9Ho0GyQBA&#10;SCmllIRBVORlWVSb9ZYSNhwMB/HgbnXnmIDNZsMoCcNgt93ssmy93l1dXRNC33v/yUcffccLOKbo&#10;+vrq9etXyuog8JMkrttGKul7XuCH6XBU5c3ybvPiixdd01NMu1aKTsbBgGCqlR2NJnGceD5nnDZN&#10;pyyYzGbDUWoBKIqi7zvf97WWeVlYAIqi3my2wELOvb4XoheMcmsA5bxpmiSNm7bsRYOYCUM6nQ96&#10;UW62N+PxYDYfYWxF3w+S4Wa5f/n8TbmvoKWhnyDA2kZ6JLAaWovyff38y1fr1RYCfHBwL4oGTSsQ&#10;JEobY1AYp48ePrl39kBpc3V9s1ytDICYEG0MQhBRbExftcUwHRyfHXPfa7qm6wXGxFogtcqLYr3Z&#10;Sqnms8V8NjcG7PaZtbYsG20swRRjQinT2kynsyiMLi+uin2hlEaQJHEaRQn+/Y8eg7eGfmuBJRRz&#10;j0olEUJHxweLgxnntBdtkkRCdtBapbUFFiPMPc8aI6SsqgohlBf73W7XdV2SJIvF3MXHWQOlkBhR&#10;jClCmBLWNv3d7SrblcgSpQzGPqOMUc6ZZy3QRrddgxGgjFFGAITuIx9jFIVhHEdJknCPQWDdh7Tb&#10;WwMAjTFNU7V1JVWv+t5o0VbV8u6ma2tkrdFqkESRHwKru773fC8dDLb7TFtTVA3ChHp+XjVvLq43&#10;29xYFIYp80OlNICY+aFr2jg9PWOed3u7klIBgDWACBOjDaUcQNS1fVnWlDIpjFSSUWIBLPal6BQw&#10;uCorYMxwGK9Wl3Hi/6f/7c/SdPAP//Dzn/23XyyXtVLi+Pjeycm9e/fubbe7zXprtDXGWAt2m10c&#10;xT/+oz+uq/ri/CL0+Xw68Rjpu1rLHkODoe2aXPa1kULKhiEo+86jhFM8GaXDNEbAhpEPAbDWIACk&#10;lOv1+sWLF10nVqutlEpru8+KZ8+eaw0enD0cT6bAQK2sk916ng8RiaL46dMv2rY7OT0NgsA1cKbD&#10;YZ7v66K6W936gTeZjpRRLy9ejmaj7/zgO6P52GBTd5XGQAOjoUGU1F0DMJRaWmAJQQBYoaTWihAE&#10;IUAIEfyuw8fat3GLEDqyywDrygaAkx5ZR9q8fZirQ7LaYgWBBhQSihkCSAlZF+14MNLSIGs94g2S&#10;REvxjz//eVNVFOGnn/+6KdvtNr+6vF2tdkYDj0eUBxCQrlO9MhATwj3PD7Wxddvti31e5tpYCGHX&#10;9VneZPvexfQjgo2xQqn5YjEajVer1c3NTS+NMVZrwBgOfB8hBF0Ng7W+72ulHOPhZIGE4sj3y7Ls&#10;Re+m28Vi8cGHH0ZRRChu27prZRSH89l0OptbpT5/+mtjzHQ6NVYroZbLpdXWWH3v+DgMQ6ul53Ep&#10;+65rCHUOWxuGEaWUcU+IXmlFKETYvv/ho0dP7td1jrCFyFhgKSXWWoisCzd2sqKvzE5vCXcA3rme&#10;4DtsIBijQRAGUVgU+77vHTB221YAjMMP1miXZkQI0kYCaF29GXZ6aWuBhdAapRQlJPCjOBhVVf/0&#10;85d9269XRZ7vhegn08n90+PxeJjE0b1794wxTVMz5g0GaZKOGGNK6iCIKKfz+QIAuF5v2rZlDBBC&#10;BoPU+Srbttnv984fcnV1JUQ/m83DIBB9r7TWSkshlNZSyqLIAbCex4PAF7ILAj8IPS26MMCjUTQa&#10;pp7nN3VTFEVV1X3fI4T3+zzL9tvtpm1bjFAQBJwxACzjjHu8a1porZCiyIvFYoEh3O6yfbZTSkup&#10;uq5TUlV1ZbR2/lIIYd+J7W7jIAq0sO3aKAghAHXVdq0MfMYYBRC2fYcgFEKs1muC8WQy8X0PAsMo&#10;OTo8SofDrmvbumWUHB0cDwfDQZp61OOcBJ7nGimbpqsrobUJfL+syrZpHj16yBgPAr8X3XCYujDJ&#10;ruu6rm/qpu+7e8cnQRC45eVuuzMGJEnKmGc0QJCGQQQJNRZRyrUCWZ4rbSilVVk7r+z9B2ez6ayu&#10;K2M1JYwy4uKLOedJnEwmk8EgSdO0yHPHXnqe9/DhA8roermUSnueF8fx6m7pYpkhhEEQEEIIpRhj&#10;Ibq2bXvRN00bBOG9eydCCK1FWdW73V5rxTlvu44xRglxoj5rLYSoaWqnO3Hslptw3RxTlgXG2NnY&#10;XMSxA8l5nr9tLSJkPp8bY1zoNOeeMx4jhJI4cbdcMhhQxihjvh842gEhJKR8W36LUFlW63WmtXTN&#10;w3VdK6W/An7WWsfbxHFMMA7DkHNWVVWe1wAYjJG2BlrjoDXnPB0kWuuubbXWAFo3sSOELIDOv+AC&#10;seG7SEtH/LqJ0PkzHWHrHH3W2r7vz88vOeeUMQjfBsk4QV4QhIQQIaUx5u7uTgjhos77rttmu67r&#10;3xFobyNDtTIO8xBC3Ovpltqe7zna7asjyFHuQvTuQriZ1RijlVLKMMa60q5N5gAAIABJREFUvsMI&#10;Y4wZ5UCbwPc3m83Tp09vb289jx8eHIZReHt9I5V8/ODx8eGxS/Dyfd/z/LcxDQhd31wDAAijnPN0&#10;lDqXYBD4w1E6Ho/aphtPRt/49jfruu77zl2O8Xjk+8Hjx4+aur6+ug7DsCjy25ubo8PF2f1TQpC1&#10;5s2bN6vVbRAEyWAAIex7IYTohUyS5PT0DABwfO/0H//x4/sPzlyE7G63u7i+VqoLg2g6m33rm9/8&#10;+cc/t8aMxsOHDx56nCgtATBNWS/ms67pPcqvL68+//Qz2YmjxcFkNHr48FEURACA//K//5eyLI+P&#10;733yySf7/T4Igt1uN5/P//RP//SHP/zh+fn5r3/9a0JIURQHB4sPPvjg+fPnbq0QhiGjbD6fIwQ3&#10;m42Uwrkx7927t16vP/7449lsNhgM3irzCVVK1HXtaMZHjx5NptMvv/xys93leS6VSgfDk5PTw8PD&#10;xcHBPi/+r//6f7948dIRmIS89Rb9c/T7z4Dr/+8A+Ld0zl9f+jju1/29Um9NGe4mtPYtAHbNBQC8&#10;Le4E0EJoEYJKCu6x46ODJI4CzinDWuu721ugTRTGSihrLdRwkKYE0TwvMCZCyLbtCCZt0wgpjDFF&#10;no9HI8rZYDCI49i9I9waCAAYBAFEyL01oihy79mmrgkhJycnl5eXDrFDCCeTiZOKTMZjF03vrHNB&#10;EJydnSVJMp/PhRDn5xfONuwkytPp1O1BnD82iqIgCGaTWV3Xl5eXrkJlMBi4e8ZJWrqucyjA2fs5&#10;5wAAd1w4nfNqtXrz5s1qtXIy6SiKyrJ89uxZlmW+7+922XK5HAwSzvlsNguCwMUlWGvzophMJhDC&#10;Tz/91Al8Dg4OHE1dVRWE0PO8g/nCxeMVRbFarTjnrmzZhVkyxvq+d8o4N3T5vu/OKPeSuosLIXSf&#10;O2maCiE8jw8GA62US1qCEIZhmOf5y5cvAQDZfn9zczOdThlj9x88WK1W+30ehsFstvjudz86PDx0&#10;Yv44jteb7Wazdt3LCCEX4siZl6aDR48e//iPf/TBB++9ev3i+vpiOhvvstXdejlfTCnFxuiqLj3P&#10;Z8xDiNzdrD755NOLVxd3t6v5ZBEGcd9KreB8dtD3/Wq18bwgTQdxnCCEmrqxEDp50XCUBmFgjIHQ&#10;tm0rlRK9attWSrVarYIgGAyGSRI7jw8mRMo+SaK2q7f5mjKYDLxB6nV92fXF4mCKCVCqH6ajbFVd&#10;XS77WqSDSbGvX7083273yBBKvabuN+vdbrdX0vp++PrV+d3dMo7T1Sb7xSef3i3XENKT0wen9x94&#10;nne73rw+f1N3bRhHvs/9wA/ikFAEiZFaUEYQhqLvlNEEY4TJcrXe74vlcl0WleiFtdCtosbTiZQy&#10;2+0ZY8CAKIqSJGma5uDgQCn94vlLpZUxoO9lkqTz+SH+0fefSCn6vivLsus7pVXXtQBZQtFwmERJ&#10;qLXwPKaUpIwgBDEhnHtxFEOEhBT7LLMAdF3XtG0UxfP5zInKmqY12nLOEaLaGIIpBMQo8OLFq9vr&#10;dRBEw2QEAMKIYcKABRZAbUzbNEoLYw0hnDCiDTBaI0wxwW3b7fbZ3XK1XK2Wd+vlarnP867tESJd&#10;09ZVoWSPoUUQQGAAMF1bAWDSwSAMvNl0Cozq6nY8mfhBkA6Hfd8v16u+VxBhHsRF2ay2+6puASCU&#10;B8wLeiHrukWYbne7129u0jR+8uQJAOj6+tpaiDG1FlLCMKbGAGgRhgQjag1su1ZKAQwQQloFZG8Y&#10;9SmhUja3t68HqffjP/6D6XRyd7f8xceffv7r26YGx0ej73/vB1EYVmWd7XbWWIKJkgpYVOUFgmji&#10;NJnGRL5/dnJIoBmnyYOz45OD+dnJ4cF0fO/o4Fvvv//eowf3Dg8+eO/Rk8cPosCLfY9RTCkKAj+K&#10;IkaJlHJ5t8zz/ODgyEkIulZ2rXj9eqOVGo/n3AvGw+G+2D99+uXrN+c3t3fZPq+rZjE/WG+28/ni&#10;/tl9rTTjbDQaFXl+/uZNtt/VTYspDAfxzerWi/3f/YPfGY7TvK1a0SpoNTLKKKFkpxR86yhzPl0D&#10;rMEYEoywq9571+pnHLC11gJgrAHQFc5CiIi7yw2wCBIlNTDQaPcQpJXGFnBLA+zFQTSI4uvzy1/9&#10;8rP17fro4CjwgmE69Kjve16RFT/7b/+QbTez2fzm+i4MB4wFmPC2lZ4fU+Zpg5QGuzwPwhhjluV5&#10;23ZBFPdSNF2TDFJtQJ4XSltEEGXQDzw/8LkXKKU1ANrY4Wi8y/ZdLwjBAADPo5xzRulgMCirqqrr&#10;tmkmkwklJAiCw8MFADYIfK1137ZORztM0+Eovbm53ufFYrH45ocfDoaDXbaFFn70ne/4vpdn2Wp1&#10;p4SAEABrkQWi7/rOQKtl30wnozzblkWeJJEQPUbAWG2M7aWs6loIyRhFGDOGO9E+fvLg/sPjus0h&#10;1ggbAwwAxhmvjNHus41zjjCwwFhrEIauwtftnlwjojXAWuuFAfOY5/HdbqetMfYr4ZNxIZ8QWYig&#10;NsZY/dY5ZQ0EFmGAAQIAAm2tBVZbSpk1gBDOcPDrz569fnEVBgmwCELUd02eZxgCrRUl5OBg7nn8&#10;9vYOQlwU5cXl9eXl1c3d6vZuGQRB07SbzTrPc849zj3uccZYEseUUmM0IaQXLSZIKbm82zRlNRqP&#10;pZScsV721pqubTzOvcCL42g+n2GCMbTTySjw6enZ6eHB4cnJyWK2GCRpFMWMMYKpkibfl3VTq15C&#10;C5I4scYul7faGIhgVVaM0vnBnBBKGfe9gBJmtK6rqm1aqaRWWkillEAQWogo40EYFmXhmimbptZa&#10;SyWMVlpKYzTG1uOUYAyMMVZDBIDRbVNjBF21pu8zTmnT1JSSJIrSZGCMub25q6uKMRr43ng4CgK/&#10;b9tst20ahSAgBAySACFU5BVCdjIdNU1DGc6yzPeDpmnd774X3POmsylnfpZllFBXlhYn6XA0bhqx&#10;3uzXm+zpF1++eHmVF/n1ze35+XVZl9m+adq6asR8MZ7PZ01TCSl70YVhuFgsgiAsi6ooyq7tu67V&#10;Wq9Wy/V6DYxNkqQs8jiKHj54cHb/TEqhpVJCnNw7TuLI87gSqm0aF8iEoCUIMVcfomRVVGEUHR4d&#10;3N0ufd83FiAEndx6u8uyLGvajns+xYRz5vBnWVZFUUqlpFQQQ8a5Nabv+7IsHBWfZVnbtlEUaSMp&#10;Je7DVPTSxUTleX53d7ffl4eHBwghJ8aDCGbZDkKktKKcKa2Vll3fIgQZp10vhBBOkw8hiuPQOfbB&#10;W77XBoHv+4Ebu5MkSdM0CALP97TRbdO1bUcpopRSyubzGSOkqqrA94Ig2G13WhtKMCHEZ8y8C7PR&#10;SkJgIYDbzUZp7WoRXFYWAODrdJybpx0ecJI/pXQcx9vt1pkSGWMe94zWmKAg8KXSEMK+7xeLRRRF&#10;m+1WKYUgDH2/qSpOKQTWQiilNEZDCBwzDCF08mNCiFaaUepakZ0yvOs6rbXDKVorpZQzCDjldte3&#10;BBPZSyVV6PnGGCnEcDg8OTnGGC2Xy6IotNHWWkroZrNp6saJuufz+fHx0Xw+45wBYJ39DBGMEFLK&#10;lGVVVkXXtYSSrmtX2008iP/dv/v9N2/eGGAsAADaOIkhAITQ0XgSD+L3Hj85Ojx8+vlTKfrFYpEk&#10;cRzHQnRCiNFolAwG//RP/6SUvnfv3ma701obYzHGSZL+/ON//Na3vimlDMNwv99fnF9YCBDE6XAo&#10;Zf/m4pwxOl/M7t+/H4YcQtvVVVGU4+HIKJPEyScf/1L28tHDR4eLw+Oj4+999B1G2U9/+pPb22uM&#10;0e/97u/d3t4ope/u7tI0/Yu/+IvvfPujv/s//+6v//r/6Lr+8OjQ87x//+//ZDQaPX/+3IVHYoQc&#10;PKjqMkmSsi7brju7fyqVvLy6JJSMxiMhRdd3Fli3v7DWJkl879696XS63mxev369Wq+ttcaCsqgA&#10;gGk6/O73fgAA/ru/+3v5tpEeOrxt3yVO/Qvg+s944N9SLP/WF/9dAGyA/fp3fbXecrc9pVxK5YTx&#10;1togCNq2ddsr533AGHseN8ZCjAGEbqttrbXWYAAIAVqJ6WT08MH9tq2ff/lMii4Kw9urq3yfW213&#10;613geb4fWmOSODXW1HUNIcx3e0JpGEZt07qC8YvzC4oJp7zY56v1uq5qJVXXdsaaIAhcITmhxFrL&#10;GAuCwGitlHIZZldXV64IbbfbIQDPTk8BAO5SGmOyLDs/P0/Tkef5vh94nr9cLh38c1Ev+F3/GaOe&#10;0bYqa0LoeDTyPG+5XLqCn/l8/lXOljPQZlnm1CJfbehcuJRSyiVgObXwcrm8vLxs2zaOY8f5D4fD&#10;y8tLAGxV1dfXN3leBEE4mUzLprq+vVmtVg58uiPUuSSCILi6unKgt6qqOEkoZwhCFx/gtjAY4yAI&#10;HPUKIUQQFkVBOGOcO5rapRchBF3CQpIkk9l0OBrFSRJGoTW66zpC6WQ6BdZqrdfrtRDCxdQjjK21&#10;z58/H4/Hs/mcEHJwcPD97//g9PT+er1+8+b8s89+/fHHv7i9vSnyXHQCQ6yEur25Fl1///Ts/sP7&#10;906O7z84zovd3/zNX//8H39altl7Hz6JBwGABkJrka7b2gX11VWrpGkbYQRghN8/e3h8dFKVDcO8&#10;ayTGhBKeZcVqtVZKAWDzfI8wqps2y7KyLNz5SQip6kYqjRAWQroCnV5IpfTi4OjeycloOCKEcu5b&#10;a4IoLKos228INaNxEEakFzXCZhCF1kjOWN/rNy+vlzfbtu62m8xKOB0tkij1eQQtrsom31dG2zQd&#10;IYSjKG6a7vJ6iQndbrPb9RYRtjg4wIzui/Lm5na5XllghqO0lz3hlHJaNrky3WQ64pzt8lwrpawh&#10;iDaduFuttlmW7YtOSIQY9/zVerPPC4QwBCgIIgiR1ApAaLQdjydHR8eXl1evX73u+75tut02E0Ju&#10;Nzv8n/7DH7rhL8t2vewQBsYo7vHZfByGAcSg65quaxijQvZJEnPPG6aptbYqK2ts27dd23Z9P0iS&#10;MIo8j7szxa3QrIUQEGMgQQQhsl1vf/XJp1lWDOJBEiecBXGUcO4ZZZSSWhulFYSQMQ8jLHqltaHM&#10;I4j0ot9n+/V6vVyu8jzv2s41K1DGRdcDYDinfsDjKPQDjhG0WhKMJqPh6b3j0PfKfH93d9d3bRAF&#10;xoLtbrvNsn1eGIQgYsqCsmqLqumlhYgCgITUSZJOp3Mp5dMvnsVJ8N57T8bjSVGUz58/NwZqraUy&#10;GBMIkbWAMY8xbi3suo5QwrmHMZatUMIYZSgmGJqqXEOk/qc/+cPTs+O6rr54+vzjf/zVfm9mM/Kj&#10;H/1IKXV+ftF1PaWUEIoQtsoQRKVUTdMwwn7w/R98+P6H0Oq+LUKPxZF/dDAfjwYUQWB1FHDOaduU&#10;fdcQgj2PA2vaqqqbKgiDoipurm82m7WL5fQ9P0kG282+63qtLQBI6z6Jh5PZXCkNAFwv18+fv8hz&#10;gLFRSgkhT05OtbWTyfjdMmm02Wxubm4cW0IYBtCygBFOTh+deYFfiUZowUI/GQ+iOIaUaGOk0kpK&#10;hhEC0KUnQQixY30xxvg36Uf2XfTiVwv+d1AJOL7XaGC0lr1ihBCIrTYUEIoINjD1Eobp5m71T7/4&#10;5PNPnwID0sFwMZkTRBnhwICA8SIvXr546XPv6Oi4blpCGWcB932P+3EyQJhZhIyF6WgUxhEkxA/C&#10;k/unySDpZc84xxjXddM0vQFvWVBKKWUextglmA8Gg8lk4kgVp6sZDtMwDPuuc+tMhGDfCc4ZZ0yI&#10;bjgcnp2dHR8fM0Z2m63zZgwGA230arVq264sS4TQdDw5OjjwwyAK/M12nWf7uq45Y13TIACGw4HP&#10;qe8hAm1RFJPJME0HlGEhegCs1hpAKERvrHthEUJQKmmB1kD83u//YDiJ6q7ABEIMrDUIubBMoJQU&#10;QrwtG7P6N3PGWwLpN/USxlitNfc852cuikJp9TYZy2o3Q0Nkv3aJravoBNBAABGGGOJ3Nc/Q556U&#10;0hoIAYGW/OqTz7/84k1TiXQ4TJIBADrwGIKg7RrZd6PRSErZNK3n8eFwOJ3N4ziezeZJEm+3u6ap&#10;uq7jnB8cHBwczB3h4zxFnDNKaVkWZVkmSWKBLvLSKO35ftd1eZE77SVCiHHetnXfdxiDUZpyjzBO&#10;PY/FYRxFseyF+xxt2+7u9m673V1fb6xRk/EkCALX+RlF4b3jo8XBzFhttJ1NpwBYRmkSx2EUAaMp&#10;ZQhBrbTopdIgjrzZfPHq5aXS0hhT15VSylrtSLDQD/C7BKY0TtJB0nf9dpMBILUSwGqCIaekbap8&#10;m2vRVUXhepi6ptZSUIxl3xdZ7rKOZSc9zzs6OEyHqey7tmsZIYRia40Q0vPYaDwsirzruqIo3Iwr&#10;hHAepziOfT+4vrrK8wJYzKgnernbZdmuaNuubQRlPsJUKaE1MMBCBCllnkcYo1HkUUqbutrtdrvd&#10;1r1f6rp2RrU4jtu2laLf7XYYo77vB0lydnamlXrz5o2UcpAMuOeFYfCWUXRcjdQQQqkUY+zi4jzL&#10;suLdiBOFUZxEs9n81cvXWZa1Xefyq5RSddMSQpIkGQwGoR+4gx1j4oqyHPaTQgop+q4HADDGrTVC&#10;iLIspZTD4ZBQXNe17/tVVXVd73KMnXiYELRYHDjzVRRF4/G467p8n0ul4kGyy3a73W6/3zt7sJDK&#10;8b3WWoxJEAQIY0e9OuOrk7wAAFx+aVVVRVHked40jXtuaTpwFD2EiBKqlLTauUSV53nOCsQocXOq&#10;I0MghJ7nM8aMtS4Sxh1cjhtxoTuO4nbvdzfs7vd7IdTDhw+jOMYYOxmhUytIJcuydH2IWZalaToc&#10;Dt0KzD1z96MppRZCY4x7uawBzuvuGBv0LoBaae3maSf1dLeftdZlE7g52z0xQmjXNMaYOI45YwAa&#10;AG3dVEfHR8PRcJ/vb25vHEvv+34cx4EfaK1Xq9VyuXRX0xXRSaV833dEXF1VbdcBaIWQURyFYZAX&#10;eRSFh4dHr169RBgaYwjBnPPddverX/1TlmVt2wED+q758IMP5rOZazJ78+bVbDbjjHVdN53NKKWr&#10;1RpjjAnFGFsLZvPFcrm6vbs9Ozt1cQBZlmXZ3mg9HAx3u91ut5lMRh995zuTyTgdJIziMPCzXVbt&#10;y4cPHkILIz8QnRCdYIS+eP7l8eHR0dHRarnO8/yb3/jGfr9vm+7169cYE9/3//zP//zDDz/8m7/5&#10;27/92791V3a/z548efIf/+N/qOv61atXZVlCALuu8zxvu91KKd577/FwNPre974bBMEvfvGLL7/8&#10;0klDHV+d57lSGgBwdHT4wQcfOHxycXnR9z2hlBAmpXYGq1cv37y5OP/lLz/JsvytrclapzT+7+HY&#10;fwUA/+a//dsZ4H+ufHZ3+9e+duOrJYQEQeBy4L+Ku3OZaoQQB/itBfbte9JAaClBGCMI7Hw+m89n&#10;l+dvvnz2RVEUcRiIrqeYce4RjF38kjHW97wkHiyXK4Rg17SDOImTxP3ouq7DMHQV08aYsqocPU4I&#10;gQgqpfI8L8tSSOk0L0mSAAtcSt9gMHA3uZNs/Oc//88//vGPHSfcNI1T8H7rW996/PjJzc3Nfr93&#10;XJmr3Z5Opy4cizG2WCzG44k7ZDjnx0dHx8fHt7e3TogURZErkHPyEPdOdIHDRVEURZGmKYTQVaa7&#10;HKy2bd03GmOqqmqaxtmGnb18PB5xzl+8eHF8fAwA8H1/OB66w8HRy24H5wC/tfbFixdOawMAuL29&#10;3e12cRSlaepyE1rX6M65O+sQQr7nSSkNsG8HEgjdSZIksZRytVq1fQcA2O12GOPpdDqdjJ3k5OTk&#10;hDPm1nPj8TiO4/v375/dv//BBx84Jvnw6Gg6nR79v7y9yZMk2Xkn9lZ/vnvsuWft3dVd3UQToNgg&#10;iY0cAmNjY2OQRovxLI3+Kpl04kEyHXjhiDakRIgcDgkCBAZA711bVq6xe/jub9fhZRWaY3OQyYzy&#10;U0ZaZoRHhPt73/f7fsvRyXabf/TRR59//sXZ2Uv398ZYQvD+/j5CKM3iw8PDx48fDwaDIPKlEkVV&#10;fP75p7tinSRxz5tsGKdZ1DRF11e9aBAGk+mI83a5vGmbFhgzHo9OT49Ho4HRSgjetS1CECEymcyS&#10;JNtuc+dOhxCy1ryGU5umqaVUnucRSsFr7l7XcQBAz7m1tiyL7Xbb9+1ulxflTmtloITIcl55zO4f&#10;TCBS1gpKkXeLjcLNsuhKJTlI48F0uj+b7KfpwGpktHV7eFN3m20uhEzTDACQDkZdz4u6mS9WQsrZ&#10;3h4L/bqpX7w6y8udtjIv81502IObfHO9uN7t1scnex4lju+JiQcAVBquV+vz86um7pSybdNDiBnz&#10;fT/IskHbdoRgtwo5bbmW+tGjRwihy8vLrm2NucU227YTQuLv/PZjCB3jUWGCMUHGaBZ6jBEh+8Xy&#10;ZrG8LoodQjAI/MFgCBEmhIZBCBHcbDbz+QIiGEbRcDj0mY8gMtoACzAiwEKtFCHUo4wiynu+Xq6a&#10;ph0kQw9TY6w1gBDKfOYz6vs+RlhrBS0K/JAx3wIIAaTUI4gYDdzkh1IWhpHvBRBBa6ExZpDFCAHf&#10;99M0IQj1baulYMw72N+Po3C72SzmcyVlGPppkqTZQEi12W4QpsRj2Au0RR2XRdVxBYxFUlqtLedS&#10;SdP3/cuXL9MsOTzYH0+mxjho6goh0ve9BVBrQwjNsiwJEwiAVgZAQD1PKWkNmIxmhFAlROCT+c15&#10;nNAffP8777/3dlOXX3z+9O//7h+2OU8T9vu//weex66urt2zKa0QwsZYyaUQClqopM7zfDgcpknS&#10;9XWxXScRw9h6FButMAJRGNZlyft+u10bqRAERmtrTNu2ns8wJdqanvfWAN8PMCZaaSHkept7zDPW&#10;KqU9z4+TbDKZAgAcRZd6jPkIIjwcjQfD0WgyUkqNxxPncxj43vmrV1LwbJCFYTCajjElQslsMjw4&#10;Pe6N7BTHPsWMWmibvqvrmkuBEPY8D1iDIIAQQAgwgggj8lpMA6zVxlhrNXhNKgIAAGRuvWAwhNha&#10;YC3AABOItVQUUmSg7iWxOKR+4kXbm82LL559/vFnRV4x6iVhqrk2CkxGU0Y8imkaZ5v16vziYjKd&#10;3L1/b1dUXEpKPKFV13ZV284Xi812K6Ro+7YsC4gQQLbp6uvri7qpueBSKq0VxpAFvu+zOE5GoyHz&#10;mR8wQkkcRwdHB37gt11blAXBKE2TOI4554L3EEJGKe97zo0FYn8201pfXl7O59dhGDx48GA8HHVd&#10;s1gt811elqWUMk3iJI6qssAIRlHIPBaFwcX5+Wa9lKLf5bkUve+R0PcYgXHoWyOLQjT1ajIZjoaZ&#10;NQpAU1Yl8ygAkHrMWtfiIgABhFrq/tvf+R0WEKEaSiGm0FptoXFLZC+51Ip4GBOsjbltW621wLrJ&#10;vLG3Hl/aWG2N7wduP3CTFmOMtsoCABGyX4kXBrcAvMUYQ2gRhBACZB0FGjjVsBASAoQswoj95O9/&#10;Mb/aWouyJGWMdnUDgFVS9LwH1ty/f18rdX11s81zgulgOMaYjEajKAqdob+UghA8yFJCyHK53O1y&#10;IUQQBFmWWmt9n3me5/seQtgjtGlqTOh0Op1NZ9PJxA98jDElCAIghTBKEYybusYIQQCl0FqrwA8Q&#10;Qn3Pi7JczBfbXMymyXg8OTg8MMAsbm4459aaOI7jJAZWa6UG2WCX533fIQiN1nEYp0kWhAGEAEID&#10;gRK9LKscYwSsxQiFIRuPhuPxcJhlSoo4CJI48j0PQwgt3N/bS5MYQqVlHwWeRxAjaJwmke9BzSmG&#10;CBgCLQGQIgSN7Zqmq2veSz8Il8v1zeV8Pl80ZZ2m2Z3j08l0MsqGfc+rsiYYD7IBo95yvuw7zvsO&#10;Aii4EFyEfnywdzCbzNq61daGYYSJZywwFhRltVis8l2ltOla3rW90FJKY60NwygZpOPpeDKbRmHY&#10;NE2+3QrZM4+GYaC06fu+a9rNOscYCN6nUcy7fn9vNhoMPUrqunIpkUqJotidX5yHYYAwtsB2baeU&#10;wgR1fbtYrmazGeeCc1FUfVl2SnOHzoxGw+vra2M1wtjzKEAYQJgkaRzHYRhrbXZluc13TdUAALuu&#10;BwASQp0nlpSqbTsDDMFESsV5L6VECA2HQ8n5xfnF22+/y3thjInjuG1b3/ddZR+GkTPwCMMwTTKM&#10;Sde2Sqmm77Z5fmvvZKCS2ijtewwiYi1wvjvWQCWVkFIp7eyFrAWuQJdSam0AAE68CiBAGIdR7HlM&#10;aYUgRBAI3gsljbUQAj8IrHVAMwYQ2ddMG4QwptTVRm4QR76SluTKRPI6CM1RxF+bvvRRFAVh6MJI&#10;XPhHFEXjyYQQEgb+ZDTyAz/Pt6vVcjQaMo+5vt3l3Pi+3zZt33VJHFtjLIBuQuVYJw4FgBAyz/MZ&#10;M9qURam0dqlm1lqEMABQa+X+pW1bSkjIAuZR32PKKgstgKZuqvVmHUYhl7zjHSZ0VxSL+eLjjz++&#10;uLykHiWUdn1nXuuqjDEII8YYxWQ6nWGCCcZxnDDmxUnMmFfsdm+/9ShOkr//+x9jBPf39tfrJcE4&#10;SdKrq6v1Yr1ervN803c9RogS5Ajtg0G2v78PrOa8RwiPRqOmaa+vr1frje/7p6d3BsPhYrE01u7P&#10;Zhhha+zlxaU1xhGFwtDXSvk+o4RKwYfDzKO477qmqou8PDk42W3zJEqPDg6rXXl+fmG0/s2v/eYX&#10;X3x+fXV1dHjw7NnTNE1Go9GLl8/jOP43/+Z/eOutt3/0ox/92z/9ty5fZzAYIIyePHny/vvvXV1d&#10;PXv+pSua4yRp2hYTQhnlgh8eHr733ns//vGPy2qntTJWr9bLrmt3xQ4TlKXZycnx8fGx1no+n282&#10;G6U1QthYSAjRxhpjtQLb7e76Zn51vaKUQOS4xMChRegrIUP/PzT6D4VtAAAgAElEQVTArrZ48zOE&#10;mBDqeMXO985lRJVl6dri18gUduxoTAgA7ja6ZUIhx7CG4O7dUwjB0y8/j8Igi+PT4+O9vb04ikPm&#10;t22b57nWmjGWpQNKyatXrxjztbEe87VUdVVTgpXWUikHQDx8+FAKsctzgKC1FiMshXS+hhBAa4zR&#10;pu96igmwYJBlgosXz1+EQaikmk1nH3744W63I4QcHx+/fPmyKIqvvff+73z4zV/+6qOnT5/O5/Oq&#10;qpzrMsbYcYAhhEqatulcnE8QBEdHR9YY555ljLm4uHBG0FVVuRXMGRMQQlyat1PvOyjHgaeOn/wm&#10;1C1JEucTzhg7OTnRWm+3uZSq7/kf/uH3NTCXV1cAWMaYW17CMAzDcLlcOkra1dUVhJhSryhKIeR4&#10;PIljRy8Ht+GXhPSca6XALW5o0kF2dHzs5tuOSm0BqKqKUFpVdd3UYRju7e0BjCwEUiklBYCg73oh&#10;xNX1tfMXcE344eHhcDQajUbOo0EqeXV19R/+w99+8vGnVV09fPjw8eN3vva1D4LARwiNxyOtdRQH&#10;s9mMENI01bNnT7e7vOu7V2dnRVkkcTKZThCyURIQYuuuUKZLEhZEWIqaUpukARc1JWa2nx0dTZgP&#10;qibPhhGExkIrOM+ywfHxsbVAcOFoTZQyo5WWymhltW37XkpJEGEeAxAz5gvRc94bYKIoxAT2fXt9&#10;fTGfX3Ped3293iyns4EBgvkwSRnC2iPQZxQjpKUxGtRVP0r3fS+eTSazySwOY6NM3wtgQdt2rkas&#10;69oY3Yl+Pl9stzmkTEgtlRpNxtPZtGqb88uLdb4aDBOPUan4eDJ89Nb9IPKC0Ds82vMZwQQjTBiL&#10;EKLWQoS8qm6bpm9bIYTaFaWb6QCIKPUQBNYCBxs5pv0wyx4/fvvp0y+vri6tcQUnYoxhAJnHyPX1&#10;eRiGw+FwNB5oYwACfuB5vte0Vds2m3yJCUzTpG3bh4/uB0FgIVRKlWW52+163t89vbO3P5NaOb6B&#10;Ax7ccgYhZMwXHc/G2fx6cXV1rYQeD0fIkr7trTYWSC07QHEYBRhRn7XAyrJs3d5GMIYAGKm4lJIL&#10;YxVjjBFsjOGiM1Yppaw2QslBFoVhqJTUSsRxHPoepTjwvOVy/urli8lkcvf0mHPeNW0QsLpttYWD&#10;NCM0qHtRtlz2tdLAWEwwbVUFACLYc9nfo9Ho7v07lNIgSlwRwLmiFGGMkzRN0ywIgr7vq6pybrdS&#10;SqUkxIAEXlEUHsKDLJF9wXnz3pMn3//B9549//TnP/+Pn3367PKiefjo7je/+TtKyVcX51prC0Fd&#10;10Kp6XjiUa+yLYLAIKOU2u12P/rRj64fPRxPMuZTiCyEQClV7oogZHt7e3XbLBYLAECWxtui8Dm/&#10;e/cuJEQqZYB1Lt+KGIdWaq3btvF9bzAYLZdrJfVoNHmjyXSCKyfp4Zw74YdTRinlbEKxlLLtGuZ7&#10;1prhZOSHrObdKl+PZ2MDDCLQo6ztO2416KC11uFtEGANDIbAQogghAgihPBXdju3tRhjEIS3OfUW&#10;GmusvYVprQVAA2gAgkAr6VmCFcSQ7E0nURBenV98+sVnr55fGCGDKJxOJ03dreYrKcwgGoqu5x4P&#10;WQIQ2uTbqqoODw8HwzEmnlSG+sgC5EehFwZSKdp1VVMTQJq+K+rKAoAosUojgpMo6bpOAOB5XhzH&#10;LIwghMAijLEy2nbKYjjIUmfH4vvMI54xtwSn/f39zWbTVLUF2g9AmqZpmmIMX7x41vdaKdW19Wwy&#10;nc1mZV3tdgWldDQaxXHsLBOVkrvdDkIgRbdaXDt/aWSBNaApSgLMZDSklOrQD+7CqmxE36T70zA6&#10;WCxW6/XaWu37vu+HVdNyzikllBFtuOId9pALYjHQQEjArQrbftX22T18/UX8ZxKA3xQlTvHr4n/f&#10;zPONUV8tQN78uxtmQWsgsMZCAJDDOJwWBUjLOcdQnp9fYkzDIDs4OGjbFhNYlg0wRmlAEU6SZLPa&#10;5nkObv1UV20vKKWDYfad7/7ezc3NL37xi7qum6YGwDZNzRhbr9dSyiSJrq+vlXYKJTyb7Z8cHm02&#10;+Xq7c3VwEASxjYuiEEIhBIQQUtooDH3fd2zMPF+0bXu0f3R0eEIIWSwWVaUZA+PxOAh8xxPzKcEE&#10;lmWhtdRapmlKKXN5P4JzozRA2BBNiJclEWN0b29ira2qarFaW4iGw/F0OnYTeMdeW97Mq6oihOzv&#10;7w8Gg7puT05O4jCqm7LvG4KAg+ejILTW5ttt1zW85W5ma4zBGBLCosDvhVzvdnWpEQDaiKe765dn&#10;1ydH4/F0kqbp2+m9shyfXZzfXC3z3ZIiNN3f87zRfL7sui7LsoPDPY/6bdtKKRkLrLXb7TbPc2Ah&#10;xjhNkyCIrMFN00itPOojhhBFLsw8SZK7d+/2bQMh5F0rFXdraZZlcTS11vrByuUwj7KBUqIoijAM&#10;gTWU0uPj4yAIttv1brfzfNZ1nda2aZrVYhVF0cOHD7XWHgviOD46Olrn25nrQAguy3I6nXZdB6Ed&#10;DAbG2q7jhku3MBZFIcTG+ZRijGXPt9t6OIyyLIMQCqEgxG3b7nY7z/PGo2EQBM5VNUkSN8/EGAdB&#10;4IRkZVm6jpcQ4v5ACDEYDBBCLknY9/2Ly0vUUuJRFxFsDXSBguv12o9i57uutR6PplVVFVXp4pEh&#10;hC6EzFE3AYBuKoUxtta4mRWlFGMY+L7ivbVQa6W1toZKKZWQCAFogQOq3Jt1V7s7/ze9hHt1AIAb&#10;6rqRi7u0XhvkEoRonucAQkeBhhA6BrUb4bqi89GjR8vl8ssvv2yaZjbb931fae1mTe5wdrIIoV4o&#10;+9od+qun4QY4bxKP3FzLaTLfdCMuSQUaGKVR1zW97JnvCdW3fVPXrS2AQerk6Pjb3/1Wmg7++v/+&#10;9y4KVWv97Nkz5++VJWmaptbao6MjqdVisei6LghuET1jbdM0u22BMa7rJkuHTVk5z7Ou62azWV3X&#10;Pgvv3LlTD+ogCABAwNhdsZ1NHgohlsvld77zLQjhdrO6e/du0/YuZzWOYwvxcrmMosQCGIbh4eFh&#10;HKcIASnlzc2Nk1BSyqIostpEQehT6nkk8UPR9pPJaH5x7WNvkA6X10vRc+yhF8+eX19efe/b3+n7&#10;/vz8/P0n7282m9Vq9eGHH6Zpdu/evT/6oz/amx38yZ/8yY9//BMXXuXCSyeTydtvv40xrusaAKCU&#10;4r1MkkRKmaTRarWyVr/11qPdbocwiKLIKe1dsDD1PEdl8n3fDdWXyyXnnHgeY4wagBAR0hKiAKOM&#10;Bc1uFwTMGvjVbvY/29b+Ex1v9rL/hG795kzc8NDxAm73IwDcbeJ+cBgNvNUPAwQtQsAYpbUcZOm3&#10;fu/3ynz76vnTTz/+1WQy0treOTlVykR+4Aa8CKH1eg0MdMupmzSmaTpI0/39/el0nAwyj7HlcvnZ&#10;Z5+tVivf933fF1ohhMIwdOFtDjV4c1buxNyg2FniY4xPT0+rqvrzP//zg4ODd9999/3333/vvffS&#10;KP6bv/mbZy/P3L324sULN4wdDodOZcAY6/v+7OzM0dacJpYg5IKCHCfFeYO5iDj3phydxK1dfd9v&#10;NhvnMu1O2IlgnYd/FEX3798PguD6+tqhbB9++OEf//Ef+76PMf7Zz362WC/KspxMRu5NDQYDZ7vw&#10;mv1BBoOBEIpS+vLlS8bYgwcPEEKvXrzsuo4x+uZzmIzHvu+7EESn3XhtZoa2223PubPld1L2TnA/&#10;CvcHg81mUxQFcWwaiJwBPiGEMubiJ3/1q181Xefs5YuiqNtmPB6PRiP3BouiSNNUKdF1neeRLMva&#10;rtZan529WCwWm+06TbI7d+5EUfTy5Zky6uTkCACAEV0sFkLWhAFCYM/raTpOYoYxNsbeu39klVZK&#10;QcoZ9cIIT2fp3nTS1GJxvbmZXzRNW1UFRM7U6Taye7VaYYzjOG562TQNJd5sNhtZM5/PwzAAwArF&#10;6yYnNEWYImytNdSzFoj54oIyOZ7Ew3GCscIEKqEgxL4fKsG7Xkb+YDrcT0INDZBCc84517wXUupX&#10;ry4oYUmWUkpHk6lS6vh4yKV6dXHTdK0QYi/ev7y5bJomL7bYw5c359kgnUwG04MRIHa6P8ZwhDGq&#10;d7kxSiuLfSiEMhplWbw3I6KHTf2K8y6KIkpYXddOjEMJattWv46If/DgwenRMaXU1UsWOtpUq7Wm&#10;CHPOyd17p9aaMAzTNK6aWig+GMQGmfU6L8sdxnh/fzYYZBhDa+1isXCb9Ga38Tzv4HDfWdQWVRkE&#10;AbQWud7GqZUsxBgmUVwWxb//679eLBZPHr8bBXHfiUGSAAAwxBgDa3opNGJB4CMyzSAAZVHzvgt9&#10;P/SZ1agDykqDEbQES656KYwWzMNh4GEMT+8cUkoQgEoL1aG+7+fzbV2XGAAheozxeDx2LnkQAmWN&#10;1MrByhpAZYAFyFhigKdVTz0vjDKHXUkpA997/M5bSuuu6wwgTgcSRX42nGZZxljQ931dV03TCCER&#10;gkrpuq48jzDGQuaX1Y7FkbG8rFbf/8E3/7v/9l9ttjdXF5eX51dnZ+WjRwff+K3f6vt+vpwrqxDB&#10;UkkLIZd6mxeUUmNhGMVKCa11NhwEoc9lr3U0HGacd1IpZU1RlVc3tZCaC8WF2u12m00OAJjNZggz&#10;j9leVJDAyA+BRV3HXZAgIjiIwiRLjQbKKi9gURoihLGHjZL5dmWB3m63WuvpbJxmsQszcF4CAJgg&#10;9Cmlvu+FYaiM5Krtq7ruO4ttOh4IYLQT8UJgtCKEUOa5+sxqrZRFHgUuyQhjAKGFEFjwOoXEAgOg&#10;hRA4PyTn/4yBM8JyKKvSyEIIYUgDI7SHWUj9dl38/LMfP/vyKdJwb7SPY6StqfOqbXogtRV6u93V&#10;dR1FibO/v54vV5v1W/BtFvijyXi1WQslt7scGO0iT6qq2u4crQtx3nuexyhLBpmFoCx6glEaRxAj&#10;3/f9wDfG1F2vjbQAKCUABozRbtf0XUMJ8giuqrZvWyeQgxAaqyCExweHcRxWVREEwfHRkZRcKfXy&#10;5ct8sx0Ms9PTkziOHAJtrem6lmCUJFEURZRizvnR/p7bCT777It333386OF9a63o2ropOU/jONrt&#10;Ci6lVr3n+WkaT8ajfFf4AXbiHM/zgiDwfNp2Mo7DIAiMUQjdoqS3WMOtNx641Wx/pUB5UzF8FbwA&#10;0CIMrDUQAqmluQU03lDaXPqiAQDcQhrWAAC1NRDYN1FWb1ReUsrXkTMhxV7X9LPZ6dHhnSxJgTZx&#10;GOWbHbTAKGCUYdQHACql4zi4urq6uuIAgaOjy4cPHw4Gg2GW/vPv/6G19vz8fLFYNE3HGAXAbrfr&#10;MPTv3LmzzddCiKKotLbT6RRgICV/9eplEER37tyxBtRVY631fT9gEWMe1JgLkec5QiAIWODR8/Oz&#10;6+vLk5M7lBL3iRlrHVSfJOlolEolALaMUbfvIgQ2mw00lkCkpcQUKck556PRaLQ/c0xXORnFSYgg&#10;sdbypppf5hYC57fR8873/fPz88++fBEEXlWKMKRxGMZx7DPMOQ88bzKZZKkghDA/9BjzZ4EjhkEI&#10;5/P52fkrKXUKzPf+4NtxFhfb4noxxwD2UqwXy7KcA9BOp9M7d/Yms2h+fbNcr6pCVeXy5PgeRZBb&#10;UObFzc1V34vFYhdFRGkrhOYcEAKGgzRNXXpkXxW11tqJBTClkR9Za/PdbrNZaa0no+HBwUGWxD1v&#10;fY9JKbuuG2aJMSaNw6ZpptMxQihN02K3q6vSsfFnswkhKI7jOI6Lardczo1xAiesteKcV1U1Gk+r&#10;qkqHgxEElFJltIt+mUzGUoq6rgAAHgvcxSyEaFun8SPGmL5Tvu+xIIJYxOlgOJ7udrui2CXGKGWk&#10;VNbaMIiSNJZSbrfb0YgihKIwefhgcHNzs9vtpJRN0xDi1bXLM/OdU0voh03TtLwF1rZtWxT8rcf7&#10;LAyiJO77XgrtlkrnmwUAUNIopV3FaZQO/aBuK0IIxlAp5YpO+Frz5n4ThmEQBNZaKa27EoQQLh5d&#10;a805xxC5XtFZ1FgIIcbgNXLtCOHgtQLFFfdKqTeqYPs6P0kpFcexlMbNdlxym5ubBUEgpXTBNg4W&#10;J4QM02y1WvV9PxqNwoDt8g1jgdGaUuz7nhPgNU3nOl5Xi/u+by1wwyXXMIRhKJQsy9IFLDmytFK2&#10;67i1llJnyOVBYrXVQnfbYoMIHB9kxPPefffx8eHJeDR99+13GKN/9n/8xdmLsyhJhFBGiKZp1uuc&#10;McKo9/Wvf/3zzz/frNbEo3meI0IcXXO1WR0e7RulEYBBEJxfnMmeS49oKaMgNkyJvo/DEGknpNRa&#10;68X8uizLJIk++eQjx2j9xS9+8eDBgzQbMsYOD4+FEEk2RIjsdruu557nB1HoiuamrqzRWklKMCXI&#10;GjUeDQ4ODzFBV1cXbd3ESdhUrVH2wb2HRV6+fPaSIW+73Z09P3vy5Ml4NPr4Vx9Zbaqq/PTTT7qu&#10;/fLLLz788Jv/+l//l4NB+j//L//T//V//igIgkePHlFKozh0pJjj4+PFYvHZZ5/5vj8ajZq6a5om&#10;TdPlctk0zb/8l//i3oP7f/qnf7rZbj3Pq+oCITQYZYfhwf7+/nA4FL3s+zbP822+7vteSqmtBQBI&#10;bY2RWhtKmBRCcMm5CKPEXR5vePVvCK7/1G3wf/L8b87hDSjjaPnOt8mNMQEADvqBr83wHGL/5h/d&#10;0zj6WhiGURQ9un9vNh39uyRq6vJw/wBCTCmc7E1cuzsejKfTqXOW+dnPfvbJJ5+4tavrOiFE2ZQn&#10;JyeHR0du4SrL8oMPPnjy5MkXX3wxnU53VQkhZB61RmutlbIEI4yx6zDn8/ne3l5RFHVdP3n8ThyE&#10;P//pPyyub4ptHjL/0aNHdV3f3NxsNpvDw0M3v3V3k0NMrq+vT0/uuih1KaWzrxNCRFFkrWVBgAhp&#10;+554Xt22YrcLwxBT2rZtLxQhBBHPDwkAwA9jIUTHJaiaJElYEAkhpnsTiOlqtTKg25X1bDZLByPO&#10;+ZfPXnztN7/h+WGcptras/PzOAkfPHhAKZ7P566pdujb3fv3lstlXuystceHJ2VZujXz+vr66Oho&#10;NJ0sFgvAAQCAUlAUBbB2Op06BWxV12VVKaUmkwlEaDgaTafT4XCorJFSnp+fP3v27NXslbF2s92m&#10;SeL8w1qMwjg6OjqqqipOkiCKhuPxeDp99eqVm40Ph0NMCcZ4kGYUk9zPm6q8uji3QG/Wq8EgFbxj&#10;lFxcXFhgKMEB84aDjFD83nvvXV5f/dVf/dXZi5d37h2PJ4PZeOT7VJseQ0Qo8ii11mw2GynVZDIO&#10;Q7/vG1mINI4t0Nc353EwzNLJcDJsukUvuQY6TlNCqBBKGh3HYVF4XcuttYxQCblLMdBaQ2DjJERY&#10;tb3cPziKomCzXXVtFYYhl8VwOHz46A4XTRh5SRqt1ucpZj4LCCFdq3abWgqYBKO2klKYru6qqgEG&#10;YuRpCUSvtbJh4M1me33fY8ogxCwItW3jOCyqHaUYYZDvVlJKjyENdFVvpW3uPzo8ubu/yzdFqYTo&#10;EQAY0GpX1XXLvEAITbCPcRwngzTj1FvUy62DWQEAxmhjzOHxibV2fn3DOX/nnbcfPHjQN21R5Jx3&#10;xihgoZQcGuNT6mIFiedRrSUhCCLbtvWuzHtecyUoxWkWj6ej8Xjk+/5gkG62q8vLS5+Ffd9rI/cO&#10;DnpneU/xdDwp6+qNQMLBURgRDBEw4Pz5y+1qSQHiXZf4YZZEjPoY3gapQQgpwthDCKEAeHEc942b&#10;1GPGWOAxYwzve9/3MESvrfYMxAgB6FIutJYepRDCxeX15eVlvlkRQtqqhBBkSbRcLot8EwT+W2+9&#10;5bRMlHnaGsVl2/ZNJ7uWcyF7rrnolVJ5XgCjkyQZj4ee58m25UpjpXohrbWHJ8dJPAyCYLcrV6uV&#10;o3JhjPq+VUq5VsHdjcMsRVaVxerRo5N/9cMf1E3+85//9OkXz6WU3/vub81mB73orm8Wyio/DLbr&#10;nPmB4BpAzJXupVJKcS4pxUEUD4aJ4n3ZFGYhPWSV7qXUYegrrauue3F+LqUM00EyHKdxUlVV0zRn&#10;F9dZlvlRjJBbmrs3CzfGyFodhv75+WXft77v57tNmqaMkUZ3veiUlF3XOfKP53kuQyzLMms1gHaz&#10;WaVpOptNPM/DFOV12YjOIjDb23MFlNDcWhSniQTGwlsPJGMMcRRoYCFGFt16XgH7a07dV7FYaG8T&#10;5ZFFbpMBxkKAPEwJIMRizWXsx1bos+dPr84uy3w3YPHx3pHodd/3RV4W1Y54PrGo7pv1cpXn+XRy&#10;ACFsuvby+qqsW4gpJNgFsne8dxynMLRJkhFC9g4OpeQOjCSE1F1NIJJGx0EWJXEUJU3fFUWhtFHW&#10;QiuNBpDgKPQxJR5BEGltOLCoaSrH/HE6IoTAdDqF0M5mk7Isr6+v7947TdO4bZHbcYE1rtrDGOd5&#10;7gYpENmmLssyjKJoPMgopeNROhoN+6al0PCmbsqibaqqKjGBk9Hw4Gjv9OSgbrq+F1yqLI7G4+Fi&#10;ucR9rxTA1HMEJK1V27aT/TQI/E7kiBitjdYWYmStfc0L+0fHG+XMVyuJN0HMrm4AALjSHIBb555f&#10;N8/oNsvUHcYYCBGAAL3ukN+8DLTAGggAYozNr+bLpebdVd/oh/fuSinjOB4OM4qwkH3oR0rptu3X&#10;67IoKgDAvXvZvXv3uNR1XT97/qUQ/b17Dx48eIAJvHPnjqM/uRzFoigcPu3oW2VZrlarg4OD3/7w&#10;t55++Xy3Ky8vL3suHEuuqpqdLBhj0GrGWJKkDx/dXy6vqYc3m838ZrnZrAaD0YOH+1VVMd+D0BZl&#10;LmQbhJ4Qve974/H4zYfjEpgAAFoLaHVVNJtd3tTlbH+v73suBGMMA7tdz40xjDFGobVWdi3BcH82&#10;HY4n203+9MVZWQiMAZdqd1PEUWOMVtxSAi6vV0oJaK3ve8YYpSTGmHme46bWdU2p53n02bNnw2HG&#10;GJuOhs6eZDwYDodZlg131U4IcXJy8M7bb52fn9/c3BDihUE6mcystZv11gt8V78mSSKV4ZxLqRFC&#10;WTqYTCZciqurK88jEFJXHFiIqYep50VJqCS/vr7mXTsYDHzPt9Z2bZdmcRJGQRBwzimlTVM56sFs&#10;Ngt8hjEuiiLPc9drGWPW67UxZn9/HyECIfS9wJHuIIS73W65XGZ1RQjR1rgvPQiCLMuqunAzDSY1&#10;xtgtcQAAN9UcjUYQYIxxFEWO69Q0TVEUUuhgHDnpWlUVi8XCjYCcerCua2AsIWQ4HrlBDcY4CCI3&#10;NPA8r+u6KIocMk0pdVvk/v4gjmOLoJtwGmOdnbXneZtd4cro1Wp1fX2NEIrj2CUGGWOshV8JK3pz&#10;G962rHVdN00jRI8Q2t/bcy0rRERoKYUyCBpjJLdOuefO377O5n1D+gAA3CZzet5Xn99xhdw6MBgM&#10;lsuN+xtK6Ww2c15Bs9ms6dq6rl1VvV6vXTeVZZkGNsuy4XDo+z7GtGka2baOM1kURduLJEmcfs8t&#10;Ha9FdMaJNK21ujNuQoUxdgxz8zqiKYoin2CLbBzHLa98Lzl9ePju++/ef3iPBUwKdXV+1fQlJEhq&#10;AZA9Pj3ebXdxnCBgqqoiBLo+J0kSZ6vrcBM/DH3fH4/Hk+mYcx6G8XS6F/rhcrGWUlZlc319Tchx&#10;FEVN0w0Gg5BFbl69N53tjUcXFxf37t2BEF5fX7/11lvOt0yb220RIQQQce5BjPkPH709Go0oxQgh&#10;zvlkMsmyLI5jI3VZln3TMuYd7s+yNKYQUEziIP7Gb3x9Mpn97//b//rLX34UsHA1Xzx58uThgweX&#10;l5fOAeiTTz5xLNa9vb1vfOPrs9nen/3Zn93cXN27f6epu+VyeXp6OhwOnXvFYrF4/vzper0OI98h&#10;Dta6KODqu9/99gcffPAP//APT58+jeOw67rlcjkajR4/fuzSYvM8r8sGANA0jXNFui2HWt5y0bUc&#10;QBLHKbBSCOGuYQihsearg190GxnwT3682ZUA+PX+9YZTACF05aIb/7rffLVEsU4S/7oThshCayCE&#10;FEPP89I4+Yu/+Hd3j09+8IN/dvLf/4/Pnz/t2nq5XAYB+8u//Eun9k+j9PT0dH//cDqdfvvb3z49&#10;Pc0366Iobm5unAb7888/d97CGOPVavXq1avf/u3fDoLAQVQAAHdvur2Mc44Qmoyn7ks3xjg6zN5k&#10;enZ2Vtd1mqZv1geXtetSzdyqGEVR27bgtQ37q1evnJnW/fv3kyT54osvHGfq4OCgKIqDgwO3OCyX&#10;S0cecdQMtw7neU4pHQwGo9Ho/Pz8zUpljNlsNs6vznkKuIeurri8vPzkk0+cy4xLEk7TxK1O+/v7&#10;zouhbdtXr16NpxMI4Wg0crQFh+bneX52duZ5nhPoRn6w3W59359MJnEUOZRQa22sDcNwMBg4yfGt&#10;7YIQ0ugXL17c0lIQunfvHiHks88++/SjXzm69WQyicNot9u5obpSajAYOPDUfReT2ZQQ0jVtHIdZ&#10;lmzz9Xq9dMQ3hMBmsxqOBu+9/8TzyMXFxWiUSqmtlVK13/r2h0kS5nmeF1vG2KOHb0vVNm1et7nW&#10;4Pmzi8CPdrtyOp0FbFQWhZR4vV5qfXP35K5HWL4t61L5LA2DGABS13Wxa46Ojpybd9fJMPS1sl3X&#10;MRYFQSCUWq1WSkuMIaUQE0CZ+f0/+F1t5M9//pPPPj0LQuAHQdNujo6OiJ9o0zsXTAgNgrZv5Wq+&#10;MZqM0r3RcO/p5xfWYA+TLB0pYbebXVu3lNLDw5PT09PH7zw5Ozt7+uI5JmR+s7TWxnF8fHQAANiV&#10;ue9hC8RoMhxNRz1v1tvVan318gwBY6M4AFAJrs6enXGuFZce9btOYkS0Ig/uPzo9vTsaTT7//POL&#10;i4vlfBGG4Ww2i5PQffvT8QRCGATs/Px8fnX98OHDNE2FEFFQbAEAACAASURBVJgQl2nCGHMUS8J5&#10;JxUnFKHOhJHPwqlSCntkOMwm09FkNmbMI4RQipcrnSQJMNAypjQsd7vrm8sgCFjAhBBxmrhN0Rhj&#10;tEUIBcxnjA2T9PBg77/5r/8rRthms6HYi4JIK6uEcAsKQsgjGCDo9KUAApZRCD2gjTEaI04IJBhK&#10;2UIAMYYEY2OUEApaAxDWhnvM01JeXl5+8ouPz8/PA0b39vaOj4/btolDn/neEI+TJB4MBtij2KOh&#10;RVJoYbqOi6Jqt7umqvu2u02jgcjuTSd3794dDTOE0Hw+J8zPUuoufUjwZrPpeO+yvPeHe0qpuq5D&#10;Glhr67o22gRB1PWN1i003W/8xsPv/8E3rW6//OKjF8+/MAY9fvxuFE1fnV2u8y1ExBIkjeZCNH2/&#10;nK+SdDBIh33fW4C8wM+yJGBUK97yvu4U5z2wUvK+qhoh+v39/fF47OrF4XAopdztyucvz6uq0pAE&#10;yYBXbRYHu11+eXXlmHgeY67akEZVbWWBxIS1bZllEfWsbWQ2SAAAEAMpJcQgjIO2reu6TJLIebS2&#10;bQuAGY0HnHMMaTqIEcej/cne8aGxijFfK2soVkYDdEudtVqD2+5IY0othABhCxGAEEJHgrXg1zAq&#10;QBYAa93u5IaCCGCAAEOUIAw10EJjBS+evszXm37XGGkm8RAB0Jdtvt41XZvnuYL29M7MQLDabFer&#10;1Xa7c1vFZpMvFitMSTYcIEyJ5wGEKGFRmBhjhJC+FyRJVhQVxR7vhBuqJFGGIVJGYowttH3bdHXN&#10;6xpTDyMIjNFKiV4ihIQA5S5nhGRx3LbdrqryPMcYIoQE1+NxNhwO9/dnVumizJUWbdvCWzda3xV8&#10;SinZ986AEUJY1QUA4HD/YLNZ3VxerNJ4NpsRBLarZRgE3/3Ot+bz+Reff1pXZZIEAJr1/PJmfokp&#10;CaOYEE8oACDxPJIkiVBKawsxttAKxaXiXd8k6SEAQCnlkV9XA8aYWwn2a2DevnYme7P9g18z1v5R&#10;WfCmDbYQWAicb9M/RtyNG/NCCF34kavhb38DsAXQGquNYtgjhFxcXIxHSAn06tV5EgaB72uh4yAO&#10;mA+gIYiWu8pq8M7bbxFKgyBQRlNKu65qqgJoNUjjw73ZKEsvzl5y09VVFYbheLo3HA6vrq52u10Q&#10;siiKDg8PkyRpmqpt66aJXDBV0zTa2DhOGfXbutuuaghr38dZhkaDoC4b6mEhuuFwMBgMeK8xxvuH&#10;e/6OHRzsFUWx222rxsaRL0Q/nY3z3QYjCgDQUhKElFLGKAxhVZV100jeNVVR+h5CiGCUpXGWZYf7&#10;02K7MRBZaxHEveBt2xir+r7lnEMIDADQAgwRIrpqVZoklCEIDKAegFQKqYTlXCoFgsD2SqxeXCAM&#10;oijMMqKEojXv27XjMW42m7ZtEcQW2iRJKSVaaz/wXCFICCHMd7pWbU0YBYQQBOxkMkqSJIoSSqk2&#10;oCiKvheYoGE8ZIwpIaWU2hoAAFea8w4gyBgjKL64uLg4v9xsNoM0wxgrIT1CsiR2Dl5917gk2Koq&#10;pZQuEqNtW9eiOHauq7Cn06kxpq5bTAkyuihLLkTTFEEQJHEWBMHNYr5ebSFGcZwGQVCVO2st51xp&#10;EMdxGCbuAg+CwPP805O7Spmzs7OiqKIoKooqzwvOeRj6nHPGaBiGbdv2fV8UxemdE9fQuslqVVWI&#10;YCcYwRg7tRuEcDAY7M/2HYnGMXidSDiMIq113wvbNGVZAuiKbOgsHhFCcZQKIVxjzBhrmtpZ8jh2&#10;n2ukjbFu/GutBQBKqbou77qOMYYQ6PteauNhpJQSvPd9H2EilEQAcqneSBnfFPQYQgSAQ5oJIQZC&#10;gpAEQElpXHARAMBaaG3A2Gg02mx21PMAAE4D5fb07XY7mU3v3LnjhuEAAOc4BSF0kxZjTJIkzjbS&#10;9/00TZumC4KAsiDLMsaYY58CAFwp75LAhOCcc6sNhsiZsbk2eG9vz7n0xXGs+m5brPPdpuyK/+LD&#10;b7z/9fcOT/ZZyBarOecSefD44ERB/bNf/cfzi7PRYDybzShlSZLM9q0SfVmWXdc9e/H8zp07l5eX&#10;y/UKAFAVRZHnWmsDbRRFe3vTLMuKolgtl3EYYUoWi8XBwYHvh84lsOu6i4uL3baw2hzsTV+9evX4&#10;8VvvvfdeEARaa2PAy5evRuNx0zSe5wshiEeWy6UxdrWquFBPAEju33XCwjzPy3xnrfWINxqNwsBH&#10;FgzSbDod+4xShI2yV1eXVxfzX/zsF57ni65P4vj+/fvz+Xy1WkEIN9vVYrFgjP3whz/84Q9/KIT4&#10;67/+q6urKwBAHMeBH0EIF4vFcDiklK5Wq6dPnzZNxRhzo5X5YuX7ftPVH37zm9/9/e89e/H87/7u&#10;7xyVAEDz6O2333rrLeph1/GKTjTNLf/Q932MaFVVXd971Pc8j/fSAicbybuOe9SXUjt/8TcN8Buk&#10;9f97X/v/7njT8bqH8HUM0hs9sGvMiqJw2OhXUWD7OodMSonsLV0fIeQaYIIcT5ZlWbbZbH76059W&#10;+e5b3/rds5fPP/vss6apmO9lWXZyclIU1fViXjb10xdPX7582fd929Zuqx0Oh2EYnp2d/fjHPz46&#10;Ovrggw82m83FxYUzyTfGSCU8ghn1oLHIY1rITnBCyN5k6pA7COHvfvjN/f39i4uLTz/91GUOPXny&#10;xPO8ly9erFcrjBAhRAMIIXSyfKVUmqaz2Yxzvlys1+u1I3G4z4dzvt1ukyT527/9W0qp7/suBE4I&#10;4bypGGOMBb7v73Y7B1EFQTCdTh0CmGUZAGC73bqkK/eiRVEwxhwDPI5jN2B3L+pA6t1uRykej8cu&#10;Ys09lVup3O0/n88PD44f3H90c3MzX1x/+eWXJycns9nsaP+gaRonhW3atqqq0XB4cnLy+J0nL1++&#10;3G7XDhTo+36zy53GeLlcIoKVUh999PHbbz+2FnzxxRd9XVFKx+PxfD4fZgMIYdM0h4eHjj69WCxu&#10;pXCMWQgcaNV2tbXW2TcMh5nv+1mWcNH3fbu3Nw0CVtdlmsXFrtpV2y++/BUm0IDm9O7esE4YY57n&#10;l2WZb1shQNc3RVF+8LWHi7b/+Ofnm4UdDFNjg90aX15e6y65e/fubrtbLS8P9o61toNsyBir6uuq&#10;jtM01kYUeZGECUao77ogSIIgMF2PCWJ+wEWjjMBEE2PimHZcnNyZdf367t2708n+y7Pzq+uz/YOZ&#10;tL2QYZpFUvZd0yipB4NJEk2Aorw3k/HBZLx/fHA4ne61dfvRR598+fnTqmy4VFE4ZF4suG0bkQ3D&#10;wSDZP9onyLS8zfN8vV16HqF+uL8/Pbl3ZKyQ8sQYxfs6iiLPw6LnP/vlL3drFYfjKIoQ8SDCQpnl&#10;ejedde+++/50On3vvfefPn3605/+ZD6fT2fjw8NDzjljLEmSMAyLIn/58qUSPcKg7WqlBcTAYwQa&#10;aIzyPDqdTsn9B6eLxUJr2XXy8Pjw6PhgVxaQQGNUEAQIIUo9xrynT5/2vbh75+HRwSFCaJOv+75v&#10;edsLvtttIdKb9bZtW8651rZt+r7vmedlScpb7hHKiGeM2a43ShndK0op8zzwOlaBUko87Hke8wKE&#10;EHAInLF93/OuF5wL0ddF6W4PxihjLEjCg4OD/b2DQTb6/POnv/rVLy/PL5qyQhDEceh5BGJ49+7p&#10;eJhpLeModDKepu2ieCBUtV3nvbLKYsFNXbd5XghlKCXMp3fvnr718FEYhk1d3tzcFEURxKbrut1u&#10;m2bJZLbXNN0m3zq0DCIbRn42SHzfr6rq8vyib1ore8+n9S4/ORn/i3/+vcP99ONP/uNqteJczyaH&#10;mAQff/qZ1hAioqxBBr96dYkQ0spagLqOr1cv27Zlnvc7v/PhyclR31Wb1dzz6W5Xb7bLKAqstSyK&#10;DCE4iKLhVCm1XGy+eHmxWCyaRmMAMAYvXl1mo2ngk6vrhdYCIfRGweV5XpQmUkrPoxCCMAw96g/H&#10;IwtB1/Hr65vJZNI2vbLg4WhvMp6tlhsDoB9G888/S9OkLEvOO0eNRozsql2nxOneOIyDbVUnaQQs&#10;MsZoqRElDrN/za27nTOAr25vLrgKOO+j250JvLGAtgACCBFx418fU2Jx1/e8bM9fnNV5FXt+Fmeq&#10;6awGvBXrfK2VSbPUGLvJtxjj8WhS1f1is7XahGHoeV5eVkKrwXgyOzhMkoQFPsYYMuwkLhcXF8tu&#10;xXkXx2kY+mVZC9FLqRljFhpMsVLKQICBErKv6xpihKgnOK/qpq77KGIAwbosk0FqtF4ul+tVRamb&#10;ESmCwXQ0HKZJlkQeoZcXZwQh0fcIoZ63hKRuJhAEgeRcWzMcjxmleY6iOIiiSEreWtA0zWKxQMDU&#10;VXt6cnR8fPr1r3/QNM1PfvL3Wsuua1cr4a+adOBPZtPRcAYB7HtpLcyy7PzimjBfatF1CCEAkbUQ&#10;hnGkrZtFYIgsQtgAJwi8/TpcHKh5zVMHXxnqfrWY+PVD+I/65DeHu7XBG6kwhK9ttCGAbloMkCNK&#10;W0A8LAWAmAhuLq/mp6d3ilysl1fr9TpL06urKwzgIM2yLPM8rygqIcR4PF4ul3VTXl5cC6UfPbj/&#10;zjtvG6vKstxsVz1vXfM2n88NBK8urpwgqu/76+vrvu+DIAjD0CmOtDZpmnIuwzAMwgQhNMwmQogX&#10;L15cXV1JYy0kSTrs+j7NUvP/0PZmPXZlZ5remtee95nPiZnB4JDMVCYzU1JJsqoKLUswjG6U7Yvu&#10;C9vdP8Qw4Hsb/hfu6qu2AbuNUgEyYFhWqVSqSqUyk2QykwzGfCLizHse1uSLFWRLZV+644KIICNO&#10;xAnus/b61ve9z6N1mqZZWrStjOMuY2yz2XDqZFlS1zUAOt0krWg6nQEEhvmUEFJL43thVVVx3MUQ&#10;nZ2dKaVGo1Gn03FdR2ojZFuXFaOEQMAd2jZyvVlTx7W58aEGQpvVYtnvxOOxs0mysqw5x3mu8iqH&#10;EBOIwqjTcfur1aooMwWgQaZVxnG44yCtdSNNkle+61y9PN7dnuzu7nZ7wzgeWhxumha385pSAACI&#10;Itf1eJqmSmnGqO97ru8tFoumERjDsBP7XrBarbKsyPO8KOumaeq6BQA4jkM5K7IcYqSVEVohhAwE&#10;UkohAKUAaCAEUMC4jhcFTm/cZ5Q0SmFDKHM2SdbtDXb3Dq6url6//na13liY8MHBwXA8LsvS9c1e&#10;EA4GA63lfL70/XB/7zAMQ6UMAKAoijwv7TjffD5vpXJdHkZ+GAS3N9ZzC7ECynUZQS7nbdXUbbvZ&#10;pMPBOAzDpqnqurWtzqqqbCNiOp0Sgsbjca/Xk21jd3IAgOVySSndnmwppc7Pzz3Ps4KQ6fQGIWTv&#10;x1VR2UlmhJDtRSCE6qoaTcZZWdjMmDbQ3qfqukQIW32l1jqOYymlEC1zeF3XVVXxt4Vi0zRN09qZ&#10;oz/sm9muiDEGAgyAUMo0TVVXVRRFmDIoxd1IM8J/uO83xmilbLPLMl3tY9Zta5Si3EbRtC10bX71&#10;8eNHt/MZwSQIAgihDTBfXU8naWKDzYQQy/S2I4hN3bzrsGVZble8NE2DIGKuo9XdGRzn3HGcRrRF&#10;USCCOWVBEEjJbTzVNrvsaHQURZPJxG6vKcXLxUwnpm4a13e/+4NPHr3/cLmZL1a3BhlCUBBHru9d&#10;Tq8uLy+55wqpbSrMPi+He717Pcdx7Nb53r17mJIsSy8uLo0Bvu8xRrMsWa0W/WFvtVpdXFw4Dvvo&#10;4w8/GT3tdvoGqDIvCCGHh4fj0ejFixc308ujw71uNz45OXnvvffW67XjOACA29tbxrnjOL7vNjKO&#10;wo7W+sGDB0qbum7tuWee54QyjMnTTz8ddHubzeZ7n353MBh4vtvrdRaL2enZG4fz05OLX/3q15PJ&#10;JIo6w+EwDOPhsP/i+XMAwOG9oxcvXkipXcf/2c9+9s//+b/4/PPPf/nL/8sYc319EwQBxpRzPp8t&#10;y7LVWvf73STJIAZxHN/Mbg1QlDEA9Gx2s7u7+xf/2T9LkuTXv/4bSikAumma737vk95ggBCSqnUc&#10;5/r6WgsdBXFd13XVVlWjlJIW+g0M1DCIItfxs6Ipm6nQKo7CNE0Bwu8OWN+93TXG/wO9QQ3MH2mW&#10;3hW2dwE+A+0ryBiTZQlCACFsjEKIYoyVjQVhjBBq2gpJZPvYEEKjtQFKawSgwRRVVfX0ww+yJHn+&#10;/Culm72d3YcPj37+8593u92L9fnB/aO2qlslHz94aGEBy+Xy1atv6rpezOZCiPv372OMHz9+bIz5&#10;7LPP3n///a2trePj46OjoyAIrNTHpoRsjWpDE0K2CAdXZ1ee7x4dHb34+rnjOH/253/quu7Z6bnn&#10;ecfHxzb4SjBmjEFCbQ/TnjdlWTYcDjudTrLJFotF27ZBEPi+H8fxwcHB0dERAGA+n89mM9tctVMw&#10;du+U5zlC4uHDh4wxyz9br9d7e3u2SLZYu8lkYiHV4/H4+vp6sVjYFW+1WkRR5+Bgb7FYfPXVF1af&#10;O4lHaZomydomkwkhq9Wqbdvt3R2llCXqGwXs6Nze3h7j5Pj4+Pz8vK3qD957Ym8NZ2dnQojt7W2b&#10;Tv/FL36x2WwQArZS2traAhjZHQ5jzMZTz8/POeeffPLJP/2n/+wv//X/5PgBY47tTm9vT66ub5br&#10;leN4WkvOeVGVJ2en9mT20aNH48lYKaHeBs0IQWVZep6zXq8pxefn5z/60Q+ePn367auXhCKt5Wo9&#10;8wKvLPOyLD0/JMT/5sU3y80aatMddL0oLjLQFDB0Rou2OX19q8Ht0dHRh+/9kKPOyfHp8ras61oI&#10;xUlcFAVnQb8/PD09T5I1QgAApKRupUrTNC8Kx/Uxpk3TOC53HBdA6RKaZjVhnLmA+zyI9zbp5dZu&#10;12Hkk+++9ze/+ruqyru9cDlbenzLcfxFslnMlr7XYVgDqX0vfu+T9yAgV+dXv/q//66qGoKoAUQo&#10;LaSCCG82m+ntzWK5upndDidjN3D9gF9eXjSidj2qAdy7d7C7vyOBqOqWuZBTXyiOIVqt1t1utxMP&#10;qjwLo24cx4QwP1BtI6VUygAD8XK9Joz95Cf/5MGDo3/37/5XhEBZ5vfu7WOIZrPZxcWZNtIogRC6&#10;PD/Lkg2jlEAYxJHVQY+G/QcP7uH/9Cfvb5KVBvLJB+9t74w5J17ACTau73Z7HcshPDk558y5f/jw&#10;YP/Q4c5isczyHCFCuUMojePuaDQZj7cGo0m/O5qMd3a3Dw72jjrh8Od/9Yuvn7+6vlpcnE5vb1YQ&#10;UGgYgcx1Ii2RFFArlCZl3WhgsO91EOFFIWbzTZZWbWuyJJ/frlaLdZKkWZLnedk20vHC0Xj78XtP&#10;dncPNln5+e9e/uIXv3z9+owQGkbBgwf3P/jgcScOgoB1e4Hrc6lFWZRhFHLuXl3PFXS/+PJbysM8&#10;b28XSZIW2sCd3d0gdA1SlOGt7cnR/fuO611eXJ+enAOou/0uoYhz7rpuXubrzVrKFgBNCcYIiVb6&#10;nidbRRCD2vicBD4Gpu5E5F/+1//FaBDd3Ey/+uLZdLrc33+Isfvm5Or84lpBhBlrhZzNV1UjueMN&#10;hpMHDx9NtnZGg+F4PNk/OHj46NEmXf/t3/7NfHULoG5ECQlohECU7R/e/4/+9M+P3nv//PLmV3/7&#10;92/OLm9nKcQUU8IcJqR0PK/f79eiyfM8STc2tEAoaaXY2d8eDPrTq+usyA2Ag8E4irvc8YuyrRqx&#10;v384my2bRg6GW1pDxw33D+6HYYdxr6rbumn7/V5RFlIp33NPzk+9Xrh7f78/HkigESMSKAORBoYQ&#10;DDHCmBKKEcYQIUwwZ4wzziCGAAFtoIEIEQCg1gZCJKTCEEOARCswJoww1WoHEKIhEjog3INsdnFz&#10;9vI4n689xJEAqpFYQQzpxenFfL4AEI0n2/3BcDzZup0v8qK8d3jkB74GsNcbjMcTL/SXy+Vvf/v3&#10;/cHg6ccfx53Om9PTq8urVoiiKBjDjsPjKDo8PBBN2zTl1tbW9vaEc359fYUI8jwPYAAxbEXLHRdh&#10;slqtsqJIkyzwQ+4wpfSgPxwORhAggsh6k9SiDcLQc9xBP/zgyVGvGzd1KcqCANCLY4ygUYoy4nBq&#10;gBFKCKkwY61QCCMhtRCtzcXWdWM0aNrWaBNF8c7u7ibNVstlGPlCit293f2Dg7Ozi/OLhHNQNwBC&#10;DJHrOJHndQwiAJCmUfPFwvUdgAAwSAGAMM7K/E9+8HRnf9C0OSQGY2SARhBiBCEAmGCpFADQGr8Q&#10;MHa/TDDGkAADtIHGAG2LW4ilVK7n+b5fVUXVVHbwW0MDIDQQKKMBBFIpYDQAQGmNEDIIKKMxQAQT&#10;DLFRGgJACWobQTAnhHtu/G/+9f+yXheiVd1e3LbN3u7uYDDAhGitk01yF4Bs6vVquZjP5vNFGPgP&#10;Ht7rdqKiyJUUnTj2fA9j4vi+47pBFN3c3FalAMgcvzldbzbD0djzfQOg4zpFkRtjbm9nwMBut0cp&#10;RQAXeX41vUnTlDIuhMyyZpMUp+fns/kiy9OqlvObVVNLKXS/PwiDKI47w8EII3J5OXW4R7DDWeB7&#10;nbpSCEEr+r65mWVZ4Xl+UZaL5dLz3DiOut1OUWQIIpezsigWqznFRArl+z4AYLVYbNYb13MZoWWR&#10;iab2XNrvd7Ymo3sH251uKFUhhNRaN1Kleco4j7udphVNKyFCAGLmcPtiBBAZAMMgYsw5v7pmrt/p&#10;D4umwYx3B4MgjlrZtFIABJnjKg3rRo4nO91ef7y15fn+epNoYxzXo4wRShhnBpj1ZjWb5UrLujAO&#10;h1uT8WAw9MNgvlx1ewPHcRHCWgNKmNRSKuB73tHR4d7eft00kJDL6fT8arpYb8qquV2svv7m9fnV&#10;dLFeO36QVw2hzmA0odx5dfzm8989Pz+/vL6ZL1dJ08iyqjHmxqDFfHlzMzt+dXzy5oRgcn5xMZ1O&#10;EcZNW21vTxzORsPh1mTy7NlzBBGCsMgLCKGWWoqWEuo6rpZytVwWVaGNKuuKO2y5WgBoMIJVVe8f&#10;7HOXA2329na00a1oXccpy7Lf7QMD8jyTUjquu16vrdwSY8QYpZQVRVGURd3UdVO/Pn4tlWSclVXJ&#10;GDfAGIAgBBjjRjSEYkoJ50xIabP0CGOIoDbKAMO5o5SCGHPHgQi5jtvpdGxW1jKQtdRhEMZRLFph&#10;tFFSYgjXq7UQEmMchpHNIeRFrrTudGLP97Q2hOKmba33jBLCKQMQGmOktS1ByF1HCCm1wphgQiBC&#10;ECEDAOecMVrkuY0hUkY3yaaoCkJJmqVlXfW7d7RVO0+BMYYGtE1T5pXLXYCg7/v9/tDz/FZJ6y7m&#10;rhN3Oq7nDUfD1XozHm+Nt7YgAk3bUEYpw4QgzpnDXYIxd5ymaZIsQRgL2baizovi5PJUQ/Xf/nf/&#10;zWRnmKTLVjWMU6N0luWu4w/747/63//67M15vzsSrdDKYMzOzs5Pz06LolitV2mSSCn6g34UR69f&#10;v0YIEEKDwIUQIgSCyK2bcjAaMEZffvvyJ//xT7rd3mw2q+v217/+tcPdXq9f5ClFaGs8nkzGSovv&#10;fOf9xXKBCRqPJmEYnp+fHx9fuh7mnFVNLYTYJJuyqjzfX23WCCNM8GA4dlzPai0RJt1u7+Gjx0Hg&#10;z+bztm3TZHN2dupwF0KUFzVCeHtn+/0P3n//gw+yPP/y2TMEca8/wITcP7x/fn7105/+7L/6L//V&#10;57/74n/47/9Hz/OGw8Hr12/yvJhMJuv1erI16fW7J6cndVNiQuJezCgBGBKMGymEbNMs/Yv//C8o&#10;p3/5b/7y4uoSEzLZnvzgT/4kDKOqLOqqmt3Mzs/Oq6Lw/aCpBDAAIRwEAeVMKxDHvaJsmOMoA6um&#10;zYvydj7HBKdZanl4NlL+rhZ99ycAAFgz/B02EVkxwf9nl1hbTTDUAAIDjQbagiUAQABCiIGBxgCj&#10;gbYPZl9KdyRnDAEwQjYOd5DBCGCCMae0qsuyzMuy4JwpoxhnVV0BAhEEaZkpowzQ2milFcEEAAAR&#10;ZIwijAlGT59+4Ln8yXsPAZBfv3h+czN98fzZ0dFRuk7LoqSYAgN7nd7vPvvdzXTa63anV5ej4XB7&#10;a+vw3iFEpt/vffT0wx/+6AfTy2ujTZGXlFCHO1VZMc4Zo1mW5Vm+XCyFkL1+z/f9/nDQtu317U3T&#10;1o7n1W314OED7vIf/9mPd3Z3PN+7mc3my4Uf+mVVCykJZmXTYEQH/SFnTllWW5PtNM1evvzm3sFh&#10;URS2CrXZjU8//fTHP/7x3t7eycnZs2fPd3Z2F4tlEIQffPCdMIyU0svlSind7/eNMfP5fLlcWjfh&#10;arWoqhJjZIxO0wQAMxj0jdFKSYwRpni5WnKHCdVuNptOL96ebEnVEooXy3kURb1eb7lcNE0jhAjD&#10;UAOTF/nt7e18Pvd9r9PpilaUWWG0bura5W4URhTTthUvX36ttX5zdra1s3N4/2j//uGzFy+ef/01&#10;1AZC6DhuVdVW7BJEket6EKIgCBnnSukwjMqyqqpyZ2fn8P79VoiqqjEhjx4/7g+H/cHw+OTNfL7U&#10;wACEIMJeELRClnV9cnby9cuX6ySpqzrLC8YdqRSjbLVa3Ts4BAZ8+/XLzWrd6/fSJMuLjFCKKErS&#10;rNvrBWFECSvLinN+sHdwfno5u11FQdf3YqCx78arxVpJADW6nc5evvhmPNqOo25TitDvcOZcX99K&#10;qcM4fvLkfdf1VqtVUVa97sBx/dUqicJQI40J8cPg9vZ2tVwbAzzPn2yNIVK9YTAcBWl+/ftnv+n2&#10;fS+glIE03axW86IsEKKBG0DAylQ2pTGCYOj5TqcTDRj2Xr86ffXq5Ktnz9O0bIVshGIOb4SgjH70&#10;ydNaNAaYtMy1UW3bvH7zajjqtap5c3IsoXz45HDn3nZeLRVoCYUaqPl8cXF5ZQzmPGQsKCsDDDMA&#10;50V5dXVzfTPzg2A0mXR6nW6/WzZ1nudplm5NJoNBo+craAAAIABJREFU//p6+vjxw36ve3153jaV&#10;67Aiy4BRCILNchmFnuswAJRSbV0Xk/HwyZOHVZXhn/35oyxLdvd2Hjw45JzVTdG0NeeUcXZ1dXlz&#10;M3McZ2d3bzzeCoMOoTTNivVmU1UVwBgRrAHQBigAtAEEsyiIXTcgiDPqvXjx9cuvXzHiM+YFQacT&#10;9TwnZMxl3MUQO8wXQioFMaXA4KppW6GVAgAQxw2NhmmSl2UNITYGKW0AIJ4fD4bjo4ePt7f3qlq8&#10;enXyxefPP//iRV7UQBsllefy7cmk0wmNbgPfRdi0TV0UuWyV63jL5Xq5Sm/nyeuTq9FwJyvrb1+d&#10;dHv98dakaSupWsrp4/ce/vCHfxKF4TfffHN+dsEYG09GvU6XM4YJCcNgOBgN+/1hf0gwBtpQTBAA&#10;RhtGmRZCiyr0qZZFt+v+q3/5L/qDqK7z6XR6cTEdj3aXq+zyctG0RmpgIFTGAIClRhCStpVaK4wp&#10;xhhBuF6vIQRVXfzud3+f5kkY+p1eHIT+aDy5/+DhwcF91/Nfvjr57d//7vMvn683ueuFlDoGEIIp&#10;xsT3g15/wBk3Wnc6MaWMYlJXTSta3/eD0J/P56+OjzebJPCjwWjMmN804vp2fnp2eXM9Pzu/0gBp&#10;DcuqWSw3jZB127quV1Zl3TbT6VVe5Dt7u/t7e5VsomHHiXzKucYQQKSB0QBCjCECVm6DIEYY2vsc&#10;wQRaOLox+g40DLSBwDqlEEUGQgMpZkrothYMERcyBxAoTbJYX5ycr2+WsNUMUi20Sx0E4Px2cXl5&#10;td5swiAejsbaGGW00AYTutkk1OGT8fZitebcGY2Hnh+s16uvnr3Y2tr68MOPgjDM8+zFy6/Xy5XS&#10;mlmwKYYYYyGazWZT1RUAIAh8x3H8wNdaW/dPWVXAwCzL0zR3HA8h4rkBoez2duV73s7Oruv5jNHV&#10;Zi1EW9UV1NpzGDCyrUuoZFPmUjQQaKMEZdh1XEJpWVXL5VooZSCSSjHuEEy0AUYrjDEwoKpqow3l&#10;LAojCGGWpkqr+WK+STdZXoRRZzzarptquUiMBlmpGKOOGygFICQQIEKp0rppKztgDhGCELSy/M7T&#10;x/1BKHRNKMQYvu0JAQMUQEBI9W6jgCB4F5Gyx+Tm7cg0hHabcte6KevSxiyVUuDtV9lcsTEGgrcN&#10;5LfyZ4QQhjZBYZABECKjtFYQQWoM+av/7ddto9tG1HWjlQEI1FVb15VWBhOMAFyv1xBASgml1HOc&#10;rZ1tRqmUMopDAEDbtgZAx3GaVlhoJCU87kZaAyubPT+78IOAUlaWJUaobUXbyKZper0+AHA2m19e&#10;Xq7XSZZlCGEIYdXUQeh3up1OrwMAEI3gjtvrdgih+/sH9+4dNk27Wa+vrq6k1MaAPK+SNFcC2I6i&#10;EC2hLIziwPco51EYbm1tKSW11k1TFUWBsZ2OVv1ej3supgRDZJmr8/msyAtGKXd4EHie52IIEAAA&#10;GqMVJnflgVSt1oBzZgxoWoEQJowCCLjjUsYwJpQyQigmtG1F07RpmllfX920RVkgjIWQCGMpVd00&#10;CGNCqDZGavX9733/anolhOTcIYx4ntfr9cIwvL29LcvSdannOS4nNsmptMSY5kVhPZ+O4xRlWVW1&#10;HwaDQd/1PMf1lTZKKkxoluVZXqzWpTLacZ2sKAyAmDClddO2GOGqrlfrddO2nuc5rls3rdJmvdq8&#10;eXM2n8+bpp1eTl+/Pk3TxBhwfX2zWW+EFG3TSCX7fZve9HZ3d16/fm1n9nq9fhzFVVEZbTw/QBDW&#10;ddMqkeeFUopz1raN5/n2qnBdxw9cxlivG1siaFmWy+Vivd4QjOu61lohhLq9ru3g2QteKXWnE6vr&#10;LMuapnFd13o4EUIAAYIZYZQxyjknlNgJwKqqAASMUQOAVEJKYYzGiAjRtlJa9Eae523TvBvXtLDi&#10;wA9837dEZd/3GeMQGBt+cRzXWp2N0QBAxmgYRQ7nBgCtlC0vjDFA2cMpZYyxpYal2RFKIISYYIjg&#10;O2KWTce1bYsQLMtCSOk4zmg87vf7hLE0TY3S1khh83vvqheMCWOsbpumadpWFEXRtC2EEBFiW7ub&#10;zaZq6jRJszxfr9dlWWij8izfbNY2mEqJ/b1xqWXTNGVTbtL1OlldTi+Fbn/0pz/8wY++h6gWpsUU&#10;KyWaRmht+t3h2cn5r375N5y7jDnGgKoqKaVh6HPOlRZN3eRlXuSpMWBra0wpIYQMBv3hqO+6LkRm&#10;vph5njMcDTlng+EgiqLPP/9ca3N5eblcrhCEvV4vTZPNah0GgZANhGBvb08prbVmjHueVxRFtxtN&#10;JuPZYkEp5S53XDeOY4BgHHe45xoABv1B0zSf/+6LL778ajq9Pr+4cDg7v7i8vbnWWr85flOW5WDQ&#10;/+KLr14fv4njOAyDm5uby8vLu5YapVJIzjklvK7an/70P3nx4ut/+2//55OTi9FwMB6PLy4uIITd&#10;bnc4HP7gBz/Ismy9XgkhmMvjOLaMbu46URTMF7PBoA8h+OqrrxaLxXg83toa7+/ve45b13WW5pdX&#10;F1LKyWRydPQAY1xmZdsIAGEYhq4b1HXbCKWBQZASSgllSZIulkuDoAGGcvrv1Xh/0I/9w4/+0d//&#10;4dDyH37VO3bIP/o0o4Ex5p3BHryV2NsjobdeawMhZJxiRIwCjHHPc1tlw/YaE8g4NQAqJQHGxhjr&#10;yoYYKK24ZfAYYIyxR1eUIMLw7u4EE7C7PZndXj979kWSJkmSDIaDosoHo/6HTz86ONy7uLrQUI62&#10;RqtkZZDJq1QaNd4e9ga9w6PDvYM95rCiLo+PX1FKAQRhFIZRmJW5gWDv3l7bNGmWhmGwtbX15MmT&#10;KI5vbm4A0K7rUkpubm5++tOfHB7em06vhGgZ43meEUIRQkqqJEmEVHEcdzs9O9Bhuc2MsaOjozAM&#10;be7g9vZ2OBzabq0Q4ve//z0h1LLo7b3MjrQ4jkMIGQ6HbduenJxYDO/bURfpOI7FEVswuA0Mbzab&#10;8/Nzyiil1AA1HA4fP360vb3tOpxzrpSyXD3XdRnjUgpbA7dCcM5tLMJ1PcZYGIRKKouisMnhXqdb&#10;5IXjckrp3v7+cDjUwLx586asqq2tLUwIMMbenuzegDBqjLlzamBkE9TdbhdCcHZ2xrlrt9Pvf/Cd&#10;9WYFINzZ3UEIO65DCLVZAKX122CLqetKCFHVtTK6Ksrp9Lquq62t7cePH3mea7ReLBatFMZoJfUm&#10;WW/v7ezu7SdJWhY1Y8z3g7Zue93BaplWZSNavZyvMGKUsjDsxHGnqRqjDUa0LKo0yTw3iOMu5xxC&#10;bIyRSo1G452dHXuLX66WWpmqrFvZRFGgtDJGYUSklKIVSZ74viN0aWA53IqKelk3ydbOQCkBELy5&#10;vZ3d3Pp+PB5vuTwoy7bMmyytq6KtCpml1XqdLBbrJC2aprWbewNAURataLvD3unF2XI9v5pe3i5u&#10;8ywp67ws87LOCENuwLnLGEN+6Li+A6FBGNV1k2XlfLFKk0orQqjvOqFswexmeXs7y9JitVlrY6q6&#10;IoQOR6PJZKKVlEKkeSLq2gDViTs7O9vr+aysCqWV6zqDXq/T6VAElZKb9ZJg5HJ+eO/ggw/eOzjY&#10;60ahki1JknWn03l49IBgXBSF4zoMcAD09PrazhgMBoMwijl3McY2uQ4Jpo7r+i5jTGohhJBat20L&#10;CEzywuFep9s9Pj55+c2rOO7KRjnc68S9ThRBAyCEGGFtTCsUdz0iTSMbZaTrcG3Aep1RwjHGRVEU&#10;eQGUtOPQcTzc392zbu7VZv3y5elsNluv12lR1kXrMg4IcT22t7fl+36aplo2BEOR1XVVQW0c5qZJ&#10;cnZ61Ui4zvSb4/XhPTkejNP1151uFnWjuq4NNE8eP/7kk6eO43zxxRfffPsCQ7y7u9+JezYbTBFW&#10;rSpkyTkPvMDZdmazWbLJmEfjIKzrWreq2/GbatnvhT/+0+/v7W+fnLw6Oz9tGzEYT7KsOj27yjPR&#10;7Y8gYnXVIGF8n/t+FEcsyxOMUbpZJeu5MWY2uzk4OADA3axXWQYcnn/88Ud7+7sAgNnt/M2bs5vr&#10;2c3NXLSKMC/0O0BD1QqttYYgF02/1zEazW7XrkMxwEoqQlGeZwDobr/ruC6xPHdKHc8FBmFMyrpc&#10;zDfz2aZupBBglWzOLjeDXmCMuby+efLkURRFGoDReDwe9z3fmUyGjsv6ZeL1I8SJMsAAZCxGGCqE&#10;EcQYQACghshulrAdgGyFpQIgiBE0WCmjhQTA1jymaZVR2qGMQcYY87hTrzdFXlRVk6dZkeYMMdfn&#10;slVVXSRZUuZVWVae57legCHapAnGtFosx9tbw+GQEHZ5Md3e2rt3717bSruG2qlFSqkt23wvqKtm&#10;Op1GUYSN9n0fInTHt3gbEzKW41XfydMNgk3VVqpdLFZN3faHI9c1QRhfX1+7Lo27ndv5Dfdcq4On&#10;mFAXQaW0aICEg/5oMurXVQUA0MbUTQEM0FobiJpaNE3rMgcgQhFEkBgoAQAQYK0ARnejPr1eJ47j&#10;uq4d10cYN3UpWnl7OxdChWG8d3DQ7Q9vb2+n0+ssy5bLZberXeRfXV1JKZWSRilrHKIUaa0YI0Hg&#10;vRviujtZR/aYwhbKdiuv4F1A8W6noYB6uzkxf7wp0UoJO9kI3mar7COAt8nuPzzvf/u++UdBYq01&#10;JcTGJj0PROFA1GYx33R6kRCKOU4n7jVlI1WLDdSqLcu6qozVEvZHYwhpK2qtoTGobmvQSIx4GMai&#10;VY2QnR4QQlTljDPHc30RaowIo7woitVinWYbglmn00mSJE0zCOFkMmmFoZRaRYTQym4RNpuNw7DW&#10;2ifU8YJuf8gcr26lBuibV6/btvU8L4qiTtw7Pz8/Pb/cpK4fsCB07DgohiDudqwVBjOaV6XneW4Q&#10;Vk2llArD0A18rUEcx/P5fLFYGCnSNDMGMMbG43Ecx0KqLMsAxAZBh5vxoM8dX0jQNGJd1nVdY0wZ&#10;pQRjZRRCAFljpNaWA8EYq/LC8dw0Tat5LdQdqqTX6/UGfRtkWq1WWZZJCYJAfPL440a0s/mybir7&#10;IirLmvG6Pxh9/PGnp6enliRHILXcYyW061FOqBZt1TYQBowTAHXgORaqX2ap3Wk1DdZaui63IatO&#10;FHfiHneolHK5XAfBnROIUQ4MLMsSYeI6HkSAYtK2NefU912CAONkNJy4rtuK2qaw8jyvNm1Zlr1e&#10;5969fesZUkptbW3FcTfPc0Tw7u4uIcyalrZ6O+t1skkSyzuQUrmuaxcNCCHnHGCS5EUYhq7rLmZz&#10;RrkfBu16LZUGSr+7SN7B3mxuzZKx7LV9fn5u10Dr5ODAIITszrKqKjvkjCnlnAOAGKFKA+uxgBAK&#10;oUpCm6bRby0sFumZpqlSCmhTFDlC2EKh2rbtdGKoVNU0WmuEQdu2bVtzzsPAs0uc1lpaIrQ2hBAg&#10;lVJKmTs7MIQQaKO0IuzOAWOMAfoOBG2fI+fcGEMpReQuKmldSg5jUqjpdAohjKLIRgNGoxFCCGCk&#10;IbB0HCHbtm0Ngk3TaAPtdLTneYTRyWRyczPTWhMMGfUYoWnb1lVV1zVE/15KLIRokxZjqIHK8uq9&#10;J3v/5Cd/5no0yXKtNWW0qAsFjOd5dVP99re/2SSrUX/SNIWQwvF5o0rZtMpIREDY8QEAi9nqzdmb&#10;B4/vj7fHtajDMLy5nR7cP/CD9/76r/+6rlvfDzGmTS026zQKO4yxk9WJXegs/irNNiM1CILg+fPn&#10;XhB2Op0iryjlVdXYwdHlZjm9vtJGDcejIAgSlp99dR6GsTLQ83zCCSGkrHJttP3dPn/+fDweP3pw&#10;v23bL7/88vHjh0mSnJycxJ0eY+z09Oz6+toobc15l1eXWmhCSOCFEMKvvvrqs88+e/bsWa8XFkWR&#10;Zdm7XT4A4Pnz569evfJ9f7VaKSXattZaOw6Tsl2t8tFolGXZ6emp67offvhht9v1Hdfl7mKxyrI7&#10;O+69+/c9z7u5uXnz5g3DzHU8ANDt7RxhKoTI82KTJnHUC+KIMqdtWyEER+g/xJDzH1bF9n1MiDEG&#10;APyHn2YAhBgw7rZtizBACEgpkYFVUwduxyDYSqmNUkqleRYEXisEAEgI5XncGGNFRFpLDJFqFQII&#10;0rubo1IKYUQIpQ5zOJ7Op8fnx9hBDqW1zDflcrzff++9x6vV+q/+j5/PFotut0PCoXFQkqxE2USw&#10;h5cGYzyKR7fFNQZ478HOi2+/hBC+mR6Xunj48KEphDR13VbrdO2FnuM7jBEAdLpe3T/YT/LsHdfq&#10;xYuXlt7kOF6WFffu3V+vNvP5fGdnr9vtT6fToiikWHHOLXjM3ulGo9GzZ88IIUmSjMfjBw8e3Nzc&#10;WBmSlBIhEobharWyQf0sy6z3++rqqt/vCyFsLSqESJLEGlWyrMjzMgiCsqyVMvZDZaRNH3Q6Hd/3&#10;IYSU8Pls6ThOmqbfvjpWGiglr66nhBChdCMkptpCtgihvg+01tfX1/f2DwFCGoCyKMIw7HQ6s9nM&#10;9T2l1Hi8tb23/erVq/PLC4TQeDy28C3rQ+50OpYBZll6AADP85IstaPaFjeIEDo5ORkOhx988MGP&#10;f/xje+h5eHhYliVCyOrokyTVWoVh2O12IYSWfM6Yc3Bw6HE2n88ZxTs7Oxjj0Wjk+/6z51+VZUlp&#10;WBTF1dUUM/z9H/yJlgYaRBCFBhLCKOEffPDBZpO43Ds7vVgu1tPL64cPHw96Q5d7FxcX8/ltWZZW&#10;qkcI6Q+G3W63LMssSxazufXzcc77/b5R8Pvf/35RZHVdvXz5zXq9DPzOeDwsq2a5ut1sllGPDAbd&#10;ui7LsoAYcMeRqmiFWK5WGiAvCBBhjRAGIG0QoRz5rG1l1TSNkJz7EBChlDKqaRtKKXZQq6og5l5I&#10;X735mjFGGCYEU8fUbaVAzX1EqOkPQtcdBZEvtVqvilYKCEiWifW8KUtpRO1xWbsaAnZ1dV0Wted5&#10;SkgIcdu2aZZkeUowMgQVom6aCpMYQhh3/E2yErKllFZVtVqtQt+z4XPXdSfjYZZlVVE2TVNmOVDa&#10;7fBut0tms9lkMrIjdg5njPHFYnZ9OwUAjLd3Bv0RIVRp1LZSY4gZBQgRSgGECFMDkDJQGWgMRIRq&#10;DSDAURRXefXLX/7q8nK6vbW7WmwIYRhTDRACyGilACIYY4ytzj5JU23KIAyrolykM4TuAleu52up&#10;hBD9Xm9/f7/f7a3X68vLy/l8bl91QiiMoRUAcup2uqHrunleYKT6vUBrLRpZ5RUhxOVoPluuVps4&#10;Hoq6EA3YrBb3Hz0ejmB/0C3LnBD04YcfHR7d11r/8pe//PLLL30/3NndphTneWnTLHa9JpRhgBqN&#10;XO5M+mMH87LMKQKVql0OmqrQqvzwo+999PTJ5eUpoZgQAgzeJOXr47PluvS9jutFBpSEcYwxZy7E&#10;jjEGQeJ5jsNQXmzquu72ooeP7r9580Yp8NOfffrxxx8HgffmzZtvvvnm9naepQXnThR2iqKJwo4y&#10;aLPZIIAQQqJpq0qCLkGQVU0BIc7SWhsRRYHrRZyhMIwgxACgbrfLuOP7YSOV4/E8q+bzVZpJRFDY&#10;idu2Nloj5iKg15u0KMqo27mZTxUwnu9u8vTVb161bQuo+eG9P9VIS6O1NpBggBFAAKI7uQb8Y8iK&#10;MQARrJSQ2mAIoZ1PwggZqITWAvjM93yOACYI53l5fHKMGpmtV6KRBGGjYV7nt9ksT9KyrOu6BgBy&#10;5vb7QdiJLbBRCskYY4zZ5h6cz05OTj769JO6bu3qHEWRpXSkaWopDsaY9XoNANBtY4xBwFgBaRiG&#10;TdvOZrOrqyuE0GgytnmYphE5yrOqQgCNx+MwjDebjQ3A7+7vxb14NpttR2Hc7RweHnz5+9/vTEa+&#10;w4PQi0IvChzHQUoBIQSnjHNa1kIrxTwv8KJWgKjXjbodoHRVVU0tbQHZNA2ChhASBIHjeJbHFgRB&#10;HO+ItrR2u9Vqc3uzHI1GnU4vyzKLaVksZoQgCOFyORdCxN0OQhAiqAGiCAvZcsYC31dKEmIHY+/q&#10;z7dbBQ3+X0f0fxT3vUv/Qkumta/cd4CidxuRdwytf7RNQQaoP+Bw3v2TAeYtZURKfXV57XnueDwm&#10;0AmDpMhzCDGlFECYV2VdlGEQxHFc5VVZVm3blk3TT8rJZOJ0fUYZJlIqc3x8UlTH7733/mg0yota&#10;tLrbHXQ7A9uXy/Py4uLq6OghZ47v+0qL2e1ia2snimLOHc7cIAg2aXZ5Mc2yrNfrfTS0eeCT+Twj&#10;EHR7jhDi/Pz6ww8e7+7uTqfTL774YpPmw37XXjCMMYwxgECoFiFmA35KKYRAI9qmaeq6RhC8k9/4&#10;vmvvwTc3N3XdjkajO69dVTJGMab2QJ1hYjR469aCqhWNEJzzMPLX62Szrtu6ppQzxm3FCyGBQEup&#10;bGZMSmnnZm19AiG0nkaEUJZllvlkqwshgOPgKIr2dvdfvHixWq0YY67HOedSyiRJ0jTd2d5+8OCB&#10;NVIkq7QoirIse70eRBBhCA1SrUhWa0SJ6ziu68qmzTaJ7Tw4jmO/b6fT2WzSoigs9SruhIvFIssy&#10;Smld5Na7Y3toYRgiAI/fnBIEhABNk9Z1jSG01SYAwIKpEELDYb9V7Xq9juPQai273e7h4WEYhptN&#10;ihCK49gyaeu2qUV72Ou5XpC9VfhuNis7zyylHI1GEMLZbGZ1IK7r9vt9rXXcibTWloyllCHkDrhg&#10;w41WqWpxLNaqAiE8ODhACLVSQEzatpVSuq4LELCEUgihUAq81a5IqezzQggZ09qHsi1fC5KxNBcA&#10;AEFYSokQttzapmm63Y4xxkqY/MDFGCt1h5Aty5IRbDuulFJbPkEKTSuMvvvh323ri6q0dSlCyCht&#10;fzBb71n1keM4QRRXVZWkqb3eHMdhIY/j2Io39J2p2EgpIYEQQlui24rIICilVPruUAwhVLcNY8wY&#10;xbmTJkmaJp04pJTaZyqVoZRqYBRQhBNEIEKgrFrGwHeefri7v9WIphY1QABgQAihVEdR99nvX3z+&#10;5eeBH0FikIFtUTI3oBR7w8HhwT1KWbJaZ1nGGNms1mdnZzs7O8vVXMiGMQagjqLIEtfsKmfxXYyx&#10;r7/+GiFUVeXZ2QWhaH93hzIkRPujH/3w2YsX33777c5kx+7Dvvzyy36/u3+4fwAPDh8czmazsi41&#10;MBijMAxny0VVNt/97vfsMdDNzY3rcgSw53lFlh4cHHz00UcYY2CM5zlKmYcPHy6Wm+VyeXt7G0VR&#10;N+7ot4LTqqlubm48x3dd97PPPoMQjsdjy7wtiuKjjz6yV1dd12fn5/aSs6Hx6XTKGBsOh8YYiMBq&#10;tUIIbW1t7e3tdbtdKaVqxdXVVZZlxhghpOd5r14dz+fz6+trz/O2R1sQ1MqAzWbjuD6wQjtE6rqO&#10;e13H8SwUDWOsNZBS4j8uTf//ent3tGrruj++cyGAgNHQZsgRxhhjbQeSMKacGmMMUk1ddzrRYmXK&#10;soyiSGvwlhINGb7jMHHOjbw7/9VaA4QJIX7Ae/24bgshzfTm+M2b11VTlGXuB97O/cnW9nidL19d&#10;fFPBIh77BkrD5eGDfbssdHq9pmnquipk3pZt5Ier1fr++/fjIM7z+4yxbrfXVDXDhHI0GHVP35x9&#10;/vlnw97QLnePHj1qpAjD8ODgoG3b5XL59OnTKIp+85vfvHjx8tNPPz07PT85Ofnoo4+fPn06mUyS&#10;JNEK2I7uer2ez+f2ru04jud55+fnYRjOZrPf/va3toSz1IN3BuN+v3/v3r3r6+umaY6OjvBbEfHr&#10;16/t72S1WvV6vV6vFwSBBeNbqBiEUGoZRdFqtRJCDIfD6+vri4uLNE17vd7W1tZ6vbalnWX2aiPt&#10;f6WNE1NKueMgRMoyOTu/3BpPLEtvOp1KKcfjMUJoZ2dnb2/v7PLMDt3YAsflDpQ6iiKtdZIk9mjJ&#10;roTvetp2dU2SxEY2lsulfYLWjco5d12/bdvb21t7zGfpDPbCKIoCQhiG4ZMnTx49elTlGSHEd726&#10;rs/PLz3PCQJvd3d3uVxuNmlVNVuTHd+Lvvzi2WKxCsPQGMSYgxGP467nyboSvhfeu3d/e7uVUh4d&#10;Pex0Ouv1+jvf+c75+embN29s07uu6+ViHcex42ir0UrTNMtyhNDR0dH11bTf71ZVThn+wQ+/V1dt&#10;07SYsLqun70QCrTDyeTJd3ZnqzPCYdftCNky18nWVdu2YRyFcawBNJBIrZQGAGHuMkKN0nlVNXWT&#10;GoCNMUpLq2ZwHKYULEXud9z5RiKKMccI6H6v8+DhQRAHhCLryqGUb9bpycnZzXxBMAvCTtOI1bJq&#10;6jbbrDiN+vHWoDvmhGMfB0FAKZ3Pl/ZmEQTeB0/e6/U7xiilRC3qs5M30IAwDEXTiqZJkqRtWyXa&#10;OI4JxpxzgmGapvYavjw/BQAcHh4ihEhVZL1Ox3MczHCaJqenp0myNhAcHBz4Uai1VkYHQSSlrluB&#10;AWiEUAYoA2rRAgHu6DgQIISbuo7DLjDks3/44s3xOSVOnldh0PU8z0BkDAzjjssZxsRzXEtOk1IO&#10;RVtVFXOcpqq6w+F6vS6rwmjgck4IYdTxfV8A+Pnz59PpNFmnSimojRJACtDULaPYSqXKstxgM+hF&#10;cRy4jsMoBNo0ZY0QQpCsVnPOnK2tnbS4GA0BQrrfC7a3+nHkNq18/J337x3cn06vn714fnx8zLlz&#10;eHjYjTtJkqdJgiBFCAgpPc8bj8aEsPU6WWXrIAg8xpPlfHl7jrCCUJVV8tGHR59+8qSpUog0ozSM&#10;ovWqPD65SIsWYca4X9WibmQQBACAqqoZJVproGWZpy3V6/UCYX10dBRHzuG93acfvX909HB6efV/&#10;/t0/TKfTpml63b7nxlVVIUgQVHHcKcuaYXa3+mjY6XR29w4oxVXVVqXgnBd5tU4yhPV7j47izgAA&#10;naRZkmZB3Im7fc68QX8ynS4Q5kGEmBOFnTjjVJ74AAAgAElEQVTyvbxIl/MZBAZjvE42Qojr6+vb&#10;2dT1mQGKe2wwGOwe7UJENFJSC2MMghATDBCAGBpoCCaIYIQQBNi8be8Z+BaZCKGWSrRGC4UAZZh7&#10;3Am9ULVqfj1fr1bL2eLmchpSIuumKmq7IUvXmzyvMIb9fr/XHfq+n5VVVlaAUCllWTWikbvb2xBg&#10;Kdss2xwcHFxdXd3c3Ozs7Nl5lTiObffbYm8tP936UbXWUkqjNEIEGGG1EIyx9TpZr9dpmguh8rSA&#10;iDDqECIdxxkOx9Lotm0NbCdbI0zIzc1NWZZpnqAF7HTj9x8/rLJNka56sRP7DBohWg2MQFBhgiAy&#10;q9XKGDza8rqdvh91kyIXQgnRpHlWl3nbttCApmlcTu1sGyakLGsIkYZIGk2ZF8UkzzLRKuY7VdVk&#10;2UWWZYTg0WiYZdl8McvznGKEAFGyIRhqBDHClOGmVYwgjFHbtoFDCQIAAK0lhAgAfaeiAgAAbU/Q&#10;9VtL7x/2xo0xAN61hhAidlus72QqBkJjwB/ZIwAAGgIAwR0E3LLfwR/PsxlDuWsMQgBZ+8Lx8TFQ&#10;RCs0Gow454wypVQQhBggjIjj+a4b8KIoioLUNUK4bto6qauqklox19EAz2ZVXX3VG/SLohJC7O3t&#10;bW9vC6E2m/TsfBVHaDTYIgRsbe3s7+//tviH6XQahJGQ8ptvv6KUjsdbZZULIVpR79+753nOYND3&#10;PHc2m90sagYBoQAgeH55dXZ24nju/UEfwzuJyM38BjNMHThbKcpy5lCEkDaGUur6HnN43TZCyP5g&#10;mCSbuq77g1Hb2potAJBIpcMwFELUjO/v38MY2gaylBJA47oOQshAiAnUea1bwwgNPN91iRCqLkob&#10;5ATSOA5TWkEIHYchhGQjq6a1828WOWsti/YYGwBgC8imEQiBra0d13Wvr69vbm6UMsoAhGnTSoyx&#10;EOr09FxrEEVRkVf2aMYLfHs+vVgs6rJQQiMIgiDQwNRtUxWF47gGKGMAwsRxmQHK6LtzEM75OtmU&#10;103ou0KIuBP6vn9zc/PO2eM4ju/7tof04MFhpxvZ5XS1Ws1ms6at7HbQdjsRAo7jKCU2m41SqtPr&#10;dvs9hMjNbL5eJWEYxnGnrus0yzEiQqgkyaI4dhxHGgAJtTsku2vn/w9p7/kk2ZXdiV37vElfWVm2&#10;qz0wMIOeAcdiOCC5jNjdWO2fKYVWEVrGRkgUd6VZSuSQGGBgGsC0LV+Vlf55c60+3EJzhuQqRCm/&#10;VUV2VvZ77957zvk5xzPRZW+99VZVVWXTUgTzskAEI0wc262qSgFdVLXjOAAC23ZMZZnnedXU5iIz&#10;wYWSxiVBc2ZRaoBQrbVg0vO8bqevJMjKQiltZiJ1I8JQmElikiQIoSAIbJuaSYqJ8XBtxzh1w++S&#10;ewHQCEEDwpiO1JASeds6jmPCCyhGQRAgRCRXQjCEEIZQgdtKX3GulJJaCyE2m43ruo5lY4qkUlpr&#10;4xdNLMvYBQshjPvrbDGfTqfj8bjT6dR1vVgsEELD4dAAR0wKpZRDqOmQDayktTbXilqOsbnSWldN&#10;bVlWnmUIwrZt67pCUJvUEwghRchxHIC0BFprCTFgjFUt2z8Y/uDD9xAGQjBqYSY4YwxC6Pv+bDb9&#10;4svfOq7d6QTTq6tOp/f2u48nO6PhcNjrDfqdbhx3i6z8/DefN01DKeaSub5j2fZqvf7wj3642Ww2&#10;6ebJkyfT6bQsqqIoqqa2bWe1Wr58eTkYuoTgfq9j23STrG2b3ixufvV//urjjz++uLj67LPPbdv+&#10;8z//895wwAUzR7njOyZti1LL8b23342bzz5fLc9s18YUp4u04brf95XQdV32+/3RaPTNN98EQdDv&#10;9xFCrG5s222aOeecNVx5Ok1zjHHohfeP7l9eXiqlBr1hEARhGKZpihDa398PAo8Se7K9W9f1bz79&#10;+zc7iWUTx7W01qxpLM+1CM7KwiQRHB0d7k32jIn3dLnKsixJEqW0aRuEkEYt0u8PfN9XTGmtW84M&#10;09WyLNu2KbWqujXev0IIs4qJhkKIf2n/+53c5h8bMYLvknj/EUfaOE3c/hN46/dmOGlCK2qZdhfa&#10;tqMEJ4S4oV1VldASEPXRxz9/a/n4V7/61SpdDfpjByPecPCdPxZEGGmgCNYKaqUwxtSxAQFMskbU&#10;Na+6sWtrun9vooQoy3Iw7FEfnk5fa6S39vuPn/y7pmFmWGzb9tjbMlMkV1pJIhXhloXzJqWWs304&#10;zjZpNAwQhEm5llyJlnV7nUePHySbzb37R3vbe0mSNFW7WCyqlm026evXJ7PZ7MGDBxhTU7ltjcYQ&#10;oMvL680mzbIsz/OmZsvl8uLiIgxD46NucNHDw8PJZJJl2Xw+NxYDR0dHeZ6bvMAXL14Yh7+iKK6v&#10;r7Ms22w2Ozs7cRzneQ4AMFvQ4eGh53kY46Oju8Z9ihDStO3r16/TLDFJTlrrtuV5XjBmeku1XidK&#10;Ac8LECJt2yJCIUZSq7KsKaVNm5rduGWiYrzfIWHUUUIWVbnarMMwtF235Xw6m43H47ffeWe5XH72&#10;6edhGEINMpN508O+739H7REawbKp0yI3td9wODT+nebBDoJgsVi4jt80zc10/vzZ//TkyZP7D+46&#10;joMQQYhYlsN5LqW0bYdSS0qFEDZDSULpJknOz84oxcPh8NtvT5qm2Z5sIYLH25O6bebLBULo7ceP&#10;kzxZXl//7Ce/EEL83a8/sSxrs0lOjy8xxqcn50VRcS6PDg4nk8nV2SUBeLNc2bZtYSvyI6HFaDTi&#10;nK9WC62141qDwYAQgiHZGo7m8/nuZCcMw+2d7botv/n2qevv/vhnH0KAT05OFotFENp+SLbGfWIh&#10;jaRGWgFZs9p2/LTIIaHUcgEiTGjZ8rJo8rQqyxoDRLDFOa/rtmatH0S2TQHWAvLZ+tqyaBj5SQ4O&#10;jibEFgTj7ckk8H3Hsw2cuV6vhVB5Xt5M57P5erncNExZ1A0DBCEULSGQlmV5c73oR4PJePz48ePT&#10;02OEYNwJq6rKsixLNgjK5Y8+jGJPCAagKor81ckrqPTh/oHkypyJWmvPczzPQxrc3NzMbq6llMNB&#10;LwiCPN0sFouT18daa+J53sHBAcZws1xd3UzzPIu7ndFoQG3LwhYTEkrwZpYmlOScK6kVgEgZOR+m&#10;hEIIldL9rk+w8+3Tbz///Mt33n7H90NK7DKvMcasbgzOYCpCSinClCkNELYcj9qu5diw2+tvjblo&#10;VqtVWZZtw6qqKlmV1WVZlm3dSAi6g35bN1maAgQdz7YtnyBp2QZhlI5Fet1OFDhNXeRpzlgjpQQA&#10;SakBQMNhfzwen13OtAQYS9tBUjWWDXf3Dw73D54/f/Hs2YuLy2vP8yfbE4ysqmoxoloxbFGMoVIC&#10;aM3aVjDZ1g2rWZ0VebFBgIe+JWRdlpsPf/C9X/zxTzDWm3SDMX51/Hp6s86zhnHd62+1HGiBp7NF&#10;mqbdbhdq2bat6/pBEISRx3kNoLJsNBj2Hzy8e7i/l6a5FOrzzz8/PT6TUva6fRNJF3i+UopgCxPH&#10;MDHCyI+jblmWJcb9fhchtNmkjHOC8XS2Kspkvcg1ALv7ewi7jNfrpGoYcCVZr9KWbdab6vr6xnOD&#10;g8OJIpbtOBbF5WmOMERQjYdb2+NhHIcHh/tR7PaGMaLY9R3Hs73Y51BqpCFEJpwZEkQxAghKrRG6&#10;5bMBDQG4BYGFMNMyraXSClOELc+1iIUVacrm9fPTm6ub1c1ytViyhruUzNdrC8EqrwwpFGhMie26&#10;rm351HHdIMS20zQMUaKkcoPQpjwripbzuNvJysLR2nGcs/PTOI6DKDYTvtFotLW1ZYy7D/cPRqNR&#10;HMcYYwy0UkpwDgCAQFmWRS2r3+/7fgghnC8XaZpSbHmeF3e6FiYEW1CDzXK1XC739vZ8312slnVd&#10;A4TmsxuLkrcf3kNNfraZI6hcG0MgIdIOJRhooWmSZmmSSyldL2zbtlISQNTv92vW1nVdFEVTFVVV&#10;2dQCQAFAfd/rdDomgw4htF6vl8ulZ1vdbhdoBKGK4y4hpCxLrXUcxyaybzqdCiU7OKyqKq9yTImW&#10;GiGNIUBQOxbBCECgEDLm3ErfpvoqAJXpcOHtDfvHwO+bBhjCWy7i7Vzj9zKTtNZGA/nmN+APKdAQ&#10;QAwg+oOqRRsOFSXUc32llOU6+aZpSqYVvKgvAAAU4V6vt7uzw8Jws1y1DYMQup5HiY362PhCG4/u&#10;uuW05aPhRCp0fj5L86lWAEKA0Q0EmBCiFdzZ7qxWydOnTx3Hsuy3XdfZ2toyStGqqjabnFLouv7e&#10;3h5j7Pr6+vz8fDjq+767tTW8e/fOixev0vUmzarNZrPZrGazxdtvP/Y8bz6fs4Qx3ji2d3hnn4tW&#10;yI1t2ybkGWPs+65pRZqmYU3ruu5oNGKM5Xl+cXFhzDkZ43Vdv0lNJ4QAoKqqMjJUBdFtELwJDAMK&#10;IZwkieHeE0SlApJxSBDGECINFBBClGVJKSWQcM5NOK1JcTT4qkFl8zznnBtxKaV0MBg4jlOWdZ4V&#10;cbcjhBDiFgcrisIAmGEY2rb99ddfm0TWOweHQghjVpwkyWq1cm0LUwuWRRRFUirf9ZRSUimjDsWY&#10;vJFyNU1DyC153qSRGy+WLMtMwsdms4mi6M7dw/FkWyuRpqkpTIfDoRb6DUXC9/00TSHS+/v7nPMo&#10;irTWaZqu14kQIgxiAECapkYNaB7d5XLpep4QIq/qN875GGPG2OnpqZkRGNS0rus4uK2lbNu2CPVc&#10;HwBgOq66rsMwNCpZ890Moj6ZTDjns9lsMBi0DcNUvEnWlYw1TWOuqrm/WuswDKkltNbr9dogz+ZJ&#10;4JxnWWGSMDudjomb+sNmALwZahg6n6HA1GVFKY2jQErZ1K3v+55j4nmUyTU1/0HzJ6SU/DaCiJnO&#10;05DktdbGmMjsVK7rRlGUZDkhxFANzRhFCmWugNkZDNHAoGemLTcNiWVZECEppWrb35+/mDAnIYTj&#10;2BgDzjlCyHXduq6lklIrx3GwElIDjYDiGmLw/SfvHt0/ZKzRWFKCmQaSccsiCJHp9Prm5hpigCz8&#10;Rz/54Z3Do4P9vaapCEUEgaubS4QQtez5ep4km8PDQ5OC5rrucrW4urqK45AQJLmczWZxpwMAqKqq&#10;bRvGWLdnhaFv2fH21iiMgsXsJggcy/JevnxeVc3B/hEh6JtvToLgb/70Tz8Ow/CLL3776eefUkof&#10;PHwYBOHJ+Rkl9qNHb/3ghz8Mow6E0OTuhqElgfYDH0N09+7d1Wr1X/+P/5Jl2ffeevuDJ9/fbDaX&#10;l1ejwXCTZHVZmZvS7/fNQ/Lo0aMnT56km+z169dJkhwcHCgF+v2+lKYGFXfv3t3Z2YEQer5/fX1t&#10;JAaMMdMATKfTVvBut/vDHz7p9Xq+45dlafqlpmksyyrLCkLouQFnwrZcc75zpilChJC428EYF2XN&#10;mFBKm8ePItrWDecc3LqL//+iQP9z3e8//lFrTSgC+h8OoNvzC2mhBQCAENKwVjJGoaW1JIQAIhuZ&#10;s6aeTCbfe+9hHH94cGf3f/wf/sNqtXYdn1JsiE3muVUKGLsThI2TlmJMIIyojUaj3jq9mc4uIBKc&#10;NZ1OtHtne12s5oubfr8PIVwdrxAkYRhqrZNsbVl2XVZt6xolrTniXx0fAwmiKLq6vFRKebYHAKCQ&#10;AAnOz84+fPLhYNQPAi9ZJeb9dVE7nm+oH57nFUXx1VdfLZdLQsh/9+/+Pcb47t27d+7c6XRumQIG&#10;LJ1MJlrrJEkYY/P5PEkSYztPKZ1MJldXV++///6vf/3rJEk8z1sul2ZXj6LIpO+aWIrZbFbXtdkH&#10;DORr6M3j8dgwpY0XQL/f93y30+m8fPkySRKTgWSQVSllHMfD4XCxWLRtCwAweWkYQ/Xdywxrataa&#10;Hz3PC1zPeGItl8u3Hj12HOfVq1cPHz40QLE5QYxW2cR/9jvdTqcDAEAIOb5nQvWMJX6v10uy9PLy&#10;0jhCm9+b/OSDg4Mvv/zy+fPnQRCY5t+wJ0wNZmwXDMq9WMwZuyXptG1r21FVVYvFSkr5k5/8JI5j&#10;LlqMiNZ6tVy/enU8Xy57vd6773x/OByenlyVZXnncDibzaCFHz58nKa5ibrN89xzL8fj8cHBwdOn&#10;T40TftmUhgrUNCxN09FoZLzosyzr94dV1RBCXNc5Pn7l+c69e0fX19efffbJeLydV8nZ5XHNi47T&#10;e3n8/LOvZ/cfTmyX1oxJrYwUpdPtY+RJBdbrZD5dc66BAGbjV6JinHPGuBA1Z45ne64dxL4fO65r&#10;D4d9hIHr0UeP7xuOjJnmr9frum6AglXZXF3Nzs8uGIcQUJfaCiDOleCKc+45FgYwXW8ur853d7be&#10;fvxotbyZL1aO4xwd7jecmRPNGNEz3gAADE2gSLPL6ysMCW9vWUUWQePxuBPFpjgJwzAMPK31YDCQ&#10;UgrGtdbEiNnOzy+TZM2kGI/HQRRCiBgTBCvH8YBGVdUopbQGrBVSaACAMYIEEGitIYBa6bZqQy+e&#10;3Sz+t//1r66urv/oyY9s2+3EPSEkhNj4dlj49uTmnOdViQgm2BJaIYRkyy3LklpBjLcmWxhj1ook&#10;S5umMdYRr1++mk6nvGmjfjgYxnmW1UUZhb4Stefaoe9Rim2KDcZdV9VitlBa+I4rpS50YUADjKHW&#10;recDy9ZZOuv3wrceHflh/8WLZ7/97TdNLRw7tKiXJs1mXfie3esNlIaMcxsSCCFjbLFYWNgCANiU&#10;pHVeZOlwEEx2J2l+8+jh1sd/8jPPd16+fAEgmq8311ez5bpIslYCajk+JIjVom15UTSE5JhAhGCS&#10;LtJs3uuGjkv7g6jb3Xnw4N5kvPX1V09vbuZCSMEBIQRBrLgKPI9L2TSVlBJBhbCWivm+4/vBYDRe&#10;LBbUoZZD18nK7Fae7V1NrxACkADfI9uTQ8bh5eXy5PQKAEAdbmEolC5ultPZwrIcoThrGJcNZw1n&#10;5WgYuxSPBr2tYWc5v3Jt6EyGjmcVddG2ZdTxqWNx1QIMkYYm7MiYnCBsbE0x1ECbE0MjraGUimBX&#10;SimVxgBb2KWEYkA1A6cn59PLm8vTiyItkIKSSd4yidoyq5XtAGT5nmM20yzLhFLEcuqq1SqjtoUx&#10;EULlWeF53tZ4vF6vmeBmem22p5vV4vXr12+/864pxfb29gy0aygrpkSDELZlIaVEADZNoyQ3x4Mp&#10;Z/v9flGVi8XCPP/ufB4EAaIUIk0JigO/F0ez1bwuCowhY22e1L3Ib+ocAbmzM3Ac27VpVRSOY+Eg&#10;tCxvk+bXV9PZPBEK+vFIKM3aGmIipazyIl1v8jQVvOVMY8i01hjjbre7vb19dX1xM5sBAAy1oy7K&#10;um4NMFIUhUHJTNColDIMfQjHAMEsS6TkDaeu7xVVCTTQQAGgbNvCGFoWMSEQGmhToGqtlZIAKK0B&#10;xAhhAKDSAJjqXJsu+Y1qFyoAFUAQEfwd/CsBUBJoDQH5jiH2D1Rn0zBDKME/FCVIG/6zwZghpTYE&#10;UEqZZflyUUAFECIaIMNgz7JstlzEcezYdpqmp5t0PB41TcMafnTvbhh1+oORke6nRfn85bOq5kop&#10;CABAwHGp7/vEstOimGyNPU+Y03q9yrtd13XdJEn8IHRcL0kyzrnlEqWU0MILPcJIb9gDUkEl16tN&#10;UxXvvfd9qHWapmma9nq9pqmS9WZ6fdntdiFQYRQC4HU6XYwRhKDTce7du7fZrJRScRx7nsdaoZXa&#10;Go6n06vpdHpwcLC9PZnP5/3+YDwee57HudxsVmmehWGoEXx1cuxa9v7+PqXUNKuQYLPdcy4VF7wV&#10;i/k63SScS0IsamGgESV0tDUoiow3LWuqthW9XtwbdqTkUmpzTwkhBg4ylYcEOs9zrqQXBr7vt4LL&#10;Rud5zqWwqE0w1QhGUdS2jUhzocDx8SlCZDToO46zmKVt3YwGQ4QQ1PLOwR65e+fs8sKcrEoJggBQ&#10;gBDMuQJStW1DKcUYt6xWStQ1a1sOIVBAN0xWZUOwZTjGpdau626PR0opREnHd9NsgzHE5NbIhBCi&#10;qSY2yVe5G7ij4QhgtFotAACMseVy2e0PhFBKqeUybRs+GAw4l47jxJ1umqZGbGzGduZV1y2llFIt&#10;hLi6unIcpz8YSQVMK25ZFnVcLYVBX6NO3Ov1XNc1KcGmizM1iiHvGSS22+2+iTiq6zoMYtMxmjb7&#10;NgvNsqGncafX7/eFEIyx6fUMATzo941/geCctTXQ0qIWJYi3+g0mZj7KcAg1BEoKqRWmxLIszrkE&#10;gHMuhALA6CxY0PGklIRYACCttJLAaIvIrX4SSAh917UpNagv/e76YIyLqjKpv0EY5GXFOUcQWoQq&#10;rc0WBCGUUhbF7RGsIDAuX0IIpbX6TsRLMTKPhyFUAwAwRJwzxw+klEpIdTumQYaRvkmSptHEJhhD&#10;ggkkSEgWx84HT94FQEjVcsGoTQhBABBi2c+fvfz8yy8ggU/ef//hw4e7kx0AgBIMSVXWpWM5vUEX&#10;W/jF82dXV1edTqeqqtVq5bnu40ePup24aRoMUbpJdnf3x+MtLoUQotvtOK4VhN4Pf/jE9ey6Lk9P&#10;T5zU8j2rZiVjrDfsnp+fDvrD3d3J69eXn3769Oho//tPPhhPtqMoIoREUbxcLn/zyWdhGPf623t7&#10;e23LJZCEoH6/+9Of/oQxBhWwqRXHsYmiNF3BoD/Mk8zU9Kvlsm35w4d7g8HA9/3Fzez09Nwo/G+u&#10;p6aTGY/Hdd1eXFwgBMqyLMsyjuPJZLJerzljGCGbWghAIXhZFk3T9Hq9u3fvvP32267rGtj28vLy&#10;5cuXAAAIEWPccwPLslzXr+vatp225U3TOI5X5nlRZv3BaNAfxR21WCy4VE3TaIC01mVZ3vLqlTEH&#10;+Rf3wG+e8N9ven9/ovr7v78lJ+vbDD8AMYRIQQCV4c9LBbjjEQghdezJZHJ0d9+y8Go9U1yEkZ8W&#10;C8cjP/vFj4oy/Y//838qy9p3QgSQZBJjDDXSENyuEaiklC0XhMJOr3Pvwb29w0n2bEZsFIRBlnEn&#10;pJ2tOOj7B0e7ZpIFIUQA30znGCKjqRatsLpekVQUOFHgJuu1avXNfGrb9sMHj+u6hlpnWdaWDauZ&#10;a3vr9XrYH1ZFmef5wcFBXbVMcGxZp6eno9Go3+97nhcEwXq1GQ5Ge3sHf//3f18UxXq9/vKLp2be&#10;oZQaDreUAnVdm8FHURQY4/fe6/m+67o+QiRN83feeY9zeXZ2dnR09Omnv+33++adxtpgf38fQnhy&#10;cqK19jzP8zzDVzJN72K5zIvCsqxOt2u6/aqqOOes5XXVYGJ4HFAIUVSl67oNa7kUru8ZhS3GGCGb&#10;UltqjYmlIS7r0uyWWVokm8yxLAihULoqyuPTs+3t7Xfee7dq6k8++eRnP/vZ/fv30zTt9favr69v&#10;bm7SLK/r2gsDbFHFueM4Ozs7tm1nWbZer5umSZIky7I46lrUKfKKEjsXtRDKcbx79x48ffrll19+&#10;2ev1HNszIzzLcuK4Syk2FBiEEMYkCOzJZMcMkc3W50fh9mjro48+Sov813/3NxJAP4w2abFYJZ1O&#10;n3P5l3/5V0dHR5vF5ubm5v33P9BCX1xfTCa7g27vaP/OYrFINulqmXz99df/5t/+63v37s3n87Oz&#10;s/V6fX1x/eTJ9xdoNksys/+bmcKjR486cW8+X/aH3ZubVdMWo9Fwkyxn86lQPE3T45Pn1MFR7E3n&#10;Z60oMcUQg6ZtXS/gTAGEIEJh1FWCJunsZr6wLZ9ACwDUtg2rGcAoDkIv9Ebjoe1Rz7GD0CNmzg5h&#10;miWWa/u+X6TZ559/jjGBELZtKwWs8lZrTJDv2F2KNRcAQkQgVFxhCCVQgjPHpgAorVjd5Lt74729&#10;nSzLqqroduNxZ2BiBUTLtJBGGpZWFaVUI6iUyrINQggBaHab+XyuhGRSDEbDbtxBUJvHcnt721gC&#10;Edfxl8tlnpVB6Dle4LqeVgAT4nt+XdcKcM8LlBQIYvydZBwAC0KIMNAKmkNOCj3qjaqiOXl1cvzq&#10;uNvte16wmq9evzo9ODhwHMdxPIwhb7gZszHJ2oZJrj0PQEQgRjVvJYAQCEyATS2lFKRwPNkGCCkh&#10;AADvPXn/rfYR0NqC2CJodn31+sVLCCSFEULAtkjgeq5jM9ZsFqvVeum57hsuXFPlURRJqcsq73Si&#10;Dz98d7A1COPgZz//Uac/Or9YzGYzxhilrqjlcpEAAByXEIQZF6YygxhoKQACEAKhBVRaSO64dDDo&#10;ANhm6RJh9fGf/JxQ+Nknn0gANEAvXhy3reZCQ0C0Qqt1hpEFAAJIOw6J4oAQbNmINTiOgycfvHvv&#10;/l3Psy4uzyzLOjk5OTk5sW3XcwPgIiFUluZS8TAMy7oGAIzH47quV+vEtu3tyRbQKC9SIVmv3wmC&#10;YL1Ympp4OruxbJtQhCnZnWzfOXqwXMzOLm6mN2ulQNPCIAg8L6iqyuSYlVWGCCzyWkne78cOwd3Y&#10;74Q+BrzMlxgDL3CxhSH1AQJhFFSsATYEUGkITHKOVAohjZBDEFIAaq2VAkgDoIGSUkkNBcDQdi3b&#10;tT2k0XKRvHrx7dnx2fnxpRYqsH2CcJaXWkgEcMka1/YItSCE1LKY0EgpbLmuZWmtGW/yonaVcn0f&#10;A7TarC+uLjnnk/HY8FscxyGUAgTLLH9dvr5z98iAPN1ebFARA1oaHhpCqC0LIYTnuEIIwdVisSir&#10;yoQrAgAGg4HneetVYoo/3/ertmGs7XY7+/t7WZZlqxVCiDOOIOx4tm7bZDYf9GMEQ8k5Y6zX67l+&#10;qIVqmHx9fLFaF0JBISHCBGHMZZMk6+lsVrcVa1vTvvZ6lu/7rKmDIHAcy/VsIQShCEFiXFuNdqWq&#10;qvV6bVPLcRwDW1FKhRDG3TTuRm1bO46jgYy6HaUUYwIqqQ3JWJsJi4bQsJUBAEADqZRSUOnvkif+&#10;gMN8y3CGb/Dh2yb21u/qDwjPv1+j/PXntEUAACAASURBVLdw4N+vbzQ0BlyAMeFSZNt2XQMEQey6&#10;cdwZDYa+75+dnX377fm1e/348eO4153N0ouLOSEgikKzfFzXvXPnrh/FlzezPKt9L+z3+5DcqpiM&#10;TeJ0OjVW1avV+uDgAMFz27YDPwIAKK193zc0WgAA58osEK01pbhqascZCsEWi+y3v/00z/N+f9jt&#10;xkWRUYqP7h4mScI5B0BTSsykvK7Lx48fWjbphBGluK5bztvVasU5tyiNomh7e+f165eG4LrZbAz0&#10;Z1mWEGXb8pcvXz14cO9g7yCKorooGWMAKNPhIIQ0paZHYm1TFqKqC621FJK3te3atm07rhWG/mx2&#10;laYFhAAhsL29fXh4eHJy8uLFK2OI5TiOKYmMBniTpWaq4nme4zhVVRmA1/f92WwGya2wnxDi+0GS&#10;bDDGSZLsbI/feeedL8UXhsjqWKQbd1aLpda6KSuEUKcTUUyY4IjgUpVAKaMNw5QIIZumkUK/6Rgt&#10;y3mjZbVtu65bjKHZkA1oXFWgE7pZljmOFwSBojQIAmPwY2yozKDh5ubarL6yLC8vL40hStM0WVr5&#10;fi2lJoSYSgVRy8jCTacqpfQ8jzFWlrVlEc5F0zSe581mM9OFGggdSOMcJQkhBhxIksQMRAxWr7U2&#10;zsxSysVi4brucDgsikIK1QpJsLXZbGzb9oPgTVxQmqZhGLpBYDzYx+Nx2/C2bQ0J0GCkEELz4VmW&#10;mfR1s/Tkd4HASilDRjWYvOvanHMIgdCqaVuMkOKl4zhRGLwxuTAEEwNwmWmI+dpvfjQNjCE6mh3A&#10;kBpM7WUAc855w1oIoeDSiMzNhFEjGATBG6MvQimEMM/zqqpsz5VSOq5vVpkZKBBCNptNGAYIA801&#10;QsB0y5iQuNsxyDwiEBKICEAc2ti6e/9OXmeUYl4zLZVUvOVtw9qyykejwY//6EePHj0aDoeb1aqu&#10;ay4YJrDbiyVTfuDmefa7F8/TdAMBVW2epmnR7QIA0jS7c+ewKDLHcSDUo9Fgk2ZtWwMELYvcvXtn&#10;tDXIsqRtG8eljDVFnhjKWFHk29tbCOvhaDAYeptN9fLViyAO4jj+8Y9/nCQJhDDPy7LUbZOcnZ0P&#10;h6OwE0OoZ9fT58+fY0hs2xYtD/1gpmdVVXW7XUPTCIJgOBxenF8RYr0Ji4YQXl1dzac35vIalbgZ&#10;qbx69YpzQwQAZoF8/fXXDx/dN3RQ83CamVqv1zNWwLu7E9d1TXD6fL48Oztr23YwGCRJ2jRNlhau&#10;625vW0EQlGWNECKYQggtx06v09U66XQ63f6g0+lYjpumuTE5ZIwZMouZnpiH7f9DA/zPnBr/jfdj&#10;fDt1xZgQalsWARhpqCACeVnlVRXEAcYYAb1/Z/unP/+jolotls5wONxsVtTX2moVav/kX330+uTV&#10;Z7/5nKuW3GLFNhNSaw2kUlBCYHIuAACCSyZV+/SbpxUrLZe0gmmkw25Ut9V8PndsO4oiRAhQCiG8&#10;vb2dp7lSYNgb1mXju8HZ69Pdyd69R/fO1Hn/w6ECshWsE8ZlWcZR1DQNQVgLvVqsMcCu6/YG/bpu&#10;DWTq+25/tB1F0Xw+NzxezvmdO3d+8YtfVFV1cnJiiG9VVRmfBQDAarUxO4ax7jMMsl//+tfb29v9&#10;ft9xnCRJnj592uv1bNvudDqe50kpTbtIKc2yrN/v7+7uzmYz27aHw6HBQs0RZkBaw7jebDamLY/j&#10;eLlchmFY13VeZL7vcymUUlEUGa94s32ZPdOwIRBCUmtDAGnb1vDqldJN0yohpJSGWxoEgVHmX11d&#10;nbw+Pjo66vV65tPeeeedx48f/+3f/u1sPjXK5IODA9d1jaRlNpsZbNn3/TAMm6Yxm5v5ZGNtvbe3&#10;t7OzY+Ziw+HwenqptTbHjZTcdPVN0xj02Pd9M0AUQhwfH29tbe3u7rquf351+fzZS8dxGBNawTCI&#10;V8sNQuTVy9O//7vPZtdTy3Icx9vfPzw5OXv69On+3oFx9jLH3+np6X/+q/+yf7Bn8pCNQnswGJyf&#10;nxtuoKEjXVxcmEsNgM6yjFBUluV4+23boU+ffqmB7PWj9z54RyrWHcRZ5ewM7rUtwwR3u30lYdWI&#10;9SrZrKu3Hm0hiBkTlu3b1IuizrA/Mq4HxpPCcii1ILGQyUzJ8xwhIKVs6ipL0oPd/aZpn/3uped5&#10;vh/yVrBWcgbDoGdR37ED6GDORMuZEcLs7e2GgSclxwQy1lCM2rrKks1ksp1l6Wq1zvIkSdemQjAM&#10;NSMLp9Tq90ZlUTte4HlBVZR1WZn9YbFYrJcrxth4NEAIRYGPEIIEDwYDc8iSKOoUeWVZTq874EoC&#10;jcwkWClgWz7ASAgJIVIayJYpoKFGCAAlFSaECaGUhgqErocBvjq/ur64+uVHv3RdHypY5sVqvhgO&#10;hyb7BGPkBi5jrZQqiALP8yBGbdtatmO4dpRQx/UtjLhgQrRSQ0ytlrcmxYEg0NSlErwpCselUewG&#10;IRVc7WxtFXlqIQsTmCTrssxZVRk0Q0imlGqaxnXC4WgEISnrGmK0vb1tuVZ3MEzS/OTs7Muvnl9P&#10;Nxj7CBPbthzHi6IojkOItBAMW5aUEmPStjWEQCFgERtCQG3IuQpjp6yq5Wbxp3/2syB0//qvf5Wl&#10;teN4F5fTquHd7haikmDpeHFR8uV64/v+3t5elq7rutRS+57/p//6l3fu7D14eE8I8de/+q+r1Wow&#10;GKyXG0rtXneouNIaIs2BkgDoqqo837ddzxSFZhnbrr/ZbIRW3W7H2BFBgqu2qeva2Px2B90kSd7/&#10;4Pth3Pmbv/n1F19+kxeiE8Wcac+NptOr6+t5EFidbhBG9no9B5r14vDdR4e2RTBSomlsGyGCMUGA&#10;INuhFGCFIAAKY8iUEkoAhCg1flcQYoQQ4kxAiJUCrBWe40GIm7YJgw7SduhFBOEXL16dHZ+dnpzf&#10;XN8UWelaNsVWsikQhARhwYTWUksFgMQE+Z5r2bYAkLfM2E3FcRyGftvyTZpbjqeUevvtd+q6vrme&#10;cn4xHA6ff/NNFEX94cAE0tZVtV6vTTW5s7OzWCwsi3LOEIZRHPb7fUop1koIgYA2nUlVVVIps9o3&#10;mw1EEABFHWqaBKEFhlrydjwarBbzi/PzwKUUkzStLYtKzqnWrK58b0AokkIjRDzPp5aXbrLzk9Pz&#10;8znE1PMjDVEQREVZFkWWppumERhDirBtW2Vebg17TVNhpJRsh4Oe59jr5SLwbilnxrwn3SRCCM5E&#10;XQqtq63tLgAAYpSXhe1aQRQamiJEutPpdHq9lrH1OuOcA6i4aLWWXHAsIdIQAqyR0gpCCAFCSgoN&#10;FELwO3ozUMrU1t/5i2CilNKSU4qlAkaM17D6uyZYQwiVEggBBTSC8Du7aawVRBhIKTEAkECEEJBa&#10;KwAhghAarNa2aVFXySa7d28kOIzdAWP8Zj4bDPp+4I223FW6Wa4Wk91JXVdVVY3H48Fg+PHHH//n&#10;v/rfv/rqq6KuOp3O48ePB1sjgzj1ej1CSMsZsSilNIgCYlOhZbfbvbm56fX7XLSn52cQwizLXNcv&#10;66RuuZTStonneUIIg1hYlnV2ftqJYzroN03ruXa/25GKX19dDAYD33EbWnY6Hc93fN9XSlVFBoBS&#10;SrWSP7u4KooijrvD4Wiz2UiusrRw7E0YBN24x1p2fnphxius4VrD66uby+tLIWRd12maEkz7oyGE&#10;kEBkNLoIIY84knHfsQFEZVPFQahFprVGkDas3Wzau3fvSCmTpNjdHQvJgdKPHj4QXO7v7n377XOl&#10;lDk+TRdn6hVIsGVZ29vbvu+b0bixwMGW3aYZq4RSoChqy8KdTqfT6VZFvlqtTk9PHzx4MBwOy7KM&#10;Aq/f7zuWzXhzc3NjBLxxHBqplRR6Ort58eIFtjDGlhISITgajRAk5mvUdV2WOWON1L7n2FbjaoCq&#10;sl4sEq2lobcBoFMpuGg9NyqLmlIKEVlvEiklE1xrPZvNDMncdV2l5XqzkkobMvCDBw9mN4s0TQ8O&#10;7jiOI6SilOZVZcZJcRwvN4khVhljGKWU6zpSyixJfd/3fMfQ5KSUTdMCAIa9rta6qCqtNUAIUwoQ&#10;ajmv2xZj3HJu2vi2aZgQWZ5jjAEGdVHd8p+ldF33jWWg6YQl0IQQ23Zt2+50I8PrzvPc0JGMys4Q&#10;sJVSlk201pjAW5KYQIwxy7FNM+k4DmMtpdR1PUII51xCCJVMksSmVhiGWkoAgABAakWRrQAyBbRh&#10;lJi8E/Wdsx3n3LRSWmvbvR2dGON0w1uGGFmWhZF68/U0guZyEYveBslAaFkWsS1RFqquzZfU+tbL&#10;/Q0PvCiKOA5dhOqqalvO+Nr3fYiJWae2S2zP4VIiBB4+emT7tC0UVxxAQS1LM+T5bpGXg0FvMpns&#10;7u46tpeXmQRSaAExaJsWIWTbTqfTOX39lDEGId6sN8NOPwzj1XKzWCx8x/3is992u10v9LrdruPZ&#10;pERtq1arda/XMdULJHgy2u0MoratqyLlvE3TdDab1axcrG/GW5ODO7tF9cL1nen06ubm5q233jK6&#10;XM4khABj8rtvX+7vHY22ugirKIqOj497nT5CKA4iQojjWj//6Kdfff7V/v6+TS2lgOC346qqqra2&#10;tsqyfP7t78IwbFvu+6EhDVkuXSwWQRC1LXcca29vpyxLIYRBUdqGN/VGaSGEmM02SimlZBzHH374&#10;4Wg00kASQk5Ozy8vL6uq8n1/MBjmeZ4mueM4AMLLy+umEW+99RbQUEkNAMrSvNftRHF3NlvM58uy&#10;are3t6nj2rbtekGvN1htsqIoESQEk7KqjHT//+Xrnx2Y/tP3/GGHrLSU4NbLTSolRqPJ3YdHru9U&#10;TZ7k6fnF8eX1VRBHZZs9/d0Xdx/u+SGgrtzkU+rSvF41Ii/Kzb27D//tv//z09Pj9TIzqd3mpld1&#10;SzykpEIIac2l0hYFcSes63KZzGwHOC4SSrzz3rtB4JVV0fCWKwEIwqCybZe31fRyOr+Zp5vs9NV5&#10;sgaP702G/dGkv8tKsbrZfPrb33T63b2D3bbgVVXlmzz0fWDb/e6g3x2wmg16gzzP5zcLIeXr45P3&#10;33//8PDeJ598YmgCBNP5bHF5ednr9U5PzxljCJLJ9q7ZYw1v2bKIEGw6nf7gBx/s7u4ul8tXr149&#10;ffo0TTdvvfVWmm7m85uiyA4PDynFYegfHh6alWvErmbPN1CwcSA3jDnDl3n06FHg+5043mw2EMLV&#10;asUYGwz7lk3vP7g32hp+8sknxp/PsAVZ0xpnMhNs7ofBdz4UrdFvEwIxJkrpqqrNhun7nvnri8Vi&#10;uV4xwZ9+8y1CaLVJvn32PAx9DcHV1RWl9Je//OX29vbZ2Zlt21y0nuclSXJ8fDydTrXWg9EwydIg&#10;CBhjhhXlur4QqixLjLFR3CgFjPngfP4HPOco6poRUhAEX3zxhTm+/+Iv/uLm5ubtt9/O83w+n8e9&#10;LlcySbKyrG9u5py3EJOmYUKA/Z0xhPDq/Mq2XQjQ+dnF9773vR/+4EPOeb87mM1mFFu+y+bz+Xw2&#10;Y4whDHd3d82hfHh46Lr+crlu29rzvCItPM8L3AADTIglJc/TbJMs8jz9v0R778F93/eXy7kXuDs7&#10;k9OzVxcXF3fv3j24u/3Nsy+FUBhCpZCFbQhpHPUJcUK//7Of/rFWKA57bcsNH6SuS4MktW19fT0j&#10;FBjHPgyBEGK5XMZBGARBHlSDwXa/O57PFvNp5js+hBhBG0ikFGpbHkUuhNAPvNVqMeh3Pv7lz3/5&#10;i59zzi8uztIsqYoSIJ2mm8FgcP/B3d6yZ250w1iSJACA6XQKAGjbFgLguu7Ozn4Y+lrIljXpJmma&#10;RnJRVA1rqrqut7aGnU5HCUmozUXKiHAt6kch2dnZHQwGrutijCRrfT9knGNiKQlNIqpWRggIEEII&#10;IKGEmcdoppDSUAOCiI2s09dnf/mf/helwA8+/JBASzC+u7N35/BIaAExVkpqIFSjNFTnl+d1XQ+H&#10;Q2LZbdsiUiCEHNcvyrq4KnjLyirPszLqhG+99b0oClar1fHxiZZsf2/HIdjzHdeyvp1eLObTOPSl&#10;aIRg1IJaYyl5ulk1Vd3tdczB0GIchPGgO2BSYgBsagOIqe0JKS/Op89evHjx+oxQD2Er6sSUeHXF&#10;m4YhBAhFEGqhkRCMSyFkA6CGWlZlo/ja6EWHg+7s5hIT9Wd/9vGPf/rB5198YrteFwWXl/Oi5BqS&#10;m3lS1YJQR8MWY2rbNiHIIrjIgR+421v997//9h//4kcA8pOTV19++eXJ65P79x96XsC5xMhCiNRt&#10;CQAwsN5yOW8atndwNJ1OTengOZ4QAtS11tqznaptmrK+TJMyyxvOMMa+7wWhRSnc29vp9Xrr9Xq1&#10;WrUt9xzXwmRnezvdbGbX82Hfp5Q0VQpBBWS1O+rdOTzYGkaCNW3dECSg1o7ttpxJ1jJZN4L7nciy&#10;SMsZ5y2kmFBMMMaYmCpHcYChBQDCCFHXlQxQag17MdCWatDxs/Ob69nZ2dl6layWy7KoCUJtrRTi&#10;bc0IIdS1ELWAVBIAgIhCWEKkEFYQMakaLhgTV9c3nmsb8KqqGoSAUHI4HKabRCmVJNlkMvHDwMwR&#10;x+Px9c2MtwwoYYadJofTDDi/QzL1aDRar5fpJgmCwLFtQgi1LELIbDZr27ZhraEvGv8GhAGBAUKg&#10;yNKyyn3PsW0Ktfac0WQ8tixrPB7HHV9hUVR523LXs+pGnJ4eX5zPbmYLRNwgjBElZo6VF2lRZjbF&#10;/U43S1MAQKcTlWVRFhnnbeC79+8dffD9d25u5mm2gUpT2yUQNWVFCLRtaipUw/o2NKQsy4wMWAjx&#10;Zl4oFQcAhGGYZRUXgjGBMSa2pVSlIZIaYKT+gZUM/0lE4x8WIuCfjOHfkJzNS2lTGah/BBT//ucY&#10;7RTUACEENQQaQQgQgpRYTSPaWjZcDAaD6fV6uVzZtmvgtdFweHR0lKbpcrOOoujBo4d5nvOWmZu7&#10;u7v79OnT4+MziM8ub2Y7OzuTyeSNgVDV1LZtz2Yzo559/vz5D77/gZH79no9Su2mqYIg0PoW3YLo&#10;1nqHUpplSZqmjkV93w8CD0JIKY2iuG3b09PTJEkwxjWltm0PR31jqmwUnhhDIYSUmhDLtt0giCzL&#10;CYKoaRrX9U2Hhm7tlz1jJX18fFxU5Xh7RwilFWBMrFYbIVin0xkM+xahlmW1bd22rQFRtdaOZYch&#10;3CQphFoJIaRoGYgj13Xt169fh5HTH/R833dtJwzDxXxZVZUJeDb+JQAAw9qybbs3HBiCpUluNMlb&#10;BlhwXTeKqHlzVUlCim63izGu68a40WKMw8hHCEnBJEEOtQAAnThmnC9nc4zpOk22RtujwdC1nXWy&#10;abmM45hLURRFWVacSSMZNZeurmsz2I6iqBOHAADbvrVQUkoioAISGOF0t9s3NpgIIQgw47WylUFx&#10;wzBs2tr3/U63BwAIw9jzPKCRafAGg8F6tUEIuZatEayqykhtDQggJfA822DIGOOqKIMgAFAZV8lb&#10;EF5rM5Vr+K2K1ZQCZVkaFMK27bIsAQBmhZr+9g2HwuAMZgkb/YLv+6YJ5JwDgIxXmQFyTXVrGHee&#10;54Fbb4VbSe0bGzMp9Bvk1nS8bdOYJ/kNvVlIbpQCnHMIbtHjN4Ct0Wq+kfSbm/JmdXPOmRRMcMNI&#10;dBwHY2RGz1praluWZSmpzW+UUib3aJ1sjB7KtNNvspEN7GxUygbfNpJUgwK9IaUbIYPW2nWcVrRA&#10;ImwRhJCQrVDy8fceI4y5aAlBGgGMYdNUlmO7ngMh9Lygrksjc5Va2K7V1k0cdT3bs4g1u1mcn59r&#10;rR3X7feJkrAsSyXk1eX00YN7FxcXdV1rBMu6KMtyvV6alIG6rr96+kWabfzIf/bsm929yWg0sAiU&#10;ko9Go263yzlfzldZvrl7787F5VlRZGHoz2bT8XhU1/Wk14+iqCmAdERZbM7Pz/uDCEC9tbX13rvv&#10;fv30273JDlD64uJCK2WSz9q2fevR4zzPnz9/3jSNRngwGHz00UfPnj27vr7e3t6u61uIbLlcDvsD&#10;pdSdO3eMtbWR75qLib5z2T0+eb29vW3ijjqdzv3790ajUdu26/V6vV4//eZrQzIycTXmcTXEsTRN&#10;F4vFZrNBEBtlOIRAStnr9RAil9dXQojpfBYE0WhrWynw4tWr8/MLpZSQ0vTnxozg/7nv/Re9/mlv&#10;rJSiFANETVrYKl0N8t54914AnZj7+0ej337526vpdSubi+npl99+9tEf/0DUjVScMc2BRQRhsqJX&#10;6L0P3v/4X/3iP/z3/5GLxnGCfJN3oq7r2UwKIZhSyg9soZgQyrHsMAz7g6Bied2kNqWSi+vrm6ap&#10;NILUBlmRR1EsgXQ8+4MffgA4mF7d9KJvF7OlS9woio6PT54/f+G7QSfqnp+cJau12TGklI5Nfd+P&#10;oki0oq7ryXhycHDwve99DyGUJnnbttfXl8anqm3bxWIxmUyklJ9++mnTsE6nk+d5mqar1SqO4ziO&#10;jWzkzp07y+Xyd7/7nfFZMLEFAACDZ96/f99E8m5tbVmW1e12oygy25Sh4RRFYZhBq9VqtVodHh4G&#10;QWD2vWfPnnEudnd3jZqsqmtMkJkwDgaDXq93enoKABiNRkVRdDqdk5MTk71qvMe1VGbVW5aFIGZS&#10;mLZTSpnneRAE4/G4bZuqqkwMB0FIKWXAcMdxXr58ORz2zXe7uLj49ttvjSU1hJDQSAjR7XZ7vV5R&#10;FAihNE2bpplMJrZt17JljPl+aOw5wjAsisLkFPi+3+v1DM5sttxOp2NsKSml9+/fN6OlPM9/85vf&#10;SMF7vd7R0VGSJMby+uLiwoTtCSEIpWXVWIhSYgkhqrIWQgyHQ4SQmRQYWtb29vbl5aVhKWogXc95&#10;9uyZ4WsAAH76058CANbrtWURMzkNgmBvb280GjEhGGubpiXEcl13Nls4nnt6euI4VlMDapGiKKo6&#10;Xy5tAEVdMMdFCFqUUAn1vTuPmgb04oGQpK5ax/bPz8+N/kJKjjHWWq5Wm02ysCy83iwty9oajizL&#10;Xq9vRCucQRAF/c26CPz+ZLT36tmZ7wVtJYlFpOBKrruDfhAEUnKlhOt69+/fzYv02999nSVLEw1Q&#10;13WeZZyzqin7/X5/NFRKvXjxgjGGKVVKKQm2t7dNvoBNHcFVURSLxSL0XMumnU6HEMKalnPO23q1&#10;Ws3nSyHEaDDY3t4GACwWM4RxFEVkvDXp/N+UvdmTXdt9HrbmPQ9n7BmNxnSBO5KiKJIiNVi2S4pd&#10;SegnP7gqlUrlIf9XKlWJK5VnWbai2BJFXVIc7wUIXEw9nu4+8573mvOwgCtFdhynH1ANdPcpnNNn&#10;r/37ft+U5wYCY1SAMEbEGKGUJpAAi6CG2gI38bpmBPcqQ2uVkIQQ5yXs264qy6ODwyCIPEqRJZTQ&#10;sqxm2+1gPEAUvVNLAYQweHv6+vziwvd9zDzpCqaMRYR0HV+tNh4O6rouyyob5q/fzrI4Pr84PXv7&#10;JkuCB/eOgeL7u5M/+MH30jjO8uRwb7fYLCnGGIFiu+6bljGGIUrTdLlcFmXNGNvbP/SjsO36Xohe&#10;2sl4f7Uprq5nZ7PLIIzDKO8F8LwwjlOIKZfacCUtb/raaimUQohqY5SUCEFgVNc1vG36vh0N0vmq&#10;1UD97u9+59vf+e3fPH+22VaMhhen19uiRzgyFhmt4yiCiNV1B7FMYxeioIaj9OHD+wd7u4dH0xdf&#10;PX396sWbN29ubuaT8TQM49n5TbWtIaBN2QIDgiBglOZZEgbUWNgL29ad53lJ5EMAqqIMgsD3WLEp&#10;r65nTdVyIQgioe8TwvI88UNQVdssiYvt8uryfLm4xdYEQcAo3G4WV1czjEAcMSH6yWR3b2c0HsWD&#10;PI78oK5rwTstBYCGC2Fa1SsplESM+kngBUxo0fU98SkkiEAMAcKQYMwAANJY3iuMsbXY90MaUWBR&#10;ua6fP/v162cXp6eXm9UGITSZTAIaSwyqomSMWQykNABoCyDCRFsJAGJRgBhFhGLKIEQWCmWAAdZC&#10;UFaNw7c9l2Ho11VFEB1Pdqq6cAYV0DSe52mjHYnhbiF937v8emPMcDgyWkkp+7611guZVxTFfD4f&#10;T4ZRFELXiAu0NtICXRQFY0wDGwQBRqjvW4BZGPplUfRtF3q+kP3h/sHDhw/2dnaMMZ5H18X6+nbR&#10;Cd7WvQVlVbanp5frVaUt9LyAEEUMcnXqjq4fjUZA2SyJoziMokCrrmvL0WhwfHS4vztJ4+inp29l&#10;3/nMU6IHCGdpPBwOtZB9L4BRBnhuMDXGHB4e+r5f163WMk1T8F63LKUkhGGM3QGKMUYYqPeRJG7S&#10;NfDdyAshABC4uioLLQR/57l6PwprlxFtrQXQuvor+z4F2tp3EfFfjybG5aE5lbWLwHk3AEEIEQQI&#10;WGc0xgBhygjvxGq1Gae7XctvLzdJErmwSojweDIdTyZffPHFyzcvHz16RH3aNBXo4Nuzt+eXZ17A&#10;7mS7SpnL2U1d15eX57u7u1ESjwYjZWTXNQgBSrFQfLo7eXt+NhgOttstJBhCmGWDbVnOZjMhBMZY&#10;SE0BMsBqa8IwPDg4QMCW241jRTDGTVNrrX3fY4z6vudMm6tNUVUVYyyKgjRNoyS5uLho25Zh1rS9&#10;uL4x1mKEwjDGmAJgLEB+EDRtW1VV2/HziytnVg+j5LPPPlssFmdnbyEAeZ4KJbdlMRzkLlAQAMCV&#10;BphobTvetnUrBRe8lxIEPgli+uTJh8yjXd/u7+4Ao5fz2yCIGGOCS0ppGkdOybZe9ohgp+lNksgj&#10;WEqxWm+224IxOhqN3iVLRWld17yX1lrGmNa9Q19CCIRg3/O6rAKPEuI1VV0Wrp7B6/uOUiKEFFJS&#10;6nVd9+Kr3yRZGgaxe2c6RROl1PNY226TJBkMMwiwS1+31roI5TD0fd9vu7rjvbbao0wpFfqRMtYA&#10;KJVuul4orVTXt51SqsFtlMQOKZbsFAAAIABJREFUNmhlBvmQYCKEaKqSIDga5nVVtHW1WNyWZb3Z&#10;rq0BAKOeS0opY8x1qgkh+pYHgZfEYZIkW0Zub2+11m3Lg4BprQkEhJAN751AGgAAtGWYio5DA5CF&#10;xpjlfO4xFnietRZaG3geMEYI4SYet52hFBNCPJ9aYAlFxgIEMYSQYUQR1EKul8u62DoEQlGEEKKU&#10;UOq5y82xrE5TqrW2VmhjnBiMMA8Y6xZkjqxwkyVCSBrd8Z5y5lHmioUghAZYraRRuhfKtVa4KDI3&#10;fFigjTVCya7rjH1Xk+68JE4O7YZFhJCwSilVd+/sA0KIXnDnSnUnydfAHryXyAohXBWng9l+GLhP&#10;CCFxkhhjrIWOmvZ8T0pZVSXzsBcQQvDdu3eE5AYAA9/VLBugrdUYE8oIpVhqZY1kjEENlFIQIz+M&#10;MPKMgc+/evni5cskzPu+l1z1DedSaKmurmcfffwEM1q1rYGgLEshe8+nUnHndZzNrkej0XhnfHZ2&#10;8eLFi0cf3Ds8PIjiIB3Ee74nup4xNp/PmU8fPnwgpRKyT9O4LEsIoRJytVqFIRgNJ9tt9fzZi0cP&#10;7wKoJhP/D3/v95/++gvKsNXgdn5TbLe+7+dJenMzw7/1refPn2+r0gsDAsGTRw+t0m1VT6fTOI4H&#10;g9F2u729vnE7heFweHh4+POf/9xaxhgDxnqxhxBqqvrt6zdxHKdpenNzM5/PHz9+9Pjx4/F4vFgs&#10;HVJ6/fp14AUuvblrOiWMUirPh2maE8J2d/dd6gTvBSGEUsw5L4ri8PAQYbbebOfzZdU2J3fvD4bj&#10;p09/c3p+XtcN9RjDlDGGCO373vXD///6+Pvum//PbyaEQOjuZAAiu9msX7z4TRDTJA8s0pPd0Xe/&#10;/9uz6+tnL56fPl/8+ukvjh+MJjtpVXXGKAmUFLbutl1XZVn2B3/0vZ/97Gc//fHTk6PEiyiXvRAK&#10;EkgIEqKnAijdJyy02txe30Ckell7PgyT8Or82kDj+6EwEmLYi85CQBDxWSCE4q0EBnznd7+HLHr1&#10;1atRPjrcP2rrrtwUl5eXT548OXt7Wqs6y1Jrbbndruar8Xjct93l5eXNzk0QBOPhxPf97373u1dX&#10;V+fn5zs7kzTN+76HABVFMRiMHj78oGmaX/ziF13Lv/nNb9Z1vd1uKcM7uxPRifFwuDudir7/zdOn&#10;CKE8z0Pf39/fN0olcUwIkZxrKaG1PmOMING3vu9PRoM28KLAc+YRa63o264hkndvbmZnZ2eDLAt9&#10;tlwuALB3797NsgwAW5ZbgmDoe6Hv5Xn+/e9/L01Tz/P+/M//3Bg1Hg9Hg6FD5l+9enl6eupRAgBq&#10;pMQUEwuNBV3dCK2csejy8tJFfmLsmnJIGMdubxsEvtRKSt22xZ07d7QFV1fXEGKI0e3t7WCYWWvz&#10;Qf7o8QfUIzc3NwZYjDEEmFHi5VFVVV3bAwvDIBJcOrEJAMCh98FgcHLv+E//9E9PT98Mh8OyLN25&#10;FwTBp59+Sgix1hCCu7b51a9+hTG8c+eOe5Vc0ZTnBUIo5nm8L6I4YYw5w7Pv+/fv359Op4SQsixP&#10;T08//uijBw8e+AGD0APQKC2qosQYv3n1GgDwrW996/7Jvf/wV395cnJSVe+K610R8enpadu2k8mo&#10;aArf93Z398/O3nqUaalQ6GutKaUffvgxY8hAcXl1BhDFiAGNT8+u4mQwyrOmKuvNVdupxc3m5nre&#10;tv070yxBg8EgjHwpNMJACjsaDMfjcRJGEOI8HlpjjLY+9TebolhXx0eu7m1prbYaGKOEsBRByRuL&#10;rOtGNsb0ffvFFxfPvvhyOBxOJjtxHENAgdXAYmthHKVZOry6ms1mZ74fWmv/8Pf+sVvNbLfbKEqc&#10;U+Pt29eS6qOjoyRJhBBd2zjO4+RBroXsmvZmvtTWMkKo5yNCq6bF/+O/+udJknAhGfMhxE3Tucxk&#10;Y4HWxlqEIYSYQIiMseZ926HsedM00ALBRVPVi/myqRtgrTa27zoAgRDyzZu3p+enSRpZCKTkxhg/&#10;8LIsa/umqMsgjLzAI4RJo27n89nsuut6AGDPleeF+WBotN2st6dvTxWX4+FQcn47mxWrRVUWASWB&#10;z/q2qattniTL5Xy92lxfXxebrRDCaGu0vr25Xa62SZI8evSBlLpuO84lRERp8sWXz3/x6y9Xq/rk&#10;wUOtcdX2fhD1QgMAMEFJGu/sTNI0YRR7gVeVddM1vO+FEEooYHWaRp5PMDbrzeIHP/j2P/qj359d&#10;Xd7c3s6uri/Ob69vN9ZSKeFyXVqAsnQEIDbWQmAJxXmW3Lt398GDe3s70+12e/r21c/+9ifzxTyO&#10;Umvs8fH9KEy+/PVvmpoz5tVVixGmlGy3W8670WiYZenFxaXoeZYkcRRarRHUEAGj5Xq13KyWfd8F&#10;PsuzLI5Cz/fCkFFqsyy5c7AvpZhdXBgpsjjwGLq+WljdJpH3yccPHj08efL4weMHJ4zCplz7DFur&#10;u7YBRrulPiLEWMC12hYlJGjv6DCIYy4l8ZlBkHpe4PmM+ghQra2SVktEAM3ScRaNMKBXF7f//i9+&#10;9G/+9N/+7edfvPrqti47hgjFrG9lXTdGGcY8AjGlDACLEPY8BiE0Rjv2AGOMCGa+RynVRispLYBh&#10;4COMHYgKwzBJUiG4M9FVVS2latvGWpOmadd3SimEcRAE9+7fJ4wAA8uq9P3w6OjIGrNczjfrtVLC&#10;KMU5l5ILITzGhBBSSWPMe8BsGWNe4Hddt1zOu64jCGVpihBilFmjEEJ7+/thEGxWm6ury8vLq5ev&#10;Xt0sF3Xd39wsTt9ezK6W63XfC2ANgBh1XWesybLUY1SIPvD9PI1Fz5MwyuKIUewzsjMZ3793MhoO&#10;7t87ZhT/7Cc/kbwPfN9nDFjjM6/cbhGCCCHf9xBBbdNZAJ2Va7lcvnz5sqpqQqjvewgRgNGm2LZ9&#10;J4SxCCgj8lH25OOHkBjEIMIGYeT8VBZop3M27+t5IYTwPyorAu+8we8wLqWUEuamWK21fdf9bB3I&#10;+Xp2ge8gL4AQMvdLhwgjhC2yFiKIMaJaG0K85Xzzf/67zwfpIAyz9XK9WXOEbJZlcZzEcYQxAcDe&#10;3txut5s0TbUxHvXatv3JT37qbGwQImNtkqS3tzdnZ7fnF5cAaNfcEATB69evXRLM+dnF/v7+vXv3&#10;hBB1WWujrmY3NzerIGCEEKUVY4x5FGOcxBEhhLdtWRZt23qeNxqN276DAObDQeAHFgKjdd20CKK6&#10;aVfLVVk1ggtt7fx2MZtdz65v19sGQfDkyZOu7xeLJec8TlKl9Hq7WcyXdVtHYbTeboAFk51pmmac&#10;i9FomKYZhjiKoyiKheBVWQFgnUHXFUErIeumYV6Q5XmSJDvTwWS643tsb39/dnVxfrGg9J3fMghC&#10;xlhdNy6P0FmVrLV+4Od5PhgMHNVTFEXb91EU7ezsWGs3mw0hhFHPIRYnCbbWDAb5dDr1GBU9553K&#10;8ySJoygKKMWe5ykl3R5BSgkAnIzH2lijNCaEUWaMlS4hljHf9z3Pq+q6aeo0zZIkCfxQay2ExBgn&#10;SWKt5pxrI1erlXv9+667mS26prEWGWOKouraFlhQVhXvhVKyqfv9g93hYORytlwN73a7dbhrMBhK&#10;KReL5fnZ+XyxXK855xwYpY0FAAghyrLU2nie13UaQmOMds7w7XYrhKQUM8a01ggCh89dgJa11kWe&#10;5nk+Ho+7rttut23XOjbbMduONrlz587O7q4QklJa16XjXtzCzuFJCJCjQ7Ms09q0bVuWhZNffu2X&#10;C4LQBU07RAsA+JoNxhhzLgAAnudhjLnoHanueZ41Gn5dQmas1hojHEURANbJsKWU1hgppTteqCO6&#10;nb4DGPs+ydlJyp0kEkLkNpLvRyUCEeq6rut7x0I7FogQQilzuWvWWguhSwm21hoLnCIGY+yeESYY&#10;AKCVckNbmqZBECqjOedSaYAApiiMAqUl89g//eM/EqpF1G3qbds37wuZtVtkIPxujHHpKVmaBX4M&#10;LDq/uPrFz35RVc14PCnLCkFECPEY7Xred83u7q7n+3VdU4+God91rat3IsR1zNxGUUCZF8fRy5dn&#10;Zbm21jZ10/W9NnYwzDEGlLDttiiLsmnqJEnCKGCM5XkeRclXz19aYzEhGBFr1CBPKUGb1ebx48dt&#10;22KINpstxrhtWkLIxx99JITI0uzzzz93kdphEBwdHf34x389m10HQVDX9Xg82dvb22627+JLIHQQ&#10;tyyLk5MTZ1f3PC9N081mkyTJeDJyMbyffPJpEIS/+c2zzz//XGvtGL+u6zjnDqW0bbder0ejcdu2&#10;V1ez8XjsIPft7dz3fd/3N5sNRsgPg7qqP/jgAz+KrLVhFK9Wq/PLK621M/5CiKSUXAilFMb/MAfr&#10;/wlr/xMKo6+/5+u/ujsReIdz//4jWAShUhpACBD0WGAx6HgLsMmHqUFyUy78kE12R/tHu5DqV29v&#10;mvb28cePteYWWEysBbrjnRS9lHL/4KDv+i+//AIBbJQxFvqex2VPKLLAAAAs0AeHu7u7U2PUi6+e&#10;Nk213W43yzXF9OjwmGJmtOlEDxESXJRFbTRAAGulgQUIofFkcvf47sm9k8lkNBwPe96/ev1ykA8E&#10;50LwzWo1GQ+fPHkcBP5gkPddF4bRZDKOong4GLZtG0eJOzYQQnk+MMYAC9q2BQB++OGHjx49apom&#10;8MPf//3fPzo62t3dxRiVZYkR9jzPZbxHUeScDoSQyWTiTL9uvrq+vk7TdDqdXl5eCiFcdwDn3CmE&#10;nWIliqKTk5MHDx74vv/ll1+u1+vf/u3fLspCCL63t08IcokYLg9/sVhACMMoRBgw5knFKWHGqiRK&#10;xuNxnudKquVigQkOgjCJEyVl3TRRFEsp26YZTyYAgO126zZ6bpcnBHdpDovFYjQccs55/85BiRBa&#10;r9YIIQvsV1991fVtWZZ93+d5vre3izHW2lBKAYCccwBgURTAuoQLt3PHX3d6SSnKskzSWGtdFNsX&#10;L15Ya5um+eqrN13XaK0//vhjIfhf/MVf5Fm23W593+u6bm9vzxjzy1/+0lobx4mU0gIAIZRK1VWl&#10;tXaufte95FzWi8XCY8zNcnEcT6dTKcVyuXR68gcPHnzve99TSn318itrbZ5nbg0qhLi5uXnx4sVm&#10;swkC/3Yx931vZ3dnsVg8/uCxNtoaU1YVwTiO4jgKpVKXFxdxlPBOLFfb1e0WIx9ZGgZZV/HlskzC&#10;KMsHSnCpJLSGMOxRYqwxSmKC4yQajYajfJAkGaO+taCpuuvr+WZd1FW7XmzGo50PH394fnbheR6j&#10;VEhBKJpMxoSgyc50NBq5Pi0hZFXVbdN1rRBcI0QgIF0vur6DABoLJpOp5/nL5QohFEfpdDp1Pt6m&#10;aRDCURRlWba7uwOsCQI/CILDw8O93T0heF3VAMA4SSG0QoqmbbfbjVSq6/ur2Qz/d//yj8MoclW+&#10;XMqqboyxCGGMMAQIY0YIMcr2Xdu3neC8bRre9X3bbdbrYrNdLZfL2+Xl+cVyvUYIeX4AAJBK7+7u&#10;1HX9+U9/8uiDh1EcOskW80gUhfkg93zfGJ2k2Xg0SbJUSlW3NYAAIQIhaVoupBRcDocD3/PyJGGE&#10;jtIsiYMsDoHRBBlgZNtUvOuuLi/Wy6UWumtbxvwsy7M0931fai0ln0ymxsDz86uOK48FUkPO9Y9+&#10;/JOyto8+uJ8Ndr748kWaDiEk2hjCKEQQIksZxYQYA4y2bdtsN1urtJZKSWmMyvM08HBZrO7dO/jj&#10;P/knlOIXL191vTg9vVqtagu8vrfbsm1bASHte15VTRyFSRwPR4OTO0eDPO3adnZ5tV6tORdSyNAL&#10;0yRPo+G9u/fXy+Li/Go8ngIDu6a31jBGKcKDPJ2MRz7zirIwWmdpsrc/GY3yJA4IAsCoQRaPBmkY&#10;MI8hCI3WAgHbdyVv6zyNQkpvZ5ez81NG4CALEZQfPT7+3u9849vf+vSzTx4P0niQxdgYjEAcMEpx&#10;1/SCC20BJgwgTIOAK91ywa1JhsPBdEdZ03JOAx8RijGh2MOIQUsQYAT5jMbTwT7n5umvXvwv//P/&#10;+r//6//rq+dXoudxEOdphjHWxgKEJJdtK5RQSqosTQLPxxACCxilCCIMQBxGBEFgDLSWEUIINkYb&#10;rTBGXAhCKSEYExJHMSEEExrHCQBwW27dPcNa0zSNkCIIAgCR53mHR3fiNNHK+kEgpT44OLDWvHr1&#10;8uL8vCi2CEDfZ7s7O/fu3fMYzfNMG9V1bV1XbdswxuI4ioJICWm0iaO4KourqyvOeZzEjPlZPjAW&#10;vHjx/PTs4vr6+vWbt2VVb7bVZlNdzurNRgNoCcUYI6OtNrrvdZZEd+/eCXwv9D2fecV6jawJfA8j&#10;oCRnFKVJlCahNfLO0eH89uZ6NgvDYDgYxFEoudxuNpTgNE0oIXEceX5AKM7yPAyDs8vL+XLRtr02&#10;5u3puYWAEFYUxWa7rpuaEKa0MVbt7I0fPDpGxCKiIbIQIQgtQI4KthDCd4bgd9OHawZ2Y7DDtNAY&#10;Y6Gz+yJKKaFYCC4kN0a/H5eBA8DuA0KIIIIQQoAQgpQQYAECGEEELQIAQIAwohCQJM6LTfPzn/3C&#10;I0EU5byVWks/DG9vF6vlqq5ra8GHH364f7Dfdn3POwBhHCdhFEktp7vTMIq2ZTkdTZIo6bkYDrPx&#10;ZDAcDp3Mkno+ZV6W554fPHzwyFhbVXWxLZqqury4UkZnWTIYjRAm2+3GWtu2DcZ4f28XY8wIuXPn&#10;OE+TMIoAQrPbm77rMKNd081ub7eb7aaskjgRWl9drlreMcr8MEqThAuFCdFaQkh2dnfPzi+ePT+v&#10;6m2apxjhTbnVWmsLtNYAYYRcDUPjeV4YRkWxhQgOBrnv+0IJCCGljFIGICy3ZV03UmnP84bjUeD7&#10;FgAIEeeibRsLgFR8NEp83zPA8F6sVuvZbNZU9c50ujOdKikIJZ7HKCGB72OEEURCiqIoEADDQb6z&#10;u3N5ebHZlFKKsqzchEQpBdBqra0yjJBiu12tmsAHH3300SDPMIJWaQjszu6ukyRsNpu+76Moquqm&#10;bVtltBCCC5nneT4YGq0hQtbauqk8jw2HIze/UkowcogMAgD6vu/7rmlajBGEsO84I1RIpZRxUVXD&#10;4fDTTz97+PDhYDjMh4OubQCwEEAhpEeIFGKzWQneZ0kWhWGepcCaXnDOewsApQZAgBCgjCIILDAQ&#10;AYrJwcE+QrrruVJyPB4zTNqmIRjmaRpHYZYkzrsbhiGl1In3HDBmjMVxvN1ub27WShqMIaUkz3PH&#10;+kIIP/300yRN3759E0VhGIZZlkEIur6jlGitKSWYYCmF1sb3fc9jcRz1XSeFwBhbY5yq01rTda21&#10;RmtljTVKcymckpkQQiDGCDFKgbW96N0/+r4PrDHGaG2sBdroXnAEoed7Flq3mtLGEEKMtQ4kCymF&#10;lMYqAK2FwFijjbYACCGdYJIQovW7UtO2bZ3BlTLGORdSpmkax3EQBFVdYYwhJkpr5nkAQYSwOyWM&#10;MQi9kzrb97VqmBCEkJCyblptrB8ECJG2afuul0pqo5SWCIGub3Z2J9/7/neE6hCxzs4qJfd9ZoGR&#10;ShBM+r4nhCEEldIQQkQIJX7XiraVP//Zz9+eXzx89Ojhw0fz+eLm5nY8Ht09uXtweGCtEVLESbxc&#10;LSFCjGKMCUJYKZ3lw6Zpl8ul74fL9ebw4IiLvmlbpY2USghRFOWPfvQjpfXR4Z3hcAgs7Ps+TbMw&#10;DMtiO8jy6WTn1198sVgslVDAAin63d3p3u7uYj4Pg+Cb3/jG/Ob2V7/8Mgx8n7K6qh4/fhKGYdvU&#10;NzfXURQ3TZPnidJyPr+FAA4GOQC27/udneloOJ7P50VRuKsPQnh2dh5FcRj4jiOK49j1wZydnh/u&#10;H/7+7/3Bgwf3f/L5T/7yP/yVkhpYyHtxsH+Y5YOu66uqVkrzXloLxqPx2enp6zevPY8x5imlrm+u&#10;g8BnHpvPbxHCWZpVVaWBNcYeHBwMBsNnz57NF0tKKURISWOABRAghJ2L4b8cAP9nPjHvCOG/C0J3&#10;m1kMoVaaMO+dip8gC7SFejTJ4tTnqhFaaKB29nYOjg6Ubd68nU13h0madLxz+WrGKIdS4jie7uwt&#10;5+uXL04tMHGUFFURxYG1lhAMgCHIHt853N/fGY8HVpvNalmXVdv1aZJ/93d+d5iP27bHGFuLKGR5&#10;kvvEJxDFYYIhghau1yslJETg/OLszenr7XYdx+Fqtfzo4ycff/K4bsrhaHDv/knfN2kap0nCGHtw&#10;74Hv+VmcKil/+fNfLubzi8ur9Xp9cXGeZen+wcH+/t53v/vde/dOdnZ2P/jggyxL/cCrqpJQ7AIg&#10;eddlWcp5v1jMP/zwyd27x9aavu+aptZaffrpJ8PhIM+z09O3xuhPPvm4KLbGaIwR573LBGmaGmOU&#10;pgnn/d27x3t7u13XVlU5GORHR4dNXV1dXsRRVGzXvO+yNPFD3/OYMVoIboxGEBweHj55/MjzvNVy&#10;YbWGwGolHz64v1outsU2T7O+66qyGI2Gn336mdSS9/xgf78qS4KwNYYg7Fo/uq53iS1932d53nZd&#10;VVWUMYywUqrtOkLpdDrpuq5uqs1m4ywP9+6dPHr0aDgcuYZXhJCUqm1bBFFVVRaYnd0dl+rfNNV2&#10;uxkMBhDCpqnDMLx370Rr/fjxB8Zopfh4PEIQ3Dk6evr06fX19SjPMIRRGN45PBoNh4LzX33xJYRo&#10;OBwqpZTSGGOlBEAgDALf98IopIyu1itC8OnpWwtsz3sL7De++Y35Yr4znR4fHx8cHCglJpPxp59+&#10;cnNz/Wd/9m/Oz06tMYzS7WabZlkQBLe3t+v1GmMshDw5vrterb56/tViPv/0k0/Wm21RFrzvJ+Mx&#10;hEBw2TbNern2/agqmqpsgcbDfIyhl8ZDq9HOdO/+yYO7d4+ffPA4TSOCYdtW2/UKADMaDqbT8e50&#10;EvoBIQwjWhXV2zdni5uV1WA0nIRhtFysy7I8uXu3bRsAbJLElGGtVJxEe3t7aZKcvjk7P79EkCpl&#10;IKQAECE174S1ECEsuEQIc2W2m4pSfzKeNk23mq8CL/jwyYe+5ysplotF37VaSWDNIE8tgk3XLRfL&#10;i4vz1Wp1cnLv448/JpR0fZfng529ncFweHNze3N7u9kWxlr8P/33P0QIA4CaphFCIYx5L40xUmhX&#10;dialqqpqs96WVeG8WMYYjLCUsms7SukgGyRJsrO3F0URgAgh1HPBAl9IdX55FgSeC0CnlEolmq71&#10;fR8TIrWCmHh+kGTpcDTKsswLgrbj1gDBBQDWGjPIEoKQT6lWwmrBMIoCNh5mO6NhGPhZEiFggdFS&#10;6iiMXGbyZDzd290VQhJCBVeDwahuu55LYGEYJU3LvSB89vzlweHuP/2T/+rzv/0VZX6UJIhSbazn&#10;MQCAEFxrSwiFAHEuuq6FBsRx4jMvSdIsSaBVRbk6urPzL/7FfxvHwatXrxbz9YvnrxH0snwaxUMA&#10;qe9Fk/FunKQAwCAIptPJwcFe4DEp+vnt7XazcctsAOD+9GB/70grEMfZaDS9vVl2HW+bvmtbwWXP&#10;O0Lwwf7+3t4OhEAqrpUYDJIooH1XIqBHwwRatZhfasm17Pu2RMBAoIFVjAIIdJ7EUvRtVfmMHO1P&#10;7x7vnxzvHR/t3ruzr2RTlSuj+er2drtarpcLjCAEgHOhlKa+z6hvLGh60fRcWcC1GU0no51dDW2v&#10;FSIEYTyaTAgm1kBgEcE+hET0oK7Er37+9F//b//Hn//Zj+Y3tUdBmvjWQM4lQpRiSikjhCopGaNJ&#10;HHmel8UxQkhKIaVkjHqEAmCDIHA8JAIQE4IANO/tQ+8Mb0oppSCAdV0DABBCq8267zklZDweZVle&#10;FNswCsMwdMra4Wg0mowRJKPxqKnbMAyiKNhut3VVFEUBjN5sNov5vGmawPcnk4nne86fxhjz/ABC&#10;yPm7zDpKqRJKCJ4kyXA4LMpSSMG5LJsaIhJEUZINDo6OV+tSK6i09BiilHEuAQCexzBGJ/eOv/HZ&#10;J8d3DpfL26auCSbA6HJbGC2NEkL2RgljVeCRyWR4fHTn6dMvtZLDwWBvb6epGwhhHMVJHKdpRikh&#10;BGulMaXGgvV6XVRVGIZRGDHGyrJhjDp9Y8d7oTVhTEgpND863r9zvKstJwxCaKELtgF/B4C1+fsA&#10;+O8MwF+XIDmO1wkq3xFNnDujnRtqjf07XfTfB8AYY4SwC5PFwBkrILAIQYIQUhJg7J2fzn75y2e3&#10;s3K1XPetjMLY9wPOhRBiuSiKYmuBjePI8zxrQRgFjHqO3AjDcLPebLeFUaaq6tVmnee5seD29qZt&#10;2zzPF8uVO8qWi9Xp27fX17eMeflg2PVdWRTUY1prQmkQBPP5Kgi8LM3jJBoNh33fKyHSNG2bumlb&#10;SGnX94RSTKhUqm47AFEUp4SwKM6Ojg6l1kVRcaGMscPR+ODwiHl+09Sr7XaxWGqjB8MsCIJNUWzL&#10;ouu41LKq6jCOgjBgvhf64Waz4ZzXdVPXldYmSWJg4Wq1dJnGi8XCaO2KQzElXMii2GpryqLsux5h&#10;Umw3xtq6rtu2RRh5PgMWWWvbupdKrFbL6+vrnnOXnEQIMdoopaRShJA0TaMoCuNosVh4HkUIhmHs&#10;+37f91mWUUbiOK6rquvawAsm08GD+/d3JqOb66u6rjxKKaUd793jJElCCDXG9FxUVZVmWZ7nCBNj&#10;jNJGCIEwbttWSMEYY+xdP6QQQkoF3gv4LdAYY4TcrQlAhDCmBFGjgZCu/U91XV8UBcYoTbPhcNj3&#10;fdc2WuuubZbL5XRnCiHc2dl1hHPf9waAMAyjIEqzDAJgAWCEaWscIBwOhn3fN00TBF7biratP3ry&#10;IaW0qkqnJf66u8hlIA8GAyfrQgg5YjPPc9+nQvROsVzXtUuo7rrus88+C6P4iy++AABQSrVWUkoA&#10;gSPYv+ZzKGVuB+B5nlbCDdI7AAAgAElEQVTKEb9OZAHeJ0Q4hYUDk1wKKeU7FwN45/ZECAH0DjNQ&#10;SglGxhitlPtfQQgJwowxz/ccia21poQAAOD7xDsAACGYUoowctcyAEAr83VxkVLaGOPy52ezGYQw&#10;SVLP8wCEvu87n7ZjdI19Jwbp+94Y66hghBBjnnumjqTFGAsp39mVlXJuQIyJEGJbldYabXXT1VIJ&#10;qcTJvbsffvyY+UgqASGQkhOCtZaYYACsEBxBpJQhhECIEEKE0uV6cz1bvHp5mg2GP/zhD7/1W98e&#10;Dkeex+q6lkqutmsIYD4a5sNBGEda6/3Dg9nsKgx8jDFjfpbn89vlarkejycQ4aZp4iT2mMcoC6N4&#10;PJoQQjfrNULo9M1bCPF0MnHRQQih69lMSnGwf9g0dVEWLkMojqP9/T1CcFVVZ2dnjx994DpOx+Mx&#10;AtDzvPv3708mE0rI4eGh1obzDljrcn2C0B8ORnmeb7dFXdeL+aJtWxdo13Xd4eFhFEWz2ezDJ48/&#10;+uij73znO9PpdDabWWuPj4+fPHmS5/mrV69fvXrpmEDnftxsNpTRw8ND50Gdzxe+74dh2LatVFJK&#10;WZZV3/cuhsBpRpq6UUoB7N78uG6a9XqzKQveCwOAq+Q17yIhkNb6P1Yx/ycB8H8G/X79YwAAiP7h&#10;lwgi1gKEXS8XgAQZoJu+UoBnwzgbJL1qldVCCojgd77zO6enr4uyePjoQc9bCwyABkIoBSeUaaXG&#10;o92PP/5ECjm7mhljozDEGAGoCSZS8TDwj+/eGWQphIBRgiC6e3zyT/7oH3/vd77X1t3f/PVP16vN&#10;7fXNqxcvn/36mRYmDuKmbKui4r3wGcuzzBjNRW+BPTjcH42HlJIgYMNRTj3a9+2d46PRcPDi5YvN&#10;an3/3r3b+W2e5wf7B4LzNM22m2KxWGBCOefL5XK1WhVFeX19/etf/fqLL754+/bUyUHzPL+5ubm6&#10;uprP51rrNE6Gw6Hv+69fvzbGuDwgAMB6vTbGnJ2dud3Wz372MwDAJ5984vLtfd8fjUbOH+tuHBDC&#10;6+vr2Ww2m83m8zlj7OHDh84w/OrVq6oqr66uXOO6AdZZWLuu0VrleY4xWq/Xl5cX19fXgvcIwcvL&#10;q6Zpvv3tbxutV8uVBWA0Gn33O989uXf/7Zs3kss7x3dub2/b9l39NabE6ZiMMRhj3/edkKSp66Io&#10;2qZx+Qtd12GMGGNC8K+9xHVdKaV2d/fiOD46unP37t3pdCeO4zRJd3Z2MMFOyDMajTBGb9++res6&#10;jHxr7bNnz+I42tnZuXfvZLFYuE7NQZ4/fvzY87xf/OIXGEIp5cOHD7Msc53wy9Xa/RastYTSruuM&#10;1nEcSy4uLi5czIQxxomJXJWpa2N+9uzZ7c2t7/t5njqD99/8zd8sl0uXYbHZbMqynEwmcZJord31&#10;u16vwzBM0wxBVJQFBJAy+tPPfwIQ2N/fd1llvO/n82XfcYxoW3d9L4eDiZZwuyqlBH3TR1EspQqD&#10;0PNo37fGKARBksT37x/fu3dvPBoxj0EI24bPZteXF7PNplBcA4A8L2DM8xjr+97z6J3jo7Oz07Zt&#10;8jzf39/3g+DycnZxPivLxkLUdwIAAgFyomMEEGNeFMWUkk1R9r3YborFfJnng+l0t65qY/SDBw8o&#10;pRCBpnFlyJ4QvCxLY23TNEpIjAnGKEmSNE0xJlVVAQitthaYm9vbru/9MDg8OsL/w7/6r7XRSpm+&#10;740BwFqtrdaaUs/3fY95EEAIAaPU8wLP8zUw7qzp2vb25hYAECcppu/yQtbrlVKSMuqqPrdFcX09&#10;8xiL02QwGBirpVIAAExIGMVKa60NRCiK4iwfDIfjIPDzfIAplEJYo7VSRnJglEdRwKgUzdHe7snd&#10;w8CjgU8JRa++eqGkHGYDz/M9z4/C+MWLl/P5YjSenJ6eIYT3j47unTyI46RuO2shIbST/fnlxZ/8&#10;83/WNP3l1Q0mLE4SpYwFBmDIPA9TapUV3DRVv1lv67JAEBJEKGYEU5/SslpnSfjD/+af7e1Nnj79&#10;1fNnz9+eXkDABLcQMm0pwgxCAhHS2gAI4jgOfJ/33XI5l5xneWqMde5tpawWsKl514m7dx90bf/0&#10;6W8kl5QQjLFS0kiVRNHe3h5jZLVarjcrBJUQTZ6Hd+8eZll0c3Px5s3ztt12XWWtyPPkztHBg/t3&#10;ju/sHx5MD/f3Ht17sL+ze3S0O8pTI/uu3WKoxqMYKN63VeBhhlFZbKTgoe9jhLmUFkA/TABATcvn&#10;y03V8qYXDZdeGOzcuUMCr+47FvpJlhKPtk0TsCAKIgBJWbRvXl389V/99N/923//13/58+26joM0&#10;CiIlTd9JYDAhLMuyOIkxwcYaLniWppPxOAzDJIq01lVZiK5PoigMAq00JYQSTCn2KUUYQgOUlEZr&#10;FzUNrH0/9lEAEWUewiQI/TAM/cCjjAIIuehdXSomVGvtB8FwPCKYRXHUd1wpSQnGGBKEF4tF4LHB&#10;YJDEYRxHs6tZXdd1U3ddBwCIoigIfc/z+7aPozTwg/Vq1bYtwTTN8p2dXYhwnKRJmodRxKWSWhHq&#10;ca4uLm+5MBiRJEmjKImiaDqd7u3t3Lt3crC/g4D1PYoARAA0dV1XpeCdVsIogTDM0yjL0zj0dnan&#10;oe8/e/a0Kra86xmhq+VK8D6K46apCSHTnanvB2VZGQC4kG44xRhv1puyrIPA9zwfAMg8BqDV1vQ9&#10;Z4wJJU7uH+8fjC1UhEEADUQQIWTh10VH1tj3YMOBg/cZV477BRC4iAAIIUL4XZ0y570Q70zAjmN6&#10;XyD8TpmJ8NciT+SEjhBbA6FB7qsQEkp8a+BXz1+/fX0ONAQAp1GWxBkXwveDtus514iAbVEslksu&#10;uFaK96Lr+21R1FUjhdxut13XY0jjOAEQeh7r+m4+X7Z9z4XAiFRl1Tbtzc2y67vhaBInaVNX89sb&#10;+B54ZHk2Go2Kqmjaxmjj+SyOwjAMQ99XSp2fnS6WSz8MR5MJJbRp+yRJN9vy9qYYT0eci7ppR6Mx&#10;8/3hYEgoXcyXZVU3bRdGkecFXuCFYXRwtBeniVRSG5MP8+FgsHd4CICtu9ZpgzmXXdu6eSWOI611&#10;33dSSoRwEEZaaWPs/sHBzu5enCRBEEot+p5DALueE0LCKEQIxmHYdA1CUArZNq2SJomTIIjc5GGM&#10;IpiGQRAnMaVUSNG2De97QjBC2BjTta0SMvQDBKEfRAAAF86pBHf5EEkSTyfTO3eOBnleFtuvXjxX&#10;SlJC2q6+nS8Io5RRY21RlF3fh2GEEJLSQIjiJMmyzA+Cvu8hQnEcl1XBPGKNVUojhLqu67t3rlEI&#10;oQbGWGuAqdveAEMxIchjxIMQaW0wItaaqmmqprq5nnHOXdI7BNbzvDSJgyAYj0fGmCRNhOAY4aqq&#10;2qaFGEGIMMFaG8pYGEbQKTMt8AghCPmMNVUFgf32t37rBz/4ft93y+XSjf4uvMoZJaIo+ta3vt22&#10;HaXk674fB/6dfI4yCgBo29Y5XXd2drI8r+taSlHXlWvj9IPADYhfx4EgDDFGTq3stiEO9DpZsgO3&#10;73dUyFrrchvdpkpy6R4NIeRRihFSRgMACHqHFTAhlFCEMEQQYuSOTRd/xShzANgFf3ie5/nMLci+&#10;BiEQIHfJG2OMsVpriglGGLsKJYyFEJti6w4NSqkFgEsppXIi5KZpOBeOl3YbMXfyuGdEKdXGWAiB&#10;tZ7nufcAIRQhpI0RghtgoiT2A6a0nO5MPvvmJ9SDQvUIOQcNVEpihNzRhRERQmmtAYBCiPWmuLq8&#10;KTfNp5/+1v7BobWg65qub7uuBQBMd6cA2Lenp198+XxTrA4ODw4PDhFGCACMyPsaONw0LaX0wYOH&#10;xtr5fMmYH0Vxy7lUKopj32MAmOVytVpvLIBt07oCOIRQ33VSyuPj4/v374dBuF6tozC+c+eorkrf&#10;8ybjCaNsOBze3Nxcnl30bTccDu/evZtlaRzHYRBKKW9urjnnSRw3Te3OK2cWyJLMHcnO4ODscO49&#10;M51OH9y/d3h4eHp6+uMf//j09JRSenx8vLu7+/Tp04uLC0a9vd39wWAYBlEYRgjhsqqHw1EQhEJI&#10;a+10OnXvszRJKSE974TgjFEIQV1XQkhtref7QRC1bQcR4pyv15ttUfQddxssgCDGFGNiADDWhWb+&#10;lwLg/1f0C4C7BwFo/+H3WAshBhAjTAhmiCKErUW65VWcBNkgWRdrRKCFtm3b45OT8/Ory6urx08+&#10;8HzGZauUQBhyIZSUlDKG/dFwzLD37OlTJTVjnlISQosQslbneToeDhEw69Wi6+rHH3zwjU8/y9PB&#10;ZlVcXM7evj5/8ZsXtxfXIQniMM2iPIuzYlPezG6QRZTS1XLdd63g4s3rV21TQwiM1YSipinKaiuN&#10;iNMQWHt1dXF2+rbr2vl8fntzK/qet9z3AoywMSYMAoghpWw4HEZRbIyhhG42G87Fu9owhGazmed5&#10;lOK6rjzmaa2dJuX8/Nwl+e3t7TmRv1vnzWaz9XqdJMndu3dvb2+llGmaDgaD29tba6279l2Y89HR&#10;0XA4nM1m19fXo9FoOp1KyR2Z3LaN73t5nvmM8a6risIagxECwFRNXZaF53u7uztHh4dHBwd3jo4E&#10;75MkXq6WTdMcHR58/we/t7+/P7u6PD17K6T0PFbXFUJQSsU5Bwi6uD6tNaYkThKEkdOnAAgZo03b&#10;KKmcbSdJkrZtvk4QLIptVVWci81mM5tdX1xc1HXjzgrPY08+fEII2dnZiaIoisKqqlbrxbsOp6qA&#10;EEZRdHx8JwzD5XJZ1/WDBw8+++wz32cvX37Vt52zFL13DAUY4eViMbu+RggFfsB77nnM8zwLgFDS&#10;c9ItAE5OTnZ3d6+vr12mlwshu765nl3Pmrp2eRmr1cr1Kjs2yN2M0ix1CVvT6fT+/fuHh4cXFxc7&#10;O7t5lpdl2bZNXddJHDl5udK6LOvlcrWzu5umObBIcu1ohrrsVsv1cr5EkABjKSFGq9Vy2XVVmkQn&#10;d4/vHB4wSrnkUunLy8vlYl3XjdHG83whVVnXxaao61or0bbNZrva298VsqeMjscTIVTXyapqu45r&#10;BRD2IKAIEoyp1hYAq63hotdGcyF8L2Y0IJgKrgCAk8lkPBpaaz2PBUHg+UxKrrVyf7Zts1yvjTFC&#10;SmOtz3yEsBuupFTaOPKMIIyY5ymte87xv/zhHxJClVJOzVKWle/7buVMKbPWMaIGI2wB4Fz0XPBe&#10;SC6rupnPF54fDPIBJqQsy9v5fLFYQIzCOMEYZ4OBEGI2u3KIN89ziCDzvF4IiBGmzADrBx5jngFG&#10;SZVlSZalcRKV1Xa5WAQB8wimCMi+hVpRgg52JtPJqGsKRhDn/fnbN0rp3/3e989OT7fbsm3658+/&#10;ur5eTyfTzXr7/Pnrb37rm48ePs6y/PzysthWxgCAUdt3mLL7Dx5d3y6U/r85e7MfS9L0vO/bv9jj&#10;xFlzz6ytq7uql+pthouGBGnKNkGZFgxI9pUh3Ug2YMD/lCnxyvCVTdIUJcz0zDSHZPf09FZVXZVL&#10;ZebJPPuJPeJbfRHVbRuQDcOXmYlczkFExve+z/P8HuD5Xl03AEJtVFXX6PW7RqCFjuOGXoAxcDiH&#10;AHbhn6rMrBZ//Mf/6cOH937+808+++zz2/naaEKoZy1Zb4s0y7njSimqspJSCiG10Urp+e1sdnsL&#10;ANiZ7G626WKxbJqWUSfflmVZE8J6vf7Fxas0TSlhlDBt1M3NTV1WcRz1B7G1Os02ZZEiKAEUBBkl&#10;m+12Mb+5LPINp+jO8cH9e8cfPHn3zvHhZNTvJxECChi1nN2en7549u03X331pZTFw4f39/fGlJDO&#10;zooxkUpbi4yxfhBKgzSkdWOktLPlZrlJr25uV2l+dTOdLZfxoD/Z31XWagPCKEYYN7VIwgHF3ux2&#10;8/Of/eov/te//vTTzy/OZ+mm6fWiyXivyqvlPIXWuI7ruS5BaDActm3bHeOaskEIuo7LKR30EyFE&#10;mm5FK3u9nue5HVzUdR2XMUopBKBrCu0oL93yr6umBBZ2Gog2XVNcDSFs28YYgwlSSkkpAj8QUlLG&#10;kmRIKYMIAgvqup6MR1mWWmPqqoAWlEWhlOyqgNu27SeJ53uj0dBa04q2buq6arU2bdtOpzcIYQhB&#10;UVYAwPF4cnh41KmoQRi6nl+U5W++/M5oq5SRUmMMoygcDgee51ZVZbXUSs1mN71eb3eyo7W6uLhI&#10;023oumHoep7ncBpFoe+5VVVAYBeLeZ6lWZZnae77QZL0sixfzGdW22269T2/advFYkkwBQAl/QFB&#10;WBvbBS/7/b7nOYTgLEu5y5u23Wy2yaBnTHPn3sH+0ZhxCIGyUEGEMEYWdhAdixAGtisgAD8owKZL&#10;F1lowA+nDQgA6AbgbjpqhegEKK21NQZAQBD+gaLXDcAYY4oxsIZgjCG2FlhrcBe+gEhK4/Dg+nI2&#10;n61dJyDYicMEIuI4rhfEeZZhjJpaNLXM88oYqZVaLpcAAKXUarkqyzLP8/V60zYNQrgVreu6xpo0&#10;zSjBvh80TQNhR8PFGNP33ntPKbVarwjG1to8z/0gIARHUeR63nK5yjPheRwA4LpOGIRSiunNbVYU&#10;zOHGWkaZ0sZau9lsi7L2PCeOEynlar1GCEVx0jT1eLIThMF3z597nkso3d8/oIw4rjeb36ZZNh6N&#10;2lZMb6ej0WC8M1FKGGsRgDuTXUzIcr5ar0WS+AjBthXL5UIK4XseIaTzmgZBQClN081ysczyAlgT&#10;R1EvjqE1/cFgOBwMBn1owex2Lhoz6MeH+4dh4Estfd9FCNV15fteGEV1XXcuVmuthaBpXjONO0i1&#10;1raVbRceLspMCVlVxWDQP9w/ODw6IAhuVossy5SSw+GIMlpWdVVV3HEIpuk23W63lNIgCJU1m802&#10;juPJzqRDpXWKHCHE85z9/cNBMvR8fzQaR2HP8zxCCKU8CHyMcF6WVilttMs4QlhJY7TpIqOEIs/z&#10;GOecM0aJVMJoPRoN9/d2XZcP+wNMUNfTwxgry9J1X2eMHcbDwDdWN3XDGI3CKPC8OI58z+Wcrdcr&#10;13Gatv3J7/7uP/vn/+z8/Pz29rZLmiGE4jgGAHS6ruu677zz7k9/+lOl5Gg06pLPnXQZhuF4PG6a&#10;uiiKDgTq+36e52EQ7OzuGqVuZ7NOtkUQCSm7LhCtTQdfIYRYC7TW3fX5fbT19Q3V3YZdJEH/0HBO&#10;MCFECtlNv8YYQjAAQCqFELLmhyopAF4nFHS3sfp+ToGu50HwesNltKacYYwMsN+r0wghBCxUSnXc&#10;bACgUgoTzDjryuo444SSuqygBVopTEgHbtBKQguBtcporRWEAFMMEVBGNm2ljcQEYQIpI27ga6Ok&#10;aAnB3VCHMUGUeJ5nIRSiUVoYYFyX7eyNn3zwrgGyA5ggBLWRGKPXb5S1xkDGOEKUYJZn1TdffXP1&#10;6vrDD3/c6/WUlkK2SinOHa31dHYzny32Dw/7g0Sp9rvvFrPZK0wxJdjlDoCgF/ctAIvFsiiKIIiO&#10;j0+Go7HrOlVdYUxaITDGjutoo5VQ8/ltvz/sAteOw/Ms325Tgkm/30+Svuf5jLHnz55ShG/nN7e3&#10;N4eHB3Ev2tmZcO6sVqub6c1gMOjcj5vNRghhtPnkk0+qquoPEs4YQsgYGwRB07Raa0qoEEIprZSK&#10;47iDqA+HQ6XUxx9/vFmvP/nkk7Ozs7IsO324g/c+e/ZsuVxqrauqquu6LMuuTLg/6AMAJpPJYDAY&#10;DocAgOl02rWCh2EIIOyg6x3+ylpDKHVdDwCIEGratq7roq7Tbd5K6XmeeV2gha21SmtK6esU+v+v&#10;AfgHZ5J97U8CEL3+JAZdlAdaCzGlHYrRAtO2DYTWcdl2U0jVHJ0cMsbbtjbAMEZd1//N519u1+md&#10;k5PxeJDl26atKCHaKEqpFIYyjiHl1Pn5z//WGmCNZbSjtRlOqEN5kaVFka1WiygIHz9+DAG6fHVV&#10;5EUQhPfuntw5OTk5Ona453IvjuPIC4Rom6qOo9B3XQSsVGo2u5nP5xDCvEg936UYnZ2fXV1fGaO1&#10;UhihXtxzHG93sut7AbDwdnoLIYyjyGWccWcwGIRRtL9/YIzBmGit21YghEaj8ccff3z//v1uWD0+&#10;PnYcvtls6rJummYymdy/f7/rB4YQTiaTrki24yDcuXMniqKqqh49elQURRcV7uDtXW8wYyzLsidP&#10;njx69IhSGgQBQqguK0Lpg/v37t279/Dhw729vY7t1FWBdqQrIcRmu5GtyNNsu9koKR3GAQC+4x4e&#10;HTVl1Ut6d06O3333nTiK6qp8/uxp07SibbQynusSShzuCCkgAMroTruuq7qsCk4ZwVhKiTF2OO9i&#10;+U3TCCE5Z0LIVjQQYExQXTdZltd13Yv7BwcHZVn/+te/vji/eP782bNnzy6vLo0xjuNkWUYIDsNw&#10;PJ4Mhv2yLPv9ZDgcdnCvk5MTjJA16kc/+rHjsBcvXnz66acUk06M7TZ3lFLGuJTy7Pyccx74ge/7&#10;CKM4jjnnXdi+bdudyeSP/uiPPvjgg7quv/nmm85v1TnmyjLP0hRCaIzptHfOOfq+Nk8IsU3T5XKZ&#10;ZVnXQOG6bjd7W2vOzk+7CBJnzBgNIfQc3wCrlbl39761sG0ksHB/73A83NXaHB0eD4dj0baYkDAM&#10;IQLGaM553It936uqOssyRvnt7erq1Y01FiNqJGCEU8wQwBhjBKCUCiFY1aW15uDgIAj8um5vbm6b&#10;ViilrUGO42HCjDFK6e61YIyMMUrJ7o5m1O2u5ND3b6Y3VVnev3uHUer7ntYyz7ZlURZ5sVzOcddk&#10;7vqcOYNkMBlNrAV5XnT951KqPCuyLF2v11VVa6081036ffzf/tf/WfdARQhVRek6LoIYAtQJP0JI&#10;IUTVNMaCsqyMsXnREMK1sdvN9utvvu0lfYLpbLHQymhrjbW+H3DHMcYwTkej4fPnzxljjWjLsozi&#10;XtvKum0pY8ZaiBBCSBkBgGEca6CYw6I4tBCsVnOtBCPI51yJhmJw53B/dzTwHYoAgNBenJ5CAH7y&#10;k9+7vro+O3s1m68XizWh/N79+34Qvjg9ffz249/+7d+uqubV5VWeFVprCFFVtQDSXn9UVU1Vt5QS&#10;hJHRmrsMIYgxcpiDMW4bAYx2GOecQYJbJSglSovtdkmp/fGPP3rvvXeef/fy2fOXhAZSwrzSCDnK&#10;4LppMQUQKW2UAZpSro2pqhZjypgLAIGQFEVTls3322hDMFJS3blzx3Xdv/+7f1gu1py7g9EQWmCs&#10;ZgRrI9ar2WIxy/O1Ng2yUqsWAWOMYgzfPTn80ccf/OQf/c6T9x6PRyPfd64uL/793/zvf//Z352f&#10;vri4OLuZXrZ1zhk4PNh59NZbe3sTAJGU2lhc1NIiutjkaSmw40PGKwlXqXx5cfPVty9fXlzO1tu8&#10;bmohFlsx3k3e+/D9pJ+kee64buCHFqB+OHbp8Jef/Pp/+Z//8pOfPl3N293JzrA/mowmCKC2bn3P&#10;vXfv+M2HbxwfHw7icNjvOZRtFotsszVSMkIYoQjC48OjyWRcluVmva1b4QcecxzRtq7nBoEDEQAG&#10;IIQwJh3sBwJICbMGEMIgRAYaTLBUcpumZVG0bVMVJSFYSRlHodGmbhopZRhFfhD2kn6vl3i+bwCo&#10;ynI0HBRpWpW51vp2Oq3LAkEYh6E1GkFACc6LrG5rbRTjTGu9WC6VVEVRbjZVVSnPY+PRzt7ubify&#10;11XVhQxHw5HveaPx0PddiIDDab+fKCXruupF4ez2xvM8zjmnPPA9CCFnfL1aX14toW13dseMsSTp&#10;MU6lFMPBsG1bIWTbCil01/8ppexOTm+88WCQDAgiAMDTszPOncFwAiGuqzpLU6N0UzWjYd9znSLP&#10;tVVWG4fTk6ODt968J1U1mfQmu4kFAmINEYDYQgggsAgg+7pSBUBgIei268ACYKxRRkMIIIbWdpMx&#10;tNZSjBklAMK6rpWUGCGtlJISAoMJJggqLbVWhGCEIYSAMYo6yPTrwJZFEHz/EXK4ZxQ6e3kpJfC8&#10;3s108fy76/V2gzCljMVx4gcR41wbLRrpeg6lpG1bjNDh4WGH2Knr1lodxgFAJs22UrUUs/FoxBnf&#10;bjKMMKPOar31PO/ug7sIo+nt1A8DghFA1nF43dSz20UQBGEQbtbrupScobKsyrIExiCMtNGu65ZV&#10;td1ujVbj8RgBtN6sqrJWsoUAuo6zXC2zPDs5PiYUQwCKMl+tV48evyWkuJ5erZYrzrm1pm1bAAGA&#10;oKqrNNsGvr+7u9M0TVXXnHuj8aRu2uvphiA9GA56UQ8CSDBpmxYCK9pWacEY5S53HZdzjjHBEHm+&#10;6zouo5QgyCnWQmIIXIdDq8LIZ5RghByHE4Y36cYP/cOjgw7B2+v3LLBKq26nSzgjlAupmOPUTWOM&#10;0UYBraPAt1pba1yXHe7vaSXXy3m3/gAQxb0EIppneVFUg34/jpPuaSKlCqLew4dvfvTRRyd372y3&#10;2XR6gzBumkZJCQHgjGttizRfb9Kb6e311c1ivpBCRnHPGFOWFYJINkorwxkXreQOczyurYIYQGuV&#10;ahnFwGqKcRyFGEKMgetyqYSFlhE8nV63de25fhSG3RYmy9K8yI3Roe+3TTUYJvt7uxgBiomWkhGi&#10;tbqdzt7/4Mm//lf/6tnzZ//23/zbtmn7ybBtWt9ze3FsrXZdZ71KrVFvPHiQbjcH+wenL1/WVQUB&#10;tNaItoUQSCFcx/U9ryxKBNGgP+gn/Yvz8zD0ZNtmWYoRzMu8FU3T1NBCa6wf+EnS6+jKZd1UTe06&#10;ftxLlDZtK4wFFkCEMEJYiBYhZIyWUrwuIzMaASCl5Jx1Imh3VEIAWmMwJhAijJFSSkjZtC3jjrFA&#10;SmWh5Y7T+To6nwaAkBCsrRFCYkoxRhAhSmnTtlKo7XbbuRDzIs+LjHE6Gg4RwkrILE0xhJwyKaTr&#10;uI7jIGCrosAYY9gkrI4AACAASURBVIyUkpxTyqhSEkDw+J1Hv/cHv/fBR+/tHo6JAyw1q/WiYxli&#10;QrTVUiuEiQGgbSUhlDLCOVVGBhG3QE92Bm8+ekAZMFoAqzACHcvAAGsBVBIgSKWwGLIir7/6zbez&#10;m8WPPv6tO3fvdvk0SpmQQmo1GI4hJt+9fGEgGA6HvSSp63WS9PqDBCK4WW/Ozl7FUby3t/fNN9/m&#10;eR4EYQfJ6/V6XfGb1LIockpZVRWM0LZt+nE/9AOMaVmWVVkrpQM/TJI+QSgO4ySOe3EPWJ0k8T/5&#10;L/7k/fffXyzmq9VyvVwGvvf48eOd3Ulbt+fn501dHx0exnH04sV3ST+hlDJC57fzpq4D36+qWgqB&#10;ESGEdG3PjuMQQhgjEIK7d+9cXV1+9vnnWZ714l7n29/b23MY44whCJNeLwy8wPdchzNK6rZOs+3N&#10;9HYxX1ycX3z15ZfGyL3dHYghhEDItm0bo9Vw0B8OR6vVaj5fGGO0sQhBSklZFlleCCHmi6VS2nSU&#10;cgARQl2MBiNkjQH/Z+3ef1TafY2c6C5pCAGGEFhjgUUIAtzdJcYCa4EFEHRl5pxQqw2C0BorrQLQ&#10;UoqVFhAYQoDSimLcVHVVtq7r9/sDKQXBmDp0d7LzD7/69WZdhoFz9+5xWeUQGqkbhJEB1vN9yjjG&#10;DFj65RdfE8gooag7xVoUx72k16ur+vTF837S//jDj0I/+uLz33z++Reu6/oeV6YNAifuxcPR0A+8&#10;IA4cTjUwANuqKbjDKSe+72ECGac7OxMIoeu6ZZ6XRVGV9Wg4iqLY477vhUEQqVb1esnB/uHRwdFo&#10;OBJCnp6fPn/x3avr6/V2MxqPR+ORMVYpdbB/8OTJE0Lwy5cvsiwlBA+HA87ZbHrju17nGugKk6SU&#10;eZ5ba5fL5dHR0cnJSZqmw+Gw6xy6uLi4d+9eFEWTySRN0+VyubOzwznnlAELxqPRB++/P5/fPv32&#10;m+Gg//bjR9CYz3/92V/9b3+1Wq2Bhft7+3EUv/HgYRjFcdw7PDzq95N7d+8+fvT4zsnJ3Tt3gTXn&#10;L85ub24G/YHr8NntbdvUURju7+4KKc7PTzmjEIDtZjPoDx4/eiv0Q89xKedHhyeB7wNrXYdLIYC1&#10;hGKHUs4oJdR1HNfxpJBtK4y1iKCkP2ha0bZt0wqlNaecECqFWq+3rusNBoOLy1dplsa9OC9yJSWE&#10;MI7jNE3Pzy8+//yztm4gsIHv7+3uQWCtsZvNOknivcnEd504irQUn/3D3y9ms34/YYxOpzedOh0E&#10;wc7ObhRFt9MbYCwieDwZq0aKps22qZa6qRrZiuVimefFeDxxHffm+rquaoygNZoS4ns+AoARTim+&#10;mU4JpV3BwXK5JIz2B4NerxfHsTFACFlV9c3NdJNt8jJfrOfzxYI5jDLq+WEU9zzfL6umbYUUajzZ&#10;GQ5GWZo73IvDhFFnvdp4rjcaTXpxgjHCCDHKizyHAMpWlVWbZ9V8vqrK1kqSbYqmEum60MpIoaWQ&#10;opUOdwhCSkrHYUmvX5VlP+mXRfn06bOiKMuqhhBpoKUSlBHGGGPEcbmxGkLoUIYgwAg5zLXGYoi0&#10;ktAapZq6LghGDqexHwBjELDAGILwmw8e7u3sRX4vCGJCaF2KxWy5XqXpNt+s0tVis15uT0/Pbq5u&#10;zk5Pr6+ugAX3Tk5O7pzg//5f/leMsW6jrKQCAECIMMYAwrIsq6oCEAEL87xwHS8rSkKYteD6+vrf&#10;/c2/55S7rkcoq+vGGBuGEWdOI1sAACK4K029vb0VWhljluuVNgYzyh2vbhtjTNM2AEEIgVIKQAu6&#10;xUYUhqG/NxmX2XY5uzWydgiajPp7OyPPY1q2jsOnV5eUkgcP7pdl+be//FVdt20renH/nXfeG492&#10;EML7B3tvvfXWdpvO5vOuRKsjUjiupxExBixWawAs4yzdpnXbWGCDIFRSUkp7YdTUVV2W1qiqzl+e&#10;vayqsiy31krO8btPHn/wwXuXr17VVf3Gm29Np7PZYhuEvbZVxqKk3/N9V7SyaRopFUa0qqqbm1sp&#10;9NHhEecOxrhp6qZtKGWMUWsUgsgPvCgKX758cXFx3u8no1F/Mhl6HicEBb5DKKiriju414t2J5O9&#10;3fGD+/fv3bt3587JwcFh0usZY+az+Wefffb5558/f/bdq1dXdd14frh/cPjxhz966803H77x8OHD&#10;N99665EXBNttlmYlwny23C7XWdWoopKNNGnRnL+6+c3Xz55/d3l9u06LykDTCI0YFkp6Ef2t3/nR&#10;3bt3hWw93x/0R20rlTDzm/Vf/8XPPv3FZ2dnM87AnZOjMIiMgQRTz/GSXi+Ow7qu6qK4vZlu1ss4&#10;ihFAUggphBTKdRzXcThjh4eHnufmeb5Zr9umjeKQECK1ZA73XccYbbX9AZGiVUdJxf1+H0CYZZkB&#10;hhDCHA4BZBQzxhyHdQKF1kZrZbQpysL1vF7cc/1gOBwFYUgo45wEvpdut3VV1nW9WiwZJaHvU0qt&#10;1pTRosiqpnY9B2OECJJCQkiyvGCUDYdJkkSDwTBJEt/31uslY8xxGQC2aYUxVgpNORsMh47Dw9Dv&#10;DxLGKaUkCiNCUMfWytLtZrPp9/vGagABApIzHMeR6zoIQa1Vnmfvvfdeh/ibz+dlWYVh+PrBw50k&#10;SWQrttm2rmvmcMp4FETAQkJplmW3s5kQknG8v783Hg+N0aHvccaTfvLmm/cHg95qdTscx8NhTB1k&#10;rQLYIAghAghhCJGFECFklYLAvt6ro9dVRj+s5q3tjiwQAEAwZowZ+7o/8AdVCmNECZFSaqWU0a+J&#10;RhASQoC1CEIEIQIQAAsBgAgigAHoZCTvZz/95WadMeoizLM8k9I0VZ3n+XK1atq2WwRQgnzfe80E&#10;Uopz1rai17GV+kl/kGCMtptNZ6kFAFprOeUIEykloWSyu1vV5dXV1Wq9Ho/HSisEYRAGr/GDxriu&#10;63n+drt0XVcpCaA1ygAAwjDoTKGLxTzPi53JxBhDCUuShBBCCOWct6L1fb8/6AshFov5dDoVQg0G&#10;ie/7r1696sXxer221hBC2lZ03QlaqyzNjNGe543H41YqiDCj9PbmOs8UAI3v+ZxRx3Fubq4RQttt&#10;0bRCKaGkQAg5jLdNvVqtEQTj0QgjW1eVNbpjMvd6vZ2dcVVWbVMFvqe0zIqccToejxaL5XK56CUx&#10;hlhpvd1uKSWMMalUXVdaqy6XixCKA9/3PYiAEO3Ozng4SLRRvuuEYcg5Z4xVVUMp26xTpYwBVinV&#10;WXarqsqrUkolpby+mT5//vzp02er1aooy7ZtlVK9Xm+92kyvp1dX09ViuVpv07QSopVSWWA9z2eE&#10;UUIIYUZrYKGxWilBCAbAaq0IRowxAG3btkq2CCFKkTFKSmmMNkYpKQmGhGIIMISQUlYUxfX1NaU0&#10;CH2IYBgGge+7nBd5lqVpnuV1W2GM3n/y5F/+i38xm83/7H/6s9V6HUVRFMWcc89zu+01QhBjWNf1&#10;vXv3O3vLYrFQSmGMIep4PKCrku7IWJ7ndTHg7XYdhZFSKs9yx3VE20IAXN/rtNwsz7rvstZaAIUQ&#10;spVdE1gn6na/oive6PIgnWvOft9jnKZZNwV1JuSOm/VDXxEAr4t/5fea8+vQNbTaaNG2AEKMkJQS&#10;ItCx9DnnRquOoEMpRRZaYwil3HGsta2SnDI/8OMoVlJtt1sIUS9J6rYpyhpgeDubdfaQoioBBG7g&#10;YUwa0VBOJvvjx++8eXzv6Ohkd+9oZ7yb7B3uQAwB1FVdtEJ4geO4TlU3AIKmraVRCCNEACEwzfKk&#10;H/74tz/WRhgjMQYGmtevDmFrIEJUtEoKYwz87O++ePni5eNH73740UdSCGOtEEJrRQi11hoDpBDT&#10;mxsllWzFYDjc3Zuk28023TiOa5RhlBtgB8NhVZRKKSnV9fX1y9MzIdqqruM4Gg+HeVluNmurtDV6&#10;d2fXc/wunSiEjMJ4Z2cXArhcrrTUWmtgbdKL9w/2BoN+GEer1YpSghD0XJcQ+u23Ty8uLpq66UrF&#10;Dw8Pu8Sm6/IsSz3mbjbbTv+J457rutYAIUTnF+jIc5SS3d3dN9544+LiAkI4GAyWi0W3gd3b24vC&#10;sDOyQgiVkk3TdPlA1/PiOKaUdYnKsiw9z42iyHGd3d3drkPVdV0ppTZdI5p2HMf1fM5527aUUgDR&#10;dDoV0vzAvP1e0X2t3H4/4v6/KMD/t09CCK0xECOEkIFAKaWNwRhjRrvveZ0ChUhpbbTGlHDXbYWQ&#10;qsUIAmC1MVZrpa3juE3daKOHo5HjcClbTHHSGzx7+nI5y3uxOxglQegq3VR1Za2RxriO6zi+bHXk&#10;RVcX081qDQGihEJjXdejmGgp2qbqJ/HHH3304MH92Wz29ddPT1+eGqubtgJQ53m6WCy0Bft7O17g&#10;ptttI1oMAUQQGut4DkHIAksgAQiUWem5jstdq43rOMf7x4EXyFZZCwe9AQRwuVzPZ8vr6a0Q7SAZ&#10;xHGstA7CaL3ZOI6rtd7d3WOMGW1835/NZrPZbLPZUEp3dnayLDs/PZNSDoejDnHSgZ1ns9nBwYEx&#10;5osvvugcwp9++ul0Oj05ORFCDAaD6XSKEBoMBmdnZ2maVlUVBsHe3l7HpV8uF5eXl+l6o4S01vqe&#10;ByG6urwUUnbKc0dib5rm9vZ2tVqv16s0TW9upqvV6vFbb/qBxyjbbraY4NFoNJmMer14uVo8f/Z0&#10;tVz04mixXG+3G0YZwbTIC0xIFMeTnQnG+OTkaLIzubp61TS1Em33/PV9T0rFGGWMd1e4G/h7+/ta&#10;qaqqAQBVVWNEGOOUsq6/13Gcnd3d6+vrruY9z/KuPXs6ndZ1rZTO0u1qubbWeJ5nrcmyjBHStWm2&#10;bdOFUTabTZIkBwcHy+Vyu027BHIURTs7u23b1nW92WwQxhjjOIx839/Z2dnf3++ORlmWzWaz6+tr&#10;AMB4NDo8PNxs1p7ncYcGQZjE/c6K5/s+d5wufkIpZZzVdd3ZwRzndc3n1c312dmpsSoIAsYYADAI&#10;AmuBaIWS5nZ2m+dlURQU0eViMUxGCKC6lZeXV0LIb775tuslFrLNsowQUlU1IbTfHxLClNQQ4ipv&#10;GPXiIJGtqsoqjvrAws16SwmBACqlXdfr9XoH+4dxHBNCWyHzvKTMoZRSyiBCnb9ISoExMsbWdW2M&#10;cTinlBFEIELAou6u7/gBge8fHRzsjMcdR7Bt2iiMAz9I0yzdpMvV5vT8Yj6bn5+ez2fz+WK1Xm+y&#10;LFfKZFm+Wq60MmVRQGMdxjzP60UR/h/+9T8nlECEtNEQYm0sRAhh1FmhlO4I80gDgDBJ00xr3Urx&#10;6S//1vP8Bw8f+mHohyHCBFMKILq6nloIBsOhGwSO52lrr29usrx4/Phtx3GLsmyFxIQhjDEm2qjO&#10;WAkhtBYACzhjQtTI2kE/4gR/9+ybySB54/7J0cFOFAXWKgj0druSor5770Rp9fXXX2FIPM+Povj4&#10;+M7+/gHnTCrJHcdYu96u6qbq3DjL5bpphOv5vUH/9vb24vKybUUrRJGXCBPOmOvwssjrquxFURA4&#10;jKKqyterGbBKm6bfi7RpHz96+NHHH0yvri5eXTx882EtxC9++WnTNL4fCCEc1/PcYLvJlQJh0GPU&#10;McYsFov1MhsOoiSJATDGqqrKs2yTpptumqjLymiBCXr69BsL5KPHb8SxV7d5UW2zfOO4tD/ojUfD&#10;o+PDMIg8L4ijvhdE23X26vL6u+/Ovvry26+/efrFb75+dblYr0trseOFk50jz+tVlWyFLUtRNUpb&#10;TJi3XKVFKSxkedHczNeNNEqj+Wp7fnb98vzq9jYtSimldj03CB0/8LhDmEMIhe9/+OS9J+9iigBA&#10;ru8v5qv1apNnxb/76//w68++3G4Ka0A/ie7eu++6LiUYArvdpnmeF2na1o3Ruq6qfn8wGo1eXVwC&#10;gDAmZVm6rgshVEodHx9zSuuq6v5FJv0ehBBj5Pte5IcWWG2NkBIBBCFs2tZYEwRh5xtZr9eNaBBC&#10;cRQZYzCCGGPOHKOt43AhRJdabdrG9bwgCC2yo9HID3zUdccRMr29Ea3gnK0WS4gQQrBp27qumqZZ&#10;r1faGguAlIpxZg1AECmhk6Q/Go0cx5VSTqdXp6en8/msG8U936eUAQDLupFSSiV/4PshCH3foxh3&#10;DU9SirIsyirfP9hDCDqcYAxOjg993wPAaCONUVEU/uT3frcosuVycX19Za2d7IwJoVKKztmSZuli&#10;sVRSh1Ec9xLGeJqleVGUZZnnpTGgqS0lpt+P8yxt2sp13YOjfcbIbHGTZuu9g53BsEcdbK0CXRYZ&#10;AggRhMACCADQWkAIAbLdl6w1xmprTXeUscCA1/3AlmDCOVevO41fo7O6AZgQ0iqpjO7O6N1RhhAC&#10;jCUYQ/i9cw0gCDCCCEBIEMvz6um3z6XQTSMJ6RwTCmKojYUQQAQpIYQQJYXjMMYYIQgjFPhB1xMT&#10;BGEQhBAAhDAAQGvTNC2ESGmdZlutNSHYD0JMyNXldZqXAADXdTCCFgCESVU3BONWtBDB4WhUVkXT&#10;towSIVpltNKKOcwAG4aBlLKuGwhh4AeMUalV09TWWClFlubWmLxIN5t1VZW+77kuH4/H4/E4DMPN&#10;ejObzXw/4A5br9eEYNd1CaFKaYgggogQ6vtBmmaibRbzRS/mk8nYdRxt9Hq1EqI9ODjwPDbo97r+&#10;G4RQWZTaKGvteDLanUys0XmWbjfr/qBPKa3qQkr56tWrpq7iXk8o6fseRNAYPZ/NIABRHG3TbV2V&#10;nDkQoW55BKwxWjFKrNHQWpc7DncwQqJpR8NBHAZKSghtFIUAwLIspVSu6y4Xq+12izHKy6ppRdMK&#10;AJHjedrYsqrrutlu0+7QDCDY2dlhlA/6AynlZrPp3k8DjDEAQiClBtAQgo1WCANgQd2UlJHxeOg4&#10;ThD4nuMgCCywQrRaqsAPkqTXGSw3m7XWendvtynrs7NTSgnGWLSqC3Gu1+vr6Wow6HmeixBijGit&#10;jDHz+aKuGymF0npnZ+dP/uSfbDabP/uzf7NeryljWlsAQL/f19ooJTtYhtZqs8neePBgsVhsNhvP&#10;84IgMMZIKV4nNQDoyFW9Xg8h1HlNpRRJkjDGNptNkReu5w2HQ6O0BZAxBqxtm3a5WpVl6TAnCkKM&#10;STfiQgi7zTXGsOua6gqTOhEMY4wxrusaY9L1RXfspc522EUWOWddawj4voPX9/1WyVYIo5W1tior&#10;ACBGqG1bJQQEwHUZhAAYSwgBVgNtgbH4eyo4oZwS2vE4bm/nlDHX8xCmxHGystwU5SbftEpabAmn&#10;QksNTCMaRHDUj8q6qNuSMmCAdF3qhywI+NGdvf3Dnf3j3cEozopt1RZBFGCMtNWUMaFEZyoRsmWc&#10;7u0evP3e2xYIZVtMsbUGACu1ghAqpcuqARBhyM7Pz3/2s597fvhbv/U7GGEpFbBdjx2wBvpewJk7&#10;vZp+8/W3u+MdrZUQAkLQS5K8yKbT6WK+6sW9umn9IFiuNk0rCOHTm9ubm9zzSJamdVN7nlsWRZ6n&#10;YRhQQjzu+H5AMEk3aVlUu7t7u7t7wMLJZIwpARCOR+M4joWUL1++/Iu//Ksvv/pyMBgihAgm1poX&#10;L15kWdqLYyHaMAziOEIIfvnlbwaDAWPMczwpBca4qrqA8WsUWZ5nWiutjVKqM1oXRTmfL4LAV0pt&#10;N5t+v9/r9S4vL0Xbcs47n6fn+a7rdc+vrpHuh2bmIAgGg37TNIvlsiiKuq7zPB+NRsfHx5w7AIA8&#10;z40xjL8+3TqOU5TVdrstyppS+j2l+fXQCyGAHbHq//MA/L3JGXWrHIhRF18xECijCUVVUwklCMGN&#10;bDUwxppGtdIqqaWFACPUhQAJIUJJyqg2smrqKA73D3ayMtNKx0nS1Ors/JK7JIrD/iApy1wZiRkt&#10;iiIKYpcHeVr0o0GZl+cvzyl6bWLCkGAA66YKAu/HP/74jft38iz76ssvZ/OlEG1RFlVdhqEfR5HD&#10;3TTdUowRBOl2u1ot27p2OAt83xpgtPE8DwEspcSQjEcjCrDDnGybtbUQrbTKnp2ea22uLqcQYN8N&#10;2lb4QbAz2Q3CiBJet81mnV6cnzd1s1ws67qO49cMp7quF7ezq8tLo7TveUqpL7744vzysqwqISXj&#10;/M7du9qYg8NDxvk/fP5ZXhZRL95mqdQKIIgIHoyG06vrp0+fnp2ddfvZ7XYLLFitVgAA13WzLH35&#10;8uXN9bQDsO3s7MRxRCmhjM9mM9d1Dw8PjTVdNdGLFy9+8fNPvvjii9PT02fPnknRVlX1xa9/M1/M&#10;oyiSUq7XK4QQ42wymXSbu2++fZZlWdO019dXs9kMY8Id/ury1d7+3h/8we/nWbpeL568/2Q46s9m&#10;s81mDSFIkmQw6EMIu38IAMIgCNqmubm5AQBIKZVUhBDxfWhrs9kcHx1PxuPFcokQUlL1ej1jzNnZ&#10;WYenkkJaaw6PDkaj0e54PL2+ZoxijCili8Xy6OhQKfXTn/50NBrt7u7+8pe/pJSNRqMur1uW1dXV&#10;VVeA9+D+/aosy6LUWneVAUIIx3E6//l2s3n58uXu7u6TJ08gBFmWhUE0Ho8d11NG101NKO0M3oQQ&#10;z/Pu3L179+5dY8ByuVLGIkwo4x2xzADLGAcQWGP29vYhRN2x2Ri7t7fveV7TCsd19w4Oe0m/25rF&#10;cQwhvL258TzPWrhYLLMsT9PMGJtus8tXV23TGg3m86Vo9TvvPrlz915elJeX14w7u7t7e3v7nue3&#10;sr3/4P5kZ4c7zu7uLkL4+fPvCGGUOUrpWrRGW4QI5QxjVtWNMUAJhRFxHRdj0p26IURZWXDG7967&#10;d//+3SgOMcGO56y3myIvirIqirIoyryqenHP8b2maeuqiaKe5/ltq6qybprWAqOUapoaQmCMunNy&#10;3NWJaW3w//jf/Tfdc7FLj3Txni5cRBmzFhgIMCWu6242GwMsIezs7PSTT37+wYcfEEQwxQQTZTSj&#10;rBHty9OXx3fu7u0fSC0DP3p1efWrX/1dVdUPH76ZDAZeELZSXl9fA4SiXg9jLJWq65pS5jgcAEAw&#10;UrI1WjgUHx/sWS12xoODvQmC2hpV15mWIi/SNx8+jKLgq6++zLL85PiO70dJrx+GQdeMQgjRRuZ5&#10;1m1BXMfrSEme53HPG012vnn2LMtyIdosKzzPDcKwK6aD1kBoHEYh0Hm63q7nw2HiejTwGUKm34//&#10;8z/+x2VZ/M1/+JsHDx+EcfyLT39xczvDhBhtOGdSqtOX54PBOAoHcdQDFhVFsV5vCAZ37p6EUQiR&#10;5d+7XLbppqnrzWbTVhXGMIqDssp6SeC4uG4yrRtKwe7e+MMP3zs83Pdcd7vJzi9eLebr6e3tdy/O&#10;vv762avLaVFUeVWtN3lV2zjpDceTwWiSJBM/6qd5fXO7Pr+4PruYlqVYLNNtVm62hZC2lWaxSq+m&#10;8/U6nc+3s/m6qoUFBGNqIRiOh+OdYRD6FhrXowaY8e7wH/3e78ZJBAAwxs5ni8VyCQA6PT3/2c++&#10;kS2gBCRJ9PDhw9F4sl6v1+t1mqaEUAhhlzQTbQsAePjw4Xq9ns2WHSopz/MwDDHGTdMcHR2FQdCl&#10;DVtRx3GslIIQIIwIRkpJ3Y1VyvywR+w23F1zWt3UHeRDKaWV5JyHQUgpdV2nbVutVcfcQxgDADWw&#10;Ozu7g+EQYTIYDo3Rry4uAIST8c5qsUi326oui7zYrDez2a3QOgj8siq11nGcuK5LMD04PPBc7/T0&#10;7PLySimltdJaC9GmadmK2nV9ayFAqJu7KKMdliDLsrqqHYdhiLhDKSOOQzkjYRh4PpeyFW3dNDXB&#10;iFKMCWSMtG3z4I17JydHHYMxjmPcDZlSd0t6jLHruk1TU+5y7hhj1pv1arnSWqTbrdJ6MIiSvut5&#10;btNUVZ4jDA/2d12XnZ2+mN5cIQwPTw529kataDBBEBqALIC2k0m10cboDlPx2pkMgDFGG2O/7/59&#10;TZqFCABACWWMSaU7dag7tSiluh5RA75nYnXYRowZYwhAjNAPAzCCGEKEIUYIU0yDINzfO2hbsVpu&#10;yqLKsm3TCASBtaap5HCYGK0Zo8BqhOBwOOAOJZjGcaSUyvM8SfpRFBljHccdjyeU0jTNKCVx0qOE&#10;FkWOCLEIbLOsKCvOKaW0i7xaYIzWlFKhJDB2u912V9R8PvNcRymZJInrOlmWlmXZ68WO4ziOO5/P&#10;oyg2xmR5kWVZl1fvmOHrTVnXtTHKcZyu089ae3BwcHZ6WlUVIUQpraTGBCulhWgpZcbYPMvruhn0&#10;h1EUJb0YE3B0fLS3O4EAAGiANaPRYHd3ZzKZ7O/vW2M544yzwSAJgiCKwjD0pZBlmQsh1us1d53J&#10;ZMIoUUZCCOI4nOyMg8gH0EKEyrIYDAZ379zFCDVtCyHcmew63HFcN46j7syNMdJaiaZFGCEECUEI&#10;gl6vFwa+67qUkqqqtDZ1XXPuLBaL+WxR1E3S7xtgpNJVXVV1c3s7m8+3nsejKOr2yr7ve75/cnKi&#10;pOqYPUoprX9QjSznhHEslbZWW6tdlweB1/0xbduMx2NjFQJoNBo8efL+gwf3CKbWagDAfHFblWXT&#10;tE1bYYzXy1XTtMeHR4PBkDHuui5jXGudZZterzcaj3Z3J11/T1lW5xfnUgjGuIXgT//0Twmhf/7n&#10;f35x8cpxXO54nPPBYNBtHHq9pGnqPM8Jwb1e1LGCupyCtbbf7/eSnlJKKdVBrYuiUErN5/OOZdLr&#10;xXt7e53sFgTBO2+/HUbht99+G0cxZSyKIqWUFJJQWldNWZZK6e7E09Hpm6bp+sQ6hblDm3ZlDV3f&#10;L+cOpbS7JbsHfQesJgR39UUdkrrTfzDGFgJrrVYSQtjUDYQQAiulZJRShn3XM9porSGwohVWKYQQ&#10;QrBu2izPWtF0o8oPaWREWVlVxkI/ioajUStFmm0NtI7nup4XxYnU0ljjBy7n1AKtgaqagnLg+FTp&#10;tlUVcwl1GxPJ1QAAIABJREFU8MHR3puP3oiS6Gp6fTtbU465w60xrseDwM/yPAz9KIpP7h26PtJA&#10;YAyN0YhApaQxtm0FAIhgZ7tJ//Iv/no2W/7Rf/KP33777bpufT9QQgILCaaR53vcW8xmv/z5Lz75&#10;2a8gNMfHR4vFAiHIOd3d3S2rOltn0MJO1Tk/O29q4XnefL5wHLKzsyOV3KzXAEKlZJanTVUFnm+t&#10;CYIgDCPf9fM8m8/nVVV5rjed3oRh9O6775RV9beffpqm6d27d4uqKsuyaVoAQOAH1to8L9q23dvd&#10;m81mcRxTSo+OjtbrdQdckK3sctGMsaqqrbXWgKqquoB3d7DpmpmzLHMcx3UdrfVmvdZav/vuu5TS&#10;9WqVJElnWOgure4nWwA6p0Bd15TSO3fuDIb9qqqqutJab7fbqqoWi8WzZ8+2aTYej+/cubO3t8cd&#10;1/f9um4QQtPpjda2qhvHcbo2gf9rpvf/aQD+j47BPwzACCFlDYCwe6Ara4SS2ppWtJiSk+OT+2+8&#10;4XhuGEfcdVoltTGQ4C4SjzDSxiCMLQDKGESx0boW1f0H943WRZkx6uwfHP/mN1+0oomTcDhMDFAG&#10;GilVVdWDZMgYb0rh8xAY8PL5CwQQRZghwijL0i1n7OMP33/yztur9fLbb7+9ubmxAGptRCveeeft&#10;wTDpbr3A95Ok7zouwrBtGgiRw7nRJk0zq20URUpoIYRo5Oz29uXzF/fv3GuqOon7RV5gTBFAF+ev&#10;Ll9dX11N+8mAEFYU5XA0mYx2F4tlWdU/+clP7ty58+jRo6ur6yRJgiDsYMJFUdRltV6vT09Pu4uh&#10;KIq6bWez2dOn3yklMMaz2UwpNZlMOgXy4ODg+PhYCPHll18mSYIQCjz/6dOnNzc3rutut1ulVJ5l&#10;t7e34/F4b2/vdnbz4sULz3V///d/33Gc6XR6eXmZpulwNAYAXF5edvdIlmVHR0cnJ0f7e3vPnz+/&#10;uZk+fPjw3t07R0dHT9578uabb967d6+qqrOz02fPnp1fnCOEfv3rX6/Xa6X1aDQ6PDiKokgpvVov&#10;9w/2pRK+78W9MEl6e3s7RydH77337nvvvWuMfvHyu1bUDnfSdBMEwXg80sYGQYAgvLq6yrJMa62V&#10;7vf71tpujKeUPnv27ODg4M7du5999tmg3+8eoIQQxlhRFAhC1/X+6X/5TzFGnfCLMQrD6HWUCVjP&#10;8z7//HMp5ePHj621XTTg0aNHg8EgzwshxGQy6fV6nQ6cZ/lwOOzkxvPz87OzM0JIHMdvPHhwdHS0&#10;3W4dx3n8+FGWZdvtttvlhWEYx5Hrup0C37ZtURSvLi+vr68Hg+E777yjtOmkftf1ZovbboyUUgID&#10;Bv1hUZRlWWptHjx4cHBwmG7TzWbreUEvTjhz9vZ3O6L1aDTKsqxt26puAYCcO3leWgtfvbq8vr7B&#10;mJZF0zl/r6+nnPMPPvhAa3N2dqaUun///h/+4R/WdcMYdRwnz/Pr6+nV1TXCpGklY0waraRGiBBC&#10;ICTGGM5djHGH8/Bc9zXyEKC33nr86PHb7737TtJPRNMuFovry6vVer1eb8qqdLkTJb0wjnzf94PA&#10;dX0l/w/G3uxHkiy98rv7td3Nd/fYc62sNYvsruKw0GySNZzRAKMHAZIe9ChIA2gE6L8iBGik5xlA&#10;FAcSyW72Ut1dmZVdlWtkZqwevrvtdlc93KzigBoCCiQCgUAgMiLc3ex+3znnd7TjfsVxXNfNO8XF&#10;wl22ddVCbVv30l6/342iOEli/L/82//OWNsKoY3xuA+/Ry8aA6RUSmlCGYJIaV3VNSX08vL6l7/+&#10;Vd2KtNtVyjDfC4OwEYISuiuKq+vZwdER49xCSCn7+1/84ne/+3q721HGRtNpHMeYECHkLsvdU8Hj&#10;PoKwbQQEkFGOCQoY8ihmGGIIpqNBle+MEhCYpqnaupSi3dubpr309999e30z88OwyGvP86M49nzf&#10;WGusbkVjjPJCHxHkeUErZVYUShtMKEJ0mxcXV1eE0CAMwzDa399Pk7SuyvVqxSgeDnpRwAgyQUD2&#10;J4M/+cnnf/TP/iDwKGf4X/6LL+Mo+Nnf/914Mpzu7Z2dn/1ff/1/t0IEQRjFsTZGyjaOO3HUC8O4&#10;aVpXHmutnkzG+/tTzolSEljNKEniJO10xuNpksRx6E8m4yjyCbZ7B+M49vYPRh9//OC99+72+mlR&#10;Fo8eP5rNFovlqigaa61W0AIQhjGASEhZ16JpZLfX7Q8mQZgAxDHxNCBF1SRpP4gSAGkj9aMnL1+8&#10;Ol+s128uLp4+f/nm7WVZNdJYqYBSRgiNGUuSbpKmYewzRozRUrcYw/6w99HHH5zcPj47P8uy7PLq&#10;erPZhn7y5vTt3/4/v2YEhD47PjzZP9iP4+jVyxcvXzwHBiRxLEVLCaaYSaGkVKPR+OTW8cuXL30/&#10;5JzXVZNnea/b8/1ASXl0eCiEbNtmNpvtsm2aphi7xgtUlYWxBgJgjIEIG2uV0I6GstvtHIaBURJH&#10;EQRAK8UYZ4wrLZu2qapSCOHq18Mo1FbXVYUo3tvbG41H2uhOJ1FaXV5eUkIno/HsZja7vq6ruhVN&#10;24q6rTudTqeTIkSiME46nSAIlVSr1Xq93rjWdWO0g99IKYbD/u07d8fjcV5WRVEURXmzmEspm6YS&#10;osUYEYy1kZv1Wogm9H1CkOdTjOFmvazKgjJMKaYUUoYIwUK0dVN+8MED3/e/+upXZVkcHh6t15vd&#10;bme0LcuyquqmaZyVkXGfcxaGYV3X1urDw8NutzscpL1uByOLoBVtPR2PDg8PvICfvj5dLG7iNPID&#10;fuvkaDwZlE1BKALQAAQgsMYaa127r3E0RQAAAMa4+df+ENyy70Cw0AJoMSGEUjf4vfsKZFvZAgR/&#10;oGq59+42wzmHFmBEgHXwaYwg/GEA1koLocIoHo0mB4eHWZ5dXFwoDTBBnu8RAo8Pj7Jst16vGKEA&#10;WM/jhCCCcRxHSqnz83MIwXa7G41GlPBer48QLorC9UJTSg0wRZ7XTd0KEQSB0Eopq6021lDGHQS1&#10;qhsAUV6UjlRRVEXT1AjDtJv2+t3lYlEUxXA4aJrGWlNVJYAQQDDo97WS17MZ99h4PGaMGiu0NgBY&#10;IcR2m1VVvV5vZrMbrUzbiqZpEcKOTKuUNtYwxgkhCGPKWF7kcZJggt/Zz422ViEEFoubq+ubxexa&#10;itYaLZT0/aCTJIQSpYRqW6Xauq6FbFyPLjAm7iScMyVlJ+0Egd+27S7bNW3tMS5bGYexHwS73Q5B&#10;lEQpZZwQihHCCEFolZIIAiFaaFEcxQgio1USRd00ca05u11WFCVj3m6X7fLyzduzqlEQglq0XuCH&#10;YayMbhoBAIzjcDyZaG02my3nHkLYSI0AKvJcSWm0gQBqo4oiRxARhLjveR4jGPseA8Bm2S7LMsZo&#10;FARGS0aJxyljzBjlcy+KfAgh40SKtiwK15lklMEIOgdpfzBAGNdNLaWSUgOIiiJv25ZxNhj0y7JE&#10;CEwmEwBgXdWce//Fv/pXd+/c/+67705PTz3Pp5SOxxPOuVLKMVd2u10Q+I6MPugPPM+L49id12ez&#10;mZsP5/O5c745K7IQYrVaIYQYYxTT8WhyeXHBGRtPJtPp1BrbClHXlRQtZ9zz/STpOIXZaCWFyHbb&#10;zWatlfQ4i8Ig8H2EUN0079DQlPq+7zJNbjnlGKHuYXKfTJLEvUyapvlhAFZKCSEgQohgIQSCELi6&#10;GmARQh5nRikCEYIWGCNEo5UMgtBaYxFQRgspDLQQI8II5z4CcLPZYIgxIZQyTAglpCwLP/ACL8AI&#10;Y4jTTsop22625xcXhCCEoQEyy7cGKBZQ6uFa1pXIFVC7fIM5me5Nu/2u0s3l5VKoWojGAtDrpwiB&#10;0WjIOf+DH3/CPKNM825qQtD1bbaNAJDUlTx99eb16dkffPqjP/3TP7cWSakIIshCgikjrCqqn/3d&#10;z//qP/yfv3/8JImC7XbT73UxwgaYVrRRHCWdeD6bI0wHw1ErRJ7lo/G4PxheXV8zwhBCSgkhWoJx&#10;EPgQ2KoqpRCT0eT2rTtRGCul3YH79es3mJAPP/7w/Q/ev7qePfn9t54fdPvdMIru3bt7dHS4y7LV&#10;atm0DUAAAVgUudK6aes7t+/Ude0MjW3bxnGsREsohhBFURgEAaUkTmKEodbvHNfOCe/2p86l2TRN&#10;HMVuyDk+PiYYV1XlRGCHYXMXagAhpRRjXJYlpbTX6ympm7oNosCVOVFKRavqqpFKvnnzxlqbpmkY&#10;xUEQXF/PjDHnF5d13XDPdxCy/88A/E9Ov/9oAP7B/wwAMNC4jDFEoBZNIxru8+6gd/vunfvvvXf3&#10;wb3BeAgpjjpxb9AfTcfM44TRqiqNNYxRY43WBoB37V4WmGJbh51gOB40dVVVzWS8//LVq11edtKw&#10;P0ghtk3bGquttd20CyyEBmKAQ+5fvDkXdeMRZo0FBtZVef/evT/67EdCtM+ff9c09c3N3ChjIUyS&#10;zsNPPpFKSqnapvU9DizIs91yvtxuNqPhqJv21vOVVIpAzDi30iqtsnX28sWLn37xJ8v5kmAS+NHF&#10;+YXv+aPBGEFCMOv3Btttdn522e0OIETz5Wr/4LCbJN007XZ61tjHXz/68IMPKCa//uWvXr14Oej1&#10;J5NJHMdSiCLPnWK/f7jPGL19++TTTx9eXJz/9re/Wa9XJyfHlJL1enV+fhaGwXg8UkoOBv3nz58Z&#10;Ze7cuaO19n3f9cBBAD788MOj44M3b1+XWf7g/nsnJyfT6TRN05ubmyiKiqIwWo2Gg12+8wPP97hL&#10;j5dFQSmllNy7feenP/mTDz/8gFIa+AGlFACjtZru7w2GQ0qxEO1ms5VSIky01oEfJkmSpt3JdNKI&#10;um4KhEFVFQiB6XSCIKzrcn+6f+/uXUzwxcXFdreVSrjzJCWEM9q2jbXGKIURDILQEbkYY4vFYrvd&#10;vnz5siiKQb//6cNPHz9+PBgMjo+P9/b2GKHDwZAxdnFx0e/3CMEvXzw3xjhnwW6XRVHY1JXWOoqi&#10;//Jf/+uT49tRGH3w/vvv3b/vcc8aSzBKO8nNbP7m9Zu6qsMg+OzzzyeTSVVVo9FoMpkcHh6eHB8b&#10;Y9brNQBgPB43TXN1dT0cjna7LcZYa+UWam6KhhCWdbXZbt1qtRYCIChakSQJAIhSAgDyPd/3grIq&#10;XSHHLsustf3eoNvtOml3OBxfXl7WdVNV1cH+QSdJIUBZlnPmUcKssYcHhx73ivydMkQQ93iQ7XKI&#10;kOcFRVluNpsgDBHGrWhb0SadzsHhoR8EQRAWZXV+cZkXpYslR1GUdNMojMMwdPQEYIEUoq1bKYSW&#10;MgyC8WhydHR899ad45OTbrenhHz79s2jx49Wy4Xve0EYpWna7/esBQYAp3AMhiMhZFXXe9O9LMtc&#10;++xysXI5pt12xxglGEEI0jTZm0wpw2EYRnGE/+3/+N84SxVCyOOe53m+71trq6pulTQWIIS0NVLK&#10;IIiurq7/9uc/u7i4xBiXZQURqqq62+9TSpbrTVEVWluIIERkf29vsVj99V//x6IorQWbXTGZTtLu&#10;gFIapykA9vXp6avTU4Swg8doYzjlEFpgBDCKEdrUZVuX2W4jmiaKfClao3Wv3zs8Ojp99erN2Vvf&#10;CyBAzPMJom6x7cw/CAHOeVbkQgghZFGUm8327O1FHHfquj19+wZixLjX7w/G40mSJBCg5WJR16XH&#10;yHjUB1YCI/rdKPTpdrOk1BwdTD/5+H0/8LI8GwyHDz74YDaf/+Vf/h9VCw4OJhZCgohDzHPmEcKM&#10;tlVVBKG3v79/dHQ4Ho1cy4XSgmBGKWkakWW5EAJo3et2ojhAyGgjtBH9QdpJw5evnv3+22/Wm/V8&#10;Pr++nhFEKfUo9QBEge9TwqIoFkoAAMMoDIJgPJ6MJxMeRsYAoY1SJq8ao8Hl7Ob0zdnZ1boVoD8M&#10;R5NJp5N20i73eH8w8P0AYuIFPvO8JEnCOMYYRrFvgNG2pR5lHnnwwXt37t+uqnK1XimlGA8488/O&#10;Ln7z1e+UMvfu3v38sz+eTvaqsrqeXZ+dnUMIozCWDvloDEbY5R8451VVrpabIAi11lmWt23rJIi2&#10;bQ4ODhhjUorXb15tNlUYUncaK6vSGs05IxhTSgmm1lprrLMvOgdUnucIwV6vByF0PhMp5Wazruta&#10;KRnHoUP2CynqpqmqGjM6Go0nk4mxwFkTl6sVISQIw+VyfnV9LYUwxlpgAj8Ig9AYzT2PEFLVdVmW&#10;F+cXu90WQNA07Wazffe4c97tph9//PHh0VHTNKev3ywWi11WbHfbfr/vfmJCiO9zxhhBiHOqtWzb&#10;mhAMoLZGM4b7/R7CFkFACEnTDoQw6cRHR4dN0zx79hRCHARBXTeMelJKpTSl1GF1e71BVTdVVfV6&#10;fYJx3TQEI60EREA0jVZqOplMJ9PDo32M0Xa7vro+TztJv9+jFN++d0IZRsgCaCzUCFoL3yV+/+GQ&#10;YrW1Bjocln33x3cqsTPduS/DiDBGlZJN07p+YISgu7AAAFwu0fkt3dGfMWa0JphAANC7iDGCCDh9&#10;0RqAECnLmnPW7/f7g67nscXiOs9V08h+P2lE2zR14Huc0iiKfI/FcZTEUa/Xcx16QojLy2uP+6vV&#10;qqqqqqqCIGCMNW2LMRJSKGMghlIZRJBUWhtjjMUIGaMBglVdt01j3jWyII+zQX9QlmUYhForSokS&#10;yljT6SRVVS2XSwih1gZCOB6NwzCs6lpr7ZpvLQB1LTB2xm8ax/F4PL66ulJSuhLFXq/HKN9lmbXA&#10;GFMUZVnUQqjNZuN8XJyx/qCb57v54sbz2GjUb+qqbatu2mGMQojiKIIIq+/zusBqQojnc2ttKxo/&#10;8EajsZbSuZ09z4cQFFWeZ9mtO3d9P4AQGWNbIfK8bBuJMW2FcOUQlBJKmQXG9zkhVDQthKiuS6XU&#10;dDJyAlFd18vlEmNKCLm+WVxeXtaNQQgACKQ1k+n04OgQE5LleeD5vV6vqqrVauVcG0KItmnA9/Va&#10;TdMghCwAZVlSyhAClFEHu5ZSKKWathFS+D6PwoBz6nKJQeBTShECRVGs16uiKHbbnRDCWm2MCQPP&#10;dV26rsiyLJu6FUJUVe2wkwhDSmkQ+FpLIUQUxVEUJp3Oj370o48/efj8+Yvf//73u13urN1VVRNC&#10;bm5unAn55ubGJYGd7T8IAicsjMdjhBDn3DmNd7tdnuc/aFlOl0MInRwfK6UWi/n7778/HAxbIc7P&#10;z2fXs8D3y6ositLjnFNW1XWn0xkOh5Qyx+h246trVFJKBaFrw7Yua+pedIQQR2Z2OTF3zXQ7bmvN&#10;9+hm4F6YUkpjjLYGIqiVooRggq2xnFHGmJJCKamtQhgTTiwEUillTdFUBkMv8sNuTBiVWrRSGmM8&#10;z1dSAGuVEEqrpq6MVp7ntW2jldLKEEwYZhijsiirqmqbWhrFPFq15WK9yIpdmISDSb+WdaMaZRSj&#10;VEgZhsFwOGrbsizrIPCBMYxjz2dxHGw26/sPbiWpJ3VrjMYYa6OUMkIIY6DvRaevzn7+s18AS778&#10;8i9Go0lTtaGfIIsQgBiRxfXNr3/161/+/O9F3Z6cHB8fHVtjjdbD0dBYTT3Wyna6t5dv8/l83rZi&#10;s95UdeNxb9AfxXHicd60TZEXSgtjjGuu0lL43IvjOE3TNE3n8/l8vtjbmwIAHj58+NFHH59fnP/s&#10;Zz9br9dRHHq+f352fnV1FccxQphSmnbSOI6NMuv1erfL4jieTvZevHgxm80mk0lRFKHnz+dzzrnR&#10;VgjBuTefzzn3oiiqyhohxLnn4p2+77dtK6WEENy6devTh5/eunXryZMne3t7+3t78/m82+26p40D&#10;qmutHcO5LMuyLAkhhBAXLQmjwDkarLWMcYQQJtjzvOPj47IsX7x8hTFO01QpdX5xrZTmnte2LXzH&#10;Kv9PB+D/jNXZvf1gIPpHXwwhhBgiggGEyhoLQBhHk/29g8PDXq+X9NJdlr1683q+XO7yrKwqTGkY&#10;R1ESW2DzomiloIRiQqRSjFFtLCZYSbnZLY+OjhklbSOY5wnVzm5uAGx7wzRM/KapCUUIoTAIjQbQ&#10;AqxRJ0pWi+VqvvS5TyDerLcffvjBn3zxRdOU17PLPN/WdWWMIZjlWd7ppg8ePJBK7rLddr2ZXd9c&#10;XF4WRYUxTuL0cHqY7XZPnz6zxgAAoYVKqSIrmqYJ/fBof//68qqTpIzS3WY3v1kGQdTUIs8LCDGw&#10;qN8f3jm5U7ft1dnlaDiM46QsC6X0s2fPHj16lOf5ycmtJEnKsgzD0F0fnBlEStnpdCwEGONutxuG&#10;oev7cZXO7iLmaMMHBwcum/rkyROK6Xg8TpLkwYMHvV4PY3x4cJimaZbvZrNZFIZuz9I0zWQyefny&#10;5WKxGA6H7tLHOHeXTc65swGen59lWdbv9dbrtZDtz3/+85cvXp2fn799++bRo0dZngEAhsNBHMcP&#10;HryfpimAaL1erzfr+XzRtmIyHddNJZVyuIq6KSklURR6nlcUuefx/f29oshPT18rJQGwlJEojIIg&#10;LIqi1+s5x6sDU7m/hud57rLpHDonJyeu+vjNmzeMselkEsfxbDajFLdte/fenTzLhWg//viTvMhX&#10;q1VV1bIV/UHvo48+0lr/7d/83bNnz54+faqU6vf777QKxpxTzEWvf/rTnwZh6BpPyrJM03Q8Gjmm&#10;ehAEdV1RSsMwTNPU9z2H4K6qCmP8vUt8jQm+ffs2xlgp1Um7cRyfvT1TSkGIGOOj8dDhJzfrDaUc&#10;AuiWYkab3TY/e3sR+MHdu/c485fLtatWSZLObreDECZJmqZdQighNAhCjwdFXmZZ7nkBxqSqailU&#10;VVeE4aZpncdYSuE8Ss51stlsiqLYbDZhGN67d+/BgwdHR0dHx8fT0bg/GIwG/eFofDCd7k33bp0c&#10;3751++DgYDQacUqbus7zYrNe11XVtA1CyPHAb90+2d/fv3V87PmeU4mllEJKhNDbt28vLi7u3LnN&#10;Gb+8vPD9oKwK7rGDg/33Htx///33fvTjP/zJT774sz/70z/49JPhcDAaD6Mowv/mv/+vAARSSe5x&#10;jAn3PExZWdXbbYYRJoQpYwCAlLKsqH7+9794/fpNFMaU8263d/v2nTwvqropyrIs6zCKOml3sV61&#10;QvWHg2+++fbZ8xcIk7TbWyxWZVnuHxwGQaCk6nRTAODZ2zez62sIQMC9IPAZJsBqYAFxhxKAri4u&#10;tVIYAqMMwSTwguFovF5vT1+9ZiwgmHMvoJhrAzw/oIxrY5TWiKC6rTebTVWVm81aCKG1bRpxsH+8&#10;Wq/KpuaeF/hBEiW+51sD67rebrdGSt9jg27CMAKmtVZyCpaLa6Nb2dbj8Wi7XQdBeHhyzD3/1q27&#10;d9+7f+v2EaFsu8ullEIohHFV11lecJ+OR/1OJ5ZSOOsjAABjAiFEADdNs11t3/1GgSdkxQgQSlRV&#10;nhXbfr8Pof3uu6fXN/OirHebHCNKmc95wHmAMaEM9Ye9o5PDTjehjHKPcY/HnZgyKrWSSmdFaQDI&#10;8mI2u3n99kIZgxA4OhmOpxPf91vREkoQgWkvdWLaYNjnHvV8xjkB0DCPaCNch8B0Ojo8mhpgZrMZ&#10;Jtha0NTi2Xcvvv7d4/Fw7y/++V8cHd5++/rtZrvebLZG6zAI3D/P464TEiEspTRK11WV7/JumpZF&#10;2dRtnucQANG2om211kdHR4wRKeXrN6dNo3udEAFIEGaUUEqCwNfaAgAhgG3bWgClUpwxJ7+UZen5&#10;fDKZlHmxmM8RxlprhGAcx2kn6XQSjHHbNnlRSKUgBAbYwaB/cLgfhKExlnlets0BAoyxoigvL66a&#10;tjZaV3XjeRxhXNeN1nq73eVZvpgvttttURRaG6Ot1sZFpDjng0H/+Pi4buqLi4u8KIUQZVkba6bT&#10;qbNwQwgpJRBCSt5h6wGwYeDHUTQY9Dpp7HOW73bGaM/jvu/XdU0pIYRuNtvNZkMIM8b6vh/4oYv1&#10;x3ECIWqEBBA7oxHnnjOjAmshBHVd51nm+/7JyUmvlyopN9vVar3QVg+HA8qIMuLOndsAKMyQAQog&#10;4x53CwwAFiAAITAuuIugQzcbY4DL6787qPxDmgtjQikVWtVt7QZnB59DGAMAWiEAhG5kdv5nxpjV&#10;hmACAULf1ywBABBACCIEUduIoioxJXVT+b5/9/7d++/dBVAKWQJgb27WUciGo+FqtdZajEcjTBBn&#10;lDIipQDA1k2tpPS84PT0zXa72W63UrUQAgOMBYZQEkRhEIQQgrppCaEAQKk1ALZu2qqqd1mOMBZK&#10;IYha0SIMe/0+xsjzuVK6qusgCAkl1ljP48aAPC/c2bGpmyAIhqNRURTrzapuKoyRtRJjIqVuW0Up&#10;Hg3HEMDLyysA4XRvbzyZFGW9Wm+V1toabSyhLIxiSilESGpRVVUY+t20A6yVos12W9G23W5nOpkC&#10;AJKkwxhrmybb7RY3N3VVAgu1MhAiSpnWhlIGIXR9iRDCVjStaACwURwPRuOirsu6boUsi3qz3m13&#10;RV4UeZZv1hsLQBTHmKCmqTFBSuksy7O8KKvGAnNwcGQBbIVshfT8ACLStCLLi6IsLQRCAMKgNCAI&#10;gjTt+kF4M19cXa8BNEobo4yr2QMARmHU7w+iKHaEmqZp6qrOs8whwqM4ZowCYJu2bRrNGBj1u50k&#10;ppR4Pgs8D0IArPE8jhAsiryta2s0hIBz5lEWhWEURqIVBJMkTrTSVVkZAwCAZVm3bUMI9jxe1zUh&#10;OE07GOOyaVoh9g4OPvr4k9PT13/7N39XlnUURYvFUgiBMHH9E1dXV4PBYDAYXF1dz+eLMAzg9zQp&#10;VxIThuFwOIzjyKmv7gnuJgfnNzbG3Dq5Vewyz2MHh4d5nudZBizgnsc5b+qmKmujNcEYAMsp11Jp&#10;qRmhBOHA8+MoIhgro120mBIShiHnXGohRGusNsZSTK2xQkpCiDEmCAKnrkgpHSbQnYZdmSchRFsD&#10;LCB0G1tZAAAgAElEQVQQc+5BCJRWcRwTjOumoowgjAilAMNWCKHaWrZH90864zQd9njkGQQ00Naa&#10;VjSex4zVEAAAbRQGcRRQggLfa5tWNC2FtJukTd1mm2yz3CgpICbGmoOTo96wDxAs2rqsq1aJ0XjU&#10;SgEBElotlyuMcL834NyrqsIPvLTbCUI/irwg5Nbqjx9+EHe4ttLpk3VVSyGF0JT4V1c3v/rFV69e&#10;XN2/d//zz77gNGCIEUyapsmybHmzePL4m++efJvtMoZZU1eT0RhjhClO0iROosVqUTUV5143TWdX&#10;N6/fXAFg4iTJ8wJhOp5MyrKUWlZlYYzxGYvCwOdcKd22Tb/fj6LIHZ1/85vfjMejL7/8stvv/c3f&#10;/s3jbx5DhLRVb8/Our3u3t7k1cuX6/VqsVjEcXRycgIR3Gy3V9dXb19f7u+P79y9c3l1+fbN2ziO&#10;PerFcTSdTPb3p/1+HyEIALy4uGhbYYzhzNNac+452y3nvCzLXq83GPSVUpv15vXr10+ePAnD8PPP&#10;PpvNZsvl0iVTIIQIIZfaFUJkWeEYby6E6SBzPwjFgR/Wdb3Zbjqdzo9//Pnt23cePf4GADCZTLTW&#10;5xdXEAJt7A9T7P+fAfiH6fcfDcDvLNAEAejsYCjpdKZ703TQJYw2sjUQGGC1kcRjGphaNlVVAgSC&#10;0O8P+srqIs8IZdz3Xf01QggTQjku8yYI/eFwpIyinCS9+Pz8ZVGI3iCc7I2sNY2sEcbc4wH3VasZ&#10;It1ON99m89k88oLYi8Mg+Bd/8c8nk/Hjx4+urs/zYjscDiihjZCeH/R6vU6nkxd5VVVXl9c3Nzfn&#10;55fz+TIKwkF/SCl79erV2dtzymgvTTtJh3MGrPV9vrc3tQoIqRj3vnv61BrQ7XYRwtaCbtIp8mI0&#10;GN25fQcYoJVqmxYjdHV51U07dVVv1pvhYPjq5Sul1EcffrjbbtumgQDczGbb7XY0Gg0GA8a5NPL2&#10;ndvHJ8dlVc5uZggjP/AxwZjgpJP0+v2qroUUTdssV6vLi8skTpzU37ataNrAD4oya5p6s9nEcTwa&#10;Dimljm5weHgYBMH19bVrzc2yjBIMjBkOBmEQGK2z3e7Vi5fdTvrnX/5pt5d6nnd2dhaEQRiFfuBv&#10;dzs31SilR6OxY0QJqVzcXcjWlYl30s5qtdhsNnmev3n9erlYIAxd8Hi3204m08ODg912s16vRCtO&#10;jk+SpNPrdbVWWispVNu2cZyEYYgQGgwGbonpZkul1LfffuuC7i6w8/zZs9VqtdmsMMZt2xZFPru6&#10;XizmDx488LiXZbuiKDbrFcak2+2labeqKs/zut2u53nAmKoswyCIo4hREvheJ4n9IHz9+o0xZn9/&#10;P47jqqqUlC9evPj2229dvfx2u3UlwG515Rx/bdsCAMIwVEa3or25uamqKo473W4vCEOHEYEQukUt&#10;JjTPi6IohRBBEDlYXduK7S6TUrWt0FqXZXVycssYq6RpywYCgADyuHf68vWrF69Wi5Vs5b079w73&#10;j9JOapQZ9PqDfr8qyqIqIbLWKIxxmnaUkk1TR2E4HA663TSOwiffPH79+rRtm+12M5tdY4zCwMcI&#10;eoz7vufex1Hoex5GUAmZ7bbZblvmOUZoOBiOp+O96d7J8cnJ8Um/3ws8zxhd5EWx282ur9arldIS&#10;QqCVXC0XN4sbC8yg3x+NRoPh4JNPPnn//QcPH37y6acPP3n40d7+Hue0yos3p6dPn333+vXpfDE/&#10;P3+L/6f/4b92vizf94EFCCGl9Gq1KssKIQQQclFDSumjx9/8+te/dqodgMDzvE8//ZQQslqtAIAH&#10;R4fdbm+bZb/77dfuLP7t0+9a0VoDjLGdTmc+X5RFORyNoyjEEA96A2jBzezm9empECKJkyRK0rQT&#10;eD6nbLfZ7dabIi/qso6iSAjFuTceT1uhfvmr3zStFtKsNtted1hXTRxFvV4PACClzIudYza4RU6v&#10;1/O4DyEe9IeEsNnNHBKUl0UUJr7vW4ucVYxA4HFKkCUYJLHvMbxe3AyHvZOjfdk29+7fbtu6KKqj&#10;k5Pvnr741a9+i6h39957Dx/+wccfPzw5vnX39t3bt29PJnudTsf3GSGIMyJlW1YlgBYjhBASQtR1&#10;s91sFsu5Nfrw8IBzVlc5RGY8GiACp9PJ3bt3kyR+8+Z8tdoEQdLUssiqQX8KLMKIU8oZo5wRxjBj&#10;lBCEMSIUcY8RgrnvN00LCdHKAISur2Zn59etBDwg3GMII0rIrZPjqi6Wi4Xv8yDwtREYoSgKqjJv&#10;RE0owQQABCyylFGp2o8ffhiGwXa31VpbAK2Bu11hDfz04WcffvjR7Hr51Ve/LfKcYGy02WUZJW7I&#10;h1Kptm6FFEVWiLZ191T3LHLF5XleUEqEkE5FuX37dhSFCKHZ7Boh00077vNRHAWBH4aB67JDECr1&#10;jtUJv98Qx3EcJ9Hx8TGjrKoqqSQhKI5j3+fGqLZtm6bOsiwIAz8InNOv2+vv7e9FYVxWRbfX32YZ&#10;BNYPfFfRluc7pZRQkjPuhz7BWAix3W5933cFm8fHx8fHJ/1+bzrdd98wjuMwDDqdzuXV5Xa77aRd&#10;xljdtEEQBoG/Wi2dTdpjXlkVCCIIQRwFYRhg7B5KzDi1WgshXArLxQVdoeLLF6+ePn2upA78ME17&#10;CGEhVFU2Qshu2iOUNU1TVc1wOHK02CiKOOdSyjAInBDU66WTycRa29TV6euX221BGAwivy7L41uH&#10;SRprqyzU3w/AzvxsHQTLhSicR9ml+9wK2Q291v5DmuvdAKzUOxHPWoyxq8SEEP7A4HH3GDcAA2MJ&#10;5hDA7wdg6AZgAKDRxgKACXb/XSNbhOFkb/rBRx+mnc5qvQwC2uv3m7rMip0f+JPJwBoTRaHvcykV&#10;IWS9XmNMBv3Jy1fXYUCiKHKRhF6/2xv0OkkKMSSUxp20qmqljVCKMQosxBi5nzCOIq21UVpKVVWV&#10;EC33PCUV5952u/WD0GhdN1Wvmx4cHDraPCFkuVwRQihjzg3LOKeUep4XxwkA1vHPGGW9Xm+9XiOE&#10;jo5OEMLr9dqp5Qgh348QQhhhz/OiKIiTONvtFstFr5+maccCW5UFgGA6GYtW5Hl+cHAohAQAuAU2&#10;hMCV07qTCoQ4zzNroRDtdpdXVVmUpRBCSsm5J5Te7orFYrXd7G5myyyrPD9gjAOAfd8PoxhYm+e5&#10;ECKOYgihFFJrg5AFAIwnY2ONknKXZ5QwC0FRVNc3M6UB4dQaoyyACHhhAAFwoJGqzp0epZVy61uE&#10;UFM3LtgPALDW7HY7h6IIo8gPvG6vyxhjnKRpkiReHEdpp0MIsUCHYdjrdiGE/2nGFUHocFBRFEEL&#10;rLWODuBKEZ1vQkqFEGpbUZYVAIBSut6sN5u1Mdr3fVfL8P77H4Rh9O/+3f/+5vVbjMlsNnO78zwv&#10;6rp2QywhpNvtumLhpqmbpnH1mGEYOlAQ5xwi6FhfcRz7vm/eReiB2+sP0p611mHM86JwdzHRiqqu&#10;pJSMcSeepJ0OQrhpmrpuhBB1XQdBcHBw0O/3MSFaa1d87f6elNE4joMgMEaLVjlFHQBQ17XneRgj&#10;AIDv++464z7pfBlOYLPGcM49z3N0g7TTsQBsdhtEECKUBZ5QcrPbMp8N90Yffvaxl/i1FvPNYpfv&#10;iEd5GABoW9HWooYEMk4RQQaaRtQaaO572yyr64pQssl2jRBlVShjDLLaqg8++vDu/fu37t0+ODos&#10;m+b65or5nDBsLZBaB54npGqqejweWwDOz87qqpCqtVpL2RqrTm4fDkapAUprQylxMSupoOeFT799&#10;/vXvvvE9/89+8ud3b71nNMAQV2W9Wq42y+Wj3339i5//sswKn/sOQTS7nlV1/fbtWwMsoZRwZiFo&#10;6joKo8lkut4sl5vCau0Y14HvV3WddjpSCSnaOAo7aQIh2u22nsd7vR7nfLlc7na74+Pjzz//rNvt&#10;/vv/8O9/8Ytf3r59y/O8IPDLssyy7XA0Gg6HcRRtt7vZbOZ46aPhCCF0fvZ2MBicnNxqmgYCNJlM&#10;jg6P4jgSotlsNqvVOsuy7WbXtg3GCELU1K1LjEMIhRCMsW63CwDIst1mszl9depeEcvlcjgY7O3t&#10;nZ2dua7vuq6d0ksoBQB4np8kSRSF8Huqv1CCkHc7IAfUadpmu90ihO/cubN/cNA0zc3NDSHs6uq6&#10;LCuEMSHkP2eB/icV4H9qADYQaK0gQhZBTEiSJJ1+1wK72m6MMXVT8cADBOVFnhcFRDCvSowxAGZv&#10;/yDpJEVRCNESSjnjEEKMiVSKM48wIoTc39+TSjSyODie1HWRVxtl67Sb+BGVUiAEwyDspf2qKH0e&#10;duNOmRfL+Rwp6HvBw08eHh0dv3379vT05fMX3754efGHf/jR3tG+MSAMIuchL6sqz/PdNpNSKmnL&#10;qpatfP369fX1lda6quowCAf9PkJQaRWGoe+7AlgUR1EYhkmS+F5QFIVoNQCAINxUzd50b9Dtz2dz&#10;qzSGKPR9paW11mWwj4+PKaWr1SoIgsFgcHFxQb9/c76A/cP9+w/ecx9zzi8uLoqi+CEwfHV15U4j&#10;73w6bZsX+Wa5dtFQxhgEkBDiTPWU0tlstlmtT05O0jR1DTJVVTlUW5qmzm3nPAXOwF9VVRRFSZJI&#10;KVz/cBRF+/v7Lh97dna2t7eXZZmrp97f33/69Onbs/PRaNQ0jVIKQQwg8BhTRjt04mKx3G43RVmm&#10;aWc8Htd17eKpn3zyyYMHD7bb3WKxSNLEaFsUxXw+j8IoCIIsy+fz+fX1NYTQ9Wb7vj+ZTCB813Au&#10;hOj1ep9//nlTN+v1smmazWZz6/axUooSstlsF4v5F198wRiN43i33W42G8/z3MWZc44x7nQ6vW73&#10;t7/97ePHj33fHwwGVVV99dVXT7/79uWr06Zp3MjtbijPnj2rqspFfBFCYRg+evQ1ISRJYvfd3Phd&#10;13VV14PBwO0ur69neZ5fXl8VReFIMXGcpGmKMHIWRdcNCYCDgYEgCIWQEAJC6OXl1W6X9Xp9zj2j&#10;LYJ4Ot3/1S+/Oj+/IIRy7nU6ab8/cLRqz/NOTk7296ez2XVTV62oGSNhEAwGfcfriaNgPBo/eO9+&#10;HEWvT0+3mzWCUCt1dXl1dXmx3Wybug4Cv5emlGDR1Lvt7vr68uz09cXZm9nVlWgaSjBhBBiV5/ly&#10;sXz67OmTx1+/fPH8u6e/f/Lo6+vLSyFbjHEQeKPhcDDqu0H3iz/+488/+/HJyfFw2J9Op8aopq1X&#10;6+WLl88fPfr6d7/77bNn3xV5Nl/MTk9fXl1fQmiTJMH/87/5b621roO4rmpjzHa7q6oKQhRFEUTY&#10;uV/W6/Wz5y+apvECn1DiEiN7e3tJksSd5PDo6OjoaD6f//qrrxzPQylVVy2jPPIDRqk1hjK2XC7d&#10;GgZYgxEaj4cY4/nNbL1aXV1eZZtdkZfAQgSxz4OmFo8fPTHKMupZA4ajKUb0Zz/7hRQ2TrrX1wtK&#10;AkJZ4Pnj0VBK6YyOWb5DCFlrADRaGyGk0ZZSjjFdrpbL1Upb0zbtcDDqJAlB1GpDXcBOa2ANwVA0&#10;VZIEVgsMrWirMPQO9vc3WXZ8fKts5F/+r//bbL785sm3f/VX/3Gx2rZCTfb2bp3cWq3XWlnGaJJE&#10;RZHNFzetEEZpxqhoBcZ42B90kmQ6Ht6/e2e6N2rbaj67MlZMJqODo7333nsPAPj27PybR0+/ffrS&#10;85O6VvP52vcTQj3KAlf5iBFs29oquVous2wLASAI7fJMuPY/yrSxwEKI8MXF5c1NE0XQmVEJwYcH&#10;B0rK8/Ozfq/rc+p7LInjwOeb3cZaHQa+MRITRCiu6qqqi48++fDgYH+1WkKEMMZK6tCPGPU7cXez&#10;2v3873716OsnCKJer1tV1WazrcrSSEUZtVKXVZVvt1VVAmMghpSwKIocZ4UxTinZbncIAUpJt5sC&#10;AEaj0aDX9Tivq7KuKowR5zwIfcaYUtL3g6qqIISEMgCRNZYQ4oeBsZYRSinlHivLstftCiHenr0R&#10;QrjGmroqMcYOrhsnofM41E0dJ8n+wX631y2rutcfVFW53mw8zo01dV0/ffpcCpkXGQBAS53nhQUQ&#10;Y2KNdfhlz/N87kdhyKhHCdVKUULDKCjLsigLSqmr2NHKTKfT2eymbVu3a1ZSKaWMVghBCCznLNvt&#10;6rryPI4JQhBaax2ywlrg0CN1Xdd1AwDgPJjN5pPJ1OPhcrlqWyml6nZ7uzw/P7+wBozGI8elqOt6&#10;sVjMr6+KPLPa9tLu/t6+0ebt67dn5+dFlVEG79y9rbSUsr3//n3CMMRAGWGhBsCxoCGEbnawFgIL&#10;rFthAPAPFmhj3CiLIITaAoQxYcR+77d0irexVimFEAIYtVIA6ABTBiHk/KjAWIwIsAABBCGCAEGI&#10;GKWUMqV10zbWWGONtgYgUDdVlu8wJuPJ6Oj4qN/vPnv23c181TYAI9HWFWVkNBp2ex3Rtrvd9urq&#10;0vN9CHBd56PRsNfrYYLiOJpMpwBaACyhTAjpQILuMGTeIVKgsa6xEnueD6BtpUAQllWBMD4/v+71&#10;uwiTVkgIoe9xxjgmdLvbaW0cj4BQ0u32RqNREIZhGHY63dV2yzjnnhdGMaGsqOrxdGoA4L6/y4q8&#10;KIVUFkAAEeUMIYopMQA0bWOAqeq63+8hgHbbTSdJkiSiGANrLYBN22pjfO4LIVxtA+GMe75oBaUM&#10;QkQILcvKWquUBgAaA8Iowph43KecZ0U5X22UBpvtrqwapazv+51OL027o/E0CAPHHMaUCCnjToIp&#10;pZQHYaC0Trs9pbWxttvtKWMG/eFitVqtNwBjABDE2FrrBZxw2u93gTXdbkopwRj1e/1ut6ul+uGW&#10;b7RxK/ymaSjBnU6HMhbHcRAFrhSBMxJH0Xg4ohinnY4zlHrcL/JyMV9sNlsIkRO64zhp6koIgTH2&#10;PE9piyn1Pd+19GFM/CharTeL5bppRRR3trtt3dZHx0eIoLIqpZJhFAEA9/b2wjD66tdfPX/+oq5E&#10;VVXONJjnbRT7SkmtDaXUhcfu37+7223dM9+N927CnM/ndV27MAGlNAiC+XzueR7n3CEAgyBQQi6X&#10;S4SgtdapInXTYIyLvGCUhUHQSRLPDyilxmgIALQAI0QJmd/MPN/zfc+FgbnHe71uUeQIQSmkVloK&#10;qZUCFmGMIbRGK61VGPiuFF1r3bbtD5tixpgjOSulGKXOrlo3VRzHCKNdtiMES6sxJYhiDQzzvf3j&#10;g1sf3GmhqmzTGtnoNqvL5Xalge1PBoPxsJXtrsgEUJYCAaSC2mCAGFZQZXWxzndVU4fdKEgiQ4AG&#10;qpa6VpUBWlmVvuvdRfPlNcI4iWOEsGqlVhoaACEc9AbXN7OXL+ZFWW82OeOIcuosS1VTIUx22W69&#10;3hkLCGLZtnjy9bfLm20v7f/Zn3w5GkybWmSb3fxm3tb1L3/xy5fPX+bb3FrQ1m2+zTEhSmmCcX/Q&#10;2243s/ns8OSIUKy0rsp6Opl20u5ms1qti+G4f7C/n+fZ1fW1sToMAoTgcDToD/t5lpVl0ekknscg&#10;REqpg4ODk5MTC+2333371VdfYYzHe1OIEOMsiPzLq6uri8vAj7jnHR0fXVxeLJZLC8Dh4dFwNLy8&#10;vAqiEEP88uXLthEPHz4E1rx9+/bxo6/V950uTd16nleW1W6XNXU7mUz6/V63m96//57bdGw2m7Is&#10;jDGdpONgaW3bEow//fRTd3xK4pQzr20Egph7fl03blPpeRwh5Igbdd1oZaRU7pwthHCAq1evTvM8&#10;//iTT8bj8aNH3ywWi6ura4QgoUxrbd9Ju/+Q5v1B7/1Hk/A/mo1/+Nhaa1z9L4QOpRjHMWF0l+2U&#10;MRZoAIAfBGEUhGFgEcAEc48XRZ52O91ez/NYt5sqbcqyDoNQSsk9DyOMMUYANHUVhFF/2K1FlvS8&#10;Ti8CsFmuV4dHI8/nRV0oo3rdXi/tbpabNE4Dz8cWbVe7Oq8ffvzpwf5hnmfnVxdv3p4W1S7t+T/9&#10;058cHB1eX9+cnr5ab7bzxXy9XretQBgzzq2BnscJZWVdQUSCMOqmabfbBcgaqyklnPOiyKuqaoWM&#10;ozjpJGm3ay1AGHWSrjFGtCKOkoPp/ma1qutaa1VmRRiGods2UuZ5nmuucuKBm5Tquh6NRv/sn/3R&#10;q1evzs7ObuY3ddO8fvPK6ZCLxUIIMZlMhsOh53kY4/F4/D3rxLiLhmzlycnJ/fv3IYRZtq2q0rVk&#10;qVasV6tvvvnm6upKCOFs/9vtdrvd3Lp1CwDg+54bvKVqlZZVVe7tT/v9Xts27qpYFEWn0/mhoW21&#10;WkVR9MUXX1hrN5vNcDzNi/LFi5fGmOFwuNlsjLFBGFZV2UlTjAnj7lcu6qqa3yyiMAqDcLVcnb09&#10;Ozs/n0wmVVW+ef3W43y73VRVKUWLEArDgBBCKXEJWCmle6U0TUMQRhA1bXXv3t3ffvXVZr3a39/b&#10;29uz1q7Wi9vHJ8PBgFLcts3FxcWXX355787dbLd7/frUyQ8IoTt37tR1/Zvf/CaO46os1+v1zc0N&#10;xrjf70spt9ttt9tdrtZKyaurq+1249BTzo9zdHT0/vvvHx0dHh4eDAYDAMDx8ZG73RwcHDhv3fPn&#10;32XZjnHvgw8+SJLYWgMRns1mZVEuFouyLKw1CBPwDvoQCyEopRgTawF0WoQ2hNA4iou8oJRxxsu8&#10;yvOKM15XzWK+DMLQ575WejIetU2LkOWc9fu9Xrezv793+/Yxxuj4+HAyGnXiuNdND/b2emm6N52m&#10;nWS7WV9dXtRVCazpJPHDjz/5yU/++P7de8eHhx5nF+dnu+3m6vJidnF1fXFBMGGMWmtWy0WeZ1eX&#10;l9dXl6vVan5zneVbn7N+r3N8ePjhB+9/9uM//MlP/vjhw4/fe+/+rVsnR0f708m4LPLLi/Ozi7MX&#10;L5+fn58tl8v1epVtNrPrq8ePvv72yZPVYpFlG4wRIahuKkKQS4X8v3S92a9daXre981rnvZ0Rp7D&#10;oXjIKtbUXT2orVa3Y0e5UBTIkC5zEQOKgyB/WZCLGI6DxAkCR7EVtaqHqq6JLI6HZ97z3mte6xtz&#10;8ZG0LCsEcbB5BgIE117r/d7neX4P/u//8i/sPUgpVRZV27acC8YYxiQIAkYZgIAQ8sUXX3AhXdcl&#10;mERxdHx8/OGHH45GI2OMbW7I8/zLL7+8mU4hhG/y8QbGYWT/qJRymaOlatp2lA1Gk4kS3ChTlZXo&#10;OQSwravlYnF5cfnyxat8WyBAHOoYBS6vrnknbt++G3jR//Pv//2zZ6d+kIwnu54fSgUIJgd7O1qp&#10;+Xxud0gOc33fgxBoZQAAnudHYUypI4WUUkMI4jgJwmBnvOO4LjRASSEFF13fd43RoqkKgk0cenWZ&#10;aykJJn/0i1+sN9vjozsAkf/xf/qfnz5/5bjhYrFlzN9si9/8+ne/+fVvV4sNAGA6nT558ng6vQmj&#10;IMsGn376g/cfvD8ej0/u3797906aJoNBkqbh7duHe/sTCFVVbT799MODgz3O+dnZ2W9+87tXr84I&#10;cYQESqHFbJOlo7t370dhjBEFxgAAtNJK9leXl2VZeK7PHLpeb8qqdBzHc0MIMEZEG7Td5BeXN0Yr&#10;yijCBCHoEHZ0eOh5nsvY3s5kMhlHYchFt1oted9JwRFGxmjKiDJKKHF4dPDRRx+1baOUtg/CJM7q&#10;uv/u2++//urx559/s90UB/sHOzu7XIj1etU3nQX5SiEEF4xSpZSSEgDou54fhIwxe4jivNfaCMHt&#10;ZtHeLEaj0d7uDkJoNpteXV29SfRhZPstrfSKEPL9AABgdUIpZVVVCMAkSZI0jqIIGCC1evr01PcJ&#10;pYQ5xPc8hKB98xtgEMYQoq7vPd8/PDgMowgiGIXx5dVV0zTamCgMgzDcbDbb7dZzHYQRwpggbIfF&#10;rm2NMXEcYYzjKGaMbTa51WwZY9pojDGC0ACDEe76Pk0zjMnZ69dKaW20Ugoj7Loeo9QSFzabTV1V&#10;ruvs7x8QQpSUdh591yEEIVZKM+Z4brhZb6fT1XAw8jz/5maaJKkQgku1WCy7rg+CIE0zTDDGOM/z&#10;6fR6Pm0Qkmma3blzJ03Tm5ubly9fCiUoI6PJECJY1RVm5P7JewgbxIAyAmANgDZQ26OvNv/hoxWI&#10;3h2A7WTybqDRBlh5HyHLMeZ2crFylkHQLlONeXOmthY7QggEiGCCIEIQWpwGhBAjhBFBCEspjNFS&#10;a6UVAAZAAzAAxtRNnQ2ye+/dkVIU5douCKKYYQQdRgaDTIiubdurq1kURVEULxdL13VdjwnRc86V&#10;lov5nAuhtKmqOt/mCCMDgeDCimnWycw510rZBQqEUHKJMT7YP+x4o6RCCPp+ULeVFMLzXN/3F4uF&#10;VbntqltKNZ3NLi8vi7ppu84iHIFBCGFbFGRz73Vdz6bz7XaLMbbGwjfSOoQEEUKQ53pd1zmUIYLy&#10;fNu23SAbJEnatm1VVAgTzgWG2NLUKaVKK4wx0NamCBhjNmuapqlQyvb6EkL7vpNKvT676LiEEDVN&#10;r6Tx/WA8nsRxqrVGBBFCrGYyHg4RwUpLxhijzJ5a7XzT932SprYgcbFYlE0DIUQYOg5jjpMk8XCQ&#10;TsZja/HabDbFNu+6XgiRb7bWCaK14n0vhFbKBIFn25URxgAapXXf95RiAIB1EVdVaZfi9nE+m83y&#10;bdm2jVKqqqo3oVYDGaO21sXmF3jXO44TBIHQCkK4Wq0IplEUQYj6ngMD0jSN49j+c2zuwHGczWb7&#10;9VdfTyY7cRwTQpMkYYxpzdu2s6WI1jOMMc6yVOs34E3GmNa6KIp31mJ7/QRBYD9vWbt2xmKMQQMQ&#10;QqPR0P4ghBATO/5Wtk6MUsocxy6VGGOO41o3jf1Om8xs2zZLU8dzLbXIAhRshM/zPK3tvGNsDvCd&#10;jGBBwVavFkJYILmSUillOcDMsXljwJXEhPaCt7xrRc9c9+D41v7hPnbJts1b1QkpAQIAQa5U1ey5&#10;ZNsAACAASURBVDVlVe4eHriRHw9jPw28OPSHUTzOolEcDpNolMSTLEh8TQxyMWAIUoMYxh6K0kAC&#10;udos265BBDoOjZLQYqih1q7jEoJ5z/uO+56fZdnN9FxL4flos23LsiAu+eDRg150nAvCaFkUWoO2&#10;7V+9PP32u2d9KwfJ6Oc//+UwHc6nc5tuffL4uxfPnufrPAiCJEo5FwhARljb90LK4WiQZCmXQmvt&#10;Bb4QHELUiX4ymezs7XLZpWnsef5mvZrNpz3vDDBR5B/fPtbKrJYL3/cchwFgnj59NplM7t27Z4yZ&#10;zmZVVd67dy8Mw9hSFtPE9RwLCxBCOsyxxjSltDZmOBgaY16fnVNCECavXr5crde+55dF8fr1a8H7&#10;n//85x9++NG9e/eiKLbzWxD477///nAwsjBwz/On02me557n2HieRXm/ye8w9uGHH2qtp9MpMNA+&#10;ziilmL459rRty3lvGePGmKZtbPLfItyFEHVTB0HQ9/zs7IwLsbe3Nx5PZrPZbDYHAECEMcZ/TwH+&#10;T8+3f/fX20fMf4S/emOhxtgAA7QxADiu67muBgYAW5mm264xwPi+DxAkhAyHWV2WEIEwCPzQd13H&#10;/s1dzxGAhDClpDFAaUUwQQQNxhkgHaI6SjzPY3m5jJLQi5yiyDFGgRcmUUKpAzVMwgQDfH56PsyG&#10;D957UNfdt08ez+dzTKHQ/e07R++d3HV9BwD46tWruqqMMUWRx3H0J3/yX04m46vLK3srC4MoCPy2&#10;7bIkdRxmD07uG9uIzLJsNJxQxjBCnPM0yW4dHo9H4w8ePgy8IMvSfLOpynpvZ89zPd611qdmu7Jt&#10;w1mapoPBoCzLLMuGw+FXX301GGQnJyfX19evXr1aLJeb7Xp3b+/o1vHdu3etuNr3/XK5zLJsd3eX&#10;Unpzc/PixQtCyPHx8TAbHO4fnpyceJ735MmTuirfJcYxROPx2Bb53L5920bKrRMnjmOrAM9ms/2D&#10;3Q8++ABCmOe5nf1833/w4MFyuby+vj45ObFumtPT06urq7ZtHz58KKW8vr6+vLouisL3faWU7/vj&#10;8VhwCQEAEBgIIISMOYRQpfXBwaHW6uzsDAAQRZHrurP5bD6fCyGuri+n05u27eI4Pj6+DYDZbLbA&#10;wCRJwjCyiqulJBhj2qaBEDKHffrpp7zvZ7PZfD6/c/d4MhmfnJxUZamUquuqbVuM8Z/+6Z/6nvfk&#10;yZPNZsMYtYIc5/zWrVu3b992HOf3X3653W7tZWxrfvM8J4T4QXh5eXl1dXV0dIQQfv369WQyqev6&#10;6dOnZ2dnv/vdb//6r//aRn8JwVmWGWPs7LSzs2Nz5pbTtNlsEEKYUsdxPN/TSts+4bbrNpsNhG/e&#10;19bswxjDCE0mEwuGQG87FLuu69veptPv3z+Zz2ee641Gw4ODg+FwEEY+hLAs87Isbm6uqqrEGO/u&#10;TgjGm+WybupBkkRxBJSCCDCM1+vVrf3927dv3zk6Ojm5PxkMATR93ZxfvD4/fb1ezefT2Woxr8qc&#10;9y0EhlEsODda+YF/dOvo+Phod3fy6Q8+/dkf/OQXv/j5J59+8v7Dh8fHt5hDuq6Zz2er1XKxmE9v&#10;rl+8fP7ll198++035+enddNst5vNdpXnm6aud/d2RqMhZcQPvCDw+r67ur5cLpfW5bfZbPB/98//&#10;GcEYGFNXdd90GCKH0sD3fM8zEBCM8+3mV3/7q+fPnzV1rYEejyZHt472dvfiKHJcF2Ps+R5C6Pnz&#10;519++aXROgrDLBlQTBGEhBDPdY3Wvu8TQighUoimrvd29+IwpgSXRdE2NYJokA3iKCGYVEWb57mR&#10;er1aL5ertukO9w7SJP31r3/7u99919Sa911elBASzw/2d3cJBEW+LYqKUkYIdRzmOC6AACEUhmEY&#10;hnb5ijH2XC8MA4JJGAau47Rt19ZlXZZFvi3yjdayaysINIQmCrzAd40xn332I+YwIbSB6K/+3d/8&#10;9re/VwpD5CTpMEkHrhtJqdbrzc31tCzL2c0MQOB5Xt9x3w+KolrM5ovF4uL84vXZq5vry6Ytbm4u&#10;fv/73243s48/eZBmAXNwz/v1ent5ddP13PdihwVF2RZFMxzs7OzsR1HatlwbbYzpe97U9XQ63a63&#10;URxHUQIM7DsRBdEgHXKuF4t1nlddL2fTxexmTRnTCrQ1xwjFcfrBww+iMIjDyGUUQVCXZV03RZ4T&#10;Smx+jFBKGW271g+8Dz/6KIqi2WJJmcN7MZ+vHMefTeeff/7bxbwmGOzs7A7iVElZFvlmtTFKY4R9&#10;z0/iGCHIKI3jOI7jJEmjKHIYhcBopY3WAEJCsEOJ77kYQcH7uipdh43HY4xxWRavX5/1fVvXtTE6&#10;jmPfdQPf32yLum7sOQpAgAnRNo+EoGU+NU1DGQvDcL2eYUaiICQEQwS54BghIXupFIAQYySVRJjs&#10;7++HURSEIWPu2fm59TRmaeq6rhSirKq+Fwgg3/Mxodag27wxGXKtted6xpjNOre3j67rCMFt32it&#10;tJKCCwAA0ODq+sreTKuyK4sWGeW5LqHYGE0JXq9Xfdt3fQ8hqOuKCwkgsnFKx/XKqi6rBmECEc6L&#10;qu17qWQcp3GS3EynzPGk0vP5Yj7fGGjGo1EQBMxhw+FQdK1S3A/weDw6Ojp67717Xde/fPlyOp15&#10;vhvFwfHto8VqcX1zjSn+5Acfuh5VQGooDFQAKgOMNkZrCYzlZJp35b32cP53D8BaG2MMgLYI1LHc&#10;0b7v3x2buZJvlvdaK6WMbSSDhBBKMMUIUUIRRNiKzgAiADAkCCEAEedcKKWUVkZpCAw0kCAhOICg&#10;anKtxd7+7tHRATBtXW0C33U8x3GI53vWL7BczLMsS5J0vV4SgiAEjssABNoYrbXn+5hQhIkxIAgj&#10;IaVSWkkBIHpXC6eVNsZgQhmj1sEfRnFRllKoMA59P+ratu07jJDjuNu8cF0PQoQxEUK2Ha/rZjab&#10;r9d51/Vt35dlVdVN27V13SmlssEAE7bebFfrrdJGaSOtTgKAkEoahRCy9ewGaKUNNMAAsF5tAIBR&#10;GCOMKSUEk+VqtVwu86IQnAdBgAk1BhRludlu86Jq2g4TKqTKizKKYgAgRKiqai755cX1fNETrP0g&#10;pJgFXuAw12GOAbrruiLf8r7ru05p6Xmew6jkvKnqvu9soc94PFJKSimSJA2CwPe9rmu7phFKcM4h&#10;MIyxJI222y1BiFG6Wi5vrq+NkqLnwGgATBD4vu8xRou8BgC4Lo3j2GHUvnONMRBASvBwNIzj+G00&#10;S/Y9b6pmPpu/Pj2bzxZdx20NDOeiKuuqKteb9XK1JpgcHBxGUUQpnc4WzHEJZXXdVGWtDUjSjDIm&#10;hfJ9zxi9Xq+Ukn7g7+3tDocjCPFyuVrMl8vlMgyjIAgxRlEUam0QQlJJz3PDIIiiMAyDrmullHEc&#10;26vu3eyutQ7DEGNsgLFWDruAZ4xZLJ+V4LSQlFLGqC2fQAhppQTnUik7inVdZ1GclpaJIDRaE0ps&#10;kshhzI7LVkC2yUZLsvQ8D2MMAOx59+42laZpkiSUEIiQ5YEhhJI0MkBXdclF77mubfmuqsrzgigK&#10;CXtTUiikkEpywQGCk72dvYM9TJFCGmGotOGct5z3QgqlNATbfDvcGd05uTc82GFR4Ca+kwQ0cpGP&#10;wmG0c7R3cPdwcrQz3BuwyDEOwA5qRQUJ8EOXEsh5q6WiDhayM1pg9HZOMwACwBxXCJkNRkVR3czm&#10;iGChdFMAAZtHHz1kAd2WxXq7RQgbg7q+v7q6AQaHUTwYDD7+6JO+637z69+cvnr5/fdPnnz3uCzL&#10;wA8YY0YDZKBtta3qpqrfcFMNMJ3gw+EQQIigEUpQiuMkjuLw9PWrs9dnq/Wy6xUhwPPc/YP941tH&#10;i+Xi9dkpJZhSkqbZo48+/MEPf7DdFq9OX/c9Rxj5YcRcBgDQWlVNYwDIssF4NEnjLAgjIZXn+RDC&#10;TvAgCJq2efHyOaVk/+BAadPUTVXXAACjdRJHP/vZz4IgRAhpbSCEw+FoMBi0bXczvZ7PF8aYsiyK&#10;IgfAvA3xasmlXZ1ACLu23dnZcZj34sVLu1m2lV2UMWsMpJQaA2zlNQCg6zu7oBFCeJ4nhNhsC8dx&#10;7WppOptrrYfDURiGTdNuNhttAGNMKgWAbZj/e+ZnBACEEEFbNP/2tzEWLQH/7kdb7KyUhhBhQv3A&#10;8wMfACAEp5REUcQYgRAiDFzfDcNgMBj0Xdt1DYAwDIIwCJjDGGNVXWkNMMUIU8qoAZAw2jTtcJKk&#10;I79XVRwF6SBerufKiGyYSC0pI5Q6WZoFbthVne/4fd0X2/Knn/20LKtXp2dXNzfrzToZhI5L7t2/&#10;vbe/U/dNHIUXlxfnF5dt244no89++MOTkxPXoYSQZ8+e2ZkLAQO0wRjtH+z5ri+FAG/3BGEYMcrK&#10;sha96Nq+a/qmaaqywgg5zNlut4+/fVxWRZok48kojePzi0sA4a2jo65t1qtlEiWUEKlV2zZFUYxG&#10;w8VibnNMq9WiKHLXc6jDojC8urz6/vvvEYRW5L+5vl4sFtdXV23dJnFCMIYA9F1/cnIyGY2++ur3&#10;s+lN2zau60IIrVacb7d7e3v24rEEE62kvW80TYMw2D/YQwB0bQuM8Vx2eLCPIDAaJHHiuO7Lly/7&#10;vv/0008vr683221ZVYTSy6sb5rhcSELZcrm6vLyycfq+E7ahmjFGKHMdl1GmhCAYC94f7h/EYayM&#10;3dLGjx59kCbJZr3+8NEHn3z8kd00Xd9ceZ7PmKO1gggqLaMwsgok533geVmaWJ7W9dX1P/nP/snF&#10;5RnG6OTkvtb6+fPnf/Zn/9Xt46PJZGyMefXqlVbqv/3Lv1wsFp9//rklkBFCEcJlWdhbbhAEUoii&#10;KObzuU0RM0Ydhyklq7I82N977/57H3/8kUWXKSXv3r3LGHuTm3Pdoti+fn1aFIXneaPBgFGKCfF9&#10;n1AMADBGC8HbrtVaCc5dhxmtijzXwPzgB58yQs/PznjfDQeDqiyk4GkSd227u7v7i1/8IorDrmsB&#10;BHVdbddrgvDuZDeOkvOzs4P9/TRNEEKOwzDGXde2XcPbDiNIEN5u15cXF4+/+/b89dl333x7eXGm&#10;lczSBCNIMIrCoGtaIfgwy4zRkouiyGfT6WIxvzg7W62WYRC8d++e1sriuMMwGA6Hk/Ho4ODgJz/5&#10;8Q8+/eTjjz764NEHH3zw/uGtW47vlEV+fn42n01vpldPnjx5/vzZs2fPTk9fLhZzykgQ+EkSJ3E8&#10;GKZploVhMBpkaZIs5nOM0e2jo5P7753cv//wwYNbh7eSJEYQNnXbtA3GGP+Lf/7PbEI1z3MMsU1s&#10;W20HApBvt6evX//688/DKHQcxiiLo1AbYBc8jutKKQkm2zz/4re/my/mvuv5nheGkee4ruMiiCCA&#10;vO8Jxlop13EJJV3TRnE0zAZSqKostNK+wyajcRSGDmOe44leEISWi+V6tdqd7O5Mdl+9Ov388y8w&#10;BJQCAEDgB5Od8cHewWiYOpTwvjUGWAKwvZMqpQAwlDIAQNs1vOcIITsgYwS1Vpv1cjWfG619z3Vd&#10;Rilq6sIoeXiwG/pOkW8P9g/u3r79waMP/s2/+T+1gS9Pz//1//pvOVeO58fJME4Hnhf1nPe9wJi4&#10;zCGEaqXiOEmTgdZgOp12XbdazBE2lMAgdCBQz188YdScnNxNkgBhM1/cXN9cx3Emhd5s8jQdRFFa&#10;V52QwPejnZ091/W6jldVrZVeb9bX1zerxXK1XGGKdyd7YRB2HaeM+n4glCmK6vpmtt2Wi+V6Pltz&#10;rhzH570wQEdhtLe7Ox4NFRdK8L5tm7qeL+a867jgBBOIkON5URRBZDDBd+/dO759++bmBkDImHt1&#10;db1abdIkW6+L6c0ijuLhcJTEmeCybbvFfN71IgoDG1OJoshaZXw/yLIsSzLmMIuXlFK1bS2U0FpR&#10;gi1Asuu6PG+F6HZ3dwlBnPPr66u2lRBqm6nzXM91naIsbV140zTb7bYsy67trLS13W6NVgCAsizj&#10;OPQj/+bmKk1iz3MRggBoY9QbAKYBmBIAgdJmMpnESTIcDDDGr8/Ou64jhERhuF6vgTFRFM1ns55z&#10;YExZFBhB3/ffRi86pSTvBefSZk211gYojLHgved62uj1eoMRqqsKQeS7LnWY69I0DSfjcRB6Qoi6&#10;rp49e7ZaVVK0VVlrrdM0nUx2Dg72bQ0j57Kqaiv7CKH6vve9YDgcCSGCIAAAXV5e2k7I8c7I9929&#10;3T0DtOu6WZYYLaMoCIJwMBhkWYoR+f3vv3z8+Eldc8djJw9OHN87fX26XPXE1T/56Y8wQz2vNRAa&#10;aAOUgcAAZQ+wBgCI/kMQy7ztMbJf1Vq/PQtbRZdCCLuuf9cpryGQUtoftAdgoA2EEME3AhTBmGAK&#10;AbD2AfxGASYYYyFV3/dSaQ20tgBqoCE0mBIDlFC8KHMIzK1bB0dHh2EUtG1FMLJeWQhQ09RXl1dB&#10;EE12dooiJ5S0XRtFkdb6Zjpt29b1PN53lLmeH2CElTIY4bbrKGFSSQAAIQQCaFVZSpnvuRbvsVxu&#10;IAAYY84lQEYrLbVwqNs0dehHBmhGXWAgc5gxRmrAOS/rFhFiAOBCGAXsycRCAdbrddO0Vt6UWiMI&#10;lTFCSimUBlppk283nPOmbnvB4zDqeFcWVdd3cZQ6rte1LUbYD7ymrrUxSZp6nmfHVtsLWhTFO7Jr&#10;Xhavz86klGVV3bl9F2NclBsptZaK9y1BsG3q1XpV16VSUvC+KLZGqzSLB4M0DAIh+rquqqokBDsO&#10;29mZLBfzs9c3XVsBY5QUq/Uq3xRaa0pQGIWuwzBCq/l8Mh4GflDkeRgEOzs7rucmSYoxtiFYAEBV&#10;lkkS7+3tpWmspMQYAQiFEBYf6HoeAKBtWwjhYrFomg5B1DRtWVZBEBoNul70fd91vRASY+x5fhSH&#10;vuePx2MIYVmWV5fX1oGyWq3avnMcR2vT972SajLZ8Tw/3+YIoXt372aDAYSAMadpmiwbcC6NhnZx&#10;HoYhQngwGFBGu66rqtqiOJumubq6spOKBWRorQeDAULI3g+Xq6UQIgxDK3dACK2hWim1Xq+jIAzD&#10;UEhuM+Rpmtr/LExIGIb2thYEoT3QWm+FbTt4pwYTQvquy4ui73tpvSpdhzG23eme51vzhT14JEkS&#10;hqGVAd8F9Skltiqp6zrXcaxobOn9ECJtNDCga7u+54RSTImUmjIWRhGEwPNdxijDzABsNLSN1lqb&#10;6WxeVBVXyvUD4uCya/Om7pXAHmlEUzZFpzhycDxKRjujyf5kMEwdj0AEIFSUEkqwVLJvO4isbwTY&#10;ZiaHuQBBBFDdtEEYBmG0KbeI0DAOqr7JZ5wNzP7hvsNo1/e9EJjiumkFV4PBEEGcZNnt4zvffffd&#10;v/5f/tXTZ0/nsxnBhHNOENFaM+IiCDnnypgwDAmlZVUVVckcBgF0PS8MQ6kFQrCqq553o/GwLPPn&#10;T64NNMwBcRx5nnPv3t0oTtbLVVnkUZJ89sPPRsPxRx99/OTJ919//e2zZ8/Lstqs8/V2w3u5WW/y&#10;bZHnedt0i+Xy1enpdDarq4pzHiax5/tN03R9X5RlXVUQoSzN7NnIaJOlKUTo+vrSYWy5XHVdt9ls&#10;p9Ppdru9urq6vr7pus51PKu8WTaEMabrm77vrdJrPQu876MoGmTDq6urKIqUUhYwLpTs+96yau0N&#10;qutaCGFVV1rrN/ZpQjjnXc+tu6HrOuY4WZZtNlsp5cXFZVEUCBOLQvx7GeC3L9Dfzfr+g+Lw39GB&#10;IcTQnvylEFIJ13GTOA7DMEuTOEmyLI3jiAvOKPVdj1ECoanruqpKAAFjlGLiOo4Qoi4bmxCx8Dwb&#10;ZmYuGu/FvawhNK7vCN4V9Za5zPMdYwAwJglT3/OJQYEbaqF3xrtZOnz8+Pv5fKW0mc1viqrwQvbw&#10;0YMoDdquCaJovph///T01uHun/zJn9y5e1sJPhgkUeT/za/+Xz/wh2kKoX3KgMD37e3LY442EGkQ&#10;eOEgHZSWQwZQ0zQOdSejkdFgvVr/6le/+u7bx4Msi6LY931tTFHkZVX7gZ8kyWw2AwY6jsMcRyll&#10;28583//qqy+vri6tyJ8NBr7r7e7vDYej2Wy2XC7tSLZareq6NsYghN8VN1izWxgEr1698jwvy7I8&#10;z61R2XEcgrHVMCze+fLysu873/chQpzzzWbtOM5oONRal2XueZ7lhFPK0jStm1opZR8HUqlnz55F&#10;UXTnzh1C6Ha7nc/njDG7krOcAt4LO1Q0TVO9DQ+3bVfXlZJqMBxIyQmlCIHT01Nt5Gg81EaFURAE&#10;/seffFxV1RdffIkQdB23bbumqfuee67v+76Usm1bCIB1x1g2/k//4MfPnj2zLiqtpdbqzp079+7c&#10;HY1Gk8nE9/2qLH/84x+/fPnyyy+/fOe7SdMUIXh+fr5er5Mk2ZlMLPUQIRRF4e7urg3S13XzySef&#10;fPDo0WAwuLy8Kori/Pw8CIK9vT3raX3//QfHx8fWL/a3f/u389lsZ2fHcd35fL67u6OUms/nWmul&#10;9Xa7LcuCc8E5l1LUTf3++x8cHx+dX5x3Xf8HP/tpEidFmUdRvM03juNqo+wdwJacEYxn89lkPD4+&#10;OhayPz8/S9O0aWopJYTGAPWmjRDjNIuVUmVZKqW++errvd29z374oygK8jxvmyYMQ0YpQrBt6uur&#10;m8uLi/l8vlwsheAYIYRgHEXW4D3I0v39vfcfPvzJT39y69ah67taaUJwWVaXN1er5Xq5Xq3zzdOn&#10;T8/OXyshkjTu+v75i6fz2VyIHgCgtGzb1lZG+b4bRlHbt0rLLM329/c574uycJnruu67jobDw4PJ&#10;eKfru7ppwzDC/8Nf/kXfdV3bGq3jMPY9z2itpHQYRQg+ffr05elLO74SjNu2vbmZzqY3B7cOXM/p&#10;uxYjqJX8+uuvzk7PoihKojiJkygMXUoZJVpJjKDDqBQ8DkPfc7uuhRqsVqumrC4vLlaLBcUEAcR7&#10;XpVF17YIAowRw4T3vVICQzSfz148fyaFdCiCAIyG2Xv37u7t78WBD4wOfaeuSjtEKmUQwgjZvYhR&#10;SgKlCcYEEy01MIoSwijxfNfznJ2d0e3jo52dkZT9arVAQKdpNBkPPde5urw4uX//448+/Pbx4//r&#10;//4rqdF6nU8XS9f1HS8YDneMAdPpoq6auqxFLxyHtW3LhWzarud8OBplSXp6+gICtbc/jmK3KJd9&#10;X3oe+dnPfvzjn/wQY/Tq1QveduPJzni4V5RNWVYI0rJuq7rDiARBKJVSWgsh+r7v+242n7ZVTQg2&#10;ADLHGY937ty95wV+mmWEMowJQkRrwKi3WK7zvGGOSwgDAPJehKF/uL+PjFFKCsGVlE1TpWkC38Y7&#10;w8h3PCcIfCHEeDK+f/Jez/l6vQ6jZLlcn746K4s6SQaXFzdKGd+P2rZHCEullZB5vnUYHY8nrush&#10;Y/quq8rSYWx/dzeMQj/wMXrz2OO8b5qGIKylsA4EjJHnub7PBoNsMMhsKDTPN9tN7blEcMX7bjgc&#10;Docjo02apFbf6NpeawMRVFoJLpRSjut4vv/4u8euy46Ojy4vL7RSNnSHMUIIGWAXIgRhYgDoep5l&#10;gyRNx+MxY86Tx98BoxklcRytVsvtZpNladPU2+2mKovtZh14ISE0DmPXcxzHUUp3bU8IsdRllzGH&#10;0qaulRQIGgixlKppmuureZ5XQeh4rpMmcZrEti+0Ksp8u21b7nk4jELmMD/wD24dIIyVNhjZyIBW&#10;SjHmYkzKoqrKKkkS69LEGN+6dfjFF79DCEZROBoPtdbj8QhCE8eBNmKzXmmtPM8djYaE4KZtXr0+&#10;W29Lz6cHh4cHt/Yvri6n8zl1DXPIJz94BLHWRirDlREAaADNuynFAIgJNm+W8m9KkKwg/O4YDCG0&#10;pABEiDa677mQ8s3sAqElSBsAlLaGPkgQwQgRQhxKMcYIYmDe1iAZhCDGiGJEtNGccw0MsFepZVMj&#10;gAlSRtlOv66p83wTRd7Jyb3xMKuqYrNdY4TjKFqvt1dXC23UB+9/MJ3eKCW32xxj6LrOdptzbvsw&#10;sDYQIdy2HcEIAdh2PYBIKwWMwQjDt9AvAIDjuJQywWVd1doALkXddIQSpSQAIAjivCwwpkopyhwD&#10;YNt2bdvFSZqmaVmVCFNKmdQ6jJIwjg2A26LoetF2vRV+ESb2jAIQ1EZrow2AWitMcN1ICI3SmhCH&#10;UdY1fZHnBNFBNoQIc84hhK7neL6HMCqr0vVcx3U935tN52VZ+b6Xpuk2L4GBUqptUQyHA9/3IcG+&#10;72GMhOj7vkvi2GFEir7v6r5vAt/ByAS+kw5ixnCerzebFSUYQiClcByWZeliNuv7xnFYUeSE4LIs&#10;qlIwBpIkGA0zgnFdldCY9967SzDhfTcZjyEw89mMcz4cDIzRRpmyKF3fDULf9XyCkRQCQgiMFpwb&#10;YIQQQsqmaRAiGBOMie8F0MC27aqykkIy5grBIYCEYGMM50IIqZUOglApXdfNNi8Wy3XX9z0Xm20e&#10;hhFjTpGXlFDrtYYIctEDYLIsFYL3PQcGSiEfPvxgu91enF8CAOzug/OeUuL5HqWkbpokTUajIcZo&#10;vph3XWvbm29ubtbrtc2SUUrteGcxJ2/y8ADYkIXd6DFCbXQtz/MoihhjXHFMsJSCi77Iy7Ztg8C3&#10;tBJrq+acl0XJe57Ese3rbtrGIuIpJn3XXd1cm7dv1SxOIQBt3QjOCaWWAmoRaISQJI083+26rq5r&#10;6+gOo3B3bzcIwtFoxBgTQkADAQKc867vEEQQgLos8u1mNV+enZ6evny5mC66skMAhV4c+5HvBD7z&#10;J4Nx23TXV1f5tojDaDLecR2379qyLjCCfhggjLjgdVMrIzBFaRZNdidRHJZ11TUNpRQY03UtwkQr&#10;Jbjs2s6S3jDG1PWqpnN8lwWegSBK471b+yfv32MZmC2uqO9ADB3f2xYbSMjnn//mbz9/LuTtxQAA&#10;IABJREFUjAlo2vbu3fd++NkP4jjyfEdIcXEx9xwyGY67rm/bNgriumnqprMNIp7vSa3btjVGSyWh&#10;hrv7e5iCTnQIIwMNQODBg/ubYlqU1WgYZlmapfFHH37UNs1sPkvi9NGjDx6cPCir6vT09b/8l//q&#10;1vFtQtn1zXQ2XwCDGHWbrtts8s12W9dtnhfGwONbtzXQZV2XVUUpMwBgQoIgMMBoYCCA+TZHELu+&#10;O8gGRV7cPj768NGHxoDr6+uXL15dXV0VRbnZbIIgTJLEcRihGGMUxxGhGKE3QFNGGABguVwKIdqm&#10;mUwmcZxcXFzYXNJwOAqCEGHMuWia2i49IYSc9xjjnvdWPbaxAiml6/m2udT3/X/6n//xRx99dHV1&#10;PZ/Pt3mhlBJSAQAgQgAAYE1FwADwrj7gH7BA/4MZ4DcvNECYIAyFlH3XIoziJA78oCyLy8vLl69e&#10;TqfT64uL7WZjlPZ8D0DT8rapKikFIVgbgzExADRNp7RSWkGECCVKa4BAx2svJMxBXAjKSJbFm2Kb&#10;F1vmUIQggpBRN/Iij3gYUd/xPTf4q3/77y4uLjfbshOi5d3ldI6ZvPPeYZyETVtjirab/Mvfv9zf&#10;H/zxf/HH9+7e0Yq7DD179uTi/Gw8GqZxBADQyoRB0DfdfLYQPaeYxFGSxBlGpK6a2XQmuDTKYISH&#10;6YAQWhTV82cvzs8vuFBpkmljojCSSk0mEwONffSXZTFfLTXQjsNc18nzLQDm6OjWzc2NlDKMfAO0&#10;EHK73YZRcu/evXetiq7r/uhHP/Jcv+96rfXjx4+Hw/EPf/iZEHKz2Q7SFEFoDz/WVWv3I/Ttwi4M&#10;wySOlssFQmhnZ+fFy2cIw65pr6+uLy7ONpu1Vsp1XSUlIQRhRCmJwng4GHi+ByGcL1aXl1dN09qz&#10;cVEU6/XG9wNKnOFwpJVp286eTil1RqOxNpoxZiPH6/UKQri3t3t9fWWUdhh99uxJXRW7+7vD4aCu&#10;q6apJ+PRZr1++eoFhBATnMTJaDLGBHdtW9dV1/Z5nldV0fWt5D1GsOman/70pwCA1Wrx+PF3CMOH&#10;JyeB701n02+//eb65vrkwUmWpmmaSClfvXqVl8VoPE7SVEgplWrabjGf13U9HI1G43EcBQAYx3Hi&#10;OLabhaoq792727XNbHqjpJSCT2fT2Ww6GGR3794ZjYb2jL2zOw7DYL1e3VzfaK1Hw6FWajGbrRbL&#10;uq1s5UFVFozRqiw57/f2dpuqAtqcPDy5vr6azedJEj18+LCqCopwlsZSyCLfPP3+yXq1rMtykKV3&#10;79558ODk4vyCi348Hm23W5cyKfrtZu0wggDkXT+d3pyfnwshpzezZ8+eK62Oj453d/c8z6/rhmAa&#10;xwmhuCzL77//fjqddl0/GAzSNL13796jR4/u37//8P2T4+Oj4SCzDS9KyaKsVqvVN9988/jJk++f&#10;PP3++bOb6awoSyHVYr367sm3ZVWmWTaZTJJBXLf1crWK45g5rKqroiy0MW3XVnXVtLVdHLdtu5zP&#10;X7x4fnN1U1d1kqSO4zDMKKEAIc91PS9YLBZn5+dlUeJ/8d/8mVUJ0jRNk8zuPCilSqnz8/PpdEYJ&#10;OdjbZ67jeV4cRVLKLBvcOjqyMZUgCK6vr7/66isp1CAbMMY85lBMlJQQAEu60lohhIMgoIQgiJTS&#10;283GJvK1khYdLHuuhNBKYYgIBJZtDZT2PEcKwTCOwoAxeri/d3jrcDhIg8CDRgOg2rqsytJSPQmh&#10;dn0OAHQch1FG3ninMADGAA2gdj3GKEbQUIIk50Lxrm/qpgwDN0sTybs8344Ggx//+Edd2/xv//v/&#10;4bghcZwwHownO1JCpUFZNcv1dr3Z9pw3Tcs5DwLftoxaTwjG+LPPPiUEVtV6s52X5aJut48enfzy&#10;H/+jQRb/9ne/ffH85XabO8yb7Bz4Qfzs2YuqaiBAZVVDCJUyxmiAoNKK933f923bVFXtOszzfAiB&#10;57mj8ejW0S0huFSiqRtMCWPuOs+VNnXTaw0QwgDAJEmGw4Ri7LvO+fmZwyghyHOZNsIY3TQVJsQP&#10;vXQ4AMhQRgkjh8e30jS9uLwM/Kjj4vsnT5fLddv261U+ny+NxgAgBLGFYUilfMcZDAaMsaqqoDG+&#10;73ueNxwO0zRVUto20avL66vraztjIWShXERrZXs1bb+l4zhd12ktCSFVtQFvPYRJkvi+/4Y5iSCl&#10;lDEnDEOIoBCia1vP80aj4eXlZde2Son3H73vemy72dR1abkLURzYzC1jTBugje5b7ofBYDgcDAaO&#10;437xxRdWvcmyTGv97OnTrusE56vVqm0aylgaJXmed23bdb2tDA2DMMsyz/WjKNJKXV9fLRYLxmjP&#10;u7oqm6q+ut7GsTcaZp7neb5LCG3bervNOe+AMUqLNI2SJLK0Vc/zhoNR17Wcc8F7SmmeF9PptCwr&#10;pVTbdu+mjaqqFovF/v7+er3mnDsuW282bduMRwOEgB+4ZVk0VeW4dDDM0jSr61pK4XpeFAV7e7sn&#10;D+63bb/Ot3GajHbGQnQPHp0QCjWSBigFuNYawDeqr9EQQIgJNm/nD/jWAm33r+8Cq/YADBFWSlnQ&#10;l5V/31B5MTbGWF8ABAhihCEihDBKCcLQWLMrQAAigCCEFkxibYdKKWm0MUBbtzWC2iilJe87Aw0h&#10;uKrypqmDwD04OIzCgBCyzQsIYJnbJqrm/ffvn52fCtH3nSQE7u3tR1HseR5CeDgYdW3PBW/rFhPS&#10;dT0XXEoJEQZv62ps2NJCuYUQ8K2dGyGMEFJadW2ttUniJM8LYIzt/bI4jSTLfD+QWvVCSa2atgEA&#10;OMy1IWHOOYK2sgsxxrTtlEJvAjlvBz7jMAqhtk3plDiE0qqqgIHT2cJhdDKZQAyAMePxCABjWxPW&#10;6/VsNrcKfpalNutiMTnvndwfDoeu66zXa4ul0bIfJPHOeDgeZ5L3XVsFvjMcxIziIPImk2EUeEZJ&#10;guBkNEziyPVcz3Mwho7jDJLk4YP7e7s7GEHfc+IwCAMyGCZJEkVhAI3puwYjEPhhkW+lFPt7uxCi&#10;vu8dhxFC7dXCOR+NR0qpPC8M0NbvKKXo+x5hpLW25knHcSmlSZwCAC7OL+u6YcxBCEtpG5wNhNBo&#10;ozSIomB3dw9CYOPcdj6zHhAAQJIkFvdoP19VleCCC9G3nQ3lpmmSb/PZbHb37r0sy/K8SNM0DEML&#10;ml4ul/PFvCiKMIziOO77vizfVJpHUWwFZ8ZYWZabzcbyTh2HbTYbGxWz0Vx7AVhzqR8EnusCaDzP&#10;i6Ko6zpllP0ShFAKZTPPCCGL8bTPF1sjGYah1tpxHdd166axwV2l1HK9elMzZkwYhBDCtm0BAGEU&#10;2ddd13V9b4xxPav36rZt31a1UQBA23RWnG/bFiEEARS9gBAiBCGACCFGKARGdJy3fZmXs+vF2auz&#10;i1cX08ubzWLT5HVfd5ETBMxrymqzWMqW+64Xh0HoeRgCLZVR2vM8a+fTRnIL2g2DOA4Jxm3T9n3v&#10;en7TdJxLrUzTtJvtZr3dKmXCJGKOyxWXSl5NrxrREAdFWXj73i03dvzIC8Iwr3IAYdt3s9kcUzUa&#10;Dj3PPz4+Go9HjuPcu3tnZ2/iu3i5WB8f3crzXCmdpmmRF8AaYtu2lxJApI2u6kZJgQAaTQZ+5ErN&#10;EYKEQkKQ6zvj8ejs7Hkcx2mS3Ll75+6dO1999dXXX31DMb17957nBdv1tsjLoqjGk8lyue46bisR&#10;LGXd8zzX9SGEBLPhaLi7s9s2bVnVlUV7eJ71ztheFoc6AALf9RFCjLCyKNIkPjw4mM8XV1dXUiqM&#10;cZKkSZIopS0Hzj6a7b7D931jjOu6wECbA5dSNnV9eHiIMTk9PbU6oeO4xhguhNa2RdkmsPq+71zX&#10;5ULYsL19eAkhlNZSSmuq/PiTT1er1evXZ33fe56PEKrqBkL4LtT7Hx91DQDo/0/1/U/M0sBOBQhC&#10;gKxDBxmjORfL5eLVq5er1apZFGWZc8nruuZ97zCGKDbQAGO01oxSA7RRxhhDMIEQWWKF4zAIoee7&#10;HW8AEekwMUYTikbjYcub5XoBEXRd13U8aHAaZQ51oYJJkMxny6+/+lYqDREVUhgEuazef3T/0ScP&#10;MIFdXwOINtvN179/1fU5MIZSqGS3Xs+3m5XgfDIZu64f+UGaJF3DsyQLgwgCtFluMKaH+7fGo53z&#10;89fYwMO9A9/z0zjruv7LL3/fNA3vOWNsNBojjKu63tnblVoJrezCw/f9nZ2dzTZfr9dWXLVCnzWS&#10;zBfTPM/DMLQer6Pbt+/cuXPr1i3GWNM0dsD4gz/4WdM06/V6Mpn8+Z//heu6X375ZVc3WknP8yzX&#10;Ooqid26jvutGoxEhBCGUxLGU8vj4+A//8A+//ubrOI4H2WA0Glna+Xw2s9Tloii0MX3fY0w2m01R&#10;FqvVqu36KIqsBG1RWFLaLPTYzpbvqAd2yPcDH2Pctu3R0SEAYL1Z+b6rlEjTZDBMCUGu5/hBwBys&#10;jcqyAWP05ubm6vrGjltplnpesFqt0iS9ffv2e+/dp5Tevn08Ho/7tguCACL04YcflGUxnU7tpVOV&#10;5Wg0klKenp6+evUqz/PDg4MoivqeT6dTQt+0eMzn8/V67Xme4H2e5wCAOI7jKLTTr61p0FqXZXlw&#10;cGCMefnyZZYNIITWV1sURRAEQRAAAKq6sPL4ZDI52Dt49uxZ13XD4fD582fT6RQRNBgMdnd330jB&#10;SlLmjMdjxpjve2kcb/INpXS1WhwdHbkuK7Z50zRhGNy6dcsOOcYY2+45Go3u3TtmjKxWi6atINA7&#10;OxPPc61YfXp6ulotF4vFZrNxHOfDDz/+5S9+ube377pO0zRd10OIiiJfzJc97/b39/f29o6Pbk8m&#10;kzdOqOXy+vqaYMp5X+TFYrGQUjZdW1V1UZVVXXWcY0qlVggRaXTPxbbIpZbHt28/ePgwiEJt9HK5&#10;PD097Xm/d3DAbFU9RsYYKSUABrxFXiMIF4uFVhpCGEex6/pSCIRQ23MpNWNO2/Zty5Mkw//1n/9T&#10;JVWWplEYuYwpKbQygov5YnF6emqMjpMYQuAwCo1hrusHwe7uThrHtkbt4uLi+fPnQog0ilyHYQSB&#10;1sYALSQjNArCOAqbuvQcVytptInimBLse+54PBqPR0kYYYQwQkZpBLHWyvMcCIzDGIRgkKaffPTh&#10;7mQCgUYIBr53dLgXRp7krZA976q+a4xRCCC7HSeEagWEkAAY33Fchxmju66TUiAEHYd5nksQ6ruu&#10;qSsu+rLKKUFpEgW+W5elNrIuS8bIH/38HyVJ8qu/+dXV9ZR6fl51SZINh5PlcttxwYW2zWxRGHm+&#10;5/necDhUSoWhn6ZJ17V5vi6K9c//6KeOA9tue/v23i9++bP9g3FRbL775ruz03Og/j/C3uxHkiw7&#10;87u7Xdt9X2LPjMjal+yuJlndM+A0JUELCEgPehIg6EnSXybpURq+jGYGIAZQkxxwmr2QXUtmVa6x&#10;+u7mtttd9XCzihRAQA5HwCMQEY6wMLt2zznf9/vg8n5zf7sejedxnO4PxXa366R0vi8ecCes1VpB&#10;YAGwjkEfBiEh2CLgwhipR+u2NtYYYxjni+Xi+++/3+8zYwEh1FjgeXww6AUhRxCMR4PDYT+bjQkC&#10;bVvvdpss2zVtEUR+koZB6AMIwjA4PjkajsZVVRVlCQG6ub69v32QCrStyLIcAowx0doQQtu2lVJx&#10;ziejYRRFdVGWeTGdTi4vL0fDYZokSuu6riEA2pr1Zl3khzhOjo5mw9EgSeLhaDgaj/q93tnZaRxH&#10;nsfyQyZE5xr8EELP8xijQRAQCJWUhzwXQhhtu7azAEgp67oCAHjc8zi3xrx9e3t8ctR0zQcfPIni&#10;qKwrqSQlxFj1oy4RY6y0wQRrbXngj0bTIAiN1l9/9TX3/TRN4zgGADx7/uz65lpJ5Wx1nudZpXa7&#10;bX7Id7udx9loNEqTXhAECOKu6x7u71+9uq0KyTmUovO4Nx5PBr348vFlfzDo9VPOGSXUWq2k4pym&#10;acLfPTxrrVLyXUCUEoSQIs/brm6aBgDbdU50WhqjozAKwzDP85ubGwDt2dkp93mvlwgpw8iPo6Dt&#10;amuNlJ3P6XA40FrVdfmwXNZNAyFglPUGAz8Ivn/10ljbH/QIw3VdvPfhFWVA6IYypK00VlloEEAO&#10;MmwBABDoH4pe+EMqktui/LBRcfUshQgZY6RUSimL3onWtDVujvqO8AQQQv9YACOIIEDIvpNAuywk&#10;J4E21radMNoYAKw1AAIDDIAQQCOUgAgSBLu28TlzJ09VlrPp5PTklBIGDFyvN1LIw6Eej3td10II&#10;ojgI/DAIQgCgUspYa4zd7fYWgrbtlJSd6IwFSmknIXF/qfNhaq27TjZN984WDADCGBPifHHa6MFg&#10;UFaVUhpAKDtBCT05OxsOR3XdrtebVki3ifeDd2kiCBFrgXNUamMhQm7M4gxxFlgAAcIQQdQ2reex&#10;rpXGAIopY6ypGgTRcDDMy3y/22mllJR5eVg8PJRl6XEqleAe7/VS7nM/4BBhCyyh2AmYfZ8PxiNt&#10;zOGw9yjxPY97BCHg+x6jeDjqn5zMJ5PhdDIejwfjUT8MvCQOR8P+2ekxsHow7M8m04DzsiiAMQRj&#10;d/CtMVEY9tJkPB4FPmeUQGCNlmEQIAAwhBhCSrBUyumJmrY1RnPfxwRTypRSSmlKCcUYY3fAO4RR&#10;0zR11VoDAEAYYY9yrfR+f1BKK6WFkNpal0/rhknG2jDwh8Ohm/S6JGQH26OE+X6ACW6apq6bqqqE&#10;UK4fzzyGMCrrkhJMKdvvD1VVe8z/9NPP3rx9VZR53VRt24RR4AfcD8IwDOM4whjleeFQVcPh0ONe&#10;XuQQQM/z6rqua4EQwBinaeIY3S46oW3bH4tYV6AKJTvRcd/HhEilwjBw+kMHoPonJQHI80Pg+VEY&#10;+kHg9poAAOZ5nHMIAYLQWMsYsz+kHHVdF/AAAODUqkEUvjO3G8M5C3zurllXCDkOAmEsL4qmbTDF&#10;WmkhBMXv6HGeR6G1UgiCEGeUQMgwaauWAkIgY4hhQ0yru6oVVQcaBTrNLKQWybI9bHbdoQJCW6UY&#10;YsOk3497URAYpYw2CEDKvKbtMMZJ0guCsO1EWdfQYquR6EwndCdk28mqqsumakU3mgy1URabrNwb&#10;qIVqG1X2hslkPjXWEIb3+d4P/dVm8/b6WkgZxzGh7Gg+n4xHxmiM8WiYfvrZZ13V3d3crdebwWDI&#10;fb8oSkyIhdgCqLWy1kIEMEKEUimF0F0QcxYQITtCCff5IcvOT08RAnlR+EHw3tUTLc3f/fo3d/c7&#10;CE0SJ0qqm9vbLM+DKE6S1Ofho0eP06SXpj2ECIAOTZJwzqMowZhCZJVWnHPP440Q3A8wwdoarbSU&#10;kiBirSWIdF3n0l9lJyFE6/X67Ozsk48/DYIgDCMpJUJQKfnOBdZUCMF3pAkhhRBd0zlKnDEGIzSf&#10;zzEih8PBbSWbplkul+vtpigKa82PExFrDee87drlcukCk1xxfshzzvkvfvGLDz744Kuvv/6rv/qr&#10;h4dFXdcAoiRJlDZFUbgF3v4z1Cv0//30/ychyUX9iU5YaCGESsuubbNDZq3xPA8zpI221hhjkjge&#10;jgYQW2s1ZUQpCRy10UCtNSEsCEMAYVXXmGCIIKHEAqWB6A1Sz2cII+YRTHEnO220tjoIQgxoxKM4&#10;SKIw9r3AKvBv/82/AwBNp8fKml22DyL+83/xx6PpIDusEIYYYQBhEMDLJ1fAgjzbLe5eK9lMR6Om&#10;Luuq4Yz30l6eFfv9oanaqqwooUBBYyBDTElllb44Px8NR2VRRmGipH718lWapH4QWgvaTuZ5UZYV&#10;hMhawDxeVkVVlIiS/nBggYEIRGHswFF1XWf5/uT0pGmaqq6brnZu1dPj09vrm7ZuBv1+L02bsnn5&#10;/cvT45P3njzR0jz9/Ol4NPr1f/pP+eEQRZGSYjweD4dDV1QDAIxUZV44xwcAtiwLBxcYjUbT6fTr&#10;b77yfb+XJmEYuE1PmsaTydgYba0BEBVFsdvtd7tdnMSDwQAi7MhVcRx7Hm/blmAmhTocXDFvrQVl&#10;WfV6/fl8vtlstpv1bre5v7sNgyBOkt1+l2X7IPCPT+aTyag/6O3326os8mwvurbIs7JqdrttJzoE&#10;MWMeAFAI5Xnef/1f/TdffPHFJ59+fHx8dHx0vNvt8myvlAyjsN/v73a73X6LEAqCoC6LXi+9u7sF&#10;wEZR+PLlizCI5vO5W7ExwXXXNnU9GAwIIVEUaaMOeZ4fDm3bJr0k6aVaKnfoqqoKAh4EfhTFWZaV&#10;ZcG5NxlPfM7zolgul21XG6udNWYwGCilhoOh7MRquaKEDEfDuq6rsuil6dHxvGnq9Xrl+/z8/Fxr&#10;FYXBYDSwwCwXD6EfSNlabZ48ecwoc6NXQnDT1GEYpEnsMSpEt1otq6o4OztmmBilVqslY3Q+n4Vh&#10;sFqtb29vu6YjmHqMTyezo/lx13ba2tVqtd9nVV2u1qtOCEJpEIRdJyjzskP24uXL1Xrddt0+y169&#10;fpXts7Koqropy6rtRFGULru060ReFAYARAn3gzhNgjCcTKdX771/fHKapInSmvuBUvr1m7f54bBa&#10;r4ej4cnpKSZUSFE3TVFW282ubRspZcDDwWB4cnTi+4EWWgkphGqa9vb2YbfbM+ohiI21SZLi//7P&#10;/2UYhqPRyGF7nVdzuVy+fvUaEwyMVUoZY6qqYpQ2dfP8+XfDweDs9BRA2DXd2zdvojA8PT4JwzAK&#10;wsl4HAdh6IeuFa21FF3HGE+ThPu+UQYAQAnRUvWSFFog2q4sSilEWeUEkcD3o8j3CKYYa9HOZ5MP&#10;P3hfy/bVy++PppPRsOd5VHZNnu+roqCUBIEPDDBWd02z22cIQWMNRIAxwgg1RjtsA8aYIBxH8dF8&#10;7lHS1NWhOEAAlJTOAbLbbTebdV2UENo/+tnPfvLTn/zhH/7hd7//vcdDg3DcG/h+2HRdXtYPD4vs&#10;UIRhRAjlPg+DYDIePf386WjYb+p6sbjD2HgefLh7+9VXv/3y5z/95b/6F++9f1VX+a9+9atv/vBN&#10;03RxlGqDmlIgRD/97Cf77HByerrbZV3Xce5jgsMgaLq2LgtrdRAEnsecU/zRxfn5+enR8dwCU5ZF&#10;27bWGinVerNdrzdamyzLDUAYEQsQQiiKI4hsXVWUwouz004008lEikbIVms5GPaCOEz7ief7EEOM&#10;cZRE5+fnEOHb+wdKvJubuxffv2qFsRYURRVH/a4TWlsE383EkiSmCPV7PWPMfrejlLz33ntH87nD&#10;lRR53nVdEARRGHZCIITGk+l4PPE4y/PcIfIwJsPhsK7r5WqRHw7T6SSKwsVimed5mqbz+bzf70dB&#10;AABoulYIiTFuG+HSaxyheTgctW339dcvgoD1en1jzKNHF0VRKCWjKO7aZrFY7vcZAFZJAyEy1nI/&#10;AAjxwB+PJ5xzZ4xkjB0dHTHGmqZ5eHh4+/ZtmiTjyaQToq6qfZZhiDzuQWiPjmaTyVgrZYwWsr29&#10;vb5+ew8ASFM0Hg+dSoIxEiUhtLrtqqPjadc1xkhKCMHQD3gYBoRgrZUb0QghPI8TQq0FAEClle/x&#10;IIgIoe/S9t4Nzd6lp7RtWxTlo0ePtVYYkzRNe2kCgK3rCiHEGKUEu7V1d8iappXKZIfCAjgaThoh&#10;//2//4/r7bYoyqattVUffvwBYchAyTyijZRaAWAhQAD8QMCyRpt3EjjXR3f+Xjf7BY5QgjClFEGk&#10;jXGidAuBMcZ9dEuBK4AxcqnYiBL6Q9oK+iF36d0EGEE3XHUiWPclBJwBDEFtLaVEdEJqRSiCCDZt&#10;DZE12lRNrY2dTif94ej6+nq1Wm13cjZLR8Oh1tr3fcZYXdVVVTlJ92azzYuy3+s1bVc1tbVWaWPf&#10;UVje7cNcfxQhxLnnCnTXwXXTRcf/MMZMx9O2baqy0lpjSk7PziaTyWq9PRwOFuG8KNq29cPIGE0J&#10;UUpZC5xK1kmsHaXvn06AIYSuvRlHge9RrRRjRIguCAIIwHZXUwYoJrvtGmEY+j7CIAzC4XDw4Ucf&#10;CCEgAox5nHuMMUdEEkK8fLnebiuMJUZou9uJpgtDP42D2WR4fHLy+NGj0Wg4nUwuzs+Oj44ms/HF&#10;xVkUhqIVdVV9/dXXr16+elgsXrx49eLlq91mv1quqqpyIyZ3Srg6ClgrRCtF1zZ1WVT5ITdaz2Zz&#10;Qkie57LrjAV5njtvahTF1trtfuvMeBBYAA3jBCNokeXca5uuqkpjdBCGlNFDlj083G+326LolJLj&#10;8Wg2HU+m0yiKGKMIIaUkgpAxdjgcwjB0JNKyLLXW1rqcZLvb7dzxRwi6+B8IgRAdANZou93umqbh&#10;XrBcLp88ebJebygjl5eXZ2dnURQxxiByJXS93W6bpuWcF0WBMa7K+uH+YTQauSgyQlC/3y+Koijy&#10;uq5dM8WJnJ36yWnXA9933+MAzkmSHB3PXSg0IcQa4NzLAADHlLbGQoIdfdpN89yc/AcOduNmd0op&#10;RyrymNe2rYsIdvOWH9TRejAYGGuLonDUaJdnbgEwxji+gBSybVutzH6fVVWJIJJCGK19HniMIQgZ&#10;ZWmYesSDEFHIAu5TyrAGSAOKSC+OPcLasurqhloEpMk3u/Vi+/bVmzcvXi9u7mQroYFpmMRRrIXi&#10;lBKEZSc4473eoG26m+tbayDQEBOKIMYIQYi10lKpo+OjJE2VlogR6pFdvkEYtqrzA6/Tgvtemqab&#10;3dZaI5UaDocff/hR17Xfv3j5+s2brml6g9TzPS01p/5/+A//DyIoiuP7+6UFgAdBU7fGGAiBkBJA&#10;OxgMPebVTb3b7ZJhHCcRJsjj5JDv/JBDZGfH84eHe8/jZycXq+V2u9nNJuPJaBInyevXrwb9vuf5&#10;QggI8Gq1evv25ubmdr1eNU1jASjL6s2bt4vFwgHY37x5u1gsN+tdURT3d/dRnMTBBMYWAAAgAElE&#10;QVRxaq31PZ97PiVktdysV6umaZI46aWpx7jPg1evXjd1a61lzDs/P8+ybLPZjEajKIrbtgXAurmZ&#10;c3UKIbpO5Ie8KIq6roMwTNJUdtLJAJMkcbnZLhbO85gb9zHG3EWKCYMQSKnbtkGIeB7Xxpyfnz99&#10;+vTFixf/97/9d6vVCiGMMfa4PxwOlTZt2yqp3lW/P1S3ztH7TyXQ/6zy2T3+KVvOfUoQsdBqZQgm&#10;GCEIUde0DkVhrEUInp2eHp+dNKIRWkKEqrqWUiKMAEBKa6lFL00QxFmWGWOsNkYbQnEnmiSJkiRG&#10;GEjVRbEPMKibqms7n4eccghgGqdp3C/LZjSanJ1efPr50/NHF3eLu/uH65OL+c/+5FNtOgMUgKDr&#10;miiM+oP+aDC00NR1Phv3h8MeZXQ8Gq6Wa4Jxvz+4u1vcXt8ppYt93tZCa+NIKwSh3WZzdnq6WW9+&#10;+3e/9TifTqdt2yolxqPxL//szz766EM/ijzGHlbLum0Gvf54NBlPptvt5u///u9ns9loNDJWK6Vd&#10;XyM75LPZdDyeEoLv7x8uLi66TvzkJz/9wx/+8Lvf/S7LsvF4fHpyenNzs9vtHj9+fHl5dXt7+3/8&#10;b//7/cM9MDaK/KqqnMTP3U9F00IIB4MBxtj5opxKxSkOHh4eemlSlZWUomma1WolVcc81gnBPY8y&#10;fjgcNpvdarXK8xxA6Pv+7c31cvEwnoyDINRaUcom07FUoutaQt2p264elsba09NTh1PZ7jZugOn7&#10;fhD4jvdGKSnLommb6+sbjFGWHcqyePv2piir4+MTj/mvX79ua2EtyvaZkvLhYfHNN99EUfTLX/7S&#10;Y+xXv/qVNTrP87Zu2q5bLBZCdNzzH18+VsbcP9yvluss20MIu67zuX91dcW5t1otP/r4oygMAQCD&#10;wWC/32stkyQZDAba6OvrN3Vda63vb+/c+uzMuqenp3VdEYKz7OB0FsPhYDIeLR7uD9nOaNXW9d3t&#10;jccoI4QSdHJ65HHadvV0OrFAIQQfHu4n49F7H7zf1g3zvKtHl4ciP5rOHj1+HAbh7d2t7Lpev399&#10;/bbXS/IioxSfX5wfzWd5fiiKnCKEESQIRREHVrv3moxH52enZ6enw0E/iZOTk+OfffFHP3n69OOP&#10;Pnr6+U9Hw3FVVq/fvF0uVt98+02a9j777KlWdr/b390t/vAPf1itNpQwpcz9/eLly1cAwE8/+Uwp&#10;c3f3kO33q9V6u93tdrv94VCUZd22m+1+vd12SgZhPBqP5sdHGBM/Cj/57NNev+dxJpVCEG2229ev&#10;XhFKCcZ3d/eHQzadTq+urrqu22637nxomoYgEsdxEIaiE4vVKi8r348gwjc3N9988839/eLm5vbb&#10;Z89evnyF/5f/8c+TJOaeDywQbdvU9Xq5vru5xRBRSqGBWhtrgMe4knpxt4jC8MMPP+DMz7b7Ny9f&#10;CSmVNEoqawDDlGDkMWaNllJoJTFCnHmMcgigNYBRSjDBGEZRyAgxSgFrILDDQZ971CPUGrVeLrWS&#10;UnbQau7Rs+Pjpiq6tmIYMYq0bJUQHmVpFEdBiCESbUcJgdZGUdBLY+4RSmCaRBZoSonHqMfYZDSZ&#10;T6dRGH7/3XfPn39nAITGaKmaqj5kGYIQWNu1rVH6yy//+JNPPnn79vrb58+l1sIYoQDEzFiLCMWY&#10;OpevNSaOQ05ZVeR1XZ0cH8dRsN2sy3LX7/F+3xsOo1/+8l++//7juipub26vX7097IsgSKwhPo/L&#10;qvNYACA+OT3/1d/8jbb2s08/e3h4yLJ9kqRCCtmJNI64x7TqFg93YcDPTo+C2GechlGIEHJCx9Vq&#10;vXhYQUw4jwDEnheKTrdtZ4zlnocx3m43UnZ+4M/ms/ffe7Lb77a7Nff5YDSIkzgIA6kEJqQTwhER&#10;fN/Pi7Ju2of7xc3dg9LAWmgNFso0jYQIV1XNPJYmSVmWjLF+r9c2zeLuPtvvvvjpTy8vL7umZpTm&#10;h6wsCie+L8vq4uIy8ENCWV1XD/cLB04jhGb7ndE6zw9xFPb7vcvLx7PZ9Pnz5271XCwW+/2+quu6&#10;aTzPQ5A0dct5EAYRwYR7YbYvrt9er5YbTOBkMiOU7LI9Qtjj/m67i8JYCokxJoRWZdW2AgCXJAyz&#10;Q848dnZ6rq0hjP/13/zHyXT2yaefPSwfLAQI4r/4i3/T1BVCuJ/2tZJ5cRhPhmEcnpzM0iQFAOR5&#10;9v33z1eLh14azWb9Tz65vHx0HgQ0ijiChhDQHyS9JGAM77ZLioHoGgBMGsd+wI0x+SEPwoDzgHP/&#10;cMiFkNYCSlm/P1gtV+vNbrffL5cr5vGirFxsiVTSCUcRQmGcBGEYBMmb12+klINeX3RdGARpHBmj&#10;WiEfFkulTSvUer3Li6Yo28n8JIqHz56/vr5ZWcuElDe3+WASffLZx62qk14EoNZWdrJDCEIELQAI&#10;YeNKMoegssZa44xb/yiBRthaQzCmBGsljbHv6NDAYozd3sbtzhFCSimttDGGUY9Qai3kHofKQAsQ&#10;IghhBDGEyJW7RgNgoXEQM+OYfFApDSByQG+IoLXAQE0ZoYy0WkqrlFKIkP6gd3p+WpTF9y8W83lk&#10;gRZCWACshdoYCFAcJ2EU5XkRRfHFxcV6s6WMCSGEFB4P3J/gan5nc0IIGaUJJkZra4zLbbLGIggp&#10;QlrpwWDo+34n5CEvPvjgw6Pjkyw7fPXts312aOqublqEsJT6R+ld2wnKWNcJYyzGWBvjBKjWmK6V&#10;EGhGCYKIe5QRZLUmGGOMnJvL597l1WkSR0I008l4fjSrivz07Hg8Gi1XD0p0hMC6rrXRURQ7QjKw&#10;aLlYCVEPB/FsOs32BynFeDSqq5JSfHQy7/XSh4f7LNvvdttDnj1/9t3zZ8+fP/tuvd4tFouH5bLr&#10;lNKmqUXTSEI9CEkQRtkhBwBJZR2knXlcalWU5eL+oSwqTmkUJ0VRtp3Y7/dRFEGCldaOE66VBMDW&#10;dS2lEF0npfQ8BoDxOMUUtW3jh75UgnPets1kMh4NR9l+lx8yY9Tjx+eXj09OT46iJNBK1VUJAbDW&#10;MEohAF3XLZfb4bBPCHHJEw5DAiFgjAIEe/3e7GgWRuEu20kt4zg6OjpSShdFUZU1gjiJU2thEISv&#10;Xr387rvv4jixFhR5ud9nVVmLTlRlWVZV27aPH19eXFwAC6+unlgLD4fMGkMJQQhJISbj8XQ63e62&#10;Sik3bXOdHKWk26IBR1oHIEnS4XC0222llHVT1XXtsjQhBJggJ2d9F7k0GK5WKxeEDiA01pZlqZRi&#10;Hvc4J4TUdc0o9T2+y/Zd103GIwiBlIIQjCnWWrkn9VjTNrvdjhASp2knRBCG7hr5kWJKEFZKIYwp&#10;owEPqrokhPo+l1JRQoEBPg8cdENrK4Qw2iD0rp91OOykEJQQo5XVVradhynDTAsta9FVggJiOr2+&#10;Xz5c31aH0kOMWMIw5dizGlBECGOik5vFBhgoO4EBIohCCyM/uLt76Dp5fHxsgIUYxr1EA5OXZdJP&#10;OtU6prwy2lijlR6NxsfHJx988GGSptfXN1l+WCwW+/wglRpNpqPROMvzfXYIwqhpOoiQMZZQ7HTH&#10;GEFG2fzoyPO8umqUMdkhe/r087opEYGE2rqrDNRBFA6HE49HSdy/eXuHIE3jnjUgz4uyqiGA33zz&#10;7O7+YbPdPHt2U+T50dHk/OI07SVtU1dlbbQGFkmlKfUwJJv1drPOtDZSaNGKYX/ECG+qZrvdi1ZS&#10;yqyy08mMUaqkfvPqjQWgaduqrpXWnuc3bRfHicf90XhSN02SpoRQCJHHfUIopR4hlDKGMea+//En&#10;n1w9udpst6v1RluDMIYYCSW5z33fz/ODa/9BCH3fL8tyuVw5CxJGJM/zqm4Gg+EnH3/y8y9/nh/y&#10;v/6rv84OhedxRnkYREEYIIQYJRhBJR0cHjBGrTbaaIqJx7jRBgLsHMHuI4LA3XAggD8+EYQIQoyQ&#10;q4NdJJ8z2b0TK2lAGZdKJUlaZ+VwNnz//fda2dKAKqulkkIKCwFAqOlqoWUSx9khOz462u7WXSM8&#10;yiCACGEEIfFolPiej6s2G4xTSknbdoxwrbTPPZ/xIAgRogDhLCvCKAni+PmrZy/fPMvK9WSWPLo8&#10;tlBpo+qqZJx3bWOsbtqq6QqjxWAYU4yYR30/VFJut9sPP/xoNBjfXz9URT3oDRmln3366fvvvb9a&#10;PfzmN7/BCP7RH/3xy5ev/vqv/6oqSkrQ+enpIc+01k8//+zJk6tXL19abY3WXSOSJKWMWQDDKNps&#10;1t8+e/b9y++MVkEYEEI3m01+yKuy/viTTy8vL6+unjw8LKbj2fnZ2Wg4SuJ4s94uHhZOUtQ0zcP9&#10;ve/z3Xbz4rvnlJGQc4Bg27aHQ3YyP/rko48e7u4WD/fPnz+Lo2jQ7wcBV1IQjDyPxXEklIAASKnj&#10;OErTBCFUN6XTZkulxuPp8enZ05/8dDyenp9ftG1X5Ifnz74F1irVaqX2WXZ1dYkp3Ww3zibpMy8M&#10;/PlsWhzypm7+i//sP3/23fOyLE7Pzy2A+2wfhqGUwlmcqrJZrzf39/eD/vDi/EIKJYTmno8Ank2O&#10;Qj+M4l55yNebrc99TPB+v1usFuvNerVc1FUZBH4cRqPRKMtyJVUv7XHmSWXSNA3DqKyqqmqUMdPx&#10;9PT07PWr10aq966e/Ov/8//61a9+5QfB06dPe71eURw2m40Glnm0P+gXeb7dblerlTbm9u5uu8sm&#10;swnFeLtbQwgAsEVe5PlBim61WirVjUcD0bV1Vc6mkz/54z9q26YoDlJ2TVvkRRZGfr+fHB9P+/2k&#10;bau6rrVSP/n86XQ6XdwvFg+Lq8dPxuPJbrN58+bNYb+NoqhtGs+jaZr85jd/t9utjmeT5eK+KnPu&#10;kbatCIGU4H6SnBwfPbm6PJrPTk6O+71+4PsEYSUlYwwa01TVdrP59puvX718sdtsi6qsyvbRxeVn&#10;n37+4sWrv/v176pWKG0PeXV3vyyrFkBSN4L7kcfDJB1Eca8qa4yZ70dJ0tcK1HUjlQEAEkIRJkEY&#10;lW37m9//fr3b/umf/Vl/MNDGdEJqpTGCWZa9ef2yKPKry6svv/zSGv3VV1+Vh+Li7DxNYkwIJczn&#10;wWx+JJUSSv/kJz99770Pnz9/fv/wMJlOXNxGlh2KonSQZvy//k//LSHEueF3222WZT+kAYu2bqqq&#10;1ko5LJZRphNiMp4wxlar9e3NzXK5VFJabZWQFBOMcRj4AABnf6KYeIx5ns8oxQ4EjJDRUnRCdEI0&#10;rTWGEWqNkqKrytICQwj2OYPQirY2RocBD32vLg9Kth4lBCOtpRRCyx/v4zoKQ2ssxph7HLnwDAid&#10;bNiFmAIAoDF1XedZ3tRVEIZSy7IodruNUcZaZZSxxrZNSyn98ud/AhHabDbr9Zpyv6obRFnbCoBR&#10;L+0R6gEAKfM8j/nc9xjFBAWBf3I8ZxRRAnu9aDJNZvPhT59+Phj237x6tdvu5/OjOOnXjUzTIYZ0&#10;ud6HfpwX1dnZI2PMzd3tPtvPZ/MPP/xwt9ttNmsMgFYyioKuaweD/qNHF4zRKAoRRlKKtm2Ukl0n&#10;2ra1Bvi+7wcRsMiVvo5mTAhFCPh+ECdhv5d6nFJClFai6whFPveM1do5OZ0yPAjm8/lgOBDKbLf7&#10;u7vFZp8BAH0eK2Xyos72ubWoqurBYOj7wd3tbRAEURwqKTfrTVPXpycnV1dX0AKtlesfp2nKPb9p&#10;WqVVWZTrzUZIpbURosOYAPBOtZ+madvWh8MBYXByetzvD66v3zrXq/Mn1HW93++buiOEOK/Udrt/&#10;9er17c3dPsu0NhijOEmOj0+yLHPtySAIKCEYk0GvH8dR0zRhGBFCnEgpy/Ou6zzOzx89CuLIGHtz&#10;dzuejCfTSZEfkiQJ/fDXv/7bm+v94bCmhKT9VCtZt2UU+mk/VbLbZ9siPxCCxuPBaNxH0GICu7YB&#10;QPs+pwwBAIzppBDWyroqCIZuGkcZa5u6qtskiT0eIIREp9arTdeKumowJsvFarc/SCnbtuv1ehDC&#10;PD8EQTAajc7Pz50kcrPZvX17E4bRaDRxgEStJKXM536W7ZaL5WqzybLD/WJR5KWxWEodp4Pjo/O3&#10;N7ffPHtZNwoRShmxSPZH8UefvU8ZoAx2shayNcA4EapjXSEILTD2nzTg7Q/Zvz8gsBAAAGPibI0W&#10;WGOAK4Cttc6d6QpgNzq2BhhjKKacc4Ixhgi7zY2bDAPkXmBEPc8DABkArAHAIAAABNgACyEGELsJ&#10;ghtQW2AtBA57K5Wu6kpIORwN034CcXM4ZEkcK62deJ5RhiC0Fq7XG879IIzuF6u6bTAmyhiEEKGe&#10;C6r1PM/N69zwDUHkNoIYY0oZfBd4Y6Mw8jyWpqm14HDI4ji+vLys6/q7l692ux1GFADgKKnaGGAB&#10;pcTRL6yLGnaHxVqEECaIEkIpdO8ShWHgeRiCJI0Qwk1TU0rG4zHnHsYQAGO0VEoMej1GCWMkieNe&#10;L7FWbrdbPwjjOKrKRikdRbFSuqqqJEl7vZ6UCiEYR4nH2Xw+a0V7yLO3b9++efu2zKu8KGUnLQSj&#10;8YRSDiESStZVuzvkZV0XhUTYKWNVXTd13UEIi6pBmDjVQFnWZVmKTgSB30t7QRgmvR4l1Pf91WrV&#10;tG0QBA5l5BibddO611IKACxlGBGolHS5PlJKxmjgcwCsBTYI/PF4FCeRx5lSUgjRtW1/MAgCn3nM&#10;WXydi5VSHMexOyUIIW626UJHCKUOcuuGw1EUffThR5TS+/t7Quh0Mh0OR/3+IAgChFC/P5hOJ1EU&#10;KaV+5J+7f30YRZxzKVXTNAii2eyoruuiKK19F+LtFMhxHDOPlWUZRVGSJITguq6dC9dl0kCAGGNK&#10;qcFgQAimlEIImqbxPI8Q4hT4EKD9fu+uQUIoIcT+wFd356QTlzp+r4t+9TwPQEgIkUK4Do4Qoqwq&#10;11v84VJ1pD3mONvO0ukMwk6m4TGWZZnWhjFGMKnq0s0YpRQAQGCAtcDzOMEEYlcx6k6Ipm3brjbW&#10;dkJYaz3fc1kDCGGtdN20bdsqIYGxWivZCSWNFirb7bLDoa5qrbS1hhKaxHG/PyizarfZMuo1dS26&#10;rt/vM49TRoqiwJTMjmfa6la0cRpDCA0wCEFEEMIEAqikElIbaZXWQNvlakUxOb8432y3290OY7Rc&#10;rjCiRycnD4uHP3z9NQ84xqgTHQAWYeBxbzwajacTAKwQUinVNi0P+dn5MUJAG2mhJgwL0UVhFPih&#10;x3hddV999c16sf7u+fdlWW43GzfaggAeHx+fnp4ipE9PjgaDgdIyz7PDIe+61vcjjPFisc73mZGa&#10;INKJTkmDMW5bIZUMw6gsyu1mN52MOed5drDWNnWNMbm9vtnvDj4P0rQnpVqv15vNZrlcBkEQhqGT&#10;3tzf379jXzHm1i4AwOXV1dPPnwoh3rx5o7W2jlNlgXonA1Ru8OvwB66D+U63opRTY3GPjyfjL7/8&#10;8k//9E8Ph8OzZ8/u7+8RJkEQ9NK+46W7n3V3DSVl23VGa0KIxzwAQFXVDlby44zXbd7+WfEzhNDC&#10;H+9EFv7jAwOAIMIWQARRWVeYoSdPLpM0AdhKaCwCmBCltVQSIkgIIZR0TWsBQBZMp7M3L19hRKAB&#10;CGFtTV2Xx8cjhLU2ba8XedyHEAEDMcIe8TjzkqRHCNcKSmm7xkilvvn2m+vbN+9/9OjDj9/vDZKm&#10;qykmAIKmrrUxBCNjlTYy7YXcg1HEldGEQoTQyxcv99sDo3w+PUKIjkfjo6MTzr3NZgMRMEZfPro8&#10;OT3e7/fGWGP0ZrPe7Xa73cYP/Pfee1KW1d///T/sd5nR5vHlVRRF3z7/rqxLqTX1WBQGEIKH+3uM&#10;yaOLx5zzm5u73/zmt9zjk+kszw/Pnz/vWuEC5I+Ojvr9/ng8LsvS5QZ3Xbe8f3j96lWappPx2DhN&#10;lnNzWxsEgTu9oyg6HA7Ot+KWLLfeUsbKosizHFijjaKUcu5pLdtOGAMgwggho4HWOo4i3/cwxv1+&#10;rywOzGPHJ6ee7715ez0cDs7PLzbbbVMWvs8P2aHrWozQ5ZOrs7Pzh8ViuV66xNMkST2Pbbe70XjU&#10;7w+UckMFen52cXZ2dnZ2fnx88uji6urqfUf+T5Nks9kVeQ4Rdox3hPFqtVosFycnJ3EUE4TTNPV9&#10;zrkXBCEkCCE8n88Y9+q6KcoCAEAoSeL4kB2Wq9XF+WmW7Z9/+7xp27vbW4jA0dHRo0fnwJj1blWU&#10;eV7mjrQ6HAxPTk4uLs4JIZPRaDDoz2azi4uLi0fn86PZeDSazaZB4Hue5zE2n89Ojo+VlC9fvnj7&#10;9rUF6vh4liRRr5dEUeD7PI6jx48fzWYTCMBisbi9ubXWWAuGw0EUhcvFom1aZ5DxuTcaj0ejwWg0&#10;5IwkacwomU0ns8nkydXVk6vL+Ww2m4yjMCjyw8P9XXEo1qvl3c3d2zev16v1erXM9tn19fX1m2sl&#10;1XQyjeJwPJ5BBBHEvbRnLMzzUgjFqMc93xqQZXlTtx7jYRjf3991Xdfr9dNev5/2ptNZGERdK8q6&#10;dlUVohQhjCkBCGKCx9PpZ599VrcNodRoDQFI4vhwOLx88bKuq5vrayHE0dHxbDY9ZNlqtSKYjIaD&#10;84uLJEmcE3i329/d38/mR8PRaLXeKKONNtvtlhDq+75bVfD//D/8uZY6PxyWi8X9/f3d3d1qtXYQ&#10;l7qupVROJPYOHalU13UWWJeLGIVRFIaYYCkFggBCEEUR59wo6XOepgmlDLocdOzEL0BK2VZ121RC&#10;dlorYIySsmtbjFASx720xyk2RjZVTTBOk1iIrq5KQrATqEgpq6qCADqfAITQo1R0HaPU41xppZUC&#10;VrdNDYH1GLVKtXWtpIAQ1HUDka3rpi4LrSTBkDGGEKCMAmB9nz99+vnVk/e32521YJtlRV7eP9wz&#10;HmhjwjhGEDnvWRhFvh+6uMUoDjlnEOm82PZ70en5Ub+fTqbTh/vFdr9Pkz6A+MWL1//wh6/uH5bL&#10;5SbLCoBw28hef8h9X0j97LtnNzc3ZXH42c++mM9n6/WKUmysJhQjDOM44r5nrMYY1U3rZJNlWVZV&#10;SQgOooj7PmMexsgYQylxzookSUajQRxFwJqTkxOEoOiElIISEkY+JkjITkpJCFZaYUwGw9F0OoMQ&#10;7bNss9mu15s8y7tGaAPqumnrrusEAjjw/SgMXZuq1+sRhKSUh+wQR9EHH344mUyUVsYC8w4aifM8&#10;X683AIKqqgGEmJC6rtM4BhYAYCilURRGUaSUk2bBo6OjXpK+ffNGCeXY3dACaK2SkhLic59iShBm&#10;nEdRFEWhq7TbVvR7aRjw/W5f11Xd1L1eOp/PIITZbrfPds4Ao6wRQhBK+oMBhLAT4vLy8fzoGFh4&#10;//AQx/FoNOi6LgzDXpr89re/saYTQjBKLx6dzmYTq7XnMUygaJq2bRijYehjCIxVRitKEefUD3jg&#10;cwgcrQkgCCmhZ+fnEEIhtZQSQNQ0jVTm9PRUaWOMubm5btvGoX1830cIxUkCIaKEnZ6dam2KojDa&#10;pEnquqRN0+12u5vr0piq1x9IKfr9ngV2MBp6vrfebBDBnPue59V1QwgrihIA9PnTn4RR8rd/+5+W&#10;69L3PW10p1oIwWgSvvfBI4iEVLW2nVANQBYA80PEESSEGLfP/WGD8mMB/IMxGDlZHcbY1QfGAmm0&#10;k0IprcwPjqwfpGxQa+0xGgQ+wRRaQCCBAL2bAAMEAMCQEESZxyHEEGEIkDZGGfOuqrbaGGOBtcBY&#10;a6x995sRQBBAQojs5OFwANaOJ+MnT648Sm/vbg9FPhz2nWuUUqqNqatmPJ5YCx4WyzCKMKLZIYcQ&#10;pb2+tUZrxRh1kGSlpLXGWAOghQhRRp1l1InDEcKY0CAKLACrxSoIwpOT08Mh//6775SQmFCllFQS&#10;Y4wRZpR6lDVt7bzfBGPPYxgjY7QrSRCCaS9OosjnHqe0aas0SSgmBGOPscD3B/1+6HOCSVNVeX4o&#10;iyJN4iSOuqYu8yIM/Pl8bozGiCipEKaexyglhBJjLKUEYljV1WA4mEynZVkZaz3OgyAmxEOIuq58&#10;EESYMKlM3TR13UkNCOHKGEwo8xgiBECsrZFacT+Ik7RtBeeeNsbzPY/zwWgwnU4m0wlCuK5rYy0P&#10;w8l0KrUaDEZxnDi5GoKEUgbgO2FwEASMMUKx0Vp0wmNeHMWBH9RVjTFFCJd5QTBxImTnVIQAQQib&#10;tiEEO8cjxogQTAimlKRp4gYR/X7P0R+sNW3bYEIxxloqn/Nsv+eed3Z29vLlSy3VaDg8OjpCCDmj&#10;ATT29PikqIqmadbr9Wq1KsvSQfX8gFPmzefzwWCota6qejIZU0qur9+WZck5t9ZMJhOtNXKweim1&#10;1pRSB6n2fW6MKcvS0ch7vV7TNJxzITrGGGPU+XJ/dM5bA5wr2Frr+7zXS6UQTV0jiBGEjpWtlQLW&#10;Amu1Vj8EeFuMYNcJrbXneYPBII4izrwkTQeDgetrv4MSWauktMZghJjHpBQ+41opz/Mmk8lwOHh4&#10;uO9EF0URgFCozgIrlTTWxGmipEAYAQgs0NroTolOdkpr7NG6q5VRcZoUVQUJlEZJo+qm0tYgjCDB&#10;AAKIkQWgbuq6rVvZtV0nlXK595hgj3qTyWS5XDV1UxR5EAZJmrRdG0YBRHC1WUVhmPZSRDBE2AIQ&#10;xlGaDD3GKfSAxRAQRnkUxGEYb1ebr7/+NgmTX/ziF1EYLpbL3X7Xte16tR4Nh+PJ+FAUtzc3VVMx&#10;jynZnZwez49maS+mHgmjcLffb3dbaeTZxSmmIO3HraiNlYRiYwyCeDKeJVHv97/9/euXry/OH5VF&#10;vtvupeowgkEQnhyfPHnyJOCh6ORoNFytVvvtBloohRBtV1ZNVVVN1fo+b+q6rqtOSCk1hGY4HJ6c&#10;Hg8GAwhA27bz6bxp2sX9QmsDDLi8vEQAPtwvttuttXY4HLoQGgDAzc2N7805a1sAACAASURBVPvz&#10;+bzX6z1//rzrOte4CYJwPp8fHx9zzper1es3r6uyIoRw7jPGPOa5YC0AgKO+lWXZtq2UEiHkhwHC&#10;yOH0BqPh48vLL7744sMPP9xsNn/5l3/58uXLLMvqpn386Oro6ERrU1Z123aUsjTtdVL9GA7vuqIW&#10;uHg2aKF9Fz0AwY8vIIIAvoNQuNc/aqUthPhd2wcihCxEEEKEEYAQISjbhvns4tH5cDSUWlhoIAaU&#10;EWO0EB2EgCCCEJatIIQ2VXN2dr58WDZ1ixFGGEFoq7bsD+Mw8aRuue8NhkOMibvNQQAxIoPemGCv&#10;axRQGFj6+OKSELxYPMxmk9l8yjzaNg0iSCjZta0FVmllgIHEJokfp9TYllLYdjWl9PrmdvmwXizW&#10;8/npeDiVQr59e922TdM0EIHb29unn3/eNl0n2uFwKLRURiGMLYB13ZRlRRlvmqZu2jiJT05O8zz/&#10;13/xF8vVsus6KUVb12EYYYQZYyEPojA8OznLi+LFixeUEJ/z+7v7wy4zWvseB9aenZ6eHh+vFsts&#10;vwfWIggBAM7nstlsXHjbbDqdTafb7XY2m0kp8zyP4zhJEoxREAQuRdUZLhBEhBCPUSmlkJ3v+77P&#10;u05IZTzP49xHkLhR02q9KKvSWP3o8cVquTlkOSbkT//Vn2WH4re//d3d3d1kMkEWda2QUkKEtDHp&#10;oLfabra7zccff/zFF188enReVaU7213I0HQ6aZrG93mSJNaCtu2Kovz666/v7x/evHnz7bfPl8vV&#10;ZrNhjPlBYIxBGIVB2Ov3MMbj0Vgbs8+yu/v7zXa72W3KqvJ8rz/oe9xbrZavX7/O84MLUZ8fzYoi&#10;hwjMZrPHl5dFfjg7PyMESyEwwpjgXq/35OoSGCu7ti5Lo5W1VkphpNzvtk1bOdjYzc3NYrHI81x0&#10;nVKKEOzW7fF4PBgMXLJAv98jGLmwQMYoIRgCUNeVVkoKEUdREieUkMl4Mp/OxqOhkEJK0e+lpyen&#10;URyladpPe4HP+2lvMh1HUeQxNh6PuceFEG/fvq3rejo7sgA+LJbL1RoYKIQUQlZVtdtm+aGomyY7&#10;HAiljy8fHx0fAQB2+4PHvdF4NJvPOPcIwUnaGw6HAMG26zoh+oOB55E0TVxF2e/3xuMxpiSMIj8I&#10;/CDQ2tR1Y6w2wNZ1fSjyumn8IJjN57PZTEljjVWiY4whiO/vH+5u7qqq0kpvt5umaYbD0dHxiVS6&#10;6TrKWNu2bdtVVTMeTzabza9//Wsp1cnJCaVss9lEcaKNaboGYmQsCOMI/3f/5Z8URbHdbt10/vb2&#10;drPZdl3HOXe+KbfKuJI6CMPBYNDr9weDQZqmvh+4xrbDfjiEOiHE5WhBCF1wHEL43QAFIWOUUsJN&#10;hLRWEAA/8ILAj5PI9zmyllBIEDJGc5/10rgoDlK0hBDf91wnWynFmOecKu69hBAIIRf5bcy7CBbO&#10;OUKgqSuMUS9NkiR+WNytVsumLoE1GCMHi/M8FkWBEOLy8vGffPnzqqpX200cp2EY/b9svdeTJFl2&#10;5nf1de3hoVOWyJKtuzGQg7Vd8pFL7tNyjX/mGMk3kLA1wrDgAJgZdM+0qO7KyqpKGTpcu1/Jh5td&#10;GBg3XiqqsjIt0iP83nvO+b7fd3h4fPrgYVHVCBNESNt2+3wveiWUbLsGY+z5LIx87pEo9pIkHI1S&#10;a03dtkqZ8/Pzpm7fv7/63b/8/s2bt3XdTyazTz753EJ0c7uI4jROBhbA28Vd09Tj8Vj0nZTys88+&#10;83zWdy1jZDBIOWcIwdVqLYTous4C6I6JdV27PNgoTigllBLOPc49Ny7AGCMEhRDGaD/gxuimqfqu&#10;gwiEvsc4VUp2XW+tQQgKpXzfOzw85txbrTe7zc6NaiHEWhlrgFRG9KqqaiVllg2dG3wyGSOE6qrc&#10;7/cEk2dPnj58+BAhbI0piuL66qbr2jhOiqKQSmFCmqb1g8BYsN1uu7YRQkAIhBBlWSwWizzfI4Ti&#10;JMqyLI7i8/Nzh9fCGGOMHIbU83xCcNd3TdNKLR3gOkmSKAqCwDs8nLtlmlCMMHr27KmWerG4W9zd&#10;YkyOjg6llHlZdF2XDtLpbAYh7Pr+ydOn08mYefzu7jaKwjiOtVJRFHmM//rXv27qVsq+aeosSQ7n&#10;c8+jUvVaSGs1RDCOIkJQ01RS9oxSz2eDJAkCjiASsnOfDa1017WXV1dv3ry5vLruewER1NpgwrIs&#10;2+3z1Wr19u1llg0CP3RO+zAMIcLr9WaYDbMsM9oqrfpOQAgcWvby8mqxWDSNsVbGSXx4eMAoSdNk&#10;NBoLKZfLZRyncRxbCJMk2+fFzU33+Mnxp59/fnV59d13P2kDjFEWmk4ATMDpg9HT5w8g0hZIY6U2&#10;EmJordHmvgePMbnv+P4bOCeCEGr9bwpgiLExRluj7D0/2UGSPzx3xbPR1lrrc8/3fQQRhvfnl58n&#10;wBACjACGEGJCIUCYUkKItdAao91s2VgDDLzHZgHr4kEs0Eq5AxShlBLStHXTNZ7Hnj9/TjDOi7zr&#10;BYDW9zyldFnV08msbtq75SYIQko5QqSsWim0H3huken73rlzHdT6wwVxCYoAAPcljDAAYJBmFpjl&#10;3cLhdh0WAiGIMDHGYIRdCQqAxRh0XYcRFKJnjIehz7kHoYUQ+AGHCHBKnMA6CH2f88loZK0N/WA0&#10;HjFCfY8zxiAwfd/vNxuCYRIFUeiXZfH27RsA7GCQOupJUVTpIBkMsnviupLWgNF4NBwOx+NxFEVl&#10;WdZdByA2FiBMCWWUe72Q17d3eVGuN/ubu2VZt10v/CCK0ywbjo6OTzCmbpo0zMbT6TROBxAAPwxP&#10;Tx4Ms6HvB4wzymgURpgQiJDUJk1TN0H1PN95nwaDwdHR8Wg0CqPIeV/d9ex7QSjJsoETDFNK+75H&#10;CEMItdLOqurKQimlVqZpmvVm7fYaR06+74Yg5ALk8H0C+f38VgiBEfY4dwfx/X5/fHycZdnr1689&#10;7nVdt1gslsvlcrnc7/eLu8Xt7a2Ftu9792OdmbYo8t1uV1b13d2dc211XRvH0Wg0btr68mob+IRS&#10;6siIWmulFYTQ7VY/16KZA1O72smV3JTSuq5ccpv7HR15iBCipMv9wo4j7fhDbds65QX6efwLfh4C&#10;W2Pvt1uEjDYucmk0GrkcbKU1hNCNwa2xQgqXN+6qbmAtZcxjXp7nZVnO5/OXL1/O5/P9fi9kp41y&#10;w2QIAfe8vuu45wFkjdVCSmk0QBZiTDhmgQcJxpSEadhrgTwGCeKBjylhHg+jkPueRcBC24l2m28t&#10;BEKK3X6fF4U2GmPMPc4o871AK3V9dXl3U4UJVkptthtE8MnpidS66/vZwQHzvKqsi6JQ0nrME50p&#10;ijrfFlXVammsBlrZ5XL9+sfXYRS9fPHiydOncRxs95vlci2lvlsuDg8Pj06O7pZ3dVNzTh6ePciG&#10;aRgHQRwWVWG0Wm5WTV1rq+bHU8rIyelxWeeEQIwgwlhIeXr8QPbqf//V/9m23f/2X/7L51982rV1&#10;01S+749HoxfPnlPKvv3Dd0VRZNmwKPK+7bnH2qYfDLL54eHjR2dPnz4bjcZVWdR1xTw+HA4fPXr0&#10;l3/5F0dHx5vNuu96QvB4NF7c3a2Wa4yR6EQQBI8ePenbzkWkOlsmAKCqqt1uJ4TwPG88Hl9dXTmb&#10;etu2VVULIaIocsRH3/cn4zGlVCltjPH+iDsNABBCOF0AIaTrOlfBKqlGo9Ff/7u//vjjjw8ODu7u&#10;7n71q1999913WutOqulkfnb2VCl1e3trrKGUGmOAhdx3SdqoLMu2bTGmjvQJ7/OB/xX77EQNf7Td&#10;/JvnbvKLEb5HJt7royFEECBorYEUG6sZpyenJ61oLbIAQ4KJBfbnOw4YbSilCMKm6SAAg8Hg6uoK&#10;AfSzmAi0XXV0PANII4wO5zNrAaOMYKyFhhZNxweceKIxwJDAG5wcP3zx4kWapp7HPJ9QQiC01uq2&#10;rbnHpWzbrg4iPwx8iKTSFSIKWkspCcOkKuubq8VscsRYQKl3e3N7+f5qMhn3okUIvnjx4vnTZ+fn&#10;51IoSknXi9FodHr64Ozs8Xq9fv3mvKnbpml8P5hOpxiT8/Pz27s7rRVjJMvSvu3evn0LAIiiaLPe&#10;XF1dDdLs2dOnGCJMUBqH1millcPXu6HXfD6PojjLsq+++opzfnJy8otf/OKjjz5yG+Lt7S2EMMuy&#10;9Xp9dXX1+NEjxwO31kbRPbLY9ewcqwxCOEgHdV03beMEU5z5jDOtLWe+Y0ZghtumWW1Xvey8gNd1&#10;DRGiHv/k08+6rn3w4OGf//mfv3jxIvKDm5sba61FUGn16OxxkiWPHj8eDbO3b9/93d/9P3/7t397&#10;eno6n89Xq+Xp6WldVxcXF3le/PDD903TDAaDZ8+eff/999fXN0mS+H7g1A1d13W9AADkRQEAMNb+&#10;9NNPl1eXRhtjzWa7adrm8GiugV2tl7v9vshzd3M5UDNC4Pj4GFNigM1Gw7/6q79qqgoC0LXt+6t3&#10;Uooi30EIkjQ6PjycjMeuUKqqcr/f3d5er9erPM/dEdeJNTjnUojz8/P1erVYLLabDQBgOBw6beN8&#10;PgPAGqO1VsaYPM/ruu66xsHtXr364fb2xmiz3W5/9y//8s03X3/37Xe96BeLRdu2ZVH0XRdGoRtD&#10;Mk611vl+X1XV5fv3l5eX19fXlPKnT5+GYQghhhABY/f7fLPZXFxc1FWTpunR0dHx8XGSpI4qgih5&#10;9erV3WI5nc0eP37sQFnMY4EfzuZzt8786Z/+SRiGZVkihPI877q2KIq+710seV3Xbdv6vt/1rVDS&#10;LTt91yuth8MsHQy6rhdC+B6P43izXv/000+7zbYsK849Y8xuu9/vd4x6fd8hSGaz2YsXL4MgrOua&#10;c26tLYri9uYOADAYZGVZDocjxtjNzY3neUqqxWKB/9f/+d8JIT4oVZRShNA0TQeDoe8HbipFCOWc&#10;E8bcamiNVVL3nVBaOY+c+wlJkkRBCAGA1jh9FYIw8AKfc0oIhghBq5XSUlmjCcYQGspIGPqh5/mc&#10;Q2CFbBEAnBEILKM48oO2rTGElOIgCNziiBAKAt8PfGABIaRremCAcZxQAKzW0AKPU84oBAYYM0jT&#10;JIkpJUWRB4F/cDBP4ogQDKzp+o4Q3HVtFEWfffFF23bn52+ElBAiRCilntTgiy+/On3w6ODocDga&#10;DofDIPSN1ZTBwSA1ViRJ+OL5k8ePH3geLYr8bnn37Xevbu5WRdm8v7y5ur5L0uF0dtC2su1kkg4f&#10;PHy8z6u8LHshldZ3y0WaJIHvc0a32+2jxw+Ojg7vbm560WKEu651YlRtAUQoTQez2ezo6IhSSjnj&#10;nudinyBE1hrKqDFaGwWAJRQzRqM4nEwmLggHQRgEvs+51qppaiGEsbptuyCMTk9Px5NZ23aL5XK3&#10;21dNo4SmhDLmU8pEJ2QvtDJhFFNKPMo9xqMwsMYIIbuuj8Lk0eMzCOxms+mabrPdFHnh+8Fqvbm9&#10;u4MQd73Y7wqAEAQYAksIjuIgS9LA80PfpxRRQhilSgqP88Egu7m5Mca69CPX/Rpk9xj90WiYpinB&#10;SPZCSdHUFYIw8Pw0jfe7ndK6aeuD+TzwvW+++WazWfeyr5uGYBRFsVPJNm2z2+8BAIyzkwcn08mU&#10;cr7bbqMowhhaa0ajIbTw17/+9U8/vkXIMko5pV3XIgS0EBACBG3XVhRD36O+x+I4SOMQQeCoP0L0&#10;1hrf9xijXde2XVOWpdYGEzoYZJQyrQ2hXEpZV83N9Q2j5PjoWCuJIPA9rrV59eOPq1V1MB8zRo3W&#10;Rus0TSFEGJPNZvvjj6+NsR+9fHJ29jgdpC7qK4zCru/eX16u1xvPD5JkEIYx5971zW0QoK/+5E+V&#10;sl9//XXZlEIAhMF0NuaB1UY9ejJ78PgQAGFgr42EyEIEP+idIUQA2PtmOwDISTgA+DABdhWhhQAi&#10;jAjWRhtjtAFCCIAgZdStJwZYQonRRimllUIIesxjjAELCMIYIAQhgRi7cwxACGIIsbVQaw0RYYxT&#10;ygkmFiILgAXm/sCDAATI3kuIgdIGI2S0NUZDhIA1TduUVQGsmUzHcZq0TeXeeoiIVGqQDi7eXd7d&#10;7UajkZRaK4AIk1JABCzQUtzXvdZahIjn+U6g93MX7+caTGtjAURwMp60TVeUVdv1dVVuNjutAQBA&#10;SdkJbaw2WlltCMYYAgxB6PtKSwSh5zGPc0oQY9TjVPQdQTAMAkax5zFKCTKWMwaMcXoZSoiSSvU9&#10;QbBrG9/3PM4YJX3fib4PghAA4PsBQrjv+7zI82Ivhby+vr5b3vV973kcALjZ77bb3PODs8fP3r2/&#10;altRN31e1Pt9uVxtl6ttL7TWtmo7hGhe1W0vldZ100CEECJV3SBMDg6PwiiyAHLGKWPX1ze9FF3f&#10;V3W93e+KolgsV8vVumkaROh6swUQtq1YLld5UVZ1U+TFYrFomx5YoKTSymBEHDs6DEJKKMEUQSyF&#10;UlK2TVOWpRDCKs0opZikSTJIE4BAUeaezyEC3GOYICmFsZoygjFCCAaB74bDvegsMFIKAACGEAKL&#10;EcQIffzRy7ZpVsslxahrm6osojDwOOOMck61Vk42PJ1OHz58GIZh3/fG6jAMtZLGuHAaCYBljA6H&#10;Q6XE5btrz0PDYUYIruuKUsI4d5AzV6JTShHCWhsplZTKhWoK0YVh0HUufMg6A0gcx0kYhUGAEaQE&#10;I4gIxk4whaCrLjFlFEKAEUQOui2EUyVwxjjjGGEppFaaEkIwVk4jLWXfdhCAru8RQtYYKQRGCFiA&#10;MBoOh0kca62UlrvddrG4q+vq9PQkGw4ghOvttu3bIAwoYwBBjOEgGwACpVZCS4ABYohwxnyaZGmQ&#10;hF7os8DzQt+LQy/w40EShhH3vSAO/TDEBBFGEMUAgdFoxH3PWGWB0cY0TZMXeZEXw8HgYD6v6urd&#10;2ztlOimFVAIieHr6YH4w79q+6frtfo8JAwatN7syb/e7YrvZ77f5fpvvtvlmtVvcrZqqRRBiTDbb&#10;9Xa/ieMgiqP9fiek6mS32W6VlY/OHk0mw65v5kezss45x7/4sz/hnP3jP/3j3WLj+bRptTIdZSSM&#10;fQsshBZiSBgBAHLKtdL/7e9/07XgT758eXJ6OJ9NOGNnj8+qsr56f/X73//h3dv34/EYGpvv86qq&#10;CSFRlIxGYwyRkkr2cr/bLZeLhw8ffPn5F5998umLly+iKHz/7t2rH141ZR2HYZYOr6+v+04+Pnsc&#10;BfFyuRqkqef7o/F4NB5f394UZRlEYVXXddOUVbXL95PZ1AC7WC67vu+lUFLtdrv379+XZelOd23T&#10;dl0nhLTWdn3f9V2+37uGsu/7aZYMstTz/a7vKKVpmo6n45cfvTyYHxRF8fXXX//DP/zDzWI5Ozg4&#10;Pjl98uTJfHYEIFquVlVdY0wgRFobKbWxwBiLMeHcQwiLXmljGOPmZ+Xzh8cfl7v/nQcijocIIHLM&#10;fKcEscA6tAvzmDaqasrJdIIoErpDFFFKEARSCCWFEw1xzo1WRpmmqmfT+cXbd1Jq19jFBOXVbjhM&#10;4yRACAzHIwSh7/kEESEUMHg6OfJYpAQgyJuNj/fbgnM2HKUGqq7vmrbUViktm7bGBL2/fKetykYZ&#10;41joBhNFGFJK+0G831VhNNisijjJrEJV2bRN27Tds+dPz84eHx8ffPXVl10vfv+HPxRVud6sEUJh&#10;GPRCBEF4+vB0NpsBC4u6ms7mQRT2sl9tVoMsi6Jov99NJuPxaFRW+Xw2Pzs7a+rGGrhYLDzPOzic&#10;YYQ2q9X7d+/DIOp7sVgsurb98dWro6OjyXRyd3fn+z7GeDabj8djR2DGjNZts1ouXSjOYrE4OTmJ&#10;oqiuS63VKBuOhkNj7XK5dJHmvu9LKSkj3GOe5wkh2qajlIZREgYx4ayq67brwjj0A1Y1BSKwrMrR&#10;aEQ4K8q87fsfXv3APP744UPf98p8v9tvpVF93xlgojTWVr+5OP+bv/m/q6JIkqSua0yQ53vr9VoI&#10;EQTh7e1NWZZXV9fb7e716/NHjx6Px5M0zbJsWJX1arky2iRx4gWhEBIT2vei7RoXO2cBqJvq6MHJ&#10;n/zpV5988enh4eHRyeFgmFmjMUF1U0vZC9E3bTOeTJ4+e/b23VvK6LPnzxnC5+fn6/XSaH1ydDzK&#10;MkZpHEc//vADwejF8+cPTk/DIDBaVUWZJul4MoEQunC+9XLFKD0+Pk7TdLvd+X7gfKNhGG42m67r&#10;IASYAIRgHMdKKWs1YzRNU8552zYu5KkXfd/3CKE0TaI4nk4mWquua909lSTRfr+/vrqSoieYKGWa&#10;pn19fq6Nnc5m09mMEp7nxXKxWi1Xi+Vys90LqTbb3W5fSKV97h8eHgVBAABomsYx/Kq6fPbi2ZMn&#10;Z1c3N28u3ux2ux9/fNX1Xds2CMHJZDKdTJxAIAj8zW67WC6dzKeu6qqq3Kvlnt9LiRAOw7huqu1u&#10;NxoODw7mspfOU5fnxbfffvfdd98XedE0LSUsSZPpbIYwrptOCCGVeX95+er7V+v1RikNLByNxoNB&#10;1nViuVz1fd80jefxwSCtqrqua8cVwP/5P/51VVUOpOF6574fpGlKKXOCfmPcGgWElNZaxhjGlHPO&#10;GKPUM0bXVXt9fQUs4pxhRKQUspdd37ZNL4R0XiaMMUT38ElgLSYwDAPOqedxa7WSom7KXnSyFw4X&#10;BLS2VmGMrNW+7zHG3DTG9fVd8nXfi6IolJCEIEwIpYQxYqySSkBonXYfIYgxELInBEVxeHx8yBnt&#10;usZaAKHFBPd9V5bVn/35n52dnf2///jPP/z445uLt7d3i8VqU5Q1oXyz3fdSKa2ElINBeng0m8yH&#10;j88ehpE3PxifPXk4mY6ur69+85vf/fM//2axWFPqLRbrw4OjNM3Ozp4fHZ1oBeu6XW/2+31RVvUX&#10;X3x5eXW1z/dHx0eb9UZJud/v2qZjjPZ9l2WDNEnev38nlfC468UaiHCWjYIgODg42u/z5XKR56XT&#10;tlkL+r5vmq5pGhfiZ63lnKdpGoYh5zwIPFdVUIoRskoJaw1jrG4qIcSDhw8fPjyzAK5W681mu15t&#10;lNB102BEPe7JXq/WG2vAYDAIoxghFPgBY6xtG+f0SNM0G2RxHOf73X6/10q1TWutIYS8fftut9tR&#10;yhDGWhsDLMbE9700TaI4TOJ4MhlPJhMXwccYM0YHQTAcjqSUvh9MJpMkSSaTyXA0iOM4DKI4jofD&#10;0XCYJUkaxWGWDV33SGttrAbuPAexsSYMI2tBWZbrTd11ssx323zHPe6HgdYaQHh4fOT7fpImH3/8&#10;EcJ0vV4DYFyfOwxDq+3FxUVZ7Ofz+eMHp3ESXV1eaS19j1MC27qpqpIRHMdx4HNKqe9xAGwYBF3X&#10;aX0PuG+apq4rAECcpL4fUMY9z9fGaAWY54leJklKKZ1MJgAAJ53gnBdltd/tw9AfjYZCyCLf73b7&#10;6XTiGkxt2waBf3b25OBw7nF/kGXj8Uhr03btmzcX3333fdf1Ll8HInx1dQMJOTl9IKT+6aef8qqM&#10;ohgTEMXRw0cnQch2+92DR6Oj0xmAUqoWYWCgVlpijABESimMibO+umXhwxTUWmCAtRYYCCBELhPI&#10;lYXWWm2sUgoi5HrASinnRXQFsDWWEBJ4ASEEAkgJcRNgDO/p0BAiB0i7d1toSwjnHqeUAQiNNU5g&#10;r60G9p4LDRwRCyIDjHO4daLWRmGKtRb5fgswGI9HhyfHrj/tlNO7XW60bdsWWBhFqRCyaQTGmFCk&#10;tTLaflj9IEScc1eTuEff9x8C9ISQvu8Ps8xl8ALnTQbWWuD7jDFKCeSMUs6C0M+SJE1j3/c55wRh&#10;ijHjlGGijOSuxIEgjsPJeBRFgTG6rSrRdQiCm5vbzWZprK6LYnF33fedx1nXNbJvATCcEQiBi/5r&#10;287FiWVZRhnbbrdKamut5/tpmmBMpFS7fXF+fv7u3eVmu1vv8qpu267Pi6qq27YTxkJjrTaAef7R&#10;8XGcZFEU+0FICPX8oKkbzv04TvKi/Off/Ob6+jqKY+rxm+vrqqrX683dclHmBcLIdQyUe7+UdUl1&#10;zlATBEGaJJRyNxQSQriPltaGUiqlYNRL08Tt2U6H6db8wPcRQlVVOQR333V932OCXdYlhNBNayml&#10;LnXcIZRdR8ftRFpqAIAbYmOMJ5PJ1dWV1ppRmmXZeDyez+duBvXxxx//8pe/JJSWZZnnuRACY+z7&#10;PmX3yViU0jCKhRBufvvo0UMAwOLuMgiCJEmUUveBz1Jaax02nBDinrtX5STQ1tog8BFCm81mPB5H&#10;UeheMELI97z7LA2tpVR931NKnYHZ6aEcBOhDuWCMMdqIXkol3UAYIewyJBFCbhbtxFzGGGAt45xS&#10;6mzDCCFgAWe87dq6roMgcLDr9Xqd53kQBEdHRwCBPM+TJNFadl07P5wJIwEEACPMsRd4zOOYEUSJ&#10;ssYiJLTshAAISaO7vm/7DlrQdp3SShmttAIY8oB7no8oJox6fpBlA8Z53/fGGkbJerVGCI7GIz9E&#10;s9nk+Ph4kA2iOEmTQZymSpvVZntzdxdFMcFU9gZBAgHBiCJEMWYQEKOtVhYCOByNMUKcU0aJ0mo8&#10;mczns6Ztt7u8rEuhes5YMoiPTg7u7q7LMrfQjMejz7/8LB5Ei+Xtbld+8sWzNI2btuxF9+zF066r&#10;hewpo1qbOArjOHn//q01zRdffg6hnUxHURT8X3/ztxcXb7WSlNLpZHJ4eHR9eW2M4Zz3fe/wuULI&#10;vpNFUVlrXr58cXb22ElJjTVXl9ffffft1dVV2zRJkg7S9ObmljP27//9f3j25HlR5rc3t66OdRIh&#10;KaUrPLquc9vQkydP5vN5nueOrMYpd8nAd3d319fXFxcXLj4tDCPHOe/7nmDiPPBa6yD0CSEYE3dM&#10;HwwGECEI4Q8/vPrtb397dXVV13WcpO5+PJgfGQv3+721ME0TjGkcz0nKMwAAIABJREFUJ0dHx2ma&#10;Km21UUoaShmjXGstlXJxd+C/9/jjYhj8cT4wwhCin8e/TgaEAHJaaAAxhMBSRnrZAWuz8aATPaEY&#10;I4wptNZ0fQuAJZhAALS1lFAAAAS4yIumbgijAABtJULGWDWdDjFBxIkRGLcWiE4CDSfDKcGeksbn&#10;0eH8VCujtMjLbVHuANBCttrIrmt62dZV9ebidTpI0iySRhgrMQVt1zLmSwW0QvPJURikBHvXlzfL&#10;5YZ7ftc0ENqHjx5gbL/5+vfn52+MsbPZdL/PKSWUsLvFrdZ6PBnFcTyaTvu+Z4wrpaqqMsbM57Mk&#10;iW9vr5u22qxXUkqXoBuFURKnlFLPZ0pIjMB4MjRGS6EpZcPhMEkSIcR+v/c8b7fbudOj1nq/33//&#10;/fc//fSTsXY0GjFK3cbHGGub5ujoSEqhlPI9L45jz/fLsnz79q1bqbTWbjP6gCrI83Kz2SOEul5Q&#10;Sk4fnkynY+zh1XYRxQHz2Xg2OTo5xJRgCuumev36p2+//8PV+8t9vkMQVHWz2+200bv91gJ7cfHG&#10;9wIllFLK912vU7m1/enTp4TQuq6MMbPZDCF0dHR0dHQ0HI6UUm7E4lgJCBOlFKGUUhoG/mQ6/eiT&#10;Tz79/FMvDMbT0XA2Or+4uLq9zkbDyWRsgYUYSyG0Ui4Iajqdfv755wihxWKBEXr59Nm7i7d3i1uM&#10;cZqmR0eHYRgeHsyTJHECn+FwmGXZgwcPjg6PPvroo6qub29vm6YhhCipnMzHEa2n0+l0MhkMBhjj&#10;oijqurbWKC0gBHGcKKV8P0AIlmV9c3OtlHFRwLe3t5SwJImHw9Hh4cHHH3/iWhhd20JgyL2oCsVx&#10;BCHcbLbW2jAMDw4Ooihqm/7izds3528Wi1XTtNYCzrkb1TZNixCKwtDFOymlNpvNb37327vFsmma&#10;R48fHx8fC6nctth13c3tbZ7nfd/vdjtjtAs+CMPQ8/2u64QQVVW1TZskyWAwiONYaeV7XpwmYRga&#10;o4AFo2xY1TUlVCl1c3Pz+vXr25ubpmkwQhjjvusJplk2DMKg76QF1vdCCOHibmmMHgwGTqm33W7j&#10;OCnLcrfbNU1jjJlOp7PZ3HlGxuMx/s//0y/3+31ZllprCDAh1PM8SmldN2VZ5lVZ1XUvpJDSRYlY&#10;5eK7sLUAAqyU0sp2bSt7pbXWygoh6qpu21Z0smmqru+NMRBZAACGCCPEGAvDgBPseZRRIvpO9mK3&#10;W9dV2bQlhdBoCYFF0CIIMUaccwCAq3+1Ns6UIoTY7/Ou6zzGGGMe9yghAFitpJLCGBVFIcZQSmGM&#10;EqLHGEFgq7JA1iopMCGMkziOfN97/OTsL/7iL3/88cfvvn+12+evL+5ubja3i7v9vkizzGiwy/P1&#10;anV18361ulnvlnmxhlBOZtnjswdxEr15c/HN198SzBgLptPDTz79NEmzTz759Ojo1OMBY55Stqoa&#10;QriUuiiq6XT6/PmLLBt2XXt7cwusDf3Iicxf//RaKvn5p582Tfv6p3MAQCtE3ytCmJT6p9dvzs/f&#10;fPvdd5eXV13XS6mMsZz71oK+k03dNk3LKPc8vxede78JQZwzITujFYRWaW2AYYRwzpWx09n86dNn&#10;hNDNZnt7c7tar8uybJrOahsGAUS4a/uyqBDCvh80VYsAdPZId2BilPq+H/ghxrhrO2sBZ7Rt2+1u&#10;V5ZV03S+H/hhMJ1Ox+NJEsVRkvi+19ZV6Puex90hdb3a9H0XRdF0PE3i1OOcEup5voMkIQhdEI+r&#10;vD7I5hmlhBJMkFKybRsXSBiF4Ww6DeMQAJskiedxjLW1QihDCDTWcM9L03Q0HmfDrGkaiOCnn35K&#10;KN9sNlVTxUlMMAIAEEarsujabjQaBZ7Xde311ZWU/SBNlBRlUVqlGCVSyraq+rbjjAELIDBlWSAI&#10;wsCHACmpCKZJmlgLDIAAQGOsMdZo0EsphXShLBDi9XrjrgZjDBM6m80nkykA1oknEULZIIXQMkZ3&#10;uy2EYDqdIgQBBFk2oJRu97uu66uqvrq+jeI4iuLdbr/b7T3Pf/DwUZoO3ly82+9z7vuEIIggwjiO&#10;oyDmebE4e3I6OxghbCxUABoDlDYqGSQuf49ShhAC1kIA7M/pFc7Oa4yxxhpgHSkaIQww0saNgF3h&#10;AxGCymhtNLgXPxuttbPpesxzsUmUEGgMsBY5pwVAGGGCKSHU0VasBfdIG6d7I9gYbZwe2gAAkUsS&#10;dpFMSmmIgedxTDEAVqrOuY+0VnmeYwIn0wn3/d0u3+3zzXqLCUOING0bRwNgwT4vAbTayF501gCE&#10;kDFAqXsbiPMPK6Ud3AsACBAw1hJMKKXc4xaAtq2N1YxQ3/cpAdPJeDwaDtIkisIw8KMg8H0vTRIE&#10;rdHK9zhnlDGKIdRaIQAZw6PRMEkiqwWCgFGCIbRGi7ZdLvYE6SgIurYuixZYMUhCCDRG0Pd5GieE&#10;4CAIyrJs2rbrRVGUEKLRaNg0zXqzEqKnlPW9WK83+31OGUeI5EVdFGXfq6rutFTGWGtA34kwjDjn&#10;FiDGeBTGnh8QQg2Anh8gTMqyklJ7nt8K2Us5PzwcZMPtbt92Pfd5nCbZMJtOp/P5HCKsjR2Nxoxx&#10;zw8BRFJpbSzCBCLU90Ip3XX9drtrmxYhbIzVWhNCKaGeF1RVJTuRJmkURkYbCKDPfYSwtWC1Wgsh&#10;fd+z1jLOCcZGmziKXbIdwYQSEvhB4AecMSejsMY4rADDGCMoRd93rdGKEtw29SBNCEKMUiepV1IU&#10;+T6J48dnj6I4cUe3uq53u90HswbGeLPZKCWBNRABCMGDh6dRHN7d3XKPYYwsMJ7nW2ulEoTgOE4I&#10;IRAgBBEhFACotYEQYYSCIIiiECG03a05Z3EQOiiQ6HqnzArDECHkCmAErNHKzWwhANpop2ZyeQrA&#10;AoSxMVpJYbRq6or7HmWUUKKUNFo7uy+CUFvtQrk8zrSSvud5nCOMlPrXCfNuu2OUUUbzPN8Ve6XV&#10;aDRijEktetE7OYa2BjFEfUZ9RhgFCBpoLYYGWIOAAcACYIC20GqrhRIEYm30z3x4DVzRAqG2GkAA&#10;IaSEGWAAANkgm81m1uiqrrjHGHfnVe57AeOetcAiCBG2BmBCrYFd02sNtLRaWiW10RYYCAyEFkCA&#10;IEAYo0GSPH36bDqdGGvKqtRac9/DFHdd24kOU7gvd5STZBDt8k1e7S0wpw+OHz569OTJk5PTw6qp&#10;t7vN9fXdcr0+e/IAQC21CMIAIWghfHB6PJ1MKYHPnz2RorNGHR7M66pZLTecedYArXQQhEbp09NT&#10;j3GMcBiE+93e8a4Y5cfHh7PpNPB9Y23TNO8uLn569eN2va2Krm3VaJil6eD6+gYCNJ3O+lasVish&#10;5CAbUso8PxgMMso4gEhKFSepExydnj7gnh8EISa0KMpBlhlgEcaUMatNEAQnp6eHR0dxFIdh2Lbt&#10;jz/+2LRtNsyU1kLKzWa93W73+11VlXXbrtbr8/PzV69e/Xh+vt5sRuPpdDbXyrZtF0Wx5wWYMK1N&#10;HKfT6TTNRodHx6cPHqaDbDY7GA6HSpk8LwBCUZwAAIuiRBi5D4njPdv7+D3wswEYfvj3++eu5r3/&#10;L+hD9YsxdlIjrRWh1ADT9108iDAjkEApJSWYUCJEp7VCCCmtMXLbDRadtADkeena8QBa36dVk6eD&#10;2A89rWWaJowSN6VHEGeDkdHQGpil464V3GcAqXfv3xTF1iIlVNe0pTK9BqbvG23U/GCKKZJKWAB6&#10;ISwkVuO+16PhwXZdbFb70WBspN1tt2EYTmbjIt9fX19evL34p3/+p6KsP/74ky+++qLt2u1uE4Rh&#10;EPhRFB0cHwIE5wczCwxAUBultEIYco9BBDknTVMtbm+bpuaMj8eTLE1X61USR4cHB7e31ze3V5PJ&#10;JE1Tq0HftdZoYG02HLx//269Wtd1PZvPlVJNU3PO/Cio24Yx9ujRoySKXSMvDMPRcDCZjNM4Wa/W&#10;9z0Xaz3O5c89YkII54wyzBjv+363y7uuG43Gn3zySd22bdtaYFe7JaZI6h4R0Ii6EW1e7REFR6cH&#10;48mQc9K27Xqz6pq67TrVi6ZrrDXb3S4IgyAIIEBtU+f5vq4rIUQYhp9++umzZ89cPb9crsqy8jwf&#10;QhSG0cHBIYL43bv3eZ4/e/aMcK8oq9Vyw7mHEKzqinNWVuX17XXdNEEcPf/oRW/ker+u27qqS4SJ&#10;tqbc75UUCCLGGCMcAmSNHY+nb95cXF/f/OLLLzfr9bu37/P9Lgqjhw8fWGsXd7fv3r7d7/Z9169X&#10;6912m8RJGIa+77988XI8GjNKu7Z1Y0jP87Isy9IBoyxN0slk6kKkyrLsujYKAmDMZDwlGJdFuVmt&#10;V8vVfrvzuX/26HFVlKLrMcL5fr9ZbYo8xwgThLebjQUgDANrrLN/WwB8PwjDME1TYFHX9vtdvt1u&#10;x5OZ0tpaCADkns8YZ4xTygaDwcOHDx+dPWYeNxbu82IynSVJaoHVWs/m8+PjY0zwZrNGCB4dHWpj&#10;qrrq+05pVdX1ar0q8iKKojAKm77r2y4MQ6mkNtrz/aPjo5cvX7548WI0HkotnZr44HC22e7evLm4&#10;vr6+urpar9ei7TBEGCJgrZtJVFVljIUQIYh6Ka22vu85yiSljDF+d7dwrCjXvwYAEEJOT0+m0wmE&#10;oG0b/B//h69ci1drDYEDVjn8hmqaRmlNKWWUOf8V534cJQgR14ejlPdd3zTdfr+/ubnb7XZt25ZF&#10;tV6t27bFCEmpIIKMMe4xjLE1xlgFgMUYEgyVkk3T7HYbY5QQHSGYU8IpAVZTStyd/EFwaIxumsaN&#10;EXa73dXVVdd2D05OEEQQAmNML9qyzLuu0cb1ITCElhDs+37TVlVdGq2kFJTQKIqEEsvlsmnbKEm/&#10;/PLLqmn/63/9u+vb26YTvRCez9JB5vk+5X42Gu+LvbFKmP769vL1+U/adM9fPP3080/quv7d777+&#10;+l++aWvx8uUngZ+k6fD45IRxf7/ZeV5glcWEx0F0cHByMD/MhqPdZocwfvzwoTZ6vV51bTvKxsCC&#10;OIwIIW3brtfr2XRycnKy2+3u7hZN0wuhjAH5vths95eXV3XdzOeHT58+8/2AEDoZz3w/cGxPN6AA&#10;ACipMUEu35JSaqzkjHGPaqOUUkYpIcRoPP7444/n84PlcrnZ7JbL1XqztRYAAwM/ZMxrm070AmHi&#10;81AqJYTQ2jg8uAOAnZ2dWWvrugEAdG3bdR3BqK7r/X4fBIHvBycnJ5SxLMsIpg7VsNmstZJB4DtD&#10;fF3XGGM/8KIo8j2fUiqEIIRobdzqaYwhBPd913W9Usrl0zisWpykg8FACFEUBSFECDGZTDzPs8AK&#10;Ieu6qqo6DENjjed5jx49Oj45JgQLpbbb7fvLy9VqRSh99OhRGEV1Xe3z3Pd9ozVCKE3TfZ5fvr8k&#10;mNwtFteXl5t1I2WfRkFVVcgarVXfieVqUewLJ0cxRhttlZJJkqRJBgDouq6u67puPT+ECLmzCIDY&#10;aNs0Pec8y4ZJkhBCtdZ5XuT5XmuttcGYlFVxfXUtZR8EwWQ6ska5DX61WvV9H4aB5/mj0TCKk+Vy&#10;+ff/7e9ds//Nm00UsdlsrrWR2uzzqqjKu8VyV+Tc86y1yvWQlOKcTudDA/qHj4+5j6VpLVLGKIAs&#10;Iuj4+CiOk7quIUQu0w8AANC/kp/vnWAuEBgiay3A2I0L3FfdycQYI38ekyqljDbGGNey55RTSiFA&#10;GCJo3CTXupMOxohSSgmVUgEAEEYYYWO1tYYRxjlzKRnOsogAtBDepxYZ4AeeMbrtWwiMVJ1UMgg9&#10;Y03fdcpKQqkyejQajsdjQunF+8vr65b7AFpcVU0QhhDDpqnLqrHWYISttS5+xkkDPgzu7sG8EDqS&#10;OSW0qmprzXw+xQhZawnGnscGg4HTNTnqr3O0YgSsUqLvRdcHYejALoRgSpEFBkI7Gg0Djzngs889&#10;rSQwpihypdTh0Ww+m2TZIBuGYehlaRqE3snxUZomg0FqjKnrcrPdEUIBAJvN5vLyfRhGh4cHTj5D&#10;GUcIIoilMR73gyBs2qauVdcb3+MYk/W6EqLPsuzJkzPP843WQortdp8XRVVVXd9nWUYIEVLlZYUp&#10;dZIEQqnr5nqe5wchpUz0fdO2xtqul8aCtuuFiwAFoO/7PM8ppaKXy7uluyyEkCSOMcZN00CI6rrW&#10;2gAAyrLCELuL7MBXbi7q+76jj4xGwziOx9OJ8xm6RrUz2brd0fWAnfb4nsqmlO95AICiKJqmcTui&#10;I7S5fGb37fP53KmN4igmhG53u5+lT85RLPu+L8vyAxZuPBkDAJzqb7vZGGOcYqLvRRzHw9FICGEt&#10;sNYiiIIgIISs12vX+HfzXkrJeDwWsq/r2mrjSLxa67qu3fwkjmNjLMaQMx6GoRCCUuqEFZQxB+kV&#10;Qiilfc8Lo8h1jYuiYNyz1nZd59ZJ5/yUUmLiuD7I2Tvd2ARYa7SWP/OlpZQuLGcwGEAAluuVEAIh&#10;EEbO7Ncjgr3YZ75HOLUACCU7JZTRAEIppbbGHTi6riX3SGskpYIAuCupgbEWKKWE7JU2AALnSRa9&#10;sMC6C4Vd+rG11tqu652DdL3ZWGsJ56KTUuvRaAIAJIhAhKwG2oD7UxHCCGEEIMYoTQdhELx88aJt&#10;2x9e/RAEAcY4LwqEMcLQAKC07GQPIVC6JxSHSRhFgVRSA/Po4UNCKWH0/bu3r169Hk1SbfpBlh6d&#10;HkgjrTWUUt/3ksFgOBycv3ltjR6NMqXFYJAdHzz4w++/tfreNTbMxh7zXe2nlMzz/OLi7c8f7CCK&#10;wrZtyrK8eHvx9u3bm5vroigYY5RiAPTJyUkYhufn50VeXV/f/NOv/3G93rjO13Q6dbGiUkrHB3WJ&#10;o0EQjEaj9+/f+77vSOzuTeecZ1l29vjxZ599dnJyYowhmN7e3uZ5vlqtEEKj0ciZQne7rRDCvULH&#10;hvB9P8uy6Wx+cnISBKEUervdjsdTV2lT6kVhGkVxHKdhFDsVNOdeFCW+74dhHMcRhKQo8r6TURJ1&#10;bQ/gBwXDv5qB//8D4Q/6I/fnH4miEYTQQOB+Cwu0UtIYA6zGGI+nIwts37WEkcDnTiB633mBUBsr&#10;haDUgwBstztCsDXApQ1K0QchH40yCPRkOqaEKqmU0gTzNMqMRhiR0XhKMJaq77tqu19SBoRshKw7&#10;2Xai0VoZa4bjQRhHZVNKJbu+Y9RjzOt7PcjGSZgEXthUre+Hk/HE454jMFGMpeyNMXleRlE8m82z&#10;YVaW5e3tzXA4jKJwuVwuVgt35xZFoZTM8/1gkDFG3r9/V5YFsPr9+3eDQRrHEcH45OQo8HylBGec&#10;c9Z29c3NVds2lLIkSTzPdxigtmsPDg6MsX3fK60Hg4FzUabZYDabMca2221VlNbatm0/++yz4+Oj&#10;pmlEL9wC687qvu9zjzt4wcOHp3VT1nXddX3btkmSfvXVV0+fPoMQ7vL9ZrfNq/35xU+EQUBsI6pO&#10;tY2qNtVa2N4LaJLFxw+OZvNpEkf73e7y3aVWqsgLAAHBJEmj+XS+XiyNsZPJxOUv/PKXvzw9Pf3h&#10;hx9+85vfWGtnsxnn/PT09MmTJwCA8/PzrutdhuhoNOKePx6Pu673fd/zuehFNswggl4YpMM0TuPR&#10;fLzcrzsltTWb/S5NB0bp91eXURAGftD3vVamqqrlculUP3mep2FIGavKar3epOng5PiEYPrm4s3t&#10;7Z3Wput6Y+6DCS4u3l5cvL29vZ3P548ePZrNZqenp8Ph0K11tze3V1dXLiv+zZvzPM8xxqPRWAl5&#10;fX2LEem67ve//8PV1bVSmjHPET2//vqbtu3iOEaQGGOapru6unJj2CgIx9Ox53kHBwdBEEAEXV79&#10;crl8c36RpunLly+n09l2k2ttPlQTbqGOosj9NYoi3/cnk+nFxQWlNIjCs7MzrfUgG2RZ1vX9u3fv&#10;VqtVVVWnDx7OZrMP2qs4jjnjECNKKYCwqes0Tfu+r+t6sVisVquLi4uua6RWSkoLbBQF84O5FP3V&#10;9XVR5AhhxkhTN0IIRplLcHBjib53CixmgW3atq0bIXonrkmSpCxLt/E5rZn7dYIgeP78+Xg8nkwm&#10;+JdfPv5AeUEIE0LuN2+lCKNxHEdRJKXK81xKaYzFkAZ+BBE2xtZ1s93urq9vXr9+vVgsN5tNscv3&#10;u33fCT/wozAKAn84yjyfUUyAdcsWQBYYraq6RAiVedH3HWMkTeOuaay1PqfDQRolkTuvODzM/WxJ&#10;ayGkO6P0fT+I49ls6rLgrDFtUxutKcXWGAhAGPicU601hPbm+rrIC22N6+EZY5A7byHy5Ze/iKLk&#10;t7/9+urmlnkBRMQLgiQZBlEMEYrjxADTq95CU5Z7TOB/+B//3X/6T//Lg0cPvvnmm1/96v/49g8/&#10;eDx68uSF1rBrBLDg8vKKMYYAsgZihDzuc+oRTBFE3OPz6TQIg2GaEkrjKByPp9vNDhjAKDfaRGEU&#10;hlFRVodHR4Syf/n6D0Low4Pjw+PTuu62293pyYOT41OMCYK47wSjnHN/vd60befcNdaC7XZjrT04&#10;OJwfzEajYdc3YRj0Xe90ywDYzW4bp8mnn346mUz2ebHZ7tfr7Xa7E0KJXlLMKGGceVLpy/fXneiV&#10;MkoqC+D/x9Wb/UiWpNl9tpvd1Xf3WHOvqqyspddRDyVwhkMKhEhAEPRv8kUPJMgZUaQgQQt6m+6s&#10;6u6qrKzKJXbf/e7Xdj1YZJFQPGUmEJkRke527fvOOb+Tpsl8vjg7OxsNh+PRKFzjrHUQQkqIUspY&#10;Z53L8nwwHDnvkjQNLfNN3Xrv27qm5J7OihCq64YxOhqNBBORiCAEVVVBiJ3z4Ur6IYTpELqvcAgr&#10;qyROhBAEI0aJB945K2U/nU6sNbe3N6v1er1el2UBAJhOJ6PRMMsyzlnX96GTQEoFwr+F0M9+9rM4&#10;STa77X6/55xxIbjgIorKorx8f+msLYsCAj8cxmkap3GcxHHEhTY6EtHx0fHJ8VEYMMqywAiNx5PZ&#10;aLrf7W9vbmUvvQVCRFJrEUUQIue886DvJSYMY4oJw/etjPj29jaKYsbo7rDbbrZVXeWDLMsTxsjp&#10;6TGhVEQCYfTqu1ez+ezk9IQyignebrd//vNfetlXTZek2WictV3fdj1lvK6bpmmlUkpp6zzGhDAS&#10;LvFCcMqgA45QeHQ8FTGlHHZ9LQSjHBOKF/OjoG55D8JJfT95ABAyhB4AhFCw+XoAMcY+uEwRtM4Z&#10;Y/39pOyddyEoCyG0xjhnIYDGmPlsDpz31lCMCQAEQYQgAAAjhCACzocdHEKYMCKl1FYrLSmhTFAe&#10;8SBKB2Oet9ZYC4DHGBurA07ZegsQgAg5pxFCCEMPgdE6MEXTfPD0ydPpdCpVsVoVHhgPQS8lIRgT&#10;hKBP4gh4gBGijEOIgEfhnaW1CXZr7wPdyGCEoQ9lTG46nSQiGg6ycPIg75uq6ru2LA7e2SxJxqNh&#10;0C8Yp0LcfxcQAOCtd45TRhCaTiZ5lsq+t8b2XeO9QxC0dc0oevLkwXQ8GA3z4TAdDfMkEs5aALzS&#10;vVQ9oaTtOu9Amg6kstaYvu+K4gAhEoITQr599V0cx5QLISLORZQkjDIA3Hg4HOaDNEma6jCfTT/9&#10;5Pl4POz6nhByfHJCCG7a+vr65vTkhAvx7bevrq9vrQO73b7rJUJYO1eUlQMAE9pJWda17HvnvNTS&#10;GKeNVlqvN5v5YqG1ubm9tc7HSXp0csoZ9wBmeY4wAQC2XV9Vddd3dV17ALTS+/1+XxTWeQ8gFxH0&#10;EEEsBA/XrK7rmqa21q5Xd/vdtqmqOBLDPFeyV7IHzhmtZNcRjJq6Kg77iHOCEPSeM7rf75SSjBJn&#10;zXQ6IRhB4CECjFPnLSF4sZhba5SWs9n8408+MVpvNxut1GA4FEIoLQN2ixBijMIYZWnqnavKsu86&#10;Kfu+77RWVVVKJaNIUMattZwLSqlznlLatu3NzY21Pk2T6XRCSABbxH3faa3jKIIQhnE6rNJCSMR7&#10;hxCCAMSCRYJbo50HQogfK1IjIZy3AHhGSTgeozgRURSQLU3TBCpSMDZDADlj1hjvfCREHMUmpAOc&#10;uw/8e6+NjuM4TRLKaGgzU0aGFAnnlHOOOcuGAwu9tLrtu15J+CE0EQxfCEDvHEEEOOCN885TRMLQ&#10;W9e1VLrr2kNRAAAGo0GcxEIIiCDGOBIRRlhLTQnrO2mNY5SHXqvVav39m/cQgmwwsAGPgYl13hjr&#10;AQQAOes44xAAZx1GqKnKxWw2n876rlks5krJv/8P/wARzrIcAli1NRM0zTKMUdPWdVNrq503QvDh&#10;eNB0jXOWcT4aj9I8zfPs8uodIdh7XdSHJ08flXXhvSMMIwhHo0HE+cuXf3BGLRZTyjCGaJCO37x5&#10;e3V9QwllhGNEgAdKmb6TjDHn/H5/4JQJLggmxeGw3qy897c3N23TyF7GUQyAs8YQjCfjsexU38lE&#10;RM5aISJKaVWVYSX96NEjQkiIygeEZAAUzWYzQshqtXr27FlVVbvdDmMc6liTLNXGXF9erVarrpeH&#10;otgf9m3XfvbixXQ63Ww2EMI0z/PBQERxFMdhFSjieDgaQYgAQMvV5m55J6L4xYvPoigWIhY8YVHM&#10;o4gJwRi/BxMSCiBCGCdp9vnnX4zHk67tMCbL1SqOI0ypc15KZa2jlGGMwgLIf/j4r2dgCBH4wGSE&#10;KOw/Q0keAhA45wAEGCFMEACgKIvpYowRQAhao513hCBtdN/3lGJjDAKIYgI8hAjVdQ0RgBASAh1w&#10;UraEkelsggkUnKVxBLzvOxXxJI4SYzzBNEkSgABAdrm87E2NiJOmbvpK6VbKngnKBfXQK62UVd45&#10;yoj1sJNyv9uLKIqYwBhBAAiGsYiGeVYWpeC8qWrnHKW8KKonj58+evTIGH13d/fm/dubu9vReLTa&#10;rF9+9ce7uzuIAUQAIkApgQDOF1NMkFSddRoTNJ4MEYbz+eybvkkXAAAgAElEQVTZx08poyKKGGMI&#10;Qy4oF8IaKwSnhAMA5/M5Y2x/2Ldt++jRwzzPGKfD4QBheHd3u9nuQgrj4uKirorJZDwdjx8+fJCm&#10;6dXV1eXFRZArAolNay1V13VtHEd5nueDLEkShOGh2GdZFkXi8uryz3/502q9qpvq9MHJ4mT63dtX&#10;k8VImu7QHiSSIPJlU6wPy225brsqScSXX35xdnYeR/F0Ojs7PS0OBePs5urKGosA8g4kcfx3/+zv&#10;/pu/+itnnTX297/7/W9+/ZvtZnt3e0cwydJMcNF3/ddffb1ara6vr7/77vum7+uqZZRDCCmlR7MZ&#10;YfRQHJz3yujRdPzw2ZNsMrxYXktguGBFVXR9DzGMRFw3zSAfnJ6caq2qssyTrKnr8XCUxPHJyenJ&#10;6dl6te56yRg/f3DOhXj16lXXdARTAGBZlnGcjEZDra2UarvdHR0dbzbb7XZHCPbec8pefPris88+&#10;m0wmQojLy8vDoYjjBCGslW7qZrfbDwbDn/zkJ3XVeA8gREbbT5+/KA5lWVbeA6MtAAgAmKbZYDBE&#10;CIeoMCOMU74vis1mWxyKm+ubpmmtcXGaIowfPX58fHxalNWhqAiln754wTjv+p5gmiTpdDYfDEeY&#10;0M1me31zc7dcrtbr6+vrsiy1NdPp9PHjx5Sx7XbrISjKYrVaUkoQggD4PM+Gw0GSphjjpmm8c+Px&#10;+OnTp2VZhjhYXddlUy5Xq91uhzHMB/l2uz4Uh6OjYxGJMNByTiMuvHfeW0wQ5wIAEMfRcDjU1h4d&#10;HwkhlsultzaOE4RgCKKHI8sY07ZtVVWcYO+s1ZozOp9Nnz5+jP+nf/kr+uFD8OCE4pRSTGlIGTnn&#10;2rbb7Xar1Wq93vStTpI0SdPNZnt3d/ftt69ev3692+2D/hMLEWzuZ6fn8/ksz7NA6bi//kIIEQDO&#10;Gqu890VxAMA6ZwAASslIiFgwxij0QGmttfbehg19gFuS+ysqCiaBo/nCWksxNkYRghkjjJMoEnEc&#10;J0kUrCwhdbzdbjnnWTYAADrvrXdN3QGIzh88evLRR9//8PYPL79yADdtTxjHlJdV3dQNAGi2mFpg&#10;te6l6iazyb/47//5L37xi6urm//tP/7nf/j7/9i1Oo7yppGHQ5Nnw66V33zz7e3drdGmabrD4bBa&#10;bva7fVXVbdPWVSVl39ZNWRaL+aypayHY2ckZQSxNM2tc13V5nkMApFIYU2u91sYa9+TJs8lkfn19&#10;yxj/5JPnSZJ2XR/HSRwng8Fwv99fX18zxuIAc0ehhTxz3tR13fcdwtAYSSkGwIc70Onp6SeffDKb&#10;zcqy3O/Ly8vL3W7PGAvvGeAB5wJjUhbl1dV1JOJ8MOScT2dzjHEcxefn55PJJEivdV1TysIwEEwv&#10;QX4JWgr5IDJQwkLCk1BEKQ6aRqjlbNvWaM0573uZZfnR0VFoxaSURlFEKQ28u7C0xpg45wCAgbtm&#10;jIni+EcZ5+rqqizLIDWGl3EcJ5RQ74BUqu9lNhxMJlNtddu2jLH5Yv7RJ5+Mx5P94bDdbqIoGo/H&#10;lFLOxZs379++vWCMW+OMNQjCPM/Hw5H3HkNIKUMIx3E8Gg611m3ThUqwsiz7rl+tVkqpo6OjJEk9&#10;ACKOISIQ4jhKMOZNL5U0zsObm5vNZocx7nvpnJ9OJwDAtmtCG23ft5zzyWQEIey6FgAQZJAnT57M&#10;53NrXVmWd3fL95eXx6fn1nqldJ7nhJD1et33khBCKCWEOgS6rkMYRyIGAMZxhAns+67uSoj86dk8&#10;TrkyLUIAM8QYdd5DCMqyDPntoK0Z7+7rau+H3vthOOS6GWOYUoRQqHv5UEsEAACBAn3fgeRBUIAB&#10;AMN04L0H3hOMMfAoZIl9yBRDhBAlpGkbo42xJvASwl7QGu0BIJQwxsCPVmTvtbVBCQ7XpGBJxfi+&#10;1gKhoEgDbbUL9U3AP37y5PPPPutlc3OzBMBB4AgleZZGEU/TDELQ91IqHeSppm4DYg8A4LxBCBGC&#10;EYAQ+r6340mutRpm6XA40Kovy2K/3VRlZayOIhHFUZzEhGDvgfPBjushAF3fY4zTNFVK9n3f922S&#10;JKGbzRh9OBwowU1ZccoIIZPpKE1jzkgUc+ecUr1SEiIAoN/v93VdCx5zLngUQUiCrxt4r7Wuqqqu&#10;m2dPP6qbRoiIi0hKhTFRWmttOBfPnn5clmVYYC8Wi5PTo77vGaWM85vrm+urawjhfLFI0/Ti8vLm&#10;5jZ8YjiQpdEhU+q9b9v2niKBCYYYeBAcDUbbAP9cbVbG+DhOrHWHw4EwCrwPNhAAAcKIUaqthQD2&#10;fVfVbdM2QYbVWmOMEICEEExQ6FBBCFlryrK01gwGg1CUHVZyjLHJZBJedUKIwMUNjgxjDEYoz/M8&#10;z4OCOp1OnXOhPj2cXfZDebX3vm2b+WIRKKnL5bJp2yzL8jwTQgQo42g0zrJUKbVcLoP6EabWAGLI&#10;slwptd3tlVKEUCmlVvo+7IDxYDB8/PhRmiQfqoi8lD3GmGAcvmbvfZZl1tpQQOK9JwhTfK/NAgAo&#10;C+EgJ4QIa2uEEWMsdBZaa5uuYYTHSRK+MK11II6GwzPoxuEHda9ae+/BfU4bAOCsJZQGUJaxBgBA&#10;KEEIWaO44EmSRGnSqs5BYJzTRoeiZe99UOu01kpK7z3ywFvntfXGaqW98955550ztmoa2UtC6fHR&#10;kRAijpIkiZM4IZSEysOqquq6btsWQphluRACAMC4CM/oKIkX82OttLWOYCp7RRAGHyRE50zXtZSQ&#10;s7PTuq7evnszn8+EiH7/+9/1vfQOPH7yuGnKsip/pMczzpy11tu6rgFwWZ574IuqyLKMUDKbTzBB&#10;l9cXlNHF8ezhkwdKK4icMSrLUs7ZdDJa3t14b0/Pjq1RSZzm8aituz99/c12e6CEyU71XQ8A1EqV&#10;ZQUAxBhBABFCUqqua421CMHgd/tAm9fOuTzPHz16ZI1tmmY0GDLGIETO2cFg6Jxdr9d935+cnBBC&#10;3r59u91ujTF5njPGhBDBeZHn+dnZ2Wq5DJF7Qsg333zz6tWrpq6jKNLalGVpjDk5OXn44MFutwuw&#10;1q4PbSYq4E4ppYxzjEnb9koaAOFstvjo2cdJkqVpRphgLImj2DkIIfQeMcYI4cYYhAml1HtojM6y&#10;wdHRIs+Hsu+tc5jgwPJIkiTo/IzRcHMIHz8OwPD/b4G+P+7Dn2OIEUGUUIxDaTsCGMi+zYcDQkjb&#10;thA4B5xSPcQQExSafsKsjBGRvdRaccaM0dqqvut4xBaLaZZGAPrZfFqWZd/pLBsIkRgdSvnsYJhu&#10;9ndVvcMMeN/XXSllLbUE0FFKCcEAYxuiQBBABEM1YJ6lgzwpip3sW04IsLapKqstJUSwSCvdNhIh&#10;cjgc9rv9cDTI8zzLkiiO67rsug5Ap5TCGIooyvOsLIu2bf/wh9/PZtOf//znWZYo3VOG8kF6fLz4&#10;1T/5qwfnp8bopq6ZYHVVBhrQ23dvL95fNE3XtX1YtxlrDofDZrO5uLj4+k9/quv68ePHs9msKKsg&#10;+zdNA7w7Ojp6+uTJYDDo+369Xvdd3/d9wAqEYaOsis1m03VdXdfvL95NJpPJZPLpp5+ulut3797V&#10;Tb04OUqztGgODprRdHh5dxGnrGoLR5xErcUOUmegrpuScjgejbIsPTs5PT05+/jZR5wxCODTx0/H&#10;kzEEUCvTNO1mswlfz6tXr4QQ/YePNE0nk8l98R5C0YcAqrXOWLvb7cPrSkqZxNF4OAqe+t7KaJCc&#10;PDjb1YdKtR5D46xUyhjtge+77m51xxnL8mw4yCllh8O+6ZrNbqetybJsOpt5CP787TeT6fSLL3/y&#10;7v275d3SWDcajo2x6/V6vd6EjjFCyEcffTQej9+8efP69evb2xsAwHg00lpvNptAwwreJQDAZrPZ&#10;brd5lp+enqVpihAejSZJkub5cDyecB69fPlVXbez2WwwGBFCIYRlWQbrWZpmcRz3fX99fX23WlZV&#10;xRiLoghAmOf5YDi8vb3dbvaTyeT09Mw5H8fxycmJc66qqq7tQisQhDBs1qSU6/U6/M1VU2OMb29v&#10;jTFBIIniOCiU4VkTDIAY47pubm9vr6+vIYS//OUv5/P5zc1NkLiHw6GIhTFmMMiePH3EOfvLN3+q&#10;qvKjj54en54QituubtoaeBusgoTgJEkoI1Ek0iSbTCdKqaqqu67ljLVtW1XlbDYLoI0kSYJlLE1T&#10;BEAgg1RVFeDY+H/+l3/NQpcOIQTfP5shhC6QbzwEHvzoQwYAtnUvpSqr6o9//OPbN+93u30AeA6H&#10;g9FodPbgwen5+dFiMRqNCEZKSUyQdcZY63y4/nqjVC+73W5XVVVTV+/fv7u7uTVaDQaD0NytjAxo&#10;zfDvhv/+sNEMpsSIcUZoeMQCb6XsAPAQeQihEJxzjjHq+x5jJISglJVVXVV1UVRKaUaYtQ5CnGXD&#10;F599cXe3+c1v//FmuWpaVdUdYREmVCqtjdFGZcMcQMMj/OVPfvI3f/u348n05cu//Kf/9H98++0b&#10;awjGEaWxUqAqasZ418tDcTheHA/yAcHYO2+MNVo3VXPY74rDwTlntTFGC87ulneyV13bjoaTJMnm&#10;swXnXCnjnLfWXV5eX7y/xIgkST6bHlnn83w4nc4uL68uLi45F5PJdLVa73b7w6HgXJyfP0iS2Ln7&#10;3hbGWNe3GKI8T2Xfai0hBIGBMZ2Of/aLnx0dH3V9v9vvV6vNdruFEAkea6WVVN77JMkIoYRQhMhw&#10;OBRRHEXRZDojhDjnm6bZbre73a5tmpDZC9AjxrmzNqAjnXOj0Ygxlud5uDJ2fau18t73fdc0Td/3&#10;oSPkcCgIpWmaYYTjOEqSJIgDgZoQSlCCn40xHubAcAwRSrXRnPNwqF1eXt7e3qVpkiVpHEWnxyeT&#10;0Yhx7r2z3gXQN2FkPB6fnJxFIu6VRAg///TTwSCvm3q5WUdJPJ3PAISU8Tc/vPntb36HIYmjGHqw&#10;WW33uz1w3hjXNTVCyCijtSYIK6W8s4Nhvt1stttdMMFGUTIcjox2EOOyaoyzjPHhcIQQabu+66Q2&#10;tuvk/lAyLjBBXd/tD/uiLLQ2nHNI8L4oskEWSkTDeEAJffjw4XQ+q+qqqmulddO0t7d3UZw9ePgI&#10;E8IY54xTypIksdZa54wxddMeDg2AHiHUtl3wlveyBchh6oejbDTJIfKIeG0lIUgbZa0L+UwqeGix&#10;+nEPf38dgYEC7Z33ECCA0X0x0v2iygIAAIIAwrC68t5DCIO/MQzAWZyGAZgSggGA0KP7Il8PAQwT&#10;gux6G0Lf1oZyJgCgtdZ6RwllnCOEQGg+9d5bB4FH97ckH5wmEEKEsAf+AyndG2u1McZqa2yIZjx5&#10;+iTL4+Xqpq4VE3A4yilnMFBWAHDOGWUQRJTgsKq0xijZh6sPsBYjgJH31iAAjhYzSvDVxfuyKICz&#10;GGNKMIKgrqq+ayEAaZLOZzOjtNKq7/uqrCAA3vnV8q44VB8GIR9FkTW6qqphNnDOIwg559PpBCHI&#10;KMEYK9V3fYMgNEZjQgEAhPI0y421m/Wu77WHeLffAwAGw/HR8bHRejqd5YNB3/cIoKbtCKFaSUJp&#10;FEXOupub68Egf3B+liSx0cp527ZNWZSb7TZk5rmIVqvV2zc3mAAhEqWMh4hQRgglmBLGjLEYE4gw&#10;ANA6L6Wq26bte6m18yBJ0ywfbrZbiAnBVEolle66XkrdS5XlgzTLm7az1rW9BABa55yHHnjngex7&#10;pTUhFBOsjbHOYkLSJInjOIpEFEXe2cDmCRps17YhIBSIUFqHsmWOEQq5tR+3Yz/Ct7TW4RHTNE1g&#10;QQVGUSi0vLtbxnE0HI6stX3X1VVVVY13IElSa02WZRiTt2/f7Pc1IWg8Hs9ms6Iolsul9z6UbTDG&#10;R6PRcDhaLpf7w14qCTwIdUfhIWWtCVs8YC1BODgm6rqs62oxW6RJyhlDEGkVOoFt+NaCBCalDAmI&#10;cDZqY8L0CyG01q7Wa2s94zxJkh+hVsH9670PU034CUgp7xffCFNC3Ic1AMFYGwMASNIEIQS9Bwi2&#10;bZPEsRBUa6W8x5R6B5y1wCOjtdEGeoAgMlJ74yjABEDZ9uXusN/tKKIIYaONtQYCiCAa5oPRaNy1&#10;fdd2ZVXtD4fdbr/f7aqy6rv+UBQAwK7r9vtDWda73V4ZO5stojiWUuWD4WA47noJIKKUWee9dwh5&#10;CDyCQKu+LPbDYX56duSMWS3vIiFGw+G337xqm1ZLJYSYzqZaqaqoIYBBOrDGGq0RQXXVEIqsdQij&#10;+WKOKdZanp2fYYqev/j48598zgWt6kIpiSmmlDBKZ9OptcZoPRwNjdGEsJhlSZz94R//uNu1nNKi&#10;rLqul72sq6Zp6nCnopRlWe6cQ+i+2C1NUuCBUtI7Bzx01sVR/OnzF+X+sF6tPtSDoSD5jscjhNDl&#10;5SXGOGyQQ+wiXHnDGkgp1bbtw4cPA78Xfqh4ZYxFSey8b+omEONmsxnj7PbuTnBOCGGcx3GMCAEQ&#10;Nm1bN02wyCJMMKFZNphN54vFMYSYMM6YSOK86TqlLBccY0ZD500kMKIII4xo27bewSRJxqPpg4cP&#10;rLN1VfdtjxE2yiAAOGVGGwSRtx54BwEgodoRAO9c0Ht/vO9BCIGHEAAXBmaIfABCh/5gDA+HIs3T&#10;KIq8c847AJyHnhIEEfTAI4AoYRhgQqm3oKoqJWUUC61tFMd5ls4XMwAtoyQbpN4DBKkQQvCYUAIA&#10;7PouyfjV7XutW49N25bK9hACB910PvMASC17JQOHwntgvUlTMRgkWcoJhd5obzV0FjgXi6TYHcqi&#10;lr20GnAeCR73vVxvVl3X5Hn28OHD2XxOKaEM53l6cnKMMcrybDjMnbPL5V3bNlyQsiqihN/cXr+/&#10;eFs1BQAmHyRxytu+u7u70VYmSWysLari+vb64v3Fer1erde3d7dt15ZlgRBcHC8A9FKq6+vr3W5n&#10;rQXeIQg88JwzwTmlNI5i59zNzc3hcHDWBQYbY4wLijA0xmilwnnStf2rV99xwSaTyWQyPjs/hQhG&#10;SdT17dHZ0bfffwux++kvv3h79Q4SUOtKIaVA76ChDHV91feNh55Rfnl1ffHu8vr69s9/+su7N+8A&#10;gIv5YjIajyfT6XQ2ny8ghJvNNsTE6rruuk5r/ezZs1/+8pcIku1mVxZVHCXzxYxxfnJymubZYDga&#10;DUdRFJWHg5YySRMecSyYhZ4n4uj8uDV9rRqHQNM21nulFWY0ieO6a5RU6+2aC55nufO2V72U8snT&#10;J2mW90p+9PFH7y8ukjh+/OTJ5dX169ffZ/lgNps+fPRwvphhgpumvVuuCKY//8XP1svVarkMr9gk&#10;TpIkbts2dAdKKc/Ozk5OTgaDgVKqaZokzY9PTrWxu/0+SfOb25um7UUUiSi5vrne7YvNdusB4iJK&#10;s3w0nogoBhAdivLy6nK92ToPhoNhJCKEMKOsbprwIDbGhmBpK2WSJW3f/vDmh/Vq6b2jjMRJxDhF&#10;GDZt08suiiNjdZxEp2env/jFLxljFxcXZ2dncRodir2UvRB8PB7d3FwXRWmMAQAZY3e7XViUnJ2d&#10;PX/+/PLycrVacc4xo48ePz47O82ybDqfYozWm+V6vYrj6MHDBwij0WhACK6q0ijlA/8FeIRQnmec&#10;M2PMerWs62q7202nY4IQpSRJko8++ujs7ExKqboWOCc4g8ATjAO6rGmasiyrssT/4z//JUIIQPBj&#10;ujK4TyEKZFd/f38FgFKa5wPv/Ndf/en19993XWet4Zydnz949tGTs7OzxWK+WCyyLKWYOG+UVKF/&#10;0jnrvQ9ajffOGeOcX29Wh8Ph+9ffrVZlJMijRw855w44b23wet0voT9Mvx8M3LhpmjzNZrNZXdd1&#10;XSrdC8FG45C5yymldV0WRXF+fk4INdpSyhAm6/XuzZsbrXvK2N1yGUXJ8xefpfn4d7//w5t3V0XV&#10;AkiMA6GAoe/7Tkml9fnDs4+fP/vVP/nVxx8/f/v2/b/7t//wf/2/v17dba2GADAlLQSMYKqkapoW&#10;Qnh6ehqibk3TGWPD0hRB7JwLwE/nTZambdv1XcuY+P71D1VVt23nrFssjp4+fTKbzYFHBDPvYFU2&#10;eTY4Pj4+FKW1NuzbggtfKbXZbKy1eZ5//PHHT58+ZowdHy+EEHfLm65rjVEYQSlbxjFCMNSFzWbT&#10;L7744uz8fL/fHw5F13Xv3l10XRfHSWBoAQAo5aEuknPORaS1rptWCAERClmOpmnqutZaBxwW8DCI&#10;k1EUWWNCzGwwGITna6DmBk04iDmhGpp+8BfUdR1c90rKKIpHwxHjLIQTAuk0eBMghEHDCS1zgc0b&#10;4HiBzRaG7RB5iqIojNbaGmuddQ5CmOQ5xvjy+rooDvOjxWJxJKUajAbD8UgavV6vB4NBlmXO+ihK&#10;rm/vfvvb3ytlCKZZknLGCSHAg6I47HY7jBAlWCrZNi3CgGBUN9W7t2+jKMrTjDGW5yH82RFKb27v&#10;jPPOeoiJktZ54AG21mvjptOpEOKwL969vayaBkG03FSUwcA5f/78k9vrW6WlEGI0Go6Go8FopLU5&#10;HIq+U5vNdrc7VE3X9v352XlI2DHGkiQJDd5h/jyURdd5jKzStq6btm3LqgDALY5nIqZpKrJRKiLq&#10;gdVWc04hQoTcS/RM8BA1/JDsva+cAAA6EEDQ/kPfKP5xALbGgUCngvDH5eX9r71DAHnvBRNhAOaM&#10;QecQvL+sIIgwJkJEhFDvgXfOA+CcRYRACBFGAHjrvHMO/pdGGQS8hwg5ZyFEPigDAHoPfdCzgk8b&#10;IhQ4eMAD76yzlGBtFEbwxecvTk+O9sWdB5YxbK0zRgcAGCEEYQQB9N5BCKNIOGeBs4xi6B0AnlBE&#10;GYkjfnQ0x6FAyltvLWXYO58P0ulskmUpY9RaAwAYjYYQICVl07ZhdDkcDl1n0pRzzpXS4/FYCN61&#10;nRCcUYoQ0sokSTyZjCklBKOiOEjZO2cFj7peIoQwplKqtunLoimqVml3d7es6244GmbpfRdFmmbT&#10;6axtu67rtNSjyYgxnqSx0toaG0VCiCiOxXA4KMsyy/PtdvvrX39FGXr8+LEHoGnbrusAMIPhUGlr&#10;jGWcB52w73tjbRi6whs8gIgBgIzTOI45D7OkqOsGY9zJvut7BKAxxnlPKIni2Du/XK/atrXeOecx&#10;YwhhD2CgGyNMIAAYEwgBIZRzxih1zikVuAA+KA/v379vmmaxWITfhg13QFeEgGtoLgjPsvCqraoq&#10;HHTBW3t3d4cQyvM85G9Dfrhtu6DfjkYjhNDV1dVqvQ5pqKZpIQRxHB8OBWM4fO6zZ8/CCUkpxZik&#10;aToaT7IsC/nVDzwLH1oolZZGa+dskHxl3wXpGCGktaqqCiPctq0QItQCY4y9C5tDG8T2sLAOpyLG&#10;mH/Y0Pd9b4yBkHRd38s+jLuHwyGcLWmahi+SEBJ0wiAJAhAmc6y1RhBRxgghzlpMSJamIhKcsySO&#10;u65hnEexsN4hQqWUqpcEEQiA1RYBCIGHDjlroYXIe699W9eHzWG31dNZHkex7PrgvkMIMiqcs0oq&#10;pbSSUikle6W0ttYBAL0DmBCtTd9L2euqqsuqDujv8Xj84OHjAMMCwGvjCMbWGQ9cuGc0Td3L9vh4&#10;nqYJY4hSUpSHYZ5dXV446yCE796+PTo+GgyHXdOXVeWchwAHCxJGqFfSW2+dS+LYeTccZFL1CKM4&#10;jYpyvy/2l1fvmaC97BijWss0S5Mkxhh64CHwBBNnADQ44umrV6+U7DgVCNFBPkSEpEkaR4kxmlI6&#10;yPMgtkAIhBDG6PAMXa6W1lohhDFmPp8/ffr0zQ8/3N7ehrg7xiSkMbuuzfN8PB6HJOfJyUkURd77&#10;ELGL4zjLMozx4XCYTqcnJyfX19cE4yARD4fDruuWyyWCKJBEHjx4ACHcbDZKKuvdfZCekPDeQQgR&#10;QrtOOgfSNB+PJqPRJEmy0XDiIUSIOADrqk2ShBCKEIqjBCGUplnTNId9wTlP0yyk7YwxWZqfnZ9P&#10;JmNrXV1XAIDAh/twYwTgvvcX/miE9gAC4AB04ENfXzjkA40iHMDeOg8AQhAh6IAzWosoGg4HEFpr&#10;DaMEIAAB9MBBiCilCECMMARwt90HoyIAMI4Tznkax0kWc84EF1GcMMYx4pxHlHAAgAHqUG7XuyXC&#10;DgBfNYW1GmLAGAtLJWOd1qquG21NFMdxKuKYY+iKsij3e+g99J4iErFYtnq72mllGYlkJ+MoAx4S&#10;QsbjwXK5rKoKQh8n8XgyhNArJaXsCUUIo+lsbIxGyE+mozzPXn79Uus+ScXJ6ezoeOahKevD2dkJ&#10;puhQ7N68fdt03Ww2U9o47zGh++2hLErn3OPHjwN0wAMwHo+Pjo6DbK61zvMcQngoCggho7Tv++Xd&#10;XV3Xr1+/7rpOSRnut5zzD8r8PY05cJ5Go1FTt199/dJ7//nnn3//5rXzbraYUk5u7i7fXL756S++&#10;ANi2utvXO4s0YtB6hTHiEbHeK9kLLiIeQ4Bm4/mD80d5PqSMzybT6XTuAWqapqrq29tbKWVYCd3d&#10;3bVtWxRFURRpmopwj63rLMtGoyEAII6Tum3yfBDF8SgfZFnCKO365ubu5rsfvut1n0+HyTDVwAIG&#10;AfFSKQ+d1D2ELhlkdVvtDnvr7YNHDzBDx2eng9GwV93N8ma7398sbx89enxyfDKeTj55/nyz3b5+&#10;/bqXMs8Hjx4+SJJ0OBzM53Mp5fmDB2dnp7/77e/2+7333lob5KL5fL7f71+/fv3y5cvb29vALn78&#10;+PHDhw+TJKWUFkXRdf2TJ0/C4my1Wmutq6qezWYBCRTHMaU0pJ2DH4RSxrmAEIQfEQCgqiptjHOu&#10;aTtCSEjHiEgMBnnbdpvNhmAciMhCiCzLNptNQKJsNhsp5Zdffvnll18WRRlg8i9evHj89HEg7ATv&#10;0sOHDx8+fBQo9yGaMZ/Pj4+PQ4Lp8vKy7/u2bfeHAwnPot8AACAASURBVKW4qqq2rZu2Wm+WbdtY&#10;qzFGo/FAxDxNY8aIcwYCLyI+HAym08nR8Xw2nT1+/EgI8e7dW+csF+LLL75gnBttQs/5p59+WlVV&#10;VRRZlgU/ESXBh+IZJnEU5WmG/9Xf/tQ55x0EHgYClvfQWhdsTGHMQAhRSkeT8enZOSHceZ+m6U9/&#10;+tPzh+dHx0enZ6ezxSzLM4QBRhgAB7xzzgAIuKBaa+DDWXNf9Gm9Nc62TV2WhTX6/Pz4k48/ms3m&#10;WhvvvDfBKY0BgD6UuyGMMPEAUsqauuacP3n0MI6j3W7by9Y7GyVRJAQhiFKitQr9y3Gcrlbr5Xpt&#10;rBMiQhD3srXWUcYQxp999tPzR0/+8//+f3773Q9V3Utt4nRAWcRZpIxpuoYy9vjJo7/5m3/6y7/6&#10;RSfVf/j7//Xf/Jv/5d37K+dJ31mlQZpO4nhAWWSsG40mw9FoPBlPxuNBPgIgVDNiBLGz3jl3L6o7&#10;t9vuMSayV5TRZ08/LouqqiulZFPXjNHQL8K5OD4+mc8Xp6dno8nEebDbbaTsd4cdZXQ+m0EImqYW&#10;ghOCA2H34uLdb3/7m3fv3+wPO+/tIMv6vkUYJYlAGISrwGw2+/SzFyenR+GwUErv9/vVaoMQ4lzU&#10;VRPuRpwLRkXgP5dV1fe9iOLBYNB23d3dndaKcxaInFKZrpcBfxWQMM57hDEmBCLUtW0wOQfeVWBy&#10;hB3KcDgaDIZxnPS93G531jrvgXUuiiOE8f5w+Pabb+9u76RUzvmrq2vBRRwnSqq26zAmjHOIUN93&#10;xuhQNRTust47IXgwZgTHv4jCAN8wxm3Qrnf77777/h//8AoAc3p6Nj9a5IPcAb9cLkeTMSHUAyCi&#10;eLVcrZdbo0xZFHVRW2NjETHK+76z1qRJlKUJoQQ4Twiyxmy3m0E+ePz4UZTEzjtMMOVURJEDQCoN&#10;EKqruqqb/a5o2q6smqIorXVJnnsIpZLGmk8/e/7JJ5/MFhMAYBQJEUXW2/fv3z94+Oj07NwDkGcD&#10;gunhUCw3m81uf3V90/WKMWGtj6IEAE8p5ZwlSQwh1FpZbyEEdVkD6DHGbS2V9ko7qUCU4rOz48Eg&#10;f/zkQZwJ742xEiDAGcMEIYR7LZXRlHDvgIc+JAO99x9Y0NADYP6rK3jw2xhrtdYBmhwGDAu8DZ8Z&#10;PgcABCCEkCDivccICc6d1hgi4BFGBAKMMQ6lu6E2yXlgrUUEee8AAt4D5wOD2mGEBBeUUQg98C7o&#10;VMA74EEAnHgHvPMAQueB8wAgSDBGGAEAPXBVXVrvKAXayOOT+fMXz+u2ePXqB9WrOI7nsxlCkDEa&#10;x1EaR5SQOIpm0zGCXsnWuwDUBQF6OR0P0ySWXXe0WMznU0ZIliaL+ZxRwhlN4iiJI2dNVVUA+Mlk&#10;kmV5mqShNXG3KwkBw+HIOZ9l6XQ8RQhVVU0JKfYFhMBZO5/PJpOxENxZ8/79+76XXduFiETfBzmW&#10;1nVf1V2cZE3TrTf1bDZ88PAhQhgTwijvum6YD6eT2Xa33263w/HIGF2WxZs3b3a7vfPOOueBnc2n&#10;UvW73X6z2VhvHj9+7Bz448uv7u5WUkoHobWeEAoxsdZ2XechUFqFoRdiZJ0LfCNMMKGUc8FFhDDZ&#10;7Q9lWTVNy7mAEIWKH2Nd2FI3bdf30kOEMQFhk+KBUkoqCSAQEeeRCN3OnDMIQNf1xpr7dYb3Z2en&#10;IQd3d3vbNa1gvC4rq00sokGeY4i0UghABCDBWDBeN03YqBpjdrsd53wymQTtd7/fQwjDBCilvAd0&#10;5YO3b99eXV0iBIWIIIRHi8Uvfv7z0XjcdV1RlFVdKqW0Nvv9oev64+OjcFOPosg5b4xRSksptVYB&#10;5ocQGgyGIcQBgCcYB6KPc64sDgCA+XwKgA9mM2P0erOKRHw4HJIkYYxBAI2xAc6ptA6+PghhmIER&#10;RoQQjKnWxnswGA6d82ErFOb8AAIIJuoQ7w+W6fCEAgAggBhlxlhjLIKIBFo7Yxhj4IFSPedca3Vf&#10;kC4lxoRhdnp08uj8odN2s1xbZaAHCU8Ixtghbyx0iGJCMKXY1VUNHJBtb42lKDQYsnDTCJsUCCEm&#10;FEHkrDfWEkK9894BjDBExHtgtW27fr8/HC2OT8/ONtttHMeYEGec9RZAr63xzvV9VzdlFPGHD86A&#10;t9CbyXjYtfV4NHz39l1Vlkkc9V233W5Ho9FiumjbriwqRjlnQivjgSOEaGuU0Ubrqq7m8/lsPjsU&#10;e0Lx6+9f/+Z3v764uHj68TPrLSI4+FoJQV3TcEa11ZwxjAjDEUb0m2++2R8qpSyCCCOitaGYhll/&#10;MBikebLdba2zcZIAD4yxhOAsy7q+M8bEXGipFvPp6cnx5eVFVZVCRD8qwBDCvpdt200mU+9BUZQP&#10;Hjwsy6ooSkIohOjubrnd7s7Ozill6/Xm7Oz0cDh0fR9iU1rrwM51DjRtO51MFovF4XBgjCmty7KE&#10;ANkPuZeAxPcA9VIyxsfjSZym2WAgRCzi2HtojUuSAedRkqRC3DPbhYj6Xn799Z/evn2HEM7zQdf1&#10;H5rVfRTH89l8Np0DCLbb7eFwCNYJYzTGGBMU3hrOOQh9SMwiCFHIFgMH/X1LAYIo9IU67yAEGELo&#10;oQeAUlpVFQQgH2SUU4A8gNZDhxAEDoRNOnQgzMt1XbddE5rnvQez6QxCmCYRF3wyGUMPIaKMCQ+x&#10;hwAR7Lx5e/HaOCkEt073sglP89DjVVVVVVV9Lz2AcRxnWSoE16qXSkIHIi445hQxQWKvQH3odpsy&#10;z8Ynxw9mk6PpdE4ojSKBECQERZFw3gDvOCPGWcZo3ZSMEYLRIM+Ojhfj8QghGCfi++9fL1e3w0k+&#10;P54a18ep6FW73a6iOJpMJlVVff/DD2dn54TRm7u7w/6QiERp86u//ut/9a//9Xa3AxAEt4gxWimJ&#10;ENzvd3/+819evnz5w/ffH/b7sNorDoew9hoNR5zzqqqk6oTgIRpjra3ruixLjPFud2CM/uxnP/v8&#10;88+ur6/fvXujjbq6uSzbkifsi59++ebi9adfvCACG28O9a43ikVUa9l2tbEKIai0lp3CkN7e3L1/&#10;e2G0GwyHw8HgUJQvX3798uVXf/rTn7///vsgvYRYR9d1p6enx8fHXSv7Tv7oiDbGNE0dxbEQfLla&#10;ikgA6NM4ns/nwIOj4yMP/e3qbjgffv6Tz8eLWdmVvZPKaWeNtto4XTYVpni/32JGnn3y9Nmnn2x2&#10;GwMNopBGtKyrOImrshRC/Lf/9L/r2ma+mEklLy4vNqsVJohzTigdjAZxmiRZ+te/+tVuty2LMtQK&#10;BBhhKAj46quXRVF478M0G76v2WwGIVgu76qqDjVLwRiLEMrzYZbl5+cPTk/P4jghhG422/3+MJsv&#10;1uuN9+D45HQ2m4f7FcZkdzgobQihCGFKuXPeIyRisdvtbm+v9/u9tQYgIGKRDTKl1Wa7Keuya5qi&#10;OGBMHj58SCn99a9/fXe3vLq6+v777/u+Pz9/OBlP15t1AOkJIZIkffLkyaefvggvqvPzc2/d3e3d&#10;9dWVNRZAGMcx43S73UopMUZpHp+cHJ89OG27erW5HY2H86NZLztG6Xw+m02n0+lkOplmWWKte//+&#10;3WCYn52eCcGtNR9//PHHH390cfG+KAut1M3NdRxHJyfHn336Is/z/W6DEOSEdE1jlCIYEYJPjo/w&#10;//A3Pwm5SoxxMELfU1UDUcCHbJIMNlcI0XQ6PT465pwJwT0ASRIlSSIEA8AbowBwhOKIc0KQczbo&#10;yQghjBHGGEFotK2buigOVVk4558+fvrg4XmapHVdIYQYo97bYGgJ5kn0QUoKO+y2aZ4/fz4ZjV6/&#10;fr3dbikj4/FQCIbRveEtBFeyLKOUFUVhrFVSr9cbjOloPNHaWOs++uT5R598+v7i+qs/fct4AhH1&#10;iGT5qKjrqmmcc5PZ9J/93d/87d/+09Pzs7+8+u7f/du//3/+719bg6I4rysppRmNpgTTxfw4yzOt&#10;DUHYWEMIiaLYOdA2XUCkBGHBhUAMhH3fh/9pQohW7ujo2BgtlTLGGK33+/0f//jy66+/vrm5DaNj&#10;07Q3tzdhxdt1nTY6yzJKaFhxAeCiKJ5MRnEc3S1vtFZCMKVkURycswiB8LKQqm/bRgjxxRdfnJ2f&#10;NE1zd7dECHVdf3FxoZSCEPW9NEYbbSBEBHPnXKh/VFrleX56dg4AYJxzzpMkadtWShXHsXNeKZXE&#10;SeBXB3Tk8fHx0dFRnufA+81mc3V1hRAKrVzBRBAki7BXLsvycDhACAeDwXq9Hg5HjNG2bS/ev1+v&#10;16vV6urqarlcxnEc3FyhuCJ4FIUQAf0azt+LiwsAwOeff+49+POf/xxeA23fWWujONrv97vDvm27&#10;3e4glSUENG3Vdd3Zg7PZfOohWK5XeZ5DABkTjIo3b979+3//97vdoTo0ZVnt90VdV8CC4SAfDNI4&#10;4lppbVTEWciZDob56clxMFhCCJum7boOI7Lb7xaL4zTPORdZNgIASmWrulPabvb7w+GQZdnp2XmS&#10;Jmma1U0thEiSZL8/OOfjKD47PQvOECGirmnfvn3/jy9fvnt7abRlNKKUVVXtHFBKKaW9d4zRcFY2&#10;TWOsoZQKLiajcZYPGaNplkYxj2OU5nHb1bv95vh8QRlyXkMEeMQoxZhgIXi4RgseAQCMNT9u34P5&#10;2UMEAAhZ2uATCSdGSPwGrlPQCtw9Lco65xCE3nsMcRiAIYT/ZQBGCHiAMYYAYkwZE23baqW11h4A&#10;5z1GyFjrgTfG+mDA/nBXZhR7AAJl2gMQGNUgXJA89gAgjLx33jkIIUb3nRoB22atkn2HEFKyT9P4&#10;2bPHXJCrixujPfC+beuQOZd91/etUjJJYmeNc4ZzJiKapjxLorPTY+//P57e7EuuLL3uO/O58405&#10;I3LCPBSqus3qZrs5NClSIk3btLW87GXRL7b/P5mP5hL9YGlJWhabbJLVVYWuKhQKQyLHiIzpzvfM&#10;fjiJxhuAByQy4577nW/v/dtWSREEPIyCtq2N1sZqb/L3q3GMcZZlvgtnu90JIaWUjDFjrVJiMBj4&#10;Js8kScuirKpqfbtZrVar5XY4yBBCk8kE+WZmiNqu9VoxIWQ+X7AgopSPhjNtXF13YZwBBBzQWZI1&#10;dX27ug2CYDaZFWXRNt2jR4/Lqlqtlgfzub84eTLTIB88f/6sbdvVanVyctK2XdnUn376WZKlH84v&#10;Lq92QYCVdVobxsPJbP7w4cPT09M0Tb3e6AdxIaUxxmjjNf+Phh3knPNOEP/d8D+1IAyVlEophJAf&#10;xznnSmullHcuWOcQJgiCIIyyNIEIM0KsdV3XSiEJwUEQpEk8Ho9V1/nscZZlSZL4zLmfgXxDb9M0&#10;PobkudB10/ihXwix3W4hhKPRyOOOhRD+WpgkiY/4Wmvbrk+SBADw/v37/b44OTmZzWZlWfqMnJTy&#10;4uKSUOzfkvt9HwQYALDdboUQ1rqu66q68d+Kruv8yamV9nRfAFzfdX3fef3WaMUYG42GHuDhjS0I&#10;oSzNLy4uvMvGGuPh+UmSeB3eI7L90eqAE0IAAAkhSimpFMTYJ7J8sacfp5xzg8FgOp16LdGHP/2F&#10;HzjgHUZ1XQshojDkAQ8Yj+OIca605Iz5dTbnDADECA8Yn09nB9PZfrN98/oH0XYM0ySMMMTAIWct&#10;RTQKwzhKkijq+p4yihGihEAHmrYTfQ8R9lATf3YAB/0eC0FoLTDa+iuPr1T0loKmrqez2cFiXlYV&#10;QsgBQDCVWhrrhJRGq7oulZaz2XgyGVqnJuOR1mKzXqVJutls+q43WhNM6rrpe7FYHEZB3Hc9QqTv&#10;O60NRMB/ehFGSvY+EhFGAeeEhTSKg6vl9XpbPnh4jDGyVlOCKKPGqpvlTZZmwAGKaRjEnARKmK+/&#10;elnsS0Z5kgwwIpwF0EGlFGcsDMOmqZum8UXWfoVkjHbOjcYjIQRwTmv9+ee/Y6397rvvhBB5PuCc&#10;O+f8TO9H55OTkyiKvvrqqyAI5vO5/xB2XedPY789UUplWRpF0c3NDcbYGrPf7/u+9+5gjPHpyUnf&#10;91999VUYhv5cKpvGy4B+k6m1bppWSjkaTRfzw/F0NshHnIdCKAQxQmQ0nl1eXr59+9Z/PVdXV35G&#10;v7297bru4ODg5OTEU7uIJ1UwprU+PDx6+PAhwbTrWh9A8aeF1sY64x0cCEGveyMEPqaDIYS+WQw4&#10;51ViiOAdhs1a598azhohhAEmjiPOiXEKI+jbwvwrjEDsHCCIAAA2m20QRJQESZxrZYajQRSFxsjj&#10;k2PnAMYMY2qs9ZHI6+XFdr8ZjnJM8Ha/Vkoy5hvOtJSyrtu27TAmw9FwNBpDgru+BcZBgIy0BFIK&#10;AwIDYjgGwWZV7m6rJMz7Tkuh6qqmlI7Ho+fPnz54eO/Tz17MZpOi2Hd9G4ThYJhB6BgjjNHTeydH&#10;R0dhxA8OZlmWDEaDb7/9zcXVeZywOAmmsxFjaHm7fPf+7avvXr17/x4iPB5P35+97zsZRcn8YPGL&#10;P/xFEATHx8dRFH2E3VqfLPOumSRJT09PHz169OTJk8lkIqW8Xd1yzvMsL4rCz28IQd/W5s9555y8&#10;0yFZ23a/+c3Lsip++tPP8zwLI17VZZxG18vrfbU5fXSqrDTAsICstrfGOYABwZhSrLUiFFNCjTbW&#10;gIDFddW++eHdmx/evXv3/vrq5na9CXgIAPRw+81m03WdvzVorU9OTsajifcDem8g5/zdu7fD0Qgh&#10;VNZVmmVRFGEAtdZaizAKeMgWx4uTB6eQEwUtoEAD6ZAlDDtoCcPGqjhNeMQBgvce3h+OBsLIXnbC&#10;yjAJB6PR7XJlra3b5uBgFkbhF//8xd/+7d++P3uf5fl+t/vh9WttZBzHQogsy9IkSdOEEupFsvF4&#10;fHh4OJ/PrbVVVVJKnz179tlnnx0dHXl/8tnZmRDi6OhosZiXZVVVVZqmdV3f3t5a6/yP7MOHDz/8&#10;8MN6vQ6C4POf/ISxQCldllVVlVophDCEoO97qSS6qyoQEGEIodRKiJ5z3/NsIQRxnAyHQ/+p2O12&#10;SZIY5WGKyg/nQghKmdYaQnh2drbebI6Pj4ejQdd1ZVmWZXl5ebVarZTScRyPRiOEEARgPp97PXZf&#10;FM45HnDv3EAYxEk8Hg+yPBmNBwC45Xo5HA6Kcm+tts5pJaI4CgPm37z+wwYRxATl+eDo6PD16+/P&#10;zj4AAKQQdV37rfHR4lBrvb5dSSkxRH5jhjHWUikp8f/wpz/1jhRKKaEUQmitAwB4PQe4O/aALykV&#10;QlRlWRSFL+qAEPoRlzFCKQHQYoQgtBADiCEAFhPkvap+W6+0aru2Kou6rvqujaJoNBx6RA3ykTkE&#10;8cfCFejR9v4rQMhojTGeHxxMp9PLi/PVasUZIxgPhmnTVHVd1k0llQgCnueDNE3Lsmqaxjfovnn3&#10;rqraPBv0nUiy9I//+E8CHv3yl78qy7Zp+l7oXqjNZt8LOcjzTz799Ec/+vSTT54J0f/dL3/5z//0&#10;8jffvNIapOkAAhqGcRQlQogkSQnF1gBKGeVUKi06KYVumrauG8o4RBgT6gC0zmpjKCE+R+nf5W3b&#10;+e1A01Zaq75vtTbD4Wi5XJ6dneV5DiG8vLzc7XcY46ZrjFUAuLZtAARSyTgKkzQihHR9Y50hhLRt&#10;DSHQSlGCKCXOGa1V01aUUgjB/Qenp6cnUsrdbudbkbfb7Xa7k0K2bVcUpS/Bcg4gRABAVVU3TTs7&#10;mEdRzDivqipOoiDghNCqqhhlcRzXdWOt1VomaXwwmz958sSzxX1LBw8CpbWS/Wg0HI9HSklKyWg0&#10;jNMME0IoJ5Rtbje3t+vlctU2HWVkPp9jTNq2u12vHYCM0zCKMGEIk67vd/uiKPY+3SSE6PvOm6KX&#10;y2XVNta5NMuCKHzy6HGSZH3frddrhDFCqO8FBBBhorQyxuR5tjhc+F74k9PTfDwAGPqdN0TIl52+&#10;/Prl+3dnURAxTIGzwDmjTBQEx0cLxjCCbrvZFMUu5DxJY7+CTeJYyA4ikGWp0aYsS2s/XhIBMtam&#10;ac5Y4ABs2946IKS0BuTDPI5jqWSvpLY6iuOyaoRUEGOA4PHRife0GGNf/uab92fnWpkkyVgQYEyS&#10;JKUsuLratG3jnImiMOC86zohOmtNVTdSSs4DxjjjQZ4PCWGUkyBkLCAAwdF48PDR/SBkEFmpOguM&#10;lL02CiFojLPG+asLRBAA/xjeXWsdgD5P65yDDiIArQPOOaONNsbdVVX50cRZa6w1zlnkS5UcQAgR&#10;BBGGEECCsdOWQgIA8mxzPxWVRWUtcA4gjAAACBGPR/J5jDunmzHGKGOMsxZAG4YRwcQB6Bzw9aPW&#10;QQggJnejEkLI/6XnhhqrHHCUUal7JSWhmFE0nc7uHz/se3lxcf7u7b7t9vt9UVcNQiDgPAgYxWg6&#10;GQ4HqVY9RiDkDEKw3awxhJQQrWQQsDSKnNHO2vFoOBoO2qbZ7reEYMroeDTiPKzrZrPZ+JYsjPBw&#10;MIyjGGPSde3N9Y0Qfd+2fasQArPZLIxizvl2s704vxBKYkLyLOU86ITM8iHBQV13V9er6+tVU/e9&#10;lGEYhkmYpGkURgigpm2sscCBzWY7Gg0JJXXdEEZWq9VwkA0Hg+12//7d+zRNJ5NJURTW2laIKIoQ&#10;xMvVsuv6xWJ2796DLBtGUZykGUSoLMurq6uiKDAhk8kkThMfJ47jOIwiyhhG/tXgjLE3q6U2BiKE&#10;CTbWIIzzLH/69GmcxHXTGGuVVh/xMAYiqI11AGCCCSXWGR4EaRJLKZ0xSimtFCYYIySlNFpxzqMg&#10;8koXpcwfrYPBcDgcefXJ2xHCMEIIS6nCMGKc+bW6X9v1fT8ej4fDoe9n8mtKj866M/eTOx6P95ht&#10;t9sfXr/94p9/vd3tR6Mx52y1WnkKBg8YANpTGPf7Uint16AAIu86hhDe3Cw551meGWswJkWxr8rK&#10;8/kxxpzRKIooJfv9PgpDP+D7FHFd18DaOIr8JooQEkVR8pEU7Zzbl4UDgBDmrehRFA2Hw8l0ut5s&#10;WMDbrm3apu3apm0RRgjjNEmm0+loNPIzrq/xdM6FQYgQ8twjiFAYhghCY21VV5yxpmuUUqLv2qaJ&#10;wiAMQwxwXdS3t2stdVM1N9c3RpsoiBBERlutjFXaOYAA9GYSax2BGMM7h5eSSirNGb0T7jAFEBpr&#10;nDUWOOcAggQ4aB2AEBFMMMIAIuuAFCqM4ulsGsWxUqppG2O0da4XwljnrO66JmBkPp8yAgOOMQSE&#10;YGBtEofL5arY7pRQaZZxzot9JYUMgigMEi1NVTcO2LZpIIRBwMIw8A2rTVO3XTsY5hbe9c1eXX+I&#10;kyQf5L3oCSWUoK5tm7qeTWfOOl/sF/Jkv6++/uo3UmgECCHUauAsoNg7hEOtdVWVw+HQ3x8QhIwx&#10;LYVWajqZWGO82PvjH/9ou93e3t4GQcA5wxgB4AjBWhv/oR0Oh+PxeLlcbjYbD7nx2zcvK3mRv2ma&#10;vu+m06lPVPlbnF8oOwdGo1EcRavV6v37977yejKZPHv+SdeJsiyaphFSCyG11qPRaDo9mM8Xi8Mj&#10;IWTbikE+VEqFYYQw/frrl69fv37x4tMwDMuyYoz7mADG+Ojo+OBg7pxr286PzpRQa4ySMoqC09PT&#10;0XDQNm2x32N0B3mAAN61Azjn5V8IIIAQ3XXHIwQQgtABBOGdy9D3zjtrfdqFMCKVaNsKERAlAWHI&#10;AQcQAAB6iGMSxc4CjEgcJWVZ9b2kNPTLyp/97Hfv3z9drq5Gk1EcxQhR4GCcpJwFm83t2/c/ZHkS&#10;Z3HTNlVdM8YoI1qpsqxubpaM8eFoPJqMkiSGECqtrAVGuijIGA4jlmPLGYqcwKpHHMeiNQFPkEVR&#10;FGOCrNMOmK++/vLly5ebzWYyGUMIu6511mopwzjM8wxjnOXZh4uzui4Zo8aoq+srRFGaRZgAB02c&#10;hlEcRHF0/8GDMIogIoQyCGCWDx4/esoZH+bD45Pjb779Joqj4Wj8/evXymil9dX1dT4YHB8d9X3v&#10;kc5Siv1+Z4wNgoASYowJg9B3lVVVlSSxN995Icq77imlEKLhcCilWK5u3r17u1jMX3z2bHE072Rf&#10;1gWNGUDOQsMixkK63e/W243WBgDDKLXOeJwewYG1kOJAtLppxGRyACFyEFLGDxfHVrvRaIwQNsaO&#10;RxOEcN8JACCCd+0h7mMHXtd1CMEkS9q264WACE+n0/FgCCGs64pRihlRVgtgkmFmMCi7AlBnnXLO&#10;CdFLKXrRa2eTQXp8ejQ9mDR91/SNwyCIAguhNiqgwfr2lhDinD0+Otxst+/evoHAIQijJLLWFEWx&#10;3+0QAp9++sJotdvtljfLDx8+vH379uzs7Orqyh/vt7erBw8efPLJJ1rrV69e1XU9n88RQlJLhFHb&#10;tUqrfJAdHR8hTBwAveiWq+V2tymrsu/l0dHRz372s0ePHgEAh+ORVEoqBZxru66qah6E3udirWOU&#10;AwgIIcZZzhljVGlprBkM8sViYYzebNabzbrr+qZpeimMs9rqbJAdLg6jKAqCMEsHRyfHTdt++PAB&#10;YxwncRiGVdt1vbDOtV138eHiw4cPy5tVVVaUEAjh9fX1ZrPhQYAQavs2iqL54fzho3sPHz4gBN9u&#10;lnEcTSYTTHHft0IKiKBP56VZ1vfd96+/RxCGYejxbxDCXvRNW+/3O4SQc1ZrNR6PZN+Vxf768nK3&#10;3VCEtVJd24ZBkMYJBEALWez2+H/6859DCAm5k+ac88k7gCnxF2C/9oMQ9kIsl8umbpbLGwiRMUaI&#10;HmHAKEMYKC0RQpRg55yv54TOYYx9gN4fuG3bdF1nrcEYEUQO5jOCMcE0jqMkieqqstZQgn2pCcbY&#10;AeDDTl4dstY+efRESfXy65dJko5GYx9C2+62XSeFUM4AHkZ91//w5t3FxcV6s4/j7OTkNE0HaZod&#10;Hh4FQfj46bOT03v/5e/+/tdffV3WbdN2AJFdiDAu/AAAIABJREFUUZR1/eKzF3/6L//l7/zkd4r9&#10;/lf/8KtvfvPNerNfrfZKO85iZ2Hfe7+f82JvEAQAWIiA6BXCEAFfSWohhD414Sd1r34DCCCAnAcI&#10;oaIoAQAEsySJd/ud1gpC2Lbdgwf3T05OOWdSii+//PLs7H0Ux9Pp2FntgLNGce6HPBDHodaaB8xa&#10;rbUBwGKM0zSNk2QyHU8n4+nB5OBgmg1SQlE2SD558RwicHOz9EXbu91utbr9aEOCECJrACFESo0x&#10;I4RUVWOMfvbsk14JrW2SZXXdvH79w9nZGYL45OTEGPfu3TuMMcIk4CzPBmmaSikvLi622+3V1dXF&#10;xQVjbDjIx+Oxr/xijBEWAADatm/bvu/FzWrV9aKoKgdgFMcIk+XqdrPfN03HOCOUIUwoY2VT7/eF&#10;dpYx7ptF67aWWrd9f355uS/2Pm/cdd33339/dXk5Ho9OT0+3283tZj0cDo6PjimnlHHO2WAwmB1M&#10;Dhfz4SjPB1maJ9kghxjWdY0gxgRHUYwR+/LXX/3m62+zJKeYKKEoQoxiBCHnFAADHWjbpqm7KGTT&#10;2SRLUwBc0zZ13YheWgessW3fCaE5DyEkvTTr9c5aADFDmO+LqmrbIAjiJB2PR9PplAZMShmGEcZE&#10;COF9RGEYHcymeT5Y3ax+9Q//uNlsu04kSUoI1drFcUJpcHOzLIt+Ms0PDmbD4SCOIil7H9ZSWrVt&#10;Rxnt+x5hOhyPrTUO2CDmVVNQih8+fZDlQScqFiCIAcIOYkApgRj5sjGMiXHG+TniY5QXYGSt09bc&#10;cWgJo5RCjO9ENikhQNY5P5pAfPcIAACcde6OXoAxwneqL8LAWIaJr1zCCFLKCKFlWSHkzSMUOAgR&#10;1NYgz9sC0ALrMVe/5f1EYZRmGSEEAmCssQY4C5BPT0CAMCKIEEwghNYafwlnlALoeiEwwg7atikx&#10;QXmWnRw/mE2n9+6fJDGMIia6xlqXp+Hh4RwYbY2aToZhwIr9PmDkcDHvhej7fpAPCMVxEs/Gk65r&#10;EEKMEOsMhphQwiljAe/7HkEUR+nNzXK32zVN09S1gy4OeZJElOCmrkJOkjhKouj05Gh+MAs4H09G&#10;GOOry8uXL89vrm+bZm+sb3iCRdkoqZu2u7y8sQakg7yua6Uk49QaM8jy4Wi42223ux3FuCgKY+xi&#10;MUeEdF3/+s3r6ewgitO3b96XZb9e3xJCOQ96pcIw7KXoeyGlPDw+zrL85vZWyB5TWtfV+cXler2u&#10;69pau9luy7IsysJvW70L1wf1/MAhRA8BoIz5Dbf/Q78DllLe3Nx4fMBvj0qttYNAG220kVJKoeI4&#10;DMJgs96UVQmcU0ZJIYzWAADOaBzHTVUxxobDobcBU+otZIrzAGPoq2K8HOojr3mWUsa8JdinM8bj&#10;8XQ6Xa1WWZb53bznl1prozjlnHdd5zW06XS2WCwoI01T90J65oLX4ggh1hmvUw0GA0JwEISeP+Qf&#10;agjhs2fPlsuVc+7+/fv7XXF7e6u1QQgaoznn1mlGaBRF/oNtPrYfG2MY49Pp9LdgttPT08ViYYy5&#10;Xa89cz5NU85YVVfWut/aocMwzPJ8t9/ng0GWZT6k7d09GGOj/T+iIYTD4dDnRa21GCHPyiIEM84h&#10;hGVZFvt9L3ul1OX5eS9FmiZhGA6HIwTR5nYnhZS9SOLYG9H7rkviOAxC7wkxxjhjPzpIkFYKIoQx&#10;tsARQvxemFKWpQlC2FpjjQUQYEwwxH6zBvFdjfOd9cNagjEmpKxKJUWWZYxzZ53oey/gI4QQdFrL&#10;PI2nk7ESfZYlnPM0Tvq+j4PYGst5gBGRQlrtECJXl1cIkulkpo1xxmqp+65V2mIAEYYehY0gKIoi&#10;zpLfCjhv3ryBCJwcHXrvWxxFdVVxxg7nh1qpPMu1MgGNV5e33337CkNijeWc51nGKXPGWKshdEL2&#10;SqnhcFiWJfTHIIBSCu9yYoz6V+f9+w8+fDjbbvdpmjHG/UJHyjsihmdA+Iuut3IEQXB6esoYW6/X&#10;WmtPxLXWvnr13WQymc/n19fXEIC6rgEAcRzHUfLixYumrl+9euWc8xoLBIhQXpZlHCdxnFgLmqal&#10;lH366Y8f3H+YZQOM2RdffPn27btPP/1ss9mFYZhmg77vGGOPHz/WWvuFeBiGnuXjw43v3r27uLhI&#10;05RSWhRlFEVxnDR1o7V5+PDhwcG8aeqiKIIgDMMAQihEL4SAEFBKfVfFXRcSvOMvQuhR2phA+LGE&#10;z3pshAUWIeSsaVshtcjSPEtTKZWv3gtYEPIwTTKjHQQoieOrq5soSgjmVVX/wR/8/p/8yb8YDjOf&#10;hxwMR1ppQunR4VEv21evvtlsbx8+ut+JdrfbJlGY50nbNpv1pigKzvlkMh0MBhhhJZXohZOWIZ4F&#10;OXU8JDG1/M1370WpgKab5T5iyW5TbTf71XK12WwhhJzzg4OD7XZ7eXl+dvZ+NBpleXp7e9s0zWg0&#10;3Bd775r89Ze/brtGiL6qil2xF1rFcTg7mGLiU0dWCBkEYd/20JEkyep9jTF99uR5HKcHs7mS0ldA&#10;7/d7jMlut4vj+PDw0BPIwyBACOV5/vDhQ98xQQgdjUZJHEMI9Uc7iXPOOtO2rd/HSSk9w6luGilV&#10;3/dpmhwfHwnRf/XyS0Lx4viwFf0v//HvKSf5MGtVY4BK0qhpmv1uPxqOEHJKSoggRkRJiTFxBqRx&#10;QhCtqzoOk/2+isP00cPHzx4/2e93bdMdHBwkUWSdC8NQafH+7N1+v+M8ODg4GI1G3tISxUHT1IQS&#10;5yyhbLfdcsYCxrqu3W03RbUfToYkxAKoeJi0oiEx01Y4aCGEUkuppNJKyH40Hk4OxiwgUnVKC0yg&#10;BloZiQnJ4vT8/KKsy6uLi+l09uKT5+fnF4RgxljAg3yYeczdaDjI8+yLf/6n9+/enX8445wNRoPh&#10;aGis/nB+9vr7V5TSJ08fQwCvb6600s+eP338+ImQfdM0CONBnj9+/HgwGJZleX5+cX19Xdd1XddG&#10;O4yJX6X556tpxWazPT//MBwOJ+PJDz+8fvXqVZqm8/n8t/bpIAyHw7xpG2utsUpKOR6PZ7OZc8BX&#10;6AkhPNzUfxt3u51SKk3SPM+LooQING1rrT08PDw5OQmj4OHDh3ma74tit9sBAB49fPT48eOmbT6c&#10;f1gtVz5UvNvteiEghJji6XT66WcvxuOxkHePed3Udd3MJlNtzPXVzfJmbbRNkpQTdnV1/c1vvru5&#10;Xp2cnAyH42+//TYMo67r+k4yyoMgklJhiCllcZL++EefEUr2u92z58/nswPv+ZqMx3Vdd01PKcH/&#10;y3/3C8a4Z5w6AJRSvtkVeU3DGmNNWZVKyXdv3r57+3a730slCcU84ITiIGBREDprIAAE3wHrEYDW&#10;3MGrOOdKCGetFGK72bZNyzDGCEZBaK1JoigKQ4Rg29RVVWmtKKcWgE4IC4C/iocscMYiRIbDUZpk&#10;y+Vqty+sA4Sy9Xq9ur11AJ4cP4CQSKmNhcvlWhs4yMdRnGJMnYNCSIyx1TbLhr/3+3/w3avv/+N/&#10;/v9W602cppjRXV2Ubf+LP/qv//f/8/949PjhF1999Tf/979bLrda465VfW/KqgEYd0JIZQhjxtkw&#10;jg4WBw4CZ23iexuCMOTBaDRI0zjknFFitJJKUkqMs8Yara21zjrrWy4RQnES3b9/v6mrqqwIof4V&#10;dXp6AoD77rtv67oej4f3752GIddKWWs5pQAA6wAAIAiDuml4yIQUSitMMIBwXxTb3W65vKnqspdd&#10;Ve8slDRER/fmw8HQEzXiJOn67vLqpq5a5TEsQgIAozBmLIQAx2Ha1M2bN++GoxFlvBOi78V2u3v1&#10;6vu6bZ89f/7s+QulzeXVTVVWGHvKuQmjyAFws7zZF/vtZnt9fY0QGo1GQRhtd/uyqoejcZrlAOG6&#10;7qTSXde3QnRCIEIMAHXX0SAU2tRdWzQN5ZxwZiG0EEZp2ikltTEQCKWF1sraXuq2FfuycBbESfzk&#10;yeO6rqMoyPOsqnZtVwvZffrZJ3VVib7TUkMEoAPDYT6bjOaHs9Fo0LaltXo2m7Ao4AFHEMdxDByK&#10;w4Rg/u3LV5vVBgFc7AutJEEOQjA/GHddXRf78WgYRaFzZjadMcq2u2K5ul2uVlJpzkPKA6Vs1bTa&#10;WMJDgNiHy+V6s1cGnV9cY8IIoYRSjDEPeFEUTd8lceK30cW+uFktx5NJFIb3798fDEdv3r371a/+&#10;sSgrxgPGAoSpAzBJMmtdWbdSaYDceDI5PDqKklBroY2EEMRJBDyFxQGMCUDwZrl8/fr7d+/X18v1&#10;6rZ78HB6fLrI8tABBaA2QBqjoCfPIYgxhRgZ4xCCxhjveHQIQowghA5Y44znBgAEIYYEIGeNUcY4&#10;q42fWl0cx7LvCcZaKqM18FFio61znFEP4YyDCFpnleWcAuCss3ESrpari4uLNB9gzLpOKKWjOJJ9&#10;FwZMaYUJtMAAAMBd2QpyDhijKaEB5wEPPoKCrJ/mMSQQYoIwRBgh7Bw01vecQsaDIAw8mt0BJ7Ws&#10;68o6k+fxyb3FYJhGEY9CbnSXp3Ec8t1ukyXRYJDd3lwZJU6Ojhglm+22a5vxcHQwnTBCRNdFYWi0&#10;2aw21zfLtmrCMIqjuGu6vu2buuU0rMuKIPzgwSlwmlBICXjw4JQQd3NzgaA7PDygGCzm0yyNrFXI&#10;J0e0jCJUt23X27qpozizFq13+7pqt/tqs91Xdd9WZduJ2Wzy+PGjxexgs7nlnAVRMF/MtZbvz661&#10;E8enJ/lgsN5sOimPT0+F0u/efIjCeHF09P3rH84vrrSWYRiOxuMoCvPhEAC32W7LqgAAHMxmYRis&#10;1re+1YxSaqxVSvlBnDGutVHqLtBhjDZKS6X87pJgrJUCDhCMlVKr1erm5sYbj9GdX9F6bzln1Flj&#10;rfEtgnXT7Ipd2yoWEGMNQUgrxRnL8xwCBwBoqlJK4V0teZoiBNumwRhaYyAEFJM4CpM4xgiOhiNj&#10;jbWma9o4iqw2SkgEoTV6MhrtNts0SXgQQYB6Kbe7/Wp1WxSFzzL5nK1zFiGoter7rijrXjSM0zRN&#10;hOjTLDHGzOfzLEt5wJI0UUo5Z5MkzbPB8mZZlPV0OqOE7XZ70QtjHGPcOWCMIggSDOuySpJkOh17&#10;Z1DVVE3bSCExxs5oRkmSpNPp9MGDBxBCbxQSfS/63gf078QvBDBGvRJ+9HcWBGG0224ZpUabYr/3&#10;7bJpkvqOOq31brfb7/dhGN7ZZREUsg+jiAdsMPAoY1zXFUZoOBq2bZPEcZrldV15QzuGeLfZhUF4&#10;u17PpjNrbFXXxlgWBFEcG2d81bV1VipJGTXW3intQvghm1ASxlEQcguc8fQjCMBHbJ6//d4t0by1&#10;BEBrLGMUAbhdryEACDpOSRwGdzRgDETbYgQOZpPl8no0zKMwUlKPB6O6bLNkkCXDm+tV2/R9KzHy&#10;tA60vFpCC2fTg67prXVdK+qq0VLn+SAOQymE73jbrNeDfBDysG1qZ+y+2B8t5owQ2feezTYejdMk&#10;NdYyRoGBxEavvnm92+4Zo11bO6CV6CmFjMEoDqzRXdt2bd01reh7a42VmlKqpEqTuNjvx6NxVddJ&#10;kp6e3nv58iV0MIkTBBHBxK/5MLnT0vteAADTNPPrmNVqpZS6d+/eYDCoqqIsi91uO58feLl4sVjc&#10;3NwAAHgQ3CyXhJCnTx9TRr797pXS+vDoOIqTxeFhEIU3N0tfScho0LX9IB89f/7ZgwdPwiDNstHZ&#10;h4uXL39DCfv888+TJMaYcM6n08nJyUkcR0L0r169ev/+bDabed+1zxvf3Fy/ffs2SZL79x9orZXS&#10;YRgSQiDG2pjDo8PF0aIX/Wa7MVotFgvZ90ZrxkjfSV8MjhFFiHhbAbxL5gCMvX/QIQgIhtCLJsBB&#10;iCjlACKtDEI0DOM4jOMo0lJLJcIg4oRKIYyxSZJtt/vNZscIuX/v5C//+//29ORISd02bVnUi/kh&#10;cDaOE8rQmx++f//hbZJGaR7U9R5BG3DSNvVqedN1bRxHi8U8imKtjdUmIiGHnDqW05Qo7FqrSvXq&#10;i+++/OVXUOGUJn3VaWXLolzerJ4+f/5X/+avEELlvir2xWc/evH8+fP79++3bXt7u8aYtEJ0fb8v&#10;9hDCX/zxL5RWZVVQSpyzAIIPF2e7YgegW282+81OCh0FKaeh6rRRwChXl/X7d2dO3/ULEER+/cWv&#10;X79+vd1uLy7O0zS5uDhfr2990aPX2fxCLY5jQkivRJIleZY7ADjnveiBc8YY4GDAQ84Do+1gOBiP&#10;x0L1+13BGCUYSSmjKAzjEGP8/uJcO9srsd5vWMSiLLbQGCuzPAEAXF1cHh8dZllupKGEYoystkpJ&#10;DEDA+Wg0nI2no9F0db2RrSGYyL41Sm43+/22iIJICrndribTyaNHD4bjsVSSMsZZAIBzxhCEiqpE&#10;GFBKZtOZsyaJY4QgpWi1XUkjNDaAQ0cAjagCqtOtcUZZYx2w1jlnW9FBjCazQZRwZSXERqhWG+Gg&#10;phxrozhhGOFXr7/HGO93ux//+L9CDm7W68XhQZ5nPKD37p0sFgdJEmutPrx/33cd9GUfCFJGrbM8&#10;4E+ePHn27Gmep+fvz6pyPxwMZpPx2fn5+fl5GIYU0ziMtDavvvv+11/8+vLiOgzChw8ePnzwKEnz&#10;oth7pJZnLgqh6rqeTKaffPIiSbNHTx7PDubWOanE7XotlYjisG0biBxwVoqOcnZ0tDg8XKRporV2&#10;wBlrRuNREARJEjPGkyTxRVOU8fnhIuSc88BoHQbBT3760xcvXhwujqI4ybLsk2fPnzx+fP/evXv3&#10;TsMwePDgPqWs7TrOg/FkstlutdFKqU50hBBr7OvvX3/33Xfn51fr9XZ9uy339eXFTRjEBPFBNqSY&#10;3Vwtv3n56uL82hrQtr3o9Wg0cQ5eXtxAiOu6EUIbDSjhq/VtWdWM8yRJ7z94yCj/+quvD+aLk+NT&#10;0Utr7H5fMMKDIMD/27/+Ey+3+iCNN8P8FjwAEEQIlWXZNE3btEEQ5INhHMeDwWAwGMRxmCRJFAY+&#10;8WWMUUpBCPlviwStQQD43KaPrCgtjNJd1zKGrbXWmK5v1uvVarVyzoxGozRLfNzXz7CUUmChUno6&#10;nUZR1HfCWgcA9CaTumnarp9O5wfzBcK063XXK20AoSxLcynUfl9UZV0UZdO0ZVH+6Mc/jtPsb/72&#10;/zk7O3cQKqURxY+fPvlf/83//Kf/6k+FFH/z7/723/7b/6sX+smTFyGPwziTWrVtZ6zzkpTPpxFK&#10;kzhmjKVxAiAIOAfOYYSts0YppYW1vjvVQgits1pra1wvhO9FBM5FUcg5RwiOx6Pdbmet9elNjy+r&#10;qur+/XuPHz9mjDVtjTHuu05KlcSplJpxOhyOhGy7rlNKBgEPgqBtO0qpZy1QjhF2ENnBePDJZ08I&#10;JULIXkrKAm3sfles12slNaMcQmwtoIRTyihlaTKIwqiqm77vEca9kn0vbpbLN2/eTw5mv/u7P5tO&#10;Z2/evLm8uA7DsGvbOE60MxAhRqlH/wEAgo+tG96f3HWd/09hyjDG2+3OV057RcA52AkhlbIO8CAk&#10;ASOUEUYdhFprY63Qumm7uu3aru+E6qXqO9F2XVlWEMI4TljAD2azw8MFQhAiN8jTOAnatu269uTk&#10;XhzHEIEkjueLeZ7lALr1dr28udruthiDw6PDIEkwIYwyzjlwOEkyq93LL7+mmAaMi64POS/27Xic&#10;IAiikFHsb/0uy1KCsRCyqsrNegsRTJI0jGJrndYWIUwYh4jsy3Z9u92XVRDE681OGpMkeRBG2miE&#10;EMBos9mUZblarc7OzjebLSZ4NpvOZjNCyJs3b969e+esjeM4S3NjnLdWEsyur27Wm21RVFGcEkJ8&#10;NtUaba3BGHoURde3cZJFUbjebK6XN1XlogS0PXjwMH76yWPGISSGBggTp61gnBECAUa+h8Y5iyBG&#10;CGqrIQQOQf+MAwC0Nd51ACHEGBNCCCLWWq2N/ohi9jAh3+HsM2b+SIEAYowYYc45CGAchkZqiqk3&#10;QVBKkyS5urx+9er7MEjSNNfaJEkqlYLQQQgwxQAC46y1furB4GM6Wam7pnHOeBAGGBNrHPAm6jv+&#10;FvJsLuecVpoS6r1yDjgEAcIQIQggFL2QqkfQxknEKdFKiL6ryrKqijyN4zDo2tpZMxwOGCVFud9s&#10;t0EQpklsjNFSCSG0lKLvgYOcMs5ZsdtrawLOwyhqmna/K4wxxumi2LVtPRzm8/ksjgMlu7apIs6m&#10;kxEEtir3m/WmrioAbNf3zrksy7I0EbKFAE0PDgDCnAdBGBtj2rbxLsCAk3yYOeegs+PxuK5rhOBw&#10;OJRKbba30+ksiGPKOaYUYRLHaV13796dHx8eR3G83xfOmdFwvDhaIISElErJoigPDmZRnHRdu1ot&#10;lZJGW0zufG5SyDAKKaVSKb8Z8RcVBCEAFmNICDZ3BdLAi8BeB/7tbz2S8SMdgPr6IvAR/m+ttdZh&#10;DCECGGGMYJpmnvQ2HAy1kqvVCgDkrJFSSikJxghB6yzn3PfZ+pIhf3RDiBBE1hlv2/OnZdM0u932&#10;4OAAAKC11sYCAKI4TtNUatt2PYLAd8n4G6OvN8+yTBlprR2Px0mSeLnYEzKdswA44KDXUsbjidKS&#10;UlaUeyHk48ePura7uroaDgfWOiG6iHMAXVVVQtg0DdFHMP52uxFCIIjCMOy7Ls9z34Lbdd2bN2/2&#10;+32SJD5V5ZxrmwZhfFdHx5i25u66iMBkMtvtdjc3N1dXV74DyavfXij2Q+1+v/ffDWst5xRCqJT0&#10;LQ8AOAgRIWSxWEghr66vMMZZnlvrUbQKQ8wZL4ri+ubm9PQUY7y6XfV9HyeJ18MJIYxQX7nkPwAQ&#10;Qu2sr+uzzkGEeBAgCLUnRgJ3VwYEnM/w35FIPl6D76wozhFMKMFKymq/hw5wyuIoQghBB7SW0Fmt&#10;RBIGw8EgCnkSxYzQsqhms4Pb2/U//uM/aW2U1Fpb4ABGxFkopMaEhmHUCyWVMlr3Qhhr/HhEKEEI&#10;CqGNNuPxxDlX19Xm9nY8GTFG+7ZPklhLdXR0hBEGAGilAxap1v2H//c/brabfDA4Pj589vTp7/70&#10;8z/8g9/72c9//uzJ0yxNNtt1sS+N0RgTglASJ96IxznzFnAhxMHBQRiGZ2cffBDMOYgxwQASSglG&#10;d68SAHzSO88zn3tfLpdFUUyn0ydPHk+nU631ZrNJksSPGVEUXVxcHB0dQQh9gfB3332XJtlPfvKT&#10;09N7PlEPAAjDKM/zsqj3+zKOk0cPny0Wx0mct23PGIcQDQbDzz//nHO+3+/fvXt/eHTMGFutlpwz&#10;AOAPP/xwfn4+Go2yLFuv14SQPM/btt1ut+Px+OjoaDyaSaEAcFJKQgnnDCE8HAzv3T/lnGmpq6qM&#10;oyiKIquVgw5DYt2dswBYiyAE7o4NDQBwzgB3l9aBCECEEMEQ3b0CrAVC9E5bQgiCKEtTBFDXdlZb&#10;IUxbt1XdvHt3Nh6NT46P/5u/+LOHDx4U5V6JPo7Di8uL+XxKKHZIl8V2eXsJkDk6WVAOELIQAmN0&#10;29YOmMEgny8OAh5WVQkdCCiXtVS9xha0+7bdNs22uflwQxxdjBYRCyli08ns6PBoPl8gBDfrzZ//&#10;2Z/1vQAOYgzPPpxhjH2ocrcrCMGYsLZtPvnkRdu188Uiz7PtZtt2rbU2H2QII2Otta6uWmvs+nYL&#10;DewakWfjLB1oaZyDSpjtdrfb7Yt9vZgeHB4e+fPNI/SbpiGEfPbZj4QQ1pgoij58+FDXdZ7nCCFt&#10;TN/3q5tV27Y/+92ftW0LHPCJEk8sj6IIYdT3fd3UjLM0SaVSjJO265qmTvKsFVJqtatKREmcRDxi&#10;xiltpAMuy9JyX1ZVezhftL2w2mCCtVEQQutMGHDvbdbSZnH++OFTZy1juG5qDOnz5598+slnEME4&#10;Cf/wF7//Oz/5fDgc3N5u1usNcEAp2bX1eDyq6hIiqLXu+66q6izLKMXKGsopZNAiZ7GlIUMhVk5Z&#10;aHFAPGVcO62M7vuOMLw4OghCjggwVvWiBQA46DBCwDlg7HAw7Jr622++aev2xfPnpycnTVVNJpOD&#10;g0mWJLODyWw6ybMsDoIw4LPpQRAEYcSjOGKMIgQ5Z0kSh0FQlqUzZjabZVn69uz9zc01xmg8mhql&#10;Li8v97vdcnU7nU5//vPf+/nPf37v9MF4NMkHg9FonGV30RhC2Ifzi6qqOOe+mTlNss9+9Ol0OqWU&#10;7XbbrusxRm3bcs6CIOi6Ns2y4+MjzjkAYL8vfAeBMQZBxBjzRkoPGGua9uLiwijtK76qqjr78OHl&#10;y5fffPPNr7/44vvX3/sIz3q9vry83Gw2URQNhyMpVFEUeZ4XReE1Z4CAlHK1Wu33BWPMaNt23W67&#10;x5hOpweb9Q5BNMiHopc/vH6z2+0QpF3XUxJobYSQfa8wJlVVM8Yn45lvbXAOAgf2u+J2syaYTGYT&#10;Runbt29DHjx7/iyKEqOtsbbrBf6r//Ff/PalAh1CEGGCycfyTz/s+kdiMMjv3783X8zz3Oe3Y8/a&#10;lkIWRdH3PYSQ+Rnk4y+EEHBOaaGNErLvm8YahbGveO0HgwEE4PZ2tdmsKaXT6SRJkq5ri6LoWkEJ&#10;gwARTJXWhNIwingQbNab3W7Xdp2xtu97pQ1AMM0ybayQyhjQNO1+X1xdXXe9IJRpazshetEXVfnj&#10;H/34xYsX//4//Ptf/sPfQwil1ta6P/+Lv/jLv/zXR8fH37/+4a//+q//y9/90ll4//6DKErqpjXG&#10;IIT3u33bddY6a6zWBmEUhmEcRXmeR0HoMRUWOISg76wDDgol1UfuC0RIa620VFoySoKAY4SsNZvN&#10;5uzs3U9/+tPLy8vlcukZGJTSwWBkrfMQGSll07RaGUrJYrEIgkBpL7bjotg1bRMEgXcZQYwhQkma&#10;jiYjgFwY86OTxfPnT9q2FVoqZTChFLMn2s2rAAAgAElEQVS27ZqqaerOOkAZddZhTOI0RRhLqR1A&#10;xlgpJAAgy7PhaOQt6H/0R3/49Plzn/1bLpfFvhyNRvODg6ZpVuvVfD4PeXB9fb3b7aIo4ox5pwQh&#10;ZDKZnJyc+BKztmusNdbaKAohwmVZOOisMb4lr20bjJE2pmmaum7Ksmyqpu96LRUEECJijLUeyqm0&#10;s9Zo8+TJkzDgb978UOx2URKNR0OIQNvUQvacBxDCOE6NMRjRgIfr7fr6+vp2fVu3tXMWIkgIni/m&#10;QZI4AMIwcs6JXiKIV9c3/+k//Wet9MnxURJHAFgE1cHB5JPnT7MkigLOGTXGMEb7zteWsCzLhqMB&#10;Y+zOfEsJgFAI1TRt00ptrVJ6Mpm1XX+zXCKEkzQdjYat6Pf7vef0SCm7rh8MBs8/eZ5lmdJ6s9le&#10;nl/2vUiiGEJUVU2WZV3X39zctn232dYIOYxRXbYIOQBgmiYQACV7jJG11vNm0zQ3xtyuN1KJunYQ&#10;gaPj8Onzh6NpZmxPGaQMattD7CgnGHt8iHXAQt/RiaADBvpSXR/rBcAXhBrrfc6YEEIxdc4ppY21&#10;CGFnrU8PGqOVUqLvvRnEOYcgIYRihPxlOA4j0fZBwL3hk1GaxNk3X3/75RffaqnjOE2TpGkbQgmE&#10;UHhcFgRWG2d9lJd4Kdg5oJXWxlgAeBBEUUww9aAsL2L7VRRwlhJMMYHAIYScA9YahBC5Q+AiZx3B&#10;0DmglAoDFoZBlqd5mu93u6auAER5ngdhBAAglGqjy7Js2i5NkzxLjdFS9hijJEoQQk1bt10DCcry&#10;PI4jSknd1EVRXF3ftl1tjDFGJ0lMCPYKG2d0Pp+PR4MwCsajYRDwuqmXq5uu6wPO8ixFBAkhyqoM&#10;w/BwMbfO5nnmgLu5ud5se0odoyQIggePHhwfHwMHiqLsexFFUV031rq66zbbXV3Vg8FwdnBQ1/Vu&#10;VwAAulYcnZwURXlxscwG8XyxcMBKKYuydM71vbDWGm26tt1uNoSyqqq0UpzRwWiAMJRKaa2jMIQA&#10;MEoRRM4/A+4ur40JwRghBK01HlgDIaD0/2fqvZ4ku/I7v+PPuT59ZZku0w00gAEwIDmGZofBISWF&#10;TOy+SIoNPUv6+1Zv4mofFLuzZJBDzmA4A2BgG23Kps+8/ng9nOqhIvqhHjqjsjLvvednvt/vhyD0&#10;durqfSi/goMXgiAn/tduByOCCYpEZI3GCEPgjVbG2rpuDvud0TpJMxHFxhkEIYTIecc4D68NOVgI&#10;IkKItcY567wviiLMWIF3UvZNXR/NZoPBoK4rZZSxmlA2Go2KPBsNB0VRBD9waCnDoW6tpYQwQqdH&#10;M855AJsH4XSAskRRorWJ4wQh9PDwUDeVceb29tZ7hwnZ73feOwC9NrptKgAAxmg4LOI46vs+OOjS&#10;JI2ieDqdzudz2feUUmNs3/chVz/I0oIwO6gQIUJKKW10sA49SrEQ8h5SSp88eRLQR4FL9zgGMiZN&#10;HwW9ASp2OBwwRsFZwDmPooRSVte19344HPZ9r7TBmHDBIYR9L621zjgIoEjiLMviOK6auizLuu6A&#10;d1ma9m2722wfwWzORyIilHjvgfPaGkpp8HFSzrx3LqR/gLDRfAtUQdCHCHrv4eO6D0IABedaKUIw&#10;wURJ1XWtVoozVgwKD6xWsmuqstxOJ8PJeEQJ5owD57br7fH8eLlY/tf/8inwmhJKKAtxm4xxqVTb&#10;dXEcY4KVkh5656xUndKSRYILXrcNo6zv+zCMCEzd0WgshGjqJkkSSujx8Yk1jnNBCR0Ww1/+8lc3&#10;t3dPnz390U/+5Mc/+tEHH/4gTfOwdqaYWmPv7u6rsjHGcMowxsYa66wHzjoHIFBWQ4yOjudNVVVV&#10;lcRxksThVgHAR3GEUEh9elwwRFE0Gg3DfCqOY4TQer2uqvrZs3eePXvn9vZuvz9gTJSS77777u3t&#10;Lcb45OREa3179zCZTJ89fYYQurm5+eabb9br7Wq13u/K5WJ1e3tPKb24uDw/vxyOxnGceA8455Pp&#10;EWN8MpkCAH/9609vb2/nxycIoRCZgxCuqopSdnl5GWhbRVFwzjlnIe8HISR7pbWOYgEAwAhxxpSU&#10;CIE8S6eTSRzHy9VCKzkajTijWZICbymGCDgEHmnPwDvrbcBhBAABfBuOhSAmGEEEgfeEUCGENqpr&#10;W2vNdDxFGCOIvAfOgDjOkyitq3a7219cnD9/93lRZPd394Mi44JyTtq+TFNR1vvdfn0oV8p0hAHK&#10;kYUWIogpwRhRRkUkuBAQg67rOOVnx6eT0ZgAnEZJkWTQeS8dBqgrm0FajAZj4GDbtvvN1lhLCN7t&#10;tje3b549fQoRfPX990rJ27tbQpj3YDQaA48wwZPR9Gg2S9KMYPLdNy+yNKubhjNelTXCJEmz5cOq&#10;PJR5VkyGY0ZCixXf3y62m/3dzQOChLOYUjEaTp3zD3cL59zR0RFC6P5+sd3uRqNxmmZ1XW+327Zp&#10;hsPhfr/fbDZ5Pjg6mnd9F8YH+/3+L3/2s7u7u0BmCVbMsMmnjCZJEidRURRKqidPnkwmY4SxsjrO&#10;EojQoS498FESe+8hAQA4SGDbtQih4XD65vquKmsRi6quMEGYBB8TLg8lI7QoBl99+fVms714erne&#10;LCmlq/Xmk09+9KMf/ySIvZ+/9y7E6B/+8R+ur28Pdd20XVNXnLE0TwajQhkNIYyixBgbpUmUxBBj&#10;Y7SxOsliRLAnQKTCQucRwIw46I01yurgqK+ailIyn89CQLfRuu+6kHmBAEIQYAgwBMfz2e9+99uL&#10;01ME0en8GDq3fHiII4EhbA7lbrWJObPG7jZb3XVNVVltjDG97BFCeZ6PhyPvvaBsPp9PJhOPYDAH&#10;7fY71Wvn/ctXr+Ik+cEPPvzpT396eXmV53nTdtqYpmlWq9VitSKUpVnOBbfWhdHYYrFo2/b6+no4&#10;GD179rQoinfffefDDz8cDgf7/b6XXZqmAPgkio/nx5xx7/x2s12v1kZpLZXsFPSwqdu6qr3zeZrP&#10;JlPO2KFqlDYeAEKp915K2ffq1avXh7IsigGEiBAaZ9lmu7u7f2CCT8dTxtjd3R0hxHlX17XRZpAP&#10;4jR2zhGCm6bRxnZdf3x88m/+zV947+9u72+ub7u2l71q6rbvFQBQiNh70HW9VjbPijTNAIDOefQW&#10;YUgIMcZI1fdd13X9+ZPzOE4Wy0Xfdsfz4/OL87Zr66bG/+v/+LM/uLCc9TZAacBjxauNUUqF/UNA&#10;jBJC/5DiG15ltFZKCSFExDFEYW0bNGNK9YQgAB4nZFZrjHEURSJijLK2bZbLB8bYycnxaDRCCO73&#10;+67td9s9ACDwGEPZMRqNjo6Ovvnmm88+/2K1WTdVXbVNXVZV2zgIB6Mxj9Je6eV69/r6drc7hKid&#10;oiiAA5vtuiwPZ2dnP/+rv7pfLv7u734BIaqb5vLq6f/+f/yfP//5Xy8Wi//4n/7T//Uf/sN3390d&#10;Kj8aJtPpfL3erNcbjIlSqixLRHA4VCilSZpMp1NGqbV2cf8QCqw8z60xUqk4STBCUqlQLSGEgpMq&#10;3D/eeWutkhJAhxBCGJyfXwSflfc+pJgaY733Wuu27ULH6L2fTKbnTy72+92hrBDCAdYaxVFR5Iwx&#10;7SzwQBtFKNnvNw8Pd4Thi4snIhZd6AYBhgB5B7W2FDPOefhzmrbte2mM61rZdVIpXZV1UzdPLs6L&#10;otjt95eXl1dXV2VZ/vZ3n4UWlzE2HIzatk2TZL1e50U+Go3Gw9F8Pj86OiKECC7Oz8+Di2AymYSs&#10;9oD9RAhhjJIkxhSFlOmmaZqu8f4xNrZXsqqquq77vrfahCQkCEmQoEAAA1SHELJZH8aTwdnp2YsX&#10;3xKM0iylBEME8jQVEX9ydh5FyatXr3e7XWing9BiPBnHaayU7mUPITx7cooYgwgKLowxlLA4TpaL&#10;5a9//avycNhtdoftHnn/ztOriNPxqEjimFM6Hg3TNDbGWKMxxhCCJEmyPM2yLEtzCGFZVZvNru97&#10;Qrl1gPN4tz0AhJiI+l62Xe+ce/7Be8FNMR6PpZRSSgjReDo5PT0DwIe8E2sMpTTPMkpp23aXl5cQ&#10;ou9fLQEwhCCMsZTGO5BmcZ7nH7z3bhJH1uk4TqJIBCsIRGi32zvg3nv+fDSO5sfD88vj+ckIY+uR&#10;SXMuYuqBJgxbZx30GENEQhTLY7GJMAYgLF0fy9AQ7WVdaAYQxjg0wMbYR3Sj9wBCSmlogIMqJGyP&#10;3x4V0HuPIOKMqb6PeATCzQJJGqX/8i+/u7velPu9tf7y4mnf9whBhGHQUtq3dwRCGKLQMsHHBtv5&#10;gFKjNDydMMZESamNDnO9oG2hlIW9QcAbhwIylN7BA0IJBAh44IPH6ez0ZDabeefbtrLWMUqtd6rv&#10;m6a11qZZLoRglLZte39313UdhjjUfxhjbQzGqG2bwaDo+l7KfjweRZEYDIqjo+nRfAYhHA4HJyfH&#10;BJOiyI1WEMLj+TzsEwJmFmPS931dVkr2aZpleRrS9CihZXl4eLjvOoAJGOQJAB4T8u233zpjb25u&#10;+r6/vHwGAHr58nVVtd7DrpVH85P9vpzOZt+/fLnZ7gWPX7169fDwYCwYDPOTk2MIUJ5nD4uFMYZz&#10;8fDw4JyP47goikFRzI/nEMLDfqekHBT5aDy21nR9B4BnjBKCKaVJkkQRd852nRRRFAyK4G02eJBP&#10;G2ND4xGmfmEV7L03WhFCQh8UrpkwZ6GUGWspoSjo8J3rpQyBT0pL2UuMSJJmEIS+LuGch+FdeOqG&#10;FHoAAEQoNKsIIe8cY0xKiTEuBoPtdosAtM71be+BD/6dQEUKQUEhwjpIXQJ2MthZw5s/HA5SSs55&#10;nhdRFAVLbYDKLhYLQimEYL1ZEYooxd7bKOKEIOghxlgIPpvNGKN5np+dnc3n80BzDXGm+92ubVul&#10;dEAZhTjT4H4nhAQLKERIStkHOg6lofsFAFgHtNbj8RgAEGCMYckTWpHw4Yd5f9B81XUVWilKaRwn&#10;g8EgpGcHFrHSar1ea2MDTtM7iAAyxoQk9tVmTQgZDod934aoaoRgCDzHGCupvPec8bCts8YEulKY&#10;rgEIIAAeehCkBGFlDyCA4A8Ytj9EchKIEACMUk45BN5bxzAllBhr8kDjFbw87LfLBfDu5Hg+Hg8h&#10;cAjB7WZ3enriLfj0N7+yynHBKaYAIe8CBYOVVaWtCT2w1gohgAmuuxYAkKYJgthq64HXWhdF0ff9&#10;3d1dUeRJklpjCSGDfJDEKfA+WHLLqvnbv/1/Pvzoo7/5b/7m6ukzbbQxpms6yihG+Isvvvr1r3/9&#10;cL9gVBCIpFQBBBrHMcT4UJaIIIxxHMdJkhilnXNxkOJbhxBijGV53rYtRCgoJoIKz3uXpmlohpVS&#10;QZZ1d3fHGPv5z38uhNhsNmV58N4HKWMURa9evXr+/L3j4+O2ad+8eUMI4ZwLEUVRVJW1tZ4x9kd/&#10;9Md/+tM/51xo7fI8v7+/77ouSbPFYhHezIsXLwghP/jwo8Fg8IdacTabXVxcDgaDYD4HADDGoki8&#10;fUpE283u008/LavD1dWVMeZwKBmjXLCua4fDUVEUAPjl4iHLskhwIUTCWcQZAt5qZZS0ziAEKCHO&#10;mIAGBjBcEdaZxyRp4D30AECIMYEAWWP6Xu73u9ubu75Vw3xMMVfKRjSO4mQymTx75xmj1Fpd12Wa&#10;RUkSLVd3h3IzmRYQu6bbS9NQBiB22kgLrHFGG22sAtBD6KTsy7JEEIookm13f327WixV1ydR/GR+&#10;9pt//k1bdtvNXve6Luv9/uCNTZLk6vL87MnZBx+8/957z0eDYZIk//Fv/++vv/7aGB+JhBIWiXi5&#10;XC8WC4TI0dERoWyxXBwO+91uPxmPkzRdrVab9ZZgmuUDbwD0EAB8dvbk6eWzd995T0qz25ay1/P5&#10;6dHRcd8pKVWWFQSizz//fDgcDofDum4ghKG2Dy3Ebrvtui5Er5+cnAohyqpECI0Go8Ph8P577794&#10;8eL1q9dJkozHYwihECIfFGmaUEohgkIIyhhllDH6/IPnx6cnq+12sVoyLk7OzignEAEHnNQ9oSH0&#10;B0UiXa3X6/VmMB4zzsbTCWW4rCoIQVZkSkqjzfz4eLVZdX19fnXx6tWrn/70L07Pzn/z6b98//IV&#10;j8T+sPvHX/7ji++/T9N0Optpbfa7nXWmrPe7/Y4QcjgctDa78vDOO++kaSql3Jf7TnaQwlb1iKLJ&#10;ycxj54CTThlntbfWOuttL/u+b0XEJpNxFAkAvZKy7TpCaBDhQwicNZQiztnL777/wfsf/vVf/tXR&#10;aEwRKff719+/POz3VqnNej0cjozSX37+hTWmbdumbauybNu2l/Kw26/Xa+SBEAIA0Cl5d3e33m7e&#10;XF+/en1NKe27fr/fn5+ff/TRx0VRbDbb6+vr33/51T/90z+9ePGiLMsvfv/73/zmN1rrd999t66a&#10;p0+fJkkSZIbb7XYwGBzN5lEUj8fjk5PTi4uL8XjS1I2SWmvlvb+4uAAAvnz5arPZhEdEeajfHqDw&#10;6dOnEMLvv/++LMvXr6/LqgoCLkppiNyLohgAUNXVw8NDVVXGmO++f/HmzZvlcrlcLvfb/XA43G63&#10;WmuEIAAgnDWMM86590DKvpcycFUpZRcXlz/4wQdxHC+XS+99HKfB8YMxxoiGXQUA4OzsyeFwOBwq&#10;ACBjPEnSKBKEUEoopQwAv1ws9vs9Aujo+Oibr7/ZbrZXV1dXV1f4f/7v/wJCiBEFAIa5ckA7hmKF&#10;YhIJUQwGg8HAGBOArghBRmnIIYQA0LDVhDAWESHEOaOU7LrWGk0wdk4hBClGzhqtlQcOIuC9k30v&#10;pVRGEUq6tn14eOh7GUQ11ro4TtI0Cz9b77mINtvdb3/32XqzVlpBhBzwlLF8UIzGUwvhZrd/fX2z&#10;3e66vncWjkaT09NTqcxyuXz1+i5Jo3//v/17ANynn/66aWtM0Ecf//Df/rt/R5n4L7/4xa8//c0X&#10;X3798LDBGMQJmc9PwoCTEFoUg8PhsF6vQyZ2qE64EIRQ2ffWWtkFhEAo32GSJEZrhHF4OSYUIoww&#10;dM7JrnXWpmmSJLEQDGMIIfTeLldLSsl2t3n9+lUcJ845pSRjNKQ7Nl1nrEuznAsmlby7u9/vy0cf&#10;muwwQX3f78p93/fL1bJq6s12/ebmVV6k7/3g+ZOzs121xxhpa/peQ4T6Xh0OVS+V0ma/r3qpMGFc&#10;CGO90kZqXVUNBIhQGiqttu+aprm7u3vz5k1VVhghZXSWZfOj44BwsNZGSZRlWUA1JElSFAUlNOwQ&#10;wqqBUhp0j1LJpmm8t4RgHvHD4WCckb103gkhuOCUkiBloghTQghhGGNCmFa2azqjDUbEOWuMcc4C&#10;b0bjEfAeQHd8dNTL/ng+Hw4HgjFjbNv2i8Xi9vYuiqIkSafTaZqng8FARKJXvTEmSROMUZKmRTGI&#10;ophg3LVdFCWM8pvrm1/96leb9c5o1Xft/d2ec3dxfnp3e73bbaRsjTZRJPq+p4TEcRzgQ1qbru33&#10;+7JpWkQIZ8IaW9WNMm5/KMuqZoyLKO773lo3mUyMNavVChGcF3kvJaH07Mn5+fm5976s6t1uX9cN&#10;JoQLMZlMozhZLjezo3kUp9vtQgiRpGnoNwlGhGJOyLvvPoPQV9XBew8h2O32SikAUVkeyqo8Pp4z&#10;wSB2IsZpHnmgtOspQ1FMMIHaauctxBBjhAmG0HvoAAzfRjDjeQCAh8ADHzoBAIOcGISoXOOsVtpD&#10;YK3zAIQMV2tN4N9ACCHA3oMAQ4IOEkIJxhgi5AHyHgJojCOYCR5/+duvIAB9qw/bMs8Ho9Gw7Tpt&#10;NGHUOeN8oOxghLB/jJ37w7oLW+e1NkFAEboXZ4yxFkFEKXXeukd1qHusud9K5ZwHwINAdLJeOw8A&#10;cNYZ5yyhZDydzKaT4bCQSm53Ww88hKhqagfAbrtXSvVKGqVDq5DGMcaIUsI5Y4JRSjrZJWnStq0x&#10;ejqfI4yC5wdiFNzIzjkheCR437XGmPFoJFWnZC9EJEQwmKA4jpyz4+lkOp1kWWaUqqvqUB3iJM4T&#10;WleSc9S23Wa9JRgdHR0bY4tioKT53Rdf3N2vCcGM8XwwIIxpY1kkPIAP9/d5PqibzhhdDPNiUEgl&#10;D2V59uT8zZvXq9VKyr5tG++91irL0rKsCEYIo7aqdnsJvBRcQOCLQV4UueDMewe8i+Mo5Nh3Xc0Y&#10;QwgSjBCClBJKHi8DBEEUiSSOMIIYkRAGa7RxxhLCAvwdIvzY+HjnrI0iQTFxzhLKkiRhnHMumqZ1&#10;3ndddygPUiljtXE26PWNtZGIEMJd24YRTNj2t00TxnAh61hrORgUg8GwrmvOGSa4rquyPFTloa4a&#10;qaSUGiFMCNXaGGMxJkJEs9kRpcwZ553vOokghhBlaT4ajeMoybI01ARN0zw83G23ewQ9ozRJkyxL&#10;QzQ6Y+ToaDafHc3nx2dnp0+fPp3O51lRlHX5/cuXi4eHEHffdZ2IEut833VBPxymBqF/CGvnoNEI&#10;9yljjHL2BwTXYDAqy7KqquVyyTkXQoQ3BjzEmHjnhYgEF3XdaKUpo967PM+9f7ytoijSyiilnXUB&#10;5n13t+76Ns/zYMInjEGMQoI0gCCkgnHOoyiSUh4fHeVZHsJmKMZKa8YYwZhQ6pyjjIUlcAgA949i&#10;DvC2AQYAAB/y85wHHmAAIQAIQIIwBPBRJOyBdxYCOBlN0kB4KnLoHASu75uubWazycX5E8EZBOCw&#10;K2dHMwzJt99+bbQO9wjwgFEmlSKUamO6vocQZnmmjVLWEIoBBH0vCWPT6VQrTTC21hWDIoqi1XI1&#10;yLOrq0ulVN/LyXgqRAQcMNrWTfvdixfj6dF7H76fpEnfd7v9znofRbE25uX3L7/68uvlwzJNMkY5&#10;AnA6nv7Zn/7Zn//Fnz9999lwOJBKhjhDAFzXtW1d13XVd33btlora42UvVQSYxJGQuGobdt2v9+F&#10;mUi4Bsbj8eXlZV3Xb9682Ww2o9Ho+fPnAMDlcvXxxz+sqpoQOhqN+77/+uuvN9utsbbrZFlWWZoy&#10;xrIsT9Ps+fP3Pv7oE0yZUjZNs7pu/umXvxqPJhdXlwCAk5MTjPFkMjk5OZlMZ8vl8s2bN4fD4fj4&#10;JCSKR1G03+9fvnwZwCTj8ShspZRSjPKyLL9/8WJ+ND85Pm7qupc9QhBDSDDOsvR4fmSUrKsKQpSn&#10;KQIm5jRN4zxP0yThlHhrjTbWWWeteww/BCFHjRGKISQIcsIQRAEDE/GYYAqc19IcdpW1XvV28bDi&#10;VLz//vv5sIgEQxBA4PI8iyKBia+b/es330HkAJJpwaOEadO2fSVi2lvpgHfAeW+U1r3seyWVltZo&#10;a0zfdt77hEfeOQLBZDRZP2zTKG3qptqXEEDowHq5adr6yZMzgnEUx0qpm7ubOEn6vsuL4TtP38vS&#10;YrlYvXr56uF+YY011ltrvfXQg1gkVdM46yhmp6dnUprd5pClGfRwPBqnSaZ6s9scnpxdrFe7pm61&#10;doxG7zx7LkT86uU1xqRvO2Ms50JrE/IO1qstBMg7gDHhIhoMR0mcKKUxxtfX123f9n3fd/1yuTw9&#10;OeGcd20XBCMQQkyJ99456yEISk9IyHa/X21Xi81yOpv9yY//hDC6OxykklKpNE+t173se9kCBI02&#10;AGCIKIKobpvzy/N3331XJKJXXVVXbd8gDKVRSRYhAiwys6PpBx98tNnsfvfZ51988eVuuy0PB4zR&#10;6enJaDxSSh2fnH788Q/TPLPOVk3Zt03TtEqZ2/uH3/3uMwhgnCRRFA2GBcAIUWShycdFPs435aY3&#10;PSDQAg+QBwA6b6XsAYKj0XA4GiAIrTN910kpGSMABkEcwBA46wQX3rj76/vDprx+dROL+P13nj+9&#10;uATO12U9Hk/mR/PrV282m7WzNoo4IkgpCSDwztV1I6WM4pgwulpvr69vbm/vbm/vmrabTCbOOkLw&#10;xx99/Kd/+qdpnt/e3d3e3l1f3zZNt1gs31zfrNab8lBBgACAh335+uZ6PJ08Ob84Pj0tsnw8niCE&#10;Pvvss1/84he97DDGh0N5e3t3c3MDPUQQDgaj09OTzXq3XKySOE3TzHsQxynGxBjLefTjH//kyZPz&#10;1WotpYpEQigDAHZdb60L6G+AYNM2lLCu7UQcJ2n65s313e2dUjqOE4yQ9/7o6Gi5XEqptDZaK631&#10;aDJJ00RrjRA22kwn09OT07Zrr6+vpdar9Xq3PyRphjFV2sRx6j2wziOMrXOHsoSQSKUppVpZDLAH&#10;MEkTzoW1lnPBhUCYiEikSZLG6Vdff73ZbLa73bfffYv/p5//SRixw7dRnAAC9AgtlGF8iDAObGut&#10;Nec8DIeC/S/kWHjvIQBd10jZM8aCmlcpZYwiFAHgjVJ1XdV1Y61BCBFCGKVRFHnvyrJs6ioUsMYY&#10;QghjLKSoAwCU0X3f73a7siwnk8np6SlhNMsyHokoiZMkZ3HSNG1Z1Zvt3jkgopRRNjs62iy3i8Vi&#10;s1pB5P7mb/76k08++vyzz27vbvI8jeNoNBxJqf/hH375//7n/7xar8fjCYRQKnU0P7m4uHAWVlW1&#10;35dlWcZJUpalcZYxdnJycnl5yULsJ8bOOYKw915wbq2FAPR9H4s4iRPOBXyrBHfeWmtDaUspxQRS&#10;QsKHba12zllr9vudUvqdd58F4kXbtiFr2gMfhqlSqt1u23VdluVRFLdtuz8cGGOt7LTRPBKYYEKQ&#10;MaoYF3/2Fz89vzg33mx3WwiR1kbwOEmy9XL78uXr5WqleoMQUsqEzsFohzGlhFtrCaLj8TgExO2C&#10;QLdtrbV5XmCM5yfHV1dXCGEhhOB8PB6v1iuEkLM2oDWllN65oNMLB7Axpq7rrusgQlHEGafOWQDh&#10;drsx1mKCuIiiSDBGEcJBmUxwcIshCJG1JuQwURrEs4gxIoTI0pRzlmfp+fmTq4uL+fFcKxnHycP9&#10;/Xa7CUFujPEsyyBAxjuEYJKlQmm+fScAACAASURBVHCIcBA6WuvGkzHlPH7k1/nBYFjkA9nLr37/&#10;JXQgiQXwjhE7LFIAfFNXk8kwS9OmrhBCSilnTdAFB6KpUsoY+xZz1T8CFbjYbLaEcIipMZYydnJy&#10;enZxfnt7U9f10fxIKQUAGA7HpydPhIh2h93Dw0PXdSEEcjQanRwfOwu22+1oNEqSdL/fS6Uxxm3b&#10;GWMoIVywWIinzy77vq3r2oOgJGm993Gc7Ha7b19sCJFcMKWaooggMr1qrNNxTDDFADttDaYEE4wI&#10;Agg4b713EHmEoDXWOe9BaHRR+EKNMZhQ8kj2AgRTY4zqlfM+eD7DxsZ5Gy4DCCHwj4W7tRYBSCnF&#10;CCEAKUIOOIwI8HCQDrQ0n//L76EnnMVa2vJQEcams+mh3COEPPAQAYh80AA+Cm0B8M4bowmhCKNA&#10;fA2uY0pxEicIwvBuQjseKnuEMHp87oG3UluEMSIUGauds8pojBBEvm0bpeVkPJrNpqPx2FrddI3W&#10;ShvdtW2W50/OzpMkyYp8Mp4wxpSUzrmu64wxs/nRbDYTQlRVtV6vMGN933dd/+gQgYhz1rd90Bsj&#10;hDabzfWb11opa81hv324v8+LAaVMCIEgvL29lV3Xdv3+sO+69vXr103XPHv2dH50VFXrJEmKIhOc&#10;jccThCBCGEFCCNHGGqNns5lUSmo9mk6lkouHJWOU8/ju/h54EMVJFIndbq+NybJUa922Td/3ZVmO&#10;x2OtTV3X4/E49MOcEcYYRoZRyjnTShKCgXeD4WA+PYIY1Ieql10cR+PxOGzdw3USFokIhbuYjUaj&#10;4XAY1jZhwGyMEZwLzgnGCOOQ6R2OJwA85wIj7AGAAFrnIi4mswmEME5SAGBZNVXdSNlLqcIk2xgT&#10;kpNl34fTynsftltJEj9eigg5F9ZuiTWGCxEJYbUJEh7vnTbWe4cQ9t4ihONYUMr6vl0sls6ZPC8Q&#10;Ard390r31rq6KeumatoaQljXpdZms1mtVqv5fPbkyRNjTDHIr64u5/P52dnp8ckRQthpByEqy8Pd&#10;3d1ytVoul3d3t1VVAe+jKKKEhJm61nq33e52u7DlCydvGLhQSqWUhFLG2KP4E8IgkA55ZN774LoU&#10;QrRtW1VVHMfAg4DGSZIkNOrOOeCBNsZ7Z60Lwu8whmeMtW3LGEMYHQ5b65wQ3DmHAsa564LgljIW&#10;vuiiKGazWVEUJ8fHxpjVapUkCQTAGsM4xxhzIQAAnDJMCATAO48Q9OhthC/wLnS2AGCIrHfee/zW&#10;10kRIhgzTKAHVhlBGYFY9V3EBfRwt93GsVB9Nx4NnNFNVaZR9N777yVxqpXe7w8nx2ej4dga9/77&#10;H1xeXI2G44eHpbNOax2GJMZYZSQlJC9ya0yvpBDCGN31PcEkTdKu7ZSWTVPnebHZrATnV1dX681a&#10;Snk8PxZChLJYKaWde/bOs3wwdNA1bdvWTdv2WZJ+8fuvfvXLX1WHGkOciBRYTxDBAHNKl+vVYrnY&#10;LFeHsmSYBPgHAEBLhRBilIdROwDAWmusDfSfYCII+nyMUcgzC2SvQKcPWKPAvvbePzw8cM6fPn0a&#10;cltCJPt+v99ut9ba8lD1ff/Os2ffffv94VCdnJx+8sM/Ho0m+32JMR0Mhnd3d13bf/TRR8VgcH9/&#10;3zRNnucBN300P16tVv/8z/98c3Pz8cc/1Frf3NyGXVY40aIo+gOUO47jJE5vbm7K8vDJJ58Mh4Om&#10;aeIkfhtDYzlneV5Mx5OyOiilIPDjQS4YRhhRgiMRxQHFE0cQPJq0vfcuuGCdddZwRrVSgcNnjAMe&#10;IoBDhCOl3GqvlXHWjyfTq/NL5x2P+Gq1TJIkaKqzPJlOR8b2dw9vtGvrZm+8pMxzgY3rjdfKOw88&#10;QhAg7501VhlrvPO9lFor7zyllBHGKE3iiLNoOjx6/vT5xfllHKdGWa3MerNZrzeDwaAoBsa59Xrz&#10;29/+TkqJII7jREvbd7ptO++BtbYsq7qpldIAQCHEn/3Zn19dXB72+yiOvIdJnOTZACFSl03f6aqs&#10;qrLR2kZRwmh0evrk2dN3nQNN3XsH1ust8pARttmunXOnp6dlWe52uyROw/hSa73ZbAgh08kkKE32&#10;+/2hPBBCCCaEEK30fr/v2rYsyzCG00avVqvlehmsYQ4C6+1oOp5Mx23f3t7dYoqOT8+G48GX33yt&#10;jIrSSFudpJEH3vmg7cLD0Wi5XPRaXl5ezp8cF4OcC1bVpTaaMuqAafsuyrgFJkljRsVnv/v9crVM&#10;03Q0Gvddu99vFouHN9fXRtvNdr/ZbIqiODk5dl57ADbrzenpGcJ4v99XTZ0kiXPWATcYD6WRiMOj&#10;0yPp+5c3LzvdJVnioLHOWmCsNU3XUEqOjo6yLLU2KIOlUiqgfQhGGELgIYIo5jFy6Le/+ny72pfb&#10;crPeGmPX682wGH78w4+vnj511r2+vlZaEgKjmBtvO6nSLJvOppPp9OzJ2XK1erh/KMuKMvb+Bx9c&#10;PXt6ev4k7CPff++99997nzF2e3f3xedfPjwst9utlEobs1gsAtFzOBw657fbLURos9nUdc05n04m&#10;QRZkjNnt9svlar87KCXruj4cSmtcUzd5UfzxH/3x4XAI5wXnEaUsNINBdscYC2bM3fYQRVHTtqGh&#10;C1GR1lrrrDGm7yXnHECIMQ6JAwCAOI6dtWVZBk1o0FUZo7uus94xxosiPz09VUpNJpP3339/UAy+&#10;/e67rm+VUhhRjAmEkPMoTVNCKPrXSBdXVVWe54JFBFEp1Wq90sqE/2Otq6qSEKy1OZ4fccFffP9i&#10;u902bZvlOf63P/+pdyBsdUJBEBaAQbYUqgTrXXighxEyeku7Dspe2XZNVS+XDyGGhFHsnG2auuta&#10;azVByFktZd80tVKKEBQJzhklFAeAbZqm49E4TbMQmeM95FyIODbWgUddkNvu9lEUz47mEGGRJINi&#10;qJ3zAHoEF+t103beIwBhHCWM8KZumqY1SnngpuPxz372F//df/vXr1+9vLu/juMwiUb394svv/r6&#10;YbE4lI1UinExO5qfPXmSF4OqqspDvd1um7av67ppOq0N46IoBoTgvu8Dj05JhRHmEdf2cW3uvW/a&#10;llLKBeeCm7cCv1CNBW8bZVhrCbyXqi8Ph/1hdzSdQuCdd0+fXv7kJz8pisIY7byNkjhO4ixL8zxT&#10;SgLwCKNK0wxj3Ku+bZuiyI01gaKMEIAEZoPk408+Oj45arr6UB0YZ9Y5iBDn0eFQf/HFV3d3D20n&#10;nQM2+OEAsDbs95BUqqzKJM0QwdqYum3atqWUIoyDQy9JEoKxs5YzPhoOg7btfnHfdZ1WKqApOecQ&#10;wNAM7/f77W5dN5UHLs2S0WiYpqlDQGqFCS7LQ9u1lAZ4gxGCQwjx47IIQQRDDRwJLgTlnDirm7pU&#10;ssMIYgyfP3/28Q9/cDw/Gg6L25vr1Wq12++KwQATXNUNJSzLcuARghhgBCEcjcZZnhGC0zxDGDVt&#10;HdI103wwLIYEEW8dwQRB1Hf93//935WHg9Fa9rLIksl4sHi4S2Ke51kkRNe2bdsyThmhzjnvnVLK&#10;OaC18RBxIQhh1npCWTEaI0Sbtq/bbr2uGCPvvf+D09PT7X53c3OtjA6emaIYpmmKEdntdi9fvarr&#10;hnNRDIanJ2cYEYRJWdX7wwFhrJRu2jZkaT4KATo1yNIsS6ez8Wq1kLLHBFHKQkk0HA2TJBaxzfJY&#10;CEYoOjoeemik7liET07mHlkPAGUEYYQJwhj5QFEEDkAAEfr/N8AAAudcGGwwxsNiP4iKnXNS6dDM&#10;vJUoIwiRklopjRHBCDlrsUfQwwAihxAGMzyGkCACARlk44f79Veff+sMopinSdF07Xa3m04nmGIP&#10;vIeeUgR8eGJ5B/7gdgTWufCbw87EGG2t8d7zIOgi1Hkf0C8AhDQviDGGAXMMfGjvIYJN2yAMKSXO&#10;Wm1VaI8RBE3bQOwHg8FgmFvnjFZBJIkJnR8fA+AwRlmSxXHMOEuyVEqDCRU86jt5KKuqqqVR0+ks&#10;TTMeifFkorTabLeHQ7nbl72U2/X2/v5h8XDf1p3gVAgOERBR9PvPvy2yZHY0tdYslg9d1wIICUZR&#10;EgEPYiGOj44opX3fOufSNCmKIs9za11dN2/eXFNKp0dHaZpiwgCAxSBfLJdC8IflIk0TiPD1m9so&#10;iaVW681GG00Z00o2TRPii6wxs9nMGq2VHAyKQZHneTYaDafjCWeUEjwejyDwdd30XaeUxBAKwQXn&#10;SRIxSmTfC84oweGf4IwzigBkhHhrI84FE9ADSnASR5xxwXksIkwwAABAaIxx1nHGGGXGWOct5Swv&#10;coywVD0AAEM8HI76XlrrkjSJkyQMhgOejXOhjdbWeO8ZZwB45ywAHiIY2sgsSyaTcd/3m83Ge2et&#10;Ad4xTimhBCHCaFg+Iwi01k1TGWPiWGCM27ZeLpeMPcp9725v99vSO61lX7dtliVRJA7lnmA8Pz56&#10;9913Pvzow+OT46dPr45mMwjAarO8vbvZ7Xbfffvi269fLhYPvdJdL0P0FEJ4Op0BF/TamFDGWYjo&#10;80opqXWSpiKKrHPeuaIoIMbBuco5N9ZIKT0EYZRsjPEeRlHk32KEwmMZAJDECXh7G3oP+15SyrIs&#10;jSLhnA8wNiV127R5nltrIcQQorIq67oWkcjzHGOCENrudyG5FBMSRl3l/vD9i+/7rnPWtnW1Wi6D&#10;txM4TxkLdyxnDCJICAkzLBQ4rwAA7zx8zPYFMAhXoXcOeoAhIoAgiDDCGBHgAMFYUOatxRASiK22&#10;i8XDbrvJ4jgWIo2Tru82m7Xg4tmzy9l0yihd3C/Go3EaZ6vF+uT4dJAP+059+9W3xrogOgg1ldJa&#10;aTWejAnBSvaEMoyx6nVV18NBwSjx3jZ1laWZlN1wOHjy5Oz65pox9uTsJDgClFGIoMlkaqH30Gtl&#10;jTVN2zdViyD+6vdf31zfx3GWx7lRxlvPGYc+oIa7tm20VJxzRuhjGpj1hFDGOKHUea+Uts7hwC2T&#10;fXBxhzaYMTafz733Xddzzr13YeG/WCzeKhXZp59+OptNx+Px/f19cHje3NwEtaE1/u72vuukc34w&#10;HD0sHi4urn7y0z8TkSirKknSoDCcH53Mjk/mJye73f4Xv/iv19c3P/rRj0P8CoQQeL9YLLq2ff+9&#10;D4o8DyDf4/ncGosR7ru+qeu+662x1pg8L46Ojk5PT4bDIQC+ruu2bQjGjFHnrPNOSnl2epLEqexV&#10;edhxhj1wwZ4QiVgIQSihlBSDIsuzJI44p5QQDCFwzliFETRGW20BABggCJC3zhlPMIEIcSaSJJtO&#10;Zn/5s5998vEnr1+9GgwHGIHNej0aDhilWnUnT+ar9f31zSsRYcpA1ewO1SZJqYi5dhoSYr1XUknV&#10;W6s99P5RDgsgwRDAwAGCACJKrbHQk8XD6uXr14dDVR6qpu2k1EobxqMoiQPm8O7u3jkvO8WZUL3d&#10;rjaHqkySJCSVzKazNEmctRD4r778crff/vhHP6nK8puvv7HGXF5cQQTL3Z4Sul6uV4sVo+z87Hyz&#10;2rR1V2TFfHYcQjTaptvvd0WeTyez1XJtjaOUBcto0zQhiSBMKnspPQBJmp6eneV51rYtJfTs7CxN&#10;EmMMfhyTURDS/yC0zkopAYaEkEY2R8ez84vz49N527Wb/SYfFFEaLZeLst73si+rA2XEAQe8c953&#10;fZflxXa7GU/HxydzwgmlNEoiSLDUfXk4SC098JRjZZX1nkC62+699UYrwUQUxWmaOOuiOB4NR0fz&#10;4ydnF5PZZDKdRAkHEHZdb7U9lBUAAEDAObfeNX1bVrvbhxtP3Ox00qp6c1g5aBx2NGZS9UGzUzcV&#10;ZWR2NGWMAuC1Vlr3xuhgxMIEA4gYZYJFVkFg8ZeffZXGhdWOEb7fl999//KbFy++fvHt69vbzW5T&#10;tQ2gsNOtx5AKlg2L4WSEOVmvNzd3N8vFMk7iq6tnZ2dnx8fHjLMkyThjlxeX5+cXh7Le7fd11V5f&#10;Xy9Wq7IqoygWIrq/f6ja9uLq6urpU+fgoTp4Dzab7Wq1Wq/XvZLG2dFgfHZ2enV1JYQ4HMq7u/um&#10;buMooZS1bXv25HQ+P354WNR1Y4ytqsZahxDO8yJNM2fB3e09grjIB/v9vq5rD2AA9XEuGOc+XARh&#10;7sMYxMhay5h45513z88vtDaCsTiO67oO2kDOeSQia10ciavLy9l8DiFaLleHQxlF8Xg86vqu76RW&#10;BgHsrMMIM8qUVI8uNeeNNpwKCCBnIsxwjTFd2+13O20M48Go69qu1Vqfnp1NprPheDifz401dVPj&#10;/+V/+FkYCYQW1zkXToHgDgqDHwDhI/MA4yC2Cd6qkE1XHg51XcdxlOd5msaEkFCDhmJ4u14Zq5z1&#10;zpvw2sB2f6umRoyxSAgAgJQ9QugR2Mp56PeklCKKwpI5LfLtfhduyPV2AyAwDiBMsjwfFEPGBCUM&#10;QeStJxgPB4V1ZjYd//znfyk4+4d//Pu6PsyOJldPL09OTtOsQJg4DyIhRqMJgpiLiDMuZb9crVfr&#10;lbXuBx9+aK1brdaUUhFHJycnUSSapgnL7fAh9LK31nrnJpMJwaRp2uvXN855jEnfd1ob51zT1kop&#10;rRREHiGklGSMYIyDmjRNosEgl1oyxjhjbdv2fYcxieJIiCiQKsP8pu97a+1gMKSUeuCV0tmgsNYS&#10;RiGFmCKp+yjh7zx/po3stbTeeAgoJoQwb+FisVzcr8bjaVEMrQUIojhKEERdJ/supKhq7yGCjzu0&#10;/X5flmWYgwghhsNR8AN474fDkbU2BDhVdUUpzdMs8NDbthWchwmiMcZYjTHO83wymSCMd7vd7f2t&#10;lDIo6ru+p5RijLTVbxOJICHY+0A2hhjDwSDhgnBOGMNpGj19evXJH3380Uc/OD6eGaPvbm+/+fbr&#10;Lz77HABgrfnoo4+O50dN0+w2O/iY8k0wxoPREGGknVuuVtpqxrjgwgOQDfIszYbDYRjrAAAJwRDA&#10;v/u7v1edjOPoeDabTsaUoK5rMIKEYKskhHC9WQkh0iSx1jpn8aPonQCItLbWhhKcAoB2u/L67n63&#10;s5SCp8+eTafTumtfvXoFMRRChMVa+KL7XjZN07StECLY8NIkXa/X6/V2u92GzRVnXAgRti6h+bTG&#10;jkdDIUSSRIvFPcaIcRpOo91+X5ZlkkbTo0nbNrvdNkpoknJEvAeGR/z49EgbaawBBGFK4GMIFrDA&#10;AuBRyFYJGlQIIIQegOABBgBQyjDGIXWAM+G9V0pDCAF8NKQF6XvYDgXgp7UWQxRunODtxAhZrRml&#10;zgFgUJYU19/fXb9+wIhvV7uiGFHCluv1arV69vxd533X93HMnffGau8AeAxVemxSw+qPUsI5Dz4L&#10;AHzbtFEUpWlKMLbO2UdMMAQAhhY9qFcenaXeCcFDji8mBHigrUYIWmeNkVrppq3yPD05PYkTgQgU&#10;PCKIDAaDqjxst7vysIcQRUIQQjAmAICu6+q2Wa1WSqlequPjY0JZVdVKqTdvbrbbSknd1l3T9MA7&#10;JWWW5uPpKIkTa0xZllLKzbrNUhEnMUIoThJCiFS6ruu8KEbjYZpklFJjdJZl3rsAaM2ybDKZIISa&#10;pglNy2q16ntZDAez2fTF99/HaTKbzQCGACLoUXWolZbG2CSJsyyzxmRZmqYZYzSJ49FoFKSVfd+P&#10;RiPB+MP9g7Y6y1MheJFnhGCC8WG/q+s2yGEwxhhh73zbtQggxlkaJ1wIThmAMJg73sZBw5AoEUYS&#10;4RnorDPaOGeVlMbaoNoNDyiIAOcCI0gwdc4u1yuMkBAiyzPnvHc+y/NIxMZaRtloNNRS931ntLbW&#10;GqNDtkLXdZRSGzhJ/+pcinxAR1hLKCOEIIxDJJVz1lhTN9V6va7qEkIYxYJRChHAGFtnrLW7fQOh&#10;nUxHs/lsOhvP57PLy4vxZBTkBnd3dy9fvlwsFtfX1zc3N8bYw77UylyeXzLOlFRZnkdR5IELSapp&#10;mjJKy7J0zkVRZLQJPnPnHKE02HEZY0kce+/rpgmPL0JI13dSSspY+ITbtnUOhK1sWP8ihMJX2TZt&#10;WCNbawGAgQc7Gg2VkqEeqOvaGEspnc1mq9XqcCgJIcYaay0XIqhzIYRc8NBdh4VwiIeczWbT6dRa&#10;29QVhDCkbWOEIyFCGARjDEEEATTGQA8IJQB6CKCD3oPQAP/htkbeeeQBRghDjDxAEFGIOKVaao4x&#10;AhBDaJQ2SgMPgfdCiEgIpSSnuO87ShAXYjgYJkn68uXrwWCUpsWXX37NCMeIfPpPv7n9/5h6rya7&#10;svzKb/t99vHXpwWQsAVUVauqm+RQHI2GnNCTzIMiRh9V0ktHkJyZoNhFsl11dRkAVXDprzv+bK+H&#10;nSgJTxkIJDLz5j3brP9av3V+EUXRnSkDeQihlIPzjnPGGSOUAu8gwpwSZ01d1UdHRxBC5x2EQGl5&#10;cHA4n09vrm+yLD09OQ76QqixIIwgRBChUsooElLqrhmgh0q7/XoHPUIQy1ESRIAHnHLOmXcWQkQx&#10;jiJhrUUQBn5B8OIFG3/QRTBCDvgkSU5OTgLeLLyTQ+tp4JWEM5sxpq7r5XLpvb+8vHz27NnDhw+/&#10;//7729vb+/fv73a7ly9fOueTJHn29JO+7yFEwzA0TfPpp5//xa/+ilI6DDLPyrKctm2HEeWcb7a7&#10;8M1888031trPPvss7FBFUQSf4GeffXZ4cFRVVXjG8zz33mdZxjkXIgrlOuv1ehj6MPkJPoU//vGP&#10;v/vdb/M8Z4xCiBilSknBxXQ6QQhFnDd1RQimlDHGCWWEUkoZF0IIkWdZludFXkwn5Ww6nZRlWRTQ&#10;u0k5EXHCKIuTNInTNC0Ws8XpvQfHR8ePzh7/8pe/+ou/+NUvfvELzqM/ffPNweFqvpi/fvVj13XT&#10;aZkXqXFqt799f/5mu7+JBF0dzvqh3WxvHLCzxUwahxAE0APgEPoYvPfeeg8gcA4QgoVIHHByVMYB&#10;hoRz/ps//fnN23fOeQSJMdY6Rwk9P7/M0nwcVV23Y6f6fsySwlsHAdI2tMuZPM+/+OKLj7R8r5Tq&#10;u/7N2zdN0643t3/+87dCiMcPH9/c3EKIgh/NGndycq/vh7Ztry5vpJS7XWWtxZg452MRHR8fx3HM&#10;GAss2ziON5tNVVVVVU2n0y+++OLy8jIU8Dx58uThwzPnXJEVu93u6vISACCisPurKIrSLJ1MJtPZ&#10;ZDabZUUGMUiKdFRDnIjZcjaZTUY1fLi4aPoaIlzVFY0IptgjH7LcHvhRKsbZ6vAAYTiZlhZYjFFZ&#10;llEcAe+rupFaxYKPSjJOIIDQIuih0bptumkxydJktZw/e/rs4aOze/fuPXz0+NmzT5I0hhDEabRa&#10;Ll88fzH0Ayb04OAgzbK6bQCGyozfvfy2k+3qZHH68HjfbXftzkGt3VhOJ1INAAKEQGhaWSzmCAGC&#10;odbSGK21DIXLlBLgPQYYWJAnxdX5dbWtgfXOwcPDo3xS3u5uq65eV5uLm4t93wAKAUOIQBwhkohe&#10;q/eX52/evr24vqya5sHZ2f/wH/7DOMr/+t/+65+++ebm5qbtuvls9uTpk8uLy9/85iuMMaN8s9t6&#10;DxiNFotlWZYfLi+qqlouDiaTqVIKACjiaLfbjeMYpM84jhlhV1fXSRKH4DcAQGsdBryr1cHZw7Mk&#10;icNvfBxVkiRZlgWOT5qmBNPNZnN9fR0IFBhjpfV+vw9cRuvczzu7ECKKojhJyrJ0zp+fn4cO3q5t&#10;1ut18AhjjMPhUAjx7NnTFy9eSKVev34dCuqvr693u73SEiGEER2GwVpbFAXnUV3XTdMOwxAmbRgR&#10;xljXdQgha2zIonvvCCWMUyklIThJEu99URSz2ezo6PDxkyfHh0cAAPy//09/jRGCCIUJcDAnh/qQ&#10;4HUE4C4MSCglhHCCMYSc0qHvnHVxJFarxcHBqshzgrG1JknEbrN+9/aNd67ab70LlQeGYEgJwRhF&#10;EWeMxrGglMSxIARrY/phaLveWDuOKssLjAiCmEWR86CqaoQwJIRSFkViX9Xb3R4zRhkHACRpulis&#10;EMRFUWRpppVGCA59D4FPY/744YOTk4N//qf/5q3uumq73vTjcH11QxjFlK7XmzQrinLqPdjX+w/n&#10;59ro/W6ntH3y5Onx0QlC+O3bd2mRTyaToig4Z+F3EwgrzjmttJIqNKolaUIIRQgDCBnnlFNrTIjr&#10;BOIoIdgZCwFgjGKMAXBFkSPosyzFBE+n0+vrS+8dZyzYRxllCMFh6LXVoxzWm9tgfyeUXl9fYYzr&#10;tvbeBZCAMVJpdf/sdLqY7us9IthYjQm2xlPG26Z/8+a99wgh6i1IkpTxaJCq6bpRSsajNC9EnBaT&#10;khIaQAgI42BZzPN8uVxSysKpqyzLvh9C4qhpmlEqSlmWZta6cRyklJxx730/tGH0nSSJteb6+npf&#10;7buuXd+sCSL37t/fbnfr27XSOrzlEEHaSIRhnAhOCYQeQYCQs0ZiBOazyePHZ88+efL8+TPG8H6/&#10;2W53m81aKhnF/OjokEVMaQ2cXy1WUSSurq89AHXTWmuFEHGSWGuV0eM4XN9cD8OgjEqS5OGjx4yx&#10;QFmLoqhpWowxweRPf/oaOF+WZZYkGPuh7whG905PrDUYglEOd8MTAIZh6Lq+bTsAYNO0TdsrpXRw&#10;bQN4dX398vW7qgZlib/85Zfz+eLy8nqz2RVFHicxYyxNU845hGgcx3GQxhhMiHbWKCulMta1XX9z&#10;fd00TZGXhNCwrFxeXm63W8pZlqbW6jRLCYGM0W5oEUYBnEYpNca8e/+mHXoheNNWALlHj84QcVIP&#10;mGAP/eHRalADxNABBxFEGCEELXDeeXhXcUQBwh6C8G73wAMAnPfW2jBrDVZkjImU0nsgpXTOAu8g&#10;gMEnAiF0xolIhMAh8B6GViWAKCIQgohzZyxwmGJOkfjw9urD2ytOIqNd249xkgDg3767iBNRFCUA&#10;wHrLOQue8ztcH4YQ3SGsPqTtOgAAIABJREFUvA8FZBZCj5AHAIQJNoQwyGrhs5yz4RELeWkIAfAA&#10;eo8Rts4BAJM4TZJYKyWlhN5jBKwx3lkPbdvVSg55kfCItl1jtNuu95v1uqr2++2+H7pxkFdXV8EW&#10;PkhVFGWSpJixyWSqtdnu9lrb7Xa3WXcYA2vviNlFMU3zNEvTzXr97u2194ZxPp/Nnz4+C0geQkhR&#10;TBnlcZrs93vnXZ7nGKPtdkMIDTfeKIoQCs2Nsu3ai/MLIUSWFwCAYRxGOTDGMCHlpEQI7fa7N2/e&#10;TsuZVHoYB865VpJzjglO83Tsh8lkSgmO4xjelVrZYRjyLB2G/vLifD6bGq0RRsbo6XQqIp7nudFK&#10;RHy/2w59l8SJ1hpDaIxhhAAArNLWOWsNxohSBrxnlDBKZpPZbrvVSikph64llGCMlJbOeYKxklKO&#10;I4JeK+mstdqEnxETSiirm9YBsFwdzOYzF8C5SqVJXOQ5pYQzFnHRNrXWmkdR6EKy1hGCg0DGedS2&#10;Tej7jeM4OIQpI5gg4B2jJNxzOOcEw3Ech74LjSrBzeScY4zcv3//F7949uLTF8+fPyvyJBbR0HXr&#10;2xsAwdXV1Waz1lqNo4yiiBJGCD06POq7vu96QpjRzgMQFPGynHRtDyGKuDg+OeWRuL66HMeRYJLn&#10;+fXNjfro7Q/cZsb5MI63t7ec88lkMgwDgIAxpoz++VLqPAxX0zAQrus6MMmssWFu45wDwHddC4Cf&#10;z+dd1zZNE0Cak8kUITSbLSAMYgr0AGJMuLhzfxBCrHNhCdVae+soIb/85S+/+OKLg8XSaE0QAh5M&#10;yjJNkpubGwihNsYaQwlhnDPGnHeEkJD7tc6Fa7B31jmPAMQIAecA8AhA5AFGhCLsA1PAeYIwuENH&#10;A0oopSRinBHWNPV8OvHWGmed91prpfV8tjh7cPbdt98/uP9gOln88//zm5uL64sPl7//7e8jFlGC&#10;gfOUESml8YZFbHmwSrMMAND3rXeOM84Io4RoozBGaZpYZ4ahxxiuVitK8dD3pycnSsmmrYZx4BET&#10;sQgqH0QYQ0wJM8oP/YggmU6W3sDN7RYBBBxgjAcTincOYeSsJoiEJAnjPElSgkmYdQSuk5TKAdR3&#10;AwCQMnJ8fByaP40xwzAEzTGUbAegZhCjIUT7ffX8+fPPP//81avXf/7zt8vlyjkXRZExdhzUbrd/&#10;9OhJFInr61tK2dnZw7/57/8955HW1lnw4MGD6+ubX//616vDo8l0GmILgaC2WCwePHhgjLm5uQli&#10;93K5nEwmAMBhGF6+fPny5cujo6M0TYNuGzRKSmme5wCAm5tr731ZlsDZar+/+PDBWfvs6RPv3CjH&#10;yWQ6SqmMuXf/QcQjxlieF4wJY3ySpAgTD2CSxGmaUkqdtUpKjECRZ7PpZDKdHJ/cOzo9OT46efDg&#10;7OGjx2dnD188f/GXf/XXD88ePnz4+OHDJ0eHRwfLJYBASfnu3VtjzMOHj/Is/9d/+Q1EABO4PFhc&#10;Xn04v3xvnCQUZUXSdrXzRmqpteYicg4QTALjBiEEILTeIYwd8ABhzCilHBHsMTbOe4dm08XB4fHt&#10;7dp7bK2zDhDMynIqlRsHjTEjgLbtaLX32gsRl5N8MZ95Z7umbev68vrKOffw4cMsS+/fvz+ZFnVd&#10;c87LovjT11+3TfPpi0+bur68uEyTNBbi+upaK9s2HYI48P+api3LcrfbvnnzU121VVV776bTabAx&#10;CyHCLxFCuNlswszjhx9+ePXqFaX0ydPHcRx764dhIBhLKTFCq9UqMFwBBH3fh/2laRsA/Xp3+/rt&#10;65v1jfe2nJaz5dwYvdmum7ZBFMdJjCgcxx5gByDABCFGqnZ/cnqMKRrVEGdJlmXW2UjEeZ4pZeq6&#10;xggBACklzljo0WqxZDSKeCS4GPr+/P3bn358ff7hw5s3b169/vGf/umf/v4f/uGnn3589erld999&#10;u91sOeXWOWPMdDb77PPPPnnxrO2qD9cfiln6iy9fsJhcrN9LPwJstVcAAcaZ1moce61VHEfz+dR7&#10;46zWejRWOm+9MxhDiglCGENEKKeIVNv99fV1nhaUYYDBdDldHi/SWXry6OTeswfZIl/dPzx5dFrM&#10;i3RWRFnSqn7bVLumhhg/f/Hpv/t3f80Ze//hHHhAKfvw4fzpkydffvnl0Mu37943TTMMA4Bws9kp&#10;aRwEVV0P4yhH3XV9VuSHR0cHh4efPP+ER3xfVdZ4rU3fDYTQ6WxW1bXRJghPJycn8+lMKx3m4bPp&#10;NImTg9VBLOKIR945ggnBuKmb7WartQoHvLraSzkigrp+CLDDoNdTQqxzRVEESVEqZa2NYyFEFDIF&#10;Q98HYGRwTYdjGOcswP/2u935hw9G6Yjx4ETmXBhjQ+LDWocxCamN3W7/EZEQsHcOY0QIxhARgoeh&#10;z/KEcgoAcM5Np5OTk5N79+71ff/9Dz/sdtv3798vlsvD4yP8v/zHX4Wqno/ovyhkpQJs5q7nkxCM&#10;MQq5TADCSJAxliRplmWEYOfcOI4AOAihtWa7WXddE0UcYRALHl4gSukdVxbdEZXDfRtC6Jz/WYSw&#10;1oW1TErZ9V3f9xjjYjpJ4lRJta/rrusBRoEyLaUEAAGACMaCcTWqtq77tuuaGkP/2ecvfvH5Z99+&#10;981v/vmftBkB8IMaq6rSxjrnpdKEcqXU9dXVhw/vtdYIQ0IIAFDwaL5c9H1fV7VUcr5YhohLSOM4&#10;56SUd5qHtd57a3RQfAGAk3IaRbG1RimNQ5GMA4TicDanBCME5SiN0ZQyzpkcB+/tKBUhOPg3tLbb&#10;7abrB87Z7e366uoKIhjuolmWLpdLpfQw9g4ATBAXHDOCCZJ6ZBE5Oj0kDLdd6733wGFEtTIIEW9g&#10;34/Vvu472XcDAGi/r66urqIoWi0PkyRTSsVxEsdxlqShJzO0BYY/8/k8ikR4y+Z5nmV5wJz2fS+V&#10;SpKEEiKlnEzK2WyGIDTGKCWFEOH945zbbrdJmmRZVu2rm5ubkK26uLjQWpaTsiiziEci5n3fjUMb&#10;JzEhWBslBD85WT375PGzZ4+zPK2q3eXV5fX1pXOOccIjHu5CbdMOwxDCb/PZbLlY3NzcKKWc8/04&#10;QAQxo8po69yoxq4fnLfGWIzR6vAgEiKcfQEAUqooijjjf/7znzFAGGNv9TgOWsrppFwtF967se8Z&#10;ZyGmHnG+2+22222YmUsp86IkhAGApJS3t7eb7R5Teng0j5N0tTpEiLx7945QenC4kkoxRoONXCkd&#10;vltCCGVMWzN0Q3geEUJG67quGWW73S4cazjnVVVRRiGAoSWY3+UVgDFaazMMfVmWDoJ9vScEMca0&#10;GSECWZF4YIxT2ihM0cHhshs7iCHAwAOAEEQUQxhszMGr6J3zd7df7yGCYQLsXOAn38FXCKHh+7+D&#10;tQIQ7px3QQkAg9DonIPgDvkacEQIAGM0QYTROOEF8uyPv/vTu58u4ijzHtVNO5/PGePDOGzWu3I6&#10;n83nchhCGQmAHngPMTDWMMYCMycshdYa7y0mkBKKILHGBiGPcRbcE3cNZdY5G67x0H/0U2OEgQch&#10;bWKNBcATjD10ECIAHbrrEgacUcZpJMSb1+9fvXwbcYwwytIkz3MIgLVuMikhQMMoAQBVG6pusFam&#10;60dKKcEMYwAhCuzx+XyRpom1frVcrA4OHj26/1d/+Zer1YoQJkQMEey6oe167/2uroL9JJQDh0g2&#10;JWwYhpubm2EYptMpYxQAaK1ZrzfGGMZ5luXa6Nvbddd19x88KMri4uJiV1XGGASQEHGSxM65sEo3&#10;TeM9GIe+7/vFbFE3VVVVYbnb7/eTspjP58FiwDlv6maUEkJQlhPgXV01Sqs8z7Msw5jsd7vJZJLE&#10;sbW2bRqt9NgPQ9+H4rFAaYYQTmeTfugAgJTSiHMlpfM+QGuMdWG05ZwNYG0AgHP2jroEgNFaSokQ&#10;KstJHEXOOkZYlueUcs6YiATnLACGw9cKwwqCCWN3JIvtdhMcFiHRM47jMI6h615rbawN+95HKgFE&#10;GBFCZrPp48ePP/nk2Xw+D/GNDx/ef//9t2/f/bTZrIehhxAQyoSIrq9vrLXb7a7v+zTNkiTZbHZa&#10;m6IokyRx1ody1DzPw87784A3iiLgXdM0zrokScZxbJomqJOz2eyORQdA+BvGWHgstdbK6JCPstZq&#10;4wghAUkY2FShkExEIkzwQhDrI1U4HYYhFHcHI1lVVULExphAkCaUBDnGf0TPjXIMQrlzzmjTNM1m&#10;s/njH//4+9/97uLiYrVaPnv2bDabTafT8HYllATJn1GKCXEhgeM9hMB5B7zzAHhnIYShPgtBBD3w&#10;xgLvkYfAe06oYBwCQMLNMvwMEIYzitbaO+sByPIkEkLEfLffKWOEiE9OTo2xBLMsK/+v//P//v3v&#10;/vDmx7eMcIgQ8N5DiBBQRkWcLQ4W89kUQCDV2HVd2Fw45whBEUdt2zDGl4ulddp7cHrvpOu6JInj&#10;WITDfVXXnPM0TR0AEGIAiXeAEK61bdueIM55xKN4vV5LqeJYEEy01R4AyrAPySkEAPAQAsYjznk4&#10;MkGMpJQAIUI5Y4xQulytqv0uTdNQswkAaNv2Iwvae+9DRZaUMsx5Pv300y+++OKHH344Pz8nhDx/&#10;/vz9+/d9308mk2pfe++XyxUh5NWr10dHR3/7H/8uiuL9vs6yTIiYc3FxcVnX9X/3xZeBPRucJnEc&#10;Hx0dAQC+/vrrf/zHf1RKnZ6eNk3z/v37WCSc85cvX3333XdPnz6dzWaB8/JzEFEIgRAWQux2u7Zt&#10;8ywlhPR9l2XZycmxEEIq3XVtKCDV2nAhGGVRHEdxGqd5nKZcxBAjbRylLEmzNMsZZyGMSSlnPBJx&#10;TFiEEeYiClpkFAnKOCF0Mp3NFwvKiLXWGYsI3my3HoDVwUFZFs7Z8w/vr28vMYUXF++btsIE8Ig6&#10;YMpJjgnqx3633xnruIjTOJJKGaPDi2+dhQRjTD0MPiesjfMAxCI10hoLGCFpVtxcb/RoCOZKGasc&#10;QgRBPI4KARrH6dCMb9++lXIYxyEICsMwaq37YXj//m2oK5NqwBiHlco5e35+zhh78uTJfD5P0zSw&#10;bCnlQZ8KKH6EkFJ3H8dxzBlPkkTKMfhiGGN1XWutF4vFo0ePwhqyWCwWi0VZlpeXl9qooijClpom&#10;CaU0BIsODg4Ojg5PT0+jWCglByUB8F3fQYacd1dXF5vdRhotknh1sEIEX95cN13djQNEwDjNIgq8&#10;QxhBio03EMOsSK3VhBAeRQgiShinkVFmHKSSqu96ijDwII1ip12zb8dutNI4bRGEGCJrbZ4WSZxa&#10;5xFEkYiapvrp9U/vfnpjrZNKr7ebqqqySbHZ3Hz/+jtthntnx2dP7hk43u4uFRg8scorCD3CwHvX&#10;9Z3VOk7issggAFpLpUfnDCMQYeCBhcBThAgmjBKjzNuf3qxvb5QaIYH5LJ0si9nhJFuk2TyJpzHN&#10;KKCuHmuHnYYWCSqydHV6/ODhw6OTk9N7p5iQf/nqX19+/6rvBwgAY+zFixer1erf/u234zhGUQQA&#10;quv2/Py8l3K9Xt/c3Gqt86w4PT09vXcvPPhRFEWRsNaMwxgWhLZtKaVlWRZ5jjFWSvZ9P5vOyvIu&#10;4Mk5C8rm/fv37927t91uf/rpp7quw+TPe58k4vj4xFq92WwhgMZoFQxKjAWj7iillPLjLdIHYe6u&#10;aqEosjTN89wY03Ud5zxJEs6ZUir4Sa21oZehqirK2cHBQQC4BIdqWAZvb2+vrq6Ukt47CJExylrn&#10;vRUijuMYAB/0a0qx854QFCqOQ/1417X7/X6zvg1IHYQQ/p//x18CAGiYwoXKE2uN+Zm2ij7uLxBB&#10;jz82zt3F/ADijFljtdIQAq2VN9ZZMwyDtYZzzjhN4hg4H2rrQ59BqEQyxiKEwnqhtQkvbqBTRpGQ&#10;Uu12ewDhfD6fzGac8fV623SdMZZShjGFEDnrpTT9MMhRU0Khh5vNzdXlxWa97rrmwb2T5y+eWat/&#10;+9t/WW9vmrZp+zbP88ViMQwjAJBHIooiqSQhRCRiNpt9+vmnp6cnLGJKaRHxy4vLm9tbhIiIhTG6&#10;bZs7MyelYfn2H/8ACJXW/TBIpZq6abtmt9+PUvKIMUoRQhFjWisAQN+1wa8oRIQQopQQjLqurerG&#10;GMMYt9b23aC1ns5mnPOrmyup5Hy+CJ1+CCFtXdM2CONu6MdxMMBijIzVu3pzfO/o3r1jbZRSChKI&#10;MDbWMcaMtje3m/OLqw/vL6xzSpquG9Y36zhO8qxwDgghECIE03GUznuAYNO1+6oKOP5gw5ZSBdJJ&#10;ONoGqgrGeDafN00TCkUgBF3X9V2nlMryVGsdFKOqqs7PzyfTkvMIejBK6YFbLhZRHAnBsyzlEfXA&#10;YwSapvbO3Du9d/bg/v17p8+fPzs+XHFGzj+8//pP39zcXJdlkeZpiOMH4E2SJLEQSimEyGQyHfrh&#10;+OQUQLjbV13fhZOZtgYAoI1RShpjCMVS61EqHomynFjrAn484P4hQN9+++1+u4+iCENYVXslx5Pj&#10;o4izi4tzBADnUSgXI2FmCiHnfLZYBl38+vomioS17uLqRlszmc6LcrJYLo2xV1fXWusszyfT0nlH&#10;KRnHESEUDscU08l0kmYFcCBM24osz7PMGiel6vs+PCDGmIPD1TD011e3QvD9ruKcsIgZZ1jEpZaY&#10;kCiOQ5ByGHvCsFTjdrfhnK4O585riMCoBpFFh8cHdV977AAE1lqEIMIIwgCi8dA56KH7eNKFd31D&#10;wP3/rrjhAowxCfi+cL6B8M5gDBwIjpT5fK4G5awDDkCACLoL20EAEYQEUwRZKgpoye/+5euuVcfH&#10;9+Ikv7y8TtJ0lCovyn1V3d5sZ7M5oVhJ6QEkjCglMcXWuTs4LAQQYee90cZagxDEGAVWbbBDB5mP&#10;UEYpCeHtkOdHEATxLtQae+sQhAD4cCcMF1qEvLEGQRiEBog9i2gaJ9NiprR8/OTs6Ojw8eOHXAhr&#10;DWUkFuntzXqz3aVpyrnIsjxkNYWIEUJ9N0gpAYCUMMYY57xt2ouLCxHHWZoCAL2Hbdd3bX91fS2l&#10;3Gz3TdNSytquV0pDhAGASmoldVAottvt1dX1MAzHx8dSyr7vPioC0EMHgB+ljGKRJPHh0WHdNNvt&#10;DgDYdb31HmKcxjFCaDqbrA4OnLVd143DGMdiNp9b6+Q4GGNCef2H9+8opVmWhR1uvV4DD5SUTV1h&#10;BCPOtVZlXp4cn4goury4AB5SQiAA1tiubfuxF7GYTiYEIfIRvXh4dGit4RGPBGeU9H1HCcYIBjso&#10;8L7vxjxLJ2Up1RCczH3fayNHOSipwp0tiqJJOXHOW+OklHmWAwgxhoGmK+KEYGKtU0p3XWusQQhD&#10;AEJZF0Io9PxBjCIRhUwEQCgS4ur6ghAcCZ4X2cHh6vT05MH9e2cP7mdZ2rbNxcX527dv3rz5abvd&#10;XFycSymjiDNGglkxjuIsTS+vr9M0FSImhEip+n7s2mE+W3AeMcpDRWrIC3gIAAQAYqWNDZZXQtuu&#10;7/uOcUYJlVJCjHgUzeYzEQutdBipDcMQTjweeGuth+Dn+3zddMHmrbUWQiRJ8nFwx4KsHYkIAJ+m&#10;iRAR51xrrbUMuncQpmezaRTxYRidczyK4jgGCISzwTiOhFJjjNUmsOQIIZzQpq7lMCZxfHb2oCzL&#10;b7/99vz8PJyKIEIQwkBsCn2Bd3Kad9Y5BABGCAGAIITOe+cE5865sR8Ixgxj5D1nEQIQwbCMwLBg&#10;hVcOIKi07vqubuo0y5I0pgwP44AJVkrlZVEWpdZmNV/9l3/4L7fXt0LEIooBhAhBzJDzNsnT+XJW&#10;TAqEoFTSeRdEwCAWSDkC76VSUo5lWRwsV13biohD4JfLBQCgaqq6aUMzfJhsc55QxiEkCBKtvRw1&#10;JowgSinte1lVu0GO/ThQTjGDxihjFQAAU2ydrZpqX1WjVNZZEcfB6A4RGoZ+tpglabLbbrI0DVUu&#10;k8kkTPjDsYoQMo5jmFUEWefs7Oz58+cX51fffvudHNXJ8WlZTl6/+tE5P53MlDLG2KefvNhXtdLm&#10;iy+/LKezH16+zLIiLyaYMoQxQvjw6Ojk5NQY9+tf/xpCuFgsQklsWZZtW7969VJK9eWXX0ZRZIzJ&#10;86Lv+w8fziGEz58/T5IkSDbhJBM+4JyxO3aal0oxzo+PDk9OTjBjmFDvwTiOLIoo46NUIhYIEWOB&#10;cV7EKY9EmhVFOUmzIk3TLCviOGacA4CMtUrbUSmprQtSLkAQIUJpFMVZlq9WqzhJAIR914/jCKGP&#10;03iU477aT4piNpksVvOLiw/b/XpUw8XFe2VGjNHx8WGS3TVWREJIpdq+l3L01jFGI8asc0qbSAgP&#10;IOWR98h7SAkLVimCaERjOYyCx8eHJz98+xJ6PCvnzno9qiTJIICXl1f7bcUYj5hACDGGrTUiSRDG&#10;/dDziJdlwTlvmmYYu/fv30spiyK7ubkOAPY4jgjBQkRCRH0/BIhd0LPiOA7nh3GQWik5jkbrxXTO&#10;KdNKj/2YZMnd/zwMTdMwxh48ePD48eOzs7NPP/30+fPnTdP88MP3jx49kqPcbrdt0zDGPAA3tzc3&#10;tzfDMAghDg4PGKNv370bhn6ymBKGlVYQw2Hob25v62YPMVwcLFeHh9Ko7X7nofPQs4hbaxx0HiHr&#10;bDe0q9XCOeesizinhMc8Rh5ubrbVtnbaWm05jbCF0AHqideAQMoRDz4UwmiWpIRSbewopTG2bZq2&#10;bdu2sdpgjChnPOJKyZvNzc3tpbISIPv42YODk+m+36zrawsVpBYgZ60xRiEIlZJpLCazIhEceDsO&#10;rdEjgp5ThpA3WkHnMEYYAcZovd/8+OZlXmT3z44fPX1wcG8pcoZT2PtucJ2EgwQjYA5Q0JreQKeB&#10;G51GGGLGjHMeoP1m9+anN94DSoj3aD6dv3j+6fn5xb/9/g+b3W6z3TEmsjzfbPfjKOM40cY1TTtK&#10;RRlP00yI2EM0yME7hzG5Xa/brkviTGsTHIt1tZdSQgiGYWCMMM6Wy+XZ2ZkQUVXtvvrqN99//x0h&#10;+MmTx5NJudmsEYLeu4CFe3j2UMR8GAalJGVcyZEyHhRY753RWikJECCURJxhBIN7DhPKGBuHHhMc&#10;x4JQImIRJ/FisYjjWCkV5N2gtsxmMxFFVV1DgIw2SknvfVHkSRwbo713EAA5jpSQ1Wr54vnzs7MH&#10;J0fHZZEbKa3R1llM0F3bJfDWWinl27dv9/tdiPVtNlvGKAAA/69/+xdhQwqtlWEw670PG1UYMQe5&#10;N0w/QjnhHQHLesZYWNS0VsZoZ23b1V3X3VFkAWzrOmzSPzMqgwJtrQuLoNZaqTtnF0Z0u90F044Q&#10;Yjaf5Xm+r5rXr3+8vr1xFmRZniaZh9ha7xxwzhvjnPOMMCXlflftths59nmW/Ke/+9skiX/3h39r&#10;uzqJBUCAMXpycnp4dOQ9ABjHIiaMWGO5YEkWHx4dPHr4II7TtmmauhFx3DTtqCShLLsb/5Jw5guz&#10;vnArCACPNE2TJAkzLkZZ+KEghIwSTAinFGOEEO77rq4brfUwjOM4HqwOPv/FLy4vPoyjbNq2rltj&#10;DOeC82g+Xy6WS2NMXbdCxOHKPY6jNHroR+NskiZ113ZDp7RCBO2qdTt2v/rVl1mZNn3tgOOcY0q0&#10;0pzx7bq6urpVStdVQwlX0jRNk8RJaAM3xhDCxnEc+iHMtEO1hta6LIpwyqnr2lpXVZUQoeAENU2z&#10;3W4BAHGSfPjwoWvDsI72fR+LeLlcZnm62+3attlut+fn5xjj+w/uj+PAGeeMXV6dd10rIqqtbttm&#10;v9trpSijy8XsyZMnjx4/FFG83++vri/fv3335u3b/b7CCEGEhRDOglFKKdU4qrZtlVJBgxxHWRQF&#10;ZSxOksODg1Gr/XZnvFM6IEPIqKSUozTaedB0TUDvPnnyJMhOYVemlFrjvv322/1ub4011kLvKMac&#10;0bqulJIUozCDwhgbpdu2TdP04cOHSZoBgJwDHoAkyW5vb3f7LsvyfhjiJJsvVlVV1XVTliWAcLvb&#10;GGulHAOhZLfbW2vTOC3KEniotEYIbbfbPMuFEHVV933fdV0IB15eXs7ms0ePHl1cnDdNjSAIgCsP&#10;XBxHd9kzQrRWAHlrLQBOKTnK/uBgtTpcjmqABLRDN5kWR8eHVbcDEADorLcQeoBgcKp47xEMl967&#10;W24wd/mfK5H8x6lJgF0phTHBGIdHIxwZAYAhWJFlWdu01tqPfb/h2owRRART7LFVLo0LYMhvf/e1&#10;0WA+WwGA1psthBAhMp3NrPE//vih77v5fBEnySglZ0yZkTACkddGAYDgz7FeF3B6zlqLwxdC0Bir&#10;tPbeU8bjOIEQYEyAB2GgDQHEmBCEKCGh+cl74IELZ2xrDfDQWoMgwAQBAJy13lsIwNHR0Wq5QMiv&#10;1zda6d1uwylN0qza795/+FDXJopIFEeMhhqzi74fuq5rmw4hdHb28Omzp/fv3c/y1GgTxwIA//rH&#10;n3768UcPfBKnXd9fXlxYa29u1hfX1ajuaOphZhjkhp8NqE0zIASWy2W492ZZvljMeRQN41jXFYu4&#10;VjrN8sl0ut/td7tq6Ie2G8NzbY323md5Op/Pkzje7/f7XVOWhQi3Qc7KspxMJkKIn368AkBPJpOg&#10;4wbYdRB0pZSLxXIxn0csCnHlYRjSNIuiqCzLPM/bttVKzeazJEkQRMFmUte1SOK2bb13zlkEgdaK&#10;86htW8aYiDiLmNbj8fEJj6jWOrwhtZHGGKUMRjg4PL33RZ4rpbq29R7c3t5obRIRAwgY5UG9CcZL&#10;hHDY3Iw24Y0BIfiZ6RBeW2utNmY+nz94cP/w8HA+nwfE5TAM+/3+8vLy4vLy/Py87/swVg3BS0LI&#10;fD5L0+zq6so7uFgs0jSv2yZJktlsTgnbbrfr9QYhPJvNwlYbPv2jkuoDUOTo6KjIMwBAWZZpmvZd&#10;CyGMRcw5H6UMImxFxqkHAAAgAElEQVQcx9W+Wq/XIeIeprihEnZUMiSmKKVaW87vRkBhGQn+2CDY&#10;h4u3MYZSLESMULCQaIwJYyw8UCG9qbWhlJJQcwJcCGaP4xi6mAkmIZcohJhOJlEUeecwxowzhNDt&#10;7W3TNGGwEMgXP2+d1hhwNyXQ3nlCEMYEQuCdt8ZopQ5XB9ADI5VgnDNGMM6zImLMGhOea/Cxwdg5&#10;Z5zljGmrgXMOuDRLEIFJGkujRBxjjEUk0iRbLQ7+4R/+cX27NsaCwI6KGMJo0ONyNZ8up0qP7dB5&#10;6DlnIkmSn7u422673aZJ0jRN13Wff/75OI5SyTzPVweLpml+evO2bZuDg8M8z4xxaZrfrDdK2aEf&#10;un60DngHCGYe+DhJsyJNkoQKZoEZ9GCcwQxD6K13AAOPfDcOXd8jjOMk9hA67wglSZJu97tAD3XW&#10;OWvD8SzP849zkjt/nL+bN8BxHOfz+dOnT6uq+uGHl2F9ePz48eXl5dXVVXB4hRacT56/eP369aef&#10;fvb06dPr65v1ev38k88mk8lmsy2KIsty51wUJU3TfPXVV+GCFMdxVVXz+VzKUQixWh0cHR2Fbs/5&#10;fBGaER89erRYLIKLJIqiO9gqIcGYY60tyzKKou12K6Wcz6az2cw6FxicGJNxVBACjKi1NooSbc0w&#10;SIgwhAhgHCdpXkyyvIjTLE7TcjJZrA4Wq9Xy4Gh1cLQ8PJ7MFsVkNpsvTk9Oj0/vH66OyunMAzSO&#10;cpQSAE8ohgRjDOumtsYEoECaJFWzq5v9frfZ11uMMWXo8HApEtH1nXeOR1Ga5uM4tF2ntWaUirts&#10;PHIOaGsZjShmCBEMcMQEJdQpzxCDFsRRgjx+9d2PGOBcZMCCvhujKFrMlkmcGq2NdgBCCHwk+CiH&#10;3X4fYhpCCEppmqZxEmGMQ/wySeK6riGEbds2TZ1l2dHRkZTy4uJSa13XTd/3EMKyLI+Pj4+OjqbT&#10;WYipe+8ZYeHAYK01zoTDfChOAwCE/qoffvjhD3/4w6tXr5xzSRqnabrb7iildVWN40gIqet6tVoh&#10;hKRWlNLl4SpN01GNHy4+QAzW27V1dtRqv9/fbG4vr2+rpjk4PprNFyIR22rftHVRlkkaj0oqq713&#10;w9CnacIYs9ZTwjjhnPKx09/86Zvz9+cEYugAhgg4mIscAVxvOt1bwe+auiEEsUiUUkq7OBJ5mhul&#10;KCERY4mIszRFCGOC4jRu+7YsM4jdZnt9+vAoLlgzbKXtHJYWSQAtIcQoySgB3s3n0/lsaq2Wcui7&#10;xlqFIKAMUQyAD9lG7J2FyPddbaw+e3Tv5N5RPk2k6zvTSjhI33vmIQMGaAO1gYZEHFEKGTLOaOct&#10;sMAhiklRTBBAgkeTybTMiixJy7L8+7//++vbW+fc0EshhBBJ8N9lWTabzZVS2+3u9vZ2HMeiKCIh&#10;qqquqz2ltKqqYRhCvDHIx01dvX//fr/fSSnHcQjP2mRSzOfTMO+1Tv/xj18PY/f40ZOT06P9ruqH&#10;dhyHYegQQvP5dLlaQgTSLBtH2bRN2zbjKH+O3mijw40JfBRGHfBSjtVu/7OneLFYBHY0Y2y323Vd&#10;F6LFZVk+ffr00aNHZVEACNM0zbI07FNa6zDZ9t6XZb5cLuM4mk5LjBFlhDKSxGI6myxW85OT4ydP&#10;Ht27f3+5WoYvFA4qURStVqs0TQ8PDw4ODvD/9nd/GbYihFCALoZvDgYtFiMIIQAuHBEwxt65IGVR&#10;wsI/Dkk/b0xTV9fX11fXl87YJBFKyv1+b7QNmSshBILQGuOsM1p74Kw14yiVUv4jeVZKOY6SMTad&#10;LRbLFQTo4uLy3fvzzWY7nc6zrMiynPMIIUIpI4RihAFE3oO+G6r9To6jsybi7NHjh6enp1c3Fy9f&#10;vRzk2Hd9WuZ5ORnGkXJelFNrvLUWYQQgaNtmkEMUcyF4Pw51Uxut66rerDcEk7wssyJPkjhEfEOa&#10;3HtPCLPWBXMoxgQhbK0jhOZlATGiBMWxCGZgZ8xut13f3Eo5pGkKgL+9vb1//8F//s//x7//m78x&#10;2u53+8vra85FWUyFSJuuw5gdHR476wnlEKIPH84xJh4ijAgmEECAEFZGAwC10R6Y65uryaz85a9+&#10;MYxdP/YIIUQgABAjbJV7++bt7e0mz8quGcZRy1EhRJaLlbU+VMB1XWetDRbQfhw2223f9RBCb4Oz&#10;HXjv1ajGYcjy3Hv//v2HH3744fXr12/enPOIaa33ux1jbDIpQ4aWUvru3dvvvvsuAM0ZIwEvbIxJ&#10;Er5czbUapB5n82mepbPpJC/zg4PV48ePTg5OrLYvv3/5r1/925sf32hpCCaJyESUOgvVqJW2ddWM&#10;g6KMjYMKjIfNZksocx4cn5w455qmmU7nSZZVVX11czNKmWWZ1qpu6rpuNrtNVVV100o5Es6++PJL&#10;6x1h1HmPKYmE8M6/evmq2lcQAKM1dJ4zhhDo2i6Oo0mRI4TkKMdREkyWy9XBwSFC+O27D7vd7vDo&#10;2Dl3e7vuhiFJ4rwoJ5PFdD5vqmZ9u+m6sanbQQ5Ky7IonbVZmvZdt93sRBTlWQERrOum6zvvvRAC&#10;QwIB7Ltuv98r6RjD8/ns8uJCaf3s2TOEwNXVpdKAMui8hQimWUIZdd4TSrVR4ZTfDi0mcDovHz46&#10;wwRINULkm66ZzifT5aTp9hBDhL0H1iOAEATAA+eA9xACHIJMINwuQVjdbKg4AsADHy69CCIpJYTo&#10;Z5/MnbzlgXNOa4sxGfreOYcRRQgHyM2dv9E56DGwpMimdT3+629+3+w7bVzbtdZ6LqLV6kBrV1et&#10;s+7i/NZBkKYZjzjCwHuPMAQQOm89QN6FBQyFq3uoVSAUQwidByFAByGECAMABBeMEgCA0sooBYAP&#10;RmiGCfQeeA+cRwDhO88z/MimhQDAMLn23lpttVaJiC4v3n///XfVfpfn+dHhEQTAOk8pKYvUOTcq&#10;RQiO42QYhrZuIYAOOKMtY9QY7QFomqpumvliGu6rTTtgiou8QAhleZ6kqfPQmMF7gDDJsjywBhDC&#10;wzAihJXSCOG2bp31s/k8jhNC7nrIxnEQSXJ8dDyMY101h0fHhLL1enu73lZVxwjGlBhjgvESYwQA&#10;iEXsvW/aqm4aCHwURQCicjLVWkVRxCOMCSknE20MgsBau1tvtFKCR0PfI4hEHAPoo4iHQojlYpnE&#10;MaMMQaSNxhgncaykJBiP4zDKUcoxTWKtJGcUeG+0dtZiiG5vbuIkhhAwSuIoWi4W1hvOGefMWeOs&#10;QxBxxoJZHTqoleY86vuh2u/TNL08v7y6utzcrru2S+KEcw5CgxbwkRBZXmRFFsdxnMThdtcNHWU0&#10;z/OiKLIsS5IkdNXeXN/++ONPr1/9+ObN23dv3++2eynV0I8I48lkWhRl07Tr9SaOk0DLFJEAHl5d&#10;XTdN9/Tps9lsUVe1t/765rbv+8VicXx8lOWZEBEheJSDtpZHnFBCGWUsstZ57wkhkRAegPD2a+rK&#10;GGO0YYxpo40xgR0wn83zPE/TNEghlFLKKIRwlDJcOEOjb2BbhouQMUYITikRIsIYcc6sNcZoD2ya&#10;pEHAcu4uT2WMgRAQTLquC6B+550xOkyYoyjCGHdtBzyIoiiKImBdxHieZrGIp9NpkiTGGqUUpRRC&#10;6CGgjN7d9J33zofy58CEt1oDCBAEGKOAePfeQwBiERmjnTGxEIQQ5IGIOPTeaI0RwghDAN3/l3cG&#10;QcXDBDRdjSkUSXxy/8Q6zTmzHux3+3IyWa4Ov/rn31xf3Uip+n7gUYQpcdAQTherBWKwG3uAYJKl&#10;lFGAkYi4865te2OtMTZJMi31ZrP5y7/4q0hw5+7QLOvb9Wa78d4zHu32u5cvfzw/v9ju6qvrm5vb&#10;264b4iTFhEGMHIDd2BbTiXJqu99MF9Onzx8dnh7wjBtnWtnu23q0kkWMxxEArh+Htm2dtx74JE1x&#10;kCmdiyIux1HKMVjSwh0JABDsr2EO3DQNJfyzzz6/ub798P787OwsCB8nJyeByhasyB6hOE2m09kw&#10;DJ999hmE2Hs/mUwenj3e7/e/+c1XDx48SJP08vJyPl8qpeq6Pj09nc1mlFJKcZalnPOTk5PFYhnH&#10;8ddff/3VV1/t91Wwzv5syAcAMMZC898dgRw6hBGlxAMn4khpud5snPdZWvT9ABGmlDVNa4yJ00wb&#10;E/GYUWad74fRWG8ccB5Qxq33AGKEGeECs4iJOC2m0/lqMlsW5TRN8zhOKeXOg2Ec6qZR2hjjKWVC&#10;CEgwgAB434/dOA7z2QwTQghqumqzve26BhGQpHExyY6ODqI4EiKyzhNMlqvVMAzWaKtN1dTjOOZF&#10;kcaZVApDAiGOmGCYQgsYYoII6AAYbRolDPH3P76t1hUngngCnB+Gceh6HjHG6Nj31llrzL6qJrNS&#10;ad33g9aGEDqOcrNZj+MIESjLcv7/EvVmPZYkd5af7Wa++93ixpYZlUtVsYrVbHY3m+zpmdY8DDSA&#10;BAhaBvp+gr6CXvpBkIThaNQY9sKlyCIrs3KN9e7XN3Pb9WBRNfGQQACJzBtxr7v/7X/O+Z353Fp7&#10;OOyllNGVMwx9XmQnJ8vdbndzc0spBQDOZrNnn7zo++H+7kHKsSqKPMsSIThjo5KcszRLIALxJMSF&#10;kFLWda213u7WbdtIORir+77DGC0WC8YYRvjly5dlUaZpOp1OCSG73e729vb9hw/ffvvt7d2tEGK+&#10;mLvgQghJnvgQIILOuVFrpc3r7767X62Kqnj27HmSpgGGfhy891IrDz0mCMAwSFlXNQAAQ5KJjBMO&#10;A/j2628Pm32d1xRibzwFxCnnDXYKWA3VYI12CEDv/dDLSFEhhGRZJjhLE4ExSDgrqoJS6kMQCYME&#10;1nWp/Shy8unnzyB1+25tQB+wBsT64BLOgA+c81EOSSImdT0OY983Rg0IeQQDwZBighHCGFKKMYXO&#10;aR/cZFKKlCs3DLqVbsApQjwYZHVQLjhMEWEEIOABtMF7GCAmjHGCCUWUYCwoXz2stdSfXF29fPHS&#10;BzjI8d2HDxjREECel4vFyd39w35/gDDuLhEhJEDUD8OxaXwcIDFWozLGOueTJA0gOO8YZd57Rom1&#10;Vghe1/Vmvb6/vx+GLoRACD47X56dnZ6enuRFfjjsHh4eYt+B9zbWj1tr0jSJMYGiqDhnCAKCUZHn&#10;gjNttDFaq1Er5R81g+93lcF/9tmnV1dPGaPRRGOtkXIwRkcLt1IqLl+iGTNNU86o4Hw6mcyns6os&#10;q7LMEkEwSoX4/NOXZ8vToW+9tWqUCADOaFXn02mNCXHOZlk6nU7n89nF+cV8Pru8vLi6uppOp0/O&#10;L148f/7i+YtJPcH/47/7RVRccYTe0MhnetQwEUaP/pHvBc+YB0MQR293DGg550DwNzfXHz9+dN5O&#10;6jr+hACAST1J05QQHO+AsV8BQkgZNcZ0XW+MCd/X/1lr87woikIk6TAMt7e36/WacXF5eTlfLPM8&#10;Rwhba+NIbq0zxg/D2HX9w/3Dw2pltYYY1lX58sWz4P16/cAYhQTmZTmZTI11u91hkJISghDOssyH&#10;gBAMMFijjs1hkPLh/s46X+Rl1/cYkadPP/EAuhCGYbDWWuvigVAIEW2f8cET0QLOuQg3CyEwQqqq&#10;ihtBTqlSumsbZ6OhwhFCnzy5nE6nHz58JBi9e/f+4WFdV/Xp6XlVTax1MfsXbebH5vBwv55M6ywv&#10;CcHW2XEc+3HEOA6vxgVjg/3s8xfnl2dN31BKCMNxqiOY6NF8/HC7Xm8IprvNwTlAcJyU+Gw2S9M0&#10;vv6iKIyxAAA5SgghjU7vEOq6LopCSmmNdc5BhO7v7z9+vI7JkPl8OiqVpmmI+gMEIQSj9eFw2O42&#10;dV0vFgvOuRC8LEvnPYQBwRCCDcDVVfn8xbMXz5+fn58xQgKAbdt+/duvf/3r397e3g3DmOfFJ1fP&#10;5aDUqNtWci6SJOuafrs/TCZTrW3XddPprK4rpVS0Ec5ms3fv3jrn6slkuVz2Q//dd9+N45hlGU94&#10;0zTt0I9KIwzLssyrIqaYQgic8/i25nnurHv1+vXt9R2jDEEYvBMJRwj0fR+8997ttlvv/XK5PFks&#10;MMZN01xfX6/WG2PMZDJ98+ZdNwwXFxez2bwoyvlieXu32m73TdPs94e27Sknn376sqqqyEJ7eHiQ&#10;cpzP52VRjXI8Ns2xaYZhuLy8bJs2lkt1XTcMmhBICO66jjKKMa7rihBSVslyucjzDEIIYIh7Mu89&#10;58xaAxBUSiIEptN6sZiPdsQUe+SHsZ/Oq6LK2rGF2AMUHjkz0TcLQETjQAgj8zlmOWLsMIJYIjKL&#10;URZN4xGC9cOwGy3Q3vkQglLx/hAghAQThNAPB2AIgDceQcJIWuTT9+9ufv3PX1sLEEAIEkppmmQA&#10;QKlU0/QQ4mEYr282PtiT5Yn3ljLkggnBEcKcDz8cgDGKt1sIYNTAQxRJQgTTB2CtTZMEY4Ji9aiP&#10;Hm8AvQfhsV3YhwAhRBBDBBDCj/9mCCEEjEj8HkGYJiJNeZokGCOtxjRNnHWPzXsiOT09TUSijA4B&#10;IISllPPZYj6fp1kKQBhkv96s1Kjk2Dv7aA48OTkJ3qxW66Hv0zRL0yTCz8q6JpQhBBkTWqs0TSNJ&#10;NSpghBCtRkpJZAJHQ6zWervdUsYXizmhLBHpyWL5+tXrt+8+ehcQRpQyoxUTFAFojHHeHg6HvusB&#10;AFVVrdf7ru3CYz1jYIwaYxCEUfA5Ho9q1AhBrVTXdTFout3u2mMTMb9SjjGqEKXC4/GIv0dqxbej&#10;6zrGWQyIMsbKsoQQqlFFP2TTHEWSxPPYbDZL00QrhQhGCH1fLg04Z9EtixGOaQKEUHM8tm1blRWE&#10;SKuxaVpjNGOccxZ9TBjjcRz7fhjlIwmZc/7y5YvpdAoAiKvoruuub27ev38fhWvnQpKIJMkwRkqZ&#10;rmubtmOMFkVFCLbWe++UMpwLCPHx2CplhkE+fXrFGLu+vkYIWefj1YExlnLoulaIhFIaAIyKKAAA&#10;QhRPBbvdLoI0jdZSSoKREMIakyQJJngcxzzPr6+vy6Ko69p7v9/v4+ki1iZTzkIIUWdLkiwiguN5&#10;VQhRlgXGOOb9KKUQBS4YACB2e8SS6lgAoZQmhHAuvH8snokNUsbZ+NuO72x8N621o5SUUs54HCEi&#10;HyRiDiCE1tnI3Hr0lT36zx0AAEH0GOkHwYfgrEUQMkI5Y2mSKDnqUWGIMESEEE6Z/76T4vEQBcKj&#10;sRbjAANEABKAKQ7AsYS+ePns6fOn1vvFYj70Q5Hns+nsn/7lX3abTZZmbTcQzqSSgYDTs9OkSDrZ&#10;e2DzMk/y1DqrjAkgSDX2w0AQKYu674fD4aC1/vkvfo4xbZrm7HSJCbm9vY3Ql8PxKAdprZNaIULb&#10;tlPKUi6Wp+eYYOtBgJAyiige1LDdb479/mFzt2v3EIe8zKcn88XpIs0zgKD1TjtnnZVqUOMIQWCc&#10;Be9C8LGfGQEYD5PxOR5hdfFjFjN1nPMvv/zxOI6/+c1v6ro+PT3d7/fT6RR+XyYck3iHpsEYT6ez&#10;Tz55xph4pJFn5WJx8qtf/er29u6nP/1pWVZSyrKso+Xh6dOnlNL379+/f/9uHMfz8/Ou67qun81m&#10;Dw8P//iP/yiH8fLyEgCwXq+jO+CHNy6SQRBCAIIoE1lri6KIMqZzLhFpPKVE87n1PqrB3jnGOILo&#10;YbWSSoMAfYAOAg+gcV45r4xT2ozKGueth4djr411PgTvtDHWWogQpTx4GNWngEAMrRCGrTFd3y6X&#10;JxjDtmtvbj8+PNwaqzCF2iiEw+nZSdM1Tds0x2NVVfWkyvJMjlJrbZRu2tZozRkvizpJ8uAADJBC&#10;ggImAMMAg/YcC+rx9mH79W/+gCya5DWFlCBy2B8hhJPJhHPqrMmyRCRCDgOhGEJUVVVR5Aghzvl8&#10;vri8vOi7wXmLEDocDtYaznkMcUwmdQg+EcnhcNjvD1rrcVTOuSje7Pf7m5ub7WYTxbTj8ZimaV3X&#10;j9Fl5/q+jy6SCCUiFMcRLv6F7XYbMZzjMB4Oh1FKrXWaptHwb4xBGEkpb+9vX7161XbNfDG/uLyo&#10;qmo+X5Rlaa0f1egDpILd3N7t9jsbQlHl5aQ8NkfnPePcBkcYZZwfD/u6qhKeooBSkQoqOBZvX7/V&#10;ozmdn3DKoAsowFxUs+rk6eWLWbkYexUcqMqKEOqsBQABiJ3zRmkUQJqIhHMAgHUOAhRX8ZjhUQ3D&#10;2D25Orv85HS03a59cHCE1GCOnNMwPIKQDseD1qauS6uV7HuIAmMUwQCBwxgC4J03kTzig0c4MMFG&#10;NZigEcEsZyZoE0zAgVCKMA4AOu+8BwBjgCAlVAjOqSCYUkI5FU7Z6w83VpkiK5Yn59bYN2/frh4e&#10;IEBpmlLKdrvdZrslhDjn48gXl/txiRkLXBaLBSXEGCOEyLIsXlmUUAAAJfirr776xS9+/uWXXwx9&#10;v9msmqY5Hvf3D7dNc4AQZFl2dnZ6fn6OMToej3EPAiGczWZPnz7N8xzCOO+xJEnjyFGWBWPU+QAA&#10;iF0DcRnHY8UpxkKIn/3sZ1EmAQAopfq+BwC0bSvlmGVZpAtHm9X9/f3t7a2U8u7uLr5y7z3G0Frb&#10;9+04SkJICJ5xsjiZU4YABAiH4/HQNMeH9X3btlIOh8Ph4eF+v9/3/RBLzrfb7ft37zabzeFwePPm&#10;Df4P//7fYEwIJRjjOObGiSrepxCOx97/+uVsCP7x0RUjVcFZ71zbNm3bwADOzpbz+dwYDSFYLBac&#10;MSGEc94YG+XxeBnHdlkAICEklpEwximlPBGUinEcd7udlCpJ0ulsMZvOQYAggLbt26aTSnXdsN3u&#10;mqbZbvdt27VtM44aAZ+k4uL87MXL503TjFqWVSHS9OLiEiJ4OBx9CM2xadoOQJDlWQjOOYsw3GxW&#10;d/d32ipnfVnVjPHgA+PicDzW04W29ng8OucoJQhB8Nh0CmKw23vvbCCEYkrTPFVaQRS01sH7+ExC&#10;AHjv5TBwzquyvrp6miTJ7e3dfn8AIDSHhjOxWC7LclKW1cnidDKdEcLu7x/2+8Pbd+9vb+88hAAi&#10;KUet9f6w2zfHcVSUUgAhxsgFM51PfvzVFwGaABxl+NFd5nzw0Fu/3x3apieEy35M0zxNMqNddBoI&#10;Ifq+t8ZZY1erDYSo7dosyxjnjHMI4WwxhwDc3NxAgOKHwxiTJGn0NDrntHFZlldl8UgeJ8RZSynV&#10;Jpo0kqIoyrJomkYbM5tNizI5Wy5+9MWPnj9/5qzp+/7jzcd3b9/dfLy5v7vb7w4AwFRklDCjXHPs&#10;Xn37HaWiruYQoP2+kVJb57wHclQIoaKo4s09HkR/KN2ZTqfn5+chhMPhINUY6+nW63U/DD6EvMhO&#10;Tk+LogwBUEYYY7G3Kd4m9Ki//fbbd2/edW0HASjzPM9SrSTBeDabUoJPl2fz+QxC2LVt3/exFxch&#10;jDHuur7r+qdXV5RSCFFRlJvN/ttXrzkXAIBBjkLwAEOeZyEEIXi0cCdJOplMOGWDlIfjfn/YKalA&#10;AH3fFUXOKBuGwTmNMd5u996H6aT0zhFKGGOcs8mkLopiGAZjdZ7nIklCCJjiQQ4YYwiDlH1RZCKh&#10;PljGmfVGGzmbT5Kc9WMboPXBBBgA8LF+GYYQgo8tnI/HQfB4AA4hRAUYYQIAYJRhjIMHxhgAYLwR&#10;e+9jR6izDqG4qDKMcgAggggAADyAEGEIgYcoIOghJYlg2de//dN3rz6UZTWdnhDKPQBGme12Z40d&#10;h7FrBh+AVK7rG8ponicQBQ9sCCFqsiGA6K1GED1mliH4HhSEUHSLABBDs9HqzQhJHvkNAXgHIfDO&#10;4JjBRSDGRB/TYwgTQjDEUQWO/GmE4dh31o5FnpdlYa1RSvVt74PHmBJMMSYBhN3+GFVpQvDJYnFy&#10;smCUCs4G2cdiJq3HvMgD8BCCJBUBhDRL5aCkkmqU0fBvje3abjQ6ANgNgw8AYWK00doQRIw21jrG&#10;eNRMrHVd11NKnHMiSYUQi/mJHNXDw+rVqzf9YAghBDHnHaU4z9LJtMIExeCoGlV8nmk9jkpzIcoi&#10;p5TOZnMI0TiqfpBZmu8Pu+Z4LMsKI6i1jsfXcZRaKwigVkobG9/96L81xlBCKaHW2RgB1VrXVVEW&#10;+SAH712SiOPx4KyFEFBKKCUEEwCCt/787Mw655zTagQhYIRACJgQxljKEwwRIRQAYJQuiwJCdHOz&#10;0mqYTCaL+YxSen9/v16v1SiVUphSLgRnFGM86nFUqm/btm3X69Vut5NSKqUIY0VZxqgOpZxzAQCM&#10;ZhkhRLwY5DBaY0MASZJwJpRSRtsiLxDC46gAgM75oijLsur7gWBSVlWWZUqPWitKiXOWYAwhmM1n&#10;sc40RtCjhTWEEKnL1hitdZZmlDJjtfNeSskYi47rAADC2Fl7OBzi07ntOqVUlufxIDSOY11PY6aJ&#10;UhrlQe/dMAyEIoiAUmNcPRCCYsRLaQURIJhijPt+wBhTyn6gdTjvKaXDKPu+jxbWeIpGAThrnbFZ&#10;msZnIqU0hKC0klLG4vc49AAf0PddaIyxGLoBAMS0FkIAPTrOIKOMEuKcHaUEISAInXUQAASAszbu&#10;uuIyxXkXQgAYEYIi9aCsyuXFcjKrPAr1tDw7P+26rqzLNMsSkeRZ/tvf/na72hRVbT3QwdngsiKd&#10;LqYOWRccS4XIRADBOmO8Cz5IOTofGOOJSDfr3WbVUoa/+NGPMMH73e7i8jLPs7v7e+c9xlgbixBE&#10;iDgXuBCE86Ko0jyfzqY2BOsdQNB5BwlCBGgztkPDEmqBG/XYjb1UUmqFCC6qoppUZZEXed613TAM&#10;dV3NZ/MsTbx30Afgfdf13vtoYEYIxY22lDLLsuPxaI1//uxFmqZ/+MMfDofD6elpnNzSNH337t3D&#10;w0MIQWpzaBqC2WJx8vTp1dnZ2f39w2w2S0SGMc7z4nA4PHny9PPPP+/74c2bN0qZi4sLrXXXdVmW&#10;rVarP/3pj/u8tNEAACAASURBVFrrp08vh0EOg4w09fV6XRbVZ599Fld18QAcPwOUxoS5hxD64J03&#10;CEPnnbMeAJCmqZTSGFvXdcynpFkefLDWCZHEkZRzsVqtjYumcmCdl1JJrZVzHkBIKCQsIAIALsqK&#10;YIIwIYRRxhgXhDKEMSYUU4ZIXMhCJhiAYRg6TslkWn/8+OE3v/2XN2+/2+3WoxoAclywNOOzWf3h&#10;+v3bd+8gDHVdjVo5b/qhBwBxLoILh2PTd5IzhjHmlBNAoIMEEuyh0wY5lGAxHIf7j/fdviUB57wg&#10;iHhth74r87ysSudtL3vCKE8451SNihJeFhWEYBiGOD9776SUGBOMUdM0sV/AOe+9G8ZBJGI+nXvv&#10;q6oOAVLC26bre5kkacKEs44Qenn5ZDadhwCGoY926LhLjdc4ISRJOees67oYL49Lw3hEL4qCYCKl&#10;LIsiHhPi+DEMA6F0Npt99ZOvLi4unHeYUJGIh9XKWq+1HrUGCAKAp/PZcnkWEHxYP9yvVl3Xtn2n&#10;tGraFlIUQKCUOmMppmVRBOsJxIIkOKA3r97oUZVZzjAmEHkblPTQUyODGi0CpMir2WRSViWhBGGU&#10;8ERwEayDKARnIQxcJNa7ALy2BkAAMBjH/m51c3I6Exk5DmsdBiyCRxqSoPUIPKIIM0LUKPWo6qrW&#10;SiklGaWUYoIggoBg7J111kAEtdEII4xJ7KSgnFrgtdWIktHogCAmNEDoQoABC5G64CBGGBOCMQiI&#10;AJQwzjANJmzvN33XBx/qapLn+Xq72213IMCyrCjjt3d3MXfZtp0QwgWIMAkhxGNk13XG6yxPnQuD&#10;lARj7/1ms4lP4bqun794/rO//uuyyNu2OR4OAERfsW/b5tWrb+/u7qQc0jThnDPGFov5ZDJJM6H0&#10;aIxO00QIXtfVbDr3Phij2+bYNMdj0xpjOKOCMxccQlAInucZYxRBgB7nMfvq1bf7/S4E3/dDzMb2&#10;fa/UyDkTIuGcx/80OqWtNtZYZ91hf7i5/nh3e7ff7a01IITdbvPwcH887I6HQ9McvHUxzMw5K8ry&#10;4uIiy1Iu+NDLzWb7xz/+6Xe/+936/mG33e62+/1uv91s16s1/l/+u78jlMQKY22NdQaiRzokYywG&#10;3kIIsbMOQRyXizFWBEBwRlurjRmVGiEKlOL5fL48XXBOvfdaa4xwTN7HsdgYbWKXA4JZlhVFWRQF&#10;hCiOyEmSlkXhrR/6HkBQVXVWFgRTFwIm2Bi3b469HEMAg5THQzsqfXNzp7VBMDCMCEFVnr54fvXi&#10;xSeH/YZgSBmNw6/1kDIBEYmMvsOhbdqOMgEA7Hv53bsP+70qirzIKznaX/3qnwapz88v9vvj5dOr&#10;UavHlGZWpEmKELHW/ZC3sdYGD4QQ1rlhkD64JBHeOeucGtV+v++7To1jmqUIotls9sWPvlws5nEd&#10;Yq2zRkspGU/yPJ/UsxCCVnZ/2A/DsN3s/vDNHzabTZKl79+/v76+lkoej8fD8aCUjpM8T0g/tEWd&#10;fvWTLw/HLRdcGzWOI+ccAOisZ4Tttvu27Qlhsh8xxolIY9FffCbt9/vddjeO435/aJoGIpQkKaWs&#10;LKvgA8ao7bvj/hAPF5GmEMuZxlF2XeudWcynaZooNTBKQnA3t9ecU63H3W4rx66s8qou27Z5+vTJ&#10;T//8z9JUGK3Wm83Nzc2bN++01sdjY4wri1oOIyEsTXMIkUiyLC2GUa7XOx9AURQhgMP+OJvNz87P&#10;QXjkFTnnrHWTyXS1etjtDsvlSZqmDw8PQjy222GM+2GId/amaQCCjPM8z06Xy6osIQBZkkwnk9lk&#10;6p1jlKYiUUq//vbVn775oxwlIzTCYhMunj97dvXJJxenFwCAj9cf15tNCBBh5EEIACRplqbF7tgw&#10;JmaLk4fVivPUBfD//sN/6QfT9e1uPzCOTk+XJ8tlVZeREfLwsEIIMyqCB1E9aIeh7wdMyM3tOhFs&#10;sVj0/dB1HeO8KEvnbfB+GHrGmNLqcDgcDnvvA4Rgs9mEAOpqwhhtjkeCkbEaY+i9OTa7s7OzJE+c&#10;Nx4BZUZt9Gxei4SPZoxnMABBBDtjjDFE8cwLEUQQ/lddOH55GOK8GmJyEnnnI6PPWns8thFnjSB2&#10;zhFGgwfOOUIZBBFJAGCUayAKPlBMvQEEC4qT3/z69+/fb2fTSVXN+r432jbHJgRwPHSHwzGEcGz1&#10;+cXy2HZNc7h69jT4QDBBBFvrCMEIYIwwwhgE4EHwwQcQKCM+eO8cRIgyijHx3ltrtFLOWc54XuSM&#10;EWutsyZaGAhGCJH4VIoTdhy1KSWMUIRg8D7exBCCnFMAg1JjmmVnZ2dJkvaDPOx2EOIkTQjhEKD1&#10;ZsNY0nfdfndYLpdVVUWm7nqzSZKMEBK3aU3T7Pf76+ub+/v91dXlbDpZLpf77TZyFqSUTd9F2dMY&#10;0zQNxphgDCEsq2pUKgAgRNp1UmpzbI79MJwuT6vpdDKZYESGQW62u5ubW21sIrjzgRAKIRAJJwSf&#10;ni6j6ydNUwRhnudd12KMs1wwTqf1pCiyrmsJwfP5gnO+3+3ubu+lHObzedd3BONYFJemed8Pzrmy&#10;LE+Wp1prY3TTHCFEjBEIkXNGaR2Ci/zGNE3HcXz/7r0Pvi6r5niMBT9CiHjJJ0kCQDg9O93v9oQR&#10;KSVCKEaA8iwr8pwxptQIIWSM7nc7xmhR5F13VNo2x2bU8vziYjKdUs6c9V3XH48HCCGAyDpz2B2O&#10;x0M3DNpo67wP/unlVVaUTdNmWZ5l+Waznc3m5+cX3vv7+4e4a4t3/jzP42Gj7/q4D8UYA4yc8QDj&#10;5tgc2tZZd3pxYZR6++G9UuqHlxo1t7quMMLXN7eH/XG32w3DUBTlMAwRat227fF4pARzzrM0jdr1&#10;D/U2bdtGPGFsA44QrCRJlNbDMIgkKcsyqqNd38e8AkKQMRqZQ5RSAENU26IElKYJDIhx/pjPxBRj&#10;HOvuIqs8hNB1XWytk/1gnYsHlSg1d0272+36bkgSEYkVSikpJURQCCGHgXEWZ+XoFUIIQQgZY9Zq&#10;7wOEj2nV2CkdvdAAQQDc/rjNi/Tlj15cPX+aFgLQoOw4WumhD8h7EGywxhnrLYQIIGCAOXty+sWf&#10;ffHnf/HVL/72rxfLST0peMKShEEYptOJNRph/M//9M93t7cehmpSaafraTldTgFD2ulqXtfzifVm&#10;tCra2q3z3jpKWZZmKKCu662RRVmcL0/Pz5YUk6osvbO/+/p3H95/OBwPo1TG2nEcAwBt16VZXk/r&#10;4CHjwjmPIEYIx7LDNE0oI5vdBlNqg8UED+NonLHeOOBHNbZd66Evq/KzH32Wl0XTHD/eXNez+vR0&#10;6YLthnZU2hm3Wq1jOCtKqcMwRDMawfTZs2e//OUv48EpGmWLotBa932/Wq3SNJfjKAf1xRdf/Ot/&#10;/W+m06lz4fWrN8vl6Xw+Z0wQQi4unqRpWhbVzc3Nf/pP/5lS9vTp067rjsdjWZY3Nzffffd6Op1e&#10;XFzO53OMSV3XJycns9ns9PTs8vIymn2EEBEoIQSP0yAhBGGAMI5LUQhjzA4JIdbrtbWuruvod0vS&#10;xHunlY79FNGwNgwDJgQiiDBGGIcQCKVcpEkiGBUYEQhQAAB4CDFKuKAR12o0AAghnKZ51DxjcQDC&#10;0HtrjNJWZbn4+uvf/e7rXw9j74Ebx54wVNXlk6fnIs0eHu6VVouTk/V68/s/fPPbr3/jQ3gMNlOC&#10;MW7a43q1scYuZosiLfSokYPAQ2hhShM/Oist0PDi5BJoCAOGDkTSOBFUCI4w5pwKwTkhWZZjhAVP&#10;IITG6rigt9Y2zfHm5oZzrvR4e3v77NmzuEtq24ZRGnyQUnbdsFyerVYrxjghRGtV11VVVAG4zWbb&#10;dsftZvewunPONV0HAYCPhU088gUgAm3bxjYWAEBM+DvnuBAI067r37x9W1XVdDaNYwlE4HDcexg8&#10;DNPZbH46P7bNm3fftV3XDf396mG1XStn0iKbnMyUNdKoAEGnhk72++Pu2B6t8zY4E7yxFhJEKHXW&#10;TeqpHjUMqKpqAvH1x2stFUaYYJ4mGUEiaDgpFl0zNPuWYKJG3TVNvL6GbnDagQCM0YzQtm022/XD&#10;w71UkjHOEpakqTHqsy9eXjw5KSeC5uDQbwIeA9G96jBFhOBY1kgpxRgZY/IsHYZWaUUZIgRjBAlF&#10;jFMAPISBJwxCGBD0IRirIcEuOGVGgKELDmFCKLHGBesZ5YRQ7wNlgmCMECaIEMQY5QRRazzDfOhH&#10;jMmTiydFXo1qPByO/TA0x8OXP/7xT37yZ+/evdVaBR9C8FKOveyzNI+4jdjkvNtt9Wjbtn3//n3b&#10;NN9Pb2Doe4RAXddf/vhHWo1/+vab7WYDgL+8vDi/OOWce+8AAN999/r169dqHBFC1hhKKSV4lON6&#10;tW6bJgCQp5n3YTadjnJojm3TNm1zBMFnaQIRTpOEMPoYfvGQEAoBGkd1fXNbFCVj3JjHDh0AkBA8&#10;EkOMsTFNg74n+XHG01QkSUop5o8Cvv5+fQYiIb/vO62NlPL+/uHm5rpp277tj23T9/LLL7/8i5/+&#10;5SefPLu6eooxGvquaY6EYiEYBIExiv/Df/931rlBK20VQAATRCilMRTxGP6FBFNOGIbR0+hBcJzR&#10;4A0E3hkdgvXeKiUZwwh4CHzwXo1KK+2d63sZAwzOWWstADCCKwTnalT73aFtWkY5AjhLM0apNdZo&#10;lSQizwuE8SDlsW2VMU0/3D2s27Zrmm693mhrOU+UNtvtjlIiOGUMLef11dXZv/1v/lV7WB92K+Bt&#10;8D6E8O7dx+uPt71UGFMHgPUAIdb3+nDoBunbVlFaVuUUk6wf7McPt10nkzStqurhYVVOSoLIdrdD&#10;CFvjHx5W+0PjAwAAMsblqJwPPsRyVB+CZ4x2Xa+VwZiMcjjs91KNn1xdMcZX6/X5xdlsPucimS9O&#10;5ChjJvCxPQzhLE0op33fg+AHOZyenTnnjDFt32GKJ5Ppfn94enWVpwXjjDJ0bHeMI2Plj774NCuE&#10;dcp6EwsSYiRKjqMxTkq1Pxz6YVgslgigqqytM4IzxmgI4HA4iDRFGI9KZ3k+rWZ1WV+cXWRJpq2F&#10;CK7Wa4xJkqXd0BOKmWBWa++dd5ZgKDiryixN+GRaHHer9epuHBvO0HI5/fGPP/+7f/O3f/2zv7x6&#10;erGYT29vPt7c3tzdPnT9OPSjlFrwDASUJOXV1bOiqPteSmUiPpELIeU4WyyqSaW0wgS/ff+2G7ok&#10;TTjnfd93bUcJcz5IOQ7j2HbdbndQSp2dnUo53N7efP7552VdMc43m8319fXJyUmW5TCEuqymVSUY&#10;H2WvpGwOxyLLr66uTpfLUUqjTZEXSqkP794JwRklMIC+Gza7LYKYUfbx4813b97c3T9c3+znJ5Oi&#10;Kj2EhDFtfdO1xnlM2LffvkaIzk7O/uG//KM0Vo6AcVRPiovLS+uNEJxzPpvNjodWa1OVNUCYC7Hd&#10;7b979+7hfmeD8wG8/PRFlmaEUoigDwERxASjjGZZdro8gRA2x8Y6K5I8y4p+kO/fffTeLxcnwQet&#10;lLUqACc42e7W2ui/+NlPu6ErZ1Xbts5bAHxR5POTRdu3AEFCiA8hxkpj0jXqpc75EIBzIc5tjDAA&#10;kbXOhwAhCg54F7K0UMZY5533BFPBE+SBsQ5CjAgx1nkPMCbOOwAght+jWwNEABGItbIEsVTUnJb/&#10;+//2f2gNlJTWOoywUkaw9P5uBQBUyhKCiiplaZrlGQjwT3/8U5EXp4szox0GiCAWnIMIQxis1wAD&#10;hJF1FmEMEQIBOAB8LBiFgTJGMDbWDHIw1gjOsixDAMlRWusRogEAY10IgAsuKIPBYwQh9BABhEDM&#10;0gTgQwgAAkwpoayTgzZuOp1nWSalHuQolfY2BB8wZNv1dujGLC8Oh70PLs/yoigETzCkIEAMcV6U&#10;y+VpXU8QAtNp2fft4bgvq7Ksy5u7W6nkYrlgGDurizwL3k3r+mQxZ0nSdO39/UqOCiIUEJajbtpB&#10;aaO13e52q/XqcDwuT8/OLy5++5vfGWO7rosqOSYYQoARShLRtl2aZFVZC548uXqy3W0RhAD6lDMA&#10;7G67ntSV0eN0Mun63lqTF9lkOkEYZXlOKC2K8nBsAoBy1PPFCeNis91ZrZXWSZLMTqaHw2GzW1tj&#10;A3CpSCAM3nlKsbWGUYIQnE4n8ZMxdEPwPk0SSojRWg5D2xxHJaezWV3VzlprrLPWO8cZt84eDvsk&#10;EYwRiADCiFCyPF0uT8+++rOv/uqv/vLJ06vbu3s5qnHUozbr7WZ/bAGACBPKmHPu4vKyqidxc3Fy&#10;uvzJT/6cUpZleXwGf/jwcTlfEIQEF8vFCWcMAlDkOQTAeZ9lGSZks9k0fZfleRSU5DhCjGKAVQjh&#10;QSCEIkJW64dRjafL06qsmqadzeZd1799+9Y7b40bpT7sD0abLE2N1iAENaoP7z8Mg1wuT5u2ubu/&#10;N84slicgBM75ZrOJ1UfjOGKEYkqCEAIg5JyrcXy4vyeMXl5eNs0RggCCV2rM0mToO2eNd5ZRSgnd&#10;bjZd2yYiQRBzwquyHnrZtT2jzGhNCeGMAgi1Vuv1yjkbvCcEJyJxzvVd561LkwQG0LcdoyzP0t12&#10;27Zt3JUlScIok3JM08wZhxCGj0Jv5KsDDKEQVDCOIIrNnJQRCMMgB0LQIDuA/NPn5//2v/27P//Z&#10;VzSD6TT55PPLdC72w+7Q70wYMUUAesppbDrBgnSmq5alCfrLP/t8UEeRYkqBD3oyKdrjvu/a5XI5&#10;qSfDKL/++veYon5sEfVJJSYnEwNMfTKpF1OpBkRwACFmH5QcjdKz6bw7tn3Xz2dTM46p4CeLGQiQ&#10;Ifzy+QtC2S//n//IKJvN5ifLhRBJVZVFWRZlwQR/eFgxymaTEwig0R4FiAHEEDpjMMJd3+33+3o6&#10;I4yV0xIz7IIz3mo7QgoRQY3sDt0Rc/zyx5+ePT1fbe5vV3fKKYhgnuYQQspY3CxCBIMP0ew6m81+&#10;/OVXb9++XW03AEKI0XqzqSeT+WIBMRJp8v7jNaGUYPazn/313/zN3zAmirzerLchwJ/+9C8+fPh4&#10;f7968fzTWAE6n5+EANbrdZ4Xl5eX3vsYcSKEPH16dXZ2fnKy3O320YEVTQpZljpv15vVL3/5H9++&#10;efvJs6fOOgC99y5NE+et9z5NU600BDCCJCKHvKqq+/s7CEGWZ2/efBe8r8oy+BC3BhACxphIRNM2&#10;3rkkETFFnGapYAxDgAFMOMvTJEsE55wSGpxz1mKAEIAEUcEFZ8wZhyCknFJKhr4ri6If+jQTx/bw&#10;f/3f/6eyIyJeOUk5STLhgceMLRYnx7aVg149bHe7o/PgYdUBaLO0IIx54CEKhGIm6Hqzvru7T0U6&#10;rWZaai0NCphA/s2/fPP7X/9BHtXY6ifLJwTiUWqltdTjbDHHjCIMm2OXiVRgRuPzFMKhb/Ms40JA&#10;CLXWw9DneV7VhZZjIkScHjFCRV4QjIu8CD6sHzbrhxUCsK7KUQ6J4IKz84vz8/PTzWbjnLHBu2CL&#10;qkizlFDig5ejDDBoowAE2hgAodZaKXU4Hq21SmvOOUtSiNGzZ8/kOIpU1NNJL4dBDRDDNE8DBv04&#10;BAwCBoRTE1w79tYbzAlOCE5YM7StGgz0FtjBKg8dFYQKLq1GlBhnbbA2WOOcdRZRstnttruDB6DK&#10;Smvc6mElGHcmbLd7a8DTy+cEcApIsME7Z63TasQIlkXhtA3eW22CD0ar79lMDhNQ1mXwwYNgrB21&#10;tEHXi1yHVvujx9KCwQPNGAYgIAAIRggB5zQIjlI09G3wnhKIIWIMUUpC8C54hCHC0HtnnPXBIwwh&#10;Bs5ZY40DPgAfYxrBB4wgJSxuwTBiwQEQEGeCIAoDYURY47f7Y9fLxclpWVYAQm2ccY4xHi2l97e3&#10;n3768pNPrl796U9a6zRNBjnE4TCgoK12PoAAjLHDMCBEXAhCpP0glVTPXzz7xc9/3rbNZy9fHvY7&#10;rdSzTz5pm8OkLs/OTq2xgxw4F6lILy8urLHb9ebtm7d91+022+ADDFBwIbjgIsmTJOF8lHI6qU+X&#10;J1mWMkoRBNYY772Ugxo1wTgVmXWh7wdC2GKxJJTu94dhkIzxx+4VAAOEGGLnfMw76FEhCBll3nkl&#10;e6NHrRRnpCzyUQ4wIGcdJpTzxDsgeJqlJSXC2hBtf0bb9WqzXq37Zvj6t19/+6dXEIDF8uTLL3/0&#10;1ZdfioS27XFUnfU6QIf/h3//rx7bQRjBhEAEgg/G2ajSEEwwxgSh4IMz1llHGIrAxXEcg7cAeAC9&#10;dWaQLYTAaKW1MjEGrU30aUCAEYaEUISg994YrbWOZjMpRwAARuyHDDD04XA8DsOgtNm37cNq03Q9&#10;IvRwbLte7g/Hw6EdR6VGLcfROX9ycrJYzJOETyflpM7Oz08+f/n8sN/c3l6Po1ytNg/r9eHQaeOk&#10;NMOoCOEBYISwc3AY9PX13d3tBiMKCbPGa2UZZQGAyaQ+PTv75ts/LhaLsioGOTZN1/fSOxDPANH+&#10;rdSIEHo0VUIoBK/rifdulKOU0modpQkPwnazgRB+9unLyWTinBuGYRxllmWnZ6fRMBNX6UZrOSqM&#10;MYCAUnJ7e9fJgTGWF0VRlISQs9MzkadZlpZ1EYKxXlfT/Mkn54RgG0wk9oa4pfDeWRcC7Hq53+4x&#10;pmmSQ4RPl8vgAcEYAKC1EUJkeX53d+d94JwzIjAmIQDnvHVWK+O8PVmeBO+11ixyYsoiTZPY6bpc&#10;zEBw+93W6DHNRFUXT55c/vznf/WLX/z8ZDnTenz/7v3r16+ur28eHu69c5QldT2ZTKZJkhLMvA8I&#10;0zwvjLZa6aqeci622y0AQCSpc66alqOSx+aACDqZnyCE+r4/HA7eAynHQfaEEJGI6+sbKSXGKE2T&#10;zWbddd1yuZzOZtHxFSP10cyv9YgRmtR1nmUYobZp8ixbLk7yPOu7ThtTltWbN2/++M03chggAGme&#10;TeuJc94aq5QBAYxaCZFiHESSAIwgRAAGYyxN0rbr7x82y9Pz84unb999vFttMcIipdPZtKzKcey1&#10;1rGU7HhopZR5XjLG27ZbPayatnXWYYajCLNYLLIix5QMo9wfDwGEqMQ677Q2RitrrXUeY6KsbZt2&#10;f+g4o5NJFYxT40AYZpQE4KXq5svF6fmJdpZQJJUMwWlraMJn08mxa0OwHoTgPXjkvkMU2e8+op59&#10;LFGNFk0QgA8eAgBgdNoTSqnzLiIDAEDAeu9BDDX6EKy1PsQbE4AIEYghhLGxCAKMAAIhCJaU2ezV&#10;q3fv37xPBEtFGgLwzk0m03EYD4cmTTPOKeeMCc5FEgKoykoOw3q1QhDNJzOEoLcuYvc98MZqiCCl&#10;BGIU8QU+RG4XjH8iBBF4VLkBABAgAAKCkFFOCbPOG2MgRIRgEACC8IfapLh3jOFD7711FkLkggMQ&#10;IYCAh4jgRKSTSb16WHXtcHn+xFj3h99/gzHNs8xq2/ZtluWMseOxvb29Xa82UYKbTKda62GIZmDu&#10;vW+aozF6Np3OZrPY9JNwprXuusZaEzvAPACMcohjLwyGAFMuuODOeq2V0qbve+f8xcUFIeTrr3+/&#10;OxxG5SnBEAIfAqWEUKSU6vq+aZq6rl+8eDEM/Wq1KvK8qkvgvXOWUYoQFEKs16tjc7y9uYv6w3Q6&#10;zfPcWosJqYqJdyHudNfr9RBL94YWQpCkSVWXzrm+7+IvECGUZkm8MKMwhRECAGRZhlAsxjNKqbZt&#10;Y3lgWZR5kUEIpBwQwiGEWPGCESiLop7UeZ6VZVHX9dnZqRDJMPR3d7dv3r799tW3d/f3/TBAhLjg&#10;XIh48o+OfkxIXuYAQeu9t5YQ6r1vu46zRI16s95ut5sk0iO1pYQijCI6NSpWeZ5jhIy1CEKeCIwJ&#10;Jji2J2BC2raNemnTtnmeTyZ1CIESslwuh2GINtQ8L50NEMIsyyOpsu97hNDp6elyuYzFy+M4AhA4&#10;50WZc84hAJPJJFYih1j06n0Ec0Rz02q1GsdxMpmUVYUQ6vsWgJAkom2b+/uHmO+NAiwAIEaI+6Y3&#10;2nRdN/S98z7amr4PWkMAoRAilvdGddc7L4chgBA9OBhjHzwlBCJkzGMFcZIk0cPmQ0AIWe9ihgI+&#10;skTitxGsYVxw1rqoAHvgrTUQgjRLX3727H/+X/+nrEoH1Qy2U2Ec3YA4OrtczE9maZ5a77aHXT90&#10;mBMm6KE7tPrIc04YqKqMUDDIFgSXJJRgGLw3WqdZtlicrB7W33zzx4AAItAAc/XyKslEp/ukSD0M&#10;HgAAASNUSys7mfCkyCszmu9ev2aEzGbTyM+7urwssnzou9PlEoDwq3/6FQQgr4oszZI0yfKUCl7X&#10;ZYBgVAYAlCYFxhgFbK2HIATnMSJlVSCIrm9vV6tN3BICBGaT6enyJE1SrdUgh1GOzjmAUd/3cTip&#10;6hpBsNvsu3aYTKYgwGhKN8ZYbRaLRaxeN9ru9/uyqiCE8R5ydnYW1yWc8zwvDvvm+fMXX3311XQ6&#10;18pSygGAi8Xy7Oz8d7/7+v/7z//wN3/zt9a66MWIxYdXV59MJpPVanU8HqfTabQETqfTJEl+//vf&#10;//3f/32SJJFCvF6vsywjhHz8+PHjxw+U0ufPn8VOxDzPI7o8fuC/51bwEIKUMnpkQgiLxSJmtSil&#10;TXMkBAMAvfeUM631ZrsFAGBCQAjamNhaEEWa2GLnrMUQoVgWjREjlHMRk1lROIIQEowwwWmWJKmw&#10;zkg9vH797au3rzGGhCKAvEhZmgof3DAOxrnj4ai0CiEYbXrZVZWYzqfL5QkXXOkxoAAQVEYnQgAP&#10;mmNjja2LSSqycRjXD5tXf3glG5nyFJjgRgs9ZJxrY5quYZzVk1JrvXpYQw+rory9vru5vZ1Op2VZ&#10;QAgBBG3baj1mWZbliXMuFUlcQ2itBeOCCwhQ8EAk6Ww2i7kwzvlkMokAvP1+13XdbDZdLpdFVTDG&#10;nr9484bm8AAAIABJREFUsVwunzx58vLly+fPn5+dnUW22WKxePr06dXV1fn5+cXFxXK5nE6nFxdP&#10;5ieLvCz6YSAMW+e0Ux54pfV6u7pf3VtvBznsm8PusN9sNwFCj4CD4dh3FvhD2yDBLfTDOFoYLAhM&#10;cAeAMroo/3+e3qvZsuy60pvLb7+PP/dcm1lVWVUACBAgCEpgM0J6akZ0dD9J0Qr9U1EvJCOkBkFA&#10;hKkCUCZdpbn2+O2WX3pYNysjI02kv7nNmnOM8Y0aY8IFj08VBNh7AMAIYUKYM2632cpBgg8IUWsc&#10;pQJhNp3MszQnlE9m03oy7tXQqyHLsyRLCCEBgnfWB4spooIyQVlC05wThjFj1tuqKoH63jS75pZn&#10;VocukAEzj1mMZkViyOPZBwAF5+GDSQ5jFK/8yF4JIVintdUOQtyzG+e0tcZbH7PggAEDxYxiijFF&#10;iCCEIWCMqHfRoEMRYPCo7+Vuuz8cGylN03bexcId77yVauj7th96QPD06ur25i62GAjBlVQBBUpY&#10;RKalSVoVhdFaG5emWTT+TMbj8WQkOOWc/+3Pf7bZrP/85y/b9sgoLsscIDhnH9Zra63gQmuTJaKu&#10;61Qku+2ua9vj4Zil6erkpChLRqnW6v7+/uH+TslhPBmtThaMEgiOJ1wIfjjsd7vN/rB11hJGuKAY&#10;IWuNdzaKEd5bhAJjBFNwzhR5mqaCEOQ/EFids85ZzggA9H0XvVHW2hBAGfPDH/7ws88+E0Lc3d0B&#10;YGuNUmY2myVpwrkYjydCpF03GO+dtS9ev3rz5vV+v/fIrU5PfvHzn59fXRAc0iIl//2//C+xnQgC&#10;ChEk4wCCjxwLhAJACM555wECoSj4R3ehdz4eYxECY4waBs4YQIjGkjjoHo/NbrfXyiAMjDGMkXPO&#10;GB3DhNZa70NVVUmSxeAxISRKeXf3D7f3D4PUXCTauIeHzSCVVvbYdYNUnLJomSmKQjCeZql3piqL&#10;TIiLi7P5fPb61evbu3ugTErbDzp4zHkKiHGeYEwhoKFXDw+bzWYrB4sxijAJQqBpG0IxQmi5XFxc&#10;XLx89co5//Sjj4qsVFJ2fR8CwoRGGHfkgn2fc0MIZVmaZRmJkByMKcZ5nldlZa2lhFBKP/v0M8b4&#10;ev0gpSyKkjEue9l2PWUcYRLFZGutEOJwbG5ubl++fDkoSSmr61GappvNhqdJUeQheC5YViSA4erJ&#10;xXK1kGYABIBQQD4AchCss9Y5wRKljDEWIzL0yvuQZ/l6vdVaH5uGUV5V1W63v7u7j4cwIdLlyRIT&#10;6Ic+hEApjXNjVdeM8zQR3vv22ByPDYRQlmWaiCdPrp4+ffr555/97Gc/PTs7izSsV69evX3z7t27&#10;97vdwfsQWbUEs7KqrfHO+qGX79/f3N8/EELTNIsfUiZEHC3Ozs5OT1eYoIf1GiFEEF4uFkVeGmOK&#10;ophOp4RgKQepVJqmdV3e3t4kiSCETKeT+FTy3k+mk6oqiyKXcthttl3blUVZFHnCBYLQd912s1Vq&#10;SNJkuVzM5lNrDUYwHo1+/7v/+OrPX3366ad/87OfLZdL2au+H9pj2/ed0vJw2HPORSq44IxRxpgD&#10;8IAYY3KQ48ns6snHDw/rly9fcS6U0lG1ttbe3NwVRb46OZvN5lJKrTUT4u7+7v2797e3t9GV2g8y&#10;BEjTTIhESrXfHw7N4dgch34IIXDKKSXeOYQJF4IQghDu5aCV9F6XRVnVBUC8lS2lRCqpjHzy0VPG&#10;ifOeUKS0QigYawCH5XJ+7I7Oaw8+BI8wejwZP9qeEQDY4GNTSByNQwiPkT2MnHOx0Nd595hd9GCV&#10;8T4EBAjFWJeNYFuMMEIIA8YfBmCMMAIgiGBgs8nJP//z/xMcWcxPlvOlc3a9foAQ1KCVksZYxijn&#10;jDDqAXFGGMPN8XA4qEEekoTX44pg7IILEBABQOBCiDOt9S7eF7EnNA7CISDA8VGGQvDeOe8DZTzJ&#10;MkaIc847jzEiCKKFBH+oG4UACDChlFKGEAYIzjrwIKhgjKGAAUAwkRfFeDxjjB2Ozc3tbT8MXIjt&#10;fjuoIcvy09Pz2/v7r77+mjLKBSurYjwZSTncP9wpJeu6nM/njLFYMUMQSZIUEHDOKcHe+yzLGeO9&#10;Use2U0p55/tBde1grPMBAYCUsut7bawcvNGQpeKTT54xyt+9e9cPA4DLq5pyprT0/pEFELGf09l4&#10;NK7btn3z5s14NGKM7g67fugBAsKoLMrtdkso9T68ffswDA1GKPYWFEUBGJy3cXNinamqUhsdp6zt&#10;Zl0WxclyUZYFQNBa5XlGCLbWYIwoJd6YVAgUAiMkeK+VpB+gkV3biFQ0zZFz5qxxzlZlNZ9NZ9PJ&#10;eFQDiuFzdzjsHx7uh34o8uywP9zd3gKE7WbTNj3B4Kxz1kAIjNLpZDwejfI8jRFZrdUwDFL2WZLW&#10;dd33fdu2aZpYZ4y2RZFPxmMp5Xqz9iGC5R6hj3mWcSEOh8Nuv2+axkPgnCWCe+ezNCuLQit9PBwn&#10;4wlnXA5yVI+DB2Psycmq6/phkEVRjsdj7wJCJBq/Y/YpSdK27aqqjM2KWmvGqBAiy1Ln3P3DQz8M&#10;CRfRIZZlWXM8Nk1DKRVCAELX19fxFay0nkwmNze3TdNG3sHd3d3xeOz7PpZadV0HAQuRMM5xJIAA&#10;xFxMXGTEORYTXJaFtS66rBljjHOlVVwDAcEu+G7oIQSRJFma1XWdpmlk/zrvjbPh+9IjCNFAASgg&#10;jLx31tmI2XPOY0oCIGNMCN6Bt9ZQTqx3mOK8yF3wbd9JNWhjjLVVVS1OFqPJmAoGOGz2D5tuSzOq&#10;nMI0IAyA/HhaD3Lw8YBJCKHUuZDm5ersbLPd/eWrrwEACFTj0cWTSxMcIqisiwAhWh+NMcFBnuVV&#10;WfVt9+7Nu8O+YYzWdQ3BAYTz09PpdLrf7y6fXAKEf//tv2OMFqtllmciEUkiCMN1XUutA+AQUFGU&#10;GJEQEITAeMI5s856H9I000q3bZdlmer64HxCeMJElZcXJxeXZxcny9OhHcAGo83QSdkNFNG6qGeT&#10;WZlX2/XBWiuSZL/f931fVXWW533XdV232+2llLPFHGMspS7L6smTp/v94c9//st0OoOAz87Ofvzj&#10;nwghqqrW2ozHE4RQmmbOueffvnh4ePjP//kf4+ZiuVxyziNmaTSq//SnP//qV7/Ksuz09PRwOOx2&#10;u6IoGGO//vWvsyyLzuftdhshc13XNU1TVdVHH30UC5zKsowctZgk77oufjfuTeISDSF0cXHxfZlK&#10;27ZJkkSUIaHEOfuweaCUMM4wRiYyazCOrypCCEU4INDa4MdGKIcRwhgwJgCQcEEJqeoqgPXOJEK4&#10;4PqhNdb88U9fXL9/zzmhDDNBRBp7BAzCQBg4Z9qhNU4B8R78D3/0KeOsLAuRMmOVtxYTwhjzzgfv&#10;j/tjcEHwFHk4HA5vvvtut95xQs6Wq8Vs1jW9lDLlvOu7tm0AY5EI59z93cP9zR2nvIhOb4LyPI+N&#10;DG3bYoystYxRQsjQ9VrrWDG13WzX6zXG2HuvtIrtaJG/8P2qMf5f7Ha758+f7/b7u7u7589frteb&#10;zWZ7d3ffdX3fD0rpN2/evnv3/vb2brPZdl3PGHfOx8YWRDACMFKVeS77ASOYTaeC0a5pnfdFXlhn&#10;x6PxX//0p1mauRDe3t4c+96GILURWd7JwQPS1kd0B6UMEZrlRV5UXKRVWU3HdV1VeZYLJggmCeMM&#10;se7YaqmtMpiw4MF6hwlt+4GnCSG8k7qVXW+Nxd56K41SVgN2DlkLZrCDwcaActh47EQmeCpYwlvZ&#10;G6eAgQldoLocCYc6oBpRi7AL2EHc+2OBEceIIESCR8EjhB6HVcoI5YxQAhCstVJJ7SzCxAbvA7gQ&#10;ouxLKaeMJ2lCBRc8JZQiRH001nlglAeHIKDggjfBuQCBUMTyLE9YCgEIws55rRVAIIQhhI5Nsz/s&#10;rXOb3W4YhizNMcaH4xEQCgGiYxdjzCitqsp5oJTu93tr7eXF2WKxsEZnWTafTYehb5qjMZpRkqYJ&#10;IQRhaNt2GHrOqLVGKtV2XZqK0XikjX5Yr+8f7vaHndaKEOwgAEJK9V3f5UU2m01pQooqH09qkdDx&#10;pGIMWacGeWyb3dAfQpABaZFgxoAJRBkE0Eq3xkvGyWxaF2Xig41RSs6p88464yEwwRnnIk0QwZgS&#10;hJEHv91tyqqo6nK9WSOMRcJEIhbL2Wg8xgQYEydnpxeXV0mWKqVc8IDg/uHhu+9ev3v/FhD6+NnH&#10;H3/y0WQ6Jf/9v/6vKARvnXEWnEchFv9CbNEM3iPvgnNxXqeUGKPjA9EHG/tFtdZS9oxSznn8VVrr&#10;SGLY73dt2yOEuWA0Ai2ktNbEySquf+M7lRKmtZZSdt3w9t11NwxlPS7LqumHm5u7zWaHEA0hWO8x&#10;xlmaJknCH/FahmIEzgjBKaOffvpMCPH6zdv9sSWUu4C1dlJaF4hxDgHR2m42u816u9sOzsL5+cn5&#10;xalzViR8Mhl3Q6fUgAlaLuciFS9fPG+77hd/93fPnj2bz+bauO1uCwgxxuGxVZJ675V6POoRQsfj&#10;EaFYcE4pZYRUVTUejbz3WmnO+cXFBcZYaxUzMF3XbbabY3PkjMcTOROcM54V+e3t3bFpFovF1ZMn&#10;k+k07nTfvXtXVtViuVBGGSdH01E1KubLGaLIOA3YAwoOAmAcALQx1nnwiDF23De73QEhYo3bbXeH&#10;wzFNkqZpFvNlCOG7N2/KshyPJ9PpdDFfZFnM+9EPb5QQD1uEEIyQUqpvO+/9dDq5uLj4T3//y/Pz&#10;iyQR6/Xmiz9+8S//8s9ffvnlZrPJslxrA4A554wK7wIhdDqdG+uFEISwGC1TSsVTV4yT3dzd3d7e&#10;9h9Su8MwYIIJIRBCVVWUsPF4PJvNEEIfkuSYcSKEiLkgQlFsy4g019l8lmVZlNxfvXy522/KqsjT&#10;BCA4bYzSWg/bzYZQvFqdTiYTCAAIOBdffPFF27RPnz4t8uLt27f/9qt/67seBfA+9EMvpUQIW++d&#10;tUBILCT03jsf0qw4XZ01Tffi+QvvERciL4vIC9FaO2fPz8+mk1nU+rTWmJDr6+vtZuscRE4MYXQ2&#10;m0XAppSy7/tYZJuIJMLJMKCoBVNCeSKkMX3fO2sZ44ngjDEEIaJhEEGAIaCwXJ0MRoXgRcqlkoiA&#10;9856szo7ObbHgBzC4MBjjCIY+fEToO+5sh/WPch7Hwfa8AgfZgihABCDi855pTQKCBEcj79xGxZC&#10;wAjFYiEEgAFhhChgjDEn1Nowqhb/9//1zwTxk+Xp6eqEEGy0bpqmPTaMcSF4nufGaMoI59yHILvO&#10;OJMKtD8oa7vJZDoeVyF4660PnhDCGCUIu+CNNfFvjjEmmEYbkvcBIeQhxA1etEdFkGwiEs4ZJcQ5&#10;b7WJKGzvAyOMEIIxeRygMaKUMsKCC5FgEXONBJPgnZTq5GSxXK4Iwf0g37+/s15zxqTyp6vVfLnc&#10;brfe288++3Q2myIE3tv9fr9ePxCCl8vleDyOUbe2bQ/7g5SSczadTglCaZqenZ0lSRLHcO+CMlZJ&#10;Y4zBhDLGjDG73c5ajzEED0VB5/P5X//1X7dt2zQNZRxjPJ5MsiyPJ8U8z0ejUdu2s9msqsuIkJVS&#10;1lUFAcVN5dANlFGMMGO8LEdJklgrJ5MJwdgYU5ZlTB7WdT0ejTinVVUvl/PZbP706dV4PNput03T&#10;CCEidS+aYyNdOWq8KETtF/d9DxCE4NPpzFrtnN/tNpcXl5PpdLlcxgaOvu+2u03fd23TvX//5u72&#10;RhvTHpvd/kgAXVxeRo9BXdaAgFE8Go1Plos0y5y1XdcKIYRgjyqkN4yxEBwAjOtRfIxQShmlTdM0&#10;x9YHB8Efj8ftdosxHo1GkY0ct1d922ljPvn4448//pgz5q2z3hHAASDuBe7v7y8uLv7qr/4qFqFH&#10;FoYQYrvdRiK04Ol0Oo87i6Io4jtRiCQCWiOl1hgj5WCtLcsCADabzTAMLNLUEUIIaaXjIOG9j4fv&#10;1WpFCGm7LoI8YvJzuVxWVbXdbt+82WjdRcqr0fb7Za4QIiIeogIfVWUhhHU2uj8iuiyEQCgNIUQl&#10;Lc2yCI8FjJIszfM8y3NCidEGMErSJOLBtdYuyu6RIY+AEPKBqh4QQgFQfKd7HzDFaZZZa7e77W//&#10;v98+f/6tlPJkdXJycuIh9H2rjZFaIoyzMnv6yZNnP/xEFPww7KXpA3LaSADHBT1ZLQgBQAEQct5b&#10;5wllaV7U1eh+/fCH3//BequcffaDZ4yxpjuWo5IKGv91wTktdUIZxWy/2T3/5uXN9V2SJM5ZIQR4&#10;X9f1dDabTkZKy7OzVQjuf/zb/xuwv3p6VRQZgEc4RM+q9Z5gdjg2QqSciRACIGyNZVwE7yLVDAPp&#10;mhY8wiE4pY20TtpSFE8vnnx09fHF2Xmwfr87TqpJLjIjNcXMDDo4WExP+q4fhoFSWlXVeDzmjEsp&#10;lZQAIAcVffhd1ymlP/roo7quv/zySymlNf78/PynP/0Z5/z8/PKrv3wjpVytTp1zSZLOZrPZdPYP&#10;//APSZIOw/DrX/+667qiKCLOKsuy29u7L7/8cjqdPnnyRErpnCvL0nt/PB6rqrq6uqqqinM+Go3q&#10;uo73/ueff54kyfcdSBHMFjHURVEkSWKMkVLGo1Hs+ooNFPHyjsaoD1cgwRjv9nvGIiyPYoQpY/FH&#10;0SMLEWOEnA+MsRgzpjjaHwgAVGVZ17VI2Ha7CcETCs7qfXNgnN493K7X93meZCVPUxbAS926YPMy&#10;5YwxgZQZAvKYgBD0/PyUUFyOyrIqEAZrtfOOEMwZBwScEoywlgPjbDwaJUnaHPdqGLIk/eGnn+92&#10;GzVILoQQiTbaWMs5m07mWZKhgNt2SAT/6U9/qrWy1vZ9FxAQQooib9u269oQws319cPDg7UWY6yk&#10;stYul8s8z+8f7qOQXpbl90Dd3W7X9z3n/OTkJI7TDw8PsbBwu93+5S9/efPmTdM0cQUWQoh9n3F4&#10;Ph6PbdtuNpsv/vjHgPyP/+pHJ6tFXmScc07JZrvVUqVpOhmNOeeL5eInP/6Js/b99XvlLWHseDj2&#10;/dAOXfBhvd4AIK2Ukqpv+r7vaSBv3r5RbX/cHbpj0x8aLU0mstl4xgnFgM7Ozk6XZ6N6JKUOAVf1&#10;KCvKgBFPksH49XH/7u523ewwxVld5aMiq3MLFnPkiG1UY5FWYQjMYwFAEaZYao0YalWHmHVIThaF&#10;KAmiBqgFHHwIlBDGBMGc4AwhAYGEgIPDwQMAAUAAgVFOGIlapVS9VMo46xFy4QPXP1Y9UkoYpZwR&#10;QjCNJE7sAQBhipnRHgGJPwMcDiFQIJRwCIARAQ8R2wkB8qocTUZnl5dCiIDR8Xj0PkgphUjaphVJ&#10;Mp1M8rKMx5Xvn7SUcSFEnNqyNMmyzBpdlFmWpNoMECCApYQWRc44VUodmyaEQDB5TH17q5WK3IoQ&#10;gpQDQmi1WmFGd7sd5/TNu++ub64364eH7cPxeCjL7PRsUY9KLmiSkiRlRZHkhUhTSmgIXg26NXZw&#10;QWHiCfXa9P3QKt0FbzmnhIAxKoQQa6UIIc55TEgiRFlVCAATEmm1bdv2fb9YLCJ6EwCE4IQQbWSv&#10;pFT62DaA0NXV1Xgyvru/11pFs/DQy+cvvn3x4gVj/Cc/+TH53/7xPwG4aBqhmEYyjbMugrYoAkIR&#10;QuCD9d46b1EI1ho59N55OQxtcxz6QQ69lHIYurZtpZTGKucsPPaLPLJUnXNaK+dcCLEyB8XDMQB4&#10;HxijQz80Tau0a5quqkdn5xfew9v3N33fjydTLpIkSfIsL/I8z8uiKDkXzpjFfJolNHJcGadPnz7d&#10;7vavXr+9f9ju9k0/GOuQ87iqJ2UxKory7u5+vz9obaoqOzmZn1+cjkY1QuHy8ny+mCAMIXjG6ZMn&#10;l0arL778ZjId/eJvf/HkydPLy0tl3OvXrwepaYzPEYwQstYqpQHAWU8ZTYUwOjrIDEGkKErwcNhu&#10;CSGnp6eT8dgYk2W5UrptuxAgzwsfgFJmnXfOMy4Qwsa67W7POX/27FlWFNa5rutCCDc3NzzlWZ4g&#10;FBAOIhUnq0Vapr1sEQkBg0PBIQ8Y+eCNNdoarcxkPPvmm+dKyrPVhZLaaLOYL+uqwhjPZovoeTg/&#10;P6+qWghRj8bGmrZr61EdIAQIzlmAR8t07AUd16PpdDqdTDnnX/zxD1999dXXX3/z4sXzd+/eG23m&#10;s8V8MY/1fcdDq5QWIk2SNMvyNM0ZT2az+TDI9Xrddf1ut9/tj23bIYTzvHDWgg/G2qZpojkKAiQi&#10;4ZwbY9q2SdNEUIoRWG+F4JPxqMhTLlhR5EWRZ2lKCPHBIgTO28vLCyH4dDop8gyCT4SYz2YEwCgN&#10;wSEEzro0S7I8Ozs7XSzmjFGEgGJy2B8A0P39/Yvnr7755tvtg61H6Xgy2R+PbdctV4vZYk45NcYa&#10;a7bb3f3DQ6TULpcn1qNvvn2+3e2EyLIsG43H8UVCCBGMT8bTyWSCMW66HhOSiFRK1Q0ySZPHVzvh&#10;RV6ORmPvgnHOGAuAYuYhADocjvvDzjhrnaOElqORtbaXg/eeUPqoqxLkwXEhMIayKvIiS9JEGRWC&#10;L6uyafdRe1FGnZ2vuqEFFCil1jlMYjdjtEeiAODC42T4wfWJQgjxng2RF0UZIQQBGG0wptZa7zwm&#10;NPpHYj8nBIQRIh8U4KjnY4QIYABEgDCaGQX/+i//5l2o6zpLktlsWldlwvhmuxVcTCZTY8ww9GWZ&#10;OxcOh4O3llIMPmjtGAHrLGVUJIJSNgx9PLhTRq1zzvsoXMf9FMY4AATwscgNx1bfgJzz3nlrTSoS&#10;wQSPhaXOIQQ48sEACMEUP+47MCKxE5gzjhDEfjOCEaUUAbLWOO+rulydribTyXpz18teCJFkvCzH&#10;PgAT9JNnn4wnYx98NOBVZSXlEJeAh8MRIRRrLa4ur9I0jSnBpu0GqQapDscm1uREPVbwJM0zzgXn&#10;3CNvnKEEee+5wEmajMbjv/3FL776+tt+kLGEkzIGAJRTLjhndL1+ODYHKYcf//jHhJA4+RhrA4RE&#10;pJjgaAD2PsQ/Igo1T58+tVa/evVyv9+t1w9t2zTN0TtLGUmEUFqGENquKatyPp/leYYxIgRTRtM0&#10;QRgJSo+HQ3M8cEbbrrXOBghN20zH4+l0MhrVdVWerlazxayqKqPVyxfPd5vNw93dbruxRmdJkmcZ&#10;RqFtjtPZtC6KEBwndDIdq7533k1H46LIU8EBodViKRIRrBukBIDYcJukPLJnmv0eAZydnW02m81m&#10;gzFWUh4Oh77vjsej+9B1F3mVUYcXnC9PllmWIkCj8fj8/LyqKs5Y17aU4ONh3zXddDLpu251cvKD&#10;zz5/uL83SoMPeVGN6vF+dzDaGmOHYYiLQillWVbGmM1mk+d5VVX7/f5wOMR5IMvS+Xw+noyi1EYp&#10;JQjHriYAyLNMCEEpVUoxyoo8j7w6wfl+u6OROwVISXm6Wv3w8x9cni+7pn393VsIKC59oquPcx5C&#10;MFbt9luA8PBwPwyScy6V6rpOaxObLYwxPnjvHecMCNbWWme10SJJ8iInhAQExlpnrQ3eeue819bE&#10;ggnnnHXOWGu9BYQe51/AgLBzAWMiROK9CwBFnmd5rrUSnLZd+/r16xcvX3Z9VxUlT4TU0jkntbTB&#10;6qA8secfX5w+WRnQSsu2awDscjUfT2ouKOM8yzPnwrFpuEiKssSY3t0//PrXv27aRlr17PPPMEU2&#10;2KzKtVFMsBBc8B4jBA7ev3v36tvXRhnGOGfMaZ1wVlXVdDqdTEaUMUZpmiZJnv7qV/9DW31xdVlV&#10;pXUWE1yNauttgDBIeX1zk2VlVY98AGNd3w/BB4pprMv2xslOUUAJFXVWfvrk2WeffHaxPMtFZpUz&#10;0qzvtu/fvMMec8IYZglN1KC8cUqa+WKZpOluv9PKYEKMNsMw1KMJwgQBTtNMadM0rRDio48+0sq2&#10;bXd+dnF19eT8/EKIlHNxdfn09evXi8XJ2dnF7e2dtfbi4qLresZYWVZv3rz5p3/6pzRNP//880hF&#10;yvM8lt6dn5+vViutNaV0PB7H9Vycfr/99ttvvvnGez+bzeJ8G6/q3/zmN7/97W8xxpeXl03TtG2b&#10;punDw8PXX3+ttS7LEmPctm0Ioa5r9AGWFm+ESMEBAMYZ53zoe0wIAERTKiMk1tWjECJyFgCJJGWM&#10;EYQQ+MfOM844Z4RQAHh4uL9+/7Ysc0yw965p90WVOW+ub96OxmWaM4Q9oj7NRJaLvEpCcCIXScYp&#10;x5iEsi6quhyP62pcAvgAwaNgjPLeBeStMYQSrZVUmjJCKBaCC0q7tk2F+Ptf/rJrjtYYBJCmyXQ6&#10;1UanaW6MoYTOp/OyKKu6MtZu99vdYbd/3IiJeLNHksiorsuyjJyqUT0qiuL09HS5XFJGo708utNP&#10;T0/ruj45OTkcDvf3949diRDSNJVSReLgdDpdLpdCiPvbu+DDZDxRUjnr2qZZPzw4ay8vLs/OzynF&#10;o7os8uz1q9fv3r7drO8JQt6HoesAEALou+7Nqzfffvv826+/vbu9FyLhlAEEZ6wdVCZSFBEPiIK1&#10;KeUkYN0OZpCjtLCD1J1y2g2dOu4PWZJPRjOttOrVp59+tlqe3d7cSqnLqqZCZFXpEF4f28PQsyyh&#10;ebLvjq3qHA6d7qXpgXmes6QSo0XNS44TCCT4YHs5bA4PouCYgUPGYYmYRcx6bBAOiCCMGaGCIB48&#10;9YE7h52D4EkABIggwAhhRHDUfo3RgxoGOVhrAaHwWEoe82oohOCCi/W5WhtjrDE2Vh5GEDnFAiOC&#10;EUYIo4BDQOAhBEQJJZQ/1s1655D34JVzmFJECKFkOp1WRTWbThkXeZ5PJlOEUJZmiRBykNYYjLFS&#10;ygcgBEekhZIDYyyA10Zb57a7Tdu2lJHJdAIotG0TlSeRJlmW5UVelIVz7nA8Ki0BA2EkzbOz8/P2&#10;KN4CAAAgAElEQVQf/ugHIhXrzYOJUSwt94f9+5t3t3fvXdBFmeZFyjmhDGUZG4/LxWJ0drY4O1uc&#10;nM5Gk+LyajVfjtOMZTmv6rSosqLMrDfWq77r4ltPJKKoSpGIPK+08xhhnqZGWxsCYEjStKyqQ3ME&#10;EjDFHrwLrhu6QQ3aOBeC875t2/V6c2yaqq4//9EP2/Z4/3DvvJ3N5yH499fvt7utVJr87//ll9FV&#10;AiEWScWWH8cYowgwARRL14P1wXhvjbZK6WEYGKM+WK21MUoptdk8cggRQpSRmDVKRJokScTDRnpw&#10;ZFzHfZ4xJhZLRDSLtS7PC8ZEnhfT6ZxR2g0Do3wync/ms6Ioy6KYjMejalQWxaiu8iwN4POEOm8o&#10;I87Z2Wy+Wq1ev37z9vpmf2ybrnceaxu6djDGR+NZmmZVVZZlvjpdXl5d5HmSpslsPlmdLgjBHuJH&#10;z//oRz/K8/zu/vp//p/+7vLqKs3z8XjKuGi7bv9YgIm11nE8eBSUfCjKosjLELzz1jkXTcIIIBHJ&#10;1dXlbDbjlPvg44INY8w4J4Q4iAunKJK79Wbz4sWLv/zlL4fDoem7t2/fRoAYYyxN09FkhAkmDPWq&#10;32zu0yoRKTNWE0F8VPAR8o+8H+esp4jlWfbmu7fjyTQEcnd7f3KyOlmcGK3n83lV1ev1ejKZCiHq&#10;ejSdTp0PsdY4npWttSF4hBCjNIQAwVNKMSBrrVZqu90JJpy30T3HGL+6ulqtTp0NxriyqEejMULU&#10;GKukRYiEACYO8x4VZe4dOOezPAeAruuiqFsUBWEUAKLCH63ycR6OaUktVRzArLXoMX3hkkTEySeA&#10;i6qCtTYW3EVCIwKwVieMpWmaJjzLsrooZ9PxyWrJOS/ybDyZYEyssca6/X734sWrV69eHQ/H/b6r&#10;S1bX9enq/HDY971arpaE0K7thkEKIbwP0Z0yHk/aXl5f33Rdn+fFbD7jTBybI6W0rmuMcVkU0+m0&#10;LMuu6/aHg5TSaOO9H6SMqjXGuB9kvI+Ox2PEpA3DoFSsMDRN0zSNjfaZEAJPBCYktrMSQiD4JBF5&#10;lkZ4nXUmr4u8zGxwxhmEoarK3WEDELQz2qjT05Nu6AI4TJD1FmLy1/sPeu+jPhMf6PGUHIVujLEL&#10;HiFECI3dntbaKOlj9GH69d5/WIARQjDCFGOMMEUYBcAIRbMJCmQ8Xrx++f53v3tOEAiRBO8/ffbx&#10;xempEOzhYRtZf8PQZ3lire27ljE6n04YZ0WWTqd1WRTO+s1mE4m4hNBoYQEASlm07z7mD+MQjqNa&#10;C/GF/eEr9GiFdg4CME6TJGGUBA/WmhgADgEwinhojhA4G6w1gqfee299BEoBBASeMoowRKvLaDQ6&#10;Oz8ViXj3/p1z3vkwDMpam2VpvL+EEIvF0jsXzYHeh91uhzGONd1910f5wjmXpmmWZcfjcb1eH49H&#10;+2gvBy6SNE0pZQBeW8M5N1pL6ZKEWWvH4/Hf/d3f/eEPf4y9fMfjcbvbtW1jnbXWCc6bppHKIBT+&#10;8R//cb/ff/vtt/f399E4p5WSUmVpxhjDgA/HPaU0Ngoyxuazad/3u90u9gIMQ18U+Wq1yvJst9sF&#10;CLvd7uuvv44Xc3zg930fI3+csXgmns/nZVnO5/MY77+8uCiKouva/X6/Xq/rqg4oiEQwRhnjset7&#10;tVpVVYUQeO+j7Iwxbo7Hrmujab0qy/F4NKorQvBhv+eCBe9CAIxDgMA5B+RHo9Fj0tWY0Wh0dnZ2&#10;iOwJpYa+z7IsdqU6Y9I0jY3KMcCfJskHUK3t+3633aIAymgAaI7H2AOHAIskUUrF2szj8ei9PxwO&#10;09l8tVrtdru2baO9uSiq6Aep6zqEcH9/nyRJ3JG1bUsIyfM0nmuzLP1ew+GMCSHqus6yLM/yaNWJ&#10;M7CU8ub2Jt4O8edEUbdpGmttVVXRs/rm7bvYi2iM0VqTD/3hXd/u9/soxyHAUQFu27br+sPhEKtl&#10;u76LXGiltdJaWyuHgXNeFAWhJHivlKKcYYwjtjoqVFGacy6uCq33HsGjryR+GTkC8R7ElHDGlNLt&#10;samKejQaOWdvbm7v7u8ZIcvFMoLNlRkIw53q234fqD85WWIEUg7KDBdXF0xQGjfjicjS7HA8Miam&#10;01kIeLvd/PtvfrNvDkDp+dX5aD4WWYIohOAYZxQhq81+u99vdsfdUUs7nUzzvAAAFAIhOA4hFxfn&#10;Ug6cEWv12fnpX776kw9+Mh3XdemDE0kyqmvn3W67a48dQmS1Ok/T3GgLgBDgD3FHhANwKqxyQ9ML&#10;TJEP2OPt/ebN8+9evXj9zV++ffHNi839Vg36sNv37eC0NUqnXJRlbbQnhMQSspvrm91uRwnlnGMc&#10;3wvYGJPlOWNsNBoRzL766quiKK+unpycnIxGE8bYcrFSSoWAPv74Y+/Dv/7rv+52u08++aTr+q7r&#10;yrK6vb29u7v7+c9//tlnn63X69evXx8Oh4uLy3gnAsAf/vCHP/3pTwBweXkZ2yUQQs+fP//9739/&#10;e3s7m80Wi8WbN2/i7fD+/ftXr15hjJ88eQIAt7e3jLHD4fCHP/zh5cuXSZJcXV1FEmxRFMbaWCK9&#10;3+8RQmVZWmsppSIRnHMAYJT6x6DWI5ohWqY/1KiQNEkCCs7qePnFq41S6ryVctjvt1qr8WRMMFin&#10;u6Gtx2U7HL755s9lmQCxUrWTaXVxdTadVCLlLljGqQdtnU6L5OLqYjGbppnwwXnvRMIAhUF28QRI&#10;KCWEWGfTlBOGj83RB5NnGYYwHY3+6kefv3n5+ubm+nDYowAiSY0y9aju+yHP8kMTAZklF1RrHYJP&#10;0zS2FURJXMqBMVYWRWwhirlNhFBcKExn0zzP4w0eYfUY41hAEB8LlFJCaXybR6tdtOCFEA77fVmW&#10;FxcXsVs4CviTyeTk5IQzfjjsCcVd22qtOaEhOATEGq2kSVMRHLRtt9vutNZVXhdVUZYlxShPs3E9&#10;mk+mCWcJZbLtGMJeu1lZlWmmju3V2eWiHidMlGmlep3yREmzuX+Yz+bnJ+dt05VpuTo53W12u8PB&#10;OqedFUl26HqLsUYAFCNKlbet7AJBo3Fpg1FGdsNxMJ0D45DxYD1yzjsqGFAk9YBYwMxPFyMukAPD&#10;BCU8WgrS4KhSwVqiFDI2OBdzqRgBim04PBGUYu+dUlIb5b0jFBFKYiMjRoAQfgyPGuusNVprq41U&#10;ymirtDbGG2eMTUVOCSeYIITBoxACISxNEvfBpOZDQJSyRASCrfdKG4QxZVQIgQAXaYYBZ0mappmU&#10;chhirIDFVxshxPkQuQwhBK1kmqaM0e12c9jvOafeuSThs9lMa9W1rUiSyWxaVVWR5xFU0fc9wkEk&#10;wllrnNVKa2vSLI0prfV6PZmMkzTJ8qwo8iQRztv9fnd9/X69uT8e9wA+L9KiyLNMEIoD8nLoA/IA&#10;gRAcWwmY4ELQyWREKHXGaW2895RwzgUllDCBEB5NxkVRPI6aSislox1ps133fR8PEjHdQyjLsixe&#10;yVmWD1JeX19v97uri6uT1dI537ZNXY/yPFdKE4LJ//lff0kwIPAQPASPwGNAGEBwhgFB8N654K13&#10;1hpttNofDlKqvu8IIfH1572LuZ0sy5KUp2mSMO6dAx8YZZPpLDKsOWfxuRbLOfte9v2QpqkQIgQw&#10;xqRJNp8v8rwkhKYxbsRFURZ5lmGCy7zI0iRNRJqmaZpE5pigIIem647WakLos2fPytHozdt3+8Nx&#10;GBQmlPPcWHc8dl0vD8cmAHr65CLLeZLy+Xwym04ICUKw8bhCODhvm7bZ7ba73e7jjz46OzuvR6O/&#10;+Zu/qUZVFGbLqs6y4vrdzX6/C+CVlpHvgxAWQiCEi7IIPjTNsW07Y+zxsNday0GeX1ycnZ6F4O0j&#10;R544570Pbdtt9rvY0045dyHsD4f3NzfPX758WK8Dgth3EqEvSqksT7e7DWW4qnPCcZaJ2XJCKDJO&#10;JSl33gFCiIB1znsXw42MCedC3w1VWb16+Xq72ZwsVsEH76CuRwAwDEOsny7LajKZNE272WyiChRP&#10;VITgqqpikxhGkCRJ8N45F23ei/mcEEowxYjs9wdMcJpmWZZLqTAmAMgaL0SS50VZVgjRNMu1MoyJ&#10;yXgSAiKEzqZzzrix0QDfxfRCnmVFnldliTC21uIARZaPR6M0TrMIQXBGK+tdHNEppU3T9EMbJ97Y&#10;WkkpjpdKtKjKrm+OR2OUkUoN0miNCSIMIwxJIk5XJwhjQigh9Pr6ujl2Z6dnn3/+g9XJyfnpRZbl&#10;VT26u7/33oo8M9YlaZqX+WQ6S7O8GtXT2SLLi/V63TTtaDRenazSNHt4uE9S4b1rjm3TNFVdL0+W&#10;zsO799cvnr9crzdtPwBCxsRuXbDWEcojm0lKFeuFvQ8heJaIrChEmlIGgJHzQStz7LoAwXnPGA0Q&#10;lFYiEaNRhTHywWmnCaFJKnzwPjiMERNMSgngrbfO25PVQmr5CDRGKATnvfPeBwRxIwkI8CMLOjDG&#10;MCXO+2ia8s5hhADjaLuNTTDeewQ4BrBjgCIuSxHEIQ5ivBjFmyYgAISBjarZ73/3xcuX95REu4j/&#10;6KMnVVns97u26Q+Hg2Aiz7IsTdqm0UpPp+MyL6RU43pUlaXsB2utVkYb45xNEpHmuQ8heKCUBoww&#10;eRyAA3hAIb6gfPDxH+jBP0K+MITgnbHGWgSBc84pBQDvrPc+uA+YVRLZXQABYYxxQBgQIZgQDAis&#10;MxECSSiRSnvwAUGWZ4vlgnJybJq2G9pu6Pq27Xrrnda273rvg7WBMVGWtfV2u9lgjMuycM72fccY&#10;GY9HnLOiyOfzWXxtxC2kDyE2Z2CMECXWOyMHSuLxCOV5NgzDs4+fPfvkk//43X8MQx8/b/d9nnME&#10;oT22o1E9Ho+cNT/8wQ+ePnn6+9/97t37d103UIwRoKZptdaCcxZLqvf7p0+uKCF3d3dN08xm08Vi&#10;4b3f7/cYo9hrfzjsHh7u9/vd+fnZL37xt0Jwa83t7U2sCB6GHpw77HYRcRE7SNI0GY9Hfd9lWfr3&#10;v/zldrt5/frV9fX7h4f7JBE319fbzaZrG0YZxsgaY62xxjhnMUaj0cg756y1xiil+r6z1mRpUtdV&#10;CL45Ho6HI0YIQTDGaKMQQQH88XgEABw8RvD9xic+9LquMzoWvLth6LU1lDGj9PF4xBhHhSoamL1z&#10;7LGPAb9789ZozQilmPBE+OCa46FtOoIxZwwjJJWWUhV5niZJczx2bcsozdI0zfKu67bbbfydv/vu&#10;O6VUWZZ5niGExuPae79er0Xy+Pbs+94YQzGpqmo2m1lrj4fj41TMefwGIBSl2jzPJ6Px+uEBAdRV&#10;3fXdzc1N/CFAOFYl7ff7Xg7O+6ZturYry4JhUo9Gy+VyPBmNJ6NxPa7KilDsvbPeU8b2+33UwxHG&#10;aZZxxuLfKnb/Omtj6EMIEYFbcZkSz2ExXYxizTgEjHG8mzjjEIAg4sFjjIJ33vm+axlhjAuCqXXe&#10;WzDGHo/t3c39dDytq1obczjsjdUiYdYa52xdVQH5oe9m86nzNi8y53xAUJbVoKSxbnV25iFsd/sv&#10;vvxiUENRV08/eZpVRUA+gCOchOCVHLabzfrhYWj7IiuKrEyTzGlrtCYIee/6rmOUfv75Z4fDYX/c&#10;84Sfn5/tD7sszxhnRZEDCiIRaZr0cri7v6eUX1w+GY0nxjilDGaMEkowZpSBDxRRTsR+vfvqiz/L&#10;tjs87I7b5vbd7eZubZWRrZTdEKwXlDvrcMAUiJFaDup4aIqy6gappMqyPPayOuurqnYuGGNjfG08&#10;mSLAzvntdvvdd29OTk6fPfv04WH97JPPKGWcJ7Ep5+Tk5Pb27je/+U2eFT/+8U9i5Bt/uNLOz8/T&#10;NF2v11999dWrV6/KshiPR5yLpmn+9Kc/vX79uiiKy8vLKDxmWYYQur6+3m63T58+jfaKuOBTSsWV&#10;2UcffRS9uHmer1ar+Xyepmn8g6LIzDk31kb/PABEFSvqwJxTCJ5QkiSCEiw4wwCUUUYJpYTFzywq&#10;vjR4BwCME8FYrASjlERIFqWUMuycSdPEGNnJNq/4d+9fvnr1zXhaeFCA9NXTi/liTCi0QyNVN6iu&#10;HwaRiOVquTo7TRKhjMIYlWVR1SWC0HatMdo5SwhWRhqjIlHcgSEEJUzkWbpczCaj6tXLl7vNNkmT&#10;1eq0PR611YDIMMg8L+7ubveHg5KSMyqlPBz2AMA5S9O07Y6YoCzL6ro2SnddF3d5UilCSYRp7/a7&#10;2Ls2n8+n02ncpmGMI3gs+pkJoxhjqXRcbfd9v9/v9/u9d66qquVyGYl3GGPwHkJom+bd+/fO2SIv&#10;ZTeAh8lokqWpNV4pxQgfj8dCpE3XIYSrsk5E1h6b2Xz8ydOnsu+uzs6X0+n56nRUlAmjdZbXRTFK&#10;i8vTs4vFajmd62ZIWVJmZd8NRVbMp4vb69u765vl/OTi/Ez2w3KxJIz1nWyGAQgRWT4YC5wHgo1z&#10;QLHIRNf3+8PeBjedTkLwHizj1EVLqzU+eMJwUoi8zpSTQAJP6eJ0NltOtJGEMWuDNt4ovN8OzUE5&#10;z4wNLngUEEYEAopvfYRRkgpCkPPW2kg4ioWM5DE+FsNVEGK5eghx2RfAB2cjGsUYpZTUw2B88Eww&#10;zgXjnCCCMMaYEcowwgGQ8T5ghCnzCH0o6MAEMyUVDuCMTXjCCPU+lEXhrZeDzPI0TRMpVd/3XCTx&#10;PzGmlK1zlOBh6CmlT55cCs4JQZyxxw8OIYSSNE2TNO2HYZCDSBLKaN/3lFKEsXW27bpIsijL6t31&#10;O4Rx13fGWoQxIIIJ9QGkVNfv3x+OB2NMkiSTyfTk5GS1Ol2enEwm0xBQPwzWxte2NdZ8j9mr6nFV&#10;jzhP+0F13QCIdK1kTCwWyxCg6/qoxvX9cHKyXC6X1prYxhdVLqVUBDxhRCjj1lqMEMWsbZu2aeaz&#10;2cX5ed8N796+hwBpkvV9R/6P//YLSlEsvPwgyiBAwVkT11o+2OCd917Koeu6pumsccfjUSm12/3/&#10;RL1Jc1xZfuV55/tGd38+wR0zCJIgGWNGKBWSQlWSymoja6s2697Uur+iVlqo2mSVSnWGlKkIxsgx&#10;SBDE5LO/+c69uIgQjCsaYAAe3O/9D+f8zqqua+/7DcMgSRLKiEekaa0xxmEYGAsIoZwzv+EEACjl&#10;W53axxhaa5MkHY1Gg/6QMS7a1l+lPoGUBzzgHEMY+OgSCAmCAaMEQQwBYzBgRKlatgJhdHJyrK19&#10;9frn9XrjACI0AA5UVVM3wlirlep0ktGou14vtBHT3XGaRkI2frONCUySqCrL2/ntfD7f3d07Ojq+&#10;d3LCA0YZi5NOWdYIYETwt0+/nc3mXukAAfIFUBzHEEDOWVmU6/XKWptlmTW6qqrlYnl4eDidTACA&#10;ZVl4jMpsNru+vl5u1l4b1gqhtC6LYrlc1nVdVdV4PD48PPR+v/V6vV6vnXOTyc62WI9GGaWkrvL+&#10;KMsGHW2VgToImDYSYggR8hFbAABnnI+10lILqZezFaWcYWYdSMK4bdvFYvFrsWKMbdv29nbmy0FP&#10;hSWEaK1WqxUEYLVa1VXJOaeEEELCILDWrpdLLxH05W+vmzHG20Z4+ylCOAyjXi+jlBtj8zxnPMyy&#10;fl3X223uJ7Vegydk66slH3YXBIEfWnv2btbtjcdj//rx+/PNZo0xDnkAkG+noFCtf7/5Osw5p5TE&#10;GIdhmKYpRtgaM5vdzGaz2+ub5XJ5fX198f7d+6v3ENg4Sff29lohvQzv59dvV6s1Y0GRlwCAKIiy&#10;LOv3BwbYh2cPO91OGAT7+wdJkni8XtbrE0Kurm729vbPzh4ncVoUxYsXL/M8X2/WeZ4bbXd2dryz&#10;9/Ly6t27d20rrLWYUISQlOqupAYAAOghXlJKiJDfPlVVbZzxDBKMiRdoIIKllG3bYIzjKAQAtG0T&#10;ReFoOEAUYYItMMYaGlCv1kYYQ+R8A6qtcs5MphMhhTLSWYMxss4Za6w10NuOEYIQEuwByI5Signx&#10;W0dfyCKEHIReFOecs9b5pa/75cOfvL80xgBY578/+uWSgA4TyDiLv/6P72+uc2edtSZkbDQaXl29&#10;r8oqDKM3b84RhAjBpmm63c7Ozrjb6XLORSs8Fz3f5s45xnmRF4vFQmkVJTHn3CjTKhEEDGL46zb7&#10;V2uOtdYDvxywwHlIlgMQEkqBdX5PRRCilGJMIARG619E4MAY4xwghIRhJIWglGGMPacRQuB7YqMN&#10;xkhr44BxDsRxeHxy3O1216vtYjEHwBltq6peLTdV0VRl0zRSCIUQMto1TRMEnFK6XM173W6SJHEc&#10;C9EEQRjHsZSy0+lEUViWFSGk1+t5zQ5BWEjBGHbOWmvGO6Mg4EK2f/b551nW+/2//K5u6qoqEcLO&#10;yEdPHkdRVFZF2wpv4v3rv/7r5XL57//+77N5RSkoCwWhkVJCiKRoGWOLxYIQeu/45Pr6yj/AzWa9&#10;v7//4MGDqqrev79OkthZ7bUbeZ7P57cAuCdPPhgMBr7X8j/5aDjUWl9cXHjRx2KxuLm5WS6XSqm/&#10;//u/V1I+e/bMOZdl2e7u7mg08ovZMAz39najKK6qCgCQpqkfz3n1Qb/fPz4+Ho9HWmulJMbId1xK&#10;KW1UVXokUCmFUFLy8E5XQhDyh4N/l63Xa79fStPEb3cZY/4T6J07l/s2VWsdx7FnVq2WS2OsX7x4&#10;R0zA+d1Ay0FK6Xg8jqLo1evXHkvDOccYl2Xp3zVRHFvr5vM5AMCjdMMw9L/Uer2WUmy321bUHt7r&#10;R0tKKUapFwQJIaqy8jJRznkQBIPBQEjpbxmtNfUufefatpVKZVnGGCvLkvHAI3b39vYeP3niS2Tj&#10;dEiZ3zwMBgNKKaW02+31+/04SXxeQL/f9/UQpRQ4x3kQhEFd13Vd3xl6AfzFzg2KohBCeIGA/3Pc&#10;me2hn57dsQa8sYJSihHWSmOEjbUQAqstBIgTZi10FsRRNOwPOWF1Wc9uZgjgbtpJ4lgK4YXZlBFr&#10;NKWkqqsojpSQWZYRyvy+SylbldXe3r61brGc//TTMyFlfzz84OMPW9ls8zUikFBaN9Xs5maz3EQ8&#10;TKMkiVKMKEZUNKKqKms0AC7P89Fo8Pjx4/ni9u3bt/v7036/b6xKO6nRIghDAAHnjFC6XW+ath0N&#10;d3bGk7aVTSN8cDrGxAEHLEAAY4exw9vl5v35RS/qaKEjFkQs4phhh4zUjHBgQV3VBFBnnBIKQuTH&#10;AT5/TklZVVVT123bGm0hhN1ur2mapmqSJImTJM/zzWYDITo7e/zll1/2uv3T0/uEkJ9++mk4HKVp&#10;ulgswjBcrzdN03z88SeTyeTq6ur8/Hw4HPkr1R/mNzc333zzzWq12tvby7KMUsY5Xy6Xi8ViOBw+&#10;fPjQ4x6HwyHnvCiKIAg++eQTf8J4evl0Ou31ek+ePJlMJq9fv95utx5DEATBdDrd29vL8/yf/umf&#10;3r17F0XRzs6On6/5cFovUvCeXiEEodQvM30VQTHBEHk4xd1R7yxwVhsFIYiiIODs1wZYKS1lixCs&#10;62I2u8n6XSGaTbmMO/TFzz+uN7fT3SELQBDQg6OJBaZpqsvr99t828o2CMOTeyd7+wcYI79piIOA&#10;Bdw56+42ScBqDRH0fjoHrYWac1rWhTOKYTzoZ2HAF/N527SdNNkZjb//4QcEESZUSqm0DoKw1+ve&#10;zG5ub25Ho9FqtWzb9vj46Ojo6PLyva8WMMZSCO+c99fxeDz2LrBtnntzdVmWVVX5DYcfJQghoigq&#10;imK1WTdNM93d88ACQgiEsK5rzrg/2dI09UW7J3kIIYzWF5cXGOPFbP7s2TMIcBzHEGJKqDGOUQoR&#10;KbZFUzVV3fi35Pm7N//t7/4OQ7xZreu6WcxmFBOnLbSAE7ZerqajnYf3H75/++67p9/JVvXSrNPp&#10;5pucUhKF4eXlpdFmOBxKqYIgjONkWxZ5kVPOKecOIYew0MYhRBlTRvsbwWgFrKnLQgoJAWirxhmD&#10;EAkCZqze5hsHTJyEhCLllLai1+9ttptaNPPFajFfr5b59dVitSwcxDTkCCM/e3XOWWd8GcA4RQj4&#10;vz4miFICkVe9OWOdMXfVEHAOWAARBOA/szAggAAg4JxzqKkbra3W2gFHCcGUQget9TQrTChzEDuI&#10;AUaQYEw5sM4XIZ0ophC1dQMNcMZyyrwlLYqiMAh5wAGATdPwILTWepqMUrIsSyXFdpvHcXRwcNjt&#10;pJzzfLtZLOZlWW02awecf4VMp9OqqrTWbSsIuVMYecicMabX6w2HQwjQt0+/a6SKw4QyJoQEDjAW&#10;WOc4CzgPIECbdf7u/PLq6qaphTFgtLM7Gu7s7h14y09Zt3XdFkXpHDQWKGk5i7rdTEq93RbWOuAQ&#10;IZRzPpvNyrLs9wfD4QAAMBoNwzBM086TJ4/fv3/ftq3vJZumTdNOGIbA+SGqEa3UStdNtVyugoAP&#10;BoOQB/2sf3CwNx7t4P/nf/51mkaYYAABAs5orbWWokUAOWsxQl6/vtlspBRFUVhlGSWibYp8Sxlz&#10;zgnRJknCGK3rej6fFUUBEaKcUU6jOFbSAODAL2g+a21dN3leeL9+WZaMsdFo7FfzZVFWVYkQCnlA&#10;KaEUB4xiCAGwBEGCoTWKYAidVrIxWjijOEdVWQAIJtOd6d5uWVUvXr6smhpBjDEpq6puaimEEKpt&#10;3OMnxw8eHEpZDPq9R4/uI2yLcg2AjZMgjkMe8sV8cXN9w3hwfHziI+MBBNZZiqkyBiH07u3Fv//x&#10;T85ZxjkhhBLmN9hSyiiMEIJVXUslozDc29v76MOPmqbFCJ2enhJKpVJJHFFKF+vVfLnYbLfe6EUD&#10;roxu2vbm+nq5Wl28f9/Lsnsnx91uJ46jxWKxWC7quorjaG9v2jZl2kmsMzwkk90RYlDIhnLsgEYE&#10;Ouis0c456zsZCDHEYRBRQp8/e4UAicJYNM3udD8JY621n6oqodIkGe/s5HleVvXu7q6Uslx3VdAA&#10;ACAASURBVKoqf+1BCPI8z/PcS++iKGKUIoSappFSLueLthVam8vLqyzr93pZWVYAQOcA53w6nXY6&#10;vbKsjHar5bquGx5GvV6GEK7rxlrn6VrGGGcdRkQq4VtWX+15Ga534dd1jSEyWgecY4SdM91eL4wC&#10;a4yDACFQ5DlnDGEEIQwCttmsPV1mZ2e0szO21kRJVJblxfv33V4PU6K16PW6H3/y8WA0sNaNx+NO&#10;twcA0Mb+7l9+/+Lly6pqLq+uyqoEAN7OFpQFUsgwiYSSCKLZbLZcrqq6qpu2FWK+WFIaTKe7Usrv&#10;vv3u6dNns3mLoPnsNx9PdnZG49F0d9LPBovFYrXZSKWiKKaMWuuUUg4iyhhlLI5jxjhl3DrrAPDm&#10;HA8lMtZ4CWu32007XYQJgI4yqqTIsoxR4smQSsvRaGSdUUo2oo6iKIwCbbXWGmEYBIGUrQPWOGuM&#10;6WUZQE5IAREw1gBnHHQIYc/o91ynQb/fNI1nI0EEy7K8Ky0cdA5oYwaDwXK59jQsay3G/xmy4j88&#10;SN5qA+4oAxA4RyDy/jejYNvon354obXopl0pZbHdYoyMVsbYJEqPDo4/++wzhNB2u+31uoN+f71a&#10;AACjMHTWlmWltW1FA6yTSm63ubXWGkMQStOukNIBoK1GEEGAjNYQAILR3WjWGoyRc9avcB1wGCGj&#10;LSUEISilNNpQSsIgCIIQAuQcUK0EFnDKEUQY4SiIrHEOWIT8Vtl4G7bS2gHLOCeMKG2s09a5MArP&#10;Hp9NplMH3MXFRdsqjGndtEXR5kWjFNjkeVGWN7e3wLm9/SkmcLGac85W69VysaAM3z+9b8xdg0cI&#10;VkqFUdBJO9vNRhsNgGubCkMYR1EUhuvVSrSt0fqv/uIvgjB4+fJFksTWmjAMGaMnR0e319fr5Ua0&#10;Uor69N7pk8ePv/q3f5vP5xiZTpoSAhBC0DpKCIQoSdKs0/urv/pLKcV2m3swXpKkV1fXQcAfPnzo&#10;nLm9vV1vhAOSMxYEgZRivV7P54uiKE5OTj777LPDw8Obm5vLqysHwOnJPY99Yoyt1+soir744ovh&#10;cPj//q//5XcUm83GpwGFYdjtdgeDQb/fBwAWRfHzzz+3bet9yMiBrNdbzhdt3aRJsjuZDrI+RghD&#10;yClFAIimSZM4TeJuJw3jUGkFnJ3frnvd2G9F/GvVWutFznmee01pHMd+JFfXdbfT8Zg9KeXz58+v&#10;rq601oyxpm45D7q9XtM0vsOHECZJ4ixQUoVR5EXISZLMbm8DzhjlEMCdyc7l5aVXJxrroihCCL19&#10;+8Y59/jx4yzreZeQtT4QCB4c7C8WC//53iSSxomHlFhr0yS5I+ohdHt7G8cxJQQjzChL4iTLMj/M&#10;cs6JVrRNq42WUsZRyChpZcsDliax1qqsCinlqD/Isi6CaLvZVHW93W4hBHVT1U0bRVGnm/Z63SSJ&#10;CcH+HEAYW2MZpVppa4xnL0EIq6ryIjoP+PVMnaIokANRGEAIOWe+qIMOUkICHlpj/DJKCuGcjaKw&#10;qirkKMEUQ2K0xoh20i5GtNiWVtpyW0gh06Q7HIycsaqVAADKiIMOAiCEsM4FYZh0OhY4YEGadq6u&#10;r/cPDimhZVl+//0Ps/nyy//6ZdyJ6rbRRnV73aau3p2f12UV86ibdrtJN4lTgtlmsamqOggCSojT&#10;FkP46OHDnfFYK3k7n02nO3EcE4qlkggDqVQQsEG/L5WcL5a9TjYajDCmTdVSzKyzxgJvn4EOYoih&#10;QRgSYMDt5TUDGBnHMaWItlUThbEWEgNCGceYOAO8cxhBhBx0DpRlqbXebrfL5XKz3mptKOFlWTkL&#10;GeXOOM6DoqrqumaMf/bZZ//n//i/BoPh1dXN4eHRarW+urre3d0dDAZlWftO+Pj4+NHZo6qqvv/+&#10;+3/8x3/8zW8+o5ReXl4qpTqdjncxpGl6enpKCAnDIIpCzlmv13348Gx3d/fy8vL58+dlWR4fH+/u&#10;7p6eng6Hw4uLi6+//vr58+fT6dRznr1x5p//+Z9/97vf5XmeZZlzrixLr7r86quvfvjhB6WUH65Z&#10;a4Mg8CkhlGGI7opJAIDRGgKLIIjjCEGvKQCeIe/lqhACRgkl2FrtgAPASSWds4SSzXYNkE078ctX&#10;Lw6O9vrDLC9X2pU/PX9qgByM0n6/OximiCBlmvV69fbdO2NNp9d7+PDRzmRHCblZbW9vbpyxAQut&#10;tdCBtm5F43sw7byUC0FKqQWurAqMICfMaGmN7nW7cRRdXV6eHt87PDqWUnV7g9l8XlVNHCdpJwUI&#10;YoyGg8FwNBzvjBHGnNGHDx9CCK6urtqqTuPED+y8gd+XZAhCxhjC+OLiYjgcVlV1e3u7Wq3800vT&#10;1I/AEEKtH8BFsT9VCCGBZ7Yp5V9RfuzIOd/m+cX796v1erq7K6WCEO2Md8bjnaZugyAYDcZKym4v&#10;01qvluvNdiOEIBgTSgklN7NbTPF0uvfNt98AC6uy3Kw3ohUQQCnl4cHheDT+w7/+W102+aZYLlcI&#10;EU65MVYK4WMp3rw9Hw4GWTbIt0V/MKilmC9XWb9PeCi0cZhaawGEEAIEEMEEWiDqhkIyGe44pWUt&#10;y00FtGsrySgVqsYEQgSapiaMQuTqpuQhK8pNK1pCCA9CjFmSdofDHRYEPGIQQSGbvMjLovQRNsYY&#10;ghGjvpyBzjolJXDIAaCsNc5pa60FBFMHoTbaAqeNgQQD5xohIUQO+bRLDBEGCBZFXpUVZZwHgbXA&#10;e60AwoyGkBCECCYMYQIBIggjBxkmaRgrIUwrm7KGzimpGCbAAYgQAKDb6RKMWyGvb24ZYx7BmCQx&#10;pbRqKuNsGARpNx0M+mk3FW1bNy1jPM+3TdsGQRBE0e7enr4j8wMehGVVh1FMOUeE1E1LOR+MRoPR&#10;6PXrt3Wrqqp1DjqAISIA0rJqpdRBEHOeRFEnirpNq9paX1zcXF7NNts6jju9bj/p9A4Ojvv9UdWI&#10;xWK1XOUIkTyvojidTPaXq5UQWkkThXG3191sNrPZrKqqxWKOEKrrZrNZn56e7uxMZrNb705KkmTY&#10;G0RhkMTRaGc0ne5OJ5N7904+/ODJn33++ZPHT548fvLg/oNBr3d0cPjRBx+Nh2P8P//HZ3mxreoS&#10;OKekFqL1wiRnbdPUVVXWdd00tRCCEAoABA74PpYQwsNAa40xGo/HjPG2bYqiRBj2+/1Op4OxTwy2&#10;GBO/1PJTKKUUAKDT6SCEvNq2KMrtdqu1dsA6Y9umQgQBYBECUjQQAkoQAlBLAawBzirVWKOQNVK1&#10;WreDQY9x5oPL3rz5+dmL55gQyuhyuWzbpm2bprGdLvv8sw/+4s9/c3Ky2+2FCLnJZKS1AtBOJmOv&#10;wJetfPP2zcXFe0Tw/fv3Dw6Oojj00I7FYjW7nStlyqJ+++5cChmEEcYYAEiITzgi1rqiLKqqYIyl&#10;SSqEsMa0bXt672R3d3e5XGqtAQJN23oPmNZaaS20ms1my+VSCEExCYLg9PSUcTro9z05SWsNf4GU&#10;RBG/uX2fDTqIgMOj/TjltagIA8YZC7Vzxv1C/PdrN+AAApgyXpf17e2MIqqlCXgw6GVREAshvAqB&#10;YMI5hwgVRSFaCRH0cZdVVQkhjNFSSsbYcDjMer04jq0xSimjtbW2zAtPc43juN/v+67YB4QyxrS2&#10;ZVlKobvdro8EHI7GnHMf2OCPVyHa7XbrgbSeyOvdC35V4gsppVTTNNZYr6OTUgrZ+hMEE9zWzfXt&#10;teemKq3iOGaM+i1jWZZZ1ptOp/5hWueW80VZVQii0Xj06PETC8zLn39ezOf7h8dBEDatNMb94Q9/&#10;uL1ZKKWWy1Wn03MOBWGY9fqv37y+ub35+efXr16/Ksry+bPr1WpOKbXGTSe7o9FouVz+7ne/e/Pz&#10;EmMwmcSff/6b6XQKIfTwurYV2+3W52p6UY731kKE/W+tlLIAOAcwRpTSX7CoVinloPNPQ2ud9fuM&#10;saapIYScMe/V9GYEAF0chZTiVrZStYSzMOQOWGMMgIAxaozSShtrlZZRHMcRRwgbZ4CzAEKMEEDg&#10;18UMhDBNEv9NIYTA76UBAgBQyiCEmJLRaFRV9a8SRwjuQh19a+GcAxbceYAhwhBDAKB3FCMMHOwk&#10;mRDm+nIGARGtCsPQKFWWRSdJEUK7073PP/+8KKqvvvrKD0quLi8opXGccM6rsq7KSkqhpFFKaqW7&#10;3S5CcLVaF3nVSbv9fr9uamsdAphgTDD2xgB4J09ynmuNIMD4jocFnIPAJx+DO+A2cOhuansHu9Ja&#10;AwAwpghhYzTB1DqvDAcIQS/Ih/Au+RwiAAAyRjlnIIK9XnZycoQQurh4t1wKpSzFJAwSKXVVNXle&#10;FEUDnOr1OmmaUErapkUIIQSCIBgM+kkaV1XtT48oCsMgdMCWVWGMRhBQgjFGjGGlVdtWYcDCkP/m&#10;s98sl/Nvv/0GE4QRttZu1isvPRCiqSozGmUHB4fW2m++/lobAyGq67rT6WitMbrjh52cnEwnk8eP&#10;H/3rv/5/x8dHV1eXeZ77eNh3786Lojg8PNzf32cMcc4O9g+yLGOMJ0nKOf/pp59evnz5/v17COH+&#10;/v7h4eFkMhkOBsaY29vb6+vrbrf7xRdfPHr06B/+4R9ub27jOF6v10VRAADqup7NZovFoq5rAJDf&#10;wfqR9vv371++fKmkcs4lSTIej71uxS9DvIPDX0CDwcCrBCe70/29vTiO0zRyzjVN43etnmnUNI3X&#10;8/8Sag08H1VKGQaBlLLb7foewIul0zR1fh4PAPwlEarX69V1ba27vr524O6uBAAIITjn/f5ASjkY&#10;Dq+urt6+fTsYDJRQLODOucvLy+vrK0pJr9fz/kYAgNbKGAPRHSXbr3ybphFt63diAIC2adq2LYrC&#10;r2v80/Af8/l8NBrVdb1YLLxRqq7roiz9Qb3dbvf29yGEi8WiaZoojpWQg34PALBeb4QQURJ7j4yU&#10;UinNGDPWRFHkC+gs6xNCrLtLxgyCIIoiHzcaBMFqtdJah2HoxUH+wcZxDBBEEDDGpBTY9wZ31FRI&#10;CPFRK2EYSNEKIQmhzgJrnQMAE4wwVVKVRdXWDQ9Cguhmvd2uN3EUZd2es6CtWwtNEAXOuqZpfMp9&#10;vz9Q0nAaGGO322I4GBOMnYV/+tOfeln3s99+tlivLDD9LNts1udvz60yvaQzHk56cZfTsNxWr1++&#10;Pj+/UEJRQuuiCkJeVfUXX3zBOVNat6KFED5+/EgbtVqvrbGEIERQFEX5Nt+sN3v7ByGLy7J0BjAW&#10;aKkJpUY7jLDVgCDqtCWIIItmV7eyERxR6KAzFloILGCUeWmfNtZZT/lAyM8nMTbWAgg8E1Ur7c9n&#10;xphoJSGEYOKcmy8WzrnT09OPP/50Z2f38vLKhyMAAKbT6dnZ2dOnT//wh696vV4URbPZDGPCGHv1&#10;6tWzZ8/+5m/+1g9hfVpHHMc7OzsnJyd+i7jdbv1qaDweDwZDQsjz589///vf//GPf3z48GEcx79u&#10;n7777rvvvvuOEHJ4eFjX9Wq1SpJktVq9efNmvV5//PHHWZa9fPlSCJFlWZ7nz58/3263n3zyie+W&#10;fcdrrPKvPX+5g7twPvArVBUAwCgNeMCDwNv1s14v7aZhFMZxSCnhnPX72c50J03j8Xi0v787GGSX&#10;V+/iJDw9PVmuZ0Wz/PHZt1LVo3HGA0wDap021tRtc3V93c+yx4+eDIcjZ0Cel1eXNyEPGeFZr48g&#10;avJGK51EHQSR1ZYgDHzqAcHOOmUksE4rYZTK88IaAxx0xiZxcnx4dHR0OhgMy7L5BZegq7ouqyqK&#10;49FwCAAAwM5ncwDAf/2v/0VrfXtzMxwOu92uMcY79n1jFgZhGIZxkvhl3a+LO08R82oXfzjkRbHZ&#10;bBC6k5t5zaanvfhMNf8llFIvjb64uFBKTafTOE6PDo6Ojo611hiTKAzTbrdpGmOs1rqqy36/r62t&#10;6zqMgqw/WC6Xn376ab4tzs/PKQm0tkEQPXhw9sVv/4IS/uOPz9brPMsGUZS0rbydz9NOMhyN4k4i&#10;lGCMSyWVNsPhoJUiSpOirsu66vS62jnCuVAaAISRT3MAzlothKjakPJhpz8dTkMS9OIs35RN2bat&#10;SJIojAJnnTHWaCWUwASlndjHBYdRkHY8ZjdOkySIAxpQiJw2UkphreGcJUmSpJE/+Y02TSNkqxDG&#10;CGCpNUDEAggBBogYa42FDiBlHKFcKuUcJow5R4xz1kLjHIIIWGCME0JIpTDCIY8Z484ia50DCDiM&#10;kA9kIQRhijCBCDkAjVOtgMYaobWUWvnLGsRR5G2DAADKKASgblqEUBzHvjKJohBCKFvpRR/7e/vd&#10;TifPt6JVfiVzO7sJwjhJ4jCMq6py1g36g07a2W5zQihG2BhrtOE82N/bpywKw2S8Mz29fxZFcVnU&#10;TdMqaVarnCDa1JKS0FmUJn3OEwgYhGw+X/3w/U/PXrxqGhFEcRgmaadzcHiyu7v36NGHo/FOGKbj&#10;nQlG+PzthbEWItRJ08EgG49Hp6f3Pvroo4cP7//mN589fvzo/v374/H4/oPTL7/88s///M8/+uij&#10;z3/7+UeffPThB0/OHp+dHJ/sHewd7O/tHex1O50g4GVZ5Pk232zfXby9vZ0pLfD//X980gghldbW&#10;tk2jpFJarZeroiiKomyrWgrhrMMQUkK0VMvNpmnboiyLqlwul+fn520r+v0sjmPOWafTGY3Gw+GA&#10;ENK2Tdu2QiljHYAAQCCVrOpKKukAUFohjBjnEMFtvllv1pjQXrcnmma73VhjtVIEYyUldMBo5axW&#10;smXM2/cMJZgSCKFDyGT9jFF6fHyIKP7DH/6wWM4xRk1dK9U+Ojv78su/3NsdPjq7//lvPhnv9AGU&#10;aSdcrRZSNQgDjJExum2bqqqNsU3b7k53/+Zv/+6Tjz/tdHqtaKu61koJqTGme/sHWW/w/OXLm5vb&#10;IAwJIQhicJca5QCAWiutVSvq9XZd1SUALoqj+/fvY0IggkVZ3t7e+DEGhNA61zTNaGcEERyPRx99&#10;/NHZwweDQX93b3d3d5LEURDwVrbL1fLOLE5JkoZBwoejXpyGByd7QrVlW1BOADLWaX83uruUZm2N&#10;s9ZhBIMgZISuVzkGBCNydHjMGT9/e1EUhbM24DzggVKqbWqjba+bSSkRhJTQ1WqulPT3LXSgn/WT&#10;JEUI12Xp5fUIoUE2dA5Qyu7ff8B5MJ8vEMJZ1h8Mhk3Trldba92viUrOOYhwWZbe2OzvNiHa9Xrt&#10;QQsIQmtMUzcYoSiMtFIIQ85ZFERSiLqui6LwNetivqzqUknpUzqAAzzgGGPOmNHaWO0vgNVqZYwe&#10;DAadbjdJ0yAMl6uVde74+JhQ9vzF8z9+/fVssej1sg8++iiMIq0Mpezrp99QFvSy7HY26/UyIeXu&#10;3i4h9Ol3TxGCSuqmkZxTgvV4PLp3796DB/edtS+eP//xu+83aznZiT784OHJ8VGv23l/dSlEywNu&#10;rSnKsqprIaSU0gKgjDbOAQSBh4pJqbUWUlFK0jSN49gLF5USGCOjNMUEExQEPIwCQrEPDvVFJCVE&#10;CFFVJSaIUIwpcs4qJVjAg4A56IwxCKMg4MYarTWmFCJAKBkO+w6Cqq6Aj7hFwAHogAV+1uVcEIVF&#10;WWpjAATAIa2M18D4MAlCaZIkRVH6SQrGGEJ8Z7h1Djmv9UEQAAygcw5B7DduvzbAGLLttrq+nGnt&#10;GAkwxgi4IOB1VRnjsl5mjH314vV2swkCTggSQnS7XQhRFEUEIGW0s45QwmgQhDwOo6ZprXEOuPnt&#10;omnag6N9RqnVTmvjkXvQAaMUpQQC8MsPAzFGPhYYAmid9ZNUB6zPj4UQYoS9kNI4q6WBEPlmAzqI&#10;PDXBd9R31RjyqC0AgGdQa62tNcA5AF2nmxwc7O3tHWjdzmZLKa3PdnIAOuAYwwACYw3lLArCgDMA&#10;gJBKSHVzdeMcYJhghEIeZN1eU1Wr9YpglCYJgtBZo5VCyCGIsqyTdZOs1/mzzz+9fH++Xi0dsMg5&#10;HnBngDbq+Oj4gw8+iCLa63WVkK1ottt80O9PxjvWmPVqBZzTUgHnxqNRwHm+3T46O5vNZwjBzWab&#10;Jp3rm6vhcLi7u+cZH4NBP4qigIfa2LKsBoPh4ycfdLu9i/eXxljGeFXVECLOg9VqfTuf7+7tY0pb&#10;KT/7/M9+++df/O9/+Zdvv/s+juJtXvjKL+10gzBsWuEAKMpqtdrcXN+0rYjj+OTkZGdnkqadsqhW&#10;q3VR5PaXoMtON8EY1XXViibPi9vbW8+znc/nEKG2bf0mZLPZAIAoZZQyjEmvlzkHmqZ2zvmgtaIo&#10;giD0Qd88DCBCvW6v3x8kUWKNDXiwM96JkjiMorquoyjy88RWamOdkNI6l+c5/CVAYrPZDAaDnZ3x&#10;1dUlo3S1XLw7v1K6hQgSjAhGlGCtpGiEs1Y0LaUIQdBJ0ySOCUbOWClEP8t8Fih0ACG0XW8IJlEU&#10;JUlitUYQcsb87sVHAZ+fn/soGmOMX+lQShmncRxZayaTndN7J9ZobTTnjDPato2SEntoHQRV0/h4&#10;syzLtFFSCQ+68zUxZsQYF1DOKbPAeRVlVVVVU0MEIUJBGCZp0u31wihKO6mx1jobhGFVVWmnAzGk&#10;BHd7vTiJrHXWOUKJ0soB18t6CCM/acIII4QIJUHIKGNSSykFhABYgCkhhFRltZgvrAODXr/b60or&#10;yroMw8ha27YSANjr9gkhwAII4Wa1GQyGadKllL1+8fLo+JgwVldlwAMp1ft3F864/clBlmYRi7eL&#10;zdXF1eXF9Xy2hA524pQRSjHpdrv9rDfo95M0yfNtFAR1WWb9DEC33WwRRgA4ghEEYL5cjMeTJO5Y&#10;5QIWplG3KMr5YpH1skYoL9HllFtlCCIEkou3504706rDwyPggJLaamu1gQgDCI3SRhtnAAIIQQQd&#10;BA60rWCMOwswwlEQE0yssqIVcRhDB/zCVipzeHh0enq/KhutTb8/9KEMWpskSTkPvv/+h59++une&#10;vXtHR0fW2iAMKKN5vuWcffnll97Dr5Ts9TLfdg6HQ0LIt99++/TpU+eclDJJkigKoyhsW3F7e9s0&#10;zdnZWafTuby8jOM4iqKbmxspZRRFfnXctq0nvW02qzRNhsNBr9ftdjthGCRJHEWhMfr09N79B6ce&#10;DeDhrJxzPw30eeMQAk/pRxBZq7VS1hoAAcYIo7t/RZ4jBGTbStEQSpyzs8UMYxTHkUO2bmoW0rIu&#10;3l9dnJwevXn36t37V69+fpZ0wtFoqKySUmy2G3+BMh6enNyf7uyWRTW7XRplCaSdKB11Rwzztmyx&#10;JcACKx00QEurpTFKM8oYZUK0bSsgAARj5wDGuCzKyXjHGmC0BYDcXM2tgc7C9WqzXm8AcITisiza&#10;RkRxrGTrLVGL5Xx/b+/g4ODZjz/dYed+4X759hUjYq1DGHMedLs9CFGadk5P73vBXRCEdd34xI2b&#10;m9ntzSzrZ6PRyLe7zjnOuXUuL4qTeyedbrcoy063k6Sp0jqK4yiOdqd7QRAChLZ5nm9znwBorb29&#10;vZ0vFtpIba0DQGqx3qyKuvIcx/FopyzKYpPvTvaG/WEcxT4kd7qzd3x8L4kTo82DB2c7k8nuwd5g&#10;ZxSnCWS4Fg2kuFWiaMr+cGARIJwVVdkKlWS9VklC74SZXgtgjSEQI4ugRbpR29VW1yokwcnBPVUr&#10;WRvkEAtYEiVGW4qJUcpZTTiJEy5ErY1wQDloHVQOGQeVAhJggBjmlFJKA87jJEyTOImTyWRSFGVZ&#10;1sBBDLAxQAvjAJbGagsxCSBkQljjIMIUIGItRJQbDZR2EGCAKXAIAByQQAmFAKaEK2nbRmLMAh4j&#10;SCkJOOGMMuigNQ5ZRACyShEHOCIcE9toIzUGMA5DggmwTogWIQjg3erROpsk6TbfVlVZlsVyvVJa&#10;U8qklkVRrNargAe7090wCJRSVdl4rEMcx0Lpq6ur6XQPIXR1c9Pp9uIkvZ3NozhGGGtlPORoZ2d3&#10;d+8gTNLheHxweMSDaLPOZ7PlYrFuW5VvyyjuEBIYA6W0YRRfXc8AJEmSEh5sN8X19c1qvSnyMi/q&#10;7WZbC+UgGAyG451pp9sbj8b3Tu/9xV/+5QcfPj47e/DhRx/cO713fHJ87/SEB7RpG21kXmzfX168&#10;u7h4//79zz//fH5+/urnl89fPH/27KdnL569ePHixasXL148/+n5T99++/THn37845/++Oz5s8Vy&#10;fju7ubq5ni9n+LcfDK+urufzpRCqqerFclXkhVamrhsAHIbYb8+DIPTWl8Vq5Z+tl0nM51tC4P7+&#10;QZLEHvztJ5Naq7KsqqrSxv6nJdU5CGEQBL1eLwxDhBBjzJsZOOdBEDJOjTVGKYS80c4SgikjmCAM&#10;AYSOYKS1oBQHAYMQKNVmvY61WormwYOH23z7h6++EqJpRUswwhg+eHDvv//3v0XIWS0QcgjbJOYA&#10;GCHq+XwmRGuMXq2WAMC9vf3BYMg4353uPbj/YL3ZXl1dF2XhGbhJ2u10esPhGAD09NvvyrLyp84v&#10;1a1RSnkHI+cMIuDXm3EUHR4ejoZDH5S33W7zfOv7BG8kE1o9PHuYpOl0Oo3jeL1acU7rupJS7k6n&#10;EML1ZlNVRbfbc85orbrdJOlwh3Q26MZJmDcbhJ20wkHrEAAIQk/fteYOg+VsyENrAMPs6vI65Mnu&#10;dG9/7+Dd+bvzN++8xYsxhuAdQdT7HNq6zXpZL8uUklJKTwiEAPrxIYSwKgu/7sMYAwe8PpZzPp/P&#10;jTGj0cjH/VFKozD2KGafTEMp9ZRjP4H2coCmqf26gHPuUxb9kNJrIyGCeZ7n21wp1ev1Op0OAGCz&#10;2azX66IoizJvm5bzIEniMI79o9tut37n6V12hGBvSWql6HY6o9EIE9KI9vLq8k//8e1wPMj6/TRN&#10;ozglmBoH8qL4l9/969HR8dnZo9ntgjFWltXZ2dl8sXz58gXGyD+ozVp20uDJkyfd358kdwAAIABJ&#10;REFUbne1Wv3xj/9+fn7TScLj4z3v3x4MBmVZvr+6ZIxRxlar1TYvCMHWAh9F470c1lqtjU/bAwA4&#10;AIUQXiUBAHDO/DLwx0Hgs8ACRhlEyL99MEJpmgacIYR8QDmlhHOKENRasoD7+tta7R1TRhvnHMII&#10;OAcBGI9H1phWtM7ZO3QDBMBZL3MGAIRR5HdxftRu77DnVmvjuQjGmKIo/e0LAPDZKn5rbe9wZdBa&#10;C6wDzmGIIbzjPCCInQUEMaPBzmj3r/7yv3z26Z9dXd40ZRVGYRRERVGURa2k2Z3uTqY7s5kvXGKM&#10;8XabCyFCHqRxwgKexAkhOAqTLOuJVkilAh79/Orq/eV1wEkQhiGPfXoLIRQj5H9La53fJaA7wLVz&#10;ACAEnQXIE7GdNdZCn/pnLcbYr7+Au9s5aK0hgNY6TAjCSGuDICKUWOt8YrC13pDmYwGtAw5jsN1u&#10;EEKHh0f7+/uc07IoLy83AEgEoXMWY+ygNdZyxjEhSRI3dWWMS5K4qQXGqJN25/OZ931dXl5WZTkc&#10;DOI0KTbbi/c3ScQoJpzhyXislez1O5989OGrn1+WRVEWhXNukPUDHhZFyVnQ7fX8IvH165836w2j&#10;bDQe7e3urddr3/lQQvf29j7++GOMsWjb6XQymU5ms9vFYrG3t3dyfI8Q3DSNcwAA+OzZTzc3N23b&#10;LBZLzvnBwQEA4Mcff3z//v1kMvn000+FED/88MPl5aUfAvp+6fHjxx9++OHTp0/fvXs3m80QhOPx&#10;mGD68OGD46OT1XpltKWUxVH88OHDfr9flqWPCkeQhGEUcJ4kSRhGVVXe3NxeX18JIYVs/d+UEFqW&#10;pU9JXa/XRVleXl56sUkQBJwHs9ksz/OiKPr9/mg0KorSGD0cDjHGRVF4XpQ/yuI4TuIkDMMkTpxz&#10;YRjGaeL3Tq9fv/b5VbVoCaaEkLqukyTJssznHntizZMnT6bT6Wa7wpgYq5yz784XlHkkD8yyrNPp&#10;KC09UrGsCg9osNYyRv1Cu9PpOADquk6ThBDy7vxdkiTD4RAhlCaJZwV1Op3Veu1RsUEQ3NzcpGna&#10;6XQIIXmeE0KiODTGHB0dPX78+M2bNz/88ANA0C+TkyQ5OTqeTCYnJyfD4bCV0tOw4zg21s7n87TT&#10;VUoNh8M8z4uqlEqkSQJ9BDFC/owtikIZk/X7hNLb2cwBoLQGEPIgMNZKpYxzDx7c39kZt6JlAR+P&#10;xjxgmOAoTrqdDmGUURqncZKEUioAEQ04IMAA7TBwwGmrHIKM01Y2mJIgDssqv7y6UkZ1+p2kn7RK&#10;QIgIoc65uq6HwxFjzGgbx/HtzSLrDbKsr4WezxeccSnbIAiBBav5Ejs8GU0ppsWmunxzef763Xq+&#10;hRZFPApYAB1E0Nso4L2Te+fv3vWzftM2YRQxRiinWdarqtJa7azrdDuylRCi4XAMAWKIJVG6WeU/&#10;/PDj/HYxHO0ACCBAADhGqRaaIoIBePXi1Wax2tvd/c0nnyRxUpVVVZaMUm0MwtgYo6RPUYbOubvo&#10;NUogQj5Z3Q/dAh4kSbJcLH3utLV2d3//o48+Or33gBAyHk9fvny53W49hNm7x8uy7Ha7Z2dno9Go&#10;bVsI4XA4nEwmZ2dnhNCiKH7/+9+/evXq7OyRtdZvAimlT58+ff78+WQyCcPwF+oyMcau12ul1G9/&#10;+9t+v2+t9dkNvxLIP/30U+9y73Q6aRqfnJwcHh7eu3cPY5znOed8PB7HcXzv3r0PP/ywaRullMdx&#10;+RoS/YL8+M8lMPBiDfiL3tB7d/zJ7nzgN0KwKPP5cr5czn569my+uDHAQeS2+cYYDaD53e//99HR&#10;/vvL85vZ5SZf9fsZJkjqtqzLvCx5FDIejUeTKEqF0LJS0KIk7PTiXr8zwBaHOErDDnK43jZAAyMd&#10;gzRgIcWMEmqMberGWccoV0I56yihVVUncadt5Xy2ev3y7auXb1++eC1aTUlACImiiDJWluV6tS7L&#10;kjMax3Hb1kVRDIfD+/fvr1crv9aLomi73Vpr/UEnWsE5D6OwLEv/rqeUekcJIWR/f18ptdlstNZ1&#10;0/R6PWONt5n4+Z13/3osy2Qy8QfX0dERIWQ0GnW7XUyIFNLnVw37A8aozyhZb5bbIq/qmjC83i4Q&#10;w1K3dVslnXh3f9rr9fr9XjfrZv0+cHaxXr988eLq9ua773+YzWa7e3vW2jCORrvjNOu0TuZtJbRA&#10;nCqnq7Zc5zkLeNxJHQLrPBdad7KekNLcTY29O9cBCyG4YxnJRiLjtovNer7CFsY8hg4569qmTtNO&#10;lma9Xl8KKaVQsmWcaqu1kcZZBx3EzkJjnAHItkJYZzAGlGGveHLWiVZZ44BDcRA7g5QCSdRJoi6l&#10;YZR0EGLOYghYwBNGQww4cBgBiiBxFmNIjYbQEgiI0whqoFsDHaaYOYPa1jgNECABC4CDWmhoIMWU&#10;QowdckoHjFKAkLKqapqiUk1rhGybRgpplPamP5/TURRFvs17WT9OEg/U2JnstG07m82MthAC54A1&#10;1mfBxFG0XKybpml8xH0tVqtVWdRZlmkNNutNmvSKvFDKIoi0tG3bIkjTbjftdW9ubr/55pvvvv3+&#10;6vJqsVw1VQ0B3G7z9++vjHUYkyAIN5sN5yFhFELQKtXtdseTHcYZYbQ/6PcG2dHxyaNHj/b393em&#10;0/29/SgJCSXD0QgggDAUqt3k62fPfvz6mz89f/HT8xfPvnn69c9vfl5v1nVTn787f3dxvt5sMIEA&#10;2U25nc9vr+c3i/V8k6/W2816uxZK3MxvZotZK2qAHA85IahpG7zbdxASiAiChBHmHIAAU0IxJgwT&#10;H+MMHYQASCGLsvJgniiKPAXEOR0EQbfbpZxbZwGEEEGEMSIIYUwoDXiI0B0PTQjpFa3eMeUv6TiO&#10;sywbDAaUEqUUZ5yHLIxDHgRStIxRxmiaJsQbzSFwzgx6vTQNKUHGacYZwihJkoePzl68fPZvXz0N&#10;GNjbm/zVF1+cnd3fnY47abhc3AKgsyztZ53zd6/fvHlNKZVSilqEPBwNRpPxlAdBEqfdTjdJO2VZ&#10;PX/2vG7qKI57vZ4QUkkVxSlC7O3b8+9++KEoSkwIhNAHICGE/QYYQoApttYEQXB2dnZ6/3QwHDZt&#10;3bQN5bSoilYIf2PlZTFbzFerFeOs20myrLder6BzvlWeTMbj8fA/vv7Td99/Rxm+d3Iv63eTNO5k&#10;HYckxKY36CkrK1FiCi00DgGAHEDAOWud08YYaxwACGIMMWOsk3TPzy8inuyMJgTT2+vbbifb292F&#10;1ikhjTKTnR3vkNRSA2d3xqMwCjFCWin//0VReMYJQkhJ5RxA6O6F4anLVVVJKSeTiQfe9Ho9zjmh&#10;OO0klJG82NZ1tVwtlNYYoySJPeRWSpHnedu2SRJhjHwOu+9JPAamqkoflMcD9v9z9SY9kmV3lt+d&#10;7xvt2Wxu5h7hMXmMOWeSzCSLpMgqAgVJm2qgAPVCn0BfQFt9EzWgBgooaUNuSmSJzWZWkclMkjkP&#10;MXiEz+42v2f2xjtqcSNTDfk2gAhzizfc//mf8zse5dYYCAAlxPc8BCFlPAh8PwgQRJxy5+AFACCI&#10;CaYQgW63OxqPEMbc8wwEOzs7nW73z3/58+/+6+8sALdu37QANkopqaJWezgcct+/uJz+/v1/f+d7&#10;37t95+D0/HyxWi5Wq7e/987ZxdkqXVOMkyRpmoZS8Pbb77TbneMXL8qi7MRJKwrGOzs3b9wY9AfW&#10;mKauOKPAGuax7TY/P7+oqjoIAqlt3TRCSCllI6QxxuO+gwp0u12EoQZGaqmtNko55zZjxPc9jPFy&#10;vthssyDwjVabLAXW+pwjCJ0Gb61pmhpjFIS+i4FztwEGBgCDIKQEa2OttUpKZbQUst1JrLUQg6ap&#10;AXRtv9a1grsmoU63s91uvxU7XtrMHM2BMYYhUULVonFxcWOMMzRCY10I2KW7rbXU9TxBDCGErvrT&#10;QmiRVmYy3ru2e3M0moR+vNlsW1ErTdN8m3e7PSV104jVcnV+flaWZRxHUittdFUWFxeX0IIgCCgm&#10;EKF8m09n0067t93m27wIwlArudnK46Mr36OD7iAMImhBUzdaa8a4gzK6WxgACCFy5fXWGACta5YD&#10;ADgUmFteWQA483w/IJQijK0GTSNcAZXWSitJKMWYuL/nZQegsloraF8Gj0XT5MW20+3k+XY2n+5f&#10;33/vvffiOLq6OlksKoy1QRZhbAFURhPMAIAEI4RRXQltNIKYMTYZ76ZpKmpBMMEIB34IgJleTauy&#10;xAjGUcgoQQj2e50yz0Y7g/1rky+/+kKJRiqZJK1bN28NByPOPEpo0upoJfu9vhLKWAuANVr5nq+U&#10;3J1MXnvt1X6/xznzPe/TTz55/vwIY9Tr9wGAo9HOdruZTqfnZxdlUW222eXlpcMwUUoODu7t7u4+&#10;f/7io48+KstqZ2fnzsEB97yqrjEh1gKpVJZtjk9OHj149MqjVxaL5cd//bium/HOmHteEIbXrt+I&#10;4ijb5tkmqxoxXy6Lstq7dt33gqYRji3SCNUIKYQqq7KsKuax/Rs3Wklrm+dn5xdHxycIEz8IuOcx&#10;z6uauqpF4IetVry/v78zmoRBpJUui6KuGmts0koYpdOraRiEjHvGgrgVU8ZcOwghhHPPdVlzjyut&#10;4lbb8/y6bhqpVuu0ERJABCBylwr3eFXXd+/dkUqk6TqMgm630+4kQjTL5cLnfDjov/bqq4NRO8tS&#10;zllVVRCCMAx83+MeL4p8vV67JyrGmBAMIWy1WowxTNxbkllrV8ulO+OWZQkBcKIkY0xJef3atTsH&#10;B7du3fJDr6xKAMFwNCirYrVejkajt99++979ux9//NfpbHrr1k1KcJauOaME48ViOZ1OZ7PZxcXF&#10;0fFRVZWO+lY39XK5RAgao+N2G2LkUkt+ECIElVJO4pJGG2C5xzHB3OMW2MFw4N7Rxpq8KJyljTLq&#10;+V5dVwgj3/cpY0VVEUqiKC7rervNIMFxFAECgziiHhFGVLLUQGukNVQGqW258WJfKJHXG8Jw2eSz&#10;xTTLs+6omyQtYAHBREu9zbbjnR1KiNXA97z51bwVtXaGI9lIJfUm23DK6rzYprlHvWuTfWzps68O&#10;Xzw+ypZbjjwKebWpVGMY5QRhQpioGqXVYDBYrddC1J7HlVaTyaQ36I9Gg9VqWVYFhLDX7WerdLQz&#10;ZtTjlAODiqx49uTZ468f12W9Mx4HQQAQttZiiKVQBFMr9YtnzwlCDx/cH4/GL168mF1eEkqEcOZz&#10;AyFElEKEIEAAvGTCUoKbpoHGAmubutFKRUHU7XS1MYvFIk03t2/feffdH+3u7nU6nZs3bw4Go/ff&#10;f7/X6+3s7Djxy/0cHBwMh8Msy371q1998cUX165do5Qul0vOPUrpl19++ezZsx/84PtxHK1Wa6fF&#10;FEWx3W5v377t3NROTGeMdrudGzf2R6Nh09RNU3sej+Nod3cyHu9MJuPVavmf/tP//l//6+8Iwdeu&#10;XYvjOM83vu99+ukn//k//x8nJ8eDQT9JWk1Tl2UhldzZGeX5tmlqQrDvey6M8/KQAFxhvXEARmsM&#10;AhYRhLGro7MQAN/zyqogBNVN+dGfP3r+/FBptVjMG9l0eh3u8aouITJ/+OAPt27tvzh+cXT0LC9z&#10;xnlRVV7ga2vKusGUel4YhS1gsZWWYt5p9cajvVt7Nzt+N+aJjwNZqJOnZx/+20eH3xzOLxe60Zxw&#10;zjinHsYYGAAs1FJDhDnzlNKBF1WVaCc9COg2q6S02SoXjd5uSgAg5x4ASAiZtGPP53lRRK04jsL7&#10;9+8/evQoiqJru5PRaDgcjhhjLgmstY7j2Fm0MCF1XRNCHMhmNps9ffq0ruvRaBTHsUt/LJZLhFBe&#10;5E5LFUK4l7tbJl/OptP5TCi5LXLKmB8Gq3R9NZsigNy9jAn2fA8iBDHSRmXbFGNQVDlmyALTasfX&#10;9/cO7h0Mhn3GsQF6tZp/9vknL46en54dV03R67eTbuz5fLq4enb0dJkuWp0karc2qtzK0hJYG8lC&#10;TwFlILiYXyqgO72OMroUtUUwiEIFgNTKAquMAQggQoAFSmnZKNVIWYmAcWhAtkirbQE09KjXTtoE&#10;YYpIwMOAB9YYjFmebwEAdV0JqYRqjDUGQm21cUgUgpXWQgprNEYIIdezXZ8enVVlEwXJsL+TxF3f&#10;i30aEeITxH3W8nDAcOCREBoCAW+Fic8iZIlPokFnB1sS8ribDEMWQY3isIMAkY1BgCNEmlIVed0K&#10;2h7zCSRQA6wBUoZBRBGySgeUc0yaqhJlg42FFighAz/Ii6KRYrleeYzf2N8f9PvjyYRxfvPGjXan&#10;0+v1Du7ejePYvVkY94xW+WabJK3xzhhauN3kEEKldJqmFLNBv183MgzDuNUWQvh+iBBaLte+7wML&#10;pZDGgLIq7xwchHFYN3VV1X7gQwSLsmyEAAgOd0bZNpteXSmtpFKr9dpatTMeYgoHg96Dh/feePO1&#10;t95+49GjR/s39uM4FqopyuLs4uLp08fPj18cHz0/fP50Or9arufKCEwh5QxgYJFNukkrSYIo7PS6&#10;YRwlnTZEEBGMOUIeYgGN21HST+J2RH1qsdFQ1aoCxI52h71ht2jyZbbkPh3v7eD/8D/88M233tmb&#10;XIcQM+a34oRgKqQkbpIAwPcdAOYl1IwRShiF32InX4IfnfJiASHYrT6sAUpLIQRC+DsgJ4TITcuO&#10;zP4dC8FtAsVLSl3tOgYJwWVeaq3zPK/rGiO3krLGKAjtarUsiiJL0+V6sdlkO+NJr9P54IMP5ovp&#10;97/31t/+7c92xzu7e5NeNzFGeR6hFFmgp7OLzWbTNGIwGB4c3N2dTJKk0+32GPNcI/xgMGonSd2I&#10;uq780JdSWgu45zHGOfUOD49+/ZvfzuYLxhihlDEGIUIIAQC11hhhxhkmmDGaJMne3t7Ozo4xxjFU&#10;nz59ulqtHNHBGOPWqsbqg4PbQRBQSp89e9bv9uq6fPDg/t7e3ldffnl6etwb9G7dumWM3m63hJBK&#10;FNJUo8kwiP1alsoqZSXmxAD98r/IAm1cLAgghBHGwNhOu9tt9+fThcd9inm+LXzuT0YTxliR50op&#10;rbSDiTPGjHlZubReruqqquraqfsO8VKWpbMZu8+stCYIu6nY8zyHzl+v144M7DbGrlnEQWsIIZ1u&#10;r9fruUewKxx2PNj5fOaEz8FgEEWRw89ACJWWzkHq7KZuA+n0C2stoRQAKJX4lvELvcAnBDtYlLPy&#10;jidjzKgfBMYYL/CDMLyaTaeLubFWWQMRyosKY5IkCfc8Qtj5+eWXX3753/30Z71e79mzw2fPnkGI&#10;3n33XQe/kaJptVqtVuutt97qdDppmjZ1NRqNMETXr19vJ4kD0nDOOSXG2qTdFlKu08wYE8ZhkrQt&#10;BFIqtz9shFRKIYjdAKmMhhASRp3XSzZCCGGtttZKKa213KPdTidpt91yoyxLRinG2JmXXM0MITgI&#10;PAgRAMYPfc4pcGclp5hDiBA22mAE8mIb+B5CwBgllIDAWGAdDBlCACCw1g5Ho+Vy6dJE1gCXNcIY&#10;M8ad19cY48Cbbt8OITbGUExchNs5IxgmnDGn1iMLgLEAAAQRsJBgRoh3cnyRrQtR6+220FIrpYAB&#10;RlufB6PRaLlYnp2dYgxdilsIQTCWUjBKnf8r8Hw/DDbZptfvF3kRBBEmnGACgZJKStHUVUMpjYKQ&#10;UGKtBcBSQgGEGGF3v7gwsEOAwG+pSAhATAiByBiDXMbMAueIeYl91hoC6/u+EE3TCM/zAQR13VDK&#10;3G7//9PFMDbGVFUptdRKAWCDIAqCgBLSbrcPDu4IkSsls00FESCESqkaoZVUWZZ22p2qrDabPPAC&#10;AECn1cmLIks3rkyVEFJV9Xw+i6JodzIJQ0/IZjWfUYK0FpPJqD/oVWW+yTKtBKccE+J54cGdu3EY&#10;P3nyFBizXK/W63S72Xqc9/p9t0c6PT19/vy5i+qJprHW3rp1o91uK61PT08vLi7W63QyGd+5c2dv&#10;b+/G/k3GOISg3+8PhyNjzHQ6m88XEIJer+deIovF4vDw0H3Jvu+Px+PhcPjWm29WVfXrX/86TVO3&#10;hLQWhmGUpqn7Aquq9jzPxQjb7XZT1VX1kkbhTBPWWABgWVabzUYKZYzu9/tvvvnm/v6+W4yMRiNn&#10;XwiCcLVaEYo55xgRRxbo9XpaGwDA/v5+u92ZTq9836eMWmsZowCAyXjsJk9KKf427IoxRgjXdb1Y&#10;rVzuFwBQVKVbYTltdzabFUWute51u66VkRCSZen5+blWKgiC0Wg42hn99Cc/vXbtGiFYKam16Xa7&#10;+/s3Wq3Wd6ygTqcjpWiaBgAgpbQQYIyrsnR3gftyAACcMWfDcbUoN2/eJJQeHR1lm9SRq7fbba/X&#10;+/73v//w4UNr7b/9+789f/4cQmiMcV3BdV0jhIAFxpjtdluWpdOuEMKe56VZFkURJiSOY21sHMdZ&#10;lmmthZBe4GNC8qpcZymhlDKmreEehxTH7SRKWoQzLwwaJS0C2XYLgF2uVgDaMG4hBFdpWteVlNpY&#10;K5TONmlVV3m5zYtCKKmAzKu8qHONDQtJ0PLjdtjqJncf3vv+e9979c1H1/b3rt++fu3WHvdpus3m&#10;60XciltxYox25S7b7fbgzj1rrFLm6uKKYLo3uY4x1dIsFytGqGyUR/2mbJ4+fv7lJ19dnlwRS33s&#10;a2FVrZFFvXY/idvWQkYoZVxJ6SjWlxeXFgCt9bVru0k7acWtLEubRgTcDwN/uVzu793AmGyz/E9/&#10;+PC3//pfTo5PfRZwL0AER1FkgXG14sBYBLCqxWw2f+v1N27duvXBH//07Okz5+UKg8gAq5T2fd8P&#10;Que6sm7nZa3SCkFICHFECYyxaORms1FaQwgfPXrl7bffZtzDGPd6veFw59mzw1ar9eabb7bb7SdP&#10;nlxdXbnqwfF4HMdxVVW/+tWvTk9P33nnHQjh5eVlp93ZbreXl5e+7zsY4XabDwYDjLEr+H3llVd6&#10;vd7x8fFyuXQkZ2d/wBh//fXX//RP/3RycvLo0aM8z93isSiKzz///OjoiBBy79695XLuFiEY4y++&#10;+OLZs2c3b968du3aZrM5Ojpy15u11vM857X+b9e/L0GL1rg/MsYgBDFC2ppvC6iF1gohYIBmHpte&#10;XV5cXo52Rsqa5XqJMWy3EwuNtuqzzz5pJeHFxcXV1QVhzOPcQjgYDsNWy3cNjoBgwrS0q/n6m6+e&#10;nB2fIwMng11TgWyWGQFm57OPP/rECHP35r2maBbTxWazqfIqilrtVkcrI2rZCOHSQUoaC1BVCZ8H&#10;SauPAKu2TeBFAYvWqxRDTDCp6lpK4QQ7KWRRFFpKjPF0Ol2v10oI93LZbDZhGEop1+t1VVX93kAI&#10;sVqvHMbZcRAc5sr5Wb4LZWSbTVVVrlHWlXW7GL/rKCGMJkly586d69evz+fzxWr57PDw8ZPHR0fH&#10;znTT6XSssRhDzllebISoiyoXWsZJ3Ot3lBGNLJ88f/zV4VdfPf3q+OKoanJIAQ+YAkIYgRm0BHih&#10;j32S5uk8nTdKeJ0QBaxUDWZUQY0YRhz3RoOyrl3uF1GCMGbcox5X2kCCDQAGGACRw8cYY6220AJZ&#10;NU1Zt8KYYdptt+uqMcoAbQPfN0JTwihjjDDP98q6MRYwzzPASqWl1cDBPBCCmFhoAbDAWgMM0MZa&#10;iwAhhNaVePH8ZDFf9XtjhvyTo4vNpoiDdi8ZhF7s08gjQUAjjgOP+D6LsMX91gAqRBD3cBh5McdB&#10;zOMk6nSTrkdDjwedpO95LWQRBoxiFvkhQ9THDANkhcIWEgM6cavM8/VssZ4tRNlYbXzuBZ4vhQQA&#10;3LhxYzgc9rt93/cd9j9dZx/9+c+Hz58/e/bsTx9+CAC4ffs2QsgYI5VuqjoIgvv3HiSdttE6W2ee&#10;7yOEtTZRGPX6gzzP61pwzzPatpJkejVTSkkhKWUAwNV67QXecDRACF5dXRVFzj3WaXd6/V67037v&#10;vXcfPLg3GA6+/4Pv//QnP3rvvR+8/YO3X3nt4dvff+PW7RvMI0rLVZY+PXzyzZNvPv3srx/+5aP5&#10;ci5VU1R5Wea1qDCFrU7LIlDW5XQxVVbF7QhRxDiZLWbrbHU5vXh+9KI/7BNOy6a+ml9uivWm3NSy&#10;1lYBDJhH4yTq9NrtbidshXESx+04bkXKqHW6yssc/2//6//S6w6aSuR5qZRRQrppVAtJCKGEeJy7&#10;Rk2MsbGmaRrolBCMIcBKacJYkrS7vQ6E0DUDW2gRRkI0m+12Np05iJ8zqrmTvQNjfLdRdKd/KWVd&#10;11Vd1k0jlZRKaqM930MIaK2U1kVZGC0ppXXTrLN13GohAl+8eCGEeP3N16M4vLq8gMgkSQsAG8f+&#10;bHqZbzPRVBDqpi4xhQ6fQwizynTbXUoZ536n0x30h5gQa6Gb1SGCURRynyuttdYYUynMs2fPP/n0&#10;88PDFwgTYwD3uO/7Dn7rTs8Oui1khSiC0I4nO604yrL09Oz0ydOnlJAkSZIkMcakm6woS4iQ53vt&#10;pKWUiHz/7OQkSVr37t27c/v2X//y0Weffdo0TX/QJwQtFvOyLACG0/l0tr64efcGxMAAjRi2UGto&#10;lVEQAgPBSwy/BRA44DrmlCMIOfWrsuHUJ4iVReVxD0OSZZkUghACLXBlSJQQ6PyXWmujpZQYIo/x&#10;wPMne7ue53FCW1H8HZdCSgmtdXwXNxK7RbFTl7vdrtZ6Pp9ba3u9XhzHRVHErQQhtF6vp9PpZrOJ&#10;osi19UopXbMCQqhpGgghpTSKIrf5dO2RSqrNZpNlmduTe57HOBdCaGXCIHKc5O0mU0IxziilZVUo&#10;pXb3Jvs3bxRF0QjhB0EUxwAAZc12k9dSGm1qoShlSbsdt1qMeV9//fXzFy/eevvtXr93cnr2+MmT&#10;+w/uPXrl4ccffzKfpbdvXX/w4EG/1zNaHz599uL58+02Z4xPry5n0+l6sdDs70R2AAAgAElEQVRS&#10;uVZtDJG11gB9cXWRZmnghwBCjAiAqCyrdZblRVFVUiktVVPVVdNUjWiUkkIJ19ZAMeacAWuLoqAE&#10;QWA934MQ5tuNFIL7nHGGAMQYM0YRQlq78DMMQ/8lOSnwCEGuBBghCCFCEENgIQKY4MV8ThgJfL+o&#10;Cogc8skAYP5/A/B0OnWCF0bEDcAIvXQYOnkLQOgM5xhjayGllDPmbnNjjPuXrbVugEQQopf6PQIW&#10;9nvD7ab8+C+fP3t6FHjRYDCMgoBztlospRCMsizdXF5eOrhUlq2rut5ut47vKoTcFjmGyPO8Mq/W&#10;aWYByPPcDwKtjVYmjGLOSNM0q+U6TVMAYRhFXsANAKKp3SwBwcvWY2MshMhYDb8lAyNgHc4CfPtj&#10;tPstkDUAQMgZA67/3PMRwkobJ5lB9HKExvBlnBJCCI1VRkMEIIKMUgDMer2u69IPQz8Mbt6+iTDK&#10;881mkwuhCGHagLqRjBBGiZLKGBsGUVkUBFMhRJqmeZ5fnJ5vspQSQgmNgqipq6rKKcZSVBDYXq/d&#10;aSdCVHm+eX74rN8bSCEZ9Trt3ldff/Pk8WHSbjNGO0l7b3citczSjcc90YgszZRUwILAD/Z2d10v&#10;Qhz6nu9NdnfH4/H+/v54PN7ZGXe7vSRpx3GUJMnu7t5wOAqDyPP8bqcXRy1jTa8/cJ2BWpvlclWW&#10;lZSqLCvfD37yk58y7v3hj39shDy/uAQQhlHc6fQaITvd3u7u3uXl1TrNlqt1ttkSTK0Fq3XaCEUZ&#10;R5gAiIqyooRxn1sAhBRlVS6Xi6Pjo/OL83an00paCJE4biVJh1BWVmW31yUYXV1dffPN49VqlaYb&#10;Z8Rot9sQwm63u1qtldKY4F6vRymrqjoKItcNHgaRxz03dDPG87I8Oj4uyzIMwzhpE8rqusmyjTSK&#10;MlY1dStJmrqKomg0Gp2enUEIPM+rqkpKSQlCGGqtyqq0FnR6nZs3b9y9e7B//fpkMp5MJsPhAGM0&#10;m02rqpRSVFXlFMCyLIWUzgmS53ngv7SGMsaaunZoCUrprVu3wjCcXl0dHR97vudEwyAI7hzcjlvx&#10;fD775JOPnz59ihDCEK2WK2t0XVVSNIEfQAjdk7zVak3G41YUQ4TTNM2LIgxDyhiEMM02nucdHx+7&#10;A7Tncc6Z0irdpIQRzGmjhUUAIhiEPuOMeywIfUKJ5/uce5xzqVSWZ1VZrderNFsTihnnjWgaIWrR&#10;UEJq2eT5tlGNAUZY6Uf+cHewe3PvxsGN3Zt7w8mg3W9vqqxWDeZQQUk9mnRbURIUZXl6ctLtdCfj&#10;yXq1xggDC5Ik6bTaVVl989U3hNCb+7cwwlaZbZYDbZ5+9fT54dHh08PTF+fI4m7cif243Nbb1bbX&#10;GTy6/2hnPCnyYjFbYIw9j9dNVdd1VVebzSbbrBlnu7tj3+Oc0XS12mSZOxgoobq93snJ+W9/+7sn&#10;Xz/ev7b/6OGjdtKGCLVaLeZxCwAlDGMCLUQAG20oQq88uH9ydPTk8eNGNlEQUcZEI5yVhjDmnrda&#10;aTf3SSkRApxzq0Fd1YxSgklV1QCAdrv97vffe/e9HyZJ27H6CWHGGMa4o6xZa//5n//59PR0MpmE&#10;YRiGYRRFabp6/vwwjqN33/3BcDhgjI93xg54/tprr43H4+l0+vnnn202WZK0nWLlmHMffvjhxx9/&#10;rJQ6ODioqmo6nfZ6veVyeXZ2NpvN3LztrF4OI3d1deX7/g9/+EMIgRu9hsPher0WQrz66quTycRd&#10;zK0kcdqrO7Lj73pWXxKwgBtOXFYI45fAJ6O1lkobBSFsmoYQLKTgHocQnp6fuCdwtknzPPcCP0ki&#10;jMGX33x5cXlRi6bMyzCMjbEAQxdnhQg1Um62BTAoS/Oz4/Pp+bSpGwbJuD/GksjCnB+fP/788XaV&#10;D7v9bqszv5yGQSiFrvKSe57PvaZugLGUsVpJYy0hTAjFCG9qxXEYBYmodLYqfC9qx53xzoQQnG/z&#10;uq6iOCrLMvB9CGHge64UsyiKKAzKstxstmmafvttQMaYNdbzvM1267pqrLXz+Xy1Wvm+3+l0HHdw&#10;NptJ+ZJRzyj3uAcRQgi7niHm+5Tza9euTya7UdxK2p3tNldKS6HSNGMU37h5IwoCrRUmeLmaE0pq&#10;UW22WRD6SadlrCybPCsyhIGwItlpjfaH7WESd0IeMxzg3k63s9MRVjSgLk0NfUhjCgOkiams6I76&#10;lmCNgSXAQtsoaYBd56mQDfNYGEXKWoAx4axRinrcQutoJdoYpQ0AFkEErDFCEQv3xhOCcC/pSiFl&#10;01xdXXLCKCZREFtj081muy0aqawFAONGyqKqlQKYMYCoNtAAqLR0sS5rgVFGKQ0BRoj2O0OfB9jy&#10;VtSBhtaV7Hd2hv2dTtSdXyyOn57OLpdAoGF3FPM4X+em1kAjXethexix2Me+h3yPBhx7EFJGvVbc&#10;TeJuGMRxmHSSXrvVDbhvGu1RlgQhBgBpo6U8fnF8+Pjp2fFJU1adpB37oZFqOV+4IHQURUVRPPnm&#10;ySeffHJ+fr5ar7MszYu8ERIhpI2ZzWabTd7vD4bDke97oq7TNPO94P79+xjhs/Nzo4zRGkBsraXU&#10;22wybYBSyvfD4WBgDCiKQksTt2KCGWXEIjMY9budThAEvV739u1b9x/cvXlr/403X79x8/qjVx7c&#10;vnPrxq1r3KNRK+QelrLMtqvzi9Oz89Or6fnp2clyNXNfMmGEewRAC7EF0CgtEIKYYcqo5zOpGkxw&#10;f9DrdLudTjsIg6STME4BhP1BL25FFgCpm1yVebPNq7ySlQJKA62BVkBBggAGyqpKVJBgxIjQQgND&#10;jAbLxfpqtiiKklLihQFCaLPZiLpyaJa8KKqqCYLAauPaC0POnCC3KfOyLDElrk2HUgqhrevaebes&#10;1Y6f4SIizmXxcl0MwHdlp24M1loTQoLAg9DHGGOMm6YJonh/f7/bbmst87w8Pn5RlxXGOC+2m82m&#10;1+sopZIkGQ6Hg17/4uKCIJhEoWpqRrFRMo4C3/dr0UynV1JKRFFRVHHUrqqqFbaiqJWmaRAQY0yj&#10;pOd5QRA5EzznXFlTbzeEkKpWVVUR7H32xRcnJxe+H3HmZXmRrtZu/cKo54o60zRdpevRaMgD7nP+&#10;+uuvP/nm8e9+9zsI4WuvvXZwcOAxvl6vHz9+rLV24Q1C8CeffPLjH/+YByHzPVfk+Ovf/OaTT/+a&#10;b0s/4MvlsqgLY4xQcnN1eXL5vDMKKSfKyFo0mEFEsRAN85g0EgAAoLOxWg0sstoCgBCo6xpgNB6P&#10;l7MMKRwHIcUs31RaSN/3Rd1Ygq01QJv1eu3xwK07IITz+RwimMStqBXXdT3o9hwe0D2CCSEUE48x&#10;h4icTqfn5+cY4wcPHrh2k/Pz8+12izHudrtOfXRSpRtiXfqu1+vdvHmzKApHpmmaZrVauc1M6PvU&#10;o+7icUsMWcvFYlEURRAE3wUyU0KKoiAUlZtaiAYYW8vK89hyueQ+u7Z/vd1uJ0myTlP3tt5ut3E7&#10;efjw4fn55Xy1pIRba6umqZrGQpzn+fnFqR9wpZskaXU6La3BjRvXPY+1O63X3rj34x/9zfnJaVXX&#10;lxcXj58cCgEmOwkAIMsya63HOWaUSKa2hVbWj/yirouqJpQnnfZ6ndZSUPpScAUAUIrcmjTPJaMy&#10;jAKEEPe4O6AAbTDGRmsADOc8iiIDrBCNu90MBJRSWYvFYh4EQRQFLoiV5xspI8/zXEBdSq2MoAwj&#10;RN3dJ6UCCGqp03QbtuLJZKIVZAwZ+7K8FDkrtIEGAgSwVhYjyKjnPmpdCwixlBJj6r5SgJEzdBBM&#10;m6aJg5AQ4pZIBGGIkBSy0dpa6xMPcoIRxgC7lHGxLT/84KPDw4uAJ77v37tz4Hve+fn5Zr0RdVOW&#10;Vd3knPOyKiBEnU6vqMowDH3f9zzv/PSsroVotRole73O1XyWpinGuCqbKIrqssyLLed0PBxboGfz&#10;qfNf3L13g3A8n6dByFC7RenLERUACK3BjmmFELDW5dsl0AQipbXneeBbHd35/UIvyhEghPT7/bqu&#10;nx4+a5o6jmMha4d8Ay+73yyEEFLiQ18pgSkWskaQUcqErLLtjGCvP4z++//xZ/fv3/2//s9fffTh&#10;C982nAeyboqivLrS13b39nY722xzcXEFDex0ktFoxDl7rvTZ+aquL4Mg4JyXZd7ttW7fvnV54T99&#10;euj5vK5Flm6NBnXtFC7Pan1+frpNM9ex+a+/eb+V+Hfu3KGUYkybRjocQBRFztbBGJvP571ebz6f&#10;5y9enJ+fa2sQIlI2+aaYz6etVjuKAgCA1MoobYB1OyXG2Hy+ePe97+3evXt2dhZH0WuvvfbXv/7V&#10;7XJ/+MMftlqt3/3ud1dXV+12260owzB0l5kDlhpjyrLcbDZSSgRgWZaOaerO3Aihqqo6rSQMA/fK&#10;0FpS2k/TlVTCBRFXy/Xl5SUA6P79+/fv38cYGy2Xy+XhsxdRFG23xXK5JIQ4pPPZ2ZmrFN4WmyzL&#10;XBwuz3NnC3Rdpuv1GmO8uzuez+ePHz/udrtxHBdVyZjXbrfrutwUucs3EkIUJut1FobxtWvXdicT&#10;AMDJyXEURR4jzjHhaN4QI1c753EfIbReZxDCp0+fHh8fR1HkPkmr1XKHG9cLMJ1O0zSd7IyjKHLH&#10;XBQE8/nc87zrN6/v7++fX52v1+vxZHR2fo4wfPDgwa1bt7SWH3zwwWKxaJqKcxyGfDq9StM02ywn&#10;u7sPHt7f270+HO60ux3OuTTaGCOFEkp+882T999/35lQptMpAGg0Grnz1o0bN9LtJm8qRIkCtpRV&#10;tzO6NuryIAxDn1DOOAEWGavGzBdCYEjKPEcIrRbzIt9kq/U2z1b5Zts0oqo9HmCEsM/DOAoin3La&#10;6IYHvNvv9Aa9pNeOksgAm20zWJlaNJRixonWAiJrkfXCYH9/f7vdfv31Y98P93avuZbpLN0MuyNr&#10;7XQ67/fGnPsej0Leqgv1+OsvT4/PV8s0DONu3GXUq7bNKk+V0AcHd998883NZvPZF58vl0sLIQKY&#10;E96OO3meV1WBECqKarlcbzb5YDDI0u10Oj88PLxx44Yr8yvL6pe//OV8vjy4dfDO978XhpG1thSy&#10;EUJBqCFACFqtgAHImijwO3cP1svVl59/rpWK/GCbbQghFFGllNQG1jUAQkqJASaEWG0ckN5oYIxx&#10;ndWOu3ZwcPenP/nZrVu3Zotl0zQPHz48Ozv74x//9POf/zyKWtvt1gnxrq3j+vXrdV2naTqZTNrt&#10;9j/8wz94njeZTK6urv74xw/eeP1NVy69s7PjHFtHR0ebzebGjVuMsaqqlsvlK6+8kiTJ0dHRcrn8&#10;+c9/zhhz/iYXa1+v11mWtVqtOI49z+t0OnVdu42IMWZnZwch1O/3pZS/+MUvfvGLXzj+xcuGcwgc&#10;a1Br7R4L6L/p2LMGAAggRBBaABAAyMmOjgCHKKKUEoqKovA8Boz1fZ/7XiNl0mm3dDJdTL/4+gsv&#10;Ztev7w13Bv/6r7/hnLeSiHImjInjqCg2RVNXspjNZp1OJ7yTaAMaKTr9XsC9NNs+Pz66Obh5dXX1&#10;7PGz5XwV+RGzbH2VrS7XvZ1eq5VopEEN8rQECER+q7b1uigwY1priJGCVjTV1eLi3vUH492d2fkM&#10;YoARqkXFGev3+2ABzk8v3G6AQBBwb7lcKyFFoxaLVdM0YRjHceLgdr4fNk0jG2UM4Mx3vWiueuP4&#10;+Hg2m/3oxz8OPO/Lr78+OTmhSoVx3DQNY57UL8vbq6pKt5vd3d0HDx58p2tvt9tWq+WHwWwxp5zk&#10;222v1/M878mTbx4+fGixxRzWmzors5vjG3m9nS2mURK1BkFRlbyNjacWdZZEiYZSyMYYUyOvaQQP&#10;fagBxEAhaYnptbqE0uV69fz0+e7+TSglgZhgaggQQnR7vXWabsqiY01ZllSboBV/R/sHCEMErNUu&#10;/GbMy8ZjYkwURR6mQCgppe/7nVu32lGolJhPF8tsnhYZ4DbuRopIUSthRWOsF3Oft4mHlVLGSN+n&#10;SgmlFLIAYwqAa5gvoIGTycQMwGS82++MpDQQ4HSV/eXDjz/7+LMnT54VhdmdDP/u7/7u7t27TNC/&#10;/vWL4+Oj27dvv/YPr283RdM07Xa3Eo2CmkCIMVbCSKV9xiM/ko0igBKJ8qysF5tp1ayWS4ZJ4PkE&#10;glGnFyC+ms3T5Qq2Elk3Ln8EISSERFHU6fVqIZwNkzBOua9MJZR0985sNluv14PB4Nq1a0ncOj89&#10;/eyLz+/fv59l6/l8Pp1OHbpiWxTpJi+KAlPCOYcQ7+7uvvPOO8aoMAi63S6EcGcyRAwoI5SQ169N&#10;lsvlarWqqnVVVes1YIxZ+zJVHkVBvp0DDItyXdaFNsYC00jJfUA8b1tupZWNKotauSEIIWSM2pa1&#10;wbBuGucUXufpcrPg3McYI0gope1hpzceVlUV9eLOTvfg9TuF2p5dnpydXlR1gSmBBEmjtNZ5uqSE&#10;BEEAiQXE9OJ2d5AghMhnX3zq+vp8j7+kOBYFpogYihl1i18NYKOkapRSBgBglXbEsKTT5r63XM2z&#10;zbqRted5ABqAIDKwKkqEASUEQAiQNUBrq7TVCCGEkbUWQWStZR515mpHb3LnmMDnAIBWHAJtFrOr&#10;F4dPpRT5Jq+bajweN6LebDZJkuRZLmXjUbYz7FMMP/jDv5+fnnZ6vWgYAm0IJELUq2IptYIQRlGU&#10;V2UrTtDL870JQz+OQ0op4UwrK4RQRmurNNBX81leFtZAKTVjHsa0bETTSMaYS1wAYJSSWgoErEGY&#10;ssCR4judJAzDSlRvvPbaL3/5y6+//no4HP7H//g/DYfDf/mXf/nqiy/jOH7w4MHe9T2HJUjT9I03&#10;33n0yuvn52cA4dOLy3/74wcAAELQm+98Lwx9a21R5ZdX58qo2ezKQHv3wT0/YEUhIYGI4KopPd9r&#10;ZK2BppRqKSmhjagYYRBCLTViiONAa40wXi6XQEIPBchDVum6rCiGlBBOOQAAKJ0XBbQaWsQIyfO8&#10;1+kknY7HWLbdrpcrN/1aa92w1+12GWOLxQJC6GZdt4vIsgy4zLcxBoAoirS1jRCEECEEBwgAkKap&#10;lDJJEif6YowZZk3ZeD6jGFfFNlsviwwDBDv9nu+FYRBLKYUVnucRhD3PoxRDCK1WPmceoxBD7Xmi&#10;qpI4fv2tv5nNZhYaDawfBE+fPg3iqNfvHB8f11K4E+poNDq4dfvTTz/ttHsQE2WsAdAADTCVRkZJ&#10;QDgCRAUtpgCY7A5293b+8R//w2Kx+OjDD7UylNLL6QXzIGEWICiUrJQyShPCGiFRWQVBoAGoGzVd&#10;rvJKdTodiJkBpN/tL5dr9zDCGFsIm0YGQeAwwMYApYwHMIEoiqPVerHN8yiKdiY77t2PrCUk+O46&#10;dBVlnHOl1Ha7bXXaQRTVslbGAISkFoQQKQXEyGggrUYeEqrBBEupm0Y1As2n+f17DFiKETFKAwst&#10;NOBlUTu21lZlgyHR0iihFdCilhQzowxCCEAghYIAGWmsMQxRZAHDBAJjtDRKw5cDIIbESqOM0QCY&#10;l74PjIwy0JC6lO1W7xd/+/D48FzUOSYwy7LtJi/LSimFCGYei5PYAOP7vpDSaMCoxxjzPG803pnN&#10;Zsv1IorjUhBEoI85ACCOI8ZYlhrV1FHAKESdTkdLeXZx/sUnnxMI9m/uDdp9YxWQxhjAPKq15JRa&#10;azUE0CJoEUEO7Q6stQYBhJCQEgKAADTGWgUAAY0w4/Ho4uJiuV4MBoP9/WuXV+dC1G41QQhyRkVE&#10;sPutMYYWQAgMxbSuhMI6DGJgGqlFU2VhmLzyyt5453/+7b/+8Te//v1yUXbbLSOF1aAoKq21UXpv&#10;b+/2jZuDfjddrmazKSFkb6/t+34Y+nVdJ0m8MxxPdvZOjk7WK3DndqQVAZqFvhcGravLabc71ArW&#10;jUmS3mDQm8+X7777rv42w9Lt9larFWOMUnZ+cqqUun//fsC9fJNSDB3rbr1ez+ZXShqpbOQzTrES&#10;tWyg53nU503ZFFUVeD4hRBk9GPTT1frPH35EKb1+/Xoriu8d3L26urp3797N/Rt//vOfP/300yRJ&#10;nDza6XQ6nU4UhFVV3b55C1oAjN2b7F5C5BTVxWLBGAvDEOPEmVB8n1ugATC+zzGGzkmEMdxsNpSw&#10;fm9w9+Be0zRfffXVv/zL/50k0XA43B3vteL2vXv3OOdVVeV5/lLHZGy9XjdNhTFEACIAGaGdpF1V&#10;zXK5bJqUcw6gSbdpu93+/Ksvzs8vxpPRO++8Y6198vTpYDBwwhyE0PNYp9PLsizLMs8LBqPxzs7O&#10;Nstms6vv6rIJIcNh//r1vTRN67IAAASeH8ctpVR/MMrz8ujkbLnOMOVB1BqO+tZaSnEQeK24Za19&#10;9dVH4/GYMdbpdLIsOzw8PDk5IYQMhj3u83SbPj182lTNKBk1on746sOD+wcnJ0cnp0fT5aWxChAd&#10;Jh4A+ubB9cHg7et7e3fv37++e00IRQlfrdKzy7Pzy4ur6bRpZBRFYRhFUTCbzarKYISMBh5lGEBK&#10;KfUoN/ybp0/a/d4PfvKexYCFIaIIEKqsktrkqjFGG2gIFiREUGuLKKb0+uhOXRVGaSvUcj5fLdYK&#10;2FW2ppRir0sJtQpWolkVix7vMo/xwEeQzGdrQojUWsmGcipqQTBW2lKKobbQQMa8VgsbAz7//MvX&#10;Xn2jnQyrvNHCIkSUBJwFdS3SddFOfAzw0Yvz/+fXv29K1W51wzDeZHmaZtbC0WD08OEr13f3Pv3i&#10;8z/96U9VVV3b3xsMBl7oKyM329Rx1AhjZZPHcZJty6Jq2r1uu9svv/zy6OgoTdM7t2999dWXP/7J&#10;jzBhSdxKkiRNN0JJZYABoFEGIYKQoYgQj4iiwQQ3efXBf3l/u0597hOAhr3+YrFQGBJCgDHltlTK&#10;SCk95nue1zTCGEAprWtBGAUAbPJCKE0ou33nzu61PaGkq8cMvfDi9CKJ4lF/ADBx/NHRaPSP//iP&#10;Tp7+4osvfv/73282m3v37o1G4zRN03Rzenr++9///vnhi7//+7/XWg+HQ/fOCsNwuVzWdbm/f62q&#10;qjAMi6K4f//+j370I4e3dAmRVqs1GAwghHVdP3r06Pz8PMsyN9bu7Ox0u13P8zjnv/3tbz/++OM3&#10;3njjJz/5iQsXuDHbGfI55whAY601FkJAEAYvG0WcYAmtBdoCY7QBEIBvoZJGGwigtcYqDLCrt91s&#10;tu2kAyxSVmkIAMfYp1fp7K9ffsJi1h70aOAJJeJuhHwUkRgggBmtmur46Hyxmt++c7c3GE6nU7/d&#10;KrMtoIh5fLqey1I8+/rJ/GKBjIUA6FokUXz35j0NtBC1lM3aqkrWYS8wqgk6AWO80dJaixk1Umlk&#10;8jpbbqfXh7cevnr38KvnSdBerbKLi8u7d+9CCCfD8enp6cXJOYLw2ZPn7XbiQiVffP5Nnuc7Ozvf&#10;+973opBcXFwQQppGYEyFNFKqViuZjPeqqkIh2ZlMqEfLuohb4c5ktM5WGGM/DBDBWZYFQSClrkSz&#10;3mRZlq2W6+v7NwhlV1dXQeALJZVWaZrWdQkAKMpysZq/9957f/jg/T/95U/j8WiWLv/9z/9+884N&#10;4+vz6ZkNtA7FvF4Kq4zWWihIQAFgUzZaaEppXmwRwnVTYYxVY7W2mFEKhBUWYHh09jxI4v5gUJal&#10;0+AQJTwKOoPhYrFYpOvhcOg8AdbqqqowItAiZQ1CyCKrGuEKKQAwhLhiBCmaKoqCTiupq2K2nK3T&#10;xXK9QATGncQyK6WknG2rMpeVBCrp9QO/nVc5oRxabKWyGgKN3FGNMcY8Umzz7VYiYFthuxEbwvra&#10;qNPjF9OrFcVR0htO9tR6sTo/nX34h48CGOzv35xEY5PYt2+/4xXexx9+ukmz4XCnvzMwFBBGmUcp&#10;Ir5F2FItVb2tLi9fcO4zQrVUPqcx9DtJx4HTT06Pl9sZReTF4YtmZ/zWW2+VReVcQvPFyvPDMG61&#10;qhpjbItCamMhQoRGXmStRYQGkYUQLterqqru3Lnzymtv5Pnmy6+/6na7rXY36fTG4zFC6O79e0mS&#10;jEYjp1WFoS+EYIxYYPJ8QylN09X5xXG+TZumMMZgAsu6TNOVNhIAEEVBHDHfDyilEIDV6iLPNoRT&#10;QK2x9bbYrNfrotlCaCFGUmullIVASr3KGoRIEESccwMgaihAJCu3WmuAkG60KtKmaQhjnDvCK6zr&#10;+vDykBDCfSas0FY1QAKG/FY4Go1coePVxeUmy4wxGCLRNLoQnPsYYJJuV1EU9TrDOAqs0qsVVLoW&#10;FhHEDdBVIwBAZVFYC621kECGGQAAYdA0jdTKYeJms9k6TbvdLuPEOQWFEAAaCGEQhg4Z7bZPTrl3&#10;Qp2zsrhTJvy22ZxCXJalC8pGfuBqD4si54wNWoOmaVxPWqvVqouyLGuMYRiGm83m7OTE6VU7OzuD&#10;Xt9te+paUE6G/eFyvSzLkhLVlBIh1O12t9ttHMfuA2y26dV0LoSQ2mCMhdKbzcbjQRwndaMoRZ5H&#10;h8N+UVSMEUMAZYQSpoAmmEJoi+0mjPzrdFcZvc2z49PT6eWllPJnP/vZ3/zN31BK3n///cPDQ+Zx&#10;10JurQ3DcDKZAABarWS1Wp2dnUVha7maWwi0VEKYr775emdnhxAkZVPVdd1UkOBru3uPHj2Qsqqa&#10;0iILAMSUKKMtgujbnDYAEmNsjIIQAgTruoacSSm5x5RSHvFlI88WZwGPdnZ2lKg3aVY2jXPHxlHE&#10;uGcMwBiP/l+m3qtLkuy+E7s+fKTPLF/V1W68wwwxwC5AEEtKhESjo6NDHell9/BzSQ96Wmr3UDyE&#10;JHJJahYAieUuMIMBOOgZ9HS1qe6y6TN8XK+HW93Lt+7q6qrMjIj7Nz83mVhrHc1JCeFwhiRJhBCc&#10;86qqnI4XQlhVlZTy+Pj4JeOIvHjxwomOeoPBzToWISdj/vrrr52KcvHciUIAACAASURBVHd3tygK&#10;pdSTJ0/G47HignmkF3R2drZ6nRQAABGglAZhZCF2aElb123bugEYAuMYBARj6lGHfsRRxEWzu719&#10;9+7dn3/2s1aK09PTLFvfvnd3FA2ttWVZuibVoXae53EpIuZtNpumqaIoslZjDMPQJxTWTaE0Hwxh&#10;FHv9fnp29vzv/r+/wZDs7+8/ffJMKOWAaM/z/eCGtqCsWedFzYWyQGgjtcrrJgjjLC+LskaINA13&#10;xGA3WVkLrAUv9UvIjUl1XWtNneUgAEBr5Z4az/MoxdZal668Wq02m81oNArDsGmq9XqtrAlDnzEm&#10;hHr58yFCyN44HgMIIfO8pmmUtFKYqtRCZJusSdK0bTJAAEIIAMcbwAAiqHVVNQgRCKGU2lqrtUXI&#10;kTjgzau/+UXWWmitRhAqJd2D7iBiY4xF8GU0LoHQQmM10NAgV+A/ev/bHov/9//t//jqq688L6qL&#10;9vp6NpsuoigiFFFKORfbuzu84UJk7ncy6gMAPM9L07htxXwxbZrUWgMhKcvSdVGc80G/v7e3t9ms&#10;ZrNF5IcHe/t5sfnqi9+sVqv7929PdkaeR7msGaIGY6UEhBBYA7GGBjmCNELAaqCUIJBAZBGABkJk&#10;oTaWc60Umc6uJpNJWZZnZ2dJGnU6neVy4fu+1lJrYG4csV5+QsAihIBFN8cdQsYqoxUAIIqjqlpJ&#10;2QxGkz/4g+9vTSaf/N1Pf/Ob024UGqOuri6CINjeGr/52ls725OnT588OTm5vLqwFozH/TD0y7Ks&#10;63I4HLontG0FhODg4BAhyFiIMdza2vP9OM/zquZx1C3Lsnz6tG6kMZBL3TRNVRVSSkLR/v7e9vb2&#10;YnblB6E28uTx14QgzhuHunvAQjRhmCRJ4sg+BOEwDKVWjFCFFbQ2CILRaAQQrKqqLDKrdJQmn376&#10;6cHBgbX2zp07H3/88a9//evHjx/v7OyUZTmbzeI4DsMwz3MjrZRytVrNZjMnV3MHBefcYe+e57lQ&#10;XPfUzGbXhOw4MoiU8urqSmt5eHiIMZ7NZmdnZ77vJ0myvT2uqmq9XmNIqqpycqkwDF+az2vOuTvi&#10;oihyTvKc8yzLECJ1XSMEjDGeT4UQnsfG43Gapk6vYa3d39+Poqiu681mw3kDQOpkIC4SrGn4559/&#10;3lRVt5u2TRWGQeiz1WrheTgIvccnTweD0f7R4c72jlJmOs2msy+fPXtOCOv3h71ebzgc9vodCKGR&#10;wk3O3W53Nrv+6quvyrJ0zcrJyUnTNHfv3k06yWKxmOop5xxTHATBv/jud7rd9Pz8/OHDh3mx8Tzq&#10;eZEfsL29vTgOe72BK0lKqSenT6uq/tVnX6zX6+linpdF04qqbSDEQRD41EuiGGMqpczyUgMbpYkf&#10;R2ezq+39vfd+60Ma+EEatlJIbISSQtYAQougxQBgYCxUQEIDKCFKq0bJxgpjtEeJF8ZdiqJ+vy7K&#10;fJOJplVSllVhlCYMY8p29g/itLtZF9mmbHjrooa1lhgjQEynkwAEwtDv9tIkHFhoJJFQE6jJ/HpB&#10;tunB/q3nz59vlrlRptfr5Zsiz8tRb5sQTwg1nc4m/aG1eDlbCm72d/fu3Lkf+QFv5U9+/A+/+c1v&#10;hBFRFEELCMIB8xoBoiCmUray3dvdvV5MPRZkWbbJ87TsuAy6ME6v5zOllOcxFoUhRhqo2XpelqU2&#10;oKybhkvKvMFgRCBQQmjFKSKcc9lUxSajmBCI2rrUUlJKCWFaawihMdohn1ILYrCDfDHG6/XaicyF&#10;ELu7u2+9+Xav17u4uEjT1HXMSqn333/fuSt/8eVXJycnt27dcthgVVWOVfsXf/EXdV07mPfq6sol&#10;gUkpF4uFK0NZlrnb/s6dO91uN4oiZ2XqWMfD4fCP/uiPhBBJknzyySfT6fT+/fsffvihy3pwOdV/&#10;+Zd/6Rglo9GoaZrNZjMcDs/Ozr744osvv/zy9ddfj6Lo0aNHo9HIEdAcE831je41uD+7NtIYo7Vz&#10;pyPGUCGEMcr1mQghjCGARimFCUQWKKOtte7ZOZ9fCsWVkV4cANlOl7NffPH5fDpVRhOGw06ECGqq&#10;GiCrlMrKsqyr0XirPxhpqwilURICbRBBWpuyyfPFSujWjxhQ1igVJR1KCOcyDH1iobbKGsOIx2tl&#10;sAaEd9LedDXDiLaiIQgShjFCs/Vsf7x/+/4RQ+zJw2d1W0kp2rZljCllKPW0VF7gA4uEkEncTTux&#10;tTauKiPVYrGEECKECaGEeA7Mz7J8Op0Oh8PRaMi5DIJgb//Q86jSutPpHB7fWi6XeVW6+0pKqQF0&#10;NlqXl5dRnNxQ7gmu26aqKqWUEC31PYCR0uIXv/zcC9g3Pvrw7/7j30EG98PdncPdvaO9Rb6kgScB&#10;X9cbDbSGyvd9Y43RpqoqghmERgrteb61FiMMEMQAEYIRQgYYpbSFKAi8LFuPx0OEQeAFEKOqaZMk&#10;KZNaapVlGfO98XDitrGO7ogQwgBapZUxro9ijCHfDyGp65rXdb5a55tsenHZNJXn4yxbVXURd5Pt&#10;vV2D1DSbrbLNslhbaiFFrjWSrQYaUIZ5K4wFCBFKmYHyxnsC2CgKyrqo2yYri5q3iqv1Olsuip2t&#10;O+9/+I2PPvqIN+L05On8cvbo0aMXT5934t5//9/8d3s7+08ePXn28Km1NqRxmRWLzdoLfUIINCAI&#10;gjhOoQWcS6VUb5gGJFhsFucXVy9evHBPAcaw3+93047neWkYLxaLi4uL7qDvV3Ucx6vVpqqqpNPz&#10;w3CxWGVZ1vDWkW3jNOl3e63gHmWjyRgY65Lh+91Ot9sd9HpbW1uvnjWlVNM07qnnnL94cVqWpTEq&#10;L7Io8gAATVsURaE0l01ZlkUQenfu3+n3u5yjouCeRz3PNs26aUzbtkVRYQARQvWmrmWbVzkhxIs8&#10;ZrHUwiKAgEUQSCmVUdpIZ/nheQH1/JNnp0EUO3IrIQRg4ogJxCoJtAQaYiSsaHWrhbaN0UBjJwnD&#10;/rrczFfzTqcThmFTVly2wEBtgdWABYFjMZMoJLs7w16nWzdVWeYEG5/huuSBF2gtm7pGkGjJESQY&#10;IcKolJLzRmiltcWUKC2yLLu8vPR8P4oit63zKHHMVc/zMCWOOuXE/0rdRCK5q2IMcPHZTuQJgFEQ&#10;E0IYZWVZrkVhrGKYRFEMIWy5WC2WEMLReAgAcLAAC1i3PwSIjLd2giDYbDYXF1dV0x4fH2MMy7pS&#10;udxsNmcX51JKxpjvxRBijKmUOsuKthVCqel0WjW1tZYwj1La7SZaa4woQigMAwAwAXhrPHrx7AVv&#10;WqeSYsyDGGhtpZQEYYRRw/O8KjW0Wort7eMf/OAHx8fHDx48+MmPfjydTvv9/s7ODkJIa721tXV0&#10;dHR4eKi1rqr64cOH/X4/juM8WxOELTJRFHV63SAI6rp0ZGOs4PZw8u57r6ed+OxiDiHEBGutAQJK&#10;KcywMdBYYCwEFoZxWJYl0BYjDAGmlBJCOknHGOOFngZgtVq1nugkKaU0TpNIR1mWCaldPXMsKUeA&#10;VEplRaGtdSQrIUSe585t5UamG4aujxwMBo5nkud5XdfHd+6Mx+MkSRaLRZZlbiZRSrn5EwDgwn6q&#10;qjo/P0cIRYHHOZVShqFPMVFaOloO8zxjjFEwDv2Q0bb1EIRR6Esp3cxpjNFWt23rGuL9vcMoTA6P&#10;bv3l//1DP/KdMLWua98Lwzitqsp9RWs92Zk4M0/OG2u1Sz3pdtNOp5Pnm263y3kzHg+///3v9waD&#10;dZ4JrSyEb7/zzqeffiZaubOzd3p6GkXReKsfxInnhxBCLVXd8KYVjlZUliVi3mRrCyHUtm0UJcYY&#10;hHAYRk6phTH2POC4W66oQwjLslSKbW1tDYb76/W6LAshxGQyerUwglBY64zlFOc8iiJrYVk2nPNu&#10;L0X0ZsfkVqGUYamVtcbtTQFAxgCMqVZSayArsFpshqOjqs4ZwRBTY63jYiAALUKOke58fRwfBGPi&#10;xtpXylgIMQDAGG2tpoRIKZ2vsqup7k259ZZjX9xQ2izEhNw6ug2BVxY1pQxC9ezp88VsJYQS2njW&#10;GG6k4svF2tv1gjAOwrhtGowhAMAZhvt+GIWduq7bllsLjAFSakdpgRB20p4UmjG/2rR13RKPRGGq&#10;tDh/MV0tN6+/de/evWMvDIu8pBR7vmeRBVZhDCG07u0gBBFAxmplDLLQAogQghC7WquUxhhvspXn&#10;eVEcuC1sEARCCAjty4WUE1NbAABCxGoAoLOOhhZCa6Cxyl30NE2tQfPFZUB7H/3WO51O59Of//JH&#10;f/uPWgNrgOe1Zb5ebxaMoidPTlpej0bD9XIlWl7jyvOI0d7WZBRFQVXlbVv5Ptjb23348GEQBJpL&#10;a+2tW7eWq+zZ0+fL5brhimCfMj/LSuaHCAGIrFQtwlS0JQJqb29LCHH6/KSu9Te+8ZazjOoPOvPl&#10;ijGCLIjjMIoCxojTudxsypSp6zori9n8uuEtIcRnnoHA2R88evRoa2vrO9/5znw+f/DggfOSdbIa&#10;Z4VorR3sDYqiWCwWDx482N3d9X2/3+93Oh23LHN342q1ciypNE2fP5tzzpVSm83mFfvx4uKq3+/7&#10;fpimqRub4zh2rhNlWdZ17cyi6ro+Pz/f398fDAZOHWetlVK673HuO85uQAhZFMV4cgsAcHFxqZTq&#10;drtp2nFlC2PatoIxhjHebHJroe/nQqjVZuP7/mq1KIri5OuvIbRbk+Fv//Z34pA9+HLx9MkjtwTJ&#10;8mX+ZX52dkZZGIWxtTetv3v7jnETRdFyNptOp+Px1vn5+fX1NUIoSZK2FWHo9/v9zWaTJAmw0H0O&#10;eVbs7++/9957//iz//LTn/5927ZbW2MI4e7u7v379yklURQpLbSybSOUNNfX1ycnjxeLxdmzC61t&#10;fzQ8HAyvp/NQiDjtuLowGo2k1IhgOlsUvJnnG5mv9o4PSOyFSSyNFsAYijW0QmvlxJkWILcLgwgA&#10;YIDlShhkrLUAW4hQrSQXWhoJkCaJv9WNgbVlXiwWi2KTFW1DEKYwXM2KJ0+etI2QRtd1DYBhjEEE&#10;KMVJEgnZYgy7vU4Q+YPxYGtrvDXY7yeT1WZ9db7Y39/d2zmEFlHMtsbbl2eX08uLo91Dgsj9O7cD&#10;zwfWIgDffP2NO7dfCz2/LJsHX/w6z0utdb/XKaqSIMwwgcbOrqfD8SjwfCGElnJ3d7c/6l9cXVRl&#10;U1dtURTMY+OtyVtvvfGf/vEfpov5aDJu86xq60a0SmqlVFHV88WqqBoAyWuvvXH36I6WHCFEMOFS&#10;FFWFGQXGciW9MAj8CGPqbuM8K+r6BgF2TshGGm0UwdTFH/q+Twnb2d5999335/M5Y77vh6enp3Ec&#10;33vtjUbw2XK1F4QnJyc//vGPj4+PCSGr1Uprvbe35xiGAADf933ffzV//smf/EmadCaTyWw2WywW&#10;7l/v3Xvt7l0bhmFdt3/1V3+FMf7DP/xDjPFisXCE54uLi08//fRXv/rVeDz2PC/LMmfUpJR6/vz5&#10;06dPnSSqLMvd3d3j4+NPP/10sVjUdZ2maRiGr6xhXtkovpp43SnqauUrEMXZO71SB79s4rEF2kVJ&#10;A2CsNRAChOFoPDh5cZKaxA99IIEEbd20Z5fnVkkv8i3QXAiCqB8GQouqzNzW/uDgYLw9LqtcWQWQ&#10;JR5B0AJrhRadKCqXmYEmigIfsiiJ67zI65wEPYtAGAfYx4SxvMmIj/NNzmAYx7GUgovGGAMsIISU&#10;WXF+efaNt7YPjvavzq+zVUY9VhQFpRQYyPyQxSRKEkbI5eX51XQmter3+73+cHp1fXk9i6IoTVMh&#10;ZVFk/W43z/PpdDqdXu0e7HuhDyHUWjsWEucSIRSGodZ6s9kYY6lPN5sNpR4AYLGYKSUODw+2tibr&#10;9RoAkOe51rJpmtVqJYXwGblz797V1dU//ON/unv37v7+flmXxpjd3d08L+ezhRcQrkQthBdSAHBT&#10;St8PAQC8bTVE3XToTNqklNYi5nsQQiGNcOsbpbWxxAc5zmbX0+M7txfLtdWGYgQNSOJQyPZ8uVot&#10;ltujbS2VMQYyd9UtMkC/7EZcIkoYhlTZ5XJdb/Jqk6+Wy36aDAaD+6/fuZxenTz+epOv87IgAbUW&#10;KmUQIhYaC6DWGgIAjBUtNxohCiH2CMWEMS2Rs+cEkFgIuTbIGsUbVOehH7EkUIv1sxcnl5eXo+Gw&#10;m3Q//hcflnklGnX54uJw98CL2c9/+bMvvvhivplHUQR9UBZNnmd6va7ruqlaCKHnBZ04SZIOY6xY&#10;5UK0VVUxn0KEILINrwnCZVn6zBsNhkeHBycnJ1Wea6173T6l1NWanf2DIAj293fv3bsTRZEbLpJO&#10;GocJxIgRynzPGZGWZY4AaJqmzLMnRV4UxXy52Gw2jml144SCEKU4ikPGiFJtUdYY48dPvhZChBGr&#10;843WvJH04pIirL2AWhhAZK9nl9Pp1BjT7XbjOA79QCkta7nebK5nVxDCuBsbYzBFUZIgTJCFge/F&#10;ETYGFEWRZ2VT1VKoyXCkgW2aRmnVKK5exr8bYbhsUY0QwTf6u8AnhOT5hje1gNCFI2ghjVRru2DE&#10;g8Z6XkAJUcAormpdQwjJzvZYyfbi8pQ3TVs3UkpobBz7PvObpimUVKoRDSeEIESstc4G0wpuDHf6&#10;UqVUFEVBGA4GA8+nxhifOWsoQAgRSt544bhktpef6Uvpr+WcCyFewWIYojgMAAAu3wwAoKzxPLZe&#10;r5fLpUfZzs7O9vb28xennHMNbKfT8wL/4uLCEW92dna4FISQ6XRKCIEEKyU2InceJ8AizjVCxnF1&#10;nGLQUW6ckBUR6hyYkiQJ/IgQojVcrTcUs243jUJ/tc4wpp7fCRjBjLZtSzDxmM+lELz1GX364vm/&#10;+r3v/y//8/+qrfq3//b//Oyzz1w8197ennOAeP/9911GvFLq9PS0KEpKabfbdWZRaZo6/VsQhW5a&#10;VkpRj/i+v7+/f3h4mGUbqQULfAuNkAoj7GS/5mXZcDKAthFKCwAA8z3XxrVEZFkW0qiXDOM4rot2&#10;NptZLRFCcRh5ngegckoS3/cdWuJISs7e2fVVxhjP88qydKF/TdPkm43LUXAX0d12g8Fge3vbZWC6&#10;n0YI6ff7i8XCATh1XT98+NANaePxOAiCJIkYY0oJKTGCwIUGY4yblrvKRwiBmDDGCHYCfeqGK6UU&#10;F9zV2sOjozzP56vlm++9I7SBXLpv+9U//dPtO3d6vd50OnWM67quO53O0dFBf9h78fwcY1jXpdYS&#10;IksIeu31+wAYCGGn00mS6Hp6hTG9ffv29773/f/r3/85xtQo3TRNEARSaozxcrms2gYDCCFEBFNM&#10;LEBKSKWt5bxpmvF4XBQFYy5QXcVx7CYKrSxCSOubxZsQom15p5OGoV9VlbuCo9FoMBhw3pRl6cAr&#10;xyszxkAInHoQY7y7u0MI0kbWbQtAq3UkpeacY+IZowAwACJrreASQWw0zvNCK8AFOHtxsbc/8bwA&#10;Ia6NNQYAaDU0kBCCcFPW0ig3EruOxPUcr4w3wMsMRgCAMY76biHACN2M9O7yQWteih0MgA6NtpTS&#10;9Tr7/Bdf1pXYrHMIvNVqnedlnud11S6XS9G01ur1WlVVdf/+65PJqMhzKWXb1mVRAwAopXHMut3e&#10;ZrMRQgkhHAevrsskSZRSrvdK445QXMgWIIwAkKIpZPmff/rzy/OrD3/r/SQNoQWKG+pjl4AMoQUA&#10;GqO1thghjKFVRmsDIAEAIAwhuMk9dtiLlDJNUyePd3Gsr4KdXy0Lbk4/iI0BCGKEoLHwBjqHECGY&#10;ZRsIEaOhtrVo2/3DwdGtPyg2sy/+6fHWpPP2229/+cWvv/76S8ErY1UQeP1+nzd1y+tON3E2NgcH&#10;B8bKq+srLpp33r0zHo8/+eSTNE1938+zspP2et1BPREvzq+VFIwil5zRHXSDIGiacrGccd4sllNM&#10;TL/fj6HHvF0pZRR5w2E3jmNrYSsFwTRbrZ89e5YkiUv5hi99s+u65pz3+/3bt29zKZbL5fXl1eXl&#10;5fn5+e/8zu8EQfDee+9FUfTnf/7np6en+/v7FgK3TWvbdj6fdzqd11577erq6vr6mnPuJlUpnUFD&#10;6KbB5XKplHIu8U6+65JpPc+7urrSWrvdq1uqQug7j1lH5WrbVrRyOBw6wrMrOq4/mM1mxhinTHaS&#10;4OFw6BTCvu9XlVyv14zd73a7Dx8+LIri7t27nHOnus/y0qWVhmGoNXDzyav04OVyGYTe1ta4acv1&#10;evn4ycM/+Z/+x8OjnX//7/7dZrMaDMe9Xvd6Nv/qq6/2D47feP3t589f/PjHf592+7du3XKImeMm&#10;uJ+22Wxc9ex2u7dv32aMEYIghEVRPHr06NGjR1VV9fv94XD4xhtv/Ie//pvr+SxJOpR6q9WmaSpw&#10;hCj1ILSOjM3b6sWLx+fnF1mWQQiTpNPrtcvlEmM8Ho6UNOtsg/EN2Mh8r5GVR0nc7yKC7779Bov9&#10;dNgHFApkudYaWoCRVFpDYNysYuyrO/zmWQAAEGyVNggShJQ1xlroUUOQVVpCiADykmhAMQv8zXqd&#10;z/OTR89ns9lqtcIQB0HQNNwY4/UjxmjEAg8xpUyxKZeXL7hsO72YeMTzvOPj46Nbh9hHTd5s374V&#10;Rd5sNut3utig6fV1XZcIkfuv3aMI3z6+++677+/u7s6vlp988kmRFXGc9nq9zWYlpQx97/DWEQBW&#10;KRmG4Wq1itLE98V8sVhMl3ffuHc5vY7jVGvtonLibm+yuxd3ew2XeVlGcaiEAGVprLUWVE1ZNuX5&#10;xYVUAGN8uLuHMEyiRLW8KLJf/vKX2WZ5sL3f6/WTKIYQi5Yvl+v1ei24bJrGGOCQXguBcqIbyCil&#10;i8Vie3v744+/NRwOX5a2Wz/96U+/+OKL3/u933OFjFLP87z79+8rpcbjsbX2tddeq+vaWvvd7373&#10;7t27lFJK6fPnzwkhk8lkOBwOBgOMCCHk9PT0hz/84c7Ozh//8R87HYTv+8aYsiwvLy/feOONjz76&#10;iHN+eXnZ7XYPDw8fP378/PlzJzZ2RsQYY+ePVVVVr9dLkmS5XAohPvzwQwcRO6z44ODAxc47urXb&#10;lrob3u00X9UUt1R1xUgIQSl2axqlhAOHIbIQQt42zKPufFJK9PtdraU0qhvFTVZbaIPI11r7STCc&#10;DJUWWVl5msVxLKRWxlZ1HUbR8d1j5lOZC2W50IJ4EFporUIAeoHHVWOhRRRSRi1RkIGw42MfQwCQ&#10;R+J+bKCB2NDQWxSL5Wx5dP9gsZy759oaa4wBGEmgLLKYot6wv5gt0zSmlCRJpyxqjG1Z11lRfPOb&#10;37xz797JyUmW5ZTSb33rW/v7+xcXF6vFsixLt7bgnHc6yZMnJ0EQPHjwwEWuhGHIfM/BepxXxGMu&#10;itlRXcIwhBDPZjPP8z7++OO33n7Xnb3MI5TixWJ2eXnZNA0msKoqoVSSJMwjVVUEQRBHAYRws1qX&#10;dYkgqirOlfDDUEvt+Z4S2pQQIRzjbl3X8/XKYQ9uFxxGCCHU8LaVwhgjtZLaSlhJqbWUk8kkCkOM&#10;cdnUUeRpoYqiCILARRLc6Ok8jxJsAbTWYIgYY0hbrZXWmiFSFHm+2FALwyBIkqQ/GBwc7o23d1gU&#10;cCnqk+by6jrshApKqRQhxP3BbbGhBVpZgC00mBBMAMGAQIgw0ZRShlVRFIz5lHplXc0W8zhuut3+&#10;0d2j00eX89kVZejy8uzi/Pmdo7te4L/27v3VfLOqlq1tSERhhHJVFrpYVStpJAEkDiOCaF3UQBtG&#10;vCgIOeetkcYox/tr2goC5HmelqqqKgSgEGK5WjhYIkmSvb29wWDw1ltvjcfj7b19t41V0iRR5FbM&#10;nPP1Kms4rzb52dnZ+fm5NpJS2u/2Pvvs51VROCcOgJC2hhDS6/U6nU6nk0yn07fefvOdd97aZAul&#10;64vLF1EUIGz8ACdxYG1FIJNGT6eX2vLj20fdXlI2ZZiEcAlnV7Pr+XUQBA7cjpOkN+hH3ZQwqrVc&#10;r9dcca3tSzcZa62BAKdJt9vpE8IwxkXTNLzVQjJGAMJ12wAEMcMWAGONUFrJBgAEMcCIIgygNVZp&#10;pbVGMmRedzxhhC6ms6ao4jj1EOMtL4oSGIsgkVKSIls6tZLWmiDMCPGZ5/k+JUhTjKHlkkspMEbW&#10;Ks55EIRxEsYodqJZjGlv0E06sbU27cQAACEExMQ6tNdIzhuX0+DYLMYYhIjjhllrb7z8rX2FERGE&#10;y7rBWMRxTAhzbFtY2rosIcQHB0eTyUgI0TYcYiLbJk4SwvzFcm0Bqhvu+SGChBIviCNjFUIIAGN5&#10;G/pR2wgp5fHR3cFgOBgOR8MxghgA0AoZRbG2Jk07mNLNZgMtgBYYLau2NRrMZ9NO0gmDcHdnu2ka&#10;ABDDCFjdVtwx6IARgU/u3721s3fw+nL+O//qe+dnz//D3/71kyfPlOSunEy2Rs+ePdvZ2Tk8PCzL&#10;crFYSClfvHhhjK2q6snjx1988QVjZGdnx/HxnP2D53kAxK2sEQK9XgdC67TWBoBXm1EAsAtyMRBY&#10;hAEmzAsgxgBhjKnb/0ECgyAYjkeBH7szcTJkGCLFRZZlm6xwraTWGoCb4RAAILWOPc/xrBzfyTGc&#10;Hfzr6IIuscOFQjuwJel0+v2+UkoIEQRBmqYuGcj5nF1fXzPm+76/XK6NMYeHh2+//SZjrCoyxhhC&#10;QGutjGaMQWibRratcMM2QkgJiTEmBGdZ5qq11DIvc0rYZDJZZ5tHj05ms9nOev293/l+p9M5Ozvj&#10;ikspN1VWFFVvOMiyzH1uTjB5eLj/6S8+63QTbeT5xVndlBgPKCNh6DNGEAIOx3P8K4c2F0XFqO95&#10;HoCYUDxfrIuyZowhTBll7nV6lCJClBCQkbpp3Efh+lc3F7k2HQDQNpW1FgAURZFz/WmaKk1TZ/BD&#10;GU7TFEInmebOVsptatxFSdN0tVpxLtI0SdNUa3k9vayqKrDMJ7ItmwAAIABJREFUDV1CCM8nxhgI&#10;rXM494MAY1rkbVU1ASNKqKurVbYpR1uJ1NIqYyGEAFkNLDQQYwRcSjimhDJMhBDCqFcMDkdJsy+H&#10;W2OMNQRCBBA0AEKA3NbMAWXGGA00Qhi56RggSulPfvIPf/3//rTbTeKoG/ipVhAC/Px0BgCgFAAA&#10;dvcm1m4cX8NaWxRFGPqcS20t51xX1SbPu92uM2wuiqLbS3u9ntYyjiIhxPXVNEriJEmCIOSNkFrV&#10;dZmVWZz4DW9X86+bmr//wdu7exNrAYHMSW0hNoQQi6DWEgBjLbAIWmuAVcY4Dz8AIYEQNk3NGKvr&#10;yhg9GAy63Y61pm1brcFL2otVyrptBQQQIeJ2KxDCmzgTawGwbVtTSgnBCGsIWgwIsABA/W/+9E9+&#10;/rNfrJcbSkGceNPp/PLyxe72dhTE/X7f9+jp6SlBGEPQ6XSkaJThCNvBoPPNb350dX2xWq3Ksmqa&#10;djqdGQP7g8FgMMrLlrcqiMIwiE9PT1teYIwphR5FPgtX63q1vo4T1ut3t7cPKaXWuEVDsskK32dS&#10;6uFkXDa1EKIoCmfs73neaDTa3ruxABiPx8z3tra23nnr7fOzy5OTk6vL6ZtvvN3vDf/ubz+5OL8K&#10;wvjyatrtdoMgcCe2NRBYdH19vVwuHebpEKeb/S4hTvRelqWjorhkoDCMhVCcyzTtRlFirVVKOGVv&#10;WZadTmcwCNbrdduKMIwnk22KCWPMRa+99tprJycnX3311eHhYa/XOzo62tnZOT8/d4tIxhjnvK7b&#10;0Wi0s7P1+PHj//Kff15VVVPzQX8UBnFVNoKqNE0Z811R63R6+4cHi8Xi2fPnNxVQqWy9jKKoaUvO&#10;273dLSHazz//9ONvffi97/3L5Wpx9979hw8f5VX+5puvT7b2Fsv506dPrQXz+Wq93nge293dPdjb&#10;0RS7gyiKkl6v52ZsxyshhChlwjB2ZdT3w06n89FH37y4uLq8vLYIUsKAB93yej5bfv3wJIoD31++&#10;eHE6v54XRUYI63Q6VVW9eHqOAB6Pt5jvr9eZ53n7+/vrLM+yTGrDtSmqOul1k34XMzqMI4WNwrCR&#10;DYAIMgwBUNYIqwCG0EIIIYYIY+z88N3BbqxCEFtkLDIGAgU1tBZCZICBGDgzOhKwbhKGcej7vg/C&#10;Mivqog292CiruKXIRwQZbrmQprEFKBECHg596kssbWvqSmxkaTi8PpumaZz2YmzQ9v5W6EceLUcD&#10;Opsu6jJPwggY/W/+9b8e9oZV2fzkP/5oNl1lWbZZbabTKaVeHMedTsda7TOvaes8z2lApTIs8Blj&#10;YRKXdTUcj47v3gEIKGvLqvHCYDTeop6f5WUrlUVQlUUQeEoLYy2lXpIkhPmXl9d5US0WC855EqVZ&#10;lhEAu93uZDJJvCiNOllZXF5eNlVLEG4aDo1lzNdaW4iUEgZoTAjFBHmekbAsqnt377///vthGA+H&#10;4+FwnGXZepVtTXYm/+3ut7/9bQjxV1995YK1Dg4OJpPJ0dGRUurnP/95WZaO0uwGS875p59++pOf&#10;/OR3f/d3f//3f59z/uL52d27dwEAq9UKQsy5dCwwxli/39/d3XWPqisue3t7jrd1//79o6OjyWQS&#10;RdFoNHIyhNFo9PHHHztW9uXlZdu2zn39nXfegRDGcbxYLNzEq5TCGP+z5eAN/IsxphhJKa3W0AUD&#10;KA0Bjvyg5TVBCAKALLDGWmCAsfZmLWvsTQyB7HZTz2ecN8rGBhrMEEIoX2YABVEaYpLOZrOqbrkU&#10;RZFjDC1B4+2tg6PDLF8aaCCBEIPQ95WQrWwRgkW9aUUd+lGramnada58FjCfRP3AWjvP5nzdQgwM&#10;gsoagqjRWrQSI4IsgBBSRq0GANmszs+vz5cX2dX1NReiatuiqNpWGg2qqtlsNm3bTrbPXnvtNT8M&#10;rq6uhFLz5Roh1HCJCBVKS20kb6sigxD6vn91daUMKPLq/r3X66Zs6rblje/7vt9pBHc7xCAIqqZG&#10;Bm82G8Lwu++/Mx6PMYHrzdIPmJAtYwwiKxWHyCZJurOzQxir61rIdjDocc4tALPZ7Hp+nfYS3w91&#10;W4Us9ZiXFbm2EFk2iIezq1ktyziOsaFKqICFnHOIQC1abY1FkLGAMGIhMNgagiBDWuvPP//8o48+&#10;CgNvs15ThNMkqaqqipyzJvAZQcBz7Za1FgELESQIQoKQQoZiBsg0z58/O93b2t4ejrcmE6BNVTbn&#10;F1cW6biTHhzdmq3nQhuDrIGQMGqsAVJxzuuyUkoShAIW+FEIIbRKQ2EZZggjYIHiJbMeULCVrZHG&#10;DwOlVCOabtx/4817L/znjx+fHB0cFU3+qy9/FQXR1taOT32Jxc6t7agfTRbjxXyVjBJhRV00CKM4&#10;TkKhkUW+73e7XYJwo3TTNEK0mBLPUARgEPhhGDLCGKHdJB2NRsPRYHt72/XYzltuvV5zzs/OnjuA&#10;pC7qzWo9n88RQkEQXF5en12cKyFfNfNbW1v721uB5y2ns4aSbrdbtpwQAqxeLecYgeur8ySJ7tw+&#10;ZBQu5tfz2dX0+nw0Gu7vbW82K6mqMAyatsAEWmDLKt8U2SScJJ3UC3wuW0yRUsr3Q2fPIZS0BBHq&#10;G2MAIv3hmEtRFEVZZW7P5XpI3/OiKALW1qXCHqUYIwwa0SpttDWYUa0lIhhBYCC06oZBjJFCGIBW&#10;MkqjMEzjpBMno9Eo8MJB3H1y8rSt6iavAYB11bZt65g1REpJCPZ9v6krBABj1C1XMESeR3u9Thj6&#10;LufGWlsUSAq1Wi3SXvfg4EBbEwSBMvb09FQp5eqx44y9wnu1/q8LYNf6W/tfsSN3rrltn1PHeYy5&#10;fWFVFaKVSgnG/Louu50+80iv17MWPn9+5mjVQqruoF9V1fnV5Xw+9ylzXx8MBraGN7tSoI217vUc&#10;HBzdv39/MtmijDnV2dOnT6WUo9HIcVad/Bgh4C6YMUobC4yGEISBd3CwVxRFVVXAKgRJHPlSCD/w&#10;Pc9jvt9Juu+9/3Yl2v3dvb/4+V9cXVz+y29/C1Mymy12d3dv3brV7XZ3tveEEFdXVy6jUghxfHz7&#10;Zz/72enpKeecUuywI8/zXL6FE32JSvg+ieLQwYaYIm3cKIgUMBpYACFAEFmrtZtzbkYURImUGlmr&#10;maGUTiYTUeqyLIWSYRRDC7pJ6hTUbkILgtAVWgeMA4Qcrus4M4vFoixLt6l18ldrrZPII4QopY78&#10;7FjQV1dXcRzv7Ow4GNn1o/1+v9MZuASOwWCwWq1GoxFCaLPZQKtf+T0arRzoUVUVY8zz6D/n3Lq5&#10;oqoqSqnSKgzDwA/X6/V8ubi+vp4tVpCyPC/7vcGXX/0GYhgE4Sj0lVIuv9fZurq9wMHBwa+/fFCU&#10;uday10+CwDNWHxzs9XodQlFZ5c6RdTQaRVFkrXVpyVXZpGnaNDyKolu3dofDIWNeWVa+72ut67pq&#10;OEdaiZbXbYsxkVKenZ0NBoPRaOI2TWVZunL+8kGA8EYfCweDngv0c8lSWus8z9y9If9ZRC3GOI7j&#10;lwUAOCiybXnbCK0158Ip9zBGL7FH8BKMhcYApRSCpN8fWjvPK10U1XCSam201ggjgG4kysBajCCC&#10;xAVfu4laA+BwdWuta3Md79S+1AMjhMDLDdcr5BNBBIx9RQBBAGGIPS9Q0ozHg73dIwjos2cvsk11&#10;6/DWm2/e//rrr33fU0qFQbKQS2PM1eX1YkG01tvbE2OM0UBJI5Vo21Yrm8YdxphzYuv3hhBigin2&#10;SVU1ZVlvVhnzPdHybr9jNTQSFJu2048RsvPL+T+ZL4rN4f7+vu8HHgmUFVZrDS1CECFirQbAIgSs&#10;RY7XrA2w1kJyA1M4YapS6urqajAYjEaj9Xpd16VbdTvgwr1xa+3Nx/Hqrzc3tiUUKd0q3VLqIYCN&#10;hggySvwoir/7vY++/s2jn/7DPwpZdTtBlWeXl+pw/wghMBoNCEFfPfjSgh4mSF00w0mfMXJ8+9bh&#10;4eEPf/j/NE3jUNnptAQAaQN6PXcfKErxcNRdLH3Po8yjhCCEDaV4a6fT6/UYI86Bxvf94XCYZcVm&#10;s1qs1tPLed3Ke/fuMcbm11NjjAsFXS6XL168gAQ7VEEIESVpkiSHe0cIoXv37j158mR/f//k5OTk&#10;5MTzvP5w4CzibzZ0EN66dUtKeX5+7hjRDvJ16nd3OrnDEL8Md3XR4oHnIYTm8/n19fVwONze3lZK&#10;ODGwwzRc+Ifb1r3i+zguw2w2GwwGTjy8vb09mUwePnz4+PHjbrfrDDaGw6FSxpGNHcLsTDUIIY6r&#10;6V6Dq2JSyslkwnzf6RvjOM7zvKxyCOF8vkg7/ng8qOv89Pk1BO13f/tbr79xb52NLy4uVqt5t5uG&#10;YVqUWZ7XlFLf9/Yn21obrRWl1EE3vh/6vq/UTcUEADhdtOPUzOdzVzgAAO+9995wOPzZz35WluVo&#10;a5JlRbfbJYTMF7O6bquqOTs7I4S0vI6CmFKqlfVYILii1JNcVVUFCU7TtKrrMi+KLOOcQ4in83kj&#10;5FEcDsNAQ6ARaJWs2kYaDRFyVvAAQWOMtcC53Ds7MQghurnbDUIQQQsMgMqAG4Mja7Qk2LkaAiA1&#10;xMinrBPGo04fHaDTk1OrjRCqaZq2ERhCBGBTtj5jwENWG+p5qhWcc0xRt9vRVrVS9MI+IXg928xn&#10;s69/8/Dd9978o//hD+qsmi6unVRq0B9prfcPDn7yo7//6quH0+k0DGNKPAtBp9cNgkgpgRDCmFVN&#10;JWSLGKKMWWwW65Uf+XsH+yxgl1dTY+F0Om1FO1suesOeH3oAo6v5ymceZp6UDedca8sYw9gwRoOA&#10;jEYjpW2R56enpx998LEohce8y/Orh4++tq29hJd13VBMQi/0PI9yxSW/EY5BSCll2NPWlGVpNKDQ&#10;e/3117/xjW8Mh0MA0Gg0KooiyzKtbJqmh8e3EEJffvnVn/3Zn+3t7X3wwQee5+3s7Lg+7W/+5m9W&#10;q9Wf/umfumVxEATO3PvFixfn5+eufXKV/eX/ElVVbW1tuQKklHr77bc7nc7u7q77NkedOD4+3tvb&#10;c3v2Bw8ePHjwIIqib33rWy7IQGt9fn7+ox/96OnTpz/4wQ8++OA9lw/sfqaLY3S0ixtK4M2m9WYS&#10;dn2ma+eMMVJKYBFlmFIKgDUuYR4DCJExSmtJKTVWG6At0MaYKI3TbndRLLq2hylmxJdaVKIWliMA&#10;scJCq7pteqwrjS6bZmt7+4MP34cEFnUBIbBAGaQBNgZKDSSmNI5DQC0KwGDQGw/GvGkD5lljxuOx&#10;7/vqRMwWC1GJuq0wowfHh41tV4v1cNJreaMEJz6EwEICueTT1fT6anZxNd0fHVBcreabsiwp8+M0&#10;cW41m81mPp9ub28vl0vetGVZuvwRYIyz1o+i4PzsuVHq1q1b3/7Ov+ykvVehr+tsk2eFNSAIfbek&#10;UAq4VsR50R8eHu7u7lprm6YiBDnqeMtr53vvQrDcbgIgVGTr5+fPrdIGWs+nPmOKa9HmFoKiLBvB&#10;LXRVHmsfWoXW8zLaT4edycXFBdZgNNiu6zIrcqF4lCbdOEWEAASRR9ZVJqQsy3q1Wj3udA6Ojna3&#10;dxreGgt63e5sOgUvpeBhGLZSWI0tROClsMoqTRDGnk81qsvq2bNT2bSybt97912IUM1bVGFpuLam&#10;N+iXvAIMaowiL4YeVI2GRlprIcRhyAJKkyQJmG+MaWUDAWaAAmlaXotcZpt8OBlFflTqBmtUtRVv&#10;hG7A/tb+3bt3IcS/+PSzw/1b7737weXZ5emLZ2ma2tllFCZpmh7cO0pGHSFE2Au7dbctuIKKhiyQ&#10;vhI6zzcQwjiMRqO98Xi8tT3udBJCsTMM9lmAIC6zvK7rsioePnyY5/lwOEzTFGO82WxWq1VeVmVZ&#10;FkVRZvn2ZAcYE0WRRykhRLTcGddpISnC+WZ1dnYGLdBaSiGMMdDa5WoeBEGSxJy3nU7yW9/8EGP4&#10;y199dnb2PC9W2oj1Zj4YHgOoOG99n7mYNGX0/Pq6bKq6afYPD6RSUpkgjKXReV627VpKWdbVfL32&#10;gwC+TAJym9wkjTtpl1HimodVtarrOgkjzCiDtN/tYoxni7kQwg/8IIktBJASiJEBUChPCKmUMhBg&#10;AAHARiqrTeQHnTT1MKEWpmF8a+9gOp3meQkAAIwaLQmGnkfJ9mQny9YUe0kUy1bWVSGBCsMQAxwH&#10;cewHWuu6rt0CnhG6yQvBldZqNB4QRoMgyItquYyahgMAgEUIEqOBFNK1dzXnxmhKKQbIQmAhAAhB&#10;jJ1dgdRWagshJpRijCHEHvPcUmexXJZ5RSiiJLAWGoj8MNYGrBfz1WpFKdVa+r5/9+6969k0Kwqp&#10;tdZtKyUAAGDshBZaa4gsgJBSevv2nffff38y2QYAWAiattbWThezuq4RgkJJzrlFsNfr9ft9KZRT&#10;EqZRCDRAkFilQ59tjYZrgqXRGIAo9FugMDK+R/2AlcXm+enTozu3x8M+htYP2HgyXCwWZZ6N3nn7&#10;W9/8WAhBGOWcz+fzLMsmk8l777336OGj6dU1QsgdVRhTz8P9fl8pUZRVWReYWCl5fxCHod/yShmp&#10;jMYMY0oMMNA6YAm6WcNYrZWuGi61RQBBgIPAJ5AhiJU1jLFaFesqc0ZcUqlNkbtBpWkaDQADFiAU&#10;BkHDubbWI2S9Xq9WK8eYWq/XFgJtTcPb8dZka2vr4uLCTbyuxXRMReqx5XKZdjuEEOZ71GN+GCCC&#10;hRBxmjASPH36dL1ej8fjbjft97ubzSbLssCjbdtCaN1iwnFkIbQIQkrQ9HrmXGo8z9NaYgyrRggl&#10;XbjCdDZ/8OBBnudhGPZ6PTesHh8f/+KXnyOC0jRVUOd57niDdV3XbQWQFUoORsPRePjs9DGA1ve9&#10;sioGuru7vyMVX23WnU6apFGeB670Nk2jtWZ+CACChO7sjd3E2+n1l8t1K5RQddu2dV0SB3AaY4zG&#10;GBdFBQDw/dC1re7ThgA7fqO1lnNZ17WbprJsba0dT26izGezmRC80+k4NOzV/G+MQdB6jO1u79R1&#10;U1WVUdpZdILalCW31oZhYK1+uUe/GbeaqnZe0wghjLwwjIs6W8xXR7e2oUUAIGsVshZB63AbQojU&#10;yhpgtVVAa20ARgAApS0GAAHjZrxXA7ABEFiADAQAaqONMRBYjDGyBmIAX64wLLCYYM/zqqqOwuT5&#10;87PVMptec4xBv1ePx2OMniplfD/EmFI/AABULddVHQd+UVTEIxZBLwywogQzCLF16cYALZflaLBW&#10;L5VyB7t7bjbQUommzdZQKbWztROGAUTaDwgiwCj16OGTMm8O673twwnGCGNktLHGYoIAhMYoTNxT&#10;po2B1rhYao0hQoQyRgG48flbr5ech2EYuEA4N8u5ds1dCK0lhBA4szGoAYQAWGM0RFYpIZXgovao&#10;R4lnoRFKaFH5XvzW23eZB7/+8pGWoNgUXz54fHn1Qoo2juPjW8eL62uMoZHC6wbGqPl8/sEHH4r/&#10;n643aZIju85E7+yze8yR84BEAihUsQYVVSJZbDZlEu2ZJr7e6s89s2dvJTPttBJlJkqUWq2JIlmq&#10;KhQKU46RMUf47H7Ht7gJiL3oWMByASDSIvyee853voHz+XQGAbAMN0KAECLLtmEYEgqYS7QR23Tl&#10;OEapUnAShZ3haOB5ThB6hGAb1Q4xaZrq5uaGc5lus29fvITAcf2oafhstpjN6yAAXt3I1Xqz2ViE&#10;iDFWtzzLiiyv1872qy+fM8aOjo4cx0nzYr5cPXz0+PLyUkodx53VagUAwhj3eoNutz+fz/O8tMia&#10;5TiYtwl5dgY+ODjwPG+z2SwWCyvGOTo8tAOn1fbb0AVCWLfbh/eM2TpNU2tIoZRabzcQwn6/fxwG&#10;eZ5bTmYYhpzz6+vrly9fWsMC61G/t7cnpbT8zLOzM9/3d3Z27MFUSoVhaIeEm5urKIriuOM4jiea&#10;/qCbdKIoiiaTCQCa+R5lyHOJVqLlze/8zumPf/Q5JvD16zfj8XizWWmkXY+1bT2dzuNo0O0ms9li&#10;PB5jTGzmme85nudgjJumQogAgIzRbdtqDRhjCBGMMaWOUo2VNH/66ad/8Rd/YbmmRkNLF28aLoVK&#10;09ylbhiEhBACkeN4RBKrOiak7XR6nPM8KwDCYRDleREEwWgwXm82NW+B1kkc7+/vO46TVWWZt4hh&#10;xhgGuhWc8xZjDDGyEJFDmTEGGhuirRGAGCKEqIHQQC2UQlojABilhDAtldbaDsCUMoyQFqKsKqBh&#10;xLzRuLvZRne3kzjxHIrqslJaAqOlEBi4xhhAsBJt6DqnZw8cx7m6uRFaNXk93h2lzUporoFYzldl&#10;XvZ7vaIo1tVmu97oY4UQMgi+evN6vlwk3Q6jLoTQEZ4TeBoYpQF1GSG4EYK5DgHAICi0AgQjh1LP&#10;Lerin3/5b1zxsi0RxU7BJotZzet+p9twEQZR04oojrTiBmpEKEC4FaIoql6vx1u5XqfL5RKje79A&#10;IZSUEkEMMfHcQCtlNAQAIUSEqERbGgiMMcoYRHAruBAiiTofvv/JB+99kCSJEOLw8DDLsv/5j//L&#10;87xPvvu7fhQHQWSDW6xWKAxDS8QzxjDGwjC0qoHxeLzZbCwIe3Z29md/9mdPnz4djUZWW4gQOjw8&#10;/PM///PFYjUYDCwdDEJoNweWqH97e/uv//qvs9nss8++++DBA993fd+1s/TPfvYzCyKfnZ1ZMZTr&#10;ukKIb7/99vT09Ic//IHdPNu+3NZM+8Rqre1SF2iNAEAI2frLGAPgv2Q4XDTaEM/zlJL3chv0X/Ai&#10;QkgKAQkEAHAlfcySJLmcXkIIIUbQIIypH4ZS8bZu2lpUvEWEuL43oMOi3J4/enh4uD+ZTaQUkOhW&#10;VABIoVtpBHExQzittxy1JEz2TnePD/c554zQsiy11CiAg/0Rh3I+n89vlxDCzqDr+KyUFTTId33O&#10;GyEERRhTQhFtFccO5rIxyERJjAzx3ZBR134sTdPc3t5yzhGA6XYNIazqoteJR4PemzzN8xQAzbl3&#10;cnLs+67jeErpo8OTbr83ny9ni7n1QegO+mm2XSxmnueFoR9FUV2XjJF+v9vvdzlvPM/zPKcoMik1&#10;QiAOg//+336IMU6SBEK4Xq8Nc4SSJOn0ep31alW3NWMkcL1NlgohIEK5rKq0DYMIQuhQF0rS8eMS&#10;19mi2Onu7A3319uVrCUy2KGujVAlhFhKozGSc95qXmSZHwavXr0ijD18+Mh+16HnWehKiBbjUGh1&#10;L6zQym7+tT0wAGgA6qKs8sJ3nDIvnm+fO4yNRiNCUMNrgxRhlPo0iHxDjCFaEbdoc3tM7HTtOI7v&#10;ei51RK2QglRQgohpdVWUkisqyUG83wl7rWiqomQhc91eI3i5zNZwMx7uvP/e+6KWn3322dH+EdTw&#10;4uKybVvMaF7l880iTucYY+o6Qc8fj3azVd7WTeB4SfCon/RHvWESxr4b1GVVZjnG0Pd9QnFVFfP5&#10;fLFYFUVxcXFhOaQAAKP00dHRg4dnVo5EKe10E9dzADS8qdNsE7ie1h6l9OTowHPoxcXFdDp1HMcP&#10;XJc5bd30ep2XL2WW5waaIIz6na7jOIvF/Oby6r//+L/1O935dJJt1oHnQBMGHinLvMg2oe9AJHkr&#10;Hdd3HKdpW6XMdpPe0Fs/DIfDoTJokxYNv5e4Nk2TFaU2Jq8Kra1a856o2EohFAg9Nwj94XgEtMIE&#10;xmEUx7GQujfot1J05slquxFKSq2KqlK1pq7juH7oOsD1FDBSSs0VcVFbtUrIMi2IRtxpKERN0/iO&#10;e3Kwv0nz2WwGtBqHPalBnm3w//i/PmkazrngNa+KKs/Kpmk5F57rUUrutWpaO47j+57ve4y5e7v7&#10;QRj2el0hJUIoTbP1em39eNI0sw4idlqQRiulAICEUIzvC7FtB99yQbXF9R3HcV2fEMIIzfN8tVop&#10;pdumNQZkaZam2Xq9SZIkCqPFYtE0NULIGB3F0ec//OGr169ubm56vZ7g3DY6nudRSqVUjDmUMi6k&#10;MfrJkyf7+/tFUc5mMy74er0uytKy3YIgMMAyUth9TDwwGCPGmB3EqrrabLZFUWijlZLA6CDwgZEQ&#10;gsD3HNfd39t1HCfNsm6/PxwNl8tVlqbXV1f/+dWXvh/85Cc/efjwPM/zqqyEFPPZwhjT6/Xu7u5+&#10;9tc/m0wmYRhYCMcuQ4wxSsmmaZq2CsOAMjIc9o6Oj+q2oC6uRYMpVlorrYjDADR2/oAQKqWNMRhh&#10;zjkECEBclzWlDEKSRJ3NMtuutqvlGmrAudRSzWfzNE2hAQghTAjnnGBqbWasQ5VNUbehIw8ePCCU&#10;ZFlmPW+qqgIAxFFsd9rr9dqGkWqjLb/XWnbb0REAYPtFrdR2m75+/ZoxRgguimK73TqOk8RR27Zt&#10;24RhkCSR4zjWX0cIQQi5ub2u6nI4GGGM8zyv26bfH9i29dmzZ18/e9bv9ymlmDrd/iBJOh9+/IlS&#10;6p//5V+00UEQCCG1MePdse97VVXVTWVnxSD0N5vVb37zG9/3dnd3Hz9+xBjJ8i2lBAAQRZHgYrtN&#10;rS27XY9fXt5IqeIoaZomy7L1em2dli1JqaoqYwChBEKICQmjyGi13Rbj8dB6ntk97Waz4Vz4vm8f&#10;fmOAzTrudDpxHIVh6LrOarWyMkVKiTGGEIoQtH5mdlRmjDLmcC7sFrFt2+VquVptjDEImSgJ/cC1&#10;+e1KK4i0MYZSQimBEGsD07RQUiOEhaoYI6cPDgFQAAilhQEKY4QxxggxSrkQwACtNTBGKokAVEa/&#10;W2Xad38nc7Xu0PC3IhkBMIQQaPR9doWBBFAIESVOJxk9//qibczFm2ulQBT6SqqiqLvdnu/52+1W&#10;CpVnRV03ruNRwhhzpBCcc0KZ7/tRFBNCGWVKGUqZEEJJWdfcYRgh6DjudrtxKHUc1u/3fNctirIu&#10;myJT453uoNvt9noEW1/NsKmbPMuEUI7rMsfzvZASigDURPwGAAAgAElEQVRGmEAA1L1lPUAIAwAs&#10;49t+toxgCJBdzlvpqZXlxHFs8fJ3jZrWWmmhpADAYIyVFsYYhKDWygAlpaAMW+a/0QYADaHWWoa+&#10;v94stBLjnWEYeJPbm816JUTLMAbQKCWqqgRGcd4SCo1WQvDNdvP55z/85tnzf/+3LzzP+eA737m5&#10;uS7L1BiddOIH5w+UEuvtWsq2rovtdtvp+OePzh4/PhsMu0K0EBkhuDZKCiWEZNSp62a93tzeTjlX&#10;vhcFYWQHv14vJASXRY0wjMJEaQkBdh2PMYdRZjWxrutZkzzG2LNnz9I0ff/99/f29iz/ZT6fSymL&#10;onjy5Mm9/Wy/HwSBEDwMQ4utWNWrfZYsyciqUq3+YjgYGGPCMPQ8z5Kibf6h7X1d17GmVsYYu8iy&#10;IeS2dlnakeDi9PQUAHBxcWHVkpYfGMfxYrHo9Xr39hAIWWEVAMB2HvbrLsvy2Tff9Hq90WhYFPlm&#10;u1VK7OzsxnFojMYESSGCwFOy9X33Rz/6/P/+H38aBcHz59989dWX+/u7pw8fzGazm5tJuk2329xz&#10;/bJstNaUuba7CwIPQcgYDUM/SRKE6DvsPM9z64/tOE6v1xNCAGB+8IMfvHr16vr6WimV53lelMBA&#10;BDHGOAwjrdRqsVJKMeZYUyUIYRx3CKFVVWOMjQaW2ej7vpCSMUYIZZSGQQgAUNoEflBUJXMdSqkX&#10;ekWRYwiVlARAQggEgGKMMYYAOoQ4jDFC2T2/C0IACQIME4aJSxlFGCituKyyPNtsp9e3b16+ur26&#10;nt9Nry8vry8uZ5PJs6++PD4+SDpRlm8B0Ol2VZTc83Cv02WMOIwRCBxKmrrudeKPP/6EYLJcLvZ2&#10;dqRSGMPNdtPrdh48OB2N+lVVPTw7S5L4q6+/9v3w6OhIcOn5wX/8+jdV01LHuZvPuZIQE4CgBetd&#10;34u7kRt4QRTWvC7aGjtuf2eECc7rymDgBH7dtq7vj3bGGBNEKSHEui0YABEmbVMDCDEiUiqMCaUs&#10;y4ok7lLq1EXlMv/swUOjtFFmPpt/+80LiqkxII6Tfq9vpF4tl1KqXqfre77v+RBB3rZtK5SSuzt7&#10;v/fZ9z/+6BPJJaV0OBz2+4OLi4siLz/77LPjk1N78zqO0+/3nz59as1HrBbJ3tRnZ2eff/752dnZ&#10;Oz5Fv99PkuTx48ePHz92XfeLL7744jdfYIz7/T7GOI6Tbrf7q1/96i//8i9fvHgxHo8552EYWijq&#10;F7/4xc9//nPXvX8UEUK9Xn+5XD5//ryqqidPnpydnXHO7eBtCQI7OzunpyfW+8r3/bZtZ7MZffsy&#10;xuC3vSJ4axxDCLZwmEXE8H04MMTY8ielMfcBycZoCBGEQCpJqaO1FkpgSiaz6eur1zsHu1VbSy0d&#10;14EYGqOFJexok3Q6UvE4iQ8P9vb2Rq1s1puFAlwp0TQ1xAZjAIBiDsEYrFaLTi9+8t75eG+Y1/m6&#10;WEkgirZSQJRtFcR+GAXK6NVmrZQ0GPlh4Hhu27ae7yujJJcAQGCAVoYRJwmTdFOk6xRIQBE72N9P&#10;t9u76WQxWyACy7yEUFd1WVXFeLyzvzN2HBdjOJ8vHIceH58cHR2enpxQSm5vJ47nMIetVut//Mf/&#10;+eLFyzzPsrKUUnDeuq53L9Xh7d7ebqfTAQBYjqfFNQghtiN1XXc0GtlqYz9qjAnBBAJDMGmbej6d&#10;iVZUZZFuMmggJTT2IoqZaFW5rRCgvajLCOt1e4v5om2ao+MjhHErWm10FEdJN/F8h1CqoZFS1LLZ&#10;FmlW5BBCwXmvPwiDAECUxLEUEhMsuJgvF/3BoN/vZ3nh+z7BFBpjlCEYY4igNlgZVYt8k26Xq+OD&#10;o1FvAIyxqSVVVXLRYIKZy7QWEEPHo27oOb6TVVnDawOUMQAC07aNbKXmhkHGIKWGQoXzdT6/mdfb&#10;EivqEhcbKmtVpDU2CBvCoEMgy7cVgawb9R+dPSKQPfv6m1/++698L9AGCKm0kQYYAEErhdaqaiqE&#10;cHfYDWKfMNIf9bq9TlmWk7vJ7fVlmqZCcQRBnqbXV1fffPXlF198cXF5OZ1OrQGwvUOtjFwqaY0S&#10;mqbhQtjbYT6dYYSzPC+yomkaCOHe3t75+blNeMmyTCoVxcHhweHzF982Tb1N09lsvlqtsixdLBZP&#10;33/y3nuPV6vVbHbnONTzmQGSMey41AYKLFbLyeSuquu2bau2JQRLrTfbVEoVJkkQhMqYLMsNQq7n&#10;O56XdJOoE3txGEWRFwae6wVB4Liu0qYoy+VqudmmCGrP9VzP8QMvCCPCWBiGzHE8zwv8e1WU6zoY&#10;E0YoMFoIoaQwUmqulJQB87udbuh6ouFtWQGtCUSy4VmaNk0leAOBZhRjghhDfuiSye2CUqo5VBJB&#10;wBgNtBJtIzfrlLcyDLwoCuy0wzmglPq+2zSVH4XL5bKoqiRJDEDD4XAymd7e3mLqQIwYpVEUIYTW&#10;6zUAqBWNUDIIgrbljuPY3FRjIICo4bWUkiijDXTcgDFWFeXN5G45n/f7/W2WCSECz8+KPApCK8qa&#10;zWZcNEEQGGWOjk4QJDfXE2BQ2wgIsO+FQggpdM5L5ljlmGiahpBwtdrc3c0sQa6o8rquk1736PgA&#10;QCiE8ENvuVwqpao8S9erIAhsV68VlFI6lN3l08V8iTEuioJzXpcFZaTX75+cHHth6LlBksA0K9bL&#10;5WI2H/Z7i8WsKKrPPv3up59+erC3s5rPJpObpuGcc63UeDQqy/I3v/619SyJw8AYw+uGYkwcZp1d&#10;GGM9t0cZAuhelQqgBsgwRowxmGAEkW3FIMQQaG2MLVJlXQGADMTGGMdx7IoAIbTN0ulirlttkG5r&#10;6RCaZZnneVyptm1dx0cIYwK11nESTqfT2XQRhuFgNKQO08BoYEaj0e3tbafTy/NSKfXkyRNK8dXV&#10;lVASY6yM3mbpZrPZbDZ2tMvz3PIYj4+PAQBpmvJG1HUJofF9SxiuoiiyrEKMsVJIKWXJVMYYKXUc&#10;x/k2dV03SRJMoJAtdVin1+VcXlxeWrLlzs6OFWWVRW2pCnmej0Yj3/eF4qvVyiA4majtah3HRwCA&#10;oiiCIFBaKqU6nU4UBQ8fPjg5OQFA27V/VVW2u3V9Txmd5tlovNdyvn94EMbRl199Q+kWAFCWdRzH&#10;XApV67JqmqYhFGGMISZt23oes/36eNwfjUbb7ZZShhC2QLvRyt407+idloi+t7cjZLtcLrMss2Jg&#10;G8diW5leN7FrZIxxWXKECOdCCAkhYIwqIcPA7fZ6d9OJJTkrIyghvGkN0DY9OI6TumrzIg1D//Li&#10;FiHkMa/MciMVdSivNYYIYwiNwZaD63hSqrquAUaWtm1sbwjBbw296N2G2SJcFkl99xe01sgYgrFo&#10;hH3ACKHGGKD1829ehMGQEAoMqaraps7cXN/u7Oy4flBVlYFoZ2+/KAoIIQBaaKWV5lxgRBEkEMiG&#10;11Kb1WZLEVZSd7thFEVS8aasfMelBLsO8zwvz/NeN7FCd4IgQZhARH1fGblcri3mIhv1/KvXQTzb&#10;2RmfPTpBCEFL9tPKIE3u6dDaWq0oJa021RgNkVFaNK0EAFgpstY6CALG2Ha7tS5lCKGWK6U1JgRh&#10;jTVURmmjMYFSaozhWwRaQQOMuXfPbnnueqhpU5XxXj/6+JP3L5MIgJcUEtcNHeIgZDhFAKgoDITi&#10;6/X6/OzheDj6f/+f/88+J0arssiV0nHiuy6lDAyGiTQHVrb33e8+7fd7vu9HceB5jlS1FfESwhwH&#10;KwkgxEaj66tJllZeEHY6vbvZIsuyo6MjWyTny5XWkrleTHDbCmWA74e+H1pE4KuvvrIiYdd1X7+e&#10;9Hr+V199dX5+nqbpYrEoy1ZrfXp6agnDTdO4vhdF0fnjR2VZLmZTa25sL3tb64QQSoh+t6uUMMZY&#10;HrXVOPV6PXuv29afc+777nq9tqJZ6+xin0zbYVvfaeqw1WadbVMIoY16stN1URRRFN3e3lpuM8b4&#10;3fRblqU2smmrt1QuuNmsTk6O0nQDgD46PsyzYpvmLqMYaoZRFAWD/sMPvvNekkTX19f/9m//eje9&#10;hdD8zd/+/Kc//elgMHrx7RtK3DAKojgYDneb5pnnOVVVRUEg2na6WnU6cVX5CCHONcY4iiK7iLOD&#10;geVmY4y73T6lzl//9d/0+31CGIR8u9lyzquqyot0Z2cHIeC6rhRqtVy7nhP4odISI1IUBUbEaCCN&#10;pq5jPXuhAUWWA4AsTDzq9SljRVk0QlZVxTx38uxu73jfcxxgEKVUaa0AwAhby1kIIbBaCq2NVEII&#10;LaRUXHJhxzAhhF39KS7quvZc12jtOm7kuRxCbozv+whwZZpHT853dgZ3d3eTm266TterFXNgrzts&#10;qkZrLZp2/2gUh5FUzXI1K8sMQl02JUDx++8/PTk92DvaCWM/K7P5fH569mB3dz/LsrJqwjCmjjM6&#10;3Pn61beKmKAbWRG1UsrxPQvjZk3VNA0A2vf9JPQkJC3QZVO5vkcdVvO6NxrWTWkgLpvGukiKpiWQ&#10;yFbyugHYkBYFruO5btsKl/pPzp+cP3z8zTfP24pDg9I07cVdqECe5xoC3/d919/b2T/Y3TsY78+n&#10;i6uLq7osCaKWDaHGmitNHXJ8dHp8fDybzSI/2t3dHw6HCJLzh48PD07Pz8+5kn/3d393d3f34x//&#10;+PDw0NLmOefPnz+fzWYPHz588OBBv9+3aN3V1dXf/u3fep73J3/yJ0mSpGm63W6rqvrFL37xxW/+&#10;8/d///dHo1FRFIvFQikRRYEQ7XLZ2vNY13W328UYn5yc2D1hHMeccyFEVRV7ezt//Md/vNlsrKW5&#10;zW/vdDrf+973zs/PB4OBlHwymXz55ZeffvqpncQopb7v2zg+e+LsmbV4ImOeUgpjpDWq64oQ4jjs&#10;XeUEb18Win0nF3rHUFNK9ft9rYEU2nEco4B1KjFQQ4wAAE5ZU0y0Em1bHx09JtTM11OEAWPOdD5p&#10;Ze0yKg03UAMEDYKA6qPzo2QYFzLVWLOIVqLSVBtIKCKt4X4n+HD4nVW2/vV//CfN84edh0k3fvHm&#10;ZRzHmhuKKQBASo2A0VqH3ej49EikMqKxKFQSxe4hdRy6XW19z1VxuJrP5neTuqnee/TYYZQSNBj0&#10;Ccbj8Whvb3+xmK+3Kwjh0cnx7e2tVubq9ubi+kJrDQmcLRfz+fTBwwdPnjwZDHtFkU2n09u7SVEU&#10;tp4/ePDARhj0+30tVVEUVlKBMS7LEkJIKcWQSCllU69Xq8D1jNTr7SrpxAHzut2uNCDPSh/7YS/J&#10;UCalrIoSa8AYOzg4KMv86upqtNO/na6xS1hAuJIQmKYVGhuh2qKpa94qo9tW9nq9R48epWl6e3Vt&#10;yfNciiRJ7K8khGCMgPvoZ8MohhoKoShExpjA82/zq8gPHEyC2Ht4dmblewAYrRSGQLSNgoL6jusy&#10;AVXdVNaez3rQptscIlOQ0jvwqcOAgHVRN1WrW61qkK1y2CWjaAfVRDetp7zA+Fevr5nLOoNB4iTV&#10;Wtw183631+v1ilUlK1NnDWHUIONGPma4bmulNdASYLSpl7UpfSdglF0vr19efBuQYKc/Pj0+GXT6&#10;WqoXX3978fpNmefr5Wa92QCKESVWBSCEsPY6eVlYeoh1K+wNe8PhcHd3PB6PIy+klG43mzzPN2k6&#10;Wyw6nc6DBw+iJAnj+NXrF1zJ07MH73/4wZuXrzabjRCibYUQ/Ozs7OzsbLlcvnjxYrNd7O6OHpwd&#10;ua6jjQIQWNljt9st8qqsq6q1WQkcE4II/uabb4u6efz48dHREYTw6vZGa62B0toABB3PLdJCAxPF&#10;MSFEaxAqZYwCWiohAdJlXZV1sVwvXGcWx53ZbDHeG0dRxGXrG8YcksRh3TRFUTRNoxTUGkAIJZJF&#10;1ZQ8wwY5iPTjHtASQ1TlGQBASS64MkBhBDEBBgGEICKIZGnl+y5FlGAXMKyUSYt6vV6mNCUEUYK7&#10;3aTf7zouJQQLIQAkVs/psHve43A0JIRsNimllEvZ7XZPT09Ho1GWZXVdt1wy4NqCaIVVVVVwzhEi&#10;dlXbtq1WAEJocxSzbWqXadZP1Q4AhNDhcNRJeuvl3PoWoggBAIfDoV0/TiaTOI6TKAYA2BWZEMJq&#10;nW3pD8PQ5qEnSdI0TVbk+q2R4DZNbXttvY4svY0Q0ratEMpoRAizWjLB5WazsZIVhCFC6PDoqD8a&#10;MuaslpvFYtXrD7fbrbX/Tjfbo5PTH/3oR48ePWrbtsgrl7KiqDabjZS6aZrr6+vJZBJFURRFSnBr&#10;7uK6biO4/WAJoY7nUoYakUspm7aSUlKD3pV4A4xdF2sIgHlX+jEEAEBgV1aEuZ7nEci0gQCAzWbT&#10;5A0yqClFJ0k6cUwQppS6rkswM8aUZWmrjJQSI4ox3mapLYVt256cnJyengqhlFJxHK9Wq6oqFosF&#10;AMD2TBZLxhh3u10rtbd0Kc7vvaxeXr1yHGc8HtvcFPteWZatl3NCLBEea30/XAVBoJXo9HtpkVvD&#10;1ZZzz/Opw25u7+zlrZRqmgYh5Eeh9oDSer3a1mW5v79/uH8wnc+UkXlVVEX57NkzG2DoUNbyBiEE&#10;oQmC4LPPPjs7O0vT9OXLl3v7O71eL8tSKTnnjesGlv9sm2bGWCfpWW8bazZrm29L/nRdVxtpbZmt&#10;Ho8x5jiuFUlWVQXhvfl5EAQVaCwKbvf2EMIwDK15mNWZ2/e13XYQhFEU2tLMRWMD3AhBaZpWZWML&#10;nwXdx+PdMA6ms4lN6EHYgcgm8WC7N7NdC3irGfZ9j3Ne1XI6nR8dDyHEECkhGs9z7OCqtYYG2O0N&#10;gtAmURhjgAHgbfKE5anZ1zvJq3n7srosoDVA+N5MXgGtAQZYcEUIaxshhIIA2LFUCmOTpZO4Y2Mq&#10;bZiN3dpR4higpNRVVSulheBSWqk8U1r3Bn1o7s2oIYSOy5TgdVPVTU4pPT7c88Nwu17nZWmAINgD&#10;ABRZrqUOw5gx1greCjWdbGbTTbotTk4Pe8MEAI2gA422RwxqY6DGmBpjpBA2rMLCN/eMLIOsOtQO&#10;VJbZUVWV3YK2mksppBQYE8awlFJKzRiRUgKD4H24snm3VC+UcKhLKWyaTEveH8Wh/8gAOb2elWXm&#10;xh3H8efzDCIFgMzTbcPF4eHhq29fFGWGEKAUOw7Nsi1GgDFEqNGypQzt7g2CIIQQtE01HPV7vY79&#10;7uyptPW5Kts0zTfr7OLiZjFvHAcg7HKpreMxISTLCkKIddCp69rzAoy5daRgjEEI27YdjUb2u8vz&#10;3POgMebq6sqCUFprxpAx5uHDh0VR2OP85s2bzWZzenp6fn5ui4bdTdnCbkklQGvGmE3DsqXSciLs&#10;X3vnOWe1BkmSWBltp9OJoqiu67u7u6IobAWzhgV5njPG3t0IlkZkj7w93VVV+b5vR01KqesxIeBy&#10;uQyCYG9v9/jk6M2bNy9fvXBdt5vEZZlvtitjDNQKAJAk0fe+/9mTR+eL5fz58+cvXjxfb5Z7e3t5&#10;nl1f3/7d3/2i1+vt7u5dXlxv0oISNwyk77vL1RwAgACwBvV1XToOtR7ISdK158t+C7b732w21ops&#10;Pp/bhLBut9vpdLZZYfuDwI+sW6FseVFkAICmbpMYEExtOJwl/sE8t5+nNeMVQviOTwmpi9JxHGk4&#10;UgoZgLhCVM+ubx0Im07Uti0guBW8bhsupTLa4mVvX8oeHGCMUgqotxYVCAELkykdByEyABHUS7rG&#10;mCBxG8dxHOqGdJWu/clNFMb9QTdJkmyb12W5mC1b3uRlzgh1fFdrVVTF1c1FlpWux25uLzr93vvv&#10;v3d2fubHLkAKIXR5eYkp6fQHnU7n5vYuz8sg6kBG/DjSACBGCWFVVWkEPT8MwtBWIc75ZrsihBzG&#10;oRcGpZQGIeIyjaAGgDmeNFoZyDkPg5gQ0vJaKc2oa23kW1XzVsi2hIa4lAmuet3Bxx9/cns7hRBS&#10;Qsuy3B3urBZrm+Y1Xy1dzCyp4cHJmR8G22x7e31bpAUhpG1FkiTn5+c7+3u7OztGAYbJ/v7+dru9&#10;vLw8PjrNsqyqmn6/Xzb1l19+uVgsvve971nbKssxzvP8V7/6led5H3744dXV1Xw+H41GAIDJZJKm&#10;6SeffNLtdieTCWPsyZMnBwcHs+ncosydTscGH+zu7n766adpmidJwhir69o6sT1+/PinP/3pgwcn&#10;3W43y7KXL1+GYbi7u+v7oTXguL29/cUvfgEh/Pzzz21Sd1mWCIGf//znP/vZz5RSn3/+uV1FEkLg&#10;vWDk/jaxP9gWzoKYdh6zdEKEkH3GfuuRM7YlQggCg5Q2EGKtgdHAYq9VVQW9CBhctRWE0HE8Y2Db&#10;tnEcA22kgNt0qbTcrlaStwq2opFC1kpxrhSwploYQogef/g4DsJal1VTIQQIIYABgqnkSijlESSQ&#10;8L3wd3/wGWHus2fPbm4mYRgCaUQrKXQEVxBCLZVB0Er6KaVFW8ImT9wuMmB/f38wGHz77bfT6VQp&#10;0fImCILhaDAc9AEA6/VqOBz0el1jzGIxv5ncvnz57c7+3rA3dHzPD8MPP/zw448/DsMQY6qBjU7k&#10;EEIbqjKdz65ubqq6iPyg1+vZIHRryh2HkYWoLMfELiTSTQa1oZTWdQ20kVxFQcgbgQzBkBgFkIGi&#10;4mVRjUZjEifL5TL0/KLMQQmiThTGQSuaVvLeoLvONwZqAIFGQGoBgJFQQQpd122yFGNycnJi75HZ&#10;9NYY8+jRI8f3XOaEnr9ZrweDQeB6VVU51EcGkHt/SSqb1nUc0Eqf0U3dACyNkJ7jn56eaq1fv/7W&#10;cXHTVB7xHI8ZaKSU0IGcN3VdW+1M27YYU5eywPcd6ohGpst0u9qKRjBIgUAuC6EiFLiyktPrBSQQ&#10;KBzSznq1kvWm0yeIMNjywjS7Xe9k72G5reumGQ1H54/PO/3k5u7q8vqi5g3GUEHVyrosykY1w87A&#10;T3zMINVEElGb6s3N9vLlm9urW15xArBtqeqqoq5jdQQWUcrznHO+3W4JIfZP6lIbYhQE0e7ublEU&#10;TdvWTeP7oYvQbDa7uLj44IMPDg4OWl5Pp9Pb6eQ7H304m83SIo+7nX6nmyTJo0ePIIRZlh8eHsaJ&#10;TwhuW0EpxYS4rstFo6QMg/jRkxBjvNyssyyjjG232/l83jTN9cUlAMDznDAMO1G8yTaU0ka2LefS&#10;aM/zMCU2+cl1/bquKcUUEeoSAAxGgJB7x5m7uxkhJEqSOI4xJE3TFFmugbG0amMMI4RSZjdJRKGy&#10;aotNajx/sNf1HBcYla5Nnue+6xijIDQAA6FkK1qjpAKISGWKqsZQSCmbsmrbti5bqSHWAENcN20z&#10;nQvFd3fHXuApqSHElFIu76nL9veQUhPmOl6g6zZJuuPxbpIkVsL34Owgy1ILD1zfXNoTDgAIQ5ok&#10;iVbg7u4uTbO2bbOssFBfEATd/rCqKqkBIwRCNN7tjnbGUqusLHrDAVA6CD2M4fn5mb34R4MhIcQ6&#10;YVKEJJfaaEKIH7ie51GH2dz2i4uL9XqJCcSIxp0kbOVquZnOZ5bko5QiBDHm1mXFG1HkZZZlLVeD&#10;wSgK4sFg4DBXa23nc4TQzs7OeLwjpSqLdL3dKKMdzy3n89ls9vTp0/Pz8zjuNFW9Wa3LsqwbrrW+&#10;u7m1aR+e53nMOdzbRwhNp1POeRzHwAavSU0IkcbYVoxQ2EoIkYHQuC5TWgBg4VEAIQT30fAAAgQg&#10;sCOW7dQRRBDAsiw94gNC7J1qIOBCNEWdrgut1LDXl1ICCCljVdUURSElp4wZALQxfughhDbptizL&#10;TqcjhLApl1GS2G/q6uambkobbU8IaYWABHf6PUtBbKVQwGgIgFJ2J3x4ePiV+tL3k9FoFIbhO2oo&#10;pTgIgrIsITSO49g0IPuzw+h0Oq2qKopjhCkhTEp58+pVXbVCK4QQZhQZAAm2MMd0Oi+qsq7r4XA4&#10;HA4n07turxvE4Wq1sLxuP/AppUWWr9drpYTneaenZy9evPriiy/6/e7xyaExZjgcbrdra/FtZ5u2&#10;baMQGmPG4/G7MdLmLth4FYwAJaRtlR0XPT8IPN91XdTpCCEuL6+syedqtaqqyv5De6lYzNvSwNq2&#10;lZILrtpGKKU8V/p+oLV2XTcOY2O0cIUxRmkrcKVCCMkbjKn11hoOhzs7O3VbdbtdS5LxAxdChRBB&#10;yGIlwLphVUWZbrYIoW63V9dVUW4mt3fHJ2OXutoYJVqKsMccpZQ1q7wnMBr74Bnz1obHWpPcC/v/&#10;t+7jHo+xP1uBn9baaAPxPZFbazCdzpRSDsVBEFQll1IQgmyXM1vO+/0+c10DIZcyL0sAICE4DH0b&#10;dJGXRVGVAAAECXM8wblFf9qmQq7jeZ5o2rqubR6kMcYLfGBEU2VS1BiqOPCtn6pdWSCAiqJsuQSI&#10;BV6CELi+mmdZNRr1dvdGO/tDhFXblkobjBgECkCDCFZQIMtUltI2aoQQiIwQQhspZNvy2vd9z/OM&#10;MUVRcCEIwUqJ++eHYmD5WwbZs4AgAoDc86uNPYVGAyUEL6tKUwmhYQ47Ptmt81xpDpHERLsOSpsm&#10;y7eOS6MoGg+HX37xVb/TVZEKwxgBKaTABDAHI6zzYoMoCcMwjgNCSBztEULsEAghFEIZgPKiWS5X&#10;N9dTYPCgv+P5MSZNVQOIKgjx3t7BPe4GeCs41hhjvFyvOp0OIwwjYowxGgAIBJeWJGwPiyVS5nm+&#10;WCwsVzyO47quJ5NJr9ezJnnT6dQuBi8vL+0jZMW9dr51KO0mSVFk2+3acZw4jhG6D1l5iyUpCI0Q&#10;rdYKY2i56LaHo5QmSUIcYpDJ81xokWVbhAAhyMYwaA21kWWVG6A839FGcqEJRUShlteYQMZYlm/t&#10;27mu2+kkAIDNZtXrdVz3cRzHnueUVZ6nCy15EAS+G52dne3s7HzwwdPpdPov//yvr9+8atsWEawN&#10;brlijn9zfcdb9Z0PPjo5fvgv//bvWuuyqW9nEwrZM9sAACAASURBVAgQpXTTtGHoR1Fg6f2C87e5&#10;FwGEsNOJrebCdrQ2ZSpN0ziOrSzfdd3hsO+67nA41Fq3da2FZIzFcceitMOBskmt1pc+jCL7gbuB&#10;b0uTZRAAAwlmnuMaCLTWRPK6rePADzHbTGaibrTWzPcgBFgBogGEUEkNjNHmXlNnxRIQWwoJxQBi&#10;jBGwUC1ABlBKgTYY4yhKrK5kk+ZNU0GkAIKb9TaOO4HrBZ5ft81gNDo8OK6rarlYN2UlhdiuN7yV&#10;5eR2MBiIjB+eHP3gh58bAG6mN25Ga16/fP3tJl2Px+PucGCkgYSuNtvh7m7L+dHJUaeXSC0pZl7g&#10;JkmMMc7qPCsyXjfGGC4EgJBQ2hn2+XojgWHIhdiWQNBKSSnlXHqeQzGWAANEEQAAIOrQpuAEY2iU&#10;VrCWDUK4KqrXL1+9/PaFlgoTVBSF9WdWSlCKZc2DTnd3fzeMg4vbyxffvLi4vUYQRr1OkeWQ4NPT&#10;0/fee59zzjDbGY93Pty9uZl8+eWXURR9/3t7vV4vLUrH9+qWf/D+d5q2Pjw89Dzv4ODAcWiSRE+f&#10;PrVAthXd2B6aEPLkyZM8zzudTpIkp6endl96fn5ul2+dbtI0jTZKSB5F0fe///2qqk5OjhaLxXQ6&#10;WS7nDx48GI+H3e73EcHUYf/rX/752bNn0/nsD//wDyHEd7Op63tFVf7nV1++evWq1x+OxrvT2UIb&#10;+eTRuR94TVvfTSdKS4ShEly02C763lp/IaC1AcAGM1jEx6LP95QZCCxuaIDS5l3+nAHAeotrLRXE&#10;UEulIGCMGQOrqon7CUZWgg0ZooZqa3shJQ/8KA7Z65cvvJD4AVXK5HkqeKuMhFJghChlrssopUHs&#10;aqg455BB7BBj9RFGY4oAhphhCdQ638RJ8nuf/975e49//R+/ev78BcYwW+e+71PsZNm2G3bLsjYK&#10;tK0Qrbx8c6Fr8/TsA6zhw7MHZVnu7oyrsrBmY57ndbuJJc3ZqTjuJLe3t5aKooBZrJZt23qBX7d1&#10;3dau6xJGAGiZyzTQECObmTca754/erROtxooiokVqhgDHMfTGqzXW3NvzAuMAkpoipHvh7LlwCiH&#10;sdgPZrOZS12GWV3Ug+4AY8oYAxLVxbVoWgCAFrKu8rathFZuSKIkFNqk2aZsK64aCQQwEBigjORS&#10;Nm0rtAaIcKl7HX9/f99jPoTw6s31erm69W6OT086SdJNOnezqcPYvROa0gAAyZXijYMoUFqKdjmb&#10;t1Xd73Vc7OTbdDa5TderTr/30UcfpcV6Or2FEHLJheQOZkEQS+tSxGjTNKIVket346QTd3tRH0si&#10;A6A4TPm2qbiDXNdhRiOjSRSG/c64FY2Lw51hJ3QT1w+5lEeHD2zOpSr1MB59/OQTqUQrmsmr69ff&#10;vFhvl6t00e13om6yKrYgQII3meBaik7Uib3IGL0pli1vTC2+ufh2djNjkMZeFPqRH/kUuIRRo6GS&#10;EkLok9BmItgr0hIYy7K+u5utVqu6rv8j/tX5+bndq21n036n2xv0hRCvL97s7OyEURRV1cXV5Qcf&#10;ffj+dz44O3/YVPeJsI+fvmeNJyAy19eXX3zx6xevLjud2HExhAATQyktikwavrO3F4UJwSwMwzju&#10;xHFHalXX5Xa7ff369eHx0cHBXvmy0FpTTPwwrNu2yCuESCeKsyyr8iIMAoyh1ppR7LqO3TMQiAAA&#10;dd22baulJBBFflAUxaZZWisBrTUCGGpjoFLIdKL4weGDqhZaAd/34yiQUirJqzzbbreuwzRQnud4&#10;jocw1EZgjIMwJAaosmwYoVbnqbUGnucHbpGlhDAIIQJaKVNVjW0yCGFaA0unwZTyVlb15Xa7LapG&#10;CGF1VlabpLW2Ea/z+Xw+n6fpNk3TIPR6vR4hxMp0sUODINhstnYMwBgPBoNut5un2fX1dRBEQRAw&#10;jKzCczabKWnG47FoWselvu/Gcfzty183Vd22bVEUUmrXdUPP11p7vud5nh+4lsFYFEVR5MaYNN3U&#10;dS2E6A2Gn1IHj8YIYUJonheWDOO67mq1ttlZk8lEG9w0cmdkdnZ2ojC2ferd3Z3ruk8/eN8Lg22a&#10;53kupO52+7PF8uuvv87z3Cb9/v3f//2zZ88++eST8XjsB1GWZbe3d1YGYyVtFsL/7UhbS+vfbrdB&#10;Ekopy1Jq09Y8j2JmzH/ZIKP7cg8whNpunRAyEACArCTG7oARREFgDwxomkYBEwTBTm+nLZvL1zdJ&#10;HFsTprduw9lms4miwN46dkKz/gc2lbeu69ls5jjO8ekpAMAG3xOK4jgOw9BmKdsyah1xoigihJRl&#10;WeXFzc3NYrGw/48NTAIAjMdjK8/rdDptXSulwtBPkk6Wboui0FoqpeqyKutiPB57nleWJZcCAMBc&#10;1/VDkufW2gpjYq0vwzDEGCoh0zSNAi/ygyJLMYYGGpcyRiiEMPTdOI5Npm376zjOixcvfvnLX1p7&#10;Yc/zrGe1bfHtbhwhYicWKVS3l1gsXCmllLScE8sasNsn6xAbRZFSqq3roiiE4FVVn56edrvd6+tr&#10;a9ioFbBbQUopY67dJxdFQSm2x1ApZSeETtLjopnP577vh2GolOQVxwTaN2qrer1eVo3a2RkeHBxQ&#10;Sm8m11VV5VU7nU739nc8zzo2A6rAPbVb6KZpttuMMdd1fSE4IWCxWJVl7QesakpGXQCQ5/p2L0Qg&#10;0ggrG9rz7s/fMnK/bzf0/ctyE8Bb/2e7FkUIWUQeaggJxJBQzJbz9Xpdeg7kXBhjPM+z2ypMUJqm&#10;3W53MBjYIDTOeZJ0ILRhVERr3jbC5iS7jm/dfS3qiSkJgkDIermcB75Dsel0oySKO51OlmVlUSgl&#10;HUYQ1Pl2LbXhdcOYW+SNUNLzQy+IlTJB5EdacdE8+/r1ZDJ/rzw/Pjnw3IRQWDd5VeWUQcfxNCTG&#10;KKXFuwfGvDX3tusLSxYI/Miy74RsMSYWONBaWxwNEySVgAAZYyxxA7wNTTUGWPplnhV1XfsDv6xS&#10;LU2cRGePjuFLlW9L5sSPHj+4vb2ryoYQ2ut1Ba+qKjvY3ynLev9wj1C4t5MMxgPf96lDXN/zo3DQ&#10;H4VxBACaTxeWig8AElwvF5vJ9O7izdV220oBBv1OXYtO0mU0WC03lnSEELC6d4thWd8au7VWUCql&#10;qrJWWnqur43yPE8I4XmeNYBljNkvwq5YjTGDwcD6oNgZ2I6pVohrm+DaGKukMMZoaxoZRZbhvN1u&#10;B4ORLVbw7YdmS5Dl/lgwxRLG6rqu69oP/N3dXUppWZZGG2vmbEduAIDgvKqq3/Z27vf7s9nMEjHs&#10;BhVjTAjOsgwAVZYlwiAIw+Goj5AuqzTL0226Go93P/jgg8Dzz87O2ob/8pe//Kd/+qfb21uMKaYE&#10;GNDUAgIWhbHvOleXk25n+N577/+QeZeX18v1FiFgCUH5No/KcHd3FyGkAFBKJUnStu16vbbSknfy&#10;yLZtXdf99NNP/+Ef/sGGrFrDXru9cRzHGulZbSR+a0Jp13er1cr+V67rUkLsttbzPCll4HqLxYK3&#10;7XgQYgil1kBplzLOuYPJ6f7hZDahGrZC6YZrBAHQBFm2iDEIYIABAJaeB23lgJaQAo0x2vrMAwgh&#10;glLbRb0xxq767ZouTAI7XmZZpoWu6/budvLFF18c7h/t7+zu7+9TSpuyms1m2+32bjKZLaZN2/zu&#10;93+XBc7f/M3fREk4GA9evXl5e3fbHXRPozDNi9VyE0ZxK6QCRkt+cHDQHw6m0yljDBGCKMmLYrVa&#10;AQSrtjHGIEpaKW7uJgqB3mgMMaqaBmMsFRdSBq5nnxa7SKeYOJRZyj0AgCKigDbKZFnBm4o34opd&#10;XVxcfP31l/v7h3VdlmWOEYyTAFPkeKybRB9/8tHx4YnjOKv5eraeV6LeGe7URW0QfPrekyfvP22F&#10;yLPs+Ph4d3eXEjeKoo8++mh/fz+O4+l0OluupJSu4333u98NQr/T6VxfX9/e3g4GvSAIHj582O/3&#10;LafGPjx2lfSnf/qnEEJbb21VX61WURT9wR/8AWNMKWVThc/Pz3/w/c/39vbSNJVSzmazv/qrv9Ja&#10;/9Ef/dHDhw9vb2+Z65ycnMxmsxcvXtR1/fnnn8dxp65rS5cYj8e//vWvbdxREASUYSHEe++995Of&#10;/OTo6MgKnRgm9h55SyDSEIG3bpEtIlb0i94xbsz/4WXT5rTWliqCEBKCa2BcyjBE0NKSpCKEYAyF&#10;4hhjz3PKskQQeQ4VXP7mN1988jsfSKGlrKRoIDQYagABQogx7Psuc+j/z9SbPNl1nXeCZz53fPOQ&#10;M4AECIIESVHUVNZA2e62I+xobxzRi47u6G3Xn1XRO3ftWrLLES7bJcmUWpY4SCAFkgAyEzm/fOOd&#10;75l7cRKQI7DAJoGX7913zvf9RqElAMA67TCwwAAAIAYYY5/k3+iW4cBqrfOMYXr3/l0tVVWUu7v7&#10;Xz9/Zoxx1kSsI2oRkshqCx0Kw7CbdgAFg24vCqK6ro+Ojvr9vs9hFkIUReZPLanVarWqmvpHP/rR&#10;cDKWTdvp98Y7W/4Y9IdznCRRGLZCeJGUF+MYY3wOggEOYRzHEbDON0QyxoB/kpvWqybDMNzZ2hZC&#10;aG2tteubxWw2M0q1FD9/fhTHISFMSs0Ir+taSwOcC4MgiSPOOWO0FnUYB3mx8Y7WVraQQGFbFnEH&#10;gNJKG9MaIY1qpLAAQODiMNzb2/MFBG1daymllBdnZ5zz3f19jFCxyTgiVVNzxIAFDBOAkFAmYJxY&#10;cHb68otPfxeRYDIcIQc8cloURXl+fnh4dzqdCN1aYLI6k05zGAZxFLVJ0dZOO9nIkAaj7jjkEdIo&#10;X5Rp0Bn2htuj7WZaq1pbbZusLYqiLOooTPb379R1vb2zM5wOGWOj8ThJOtbB1Wp1c3OjlFovVmfn&#10;L7NsnVe5gy7tpVEU9nYP7z24k3Y7L86ProsZ4dA5J9v6pq5kbzDujVgaWCVZGkz2J5iSJq9lq1sn&#10;w14aAgAhVNK0zkEAMMYY+Icce4rLO/g8fCmEOD4+Xi6Xk8kkTdN+vz8YjZIw8gqsuq4Hg94HH3xw&#10;fHbyy1/+0hiztbWFENqaTA8ODsbjcV3XZZk/efJktV5kWfXll18RgiAC1srBsPfee+/dvffm//jF&#10;v1zNFg8fPnTOnZ1dVlUVRVGcRt20v9nkXz99DiF+77137t89zPO8ahsLnEWutlW2XFWYJUkSdkIh&#10;RF02CANriLWAYaS11ka9BtMpYRBihGAchFtbOxC69WolpWyqVgrBCbAAFFnmtNUAOwfzLHt51ErZ&#10;Msa0bKWU69WybesoCe/eOxiMh2EYCtFYY8jO/qQsS2ihtVZLAzBQSmhjCKPaGoRRp9OJorAWMisL&#10;rfWoPyKEREmnbVvsXMAjIWVd18a4fr8fRUmapl7PlsRpvzdopXIIXs6ul8vFwcHB1tYWY8THbK6z&#10;bDAYjbemm6KwBvSHxFo76HUYY5t1HoRxEseEkICyKIqEaIui4JT5NdtHKazX65vra6s1sBZDqFoB&#10;rSMQcc4ZIZxSL75tpTDGIORRZ4wANkZeXV5n9/PheIuzsCgK/8+KVlm7OTu7aJoGA7heFcrotpVS&#10;6CCMRoPxeDwFADWNsMAZ47JNoYyuG6Gsqy6vPvvs91999VWSdKTU4/F0uVwdHBz0eoMgiJq6rsrS&#10;KJ3GScD4zezGC40mW9u9Xu/i4uLi4iKOkiiKEMQIobTT4ZwKXcpGej8hIcTUCqA/+luAHy4gcPZ2&#10;Znavqmhe7R4wCAKfEerpqV6vd3//vm4VtCSOIoaZ0ZYQlucrpUwQBJ6q7ff7zrn1eh3HcRjGQRDk&#10;eU4IuXt411p7eXm5WCx8qWBv+IAQ0jSNmmshxPXFrMhyIYTPTd1sNk3TOARbJcumfvr0aZpEnW6S&#10;ZVlVFx6BDoLAp23hV9U+nslZLld5vomiaDAYhmFcVDVwCGKvZhxgjH0kNQAA2FuzUJqmnbRnrc3W&#10;q06n8/Dhw9988puiKo0zzpnlcnlxcTHdGvZ6PQBdlq2rooQOFVk5GIym07EQTVEUaZo2jfBghFIq&#10;CAIAKUAQEeogiKIojiOtFQCOEMQ5xRABe7v5BJQRQoKQUQyLLPcODR9Om6bprY7XIaOdt3kHQTAc&#10;DjGmfh3yn5GU0l9g1oIsy7rdrla23x9yTjnnp6cv27oejUaibrSQi8VCKfDG/YPDw8NatNfnl14+&#10;DQzYLDe9Xo8xYrRFDHlRaNu2AY+63e41XcVRqoSWrWYYrpf64vT64aN9I0HaiZRqCOLSKZ9DihDR&#10;Rjtr/SzrgPNOYHuLw3jMDjr7at+Ft2DN66fRWoshIoQ467S2BNkgDpQ0acygI7kopQDdbuAstq8+&#10;zSxfp2lKWbRcrSgnEMO2bpxRxhjttN8PnXOmbVoljTQYUS2k1rIpy6LMtABJHIQR66RxEofAGUrA&#10;oJ8aY6qmPj070cYQHmhtnYWMBTEL4jSlPBRCcRrUTQMBS8O+atQffv/s8uw6SYODg93dvWnUS+om&#10;V40CEBkrAbSvHOzmtTbPQyGexGhFHQRBFAeMj+qyEK7hnBijq6b2z4ZSyhgNAADWf6//yKZray0E&#10;hGEsIUIAYCBb0baw0w36g0RLAaCK4l6ahoSgPC/jkDVVLtuyahsh1aCf1nU+HHUfvHGvLEuIUNJJ&#10;x1vTTqebF9XNzaKuJKU0jNLNZvP82dHp6blSxmjU7/aDIOoOhnXV9Pt9TFuhTJjERZExTqaTbcaY&#10;pxqiJA7jIDUx59SXaohGeq8pY8wCN5qMvZBYKwONTqJ4tVp5BWwQBI8fP67r+ssvv/SlRJPJ5Obm&#10;5vnz5/v7+/78ofS2zNxa63NT4zh+Taobo6y1hCAIkXPGOeN5oVcjr1BKAACMUVm2ruuyO+j7fds3&#10;i/AorPJbjd9rxsm7KiCEjDGM0Waz9tLoJIkJwXEc93qdbjddruajaNDvdxvREoIwxkpbBMydg513&#10;Hr/3/vvvz+fL+Xx2eXn9+ZMvrq6uOp0egLgsS2NcFRqMQ6Ngpds8q/7bP/5Tllc//OGHdd2uNvn+&#10;/m7TiDAMN8sVhLjb6wghWggxxsPRaD6fl2WJEKrr2o8s1tow5Hfu7DvnNpuNT+Nv21ZrfXJyghCa&#10;zWY7Ozu721P+KmBiOBx6yNX7oj3c+XopAs5xQjmh3qOklfKWEAhhK8V0a4sxArTqRGF6+IByttis&#10;jbOtUcBobxXwDWkA3pp0HHDesGMBRLdheABYBy3AECGEtDTQoaLMoyhKozjP8yAIBqOx90ZGXk0D&#10;CWfhwcHdTz/99JNPnpyOTkf9wc7OzmQ0ffjWI2PMbDZ7eXp88+zZrz/+rQHu9PRqNOlcLWerbNXt&#10;9wijmDIWBBYCHoWIkLppBv0ehG40HOR5FkVB27bL+SwvS2tBEAScUKUUhshavZovNpvNQ2MmW1vY&#10;WYaIT8rHGIu25ZxjhDiJKPJOMYAYAhhAjLTTyjbIIUBomRcvRSOEYJSmSZQZlSSRVPV8PquqUhtR&#10;tLI/7kon2roJ0mCyO9nk64ubc2Dw3Tt3vvW976pWzGfX9+/eGwwGl+cX601xcHDw6NGjwWBwcnr+&#10;z//jX1+8OP7ud7/7n773JxBCj9csFjf/+I//sL+/PxqNoii5ubkRQoRh+PTp06Ojo29/+9vvvvuu&#10;x4zatj06OvqHf/gHQsgHH3wwHo+lbMOQW+ucM1dXVwih9957Ly+yk5OTe/fu3b13J4yC5XLZimY0&#10;Hl5dX/rv0Q9/+MP5fO6DAH14OyGk2+3+5V/+5Xg8/tYH35pOp4QQ6zTF6NGjR3fv3vVmh81mM+z1&#10;vZfBOYcA9Ie8R7KyLDNKYoz9mWCtT7qC1loHzH84Nc3rW8kahRB18FYeYpzFGHNOAbQYIuQAp9Qh&#10;Zy1yEGGEIDCM4myz+vz3HzugQo61bAiB0BmCnQUQQoAIIgxjijFFniaFjhhrLXAQQogIgFBrQzHX&#10;2ipjKaHOgXWRQ4ijKJKV6Hd6stF5nne73aZogygEBkADQxZihEIW3sxmR89fDHuDOI4BgL1e33MJ&#10;bdtWTZsVpdY6r8ovv/hDXpVVK+4dHhKMOwO8u7ONKSnLfLPZfPnll5tiUxXFy7Ozbre7t+fHb+Yc&#10;DMNwPJqMxsPzi4umqW7L20fjTqeDoXPO1WXFOd9s8qpqQh4tFovZbO6cq7NsNpsJIbrdblZUypgg&#10;iKpGrDc5Y4wyprQGAEjZIgQYJ1FnABGCyOVVCSHUWgMHKOdJnGKMK9FIp4RSFlkIEXSwbWUcJDvT&#10;3dvP01iOWdWUy3ZJMQ1ZwBFRtayzijAKEbxVOwKIAcQIWePasmKEBJQ5pTUwCLowYIR2L6+vf/HR&#10;z3/w4Q8chto64xymTFkjhKSEa+Ec0MTScXc6HWxTQBhixOHJYNRWYjFbzK5uVCOMsm3ZIoCXs0WR&#10;ZYPBwAIwHpk6r0mHAOU4YicnJycnJ1VVLRarly+PpZSj6egvPvyLnf0pD3lRZw5aGhIp5YPdQ3Bh&#10;F+VaKcUIllIWmzW0rpv2tibb0KK9Nw7649Hiannx8vx6teCE9zp9oI1QQhkJLCTOaW1aqYQofRSi&#10;d6/kWcEDtrOzY7Q9Pz9/8uSLpmkowvv7+2+88YZvKavr+tNPP4UQIkrquqacDgaDYb/fG/QhRr/5&#10;+LdPnjyp63o+n+/t7Y0nOy+OTtq2rpvSObdcFRjHf/bnf7lcb37+i59ZfTyZTEQL6tKcn534ZB+I&#10;QduWwMFu0n348MF0sPX8+ChOk95g0Lbt6enp2cXl4npurPXA7mQ6cs5lWSYQppQixBjhnv612uWb&#10;3BhTFlVRFM6ZgEfDwdhqVxSFbITW2mlb162UGmLsnIPOhZwDABBjOzs7TdPczGdVVS0XWRJ3ut0u&#10;wzQvSxInQRgxq/R6nWmlMXFKi6ZpBr0+pVQpIaSGsEUIGgvqRtyomziOgyjhPECY9no9B1EQBCyI&#10;0jSllBtjFouF19VAjCjnTS201mHoawy1McrTnh5jVko7C9u2AQCNRiMfnVXXdRzHnkaLwohzLlvh&#10;k0sghEmSNG3lFycp5fb2NgBAKaWk8Z4oY4zPxqSQcs4Jo0oprZXnK5TSQRCWVbPZ5LPreRhHEFLG&#10;aNu2T58+NcZAB5qmsUpLqS1w61VmNMCYNFU7mUym0+1WqLopAUIQozJvZosl48Hl5fWL4yPvc3bO&#10;vfXWW9/5zrffffddnwnR7XYBAE0tvKq2bVvRNJ1OZ71cVU3tV1NrnNf7xXHsMU6ggXUaYxgETBtZ&#10;lmU6SLGDDkJgoU9ieL1mOJ9Lay0At+2v3lhiFUhCQgjx02Se59k6x5RgQlopjTFVVWVZRggZDHrD&#10;4dAY9RpYBQD4yd43BHLOV6uVF4EbY05OTqJl6APPvAfV+0Z8EKs3da9WKy9YopTWoiUYehaoruvz&#10;83N/L85mMy1lFEWbzWa9Xm/Wq7quOed37tzrdruIQD/wYUad1l7yQTmjlPr4DdnK4XDoky0RJFVV&#10;VVXV1s14POzEyWq9jJNEatFU1ezq2pjHURAIGW42q+Vymabd6XTaSpHnZVFk2aYYDFpKKYSYUu4H&#10;BaVv32GtdRzH3iDt/b1esO3Drrx10Atz6rquy6pt2yiJvSMRIZRlmS8oz/PcWpumabfb7ff7ACAf&#10;BtO2rZSttz6GYaiU8cXOHowghHQ6idbGVyvn+cbf5WnKKKWbzWadZ1mWydvVGnlGWghhjMEWeeEG&#10;RogQlqbdJOkwGjoLESJxnC6W+eXl9Ztv3SWEYUykgk0j2lYGAQPuj3pmCDx07v8OwKuEEgghBhgh&#10;ZJ39D8A8uH0qnXMIWgcIhreCaocAQNfX1wCAwbBPGJ9dL4UQYRAHAdfa8oB6UjeOY09hOeeghwa1&#10;Vvb2DHn9yAUskFoJJauqMhJMt+LRQS+OaT+NILIAWKlqAC3CGGHMNG4aTQhlmLBu1Et7UadLKYOI&#10;cB6WRVtXG4QQIoTgkBBOCFrM88+fPP3tbz57+/GDR2+90eslDDNMjAbQ2Nbb0vzp5F6lf71mKjy6&#10;4SMPgL0t57BOCy8RfmUFf736/vEb7WAURUoJxhhIgNbSOguR2ZTriIbTnZHT5vp6oaWqm7apW4zh&#10;7u60bau8WLdtOxiMKEVFuep2YmgN53g0mSKEyixfrzdGO2tgkqQvT87+8MWz2WwuWhkEUb+bCKEA&#10;QIP+UDtwfnYcBqk/uosiG476w+Gw002cc1EcRHHgAGrb2jlHCPK/WhQFCCFCkDGqqOrDw0OEkM/h&#10;bNsWOtC2bRRFfuryjOu3v/3t2Wy2XC7hK+u7F4lorZWU/kjxrFHrSwtuY2YHXnzu52zwylnqz/9O&#10;p+OdgVVVrdfr4XAopTTA+Z/yGqrNZlNmuc+Hew2t+tfpyTGl1GthTqfTYYwRgowxYcQPkj3GmNYy&#10;iLixOggCxuHO9mB3bzuO0rPzlxcXF3XVZllR1zUAKIoSY4G1qGqbbFOGYWgDFjI+GEyq+vzo6ISx&#10;wB90Xk1DCBoOhwghLzmBDiqlvHzJJ+r719ntdjebDWPs7bfffvHiRdu2o9EoDMPZbOZeaVh8UkbA&#10;iJdf+XfMJ0RCCCeTif9+cUKlk55RV9ZgQgAAvvi9bRoPz9m28ZtVWZbKav5qV7HWOmOBvS0+gg7Y&#10;17pU/2RDCF8VAiMAoHHAOWgdgA4CRyBySjupnTZJHLdVDYkvdwWcYAiwVtY5obUeDYd37969ODv3&#10;D9XJycn5+fl0Op1MJoNRf3d/583Hb89ms+dHL4aTHgk4xLjb71lr6rb9/A9/UM6OR1vaGIDgLcxB&#10;6L07d09PT6uibJqmrluMIEZICwkhJBgrpSghjNLlarW+Wexu7wCIrdJGqSgMWcCrqrJCcUK9tstn&#10;eSillDXamjRMNWFWK4LhajEvywJjRCmVUuzv77356IFS4pe/+vnxyZFx5mD/gEUYQKeEMs7ee3SP&#10;cf5vP/+3bid99PgtFtDLy8u9g91Hj98+LTBaqwAAIABJREFUPT49Ozt78+Ej59wreEj6Vt7d3V1/&#10;S3ouyOsvOL+NdfBe036/v1gsnjx54mOfvRPBN+1dX19rrR88eOCvaV9zuLOz8/jxY0qpx+K9dklr&#10;/fDhw/Pz852dnTRNt7a2IMJhGN6/f/9v//Zv0zQdDoe+E8Qj3Q8ePNjd3d2a7lxcXPzkJz+5ur74&#10;P/+P/51Q7JMUGGO+GUEIEUWRB1Dsq94QfzJIqXzIiz9g/bEJb2sgX2uO4GsmwDlnrbHWaOu0lhY7&#10;xFAchEYqhCF2ECCgrcYEQgdV20YB00rkm+Xl5fl7777d73ayXGIKtRSOWIQAIpAxwhjDBP5RgoEx&#10;eiX80UYLoTDEzilGuDWuEYoT5In0Xm8gK/mTn/z94mY5Gk6sAiGL67xOksQ6kwTJIO3hd9AsHSY4&#10;3d3eRZyOx2N//AohpVZKqePTlz7poBbtfLH4f/7rf33/g28O+4M333o0Xy6iKDJGtW2bldl6s5zN&#10;ZscnL8IwzLLs5OTo/Pzy6OgkTdPHb7+zs7f79ttvKyXruhayydabLMuqvHDAhDy4c+dOt9v35vmf&#10;/exnR0cnvbQznU4BsM6ANO0+ePDAc/UIoaubWRJG4/E4jHiaxj7hLkpihJCFgNOgm8C01+10OmVb&#10;16qBEGptnQEYEwgthBA4p5TWUqEAQOd8hfiwPxj2+tlqfX11LZq2k6Tj6SSN4pvZ7PDwUAgBATZK&#10;A+AwQsDYi/PzbL3pd3sxCYE2zlij9M3NjdSq3+3uHOyui6xupbbK+47KsjYQhHHQiVNrLYlpL+5D&#10;CZ11lFOnTLEozk7OLs7OGeOH+/eiIFytNrKRSsiDg4PRaORJkYCFWprlfPX0yefHx8dnZ2deNogR&#10;enh4//4bb9y/cxcilG3W683GARVE3AArlWw3tWs0gpYElFDc6LbIN2WZCyXTuDPojsJB3ANWQSfd&#10;+WqxJoJRQPyk0daibVtgga/R8bH/fkx1zvX63cePH5++PHPO9XrN9fX1Zrny3BXG+Pvf//577733&#10;6NHDm5ubq5tZURRSS3/dnJ6eNk1T17U1LolTZ0FV1v2e08ohxOKoHwRMSnlxPnvy+fMPf/QX85v8&#10;008/vbpcbW3tdLvjptCFaAsrg5BgGM4uNx/9/DdWoa2tSZXVT598ORwOOedxJ/ng3fe1VgY4L60q&#10;6+rFs+dV3kRRhBFsG1GVbRByKbUQqq5ahJAQcrVa5Xnuh40oiAeDwWg6QQ5Iqa212TqnnGmtsyzz&#10;hwBjjHPa7faHw7GHxgghWgNrEDAI//X//CbnJErCKAy2t7cGg4EUrdYaIkAZaZt2vV7XbQ0RpJRZ&#10;6zbLjTWO+3AXQjnnlHEIcBgllDIIYZ7ns5u5dY4yyjmXSn/11VetaCaTyWDQD4Kg00khhJTyKIo3&#10;G5832HDOB4PhwcGBA3B2M3fGMsYCzqMoSqLYOSuFRBgySqMoANbNZtePHr0ZBMHLl6fGGNmKpm6i&#10;KO50OhAAozUPWBAEmGCEEMIYQogQ5JwDB9arTEplLAjDyMN1RjspVVXVx0cnEKIgCPO8aOoGYgwA&#10;1M4apdtW1rVAmPjIfggRRLhu2q++evb86Bhg8vzF8WK5fuON+520s7W1k6adKIqn0y2/sSdhJIVo&#10;6sZn5rZNo7WmjIVhBBEMwxBCWFW1ny0QQphizpmDBkLLONnb2067ad1UPGQOQAABgMAC6wsb7H9Y&#10;gP2wgTEmmFJK4yDCkECHCGGikcfPXy4Wy3ydAQetMc46hLHV1lobx0mnkwIA/HUTBEGSJNPptNvt&#10;EUJaJQGEeVasVit/UfmcG0yxb6/2helhGMZJzANeV5Uf/b2uZjKZbG1tdTodq/V4PPKfVFHkRZnX&#10;VaO1JhiXZbler549e3b28owQuru7N56M15uNlAojoq1br9fGmLTbwQR7+ajfwzHCvl05z/P1egWA&#10;IxR/84P3oyiaz+fKqOnWFiZod3en1++n3QQhxChtRbvZbEaj8ez65mp2VZal1urOnYM0Teq69txs&#10;KwSh1GgAHOY8sMYhiL744ovlYkUpxQhyzryqcL1cEIwwhOC2IaAVTe0AQBh7Rn1/fz/LssvLSymU&#10;5768RLxpGq2NB0d9ERQAgPPQOeAXXSVUU7dVXTrngoCHYdjvdSGERZFTSsMw6PV6ZVnc3MyqplFK&#10;IYwZowihTifp9DrWWW200rJtG+cs5xwA6CwpiybPagiRUto5rbSESDx8eMg4VlpihIy2xhhntbXO&#10;OufjryBCAAILHIQIYexuu46cT11z4NbS5xy0zgFnAbjdkymm1lgIIIaEkZBgyij/zb9/cnneEILj&#10;JE2SxDlAMEUIC9ECBKMo6vRSY41SGgCAEHbOWa0ghISSV42vXlHsmqoRQmAIlDIBAw8eHCZxZIyM&#10;At7UVRxHjNOIB9ZoYw2EsNPtEkatBVGSIki0dcAR61xdVRDAsqq0NoyyMIgAwFJoSimjPFtvnvz+&#10;ye8++91isYyDsNvrY+o4p/ZVprcfiTwtoLW2VmOMIARaK6WkMRYj6uUY1lgAgHVWa+mc9fHg8JUr&#10;0q/AAACMSVmW/hgDzjhgKUIYQ0pwGMbOWCEkxhghuF5vdra3D+/dPTk+Em07GPTv3j2Io2C5Wk4m&#10;Q8ZJVmSYEK2NVNpYq7UTjfroo39/+fK8baRzKAySJOlizJQ0g9FEabeYL6+vb0ajIYQwyzaTyWT/&#10;YO/w8G6URFLJosiFaBeLxSZbOevSTgwACAIex5Ex2jpjjMWEejHeLbUIAHCgKArPON27d297e/v6&#10;+no+nx8eHo7HYw/0cM7ruoYQRlHEKPX6rqZpnLf9v0qe85mlnhHyWmvGWKeTIASlFNYaf/95dV+/&#10;3yeEIII55/P53Ps7KKVt03jPAsYYI+Sc86HT1tooivwXvG3bpmlGo0EQ8CRJGGMAOM5Z0zSbzRog&#10;AKHr9bpb2+PJZAihuzg7+/LpH6x2nPEiK4q8yPIiiuI47jDK60bmeeEAtsbGUcgpi+JYa312et7r&#10;9X/0pz8cDPovj4/ybKOVRghGQejfBABcXuR1XSVJLETrf00IUZ7nvV7vvffe+/zzJ1KKNE2aptba&#10;eBi+000BcFVdMkL9u1cUxWa1hgAA6DDGnU4HQhhQ6pxTQgEHtNEWOCGl1hpgpKQklCKMgigQorXA&#10;WuDatmmFgAQbB4uylNYYZwxwBgCfaAegT2KEr/Zfz9I7aAF2EANIIaIQc0Q4IkZIqw1FJI7iTtLZ&#10;bDJgAcHEGccp11r67GuEkDEqjqPVcllVJcQQYRQnsTZ6sVwslotltsGUb+/u7uzv9/oDC6xyumxq&#10;gCBEaLVebvKMsaAVYjSeEIz6nQ6jBEHwyW9/s7xZQASBc5wz55yUwhgLrFNSQQAxIm1TB4xvb02c&#10;ccv54uryUglptLbaAADrul4tl1VZYoI9aDIcj3jAnHOUYIJRGHBKcMBoHEVFlTtnt7am+/t7yMFf&#10;/OLny8Vqd3f7e9//Hg+Y1EobXbV13InDMFRG7e3vHezvKak5Z4/fetxJk6vLy/39g8PD+9Io61wY&#10;xkrp0Wj0/vvfvHPnjtJqsZj78LbBoD+ZTO6/cbi1vc0o55z7OmvvJz88PDw8PPQWA5/NwTnf3d09&#10;ODjodrs+M8lDkMPhoN/vjUZDCAHGqNNJwzDa3t4ejUYPHz4sy/KLL77wrRYAgOFw6L3Nv/zlR3//&#10;9z/Nstzn4SGEhoPRbDb7p3/6p48//u033nt3Z2d7uVx6gMlaC1/lYFFKgQNeUOONMH6We70AO/fH&#10;hrlXKaD2tVPsFqX1FUdaG6ulFA4BiODR6QuhxWg8skBDDLSSBCOCsdEyjqLF4mZ+cyVFff/w7mgy&#10;EKLJy3UjK4ghIZAHNEqiMAoowQhhhJA1wBrnvPnY3qodIMBNLYCBxhhgYSullLJtxPzyhiAsGsUw&#10;Gw8n/U6PYepj44zUSRCOeqNJb3ywe3Bn926/1w+jRCpdlFXdtG0rVtnm+OTki8+/sNY1bYswZkHQ&#10;CqGtXS6XjRBCybppGtFoawaD/ltvPXr45pt3D+/cf3D4zjvvPH7n3STtLJfroqyyvPz6669OTk5e&#10;nBzPZzfHxydffvnVV8++urq+nl3NLi4uT05enhyfLpertmnX601T1FVVNk1jANBKTaaTqqodAJ1u&#10;lxBKKG3axjoXhAGEFhMIbq08WGvbtkJIGbCAcU4pMdZaB5TWxjrMmNTWOKeMbeqWEz4ajTpJSjFh&#10;iFKEj4+Pi6KQQhilKWJb0y3GGEG43+lqrTHCGBKEUBSEo97g9598ulmusYPYOYJREPBur9PpdvIi&#10;45x1R4NKNsJoAyzAyACntHYAMM4wwpQEvbjHIBNlixSoN/XXX3y5vJ63Rd2JkmHSZ5ggBwjEnNHx&#10;aMgZbeoqjqLJeNRNk8vzs1/96qOz05OyLJw1AQ8YJbs7ew/feGM6nsxn89VyUeT5Yj6/urgqy2px&#10;M//s4082yw2yjiKCAALQQgggRoiS5WqhrDXAAYgID9J+L047xppyXUDggjDiYQAh8sMMwogSprXR&#10;2kNhRkrZNm1dN3meLxYLpy0C0F+s0AGMcLbZzK6vi7IMw2g4GiZJIqXwKfFffv1VUZVvPHz4jfe/&#10;ubO3L7V+fnTUH4yMszfzRd0I6xxlgVT29PTizYeP087w5no1v9nUuSzzJtvUbauBRfm65CwyBuRZ&#10;KVrV7fQno4mWuqlrJdRquXj21fMkjL7x3jeGvUGe5UJIpy2EpK6a1XJdV8Jok2UbJcXuzm4YcgSh&#10;NRph1O12nQNN09ZN07RtlhWbLBNSQwCjMOh2OsNBPwqDMIoopca5TZZrYynjPIiE1JvVer3OZKsx&#10;pORb3/6G1MoqhxDZme42VVsURV3XUmqPhjoHtbKrZYZQYZ2mkChlq7LZ2Q6MA1JqjLkxZn49M8BB&#10;CBeLxcnxyzhNtra2OOfnF1dJkozH4043CYKgbZu2befzJefB9fVMSZMkCed6f39/Mtmq6/rZs2er&#10;1erewR1CiFbKawvb1huZAgiBMe7s8mI2u0o6vUbcxhsqIZVSUWTLsgQAdLtdwnAQBPA2TfB2lAyC&#10;cD5fAAQ7aTeMI8rDuhGz5fFisWzbdnd3N+50kiTJ15ur6xkCkAU8CDillEBclqVSCkCrjewNRjwK&#10;pVbVss2rUikFIfTmmYP9u71e118nDx48MMZ4v9ZmvVmtVn6k8yHJQoir2WxnZ8eXTPZ6vZ2dnbIs&#10;i7zURnk5HwAOQueAMVYbo3z0NALGAfg6ZwhC+DoCGgAAAYYIYkx96rIxLqCUooCxgDPtIDDGDUbj&#10;bLGphIyCiDEGDOh2u4QwpVRZ5mma+oHSgyVeGeVx3LaRvh/I+6URQjc3N35P83OVFNrTL2cvT412&#10;BwcHaZoKIabTaafTybIs5owQWpalxxEAAMvFOo7jpq5fvHhhrVbK7uxM/+QH34cO/L8/+enOzk4Q&#10;hxjjq6urKIrefvvttm29ASmO4/l8HgTB/u7efF6/ePEiTROE0O7urtYqz7ODu3cO7uz/4ekXx0fP&#10;J1vTt99+W1l1eX41HA+6g16n01ssVlrdalYpxd4BXte1z1MNwyjLizAMnFMAGq21NS1j3EfAa62t&#10;MZxz4KDfxIwx0kmE0C16DYAx1rStj8zxxAtjTMlba6hPhlNKUcoBAP75SZLEB/a0beslZLOra6lE&#10;GAaEoLaqlZZKBNZa0bQAgPe/8W6W576yJU27mFFCyDpblWU+nU57g14rakRgVedVVUIIo8hSguM4&#10;7feH52c3WhulpAMKONDUQEmYdtNimQ+GSdOWlGIpW3hrLwfIKxoBQK9agH3Sqz90Mca3K/Ar2ePr&#10;bGgI//isGmM01AQxxgJC2L174+urtdLm7t1DzsPlYiNl65wRUvV6nZAHF1eXSZIsFgsAzHq5xgR0&#10;4ihO0teuMGOMMf51gTiOOacBxQihvMgGnRgTYJ10wAghaRhRho00bSuapmE8ohRzSoqyVLaKYokQ&#10;CcOQsgABEAacYeIZ+2F/WFZZW8uybI0BTSl+9/EXR89eTLcG/+v/9r+Mpz2a8Nxm0DmjtDWGMAid&#10;xRAg7zZzxmhpDdBSUcrTtGuM8jJIhKHXoL5yUgNnAXzlZXhFqEYU47rOGaUEYwwgD3mZl9Vm3hsP&#10;BuPRyfNTABpCwP7uVl2WV1dXOzs7nU4vCEPfaNLtdufLVVE1w+FOFKZ1o4qiulmslovN/GaltU2n&#10;gzAMMeZamaquyrJOur0oSoIgqGtwcXGxvTON43j/YHd7e1pVVdXU1lp/JtRN2TQN51oIYZ1mLEAQ&#10;+iD9bq+fl8Xz51+3rYQQ+kpST+sppdI0HQwGPgx2NBo9f/48juP1en1zcxPHsbcE7+zsWKt5GFhr&#10;q6KEGEsjAQAhuy349ckRfkbfbDZJkiRJ5H/86dOnzsHhsK+UGY/HEGIpm27S73Q6viopDMM0irWQ&#10;cRz7OIaqqrI8r6rKCz2cc+v1xtPy3qW/3ixlW0dpFARsvcnW6zWErmzyN99886233gw4ff782Yuj&#10;Z9jh7a29vb2D9SpbLfPtrV3KYyWNf0TxelPkVStMN01WIOt106Korq8vhTBbW1sY4729vTfffPP0&#10;9NRo599nn54QxzEPQsZY27a9Xs/vDFJqT+JlWfbll196pY8QAgCbZetOp+OlBx5i8/FjPpaMEOIb&#10;9Zqmqapq0O16yt0fPr1er6grSilGWKNbOYkxxH9eVEqhVdk0nUHfYYIIxg4aaxFwAEGAgIMAQOij&#10;8aB9xQM7gCEC0EHrsANAW2utcdAB6CupwjAUdeNzoaAQAABIiDIaAEAolUohhJS2URRt7+6tl4sw&#10;DP297LGPpJMCSD/93e8ppYcPDu/cufPWe2/P5tdHJy9evHhWN02n23cWPn36h+l06+HDh7Ob5o3D&#10;O1rLTidxziktAhQJIQGEwEKCsNQaIhQHoee3O3FSZrkRstcdNFV9cXp2meXGmCiOfX1L27YAIc55&#10;I9pHjx79zd/8zWaz+vzp5wFjURBYI5pOJJtmna87JtFaXV1fDM56d+8c7t/dK+tq73Av6oXKqEY3&#10;FkHH7DJfqlZ95wffIZAAgwLCBun2bD2bLWadcee73/vOJqt+9bN/vry4+vBHPzrYvxvGwWg8NMas&#10;VouPPvoFQuiv/uqv7t27NxoNAIIIgZOjo5cvz4bDYRAEd+7c2d3dHgwGANimqTDGHvp59913fbgj&#10;xvj586+rqur3+x4h8rqD4+Pj58+fHx4eHhzcVUo9fvy42+3+/ve//7u/+zvn3P/1n//zN7/5wcuX&#10;L/M8f/fdd29ubj755JOqar73ve9FUVRVVcAjnyb96WcfF0Xhn08PZUop4yD0MxshxGrjdX/r9TrL&#10;svF4HCXx7Zbpb6RX0RMQIgAMAAj+B/cNABYhqozSWgJojVUEUOBMQLA0ADiFoKOEGAEoBJRSAoKm&#10;qi9Ozi4vzpWUaRo3VQmRreuScoIoxBQFQRDygGLiLz4AgLYGY4oxdlorpay1zgGltTVWaKGljnii&#10;WmO1Y5DvT/bOjs4vjy+tMtuDLShBL+yu55u2bQfdXj/pc8yBsgENAxxm68xiuFotrLVPv/7Kz6jW&#10;2ka0l9dX2jiEECS40xvkeSmE4GGslCKMDPr96fYkjZNGtJTS4WDsFWpJkmxtTaZbYx/HUJZAGl2t&#10;1iJofGIFo0Gv2zVGqVZ10h6l9Pj42CjDGNva2iqKoqgraxyNgzBOjo9OOOfT6bYQCkIYRvFg0I/j&#10;sKkKCDGl2BhnrdbWYkqQRus8M9DQiJGQa6uMVtoZbJAQwkGLIPCW3el06hlvpdSyrteLZTdJd7e2&#10;Z7OZqJu2bt55622fThJQBhwCEMmmRZhOh6M4CPn2NoV4cXHVAmi05pzv7e/fv3+fhcEm3+SiRgGj&#10;lEAMrb01Z7W1UEpB6xSg0LkQ8/t7902rVpc3i6tZGseDpIcRskon3R5jrCxr7/zv9Hvb29vOubOz&#10;s9VyCa0zSmOMA8bTJGpbqZVYLZZeqbrarOu6bFVbVYVDjlKKLI0oF3lbZnXYidJBAjBWorXExkFc&#10;5HmRVTvbe710QDEbTPtGqhebqilbuZqHYYwh8rIO4K1ojnY6HWNUVVWeED49PZ1MJp04IYRlWQYh&#10;TNPUP7dpmsZpsl6vzy4vJpPRdDp98803GWMvX76klG5vbx8eHm5Nt589e3H68vz46OUbD958/xsf&#10;vHh+vFnnVUl5UA36o8ur+SefPrl37x5lUbczbBpxs9ggACChECALSZr0LdJZtn729XG32//e977z&#10;8P6j2ewKQGsBWCwWsjW/++1n55cX89UyCOP93b37d9/AiCprmrJeLhfrzUyqFhhYV9Jpk5Vl3VSE&#10;oOl4Oh6OAQB+zMQYl0V9eXk5u7omhNy5c2fvYP/u9r6XMs3n8/l8rrVtGhEEQcinbVtDhxgj+K//&#10;8qGQCkKUdjqE0bwoojD++utnWVFQGkCAjLGUhsYAZ+BwOB4PpmEQUR6kaRc4IJWqq7ZpRZ7nTV2L&#10;Vmw2GYQQI/T1V19fz67zokzTNIqiyWTa1O3x8cury2ujLQBQKe2LQjGmQsivv3r28W8/FlIe3Lk7&#10;nkx5EJZFYZ1LO0lRlm3TUMbzMl8sVkdHJ93u4INvffff/u1XL148RxBYZ421AAJMMOOUB9xn6sZJ&#10;CiFq6lYJRSmrm6ppmtVmBSlupBbaVG3bCHH88vTl+QUNAspIp9vtD0Zffv0MYQIQ4AF3znHGCMHG&#10;aGuNQwAjHCRh2VTdYT/tdBCCjNCnf/jD7s7Wd7/zvV/9f7/e3d31oU1FUZy/PJ/fzH1fayNEWVWj&#10;8dgBkOX5ycnJYrHgjIUBl0IQjKUQN/M55xRT5IByUBmjympz+OAwDLmQLSAOQAsgcBhAjACEPoPX&#10;OWisMxa4284bQiilhBFIrbYEB1a7KEqef3XkNLTa5ZvNerUu8iLLMms0RpASWld1GAV+6VVKaW03&#10;m6yoq1YIRoM8L/wU60tEDu7eC6NACaGk1NLWVVOUVZ6XWpumabd3dppWTLe2GOfZZr29ve0lQCEL&#10;F4slglgKRQnb3trxlUjbOztN25ZV/eGPP/zTP/vz07Pzn/70p1mpNvlKKjWfL8IwevjoYX8wKLKc&#10;YAwBwAj1uh1GiZSirivOg52drcdvPXLWzG5m77zz+N7du0WZf/bZp3cP73znu9+u6vqz331W1/WD&#10;N+57nn+92TBKe73eYrkwRne7KaGo3+8L0SZJSggxFkipjLZhGEEIlTKD4Wg+Xxy9OFZKRXHcCpFt&#10;MkKIv5MZo4wzhLF1riwray2AUCn74P4b3/rWt5eL1dHRsXMQYyKEBAAOBsM07TRNRQi21hijEcCc&#10;8bZpjNYAmMVi7owGzmGErNFVUUIIAh6Itg558ODBg4AzynAYRuPJRGslpNBalUXpgHv06FFe5GHI&#10;tJEOOIRgWZZBEDEaAEC0tqen5xBCY5UxGkCgJBgMem+/9bhtG60lD4CxglACgJc7YISQcdY6YC3w&#10;jIpXLmEEMYLAWaP1bQA5RLdsJrAIQoQBRRhBiCC2yiZxD0GCHPn891920uHWdLttxOJmbowFzkEM&#10;jdXb063RsH8zu/aNUwBABPFkOnz48EEQhl4l2zSCUsYYb2phjbXWpXE8GPT2drYBNNbIps05cQHD&#10;SracUYRgGHLgrAMwCEIAQSdN//THP7575+Dq8pxTYpSsqpogHIeBdysFjAFrm6Yssrxt6roqoYNp&#10;nFBCrAbOgt/++rfnLy86UX9nug0dUKIlBDirndUQOIKQkp5O1wRjgpFoWwRdFAaUMaW0M4BiBiGQ&#10;Qnjy1zrr/xjjtDbKKGON9VWHEFprLDAOQsSIhQBjAgHc2p7OrmdAmx/8yff//dcfP//6jHEyGk4G&#10;w9H5+cWTJy+ctQFP46SXZfXJycUnnzx58vsvMQnffPjObLaoK2GMVcpaa511q9VKKckoAc7l2SYK&#10;0aDf63XTvd3d/qAnhGhEI4Q4Pz9fr9cQQkY5ozwMQgRRUzcIks0m6/X6dw7uRlHkrKuqIlvnVakg&#10;UL1ut9frn56exnHsnPPNn360ms1mWZZVTY0wzvI87aQIIwcAwgQTgjAGwDHOCKEAQGudsY5QFgYc&#10;veqd9gBT07RtK7rd3s7O7mAwapqmbSUhhPOwqqp7h/d8nBVFOAwCv9dxzg1wwqi6bfKyqOtaaR0n&#10;SRxFu7t3loslJnjUH+T5qq0rSkAUsaLaKN10ekmnm/zZh3/61qNH11c3f//T//bZZ0+cRXHSP7z/&#10;UCl3cXlT1UJbu1purAUIYWstZXwyGVtjIYRpkrZCNU0rper2EqVktlm/8/bjNI2rqpzdzIyxTSsg&#10;QoTSKI4IJWEUQgiqurLGHhwctG2DMRKi/Zd/+eeiyAnBw+GAEJymiZTi4uyskybr1RI4a62p6woj&#10;CIELAs45y1ZrJWUcRtABQqhSGiJYlAXwLBzG2hgIodE6TVNrbdsK54AQsiorJaSDAFGirZFKtlpA&#10;ghHBBjiplQOOUOKsAc5ySq0xWkiOCXaQIwy0xQBC56ADEIAojgGA29s748mYhYE2Zp1tKGPKaICR&#10;kBIR0u33KeOtkIQya6yx4OrqyjowGk/aRmBMnAPGQACRkHK1Wh2fHM9uLuq2jJPo3fceTyYTGgRl&#10;VbVSQAcow9PpeDTshRHHFAkpFuvVV8+e9fp9zoOqqY2x1kFCKYBAG2O9uchaRuiwP8SIBixYL1bO&#10;OooIxmTUH9ZFHQah0QZDFAdRkRV//Vd/Nej3fvXLjz795JPl4ma9XmGM+oP+eDzaP9jjQUAppQHv&#10;9DqrbH05u/7wzz5sVF2KSqhGOqWdVkBBCpVTi2xhoGmUOL14aYDtjvrdfi/oxLVobpaLr158PZ6O&#10;tvd2EIadXqfTSbJs/fzF10cvjr7xjfeGw8GXX/2hqavhYPTp73730Ue/3KyXOzvb1hrnTBSFSsl/&#10;/dd/+c1vflMUOWMUAJimabfTOzuLOrKaAAAgAElEQVQ/+y//93+5vLp66+23BsPh0dFJWdWj0fjZ&#10;s+f//b//88vTs8lk4j0anDOKUN3Wl5dXo9HoncePIQCtaDlnEOOf/fznWb758//pz42xeZ4HAZtM&#10;xgEPh8PBjz/8URBwjxEDY43WUsooioSQhBCCSdu2zoEwjChlYRgBr3/zcYEIAQAMAB5wccArlQCC&#10;PrcCWAgscABCrbTWEjiLoNO6fXH0dVllO7uTbpoo0SBgkDPEWgbJZ7/+ZHUzjxhzTr/11v2kH2yK&#10;ubLCAslDyjhjjHIeIACdBQgiC5x2WvnXLYVS/n/xM6mDvu2vEhwFAWbb3WmP9HZ7O2/df/SDb/2n&#10;7eHWaDCaDqe6UXVeBSgYdoccB9P+VAmthZZKXFxePH/x9a8//u2LoxdNU7MguHd4r9PrLtZZ3Yoo&#10;ThAmhAbOwbaV8/n8ZjEv6jLbZJezmyIvW6WNBca6m/lyvlxUdT0aD997/92Hjx7wkCqjlJRBEBJK&#10;AYRWG4QQwTgIQtGKuml+/OGP67qpyloI2en1JtOtNEoQRNPxFDjQ7w8uLi673XQw6EshgHOiruuq&#10;dtY6C4x2xjoHIUDOQmeQNcgBijS0jW6lUxZaDV0rBcFYGwWcW6+Xu3t7URQCB4w208n0xf9P1Zv9&#10;WJadV3573me+8405MiJnFlmlKhZNamTTgiCjDUO2ARntJz/4zxPgR+uBQqtlwBSlJkWWqpJVmVkZ&#10;mTFH3Pme+ezZDzuq0M6HRCKQEbhx48Q5+/vWWr/17l2R501VAwdOT06fPX3inFVCUEahs0kUEYtk&#10;3ahGcIhDyj968TKk7MWzpy9evDzY38/6aVVXRVmwkIdhgAj2LBsIoXXaQeuAU0K0bUUwSqKkH6b9&#10;JJtf36/mK4Lwzz7/6U8+//zZ06eT6fj5i+fPnz97+uxJwPne3t6g1zNGHx4ctnXzzdevv/ryq/MP&#10;58A+HC2cAxgTbVxVN4vlwmMUeRCUZTWeTNK0J6XqWsEIF8I4DSjiujN10RgFCCQhjYTQcZBAB6ui&#10;6LouDII0TSPGgyC4v7930CFCAALGGucscCCJY8aZn4PiJNk/OMh6aVmVIeVxHFtrtFYAY6mVUhYT&#10;ijCBCMdpfHh4+PjxaVEUs/tZGAaYkD/+05/99Kc/Ozs7u727++rVl+/PP2CC8rzY2d011t3PZmmW&#10;VXUNEcmy9O7u7uTxo8VyvljO9w8OLDDGaKE6QuloPJpMJ3EalVXR6/d5ENzd3T06edRJsViub27u&#10;6rr+cH7x7dsPy9UWWFTk9fXF3YcP11cXd3XVDbLxcDA8OTl5fPo45JGzDgJUldVmtYnDtG3aMq+A&#10;hRhhayyCKE2Svb29IIi1tvf3821R3t3fX93ctG1nrSMEr1ars2/fvHn9+uzs28vL8/OL87P33+L/&#10;8//4S0opZUwb0zZt07ZS6svLy7ZVnAUOoKqotDbOAcZ5yCNjbBglx0fHnZQI4k7IqqrarkMIFUXR&#10;dZ1Uyks9lFKpdBpnmND1enN7e3N7eyuEIIQFQSilstZJKbfb4v7+/ub6tq7rJEn29/d8iUtZlkap&#10;o6MjreT9/T0EIIqi1Wo9XyytdU+ePjs9ffzNN1+LriMYGu0gAkmSeK6Sz6gghKRSPjPGOd/m26Io&#10;i7II4oRQrgygjAulo6QHMG7aDhMqhEjSbDIZ/+73v0+SLElT62wQcGMdpyyKIgMcIYQyvtlu1/mW&#10;hWHaSx+fPF5v1svF/Gf/3U+tsx8+nD99+tQHJLquK7aFl3eGwyHC2BgzGAwopcvl0utXCIMgCH0+&#10;uSiKosyNUa1snDMswEp32ohnL54A4KwziCILH0KVED34Tv3Y6603EGIEPRQdI4gDGiCHCaYQIIqD&#10;D2cfjHEUU9GKgPMwCCilaRQDAKx5qE71YRsIIcYkiqLUt2Xmpa9K832/xpis18uyntHGWkMITbJ0&#10;f//w5OTk8emTvb19pXRd1WEYlGVltFFKep0QGMsYGw6HaZp6XcJXB9/d3Q0Gg48//jhJkn/913/9&#10;zW9+o7Qbj3uEkbIsCSH7+/sIwc1mgxFumsaHpSEE/j2EEEZROJ1OIbBd10otP/vxp5PJOI7CKI52&#10;9/aM1hdXl9C5MI45CwgjreistQhCbVRR5nEc9vt9hGCWpUEQWOsIIYwHxlglFWOUMgohSpPet2/f&#10;vX3z1mtczjntI8IAUErjKPIfNMYoqSCECGNC0KPjkyzLZrPZ7e0txkQI4VeYURS1bSul8GtsSimj&#10;zAO3q7p4+LKEAGCV0BBajFEch5PRaDKeTKfTyWTYdY1W2joDHNBa11V1P5stl/nu3mR3d2e9WYdR&#10;qI1su1ZrpbVN4pRgTil3Dl5fXyMMjTHYz68WMEoPDvchMghb6zprJcYEOC/s+uabBzs0QNDngf+b&#10;fTwAACBMv8thAQgshPAh4WMMBAgjQhHNkj4EyBn4+9992bXaGCCEMNr6z0GYYIyDkPumnCgM06wX&#10;RSEhrG6q+XxWlnlV1VVVAQCzLMOI1nUNLGCUQuCA0wCYbb42SlAKZVtNxoM0TXyBk7cteHZGGIRF&#10;kW82m52dqZRiu16FURgEkeyE0kZrhRHWShZlXld105RStKITzpkgCAIeRFGYZX0E0Gq5vby82Gw2&#10;GKNeL+U8MEY7azFGAABn7UNhA7Ce8ewNe5RQTIhz0FpjrXPOGmOMtRA6AKDXNBhj1hoAHiqSnDXG&#10;GgcARM54X7p1ADgE0bDfM0oO+sOzs/O2a16+fPn0+fPttpgtls4ZQgOpAcRUdKYs26rq2kYSGmbp&#10;wFgghFRKB0EAAfJ4c28wXi4XCMFnz54eHOwbYyglLOBFmc9mMx9i9+kvSh/6SDjnwCG/m/BBwaZp&#10;gpBRSvN8Qyk4PDg6Pj4GAF5dXYVhOJlMfBzXB18hhGEYDkcjj1X3QaY0TaMk0cZAAIy1Ssu6aZSU&#10;mJA4ioMgEF3rkWk+FuWBBUVRbLcFxsRaq7Xp9/sIYaVUkqSPTk6apqboISrs7S15VbaiE0pChBAj&#10;CGPOWa/fT5JESIkxTuKwqcuAk53pSBsJkRFKTCbjx08en5ycaqlfvfr6zdff1FVDKI/jVHRquy26&#10;TgkhESQIYs9lUEpLKQll/X5fClVV1XK+6kRrrauqotfvZ1nWtZ0DFmNCCN7fP5BKrFYbAADngbeC&#10;e5kuiqKuE48ePeKcv3r1yhuOdnd3/fHOcwQ8Tz4IAu/o8dz4JI79RzjnvSzzhh1fR++VeQ8g8KHo&#10;tmlE1zV1jRGy2iit/X3P0/KlVphRB4GQ0l+92hrnAMDIOusnEqsM0IYijCFUbee0cdoQiCAAwLos&#10;TvyP2zsdtNZlVTngmq4FACitCKO+giiKIoiQMeYheQEc9GdN49abrTEWIQwAxJgJrSmjiGKhuqIq&#10;Zov51dVlECXj8Whvby9JUuhc21UAuKYpb+9utVGHR0fW2bP3Z0VdlU3NgkAbCxzwjlwIIKWUIAys&#10;i4Lg6PAwDgLgQJUXxTbXUnHGgHWMUkIII1RL5ZxRQn3z9R9+8Yu/uLm7asvcQi3bZrGczRd3dV3k&#10;+ZZxPBz1kzSKs3izXTPO+sNMGSWtkEYqraWV2illjbI666fG2TiJWcSkUY1o5qvFh+sP55cXm2q7&#10;d7j7g49e8oghihihDtimrrMsydL0xYvnWZZ6xW80HDd1c3F5laXJRx995Gks/UGGMfq3f/vd5eUF&#10;Y/Tg4DBNEwiBv35++5vfrDfrg73940fHSihMSBxFUqkiz+Mo2t/fJ4QIIbMsBdYhCIVUz549Ozo6&#10;8oaFLMv6g8Gnn376l3/5l8+fP6eUSSmBc0mS7O3uf/TRD+IonM1nf//3f399ff30yZMgCNbrdZZl&#10;zgGEEATQ2xP85t1HrL9zOz/gJazP+Vr70J7uNHQPniMHgDJGCGGNCsOAMQqAEVpc3VwIWTPOgogy&#10;hoHfNwpZFoVsZRhEAcfadLuH46QXltVGOxFGAQvYdwx/a7S11gAEhJY+6w6AgwiTh3ZrqJWCFjJE&#10;KeJYY6AQ1jiwjGsGhMMWtFVDESEAUYxFK7bLNbD28emTJEwWs6XRuqyq2WL+9es/nJ+f103b6/Wy&#10;Xr+TgvPo+PR0Z3cfYaqNlVJ5iyAAkFLeSVWV9XK12W6K9Sa/v1/M54t8W2pjMCJeWa2qmjF6dHT0&#10;8uWLXm8AIfLZ0SxJ4zjGEDsH4ig6Pj4ejyZnZ+8xwpxzTwpsu66uKgBAFEXT6bSqCt+VjRFq20Z2&#10;4vb2Ns+LMAoQJIjiVneOIMiQJUgjI4FVyAECLYHCaWGU1MoC92BcR2hnfy+MI2MsQiiMosV8XpeV&#10;FNI3ya9Wq+VqWdd1P+slcTS/n1VlVeRlWVQIwjiKtVJv3rz56g+vMKG16MI0nu7vDcajtNeLevFq&#10;s15s1jigDrla1q3olJWIwDCKRsPhcDB6dHj85Pik2BSiapHDBOO26SimlLKmae/u7ufzRVU3WZru&#10;7u0ZZz+cX7w//3D+4dw7+Oq6Mc54VoLPbGdZ5umneVlYa4VSVVUXZR6FMQBIdJIgBiyCFjoHtTKi&#10;lVpZJTVGzBirhAQAIgvbpkEOjobDkEVayKZtjVYQIGs0cCCJIkY5QkiILs+33jDreTqcMK2UtypA&#10;jLXWrRDW2eVqKaToZOeA44xut9s8z4EDu3u7L14+n88WZ2dnZ2dnFxcXZVlprbfbfDKZ7O7ulWVp&#10;jMGY+L/rtt7d3WGM3dzcaK2cc4SiIAjarsEYKy3n87lWuj/ohWG4XK2k6PZ2dxnjV1fXopNhGAZh&#10;FPAAQoIhLopmdj/Li3q92px/uJrPZ/f3d9s8D4IoDCIESRIlzrn1arWcr5I4nYwmvoyxazopFARo&#10;OJwkWe/g8GjQHwY8dA4UeWmd6bouiuK9nd2D/cPdvd3hcMg5x5jg/+1//RljgbMQI+osLItGtGI2&#10;X7adMNo4B7z+UNV107bGGIDA4eFB3dSL1RIil/UyAF3ZVJ2QLOAWuKapjTYQo8l0gjHpOlGXzc31&#10;zdXlZZEX0EElu7apq7JI4ogzapSOwmB/b29/b3cyHo8GQ2uMFC1BqN/vM8ZWq7VzoNfvrTZrobr+&#10;oC+69ujo8Pjo4OzsjHJKKbMAOgAIZYwHhDIAkQMOE3J/f18URZwm48mYMiy1rlvJgoiSoO2UdcgY&#10;SCjXxgqh4qxnjK2bjvNovljEUeoAoIxijAHEWdYnlCmlwyAyDp4+eVqU1dmH99PpFBE0HA8Zo0+f&#10;P7t4fwGAy7LeT37yE2Ds9dXV+flF27bDwTiOkuV6PZ8vfJr63fv31rkwCrU2CFOl9XyxLKuaEJwk&#10;sTIKQhdGDBOUpPHTJ4+btqaMAIQMcM752QJBhCwAxgEIsXPAWa/VYUIIhgRBQjFFABHMCKKche/f&#10;vW/L1mijpeKMBzxIkiRLkq7rpFBRFLWdAACmaRYEoc/BIky3mzzPc4RQnCZZL7MPpjZHKb29u62q&#10;GhMWx0kUxpgQbUxVV+/Ozu5ns7Zt2rZllBZFCaDr9/tJGGmti6JYrVb+gCulXK/X0+n06OiobdvX&#10;r1/PZjMIoa+EBdAxxo6OjoIgiMKQYOzbgyaTCeccAOdvN77YQ0rJKJnP5+tN/vLlD46OjqMwLqv6&#10;+ub2D3949cWX/y6lKutKKXX6+EknWoyx36K1bYMQTNNUiC6O436/X5YFhHA4HGltROdPkwxBErLo&#10;7N3Zt+/eYowgRNZar3T6hUsSxz4dDQBom7aq2iBkjNGnz55SRu7ub29urwMeKCW7TiZJHMdxnucQ&#10;As+KIIxyRrVRdV1KqQCwQkgILA8YC+hkOj4+Otzb3xmOh/1BL45CY5RxRhvNGA0CnvUzB+xytcxz&#10;c3K6lyTJxeVFf9DDBIuu09oKIdO0RymjJHAOnJ9fWGuFMIxhACCj2Dq7t7+TpEEnCqlKHnB/0PAD&#10;MADAuAfWjXUW+kX8d37dB1M09oU0FoCHTTxGECFktUEQAeecAQGLgIMI4Ndv3onWUBpwHmBECKFh&#10;GMVxmiRJv9/3OToIYVU3dV2LTs0XM60VhA8EFM6DOI6NsXVd+/70rq3jKBz0M+h0L4t7SRhHPE0i&#10;//ICxgkmxhrGGGccEyqE3Gy2e3v7SZLe3NxChAFE2+2WIMwICeOoaerrm9ubm5u6riglURRxTp2z&#10;bdu0XeOt7JRgIeTV1cXNzbW1YNAbjIZjjPF2mzsLsjSVShqjEAJaS8qZlEopiRAilDFGnXNKKcpI&#10;XVd1UyOEHxYrRvsKZW8mRwhaYLXRDgAvc0EAKaYEU2BhHCeD/vDfv/jy7u7+ox/84Pj4GCK0XC6X&#10;q81stsiLShsQhgnBAeMhRnRbVkqpNM0m0ykAwO/FGWcIo6yXUUoggHEcHxwcHB4ecs5XqxXGGBG8&#10;3WzzotDahGHkJ0+EsN9GEeInPeA9/P7Nubq+9OG9nZ0dZ0GWZWmazedzSunp6akQ4u3bt1LKly9f&#10;pmm63W7vbu6kkHVbV1Xt7bhxFCEI/YyNAIrCmDFujHUWKCURBJ485/E5fiaXUm63G4yRc1aIrtfr&#10;Y4yBdZPplDLadSIMOKW0qirtbJTGyupatFVTt6ITslVKE4Y559rIrqu1ahAywKk4CinDVVMiBH/2&#10;J3/88uUP4iR5f3b+z7/6l7dv3zkD+v0BoXw4HBnjttuc0YDzII5TSpmH90CItTZKa4xx1woPb7PO&#10;RFEkZRcncRxHTVN3XWuM2Wy23kZU5FWSJFmWRlHYNK1fDCmlpJCc8/39ff8OP3r0yLuX27atqsq7&#10;WP0b4iv3vO3Zk/bDMGyaxgfDPILIz59VVfm5xaP+6rr2mwj4XRl4GIZRHHsG9c3t7cnjUwiAby0i&#10;jCKMCcEQQEYoBijAjEBslSYIc8KgBciBgHOCsJWaUZrGSRxFCKIwCBnny+Xq9u7OAecAIJRigg00&#10;BlhCGQ8Cb3fClEAAEMZRHFHOPIGg1+sFYdRJUTVtVdcQAoCgVFIbo7Wpm3qz2kohKKaT0WgymVCK&#10;jdJVXZZlKaU4PDwihF7f3TEeOADqurHOAeDQQ5YReLCIFIJAsL+3Swn2C3ohOoIRhKBrmzAMOaOU&#10;EaWkc4YS8ubNu7bLF4tbqxUABgGrtRCiclATCjrZIORGk0GUhB/OzzjHSnX387t8s9lsN5vtJi/y&#10;siyrqijLYrlerjcbqVpKWW/Qx4xsy01RF7VqNNAGqtv5ze3N7Xq7ub+/x4SEQdjv9U9OTsejUVd3&#10;282WUUYZ29vbf/H8mQ/uBgHnnK+WayFkf5BlvfTZs6cH+wcQQ4QhZQQCOxyOdnd2To5Odnb3GKZB&#10;ECIHgiAcD0dPnz1/9uw5Ibiu69FojCnuDwa7u3vPnz+31v76179eb7aUsjRL9/b2PKLy27fv/u7v&#10;/i7fbn/0ox8hhF+9+ooSXJTFL3/5yzdv3pycng7HoyLPKaVpmjhnfd3r93F9rTVCEEALHHDAWJ+/&#10;ceZ72JXzOXRgPWzNWqOMFkqEAU+SsO3qTjYWmsV6rqFGFGEGOyXqqlyvl1VZQACn40lZl5eXZ9ty&#10;dXJ6hCio64JwSihBBCMMEYII+UUtIowAAgmjlHNKCCWMEQodssYADSkgTkHXOu7ChCTjdBLBEAoH&#10;jSH+d8lZ2bVlWQAHlJIAwjzPm6rc2ZlSTub3d1EYLZfbxToHDgIHk6SPML2/nxkLkzRr286H7yDA&#10;zgKMiDVOaWUBNMYJqdpWFGW1XK5vb++Xq9V2m3uTXVFUUmlCGCbs8OjRzu4uZ1xKGUTReDoNw1BJ&#10;1TWCUubRKnESU8a6Rjhg27YVqpNaEkZOHh0jDEXXAecQQm1bs4Apo9JeurM3rcpyU2xIEhqCIMcs&#10;Cnka8ThiSUiTEHBCI45DTkJuCDQYNUoiSg/2D4GDWuo0SbXSl+cXdd1mafbxx5+kWW+9XV9cXCwW&#10;C8JZlCTLzbruuqyXhWFoPKCFksV28/bdt+8+vHv97s3dYrYti5vZfdHUPImXxaaDyhBXirJoK8hx&#10;kEZRFmeDVGkDAMziXpqk22UuO+mMa6uu3xuJVm+227YVg8FgNJ7EcRJHydn7Dx/OL87OP2yL3EJX&#10;tTWPgjAKtVKTyeTw6BEmHlRuV+vt1dV123R11VRNtdlsCGO7u3tKySTJrHaEMoSQdU4I2UmpjG2a&#10;GlgAHEijjBPujEMOQeOssqPeiEI8n83zzRYDhCFCDnLGvCTBGXPOWWM70fm7ulWm6zpKeRCEECOl&#10;lBDS1wQopawzm81mdj8bjyefffbpZDIhlFjjvvjii9VqtdlsZrOF6FQcJUVRlWX19OnTruuWy+Vo&#10;NIrj2FqbF9vxePJHf/Tp1dX1YjH3+ylCSBBwY4znzzFGm6b1z7XlYgEAODk57fWy+/v7PC+iOHL+&#10;e+86Srm1VkjlnPPL4sViFgThwf4hIfTubmaMhQBZ6zbrvK5rAGCv1/cPvs1mc3t77wDgNAAOpHFK&#10;MAEO7Ex2EMC9tM8ItRb4nt/pZHf/6NHh0SOSb6uuVXleRmHSz3qr1Xq93hoLkjhDCFVV07QthPDZ&#10;i2eDwTBLEx/UOT97r50OowhRstpuhBDGOM8w4JwTyvxyXWttjGvb1lqLMaWUaK2rugEAeDQoxvj4&#10;0aE/6VprOadaS3/uWSwW0+lUKVXX7Xq9vL6+xgTu7+5kWbaY3e/tTac7Y4icVhYhxIMIIcQ4MQ40&#10;TSdUl0SxMrauW0Sgryb2Y1La61uAjQFBmJZ1jQjjyrXCxOkAOFLk66qaNWUTBolSutfLOKdaawBB&#10;JxUEOE76baf/5Tf/b2fMT376002Rn52deTrin//5nzvn2ramlL5+/VoI4ZvKb29v0zS9vLx8/fr1&#10;9d0txvj09LTX60uh8m0RJxHn1HfAeok1TVPGECBAyrZtRdYLJzvDMAw3xYph5oDxFGjkHADAOgcA&#10;QO6hP8UPIR4S40UVY4yf0PxHfIwHGhDHcRxGVhvViRZ0URRxFsZxLLXabrdFUXiGJGMsL+u7u7ss&#10;y4Io9DwYr+VeX1/PZjMp5dXNdZm3PMSD/rDf73vl5/b21jlXFIUns7dt27Y8DENOmJ9gfWj26urK&#10;OXdycvL9m+bzeJ7CBSF00H6PZqWU+tDszs4OQijLsiBg3izgWThKqQ8fPkRRdHR0ZIwJwzDLMgDA&#10;u3fvrq6uer3eZDJZbTabzQYhBB1SSjFOfRpws2niJLTuoZAWANB1LaWYEOQTv8YYzpjnynpyTJFX&#10;SilGGADAB/M8Icy/4Ol0Ohj0/ebPt3vXdf29vAYASNPUB12CgGGMfYezUqqqi7ZtfEdxHOOQ8ySJ&#10;9vb2oiiIo8ha64dtZ3RR5mVVrdYLJQ3nfDge+85VjIWngNZ16yzEhCJEIMQPfKrvQLtKGq+i+1x3&#10;GPK2bReLxe7+Y62NNr4v9Dt20f//j7XWGIMg8l/NH0H+WwKnvxoRQhgBCKHDhmBildVaCSEIYpQG&#10;YRiqVnr5zhqotfWyg/91uLu7K4qCMQYxDYKAUR4GMcKAEOQFAUJoWZaiU1ZrTpkzCjo3Hg5G/V7D&#10;wWjYh0629dbXukZRZJTebDZSK855FCUIgSzLCGn8XavrWq2sBV3btnEcezrxapuvV4vlupxO+4SQ&#10;NE2MVWVZKmWcswDANOklaYSxq+q8LFe/+a9frFebH3z0/PjkaDza327XZVn3+glCYLNdYIy1lhAB&#10;52zT1MToh64ga9uuNsZ6YPjDle+cV+SccwB7kh9GCHvN46E0FQILgTGKO3306HCzzm9v71iIZ4uZ&#10;BXC1yuu2KStJOQ/ChFC+2eSL1cYY13UdgiQvizBOptOpry/yY6Rf9kdh3Ov1vGyolPK9kUKry+sr&#10;P3D6uQghRAj15zDnXBCE/tvxM3ySJAfsYLlc+h7a+WxZlmW/P/Tj1tOnT2ez2e9//3t/w7fWejOI&#10;VyODQPmHyHa79fQO51xbN13X+QjGsD9gjGD4YHfxF6HH2/r+W18I1HUdIQ+/ksC6u+sbSDAGTju7&#10;zrdhHCWMIkVFXYZpOJ1O4ziEAHBCZScWs7tBP9PSQmLSMFovl8199cMf/vBnP/tZlGRXV1ezxfLm&#10;5k4IFYUxo4FWtmm7MBTOOWtAURRa6ziG3tyBMeZBRCldrFer1cpZOBgMMMCr1SqOY4x3g4A5BxkL&#10;lDSz+0XdlP1+fzgYn3+49CLXzc1N10n/y6W1Hg6HPq784sWLX//61z5E3XVdXdfb7VYIkSSJv7bL&#10;smSMIYTKsgyDoG3bvb2978heY3+pe99KkiQPLgmEOOeeZux19bquG9FlWRbCh8gupfT6/IJFIcaI&#10;YSKEklYjQgCCwFhrDGAsZlwBZLU2WgJtBmnW6/Waql6UNYGorirRdf5lI89uJIRiAqGzxjgIPFUe&#10;IaStQfah9cBCABEiCG3zfDGfY4zH40mapqjA98uVMUZZgzEklDPGMEUAACHk+7PLi/Or3b3pdDIM&#10;eUQTrHTX72c8DBwESS89ONrvt2LSitu72exuZoyzRiKAGcIYYeSAISRJEmetbLu6KpwxwDqCsHOA&#10;YoIhDBiXRqRxWNaWEHywP/z61ReT6TgKudAOEkdoaCziHKdxILTYbOfxglMGkpT3er31djOeDIwD&#10;Sqmma7tOdkJ1nRSisQYGQXS/md0v58cHjx4dHafjpGkarS1CEDukhBQQz7ezetM4504OHwWYP3/6&#10;3Gp38f7il7/85eHh4c9//vMwjP3NE2N8f7/cbDYAgL29vdPT0+l0Op1OMUW3t7d5XknVpGn6+eef&#10;dU0T8Kirmw8f3iOEj46OdrNs2O970PrV1dWvfvWruq4/++wzQsxwOIQQtm37y1/+cjZf/M3f/M3f&#10;/C//s6c/Hh8f13X91Vdfze7vf/7zn+/tHlRVNZvNojicTqebzebq6ur09DRJEt8m2nUdsM4nV/3N&#10;0FoDEXTOOACdM85BB4xzwMNdHfDYFAsgcA44a79zN8SUoLpt6qZpdAOw2z88GIJJ1RWz5WI2vyWE&#10;AKMZpcPhsNoWs9ndH765xw37ZhEAACAASURBVAwwxsqiNsZRi7TWCCLkMKHY+3SssVpa5RxhlGLI&#10;MMGQEIgIchRTDRXS1GpHEE5wgiWNbAA1iIIQGSeEiOOwrmup1M3tzSbPCaMAOK11nKWE4fvb2Wqz&#10;tAb91f/w15vi/3r37fus37PAIYwJZ9c3l1c31567EcdR23baAISR0A5iRABBiPibMwDWr7Gaprm5&#10;ubm6utrZ2en10l6vl+flaDQajeRw2P/ssz86Pj68u5vNZjMpxWgyqoO6E01d452diT+fx0nYioYF&#10;FBGglNps150Wjx4dJVEopVwul0K2hCU7e9PRaNQfZFVTblXZGqWBYoTFNCAhBdY4oxzCNCAMgwBC&#10;AK11DkC3Xq8xRA5BISXFFCK0LfJOyaZr4zh+9OhRkiQHh3uvvvn65ubm+uYmzbKnL55DRJRSxba0&#10;0G3q0mJ48vzp5GBPNO3bt2/X6/VG+Jq3uDZyIxuJrbaqVS0NSTrpx3EMgdUAKq0Xd+em1u22gRBz&#10;HnRFoyy5v5kFQRCH0e7+7kcffdSJ5vLy8m52/+Wrr+7v7+8Xc0rp7u6uhQBRAgCYTKf+XLder/0B&#10;OC8qn9RVSgkt6ro+ODrMsuz6+rLXG3DOIUStAFhrTgNMibKqKmroWoaZFa5pSn/WrTZ1sShSnEzH&#10;k6PdfSc1sJBTarUTbcc5lMb43D4AgCDsuYlGWyWEf3ZHUTQYDKyDbdv6/sW6LsuyfPHs+ccff/zJ&#10;Jz9q2/bV16/m87nW+v37D03TIYQYY03TeHiHR7d6x6UnUBJCfM/w0dFRXRXefJTnOcaYEIwxJ4RB&#10;CJTqXOsYJ0HAv/nmmyRJPvnkk7pu/+Vf/nm5XPZ6vSzL2lY0TRcEAcSsqiqtRBQHRgOCA2vBapW/&#10;ffvOOReGfDDsP378fLGYSWGLvAl42esN//zPnl5cXPzbv/3bbPEFpXx3d3c8Hg8HYwig6CqEDGMB&#10;53HXdXm+Wa8KwlkURaSsZV52RV4BUOBHTBv4+y++bFuxWa29pBYF4Xg8TnpJlMYHjw4Xs1nWT//j&#10;//Qfb+/vxsPRertabZaMMYTIJl9rZceTCefBcrm8vLzuuo7hUCnNCGUpjeIAYwxhFsdxEDDvvUzj&#10;qCiKNE26ruvaEkIKAIAQC6GUdavNdrXZbovSOff06DHC8Pr62quRd3c3i8UiijMHKPUUIququpNd&#10;V7dNGbQQAxaEPGStkP5HDhABCAQ8bhsxGgxbdV/VbSfWQqvhYGSc0Ra1wswXm52dHWuUg0ga27Rd&#10;kiQQka4TeVnOZ8uzD+v75f89mkw/+/TzP3zz6uz9e4zA09PHcZw+efLk7OzD/c3th3ffPn781AsX&#10;jLHlcjmfzxshkiRpO6G0FULN5/O+6h0cHECAjLZhEGW9lBAiRKu11Vo3eRvHQa/XM8ZgTJ196FdE&#10;EAHw0Hb30EHzgB2BCGEMCUH0oTwAIACQs9CAB80WIYQhcs5VVRUwnmWZcxAhxFmIMQ0p22xyjGmv&#10;F0NMhRCMsf39/STrWWurqlqs1nVd+39jjA8ODgajMUbbTsn5aj1brvx5FDiYZSmjxMMt/IgYhuFX&#10;v/tCKeWtU7e3t/1+//j4WGt9fX394cOHOI57vZ4/cgVBMJ/Pd/amWZZZY/Z2d43RWuujoyPGmDFq&#10;vV56RtH3M8NsNkui5I//+I9PT0+11qvVqjccjsdjSimlPBv0CcEIobKsy7LMskzKrus6P4q3best&#10;0EII50wYR75Pyznn5WV/bgAAOGcghLu7u21z4XEyzrk4DDGEXmMxSledwBg55yhB1oIgYITgpqkJ&#10;wQgDIUUUcc7pdrsFwFqIpLEIAWutEq0xGlNECPGePc45JjCLE6WEkBIiRykJAta2pm4aD8yUUlqn&#10;m6YmhEx3JmVVxHHkX7MxxhhgtbMGQICBQxg/dDI5BzDGhKIwjJUSCMGukzfXt59+9iIIAqgCrbVz&#10;wAGPFYEAOIh8AvghE4eARQg7h743QkPovkc4GV/+6QACgBCCEUYOQYA8sEpr5c2cXddpbbtOGg2U&#10;MowaxVgnBcbYr0I6qfM850xTSgG01jqMASEEQqeUNEr5UgytJWWYB3Sbb+pqnUbMWUEQ0FIZQlvb&#10;eCMQhijfbBEig8EAU+jPf4vFQgkZ9EIH8Xg46Gfp3WzeNE1dN5TiKIDW6qqqnLMIAyWklgpAq6Vx&#10;DolOA+CAo2Ew6LrqzevLm+vFRz98/tmPP8mSfl0XRV7Gib/1AaU7ShghTCnT1oUWIojjKA6s071e&#10;j1LiZxtrrb/M/HvttLLAIIQccBBB94DXhRY4iBEkEBB8v5r95E8/T9P0/PwSQj0c7eRFo4xhAWM8&#10;rKqGB+18tl6sV+PRdDzZqet6tVoZYx49Pt073Lu+vsaMsjBwAMRZmsRpJ6XQKrZGa7va5s45oU2a&#10;9vb395VSm82mabqu6xAS36/eSIKCkIWSBwHXWmMCE5549tJyuYyiSEp5fX390GqGsfeA+J1dURRe&#10;qCSE6E4zzCy0IQursq7rejwa7u/v99JsNptVRRnywLd9CKWw6AhEfitX1zWldDgcei+llgpj3FQl&#10;QsiD7nwDcCM6jLBxVii5LnINzfGzk9MnJy9fvuyliVHKKH17ffX1K21VHTJc5Nvlqh0Nhn/yJz97&#10;9uwZxvS3v/3d11+/dgCGYUhJ0O8PVSecA5RwKTSEMIoe5hNroe/FkVI6gLIs65T01mvVqDRK/cbB&#10;r366rgPAYhzGcbzdbrO0//z5867rfv3rX8/nc855kmTeyVwUhXNuu93e3d1Za71E72+e3jfhnzve&#10;Xex3Fr48yedxlFJZlgnOESX+fOYf937p4PdofunwEG1AyGNylFLMGMYYJHgfozwvoQEEYYIRJJgB&#10;hymRRhNCGtV0RWOoingAARVKAA0DEqRhig0sSaE70bTCOSea1luvOWW9Xo9zbpTQWiNKIMYYQsKw&#10;BcYYiyAGFlhrGeMYYQthWdXWWkZDqa0yGjhEA66UAgByTgEAWloIYRQkATOMEavd1cXVeDw4fnRI&#10;WEwIYozc3N9ARHBAkVExi0+jkyAK801e5pWRyvnLGxGKcb/Xk20XptnuZNo1bZ5v2rZFlHDGKEYU&#10;Q6VtwKhzAWOsT2MHFEEYQ5TGoVbQCY0wRtgBqMOICiURNgCq4SglDLMWKWU4DznvQ4QchFLrrpOt&#10;6OpKFEUphRateHP1ulLlwd4hS5gRohOaYx6koRKSOJqOkjAOaEAJZNZaYyzG+P5unm/LT//ox5Od&#10;nevrSwBAliWXl5f/8A//MB6P//Zv/7ZpmsvLyy++/L1HmldtNch6f/Znf7FazsptubOzV9f1P/7n&#10;f9is8//0n/5332iwybeU0jLP/+m//D8XFxfPnj8PgsAvoF88f/ni+csP5xer1YpiYpTuWtk2Yn9/&#10;/6/+6q+2m43WOoqDFy9eyK5N0vizzz47Ojr65JNPRqORFtIvszjnDgCpFULQh0Qwxs4p54wF0AED&#10;IALOIgAcsNZZ5KyDD88rB/zTWxMMsyTd5Ov1ZgmoE1pWTTXYGfYpMGCUrJLVdrFdr4DVcRgt14uI&#10;p8fHR5c37zBzUZTU3SZgobYSAKyNgcQZYyywyhpjlbHAOIAxDmgQBEHII05oQIMojDAnqtJKGoZZ&#10;YANRdrKTDFFFTBzHwtr1ory8vFRKzNbLs/fvD06O+8PBdNjLsv5stijLWhlnjB6NRv/hv//5Jt9K&#10;pQhBrWg558oAKSWADlEahiGEjhBIKc1c2rRik+dt2yIIAXDWOspZkiVKqbLMN3nZSUHuEOd8ejvd&#10;398bjwbT6fjo6OjgaH9nd/Ltt/z26hpCiGB0d5dry/v9/t3dHSGkN4xhYXgQ+Ino/u7un/7pH8fj&#10;IXI+nLharRdgs+j1eiSkkANLgMZuU65QwHphP6TYYNgq1arOQsBC5qw1wGGKwihMkgQxhoxzWvuF&#10;uL8LHR4eQguFkmVbQgpH08nn8U/2D/e/fv36D6+/1tAOhqM4S8N+bKQqiup2eR/Hadu2k8nkyccv&#10;nxPaiK5tW2OttpZmcZE3gMIo7A0Gvd6wZ5Vu6lIpxSAZDseUst/+5jfTZDzpj0gYEcgfn5wiRIzS&#10;zsDFbHF5dbHebEbjQddJjKkQYrVaKaU+//zz/mCAEaq3lVSmE4VSqtcfYsLSrB8EQd211lr/+PuO&#10;MEfbtmWEG6OV1BDiKMqM03VbBTgEEpkOdLYrywpj6DrrsyeLu/vg6KiXZaNef7PJjdKcBk4b5ADG&#10;pJ9mVunVfAHww+MVYzzZ3ev1en4xaoHz2RZv1Or1er/4xS9+/OMfj0aj7bbouuby8nIwGDx79vz2&#10;9m693g6HwzCIy7Jsmi5N09vb24uLC2NM0zT+cZAkid/aD4dDgpnSIggChEDXdX5t6it4/KNHa01w&#10;Sqn53e++sNb+8Ic/lFL++l//Zbst9vcylnocXtjUIg5CCHHTNLKVqtNGWKcAciTP8/ViPb+b9/v9&#10;fr+PAXEalNvm66/eHB0dPX3x7K//+n/87W//65dfvnr7+tv6oGkr4SBo2/bu7s4XVWZZFqWxc67e&#10;rNr2Gh/tsvfvz5fL1YcP58CBnZ2dq6sbSPAPXr48fnQ8GA6H49HJ49PTJyeEkCRNv/rq1cH+/uMn&#10;jxkjURx6rB9jrCwra20cJ2mabjabwtvkgpgS6vUiTGAcx4yRNE3TNPY52CDkjNG7+7uqKjvRKaUJ&#10;IZ433BsOBv3h23fvZ/NFGCdREgEHbm9v5/MZAOAnn3/WdM3Z2QXlsQGI8hBiUhZNWdVSW21MK2Tb&#10;CcL4Ji/Wm3w4GlkI+/0xCxOlHQA4r+r5YlV34u237wbD4fMXL41xeV50baeNc9YmSQIQpJTGcZKk&#10;KUK0qpv3Hy6vbxZxQjpl7+f3J6cnz549/+d//tV6uw5CDgF49vR5mmTO2qqqfvjDH3Vd9/r1G2NM&#10;kZdVVWFCrLWU8n6/v1wuN5ttEASUEt950+/3rbFlURqjWtEyRrSVYcgPj/YgAg44Bzwy0w+7HvwA&#10;AEQAQuMscAgi5NERXhIhECOAESIEUgQxZ8H1xfV2nSOAOGVSCAIQ51xrQymNwhhjvFqvvi8iFlL6&#10;zt7BYIAwVkqtt5vNZuMzOUmSRFGkreu6rmlbhJB3Tfu5hWBMKWGUGmMYpVrrvb3dUX8wu7/v9/te&#10;6tzd3R0Oh9vt9vb21rOX/bG43+/7yXN/f7/tGh9IGwwGvjHVt6pQSsqy9AdHL2WkaTqdTv/0T/5E&#10;Sjmfz8/OzjAhT05PHQBvvn375s2bxXI5u59ro4uyHA/HR8dHSulOtgiB+fx+vVk+efLYOZPn2yzL&#10;GA8YY4RQIaQP+qZpksRZ18h3784uLi4//vhjDw9nlDnnGKVemwXAP5AtQggip5To93sf/9HHEMLX&#10;r78xxjLGu66djKdBEHyncGIppTEaIWSNZoxmWTYajQb9QZZlEDmMMQJQa2WtxRj5asrZbHZ9fTOZ&#10;jClhaZqNxhO/ekiy1Bhz/OjRcrmcLxdxHEEIHbBSSq11v98Pw4gS9v79RVVWhBBKfaEuRAhqrQDU&#10;p48PGYMOKAf0dwVbDyOXAc5aCyCwDviEM8bYY3IfBuCHgooHVxoAADoHnCMYO+OssRARginBDEPy&#10;5ZevMGIIefooIJj6rhQAIGVMSvkAewwjv4Mw2lJKnHO+WsUvuTHCzhnkbNfJiJNeP6nyDYC638uM&#10;7jgjSgpffemc8/q8EMLbOI11QohHJyeXl1fr9YYSYrQxzlZVuZgvpJKc8ShOGGMQQUIIIRgCZLQy&#10;RjPG0zQpi9poV1XVdlsAAKMwgYBUVXNzczefLTkPxpOhdVYqgbADAFBCvGcPIeRzvw4AP575CVn7&#10;79PqB6nfp86s01obowFwCCEIwXefCDFCnHNrbFNX1prRsIcwJoyut0VRVnlZL5eFBRBj1kk9n6+1&#10;Nlm/5+/JURRVbeMVv67rwjCK49izIjHC/omb5/n5+cV2ux0MBr1eb7FceL+Alw39u+q/AiHEy79F&#10;UXy/8/YboqqqhBDT6Q7nvGna7XY7HA6fPXt2dXXlSVovXrz49ttvZ7NZHCdeTPY/qV6vJ5Var9f5&#10;dss59+CAOIqzLCOEdF2LMcYEWWPiOMYYt23rxUkIYV3XzlqfRvaP/MlkYqxljLWiw5Rs8k1el40S&#10;6bD36U8+2z/a7w8HDlrrLAsoQlAbcXn5vqq2SRJ9/PHHf/Hnf5Fm2b///svf/+7fv3nztirrKE7S&#10;pH97c9vvDaWQWhtCqVLGWudH+rZtfb+3HyAJZVmWxUni9+jbbW6NJYTWVe3X/FqpToherzefL5yz&#10;fmn45MmTuq59yc3+/oHnP3ddBwAUQhRFEYahl7u9jTxJEj/i9r4DO3sl3M+0yLPovys9VkoRjP1/&#10;8DE//6P0bH9/oXrrDYSQcoYxZpwnSUIodc5RyggmhJJ+rz+dTCbjcRzFCEDVCWCdElK0nVXaaW2E&#10;lJ0IGOeUMcoYIkqKNEkoIU3TCinrpinLUhqNKQEIOgAQo9pqiFEQBhhjBxwkGEEEEWKMM84wwZ0Q&#10;CFMIgJCiKAqpDaXMOYAxYiQwFkCLEKZGWozxwf7BznQqmsZYMxr0JtNxI5ogDrdF8e7DWd12FoKq&#10;bQxwcZpQzgPGCGVOKykVMI5iPBkMrDYY44BzhJAUMi9yYN1oMEyzlDOutVJCEkLG46Ex+sP5edc2&#10;lJEsyxCCDtoo4JigIOTaaAfs8aOj/mhQVMVyuVDe2Q+dddYCo50FyCGEECVhFAIIjLMQQ21kUZWd&#10;FjTAPGQsYN5YxAiFEFFIoiCZjqbQQmAdgrhruyAIJ5PJ4dG+sdbXQ/i+g/Pzc631J598AhFQRt7e&#10;397cXCkrjFVCtQdH+xjBvNgGYZD1s9evv3n99vXh0eF0Z6dpG61Vr9dXSs3mc2fdp599OhwOMUJZ&#10;loVh5JxjnD958uTg4AAhdHh0PB6POedZlj0+Pf3444+7rru4+JBlyfHxcb/fPzg4OD09vbm5+S//&#10;+R/v7u4ePXrkW6+01j7mCyF0wDx0zAPrs7heAvCeJOec7w121lhrjVXGmv5gWDVlVVXKqka20sjW&#10;CoCBBqZoS210J5s4inZ3d4fD/nw2RwgTiqXqHp086g2STnTaKo8LlkZr66wzUkmpldJGKYUg1NIo&#10;pYzSqpNSCKesNTYNU44Yc4w7ltFkGA1jkhhpq6JZzlcf3p+/evXq8uKq7cT+7sFoMgYQDcfDOIyj&#10;KLHGTncmbdudPj6JkuDlR885Z9fXF61qozgQquUBjeKgaUrrTBRxjByhmDLMQ0YZgRBC4Kw1Wklt&#10;FHBG6U4rgSnkFEMEjFZ105XFdrWcb/PlZrNcr5dllXNGx+NhHAXOmc1mOZ/fKSkYR+v1SumWEsJD&#10;JrWWSiolgpANBoO9vakFthV1EIWd6tbbdaNaR6AEphTNfLMqZCucppwlwyxKEkiRhcAhp60BGEKE&#10;HLAPuwqtobMBptYYjBBwACO0M50GnGVZ+vj0VEoJIAxCPtnZ2dnZaUV3eX0ltV6sllrbwWjU62dN&#10;J7TViFFptHDGAFCLDjKCOLMIkoBBBgilNOAs5ABCIaSWClogWwk0iGlUbso0iOu8bKrmaP/g/m5+&#10;e317cXHRdbXW+g9/eDWbzbJednVxiTA4fXRycvxob3d3Mh5DBIGxs/mibZowDMM4isKYMdbr9SDB&#10;/v7JOc/zfL3Zdl1bFIUQymc0EEKI0jAMrAWyU2mSQIe10gEL/z+m3uS58uO+E8w9f/vvrXjYgapC&#10;rSTFIiVqsVvjTW6NIzqmZ9w+tefgv20OE3OZg/vgcExM026HJEoiRYurWHuhABSAt7/fnnsfskj7&#10;HRCIiorAW/Jl5uf72ZwyV5fXsu3iMLVKLxfLrm2asgYAEEQQgIRQq816vem6bjgcjkYjCKGDniGA&#10;BL/RJ8Zx3EmxXC7rqvGn5Pvvv/+Tn/z41q1bURT5+tjz84tvHn0TBPzg4BAhpJTWWnvHWV03VVWd&#10;np56La2/n0MIkzSO4/j73//+ZrN5+eJFXTfOAWOMLyu01kKArLNRFAEAu7ZTSo5GY9HJ6+trzoOb&#10;N28QwufzRa/XOzg4QJgQQrIsq6p6tVoihCll29s74/FkuVxeXU0BAJRyrV3bibKsMSaEsLpu21ZQ&#10;ytfLNXBud3dfSlUUpRB6vd50bVfVdRSmAICqqq+urq+upl3XxnE8HA7JarUhhOzu7u3v46zfv33v&#10;ftYfnJ2fb9ZLQshkdxIEwdbWVlGslZFb2+Mf/+SHQRB8/tXnhCDnnBCibeu6ruM4ZCygmG3W6/l0&#10;1rZtFCVh+AbHlyVACFCKm6YhhGhN0jQdjgZGqlevXs2vp1EUDYdDAKBn/8qqHG1NlHXSOoA5YRFE&#10;+NXrKQYOsyiLwp29w/NXp1XTrmunDRwNQN5LHeaQWAwgRFRrLUS3KZqqLqMkwSyG1mIeHYy3n798&#10;ZUF3dfrq8vISEooQun37bhjEry+/urqeKdk5Z4Voe8NeEoVRkvR6vaos18t1JwwmDBFUd9oCsFxv&#10;fvmrX/3t//lff/SjH33+xafD0eD87BUj4eH+LoHo/Px8tVrs7m6nafz8+fPxeBKGoQ8F6rouiqI4&#10;Tv3VxFel5nkeRcnl5UXVNghDxihjBLPEp5V0UnyLQbAvlPBViw5+5xLEADqMMIZvGDbkEITYWovQ&#10;t7pV5+fpECMoRDcY9CMaeGyQJIlQcnoxrarq+Pi43xtKKbUPJiDY45A336Ku09ZZAI0Ds+sp5yGl&#10;NAgi9G03PaV0a2vLKunbPj1Adc6V682jR4+cc5eXl4PB4P79+5TSly9fLpdLQsh8MfWgvWnNZDJJ&#10;s30hRNM0aZJIIZQU8/nMn4jeMCxE62UYjDGrNSEkT2OE0Icffrher7Ms29nZmc0Ws9kCU7K7u48x&#10;tVIQQqIoabr29PR0/+jQWhvHMaYoiEKldSs6FnCIUSuaOE6TJPUCVN9dRCmFyNVNBaGL4/DgYO+b&#10;r//AKCYUA+h8ysgbtgQCa4FSSsgWIcs5ZQQrIcMw1FoTgrMsJRQJ2RLO3LdNDs45ADSAECAchlEc&#10;Jxa4TVnUdY0QGA2HCCEhRD0rVSfatt1sNlXV9AZLj0AgRFIqByF3bmtrKwjZcjU3RgnZ4jc8CmSM&#10;YYScAc6AzWod+7om5DwvxBgJeNi24vXrq+ObY0Koddo6DX1UKwLOVxx+izy/A7o+tMn/o7XWfTea&#10;cc5a6xAEEFrrYxchQk4IQSPOAxqGoeowAURYxVgYR4nWADgEIei6FkLgjYhGKggAxphzAq2z1jkI&#10;jDFGqjdyA5+6x0CSRpSRvJeOxnkvTarCrJYzTplvBfCMGaaEcuYhBMS068QXn31+fn5OMBRCUM5F&#10;3U4XcyFUGCWEoLSXj8bDs7MzQoi3AvpVHcdxEmdGQyGkMSbgCaNMCqO1wyjarFdfrJ9eX0//6I+/&#10;/6OfPDS22RTzIKYYI6WUAoZgijEEwFktu9pixqy13gDsF5G25s2bi5EzUBoNjCYWWQDevGpjlNHG&#10;OAwJsC4f5NP5VZek2/vjxbz44g9/AJaHcTgY9SiJojBXBg6HBhEax/F0Oi2bmnDmJylhGGKMGWM+&#10;acY7kDHG1oKrq+np6WkYhr1eb3t7e7FcV2UThiHBjGBGsLZOa60ZY99JkaWUUsogCIwxQRBUVeWp&#10;xbIsvbZcCME59yNhn/Ltf8nz3Dfx9vIcAOARkWg7ozRC6PL1lY8zhA749ex1H5Thuq5XxaaXZlmW&#10;+eE0pyxPM18gJJS0wFngtDXOQSEUQohQ2hsMXEN6o+GD9x7sHu4STlrdIeAIhpDhdJDcvH38xee/&#10;ffDOgw8e/iBPe1cXV7/75PdffPZl28ibN09aLERn2lZYA9brghMaBkHdtRgTxjiEMAljIYTRTlpZ&#10;2to5x7XlnBOIwiR1zhntTk/PMCYAuEGS0IBTI6uuhgRv7Wy3bfvs5YtGdD/96U/v3L83Xy2LuhoM&#10;Rl7x4WGqr3Sqqqrf7zdNM51OfaIVpdSTw/1+vyiKLMuWyyWC0GPapmn8seI/Mu/+NcYRwhw0UZJG&#10;QUAIsdYipJ2DxlhtgdTWWruqNkHdUsohwZyHL1+cU0r7w0GSZGmaKmsgwDFTlasDFuZRBgAQXaeU&#10;Mk5ZZZuyaoMwDMMwCBjhYRBLKZVxqi7mi4VxNh/0LYAIY+is0lpbgwhAlCCMLQQIYwiwn8RJpQjl&#10;cZIxbgjCSilkvEAKYwwRAsY4ZwAnzAKAMSlW6ymZEjgRjay7YpYmO/s7URT1er0oiTd1sZwvoiRV&#10;VlurgYUAuSRLgiCoIK6KgkKa8TCKItmJ5XI5n899cxmGZLK9ffPmTaFF07ZhGCulhFbGGM5Cgpkx&#10;QLTKaocJpYRzjh22hBAIoDDSOCiVMQ46iBGGGEMHnbbSSOczPiDEEGJEyNGNw/l8eXF+aW3Ydd18&#10;NZeyOzg4GA2HwAAnjbVWCWW1NVZdXFxcvbrOk+zOyV3ZqbfffTvLsn6/P51dQeSyJBr2++329l//&#10;5782wERRhAjc2dmhHH/5pT69eIkpSLP4+emjB/ffHoIeICbusT/6kx+PdkYHN/bSXpwP0rKsCac7&#10;+7t/93d/V5bl7vYuxdSTOEkav/X2g9t37xBCGAsuLi6L4vnx8fHOzs7tk5O2bSGEn3zy2w8//HBn&#10;Z/tv/uZvOOdCyvV6/eTJk19//Ns8z9955x0/gKOUQgK19lVcxDoNHIYWOmd9AvQb941vQDIOWOe3&#10;ep9cYYyZzWYIY0xJWdSAAkRJ0dQRCZu2xQRleV6AjTK6l/XGk60vv/imqqooCnZ2duqqE1IaZwzQ&#10;NKRaO4CcdVBb8EZKhDBFzPnSP+2kFlpI3aoalKDV/XCYBTnBjElCFJpfTqev56uyvb6+Xq/XZbnh&#10;nHdCKK0hQ/mg7yUbdVNevDpLkmg2m26Kxf0HN6Xa/OCHbzVq9fnnn29vjzEhAIDz89cOdIwAig2k&#10;Noy4lBIAG4UkTsYE8HH3lwAAIABJREFUbQMEEYBBFFJMhOqiIKScMUIxRZQQhLGz2jiNCeCccsoY&#10;Y0o32sCtSX97Z7h/MNk7nECH8jydbI8AsIQwzjlAXCm1Wa6cMxSzvJ+xgGqdtp3IdK/RotXdqi5a&#10;pKTRjRWQkc7IZbmmy0ABY4HpulZoxRjDAHLKALBGa1FWnHPkIMUYUOyMAhQpqaqq5AGLcOigYwHz&#10;Cltk7WDYu3v3traqaWoLXF3XRbk+OjpKslgIsSpK4yxlDCGioSUICy0wISFPMIdVVQghVKe7WiAA&#10;iMPGWIboVm+UsVgMBgHi8/nq/MWr16dny/nGOcg5/XH6Y2PHm81CKZWnSdfW88Xi6OjoTaLtdIYh&#10;EUpa7RCmCFMAgJTKIdjP88haIaTSGiE0nmytVqvpdO4QRMgon0jCObCOBz0WhlXTMBYQwkXbEocZ&#10;orpVrbGmZ7VW5WbltEmiNEmS3njQdV3XSa2tvy1jyo6Pj3vDAQ1427ZlVSFAtNat6PzsMk3Tw8O+&#10;Lwryhl5/7DLGnj9//tUfvr6+vsYYZ1n/2bMXl6+vtdbOQW88FEIwyvu9gQ8k8/GKQigAkNY2y3qj&#10;0VYURVVVNa2SUmLM3wQrauFvF01TKaWcA6PR+Orq8qNf/YZSevfu/SCIvvzyy+FwfHx8XFXVerWJ&#10;4/j6Ovv662/iMEvjjBFeFTVBFGKmtdayDcMQWDDsTRhh5xev5vN5uanvv3X/mz88PT4+vHl0Uhft&#10;bDbTzq5WmyiKhJVRFOdZX8h2tVo1dXOtLuuiJA/ffT/LstFoRCh69OjR2fn5YDBYrRcvXry4efPm&#10;jf2b1mqEwNnZmZQSY8jfFKWC9Xrt7zQevPV6g6qqXp9f++51792az+dSSn897fdzQghCYDQaHBwc&#10;WGcuLi6K1brrut3dXV/irLXmYRynCSA0ydKy7YqyTrJ85+BoNV9simbQy6MwTNIkjHpN9zSMeptK&#10;zRfLqu621XYYBoynzpm2ts65TgEK4c7+jcPDw052ECAASdPJJEsRppPdnXVZLVebt7/3zq1bNz78&#10;p//x6NEjAIADhiC0u7+Xpqk2Rmp1PZuulxtOA4ypNBZTppUUnQUOnZ1dfPnFVz/+0Q/GW0PO8H//&#10;//7/6eXi3bcf5ln/zp07q9Vqb2/vwYMHL168YIwNhj0LEABv4uaTJNna2sqyLM9zz8BobRFCaZpK&#10;JTgnDhpKKOWMR2G3aR0whCEL7XetvwghBx10zlkLIYL/7vHvDgZorVVAG+sMM370mwQhMABD5OOI&#10;i6Ko69paIKUcj8eMsbquq6pal0XbtpQzPzP2n6PHhD4par1ej8djhJDXUnrRBQAgDEPA6Gq16tpm&#10;OBx6xvj09LSu6ygId3Z2bt26hRD68ssvpZT9fn+9XntHgU8r9doJ/0K8J61paozxYDDwL6qua4zh&#10;YDDwJp/BYHB0dASA/eijj77++putrS1/pfYW5d2t8c2j49u3by9Xq6LaSKUopUqpsizDODDGsAAH&#10;ATNW13UZRUOEQFVVlPLBwPMejjHSEYgQNMZ4cWCv15tMJt7o6Cdh6/Xa2yS01tYYr0IkhEBotFFF&#10;UQgh+oMcQui7yIqiAAAEUVJVFULkW4WhtVY758qi7rrOiwKkVFVVTq9mnqXZFCsjrXMAQsAYns/W&#10;hBCMOKOmk1opUVZFEAQAACHaJI0YI9Zaa7V1Ok5Ca4BSihIjhOr3BtooAKF1uq5rYxjGUHZyNpvf&#10;OtnDiAOnnDUQ/lvp9LfUrvMxrt8xvd/qn6H51qcHIXyjHEQIY2yUxhBTSgmiujN+UBJFwWy1Mci2&#10;bYsxxxhLKbQCfuF6AY8xxlpHKYUAGmMIRM45jDAAQGittY7jOAhZtdpQRpMkoZQyjvr9vlNd27ac&#10;hVkae6E1pZGDb2pvmqYhjEGntdY+hykMY8YpoTSMXNRGcQw7oS4vL1dFmec5+fbhnIPQKUWk9K2q&#10;FmPMWIAQamqplEAI8YAqCRwAl6+LX3/0r1EcHt/YCXhuZKeggBASjK01WmsEMULIOo0c4Zxzzn2o&#10;jBCtMco5q41DhPhxgzHO6+S/+ywQAJCApqvjMKnqOogDbdWm3mT9ZO9g5/pq3S2aKAoWy4rQmNAw&#10;iEJjnNcCNE3XNJfj8VAI4WEAY4FnbsuybJtuPp9XVbNer51zSqn5fD6ZTPb29nyJLgDAw1ohu6Zp&#10;fIe2L/f2kxrGmKdhPdno8fB347bJZOIF8N53ulgslsultRYyKKX0UQLG2rZtkyTxO5LPeS6KoipK&#10;P23hnN+7d4cy/MYqDJGPffLOHc65lNJB4DNOEUKnp6c7O3tFVSEKncJxLwt6yd6twzv37gIKIYGI&#10;Ek4xMkYoCYyK0+R/+z/+92HWa6v2408+ffbkhVX2xvHJ06fPLy4uOQtZEFZVw1iwWCx2J9sQws2m&#10;8NmNUkr/zH1JtYOwqqqiKn2KZhzHiBIfSTWfL6IopJQv5iupOimUtaDfH1JaSClns9kvfvGL999/&#10;fzwef/LJp6IRBwcHo9Ho+vr6+fPn/j2/vr7e39+fTqde5F+Wpc8v9LTDt+NP4KVrhJCLi4s0Tfv9&#10;/huwCKGUMo5jAACyllLqnNNaY4w9mdx1nQXA65+rqmpFl6aprxz3KuvNZtPbFP7bKrTSSmEHqrIE&#10;URTxwCptlaaYGEKNss7auqr8YFRp3TRNEEd5nhdNjRDgYWCBM0Y7BDEhTki/kfpuOb/DIIgoQg6A&#10;iIdhHKFW+tXouQ7nHLSOYKq1xg4QRLquU8bITjVV2zWd1rap6svL68nrEU/4YrE4Orl53DaLTYEo&#10;4hHTximlhZDYIcZomEUIIexASMJOSQCcn6coYxhjaZ598MEHQRA8fvq0rlvKSa83WKwXZVEdHB3c&#10;vn33+vqyaToHUJLEci06JTmh2gLMcMCjIAoBRnXbSK0QgYgQCwGiiAJsAbTGGaONM9Yq4FCWpNnt&#10;dDZdnp+fK6GV0F9/+Yebx8f7k8MgDpZXS2LZ8fHx99967+L06rPPPmurhiB6986dKAoopYyT1Wrx&#10;0UcfccJ/9rOfVVU1Go2COEAYVFV1/vpVksWHNw6vV5dlsxGr7jef/ibqxYQQ18DOdShyP/nTH6Vx&#10;1rX16bNXzgA/Wc57Wb/fxxifX5z94z/+Y7/f/6u/+itCiDZ2tVoBgH75y1/+8z//889//vO//du/&#10;lVK+ePECQudtOOv1yheVL5dLSt44V/2y9NMrP/VumgZjCCGU0gFovg2bQM5pvxN+t8z9lgKg9WfQ&#10;+fm5ccYiJzplIYAECaODNJTGagAhgkmWCyHOz045ZaPR6M6dO8+ePTs5uXl4eHR+dWYMD3kiVaeN&#10;gcYA6Kx2WhptNSLQAOeg9OEyACGMMEbIGdvI7nI2bUNpUsNtuDhdzE7nZ4/OZGsd5sAhTCHlRFup&#10;JSgui9HWcCscp2logHzyh29evXyeJEmWpNez5fnly+3tLcLZBz/83nCUaa0JpU3TPHjrTlU1cZRS&#10;yuu6ybJMSePDFDolCSQAIy2ksgY5oKzBAFpordLSaIqwQ84ZYoCVshGylZ2wTgOHGCdJmFCKKeVh&#10;yAmiAFhKcd7rGe2KosqzaDwY9tIEQqik7PV6SkmIEUDoGJ4ghpSztehaLbU1Griqa8uu0VqzgDPG&#10;tDGEUgut9UqJRhOMEIRAakyYUcIAkIRR17RairIo2rKCEDZNc3F2PhgNh/3BYNQPKQYA7O7sMMZ+&#10;+dGvMcZd271cvuiatj8c9HvDyWRMGK+b5no+AxDTMABWI4K6rsOQRFGSJJnWuq1qZyx0Tog2yfIg&#10;iObzRdu2SRb0Rr3FcjabXSe9XEuFsEPc1bKYr64xxnHC7z24vVptBUEQsHA+nydxhiHsGtF0bZKm&#10;3haBMWnrxosBtTHeDjkajn3+wros1us1IUhbpVtlHdw53O/1erPlfFOVWZwOh0OjdcD777z99sXF&#10;xeJ6mubJcDhMkgQBXBSFM8CjUF98I6UUnXz27Jk2ijIWRRGllJGg67rpdDqbzXq93sOHD99+++2q&#10;qq6url6+fBkEwcOHDymlz549e/LkyXQ69dFW/rj3X8am6TzWiOPYWeCPacaYVMJaO5vNxuMxpdQT&#10;zoPBaGdnJ8uyq+vXy+VyPB72evl6vX59eQ4AgBC3bVuWZRRFURRvNpuvvvyDNu7evXta6ydPnqw2&#10;68lk4r/Co9HoBz/4wex6ORgMqqo6O7vw+bJKFYwFm02JMVbK1PWma3USZ1JY5MjTJy8uL69Hw/HB&#10;/vFwsLVcLay1RVUZY5aLNSIwioMsy8KQ+0gXEifhk6eP2q4Ow3A6m4VxkOXJzv7OcGuYpmkQB1VV&#10;GKeH40Ecx61qL68uMESMseFwyCk+PZXIgSzLnAGz62lb1U1dvz67KIua87BtawtB09Scs929ycOH&#10;3yMUn5+ff/7FZ2evzuu63hqN9vb2JpOJksYbtS1wDqMwiihnYlPxKPzxj/847w9kJ65mc9G1EGIA&#10;uXFoOlsbh6q6IywyzhVVoy2IgsA5synq/b3dd9/7AEC7WCy++vrp8a1jAtH1bJV22lhb1UUQsuPj&#10;w509+bOf/YzxcL1ZBiHDGJdleXBw8Kd/+tPXr89fv369LjYAoKZqj46Oiq7EiPR6A0zRdD6DhI62&#10;tpeb4p/+x7988MF789n146dPs3B24/CGH+qsN8ssT24cH57cujFfrBAiCBKAsTc7DQYDrxgcjYfn&#10;ZxcvXryYTCb+whFFAcRAKmms8iSn1ppw+KZHxQHnHEToO7clhNABYIzB+M05AAHGGEMAEaYBjZx2&#10;Suq2aZIoJgjVdR3xKIzCst34CVBVVUEQHB3e6Pf7hJD5fP706dMkz4IggBhZa9frdVmWlLM0TUHd&#10;hGHYtq2nIHyXvdfOGWOgNcVqCSH0vHHbtiFnzphN2yql77579+bNmz79OMuTpmkYJ1me8ID6vBbn&#10;nDFaCIEQIgSXZeErGcIw9EDdOeMd/E3T9PP89q1blOKu62azJYTQdzBcX197zFMUxSE5Go1GcRyv&#10;NxvPGg1Gw8Fg0LZtf9hrO+mv4NbazWaT5ymldLVeUEqt3fLoUSnlq7m0NkqJKA5PTm5Sin2NhP9D&#10;/ugNw6BtrZeZKS0IQUJ2g0EPIjCfz9u60UoJIaqqKkuRZSF3Lo5jY5wQ/4aKnXNNUxij0jS1ABGI&#10;AYBlXW/KUghpDKAYQOSLF/CmbIwxZd0NBv0kjTjnrWjyXg9CGMdx3dVd1wCAgoBRjBihSilK7WZT&#10;+s+LEx4EgRDtZrPpOhlFgVLg7NXle+8/4GGwKddBSI2B2hoLAYKYIuSAslr5y6h/1RBCjKFHVgAD&#10;5BCCBELo65P+DTNDiBBCCERR4Jxtmurg4ACb8MnjV1KCLLbr9VprixHHGGOIMETaaQjfjB4AQMgB&#10;bXQQBH5MQCgCACAM2raDEFKKKcVlubl94zCO48uzWdu2e9s71hohW8ZDiAim3BhjHDQOQuPiOGja&#10;rqhKzrlxFhojZO0XSZIky9VmtVp1XZNliXNOSqmN8edZEIWi7eq6ppx5xrvpWmOMs9A5w3iMcGiM&#10;iCJ+PV3/wz98+F/+5j/dOjlab647KZOUO2OdtVEQaq070XIeOm2U6bynCyHknAHKQoQ6aY17I62n&#10;lELofPYJQNAaa4w1xlDMhOo4pg7CTnYWAkr5+x+8//FvPz+7mAKMDVCz5SyOMgSZsqrc1KtikyQJ&#10;xjhJc0pplvfjOHYOAIiatl2tN9PpfLFYNE1LCGYB77qubrpOKIyp1paxNypla23btpuNqGvBGPJ3&#10;Qa+85ZwKITzb850l1UuRkyTJsuw70rjf7/v/5s/RLMu2tra6rrueTrMs89mKbdcUReG1uH5RYYyF&#10;ELPFfDAYbG9vz+dzxphXHcdxXLcNQJAwaowZjQaz5UIZVa0r7SzlDBAcOwMI3D7a2z88YEEgnaKM&#10;BiGHzlprCKUOAiPk8dHJV599/unHvzs7PQcGbw0nIefj0c5mUyZJFkbxZrMJgpAQ6nU9dV33e0OG&#10;WW/Yq6rKx85xzpUxCKFABoSQpmv7/b5DkLOwaToff3h1dUUIErLNsoQxVpYlQpAQ4s/+pukGg8HO&#10;zs7JjRNvGwmCYG9vT0q5Xq8BADs7O3Ece8G510RkWeZLrdI0NVpzxjjnXmk/Ho+NMfP5HCOaZZlW&#10;FiOqjEnzXAgBANDWIoRE0zDG/PvvKzSqptbWAAPn8zmPwvF4PNoaz2azJEn8gKOqKs5DaKFVti7q&#10;kIWvLs+yLEviFAHooy4BxEHAIYTD0ZbfhYbbW60QdLns9ZIoSaquwYwhBIUSACPKmbHW1wYbAAml&#10;AAAAMQDAOKiU8ZNTCDFCxGmDMcaEEkwQQCHjWlsMcNM0GKDVfHW4twstBAZ0Vfvy5avx7jhQ4fXV&#10;bDjectDWbZVk6aasMUMBYEZYJRVhhKSRz1fSxhKMkqwnpcTKlGW5f3g82tp+9uzZsxfPKaVUEm8g&#10;AgC0bYcxxpTIVixWy7QXEE6FlIQQHjILjIXO6/ObpnHOQYgU0MABayHBUCtjNAiCxLaSANxVrYEm&#10;S/JJfwIVLNdVURR5kC8vl7jFNw5u9aLeVn9y/879fj6wW+7+/fvPnzyLk5ByIlTXHwys1caYp48e&#10;l2V9fHwcBFEcx9DxXq//5Zdf/urXvxiM8j/7yz/9i7/4s//2D3+vtdyUy0+++ni0NZpezuM45Yj1&#10;q+EwH2HIfvHbfzk7Pf/hBz/5k//wZ2VdXL6+fvuttzDGp69e/e5fP3nr7bfv378/Xyy11s6ZnZ2J&#10;tfr586dFsTZGEYbny8Xu/t7O3g5BGADgZ9ZZliGMf/7zn6dpenTzRlEUy+VSz6b9LEcIWesAMFEU&#10;lWVJCGtV7ZyDEBMELLTW6bZtg4DXdV0Um9297bZtP/3973icpFnGebAuCgWB1dpiLIw1ThsHKERB&#10;lAwGFjj3+vzCGPfg7e/t7B1oI2eL1euLa23EcNjPelkQBNIooToNlcRcqA4SaIHzrWxJkohOkYQa&#10;65TWQcARwPNyaQxIUHK5vv7dF59srkWA0Wi4k+d9hIDBmEBMKY3i0WR3srU9TPPQQrezN9jf66dp&#10;iqADAEhVPHmxeJOsGUBRdqJpIMTz+ayum6bu1uuCEXZ2+kpKrZQyxrSiWS83cZKIrmu7jmBsnVNS&#10;EkoJxgA5BGBZV9CBTblpZWuMinhknXYWhhEf9EcHh3s7k93lck4IM0a9ePoCQre7u18URS8fhkGA&#10;EHr9+rVPGB2MBoSx09ev4jyFlBgMacSkNZQzDVzSz0nKv9MPAgDatnXOOWOBMxhj5BwCsKmKIAia&#10;uhRtB4zGzkrRUQik6Hw6QF1uFovZRRDs7u/v7OxADHZ3d2+fnDx9/Gy5XAaEIM43yxW0rmvaKIkB&#10;IpiSOA6NA01TIYKdM5RSqK0xGEMCIQ7y0DlXbdYoRGGczter5Xwmq8Y5NeoPDm8f0IQYYwBgZ2dn&#10;LayX3fx09mrQ68/LxWAyygZ91ammav2phBwKgiBKk07JII46KTilROu26/xmCwBAlOzu7sZZAjDa&#10;zzNrtXE6iMLVZiOUrrp6J909Prnxm48+qqrq3u2TOEkXs7mvQbm4OGvrhlKslMLQOefqtsEYWwc5&#10;50EYIowJZU3TFIuiXi6CIAjDMA6dJ9V8MZIx5uz01ePHj6+urm7fvv3BBx8wQh8/fvzZZ5+tVish&#10;hNbKnyP+wiOECIJICOFvIBhjxqmfjWISGmM454PBwH+sm80mSRLO86Zpjo6OdnZ20jQOAr69vX37&#10;zq31ev3ixbPXF+319QwAwBjJsuzy8qqu6+2tybvvvmuMefHixcXZuReFTXa2R6NBFMS9Xu/Zs2cA&#10;AEJIXddV1QRBUJb1rVu3ECKXl2dN06xWizzvd53M015Zli/WLxez5XA4TOIUQjgcjOquqaqq7Wro&#10;gLNadG0yGt25e4Kduqyq4ubNW7dv3zo43O/3c2W1V7thjJUSXdchCHd2dvr9vmjloNfzqcJt20rR&#10;9Xq94XCklHr+7MVyuUQQY0yMdlrrKIrzvEcYef8H7/3FX/z5w4cP27b5/e9//+TJk/l8jhAej8eH&#10;BwdpmraNaJoGAAQR1s4oqyml2rrPPvtid3//vfe//9VXX+f5oOvaxXxhjZlsTd577+Gzx89Wm00j&#10;DGEsjALgnNZaaa2kwphsTbbatnt+evrlV18Tym6f3F0s19fX18a5IODZIHfOfP3NVw8e3Nvd3/3N&#10;b36d5/l6va7ramdn+6//+j8PBv3Ly9fT+TVCtBUiDiPnXBpnSqmyrvNefzgaTLYnOzs7TVN98dln&#10;9+7dNcb866f/2lbN4f5h13W+HVcpFUchpUxK0XWdddYoDRC8e/eeNfqLL7/c3p4gBKVUXdeVZam0&#10;xJRorYw1zukg4jsH24Nhr+lqB4yxGiKggXUA2G+FpvaNMhX6uSkhxLNulBAEMUJECu2sC3nEaXB9&#10;eb1ebvI4aet2vVq1dTMcDnd39/K8nya59335S0mSJJQzY0zTvhE8pGlqrFkulwggj3+klFqbtm0J&#10;RJQzDCCGAELoNUic0TAMo4AThJxzg0H/xz/+0d07dz09O5/PjdFpmmKMPbfj0VRZlkJ03ofsf3rm&#10;DSFU17UQAmPkofX9+/cP9veLonjy5PGzZ89Wq5Uxptfre2IKQiik2tvbO7l9u+u6x0+evHj5EmO0&#10;tT2Jo8hYw0Pe6/ekbBF2hOLT0xdhyPuDXClprU3TLAi4tU5KtZjPwzBEGFVlraW2FhhrJluTz37/&#10;uRBvMmZ9fIvXAGOEHHiTUAahG49H77zzvUePH52+fMUYtRZorQlBeZ4TyrTWCGH9bcGmtRZjghGl&#10;lGJMnAOiE6ITopM+VZ4yFPAQQl/9B7bGu3XdNk1jrWGUDYf9JI3jJEjTeDq9AsjDTiilNFYzSikJ&#10;KGVV2ZRlFYYRBNA7S73HlVKGsWu7ZmvSS1KutQgCBoC1zjoAnHXWF/MA4Ncb+Hbw7qXQzjmAvFDf&#10;6xH+rQYJQwSBw5AQgIFDFDGj7Wqxmox36qqL47DfGxLKuk5oozEmb7KyvdfX+hk/8pmExijnHCae&#10;BPAWAAsASOJoNB5MJuPhsF9X5XR6yRgNw1h0Xdt2FkLCmLW2qup1UQQ84L6k2pjxeItSWhRlU3fG&#10;43lCIYSr1bpt2yTLoiiy3oXrs68RCnhIMEIEk287UQkh1oC6ruu6kVJqbcMoiqO4aWsv9T04OKIU&#10;+zJnrRVjTClhrfG5ANY6rY2xBmNMKcYEWn9ddVZr46xDCPpiDwwxpth6f7U3wDngAMAIIQwoweJb&#10;vm44HDuA6qaTUnWtrJtGO+sJPWPsZDLxbShJkmRZ7k8XnwBfVZW/u/tBQNu2CCHgYJ7nAMCmaQBw&#10;njl8g8aBUVoj9EaZ7GFtXVenp6dBEHqBvdc+McYwJoQQP/e8urry4XM+V68sSwSR7+BZrVbamDAM&#10;veIDIuh1v4yxMAg94nLO9fo959x6vfIh7YwxP4r+TpNvgGOcaWsQxghjqY2BQCjZiGayu31wfDDe&#10;2VZOR2kMMYTQd3dh6vkciP7+//37Lz7/+uzlhdUgTXKrYFMLjGm/3w/DCCHkJXCUUghAnud1IyCE&#10;TV37Z+LFxmmaWue8H4wxZqzN89wCB6CL47goSr9lRVHIecADbq3V2iilvDoaAKC1LssSY2y0EUKs&#10;VquqqiihbdseHx97VBDHMWPM98Odn59DCPM894kJnvP3Kh4fqa21nk6nVVX7RG6P0v3o3e/eCCEI&#10;gAdyZVkuV6u2ba2zXuXuLegYY0KotwMYYzohrLUAwKIoNpvNZrNJotjbTKy11hghFSIEYwQh9LB/&#10;vlpWTZXlWZbnl9dXyigWBg5BA50FjnLqoKOMUsIghNYX1APoNSDWWmfBfDYrNoWWSmsDreOUYQAR&#10;hARjArG1VjRdU9ei7Zw1VusoDg729zblhhC0KTY8YNpaSBDlbLFa1F1LGZVKIgQpZxhhpbW1FhFi&#10;rW1F64yDGMVxQhiFCKdZdnB4XDftx598PJ8vyqZq2q5VHSYkCLnQEiAoVIsJipMw7+fGik25Snsp&#10;YRBAhwnZ3dtdbzbrzYYQQigGEFprgENWOwSJlpbjAGjoJAAKuQ7ozqYs3upPsCNt0RhhbGdMa7ui&#10;vXfyIGZxs6mSODvYOzg+Pn747rvvfu9dv0W3XSOVtFJFURTHyZ07d6Io9pXdjLDLq8uPP/ltWW1O&#10;7tza3du2zl1cXXRa4AjHvRggoIEyQEstl5sFgA4i8PjpE8LIO997ByO0XC5G47GQ3fMXz7TW9+8/&#10;GA6HPnm01+v5Bby/v//w4cMkSaI4Ggz6g8Hg+Pj4/r17N27cgBAul0ul1OHh4Wg49LmVfieZTqfO&#10;2DRNN5tN1wmtVRRFGOOuE4xTa63oWmMMhIBzVhRFUazHW0NE4O8++eRffvmLJE9X5QZxqqGTQBoM&#10;LEEOOAstwsQaraTkjOd5XhTV2dlZ07Rb43EYBm3bTqfTx48fP3v2QnTaGMtZmKd5GmdJlGZxErLQ&#10;KkBpwIIAQ2as1doZY4MgMM4RRhkPnINBGPT7PURImocnd+9s7+/duHVjZ3f7xs2jt7/3zt37dw6P&#10;j3b2toOIbzZrZaS1ilI8n18rKTrZPHn6+PTV6enpq2fPni2Wq6IoiqI8P79YLdePHz9drzez2eLs&#10;1YWSFmMmhbZKQwfqsqqKom06TnkSJ0YZimnIAyUUxYRgYrXVStZNk6U5IzyOk4BHxrjVquiaLk1y&#10;xgKtHSHMaTCdzuu6297evXv3vrPWT/ABAIPBQBsDIUry1FhXNBVPIkhxJbrOyKbrWi2brm1lW9ft&#10;YrmcLxbFZlNVlexE17RaCC2k6jotujgMgVYhZb0sSXiQJVmWJBzTNI56WY4ARBAhACCAXdPOZtP1&#10;ctF1crNa52k2vbrSQnLG0iRVWgHrJtvbWZZsik3XdpjggDHrBaZSIYA4DwAA1joIESWUMm6t3RQb&#10;gikmyFiFCE5I5RaXAAAgAElEQVTzOOknST/Ox2k8SPJxtn9jP+mlgMD9oz3t7MuzU+fg68vXrei0&#10;NlKqqukoZRBBh6FUijHmC4e+C6Dy7jjGmJTCixMpp5jiwXgQhIFBloU0yWLGOSb48vr12atTCN1g&#10;0O/athOtb2RAGLVt27UCQhgEIUJIa+OZHq+UAQBADL0Qpq5rRimlzN/QkiRBCD1/9ryuy1u3Tv7y&#10;L/9yOBw+evTo03/99OXLl37bt9aEYVhV9Wq1MvqNd9efGt8p4LxPyk+ihZQ//OEPT05OhBAQQM75&#10;fD578eLFH/7w9Wq1KstCKUUpkUIlaXzr1snJzVtRHPb7/V6vDyFyzrf06aPjozt37vi9oixLhEBV&#10;N8vlYjjoj0ejpmk2m/ViMddaRVFY143vPqjr+urqCmPsc2QwJl7H2jStTwReLpaz+VxrFfIgSuKD&#10;w/0HD+7v7+8RgjFCYRTg//KffvTnf/ond+7ehdBBBL1wnHOKEJ7NZm3bhWGURIlSWkpVlSXzVTRa&#10;YIKdA4TSyc6kabunT57ygBPC5oul0ubGrZP3Hr5/98G9d959Z//oYDad/fcPP/ynf/rnxWI5Go8n&#10;k+3tnR0ecCF03bTrTSmkwpghjCBFhFJCqNLm0eNHf/kf/9de3v9vf//3N46PKaVPHj9WSt45Oblz&#10;+9Zvf/3r01evCCHaKIygkVJJoZVUSgYBH41GCKGiLI0x9+7df/78+TePHi+Wy62tcZomUnebzbpp&#10;q//lT/7IGv3p7z4x1lhn7ty+/cd//EcnJyefffb7R4++kUoSwjAh/bw3m83iMOGcL5bz69n1ZDLZ&#10;3t1pmvr5s+daqZ/+h59maR6F4fnZGcKoKoqqKiFEUoqA8/F4NBwO1LcZm0aZre0tSsl0eh0EHDiQ&#10;xLHv/gUABFHonG7aSmsZxmx3fxsTIFQLgAEYAgQseEP7+sjd7wAwQNB3JyKIEYIYYQSxMRZYyFlA&#10;ENNSX15czqcLq/RkazLZ2nr4vYcffPDB/v5BkqRZlodh2BsOhuPR/uHBrdsnXiMnOmGNqeoaYyyF&#10;2BSbOInjKIyjKOAsiSIIHCMkCHjAWBSFQcCN0QhBRjBnjFOKMb59+9bN4xtJHM/n8/l8Pp1dtV3j&#10;U1u8prrrWq0VQoixN2HraZr6u6xPuur1es65oigwRsPh8K3794eDweXl5fPnz7VW/hHHsf+2AwCa&#10;pjHK9AeDWycnSZJcXL5+8vRpHEeYEqXUar1quubw6BAiJ5UgBM/nM4Rgv9/zGtcgCCBAGJO27S4v&#10;r/K8F0XxbDZHCGFMpFSM8c9+/zlCKAiiIAjSJEnTRHZCSYUw8CUxzuk4iQ8O9h8+fO9Xv/rV+fl1&#10;r5cbC+I4zvMeQghApLVWSgshpFKEEE+UEn9KWdd1ou2EMroTUltrLEAYEcy0MdpYTGgcZUVRGqsZ&#10;owABHlDGSJxEUorFYh4EDCMYxlHbtVoZQlhIY4rZ9XTh91AAgJQCY+JRLUIojoOybMbjdG9vyzqJ&#10;MXTOeAQMIfRQ9N/V/r7R238Ld33GM0QIIgwxgATh7wCwsxYBjAFy1jHGq6KsyjZg8fnZJYQII0oY&#10;1dr6ABtrnbXWeB+s8zDb9y0Zn+YHgFNKGaO9mjqJkzDgANggCDByi8VssVxGUWS1W2/Kqm61NcY6&#10;/253UjLKIEKz+UJpHceZ0kYqAxEivpyX8a7rFsuV1jrv9wEAaZZb53wNmK+hghBBgJq6DcIIIWyt&#10;AxAhjIMgopQxxoWQ1jmEIMZ4uVxtjbdv3Dw2VgjZMsog8t2PlhHqnAMQGmuABQhCTLCvTPbIHkLA&#10;CMYQGaV9LTaA6E3uGHDAOQidfzYQQoqwVLITQgjVHwwIC7TRnZDL1cpYhyDSxjDGxuPJ3t5envXy&#10;Xo/zwBhXVfV0OlsuV84BSlnXdRDCKEwY43XdMMrDMBwOh4zRrnuT2ftdzqSUUkpxsH84Ho+82yfL&#10;MurHGVp/W4pAlPTJXoYxduPGDQDA8+fPvRPEOeeluZyxLMsgBJvNmgWMUkIoyXu5MtpYo6QihABo&#10;KSOEEuts27ZBEDBKtra2pFZN10ohjDGN6BjnSRbXbS2VqpoaIhgmST7oUUYsdFme375/9/Dm0Xiy&#10;FcYhZZQQjAlGEGIACcRam67u/u//6/8RrWaEMRrGLA55RCA2ysZxao1r6oazQIhOKQWdC8NwtVxb&#10;Y1arlR8NlGXp0Xix2dRVZZ0zxmyKom1brzsIg6gsC8aoMdpfLCBEQoogCCEAq9V6s9nEcZJludYK&#10;QvjWg7eur6+95pwSenx8nKap58Z9Slme597lyxgzxviKTv/4LltVa53EWVO3/jbjCWFvb/kOAHtV&#10;ESYEIiSkrKrKWgsRDIJAOyvUm6jesqz8HHZTFNbaLMuce2OPuri4wAj1er3hYFRXtZCScyaViuMk&#10;jqPr62sLgZSy64RDGFN8cX0pjYrSmHFugTPWUEYhgoQw/7feDN38oM0C4FxAeVPVou0owpzykAcR&#10;CzjjcRByyjAAom1l0yohMEAYAAdsWZbHR4dSSa3kpioAAgghAGEUR53srqfTIOJJliijiNdZOAsh&#10;IBRb6LQ2EABEMKbUAAsp4QHjYfDN428WqyXhTFollCzKggdBb9CjnDqoaUAQAdqIwTCPYl43ZZyF&#10;PGAAWgfdzt7OdDZVWiVJijERUjoLnUUYYGSJaowVznQOKMhhcLx9/O6D9/a3DkAHXAdu7N1o1o3p&#10;LDJQt7rZtMvp8sWzl1mS7Wzvtk1bFhtMSFkUn3zycVXVUsqIB/v7+x988MPxeGy1dda2TQMR7PV7&#10;R8dHR8dHN24eJ2lCOWOMX8+uHQO7RzsG6Fa2iGLjTNXVFrq0l/T6+c3bJ4NhPwyDIAzjOGKU5Hl+&#10;797d27dvJ0mMEc7SNE/zgPPJ9vbh4WGeZ59//vnXf/g6yxLOGULw5q2b1tmPP/7NP/3zh8vlYndv&#10;p+2apm200j663FoLIGxFp97w/MBbJxhjPmWHUGKdM0ZbZ6u6TNI4TqOvvvn6iy8+txAY6KaLedLP&#10;acxbLS0GgCDtNMKYEOSs1UobbSFEWpmm69aLVdM2POST7UkYBNuTnd3JpCqrl89Pnz99vpqvnLZd&#10;2WKDxvkoDmMexJQHjIQYU4p5GESE8KZttbY8CAkiEEPKgoOjw6ObN6Ik2RrvSqGKsuxEd/rq1Vdf&#10;fTmbz9ab9Wq1TpK4rKpXr14V62L/YP/5s+fT2Wy12qw3BQ9Cxri3hk62dp8/e8lYyFkc8kRLiwFL&#10;47wqWi1tXVaMBJyGwGGCWRTEeTZAkMymC0a51Q4jFvBACsVZyEkQRrk1yCiAIAt54gxCloyH21EQ&#10;t7UAFoVB3LXq+mqmlcuzQcg5BFB0AjgYRQmAwFrrIIzSVGqNGcOMKWsRIQhjSom0BmHCOI+jKI7T&#10;gAWUUIIQMJYRojuBHADGqFZAa5ADeRwDba5fXy1ncyutbAWyKGRBQPioPxwNR3mSUcooJrKVqpO6&#10;U6LtsiRtqjoMgixJ18vFcDh45+238zTbrFenpy8Jgt61EIcRpVw70wrBg4BQLo3CjPKAOwQAdpDC&#10;OEt6oyzMIxpTmtCoH5KUhlnYWeGII5xs7W5vyo2BIE7jq+up0rbpRCdkJxULOOXMS1S0s0JKxnma&#10;Z5SxTgihpD9VCSVVVa03m65rpWqDJAjSKEgjFoc0YIghzNDW1ihJY8aYUnI2m5ZlRSkFCEIHtdLe&#10;jdK2ndYaOAghZIx7KaIQwlmLIGKcpWnqrJNSWGuUkr0sA852XfvO997+j3/+F4N+7/MvPv/009+9&#10;vjhv6gojZLSqmzoMQ2v95cpqrZum/q7Xw2eRejhtrR0Ohzdv3Xz33Xe7rvviiy+ePX16dna2XC6a&#10;pinLoq7/J1Nv0mXXdWd3nv6c27824gWiBdGDnSRSSpJKiV7OXJ6UtLxqUB55Uv4INapPlXZ5lTNL&#10;ltOWJVI9ewJEjwgguhcvXnf7e9oaHIDpN+QAIF5zz/n/996/XRVFPpvNXrw4ms1mTVMfHx8jCKRU&#10;QgRRFKZpGgSCcx7HcdbLwjCM41AIfnJyfDm/MNoQjNI06/VShGGSRnmeX17OlJJt225tTXZ2ts/O&#10;zn3d8ffb2+VySQiVUkmpkiQVQrRNUzfVarUqy6JtamBtHIVZmoYigAjj//v/+vfj8fjl8cu6rkUQ&#10;KKVEyBljxtiLi4tHD58cPj8imJyenmnlijy/9+0962yWpdZaTMhqvZpfzl+8OMqLyhrX6/X3Dw7u&#10;3n1nsnlluVqdnp7NV8s//uGPn/7+D8cnF+ON8d07d9M0s9b4iQVB5NmqWhvnbFlVy3wVRpG2DkKo&#10;jf7og48eP3p0cnwShQEw5tmTB01d3Ll9c2M8/OrLz2TXBJGAwAWMhiHHGFGCB/3eaDQw2iRpsrO9&#10;fWUyIQj983//rbXq1s1bSRqPRkNlZBjxn/3swzffulPVZRSFb1x9Y3t758MPPtzfP/j8879+/vnn&#10;6/UqTbKm7awxgQihRy5R1tRNVVU7uzsQowcPHk6n08nm5t27d589e/rmnTedNccvXzpr/WiRZWmS&#10;xIRQIcRg0I+TZLVaIYz2d/fHw2HdNvB1KSsAIAzCJI2yftbv94yTFuggEVd2NlvZGKABcowTDZx1&#10;znoEFoIWAAuchcAB+C8sWYAghBhhACBjAlgIATLKWm1VK/tp/9b1G8PBcDgclnn5xz/+8ZNP/vDi&#10;xYvz8+mTJ09W+bqqqqdPn3799dd1XWdZ1u/34ziWSq5Wq7quCcZRGDLOCMJJHEdRKCgTXCRJnMQx&#10;JghYoFW3NdlkjAnG+v1+r5e+8cYbBOPj4+OqqrTWTVv3+31vt36dlfWgC+RRUlprH06ezWZFUfgc&#10;qa8d29vbvXXrljXm0aNHZ2dnzjlCcBiGQRAUReEcCILAx9icBYEQd+7cGV/Zms0uDo+OgkCUdR0E&#10;gTbmbHq2ORmPNwdFuVaqU6pDGIRh6Gtm/UDopZWyLJMkieN4tcwDEVpr67p2ADx+9Igz4WchwTjG&#10;eL1aaa0Z93xUTCkJwuDWrZsbG5t/+uOfi6Lo9/vGgo2NDc75YrEw1llr87zwrhKf7HYOOOusdca8&#10;MjU5BxCGhBCMEaXMjwVC8DhOm7qp61oEbGNjnGYxxkhrGQSs65qyyiGEWnsngoYQCxESRJ2Dxydn&#10;bdv56QVhFMdxfzDgTPhdUttVSSoOru5o02qjrFMAIAcdhNgC+EoN9sLv60HYv7w19/sLN0YIY0ww&#10;IhAhAJ21FFKCiNMuYMF6sTYGqM6dnk4JYbLTACGtlHPQGGO0VUpJJa21vsTas6aN0Q4YTFDXtV4S&#10;9M9lISgiuG1apbqiLJq60kpaB2SrmqZFCGOMu052SjoAHAKCB8pYgjFngb/z++1pFMVBECBMpJQO&#10;QEJIkmZaa8+L9qym72tmLHBSqSRJPRXZZ+P7vQHnvG1bCAGCqGmauu4gBNaCg4O94Sir60IEomlr&#10;hCClBADnnIEQvw76Wm20l1g5I0Ybbyw2xiipKGGcU2ssJtg6a61FEBGMEcbQAWsMRJAz5rehythe&#10;bzAcjsqyPDw8ZQxTygihm5PJ1taVXq/PKPOq++xifnZ+enZ2VlVVkiR+e1hVFcH0ez0wjmOf2vAe&#10;tleBz67zvIDRaLS3t5cksR9lMcbfM658vxEAwFPD/bf97t27Sqk8z8fjsW+SMMacnp5qpTyTqes6&#10;iKAPnSqlmC8fVgpjrJQEAARBEEWR/zjquvL2aSEEgpBwVtc1D0ScRPPlom7qvCytc0EUskB0Sgkh&#10;fvT+j+689ebG5gZAEGEEMSaUQADatvN5dWSBkvq3/+OTYW8UBTGCFAOslIIApWkaighi7Jy11mqt&#10;2rYlGHspwEMyIYTeIuifbF3XOee4EIPBgFDadZ1n7C+Xq+Vy6akE/nrkRVSMkXPg+fPDqqqiMFJa&#10;tW0HgLv2xrX9/f08z+fzeVmUdV0fHR0JIQ4ODnxqy/dIJUni7wTr9dondZVSHgXnQf0Yk36/78Nj&#10;4/HYWuv/D/3mzr+Z/kDxQ4hX1I01EEJltP+LLHCyU9Y5/+zyWfGuk14rqOu6qes8z9fr3LMtCSaM&#10;sziOOWfPnj0TYYAQ6qRURm9sjiFGPBCYEuscBABihDFxAGCCX3k9XrlNAAIAIwIACJhoqlp3kmDM&#10;CAsZJ4gIQhkhVmtoHLROUBoFIadUCM44W6+WaRL1+v2qrggmrVY84IyxIAwBBCfnxwBaHnCAQCel&#10;VMoXK1joHACUMwgRIrjVslMqTKK2k4v18ux8ChCCBGBKecAgRoRhHgjCkIWGECxlV5b5eHOAMWhl&#10;HUSBs4ZSxhjd3tlZrwqpNEZESoUcYlgAizgJbeeIoaZzHIh+NNrbPHhj5/qbN9+a9CcM8p3x9vvv&#10;vrcx2jg/OWeQGmVlq3pZ1rXdzvbu1YODk+Pj45cvJpMJJfQf/uEfnjx5uru9QzDGGAdByBibnk+/&#10;+eab4+NjJWUvS0ej4d7erl+7lGUVhJGB7mJ1sX9tv5NSKcU4tcDwUDRdhQjGBBmrt69snZyc/Oa3&#10;v8myRAje7/UPDq4KEczn8z/+4U9PnjxJ4qTX613O52EYAAB++7vf/OM//WOappubm15INMY8ePDg&#10;t7/9rX8s+OuQ4OJ7ucl7QygmcRxTSvzVkTLsnLNWY4y7rlFaVlWBEAiT8Pj0+Ntvv6YM337z1vHZ&#10;aa3aze0NFooOKIuARRZiiDEyVltlPeIEAmiszvPCOdc1TVHmaZpsjEdpmiKIrHUY4rqonzw6vTw/&#10;4ZBhh02rEUAQUwIpQ0xgFrEwiTJkIUGkF6dOO2tsJCLVaa3U8+dH/+1Xv355eHY5XSzmy8Nnh99+&#10;e08qtXNlxxhb121Tt2EUlUV9dnrW6w2PX57cuHH76vWby8WK81iIaDAYaWV/8IMfhUHy7bffXdna&#10;pVg8efI8X5WMBXXdOQOgc4IH/d5g0B/2sj5GJBQxpyIMYiFEVdZd24ZB1DVS8MAYJ3hoLHTKEUQF&#10;C5uqUdJubk6G/ZFWFkESBCEEpCzKPK+LPOdMOGesAdYaALEIBCFUOwMQMs6t1rlU0l8MgAXWmDTL&#10;gAUY4jiMOCbAOQ4phghqB63DDgFjIiqgMavZ4psvvqhXxZ2bt6/u7slaluu8WBV1Wc5n88Nnz2fT&#10;i9Pj03y5FoTFUVKuCy1VUzWCCd0pRinFRHAuhJBdZ6y9e/dWr9d/+PD+5eW8bmqrtVaq0xJhTAiG&#10;EFlrAIQYY+1MFEcOOIyAiATjpNNt1ZaNrGpTWawttOtibaGru8YBILXmXCBMOqUJIVJpB2GnVCNb&#10;D3FkgVBKZWnmrS7+qV7XtfcwOuD8+ShlZ51WRmlgacBJQC12CENEAIQwjITWWnCepYk1plMKY2xf&#10;naRQa22t70pgPrfSdZ2/EfkpgGBMMHEO+LIiQrwpgd198+4vf/nL0XDwxZdffPaXzxbLZVEUeZ57&#10;zFXTNjdu3JhMtlarlZ+69/b2rly50nXS8578keH15Dt37vzghz+o6/revXvPnz9fLhZt2xKCIYRh&#10;GGCMvQfQWpMkid/pzy4uVqvV8fHx4fOjxXKulI6icG9vb3tn+/LywhgTJ+F4PErT1Fozu7yYTDYc&#10;MOvVKo6jMAql6pbLBUb42rU3pFTz+SWlzJ+2vqOUs4Bg2rS1R71gTIwxEECIMHCuKIqzs7PpdFrX&#10;LWM0DiOyORkLISyyUsqT09PpdDqebAnRMSqqsjk/OW/bVuBgOp3evn1nOBxczC8JJ5uTsTI6ydLj&#10;05Pz07PRaHTn7l3BAozpt9/e+++/+aTKq66TWb+/u7v74OEza83B1asHV/ecAy9PztI0JoQQJggC&#10;RZEjhJQ2ysi8LKMkHAx6GNPlYn3r5o22zR89/ObuzatWVlywu7evlmX+xv4EuXbQD8ejN6IkjaN0&#10;MBhEUXR6ej6bzTAmy+Wy6Zq//Ok+hFhprbUlCDCCmqp4WZdZlnSqRBSIgE7Pj2VX3rh5cP/e47bR&#10;VZmfHp/8/pNPnXOM0qZpAESccyFYKALdSUgIZeT69Wu/+MX/9utf//r09KzfT9Okd3j44p9//d/S&#10;/yN777331uvlarEknDRtBaDd3Bw3Tde2bRSF25Q2dd21ijJsnaYY4oBLKdu6EWG4v7+b9jJIsHVy&#10;88rwcjEN02A4HC6WMweUMhJoCzAC0EJfgwQcgO57N+r3g4ezEEBoAQDA6boTLLLadnW3s7mzOdg4&#10;fHz07PHT2fRSSQkNCILAB2KLuorS1Bd2eTjWbDbz3bxhGB7s7VNMjo6OkjSOokhbozoJHbCdEgED&#10;DkVxlERR1VY2sXs7E++c7Jp2OBxaa9fLVbFeB5yHYQgASEA0Ho8xxmVZ+gxbEIjJZOL9D8aoLMuk&#10;lHm+2tjYmM1m8/l8tVptbm5+9NFH42H/8ePHL1++9DlDP3X47RfnXHVdaXTay+I4zPPyxcvD1Wqx&#10;Z/c3NkZJGj19+nRVFtevX/c3zvv37+/sTzClbd32hoPVatFKmUSBX9D4iagsyziO/RvCBQ3DsK4W&#10;GCKKSRAEstNt1TDG8rZDCJVl6Z8+lFIArDGOIhwH8cV05iuOwzCkDFBKz8+nbdtiypVSbdf5POS/&#10;YDzcK4YHxAhCYK01WnvBzVprgAMQOAc6rRbLeRgG443RcDzExNV1aZ0Kgu3Ly8JHxxEkTjtBRas0&#10;cIhSVuSNbFoEAKXcBzI3NjaEEP4x2nZ5lsVdJ9tWKmUgcgA6gICDEDjonbfudTvo96/v/wt+ZYyG&#10;0HnvDIAQIoisNX5CRhAB5AAASssgCPNG+oBQYzqrtOo6BykAwFjlgH3tZbUQQue89RFJKVvbKqUg&#10;hBA6pbRzzoqAxzxIYs5I25SE0iTrqU5aCByEACEHkNIKYBhHMSIQOFQ3NUG4rpuu6+IoEUI4iAhm&#10;jIpOK08AstaWZVk1dRJnzjnKOUCobdu8LH3dztWDa0zEVTNf5bnfYjBC2raVUoZhmGVpJnpS1tp0&#10;Dx4+eXH01mjjZj8bad0yzC2Uzhm/uYTI762wdcZp4IFhkJBA26ZpLLAYAQydddoYj1sHwEIEoGfG&#10;WGu1cRCAzjkUBEEcKWnKap0kyWjc394ZiQC0jQpDMNmc9LIxwTyOYwRpXlSXs8Xz50fz+awoFIQg&#10;iavdnWBnO83XpS/sRQj5Ea5pGu/zZ4z5b5eU0qudg8EgCAJ/AnntkRI+2bxy/7tvPddAa40Z5ZwT&#10;0vpDtKoq7yd//Phxv99P05RSSgklhGhrCKMA2DRN87LIy3Wc+up4TghRRiqjrbVxHJ+fn6dpmqV9&#10;ox0AyjmHMLqytZVlibbmFVwdIURwXua1auM6HW6Mb96+ffvtN/v9PqHEQqCd1lIBgBmhSIRAGUoI&#10;oVBgwaiI45QirFvFMZFNK2Vno4hQhCzQjEEIGX+V0fBDpnpl5fB+isgXvPl2iqKqvJ+cEJKS2Co9&#10;X8w62XDOsyzzDRP+EiN4yAWNoujkZHp6ehqEwi96Hjx48MEHHwwGg6IoMCKXl5fj8VhrfXx87Ffp&#10;ZVmu12tP6QMAfP3VVz7S0nVdEAR+ndE0zfT8xfb2tl/nr9cFpdQ36PlVhfc5e3OH303Y1y+f5/ew&#10;305JrWsfi+Ccz2eX8/k8TXvXr18PRbC7vXN0dLRery+my8lk5Hdkgoimaay1SpmAcWm0UmpdFsvl&#10;KA7CjPcaLVvZGAD8QgcggCEBAFprIATAOQCtXwlZpf2SBSPEMKGYMEKRAQFlzhilrZYdBg5RTAir&#10;a6e1hpjEYTS/XIowRJBR6gCQqtNt1a4Xq3SYDnq9vMrXy8VgNOq6ztgOI+owsw44BigigCDddtpZ&#10;ACDgSEmbVwVPgziOZ7OZ6rTRClIknW50F/GIAGSUhNYxQjgLlGqiIA55qLVMogQgCDSkgGJDoSIc&#10;UaMt0hhoazpgW4ABDSwPcHRz54bT6Mvffzl9frG3s08IS6PEte4n7/746NHhXz//DAEcheGLw6Or&#10;V69GcUAZuvPWrV6vl6bparHe3t7+4rMvoIX9/rCqKs55r9fL8/yLL74oiuLv/u7vxuWIalq3eO9g&#10;93K5+Mf/8qvxZHzt7hvnq6lsHWMhY1pbo5zGhHZAVroQQbheLT+799en3z3/6rOvg4C9ffttArgQ&#10;ot8fUoo//fR3X3zxBaX0l7/8pTV6vVr59mmM8dn5yWJ5aa0tStrv97e2J1ES+qzEYDCoqspoV9V1&#10;EseUUsGDOErOzs5enBxncZT1kqZpqqpgjAFgldKYoHWei4DFWda29cnJkQUq6UXz1WXR5jQKAAUK&#10;KESBg9YAhxEyRmGCAMYAOAghJoSJ0KPFszQp1ssvv/zy4GBva3OSZZlgfNQb3XrjJnYgDiOKCQKW&#10;M2IgODm/yIYD2XUBF8YYrOEoHLBsolSnqJJdF5FAUcUR68VJL+3LQktZQIeSMNua0JCzycbu1atX&#10;q7q+nF9ML6aTzf2utUqT8+nq//wPH2un//G//GqxfBoEwd///d8r6RBkv/jFvx30NhbzFSfB/s7B&#10;fLa4nC3quiWErBbLy9nCaNfr9SjlWtWV9Q8cBoClhHMWOIs5DyjlCSIQMQwksJAgGvBQsKAq2tVi&#10;3U/6VjsMYL4qmrIdDcay08Z20EKnLOcBIaRuOmU059wi18pSW5MGiSMAYkQodQgSRigNJNIME4FF&#10;17YY4DSIm6YOkkjLLgpDp9VqOQ8wy7b39iZXsAOzk2kUhJPBRiri9Srf2Njo94cOAmvtcrE+fPli&#10;Npstu2VZVwCAtJctywVjrJOyW6+VUmkvXRfFV19+/uLls9F48+b1a4yJ2fyyruu6yl2LlG7TJHsN&#10;0kFSNV5ciaKA4MCormkKayVliBDayA4ASwgRKScIdR1oVRuGoaykszDJYtkahAgB7NItuqZdFXkY&#10;CmVNnufL5VJrrY31WEQRBiIUPvCPMUYYEIcsME3TOIpwxKDFAECJMAQOcXg5n784OqSAbPQ3BqOh&#10;Ma4oiiBgCdQAACAASURBVCCKCcLWgqIoyrJWnebUcsbSJJNS+mV0U3ffB1VEEAoh6qqsqupgZ+fn&#10;P//5zZs3CUGf/u63f/zzn+bzpdZadS1B0CoNCfY5migKNjZGnjv7/ns/mUwmn3322V/+8pf5fA6A&#10;tdYiBCaTjZs3rxurv/3262fPngEAKCaEcL9C7doWIcQY6bqOMfrxxx/XTfmb3/xGtp3vQtve3u71&#10;0yRJoihgjBXr/PzszFjb66fb29vDYZ9SHMfB5uZouZofHh2GYbS7u/83H7z36OGTqmqGo/7zZ0dt&#10;W1PKAfDBNOqco4xmWRbFwcXFRVVVQRAIEc5mU8+poZQiQtfL8vJiefzibDQa4X/3v39kjCGMzufz&#10;45MTjDEXQZFX1tqbN2/v7x5AiMu8XsyXTS2fPH388uWLN9++Sxk5n05FGAxGw6tXrwZhWBTV/QcP&#10;vvjyq2+/ub9ar7P+IO0N9g+unp5OwzB+8623NjcnXdudnZ370qd+v4cQctZ4Wc8Y1TQNQCBJkvHG&#10;mBD6/PDZ1mSjl8TTs7MkCa1ugVFZHIQBefvtO8600/OXUcg2R+PRMItCFggCnQkEHY96UnZKthij&#10;0bCfJNHu7o7qKn+eG+fe/cE7//rv/tX16/t5uepktbe3F4cRwrjXGxht/vLnz548ecIYs8Ypqdu2&#10;hQBSTLquNdoIzpRRH3z40cc///mz58++uXffGPPj935sDTg9Pnvx8mhvZ3tzc3z4/LDrOt+Ce/PG&#10;ja2tCcZkuVx0nUySJM1Sq411dr3OjVGM0TTNxqNRFMcO2GK9fnH8ou2aqlmHcRBEtJENZgggQLh3&#10;S4LXFmjgqwAcAF7jIoR6rex7BZhippVBAIYictrd+/rbe1/fa6s6jpIoiuIwYoxxHrRtu1oX1lpC&#10;sC/t9GQRP8sdHh4ul8sbN254QUAp5azjnHOKrdGBCCBwSRINhwPBeZomk8mk6zo/7XgfYNu2gRC9&#10;Xg8TcnFxkefro6Oj58+fX1xcvHz5sizLyWTi79Ne5/QDLUIoDCM/irzzzjsffvhh0zR//cuf5/O5&#10;ZxH1eh4tjrTW8HU5rLXWiwZBEM7n8929vZs3byAA7313/5NPPjm/uLDWLpaLTnYnp8cHb+yFMQfA&#10;UkrzfA2RY5T4eIMQHBN8dHQ0Go201hBixnia9KbnF86CMAwePnxU1aXVrtfraW2stdbYIAgYp8YY&#10;pWTbNkrK4XB4OZ8vl8v5fBEEkbFuNpstFkshhHWgaRpj3St4KYSve3OtF7390GuMofRVt7MPHHqx&#10;xTnHGdnd3dm6ssk5Vapt2wZht7Nz5eLiwjlrDeA8MMZizKxFnIss6c1ml0VRMsbDKFZKBiIYDPp+&#10;UpVSdl3LGIZIXbmyEYQMQuM7qK0DzjkDgHXWL10A8NEc5IWj71OX/+tIDB2gCBGEjdbQOowQcgg6&#10;hCFZLlZRmOar6vRk6mVeRkXXdQ686tPy203nnHPWlwM7Z/w2AEDg7dBtqwBwSZLEUYwQZJQhApXq&#10;CEGcMqU1IRxYQCmjnGFCKWeMcwhh3dSEkDBKEEYEvRKspJSccoRQ07ZSSm1s3bXKGGut0bZt2+/n&#10;fm/coIRri/K8WK1XUkrnrFJKvu4M29nZphTn+VprrY1eLMzTZ/cHvWg0HiAMsl5ct2Xb1QBYCBGA&#10;6H/5gxGEwDlnlArCyBtZ/fZXdp01BkBojXUQ+DilNUZK6YyFEAIIMEKDwTBfF1JKpZVzRgiRJDFj&#10;uNfrb4wnStl8XRrjzk7PX7w8Pjp6uV6vEcKMYSl125YY462tLV+r4z9cf5qGYXjr1q35fO5r7v1n&#10;7Qtmd3Z2PK3x/Pzcrwb8ebxcLXxAOoqiLO35TNH29vZwODw6Ojo+Ps6y7Pz83FMV27alhARBoLTi&#10;nPu8H0TIw9V9p64xRkrZNA1wTgiBEBJCUEKKorDO+B9FGIZhHLZta5wFCAVRGCaxCIOs3+sNBz98&#10;70cffPjhYDDA7BVtfn65yIu8LMq27awxVjlnrKBBEiUvDl9AB7FDlFDogM995Os8jMKmafKi8Kw+&#10;71vxhcxermzb1nNf/JCWZRnGeLVeB0EQxZFvTTPGSK2stRAghJBfw3u44GKxgABFcXh5eaG1ydKU&#10;Emqd7ZrWWnv9+vXLy8uL6YUfWcfj8XA4TNPUqw2Msbqum6bx6y2/sEAIpWkqpfR8XQjRqz0FpVIq&#10;D24wxmCM/C/X/6K9/IsQWq1W/rmKEHKvI2FG615/4AAoy5IQkqXZYDDgXJRl6RHcq9UKQmiN9nRD&#10;pVSnOr9YnM/nWZZSTIqyKPJ8tVpqaxDBECELrNbG/9AQhoRSiKC3XfhfCKWUIeKMhQ5WeYEcoJho&#10;qZ3StlO9JI2iUFDS1o1satlKipE1Ji/Lpmk4Z8bYVknOWKckC7hDgDIGkMsGWZSEVLAkS7gQCCOA&#10;kUPAQYQIBggYADglnVaUUUSJsVYZbZ1xCLaybVUHELDQAgSk6Rx0URRlSYoAVEpppTY3RlESh2Gk&#10;OhVHSZYOrEWDwbipOqMBhoxAqhsLDaZI6MYQTSlg1HEgQS8c5Jf5Z3/6DGg4ykYc837cS6Lk0cPH&#10;Dx8+DBir6rosCiHYep0rJYfj4Xx2WRUVp8xoe/vm7Y//9uPr169ba6uq8nsrzgTnPM/z69evj4bD&#10;pmnjOE57vfPp7Otvvv7uwaMf/ei9zZ2tVnaMMamkdRoiaJxEGGJKDDCBEEopIQSltKnrvb0DAknA&#10;Q4QwY6wsqqqq3n77nf39fe87YJxgjJWRvV66tTURgmvtk4e267rbt27funWrKIrlchkGEaV0sVi0&#10;bSu48JYEqaRsW+c0QpAxImXXyRZAIARru2pd5svlfL68bLsaU1xW+XeP73da9TYGg3FfQwsoMsBY&#10;6BACwDmIIAJWKaWk1NYQSiFwSnZpEgWCFcV6Op2KQKRxAgFMk5RhBpRNg4hB8uLJ4fmLE0GEkebN&#10;G3ciFMLWfvbpX/76yR/rVelaraquXZUCsDSIXGtjHg6TfrVqvv78u4DHFOIwCK5sbvWzQRTGSZLF&#10;UYwxffT4yfxy+f77Pw7DeDaf37p9t98f/Kf/+P8UZdt17d7efl03xtggCP7jP/ynP/7hT0+fPGua&#10;FkGcpb2bN2/t7u7u7uxMJluj0TiKYgCA9O9R23LOCaEQon6/VxSFEFwIkaapVAZB6H/yWZL2sowz&#10;JjjXWpdlaaySUjZtDSEMAhHHEXAWQkgZAwBKpTgTcZwyxgihnLO//elPGaHTs2ldFKvLpZFqdjY9&#10;Pz49O3z57MHTl08OEx4d7OwR45qiunPtRsTE9mTr9MVxW5QU4DIv5tPL9XzV1u1qvixW+Wx6eX56&#10;/uzxs5cvTl4eHa8XeVlUspFJmAALDg9fVFWVpSnCBGG0NdksqvL2rVtXrx34U2++uHz+7Fnd1pzh&#10;/mAwGg+U6opy1XWN1YoxQgk21nLOEHCEYEoxghY4A4CBwAKgIba6a6FDAePWGEZ4wITVFgEseBiK&#10;0BogmOCMrVYrJVXaS4aDIYQoTVO/0Gna9uLi4rX7hnPOm6bRr1zMUmmFGQniUKQB5oQFnAXcOg0h&#10;iqMoDgJooFIaWAshxhDlq7UQYtQf9gcDQbnSWnfSOIsdhBgNe/1elvmyRgIRJcRX0wPgxuPxhx98&#10;8M4772AMv/766/v37i3mc2NdURTenlNVtQVOcO6vdsPhcDQa37p1a3//wDn39ttvAwAWi4VnOO/s&#10;7AyHQ6XU8cnx2dmZ3/x6OpqXXh2wWZY1TQ0hvHv37ocffnhxMX327Fkv6/X7/TAMwjCMolBKuVjM&#10;iyJ/+fLldHpetxWl1DkzHA4IwVkvkbKxVomA50V+fn5OKRlvjG/fvt00zfn5WVkWTdMwRv8lNGd0&#10;07RBEHxPFPYpGwiRxyVKqa11CBFCGAQI/4d//2+8BqWUct5+6VAURXGcbm5uMSxOjs+1snle5svc&#10;OrAxGW7tbHnIh7HWnxPfPXzwyad/mM3nUZzEUZKmvc3JVtvKtpVchHt7V+MkmU5n59OLsqoIQXEa&#10;Z72UUIoJghhqawjDTIgf/ODdv/mbD8YbG13TvHxx5KwdDvobw/7meBgFFADFiANA3r59HQLdNHkU&#10;cc4phKbragA0BM6YTnayqapQ8M3xOAoCY1QSRkWxRhA4CJgI33zrTULRxexsPMqMket87ZzTSjPK&#10;v/3m/nf3HxJCMKbIQUwwF0JrbY112lhrVqtlGIU//dnfaqN+/4ffPz98ORz2//ajn3755Vdt05ZV&#10;2TbFwcGecfp8eqa0yos8S5M7d28DB7Q2TVtDAL0XKOABRnC5WPaybDAcJEnsoGvbtm3bui21kUzQ&#10;ydYmplBpiQhwQFtnIESvDKgQAuhRS9A5ByGAGGNMIIS+7xch6Bx0BgLngS4EWHDy4ngxW8RByCgH&#10;ADjjYwOqLMt1XnoQCwCAUupru6bT89VqeXExVUoOBn2r1Xq1pARvjEeUYCnleDTuZ0kYiKyXhmGg&#10;lFRKVlWplNRaSdl1XWuk7GXpeDxyzhJGmqb23Dz8qoJStW3Ttq0/m/M8V0pmWRZFURRFEKLxePz2&#10;22+nafr48cMnTx4rKYUQPuSGMfIGj8VisVgsOOdRGHHOldaU0iRJnXOE0jffepNSenp+9tVXX62L&#10;3FqdF3kru8v5oj+MB6M+YxQhtFotMUY+XEkI5Zw3Tfv8+eH29g4AEEHc7w+ssednF5RQCOH9+w8Y&#10;Y4PecDKZ+Owxo1QIgTB0zgFjALBBEGxubtRNq7Wu6yYIwrppvbDGqKhqT8l/Nej65YW/cXryF/g+&#10;Cgqhdc447YAzVneyI5QMB/2bN671einnlFBEKRYB45xlWbpcLq1xWlsAQFV21gJG+KA3kFKenZ53&#10;ncSYEESU7LQx1lmMSNd2Tdu2Xe2ANlaONwaDYQqAgRA4BwFE8Hvumn2t7nrHgXNeI3KvSyxejYnW&#10;QQgpwZRQawzyvZYAEkKdcUVeJmF2fnY5v1xBiAhhCJGmaQHEXhhkjBFEIACEUs4FxsQY7ZwVQhBK&#10;MYZaa6VsNkh3dnc2Nja10Q44BF3AgyAUhFIEgNGGUB6naRhHALpOdlVV5WUVhBEmVCrdtK1Spmm7&#10;tuuMdZgQ65zWljHuAGJcpGkvjhKAoPZedIQYYx4XJ0SAMGtaZbRBCHqcg3EuCMVka+KAbeuGMeqD&#10;LlFElJLzy7M44f1+Rhku67Uxyr9hCGHwPcsOIl+SZIymnCMIKcIIQGesx1B7AjwEACAEADRaaa2h&#10;A/7NhwhFcSRVZ6ytm1opSSkJwyiOU61s03RV1VZVAyGZzebLVVHkpffbU0opRUppxniSpEIEbdv4&#10;u5EfhDDG+/v7HpTlXhcReWHQCzvHx8cvXryglHrfx2w2o5T4222v14ujxFrbtl2apkEQnJyc+NnY&#10;Xwg8OzeOwjAMHHBBIPQryrXBGM9Xy1W+Vl2rtUIIStk54OIkXq/WftkHIfTmKwhh27YOuLZtfQdX&#10;UeZSySAKd3Z3P/rZRzdu3+wNen7tMZvNvnvw4N69ew8fPz58fvji6MXZycl6kWMAkzhLgng9X0+n&#10;0/ViiQGwxkAAGKPOOS5Y17Wd6jrZ+u2A0Y5RzijOspRS4pwlBIdhQAjFGCdJ4pxb57lPbtd17fko&#10;RVlyzoejwdbWJEt7GGOtLQBQa0UpvXr1DUqJc67rWq11WVZ1VXnl/N13312t1m3b+jq69Xrtm+Q8&#10;QtPL6UEQAOd89ZR/GWMEDyFAfsW5WCy01lob/0+w1nqenc96eX0YIfQ6XeIIpQghBwF+3XgHMQwC&#10;YbWlhDpjCSaM0rqqgAPAASWl7812r6GJQRQkSWKtvbi4sNYhhC2wlDFM8auQGwDeZoIQdhBAhChj&#10;AEJj7OsVJyKEUoyBc06Z9WoFrXPWlut1W9bQgixJBGNRGLRNpWUr2y6NY0Jpka+Vlp4praweDPrK&#10;aIQgQMDHhnwFRhiFSZpIIzGnlHGIX8U5LELOWYIQwhgigAgq69I4Swg1ziKMRhujOA7jJLbONk2N&#10;MO73+2mYMUyNNov50mp35cqVgIf5ep0lvSwbAANHg8nR8+PZxeLyYrFalBQIAhg2hKMASDDMRkBC&#10;3TmB+bi3QQC9dvX67pU9gRmGmFGutPzrZ3+dXpzvHewDYPMyL6tSKrlar58/P/zN//ifVVG9cfV6&#10;27S9OEvirO2aew++Ozo8DIJgYzza2dn++U9/ujnZDIJAKlm3ba/fG29sbF25sr2ze/P27Z2d7cvF&#10;JYKokx1mGFFkgCEUIwyVkp1sAIDAuCAIDg72ru6/YSSEFkZRDCEMg3A4HL711ttRFOV5TgjZ3dvF&#10;GM8Xl0WRc84JQavVKgjE5uZkY2Pj+rU3kiT+3e8++d3vfhdF8WQyWS1WzrokSdq2DcOYYEwIWC4X&#10;xpggEFVV1XWldUsoFFHw4MH9+999vc6XTBBIwWq9KMoCh3S8tZH0UosdIFA7jQmCCEAIuq4B1iGE&#10;fGTJNzMhZzinIggwxcbIuqm6ur6ydYVj1pSVwDQJ4uX55eV01gvTUa+/kY5CLLpVLQCBnbm5e+3u&#10;1dsb6Ri06vTwWFXNKBkAaU3ZpTwGEnz+l/vAmKaukHOj/nA8GvWybDDoW+cu55cPHj24uLhQRgVh&#10;MBpv3LxxvevkH/7we2vsla2tnd1drbUzdn55WdeN4EFRrKSUy8Xi9PT4cnZR5CsRBlEcbk42t3e2&#10;t65s7e7t9vr9MArOp+eL5cI6E6cRgC5JY4hg07ZJHCZRnCYxgpAgGAY8TeLxaBgIqlXnrEEQYAid&#10;NdYozhgLRJymno2CMQkCARFq2s5Zl2XZTz/4aHW5nF3MKMKyaHXb2U6puu3KZj1bzc8uRml/a7R5&#10;eXLx6W8++dc/+3gQp7rtvvrr5wShkLHV5eLxdw/Wy5WWar1YJ2HcS3rAYSWVltoo3dRdW7fQIowp&#10;I9xauypyQrEIAqm6wbC/XK9PTk6SLBlvjPYO9ssqf/Tk0XK1zIvVarG0VkFoADBt01RFYZRihFFC&#10;jJIBY1Yro1roNMMQIWu06toaGmWUwg4bqWXdUoQDwvJVTgBGAGKAGKaybp0BRV4UZW6tjZMEEywC&#10;0badzw5QSrTWbdvkeS6lNFZxzhBCADgEIYAAMcJjgQQlnIpIUIqhA85o3UjgQBKlRpvlcg0BJAAZ&#10;pdu6NcYIJgTnjFBG6WK+WMwX3idYV1WR50YqpRQVLF+vR6PRL37xiw9+8uOqKh89ePj0ydOXL18q&#10;pSAAWimECYTQWDMYDSabE6lknucXFxer1XowGOzt7pdl6ZwbjUb+uPeXHwBtUeaPHz/xDYVhGHLG&#10;MMavtCvsXd+V1hpjtLm5ORoNCSGCc8bYarWcz+d5vp7NZkWRY4wYY01br5aLpm7y9brf7403NhjD&#10;L4+fr/NlFIej0ZBz5pxtmqYs866Tdd1orZVWCEMIgTHGGN22nT95PR2VUgocKvLSGUcJRZAoaWRn&#10;EKQEc2sA/nf/9m8RxJfzhbXQATA9v8SE7+9fDUSEED05Pv3P//n/1dI0dUcZf+vtt95869bp+Umn&#10;ujTLZNft7u7OLi8PDw/TLDXWbm/tXNnZpkzUTTu7nGW93u1bdyBAz549v7iYAuAQdmmWjkdDSkmS&#10;RAhBrWXT1INeSjC8fvNaHEWYEE7p/t4eAiYOgkEv2Rz24ohxDAk2EOibbxxo1ZT5GjqLgTNKOaME&#10;Y5ziYr3OVwtCcRJHSnfLxXw2O18uZh//q58FAV8s50VRNm1NCe5UE0fxdHreKaWVVdIBSD759Per&#10;VS6CqMiLTkkIkQNQCB6IQLadx4L/4Ec/fOvNN/+/X/3X54eHO9vb480NSsh0egER7Pezly8PszT+&#10;0Xs/nM1m52dnzlkRBteuXqWMIAiKYo0xCoLo4mLaNE0Sp756lzJqjPGN3qtypa1uZRskYnJlo5G1&#10;Mh3CEEBrgYUQWU8FgtABZ14noxwEEAIE8fd2aOhVJOsIphhgawDDrFgXddkEXHAmelnGuLg4n56c&#10;nNR1o6XqlOy6jlJaVVVRFJeXM9/6FYbh5uam1no4GPjNFcVEK7012doYDbIs4ZwJzrVUdVNDiJSS&#10;hFAAXNO0nLPxaOwjbb5sxucJkySZTCabm5vD4dAYs16vfYXJaDQKw8Anb/v9/k9+8uONjfHZ2fnX&#10;X3/pRRVrjGdHa60Z4wA4SmnXdX5uDKNIG+3rQ/1Ku5Nyf29/OBoul8vvHnw3PZ9SzjEhTdshDAhD&#10;m1sbQgQIwTxfU0aMNoxRQqgnA798cXxwcJUQSgkZjTbm8/l8Po/C0Fr39OmzjfFka7KVpmnTtFVV&#10;aaV8JtA5BxGmjEWhGI0G7WtHsQNoNruEEPayQVmWq3UhBIcIQIA899KzlF/nooG/lXq1za85EELW&#10;aoTg1tbk7pt3CEVGdwjDIOCYAG/z6Pd70+lUawshZEw0Tesn3jiOp9Pp9PxCa2OMdcA65zopy7Iq&#10;y7IsSwBdGAnOMUQmzaIw5JgAAC2EEGLfO22tc9Zpzx9GECL8SrD9fvr1L09oQhgwQimh2AEMEUUE&#10;QcyZABY0RZ3Eva++vFdXXSACAFDTdGVZEUo9XAtjDBwEAHjCCgSw6zpCcZImvg7XOcc53d7d2d7e&#10;tsbWdWONdsbGUQQg6Jq27RRGlDJOGZXarFerdVk44Lwc4SvpkG9hRn4t5RinEEFKaJykFjrGuAiF&#10;1kYq5cuu/HSRJIkQgoqwqpq6bqTs2qb1ohlwIE7iXi8TItg7OHj37Xcmm1feeOPa1YNro9Ho/r0n&#10;ELrdne3l+tIBzTgGwEusxNt1vdBurYHIEUyatvPlyUpJz4gGGPmxxPxLDbMfXQAEoKlrj1wOg9iv&#10;mbXSy8UyjMJerze7mJ2fT9tGLhZrpYwybr0qKGW9Xg9BFCdxHMferxHH8WQyEYIrpTzy0cdxPcL9&#10;+7yozzItl0uvBq9Wq7IsvRzqf8IEU84FRoQQulgsLi8X/rcZhuFyudzZ2Tk+PtZa+42bUmo4GAgh&#10;yqLMi1xJ6TcsxhiIkLU2DIRvS/at6WEYWWMQQp3sjDVKSUxJ1usBCPMyV9aGURRmSdXUIgxu3Lz5&#10;448+uP323ThJ8qKAAK5Wqy+//PLzzz7vZAesRQBoKVfz9Wq2qNfV+en5w/sPDp8+IxBVZVmXZRLH&#10;nLK2bRlnTdNIKQXneZEnYaSk9GXcfntojAmCwH8QGBOf+4jjGGEspWxf+Ws4YxQT4l02cZRmWRYE&#10;QRTFWZbt7GwPBoPBYGCMpYzEcbK5OZnNLqIwIIQcHx+///77k83JxcWFL2peLBbeKeOTFD4dHYah&#10;X1X4gPFyucQYCx744jchhC8l9jhrH+02RhNCPDv61fcZACGE/wK8Kt6D0Hu8KaWUMWttVdVhGHZt&#10;V1VVGIZxHAsReJ/teDzGmJydXSAMe71ekibeiV3XtVf1tbFJEvWyvggFJQRTShjBBBvgat9Cz6gD&#10;zi/FAADQQYwxsM5qI5tuNV9wSgVlVhtO2CDrhSKQXUco7uraGKukDKMIYrxaryFCAIBOSc5FnCSe&#10;ogecBQ74QD5lRFtb1qUBFmKECUIYW+iM0xZYj2gWAW9lhyjRWgEEeSAwo9dvXH/3Rz/c2d25ffdO&#10;lIZN17ZtjSDaHG8SRCBGl/P5arXc2b4SCIEh7vf7o/5Q1hJD8s//9X8+vPfk7GTW5iphKXOsXjUx&#10;jdfzYnfroC070NnJeGvUH1HCbl27Odnc6pquyAvO2cHV/V4v29vb/5u/+UkUBQ8fPkripKorLbVs&#10;utVi3e/1IxEFTAz6gyAIz6cXf/j9p59++qm19v333r+4uHjw6GEURZzzzz7//Pj0RIggy1LGeS/J&#10;GOeU0/li7pyzTmOKXtf/WAsMJhBjqrWmhDhrrbW3b9/e3rxy/PJ4NB5GcUwIGY7Gk8nWN99880//&#10;9E8PHz/Y2BjxgE+nZ0fHR1pJh+Cvf/VrSunBwb61Znp+xhh98ODBn//8p+FoePPGrVcwPM4ggkZr&#10;LpjsmqLIV6tF13WYIIxd01ZCUEpgWec8oJjCqsuLel01JWRYZNFwMg7S0EFggTPOMkE9OgEBxAiz&#10;zvj1HyGUUdI1tezarm7y1aptamRdmRdKacpomiSci4vp7GI67Wf9yXhcrqub166vZyvTSFUpVXV3&#10;rt9ORYwt1K0aZsPtzStXxpOIhU3RBDRMovTZs+ezi5WUamtzc+vKpJelcZzEcXw5ny9Xc0yJ1pIy&#10;JmULIej1epzT58+fX1xM33rrzVu3b63Xa6XVOl8HQozGg3WRO2sBxJzxtmtOz86Oj08eP3587969&#10;w8PDtm13dnYODvavXr3qc/5RHPh4Dudsa2s7TeM0ybquRgAEgnvnHcZwOBx43IPXgZ1zhGItlQNO&#10;MMEIlV1Xt02WZZRypaRWqsjz0WB0ZbL58OFDYOygNzBSLi8XGGBgXEA4NK4u6t3J9t2bd6Bxf/3T&#10;X25evdbLsuMXL0+Ojvd39wnEO1s7B3tX81URiCRNelnaZ0RgTBFADIsoThFE/d7w1u07SZxyJvq9&#10;njQ6jpMgCIC1vWxw7Y2Dy8Xi8PDw8PAQM6K0KcoCIxTGIYSgbRpjpXPOak0xkW23Wi4gQBRj3cmQ&#10;U04JAjbiwdZ4sjUeD7IB1DYJY2RRsShkrQQWw2zAMNetqotaNpIRfn52TikLowhAd3p6fn5+PpvN&#10;nHN3bt8dDAZnZ2d5ngdBEIahMQYRzAUPwtA5Z6xmXFRd5RDsjftBEiICEYEOWqMlIQRauFqt67LB&#10;hHHGozCOw5BgXFdNkedaGx/pp4QKIZSUjPHxeHR1b/8H77z71ltvXdneJghe2Zp8/LOf/fDddxeX&#10;86+/+urp06enp6daSv1aZmCUaWOMMQThK9vbZ+dnvs2hKMrFYrG/d5Cm6WKxcM6dn5/7u4FUbVEU&#10;Xdd5B4efe1fLlbEqSWMAnJRSynYwGLz//nvXr19nnKRpCiF89vTZ+fm5lCoIQs/ZIoQVZXl5eZmv&#10;3TaOkAAAIABJREFU83xdOueqqjo6PBxvbPzoRz9s63q9WuXrNSY04IH3uhJC2q6FEDJGEcJ1XXVd&#10;55ztZOvsqxIKj9v0cgKEEEGMIKKEEsYwxA4ABBHCGP+bj3+IMZtdLqfTyzxv6lrdvH4Xw/+fqTd7&#10;kuW67/zOfnLP2qur93svcBcsBECQxHBG8phSSNTE2J6JcIz/AYf9Tzn84P1Vb4qxxhOUZiQSIEEK&#10;Gy9w1967a6/cM8/qh3MBO6IfK7q6ujJP/pbv9/Olq3XGmb/Z5q/PLuqq1hoAiJQRXVfm2XY0HNVV&#10;3bYNxrhsqnfeffejDz6KojiK4/OLi912V1XVsJd+9OFHRV6+ePFsvV7GcYAoJIwMRn2EjAW66+q6&#10;LhjH/SSmBD+4fzIeDlaL+W6z9CnNt+uQs/nd1fz2ejLsRT4ZJqFsmq4up6NhV9eb5ZoiTBCiCDNK&#10;MER5nmW7HYLI44wzXDclhIoQpFX3iz/7073pACHQtt1yuRBtc35+/tVXf1wts+FoFsVDIW3Tii+/&#10;+gYTMhqNtdEYU8/ncRxjTBAmFsD1Zjscjx8+fCSl+uaP31DGgsDv91JrjZQqCHxMwGg4KKoySdPT&#10;+yeb9VKoBmIzHPUHox7neJdni8WCclpVlTYGABAGYV23d/NF07RN12y326Iq2q5GGEz2hv1B0nSV&#10;thJCA5zv1xrg7JDQWms0cCEwxgF7MKbwewMmcF0EQABAaKDuZMgDDHDsx/10oKSWUnVCVFVVNy0j&#10;jHsMAltWZZ5nUoo8z4qicNo5YwyG8PjoaDQYLuaL0XCYRnEaJ4xhBGzTVFIKN4DRSshOAqAxoXm+&#10;k1JZqxEhlBP7/WhfdEoqsVwuHSG2bRsXKBoEwWDQy7KdQ7o/evToT/7kT84vL37z6a/nd3OXh1yW&#10;pTYAIqy0UVpBALQ2SZJKqZSSrilynTAAoCwLhGBVFkcnR0dHx3lRPH363XqziZIkCKIgjAaDPqWI&#10;YBxHMaO0Ksq2aQjBTtNljNHaXF1dh34429tvmmYyGt/c3KzXqyiM4ii9ubzZm+4BC6+ubq6urowx&#10;mEAA3+zPIYSIIEzAeDyoimqX5cDiqq7rqq3bLgjDMIp2uy1CIPA9d4pZa4XoAAL9wVAq5YJejbGM&#10;cWM05xwhKEQbx9GTdx4eHc2EbLXuKCOB72RitKpKSinn3mq1ruvWCR2LolRKM0atBXc3t1XVaG0I&#10;Qu5kQBBy6jVdJ6UgBI7H/dP7R5zT8XgYhD6ERpvOGCd7NspKpbUF1i2mrYVvUMUWQOAIxm5PYzFG&#10;zl4VeD4h2CjFKDPKEEwRJBjirhG+F52f3WLMOOMYU2NMEISYEGstAE7FgAkhjDMALGO0rivCKaEU&#10;YqyM6fUHe/v7g7TfNV1dVpRQaIzn+Z7nWYvqui3KWkpNGKOMlXVZ1SUiyPO9IAw4JwjBOIn6/cFs&#10;bzocDRlnaZoQSiyCjFEv9PIiF0IIKQnFcZJCCKMoGg6HUdLTxq432/V6U5Z114m6rpQy2tq2A4TA&#10;KO15LECIzmaHUdQrq263q+bzzfmr2/l8c3G+Ozqe3n9wbK3AxMhOQoBEpwnlCCGjJYAWQG2thhAg&#10;QIyy2kJMiEVIaqOsRYQ2beM6Q6UUJRgh5FbG1hprgTbAWOhxHyHc1F0nOmM0xohyuliuNtsMAAwR&#10;o9RbrTaccVfrAAs87vXSXl03RZEDAHzOGWVSthBYRkldV2EQUUK10c4K4d6zLCtjbNcJCBHGJM+L&#10;6+s73/fjODEAYEL6g6EfhIEfOJ/5+++/zzmfz+dhGN7d3RFGucfLqrLGepxThoXsEEHGagRBGAa+&#10;7/mBb61BhFoIpdZ+EAKA7xZ3CMIkTdNeL+31emkfYSKVBARDgiyGyhovDLjHf/4n/+JnP/9nhyfH&#10;yqgsz12621dff/3Zp5+t12uPUCPN3eVNlZfZavvq+cv57d1qsXz94mVTlgThuqo6IZIkwYTc3N1i&#10;iCglxuherxf4nBGa51mW7VxDa63t9Xpu3er7PvP8TggLgDZv6E6e7yOEIcBZnvme3zVd4AUYkuVq&#10;bS3ww0BIaSyQSh3s7y8Wi8V82e/3Dg8PPY93sjPALlcroeRkb8J9fre4I4xESTRfLjopDLBSS2V0&#10;K7p8l5dF4fFgtVojhGezfSmUg+ojhIQQaRzfXF8Hvme0apuaMxpHEUYIIxQGQV1VwFrGuZSyKAql&#10;FMJYKeWkZrITlDNnFnD6F2MNoZRQaoFt2naxXIZROBwNCaHb3UYIEYZhEida6SiOCaEQ404IjHHb&#10;NcaYsqyarukN+gaYWgrIMGYEUeKedND5BCBE1kJjEEAEojovRdMWm1x3atgbIAgZpoO053tcSWWt&#10;3Wy2hFDOvSAMhRBlVUmlkMVN1fR7fQwhtMBjnCBitIYI+37APQ8gwDzmHA1SS4SRttrzqJLCY6Tr&#10;Ws5ZJ1opZdpPCSZSyTCM0l5KGVNajyfjo+NjIdrFchGHURD63KOYkOVyjiH66McfBT5nCANjlZCy&#10;UZ/+w2+H6d7B8GSa7o38IewQh5xbjhQOeZj4vZfPX1PEH7/1yGqLMU2S5NPPPv30s88ODw+ur68R&#10;Bof7Bz73x8ORlGpxtzDCyk5z6v/o3R/98i/+ihIm2g4jAgDMdtlquV4tV/dO7+3t77twGs/3B8PB&#10;f/y7X33++edhGN6/9+D64ur5d8/v3z8t6uzq5kJpqa0GCFirMMHaKGO1BW/QjFprCzTA9vb25ury&#10;8v/4v/736/n14yfvlFW1WG2EkFVdvXr98uzidX/QOzjer5t6vd1wz+sN+kVRIoL3D2bGGkqRF3CC&#10;kdLi+Ojw8aOHGOMoCiklWiuIzG63+e1nnxGE+oP++cVZnu8Ihf1eTAh48eJpVWUAysXqrmyKrNw1&#10;uvZiz+tF8aiPCJZGO+KjFApBBAEEABqlgQXQQoIxdC4Ua6uyaqtGVDVHLPJ80YquE5jTIE6KtmK+&#10;F8VJb9AHCCVxPBrurebL+e38D5//07PvnhltHMk/jXuT8WQ63svzEkDMqDdfLH0/1Aoulgtr7cc/&#10;+cnhwYEX+H7oa6OXq8Um2wBgKcOe7603y7zINptVFPmYoFZUB0f7Yegr3VqgpFYEY8Z5VVe3twtM&#10;GQTQGGwsiuJ4MBwhTFbr9fXV1dOnT188/y7PdqPR8MnjR4N+fzFfLOaLPCvKvO71erJtppOxMUZK&#10;wTlr20Z2ilHGmYcR1kpDgPq9AYIQWSCajlPGCDHGrBZLJSSjFEOIMY6CECGEIDp7fVbmpc99KdR2&#10;u7PaEsoIxIEfWA0QQFEYnRyfWGP7SToajJ9+8/TF85erxerq/Drb5tASRnypnHsraGpZlrU1sGpb&#10;hLBS+nZ+98UXX9zc3Hz73XddJ6yxHvOrvKyrOttm905P+70hxPjV2dk2y11nhRD0mMco8QIfI9TU&#10;rdWAYKKEggASBNu6MVKKummKAmqLlF3ezvN17mP/ZP90NjrcHx68ffJ4kk72x7NBPPAgT8LEKrNa&#10;rJVSeVW+PHsV9+L7b72V9gdSmbwsq7IOwvDho0ePHj9u2raqazffNhAgQoRUreoghtz3NdAagcF4&#10;YJENIo8HFCILISCEaAvqulmvdkADpSwG2A98RrnSWipFMDZGK9FBYNMknoxHP3rv/Xunx/fun771&#10;9oNeP53tTd9798lPP/7w6GC/KrLrq4vbm5vNeqWkEG2rtRKdABAyxiEArna4/9b98Xg06A/2ptO2&#10;6b59+hQT1O/3yqK6vLwsq7ztGmc1AgBgDKuqcrGOEII4DIE1tzfXHmeDfu+TT372Z7/4xXvvPjnY&#10;n1Vl1bTNaDRKk8T3w9vbu9vbOysBQQwBopXVElgNMfF66SBN+5v1brPN6rL++MOPEcDXl7e7rDDS&#10;cs/3fZ8S4kCxg0HfGGONBgY49nXghb4XWANEJzGijHKnkEXY3fSYMh6EPuXMGNOKDv93//ZfRlFs&#10;Ab69vWtakab9XtpvG/H67PKLL746OzuvqwYY4DZs2+1aynYwSB087d69+57HhZTj8dhoo5Q+Ozu/&#10;u5sfH5386Ecf9NI0z/Orq+vNZo0QDOKgKPMoCnyfY4qVlEJ21hgA7MHBXhLHs+lkNBzc3lwX+e7q&#10;8mJ+d1Pku+XdjZEdBma7Wmy3q8X8FkHw7jtPVsv17c2d6ASjjBAMAEQQWAuMVoTSwPcgAr7HRuNx&#10;msTb3eatt+6Lrl0s5utd5uJ5J9O9smg6ZaIoffXqgjDedSoryr3ZgZZKKeP5ngUwDN8gSeumYZT9&#10;+Mc/Hg6HeZ7XTT0YDFz4BISQUpL0U0YJZZhgkhe7+/dPfc4322XXNcPxYDoZK6MYITe3t10n+v0+&#10;IWy+mCOAm6Yuq2q5Wa7X66qrhGirtpztT3rDHmWw6RoADcYIQGCs+f8zhqxb/P4QEoORa4DfzDwQ&#10;RhAyzGTTGWMpJiGPljeLxXzZ1E2RF2/Yy1ozyiij0ABGWde1xlrnQ8Pfp3oGQXB6cnJ8fLzdbBBC&#10;g7Tnci+jMHApstZarVQnW2MM4zQIgk50EEKH6hWiAwBwzqRUQoiiKPM8cy615XJZ19VwONzf39da&#10;N03dNM3Dhw8/+eSTKIqur6+//OqfpJSMkaLIy6Kq69rNnIqi6DrRtc1qtfrec9gJIQhnvX7fY9xl&#10;6m632/l8Ptvbe/ToiTHm2fPnm81mNBr1B4PRcGSsdWmxURRyz9NaK6kghKPR0BhAKSOYvXjxyuPB&#10;4eERhJAxfnNzu9tlgR9Swr97+p21oCrb3W4XBIHv8zAMGSfWGqlE14pO1PuzycO3HxR5fXdzV5RN&#10;04i2FUIpzpnv+5RibVQURo7V7LReCGPOPc/zGKVuVY4QQAi1XY0xPD4+euvt0+GwB4AVsrVG7c3G&#10;k/EYY2iMdtGLVVXd3s7dOEBK2TadC//suna72RmjCcEYIwgRABZYzBgLojAMA8axVKJpyyzfpr1k&#10;PB5IVVtrjDUWWgCsgRa86XcRgk4XDV3LiyEAEBKCnYrXvQFFmDOKAIQACNFxzK0FHuFN05V5TQjf&#10;rIs0GRLCiiK3Bvq+pw3outZdydYArTVlVAjRto3WupPC4XPd1sIpAqqqssZACCGwWuu2bsuyAhZR&#10;Rl2K9S7fCdFFcTTdm/T7/TgOkyQKAj+K4iDwCUZSCiEkxhgSyBgtq6ooyiRJJ5PpYDiKosgY6yhQ&#10;u93u9m5+d3e3Wq2appVCKSWVMggBQgmEBjPm+wEmdJtl568vvvjiq6d//Pb1q7MXz19fXa8RoE1j&#10;ynr54O2TXi/oupYxrrXFiEIAjVUAGkLeBBFbizAijgsNISSUQoK11p0QlFPgtOkQQmDbtnWEZEoI&#10;JtgYoJQ02rpvAUJgrJZCeH7ge5HojOgs9+Io6me7bLlcVVXl9MyMsV6vNxwOV6vlbrdr6sptWrIs&#10;g9BCiPqDHsak7dofomUpZW6A5brx76FcmjOv64QFoOtE27SiE86nHQTBaDRynTBjrCgKTN7Q3cLA&#10;M9pQShAkQeg7OTdjzCLYNE3bvqF5S6E97qdpqrXClAgpKWOez5nvA2QNsJO9sbImy3OA4HsfvP/x&#10;Jz996/FDhHHT1dc3N0EQCCG++PLL3//+93mWx0HIKL29vFkvV01ZV0VZFzWnPI3TOIyBNmmcGG12&#10;u6xumrIohZBlVXVS+p6fJLGSGn7PQjfGcO65/+QPcVkIE6clhhBmWd40TduKIAg555QwITuttSOH&#10;NV3btq3S2uWuuxOAUprneZ4Vm816MBi2TVNVpe/7y+VysVg4FPZqtXJ51AihzWajtQ7DEEJIMRWd&#10;C8xorLUOXea4bg525Xuem324kbmzakMInXXZbZXh9xRoKaVU0t3aTlaNMNZKIYydHt+9zK2OrQWE&#10;EBeAGYURY8zpd3q9HiHEpY6HcYQxNkanSY9SXNZ10zX94TCIAmWNtkYD4KIv3S+HAGIAMUIYIiO1&#10;z726qJqyqqu6KkoMITSWUdZUdZLEZVkmSfr8+Yu2bcIwhBi5XLU8zyGAwIKD2YE1RgkBrEUAYowY&#10;Z5hiRAmiGBGkrdbWIgSYz6SSWiuMAcaIEIQJlkrHcTwYjAkhnRRnr1/vshxjHCeJOxMJI9PpVHZd&#10;r98LfB9CeHt7C4B58vjRaNhv6gYYa6Xdm+yv5rtJfy/blNevr2MeD5OBbPXx4Qmy+Obq5tHDJx73&#10;sk3meX4QhEqpqqp+9atf/eY3vzk42N/b39faDIcjC6BV4OL8Kt8VlPEqL0UrDw+Pf/7P/rnR9ubu&#10;9vb2DgIQBOFwOHz06NG9B/cxxhDjw6Ojg6N9Y60Dhh8cHAwHA4QQZ8wPPA3VYjVv2kYbGQS+QVYb&#10;aYDGGBlrjDYQWgSgAdYNvwmCq+Wybro/+dP/QkhVV3UQBP1BHxEIMUj7SRD4XuBnWaaNTvq96XSS&#10;9pK92V4cB5TRMPA97g2Hg8ODAwjh0z8+7bo2TZMs32x3GyU6pST3eJomGINOVBiDKPTzYrNczpVp&#10;5+s7RADhCBLox77GkIRelCaEcQAsQhggCCxwoFBrAUYQOjqtBQRCCwwj1Bp7sn/49v0Hx7NDjJBW&#10;pmqqTZ5paIaTiYGWM8a5t16sjo9Ol3dLJfXt9e3N9Y2U8uTkBFlweze/vLj+4osvt1mOMInjnhTa&#10;aEC5P53shUF47/6D6XQ6Go+V1tqYTojbuxtnG1os59zzALSj0Wh/f//F82fj8XAynvQHPWN009QA&#10;I0Jx07aUMQTocrUCFiplKeFa695g2Ov3lZS+78/2pkqp5WIuhLi5uXn27Nkg7fXS9PDo6ODgwBpw&#10;eXWBkCWEMEYhemMkcXgXx1YghPX7vdl06nu+1sbzuMc4JZRgDIwVSiKIMKGibQGEXdvNF4s4ipIk&#10;cfB/t9XomtYJRggii8VCCnFwcHByeBTHSRSFvh+cn11kWYERklIZjayBnVBJ0tvtcmMsJkRKBTEu&#10;ywphEkdJmiYuC/rhw4fc9zHCu+1uu9looQywV9c3dVtBggijUsm2a9I0YYwQQnzPK8rKPRmtMQTj&#10;KAqUEqKurZIEgjSKAu71o17IgmKbL+er28u71y/O83UBNNytM494QCEl9bg/TuM0ipM4TihlveFQ&#10;W9O0HYIYY8IYG43HZ69eL5dLB1+oqgpCqIFxkA9jbds1WZkzj4ZJ4MdBOkgQA8wnABsLtTZaKYUA&#10;Aga0dWu1VZ3u2q7IMwuBS2M22vwgKq7r2gFwVqvVy5cvv/jii+fPnxdFNuinu+16s14Zo8fjyenp&#10;ycH+4XQySZLE830pVd00Lq1QKCFERznzPC/PcjfWFEI41UxZVFmWXV1d7nY7h0V0KjzGuOOnEEKa&#10;uhJCHB0f3rt3+ue/+MWjtx8K2X3++ef/+I//+PLly+cvvluvN5x5AAAIECEUGKiUBgBaCymlvhdQ&#10;zjnng8EoCEJj7W67a6pqMBwOBsPNertYzKu63m63hBBXEUEIgiAYDQfOGIgRppS6EsLzuLXWQRuV&#10;0m96GUIJIZggCCHCiBCCP37/gFJyeHxktM2LcrvdnZ2dv3796uLqknPmekVO3yA0BsOeF7DJdHx5&#10;eXV29roR3f233rIWVFX96uz102+/u7m+SdPebG8fIbzabOumrZvaefOklBDBvf09ximmOC9yraTH&#10;eS9NHj96eHN7e3l5uc02TVUVxe716xe+z05Ojg4P9o6PDxE0ebaVqmOUQogenN57/er1119+/c3X&#10;32GCBoNhnCQAAEJpEARBGPm+v91mUirueUmSrDcbay0hZLfLl5sd9zzPD6Z7e4zxvkuC/v0f+oPh&#10;3nT/+XfPgYFKKKNtEidaKQyhFFIrZY195513Pv7447Zt5/M5sMDJGDzO21ZEUQwBFEJoJQEwRVlg&#10;BO89eFCUxXazopSNRiMpJaHMQtTWLee+tbDrRJ5llBHP94XqjNEa6KoqLbQnJ0dpP9VGSC0tNAhB&#10;AK0Bbzg3zoppATIAgjdpNC4NhfzQALtkUC01NIBRDwEkW/Xs6bPbmzvRCs64k6J1XccoAwB0TUcp&#10;VVorKQGEjDFK6WAw6Kdpv9cbj8dxHDd1nSQJo9QJ2AjBUkultVTSWIsRIZi66YsXBF0nuq7t9/tx&#10;HEMIEcFVXa9X606034eJmTiOnB/Y9/2qqvb2pr/85S9ns9mXX37pCKIuAa9tu812RzDFmPzAykII&#10;aWOLsqIEj8djQrAxRipFCMEIGWPyPM+yzL343oN7lNHlarVYzofDUa/fJ5gI2UolCCMIId/zMCFt&#10;2xpt0l6KkRPi4m+/fSaEOjw6SaIEQvz06XdSqNFwypn3h8//UBRlU7XAWqU6YDXBCEGrlQTWMEoJ&#10;gb0kevz4yfxueXF+2QkthAQAIgANMIyxJIkxwoQw111zztNeLKXompZRopR07NO2bZUWjJGjo8PH&#10;Tx4Oh4Oua5u2RgjMZtN+P3VGx052Qgqf85ub6+VyCSFQSkspnTGPU97UjZSKEIIQdhh9FziEEMKE&#10;UEoABHVdVGVWlXkcB9O9oVAthNpde8CVit+PYMCbvS/A4Hv+GAAu8wi5uGIIEEKUEggshFYr4zMf&#10;AMypV1Vtsa2Mhp/++qswjKIohhBqbbMs2+4ySqkxgHNOKXFO8t1uu9ttHfycUrI3HnucibYF1igp&#10;XIg09xij1FprrEEYK6nW69VqtbVApGk6nU6me6M0TQhBmMCu7ZRS1hqEIKEMIGiNhRAKqZTUrnxP&#10;095ul13f3Lx+/frZ8xe3t3d5nhdFUdWNM6Zy7hljMSaYYsqIuwKV0Y7DpLXOtrssyxilEMKm6TAG&#10;GGJtTFmJMAL9fhxFYVNXjDJMoLESAg2gAQBCiyEgVkNMsNZKGeUkmggja4FWCmPidPtd14lWAAsJ&#10;wQ6UJaV04EoAtJQdgsbzmNaSUs5pEEd9pUiRCy1xFPaa+o0j3bnuKaVpmvZ6vTAMuq6rq0prTRnR&#10;WnPuUUo9zwPAdk0nOoEg5IwZqzFGSZL+AChy+guXbeuHfie65WKRZbsojiaTURQEHud3t7ceZxbY&#10;osi7tgHWIAwJxr7nG22l1IRSlzPPOXM9mNQKQKu0pJRCBCECT5488YNAqo5xaqw21mioNTCzw33K&#10;6Mm90x999MH7H7w3Ho860a1Wy7zI4yhSsnv69I9///d/d3Vx0e/3RoORtbYqKiEEsMAYY5QBACCA&#10;rQUEEoQpwpRxnzJPSk2Z1zZdnPTG470wigFEjHE/CBn3jAGEYGP09/eXcaewkkJp4wTGnschRlqr&#10;TrQA2DRN67ou8hJC6IKmOWNSCEbpZDxWosuzLM+yKAwZIYNeXwlRZPmg15ed3G12XdMe7h9ORpOr&#10;iytgLIZICSU7oaUGxgZB4O5uQoj7exwXJMsyTmng+06L7ooDxphLZXencV3XeZ472bYLnvE8jzIW&#10;RdEPZmMDLIQwimPuMQAssNAlUTHGjLHO1A0ASNIkSWIpRRRHYRhFUeT5PoSwqeqqLI1WYRR5Hq+r&#10;apfvCGfc5xAhCyzCyFiLIAIWGG3Qm+w1ZI1FFmOA1qtNW7fAgqaqRds1dR1HcVGWh0fHnRC9fu/y&#10;6spCyzwXSwYZ59qaum4gQgcHBwCYqiytdWs7iyjiHuUeoQwpraw1EEFtNCEIIqCVhBAYpQmmxoCy&#10;KtO0Hye9QX8wnky1NucX50rpXr8vRFfVNQR2bzolGLvbKonizWZ9d3t3enq8v78HrO3atmu6MIyb&#10;svvs09+9fnUeBdG9k3tuGW6t/V5SHh4eHq63W6V1nCaE0TiKhBCc8x999NFkuldU9Wg0Hk33lJJf&#10;fPXVq9dnAMIgiNqu64R8++2HfhD+zd/8zR+ffiu0GqT9fr+/t7eXpJEQ3dXNVZ5nCGOEcX+QHp8c&#10;339wfzgaYoL8wOv1e0J3WgtCsTQCU6SB0kYgDAAC1hhoLIQIAwgsMEZZZTzmpUl6dHj8+NETTjln&#10;jGIax5HH2Hg0vPfgHqWUMNyJlnqM+9xYyzhRRkForNFN20ghJtOp5/m3t3ef/ubTqqoODg6sNUAr&#10;ztnR0aHnMyFbRFGUhEHo1XX58tUzQjGksG5K6tOqq+uuaqUo22p6cMB9H0D0hrUB0RvLmAHWWpdR&#10;r5Wy1mIIrQUe58jaJIgC5tVVtVjM5/N5GCer7VpIQT0vDiNoYV0WHvfGo9H8bul5/tXl9fXNzWg4&#10;+vCjjzzPf/X6tTbg2YvnX/7xm9v5/A9/+CeAUJL2FvOlUvpusZxO9waDwQ8imjzPjbHuISpERzA2&#10;2hpt26Z58vBRVdd13SRxzDhnjAIDm7oJ/QgCZBVczFd5ViKECaJGW06ZVmq9XCKIOKVVWbZt43me&#10;aOq2qUejYZbtrq8uP/jR+++/997edCyVpBQTQuu6btrGWCNEp7Q0VodhoKSSqgPWEIKVkkmSxEni&#10;0ukIIUprpRT3OEJYaqmU2mW7Xq+HEFqtVpvNxiFdfsgZMdYI2Wlljo+P7+Z3Uiur9cHBwWK5XCwX&#10;EEGlNWWeHwSEkHv37lkAi7K0xhJChVSce05bG4TBaDQaDoec87qp2rbZ7XYIQ9/3q7YSSib9JKty&#10;ZbSxxgLjBX7d1pyywWAwHI1aIbJ85/keAKaqCp+z45PD6XjYT9MkCMosq7I88sNRr39yeDKeTKuq&#10;vru9y3Z5VdVBGFVlo7XR2rSdhBD5fjjoDQ8Pj+7fu396fDoaTWb7e7003d+f7ba7xWKxXq/u7u7c&#10;WBABiAnBGAIEpJR1U1MGo9T3QuaFnPrIiz2ALMIAIyBFhyywStdFqaSmCDFKtJQQAkYIIVhr2bS1&#10;EsKxUZSS6/VqPr+7u7vdbjf9fu+ddx7PZtPlcvHtt9++ePFiuVwURV43ddPUxoLhcHh8fDQcD621&#10;dVvXdVWWVRhFo+E4y7LNZoMQppRCSLpWYIz39/eD0Ndar1arLMsIwW50UpYFQQgCUNf148ePP/7w&#10;QynE9fX15eXlxeVV07Sr1RJjbN6kEN0hjMej8WAwQJhIrbQxQknKKPe9MAysNW7GmSTxwf7ncsyh&#10;AAAgAElEQVS+6Dpr7MHB/lsPH0ZJJKXMsqyq667rOGecUSkExigIAt/3CEF1VTdNSRkJQ18qIbrO&#10;GCOEcJmR4A0nBSGECaaUMvznf/puVVVpr5ck8WAw8DxvvV6vVuuyLj/++CeM04uLSwShGzCPRoNe&#10;L83z3Waz7Q0GVVkbY//hP/9j23bWoBcvXkqhrAVSGK1tnhUuj8FFR26329Fk4pouBFFdVSen9+Iw&#10;atqWe9787na5WJ5fnA0HyXDUD3zv4dsPjg8PBv1+GodFkX399RebzWa2t5ck8bA//OqrrzfrbRB4&#10;/+2/+3fj8bjrOim1BXa32+2yXGud9vrWWulm29Y0TXP//n1McCO0tXA6nZwcnx6fnI6Goy++/Hq7&#10;zWZ7B4dHR1dXN1JKj/tuoNLv94yxzqLNOf/oo48YY8vl0hhDKd1utlVZdkIgiGf7s6Io6qokCANo&#10;MSZ3d7ez2SxNk/Oz16vVMk3TJO4pZWaz/TIvv/vuOynVe++9XxaFUjKMA2PNarVcLudFlUdRcHA4&#10;iyJfyBYgYIF25lCIoIXAQGCAi52Bb05zABAmxJX23zfAwLUlGhCIEcRW24CFVV4BCzHCdVVXVZVl&#10;WVVVECBjjGwFAABhJIRgnGutkyRJkoQzdnJyMplMFosFgrDX68VR5CisbdsVZek0w/B7jqgbcQEE&#10;pZS+700mE0KIlBITDIC1xgohnDjwh7RJ9yR49913//Iv/2K1Wv31X//1fD73fb9pmuFo5MDxXSch&#10;AG9CQRlzOwFXcwe+NxqNtFZaa20Mxtga497F0Up3u91Pf/az8XjcteKrr7+2BnDGst0OY8Q500bX&#10;VeUHge95UinGGEbU9TYQ4qvL66bpJpO92d5MSv31V98QwmbTwzTtX5ydI4StMcZqhAAhiDFKKNZS&#10;drLRUpZ5dnC4//jx45cvXr9+daa0lVJBCDBG3Pdcc8gY2+0yxhjnXtu2ousQxr7vEYqLomy7uqrL&#10;uqk4p/funb73/jtpGm82qyzfjUaDR4/eTpKo65qu67SWq9X6/Py8l6YOuIUxthZQStOk5/BabdsG&#10;QcgYU0o3TWsBcBsYCBHCWGtlrTZGAqiNkZ7H9g8m2gqIrMvxBdACDB3h2QJojNFvZNDuIjTOGAy/&#10;xxm7gGpOCYbQKB1wH1qEAPZYuF3lRVY1jXz+bCFl27ad1poQJoRoWuFuN2uB8526Df8bcK5SHudh&#10;GK7X667rGGOuvXRjDoKwW3orpZq6Xq7WXQcmk+jtt9/a399jnErZdl1nrNbqjdcxDMM4TnzfhxZa&#10;a5XWZVltt9vNZnd5cf3s2fl2tymKyljjNnuEEMq4i/zputb3Q8/j3OOObSullMpqLauqklJqpQkh&#10;g/6AEEcNwQggSrUfgLLcQWCOj4+ghdYaiKwxEmELIZBSWwMx8hCiECoLDQLAAAPeDB4gJkS+mQFh&#10;paRyeiSEAbBKSqUExoQyarQ2RhGCEIace10nCfaaWn/xxXdVoZJ40rVyPp9DBKIwciYlxpjv+4QQ&#10;94mUFMYYIbowDB36wnX+brDi2E6MsyRJPM//ntxGXOPnwOae7xVF1rUijoPJZNzr9eqqhhA60QSh&#10;ZLvdNk3DGOOeZ43J8qKsaqkkprRpG2UNYYQwChFChDR1XbctwahsqjzftbIjHAklIYFZkdddHYTB&#10;weHs/Q/e/+jHHz188mh2MFNWbXdZ09WMU9/3hOi++uqr//R3//n87JxSFgeR7NRumymhoIUe8yll&#10;CGDRybpsulacnt5zfiHfDzzPd62C1mYy3QuDqJMCIkQYBwhLbdq2IYwAa90wy0mHAACQYFdwO347&#10;ZazrOndOKqW01sDCIAg6KVarlbvG1BucSblYLCCER0dH0/FYdCLLd9Pp1PM8AIDWerlcUkpns5nn&#10;eZvNBgAwGAxci9t1ndaaEuraV4yx+3YcuBsC4P6Yqqqc8dtBs8qyVEq53w8ASJKEcd62rUtRartO&#10;fZ/HJqVcbdac8yiO3YFMCXPjD601hMhhqN3HcT2zG/MJIXzPAxBst9s8z6011hhMcBiGmGJMCYBO&#10;TAEBggBYSoiTPzmXu1HGSOV7fpHn2WanlfIpQwB2bSuUrKqqKqvpdOo4EUVREIJ938cYc86V1hCA&#10;5WrT7/VGw+F6s7bWEOK40wIh4Iee73sW6LoqLTDc97RRUgqMMbAWWkAxRQjWTb1ebRj1NptNUdVW&#10;2+OTY4Jpvz/USq2WS8/zCEZd0yZRbI3RRnuep7W8uro6OTna39+f7k3z7Y5TP/Ti//l/+l9evVwz&#10;itu6/au//Ks8yyBERVFopWez2e3t3eHh4enpvYuLCyHEcDjEEPV6vffee68/GPh+WDeNtXC6t0eZ&#10;F4bxwcHRBx9+2Al5fXXNmR/4/uNHj//pD3/47LPfDofDt956u25KxllvOGi69ve///1XX399eXWu&#10;tQqCYDKZJEmy3W5/97vffvPNN9yjmEBMcBD6Tde0bWWtRgRZoI3R/9+UHVgADcaYM1oVJSP8wYMH&#10;e9PZfLGYz1cEkzSNGSWU4ulsrxPNy1cvirqMkiAvMoCAF3jGypevXv761/+YJunh0aHz6YhOlGUR&#10;hsHx8VEQeJRibSSAtijyxXqxy9ZXVxe3d1d3t1d5VdzcXS1Wd61oq7ba5pm0elfuAERvPX5sIZTK&#10;hXsR6KRz1loLjDEIAgCAVgpCiBEE1mqpMUR317e3V9dSSk7o1fXNwfGhELKVXVnX/V4v9IKmqkfD&#10;gVVWttIae3tze3FxcXx09P6PfkQo/93vPr+8uf6v/82/kcYUVT0cji/OL4u8/PTTz65u7jjns9l+&#10;HMfz+dxaW5blcrkEAGhtoigeDUd5Xvi+9/jx409+8rO33nprMp40dfPq7PV6tWHMx5h43K+qpm07&#10;SjjngehUrzegmEZhdH193bYtpWQwGIiuFUIMh4MwDPu9tKoqz/NOTk4+//zzi4uLrmvvP7j38OHD&#10;NE0wJkIINyRCEDm0HgDAWA0AkJ3Y7bZ1XTuygFN2AAA6IaRUnu+5emA0Gh4cHgwGA2PMZrNxKllH&#10;H6jr2gVJWmulkOPxuN/vV1V1dXFxdHTU7/fPzs5ubm8gwErpoijm87kx5uDwsK7rtm0ppaPxeDqd&#10;Ol/0YDBSWnqel2XZ2dkrIaVSKkki7tHNbhsl0XAyatum7EpEoOcz7rOua8ej0Ww2C8KQUKyNZBwT&#10;DAOPfvDhu289OD2YjXtpHPm+NUZ1Ugvd1l22yz/84MPT0wcI4Lv5om07jOl6s9ntiuFwmKYDIWS2&#10;KwCAv/3sd7c3t9bApm329manJ6cnJyfvv/v+3t4epbRpGvfxtdbAaKM1JiQKo14aNbJmHvZDL0g8&#10;5CHmYcwQoYhgZLRGFlptu1o0ZaWFAhZobUTXOb1b2zR5nldFWZala0od08TdyB988MG7775zfvb6&#10;7u7W2ZIXi8XNzc3Z2fn5+fn5+cVyuaQef/DgwfsffPDkyZMwDOu6Wq7Wk8nUUevqujHGcM8visJN&#10;NPzA++lPf7q/v7/b7dbrlQNeZFnGKNvtdmma/tmf/ZnveU+fPsUYP3r06PDoqN/vX19frVYrz/el&#10;lK4iJZi0bevy4V2siTEaAEAINdZigtq2WSyWd4vbNO3lZdYJubc3nUyms/3ZaDxuu3q73Ww2a1dq&#10;dl2LMGScpkni+55SQmnFGOGMc84hgFJKZ/U3xlgL7A8FKgCkbVtCSFEUcRwTQvr9/pMnj/b391+f&#10;n2st67oMQm/UH7glXtvWVdspAy0kWVa9/fbbUZJqC4TSWKi96QGlfLPZNZ0ItInTpKwroWTZlHlZ&#10;DEbDd999F0JYlqVUIk2GvXQY+14Q+k2dt0IBBPM8n8/vjBZd26zXyzLbhYHXT1LGyCeffFKXpccY&#10;gcjzvCiK3n333SRJv/v2uQskxJgCCKuyKeoGAGQsFMLpv6TbxkgtqMeH/bg/HBweHM0O9uO0v90V&#10;P//ZJ4x6q8USGHh0cHR3d6elIgjfOzmt6rIpSueWJJysF8sX3z2TUvb7fd8POffDMG7aNsuy1y9f&#10;FUXhspiVBMZqY8C33z778KP3T0/vf/nlPz1/8ero+BQhwjk9PD386o/fXD77mgd8/3DvxYtXhODx&#10;ZDRf3Ml5B6FNksjzmAVaKQmpRRBBaCwAAKA3JbB1u7c36mfkFKffM4isscDl6VjrXmKMUUIp+CbZ&#10;QmrpVBPWWt/3fe4DAKwwVVW9gZhbCxDyPG+73Q56vclk4u7hKAhdNcM5hwAURTEcD34IsOWcIISE&#10;Vm3XiarEGAdRIrWxAPYGw6oqNpvN7e3clSMQw9Fo7Pjp4/F4b2+Pc/7v//Y/PHv2rOmEUroV3XA4&#10;zPMSYzwaTdJkUNe1BVvOWBzHhGAAgKvnjFF12+7y0hjDPY4QWq/XdV0PBoMgCBBCZVk+/fqbyWQS&#10;+gGBSMkOWA2tDTy/FZVWpmrbuhZRZAhko8FASuE4wMDCwWB0fX27We+0AWVVF0UVBikAwOkbKaVW&#10;G0qxz6mUosg2QrZ1WQEEfR5AYDxGCYJtW1d1CRBVykCMlVL9QcoYdWE/QRCkaTocjquq6rpmvV6K&#10;VgRB0O8lQrR1XR8dzu4/eMA92rZ1lq2N1YeH+5PJxPf9stplZVbk5Wa7vrm80VpHaZSVxZvMJEyC&#10;IBgPhkqprhNGKYCI1loIhXGFEeGMGwAopYHHhOiAhj7nkJJOOGmAp7saIQQQsIBYCy0wALgsUAAs&#10;clel64DfHCzKAgwAegOMQRQD8MaTzhjraokhC4JoPl/K1nSt3N9LpTTuUozC3mAwCIJYCNF0wk06&#10;PI9JKTFjns9834cQQguqMl/MbyeTCXagZ9GFHucEc061RsvlfD5fcM76w5gSOJ1OoigA0CAIoyhK&#10;k4QQlCQuvIHUdV3XbVU2q822qiprre+Hdd12rW6a0vMwodwYI4S0xrqHehx7w+FASpntCmUBoQhj&#10;bC3pMDRGUaVcKwghwIwSQiBGVgMnAzPGBH5IiapK+e0fL0ej0YcfPm7aDbBO0uOMQhoACy1y4YcA&#10;GIigNUYpARGBEFFKCWZt3VlrOfcxwFVVNG0LgfE5wxgygpXo3NHnMMtJ3BuPp6tF9fnnT3/7myuf&#10;A3sUGg070fo+Z4wpLbVRqpNqKznnw+FwPB5HgV/X9XqzBAA4bPtms5lMJp7PEAYAAGNVU3V1Wbm+&#10;F7gfAJyIDkK4Xi44Iw8enFZVRRDmlFFKXTQuAABDhAB0anbZCfcsLKu6amoLgdCCe54BFlPaylYZ&#10;yQPOQ69r24eP3/7Jxx9DDKUWrg/v9XqTySjp9xxNEACw2e2klBYagACByFqdZfnF2fX56wur7PHB&#10;cRiGVtuiqLq609IQ4gVeiAHyiCxxKbqOUo9yjwIA3kC5NeWsrCvC6HS2hyFar9eEED/kUspO6k4q&#10;1AiIrGdN6PmmLKq28SFIw8AQQBi11u52O6QVY8Txw5zTZNsUnZIIIfdZCCG3t7e3t7eMoCiKQj8Q&#10;bdcUeV6Ws9nBbDb75ptv6rplzMO4fv36fDqdHR+f3tzcbTYbSrnvh85R3zQdI9wxomezWZqmUkoM&#10;Yej7nHNH3aOURlGU57l7X9cqCyEYY4iQum0dAcvlzLmG2SVnOBoixlhr7aLj3WWPIHFhVFVV+L7P&#10;GHEcHUcvA8bc3t3M53MhhLbGGOOyXru6OTg+Gk6GVdc0qrXaaGsAgoxRDLFF1kBoDQQWAGWBhbKV&#10;m9XWjVqsBUEQWm0RQoNezyXYn56euinMZrsSQhweHjLGirKUUg7SdDKZQAi7pk2SCFOkre60Ea2o&#10;s8LzKQfcGlW2JaIkDLyyq4zSEAGGmZZvMBOcs/6wl2dl3dZN07RCAGTjJOy6rqhKPwzSOAnjWHYt&#10;wogSrIxOB30/DLpOOgsP51xD++LFizwvHtybtI3eGx94zBet7FrBGEvT/nQ60xre3s4PDshgMNjt&#10;dsvl8vDw0EBwM7/zszCO69/+7vfX19e/+PP/8u233+bMf/L43eGof3xwr8nry8vLX/3HX50e3f8f&#10;/vv/8eef/PNerzfqD4RWEEKlxHDYj9Oofl4SitJez0LLfe6H/nq7vlvc/vrXny7X87/8138hjQoS&#10;Lwmjui0QwIRgq5W2GmELALBWW2MhBAgDiGzUj7bz7Pn5s+l09utPP/uHv/vNR+9//N/8V/8WWbBe&#10;rxEli/Xd//3//Aepxc//xc8H42HdlKvdPPKD6cFkl+9qWRtgk35PtTpNkij8sTFGde1qsW2boq7r&#10;88uzqqq80LdWL5fz4agXxAHXdLm6EaoLIl9qyTnHAW2tgJQy7ouqsRYS4tKkLbAIQWShdp4FN4dC&#10;CCFEALAEY1FVv/vd76/Pz3760Yf37987OTk5Pj5ebtaNEnVdn52dxY/fGY4HTdvUbV1UpW6VQRZQ&#10;XDQ1Imw2nh3fu7/8/e8txP/qX/3rvCxevHhhIc6K6tXZYjbTQqjVavPBBx8EQVAUxfX1LSFk2Bsm&#10;SVRV1eXF5XKxfPjora7u/v5X/2m5nO/tz46Pj3/y4U83m80m27ZtNRqNESgvz6+AQhhTn/F+kloL&#10;OfOM0ovFIttsZCeSJJpOp8eH+0VRFPmubZrr6+uHDx++9957Z2dnX3zxxZdfffHhhx/u7U0Gg2Gv&#10;1zs/P1+v15yyqqqqqqzrajAYcM6hsQhbxonSYrcter2B74fW2qptIISM8s12HcTReDxlHnWE1q5t&#10;yypHCP3og/eePn263a6DIEAIh2EoO/Xy5cvlcpll2XazOjw5/uUvf6ms+du//feb5cYYiyAyFnzx&#10;5VcupIdw73AyTZIIIeR7Qa+f9vv9LMum06kB+t6D0yzLvvn2m+vr64Oj/fFwBACoqgJj1FY1YbHn&#10;eVZpTuhwODw4nJ1dXjR1ORkNw8jDULddFYYQwgYh7XHcKTXsx1iZrtYUe3XV/m//6//54cc/nsz2&#10;D45P0ih2uNayrLfrTV7eGm23m6xr5/O75Xg4/O677yhn0uhB2pvf3vXiXq/X++lPfvzTn/w4z/P1&#10;er3b7XZZtt1u667WWmIGtOnKxqQ0SXuRpur7Ab6GECurtDQE49n+eJT0kcIccZ8HjPBenHieB6yl&#10;lHJCtdac/79MvdmPHVeaJ3b2OLHduPvNvLlzpyhKKqlUXVXt2oBBY9A90z02BrBf7P9vHhqDNmDD&#10;jWmjp6uXkqakUklFSdyZ+13yrrHHWf1wSMH5QIBEMpFkRnznfL+Vep7nQOr1eu3sDN9+++3l1flm&#10;s9mk27KuXLqq0cDRVOt1rV/Z9XodhOHOzs77H77/0Scf//73XyKIl8s1AOj23ZNWqwUAOD8/b7fb&#10;lNI//OEPn3322aeffnpycrLZrMqyXC0XAAAlhVTi/ceP9vbH337zJ3ccuGjoKIp+9rM//+qrrzbb&#10;rdEAIZumqdbGWquMxpQYpYUQrXZirW6k0FoNh8MwDiaTydXl6R/rbwDQjLFGirt3bxdVqYx++N57&#10;H3/8cV2XFBOM6XwynUwmWjReQAe9dsBpVdVKKWWQFBoTG7d8JYExQGljrbYGWQi1MdZa/H/8b38R&#10;RZEf+Ix5AAFGWasVh2EYRIHPfUJIq9XqJAnnflmW8/msairf95XS89nsox/9CALk86DT7va6Pd8P&#10;0zQv8oozvt1mxtiyrOq6StMtsODu3ftJ0l6vN1dX1xcXV0VerFbrqqwCn3/75LuizPvdHoIwCrnP&#10;PZ/zTqfjc26MzrOsKHIj5XA4rMqSMToa7nz99TdZlmdZDhHGlEmpIIRBEFkLiqpMs8zzuAbGc/HE&#10;nheG4Wa7IZQWRdnvD9rtdlmWBNPrycTnQa/bOz87H+3sdtvds9MzQsjB4X7gB5dXl1qKJEmSJNnd&#10;3c3zfLlcAmMBBFVVG6WVlAhj7nnG2rf36aKEEArRSCFn81kQ+B9+8NFyuXj58tVwONrd2ZFS9vsD&#10;qcTpm9PLq8ud0aiuSws0ZSRqhUWRb7PN3v746GhfGiVFY6DBCCIMAUTGGoiQdeJ3CAx86z0DCGJM&#10;3g1xlz0EEUAIACU0BJBgRjGNg9ZyvkSQxGFcFmVd15zzdrvdipMkSSI/pJQulgvHAnHOq7rWWj+4&#10;f59zfnl5GcdxWRTT6dQ12hOMF8ulBeadIZMDYLXW0jGxWltrIUJKKfcJabq9vLx0tJ5jGJqmOTg4&#10;ePz4MSHk4uLi7OzMFXm75NLF4maxWKVpihGhhFZVVZali253WJdLn+Ocu93f+bGVknmel3kBgKuK&#10;tc4T63nexx/9yFhwdXnZNA1ESCldlkXcaoVhSDF1DjoLTK/XF1IACMIgIoRdX19PJzeU0p2d3TRN&#10;X754ORyMOu1OXTdfffmHLEtF01BKNuuVMUorAazBGBGMEUJFkf3q17/Y2x//8euvnz+/NtZgbBmj&#10;CGMhGkKw0bqsat/nCOEg8CklVktKcLfT9UMfEwSAjePogw/ej5MQY2SMggiEoZ8kMYRgm65fvnp+&#10;dXVxfnExnU61VgcH+ycnt87OTkUtEUKMMsZYHMVRFFkLlFJSaScCUUq5iCxMiHt0jdGMUc4pxBAA&#10;Y6168OCesY2DySG0FloArdYOYEFuDYYQvqWEgbNTOY20RcACAChBvudhjDAiGGEIECVe7Lf/5V8+&#10;4yysa6WV9TzO/cAYUFcNAIDzIAxDqd6qCRyohDHGBBOEjdZ1XddFWdZ1v99DCLkcYEdwaa3dBd3z&#10;2MOHDz/9yY+Pjw/39/f6/V4UhZ1Op98fxFHoecxaW5blbDZ7/fr0/Ozy+noymUw2m5QxL0mS6WRe&#10;VRXGlHMuhHTUGUKIMsoYi6LIRRoao7UxCEFKGaUYYeJotCAI3rF/b/Ny67oui0op3WrFSdKCACil&#10;mqpZLJaMsvF4FxOACYAIGKMBQAhSa5AUAiFljLJGOV3HW/rdAI95UikhhFIaAosxsRbUdc0Isdb6&#10;PKCUVVUtpQIWikYZjYaD8emb6//x2XebNTAaNLUAwGqjKSVOlRCGgdbGbS9N06zXa3fE+gF3fvIf&#10;WESX8OyCIZpalGXpULC3GhCE3zHGNI7j8/MrbYTv84f3HzofNYTQ/ep5ngG20+k4pyvjHsIEM9pK&#10;kk6vjTAWWpR10cgGYkg5Ob51XFS557P/+Nf/4Ve/+eWHHz1+9MF77z1+cHB4MNobBJGvtATQ1LJW&#10;WtZNiSjkvkcZ5r7HfAoh8DDdGe6cHB8dH53s7+0Nh6N2nERhq91uJ3E7CmOf8zCIOOdOKZUkLYQg&#10;wpgwjCHEGDFG792/+/EnP+oNelKKuqnCKEAYWmAgRFEUWGARQs5G2zQNQgQTCiBAlCipK1Fn21Qa&#10;3VQ1JJgRRj2vaYSrOG6aJgzDH0KSgTVRFHXabWNMut14nH/40UcIofl87kKeGWOLxcL3/fF4HIah&#10;I2cghE7Y7ATV7g/fgTKQe54raXcT0rE6WmtXUOncXE7RU9W1s665XdfzPISRg0cdm1E1NQDA5X5V&#10;VeVi/BF8W+rmuF9nxHJcQRRFg/4gjiIh5YsXLzbbjdba4YBxHIV+YKyWQgJrnCcZIvS2AExpqzQw&#10;wGhtlEEW5Gm+Wa0xhBgiayxGCFjAGHO67jzLq6qSUk6n07IqHBwThiHCOAiC0WinriqltedxQggE&#10;AGGIETBaKy0JRoHvx1G0WC7KIg/i0GMcQKu162ZHCOG6bhpR93p9pVRTi7womrr2PH/Y7zHmaakY&#10;oU3T5FlGMUYYe4whjDFGF5cXnHsffvh+6IfX19e+5798/np2NfNIUJfyN7/8degHzmDFGAMAZlnm&#10;+8FmsxFC3LlzR2v9/PlzzvlgMFiv191Oj0D0+y++/OMf/5i0W/v7++v1ymMsiRNrzGwyTbcZtOD0&#10;9OzW0fGg1wfG9kfDy8vL7XaNEEo67cFgcP/+/YcPH+4f7Ln8CAhh01QYYyGabrf78L33tFZRHDHO&#10;mroSqrFQI4IBMBghl8qJAEAIGqOkVBihWrwNGYqD+MWzV1maffD+B3EYV1Xpce4HfLlZ8cDr9DuY&#10;warOWcCkahACjNHRaNTt9cIwZIxnWTqfz5eLxfnZ6bNn3y9uplpLY83u7mjQ79WiwgT2+52bxfzV&#10;q+dlVQZhYKwGCFoMldWUeYTxTr/fCAkxdvYuJz80LjoBup4M68wjGCGMsDGGIJJtU6v1/u64yLLB&#10;YNAfDNIs10YrKTebDYEoSRJMSFPXshJhEO6MhoPBoKrq8XhvMBgaa88ur9bb7Wi0E8fJP/3zvwwG&#10;w9FoZzTqu5tPURROv9Y0je8Hvu8zSqVU0+nk6upKaz2bzM7PLq6vr4SQF+eX69V6vLd3fHySpen1&#10;1XW70ynS4vT1WVlURVGGYcy5Twg1RltrgsCPowhCyzm31nKPGWMwxAjDuNXWWnmeP5vNKWWTyeTl&#10;q5fT6Wy1WrXb7YODg9FolLSSPM+dg8whkkHg+b4fx2EQhFlWFEXpLnUAASfLWq3WrTg+uXVrvVoC&#10;CJ04Oc3S9Xr9ox/9yCGnVVUZbTnno+HoXYZLU9fV9fW1MaYsyyxLi7Kqy9oY2263HTYnhGiEZIxp&#10;rTabzdvONoyMq8zcbg8ODvuDPkbwT99+QzD2I3+TrtvdNvXIfDknDHucGaMJRUHoc84RsJSgW7cO&#10;o5CFEe20QwiFbHIAZRz6ge/7nl8XVbrNGPEQoQfHJxag1Wp9c7NYrje1EDvjcbc/RJh4QaC0efHq&#10;5dX1tN/r7YzHw9Fod38XQlBX9fVkslytEYTuTuJEo/1+/+T48Natk4OD/dFw2B10vIAaqLzAowEG&#10;yFKOMUUGGGOMNZYAnIStk4Pj9+699+HjD+7duXd0eLy/t7+7s9Nqtdz9lmBMCJFSrderyWTitMfb&#10;7Xa73b548eLmZpEXmYMvCWYQvA3ONMZoYBHCeVFcXV2dX10uFovZbB5Fsdamrpu6rnfHu05/1+l0&#10;ut3u4eFhHMfz+fz09HQ2m1VVGQSBMZpz3jRNFEUPHz70PG+zWmdZ5o54IaVDS2ez2e7XYMEAACAA&#10;SURBVNIlSkD4Qy2fM5o5fbHSSmsDIaCe1+60EcJVVZZVaYwhlFZlNZvPPc4PDw+qqlouF7PZjHOv&#10;rup+v7e/NzZGbzfpYnFjjG614m635/s+gNYYrbWFEDhVrAUAIUhcpwvBGCPS6SbGGOJRjJFW2gLN&#10;GItxeHF9IaXkvgchTDebumocS0MxY54fRubg6LjT6V1cXEyn88lksjMc+X5YFnUQhACjSjSE8SBq&#10;vXj5fZIk+4cnXuCfXVzNZjdFmimlSchevzrbLNedTme9ybQRjBb94XDYbXXaMcHY8zygTV0CgA2E&#10;1Gdsu90ul8uTkxOH1+V5rjXQFmuDfN8PoxYAcLlcbTepHwaMcYABhJBQKkQjlFytVh0LLdCL5XSb&#10;rrO83t3ZvHz1Jozb773/uCiq7Wr56ad/9upFr91ut9utf/qnfyYEIQDbScw5DwNutTHdXl2WRZYz&#10;xuOkZYxBABJEDQbuuzLKUEbESsxmF8aob799du/OnTu3H3z37dPf//73u7u77XZ7NpuMxzuf/uST&#10;qqooRfv7422e1U3ZH3Tv3b+NPbQ7HnkeLbIcY6wdvfaW8nXFYcC6DkboGoAx/GETduQ+ABAABAAA&#10;II5j1SitNQLIRRMbo6SQLu/kLfciZdM0VVpmWUYI4py1Wq2qqrJse+fOneGwf3NzQwiC0GbZdjqd&#10;xmF4fHzMA88PPK1s1UjqCd/3wzhxs6woM2OtMabIS2ttmqaz2axRknjcmNJaO59P79279/HHH8dx&#10;fH09cYoXd4UyxrjeyChqtVqtdJtxHgCAyrJ2r7GxViqFEGIetxAIJT3PQ4Qy7kGEgEVGg05v4Pt+&#10;U709Zuq6diKQKIqOjg9Wq5UW0mcUQpvEsUUWIyTqWnAW0re3QOZ5KlCcsx+WgdlsBiFkjAS+B5FV&#10;QmojpGiANh5FccTb7ZZ5R4Y0jQOzVLudVFVZ1znzAKNAA0AI8KnneV4YRQCALCsQsFbLdLPi3Ou2&#10;2wAlZVlPJlee59063m+12x7HSjfWWuZhxjzi4UbV05vJzc3s7Py1EA2EqNvvRkGIKVmv12EYUuQJ&#10;IYCBLsGVMU9LAyxyzBul2PNo00jHwkELlJAEYcYYABpogwGsi7rMci9i2hhrtQUQQGSMdM+eA3rd&#10;CAYGAaABANAiBDEEFhgLXRwEIQghqzVFVGvNaECRt1ystps8CYZCSM4DKZXRgCDcWFkUhdYgiqL9&#10;3XFVVZP5rKoqCG0QBNZaKZvZZAEh8D3S7yYUQ6slJiSKoiiK6rqeTW/SNA3DcH9///j2nV47SVqh&#10;VJWUsq7LqijLPM+yrKzy6XS6Xq83m01dKUQQJR6E0PN8n4dGg6pqECJO8ev4THf9pR7DGGutlstF&#10;0zRSqiCKjDEIARey4Fqk3eFtreU8iKIIIZymqRQaIxRFEcNEWi5kXVfq7E1WVf/KA+/ouOtxhpEx&#10;VrmCM61rp0CzVgKAEMIQIv22JQsRQuIwhNZmWaaMiaKAMWaUVkrXZcVplCQxJSJNc1nXRtu6rJ5V&#10;p+tV3u93gW6aGoR+W2ttjNIGYgKlUlVd+DykmAshmqrMskxy3mq1ojh0mighhEcwAAAanUShg5yN&#10;AXmeW2soxsa4EWQgtACYMAxXq9Xuzmg0GiVJorU+Pz+HEEZRxLjXSKGMbnc7dV36IU86LQOB0tb3&#10;GefcYF2IXGjR7rSOjo56vU7YCj3P2+SLe/fujQ+Hf/t3/6VqqgcP7gktmrJBFDnIeTAYMO4ZA+Ik&#10;fJs4Yoz7cTBE9oc7CBIjjVIKY0qJp6UuiirdbLV2gRkGWSiEWCwWWZYtFjOIrHkLG0Gl1H5n/OjR&#10;o/39sTEmTTeT2XVeZtZaC02UhJ7ngQIBACChzA/itsGIvlWGA0s92qaEYCa1qoqSAkQY26Tb6Xym&#10;lBqPx9RjQRQSQtrdjrW2qcqyLIWSECP8rl15vV632+13IvxGSnlxcdE0zd7eXhzHZVm6ciNH51ZV&#10;NRgMnMg5TdMkSdxuWVWVK3UMw7Cua/d+uaohCCHEWKi3OKZLjSaM5mUBIQzD0Pd93/fTNE2LfLVa&#10;UY8lSUIIeSvzU5ZzHscxQsht4y7GD0JbVQXFpNvtBlG4TTfr9TpJEqfZbrdbSqmqKjS0iECMsNNR&#10;Qw2AschCYrGywDRSSq0BFEJwzrVQ2higgdQNApBAkud5t9v1fJ7m2Xwxv7y8ZIxhwgBMue9jTD3P&#10;11ovl8soirrdrpTSIoARxJAYYEyjRFYXPI/jMGThZD2zCCb9thf7FGGptWsHgNYQhIVorNVBwAkh&#10;VVFfTy45oXfv3vUPD+uyqssGEyul5IwpaQhFcRwfHR2VZS6UQqDJsiygftM0m03a7wS3j0/2dvf/&#10;8MUfjFKdTkdr3ZRVkWbDXv9gvHt9PZ1PpuPRMF2vrs7Phr3uqN8TdWkQvXN8iIwadrsBY40L2Ucw&#10;9PlmvayKIonj5Xz2f/7dfz06PLl7966sq8nk6k9/+lOr1frrv/7r0A8qv/I8rxW1ptfT89OzOI7j&#10;OPzg/cdHB4e7e2NX/ShqCSEKeFzLupYFoxRiYJGCRgCXwgkNxAAoRXySdCJTo6+++cPH7//0z372&#10;ab6uXXH6cDj0o7DW9cnt4+VmRQPWmAYyaJGE1JSqLEUpbLNYzU9fn6fLrC7KPC08RuLAHww7URAM&#10;R32MsZDyzZs3m9UijqPZZPIv//Tbpy+e7Y4Hjx6/p63isS+ExJyORrutbrdppNaWYGi0tdoQShAi&#10;qq4RQpQQpYwxBiPiAooopaKoYz949PARlJpSb7nYxkm9vFmNd3fDODq9OpNSXk8uCYa3T24xThsK&#10;lZGDwfC999774++/qmVtgT48POx2u5gSa2Cn0/v44x9Pp9OHDx/dunVnMrt+8uSJu335fkgIaYVR&#10;0zRvXr02xkwmE7eLilq63MqqqA8P97Ms+/qrP+7tjh89fD/PMiPVoNf/1a9+tbuzZwwYDAatVuIx&#10;v64FIxQBCAC4ur6wSr9588YVmDVVDQH2/fD161OMKWO82+0iRL5//u3L12/OLi7LuvnJJz8+PDzc&#10;3zsY7ezmWfb999/XdeVK3ZqmEaIOw3g4HK7XWydpHg52FosFgrDT6azX67Ozs6LIPM/r97sPH943&#10;QJdl+eTJN3VdO4lfkVer1WqTrimlmJJaNK12kmXZv332OyfWODw+AgZiRDqd3ps3b25ubpzExqUJ&#10;bDYbAgFjrC5KhJBUAjMspUw6rX6398lHP+r0u37In58+a5r6+O7J9c2klIVoas55FAXb9WZC8Acf&#10;vj+bXa9X86hFKQNNXVSy7LUTIbO8gJHf9nhIOC7rIi9q7rV2D4+9IIQAL1bLsiyx7+dC5Ms19VgY&#10;BnvHJ3G/++blG0ZoK4wwRB6ni8VcNqrX6yihV+vF1eV50zStKPY8z/f9qBUnSdLpJKPRADL7q72f&#10;nc9ON0WaVlthhQYaGKCsggBCZAnBRVG8Wr+6JpPIS5bTVbrMjbJO+VjlRVVVnHlRHKhG5HnugE6X&#10;5oAx3mw2jqXH4IdzGTI/8AJojHGKdEZpq9WyCG632+n8BgLsDE3tbsIYefnyajabjUYjl6H4ySef&#10;/Of//L988cUXy+XS90enp6c+9+q6FKLudtuz60mVF6PR6ODgwGkw7WLlrvTWgFYrKYrCAG2ARQC4&#10;JRxj6HE/SZK6rm9ubrKi6nQ6WZalRa61jlptKRsA4WDYzqv8X373mdDq8HC/1ekOh0Oj9dn16yzL&#10;7t25MxwOlzcr0TTayKIojAEY4ySOkygpima5WElooQYQQmMAgsCZ/wEAxJ0EPAwscIYxprWqqjqO&#10;w+l0TmmHMpznqdbW8zwv8Hu9bhhHUuq9vb2mltPJ/M3rs+FwyBhfLtbG2DiOESL93hBjqpTAmCZJ&#10;J4qi169OhVBFUalaSSWshZQF2uLJZK4kGAxHxigAeRR24qhV13WeVRhjjJkfekbV6Xa9Xq4opU0t&#10;rq+v4zg2GkgNtmlpEVHGWICFEFeT2XK98nxfKLC7O0IEA6QsgE1TY4xvZrPL62s/DBnllZBWmyJP&#10;Pc87P30z3h3UjUTAjsc7wOqrqwuCbbeTEEKGw2Fd12ma9to9zth8PgcAcN+32lRlWVRlK05Go1HZ&#10;1BjjbrfbNE1VNdtN0esndSW/+/b53Xsnd+/ef/bs+zevz375q4P5dNbv9+/fvwshXC/WGGMNzHpT&#10;N015cLDXG/biJDJWKiU9ThtjrNVaKeTKTqy1ADiN3w+riBO1v9t53y3DFgAAyqoggGJEtNQuSRUA&#10;gDHEGDuLL0KoKuo0TdM0dUypYxKcY8Q9yi7JYLVa7e7uDgYDDGGSJAihvb29s4srUFVC1OBdGaxT&#10;iCECrbXb7dbRqnVdA4zyPLdKn5wcffTRR++///7Tp08/++yz7TZzXNByuXQ7CSHk8PDQGIMxFo1W&#10;SjkVX6eTOD1nXdfj8bjX61V16bQWTpOcZZnVhnPuyEBKqSM6hsPhYrE4Ozv76KOPxqOdL81XDpfC&#10;lEAMLEaNqKRs2u0kDMOqKH+Qgodh7HkeZVhKuVwukyTxGOWcIQTqMl0vF3Vd97vdnd3h7mi4t7+L&#10;IVJKlWWdpUVRFLP5JE03CJtev/2rX/8oabVvbpZZVkBMIcRaGWOAkLgs83a7bYzEmGMCsyzNipz7&#10;bDgcDAa9uJ1stxtMIGOUUtqIajqdOUtGmm65z0ajoeNb3P9D0zRhGPvMrFYrIaWUuiyrTscghFpx&#10;vE1TaTR8q5nXhCKMMACQUuoMyY0opBKYgKZpsqwI40Rb9FbpjCwwEFlkXXXm/+/DGgjRW1DGmWkh&#10;wBhjiih0k8UoDCnCkGH25uKNUkZr29SSEeL8dYwxQr2mafI8K4oCAry/v8/DYLFY5Hn67htGw37b&#10;OYTb7XZeFnVdO1lyXdebzeZmvkyS5O7du4eHhwCT2eJmtV6sl8vVerHdro2WEFohhGtVyfNcaxME&#10;PvN8AJALgnL1MO9MyNYxY8YYhxM5CKlpaueETJIWxEQIYYyCELt2GGOAMQajt8EBlFJjrJTSGBP4&#10;PrJgvd4iBDwe5pmASE8n6h//38/++m9+0+37PufWKAAVRBYRwd17jCAAACFgjQHGYkAQJlJIdyb5&#10;vt80DQCIEBKGcV2UQhRFXnssgpZzhrW02TbjHJdZqSTeGR2GXJ6dTggFYRj5AfZ8boy5uLhaLBaD&#10;wSAOo+lk7khCzjkmEGGwt7cHISzLHAPo1BaOA4cQMsbdchuGoTJAKdVI4dytLg709u3b7Xa71Wqd&#10;vTl1VbTamp2dnZvlohYN8cib87P9/XHSTW6WC0hxVmerbEU9Qnx2ONg/ONq/d+9OK4k3m9VX33wd&#10;d+MPPvng6avv/va//hdI4P/197rdbu/s7AxHo06nMxwOg4gThsIocvXFWmttZFlVVpswjAmBVimI&#10;LMKmqrNlcWM1QIj4AYvjVpK49DtoLSzSrK7r5erG86hDrBGAZVW4/BVHlwEM8ipXVjlpcZIkHud+&#10;EHDOd3d3m0YihNrtdhjGjn2NoxaAliA8nU9ePn81nV5LKblo+v0+416/25vMpnVd93o9znld12G3&#10;CyGE1iql+sPBg4cPl8vl+fm5tdapE7Ms++CDD87Ozm5ubjzP29nZ6ff7P2Qx5Hku6iYMw9Fo5Lhi&#10;t8M7UsJRxO6njBByunTzLj3ByW0coOn7vn1XTq61dpTOYDDwAn++uHEtxy4G3AGOAIDtduvmsHtl&#10;yrKMosiJpTebDQ/827dvz+fzOI7jOBZCEIIoAIxiQLAyWhhXmm4QRABDCBEkGCkjjdWNVNZy5rWj&#10;eDFb1E2phK6Kspu0gyCAyDp7+c7OTlkW7jAqyxIAM51Om0a6PGoAgHs4AQAEEmu1NQYZhDCVjdks&#10;1mEY9pLeJttMLyZ5WeyfHHDfB8ASiGoprLW+7xEMlZIO9FFKaCEmkytR1VqaYX/QidtCCIpgErfK&#10;sq7Lxu8kt2/f/uMfvjg9Pb1zfNI0jRf4VVVBCMqyfPz48c18Pp9Oj46O3EzrdvqutRVjHMfh6elr&#10;ztne3t7Z2dnvv/i83+8PBoPucPenP/vxhx89Ojg8jKJok61ubmbdfmc4HP76N78Zj5/tjMb74/Fn&#10;v/t8b3+XB54QIsuyFy9eeJ73i1/8wj1CWZZhjM/Ozp48+dPBwcFPf/pT51OYXk+iVrzdZmm+BhQx&#10;H8ZBoguFDTRAAwQBMBpqYyRCkBCEEBOy1tZiygajLkD6Z3/+04S3R/398/OLpmlYyIMovHPnTrSc&#10;CtAs1zeIKGm11sr3gqDFsyKbTSYvnr5mkD28/977j3oB96OAIwTns0lVVUEQnJ2eTieTdrfdNOVv&#10;f/vbP/3pGaUAaMt5IFQDLMnzDTN+VYrOgBqAIZQOVYcQBtyHmFRV5bxgDsB1j72xBkKEEIEQE8zm&#10;s5uQ+7dv3VVaTC6vj+6cdBK8Xq+rojTGTKdTBO1uf+fR4/eefPXkanp1dHA42h2uFmtrbZIkBwcH&#10;0+k0TdOyLN+7/yBN06+++LI76I+GO8FPgjiMpJQOcRNVvdls+v1+EAS7u7ue58VR1DTNbDabz+dp&#10;ugmC4OTkpNfvQADu3L116/ZxmqZnZ2daWanNZDKRsnEH0Hq9efXsRRAEh4eHdV2H3K+qyklLECJC&#10;aUqpz+Ozs7N+v280PDy+RTldLm/cVHEy9ePjYxdAnSTJbDY7PX2zWW88TieT2Xr99PjodhwnZVle&#10;X1+32m2lVFFWnudhjF8+e85DvtlsalE9ePBgOBzev3//1asXjkZut9vcq7XWs9ms0+mMx/ubzSaO&#10;grIsncmCEJIkiUd8znkYxqenpy4jRgjx5s2boih830eUCCFWqxUhhDIChMkZsUAOBr2ffPpjz2fb&#10;Ms2qndPJWZ5uCQQUYVE3Vivf9zxGDvbH3XabUfDZ5/9cVqTbCymzHMIsX0GLtGzCMAzbQdQJLTFV&#10;Ldu9kRd4UikDJA146FEWhwKC7t7OZr2WRjWbZdRt//lvfvHs+6erxRpa7ZVICGENwARTi2azWSdu&#10;3bt378G9+0mSUEq1kdqYuim3aVqU5T//67fEhyx0Th+EEFJGIYSssRBg3/dLUW+yFPpk0PYJIVdX&#10;V74XuJAI1QgIIQIwS63veUEQeJ6vlDAGZFmmtZVSGQOsNUobY4B71BEhTqEDEaKMY+bOOyu1AsAE&#10;YVjVhStAhRAEgV8U+empsyzB9Xr94YcfPn782JHMe3vjzXoNIUySpNfrrVar77///s6dO4wxKaXL&#10;tXXjq65rZ/ermsrtLEIIJwtKkuTOnTtCCEzI/GYKEFptN1dXV8zz+v0+ZcE2Xe/v73/wo49+//vP&#10;vvnmSRzHvV5ns1qGod/p9T//3b89f/r0x5/8pK5ray2lXlVVQiinsu51B71ehzG2WK2NAUop0Sit&#10;pRDyrQfYrSjKqjAMv3/2dLNOu91uHCd7hwfj8fji4qKuxc7OTlmWnAdezvv9wWqzjoLo9smd1WrV&#10;bnX+8t//VbvdfvXq1XQyj+OWQ4JHwy7nwXK5vHP73u7urpTy+PgWRixNU2SRUopSGkUBwYhQIIW+&#10;uJzGcRhFrYurmyyrEAKb1TppRTuDwXazrIrUWEWo1wjR7vV5GGyzLG4nWVpqay6uJhDCKGrVdX12&#10;fpmmdRAzazH1WBiGVGCIgce4uyJrIz2PQGiHw35dN37Aet2W0kLLGgC9XFz1utH1xXVdFbvDgXsn&#10;CQQh90LuMUaaBlBKb926tb+/XzVN7eR/hC6XyzLLO52OEKooinSbMcbbSbes8m+//T5JksePP3j2&#10;7NlXX311//79XrdbVZW1uizrIA7SNIXIClEL1UgV+GEYRcFiOYcQaq0tsIyxRup3Cn5rgDVAOzYY&#10;vGN9EcDAWKd+frsVWw2AS8MyWksCmfuCxlgllNO5ubnDGHNSFsd8CiFubm7CMNzZ2XHwoTFms9k4&#10;1Wi73QbGuBZfSmnTVJRiziMAQNXU1hhggZSqzMrVaiWNdKBAUdWbzWa0M/zggw/ee+89z/P+5Xef&#10;ff7550qpMAyrqoLGunuY01owxs7PzyeTCfdCdyFrmqbbbY9GIye/zPN8Pp9DBOI49jxPCHFxceEC&#10;XRBCQcAHg8F8OvN9P+DMSeCePn16//79fr/PCJlPp3Vdt7qduNsSSsq6aVSTZVnY8hljRVFw7knR&#10;QGh3dnYGgwkhZLvdQAgwhtynBNnlat7pxrdvf/zowcN+r3P25vTi7HyzXIVhCCEOg5hAslqtvvv+&#10;yYMHdykB3fEQAKBNHMfh69en6/XW88PNJo2iyFitTdPvDznnVVWUZZ4k8cHBPmOsEVWeb7lP6qap&#10;6uZ6tplOr4uiqOsKEry7vxdwRil2063fHRBCMMBV1cznc2MAIWyznKMQVMVbaLBuGpFlBKJWGHGq&#10;GGP2nWQRACCFCLi/WG5EI30vkFJ6zNdAIgDrpvR930qrRIMJlbpBCBlp3vYPQQgBwghjhKzSCOGm&#10;qjDkgDFrLQaYIGqMdQzMH//4zaDbq4qKM19KTQhtVGMtoIQiCKFFZVm+OX2V5dujo6ODvd3pHG82&#10;G+57jag7nc54PF4sFsPhMMgzSqlLvrEWRFFkId7b20u6vRev3yhp8iLdrpabzUY0VVVZj4PRqEMx&#10;0cb4Pu90GABACJVmhTGg3W5DiPO8NMY4eg1CXNfCaM09D0KAEBR1jTG22iAA2+1Wq9XK85JiXte1&#10;doVIUjqRP4KE+RwCo2SzWm6klIziui7rouScuyIB5oXGCmzrZ0/T/xv/93/3F//T4dFAyMbnFBMl&#10;mgJhqBTQBkCIfsAXXFKxtdZqE/Ag4MF6s3E9RgjhKEqsIXlaiHoNIZ1OFoubDWN+EtEgiDwaQGtw&#10;G+h9vFluAJLHJ0dhGGZZVhXlZrMBRhOC7ty9tTMYOjcShBYhtFku0jSVUlJCjNHv4u5BWZbu31tX&#10;QltTS5EkSd1IhJCFoN1ue5SfnV08f/5yOBwyxu7cu980zTZLMSUWwbPLM2Vk0zSXs+soiuaLGePU&#10;C7zhwejhw/utThsh2O60pK6//ObZixfPhBC//vWvyjr9/vmfTu4eHp0c9/tdJ7RutZMgiJzioJYF&#10;bADAwWJ5c3Nzo4S21kZ+sICzOIxFVRtlPc9HCFVVYw0Igsj3k0YWk1kqhEIIMcYJwsaaw5NDt/IB&#10;YCM/cDPKAu2oieHO8NM/+zQMoyAICMKtdtJqtSmloR9RSrWyQRBwznu9PkIoTdP1equUgMaGSev4&#10;6PY23XgebZqmKCptbbbd/o8vvtiu13lZnF9eCCEYwVEUYYiW6/XtOyd5nn/33XdWmyAIyrxwRg+C&#10;8N7uWDbi/PRM1M3h4WEStyaTied5HmWe5zmWGGPc6/WstZjS0e5uWZaU0tlk8kNfscM1PN9fLBZB&#10;FDHGXIiUq3Tigf8D5+zcywAj3/fDIAYW1JWwFrrg5CAIXOwWpdQt2BBCKeV6vR4MBm6zKqqSUuo6&#10;QuI41lpjCDAl0FLkgnkbzTCRShMKtTbGQq21y2LJ8xJjvDfe5yHnlHsxWywWQRCUZelKntyVazab&#10;BYG/t7cnhFgul0VRaG0hhHVduxApqw0hRAOrlIbQYEYxRlLXshYA4TIviUcG7f4m3WardOkvHn3w&#10;uJF1I2vR1HWZY+pJ2QCrjbFKa4RBFAdW6Nlkii3azBcB9eM43hvviFp6lFlttFRRFI/H47OzM4ox&#10;xLhpmizLGPfu3bk3Ho//7m//LvACo1QYRlpr5hEL6NX1xWq9uHv37sHh3ovXL/r9fnfQnd/MLq4v&#10;iYcpRZR7xpib7WyyvPpv//j/bDbpne/v/OVf/lVv2P5x8kkrbsdR9DP886qqDo4PgyD4+c9/5iid&#10;27dvK6W67V4URXEctlvJermuipJSKsTjLNvWde2H0fnZ5W//9Z/GBzv/8W/+Stgmr3IMgYXWGIWA&#10;wVBpIKWUAAMnJNZKEwKzrLieX+6O9i0C17OLL7/68s2bN7fu3vn3/+EvdvfHm2aTrraNqrhHVNMQ&#10;Ri2xANpalQDD8f5uxFsPHz1gCK9vlpvNpq4r0VTQ2PPZab5NfeZtVuunT7/Ltnkr8iEGolGrmxXh&#10;DGoDIUWQrdfbuNMP2i3GPASJtVYaHQRRu9tpmsYFKyJEAEAWAogRsUhKGSUtVcmolQxGO6KR3W5/&#10;tVr4XtButTd5erh/IGWzWS/rur66uiq3BVYw6bXmV7PT8zf9Xk82oiiyk5Pbe3u7lFLP86qi9Dx+&#10;cnh8M5sXabamlHOe52VVVQSiMAzX6/XV1VVdVoyxTz7+uNPpBMy31u70R9FPw/39sZRNt9uNO3Ge&#10;51cXl2VZEoJns+lms0UInZ1enF2ct9vtg4Ojw8PDzfZmsVRZvuGcD7oDAAznLE3zosg555R4PAyD&#10;ON7mOfUCxCgmLOl0q0a8fvPm4uLqajq7nEx7vd6Du/eSJH706NHx8dF2u/3uuydja09u3x4Mdr7+&#10;+us8T5Mknk+vsyyrRNNqtTj38rJwOfOvX79GCD189GB/f+xH/mazsUqfn5/6ftjttTudjgsd8H3v&#10;ZrGSUs6ePXNTaDgcdlq9Vqu1szNOkmRvb++77767uLi4vr52IkGKMKW0KLLRaHR4dMAYsVZrGRbp&#10;NkpioZpaV4Nu97vn315fXqabLfEpolhKKUXdS4bb1XoWXB0dj/fHw7Pzlx5TUUyFLD2PAoSFbl6c&#10;vtwdqcHeYXe3BxbF0b2jUtRSW4gR4RwBklUZxLQGygAttSzLCgNIArZ7+8Bvx3WWLSczaxRBZDDo&#10;deL2jz/9eH+0xxhjhBpj6qacTOevT19N59OqqiADryavx0ejnf1d4mNroZIGEQwQVFZqrdMmNwJE&#10;YesPf/j6onUNJGCer7Qtq8Ja68xfhDAjFYTOBYLSvKyqhhBECKOUckzLspTKIES00XVZQgg559Rj&#10;GCOtrYdIVVUQI4QgY2ybbbrdbqvVGgwGdV0fHI/bndaTJ09ubm58HuZ59uTJnVstDQAAIABJREFU&#10;n9zNX2t99+7dIs9nswnQJvKDnZM7TdNst1sAwGaz0Vq7bF5rrVJKW+OSYowxlDMLAUE4jmOMoZRN&#10;u9veqYZ5kRZVNd7bvVkssizjnIdhiAgTSrc7vccffvjNN1//7vPPfv3LXxwcHFxfX67Xa8Y4wfTJ&#10;k++AsXEcC6XW69Qa6E4B0ZjBADDGhr2+EKIoCqBVqaVDgY0x+H//X/9dqxUhjCGEz54/T9MtZWQ0&#10;Gty9d2+92ZydnSII98d7cdzSWiGIojhebzaM0p2dXfdVjo6O0jR98s03Uql23IpbrThuQYC0Nv1+&#10;/969u/1+//Dw+Ojo5Pat27u7e60oiaLY8xgAcD6bnZ1dLBc3gR/EcUwQrau6LOqyFFXZFEU1mUzO&#10;zs7Wm3W704njaLla7Y33d3b2fv/FF3UtGA+0xUpbrQFE2FpkIcYEQ0QIZUorawFCqChLaw0EsGlq&#10;wkgY8OFwuN1sQj/kPk9aLamE0RJjBKy1RmOMtJLaqCAMIARSKJcBM5vNZ7NZmma+79+/f78Vx73+&#10;4N69e8PhsBFiPp/XdV01zXabSikQRAjBuqrXq6XH+Z07d68nV7PZPAyDpBU7ojTLUq2Viy8mBAWh&#10;jxDUVmstIQLGSICsUgIiCCAC0GqrAULA/e5dFQ2ECECIIIYQ/pD/DAAA1kIIECQIQKsBsghq9Or5&#10;KyU1wUTJtzSgUgojPJvNEECEEKmkczDu7e31ej23GDtFtOd5dVWdnZ01dd1ut12QKSak1+sBALIs&#10;M9ZijB3ad35+nmWZMkq9k9I9evTol7/81UcffnR5dfkP//AP33//veMtnVCWERqGYa/X63Q6YRi6&#10;xTsK48XixrV4haHvvCVuvZ9Op0op7vPRaOT7/ueff351deV4pyzLgiDs93tVWVVVlRelFI1Lr717&#10;9y4h5Ntvv1utVpxzhLBFAGGY5/lmvQyCoNUKLTRKSkIJY6zT7mCCZ7MbpRRGhBJktOp2O55Htpvt&#10;4mZx++RoNBzkeV7kuVKSEpznhdaGEPrq1etnL15zbpNOvNmutZG7OzsPH9y7d//e3t5u0mopKerG&#10;lYWCMIw6nbbnUaXEaGc0Go0ow5ggP/IBsDc3s+V6eXl5fnV9WRS5S8qJWy3OOSWYUhYG8YP7D0M/&#10;lFJxL3j69PnlxZXPQ0LIarHK0iKKImfJc94M16XmmEltrBsWABoAjOcxxvBg2Bvv7d65fYsyVBYp&#10;ANBCY6yGGBmtnffXAmvMW17IuXApIVZpYwxC0BjreR7F2COUUgYBhBZzGohaPX3yDEOPEA8CbIzF&#10;b3tErdZaKW20tdayd9SEEMI4kN6a9WKJEV6tVsaYJEk49wghURwNh8NerzccDsd7+1LqN2/evHzx&#10;+vLy8vT0arvJtltpNLAA+BwnSctjnBBiLXDuRCVN3QhjDEYUQiAa4RT4CCGtjRDCxSo6N7sjXd00&#10;ELJpmiaK4qZpyrIUQjikxnU4Y0QC37fGFmVZV00QBEEQcs4dV+5eVWuBtcAttNtNU1VZO2l3Oj1R&#10;V9ZK38dKSQgJMJB7HgBINA0ACEGolbLGIEwAsBgT55UqyxJhigGGkC5vNjfzTZ6JszfTs9O0qQUE&#10;nmxAGCZRmEAIGWUeI0o22hpX5Dse7z5+/P54d0wICTwPQnB1dfnq1cvZbHZ9fX09uVqt1haYwPed&#10;19eRVAAA99cJoR5jEIBGCK2N1nqz3SCEsjRzQaCrzboqS4DgcrXKyoz7PsSgkjVhpDfqQQKqpoQU&#10;PHh87+e/+vlP//zPDk/2KScA61qUl5PzF29eZGX2ox9/+Pij95sm39kd/fLXvzg82j84GCfdhHpU&#10;GV03VVGWWZ5l6Xa1Ws3ns816JUSDLTRKZVla5uXNdL5cLhc3i+l0Mp/fpGkmhFTGQGCNBdqYosxX&#10;69Vmu6qaWhlFCFFKKy0RxkmnnXQ7GMNGCAtAGEX94XD/8GC8O47bSavVipJWq9WOW61Wu82DAFPK&#10;Pa9uRF7keV7VjTBaI4S11QihVpL0B4PhYJgkLR6E3W53MBzu7u7eun378Oio1+0yxoxWQoiyKJfL&#10;JaWkkWJ2PRmPx06BTN99RFHk0jjPz8+NMf1+f7FYuCB9px50CnC3jro2YAeAYoS2263L/XajO8tz&#10;F+/nPs1BW0IIAIHrn/tBHwERklIK+XbCOxuwtdbZv6MocjZvJ6xQSimlOp1OvzeAEPpB4HZpx8Ey&#10;xhCESkrRNM4JhhBSUmy3WwgQ0AZDTCBCFiALMEAWgN3BqNvpMMqstaJupJTAukkCyrKs67daJyfi&#10;cIz3W0DZWq2Uo/60NpRRF48ErEYYAQgIBtznHmcGaM/3LQBlVXKP37t7L2qFUgoAbFlWTVMTTCyw&#10;buWTtUDGQos8TLAFVVqs56vVfGGVUU0DtBkNhlqrPEvbnaQqc0oQBDYOW7/7t89UY/7T3/zPVtm/&#10;//v/djDeb4RAEMZJq2masq7bSSKU4r6fdBJrzXq7AcB2em0L7Gq9DFq+H3q1biCBeVM8ffH9bLVI&#10;eokfh5WsDTBJN4EYf/HVF7/7H5/PZtMoCtNtOhwOR6OR7/M8L7RWALyNKDs6Otpm25cvX3LOHjx4&#10;MBgNfT+4ur4+PT8FEN6/d6/b61gA8iKjlCIMrDUIAwANoe4FssAYCJHWBmMCDJSNUlJ73K+ben5z&#10;k5cp9kjeFPPlpNGV51OLtIFaA22N1kYjjDzKuO8fHx1arYs0hxAWZaGVEFW5XK6uLq4poVLI5WKh&#10;jRmPx/sHB0kr8YOgN+grY7QBvcEwjKNNmnX7fT+KECKOFUAEc84BhA6gcc+2u4lhjBFEwEBRSQRA&#10;EregAX/6+hulpIPR7925K6SwxpRlWVcVsBYTlG42BOM/+8lP4igajXYwQqKWGJNWnDRCNo2oqnq7&#10;3VoLjBNHWPD69av54sbJ64C1ZVkGQTAej+/cvn3nzp2T42OMMbSQc97v9/f2xsZoiMyz509/+9//&#10;8fL6khDsapMggPObued5xydHANqbm5kUDQBmb3930O8qJeuqjsKw1WphgqUQy+VSarO3f+B5fDAY&#10;dHuDsqqur68QAkfHhw6iunX79sMHD09OTjDGl+cXk8nUWhME4cnJcauVaK183+90ugCAXqfDGM3z&#10;PMsyqZQQTavVQhBEUUQZQRgzRqI47na7VV0TQgLul2UppYqiiBB6c3PjpIIIYc657/O3bj6AjTZl&#10;WRZFmSTJz3/+88vLSyHEaDQCAPT7/VYce56XJC1CyGg07PW6SdLyOFNKIowwhmHkB1G43C4a1Wig&#10;AAYYQwsNQshqs16vPEYpQePdYSOq5WpOGcaUlFUFESmqpiib5TqvG60sIl4QxAkmDBIKEdLQSGM1&#10;sAYhbY0y2gDLKJNa52UhpeQ+Z4x5GL/34OGnn/7k5Pjk1sltAMDk8vrs7OwPX3755ZdffvbZ7755&#10;8vVqs3I/xMXqBnOU9NutpEU5hQxBCgH+/7h6r1/JsvNebOWd965cdXLn7ulJJIciKVMShSsKFizd&#10;B9twerL9B9qGDb8ZMqwsDskZDid0numTK1ftvFf2w+oZXNx+bKBxuuqsvfb3/SKEEGKICCaK6346&#10;fHTvUeCFvOa77R5ZYrRxeIELHEnjJEkS3/N3u/1msynLSkpJCEUIKeViDqjvB4x59l0jLqHMU0or&#10;YLU1AAHX9GaMaXkjROt59M6d014vXa+XbVs/uH/v4GDqed52t93tt0mSep7HmBdF0c319cHBQRgG&#10;XdMqpT755Kd37971fV9r7WILtLFKqaZptNauX8aVukOIfN+Pwsh5c/I8b7s2iqKqaaQScZK4DwgA&#10;qNrWWnNweHT/4T2CsJR8uViuN8vZ7ODs9HS9Xm23ed20wNgszRhj220upZHSaG19P+Rc7Pd73gln&#10;7XEvPm21EFwILqUgvV5a13XZ1Pfv333y5JHDd8fjIQCGUjidjpMkOzs+LfKqrkvPo2maJFHMm/b6&#10;4lIbtVospuNx1zRZkp6ensZBLLUKgigIAqNBHMd1UdZ17fvhfl8QTCmlNzfz1WrltHAIAWM1xJQr&#10;PV9uGd5TBAOPTadT6sWbzQIYnST9KGSzg6PhoLdYbdtOVHWz25dJjCCVTcuVBRBTLrWUKoiiwWjE&#10;GOOcF1WxWK6FlFLxPIeeRxFC0MCu6/L9nlIqZEspa6r9cDTuWoEpMVoYaxlFWRpCYKxVnKubzY0S&#10;UmsNIT4+Pk6TXpZlLq6pbfiDx49ms9mf/PSTzWbz1VdfQYiBNr2k10+zqi4pohJ5i/myLptPfvSz&#10;P375meQKYyqlaNt6s11NJhOEIZAmjHxtjJQGQiAEtxAghAAGSCNrLUSO+QEIAoCRhegHYzB0zcDf&#10;//nBCfy9LE1igIDBhBKKqRteaUAXtzdFUSBE0jR9/8kHSZwZoZWqsiRVWsxmk4ODKaW0qirfZ5vN&#10;5uLibRAEGKGsl0AIy6aMogBjTDxSNSVjbDIbd50oioIr2UnRGw6qtlFKYUz6w9GHH3743nvvzec3&#10;/9v/8b+/efNGCJGmKTBWKxMG7B2xDEAYRFprJbWSOolTN4Q5Rs7hqVIJAK3nM8Rw2VZPpu8hSv71&#10;33+z3edBFMdpBiEcxLEfRqvtThlLPbbb7aw2XddVTXd1M3/06NH04OD88rKu281mXbSlhQYRnKZp&#10;v99HCGmtKSXQApdj1MuyKAh3my1BlHMehJ420lotZLfZLjab1bDfK6u8LIvFYuERr67bw4MTSulm&#10;s5ES+IHXtuXBwfju3btHR0dV1dRVfXpycHh4aIGZTqctl03TaG21kXXDJ7MJYywMfc+jnRTL5Xy5&#10;nDe8cfUkGKMoTrwgYIx5XkApNVJNxrM0zZIkffvtueDaSHl1OQ+YX9dNmZdSW2gtF8IaSIlHqFfX&#10;LSGFmwiNMUniQQh9RobDYRyHaRb3++np2SFlSJp2X80BQFobTKhQLaMUY6yVhBADba0GyB1TCCCy&#10;GGOr9DtJAkLQAimlRJgSpo3CkEILNqutUiaKmVXA8VfQWoyAReh7WwhGCGFMrOe77PEoiiCEQRAc&#10;HR2HfnR+fj6dhnVdS63m8zkhZDAYbHY5IeTg4Gi5XF5eXAMAIcaEEq0UIoBQZKyBECNICWEYQ62l&#10;U8H5HmB+UFVVVRfrzSYOfUJQkiRh6GttATBOXezSbyzQjuBSWiilurYt0K7rOt51zgHseX4URlpr&#10;g63Soigq98sl71rjWRgFUihCfGOMlBJApDXExCilv/5qDuAXf/GrPzk5HSi7a9rK830jIZcCWAkh&#10;JpBYaKUUmFAAAARGaQAAJBgHXtg0XdvyRnBGA8+PQ8WisAdAXFWv1uumLm/StKc0OTwkoR8hhDDU&#10;Qeh9++btfrN1SwghZLfLV6uVlrrf7+33+7YFvZ4XhuGgP2LMDwIPGAMApNhr29ZnBADitO4N4gAA&#10;C0GX75M08TyPemQ8HgOAyrLkUgCItFX7cg8Q6A97yIOr29Wu2B4ezgbTPpcdpXR0MLpz/2RyMAXQ&#10;XK0uV6uVEB0hpFXN8dlBv//k7OzMQhXEgWe8qq0sMPu86aSQUgIIKaWufadrWmMANNZqIKWkgGCM&#10;q7JUXCkJCWZVVe/3e88LhsMho013cau4sOhdHqwTeA8H4ywDi/mzNE3dUmesbbsuCn0/DLgUQknG&#10;/IjFXdMZwau6zecLV+sWBFEcx54XJFHatVwIURe1i+hM0zRJMs55UVRd1xAEjVHWwn6/Dyk9Pjx0&#10;cFL4Z3+2WCxevXh+fX1d5sWrV6+Kcr9YLELfd9k2Tg7gpDGMscFg8OjRI6cYNMY8efLk5ubm/Pwc&#10;YuT7fpTEYRhCawCCbnRzups4TTshDACdEA4PdbrlH94mxpiWd0LJsq4opYwxpRRmFGBklHE/2qFC&#10;7njXdX1zMw+CYDweN00XhmHb8tVq4yC2q6ub3Wafpul4OvF9/8Gjh/v9Xjr4ifpSaud79EIWRpE2&#10;/dAP1tsd9YjHPGNMZy2jtJ/1lNFt3dzym6KomqrmTaukJBhrpZRSgnOIgTsMSrlZRzgIAACAMRbS&#10;5VcTALS1ljDW8bZpmiD04jSESAshiqKKYEh8jxHiUdrVzepmHmZRk5eU4l4cW62sVhAiCI2HEfKY&#10;EtooaYzBCnqIQMK0UvUu3xiguSIARkkYh1EQsq4pZ7PZcr6om8ZAcPf+ndF09OyLVwbot5dvP/zw&#10;QwCtRSDr9fKi6CS30H779tv1bjkajYKY7fcbL6Lj6eh2Kb989fVwPzAGBGHIlUwmPRiygpf/9vm/&#10;J0kSh8ntfpFG6a7bVbL85ttn/VE/YqF7ZXsBe/n65ZdffnlwcPDxxx87RYPv+2VZPnvxPErio6Oj&#10;k7O7T56+NzuaUp8+efJIGK6sarsaMSM1skBpwRFCBkCMsVUKY8KFMBr61G+aymI1mGSMID9k6SCe&#10;r5Zffv3FYNY3QFmkIdGWGAfda60gBNK4O9pree0nXt3VUBuMEcP+6vZmtVo5X8NqtTq/OO9kx5iD&#10;/xRCZLna9Ab949PjsJe+PH/z7dvz2enp8OBAKqO11tpAgquqqaoKAIAAtNpAjCCExkBrISREaUkJ&#10;8SnjnDup0aDXn19e87b96U9/2hYN5810MPIwul3cAGuCILi+uTy/Ov/g8fvFJi+rElNS1/W+LA4O&#10;DoRQq/VWKT0dT4qi2KzWNzc35+cXWuuu6xhjURROJpOnT95Loph3XV1Vz58/L8sSGiuE4J1AGErZ&#10;Pnh4jzHmPPxJFE6nUwt001ZK8pub3Fp9dnYUhuxmMb++edvL4iiKQGEwA1y3kEBl1WAyvFnM98Wu&#10;bispdRzHaS9ZrhcXV5eYgNFk+Ojx4/Fk8uGHH1pjPvvss5ubG9dgf3Hx9pNPPgEI+L5/9/693W7H&#10;2y5JIpQlYANGYDAaD+qqffPtK4yhUo6PgXEcCyGKfX52dhKXIUJAaz0Yj/JtXlVV4EdRFJVF0ev1&#10;ooCs12utrMcCECEXy+qkmsfHx4vFwpnvoGvfTBKfku8HIZwkyWAwGI+HzCN1XZZNtdttQu0DjwyH&#10;w8v5lRf4QksAgMP9hVZVVVxeX2EGTtDh4/c+WPzz7XpTBTGTkguFy7KFyK+rzXzdMBr3exMceKJV&#10;CFFrrVBSGwAJRtAqIyHAQgiCMWWEIOLefe+UKZ5/czN/9vU329W2Lqv9eqO1zpLUWqutwgQFQWCR&#10;xQynYWo8w3wGCbTIAmCs1QBAgBCEyPOY4cDzvNFo9Oi/elLvm3ydn7++qMrm+vo6z3OKmed5iBCu&#10;5Hqx7LqOUhYTKoRAmBgLpFSeNhgTa61Wxg+iOMm01l3XeJ6ngHZDiLVWWySVVEqkWXRwMsEeaGU1&#10;Gme//e3vueg+/vjj4eiTKAp+9+nvb64ve1mWJsl+W2ohXz577nnUxdY2TTOdTo0xw+EwiqLXr183&#10;HXdIqOvXIIRwLhBCSjS9Xs/3fUqpELyuqydPn3zwwQeP3nu8Wq2qug4jHyEEAV6s17t8VzV13TR+&#10;FJ7evZPnu91+9ezZs2G/d3J8VuTVbrPLsgxZtF6v65ojiBEEneAd4m6LJpg6S6MfhcRjCUyMMVJx&#10;LiT+n/7bX7VtWzfVbDZr2qYo9i5HDlMilWCU9fv9KAjbttHKJEmqjd3t9tYYxtjh0WHXtB7z9rud&#10;MWY4GIzHkzAI0yTNer2iyL/841efffbZZrNRUiyXS9eFXVWVlAJjJAT3PC9NE4JR23RSiV5/4LNg&#10;OB7Hcco5b5qWMRpHiVLCWKusFlw+fu9pnPZfvvq2Pxx1XGIv8MOk1+sR5td103EBAVFGR3Fy//69&#10;8XgCIXLwg0OCd/kuz4vVajUZjxBASqu2a9Ik2qxWUkmtVFlVy9VCcB5FEaVkMBwNBsPZdHb37t17&#10;9+7/6Ec/+ujDjw8ODijzHM9DCdnud0KIL7/86vz8nBDqeR6EkBDatW0Yhnfu3GHUS5P457/4xWQ8&#10;zrJkOHRFO5LzLk3Truuatq7r+nY+N1YTgg3QUnALjccIxAggCCDQRgOneXaCUwgtAO/izRAC73IN&#10;35FLAHzfVmMgBNAoyzCDGj3/+vl2s62K6ub6tm3bqqqvrq6aqtlsNlEQ9XoZALaqS5enghDK89yB&#10;6M51UOS521IGg8FwMNDA5nnOhXB2YjdWEkqTJKnr+urqKgzDv/mbv/mrX/8aIfSb3/zmH/7hH58/&#10;f2GMdpeaxzzHMA8GA+cQY4R+r01Czpnj2IY4jiECbdc62lkpRSh98OABIeSzzz67vLh8+PDhaDTy&#10;fd+JcJRSu92et7yu6/V6s91twihUUp6enp6dnXHOv/vuu9VqrbQmlOZFkfXS2WyGKRGcM4q9wKeU&#10;SiGZ5wV+tFyubm9v4zgJwwBYnaZpL8226/WLb55LKaw1bVsv5vO2bQLfBwBYY1+/ef3VV9fKgLO7&#10;g/X2FkB7796dfr+XF7vr6+s4Sqqy+uzzL9IkSZNku9tvNuskjR8+fJBlaZomhOC8yq+uLl+9enGz&#10;uBGic3HQaZYkSRKEIaWUUuZ53v279/v9YVW2f/zjV69ffZdlva4VeV6EQQgA6mW9w8PDJIqFEBAg&#10;SqkfBGVZaq2cd7ppmjCM+v3+Bx98cHJy8vjxow8+fP/4+FCI7vzt26++/CLtRdQjTVtTirWWGGML&#10;gVTSAqi1NvrdsTPGWGAwxhgia62L16SEOdibEQYsYMgLaPD2zcXlxc1scsgbDowljDoiFGMEICSE&#10;YOLKACtrrVTSvQCcg2symRR5SSkdjyfX11cXlxdCiDiO67q+nS92ux0AUHDFuSCECKGUUpT5BGHC&#10;KLDaD4J+vx/6QRB4LlPZEdcYQUwQxgRCo9W7qjAIoZSOMXsXQ00IceXvSilnrHLkWF3XWmsndqWU&#10;+syHCGGMedfxjhNKB4NhkiSUUOZ5Rmulle95hFBjDMYUQAAhTuKEd+L2Zt919Ww27Q96RiujDbSE&#10;EooR1gZ4nocgbNuOMYoxUloDa5U2DuiljDY1r+tOcm0M6DoluO5lw15v1HViu86tgev1Zr6YIwgG&#10;g75HaVWVWZYZbbQ2Xdctl8uuaxkhjpcLAm806h8cTLMs7Q8yBFHb1R6lEIIgCCGEYRhCCKVQ1lpr&#10;rAG27XheFpRQ4MrmMSqKQmiJMOn1U8/3iypP0riTndRSW6GBUliPZ4NPfv7jn/7ip6f3j7NhVvPy&#10;/Prtdr9BFMRpND4YHR4fTg4mYRy1olsulw1vlZRFWUgpr29vy7Is26ZumrptirrOiyIvawBs3XSb&#10;za6p27rp6rLeb/e7zU4ruN+Xlxc3FxdX202+L6r1en87X1xcXDVdl6bZwydPPv7xT548fXpwfJQN&#10;+kfHR17IhFJ1V+VVsS02VVMJzZNeVrd1nu/qpvECdnxycnrndHYwjeIoCAMLbMe77WZT1bUxhhA6&#10;HPSTJIUAdF1XF2VdVsBY32NlntdVWZUVwdhowyilhAoprDbDwfDo6PDRg4ePHz/2fb/r2tDzGaUu&#10;QNVRdu6GfJeZDOFgMJhMJr1e7/j4eDqdCiEssA5NdyfWzYJN00AAi6IghCRJ4uQw5PvyYSc8c4t0&#10;13Vt1zpwxF28ZVm659ThXEppAIALU3SkblGUnPPZbOaasTDGLvqbMbbdbq8uLxFCxtogCFxlndEG&#10;IQQsqKpKS9E2TVEWmGBKiNbKpx7CGBiQ7/cXb8+vrq+32912s23bbrVa7TY7AEDg+UEQ+J7nInYh&#10;hMYax1QDALRWTvXnNnzGmNGGUooxcQ4hwihjRCnZdjVEhvoUQCsUxxRZaKum7HhnrTHWbtYrJTkm&#10;mHkMYxyGAUGIIIgh4p1ABhKAoYFAaGIJ1sBwCY0JKFNCzm9vjAVRFGAELTC+x6q6NtpcX9/88k9/&#10;ORpNLs+vP//8CwBtEIRcCoigUIJQHMYxgKbq6s1+7UfBYNQvm2qf74hHuJar3XKz321226Iu5+tl&#10;URVcim2x3+W71Wa13K4vry6uF9eEYuqT3XajpdJGAWiiJBwOh1fXl//8L/98dX117+5dTHFVV3mx&#10;L8pivVuv1quyKrNBDxN0cnJycHjQie5f/+Vf3373LUSQMaKMQgg0vMYEKiUwhcZopTSwllHGCK2r&#10;yhqQ7/fPnj+/vL6M0+ju/XuHpzPqY6E7A5U0wkANMYAIWGsAgMBoo42xhkCklW6qOvCCXpZt15vz&#10;iwuCMYL4m6+fnV+ctx2njNV1vVjMt7vdfLUqq6o/Hg3GY4thLXhVNQ3n73/4kZDiHSCLkDFGSuGS&#10;zJRSECHyfW85QsgaAwxQXGAIx4Oh1Wq/3Xd1e3x8NBmNRdfWZTkcDHtp2lR1VddB4BOCry6vB8PR&#10;7e381YvXvJNaGmuh0i7FMzPGZL1eFEZZ1u/1e/fv3YcI7nY79xQ7NUpZlpcXF03TuFA6Ruhyuby5&#10;uc2L/M6d08lkPBj0MMZFUWx326IodpuNM2BLLbfbFcRwPBkZa/b5vmnKwPddawkX/O3bt/PbW+ZT&#10;TPH19bUfeJhi5lHqk07w9Xa13W+sVb/4058fHM426+2LV8+vr27yfOcxHwCzWa/fnn+3WCyUEoeH&#10;h5PJiFLCRaO1JIRkSRJFcZLEURT1+v22q4MwyLKYMnJxdb7bbXu93uXFBSKYEDIY9IeDgZSqyMuy&#10;LF2qQtdyCKFzsSGEfM9z9CYA8P3333dlH650011i/Swbj8cIoTRNjTVaq67jVdMIJZumXqwW2CMs&#10;8CRQeV1IoDAhmBE/8PwggAhhQsuyklpXbX1yeqa0brlsO4lIWDdytamkBBb6zIsR9ZkfMz801gIA&#10;DQTSagsgxhhCZLQhhPqEGq2N0hRh1YmubQlAxEJgDLCga9s/fPaH9WrVNa0QghIqFNdGKqM62e2L&#10;nQVmdjSjAY7SgHlUA62BtMhADBBGwAJgLdRQcmmkOZodT8eTMIz7vf7R4eGDBw8/+uijs7MTjNFu&#10;uzk/vyAIE0KCIHQ3M4TQ2Wvdzay1reu6aRoAQBAEURRCgiEEAFlCkIUavt1dAAAgAElEQVQWQiul&#10;QBTde3gym40IgdaaOAo221VZFOv1etAfpFmaZdnlxaXneb1e//WLV3XdrNarzWbtLL5JkjqTi4t1&#10;2G63q/Xmhwp6bXTTNEprCCGwNo7jyWTiIhjrupZKEUL6w0G/ny3XS+e4bEV3dHLMGPM8enQ88z3m&#10;eUyKdr/fNU0llLxzdjYZj91gU1dV03TAIs6lK8XQ2iilISBCiq7jVVVXTWOM9v0gjqMwjMIwwv/N&#10;3/0CIdR2LSFkvVmtN6vxeDQcDZnnAQAZ8yaTaeAFQkiEsFL6+bPni/m8l6ZhGAwHAy2k0Xq1XDZ1&#10;jSGKozBNEkpIWZYvXzz/wx/+gDEaj0eT4ZB5XuAz3nZGmySJ4zgKwyDNUq1lVdcIo3v3H/z8Fz//&#10;6Ecfd2374uWLpmuHoxGlWCmFMLDQnp9fNg1//OQpgPirr58PhpMwSqkXxmlv0B+GSRoGYRDHEOJ9&#10;WWhjgzAkGAWBn6ZJf9DLsnQw6PfSvuC8rurtdh/FAWPU95hUAkJACQLGQAQgwL7nDfr9rNdnzD86&#10;Ojo8OHj8+PFgMNBaSSmrqrQADIeDu3fvej579frN7e3t85fPEcIIoK5tBeeCc4TAdDJ58vi9MAj9&#10;wGOMeb6XZomRuq4KRkkYxbe3N6v1GkDIOd/tt06q+k4GCi3C0FkCADTvFmAAwLsuYGBd5hCCCEIL&#10;/vMF2AALLYAAEUyAgRgS0aoX37zYbXdt3WJEoigihGKMp5PZYDCgmFZVWdfVeDzq9/suKMKh+wcH&#10;B6PR6Ojo6MOPPnIJ9VVVPfvmm7brGKOzgxkheLNZa2viNJZSrFbLoih/9atf/c//6/+SpOn/9X/+&#10;3//4D/90fXUDIRoORkEYCCHrumGeZyzAiKRp1jQ155w6AgUhRz4opQjFAIIg8B03SwiKs8QP/YOD&#10;QwjhH7/4siyrjz/+mDFGCBNC+mHYcc6FIJQAAG7mt7v9XjmpLkTjyfTe/QdBGL359rub25vJwWy7&#10;3wZRcHJyTAje53vOuyiOszQFCDVNE3iR7/m8E/PbZRKlURhZrcbDcRIll5dXtzc3GOMw9MMwGI9H&#10;Xde+vfguL3Iv8Ju2JUynKfoPv/5zAHWWJNPpuCqr1XK5XC57/QEE8Pb6Vilzc3O7WK7u379/dufU&#10;8xgkqG7rtxdvv337Ji9yAzQhyPNokiVRHAZBaIzZ5yUh9PT0dDQaR0F8dX79h8+/+Obrl8DYO2d3&#10;87yQQo9HYwjwaDRO0yzwAs4FoVQb3XVdFEW73Xa/3x8eHv7yl7/8j//x7z755CePHz8Zj8dB4Nd1&#10;9ebNqy+//OL161dv374ZDHuj8TAvc4wQdF0vCGrzQwgW/EFrYC3AiFDi7MTQWuB7PgAAI8yohyFm&#10;xKeYff3lN5tVfv/O3f2uQIggQpyQ371aCKaYELePGWNcEILv+/P53Hn8hsNRVddFWeZ5ASFK0yxK&#10;0rpp25YTQn0vZIxZCJUynEuEsBDKWA2ANdaEQZhlCcEIQosBZJR4HrHQctFZoz3fj+OQEIwJssA4&#10;TIoxmiQJpYS4Mk+tnDhfCGGtNkaHfggBSOJ4Np35ntfUtWhbbbQ1Ns9zpWQYBoPBABPcdZ2Swmlv&#10;MKbWAqEMQMBYYwGQwkBEOBfzRV4U+9FoOpkeKKmVlIx5lHpKCqU1QsjCd8+9tQBCZLU11lLKKPMx&#10;Ypv1ru0k83xEyD4vlQaEBNqY7Wa33fH9TgrZCl77gTceDhljo8GIURJFURQGYRgMBv1BlhGMrDFh&#10;4CVxHEcBRpARTAmhhLgS79D3GSWMelppITjEMI4TTLDLLMCYCCkdH3h5M58dTmazWd1WUgkDzfRo&#10;ihnaFltI7cHp9E///Bd/9qs/7Y2yTb7cN7vb9U3eFACBwbh3fHY8GA8QQa3o6rrqeKu0bJqaCwkg&#10;7AQvqjKvSm2s1qbput1+v9vnRVV1XAJIdvv84u0lJRQBVFc1sABj3xhcN13VtFxKzhVA+Oj4+Ec/&#10;+eS//+/+xz//y1/9F7/8s/eePo3jeJ/nl9cXV9dX//Rv/9+L18+u59d1V2ogO9kWdb4tNrt8xwLa&#10;G6QQg7wqlptFVecWWmA1QoB5LIpid5vVVb2cL9bLZds20BiPUWBMWRS8a4Exo37GCKmqervZzm9v&#10;26apyvL8/Pztt99dXV6ulsv1cvnyxYtv37zZ77ahH0gpncnKRU+5JmGHUbpleDgcukhnSul4PPYD&#10;XxptrG15F0RhlMTA2sViEScJwggiCCDc7XdJmoZRKJWsylIIEQSBCxQFAHDB3d4opSybum4bx1G7&#10;9dgYq7XFmLhpw7kqXCNdURTb7dZt6Q7AiqJov9sEgb/Z7obDIRc8z/OqrIQQSqoqLwTv5ovFzfWV&#10;tRYj3DTtoN/XSkFrEXYlrsBnvh8ESZz4nhf6XhQGWmqMkPsG4jgOgoBgpKSk3+/tGGPMqAGWYhK8&#10;G4UJsEAbbYwCyMRpjDDc51tlRTbIeoNUaM5liyky1lRVSSntpXHT1oQiBC20VgqOEMQII4i0NrIW&#10;RmkPUw9S1UndCCuUFYq3bRRGRummrgAAWkvmM9+nRV0ShHzf2+3zH330SdeKt+eXL168BBABBMaz&#10;yezoQGgJMaS+Z6GBFEEMyrbSwBgI9pVbcdcWIoCQNkZoHYaBtsYJiSGCFljmY4xB05Zt1wjVcd7G&#10;cdTLUkxJlEaT6QRAsMv3WS97//2nFgGAAPNYWZXL9cJYU7b1/Yf3qMeathGi6zj/+7//fz797acA&#10;2TSLjFUQGkQAhMZiY6y01kAACKVKCckFtFZw0bTNZDL+i1/9xf3HD6YHU0TNan2z3i4Q0TSgGhoL&#10;gLbKGo0AhBASBDEm0ELRidFg6DM2v5l/9+ZbrRTF7MWLl8+ePzPWYEoJwcooLjgL/DhNECYaGC8M&#10;Dk6Oj+/cSfv9xXr93tMndVM7BBMCgCEiiFBClVZKKYIxo8y6UgMIgQUMUyUlI1Rr/W//9C+/+/TT&#10;R/cf/N1/+TdtXWOEin3OPEogBNaKrqvKCmBct01TN1nS3633u31pLarr9urqdrPdbXe73S6vm/b2&#10;dp7nlZQyCMLLi8vrqytg7cnxcZqk281KCH52dnp0dHh8cHD37CxJ0rIst9sN5+1wOCAEbzbbqiqD&#10;IADAcs4hBNoaCEF/0M+ydJ/vG94OhgPmMWiBawmywCitDDDMoxCBKA6VlhBbDUzdlg2vB8PsvaeP&#10;Dg8PX756+eLlC4igsXa5XoZBMBwNxuPRaDzkkl9eXyyWi6+/+erq4mI2m03G/TAMMEbGGEYJhBAh&#10;SClRUlgAPN8Xgjdda7RmnhdGwWQ66fX7bokti/Lm5lpp1etlg/4AY9y1ne95s9ns8PCQUQqNZYTN&#10;JlPfY7xtd9udUTpK4l6vNx6PpZR1W3u+jyiSWnacV01lgFVG+b4nlLxe3BigiUctAY3oGt6ESezH&#10;gR/4zGNKqziJHz59H1EGMZ0v1wB7FlCI/DgdA+jH2SjLZuPJ8enpg+FoFoZZ2wnmeRBDV/ECITLG&#10;AG2htsCAyAtC5gfU8zCJ/SAOwl6cIIB5y6UQHvN2m53ROg5jCBFEgFLCPKqNrpqqKAtK8fhgjAPE&#10;YoIo1FBqqADUABmEAUZQSaGFWtzMr86v9rtdFEQH0wPJRcf5drcrq5JS8uDhg08++cnT999v28ZY&#10;U1SVUDKIQkSwkBIR3PK25a3SmjLKKAHAGmgxIVprYzSAllICoDVGWWTHk/7x2SyIiIUaQts09Xa/&#10;AdbWdblaLgTn49FYSrlb7aIgopjM53M/8LU2xtiqqiUX/V4PWNDU9XQ2Oz099cNgsVxsd1uMESEE&#10;IWiNdTodQsjZ2elwOHQI1IuXzxeLectbIcRiuRCi01oRRhaLW+ZT3yfj8dALWBixrJcoraQQcRwq&#10;oaaTyd07996+ffv2u3PG/CBOm4YbCwBEACKptDZAaa2NrZu2LKqu67QTlTAWhiF5F8BIqVR8OBpQ&#10;RmazmTHGBQNqbReLWy20lNoYm+e7sswdzrrZbOIgdJYbZyhy/ZBN0xhj8zxv6/rgYBqwYJD1OOd1&#10;Wfq+DxGIE/+dtjYg2mhn58MYl039//7DP/bTpGvrrNc7PJoV+31ZVI8f3j0+mr189U3HBUKorOuO&#10;q+vbZV50URTXXBBGKWYQQo8FadKLwgQgdHFxMZ/P48C/e++MMWqt9gOWJFEUJf1+H2P89Tdf5Xne&#10;dV2axkHgKSkxZgaCcdr3w7QoKoRwHMdRlBwcHmOI4jguinK73bbtvq7rOMkYY0EQ5Xnu9F2uo6Jr&#10;uqvLG5cp0uv3Dg+PPM8DIFmtF0J0J6eHq/Xu89/9DkD15MmTMAnzPC+rykH4LiedUqyl9jzKlRRC&#10;IEhcvASQ4J330lpkIQCAIGTeBe+6LRj+p/pnAICBABiDCMKMMMyaumWM9ft9hllTdVJKpdR4PJ5O&#10;p4SQ7XLTNM1oNBgMBg54c0yv6/Bo2/bq6sqZu1yBe7/fPzw+NuCdIcHzPOr5LjErjuOPP/6x7/uf&#10;f/753//9319f3bqcWDc9Q0gG/Ugb6fs+xtgovV6vMYYuPs1pnBw/maYpRMDVjbrKFveicl/U559/&#10;vlqtPvzwwzRNLy4utLYYY+Z7vV7PeRSHs4HWuiwqCIExRho9n883m83h4eHp6enXX3+dZdl3b99m&#10;vR7GtOs4QhhY2DYcAMS7zsXEK2X6/WEYho7E8CiJozQMYyHEYDDIesl0OukPsl6aKSWKYj8cjifj&#10;g16vevr0/TDy4jj2fT/P8xcvXsRxTDAzRl1fXtSNrKoq6w1PTk6y/vDo6IgQ1rbtfLVcLG6vbq4B&#10;tLPZbJj2jVHuc7nmT4xx3XLn2dtsNl+dP5vPlzc3c6NBHCcIEggwIYxgdnHx/PrqyvO8XpI6y5ND&#10;45IkiaLob//2b3/2s5858NUVjNV1vdmszi++m8+vhew4b9uWX15e3rl7xDAxxhCKDbAYYoq1VRIS&#10;AoH9T6NfHWzxwyF0rkICIIYEAwgt6Lpus9pQjDDGCECMgJYCEgqAFYJr7fT81ALt9KL94YBSut/v&#10;3VS9XKyBJf3+0BXerNdrKWVRFGVZJkni+z7BRErFO9l1QkoJAIIYW4sAAOpdbpRxtuc48AlFGGMA&#10;DCfEGOVE0Rhj5yRs29aadw3DjuJ2+4Z72H3flxI6f4tzWmKMPUJhr+9M0btd3jacEhxFkeO+8jwP&#10;Ag8AixCSUlqrhNQQQmOVMUpxRQhhNK7q6nefXiv1z3/91794771DmvakKIRSGNO2rV3+hNBSa00p&#10;U9o40KuuW21AEIQnJyfXV7d1XVPqJUnUtRLYdjabEEiur273u12v1/Mo+fbbb3lTj0YjYKDv+xhT&#10;Sqnv+23birbr9/vuEWOMKSWstRhDz/NcR5pSxn3GruPOL0oxcUsOJWQwGHAuXcpR1TZx7HPeCtm1&#10;oo2iyIu9si6Ihx4+vjeYDh4/fTCcDDrR5sWu4Y0BujfuaaAJQhDjsi7atnVUZOgH1lrecKFk4FEu&#10;BW87YwEXUuhWurBnYyxEBBGEKfODSRDLViVp33BdVDsjFTA2CGJC0NHRwQcfvX9yfHZwfDSbzfr9&#10;vlJGarHeLV+fv1gul5v9BmhDA/L4w4fDYX84HEZRQDCWUrj/0ma5Wue3ebUmhCBEeCfLdp+0RRzG&#10;0EBrrU+DIPTjMEYWFfuyaZrFzeKL3/++2OdlWeXbrQPjtRLWWq1tEAQ/UFJFUbh3U3+QEUKW88Vg&#10;MGCMrLvVbDY7Pj52sYXucXaabaf0cxFQbdsSQtxfTqdTzKjWuqqqd5Lpps3zPMsyV9jmrlNXoeE2&#10;W/cBneskSRKhpPu3Li7RkWlN0yRJ4rHAQuQI3h+itvr9PmPM1aKkaaq1Xi6X7gFxD2kQBNt9XreN&#10;tbaua8E55zwOI9/3e1mCEJKSYwAxgIzQfLdvupYQ4lOWxYmrlyOMuvuFvOP0pLMxO5GX7/uMEQAA&#10;9RhCSDlZMoLuoL6LfnDRqMAI3bW8KUsCEMj66Wg2mMwmrai11dpabSShKAx8C4wWfJAmBgPXidU1&#10;rSxLFvhBEGEIwsDrVEcRZpC2UvO6ZYiELJAQ8bqxELS8OTg4YJhcX14dnx1Qj2KMIESHx0fKyLxu&#10;tvtN1s9EJzQEeV29OX9LPeb7/qbYex71w4AGrKir1X6NEJJGGmOUVbLhnhfEcWqBhggb0wIArDFB&#10;4CEElJJFUyohG1KcHh1/8Isf3z97/Prlm1dvXwrd3bl/79EHj45OjxBCk/H0008/3eXb/qT/l3/9&#10;lwqq8/Pz+XL+/OXzn/3sZ0JwpfjJ2emDBw9effv89ury/Q8eIoKEalhIyqakFAmhMYZCSqsNRVhT&#10;Yy2quwoDXwIOiKmafLlczpe3ebUnHvRCZoBCCLl0HIRcibyxBhujOt2kQS8Mg4s3b99+e6mEJAB/&#10;8/z5p//+m12RHxzMhNGLVdnJjlB0OBwkWYIo4UYYaxveLa52FqO79+/VbeOkOs5l+r20R34/N0GE&#10;EPle84IQatrWo/SHeJQir26vr4t9aaQRbYchqvel0NIA3c8GddtwKYIkvZkvoCVRkgqxz3qDg+mh&#10;70VFUXV1M+gzjPFKrXabbVEUURzEcfz06VMI4cnJcZqmr14+d7UXWZYxTBxOdHh4OJ/PyzL/7LPP&#10;Do9m7kl0JZrW2qatWcCSJPJDbzgevf7uzbNnX0dRMBz2h/cfQIicQY8S7+TkaL/fP3v2bDAYffij&#10;pwCAfZELIdp2X5R6QIfT2fDP/uKXr1+++vTTfz85OZnNZvvNfr/PJ6MpF22/n+33qeMknj9/7gfs&#10;r/7Dr+7evRsnEQBgt9kgBNwVJKUkEOy26/nythW83+8BBF6/fn1wcBDGcb8/YIxdXV29ffuWMV8I&#10;MRqMPc+DsNrtdr7vDwaDg8nUI7RtOhdW8ubNm+Fw7AJofqhtu7m5UkrduXvWtm0URZvNpuVdpzqh&#10;eNmURVkaavp2Mh6NCtns2px4jAWMEEQY1Qgk/YEfJyyIheRd12DjUZ8FMVFKMRaEUeR5AcSEsFhw&#10;ZQBQRmoDLDYYIoSxNQZoYzRAFnVVffHiTVs3WZxEYdhLM8XVZrNpqrptW6iNzzx3G1tkneq410vD&#10;OLDECsuhhHlVvHnz6v4HZ9YqY6xFGkAtrUIaW6UBpp7n+36ANC5W5evXz4nFAfPGgwPGGABms9ms&#10;V/Pr68temsVx+td//VdS6vV6/d135/P53OWkaKPcMdZGQYBC3/c8z0CgjWIeBcoYYy001mgAbRB4&#10;h8czL6KIWdl1gR/5XjQc9XfrHYQOdTe73fbevTse9jabVT8buGoYt+xYaxeLxW9/+1unA0qy9MmT&#10;J/fu3UuS5Orqaj6f7/Z7N1+5EdEZgwkhYRgmaXTv3j03/69WC2MUpbTruthn9x58TBhu6wZAjZDR&#10;xkRReHg08ygOw3C9XnLOHz98/Otf/9qn/vPnL4tqCQGmlHLOGfM9DymlAMBKKYQIxpB3crXclEWd&#10;pmmSJPh/+K9/SQjxgyAIfEdTNE21Xq+KstLaUMqsAVppKVXTNFIoRpjv+fvNumubfi9L4qgo8ny/&#10;Y4xSgpu6Koq8rduqrgAA/V6PYswYlYIXZU4IjsLAZ54SAlMMgG27psiLqq2btmHMY4xpJc/unj14&#10;+JBRcnF5YYG6c/cMANN1nVRSaj2bHmkN//03v6uqlgtZ1M16u1vMV6vVuqzqtuuU1piQ0XA0Ho3D&#10;OEAYNXXVtk1Vl9vtTkpFCEuSZDadJnEyGg6auirKvCgKShmhbDgYDQcjgkiaZbODQwDgaDTMstRa&#10;s9lst9vtbrfrOq60kVLudvv5fC6VTNNkOBpPp1OMMIA2zZIwCtIo7mUZ7zrO265pkjiGADx/9s1m&#10;s37y3qOjo6PdfhfFoZSy7ZqmbVyvJsZIG4MxsgBYaxzERQjRxlgIAEAAIQgBRBBhBNH3my/6z0Ow&#10;nOUJAYwhwogy4tV5/fbb74BFHvMwIk4GJqUUXAIAhv3h/fv3MEb7/W6320Vh+EOJheuTbJqmqiqE&#10;kNGacz4cj25vb69vrgEwxKNSSYzx4dHhwwcPT09Pvzs//8MXf/jD53+8vZm7RhnfD3u9fpQkk+nY&#10;1b6HQdTL+lJLhFEv6w0GQ2008zyC8A+GNGMNAIYQ7JRsjDE/DIwx19dXdd04b9jl9U1VN3lepmk2&#10;HIwgREbbly9fNG1jrOZCJGk6nU0hQgij6WzWHw6kUt9+952T9lHGnJaV+dRlYYRRkBcF52IwGHme&#10;5/vBarnOt7nHaBynx8fH/d7g9evXGMF+v5elKQA2TeLtdtN1bRQFZVmWRR7H8Wg0UIpHoSel+Pa7&#10;N3m+K4pivd5u1ruqaKS0g8F4Oj1I0h7G6Ob29vnzZ5dXV1JLSilj1PN9P/AcfhkEHiHYj8IkzSBE&#10;TdMsFsvPP/tivyl4J4C1hNA0Tnu9gVLa98Ou7V6/vuKdlFJwITsuAt/LsoxzniSJELzf7//4Jx+n&#10;WZLv8uurqz98/sXvfvu7L7/849Xl5X63b+qyKgtEQCeqe/fvEEq45AAZTBAAQFutjUEQGgucywJC&#10;6FZcbZTT5iulAj/EmCCLCCbuwLYV/+arZ1naT8JEdNxYYC2ACDdNW1WVUtohDm3bIoizLPO9QArF&#10;mJcmWRD4TdN2UrZdRxjNev0gjCyAWps4TqIwoYRpa8uqyvMCACilNtoChAAA1mitTRIF/X7GGPY8&#10;hpCRkndd23aNVApjRAlxe7hLlsIYO2wbWCAEF0JKKZu6sca6ABsLLIRw0B9kcWK1kVxAC1wONkRo&#10;uVyUtUySIAh8rXWe7zvOfd+3QBNCtAbGWG2s1toCI6WCkChtpAIYU63k9XWV79e+749HWZoErveM&#10;ECKkMEYZC1yTk7UQIQIAFkIKqRDCvhdwLuqmssZ6YQCglUpBBKMoTnup0ZpgPOj3fT8wwPKWh0GY&#10;xUmWJBRjwbuqKLquRQhSgp3iSCnhMWqMhsAarSBE1hoplDFms17xroUQWWuNBVwKjLEfBtYaYzVj&#10;HsQoy5KOd2ESRVHYNE0UB9Oj8Sd/8pP3PnpvOOklvbhVTd7svJB5kSeNqHnd8Y4ygilu2qZqKqkl&#10;Iqipm91+Z4xN0hQjEoTRbHaQJEk2GDHPR5gwz4uTNE57/d6w1xsQQs9O7wwHk3v37t05u3t6enYw&#10;PTg8Ojg8mv705x//xa9++YtffPL0/UcHx5MgpAYIgDRAElMbJmw4SU/uHDx8dOfRk7uDSRb3Imna&#10;fbktq33NCyFqqZo49bWVUnZKc6G6TlRdVzdtpbiC1lJMCCX5btfWdRhG/V7/5PBwNpkeHRycHB2O&#10;h6Mo9KUU6/kcI3R7c7NerhGAPvO44NZaCICSsqlrBAGwFgP49L33JpMRBEBwTgkh7wT2Xde2GCHf&#10;83zPgwBYYzBCbdMAaxGEUimEEfO8KIqstS6YsKprpfUu379+82a1XjddOx6N6rouisLzvDAI3cIw&#10;Go0clGmsLYoCAOD7PiLYJa5tNhvGmOf5CGOjLbDAiZQgRIx5nudzLihlx8cn1tjdbh8GIfNYmqZ1&#10;VQ6HQ2MtgMD3/bptfd+jhDZ13VROU0oE59rotm2bqtZSdZwDCzDG1gKlNWUkSZOu6wTnjHmUUkbf&#10;qcG7rmOYIACNNc5vZYwBGGJKKKUIIQOsAVYJCQBAGAWBr63SViktqIePjg/O7pzSgJZ13vIaUwSR&#10;wQgSiqXkSqo0TQAETduEoc8YFVp0TYcg8ihDBlltQhxQgOttzZsOGSC5TMJQcCG6bp/vZwcHZ/fP&#10;FuvbtqsJJWEYKqmytGcMFFy/eP56MV82XSuliLMkTuPhaDA7mEZpzKUAGFkIwjggFNW8JQxTnx0d&#10;HgU0YJgezGaPHjwcDoYeY8Ne787ds6Oj2enpyWTYz5Jw0M96WZQkQZLEcRguV8vf//73V9eXjx8/&#10;XiznV9dXSuv1ZvuP//SPv/vs9wbon3zy47Sf3cxvqrpcrVdxEiklIQLD4WA6G2dpMhwNxtORBUKo&#10;FgBtrADYWKAxghAgrRUlxFrAu5Z3XdbrSSWzNEMUFUWx2i4tkNRDyvBOdCzwjbEYI4IgAAZBhCHU&#10;SnuUAQ3yfXH+9kJyBQG6eHvxxRd/3O13rrKF+p7ne4gg5rH+cDAYD4PIL9vaUjw9nFZdzZVQRvl+&#10;yJjnFEmUErcGG2OMBRgTjJFbgn+QzxGMALRGqSyOL99e3F7fFLvdjz/+Ueh7bd0QhNu21kY3bTMa&#10;DYIwul4uLQQM+03VjIezOIyn46PDg+Oj49Pj47PJdBaEMRcyzXrHx8e9fs9o5fv+cDi4c+cOsGa3&#10;25VlcXJy4lIGIABKKSmF1ur/Z+q9fiTJ0iy/q+816So8PERGREZkZmVVdcmW0zM9jZ3ZBQHOgrvc&#10;Bz4Q4Av/QQILYsEV08NpAuT0tKqeUqkiZSiX5m7aruaDZRN88ScDHA43d7vfd875naLIpZRBIIyx&#10;TdNSRjDG1hrnXFVXhBEhuHWGC844W69X766vdnm+Wq0hgiIIuRAe+lZ2N3c3L16+KKuiz8pu83WS&#10;hIhB49Qm29RNgwk9Pj7igr18dSkCgQmBGHDOT8/u/eAHHyvdzee3k8l4vDcuyvzm5l0nO8H52dlZ&#10;FITW9ogjs78/3d/fnx0efPD40XR/nzFaVlXb1QjhOEn29vZGo9HeZO/jjz++f3o/EEFdN9baPpY1&#10;iBPvXM+h8B40TdOf9LqufffurWBiMh5jigDweZ5XVeW860WRTsrpbNqqLttlyqiD44PpbC8eptEw&#10;bmRbNCXhjAiGCKaMYUKI4MvVrmz1fLVykJRFozWI4xHGom2tVJ6LlGABAfEAI8wwxk3bWOeBB9ZY&#10;JbVV2mkLjC+z/PLp5Z9+/8eXz17kyw1DpN5Vb1+/ms/nEKFIxNY6ipmSylvHGJNd23VtXuR5uTNW&#10;Y4Kdc61pju8fQOYAAQ4ZD43x2ljtnDZaW6O1MgTgQZwGPDRKLaY1Di4AACAASURBVO7mVpvDw+Mo&#10;juqmppQywbu2ybbZ06dPNtkmjIKT09NHHzw8vzgfDIcQoXy3M0ZJ2XVdp4yy3nrgvbeEEQg9xhBA&#10;B6D1yFFKju7N4pQbryhjTFBrzXg0mk7Gt7d3dzdz5+x6vUmC+PjonlZGKc05D4MgiWMIICWk67os&#10;y6qqyvP85vZ2uVyWdRWG4WQy6QfavmmvjzQyxg4ODsIwXK0XPRSNMtyjZ7kQPXQlCMPBKM6269V6&#10;qbTc359wToQgURSGgdhuszRKlNIvnr/Ynx2c3T/vpLq9nTvr/7wRpgghCLHWBoDe90MBQEoZKWW/&#10;MMf/6//yb7RRlFPOGcHEeQe9HwxHjNIyL6y2jDLORFXVWZYN0uHpyZnWqirLwWAQBEGSJM65zWaD&#10;Ma7ruq5agntMTr/MpqPhqE/LvD9SIogxhBRJ1WmjGGej8QARWJbl/mzvo48ep0mYJPHtzfWu2AnG&#10;lZSy7dquJYjWTaOkuX9+IYLo66+/EVyIKD44PCSUM85Ho0mSphARLoK96f7Fw0dM8Lu7+WaTQUQ9&#10;Qtk23+7Ksm47pXdFEUQxC9hwPB4MB5iwqqrbVpZlxRhPkmQ0Gu1N9yEECGNnDaXEe1CWRVGUm82m&#10;L9yt6+bu7rZtG0KZtTaOoiROOGdpmmIAEQBSKgB813VNU0MI9vYmhGJr9cH+bDQZNVVltNHOStlV&#10;VYkpvXdyEkQCImSc1tZiAgFCHnqjDaHkfVYKQAgAAggiiDEGCEEEHQQI4d6S+v8fgJEHwCNgPXSI&#10;YVbsylcvXplOa+2880qppmmB8599+vlf/9VfJUn66s2rq+t3WiuM6dXVOwDQcDjo8SGU0iiKtNbL&#10;1UJppbSyxlzfXrVtsyt3y+ViNBr+8pe/PDs7vbm9ff782evXr8uy6NNTR4fHEML9/enx8b0wipTS&#10;WsmmaZbLJWWYcw6cxxgOhwPZtIM0mUzGw+HAe9fJLsvWhJAgCJwzlLIoiiBGRVH0kHdn3XqdVXW1&#10;WW/73ibv/bMXz/en066VV9fvmqYFwDPGejoOY+zk5GRvbw9j/OrFpdIa4T73yyGElFDGKWUcQVxW&#10;lXN+MpkEQRSF8W6322bbQTqcTvfSNIEA/vGrPxilMEEQgN1um+92y9WcEAyg3253YRSNRsN0ENd1&#10;IVVbFHlZFaPReLXOmrqJ05H3UCtjrWtkt1wsX715uVjM8yq33nLB4iQeDJJBmkRhEIggDII4jo4O&#10;DwXlXdPNb+cvX7zYrjOGGHAQQYIBMkqPh5M0SbL1NgpCY8xqdUcJcs7VtQbAMsqCQDjnKKVBEK5W&#10;y4PZ4fX1zX/9L//l7//bP7x48eL6+toalyTJcDhIhyOtDSE4r6qLi9Moirq2sc5QSrSR2hjvHIDQ&#10;GdeHOhBCEDgPnLWWEAoAUEoxSiHsRzWEIcaIdo16+fL14ewIAgQcVNoQwgBCRVGWZQUAxIgaa5u6&#10;G43GSTIoimKX533lrLUuSpMs2/bKVVEU/QbRWgsBDsNQSmWMr8p6t6sxJtZajEmnJAAeAu+dT+Jg&#10;OEgwghgDJTtjtNZaKWmsef8RIIiiuH8v++fPhSD23rdt1xtNMYaUUq21NRZBJCjvd0NRFI1HY6W7&#10;siqUVkWRp4Pg+PhYallVNUCAUNK/I8HUWucgwoh4CAB8b9GxDihlIUBcCKvVfNE8e/YSAvnw0QcY&#10;i6pqBQ+Bd9pYjCDCSKt+bmcAAEY441xJ3fd4U0a6TrVtBwBCiDjjESQUEec88FArSQgZjYeUkNcv&#10;XgIAhsMh57xPPTBKrTFKqaqq+l3saDTSWgvBx+NRVTWUUmc9QijbbLz3hDIAQNN2bdNAhDDCymht&#10;jPOAC0YY2ZU7EdCz83uA+B//xZc//vmPJrOBdi2POeJemg5C33bNJsucdxChnpbhrK2rViujWl3s&#10;yraSCBICiOp0npeE0IvzByen51EyGE/2Dg+Pjk6OZ4cHk73xZG/vYDbllA/S2Dmzv7//8MHDx48/&#10;uHdy7weffPTxpx9M98eUIw+tcrKq86YrHTQAGe1b7ToHJYDaOil1XXdl1ZadqrSVADmErLFK+w4i&#10;l5db5xQVBBNkvUUEMIa991YZ2UnnHPTg9eXL3//2D1/98at/+eqrxXyx3Wy6TmKEJpPx2elZkiRt&#10;3SyXy7quoYdxEkdRZJRmlEKErNLaGEHpcDRKkyRJktV62de89c6UXs7tuo7/eb7tN+h/7uLyzjmE&#10;cSc7yhjDxDp3+ex5K7u+zto5d3OzBsAQQvbGEwhhrxtDBJVWXdv2KGlKKYCgLMswDKfT6WgyPjw8&#10;7BnUGGOjLSbUe9f/cxpt6rpu27aqKu/96ekpAGC5XKZpyjlHGJ2fn9/d3kVJxBhHGM9ms/VqhTGO&#10;wkgEYrlaIQQGw0EQRoRga71HwDvQtE1Td1ob66wz1kPAGEMI9631lFLBmXO2x6EjAPv0kNYaQYgw&#10;EpyHQSAYxwh1bds2PVBQQw9FwBw0zhvC8PRgOj3cs9AWzQ4QADDodAcxxJxqoxxwhFKAoTZ6uVqG&#10;UTjZm0AIi7xUUnnvBRXIQYZYV3dFVhCE4zDyDjjvMMYOAYiACMOLRxciDF6/fc0Inkz3MMJHx0dX&#10;726ePn1+efmilXK4P7l4/OAXf/PLjz//hIV8nWeNbJRVUktEEMRAGU0pTZJUSvPw/AOGBUGsKstA&#10;hPeOjsbDUV2UzlohaNtWeZVL1ULsEAFVm7+9frPJM4+dx055+ejjh29v32x2q02+zspN0e621aZo&#10;8vH+8PT83rv5u/VuJXWzLTZ1W8eDCBK3NxmdnB3tzSZNW9ZN7qFVtokHwtqOUOCc8cBRSp3T1ioI&#10;YVlV48leFEcHx4cQgfnybptvRMgAdgC4JE0QodYaCD2A3lqDMWSUIYCauiEAW+3zbb7d7NbLzZs3&#10;r9erNcRIBGK+3HSy8x62UjsHEaVU0F1VrvOMR/z0/v3OGmW1dtYBFyWRttoZwzn13jlnHfTeO0oJ&#10;xtiB90UGvQUaeqS6LhQBdP5Pv/9jW1YUop98+SPBhdGaElrkxWg8IZicnJxN9vaW67W1DnnorJOd&#10;2ptMh8MRxEQZ6zyK4nQ8HmfbbVM3o+Hg+PjeBw8f7fLtfL4Ihdjt8nK3A94dHx2NhkPOWN+sYI2F&#10;AJRFaazdbndt2+R5HkSxCMXN7d0m24ggIJTdzW86qYTgjz54dHZ2ulwsVstF13VKya7rkjQJAmG9&#10;7WQbRsHedGKdsdBppzDDebUljHjoCaFSd4Tjh48fvHv3tijzZBinaXR8ejgcpg46peRisSyrKgiC&#10;qio3683l5YuXl6/DMBwPR4eHh0IEvT1quj/xwHdtWxS7wXD44MH5l19++eiDDw4PDqAHSkopVV1W&#10;b968nc/neV4URSE7qZTam0x61bdtW8FF/w/2s5/97OzsLE1TKTutFeVssZxDAEXAq6rSWhZFGSVh&#10;23WdUp2UyTD55PPPokGirMGMZGVRNQ0kiIsQE4oJ8w7UddtIl+1yre1iuc625Xqz2+7KspZSW2vB&#10;bHaIEOukRgh7B401VVVBCLxzSirZKa2UUUZLnUbJ8dGxs/bd6zfbzS4JEyXlar0qyh3EkCCgpILA&#10;RWGolTRWh0FgvZVGdV3Tdi3EYDhKD09mg70EMggJANA5qI033hsPoNMGAQoM8hYih8eDsZHmT199&#10;ff3upqfwxnHcNt3vfve7m6vbs7OzKEyePn365Mmz29vbXpX99NPPfvnLXz58cI4xzvNca6WU3m63&#10;VVUB4D3w/ZkEUQQxBMBrLZNBPJkOAfKBEJtN9vW//Ckvi3v3Tjijd/M7jMhkPMWQDAbj05PTnrGS&#10;pum9e/fu379/dHTUtm0PLdNaY0K01tssW62XBMKj46PRaKiU1EpSSgnGBOOjo4P92XS7yfKiwAg0&#10;dVMUuey6pqq00aN0xDnjQuzyvKnrpq5mB/uhCK2z3rvxcKS1hR6cnp4hiH7/29/GcfzTn/2Uc7HJ&#10;Np1sKWHWGuNcIAJCKaXUOic71bZd27VdJ6VUXSfxf/h3P6WMIg8Gg9hoVde1Vfbbb7/tWplEqXeQ&#10;UtE0TZ4XHiLv7eHBYRhGVVMrrZ11IgiKvKrKWkplrYMQ9UoOxrhtJSE4CEPnHeOsVZILFkRBWZfK&#10;qKLcYoLGk2EY8g8fP3xwca5kq1X3+NFDQlBR7LJsKxj/7NPPozDcrDfAQ85FHCez2QEA8G4+5yLg&#10;IgiT9OGDRx88fnzv5OTo+N69e2eHx8eD0YSJYJOXg+FoneXKgrJWxiEmYgV82ba7vCjrZpvXxoNd&#10;XhVVbb2fzmYffvzJ8fHxZG8yne0rqfJ82zZNnETr1aos87Ku2q47PDrSWmNEMCPjyXg4HqZxXFcl&#10;gkCrjlMhGDs7PTk9vReFEWcEQpAm0Wg0mIyHSsq+R1RJRTAdjkfD8UhEIoqjOE2Gk0FZFwY444wF&#10;zgEPEYQQYYKdcbjPMiGM34/B0EHvAADQAfSeCI0w7rscAATAAwgAMoAjYqSZ7c2u394s79a6sxhi&#10;q81sf/bF5198/smngeC//e0///a3v90VxS4vyrq6fPmacnZyel9bwwjzHjhnoygC0FdVobUSUSC7&#10;ujMtpiiI+d/87d/+3b/9u6at/v5X//XpsyfWWYJJVVWMMSE4ZZQLdnh0EIahNdpZM0jSbJN1XcMZ&#10;Ozo8FJQ4Z7LNqipyiCAhcLfLpGxvbq6cs7PZ/sHB7PbuOk3TMAzubu+6RqpWMSIgonXdZNvdo0eP&#10;Pvvi8/FkvFjeLTertm1EwJu2RRinSXp8fBSK4Prqepgk1pgPHj4IOF/O57tt5owFEIRhqKTuWz20&#10;thAiqfRgOHzw6BGAUHAxn8/v5oswCM4v7iMAGCFPvv/u448+HKRJXVdSdW1Tt20XBOLw8PCzzz45&#10;Op7FaeS81UbuTfc3241zfjAYnp7dn8+X1gEuAu2sh2BX5Mv1fL6aG2cwgWESDwYDQshwOIAQEoT2&#10;J3v7exNBmOvUbpVtbpdQu+PpwfH0aDaeCsyHaYK9h8Dv7033xntXV9feeQjgcrEAABJCBCXeu9ls&#10;NpnsrVbrMIx6PfPy+eXvf/f7LNtiTDGlXAhtrNLaA1R3yliPKZeqDaNwNpsC6K2zzmsIPYQOAt9v&#10;oyEECPZ0Ng+Ax5BihCnBCIL+YgQhwRgiFAXx29fv1qvNbHogO+WspZh5D62x3nnoYRimZVm3rTo8&#10;vHdyeo4weffuqu66XVGEcfxXf/3Xe3uTrpOIQIjgYrkA0BtjldbamLZVxoK2VV2ngPNGG4JJIARj&#10;dDIcMEZGaeS9cbYfyz3BqCeBeQ/iMApFgCASjHdNa7T2znvnMCRREAEPd9ud7LooCJM4pJgA55Vq&#10;tZKDZNC2qtgV1ugojMoqr+uyj+4PBnEyiDHBmCKIACSQMso4D4KQBwGmRCrZqdY4Z5w1zgKEwPut&#10;FrLONY0ejdLxaHT58u0331we7J8eH913HkKIjVaMkrapOaPQgTIv0mTgjPbGAefzsuxVEc5F13Rt&#10;LSnmwMEkGi7n667RggmEUBAIDMF8frtZbd69fUcwPpjNOOcYIeiB0UYrySgti1JJRSkJAhHF8e3t&#10;bV02u+1ulxdxHHdSR1GcpkOMSb4ruBBt02TbjHLGhVBGEUYQA2WzXW/X9x/d+x/+w39/dH9fgbpW&#10;BQkBxLZuqyxbl2URiHCYjLz11hnZdm3d5Fle5pVprJNetxoBEvCwzFutXBjE61X29u0V8Gg6OaBU&#10;YIiM0c6qIKCMQqXrJAmkbtbrxWAQb/Ps6uYND0jR7nb5KtutlemqtlS6bVStbKNMq21rfOehNkBb&#10;Lx3QHlqILMHAOq11Z7Q0VjtvAbAeGsIQJtB6a4yyVvUqKMUUeBAFQSDE3e38P/5v//Hu+o5j9ut/&#10;/PV/+t//069+9au///v/9qtf/Z//x3/+z998/V0UxQ8ePuSCL1erIBCD8bCsS+OM805quV6vHHBR&#10;FDngZ7PZzd3t90+eEsrwn1HVCKG2rTlnAEMHHOMsL3PrrdKqrGrGOcIYYxwE7O72FgJ/eHDgnd1t&#10;syROembyaBDfPzsjGPcJJgjhaDQSQqyyDYIwHQzarnXeL5fL7Xbbdd12u63KUnWya9pQBNoaxikA&#10;wAGnjE4HsQgCqaXzbjqbnpyeKK1W6xWAABGEMMKYxmkchuFmk8VxvD+dLuaLyXhM+0ImjJ13Shnr&#10;vHXeee8B0tYoZaxzhDJrXW8Yyba7bbYLo5AQgjHSWjd13Zunuq6lGFtrrDFhEDhrtTFxFBNM2qYd&#10;pANnrVaKUUopCkUAoLud32gjP/j4g4OTA48tCQkUEAfYY+cJrNq6lh0kyEBngMecamfarmml5FyM&#10;hiOj7GqxRA4A7SlmwMGmavPt7vTs3DuPGem0AhiFSayduf/owb2TY+ttmqYvLi8RAI8ePc6yLM+L&#10;Z8+eXt3cJKP0p7/4i5//7S9QiJ+/fXG7uW1so4EG1CdpxAjx2g7jVNBQll222Brpnjx5fnZ2vj+Z&#10;PfvuabktjvYPHt6/UFJ+//R7aWStSgWVwbrxTWMrS7R0nfTt3nF68dH9d4tXpdzWtsja9a7dwACE&#10;A+6oXmxvb9dXkFkawrzZtLYiAvAYDydp1RWXb140qnx79Wq1WYiQGNsgbDyUwEshCIYeAuOBxZhI&#10;JZXWw9Hg53/586at7+Y3ZV0o1xkrEYIAekSxR9BDAIDx3mAIAHDQ920CkNMgiQdW+Zuru8vnr8q8&#10;btu2kY02hvNIa9DWxhhYV93tcnl1c9OqJoiDvYMJD4WDjjCinXHeRmnMOZaqc047b1fZ6u3b19l2&#10;MxgNPPBRkiqttXHAAe8BRZRCBC1I4uTty1cYwIiHP/ryh5vVJo3TrmmNtRiR2f5BKIKuk3GczG/u&#10;CMacsqLMmRBRGp8/+sADYizY7apsm3PCGaUUk9u729ev3hwdHAIPJ6PRME2tMWkUHR0cBJwRBCnB&#10;u2129e7teDS8f3b68cef/Olf/vT9s5ce+iiJrLP7s1k6GtzMb3dl8eEPPjx/cLFYLtabNeesruvd&#10;btt2lXWmk21ZFfPFbZAEVVN76DEjrWw9ApAiqSUVFGBkkRdheHRyGKWhBYYK5JCJh+HpgxMmSKtq&#10;iPDedPri8sVoOJodHH304Q+++PLLn/zoJ5yLb7/7brlcbnc7wkg6TNuuffX6dV3XdVNFcTQejeIw&#10;3u2KMi/evn3761//4z/86ler5XIyGjVN8/btmyiMBOfb7VYpiQhx3pd1VVbV9burPM97N0ecRPuz&#10;/cPDA2309dVVU5feedk11luMYRAEcRTXdU0J1UbfOzs9u7hfNm2W55BQwvjV9a1WQMl+eRUyFCjl&#10;nAMYEwhRIAIhQoBxq1TddmVdx+lg/+CAclE1jfeQMgYcYJwhgPtkO6UYEoIRQoQggqlg988vHj58&#10;eHJ6LwiDTrZllSsrg5CqrrFWHx/NJtOxsdo4zRnx3qWDdDBMp/t7xyfHXLC9gwkU1GGHMLJQOWgI&#10;hs5Y1amYJ7ZD0HECRJnVbSnfvHpjjVetubq6CbgAHt0/OU/i9Ml3z37zT/+8uFsxyoEHVVl1bffi&#10;+eVXX321Xi0ePLo4PTv56U9+MhgMm7JGAHoIrHXj8cR5XzYlYSQMI6W7ssgB8hcPLzAhxrjBcEAZ&#10;a6pGhGI0GpdVle9yjKkQkdXAGHDv+H6el11XO2e8d1EUTqf71tosy8IwdNZQgiEASnWMkqPDwzgS&#10;s/2905PjBxdnk/FgMh5sN1mSJkkYXl6+KIsaeEgQ6ZpuvVwvb+fbZVZV1cHhgbfg9vqmKds0GuzP&#10;DsMg0trWZbvbFVbbwWCIEWrq5tmT7zFEn3z2qQiDxXLedk0QBJiSsiwZF0ZbRHAYho8++OAXf/2L&#10;x48fM4q9d/jv/rvPCEGhCIejAfAo3+UAAAhgwMPD2QGm1BrbdWo4HLadJBgHItxudz1PrKnqPM83&#10;66xtWwCgUrpvjvHeY4wxoUkSW2sQQhZY56wxynrbdGVVF86ZMBSj8RATBICjjAyH6cnpcRQFWsu7&#10;27u2bfeGkyRJezLedDINw9A5yxjnnG82mzCKORc8CDjjfQdGHCdBGGHKPQAe4bbrrIeL1SYvq7ys&#10;pXaIEOMBE5xQhgipqrqVMi+rpuuABz1FMwjD6d4eQnC725ZVYY1t6poLYa1DmAwGw+FwRAgdT6c3&#10;NzfX19dZlpVFud1uyrLqfVlN3dR1mec5QjCO4zAUo9EoikMhOEaIURqGURiEQoRc8PF0rLT03sVJ&#10;GISiaitrTU/n9+j/azfq84sWOIgh7v1mAEIP+3YkCAFEBCOAPfDeA99DirxHHnntGKHIoVDE87u1&#10;0/bk+PT8/sXZ6dlwOKyL6unTp1dXV1XbUMoppa7vwzSGczEYDIy2lGAAAIQIY9S2TdXWDnjnjDKa&#10;MvpXv/j5z3/+80CEv/vd77799tsei9I0bVHkECJrTVGU2+2uryzDGC2Xq67r6qqy1oqAB0HgjfbA&#10;YYgQBNZpCAHCoG6qvhfBWocJnM32tdar1bIo8q5Vbds5B1upAQCD0XhvbzreG1trt9ttqzoAAESo&#10;aVtrzL17946PjuI4ev7smQduNt1vmuqzTz6lhGZZ9vLycjAcOWO1MU3TKKmV0RCgvekkL8vZ/v50&#10;Nm2aZjqZbrfb6+ubIAwfnp9jjIo8f/XqJSNMKbVerzfrDaU0DANKWBSFfYL0+voqz3fj8V6WbZq6&#10;pYR5iO7fP+ci2GY7ZZxSuu1kXVdt23nghOBhGIogHA6HnLHJZHxx/3w23fPWbder26vb5d2i2pbQ&#10;Q04Y9rivxAxFhCC2xiIAGWHG6PViSQgNhMiLwnsghIAeMMY/+ODR6enpfD733g+Hw9FobI3L80Ip&#10;3TSNB4BzzhgDCBvruk4a6wklANj92d50uqesNFYi6BCGEADcs6R6Gtv78HnPEXmP/wXAvycfAEAw&#10;U52mhL+5fFfm1eHhPWed1TYIA+cgJTQIIsZEWdUI0Xv3Ti4uHkhpnj9/4SEKw8g6c3Z25pyDECEC&#10;kyQBwAnBGeOM0ygZxnEaR3EcJ4wKIYL9/f3Dw4PRaBRFwcFsdn5xFnLWybYqCu89gkAplW93zjmE&#10;cE9V739mlNKe12+MhRAGocCIGKMRgoNBijFCCFmnvXeUYoyJNqqtWu+BMdpYBaGPouC92C1YGIdR&#10;HBHKjLcQIsopoRQjoo1v+pylNrYPKgDkHPAAYIS1MYzQNE3Gowmloq661Sp/+vyyaeTx8UmaJG3X&#10;aq2A884Z70EYhkYroy0CCECIKOkZWRgSpYx3KBaps1B1uqlV27S9xa7rWtm1qlOMUsE5IaRpGmfs&#10;IE17Dt9kMh6NRj1SMoriIAyKsry7m+8266qorLOj8RB4EMcRhLBtm+FodHLvnvf+bjHvtDTOSqOD&#10;SCyym6OT2Rc//uwnP/vh/vFep+uyzWtZ1m21WN52qqOU7O8fIoC7tjPKcEK888WmMNIO42FII9Ma&#10;joOIx1Vev3rx8sl3T7q6SwcD6Pxmkz17+rxr2zSNB8OEMeS8NlZaaxD0ZVUKTgjFxkgPjLUyjISI&#10;KMCAMGiBIQwxTpggkEDntYPGA+ChRQhABPpXY6Sz2nkPgIcQeGAcMM4776zzlmBCOUMQOeMIxoEI&#10;QhEAB/70x3959fyyyCtgwcnRaSCCLNuOx2NKKQQoCKJWduvlOi+KJE7Oz+//4NNPJpPJYDA4ODiI&#10;04RSWpTlYrFI0uT09LTtuu+fPKGMOe+CQBCMi6JACBGCGWMAwj4P/GcqlQMeSimVUoPBoGlqZ20v&#10;F9d1bbQGEGmthRB9HHcymfSGtF62JZzlee6Aj+LYaI0x7i1tcRwDAHqOA+fcGOOAD+MIAlRW1Xab&#10;OefCMLDWeA96CVopBQCglPbIk7KsEMLeub5ZQCmV53mPNuxRiz31Pdtu54t53bSEEkJoOkiTJO0R&#10;XB74IAgQxkqp3gDVg6kRhL3l5M+BBdWnkcMwjKOIIMwZ44w1VU0p8c7JrvHOaa0AAnVVPn78+NEH&#10;DwjFtWyUUx57AD1jlDDqvbfOWgC0NUobZWTbtsqo94loKjDGWuqiqLz11jhggXNwvdowSgej0XA4&#10;RBR3Wo72JoPJCBE4Ozo4OJxpoxCGq9VyOBx57+uq/vqbr7ngP/zZjz/64tNNuX32+tmu2gECiaDp&#10;MBmNBkEYUEqsNnXdEIDH40nAgzQZWOuNccN0OB1NIh5mq6zMc4Sg8QZz0lmpvW1lrbQE0EGK2rZu&#10;ZVWrGmAHiHfIdKZx2AIMLDAOe0+8tl3ZFsp2NCCT2YgHHFLggbNeFWW+WM/btmn71VW9q+rdOlu0&#10;bV41VVlm2nTGKGOs88Z7ACGM03Q4Hn79zde7Ymuc8sBC6CECADlKKcQYIIAgRBAg6CHwEGECMUHE&#10;W3h3fffVH766vbpRSjvnjLMAQYSoMR54HMVDY1yjWsqoiHkyTFnEjHNRHO3N9qMkrpumaSvKKaeU&#10;UsIoXizmt3e33jtlVJTGlDFCiXMeY0IQhQAhAKwy3lqOybd/+topHXHxw8+/CHm4zXbb7bYsiu12&#10;m6ZpnCSXl5faaOuc98YDNxymuyIHEJ6enkdRyqgYDMdxmDjvKCFJFEVRmIRR09Sq6xijBKN3r99o&#10;JZ21EPgojCAAWmnvfJKm1towil++em2sYYJRygCCYRorbXZ5npc5oXQwSLVWeV5Udc0Jc953sinL&#10;MgjEer0J4ogxprXSVkOIrDcAYw+9dRZgyJgYDAajyR5llHLigLNei0gcHB9EaZRtsyAKoiiy3r5+&#10;+ZpxNhqOBRfZZr1ark5Pzy4uHpRF8ebNm+vr6x4a33PXGaN107x58+abb7759T/+43fff2+NSZPk&#10;9OR0PBpPJpPDwyMAQNt0GGNr3XK5xO+T+QgAUJfVaDTqIXzrzfrdu3dKqSRJgoDv7+9DCJIkOT07&#10;6cmUnLPReCyCABMMEMrLoqhKzKjxru1Uttu1dQsgaluZ5NGyKQAAIABJREFUxgNrvdIWEYIpZoQj&#10;jD2CHgCMKcQIE+yBBxBRxgIReOBlJzEhzjjvrAceAuCBs85a7yGAQRh1bZttNkmcjCbDyWgUxaHU&#10;rQUKIs84jZIAIMAFkbK11oog0M4A6CCBEAOMsfU6SEKcEIudh9Z7A/rABWYBjZpSmtZhL0zj3l5e&#10;Ledr3emmaigLu7arqgZhfHt7N9nb/+jDj7JtvpgvMCFcBB54xnkYhl3XrbP1kyffr1aLqqwnk/HP&#10;f/YXn3/+xdnJ6WS6RylNBynEYH82/fjjD0eDQV1XbdckaTIcDZWShNA4ChFBspOMcQTh7c2t0baq&#10;2sXtKs9LStjx8XGWrfN812NELi8vF4tFX4cxGAyHw4Expm0bzvnjDx5ihJ01bVPneYYR2p9N3757&#10;SzCa7u3Ltlsv1xAAjBCGiBKCEdZS7fJivVk3TbvbbquqDsPg6PDYeeCcL/PKWlsUVVNXtjckev/m&#10;zdumk0dHhwcHh2/fXTnvjbFJkkqpemRrJ6UH/vDg8MMPP3xw8eDo6Bj/+3/749FoRCirm1a2smma&#10;IAgRQpSwJEkYF85ZxvlwOOi7c3fb8u5uobWRUpV5udvlVVn1TzitVRiGk8k4GaSEkh7em47SMBJR&#10;LB49enD/4gxhmGVradTJ6cnjjx5//IOPj0+OJ6NRkqQ9Zmm1XN7c3DZ1e3BweDCddV23Wa+tNU1V&#10;G6u974fhvbIogIfG2CCMjNHOuCAMBoMhJrioyu12p6T2znVSXl5ezufzHgveGw1Vp7Q249F4OBhR&#10;woA1aZxgiMIgnIwnjPLhcFRVdbZad20LIFLKVFWT5/lgOCKElmW9XmX/9M+/+ad/+mel9Gg0TtMR&#10;xEh2qvcxGGvLsloslnmZL1er58+evXnz5vb2ZrlcEEKSQRInsQfeeYcIxgRCAsMwDEKhdee9Y4Ih&#10;BEmfJeznin7E9dA7BwCEHiDYm4YAcAB4AD2EFgDvEUAYYAgg8BA4AC2EHiCPgUNxlGzWO6NMwEME&#10;UVmUd3d32zzngZjO9qMoCkTIBGeMtW3btV1vNF0ul6v1ZrFaZLvtOlsvV+u7+TzLNlES/fgnP/7X&#10;//rfNHX35s27J0+ebjaZ1q5tpZQKeGStAwA2TVPXrVKKYAYA1MrMl6uqrrNswzgDwAMAtJIAAi5E&#10;ksYQ+Ovr67v5rfc+TdN+qjTGJEmCEFguF1Kq/tCDKaWMEkwJxYRgQqlSqu7qPM97hEwcx598/IPP&#10;P/8cIfDq1asizz/97NPjw6Pnz599+PhxFAdKyRfPL61zTdNUdSOVghBoZ+q65oJFSTwaDcM4zPN8&#10;Mp445zabDCE0SBLG+NvXb54+fVoWZZEXN9d3VVVdnF8MhiNjnJQKY2qMsc6dn18wJrJsByF2zmXb&#10;3dnZ/ene7MWLl3fzpbW+bWTbSYTwcDCMgogykcbJeDw+P71/tH9gtc42WZWX89u7rpFGaoQQp7y/&#10;GQimlImmbpWS0IPBaBhFfWCvNFYrpQnGBCNrdNu1Bwezjz76KAzD+XzunEvjJBABQkgp1TRNWZaY&#10;YISQA6CnGTVd23VdJxvEwGgymB3te2BMbwTFEGPUF5r3JoM+DQuAB+B9HRdCEACPe9OeQwiSKEy8&#10;g3/47VdtIw9mh8541UmCeSdVkqTeAqk0oezk5CxJ07Ks6qbDGM8ODmazmdbGe1CU+c3NTVEW1trt&#10;dhdFcc+gqpsuy7ZlUUqpdrtis9lUZVEUxWq1Wq9XxpjBIIXA50We70oIXSAERAg4L4SAAEEIKWV9&#10;ZaiUSikphEAIEoLDMAAQOG/DMAgCobR03lqrvXfpIInC0FpjjC3zOojYaDTw3os+OMtpEIaUUQih&#10;0kYpCyGGCFvjq7qtq6auW62t6zHrDkJMIIAQIoKx1tpbRwgB3ldVUTUFgmCX63dv393e3nARHB0f&#10;eQ+00c7bfniw1lIuCGVSK++8B15JbTrTNSYUiZb+D7//02a9s9Z7BxBCjFHnvOqksY5xHkcJgCgv&#10;yrbpjLEA+nSQcsZXq/WuKDBBAMK6bu7u7hhjp/fu9ab8QZo659IkjuNwOEiMVkka74rtYrXAHCMM&#10;pNFBKg5P93/8sx99/qPPJ7NRq+rNbtP1a9CmYYyPR2NKqWr1dp3VZcUxrYuqq1pZy6PJwenBSRIM&#10;2qLxxmWr7Or1uzzbybZjmIZCQOMppUqrospvbq7my1sA/Wg4SuKYErpcrpqmGQ9HlJE4CjEBRbUz&#10;TnrgOlUHgos4CAR30L0HyXIGkPcAOGidsw447511lhIKIYQYIgQhhn24BACAESKEQICU0hBAzgNM&#10;qDF2dbvZrDYvL1/l2zKgYddKilkcxGkyIIgUu0JJGYrQGlPsCmftfDGnjNw7uff5F1/85Kc/PT07&#10;HY/HDx8+/PDDD8/Ozg6PjzEhT54+NdZKpcajkdG63+5FcUw57ZTsQw0AgH4u7e/n9/w5QigjSZL0&#10;42WSJHEcCx6MhsMkTZIk6bluRVHUdQ0ASNO07TprbRrFgnPOeX9NT4Tumx4xxh5BbQzGmDKGEaGM&#10;GmOstUEQQYj61u6+La+vaCqKAkJY11UcR2mSFkVhjKmqSmvdlyf1YLl+DO5zVZPJpLflA+cDIXDf&#10;ugQBIQQiVNc1/vNY2zZt27Z9WoFzrqWqqqosS6WUtRZjXJZlD7MoiqLH86VpEgTBZrPBEJ6fn//t&#10;3/wtRPAPX/3+6vpKdq0zzhlHIMaQBFykySCOIoKJB54QwjglnAIIrXPGGR4EgoumbqzzAADgwWgw&#10;opggABGEhGLK6fX8qmpKD+222CWD5Oh4VpS74TDdlfk23yGCnnz39O5u/uDBo7/4q794t7i+Xd4a&#10;oyfTcZLGIhBJEgseBIIzSoUQCOPhcJAMU6nkrtgdzA6bqiqyrCrLvfFkMEi11vPVEmEcBGEYRUIE&#10;VnsAoNWgqVrGBUSo6VqlJKaECwERhBgB7zyGAEEHnUPeIY+IRxgR0msZxHvbY6KiMDo8OhoNh++u&#10;3l69exvHEUAeAC+VMka1XWu8VUZ1UjtgEUYYI+dNlmXOW4C99doDizAgFBOK/funiAMAAO+A9xBg&#10;DCHyCENwfXX9h9//oSxLBGBdVUpqa4FxQCntgT84mE4mQ4B8tltL1aaD+PTsLE4HzrpOSoJpOhiU&#10;ZRmHIWMUA4gQXK1Wi9XcOau05CKIohgAADwkCCIAoXdOawwAJzQSwe9+88/QeeTB2b0TwcV6tcp3&#10;O0zQNt8+f/F8l2Vc8ChOhqNhVRWbbPXo0cO9ySTf7QAACNK2aQMRxkHonMEIQe+44MM04ZxDAIoi&#10;N1plm00g+NHRUa8s9nvYvKyCIIQQ9X0fe9PpxcXDyWR8c3vz9bdff/fdE+vNxcX53t7EOlOUxXRv&#10;TwSCU2as4Sww1jZNG0XJo4ePjg6PjDIIE84CY4zvn84QI4QIogEPurYjGFutv/vm2+1ue3BwEKdR&#10;VRUYoSiMoUfO+rps4iiOwlDJLgrDfLdzxiIIb2/vpFSjdDgZT/Jt/ub1q8VymW0yRplgYr5YKKny&#10;7Q44r5XWyjDKZtPZxdmDyWgCHKzKKhSBYHyQDHrqgTUmjpMelcc5Z4x3nazauulaiDBEOC9yypkQ&#10;gZQqCMIoip13RV01XaOsqWUrrbLA1bJhnG+22yzbOg+ssWkyCEQwHA48AJgy2sv8ziGMCaEIY0KI&#10;1rptG4TgIE0gBF3bUEoccO8NwwA6D0CvrcH3Uc5NlnFGw1BgihBBFljMsAUmjMIwDFrZhEmojFpt&#10;lwB7C7TxRntdVLuiLRCB6TTBAQLUAaQB9Ah6a503HgHKYJBvm9X1tsyaumx0oyhmCFLvAUI4HQxb&#10;2W22m3c31wijL3/0Q+fd98+e1HU9Gg/ari3KHEIUhoHW6u7u9urd9ffffLtczKM4fvjwwaMPHjx8&#10;dPHZF598+tknjx4+GI9HnBBK8C7fckaOjg+tMVopzlmSJM6YKIqiIM7W26bupDRN2TRNq6WOovDD&#10;jz9crleL5aovDBoMhs75sqxEECCClTZSKaXN0fHxaDy5ur6yzsRJsj87mM0Onj175hE8Or5X1tVi&#10;tXLea2Mc8AhDxpkQnAe8bhsPAIBIa6W12j84EIFACBZlKbu2LMq6rMMgBB4AiIqqvr65sw4cHB7/&#10;4AefWeuubu7qpgMIMi5EEBBE87yY382320xrAyHC//P/9EtK6Xa7nc8XlJAevQsAyLJt0zRhFMdx&#10;nCRp74IOw0hJM58vdrtdlmVaKq018D5Jkn4dK4QgjBJC4jieTqeHh7MgYl3XYIySQTyZjMeTwf7h&#10;7OLB2cXF/el0ImW72+2s1VEYUUoIwVVZz+d3lPKLi/NhMmzbVivlnIUeUEqE4HEc70/3m6ahlCVx&#10;hCACCMVxMh6NuBB1XW/WWVmXEEAhAgBhlmWbzcY51y/IrXW9QB2FobN2tV6vFivrzMHBwf3792fT&#10;GWMUALBarbqmhRAGYQIAuLm99R7Gcdp1qizqN2/evXrzBgL85Zc/HA5GQoSMMaPsbpv3Ue8+bhoG&#10;EWN0s95UVXl5+XK1WiEE26ZdLlZXV1dFUXpgt/nGaEkpQRiUZY4xpAT3dET0vle8TydC6EG/avQO&#10;QA8h6GsLIIGYIAR6KhbACODeowodgB5GPOgT9VEYZ4usrhotTVlUBP9Z2wmCtm0Xi0VZ103T9GV0&#10;GOGu63pm8nq93ma7V69fPnny6vr6Kkqif/U3f/Pv/sd/L4Lw73/1D//Xr//vPC/DME6TIQCoaTqt&#10;DEKIMb5eZ3leeO9Hw4mUslcSIMKEkDiKjo6OKCVBEASCO9crYR4jOB6Pz+6fWmvn83me548fP5ZS&#10;VlXRf30IQcYYxLjtJGGUB4IJRhm3wHaq01r32N79/f2//Mu/PDs5Xa0Xb9+8aduWUhzHcVXkT558&#10;P5tN79+/DwC4vHyxWCx6fx6AgBBMOHfODkcjyqlzlguutUYARVGklLbWhiIQgt/dzl+/fp1tstVq&#10;pZT+7LPPJuPx9989aeraeyiVYkwcHBxDiLtW7bZ523abzaYoqtn+wf37F9fXNy9fvfYOIYTTJBWc&#10;U8aSKD25d/rR44/2J1OKyKuXL//lj1+9e/smCsLRcNTVDadM8JBADD1iTAgWAODnt3MppXcuCiOC&#10;EMYkCoMkSbu2jZNECNGrMR9//PH5+TnGuFeAvfPOuel0SgjZbDYAgCiOrLXvsxFGSymVMsZaRFyS&#10;Bsf3DjABxkmIHEKgz8B7B3uiggc9jByAP7dU94l0hDAGyFuAMRsl49ur+W/+n8tI4Mlwkm8L2cow&#10;iMIofvDgYRBEmJCzkzPG+fMXl7/73VeLxbwsqxeXl2/fvm2aRkp57+SYMTaejAEAt7e3dV1vt9si&#10;r+qmrcraO08pAxBaZyGAzhmtlQeWczYeD4fpACFYlaWSijPmrBVchGEIISKEpMlABLxv9+0PIj2u&#10;MAxDETAAvbX9tKkZIxgjAAHG2FjTNZ03Vkq1tz/e2xtba5y3PQ0uimMPQM9HMtZ7gLpO5XmebfK6&#10;k9Z6hAjE2DvoAPQOAA+ccxAASilw3gNHMDZWckEAdJRia9zLV8V6fbM33dvbm0IEPQSC005LTKkx&#10;xjmPMTbOChYABwAgWsHxaJZvm9/85rttVhMCEQTWOu8dAAA4oLVyHhJK4mQQR6HS6u72brfLRcAR&#10;RpssU0r9vzy9V49u2Xnnt/JaO7+x0qk6qU8HsckmKYqEpYFojGQPIGnGgC8sYwwPYAMG/OVsj2H7&#10;yjPSWOQoDimR7Nwnn4pvvXHnlZcvVnOAuipU2AXs2ns9zz/8AIDDMCold7uDEPzk9NgaAxBIEuG9&#10;FYJhjPM845xWk8IHO+rBBtPLHjFy/ujBH//pHz1+7xwzvNmtb+/v2r4NIAQQCKFFUVrt1qvdzeWN&#10;tz5h3BpjBtPXXZVNfu/7v1dlk2ZfX766unp79eVvvrxfbcq8eu/J0/l03tXdYbdHCJ6cnYqEeW/3&#10;++3N1dXdajUOI8ZEK5MkqRrV23dvlByUHqUab26vrq7eHpqddabtG+NNmomyypmgEELCKOWUMBaF&#10;KYQgRNAY47yz1hpn45jnnI20JxqP8IgQygimwyj32/3Pf/Y3X33xNfAAQ8KpIIgpqaaTqRDJZrOR&#10;UsbyiLZtnQ2M0bqp7+9Xb968Wa/XMW4d1c6Tk5NPPvnk4aNHs9msKIqYeG+7zlrNBS+LkjEGQIij&#10;47clur/FP4YAYoPgOI6E4qj9xph6rJlhjDHO8jyfzWZRpI3TIyEEQ8Q4r8oy/swQQozkSSljGQQA&#10;QBsT5+2u7xHCSZrEJmrnfNM0MZ8c+6KjqSQiiBljR0dHWulYchML/2PXdAghDuEQwslkEjMgsXGd&#10;YAIhBBBGOuA4jlqpummixF0URQzkRypyCEGOsuu6GEqMbo6IO2aMxUrFEEKeZxHfvVjM//y///O+&#10;7/7xl7+8vrohEPZdv7652623wQHgAIaYIMw5z8tiOplWk1KkPMuzsizzPA8hIIQFY6Mcm6ZBAY3d&#10;GEJghAEIEpE8efrky2++GtUQgNfOtH3XdHU1LTCGxaRcLBavXr3q+/43v/61EOl3v/tdwujt6g5T&#10;NKlKzgUEkDNOER36QUvjtAM+IIgoZdbbqiynk6mWej6ZE4C6pkEQykHmRfH40ePV6t5aiwk7mh/N&#10;p4uUZchDZ33X9xBAZ30/jN65JE045x6EAIIL1nkLUGCC8pQAGIwzEEEmOGfUOauUjiFziOGzZ88e&#10;Prz48KP3nzx9MgxdXR9c8IRR7RUAwRittQree2+NHfu+y3LBGMEEOqetVRghIRhPOADf+vkxDAgh&#10;jDCFGCNstWSEbNf3r16+CM5Zq7ebtTEuzQpng7G67VpjVVmmy+MZgKHtO8bY4ydPlosFxGQYJAZ4&#10;OptNpyVjFDjPKEUIDMPQtA1AUDvLBSuq0odAIUIIB++AB1YbThkj1Cr9tz/7jwhA4HxVlGfHp4SQ&#10;vu+KPPvgg/cZY9fXl5dXl3VdT2eTxWzqvGYMM86uri8pJSfHpwQT7xwjJEaEgneCUYwQZRiGMA7d&#10;6uZmHEcEwWQyAeDbfwHCaNt2EGOE8WQ2P7s4L6sqz/OymiRZliZp1/eU0idPHs9m86Zp3l2+G4fx&#10;5vp6dXenrWWMew8QIh999DtGWqVMVLYJwm3bO+cJJt555xzw0LuQsgRj4p3/4svP66Y+OTlRWgYA&#10;8rzAiGhjEs45FzHEu98dKMI3NzefffrZZrMRQqxWqy8+/7xt27Ozs/l84UKo64YQ+oMf/PCHv/uj&#10;yWQ6DCMAEAB4c3Nz2Ddd13vvP/roOycnJ2/fvo0hUsb4tw8WrYd+iH170YiEECKMRozCZrMxxmZZ&#10;Glkz0+mUCU4odd7vD4f1dmODcwBIpSDGCBMpR6lU07YJ54vlcjaZWB8wJgAGjBBCGCGECSGEIvwt&#10;6yHq2JRQzjmI2wIIAwAIggDiIBwQRAThcZCz6ZQRMvS9dRoAr/TggA0YIBoYJx5ZbWU5yR10b9+9&#10;6mWPKAQEWODqoQ4kzI/nRw8WFqlArQeWYIgg9MYDj1AQ9zf7/ard3OyCQ0/On8CAm30DMdbGBgSK&#10;qiCMvPf+e6Mavvj6K57x733yCSLodn273W0xoT6EUSkQQjWtvHNZlnBGx2G4X922Xb3fbQNwCMGz&#10;s5P33n96dnxUlNl0OrVabfYbnjAhEgBC07QohCi64ICGQd7erJx1CKC+G+QoCcXvf/ABIfiwr6Oy&#10;slgsjo6Ozs7OlFLW2HEYnffGWCnlbDa/X91nefbkyVMI4eFwePH6lbPh7OwMYzwMY4TVa629dwAA&#10;QilPRFGW2hjGOSG06bqqKs9OzxBCUqr1ZnN1efXq9UtKaJqmznsAECZsvd6uVqsPP/yoqKqiyPu+&#10;H8dhGMdh6EHwhGKtZNM0wzBorfH/+r/8q34YdrsdhHC+mDvvIUYehO1uPyqZ58ViscAIdm2DIExE&#10;2vZD03TeOUrp6YMzLoSzlnGGCfHBSzU6Z6uqPD0/S/N0VMN+v8UkvPf+Uwg9AD4r0yxLhqF//fqV&#10;MVopaZ3midDGjGNPKO77vu8HgikhpD20h8MBYywEz9OMC4YhNFrHdyoAQYiEMp4KUU0nhJJDfbi/&#10;XzdNSzDO8gJCkKXZfDYPHhz2h6EfYlNlWVSCJzGIa4321hNCf/D9T56+9x6CYBjGZr/v2y5K+Uma&#10;D8PQD8NyeeR8CAEEhK9vb2+u7xgT3/veJ5QySpmUSo5yHMfD4eB9YIxXVSmlDMFroyfT6uGjhw/O&#10;Hzx6/FAkwjrng+dCMEZW67v15t45m2RiGHupBqUH7yyIBaAhfAuIByB4H5fTIEAY4Ld6LyIEEYIx&#10;Q5RCDAOAHngHgAcQQgSw1w44gCAt0nJox4SleZZzyvt+AM7zhCeJUMbsD4dYIlKVeZ5n3oeIl8iy&#10;bBiGvpcIo6fPHv3Jn/7Jn/3Lf7U8Wv7DL375v/3v//Yv/8Pf51myWB55D/b7GiEMIWrbbhylVLpp&#10;+wDgbL44PjnmQiCMKaOTyXS5XFZlgRCyRmutlRw3200cgLVWaZo+OD8bx7Hv26OjJaVsGIa2bSil&#10;oxyMsTxNY0EyANA5B2AAAfRjZ63hCb84P//www+ePXuvKPIXz7/59NNPjTbHx0cYofv7+836fhx7&#10;Sul3v/cdSvA4Dp99/qUxtu36pm0wJpPZlFKSpIk2OgRfTSuMcdd2nPP9/tB13XI+19rc3a5evnw5&#10;SkUpxRinaX5zfXt1ecO5QIiMUo5SjaPc72sQ8Gq13m63dd34EAihz549G4ZhdbuihAXnY352Nl88&#10;fPDw/PzCaPPm9Zu/+H///T/+w5dVIc7PHqRceONAgBQREEBwnhAawxK73a6uD5QSziih1GiNEZpN&#10;ZkVZIAi887F4TnD2+NHDIs+zNPnqyy+8s87ZEPxiMfferdcbhFBRFiEEbYy1VmntnKOcV9Mc4ZAk&#10;7Pj0CBPgg6GMgG8XM8hDEAKIyMFIQQIAQoDi0RlCRCCGECFIOEsEzX7zqy/evdk/eXQmWHpzdWO1&#10;zfPi4vziaHGU5SXjYjKZvn7z9vnzl1Jqaz3AgFIWQvAgIIwWy8VkMjl/cIEg7rp+GEYIkPfeKOMs&#10;MNpaa7U2IQRKMIDeauUtmE0KSjDjjBDStW3bjhhCYwxlPM1yDDHChKdJAEBpo5VM0wQGkOdpUeTB&#10;e2c1CMFZ46yN+QUIQvBejkN9qEc5pom4uDiZLWbeO0IJIaRpG0IIwsR5Z23Qyg6D7ofhcGjW21bb&#10;QDDmnEOMQSAAoGhY9i5AgLRWGGMQPCEoL7IAHUTIOU9oUhRTTNzVZb/brR6cnc0X86atfbCEIMaY&#10;dUYpHZGwBBFrQPBkt+mcQfer3XazAd4xyqy1fd9FsytlzAcAEMYIVZPpZDK1zq9W96v7+0Nd7/eH&#10;cZRKG2udMbYoCspEVVWC87appVaRe0cI8t5jAruhxQR5FA593fZtVuaf/O73/tk///3ZSdWM9eX1&#10;u5u721ENiBAhEkZFluRyUOvbjezHKiuOlydFVrx++fry9bv5ZPGDj7//3uP3Xj1//fd/8w9f/Oar&#10;m6tbKfXp0enZ8Uki0r7p7+/XctTaWoADZWw6mWRZpqTebQ/G+iTJlVRd2+8O+34YKcX90JZV8eDi&#10;RKlRajmO477e7/a727vb1f1qvdsqKUctnXcwDj0EY4IJI3maJongXDD+28GYIIgQoSR473zwLvTD&#10;cLe6X63WbdN5E9q6TVjqbHDGJzw97A9ZkmFM7u/vGWOLxUIwgRFiiEIEiyqTRh7qw93q7tAcqkl1&#10;/vA8KzJtNIAAYbg8Wnz08UfvPXt6dn5mtEIYb3ZbRjFEkDJmraWMxc1vRFIJIQAMSkuCKYTQatXW&#10;TX041IcDoZQQ4qzv+3633WqlMMJ913HGq7J01kZ2AwwgTdMIDVJSWmNACMaa30IKsNQKIZTmWdu2&#10;wQMEoXehyAtn3WF/6Ls+xv61UsEHwQXB2GhdlVVZlDc3NwihsiwRQoyxb4cfjKNfOtKbYgFbCCFN&#10;0whJct4JIQQXLJICCUmEiJXmBGMIAILQGjMOg3dea53neVEUEewUa+rzPLfWjnLknHdd23XdT37y&#10;e3/2Z3+GEPj5z37+8uWrSVFOyhIDhDxkmGYi44RZYw/7ehh6znmaJZhRJhgXoijKLMu1tT54TIiW&#10;SitNCKGEEozLssrz3FijjLq+veKJIJQYpyklTVvPZtV0MQMAnD04UcNwe30z9rIqpx9/5+Ptbpfl&#10;2XKxrPLSGKsG7S3o66HZ1V55O5quGYZu2G731++usiwri0qPklMhx8E7hyDabXec8Twv8rIqJ1ME&#10;0NBLDHCZlIvqOEsLBEDkGnrrh6F3zqVZKpIEQmCsccEhhhEJxhkHHCFQG+28c946bymlmCDrrZJS&#10;G22dAyhkRTaZTgklxth9vaMceuisixF64IPVWmkjtZWEQkoRhM55C4AXgnJGAQgIAAg8DBACiACE&#10;MIDgYHCMEwAsxeD8wSmhuG5rrbXUHiLMEwaQb9u27fZpnkynFUIoBEgIs9YlLI2tjXe3d0WeUYpD&#10;8Iwxo3WSJBCCQ3OACBLKqmoCIWKEwAAQCBAAAhDHlDH29vWb519+44xzyg7dwAjllDlrnTN5kZ2d&#10;nZ4/OJ/N51LLtqmD02nK0pRxQZv60LXd+enZfD7XSstBGm3UOKpxVFLutrvnX3819gNE4Ory0lrr&#10;nO26brlcQAiVsUIklNIAAELk4aNHnCdciHhn+QDSNE2z9PHjR+ePLrb7bVM3CCKIABdCiDQRKaM8&#10;S/PZdD6fLZazxTCMGCDr/NXl1W6354SlSRLXKIJxSigIAUM0nU62u23bNs/efz/WswcAIcLeesFF&#10;wgUjZD6bnZ2eVnmpRs0Yb9uOYcopl1JFl+nbt+8enj88Pzu/Xa1ubm7vV+sHZ+c/+P4P8yyPaJWH&#10;F48xItvNDgSUJtnd7d36ftPUzdAPBJOIMKSUI0rSoqb1AAAgAElEQVT7YRxGCSCQSm3Wm77rQwCH&#10;+pAXRZJmTdtBiCjjbdNxIbI8o4z14wAQgBiN4+BBYJStt1s5DhDCSTldzBfTyXQ6mxqto22NUEYZ&#10;R5iAqIljDAnGCGitnDVJIjhnAIYQnZYQxPY0EAKCmCA89AMjdLlc9kOnVJ9kQlvVjPted1gQSIC2&#10;I6IBcyhyOshm0J3IGWZIeXnodoijyaJEAgNhAHHOOwAghAgBwnGGA9/ft0Nj9OhzUf7wk9+dFtPt&#10;dmOsq5bzpuuasb94/DAt8uXpcVblu3rvgju9OEME7+qdD4FyCkLY7jZpwhEKTV07a+azWZomiIC6&#10;3t9v7q6vr65vLr3TZZFTQqaTydnZaVakCIJUJIIzo7UzDkFkrU1FFpzf72qlNAzIOV/k5Y9//JPr&#10;62spVWSmrlarcRyTJMOYEEJD8FJKACAI4Ob2dr3eNE1DOKOMX9/cXl5dd10/DHIymWZZ3rat914Z&#10;bZ2FCGJCAgha6xCQVBphAiFQWkEIHj5+xATzwa/u7rf7PQSg64f71XoYpUiy4+OT0/PzzXb72eef&#10;TSbV7/7oh48eXXBBU8ExAgShNBEEE+fcOAz73Q7/t//Nj7u+i2JX8H6/30ckGqMcYwwhStM0mvsJ&#10;oVKqthu4EIwyQtDFxcOzs7OqKNM0nUwmlFKMkRACMzoMw2az22zu7+/vTk5Pzy8erNcbzAhCUCmF&#10;MdpsNovFfLGYAwAoJU3brO5uD4caBEgIpZQH52BAEELBOWMceE8ZQRAopSKgMg6HWZoCABFA3dAP&#10;/UAZLbJyNp9laaa0JoQul98OUd57hFCa5FmWE4S8jwseUBT5ycnRRx99xChd36+jNUUIkWXZOI4Q&#10;oa7rAYRFUXofjHHPX7y8vr6p6y5N0+Pjk3GU4zje3a2aQ933vdY6bqMRQhGtVOTl48ePT0/PZrOZ&#10;4EIpGQKoqirLcuNs3RyMVZNJUVRZ3zfD2Flvvw3zQgAB8ACAAMG3TmgY8zIAgPBtKiF465x13jnv&#10;PQIYI0QhRggBD5EHTmmCCPYo5YkeTVWUVTFJmMiz1Hs39oM2xhrtnT9aLpbLRdu2CCGlZPAgJso4&#10;5x9++P5//S/+xR/+4U8XR4sXL1785f/3Vz/72c93u/3Dh2dG2XGUTdNrra0Nu91ut6uNMV3X53k+&#10;mUxi5XL0swkhsixfLBYIgt1uF7wbx7FtailHKSUhmBKslBrGgVJ6enrCOf/mm+fW6qIozi8e9H3f&#10;9d1kOiWEQIyEEJRzpZQyOgA/mU2PjpZPHj/hnN/d3f3617/+9a9+ZYyZVGXcKUIYlBxG2WdZ+oMf&#10;fAKCn83m680OYxIA8CFkWZYVudZKackTLgTPixwAYI0VQlxdXbdtO58sKGHLxQIh7FxcZYCmbm9u&#10;7h4+vMiyoqkbqYwc5Xq9Ozk+6/vh5uZ2HEZMsHW2aZoHD86rqrq5vh1HRTB58OD88eOny8XysNv/&#10;0y9/+Ztf/eaz33x+2MrT0/zZkydZknhtEYSZSDDCwQcEIAiw74fDoVZSYYTTNBWcC8EJIhBBhKBW&#10;BvjQDz2CGCLEGMvzPB6RX7x4wTmPWOZ4ElJKd10XAFBKWefibpRSmhdFURaUAYzDYjmLFBLOCUQg&#10;BA8Jjn3j3nsf/G8t0AECAMC38by4ZyWIZ0mhRvP5p194LY+WxwggEMCkrAghlIjtdusDDAAmIq3b&#10;1oeQZEkiUutddBM4705OTi4uzimls9kshNB13d3dHYhjd4BJwglh3nvnPIQBoQCAZ4QkKTs+OY7i&#10;GMY4eN80tVam722WCi543/ZSSoixtVYpPUpppBqGMUvTiO3RWjFGIATWGueslKOUY4RHUkrn8/li&#10;Pl8u55TTyE9igoUAIMYBAhCQc7Du+s3usK+7YVTGAIKhECmm1DtgrQcAIEwxxhhRSonRSmvlnc2y&#10;RAhujBaCp2kGAm67HkGqlGoOI8LgyePHjDHnnUiFt5ZSZq1zziOArAubdf3l5y+/+vL17c3u7Zvb&#10;thkwJtY6a03sh4cQC5EgSLQ2HgQAkJSy6/u+7/YHud5IRv3jx48AQOM4eA9YIgRLuBCMUKnkMIw+&#10;BKWUVNoHiwlu27qTw6h7ZVU+K7/z/Y8//Pijclau9rf3m1XbNYRgJgRCRCmtBtm3w9iPOc/LvORI&#10;3F7f3l5df/6bz6DDf/jPfnp+9vDF89c//6u/fv71Sz1qLrJHDx8/evQeo/z+frNarbwHaZIZ54yx&#10;AAZvg3OhKqcnJyfz2ZwJ8ebNu/1+XxTFcrnI0mR1dzuO/WKxeHD+IEkSkSSEEMzoKGXbd+M4rrfb&#10;zWZzv16vVqvVarXZbHb7/X63a5qmbup+GPpxlEoZZ401xtq6qfd1s9ns7jeb3W7fdv0wjHJUCc8Q&#10;QEpqpQxDTAihRsUZL4o83jlVVc1n0yzLOWOUseXRwjrLOS/Lsq7r6+vrmLNNkiTetN57qeRisZjP&#10;59/5+OOj5bJpGutsPw7euZh3jQxeSmlE1jHGKKXRheFd9OMw7z0mhHNe5KUxJq53I4m373shRNM0&#10;4zDq3yJS9/t98D5KMZRS62wcUGOSCkJYlAVCqO+HJEni74pJqP8sJiulpJSxj7pt2yjJxo12dD5H&#10;dlHE0cfrj5cULVTxCzDCCKEINCKECC6sczFFDABomkZKWVXVYrGIQ3vfD/EyhBBRbyeEaK3jmB1X&#10;VMPQP3v27Kc//cNxHP/t//l/3N/fG6W6tnHGcExykS0ns5SnRls5SmOU1LLpmlGO1hlEoAP+W23c&#10;WIQxBKAfBxCC1hpD7L2PJuEsy9abdd3V3julFURhtphRhmezaVWWw9BWRZkl6epupUZtjCvyEkFE&#10;EenbYXu3u7u6X1+vL19dfvPZN5cvr65f395f3W9ut94E6KHWelJNEybGYVRKYQirosqzTBtDKD0c&#10;6levXlXVdLE4CtZDgIZOIgcZZrPFInif8DwRiTGmazqKEWdMcI5ZNOo65y1AABMIISQ4ItsDJJAz&#10;RhiFACirRiXbvh3HAWFcTnLngjXGeeOxcU557zBGmEAfrA8WIiflAJEHwGMM4wfC0FiNEYIgoFgl&#10;EUIAHnpnnWIUIOQwsrNZ9ejxeZLzYehvV3cA0rIoAXCUYYLDMOi6PcRz2tHi6NkHH8yniyRNZT+8&#10;fPHi888/vV/dDn0fnJvNpowyyihAYHfYu+ABDGmacsoooSF45AECQHAOXNBa/91f/02zq50xFGLZ&#10;9vXhsLpb7dZrCEIAcBj64AOj7OTkxENHCEwTxgQiBJZVfn1zRTA+OT4J1u22OyUlAoBibLTR47Be&#10;r6w1MZy/WM7OTs/m83lR5FmRhwAGKZXWWZEnaeYBTPNCJOl0OlueHFdlleU5gCAaUtbrNQhAiERr&#10;bY3TSo+jZDShhGdJ9sXnX/7iF//44vlLjOn5g4uj5XFVVZNqyjnHEDMmJuXkaLnYbrYQwOPjI4hh&#10;3w+Pnz1hjFrvOBOMU2fsOAx91w1thxHKk4xT3nd9bBCIgZ0sy6bTadu2d3f3q9V9nhdKm5cvXn31&#10;1XMl1evX74w2nKcPHjx4+PBxLOB89+7d69evY+lGxNVgjJVSCCFKGURov9+P4xihFYfDIT7QIgPP&#10;GDMMQ3w8amsIIVJrzoWHYNTKWWODY4QZa7RUSisYwPc/+f7/8K//9fvPnllju37AFAcQwG+h0ADA&#10;2HXvgWOUQgidtRhjRmk8OcTnIQjBOxe8hx5AABDEdb2bTSeM4X29yzLGEzqovu0bwgBm0DgFiB90&#10;lxVJOStEzspZmVbCQbfe31GB5ydznlHAHKYQBI8RDg4Ah4HD3WFstuN+26nBWePzPLZCdG3fNnKw&#10;yB+fHh+fnxy6ulUtz0Wn+qu7m1GNLOHz5QIhZIwtq/Lk+LgfGhDAYrHwwVurqmnpnBYZoxRLPfZD&#10;K+UoxxEAkAgRgD8+PRKJEEIggCBAAAaEEArIKK21QZBEt11RFEkiPvzgo5//9c+/+vqrtu3yIqOE&#10;Sinr+rBa3Tnn+77DGGdZ5r2vyspYgzHp+n4cZdO0XdcDEH1AYhyHum4BCCAEpZW1jhDMmECYSCnL&#10;SYUJ0dpAhKRWx8cnk8kEI2y9bbsWQtS1PRN8sTje7naDlIxR5+zbt6/3++0w9EWRPX36ZFLl5+cP&#10;jo8XjFJjpPPWOzcMPf7x7x5JOYQQvHdt1/oQsjSFMLJmozoBnQuUMueclKofhjRNGaVCsOVyOZ/P&#10;GGeRGj+ZThdHRzxJ1uvNl19+dXe7ghBhSpI03e0Ol9e3eV54FwbZp1mWF7kPQUl1fX3tvQ/BE4yE&#10;EEfLYzkqpy3GeFJO0zRFEPd9Fx2/canACE6TxFkLICSEuuCCD90wCJE8efrk7PS8mlTG2OA98IAg&#10;jCBihE6rCUFYSUUw5pQyRoN3Rpv5YvrRRx+kQrRt7ZxljFZlkaapc2a93hjrlDEYEwAgoexwaH7x&#10;y3/suv709MH5+bmU6tNPP3375nIcJcJEG1s3rbGu7dvNbksZm81nmJCYccUUx7pOLgRhdFRyt9sg&#10;HKpJcXZ2gig4NDtIAGNxxgEAA4ywAwGEABGObFKMSfTmfWuLDiHajKw2wftv08KxFdp74IJgnALq&#10;jUMB3d/e9003dr1WmjM6qUrOuByGoetACPPZnBE6DkOZZ2ocd9utNboqi5/8Fz/58z//74qyev78&#10;+V/97GfPn78w1nEuIMJGm0SkzvlxkPvDoT40CGPBE+ccpawoSsYohHAYOkqJMXoY+mEYAICRs8Io&#10;cc5ZrdMsXS6X3juMYJ7nEXlHKbm8vDwc9kKI2Xz69Olj7904DoujOQDA+0AI8SF0XUs5Oz09fvLe&#10;k6OjZd/3z188f/36Vd93Y98TggXnEELOiPdeDsN+3z26OP3www9C8JwxzoUxhnKGCTbGbA/7/X6n&#10;tDo+OWaMFmXhnEvTJM+L7XY3juODk7PoCEizbDqZam3GQQ7DiDHhQjAulFZSyjTNCKGU0tvb28Oh&#10;9t4Sgq0xfdcVef47H/3OOIzegbPTs9Pj0/rQPP/mm91mr6RC3nfNeH42/cEnn6ScWWMoJpxT7yyC&#10;wHuPAAwudG2jlcrShFHig9c6FtSJ4EGEVCklIYaccwQBZ5QxOg69kqM2Ks+zLMtjT0yWZYRgKcdD&#10;3VhrQ8TmUMo5p5x6bwDyHpiT0yMuKICGUhSAD8FjiBD4lgMcPIAAQAQBAJGoiDH6lq4ICEYsEdnq&#10;dv3Vl99kvGCUM0qX86OT4yPvveDpfr831q03m3GUXCQiSRHG283eh2Cso4xGTs/3vvfJo0ePAYBZ&#10;lrdts1qtIIQAAOcCIYQQFkKIQ7m3hlEynU1ms4n3Lv6BWiuC6TAMcjTWAkIgBPhQ19a7PMsQQsMw&#10;Nk2zvW/7XmMMEUTGKM4ZYzS6ZZxzIUCMSZJkRVEUeTmdzjBFykilZAh+kBJjzCOWliXOhb6Xdd12&#10;3WhdIJgRShEmGFMQoHPBew8CggCDABBClBJGifeOM3RyeoQJJIScnp6Oozzs264bAUCEUmNM3baT&#10;yeQ7H3+n7/qu60EAIQQMQIAQY4IAXd8f/sNf/Gq9GtWomsNgjY8HWUxxkiZCZIRSiGgAcBglxtg6&#10;PwwDgIhSqvSgjT89Pfrnf/RHw6jarpsvjkSSIESU1uNoPIDOQ0qZD8E4AyA03m73u152RLDTh+fv&#10;f+eDi6cPsaDNcOhVK40khIkkwQCPw9jWXdd0giR5Wk3yiZbm1TcvXnzzfLtaV/nkn//RHz179v5X&#10;X3717/7dv7+9vkuSbHF0fHJ8VpWzro+QHY0gzYuJD2Gz3SVpkuUlRFgbwxitJpO8KDjjs/ni4aOH&#10;T58+xRi74JUxh7q+vVuV1aSsqiTNun7kPFkujvK8RAgW5YRS4r3XWiulIsunaZr1ZrPeblfr1fXq&#10;5urm5urm+vL68vL66lA3wzgqqbQxjPFqMkuS1APgXYABaqWNtgThEKAz1hiTFzmhBGIUQHDWaW0B&#10;BAjBk9MjTJDWKgRvvW3auuu7fugpI9aZYewhAoTgy8t3IXiM0WQ6qyZVlqejlErrvCiSPHHBU4IR&#10;RgSTyFrMsize7UbHYyWNuWUIQGyB3u33GOPoDY6G4ehbToTACGulb65vuq6L9DuEkLEWAAAw0sbE&#10;4TO+joZ+FCIlhHRdZ62Nom48sMZYb/SNx4lRKRWTyfGT0SYtpYw7d0pp/MY4ZsfUEsEYIWSN3e/2&#10;1tkkSYw2Xdt55xCEztoiL46WyyLPMUJ914MQGKM+Wl4hpITMpjOMsFKyyPOubdf366dPnvzpn/yJ&#10;EPwv/+Ivrq4vi6KAIXjnBWUE4YwlaZqrQTWH2mjNBXPQdWOrjIQYWm+01ghA6z3GiDMW75bYXcQI&#10;p4QSiKIofXd32/YdYyRJRVmWZVFghDCCk0mlpBScE0SHfuzrQQ4y2EAASVD65qu3Lz5/cft2Va+b&#10;elVvbvbtptuvDtu73dgM2GOOOAI45Ume5gij+rCXWtZN0w+jtibLsrKq6ravD816fQ88+O5HHzPE&#10;GGRJkg7d4K3PRJryJOUiGKuV7pouEpgZpjH0SCnDGDpnnfcAgwBcgN6HYL0NwXsQjDVMMELJKPu6&#10;aUY1YIwADohYF4wPFiIAEfDBAWghAoiAaExABDLOMMEe+KHvKMMEI0owin0nwUOgATAYOqXqvt+b&#10;KB0z7Jx9/fZN3eg0JaPqMIWEUkywc8FoF1w4OX3w5OFj5+yb169+80//dHX5zlu73ay32+3Yy4vz&#10;i8VyXteHAIJ1vh06570QSZ5njFLvLPQAQQQD9Nbf39//3V//nRlNwpKUJ1mWIxCssXIcGKOcMWOs&#10;Vrrve+MMxSjLeZpRB3QAOi3Efr+T48g469vh8u2V6kfOeCpS77zVSnAmpXzx4rnRejqbTCfTsswB&#10;gkVRpGlmrPUezOaL46MTgCBlzIcQG+DSND17cDadzLaH/W53YJwzzkUiEpHs93utDSMcY+a0f//Z&#10;h8vF8e31LSN8sZj3XV+VVZpkwYGuG4CHBKFUJGenp4nglBDK2XIx50kCCYpimA8OIww9CAFAH7z1&#10;RikE8NgO56cP5KiUVPPpnBKmlVFSHS2P86ycz5dZmlNC0yR9d3kFALi8vErT9PXrN2/evLm9vdvt&#10;9pQyCOHr16+11jHfMZlMEEJKKSGE1oZyFpdu+7o+1A3C+PziYhilD74oCkIIhCierzAh+/3+fn1P&#10;KSWUGKtD8BTj6XQanDvs95RQBGCVlxiib778+vPPPgcIMc4hRN4FRCmEOIBAKAEweOsQQoQiCIH3&#10;zgf32ww8wghCELzz3rngQvC+zNK+7Zwzi8W0braIhHKSIeoH1VmgMQXWjT5o40ZE3fyostBIO2CO&#10;AHab3YYmdHm8KKaZAwpRBCEiiDjrEaDAsvXd4fZmY6RLeAYhqtu2GweAERFUFOmTD56ePboYzYg4&#10;8jC0Y6u9QQQpr0c5IIqPT45DcF3fXzw8z4t8vbn3IRCKrDdFmblgi0k+X8wg9s6bpm/2hy1jLEmE&#10;c+727i54713ghEIAtdJaasG4UnpoJWMMApgl2WKxDCAM42C1EZx554e+dcETSiijSSKC91KNjLNq&#10;UnVdm2WpEMJ7TzENLgAP5CDVqJxxwAE5jlbZACEA0Bo3DlIrDSFmXGBM5sslIdQHBwAahiFJxeLo&#10;iDKutd5ud0qq3eEglTpaHp2ene53u9u7awD80fHSWHl1/W6/XU0nxenJsixzDMPhsNtuNkoNFAHB&#10;Cf6Xf/rd6Ehh7FtNYzqpjLFd1wXgp9M5xpgxHtczZVFlWWKd6fuWEIwwUFJZawCAnIskSfb7/Yvn&#10;L9+8ftO2Q54Xi/kcE3Zzs3r97lJrk+dFWZVCJF3XvXnz+pe//MX96l5KuVwuGWNpks5m8/lsud3s&#10;KaZVObXG1XVtjR3abj6dEYoY4xgjRgmltO8HgrEPgGBMCW3q2js3m81BCHXdNHXjvEcIY4wRwkKI&#10;09PTsiyn09lyuZxNp5NpTBuVJydHp6fHBONRDovFPLbzRb6Lh7Bre2NtlmaEUAjR4dDsD3VRlJNq&#10;4pz/6quv375929RtBHPHhf1yuawmpbX24uLi6Og4ngmyLPfexxIRpXTXtkM/WKepgCLj1bRQduyG&#10;BnOMCTZOA4QwpQAiH4DzAcbRl+AAQkAAYIwwRIQSgmBkJSEEQnDOW22Mtt66EAIOwGmLAaSYZUl+&#10;9e7q5TfPr99d9m3NCKUYlXl6eny0XC44ZWVVJoIbrZJEbNYbpeRPf/qHf/AHvy+Y+OyLz//ub//m&#10;iy++hABOZzNnLICwLAqMKIYYYwIASNNsOp2CAJRSaZZOJhNrtfceAJ8kSZJyzpn3DgIcJ09MoNHG&#10;OcMonc9nhKBYnl6W5fHJcdd19/er+/v709PTLE8hDMvlnBDcy6EsC+tcbLpSRhd5+fS9p0dHR9a5&#10;q6urr7/6erPZ5Hl+fHxMMSnLcjqZcs4Zo7vdpqpyxuDZ2WlVFXmeee/Lqvr6q+e3q1spFYRQGhlC&#10;YJyeX5wzRk/PTqMHgVCy3ey22+1sMgshfP311/f39/PZrCxLwbm1drU6eG+XywWlLMvSuNGs63ro&#10;JYDBWmusip5259x3v/vx+flFDEW/e/v25vo64+nDi3NKMAiBIT8ty9mkQiBwSpw1sm8hCAggq7W1&#10;NoAw9GPfdxCCYejHvtfGpmma5YVSUkmNMLLWCs4JJhAhzjmEMAovXHCtddRJ0jSNdTUQwvrQEEoo&#10;IbGuHWGEIDRWGzMCFJ48fpgXiQ8aoRBLEb9VX12w3oUQEIqdHTEDDAjB0a0AAsSQpDzZ3O9efvN2&#10;PptzxjnmlFJGmdbmfrWGEB8dnwQAldLGhfv1ZrPZN31/OBwARCGEKE9BCIuiiEU+t7d3V1eX1loI&#10;cRR5ECLeewQRgN5ZTRlJU4ExTNNkNptqbbqu44y3bTsOGiEAIUjT1HufJul0NjXGbDfbu9sWAnB0&#10;PD1/8BBi2NSNCw4CNCqplcGUzmeL+XKZpzmhVCvXdK21JkA/DkpbG0KIiSWeJN7Bpu3X233T9dZD&#10;ShjExBrPGIcQgli4FJD33lqntUYIEIwnkxIBzzheLhdKjUkiECJN3Q3DSAgVPIlThJTWavX06Xu/&#10;+E+/ePfu3XtP3vM+QOCDDxAxBFnX2r/721eJAHk2EyyfTmbVpJot5olIGONCCEIogjS2J8S0VZJm&#10;i/kCYbTbH7Qy3/vkd37nOx9/9fXXhNIPP/pwt9vf3N523TiOOkA6Sg0x8RBIp6WS23rXjz2i+OF7&#10;j9//zgdpld3vNtt6hygUKR/GYWj7w65umhYGUmST4/lpkVXIo1cvXn3+m89/9Yt/ykRWpMUf/P7v&#10;P3363maz+fnP/uO7d5dlURFCsyw/PT1rmvb6+hYhTBnTziGEpTajHAmhSo5K6zzPzy8eLI/m02mx&#10;WM7PHz4oitx7G4AriiLP8jTLQADr9cY7QDAjhFfVjFCGECmLimBCKGWMp2mW51n0+gIARJIQzjAl&#10;iGBKOU+TNMuzPGOcJ1ma5UVWFEVZZUWepkWe5gRhrTQIUI4SQiSYyGLUnEZqD6KUAAQpQQij/WE3&#10;apkkYhzHvu8Z5865tm3ruo7R/SiKSikfPXokhCiKoiyr09PTxWK+WCy0Um3bWmerqiqyXCmVZznG&#10;OIrAaZIZY+Q4xGBbFFTjarLv+67v41sjlt4dDofI1E3TNCqoGOP4o4wxzrloJBGMW+fizDxKqZUV&#10;Io1dU8aYSPLs+x4h1HVd9DMjhNI0vbi4mE6ns9lsuVxWVRVXV3ESVkrFp1NsdItjMPqtb2U2ncW0&#10;7W63s87meR4vO4Z7vfcXFxexxoJSGlXiqqogRHmel2WZpumDBw/yPEcYaa33+/3Tp0//zb/5H6fT&#10;6f/9//xfX375ZZKKWDbJOR/aFkP88PwhAggFCFEgGDsYnLeQAi4YpChLU2ONi5cNIKYkmqTinl0b&#10;k4qkKMpxHPQoV6v7SVXNZ1NKOcEoeG+0Hgd5cnwMrOeEoQCBA2VWCZpMiomT4bNffn75+tJJRwGD&#10;FhLPSKAcCWigGQ0J2GlTHw677U72Mi3S+/UdT/nyeNmPA0tEOSmVtUorSmleZFqqy3eXnLK+bgUX&#10;VV6BAKaTacozq03ORSJS4ELXtMGH4ANnIhUJCkgr5V2ghAAIMUUIxwa4AEBABEfS2zAOwTvKmbFS&#10;aqmM9sFkpQjAxKKBEJz3DsAAYfDBheCdt5QRxlgAHoRgjXFGQegRQgF456y3yjrpvQJIBWCslyEo&#10;iEJWJJThl6+fL5eTH/7oBz/+yY9+/Hu/RwhT0ihpjHFK2aos8yzv2mZ1dxuTsYJzwViapsY6zvli&#10;MbPeZ3m+Pez6vnPBJ6mYTWeMkmA8hAFj3DVNkiT1vr56e+mNK9Ksa1uC8PnpKaOMcgoD3O42ddNo&#10;Ze/u7oah3+7XygzVLEXYBGQ90LP5pN4fvAfWhrZpCaJFksEAuqYJ3mKMpBxXq9uh7/I8xwh2Xdd2&#10;XZqmmLIQAkCo6zoHwGyx9A7sD4dR6zRNYfx/9D4mqqKT03vQHOp/+Pv/1LZ9mpUpTYdeNXVnrV0s&#10;jqqqyrLCGHf57nI+W0wnU0ZpwsVhf1jdrkIIi/kiy7OmbRBBeVkYayCCSZpQSkEATtvggY84Mm2y&#10;LMOADN2AEK6qKk2SyWTy28dUGleH9/f3r1+/mc1mAMLVanV8fPz4yZO7u7vbu7vNen11fc05//Cj&#10;j+rD4cXLl9aYru8xQpSxGLi1Iez3+/is2x/2cXcmpez7vmnaNE1ms1lM+kgpD3Utpez6AYBQ1/uu&#10;76bT6tHjhz/60Q+fPn3v7es33jmrzdFi2bftu9eXN3d3gxxEmgrOEUZJkhBKrbcBAEyQtdYHixAi&#10;GDv3nz0pCcUEYwwBAM5664F1wTuOmdZyfX93cno0DK11Mk8ZQF5bOcgOAStN74JiAik75FUKoNsf&#10;toyTrMyVHdM8mc4rnjAHLUIIBAADDh4mrJyHCZYAACAASURBVBAi75rxcBgwphATQNCgR+10Piny&#10;aT49WS7PjrTVgEHrrSehkwMWGGJorUMYSSVDCH0/XN/eQAgmk+rBxdlmuzF2NE4zTo5Pl5ShpBBp&#10;ngToRznWTd13nTZqsVwwStfr7d317Ww2K4rSaN02LUIoOHB9fdO2HWeCUwEh1Erd3d05a2NDL8KQ&#10;Ukwoju85LhghmHP20UcfzuczKcf5fLZYLLUy1joAsFZqHLWUUimDEaKYeecwxFwkCCKljHeeEAoR&#10;RARHa4A2epSKMjZbzGfzeQBwtz+sVrdSyb7rR6WqasI5s0YDAJwz8/mcELTf7bbbDUYIIVCVZZZl&#10;zrm6PnRta6zB//P/9F+mqSjLMtoXF/NZfMfc3t5Z63DAWqo8zb0N++0+yVLKsHfaOTudTbIsRwgW&#10;ZZXlRTwW3Nzc/vIff/Xq9es8r46OjqtqqrUdegkQxpg654a+f/7i5a9//av9fk8omU1nDx6cHx0d&#10;U8r6dkiSrMgqpTTwAATonW+aViuDICAYG6vUMBKMCCGx+tIYIwfpgrfWee+zLPcB1HWjjcWYYIQh&#10;gJQQCABjtMiLsiiOlstJVeZ5HptdF8vp8XKZZYm1JklEkiTjOBhnCKUgeG0to3y+WDrruq6fTmch&#10;wLwoy7ISIol9OWmaTibVod5ba+bz2XJ59ODBg0ePHj9+/OTRo8cABq11dGE5ZwPwEIJhGKw1GGOe&#10;Mp5SJlCSsn7spZUsIYghRAgkOHbPhQARJowzwliAwMNggwsQYEYooxBDRDDnjAvOOAPOIwCiAAi8&#10;16MkgAAHoIdj1x02+8N2XxX50WIpCL27uX77+vXYd2VZXpyfTaqKEZoKQSk+Whz98X/1x6enJ28v&#10;33726aev37xWShZlQSnDBDPGEMEEMwAAIzThInhPMC7yghKCEMzSLE1SRmkIrixzSglGiGBMCcmy&#10;bOxHAIAxums7793p8YkQHAGw3+2zPD0+Pn7x8sXV1VVVlU+fPv3/eXqzHsuu9ExvzWvP+4xxYo7I&#10;iUkyORSLLLJKUqsk2ZYHwG4Y3TJUjfat+6fJgH2hC7fbhmBfdEtydQmqKk5J5hSZGXOcec9rXr7Y&#10;KcUPSCCQsc/Z3/e97/NIJYQQZVnkecYjvl6vmqZ23jHK80F+dHR0fHJ8dHy03W5ePH/24vlLa10U&#10;RQwTjJBRGnhQleX19XXEeRQGXduMhkOllbXm5PCok91wNPrxh2frzXY6mxKCIcbT6ZQyOhwPoygc&#10;jAYIoTzLMH5X5d3dmfZgvfPzt3VZK6VGw9HOzs5olMVxPBwOrLVlUTnnpRKMsSgKT09P9vZmg2Ee&#10;BDyKQgDdcDCy2jx//vybr7/DAM52prITQnRKNJzgJAp2Zzt5lhDkKYGcEaMUBCDg1DkHvO+6RgpR&#10;VIWUohOttSaJ4sPjQ4RxUZQQIg9BEAQ8CBCCEPi6qRGCQRBijMMg7Nquqsqmqbu2CcPAWhMlUVVV&#10;QgrYSzsRBBA4ZxEEjKL1pjo53Nndm263C8JQ/7BYYwgh/TEfYQghdNZCABEGEAGnNfDeW8cZBwAi&#10;QO5uFsvFEnoUR/FkNCGEbDcbKWWcDo6PT/M8d95HYfz2/PL84qIsq8228B7EcUIIEULUdbdaLbz3&#10;SZJaa1ar1Xy+sNYhhPrqo3M9B8hijMOAU0oQAFrL/f39NIudtfPbeRhGWuu6ajnHhJCyLMMwgBC0&#10;QkitNtttGJAnTz76/IsvKGGXtzdN3SqrIUCY0iRO4zQjmG3L6vzN5aas0mQYxDHBUDkjpXYAGuvS&#10;PE+SvGvVal2uNsV2WzsHMebaeOc8AMh6jwmhhGqttTIAAASBMVpr6YzyziDoh4MsCCgAjlK2WW2L&#10;baGUjKOYMiJEBwE0xm3XRV01X//+m5cvVo/fO83TxCjjATAGQkCNQj8+/XEy3nv08MPpbC/PR3GS&#10;eg8QAizgPAiCICaUAwDruqnahmBCCA7DcFtsN9ttkoTvPX7ctO3LV2d7+/vL1QoTcn1ze3Z2t1wV&#10;y/W2rJt1Va2LomgaqQUgaGdv99PPP/3goydVWz8/e2G8ifOkbuvLy6u7m3lTtYwGhwfHp4f3d6e7&#10;GJCL15dPv3n6+sVZsS7SKM7j9IPHH3z68cfT2TSOo8ODg5AHHz/5+LOf/MQo+59/8w+r1Xo63WEs&#10;sM4BiMIwGAwH1jkAPSbw4Gj/D//o56PpAGGT5TFARui2bgrvnZRSiK4sy81mu1kXd9eLH75/dvH2&#10;KmDR3uxgNp0xwqzzURhzHhDMSM9DhwgjEkYxZgRTgjGjnPMgJJxSzijnPOSUM8I5pgwhDBBiQZhl&#10;eRhEgyyPw3g8GsdhXFe1dx54H8UhZaTrhLGmbioPPCI4H+Sr1eL+wwdFWc4X8zzPAQBSytVqNZ/P&#10;IYQs4B4AY23btVVdd6LDBBOKIYAnJyf5YIAJbpvm4uKiqWoI4Wg46gmUSinrTBxHshP9BNvP0lmW&#10;KaWrqrLOpWlqrVX/9PNOyAVdf3me7kxmO7tVVZVlGQSB0RoT7L3XSo1GU0Koc77rOiEkY+zt27fL&#10;5dI5NxgM7t27lyRJD76K4zgIgn4M7idtQkgcx1mW5Xne46n7Q3Q/AwMA2rbdbre9gqsfXHnA0yQl&#10;hCzmizzLIEJRFAEAVquVlHJ3dzcMw7ZtGWPD4XAymezt7QnRlWUhhEySpD81d6IriuLo6ODf/bv/&#10;5fj4+K//+q9fvznTWvYqhdFoAKDHAO7v7ydxBr2rq4oQggjGHAvdeeQdcoTiKIoJxnc3t13XGm20&#10;1ozQNE4CFgohIEAU0zTJCCab1SbPB8N8YLQdD8bDfCA7uVwsIsoPZnvQwUE2WN6uri9vB8moa8Ty&#10;dv36xZt6U0cszqKMQIY9xp4ijxmiCCDsoHcOQuics1Yzzi2wr6/e5KOch6HxBhCIGLLeJmmcZmkQ&#10;cYRQxPloMNxu1ldXl965YlVQiCMWJmHEMeualgA8zMeM8GJdYoBjHmOAKSRpGBv9bpD13mGMIYbe&#10;256IjjDqZOe889BCCKIkDMLQOqW9DMJAKgUgtN4B5CFwvRJPG9Xvx3t9bp6mCIGL8zedqJ3zPKBG&#10;CYic86oTW+8ERKbpCoisAw5jF8UhYej09OCnn3+yu7ezu3+wWGwuL27qShLMvXGi67qmKcoiTZM+&#10;Tqm0YixI4yTgwc319c5sZ/9wvyoLj3zbtUIKJWWe55xRBCHw/QqAC9FBBwkiSqiAsSiIZrPZwe6u&#10;UgoiYKzlQUgwLcv6+uZGyLaoNqvt3dHpPouwto31KstTIZVoRRKn+7ODYTbUwlBCjLZKCGvMarXq&#10;ulZJCYBbLZdt2/b09c22qKoqjGJK6fXNzfnF5d7ufprlcZwul8u6bgfDwdnZmx+f/cg49xBY46fT&#10;6cnxadN0Ukoh1PxmUWzrfJBfXFxKocIgCnjorC2Lcr64C8PQextwfnB4MBgMrNYXVxdxEndSlGXR&#10;038Y54wHjDAppdM2oEw1HaMMegAMyJJhU7ecMu9cv+RK0xxjksRplmY9CdMYl2V5EERt073/wYdB&#10;HFvjFuv1IB9YAMIg/PzLLwMezler66ubTqmyqCaz2Wg4ent5uZivkjRrRWud5ZzHcTwYDPoPrrZt&#10;nfNFUV5eXa/Wm7KsgIdZliopi83m8Ojw5199+Sd/8sujw4M0jkXXPf/xaVM3gyzfnc6MVEqo+d28&#10;bqokSeIwAgBaZxmlhGKhFMKQMQYR6EWJPX3HOh2yACFEECIYSyFE13FGIQCMUGf1ZjVH0I5HubWS&#10;M2KNzIep86quNgBY6xVCjockjDjnpO7qpm2iNJzujKI4DCMOgCP9S51DCGBvMMac4KATuu0kC8Mk&#10;S5JBBhgI0nDnaCfMIhYyDQzEUANjvTZeAQqNt8ZaFlClpXcuisMwDDBGRbm9ub2x3hgjtdUsoINh&#10;cniyH6WRAyYIufMeYYgwurm5efb8mbf+wYMHw3y0WW3+03/8T0qK2c7ubDqLo3ixWNxc31ZVbY2z&#10;xjgHZrOd8XhcbDejfLC/u/vwvYcPHtx/cP/e6f2TLEt29ndO75/MdneTLGnq6uBg//79e4SQ29tl&#10;14koSqSUXSO888BDKSQG2ANACbXGQg/HozECKE5S660xlhDqgQcIMM6btuFhOBqNCSNN23adaDsB&#10;IdoWpXM+y7KyrMptqbU2xgZBkGcppfTu9k4pNRyMp9NpGEZxHHMeSqXw//DfPYEIhjzgjAdBf2FQ&#10;jPLNpqirNkszaz2CpOf6vn71qizWYRyMRqPpdIIxjsJosjPBGAsh2rYzxndd17Vyd3d3d2evLBuE&#10;SZrmWT5I06Rtu2++/fabb79eLFaffPLxhx98eHJyOplMewdJ3x4c5KPNugAOxnHqrGuqlmHigeva&#10;tu1aby2lpPeLEkKUkhBBRhiGmFASBRFC0FtAGQXeS6WV0n0d0TnnrOtRlkpLIYXWsg+mMkog9IRg&#10;yoi1BgBPCNVaiU40bes8WsyXT58+ffbsuQdYSqm0CcOIEoYQ4jzIsizLMmtt/7X98OGj0WiU5/lg&#10;MAjD8Pr6RimZZVkYhlmWSyHbrgXAM8YRgpRh7bskD3nAGllbb+I0poxqazxEHiEPoEfAI4gIRYQ4&#10;ACwCDjqHoIfAgXd8IERwFEaYkD5zThFBAGKInDHAeS2kEoohEvJgf3d2tH8wGQ0QhJxirYTWCnq3&#10;3a62qw1EPuB0Mh5nWdI05ffffffq1UsIfBAElBAIISUkTbI8y8IwRBBBAKIgSNJkOBhGcYwRYgGL&#10;gtADB5zLBkkaR5Qx4B1E3ii1Xm8QwBDD1XJRlUWaJnEYrNar7XZdFsXpvePBYHBzc5Pl2f7+/t7e&#10;bg9qNkYhBNIsjtO4qquqrtI0nezsHBwe9u83V9c3Z2dn8/mcMQ4A9N53bVsURVM3AACt1Gq1CjlP&#10;kjgMOGW4aSpj1MnxURREjAVZnjVta50ZjcaEYYxRFIdZniKEBqNBXzMdj8dN3d7d3e3v7jVNc319&#10;7ZyzxkopIQBpmu7v7ydJsljM5/O5cw5h0EuGlFI7O9MHD0/fe+/h3t6utfb65urlqxerxdpaN5tO&#10;d6Y7wPvNcuGs8dadHh4M8ixN4oDTkLMw5NYaIVvrHA+4lLIHX0GE+gOLtTbLssFgmGaZ1qbrWsr7&#10;I1/Qb4i01s57CKFzvjeU9OcdIUS/6hJCYIQBAtZoo601CiMcRgEh1DpFEBBCnJ7sBQGxVgDoMIba&#10;aGMMxhg44Lx/x5+FPTbW9YBFQnDAI2dsGqbe+mc/PF+vy72dvUE+QhCvluu6rEfT6d7uQZ4PkySV&#10;Uldtt95s19tNXTfaWoxxnKR9GJJSorVer9fff/90sVjWda2UMsYYYwCAlHAIEcYYIUhIH6gDEHoA&#10;3PHJkVJKdFJrFUex1kZ0jbVWCIMxhBDUbbtYbMqinO6MP/nkszTLN5vizZu3QkmltHVQSlU3Lefh&#10;tqguLm42RRlF6XgyC4JQKuWAVVo7ABDGWjvGI6P9ZlvNl6uqaZWyHiLn+xIyBQBY55xzvXXcA+ed&#10;RQhSDCkhGDnRdcNhenR8wBiB0AMArq5uu04QgoKYS9nVdYcxTJO4rNTibl43zllwd3f+4QcfYITD&#10;KPaeYhRGwVAKt793GkZZVTbX17fXV1fnlxc3tzfG2DwfpGleVfXbN+fL9UopHfAAIaSkLsqi60Sc&#10;xGEQXl5erlar4XAopazbRkldNXWSjhqpIKW16GpheUQevPfg4OTwyacf7R8fCCW2dZnkKaL49cXb&#10;16/Pbq5up8Odx4/ef/zeB4ez4zCIry5uvv/m6W9+/Zu2aiim0/F0NptNRpNPP/1kOp28fvtqtVpy&#10;HgSMTac7o9H4+PDo+OgIeL/ebJq6jqMo4KwVrbNWa9nI8pNPn3z5i88PDne0rq2X2rRFufJO8ZAz&#10;hsMwKKuyR+erVjEa1ZV48eLVb37zj2evXxNCx6NJnuXoXWof93Av5yxCKE4S6z2mFBPsAAKw/ysj&#10;iCAAoet3GgB6AKXWTdNstlvZdEZahOBwMIxYfPH2fLNeU0L6671SYr1eYUwm04nSKsszTHCvGuon&#10;Rs754eFhlmXe+6IoLq+u+luoMUYIcXl5eXd3J4QION9ut0KIvb29JI6Loii22369pbXu67h9/BhD&#10;xDkPw7AfQQkh3oO6rtMs66fT/qCapunu7i7nnPGe6heVZTkZT1er1Waz2d3dhRACD5TWdV1DhK21&#10;4N0k5vr5djQaJUnS4x4mk0mvJiaE9HwUIYQQoncBCCH6ebuHZVBK+3+hv+tqrReLRc+v6r+7AQBR&#10;GFprLy8vEUKY4P5zryfBYoyfP3/eNM1wOBwOhwCAo6Ojm5ubq6ur3nrdG4yNNdPp9N/8m1+NRqO/&#10;+qu/evnyZRSHnDNttPeuPzSNxuPpZAIBatpus17VbeMRgBgCCgH21hsEEWfcO+cBNMYoZbx3vYXS&#10;WmeUNdJIoQLCGaHAgTiMp6OpqLthPjg5PB4NRgiAtmrTOGGEBSzYLjfL+QpYcPbize3lnWpVgAME&#10;IPTYW++tg857CxCEEQ+iMAgjbqwuysJjhwhw0B7eO5gd7wIMHQEOw062HgHt9GJxhxHAADRdbbUR&#10;XeeNgQBevrmAFmCIvXWi7rbr7SAbzsazyWi6NztQrW6qDjkUsQgD4q33CAIICKIQAOAchNAY7Z0n&#10;lBKKAQRaKW0VCxnjzEOnlAgCiglxzlmnIQQQOO+t9857gAkB3htrAQCccc45xqBuqqapeMAg8FLW&#10;XVcZJxxQzgltJCYQIgAJwBR6p+OMx2mwLYvlcvN3f/ufX7485yyimBlrMcKj0eDVq+ecMmN0xPho&#10;ON6Z7WqtCUJGK0zgYJhD7J03XdcK2RKM0iTqL9LeOWu1B94awwgZT8ec8rpqlBDDwWA0Gg6GeRxH&#10;HrrttrDOJWnKAqatgtiFKbv34NBhoX2HCKCUAAgRplk8TKOMYQYspIQt5vPr68vrq6s3b86894M8&#10;HY1GaZJijPun6frmdrVaOQ8IITwIfnz27Ntvv1tvNoTSNMl2Zju3t3evzl4764x1Qqg4ih49evz5&#10;Z1988vGnTz78iPOwrsVmvfEORmE0ny/W67UUknPeE7m2xTYK4/F4RAnlAT8+PiKMWGets0maQgy1&#10;lpSzJI611hQzTrg3bjwc1dtKNEJ2ihLeNq1Wuj/q9NVcSmmW5VEU8SB4+PBhnyramc2Ms0enJ+v1&#10;OhvkQgj/T4Xa0Wg0nky89+cXF5TS9XajlDq5d/rRRx9Z71er1Wa7NsbEcXx2dnZ2drZaraqq2m63&#10;/Ydej7Xrs9PW6Ml49OjRg3/7b3/1iz/4ajabOu+Wq/mLZz9eXV164xhj3tiiLFd3C2utMGo4HuVZ&#10;bo2BCDoIrDUQIUoJ6lVrEBCMCSEAOquNMRZ6TzEhhBillJQQAO8cQVArVVdba1USB4NBgjEoirWS&#10;7XgyWK3mnagx8TxkGAEekCRNnLdVXUdJOB5PIAJBGHjvEILAQeegd9A7zFjIWOgh2tvfOzk9PTo9&#10;Pn5wsn90EGTcYye9ssA74By0HnqHPMAAYYgwNN6QvkLCKGc8TmIeBBCj+fxmuVqygCkjg5A8eHSf&#10;hcRB64BvRZdksfMeERKFQVEWL1686Nru4ODw0aNHCMHtdrNYLJq6juM4Swd5nvfpoYCFg0EGITy9&#10;d/Lzr37+3qMHBwd74+k4CDlhOM2SfDSIoiAf5k1TleWWMHx6/wRi9Pb88tWLl0ppa50xWivtPSAQ&#10;eeuttXEY8yDUSnetIJQRQhEmQRAYo4WU2hjCGAu51oZymg3yNM04Z2VVLVdL673WpmoahrkzXhvD&#10;OBedLLYlgChLcmP9/Hax2Ww9gEEYj0bj4WgURhH+n//yF957LZS21hq3XC6LbZ0kmfe+awWC6PLy&#10;6vb2rm07RngQ8iSN9vd3MCFdJ5bLVV03ZVWdv724ubmt66brJOf8+Og44JGUvZOGOOu0tRfn5z/8&#10;8EPbNMNBvrMz+ewnn+VZJqWCEDFMjTYEke2m6DqJEdHKWuvSJA94yChTSnnngDVxHA2HA0YIIUhr&#10;dX15HUfxYDBECEutEMKEEoSItkZrQwgOGEcQaGWctUHA4zi6nd82TaWlRMgzSgPOKSXe+z4kVjc1&#10;AFApXZWVsY7RcLXafPPNd5fX10oZ70FRlOvNdrsthFJCKuucVMpZ671r22Z3d280HPdhMyllz9oO&#10;Qt4bGq21CEHGaCtaAGEQcoC9tHU2SgAC0rQAgyAKIMOtFBBh2yt+e6guQQBCC510xiHnQA+xt+/g&#10;iRA4ALQ12hqMUV/gZIRgRCIWhjzM4oRzroXk/f7Ae0J8nsXj0Wg2nUzHY84oRTiJw9Pjk6aqtuu1&#10;924yHt+/d3pyckwIcdY45zCEPOBJHAWcAecJQlEYZmmaxQlEEFiHCYmDMAgDDGGcxCFjzjmCEIQA&#10;Ot+JTnXy+vrKSLm3N6MEa6mqsiqL7cHBQZolxhjvbT4YdF13e3szn8+zPOOcBQG31hweHXpvAQKH&#10;B4eDfEAwadpuPl+sliutlLdAS9VUTde0RumeWNA7uvI8Pzo8SOLIWgMRIBBSgu+f3iOMVE2bD/Ln&#10;L589f/78n0ljlBFMsXNuMBxgjEUndnd3rfU3Nze7O5OqKm9v77IsG+SD8XgsOrFcLsuyZIy9szQh&#10;X1WV9z7Ps/un9x48uLcz24EQVFVV1UUcx2EY1mWDMQoYV1JuV6vNehVH/GB/d7Yz1aojGELou6YC&#10;zlGClewoY0J026KwxiRZMt2ZBkGgnUvieDqdBFHonG87obXuW0FBEAIEpZD9s0Mwht4jAIx1/RGG&#10;MQahN0Y7Z9M0scZ44I011htGWZKEFBPKMPSWB+jBvePhOMPYeW8g8IwzayyhBCHsvAPA96BEBH3P&#10;iiAIIwgxJBAiTnnbiO++fToaTg73juu6gQBjQqzzYRBDiLdFZa1TypR1o7Wp604pZZ0HHvWhUCFk&#10;T9mRUhqjhehZ+e7dk0EIBO/kxP2z0J/wIPAIwelk2rUNxogxjgmqqqprWyl9FFFrbSf7Xz98/MHj&#10;L7/6+f7BwQ8/PJvPFxCg2d5e14qyqsqyKWu9XBZN1wpheRDNdvbDOGnqbr5YVHXFgwAjzlgURZlH&#10;eLVcz5ebsmykNN4DiIh1HiHiAbTO9Yh/SghjzFsHnLVGOqutNQi4NAk/evLBbGdCKbLGAAcoC5um&#10;Ns4mScwYwQwjjHvrXZoOmqplDDS1YQE+PTnR2nWdjaLhdtv++te/PTs7f/bi7M2bi+ub621RSaGV&#10;BmXTrjer1Xq7Wm/W2y3nXErRtG0r2q7retlpluU8YAgj56E2hlDWCQk8yofDZDDelJUFXlmdjsKT&#10;hydPPv7w8PRoPBuFSUQ5w4w0XXP2+tX13S1B5I9+8cePH36wNzvgNLo8v/7dP/z+7//j3z/7/oft&#10;ph4N8uFw1DaN9+7Bw4f3H9z/4el3v/7//vb2+vr87du727skToaDQRbHo9Fwf28Xeb/ZLFebhbNa&#10;yY5Tsnc4/fTzj375Z38w2cmqduNA64DYFHceKm2kd8Y5paTECHZNHQaBFKquxPXV3XqzbRpzdbX5&#10;4Ydvb+/unHWjwTgMwoBzby0EMOCcU+4B9AgRyjAmCFPGOOMcIWy8gwgCiCBCACEAoPcAQsQIddIQ&#10;TKBHTtmmrDfLDSWMBxxBKGTXidY6s7e3d3R8ZKxtmyYIwp744r3vF1K9OLenNq436/Pz87u7u8Vi&#10;ASHc29szSjd13RdlkzgC3gdBMJ1OOWPGmJ6ZLIScz+f9G6Q1ZrvdOueyLPMIFlVZ162xti9oAAD6&#10;SVJKmed5GIa9BzuKIu/9/v7eZrO+vb3751A0oUxK5bzv139VWXnnkzjJ0my2szMejfMsT+JESRUG&#10;AYKIUZomaRSGAQ8CTo3W78QjlP6zK7insq3X617CJ4So6xoAEMdx/4YtpSSUOu9vbm8RRgRha2xP&#10;BByORmma9lqUbJBHcWy0mUwmP/7443w+hwjGSay1ur273d3d/cu//Mskif/mb/7mm29/3+/QwzAw&#10;1mCMpJSc8/FoTBAuynKxXJZlHYQBC4MoDRFBQst/vvwwxndnu5QQrY01xhnnPdTKOm289RjAgAZW&#10;2eV8VZflznjaVk2WpFmS9kDZelvlaRoFIcWkqzun7eJuVWxKLSwj3DnjrAPQa2ecdx564DylmFBE&#10;GXHIVG2hof3w08fvf/R4dryze7JLI9pZ6bFHDFlkDbBCNv1OP02TkFHoHSFwMh7vzmYE4CROrDEX&#10;55fjwXA1XzPMjbS3l/PpaJZFeRYPkIXz2wWFLI4SyhkEEANkpLbWEIwwQoyzvvbivJGy00566DCC&#10;mMLNdg0ADDjzPVfGWeusfwfzBNBD55zVzlnHGM2ylBLQtrWxdjBIPfBlvVGyQdhZL7WRDjiCkQdW&#10;G+mcwRxAbOp6w1jwzTfffvP7p0aDKMrrqkEQZoP0g8ePnz37YT5fe6u9BdPJ9F//xf+0Wq+d1QCA&#10;zXoxnY5Hk6Hz1ji5Lbfa6CgKoyggBCkpm6bqZOOBE6KLwihPU2dcVZeL5S2A1kPbiiZJ4jAIPADW&#10;9v9VxgCdDePD093OVA4oRICHnvPQWWi1hx7l8VBLs7hbvnzxkhKCMKrKsq5rZ02SJPlg0LRtVVV5&#10;nk+mO3EcQ4SjKJrt7n72089Hw/HzFy9///XXi8Wi7cRqtd6W5Xw+Z5Qd7B9+/PGnp6f3GaWE0MeP&#10;33/83oePHrx3/8GjKIidB1Vd53lOKVksF9PZtG6q7777tigKQomxtm7qrmvDmL95++bZ8+eL5UJb&#10;jTElhCKICCZZnDllVauQhwyxalshDznh/bGqF61hjJXSzrnFYq6UxJhEUbTcrIIo2JlNi7LQRs+X&#10;8/FkrI0mFMdJrLRpu262u5vl+WK59ABgQrTRF5eXSZp89bOfHR0dVmX19PunEEHv/WQy6QVR/UtL&#10;XyWtq2oymTx69Oi//LM/m+5MjdXOowSHHgAAIABJREFU29/8+te/+/3vimJLCC6226LY9Kvz6WQ6&#10;GU+yJDu9d08qsd1sszQdDIcQQak154xQ4iFACPZtXwghoQh6oLWWregfQM6ZM0Z0nbPGe+eNsVY6&#10;q5umwshPhgOMYVOX89ubiNM0ibu2VkpiBIB3GJM4iT0AQqiu7cIottb2iRiIIPDQOQA8hIhiQgjj&#10;hCASBjzmHjsW4iBlyolOtbjvLCMA+30shh4BiBGmhHGGEOScEIyNVghByqj1drVaKt1ti/V0Nn7y&#10;0Yc85FK2ADpCCUTAOgt6hjDGo8GwqetXL16W2+Lw8OCjjz4MgwBj3Lb1+flbxth0ujOZjDnn1jvr&#10;3Hq7ccY0dSO7rmrrotg2XQMwZAGDGAoplFHO+fFkPBwN26799rtvz16fSWV6uDdw1rt36lPnrAeO&#10;MeqtRxh7D5VURltnHePEOm+ckUppa6y3QghC2WA4CKJoMBwBiKq6adpOa22srbZ1no86oZWyBDNr&#10;vVKubQWA2FlQVW3XKYhw03TrzRZhgv/bP/sAY2qMr4tGtL31wGJMpNCch1VRf/37b58/f3FzczO/&#10;mz969ODo+KDtKY2dAABGYSyVOnv1erstrHVZmo7HkzhKlstV09SM8U52ZVloo+7ubp3Xn3/xk6++&#10;+uLJkw8fPXq42WwvLs6rqjHKnL+9Wq+2b9+ccxZWVXN3M4cAnx7f293dnYzHGCNOiPOWMcoYEZ0A&#10;0Hvv5/PFbDYbjyZGm7qqnHUQIoKpd46RvuXaZ6sIQqht2/n8tqpL5wxjJAxDxgghxFojpCiKsus6&#10;o00QRMZopbTWFgDQCbNcrigNgiCEgCipm1ZIoSkLGGOMckJwf8+Jomg8Hjnrm6ax1vYG3clkEoS8&#10;f4CrquphPJtNARFgjHayAUhng0RZ6aDDDCOCHHBaW+Od9+DddAsgRAhAaJyVRtpeKwc9gAhh5CHQ&#10;zgKItDHWOgghYxwT7Lx31imlCUJBGBqtb69vmqaSQkDgOSPaKASA0artGozwIM/zPFVSNm2NEAgC&#10;lqVxn0me7Uyur66MsQAAq7W3FnlkjMYIR2GIEWqaWkkRBhGjlDI8GY+zLOu1tIyQJIl7+0IUhIRS&#10;71yeZbOdCQRIiDaOo5PTo7293SRJrNVd1y2WS94vJoAbj4eU4jDi2+1mtrtjrY2TZDIda6UvL6+X&#10;y/VyuXpnS4bo9u4OY0IIgQBWVQUBGI/HBwcHIeMIAClFWRZSCau1EN3hwf5gOKibNh8OKGPWWWst&#10;CznnrGrKHvoyGA4YY1KIMIggRHd3d5PJqKmbsqw45956hFBVVsvlsjdgEULTNMnSfDbbuXfv3pMn&#10;T6qqOD4+xASVZSmlyPI0DMPVchMGIYHEKK1EB70PONmd7Rzu70IPeMCMNcYoSlHT1k1bZ1nWia6u&#10;K4TQZDodj8c0YBARxmgYxVEcW2M72VlrPYQQEwBAkmXW2qqsGGP9FaXvyAGE+svMYDCoqrLnqPXX&#10;IUpIzz9Mkhhh1NY1I6ipy3unh9PpaDTKnBPWa2cNIRjD3lQNPbB9chKAd4ZtZywhzDkPPEzC2Fu/&#10;XGyeP7t49OBBGudtK9MoaxtRlw3jkXW+LGtKWSvV2es3y+Vys9k6B5yHSqneuOs96O9acRxPJuMe&#10;At+/Q3vvvYMQQoyIc85aY63BvYAYAc55mibGGIQwxshaU9WVNZpQ4L3vOp9m7P790ycff/TRRx8x&#10;xn7729+fvb0QUmWDQRRHm6Isq1YbKxUgDDAeAkikMqvN9vrm7vr27ua2yPJ4MJ6sVhtlbZLkm6I8&#10;P78qyspYb5xHmEJEjHGU0t7a5byDPbMKAegdJRBCh4AbD5LZbHT//vGDB/coQVVdXbw999CPxzud&#10;FBC6fJT1iBYIsQWA0QAjjDDSSoUhts55D4qyqWqVZZOzl+f/z//7u/VaKCkBAJhyzhjhBGFgjJPS&#10;Omf63UEYhj39KMvygLMgCK3RSqkeN3h9ffPy1RWAtm3bqq49xlIbZZW00gB7/73TL37+04Pj/TAJ&#10;CccO2M12dXZ2dnl1maTpl198+ae//C8Odg6dRfPrxdmLsx++//Gb33+3XqzCMNqbzcIw0FpLLd//&#10;4P3Pv/jpfHn3f//N/7VeLt97770sy8/PL59+/71SKh8OxqPx0dHBhx8+Ho7zy+uLy8u3s73xH/2L&#10;n/9X/82fnj48RNx7r+KUStve3V1uy3WaRhijtmu223K9Xo6GYwigtebudvmP//j1q5dvi8JEMQwC&#10;UtfmzZvbH3743Wq1pIzMZrtZlnHGOOeEUA99FMeYMACg9c5a178xYEL713tjjJFaSqW1ctZDDzhi&#10;TdUA7Yyym8W6KZuQB6IRCCFr7WazAQAoqZ1zg8FQaaXku+yxEKL3/RZF0ecyIISD4bDrupubm4uL&#10;i7u7uyAIAs77CVkphfG7qm2WZZQQjLF3vr+Q9MdkSinBWAjRi3zbrvPeAwD7mHEvyO1xzev1uk9K&#10;Y4IopXVdT6fT/naKEelhy1JKHryDOXkAepVuVdU7OzuTyaS3HvSTZA+C7u+0hJAoiiilYRjEcRxG&#10;cQ9tzrKMMdYfgQEAi8Win3sppcaYpmn+qc0Lm6ap67pt26qq0jQNeNBHP1ar1Xqz2d3dnc1mL1++&#10;pIweHR0hiKbT6fn5OaV0Mpns7u6uVqvJZPIXf/EX0+n0P/yH//Prr7+mlPT7hTiOOGP9BjyO4yiO&#10;lNatEJ0QjNJOCW10ksZpnvXWvTAIGaFKSk4YRIgSCgHwHlitgPNSaAIRIww5XJXl/PZuNV87oZ21&#10;MY9VJ9eLhbeubRvOOAZgNV+tlivOwh+ePp9OZlEQ1VWjpLTOAIwhBAi+05UyRjiniEGIvYcmycOv&#10;/vCL/ZMDj104CBvVeGQNcIgjGvJOtd47JbrNaumdxRApIb1zAecYIe+AlEp03SAfeAgRREoZghgl&#10;oRZucbNsqjYO0rubJdBwtVzxMAQAYoA5DSIeUEyds0p0EAHgHQSeUIQxUko44MI4LIuNlCoIeK/Y&#10;UFIZo4AHEEDQY4Sc/6fvIxIEnBICoIMAhCHv/0gBMBA5a5X1ts9nWm+lkkJ3GEPnJSIQIvz69ds3&#10;bwpnvRSKUIoxooR8/tPPirJYzjeMkqqqtpvtF1/+bLNe1VVBGZayi7MwTsIgplESbotVVZc8pIyR&#10;IORluVlvFsqINIvrprbGDoej0WiYJJGxynkDkVsuF9LIKI6s843oCEUWWGG74STbO5kIXXuoIIHG&#10;aogw9KhY169fvq2L9uLN5fmbSwQRwTgIgjRJCCFKCmNMfx2p6zrLsiCM0jTFhM5mM+dBHMUHB4c/&#10;+/LLk+NjqdSzH59tthvCaJ4PPvjgwz/8wz86PbnfCSFaqaTxHkqp4yh9/Pj9Jx8+Odjfz/JciJYS&#10;zDmL4vDhwwe7uzMeMmttWZaL5eJmfrtcLwinO7uzwWgYRiEAQCtNMYt4WG+rgATL20Wx3AAHGaIQ&#10;YoophIgzrrVO01RK6ZzXWt/d3V3f3IxG4zRN54tFn1vhQWCsZZwBAHqogfde63dUvCdPnvS8gJ6e&#10;I6V8+vRpEif379//4z/+46urq9u7257ANxqN4jhOkqTv2+/t7X3yySe//OUvv/zyi7dv3/zw9Ltn&#10;z3/48Yfvf//1727vbquqSNOoqquzV2dSqTzLfvGLP/jsJz+5f+/eyclJEIUvX76s65owmqYJ5hRh&#10;JLQAEALoKSUYY+f7ahJCHlhtrdUIoSBkEAIhG60lQgBjoLWCyCshrFFxFCZRJNrm7uZOKzkZDafT&#10;yXIxdwCGYdRjmb1DcZxtNwXCmDFujKGUeo8QIr1XAhMKIXLeewSUEg4a442DVnvddHUjK4AARND3&#10;hD0CPEIIA0QQZYQzbrWGEBGMnLEAOM5oGPGDo32MUdfWn3326eP3H0vZ8oABBHrbkOgEJgghUJQl&#10;xTBNkyiItNI3N9ej8eDhgwf7+3sIQYyxlKKuS2vt8cnhcDiwznZde355vlktV+t1VZVCiU6Jpmsg&#10;hlmerYo1pjiMA0jwttxe3V6fX507AJwFECLGKQ95GHKjVdu1fRcvSdKqLq3zfVXNGmedNdb27WIH&#10;gJBCSmWsTrLs9P49gCChJEmTKI6L7Xa1Xgcs7IQihBJMAERCqW1ZWeuktt6BKEmEUvPl0jhHGHHA&#10;a+Dxv/yvf9o0CiM6zCfW+Ddvzi/fXnWNZCSIo7htRFmWBBGCSRSFB4cHQciXy9VwMPTWtZ2AADnv&#10;V8u1EJIxzhinlOVZRihpu2a+uKUUGysQtB9//MG//B//+z/4gy8PDveHvV61Lru6k52Y3y7ubud1&#10;XXsH67q9vLzGkJ6c3MOQbDcFJbTrurau265FwEPghRBJGs+mk4DzgIWY0K4T1lmMiXUOY0ooBQDK&#10;TnRto6SwxkjRrZaL9WYzHI3CMAijiFDkvNPGSKW6rjPGrtcbKTWAWCrtAWo7KYRKk8HubC8I4vV6&#10;izFHiNSNwJhyHjjn67qVUkohu67rI2RNWWdp2t/cHLBZlva4jj6Ttloty7KAEIZhYIxtRU0Cnw8T&#10;pQUkfZgBeQC1MdYDD1AfuQMQQQQ9cMZb7z1A0EMAESKYQIw9QM55AJHzvdaTMM4hQn3rOI4iCKD3&#10;bjlfvD57uZjPl4u5Ul0UBlbrOA6jKADAd21bbDdN3SipKEZRwCnBnAfWGi2lFCLN0jxLwoBLIZRQ&#10;BGNOSRLF2+3WGg0BzNJsZ7qTxDHwwBodhWHXNtZYQjAlpKkrrVTAA85onmU7kzEEjmA8GuaHB/tx&#10;FF1dXBabtYeAMXZweOCc45zNZjuM0R7+3LZNNkjiOGKcFkX523/83cuXL+9u532R4PbmTrQySdKu&#10;7babLQTg6OjoyYcf7Ux3kIer1bJrWyE6YC3B0Dvb1PX+3u7x0THAHhM8HI+6Trx48byoCgB8Jzrr&#10;HGUkTpIwDKGHSimE8Gq1mk1nVd0gSBjlVxfXr8/eiE7EcQIhUkrmeT4Y5EEQhFFw9vr1//6//c3H&#10;Hz+01qzWK4yx1qrYlnc3d03dylYSwiih1mhGWZ6lozzHCECEtOik6JTqmqZp2xohyDlTRgkhIcYB&#10;DyEh1jkPkPMOIQxRv/uwECIPoLFOa51mGcZ4MV/0YpKiKCDEjHFMkZTCGE0pIRANspxTBpxPkijg&#10;XElJGU2S2FpdbIsoDKMoePDg1FpFiQ84MVog7IzVlBLv3TsNFAA9is07hyDGEEOAvAMh44wF0ONX&#10;r15vN8Uvfv5HStjrqzuhzPX1wmg7GIzLsvYIDYajrhXPnj/bbkshNaXUA8gYC3gQhVGWpgHnjNIs&#10;TSGCCCFrtXOWEAoh9L3yGiJjjFFSS4kRIgQhBKMoFEICAKw1PdauKIqmrr33ded3dpOf/+Krz37y&#10;0+OTk67rnv74/Icff7y43BCKxuOJEGK13mw2JQAQ414IT4MgCoLIOu8B7IsSmGDr0cX5dZTkUZi8&#10;Pr9YzLdS931KDCECADnngjByDnjvlBDee4JhHITeKQw9Bi4IyO5sMpmMZrNJEDBnzc3ttdV6Op1d&#10;3d4qpRmj48lYGa2MJpRjgtu2W223hOEwDIWSUqjvv3/99bevv/v2lbJ6uylX2yVl2FjnPPAAWuul&#10;NtY6QmkYcs4D623bdUY7SkkSRpSSqiq7rrPWYEIwJlXdhGGYZRFjgUfIOdgqsS2366qS3j54fPD5&#10;l589eP8UEOeAQchvy/VisYij+Odf/eKrn301zIddLe+uV69fnr98/url81dKKoLQ3t7ewcEBJnCz&#10;3WzL1QcfvveLf/Fz4/Tf/fpv667+kz/9k0fvPz57/eby+vJnX/zs/Q/eb7v68vpSGRnn4eHxfppH&#10;HpivfvH55z/7CQmghXL3YMIDXFSr9WZZ1VsP7N7egbW+abquFsCjgAXj4Vh0YrVa5/no/nv3H39w&#10;muWJ85ZxkGY8zdPVZv324u18sYjiaDgeegCFlIRSgBDCiCBCIPYOGGMwwpwzDKF33lmHACSYYoSg&#10;h05bWXUBCaFBd1d3y7sVhYgA+vL5K0Y5gqhtujTJrHbO+kE+1Eo3VRvw0APQNO1kMu3zR4RQY+zl&#10;5ZVW2lnnnZ+Mp8bY7797+vbtm3JbrJYr0XXOuziOgXVVWX7//fdd1xFMwjAMgqAnP0MIwzjyEGhr&#10;qrruuo4QYoxdr9dvzt8aa6I4ipMkjMJOdOvNerVezxfz65ubp0+fMs77sXB//yDP87Zt7+7uRCfy&#10;wSAIgqosrTFZmnoA+2hG363oX2e7rmvbNoqiOI5Ho1EQsOVy0QuQPPB9zwgA773rqc+9ljyOozRN&#10;pBRd1zpnEYLj8UhqjTCu6qooC9GJIAgYZ5iQsqoABFdXV4vFYlsWq/Wacz6ZTNIkaar66vJqtjOL&#10;wrBruziK//W/+lef/eSz//Wv/urv/+7vCMZpEvemYmcN5wxjwnkwGAyjOAyjaG9v/+joCGFcN21R&#10;lh76yWh0cLDf1S1CKI5iZzX0wAPvjC2LAgHIGSeIGqW8cRhgCCAGGDrkrJVV64zvmna1XM3v5lor&#10;Zy1nzBknui5N0jTJfvuPv8uzQRLnAKC2az0AGJN+ZRDwACMAoY/SgFKMMADUY46O7x2ykJeiMEhr&#10;L0lAAIUGGOut0hICTzDuujYL4ziKA8o45Zyypm2TJB9PJxBCD+FoON6Z7jZ1x1kU8nSYjdtGilZP&#10;RjPkYBbmAOCyqBCA2COGKQLIWc0ppxhrpSAAGPaMFSe6xlkTcgYh0Fr32EUPvHMOOueMAcAjhJ11&#10;3ntMcO+qQBCleWqdqerSOKOUsM5A7LVVHngPPUQYeAcg8MBrYxDyUjbOWwjJBx98PL+73m5b6H0v&#10;s+3a7vPPfhqGwds3Z73GpmnFb3/7DzxkomsohRC5rqsAskkSRknQirqoNgBopWU+SFtRL5Z32sjZ&#10;zpRzCrx3RmuldnbGj997BLHHFJbl9vzyrYd+MB7l+YCGvGqrVjfj3XzvcKJs7an1GFhvjXZpnAc8&#10;ff3qfHG7rauGIPro4aMoCM/Pz43VR8dHURzOl4vNat1nsjabze3dfDQaQYTLsvQANk27Wq0BREdH&#10;R59/8cV0utN23dnrN7/5zT+8fv2GUhaGccB5HMXWOgRwlmbAI++dNgZTDCDclpvxeDjbnVFKGKfG&#10;mqvb604IwogHoKzLTnXKaGNU2zVCagCgs65rO6ftcr7y2nnjV/MVsIAzLhrBWAD7cpF3Aedd1wHg&#10;GaMewOVyOZvNkjxbr9fGaA99FEfL9YpzBoDP0rSuq7IomqqOo2hnOnnv0cPtZt02TcBDow3wII6i&#10;4+PjPpmS53kYhJPxOE2Sn372U8b5er1O0/TP//zPf/WrX3388cevXr369//+/3j58sXFxXmPa57s&#10;jIOIS9lhAp+/fL5aL+MkgRCtVuuvv/7622++ffP29XK5XK1W9v/n6c16bEvS87yYI9a855wzz3xO&#10;Taeqq6pbze5qdVOm3S2BBiXBgAz+BPk38UYyfEfbAHlBQxZN0jTZk1hVXdOZp5z3vOYVsy/WaSKB&#10;RCIzkbl3ImPtFfG97/NY20kZpwmmxHqLSV+TtP3dBfQeAkAgQgj1Yk7jNKUYIihlK7XEFAPom6pS&#10;SjmrlJSckkGaLq6vq20OvV/Ol7fv3FZKNU0rgoBQsc1LrW2cZMY4SjljHCFMCMUEQ0IQIhAjTDEE&#10;UFvlvYXYeQwoIx7YRtZStc57AL012juHMSS0h1Pgnq6I+6qe98A5D7zz1kHHKI6i6GB/zxj15Mlj&#10;1cmT46MoDKw1PXabUgIh8M554JfzeRzFD+4/iKPwyZNHdV0LQcNQeO+UlowRTJD3Ps+3dVsNRumd&#10;u7eDUDAqlsvVy9M3V4v52eXp81cvtDfHN45pwBrdSaOMc0EcDsZD7UzdtNvttqorETCMYZjEHviu&#10;7bTR09n03ffelVIvFnNCCEDAe9B1nTLKegsRoJQRjCHBEIEgiu7cu9N7Wwijk+lUKXV+cSWlBB50&#10;WoowaLo2TpMf/PBf/PjHn2XDbLXdbIpCGoUoaXVrgBmMh4PpCP/RZ+8RxDgNus7UVds1erXenL65&#10;aNvOe7Czs3P37t3RcMQY+973vre3t/vo8aPRaHzr1m1KGaG8KIonT5+en120bfPPakEEISGIUioE&#10;H44TjL2U9a3bx5PZaD6/XC6vX79+xRhljBFEnAOb9SZNBkIEWTZsmi6OkmE2VspcnF2u1xtGmNES&#10;Ao8xFJxaZ8qypIwMspQQenU1N9o4DyghjHOCsXXeaK206eUlSqmuk3VdO+eG40EUhZgQhEFfj+xZ&#10;lBgTKdVms+06pbW1xkKInfVChFGYBSKSypZl7R0EAEllIUBKGwiRMUZrY5TpZAshOj8/RxB88smn&#10;fYpMG53nee/uaNvWOccYHY2GAPmea1e3ZTYSSRZq2znvnHeMMw+ANs4D1I+/ehvzWyOZ9wBBB7z3&#10;vu9cAgidBwCC3t+IEEb4rfinlRL1+EVrKKXL1bKuSkpxlqZHh3tBwLM05pyuVquXL18+e/7MGvvB&#10;++9vN6vezVuWRdc1VV1J2WKE4yQaDLIoCK2xVmnnnOq6sizbtqWMTSbTOI77SpyU8vp6vt3m6/W6&#10;adqu65q22W5zKVUQCE4xo4RSIqUMApFlmdb68ePH5+eneZ6XVfXmzZuf/+IXXdcpJSEEZVlA5Jyz&#10;URRYZ5M0up4vfvWrX6+Wq1u37lDCry6vZSvjKO77e0kc375z58OHD4+PjymhUsqqLOeLeVVWTVMh&#10;ABCGAHgpmyxN9w/2HPDKqDCKrHObzaZqmn7wiAjCGHMhoihihBljGONlWY6Ho6dPn+bbnFLqrffe&#10;p2nao4mPj08Gg+HFxcVXX/1OST0cDVq5ubq4UEpSRvpUvLVuOV+WZe2M99Z5Y22PWJQdwVAppbvu&#10;4uKipxEWxTZJktlsVrVNj7Ks62a52ShtOA8QwmVZci56l51x1hirrHYWeAgIofv7+2VRNk3jvW/b&#10;FkJEKbXe9nqSqqpGw6EQgnNOGekx5kVRtE3VVJXSGkKwvzO7feum4OTy4hQjd+fOyWa7gsgTjHpe&#10;tHfAAwC87aFZWmujHKXCWgchSuNUa+0t+OqLb+Iw+fDDj7/56vFvfvPd/HrethID0rbKQWC0qar6&#10;9enZ5eUV5xwTCgAYDEd7e3thGPXdyN6qAgDwwCOEAPAAgF6I7azv3xtjnDVv9/YEWWs45wDAJEn6&#10;uJG1drNZS6njJLhz5/hHP/qDO3durzfr09Ozf/zHf/z8i2+rRqbDsJFyvVm/OT+HCAGMECYWgCCI&#10;PYIIMY+gVNpDxLiwAKzWVVHk2rg7t+8qbZ49e2Gd7/FgEGDnAQAAYRKGYdt2b9mSmFCMKEF1WUBv&#10;B1l0cnJIMQTezKaTMBBXFxer1fK9997HmHz+5e94GERJvLO3o60pm1ppvd5sjDMEI6l0lETeWm1s&#10;EApjTRQHq+X2/OLKGocQMdZCiJXSGDMIkeBBEASEMGutNNpZkyZZ07T5NjdGZdlgd3cnTROE0O7u&#10;LmNsOp0mg8w6DyFUxtRN1agmHfGHH93/13/839+8e0wYarvSelM3lZJyNp3eu3tvlA1Uq7arzXK+&#10;+varJ7/9zeePHz+t6/rurTuTyZRxutlstFbG28Pj/c9+9lkYBS9PX23yzeHx8WQ2PT07K5vm4cOH&#10;P/rJT86uLn77T//tb//h7x4//W61XVGOp3uT2f743YcPjm7siYgOxokBxjoNCayqkmBycHB0sH84&#10;mx0Aj0aDGedhvilWq5UxBmEaZclwPN7bnZ2cHH/w8N2Pvvfh0fFhlqVhGALgLy7Onj17lufbHtSE&#10;KeWMU0QwJAgR2AdN+i1fJ60xzjrnHHTAOweARwAHSCCHi3VRbgsrXVO2XgOM8Xq5CsLAO9i23dXV&#10;FQAwy7Kjo5MXz593XUco6ceh/eQzjvsyiO8zwE3TAAAY523T1GV5fX3dk9tX6xUhpK4qa+3du3e1&#10;1r1VoRfm9XtRxljbtr0IFwCglFJSQwjbru0btn2Yol8d4/HYGO2cs9bGccwoBQB4BzjnR0dH77zz&#10;zuHhkdFaKpVlGed8vV5vtjmEsFeL93Xff1Yc9TGoruviOOrnw0VRSKX6+U/f7e9H0H0feDqdjkYj&#10;pVRZllJKpVQURda56XRKCLHWyq5rmqZ/1e4ffN9eVlo75zabDed8Mhw/e/ash3Itl8vd3d0//uM/&#10;vn///p/92Z/99V//tTGaEFI3VX9V7G8MGKODwSDNsjCOp9PJO+++9/H3Pv7xZ59lWfbV199YbceT&#10;MXAeeNi2TRjyMAiCMGKEdFKWRYkwmUzGwAGMsDceQzIZTqbjCQKorRoEsOqktTZJkiSKMUZKKkpI&#10;X06+c+eOMfbXv/7tfL4EHkVRjDzEEBNMOGVRGEZh4L2z1gjOPLAeeIB9IxvEaTJMk0FYm4qFxEKH&#10;GHTIV03tnK3rCljflm0axwwxp+12nTvjnXN5niutmAiur67LsmqahhCuletabQ2YjGej8WS1WAGA&#10;JsOJMzaME2dcVdRd03lrgIe4n0I4xxglGDtgrLXWGu9tf2ztvcOIOG+MMYRiSoiUrfcA4bdrx3vg&#10;nPXOQwjSLFNK5vkWQui9tVYhBPtrOwQAvCVKAw89cM5D65wOhKirjlB6fHy7bZqriy2lpO0UJfTo&#10;+OTDDz787W9+CwDIkixJ4xs3TmbTUVmVjCERsCQLd3bGL948a1Wlbdd1jfVGqnY0HlBKNvmSMsw4&#10;1Vp1UjLCPLDAWYDcnVs3RcBESPMiX6yWbdNY54qyqFVrvNo9GI9nSWcbQKz12gMIIfEOES9evzjb&#10;LHPocFt1p2/OrDZ1XffGta5tOOcIwrZt9/f3jTFtJ5fLZZoNvPfWueVyBSBq6lYEAQQAInR8dPTp&#10;p5/u7O6+fPn666+/+eUvf7nZbAliTd1tVpvVat3fDEAIAPCvX7/K843R6uXLZ+v1umwLgOBms7bW&#10;xGlCKG1VhynS1lhn27bVxh6vViriAAAgAElEQVQcHBzu79dFxaj43RdfLa+Xf/CDH3rt800BHcCY&#10;9lpXKWWappzx3nuCMZZKX11dVW3To92VUm3XXl1dXV5fxXF869atfmeLMa6qGiGUpunTp083mw2l&#10;lNK3OrS2bRFCZ2dnjx49Oj4+7qUP77333kcffTSdzd59991f/OIX0+n0V7/61V/8xV988cUXjNG2&#10;aXhAhWAAeSF401ZBJJJBtlwurXeUsDiOqqra5kXbtCIIprOpNUYZvS22HgAecB4I4y0myHrnnYMI&#10;YowQQghAAAAltFOtdRpA57xtuqZpGwiBlFJp5a111nZN460dDoar+aLKC2fddlsIxk9u3CiqupVy&#10;OJoQyiHCziFKOGVCa00pM86wQPTwlLdYEASsNQB5D73SnYe+U01ZFc5YgjDB2DlPKeGCCxEQ2kvi&#10;cK8pZowhB5RW3jvrtOykVDIUQml1eHhAEHj2/OlqvYwCsbe312dtKCEIIaO1YAwh6IylGMuuOz17&#10;VVVFkW8xBlmWEIJWqwVjjBDkgB0OBkWRL9bLnenOwcEJQGhb5OvNRhoFMSKcsVBMZrNOK4CQR0Bb&#10;CwkO42hvb89a23VN1zX5dg0gCEMBIUAQTmfTjz/5BHh/NZ8DCKx1zvlWtVK11hjnLGGUUIIINtY4&#10;AEQgkjTBlPQZChEEm/VmuVoCDD30HnhE8a07t45OjnZ2Z8c3btx75+7B0cGde7ffef9BnMVNVyNO&#10;dvam+F9+fM9YoJXTyvYqSs7EeDSWSuV5zhibTKZpmgwGWZImi8U1RmRvd6+u2+02hwgbY8q8YpSJ&#10;IGiaVkuptb6+vnLepVEEkN/dmzKOEHIQuXy73qwXBAMIXJpEYRBgiLSyCOHRaJxGKSWMcbGzs8cI&#10;q+smiZLJZEIJKctSybbfKzRN1dZNEIjJZMy5WK8LZwElFGHcn0Z3UnddhzDp7YIAAEIwIdh7R/rq&#10;kVVaWaW094BRTggFHm63ueyU7BRGJI5TraxzIIoSKe16vc3zEgAEEKWMp+kgywZhFDnnjbFFkW+2&#10;27zIV6uVc+7+vXv3798jBFdVWVdVXVbaGq01AF4IkSQxY3S5mK9X66auymp95/4Rj0gnO4ig845S&#10;bpxz3kGEIUAIEYx+bzp6WzRDwCMEEEYYQOyc9x5AhDzECBOMiPUeAKiNbdvWO+CsJohEcVSW5XAw&#10;OD4+3t2ZzWZTLaVUsmtbKVvGSCCEEMFwMHz2+Olmu2maWhmVbzdFnm+LbVmW3lkuRBJFSZIM0pRz&#10;Dr0rq+r45Hg2naVxqjrZNi3BGAFUleXiet61jTMWQm+1tcYgAEbDQRr3tICt0SqOo7Ztzs5Om7rq&#10;I4Kt7Nbr9c9/8QsIoXZOaV1X252d2fHxcRxHm3wThKKsypcvXwoRYkzaqqOEzUbTnilycHA0noy1&#10;UttN3rVdvt40Ve2d44xZpTECgeDA9wfSLsuyO3fviDDQRnsAhQiECJTR1rogDCFGEMIgDMIwBB70&#10;kcimaZI4/fzzLy4vrqMoHqTD/f2D8XiCEC7yMs+3b968ef78WZ7LOBY7uzs3bt548/rF+fkVo3g2&#10;nQVh6D2cXy+k1IIFRhtnHCXYOyu7hnOmuqZp6p4uHgTB7u7OYDBQ1lhrKeEeeGNsXpRN00qtvYfW&#10;ekywBx5AqLVumlZbgyBBGBtjh5OxB1Aq5awPgpAx5r134C20pmkaTlnTNMC/1Uf321oAYV3Xk/Hw&#10;5Pjo6OhIyS7frs9OXyPs3nn3bt2U1ihKCUTIOAsQABB474EH1lmllHeIUY4BDEXgraeEr+bLFy/e&#10;fPy9TwVPfvObL9q2FTzEiGnj66btZLfd5pfX1/m2zNLBjZu39vcPp9PZrdt39vcPGGN1Xfe5yjgI&#10;rXed7OI47JVmXSebpgG+Z1B7AACjBGMUhSGhSLYtxm992avVcrPZdG1d11UcB7du3Xz/g/d2dnbP&#10;Li5+/evfvH795vz82nkQRswC0PVEXASFCAFCxliIMQCQMEYI9RAoqZUxlJIgCp1zxnrOgyQdXF5e&#10;zxcF45QyDiBCGDvn+jhoGIZFURqjez2pVtIaCbzf3Z3s7Ewnw1RwksTRwf5eEAVffPl5FAZ7O7v/&#10;9OXnl4vm9r2bxyfH9+4/QJRqYzHBVV1J7ajAQSC8dwAiJgQlQmt3cHCktMaEDkdj72HXSYQIFQJh&#10;AhAGCHmAjDXWWwA8gmC1rDmBw2E2Ho/G43EQiN7d3WfYECUYY0JoWVUXF5dlLe+9c/Tzf/OHP/np&#10;j/YOdzpd113loTVWeWcFY+PRyGv34vnzV89fPn305Jf/368//29frRbFZDQ+OT6O42S5XBRlrrW8&#10;WlzPdqef/ODjwXi43FwTjqMk4gFHlFIuTm7dvHH71hdf/+4//W//a1EV7zx850ef/TAahI1qAPPj&#10;WUZD4rGpZW2sYZzkxaauG855kg4oEVp5qxHwhLOoqeV6ufnmm++2623dNlJriyzGsOnqzXZTlNuy&#10;KtquwQQ7b5z3Usmz84unz56VVZ0k6TAbUsIQRNZ4rY33DgLgnCUYU0wxgt45o4wxBjjAEHWtARq2&#10;RdtWrTcQOhhQQTDFADEulNR9dfje3QdJnBhtkiQ5PT1dr9ZhEFBCtNJciJ4IpbVummZvb68PSfad&#10;Xkow53xvtjPIsqosVSfPzs4uLi566JSSqqdR/p535XtJSR967H9CGMWMs+Vy2feNkyTpf1ee5wih&#10;XjQyHA4ZYz1zuD/E/D17BlJKMcJa6cVyOZ/PF8sVIbTfjv6zl77/OIqiMBRaq7qui6JYLBZFUVR1&#10;BSEMgqAfUPenWtbavteQJMl0OlVKLZfLoug4JwjjbDjsG/bO2rIstdb9shJCBEHQdZ1UEmPctp0x&#10;pq2buq4ZY1rrBw8e/Mmf/MlsNvvLv/zL3/72t13XBYGI49g5CyEUQmitGaZpnFDGmrap6nq1Wp+f&#10;X8wXC4Txww8/zDf5t99919QVgP7g4ODq8jIMeBAwzriHPgiDOIm9c1GctFUzzAYYE8743myXEV5s&#10;8q5pkzCuihICAAF0zknVtW2bJEk2SOI4mc12mqY9P79UyngIEMQBExhRgkkP3BJcIIhQX4RyjjKW&#10;ZFEj26LIwziMB7EnBjKgnMIEAww71SqpZCeBcVbqJIh1q01n16s1wYQxBjAkjKzW6zCMojhGiGpt&#10;hYiSOGMsKPJqs94KzhlnxTbHlFLCkENZlEHvmrpp6qosC4yhd55SRAgGsPdQEoSAMQpAaK3tqZ1S&#10;dhhDSnDXNZQQ3/P/AADOe+cRgpQwLoRxrm0azimAThuJMEQYAwggws5654B1xnrrATBOYQjrtmGU&#10;VWV7sH+YJllTVhfnGwSg4AGG7Gc//dnV5bWxhhLSye773/+4aeu2rTwyZbkejJIf/fj7xqkXr546&#10;bAHyADkAnYhFNkxa2ay3yygSaTpQUgHntVZ1VWndxXGAkBcBDQORF+Xp2VndtETwvMopJ0cnu1HG&#10;W1Mh4oxTEMGAx85Aq0C5aTgOx4NJGqdVWb549SovCgj8ZDLp6WthEOzs7BwfH8dxPJqMtFZHx8d5&#10;vt2s14TSJMnSNOuHXUEYBUEwHI5v37r9h//dH+3t7Vd5+fTJ088///LVq9dGW4wJE8wDACHw0D95&#10;/Pjq+qLt2rIutTGMkzRNCSOU0SSJnLNNVyunCCdMcAAhBmhvd3c2mZVlOb+cT4ZjCslivjo+OPYO&#10;dm0XcEEZ7RdsFEUAQhEElFHrHGN0u93UTT2ZjPcP95M0ppR0Xbucz7M02d2ZBYLLTp4cHcdROBoO&#10;ZpOZ4HyzXufbrWxb7yxGeLveVE25Xq/Oz8/m82sp1f3792/fvn10dCS4KIvy0ePHf/VXf/WrX/2q&#10;bds+Yz+djaMotNYwQaMocMAlaWKd3Ww2zjtjTRBFAMJtmWul4ywxUpVV6YHX3i7Xa+NtkqUAeogA&#10;QLCHh2OCEELQA4T6WKWHCEij2q5turqqSu2MkhIAjxB02qiulW2TJgnysCkr4D2jtCirO3fvMs61&#10;NqPxZDreZSLUxnmIvPfWOPyW0oOsdwhDY611xiHgvQXQOWC0VhhCBCECiCIMASCYcMF5EHDBCSEY&#10;Qvw2cAf6Ihvy3jkLe9gAhBCCUAQIQoLwaJCNR6OqLM9P36zX6ziOgyBwVgeBIBhZa8JA5Hne1HWa&#10;RINBNhxmGENjjVISE8w5m8/n1tsoCpVWiCBr7fPnL5pGj8c79+7f2z3YZ5FoZKeMFlEYD1JCKaJU&#10;aqWMBQgRRgnBBwcHg2wAMfLAK62yNEEIaSMn0+nJzRta6+VmjQgx1vRXEqWlc0Yb47233nkElVba&#10;mtVmgwkNwsB739RdkqTamPniqm6KNAtb2Q7Hgw8//GB3b0fpDiBPOR5NhmESYoYG4zQbJoRjgB3+&#10;ySf34igJeGwdcB70fbmdnd1sMBAi4JzVda2kOjjY11pjTJIkwhhdXF4tl8vfffnl9fyaCx6GwSAd&#10;HBzuR2HMGA0CEQShh2A4HL733j0RCIIRZeT+/fv3798DAMZxUteNMc470DZdlg4RIpPRNAjCOMm6&#10;TlljBBMiCJ21WiqlpDUKo95O6jFCcRwJwbtO7u/tK60A8BACJWXbdZ2UlPFekdLTNfsj6v6mFgBn&#10;nXP27RAVQqi1LssSQiylms8XWpskSfuJJSF8MV9qbeqmAQBFYUiZ6GWJXSvfnL7pug4AaK1p264q&#10;60+//8kH773fwzx6bMlgMAjjiHM+m00PDw/Lsnj85NFyuWCMWGurZvvx9z/wSHeyY5xDABDGVhtI&#10;MALI9+egEP7+oSIAIQAYeIDecupQ/zQQRsB7BBD0zmjdLwOtNGeEEeqscdatFqvdvb3D/cO6bi4v&#10;L2UrldbD0Wg4GmXZaDLdicIYQXx2fh4EQRzHwPttvmWUQAi6tpZKQW+1VgSiIOBZmoyGWRzFUhlM&#10;yDbfrFcbhGBflH3z5k2P5GWMRXFICAHAW2uTNMYInV+cGWPG43E/QOacR3FMCAniSAihjdvfO2BB&#10;IHiAMEqyJAgFo+Tlm1eLxXI6nSZp1rbSaJfnBcEsSeLRYGyMTdMkTdKvv/lqtVrWdU0ZZYQOh8PR&#10;cBjH8WwypRR77+q6MlYTgigle/s76TBTWkktgzD03l9fz/Mi98DHUeQhyNJMBEHXtUmaOG+bppmO&#10;J2dn54zT46MTD7021hlrrXv1+tX15TWCmAtOKVit1lfXVyfHx+88eHB5ec65YIx3rdys19cX11qq&#10;gAf9RRZj5J3FCA0Hw6Zts8EYE2a18xByEUplirzS1okglNo5D7SxSpnNdquUhhBI2fX/6krpppMQ&#10;QoiJ975smqqqCCacc610P0E1xhBGeogi5xwCoLWmnFJCnHMYozAMGWVt1+7v702nU+/Ml19+DqzJ&#10;yy0E7vadm1maGGe9c32oGCGEMQbee9hvDABnghAaCBHHcVlUs+nuk8fPqrL54L2Ptpvqq6++5TyE&#10;HiulZWcAQs66NBvs7e7funXr3oP70+k0jpPhcAgRbtu2KIqeDxQEgWC8kx1CHmOcZZkQomlaay1n&#10;zDsPoCcUB4JxweIoQBi2bdVLkrRWeZ4zTkbDUZqmh4eHd+/ejeJosZx//fW3F5fnwKOuk0kcaGsg&#10;JtbZHqgIEUYIeQ8549qYQAQAQqV0K1ulFONiOBwBgLQxfceyKApKUd+17l+erXWE4DCMoijK8y3w&#10;XgiOMTRaxXFwdDC7d/eWaqtH332zt7dzeHjAOeuMfPTk6bsP399U1T/89pHC4M57N3ePDj74+MP9&#10;k8PZ3s7O0T4W1FiNGVFaamPqUp6cHO7v7vX6U4wpxphS5p0zxlprCMLOQ0II5wxjZK3txSQIgiik&#10;u7PZzs5OFIVBEPSAesaoMcZB4KEz1qyLzctXrxCBH3///f/x3//rdz98t26KxeraA991jVEaOhdy&#10;AT26urj67qvvXjx5cfr6fHG1shpgxPcP9j94+N7x8bGU7fnF6Wq7alRrnfnw04ef/ovvXy7PW9Xu&#10;Huxa7Ce704PDQ8oZDwVl5L/81/+r6ep/9fOfffbTHxGBLbJhKoazbLo7JhxGg6iocwsMQH6xXCzm&#10;i/Pzq9Vyq2rbVgo5FrDod59/893XT6qimYwnt27e+eij7+3v72tjjDFBIHrCpLU2iAMHHO3p6UFA&#10;mWjr9vzs4ptvvk3ThBCSZUPKmHUOAg8RhAAA4J1zTjvgAASIAAQ9ghpgTfL5pikaaKHttGo6wQPo&#10;AIK4PxAZjUZChPfu3XMWfP3NV3fv3j0/P6/rOgxDa23btoTSng6FMQ6CAGO8WCzSNO2DzYHgSZL4&#10;t0teaq3ruu5fcTabTVVW/baw9xv1saMgCHrTL4QwTVOMST9fZYz93qGNhsOhc66vxU6nUwhh27aL&#10;xSKKIs6ElPL3iGbVVw+s1dfz+enpqeqs88AahwkOwwhCZIzubdVKdW9TG95TSjnng8EAQNDnY/t9&#10;bD8B7r8HQKekjuIgEOFoPDBWn55dJEmIKXbGhaFAGEslCSWUMc7YZDLpH/ZgOKzr2jgLAej9pRjj&#10;k5OTP/3TPz06OvrzP//zf/iHf2CMzWaTfh5urYnjmDE2Ho8RhEJwqVTdNIzStmufPXv25s2bX/7y&#10;l845jJCx5rMff/bwo4dZmrZdhQkcjkaDLLXWcR7EcVSWVRAEi8Vif/9QsIBAEvBwu9ls15tBljHK&#10;nHPD0chYI5Vy1lhrJtNREAQYozTNnPXz+TIMIowwsAAj2nuhnHPIA0oRwUhwbo3RVjOGh5ORdjov&#10;t+PpZLw7sUgqKymnfSrVGltXdUiDuqihAQzS+eUce2yUxhDnea6MFIGQnWxlhyESIjw6ugEBvLy4&#10;VEpPp1NtdL7deufSNB2PJ23dXl9eG2OcsVmSTMeTfLuVXdfVjTYGeEcwoRQRDK0zWmvnXf93i5NY&#10;d9IaAwFQUjHGtDLaaPQW0O8pIVQwEXDnbFUWCMGerUYI6ZHREELvEUDAeeedxwQ5YyEE3nnnIaOk&#10;adrjw8O9/f2mKd/eT3r//vsfQAhevXw+GKRFsf34kw/X22VZbYCziPgsix6890B7tdjMMUeIQEgw&#10;wNB7Px6PtNZSSs44xTRfb7z1Tqvl4mq7WQ5HEaGuarajSZaN03W+uV4ulNXKmGgQHd3a5zFRtkTU&#10;OW8ppV1jkmDISdqVtmtsXTQBDwUP+zvS7WY7mYzTOOWCAQSlVvu7e5jRuq7rpkmStK7rJImN9VyE&#10;/awPAFBWFcbYGKu1xgjfun37+5/+4Nat223bfvXVV1988bunz54+fvyo65osy5IkfvPm5VdffXF1&#10;fam1YoxYZwDyw+EgjuMoChFCYRQ+e/4sTdI4jBllvTZyPByNh9NyW0KPJqNxkRfzy+s4iBihlNJe&#10;Md2j6Xr59mAw6L3fxpiyqvI8Z5Tu7u2OBkMPPOe8NxgVRVEUZd/G6rouz4tem+Kcu7q68t5b65Ik&#10;wRAGUQidP7l54+c//8Vnn32WpumLFy/+5m/+5te//vWj7x7lRREFIRfcagOg72RbFHlRFYxSzDDl&#10;lAXcOHO9XFjnAEbT2eTw+Dgv8k2+lUoSQjEl1puua2vZBiHPBhnlRBnd2zqtc/1IFgGIMe50hynC&#10;FHVd23R1K5u6rpwxun+Tqm0bKVVRVEEQiDBqW0UoW28L44GI0tneEaaBA5iKEAAMIKrqWilFKXHA&#10;hmGgrTRWYwyN1coqAK11xnnjnG7bxjgNvGWMYUqgh0EcEdbL1bF7u0YQQhBDjBE22njrEITGGKMM&#10;AIAgPEwya4yRCgFwcHDAKL04O2/bLo4TqwwEmECaJQMMEAQIAljluTXmxo2TnZ2dui6F4JSSxWpB&#10;MBqOB3mx9cARRp23jNPZZLrZFPP5NYTg4cMPPvzoo54oMZtOoyh6yyECnlCinVFGeeidM7sHs9Fs&#10;uLM/kaaJByFAplX1zVs3Dg5267aeX8+dddZBAFFZVZRiAHwnlXUW9Pg9AJ3zy82qadsoDKM4rusq&#10;zRJj5OnF2XK9gATxgH/y/U9muzseOQs8C5kFrtVtqzrlOuMNwN4jZ7zG/9MvfjqZ7kCIyrqO4xQh&#10;tFytGRfD0WAymchWrpZrLXUcRZxxrVQn26oqyjJ/9OS7p0+frldLLdXjJ49Pz07bulVKQwgpF10n&#10;T88uZNdVVfPdt98++e6JtX40nCBIlvO1s1C2erlY53l5dTkvNoV3IAxDYwynAQIwFEGaJm3byq4N&#10;Au68dc4jgoeDoXUuCIWUKoiENjoQrOsaozWAAAIIEeIiwJgwxi3w1gGEiXXeWAcQsNZa64AHEBGM&#10;ibWuLCtt7enZedu1q/W6qhpjXdfJ+WI5GAyzLKvKynvIKA/CcLPZNHV1sL83mU6Wy+X11aVWCkFQ&#10;5KU1bm9v/4c//CGCIM/z9XpVloUxhjEKvLdaT0YTb+355TnGaDQZMc6Kahtnwfe+/17TlVJJB7wQ&#10;AUQYvB3JIeedBx4jgjF2DjgAMCagv7Pu8T89AhpA7xwC3jkHnIMAIAi8s8B5Rigyzhk7HI7SOMWQ&#10;Pf72ybOnz6MgDcIBwjzf1mdn1+t1fn29GA5GCJMkTfYPDqazyXA0PDw8ODjcTdO4bWqju8X1tXNa&#10;685bE4VBFAY7OzsHx0cP3nlnMhkTQibT8cMPHg6Hg2fPngrBd3Z2hsMhF6zrOiE4Y3SzXV9dXyGM&#10;9vb2IISdaj3wSRrXTdW1EkDoPFxutl9+9U1ZNR7gOEmiOKib6tGjR9989yiKkyQZpMng7PRytdwq&#10;qZM4FSKo2wpTPBwPAHJOmd2d2dHhYRQG08mUsbfTCasNQsBaI0K+szvBGCnTUU5u373pvLHOAgDT&#10;LKGMtrKL4oRS6oCnFAvOOSdRFCRJJFWbZoPVZu2B//qrrz7/4p++e/S0k91wPLpz597Ozk7bdReX&#10;lwBixljXyrpuhoNRHCXA+s16G4XhYr4o863gbGcyHaQpRrDrGogwQjgvK208p6FSdrMtJpPdttVV&#10;3eRFJZW9nq/ysqrqpijKzSYnGAvBnbN9EL4XDECECKEeoEZ2CGHgYV3Xg8EAONd/J2NUdh0lxFk7&#10;m0w7rZTRhLKqrMqyCqKwquuqLjFEYRBu1puzszdVXWTDJAhF2zZRHO/v7yttvLfGGgC9hw4TDIA3&#10;zmJEOROUMkIoBCAMYiUNgfTLf/o6CrIbx3d/+Y+/3uYVQiRO0iTNZjs7o8no009/cPvu3aPjEwDR&#10;YrFcLJbr9bqqqtM3by4vLparFQA+SRLOWSc7KSUhWHAqpYqiqG06o7XV2mjprBGcWqsYw9YqpTql&#10;tTJSaem9SdJoMMhEIA4OD+7dv0sofvbs+YsXL5aL1XrVBoIZrYCHHgCISBAEECBGKaPMWddDawnG&#10;Wqk+euqsM1pjhDnjlLGiKKxzWmvnbT+7YJwySoTgSukg4LPprKnrtmn66rK1epBFn3z0fhKJKl9f&#10;nZ0SCH7w6adRFEljz66ueJYdv3v/ydnL5/NrF4Mb79yZHO3CkKKQ7944vH3/7q37d5JhhhhRRmVp&#10;Np5kqm0jIRD0QRggBNMk0VoDC4Bz0AHKKMaIUWy9AcBCZxEEQcBCERzu741GwygK+2AbIRQgrK3R&#10;Rodx0Gl5tbw6uzzLpumP/uUP/4d/86/SUXJ5fZEXm7Io66JSrao3pWrU8mp59ur85ZNXZ68vu0ZR&#10;xIUIx+NpmiTT6TjP10+fP3n+/ImyKhsmlaw+/vSjH/7kR4v1omyK2cHUIh0lIogCRMi22Fqrzi9O&#10;19vl+w8ffPKDj5Trnp8+uVqday8tsheL83W+bNvaevXoybfr1fz0zRvZSgIoh2J3fJiJ0Wy4n4hR&#10;xAe3T+794U//6Cef/eGNk1vQU2dRmoxm4xmE2DkPIOSh0NZ64KSSzkNjrTGOcQ4RMc5+8fkXi83G&#10;AccDLkLBOIUQAOi9dcgBigiBFBnolLPS2cZsLjeykBxSI7XADHrYVg0AkIchQqjrVJJlhNLhaBjF&#10;4edffLFYLjywq/UmL4pOdtoYglmRlwBAjIlSOgrjIi/zvFBaAgACIcIwZAEzzqy3m05KZ2xZllEQ&#10;UkLCMCzLElgXBgGCMN9ulVZ1XZVlCQDYbPOqqqw1GKOua3u4QBSFWTaIoohzrpTCCHLGoijquu7F&#10;ixfOuSSJKSN5vr28uhCCO28xwrt7M8HF2flFWSjZKalNFMZZOuScB2HABe9k13YtgBBiQBkxzhCK&#10;KSPeeEYppmizXTPB0iyxzlqrMUHQu15fnKbp/uHeaDoxVpV57q2VRkMK4yQRoeCCY4qzNJtOJt56&#10;wYWzDlLSdG2SpM66uqoHg+F//I//y3A0+k//+T//v3/3d0EQTKfjtm0DzuMoIBgHXERBCCCMkwhT&#10;IsIgCASlFCMEPCAYF3n5+tXLw+OjnZ1pJ5uvv/3d119/9fLVcw/d/sE+ZyLOsu226K+TXAT5tgAe&#10;cc6DMGKMb7bbzXaDME6SNIhCTFESR72wZDQeUk56XUUUxxghI+2bl68HyTCK4rZtIQScMwhB1zbW&#10;GoqJcxpAa5yy0PKAtUpChvePD0QqpG0hQxBB4IF3XjbSacA8VXWLPdadvDq/LIoSQVRVZdO1eb7F&#10;CHetTJLUW//lF7/z3rddt9luRMBOz17v7Mxu3DxZrJfbori6utqZ7UZRTBGr8mq72gLrgYNpmHjr&#10;mqqG3kNgpWoJgZQh6xxGFEFkpErixBlrlLPanZ2eI0DHw6k1zhiLEPLQMUYA8EJwrWTbNoQiiAHC&#10;yAMAIIAIeOCc99Yo/3uNn4dAa00p9s4GnLdtJTgdDtOT4yMA/OvXp9ro6WR87+7Nq6tz75Wx8uHD&#10;d16/fmFMxzjRRo3GA4ucBabTrfbaQ++g8wBaa3s9+nq+JYhHPGCICELqMn/z6pnz3cHhUPsKkK6W&#10;2yiNxjvjF6/fnF0vNkU5nA4fvHfLwcb4BhMLnMeAAEUDNvCKbRZNsWmhJ8W2ns8X1tg4iQGEo/Go&#10;P8Nt2y7PCxGIumnqun2e1NwAACAASURBVH7+/PloNBRRoI1OkpRSYX6v7F4sl5vNpsewQ4hk1zHG&#10;b9++/ekPfjCdzcIoWi4Wb968/tUv//Fv//b/efXyxXJ5fXC4F8chgKbr6rLMm7rGCG03m6qsEER7&#10;u7vbPA9FdHJynCbp5fnlxdkVReTurbtOm/M3b5Io5oRghJ2xwDul5CDLGKWUEEapB5Bz3jcmojDZ&#10;29tPosQam29yqXQcBt776WzHQXhxflEUJWNsMpkMBoPRaIQQTtM0CkPv3EcffpimaV1X8+srrdQ7&#10;Dx78u3/7b//n//Afbt248U+//e3/+X/87//1//4v8+urtqll1xprvDHGmjSKdnd3q6ooysJY6yAY&#10;TyaIMgec867TrUNWOb13sPsHP/7xrTs3p7NpXhbz60vjDcTQAI0I3N3bPb550t/eQAQ88BB4D4Ex&#10;BiAYhAIgL3WnjUIYAm+16vq2rZRtfxhRda0xvjXGI8bCpLXGQuwwUwAriyARnvCiaIuyqdtOSun6&#10;ax3ywFuArLYtxE6bzjpDMLRGatUAr5XqvHdKK2MNYUQEgicBYQRhjAmDAGKMKSYYYoIxcBZB4I2B&#10;wDPCtNJOO8EDiukoHQDrEYQQeK1UHCWHe8dBEF+fLx59+/z01fVyns+vVwGPIcRRGDll8vX6/PT0&#10;5MYNCEFRFINRNt2Ztm2Tl3k2yNqusdYGgQAOWKuP9w4g8OvV/PzsTBD2yYcf3bt7jxFCKOmkbJoa&#10;YoQZtMhD4i20EjSda3AAUOglqJAw2TTMRuLmnRNK0WazfPbsudZAa6+k9w4GQjhvIezLoMQ57wHs&#10;bR9VVTpvoziMItGZNk4DC8x8sSjqChPy8MMPgjQGGBjgRRQqayBBhDNIoDS6VZ3xGiCPf/rpOwQT&#10;hDGnNAhDpeV6s5Gq7c94jNaMMQig4AEhlAtWVOv1ZmGdjqKg7/GmaQwBSLNsOp1EUbTZbM8vLjnj&#10;i8Xy5atXd27efPP69Ozsoi7r07OL169eLxcrQthysWqaDiE6GAx3d/aiKJZSeQe9B84BBPseg8cY&#10;vg1XAZBmSSjCpm2A91pLSnGaxuvVihCkjYEQIYoJZsZawohH2HsPPOxdKQghAH2fwGGMAYh6kalz&#10;rm6aly9f9pTmNMkODg76jIf3vl/YjDGMMUa4rCrn3NHR0WQ8vry6bJqmr5ITQq21N27cGI3GVVk6&#10;ZyllGPctaNFbGdu2y6uiKHIIgVQSYQCwn+4MD46mrayVVr8f6kLnrAPee+B6ZCdEACAAAAAI9hg4&#10;CPxb8Wr//HoKLoLe938+BCAEkGGcJpnXNhSRVvbp46evX521rdzbPRQiXG+K7bqU2pZVtVytk3Qw&#10;2917c3bWtfLq+rKsqrwomrYBDiAE0zSdTCY7O7PRcBzFESWkr3JhggfDUZwmjNC2a6zRg2FGELy6&#10;vqjLwnrz8sXT1XoeCBZGHAGvdTscJMNhJmU3v740WntvoIdBGPR22Z51kSTJ/QfvHB4eIASfPX/8&#10;5s2b09NzJc1suhuGsRDxZpN7D4fD0Wg4UsrkebGzsxMGsVTdZrXhnAvBnesRGqBtm6urq7zYLlaL&#10;7XbZNGVZbosyJwxlWXL7/m0APIDYeYcxQRh1Ul6cn5dlpaQMo3A0GmmtojjggjVtDSH++7//++fP&#10;X2zyDQJ9UtFY5zDChNIwCAAAxmiE8CAb7h/sq0564FUnIYLAgdVywQgeZFkax5QSADyEkBDqATDW&#10;AQ/yTbHZbDfbom27RkoPkPNQa00Ya9umB4wHgZhOx7u7O7PZFADfda2U0nuPMIEQSSm1sYKHvf+T&#10;c676ryIEIVwul9774XAohEAYSym7rivrylvnnK+qsm07rSSltK3rpq55QGezifcu3xaMs929XUao&#10;cdZo5b3tLV1Ga2c9hsRDgDEBwFttrPJJmJyfzb/84snh4XESpUrZo8ObJyc3bt64PRpNRpNJEATn&#10;Fxer1erq6qrn2eR5nud5URRlWdZ17bzvO4r9EqaUTqeTwSBzziul1ouV0bp/mr0XDQCHMPDOa62k&#10;ahFCGMMsy7IsC0PhPeh9qvP5/OXLV0Veaa0BMH19HSGMMVbWAIgoYUmSMMb7aXk/Se5HZH0io/8k&#10;AIAL0fMF0O9DoBijvosuhOi5FJPJmDF6fX0VBEGaxXdu38qSUHZ1vlmV+dpp9e47DwaDAYCwNVIk&#10;yZ33HxzcOpmd7E+PZ+EwGe5OiCA8CvMqt8A6BKMkTkdZkiRRFHpnjNIHezOlVFkWEAKEsHOuKSur&#10;NWecUIIRNMYA5BGEiEDgXRDwNE7SNB0OUq1VVZWUEkpJqzoIgQgCRJB25np1NV8vkmH8489++M4H&#10;DyABVVMao5qmqctqs94srxbL+eLq9OrF0xenr86uLua6k8NsnGUDihjChLPg9PR1vt1WVSECkY0S&#10;B+3te7d/9oc/wxyfX52HaTDdGUMCWMi1VdtN3jQ1QpAxdOPG4cHx7mq9fHX6vGpKRKGIQwfMcr1c&#10;LOfz6/mr16/mi4VW1hpIENubHt4+vpcGo3xVv3jyJl8XprNGO0r4armu8jrf5M7DPC+ur6+bpnXO&#10;KyWd91wwACAXQRLHnHPORJykgQgoJQCCui5Pz88uLs/7V1znrLVWdlJ1qm26ru5Up70F0EKn/HaR&#10;Q4uwR04bAqmgzFqnlAzCKI5jRAiEsFemWWsvLi6Wy3mapkmS9hlma63Wpp+g9rIFxliPcdZaOeco&#10;oVEUEkysNRAgQglBhFKCIA57F1pTA+f7/9vhcOjA20Y658J538+EwzDsuq4sS8757u5ummbW2j4g&#10;bZRxRjMecM7evD67nl9BgIejQVnUV1eXQgghRCfbtm09cEcHx3GSRGGy2a6VUgC4NIujKKKUYAyt&#10;tRC9nf02TaOVlZ3abrbWOyE4YywMQ4xxWZZlWUrZUkKYYH2avNMKUnR4coT/f6be60fa7Trz23nv&#10;N1bu3P2lk3hIHpIiJYwlWRpSY83ABmRAgHUp+2p8of/LNgRDNgz7ajiaEWVaEmUxnhy+2F+HyvXG&#10;nZcv3u8QbtRFoRvori7UDmut5/k9jGlrlrtNp3sLXjtjnI8AnPLDbu+dBwAuRJIkaVaU5eiw382m&#10;s7/6q7/KsuynP/3pf/rPf2uNxRjquk7T1Jp+mPJVVZWmaTEqm6amnFlrNptN3/cDc54Q8q1vfdta&#10;t96sXr16sd5uQnRcipOzkxBtmqXj8ZhyJjg/1HVd1ZyLQ1UDwGQ8Oz4+ppyvt5u2aay3gBHCqOs6&#10;SolQUgia5Wnf95iQoizSJJEq0W3/1ZdfzcbzIs989L3tMYIkkYxQY3qEYpYlmIBKJeG06uve6dnx&#10;7OLBRW/byAOQOOgfY8CmN8gjDBBdLLO8OTS7zaat27autNZFma+2a21s3TZN11rntDUykU3f7uvd&#10;+eXF7f1tb/t9vavqw3wx++TTTxOVXL967Z3Ls2K33uqub6rKajMIswUjjNK2qThng8uXERIBRe8F&#10;5QiR6AMn/OMPP1VSFVnZa40AIxwCeIIRwpFQ7Jzt+45zjjEZDkT09VeEEGKEN1lZCCJggmMEjBHj&#10;BANECAjw0dHRdDZfre532/1sMf3jP/qjGAKgAOBPT49vbl5FiJgAZVQkggrisN+3hwBe5akLzjo/&#10;OD6KfNR3fbOviixfTOeK89ubm9Xy3vnu5GxCRKQ8WOg9GJFKQPjnv7wNgB48Gp9fTV2sMbUIBe+8&#10;FCknqWJ5t/d9ZaTIrfZtq43Rm82myIqqOlDK8jRdrVZDSnY5Ku/u7iil6/U6K0fT6azrekBYioRx&#10;gTHuuq7teq21c15JqZJUSokxihGUlLP5/IMPvv2D73///W+8c35+ulotf/mrn89m4ydvPcqyxHvX&#10;ts2Ql8A4mU5mMcamaQBhhIjudVt3Td2lIh2X4zIvEyGVkF2nUQhpknImGCXWmuF84YIBIAAQUiql&#10;Bu9u3+kB1FwURZqmjFKphJDSOq+tcdYOVguE0HK5ZIwlSXo4HJSUxpjdbvfs2TPO+Q9+8IO/+Iu/&#10;+N0f/CBN0y8+//wnP/nJ3//939/e3hpjhrQCSmmWpuPxWDDeNM396n4+n1V1M1/MnXfGWAdeJoor&#10;jhgOyNdNDQTSPH15/Uql6cPHD4XkEcdGtxEB4ZinIs0TwmlE3nrb695Fj9BA+HcuWEBBJlxw5rzp&#10;2sY6AzFijLzzEAIAqCQ5Oj49Pj1XWY4pT9KMqSQbTedHp2k+0s51nXYRAoANlhIABM71iESCUQDr&#10;QEewPljntfM6RAvgYvQAPgRnvQMMQsq8zIXkIQ7zMEaGABhMABDFGEIMPghOYwAMkREWfcQI5zLh&#10;hBKMUIgIYvSOABZc6N49++LF4dBAQNWhu3t9e3tzv1yu691B911zqLyPbVNfPXjgvVtvVqPxWEkV&#10;ojsc9mmaJEnS645SCgFhROazaZHlzpjV/XK32SUyOV4sjhZH0+k0TROMwVhrnI7gbTCIAVN4e1gt&#10;t7dVtwvIYOpULp689SjN1Wa9/fyLr5q29xEQYUAQoIgwZpxxpQgjgDHCABRLxSMEbfqsUNPFhAni&#10;gz05P2GCbXdrQPHd995J8yRCAIoIw8MsOqDgo48xRAgRBUCR/jf/+gcDWRFjfKir/WGPCcmydD6f&#10;Ywy97qwz+/2u1916vVoub4sy4YIoqSilQgkh2XDJDhB1ryGi6XS2Xq3v7+57bcqyfPLwyevX103X&#10;R4SWy9Xp6enjt96ijK83m5PTsyIf5VnJOKdMJDJxLsBQ0iFwzg2RXNaYGKM1pihzzljT1gSjGD2n&#10;7Pzs/Pb2RimFKbPGCSmDB23swJEKYdBpxuHqzLkYHpQwhNFAIW/b1rlgrSOYMsbPz88556vVKk3T&#10;s7OzYRY01MxZllV1rZR6/Pix9/6zzz8PIaRpGmPkXGCMz87OptNpr3tMMeMcEyIYG3RrAFC1jdaa&#10;UqJSUdcHhGMEf3wyG09zbVsfPKGUMQIIAAAwGvqdmBAEGN5UuHSY8iGEMSJD9A9BZBgDE4RhAGcF&#10;wEAQwoqryWTS1gYjst3tXl3fLOYn4/GM8aSq2rvb1avr667XCMj+UKdZlmb5y5evjLU+QJoVu/1+&#10;f6jvbu8//+KL7W5PKW+7frncdNpABO08l2I0mdRNpXVrdd/rJniTpknbHD766Dd9d+j6qqm35xfH&#10;s9lof1gR7E9PZ2WRe983daV1TSkiBLw3fd9wTvI87dtGSv6Hv/+vLi/PtpslwvDVl1+uV+vddp+l&#10;+enJGUTEmew7zaks8om1Yb3aU2BnJxeHXb1eblrdV03T9dpYa53HCFHGAMUXL59VzWG339bNIaJw&#10;dnH65O0nSZZcXF5gRjGm1jmCaZplCJOvvno6BB1leZGmSds2aZpIKYMHAPyzn/3zZrOllCqhOBda&#10;G0rpqByFEATnRVEMyUNSSKXkW08eY4y8tRGi0bquqxh8lmVSMEJw8M5aQzARnFFCKGUYwFrTW7Pa&#10;HKpqTykWgmMMgvPxuEjTRAp+cX72zW++f3FxnibJ8dGRMVZrY63zITrnjbGMMJVk3ntCGEJYKJFk&#10;aQyhbdvXd7fG2dli3ul+OAXrutZaRwQBIkZACJGC53ne9X2AkGepStIQIqEYo0GmYbf7bQzBBU8o&#10;IYwBIIzZAGR2VnPKJRcEszwtfv2rD18+P3zng2+en11CJHk+jhEBJuv1Zrvd3d7eOucHAWfTNAOt&#10;Z8j4VUoxxhKlEqWGfrPgHGKUSiZJigJCgIayn3OeZZkxVuueUoIxElxIKTFBzrmHDx8tFnOlFOdi&#10;6FU7F+q6YVQopZRKlFJCyBgDwURIyThnjBV5Pp2MCSFa9xCAYDzArjFGhGDOfxtkaqWUWvcIAR/g&#10;+wCMsrLMk1QBitr0mKDpdHZ7e1vX7ePHj957571g3WG/bw4HozvByGhUXJyfz+dz62yju8tHVw/f&#10;fty4XmZyerIwwbZGKyUnkwllhFDS9b3z1jmbp1lZ5E3bfPyb3yRKTsbjk6PFEGF12O+busIYGGUI&#10;IiZYSMUFI4QM8OLJeDQdjbI08eCH6DVA4KMHDIyzgHzT1QHc/XJZlMUf/OEfXF1dNnVFMbbOQoSu&#10;7Uynd5vt+n7tjIsecERWW907QdlkNFVCUczKcrRZbYVMlJIIozRLrDcykf/Vv/3TJEm+ev4l4/T0&#10;/KQoc8JwVR3apjNaV4eKM54V2dFiTghaLpfluJjNZ6NxmaQpAPIuYIwFk4yJyfhIyZFuQyJHgmQY&#10;i1yNDvv2//67v/8//4//65c//9VAxLy/vXXaxggI4YvzcyUS76zu+vVy+ez5s2fPnt/c3Lx4+Xy9&#10;XNVVbYyGCIkQs8k4SRUXNARfN9Xt3e3z50+vr1/d3d1vN5u2aZ313vrgIEaktW2qrtrWgnGKiXNO&#10;dybGiAFzzmfzI4SQsRogOuNiCNXh0DYNJWzgaXHGR6MJwbSua6VUCDCYawa5MkLIGNv3Wnc6SRJK&#10;mfdeCBVjhIAQQoxwQAARxxj6tiOEAsBut8uLAgC1TY8REVx4530IaZrFCMbYNM2EkCGAtW4okuuq&#10;UUlCCFNKKZV65+u6FUKMx9MYY1GUjx4+HpVjAIQQFoL/6x/98fn56d3t6816VTU7rfvedIzR0WgU&#10;Y3TOd13vnD8cKqVSzhnjXGvd9zoCGsJ4h+XfNjVlLM2zXXXQwToIo8n4yXvvqDI7e3T1zjffu3j8&#10;QGZZ1TSb3cZ7WzdNrzvvfIgBxRghjkejVy9fPLi8+su//MvJdPw3/9vffPjRh4fDASIURT6fz9uu&#10;Fow/fPjw6Gg+m00Xi3nbt5TSclSG4Pf7vTHGe58k6YMHD6RUdV2vN2tjLGVkMhlZZ12wSSoxxePx&#10;WCQqSZLVZlPXNSBUNXWv9Wy+OD07Ndre3987Y/u+DzGUZdHrPsYopKCMUE5f31wHCOPJOE3TIi/b&#10;urm9uSOYUkqms2nwnhCslFRCEoooIXme50Xem96CDcgjCipXs8U0YI84ijgCYCGE0U73GiMUnCeE&#10;oRAx4CxJYwxd36s0ScrsfrPyKPBERhKxoEQQ6+1qt77f3O+b/b7Z+2jv1/fL9TIE17R1VR2M7jeb&#10;zXqz3mxWGKHNet1Uze316+uX121dR+/nsyOjDQooS1NCCWV4YKQTQqwLlPJf/PLXm81+tlikSRqj&#10;hxgoI4yiEEOM0dmgjR24uF8PLTACDBGF6OMbjD0aymLKCMIIA3jnkyShhLVtJ4UUUk1ns6PFUdd1&#10;ZyenPvhEJoRgJcXrm2tAyNieckoFwRQBhUY3kcJoMu76VhtLKSWELhZHlOC6OSRSpUm6mB1fnl9+&#10;59sfXFycqYT1pgmoZwITipmks9kY0LZu2/feX1w8WnAJjALGQAkVLAFPsmS0WR905wWV+82hrbvg&#10;ouAsQrTO3d3fp1nqgu/bbrfbnZ6ebTZbIGS92SZJNpvN27bjQmJMCSXOWa17RhlnDBOSpsnRYsEZ&#10;ddZoY/q+gxjGo3I+nz16+ODhwwdvvfVkPCmePHnMOb2/v7u9vTFGD0QAa1ySpEmSrteb1XJ1fna+&#10;Wq4+/vDj1f3qG+9+42hxjAKkabaYL9q2u72+EUIJzlWacCZCiF988XmSpuVohDAecFacc4TQerfz&#10;MVjvsiIvxyPC6ICrBIQxJSpJKGfr1cp7P7AGQogAEAE+/uQTqdS//Xf/7k//9E/fe++9tut+8ctf&#10;/ocf//jjTz7Z7XabzWbgFAymjM1+1+meCyGkRBgjBJyzXrdXD67Wu40NPqLgkcMURRKEEiJVs/mc&#10;UPLj//gfP/7s05evX7loe9tHEljCtDfrw6Zqq0a328Pm0B52h23VHCgnWZ4gHKv64JzFCChBlCBr&#10;7aE6WGOUElJIbW3X9RjTs7PzBw8fYUy10UmWMkq5YDwRhNMIgAnmkvloI4QkFZQT63ogQDAyXkfQ&#10;AVuCAcAHMAh7hKL3QzoRxZQMHaBEpVmSE0LAR4IQAsSGdYaAYowxIhhRhGLwEEIMDkNME5UIQSBi&#10;8NG7GN1+t7W2p5je3d/vt7u6amOICGEpZIyxrZvteosidF1njAshCinPTs9iAOfcZDShlDLKEGCI&#10;mDOBEMKEQiQuQF01EKPT9u713Xa13q82SsqUy9GoLPIMIWS1jjEgjAB7QKEzjbG9c3qw9Gndp1ma&#10;pCkgWK6XTd+1uos4YobTJHXB22CAIJEIkXDEkUeeCEw46nTjohlNinJSNm2DECrLwntXjooHDy/S&#10;TIVgKcGcEUAxQgwhAERKCKWEYIIwov/df/1HIQTnnbW2qg/O+zxLKKOTyQhjbK3N8zxLU0LI7c3N&#10;3fJ2u10VZW6dub29Y5xlWaZUUhRl3ba3N3fr9faDD74jhPzwNx8KKX/nu9/b7LbOuLptpZSPHj76&#10;5je/SSjtuv6dd959/xvfevedd9M0b9tOa8so41wOq5S9MaohjLEeIJaYpGlCMel1BzHE6L2z4/Fo&#10;yKtMs6KuG8pY13UhohgiAoQIgYjeAJOHWQzA8ASTN2Xtdrut6qZt27Zty7L03l9fX49Go6IokiRh&#10;jAvOQ4gDOHfIJTs9Pf3yyy+/evo0xsg5H9wLjLGBvXF1dcm54IINE9rf1hgRwFoNOHrvtrs1xpEw&#10;8u77jykLJmgAoIxh+gYiAhhBRIQyhChCZKh+CSEIDTSMAXOA0MAgGgIlPBAEFDM8OGwAJONlMW4O&#10;DcGMMV5VzdHxWZEX1gZKuTF2v6us9fOj49livlgca+NeXb+mTExmc5km96uN4JIJBYhO54sIuNO2&#10;qtrdodpu9xGh2Xxx+fCBNvrzzz5ru+bdd94+OztpmkMI9u23H3/7g/cfP74cjQtCo/c6z+VsXqLo&#10;725fd22TSp7nKcMA4BF4QMEa07TV2dnJB9/+ZllkVX3outpac3Z6IqTq6sZ6TxGt6maUjVSSbld7&#10;wHi/3ltt337rXUb57e2ddw4wxhgNQGNjdF7kFMNydXt/f+ODHY3z7/7OB7/7e99/+PgBRvDy+tX5&#10;1YVSCmNqnYkRUcaEVOvN9nCoVJYOGGHvfZqmZTlSSjVN98nHn3gflEoxEIxxCLEsy8l4Qgixxjjn&#10;0jSZTCac8e12E4O/u39tten6DkE8OTmihCRSYIwJxoORBmOUpEoKxQjOspQyopIkRu1cyDIlBJeK&#10;J4mqqgNAfPjw6uriXBtt+m48GWOMuq4L3htjdG+sC94HxngENPBgD4dD09TWWoLw0KjKsmyxWPR9&#10;P4BYB6thnucAMGBv8iybTCZt2/Z99/jxY4IxIJRlOcZ4Np2keRK8hRidtwMhiQztSEQjRMYoY5wz&#10;jhAJLnz11YvJKP/2t777+tX906cvXt/cv76+vbm5f/36dVXVfd8rlQxYV/y1zGXwJVprlVJDDCDG&#10;OE1TIYT3fr/d+hCcdQPjx1o7dLL6vl+vVxiT8WjMOWvbZjQur66u5vO5EHIgMIcAX1vLQPfm//dH&#10;mRCiKMrpbBoAuBBpmqVp6pztuh5hIAQPRuthyMs5l5JjjKy1jPFBFy0Eo5RE8ELy0Wg0jPiqqsqy&#10;bDKevn79+uLi/MHV1WG7e/rVl021xxgEpVkqjxbzo8UiL1ITXO90MRuLTHWuM94GHJlSt8s7yTlC&#10;cXinCcNDsBNhNE2TMs9ubm5Wq5Xi/FBXo6Kcz2eCkt1+29QtZSRC6NqGcz7IriAGjNHRfKKUCNEl&#10;aWKtQQgChAieCuajr9tqs10Chm9+8P7v/M73AMVB7rHf7tuqdkbr1uy2u9X9sqlaxWWZl4lUgslR&#10;np8cnS7mC2fdarWuq6rrTVkUjHNtuvVmdXZ59id/+iOhOOFYm+7y4eV4Mu6d9t42TatNr7v+5vb1&#10;Zrtar5YYhePj49OL0ydPHhdlkReZ4BwQCiGgAJTSRGWn5w/yZPzyxev/9OO/+8lPfvq3/+E//9M/&#10;/BM4+C//4I+988EFJdTr61eff/LZz/7pZz/5yd/9wz/84y9+/gur7eNHj/M0S7NsMpoQTNqm7Xvd&#10;a73fH+7ubu/v76zWKhFJppSSWZ4ppQhBgyzI+wARIUwZFQjRAVVojW+rtj403jhAeDadjibj8WhM&#10;KWOCY4x9HHooeEBVeWMno3FeFjHG4ZAaWpxDuatUwjlnjA4oR4zxcCBSQpIk5VwQQgRX1loMCCHM&#10;GQt++D2kOuyHT6lzzgcYiuphikII8cEPJ7sxZhgvD176YV3kWS4Eb9uOMXp8fCKluL29ubm5mc2m&#10;A6I5zRRA1KZ33n7+xWefff4xoXG1vq2bxnrYbOvNbolQ5EwM/l7vh4RSW5YlY9xao7U2zsYY+75z&#10;zu33+7qui1Fhneud7Z2+fPLo8tHD+fkpMIIkK+aTYj4VeVpMR8V0khX5xcXFZx9/aoyZTcbVoYYI&#10;BJP9bjcqin//7//H6Wzy13/91//4j//Ytq0QjBKSJAkmIKVs6jqE8Hu/97uTyeT6+poJnpdF13Wz&#10;2Ww0Gi2XS4zxxcUlY+zFi5dKqfFkTAhuupoyrPu+7xsuOGG4LMvZYl4UBWBct03Td3XTWGuPjo5P&#10;T0/rqr69vY0+GGMiRpPpKPjYdg1lNE1Vkqq2a0Jws/m0KMs8L1bLFQLcVnUI4fhoZr0BBDEGBAEg&#10;YkSSTGndAUFZkdhoe6dlLmZHc089oggIYIS4kG3Tdn2PEPLOO2NGxejp0y9vbl7/6Ec/nEwndV8f&#10;XxwTyVSRZOMscgASIw1I4EBj5/Tz62f3m+X13au71W1v2uu76812fdjt7u/vl6tl1zeHfbXbrO9u&#10;7vfb3evrmweXl0VRvnp1LbkUXAYbm7pJc8E4EUxABMFVDBACev369uammkyK4+Ojvm8BAiEQnPHB&#10;ESIAwDon5YAUHrZoNJxNMYZBdEMIIRgTipz3jA0qVDw45AEwoSJEIIQeHR0Nvci+7/MsSxLlvHn5&#10;6iWlWBtNOeWKiUwAgYA8ZlgmSlvtQ8SYYESPjo6mk9H93Z1kfDyeNvv6n//5X7pOl+PR8elMJASI&#10;saEH7KzXUvG3WdvjAAAAIABJREFU33v4wfcuTi8mgE3X763pKaWCq7rSDy4e79bN3/3tP2xXVZ6M&#10;pcyNduv1FuMohTDGzGazt99+5/Xr64cPHrz33ntvvfXWYrEATPb7Q1mWi/lR3/U+gLXGOT/YwgEi&#10;pSxLE0wowGBVpZwziMEHH0J0zhjdxRiyPFFKhuCbtn758oWxmjFKCAWIQ8j22dnZ8DvHowlnrKm7&#10;5f39w4cPz8/PdKfv7+6zNCuKIk3zMi8gAmOMYuqc2+222+2WMT6bzbqub5pm2Lu4kPv9frPZEELS&#10;NGWMEYJ9DG3b1U2jlJrNZhjQUAAvl8uqqrXWDx48+OEPf/jnf/7nDx8+/PLLL3/605/+/Oc/f/78&#10;+RBLzhjTWg9X6NFohBCq6nq32w2I0K7rXr++9tEnWXJ8erpc3R+fHKV5FnEUiQASCccRxcliIpS8&#10;Xd5zJWUqPHKEY8Qx4YRISiUjgkYIDiylOEIYdGRCcIBorda6t6Y3pieEEIr7vjd9h4e2BKGMMu9C&#10;iJCmWfCBc86FAIwDROe9DwFRRDimjBKKEMWCExedtjrGGMBHHAgPMVpCIiYwOB0IjQiFEDzGwBmD&#10;CMFFKUSRZYILyaVgkhPOGaeYQgSCMUWYAg7BS8o4Y7bvlZRlluquyaWIzjtnKEEUQdO0RptEqf3u&#10;oDsdfHTOc8YAEMGUUeqt99Zb6xaLo67tTo5Pzk/Pbq5fp0kKAILL4MPwnxPMMMZcpM+evfriiy+s&#10;tpnMovPN7tAcqs1q7YzFAHmWnZ6dnZ6dQPAvXj2P4AjH681qu10TSSK4XvdU0KarI4TW6Lv1fdXU&#10;dV874gmDxnSAIlGMKhKI70Nnog7I7Zp1QBaxiEggHM2Opiphq/VdBDcap4vFJE0llxShMLyNQ2DD&#10;UAAyQgfyBcaU/tmf/CuMsUqUlNJHjwkRgltn0zQRQgxJfd677XbTdu3l5cXl5cV4Mm7b7n65JJhz&#10;rjhXRT7GhFkTDod2Pjsaj6bPn7/CiDx48PCjjz4GhAmh8/l8cXw8mUzGo/HjR485F1rbXusvv3wa&#10;Q5Qisc5LpSBG5xx7A88IjFEM2HuvpCQAKIK12luHEUTnCYLjk+PlcpmkmffBWBt8ZFxijEMEiinC&#10;g3aSASDvQ4xAOSeUEUIRwipJjXWHw2G73WJMhBBSqtFoNJ/PORdZktVVhRAiBLdts1zeH6pqNptN&#10;JpPXr19vtttB/gEASaLG49Gg3DscDuv1uu+7EEIAcN63fWecBQBKCWUkgnPguKSUkW+8/5aOTYgW&#10;ISCUEEqG+S8gjBDGhGBMEMIEUUo4JhShr+2/iCCMMKII0JtHGNJQGR5S8yISTORZuV3vAQjj6u52&#10;VVUtxixJC+9i22rOeF6U09lcqjRN8q7Tm80uy7MIaLPZrdYbhBgXKs2KJM2t8T4iKQXlYjQafeuD&#10;Dy4uL8uyGI9L3bbr1dL0/agssjQJ3mEcvNPO6lFZXF6cPnxwMZuOslQuFrMizyaTkRIEkFecUUYO&#10;+21THRLJiiybjkdJkvRd8/Ll8+tXz9umSpKsKIpUqSIvyrz0zgkugver+zVGiDNeluXDq4dPv/qq&#10;OjSMcyYIIiA4k1JY1zdNVbcHY3U5Kb73/e9841vvJpmq6sN6u1qtVi+uXzx+/Pj09DRLixADRIwJ&#10;SbOcMl5VddO1SqmsyBEmCKPJdIYJ6Xv70cef6N4qpQBhQqngYrE4WsznIYTtZtM0jRA8SRLOuJDc&#10;uV4ylqrEaM0JefTogRISIHLGcIzBOQwgOJcDgYFgpSSlZDIej0cFZzhNZN+1MboiT5VkSnIlRSIl&#10;pYNIIL54/mJon2NCMaZcCMYExsS64JxLsqzX/TAPp5RkRY4JyrKUC9Hr3ljjvBuSYhmjCAEiWFuD&#10;EKhEMUZGo1GwHiKCABiBNvr09HQyHvW6V0poozHFCJM3anOEMUIDtICioWfKX1/fXV48kTL99a8/&#10;2u/rGDAA2e52fW9s8IRRANz1vfOeca6ShHEOMQKAEEIpRSk1xlhtMMIE4xBjCJESaq0dotIRIEpo&#10;luVSSe+dEGIyGXPOvPdlWXDOBVfWuP3u4LwbGKfbzW632w/oHYLwMLYlGA3ZGyECpYRRSjDSRltr&#10;h6ly8H54giAOflpA0TnL6KBjR0OPzAenhMyzBGIwut+st0WeSimVFGenJ/f3y49/82FwHiPAOE5G&#10;JeeMU3Z8vKCcbqu99a73GjFCEhYJYop32izX6zRL87KQiUIEBwghRh+9toZTOptNx6PR6u7OGL1Z&#10;r/pexxAmo9HFxcWDq6ssSfqu1aYf8IFZmhR5mqUqT1OMEKOUUrKv9qNpOZ5NAnJd3+6bjQ12ejR5&#10;9OTh0fER4wxBxBh1bafbTknVd11zaHabHXgYFSM+pL8QNh3PjhdHiUyDC13beeeEkggRQnDb19r1&#10;k/nke7/73QePLm9uX7lo58eLosyZoNvdZrVaEkK6rr1b3jKKj48Wb7/9+K23Hp6eHivJ6/YgE0kZ&#10;xgPdAGKq1Mnx0cOrR0qmlIrddgeAKCZKyNlkuttsmqY5OzlNhFze3Xkbzk7OwMX9dme1MVp/8fkX&#10;v/z5Lz775NP9/hAj5EV5dnZ+fHQ8HU+HWLBESUpIiI5yyhiRSiaJGrROGFPvvXceIUwQQ4Ap5pTy&#10;EMD0GgVkneu1xhg747SxXdd3XXc4VMZZH0LwQXDGGK0O+7Zt2r6v6xoiTlQ6bN1SKN2bru/bto0R&#10;KGUI4aZpvXdZli3mR0LIIQEbIWKNZZQRQrUxEZDROkmSvCi5kM4HhEmMMcuyEMJAWvbe61575402&#10;XdsOsDfOmfeOEMwY3e921ukszbI8adsW4Xh8fHR5dTGZjPMiJRQfHS02m/Wvf/0r5+zR0fzly89D&#10;1MvVrdbx4mr6jW88/ta3vvnkyZOLi4vxeAKA27bTvamrmlEWYnDBGWuG7Io0TYqiABSM1REhriSR&#10;TObZk2+8yzIJkh5cb0g0NB66tja9zFJMsXEmy1Nr7WG37bt2VJZlnrd1NZtO/of//i+ns9n/8j//&#10;T7/8xS8QRO8sJYRSCigMAY3WmbZrh2BkoeRoNNpsN5vNRmuTJMl8Pru8vJRS3t7eam0wxkmqvPdd&#10;2w4AkUN1YILJRI1G46Ic5Vkxmky4YNa77W7nnLu4uHz06FFd1Xd3d857lSYyETKRhFJjeymFSiRl&#10;BBOMEEymk6LIR8Wo2lcEk+hjjL4oUmt6RgkfhhQEM85ms4kNPuCAGWr71lO/OJ2N5mMXbCQhYqCE&#10;UsZ3h52zjmCCMZpNpidnJ6enJ4yxJE8whUiCyEQTtEXeYR85CtgHErJJnk+zB28/ePLe4/F8FLBf&#10;7dY396873Xa6/erZNaax6erl3bKqq77trq4u/+RH/+a//bM/w4Dubpfb9fbDX304Hk1PFmcRQUQG&#10;4YABQ8SJTCGQ1d16tzlQDGmSPnn0uO9qjCICF5xhjBImIgLnglIJpiyiiAjGhAIGH4MPHtBgiIMB&#10;nhUgUEIJxoKL4JG3QamMMdH1/W63IwSpRFKCYwSCQfdaCP7ll18KwRFGlBHCSTZKMcMeHOHkjdwQ&#10;EwDAiGRZNp4WTVt56zgXEPBXXz7/+JNPf/nrn1/fvSinGZXR+BYzzySK0TAREbGUR0CGC4YwYMIE&#10;yyhRmZx9+umz/+fvf1Xt9f3ttm0MCkQKNR2PKaO3d3dZnj15/OTVq2tAaL3dCqVWm83zZy9ub27L&#10;cnRxcdVpPTAg27YZj0ez6eRw2DdNo5SECAggz7JUKYzAOxshdl23XN4dDvumrTabTV1XzllM0O3t&#10;zSDoNcZgTLIslzI5P7+glGVZzglPpEpU2tR1mqTT8TjPyzTNCKZZmlNKV5v1Zr3DmCRpQjlTidru&#10;d23fj8bjvCiLsiSUamOEkH3f53l+fHycpilCyDl7qA5lOeq1btuWEMI4X65X9aHqum4ymf7whz/8&#10;4z/+46IoPvroo4HTXlWV85YQHDAECC643ugAoemaqqlOz09ns2nfd8boLM+44DHGpm3mi7lK5avb&#10;m2JUIIYwx4BDwAEYssGMZxPKGJWsnJQOeQsGOO5t37seKFKpzIqUKZYkikueZkmaJZQiQCHLk6Oj&#10;OaOUYdI2dV1VwTuCMEGIEgKAGOOMiQCAMc2KAiFMmQgxRABCqVSSMhwQAALCCCYICDhvu74L0Yfo&#10;nXeMEcohBBcBMAUEEeNAKaYUERQBwjAmAYiCSyUVwxQHhiIGHyEA8gABCGDkA0WYICSZQN65vs9U&#10;Uqik3u+9NlkiY/BtU+Vpyije7w9KKQgIIWytb+o2enAuUsKVUN7HECIEKMvR0dHxYbc/PjoJLnz2&#10;2WeCckFFmqac8e1uTzDdbHcffvjZy5c3zrroAEKM1lfbXXCOY9J33eGwb9vGWYcwTMejy6uLqjt0&#10;uun7Vnvd6SaiKDPe28aDDwgwR9mkWJzN03ESqdeh99GThPKU8oSQBMuCj+bF5Hh0cj6bLIrTy6PF&#10;yQQzwMQvjqcB7KFaUQZc4IgtoZEQwAQQghgcioAREIzfoLUxRgizpuk4p4jgrmuXm3UIjjDqgo0x&#10;LhazEGJd103V1HXNmRiPp6dnZx9++OunT59vt1tG15yLsiwnk9n86GQ6PSI42e8bQkSa5Nb6yXgG&#10;AHmeX11dKaV8dMY4Kd2LFy8G+ZburRDi6vLh7e2ttR4hTTF474OzIYQYXJIkaZpyzpEL1rjg3jjx&#10;KCOYscOhvnz4QAhljCnK7H654UxiAgSxIUZuaJ9zTocmOuc8AlhrMcaD+Gq73d7f39d1XRTlgG8t&#10;y3Lg5a5Wq7u7u77v33333eE1nJ5f5Hm+Xq8PhwPnPEmSuq4HuSZCaIDddV033K2HtmWM0VozeI/z&#10;PKWcGAtTPgVkrdUhhOFHQL5mi74x9wLGGGGK8dDspAgRGJImBx1mxBGRr6fBMFzBMQCKgELEMCxR&#10;cMFTSpng+13lI1AUrQuc8zr2jMtyPLAo6Xa1BcBFMXnrnXcZY21b8wDvvPtNgjAhLFUJQpFgEbu6&#10;aZr9fjtMC/fV4fXN9fF8Zp3e7/e7/YYxNp6Uh0OFcAzBa63Xm2VVVeNx6Zypqmo6Gc0n03JUjq4u&#10;IwRjDGNst9vVdX2o6+l0tlgc91q/evHsbnkPEXvvq/22GE0IRGs0DgMR3Y7H4yyXjJGyGBNCmvZw&#10;e3fNuWg7I4Bxybq+6fuWMXpyenF0NB8QiEIIY/qq2m+2q6qqnDMIoWfPnj1+/JYUGSHEexOiB4zH&#10;k3Iyn3z+1ZdCycvsyjkXAhDCnHNZlg1EZSklZ8i5UI6K4+Pjoij2+73WGiHUdV3btpKLxXzat5Ex&#10;YnSf5ykjyPSdUgKi88ZapxFCRZkxQgEwwUgmijFmrUEopmkyHpUIRd23wdksUYyTYF20velbpUSI&#10;vq72VvdSJYCZlDJGFBAFoF1vbDDee+fckC+KvhYjDBKDAY3+W6O7MabvWinlm7xNY7TWeZaWZfn8&#10;q+dJkqRpjrCPOCKEvY+McMYAxYgioZgAAoJxCHGAu3JCueQQuelc2/Ru6r/84vl6tecsGU2nSqYI&#10;0xBCQOC9b+qBqZAMyaVDwichJMuyYdw6Ho/LvBgo7t57IcTgyG3bVnA5zFpVIjHGSomua9q2RRDS&#10;NENAXl/fPnmSDuU0pbQ6NH3fD3vCmzAVTr5urgNCBHDEBDB+0ymnGAvBACAEEIINWq9hZs45RwQP&#10;Ou0hRQZQ8MEhFCnFw+ekbdssS6bTKUX44cOH9f7w4ulXjBBGaPRWpJlSiuDAGMOU3q3WhGHK2Rdf&#10;fFEFc4EflPPpsGmUZd73LaZzF7xk1IeYKOoMAETESG/0g0dXlw8vn33xdDSdYI/v7+/3603TNMfz&#10;xfn5+QfTD7TWNzc3LrjRaMQEtcZU1Q4Cmh/NXt+8OH9w9e7731iu7796ft/pPsnT2WJ+eno8m80A&#10;oOtbqw0BhBAaj0Zt296+uj0cDro3gjHksXdOyXSUZ2VWAsDy/uZwOCilptNpMR7tD3VnOpVKnqLH&#10;7z46PZs/e/FlZ9uT+UlWpNb3ptOMkRjj65vr9XpJCHr7yaN33nrr8aNHqRTV4WCtZQQxgq0OTVVv&#10;1mvT6zRNkQ9dW1e19gGuHpxOy0LXBlw8rKvDttb94dOP70+Pz779rffv71fr5Srh4v23v3G3uYeB&#10;bo2g2bdV9TTiiAU5OlmkZT6Zjs5Or8ajad0crNZKcW9ckJIQxhgTgmRZARF576OHshxPyqngimKR&#10;ypRTHj30VWcaXR/qYGy7b0yvSQym93XXqqjSNKWYhBhjCIOfdrXdDRKeIblnCM2qqmow7Q/7zDBU&#10;kXKU5zlBdPj8M6YAYFgsGOMsy5wz+33ddZ1SKssTSnhV72ezGcKRUCQkU4kI0RVlNjhvEY5KCSl5&#10;mqZt23JOGSPzxSTGCMjv9xtjHOdUSgkodP2h7aBpmvXmBgBOz2aLxWI+n37w3bel5EJJxkREVPfe&#10;R/AOXjx/vd1uX7x4dTgcEOBBqVGUeV4Ww7kMAEVRjMdjyrBxjkuRjnKVZ7OzxenD8+V+u7d9wOAZ&#10;RhRbDsaHu2q9W25t3yVJ8t4H7xNATz/9PKDQ6/bq6urf/OhPJqPx//43/+vPfvazIYhYaw0oGGt9&#10;oEopjKEsy+l0mmVZ0zRpmh4Oh6+++qosy6qqZrPZd77z3f1+/+GHH9V1bYzTWmdFenR0hFCsm12E&#10;yDlvmiYrMgDcdx2ezYqiuLq62lWHIcMZf52uhBBSSp2fn766uz40hzIr81GeJ6mPrt1WITpEkXba&#10;eosomszGq9U6LVJr9W671loLmURAnPNEFdbaumsxxd4HxZPjs+MOeqnEodoGHCnlX0MKrLUWEYgo&#10;CE7X+1Vd7Y/mi4snZ9W+LspiJqYeQ04zhzzBLCtShJDWOqbRc69Jn5fFXM0Xl4t3P3jn9fPr9XK9&#10;vFudKgkeuJSj8fjB+cX3v/eD733rg7ra/+bXv/rwk4+yMvn2+9//l1/87Of/+Jumtk/eu0AMKIHI&#10;AiaCI+EJaWtNEE1kGgMejSZtt99uW0KJEApTBAAR4m+pCgAMExhcY2+Ee2gwAOPhCaeEEASBMCoh&#10;EJmknCX3y3V9aNOkdFEzmvTmoFSJfTi0m/nkCBDyMQDB1rto4huFkXE8CGPsgNWFiL2P2+324vK4&#10;nJQ7exBCKJJPF/PVdpvnYx+RUDLinkhsXceISZJCuwOlFBOiu44QImUCkVrjEzWxHl+/XDU1Qgqt&#10;bm8TXo2ycjGb/v73fu/VqxfVoel7/S+/+IW1lgux3+2++OKLL774ojrUWZaFAH3fW+MHlnvbtrPZ&#10;7OjoiBDinRnWzn5vYoyj0Wg4vyilieB0Mtam++Uvf77dbvM8tc4cDrsQAiUcKAxJY84FY8zyfl0U&#10;xenR0cnR8Wq12m8PlPIY43a7x/hwdHTknHv69CklJIRAJR0qWCHEeDp5m72z2x622y0/kqPRyHuv&#10;lBpuR8NmVVXVkFI2xmNj7Onp6fPnzz/88MPz8/Pz8/M//C9+fzweHx+ddF334x//+OnTp03TtG07&#10;hABHCIPKcjabrdfrzz//3NpBPPJG8DUIObXWaZqW4yIvs8ViQSkVgq3WS5UnxxdHOrSIAOWUONzb&#10;tuprVUjvI+rAaccp5imnkUUAHx3hpCyL30JGEELWGYTAWdPWzaQcucRxzruu6bpOaw2AlUqGliJE&#10;xJgoy3FRjAhm3vumabigVHBMKWdSYvAxOKd9sCFagMgYl4pb23U9EIJxiARLRiKjGFEGyCMIAIFw&#10;Ag5jHBAhhDASA4lBMcFRyogMHlFEESIoAkE4em91Txk1Tbtc3nVNy48xS7N5Wf6///Szq4vLh48f&#10;UIjrzSpGhHA0ph+N88HE65wnQDmRGGPvI6MCMAlg6qov3hkvb282y/XF6cXLp89+/YsPGSOLk2Mp&#10;5f1y6b3vXdxs67bpJ+UkhLDfHTgmlNLpeDKajDvTN1WtisT2HT7gvicm6PlokmRS275q90op7VrT&#10;d947h6NvlmPss6wcjws1TU6eLKIlDGXOgdad1toNU3HOGCchOO8jcMdS6n3Y1Penbj5Z5LvDzXK1&#10;LMflVE61CZxzIRJvDaOSEkQIRuARpggDihgBZpgwH2K3q5arO22tSmRv2hj9090uxpjn+W63r+uW&#10;Mv7w6tGTx0+ePnvx7Ku7/c6gmFgfD/t6s25eklWSvCjL8fzoJM/GeTY+P7+8v186F9595xuT6ajv&#10;+xDC+cU5pfRwqKuqMsacnp6enZ2/9dZbpreffvopIYxS6q2mlPZtH0IYZPcUUUopBMAYA0QEmFIO&#10;4AbI7Wq1yoq8qppBJIkAAwBAlCq11jvnMMacSxiQgoCG1F+ZKKXU9fX1zc3tzf29lJIKfnN/Nx2N&#10;R6ORtTbLMopJXdcnJycDhkdKKRPlvR2ud6enp8P3tdbe+9/KyVyIQjDRd8ZZjKIQglJCKUUEEIEQ&#10;Xds1VGBCIc0TwnB0HlBACN5k/Q41LWCMCUIUYUoJfiN1jm9K5AgIY0LREFoGv5V2o8E9DHiIdfXe&#10;DyuWUj5cCJpDY/o7FBElknO+rdvDoY4xeh/KyZhJmeGREAxTatwGEeadR8F711BKlVLTWYowrZtm&#10;u9999MnHWZYxSo7nC06FYDJEx6lAEdeHxnkjhJiO50VWrNdrhGHV3EePIdIXL171fZ8kiVICYzyd&#10;ThFCWZpfXT6ou945x5g4P788OjnDmO6rQ5pkgJHRXX3YWK6sc61ki1k5GaXOOR8605nbuxcIay5I&#10;b3TCyhgsoeHxkwenp8dpqrq+BeQBnNbWWrvbb4ZEEEKYc6FvettrKKAsyxiIiR4hNNzMpOTGmBij&#10;kApjjDChjHNGsyxr6+5N/A/4QTDfdZ21Nk1T55zpNcbYOxPvDcUgOZOcTRdzgsE5E7yPzjtvIHgh&#10;hGAUDyp6SoRgMUaI3lgLEDIlhWSpYhiD4lgp6Rn13g1C1hic7bosyzBlVdM755xz2hnO5XDdROQN&#10;runrjk9COTOd6bVWPgyV8MCXCiFIKUIIXddhjJMkGe5Gxpgsy7z3b7wTiDaHinFIs9SGNngQCRlS&#10;RmFIosOIM04QJogCws+evXAuWO12m8OgujfaIbAhAKVcCDpsC8MRPrzOQYo5sCUxxozQVCXj8dg5&#10;t1wum6bJizKGgABjRKSURVFQRoam2HAmbTab4P8/pt7rSZLsSvM7V7sOHamzdLWY7obYwRBccMd2&#10;zGi0JY3/KrmCT/PCmV0uZ0AQAzS60aqqukRWqtCu3a/mgxd6mQ9plpZmkZEe7veee77z/T51eXk5&#10;bMwvX74aXi2KorbtMCZZEg1b3XDGGL4PfSXrgWHiMbLWeIwZowFn1lqHPaeYMYYI8X+JT0PaO84o&#10;Jc4h8NY5Z8ETyhghfdsg77qmjgLBCAZvZde8v3rbd2YcR33bBiFdzqfOWCrwsMJs3mw///nnb27e&#10;f/v9623XsDSKxmNVteEonc0nt3cr7z3G4JHzGCw4j5xHrrcSaXs0Xnz6s8/rotZNJ6tuf8hZNmrb&#10;9vXr12/evBkl6WQ+i5NIW5VmsbXaG1xXhVNuPEmySfbJp88cmBcvv1vv1mcXZ88+epqOR845443u&#10;pVGWAE7TREmd7/K7u7uqKPq+9w61fYeRnk0mx0enVVXd398rpdq2ZZwEIe9Ud7jOwyRenE66vu5U&#10;f3pxRLg/VNuLx+eL4ykiyBhyfXd7d3d3d39f1cXRYv7x8yeXFyfT8cRbqVrtjUbOequKtimKIi8L&#10;K6UgmHhX54fteoW5aJpuMV18/PFlk7ey7t3R7IfvXt29W7Vt+d33u6P5yaOHj+eT6f3tChGcRXEQ&#10;htLom9UdZ4wGou5qsPjHF2+1VUEklidHF5dnp0cXSvWIAsYeUaSVc9YKQbkIOecIkVBEnImQh86B&#10;1c4BJGmaRKldOm88aOed88rVZZXv8jc/vr66uu7bru6bkIdRGIJ1bd8eykKEQRhH1vheya5pkyQZ&#10;nDir1Yoy6hEMx8Uhew8hJHs59B8BgHNKKfbWEoKk7AAgjmNjVVUXbVeNRuOua50bN02ttaKUYIwG&#10;7q4QghAcx1Ene6UlM9g6xXjKOM7zfRByY0zft4xwhIluGoRhOZunaTqZf8oYCYJgIM+Nx9kh3202&#10;691+Yw0qqvbmevXNNz9sN3vrkJS+lxAKyLKEELLf76Xqi6pEyHuMeq32RZ5XpffWe1/UZe/0s9Oj&#10;2clRrfpNfUCCBUmsrLbgaCJoyNb3q7KvkberYneUTR48fxSFolrvRpPs3/27/2mcjf79v//f3t9c&#10;U4Ypw2EY5MVe62E0wxKCjLGU0kGDlaoH5KuyPjk6xpgyRrx1v//97/M8FyI4Pj7O87Isy8Nuz4+W&#10;s9ksTsKiOFhrmrqs60ZJ7R0aug8DCJMxBgQLwQhBeb733oY8HI/HX3//lbEqDkMhWBgJY7C1Bqx3&#10;zmmttZZDS2LgynpvrQXG2HicWesRYWmaFkXZdG0Qh6MoQxQ25WZbbc/DByxh48moUZ1HQAiRWg3b&#10;rtUGCFkczeuyKtsiTZJSFgpJrZQFbxECgigHxy0TIk4TRDDhxBNX29Jj8MZFk+iz5RdlXhXbfHu3&#10;lp0B7Z89fvaLz3/5+OJREoTGmKfPP1ocLb978f2f/vjNZLzstby92pRl/vHnF3SW0Fgggp1CHLHz&#10;o7OQh2/e/Oits9pMx9PD9tYYwwUy1iCErXfWagCHsMc/SQCAAAB5jz0M1hMMgPCHMomKMOSjvjUE&#10;J9td+frtTRZnWcoAOSGwsiaKSUij91fq9vb6Q5NXd4CBx2zYa6SURFCKiHPeGo8pMcrWdW2cH4+m&#10;zUF2vbK4Ozk7A0SPzxdVc98bi1HPI+YBt32DMHYOd1ImSSYi4b3XWnrnCRJpMtnfN7d3B8Z4nMxs&#10;L7qm3xx2gGG13jZdHybpZ0++0FqWef7g0cM0TY0xo/G4blpMyaHY/+nrL5Uyg/dKa7la3QUBH7aA&#10;vmu893GsxVyoAAAgAElEQVQcl/mBIAiCgKcp8i5N4jiNrm6uh8Dtx48fenDOmUGn4ZxLKZUyYRA7&#10;56qqKfbF1ZurUZJeXl5enl/c399XRbnlGxEGo9EojsNedaMsWx6f73a7+9uVAROKECxkk7FxgD3k&#10;ZZGXBcXk7OzMGDvEbQwkv0H7GaCbpCxWt3fO2k+ef/TFF18IITabzevXr9+/f//NN9/UdT04sIYn&#10;YjybDlE6dV1LKbMsG2qwbDTyAITSxXKptcaEUMbmy9nt7e3ArI2C4GZ9J3qezZPedFgAZwyoL6qi&#10;U5IJbo1zYEUUWG+M0wiRgZ3DKQk4q6sGY4ycZ4yFdFghiWq7xhPG2GQ0TuLw7u5u20lr7UAtBUQQ&#10;ps66tu/Wm810OmeM8UBgjI31Xd9gjEUwpJBgANx3kjISJzHnRAtBKfegEQ6Yj7VqpeoIxZSxIQBV&#10;GzuYGbFHDFNsrazb1tWZyAATb7x1DnkA66x1sm/rsqAUm74pV/t8fwg8PR0tEhY9Onvw/uqds/r0&#10;/GyUpn3fI4TqukRAgzhJRmFRkLbugTjKEyGEtwYQ8RYPH0cYhvc3m1E6/tlnv/gP/+k/lmXBWRTE&#10;Vkr744+vCeNpNq9c17Yt9oCMD7nAlPRGc9UnadpqeX19fajyx8+fnj+8QDwbkfH9YRUFMQLSNpUC&#10;LULmvPEUK2QLXXZ1Z6TX2mJEGAsp6lksopQxLdrWd13X2h4UYAyYgwcrnffYIvDbw+1iOYticsil&#10;cTXgUFuPqdBGI8QwGIy8B48QBY+RZwNpgK7X2/E4o5QjIIQwgqk1PeNcePT2zdUAmHn44HEcxwTj&#10;H168/vqrb4u85ywdKtcw8AO3pu9N3+2vru8Xi8XHH39ycnI6Hk8opdPZWGsphDg5ORpPJy9fvpRS&#10;Hh0dcc4Xi8XzZx//+OOPv//dvyRJEgS8rkuCUBAEVisAEJx2XTfAlm2vAIBgGLy7zgNhVFl9dX1z&#10;eXmutdbKxnFcFjUh1FpbN6VWVisnwlCIYIC4DkU2IcRaW1XV3d1dXddDlNmQVDYdjY0xSZIghObz&#10;+W9+8xsAaJqm73vOuSxLpZQxNkkS633bDnlr6e3trfe+rmuttTIW/hI+zBkRQgzqExM0CLgH27QY&#10;E8CECEGt1d477z0enMkAGCGHhgFoioAAECDEe+TdBwqE9x4DAUD+g2DsvXfIAyBAHmEPAxcOALS2&#10;XdMyxgjCjx494Jz/6V++wuC6rmPsAxus72Xf99PpNMtGjDGlZK8kpmS93tb12zRKxuNxW3dBEDx5&#10;8ogyYq0fLsjr16+Xy8WDy8vBiTcajeq/fK3X62HtG41GcRLOZkeEIO8wJflhXyAMmHLZW20lQehu&#10;9bKt6+cff4wQe/Pu/W63m0zns9nMIWRMh/yHAOfpdJokSRRFm82mk30vWxEQQGazW+12u/1+H4Zh&#10;VffKys8uPhrPxs4Y421bH95fH/L9NoiDgPHtYS8ocwiwBxFEFGPF1GBCC6JkNBpRhnUPvZJBFD58&#10;ePnpp5/u80JKGVE2aCaU0jhMomjwBsPQE82yjDFWFWVZlkkUxXFUl5XSvTFWgm/LYjYfz6fHhCJv&#10;PcFY9z3CnlNCA8EptdZ2fT+8lDeWEhJyYYnVqh9lCaU4CbnWynS9sg4hRABsL2sprdLWOUDUeWuV&#10;ZoRqak3XAtBeKwAkhBjOt8ONgjG21mfZaL/fYYyVUpTSAS8Rx/HgtjJaU0pDzpxzQAjBDMANbBhr&#10;NWV4kEOFENgYSinDBAMy1lnvvHOUcQzeGGetzdLxer2Zz44DkSh54CzY7zbgN4SwvCwwxrPlbJBS&#10;h6O4MWaQvBDGg6wqhPDWdV1X1/XwoxCirhrrHcY4SZIhDVgbZe3A0NVDb3iUJU+fPr25ub65ue06&#10;GcfxYEcc9PAwDAcxebgmg8g2iGnaGqW193h4M5xzwxgAUIq01hgjTMhPQIEPlRpCw3gextR7zwim&#10;lNR1N1yxKAhVL5MkaarKGDPJAqeVYDiNwzgO26YeZMD1ajufLwUPvv/uh+0GULh79eIN5mJ+epzN&#10;2Ww2a+rOOWe9U7KP4hQRLJLIKO0dIlzUbRMnmYjC7Wp7uFu1RXe6PEqSRPdyEBU5oU1TEUYZIwAu&#10;TqMkSaSUmKJffv5zEQX/5b/+X69ev3/87PQXv/hivlwcikJKaVRPMIviQDW6KsrDPt9tNgNGuCxq&#10;7/1kNF0ul4vpYhiRKMsawLGAUUo99uAd4SjKhHKdSMjPPvvVaBa+v387Px2fPziOUt503e3quigK&#10;wvB4kl1cnj28vJiOoqYoZNUsprMwCLx1jHJBRV/vbO8CFIzH42FOwWiNPA5CEVCSRaKvy66qnIGA&#10;hZ9+8uxkvry/XRe7xmj/+scXjx49efDgomma/LApdtuLR4/n8/ndenO9uut0n0xGs/FcO1NU+ddf&#10;fvviux8Wx8vFYjFfjMfTURiF2XgUBGKopAkhnAtGqDGuNT1CBHuilD6URdv2hDBvARyAdRyxIEs+&#10;Oj89f/Sgruvb67vXL19dvX1Xd/UoGYkkUkaPx1ldtxZsEATIQ1mWu92h67ogCKy1xtkkSbTWXdcM&#10;3mCrDSFp38uuc4QgyrDWkhBOKTbG9LIVgi8W8/1+a4w+PT0mBBGKGY+cc11frdY3wxjFZDJxXjVN&#10;4b2nzDVtNZ4kjIdcYELQ8cnJcrkcpVmSJEkSIYQohqqqDkXR931ZtatXq6HLJmXf9/3t/T1G/MHl&#10;44uLi/zQRGHKRaiU2W33XdcN2o5SWhvFBKWUIkqklAgNmd5pNh7tq/xut3oMlsfi0JaeER6HtWqB&#10;EaU1Z8whaFQPDI1GU9N0VV9PRmnfjB5fPPjbX//rVIR/+N3/+93330ym8/l8Sik/HHaU4jAMh3Ze&#10;Xdfj8fjxk0fDUjPYoRmnhLC2bZ0z+/1+d9gJIRaLpbV2WNW7rinLSoQiCAIpg9jFDqxVLt8X49m0&#10;bXseh957SilCaNgLOOd1XQ+rxE8NPkKQtx7Ah2GYxKFSvZSSCQoESy0JInEa3V3fYoYRAuQhTVNE&#10;WVN3VVM3XQsEEUYbVRd5UTQHEHg2n1js6rqmIcfov2HqMcbKSge0122ShX3X7audI1Z5iTjCCHHB&#10;WSBEFCKCCccI467rwHtltLcQsYDFrK7bumuSOD7Lzk5PT6nHoNHF2SX15Muv/lhu8+16c39za4zp&#10;+qYuu66T5w9OPPar9fWLr14/eHQ2W2LCFGicjLInl4/OTk7jMPjx7auqKC4fHG83k832VisPFDnr&#10;HbifbPCDEd0PYDdwg0sFAaGYIOQJIEIReDyKZ5TEt1fvD4f7m+vbtu1//sUsjCOKCfbQ9HWWjETE&#10;dof13fVBOy0Yc9oTSuM04UK0ph2mnwghvdW90mEYD9EfRts0m4RRpbRtqlzwSDvdyXY8nUjdhILU&#10;dUmop4xprRFilPKu6yjFjDFl+jAU2PFOde+ubl6/vW4biAIdpQkAlHlxKPI//fkbzikA7PMDQmi7&#10;33/7f/yngPHz8/OHDx8OIQiE4KqqlsultTrP98NwmdZ6NBphjNu2t9bOZjMhRKSCvu+ttcOOKXU7&#10;G49ms8mXX/7hfnWDkKeUHg67YetECE0n84cPH3755Ve73Q57CIPg7//+77/4q0//7u/+7vGjB3/6&#10;6ivv/WQyMUYZw4IgSLNsvpwP9QPnvK5a8H7YHCmlYEEpJa1brVbz+XIQaYffDg10Y8x8PtfO/u3f&#10;/u3z589ns9n19fWf/vSnd+/egUfn5+d/8zd/MzgQB4LsdDYJ4uj9+/e/+93v1ut1nueDJNt13Xgy&#10;GUZdhjm1IbTvcDgg5BmhlJLxeHy/WUkp892+9+14mQEihJBedVrrXnXGDaEVH0AMQ6FCECaIUEzn&#10;s5nsNadUCOGMdcoBxSENCBCnXdVW28N2s9kYY6IwYVS4D3WO6zrZd6appZR2oJb0ffvTWcPlZjKZ&#10;HJ8s83yX57lzOgi4AUcoS6Ox8woAnOk3ebM/FJS58TgII04JYRy8Q96gwamsWvP27p1sr1D/ImQZ&#10;ACYIM8IpwuBt39TgdSD4YjaKsdg2Uua1aXpp7fNHTzllTVfn+wJT5CwMeoZWKooSxjALMO6BMOyQ&#10;VrYHZ5AHj2HQ8Lu6ub6+ZpR+8cVnP//5L//85z/f3a7v1qv5cjGdLKxHo9GIYNa27WG/l3U7HY3D&#10;MDrsVpvq8PDR5WQ+cw3c3t9ty9wi9+nP/mo6WgRRmOf5NbsJQys73UkLjClnwVmLHESEhliEzBjX&#10;mwpcRwwRTARJNB2nRsdN07ZtHwchIYgyQjFq2goh38hqhsZRJqYy1lpW9ZYLGsVT5w1BwlgL4Am2&#10;GAk8hJcA8d6S3/zs0yRJKGVRlBBGq6pqu172su36vu/n88VisTw6Op5OZ+v15v/57e/zQ0t5aAx4&#10;AMYD5wF5SJNsPJ5Mp9PFfH58tBhno+Oj+ShLZN80dRmG/Nnz5ycnR7c3N7Lvnjx+9PjRo4vzS9n3&#10;v/3tP797+2axXDBOsR/gVhY8UEoQQt5Z770dgr8R9t475wcgMkLIOOu9LatiNBr3Uld1nSSJ0RYT&#10;arRFgKzzAJhRKoKo7/tRNul76byv23a1Wr97d/XmzVspFedBmmaUMmPsJx9/whiv6yZNs1E2ttYN&#10;B9QhMElpHQRBksTOWW1skiR1XV9fXw9V5qBBUcYGMGxRFGWRSymHw4bzNopCxnHdVJgiAIOIXxxN&#10;jJOADMaIMu4BKKXaWIQJIIIxQZghIMjjAX4FHiPA4D36MBGNwAF4hAGDH5Ly/CD/YgSMUOccAYiC&#10;4NnTp6M0c9Y5B3GUMEw5Ec6aIAin02mWZQAwGo3yPLfOKqXapp3NZrPJNMuyOIqn0+l4lDV1rZUO&#10;Q8EZXS7mQSAwBsEYpYQyMp1OlNJVVeV5MbymlFJKHcdpEmdxnFEqjHZ+4L4pp41V0t7dr8/PHhyd&#10;nP3449vtLmc8QMDqqt1s87aRh7yoy6YqK2e97LsPMR7eJkkcBGK5nJ+cHT979uTy4dliOZvOxyen&#10;y9PTE0K8lt12u7q7fV9VOUEIgevapms7gvBoNImCiBLGKceItE07nkxG4zFCyANSShpnq6oeT6bW&#10;utV6EwQBF0JrDYCtdXGYXF9d53nOOffWLeazs9Ozrm3Xd3ecDc8jZnSQW5CxMgmDKAjCQFij8/3B&#10;gwPnPDhGKQYgBHVdW1VlVZUUE0YJAt+1DXjHKRllaRBw5LxWqm0azmkUBhgjY6zRBvxwC2ClTRBE&#10;CJOm6bW1ANgBBEHovGeME0KcBaW0VD3nXAj+U5xPOsriJFFSDqP3WptB0UDgGWME0+H/GNJ30yxy&#10;ziHkkjgyTvZ9o22vtXRgOWfWGUoHCj8Kg9A7zEjw8oc3Dy4er1a77SZvms4576yXUmGChRBaSYKw&#10;9dZ7p40yRjtvEQZwrm0bTin/AAHSbdtI2TtjtFF93xujMUKXFxdRFIL31lglVRLHnDGEQGv99PnT&#10;xXLx8tWr1XprtLPGamUG4FYYRggTQpmzxhgzcKfDKAAEzjsA1DSt7LquaeIkBvDOWqUkpcRagxBg&#10;hAlGzlqMEGDQWlmtAyG8c5RgBD6OAkpJ1zbGaAA3TjNKcByFtzfXSkqMfF1oSvxiMQoCEYdiOZ8L&#10;ztquOzs///bbH37/x1ceA6LOWJckaZSmUqvReDIQvNM0BYIp49pZTCjnDKx3xnHCBeFfffnV919/&#10;65WdjLLL84soiiIRChEs5jPGmAMXxXGSxMZZQknft+PJ6Oe/+MXR2fL1m1d1U6aZ+Pkvfn50tNzt&#10;d4IzRqlz3ijTN23fyPdv31V54Z0bjcfee4LIZDJ58ODhfL6s6vb2/t5YiwgOwoBy2vUNpigbJcop&#10;5dow45/94uPHzy83h/taFlESxOO0aetDsa+qigtxeX75+NHj6WTKEFpd366uV9iTumhMb5BFfdnX&#10;Vbu533ZVF4u4r/vt/b481MwzipjVOuLCaYOs7+tWdVIrRRGJwogxnh8OR0fHv/kf/jVjVITBZDKa&#10;z2ez6fTH1z9SSoIw5IJjwnoprbVMBEIEhDCjndGGYkKZ+OUvf7VYHi/mx5PxNE1GcZQKHiIglHJK&#10;BGWci1AIwYVgnFMulLFoABZisNYqo+qusd4hio9PT08vzsazMcGo6dqiLKRU1lilpfPeWBOGkTZG&#10;9r1S8unTJ6enJ01dr+7vlZZDmsBonLZtkxcH5yxlRBsF4IIwcMh554Sgvey44EEYhJHI0rRuyigS&#10;QSCE4F3XlnVurK7qou2aJI2OjhfL5XyxmD1//uyTTz4+OTnmnCWjTAQB41wEQd93r3589e03f373&#10;7t1//sd/+Md//Mc3r1/f391VRUEQZpwP4qdWNgrT8XiOgDHCj0/OvUNKG+/9Yr64uLh48PCSUBKG&#10;wXI57/pea91LCQBC8CRJCCPLk+M4TWrZPvn4+ehoVnQNT4Pa9DRkA+SRCyal3KzXAN4oTTAmCGGM&#10;ppPxp598Op9Of/tP//TuzZuubY0xIhLO2uOTo6quPPgojgA8IIji6Pz8XCk1GJecc5vNpuskpVRr&#10;1XXddDLljO8PB4wx56KqKsZ433dGa+dMVRacMcY44QQTPJqMgjAI4pAy8v76uulqRsmzZ0/DMHh/&#10;dVXX1WI+l7pvmmI8yhilw5QsOI8RJHHEONdaCx6EIhyl6Xq13u0OdV2HIghEcMiL6XyejMetlNl4&#10;pIwu6ur69v3b929nx/Ojk2U8TqRRIgooY0O3vGmatmsZo2EUMkq1VnmZc8YAAQmo8QZzko5SLlgQ&#10;CsKwc1YZ7byjjGKKAPkhWCuKIwxYGe0BuqZhCFVFwQhxSr159frVDz+8evGyKmtnLWfs0cOHGKG2&#10;aoq8DEUYB5HupFMwTiYhi8Cj4lAMsQLTyfj4aMEFo+zD1VbW8kAMqHCl1Wg0IowaY4aGLXLeGEUQ&#10;ds5zypCDgIeccuJYxEcBG8nO/fH337x9fVXk/XiUfvTpJ84aZ21VVRRT3euAhw8vH//DP/7XIIic&#10;s0rJOIkBe2l6RJFx1lMI4lBpTSjzHgimAChNJ1k6wYQ649q6i+KYENyrZnE0MSClrhBxHpx1gyZB&#10;vMOM8WH7QAhJpb1DVqP72+1ms9XSSqll3xFKLNi26wnGYRAB8hjjpm3fv79K03Q0zqSWT548Xm9W&#10;1lkRCKlUVVfOD8+18N5Za5umqevaeydlTymp64pSwgWfzaZaK6Xldrvd7Xar9erm5iaKo+l04pyL&#10;wwAjFIURODhaHM+n81cvfzTaKKWX8+XHz54NuJ9hvXr+0dPpdGKdORQ55SyMQge2bds0SwkldV1L&#10;qYIwVFr3snce2rpRUmmttTacc4qw0Rowatv2cNg75x4/efLrv/n1s6fPttvdb//5t99//0PTtE+f&#10;PF0eLR48uGScnZ6dfvLJx23XxkkcRRGhtG1rY/TNzXXT1ELwTna97OI4AuQRBkqJEHwosDDGdVmG&#10;QbDdbvb5HiN0dnFKGBRVThhmnGACgL1xxnvHOO37zjoP3lvjkzCmhAYiiESUhDEDwgknDgnC4zAG&#10;68FBkqTW2qKsr69v6rJKkzRNEi7C8XhijTXaDfGrznrvQSktpfTWEUzCILTGMErbtvHeHy2XCEBK&#10;qWSPABGPnXdgwVsPFq3utvvd3hrrrAfvKeEE0YCG2FFkGfZckJjiqC317r6UpcOGYY+7qne9qQ9V&#10;VzVWSuJ9GoSMkDgIsyj1yiZhbKUp6zpLR855JbVxHhDUTSul5IJXdWWsMVq2XcMFd+Aw9oC8YBQQ&#10;BIE4Pz0u87yuqiF9+vj4xBhblKWxwJhYLE64CJVW09mEMRpGQZTFNORBEoPAwIkCzZPw6PRExOFq&#10;t37z9u27q/c8EHGcWuvyqizb2joLFCOCPfih4WusseC1M9pq6zUQ29u27qq6q5U1iBLGBeXCeccY&#10;J5Rv1ptDfkAYa62n80kgKMI+ToVx0nqlbS84AWQxeACHABBgjDHC2HvvwdPT09MBtaq1rtv2cCiK&#10;sqQMd33/5Omj588+YZzsd8VXX319f7fuOukx6TslpR6Y2x5swHiSJEIILuhsNrm4uOCcD55Ppfso&#10;Dp48ecIZef36tTHmo48+mkwmbdv2vWqaZjQahWEopdZah1wEAW+q1hjjnHHOYeR/ag1qa8G6QfW0&#10;DoYzMKYUAZG9juN4vV6XZUkGVx9x1rowCDBhhDAAPxxQCaO674uiuLq66vu+bVvGmP8LIHrw7kdR&#10;lKbpcrn01g1YhaG/q7VmjGVZ5pzL8zwIgsFCXFXVYE6glAohMGVlmQ+ZCtao3W63Wt0754JInJ2d&#10;TGeZVDUxWOk6GyfOGII+HFoJ8hgzyoSx4B2yngAg7LFHZCgCADBCA9Saeu/RwIsePlP0l5x4B/iD&#10;Now8eOyBUtY01e3t9dnpg5/97Gd/cl/tNzl4JDuTpkNShXbOIeSVUvv9tpOtlNIoe3R0FIkQIZTG&#10;2WiUKikxxlmWaMOiKOCcOm+VUqv1XZIkoQgIo3VdK6OHItu2LRcheL/Z7ouiiuI4y8bZaFLVxd36&#10;/rDdN33rjXv08KPl0cl6la83JUKYhIH1GAAj7CkTjIcBZwhD13Xb7ZZQGkaCMFLXLcbtLt8fDgeP&#10;XBzH88U0igOllAc9SrPpeDQapc3Jwlrb931TfyAeI0Sk1EVeaa0RwsZoQG632cJzZ4wJgsh7r4sK&#10;IXBGLRazo6OFUkYpydiHNM4+6gYJZeiADnf+QPb/0MPGniKMMSMEcQoRZ96bqqowBqV75zXyNolC&#10;RgZDqZVSDned9374LJRSFCMgxBlFRUwDAd5N0mSI3ul7BWAGMjPxgCklLMSEmqb7QFBzgBBBgJum&#10;AcBZltV1TQhx3g6Vn9ZyIDYNk3tDyzZNU8ZYmRfWSRJGzjnjPAAQhBDyfd9i4hACa+1+vx2NI8zd&#10;ABu3WvuAEQxDf8o5RzAkcVLkjeBh18nD4TAMZ2IsKeFKGSb4cjkfmriY0WFQ/ycROOQijuM4jofo&#10;v//mB3MeexhI0UPW1NCZllIOY5lhGAJyDx8+fP78+Zs3b9brNWcMMzL4ihnlQRCkaeqcq6oKHHxY&#10;9OraOhNF0eDuZpR2Xdf3PUXYO++9xRgIIZQQY621HWMMAFtrPUZBEOhexXEsZe+cZxQPV7Jta611&#10;GmWc08lkRAiOoqDvGuvsdIKjKMriOIkCxkiSRNba+WyW7/IXL150DSRTSMNUteqwLc8fet1r08kk&#10;iqWUUkoWBUopRMkg0TMeWKuVMgNxUFbtiAaq7RAhQRDEIuz61mqjnbbe5eUBETDeIORZGDx48HBx&#10;vNzuV8brR48fAIZQ8DzPteoJBmehKsq+6opD6bRrqpoAns1mnAul1MnJ+OTkBAFbrVZ5Xg56l/Wm&#10;rBvCSZyFQSSk7uou99r86tMvpov0UK1JiCIbdKru+qrtJEJkPB5TzKSUTdkYpY3SutZpMKUu8K2z&#10;GO/LuiyKpu7u7++rpm6a5nAo6rpu25ZTNp2On338KMnCJEpns1kUxDwgDBPGBPZs9GA6Tqeb9e72&#10;9mY6nV3Oj25ubk7TZRw9mcymr96+6bS+vLyc9O3L12/KurZIRkn4yUefPn766NGjR4vFPExCRAAo&#10;eO+1Vkop8BoBo8QMlrmhkYT8B3q/tRYz6gFb98FU7sCD89orAkj3FQ/Y888+ffLs2d3Nzdd/+PKH&#10;b35oZEcxVarjhDuww9wBxngwuS0WCyll23cebJJmQRAYoxACSjEXBDzCBBmrnTOy7bIsybJk8KAW&#10;RdHSxhjlnCKExHGMkJ/OJk+ePh70k6Ojo+VyOVh4tNbX19fr9Xq7P5ydXZRlqZRyzv/44uV6vfbW&#10;HZ8chUGKYO8sTuKMEqGU8YhZa5eL09ev3/adDIOxlPpwKI5Ps+fPn79+++7Nmzd1XVNG4mR0eXnO&#10;OXfOxWmy3W7zqlRKDUb6qm3eXr1lEecBmx3PKScWO0wBAzLOIe8HZnVZ5sYYijGhjCLSdT0ot5zN&#10;DbL/+3/8D7puvTWAUZTFeZ43TTObT589e7Zer7uuy7JsAJh9EP36frlceu8FD9q2b5pmqDeGJGRE&#10;MMa4KAqttTFmkNb3+9o5iykCBBRR51xTVlIqSqlx2ns7CFOD4DxMtQQBX6/XIeMcE68MBlTnpQ3D&#10;YDZummYQmgZziojCMIp4wAikXATOgvGwzQ9xaq13Tdfu8sOLVz/UXcsjkmZZkqbDREySJNLoATei&#10;pER+KATckPiaJBHCqG1aEQbJKBmGTQbhfUDKY8AfJlk8EEyYYMTRvmlVawTlSZRI3yU0DEeMeiK7&#10;/ng5P18cfff1913dtXVjra6qajqezGfT9XbV920Q8OPpuVJyd1eM09kkGW3zdVM0+X6HOJovZ9kk&#10;pRwlyQg89R4XeSMippRyDhBCyPlhSXfaIISMshjRLJkgi8B7BpQAp0yAoU1uVvdbDCyNxnFsHzx4&#10;QCk2Vg/bLhiQWlnrH148oJQ6Z5yDXimhVDwKpdG2tVhQ70FKjREljCMgRhnnvVS27RTjYjJfaOkA&#10;XBAzbOOmbzzSnoDzCFnkAbwjHpGfKDsIob8U1+CcPHuw/J//17+r9ub1i5u3L67KopDaA4H77bqV&#10;7WI2caCrolwcL//Nv/lNFPCvv/666gqP/Xg2HmdZ36nNZlNVRRynxpjhBlZKD7dWVVVlWQ6P+Ww2&#10;G8S6IAgEp1fX79u2BeSbplGq7/segxse891up6S5urrabrdhGLZ1+4fNHz5++iRNoqouCGfzxdQ6&#10;1/Wt1Jpzbpzd5zvrR9ZbhhgTYjwZNXXbtr1zLk1TZ7xSigEeRsm890VRHA6Hpu+yLPv887/67LPP&#10;EKLv378f/mjf98PqdHV19cXPPh/4L3/4wx8uLi5+97vfaa3Lsswm2WQyGY1Gf/3Xf900jTFmd9h/&#10;9dVX79+/j+N4Op2ORqOmafI8T9N0Nps5mVprizyPs/iLn39xcnn86t2r+91dVzfRKOCCO20wBoox&#10;Qgyf1iQAACAASURBVGCtdtZzHoAFo7XsVe/66tBcv3nPGXv86Gkcx8WhFELEcQwEVKfeXr3Txnjw&#10;R0cnx8dLa23Z1BjjxeJov9/Lba61QkCGUTLOhFJqUKq9Bylba3xRFN9++y1Cvu0a7B1BCKwjCmsj&#10;u6bt266s9sYqERCKCUYUWWolUhYCFrIg8IbI3jVF19WKeooAGaVAW84YAe+w7+vWWkli4ZKIEwrO&#10;ny5OVqsVQxQI/vMP3xHOuq7TYFjAkiztZKeswoRYq41zVOBskjoHWZxQzHTba6MoxR4ZxHE8Tjb7&#10;jTL69v7OYiBBAJTNj08QQnXfX129O784DaNovliwgBnnq7bSWhdVeTgcIGKl6sxhFYbhs08+2u/3&#10;m83mH/7P/3z58IEhVvZOsEg5q7DUoLxzgMB5rY0hlIqAEcDKOoc1YQgLBpYor6BvKPEEsbvVpq1q&#10;772zuqsryshisdis99NpZL0RBA92HuHEeBQySq3uASOEGSYagFoLzmFnPbXWNU3rvXfO1nVblU1R&#10;VAh5Jnhdtb/73e+L4hDEifcWMMkm4641zjlKKaGIc+6cxRh77D3oIAgwcUq3CJu2q6v6wBhbzk+i&#10;KFRKMYKn49lsMpZar9fry8vL+/vaKo09IGcZRuC87HrOufcevPUAw/HMKgsAggUee7DGI+fAIwAP&#10;GDz2HvKyPD4+JoTWVZtlmVUanGOMcR4gTI1xbds655umsd6labrd74YzDCKk7fsois7OzgaX7NnZ&#10;WZqmxihC0Hqzvb+/vby8RAgNYwOAUVmWVVVtt1tljVKqrtufHIxDsc4IjsOozAuj5ZDpMpT1cRjF&#10;UcQF4yLlEWs7mI4nhBBjAeHB9IsIpWEYGueUNBgNlm30l9PswJ/70Gj04C1Y77y3P9G2PAKMwAJg&#10;gA9pT96D905r/dt/+ufPPmt+9a9+jYH83//ln1//+Ob0+Mw6Xde1c45RgbCgFDdtVTeNQxAHsXG6&#10;lRAH4XQ6DoJgv9s1TR2GghASRZnWEnmQ0pZNOV1Mg0C8fvcWORRnoTeB8QDWO+TAgfEOW78vSrBu&#10;cXw0nR8THi1m501Xl3k1Gqfeoe3+dr44H3wXm912vb7X1lxeXl6cnQVcaCPDUHa9vrm5GdtsPB2X&#10;dR8EPC8PVVUdnx1P5jPr3Xq1qaoKeRsEPApCxthAEh5lk8l4QYAAgNGu7+VyagHAGm+syvNd03RN&#10;1TIqWEqspwAOYyxln42Sk5Oj9+9vtNZCBEopznnb1s6ZkAsAwJRlSUoA9U2LPFBCCQbwgJynCBPK&#10;LHbgPWdMS9X3rTMqSWJK8XBjcE6dw0mSzOfLYUjPgQ85Z4xxSobjLvJAECaAyrIeGjHWuiEQRVur&#10;rUMWi4gjhJwDOuA8LB5MsZRyZ4ESHkVRWZbDFENZlsMcEUIIHPIWECLeA6ciGoe2V23XEIQpZhic&#10;7DoWMGk0gOPORQGjFGutrLXgvBACWzBWDUOA4DFBQHDgHUaIvHt3RQiTUrZty1jERcB5wKg4HA6q&#10;77qm5ZxTihENCCFZnAxl7v9/MnlAxA3zXYyxAfXB+p4QMp1OB4c2pZgxEoapEELpPkmSOI6buru9&#10;uZ9O5mEYIkTKshxetml7hCnFpO/7LMswxpQz6501TiujuR4GvQTnHSGc87oprVbO6M65gfABgJ21&#10;hCKMkTGuKoqLs/M4jo1SRVE4b3tjCXgCaDydgbdpEn32V5+8fv06icP7G5WNouPJBCGUxIJgJ7jo&#10;u052/Wg0+tOX/2KUffZkWrWNahWNeVe12/vVaXxRHvLxdMKWR62SjDJpHaUUEaytxf5DcI6Wtutk&#10;mVel3LZ5eS+CJIqyOOacN11LCGKCe+uLpjRWUUonk3E6HW33m9v1bds1o1EmQj58BBRRsKDavinK&#10;vurqvAh5OEmzvpdKShZwThlC6P7+vixapRQgorV23oymozBhHnvr1GZ3oATScfg//i//9uh8rmzv&#10;UeCVyWtrvFFKTSaTuuqMss4jN2DVPGobSW2yutsdtm+R81ba9WpFEeZBOMRiWU+xjokB0+i81Koq&#10;vL5pmsp7e3Jycnx86pxLoni5XEZRNB6P02w8nS+FEMa4KIo+n32qpW6a7te//utPPv/06++/v76/&#10;y7Lk44+f8zg8Ojk5uzifzmdRFAwHWo9BaoWMBwBwiAIjDHvqvXfSGIw/BBcNo5sYYYfAOuusBW+R&#10;8wNd3AF47w0AWGPBegRJHD548tB7CwT/+O2Pk+nkcDh465u2qprGGsM532xX2kjnXC/b2Xy6XM4p&#10;pS9fvrTOAEAvO1x7Y1wgOSEEIR+JYGhvAXJpmo7GqRACYxiPx0rLATLnnBtA0HmeX11fv7262u8P&#10;eZ4PrhaEECEsCsd5UXPGlotzK1EcTdq6AWOkcZzFzhJrMBLcWWt6z3nQVWqSzg+uauqOByECXFVV&#10;HKXz+RwhtF6vV6vVMCM6GB0B4OjoJM7S1Wp1dnH++PHjq5ur3//xX4ChaJLwQHiMGGOIYG/BOoM9&#10;UEy6riuLHMAhSgjB3nvEcNfLu92qLvI//vnLZxcP6+JQNqWyZjBW7Pd7zvl8Ps/z3FrbdV0cxzc3&#10;N13XFUXx0UcfGWOE2HLC67q2BP2kDBtnrbWEMM657PowjgD5rq0BXFXUTFBEhLeua9u+7ZyxnewG&#10;vibGwBghBHlvBSWh4G1djeIUIch3B611HIXY+SYvkyy2SmutB3IEISSKoiAIaMS7ugOEoyyVWhEp&#10;gWHZyd7KdJrFEKfjZDIdDUPdnFIMBDk1TCz2ncQYY0DeOg9AMAwjqZTiMBRhHFrve90zRpxz3iOK&#10;CEHEWuuMB/TB09G1HUE05gnD1EkjELOdVHVfS+OV7wmfjWbnJydd0717967M83xv0jQZYA2CccEC&#10;SqKq717/+P7Js4/SeEwourq7wgzKQ1FV1aKbA3GEYUI4KE0wOOeN9lxwzgPnDFiHEDbGWGMECwQR&#10;EU2UVlEQI4+twdu7qizaqqr7vj9enKZJ06lyOksZB6ec1p31jpPQIlQ3spOaBwEA/ilLLM5S5XuP&#10;rcdIW911HQ8C7z3GyDkHmHiPjHGCU85ZEIm2qVhAnZJ932Ku6MD98M57wAiD8w60+9BEwN4Tj8CC&#10;87a7ubvhOI2y7PNfPnr0+PTd65s3L68OhxZZ2OxrY7sg5JEILh+fEw5FXUwXU6l7JqjWuu7qUTbB&#10;DG82O4+RcU5qXVSVlPL4+DhKYqnVzc1NmqbW2vv7e2vt8fFxmqaU0iGnB6zTSmPPBGXOWnBou94F&#10;QRAFcdu242x8enraNe396k5K+a//+/9us1t/9+KHx08fNU3z3Yv3k9kUYziUBaX0o48+4pxLpUAg&#10;qfX9Zh2GMaakbVvVa4RQEidhGDZlNXghl8vl6enp8fExF/Tly5fb7eH+/n7gcRCMvXPgfV3XL394&#10;kaZpFEVd0y4WiydPntzf3wdBQAXnPIjjNE1HaTr66quvrHFpnHmA3W5ntKOEV1VTlY01Ps/zxxcX&#10;88VivpgujhdBHFZ1WeY5xriu60wmcRZwYBjjqm8AgGAMzlNMMCcEYc+86lRT1U3dnSyPAiaWs8XQ&#10;XS0PRdu2Td+u9tvjk5OTk5MsyxABpRQnVAiRpqMwDMMgyfO8rtu+kwTRUZpRhAkg3UshBEFolKZt&#10;W69u7xgnjNFAMGes9uAI6jpZlFVV7q2SlCHkGFjvNWjlHcFxEFsDVlmnfVfp/TbPD7VqlFcY29IZ&#10;m6YpIxQTMFYyjhkHpWtjAu99dn6BEGq6Lohi8LgoqqZpOq14yBkPAIbMCmKdRs6GsYiSqOv6yWRC&#10;MUE27duOAHHOKTBIEMdAGfPm7qpQ3WQyy9s6z8u6ay8vHlw8figEM97kTWFqo4ztVecJll6fPL5I&#10;05gQprpWWc05n8wnIgzbtl3vtr1WhjpKBCHKGWM9wRgRYo3xxhhlLUcBZZgYp51FCDBBCBFrvDQa&#10;vMGUJumoyOsqL8MwjJJpXddaYq0wAtZJrbVjnFhrm7bsugjH4AF7wAgERhoBdc45C84BHdytCCFj&#10;9KCC8kBwzkXIpZT391cY49F0NgBmCGZR9JOr23vvjVHGmLarGYm5oH3fr1b3aRobqzzY6WxxfLJs&#10;qlpbM5lMKKWbzUZr45xbrVb7fR7yD7QbrbVxVmsrRAjgwCFCiPcwZGwOBTEAOAxgHYB33lsP1oP/&#10;oHTBYrEoi5pzrpThnDpA1mrV912nlXFhGEmtMSV93w+e3oFgMbAo5/P50Hcf/PcAzns/m82Gk8Ow&#10;fUopAaO+74cGc921QRBwFoRhOPTUB+v/4DM0VjVNc3R0NJ/PkyRO03Q6HY8nmTSNMX2cBFzAbD4x&#10;xgwh70OBxTARnEtplHQEsPMYAXgEg/Y7YCGG9/zB1YkoYPcTBMt7hPyH+XbvB2H7wyj/999//+LF&#10;K6P8F5//4le/+ldSStnrarcDwINuprTORgnjvFjdZ1n2/zH1Zk+WHOeV5+e7x363zKzcasFOgiBB&#10;cBOnOZLJbOZRf65kPWMazZgepq1bZDdFiFgKBVShKjMr8+bdY/Pd58ETmI6HtLJr9VB1MzzC/Xzn&#10;/I529uXLl4vF8aNHj+pJs1mvtvutHgdC6wc3uDGEEClzQmIS9pRSRV5577WxdT2JAQBAKeNGx7nE&#10;AZar1WDsZDJDCE1n88vqadoB3N68LYtJXdeJ4cW51MYZY8ZBt91AGhYiIYQVeQPxbn8YAiZcstli&#10;znJ5cnZ+dLLo+/b169dd11VVuduu1+u1c06KvK4qxpg1XilVZkWWFVJKRlMyluaSF+VCSo5wUP2A&#10;Z7Okm1R1gQY1qJGDnEzrzWYzahOCd85ILlKBh+YPfb9CiIT+jjESiigm3luEIsIRI8RAeDNyTjPB&#10;hSRD2xKKMIZxHGVTMcYSN+v8/FJrPZ1Osyyb1M2rV6/GfuCcci4xxl3fb7ab/tBSLiTnmPIU+CFA&#10;bbQhQIiglBnUGGOklNsQcYi9UlLKcdBKqfPz88PhEMKDZSPpSj9KNik8tglxNpsxxtCIldKEEE7o&#10;brfj2UPGSesRprWQFWPS+2CVFhITQkfVa2XT/g8h2nWDFBVG3Fo/my0IlkdHJ4xmo7JCZDFGgOkw&#10;DF1/wCOmlHKREUKEYD/kaVFahsmdkVwVaRScoNaMsSwXhBBtRu+jkKyqKkyAMTaqvqqq6XT61ddf&#10;E0KOjo4AIARI//eUSsIYl3kBEVvjKYsAmFKaEiFpCTMmy7L03udZtt2tY4xJLMAYTyaTdKR33iul&#10;QoC0/0j0+M1mwwjKc3k42Mm0zjNhrckyud/vIIaqzPKCT6qyLPMYXFFmXXdI1AMM6LDbj8MwbZrJ&#10;bNaa0aJoYxi69s13r47Pj8deU0qPTo98G9QP418K0VoHwdOQQDzxsNvvdpuCckppnudNU6MIeS7H&#10;sT90+6mYUckGPSCKHp0en5094oW4un7FBalZGYIbe1dVlWDSGW+1JQGiCXXZnB9fqGHcrjeC8cVs&#10;Pjuef//mzf393TAoNZoE879fb4QgmEE1KawaN/uVtePHP/vJr3776e//8Jv73XKzHQIKxhjOaSWq&#10;9tBbAxApBQaeRAPdOKzuVjdXd4f79urVjdOmygvdjV07ZlKkmX/V4Pn8aHqSr9drHPImM/P5lBAk&#10;m2nfd8ubYWzvnDdCiNff3zFGFovF8cnRYrG4uLhwzgxDN5/MOeeL43lRVQ2ErM4fb1aIMpEX1XSC&#10;OY8IrLXG6KRaMi6894ATkBY/jHmD9d5z/vAcDj9cxjsfLWE8xpjcCgggAET88NcQJRFDrwetx7qs&#10;Lp89Lcsy2FDndTcOZlQuaSuEFnmmBv3ddy+s9XkuF4tZ33dd12+3G0pQCKHvvbVFlmXHxxfn56fT&#10;6XTWTGKMXDxU747jeDjsxnF88+ZNIp93Xbderx+I65wlzoVSput6Qoj3ia4p2m6IEbq2/y//73/D&#10;EbJcnh6fvXz5XdM0775zMgxDjJ4QwTlv2zbLxM3NzcX5Y8Ky29tbrYxsMmPMOKxc8GWZU3oGEBhL&#10;q8YA4BAAoZCOfAghF11V1x9+/OHnX37BvA/BOWeooCH+MFWLMYRgjfmRMetjdN4jFDEjvVaq6y2E&#10;wahD3xFGuRBFnqcAzs3NTV3XacqaxkqvXr3q+55zXpblixcvXr9+XcjCGEcFJYSkz13wVVVRyr33&#10;u80WY4pQrOtJlglth0O3jyGAT+q8GYZBO310dKTMuNspY0y7P+w2q+Sq44wIQk8Wi8vj06HrnXOj&#10;GpbLe4xx0zRVXjDGQwhGu4BAW+cxTOfzrhsCxJvlXVH1RV356Jmgx4+OirosKpkVRZZLh3xq5w4h&#10;hBhooM45IXkiGhJCOCN933tvmeAYY+McQigiwA+NbxAjwiGAC8EGCBCcjS4KLDMhiQlK9VpZNyju&#10;cbfZff/967qoBZVfOZfJQjJ5+eSy/Pgn52dn0/lkfb/a7TYIocls6ix8f/Xmiy//Yn1o2+7yyePb&#10;+9u71f2Tdy6u314NrVJWTWb18dHF8ObVqBSOIUYiRUkxHYwJISDEUMTBIowIJpyhrKinRtmrV9e3&#10;N+uxh8lkyklZLeYnJ/PdsNEuK5tc2SGCN96FiCOJlHNl9Od//Y8fZnFjgODBJQuAI9F7F1HUWiNC&#10;fATBCUIoRkwpB0yt8TF6SrH1FuMYo3NRc4hpZwgxEoQwoAg+RhtCqmqiCUEawGnnMAsIm1Ftg215&#10;UX78y/d/8rMP29344ovvvv32peRi7Afrx6zig+pkJmAMwUUggAP4ENq+S1vQrh19jPu2TQ0OWZYZ&#10;Y5Jb4XA4MEITzHwcR0rpfD7vhq7v++l0mud5ci8OfT8Mw+PHj58+fVoW9YsXL/743/54f7ecz+d/&#10;+5/+sN2u54vF6dmZLPKu7+82y+VqNTrjve+GljEmMhlCWMzm7733QVnHsiwZE6pXhNFF+TCMVUrl&#10;Ij8/P7+4uHj27Jkx5ttvv71bvr27uxM8TwiPFOVNML/ZbNZ13c3Njfd+Op2+fv26KIqmaSaTyfXt&#10;2xjj0dFRwuik+/nJkyfL+3tjzGQyqesaIbTdbruuO3l0BIQeHR0xQQmjoxpjRISQses9dcMwNLHO&#10;81xbvdqufQycc4eCcyZ6YDLnhPa2t9aiEG9vb6XMyrw4PT9br9fffPftarXSVvNMPnAEUDDGJQMa&#10;QgggzCfTaT3ZHaaru9X17R2KHkWfl3ny7wAKRVFkmZCSjqpNI7c8z0JwzjmtXd93ydMuGOY855wB&#10;eIw5JYIQopR9e3W9vF2jQKq84SQrMlZKgRxQQgRleZ5DiM45Z5FgpKkqb6yJfXBxtV8dLY43326z&#10;qi6qans4uBAJodGBcyAEL5uacdwNwUVHCOJC0IzxnFFMSISskAAwdGPvhohDsZgUPkzDnDPJsuzJ&#10;h+/4l993b9X9YYMlvpid6WBGrXx0ESPMiMyzkpVMcBMsOAsYGBNcCIpwludog9txsMFb4xSYGIEz&#10;iSMNyEXkIonBBmu8thZTSRhz1qctK0IBE4gohKhsiEfHU8bJy+ff3S9X8+kCI9a1+uZmneXUWYgk&#10;CskppdqYUfVCCIo5gI9gInAELsVEUQS6XN7Vdc2kSO/IcRzzsjg+XpxdnK9WK2NM13VDrzDGeVkQ&#10;Qvq+99GhgJ0zqQU3z/O8kI8enXBBU6Zuv7OEoLquT08evXjxAiNKKTPKOOe6oU/yw+Z+MwyK10wp&#10;JYQILmJMGMPRB4wBYQzJyxNjqtIKEDHGCOEIEMCnpqCIUcTIR9R343w+t8YzxmJElNKIiHM+Guec&#10;s9ZLGZ1znD4c3galUhf58fHxxcUFIWS7WzdNk2VVusW7rktU5rR1TowdJnhyR2CMZZEnZyYhmGCS&#10;du2U0hDddrvVWjdNc3l2dn5+nmze28O26w6Hfue9dj5zflgcNVprKhFFNDz0FeMfy2B+vFDqOfrh&#10;Sn+MAaEHG3gMzscQCaD4//MTHyoEIEatTVVVzXTy/Ovv/vGf/olQ8evPflNUzT//8/99e3sreDYq&#10;ZYwhXfvLz37x6Pzs+6s3iFAX/L5rLy+fTCaTzX77zYsX2+2WUay0xhjvWwUAjDHGSESw27eESkBs&#10;d2gP+64sSzoqhBBChFAus8IHOBy6zXavtJ1MZpvtdn84VFU1nUwopSenj2aL+WazSVpD2uwmf9d6&#10;vV6vVpPJRAhR1tX55cVyvby/XxOGpcyPT48DxJevrg6HHcYYE7G83+SZrKsppVRr640NISLECCX9&#10;6K3TXavT+DT9zDJZ5FTmcrVanT++1FpjzvI8H5TCGKzTyRnb9g/MDOcMY818MnWj1QgvZlPJ6Wa1&#10;jcEJzjhlBBBFCdUWvPcEoawso3cU47xuKEKU4VwKQkiRiaZpxlF77+dHR33fZ1nBGJOMr7ebGCPF&#10;aFCq7+04jsY6RCgiNCISAYeIABNMiGTSAVDKlVFaWWu9B/RgJ0OIIhaj6vs+Qcu32633nnHmnEsV&#10;CwNRGFEMCAA628UYg3XBe6NNLgTP8mRqIoSk80NZFb0aJWIciRAgRgQIe5dagggAgogzWeZZvdu1&#10;98stZ+pocf7xxx/Ppse3t8uqrA+HLgE57u7etm2rjNbGIYSSh4JS7BwP3jvnKKMYA6AAKETwIURj&#10;tXOuyHLJWQRvrUaIxIizTKbHFKW0KIrD4bBer1NR8PHx8fXt3aDVD1NlxrkETJTRlDMuM0IIIcxa&#10;jSmhjCGEJBcE4Vh7IZjVxnsv86wsy5qQyWQi8zKEsNnsXm23PkCMcRwVw1RwlkCv02kTvG+qihI8&#10;aUopxZ//x58uTs+qPPvFzz52VrfbVZ7JIhcEF4SAFLLMyt1h3zQVoXzsW2sNCBq86fbrEPXVq5eP&#10;Hp+N7WGsJMU4WkcYDtF771GMwXnnPLUYQui6AyGkLEskXJbJLBOH/R6RqpnWkXjMCWY4Wj+bz559&#10;8BRjuD/cb9v9syfnAEAJ8S5aa42yplfDoDhiujPKK9wga+20npyfn89ms9dvr7rDIVj36OjYGLfZ&#10;7QghT56cn5wcRRKU6a1TXMCTp09+8zef/fyXH+8P6wiOMWb0gDFmTKRU1nBQs+YYRba8u7/5/vrm&#10;6u16uRpaXchaD7E7mLs3uuDw0QcfzGYzpdRud9iuRsE1Z0W3H60KdTmtykVy0kbLzbDTPYSAGWEQ&#10;xf1y883z748Xs8vL8/1md3r6qKqqu7u79Xr9+voKYfzZ735zfnnx3vG7QmaD1dv2YPveeocQYlJw&#10;To0xw/hQOgIACD08VAPEGCOEgJKEhHAgNOIIFGiMIQAgFHFEwccY4EHBBC6Z1jYgJDLhtOnHvhT5&#10;ydnJb3//2/Xt6vO//sVHxyWLMeph1Fa3/WG73xkFPpjddtN1h5NHZz/75Cfnp2dS8rSIkmOibdtx&#10;HJ9/+2K1Wm1Wy7u7O6VUijYYY3gmU5qAMVZPFunpWpblMCiZZ977eHs79MoYb60fhi7PpphgwqDv&#10;R/DhzZs3zy6fTibT4DynnBRkGAbOsvlsBhFzJodeXV/fVFWFEL69vVVKnV1e5Hk+qDE5Mp48edK2&#10;rXOOYBZj5JRZ76y1Usrvv/9+tV3Njha//s1vLIo8F0VRjNFShFXwBGFKwAZrnFNaI4xlJp1z3gcX&#10;HWccoUClyCOhkvWqL6oS+1jXJeccIhZSbne7EGMiBs1ms8PhMLbD0PWkwjnPhkNvRlXlVVVVLrof&#10;SULtfte2rfexLGpnTdd1wRrKiKCEUyGF6HUfD4e8lmPf7zfbQOJ8PldmPBz21uj9YbfZrN99972u&#10;P0jGJ0XVbw8Q8cnJiZRyf9jqUa3vlsMwlHXFWJZUlaZp6rp2xo1a3S7vOjVu97tzcVmxJmAXSDBG&#10;NbwqqzwrJKV0u9sZpycAmOOkdyeYXwgBI0Qw1sOo+oFnsmmmCEUPQClNty4mhALxzhsbg4vRxuAc&#10;cphFuphOIKC761s16Oj8brM7XTwCj3brXSGqdz56d7Va3dzccC6/u341nU7/+vyLZlqjCPv9Xmt9&#10;dnb201/84r2PP1icL7jAkSBM+QcffLL6L/+6uttV+exnP/l0UP3rt68DCggYQlSrMQIEj40OTgdM&#10;sLfRe0BAKZGSFgQy7NjrF2++e/7aaHj/vZ/99Kc/3bW72+X1arXKJ7yaH3XDFjEQggUMWJCUb8pk&#10;+fWLbzHFKBLrHUKAEFJmxAIHFAIKgUBSEAhClFIM2NgHtKHzBhAWkofglLWUIRoIJgHhCDEgCBgw&#10;AgcQAHtAgIAhBBAQxgRFbK3Nc6kG68ARGgezjwAX508/+vgjSvHV21fjMBRTSjGJyHlkCROHbl+X&#10;1Wa/ef3ybZ5njAqMaVPWRVEY68dxTJarm9tlIkulYdr9elXbGjDKirwoy7KuEIKh6/fbndUmWaXq&#10;asKZ/PD9j549e/bs2bO/+9u//fUvPvviiy/SYPb4+Pirr75qmuby8eOvnn+92Wx8jIe2m06nP3n6&#10;JB2zr66uppN7THgus/vV5tHJyXw+11qP7TiOI2dsPp///re/X8zn6/X6j//2b8+fPz8cDovFrK5r&#10;76Apq4d0mIjOOdUPSqmqKidV/c133w7DcHZ2Zow5XhwBRoNWWuv9fn9/fz+bzf7+7//+X/7lX4Zh&#10;+OD996+vr621GKHHjx/HGK+uriaTSULiv317N9gRcLRgV6sVxtjFOPSjUbrKKo8JxlhrwxgTGbfW&#10;YiBFIUgsEUJNVQPgtm1X2/Vfv/zrcrva7Xb9OEzn07wqh3HEBEbVh8iSrpRMnWrsCcZSytOT43kz&#10;Kcpss9rGYKJ3GDPBKEZeSgnIcUGrqky8rhCj9a4f+q479H1vtPLesrKupxMhiHUa4egBRee22+1q&#10;ux6GflLXJ48mR0cnRVZIxrwzjNAsy0II0Xs1jDiGRCZzhnodnIl3u7flrGYlo5LOFrPrmxutLeM8&#10;k8WkmWY5JxIjHIzT2umIIIAvqkJbHRG3MeYyRwixGAanQgjZtAQAxgRjzFn/ztPTs3cutda7aa4l&#10;/wAAIABJREFU3W6/32/7PcLRe88lz4qcc045wwR8CNaa6CFRkzDGd3fL6+trF3zV1NP55KD6sdOA&#10;CcU4REAIIgAQHmOwwSqlMCNZIRlE7y0EhBBgBAHZ6H2IblDh+GRB4uPl8vb+/r4oqqHdrdbL3fb+&#10;0Vkzn1VSAsbc+263PQieNRVPReIPtPmHQ1Yk753OvPfGWYCgtdru1j74uq7hIW6K+r53PmRZJqRI&#10;bzKttXfJwKMoJaenpxfnl5OmMcY56wCi1a6pJ5Nm5pz7+qtvJpMJY3wYBu+9d946771nTBBCKKHW&#10;2jzP06kVABhNAXccISQybRpjCi4opYRgSEFmghAgiIAJzvMMA8qyLMGoMCYJaIQQTtAs/AB6RXmR&#10;U85Wq9V6s0k5nKSIt2375s1rzvl8OksDVa01JSTVjv3Yp5oXRcLqZlkm5ANZmjFGKXvwPzO23W1u&#10;bm4opR999NHZo0fJ1juq3jrng0UQucQYQ9ftT89PF4upDxoTIIhgSigVkkutjTUBI4wAo0geAsII&#10;AaCkPsaEPwJIBrykkTNKEEKpAQknwjsCwCj4MJ/NjXLtodNKHw5tJrOPPvzJ0dHxarPebHeHrgWE&#10;QggffPQB4+L1m6tkBCWUPnp06p37y+efv379Os8FwthYc9jvt5sdoRgBcd7FEIuy7rths92p0d4t&#10;72OA/aFtD8OgVJGXXMrDfn+7vAs+TmYTY5yxCgAlEl0IQUoZQqjrWggGgHa7zf1qneWiKusQnRTc&#10;R48w8jF2Qyuz7PT0VBTSeR8BGWcwpREAEM7y4uj4keCZc/HQDn2vvAeEeYgYPC6KmjNhXbDaUUKl&#10;zChlEYK1xlo9qvHJ06dFmVvrYvQhOGNcDJ5SfugOm9WaS4EQgQiL+SL6MPQDxng2nWKM20PrvS+L&#10;kjGCATABzkiM0VsTvJVcIAQxOMYopbRp6qosMcYx+LIsQ4hKqbwoMMZ13SCEtrvddr3VRmFMlNZK&#10;qVFpRFAMABgjIAFhH2OIOETwMRrrMaY+gHM+BhwiAkCYkBBxjFFIkdTi2WyW0inWGUIIJSxdAIAR&#10;ppQKwfUwGqW9CzH4qqqbprHWDeOIMDjn67o+vzhb3t217eHk5AhjAIgIR60VfxjS4hgxRlzK8vrq&#10;7fX1rbUBAHMu+q7f7XYyy7RSQvDJpKnr+uLi4umTpxeXl6enp8fHx0dHR+nnZDLJ87xpmqIoUlb5&#10;xzUYghuHoSgKQon33nvnnJNSIATjqFIM75tvvlne3//onb5dLpPqHEKIISYvaN8PJyfHJyePZtOE&#10;FHacc+fsbre3xo7jSChOyPFhGJz3QogUFvAh5bQjAEynMwzIKn10dGStSZOuPM8whrY9SMmVUsaY&#10;cezVMHRdN51OvLfdYe+sXizmT58+ttYwRjljQz+EGItcWmsBQ5ZzxvB+v991w3q7fPruU0qJ865q&#10;KsJpjBAgoAgACHwAH5CL/a7965//srxZcoyKIptPp8cnJ1ZrjMFH142dtlp747F/98N3n73zbNvu&#10;dvtdNamapgzBCS4FE92hX93d9+2wvFnq0YAPEIFhUuT52aNTBPDl11+8ev0qxDCdzRaLxWw2m8/m&#10;TV3nhTROq7EfdU85nJ2f/Oa3v/z5pz8rq3w0vXM2gFdKDcM4jjp6JHkhWDn29sUXLz//0398/+Jq&#10;e7uzg5csl7xCEY+dghBOFifz2ZEetHchz2sEhFJ2aPv75ZozWZWl1ub+ftO2Y98rwWVTTzmXlAnG&#10;JELEWDP2wzcvvvn6q2+GfsjzzDnXzJpn7z6bHy/qphaF1Nbs+72yKkAgHHNBhRSE4hCc9w4gZJlk&#10;jDJGOGcJzZi0yrRR/mEmnG7S5O+LKEQUQww/eHNiBAAbvA+eYAIQg092IYQAUUw2q/Wbq+ssy/K8&#10;4JwBIE7ZYj7/9NNP/+ZvfvXJJx///OefvPvuuxeX52VZtof9ZrN5+fLl559//sUXX3zxxRdfffXV&#10;l19+eX193fc9xRQhSEH0yWRS5NX5xZOLi8eTySyThRA5pZwQFiOyLsQA46jvlytrPULkcOiurpbG&#10;6qIoMimdNzgiQnBT1ZQmfcQwJjhnmODke9LaJChGwjttd9vVZjUqRQgO0ccICEHfd+Oo0tclhIgR&#10;EIDRinLWDz1gFGI8Pj2mnC1OF5dPngxGOfAPdV8hxBjHcRzGEWHMKA0QEcYAwIUEAN2rXGaH1YZE&#10;yHkWY4QIgnNrXZLDku8stU5st9vFbME5H4bhs88+u7293Ww2WVbWdW2c0Vo7ZymlSmvn3GHfU0oZ&#10;o8654B0hGCFsnMYUte1+GMe8youqEDlzweW5IJS0XbdYLBhjL55/c7xYbNcbZ8ynP/k4o/zq1Zvd&#10;dlsVxeLoeLGYI4x3uz0hWMisrpqyaAhhb6/fHg7t6zc3b66uejXW0/rxsyf1rAYMLti8yMqmzMuM&#10;Sz6o/m5523c9YbSsy1R313edyEQSdkMI1uiyLBez+WQycd6mqiTr0lyVhoiccU6HaAEsgEEi0ILn&#10;2BFzGKMObrCmHQuRZVnZ9Wq7OwSAyWzSzKYOQTVtMCOE004NESMqBculj27d7rbtYT/sX37/6j++&#10;+o+z8/N+HE+OT8ZBf/X1NwlIcXJ6qpTyzntvt9sdIciHmMj/zlnn3Dgqb71kcjY5KmXdbtXqevPN&#10;l98fdqoqZkIUNzfXf/73fzdW2agBB5FTWUrKMSBkXUAIQ8QxwKSZPf/muWotRKT0iAiazaZlXXjw&#10;AbxDPiIIESjjQuScC4Kp92EyncpcQPCcU8rw4bBVauAcI+Qw8QhbQAajQHAggBF4hAOhBCGCEAEg&#10;lLDoSdeO3UFRKjiVg9IR8MX5+dnFqcxk8E5p1XVbTOOj0+P5YooA3r59e39320xmVVnPZrN3n73/&#10;859/+s4772LMjDZJ3RjGEWJMpRXGmAeujfeHw6HrutS7TghR43h1dbVer5VSm80mEUYQQofD4f7+&#10;vm1bxthHH3x0eXmJENptd3XTxBhfvHyptLpb3l+/fWu9185kef7+Rx9NZzORZUWWE0o5Y8dHj2II&#10;WimjzdgPMcSP3v/gb373N598/LFW+vr6+i9/+Us6piKEOGeccefSDpkmEkdS5fb7/X6/u7i4mC3m&#10;z58/n06nIYSiKGKIWutmOsEY//Wvf10sFj/96U9vb2+fPHny2Wef3d3d3d7e9n1PKZ1MJoSQtu0W&#10;x4vHTx6/vbv96uuvNtu1MqptD4QT7Q2QmBWCS+6Djwh88M456zWgiDFCGGFMCSZ5kTPOy6JgnCOC&#10;ur7b931ZF/OjY8pwXmQAIZmGU28ZQkAIDsHHGBGCPJdlWTBKvHPeuxADQpDlknMqM+GcTR0XXdcC&#10;Csbqrju07aHvO2sdoQQhqOtyMm24FCE4RAijOKK4b/dSktNHi6fvnJ+czsqScRmZiJEoRBVmVtl9&#10;QGMgiojgggLseM4DBC5lQMA451nRazWfLijnhGCldEDw+PHF0fExwShC1MFYbwOEiJDIpdYaCAaE&#10;GaOAUcSAGB6DAUq0tzqYSPHolI/eQ0AM53WRVzkVlHAGBCEKhBFMEKQDubeU0kwISnDX9ldXV99+&#10;++33b17f3N5sDjsLIZIYMAoQQgyEE4gQUUQYAUGAo4sBU5IMMgghggkmgMBh5CmOhIK1I2doPpt5&#10;H3bbQ/CAAGttD4ed1poSLHOZCTqOQ3vYCiHKoiSEMcIxphgxjClECCFQynAE3/etdRThmEL2zpvU&#10;7XH06CSvynEc27Zdr9daawAcQki3MsZkOp3P50dS5kOvIVLOc0oxK2ld1+Norq9vmqoJLrT7zjlH&#10;OQMADAQjHFzMZSGEKIoKQjTKpziKJ/7hpAfAOeechwAAgICkTEtAEH1MDQqIIJlxxphVWmubGA/J&#10;1qiVBkDpgMole2h1wZhxThjL89x7r7XebDaEIoRQKkFVSiUXtLU2+pA8k+nEmwTU1PQDANpZ7z1j&#10;LMsySvhDL3aMOMLp8clk0lxeXib2QHJ/OeeAhCwXhHptx2EYtB5DqDDGiAACkipGf6xr+vEi8GPf&#10;EfhkfI4RP5QFBPihjiUdFeBhVgEIozQtzkVGOSvrupo0qlcvvv1WjSYC/vWvfvef/vAHIf/78+fP&#10;k7Ws7brZbCazYrlcFkURfVxvNqvV6sWL503THJ2ctG3bdZ3VmlAms0KILIQQAfnARmWUBqfDcnV4&#10;+d21LHIcoWzq4DEVfLtaY8qPpw1A3O7Ws9kkxmid7lcHhFBZlolOVFUFY0zrfr/foxiGsSMEReSc&#10;MyxExsR83hRV2TTN9e3b7X4HOKZVTSmbLRbpCbXbtWqwxgLGqcw2UkoE54N2GReUiRhQRMFFEJRS&#10;xjDyIdrlcnl1dTVbTCP44GOe54NW1oVUSwsAVhtCBaEk46LIc8aJsdEYo5QKwXFOCUGc0IBwCAhD&#10;cMYYYzgjSqnZpA7BMUYZpQjFzWaTxqptPxpjDofDqO3l5SWXgxAiIjDe7Q5dkQnOuRDMODuOY5GV&#10;mBKKWUQQIgrJewlYGe0DBIQppZGT4HyMLkRIvX+cCQB8e/MWQiQIY8attTQNrAAAwFqLATHGKKIG&#10;cPqEYmCMQQCEEOdcWwUInV9eEEz3+xYTb63FJPjgOKEIEWeDcx4BQYhEj4x2y+Wq73spYLVa7feH&#10;rlUY09VqE2MMPlJKU2VIURSYkhTQSh/meT6fTZLTJK24hKLRWiulnLE3V9dKjxGC1hoTkvbHUsqy&#10;zK21KeOXTs5KmevrtzFGLgRn0hoPOFjvMaVV0yRbAUCQWUYpTW/lzaZnZJMA433bAUBSZ6w2eZ6n&#10;ZFHbtkmty2W2svcpkpD2GVYbZy1CD0tyv9+fPzp5cnG5Wq26/rC6v+MUT5p6v1lLKY+OjtI2xVsb&#10;gisyfnN3e2jboionWekxnU5Koru7tXr96uV7H32ohsFoJati7LuIcEjlZzESjAXnOzNOJs0txxjD&#10;ZFoDhL5vvbdCZKeL4+Pz49GMHnki6fHpya7fLTe3NthJUQghIIRxHPt2WN2ubm9uwePdZn9ydNyU&#10;dZ6XRZYjhPab/Xa3VkYxSkOMy9u7t9dvF/PjetL0fb/ebSnHjKOyLGZH1eXT04uLMy5I1+8AvFKD&#10;sub6+vrQDWXRiEwYFVS3f/Pq9tXzq+4w8MBLkaGAAIARRjCjhJ9dns6ns7Zth3aoqopLnGVZMs4Z&#10;ZzHGq/V6HEfOZTXJx3Fc77bt0B8dzSVi280OgudYRkaPFwIAPv/3L1bL9Sef/vQJetqqgUv28vut&#10;fumAIl5kNgbrzUOxHKYP8XuEKOUAOGVKGWMPckxACKE8L2KMISLvfcoIP6SEIJVCA0QAFPxDO3tU&#10;ahRCpIBowqqFEHo9EExmR7NPPvlYDaMaR0FZfATReYKx9/7u7m3f919++aUxShnd970aHobSaRAk&#10;pZQyTwopYwQIZiKjXNZ1LRlv277vR4J5nueZLEetnA9CFlmWSRtijN71wVNG2GKxWMxcU68IgxAd&#10;QnE+n2VUdH1LCaaUzCZT5y2jnDLS9f1yeTedTr13eZ4RgkMIGKPLy4v1dmWDD9FbbReLI855oklx&#10;ztu2DwHKvNibg1Kq4FXKXm0P+6u3N0VVpte3cw4zlF58o9XOR+2shyjyzBsbMaKEBQDjHCfEYRQR&#10;UMHv725CbpqsIIRorb2LIYTEyWuapmkaBPjs9Pzs5NFkMvnTn/6Uoh/39/d1PRuGoW1bhFCCAspM&#10;CiEyaQkhRhuEkJSS0EQlsJQQxpga+r7v27Y9cgvBhfc+Pbis1UWRVVVljPHeUUr/+ue/vP/O+7/5&#10;1W+XyyUOuNvu73ersesX8/molBqUc856l2VFVhSk7YqqKvvegjs9P6ubwjmNaWxmVZYLxigh0Pf7&#10;bugnk1prfXt38+jsBBAelYoxgovIA8aoH4ZJ3SyOjxCK1lprPVCSPDvGOIs8eBxdDAaowzgyAVQS&#10;yQNznQ7aLvJZibKDI/VsfrVcjsosHp0yxu6229I5i+Ko+iAxolTKyiF0d1hRSlnGjFP3/dpQa4IC&#10;hox3erufz49+/umvlqutcfrN67u8rMFj70Hwoigq61VAMbjorY8YDcPojJ1MJmXeRAeb3W6z7Lr1&#10;iIMk3m7uD4d9Xza5EExIXpbZ4nhOM3DREMb7vnfBBx8kZQhFh8Zu3LvojQ4YY211URSTyeTt6q0F&#10;EyiEGCKCdCSz1mUiT9bWtEIjeIihntYIxRAMoBiCwzEA8oBMBIjIQcQAOEaUhi6AIkIoImQ9WIf7&#10;XjOMMZZ1PRG5MGEsq2J6VEdsTPBg4enTCy4wRgFTOLu8kJJfnj3BiCvlMCIYWFlM/vN//qfNZnN8&#10;fBwRUkYzxvKysN61bZ9lmZQyF5nT5vtXb7SygALFOMZYFAVCyGi9Wa+tMfP5nAIKeXHz5mq9vF89&#10;e/f8/Pz87MxZe3VzdXFxVk2a++39ze2tdp5xPoyq7cft7jCdTueL46ae9n0vGKsnTV2U//1Pf7LR&#10;fvTBh08un06qut0fPv/8c0Z4VVW/+OTn+/3+9vZ2v98rM97f3+dZlTbGCRRCMYmMee8Tz/Xi9Oz3&#10;v/3dl19++ZOf/OTo6Kjrun174JSxLF9MZx9//LEQ4p133sEYp3LN1JH+/atX8/n80cnJbr83xnz5&#10;1fOvv/56GEeRi7bvejXygqb3snXBQzTOZlmmrRnHnnGKKKGIOqcBwAVPgGltwUfCGSCICGZHs+ms&#10;wYJYq3POtHXGRWQAQhSSc8EAILrgvXUWq7H31hEEk6YSknXtqK2SIKTIQvCMkWEcR9UCDTZYq61S&#10;o3XWgweCuKCjwxGIDwgFIJRnpShzEcFxgQhyUpBMMIQHFQ7RR0IQwgEg+MCQQD6i6IMyvjO9oDmL&#10;NkoCkWKEx6AEpaNR+243nU445xHwartRoyGYSim9cnme++ist0CJ9Z5ITpnwNrRqwDSlZAmi2CAX&#10;SACAYEdM8BA0BuuMQyHmeV4tGmdsZow3NhlSUYgEASMkhkAgSs4owqNgZVkEWJhogRKZizTd7cdo&#10;tGGIYYwjYMAMY0yAaDem5CllmGKcKoAQ8QgCQQ4hkzPWj0uCwtOnJ/2uvbvdMSaknGjVre4PknMh&#10;6bPHR4vFcfRaKdW2bV1SngFADNFjFAChEBx99uwZz/h2ux2GASGUF4WQbD6fl2VpjKFCprgOxri7&#10;uT0cDoQwQggCrJQSnOd5gTFZr9eC8jzPoomU0jzLh95sNitCyOXTJ9vtVilVFAUhPFlnnXPePxQI&#10;13WttU0R3x/OGxihAAgzxgCh4L3zPrjwcDKMGCFCKUYoYkqt1sE4az1S46QqlVIxoizLiqJwznuv&#10;IhAA3PddWl31pEk+7SSUpoBf3/eLxSJpZk3TJL8+/MBUbJomHWW3+12aRCmlPEQhRJ7nKQBMGcYY&#10;G6sSXdNak3bwidwjRNUPLWOoLoqATcRWZiJFBwEARwIYIUQgWRv9/+R4Ti5o9KAIoBAj+p/6f0Pa&#10;XEWCIiEkBhcjjjFi/KMbGmKMXTtMJpP5fH4zvNVav3r16h//8R85F7/+1W8JIa9efbda32Z5fuj2&#10;T549Xpwsru9uD/3BG4sISCEQJUePTqbz2aFrjbNciOl0WjWTB2QO5SHisp4+//bVy+++U1rfL1eU&#10;YkppuLoaR/X48WPjPQpo1x7evr15fHGWZdlyuSSEeBu2223f98fHxycnJ9NpI4R48uRJXdf7/X67&#10;3yEUAYWqnnTjAA699957EcHqft11Xcq5SSkXJ8fjOF5f3x4OB8YYBEQR5SwZ1DGR6b4KCOFBaUJx&#10;nheU4uB8iM672I7ddFbp3f751y8uHp9XVQEIMCAhhA+j9xYDYIy11tiFXGZJRkkx2hQuTZwqqzTL&#10;CaXYe+K0N8YAoEwW3ilK8Th6QjBCaL/frddrALB2HAZFCLHWt23vXFivtlVVNfV0Nh+0ts4Zbb2g&#10;DBEqsny6OEojptQ1HZKbAzCXubVea+199AG8Dy744GPVTHCHrbcJWL1arRL49OTkxDnX932KEsUY&#10;scCcc+99nksIwnnDCE01pFrrLMsIw0mnWN7eEcIWR/MQAGGEMBJCCCMCgHeRc8y56A4Ogdnv26Ef&#10;Gc2NTu5KB+Bvbm7SkwQiYozd39/HGMu6Ss+E9CWnJZllWVmWZVlmRU4pTfV6CCGC0Pn52Xq16vs+&#10;BaJijCm4kZ4e3333cjKZAEJ938cI0+lUO0spDT5ijCXn3ns9jhhjzuV2u+26g/c+TXetNZwDxbQo&#10;ijzPE5g6z3NjjDE6NT9LTmMu1Wic0d5qZ9R8NiUYMUJt8Lu2JRRZq5umVspQSo+PH7169d3JyQnf&#10;0fX9SnL67PFjq/vptPHBGqu81YhS59VqtVre7co64yxyhnhRCHE5OCPu397f3L7//vuMc9X2WZ4z&#10;RCQXMSLvvXchWhMjsmp8+uRSHw5Nlj0+v3jz/eu3t9cA4XxyevbORUQhoqCdiRR89N9++/JwOMzn&#10;U0bp/f2aYXZzdfv61etu33VbLTmNHhjmTTMt86rv+/1+27btdru9eHKGPBr6HgAuLy/ravL66s39&#10;Zj1bTE9OFkA94WFxMjl6NGMZ1ra30QJCxoehN7tt5x1Y4p0aOMlJ4NGgUpRZlbfbtjt0GFIAhKDo&#10;Y3DGqOX9rbeuqaciF4QgQmivAqFoMZlprVfrWwCYTuZH8igXPEa/32wJiXVZOmdDCIwRmWWffPLx&#10;3/7dH5Qab99eB/B3y+VkUU9m51e318vVvYm2mc+qWYMpCeBdDBEAa5qet4SQoX8YoSCEYkQuBhQi&#10;EGy0kzLBWqqyqouiyIoCRQAUgnXOueB8jCFBlWzwiY3fm4FgLKiA4J33FBMCsZ5Uk/nkL29effv1&#10;N2VWckz224MaxpRDnkwmY9dqZ9O/IZn5k3djPj9KYLyUekjvMmu91sYYN63nnOejdrvdru/H8/Pz&#10;oqgIYZRwa7xzrigqwARTMlrDyuyjd9+tqvL5N/+xXq9a1d+v7zmhqh+OF0dNWaUqJuccuOi9V9Y8&#10;fva0bOqh7ZJUzaTQTtd1bcPDEHK/39V1E2Ps+sOUzRkjCEWtdZ7LeZwFEvsxOOeUVdvtdnE8J4T0&#10;Y+ejQ5jG4AEjhJDx2nuLMQjBDnpED2cNxASxnRaZ5JwTRm+Xd2QWGMJYYMy5lHK1WjnnJk3z9OlT&#10;jPFuvRkH9W3X/8M//EMKg3DOhci0Hu/v77eH7cnJSXqkNwRTSoVkSXer6iIX3DnHGHXRIUCMCWO2&#10;69WWZfz47EQWMjhflkVTVkPX5yKnmIz9WGZFzsX+ZvUv/9f/83d/9/effvoZYPT111++ef32+NHR&#10;Bz/56OX3r0ZrMJDgPAJItoLzyzOPw6HbN9MKUdS3B0wpFxQgIhStNwnp98EHH6y3m//6X//ts1/+&#10;mkYfjAXnnbUIAAPWo/ZFEIwbY7z1gklMkRpNdMEaE0KEgFjk2GPkEQUsCJNEBOOronTUaWVT49dh&#10;6CIjclrbruNC6GC6wwoxSggyzkoGHjwlFBf80HUkEFHJAOFuv6qyvJg2f/z8399/9937zfr45OQP&#10;f/u/Pn/x9Wp99+rVKy5pWRUAXgip2j79opPpL6VOmrIpZLm6263u9kFhrVxRVRhlWo9EAstxOanr&#10;SVHUgma4Uy3NabffGmcZ4cZawXKEgrJKmRFR4YLlUiijsjKbTCbXy2vrbQqKRYqNcd71yuj5/EiK&#10;PO2yAKLWIyXo6GghOdlsb5VWBFscHKMoAvjoMKSQDsFAMCAEOALBQFCg0TLBpR1GpT3nZFI3k2kd&#10;nbFmiKB/+dlP//f/7e/++f/4PyN4zjlF9NtvXx7NT4Knary5vrrb7zqjrJT5Lz759De/+d2//uu/&#10;ci5jRG/evOl7PWtKSulisbAugDKcB0Bgg1/vtq++/Q4TKMuiyPLz8/Nnz57dvb377rvvvn/1+qcf&#10;fjSbzod+vH1798d/+x91Xd/d3W23WyHY7sMPf/GrT6PDKCDJpNKGIvbm1Zu6LOPTp3mea62llDiS&#10;1XI9b+o//P5/ee+99zKRv/z2uz/+8b91u72U+dgPZVlenF0+wHpCsNZqrbtu8C4IITjnDzjYoqiq&#10;SmtljHn79u0777yjtb67u/vk018k+sZyuZxOp2dnZ8G61WpZ5dmf//znlOwIzs0mM4rwer3Ohayr&#10;Smutjanren6yWO/WvenShpwQglBAiFDCvRuoIARhxhihOGIEMQSIAYKLLgLyyNvgCYohhLwqJ/MJ&#10;EOjHTgjWq54xWhRFCGEcRwGUMRaC09oDWGMSUUpRyuomr2MZ4323PPQ94pw4b/I8V2pYr9dUMIwR&#10;xujH70cp1VtHGcGYptJTQkgmM5nLGJR3KrjRWktQkIIQhiAG7xVCMQQXLBJCOB+EFEBCjplVSgcv&#10;RaOH4TBoxKnRtmjq5c2tapVxoZpWzWJST6oYY4hAGMtpGWLUwRBGDl2fFzljwuhw2O0pAmOMg5Dn&#10;uXY2xUJNMNHHwQ0EEKW073tgyLtIMCYEIYpicDHGEB0gxjCNIQIKjKdII7PBajcIyk8uzh6dng5q&#10;XG7XhtCMC87E6AaIMaKIKMGAAgrWG6X0PG9i9CEaCA5wwDhG76x1uawwidb1jx49Ht5/bEzoDnYY&#10;NKNUqaHrxu9fXU1q+eTJifd6u1623UFwLqVEiEAkEBgKFEIgv/vFe8+ePQnBG2d8cDIT777zPpdy&#10;Pl8wxr0Ho63ShlDmvV+tVgQRzrizlmD8zpOnRZ5TjAWn5P8j7D2aJL2yNL1zrvyUywgPmZGZkAVV&#10;VV2iq7ume5rDBRck/8JwQSP/4FAMF7RmG4ecllYKGgkkkCKEh3L1ySsPFzcSPTvmAgZLC8DC3a/f&#10;74j3fV4urBsgxr5r63q3XF6l4+58iJHG40lRlEQYIwEgYzyBQ7yPfT+kv4pEIYYQIwEBIiF4H1wI&#10;MRAlN3yMxlouuFKSCGKMNkFEiSklhJQ++BADps4HRT9YrcoQiHGx2+26vl+t7q9vlsa9sHSdAAAg&#10;AElEQVSZ7W6T8nOF5Iyx2Ww2KkoKMREjU7ELiD74zXYDCJvtpmmbpmnT3D3P8912ywAF5whAMVIM&#10;Wqmjg8OsLIyz/TAEouD8MAymH6w1wbtIMURXjvLNdrW3Pzs5OtS5CuQZY1wIxiXnIgQiwPTqGBec&#10;S2KYcpIICZBBICACIqQ0rkqpQRhDoBgoEgKllDlEZIxzFDHCdDL57rvn77z9LgK2Tbvb7K6Xy/ls&#10;+v4H7+0vZn/67A+D706fHFeTKq/Ki6vzrm1d9FzwJ4+f9mbggvtAg7GAEEMgiM5bQDg6PhFSvDx/&#10;/Q//8Pc3q7siK4RWmVbGWkTsB9d2zWw+H0w/mEFIcXR4+OEHP/nuu+fWujwvhsEh44OxV8vL1XrV&#10;dh1DUEpluTo8OiiKPJ2QXb2bTaZPHz8Z+v7Fixer1T3njCOGECjE6+Xy6nIZI2Y658C00DFGKYWS&#10;QkgpBHfOSSUBwRhDRMiYkIoIlMqsdZnSxjgAvLy62l8snjx5nOUZl8xZS0CMC5XpL7/6ajKZVaPx&#10;Zr0pinI2nd1cXwNA9DFTmqNAZFrKy4sLCJRp1bYtUcyyLHiPEKUWXHAmePDe+aB0BoCAjABjpPFk&#10;+vTxUyWVswEI267tuv7m5pYAtc63u53OipPTM0CGjBMyF8hY1xtHEVBIpTP/YJZPLnkeIgFBb/o0&#10;qIohIE8wAFONRkrJH4FtPljvHTCw3vZ9V7c77+z19TXj7PD4cOh7Y4wLJhKNRiNrzXazyTKlFA/B&#10;9kMrJBZlnucqUBCSt21HhLPxPHjq2yF6authdbdt6x6J57p4/OisyAollJR8vVopKcfTsRAPos0Y&#10;wzAMACAEH4Zhs1mvVvfXy+Wzb775/vnzzXq9Xq1S9oML1gentGya9v7+frVaKSWLomjbFpE1TeOs&#10;Dd4PfaeVpBiAIsUYvAsuCCEkkxTj8mrJGcsyvVmv05OJIGQ6y7SejiZ5mTdNwxgAUVWWRZGVRWmt&#10;RYDxaDSuyjzT1vRK8OPjIzOY6+Wy77rF/mJvvr/bbsuiMsZZY5fXt0yIIsspEgE65/b3Jmdnj6bT&#10;6Wa7vjo/Pz46uL29vrh4vTefvf/B05Pjw7LKBIMiUzE4rXXX9RRpUk32FwvGOXKudaG0HtpBMe47&#10;M8krcPb8+xdd3UZjwYX17V3bN/sHe6DY4mRflLIPhmV88L2xfV1vh77LhNAy8yZs7po//vGL89fL&#10;3brdrh0FyFR+dPjo3bffB+LL5fJqeT0Mw6vXrzzEzXbbmx4ADo+PORcXl9ebXT0aj/ZPFhHN3eZq&#10;uqjeeu+sc3VeSZExQtx2/dXNqm0GrcpRMVNYVHoiQXfrPsPsyenZ08dPjvYXbz19+rNPPv7gJ+8f&#10;HR8eHizeevxovjdd7O9PpuOsUMCij3awXd93Son9xUxI1jS7PM+MNXvz2Xw2lZJfXLy8vFx71wiB&#10;DKnere/ur58///aLL75ApKdPnx6eLKpREcit1vdnZ6dciqZrnj3/xvhhPK6IQ6Bgg+OKIwfjDQpE&#10;zlFgYJFJxiRGTkxgYDGg70y7rtfXd8sXr1989ezLb7/96vmLb5c3y5vV7bZet0Pjgo0YAzoXLXIk&#10;TsgZMQIGESEA2WAZAmc4n8/OX728urgIzpH3DFBxnmfaDsPQdUWeZ1ozJAo0GU3254tRNbKD9cYr&#10;IU0/ZEoPnRVMeOtzXcTIlco2m+Z+tR0GI4WSSq/Xm5Qer7QQkkcKWa73D/e/+Par2jR/8V/9m7c/&#10;fi8I2pkuH1Xb3S4CZErvzfcWe3umH/q+L/MCGRIAk6IcVdu2advWOkchouBCCM5FUZZFWQUfzy8u&#10;1ut1UVSJmlE3uzzPhqGnEIViQvK63d3d33oKbbtr2l01Hf3ZL38eBZpgAsPIobcWBVhvjU8BP6AE&#10;F4zH4IN1brCCoUIuEW071OvNfLo3KUZd0+dZQdEDUIzh0fExULRm4Ijb7Xaz2cxns1E5dtZ/+913&#10;eZ6/ujjXmU7TwPF44n3IM12VlVaqbRrr7GazikDWOef9ZDrtB6OUGk+mgzWT6TgSnZwcyUwWeZ7p&#10;jDNxc3VjOyuF3G2aZtt8+P7HP/3pz1yIf/t//d1//I//x2pXv/vu+4vF8fnF8vz8ggHf29sbVVVZ&#10;5JzB9y9++O7F90VVCM1mi2ndbbliQnLkMJuPGce+65ZXV33TBxuHdvj+u5eZVoeLg2ZTSy6CDYrJ&#10;oR8O9g/KrMizwlsfveeEZP32fh0Hl/NMRTHLJxmoia4Uydj7ZrWTTGihfAguehJ8Z7vr9d3NbltH&#10;04KLEi16xyhKiIwci1xLB8EjeYwRiSkBgnmIxFDluaMgtDo8Wuwf7HOJm3q1ON6vu+3v/vjPeaFB&#10;RK3lYIa23RHz1vdlpYXErmv6tlZCzSb7ztD5q5tm55rabDZNORopJUnG/UeTw8ezxclcVGyAfms3&#10;Bvre1SYYZMA5A+SMmEDpbPjhu9ccsrYbCGnww/HJsczE/epeasU455xFAIiw3e36oZ/N5oHCbDoR&#10;HIkiYxCCYzzGOHT9luIA6Bh5ROAcOeOEEGLMdB5dgMiqcmxal4nR/XX76e+f/fFfvru8uMl18eGH&#10;H5wc7UsOe7O9zXp9tbwcVeXR0YGzVnA5ncz+6R9+983XF9c31++995EZ6He//+Or84vdtml27a6u&#10;x+PJ8vrm9vaurhupMmS42bR1MxhrZvP9RGRkXPT9sLfYu7m/2+12ddMS0cHhYSTKsuLk9JHS2XJ5&#10;/c233xobBuOeffv9y1fnL16+Pr+4ddacnp6VeTEYG2MkFyBS2zRVVra72g32YL7wg1NMXl9dgY9v&#10;P3myN5/Wu+3/85/+07dff/3y1Yvdel3XdfAuBP/8++fPv39+e3fbD11yJJV5yRljDJWUXHKppBB8&#10;Opm0bbtcLhPqpRyPdk29Xq8PDw9vbpe3tzdnZ48++ujD5fLqenm52N8DIDP0ZZEjkLPOGvP0yePg&#10;XAg+z/PNdrOrd3/+m19/8slH6+39tt4QowgBBRZlwTnLi6K3AyIQIBcCCQNAjGhDAIaByMQYGYDg&#10;+agczyblqCKkvMitGQTnwIgJpjIVKGSZmkyng+mGvmcMpBAxhhAe4FjWmSxT40kZo2vb3Xg8MmZY&#10;bddN16bonLKs8rwgH+1gKBIiCyFGiKOyVFJmOivz0jtHgTiklDIEIoaMCCjGVLMhY8gwUuSMITKG&#10;yAVHZD5EH0hmOivywfUuOqKQZ3nChn/97GshxeL4SGrFlQg+MMGU1lIrIQXjPMsza11dt8a6JH0d&#10;zBCCixCtNcb1kUIk74MdgnfRA8eu71NDHsgFDJFR5MQEQ4639zfffv/t8ma5a3e7eoMcDvbnJ6cn&#10;i709geidZQDRR+ccgxTkmkhKGCgCIONCSCWlsnbgGJTiqUKLRIhCcsWFAEAmhI+hLMZ13W22LTAO&#10;FLMi5WY7LriUbDwuQugRvVZcKcEgUkBvY9v09a4T8/l0u91a75IeiXOeLCXL5VIp5SOkNab3fjQa&#10;zefz4KJzzjmXojiJiCAolSVAq7cmVbGpwgaAtLW11nMeGGNa67S7+9E09eMmljGmlHLOEZF7k4aC&#10;iIQRCYx38CawNy1OpdRCkA/IOSJ4Ag8J8edD3/daFeAhcnDOw5swmG7odVUMw3B8fJxlmda6bdsk&#10;fEqLsqqqUlKo9z7FRXRd1zRNer2p9Q0hvH79OtmDk+CKMVRKWWvu7m7DG7OTlJJ8kFIIntDTdaTo&#10;A02m+WwyHU3z5B1HYIQIwAAwEkZkFAkAATkAhIcwowCUTNsP0rqHzfB/wcfCxCeECPBAzmQMAUhI&#10;dX19LZis8uri9eVkPHOLuNvtXr58+bd/+7eB/NvvvvU//c//43/43/6Xi4vzR08ej6blk7cebzar&#10;i9cX+vGTyXwyvh+3batka90QvL+5vVFK/OpXv1osFre3t1988VUIYTKfnJSPhmG4v1tFBBt838Sq&#10;4kVRNE1DEMfjsZTyyVtP//TZZxSCUmq5XFblWGu9t7eX5/ny+rJpmhffP18sFkfHB6enp4iY5zkX&#10;Yn9/X2eyruumqau8GI1GSdLgyQfrBOPjakTInA0ISBQZIEQyzkwn80Axxmi8E8jyspBcpH1giATW&#10;G+dDQAYsAhdCXVxcru7f3j+aA9GoqtzaDcYG6yQXiCiF0FqnuaYx5vb2lkcWQqAAIYTLVy9DCMcH&#10;hyEsEElwFQNEChxC2msRxZRglGZAiOzm5vrg4CBGLMtRjMAY3N2vu67b7XaXl9fjSSWESvKYtjPe&#10;exdCCBRjJOSMQUQMkbwxwJjOS+Q2GscY5nnOGGu6h6XoGysiJUlJonNZa5NbLCmFYoxKCSKuuKiq&#10;am9vfnBwsLq9u7y+zMssL7Tg6iGxQygASNPHEIIPNuVuCyGESJwwn9h4o9FkOjmcTlrngrMekfe9&#10;8d4yxpSWiSRnjFFKMc6T1CJpTX8EmaaDne6E9Xq92+201oxDilYSQjAUP/4n3nshxGKxyPP86uqK&#10;MXZ0dCSlTFmCzgbBOJMcItkkT3eG88XefAEAbVsbM1SyGoZBoEhuXkDSWislYozWDkRUVcVkMgOI&#10;pjNaoK7KXElvhr7d5oXmFu9Xt0WZnZycpN9hu13PZjMpZVmWIbgQwmQyIaK6rjnn29067e6staPR&#10;aH9/Pt/bCyEMq8FYmzYDIULszbrdLc8vDo4ORZGxigQQCzTKM/JUjEZk4+vX519/9YUiQc5PiyrL&#10;s2HT321Xi8M5K4Rj3oGLIVgwTKDKpbbK9Laut3YI97fN+etb72E2KZ48OZxN5uN8VBVVU7ebzaYf&#10;urIcMcnE7U3wQWeqKLJqPJJCDc6PpqO9w/3Od6vNdTnJPv7ZRwfHU5EJ8LpuuqZrT07P7u920WLf&#10;BEasKMr1drNc399e32/vdtFFRgyJpQuhKsdZrpKsI5E28zJbHOwVRSGl9C5ygWZwzhsuhLX2ww8/&#10;zLIshlBVlfd+Ooxn0zFRIKIYvVKqrPLJZJw+gs1m9Yc//EHnav9oNppUBtz33/1w+vRROa7KUbWq&#10;19vtVijZOcMk64ZeazkeT7f1TqscEAKEZGwjBJbSTyQKLoRP8PCoo4BIwPB2fcc5Z0gYiTGWlEER&#10;QCgJwJKMiQOXXAgUImLBJJroBvenT//grZlO5t74PFNS6HTPIGJZjYmC9NJLL6UeehNjpAgpzqAs&#10;R7PZHqIMIey2tdBea82ZRiRrPYAlokDRWpve2/T4ZozdrVet7faP9n9y9NHh4+Oe7ADu53/xawpx&#10;/+DgxXfP0YXFeOrazhiTaW2crarKOpfk2U3fMYIyLxDwAcKUZ2CM7UOM8ez00YtXLz/99NPf/OY3&#10;CeAspTw6OjL9MFjTdp2Ucm9v3vuh5KUPbrlcXl5fTQ/2IxFgkjZF/6A4B2BEEBIGhWL03nPGERDC&#10;gxInlRZS66vNZab0ZFz1fT8djWOMwfmUWbBYLF6+fHV9ff3TT36+Wq0WiwUiHh4e1nX9Y3hvMl/8&#10;WKhIybWelmV5d3dnjJFKLA4OmaS8yt8S70RwTDNjjC40EXDOnXEhkBJ6t9uZzjhjP/3sizzLurbf&#10;7XbVeDIeTba7+vrm9m69AqD9/YOu6Y0xQgjGIUbfmw5rLMel1MJHzgRmhRRCWDfUdb1ZbUMI4LGp&#10;60k5/cUnP6UhhMGTjW6wMZAx1ho3OhyPppO+74MNEFnfdj5YDVoplcsiy3I/RCmlZLJxu939VnLl&#10;nB+YJ4De2LbvWztYawOQYRjStBYAGACwiBEALQUAwlSgveHFMGQInGuViWw2nmRlMbjBmD7PpPGG&#10;eDDevrz4odoWu2a622162+wdzYCHVOkl602mtfe+2/XeRWSMK4bS3q6uZ7PZ3tFkcTp2MGz6tfV9&#10;YIFE9N7YYARjwJSLDkmk8wOEWZbZmpK7OP2G9a5FRO+9VIpxBhR623vjA0UA4A/ufoqRMFIMznsC&#10;CFIya1MthjFGRkiMgAAQu65RPKMYu6ZVXDljnj97fn29zrLs/fc+fOfdp5PJJHofkDXbuqs7Kfl0&#10;Ok6aPs75Zr27vr5pW1CSOxuQibyo2sZMqlGmcq31eDz59//+f0gSrRihbdvr6+vPPvtsdXe/XN6U&#10;ZZ4xvb65ZowdWIucI2dVVTVd9/mXX+Z5uT+bf/jhx7/9y79K6V+vXry+uLqczfe+/vprAHjv/Xf+&#10;/Ne/mo0nKSkHIv70459u691nn326rXfjcbW+WV1Ur6TWe7P5X/z5b/b39zd3t+evXyLBanXXt62U&#10;EgVIzpOOsigyzsukYeScZ1k2dCa9UqlVenAnv9tkMmGMnZ+fe+91kR8dHa3X608//dQFK6X8/PPP&#10;OeeTcbXbxVevXtzf32MMGCP54MzAGDs6OLTWLm+ud7sdUeiaum3r49PDyWTiXjrGEDhkWZGcUC4G&#10;RNQ6E0IGioMx5GIkigQRiDFkIjXpQiqVnj7WWiHZfD731gFEIQQy0pJnWSblAwqaMYaMGEMg9N6+&#10;KVe4lBnnOAx66NvlzfXtzf3gbJ7nwzDESDHGYbCMCSnRe5u8MN5HrfIiLxnjfW+6tqEwAPoYLKAV&#10;EpUAxojxKCRyIiEYPgCdIgNORA6QpGAkQAnJNWptbeysm+fjobZMi2o2+vLZN68urz755JP33nuP&#10;K+2cQQ6u73ShJ5XOq3zL6u2qYYDOBxJCMB5CsI3ligNDT5ExFunHyGsBQI1pGQOOLKmTEDEphINC&#10;WSmO6MBumlXTb4nIu8iYGozpuh4Fn+7vjaty8KK1vZLCI3pkQBAxAqOIQGB9GACAIgACEAMgRE6I&#10;IYRIEaPxUSIJoVFn0lmCAIgx4VzbtqvbvqoEE0IwF8A4uwtowDtvpWmp74Ko22bX1OkLmaLqLy4u&#10;iEgXedr7CyFCCCnq5vDwUHKV/HIJEFcURTUqlFLWWiEEhUiEjEFZlumgV9WIvUn1TEVqAianbtb7&#10;+GPaZ/qx9O+pb04GaIJAREm07K1BfJALlGWplEoFvrXG+SETKCUngc65wfQhhmB655xxgxCibv1u&#10;14wmk7yoRuOpUsoOBogh8Kqq8jzf7XYy07rI67qOLmohsyzzFJqmUXk2nk1H44kQYrvdBiCupAuB&#10;eSeEAGTAuYuhtwaREVEIHhExkpBljFTX677vs1zMxpPZbNoMGyWkUirPs7Z3CAwoiZwpUnyjuPtX&#10;CXRSPwMwAogIBDFtgRGT65f9648BEBDGyNhD4IQx5uXL19HjO++887/+h//9yeO3Dg4OlNLeh2++&#10;+SZCAPZf/+znn6x3m9fn5yGEsho5b60z43HVNM0f/vi73XoHALvtlnO+22yl5L/5za/ffvvtb559&#10;9ac//alrB6XUYrGYzSZdJ4UQB4eLk9Pjru3n83miZ3PBAtDB8dHt7e10PrODub9fR2B116bIpbwq&#10;P9j7KMa4Xd/HGC+vru5Xq8VikcTnqRf6EYYUjWmHPh1XBGaDZ1wi4oCWCCFSWY7KsrTOxRhfvzpP&#10;Fu7IoSxLwQQA2MGkA8+QxxiZEEqg0vLq8vrycjmejYVknEshlFLARTadzH+0Z282G29sMoBNirH3&#10;ngIMw1DkVVEU0+n4zTlnIkFUUCCyvjOD6YBYpADEXCAfoW779Tff7+/tZbpYLA6JaLutnXMBUBel&#10;1DmXWiOPMe6aLrV8WVYorZE5HwYiQuTee6ElY4JzQkYEUTCRRjDJaICSGKG13Frfti1RSPpJRNRK&#10;p1kSEQmhGGPkHQAwxhnjMss4l13XjSeV4BIeuN8yaTeklEQhgakGM6TplRA6feJEIIRQUud5zHPW&#10;Np1zIenc0vc6jZlcDDFQlmtESF/w1I2nTyf9M8uyFKOSjkEaPAmutNKpw++6frvdFUWR5/ne3mI8&#10;HqfQMmSi7YaQSHpAwFAIgcCcc8CwbbqbmxvOkSCMRiOtFeNwf3+PhJERF0lAwYQQu92m6xutci5I&#10;cUEQgotKCSE4Q+kDKS2x8RzjfD6tqiKEwDnG6EOESOHmZjkalVxw4IxL1rT93nxa1613EVH4ELnQ&#10;40kxme4jCDNYZ8l7cI5CpAA0HU+2bdNsNt5ZQUoAaM6BsyLTm9U2BrRdd7dcciIGMd0JEaPxNoTw&#10;3t7bQvHBDUxjYCQLHZzv2sGS55pvh+b84ooMH02L06OT/flCgkBi3bZ9df+SRTTGCMkBoN5s00d2&#10;8uh0MplkRT4Mg603g+1fXb0wvnv69qNPfvrB4eH+4FpnKc9H7a5dr9dKzOq7jiLrt84Zv43dH3//&#10;x2CpzCsITDJNITJgXKkYQr1trFW73Y5JASECsOjDG9M1Taez2WxaFCVjmB4ZKtNZllGI202dNKtZ&#10;ljEGVVU9eXKWCP/I6OLiYrlcJs4TRHz+zQum0DrnwRvr3/vo/b/5q3/Xuf5uu1pvV7BZt0Mbou+a&#10;tm/t6dmj+9VKqSyTygbvvQdKVT+P1jLGgEOCqSBijBRCGI2SxswH50P0FIgDMMGGoSeWcgXQR0uO&#10;e+AigpaVQpYreXp6GjrXbRsCyMoCiAnAyVxIKWezvbre9n3vovGRAkEkUHkhKWk+5OuLq7Zt8zzv&#10;reHBW2tXm3Wa4e7PZwnYMQwDMASGUgvGmLPWQSQzPHry+NHbT5Hzpu+YlnfblVLq8PGJUOLbT7+4&#10;ur3WyFEJH0LTNHmee+eU1gAgCBFxaDvOuaeYZRmXgnOeOn9jjBIyhPDs2bNf/OIX6SvJGKubjnGY&#10;z+fESLZSmBY5M3FYrVbX19f7J0dokd7ELjiIACCEICRE5MCJMfQxzcWCsQCQ6aLvjDN+aDsvdK6z&#10;zXqdaT0eT48Oj4QQzlgA71yQEmezWdu2TPC27xIz4tGjR+fn54jonAshtG0bQjDGjUajZKvOsizL&#10;suTIODk5GY3HxnfOOTeYVX2/d7RnBkdEWmsArXVzdHQ0zkf/+I//HHycjmfRBQSmtT47OwuBQgib&#10;zS4FUxVFnmVZei1EFIhOzx4tVysm+Gj0kEbBBRNCAEbv42azWa83MUYeReoYFVfI0LYGPSqmJYPt&#10;drvb7OJpjJ03ux4Aura7vr6+v7+VUs9mMyQ2m832pgc/PH/x8odXRVG99fgtzoQNsd3ujHO999a5&#10;QJEoOIgRWQSgAKk3REQEDhgRMeVUIT60mwIYZ1xmclSWkguldSrb/GCGjrardaGLxXx/tb33ftMN&#10;3Wp1F1icLqZSZoxFhoIiEpGU0loTkbKSR/A+uLziZnCjmTo4njJFxgUfjYsuQIAQIoS0GQBOFAmI&#10;OJeMmODq+Pj4i8vnMbJUx6Z0D60yYECcCFl03g3OWk8Mg4uIDwkRSVAVfGA8IoXEiEEWI0SMMUYE&#10;AEzZlIwSpsV6Ixm/v7t5eXE9meqff/JvFgcnVamLUpeaG2Publch0MHBSa6Ly8uru9vVwf7Rbtd5&#10;F0cleB+NcVWVJTJr3/d91zVNs93uHj9+fHJy8ujRI85lnucfffTR2dnZ8+fPX79+fXd3c79a1c02&#10;z3NCODw87Ps+AkMujPOb3fLu7i6vRkdHR2ePn/x8b+/lDy/+6V/+mSKcX17EGP/sl784ODi4vb1t&#10;27osy7TEIqJhGOxgLuvtk6dP/+znv/zggw8YY99+/7yuf5hWpRlcVZZPnrzFAYfe3lxfI2KwzvY9&#10;EzIFhRwcHKQ6QUVQmU4dhPdeZxnjfFfXADAajda7rfHONQERpZR3d3ejSZWGZX//93//mz//VVEU&#10;db0VQjApgnMqVzbY5eXyxcvvszzvugY4Oz4+VkogYoo0F0IiT8MYESL4wQrgXDIkToRKZkJqznkA&#10;atq+6zogEFIBgHehb/uWSYkKI0ZPxJAD41wwZBwQmJRcSS6UkMlvQg9BMAIA0tQ1HR4lpJ7o29vb&#10;pmnatk3vaqoMQwgxeiGYlHwYomCccYwRGFOAMkQAFE1r7lc3QpIQIBVTmmnFuAAWiVMUxASxZMph&#10;LHLOGRMiyxjw4MB4gBAE1yxXUolNbShE1Orxu+9uanNzc3t+eXV69rgsC2ttLrMeewFKSTEvZyNV&#10;5aK8v7+/vLoiG7KyEEr0ZngA8hL6QD6GCMBCJLQUYnAGkdib7pcj45wLhkrpfFpxQCSgGCMgEUip&#10;utZeLC/u79fWO10W77z37tGj00xA23WRE3JgLPF/CWMMEYSQydH5cNuAwDdeIM45UAzBcwhKM6Ux&#10;eCIiAIYMAULb9E3Thv0iy7KUReh8zzBA8Nbx3vjeWPH69evT09MEE0+7teb1RRqSdV2X7I7pY/Pe&#10;53me6yINLInIdP3t7S2yB7ZqKqbTIchzneJ/ptNZulNSZkOaBqV7P8aI6B8WmG8avtQhp8UUvUlZ&#10;TI4dIQRpRUTOWmNMki0tDk5CcMYYY3tUnDHNOVdK9X0vlB6Mdc7t6noynddtY72v69pt1t77yWQS&#10;fVBK7XY7a+3Z2dmP9s4kKfUUdZHXXWOMSdERMcbtdtt1XVVVbdtut1vGWApUfLOUlta69O7F6CHG&#10;uLVI0A+tVJxzlra+Qoj5fJ7nWV3vuOQAFBGQEucZCQEZwxiJIVBK3fjX9+f/90+afUaIjDGKyJXc&#10;ny9urpZvPX5qjb+/Xy/2BCIuFovVavXNN98SQgjh448+qUbju7u7+UyUpZaS7+3PbTtsNpujg4PJ&#10;ZLa6u7fWvv3209/+9rc/+clPfvf7f/n8888TtajrutVqlZLolMrKstrb2/PeA2HiZoGlX/3qVwBQ&#10;mxqRltfLPC/nk0lwvunatPxPRIe80Iygrrer1SpdZ6PRqG62WuvZbFYU+d3d3Xa7JR+athFC5Fkh&#10;GTfOEQAScIanJ4+99zb4vuuWy+Xl5eXZ2dlkMkkgluBCjPHhAMODrw+RCy6znDX97upqeXR6NJ2O&#10;yUfB5KTKUcjF3t7l8oajoBDL/KFpLLN8NBpJKSnAer1W07mUMte6aXbWWkQtBCMiT8H52Lb9brdl&#10;TDAGjAljein1fL6vtd7fPxiPpy9ev2KE9+u11rooqrKoGPK2GVJDaJylEINCIXU5sYAAACAASURB&#10;VEFIDhCJMAaMAolx72OMD8FUIQQiTFipH32MyV0ZgqnrOkafajshhNYyeXWS3Zcx5s0Dr7Xv+8R4&#10;m1QVf4NDVypTUoY4tG2b5VzhQxSWDT7GyDiEELwzyWMfQtz1u7YxQijvPQA6Z9Ld1XVduii0lL2x&#10;3vsYw4/E9fTLp6eglDLdFWlrmhpvxliesUS48d5r7eu6TgO4ly9fphTc1CqnT0oIkd4xihCiT7cQ&#10;Ed3c3G632/l8+vY7T4UQRFEp1dZd2gKl3S9AJAiMMcah71tGkGslpeQcOQYQTAg2n4+NaYno6Ogk&#10;Itzf75CBztSMlUWRbTYr763WpZDMWlu37Ww63tb1bDK9v19X5ViKvOu6ly8uGYe8LCfjeaA4DEPb&#10;DcQoU1lVlsH5ze39vpTeOiSQjGkhMsGD96btXv3wfS4UeAoQpBRN1wCj+f50djCLzJtoc14EFl20&#10;ve0HGvQoH41GxWwMQp4tnn72py+NsU1XIzGy0XWWCO7X95orIYuUM/TxBx8Xo0KpjEl1v16vVjd1&#10;t1lt172Fn3y095d//eeLxV7XddbE2WwWfby/blarupCr+7vtxcVyeXktuDo7PWVRcY65KqOL3kfv&#10;Iwfy9uH4IWfTvTnnnDwhojPWGNv3Q98HRFGW5XSaWTus17u+b1WmF4vFqCxTMDsinp2d/fRnH5+e&#10;ns7n077vP/vsi2fPnn333XeXl+dpATgal4vFfn27k5muxuWzL597D4v94w/e+fB+t7rb3l8uL69v&#10;bq7vbl+/fu1cGAb76OzMx0AUJeM6k8DZMAzWuzRFepAjIT6M5+jh2RFjBE6ILCAF8ugxhMCIISIj&#10;5AQhBApEAZHl9W53s7ylEJOQYTweIxOcS0CpNPoYXIyD8SEiAWZFyZENvQ3RBU95lkspE1YgyzLO&#10;pQt+NBoxxlzw1lrrbGJPImfGmL7vGQMmRZ7nggkm2eL4aLY3dwy8iwDoovceSp09ee+dy4uLL3//&#10;p8PZ3sn+QV83jHH/ZlothMiVZm9C6XtjrLV5WaSbvKqq7374Xkr51pOnTPD1ep3ekwS6CyFMp1NK&#10;ajfJN7s1cMY5dl2fhlz4JvQ7UCQkznnKpGDAACAhyYZhUMQFV9GHerdDRG/ddr0bj8cX5+dd1z19&#10;+jRVAsH59I0+Pz8/Pj65u7v7+uuvE5RkPp9fXi9Ts52k2umZDgB933POraXUrI4SpLGozs/Pe9tY&#10;O1iyQ+jzcd40zcROoqeyqiaTyaSamN7+43/+RzuYkJV3t7dnp4/29hbOue1227ZtNR7lef7VN9/0&#10;fT/f35vPp977wdnxeHxycvTD61ck2GQyitEzybVW6ZgNw+CcE0Jw4H07CC7Lskxvvm1t9OgG37Tt&#10;arUKgTJRuD6AZ0Nvb6/vd+tudbPjTGa8Wt/f+y7yoH/5y19/+fk3UuYHR8ebXd21w6ppur4HhsQZ&#10;kyK1BCGGh6KSMQ6InCfSDeMcMP74lGGMccaZFFprJgRFcs6RhwBomwZi2Gx2Z49O3nvvvR9e4P3m&#10;tm1bQhajX6+3eSWznEup0vknjD4anWWM5cS61tRMwfHB/OB4JnPY9bWLQ0CPgohiiA44SiHTLR1c&#10;4JRQ7TzX+ePHj//0T9+QY5FirjOtcwDw5AOGANE5awfjjGeAiCxYBwAUovc+RCeBB+/RIkTnfQie&#10;kBETPzbAEYEAKPoAZICBdwAcpcT3f3L49PHHhwfv1ru+7XbVeE9oNQwUAs2m+/t7+5eXy2dffnd7&#10;fffo8C3TbapilGsYTEjzVq3U3nSmlLLGDMNwfv76+++/TyqYvjfe+yzLTk5O3n///aOjI61l0zQX&#10;F9T1TZYVp6enq81aSkkhhhDavl9t1n/44x+32+1f/Zt/+/HHH588Oj14fQSB9g4Wr169Wt7eIJDp&#10;h8lkenCw33Xd9fXtxdXlblePRqPf/va/+W//+/9uNCo///zzZ8+e9db82U9/NpnMttu6a4c8z2fT&#10;6WSM3oa2q42nLCuyLOu6zjmXyEEhBGd3SaeTkszSC0nTOufcJ598cnp6+uzZs3T/G2OUkYlJWZbl&#10;1dUVIhZFlobgP7Yh19fXzvt33nknr8pUkCNnq9Xq/PJ8Vd9LKQMGRPQ+DIMlAZlAF7wkFEJYGznn&#10;UueFlBS5dxRjFCx5D2Ho7P2wESTH4zEL3LSDEOxhvRkxenLOUXiAzgKAd46ImEoNcEw7EiISQmgh&#10;Y4wUYqrBUt2SMIoP7BWWVmVBygxBICRDuajK6VqtrQUTSGmIHIMlRyAjciFEDDwg4wRAEYkxEDwK&#10;wYQExhhE7iPEwHhAxkgEgkg+xN2mmc32jk9P285cXl1vNjuttRmcUkIyaXrTNo3tvRBCc4GR/GB6&#10;a6y188V+WVQRAST30TvvYwyBovFpd5mC1CIRpMB7xphgHBkpLihEzhgEzxmTUkrGldYHJ8dFlS9v&#10;b354+eL5D5f3u9WvxG/efvcdodBBNN5YHyjGN7JuAagZI8QAQJxrgIgEkXyK8UVIwzmf5yrL5ND3&#10;wUWGAjkCit7Yum4HMykKEQMiErGI6ICACRAqcj+Ix48fP378ODFjGefO+7IsvfebeqeUGlWT4Ekp&#10;lQiczjnTb5LuNyGsVJ5V5VjJzDnXd32MkYAlZkyKW4hvmMapnE3DewAQQsXof9z9pmsUAJKyILWU&#10;MXqCyACRcYgE8V/pUM45a60xRumSKATv0mGy1iotszIz29Z7t1ptzs8v19tGZ9nF1bIbhtPTs/V2&#10;k3QIRVEM1u2atm47H8NsNpMqCxESGJaIpBBFUWw2mxjJ+weFpzU+BELgCUydVm3GmBhDAr4LITBG&#10;roSSmNKS81ztL+ZnZ6d5mUVyN/eb7XYLLBTjyriBKAIhAnsjbX5grgBielcQEyE1Ju/vgwkYiB5+&#10;JpG0ABCBEj8MCJAiIoJS6uc///nv/+V31viiKLz3q9WKc5nag7puvvjiK+/9v6Pogh2Px21X782n&#10;ITjv/Xg8igGm0/FsNtVSOOc++MlPjo4P/ukf/vMf/vCHTKrxuNrtduRdXbdds5tOpxywi1RV1cXl&#10;BWOCMYYMHj95ure//+23367X64uLC87YO/O9rCy2qzUxnMzGaduGnEmltFIykwFIKQEc6mabzoyU&#10;Isuy6XSq9cM+cNvU1lomOISo82yUjxKm5fb29ubmZtvUXdctFoujo2OGzAZrB5u8DalaRcaklMGl&#10;ghU410U+Wt1vbm/vy7JkAjnnjAvgPEXaaK2F5Jzzpq37pgUAY8x0Og8ubre1VlnXdcY45xwRFkVR&#10;FIW1Qz80IYKQWuoseIoQORNC6RCAC/X0rXfeffc9Z+zg/dCZPSGH3iITggnv/a5p00QckGdFbp2r&#10;m24wDgCcCyGQ9YEJgYg+BqUUAMUYU4EYnQeACBRjiNFF8knX33WUzA6MsRgkJAIJYlJF9sYW1Wgy&#10;nfbD8Eb5f7Be31vrtZaCc6WEsbbv+2o05pwS+TmReDjnwQND7l1kjOW59m5QSqVsegBIA7WizImo&#10;73vBJUpWliUQDN1gjRWSxxiBKLGX+66TUiopsyyTQmSZklI6F7z3PgTvfco5Sw+Y8XiqlFqtXllr&#10;Tx891lkRqUfE3qb9AANGPviu72KELMsOj48iBTsYIYSU0pi+bZsYYH9/johd14xGZQhBSFaWpdYy&#10;V5oLlsksy7VA5r2P3gsphGBE7PTkyAVvTD8MQ55rgCi1AKatd8jZYI1xQ4gxKzIpuHWBgCGT601d&#10;FmMi3Oz6u7vXu10Yj/Hx48d7i70U5uGsN3EYFZWHeHt9Pd6bRGsEUKkV50xz7tA3m3W3rfenMyAi&#10;B1xgO9TjafnOe+9kha6tDSF2vg0Qmrb13udFrouSZWpU5uPZTMZc5cqCrWZjcHF5eb2+X0muvPeJ&#10;XIKInGNabN7e3t+vd53rGQ8mDCKDX//i7C9/++vZ/tR7pzJdVRPv4md//PyzT78chuHFN7d5VtXb&#10;hqzcdq2CdaFGMYDp3Gg0igFYgd77oe14FEKwENy3317MZrNC52lEcnB4XJaj3W7nbDDG3d+tnTeC&#10;q/FY+hAyXWRZPp/zt99+ZzweT6fTTOuvvvzmanlxeXl5c3MDANPp9OTksbUWgFkTLy9upeQY5crs&#10;IrDP//R1N5gPf/bx2+++dTA7ZMSOD06XN1fjslqvN//0//49/tu/yotif39f51kyUyBirjPrXSrI&#10;INXCROmcR4oUKQV1IwOK6bQ6KaUPPsYoiAMwiZwDCOD1Zlvfrr/76htwNBlNZ7NZUYyDp64zXErG&#10;RN80m13XtEYIESIz1mupCJkPVDdt2w+LxWI0mXrvdV5E6JuuVUrlZcGIKaXqfrDWKyXyPEdEJoWL&#10;gQZvY5Ba6SwfzSaOQu+cF+Cc4ZmKgNebFRPi7N23r5bL1e0KAA5ne1WWxxCFlBQjpS0YEeccOBMx&#10;eO8pPNAIEPFocXB5veScLRb7TddaO1jrj4+Pq9Hk1atXP/zww8Hx0Xg8nogp5+h5NORSeRBCQGKB&#10;YgiBEHzwnPOHUTg9PBmllBQomBAhuBC8sdGTHZxQjOVVnhVSqPFoorhgjC0vl7e3t7PZbBjMdDrd&#10;7XbL5bKqqqIoiOhgcaRV/vr167NHT46Ojtar7XhSVVWVRuEJPt80nVJZ35vV6rn11oYekYjDuJpw&#10;YENn0qw5UzkHntZoQighQt/3T5++TSFut/V2u0299JOnbz9967HU+quvvzg/P3/69HEq64uiiAgR&#10;gnoTUKe1RoQQfFnlHJk6OdVCS6lvlrd90y0vr/I8358viGh/foiIXTvUB03TtMwwIqpv6tVqc3d7&#10;h8hLVmqdH04OM140TfP5p19tVnXbmUdn05vVth+sC94SBCUJIICn4DjnJGX09seZTkQhEBhDQgoU&#10;KabWF8SDBUYIwQHAuoFs5BlIoRAIIyKwbtuyUzYdzxD4dlv3phtPxyHw7WYXsUKmOJcqL7BZefIQ&#10;hxAd53o01e2Afd/PjwpZhs62wIPxZrB9gECciKWnHCCij5EIGT4kdSNiyomt1x0iFkWhlMoytdqu&#10;nLERogkuFXKKK+As0d3pjVWJePINxeBssuyl/G/4Ua8Xky4PgIEn7yIBwN7B/sHhqZazvttyyYoq&#10;z3LetrXzrixHRVG9fHnx7OtvX7++RFCMifV6k+dlnlXGOMmFlmo2mxzs7XPON6v13c19WYyKotRa&#10;X19fI/IY493tumu/f/XqlRBiPp8+ffr08PDw8srtdrskYzw8PqIQm01bjsZCqPVu+/U336zW2+c/&#10;fP+rX/wSOdtsN4Gij+H58+fH+wflqOJSnF9efPr5ZwTh9PT0b/7mb/76r//68PDg+vr6b//PT599&#10;920IoSzLv/u7/zvTcjKZKCGzLDOdUUohF0JqynjbtnXbc6kxxpu71Y+CL99HLWRelU3TbJtaa60z&#10;nerqvb290Wj07NmzJ0+epN3p/f1aKTWdjrXWxgwxxr292f7+/v39vdbaescEzwo9nlSz+QQ4U0rd&#10;r1fbejO4oTGdjQNyhogRYyB0LjjniQg5MKGl5Hc3N4Fi8h4DZxwFYwQRkFDLTJC01vbtUBUjLrgQ&#10;AlmyFXJE5MAkV0oIjiJ4n048wMMxiASB4sOVCND3fdd1MUYhmc4k+RATASmJr4mU0mVZNruWMUHA&#10;pM6UygAgEPnIjUM7WGFYETgKEgLyIlPESKhIAJEQMUAAACYY9xx7H4JnUQimlMwQhPOxd8NBtW/B&#10;49a2zVDk1Xy+f3213O6ag4ODYTDrzf1ms9rtdpyjUDrLlBJyMP3Q9evNerWrj05PFkeHkWMxHvno&#10;Bu9s9JEoUHTR+egEB6IYAhEFjsgQAjAkHKxhDCTxSIEHggDBeSX0/Xo1n+ydPjmZ7I3P3t5cXl19&#10;9/zrpt8+efoUBArBCTkhBw4AgIEICMhDRADkgjEmIMQQMZITgiEkQz4WpSpK1TS9GQg5J4oAOPR2&#10;t212u0apAtMCmQWiABiE4gQUeRRFUaxWq5Q10g+DtZYxkYIBsizTKkfE0WQ8nU6TdxcA0i70R1F0&#10;WZabzUYpldy/6clBhDFCjDE591KwRGpQH2r6/2JjGd/8wTdpt5FiCCEEnyYl6f+JiCE8rHQSqdUa&#10;3z+Y0ZnSOccQgg+eZ5q3bb3dddtNc351/v/x9V6/kiVnntj3hT8uT5pry3eZ9mxyOKSkHWqlmQdh&#10;tQ9cSIL+1V0MoIWEkVZacobkskl2V1dXm/K3rkl3fHg9xK2aAQQon7qBws28eeNEfPGzjGfO+2vT&#10;xa5hTBR1lpyKiJg++cXFxfu8uyQFBwCVZUf8KCX6puDZ1FvTtm2CY1O0XSK3vXchBESSZYoRCME5&#10;Z4ahp5QeHR/cvXs7z9V2v43gGWOXl5fr7cVPfvaTNJ2TSCKBCCRcW3khEowAEQMC+n8RBP3//0rS&#10;gCQIgggYkBFOCfvJ5z9drQ4Xi9XFxeU0mNlslog1QLrZrb96/GS922aF+jf/5n8gnM7n9c1bJ+2u&#10;wUhGp7WZ9vttWRT379+vqurp06fPnz+XUsboX79+PSurIss5ZUhJohZj8Iyx2Wx2dnbGucyybLFY&#10;pAK3xFTMF4txmkjT7Ls2y7LJGiml5Dx5LSKGpBHgnBJC1uu1EELrqevaLMtms1kKV+BcVlUVQpyM&#10;iRGLqvQurtfbH354tl6vY4zL5XJ2crJcLhmhu2af8Ln0V3uvMqCUUhTv9i4simKapsuLq6Ojo7qu&#10;IgkxxuisEjJ6DcHFGChicoxTSqPHRJaOXd+7JvlbKKUkgvfR++hc0Nrs950xxntAQhjjUih0BAIQ&#10;xsqy2u6aJ998U8/n2jgmZElVN/TOWOudHqcAPs/LPFdIBGOpFBe9986CtS4g8ABKicSOpnGtLGfp&#10;WAKAiCSN6YSQdKtMIGVaTv/y26BCUkoTN5vi7qwx6bGNMaYCiXHoCAEuSESRZSqCnqbJeRIxIlBC&#10;WCSQycz7Kymld5jgLUTKOU+ocISQ/Hh1Xa+WB5vNJlhI+JpSKkJISu90mUmr5bpJexy1HrMs8z6O&#10;40gZI4RIqdLHS73whJDVatX3/XvQrR16dq3ZjklDYa0NAYqiKJSsqspZkzppCGExQp7nN27c6Pv2&#10;7OwsvbXKhBDCmKnMcp6+f+cDWExQVEh9FZFTGEfdNnvC+MnyZNvsky9xHPsQ4PLyEiBkWTarKs7F&#10;erc9Wh06HwlhUpVKqVm1zLPZd999t9nEYXx+2nZHJ4dKKRtGEtmszG0MfdvZyQbnonUUMDpv9Mgi&#10;afdNkWUEUCkludi3u3Hqj24eFrOiHzsdjQU7ND0y4jGSjEdBpmjGQVPCM5ZzHn/6i585418+e/ni&#10;xbNpmAhHZOT26R0KyKnQ07Bt9udXl1mWIWEePFdinLZMwqOH97/4+SeHp0tjzDhZKYu3Z1ePv/7u&#10;6z99u9t1gop+czkrTQgxyzIIbOxNeVhbsNrpiIgMYgjWGybZzTs3T06OpMx+//vfS5nV5YwxVpV1&#10;CGHoxsvLy4Q3TdNECU9tq93QE8KapkvZwska9+bNm0RZCyEW84N0gQcABBZjkKKIIWDE9XrPJTs4&#10;OkI3PH38o9aWUX7rzi0KwtpRcvXowaNRT4OeNpdXHmKz368ODo6Pjw8Wyz3Bdug5Ze9PLh9CCAEi&#10;oRQIhZBGAn+t4ffRWe+SkAlDjJESpBiJDzF6pneTG62kDBAzoZzxz354nuVl2wxZWXHO902XXKy5&#10;Ulrry8v1fD731o3jOE1T8j8n7ZK1NsuyPM8jQt/3TdMcHR3VdW2MmYwOIYhMCUQppY+h19MYdCkJ&#10;YazT4xQczaSjYKwhhKDk+7GfH61++at/9cPjJ1evzvZjzzmP1kkuSLxmvDnnxlrOZEpeTRuLcz6E&#10;kOf5sp4HBBd8epZjjC9fvbp3735Zln/5y5+ccwfHB/WiPj09Hd3U23G5XF6ffe9eKb7gX6qfQggA&#10;yBgjnEB0ioix6yRXecFyLhWy7XZflrM0olBBz8/P01sn0VOaT8ZxXCwWs9ksr8px0EqpLMs+//zz&#10;9KYJUNvtdunLnM1m1tq6rpfLZYy+H/vJ9lrr883bjKjUBagHzZCFECjhjHDJZFXOlFCZyBmys/M3&#10;1njrNAJ1zr18+Xq3233yySeU0vOrt5vddr6sQ3A+RiGY80YRhRQYo0hRmzGEIEQ9n9Xb7b7bd4zI&#10;jx991Lbt+mIzK2szGq214rmHCC4cLo5WNVjjnz59+uLFS+dcgAjBGhcYBGfC0fL46PD0D3/4w//+&#10;f/yfjz766PD0RjuMvZ4CEkcAkEQM3oOH4CO8i9IkIenR0rQGEYEgkhgdIiISBPp+kLPWKyYgxLEf&#10;qIxVVZfzDIMf+7HddRSo1bZv+qZvlFKBgvdxmiZEb4xJavMQrfPehECoLvOyPszkhPlcTLbppjZS&#10;5oLxYCNCJAgkxbIjTSZlQjjllGLaWCSVWaGa/SAYU3nGGMnKTDsdwF9sr95hv5hAHETkJAVPhPej&#10;aVIHGOMS2wCRxBBSl3UauLgUBDDGKBX1xmrTF5nc7M4olpxlKhM+DP3QUJBK5JvN7s9//Ort67d2&#10;gsPVcmjHszeXkqt6JkIAY6dkPreTxQicsrLMm3bsuo5z/vHHH1PK1+v1rZt3hmHYbK/W663WoxAi&#10;1XSv1+tPP/ts1NPr169nsxmXQjBJCDHGjEa/fv16GIZhGJbL5evXby4uLhBxu936GOxgv/766/V6&#10;vVjUv/rVr37yxWdFUTx9+uQf/uEfzs7OUqNnGomLoujb7tNPPj17ffbm7HUuihhtqo9J/yAxt4SQ&#10;lFWeZulhGEbEJOFM9sn0l0p08Xq9JoQ8ePBgNpv9/d///cHBwcHBwenp8ZMnT4KHvMiFUCGEtm2F&#10;kjHGxWLx2WefyTwz3jXb5uGjR8ZpbQfnbBK7gSeMYwrWddaZ4FSWMUb1ZNtuaPsBAEIAQhi5dmKm&#10;/BEOHgQTNBI96n7XhywoIa3T3nuAyDihFOfzOWcyOMeQJI9CWgfe+9S6mkmVZsKmacZxREROmffe&#10;WYuISQeeZhVEzDLlXEgXK6NdntFEZWW8ULIihqtMlGUpBOOCKiUogxhMgpQiQQYhQAwhBA8YCfpI&#10;USpWCJTggfgAIfbtmPOirurLt5feRwI0Rnz69On66kIpwRVlgpezKs+VCxFjCNErpQ4E9zFc7bbj&#10;NIUAkdFhGGwMJlqPMWAM4B3EQNFBcJBMOd4BUoIMI6ZsLoyRQiTgAQGCCz6C8c5jjyFGIcT9j+7f&#10;vHfzar0OELWfOOGMYWK3UxAVQPCBpnMAkEIkCEgIEOJjZFIQiJ5RQSOVkjBOYoycS85k9AYgOhfb&#10;btzsurKSnKP1IZpA0DMkFBnlIDGw5epwv98bOxljp8nEGI033ThAJNNotmRXFEUF8E68Hh48fKS1&#10;3m63Cfy4vLzcbrez2awMeeL3EZFQZqzbbnZcsCyT71NqktiSJH0XQFIowXuvb9IGpL0lpRwjJQST&#10;3TxlkCS3FYQYKXrvAVxZltbqGBwCYZTa6FOZChM8BJflcrGou14nh6EQgnNeJNGy18MwpPFaa318&#10;fEgp3e/3WmvO6TiO6WMn4HmaxrbrUnzIOOp3cl8BiJPW1pmIESlBSmZltVwuJce23Y+DrWbF8fHh&#10;rVs3nHP90I3jWM8Lrqh1E5CY5+XUaERAJIgkvD/5/1kTjh4CAkGEABBDjNGnzRkRIkmgZAQAH6+7&#10;EwEAgbwbIxCBPP7L488+/fT48OjRg0eX5+tpmhgVfTcmmYq2UyRwcXFB2fVIV5TZowcf/PlPX3VN&#10;V9fz2axUKr97+64Q4scfvz8/P0eI1uqu64qiKKsigRQhhBjAWu9jcM4URWbMBAQ/uf9xUry8Pntz&#10;PbEF3w19Pw51Nev63kfHJ/6qbSils9ksL1QulVB8mqZ+0wVnCUF4V7MZQlBCJldbXddCSD1ZANJP&#10;48vXz96eXRjjMOLBweHx8XEyxbVtm1pwGaGEIyJKxhN1E2PMi5xSdM4QhozxSY/bq+3FxUVZ5kgh&#10;BA9I80JyRhlBax2SWJZlEssNw3B+fv72zfnuais4z/O8rudKSUKIlDzEGAmqfGa9sz4KoVKokuKq&#10;6Zupn27duXfz1p2/PP5mGLUJ27qskXJjp37U0fmAQCjnQqm85JIPk5FSSiEQMYUzR+8T1sClmqbJ&#10;GDsMU2rGidalh4sJ7r0fR50etxCCs/y94CJB+xRZiI4roZTyb99O0zRNxhjDKauqWToqAGCapqZp&#10;CAEugPFojCU0Jo5UcJXGX2tjptjVdhc8du00jmYaHeeSMWaDlVKGECZjpJRZplZHh+vd9s3r14vF&#10;YrlcpuahPgzWW6319d9aKUqpEEwpkVQnSuVa60ypa8xuHI0xq9WqbftxHIXMnI/vNNieEJLnOeHM&#10;jKbruogglDST7rqmb6K1lgvGGEk3bcbYarVMIFcKwEurUVBmQ/TWEcDonTOWccIpAwyIME3DOGpj&#10;TD9OnHMurx3LbTsWhUSknJMQkjEkNk1z99ZNxmlV1/t9i4RZH4Ztm2fZZCxSJpW1DvbNUFYmUxWj&#10;jjBKKbPOTH273+7nB6tUOGGMwRAxwtj1hBAzGiKIlGLYDUxwlefOGQ3WEufQTlpT5KrKKGfOOecj&#10;pdSj83ZAh7O67pr+xcXLZ2/Oq4LPizlnnCrWbHdd09tJe+fatjs4WKiyoIoDTDT6Dz+5+6/+9V8X&#10;M9F1TQw0z/O3Z5vf/+NX333zox6C5KXkykxTtIQSgp7mWRlC2LdNjDHLpEcvhEDAMivquj48PFzU&#10;81SP3DSNh8AoEgpN24zD1A+tFFnicNLLWquEtNpsd+vVarXd7i8vL7XWIUBRVMnvB0C0tmnbz7JC&#10;KbVYLDDCer2OYbAmDoNhgo/9uD7fPvv+mdb6w88eqUy46EY9GWf/5m/+Ztfsz87PL68unr94UVXV&#10;/YcPFovFwcHRfr9NQ4zW2rska/LOGyQshOC9C8FdC1swCZogeEAfQww2fhyvDQAAIABJREFUBG+B&#10;hBiDU4R7gkf1UYygeHG+v9ytm3Fw/TD1ow0hpOoBSqlVJhWPr5YHDvxmu4MQ5/WCIEXwXND3SY1C&#10;yWEYvv32W845FdJ7P416t9txxbUxSBc+RpXL0ZnJGQs+UiKzHCQZBgMEPfisUGM/xsGVy+rzn3/x&#10;Q67On71u9SiAgDWZVNZY79ysrnmmCKO+D3Z0yamUUhv6vldKLQ5WEWG9Xi9Wyxjjy9ev35y/mc/n&#10;Qojz83Ntxn2zWxwup2hQ0uVyGSBGginvlBDiveOEMiTu2m6ajuOYbBQ54cboH7/9bne5XuUVUmiH&#10;dlbWp6enZVmOox678fnzl23b5nnedkNVVc5HLpR1g7V237XjOD59+n0/TgBhvlz84Q9/aLrWBT+M&#10;mnFSckYYlZkijFrvhmksy3yhFpFUAMAyWszKDz98iAyFUM4FO9lcFbPZjCEt82qvdzHit0+/o0hm&#10;szr0Ybfb53m22+xev35trf3g4Qf1crbZXSUsPsH6ZVmWVcEYBQxWO0yhhkDLrPz28XdPn3wrhPrs&#10;40+rfKZElqYmyVWZl8M0Xu33lxfrGLFpuufPXvT9mGWZlDI671zQg3bGT5OZLebbfXPz9t3V4dG2&#10;7UKMg9VIicdogwsAhFGK16AOEARAQgkAEMIiIEYSk+WWckIIIYARvIvBe089YzS6GLyPLvQ6UBML&#10;qWZF7owZuqEqq0IVmcx3TdM2/fJwzinDEKdpGoZhvsiUkh4MkoAYAmobaFayerkAaqa+G2wXDAIl&#10;TJKI4GOMGK8/Q0AAoJxwLgllxFEP3oPlObdgkAigQRVqvqyLKr+4ujjfXDJKCMHJeEKIUIILCpAW&#10;Hl4rGZyP6JzzzjmCMYTgwQMGwMgQKSWEgPfeAxAgTLAQsB133sfgqSdxHBttN4Jz8IRQDNGcnV10&#10;3UCpVFLUs2XXTla7oIdetBHpMAxplPrxx+/ranZ4cLBa3bu43L58+bLruo8//ng2m6/X69Vq9eDB&#10;AyTx+++/f/zk6ydPv6+qDAAmrZ1zjx5+9Icv/xgDHhwcpEO5KCrODYZ4cXHRdX1d185YiqQqSmPM&#10;5eWlmXSM8de//vUvfvFz7/23T7/5/vvvLy8vGSOLxQIAhm44unc0jqO3Xkp169btulo0TTNoQ52l&#10;lM3n8++/faqUcs6HYRSSa2ucc/ViHmOknIUQXPBM8FrO+7ZLPWQxxh9++AEAqqp6+PBhWZZCiN1u&#10;d/PmzZcvXwPAZrMZJ8kYW6/JMA1t38XoFwerOx/c2bdN13VA4tXV1Xa/m6wBb6gSLgYXAwaIFCIk&#10;jQIiMmvCaPRkRkaFyNT7+lIASJUrDME6RzgDIN2+s4NDRIaEEOKDjdHHGKSiy+U8hjAMw7ffPonR&#10;i0zN5/NkalBcMsZCMu9Y2zSN1SbRY2Ga8jwnBCdjfHBpkwzRaTMyht5HY6ftdiuFmFVzwmlV1Kty&#10;mRCEvCiE4FmWSSGcmwIaF2wIDggBAhFSMio6awVhgkkRJUzBDk6PJljX7JqqmOVZGS0G568uLq02&#10;fdsdHx9WdUV4DMHxXBCCBDB4h9EDAI1YLmaLfiWUdDFwRn0IEQEQAREgBEQkgADOWR9dCB4ACBII&#10;EQhADCSCjl5EDhAoIGWIghCCxGNn2xhjb2HXb4uiWB3NGWMiU5RSH8KgJ+MsIUgI5UBHEyNgCC5E&#10;iC4AUMIYIcAoCkFjMISwaAmlAIgBIlLCBHc2AiASYYzd74Z+Uc1mbBonRm2WUUKJD84HDwRYUpMq&#10;pRAxlW2ud1vBVQx6HMe2bZMcaLvdpon/1atXMcau60iKguy6dGVTXJRlma6I3vumac77gQv28OHD&#10;9BymQUQI8S4X2iTxYfo57+nNNDFcw73Xx15MqqdEAnh/7ZhPeGE3jPv9fhy6LJPLeUUoOhesnYQQ&#10;dV1TIZlQ//k3vzPG+RAPD49VXjIu+74/PDy8Wl+kdBDOeVmW6QLcNA3nFACKothsNoSQvu9TNkaa&#10;PwhhQoi07V5TajEkOjHLsrqum2bXt/sQzeFqdfvOaVFkwzBoM0kpj44PskyeXZwxxrMiG4YJkWDq&#10;OXoHOsYYfbrGAgQEBHwf+xwRAgL5/zDB6RaM75zo+M6ZE2Ps2/arr76CgHk2+/zzz9+8efvi+Svv&#10;PaWccpFlygU/2QlATGYcR10trrVzEfzR0dHR0ZGg6u7du9Hjjz/+eH72lnPunHHOFUWhpAjWWatl&#10;XhBCtDHOWR9hGLvZfHn//v2z84vZbLZZ7y4uLpJPr+u6FPNQVdVmtzXG+GAXiwVjLMvlcjUHAGt0&#10;EpC0Q1sI9f73ur6cGBtjTIZe4KSuayGUf/s2z/PPPvtsvd6GEOeLRVI9uc1msEOaU5NTPb4Le1NK&#10;XbtupHSexpiInLDf76/OL27ePBWC+RgoBckp56gynjKBlJKcU631NA3Rh7HrGWMp8o1zHkLknAEQ&#10;Y3QI4F103kNknMsYcRy1MWG/bzmXdb34+sm3z5+9DCGEyVjjq6ru+956xyiFEICSLCs451rbxKam&#10;ajFC6DvANchMpTSXcUxcgWCMpcInxpjMlJQyuYLTb5dI3QQ5pdWbHivAwDlPT2VKsMMIlF3HPKTn&#10;tyxLzuk4NX3fFdWMcYJIvfckgPeRcyoEQaCbzYZR2XVTWdaUOEJEoprTUJse3oT3LxaLzWaTtov0&#10;+UMIjDPG2PtL7Hq9Lss8xphiJ9KwmMQa2tj3qHb6LSiLCcRJ30C9XESAsiyHOGy3W0SyXC7Hfthu&#10;t06bGKPKJKV07DtCIQnsMXrnAudyu93EiDFGb+xuv2GEFkWWccE5YxRddAQC57zZ7YdplDIrs9yF&#10;mIK+7WSrQgHBGJBySpBxLo0x1oVBT1VRTJOx1lIuhRC77XoYxrwohVSARBEyr5dcZv2o316c37l/&#10;xzozjcb6MAwTBKBAU7wQI7zZ7sZxlCLLy8wM4ziOQqlcFlVVBYiUMxdDBKScyUwBQfsOfo6pQo3B&#10;rmsCwsnNk1//r//u7cu33z1++uL755PVrBM26EA9LVgpKpS0Wi2QoYuGcLx5/+6nX3xIeNzttpwL&#10;LsQP37/86svvH//5B4yqKpfeBoac5zIE4JxrZ8tZgRQ8Oms1p1SWFePUeyiK4vjkOM9zpJAVKmKw&#10;1g5Dt91uW7XX2uSq4JyrTGQqH4ZhNpslBIdz/urVKyHFarWapim5N4dh6Pteiiwtkvl8zhhzLhR5&#10;VtcLSnG73hnrD1Ynby/OKGHjOHAqEAkj/MmTJxHjJ198Wpc1UsIl68bh8PCwKIrDo4Nnz551XXfx&#10;9vz5j8+Ms7du3UBGA0RrrYeYDrIYo/MOMCRT8PXwRWgkwXrvvQftrI3MBhappIwgM72uRKUOM6fd&#10;btsN7VCXdTdMGAmEEF1IBx+JMAxD07RlWRwcHBBCpmnqmjYNWKnfsiiKNLASwBs3blxeXhpjkHHK&#10;WY75vm2tc13XUUEno0tb8DKXuSKMTnbCACRQpEQ7K6Uc9RQh5IL107Sq66NbN/qmJxEZ5XqcBIHe&#10;TGbSS3IYQqCI6ekOzrvgnb42CffTOExjRKhXy3q1PDt/e3Lj9OnT7+/cuk0Icd4Qgt5bYyeVi3W/&#10;55w5Z0JwwZOky/DxOh8Y3oUMJ1yMRFjV826zyyC7d/fuRzc/OJ4tHty6d+fWrZuntxb1PJU7ROdf&#10;vXr1pz/96Y9//GPTNAmPSIkGhJCiKO7du4eEPXv2wntLKX3y5Enanbz3N26eFEXRtm3acJqmefny&#10;JWOkrmd5oU5uHK9WK5HJ+WwRwOdFroQihNkwdfsWI3EutG2vh423vppXjx59RAj80z/9vusaa+1q&#10;tbpx45bWup5XPtqiKNJUE2OoqrIoc6SgtTFmOjw8LOtZDLjZ7HbbZrU6PFisOBFN01lthnbwzsWA&#10;BweHx4dHy/nq4uLi6nIz9kPwflHPI5IQQlHOiqLq+35WL8p5/Yc/f3l0cuP01k3jg4NovI2U2OCR&#10;0QgkBAtwTb4TQgDfGbIAEjkRY4SI/rrdgFBKo3fv7xIMSbtviAuLcja2w9MXrxTlDx98IBkd+365&#10;WggmOVPexN2mPTw+SDJSB5O1NkbFBcVAuCDD1DPGfNRIosiztttNbgSS4A8SAX1MEjkkGPE6jRoI&#10;IYRRQESGMUKgMa8zB8ZMpgp5tSgPjg6AQatbmQkqqAseSKSC5rniyYCDkRCKGEOIzjkkPoQQAwYE&#10;BPBJ+oyACIQARBIwSCm9cdM0CcY5xwgTl5kPE6MEwDlvOBUA3Bi9XW9IJJJl/TgormxwBweHfdMb&#10;7QIGY4xS8uTw6C/myxiC4qIoit2339V13bbds2fPPv3086ZpLi/WDx48uHHz5NGjR4Th8+fP377d&#10;KQUpq/zk5ER+xdu2FULUsxml1BlDKZWSJ83Udr1Ji63d7bU2r169+l/+p//54aMHRVF89dWfv/rq&#10;q65vklzCe2+tTvvtMAwp/9L72Lb9gwcPdrvds2fPsmx2//49Sunl2/O0CXPOT6sTpVRSUaVxIpWn&#10;pG0hjUmJQksRPIh4cHDwww8/VFWV8uoRcRimEAICtdY6743VTd/tdptTZ5bLJSKWZbFYLV+9ePXi&#10;xTNPYL5azGRuNAfvjLGeRBIpYYhIp9GMUx8R87IM7/bqdNdgjIWQyjICRSK5MG7q26ENnTfW23B6&#10;eooAMbpRD3oi3lhBGQQ/DMNmc+ViWCwWs3mdZRklPIQwK+uqqqy1iez11uG77VFKiZQQQg4ODrJM&#10;JkqvG6aszIxxk+66rshVQaKb2vHqbB1sYIwp0WRZsVqtSEG1s4ujuY7D5E0MgTACADRN/1HrVjfd&#10;xgwGXIzGm8k67fq+L6ruo4cfffHFzyTj/2H790VR/PSvvrh95xRI2LbraRqF4lrrSDBY8D4dXbGg&#10;5Xxa9OO0bXclDR6JB+/Re4wefEAfwMcYOKcxhOQXABKBkIgBAAij0QNhiMiidy7EGGwIzgWUQhBM&#10;MuG4H/ejGVWez3CWZZlUkvHcXBuMo/VGMBaQek+sjcHbkL5NyhhFSjEiUsK8j5RiwuOsTwQhUMop&#10;4c75obdd7/JcOheUZCVVlNOgxxAsItJf/eIza51xnlAmpIqARltjnLbWWBdCZIzX9fzFi5cXF5cA&#10;mI7ecZooY7PZ/PDwaLlYnp9fnJ2fd33vnU9J35vNpmnbLMtOT07m8zpNrtNknPOJekpbZ9JFp2E9&#10;LUo96RBCUmYm54/3wRhrrQshCiGtdbv9DglCjJeXl1frdd8Pw5jsxyECxhC6flgslkVR7Nu2KIrH&#10;3zyx1i+XKylVP4z73TYGzxiVQiwXSyH5OA7XVQQEqqoESoAgZYwJDiFyzlMkRrqdLpcL768Fz5RS&#10;JJC2G8TYts3LF8+993du3/qrn/+0KNQ4DrvtBmKc1bPZbCakGIYRCSmKomma5WoVr5OfU7hzSKeN&#10;j4EQjIDJ9ARI4B0oQNJ1GDEiBAg+eEwoAURCMLhACIkeGGHgI6Mi+vD1V19fnF8ikvsf3K/r+ThM&#10;1nopJRfCWuO83e13IfgQ/a3bNw9WC8HY1dV6GIbV8qAsyw/u3S/L8run3+/3e2ctYwwjAIAS8uBg&#10;NXR9jIEzLhjXVvvgVaa8D5TxqqqOT06Kojg7P3/8zWPvA2OMCTFpwzhHQoZp9CG0zR4Rb92+uVot&#10;OWNd17RNo7X2wTHGKBIpeSp1dMYlXa5SinOx2WysdWVREEKXy4OD1UGmlFRZXdfjMDhrjbWUUmtM&#10;8N5ZW5Ulp4xRyijl6cpalhCDENxZO00do8go+uAAQl1Vs/nMB8s588G9eP6sKvOqqLz1lLCuaftu&#10;2G/3IcRc5XlelOWsLKvggsrkbDYjBClnlDGpMkLIpM04Tev1xnk/jHq73f7sZz83xn755Z8IZVfr&#10;tZCScb7b762zqshDCCpThNIIYJ011oYYnPfWWUIJEmSc5UUeYijycpq0d/46t5mxRGAmr0FaNs5Z&#10;a433jhCKcC3dcc4Jybx3IfiEeU/T1Hf9YrFY1PMQAqHEOosIIfgYkXNGCLZto/XgvBGCCcGlEgiA&#10;hAkhp1EjMmfJm9dvOVdN0zHGq3JGKRdC5LmapjH9NCmVc27ohyQ/SyN+COHk5AQAkGBCgodhYIxo&#10;Pe12u6IopJQxxmnSi8Xixo0bb968EVzUs1nX95TStu2maaKUOGdTQAEiLpZLpdR8uZBKXq4vy6Kc&#10;zSoppLU2AkxaM0q01kPfO2eLojg+Pkl1iNqY5XJVVbP5fD4N0zRNlCAhWBVlXdcIMTrvjDs/v+yG&#10;jgtRllVZzXyI06Tn88X5+YWPgEC0NkqqrCgAsShKQsg0dpPWZVFxwZXKDw8PLy6vCKNS5VxIleWr&#10;w9VsPudShBittVxlu6bZ7Pf7tl0erOYHSwdheXAAgEZrANht9wQZEsK5yopcKcklK+czlWeBhMlq&#10;5IwwRMEASAT0AKmHC5BChKKc+eB3+73MxSeffvrow0dHJ0fd2Btnjbdd3+VVDgSpYExywgNwe3Jr&#10;8av/9r9aLMthaJJY5/Ji/9Wfnj778XxobVWuJM+s9t4GD5EwklWZyIQJtncDz9jND27Uy4oI3Pfb&#10;alHefXCnqotAvCqy9frqd//4u6uLyxhDVVX73X4cx+ViEYJnjGZ5FiFQSqQShOCkR2O1kvntW3ee&#10;P3/hrFcys9ZxLrKsYIxzLmIErc1mvY0AjHIk5Opqo40BiMZqLvm+aYwzLvj5cpGX+ffPfhjNePf+&#10;PcqIsYYLMelRKbmYzxer5dHREWPsxYsX3zz55ttvn7w9P99st+v1+nJ9td1u9/tt0+zbthmHbhzH&#10;aRzGoR/HYeiHcRiGfiQRo426HwtVsEgxAOiY0yxoP3Sj1e7i7ZWzngtJKNPvBFkIoKRwzsYQKCU+&#10;BA9xGEdjbQzBWBuCK4qcEUoJQQDOeNe2Usp5Pc+z7Jtvn6RetMurq9XBSinFBAsxmGAvrq5Erm7e&#10;u+NICCQGABs95YQgEADGaAw+xuCsq2czKYT3btIGCKlms7Zpd82+rusA6HwARELZNE560hFCO/bW&#10;W5mpfdtQwVSmqOR37t+7fffO2dsz72yWKSm4EnKaRqnkvm9McB9++nHgJDI0wVvw75WmhAIgiREI&#10;oRijtyGj3I9WAPn80Sd/9zf/+u9+9d/95NPP6qJCAO9D27aM8xCjNuaD+/c//uST+XKx3WzOzs68&#10;94eHhxfrK8LozZun+33DueBczOeLEOLTp98mhH0cx9MbJyld7P79+/fv35/NZkKwtm37riurEglS&#10;ShGAMNK0DSAURbHf7TlhzoVxmP7yp6+a7V5K9erlm6OjYzvZ05MTM9lXL1/+8he//Pkvft60zdeP&#10;HwvB2r4py6Ioi/livmv2hGEAPw6Dd5ZxsVodzMpZppTkan21KWRx48Zt70LX9GVWaK2N1s7ZF89f&#10;PH78NYkwDdPV5VWza5z3eZ5RxoahDxj7oZ8m81e/+GtR5j88f1ZUJc/VZA0wnJyJED0En5qNruHm&#10;mOyw74mJ93Ek6d7LGAfACCHGGLzz3lNKleDBezOOGVcZl2bSi7I6OTqoy8o7ywVbHaz2zf7HH3+8&#10;2jSzecklzwqhTa/tdHBQLxal8wbQM4ZIYsCAFBinhJJh7J13xjukGPB9FjvG9IEJhgiCKSElJYwQ&#10;RgijXFDKpCyoJGVd3rx3+uiTh4vDeYhx3zaXmyvtJsYpMpLnGRKsqlIqPpvXiADBEwQACMENXWvM&#10;5IN1TsfgEQMhhFAklFBK0/xGkDBKSSoiJjFi8MExDjFoRB+D51TaCV6+eGtG4DTf75sbpze7tmVI&#10;8ryAiOOklVJVXi6Xi7ZtIMb5rA4Rzs8vrHXTNKbr8fn5232zTxaL1WollRRCANiTk+NHjx6mkrPv&#10;v/su9QtKLpSUkongfFWURuuqLG/fvNG17cX5+cP7D37973796MOHH33y0eXV1f/1n/7Tb3/zn9u2&#10;ZZwul8v5fJ5lWYzAGM/zQkqVNKAI1LuwWh1kedH27a3bt+7cvrPb7a/Wm/lyOatnwzj6EEOEIiuC&#10;DzGCsw4BhZCcCwC0zjnnExoeIwzDkOf5Rx99/Kc//cl7f+funetcK0RttFQyQnTOdX3bjwOlRGXq&#10;3r27SHG92Tz66KOyKL/8y583+70qMqDEYwQCTPGA6ENAgi545wMArA4ODw6P8iLjUlLKUjNllmWI&#10;hBAiuBBcICCj1FkXrJvPFtZa9MAoE1ykVtEHD+4fHK02u/XF5SUiSCXzPJNKSSnHSb89O2uavQ9u&#10;GEYAsN5Z56ZpyvO8LMv1eq3NuFwubt++VZb5NI0BIxOUCSqlIAgIwICWeelH++rZK92MzeVOt7rf&#10;dG+fv7l4cX719nLoWowQbeTIGZUxouRZcDHayIjUg754c7E530yDmUbb7Jph0nkxu3vvgwcPH223&#10;u6+/efzB/XtffPFZUWSTGYzThAYkgTKkJHLFgQDhFBnhmUJGB609xkGPg9HGaRdjiCFACNEDRkKI&#10;4AwBCQICkiRkRSBI3lFxESC1GAFBgAhIMAYfYiAUKUMkEGIwTu/2+2EcrDUxAmGEUZqIP8aY94FT&#10;xhnzPnoXGUpKGCc8BqBAMBKCIgYyDm67bmMgWZYzSkPwBCNjzBnPBRdcWGMIEKUyLkQEcB58iPSv&#10;P3uIBLhQlJJkWUyucS54YpwSYrrb7WKMKWQIEY+Ojg4PD4uiDCE0TfPeLNHs9qlGr2ma3W6XZfk4&#10;DIQgfR/qT0jaQOH6cnudm/GeJR6HIWEzAJBWT9u2m81mmqbkMU4uo3Ec9rtmvd2mfALGOAAYbYIP&#10;3vmrqyvGeJblr8/eLBfLLCu6rpvP5/tmH0PwwQPgYlHP5wvE6KxlKb2QwPHxcZ7nBDAFWlZVtd/t&#10;0lsnpjoxZumT1HWdtEDz+dyY6fLykhDyxU9+8l//N7+8dfPmvtlaq8dxqMrZ6mAJgMaapunKslB5&#10;fnZ2dnl1+eDhfR9diCGtjOsy3wgRAdMRBIkKxn8WR78XSb8PYASCCQJFhACcMQQkhGAERtmDD+5f&#10;Xlx27dg0zfHR6a1btygVr1+/1lqrTDVdgwjlbAYQJ61ndfnxx49iDG3beRelkB988KDIin/8x9+t&#10;r9aMMc6Y1toZq5SSQmptOKPWGkoZIqYaDADsur5puxs3bhyfnD5//vx3v//DMAxCCCYEISS8A5i5&#10;4H3fM0oePrp/enLUtu3Fxdu+78O1YZsIxg9Xy/Aut5kzTgiZz+enpzeUUldXm/V67WwYJ22tBYBM&#10;FbN5vVgsZ7NZIgFS85a1NrGahBAlZRKGpWx6IUQI3pgpRJ9WsfNumoaqKlermnHuoyMIP/z4Q5ap&#10;vMjGUQPg82fPm2bftS1nUgophPQ+KKUIorO+74fdbrvfN13Xdl13eXlljNlud875aZo2m81HH328&#10;XC6//fbbYZiS7BMR26YLAPVinrZOoSSE+M41cN109d6JkMaUcRy1NtbaVNSBhKRwuFSmjdcZafH9&#10;uqWUcc5Saj8AIIH3zr2k3bDGLpfLIstTwpzWU4jBOTtNmhAUTBgzjeNg7FiWmZRMKJ4iarwLlPJ5&#10;vbq63L5+fa5UplRujI0RCCGcC6VkcgoBQJ4XeZ5bY5P2OEFgqSY0y7JUibTf77uuy/NsNpslhuQd&#10;91vcvHlzHMdnz54ZbaSUwzgqpapqppRy3o/jOAxjIrpndT1fLLgU1tqu63KVM8bS2kt4VqYk5xwh&#10;hhCF5KvVChG1Nuv1Js9zTvnrN28uzy8RcbVcLhYLApFSdvX24vLyouu6i4tuscizLBdSUqSCK6ly&#10;pfLz88u8KDfrjbFxsVgmC5k1rppVVZkTghRpnpWMcUKJda6u5/VsDgRjCEioD97FqIRURfnm/HzX&#10;dpO1zTAyxQ6Pj7Oi4IL74FWWORubphuGsSrqYZj6oa/mM8Lprm2qeRUZmmgjAS4FUJIcE+FdeB4C&#10;hhgRwIFHhElP2uiszE9Pb37w8IObt28Bia/fvHbBlYuaSz6ayaOZH2QffnIvL2U37qWQlPK3Z+vv&#10;njzfbw04SiAbOx0j5lkeoieMRAye+dFNWSXv3r9zeu9YlNIEveu3RzeO7z64V1aFjz6GaL29Or/8&#10;4dvvCdAQgrVGcH54eHR4cJgi5cqyoJRIKfp+0HpkjLdte3R0mLJ5ASAdVVVVI+JyuSyKYhym9XrT&#10;tq33wRhjjbXWMsGsM6OZKGURAhIy6D4vsuXhUmbyh2c/tH17dHokpXDeq0yl2HCCmBX5wcHB8fHx&#10;ndt3AMI0TpvtVhvtrev6vuva1Pe+2+32+90w9GbU/TiM42SMMYPerrd921PAMitoJJfn51/+/g9m&#10;tMH5SRuKtO+6rhuEVFxIHwKXXEohlYwxUoplkR8dHRb1DAgyztO1I0Zfz2sp5HVTRIyJebDGcCFu&#10;3ry53e32+/1kzNXVlXVWCEEZzYscKE5Gl3V15/5dT8AGHwgiAUZTGSomJhmTRDCGxXLR7Pe77Y4S&#10;kmIyIcSqrr3zCby21nZDb72LCJPWxtqUJ8yVzKqiPliuDg+FUl/+8b9E7xmjBGII/ouffn77zi3j&#10;zPL44M6Du55GG22kEAhEiM4byoi1Nl2FrTUMqKKcRPDDdHpwvMjLcdd+8+ev//P//f/8x//tP/77&#10;f/8fHn/9+I9ffvnnv/zl6upqvVmfv33bdd3du3dv37w1juM4jm/evFmuVoyx+bz+p3/6Xdt2KVjE&#10;GHN29iaJjKy1lJK+7y8uLlJy1Wq1OjhYLZfLqiwvLs+HvgcCxpoQotZ6v9/funkrz/LV6uDo4Pj8&#10;7OKP/+XLG6enb16/Hfupns2rYnZ+cd61w8effPzTn/7s8uLiN7/5jZT8o08+NGYqyjwSP6sr682+&#10;3cV3ftpZNTs5PVktlt88/vby4ur06DQEsNoN3TC0AyHMWosQOeepI15wMZvVy+UqK3NCmA8h5UTE&#10;GIuyjABN33///EeZZ2U9M845CAHBxoCUuODhn41XAd/ljcXr/3iE2uthAAAgAElEQVTnl03/Q0ia&#10;1kjKLE0p0JRSgtE5hJgrtVzMV3W9qGtn9XazfvL0GwA4Oj56e3724s1LJAEpY4ICcSHaAH65qlXG&#10;x6knFAAdYKScCCEJI965pmlt8IRQQIhp8HknyERKKOVKZpxLzjilHIEkXav3Uebq5PT40ccPTm6c&#10;yEwO02Cc3e435xdvAcAGb60tqqKaFREgy6TKVJbJGIK1JsvUpIdmv9V6DMGH4DCGdMulFChlkGpe&#10;CEGkhMC1GBsBkwbEW4IegyfAMLJgyPq89Zp5i9644+Pjbtd474WQRtuIGGMs83I2m8UYy6JAwODd&#10;ZrvP8yLFIFtrQwht2yXNVwiOMnZ8fHR4ePjw4cMsU33fc8aGYUixrM1+P5/Pb57eZIzN65pzDiFo&#10;rZfzxd/97d/+2//x33766ScvX7w8v7j47W9/u15fzqqZykQK0SCECCHKskxjUmKqvPcxwnK5PD09&#10;pZSG6A8ODmIIr169evXq1e3bt//2b//7L774Yrfbaa0ZoXmepx+VHr33XChj7D1Gn+iuuq4fP35M&#10;CPnwow+11pvNBgAuLy+2263WJsaw77ppGidtXHBVNQNKdvv9NE0PP/6IC3G5vWKcqyIb9KS9dSFo&#10;b4x1ASBC5EIul8vFclXkORAQUqQvkCURPBKGBAJILgTlFIkZddu23nklMhJRcOGss9bkmfzo40eL&#10;Rf3q1fM3Z6+E5Ivlcrlc5kXBOaeMCymkkJwxrY333nmf4k5u3749m83W6/XqYPWTn3y2XC7Sc+SC&#10;C+Bc9DEEbw2jTAmhuEQX2vVOEsEClVSWIhfI3WC3V+vdfntyejKva0o4o5RRLqUilAYfuRCUSh/Q&#10;uBAicJnl9Wy+WqFgR6enMlM/vnje9t1Hnz6q5iXnZDQ9QMgyIQUnSWkLAJxFiqnDZrLGeBsRfQxI&#10;MJIYEQADkIgE04NIgCQKDyGJRQDgXS7v9eUlEiSIqZsoImLAmK7LMSVfE6Q0NeB6rc1ktffhessh&#10;BCKJ141jGAJgchkDprpZfBcLHDwZOtu2g5JZVVUs9ek6R1K/LxcpDRsAnAvWOUYZ4yJGZMVsljiT&#10;lH7HOS/KSkh1cXEx9ON2u9WTmUZNKROZZJQ554q8vHXzdgjhxx9/9N5TxnwIUsrVanVxcdENQ4xx&#10;s9mk8yPPlNY2BBDiugvrvZw1HdXJR26tDT5SShnjhBDng/Mm2UpDBOfDbr8BgKbt8jwPzo/TYI1L&#10;qrMQo2CMUjqNo7GDNdOLFy9evn7zy1/+0hq33+9//lc/BQAh1DRN66tNUZWzWc0pXl28FYIdHx8T&#10;zt6+fXtx/hYh1os5Y8wHh4jBWSk4oyTPFGOsbbvtdgsxSiG0ntrm2s1PEZSQf/1XP3/04YOjw5Pn&#10;L378p9/89tGHH0iulkuhhAweGBfOuVxxJYsXb56/ePGCCeqcY5R6dCEEJIDXu3vAhJZcv8I75VEa&#10;X1MA9D/LoAMGhiRV2l6rlZJMGgkh5OTk5MMPPxw7s16vHz9+XFXVxx9//OLFi9/842+FkvP53Htr&#10;vEPE6MObV6+dDV0/dO1wdHS0nC/HcXr6zdPdbme0gUgYpVrb6DxFhoxorSmC93EYxrquq6Lo+36Y&#10;9DiORXXdmfzmzRtEnM/n1rqmaSjlhNE8V5vdlhI8PDz86eefHR0fXJ6/bfZ7p43gnFC8zhSNwRgj&#10;hEhhxVVRVlVFCN3v95eX674bM1UslweEUaNd1w4A23q5SHv3jRunXdc1TeO9R4iMMcEZIYQCmnFM&#10;gn/KmNNaZSIIwWmc7NR1nXPGB7PZbLTWitFRj0Jw/H+ZepMnybLzyu9+d3yzj+EeQ8aQQ2VV1oAq&#10;FAoAiRbYhGQmmRaSaU9J69b/1DKTtBCljdRGo7Wx2aQAtgiCUAEEUEChxqwcY/DZ3/zeHbW4kQnk&#10;IhaZYZHuHu/d9w3n/A5yDtkoijbrcjyaCiG6rkvTlGChpOo72fcKgPiZMQB4jLZSqixLa22apsYY&#10;7azP0Jofnzx98XK13cVJDIQwETRdzwKRpmkYBu0rVLW2TmoDAMYhQgijFLBR1mhpLSDqtDSaAdZa&#10;E8socv4R9ZqIY631X/2FQakn+hJrrTbGpxbZW07V7eMtiMIwjpq+kVKqrgeMrFMArmka50wogiiK&#10;etlI5RDCWlslDQkJJUxKzTljjP/yl7+SvQnDmBBqjKEhJYRI2YWhSJIEwHnddRiGziLGGEIeym2a&#10;prm6umrbtqpLD5zzvbHXzGOP7DaGEPBQbs9xVVoqpZqm8YnRgG99ccYYoCTLkpeXz+M4poR7JGzX&#10;dX3bWWsIwYxR/53eOuKpB1prRgUg8uzZC4pJ0zRWo+EQJXE2nU7yzXq329V1LUTIGUmzjHNOOLMG&#10;NbIRQex5XYwxIYQxLooCzgJruoAHymhKRBjwJI0opUa7zX4npbQWaWeLotiXhepUmMSU0qoor6qb&#10;sq4cwQ6sdLpqUNtLhG9/gwRTpZQyejgZV0Wjlc3rpizywXTQ9f2+ys/JhXUWACMAZQymBCGw1lnr&#10;vJ7RgkUINaoFgJhHveqXu2UUB4CxYfbswTmibrFdXl9eFX2BrLPOnsxnH/3Jo/EoadoqihKO+ZMn&#10;zz/73ePdqmYkjUQgRrgV0osnGWJUAISkbism8PHdo/nxfF+u26YJYv7m+ZtH84MoSqqiZJwSIZqy&#10;KZt6djhPROwM0lpHIsqyhBB8enrHn4Dbzabv+/1+q7WaTg/CUBwcHOzzbS9br4H3tvCu6/q+Pzw8&#10;9K0axlhKeXV1FUVR0zfD4ZAQEJEIwzBhkXZ6s5dlWe12+WQ+Go/Hjx8/xhx/61vvBkFQ1iXGiNJb&#10;zhwT4uTkZDKdHh8fX15fffblZ89fvvDTPURJ13UhZ2AdAIB1CBxyzlirrKWEO2R5IMIg1FYJFo6n&#10;o/V4sC03YShkq5WRjlmDTafbrpdt10dxGoZhEEd1XTutmqYpqnx+cqdTMooSISgPxH63cdgh7KRW&#10;fraInJsdzKqq8nSZJE5vrhcWXJqmmEIYhlxw59woG1gMWZZRTDRxYLSx2jpEKaUYWR82jwkCMEq3&#10;SjFMJocz2aliuyvrKkhiDKTtey2VRY4QYpFjghNGMQaqlcNQtk06Ho7mB3GaGIzyvuKMRUmoOxmH&#10;4aYp7t+991//V/9lJ9vjuyfBOBWj+CpfKS0tAeMUQpZzrwuz1jprEXbIWYsxwQiy0Zg7+Mcf/8Pi&#10;xfXl4+cYIKQijuPJbNI0zaeff/q7Tz8hmEVhSCk9PT39k+99/8//i//8s88++6u/+quRMb6F67qu&#10;l3oyOei6xlo9HA7X67WfFRZFkWXZcJjVdfmrX/3y5ubq9PT0+PhY9l2apoTAfr93YAmng9HwxbPn&#10;mze2Dx8+ZIRjTLUy6/V2OpoyJqTUL5+93K72w2H2/nsfzObTzWr7859//PTp0ztnd77+6ptONWcX&#10;p14jOhwOySWOw9A5MMYNh+PRYFzs9k++/gY5fPTt44DLl88vm7JOolj1um/76Wya57vRaPThhx+m&#10;aSalVtJMDg6ybPTlV191SkYi1MZlk5ElIJ3iUZiOhmVddbJngVBKWWelVrcbG/cqg/1VFIV7JYEG&#10;AM/C9WGNvvcEh5yx4Cwg5IxSFiGtGMFay7ouFcHYus16sd1spOm35Xa9XeyLXdPVlHP/nxJCWBDQ&#10;AAsRWgSUsSAk2jTIWoOM1hIMcQg8TNFhh25poOBnUoApoRQDpYxhdJsr4yw4o61VTnfGAMGss41W&#10;dpuvGWPj8RRRCxSstQRDkkSz2XR6MF4u1lVdiIAlUVCW5Xa7Pj4+8jBXo53FFhOECHo1AiAA3qiI&#10;LTKAAAMBcA4MOOucw8j1umeUOosx5gicn0pjTDqp4ighmPrJGhNCRAIokVI64pTuhRAUk7oooyi+&#10;f//+zc3NIBv3fR9HCQG8XW8ohq5rVqvVAULI2s1mMzuYcCGKojBGnZ+f+mt4v90558bjYdc1ebED&#10;gMlkdHpy59Gbbx8fHz979uz/+N//cnIwRcgKRpNoHIYhYBcEQRiKKAr8PqAoCkppEEyECH11MT88&#10;ODqeb7fb9XoNAFmWWeQYI1pLv6h4561H/2m5qpsmDENGKcbYWbvf76uynM/nw+HQGGPDMI5jxth+&#10;v/cWy7Zth8PhIM1m04PtemOtVcpst9umaZIkOjicO2SU1gg7pVTAmec/F3V59+H9m+1quVm3sveP&#10;coOcVAoo4ZxjSoaD4YMH9wghu2JHgErZKyWt0lYhGlKCoeslY7zrOt1rAjgIgjTOVK/TNI1YJIQo&#10;qz3qPbSCuFdJrkEURFHEOLHOaWsoJePx0ChblmXdNj5WzdMoPHT63r17h8fzo6OjTsmIEYPsYrcA&#10;6hzSlFISijjgBLtiv9ONbqqyryQHHochNgQoBJhW9e5wOjs7OhmMsrK7pVI1XWectYQijMVAnCTx&#10;5M6J6iUhJBQCECnLctOV+68/t04fXpyQkOVNWXe2LLbayDjkQohQMGdILTvEcK+0NEq9QqhQrbEE&#10;7ZBBxgICjAkGh31HarEDBIRg8mp8Zl+ZOAEj55fDBAAhh6xzgBHSXs5jrAPsrPNjIyCEWIOsRVJK&#10;Y5zSOknSIAqdJYQLZLTWmiBurUUWCCYUOYTwqxjdW1dgGIZt3VutKCWMES0JxsRoVNcKAARzyDFr&#10;TSc1IJakwlpH/vQ773RdZ60FuN0ytV23Xq+vrq6Koui67nWupjGm73uEMGP82bPneb73Zk5vkT08&#10;PDw8PFytVmVZIue01qPRKAiCIBAemXvbrL4CoPmE2NccWq217KVSimDsLxopZdM0Uiu/Ikavxttl&#10;WRZ5URRl3/cOwAskrHUIkbbpdrt9vi+rslqt1lmWZVm6XC4PD48AubIo9vs9Y2w0HIZBwDgNOD8+&#10;OX7vvW89fPCAEdK07WazSZN0NBzVTR0EAaU0TRLvE66qSmsThqHWuihyY0ye51rrNI0fPHjwnY++&#10;/fY7j7TW/+Fv/va3v/3kzvHRfHYIgLysIggihIixhjGutHrx7HndNkEYjiajOAmRs9Y5DEAIttY5&#10;hIDcTk+8lfvWe2ORx1K8XgG/tpkRwBiwc44Axt4M7hzBhGE6SAdpmi1ubp4/f3Fzc+Mcun///nA4&#10;atpmv9+KQBij9/nOWgPYMUbHk9FysZpMJmmaXV1ef/rpZ6vFmjPBqei6rm2arut0L5umadu2LKt8&#10;v8uyLAzDOI6NtUVRFGXlnHvn3fcGg8GTp0+vrq4YF351SShFCIIwqKqyaZp7d+/ev383DqPNerVa&#10;LrSW/rjUWlnrTTeIEiyEGI3Gx8fH08kkTdPRaDydzi7O752dnR0eHidZWuTVer1eLpeL9cozor1l&#10;NIqi2Wzms6k8KNhpb7VyXnmrlDJWMcbKMi/LoqmrXZ5rLR1ycRLN53OvtGecX11dMs7Ho8l+l99/&#10;8MAo89lnnw8HI84CZJFHh77KrQ2TJE6SNAyDKIrSNPUOZyECiyxj7IMPPtBaf/75535MizEGBF5e&#10;4ZzrZW+MAYSMMUrdovbtK0qc1sY56/3GAEhKFUcxQsh/j0/a8BfG7dIY/ugiIdSbDnyVQAjxq1e/&#10;YfbP9SRJ0jStq9IY44wNAlFVZRAIQv5whyJkrFNpGjGGCQVKGKHMGBcGMWPB3/3tP04mU0q4c0iI&#10;IBChc8g/6SmlWivnbNd1CIHfGVRVba3lnHnr8mKx2O93dV1zzoMgYIzu93vvro/j2B8jQggAvFwu&#10;gyAoyzLNsul06nc4ShufTe1FzqPR6Fe//rVSihBqrcWY9H3veYxBEAghkHN1XTtnB4PBcDBM0zQM&#10;w7qud7vdfl8brZRC4NB4PBhk6WJ5k+93su+Go+G9u+dBEARhSDjjnBtjq6p2DjEu6qrJi3I8mRlj&#10;0nRQVZUxjjGOCfEhyV3bFkW53e7Lsmyapiyry8vLXkqEIU2zJEul1Ov1Js+rrlcIA2as7VqH0dnd&#10;47OLM0LJcJwBxta5OIocgi8++/LFi5dSGcppXu0Xm0U6SOfHc+k0EUSEgXEaeV6LNeb1mMxv+ShY&#10;Z60zAKC0opRhisuyvL65mh6Mzy/O75zfOTk9mR/PJ7PJxb0743HinPIQhhdPbz7/9JvtqhQ0JRB2&#10;rY7CdDqdGmOarhYhc9RJ06Xj+N0P3p2fHKx2C+X6s/snp2cns/kBZqQpK9nLOIyV1KvlartYD+JB&#10;Fg/CIIjjOBBB0zRXl9de++ALqa7rtrtt13WDweDs7Gw8nn711VdeoUMIFULsdvs8z/0sumlaP2P1&#10;h0CWZUqrKIqy0WAymQ6HA0IxcrbXvTQKKBACUZJI3b948Vxpc3h8SJm36tySKbyxAhBKkuT46Pjk&#10;5JgL0TZN27XuFi1KhOCCBc4ihBDB2CGntem6ljIaiRAIdF2DCZrMxuPJ4Oz8zmgy3hbbvM5FILJR&#10;NhgMCGdBFIpI8EBEcTgcDUeTobJ6uVlJZxABY1TdNc6Zsq5lLwEDZR6sYuumCYOw7/umaTrZT6cH&#10;bdsqrQaDgRetJXEkwkAEXAR8cjCeHM4sWAMIYZCm56/1Wc5iTABjZ60z1hiLnKvrxq/76qKsq5ox&#10;rrXyWhF/yFjkAHuRKiq7ZjidHJ6e0FB0RrVWMsa+/uJLI7tnT54gZ/7H//4vwjhw4O7evzuajWvZ&#10;bIpd55Qj0MoWISeCoO97xpjWBlkruMDWMQeDKEFSt/v6699/4aRRvQq4oJyfnN4ZjUbeKmKtRYAJ&#10;JkVZPnny5Pef/t53wmdnZ48fP5ZSHhxMV6t1XTdBEJZl4UdsUsokSQgFrTVjLI6jLMu6rru5udlu&#10;twAgBEevtu1pljFKR6NxWVenp2eDwVApjYFgoB9//HGZV8hCHMScCwD46KPv3r24+9lnn3/ym99S&#10;ih89etTLbrVeAIE7pydREopABGGwWN6IQEilAWA+nWVp9pvffFLk1TuP3t2ud1qZ3Xr74tnLtpF1&#10;1QUizIv9aDQ+nB9ut7uyrEfDCcZ0s9k+e/786YuXbdcb61ggCKPb3ZaHgUhT5YzSmoeBda7ve8qY&#10;D/sFAAwEIYcddsiCwwgBRvBHCjP8ekvsnxjolsJpXxW+djxMJ5MhoxhZo1TnrDRIU4oIw9L2PGB1&#10;Vy83K2ON1DrOIoQtYCcCAYCk7ijDIqDWKcIwuNcQI5DKYqAUU2sdAAYElFBCGKOCUOafC8Y6Y25V&#10;hcoYrbTSCmHUy7btW8qICIMojAbDrKqrPM+7rvVbAiFYmmWB4G3X+gL18vLFZrMhBEvZt03lHb+E&#10;EsEpF4xxyij1Ak7CMUIOEAUM2AOVjLFOA0LOWUAWOYw0jfigWPfXL3ddZauqy9J0PB7XTYOcC8JI&#10;CFHXjTHm8PCIclbscr/lmEymdy8uCGXj8ejq6to6GwRh3/dJkhRlud/vGaNN03z51edCiPl8LoTY&#10;7baUUq2NEMJo/fz588X1jZRyOBh8+OGH/+pPf3B2erZerX/84x//7jefBJEIg+Dy6rJt29F4wAWL&#10;omA0Go7HYz/vA4D1eu0bgbKs9vt9WZYnJyeEkGfPnt3c3AwGA389RGF4cXHRNE1VVbLvr66u9rud&#10;1ppz7ksyP2F/zQFBr6icPiYmDMPNZjObzTjnm81mt9shhDbb7Xa7s9aESRJFcRhFUZIEcZQNhpRT&#10;h5CIAmW0QyhKk6Kp87pABPdGKa2l1SIMgjDwLcMgG4ZhwBmnFNdlud3ujNZN3QRCYARlUfRtXxd1&#10;WzdGGsGCOEzSNJ1PZ0eHdwhCq81KKzWZDu89uJelcVHlyFrKGXJGWYP8pNMhQoiSqiiKvpdhGKZp&#10;6sGNCKE0TY9ODsfjYdU2dV1599luv0HYaqvBIWsNx4wCccbGYdiUVd+2jFOKyXJ1o42ezQ7CTNx/&#10;8346iDvddbpHBCxGBjmLwYLrjVHOOAqYUY2ddLqzRlrN4qDXcrPfYEYstk1fWeTyYkM5mUyGURQZ&#10;rY2xjHLKhcW4U6rrOocQpYxQggATShEgQgnBhFLKKKeUYMAEE0YYAUqxf8D6O5FgjCmmmGBCKMYU&#10;I0AIO+ThvhgAEGCHkDO+3UGv9nsIACMg2hiltBccEMIZE5QQjAlnAaWCEs4YpwQDOACvZsPIQd+r&#10;pmm7pvX+CK2VlhJuVdgOEO6kZISKQFhkjTEIY4cw3e5yAAjDEDvw3rm6rrfbbVFUADAYjEaj0XA4&#10;XCwWCKEkSTqp214RJmZHx0aqzWbnnDs9PT+czWUvjTGMMR4GLBCEENX1WuuyLL1v0y97fS9UVd6z&#10;R8IwBISRA6+6dA6MRQCqruu6bXw5G6dBWbcIU2Vk07RWa7/LAq2XmxUA1soihFWnyjJnlMbJgBCy&#10;XK4nkwkh5NmTx9PJTHUtckb1HYGB7Dvr1CAdbjerbx5//cGH73/v+x8xTj7++GPO6XCY9X1LAGnZ&#10;b6vSA4T8KeBra//6MUbz+cmf//mfv/fee18//vKv//qvf/e7T2aT2buP3p7NppRS5KCua2dskZde&#10;xukCUEYCYIJZ1/QBC3zKticwUcoIBasdwg7Z2xL19a7X/dG1gv7oD76VA1kE1kdPem0AJQwh9OTJ&#10;k3cevXtycvLx//fLly+fhWF89+L+e++99847jxaL66ZpBoNUGllV5Xg8PjiYtHU7m87Ozs7+/b//&#10;my+//DoQURolzkHbtRjTOAoANRaptm2xs0ap4WAchUkQR845JXtKeVneHB4e3r17d7lc5nmupEEY&#10;G2MxUExp27abzcYZfXbn9OL0DKy7fPmybWtKAGOklNJGYQRxHGdxwhgbjQaDwWCQDoMgaNtuvV4/&#10;fvz0+fPnXSuVMoDpfD6XUuVV6Y/XsixFGPihkOeRDpL0YDxp2irPc4+N0apHjiLHkTPWmNViuVhc&#10;120lVScEPzycWbBS6rpqEcbjyZAzMZ0eNG3rnOOMjQbDd9599Omnn/atcvYW9OpttF7kg14Blhlj&#10;2lkpJWaUMzrL4jRNh8PhP/3TP11fX49GI28MUEYbawIeCiE2mw2llBAqpTSeY2iN1oY5iCLuN8++&#10;3GeMpWnqdRD+AWNfxf9orZkv1BD2BcSrDhes1eDz0ynWGiGEgCAHlni4FgEpu67rOOcOg8MgBPPt&#10;IqW0a2vQjotb9L8/3axFfa+01pSyrpV37hxmWaaVJYRSyou84jyIoqjrGkJASpmmKUK4bVvkur7v&#10;EQbkEBBKCHHOpINMhOLWeaFU07WYEoRhvd1wTkMRHB2dRCIQUai13GxWlNKDg2kQBC9fvkySxDjH&#10;Oe+kTGxSFFWe5wEXsuvrqhBCEIwwOMCOc84ws4TUZd40lYfzhXFEGPV4BoyxEKTrDSHo/Pz43sV5&#10;19Rt206GwzBgBKOiLjBChOIwiIUIpTLOIWNRFEVN3Wmt0zSdTCbbXb5e34L0wjCkFPdd1XZdkkRp&#10;mno0tFSKMjadHSAMslNX14v1ervfl4KzKE3rtlbOIoQmk9RTBtuullIirREG51DTVL/59JOu6iej&#10;mTGqlSUi9oPzMwOIBQwEaKcxJQYZhBxCjgACL0+yzgIyxgAgbRRluFfder+eTEci5uvNstVZlMbz&#10;cEYQCCGqqsFWaVURHCRhvFnmv//dk+vLXcKz06P7m82+NP3R8TzLstX2plU1DmJM8NF8dvHwwmG3&#10;WF3fuTg+u3tiwWktO9mBdUEg0jBliN+8WC4ul1o6g+222PdtBwBplEZRNBrRyWTS99I5JHvVNt1o&#10;OPTUNI+D9oYxH1oDAG3bWqsZI0r1CGEErmlqxth8Pj87O2MBI4TEcbgr8raty7LSWkVBvN6vO9kF&#10;AeeBiINYW/P82UvM8Le/8z5luCxqpZQQIQBoJQkh1piiKIIw+uEP//X5+d1//OlPnz77BlvnMEGE&#10;IiAOtPHkOeSs1YSTLEsALBFIxEEQC56RIB5gg2bjg5M3jtfX63Jbbdf7Yr83gFrdV3XrHIggnM/n&#10;aZqEgyTI4n1bhNhQjJF1grJkmFhtDNhedZgga1BVVW37GACQg1iq46OTII5oWxNC2qZZr9e7/ebw&#10;+JixEeGEUgoIcUqlsQ5bCtgCctg5B8ggiwxCABgDJc6C1KrtOoyQEGLTLjeLleplHIaeKTUQHGMi&#10;28aCw4S0fZsNBuP5xGFXy8YSAE4NAcywAzsYZWD0vXsXy+WCEHRwMPnZJ79oQDtnKMUa3Cvdk18C&#10;A8WAMGOIWOxCKhjgqxeX03Ty7luPNjfraldWRXl4ePTwzTe1kuuXm32ZY4fiOAEEnuLZ9f2P/+En&#10;z58//+EPf5hl2fPnz9fr7Q9+8IO/+/sfF8XeT9v9lL/rm/XaVw6gtT48PByNhs+fP7fWaq0QQmEY&#10;So0xBYfcer2eHBwIKvJ9Ub1azM6nBz/4/g+efvPs5uYmDMM0Tt9+++3vfve7/+7/+r/brnnjwQPC&#10;8Hg6qrs6MGw8HQGyUkofu+0phpxQHlHBuJaKArt3cT8UyS+++HUapU3ZGw2ylevF5svPvuAhe/td&#10;hB3/yU9+Yoz79re/DYCvrxZN145H02w4qJr6erV8cX2TJMnB7HDXVFrZ17I7QghBxBl0OyalPssT&#10;nLs9JPw0xN1KG2/rD4SQRdZr3wAwEEDIIuuQVVmWnN45ohg5o5HVlOC2rvJil+d5WZaNrljERMyr&#10;XQ4UcyH6rpLGEM6qy2vCzcW9Qy4QYGyNpZRTipRx1jpnrPNhM8S34wQThgknlKNbP90tL8YZr24B&#10;Z5w1yCrJCWWCs5A40NJ2ZVMXRVHXHq7utLHr1Tbflxdnd4bZYJfvjTFCiKOjI2Rd33ey14wDZ4Iy&#10;xzkwBpSCT6bwTwqEMLJw+7lZixDGzllnOedWG4IpWOIsKfKuyFukwf+uCSHj8dgLg0MqbpZWW4Ux&#10;cs4o1WMEWunNZnN9vRgOh/PZdH98lOdlHAaE4myQAkbffPOND7gOguDLL790zsxmM+Ns1/UObF7k&#10;4+mok23ZlN/+6Nv/w1/8xeFs/smvPvn7//h3gvHJZBQF3J9S8b0AACAASURBVAFcXFzMjg4wxtZq&#10;n1XprVA+Buzk5IQQnOeF1hpjFARhXde//OXHSvVvvPEGIX4Ugg4OJoezAyml02a3262Wy912KygD&#10;h8A6I5UxJouTQZI2TbPdbofD4a3q01qMcZplmJAgDOMkWa1WNzc3fifnq/d9WXhiFpBRgEOMsdba&#10;IuOcC6Ko6/tdXYZJqK2ygPwyCQgORTidTo+OjvKq/O2vf/2zn/3s/v37j95+Mw2GppNVXvWypQjr&#10;TgJzYJGziGISBEL1utiXARNBELR1N0qcMU5K2TS1UkO/tAgCLgSXXdW2LTAaBMQi1/atrcq+6eu6&#10;1tq2y8X14gZjHIrAp3tOYIKQtciFYWiR62RPKVbWEEKwxda6TrbOGGJJFITDeeaF+gEPxsfjt99+&#10;952338MMF31RdnXT1I5hRZyyRiPba22Rs4AsIB9bjAQWYUgJ11JiSkeDCY15mRd1mVvZXy4vB3Ew&#10;GQ8GoyxLMkJF0zQWmAiYlh3HXcgEYMoYa2WPrAsFgxak0T7rjxBikLuVOPuTgbyea3jFoQYAh7xT&#10;z4LzsT7EWY082gghMBYBds75QHEM2FqEAGEMlDJjUderXpayR2mKgkBgzAkQDGCdwQSBQ9ZI5xxC&#10;FiEH2AEYTEwQUquU1ciozhhtDBDAzkHbSetkFAXGEaOtayVhVAhCzg5HZVnu9/vlcrlYLPwSSUrp&#10;41sfPHjw5ptvnpyc7Pd7L1ykjFtrT05O4jh58s1jP+Ppuk72cr1eM0YZYx5H6ZzDlAjm6XPCF3y3&#10;H4/W/uq/3V7fcnkIY2wymfrJkHOOMhYEgXHO35bOub7v67qWfe8vxLrtpFaYENlrpQwBQikPgzBJ&#10;UoyhLEsRsCxL16vVxcU5xqQscoIxwshayxgeDAZa6aautdYYwFjDGMMASmtfVM1mszRNq6pq285P&#10;Gbuu80n3h4ezH/3oRx9++GHTVj/5hx//9Kc/DQL+0Ucfffc7353NZuv1qmmaPC/6XtZVc3AwA6BS&#10;Ssqo7OXN8qbtWoTg+M5hEDFrjdHKARKBAIJvhyKAESDrF723sUb+8fOHftj/wa9sOchYSihyDhxg&#10;wJxxq+3yZpkk6cnJHWP15eW1UhIDnc/n88NDQsjV9UspO49Tv3fv3tnZadt2Dx++gRD+y7/8P5HD&#10;jPEiLymlgQibpunalhByfnp2dnb28I033nrr0fn52X6/R/gPIc+9lD/4wQ/mh0e//OWvlsu1Uso6&#10;hzGWUrVN07StCMTDNx7evXsByFVVCQBRJAZZNpmMDw9np6endy8u7ty5M5/Njo6OOGd1XV9f3Xzx&#10;xRc///nPf/GLXywWy75TaTrw3rCDgwMWCH9xHhwcIAy73W633XpdYtd1znhDCxNCxFEcBIH3q1tr&#10;vVpyvV4boxnlWuvpwfTs7JwRmmbJ0fGxMjpJEspYUzdFWYVhKHs9nx8OhwMM9OZ6ccu9tj6K9nZe&#10;7Z+Ofo/tX48HjE8m49PT06qqfOCBL3e6ruNcCCF8+eU/Q4yxc+CVEX4XgZxjjBNC+75rm1ZrhTFO&#10;koSQWx2vv0FuCfv+pfgV8O1Leh3HYrzm+XWX7kVlXsRy20I757foGAOyRhtJMAmCUGtlrQlDwah3&#10;KjhMPFWMAiJhmFxe3hgDfS+rsmnbtmtVURSj0ZhSWteVF1qHYSilKsuirtuqqhgXfmQgpXTOCiHi&#10;OApepRwJwafTqbfmRlE4mU6cstZaTElZlj5qpaqbFy9ebDab4XBorFVK7fb7LMv8ez86OvLamMFg&#10;kCSpX4ALIYwyUsqiyP1ZF0WRXzJzxoqiePr0hXVuPE4ePLg4Opq/uHxe5LvRaMAYRoDGk0Hb1gQD&#10;IdghMEYTRp11291WG9f2vVI6Gwx2u/319Y21TmsnpWaMjMcj3xANh6NABNpo61wcx6enp9lw0NTd&#10;ixeXi8Wqa3ugNEmzNM2MNcbqbJAcnx6GcTAYZekgSbOYCYYA9V3Pg/Cn/+8/UUYx4N1+2yhzdDr9&#10;1ofvG+yyyQBhlNcFog58sMltnYvRbVVrPcEeACjGbdMUZZFlqZKSEByFkQOHMTjsgGBjtTaKU44c&#10;XtzsfvHPn3z1+ROniCBpIJL1YtM2zfvvvzeeDF5cv2y6OojD87t33v/o/bqv0jR68+03x9NhJ1tl&#10;ZBAJZy3BJGBBX/U3L2++/PyrzWKLLaaYpUk6Ho0o5ZSQKIpGw9Hp6Zk/8Tbr9Wq1Go2GURRNJpOj&#10;o+PlciGl8veIF8ln6WA8Hvs7gjF+fn7+4MGDhw8fnhyfDAYDbbR3zldlQbEXHVy/uLyUslssF0Dx&#10;cDSy4HzJ/fTZUyAuG6RRFGutvTcJU+Kdol6yoaQcDIdvPHgwGGZVVVnklNJGa4wJwdRa45DBGIzT&#10;2TBr+1qbjnJMqAOKEHUGdN3XjlgessnBVARBUZX7PAdOLUIsEMqaVnZN34kwCNL4ztlpnEVBGGJK&#10;qroyxoSBECJACJx1hLLBcBCGYRhFyhhlNBfCq0KklITi0zt3uGDpIImiCDDEWTw5nLGQS60MsoRR&#10;TMFzHHzuBfjrBED2MhDCalvtckGZljLf7XfrTdM0XdcBgJ8+FFXVyd4gJ7XOJqPJfGop7qxWyBnk&#10;CIH15WVXl4zg/+6//W84pccnh3ES/s3f/4evvvk6GMYgsAYjrdJIU0oII4xypRQGIjhTUgaER0Ls&#10;bjZ/8+/+2kkFxj1/8rQumzRN33j4cDabPX32tCiLXvZd18VpCgCYUEqI17YsbhZa6zfeeMMnXHzw&#10;wQeLxfL58+c+L5oQkqapMToIAkpxEARFUfgjEQAmk0kURf5KA4zqptqsN23fHx8d9lIqrefzOWcB&#10;YyyOEu8dGw7H5a7gnB8cHPzud7+rylIrjQFfX11aa9qmwgRt9pvpbOzAxlEYJXHbNZRR5CAMY844&#10;IBJFidb2y8+/okAPZ0dS6ny7RwiNhxNCGeVcKRNFMUJw5+QsjtPVarvd7oSIkiwz1mHGl8ttWVcn&#10;d06jLBZh4NHlnewJxgDQdb2zFhxC2D8mMAEKQG6JNvBqsQ/ewecVyMhrRggGQgHA+YwCY/o4DgeD&#10;BIHTuutUi7AmAhOKmCAiZDwOgyjYFXlelSwQPOBREnEugoA3TaV0n2aJEBwThwlg4pfOmHGOHEYI&#10;jDL+BWKgGFMMFCHkrFPmdvWrtdHaaqWV0dpZa43SPWMMCEYYEwRChEbryxcvb64XfnAsKEMOXb58&#10;iTFEYai1Pj07DcOAUrpZrwEjITilmAvGOROCUUYo8cUgBuIoxxYcQYR6i6NzBDmfOsu5AIsCHhMU&#10;q4bcXFblXoGjxqDZwcErOY6tqsqrC51zB9MDznldN845ZFzXtZTSqqrX6/XTZ09Go1EUxU3X+j1T&#10;Xddt24aRuLi4AHBt24ZhOBqPmqbxAhBr7He+853/6d/8mx/96EcvX7z4t//zv/3b//h3gvM4jgUX&#10;gywjDPd9xzjZbNaffPLJYrHwtlivDvPZFl6P6e8OLwVFCPklbZIkFxcXnrEXegqJQ5999pm3vDJC&#10;79y5s9vtyrL0ijMPZBFB4E+kuq67rguC4P79+9Pp9Orqar/fJ3HsudBKKW20V3I5h5q2A4IJpk3b&#10;Sq19usFwNGxVL6JQG/3k2VNHgAkxGA+jNJkfzRFCQRydnZ1lSbLdbler1Xq5Hg+HURhiB6rv0yhR&#10;fe+0A4u0lM4gZAFZwA6SJIvDuO8VsoCQ61XXNHUUi4PDSS+bvNy3bdv0rVLKImSt66Vs2raqqrIo&#10;lVLWurqum6aRUgougiDY7bfb7bbp2yAQmIFnqezL3FqDnHPWEQIEwFjb1E3T1uPJWERB3ZYazPHF&#10;nYOTA4Nt0Vd5V+zbvHfKYqudMtg6goyzlFPCCaYUABA4TDzw1DFBm75B4FjAKKM8YIRTa43U/S7P&#10;d/u91MZYaHppEY6itKorozTBJOBCCAEIWWejKMKE+s0bJZwSBkAQwpRyLz/FQDEmGAhgwJgggjG8&#10;7ksoJhTf+uQJAvjj7ySY+J92e+BggjEFTBwmGHPArGslIfT2IrwlXntOgXFOA2gExnfUSqm27eqi&#10;1EoDvBI2Ij8Usc5ZSmgch0JQ5zRgwBRbZGnXSfQq8tvLEnwrOplMrLVdJ29ulgAgpeY8QAgzRg8P&#10;D7Msa5rGWhSGsTGq7/uaEEzwIE3dK6KVFz16HKsXnfoS/zUHSwhhtJW9Irj3CXjGGG9/9+nMQRAg&#10;hHZ5nuf5ZrPxYXFSSoypN9N7Gh5CSBkNiGDKGQXkXJFXziop9epmFTAOAH4WOxgMiuIFgJvPjyjF&#10;cSgOZhNCCKH0yy8/z/M8Lyut9XA4TNO07/t8tyOElHnetm0URY5ix8jZneOzs7PxePz06dNf/8sv&#10;/Ht588H9N954I03T1WpTVdVisSLkNq3kwf37QoTI4b7vm6Yrirwsai44Iu6bb755f/QWwreDAM4p&#10;ItgiI5UCcK/y2F+1Mrc+HIQd0sj9oQcG617FeSOCnHOUUAIYIdT3fVmWX3311fe//6d/9md/1jby&#10;17/+9TfffPPxxx9/70++/8EHH6y3q6url4TTDBLG2GKxMMY0TTebDU9PT5HD+33ujGNMlGVdlnWW&#10;pA8ePPz+hx9prZ1RnHNlzbOXlz6Bs6qavu/v3X1w9+L+z3/xy88++0wqQwhx9hZ1EIbh3YPZvXsX&#10;R0dHdV2OBhlCVivFOXbWIqPz/W6/3QnKCCGCcW+d9Wby5XJZlmWSZJTwPM/rtnGAjDZ13WDmmeE4&#10;L4rtbuMVNcv1arVaxHF8NJ+3XU29SUAEgzQbDlJvD16tGo/pxxgBQJJGk8mIMcY5FzyMonhX7Iui&#10;GlJGueg6KaVmjHVdp6U+Ojwcj8dKbljCKBFN03Vd53FTzokgCAxyWmunjVXarxeyLGvb9smTJwih&#10;8XgshKCMPX36tOsXYRhSysIw9OhXxgxyOI5j5LSzNgzirmn9EMo5lyRJGAjZq/0uPzo+rGvU+swA&#10;uA1Mds754uCPZyWv/9UY7YluvgdilGqtARAhRGtjjPGVvV8yV03JhYfc9G3bGqPSLBoOhxb1SmpM&#10;pbe5IoYwxovFoq7brpP7fd73fRRmQogg4G3beui/zz+oqkZr7WF7TdP4J6hzDsCzECxCKE3TLMu8&#10;ANU7iwjBTdM4qauq6HV/eDjzb2qz20rVTSaTvu/3RQEASZbNZrMs64qicEYnUSB4SAiRbSPbRrad&#10;7mUQBAhRr3mOosifThjjvNg1bTWepFmWJUkyHo9Wq+WLF1cXp0f37993RrZtLYRwCEmjI8GtsVLK&#10;ABMf3RTGg/F4zJio63q9XsvOxLEwzmqtR6PB+fn51cvLJEx4EGCCLHJxEFBKlNHPv/iirtrNvrDG&#10;S494nAwPZgdS90gah2yVF1WTJ4NAxLQo9lGaYIwBo4PJNM3i7WrfNsoixAM0OzpUzlJOeMA06pmg&#10;iKBe9cbpVyni4HzEE0KUUa0lw6RttafBtW1NEAEAoCCNxF7B3gAjVIQB0aiu26dPrr95fElQOD84&#10;jXiyW+c319eDUVY3ZRDz84vT8cFgOJ3cf+NCI/Xw4YPJdKisamQlhDDIqF6OstF2vdvudssXy90y&#10;V43mwK1ymlgc0SCIZG+6prm5WRwfHiVJVuYVZkQIobWuypoxNpvOjNJVVY1Gg75v67r2RoA4FV5O&#10;74caaRpjjKqq6DpJCOl6aazWUkndW2t3xU72ajqalm0+GU6uX16PJ5O7b154udR4PP7000+BwoN7&#10;95I0aupOSsmYUNaEQWStVVYro30M0hv3H85nR7/+7Sc3y8VmtbauDbnwUXkOWWMVpq6TtdISUcWT&#10;kaHCcrBW98oarQISCCHicTA+Gi93m7ZtHcUWO6W0se5ofvLo0Ttpmk5mk81uXRX1Zrl69vTpy+eX&#10;lgAWpC5qLRXFLHNZEiaUUSC4b9rLy0vvXSrLYjIdvfvuu9ZqIKhs6s4qAEDGMl+gOACMESAHyCKD&#10;sEMIW4SwZypibIxJkmSLUFVVsusF45apPM99vjfGmHIupVRGGS1bJdF+Z1/iwcEkHg0cON9gn9+9&#10;6Pb7tx88/Na3vvXem4+ePv3mJz/9h//nZ//p5P75Xc5bpI0xxioAhDFgDEr11mkMBGPMCI1FhHr9&#10;9JsndVWnQZRE0XQyUb29c+fOeDze7Lb7PD+YT4+Oj7ebDbJIdT0B5JUd04MDSumzF8+TJJnNZvv9&#10;frVaPXr06MmTJ0opIYR1uu20T/iLosA5xxiVsi8KQwjxQYlt0+x2O+O0A5tlmSNISjmfz30+n5QS&#10;IcQYU8q8fHl1fn7+/vvvb7f7z3//BcYYOzRI0pvrm+V2dff+xSE7XG6vPe1vMB1IKYVgaZpKKcFh&#10;SnjbdmEQM8K//vLx559+MRiMoiA9OTwmFpbLNQHKiXh6+YIHFSOBEGI6ml1cXByMjj6Fz7746sum&#10;lwggm4y0NifHp+PxlFJeda1H70eUO+fqtrXaMSGUUsggg5zDzuHXLGgA5Jwz4HyJ8Yc8Qv/11oxl&#10;rfawRmTX62UYkcEgGQ0zVbWL7YpQ4JwWfeHAZWEUR8lkPt2VhZQ6L4skORQBoxTF8UC7SiljLXIW&#10;hGCArTIagQ0YJylTyhS4llq5Vw8y68Aa0MYpq4y7dXY4e7u+BrAYiO83ADmMkRCCcbJZ7pfLpY8e&#10;AAvOICUlRtC3sqlazHGWZZySYp8XRTEYpuPxxNhem97vwp1z1jqCMMYYEQLg4XG+1AaHEMaUYABQ&#10;AAQTEDwmJPnq8Trft4LHba0oJYzTq+tL1cs0TbuuK4oCExoEgX8XcRzLrg9CYa19+fyl1pox4Yw9&#10;PT1NkuTBgwdSSir4W2+99fXXXz5+/FgpRSk2xhijuq7jYWD27tsffefP/tV/Nh6P18vV//K//a9f&#10;fv5Fsd/nu71VMonDOAmLuvDGK9n1bdtK2WMMngCnjRwMBtba9XbjE1J5wBFCIhStV/ByvlwuiiJf&#10;rZZedjcZj2ezWSQCEfBnz56dHp+kx9FisaCYaKlULzllg+HA19WLxcInp4zH48lkkmWZ33555RQA&#10;eA1a3bTOovv3HhyfHDHOlZFRFO3L/S7f96pvmkYjLZIwjoTtLBXcOcsDEQQBUGKtRQT7duPg4GAy&#10;mWw2m/1+/+XnX9y9uAALAQ/LvMQYAUVWuyRKweGu64w2vZRlXmADSuqe9T71kxAyGo2yLFutrxab&#10;BePYOYMxsmD7vjXudp1AOEPGgAVPogEAB0hbo7Xsuq5syrIswiSgFAMlWmutpXOurVpKCAMW8BAo&#10;0qAX+8V4Mnnrw0ddJ6MoynVZFQ1m1AJYDh7665zFBFvkBOXaWUCOYgw+T8dhZK0yhhISRaHVxjnL&#10;AgY4oJSEkWirUvZt3kt1dc3IRik1Hk54lBrlGKKUMuccsVhgboRJBlk2xOvttqhqRDBgorR11hBC&#10;LfI7WOz9+dhPrQA5Y2+LDU9Ndx7sp60zt+QAa7FDHrfonJfH09v71/uCMcWYMMCAiDPYametRghR&#10;oA5pIAhjQAD++AFMKENhxAEbygjj1BjDObMWaWleF5+EUi83BGKNs8gABYfCUDAmvKjgtWOwKPac&#10;c2t11zXW2izLoihq2zYZJHEcMU7ODu60db1c3vxx/1zX9d27d4UQz58/J4RYpY1zfiecpilCyIOv&#10;bicDlGowbdvmee6DdtteJlFMOSMWmq7bF5WUXdvLpu0I47Kqe6UxoYRSh5CxCAEwJpRxlFNBuXPg&#10;rCMII+UXSs7HQs7n88ePH5+fn88PDzwaxFrda8iyZDo/3G63eZ5LKbW2Xu3pXsUyUUo9g8d/LH4k&#10;FoZhnuf//M//XJblYJD+6Ec/ms/nTVNdXV39y7/8i1K35LcgCPbbXRzHN4vVYDAwSsdp0pRtWVcI&#10;Yam17vuypNYi8PxACpxzoCA10cY4LzsC9wcYltcbwB9tgX17Y5ED32Pezh0Ag1cu+VCHoth/9dUX&#10;0+nse9/77tXV5cuXl59/8bsoDr7/p9976803HNJ5lQOAMbcBzlXVJEmjlZWyByDD0cBvJs/Pz996&#10;+ObBeNI0zedf/J4TevfuOeEsDMVms/ESXErpvXv3Xry4XK1WDx++NZlOZ7PZdHqAEAqiUPCQUlqW&#10;pVLqN59cN0VhrHJGt13dN3XARdd1FOPj4+NBOvDvWEq13+dd12fZgFJRlY1vto3SSTrour5qmxjH&#10;SZru98UXX3/VdQ2yZjQazWYzbRxCaL3dt3UpeDjIkjQdxGFPCAmDeJCNDufHeVm0bbtc3uR5ng0S&#10;TNhut3cYsbb3xP+q7gZjTAlX0ihpMCEY47ptRBCen5/nedk2CoHD2COdkFKq69xrCw0mJEmSm9Vy&#10;Nj+YTqfr9dr/vRdBNU3jB06ccwLelnwbPNj3nf+GrpNeiaaksdb5bN6m6coyfx2u6ydkXdd5KDpj&#10;zN1K6/30yzlnnPOIAvu6fPGrPyY4xtjHfSGEfMxM27aUkSyORlnskNnvirqqMEZRFFOKle7jJFCq&#10;9T/BOYcx8e9IKUUJd9o457JBksSZvxSjKMIYh2G8Wq201oPBqGFNL1UQRMYYPyBgjPRKOmMwJYLx&#10;MAwReMMwSpJECN73/XK1FEJgRrPhqFeyqbum7oIo5Jyvt1uvXptOp346vlmtKKVHR0fj0bSqqjzP&#10;jTGMEUKIUj2lVAjGOaUUe2wjAJTFvu/78/Nzz+uKolBreXQ8vrh7tt2tkNGMkzzfeaYa5/zmeokQ&#10;UsY2dVdV1b0HwyQdLJfrME66rglC7JAhQICTg+l4OhltFksCQBiLk1BqBeDqut4vl5vNxminNaIE&#10;IWSV6pFTQUjv3zuVulttV2VZAr+dbgAAxghhcNY5QFGSrLe5c9YBOrt3Nj8+rLsqzuK8LDrVUkpb&#10;/f9T9WZPkh3Xmafv7neJGxEZEblXZVVWFQoASYAguIki1S3JbMTRu55kPX9Bzx/VZvM8PdM2mumh&#10;mlK3xtqakkCCIFEECqiqrMo9I2O/q69nHjwLrY6HfAjLJSLuTXc/53zf7+uccz74t2bycKclwdhp&#10;Y0zHs54xLUIoIrgJIYlICMNtayiliUrvFnmHFE4uT1/fXMwno52MF651xphNvekPi3fee2dTrRDz&#10;Rw/3Ve/xZGcbC4JoMLZtdWO9YYISiq11kvOzs7PLNxfVqi0XFQsiUanxdrVYUyyurq4XXFBKwfuT&#10;k5PlfDUaTeJYYF1uYr5xkiW9fvHs2bOyLJVSWuvlcpnnhVIq9omUTKMUYjabxbDoEMJgsJX18rZt&#10;57ezGCbZ1d18NueKI46ww61tz84uBltDkfFKN4QBpeLZ7541ZfP973+/1+vNZjPvPeHMaBs7Jgyo&#10;0SbCMobD4c9//vNnz/7w619/cnV+0bhGKRGC61ybpgpjcMEBdipTw8lQStG2NcZYZgIHqNrKBi9o&#10;Mjkc364WZ6fXwSPdVYHgwbD35DvvHD2674LfuBL36GQ0mRyODo8P/svf/cPZyal2JhMJ5xw8Wq/L&#10;zabiTID3cW4T2wF5nidJYq3u9XoB+aqtOcXgQ9c1OOWEIALEOMco+wa6Qe6EnggwZoKbqmUYV1Vl&#10;65a4UOS5YjwKjNu2XS6XMkmEEELI1mlr3Wq12tTVxOrjIpeJcMEzRra3x/b4+KOPP3763nuX1ze/&#10;/C//+e/+v79vwWBFmWSmrYEGQggO4ILnCDNCk1xZ7ZB3SjCEw/T65osvnx09vHf83pNg/Hh3Rw1O&#10;Pvr4B6PJeLPZHH/wmDHGmbTGXJxdvvzq69l0hnSXJsmq3EilAOD09HQ8Hiuluq47Ojq6d7h/fnaJ&#10;cPDOA0C/3+ecW6sRQpPJRCkVeSic8zzPEYCQkvHEhyASYZxebaoHx8exrRkJAjCCJ0+e/P0v/+43&#10;v/nNeDgaFMPRZHx1cWmtFYn48Hsfffrb35Rl2XSl9W40GjVNp7hECNlOx04c51xwVW4apdKTl+ef&#10;//7Z9Gq2XJbOhG9/64Px9g5h/HY6r5p6MBxVbXN1O1NKXVxOnz3/Skp5Nb2ptYaqbDp9s5y3xnz3&#10;B9/DlFjjXfCI4BBiwpULIcTY5/h3YyJHRPcDRrEQ/uZYiPC/PIdgHMAjTzABCAQwIZQzjoKfXtxU&#10;y7U4pnXTTqezvKcOD/etNV3XUYopJ1musiwJoTbGrNflkPQRQlnaQ1RghKRImfDGtIwh75HWNvgW&#10;AiWEcs5dgIBQhIQBdh6Bs6Hz1jlHOeFMEkIQwggFQjilRKqEACZAEULaGmPccrn03lvvvHUyl5iS&#10;pmt7/UIpVbcNDcJ73+sP7h0hRHDXtYCJsR5h7AGsxx4wBYQZZcAwogQTFBxGFCMcvIdAAAMiLFGC&#10;Y0koFrRPoTe9/HqzDKlQFGGViF6Wv2leV1U1Go17vYJStl6vBeNWd04lFCNrOswRRXQ8Hq9WqzTN&#10;P/7445/+7F8BQJIklFKukhDc1dXVv/8///dPP/3UObNarW5uew/7vX6/9/Of/08HBwe/+edP/uZv&#10;/ub1qxNCSC/LCWMyUdrZs6tLythoNGKUBhKIoPmwKEZDSunOzsRaW2/KxXKZZRlmlHDiXDC2I4CE&#10;YP1h4bwhBFGGA7g3pyfWeMqw0VrrdlgMMSAC8PLli+9++CFle9p01uWXF1fjyejHP/5x2zafffa7&#10;LEsRJdPpTVVVRVHEA3YIITrw8zyfTqdJkrz//vuPHz/eOzxYr9ef/f6z2XS+d8Ank53RaBQQrNdL&#10;qtiLN69myxnjXDLurTadNqaTeXr/wb2oI6vWmyRJjh8cj4ajF8+/ml7fDvJ+CIFS+vrrk6Ojo7TH&#10;rXFd1xVFH8Avy+by/Kppugf3H4zH49urqXPWgU5EsjUYFVkxm00lSzflsjMWEQwe6YipBwwOB4+8&#10;w8gHCJhzHsDF/xfGBBBo23qxWIiWI4Qo5wEcgI+VvzHOdJtMJYPBlpQCY6yRSYdZnw+s8xhjzpl2&#10;1gKiXFhkvfeMc0DgneNSSUwBMA4QqaJR+cI5DzgARdTsvAAAIABJREFUIg5QrMaD4OB9XZcScpnl&#10;Xdt21mrttLYO1urqZq/f41ggDE3XORcQRpKrTGVZv/DeW+sRJogygA4Ax1Hvnf8/KkgwIoQAwUAC&#10;QITXAMYUoUDuhI0eQQiBEhQQCZRSDCEEmmQyuhgQIowLwpl3YIwbDAYhBATEe3DGxLoYUIizZExo&#10;gADeIYwoJoLT8XgMgcbQDUIIIXckSmttgLvkWsEZYBNiLKsSLE+VlInxJhYwPgSttdam6xqVpUmS&#10;TMajvb2DKADGDJdlaa22Vntv48SsLMu2aRjFcQOo1htwXnFhEUYIsjyfbG+rJFkt55TiNM3quo7+&#10;TAjGWguY6LaTUg62xomQQPBisbqeXjWdQShwqbIs23TdvCyTJFFJIhhv2za44AF8wELK4MGFgAMg&#10;CMEHbTsPIS96jOB1VWdFM5rszBaL3d3dew+OqqoqigHCOO8PMGGL5TrOh5MsVWkSq/2iKK6urrqu&#10;Y0IgQgJC8/ncap1lWbneWGsXi0W/3x9vTTCgm5ubTz/9dLVaFUWxv3uAEFqtVkokSqkQQtM0ZV1R&#10;TPreOmcWq81itaYM9QeZ90ApRxgzBoigtqtkmjhnCYU4zyMkRpXc6Y7uvhKMA4W7lmdUSWNCMaIE&#10;wGNMnHOEUSnEYrGklH799dec0q3+YDTsffDtd6vN4mZ6/vvPSZLTNE3TVHz2+auiKO4d3W9112mr&#10;jSOU1207m863huOu68p15W14/93R8dGD9Xp9u7zx3rbeBhxW89t+v8f5kVKq03Y0Gj1+/M5qtTk6&#10;fnR1eS0ThTE+OXkVZcAASGu92aybpkkzFZxViVBcRFECCqHf690/PMqyjBFalvVsujw5OYk90aZp&#10;ri6uKeEY4+FwNBgM0iz33pdN3VrXheZmMVuXG4SCM5awigkZ79imbpUUee4wxs6j09NTxtjR0VGf&#10;CyZkURRKiaarAwLGeaM7AKCccJEIlROynt2ukjQHIIxJrW2e56vNRorEBT8cDfuDwXxxikFDQDKV&#10;0aMbrCvLdTxSIAzrzarfy7/7nW8b03VdPBMHSnGWJU3TYITyLOv1eiRglaWj4Xi9Xi8X68VsrvWd&#10;SSZqfbNeHscjAUHTVK3uuGOXl5dFVhTDAWMMYyqEis17rdsYW2VtsNYyyQmCGCf4jfUg7qaEYe8t&#10;IKAME8ykYP08wcFijDEKEDCljGDo51kAt1ot22ZFKeIJTVK+29slhHhrMQNrtTEdw0SpRAkZQsiT&#10;lBNKEfbGS5lE5vO9e0cRIBkzKqM+Lc2T2GTFlAZnMaPFoH9nbAYsBMvyXGs9my9ni2WapkIluwf3&#10;ARFtLWDc6w8eHR+/efMmtuGqzbppms1mwwgNCINHTdU2VQuAtdYOQiYSQKG1jVRsMBh0nc4yTDEz&#10;xnRdNxwOu65Zr9cY+UTRowcHUrK6LOtys7czMaZz1l2cn8fbclgMq6bDiJ6dncWcrRcvXmCM8zzv&#10;9/vRxXR+fimE2p2My9UyBNfv95I8y7JMa31+efHy5QnGmHM5GQ9CQG1bcy6NN4zY5eJqOEi7buOD&#10;jcT/trGcc+1sTkmnDROpx4QmiYYgpRgNegf3D5JcGW+arqaeOHCdaQOFyNF1gCCEeI4lCIEHIURw&#10;YDoTXLDeBYRc8FmiAOOqapz1BHNngTPmbeCBGxNM6XfHezjgfm/w7LNnV7fnSZKoIgnE9seD3cPd&#10;wwf7g8kwYJgvZ4xTKbhzkIieSqWxHWkRo0K35vZ21mwMsihJsuBR2TWd0Tkga72UNOsVKMB4e/f6&#10;4vLlq1f379+PzRoPYb5Zbh9sl7q5Xc1xAInl3t6u1h3G4JyZTq/jsG40HgohTk9P0zTFBLz3UvIk&#10;kUIwFHxMM5VcCM67tpUk4UpgjL31TdUCwZzLTjdZni82sy+//ErK5FsffCsrenVdM4x9cEmSGG0d&#10;eAyIYUIpbpuKMfatd9/dHo3+9he/ePXqBQqeS/bWOaYGg0Hnmsn+LpWiNh3hFCHX6gpEhgVuTQME&#10;DbcmjrhSVzvbh7PTs+Fo8pM//8nh0b7h3Ww5Jyl3wZauFEDTSfaDP/nBulrMrxej0QjZkLBUt6ar&#10;W298lqZxCnF1dQUQDg8P81R1dWN1KxIJzmOO1+tlskrFMAMADwEzjDwihCKEo7cihMAoAeeDdyoR&#10;et00XWubhgMxugve94qiGA5iG+78/NQYAxh1RnvjOee67VbXt1eC797bk4kIulVSfPT9j5+893S6&#10;Wv6H//j//MN//a+VNfef3Oe9rLSNQRZTqrUllDIuUABGKFhHAighwaP1fHl5c85z8Z2Pvjt6uHt7&#10;fTvc3ntvf6BxOKuuPfiEJtrWYIAx0TveeX+/f/Hq7PTFq/lsdXl1dW9nL0uSzWad5kmSZFkvXy+W&#10;D+4druaLRncQgraGELQ1HhJSnJ+fb6rNeDzuD4uslyapRDhQRn2wkqY+hK7rNtUaCPYeYnT59nic&#10;JXnX1luDfr/fS1N1czltmubw8DDJVKi9h/Dy5NV8NWeKZEXiW7DWtY1uW51pr7XNsqxq6q2t0WZd&#10;S666RtvOVOuGUcmoXG+qy+urB4+OR0o4immqvnr5yhFkMXiry6a6bVaU0qpt0iT3AlsThKDvvvOe&#10;SmVrtAsWEPEBMOUEQYwxct5Tzu+q3MiNJ3F1uHsKBXjbhvd3wkoAcIAJYoSDcwTRYINSKmjNKOKY&#10;ujpcv7nRtmmXrW30zta2ZKq3lWdZBgRLwfJMOWt016zXyyRTXKVMCISBURICMdpVjekPMkoEo9R5&#10;DABWa0KId2BDdA6iEPVRHgEGQghGFDBBJKqTGaWUYoYAIyCUckp58KHeNFVTY0Y9gAu+bBvlpUyy&#10;LMuIkJ3RRpcuIEx5Xgwme346ve66lvKEcWJMhzFxXjsfnMOWo8N7+0nKNpuVt54wVhRZ17beWBxw&#10;JhRYRAILdXrycnp9uumpXRIwhZBwxggK1u3v7L3/9P04eydwN/NiCDwn3luDkDf+/uERxvjq6mY2&#10;m/3zJ/+olIr0EC6T6+tLwIgQtLU1OL889+BFItM0Wa/Xn3/22f/27/5dudlQwjinAFC3TUDgAaqu&#10;JaulSBPPSNZLAQUn0bJclrbxjWOp2N/fDxTqTdl5TRFtOgKAje1SlXS2K/J8sNWnmLRt6z323lVl&#10;OZmMcPCJ4ATB5eX5o4cPm7Z6fXpydHT03rfeff78ed7rPX33yWi09frNKmAIOFBK6rr8+uuv9/Z2&#10;ddfmeb6zPTk5OdFN21Z1RN89eefx/v7+9e3Nr3/968vLy6Zpzi9Od3Z2EAp5nu/v76b9jGA0W9ye&#10;X1/psmaCeIy6Tvf7fYE5QRSDDw6Cg2ExzJOiSPrPPvut6cyj4yf7O7u61I8fPQKA3/7ms81yld7P&#10;Rv0J1PTaTvXGXL++qmblzmS730sHW/sG9Fa2NcxGW8VmsVi1jXeACaMewLTBBUAIeRd9Y9QEYxwA&#10;8SEE40JGKaMUMzTZ2S6KPKpfEUKXN9dtW3HJ1HbqHaAQhBCCK2Ot4rJ1nWltX/R5Qrz3DumAHWOS&#10;kAAoJtR5TEEIhiDAW9oLxgQhcqcTBoQCElRwAgCAEaKUWoRkkhPMrbWUBWux9ZbyxAI5O7+EZnT/&#10;YC9JJZfpze11lmUUhc2qTJN8b7K3WVat7vIkRx4xfFeSUIa99y5YTqmUCuHgvUeUe+8BA6aRF+0B&#10;ACEOwWDwgAET9NZPAYQAxYIzhgiOmmpKOWI4lYAQYoQBgO4shCAEoxRLlXmruRABDEDIc2yt9rrM&#10;VIZySZjkhB7s3weAr776qq03aZpqAwiBNV3wSrAMEwYAyCE23hpKJTAi2AYAUJlSKgUcus40TZX2&#10;iuFwmCdpDIClFHdWG6tDB13XcU69R0qpqqqikjAOgSnCseu8WCwwRr1e7+LiYrVaKcllFNsgFItt&#10;AHDOYcoYY0KlSZIY46p1dTOd3s6XWmsPgUvRdG3VtIRxoRJEqHUeEEYYBweCS22MM5ZRatpWa12k&#10;SX/QE4wyTr11CDsAjN/mphJCBoMBF6ppmtvZIknaEMJkMkGYRpdURLdFcHnd3s247vwPSiVJ4oyN&#10;DFKt9evXr7Ms6w8LIUS/349MPK11hGYJwQCAcuptYIJvqqqqqvgasiwhlHvAxloqAGMMyIeAte0C&#10;OI/gDpsGBKIdBBBEd/vdVnSnd0V3Li3kvb/rwATAgAhBxphNVZqm895//vnn+/v7+/v7j58cn7x+&#10;6c9tkvDry4vt3Z333n9aVdVsufDeewdAaN21GBMhRPCoLMu2bCilh4eHg8Fgs9kY00W3rbV6vV5f&#10;XV9KoZIkNcZQSsfj8Sef/Obzzz8/eXNKKZWJ6vcLa20kgUc9LsaQJlJy5pHnhFKMMGPb43Gv18vT&#10;XpZly/nq5ubm5vp2tVrdv39/tVmXmzpOddI0FUIVg76SCSLYI3DeU8rapsEYDwZFFCOsl6umabIs&#10;QwgpLgaDAed8VZYXF5fL5XK8NVIyqasm72VJInu93tPiqda6s+bs7GxdrkIbimHXddpYv1wuR5Nx&#10;ksjIpgJMMKUIoaZphqOtvMi6rkGI5GmPMRZdiNq6qIVDCGnTGWPu3TsIIVxNbyJ3JI5NYhXqvffG&#10;1puSEiaEeHn20lobPbScS0zv/AKEUSY4C6xprdZteBveK5m01sZ/Rmu99zGNKcRXEinGAXzTWErv&#10;CP4YY0oI4/wOMY08YwxCqOuaU9LrZXVT+mC3BkNCiDHm+vqy3pTbO2POGUIBY2Ccat0mKfP2rqkW&#10;jf3fuIspI0KI8XiLEGa066zBzi8Wq/F4TCmNOYHjooi3aL/fn0wmTdPc3N4CgEokQ2ixXhFCOKER&#10;ehGhR03TCCnzXk+qtG3bXn9AuSjLuuvM9u6+cWF6dV3VmzzP9vf3h4PCaAce2rq5OL9K0xQwCiEU&#10;/TyAN20npeSUVtVms6lHoxEKKN6om82maRrvTVO3D4/vjUbDarNu62o0GjZNU1WbTCVlWQ4GA8GV&#10;1hoA2qYZDAbbO/taa9122rqiKKJ4bLVacYI5JVKJr7/+WkqJSeilSa/fo3QLIVSXFRM8hGCsLctV&#10;p9vhkBZ5kmUppXg2u75dzCkT451dh/03gDQAjCjBmBDKnQ/aoCxjuwe727vbrWmM04gpwDT+SKBY&#10;a/3fQ8QhYIyjH7itG85FdFw776I2AWNqrS99SzySIqWY1ZWmmBW9tC6rLMkZlvPbW91er+vle996&#10;58m7T5VS/WGeDbK8yJBAm2YNBNKepIJSSjDOMYGAvPMRqoxHgyGnQgikEqUb54y7nc8VTZbL5Wqx&#10;5pQyxigmk8lkMpmcnp5GXcNys54vl0/fezrZ2a7rujOt1Y4QMhpuxbnBwcFBlmVVVWlto7s70hyk&#10;lFprD66u60hejAqIfr8vFUcYO3AsEcty6bQPAZqmk0phROuyUTK11r548dIG/847j4tBfz6f3zHk&#10;vceApJTadnVdM0ZWy3mapoN+70/+5Cdpxp49+9wjmiVSKCUkz3upAsY5DeCBAOcs5g25YDlhMk+D&#10;RptuE1hoXXd2fZYU6ns//nDncLv0lTPG8A6QQZyE4AJi3kCx0/vej77/h88+r5eVwBxcnaleLy/a&#10;usaIKimN0ZvNJk0TIVlUYVRVmRGECVDKEs4450rI1luCkXcec4bDnWMiCrUoIh6FKDrFhGitBePE&#10;AxHUNa7RnTKmLMvxeBwLZhfAaNfLc0RApSpAOH11IgXZOdyjEAAwT2TVtf/pF7/85S9/2XR1b6tf&#10;W535zmPvCfLBAniM2R1ZFYJgHBBgQM66slxjSt99/+nRk2Pek9KkJe4sCwF5wJhJvnEdYgRTYsBW&#10;1gjOdx8fTPa3v/z1719VX746e324u0cRXm3Ww9HWarXIZVIUBWOknK21tkxw7+1isdje3o7Dc+99&#10;v8hjTJG1Nh7NtdbaGI88QgSHcHt7OxqN1uu1ca4vqA8hzZPHT45PXr1hjACE6XSKMU6y1IM3zmit&#10;r66uttF4e3f7cmrevHnzztNjQkhbd/1x0e8VRdbnRErWvXp1uqmawdZ4va6AkGVduzdvNsb0iiwv&#10;8vHBgRr1O20Jowih1mhCCOPcWpskCRBsjFkul/moP682jDGHIWAU4G1BSzAOOHKuvhnzEkKirhAh&#10;AAThf/RhxdUDRSGJB+M6sJ4irKRMiGidZoimJJMJt53ZLDYYE1Pbq7PrNEsePn5ICJot5uvFery1&#10;lacpQqiqO631SAwopUJm2lS6c4BC27gsI0kiHSPOGK1113XOe+18CCEAwhgjggNGMZxJigRTQjmL&#10;lfA3b4RSigOOQ2/nPODAJUvzRCVpXVXBx4BFgjj24Oqutc4Z650H5wMXKs17XWcAYUIFwt4FFAIL&#10;zlkEUiRKbbWbkvmCYCiyYtjfumqvrq5Og/O9FOva3N97OLutLl+vDneeblaNN8AYY4R6G9I0m80W&#10;//nv/6Ft2wia1aYVjDPGhBDVppzPl4yK2XwupZRS/upXvxq9HI/H408//XRnZ+fjjz++XdxOp1NE&#10;EMJw9ODed77znQcPHjgIn3zyye3sZrmar5eboigY5SEEAByVMqtZRRjV1lRdgzl+572n1ptad/3R&#10;Vl1Vs/XSOI0C+BhVCLjRnaCMUuoh1FUF3q9Wi2F/a39/f71ehxAIwpeXl5lKxuOtreEwzdSnn/76&#10;pz/96XK5BPAIkadPn0b5yaZcLZfLqEVfrVYAcHR079vffj8mIe3t7Z2ent7e3kopHz58+O1vfxtj&#10;/Pz5869fvby9vY2I3Pn8Vrddmqrp9c1ifvvoyfHu3o5SItYaAQC8t9p4bdq6SRDqZVnbttW6klxU&#10;VROce/z4cZH3hsUwz4udye7B3uHsZqq4IlnfNtoJOx4Mf/jRDzDGBNG2bSfbI+9ta+qbq8t79/dT&#10;lfV7faMd8gRhak2ou6ZtO4SQ4IpyHlzwIcS7CiFEKVVKJUmmUskYSzOVphnGmDGGEe0Xw9VqiQgW&#10;QggVK0oSMGJSdFpjAtqaVjfRkZFlGTbIBofQ22DcKAHGkeQSs3Hxv3AqYIQQDd/4BQCikx9hjHHA&#10;BDMuFcXEeHFHZeqcm84WjND9g70kkf1i1Ma9GcJyvhxvTybj8ZvTc6ddJtSmbmKYJaXUIO0Rk0Kg&#10;gDzCmVTaGikEJiSAs96HOMPDQIiMLoI74TR4fAddjLliDGFMCSM05v3eZQ+ZTgN4KaXignOJADnn&#10;rQ2cYqUSzjEj3BlwutK6vnp9yim/f//+/v7+9z768Pb29vnz587ZNFVJliKMrfVCcUKw1i0TnEWW&#10;NBeUEJJmKk1STGAwGBhTcB4RNcE644OLIlspZdM0nTaSccoIYyzP8+VyiTD2zkUkBqXUhkg+dxih&#10;9WrV1PX+/i4hRLfGe981bXC+bbumaQjjQghGdQtoUze3t7c30+m6KruuM84ywWMCirfWdC2llGKC&#10;EQrBW2fiBxS8sxh7Y2OlmqYKBS+lQFwAsowxKQUhiDGGEJnNZgAgpby6PC+KQqqUUsqliNo5rfVy&#10;vY7VgjFmNBp5CNZaQkiapkqpGtWE0eC8Uqqu68vLy65rEqWUkOBD27YY0yRLvfcBYe+9dQYAOlN7&#10;b621AbBQCROyaZp13TjnCEeUYQcBIay1AfAxAOktG/wtoREDIgjgLZACwr+40eGtFMEHDyRQjLG1&#10;um0b25k0zZuy+j/+/X/467/+617e/+Of/OzZs2d1197ezlttvvfxD370I/b67PTi8tpaOxgMoiIl&#10;WnYZY9ijhw8f/us/+dPNZhPnGF3XZb28qsL19CbN8uVyWTXtzc3N9mS3LMtPPv3Ns2fP8jyngVJO&#10;h8Oh1rrtam0MISQ4n0pFKXXa1E3lnEtHWzs7O70s45zXZfP8+fMv//C8Kautra3D/d2mqwGHXjFU&#10;SmWbTYRCadtJpYL3AAFBQN51Tc0p2dvZ7bouSdU141VVjYdbw+EwTVNjzGI+t9auVqurq9V8vry5&#10;nQkhDg723n//vdv5LMrednd3J5NJVdev37yKuty3R8Yq9jLKsuxvDZIkCTZE/Nv+/n6afnFzc5sl&#10;uTZd0zRlWXpj43k9kiT29/cPDu6dnV1M59PRaMQ5x3dJEiTe2M76umq6rlsul8vlst/vJ5ILOeBM&#10;dl0XJ6ttW+s2JYR0usEQsiyTgrdtG+WybYUMI12rjdUEU8Zpmqbee3wX9Y4jMp4xmqnEeOe9p5Tw&#10;qIpxjjNWVZVzbmswYoydvPw6kepgZ5sQEpzB4K3TXdf1skxJHpAnBOcijdgbqw2Sd8X8eDy+DStr&#10;rfWGCt5ZIyUtm9p6Y63f398fbU1ub2+btvUhNE3DOQ8BrDYxZiwqljH0OwDMSLRtxB4BpTTLst2D&#10;w5gp5axflxXnknOPULtabTiXT548cdrM5tOqqvI8p4RH+3nbtlLxAC4E6PV6UnDvnewPIgXNOUcQ&#10;Ds4jwIvFIi5uWmvvbZqqPCtsZ6fT6WQ0QSjMZzeA/MN7D50NRZ4TQq6vr9O8aFsdS7Uvvvo6gr4E&#10;ZU4byzQnlKQKIRScL9er8cOH2hpMEEGgBMUkrNdLF3ye5wDQL/L9bLsY9I3p2rZdLJfWNINe0R9O&#10;8q3BdHnb1k00z8RGj+AoBIcwBIeGw8HhvX0hxLpechkpCRijEGUX8YCLwx1BAr1VlEQkad02GGNj&#10;DGOMUh7XeYKBc8E5V1IZ42LMZllVxmltTaOb9WKZF9mPfvKjd99/6pzDjDjQZVchRNI8xRQBAcpw&#10;xCg5b+q27qKT3oaTk5OyXG9WbT/tS5rE/IxkK5lPl8v5KhHyww8//NEPf3h4eNi2rfe+q5u2rfHF&#10;OYA/fnDsHVycX9VVazqDA2rbLsvzdVkCRvsH9549e+aD1sZUde2cM9YPh0PnwRiHEDHeKS6ctc64&#10;EIJUaZJIj7wBZxe2No0zngAgCYSSEOJ9iNq2/frrrwml7777btEb6K7TWgshnHPGmbeLNQB2dbdO&#10;kuTegwPCv4+ZPzk5oRQVecIoDIuMsDzhXJsaeQ+EoACUcme8C4ER17UWBN4/3Dk7v3zxqjo4FLuH&#10;O1jgtmkAeS659oYCoZxjh8B7xujxO48uzy9ePf/NIB8QT6y12+OdvN+zxnVdG5NhAGCz2UjGh8N+&#10;lmX9fr9uK6KEZ4jgu0kvITSarL55L3HpIIgEjAmlrjNN3VZVJTFLiGRAqZBtq1frsmvrJEmSJNnd&#10;3dXWvDk/A/BpktngwPuurRez2zSTqWKJTKuuma0Xq3YzKxdc8qvFDRuKbUoQowwT5y2lmFFMcGCI&#10;EEJCCJRgSnDX2Lars156/OBR1uuVXUMEb20HmLjgnQ+Kq0ADxgAoeA/eWotsyoTM5A9/9sMskc9+&#10;/btS19uDLcZoUfRSlUAIq+XM47B/uD+fLzDGw+Fwb2/v+Ph4en3jre33in4v9963XZMkiUEUAFVV&#10;RSj1yDPGvLfL2Xxra2s2m1ZVkySZlMCV3D84OL+4Sns58sG52CsBxPnWYLjzR3/06uTFcrnsD3uD&#10;waCs1xF1kecZdighklOaDkbLxenl1fVivllVm9a5AFgk6d7x0f2jIxfjZfu9w34WUYuEEP/WPOdC&#10;+CZ1Jr25oZTO53NBMSBAJHql7qTMd5Tntxf9rbz5bd4EQuGt7BkhhAP2ATA47z0DzAilhBFC23Ij&#10;AHOZMpUqRjmmvgtJohRNTMDg/fJ2vdlUeweHWZ6uV/X0ZrZ7sD/Z2bu8vh0OhyHEOECeJFmW5hjx&#10;stwIpSAQbUNdtev1utVd7DfJNAkAGGNKGWEMCMaEIEo451GlDT4AAUopZZgSHi3siCKMECOEMsUV&#10;L4rce1yXldbWWe89MMacsXGfCggAI0BEqbRfhM268sEGIJTJ4J3zGIByTplIugaQz4KxjIlUjNtN&#10;mJ5V88s2S7L5uu2l/c3cPPvsVcYHg+H27PrleLgVwFBKtLFCqPv3xh7h09PTN+cXX718NRoNR1sT&#10;64KUPMuL6e2SUSKl0lr3+kWvKkMIaZq+9/TdL796vlotPvrgw88///zy5urP//RfT3bGxpgXL75e&#10;rldOd0mWPzy6P8sWIQTwaLVaxUhFwSlnaD6vCHlDCOr1sjRNEUnqqmrqmmGCCUUBU8oY4YIrglDX&#10;dlhixpiUCSEkkZnaVRhImuYRjywYDyFwQgHAWvv+++9/9cWXbdvu7+8LIX7/+9+PRqMsSxgjq9Vq&#10;Nps2VYUQiokqe3t7WZb94Q9ftm376NGjoiiqthptj4piUFXVy5NX5+fnhJAiy7uum0wmIbimaaw3&#10;IQRtO6742dWFzJXWWgmBGK5NJxnP8/x2Om277ujoaDgcCoa9da9fvZSc3z88AICmqa6vbVmtjema&#10;plJKZFIkKhuNBmmS5XmRpqk1HuHwi1/8x6oujdMOXG/Qt95VTY0psd4FHDqj27bz3lPGAAcA4IIi&#10;GyinKDCEEInFrWBxLhXrTEo4BM8YVkp5H4xxGFPGBJfCuxAXXsI5QpAIhnBwLlxeXg+HwzzPOacY&#10;oztjAnYYY4QpQohSjCCGZ2EEHgBDQACYMxnX8hACAowAU0QRRomgIQSLPALikI3tToRpVdcnZ+et&#10;dZPt0e7uDu3Eer2eX1/O58tWGwAgiILzHsh6tjxZvDx+9CRJsiLtx6uPCXBCgvEpzzABG7y3QBBw&#10;yiJ7+K6tSSCa8qJEOkAgQCJTL7YeCKJx4bHaeRuQR4wyQQUG3NatMbqpNtZqwclgUPQHvV6Wb/XH&#10;GGPwny9n89VqefJKz29vt7e393d38zT9/A/PQnDOOcJyTKgLQCkRKqE/+egpxkApVlLmWVoUuVAy&#10;BEcZE5IxygACQCAEUUoxRjKRed6L66xuO+9907SxqR9prrF0jNR7Y+3xgweDfj+SHpJEIYTqqtFa&#10;O+ciMDOEkOU9zjkAMt6dnp5tNhvnHKcMEAoAEUv3zWQ1Lsyx7OOMa91Zb10MGUc4USKNMSqE5L08&#10;z1KlpJQREco459aaSBvq9XoI4clkIlUyn8/8VAzqAAAgAElEQVTXm3U8aQFA07bOOaUUE3xTbuq6&#10;9s4jhELsRhjDOfdvM4GttQDhLeMaWesZY5SRSBvGGOvORErTbLFYrdfr9bLo94p+zzl7O7/5zgfv&#10;iZTHNDDCsbEdpQRjiI2dEHP2CH67HyEEgPD/MA3GGBEUIHgUQz9i3BbCi+Xy1YuTLMs443949uzs&#10;7CyEsLOzc3Z2Zox5/ebNzc1NdHo8ePAAETxfLK21XEopZZ7lX3zxxWqxppRyyvM8v766ttYe3bsn&#10;BH/58uV0enN9fRVtbw7C9eX12eXFDz7+wdX05le/+hUhd0NOlSRJKpfLRVVVSimtW123s9l0vV6p&#10;RDx8+PDJk0eT7Ukv73EhXp+c/Lf/9o9f/OEPbdMN+v2twRBhXDW1sSYA2pTlfDFvuzZm2jZVE80E&#10;IQTCCALIknRrvLW9PcmybGu4NRwOE6Xi9Vqv1wTjKCd2rjXWt11bV5Vzdmdn58vnX6RpSjlHgAOE&#10;vb29w/tHg8GACeacm05v6qbOsrRp67Isd/Z2B4O+NRoCWGuHW1t1WZ+cnORZtl5vyk0ZCyrGWIy1&#10;oIyOx2NjzOvXrxFG0ZQupYxmXSmVcy5VabTvIoQmk8l4PMYYccYpwYCBU44IQEA+2AAeoZAmye7e&#10;zs7OTozZBgQII0pjULABhCjF3gfGiBSSMsIYvXsxlG4NhkrIyMx8q3L0EX/aNA2jxOq2qerj42PB&#10;2fPnz5fLZde1XdMSjFQiKCWcsTRP0lQlSkolAABimqJKekVvsVhvyrJp6tF4RCkDCLfzmdbm4ODw&#10;3r17XatfvHgRIZaRsHrXbeEMxfQmzu/caBDitYtjuoODg4cPH0Yd7HK5PD87Pz8/r6oaAPK81+v1&#10;six78uSd4N3lxZUPPs/zrm3X63WaJk3TGmvqusKY5L0UISAExdlgWZZJkhS9IuoXFovl9fVUClk3&#10;ddvCn//Zz5QSzz7/fVEUo62t16/fOGs4F8NBPyJQjLGAQi/PfEA7OzvD4ejm+soHBCjs7e1dXl5J&#10;KbM81VrneZpnad2U+wc71nSDfgEoMEbK9erk1au68YNBKpWYbI8nkzEleL1ea62tM5zTe/fuMS7L&#10;uprN5p3rdnbHIhXDrYHutFQpoeSf//mTxXL1/nuP9w53yqb0yG5tDRhnQABQMN7VTYMI+hcP/M15&#10;N1bCne6ihzzP8+3JTghBdxoAZVmWqJQQbo1NVEIRuT67PntzOr29wQSF4L//g+9/+4Nvadd58HVX&#10;umAxI1kvlakMOHBBAULTVpvNej6/vb65iS2e68vL09dnzrq93YMPvv3h1mhyfXXtfTCt2Rnt/Pwv&#10;/uf/9d/+27/6q78ChP72b//2n/7pn9br9WhrS6lEperJk3e2tyfLxdJ53y+K6c20a9ubm5sYiZSm&#10;6Xg8Wa/XEWv0dpJJEEJCCJWlAQHnvOj1nHOUUSEFpdR47yFYZ32AzhjnfeQ59/sFE8wYjQhOkqTT&#10;3Wq9EkKMRiPGWNd1lFBMibYaCKKUumC4YHcpB66LWPvp9LpuyuFWkSZSSiaVoBh57xjBjBBCBKMs&#10;OG+1bZt2vdpgTCjnD46PCdEPHj549O5jHTqHXUDeI0cpc84KLoJ3gom2bSXnTd1c3VwzJraGQ+ts&#10;pFmlaYIIUlIYq4t+sX9w0B/0AvI+hDRLtbNcChNcmudEce0MYOS8jwJS+Ia5iBDDBAFmiDptZje3&#10;p69Pu7IlgHTTEUoxIWVZKpUoJW9urieTyfd/8P3Xr05W61UAb43NexkTtK6rNFFJmjAhAgrG+YeP&#10;Hk7ns9cXZ4gji9zx00eD7S3jjbEGY0wwguDjFs8JpYTUdW2N40IMR6PhaGisb3SHOPUYAaMOARCC&#10;KHHgbHCACb07Td3FE2AE25Ptfr+3XC6Dc+8+fbK/t7Nere4f3aeUL1crQkiSqF6vePz48R//8R8H&#10;58tNmWUp57yqyrh3RL4roRQhLJWcL5bzxdxap7KEc17W1f7BPuNcJSpJE2Ptar1azhdt02ZZ7r13&#10;1npnuq5VSqxXi7ZtAAXv7Xw5u390L+/lo9HWeLS1KWtG+XC49f/+4j998umntTYG0GR396d/9qd/&#10;9LOfjXZ3iWQyT5kSm67R3prgtbPGO0/AAWjvXPCB4IAj1Aq3RjsIgFHMZwaAbwIL/vuK8PZBCInT&#10;pPh8PNrd1cPhjgEVnOeEem2aTQXWSUr3x9sU4cvTc900CZd1WRa9vjF6vVoDQp22ndbeh7xXbMrq&#10;+npqrR+Pty/OL4WUMW5XCCalGA6HQrDlenVxcXF9e3tzM725vV0sV9poRgUVnHJOCGaMMcEJ5xF+&#10;wSlzIWBCIjA2ipswxggwowxhhBEEBMG5u7dGgDJGGI77IyGEUOKC00YD4HfffS8qRDAmlDJj7Gaz&#10;wYgopRBG1nhC2Xg8GQ0npvPEc/Bs1N/uZcPlbNNsOslTyXPT+nGxc3u9ev3q8rvf+tgbuH9w/NOf&#10;/snvfv/bJFGEsLZtP/74h6PxmFHBON3e3s6yvMhz51yW9ZI0XS0388VCqSRRCmMSlVbW2uOHDz/4&#10;zgf/9I//qBL153/2px999MH+3s7f/N//19dffFHVVd1Ug8HQGvPjH//43/yb/+Uv//IvHxw9XCwW&#10;xtiyLPf29j788IOjBwdHR0ePHj26d/9e2WxuptM3b950XZelaZakCCEMqOs6FELEQSOEtNbW2rZu&#10;TaezNI9UhZhRGjzUdVXkvclkEkEb4MOLFy/effddjPF8Po/k2piEGj9VrbV1LvJHKaUXF5er1SoO&#10;IdbrlVDSWf/F8y/n83lkZVlrx5MJAHjviqKYbI/TNA3Ba9NRRjurm7rpjA4oBIz6/f6jx4+/9a1v&#10;LVfLWHds1iV4v16tJqPxaLQVQmCEzmazcrPZ2d3GgIfDwUff++hgf5czNr29Wa6Wm82qrqvhVp8K&#10;cju7vbi+8Dh8/4ff8xjeXJwaa2vdamtmi2VVlULKwWDQ7/eLotd2jfeOkG8O5zgvsizL4uUDfJe2&#10;fae2YGS2mIXgY3VKKcMYR0YSJdwYLRhP0zxLs82mcjZ477XtrNXWaedtCB5jRBmmFBGKMPGEAKEI&#10;E8AYMPJ3pfJbDDJ6m6yKEGaMYky8D977KI2OesBUpc67dVleXF3FoOw0yxmXVd3WdV1uGkqosU53&#10;nTPu4vzq5Vevq03jrfc2EERTlacqJ0AoJgRhSqiICfWUokisAkJwlK4xhkgMG0cIM8oYYTT+ECAf&#10;cbI2eGMJxpxJIQSn3Hvfddq0LUJYG12W682mtMYgRLIs2xlvP7h/mCpZrlerxbKuozOXFIMCIBjb&#10;GWtjdFtAQBmjjLPJ9siYDmMsE5Wmaa+fA6ZluXYhlp8gOEMIWRsTp5GtNUIIvCcQM/pI03QqkcZq&#10;bToEWAjRdqaqW+d8kiTvvfde2zQ3Nzdd17WtljJBBDPKEpZZax0BmaSU8MViMZ3P2rYty5oLEYdL&#10;AaOo7YltYME4xSg4q42RUiZSpnm+szNZr9ebzQYAKMacsuj27vfywaDPKTG2i3A8isEZ470H71er&#10;Mt3fv3fvoCiK1bocDvtV03rvm67T1kopMcat7pqmcS6sq5IAUkpxJeN1ieCiuq5DCMPhcDgcEsKc&#10;C5TSmOMMDhAQTDlGiCvMOZ/P56vlGhMUMKFcGufzYrBLnbZdwZW1xnsrCIlxvhghQBbF3HmCUQgY&#10;Ex87PCgQwHFB9zFQCxCgQCgGCMEDxhE1TgAjJtlwOHz59avOmsnuTtvqN2/OimLw+PE7nXWvXr0C&#10;hH772989fvyOcyHPc2PMclNWVZWm6dOnT1fz0nuPA/7qq6+yJP+Lv/gLKWVdl7u7u5jA69evsix7&#10;c342W8yX89XO7q7K0he//meZKGstYbiqauM0ZXeW1K5jWrdF1tvdG+/v749Go2I4APDz+Xy+mJ2c&#10;nCxm89V6oZTYGowGvUJK2RktpRRYKiVDCEwypRTnvNNat4ZzGkIQgjnnUiW9B6dNLKsIIbezW9No&#10;hFCcuAJho/H2zs7OarX64ovns9mMENpqy5VqOnM7X7ZaI4TSPJtOp1zJ/qCHKQIIMlFxWTfOYUoj&#10;h9l6jyhx1g2H6ZMnT373u8+Xy2VVValMR+Oxsz6G9AghlBSj4db19KYoirtYIwiUcu/Be5AMFVnO&#10;KC/LMk2SLMsSJSnBwTuEcJ5nfdGXMrFWz+dLazW628gtDl4ymkpBlQLvrLWJEqlKBMfOBsYJBJwk&#10;UikVw/rC25lA/EAk4865EFwIwVlLKbXaSC62R+PFcoYQCs6cn85ub6YIAWU4S/KilzFCqaRJqpKE&#10;V+3aWpuzPIT4O3BVVXt7By5YDzYvsmLQ6xdby+VKay1lEsF4i/nq7mNRSik1mUziN3jrpBB7O7tV&#10;Va3LjbUWYzSZTPbvHY5GIyml9/5mOv382bPVYtU0DaU8z3uEciETQKjtumfPnh0cHBwfHxtjXnz9&#10;3Fsf0482m41Uott0hGCj27M3q16v1ysyooTgdNDvZVmva7TVplxXptN5mrR1QzF+9HBXSnlxcdbU&#10;HSGkaZr1er3VL5IkaZrOWm/auus6qbhzriiKyWRSN7rrurJsYnmZpEpJsV6t67J6cP+eblsCAYNH&#10;wTISEHKUhJ3trf+frfd6suzKzvzW9vu469NnZZZBwaMJNNEku8kRR/OiBypCmlCE9F8ppD9GET0R&#10;QzZaw1Fo2DTdaBKNQgFVyKr015tzzvZLDyeBERXKp1suMyvv2Wat9X3f7/k7jxvTnp6cGe84597b&#10;xWKxmE/zPB8Nhr0qI0iXi3kdXHcdoZQqLjhlSgtCMThfN+vJnh7t9Rmjzhvd8aKd6U6+EELntflB&#10;5PgQKACJICKhvDWOEh4DAtK9yYHS2joXU2IUu56mMQYJcClMbe5md7ezuxjj6dHxyaOjZ8+fLNbT&#10;y8s31tq9g72zZ+dlv6ScGGdX60VKabGc2qb2KXYK+SxTWdXjlJ3+/GzYHyqRZ7L4/rs3dV3v7e39&#10;xS/+8hc//YXk6v/84tf/6//+v8UYbdOGEBjnv4//wjkviizLssvL68ViLoRQVf+v/uqvOnlO0zS/&#10;+tWvL95ezRarTb3zPjKpWmO11ozRt9dXRVH0TX8ymUilfIrLzZoxNhqNNCG73a5ud9vtllGmhJ7d&#10;zVSpkdDhcEg1pATBesqZUqox7bevXlnvP/jgA5VltjXd7xtvulmac4ZwQghpjOnsNk8fP3G2VULG&#10;EDAykhBDFIxzQTvde+u9bQ1EwIgI0bgm+Loo+nsno0dnx8C9aWoiaZcQQiACgHUtBBRSRohNsE/e&#10;f+fN5fUfvvyXLFco0Ca7XCx7RRV9IAHG+2NK6f383vlyMpnkuri8vUGMBVZ1MAfnp5AS59wkF6Nn&#10;iaYHjhs+BMuTThOLSmWUMs45kURIjRQJF9ba4WRsm7Y7Lr/88svT09Pj4+PFYh59SIBvXr86OD74&#10;i5///OzJ2fXdtU8eEZJvWeJ//u/+zcX91ctXt4/3STmskDx8Rc5ol9MmGY3eF6VerzfffffdZLx/&#10;fHxMCNs1NeOaaRliAsGs9UgBGfEQAyRCsGNjdBwFwSkw1sZgEffPjxHx23/+g0M/n09fv34tFD8/&#10;e/L8vXe++NWvlFJ/9ic/n0wmL77+w9WbtwQTRbh+e7lt6slkkhW6bVspNIuxSxBtmma9WQutxL3m&#10;UvgYWmt8DEAJYXQ0Ge8d7P/+t7+fLWfWWkapElJwRYHUq83eZNKa3f3N9cn5sRCsrrcx7jW2qVvL&#10;OedCzZfrb757FQl9dH7+3mcjnRXI+KLeBMCAydQGIDHBATBi6pIdJJGMCqQdyCoCgWBdSL61hjDa&#10;oXR/SEFMAIBAU1fVApIf62ECtMONQHyYEnc1MyIBQjsqI0LbNJXOs1IIoLkUB5O96Pwdu6KRZFyv&#10;5qsX//KH5XaNNIwPJ8PeYL1b3lzPsqJHmVQym8+X0/miN+jPZrOyzCkjhDAAEgPqPMvznla7Xbsx&#10;wVFOhMh4Vx8rxUU3QXroagFAB1DJtKKUEka7op1SSghDRB8iInYXJUhISCCJhBQQWSIBKaGCCiIQ&#10;ScAotU7RYSIddcmFSAip+oObu/ttbbjSUhXBA5Cks15eDLZh02xdv+wxJhezlTfx0clTAfT+9p46&#10;Orudr+fbxydnZVZevr7+0z/5oG12kGJVlpSI09PT8/Pzr776qq23h3v7neaoww6llLz3e/v7g/6w&#10;yPNCZ2/eXLZtKxjnlK3mi/GzZ3/xi188Oj/HEGtTf/HF39xcXmklnp2+s3d0vFqtbm5usly9fPni&#10;N7/5TXDx6OhAZdp6CxT2DvZGoxEA+BA229VsudBaDqrSex9c4IoJxgnF5a5NMkqutMw459779Wp9&#10;d3e3Wa4GvX6WZcaY0XD47rvv7u/v53lJCNvtmqu3lycnJ4SJbd2+fXt1cnJUZDllwChcvr1IEQCg&#10;qgrOab/fXywWxpjLN292m9Xbt29vr67Pnz5BkqaLuWtdN4vqHElCCGvb4XB4cnJijDGurevaeleq&#10;PMbYWtPJ8Xzy4EPbNC9fvry+vVkvlohIERhjkleDXt97zzm3ro0kbrYrpUQIXkiWF3qzWVlrg3VI&#10;QmvbbR2stdtmWQ2qvJ8dn50wwZbrlUnOWJsQu/eIUjqe7D96dDIcDh8abfM5YHpYNgCEomBMCeEp&#10;5ZwnREwPCypgYkg459anhOBjci5wzmMCkoAAKJl1P9Usy4TQALDd1MADF4RzyhhhgnNPhRdd1gOl&#10;D153SjgAIUgxQfABgSFDIN3XJrF7iQgAgnP4gdoTY0wQnbcgJCDEmGbLLXDhIzhnuFS2bQAIY2ia&#10;FgDKPH9ydv7m9Y3ZNt/v3nQjnzzXw/FoNBoWRZFIkpLpjBNGvLfGm0RSRACknWwbITHSjYIf1EYA&#10;EENyPqQfgn4xAqEkYepSmxkjggqZMaXE4cFBcJYyKMs8pbSab9Clo4Pxpx9/dHp8eH11+/rNxdvL&#10;65ubq4Dh6PggL/R0NttsNq2zh8cHVb9HCGH/43/354wRrVWeZXmR9aqeENx5D4iEkrZt2rZJCQkh&#10;QnJCQUlV100IoW3bzuRGOpwxYudP89534Oy9vb3Dw4NcZ8H7EEJRllVZWufapnHeG2u3u23dtNZ7&#10;H+PN3e3t7e1yvRLigYlqjLHOdaD19DCwYgDorQshZEoxxjhjg36/M704Y7pE6yLPOadaKyGYs85a&#10;E4L33sfgQwi9XtW2bVVVn3766Wgw2my38/kCAUKMdV1vttuU0v7+flEUTdtsNhvjvTEmeE8pVVIy&#10;xlKMlFLOGCIOBoOjo6Pu6Q+hC3yj3TILIRBKjTGMMWPtdDq/nU4TpqrXOz4+RIhCcB/NYJSP94fW&#10;m4Re5zqGAKRLs+4OK8AfiUdAICWKnf4B/iuWANKDBAKwC2MkQCnjy8Xy+ur6/uZ+PlscHBx8+OHH&#10;eZZ57995552iKIosn83n09msNW2v1xsMh5QxY8zN7V1ZlpPx5OLi4rtvX3fzTAA4Pzv/2c9+Fr1v&#10;WyOlkEogQuvMerux1hJCP//8c51lX3zxRV03nduEsW7wyLNM395eW2uGg8H+4f7eeHJwcAAMYgyt&#10;Nbd3N9+/edMxNsuiGo9HZV5GH1rTbrebs8ePy6LsVT2dZWVR5EUhpWyNEVIIKYP3nXRTShmC986t&#10;V+vWGCnlcDgssmI2my0Wi4ODg/Pzx10Ddbvd3t7eJYC9vUlM8ezsUWMa07br7TbLtZRyulhsNutt&#10;vR2NhkIqnaksy4Tgi+UiYRyPh2VZhBhTjFqpEAJnfDqd3t/dDYejs9PTvb19TNi1bIwxo9FwOBze&#10;T6dlWdZ1XZalVKprMeR5TgkJITDKUkqcMQBs25pzxhhVUg0G/SIvMq24EIhJSK61YoAxhrLMe72K&#10;UuKcDcFSRjsQgveWMiolz4v8QfggGaWsM3l2OWTd40QQCEBrTF3XzrkYY57rvfFks1q19RYAVstV&#10;WRaDftXvVcfHh1VVphR7vWoyHicMIbgQg841pbSLnqOMHR2f/va3vwXC8qKIMRV5eXt7Rwk7Pj5h&#10;jNe7tmmaEEKXDNcxDzrYSQgPAOSUEqF0NBp9/PHHZ2dnZVVtNpuLi4s3b95cXl1dXV1hQgDo9frD&#10;4TClB15x27bfv359e3s77PefPn0avLu7u2uaGhFvb65iDM6HpmmE4N0EGCBVVZHn2aA3AMSbmxut&#10;sul01jRtJ+NRSr3zzrPWtM7Z46PDyWS0WqwSpiLLijynhDjnog+ImBdZSqk/GCidvX716vXr760L&#10;WuvxZO/m5kYKcXd30+/33v/g3fVyaa0py3yzWeV5JjjPM131q7atow+U4G632203dbPzLiTEPM85&#10;p03drNfrmBIiQcAI/vm7z4CmwWigtY4Bnfe/+uJXp6cn+weTSAKi73DiESKlYIKztiW0O3Aejr3u&#10;RYoPv+7wjB1r6unTp5zz1WrDmegPBmVW+eCTD0rpete8+Orrly++AUIePTp9+vzJH332yXh/RBiO&#10;9gaDQXVwsicytlov58vZrq2NaY1pC62lFGVe6DzTWvb7/cFgWBTVeDguixITWcyWzvg/+fxP33v3&#10;3TwrXr/6/pf/xy//41//9dvLy9a0XVMgYvLObXbr45OT00enxpqmbne7bV3X33777Xy5yHT26Pxs&#10;uVjNl4sUo/VOq6zbGfr9flEUs9msE/g8ffYMEdebTceW7zwvAABA15tNQmCUJoCq12OMC8FD9Fzy&#10;lFLAJJVGwO5cEEKMx2NCSWMMUJIQIkaAhKxbhoFzYdoGAEfDofcuBE8IKCWlEN17GbzfbHetaet6&#10;56zrDFpCCqFEQiSUVP3y8OQQGHr0SCFiRILRByFF8IFRElMSUrbG9kcDxtlmuzk5Pd0/3KsG5Xwx&#10;r5t6vVsvV8tEUtPWjampYEwwoDhfLax3iWFjzeN3HuuqpIIa71pnuOSMs65LkhJSBEYZTbhd1a41&#10;b79/89Xvv/IumNakkLq+c9sazqgQfL1ar1ZLa+3h4T4hZDa7M8YcHx/9+3//P/z5X/xitVxcXl/a&#10;FKRWQsoI4GLIqvzjz54//+C9clhRTmxwAMg5IxQE40pJipRSNpvN7+7ujo6O+/2+tQ4o8SkyLmyM&#10;hDPjQyKQKPgUBefdc911/BIm7LLSCUitgUBRFM1u26/K1WL13bcvr69vPvvpp4eHB/Wu+fD9D05P&#10;T24ur9++edM0Ded8sV7d3N0iAJeiNa1PCJT5GI13yBjlvOz3hNY+OOB8V+/29vcHwyEQkmktpFjM&#10;Fy+//kZJqaTKtPbObTerssgxhRj9YDjoD6rzp+fLzVIX6vDkmDBSVpXM8ta5P3z73fVsOphMkPK7&#10;+VyXvUjBIfoYrbXGtQjdNTXZ4K1zIUYkkCD5EEOMIUZMCShp2jbEFLynjMYQ4EfYe+fx/WFP+HEO&#10;3EV/kx8xjD/gjgCg64UAAkXIpMIQXGuCM95YRtl4MDzaP5BcxJg22810NgNGirKqW5MQe8NhStga&#10;K5VordtsNnXdTvYm6/WKMSoEp5T0qh4QUlYVIaR1zofgXBRC5lVVlL0sL7IsU1JzITgTVAhGOWWc&#10;McF5pxKgCCSlbr5NUkrBd/f69EN5jx2fNGGXgR1CDB0bPSFx3hnrUqInxydVVYUQEyIAybK8adr7&#10;+2lKqSwqnWchYkyQIjobKJB+1aeUr1cbKXWZlYzwYJwz4e7qHhI5PjhazBYXF2+ePH28Wi3ms/vh&#10;aJhJdXx8Irm4v7tdLRfrzQpjbMyOUaJ1poTwIWBCY2wmFefctnY0HE2nUwbk+Pj4gw8+OD45Wi0X&#10;r169ApI++ugjSmE0Gn7w4QePnz6ezufr1WrX1L/77ZcvX75cbzZAYDwelb1SK80EpYQ2pq6bnff+&#10;6PhwOBxqqZyx6/Um15kSwjStc75tW1M323oXrCt7VYq4Xiw3q810Og0h1vWubcxmuwEApXQM8fb2&#10;ZrlYdpaxm5ubo8NDzlm/1/PBOedWq1XwUSlFKI0xCiG7uVonoiSEOOeH4xERdLPZGOeQAPnBvFOW&#10;ZQheSlm3zXy5yPNM55n3LkIijMQUkUBC9DEwwYWU1rvWmB/V/SnELMvKrMAUfHQd6HG9XWdadwhr&#10;SDEE55zpD/vD8VBwzgTLtARGHAbj2yfvPJkc7E0X0/VuTQVrrF0sl4vVyno/mYwfP34yGg27OXnd&#10;7LrFklIiFAGgLMuiqrz3nRG9W2IRsLOlrTZr74NSmnNOCWOMAxDBNQBhTNTb5ubmbr3a1nWLiThn&#10;kSSALk4ZE/oQvfPG2hYx+uBCsDH6lDzGkJJLGASXlAJlyDnlgnH+MPjsEJiA3fdDGOO0Y4ECCyk5&#10;H4TSXAiplfehtabbXrTWddM47yljzvvRYESJWM1XFFimsuV82TZmNBhX1SCTarPeLGaLXV2nkACA&#10;UcqZYEwxyigwQJI6RQmSB5wCYozJO+e9x4Td3xdcdmglQOCMKaXzTGud5XleFIUUUitdVX3KqDM+&#10;BL/bLBFTVVZHR8ej8Xg0HCidGWuNtVrrsiyzTJe9quqVFIh1jv33/+3nBFAoyQUnlCilKKPGGWsN&#10;Ytpud845KUVR5EWRcy5sa713MXgphdaKc9Y9nev1qsvGjzFETEfHR+998MHR4QFBSJh2dW28SxF3&#10;bYMJi15ljPch+pBcCG3r7qezXd1QLgbDodI6AYYUuyIBU/TOYkqMEkqI5FxwnusMU0BAIbhWMsWA&#10;mPq93ng8zrMMAJ21AGiNQUy8w4JhIoREHwDh9OS0KIvvvn212W2LolRKdVeiLC9Ho/FoMrHOz2bz&#10;pmnvZ1OlVK+sAMA7H0LkrAO0QlVVRweHXRPFO9+JbXx4wCnHGK33u90Ogd7fT+/upi44KZXOM+vs&#10;bD4jlKTkVEZOz46sswSgqPKUYkyx25G7xixBioQAQYyp87rjDzDoH6LUgBASQ6SUcSoY654t/P7V&#10;9//8+6+c8e8+f/+jjz42rXvx9YtvvmXM80oAACAASURBVHnZr/p5URwdHRPK7qezhLBebx49OteZ&#10;WiwWX3/zNaXsyfnjzWZzc30npWSECiGOj46rqlqtV4zz4NxytVgul69ef7/d1tPZ/Oz8yU//+PPv&#10;vvv+n//lK6kU47xriHQMrbPTR8fHR72qKors7OwcCEkQZ4t5p8xknCmtnXOUM5VpqSSj1DrbLdTj&#10;42NGiVZSCI6AdVtba3a7LUKy1vrgCSUheM5ZrlVRFUrrs9PT8Wic66zjpFX9/smjUy4lZYwJXvYq&#10;xkXV7x0fHydIz955tlytb29vyn6vKCvr7Xa7dc5ywU9PT+qmQYyJABe8aeoQw8nJcZ7nnQqfEmKN&#10;lUIZa66vrnq9nlbae9e2bVEWjNDNZvP55z+bzWb1bjccDEIMAMAoQEoEUDDWtoZSWmQZ54xzkVKS&#10;nGRaKSmc90LwGGOK0TmbYmSUMkK9tTHEfr83GAw4p9E5IahgPEXvjGUUMqW1EkprKbsn03jvvbMp&#10;Rc44JIghppgooymlerfb1XWMcVD1hv2+4Hw+nwEmxlieZc/ffUYJjof9PNMxeM5oXuYphbrdUkoS&#10;JsKIEAIIxBh1lk/2Jv/0j78nhAohm7ptarPZbHvVMMuK5WJNKVut1svlkjEeQlhvNzEl573OZFGW&#10;lFGl1XgyPjs7e/78eUca//7i4uXLlze3tzHGLMvLsgQkWmd5WUilMAEhhDOmlSKEvHr1qt5tx+Px&#10;4cF+Smm9XFlrUooHB3vn5+f1brtczDnjKfosU/1erywyLaSxbrPZap1zLjprPef88HB/MOxfXl6W&#10;ZbE3GW+363q3iyliikpKZ421BiApLTteYn8wNNbd3NzWTauzQms9Hk3ms7nW0hjz3vPnz548ub+9&#10;KwqttajrbVWVWusUA6N0MZvNFovVarlarTabtfW2KIqqKpXUxjTrxTIv8oOD48aaiDEk/94H73HB&#10;+oMqL0vr3Gqz/urrr95//70sU3Wz0ZlSmQRALtkPiimfHrxBDwJISAR/KIgBKCEUEUKIk8n48PCw&#10;bW1d11rpyWRCkDjnBBOE0Mu3V9+8/GZQVeePHz199uT45KjfL61rgMZevyhKHZLd1TsmqNTSR08I&#10;CMkxBkYo5wQQISEjlACBBMGHujYxxH5vMBqOl/PVF7/64u/+79/87h9/t1gsGKcICQhYZ7pVDBT6&#10;w96zd54yzharxXIxl0pWvaooy5v7u5cvXwZMZVG+ubwsy6JuW0BojfE+ap1112LvQgzp/PGTxtrl&#10;ap1nhZCqbtrZbN62JoQYU2KcCymyLMt0poRKCEBASNlVDA9huQCJkPVmq7M8L/KUUowBAVKKAZOg&#10;wttoWytYh+WDwXBICN3W225LJIw4Z41pm7be1TXjnDCglDJKGe2GBkRIRihRmSqqvDEN5SRCBEiE&#10;EojwkGPCuPOecGqcsSHoTB8c7p8/e3pwdMC1vL678uh7/WL/YG//cKKLrLY1MtS5YpK76AfjIXDS&#10;eHP27Lzol5GiC954w5SgnAJC6qgKQBhQjJFEYlv7h9//4c231xh9u2uD9avVOvoYYqjKom0bRqmU&#10;YrWYSy4++ejj+XyWKf2//M//089+9se/+bv/8n/957/9ySefzBbziJjlWWtbKvnp2cl8vXxz/ebw&#10;5NBHH1NATIwAIAjGBBeE8eVqkRCzPNvb3wsxOu+l1tZ7JICEACNAAWk30QQEAgkBHyxlXDDKSIjR&#10;OOO8X29We+NJrjJB2c3VlbUmeC8Ye/7Osyfnj9u2+fbFi8s3b6uy5EJQwRPiYr0igo32JoGQ1jvC&#10;OVVCZhlwSgXXZSa1BsEiYmPsaG98fHwMBHWmlFbBu1/+8pdVWfSqajIeSSG26w0BaNtGKpFI3NWb&#10;9z98T1c6xJBVRV4Vw/09B+lmNrtfzPaPT1RVbVuzaZvGOCYFEwwAU4pd2Rdi8N4Hb2OIBAFo17aI&#10;3tngQvKBIJi2pQS8s4AkxogQUyeG7LSRGOGHWICH6pcQQtJD9QsAJAHBbpxOunDoFAFT09SMksl4&#10;NB6NUojL5VwqeXC4H1J4dfF6vl7WxhZVyTibr5YJYDyZEEqsc4gAFJ13i+UyyzSXvEtuts73e708&#10;y7u9CIEgptbYFFHpTCrFmHgwHVPKuRBScS4IZZRwpJQxzhjnTHAmBBeccUDSddUJENr9b0NIMUYf&#10;gg+MMEyICQBJjGCM3TWtM4EAHY/Ge3t71louFSGUC6mUvr+frjdrIVVZ9hKCtbaumxhj0+6sNTGG&#10;uq0FF8vFcrVabTe7m8vrFFJV9kbDwXa9fXvxerfbLJcziHE4HHBCKaXLxaxpGsbocjVTkhvTckqz&#10;TGVKd6qoTGez2/umrm+vbpyxhwcHn3366fPnzxHxy9/97j/97X/6+uuvuWRVValMDUeDiLjcrK5u&#10;rxETk7xtW8pp3TSr9QoIZmUuhKCCAqLxpqiK8WQ87PVN23ZJftO7ab3dehsE5VIIZ2xwIfhgGnNw&#10;cDAZ7fWqfp4XKSFBMh6NTk4eGWOm91Nj2rNHj05PH3kXUkKts8FgWFblk2dPVqvVfDH/IRGKW2t3&#10;2x1nLHjPKCFArbEhRiEEYuKCU842uy1C8sFpnXEhJBcxRq2VlPLR2eknP/nk448/FlI2TR0x7kxD&#10;GEkQu3QoKjjjHAiJKQJACKFr6AAAAdztdjd3N9a5EPx6veaMxOA4o0jQmBohEUq5YIRgd24ijbfT&#10;29v5fV4Vk73JbDkzzu7q3e393WK5oJw+fvLkj/7oJ0cnxz7E5Wq53e3aponRpxRTioyzlJJQKs/z&#10;lBJllBBCOIMOpMUFALat3e1qIaRWGQXGmeiE9ymktmnv7qe7upFcKqWl0JxzyijnshMwd9kuXR50&#10;SiFEG7z13jhngjPeG+8sYRCjS8kDREqQMmCMdskw9MHjkiilnHPOmRASERhnUuu8LJhgSCB2zl1C&#10;kNCEcb3dpBQpo9ZZIdSwN26bJsaYEkLC05Oz955/MOgPt5vdbDq7vr6Z3k/rXd2NM1tjo4fgYwxd&#10;oZNSwBRSigESQkKMCAkooUqqIivyLMvyPPvho8jzLMuUklwIAGSMcslF17ElNEY0plmv1svFfLFY&#10;WheMc1mW9/v9oiyFZHmeMcG6DKnWtMmHLM+4EJwxSgX/McdVK1norG3brvvS6/U6OHvbtimBt64s&#10;S2vtcDjc1bVzjhBsmqabgsaIXVhU90/urq9ub64JIZvNJivyLMt9CMvVal03QogIGAMaY7yPW9MQ&#10;yfv9B5UCpbTX63Woxtvb6/V63bl4c63zPA/OA0AIqchyb12XubU3ngyHQ0RsdhvvPSAyJqgkUnEh&#10;xHa7Tj4hwS7Xsa7ri9ff39/PyrLEDDGlo4NDpVR/OGaM1U1zcXFxc3PTNVqUUl2kEKdMKQUpAEBn&#10;gehQYz/apZxzlHIkpK5rpKRtDQIYY6bz5XK91lq3xom6Xq3nIbiEwYbt+CDrTm/GmGTcMQYOCSUU&#10;AQmhCIkAJTSlRB606//Kt/NjcAVjjAELIaQEDESeZ0VRlUX19NGzs0eP57Plzc1N58T47W9/WxSF&#10;5OLJ+flisfjd77+8vLy8vrn86OOPe71elmWXl29Siv1+vzX1oD/qF73lcvmAa6fgvQ/WzaaL6+vr&#10;+Xw+GA4PDg7ef/99RFwsFp1hgxDS0epGo9HR0cHTx0+k4m3bKiXa1q7Wa+vNZruljARIZVnuV1VE&#10;bHa76ANBEIpnALnWBKHM9Xw+37Z1Ahox2aZVSnX4eJd8tylYgLZti2FWVdXe5MDHsN3WZVnu7+9P&#10;JpPG2K7f3OF2D44Olc5ns5m19u3VJSFMay0zvbe318VsCCGWy+VgNMx0Yaw1dXtxcZHnWqlMaSmE&#10;iNF3Iqvtasu5yDJ1cLA/Hg/b1tzfN1rnXboVBVpVVa/Xe/Xq1XA4TCl1C0dr2dnJOgD18fGxEGK1&#10;WoXglRLNrt1u152zoF8VQsoY0VvX9Q4Jpq6zKIQQgoWAVa8whm23W2NaIFBVpdZZCJ5z2jmNu3Qr&#10;Siml3DmjVGZNAAClVLfk4QfANQDc3d0tl8u98bAsy0ypXlm125WUwhgTY5xMJtaay/sbIUleZgDg&#10;jMnznFHqnCOEmKZFRGssBa5ltlis86yUUn//+g2lbDAYMSZSgsa0ndEFKZlvFpGGiZL9Uf/w8HB/&#10;PGkas1gsLi4umqbZtQ0AZFr/yOUWTAohcp1praXQ2+02hqCU6rTxL15845z7t3/5b4qi6Ox/WuvD&#10;w8PDw2Mp5YsXL7y348mwzHSZ6SIvnAta8lF/sFhv9vcPhBBv3nyfZRkX7O3bC84ZY+TV62/7/aoo&#10;88sXF+iD4LRf9SaTiTMGEe/v76uqGg6H09kCERkTWZ53V8mqqqTkUspuFB+T71dVSqHz2wCk5XLp&#10;vceUCq16ReliMK1NgMNenwq+2zbz2VLLh/De9XLDFDfRNE2jqz4iMkYYJ3W9PTrYPzychOiWK8N6&#10;Oee0C8qzru1i2Kx35EEtAvCvMeKdS9Z7L4ToMrq7WKw8z4UQIbiiKDIuF4tV0+xOTk7Ojk6qotBa&#10;j/b6PrqslFmmIYXNZgUMnLfG1zFg3TYBUwihn5eEEBYpEJRcCSklFwA0BnBtA0A8dU3b3N3dPX78&#10;+P3nH01v5855SmmXxb1YLKIPXInx4eT583dUnr29ets2pjaNLvLFehVCWG8226b+6g9/+LM/+wVh&#10;NADmZZESBEycce990zS9Xs9b11pzN5t6729uboqiyKTqxAidmK0reHr98uTRMVcSAJa7pcryEDAi&#10;AID3kQiupSCctG371Vdf/eQnH+/v79dtba2NgDGibRrOuVKF90FKEYLfbrdlWVZlf7NdhBBi8k1T&#10;pxQoA6k4YuSCJ4iCM0GZc875JtNFQE9oZAwpQyFodB6BYExMqqZppdAhukCSt43O1Wq1VFzlk2q7&#10;3VZl2d/vj08mZWOPD4/6WQEROOfHuxNn7Gq1atdTKeWjZ49my8XK7Xz0yCDEwDhh7OEg67gDBAjB&#10;RBKGgNba7Xpze3NDOHAmCaSIqdP4VFU5GAy2m5Vp6lyryenJl1/+Vkn+7/7y356dn37y6Sd//4+/&#10;+eJvfjUc9j989735ZnU1vSvyvDcceAh//au/3rTb/mTAOU8kUUqBJEaAMlBKcymm9/Or27uTw5O8&#10;LI0xjTWCZ2az5lJb7xCodxEo7UINhBAhpg6DQxCjf9g2E0Rk1HqXCMy3S9M2h/1R0a/q7ZYwXC2X&#10;TV17Y6/evAWAvCy29e677y9aYyb7e8jopq1HKfBcK0FVUSbASKn3HigkAOuttQ5IiilutlsbLBXU&#10;eV8AHBwc7O2NCdLa1FLKvb09wchms2nbYJ3pl/27ebPebqqqcujatnUx7GytitJGu9xuKFO19arM&#10;T/uVaR1QYqztatQYvffRWqsy6f2DdBz/XxkKDFknQQohPKz6lAgh8f8T6/z/85H+9ev/Wh4TwBRj&#10;SpiiK3sVw5QAPQRVahvsbLXYttvtendxdymlzocl0WLZbD2kAKlxPkJkXDbWaC3zolyuVrd3d3v7&#10;Y8YE57xtm6Zp9vb2FosFYnQpYGIpQuussl4oGRPlEZlHzpnQQhKJBCAEF2JKMXLoVrq1llLe5ZUy&#10;xrAz/RJKIUUgjFAqqGSYEgiliKYh0bbxwSVBBdXCNqZt286KqYuyuxKMx+PuG1stN1XZ54J3e2ai&#10;hEuxancgRIheeBtS7JUVicK6FAMuVqthb/T++++nEJfLpbft/v7+eNifz5bNbjscju5vb5fzuTVt&#10;oZQ1LRaFFJwxstuuvcP3nj+/v775zX/5hw8//PCzT//4J598Mp1OuzCX8Xgvy/LecDAcT15ffL/c&#10;LJngQHG2XAgphRDM+6Lf642Go32XUtrtdrPFfLfbjUajqiiBkh5A27ZayM1qrbUej0YnR0fO2Gbb&#10;LGZzIYQzNte51Gq5XDvjeyWdjMdFngshrt5eUsqVUicnjwjBqqpMa2dhVlUVInZUiBcvXhweHqaU&#10;nHOiIxpGMMY0TdMNSCml3a2+L/tdTHoIAZ3VWUYJkVKaxg4Gg7quEVFKPhyP3/vgfaDk9evXL16+&#10;rE1LOeMogGJrLAKoPANKAiATPKSHQRQidombrjXT5dSHkCCZtvHe9qtM56o3qASnxhBEvLq6oILv&#10;jca1qd9ev0WAVb3d1tv7+X016vkYQopt3brgA6aTw0efffrHZ+enV9fXX3755d3dHUDqXEcAEDEx&#10;kIjeueC9Z0LSzqEL1Hnf3QEQUes8RnQuZFlH7uIxdulQUJY9QoT3vsy6aafmgiYSCE0IPgTrQ5vQ&#10;Iwld2C4mSBgIIQwCMsaYoDRs1gYJo5RxJjnXgmtGFWGccUkIBUIYEwAUgKQIMSLj3HsfY/dj44AY&#10;grM2YgyImDAwJbz3dWgJI9PldJiHw5Oji4s3zbb5+OOfvPP0eduYi9ffN03TtIYk4ky4N7P5cim1&#10;EEIUVa/zpikluncnJUwpYSKME0YYF4wwqpTKskxK2UnACFCElFLXuQdCUShJKCglE6IxbUecsa51&#10;Idm22TWzYrZCRJXJ3nDQ7/dPHh0DwGa33m63u91uPmtbW2vFecBAGe0u07umtk71Bn2ttRQKE+yN&#10;dV3Xdzf3s9kMAKrqgfXS65UAyZpmt9s1TQNAjx6fGWPevLns5pN3N9fffPPNdDrNlOyaCzov6sZ8&#10;/fLbGKPSOaVUKZXnpfWOANVZbozZ1Q0FQhnPcj0YDbMi995XVVXXNcbYK8t+VRJCWKY553Vdl1WV&#10;MFRVRYf9dld30s0fFT5t2zICMXlvLEkohMgLLTmP3jvnvPcduGjbtECIlHo0GiUgs9ns4u2b9Xrd&#10;KSiOj4+HwyGGSAixrQEAQRkhwDnvsE8d1SnGmFISQhjjgBD8Qe2gpLy+vr25uQGgQH3OWQhJcCWE&#10;qHdtom693gJQwaTUnHbtTUp9DEA4dmlWAJ11s1PVIiIF8hDiCAQBELuhSmKCcSpSREakMc7Z+MEH&#10;H50dnX/38rvofK4ypwtK6Xa1+eff/8v+3gEXcjweSylj9G/fvj05PT05PXr//Xd/85t/WK/X4/H4&#10;6OjIGt9tQJvNZjabdc6N29tbIZiLIctLysXjp0+H472rm7vpdN4t5rLsVUXJBdVaj8fj5XIJJO3v&#10;71NKm3Z1c3frvX387CljbNfUq826KIqs0FJx7z3ElEKMiDtnOJDv316QhIQQH5MLnjDKOBlUPc4n&#10;1lofgxCCcz6bzZabNTC6We+64ooCZkXZ7b/ee+/97e38+PRRURR5Vq4264jp4PAwAZ48Op3P55v1&#10;VkgeY4zRdy0SKeVkPOaCff0fvu73q8lkcn7+qPOHp5S6opEQal07Hg8PDw9ub+9MMlLyg71DQkgK&#10;8ac//ez29nY2m+3v74UQmKAdv4pzvlzOb29vlVIxeik5pbDZrLigMXoCSeV5lqkYo0ghhJjnerPZ&#10;hBg7kTADknxodzWl1LT1/f2dtXY46kuhrWs7ICoFSQEZgUxJonX3E2BUudZ0PZrNZpOApAS9otc9&#10;Wp0IeTAYAMCwP9BKOmcAcLNdOfugW44xRIhAaAiJMOxiG2JKnQUlRow+pYCCyfu7GaViPNy/ub5f&#10;ztcq0+tVzQSXSq13a855wmS9ycqMZ6IYlHv7+ynFb19/u5guFouFc67X6530D3Ztc3c35YwZ0yql&#10;JJfb7bpt61N9SoA62xpjFgsvKBv1e/d3s5fffO9Ne3Z21rFAvLcddSnGOOxVANXx8eFyPpve3S84&#10;1SrrD0ecaWs9xKQF54KNJ6Om2fV6vcGgt92tY/RcsPl0xjmPMaQUQnTzxbTKC84ZQBqNRkKIxWIR&#10;YzTG1K2llO/vr+/u7gaDQZ7no9FoNptNZ7Px3sg0fjSaKJU5F7RUFAjGlGnd7w3zsri/n/qInMv1&#10;ZjO9m3bC5dlslpBtNrus0iHF6KLimiCkGCUXzpmzs9O22YXgq17GGAFIlBLnTZeQ36lZf4y56cqb&#10;H6+2nf8nBHdycnJ4eNi2bdPssizrAiCKIrfWXV9fX13dKCGfnD9+dHKiBOecS05t24Tk3lzebDer&#10;7nOHEFvbApCiKKpeL9eFNYYAy5RikhFgSIARikiCdcPekFIZfeSZ+sWf/dy2lhDW1E4I1R00xpjZ&#10;bNa5r3tFaW37/duL1tSKqeF4QDntDXpN237600+ttXVdA8W8zJz3xlnTuqaux6M9G/x2uwsJfYxV&#10;1cMEzgelM+fDarnurCtdBBpCkkrFUDS79qDsG2NylbWN9e12OBkSAGudpIoxSAl0nhlnX373CglM&#10;JmMAsNEqpRiy4H3CFGN0LhEKTdNoLVSusCbA0AVPOHbiPNZ5aRi1zsUIDAhjTAjunMuyIssUF1Qi&#10;b5qGS4UhISHGGMqYC7aTxIeYrHM8E9YHCE0+rFwMQCEfl7yQFuz1fC0Zz7JscrjPmAhv0t3NfTUc&#10;QS7cyouMg0Dj6gQJKQrNARKhGEPqJLRlXiSbvLVSCFM3dV1Xuc65ji5iQJkJADjc28eUEHF/MoGU&#10;dts1gRS9+8XP/7Qsy1//x7/5h3/6+35efvbJTwblADzySGc3d1prUahHp6dfffOHu5vb+p2nOleU&#10;EUyo8hwg+ZCqXvFPX/6NyvT5+TkXYrfZCSWd9cBocg4AkCAFgIgMgFEGiBSBEobRY8Lu3FRKIYEE&#10;IXooqtIaT5XYNnXdWkzk4GD8yYcfLKb307tZivHm5iZGzKuSMjZdLSCTLFNlLi1JgkGifIc+YoLU&#10;4WaJw5A4YVxHZ2MIddss1yshhA8OMRVF/ujxo9urW06p8Waxmvvg9/f3d7vN6+9fnT179E757nKz&#10;Xl7NRwejum0RcbfbZVVZFEWCSCjqXIFLwIUU2gXfxY4IIbrLvVJCqYyxByLXw9CeUiUlRTDGUEoZ&#10;Y6axBBj8kGDV1bLkBxJBZ7cmhCA+GM0YYyG4lBLnlBDSkZ+AEGstpVRqSSgfjyaCAAaQnJZ5cfT4&#10;BGMiBEcn8Own7yqV3d7fICXX11f9FG2wN7P78d7ARe9Nq3Ol84wwulqt8kL3hj0CpCiKum2m8xlj&#10;ZLVa+RRCdAC03x/u7+03pnHOt20gnHDOS+QEoDHtbDbbtc2PBsIuoSPLsi5WV6nMe+9DEEpb6zll&#10;QDD5GCNiIs7tMDHvMYZEEgNP2l0NiTR1bYzLsmK9XmdZFiLGiI+fvbNYb66vL2Wm9/f3KeVSMyAp&#10;EcaEMDGqLPNIgAuXyOjgyPzTH2b3y8X97M3F7U8/+aP+cBIjWUzv+/0+xmTallF6/ujRyxcvVotF&#10;Cq7ebQQlbbML1iUVmu3u+vp+0OtZ2/7lX/43n3z08d7e/q9//evb21tGxWI5+/Szz37+53++3m4S&#10;Qa6z2cVr441Q8vLmstfrDYdDruRoNOnaxNfX17/98st+v//06dOqqu5vb8teT+dqMBjU640Ptl00&#10;VZYPev25mQ56fU4oAYoRy6wcTsaSq+hDsPH+/l5K6U3gTO62TUeDe3r++OTo6MWLF1999dWzZ8+k&#10;lEWZt237+uLNnxrTrwpCGBDWtLXkomuZxRgBKADtblnP33v37//+7y8uLpCQSXWYF0VnYKCc+Ogo&#10;JzEmwujdbLr6z39rvZ8vpkCIlHLbbJEnIABd6BMmCkxrLbXSWjfWOOd8CIISobiztnOBSSklF5TC&#10;eH/vcG9SVnmmFCK+fPkSGPHRL9bLBNFH11oDghJBkaS76W1rGxt8xBRSGvSHALDb7V69evXmzRvT&#10;WCW091bnOqXUGlNqPRqNA0ZCaJYVzj9EPXd2TkJoCBEABBNlXhJCbGtZzkJIAAQTYUwQwjJdZBp6&#10;RemcCyGmhEhpCJFxJmQpdA7EJ+ITWts2CX1KASGmhIgJk2Wch+gQkRKemHCmDoicaSkyITLBM0Yl&#10;ARpDRCQJIWFKSDtLa0oJKaYQQooJMPEO50sjQuz+FJFwsqgXR3sn7334PNPFoDeYzm+v3t5u1tsQ&#10;gtRKcJVnJCTvktvtjBDeeSyKwtlQVrkQghBUSnVVj+BMcC4EU0o9MCwoVUoliJiQUGCMQur4bSC0&#10;8N7VTRMwEEQSQxdokiifLXfr9RLpYjwecWeup3eHh4fjZliWuVRiMh6MR31O42w2m03veEy2rPqm&#10;tfPlgjGB8BBUK6VExLqub29vd7umY3t0D9Bms9lsNpTS7XaLGDtwWdUrpJRZpmJERFyvTXC2rIrj&#10;g8MQQgJirb1bTbMit8YnwJQiSShTDClRSiJgIkApKYqS0a4xkDqDFiIpioIgFkVRlqWUEmPsqtPo&#10;fZapKi+EEBRhs9l0aRCUUgIkpeR9iNFTACl5v98vi160JpEuJeJhElKWJSGkI75O58vdbrfZbrry&#10;JssyriSl1Ab7YwZ1N+HM83wwGGitu/BeIUQIoWlbAIqIEBOhhHFujJstVsvl+vDoWAhBCGvblhBk&#10;HDgHSqhpbXcOdQwjiIkgUiBAkBGIQAGBASbywLlOmLrcc/ghtQIRKQATwlsnRRZ9jOAEUXt7B3NY&#10;/PKX/6FXVh++9/58Pl8sVlprydVuvWt2OyHEeDj8/PPPv331Ugjmg5XInz179s033zTNrizLLFMh&#10;hN16p2XWoY+991dXNzc3V71er+vzrVarwWCAiHd3d6PR6Pz8/Msvv1yv1/2qb1pLgL19eyW5yDKF&#10;abpcL5bLZTcduri4mEwmUishOOEspcQ4p4zFGJ21joQmGurBxRZCREo450pnRVV2TyYi9vt9F3w3&#10;4VRKEYDlchkDdu8OY2xb39d17WNijFlrR6NRSmm73Z6dn+sr3cEbb26unj17dnh4uF6vl6sFIaTf&#10;r7IsA4AYsdcbIKJr3Rq2hLCyzE8fHWWZMsZ1Y1UAiMHrTD06O1kulxDTaDyoesVquWGMDAaDv/u7&#10;3+x2u6LIGWOxCd1UNgTnnGOcME5CdOvNfFevgITJcP/k+LB7W+/u7hKS7XbL5UOceNd1ds5JTn8o&#10;R2NTb7oopslkQgiZzaxzpguN7n15xwAAIABJREFUsLaVUg+HwxBi18WIMWZZYa3vaunONyWljDE2&#10;jVFKMEqklOidc1Zw5px1zmW5YrRDLhEpFeFUKcEEAMX/h6k3/ZEsy+7Dzrnr22LNzMqlMmvp6p5m&#10;N2e40+RAsC1SXCQZBmzYhv1vUpBI2ARtWhQFk5CgGXM4HNZ0d625Z6xvu/vxh5s19LdEfonMiBvv&#10;nvNbEXiMMcOe+UA66+t6Fny6uXn46pe+nxJIqaumBmK6kboqj89PZCGVkiklYNGR14WsdLHdr+5v&#10;H1Z39945gUIIkW14i+kMYgoEwzAIzoeuFUIoIa6urg4WC+9t27ZS8qasQghPnhwMw3B9fZtSOj8/&#10;f/7iWdvu3r170zSNMWa7WhdaWtP1Q7eYzqpJs9lsbm9vEaVzRnD58PBgreMcJ5PJZFKH6O7vbydV&#10;PZvNPr5/J4TwIxhjUoy73e7k6Gg6nb58+fL58+f9aPuuyxBhNxjnwnq93u1aa+3Tp0/n8+WbN98O&#10;gwFizvmL43MpZR9bzhjnfDab8a6bz+dd163uH0IkRL5t9xShqirrxqLQSMAIhsGgAqVUSsm5UJbl&#10;enMzdJ0SzHtH4JUWUvEYYwyJWE4FD8iAcf4YaPQJH2SMpQQxRiFU2+7m8/nx8XE2yefZuqx0in5w&#10;1gzWeTObTZaLxWw2MWbgWBFF64LpeyV5URTIZpO6SSkCYB6gich7H0IsZKFlobXOA3Tw3vjgvUeQ&#10;uiq01olS2w/3w3237wDYbLrY7/vB9G27K8va2nG93c5mE+Ns23c2OQLw5Dkgx4ScVdPq2fOXWRKy&#10;3e5Qid12F0Kw1vXDENM9A7TWDcMwm0wunj+fLZabt98hckTiXGbVUkpJKZUSOuezCGK72SulZKWS&#10;TDa5qoml1JBj4wQP0XMSUsphGN6/f88Ym0waKeU4jp/8/5gJDS4AMBCwxWyy268g+fSoO005wDbF&#10;xIAKqRljFAEInPMMhVKqqaoUIiQqlIoEnDGOHBVLBC74GEKMFFNExgmpmVbeh3W7GtouuLgzO0gY&#10;kpMKSImgaG12QNgczPS0mtbTwBJJXHXbTbdljaqmE/DYuQEwEUWAJDnLLo9EgSPTXHZtyyKVuphU&#10;k2SDGSwDkpzdXF8ul3Nvx0pNRjP0ffsv/+iP/6f/4X+UXPz5//5//M3f/E0/ds9eXBwuDt+/ef+f&#10;/5//VM+nT54ere5ul6dHgtO7Nz8vp9V01gCQtVYVj8qUyWTysFn/4Fd/xVoLiO3QGmslYCJgCWLy&#10;iEjIsgrwkbCMwAgTuRQiQEqfHpuKy+hDoUS33QkPc1nfvL96+/7dq6fP/sXv/f7HN+8eHh6McdfX&#10;tw+rFTH+6mDx/V//1fpwMVsusFSjMb0zo3cJmKcUIRERB5BcCCE4MQoxeEqcdt3ufnU/nU6MNz66&#10;2Wzy5VffY4wpIW8ur3/+7evo0+nJk6qqTPDXNzdM8/ahffbqYjGfr/Yba60xQwqxKov5dBaJ7bvR&#10;GeMjSqWHfszhHzkfiHOudZl577KoGYcYskAIGGPR+aIocrgDIUghvffjOAr5uCv+E6/LWB7KM4hJ&#10;EFMMAAkgxRQRkQt03gCALpRSajqZn54dx0AMEhJTgikhAYBiQgb5RRPR7ORweXhw9tl5CKEd+t1u&#10;wzhst6vW7EfvlJJSF8xZLnUMVNUFY2iM2W63nOMwDIDUmz6mWBdlNn+mlKRUPkaGkhIbetsNo7Mx&#10;BoiPsDLnTKUUvUtDbwTXShbORUjJQTSDZQRIEEOASAi870eGyvvU9jaGFEJiTIQQtpv92A9lXQkU&#10;CJyic87N5/OTk5O7u5vdbpfNhFpLHxMwAgBCYJTjhCBFz2BsFkvjoirKu6vr//i3f/tf/fZvnb84&#10;D8kyyZppHS/D+4/v/tt//s+XR7N6+uV3333Xtm1KSWkhJWcMi7qazCdlqf/Vv/pjIjLD8Jf//v/8&#10;D//hP8aY5rPl1dXV4Ozv/PB3gbMP79//4Fd/oN6/3Q1dQIqUBmtmQMa7fhhs8CnsV5v1ydnpxcUF&#10;JPruu++cc8enpyj47e1tpbKiVCghK12k+bxQ5aRpTDd6Y1erVR7tPv/ye3nYizH+Qlm2PJgvFgvG&#10;WFFUn3/+udY6j1j3D3dCCOfcf/4vP/rv/7t/zTkfx0f9HXxqH5BS5u7DyWQSY/zhD3/4/Pnzb777&#10;LscZFlrn9srRmDzsmf3excB64FLoovAp2uCZ4BGSD4GIgLN/OtKISqnc4JUDkHMIc1kWxtmDgwXF&#10;1A/x7OxkMqm9NTHX3Eg2uGEcx6KoYow2BhtDInQUR2tg4M679JhwhUVRjIP5yU9+knnsyWRSVxOC&#10;eHi4nM0m2307juPR0REwtt/vtdYMnY8hBsckE4ynlJyxQj02YiLyzPoyRgxzgDmjhESJCLzPwE4i&#10;RCJgTEGC6Cli4EJyKRkKkpjIx+hj8ilmdykhc6oQKYWQYogWkQEJl3yIpiBP5JVsUkLrYgwQCYIH&#10;HyLnMiGk+AiOEyJKwSgmTJQwJApEEVNKCVNiCWwcTp6clLp6uLu7vrzp2n693XIUNVJCSQghe9UQ&#10;E2GeQmOM3kX8tIhlnE7rUiuRtY2MMURggiOFSAA8R0gDEWXldoyBKCZMQACMAWLwfnA2JkiMjz71&#10;fcsEPzhaAOJqdb/dPtRNpZTQWh4/eXJy8qSQ4rs33wpd6n23B8Ll4YIIY/LWjoGCdc5Y0/d9xv+m&#10;06kWEhGHtkPEstJaV1CXKcWMhba77XJ5+OqzFzGSMSalBJBms8Xy6PD+7mG9Xltr19vNdDaTWhkX&#10;YowRHRFY7wDyWAm5vZ0QfIjb3X6/a523SECE89l0NpsxQESeKAzD0O721tq6LjMmOgzDOI5Zr/5o&#10;ZWGglAIQwbn8vhtjghmFEIwJANBFNZnMpC73+/3d/e16s1mtVwBQKK21llrVdW2Dzxvv4w0bY7Cu&#10;LMuiqBB5SFFqBQA5UoWIAAhzfSLn1vnNZtO2bY5BR0QmOBFQcimRcym5wbuaEbLEkg8UYn4Zxlj6&#10;py9zXtUT/f/KCfKXnAPmvgoGKLlIGBAg+TCZLJzx97d3r//h9WI2P1oePdytvvvuu/PT89/8zV//&#10;8nvfE1I+f3GBnA92ePbixenp8X5sp9Opc2Y2n7x8+TJRKEstpZzP56Y3xloktlqvr6+unHPT6VwI&#10;No7j5dX1s+fPv/zyq4eH9bt3H54cHE0m09wccHNzV9dloQqKcLu6Pzo62G73g+m7rhOKY6LNZjed&#10;TouqzA7t0flHeb7gha5Qc9GrZAJ3EUPKEXOcywg0Whtj1BoyGJFCzGLXDG0zRCIyxhhj+nEwxgyD&#10;6fv+4MlRUerNZmXt+PLViy+//GIc++1223Vdrpv2Mcxms1xcHoLbrNar+4fj4yNkFGMcu1Fwtd93&#10;3dDXk+oxqh4QgIXgq6qazSZlpSlGorjfb1frVVnUXdet7x8W01muINrvh6ooCdNuvxnGTmvJEew4&#10;eK1OTp4oIU5OTjarFeecMT6fz7lQzl0XGTFNCYk4opayLDVjrOuGvm/7bqe0YEyHEJwzAAkhpegz&#10;R53BgrZtY4xald77vP8IoRC5sS74iCVDTN57gCRFTrJ1bdtyxozpEkJGzJkUWhecc6LEORoz6lIx&#10;xkJIkR6l1Nn+AMS0Ll68eH50dHx/9zBbzE/PL7btnnEeKDCBwNGQKyuNnCNwIXhiEBlxzYEDMKrK&#10;IsYYvAWKy8VsPps4H+/u7vq+Tym0+44SSq1qratC06Te7bZU1VWp+xSIYtNUs9ksxrher8/Pzz58&#10;eGf6YRzHFD1jmmIslRaMK86iFN57Y4xgfBzHzWZzfv60aZpx7MdxREb5KjXGFEWhtS6eHGmtY3CL&#10;xWJa15vNRkqBiJeXl8aY+Xxe1bOH9dYY1/VDWZXW2qIqp/P53eqBK0kMR+Ok1uuHlZRisZznLIc3&#10;b97sdzvnfV3XyMRms7u/76qST2SdNcnb7Z5zzA8YjqKpa4HMG39zdb3b7eq6lAKKQkdMiRIwzLNY&#10;jCFRZI8kWQLIv4/0+IQkxmAcusV8/uzZs0lTjaZ33ijJtRJaCs6RMZkUVVU5m8hpM0kpRMDL66ux&#10;7xgHTEkKluslMXRNU83nSyVk3/e73S5v15jQemP68XFwR4yRjPEp+m7TA3GK4FxQQkEEROyHdrvd&#10;3j+s+75FLu7ubhD58+cXRVGtH1bBeQbggkeC/X4/WPPk+Ph+fb/pttPplDiev3jWDcPt7b0UUjcV&#10;EEuRpNTG2oaQc9l348ePV5Bx7oQxBSLkXFrrpZSS85TC2I/X4YYxJrVMilyyCeisPCOGACxFSAS6&#10;EDFEEGm323337u3Lly+msyaEYP0ImFJygMkHA4yn5HVinCMkDxSlYAgyUZSMA0GhCgoAwFJIwLjW&#10;Rd+Pk8lE61Kr0npPwKSQfrQJEZDFFH2I1jt6bEPlCSFCXO9WY2dWq9XYj5iQiCRXMTld18CBJCWR&#10;YqRqNqnZpFTlMI6e0egtCTZfLAImO9gQPceswcsFsYiJGIFg3Pbj3c0tI0CAFKKUghVQaj2OQ1VV&#10;82kzMBjGTkn+z//r/+YP/+hfaKX+7N/96V/91V9t273S4u2b8ObbN6N3Nx+vTwDscuKCKWcayZvR&#10;cQ0CEjCBSjvni2LCuby8vv37n/7d7//B73XDEEIKKQJjCSgRxJAAWPa+/WKXo8flkAAghZif24iQ&#10;YkDgLKVgPcbEgQ9tJ5H94Je//7u/+hvf/OPr7cPKhWStXW82B0+OqsmUSVFMm3ox8xwAkoPUOeOC&#10;Tww9UaQUY2SRFaBKwRlDYqjrqihUAmqHPqU0juN6t22a6smTw5/8v38nJedKJI513WREqJpOPIHr&#10;x4D08tXntw+3AKhUEVxUjFtCQamQ2qBFFyECEwpjIkLrnFASIIUUJUhnvJQpSmQMAPLYwxAZk5gw&#10;JB9QyOTDYEYiUoXm7LH6N6UECACYkAiIM8yV3daY6AMXyBjLpDEiMsGKoqjrWghRVaUsFQuJUmTI&#10;meA2xhgjckSkftxzzrngQcKq2zpvOOe84qeLpyH42eFstp0HZ/b7rY9BF0XV1LPZJEVfVeV8Pr+6&#10;fg8Uy7q0dmQMtNTZs8Y5j5SstQwFRBhHa4wZrclba0qJ5f4uJohizjVA5JyLSsuu2++6/Xa11kpV&#10;RckTS4kEMhaEEGrou9A5JYvg/TAOXPLterfb7JtmyjDFmEKIwAJz7tmzZ+/fv725uSkqbdx4fn4u&#10;hQo5lZGxhBiBYUouRkPue7/y1ZP7E06wX21uPn7YdOvt63uK0YTxdnu37dfltPRoVa2ef/asnKi/&#10;/uu/JkYJo41jzevf+p3fSJGklJcfP+w326qoHrZ3TEIzmzKOxaT82//0d7/8a99//uLFN2++e399&#10;OTh7dHxqvUn3d904GOt1DULJu9WDG11RFE8vzvddu35YVVV1enCQCRsi8tZJxpOAcRz37bZvO6hJ&#10;MqYmzW67Dc5P6iYs/Nj1iquLp08zXF5qrbX++utfOjw8vL+/v7m5GccxRvLeK6XWq83h4aGS+u3b&#10;t/v93keKMWkpvc+yZAkAzthSFzjHEMI333zz7Nmz49PTctK8ef8uhJB9fUJKWRYAsN3vQHJdKOvG&#10;7BRjCXJIUATfmZ6IEscQQvLeeIc9ywuLqplkaK1FRKXVcrlEzhaLRdu2zPJsYLy5v3POfPXVV8dn&#10;p8DZZrMZjdvtd6M1NngUXBUaBQ8p+hgSgFRCKS0kJ2J914UQDg4OGHCiJISKkdp2zJrZdtctlssQ&#10;wjCYoijyP45ACBiCByKUDFK2HnOGDHOTGyLCI2adSS4Xkg9JMUGJgBggc56CsTFZzoELAoxaacq0&#10;GlcRfIguhQgYvTeIlKPf82LBMUFKzpC3o1OOc+0DORu73u52nS6aqqx1VTLOEhAApUiBEhO52QlB&#10;sBxcRQhEQCJeP1wRoycHT9bt6np15TrvgldcRdQCmJQqIgPk5JIPoZlUXHGhBVccOSfEkAARuGJc&#10;SV1oIUQOD8v8JCIyzMLJfypyRAaPvAsQsZxogD45Y0xnrFTF4mDJNOdayUIzyYIbiLHBtG3nvHdD&#10;v396enywnMVwLtp2U9bVZDIVXIUQq2Za1/V+3zn3kIHGxWJR1xMppemHbAUsKz2bzZqmzj7hvCJ2&#10;fVuWJVH03hszAEWthJQcYiKizWaTd5isSwm7XVGUkVJIj9UsnHOh5HQ6ZRz2u70bTVmWpS6IKMVA&#10;RKdPjqfTaQ7gzvRCVVUHBwfr9YMZRovGOPtJ+4oZukBEWQqlSi20LuR8Pq+qoq4KyXig5L3nQrVt&#10;293ebzabu4dVCIEDykLnq9R7b601xgRKAplzjiPL70lZltmf3LZt3kWdc9kGOZ1OiWg0JgKNvbm/&#10;vx9HO5/PdVFyzgExQULGAHJWJYYQcmhHSD4lKZAJhj6GHNLG4FNWa7YFY+L8EQoBYLkgiSPjnEMi&#10;KWV+t6fN5N3qw+vXr9u236/blxevnp6d/fCH/+z7X31dVdW0mXT9HglSCCnEmLwP9uHuZrtdz5fz&#10;2XL57Pl5v28J4mazPjg4XCwWu22rZbHf7z98+FBVlda670NG5j7//HNjzE9+8pMY43w+v76+LnSV&#10;UTHGxHa7zw1yiJwoKKEZMwAopZiWelJNFHJEXpZFQcmnaL1BCkrqYlKLUpMLrhvAE6VkUuTxsdMo&#10;OpdDa39hcyrLkgiNMZQoN1Rtt9uQ4sXFxfn5pOs6oVVRFEoXu93u7du3n3322fd/8PWPf/zjoevX&#10;63WO/n5ydLjZbPb7/W63R6Tb29uvvvqqriaFKvqxTyE4F/a7brGYPQ5bKQmRWbV4eLg8Ozt5882b&#10;7W7TlE1Z6smkfv36ZwCU+6WKQllrb26vVCE3m1VKaTqb1GV1cDBfLpeMsdur683mgaPIH/hyueRC&#10;OecAmDHmE1KIRVHUdZOVafnI5TK9LF7NgnAAYFwgojHGWtu2rRCiLOqiqHa7ljEGjD2iTin94ujG&#10;GC0lLhAJjbGjGonS0ZOj3Kfatl3fjTGQVDwkYkwoVXCVIRrMpmhrbYykJGdMvHj+2TCYXbtfbVvj&#10;3zvvTbTAqKjLZlHXk4rXrCwLZOz4+Oj48EgyefXhozHjzeWVT34+nXb7frNZGWMKpY+Onzy7eOqc&#10;Swnu7m6uPl4fLOeJguLqydESiThnuTR4uVyWukDEu7u7fujGsQ8hjF1PRHU9EYhKyBA849C1rRT6&#10;cLm8u30glJu7B+/T6emptaOUj+Xh1tph6F+/fs2RHS0PXjx/HqOnmKaz5sPbd9ke5r1/eHhQSkkp&#10;u76z42hdmC+WSqmPHz9WZY1cfPxwlXvCDw6OrPE/+9nr8/OzSdPUdT2dTouiWK/XQqjFfDZfLA8P&#10;DrIuaNe1LKEsNII+OTld7Tar/TgMAwJjTFx9vOy6rqnK6XSiCsl4/HD1oWgmZV2J/AiKUSADxkII&#10;BHkfyJgrElFMMcbYNNUXX7zKkWOjNc5ZhphSdN5KxlNCDlRoKYVGBsE5593l5eX97Z2UvKmKSd00&#10;dcWKEoSwY1j5LSPw9vFEoYzBuXGwXdf5GGKMVVVpXXLOk8+Rfjy4uN/uh7YzxuWSJ+PdZrPp+r4o&#10;imY6efXq1Xw+f//+fdftC1VGImsMJOr3/cNmLWtNCrmURVNPD2Zf/+oPBmPuVw8+Jq4kRuaClVwg&#10;4jCYn/70Z68+/5wSGjNmvAYRgQiRZc0VY4xzLYRiDEKK1jpv/eBHXa2fPD0WJU8Jkg9cCcZE9lcD&#10;pPV6rZSU6tl0Om1zoKhPnwpUU4yRYuKMCcqRhQwhxQgsUkrgBg+EiJwxUVYNJun6Xi+axWQueZES&#10;SwCInDGerWGcqxCTYJwQGGBI0RtnjFndPzgX+r4XXDHEsqwk59ED10wqyaUQUrDEdFNEl8bkIkI9&#10;mSwODgBxcXhwu7rLkteYEmIEAgAOKW+PoBi64AXh2ekpBkg2MkAuRF2WSmZEC8tC7bYPv/7bv/m/&#10;/a//S9/3f/Inf/Lnf/7n3vv5YlGWZd3Um9X24/VHyXlKyQxdMSvXq1uS9INfeeWj6/a7qqk5E8H5&#10;qijvHu7fvHlzcvp01/ZE0YXIUEgN2d6UkzDyBZRSglzRQ0D0qc4HczMC4xw5EnkH3sXeyIQlCIb8&#10;xWefl1zf391dXl5DipxLoaQN/nZ1f8j5zWZ1KriHtGtbG4On6EJgghMC4xyZYFkByBkwZJwRUqnL&#10;5MZEZL0hTCH5wfT7vpstF5vdetfuC6XLpmJMdHbsnensODwYF+zZxel8eXh1d2tdyDEZmKgqy1Ko&#10;zWbXbVo3+H4wELDRFSGkGCkik5Ix5o2fTxfZXUk50JUjJgZApdIeWXQ+ShWs88nmASxFj5+iQ36B&#10;pBMRYyw7wLWWHikzCDF6xhhhnDXTxWKhlCrrajZbAAczOh8iMJYEBEiBPOcSIHElcjt03pS4kESE&#10;DHs3AqSilE9nF86M/n0iLlbbNXxkv3P6m0iJIEjFp9NpUxfD0BkTGSQpJeMQnMNM3sZYNVMiGgaT&#10;Q90Z55whQkKkGCn/wUIwABZCMMYJZF03bFZr05uzk9Oj5XF0aX33AIItJkeLxfIa7vvdx9HZYTDG&#10;Wllo5+Lt1d3F+QvBKITIgQvG3Wgn8+kv/dLXDw8PXdcBQNu2B0eHLBe7PBYrAyrGE49Igxv0VBdc&#10;zpf16cXh6u7q7bffnJwcFXPVm125UF988Vm1lPOTGoswe1ItThpj3GRezE/qEO397vLudnV5eXl/&#10;e8OQPz09nx5NvuCfW+sXiwPz97barpeHy6qpuRJXV1fPnj178dnL9x/fffPdz6u6ykNsoPT+/Xut&#10;yi+ePOnb9u3bt2M//PJXXx8eHk6bRilx/bAGoUqlGWCeBlOI3liudNf3dV3Np01K6eXLl23bUkzI&#10;eWZ6yrLcbDZ/8zd/k1tOYox3d3cxxuPjo1evXkkplVK5+HC/77TWzoUENPYjUCzLMqXkrcsAPWOM&#10;EG5ububOzRbzp0+f3j3cd123Wq0Ga4qqBMZGa5ng80nDNe+6LqR/Ks6hRDEzwJ/4D2fd6Ky3rplO&#10;mrosikJwngUCADCZNZzzui6N7V6/fv2wuh3HcbSDj0Fqvd/v+2E0xuz6PjHUVWljKguZqVrknCNl&#10;C6v3viiK7DsY+nEcTHCOS7n+yfoXUc9uDF07aq2NMcenJ/P5jBgaMwCAyAxWgpQwJWAEQggtZI5h&#10;oE850gAIxBJmHptSIgKMDmLyMUZAlmKKERjjmIBxwYWQkqGilEKKniDsunshkTGMMXyS6UVEss7G&#10;iDoEVTScF0UpE5BzKlFCBhyQGHDgiBgopkhIkGuWE6YMBCPLvWjMB3d1fxmSL0o9W9QddAs1qapG&#10;SpmApC6F5QmISeAhFFVVlKos6qIq8/2VUvoE3LFf0PiUd/YIwBliAuBZkwLwWOOYy5NyYXB+iIUQ&#10;fAzOuYQwnc/reRWC99EBJKElgQdIUkvAuN2tkfyLFy+OTpZClXx+OA0+umROzs6ms8UwjNCRC14V&#10;8rh+UpZlqQpr7c3NTYjuyfGhlDIfYkSUkislYlRCiBT8pK6nDZMcx643DGNw++2ukOpgftCNw6TR&#10;+AhwQErJWet8zK6ATyReSglG41KignFgGEMEwLqusjINKB4fH3MEKSUStG0rHjvfUHKBBBlhEkLE&#10;mMkuTClBSiEEYwxRvL68Sinlkp6ybq6urja7VkoZUlRK5QAbG7xzTghh0BCRG41L5Jyri/LTzcqb&#10;phnHcRhMjFEIlsdfACiU9DGklAbzmD+UNYF5YwkpcsE4oxiDD2NMgxl0ioEBMSBKgSgxDrn3CpAD&#10;BHjMecttBFEIAQnyhfcIkHCUgmkhiTC6FH2M3na7vRvN84tnP/yf/9nR4jj6sN9u//Tf/tmHD++q&#10;smQCF4tZAtJVcfH83EWz2awHa47Pfruqyul0IpBlIX52x2mtXz5/eXJyenBwGGO8vLy8vb3tum63&#10;bX/t137DGx9dmE9m1vgU4dn587x3cSZDire398vlcr3aFEVhnQfIFFZzdHTAgPXtEJOv6nq2nCsE&#10;ztEEY4MHCEIIXdVCcS0LO5q7m5th1zdVXRU1cpbXLe8jEaZAMUbkgghj8Hc3N9b758+fHx4e1nVt&#10;nC1L3Y1D1+3Pnl7M57Oh6/q2nTYNxQgMrLeTSeO9v7q6+vDhg2RcCMEFG8dxGIapmkyaWdf3lCDG&#10;6JzzPmb5t/GmFmW2Lk+mzatXL+1gb27urLWcS63lYxXqes05qwpV1/VqfR+Cq8tqvpgxBlrrg4PF&#10;cj6z1nKBBDifToOLm+3OOWeszwC8EIKhGMcxBmIcU0rW+hSoKmoxqZpJBQB1XefGCuNsfoK0betc&#10;eIxwC+RcqKpGFQVjou8H59w42rqunQvGmMViQZC8NTGmWusQwnqzUVrQ/cOz5xenx6d3dw83t/8w&#10;jmPTNIhUVirGGC1IxQlJa62ldKN5+/by+Mmx81Hp+v2HD3cPD/ve2hB1KXZDKKd4PFPTo+mTpydc&#10;QlnpFy9eeO+tdQlhfjA/f36eopcgpBB1U5ph3G5WFGLb7Q4PDwHg5YtXk6aYFBUKvt/vh64Nziot&#10;6rocH/pCKyFEFh1lQe/Hjx/LspxMZpNJvZjPKfhCy912E4JDAkoBiaSURTW9vb0/Oztumma32xwc&#10;HEynjR3G6Px2uxeCnR6fSKnv7+85x7OT0+1q+/r1N19//Utnp6fvP3z03nPO27bd7fbexZTo4uL5&#10;1e3N6Gi2XPgUb+66J09qLkQzm90/3F1d3x0cLXP+9mw2QYqFErosGWPeu67b54p1Y4bNbnj+2dPp&#10;ZCm01nWV+EfORUbQb+7ugnOUkrUWIMTkxq6fzZcZvMuCFM45MXTei6w5/5ScF2NIkJSSZ2enZaG7&#10;rk0pIRFDqutKSqG15IL1bR9sKJRmSJhiqTUI/url5y+evSSKknGGGH0w/bBZtZgiEhMcC/lYF9e3&#10;fSIEgLqoieF2u293w9pda7PCAAAgAElEQVTtOechpL4fx8FGF0IIZrDef6pYl6Iqi77vF/P59778&#10;MoTw7s3bcbTDYJAY5zy3m1BCrfVg+jLVimDXbpGDUGJxuBSFbrc9AwQP3jriBMSs8Q/3H5+eP1ss&#10;Du7v73/xzYoxAiRAjAkASEpWFEWOP3TBlrIGwzCBEpqAYogBQl0o51xZFolCSjHXvBPEL774oplN&#10;x7F3yec7CBk5YykgRYLAMBEQyagkSckFCmRMcBTIpNBFIry+vt1u+s+eNZPqoBtaFIIomcEQslzM&#10;SxQgoWAyAZmxH8cxp3p0XQfEKAZdViklQAoUs460qAtPKXireCkKbWznrZdcTWbTg6PDu7u7LJRV&#10;StnggxsBOADkWE5EogSYoO86JJpPZ6VUycYw2q4btNZNpe5ur7/rN01V/tEf/P4f/+EfbLfr/+sv&#10;/uKv/vLf55SNGCmE9PTsYj5b/uznr2OM1o3WlgXI/b4v5voH3/9yP+xn04IJPg726GBhrf3bv/1b&#10;68Nv/vZv7bodcvDeA2UoJwGwCJiliI+GukTEkAMSESZiDFNKwEgIpgslGDlj0PuKsYrrs4MnMohx&#10;P7759pvrDx+j8w+3dwlhOpslBj54B6mYNav9NgI5H1wKASgB+OBDjFJrrbUqizxSK6WkYEip3e3M&#10;2LKUVpu6s3050VyySOHs/BQ4/Oz1z56ePA2UEJOqGiHEy1mz63b92I3ev3v/sWrqMRjrQyDYde1i&#10;ulBcffP6281mX1ULJuX9h5uY4Oj4yWfPnj1stverO601EA6hzYw9Csa58AyAkHHsU88Ys84FFxnw&#10;qqg5R2utVoKIYkqQCPFTEixDpSRBBCDO0CGFFKSUUgjGGBcoJWcCdammi+nB4UGCuN911iECZxxA&#10;ICfGUBBEnj8UClIJziRjLIQQo482ccEH53wAXRRnL15U8/n7d28+vPn23bt3p8dPGKed6cpSz+fT&#10;rl9b07noykpVRRFS9MHFGKssh+5HN7oYiAvOOM9oDQLPyAggB8QQY9d1zrnlcjkMw27XVro6Pb14&#10;9fyzMPphZz6+vyxk64ZoR0ceTG/taIhxNwaU8P7d1dffd3VdYvCIkTEeQ+j33bNnz87Ozr799ud1&#10;Wd3cXAnBZoslAMRMJ3BiXBKLEUFw7gdn0SaGvKLZSX0UF5OZLhYwVfODi4n1+7f3/zjQQ4r69LMn&#10;v7f4YYzRGKuk6joToy8WcFEd/9rv/vLVx2uI8HC/IYXPL861quyPzLMXF4dPDn70o//yzbevP//i&#10;iy+//DIBWWtPT0/r6WQ2XTjn9ruu3fcHF0fJp6uP10M3MmDeR4qRI0NiYzcGGqhpJONBMCVkEJJi&#10;QiIK8XCxLLgChsv5PH+O3nshmDHeexuCm0wmeW6XUp6dnT08PHgfx9FOp/PZbHF6+vT29vb27r4o&#10;dTZPiYkcxyGENI5jUah+HHLET1UVbdt+vHy/2a4Oj44zz5RS4lIMxljvjLPexMRRaykLrQQTQgRn&#10;fXDkU/YbIgFnkkkRXAw23G6uu647WMzq6aR69JQyFDzLA7WWk8lkMKOxtplMULK//4d/KKpyHK2Q&#10;UimdAANg9IErjVyGBIyREIJxlIxDDKWS0btgXfKht613MYUIjDsXcvQmJdx2+6E1i8WMK9ltu0oV&#10;qtAsIjJiyBEIUhKMk6cIQWstGGeMI/CYIqUEMSVEICAKGVBOCQgYAEaKAMCQ+ZAEMVkoLjhiAkQC&#10;5ACMB8CELFJNMVofHIXx0dkbE1FOb4GYjDNA4JSqyqrQ+siMkXFNRN6Hx7ptxhhjMQbCBClBBEyP&#10;feCAGFKs5w2F2Jm2mMmTp0dtVQgU8+kMkQ1mZEJwEV3wUpfAWVFooWRRaq44xERAKUQAhozljN+Y&#10;M4HxkfHN/Ao8vhwAQJZc5OsJ8rOMiDHGAKVgTVN1/Z5YEIwTBBcd4yQwWTtS8mWpVcGjD73pBzsc&#10;Tpfi7OKUMRFknE7mk1mz221ubu7atnPOTqfzaTNRqqAQ84SdzV2MsVyyJyUvCpXzV3e7nfd2Pn/6&#10;7Nkz5/w333zz8cPVw8M6hlTU5cXT83cf3o/W77Y7Y1wC0qpwwTMmptNp0zQhhPV6ndtBASDDh95H&#10;ITgg+RAxxr7vl4vZZDKxY19VVV1Wd3d34+CD97nU4xdZCCmlTFtxxhDROz/uxu1mD5iqoozR7/d7&#10;7/10vnDO5bBrJjgAZJ9zQsipOd26WxwslVL50OR23xzg9qicFIJzbu2Y/+amaSgma601ZrferDcP&#10;KaWyzOs9eR8Jk+JSSREjAAYOwlrjvVWaIbEUPGEQCAEJYgCeS94pl+4AAFFCRgREQAAMkJCyMhpj&#10;jN57OzpjfKjDF1+8Ws6XTTW7vXz46Y/+4eP798MwIIFS6uPwQUr++eefd8N+MD1hePW9V2enx69/&#10;/vMP796fnZ3VTbmczYUQs/lkt+3c6Ibe/ehHPyrL19PpNH9ey+Xy6upqPp8vlwc//enfA8But7u/&#10;W4UQiqLMnOpisajLiois8UTEmKAEVVHP59PZbDap6t1u43o7mr5vu+Bds5jUk6biVe+GwdmICQRS&#10;pTyCFNWBOC2ajlwAZJwxM1gzjIhcSumcG4ahqGqODBmr63oq5fn5udZ6GIau65qmOT09vb6+ppQy&#10;YJl3pOVy6WPw3nPBLy8vu7a11l6cPc0FThBhtVoppQ4ODm5vb4VQWpWQIIRQKJ2f0SGlQupsr5rN&#10;Zs+fXwgh1g+bGNJ8Pv/yyy/vrh622y0y2mw2QovZbGLtOJtPtZZFoebz+WI5k4wPg0spOGc2m01e&#10;gI0xgDLbZkIIZaEfgwdAZM6WIyvLUhesaZq86uQI7kfnfMJ8ocYYBdeZKnfO1fUEAIZh/IV32lor&#10;pRZCAJLkwodRaW1N7Lq2iGq3WwFA8OS9Twnath9HW5aSiVmZQEhR6LLt90KkbCvtOpjOzHxxZKzd&#10;tXsXQj2tS6DVvm0W4uUXz89fPj04OTg6O0yQprNmGK13Lnk/V2p+OD87P+32237dCsGG4KPzFHxd&#10;T6LzMYcDb9fD0E1nzWq1KrUUsmEo8gSfIYlsfJ3NZpwJROz7fhzX88nUDGITVoJjt4u3dzdlqY+P&#10;j51z+/0+xQgpCCFOT0+DdTFS2/Z93/f7drPemTHOpmoxXTDG230vJFvdrV7//GfexfPzZwBwf3fL&#10;IMWExhgp5eKw6Ydxupjfr1dCwGy22Ky3CUHrUkptjf/48SoEyFfaYHrGUs6wqUsttd7t2qvLj4yL&#10;6XQ6barzZ09VWbWta4dhvV4Pg/HeA7DNemeHkSLs1htjClVwxmmxWBRFMTrb970PISuJMBFjjGLi&#10;gmegNAsKlsvl4eHhydGT7GYXklk35gDz4LxkHCBhSkqJxXzKmcSEiLyQjXcEABSjYJwBaik/hRcA&#10;EEFMDElxIblAzna7tu379Xrjgne9ydZdAIaJxm78+OHSOzefLYuiWCwmnPPo/L7vvA1nxydffP6F&#10;EGK9Wo3jeHf3sF1viqI4XBzm4bLd7/dju499dTAtmzKyhIITUDOf5VGGAlECoSQRBxYpEiL0/SCE&#10;ZIwTpWw9SikRMWsN5xw4z7/JXmjrPcTkXWQoKlXt7MbzyFR2IokM12bppfduv99//Pjx2bNzznlZ&#10;VABAukwhcrDRkTWeR80A/GghJpaTaZFB4oNxIRhgw2rbvn7z7ZPj40l1wEE7u+MoAkXrA5cSGKcE&#10;mB4DtJyxu/Vmv9+bYez7njHGJRIiUoRIzhnOpVIipWBjiNGXRQMSCcGlRIwnQhfSZDLb7DfGOCWU&#10;c49wG+NAhAQRgQFAdNYOYXV3b8cRQmoWR7PZPGiLxBazCWdwffn+8HD5x3/4e//yj/5ws9n823/z&#10;b370ox91XXewXAIIF4MxZr/Z1/XEuYCcb9st6ajmQjXcmI5pqkplTVdWTV2q+Xz6F3/5f19++PgH&#10;f/hHmWOPlChhgsQSj7noNbdyICSgSAkQGGJEgAQciChFigxRSCElF8gSEKa0aCZsjHbXrVbd7ceb&#10;/XobfNqs14M1k+mUBHv6/FkznwXE3pr79SYxNNEzziHFlJKPHhAhERIwQAQMznvrEgWKYb9dOzty&#10;gLKU+34/mzc+ha5rp1V9fn5+fX1bT2smrHOBF6pumul08kw/f/fxw3dvf/7v/uxPT56evPjseTf0&#10;laliAhdiBBQoyNPt5dXhwXG3bplUk4v6s7MXCi5VYsMw3G9Wh4eHLsREKBljjEEELoUqtBAiIeXS&#10;9f1+3w29lkIAai1t8PApQCTDYYiotLA2cs6U0jxnMSLmlRg5H2xfpmq2nBVVadyYUgIOXMpsBGQC&#10;kQQAALE8rDDGSLAYfUrIBEMpdKkIgdqOiDylejY/vXj2ve9975t/+Mn7d9/drx44o0mtZ/Nmtb43&#10;ZpBKVFIvl/Oy0l3XSfY4eXb7thvGzE9kOZhABK0z4sml4JwDJO99ivExb5+zRDifLZeLg6aZkkpI&#10;bFrPUoR211vjkVjuWDfGlnWFxO9vVx/fffzqq68Egxgp+eRdYALLEr7//V959+7darU6Pj25u3uo&#10;iklRFIKzbD8HltuYEbiIPuThnQtUWixpVpV8pF1kAhS4ZC7Xg57pXXvnd/vBDIeHh0Tj1u2beS1U&#10;NUt1XU03m/a3X/zGMLiPby/fv73sbHv+7NnFq3M3BER6d/kOEb/++uvD5fx+tWqq+rPPPnvYrLfb&#10;7XQ69d4vl8vJZHJ9fX13d2dHM5lMtJB1WbnRWKJpM2k366IoJOMpRGOMGUdMKDkvtI4hCCHqut5u&#10;t957QlRKIc/Egy+KIt93GWzNZymEkGXPn332GWPs4OBou90fiqWzdhzHuihDiAxQa62UzgmMXIrd&#10;bpcpomEY7u7unLUMEACqqkoM09DtzRBjvN+slRLz6bRppk1VBWf7oQvBCcYTUCRCAg4IRJKLpq4l&#10;FyGEYJ0DyAemrmuti0iJKHMYQSlNDE3ucgfiQhR1rVXpCYiL0VmplJCKIQrBcktPSsFaklLmkYMx&#10;nnxMgUJI3ntGUJcNEsYQFergwu31A+foeisIn5wcz+pJSnEc+5SS5AqFiCEEpMzeQSJgkOGG/N3M&#10;4e2/MK8lwKwkZYwRYQgJEmeVElxmUZenbJbkDDkDPpuc7Par3mxi4lwg55TFpxnqCsG5GIDpEIKQ&#10;XvCyLOsY0AfKBTSPEhsiBE4Ej4LUmDuLgCgBh0iBCxF96Md2Wk6m85pSiskWRVGiYlJMplXX90xw&#10;FJxxEQmJkXMmj5QpJc00MYxARBQhIT22kUOWWeYMaAAGkDBhoggJIsSU474edUCIKKVMRQhRhhAI&#10;fMLAOUjJCJJiMgVywTofJeOEzEVLCEIoXhQakYfg3779ZrPZWROdC8vlgeBiHMf9fh+dF0JF7wVj&#10;3TAopXJxlNYqhMAZTJqKM7i7u1uv7qtSS6Gj996Zvm85K0UIQCzGmOOdEDG4YE0ntGqaaj6bIeLQ&#10;9/vdLqcxG+8FRs4951xzbWzfdV209ujo6OLi4vjw6OrSjOOYT0zu4XTOhRAIWIyJKGQJLnzSQqdE&#10;j5CSwJQSANO69D7utm3Ov7XWKigGP87mMaWkuGAEjLFxHE+kUkLmfTjTAmVRTJomO7mbpokx7rtd&#10;AkLOhBAu2IeHh9v7B2OttZYxroSIMVEKRJRidMYCMSFyURCrCuJIjCgSxRSRpxzMSBARAJEBEGBu&#10;RCKCSMQ/fd48pZzVCowxIaRgHKWqdIWUPnz4sLrf/vz1d2+/uTyYP5k2zdHRUfQhOM+KUpUqxljX&#10;9dXN5Tc//8fJtGoWk6Ojo81mdXt7XU9n0UXnWiJar9cCRQgJgW02m/l8mfPZnzx5stu1FxcXUspv&#10;vvn27vaBMRZ9avedVSElmNTT4CIi5uDo+WzJGAsRlebL2ZJz3K43BLGuKkqhH7ubq+uZHRYx1vOm&#10;KIqIYKIbvD04etK2bQxxcrBYLA/HXbt72Hbb/dhbLaSWehzsbtcWRTFtJsMwMMYuLi5cCPnn4+Pj&#10;BHR3dxeuwmBNXoan89m+3R4cLn7wK7/87Xdvf/zjHzdVvd1uKaW6rrXWm80GkWKMDw8P0+n06OiY&#10;6O/zuOycM6MTQoQUMyCSGM+Yi3dBCDGZTJpqUlfNtJ42ZXN2fPbmu3ffvfmmbduyKYsii4Yfc6Tr&#10;pgSgGINUfLlctG13c3VvjUdkORKjLMuUQApdluUnaz045wBA1lIVWghgKBIE731IMRsBYowMRZaF&#10;Zxl/7hv4ZJOLmR8uylr8fz2dW49cx3WF637qXPs6M5wZDUWKlGRIcmwksOWHIEZe/CP8JwMH+QOB&#10;YyMCEgu2FZmkKIkih5xLT/e5nzp13XmokZ8bDfRLV9Xea61vMTYbxwUdhoFQXOaFNsE5xxOR+jSR&#10;vKjygODVq1fGOO8gfhHjQqhZJCyjWVmWs54opggwwqiq0GazWS6XP7y+dBDysggE37V1tcmffPTk&#10;g0+enD08NUjxjE9mUl63Y7dZrTnOm7vmxfNnt2+udDdIKcu8bA51AJ/l6eP3H15fX5tZTdO0KItp&#10;HAjCTXPYbrdVtQBCrbXjoBjB1nshOMZ4GAaC6fHx8Wq1igSOruuMYGWRBWdxgDLLMym89wlhec6N&#10;hZOTk8Wyenv5jhB6e7Ob1BismyYdHAoFCgERzC4uHl5evnn16vXlm/3HHz5elJUx5u7uDmM8q1lr&#10;jYmIL06lFCV8td4ywb/59qVIUF6VmNGubvaHQ1byu7u7J48fI0DeeyDQ9y2luKqqJOHHx9vt0YmU&#10;Umk96rmf1H0UD9MkSQQVahhvbq4xB0SwcyGjNBGCCZQVuXUuHnnxxAOCYkFaTJoEHDzyXPKiKI6P&#10;tqvV6sWLF1rrmCq31i4WJcWIpwllmBJWLYpU5ouiopTigL3DwbJpHGPUwkGYlUpYwimLTyjkLEYI&#10;WX+nlJoGY8ygprZtb2/vECUEUF4u2rZt2/7k5CRJ5PnZ2TzOwaP97b5lbUT0MYLLavnw0ftZVnz3&#10;6vu6bbXWYz85F9pDSzxdVQur7ax0341SSkyxdW5UgxgExjRN081mU+8bSmnwgBkGTzzyxpiiKDjn&#10;fd9TSo3xAAEhH6XyGIyM+yNruXNOShlCGJth9npztPbev3nzhpfJ0elGa51xNs9zdKprraMYWNe1&#10;TNM0TUWSB28RRwF7EIABccCVXAdjm8lZDWAd+MAwQQBd28/GesCHboSJfPjkk+P1aa9bwaRHgVLO&#10;EwQYAUIYgBBqZq3U2HXd4bDXWqMQUAjRQeexxxAEZ4ARoyRh3COitQ4ByRTN2k7zjBBijCU0sdZn&#10;ReUB6ro+OT2OzpG48g8YQQACCAVQ09TsWq3m1XJ5uLkbup4HihFiBHFGqiL/6MkH//qvv/71v/zz&#10;s2df/8e//+7m6pogvFmvMSHW+jRNKRdt2wd85b3niTDO1O0h68T5+qTrRtfPaZ4pJZbrpeDp82df&#10;//lP/3v28P33Ls5vD3sg4IKnlGIECDAhxP2dIYsxIgRTGq9AQAjhQBhGEAiBJBeplJQQFhAwKjhL&#10;KX395vX+zQ3oUMoiZWLf7quqYomwHvaH5tBPxxgxmWLGECU+9uVSgjGkIhUokVIKyqMt0DmrtVZK&#10;zfPkrSYEEYyMMXVdD8MQzxwUXNOnn/70s1lbQsibN28Pt7u267lMHj9+9N7D8wenp2mZPH/+7Orq&#10;6ieffMyTdHLWoACcL5brpx9/fPpA/f4///Dq5Stjwue//NWjBw9NPRLlH25Ov3z95d2bKz/ou7u7&#10;phswuYca8kTIXAohlJ5D8DLPpmnChDx+9GhbLYEhprUhNBrZMMaIIkKIddo5JwRfrRYyS3ywbdvu&#10;dreUM+MtIeT45Oj07MGszTzPxrsQAqEEMAoAlP4YKkaYYqqUCgixgDnnmBJCkHY6gJ/mOVpJCWEI&#10;02FUqeCffvYPm9Xq9vry9uad96QoMoyM88U2WQnBeCJs8BjjqiqUsQGQ9zpNRJJwxljk/IkkyfNc&#10;FpJzTn70A3rvIybNGh85/O9/8HixWIyDooGMwzz0c57mZjZqnNUwTsNECStSAcAIokrpv/7l6/Oz&#10;hyIV3gETNISQJplS6v33Ln7+85//6U//c3J0fH19u7veHW2OqmUlKDhwcF/QAbOdZJkEZ7u2zRBO&#10;ORU51WECMkFMa6do199lQRCGRz9aot8dGm9AyBQkOYwH5PFhSgRbXjU3giQnF0dPP/5I4GQe3cX7&#10;510z7Ju99/aTT37y8OL8UNcU40VVaGu6uru9vf3ss88EFRdnF23TvPzmm3nSAJCKJBFCcokCTNOk&#10;5zmEkOd5lkitZjNbnyR2tuCDFCkhxBFnnem6Zrvd2uCdcwA4Mp+897EvKnKMkiRZLBaxseWb777N&#10;q5IxNs7q6vbm6MFJgmm9PxRpQSl1xoIPcc/ogr+PyDFKCInecsqYlLLu2noasqpIpKSCe4fA+2Ea&#10;rbUUI0IIQYExBj6ADxghHL2TgLJErlarxaJs+67rmrEfpgEZYzCBsiw3J8eAY6ktmvTsIGRClOVi&#10;Xx8gYCqEh2CcFWl2lC8QwbEkz5hZSC6FBBTA2X5ofWOEkHGcwRRZsAQIAUABhfsbOOR5LqQIIThn&#10;9KTvbu44pYIcEU5xzKkDCj54YzmhDDOMqfcBeYt+RO1GfhclyDnjHMEYG6eZ4IQQzhOZZBgLhFAA&#10;7B0OcO8RBoIQDgQBJqBneziMXT9S5tOEEOopAy7IrDXnHABjgikjCIF1GmOOSfCAUdxhIew9BI8Q&#10;ROY98cEToIBwAAQBEIAQYtZaYI8BtNMOUs4IBmKVwoRhEhCG5WopJAZMtPUBsDHGaTPNyhhDMKOU&#10;MkEBB0QgRKk3IAwBQyD3MQ0UAAHyAQXAAQEC8Bgh8B4BYIhSegg+IB/AO8rAeeeDBuQxCgGRAA6Q&#10;pwI7HQhGIpdWm7qtKacsyyVC6PvvXt3e3qayoJRjgosii851Pd1zwxljvffzPKdpKqUUgnvvYwMw&#10;wbBer4+PjyPl+PLy8m53uLy8NMZiTPf7/Qnj/aimYUzz4uLignP58ttvu2FcltXR8fF6vY70Zmtt&#10;IuU8z8roRVGWZYXA7w57GsJms/nZp5/meY69i4HGPM8BoKoqBB5jLIRQSk0qHuIifkopDT4+aOww&#10;jEpNlNL1ahFCqKoqy7K3767HcZz0vFqtOOfDMMRtVpqmnPNqtUQIxXRc0zTjOLKSRIUkz/NxHKNY&#10;HavnttttlmU8EVdv3/3tb3/b183xycmiKDEX3sMwzYSKPM8ZI5QRyoBShIlHaFosCKfMewvBegRC&#10;4ChRohAQpZgADvjHYnocCWoI7gcZBCRCv0LwVoO11umwXm/Hfvziiy/Ao3fvdstqEaOMRVFgD0Tg&#10;swfHl5evlVKrzWIax8vLeXO0+aj8+Oz05O3N9fPnz3/+T/94ODSnp2exzFnmklHWNf1isXjy5Mnb&#10;t29/+OGHmCz9/PPP52iI0ZpzvtvtXr58eXHx/na7Hbqhruuzs9M0TaPPUGs9jN3JduOca+vu8vLy&#10;5GhTVVWwbuh642zbN7v6cHx+sjk7StMUe2oh1F3LOWecG2eDh3K1XJcr1Q8vn31LAFHCMTZxMlwu&#10;l4SQqlolSTJ3XZwB+r7f7/d9369WK2ttXdcY48VqWdf1arX65JNPfEBffvklQkhK6WIdKCGMMWPm&#10;uAFxzhVFEUsXtdbTNEfqsnMuk4nWOgpogLDzFiGk1MhIItOkbdum6dbrbVmW1trz89PFetV1B+c4&#10;pVgIMetpHEfnhGDEOZdmCSHk7raewSwWFWOMsgQAOJOL41WSJNF0EKO/nHMpZZZlGDljDMIhTVNM&#10;UeQ05nkuk8xa61yglKYy5ZwLIaWUSrthGMZxHIZhvTlijCmlZg18sQzg4kg/DL4oJeeCUuKcOzra&#10;1PuurnepzAWXXde1bXto9jLli/Viu13HsV9KOZuAMRJCHJr6m+9epanUXgWADz98+t4Hj84fnYlS&#10;pEXqtGGSESDd2FXLchiGly9efPXln8f9uMyz8/VxXqTOOqWUmTXnPM/z+Eer67qsis1mY4xx1mCM&#10;7+7uDm1XluUHj58655wLWuvd7koIkcpst9sRisuyDNYghLbb7cnxNuVsmnpjTNs2ddtvj06Korjd&#10;1ev1MirJ2+1x13UQUAhhmlCeorPT9y4uLoyZpcy+++57CpAkZLvdJknadd319TXjom7H4DEVyAXX&#10;dYM1nnO+2WzSNL252TFG8zzP8/KH77733p+fX9zevuOcW6WU8kqptm2GoV8slpvNBiGUCOacC8Ez&#10;xrI8L8t037awPxRFEW2lSilkkUd+GIYkE9UiK8uUCtLcNUwmUiTaGGst4pRzThDE2zRCSjabzWaz&#10;oQjHfvV5niNVQUqRZVn0w0/TBADYoWEYbq9uCCGSS2tA0ELPDnk0TZMz3sxackkJCdo2h7re71Q/&#10;aDUH59OEyyyz3lnvxnEsikLKDAN03fDmzZu//OXFw4cnVV6FECDg6+vrSFBbV+unT5/+8le/aLr2&#10;xYsXbd+qcdzXdVFUZVk2u7rrOmQD57wqFiRhIxmdN03XrhnliaCEB6cmPWutJZfGWewCI0mcb8uy&#10;JJjVh9Z5E9NrlNIQPEIoBBe3zn+3ERFCcKBZmrrJUUqnafr25feLB4vltrIBKGdCkBCCN9ZDoJTE&#10;t/jt7d3xg5M8zw0A5xgzxBAF48bJcyq1h2mY/RwwII4JEQI5SxDnmBCMM4GqxfqjDz6eJ92PE06I&#10;0RoLSikdZgUAxjg1zPW+GdpmmibrdJqmUiQUE601lQRFLh8h3nsbbAjBI48xtg5NyszKMSYTwo1R&#10;2bIgHuL0/vzZNw9OTxmh3nsI980CIQSKaCQF1HXdN+2yWo77duhbP7tUSq+N1toy9tvf/vbivbPf&#10;/e7f/vuPf2zbhlOGMTLGUkrzvBqmCWYTQkCUJEnSDUOxzNq5adt2pYuA/LJazHZu2gPGuGmn3//h&#10;i+Vy85vf/KZpGkuXrOgAAARASURBVMbYNA0OQyJSjNFsvAsAAJQxTGjcRwO+77KOyoRz3geNCaGU&#10;IoqtscFa0PMiyce6e/vDqxSSxw8vnIZm31RF2c1ztVqOg6JSHNruUNdZFVyMHWF87/z0TghBKZNS&#10;Siqstd46irDkgmEkOfNBT9PEBRm17oZeKaWtzYIjLI/s2cPh0DSN1rYoMuNAa/3X//vqxcvnTz58&#10;ev7eST9dfPXVn1+/vjw+3Z4Up/umWS43aZHLNH366KP9bfvH//qCAT1eb0pZeOczng7N8Pzr5ycP&#10;HvR37dXrd9c3B0RQVnCWCCGETNOAfN/3/ThRhhHBDx8+zBKZyVSDp9TFxFZMOVFBhRBd3yg1jeOY&#10;5WK1WabZkhBct3Wep904LBaL09NTQukw9EBIRPQnSUIoRoHEQdp7ixDCgDnnTDCMcUDeOUPj0Mto&#10;gpKyXLRtq42nHKl5ZpQGqx48eFAVslrku6vXSqnHj98HdD5NU9+3kx49QHzRUeE4E24BEHBA4Jwb&#10;1BRfa1VVyUISQmLLcQRS+GABYLXMMMaSZWdnZ2majs20Klbr9VZPFmOsZ8sYS9O870eMcZbmzTAy&#10;ypBH3738vmmaFVtRQrMsc84ZrRHG8zz/9Kc/e/HihfcenL96eyWpyPOcJ5QibCPAgwBhVBnFCWWC&#10;2mC8nhMGdtb9vKtYigM2xpyeP7i9vc0zOc7jalHudjtGpQ3hrlOpLLanx+8u996pXErjtHHGmuCU&#10;X1VHv/jV52MzTJOilD569CjP82fPniECu8O+H6Zon4yC2Gq1+vbly6ur4fx0MY5jKiXn3FvHGHPG&#10;vn37VnXDarncVEtCyLKsCpnub/dKqXnSkQmqtR6GgTHmIFRVJdPcGNO2rVLqyZMnSimlVDSBRk/T&#10;er2OV4xSihDCqMizsjncff/DK07pdrutipxzzgUbhmGY+hBCsYg1Py5JkmEYirJcbbazNc27y/lg&#10;1sdHRVXWdV2UpZqwGqdu6DnnCaecUcYYp9QDhACRApBwcbI9KhZF0zQ3NzcAUJYFAHhnnHNJnu32&#10;twCw2a7aoaWUIlR6iKU+VMo0IPCAIwESABaL1c3NVdv2ImGLo20iWd+0u7sbTlmSRF69F1RIKRFi&#10;CKF50PE33BtReVKWhXNumoZ+aH/4XptZHZ0cS5lgAiEE6+8Boj/+iXwUM2P20N63DVHnXAiIMAzI&#10;+wDGIGs9wQwhorUZx+l4ewQQCCKY/L1ZNwDY/X5fN3dqbhNJVIIR1iIheSEQIVmWMYyNDtZaYzTC&#10;hJXyx8MfAMAF4oKnmPIkCSEAQkAYJTZE7AvCHuNY1YEItrMRhKGIUwVIBAPww9jPxpRlGcADhGka&#10;PaBRaQ8Qn9ZCiESk6EcQ9I+GrHucOkKIY4IJARTdZRhHGRgwwgAeebhXJWM40RjDOfUBjd64YEms&#10;Nw7B2lkbxRixRqdpWpZlB103DJjS/wdCGscfmuTiHAAAAABJRU5ErkJgglBLAwQUAAYACAAAACEA&#10;mDMf7+EAAAAMAQAADwAAAGRycy9kb3ducmV2LnhtbEyPQUvDQBCF74L/YRnBm92YpqGN2RSpBAQR&#10;TPTgcZqsSTA7G3Y3bfz3Tk96HN7Hm+/l+8WM4qSdHywpuF9FIDQ1th2oU/DxXt5tQfiA1OJoSSv4&#10;0R72xfVVjllrz1TpUx06wSXkM1TQhzBlUvqm1wb9yk6aOPuyzmDg03WydXjmcjPKOIpSaXAg/tDj&#10;pA+9br7r2SioXpfSoaP5+fPtaXOoZleX/kWp25vl8QFE0Ev4g+Giz+pQsNPRztR6MSrYxVHCqILN&#10;LuFRF2KdrmMQR87SZAuyyOX/EcU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C2eHujBAAALw4AAA4AAAAAAAAAAAAAAAAAOgIAAGRycy9lMm9Eb2MueG1sUEsB&#10;Ai0ACgAAAAAAAAAhAGZ6hf4JkSEACZEhABQAAAAAAAAAAAAAAAAACQcAAGRycy9tZWRpYS9pbWFn&#10;ZTEucG5nUEsBAi0AFAAGAAgAAAAhAJgzH+/hAAAADAEAAA8AAAAAAAAAAAAAAAAARJghAGRycy9k&#10;b3ducmV2LnhtbFBLAQItABQABgAIAAAAIQCqJg6+vAAAACEBAAAZAAAAAAAAAAAAAAAAAFKZIQBk&#10;cnMvX3JlbHMvZTJvRG9jLnhtbC5yZWxzUEsFBgAAAAAGAAYAfAEAAEWaIQAAAA==&#10;" adj="-11796480,,5400" path="m,10275l,2363057r2856216,l2835667,,2661007,r10274,92468l1623317,92468,1541124,10275,,10275xe" stroked="f" strokeweight="1pt">
                <v:fill r:id="rId13" o:title="" opacity="23593f" recolor="t" rotate="t" type="frame"/>
                <v:stroke joinstyle="miter"/>
                <v:formulas/>
                <v:path arrowok="t" o:connecttype="custom" o:connectlocs="0,10238;0,2354580;2811780,2354580;2791551,0;2619608,0;2629722,92136;1598062,92136;1517148,10238;0,10238" o:connectangles="0,0,0,0,0,0,0,0,0" textboxrect="0,0,2856216,2363057"/>
                <v:textbox>
                  <w:txbxContent>
                    <w:p w14:paraId="77FC8BD1" w14:textId="77777777" w:rsidR="00B94B7B" w:rsidRPr="00B94B7B" w:rsidRDefault="00B94B7B" w:rsidP="00B94B7B">
                      <w:pPr>
                        <w:spacing w:line="360" w:lineRule="auto"/>
                        <w:jc w:val="both"/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</w:pPr>
                      <w:r w:rsidRPr="00B94B7B"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  <w:t>La “Chumbi” o faja</w:t>
                      </w:r>
                    </w:p>
                    <w:p w14:paraId="0CA851A1" w14:textId="77777777" w:rsidR="00B94B7B" w:rsidRPr="00B94B7B" w:rsidRDefault="00B94B7B" w:rsidP="00B94B7B">
                      <w:pPr>
                        <w:spacing w:line="360" w:lineRule="auto"/>
                        <w:jc w:val="both"/>
                        <w:rPr>
                          <w:color w:val="2F5496" w:themeColor="accent5" w:themeShade="BF"/>
                          <w:sz w:val="22"/>
                          <w:szCs w:val="22"/>
                        </w:rPr>
                      </w:pPr>
                      <w:r w:rsidRPr="00B94B7B">
                        <w:rPr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  <w:t>Es parte de la vestimenta de las etnias indígenas. Sirve para sujetar las prendas de vestir, tanto femeninas como masculinas. Su elaboración es artesanal a través de los telares.</w:t>
                      </w:r>
                    </w:p>
                    <w:p w14:paraId="253AB745" w14:textId="77777777" w:rsidR="00B94B7B" w:rsidRPr="00B94B7B" w:rsidRDefault="00B94B7B" w:rsidP="00B94B7B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43F22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AF23FDC" wp14:editId="0CECEE10">
                <wp:simplePos x="0" y="0"/>
                <wp:positionH relativeFrom="column">
                  <wp:posOffset>-845820</wp:posOffset>
                </wp:positionH>
                <wp:positionV relativeFrom="paragraph">
                  <wp:posOffset>3581400</wp:posOffset>
                </wp:positionV>
                <wp:extent cx="2674620" cy="2293620"/>
                <wp:effectExtent l="0" t="0" r="0" b="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2293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E2BBF" w14:textId="261BC68A" w:rsidR="00743F22" w:rsidRPr="00743F22" w:rsidRDefault="00743F22" w:rsidP="00743F22">
                            <w:pPr>
                              <w:spacing w:before="240"/>
                              <w:jc w:val="center"/>
                              <w:rPr>
                                <w:b/>
                                <w:noProof/>
                                <w:color w:val="262626" w:themeColor="text1" w:themeTint="D9"/>
                                <w:sz w:val="48"/>
                                <w:szCs w:val="48"/>
                                <w:lang w:val="es-EC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43F22">
                              <w:rPr>
                                <w:b/>
                                <w:noProof/>
                                <w:color w:val="262626" w:themeColor="text1" w:themeTint="D9"/>
                                <w:sz w:val="48"/>
                                <w:szCs w:val="48"/>
                                <w:lang w:val="es-EC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Manipulacion Manual de Cargas en la Agricultura y Actividades Domesticas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23FDC" id="Cuadro de texto 32" o:spid="_x0000_s1032" type="#_x0000_t202" style="position:absolute;margin-left:-66.6pt;margin-top:282pt;width:210.6pt;height:180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7c6LgIAAFkEAAAOAAAAZHJzL2Uyb0RvYy54bWysVFFv2jAQfp+0/2D5fQRSRtuIUDEqpklV&#10;W4lOfTaOTSzFPs82JOzX7+wQyro9TXsx57vj891332V+1+mGHITzCkxJJ6MxJcJwqJTZlfT7y/rT&#10;DSU+MFOxBowo6VF4erf4+GHe2kLkUENTCUcQxPiitSWtQ7BFlnleC838CKwwGJTgNAt4dbuscqxF&#10;dN1k+Xg8y1pwlXXAhffove+DdJHwpRQ8PEnpRSBNSbG2kE6Xzm08s8WcFTvHbK34qQz2D1Vopgw+&#10;eoa6Z4GRvVN/QGnFHXiQYcRBZyCl4iL1gN1Mxu+62dTMitQLkuPtmSb//2D54+HZEVWV9CqnxDCN&#10;M1rtWeWAVIIE0QUgGEGaWusLzN5YzA/dF+hw3IPfozN230mn4y/2RTCOhB/PJCMU4ejMZ9fTWY4h&#10;jrE8v72KF8TP3v5unQ9fBWgSjZI6nGIilx0efOhTh5T4moG1apo0ycb85kDM6Mli7X2N0Qrdtkst&#10;z4b6t1AdsS0HvT685WuFTz8wH56ZQ0FguSjy8ISHbKAtKZwsSmpwP//mj/k4J4xS0qLASup/7JkT&#10;lDTfDE7wdjKdRkWmy/TzdaTEXUa2lxGz1ytADU9wnSxPZswPzWBKB/oVd2EZX8UQMxzfLmkYzFXo&#10;ZY+7xMVymZJQg5aFB7OxPEJH7iKxL90rc/bEftTAIwxSZMW7IfS5PevLfQCp0oQizz2rJ/pRv2nG&#10;p12LC3J5T1lvX4TFLwAAAP//AwBQSwMEFAAGAAgAAAAhAMHm6PHhAAAADAEAAA8AAABkcnMvZG93&#10;bnJldi54bWxMj01PwzAMhu9I/IfISNy2ZN06dV3TCYG4ghgf0m5Z47UVjVM12Vr+PebEbrb86PXz&#10;FrvJdeKCQ2g9aVjMFQikytuWag0f78+zDESIhqzpPKGGHwywK29vCpNbP9IbXvaxFhxCITcamhj7&#10;XMpQNehMmPseiW8nPzgTeR1qaQczcrjrZKLUWjrTEn9oTI+PDVbf+7PT8PlyOnyt1Gv95NJ+9JOS&#10;5DZS6/u76WELIuIU/2H402d1KNnp6M9kg+g0zBbLZcKshnS94laMJFnGw1HDJkkTkGUhr0uUvwAA&#10;AP//AwBQSwECLQAUAAYACAAAACEAtoM4kv4AAADhAQAAEwAAAAAAAAAAAAAAAAAAAAAAW0NvbnRl&#10;bnRfVHlwZXNdLnhtbFBLAQItABQABgAIAAAAIQA4/SH/1gAAAJQBAAALAAAAAAAAAAAAAAAAAC8B&#10;AABfcmVscy8ucmVsc1BLAQItABQABgAIAAAAIQAUE7c6LgIAAFkEAAAOAAAAAAAAAAAAAAAAAC4C&#10;AABkcnMvZTJvRG9jLnhtbFBLAQItABQABgAIAAAAIQDB5ujx4QAAAAwBAAAPAAAAAAAAAAAAAAAA&#10;AIgEAABkcnMvZG93bnJldi54bWxQSwUGAAAAAAQABADzAAAAlgUAAAAA&#10;" filled="f" stroked="f">
                <v:fill o:detectmouseclick="t"/>
                <v:textbox>
                  <w:txbxContent>
                    <w:p w14:paraId="25BE2BBF" w14:textId="261BC68A" w:rsidR="00743F22" w:rsidRPr="00743F22" w:rsidRDefault="00743F22" w:rsidP="00743F22">
                      <w:pPr>
                        <w:spacing w:before="240"/>
                        <w:jc w:val="center"/>
                        <w:rPr>
                          <w:b/>
                          <w:noProof/>
                          <w:color w:val="262626" w:themeColor="text1" w:themeTint="D9"/>
                          <w:sz w:val="48"/>
                          <w:szCs w:val="48"/>
                          <w:lang w:val="es-EC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43F22">
                        <w:rPr>
                          <w:b/>
                          <w:noProof/>
                          <w:color w:val="262626" w:themeColor="text1" w:themeTint="D9"/>
                          <w:sz w:val="48"/>
                          <w:szCs w:val="48"/>
                          <w:lang w:val="es-EC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Manipulacion Manual de Cargas en la Agricultura y Actividades Domesticas</w:t>
                      </w:r>
                    </w:p>
                  </w:txbxContent>
                </v:textbox>
              </v:shape>
            </w:pict>
          </mc:Fallback>
        </mc:AlternateContent>
      </w:r>
      <w:r w:rsidR="00C218C8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32A27EC" wp14:editId="10B6420B">
                <wp:simplePos x="0" y="0"/>
                <wp:positionH relativeFrom="margin">
                  <wp:align>center</wp:align>
                </wp:positionH>
                <wp:positionV relativeFrom="paragraph">
                  <wp:posOffset>3506470</wp:posOffset>
                </wp:positionV>
                <wp:extent cx="2527300" cy="1900555"/>
                <wp:effectExtent l="19050" t="19050" r="25400" b="23495"/>
                <wp:wrapNone/>
                <wp:docPr id="43" name="Forma libre: form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300" cy="1900555"/>
                        </a:xfrm>
                        <a:custGeom>
                          <a:avLst/>
                          <a:gdLst>
                            <a:gd name="connsiteX0" fmla="*/ 0 w 2527442"/>
                            <a:gd name="connsiteY0" fmla="*/ 0 h 1900720"/>
                            <a:gd name="connsiteX1" fmla="*/ 0 w 2527442"/>
                            <a:gd name="connsiteY1" fmla="*/ 1900720 h 1900720"/>
                            <a:gd name="connsiteX2" fmla="*/ 2527442 w 2527442"/>
                            <a:gd name="connsiteY2" fmla="*/ 1900720 h 1900720"/>
                            <a:gd name="connsiteX3" fmla="*/ 2527442 w 2527442"/>
                            <a:gd name="connsiteY3" fmla="*/ 133564 h 1900720"/>
                            <a:gd name="connsiteX4" fmla="*/ 1047964 w 2527442"/>
                            <a:gd name="connsiteY4" fmla="*/ 123290 h 1900720"/>
                            <a:gd name="connsiteX5" fmla="*/ 934948 w 2527442"/>
                            <a:gd name="connsiteY5" fmla="*/ 0 h 1900720"/>
                            <a:gd name="connsiteX6" fmla="*/ 0 w 2527442"/>
                            <a:gd name="connsiteY6" fmla="*/ 0 h 19007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2527442" h="1900720">
                              <a:moveTo>
                                <a:pt x="0" y="0"/>
                              </a:moveTo>
                              <a:lnTo>
                                <a:pt x="0" y="1900720"/>
                              </a:lnTo>
                              <a:lnTo>
                                <a:pt x="2527442" y="1900720"/>
                              </a:lnTo>
                              <a:lnTo>
                                <a:pt x="2527442" y="133564"/>
                              </a:lnTo>
                              <a:lnTo>
                                <a:pt x="1047964" y="123290"/>
                              </a:lnTo>
                              <a:lnTo>
                                <a:pt x="934948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9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5B369C" w14:textId="192182A4" w:rsidR="00C218C8" w:rsidRDefault="00C218C8" w:rsidP="00C218C8">
                            <w:pPr>
                              <w:jc w:val="center"/>
                              <w:rPr>
                                <w:b/>
                                <w:bCs/>
                                <w:color w:val="2F5496" w:themeColor="accent5" w:themeShade="BF"/>
                                <w:lang w:val="es-EC"/>
                              </w:rPr>
                            </w:pPr>
                            <w:r w:rsidRPr="00C218C8">
                              <w:rPr>
                                <w:b/>
                                <w:bCs/>
                                <w:color w:val="2F5496" w:themeColor="accent5" w:themeShade="BF"/>
                                <w:lang w:val="es-EC"/>
                              </w:rPr>
                              <w:t>FACULTAD DE INGENIERIA EN SISTEMAS, ELECTRONCA E INDUSTRIAL</w:t>
                            </w:r>
                          </w:p>
                          <w:p w14:paraId="359D7A03" w14:textId="721E53E0" w:rsidR="00743F22" w:rsidRPr="00C218C8" w:rsidRDefault="00743F22" w:rsidP="00C218C8">
                            <w:pPr>
                              <w:jc w:val="center"/>
                              <w:rPr>
                                <w:b/>
                                <w:bCs/>
                                <w:color w:val="2F5496" w:themeColor="accent5" w:themeShade="BF"/>
                                <w:lang w:val="es-EC"/>
                              </w:rPr>
                            </w:pPr>
                            <w:r w:rsidRPr="00743F22">
                              <w:rPr>
                                <w:b/>
                                <w:bCs/>
                                <w:noProof/>
                                <w:color w:val="2F5496" w:themeColor="accent5" w:themeShade="BF"/>
                                <w:lang w:val="es-EC"/>
                              </w:rPr>
                              <w:drawing>
                                <wp:inline distT="0" distB="0" distL="0" distR="0" wp14:anchorId="0C63D5E3" wp14:editId="2F6E8772">
                                  <wp:extent cx="1089660" cy="1089660"/>
                                  <wp:effectExtent l="0" t="0" r="0" b="0"/>
                                  <wp:docPr id="58" name="Imagen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89660" cy="10896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A27EC" id="Forma libre: forma 43" o:spid="_x0000_s1033" style="position:absolute;margin-left:0;margin-top:276.1pt;width:199pt;height:149.65pt;z-index:2517032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coordsize="2527442,190072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s1CHgQAACAMAAAOAAAAZHJzL2Uyb0RvYy54bWysVttu4zYQfS/QfyD0WKCxZEtxbMRZBFmk&#10;KJDuBk2K3X2kKcoWQJEqScdOv76HpCTT3mDtFH2ReJk5cx/O9YddI8gL16ZWcpFkF2lCuGSqrOVq&#10;kfz1fP/rVUKMpbKkQkm+SF65ST7c/PzT9bad87FaK1FyTQAizXzbLpK1te18NDJszRtqLlTLJS4r&#10;pRtqsdWrUanpFuiNGI3T9HK0VbpstWLcGJx+DJfJjcevKs7s56oy3BKxSKCb9V/tv0v3Hd1c0/lK&#10;03Zds04N+h+0aGgtIXSA+kgtJRtdfwfV1Ewroyp7wVQzUlVVM+5tgDVZemTN05q23NsC55h2cJP5&#10;/2DZp5dHTepykeSThEjaIEb3zttE1EvN58S7nuASntq2Zg6Gp/ZRdzuDpTN7V+nG/WEQ2Xnvvg7e&#10;5TtLGA7HxXg6SREEhrtslqZFUTjU0Z6dbYz9jSsPRV8ejA3hKbHyzi07DZmS0tSWfwVa1QhE7JcR&#10;ScmWOBl5Pu7Cekz+7ZB8TZwW03GfBcfkX7P3ocfkHTI5KWMcyei0P21HzHS2JMR38NXZkmKmbDIp&#10;LvPTJuWRoCzNpzMwnQzNAdN4Mp6lpwUVkaDZJJ/lV6flxDxniLiMRJyRYIfkB8FHmq/6RKbrPrfZ&#10;TnbJjRWhrmumvpG0yrhKijMdZdNvkcmhcsDlKuMEMzIzZs7exYxki5l9ccGY8yQjf2Jm30bOZkZO&#10;xMz5u9RGoGPmvtWcpzbiGDNfxpKD+l3UNF4Y97YI/7bYhOBt0QnB27J0PHTeUuuC3S/JNjRC16TI&#10;OvRB14HcfaNe+LPylPaoi0Lm/lbI76miTgbanqL/tx6vb47OtHfT+9rv3NDD9v8A35W691zmK/iH&#10;5KFgPXWfzD1e/w+4aNpQ+JiGCWV4qAHnYv+MDL52IYqeEqNEXd7XQjjf+tGC3wlNXigCt1xl3vli&#10;0/yhynA2K1K8UwF8IPcSDpCE9NG8KqaFhzi4HPgCpN31RRdR+UgB172r4SX1K/squNNUyD95hbfZ&#10;vZ1BgJuK9qpTxri0QX2zpiUPopzyb2vvAR1yBV8M2B3A29jBCR29Y+V+qBqYQ+YeGdsrFpgHDi9Z&#10;STswN7VU+i3LBKzqJAf63knBNc5Ldrfc+bll6ijdyVKVr5hltApDnmnZfa2NfaDGPlKNGQGJhEnV&#10;fsanEgqFiHrzK1Si0v+8de7oMWzhNiFbTImLxPy9oZonRPwuMYbNsjwHrPWbvHCVTHR8s4xv5Ka5&#10;U8g5tGNo55eO3op+WWnVfMFAe+uk4opKBtlo+xY9JWzuLPa4wlzG+O2tX2OUROo/yKeWOXDn5xaW&#10;P+++UN0St1wkFmPYJ9VPlHTej1fIwT2t45TqdmNVVbvZy2dm8Gu3wRiK1cGcG+891X6wv/kXAAD/&#10;/wMAUEsDBBQABgAIAAAAIQB/UtGZ3wAAAAgBAAAPAAAAZHJzL2Rvd25yZXYueG1sTI9BS8QwEIXv&#10;gv8hjOBF3HQrlVo7XUQUdGEPuwqyt2wzNsUmKU12U/+940mPb97w3vfq1WwHcaIp9N4hLBcZCHKt&#10;173rEN7fnq9LECEqp9XgHSF8U4BVc35Wq0r75LZ02sVOcIgLlUIwMY6VlKE1ZFVY+JEce59+siqy&#10;nDqpJ5U43A4yz7JbaVXvuMGokR4NtV+7o0VI6YOibV/2+/XV02adfGG2/Svi5cX8cA8i0hz/nuEX&#10;n9GhYaaDPzodxIDAQyJCUeQ5CLZv7kq+HBDKYlmAbGr5f0DzAwAA//8DAFBLAQItABQABgAIAAAA&#10;IQC2gziS/gAAAOEBAAATAAAAAAAAAAAAAAAAAAAAAABbQ29udGVudF9UeXBlc10ueG1sUEsBAi0A&#10;FAAGAAgAAAAhADj9If/WAAAAlAEAAAsAAAAAAAAAAAAAAAAALwEAAF9yZWxzLy5yZWxzUEsBAi0A&#10;FAAGAAgAAAAhAIs6zUIeBAAAIAwAAA4AAAAAAAAAAAAAAAAALgIAAGRycy9lMm9Eb2MueG1sUEsB&#10;Ai0AFAAGAAgAAAAhAH9S0ZnfAAAACAEAAA8AAAAAAAAAAAAAAAAAeAYAAGRycy9kb3ducmV2Lnht&#10;bFBLBQYAAAAABAAEAPMAAACEBwAAAAA=&#10;" adj="-11796480,,5400" path="m,l,1900720r2527442,l2527442,133564,1047964,123290,934948,,,xe" fillcolor="#f2f2f2 [3052]" strokecolor="black [3213]" strokeweight="2.25pt">
                <v:stroke joinstyle="miter"/>
                <v:formulas/>
                <v:path arrowok="t" o:connecttype="custom" o:connectlocs="0,0;0,1900555;2527300,1900555;2527300,133552;1047905,123279;934895,0;0,0" o:connectangles="0,0,0,0,0,0,0" textboxrect="0,0,2527442,1900720"/>
                <v:textbox>
                  <w:txbxContent>
                    <w:p w14:paraId="755B369C" w14:textId="192182A4" w:rsidR="00C218C8" w:rsidRDefault="00C218C8" w:rsidP="00C218C8">
                      <w:pPr>
                        <w:jc w:val="center"/>
                        <w:rPr>
                          <w:b/>
                          <w:bCs/>
                          <w:color w:val="2F5496" w:themeColor="accent5" w:themeShade="BF"/>
                          <w:lang w:val="es-EC"/>
                        </w:rPr>
                      </w:pPr>
                      <w:r w:rsidRPr="00C218C8">
                        <w:rPr>
                          <w:b/>
                          <w:bCs/>
                          <w:color w:val="2F5496" w:themeColor="accent5" w:themeShade="BF"/>
                          <w:lang w:val="es-EC"/>
                        </w:rPr>
                        <w:t>FACULTAD DE INGENIERIA EN SISTEMAS, ELECTRONCA E INDUSTRIAL</w:t>
                      </w:r>
                    </w:p>
                    <w:p w14:paraId="359D7A03" w14:textId="721E53E0" w:rsidR="00743F22" w:rsidRPr="00C218C8" w:rsidRDefault="00743F22" w:rsidP="00C218C8">
                      <w:pPr>
                        <w:jc w:val="center"/>
                        <w:rPr>
                          <w:b/>
                          <w:bCs/>
                          <w:color w:val="2F5496" w:themeColor="accent5" w:themeShade="BF"/>
                          <w:lang w:val="es-EC"/>
                        </w:rPr>
                      </w:pPr>
                      <w:r w:rsidRPr="00743F22">
                        <w:rPr>
                          <w:b/>
                          <w:bCs/>
                          <w:noProof/>
                          <w:color w:val="2F5496" w:themeColor="accent5" w:themeShade="BF"/>
                          <w:lang w:val="es-EC"/>
                        </w:rPr>
                        <w:drawing>
                          <wp:inline distT="0" distB="0" distL="0" distR="0" wp14:anchorId="0C63D5E3" wp14:editId="2F6E8772">
                            <wp:extent cx="1089660" cy="1089660"/>
                            <wp:effectExtent l="0" t="0" r="0" b="0"/>
                            <wp:docPr id="58" name="Imagen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89660" cy="10896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18C8" w:rsidRPr="003B53D6"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540672A" wp14:editId="4086AE95">
                <wp:simplePos x="0" y="0"/>
                <wp:positionH relativeFrom="column">
                  <wp:posOffset>2613660</wp:posOffset>
                </wp:positionH>
                <wp:positionV relativeFrom="paragraph">
                  <wp:posOffset>1257301</wp:posOffset>
                </wp:positionV>
                <wp:extent cx="381635" cy="1386840"/>
                <wp:effectExtent l="0" t="0" r="0" b="0"/>
                <wp:wrapNone/>
                <wp:docPr id="69" name="Grupo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635" cy="1386840"/>
                          <a:chOff x="6074" y="2956"/>
                          <a:chExt cx="601" cy="2357"/>
                        </a:xfrm>
                      </wpg:grpSpPr>
                      <pic:pic xmlns:pic="http://schemas.openxmlformats.org/drawingml/2006/picture">
                        <pic:nvPicPr>
                          <pic:cNvPr id="70" name="Picture 11" descr="t2 emai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7" y="2956"/>
                            <a:ext cx="568" cy="4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12" descr="lo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30" y="3420"/>
                            <a:ext cx="498" cy="56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13" descr="ph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7" y="4164"/>
                            <a:ext cx="485" cy="5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Picture 14" descr="addres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4" y="4718"/>
                            <a:ext cx="554" cy="5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4A4385" id="Grupo 69" o:spid="_x0000_s1026" style="position:absolute;margin-left:205.8pt;margin-top:99pt;width:30.05pt;height:109.2pt;z-index:251677696" coordorigin="6074,2956" coordsize="601,2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StNyHwMAAIgNAAAOAAAAZHJzL2Uyb0RvYy54bWzkl2tr2zAUhr8P9h+E&#10;v7eOE8dJTJIy1jUMuq3s8gMUWY5FbUtIyqX/fq/kS9p00FEYZe2HGEknOj7nPY+P5fnFoSrJjmsj&#10;ZL0IovNBQHjNZCbqzSL49fPqbBoQY2md0VLWfBHccRNcLN+/m+9VyoeykGXGNYGT2qR7tQgKa1Ua&#10;hoYVvKLmXCpew5hLXVGLqd6EmaZ7eK/KcDgYJOFe6kxpybgxWL1sjMHS+89zzuy3PDfcknIRIDbr&#10;r9pf1+4aLuc03WiqCsHaMOgzoqioqHHT3tUltZRstXjkqhJMSyNze85kFco8F4z7HJBNNDjJZqXl&#10;VvlcNul+o3qZIO2JTs92y77ubjQR2SJIZgGpaYUarfRWSYI5xNmrTYr/rLT6oW50kyGG15LdGpjD&#10;U7ubb5o/k/X+i8zgj26t9OIccl05F0ibHHwN7voa8IMlDIujaZSMxgFhMEWjaTKN2yKxApV025LB&#10;JA4IzMPZOGkKyIpP7fZkEDV7h6PxxBlDmja39aG2oS3nSrAUv1ZSjB5J+jR62GW3mgetk+qvfFRU&#10;327VGaqvqBVrUQp750mGQi6oencjmFPaTY7VmQDepjowu7uSCIlm3DDAbIcET4soXb7dtsYJdUn6&#10;YpFafixoveEfjMJTAXHhsFvSWu4LTjPjlp1oD7346YPA1qVQV6IsXTXduJUAsZyA+QcVG+gvJdtW&#10;vLbNU6x5CTVkbQqhTEB0yqs1B5T6c+bqiQ5iAVKfJE2NZt+RBmLF2GpuWeGGOWJq11H43uATOMbs&#10;sjPA+UlCk2gwOUGt43ScoLM5SON49IAzSK6NXXFZETdADojT409318ZFjMi6v7iYa+mU7FR3cbUF&#10;QJj/IajDR6BipQW1lOxVMooMX5DREXoDQBzFw7ZVdozGs5ZRB2sDXteCOwDfJqN4f5w001HPqCpw&#10;UHmVlCLHF6S07aRxlMROXZr2lE7b1/147C39G/vYJt8mpZDlhFJw23ZSmmUaR95XySmyfDlOu8Nl&#10;PIl8zzxy6vD0b/zxbPwvu6k/qOK47w8K7aeJ+564P8f4/gfU8jcAAAD//wMAUEsDBAoAAAAAAAAA&#10;IQDpbwgs6AYAAOgGAAAUAAAAZHJzL21lZGlhL2ltYWdlMS5wbmeJUE5HDQoaCgAAAA1JSERSAAAA&#10;VwAAAEoIAwAAAY5ZCI0AAAABc1JHQgCuzhzpAAAABGdBTUEAALGPC/xhBQAAAhZQTFRFAAAA/v7+&#10;/f39/v7+/v7+/v7+/f39/////v7+/f39/v7+/f39/f39/v7+/f39/////f39/f39/////f39/v7+&#10;/v7+/v7+/v7+/v7+/f39/f39/v7+/////f39/v7+/f39/v7+/f39/f39/////f39/v7+/v7+/f39&#10;/f39/f39/v7+/////f39/v7+/v7+/v7+/f39/v7+/f39/v7+/////f39/v7+/f39/f39/f39/f39&#10;/v7+/v7+/f39/v7+/f39/v7+/f39/v7+/v7+/////v7+/f39/////v7+/f39/v7+/f39/v7+/v7+&#10;/////f39/f39/////f39/f39/v7+/////f39/////f39/v7+/v7+/f39/f39/f39/////f39/v7+&#10;/f39/f39/v7+/f39/v7+/f39/f39/f39/v7+/f39/f39/v7+/f39/v7+/f39/f39/v7+/////f39&#10;/f39/v7+/v7+/f39/v7+/////f39/v7+/f39/v7+/f39/f39/v7+/////v7+/f39/////v7+/f39&#10;/f39/v7+/////v7+/f39/v7+/f39/////v7+/f39/f39/f39/v7+/f39/v7+/f39/////v7+/f39&#10;/////f39/f39/v7+/////f39/f39/v7+/////v7+/f39/f39/v7+/f39/v7+/////f39/v7+/f39&#10;/f39/v7+/v7+/f39/f39o1ogSwAAALJ0Uk5TABrKWwdI+PA15XaR0mO/IqztD5kqaxdYRfWhcwSO&#10;H89N/eoMlido8p7fcAGLHF0JuUr6N8zBUq7vm9xtGclatkf3NHUGIdGIDux9mClqPIXG/7P0cgON&#10;RM5fC7v8qKCVJtaCE8NUsPGdLt6KG8tJ+eZ3CJLTZFHufxCaK9tsh8hZwEb2GHSP0GEzDb1O/iA7&#10;65fYaYQVxShD86qf4HECjM1eMEv7pzjoeQqUJdWBElOv3fhWPjoAAAAJcEhZcwAAIdUAACHVAQSc&#10;tJ0AAAOdSURBVEhL7Zf9VwxRGMcvaWq1kuS1Ve2SxaCaQiTkJVuKQkkGqUhSk60kJVIp1WZlUUre&#10;1st6KfsfunPnmWZ2Z6ZmHP3gnPmcs8/93me/+5w7d+7cuYv04bvKxw2CRqmk5fGhNjGNNc9vEv8V&#10;nSQ+IBGhTahO1KN8ELSXxPMkLgaF9TKSIUkuN1tQMUfnRijMQllsXUP9YSzk6R0BkO2ydHWajGOQ&#10;/A9IhukgFEISoZwoEAh9zxTWA08OSogR1DlxmfDk4E87/pTX4xCarq1vcMZOYxGSpohYsSs0zZfg&#10;CayRpRNl69AhpZfDVBOqIWliAHdPsgY9brBI+KaYJJAhJDFfpXsi4sN3+ArVBz1gLXUDP0bqZsxN&#10;Jo20GDf3hrTaZoTopRPY73a+oiGhbS7zdmP/tkns7P5KMprmZ6ywTQGd/mgc1c37KvhFHcJ0RZyq&#10;2f4CVBgv7EpzR+stDVo7wGJi8m9og+ddCT4LhOFJgXdEOCkecEjY28vFx1IO/W7CDlKCReWOlaAl&#10;Tji2TbOgJXDG5YwJLU3H9OKNRtWL0BPvD9IR+OFdzTcaXjTEnCItz3P/DGm1vAi1FAhnp9QC8Vfa&#10;XpRauh/H+6Vzo9H2nmYyJ1d9WTWZyTyFjKb3LYMHWeWpQmiGGxRSWt7vXTbS8ti6Gkir4a1Il29s&#10;dHou36h6N2efgY6Ir71S3fuaOQJa4giXquYdzxsCKWcob1zp9TSr74nxzco1ycJRQYmybgtsuUpa&#10;wGFiYmKySNBlxlF744bxmHHkG8WhsnOH4/P4g+tB62N90O9RHn7D8bHfBkuoPbPx0J+f+Nk9/tbE&#10;e6yeuviwXxkZ5Mb2LjRr9N4xriDChf8F6K2LcQ82ciUj2qOOHynxW3cIrzkjdTGuJitljZBe5hK2&#10;Q1bqwHXh2IIxWBdj222l8jPwpcpwZQxw17Yehx6P8bqYjpSHVOPFZdBb9qGRy7o7N1KBv6pL911m&#10;LduZYGQlCkQGme0WZstL+Erkb+rezbdfTkCoJiKL+8m9j6hBKOGzPfcxfCtguG7lr7yo/rkbdxBa&#10;VNaf3XsnAB2Msbp09Fm2VuvRu1DLxH0UF7ihurOUZ6PaGhOxXfH0fhKk/rq3d9YFi2VXqkqgOBh1&#10;cgkWeuuOZrH5RTr2PkQXDbBLk3TWHbY43+HbrpOZnU7LsJ66pQea5ptWJbamrtKF665jpy4ZZYp9&#10;BL+eh6HOj0bpVDu9m5iYhILQHxFfZba27jsMAAAAAElFTkSuQmCCUEsDBAoAAAAAAAAAIQDer/0Z&#10;SQoAAEkKAAAUAAAAZHJzL21lZGlhL2ltYWdlMi5wbmeJUE5HDQoaCgAAAA1JSERSAAAATAAAAGAI&#10;AwAAAfcgVMIAAAABc1JHQgCuzhzpAAAABGdBTUEAALGPC/xhBQAAAspQTFRFAAAA/f39/////v7+&#10;/f39/v7+/v7+/f39/v7+/f39/////f39/v7+/f39/v7+/f39/f39/v7+/f39/////f39/v7+/f39&#10;/v7+/////////f39/v7+/f39/f39/v7+/f39/v7+/f39/v7+/f39/f39/v7+/f39/v7+/////f39&#10;/v7+/f39/v7+/f39/f39/v7+/f39/v7+/////f39/v7+/f39/v7+/f39/f39/f39/v7+/f39////&#10;/f39/v7+/f39/v7+/////v7+/v7+/v7+/f39/v7+/f39/v7+/f39/f39/v7+/f39/////f39////&#10;/v7+/f39/v7+/f39/////f39/v7+/f39/v7+/v7+/f39/////v7+/f39/v7+/f39/f39/v7+/f39&#10;/v7+/////f39/v7+/////v7+/v7+/f39/v7+/f39/f39/v7+/f39/v7+/f39/v7+/////f39/v7+&#10;/f39/////f39/f39/v7+/f39/////f39/////f39/v7+/v7+/f39/v7+/f39/////f39/v7+/f39&#10;/////v7+/f39/v7+/f39/v7+/v7+/f39/v7+/f39/v7+/f39/f39/v7+/f39/v7+/f39/v7+/f39&#10;/v7+/f39/v7+/f39/f39/v7+/f39/v7+/////f39/v7+/f39/v7+/f39/v7+/f39/v7+/////f39&#10;/v7+/f39/v7+/f39/v7+/////f39/v7+/f39/////f39/f39/v7+/////f39/f39/v7+/////v7+&#10;/f39/v7+/f39/v7+/f39/v7+/f39/f39/v7+/f39/v7+/f39/////f39/v7+/f39/////f39/f39&#10;/////f39/v7+/f39/v7+/f39/v7+/f39/f39/v7+/f39/v7+/////f39/v7+/f39/f39/v7+/v7+&#10;/////f39/f39/v7+/f39/v7+kR0EBgAAAO50Uk5TAIlAGspbB7dI+PCkNeV2kdJjvyKsPe1+D1CZ&#10;KtqGF8dYtEX1oTLicwSOH89N/ak66nsMlifXaIPEsULyFJ4v33ABHF0JuUr6N+eTJNTMwXhSrj/v&#10;EZss3G0ZyYBatkf3ozTkdQaQIYhiDr5Pq+x9mCnZajyFFsb/s/Qx4QONRM5fC7tM/B6oOemgepUm&#10;1mcTw1SwQfGdLt5vihvLXLhJ+aU25ncIkiPTUa0+7n8QmivbbMhZwLVG9hii43QFj9BhMw29Tv47&#10;63yX2GmEFcUoskPzqp/gAowdzV66S/unOOh5CpQl1YESU2avnC3dbuct3NYAAAAJcEhZcwAAIdUA&#10;ACHVAQSctJ0AAAYOSURBVEhL7Zf/VxRVFMAfihiEtpAiKkqJCpiTiKgZZi5+WQkRDILAFFFKVyVd&#10;DR8Ifm3KLdEiyVTMrQUVJAw0FAhS9ElWflt0RWlNSQUt+B968+busl9mcTdPJ3/YD2fvfN6bc4bZ&#10;nTvv3occQS9XgiFkOBYKhiq0EWCRCH0DagZXXugnGhZCJ9N/hQZxogxFV0RBtXC0QI2CRPlTgchK&#10;Zt70L47Zk3Pw4xIwI00sJrMI3Ed64dcIgaGIBwrF7UgLI5E+Qihm2s1ShMaDiuygn2kBgnkKAYhL&#10;XdLU2boJRk8jf00CMVF+GKGFl2EgIn77aywayUFnZDRftsGQcVp4/juMSSAyQciqsQgyTITQVNuM&#10;0JswZKSzWMaiiUwhVDI10UU/PqJ2Qx/ZdVCROblYixbr8Bd5MEGzkz5wpHmNhtJxbILyRi1NAA8q&#10;z5s/tjWrVGrtS27WWeRCGv27WO07qxIXXYQJSVTucrC1eDiYLZ5CHtQs+/IPNogRogTHhFz0+hUh&#10;f/4z+t6FibM2qE4g1MiWGreXEZLTtJNklLA81HrdS9mWQOX9eWxSAt99IJQ2iyS3RDMKBCG+BkQK&#10;EgXCrQGRRA7Xw1nsYJdEw4c0Eu96cWhDVg7+JT48Q44y4xBJlIe0eTdjxS042Q02pf1mbFod79MF&#10;z4oYGdZEfz6k6tzAgSe3LMu+riMJpcIb5sLFf0jF3QHPzQG3y7QlRNb3khe2KW4W7CJsideP4wPZ&#10;WJoN+DyYh3YKmC16wzkwhMLJGDAbZtAWjJbDkUtn0sPDcmEgRc4GGjrxgH6nwhEK4f3FWWv0hL5v&#10;szX0JS0TOo+mq+K0Nf5CaZPF01AvNHjuVcKkLVOFhTL3exryeFo0VwSzWRtChH/aEEttqHC16GfY&#10;rC1pH9G1Fw8bflRo8PQKukxLMqiIhsNqbHhIj/d4NifBRdJdx9HO/iC26DpA6FPghN9YmvQ0EIQW&#10;WLUXFkSuA0Gc/ZJF2zxjZxls0WLaoEgSj0GsutmlOJcd4qLZwS5yXujS9Kxi9kDJdAWNoTo7SUQJ&#10;9/khEpMEfjBSkjs8NqiG5cMZc1bzng2XZ+ahGA5Vy5Deo+K0ltQZS7qJLq8zYAHPGp+msq8OzETr&#10;bRAUjjeCoQi2/zCnUadeDhW0VDyU7F7BzRDVjPrpacQrYMCCE6+ePxofPDI2jMdTpsI5S5QFh1bI&#10;Xo9uulM3MXBxVwvMunDhwsX/ydb0Q50cZmjWV42x18U7QsdxAy9bNvjMeyn7I9bdqs3ECav+hlPO&#10;Et/E3V8ELrL1Nx2+1ONOzw4pl7BMolZVJaQVm/YZjhJ1E18zlnd5fYmH6QJR/fAhm6LUM/pW/BZ0&#10;F+m3MwnGCtUHvcVx1k1cLJqj7MKp4r1UVBO/rkaE8h9xigNsBhXkBPS40bOmbZ7hrmjHcCu9lEBM&#10;J6abWkp78im4rGNkqYJeYKKs00UwoY3eML6Z3a1+G7bd4PVAuLtiLxN5LNnCBKGMVaSByda5Gh8m&#10;jrIXzxN/s15+hk+Ztb9CZG1samxk8h4mjpIRi9eKdtlXwVX2PRtGCh+IqRL+InZzMje2ZxqM3f/M&#10;pEkNbqW9jX1oMHfEfn8pTd53fJFkx9GB62JAHSckm5SBmpM+OsipvADk1aTZtPE3kjiRiwN1jpab&#10;/EarBWyMlh8P6iz7c/FkuunoJioQr7a5WUepicUTzO5NeQQPMa0ezpNfyZv6V5SfbLjhZIJZ4n+c&#10;zId7q5mIQzNEdY68xpaklf0nLDySqSHkEev6vw3CXNCS1OYba3tFDHc8a09+srOcw3x00fzQ4ANj&#10;N32NA+kitEiteXCyw+fnIbPmFhKs0K6fLOxCHsPFMk4z+sII8++z0XA9qQ+XMwKGAjXLF4ZxOV2P&#10;q3xncWgFqJH6QUTD5Y6DkYmh7vhx+XsrDWd7K802lwIj1Mn7QYGMqe+osNc0GNklq+onBYmce8Vt&#10;y8CYRKuL0ovUJC16+4LvVzwOyp5tkdB2kV/dl+qn8zRwtCxZQnhFWmFT9Y9OVRRGfXtLxKh1m35f&#10;WVpQUHru4O7te2JSGp8obV24eNpA6B8QcMqU1LzaAgAAAABJRU5ErkJgglBLAwQKAAAAAAAAACEA&#10;fnTVFyYJAAAmCQAAFAAAAGRycy9tZWRpYS9pbWFnZTMucG5niVBORw0KGgoAAAANSUhEUgAAAEoA&#10;AABdCAMAAAFC2jD2AAAAAXNSR0IArs4c6QAAAARnQU1BAACxjwv8YQUAAAKgUExURQAAAP////39&#10;/f39/f7+/v39/f7+/v39/f////39/f7+/v39/f7+/v39/f39/f7+/v////39/f7+/v39/f7+/v//&#10;//////7+/v39/f7+/v7+/v39/f7+/v39/f7+/v39/f7+/v////39/f7+/v39/f39/f7+/v39/f39&#10;/f////7+/v39/f7+/v////39/f7+/v39/f7+/v39/f39/f39/f39/f////////39/f7+/v39/f//&#10;//39/f7+/v7+/v7+/v39/f7+/v39/f39/f7+/v39/f39/f7+/v39/f7+/v////7+/v39/f39/f//&#10;//7+/v39/f7+/v7+/v7+/v39/f7+/v39/f39/f39/f7+/v////39/f7+/v////39/f7+/v7+/v7+&#10;/v39/f39/f7+/v39/f7+/v39/f7+/v39/f////7+/v39/f7+/v////39/f39/f7+/v39/f7+/v//&#10;//////39/f39/f7+/v7+/v39/f7+/v39/f////39/f7+/v39/f////7+/v39/f7+/v39/f39/f7+&#10;/v39/f7+/v39/f7+/v39/f39/f7+/v39/f7+/v39/f7+/v39/f7+/v39/f7+/v39/f7+/v////39&#10;/f39/f7+/v39/f7+/v39/f////39/f7+/v7+/v39/f39/f7+/v////39/f7+/v39/f////39/f39&#10;/f7+/v////39/f39/f7+/v////7+/v39/f7+/v39/f////7+/v39/f7+/v39/f39/f7+/v39/f7+&#10;/v39/f7+/v////39/f7+/v39/f////39/f////39/f7+/v39/f7+/v////39/f39/f7+/v39/f7+&#10;/v////39/f39/f39/f7+/v39/f39/f////39/f7+/v39/f7+/hgtE0oAAADgdFJOUwBAicoHt0j4&#10;8KQ15XaR0mMirD3tfg9QKoYXWLRF9TLicwSOH8+8Tf2pYDrqewyWJ9dog8Sx8hRVni/fAYscXQm5&#10;SvqmN+eTJNRleFKu7xEs3G0ZWrZH96PkdQaQIYjRYg5Pq+x9mCnZaoU8FsZX/7P0MeFyA0SNzl8L&#10;u0z8Hqg56aB6lSbWghPDVLBB8Z0u3hvLXLhJ+TbmdwiS02StPu4Qmitsh8hZwLVG9hii43QFj9Bh&#10;Mw29Tv4gO+t8l9hphBXFViiyQ/Oq4AKMHc1eMPunOOh5CpTVgRLCr2acLd1ux26CZwAAAAlwSFlz&#10;AAAh1QAAIdUBBJy0nQAABSNJREFUSEvtl+tbVFUUh5eR4bVIBCpDA8rTDS/lgDKpNDWlhKBkk+Al&#10;E5AKIUTKoqPirSJHSWo08EIIpY7JqGG7CFSsxibCKRNECvtXOnvtdeZyZs5A5Id8nnk/rPVbe3g2&#10;++zbWhuGwWrhjgBMn4iKcWNBCXCAvMBKHsyQSuo/sA6qAa5y1Qy3YwtnE3nIIK+gjkZhE1SQutlI&#10;/MvnAbSUUIP4v3aAH1Z/AW7RgtjQJsHj6JFH4X1SPpQBXC+WfUfPKccPeBu1L0VdJG4xDl+YkwUQ&#10;Ba0yNQBkA0QI5W1DjDCSlMJ59eeR8Bx64LOch+Is9KBXiNFOIMAVgDSSHhYA7CapYrwPIDp5w4gm&#10;ijmOw8IrQ/Zg/ATdU2hVRs3FBfSn/TSJMMPiO1Ylf4tqZqndbGVf9WHgx1w8XhMaMBBctdCqeaE9&#10;0TqDW4cslzYbAWrFQnrpdaEbdwwdZ8ZLAJdGUEDE1HBrSsFAcBLgna2kVabuVMyPPoe+9TLA6Kcp&#10;8PAW/7Ns/z3rIO9DMn7muo0YhKCmntsFkxTj+Nl9MoZHQXC4v+HuPWbq5lF+M4+C0MeukeJsKyQR&#10;SI91MilwJ5AISmr8Y41LtlXlUhgmzP8J44POyNGoKjqk/Cq3YQIGGqYkAlRu5irvfn5nTLb6Vz5I&#10;zWxuF/nm6fZ8Eh5OSOi6TOiI2YdIqOxZKrzpeW6PMtmQo3hZXFceBs4K/+uz3O4DOM4+ALio6Swp&#10;El0F8+S0OKVoqcM6zgcxroiV6JBS5fYVrV7a1ium6boIkCvTA9I47HlIMQdniQBhyu2p7Us0+I4j&#10;EyBBOy7IUFqhpVcExJZKEl6wMwlvuRCM4AviivfcXTqMXaKY1dIgtWSCfYdit7g/F6EeJ/AqHyPx&#10;jfGHxbKGR0E4aOZ2hWkePFBuhH6nTq8FY7ntq7HJvCh+1a7ktWAcavNNKtWjSGi5R6mVvASskMoj&#10;bA4p5cQErJCHFW7Pmm/nW0CPTDYPc8ZBvWEJcjJZ5fmFjZYg6dGf3ztrtNk4TJgwYW5dkq+NdXaU&#10;+NXWxryk8Qei4w3lS0vqQhbdvrhSoyM3n7u4YS9LV1I1kSKXHb32d+0LFxd+Vpgml+3eQ+0hyWpg&#10;20UJsqLBfQaFFmPySGZ4kQJdKl6X05NIAzxhShev+gBczfHl3sQTlLXRN0ghE6W/fJJ29spLs7vn&#10;U5CzLL6aZHDmmC6REhRZvyYFdas620/VP7yfdVJTpylOiOCszcc3o4qxrEp5C/rT9zITRUxcWqSm&#10;rvMjeQ3jNRexa7GNP+C03CYlYh/1LANjHWotb6qz07dKmvYuaT+M9qIo7s/JWM7q0u++i9T38m5S&#10;WgyLsX59bZCuoNNGn/ixdcoYoTScYdtx5ONZAca6RG103yFUq9kealfv6LDxAioUF/IX/SRUSqV8&#10;St1HgcyddoSUPq5jLJeWOdY6aP0Zmrrl0iyqDot/k548IeQwiWuQ1SlPOS1Veh4Jw+HeY/IadVIn&#10;3Ol+xjuy9RN/KdinU6rqcLmNbVB365j9bGMWn76EFjmyI73XIEXHDlKc+5GQa7oRSxqiGmXn3QX1&#10;TvOXOKCY3GXy8mL8ZWg4tjKz52YAR9PeD3327ICFvUFySOT1xFd161x/MR+xhSSHRkW3W+4Peqph&#10;pjTIGQzk00p5/5/KG1BDVwTbRfJfMP/4Iik6sZUiQYatLbD7IeF6ZZJT2tkyVby1XbXLIscNOR8G&#10;IWugsIExm9NglywZOosRJsxNBuAfjV9RFQWvkeYAAAAASUVORK5CYIJQSwMECgAAAAAAAAAhAMug&#10;C2uvBQAArwUAABQAAABkcnMvbWVkaWEvaW1hZ2U0LnBuZ4lQTkcNChoKAAAADUlIRFIAAABVAAAA&#10;ZAgDAAABtwq89gAAAAFzUkdCAK7OHOkAAAAEZ0FNQQAAsY8L/GEFAAABwlBMVEUAAAD////9/f3+&#10;/v79/f3+/v79/f3////9/f39/f39/f3+/v79/f3+/v7////9/f3+/v79/f3+/v79/f3+/v79/f3+&#10;/v79/f3+/v79/f3+/v7////9/f39/f39/f3////+/v79/f3+/v7////+/v79/f39/f3+/v7////9&#10;/f3+/v79/f3+/v7////9/f3+/v79/f39/f3+/v79/f3+/v7////9/f3////+/v79/f39/f3////9&#10;/f3+/v7+/v79/f39/f3+/v79/f3+/v7////+/v7////+/v7+/v79/f39/f3+/v79/f39/f39/f3/&#10;///9/f39/f3////////9/f39/f3+/v7+/v79/f3////9/f3////9/f3+/v79/f39/f3+/v79/f3+&#10;/v79/f39/f39/f3+/v79/f3+/v7+/v79/f39/f3////9/f3+/v79/f39/f3+/v79/f3////+/v79&#10;/f3+/v79/f3////+/v79/f3////9/f39/f3+/v7////////+/v79/f3////9/f3+/v79/f3+/v79&#10;/f3+/v7////9/f39/f3////////9/f39/f39/f3+/v7////9/f3+/v76G0q8AAAAlnRSTlMAQMoH&#10;t0j48KTlrD3tfg+ZKtprhli0RfUy4nMEz7z9YDrqewwnxLFCFJ4v33ABixz6pjfnJMzBeFKu7xHc&#10;GVq29zTkdQYhiA5Pq5gp2YXG/7P0A0SNzl8L/B6ooOkm1oITw1Tx3ooby1xJ+aUIkiPTrT7uECvb&#10;bMjARvYYouN0BTMN/iDrfJcVxVYosvOqArr76HkKnC0nRYcRAAAACXBIWXMAACHVAAAh1QEEnLSd&#10;AAAC1ElEQVRYR+3ZCVPTQBgG4FUUrRcIKlKwgHhrpR6IF1ALWkDwQ1AB8UIRAVE5FQ8E1iIih2Dt&#10;/3WzeW1DmjSlhzMweWay++72Y2fS7DRpYfHyoheaxBFUY5Qq9KzZJKfBEiMk1iuOYTXGchO9QpvT&#10;j9oRND5PKC1fkoOwI+jZUfQ6UVfAHwqJNuqNFm++OMXV006pyencjon1LLfkGpKGr439KUIOk9tk&#10;qkvmsH975y56Kbyh2F70isisVmS2Ar0iMhtAr1BmQ/I66WfrGRdtwrPygnJxaGdt6ZFzegDJyhZX&#10;MbtCOzGKYeTF8IgMvfRd9qZa2weRhB7vEyQDWfQcCQruux4j6kW2q7Uka6vMtmgCtcdI8U1mq9rm&#10;etFw9eM+lbWXh0RjVbsSiLYRPnxtNp3axt1IVvyeYX4SObafnnE2unwHo1j6aIdoB/Iya9Wxuaf0&#10;XvbBwEKlDGbc1XwrIiukDiRDm+k2ktDgmkOKlrFrAUmVw38j6c16G3WncoAWkXR8YwgRHZkIOg4n&#10;grX/V2pyWkalBvcKRXpLs8WjW+iZmmOXlsr70iuZLUqnlZdzy2XeQKVL50RjVTovH1ulQxNqb1L6&#10;BvdMrUd4zWaz2Wxr4C7eVICYMhkz24i8WX4MU+LiF+Lv5j5+4FR9yo25ZJ3vbqdLb5XVKl9zl69V&#10;nU1KsCifFs7uwYixihUK1ExjkKiGT+SoW3WVWqbGyDN4AqMEHPzFPeM3MNDI3t9PhcdbMFoT974L&#10;nDrxWKTnv0X86pk1rzt7OI9KatowMjD5oJu898owik9nP10fstpDoz/48jxyXBz0FSmmkRnzLwMG&#10;HKQ+RqXWBly1jnxIcYlz1Soy+yHH0PpdtfblsvyqoqhXf4FUJbXqdDN19UkPebn2HyzJrqr8LCfk&#10;2qumcNXgInWqKZWrsgI/PmuTWzUfu9PSCv4gLqU9ZXHpidzSbTabbR1j7C8q19ICbuK2sAAAAABJ&#10;RU5ErkJgglBLAwQUAAYACAAAACEAxiM6qOAAAAALAQAADwAAAGRycy9kb3ducmV2LnhtbEyPQUvD&#10;QBCF74L/YRnBm92sxrTGbEop6qkUbAXxNk2mSWh2N2S3SfrvnZ70OLyPN9/LlpNpxUC9b5zVoGYR&#10;CLKFKxtbafjavz8sQPiAtsTWWdJwIQ/L/PYmw7R0o/2kYRcqwSXWp6ihDqFLpfRFTQb9zHVkOTu6&#10;3mDgs69k2ePI5aaVj1GUSION5Q81drSuqTjtzkbDx4jj6km9DZvTcX352T9vvzeKtL6/m1avIAJN&#10;4Q+Gqz6rQ85OB3e2pRethliphFEOXhY8iol4ruYgDtcoiUHmmfy/If8F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BAi0AFAAGAAgAAAAhALGCZ7YKAQAAEwIA&#10;ABMAAAAAAAAAAAAAAAAAAAAAAFtDb250ZW50X1R5cGVzXS54bWxQSwECLQAUAAYACAAAACEAOP0h&#10;/9YAAACUAQAACwAAAAAAAAAAAAAAAAA7AQAAX3JlbHMvLnJlbHNQSwECLQAUAAYACAAAACEA1UrT&#10;ch8DAACIDQAADgAAAAAAAAAAAAAAAAA6AgAAZHJzL2Uyb0RvYy54bWxQSwECLQAKAAAAAAAAACEA&#10;6W8ILOgGAADoBgAAFAAAAAAAAAAAAAAAAACFBQAAZHJzL21lZGlhL2ltYWdlMS5wbmdQSwECLQAK&#10;AAAAAAAAACEA3q/9GUkKAABJCgAAFAAAAAAAAAAAAAAAAACfDAAAZHJzL21lZGlhL2ltYWdlMi5w&#10;bmdQSwECLQAKAAAAAAAAACEAfnTVFyYJAAAmCQAAFAAAAAAAAAAAAAAAAAAaFwAAZHJzL21lZGlh&#10;L2ltYWdlMy5wbmdQSwECLQAKAAAAAAAAACEAy6ALa68FAACvBQAAFAAAAAAAAAAAAAAAAAByIAAA&#10;ZHJzL21lZGlhL2ltYWdlNC5wbmdQSwECLQAUAAYACAAAACEAxiM6qOAAAAALAQAADwAAAAAAAAAA&#10;AAAAAABTJgAAZHJzL2Rvd25yZXYueG1sUEsBAi0AFAAGAAgAAAAhAFd98erUAAAArQIAABkAAAAA&#10;AAAAAAAAAAAAYCcAAGRycy9fcmVscy9lMm9Eb2MueG1sLnJlbHNQSwUGAAAAAAkACQBCAgAAayg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alt="t2 email" style="position:absolute;left:6107;top:2956;width:568;height: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uGlwAAAANsAAAAPAAAAZHJzL2Rvd25yZXYueG1sRE9Ni8Iw&#10;EL0v+B/CCN7WdBWsdo0igqCyIFUv3oZkti3bTEoTa/335iDs8fG+l+ve1qKj1leOFXyNExDE2pmK&#10;CwXXy+5zDsIHZIO1Y1LwJA/r1eBjiZlxD86pO4dCxBD2GSooQ2gyKb0uyaIfu4Y4cr+utRgibAtp&#10;WnzEcFvLSZLMpMWKY0OJDW1L0n/nu1VQ5XzsF4f0NvXXurvok0z1z0mp0bDffIMI1Id/8du9NwrS&#10;uD5+iT9Arl4AAAD//wMAUEsBAi0AFAAGAAgAAAAhANvh9svuAAAAhQEAABMAAAAAAAAAAAAAAAAA&#10;AAAAAFtDb250ZW50X1R5cGVzXS54bWxQSwECLQAUAAYACAAAACEAWvQsW78AAAAVAQAACwAAAAAA&#10;AAAAAAAAAAAfAQAAX3JlbHMvLnJlbHNQSwECLQAUAAYACAAAACEAwIbhpcAAAADbAAAADwAAAAAA&#10;AAAAAAAAAAAHAgAAZHJzL2Rvd25yZXYueG1sUEsFBgAAAAADAAMAtwAAAPQCAAAAAA==&#10;">
                  <v:imagedata r:id="rId20" o:title="t2 email"/>
                </v:shape>
                <v:shape id="Picture 12" o:spid="_x0000_s1028" type="#_x0000_t75" alt="loc" style="position:absolute;left:6130;top:3420;width:498;height: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Gy5wwAAANsAAAAPAAAAZHJzL2Rvd25yZXYueG1sRI9BawIx&#10;FITvBf9DeEJvNVspW9kapQii4Kl2kR4fm9dNaPKybOK6+utNodDjMDPfMMv16J0YqI82sILnWQGC&#10;uAnacqug/tw+LUDEhKzRBSYFV4qwXk0elljpcOEPGo6pFRnCsUIFJqWukjI2hjzGWeiIs/cdeo8p&#10;y76VusdLhnsn50VRSo+W84LBjjaGmp/j2SsYypNd3EptnWl2ztaH/Sm+fCn1OB3f30AkGtN/+K+9&#10;1wpe5/D7Jf8AuboDAAD//wMAUEsBAi0AFAAGAAgAAAAhANvh9svuAAAAhQEAABMAAAAAAAAAAAAA&#10;AAAAAAAAAFtDb250ZW50X1R5cGVzXS54bWxQSwECLQAUAAYACAAAACEAWvQsW78AAAAVAQAACwAA&#10;AAAAAAAAAAAAAAAfAQAAX3JlbHMvLnJlbHNQSwECLQAUAAYACAAAACEAjyhsucMAAADbAAAADwAA&#10;AAAAAAAAAAAAAAAHAgAAZHJzL2Rvd25yZXYueG1sUEsFBgAAAAADAAMAtwAAAPcCAAAAAA==&#10;">
                  <v:imagedata r:id="rId21" o:title="loc"/>
                </v:shape>
                <v:shape id="Picture 13" o:spid="_x0000_s1029" type="#_x0000_t75" alt="phone" style="position:absolute;left:6107;top:4164;width:485;height: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nBixQAAANsAAAAPAAAAZHJzL2Rvd25yZXYueG1sRI9BS8NA&#10;FITvgv9heYI3u1HEStptqUIhCrXY9lBvj+wzG5t9G7Kvafrv3YLgcZiZb5jpfPCN6qmLdWAD96MM&#10;FHEZbM2Vgd12efcMKgqyxSYwGThThPns+mqKuQ0n/qR+I5VKEI45GnAiba51LB15jKPQEifvO3Qe&#10;Jcmu0rbDU4L7Rj9k2ZP2WHNacNjSq6PysDl6A+SLuujf3V4Oqzf5Wr8cfxbLD2Nub4bFBJTQIP/h&#10;v3ZhDYwf4fIl/QA9+wUAAP//AwBQSwECLQAUAAYACAAAACEA2+H2y+4AAACFAQAAEwAAAAAAAAAA&#10;AAAAAAAAAAAAW0NvbnRlbnRfVHlwZXNdLnhtbFBLAQItABQABgAIAAAAIQBa9CxbvwAAABUBAAAL&#10;AAAAAAAAAAAAAAAAAB8BAABfcmVscy8ucmVsc1BLAQItABQABgAIAAAAIQD/1nBixQAAANsAAAAP&#10;AAAAAAAAAAAAAAAAAAcCAABkcnMvZG93bnJldi54bWxQSwUGAAAAAAMAAwC3AAAA+QIAAAAA&#10;">
                  <v:imagedata r:id="rId22" o:title="phone"/>
                </v:shape>
                <v:shape id="Picture 14" o:spid="_x0000_s1030" type="#_x0000_t75" alt="address" style="position:absolute;left:6074;top:4718;width:554;height: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M2SwwAAANsAAAAPAAAAZHJzL2Rvd25yZXYueG1sRI/disIw&#10;FITvF3yHcARvFk0VqlKNIrKCsFDw5wEOzbEtbU5qk6317c2C4OUwM98w621vatFR60rLCqaTCARx&#10;ZnXJuYLr5TBegnAeWWNtmRQ8ycF2M/haY6Ltg0/UnX0uAoRdggoK75tESpcVZNBNbEMcvJttDfog&#10;21zqFh8Bbmo5i6K5NFhyWCiwoX1BWXX+Mwri2c93Oq3y7tfhfV49T+l9H6dKjYb9bgXCU+8/4Xf7&#10;qBUsYvj/En6A3LwAAAD//wMAUEsBAi0AFAAGAAgAAAAhANvh9svuAAAAhQEAABMAAAAAAAAAAAAA&#10;AAAAAAAAAFtDb250ZW50X1R5cGVzXS54bWxQSwECLQAUAAYACAAAACEAWvQsW78AAAAVAQAACwAA&#10;AAAAAAAAAAAAAAAfAQAAX3JlbHMvLnJlbHNQSwECLQAUAAYACAAAACEAO5jNksMAAADbAAAADwAA&#10;AAAAAAAAAAAAAAAHAgAAZHJzL2Rvd25yZXYueG1sUEsFBgAAAAADAAMAtwAAAPcCAAAAAA==&#10;">
                  <v:imagedata r:id="rId23" o:title="address"/>
                </v:shape>
              </v:group>
            </w:pict>
          </mc:Fallback>
        </mc:AlternateContent>
      </w:r>
      <w:r w:rsidR="0012586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5F60585" wp14:editId="03F54C35">
                <wp:simplePos x="0" y="0"/>
                <wp:positionH relativeFrom="column">
                  <wp:posOffset>2443480</wp:posOffset>
                </wp:positionH>
                <wp:positionV relativeFrom="paragraph">
                  <wp:posOffset>5476240</wp:posOffset>
                </wp:positionV>
                <wp:extent cx="2882900" cy="668655"/>
                <wp:effectExtent l="0" t="0" r="12700" b="17145"/>
                <wp:wrapNone/>
                <wp:docPr id="42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2900" cy="6686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132A87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3F47FB2B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477B6EB2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655286D7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2A0BE0B1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24B7A013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3384AE1A" w14:textId="77777777" w:rsidR="005473D4" w:rsidRDefault="005473D4" w:rsidP="005473D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F60585" id="_x0000_s1034" type="#_x0000_t202" style="position:absolute;margin-left:192.4pt;margin-top:431.2pt;width:227pt;height:52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iwXTgIAAJcEAAAOAAAAZHJzL2Uyb0RvYy54bWysVNuO0zAQfUfiHyy/06RRW9po09XSZRHS&#10;cpF2+YCp4zQWvmG7TcrXM7bb0oU3RB4sz8VnLmcmN7ejkuTAnRdGN3Q6KSnhmplW6F1Dvz0/vFlS&#10;4gPoFqTRvKFH7unt+vWrm8HWvDK9kS13BEG0rwfb0D4EWxeFZz1X4CfGco3GzjgFAUW3K1oHA6Ir&#10;WVRluSgG41rrDOPeo/Y+G+k64XcdZ+FL13keiGwo5hbS6dK5jWexvoF658D2gp3SgH/IQoHQGPQC&#10;dQ8ByN6Jv6CUYM5404UJM6owXScYTzVgNdPyj2qeerA81YLN8fbSJv//YNnnw1dHRNvQWUWJBoUc&#10;PfMxkHdmJItZ7M9gfY1uTxYdw4h65DnV6u2jYd890WbTg97xO+fM0HNoMb9pfFlcPc04PoJsh0+m&#10;xTiwDyYBjZ1TsXnYDoLoyNPxwk3MhaGyWi6rVYkmhrbFYrmYz1MIqM+vrfPhAzeKxEtDHXKf0OHw&#10;6EPMBuqzSwzmjRTtg5AyCXHe+EY6cgCcFGCM65CrlHuF6Wb9osQvzwyqcbKyenZWY4g0uREpBXwR&#10;RGoyNHQ1r+a5fS8ScLvtJXyEy3Ei4LWbEgHXRQrV0OXFCerY9Pe6TcMcQMh8x8dSn1iIjc8UhHE7&#10;JsKXZ3K3pj0iLc7k7cBtxktv3E9KBtyMhvofe3CcEvlRI7Wr6WwWVykJs/nbCgV3bdleW0AzhGpo&#10;oCRfNyGv3946sesxUm6zNnc4Dp1ITMW5yVmd0sfpT/08bWpcr2s5ef3+n6x/AQAA//8DAFBLAwQU&#10;AAYACAAAACEA61A/eOAAAAALAQAADwAAAGRycy9kb3ducmV2LnhtbEyPS0/DMBCE70j8B2uRuFGH&#10;tCRuiFMhHgcOSH3QuxsvcYQfIXbb8O9ZTnDc2dHMN/VqcpadcIx98BJuZxkw9G3Qve8kvO9ebgSw&#10;mJTXygaPEr4xwqq5vKhVpcPZb/C0TR2jEB8rJcGkNFScx9agU3EWBvT0+wijU4nOseN6VGcKd5bn&#10;WVZwp3pPDUYN+Giw/dwenYRXW+7Nbv1kvjbrt2ed39liHKyU11fTwz2whFP6M8MvPqFDQ0yHcPQ6&#10;MithLhaEniSIIl8AI4eYC1IOEpZFWQJvav5/Q/MDAAD//wMAUEsBAi0AFAAGAAgAAAAhALaDOJL+&#10;AAAA4QEAABMAAAAAAAAAAAAAAAAAAAAAAFtDb250ZW50X1R5cGVzXS54bWxQSwECLQAUAAYACAAA&#10;ACEAOP0h/9YAAACUAQAACwAAAAAAAAAAAAAAAAAvAQAAX3JlbHMvLnJlbHNQSwECLQAUAAYACAAA&#10;ACEAYZYsF04CAACXBAAADgAAAAAAAAAAAAAAAAAuAgAAZHJzL2Uyb0RvYy54bWxQSwECLQAUAAYA&#10;CAAAACEA61A/eOAAAAALAQAADwAAAAAAAAAAAAAAAACoBAAAZHJzL2Rvd25yZXYueG1sUEsFBgAA&#10;AAAEAAQA8wAAALUFAAAAAA==&#10;" fillcolor="#9cc2e5 [1940]">
                <v:textbox>
                  <w:txbxContent>
                    <w:p w14:paraId="11132A87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3F47FB2B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477B6EB2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655286D7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2A0BE0B1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24B7A013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3384AE1A" w14:textId="77777777" w:rsidR="005473D4" w:rsidRDefault="005473D4" w:rsidP="005473D4"/>
                  </w:txbxContent>
                </v:textbox>
              </v:shape>
            </w:pict>
          </mc:Fallback>
        </mc:AlternateContent>
      </w:r>
      <w:r w:rsidR="00125867">
        <w:rPr>
          <w:noProof/>
        </w:rPr>
        <mc:AlternateContent>
          <mc:Choice Requires="wps">
            <w:drawing>
              <wp:anchor distT="0" distB="0" distL="114300" distR="114300" simplePos="0" relativeHeight="251638779" behindDoc="0" locked="0" layoutInCell="1" allowOverlap="1" wp14:anchorId="1206B392" wp14:editId="44CF3252">
                <wp:simplePos x="0" y="0"/>
                <wp:positionH relativeFrom="margin">
                  <wp:posOffset>2442096</wp:posOffset>
                </wp:positionH>
                <wp:positionV relativeFrom="paragraph">
                  <wp:posOffset>749935</wp:posOffset>
                </wp:positionV>
                <wp:extent cx="2882379" cy="4724400"/>
                <wp:effectExtent l="0" t="0" r="13335" b="19050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379" cy="472440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EE9784" id="Rectángulo 44" o:spid="_x0000_s1026" style="position:absolute;margin-left:192.3pt;margin-top:59.05pt;width:226.95pt;height:372pt;z-index:251638779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qDlpgIAALIFAAAOAAAAZHJzL2Uyb0RvYy54bWysVM1u2zAMvg/YOwi6r3aydE2DOkXWIsOA&#10;oi3aDj0rshQbkERNUuJkb7Nn2YuNkn+StcUOw3JQRJH8SH4meXG504pshfM1mIKOTnJKhOFQ1mZd&#10;0G9Pyw9TSnxgpmQKjCjoXnh6OX//7qKxMzGGClQpHEEQ42eNLWgVgp1lmeeV0MyfgBUGlRKcZgFF&#10;t85KxxpE1yob5/mnrAFXWgdceI+v162SzhO+lIKHOym9CEQVFHML6XTpXMUzm1+w2doxW9W8S4P9&#10;Qxaa1QaDDlDXLDCycfUrKF1zBx5kOOGgM5Cy5iLVgNWM8hfVPFbMilQLkuPtQJP/f7D8dnvvSF0W&#10;dDKhxDCN3+gBWfv106w3Cgi+IkWN9TO0fLT3rpM8XmO9O+l0/MdKyC7Ruh9oFbtAOD6Op9Pxx7Nz&#10;SjjqJmfjySRPxGcHd+t8+CJAk3gpqMMMEp1se+MDhkTT3iRG86DqclkrlQS3Xl0pR7YsfuP8c77s&#10;0f8wU+a1Z+wyMfiG3SgWi7GOHFGKnlmkoC063cJeiYinzIOQyF8sM2WcOveAyTgXJoxaVcVK0aZ5&#10;muOvD9ZnkUInwIgssbwBuwPoLVuQHrvNubOPriI1/uCc/y2x1nnwSJHBhMFZ1wbcWwAKq+oit/Y9&#10;SS01kaUVlHvsLgft2HnLlzV+3xvmwz1zOGc4kbg7wh0eUkFTUOhulFTgfrz1Hu2x/VFLSYNzW1D/&#10;fcOcoER9NTgY5yNsLxz0JExOz8YouGPN6lhjNvoKsG1GuKUsT9doH1R/lQ70M66YRYyKKmY4xi4o&#10;D64XrkK7T3BJcbFYJDMcbsvCjXm0PIJHVmP/Pu2embNdkwecj1voZ5zNXvR6axs9DSw2AWSdBuHA&#10;a8c3LobUON0Si5vnWE5Wh1U7/w0AAP//AwBQSwMEFAAGAAgAAAAhAPmAB7XhAAAACwEAAA8AAABk&#10;cnMvZG93bnJldi54bWxMj1FLwzAQx98Fv0M4wTeXdnMlq01HEQQRRDp17DFLY1psLqXJuvrtPZ/m&#10;2x3/H//7XbGdXc8mM4bOo4R0kQAzqH3ToZXw8f50J4CFqLBRvUcj4ccE2JbXV4XKG3/G2ky7aBmV&#10;YMiVhDbGIec86NY4FRZ+MEjZlx+dirSOljejOlO56/kySTLuVId0oVWDeWyN/t6dnARb6Tf9enhe&#10;b2xdef25eamnfSbl7c1cPQCLZo4XGP70SR1Kcjr6EzaB9RJW4j4jlIJUpMCIECuxBnakIVumwMuC&#10;//+h/AUAAP//AwBQSwECLQAUAAYACAAAACEAtoM4kv4AAADhAQAAEwAAAAAAAAAAAAAAAAAAAAAA&#10;W0NvbnRlbnRfVHlwZXNdLnhtbFBLAQItABQABgAIAAAAIQA4/SH/1gAAAJQBAAALAAAAAAAAAAAA&#10;AAAAAC8BAABfcmVscy8ucmVsc1BLAQItABQABgAIAAAAIQBNbqDlpgIAALIFAAAOAAAAAAAAAAAA&#10;AAAAAC4CAABkcnMvZTJvRG9jLnhtbFBLAQItABQABgAIAAAAIQD5gAe14QAAAAsBAAAPAAAAAAAA&#10;AAAAAAAAAAAFAABkcnMvZG93bnJldi54bWxQSwUGAAAAAAQABADzAAAADgYAAAAA&#10;" fillcolor="#00b0f0" strokecolor="black [3213]" strokeweight="1pt">
                <w10:wrap anchorx="margin"/>
              </v:rect>
            </w:pict>
          </mc:Fallback>
        </mc:AlternateContent>
      </w:r>
      <w:r w:rsidR="005473D4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563FEFC" wp14:editId="7B6AC59E">
                <wp:simplePos x="0" y="0"/>
                <wp:positionH relativeFrom="column">
                  <wp:posOffset>-916970</wp:posOffset>
                </wp:positionH>
                <wp:positionV relativeFrom="paragraph">
                  <wp:posOffset>3473179</wp:posOffset>
                </wp:positionV>
                <wp:extent cx="2905875" cy="200025"/>
                <wp:effectExtent l="0" t="0" r="27940" b="28575"/>
                <wp:wrapNone/>
                <wp:docPr id="39" name="Forma libre: form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875" cy="200025"/>
                        </a:xfrm>
                        <a:custGeom>
                          <a:avLst/>
                          <a:gdLst>
                            <a:gd name="connsiteX0" fmla="*/ 0 w 2895600"/>
                            <a:gd name="connsiteY0" fmla="*/ 0 h 190500"/>
                            <a:gd name="connsiteX1" fmla="*/ 0 w 2895600"/>
                            <a:gd name="connsiteY1" fmla="*/ 0 h 190500"/>
                            <a:gd name="connsiteX2" fmla="*/ 0 w 2895600"/>
                            <a:gd name="connsiteY2" fmla="*/ 190500 h 190500"/>
                            <a:gd name="connsiteX3" fmla="*/ 714375 w 2895600"/>
                            <a:gd name="connsiteY3" fmla="*/ 190500 h 190500"/>
                            <a:gd name="connsiteX4" fmla="*/ 828675 w 2895600"/>
                            <a:gd name="connsiteY4" fmla="*/ 85725 h 190500"/>
                            <a:gd name="connsiteX5" fmla="*/ 2895600 w 2895600"/>
                            <a:gd name="connsiteY5" fmla="*/ 85725 h 190500"/>
                            <a:gd name="connsiteX6" fmla="*/ 2895600 w 2895600"/>
                            <a:gd name="connsiteY6" fmla="*/ 0 h 190500"/>
                            <a:gd name="connsiteX7" fmla="*/ 0 w 2895600"/>
                            <a:gd name="connsiteY7" fmla="*/ 0 h 190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2895600" h="19050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0" y="190500"/>
                              </a:lnTo>
                              <a:lnTo>
                                <a:pt x="714375" y="190500"/>
                              </a:lnTo>
                              <a:lnTo>
                                <a:pt x="828675" y="85725"/>
                              </a:lnTo>
                              <a:lnTo>
                                <a:pt x="2895600" y="85725"/>
                              </a:lnTo>
                              <a:lnTo>
                                <a:pt x="28956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0C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963A" id="Forma libre: forma 39" o:spid="_x0000_s1026" style="position:absolute;margin-left:-72.2pt;margin-top:273.5pt;width:228.8pt;height:15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9560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3X5DQQAAIwMAAAOAAAAZHJzL2Uyb0RvYy54bWysV9tu4zYQfS/QfyD0WKCx7NixY8RZBFmk&#10;KBDsBk2K3T7SFGUJoEiVpC/p1/eQFGXa3YXtRV8kUjNnhjOcm+4+7BpBNlybWslFNrzKM8IlU0Ut&#10;V4vsz7enX2cZMZbKggol+SJ75yb7cP/zT3fbds5HqlKi4JpAiDTzbbvIKmvb+WBgWMUbaq5UyyWI&#10;pdINtdjq1aDQdAvpjRiM8vxmsFW6aLVi3Bh8/RiI2b2XX5ac2c9labglYpHhbNY/tX8u3XNwf0fn&#10;K03bqmbdMegPnKKhtYTSXtRHailZ6/o/opqaaWVUaa+YagaqLGvGvQ2wZpgfWfNa0ZZ7W+Ac0/Zu&#10;Mv+fWPZp86JJXSyy69uMSNrgjp6ct4mol5rPiXc9ARGe2rZmDsBr+6K7ncHSmb0rdePeMIjsvHff&#10;e+/ynSUMH0e3+WQ2nWSEgYa7y0cTJ3SwR7O1sb9x5SXRzbOx4XYKrLxvi+6ATElpasu/4kbLRuDC&#10;fhmQnGzJaHY7ucnjrR6z/3XIXpEhTvRd7q/Dy4Qfsp8SPrpMeMoeTk1OabhONEyH4+vp5LSDUsyZ&#10;asaJmtlodnOOmgPMZDqanDQGUdNfdHfJp61JQbOz1Nz8iJoUlJ+0ZJqoOCNkD9nTO0ferGJm0Com&#10;C9vJLluwItRV4dwXplYZl5lp6iAN4xapEVIRKJdqJ8CI9RQ8vAiMWE7Bo4vAiNAUfH0RGHGXgscX&#10;gRFNKTjWrvMchhhJwTcXaUYMpOBpCkYU4ATdlWu0O9fohG90NiNodDojaHRLh6HzlloXKXFJtijE&#10;XckkFdp3qIeO3KgNf1Oe0R5VdKjcU4X8PlekxXebSNqXXoiLDPEdGEPR8rafwR1qj+f2ud45KYqM&#10;7yC6Nxp+vYw75kmUF9+pbcc8TCjDQ3q5C/Atr78Jd4FJ2zNK1MVTLYRzvdGr5aPQZEPd9JJP88co&#10;+oBN+JQ9+OTnJ95j7S6maMLlHY/DuK4e+rhf2XfBnXIh/+AlJgPXuX0FOZJJGePSDgOpogUPx0RD&#10;DS0V4nuEN9kLdJJLmNfL7gS4eW9/3ig7OK3jd1DuR7oeHEpbryac4BDcI7xmJW0Pbmqp9LcsE7Cq&#10;0xz4o5OCa5yXlqp4x9ykVRgoTcueam3sMzX2hWoMJBg1MBXbz3iUQiHPkE9+lZFK6X++9d3xY7AD&#10;NSNbTKSLzPy9pppnRPwuMfLdDsdjN8L6zRj9DBudUpYpRa6bR4WwQanG6fzS8VsRl6VWzRcMzw9O&#10;K0hUMuhGS7AoGWHzaLEHCTMg4w8Pfo2xFbH7LF9b5oQ7r7aw/G33heqWuOUisxj5Pqk4vdJ5nOUQ&#10;Enteh5TqYW1VWbtBz8dh8Gu3wcjrA6cbz91Mne491/4n4v5fAAAA//8DAFBLAwQUAAYACAAAACEA&#10;JESd/OEAAAAMAQAADwAAAGRycy9kb3ducmV2LnhtbEyPQU7DMBBF90jcwRokdq2TJiVRiFMhEBsk&#10;Fg0cwI2ndtrYDrHbhNszrGA5M09/3q93ix3YFafQeycgXSfA0HVe9U4L+Px4XZXAQpROycE7FPCN&#10;AXbN7U0tK+Vnt8drGzWjEBcqKcDEOFach86glWHtR3R0O/rJykjjpLma5EzhduCbJHngVvaOPhg5&#10;4rPB7txerIDi1OrhRR/NmzqfdNnO79n+Kwpxf7c8PQKLuMQ/GH71SR0acjr4i1OBDQJWaZ7nxArY&#10;5gW1IiRLsw2wA22Kcgu8qfn/Es0PAAAA//8DAFBLAQItABQABgAIAAAAIQC2gziS/gAAAOEBAAAT&#10;AAAAAAAAAAAAAAAAAAAAAABbQ29udGVudF9UeXBlc10ueG1sUEsBAi0AFAAGAAgAAAAhADj9If/W&#10;AAAAlAEAAAsAAAAAAAAAAAAAAAAALwEAAF9yZWxzLy5yZWxzUEsBAi0AFAAGAAgAAAAhAGAndfkN&#10;BAAAjAwAAA4AAAAAAAAAAAAAAAAALgIAAGRycy9lMm9Eb2MueG1sUEsBAi0AFAAGAAgAAAAhACRE&#10;nfzhAAAADAEAAA8AAAAAAAAAAAAAAAAAZwYAAGRycy9kb3ducmV2LnhtbFBLBQYAAAAABAAEAPMA&#10;AAB1BwAAAAA=&#10;" path="m,l,,,190500r714375,l828675,85725r2066925,l2895600,,,xe" fillcolor="#0070c0" strokecolor="black [3213]" strokeweight="1pt">
                <v:stroke joinstyle="miter"/>
                <v:path arrowok="t" o:connecttype="custom" o:connectlocs="0,0;0,0;0,200025;716910,200025;831616,90011;2905875,90011;2905875,0;0,0" o:connectangles="0,0,0,0,0,0,0,0"/>
              </v:shape>
            </w:pict>
          </mc:Fallback>
        </mc:AlternateContent>
      </w:r>
      <w:r w:rsidR="005473D4">
        <w:rPr>
          <w:noProof/>
        </w:rPr>
        <mc:AlternateContent>
          <mc:Choice Requires="wps">
            <w:drawing>
              <wp:anchor distT="0" distB="0" distL="114300" distR="114300" simplePos="0" relativeHeight="251640829" behindDoc="0" locked="0" layoutInCell="1" allowOverlap="1" wp14:anchorId="002E1775" wp14:editId="0476C691">
                <wp:simplePos x="0" y="0"/>
                <wp:positionH relativeFrom="column">
                  <wp:posOffset>-916970</wp:posOffset>
                </wp:positionH>
                <wp:positionV relativeFrom="paragraph">
                  <wp:posOffset>3462905</wp:posOffset>
                </wp:positionV>
                <wp:extent cx="2905875" cy="2647950"/>
                <wp:effectExtent l="0" t="0" r="27940" b="19050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875" cy="26479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A7E5AF0" id="Rectángulo 40" o:spid="_x0000_s1026" style="position:absolute;margin-left:-72.2pt;margin-top:272.65pt;width:228.8pt;height:208.5pt;z-index:25164082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/3qsAIAAPAFAAAOAAAAZHJzL2Uyb0RvYy54bWysVNtu2zAMfR+wfxD0vtoJkl6COkXQosOA&#10;ri3aDn1WZCk2IImapNz2N/uW/VgpyXG6XjZgWB4UkSIPyWOSp2cbrchKON+CqejgoKREGA51axYV&#10;/fZw+emYEh+YqZkCIyq6FZ6eTT9+OF3biRhCA6oWjiCI8ZO1rWgTgp0UheeN0MwfgBUGHyU4zQKK&#10;blHUjq0RXatiWJaHxRpcbR1w4T1qL/IjnSZ8KQUPN1J6EYiqKOYW0unSOY9nMT1lk4Vjtml5lwb7&#10;hyw0aw0G7aEuWGBk6dpXULrlDjzIcMBBFyBly0WqAasZlC+quW+YFakWJMfbnib//2D59erWkbau&#10;6AjpMUzjN7pD1n79NIulAoJapGht/QQt7+2t6ySP11jvRjod/7ESskm0bntaxSYQjsrhSTk+PhpT&#10;wvFteDg6Ohkn1GLvbp0PnwVoEi8VdZhBopOtrnzAkGi6M4nRPKi2vmyVSkLsFXGuHFkx/MqMc2HC&#10;ILmrpf4KddYflvjL3xvV2BVZPdqpMUTquoiUAv4WRJm/xZ0vBhE9wuyzQyl6FpHATFm6ha0SEU+Z&#10;OyGR/UhSSrjP4HUtvmG1yOrxuzknwIgskZweO5PxDnbOubOPriKNTe9c/imx7Nx7pMhgQu+sWwPu&#10;LQCFX6iLnO13JGVqIktzqLfYmw7y0HrLL1vsjivmwy1zOKXYsLh5wg0eUsG6otDdKGnA/XhLH+1x&#10;ePCVkjVOfUX99yVzghL1xeBYnQxGcQ5CEkbjoyEK7vnL/PmLWepzwJYb4I6zPF2jfVC7q3SgH3FB&#10;zWJUfGKGY+yK8uB2wnnI2whXHBezWTLD1WBZuDL3lkfwyGrs/ofNI3O2G5GA03UNuw3BJi8mJdtG&#10;TwOzZQDZpjHa89rxjWsl9Wy3AuPeei4nq/2inj4BAAD//wMAUEsDBBQABgAIAAAAIQDA30sw4AAA&#10;AAwBAAAPAAAAZHJzL2Rvd25yZXYueG1sTI/LbsIwEEX3lfoP1lTqDpwXlIZMUARCZQvtB5jYxBHx&#10;OIodkv593VW7HN2je88Uu9l07KEG11pCiJcRMEW1lS01CF+fx8UGmPOCpOgsKYRv5WBXPj8VIpd2&#10;orN6XHzDQgm5XCBo7/ucc1drZYRb2l5RyG52MMKHc2i4HMQUyk3HkyhacyNaCgta9GqvVX2/jAZh&#10;vMv4UNHpQ29Ob3rS++OhrzrE15e52gLzavZ/MPzqB3Uog9PVjiQd6xAWcZZlgUVYZasUWEDSOE2A&#10;XRHe10kKvCz4/yfKHwAAAP//AwBQSwECLQAUAAYACAAAACEAtoM4kv4AAADhAQAAEwAAAAAAAAAA&#10;AAAAAAAAAAAAW0NvbnRlbnRfVHlwZXNdLnhtbFBLAQItABQABgAIAAAAIQA4/SH/1gAAAJQBAAAL&#10;AAAAAAAAAAAAAAAAAC8BAABfcmVscy8ucmVsc1BLAQItABQABgAIAAAAIQAXb/3qsAIAAPAFAAAO&#10;AAAAAAAAAAAAAAAAAC4CAABkcnMvZTJvRG9jLnhtbFBLAQItABQABgAIAAAAIQDA30sw4AAAAAwB&#10;AAAPAAAAAAAAAAAAAAAAAAoFAABkcnMvZG93bnJldi54bWxQSwUGAAAAAAQABADzAAAAFwYAAAAA&#10;" fillcolor="#9cc2e5 [1940]" strokecolor="white [3212]" strokeweight="1pt"/>
            </w:pict>
          </mc:Fallback>
        </mc:AlternateContent>
      </w:r>
      <w:r w:rsidR="00D11D22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4C8F3C9" wp14:editId="16CC6D71">
                <wp:simplePos x="0" y="0"/>
                <wp:positionH relativeFrom="margin">
                  <wp:align>center</wp:align>
                </wp:positionH>
                <wp:positionV relativeFrom="paragraph">
                  <wp:posOffset>879475</wp:posOffset>
                </wp:positionV>
                <wp:extent cx="1714500" cy="342900"/>
                <wp:effectExtent l="0" t="0" r="0" b="0"/>
                <wp:wrapNone/>
                <wp:docPr id="3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56E200" w14:textId="77777777" w:rsidR="00D43E68" w:rsidRPr="00C218C8" w:rsidRDefault="00D11D22" w:rsidP="00D11D22">
                            <w:pPr>
                              <w:pStyle w:val="website"/>
                              <w:jc w:val="left"/>
                              <w:rPr>
                                <w:rFonts w:ascii="Times New Roman" w:hAnsi="Times New Roman"/>
                                <w:color w:val="FFFFFF" w:themeColor="background1"/>
                              </w:rPr>
                            </w:pPr>
                            <w:r w:rsidRPr="00C218C8">
                              <w:rPr>
                                <w:rFonts w:ascii="Times New Roman" w:hAnsi="Times New Roman"/>
                                <w:color w:val="FFFFFF" w:themeColor="background1"/>
                                <w:lang w:val="es-US"/>
                              </w:rPr>
                              <w:t>CONTACTOS: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C8F3C9" id="Text Box 76" o:spid="_x0000_s1035" type="#_x0000_t202" style="position:absolute;margin-left:0;margin-top:69.25pt;width:135pt;height:27pt;flip:y;z-index:25165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Xl5+wEAANgDAAAOAAAAZHJzL2Uyb0RvYy54bWysU01v2zAMvQ/YfxB0XxynabMYcYquRYcB&#10;3QfQbndFlmxhtqhRSuzs15eSkzTrbsMuAkVSj3yP1Op66Fq2U+gN2JLnkylnykqojK1L/v3p/t17&#10;znwQthItWFXyvfL8ev32zap3hZpBA22lkBGI9UXvSt6E4Ios87JRnfATcMpSUAN2ItAV66xC0RN6&#10;12az6fQq6wErhyCV9+S9G4N8nfC1VjJ81dqrwNqSU28hnZjOTTyz9UoUNQrXGHloQ/xDF50wloqe&#10;oO5EEGyL5i+ozkgEDzpMJHQZaG2kShyITT59xeaxEU4lLiSOdyeZ/P+DlV9235CZquQXnFnR0Yie&#10;1BDYBxjY4irK0ztfUNajo7wwkJ/GnKh69wDyp2cWbhtha3WDCH2jREXt5fFldvZ0xPERZNN/horq&#10;iG2ABDRo7JhujftxhCZdGNWhge1PQ4pdyVh8kc8vpxSSFLuYz5Zkx2KiiDhxBg59+KigY9EoOdIS&#10;pDpi9+DDmHpMiekW7k3bkl8Urf3DQZjRk3jE1kcSYdgMSbHlUZ4NVHsihjCuF30HMhrA35z1tFol&#10;97+2AhVn7SdL4izz+TzuYrrMLxczuuB5ZHMeEVYSVMkDZ6N5G8b93To0dUOVxnFYuCFBtUkMo/Jj&#10;V4f2aX2SRodVj/t5fk9ZLx9y/QwAAP//AwBQSwMEFAAGAAgAAAAhABj6zw/fAAAACAEAAA8AAABk&#10;cnMvZG93bnJldi54bWxMj8FOwzAQRO9I/IO1SNyoQyC0DXEqhITEISAakNqjG2+TqPY6it02/D3L&#10;CY77ZjQ7U6wmZ8UJx9B7UnA7S0AgNd701Cr4+ny5WYAIUZPR1hMq+MYAq/LyotC58Wda46mOreAQ&#10;CrlW0MU45FKGpkOnw8wPSKzt/eh05HNspRn1mcOdlWmSPEine+IPnR7wucPmUB+dAlNtNtn8MFTr&#10;bnu/f7Xvpqo/3pS6vpqeHkFEnOKfGX7rc3UoudPOH8kEYRXwkMj0bpGBYDmdJ0x2TJZpBrIs5P8B&#10;5Q8AAAD//wMAUEsBAi0AFAAGAAgAAAAhALaDOJL+AAAA4QEAABMAAAAAAAAAAAAAAAAAAAAAAFtD&#10;b250ZW50X1R5cGVzXS54bWxQSwECLQAUAAYACAAAACEAOP0h/9YAAACUAQAACwAAAAAAAAAAAAAA&#10;AAAvAQAAX3JlbHMvLnJlbHNQSwECLQAUAAYACAAAACEACdl5efsBAADYAwAADgAAAAAAAAAAAAAA&#10;AAAuAgAAZHJzL2Uyb0RvYy54bWxQSwECLQAUAAYACAAAACEAGPrPD98AAAAIAQAADwAAAAAAAAAA&#10;AAAAAABVBAAAZHJzL2Rvd25yZXYueG1sUEsFBgAAAAAEAAQA8wAAAGEFAAAAAA==&#10;" filled="f" stroked="f">
                <v:textbox>
                  <w:txbxContent>
                    <w:p w14:paraId="7756E200" w14:textId="77777777" w:rsidR="00D43E68" w:rsidRPr="00C218C8" w:rsidRDefault="00D11D22" w:rsidP="00D11D22">
                      <w:pPr>
                        <w:pStyle w:val="website"/>
                        <w:jc w:val="left"/>
                        <w:rPr>
                          <w:rFonts w:ascii="Times New Roman" w:hAnsi="Times New Roman"/>
                          <w:color w:val="FFFFFF" w:themeColor="background1"/>
                        </w:rPr>
                      </w:pPr>
                      <w:r w:rsidRPr="00C218C8">
                        <w:rPr>
                          <w:rFonts w:ascii="Times New Roman" w:hAnsi="Times New Roman"/>
                          <w:color w:val="FFFFFF" w:themeColor="background1"/>
                          <w:lang w:val="es-US"/>
                        </w:rPr>
                        <w:t>CONTACTOS: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1D22"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5A1C8369" wp14:editId="04738217">
                <wp:simplePos x="0" y="0"/>
                <wp:positionH relativeFrom="margin">
                  <wp:posOffset>2945765</wp:posOffset>
                </wp:positionH>
                <wp:positionV relativeFrom="paragraph">
                  <wp:posOffset>1212850</wp:posOffset>
                </wp:positionV>
                <wp:extent cx="2381250" cy="1758950"/>
                <wp:effectExtent l="0" t="0" r="0" b="0"/>
                <wp:wrapNone/>
                <wp:docPr id="28" name="Cuadro de texto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0" cy="1758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66D6AC" w14:textId="77777777" w:rsidR="003B53D6" w:rsidRPr="00C218C8" w:rsidRDefault="003B53D6" w:rsidP="003B53D6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US"/>
                              </w:rPr>
                            </w:pPr>
                            <w:r w:rsidRPr="00C218C8">
                              <w:rPr>
                                <w:noProof/>
                                <w:color w:val="FFFFFF" w:themeColor="background1"/>
                                <w:sz w:val="22"/>
                                <w:szCs w:val="22"/>
                                <w:lang w:val="es-US" w:eastAsia="es-EC"/>
                              </w:rPr>
                              <w:t>carrera.industrial@uta.edu.ec</w:t>
                            </w:r>
                            <w:r w:rsidRPr="00C218C8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US"/>
                              </w:rPr>
                              <w:cr/>
                            </w:r>
                            <w:r w:rsidRPr="00C218C8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US"/>
                              </w:rPr>
                              <w:cr/>
                            </w:r>
                            <w:r w:rsidRPr="00C218C8">
                              <w:rPr>
                                <w:noProof/>
                                <w:color w:val="FFFFFF" w:themeColor="background1"/>
                                <w:sz w:val="22"/>
                                <w:szCs w:val="22"/>
                                <w:lang w:val="es-US" w:eastAsia="es-EC"/>
                              </w:rPr>
                              <w:t xml:space="preserve">Cdla. Universitaria (Predios Huachi) </w:t>
                            </w:r>
                            <w:r w:rsidRPr="00C218C8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US"/>
                              </w:rPr>
                              <w:cr/>
                            </w:r>
                            <w:r w:rsidRPr="00C218C8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US"/>
                              </w:rPr>
                              <w:cr/>
                              <w:t xml:space="preserve">Call: </w:t>
                            </w:r>
                            <w:r w:rsidRPr="00C218C8">
                              <w:rPr>
                                <w:noProof/>
                                <w:color w:val="FFFFFF" w:themeColor="background1"/>
                                <w:sz w:val="22"/>
                                <w:szCs w:val="22"/>
                                <w:lang w:val="es-US" w:eastAsia="es-EC"/>
                              </w:rPr>
                              <w:t>2411537</w:t>
                            </w:r>
                            <w:r w:rsidRPr="00C218C8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US"/>
                              </w:rPr>
                              <w:cr/>
                              <w:t xml:space="preserve">Fax: </w:t>
                            </w:r>
                            <w:r w:rsidRPr="00C218C8">
                              <w:rPr>
                                <w:noProof/>
                                <w:color w:val="FFFFFF" w:themeColor="background1"/>
                                <w:sz w:val="22"/>
                                <w:szCs w:val="22"/>
                                <w:lang w:val="es-US" w:eastAsia="es-EC"/>
                              </w:rPr>
                              <w:t xml:space="preserve">03-2851894 </w:t>
                            </w:r>
                            <w:r w:rsidRPr="00C218C8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US"/>
                              </w:rPr>
                              <w:cr/>
                            </w:r>
                            <w:r w:rsidRPr="00C218C8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US"/>
                              </w:rPr>
                              <w:cr/>
                              <w:t>https://uta.edu.ec/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C8369" id="Cuadro de texto 28" o:spid="_x0000_s1036" type="#_x0000_t202" style="position:absolute;margin-left:231.95pt;margin-top:95.5pt;width:187.5pt;height:138.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eoeEwIAAAQEAAAOAAAAZHJzL2Uyb0RvYy54bWysU9tuGyEQfa/Uf0C81+vd2o298jpKnaaq&#10;lF6kpB+AgfWiAkMBe9f9+gys41jNW1UeEMPMHOacGVbXg9HkIH1QYBtaTqaUSMtBKLtr6M/Hu3cL&#10;SkJkVjANVjb0KAO9Xr99s+pdLSvoQAvpCYLYUPeuoV2Mri6KwDtpWJiAkxadLXjDIpp+VwjPekQ3&#10;uqim0w9FD144D1yGgLe3o5OuM37bSh6/t22QkeiGYm0x7z7v27QX6xWrd565TvFTGewfqjBMWXz0&#10;DHXLIiN7r15BGcU9BGjjhIMpoG0Vl5kDsimnf7F56JiTmQuKE9xZpvD/YPm3ww9PlGhohZ2yzGCP&#10;NnsmPBAhSZRDBIIelKl3ocboB4fxcfgIA7Y7Uw7uHvivQCxsOmZ38sZ76DvJBJZZpsziInXECQlk&#10;238Fgc+xfYQMNLTeJA1RFYLo2K7juUVYCOF4Wb1flNUcXRx95dV8sUQjvcHq53TnQ/wswZB0aKjH&#10;Gcjw7HAf4hj6HJJes3CntMZ7VmtL+oYu59U8J1x4jIo4plqZhi6maY2Dk1h+siInR6b0eMZatD3R&#10;TkxHznHYDlnoMicnTbYgjiiEh3Es8RvhoQP/h5IeR7Kh4feeeUmJ/mJRzGU5m6UZzsZsflWh4S89&#10;20sPsxyhGhopGY+bmOd+5HyDorcqy/FSyalmHLUs6OlbpFm+tHPUy+ddPwEAAP//AwBQSwMEFAAG&#10;AAgAAAAhABdVa3/eAAAACwEAAA8AAABkcnMvZG93bnJldi54bWxMj8FuwjAQRO+V+AdrK/VWbApF&#10;SYiDUKteWxVoJW4mXpKo8TqKDUn/vsupHHdmNPsmX4+uFRfsQ+NJw2yqQCCV3jZUadjv3h4TECEa&#10;sqb1hBp+McC6mNzlJrN+oE+8bGMluIRCZjTUMXaZlKGs0Zkw9R0SeyffOxP57CtpezNwuWvlk1JL&#10;6UxD/KE2Hb7UWP5sz07D1/vp8L1QH9Wre+4GPypJLpVaP9yPmxWIiGP8D8MVn9GhYKajP5MNotWw&#10;WM5TjrKRzngUJ5J5wsrxaiUKZJHL2w3FHwAAAP//AwBQSwECLQAUAAYACAAAACEAtoM4kv4AAADh&#10;AQAAEwAAAAAAAAAAAAAAAAAAAAAAW0NvbnRlbnRfVHlwZXNdLnhtbFBLAQItABQABgAIAAAAIQA4&#10;/SH/1gAAAJQBAAALAAAAAAAAAAAAAAAAAC8BAABfcmVscy8ucmVsc1BLAQItABQABgAIAAAAIQBo&#10;EeoeEwIAAAQEAAAOAAAAAAAAAAAAAAAAAC4CAABkcnMvZTJvRG9jLnhtbFBLAQItABQABgAIAAAA&#10;IQAXVWt/3gAAAAsBAAAPAAAAAAAAAAAAAAAAAG0EAABkcnMvZG93bnJldi54bWxQSwUGAAAAAAQA&#10;BADzAAAAeAUAAAAA&#10;" filled="f" stroked="f">
                <v:textbox>
                  <w:txbxContent>
                    <w:p w14:paraId="4F66D6AC" w14:textId="77777777" w:rsidR="003B53D6" w:rsidRPr="00C218C8" w:rsidRDefault="003B53D6" w:rsidP="003B53D6">
                      <w:pPr>
                        <w:rPr>
                          <w:color w:val="FFFFFF" w:themeColor="background1"/>
                          <w:sz w:val="22"/>
                          <w:szCs w:val="22"/>
                          <w:lang w:val="es-US"/>
                        </w:rPr>
                      </w:pPr>
                      <w:r w:rsidRPr="00C218C8">
                        <w:rPr>
                          <w:noProof/>
                          <w:color w:val="FFFFFF" w:themeColor="background1"/>
                          <w:sz w:val="22"/>
                          <w:szCs w:val="22"/>
                          <w:lang w:val="es-US" w:eastAsia="es-EC"/>
                        </w:rPr>
                        <w:t>carrera.industrial@uta.edu.ec</w:t>
                      </w:r>
                      <w:r w:rsidRPr="00C218C8">
                        <w:rPr>
                          <w:color w:val="FFFFFF" w:themeColor="background1"/>
                          <w:sz w:val="22"/>
                          <w:szCs w:val="22"/>
                          <w:lang w:val="es-US"/>
                        </w:rPr>
                        <w:cr/>
                      </w:r>
                      <w:r w:rsidRPr="00C218C8">
                        <w:rPr>
                          <w:color w:val="FFFFFF" w:themeColor="background1"/>
                          <w:sz w:val="22"/>
                          <w:szCs w:val="22"/>
                          <w:lang w:val="es-US"/>
                        </w:rPr>
                        <w:cr/>
                      </w:r>
                      <w:r w:rsidRPr="00C218C8">
                        <w:rPr>
                          <w:noProof/>
                          <w:color w:val="FFFFFF" w:themeColor="background1"/>
                          <w:sz w:val="22"/>
                          <w:szCs w:val="22"/>
                          <w:lang w:val="es-US" w:eastAsia="es-EC"/>
                        </w:rPr>
                        <w:t xml:space="preserve">Cdla. Universitaria (Predios Huachi) </w:t>
                      </w:r>
                      <w:r w:rsidRPr="00C218C8">
                        <w:rPr>
                          <w:color w:val="FFFFFF" w:themeColor="background1"/>
                          <w:sz w:val="22"/>
                          <w:szCs w:val="22"/>
                          <w:lang w:val="es-US"/>
                        </w:rPr>
                        <w:cr/>
                      </w:r>
                      <w:r w:rsidRPr="00C218C8">
                        <w:rPr>
                          <w:color w:val="FFFFFF" w:themeColor="background1"/>
                          <w:sz w:val="22"/>
                          <w:szCs w:val="22"/>
                          <w:lang w:val="es-US"/>
                        </w:rPr>
                        <w:cr/>
                        <w:t xml:space="preserve">Call: </w:t>
                      </w:r>
                      <w:r w:rsidRPr="00C218C8">
                        <w:rPr>
                          <w:noProof/>
                          <w:color w:val="FFFFFF" w:themeColor="background1"/>
                          <w:sz w:val="22"/>
                          <w:szCs w:val="22"/>
                          <w:lang w:val="es-US" w:eastAsia="es-EC"/>
                        </w:rPr>
                        <w:t>2411537</w:t>
                      </w:r>
                      <w:r w:rsidRPr="00C218C8">
                        <w:rPr>
                          <w:color w:val="FFFFFF" w:themeColor="background1"/>
                          <w:sz w:val="22"/>
                          <w:szCs w:val="22"/>
                          <w:lang w:val="es-US"/>
                        </w:rPr>
                        <w:cr/>
                        <w:t xml:space="preserve">Fax: </w:t>
                      </w:r>
                      <w:r w:rsidRPr="00C218C8">
                        <w:rPr>
                          <w:noProof/>
                          <w:color w:val="FFFFFF" w:themeColor="background1"/>
                          <w:sz w:val="22"/>
                          <w:szCs w:val="22"/>
                          <w:lang w:val="es-US" w:eastAsia="es-EC"/>
                        </w:rPr>
                        <w:t xml:space="preserve">03-2851894 </w:t>
                      </w:r>
                      <w:r w:rsidRPr="00C218C8">
                        <w:rPr>
                          <w:color w:val="FFFFFF" w:themeColor="background1"/>
                          <w:sz w:val="22"/>
                          <w:szCs w:val="22"/>
                          <w:lang w:val="es-US"/>
                        </w:rPr>
                        <w:cr/>
                      </w:r>
                      <w:r w:rsidRPr="00C218C8">
                        <w:rPr>
                          <w:color w:val="FFFFFF" w:themeColor="background1"/>
                          <w:sz w:val="22"/>
                          <w:szCs w:val="22"/>
                          <w:lang w:val="es-US"/>
                        </w:rPr>
                        <w:cr/>
                        <w:t>https://uta.edu.ec/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3E68">
        <w:br w:type="page"/>
      </w: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5CFAF5AB" wp14:editId="0856280D">
            <wp:simplePos x="0" y="0"/>
            <wp:positionH relativeFrom="column">
              <wp:posOffset>5821680</wp:posOffset>
            </wp:positionH>
            <wp:positionV relativeFrom="paragraph">
              <wp:posOffset>2110740</wp:posOffset>
            </wp:positionV>
            <wp:extent cx="1185291" cy="2072639"/>
            <wp:effectExtent l="0" t="0" r="0" b="0"/>
            <wp:wrapThrough wrapText="bothSides">
              <wp:wrapPolygon edited="0">
                <wp:start x="1736" y="1787"/>
                <wp:lineTo x="1389" y="2383"/>
                <wp:lineTo x="1042" y="6156"/>
                <wp:lineTo x="2431" y="8539"/>
                <wp:lineTo x="3820" y="11717"/>
                <wp:lineTo x="4862" y="14894"/>
                <wp:lineTo x="6598" y="18072"/>
                <wp:lineTo x="9029" y="20653"/>
                <wp:lineTo x="14932" y="20653"/>
                <wp:lineTo x="15280" y="20256"/>
                <wp:lineTo x="16669" y="18072"/>
                <wp:lineTo x="16669" y="14894"/>
                <wp:lineTo x="18058" y="11717"/>
                <wp:lineTo x="18058" y="8539"/>
                <wp:lineTo x="19794" y="3773"/>
                <wp:lineTo x="17016" y="2582"/>
                <wp:lineTo x="12154" y="1787"/>
                <wp:lineTo x="1736" y="1787"/>
              </wp:wrapPolygon>
            </wp:wrapThrough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10000" b="91563" l="9836" r="89617">
                                  <a14:foregroundMark x1="59563" y1="12188" x2="82514" y2="25625"/>
                                  <a14:foregroundMark x1="47541" y1="88438" x2="67760" y2="91563"/>
                                  <a14:foregroundMark x1="65574" y1="13750" x2="85246" y2="24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5291" cy="2072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47F7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E190178" wp14:editId="05EC9E42">
                <wp:simplePos x="0" y="0"/>
                <wp:positionH relativeFrom="column">
                  <wp:posOffset>2484120</wp:posOffset>
                </wp:positionH>
                <wp:positionV relativeFrom="paragraph">
                  <wp:posOffset>3779520</wp:posOffset>
                </wp:positionV>
                <wp:extent cx="990600" cy="891540"/>
                <wp:effectExtent l="0" t="0" r="19050" b="22860"/>
                <wp:wrapNone/>
                <wp:docPr id="92" name="Símbolo &quot;No permitido&quot;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891540"/>
                        </a:xfrm>
                        <a:prstGeom prst="noSmoking">
                          <a:avLst/>
                        </a:prstGeom>
                        <a:solidFill>
                          <a:srgbClr val="FF0000">
                            <a:alpha val="70000"/>
                          </a:srgbClr>
                        </a:solidFill>
                        <a:effectLst>
                          <a:innerShdw blurRad="63500" dist="50800">
                            <a:prstClr val="black">
                              <a:alpha val="50000"/>
                            </a:prstClr>
                          </a:inn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756F0F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Símbolo &quot;No permitido&quot; 92" o:spid="_x0000_s1026" type="#_x0000_t57" style="position:absolute;margin-left:195.6pt;margin-top:297.6pt;width:78pt;height:70.2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KJa6QIAADgGAAAOAAAAZHJzL2Uyb0RvYy54bWysVM1OGzEQvlfqO1g+9FZ2kxIgKRsUgVJV&#10;QoAIFWfH681aeD3GdrKh79Sn6It1bG82KXCqmsPG4/n5Zr7xzPnFtlFkI6yToAs6OMopEZpDKfWq&#10;oD8e5p/PKHGe6ZIp0KKgL8LRi+nHD+etmYgh1KBKYQkG0W7SmoLW3ptJljlei4a5IzBCo7IC2zCP&#10;ol1lpWUtRm9UNszzk6wFWxoLXDiHt1dJSacxflUJ7m+ryglPVEExNx+/Nn6X4ZtNz9lkZZmpJe/S&#10;YP+QRcOkRtA+1BXzjKytfBOqkdyCg8ofcWgyqCrJRawBqxnkr6pZ1MyIWAuS40xPk/t/YfnN5s4S&#10;WRZ0PKREswZ7tPj9q1mCAvLpeQ3+6w0QI2wjvSwh3RC0ReJa4ybovzB3tpMcHgML28o24R/rI9tI&#10;9ktPtth6wvFyPM5PcmwJR9XZeDA6js3I9s7GOv9NQEPCoaAaFg08YY8jz2xz7Tyiov3OLgA6ULKc&#10;S6WiYFfLS2XJhmHz5/Mcf8lXmZql29N4meK4ZB5j/hVHxHeEeCGo1FrYRV22ZKnW9p4hcydfRqGQ&#10;UoY0R/lZBxPy6uGXivGn1+johrb7KtA6ovcYUTqAzwLlieR48i9KhKSUvhcVdhFpHUaQOD+iR2ec&#10;C+0HSVWzUqTqD/F7j4gZA4bIFXLZx+4ChNl8GzuV0dkH15R375y472FSBrvEknPvEZFB+965kRrs&#10;e5UprKpDTvaY/gE14biE8gXfuAXsDrbJGT6X2Jpr5vwdszjteIkbzN/ip1LQFhS6EyU12J/v3Qd7&#10;HELUUtLi9iioe14zKyhR3zWO53hwjO+Z+Cgcj06HKNhDzfJQo9fNJeAbHcTs4jHYe7U7VhaaR1x0&#10;s4CKKqY5YheUe7sTLn3aargquZjNohmuGMP8tV4YHoIHVsOjfNg+Mmu6sfI4jzew2zRs8mqwkm3w&#10;1DBbe6hknLo9rx3fuJ7iw+lWadh/h3K02i/86R8AAAD//wMAUEsDBBQABgAIAAAAIQDCJU0f4wAA&#10;AAsBAAAPAAAAZHJzL2Rvd25yZXYueG1sTI/LTsMwEEX3SPyDNUhsUOu0IX2EOBVQ8ZCqLloeazce&#10;koh4HGI3DX/PsILdHc3RnTPZarCN6LHztSMFk3EEAqlwpqZSwevLw2gBwgdNRjeOUME3eljl52eZ&#10;To070Q77fSgFl5BPtYIqhDaV0hcVWu3HrkXi3YfrrA48dqU0nT5xuW3kNIpm0uqa+EKlW7yvsPjc&#10;H62C58WbaZ769yvdPm6jr128Wa/vNkpdXgy3NyACDuEPhl99VoecnQ7uSMaLRkG8nEwZVZAsEw5M&#10;JNdzDgcF8ziZgcwz+f+H/AcAAP//AwBQSwECLQAUAAYACAAAACEAtoM4kv4AAADhAQAAEwAAAAAA&#10;AAAAAAAAAAAAAAAAW0NvbnRlbnRfVHlwZXNdLnhtbFBLAQItABQABgAIAAAAIQA4/SH/1gAAAJQB&#10;AAALAAAAAAAAAAAAAAAAAC8BAABfcmVscy8ucmVsc1BLAQItABQABgAIAAAAIQAOWKJa6QIAADgG&#10;AAAOAAAAAAAAAAAAAAAAAC4CAABkcnMvZTJvRG9jLnhtbFBLAQItABQABgAIAAAAIQDCJU0f4wAA&#10;AAsBAAAPAAAAAAAAAAAAAAAAAEMFAABkcnMvZG93bnJldi54bWxQSwUGAAAAAAQABADzAAAAUwYA&#10;AAAA&#10;" adj="3645" fillcolor="red" strokecolor="#1f4d78 [1604]" strokeweight="1pt">
                <v:fill opacity="46003f"/>
              </v:shape>
            </w:pict>
          </mc:Fallback>
        </mc:AlternateContent>
      </w:r>
      <w:r w:rsidR="002D47F7">
        <w:rPr>
          <w:noProof/>
        </w:rPr>
        <w:drawing>
          <wp:anchor distT="0" distB="0" distL="114300" distR="114300" simplePos="0" relativeHeight="251749376" behindDoc="0" locked="0" layoutInCell="1" allowOverlap="1" wp14:anchorId="27F6428F" wp14:editId="473D09EB">
            <wp:simplePos x="0" y="0"/>
            <wp:positionH relativeFrom="column">
              <wp:posOffset>2514600</wp:posOffset>
            </wp:positionH>
            <wp:positionV relativeFrom="paragraph">
              <wp:posOffset>3099435</wp:posOffset>
            </wp:positionV>
            <wp:extent cx="1112520" cy="2734945"/>
            <wp:effectExtent l="0" t="0" r="0" b="0"/>
            <wp:wrapThrough wrapText="bothSides">
              <wp:wrapPolygon edited="0">
                <wp:start x="10356" y="1505"/>
                <wp:lineTo x="6288" y="2106"/>
                <wp:lineTo x="1479" y="3460"/>
                <wp:lineTo x="740" y="9027"/>
                <wp:lineTo x="740" y="17904"/>
                <wp:lineTo x="1479" y="18656"/>
                <wp:lineTo x="3329" y="18656"/>
                <wp:lineTo x="6658" y="21214"/>
                <wp:lineTo x="12945" y="21214"/>
                <wp:lineTo x="13315" y="20913"/>
                <wp:lineTo x="15164" y="16249"/>
                <wp:lineTo x="14055" y="9027"/>
                <wp:lineTo x="17753" y="6620"/>
                <wp:lineTo x="19973" y="4514"/>
                <wp:lineTo x="21082" y="3912"/>
                <wp:lineTo x="20342" y="1805"/>
                <wp:lineTo x="15164" y="1505"/>
                <wp:lineTo x="10356" y="1505"/>
              </wp:wrapPolygon>
            </wp:wrapThrough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/>
                    <pic:cNvPicPr/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ackgroundRemoval t="9155" b="94014" l="8796" r="95833">
                                  <a14:foregroundMark x1="62500" y1="10563" x2="80556" y2="26761"/>
                                  <a14:foregroundMark x1="65278" y1="9155" x2="83307" y2="12302"/>
                                  <a14:foregroundMark x1="83333" y1="12676" x2="86111" y2="26408"/>
                                  <a14:foregroundMark x1="83333" y1="12324" x2="96296" y2="17606"/>
                                  <a14:foregroundMark x1="57870" y1="83451" x2="32870" y2="89789"/>
                                  <a14:foregroundMark x1="37500" y1="92606" x2="61574" y2="9401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47F7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51B71A6" wp14:editId="3C7D49EF">
                <wp:simplePos x="0" y="0"/>
                <wp:positionH relativeFrom="column">
                  <wp:posOffset>4081780</wp:posOffset>
                </wp:positionH>
                <wp:positionV relativeFrom="paragraph">
                  <wp:posOffset>1173480</wp:posOffset>
                </wp:positionV>
                <wp:extent cx="990600" cy="891540"/>
                <wp:effectExtent l="0" t="0" r="19050" b="22860"/>
                <wp:wrapNone/>
                <wp:docPr id="68" name="Símbolo &quot;No permitido&quot;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891540"/>
                        </a:xfrm>
                        <a:prstGeom prst="noSmoking">
                          <a:avLst/>
                        </a:prstGeom>
                        <a:solidFill>
                          <a:srgbClr val="FF0000">
                            <a:alpha val="70000"/>
                          </a:srgbClr>
                        </a:solidFill>
                        <a:effectLst>
                          <a:innerShdw blurRad="63500" dist="50800">
                            <a:prstClr val="black">
                              <a:alpha val="50000"/>
                            </a:prstClr>
                          </a:inn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80EB" id="Símbolo &quot;No permitido&quot; 68" o:spid="_x0000_s1026" type="#_x0000_t57" style="position:absolute;margin-left:321.4pt;margin-top:92.4pt;width:78pt;height:70.2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xHK6AIAADgGAAAOAAAAZHJzL2Uyb0RvYy54bWysVM1OGzEQvlfqO1g+9FZ2kxIgKRsUgVJV&#10;QoAIFWfH681aeD3GdrKh79Sn6It1bG82KXCqmsPG4/n5Zr7xzPnFtlFkI6yToAs6OMopEZpDKfWq&#10;oD8e5p/PKHGe6ZIp0KKgL8LRi+nHD+etmYgh1KBKYQkG0W7SmoLW3ptJljlei4a5IzBCo7IC2zCP&#10;ol1lpWUtRm9UNszzk6wFWxoLXDiHt1dJSacxflUJ7m+ryglPVEExNx+/Nn6X4ZtNz9lkZZmpJe/S&#10;YP+QRcOkRtA+1BXzjKytfBOqkdyCg8ofcWgyqCrJRawBqxnkr6pZ1MyIWAuS40xPk/t/YfnN5s4S&#10;WRb0BDulWYM9Wvz+1SxBAfn0vAb/9QaIEbaRXpaQbgjaInGtcRP0X5g720kOj4GFbWWb8I/1kW0k&#10;+6UnW2w94Xg5HucnObaEo+psPBgdx2Zke2djnf8moCHhUFANiwaesMeRZ7a5dh5R0X5nFwAdKFnO&#10;pVJRsKvlpbJkw7D583mOv+SrTM3S7Wm8THFcMo8x/4oj4jtCvBBUai3soi5bslRre88Cc19GoZBS&#10;hjRH+VkHE/Lq4ZeK8afX6OiGtvsq0Dqi9xhROoDPAuWJ5HjyL0qEpJS+FxV2EWkdRpA4P6JHZ5wL&#10;7QdJVbNSpOoP8XuPiBkDhsgVctnH7gKE2XwbO5XR2QfXlHfvnLjvYVIGu8SSc+8RkUH73rmRGux7&#10;lSmsqkNO9pj+ATXhuITyBd+4BewOtskZPpfYmmvm/B2zOO14iRvM3+KnUtAWFLoTJTXYn+/dB3sc&#10;QtRS0uL2KKh7XjMrKFHfNY7neHCM75n4KByPToco2EPN8lCj180l4BsdxOziMdh7tTtWFppHXHSz&#10;gIoqpjliF5R7uxMufdpquCq5mM2iGa4Yw/y1XhgeggdWw6N82D4ya7qx8jiPN7DbNGzyarCSbfDU&#10;MFt7qGScuj2vHd+4nuLD6VZp2H+HcrTaL/zpHwAAAP//AwBQSwMEFAAGAAgAAAAhAG8qWLTiAAAA&#10;CwEAAA8AAABkcnMvZG93bnJldi54bWxMj0tPwzAQhO9I/Adrkbgg6pCWEkKcCqgoSBWHlsd5Gy9J&#10;hB8hdtPw71lOcJvVjGa/KRajNWKgPrTeKbiYJCDIVV63rlbw+vJwnoEIEZ1G4x0p+KYAi/L4qMBc&#10;+4Pb0LCNteASF3JU0MTY5VKGqiGLYeI7cux9+N5i5LOvpe7xwOXWyDRJ5tJi6/hDgx3dN1R9bvdW&#10;wVP2ps3j8H6G3eo5+dpM18vl3Vqp05Px9gZEpDH+heEXn9GhZKad3zsdhFEwn6WMHtnIZiw4cXWd&#10;sdgpmKaXKciykP83lD8AAAD//wMAUEsBAi0AFAAGAAgAAAAhALaDOJL+AAAA4QEAABMAAAAAAAAA&#10;AAAAAAAAAAAAAFtDb250ZW50X1R5cGVzXS54bWxQSwECLQAUAAYACAAAACEAOP0h/9YAAACUAQAA&#10;CwAAAAAAAAAAAAAAAAAvAQAAX3JlbHMvLnJlbHNQSwECLQAUAAYACAAAACEAIMMRyugCAAA4BgAA&#10;DgAAAAAAAAAAAAAAAAAuAgAAZHJzL2Uyb0RvYy54bWxQSwECLQAUAAYACAAAACEAbypYtOIAAAAL&#10;AQAADwAAAAAAAAAAAAAAAABCBQAAZHJzL2Rvd25yZXYueG1sUEsFBgAAAAAEAAQA8wAAAFEGAAAA&#10;AA==&#10;" adj="3645" fillcolor="red" strokecolor="#1f4d78 [1604]" strokeweight="1pt">
                <v:fill opacity="46003f"/>
              </v:shape>
            </w:pict>
          </mc:Fallback>
        </mc:AlternateContent>
      </w:r>
      <w:r w:rsidR="002D47F7">
        <w:rPr>
          <w:noProof/>
        </w:rPr>
        <w:drawing>
          <wp:anchor distT="0" distB="0" distL="114300" distR="114300" simplePos="0" relativeHeight="251742208" behindDoc="0" locked="0" layoutInCell="1" allowOverlap="1" wp14:anchorId="5F007359" wp14:editId="19737159">
            <wp:simplePos x="0" y="0"/>
            <wp:positionH relativeFrom="column">
              <wp:posOffset>3844290</wp:posOffset>
            </wp:positionH>
            <wp:positionV relativeFrom="paragraph">
              <wp:posOffset>198120</wp:posOffset>
            </wp:positionV>
            <wp:extent cx="1520190" cy="2901315"/>
            <wp:effectExtent l="38100" t="0" r="22860" b="0"/>
            <wp:wrapThrough wrapText="bothSides">
              <wp:wrapPolygon edited="0">
                <wp:start x="3789" y="1844"/>
                <wp:lineTo x="-541" y="2127"/>
                <wp:lineTo x="0" y="8510"/>
                <wp:lineTo x="2977" y="8935"/>
                <wp:lineTo x="2977" y="18863"/>
                <wp:lineTo x="5684" y="20281"/>
                <wp:lineTo x="5684" y="20565"/>
                <wp:lineTo x="12722" y="20565"/>
                <wp:lineTo x="12992" y="20281"/>
                <wp:lineTo x="15429" y="18154"/>
                <wp:lineTo x="15429" y="18012"/>
                <wp:lineTo x="17323" y="15743"/>
                <wp:lineTo x="19759" y="13615"/>
                <wp:lineTo x="19759" y="13473"/>
                <wp:lineTo x="21383" y="11204"/>
                <wp:lineTo x="21654" y="6666"/>
                <wp:lineTo x="20571" y="4538"/>
                <wp:lineTo x="20842" y="2837"/>
                <wp:lineTo x="16782" y="2127"/>
                <wp:lineTo x="7308" y="1844"/>
                <wp:lineTo x="3789" y="1844"/>
              </wp:wrapPolygon>
            </wp:wrapThrough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10000" b="90000" l="30066" r="7696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4" r="17176"/>
                    <a:stretch/>
                  </pic:blipFill>
                  <pic:spPr bwMode="auto">
                    <a:xfrm>
                      <a:off x="0" y="0"/>
                      <a:ext cx="1520190" cy="2901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B87">
        <w:rPr>
          <w:noProof/>
        </w:rPr>
        <w:drawing>
          <wp:anchor distT="0" distB="0" distL="114300" distR="114300" simplePos="0" relativeHeight="251745280" behindDoc="0" locked="0" layoutInCell="1" allowOverlap="1" wp14:anchorId="51544F32" wp14:editId="73A231E6">
            <wp:simplePos x="0" y="0"/>
            <wp:positionH relativeFrom="margin">
              <wp:posOffset>6107430</wp:posOffset>
            </wp:positionH>
            <wp:positionV relativeFrom="paragraph">
              <wp:posOffset>296545</wp:posOffset>
            </wp:positionV>
            <wp:extent cx="2350770" cy="1647825"/>
            <wp:effectExtent l="133350" t="76200" r="68580" b="142875"/>
            <wp:wrapThrough wrapText="bothSides">
              <wp:wrapPolygon edited="0">
                <wp:start x="1750" y="-999"/>
                <wp:lineTo x="-1225" y="-499"/>
                <wp:lineTo x="-1050" y="20976"/>
                <wp:lineTo x="1050" y="23223"/>
                <wp:lineTo x="19955" y="23223"/>
                <wp:lineTo x="20130" y="22724"/>
                <wp:lineTo x="22055" y="19727"/>
                <wp:lineTo x="22055" y="2997"/>
                <wp:lineTo x="19780" y="-499"/>
                <wp:lineTo x="19429" y="-999"/>
                <wp:lineTo x="1750" y="-999"/>
              </wp:wrapPolygon>
            </wp:wrapThrough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70" cy="16478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B87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EC4DA6F" wp14:editId="78AF3188">
                <wp:simplePos x="0" y="0"/>
                <wp:positionH relativeFrom="column">
                  <wp:posOffset>3406140</wp:posOffset>
                </wp:positionH>
                <wp:positionV relativeFrom="paragraph">
                  <wp:posOffset>2918460</wp:posOffset>
                </wp:positionV>
                <wp:extent cx="1897380" cy="2727960"/>
                <wp:effectExtent l="0" t="0" r="26670" b="15240"/>
                <wp:wrapNone/>
                <wp:docPr id="57" name="Rectá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27279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855640" w14:textId="77777777" w:rsidR="003C68D6" w:rsidRPr="003C68D6" w:rsidRDefault="003C68D6" w:rsidP="003C68D6">
                            <w:pPr>
                              <w:spacing w:line="360" w:lineRule="auto"/>
                              <w:jc w:val="center"/>
                              <w:rPr>
                                <w:b/>
                                <w:bCs/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</w:pPr>
                            <w:r w:rsidRPr="003C68D6">
                              <w:rPr>
                                <w:b/>
                                <w:bCs/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  <w:t>Riesgo de la mala Manipulación manual de cargas</w:t>
                            </w:r>
                          </w:p>
                          <w:p w14:paraId="334AB349" w14:textId="77777777" w:rsidR="003C68D6" w:rsidRPr="00E91B87" w:rsidRDefault="003C68D6" w:rsidP="003C68D6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Lesiones </w:t>
                            </w:r>
                          </w:p>
                          <w:p w14:paraId="53CCCFC9" w14:textId="77777777" w:rsidR="003C68D6" w:rsidRPr="00E91B87" w:rsidRDefault="003C68D6" w:rsidP="003C68D6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Contusiones</w:t>
                            </w:r>
                          </w:p>
                          <w:p w14:paraId="734C2ACF" w14:textId="77777777" w:rsidR="003C68D6" w:rsidRPr="00E91B87" w:rsidRDefault="003C68D6" w:rsidP="003C68D6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Cortes </w:t>
                            </w:r>
                          </w:p>
                          <w:p w14:paraId="4C132A67" w14:textId="77777777" w:rsidR="003C68D6" w:rsidRPr="00E91B87" w:rsidRDefault="003C68D6" w:rsidP="003C68D6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Heridas </w:t>
                            </w:r>
                          </w:p>
                          <w:p w14:paraId="164E9E24" w14:textId="77777777" w:rsidR="003C68D6" w:rsidRPr="00E91B87" w:rsidRDefault="003C68D6" w:rsidP="003C68D6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Fracturas</w:t>
                            </w:r>
                          </w:p>
                          <w:p w14:paraId="13DDDA25" w14:textId="69834C71" w:rsidR="003C68D6" w:rsidRPr="00E91B87" w:rsidRDefault="003C68D6" w:rsidP="00E91B87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Lesiones</w:t>
                            </w:r>
                            <w:r w:rsidR="00E91B87"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 </w:t>
                            </w:r>
                            <w:r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Musculoesqueléticas</w:t>
                            </w:r>
                          </w:p>
                          <w:p w14:paraId="140868E0" w14:textId="4CB1F62E" w:rsidR="003C68D6" w:rsidRPr="003C68D6" w:rsidRDefault="003C68D6" w:rsidP="003C68D6">
                            <w:pPr>
                              <w:spacing w:line="360" w:lineRule="auto"/>
                              <w:rPr>
                                <w:b/>
                                <w:bCs/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C4DA6F" id="Rectángulo 57" o:spid="_x0000_s1037" style="position:absolute;margin-left:268.2pt;margin-top:229.8pt;width:149.4pt;height:214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4U6pgIAAKgFAAAOAAAAZHJzL2Uyb0RvYy54bWysVF9P2zAQf5+072D5fSTpgNKKFFUgpkkM&#10;EDDx7Dp2E8n2ebbbpPs2+yz7Yjs7aegY2sO0F8f373e+X+7u/KLTimyF8w2YkhZHOSXCcKgasy7p&#10;16frD2eU+MBMxRQYUdKd8PRi8f7deWvnYgI1qEo4giDGz1tb0joEO88yz2uhmT8CKwwaJTjNAopu&#10;nVWOtYiuVTbJ89OsBVdZB1x4j9qr3kgXCV9KwcOdlF4EokqKbwvpdOlcxTNbnLP52jFbN3x4BvuH&#10;V2jWGEw6Ql2xwMjGNX9A6YY78CDDEQedgZQNF6kGrKbIX1XzWDMrUi1IjrcjTf7/wfLb7b0jTVXS&#10;kyklhmn8Rw/I2s8fZr1RQFCLFLXWz9Hz0d67QfJ4jfV20un4xUpIl2jdjbSKLhCOyuJsNv14huxz&#10;tE2mk+nsNBGfvYRb58MnAZrES0kdviDRybY3PmBKdN27xGweVFNdN0olIfaKuFSObBn+5dW6SKFq&#10;o79A1etmJ3m+T5laK7on1AOkLFbZ15VuYadExFfmQUikCCuZJOQRoQdnnAsT+qS+ZpXo1THl2zkT&#10;YESWWMGIPQD8Xsweu6dg8I+hIvX2GJz/7WF98BiRMoMJY7BuDLi3ABRWNWTu/ZGyA2riNXSrLrVP&#10;kVyjagXVDnvKQT9s3vLrBv/qDfPhnjmcLuwE3BjhDg+poC0pDDdKanDf39JHf2x6tFLS4rSW1H/b&#10;MCcoUZ8NjsOsOD6O452E45PpBAV3aFkdWsxGXwK2SoG7yfJ0jf5B7a/SgX7GxbKMWdHEDMfcJeXB&#10;7YXL0G8RXE1cLJfJDUfasnBjHi2P4JHo2LVP3TNzdmjtgFNxC/vJZvNXHd77xkgDy00A2aT2f+F1&#10;+AW4DlL/Dqsr7ptDOXm9LNjFLwAAAP//AwBQSwMEFAAGAAgAAAAhAF/3SFbfAAAACwEAAA8AAABk&#10;cnMvZG93bnJldi54bWxMj8tOwzAQRfdI/IM1SOyokzSJ0hCnQkisgRYJlm5s7Ag/gu0m4e8ZVnQ3&#10;ozm6c263X60hswxx9I5BvsmASDd4MTrF4O34dNcAiYk7wY13ksGPjLDvr6863gq/uFc5H5IiGOJi&#10;yxnolKaW0jhoaXnc+Ek6vH36YHnCNSgqAl8w3BpaZFlNLR8dftB8ko9aDl+Hs2XwnQfThGM5K/oe&#10;9It6XrKPXDF2e7M+3ANJck3/MPzpozr06HTyZyciMQyqbV0iyqCsdjUQJJptVQA54dDsCqB9Ry87&#10;9L8AAAD//wMAUEsBAi0AFAAGAAgAAAAhALaDOJL+AAAA4QEAABMAAAAAAAAAAAAAAAAAAAAAAFtD&#10;b250ZW50X1R5cGVzXS54bWxQSwECLQAUAAYACAAAACEAOP0h/9YAAACUAQAACwAAAAAAAAAAAAAA&#10;AAAvAQAAX3JlbHMvLnJlbHNQSwECLQAUAAYACAAAACEAomOFOqYCAACoBQAADgAAAAAAAAAAAAAA&#10;AAAuAgAAZHJzL2Uyb0RvYy54bWxQSwECLQAUAAYACAAAACEAX/dIVt8AAAALAQAADwAAAAAAAAAA&#10;AAAAAAAABQAAZHJzL2Rvd25yZXYueG1sUEsFBgAAAAAEAAQA8wAAAAwGAAAAAA==&#10;" fillcolor="#f2f2f2 [3052]" strokecolor="#1f4d78 [1604]" strokeweight="1pt">
                <v:textbox>
                  <w:txbxContent>
                    <w:p w14:paraId="41855640" w14:textId="77777777" w:rsidR="003C68D6" w:rsidRPr="003C68D6" w:rsidRDefault="003C68D6" w:rsidP="003C68D6">
                      <w:pPr>
                        <w:spacing w:line="360" w:lineRule="auto"/>
                        <w:jc w:val="center"/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</w:pPr>
                      <w:r w:rsidRPr="003C68D6"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  <w:t>Riesgo de la mala Manipulación manual de cargas</w:t>
                      </w:r>
                    </w:p>
                    <w:p w14:paraId="334AB349" w14:textId="77777777" w:rsidR="003C68D6" w:rsidRPr="00E91B87" w:rsidRDefault="003C68D6" w:rsidP="003C68D6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Lesiones </w:t>
                      </w:r>
                    </w:p>
                    <w:p w14:paraId="53CCCFC9" w14:textId="77777777" w:rsidR="003C68D6" w:rsidRPr="00E91B87" w:rsidRDefault="003C68D6" w:rsidP="003C68D6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Contusiones</w:t>
                      </w:r>
                    </w:p>
                    <w:p w14:paraId="734C2ACF" w14:textId="77777777" w:rsidR="003C68D6" w:rsidRPr="00E91B87" w:rsidRDefault="003C68D6" w:rsidP="003C68D6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Cortes </w:t>
                      </w:r>
                    </w:p>
                    <w:p w14:paraId="4C132A67" w14:textId="77777777" w:rsidR="003C68D6" w:rsidRPr="00E91B87" w:rsidRDefault="003C68D6" w:rsidP="003C68D6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Heridas </w:t>
                      </w:r>
                    </w:p>
                    <w:p w14:paraId="164E9E24" w14:textId="77777777" w:rsidR="003C68D6" w:rsidRPr="00E91B87" w:rsidRDefault="003C68D6" w:rsidP="003C68D6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Fracturas</w:t>
                      </w:r>
                    </w:p>
                    <w:p w14:paraId="13DDDA25" w14:textId="69834C71" w:rsidR="003C68D6" w:rsidRPr="00E91B87" w:rsidRDefault="003C68D6" w:rsidP="00E91B87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Lesiones</w:t>
                      </w:r>
                      <w:r w:rsidR="00E91B87"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 </w:t>
                      </w:r>
                      <w:r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Musculoesqueléticas</w:t>
                      </w:r>
                    </w:p>
                    <w:p w14:paraId="140868E0" w14:textId="4CB1F62E" w:rsidR="003C68D6" w:rsidRPr="003C68D6" w:rsidRDefault="003C68D6" w:rsidP="003C68D6">
                      <w:pPr>
                        <w:spacing w:line="360" w:lineRule="auto"/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63959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CB08A19" wp14:editId="7C2B77FC">
                <wp:simplePos x="0" y="0"/>
                <wp:positionH relativeFrom="page">
                  <wp:posOffset>7909560</wp:posOffset>
                </wp:positionH>
                <wp:positionV relativeFrom="paragraph">
                  <wp:posOffset>2057400</wp:posOffset>
                </wp:positionV>
                <wp:extent cx="1706880" cy="2148840"/>
                <wp:effectExtent l="0" t="0" r="26670" b="22860"/>
                <wp:wrapNone/>
                <wp:docPr id="87" name="Rectángul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21488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881ED7" w14:textId="77777777" w:rsidR="00863959" w:rsidRPr="002D47F7" w:rsidRDefault="00863959" w:rsidP="00863959">
                            <w:pPr>
                              <w:spacing w:line="360" w:lineRule="auto"/>
                              <w:ind w:left="360"/>
                              <w:rPr>
                                <w:b/>
                                <w:bCs/>
                                <w:color w:val="2F5496" w:themeColor="accent5" w:themeShade="BF"/>
                                <w:sz w:val="14"/>
                                <w:szCs w:val="14"/>
                                <w:lang w:val="es-EC"/>
                              </w:rPr>
                            </w:pPr>
                            <w:r w:rsidRPr="002D47F7">
                              <w:rPr>
                                <w:b/>
                                <w:bCs/>
                                <w:color w:val="2F5496" w:themeColor="accent5" w:themeShade="BF"/>
                                <w:sz w:val="14"/>
                                <w:szCs w:val="14"/>
                                <w:lang w:val="es-EC"/>
                              </w:rPr>
                              <w:t>Labores Agrícolas</w:t>
                            </w:r>
                          </w:p>
                          <w:p w14:paraId="0613EEBB" w14:textId="77777777" w:rsidR="00863959" w:rsidRPr="002D47F7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4"/>
                                <w:szCs w:val="14"/>
                              </w:rPr>
                            </w:pPr>
                            <w:r w:rsidRPr="002D47F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4"/>
                                <w:szCs w:val="14"/>
                              </w:rPr>
                              <w:t xml:space="preserve">Arado </w:t>
                            </w:r>
                          </w:p>
                          <w:p w14:paraId="45BA407E" w14:textId="77777777" w:rsidR="00863959" w:rsidRPr="002D47F7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4"/>
                                <w:szCs w:val="14"/>
                              </w:rPr>
                            </w:pPr>
                            <w:r w:rsidRPr="002D47F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4"/>
                                <w:szCs w:val="14"/>
                              </w:rPr>
                              <w:t xml:space="preserve">Deshierbado </w:t>
                            </w:r>
                          </w:p>
                          <w:p w14:paraId="15490355" w14:textId="77777777" w:rsidR="00863959" w:rsidRPr="002D47F7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4"/>
                                <w:szCs w:val="14"/>
                              </w:rPr>
                            </w:pPr>
                            <w:r w:rsidRPr="002D47F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4"/>
                                <w:szCs w:val="14"/>
                              </w:rPr>
                              <w:t xml:space="preserve">Recolección </w:t>
                            </w:r>
                          </w:p>
                          <w:p w14:paraId="2D119A63" w14:textId="77777777" w:rsidR="00863959" w:rsidRPr="002D47F7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F5496" w:themeColor="accent5" w:themeShade="BF"/>
                                <w:sz w:val="18"/>
                                <w:szCs w:val="18"/>
                              </w:rPr>
                            </w:pPr>
                            <w:r w:rsidRPr="002D47F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4"/>
                                <w:szCs w:val="14"/>
                              </w:rPr>
                              <w:t>Minga</w:t>
                            </w:r>
                          </w:p>
                          <w:p w14:paraId="175C9EE2" w14:textId="77777777" w:rsidR="00863959" w:rsidRPr="002D47F7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4"/>
                                <w:szCs w:val="14"/>
                              </w:rPr>
                            </w:pPr>
                            <w:r w:rsidRPr="002D47F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4"/>
                                <w:szCs w:val="14"/>
                              </w:rPr>
                              <w:t>Fumigación</w:t>
                            </w:r>
                          </w:p>
                          <w:p w14:paraId="5748128D" w14:textId="77777777" w:rsidR="00863959" w:rsidRPr="002D47F7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4"/>
                                <w:szCs w:val="14"/>
                              </w:rPr>
                            </w:pPr>
                            <w:r w:rsidRPr="002D47F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4"/>
                                <w:szCs w:val="14"/>
                              </w:rPr>
                              <w:t>Canterado</w:t>
                            </w:r>
                          </w:p>
                          <w:p w14:paraId="02FC8BE2" w14:textId="77777777" w:rsidR="00863959" w:rsidRPr="002D47F7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6"/>
                                <w:szCs w:val="16"/>
                              </w:rPr>
                            </w:pPr>
                            <w:r w:rsidRPr="002D47F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6"/>
                                <w:szCs w:val="16"/>
                              </w:rPr>
                              <w:t>Curar</w:t>
                            </w:r>
                          </w:p>
                          <w:p w14:paraId="2D8F1CB8" w14:textId="77777777" w:rsidR="00863959" w:rsidRPr="002D47F7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6"/>
                                <w:szCs w:val="16"/>
                              </w:rPr>
                            </w:pPr>
                            <w:r w:rsidRPr="002D47F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6"/>
                                <w:szCs w:val="16"/>
                              </w:rPr>
                              <w:t>Transporte</w:t>
                            </w:r>
                          </w:p>
                          <w:p w14:paraId="2D06504D" w14:textId="77777777" w:rsidR="00863959" w:rsidRPr="003C68D6" w:rsidRDefault="00863959" w:rsidP="00863959">
                            <w:pPr>
                              <w:spacing w:line="360" w:lineRule="auto"/>
                              <w:rPr>
                                <w:b/>
                                <w:bCs/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08A19" id="Rectángulo 87" o:spid="_x0000_s1038" style="position:absolute;margin-left:622.8pt;margin-top:162pt;width:134.4pt;height:169.2pt;z-index:25175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++1pwIAAKgFAAAOAAAAZHJzL2Uyb0RvYy54bWysVFFP2zAQfp+0/2D5fSSpCpSKFFUgpkkM&#10;EDDx7Dp2E8n2ebbbpPs3+y37Y5ydNHQM7WHai3P23X3n+/L5zi86rchWON+AKWlxlFMiDIeqMeuS&#10;fnu6/jSjxAdmKqbAiJLuhKcXi48fzls7FxOoQVXCEQQxft7aktYh2HmWeV4LzfwRWGHQKcFpFnDr&#10;1lnlWIvoWmWTPD/JWnCVdcCF93h61TvpIuFLKXi4k9KLQFRJ8W4hrS6tq7hmi3M2Xztm64YP12D/&#10;cAvNGoNFR6grFhjZuOYPKN1wBx5kOOKgM5Cy4SL1gN0U+ZtuHmtmReoFyfF2pMn/P1h+u713pKlK&#10;OjulxDCN/+gBWfv106w3CgieIkWt9XOMfLT3bth5NGO/nXQ6frET0iVadyOtoguE42Fxmp/MZsg+&#10;R9+kmM5m00R89ppunQ+fBWgSjZI6vEGik21vfMCSGLoPidU8qKa6bpRKm6gVcakc2TL8y6t1kVLV&#10;Rn+Fqj87O87zfckkrRieUA+Qsthl31eywk6JiK/Mg5BIEXYyScgjQg/OOBcm9EV9zSrRH8eS79dM&#10;gBFZYgcj9gDwezN77J6CIT6miqTtMTn/28X65DEjVQYTxmTdGHDvASjsaqjcxyNlB9REM3SrLsmn&#10;mOyFsoJqh5py0D82b/l1g3/1hvlwzxy+LlQCToxwh4tU0JYUBouSGtyP985jPIoevZS0+FpL6r9v&#10;mBOUqC8Gn8NZMUVNkZA20+PTCW7coWd16DEbfQkolQJnk+XJjPFB7U3pQD/jYFnGquhihmPtkvLg&#10;9pvL0E8RHE1cLJcpDJ+0ZeHGPFoewSPRUbVP3TNzdpB2wFdxC/uXzeZvFN7HxkwDy00A2ST5R6p7&#10;XodfgOMg6XcYXXHeHO5T1OuAXbwAAAD//wMAUEsDBBQABgAIAAAAIQAJCG763gAAAA0BAAAPAAAA&#10;ZHJzL2Rvd25yZXYueG1sTI/LTsMwEEX3SPyDNZXYUSfBjaoQp0JIrIG2EizdeLCj+hFsNwl/j7uC&#10;5dUc3Tm33S3WkAlDHLzjUK4LIOh6LwenOBwPL/dbIDEJJ4XxDjn8YIRdd3vTikb62b3jtE+K5BIX&#10;G8FBpzQ2lMZeoxVx7Ud0+fblgxUpx6CoDGLO5dbQqihqasXg8gctRnzW2J/3F8vhuwxmGw5sUvQj&#10;6Df1OhefpeL8brU8PQJJuKQ/GK76WR267HTyFycjMTlXbFNnlsNDxfKqK7IpGQNy4lDXFQPatfT/&#10;iu4XAAD//wMAUEsBAi0AFAAGAAgAAAAhALaDOJL+AAAA4QEAABMAAAAAAAAAAAAAAAAAAAAAAFtD&#10;b250ZW50X1R5cGVzXS54bWxQSwECLQAUAAYACAAAACEAOP0h/9YAAACUAQAACwAAAAAAAAAAAAAA&#10;AAAvAQAAX3JlbHMvLnJlbHNQSwECLQAUAAYACAAAACEAqMfvtacCAACoBQAADgAAAAAAAAAAAAAA&#10;AAAuAgAAZHJzL2Uyb0RvYy54bWxQSwECLQAUAAYACAAAACEACQhu+t4AAAANAQAADwAAAAAAAAAA&#10;AAAAAAABBQAAZHJzL2Rvd25yZXYueG1sUEsFBgAAAAAEAAQA8wAAAAwGAAAAAA==&#10;" fillcolor="#f2f2f2 [3052]" strokecolor="#1f4d78 [1604]" strokeweight="1pt">
                <v:textbox>
                  <w:txbxContent>
                    <w:p w14:paraId="49881ED7" w14:textId="77777777" w:rsidR="00863959" w:rsidRPr="002D47F7" w:rsidRDefault="00863959" w:rsidP="00863959">
                      <w:pPr>
                        <w:spacing w:line="360" w:lineRule="auto"/>
                        <w:ind w:left="360"/>
                        <w:rPr>
                          <w:b/>
                          <w:bCs/>
                          <w:color w:val="2F5496" w:themeColor="accent5" w:themeShade="BF"/>
                          <w:sz w:val="14"/>
                          <w:szCs w:val="14"/>
                          <w:lang w:val="es-EC"/>
                        </w:rPr>
                      </w:pPr>
                      <w:r w:rsidRPr="002D47F7">
                        <w:rPr>
                          <w:b/>
                          <w:bCs/>
                          <w:color w:val="2F5496" w:themeColor="accent5" w:themeShade="BF"/>
                          <w:sz w:val="14"/>
                          <w:szCs w:val="14"/>
                          <w:lang w:val="es-EC"/>
                        </w:rPr>
                        <w:t>Labores Agrícolas</w:t>
                      </w:r>
                    </w:p>
                    <w:p w14:paraId="0613EEBB" w14:textId="77777777" w:rsidR="00863959" w:rsidRPr="002D47F7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4"/>
                          <w:szCs w:val="14"/>
                        </w:rPr>
                      </w:pPr>
                      <w:r w:rsidRPr="002D47F7"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4"/>
                          <w:szCs w:val="14"/>
                        </w:rPr>
                        <w:t xml:space="preserve">Arado </w:t>
                      </w:r>
                    </w:p>
                    <w:p w14:paraId="45BA407E" w14:textId="77777777" w:rsidR="00863959" w:rsidRPr="002D47F7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4"/>
                          <w:szCs w:val="14"/>
                        </w:rPr>
                      </w:pPr>
                      <w:r w:rsidRPr="002D47F7"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4"/>
                          <w:szCs w:val="14"/>
                        </w:rPr>
                        <w:t xml:space="preserve">Deshierbado </w:t>
                      </w:r>
                    </w:p>
                    <w:p w14:paraId="15490355" w14:textId="77777777" w:rsidR="00863959" w:rsidRPr="002D47F7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4"/>
                          <w:szCs w:val="14"/>
                        </w:rPr>
                      </w:pPr>
                      <w:r w:rsidRPr="002D47F7"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4"/>
                          <w:szCs w:val="14"/>
                        </w:rPr>
                        <w:t xml:space="preserve">Recolección </w:t>
                      </w:r>
                    </w:p>
                    <w:p w14:paraId="2D119A63" w14:textId="77777777" w:rsidR="00863959" w:rsidRPr="002D47F7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b/>
                          <w:bCs/>
                          <w:color w:val="2F5496" w:themeColor="accent5" w:themeShade="BF"/>
                          <w:sz w:val="18"/>
                          <w:szCs w:val="18"/>
                        </w:rPr>
                      </w:pPr>
                      <w:r w:rsidRPr="002D47F7"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4"/>
                          <w:szCs w:val="14"/>
                        </w:rPr>
                        <w:t>Minga</w:t>
                      </w:r>
                    </w:p>
                    <w:p w14:paraId="175C9EE2" w14:textId="77777777" w:rsidR="00863959" w:rsidRPr="002D47F7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4"/>
                          <w:szCs w:val="14"/>
                        </w:rPr>
                      </w:pPr>
                      <w:r w:rsidRPr="002D47F7"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4"/>
                          <w:szCs w:val="14"/>
                        </w:rPr>
                        <w:t>Fumigación</w:t>
                      </w:r>
                    </w:p>
                    <w:p w14:paraId="5748128D" w14:textId="77777777" w:rsidR="00863959" w:rsidRPr="002D47F7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4"/>
                          <w:szCs w:val="14"/>
                        </w:rPr>
                      </w:pPr>
                      <w:r w:rsidRPr="002D47F7"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4"/>
                          <w:szCs w:val="14"/>
                        </w:rPr>
                        <w:t>Canterado</w:t>
                      </w:r>
                    </w:p>
                    <w:p w14:paraId="02FC8BE2" w14:textId="77777777" w:rsidR="00863959" w:rsidRPr="002D47F7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6"/>
                          <w:szCs w:val="16"/>
                        </w:rPr>
                      </w:pPr>
                      <w:r w:rsidRPr="002D47F7"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6"/>
                          <w:szCs w:val="16"/>
                        </w:rPr>
                        <w:t>Curar</w:t>
                      </w:r>
                    </w:p>
                    <w:p w14:paraId="2D8F1CB8" w14:textId="77777777" w:rsidR="00863959" w:rsidRPr="002D47F7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6"/>
                          <w:szCs w:val="16"/>
                        </w:rPr>
                      </w:pPr>
                      <w:r w:rsidRPr="002D47F7"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6"/>
                          <w:szCs w:val="16"/>
                        </w:rPr>
                        <w:t>Transporte</w:t>
                      </w:r>
                    </w:p>
                    <w:p w14:paraId="2D06504D" w14:textId="77777777" w:rsidR="00863959" w:rsidRPr="003C68D6" w:rsidRDefault="00863959" w:rsidP="00863959">
                      <w:pPr>
                        <w:spacing w:line="360" w:lineRule="auto"/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172524">
        <w:rPr>
          <w:noProof/>
        </w:rPr>
        <w:drawing>
          <wp:anchor distT="0" distB="0" distL="114300" distR="114300" simplePos="0" relativeHeight="251750400" behindDoc="0" locked="0" layoutInCell="1" allowOverlap="1" wp14:anchorId="50A1481C" wp14:editId="4FA58AD4">
            <wp:simplePos x="0" y="0"/>
            <wp:positionH relativeFrom="margin">
              <wp:posOffset>6149340</wp:posOffset>
            </wp:positionH>
            <wp:positionV relativeFrom="paragraph">
              <wp:posOffset>4389120</wp:posOffset>
            </wp:positionV>
            <wp:extent cx="2234565" cy="1546860"/>
            <wp:effectExtent l="133350" t="57150" r="89535" b="129540"/>
            <wp:wrapThrough wrapText="bothSides">
              <wp:wrapPolygon edited="0">
                <wp:start x="737" y="-798"/>
                <wp:lineTo x="-1289" y="-266"/>
                <wp:lineTo x="-1289" y="20749"/>
                <wp:lineTo x="737" y="22611"/>
                <wp:lineTo x="921" y="23143"/>
                <wp:lineTo x="20072" y="23143"/>
                <wp:lineTo x="20256" y="22611"/>
                <wp:lineTo x="21729" y="21015"/>
                <wp:lineTo x="22281" y="17025"/>
                <wp:lineTo x="22281" y="3990"/>
                <wp:lineTo x="20440" y="0"/>
                <wp:lineTo x="20256" y="-798"/>
                <wp:lineTo x="737" y="-798"/>
              </wp:wrapPolygon>
            </wp:wrapThrough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565" cy="15468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68D6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EBBB54" wp14:editId="78703514">
                <wp:simplePos x="0" y="0"/>
                <wp:positionH relativeFrom="column">
                  <wp:posOffset>-784860</wp:posOffset>
                </wp:positionH>
                <wp:positionV relativeFrom="paragraph">
                  <wp:posOffset>3474720</wp:posOffset>
                </wp:positionV>
                <wp:extent cx="2903220" cy="2388235"/>
                <wp:effectExtent l="0" t="0" r="11430" b="12065"/>
                <wp:wrapNone/>
                <wp:docPr id="79" name="Rectángu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3220" cy="23882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89339E" w14:textId="77777777" w:rsidR="003C68D6" w:rsidRDefault="003C68D6" w:rsidP="003C68D6">
                            <w:pPr>
                              <w:jc w:val="both"/>
                              <w:rPr>
                                <w:rStyle w:val="jsgrdq"/>
                                <w:b/>
                                <w:bCs/>
                                <w:color w:val="000000"/>
                                <w:lang w:val="es-EC"/>
                              </w:rPr>
                            </w:pPr>
                          </w:p>
                          <w:p w14:paraId="554C7CC6" w14:textId="77777777" w:rsidR="003C68D6" w:rsidRDefault="003C68D6" w:rsidP="003C68D6">
                            <w:pPr>
                              <w:jc w:val="both"/>
                              <w:rPr>
                                <w:rStyle w:val="jsgrdq"/>
                                <w:b/>
                                <w:bCs/>
                                <w:color w:val="000000"/>
                                <w:lang w:val="es-EC"/>
                              </w:rPr>
                            </w:pPr>
                          </w:p>
                          <w:p w14:paraId="1DF1BF58" w14:textId="1A8E046D" w:rsidR="003C68D6" w:rsidRPr="003C68D6" w:rsidRDefault="003C68D6" w:rsidP="003C68D6">
                            <w:pPr>
                              <w:jc w:val="both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rStyle w:val="jsgrdq"/>
                                <w:b/>
                                <w:bCs/>
                                <w:color w:val="000000"/>
                                <w:lang w:val="es-EC"/>
                              </w:rPr>
                              <w:t xml:space="preserve">Es </w:t>
                            </w:r>
                            <w:r w:rsidRPr="003C68D6">
                              <w:rPr>
                                <w:rStyle w:val="jsgrdq"/>
                                <w:b/>
                                <w:bCs/>
                                <w:color w:val="000000"/>
                                <w:lang w:val="es-EC"/>
                              </w:rPr>
                              <w:t>causante de la aparición de la fatiga física o lesiones de forma repentina por una acumulación pequeña de traumatismos. Mujeres menores de 18 años y mayores de 45 no deben cargar o manipular pesos superiores a 27, 5 lb.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BBB54" id="Rectángulo 79" o:spid="_x0000_s1039" style="position:absolute;margin-left:-61.8pt;margin-top:273.6pt;width:228.6pt;height:188.0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1kGuQIAAAMGAAAOAAAAZHJzL2Uyb0RvYy54bWysVNtu2zAMfR+wfxD0vvqS9BbUKYIWHQZ0&#10;a9F26LMiy7EBWdQkJXb2N/uW/dgoyXGzXjZgWB4ciZdD8ojk2XnfSrIRxjagCpodpJQIxaFs1Kqg&#10;Xx+uPpxQYh1TJZOgREG3wtLz+ft3Z52eiRxqkKUwBEGUnXW6oLVzepYklteiZfYAtFCorMC0zOHV&#10;rJLSsA7RW5nkaXqUdGBKbYALa1F6GZV0HvCrSnB3U1VWOCILirm58DXhu/TfZH7GZivDdN3wIQ32&#10;D1m0rFEYdIS6ZI6RtWleQLUNN2Chcgcc2gSqquEi1IDVZOmzau5rpkWoBcmxeqTJ/j9Y/mVza0hT&#10;FvT4lBLFWnyjO2Tt5w+1WksgKEWKOm1naHmvb81ws3j09faVaf0/VkL6QOt2pFX0jnAU5qfpJM+R&#10;fY66fHJykk8OPWry5K6NdR8FtMQfCmowg0An21xbF013Jj6aBdmUV42U4eJ7RVxIQzYMX5lxLpTL&#10;grtct5+hjPJpir/43ijGrojio50Yswld55FCbr8FkepvcV2fDUXtOSKo90w8gZGycHJbKTyeVHei&#10;QvY9SSHhMYOXtdialSKKD9/MOQB65ArJGbEjGW9gR3YHe+8qwtiMzumfEovOo0eIDMqNzm2jwLwG&#10;IPGFhsjRfkdSpMaz5PplHzozm3hTL1pCucV2NRDn2Gp+1WDDXDPrbpnBwcUmw2XkbvBTSegKCsOJ&#10;khrM99fk3h7nCbWUdLgICmq/rZkRlMhPCiftNJtO/eYIl+nhsW9ks69Z7mvUur0A7MIM157m4ejt&#10;ndwdKwPtI+6shY+KKqY4xi4od2Z3uXBxQeHW42KxCGa4LTRz1+pecw/uifYD8dA/MqOHqXE4cF9g&#10;tzTY7NnwRFvvqWCxdlA1YbKeeB2eADdN6P9hK/pVtn8PVk+7e/4LAAD//wMAUEsDBBQABgAIAAAA&#10;IQBibv544gAAAAwBAAAPAAAAZHJzL2Rvd25yZXYueG1sTI/BTsMwDIbvSLxDZCRuW9qGbVDqTmgC&#10;aQc4UCpN3LImtNUap0qyrXt7shMcbX/6/f3FejIDO2nne0sI6TwBpqmxqqcWof56mz0C80GSkoMl&#10;jXDRHtbl7U0hc2XP9KlPVWhZDCGfS4QuhDHn3DedNtLP7agp3n6sMzLE0bVcOXmO4WbgWZIsuZE9&#10;xQ+dHPWm082hOhqEqa4WYbf6dhvKdunHe1+/bt0B8f5uenkGFvQU/mC46kd1KKPT3h5JeTYgzNJM&#10;LCOLsHhYZcAiIsR1s0d4yoQAXhb8f4nyFwAA//8DAFBLAQItABQABgAIAAAAIQC2gziS/gAAAOEB&#10;AAATAAAAAAAAAAAAAAAAAAAAAABbQ29udGVudF9UeXBlc10ueG1sUEsBAi0AFAAGAAgAAAAhADj9&#10;If/WAAAAlAEAAAsAAAAAAAAAAAAAAAAALwEAAF9yZWxzLy5yZWxzUEsBAi0AFAAGAAgAAAAhAC4P&#10;WQa5AgAAAwYAAA4AAAAAAAAAAAAAAAAALgIAAGRycy9lMm9Eb2MueG1sUEsBAi0AFAAGAAgAAAAh&#10;AGJu/njiAAAADAEAAA8AAAAAAAAAAAAAAAAAEwUAAGRycy9kb3ducmV2LnhtbFBLBQYAAAAABAAE&#10;APMAAAAiBgAAAAA=&#10;" fillcolor="#bdd6ee [1300]" strokecolor="black [3213]" strokeweight="1pt">
                <v:textbox>
                  <w:txbxContent>
                    <w:p w14:paraId="3089339E" w14:textId="77777777" w:rsidR="003C68D6" w:rsidRDefault="003C68D6" w:rsidP="003C68D6">
                      <w:pPr>
                        <w:jc w:val="both"/>
                        <w:rPr>
                          <w:rStyle w:val="jsgrdq"/>
                          <w:b/>
                          <w:bCs/>
                          <w:color w:val="000000"/>
                          <w:lang w:val="es-EC"/>
                        </w:rPr>
                      </w:pPr>
                    </w:p>
                    <w:p w14:paraId="554C7CC6" w14:textId="77777777" w:rsidR="003C68D6" w:rsidRDefault="003C68D6" w:rsidP="003C68D6">
                      <w:pPr>
                        <w:jc w:val="both"/>
                        <w:rPr>
                          <w:rStyle w:val="jsgrdq"/>
                          <w:b/>
                          <w:bCs/>
                          <w:color w:val="000000"/>
                          <w:lang w:val="es-EC"/>
                        </w:rPr>
                      </w:pPr>
                    </w:p>
                    <w:p w14:paraId="1DF1BF58" w14:textId="1A8E046D" w:rsidR="003C68D6" w:rsidRPr="003C68D6" w:rsidRDefault="003C68D6" w:rsidP="003C68D6">
                      <w:pPr>
                        <w:jc w:val="both"/>
                        <w:rPr>
                          <w:lang w:val="es-EC"/>
                        </w:rPr>
                      </w:pPr>
                      <w:r>
                        <w:rPr>
                          <w:rStyle w:val="jsgrdq"/>
                          <w:b/>
                          <w:bCs/>
                          <w:color w:val="000000"/>
                          <w:lang w:val="es-EC"/>
                        </w:rPr>
                        <w:t xml:space="preserve">Es </w:t>
                      </w:r>
                      <w:r w:rsidRPr="003C68D6">
                        <w:rPr>
                          <w:rStyle w:val="jsgrdq"/>
                          <w:b/>
                          <w:bCs/>
                          <w:color w:val="000000"/>
                          <w:lang w:val="es-EC"/>
                        </w:rPr>
                        <w:t>causante de la aparición de la fatiga física o lesiones de forma repentina por una acumulación pequeña de traumatismos. Mujeres menores de 18 años y mayores de 45 no deben cargar o manipular pesos superiores a 27, 5 lb.</w:t>
                      </w:r>
                    </w:p>
                  </w:txbxContent>
                </v:textbox>
              </v:rect>
            </w:pict>
          </mc:Fallback>
        </mc:AlternateContent>
      </w:r>
      <w:r w:rsidR="003C68D6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A68D693" wp14:editId="609F41DD">
                <wp:simplePos x="0" y="0"/>
                <wp:positionH relativeFrom="column">
                  <wp:posOffset>-739140</wp:posOffset>
                </wp:positionH>
                <wp:positionV relativeFrom="paragraph">
                  <wp:posOffset>3268980</wp:posOffset>
                </wp:positionV>
                <wp:extent cx="2788920" cy="1059180"/>
                <wp:effectExtent l="0" t="0" r="0" b="762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920" cy="1059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6D4E4A" w14:textId="314DEEE8" w:rsidR="003C68D6" w:rsidRPr="003C68D6" w:rsidRDefault="003C68D6" w:rsidP="003C68D6">
                            <w:pPr>
                              <w:spacing w:before="240"/>
                              <w:jc w:val="center"/>
                              <w:rPr>
                                <w:b/>
                                <w:outline/>
                                <w:noProof/>
                                <w:color w:val="4472C4" w:themeColor="accent5"/>
                                <w:sz w:val="44"/>
                                <w:szCs w:val="44"/>
                                <w:lang w:val="es-EC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3C68D6">
                              <w:rPr>
                                <w:b/>
                                <w:outline/>
                                <w:noProof/>
                                <w:color w:val="4472C4" w:themeColor="accent5"/>
                                <w:sz w:val="44"/>
                                <w:szCs w:val="44"/>
                                <w:lang w:val="es-EC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Manipulacion Manual de Cargas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8D693" id="Cuadro de texto 55" o:spid="_x0000_s1040" type="#_x0000_t202" style="position:absolute;margin-left:-58.2pt;margin-top:257.4pt;width:219.6pt;height:83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74oMAIAAFoEAAAOAAAAZHJzL2Uyb0RvYy54bWysVMGO2jAQvVfqP1i+lxAEXYgIK8qKqhLa&#10;XYmt9mwcm0SKPa5tSOjXd+wkLN32VPVixjPDeOa9N1net6omZ2FdBTqn6WhMidAcikofc/r9Zftp&#10;TonzTBesBi1yehGO3q8+flg2JhMTKKEuhCVYRLusMTktvTdZkjheCsXcCIzQGJRgFfN4tceksKzB&#10;6qpOJuPx56QBWxgLXDiH3ocuSFexvpSC+ycpnfCkzin25uNp43kIZ7JasuxomSkr3rfB/qELxSqN&#10;j15LPTDPyMlWf5RSFbfgQPoRB5WAlBUXcQacJh2/m2ZfMiPiLAiOM1eY3P8ryx/Pz5ZURU5nM0o0&#10;U8jR5sQKC6QQxIvWA8EIwtQYl2H23mC+b79Ai3QPfofOMH0rrQq/OBfBOAJ+uYKMpQhH5+RuPl9M&#10;MMQxlo5ni3QeaUje/m6s818FKBKMnFpkMYLLzjvnsRVMHVLCaxq2VV1HJmv9mwMTgycJvXc9Bsu3&#10;hzaOnE6HAQ5QXHAuC51AnOHbCt/eMeefmUVFYL+ocv+Eh6yhySn0FiUl2J9/84d8JAqjlDSosJy6&#10;HydmBSX1N40ULtLpNEgyXqazu4CJvY0cbiP6pDaAIk5xnwyPZsj39WBKC+oVl2EdXsUQ0xzfzqkf&#10;zI3vdI/LxMV6HZNQhIb5nd4bHkoH8AKyL+0rs6aHP4jgEQYtsuwdC11uB/v65EFWkaIAdIdqjz8K&#10;ODLXL1vYkNt7zHr7JKx+AQAA//8DAFBLAwQUAAYACAAAACEAsIDOOeAAAAAMAQAADwAAAGRycy9k&#10;b3ducmV2LnhtbEyPTU/DMAyG70j8h8hI3LY0pau20nRCIK4gxoe0W9Z4bUXjVE22ln+PObGbLT96&#10;/bzldna9OOMYOk8a1DIBgVR721Gj4eP9ebEGEaIha3pPqOEHA2yr66vSFNZP9IbnXWwEh1AojIY2&#10;xqGQMtQtOhOWfkDi29GPzkRex0ba0Uwc7nqZJkkunemIP7RmwMcW6+/dyWn4fDnuv7LktXlyq2Hy&#10;cyLJbaTWtzfzwz2IiHP8h+FPn9WhYqeDP5ENotewUCrPmNWwUhmXYOQuTXk4aMjXKgdZlfKyRPUL&#10;AAD//wMAUEsBAi0AFAAGAAgAAAAhALaDOJL+AAAA4QEAABMAAAAAAAAAAAAAAAAAAAAAAFtDb250&#10;ZW50X1R5cGVzXS54bWxQSwECLQAUAAYACAAAACEAOP0h/9YAAACUAQAACwAAAAAAAAAAAAAAAAAv&#10;AQAAX3JlbHMvLnJlbHNQSwECLQAUAAYACAAAACEAFQ++KDACAABaBAAADgAAAAAAAAAAAAAAAAAu&#10;AgAAZHJzL2Uyb0RvYy54bWxQSwECLQAUAAYACAAAACEAsIDOOeAAAAAMAQAADwAAAAAAAAAAAAAA&#10;AACKBAAAZHJzL2Rvd25yZXYueG1sUEsFBgAAAAAEAAQA8wAAAJcFAAAAAA==&#10;" filled="f" stroked="f">
                <v:fill o:detectmouseclick="t"/>
                <v:textbox>
                  <w:txbxContent>
                    <w:p w14:paraId="356D4E4A" w14:textId="314DEEE8" w:rsidR="003C68D6" w:rsidRPr="003C68D6" w:rsidRDefault="003C68D6" w:rsidP="003C68D6">
                      <w:pPr>
                        <w:spacing w:before="240"/>
                        <w:jc w:val="center"/>
                        <w:rPr>
                          <w:b/>
                          <w:outline/>
                          <w:noProof/>
                          <w:color w:val="4472C4" w:themeColor="accent5"/>
                          <w:sz w:val="44"/>
                          <w:szCs w:val="44"/>
                          <w:lang w:val="es-EC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3C68D6">
                        <w:rPr>
                          <w:b/>
                          <w:outline/>
                          <w:noProof/>
                          <w:color w:val="4472C4" w:themeColor="accent5"/>
                          <w:sz w:val="44"/>
                          <w:szCs w:val="44"/>
                          <w:lang w:val="es-EC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Manipulacion Manual de Cargas</w:t>
                      </w:r>
                    </w:p>
                  </w:txbxContent>
                </v:textbox>
              </v:shape>
            </w:pict>
          </mc:Fallback>
        </mc:AlternateContent>
      </w:r>
      <w:r w:rsidR="00F6654A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53E24A4" wp14:editId="7A45E986">
                <wp:simplePos x="0" y="0"/>
                <wp:positionH relativeFrom="column">
                  <wp:posOffset>2446020</wp:posOffset>
                </wp:positionH>
                <wp:positionV relativeFrom="paragraph">
                  <wp:posOffset>304800</wp:posOffset>
                </wp:positionV>
                <wp:extent cx="1775460" cy="2491740"/>
                <wp:effectExtent l="0" t="0" r="15240" b="22860"/>
                <wp:wrapNone/>
                <wp:docPr id="90" name="Rectángul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460" cy="24917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F0FAC" w14:textId="405A4889" w:rsidR="00743F22" w:rsidRPr="00743F22" w:rsidRDefault="00743F22" w:rsidP="00743F22">
                            <w:pPr>
                              <w:spacing w:line="360" w:lineRule="auto"/>
                              <w:rPr>
                                <w:b/>
                                <w:bCs/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</w:pPr>
                            <w:r w:rsidRPr="00743F22">
                              <w:rPr>
                                <w:b/>
                                <w:bCs/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  <w:t>RIESGOS DEL USO DE FAJA</w:t>
                            </w:r>
                          </w:p>
                          <w:p w14:paraId="23B917AC" w14:textId="77777777" w:rsidR="00743F22" w:rsidRPr="00743F22" w:rsidRDefault="00743F22" w:rsidP="00743F22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743F22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Comprensión de órganos </w:t>
                            </w:r>
                          </w:p>
                          <w:p w14:paraId="0ECDE154" w14:textId="77777777" w:rsidR="00743F22" w:rsidRPr="00743F22" w:rsidRDefault="00743F22" w:rsidP="00743F22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743F22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Dolor</w:t>
                            </w:r>
                          </w:p>
                          <w:p w14:paraId="0B49FDB4" w14:textId="77777777" w:rsidR="00743F22" w:rsidRPr="00743F22" w:rsidRDefault="00743F22" w:rsidP="00743F22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743F22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Infecciones</w:t>
                            </w:r>
                          </w:p>
                          <w:p w14:paraId="30969FFC" w14:textId="77777777" w:rsidR="00743F22" w:rsidRPr="00743F22" w:rsidRDefault="00743F22" w:rsidP="00743F22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743F22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Debilidad muscular </w:t>
                            </w:r>
                          </w:p>
                          <w:p w14:paraId="1D8445DD" w14:textId="77777777" w:rsidR="00743F22" w:rsidRPr="00743F22" w:rsidRDefault="00743F22" w:rsidP="00743F22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743F22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Lesiones </w:t>
                            </w:r>
                          </w:p>
                          <w:p w14:paraId="7678F56A" w14:textId="77777777" w:rsidR="00743F22" w:rsidRPr="00743F22" w:rsidRDefault="00743F22" w:rsidP="00743F22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F5496" w:themeColor="accent5" w:themeShade="BF"/>
                                <w:sz w:val="24"/>
                                <w:szCs w:val="24"/>
                              </w:rPr>
                            </w:pPr>
                            <w:r w:rsidRPr="00743F22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Tensión temporal</w:t>
                            </w:r>
                          </w:p>
                          <w:p w14:paraId="4F2895CC" w14:textId="77777777" w:rsidR="00743F22" w:rsidRDefault="00743F22" w:rsidP="00743F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3E24A4" id="Rectángulo 90" o:spid="_x0000_s1041" style="position:absolute;margin-left:192.6pt;margin-top:24pt;width:139.8pt;height:196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KWipwIAAKgFAAAOAAAAZHJzL2Uyb0RvYy54bWysVM1u2zAMvg/YOwi6r7aDpFmCOkXQosOA&#10;rg3aDj0rshwbkERNUmJnb7Nn2YuNkn+adcUOwy4yJZIfxc+feHHZKkkOwroadE6zs5QSoTkUtd7l&#10;9OvTzYePlDjPdMEkaJHTo3D0cvX+3UVjlmICFchCWIIg2i0bk9PKe7NMEscroZg7AyM0Okuwinnc&#10;2l1SWNYgupLJJE3PkwZsYSxw4RyeXndOuor4ZSm4vy9LJzyROcW7+bjauG7Dmqwu2HJnmalq3l+D&#10;/cMtFKs1Fh2hrplnZG/rP6BUzS04KP0ZB5VAWdZcxB6wmyx91c1jxYyIvSA5zow0uf8Hy+8OG0vq&#10;IqcLpEczhf/oAVn7+UPv9hIIniJFjXFLjHw0G9vvHJqh37a0KnyxE9JGWo8jraL1hONhNp/PpucI&#10;z9E3mS6y+TSiJi/pxjr/SYAiwcipxRtEOtnh1nksiaFDSKjmQNbFTS1l3AStiCtpyYHhX97uspgq&#10;9+oLFN3ZYpamQ8korRAeUU+QktBl11e0/FGKgC/1gyiRIuxkEpFHhA6ccS6074q6ihWiOw4l364Z&#10;AQNyiR2M2D3A780M2B0FfXxIFVHbY3L6t4t1yWNGrAzaj8mq1mDfApDYVV+5i0fKTqgJpm+3bZRP&#10;NhuEsoXiiJqy0D02Z/hNjX/1ljm/YRZfFyoBJ4a/x6WU0OQUeouSCuz3t85DPIoevZQ0+Fpz6r7t&#10;mRWUyM8an8Mim6KmiI+b6Ww+wY099WxPPXqvrgClkuFsMjyaId7LwSwtqGccLOtQFV1Mc6ydU+7t&#10;sLny3RTB0cTFeh3D8Ekb5m/1o+EBPBAdVPvUPjNreml7fBV3MLxstnyl8C42ZGpY7z2UdZR/oLrj&#10;tf8FOA6ifvvRFebN6T5GvQzY1S8AAAD//wMAUEsDBBQABgAIAAAAIQCVY6p03AAAAAoBAAAPAAAA&#10;ZHJzL2Rvd25yZXYueG1sTI/LTsMwEEX3SPyDNUjsqJ1ioijEqRASa6CtBEs3NnaEH8F2k/D3DCtY&#10;zszRnXO73eodmXXKYwwCqg0DosMQ1RiMgOPh6aYBkosMSroYtIBvnWHXX150slVxCa963hdDMCTk&#10;VgqwpUwtpXmw2su8iZMOePuIycuCYzJUJblguHd0y1hNvRwDfrBy0o9WD5/7sxfwVSXXpAOfDX1L&#10;9sU8L+y9MkJcX60P90CKXssfDL/6qA49Op3iOahMnIDb5m6LqADeYCcE6ppjlxMuOONA+47+r9D/&#10;AAAA//8DAFBLAQItABQABgAIAAAAIQC2gziS/gAAAOEBAAATAAAAAAAAAAAAAAAAAAAAAABbQ29u&#10;dGVudF9UeXBlc10ueG1sUEsBAi0AFAAGAAgAAAAhADj9If/WAAAAlAEAAAsAAAAAAAAAAAAAAAAA&#10;LwEAAF9yZWxzLy5yZWxzUEsBAi0AFAAGAAgAAAAhAHvMpaKnAgAAqAUAAA4AAAAAAAAAAAAAAAAA&#10;LgIAAGRycy9lMm9Eb2MueG1sUEsBAi0AFAAGAAgAAAAhAJVjqnTcAAAACgEAAA8AAAAAAAAAAAAA&#10;AAAAAQUAAGRycy9kb3ducmV2LnhtbFBLBQYAAAAABAAEAPMAAAAKBgAAAAA=&#10;" fillcolor="#f2f2f2 [3052]" strokecolor="#1f4d78 [1604]" strokeweight="1pt">
                <v:textbox>
                  <w:txbxContent>
                    <w:p w14:paraId="346F0FAC" w14:textId="405A4889" w:rsidR="00743F22" w:rsidRPr="00743F22" w:rsidRDefault="00743F22" w:rsidP="00743F22">
                      <w:pPr>
                        <w:spacing w:line="360" w:lineRule="auto"/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</w:pPr>
                      <w:r w:rsidRPr="00743F22"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  <w:t>RIESGOS</w:t>
                      </w:r>
                      <w:r w:rsidRPr="00743F22"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  <w:t xml:space="preserve"> </w:t>
                      </w:r>
                      <w:r w:rsidRPr="00743F22"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  <w:t>DEL USO DE FAJA</w:t>
                      </w:r>
                    </w:p>
                    <w:p w14:paraId="23B917AC" w14:textId="77777777" w:rsidR="00743F22" w:rsidRPr="00743F22" w:rsidRDefault="00743F22" w:rsidP="00743F22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743F22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Comprensión de órganos </w:t>
                      </w:r>
                    </w:p>
                    <w:p w14:paraId="0ECDE154" w14:textId="77777777" w:rsidR="00743F22" w:rsidRPr="00743F22" w:rsidRDefault="00743F22" w:rsidP="00743F22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743F22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Dolor</w:t>
                      </w:r>
                    </w:p>
                    <w:p w14:paraId="0B49FDB4" w14:textId="77777777" w:rsidR="00743F22" w:rsidRPr="00743F22" w:rsidRDefault="00743F22" w:rsidP="00743F22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743F22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Infecciones</w:t>
                      </w:r>
                    </w:p>
                    <w:p w14:paraId="30969FFC" w14:textId="77777777" w:rsidR="00743F22" w:rsidRPr="00743F22" w:rsidRDefault="00743F22" w:rsidP="00743F22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743F22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Debilidad muscular </w:t>
                      </w:r>
                    </w:p>
                    <w:p w14:paraId="1D8445DD" w14:textId="77777777" w:rsidR="00743F22" w:rsidRPr="00743F22" w:rsidRDefault="00743F22" w:rsidP="00743F22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743F22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Lesiones </w:t>
                      </w:r>
                    </w:p>
                    <w:p w14:paraId="7678F56A" w14:textId="77777777" w:rsidR="00743F22" w:rsidRPr="00743F22" w:rsidRDefault="00743F22" w:rsidP="00743F22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b/>
                          <w:bCs/>
                          <w:color w:val="2F5496" w:themeColor="accent5" w:themeShade="BF"/>
                          <w:sz w:val="24"/>
                          <w:szCs w:val="24"/>
                        </w:rPr>
                      </w:pPr>
                      <w:r w:rsidRPr="00743F22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Tensión temporal</w:t>
                      </w:r>
                    </w:p>
                    <w:p w14:paraId="4F2895CC" w14:textId="77777777" w:rsidR="00743F22" w:rsidRDefault="00743F22" w:rsidP="00743F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C218C8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981930E" wp14:editId="43200A82">
                <wp:simplePos x="0" y="0"/>
                <wp:positionH relativeFrom="column">
                  <wp:posOffset>6713220</wp:posOffset>
                </wp:positionH>
                <wp:positionV relativeFrom="paragraph">
                  <wp:posOffset>-236220</wp:posOffset>
                </wp:positionV>
                <wp:extent cx="822960" cy="205740"/>
                <wp:effectExtent l="0" t="19050" r="34290" b="41910"/>
                <wp:wrapNone/>
                <wp:docPr id="19" name="Flecha: a la der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205740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2E2D7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19" o:spid="_x0000_s1026" type="#_x0000_t13" style="position:absolute;margin-left:528.6pt;margin-top:-18.6pt;width:64.8pt;height:16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mEWkgIAAH8FAAAOAAAAZHJzL2Uyb0RvYy54bWysVEtv2zAMvg/YfxB0X+0YfQZ1iqxFhgFF&#10;G6wdelZkORYgixqlxMl+/SjZcYO22GFYDgppkh/fvL7ZtYZtFXoNtuSTk5wzZSVU2q5L/vN58eWS&#10;Mx+ErYQBq0q+V57fzD5/uu7cVBXQgKkUMgKxftq5kjchuGmWedmoVvgTcMqSsAZsRSAW11mFoiP0&#10;1mRFnp9nHWDlEKTynr7e9UI+S/h1rWR4rGuvAjMlp9hCejG9q/hms2sxXaNwjZZDGOIfomiFtuR0&#10;hLoTQbAN6ndQrZYIHupwIqHNoK61VCkHymaSv8nmqRFOpVyoON6NZfL/D1Y+bJfIdEW9u+LMipZ6&#10;tDBKNmLKBDOCUXsix0hMteqcn5LJk1viwHkiY+K7Gtv4TymxXarvfqyv2gUm6eNlUVydUxckiYr8&#10;7OI01T97NXbowzcFLYtEyVGvmzBHhC7VVmzvfSC3ZHBQjB49GF0ttDGJwfXq1iDbitjw/Gu+OPg4&#10;UstiGn3giQp7o6KxsT9UTcWgUIvkMY2hGvGElMqGSS9qRKV6N2c5/WJ1KLDRInEJMCLXFN6IPQDE&#10;EX+P3cMM+tFUpSkejfO/BdYbjxbJM9gwGrfaAn4EYCirwXOvT+EflSaSK6j2NCoI/Q55JxeaunQv&#10;fFgKpKWhxtIhCI/01Aa6ksNAcdYA/v7oe9SnWSYpZx0tYcn9r41AxZn5bmnKryanNCMsJOb07KIg&#10;Bo8lq2OJ3bS3QG2f0MlxMpFRP5gDWSO0L3Qv5tEriYSV5LvkMuCBuQ39caCLI9V8ntRoU50I9/bJ&#10;yQgeqxrn73n3ItANoxpoxh/gsLBi+mZWe91oaWG+CVDrNMivdR3qTVueBme4SPGMHPNJ6/Vuzv4A&#10;AAD//wMAUEsDBBQABgAIAAAAIQBjsQTn4QAAAAwBAAAPAAAAZHJzL2Rvd25yZXYueG1sTI8xb8Iw&#10;EIX3Sv0P1lXqBjaU0jSNg9pKLQsDBQZGE5skIj5HtgmBX9/L1G737p7efS9b9LZhnfGhdihhMhbA&#10;DBZO11hK2G2/RgmwEBVq1Tg0Eq4mwCK/v8tUqt0Ff0y3iSWjEAypklDF2Kach6IyVoWxaw3S7ei8&#10;VZGkL7n26kLhtuFTIebcqhrpQ6Va81mZ4rQ5WwlL0fm4/j6tV/vZdbW8Hbcf8fUm5eND//4GLJo+&#10;/plhwCd0yInp4M6oA2tIi+eXKXkljJ6GYbBMkjnVOdBqlgDPM/6/RP4LAAD//wMAUEsBAi0AFAAG&#10;AAgAAAAhALaDOJL+AAAA4QEAABMAAAAAAAAAAAAAAAAAAAAAAFtDb250ZW50X1R5cGVzXS54bWxQ&#10;SwECLQAUAAYACAAAACEAOP0h/9YAAACUAQAACwAAAAAAAAAAAAAAAAAvAQAAX3JlbHMvLnJlbHNQ&#10;SwECLQAUAAYACAAAACEAFephFpICAAB/BQAADgAAAAAAAAAAAAAAAAAuAgAAZHJzL2Uyb0RvYy54&#10;bWxQSwECLQAUAAYACAAAACEAY7EE5+EAAAAMAQAADwAAAAAAAAAAAAAAAADsBAAAZHJzL2Rvd25y&#10;ZXYueG1sUEsFBgAAAAAEAAQA8wAAAPoFAAAAAA==&#10;" adj="18900" fillcolor="#00b0f0" strokecolor="#1f4d78 [1604]" strokeweight="1pt"/>
            </w:pict>
          </mc:Fallback>
        </mc:AlternateContent>
      </w:r>
      <w:r w:rsidR="00C218C8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4B220D9" wp14:editId="06C67FF0">
                <wp:simplePos x="0" y="0"/>
                <wp:positionH relativeFrom="rightMargin">
                  <wp:align>left</wp:align>
                </wp:positionH>
                <wp:positionV relativeFrom="paragraph">
                  <wp:posOffset>-690245</wp:posOffset>
                </wp:positionV>
                <wp:extent cx="826770" cy="739140"/>
                <wp:effectExtent l="0" t="0" r="0" b="3810"/>
                <wp:wrapNone/>
                <wp:docPr id="85" name="Cuadro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770" cy="739140"/>
                        </a:xfrm>
                        <a:prstGeom prst="rect">
                          <a:avLst/>
                        </a:prstGeom>
                        <a:blipFill>
                          <a:blip r:embed="rId3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407B0" w14:textId="77777777" w:rsidR="00C218C8" w:rsidRDefault="00C218C8" w:rsidP="00C218C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20D9" id="Cuadro de texto 85" o:spid="_x0000_s1042" type="#_x0000_t202" style="position:absolute;margin-left:0;margin-top:-54.35pt;width:65.1pt;height:58.2pt;z-index:2517319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M5WPOAgAAGQYAAA4AAABkcnMvZTJvRG9jLnhtbKxU204bMRB9r9R/&#10;sPxeNgkQaMQGpUFUSAgQUPHseG12Vd9qO8mmX99jbzaJaKVe1JfdsWc8lzNn5uKy1YqshA+NNSUd&#10;Hg0oEYbbqjGvJf3yfP3hnJIQmamYskaUdCMCvZy+f3exdhMxsrVVlfAETkyYrF1J6xjdpCgCr4Vm&#10;4cg6YaCU1msWcfSvReXZGt61KkaDwbhYW185b7kIAbdXnZJOs38pBY/3UgYRiSopcov56/N3kb7F&#10;9IJNXj1zdcO3abB/yEKzxiDoztUVi4wsffOTK91wb4OV8YhbXVgpGy5yDahmOHhTzVPNnMi1AJzg&#10;djCF/+eW360ePGmqkp6fUmKYRo/mS1Z5SypBomijJdAAprULE1g/OdjH9pNt0e7+PuAyVd9Kr9Mf&#10;dRHoAfhmBzJcEY7L89H47AwaDtXZ8cfhSW5CsX/sfIifhdUkCSX16GGGlq1uQ0QiMO1NUqyFatx1&#10;o1Qvb1FCj3/PpQ7/K8uXWpjYEcoLxSLYHOrGBUr8ROiFAD7+phoia5A5AiOws1Ede0L0IvI6xZfI&#10;4xH5dlnuFMj4MEtlyLqk4+PTQa7L2JR+90SZ5EZk4m6rTbh3+GYpbpRINso8ConGZZjTRR4ZMVee&#10;rBjIzjhHSblDCJ+t9xn++cOuIrnP6m+idnXgRY5sTdw91o2xPlf/Ju3qa5+y7OzR74O6kxjbRZsZ&#10;Oxz3/FvYagNaetvNd3D8ugF5blmID8xjoME3LKl4j49UFujbrURJbf33X90ne3AIWkrWWBAlDd+W&#10;zAtK1I3BBIK5oC6J+XByejbCwR9qFocas9Rzi7aAQsgui8k+ql6U3uoX7LJZigoVMxyxSxp7cR67&#10;tYVdyMVslo2wQxyLt+bJ8eQ6wZxG47l9Yd5t5yfN8J3tVwmbvBmjzja9NHa2jFY2mb0J6A7VbQOw&#10;f/LobXdlWnCH52y13+jTHwAAAP//AwBQSwMECgAAAAAAAAAhAGNMi5nZGgAA2RoAABUAAABkcnMv&#10;bWVkaWEvaW1hZ2UxLmpwZWf/2P/gABBKRklGAAEBAQBgAGAAAP/bAEMACAYGBwYFCAcHBwkJCAoM&#10;FA0MCwsMGRITDxQdGh8eHRocHCAkLicgIiwjHBwoNyksMDE0NDQfJzk9ODI8LjM0Mv/bAEMBCQkJ&#10;DAsMGA0NGDIhHCEyMjIyMjIyMjIyMjIyMjIyMjIyMjIyMjIyMjIyMjIyMjIyMjIyMjIyMjIyMjIy&#10;MjIyMv/AABEIAGIAd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NX4YfBzw7H4YsNe1+BNRu7yFLpElY+TCjLuUbeAxwRndkZ6dMm3deI/gdZ3&#10;MlvJbaEzxnBMWlmRfwZYyD9Qau65NJB+zXE8TsjHQbVcg9mSMEfiCRXF6r4nf4afDHwafD+l6cLj&#10;V7Uz3M88O9mYKjE9Rkkyd84AwKAOlg8T/AyedIlttEVnOAZNJZF/EmPA+pruY/AngiaBJ4vDWiSQ&#10;uodZEtIyrKRkEEDkYryTwp4wm+JfhnxVp3iPS9Ml+x6c9zbywwbGRgrc9TyDggjHfrmrGjeN9V8H&#10;/ATwzqFgIJppdQa1P2lSwEfmSnAwR/dA+lAGs3iv4FqxU2mj5Bxxoz//ABuj/hLPgX/z6aR/4Jn/&#10;APjdc1+0NqerJf2+kjT449GKpOLoW3LzfMCvmdOnYc+tc743+FljpnhSLxV4Z1WG90mOCMXQecO4&#10;lYhcqVGMZYZBORQB6ro2qfBnX9Wt9L03TtHmvLglYozpLJuIBPVowOgPetiPS/hhNJrMaaJopbRR&#10;nUB/Zw/cjBP935uFP3c9K+bvAniyXQLq402Sze607VQILuO3T/SSpyP3TAghuemcGvR/i34mXR7P&#10;wT/wj17cWtxZIZmtZ5czw4WPYJ0JJ3YyMN7jpQB33h//AIVJ4p+1/wBj6To1x9kj82fOmbNi+vzI&#10;M9O1a2ieGvh34i0iHVdK8PaNcWU27ZL/AGeq5wSDwyg9Qe1eb+HviB8Qr630jUrWLRL6xvLtYbm3&#10;sYGea2XdjdKqn5AQCQTx616B4l1vwx4KY+OpnvLv7YqWKiym8yNhyRtUsFH3Tzn9ScgFH/i0n/CM&#10;v4i/svRP7KSbyDP/AGb/AB5xtC7Nx/L3rQ1rRfhl4d0tdS1bR9AtbR8bHezQl88gKoUljjnABrwH&#10;4u67d+K9fh1iPSNWsNLWBIYft0BjBbLMSOq857HnFeleJLG21r4w/D/S9SiW5sP7M8028nKFgjty&#10;O/KLkd8UAWv+Es+Bf/PppH/gmf8A+N1raJF8H/GbzafpOn6LNMyHMS2f2eUjHJXKq3HqvSvNPE/x&#10;p8Q6V4p1PTbDT9HhtLK6kt4kNruO1GKjJz3x2xW14lmgvta+FfiqCygsdS1S5j+1NbLsD/NEMH1H&#10;zMOcnBxk0Acp8ZfhpZeCLuz1DRvMGmXrMhhkfd5Eg5ABPJUjpnJG05PIor0H9pL/AJFLR/8Ar+P/&#10;AKLaigDsLHQR4n+COmaL5vkm70O2RZMZCt5SFSfbIFcJBpnjGHw3aeGfEnw1tfEcGnfu7W6j1BIv&#10;kHAweT0AH8OQBkV3Ftp+oar8DdNsdKvBZ302iWwinMhjCHy0J+YcjjIz71wmqz3PivRNPsrLxVcx&#10;R+EYtviO5t55A04CDLxMB+9P7qUAtjk56GgCVbLxda6FqGjeF/hZbaE+pIYZ7t9RjlIQgg9cHgE4&#10;5OMniqfxH8MP4P8Agr4Z0OWZZ5rfVEMroPlLsJWIHsC2B9K6DSvh9oOseHLfXbTxl4zNncRmSMNf&#10;/OcZyNuzJbgjAzntmp9LPiybRtNXw/Hpt74byrRy+JDMb4sHOS3bIOduAeNuKAGfEbwT4s8eeLYN&#10;KS/ay8LLbLK0u1XXzxu4KAhmPI68Dr1ry6P4eeKrHQb7wzJrK22o3c3nQeHhIp+3IhGZQ27auMEg&#10;Hk7PYV6T8N9U8LyeObiz03W/F1xqHkyZt9YmzFgEZO3Gdw7bvfvXlfijw5qfhX4iW9z40vdSazmd&#10;pRqGnyl5duW2hHfowOMjsDx2oAm8J+H7Tw78XfC9lDq8V/eLMPtsUcRUWswBDR7skPg9x6V6VZfC&#10;9brxf421jxF4bXUElmM2lRtchBPneSBtb5c/IMt0/OtOxn17S75PEM2meG5fD6wtPHdwwyvqU0Gz&#10;Ktk8tIRt3Z96s6r4H0zXba48VN4i8X20NzD9rNtb3RTYu3O1YyhIOP4aAPP7XWfDHws8Qz3D2TJd&#10;aqscF9oPmeYNMiOCxMuGEueCF44ODXYXnhzTviDoVr4f8P2a2HhS3db201W2dXWWQFg8XlHDKfmb&#10;5j3HSsmDUNN8deHZ/D/gyxt7zVraHyrm68TQbpzCQV3CQZy4JGM4x2HFasHhqPwp8JdP8P8AiHUN&#10;ThmS7+Z9AdjKC8jFc/LnbzzkdRxk4oA5/wCMkPifVvAy61qRl0e1hnWF9EZ0mDncQs3mp1zkfKRx&#10;jNdH4v8ACfiKe+8LeMfCqQ3GpaZarE1pMwUSIV7EkDozA8jrxzWhqHhvw7JpZ+HmqX+vXEbx/wBo&#10;G/upN2wB+hlK7R06Yxz6mvNx4iu/ic8+k2V/f6TrNiXj09rOeRLF4F5/fMCSH2hsNwDwKAN7UdLv&#10;9X1CS/v/AIIRTXcp3SyLq6JvbuSAMZP61di8NeL/ABp4x8PXer6BbeG9B0CRZbe1SdJGYqVIUbe3&#10;yKOigDPU1i6Z8OtY1rVLe3sfFuvpDYS/Z9aa4uJY8yAAk2xK4ZTyAW6cHkGul0X4mjQvHM3gfW7e&#10;6WGKaKy0y7dWeWb+HdMxPJYkHcoxzQBQ/aS/5FLR/wDr+P8A6Laij9pL/kUtH/6/j/6LaigDsLLQ&#10;D4o+COlaILn7MbvRbVBNs3bf3aHpkZ6eteOxfDjxPot/deHvCniO21G21JhZ6z9mVf8ARRzjzQSS&#10;owX6EE4YfX2C11yfw18DtM1m2thczWmiW0iRMTgny0HOOcDOfwrg7rxjd6bolr4u8QWJ0K7uX+1W&#10;FtpLbRqx2DH2rg/KMrjc2cM2BxQBb0/U/B2mGLwB4huI4rrwyVms9Suj5cbT/e3BQ38JcfKxIbFa&#10;2gWdv4tmntPEfjjTPF1rbAXUdlbwJC0TqeJMxkEgAkYOR83NeH6f41vNS8e3mrz+G9J1e+1Z1iW0&#10;uoDJGrEqF2Ang8AZPvXcW/gvVNF8Xt4n8TsvhCwmkjhij0Ek7pDgCMKm7ap2ktngntzQB1V5q9x4&#10;w8Jy+PfBGiSw+KFk+wCQhZJBEGBOFPyHgjnGQMjoM1mXGk6747tf+Eb1D4r6RdzTYM1hBaRFtyfM&#10;QCuC20jt6V1fj7w1o+k6f/ar+KdW8MaZGBCbfSiY4S7MTu8uMcsSeT7Vg/Cj4QSaBq0fiTVb4SXM&#10;Lv8AY0tnDRyRshXzGOM8hiQOMcZ9KANLx98PtcbSfD+p+GtRb+1PDdoI4IxEN05AUZGSQDhT8pBB&#10;ziuhuPE/ibQ/B2h3Nx4YvtZ1a4hUXsdsVUxPtBJYAHqfQY69OKluvEEmptemC7a302ABTcwozMPm&#10;Kg/L1BKk5BwF5PJxWFp+qW/22d01KfdFIAyRu8rSMTwoCDcQSWG5uRhePmwOf29/hWhpydzq9A02&#10;yAn8VL4fl0/WtSgU3cLvmU7RwvXaDwPTPGa8akHjDUPiZe+KpJG8DW80K24utSVXRuFURgOAGLFd&#10;3tg8+vskHiOWJ9Us50E97ZW7XCIow0gA5UgAgHOPqGHFeQal8XPFE3hmy1vWvB2jT6HcXWyHzzuL&#10;OueQrMSCMNhsdRWsJqauiJJp2Z3mvqYvBlx4d8TSp4x1pwLgWFtttZpY94wQqHOFIPIHOOnWvCLr&#10;SfEPhrwDqltqOpLo9ve3CMuh3Cjz7oAj5xxkKOOeAdp9Bn1L/he3hV/HUE39mKLA2vltqj2/+kRs&#10;ednGTs7EDvz9fGviHZ67beKHk129N7Jcp59rP9o84NAzNs28/KvXC4H0qxHs3wx1fUpl0C3m+Jem&#10;zweSqf2N9lj83AXAj3nDZHr7d6yPiLd3E3xn8LwSeIrbUYYdVi8uxijCtY5kjyrEfeJx3OeOgrS+&#10;D3gPVfD/AId1DXbrRbGXV54km0pbll3r8hPJ58vduHofXFZn/CFx+IPinZ6rpV7E2sWeoQ3Wv2Du&#10;dts4ZWbymKjeuVYcZwcc4OaANv8AaS/5FLR/+v4/+i2oo/aS/wCRS0f/AK/j/wCi2ooA7jRJbiD4&#10;O6RLaX1rYXCaJbmO6ux+6iPkr8ze3+eeleN6PZ/FHRH8XeIbfULeOJB9rubmePfFfABmDwEpgjbk&#10;gjAwVH09QuNHvdf/AGfrLS9OiEt5caJarFGWC7iEQ4yeB0715541uNaufhrp2heH75nPh+z+z+Jb&#10;e3lC+UQigKx43qCsgO0kcHNAHFWPifWdD1CLxaNU0u/uddZ476wgx5+zcAVZVUeWWxwVOe9eg6Vb&#10;ab8K5JfHT2erW2j6nELKHR7iPFzDITuJfc2Nv7okHrhhXH6P4f0S48BaXqHiNR4XRJibLWoN00l8&#10;dzZBiXLLt2jDcDjjrWhr2u6h8RYbLwNoMkuuw6fILuXV7p/KedQCGJVtu1V8zHOScCgDR8Iazovj&#10;zXz4GtdLltvCTwPcLBNMzTicHdv37iRycYyR+dbXwY8FWOhancXetRTWmvpcyxWNvcy+W7wBQC6x&#10;8bxy3zYI44rm9L8VeAvDvxqTVNIlW10BbEwtLFBIV83HJC43Y4Azjrz71p6ZrvgG1+IMXi7UPiNf&#10;alPB5ghin0+YbFYMAudnQBzwAOaAPUbG3bQZLnT7qORrWZlSJlXfmMcLxjk4wrDGeM85rlNJtdLW&#10;e5kuoYFdjHva1jmQT4fG1R8gQDy+euc8k4ZT1emeObXxbfW0Xhm2h1fSSzR6jdNIYja/Llf3bqGc&#10;NyOOOKwNW+IHhbRPHul+HNJ0ezudQnvRbXckcQiNqxIAIOz5jz2PGOtcksPNP3Xoa88X8SOs0izu&#10;ZNdu9cuZdts0RS3Vuu1trMT6AbQB68njPPiPxA01NZ+JV/rcuhatr/h6SyUW1xpJLx7ggGRIoZcB&#10;g2R2PPPQ+veJvHC+FTqb+I9NS30cII7GfzvNN9IUJMflhSU6EZbipvhpq9lrngKxv7HSINJtnaQL&#10;aQEFEw7AkYA64z0710U4ckbESd2fNPhXwlpw8L3HjPxGZJtEt5jai0tWxNLKQMcnAVRuznOeOldV&#10;8BLLSrnxS1xNoOo3F1FIxtr5fmt7UbDxJ0G4jIB55IwB1q7qHimHVPiAmg+BtGtNb8PG2Jl0fyVg&#10;t5ZQSzSfMBgjC/MfTArT0Px5BrXg7VvDXhPSoPDfiuWX/RLK2IXziCpchyoVX2q45IPAwfSyS3f+&#10;G9Ng+JP/AAlNjb6lptzZXk8ktjcjMurMoLE2ilsuDk5HTBGB2rS1j4faRqPi7w34xtbv+wb67vY7&#10;q4s7+TZLO3ytsVSeJOMFR6+3PFfDvT9Q1rX77xT411++X/hE5f3kdxmQqRu3DPOMFeQASa0vDEEn&#10;xY+KmoazJrt0+k6Fex3FhCY/lZS5KgA42A+WM8ZPegDX/aS/5FLR/wDr+P8A6Laij9pL/kUtH/6/&#10;j/6LaigDZ1qea2/ZtglgleKQaFaAOjFSMpGDyPY1zHh74NeFbr4f2ev3r61PPPYLdzxWsoLSErvK&#10;ou3k9gPXFeiaR/ZP/CmdKOvLG2lLodu10JASNghUnpzn0xznGOa5fRPidq99p8a+Evhvf3OiwKIb&#10;aVrlYQVXgAAqRxjHBNAHl3jfxjoGp6J4d8MeHLC+s10m5Of7WRAFOf4/mI6kk5AHtXN+PrHW7PxT&#10;Pe6tHag3QVkudNTbazLsA/dsAA3HB985r1LxLdWr3kuveLfg5cpG7A3V5HflyoAA3FVAHpySPrXS&#10;eKNL8Ea38KdDNtrEOheHku0uLd/KL5b590eM53ZL564IPWgDzjxB8OvD83w9i1zwvZ+IBqRkU/Yb&#10;1QZWizgv5arkrnGGHFUpPhXBq9lZ32kXy6JGyeXNb+JZPs0rSrjc0eFwycjn1BrsvGEv/CT+MI/E&#10;/wAN/E6XWvW9ssJsIUCu0YJ3MC+Aw+YZXHvXO/FwTa1p1lrniLboniCGFbdNHciVrmMNkzBl+4Ms&#10;3DD+Hg0Adavwg8J6DNpNjeyeInubyIme+s3Atoiq5Yu235FPOM5967XwHdajPreuaZeaWI9O0poo&#10;NMvZImL3EeGG4ysTvOApyP730rwnxr498Vz+EdC0K4sJ9H019OjUgnP25AAA+SoIHA+XPfnPFdx8&#10;NNN8ReIfCdtHonxPa3FrGqy2K6cshtc52qWYgkcHB6ccdKAKfifXfGXhn4v6zd2ekX2o6XO8KtBJ&#10;aySxPGFXlOwI+YAjoSa9SmvPDvjLw9p8N7cXei+bKs0NnNOLK5yrEAFQc4JHGOvBHNefeIfGHjqb&#10;Wx4I0C5kkv8AS9rajrTJGgkQqCWZCNsajd6knFTN4S8J/Ey3gt4/F0Go+KLXElzqUVtseeJSRtMe&#10;QvGVG7k8D1oAX49XmsaVpsa6fe6ZZ6fOU82OJ/LvZX3E594+F6c5615jb2OtfFG4OrXWueHtOurJ&#10;Et913cC2klxk7zgEseeWP4V13xk8N6lrGkL451K1fSbiEpYtpsrrKSoZtsgkU453fdx26121p8Mf&#10;Cou9Fs18Di5srm08y51M3rARPtyAU3ZYk+nr9cAHHfD6Xxb4x8T2d1fazZjS/C7iK5kSYgXC4YFi&#10;RxJkJyzEDHPrXRP478a2/wATk0aw8Ow/2DJfxxCeKwkIeAkAyeYDt+6Sc9K4bwbBBp/jPxZoltqC&#10;i0+0TQReH3AP9qKpkCxeY3CEcc/eOeK9lvfGEPg228G6S2gNanVpEtBarOMWX3BjIB34Lgds4JoA&#10;5H9pL/kUtH/6/j/6Laij9pL/AJFLR/8Ar+P/AKLaigDV8Q/8m0Q/9gOz/wDQY64fx7qGv6Z8JfAD&#10;6Jc39ratZD7VJZsyDdsj2BmX1y/Hfn0r07wLPovjj4R2GlGQTQDTo7C8iDAPG6oEP0ORuB+hrH03&#10;4ceOvDVr/Z3h7x+ItMRiYYrmwSRowT0y2f0wOvAoA4n4U6l4j1Pw140/te71C704aXIFa8kaRBJs&#10;bIUt3x1A9s9qz9Ss7m+/Zr8MxWtvLPIdWcbY0LHl5gOnuQPxr0jUfh/8QtespNN1f4hRmwmG2ZLf&#10;TkRnXuuV2nB7jOPrXS3Hg++0zwNa+HPB+rDSWt/l+0SwiZnU5L5z0Yk5yB9MdgDzb4Q2OueCvGUv&#10;hbV9EsoxNbNdnUEj3SBflAXzRwUyCNvrXP8Axn8K+HNAY3batr99rd6fMhNy6ywhN3KlyoIwM4AJ&#10;I4yOc16B4V+EF9pulXGgeINbi1Tw7MTIbBIWjIlyCHEgO4Yx0zg56ViD4G+JLbQ73w/Z+L4V0W6n&#10;Ez272mSxBGCTnIPyr0OOKAPIPDOraRbJNf61De6pqNiirplnKoktT14lB52AkEKMV6dJo3jrW9Es&#10;dZnTTfCXh+NDeXf9jF7aV4cAlmRc7mCg7QfWtvwz8IvGvg5LlNC8aWlotyVMo+wLJuK5x9/OOp6V&#10;0lv4R8fXM62+veNLTUNJlzHeWg02NPOiIwyblAK5HGQeKAOB8LfELX9W1240bwVZaZcwwwD/AE7X&#10;mP2u4RcDMjq43HLHAxwKqePR8QfD2gx3q6ToejQNcL5l14cRopWPO0OwOdmfwziu08Qfs/8AhfUP&#10;sf8AYobSvLmBuMPJN50fdRvY7T6H371r3PgfxTpXlWPgrxNbaJokKYisnslnKsSSx3vuY5JJ68UA&#10;eE+Mr7xx418OL4u1hRFo0Uq2yQxuyR7xn5xGSckkkFvw6CvR9O+FesXF3oZ0zxxqh8PyWaPc+XqL&#10;CVG28CIAbdpyuM9BnrxXX2/gXxJq4lsfHHiO21zRpE5tEs1gO8EFWDptYYx+Oa5/wV8D5/CHjm21&#10;4a5HPbWzS7IRAQ7BkZQCc443Z/CgCr4S8CWngnWNQ0bWZpJLzXZpIdL1GyjZriBFVtzGTb+6Yhh0&#10;9DngVf1z4iWeheMfDfguzs5NSuLa8htrm71WMtIu7aodHOCXIYktjHpnNa/h34e+IPDnjnUtXtPE&#10;sX9lalePdXNk1rkvksQNxPBG7qMZxyO1J4h+HWveI/Hmma3eeI4TpmmXi3NrZi0AaMAqSu4HnJQc&#10;nP07UAc9+0l/yKWj/wDX8f8A0W1FZP7R3iLT549L8PwTJLewSm4uFRs+SNuFDe5yTjrgA9xRQB4V&#10;p+p6hpNz9p02+ubK42lfNtpWjbB6jKkHFa3/AAnfi/8A6GvXP/BjL/8AFUUUAH/Cd+L/APoa9c/8&#10;GMv/AMVR/wAJ34v/AOhr1z/wYy//ABVFFAB/wnfi/wD6GvXP/BjL/wDFUf8ACd+L/wDoa9c/8GMv&#10;/wAVRRQAf8J34v8A+hr1z/wYy/8AxVH/AAnfi/8A6GvXP/BjL/8AFUUUAH/Cd+L/APoa9c/8GMv/&#10;AMVR/wAJ34v/AOhr1z/wYy//ABVFFAB/wnfi/wD6GvXP/BjL/wDFUf8ACd+L/wDoa9c/8GMv/wAV&#10;RRQAf8J34v8A+hr1z/wYy/8AxVIfHXi8gg+KtcIPUHUJf/iqKKAMAkk5JyTRRRQB/9lQSwMEFAAG&#10;AAgAAAAhACDYUvDdAAAABwEAAA8AAABkcnMvZG93bnJldi54bWxMj8FOwzAQRO+V+Adrkbi1doqU&#10;hJBNVZC4gmgrBDcnNkmEvY5it0n/HvfUHkczmnlTbmZr2EmPvneEkKwEME2NUz21CIf92zIH5oMk&#10;JY0jjXDWHjbV3aKUhXITferTLrQslpAvJEIXwlBw7ptOW+lXbtAUvV83WhmiHFuuRjnFcmv4WoiU&#10;W9lTXOjkoF873fztjhZh+/J9+Np792TqJE3fP87NlPzkiA/38/YZWNBzuIbhgh/RoYpMtTuS8swg&#10;xCMBYZmIPAN28R/FGliNkGXAq5Lf8lf/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zzOVjzgIAABkGAAAOAAAAAAAAAAAAAAAAADwCAABkcnMvZTJvRG9jLnhtbFBL&#10;AQItAAoAAAAAAAAAIQBjTIuZ2RoAANkaAAAVAAAAAAAAAAAAAAAAADYFAABkcnMvbWVkaWEvaW1h&#10;Z2UxLmpwZWdQSwECLQAUAAYACAAAACEAINhS8N0AAAAHAQAADwAAAAAAAAAAAAAAAABCIAAAZHJz&#10;L2Rvd25yZXYueG1sUEsBAi0AFAAGAAgAAAAhAFhgsxu6AAAAIgEAABkAAAAAAAAAAAAAAAAATCEA&#10;AGRycy9fcmVscy9lMm9Eb2MueG1sLnJlbHNQSwUGAAAAAAYABgB9AQAAPSIAAAAA&#10;" stroked="f" strokeweight=".5pt">
                <v:fill r:id="rId33" o:title="" recolor="t" rotate="t" type="frame"/>
                <v:textbox>
                  <w:txbxContent>
                    <w:p w14:paraId="628407B0" w14:textId="77777777" w:rsidR="00C218C8" w:rsidRDefault="00C218C8" w:rsidP="00C218C8"/>
                  </w:txbxContent>
                </v:textbox>
                <w10:wrap anchorx="margin"/>
              </v:shape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2D4C4C8" wp14:editId="44D15851">
                <wp:simplePos x="0" y="0"/>
                <wp:positionH relativeFrom="column">
                  <wp:posOffset>-927340</wp:posOffset>
                </wp:positionH>
                <wp:positionV relativeFrom="paragraph">
                  <wp:posOffset>-724619</wp:posOffset>
                </wp:positionV>
                <wp:extent cx="9609443" cy="861695"/>
                <wp:effectExtent l="0" t="0" r="11430" b="14605"/>
                <wp:wrapNone/>
                <wp:docPr id="91" name="Rectángul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9443" cy="861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19460" id="Rectángulo 91" o:spid="_x0000_s1026" style="position:absolute;margin-left:-73pt;margin-top:-57.05pt;width:756.65pt;height:67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Q7VnAIAAIgFAAAOAAAAZHJzL2Uyb0RvYy54bWysVMFu2zAMvQ/YPwi6r3ayNGuMOkWQosOA&#10;oi3aDj0rshQbkEVNUuJkf7Nv2Y+Nkhwn64odhuWgiCL5SD6TvLzatYpshXUN6JKOznJKhOZQNXpd&#10;0q/PNx8uKHGe6Yop0KKke+Ho1fz9u8vOFGIMNahKWIIg2hWdKWntvSmyzPFatMydgREalRJsyzyK&#10;dp1VlnWI3qpsnOfTrANbGQtcOIev10lJ5xFfSsH9vZROeKJKirn5eNp4rsKZzS9ZsbbM1A3v02D/&#10;kEXLGo1BB6hr5hnZ2OYPqLbhFhxIf8ahzUDKhotYA1Yzyl9V81QzI2ItSI4zA03u/8Hyu+2DJU1V&#10;0tmIEs1a/EaPyNrPH3q9UUDwFSnqjCvQ8sk82F5yeA317qRtwz9WQnaR1v1Aq9h5wvFxNs1nk8lH&#10;SjjqLqaj6ew8gGZHb2Od/yygJeFSUosJRDbZ9tb5ZHowCcE03DRK4TsrlA6nA9VU4S0KoXfEUlmy&#10;ZfjV/S6WgNFOrFAKnlkoLJUSb36vREJ9FBJZweTHMZHYj0dMxrnQfpRUNatECnWe468vbfCIhSqN&#10;gAFZYpIDdg/we74H7FR2bx9cRWznwTn/W2LJefCIkUH7wbltNNi3ABRW1UdO9geSEjWBpRVUe+wZ&#10;C2mYnOE3DX62W+b8A7M4PThnuBH8PR5SQVdS6G+U1GC/v/Ue7LGpUUtJh9NYUvdtw6ygRH3R2O6z&#10;0WQSxjcKk/NPYxTsqWZ1qtGbdgn46bGjMbt4DfZeHa7SQvuCi2MRoqKKaY6xS8q9PQhLn7YErh4u&#10;FotohiNrmL/VT4YH8MBqaMvn3Quzpu9dj11/B4fJZcWrFk62wVPDYuNBNrG/j7z2fOO4x8bpV1PY&#10;J6dytDou0PkvAAAA//8DAFBLAwQUAAYACAAAACEA7XIKk+MAAAANAQAADwAAAGRycy9kb3ducmV2&#10;LnhtbEyPwU7DMBBE70j8g7VIXKrWcVsFFOJUCATqAVWiwIHbJjFxaLyO4m0b/h7nBLdZzWj2Tb4Z&#10;XSdOZgitJw1qkYAwVPm6pUbD+9vT/BZEYKQaO09Gw48JsCkuL3LMan+mV3PacyNiCYUMNVjmPpMy&#10;VNY4DAvfG4relx8ccjyHRtYDnmO56+QySVLpsKX4wWJvHqypDvuj0/C5Hbn5Vs/8csDZx2xry2r3&#10;WGp9fTXe34FgM/JfGCb8iA5FZCr9keogOg1ztU7jGJ6UWisQU2aV3qxAlBqWKgVZ5PL/iuIXAAD/&#10;/wMAUEsBAi0AFAAGAAgAAAAhALaDOJL+AAAA4QEAABMAAAAAAAAAAAAAAAAAAAAAAFtDb250ZW50&#10;X1R5cGVzXS54bWxQSwECLQAUAAYACAAAACEAOP0h/9YAAACUAQAACwAAAAAAAAAAAAAAAAAvAQAA&#10;X3JlbHMvLnJlbHNQSwECLQAUAAYACAAAACEA+ZUO1ZwCAACIBQAADgAAAAAAAAAAAAAAAAAuAgAA&#10;ZHJzL2Uyb0RvYy54bWxQSwECLQAUAAYACAAAACEA7XIKk+MAAAANAQAADwAAAAAAAAAAAAAAAAD2&#10;BAAAZHJzL2Rvd25yZXYueG1sUEsFBgAAAAAEAAQA8wAAAAYGAAAAAA==&#10;" filled="f" strokecolor="black [3213]" strokeweight="1pt"/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F82B437" wp14:editId="4AE3B498">
                <wp:simplePos x="0" y="0"/>
                <wp:positionH relativeFrom="column">
                  <wp:posOffset>1289649</wp:posOffset>
                </wp:positionH>
                <wp:positionV relativeFrom="paragraph">
                  <wp:posOffset>-715992</wp:posOffset>
                </wp:positionV>
                <wp:extent cx="1154430" cy="765546"/>
                <wp:effectExtent l="0" t="0" r="7620" b="0"/>
                <wp:wrapNone/>
                <wp:docPr id="59" name="Forma libre: form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4430" cy="765546"/>
                        </a:xfrm>
                        <a:custGeom>
                          <a:avLst/>
                          <a:gdLst>
                            <a:gd name="connsiteX0" fmla="*/ 0 w 1154681"/>
                            <a:gd name="connsiteY0" fmla="*/ 0 h 757550"/>
                            <a:gd name="connsiteX1" fmla="*/ 270316 w 1154681"/>
                            <a:gd name="connsiteY1" fmla="*/ 3337 h 757550"/>
                            <a:gd name="connsiteX2" fmla="*/ 1154681 w 1154681"/>
                            <a:gd name="connsiteY2" fmla="*/ 757550 h 757550"/>
                            <a:gd name="connsiteX3" fmla="*/ 877691 w 1154681"/>
                            <a:gd name="connsiteY3" fmla="*/ 757550 h 757550"/>
                            <a:gd name="connsiteX4" fmla="*/ 0 w 1154681"/>
                            <a:gd name="connsiteY4" fmla="*/ 0 h 7575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154681" h="757550">
                              <a:moveTo>
                                <a:pt x="0" y="0"/>
                              </a:moveTo>
                              <a:lnTo>
                                <a:pt x="270316" y="3337"/>
                              </a:lnTo>
                              <a:lnTo>
                                <a:pt x="1154681" y="757550"/>
                              </a:lnTo>
                              <a:lnTo>
                                <a:pt x="877691" y="757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A1FC5" id="Forma libre: forma 59" o:spid="_x0000_s1026" style="position:absolute;margin-left:101.55pt;margin-top:-56.4pt;width:90.9pt;height:60.3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154681,757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Ef/xwMAADsKAAAOAAAAZHJzL2Uyb0RvYy54bWysVttu3DYQfS/QfyD0WCCWtDfZC68Dw4GL&#10;Am5ixC6SPHIpyhJAkQrJvThfn0NS0tKOm3WKvki8zJwZHs6F52/3rSBbrk2j5CrJT7KEcMlU2ciH&#10;VfLP/fWb04QYS2VJhZJ8lTxyk7y9+P2381235BNVK1FyTQAizXLXrZLa2m6ZpobVvKXmRHVcYrNS&#10;uqUWU/2QlprugN6KdJJli3SndNlpxbgxWH0XNpMLj19VnNkPVWW4JWKVwDfrv9p/1+6bXpzT5YOm&#10;Xd2w3g36H7xoaSNhdIR6Ry0lG938ANU2TCujKnvCVJuqqmoY92fAafLs2WnuatpxfxaQY7qRJvP/&#10;wbL321tNmnKVzM8SImmLO7p2bBPRrDVfEk89wSaY2nVmCYW77lb3M4OhO/a+0q3740Bk79l9HNnl&#10;e0sYFvN8PptNcQkMe8ViPp8tHGh60GYbY//kyiPR7Y2x4XZKjDy3Ze8gU1KaxvLPAKtagQv7IyUZ&#10;2RFnYnGa97f6XPzLU/GaFPNiPh9i4Ln05zwCnxTZNF8ctxDrTKfTghwzMomM9N4ftxIrhTMctTON&#10;7JwWxeIsP24m1nmlmVlk5hUX8lQ85gpR8TDcO62HUGB72ccCRoS6GpP5tOuUcXEXBwaCbJji4kOg&#10;QcsF0hFlXGKs7MMJ/rxOGXcTK09+yTIYj5Wnv6QMMmPlWawc3O+506iKrh4KXw9tQlAPdUJQD9dO&#10;hy47ah3lw5DsQvK6zCI1cjekjdtu1ZbfKy9onyU+TB52hYylQjZ5d12S9I4OMsO/84hDSruzHfIV&#10;4IPY8A/iIbY99CukURAAO0THgMSEMjwEjGPCl6iREsdkVKaMEk153QjhOPBdi18JTbYU/FLGuLS5&#10;D1Cxaf9WZVgv5lk22BxVvJUnaMLHqlQOPXjjVlJXhEPZ9SP7KLizLeRHXqGQIwsm3uKI/KMzpqYl&#10;D8vOlZd98YAOuYL9ETuc5l+wg5e9vFPlvgOPyiFXf6o8anjLStpRuW2k0i+dTIDi3nKQH0gK1DiW&#10;1qp8RJvTKvR/07HrRht7Q429pRr9A4GAR4z9gE8lFOIdce1HCHilv7207uTRh7GbkB0eEKvEfN1Q&#10;zRMi/pLo0Gf5bAZY6yezeTHBRMc763hHbtorhZhBhsE7P3TyVgzDSqv2E946l84qtqhksI0aZ5G6&#10;YXJlMccWWjbjl5d+jFcGQvdG3nXMgTtWO5z8fv+J6o644Sqx6NDv1fDYoMuh9SLUD7JOU6rLjVVV&#10;4/qyj8PAaz/BCwWjJ0+geO6lDm++i+8AAAD//wMAUEsDBBQABgAIAAAAIQCwXleX4AAAAAoBAAAP&#10;AAAAZHJzL2Rvd25yZXYueG1sTI9BT8JAEIXvJv6HzZh4MbBtEay1WyIKJ08WjNelO7TF7mzTXaD+&#10;e8eTHifz5Xvv5cvRduKMg28dKYinEQikypmWagW77WaSgvBBk9GdI1TwjR6WxfVVrjPjLvSO5zLU&#10;giXkM62gCaHPpPRVg1b7qeuR+Hdwg9WBz6GWZtAXlttOJlG0kFa3xAmN7vGlweqrPFkFD+N6dUzn&#10;rx90WJXHu/V2MPPPN6Vub8bnJxABx/AHw299rg4Fd9q7ExkvOgVJNIsZVTCJ44RHMDJL7x9B7Nmf&#10;gixy+X9C8QMAAP//AwBQSwECLQAUAAYACAAAACEAtoM4kv4AAADhAQAAEwAAAAAAAAAAAAAAAAAA&#10;AAAAW0NvbnRlbnRfVHlwZXNdLnhtbFBLAQItABQABgAIAAAAIQA4/SH/1gAAAJQBAAALAAAAAAAA&#10;AAAAAAAAAC8BAABfcmVscy8ucmVsc1BLAQItABQABgAIAAAAIQDaxEf/xwMAADsKAAAOAAAAAAAA&#10;AAAAAAAAAC4CAABkcnMvZTJvRG9jLnhtbFBLAQItABQABgAIAAAAIQCwXleX4AAAAAoBAAAPAAAA&#10;AAAAAAAAAAAAACEGAABkcnMvZG93bnJldi54bWxQSwUGAAAAAAQABADzAAAALgcAAAAA&#10;" path="m,l270316,3337r884365,754213l877691,757550,,xe" fillcolor="#2e74b5 [2404]" stroked="f" strokeweight="1pt">
                <v:stroke joinstyle="miter"/>
                <v:path arrowok="t" o:connecttype="custom" o:connectlocs="0,0;270257,3372;1154430,765546;877500,765546;0,0" o:connectangles="0,0,0,0,0"/>
              </v:shape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2E355F9" wp14:editId="25D8FEBE">
                <wp:simplePos x="0" y="0"/>
                <wp:positionH relativeFrom="column">
                  <wp:posOffset>1565694</wp:posOffset>
                </wp:positionH>
                <wp:positionV relativeFrom="paragraph">
                  <wp:posOffset>-715992</wp:posOffset>
                </wp:positionV>
                <wp:extent cx="1071245" cy="762371"/>
                <wp:effectExtent l="0" t="0" r="0" b="0"/>
                <wp:wrapNone/>
                <wp:docPr id="60" name="Forma libre: form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45" cy="762371"/>
                        </a:xfrm>
                        <a:custGeom>
                          <a:avLst/>
                          <a:gdLst>
                            <a:gd name="connsiteX0" fmla="*/ 0 w 1071249"/>
                            <a:gd name="connsiteY0" fmla="*/ 3337 h 754213"/>
                            <a:gd name="connsiteX1" fmla="*/ 180210 w 1071249"/>
                            <a:gd name="connsiteY1" fmla="*/ 0 h 754213"/>
                            <a:gd name="connsiteX2" fmla="*/ 1071249 w 1071249"/>
                            <a:gd name="connsiteY2" fmla="*/ 754213 h 754213"/>
                            <a:gd name="connsiteX3" fmla="*/ 871016 w 1071249"/>
                            <a:gd name="connsiteY3" fmla="*/ 754213 h 754213"/>
                            <a:gd name="connsiteX4" fmla="*/ 0 w 1071249"/>
                            <a:gd name="connsiteY4" fmla="*/ 3337 h 7542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71249" h="754213">
                              <a:moveTo>
                                <a:pt x="0" y="3337"/>
                              </a:moveTo>
                              <a:lnTo>
                                <a:pt x="180210" y="0"/>
                              </a:lnTo>
                              <a:lnTo>
                                <a:pt x="1071249" y="754213"/>
                              </a:lnTo>
                              <a:lnTo>
                                <a:pt x="871016" y="754213"/>
                              </a:lnTo>
                              <a:lnTo>
                                <a:pt x="0" y="333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7BAC6" id="Forma libre: forma 60" o:spid="_x0000_s1026" style="position:absolute;margin-left:123.3pt;margin-top:-56.4pt;width:84.35pt;height:60.0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71249,754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KVq0AMAAFgKAAAOAAAAZHJzL2Uyb0RvYy54bWysVttuGzcQfS/QfyD4WKDei2TJFiwHhgMX&#10;BdzEqF0kfaS4XGsBLrklqYvz9T0kd1dMHFdqUT2seJmZM3M4M+TVu30ryVYY22i1pMVZTolQXFeN&#10;el7SP57ufr6gxDqmKia1Ekv6Iix9d/3jD1e7biFKvdayEobAiLKLXbeka+e6RZZZvhYts2e6Ewqb&#10;tTYtc5ia56wybAfrrczKPJ9lO22qzmgurMXq+7hJr4P9uhbcfaxrKxyRSwrfXPia8F35b3Z9xRbP&#10;hnXrhvdusP/gRcsaBdDR1HvmGNmY5pWptuFGW127M67bTNd1w0WIAdEU+TfRPK5ZJ0IsIMd2I032&#10;/zPLP2wfDGmqJZ2BHsVanNGdZ5vIZmXEggTqCTbB1K6zCyg8dg+mn1kMfdj72rT+HwGRfWD3ZWRX&#10;7B3hWCzyeVFOzynh2JvPysm88EazgzbfWPeL0MES295bF0+nwihwW/UOcq2UbZz4DJfrVuLAfspI&#10;TnYkQlz2p/qt+J+p+GQymZM1mZ9Py2LyhsLnIrFfXORlcQJIqpMfRShThEDQ5fE4UqUYwFGcSYJz&#10;MS/yYnYcJtU5EWaawJzAVSr+6kCQGM/D0bP1kA18r/p0wIgw32byUHmdtj710txAng1TnH3MNWj5&#10;XDqijENMlYdEPU0Zx5Mql/8KGaSnyiE1wcRpyOAzVZ6myNFIz51BY/QtUYaW6ChBSzSUoCWuYi10&#10;zHnKPVV+SHZD/V5Sskb5xrLx263eiicdBN2h9v1p9ugHAalSwVhQwePhcAaB4b8LFoeq9rEd6hXx&#10;DGLDfxSP6R3sniCNngCzibuDMS61FTFnPAOhUY2seDKTZmW1bKq7RkpPQ7i7xK00ZMtAMeNcKFeE&#10;HJWb9jddxfVZjl8kG8u4peLydFgGxGgpgH8FIkMWK+1Bo5N+JfMdOvbkMHIvUniXpPpd1OjyqI8y&#10;ODJafu2jXbNKxOXzN30JBr3lGvij7RjkG7ajl728VxXheh6VYxX/o/KoEZC1cqNy2yhtvheZBPM9&#10;cpQfSIrUeJZWunrBHWh0fBzYjt81xrp7Zt0DM7hckCJ44biP+NRSoxKQ8WGEUtDmy/fWvTwuaexS&#10;ssPrYkntXxtmBCXyV4Xr+7KYTmHWhcn0fF5iYtKdVbqjNu2tRiqhK8G7MPTyTg7D2uj2Ex5CNx4V&#10;W0xxYKP7ORR1nNw6zLGF+5yLm5swxhMEGX2vHjvujXtWO0T+tP/ETEf8cEkdru8PeniJsMVwLyM9&#10;D7JeU+mbjdN14y/tkIeR136C5wtGX72P0nmQOjwIr/8GAAD//wMAUEsDBBQABgAIAAAAIQCmNBk4&#10;4QAAAAoBAAAPAAAAZHJzL2Rvd25yZXYueG1sTI9BT4NAEIXvJv6HzZh4axcoRUWGprEx2vRk24u3&#10;BaZAZHcJu7TUX+940uNkvrz3vWw16U6caXCtNQjhPABBprRVa2qE4+F19gjCeWUq1VlDCFdysMpv&#10;bzKVVvZiPui897XgEONShdB436dSurIhrdzc9mT4d7KDVp7PoZbVoC4crjsZBUEitWoNNzSqp5eG&#10;yq/9qBF2wabwT+vvq9ycyG7j3efb+7hEvL+b1s8gPE3+D4ZffVaHnJ0KO5rKiQ4hipOEUYRZGEY8&#10;gpE4XC5AFAgPC5B5Jv9PyH8AAAD//wMAUEsBAi0AFAAGAAgAAAAhALaDOJL+AAAA4QEAABMAAAAA&#10;AAAAAAAAAAAAAAAAAFtDb250ZW50X1R5cGVzXS54bWxQSwECLQAUAAYACAAAACEAOP0h/9YAAACU&#10;AQAACwAAAAAAAAAAAAAAAAAvAQAAX3JlbHMvLnJlbHNQSwECLQAUAAYACAAAACEAoYilatADAABY&#10;CgAADgAAAAAAAAAAAAAAAAAuAgAAZHJzL2Uyb0RvYy54bWxQSwECLQAUAAYACAAAACEApjQZOOEA&#10;AAAKAQAADwAAAAAAAAAAAAAAAAAqBgAAZHJzL2Rvd25yZXYueG1sUEsFBgAAAAAEAAQA8wAAADgH&#10;AAAAAA==&#10;" path="m,3337l180210,r891039,754213l871016,754213,,3337xe" fillcolor="#9cc2e5 [1940]" stroked="f" strokeweight="1pt">
                <v:stroke joinstyle="miter"/>
                <v:path arrowok="t" o:connecttype="custom" o:connectlocs="0,3373;180209,0;1071245,762371;871013,762371;0,3373" o:connectangles="0,0,0,0,0"/>
              </v:shape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3E94187" wp14:editId="270A868D">
                <wp:simplePos x="0" y="0"/>
                <wp:positionH relativeFrom="column">
                  <wp:posOffset>1755475</wp:posOffset>
                </wp:positionH>
                <wp:positionV relativeFrom="paragraph">
                  <wp:posOffset>-707365</wp:posOffset>
                </wp:positionV>
                <wp:extent cx="6934200" cy="767188"/>
                <wp:effectExtent l="0" t="0" r="0" b="0"/>
                <wp:wrapNone/>
                <wp:docPr id="62" name="Forma libre: form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0" cy="767188"/>
                        </a:xfrm>
                        <a:custGeom>
                          <a:avLst/>
                          <a:gdLst>
                            <a:gd name="connsiteX0" fmla="*/ 0 w 6934641"/>
                            <a:gd name="connsiteY0" fmla="*/ 0 h 750548"/>
                            <a:gd name="connsiteX1" fmla="*/ 877402 w 6934641"/>
                            <a:gd name="connsiteY1" fmla="*/ 750548 h 750548"/>
                            <a:gd name="connsiteX2" fmla="*/ 6934641 w 6934641"/>
                            <a:gd name="connsiteY2" fmla="*/ 745262 h 750548"/>
                            <a:gd name="connsiteX3" fmla="*/ 6934641 w 6934641"/>
                            <a:gd name="connsiteY3" fmla="*/ 0 h 750548"/>
                            <a:gd name="connsiteX4" fmla="*/ 0 w 6934641"/>
                            <a:gd name="connsiteY4" fmla="*/ 0 h 75054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934641" h="750548">
                              <a:moveTo>
                                <a:pt x="0" y="0"/>
                              </a:moveTo>
                              <a:lnTo>
                                <a:pt x="877402" y="750548"/>
                              </a:lnTo>
                              <a:lnTo>
                                <a:pt x="6934641" y="745262"/>
                              </a:lnTo>
                              <a:lnTo>
                                <a:pt x="6934641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66745" w14:textId="06EAA4C6" w:rsidR="00097896" w:rsidRDefault="00C218C8" w:rsidP="0009789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noProof/>
                                <w:color w:val="C00000"/>
                                <w:sz w:val="22"/>
                                <w:szCs w:val="22"/>
                                <w:lang w:val="es-US" w:eastAsia="es-EC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C00000"/>
                                <w:sz w:val="22"/>
                                <w:szCs w:val="22"/>
                                <w:lang w:val="es-US" w:eastAsia="es-EC"/>
                              </w:rPr>
                              <w:t xml:space="preserve">                                                                                          </w:t>
                            </w:r>
                            <w:r w:rsidR="00097896" w:rsidRPr="00D11D22">
                              <w:rPr>
                                <w:rFonts w:ascii="Arial" w:hAnsi="Arial" w:cs="Arial"/>
                                <w:b/>
                                <w:noProof/>
                                <w:color w:val="C00000"/>
                                <w:sz w:val="22"/>
                                <w:szCs w:val="22"/>
                                <w:lang w:val="es-US" w:eastAsia="es-EC"/>
                              </w:rPr>
                              <w:t xml:space="preserve">Para mas información </w:t>
                            </w:r>
                          </w:p>
                          <w:p w14:paraId="59D89D85" w14:textId="3C54F066" w:rsidR="00097896" w:rsidRPr="00D11D22" w:rsidRDefault="00C218C8" w:rsidP="0009789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noProof/>
                                <w:color w:val="C00000"/>
                                <w:sz w:val="22"/>
                                <w:szCs w:val="22"/>
                                <w:lang w:val="es-US" w:eastAsia="es-EC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C00000"/>
                                <w:sz w:val="22"/>
                                <w:szCs w:val="22"/>
                                <w:lang w:val="es-US" w:eastAsia="es-EC"/>
                              </w:rPr>
                              <w:t xml:space="preserve">                                                                                              </w:t>
                            </w:r>
                            <w:r w:rsidR="00097896">
                              <w:rPr>
                                <w:rFonts w:ascii="Arial" w:hAnsi="Arial" w:cs="Arial"/>
                                <w:b/>
                                <w:noProof/>
                                <w:color w:val="C00000"/>
                                <w:sz w:val="22"/>
                                <w:szCs w:val="22"/>
                                <w:lang w:val="es-US" w:eastAsia="es-EC"/>
                              </w:rPr>
                              <w:t>¡ESCANEAME!</w:t>
                            </w:r>
                          </w:p>
                          <w:p w14:paraId="17760E2D" w14:textId="77777777" w:rsidR="00097896" w:rsidRPr="00097896" w:rsidRDefault="00097896" w:rsidP="00097896">
                            <w:pPr>
                              <w:jc w:val="center"/>
                              <w:rPr>
                                <w:lang w:val="es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4187" id="Forma libre: forma 62" o:spid="_x0000_s1043" style="position:absolute;margin-left:138.25pt;margin-top:-55.7pt;width:546pt;height:60.4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6934641,7505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tf22AMAAEYKAAAOAAAAZHJzL2Uyb0RvYy54bWysVltv2zYUfh+w/0DoccAi2ZEvNeIUQYoM&#10;A7I2WDK0e6QpyhZAkRpJX7Jfv++Qkqy4KZwWe5F4Oec793N49f5QK7aT1lVGL5PRRZYwqYUpKr1e&#10;Jn893f06T5jzXBdcGS2XybN0yfvrn3+62jcLOTYbowppGUC0W+ybZbLxvlmkqRMbWXN3YRqpcVka&#10;W3OPrV2nheV7oNcqHWfZNN0bWzTWCOkcTj/Ey+Q64JelFP5TWTrpmVom0M2Hrw3fFX3T6yu+WFve&#10;bCrRqsF/QIuaVxpCe6gP3HO2tdVXUHUlrHGm9BfC1Kkpy0rIYAOsGWUn1jxueCODLXCOa3o3uf8P&#10;VnzcPVhWFctkOk6Y5jVidEfeZqpaWblgwfUMl/DUvnELMDw2D7bdOSzJ7ENpa/rDIHYI3n3uvSsP&#10;ngkcTt9d5ghZwgTuZtPZaD4n0PTILbbO/yZNQOK7e+djdAqsgm+LVkFhtHaVl18AVtYKAfslZRnb&#10;MxIxzUdtVE/J/35JvmGzSTbJgxII3Cn1l9EAfD6b5dn4vIQhT0Rn58TA7b0Nrf7n5QyZZvlkPB2f&#10;lXP5I3KGTNlZEflAxBvC8ZJ86CfkxLqLOt90iSAOus0ErBinDpOFomuMo6wbpgVSrNsi7DHNwEVp&#10;dIYZIRwyh2SCPm9jRlyGzKFq3swMZw+ZL79LbThzyJwPmaMGre8seiJ1QxW6oU8YuqFNGLrhKtZN&#10;wz25nFxFS7aPpUt1xTao3Fg0dF2bnXwygdCflD1EHm+VHlLFWgrqHgsQ9B1V928CZlfSZF3M9Nay&#10;jqz7f03exb2j6P6REs0AkKc0QhknY7qQ8aE99Q4hPw5alDOqKu4qpcgDYWLJW2XZjsO7q/UopKba&#10;1n+YIp7NJxnaXwTvyYOEF0gqZKk2hByJ6SSl5hvbbVj5ZyVJrtJ/yhINHPk/DhJ75CiUCyG1j8q4&#10;DS9kPCZVXtclABJyCfk9dgtAY/loZIcdtWzpiVWGydszxyr9hmKRuecIko32PXNdaWNfs0zBqlZy&#10;pO+cFF1DXvKH1SEMt9GMSOloZYpnTDxr4lPANeKuss7fc+cfuMUoQV7gPeM/4VMqg+RHkocVst/Y&#10;f187J3qMZNwmbI+3xDJx/2y5lQlTv2sM63ejPAesD5t8MhtjY4c3q+GN3ta3BimEcoN2YUn0XnXL&#10;0pr6M549NyQVV1wLyEbD86jjuLn12OMK01vIm5uwxoMDmXyvHxtB4OToBpY/HT5z2zBaLhOPYf3R&#10;dO8OvuimMDL/SEuc2txsvSkrGtEhNaNf2w0eK1i9eA0N94Hq+Py7/g8AAP//AwBQSwMEFAAGAAgA&#10;AAAhALsBcC3fAAAACwEAAA8AAABkcnMvZG93bnJldi54bWxMj0FOwzAQRfdI3MEaJHat49CGEjKp&#10;WiQkVLEhcAA3HpKI2I5sp0luj7uC5cw8/Xm/2M+6ZxdyvrMGQawTYGRqqzrTIHx9vq52wHyQRsne&#10;GkJYyMO+vL0pZK7sZD7oUoWGxRDjc4nQhjDknPu6JS392g5k4u3bOi1DHF3DlZNTDNc9T5Mk41p2&#10;Jn5o5UAvLdU/1agRiJaxc6dj/2bdcXknUaWHqUK8v5sPz8ACzeEPhqt+VIcyOp3taJRnPUL6mG0j&#10;irASQmyAXZGHbBd3Z4SnDfCy4P87lL8AAAD//wMAUEsBAi0AFAAGAAgAAAAhALaDOJL+AAAA4QEA&#10;ABMAAAAAAAAAAAAAAAAAAAAAAFtDb250ZW50X1R5cGVzXS54bWxQSwECLQAUAAYACAAAACEAOP0h&#10;/9YAAACUAQAACwAAAAAAAAAAAAAAAAAvAQAAX3JlbHMvLnJlbHNQSwECLQAUAAYACAAAACEAtCLX&#10;9tgDAABGCgAADgAAAAAAAAAAAAAAAAAuAgAAZHJzL2Uyb0RvYy54bWxQSwECLQAUAAYACAAAACEA&#10;uwFwLd8AAAALAQAADwAAAAAAAAAAAAAAAAAyBgAAZHJzL2Rvd25yZXYueG1sUEsFBgAAAAAEAAQA&#10;8wAAAD4HAAAAAA==&#10;" adj="-11796480,,5400" path="m,l877402,750548r6057239,-5286l6934641,,,xe" fillcolor="#d8d8d8 [2732]" stroked="f" strokeweight="1pt">
                <v:stroke joinstyle="miter"/>
                <v:formulas/>
                <v:path arrowok="t" o:connecttype="custom" o:connectlocs="0,0;877346,767188;6934200,761785;6934200,0;0,0" o:connectangles="0,0,0,0,0" textboxrect="0,0,6934641,750548"/>
                <v:textbox>
                  <w:txbxContent>
                    <w:p w14:paraId="72566745" w14:textId="06EAA4C6" w:rsidR="00097896" w:rsidRDefault="00C218C8" w:rsidP="00097896">
                      <w:pPr>
                        <w:jc w:val="center"/>
                        <w:rPr>
                          <w:rFonts w:ascii="Arial" w:hAnsi="Arial" w:cs="Arial"/>
                          <w:b/>
                          <w:noProof/>
                          <w:color w:val="C00000"/>
                          <w:sz w:val="22"/>
                          <w:szCs w:val="22"/>
                          <w:lang w:val="es-US" w:eastAsia="es-EC"/>
                        </w:rPr>
                      </w:pPr>
                      <w:r>
                        <w:rPr>
                          <w:rFonts w:ascii="Arial" w:hAnsi="Arial" w:cs="Arial"/>
                          <w:b/>
                          <w:noProof/>
                          <w:color w:val="C00000"/>
                          <w:sz w:val="22"/>
                          <w:szCs w:val="22"/>
                          <w:lang w:val="es-US" w:eastAsia="es-EC"/>
                        </w:rPr>
                        <w:t xml:space="preserve">                                                                                          </w:t>
                      </w:r>
                      <w:r w:rsidR="00097896" w:rsidRPr="00D11D22">
                        <w:rPr>
                          <w:rFonts w:ascii="Arial" w:hAnsi="Arial" w:cs="Arial"/>
                          <w:b/>
                          <w:noProof/>
                          <w:color w:val="C00000"/>
                          <w:sz w:val="22"/>
                          <w:szCs w:val="22"/>
                          <w:lang w:val="es-US" w:eastAsia="es-EC"/>
                        </w:rPr>
                        <w:t xml:space="preserve">Para mas información </w:t>
                      </w:r>
                    </w:p>
                    <w:p w14:paraId="59D89D85" w14:textId="3C54F066" w:rsidR="00097896" w:rsidRPr="00D11D22" w:rsidRDefault="00C218C8" w:rsidP="00097896">
                      <w:pPr>
                        <w:jc w:val="center"/>
                        <w:rPr>
                          <w:rFonts w:ascii="Arial" w:hAnsi="Arial" w:cs="Arial"/>
                          <w:b/>
                          <w:noProof/>
                          <w:color w:val="C00000"/>
                          <w:sz w:val="22"/>
                          <w:szCs w:val="22"/>
                          <w:lang w:val="es-US" w:eastAsia="es-EC"/>
                        </w:rPr>
                      </w:pPr>
                      <w:r>
                        <w:rPr>
                          <w:rFonts w:ascii="Arial" w:hAnsi="Arial" w:cs="Arial"/>
                          <w:b/>
                          <w:noProof/>
                          <w:color w:val="C00000"/>
                          <w:sz w:val="22"/>
                          <w:szCs w:val="22"/>
                          <w:lang w:val="es-US" w:eastAsia="es-EC"/>
                        </w:rPr>
                        <w:t xml:space="preserve">                                                                                              </w:t>
                      </w:r>
                      <w:r w:rsidR="00097896">
                        <w:rPr>
                          <w:rFonts w:ascii="Arial" w:hAnsi="Arial" w:cs="Arial"/>
                          <w:b/>
                          <w:noProof/>
                          <w:color w:val="C00000"/>
                          <w:sz w:val="22"/>
                          <w:szCs w:val="22"/>
                          <w:lang w:val="es-US" w:eastAsia="es-EC"/>
                        </w:rPr>
                        <w:t>¡ESCANEAME!</w:t>
                      </w:r>
                    </w:p>
                    <w:p w14:paraId="17760E2D" w14:textId="77777777" w:rsidR="00097896" w:rsidRPr="00097896" w:rsidRDefault="00097896" w:rsidP="00097896">
                      <w:pPr>
                        <w:jc w:val="center"/>
                        <w:rPr>
                          <w:lang w:val="es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094BE7" wp14:editId="5F11D9F7">
                <wp:simplePos x="0" y="0"/>
                <wp:positionH relativeFrom="column">
                  <wp:posOffset>-951614</wp:posOffset>
                </wp:positionH>
                <wp:positionV relativeFrom="paragraph">
                  <wp:posOffset>-723014</wp:posOffset>
                </wp:positionV>
                <wp:extent cx="9638030" cy="862020"/>
                <wp:effectExtent l="0" t="0" r="1270" b="0"/>
                <wp:wrapNone/>
                <wp:docPr id="52" name="Forma libre: form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8030" cy="862020"/>
                        </a:xfrm>
                        <a:custGeom>
                          <a:avLst/>
                          <a:gdLst>
                            <a:gd name="connsiteX0" fmla="*/ 0 w 9626886"/>
                            <a:gd name="connsiteY0" fmla="*/ 0 h 883578"/>
                            <a:gd name="connsiteX1" fmla="*/ 10274 w 9626886"/>
                            <a:gd name="connsiteY1" fmla="*/ 873304 h 883578"/>
                            <a:gd name="connsiteX2" fmla="*/ 9626886 w 9626886"/>
                            <a:gd name="connsiteY2" fmla="*/ 883578 h 883578"/>
                            <a:gd name="connsiteX3" fmla="*/ 9626886 w 9626886"/>
                            <a:gd name="connsiteY3" fmla="*/ 760288 h 883578"/>
                            <a:gd name="connsiteX4" fmla="*/ 3123344 w 9626886"/>
                            <a:gd name="connsiteY4" fmla="*/ 770562 h 883578"/>
                            <a:gd name="connsiteX5" fmla="*/ 2239766 w 9626886"/>
                            <a:gd name="connsiteY5" fmla="*/ 10274 h 883578"/>
                            <a:gd name="connsiteX6" fmla="*/ 0 w 9626886"/>
                            <a:gd name="connsiteY6" fmla="*/ 0 h 88357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9626886" h="883578">
                              <a:moveTo>
                                <a:pt x="0" y="0"/>
                              </a:moveTo>
                              <a:lnTo>
                                <a:pt x="10274" y="873304"/>
                              </a:lnTo>
                              <a:lnTo>
                                <a:pt x="9626886" y="883578"/>
                              </a:lnTo>
                              <a:lnTo>
                                <a:pt x="9626886" y="760288"/>
                              </a:lnTo>
                              <a:lnTo>
                                <a:pt x="3123344" y="770562"/>
                              </a:lnTo>
                              <a:lnTo>
                                <a:pt x="2239766" y="102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1A4D1" id="Forma libre: forma 52" o:spid="_x0000_s1026" style="position:absolute;margin-left:-74.95pt;margin-top:-56.95pt;width:758.9pt;height:67.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626886,883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o/qFgQAAL4LAAAOAAAAZHJzL2Uyb0RvYy54bWysVk1v4zYQvRfofyB0LNBYlmxZMeIsgixS&#10;FAh2gybFbo80RdkCKFIl6djpr+8jKclMsl0ni/ogkua8+Z7hXHw4tII8cm0aJVfJ9CxNCJdMVY3c&#10;rJI/H25+LRNiLJUVFUryVfLETfLh8uefLvbdkmdqq0TFNQETaZb7bpVsre2Wk4lhW95Sc6Y6LnFZ&#10;K91Si6PeTCpN9+DeikmWpsVkr3TVacW4Mfj3Y7hMLj3/uubMfq5rwy0RqwS6Wf/V/rt238nlBV1u&#10;NO22DevVoD+gRUsbCaEjq4/UUrLTzStWbcO0Mqq2Z0y1E1XXDePeBlgzTV9Yc7+lHfe2wDmmG91k&#10;/j+27NPjnSZNtUrmWUIkbRGjG+dtIpq15kviXU9wCU/tO7ME4L670/3JYOvMPtS6dSsMIgfv3afR&#10;u/xgCcOf50VepjmCwHBXFlmaefdPjmi2M/Y3rjwn+nhrbIhOhZ33bdUryJSUprH8K5jVrUDAfpmQ&#10;lOzJeZEVZVn0UX1J/tdz8i0py3y+KP+D+us0Yj5Ns8XstIAYUi7yPJ2RU1Lg9dGEXv3TcmJQMOKk&#10;nPxH5MSgRZFmZXlSziySk0+zPJ+9wW8xaLFI50V2Us48kpNl+fmiKE77LQaFkJ4KTxGJeUOGPSeP&#10;mSPNN0Mi0+2Q2+wg++TGjlDXNFPfRzplXCHFmY6qGY7IZJQGWALlKuMEGGkZg6fvAiPXYrBvBG+W&#10;jASKwfm7JCMrYvDsXWCEOgbP3wVGGGOwbyiDzWHto6bxwLinRfinxSYET4tOCJ6WtRNIlx21LtjD&#10;luxdHwxNimzRBkMHcteteuQPyhPaFz0UIo+3QsZUPou9tqHf9GYORMPaeZajZBh37H3gPpAN62vy&#10;UP3f5d5Xu1cmFPF3yfui9eTBipDSgw7DGnRB64bSQ9oPd0wowwPMOdqXxOhxF6joQTFKNNVNI4Rz&#10;sdGb9bXQ5JG6uSBdpNcD62dkwleXVA42aAch7h0ML5/f2SfBHVMh/+A13lLUbeaL2E8xfJRDGePS&#10;TsPVllY8iJ+n+PWuGhHeFM/Qca4hf+TdM3AT0mveQcue3kG5H4JGcOguo5igwaBYAI8IL1lJO4Lb&#10;Rir9LcsErOolB/rBScE1zktrVT1h0tAqjGCmYzeNNvaWGntHNZ5wRBhzpP2MTy0U6gT14HcJ2Sr9&#10;z7f+d/QYhXCbkD1muFVi/t5RzRMifpcYks6nsxnYWn+YzRcYOIiOb9bxjdy11wrpgG4J7fzW0Vsx&#10;bGut2i8YN6+cVFxRySAbXdmi5MPh2uKMK0xNjF9d+T0GPeTkrbzvmGPuvNrB8ofDF6o74rarxGJI&#10;+qSGeY8uh+kHOXykdUiprnZW1Y0bjXweBr/2BwyJPnH6gdZNofHZUx3H7st/AQAA//8DAFBLAwQU&#10;AAYACAAAACEAXUQoSOEAAAANAQAADwAAAGRycy9kb3ducmV2LnhtbEyPwU7DMAyG70i8Q2Qkblua&#10;Dra1NJ0QEge0ExtC4pYlXlutcUqTdYWnJz2N22f51+/PxWa0LRuw940jCWKeAEPSzjRUSfjYv87W&#10;wHxQZFTrCCX8oIdNeXtTqNy4C73jsAsViyXkcyWhDqHLOfe6Rqv83HVIcXd0vVUhjn3FTa8usdy2&#10;PE2SJbeqoXihVh2+1KhPu7OVoB9Poxi+tt+d/mzf0r3Y/qZqJeX93fj8BCzgGK5hmPSjOpTR6eDO&#10;ZDxrJczEQ5bF7ERiEWnKLJarSAcJqciAlwX//0X5BwAA//8DAFBLAQItABQABgAIAAAAIQC2gziS&#10;/gAAAOEBAAATAAAAAAAAAAAAAAAAAAAAAABbQ29udGVudF9UeXBlc10ueG1sUEsBAi0AFAAGAAgA&#10;AAAhADj9If/WAAAAlAEAAAsAAAAAAAAAAAAAAAAALwEAAF9yZWxzLy5yZWxzUEsBAi0AFAAGAAgA&#10;AAAhAFNij+oWBAAAvgsAAA4AAAAAAAAAAAAAAAAALgIAAGRycy9lMm9Eb2MueG1sUEsBAi0AFAAG&#10;AAgAAAAhAF1EKEjhAAAADQEAAA8AAAAAAAAAAAAAAAAAcAYAAGRycy9kb3ducmV2LnhtbFBLBQYA&#10;AAAABAAEAPMAAAB+BwAAAAA=&#10;" path="m,l10274,873304r9616612,10274l9626886,760288,3123344,770562,2239766,10274,,xe" fillcolor="#0070c0" stroked="f" strokeweight="1pt">
                <v:stroke joinstyle="miter"/>
                <v:path arrowok="t" o:connecttype="custom" o:connectlocs="0,0;10286,851997;9638030,862020;9638030,741738;3126960,751761;2242359,10023;0,0" o:connectangles="0,0,0,0,0,0,0"/>
              </v:shape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3ED5771" wp14:editId="3C71693A">
                <wp:simplePos x="0" y="0"/>
                <wp:positionH relativeFrom="margin">
                  <wp:posOffset>-929244</wp:posOffset>
                </wp:positionH>
                <wp:positionV relativeFrom="paragraph">
                  <wp:posOffset>6139543</wp:posOffset>
                </wp:positionV>
                <wp:extent cx="9607138" cy="498763"/>
                <wp:effectExtent l="0" t="0" r="13335" b="15875"/>
                <wp:wrapNone/>
                <wp:docPr id="89" name="Rectángul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7138" cy="49876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8A5989" id="Rectángulo 89" o:spid="_x0000_s1026" style="position:absolute;margin-left:-73.15pt;margin-top:483.45pt;width:756.45pt;height:39.2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Gq9rQIAANQFAAAOAAAAZHJzL2Uyb0RvYy54bWysVMFu2zAMvQ/YPwi6r7bTNG2COkXQosOA&#10;bi3aDj0rshwbkERNUuJkf7Nv2Y+Nkhw37YoNGHaRRZF8JJ9Jnl9slSQbYV0LuqTFUU6J0ByqVq9K&#10;+vXx+sMZJc4zXTEJWpR0Jxy9mL9/d96ZmRhBA7ISliCIdrPOlLTx3syyzPFGKOaOwAiNyhqsYh5F&#10;u8oqyzpEVzIb5fkk68BWxgIXzuHrVVLSecSva8H9bV074YksKebm42njuQxnNj9ns5Vlpml5nwb7&#10;hywUazUGHaCumGdkbdvfoFTLLTio/REHlUFdt1zEGrCaIn9VzUPDjIi1IDnODDS5/wfLv2zuLGmr&#10;kp5NKdFM4T+6R9Z+/tCrtQSCr0hRZ9wMLR/Mne0lh9dQ77a2KnyxErKNtO4GWsXWE46P00l+Whxj&#10;I3DUjadnp5PjAJo9exvr/EcBioRLSS0mENlkmxvnk+neJARzINvqupUyCqFVxKW0ZMPwJy9XRXSV&#10;a/UZqvQ2Ocnz+KsxZOysYB4TeIEk9d/A/bboMz9wRNDgmQWSEi3x5ndSBDyp70WNDCMRo5jZkEFK&#10;jnEutE9Ju4ZVIj2HlN/OOQIG5BoZGLB7gJdk7LEThb19cBVxNAbn/E+JJefBI0YG7Qdn1WqwbwFI&#10;rKqPnOz3JCVqAktLqHbYfxbSYDrDr1tsgRvm/B2zOIk4s7hd/C0etYSupNDfKGnAfn/rPdjjgKCW&#10;kg4nu6Tu25pZQYn8pHF0psV4HFZBFMYnpyMU7KFmeajRa3UJ2FcF7jHD4zXYe7m/1hbUEy6hRYiK&#10;KqY5xi4p93YvXPq0cXCNcbFYRDMcf8P8jX4wPIAHVkOLP26fmDX9HHicoC+w3wJs9mockm3w1LBY&#10;e6jbOCvPvPZ84+qIzd6vubCbDuVo9byM578AAAD//wMAUEsDBBQABgAIAAAAIQDA8c9T5QAAAA4B&#10;AAAPAAAAZHJzL2Rvd25yZXYueG1sTI/BTsMwDIbvSLxDZCRuWzJWIlaaTgiBQOKA2FCl3bLGNGWN&#10;UzXZ1vH0ZCe42fKn399fLEfXsQMOofWkYDYVwJBqb1pqFHyunyd3wELUZHTnCRWcMMCyvLwodG78&#10;kT7wsIoNSyEUcq3AxtjnnIfaotNh6nukdPvyg9MxrUPDzaCPKdx1/EYIyZ1uKX2wusdHi/VutXcK&#10;hH2qdlX17l/ievPd/5z6N3zdKHV9NT7cA4s4xj8YzvpJHcrktPV7MoF1CiazTM4Tq2Ah5QLYGZlL&#10;KYFt0ySy2wx4WfD/NcpfAAAA//8DAFBLAQItABQABgAIAAAAIQC2gziS/gAAAOEBAAATAAAAAAAA&#10;AAAAAAAAAAAAAABbQ29udGVudF9UeXBlc10ueG1sUEsBAi0AFAAGAAgAAAAhADj9If/WAAAAlAEA&#10;AAsAAAAAAAAAAAAAAAAALwEAAF9yZWxzLy5yZWxzUEsBAi0AFAAGAAgAAAAhALQMar2tAgAA1AUA&#10;AA4AAAAAAAAAAAAAAAAALgIAAGRycy9lMm9Eb2MueG1sUEsBAi0AFAAGAAgAAAAhAMDxz1PlAAAA&#10;DgEAAA8AAAAAAAAAAAAAAAAABwUAAGRycy9kb3ducmV2LnhtbFBLBQYAAAAABAAEAPMAAAAZBgAA&#10;AAA=&#10;" fillcolor="#a5a5a5 [2092]" strokecolor="black [3213]" strokeweight="1pt">
                <w10:wrap anchorx="margin"/>
              </v:rect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D06FF72" wp14:editId="5E900702">
                <wp:simplePos x="0" y="0"/>
                <wp:positionH relativeFrom="column">
                  <wp:posOffset>-941119</wp:posOffset>
                </wp:positionH>
                <wp:positionV relativeFrom="paragraph">
                  <wp:posOffset>142504</wp:posOffset>
                </wp:positionV>
                <wp:extent cx="9636760" cy="118753"/>
                <wp:effectExtent l="0" t="0" r="2540" b="0"/>
                <wp:wrapNone/>
                <wp:docPr id="65" name="Rectá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6760" cy="11875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5C5BA" id="Rectángulo 65" o:spid="_x0000_s1026" style="position:absolute;margin-left:-74.1pt;margin-top:11.2pt;width:758.8pt;height:9.3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6eamgIAAIgFAAAOAAAAZHJzL2Uyb0RvYy54bWysVMFu2zAMvQ/YPwi6r47TJG2DOEXQosOA&#10;og3aDj2rshQbkEVNUuJkf7Nv2Y+Nkmyn64odhuWgiCL5SD6TXFzuG0V2wroadEHzkxElQnMoa70p&#10;6Nenm0/nlDjPdMkUaFHQg3D0cvnxw6I1czGGClQpLEEQ7eatKWjlvZlnmeOVaJg7ASM0KiXYhnkU&#10;7SYrLWsRvVHZeDSaZS3Y0ljgwjl8vU5Kuoz4Ugru76V0whNVUMzNx9PG8yWc2XLB5hvLTFXzLg32&#10;D1k0rNYYdIC6Zp6Rra3/gGpqbsGB9CccmgykrLmINWA1+ehNNY8VMyLWguQ4M9Dk/h8sv9utLanL&#10;gs6mlGjW4Dd6QNZ+/tCbrQKCr0hRa9wcLR/N2naSw2uody9tE/6xErKPtB4GWsXeE46PF7PT2dkM&#10;2eeoy/Pzs+lpAM2O3sY6/1lAQ8KloBYTiGyy3a3zybQ3CcEcqLq8qZWKQmgVcaUs2TH8yH6fd+C/&#10;WSkdbDUErwQYXrJQWCol3vxBiWCn9IOQyAomP46JxH48BmGcC+3zpKpYKVLs6Qh/ffQ+rVhoBAzI&#10;EuMP2B1Ab5lAeuyUZWcfXEVs58F59LfEkvPgESOD9oNzU2uw7wEorKqLnOx7khI1gaUXKA/YMxbS&#10;MDnDb2r8bLfM+TWzOD34pXEj+Hs8pIK2oNDdKKnAfn/vPdhjU6OWkhansaDu25ZZQYn6orHdL/LJ&#10;JIxvFCbTszEK9rXm5bVGb5srwF7IcfcYHq/B3qv+Ki00z7g4ViEqqpjmGLug3NteuPJpS+Dq4WK1&#10;imY4sob5W/1oeAAPrIa2fNo/M2u63vXY9XfQTy6bv2nhZBs8Nay2HmQd+/vIa8c3jntsnG41hX3y&#10;Wo5WxwW6/AUAAP//AwBQSwMEFAAGAAgAAAAhALm653zhAAAACwEAAA8AAABkcnMvZG93bnJldi54&#10;bWxMj8FOwkAQhu8kvsNmTLwQ2LaWBmunBBQuXlTwAZbu2DZ0Z5vuAvXtXU56m8l8+ef7i9VoOnGh&#10;wbWWEeJ5BIK4srrlGuHrsJstQTivWKvOMiH8kINVeTcpVK7tlT/psve1CCHscoXQeN/nUrqqIaPc&#10;3PbE4fZtB6N8WIda6kFdQ7jpZBJFmTSq5fChUT29NFSd9meDcHj/yLa7dsFJf3pdp9ViM92+bRAf&#10;7sf1MwhPo/+D4aYf1KEMTkd7Zu1EhzCL02USWIQkSUHciMfsKUxHhDSOQZaF/N+h/AUAAP//AwBQ&#10;SwECLQAUAAYACAAAACEAtoM4kv4AAADhAQAAEwAAAAAAAAAAAAAAAAAAAAAAW0NvbnRlbnRfVHlw&#10;ZXNdLnhtbFBLAQItABQABgAIAAAAIQA4/SH/1gAAAJQBAAALAAAAAAAAAAAAAAAAAC8BAABfcmVs&#10;cy8ucmVsc1BLAQItABQABgAIAAAAIQBqQ6eamgIAAIgFAAAOAAAAAAAAAAAAAAAAAC4CAABkcnMv&#10;ZTJvRG9jLnhtbFBLAQItABQABgAIAAAAIQC5uud84QAAAAsBAAAPAAAAAAAAAAAAAAAAAPQEAABk&#10;cnMvZG93bnJldi54bWxQSwUGAAAAAAQABADzAAAAAgYAAAAA&#10;" fillcolor="black [3213]" stroked="f" strokeweight="1pt"/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8E8F5A7" wp14:editId="50F67510">
                <wp:simplePos x="0" y="0"/>
                <wp:positionH relativeFrom="column">
                  <wp:posOffset>5827585</wp:posOffset>
                </wp:positionH>
                <wp:positionV relativeFrom="paragraph">
                  <wp:posOffset>213360</wp:posOffset>
                </wp:positionV>
                <wp:extent cx="2854960" cy="5866410"/>
                <wp:effectExtent l="0" t="0" r="21590" b="20320"/>
                <wp:wrapNone/>
                <wp:docPr id="84" name="Rectá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960" cy="5866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8673A" id="Rectángulo 84" o:spid="_x0000_s1026" style="position:absolute;margin-left:458.85pt;margin-top:16.8pt;width:224.8pt;height:461.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c7jnQIAAIkFAAAOAAAAZHJzL2Uyb0RvYy54bWysVM1u2zAMvg/YOwi6r46DJEuDOEWQosOA&#10;oi3aDj2rshQLkEVNUuJkb7Nn2YuNkn8SdMUOw3JwRJH8SH4iubw61JrshfMKTEHzixElwnAoldkW&#10;9Nvzzac5JT4wUzINRhT0KDy9Wn38sGzsQoyhAl0KRxDE+EVjC1qFYBdZ5nklauYvwAqDSgmuZgFF&#10;t81KxxpEr3U2Ho1mWQOutA648B5vr1slXSV8KQUP91J6EYguKOYW0tel72v8ZqslW2wds5XiXRrs&#10;H7KomTIYdIC6ZoGRnVN/QNWKO/AgwwWHOgMpFRepBqwmH72p5qliVqRakBxvB5r8/4Pld/sHR1RZ&#10;0PmEEsNqfKNHZO3XT7PdaSB4ixQ11i/Q8sk+uE7yeIz1HqSr4z9WQg6J1uNAqzgEwvFyPJ9OLmfI&#10;PkfddD6bTfJEfHZyt86HLwJqEg8FdZhBopPtb33AkGjam8RoBm6U1unttIkXHrQq410SYvOIjXZk&#10;z/DZwyGPNSDEmRVK0TOLlbW1pFM4ahEhtHkUEmmJ2adEUkOeMBnnwoS8VVWsFG2o6Qh/fbA+ixQ6&#10;AUZkiUkO2B1Ab9mC9Nhtzp19dBWpnwfn0d8Sa50HjxQZTBica2XAvQegsaoucmvfk9RSE1l6hfKI&#10;TeOgnSZv+Y3CZ7tlPjwwh+ODT40rIdzjR2poCgrdiZIK3I/37qM9djVqKWlwHAvqv++YE5Torwb7&#10;/TKfTOL8JmEy/TxGwZ1rXs81ZldvAJ8+x+VjeTpG+6D7o3RQv+DmWMeoqGKGY+yC8uB6YRPaNYG7&#10;h4v1OpnhzFoWbs2T5RE8shrb8vnwwpztejdg299BP7ps8aaFW9voaWC9CyBV6u8Trx3fOO+pcbrd&#10;FBfKuZysTht09RsAAP//AwBQSwMEFAAGAAgAAAAhAME5Fm/iAAAACwEAAA8AAABkcnMvZG93bnJl&#10;di54bWxMj0FPg0AQhe8m/ofNmHhp2gVRUGRpjEbTgzGx1YO3gR0By84Sdtviv+/2pMfJ+/LeN8Vy&#10;Mr3Y0+g6ywriRQSCuLa640bBx+Z5fgvCeWSNvWVS8EsOluX5WYG5tgd+p/3aNyKUsMtRQev9kEvp&#10;6pYMuoUdiEP2bUeDPpxjI/WIh1BuenkVRak02HFYaHGgx5bq7XpnFHytJt/8xC/+dYuzz9mqreq3&#10;p0qpy4vp4R6Ep8n/wXDSD+pQBqfK7lg70Su4i7MsoAqSJAVxApI0S0BUIbrJrkGWhfz/Q3kEAAD/&#10;/wMAUEsBAi0AFAAGAAgAAAAhALaDOJL+AAAA4QEAABMAAAAAAAAAAAAAAAAAAAAAAFtDb250ZW50&#10;X1R5cGVzXS54bWxQSwECLQAUAAYACAAAACEAOP0h/9YAAACUAQAACwAAAAAAAAAAAAAAAAAvAQAA&#10;X3JlbHMvLnJlbHNQSwECLQAUAAYACAAAACEAKoXO450CAACJBQAADgAAAAAAAAAAAAAAAAAuAgAA&#10;ZHJzL2Uyb0RvYy54bWxQSwECLQAUAAYACAAAACEAwTkWb+IAAAALAQAADwAAAAAAAAAAAAAAAAD3&#10;BAAAZHJzL2Rvd25yZXYueG1sUEsFBgAAAAAEAAQA8wAAAAYGAAAAAA==&#10;" filled="f" strokecolor="black [3213]" strokeweight="1pt"/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0D2FEF5" wp14:editId="7ABB2658">
                <wp:simplePos x="0" y="0"/>
                <wp:positionH relativeFrom="column">
                  <wp:posOffset>-929244</wp:posOffset>
                </wp:positionH>
                <wp:positionV relativeFrom="paragraph">
                  <wp:posOffset>5949538</wp:posOffset>
                </wp:positionV>
                <wp:extent cx="9607138" cy="178130"/>
                <wp:effectExtent l="0" t="0" r="13335" b="12700"/>
                <wp:wrapNone/>
                <wp:docPr id="88" name="Forma libre: forma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7138" cy="178130"/>
                        </a:xfrm>
                        <a:custGeom>
                          <a:avLst/>
                          <a:gdLst>
                            <a:gd name="connsiteX0" fmla="*/ 9607138 w 9607138"/>
                            <a:gd name="connsiteY0" fmla="*/ 178130 h 178130"/>
                            <a:gd name="connsiteX1" fmla="*/ 9607138 w 9607138"/>
                            <a:gd name="connsiteY1" fmla="*/ 0 h 178130"/>
                            <a:gd name="connsiteX2" fmla="*/ 8467106 w 9607138"/>
                            <a:gd name="connsiteY2" fmla="*/ 0 h 178130"/>
                            <a:gd name="connsiteX3" fmla="*/ 8336478 w 9607138"/>
                            <a:gd name="connsiteY3" fmla="*/ 118753 h 178130"/>
                            <a:gd name="connsiteX4" fmla="*/ 0 w 9607138"/>
                            <a:gd name="connsiteY4" fmla="*/ 106878 h 178130"/>
                            <a:gd name="connsiteX5" fmla="*/ 0 w 9607138"/>
                            <a:gd name="connsiteY5" fmla="*/ 178130 h 178130"/>
                            <a:gd name="connsiteX6" fmla="*/ 9607138 w 9607138"/>
                            <a:gd name="connsiteY6" fmla="*/ 178130 h 17813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9607138" h="178130">
                              <a:moveTo>
                                <a:pt x="9607138" y="178130"/>
                              </a:moveTo>
                              <a:lnTo>
                                <a:pt x="9607138" y="0"/>
                              </a:lnTo>
                              <a:lnTo>
                                <a:pt x="8467106" y="0"/>
                              </a:lnTo>
                              <a:lnTo>
                                <a:pt x="8336478" y="118753"/>
                              </a:lnTo>
                              <a:lnTo>
                                <a:pt x="0" y="106878"/>
                              </a:lnTo>
                              <a:lnTo>
                                <a:pt x="0" y="178130"/>
                              </a:lnTo>
                              <a:lnTo>
                                <a:pt x="9607138" y="17813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E5826" id="Forma libre: forma 88" o:spid="_x0000_s1026" style="position:absolute;margin-left:-73.15pt;margin-top:468.45pt;width:756.45pt;height:14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607138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4sa7QMAAOsLAAAOAAAAZHJzL2Uyb0RvYy54bWysVltr5DYUfi/0Pwg/Fhrbc98hkyVkSSmE&#10;3dCk7PZRI8uxQZZcSXNJf30/SbZHSbM4s9QPtmSd79zP0bn8eGwE2XNtaiU3SX6RJYRLpopaPm2S&#10;Px9vf10lxFgqCyqU5JvkmZvk49XPP10e2jWfqEqJgmsCJtKsD+0mqaxt12lqWMUbai5UyyUOS6Ub&#10;arHVT2mh6QHcG5FOsmyRHpQuWq0YNwZ/P4XD5MrzL0vO7JeyNNwSsUmgm/Vv7d9b906vLun6SdO2&#10;qlmnBv0BLRpaSwgdWH2ilpKdrv/DqqmZVkaV9oKpJlVlWTPubYA1efbKmoeKttzbAueYdnCT+f/Y&#10;ss/7e03qYpOsEClJG8To1nmbiHqr+Zp41xMcwlOH1qwBeGjvdbczWDqzj6Vu3BcGkaP37vPgXX60&#10;hOHnh0W2zKeQwnCWL1f51Ls/PaHZztjfuPKc6P7O2BCdAivv26JTkCkpTW35N0S0bAQC9ktKOvbk&#10;0K+62L4G/RWDghqkIid9EMPXkG/5j8iJQdmoiEkkYjVbLPNsMW5KDBoXMY1FTKeL2XI1LiIG5flq&#10;OZ+OmjKL5GTjEmJyWL2CVmPxmJ8nISZ/Z8QXkYR3Z1YMekMOMv2pz2Va9enNjrLLb6wIdX0z862k&#10;VcbVUpzsKJx+izRGdYAlUK44RsBIxhicnwVGmsXgyVlgJFAMnp4FRm7E4NlZYIQ9Bs/PAiOWMXgR&#10;g4PXu6hp3DHudhH+drEJwe2iE4LbZeswdN1S64LdL8khaoXV0AndcaP2/FF5QutCP3RMaHJqUJB+&#10;IhTye4A+P3qK/tt61l2L8UaOUIZO4SlDA+hc0TPsv4ExuqvT1tfxewjje6Dn1H8Dx+96oSdjQhke&#10;isH52lfF4HQXq+haMUrUxW0thPOynzL4jdBkTxFBe+zL4gWV8PX14td7gBDskKm7NMM16Vf2WXAn&#10;W8g/eImLF2Ge+HJ/xZMyxqXNw1FFCx50nGd4Or8OCG+xZ+g4l7Bu4N0xcOPUydCed/BZR++g3E9M&#10;Azj0oUFM0OAleEB4yUraAdzUUum3LBOwqpMc6HsnBdc4L21V8YyxRKswr5mW3dba2Dtq7D3VuO+R&#10;ZRg67Re8SqFQUagcv0pIpfQ/b/139JibcJqQAwa+TWL+3lHNEyJ+l5ioPuSzGdhav5nNlxNsdHyy&#10;jU/krrlRyBn0VWjnl47ein5ZatV8xWx67aTiiEoG2ejfFs0hbG4s9jjCiMX49bVfYypE6t7Jh5Y5&#10;5s6rLSx/PH6luiVuiTzFRPVZ9cMhXfejEjLuROuQUl3vrCprN0f5PAx+7TaYKH3idNOvG1njvac6&#10;zehX/wIAAP//AwBQSwMEFAAGAAgAAAAhANEe8EDfAAAADQEAAA8AAABkcnMvZG93bnJldi54bWxM&#10;j0FuwjAQRfeVuIM1SN2BQ0MtEuIgRMuumwIHcOIhjhKPo9hAevuaVbucmac/7xe7yfbsjqNvHUlY&#10;LRNgSLXTLTUSLufjYgPMB0Va9Y5Qwg962JWzl0Ll2j3oG++n0LAYQj5XEkwIQ865rw1a5ZduQIq3&#10;qxutCnEcG65H9YjhtudvSSK4VS3FD0YNeDBYd6eblSCO4bDO6PM8ucr4qrt23dfHRcrX+bTfAgs4&#10;hT8YnvpRHcroVLkbac96CYvVWqSRlZClIgP2RFIhBLAqrsR7Arws+P8W5S8AAAD//wMAUEsBAi0A&#10;FAAGAAgAAAAhALaDOJL+AAAA4QEAABMAAAAAAAAAAAAAAAAAAAAAAFtDb250ZW50X1R5cGVzXS54&#10;bWxQSwECLQAUAAYACAAAACEAOP0h/9YAAACUAQAACwAAAAAAAAAAAAAAAAAvAQAAX3JlbHMvLnJl&#10;bHNQSwECLQAUAAYACAAAACEAbb+LGu0DAADrCwAADgAAAAAAAAAAAAAAAAAuAgAAZHJzL2Uyb0Rv&#10;Yy54bWxQSwECLQAUAAYACAAAACEA0R7wQN8AAAANAQAADwAAAAAAAAAAAAAAAABHBgAAZHJzL2Rv&#10;d25yZXYueG1sUEsFBgAAAAAEAAQA8wAAAFMHAAAAAA==&#10;" path="m9607138,178130l9607138,,8467106,,8336478,118753,,106878r,71252l9607138,178130xe" fillcolor="black [3213]" strokecolor="black [3213]" strokeweight="1pt">
                <v:stroke joinstyle="miter"/>
                <v:path arrowok="t" o:connecttype="custom" o:connectlocs="9607138,178130;9607138,0;8467106,0;8336478,118753;0,106878;0,178130;9607138,178130" o:connectangles="0,0,0,0,0,0,0"/>
              </v:shape>
            </w:pict>
          </mc:Fallback>
        </mc:AlternateContent>
      </w:r>
      <w:r w:rsidR="001B5A12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2AFBAA2" wp14:editId="003471F9">
                <wp:simplePos x="0" y="0"/>
                <wp:positionH relativeFrom="margin">
                  <wp:posOffset>2443348</wp:posOffset>
                </wp:positionH>
                <wp:positionV relativeFrom="paragraph">
                  <wp:posOffset>225631</wp:posOffset>
                </wp:positionV>
                <wp:extent cx="2854960" cy="5838000"/>
                <wp:effectExtent l="0" t="0" r="21590" b="10795"/>
                <wp:wrapNone/>
                <wp:docPr id="63" name="Rectá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960" cy="5838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A6144" id="Rectángulo 63" o:spid="_x0000_s1026" style="position:absolute;margin-left:192.4pt;margin-top:17.75pt;width:224.8pt;height:459.7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oiKnAIAAIkFAAAOAAAAZHJzL2Uyb0RvYy54bWysVM1u2zAMvg/YOwi6r3bSpEuDOkXQosOA&#10;og3aDj2rshQLkEVNUuJkb7Nn2YuVkn+SdcUOwy62KJIfyU8kLy53tSZb4bwCU9DRSU6JMBxKZdYF&#10;/fZ082lGiQ/MlEyDEQXdC08vFx8/XDR2LsZQgS6FIwhi/LyxBa1CsPMs87wSNfMnYIVBpQRXs4Ci&#10;W2elYw2i1zob5/lZ1oArrQMuvMfb61ZJFwlfSsHDvZReBKILirmF9HXp+xK/2eKCzdeO2UrxLg32&#10;D1nUTBkMOkBds8DIxqk/oGrFHXiQ4YRDnYGUiotUA1Yzyt9U81gxK1ItSI63A03+/8Hyu+3KEVUW&#10;9OyUEsNqfKMHZO3XT7PeaCB4ixQ11s/R8tGuXCd5PMZ6d9LV8Y+VkF2idT/QKnaBcLwcz6aT8zNk&#10;n6NuOjud5XkiPju4W+fDFwE1iYeCOswg0cm2tz5gSDTtTWI0AzdK6/R22sQLD1qV8S4JsXnElXZk&#10;y/DZw24Ua0CIIyuUomcWK2trSaew1yJCaPMgJNISs0+JpIY8YDLOhQmjVlWxUrShplhZX9rgkUIn&#10;wIgsMckBuwP4Pd8eu825s4+uIvXz4Jz/LbHWefBIkcGEwblWBtx7ABqr6iK39j1JLTWRpRco99g0&#10;Dtpp8pbfKHy2W+bDijkcH3xqXAnhHj9SQ1NQ6E6UVOB+vHcf7bGrUUtJg+NYUP99w5ygRH812O/n&#10;o8kkzm8SJtPPYxTcseblWGM29RXg049w+ViejtE+6P4oHdTPuDmWMSqqmOEYu6A8uF64Cu2awN3D&#10;xXKZzHBmLQu35tHyCB5ZjW35tHtmzna9G7Dt76AfXTZ/08KtbfQ0sNwEkCr194HXjm+c99Q43W6K&#10;C+VYTlaHDbp4BQAA//8DAFBLAwQUAAYACAAAACEAe59tjOIAAAAKAQAADwAAAGRycy9kb3ducmV2&#10;LnhtbEyPwU7DMBBE70j8g7VIXCrqlCYoDXEqBAL1UCFR4MDNiZc4NF5HsduGv2c5wW1HO5p5U64n&#10;14sjjqHzpGAxT0AgNd501Cp4e328ykGEqMno3hMq+MYA6+r8rNSF8Sd6weMutoJDKBRagY1xKKQM&#10;jUWnw9wPSPz79KPTkeXYSjPqE4e7Xl4nyY10uiNusHrAe4vNfndwCj42U2y/Fk9xu9ez99nG1s3z&#10;Q63U5cV0dwsi4hT/zPCLz+hQMVPtD2SC6BUs85TRIx9ZBoIN+TJNQdQKVlm6AlmV8v+E6gcAAP//&#10;AwBQSwECLQAUAAYACAAAACEAtoM4kv4AAADhAQAAEwAAAAAAAAAAAAAAAAAAAAAAW0NvbnRlbnRf&#10;VHlwZXNdLnhtbFBLAQItABQABgAIAAAAIQA4/SH/1gAAAJQBAAALAAAAAAAAAAAAAAAAAC8BAABf&#10;cmVscy8ucmVsc1BLAQItABQABgAIAAAAIQBmcoiKnAIAAIkFAAAOAAAAAAAAAAAAAAAAAC4CAABk&#10;cnMvZTJvRG9jLnhtbFBLAQItABQABgAIAAAAIQB7n22M4gAAAAoBAAAPAAAAAAAAAAAAAAAAAPYE&#10;AABkcnMvZG93bnJldi54bWxQSwUGAAAAAAQABADzAAAABQYAAAAA&#10;" filled="f" strokecolor="black [3213]" strokeweight="1pt">
                <w10:wrap anchorx="margin"/>
              </v:rect>
            </w:pict>
          </mc:Fallback>
        </mc:AlternateContent>
      </w:r>
      <w:r w:rsidR="001B5A12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2EA06EA" wp14:editId="0258281B">
                <wp:simplePos x="0" y="0"/>
                <wp:positionH relativeFrom="column">
                  <wp:posOffset>-929244</wp:posOffset>
                </wp:positionH>
                <wp:positionV relativeFrom="paragraph">
                  <wp:posOffset>225631</wp:posOffset>
                </wp:positionV>
                <wp:extent cx="3110865" cy="5825935"/>
                <wp:effectExtent l="0" t="0" r="13335" b="22860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0865" cy="58259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AE529D" id="Rectángulo 82" o:spid="_x0000_s1026" style="position:absolute;margin-left:-73.15pt;margin-top:17.75pt;width:244.95pt;height:458.7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bUlpAIAAJMFAAAOAAAAZHJzL2Uyb0RvYy54bWysVM1O3DAQvlfqO1i+l/zAwhKRRSsQVSUE&#10;CKg4G8fZRHI8ru3d7PZt+ix9McZ2kl1R1EPVHBzbM/PNzOeZubjcdpJshLEtqJJmRyklQnGoWrUq&#10;6ffnmy9zSqxjqmISlCjpTlh6ufj86aLXhcihAVkJQxBE2aLXJW2c00WSWN6Ijtkj0EKhsAbTMYdH&#10;s0oqw3pE72SSp+lp0oOptAEurMXb6yiki4Bf14K7+7q2whFZUozNhdWE9dWvyeKCFSvDdNPyIQz2&#10;D1F0rFXodIK6Zo6RtWn/gOpabsBC7Y44dAnUdctFyAGzydJ32Tw1TIuQC5Jj9UST/X+w/G7zYEhb&#10;lXSeU6JYh2/0iKz9/qVWawkEb5GiXtsCNZ/0gxlOFrc+321tOv/HTMg20LqbaBVbRzheHmdZOj+d&#10;UcJRNpvns/PjmUdN9ubaWPdVQEf8pqQGIwh0ss2tdVF1VPHeFNy0UuI9K6QiPRZefpamwcKCbCsv&#10;9cJQRuJKGrJhWABumw1+D7QwCqkwGJ9jzCrs3E6KiP8oaiQI88ijA1+ae0zGuVAui6KGVSK6mqX4&#10;jc5Gi5CyVAjokWsMcsIeAEbNCDJiRwIGfW8qQmVPxkPmfzOeLIJnUG4y7loF5qPMJGY1eI76I0mR&#10;Gs/SK1Q7LB8Dsa+s5jctPuAts+6BGWwkbDkcDu4el1oCPhQMO0oaMD8/uvf6WN8opaTHxiyp/bFm&#10;RlAivyms/PPs5MR3cjiczM5yPJhDyeuhRK27K8Cnz3AMaR62Xt/JcVsb6F5whiy9VxQxxdF3Sbkz&#10;4+HKxYGBU4iL5TKoYfdq5m7Vk+Ye3LPqC/R5+8KMHqrYYQPcwdjErHhXzFHXWypYrh3Ubaj0Pa8D&#10;39j5oXCGKeVHy+E5aO1n6eINAAD//wMAUEsDBBQABgAIAAAAIQAwUffF4wAAAAsBAAAPAAAAZHJz&#10;L2Rvd25yZXYueG1sTI/BTsMwEETvSPyDtUhcqtYJbiIIcSoEAvVQIdGWA7dNvMShsR3Fbhv+HnOC&#10;42qeZt6Wq8n07ESj75yVkC4SYGQbpzrbStjvnue3wHxAq7B3liR8k4dVdXlRYqHc2b7RaRtaFkus&#10;L1CCDmEoOPeNJoN+4QayMft0o8EQz7HlasRzLDc9v0mSnBvsbFzQONCjpuawPRoJH+sptF/pS9gc&#10;cPY+W+u6eX2qpby+mh7ugQWawh8Mv/pRHaroVLujVZ71EubpMheRlSCyDFgkxFLkwGoJd5lIgFcl&#10;//9D9QMAAP//AwBQSwECLQAUAAYACAAAACEAtoM4kv4AAADhAQAAEwAAAAAAAAAAAAAAAAAAAAAA&#10;W0NvbnRlbnRfVHlwZXNdLnhtbFBLAQItABQABgAIAAAAIQA4/SH/1gAAAJQBAAALAAAAAAAAAAAA&#10;AAAAAC8BAABfcmVscy8ucmVsc1BLAQItABQABgAIAAAAIQAwubUlpAIAAJMFAAAOAAAAAAAAAAAA&#10;AAAAAC4CAABkcnMvZTJvRG9jLnhtbFBLAQItABQABgAIAAAAIQAwUffF4wAAAAsBAAAPAAAAAAAA&#10;AAAAAAAAAP4EAABkcnMvZG93bnJldi54bWxQSwUGAAAAAAQABADzAAAADgYAAAAA&#10;" filled="f" strokecolor="black [3213]" strokeweight="1pt"/>
            </w:pict>
          </mc:Fallback>
        </mc:AlternateContent>
      </w:r>
      <w:r w:rsidR="001B5A12">
        <w:rPr>
          <w:noProof/>
        </w:rPr>
        <mc:AlternateContent>
          <mc:Choice Requires="wps">
            <w:drawing>
              <wp:anchor distT="0" distB="0" distL="114300" distR="114300" simplePos="0" relativeHeight="251637754" behindDoc="0" locked="0" layoutInCell="1" allowOverlap="1" wp14:anchorId="29515CF3" wp14:editId="0C8C6B5F">
                <wp:simplePos x="0" y="0"/>
                <wp:positionH relativeFrom="column">
                  <wp:posOffset>-929244</wp:posOffset>
                </wp:positionH>
                <wp:positionV relativeFrom="paragraph">
                  <wp:posOffset>237506</wp:posOffset>
                </wp:positionV>
                <wp:extent cx="3111335" cy="5826332"/>
                <wp:effectExtent l="0" t="0" r="0" b="3175"/>
                <wp:wrapNone/>
                <wp:docPr id="78" name="Rectángul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335" cy="5826332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90A1E" id="Rectángulo 78" o:spid="_x0000_s1026" style="position:absolute;margin-left:-73.15pt;margin-top:18.7pt;width:245pt;height:458.75pt;z-index:2516377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NlenQIAAIoFAAAOAAAAZHJzL2Uyb0RvYy54bWysVMFu2zAMvQ/YPwi6r7aTpu2COkXWIsOA&#10;Yi3aDj0rspQYkEWNUuJkf7Nv2Y+Nkh23a4sdhuXgiCL5SD6RPL/YNYZtFfoabMmLo5wzZSVUtV2V&#10;/NvD4sMZZz4IWwkDVpV8rzy/mL1/d966qRrBGkylkBGI9dPWlXwdgptmmZdr1Qh/BE5ZUmrARgQS&#10;cZVVKFpCb0w2yvOTrAWsHIJU3tPtVafks4SvtZLhRmuvAjMlp9xC+mL6LuM3m52L6QqFW9eyT0P8&#10;QxaNqC0FHaCuRBBsg/UrqKaWCB50OJLQZKB1LVWqgaop8hfV3K+FU6kWIse7gSb//2Dl1+0tsroq&#10;+Sm9lBUNvdEdsfbrp11tDDC6JYpa56dkee9usZc8HWO9O41N/KdK2C7Ruh9oVbvAJF2Oi6IYjyec&#10;SdJNzkYn4/EoomZP7g59+KygYfFQcqQMEp1ie+1DZ3owidE8mLpa1MYkAVfLS4NsK+Ib55/yRXpW&#10;Qv/DzNhobCG6dYjxJouldcWkU9gbFe2MvVOaeKH0RymT1JFqiCOkVDYUnWotKtWFn+T062sbPFKl&#10;CTAia4o/YPcAsdtfY3dZ9vbRVaWGHpzzvyXWOQ8eKTLYMDg3tQV8C8BQVX3kzv5AUkdNZGkJ1Z66&#10;BqEbJ+/koqZ3uxY+3Aqk+aFJo50QbuijDbQlh/7E2Rrwx1v30Z7amrSctTSPJfffNwIVZ+aLpYb/&#10;WBwfxwFOwvHkdEQCPtcsn2vsprkEaoeCto+T6RjtgzkcNULzSKtjHqOSSlhJsUsuAx6Ey9DtCVo+&#10;Us3nyYyG1olwbe+djOCR1diXD7tHga5v3kB9/xUOsyumL3q4s42eFuabALpODf7Ea883DXxqnH45&#10;xY3yXE5WTyt09hsAAP//AwBQSwMEFAAGAAgAAAAhABnn+o7iAAAACwEAAA8AAABkcnMvZG93bnJl&#10;di54bWxMjzFPwzAQhXck/oN1SGytUxJaGnKpUCMWWgZaBkY3OZKAfY5stw38eswE4+l9eu+7YjUa&#10;LU7kfG8ZYTZNQBDXtum5RXjdP07uQPiguFHaMiF8kYdVeXlRqLyxZ36h0y60IpawzxVCF8KQS+nr&#10;jozyUzsQx+zdOqNCPF0rG6fOsdxoeZMkc2lUz3GhUwOtO6o/d0eDUD1p/R3eKmf2SfW8GWiz3n44&#10;xOur8eEeRKAx/MHwqx/VoYxOB3vkxguNMJll8zSyCOkiAxGJNEsXIA4Iy9tsCbIs5P8fyh8AAAD/&#10;/wMAUEsBAi0AFAAGAAgAAAAhALaDOJL+AAAA4QEAABMAAAAAAAAAAAAAAAAAAAAAAFtDb250ZW50&#10;X1R5cGVzXS54bWxQSwECLQAUAAYACAAAACEAOP0h/9YAAACUAQAACwAAAAAAAAAAAAAAAAAvAQAA&#10;X3JlbHMvLnJlbHNQSwECLQAUAAYACAAAACEAqpDZXp0CAACKBQAADgAAAAAAAAAAAAAAAAAuAgAA&#10;ZHJzL2Uyb0RvYy54bWxQSwECLQAUAAYACAAAACEAGef6juIAAAALAQAADwAAAAAAAAAAAAAAAAD3&#10;BAAAZHJzL2Rvd25yZXYueG1sUEsFBgAAAAAEAAQA8wAAAAYGAAAAAA==&#10;" fillcolor="#00b0f0" stroked="f" strokeweight="1pt"/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18AD717" wp14:editId="7F6DFF3A">
                <wp:simplePos x="0" y="0"/>
                <wp:positionH relativeFrom="column">
                  <wp:posOffset>676910</wp:posOffset>
                </wp:positionH>
                <wp:positionV relativeFrom="paragraph">
                  <wp:posOffset>618300</wp:posOffset>
                </wp:positionV>
                <wp:extent cx="1362075" cy="1339850"/>
                <wp:effectExtent l="19050" t="19050" r="28575" b="12700"/>
                <wp:wrapNone/>
                <wp:docPr id="67" name="Forma libre: form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1339850"/>
                        </a:xfrm>
                        <a:custGeom>
                          <a:avLst/>
                          <a:gdLst>
                            <a:gd name="connsiteX0" fmla="*/ 4527 w 1362547"/>
                            <a:gd name="connsiteY0" fmla="*/ 4527 h 1339913"/>
                            <a:gd name="connsiteX1" fmla="*/ 1362547 w 1362547"/>
                            <a:gd name="connsiteY1" fmla="*/ 0 h 1339913"/>
                            <a:gd name="connsiteX2" fmla="*/ 1362547 w 1362547"/>
                            <a:gd name="connsiteY2" fmla="*/ 1339913 h 1339913"/>
                            <a:gd name="connsiteX3" fmla="*/ 891767 w 1362547"/>
                            <a:gd name="connsiteY3" fmla="*/ 1339913 h 1339913"/>
                            <a:gd name="connsiteX4" fmla="*/ 796705 w 1362547"/>
                            <a:gd name="connsiteY4" fmla="*/ 1240325 h 1339913"/>
                            <a:gd name="connsiteX5" fmla="*/ 0 w 1362547"/>
                            <a:gd name="connsiteY5" fmla="*/ 1231271 h 1339913"/>
                            <a:gd name="connsiteX6" fmla="*/ 4527 w 1362547"/>
                            <a:gd name="connsiteY6" fmla="*/ 4527 h 13399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362547" h="1339913">
                              <a:moveTo>
                                <a:pt x="4527" y="4527"/>
                              </a:moveTo>
                              <a:lnTo>
                                <a:pt x="1362547" y="0"/>
                              </a:lnTo>
                              <a:lnTo>
                                <a:pt x="1362547" y="1339913"/>
                              </a:lnTo>
                              <a:lnTo>
                                <a:pt x="891767" y="1339913"/>
                              </a:lnTo>
                              <a:lnTo>
                                <a:pt x="796705" y="1240325"/>
                              </a:lnTo>
                              <a:lnTo>
                                <a:pt x="0" y="1231271"/>
                              </a:lnTo>
                              <a:lnTo>
                                <a:pt x="4527" y="4527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4"/>
                          <a:stretch>
                            <a:fillRect/>
                          </a:stretch>
                        </a:blip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E5A12C" id="Forma libre: forma 67" o:spid="_x0000_s1026" style="position:absolute;margin-left:53.3pt;margin-top:48.7pt;width:107.25pt;height:105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62547,1339913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n2A0fUsEAAB0DAAADgAAAGRycy9lMm9Eb2MueG1srFddT9w4FH1f&#10;af+DlceVlkkyX0zEUCEQq0qoRYVVu48ex2EiOXbW9jBDf/0e20nGBdRAtTwkzvie+3Huvfbl7MOh&#10;EeSRa1MruU6ykzQhXDJV1vJhnfx9f/3naUKMpbKkQkm+Tp64ST6c//7b2b4teK62SpRcEyiRpti3&#10;62RrbVtMJoZteUPNiWq5xGaldEMtPvXDpNR0D+2NmORpupjslS5brRg3Br9ehc3k3OuvKs7s56oy&#10;3BKxTuCb9U/tnxv3nJyf0eJB03Zbs84N+gteNLSWMDqouqKWkp2uX6hqaqaVUZU9YaqZqKqqGfcx&#10;IJosfRbN3Za23McCckw70GT+P7Xs0+OtJnW5ThbLhEjaIEfXjm0i6o3mBfHUE2yCqX1rCgDu2lvd&#10;fRksXdiHSjfujYDIwbP7NLDLD5Yw/JhNF3m6nCeEYS+bTlenc8//5AhnO2P/4sqroo83xob0lFh5&#10;csvOQ6akNLXl35DSqhHI2B8TMpvnS7Inzsx85v1FOp4j/nmB2AIxXa2yaVcLzxHfsshGp3zcTAxK&#10;yaiN/Fds/AjyMYxbmkaWTlfZcvEGzmJMR9a4oVlkaLlaLNP5OGsxJstn6TSfjxtCRQ01kI7biMWz&#10;fJrly2zcxiKy8bY6e4H4oQZQ8w99VdNtX+jsILtKx4pQd4Sm/lRplXFtFZc9eqj/RE2jT6ASKNcm&#10;I2CUZgzO3gVGzcXg/F1g1FEM9h33ZrdRGzF49i7LSHoMnr8LjFTG4EUMDu53WdO4btxFI/xFYxOC&#10;i0YnBBfNxmFo0VLrkt0vyT6ciu64IttwKLqDyO036pHfKy9pXe5d1Xk//CLk+ygjZCzbH4HO7b42&#10;eon+3XqtsWR0DCKqXq5/B/lwYng/3iIe+j6Ih3buuOu19u+gHWczPO6a8qeSr7HR62JCGR4Icnz7&#10;zhiId/mKLpmNqNvrWgjHs1t3VyzyNj6IhMv7SrFdw6UN04jmglqMQmZbtwb5L3iz4bhc9cfS9xkt&#10;jNXcMnhFiwqGv6Bkgq/DBlyM3RLSl8kqxW3pUEaJuux99nMSvxSaPFIUnj303RxJ+WSCBXd7h/va&#10;r+yT4E6fkF94hQkANZYHA272OuqkjCG8LGxtacmDqXmKvy5Hgxeea6/wGF+nu1Pwuu7AQOCjclDu&#10;R7fBsS7yn4EHhLespB3ATS2Vfi0ygag6y0G+JylQ41jaqPIJ85FWYXA0LbuutbE31NhbqjF3oGQx&#10;/drPeFRCoZ/Rtn6Fhlb6+2u/O3nUF3YTssfkuU7MvzuqeULER4nRbpXNZlBr/cdsvszxoeOdTbwj&#10;d82lQupxqsM7v3TyVvTLSqvmK4bkC2cVW1Qy2MbtYXE0hY9Li29sYdZj/OLCrzGeomlu5F3LnHLH&#10;aovI7w9fqW6JW6LcMNp9Uv2USot+ZEPFHWUdUqqLnVVV7Uv9yGvHN0ZbXzjdGO5m5/jbSx3/WTj/&#10;DwAA//8DAFBLAwQKAAAAAAAAACEA76yoN7bcBwC23AcAFQAAAGRycy9tZWRpYS9pbWFnZTEuamZp&#10;Zv/Y/+AAEEpGSUYAAQEAAAEAAQAA/+ICKElDQ19QUk9GSUxFAAEBAAACGAAAAAACEAAAbW50clJH&#10;QiBYWVogAAAAAAAAAAAAAAAAYWNzcAAAAAAAAAAAAAAAAAAAAAAAAAAAAAAAAAAAAAEAAPbWAAEA&#10;AAAA0y0AAAAAAAAAAAAAAAAAAAAAAAAAAAAAAAAAAAAAAAAAAAAAAAAAAAAAAAAAAAAAAAAAAAAJ&#10;ZGVzYwAAAPAAAAB0clhZWgAAAWQAAAAUZ1hZWgAAAXgAAAAUYlhZWgAAAYwAAAAUclRSQwAAAaAA&#10;AAAoZ1RSQwAAAaAAAAAoYlRSQwAAAaAAAAAod3RwdAAAAcgAAAAUY3BydAAAAdwAAAA8bWx1YwAA&#10;AAAAAAABAAAADGVuVVMAAABYAAAAHABzAFIARwBCAAAAAAAAAAAAAAAAAAAAAAAAAAAAAAAAAAAA&#10;AAAAAAAAAAAAAAAAAAAAAAAAAAAAAAAAAAAAAAAAAAAAAAAAAAAAAAAAAAAAAAAAAAAAAABYWVog&#10;AAAAAAAAb6IAADj1AAADkFhZWiAAAAAAAABimQAAt4UAABjaWFlaIAAAAAAAACSgAAAPhAAAts9w&#10;YXJhAAAAAAAEAAAAAmZmAADypwAADVkAABPQAAAKWwAAAAAAAAAAWFlaIAAAAAAAAPbWAAEAAAAA&#10;0y1tbHVjAAAAAAAAAAEAAAAMZW5VUwAAACAAAAAcAEcAbwBvAGcAbABlACAASQBuAGMALgAgADIA&#10;MAAxADb/2wBDAAMCAgICAgMCAgIDAwMDBAYEBAQEBAgGBgUGCQgKCgkICQkKDA8MCgsOCwkJDREN&#10;Dg8QEBEQCgwSExIQEw8QEBD/2wBDAQMDAwQDBAgEBAgQCwkLEBAQEBAQEBAQEBAQEBAQEBAQEBAQ&#10;EBAQEBAQEBAQEBAQEBAQEBAQEBAQEBAQEBAQEBD/wAARCAUAA8ADASIAAhEBAxEB/8QAHgAAAgID&#10;AQEBAQAAAAAAAAAABQYEBwADCAIBCQr/xABQEAACAQMDAgUCAwYDBwMAAhMBAgMEBREAEiEGMQcT&#10;IkFRFGEycYEIFSNCkaFSsfAWJDNiwdHhcoLxCRdDJTSSU6ImY3OywhhEg9InNWST/8QAHAEAAQUB&#10;AQEAAAAAAAAAAAAAAwABAgQFBgcI/8QAPxEAAQQBAwIDBgYCAgICAQIHAQACAxEEEiExBUETIlEG&#10;YXGBkbEUMqHB0fAj4ULxFVIHJDNicoIWJTRDU5L/2gAMAwEAAhEDEQA/AObP3Qq9O011Tp+4U9sr&#10;oAkE0jiWOSqjYiXBGNi+lsKdxGBknOdWB4VeG0PVtOtTFaZJ3evipmplkKiSAg+YyBmy5j3Rkgez&#10;AkEZ0j0Ni6khs1cem7lUVMM0U4rKDdgwRxyo5LISRglUbPBBX3AOr9/Zh8Rv9oK63dBvZrP9bTUd&#10;SqzeR5UkZIGWdjkvkZBxgDgnGCdMAg0uV+qo6ekuEcFugmSWgjNPVCXaQZcnewweB7Y/5c55wN0F&#10;ylroqe3gGILDl1z3J/7gZ/PV6eJPgVdbn1Dd6mwNb5kEohNNSzhpRMshi8s5CjJI3Z9wc9zqjLwl&#10;9sF8koL9QzQ1lJIsU0cke11C5wO3bBzkcYPHGkVAi0Pqap4ahkYS5jPdsZ7++mGxXp6iWGOOcxSQ&#10;jzchscggjHPfIGotTRU8VI09bSyR1pdl/iIQNmO4PzkY0NpVUTrNGCJVGGy3Byfb7Yx30xbYUC21&#10;f1tktlw6CrlnZFq4JjVoWi9TTEbFTcpON2GYKcZ2E6tPwa6+uNxtFL0pPTVNDcFQU1HUW2FSZYiP&#10;UJkP8wxksMk47Z9Wuc+nL/cKXpy92CuVHWuihkgZ1XdGY5FYFW78jIxnH641eXgLWi79V26KC2y1&#10;VPGtO1Q8yBZBIQxlGRnIbB2t8YHGoBpbQCI0L9A+mqmfp6tof3nJO1TeK10JKq0SpjIO4BQN3pOM&#10;ewOBzq0gQRkaH2hqW426muKQrsqYknRSo9GVHb+2iOio4WazWazSTrNZrNZpJLNZrNZpJLNZrNZp&#10;JLNZrNZpJLNZrNZpJLNZrNZpJLNZrNZpJLNZrNZpJLNZrNZpJLNZrNZpJLNZrNZpJLNZrNZpJLNZ&#10;rNZpJLNZrNZpJLNZrNZpJLNZrNZpJLNZrNZpJLNZrNZpJLNZrNZpJLNZrNZpJLNZrNZpJLNZrNZp&#10;JLNZrNZpJLNZrNZpJLNZrNZpJLNZrNZpJLNZrNZpJLNZrNZpJLNZrNZpJLNZrNZpJLNZrNZpJLNZ&#10;rNZpJLNZrNZpJLNZrNZpJLNZrNZpJLNZrNZpJLNZrNZpJLNZrNZpJLNZrNZpJLNZrNZpJLNZrNZp&#10;JLNZrNZpJLNZrNZpJLNZrNZpJLNZrNZpJLNZrNZpJLNZrNZpJLNZrNZpJLNZrNZpJLNZrNZpJLNZ&#10;rNZpJLNZrNZpJLNZrNZpJLNZrNZpJL8SrX1nf7B1IxtHmQ09zstUrQzS+bHNFJAyuyjJCqWjDHBy&#10;CpUcDGpNxpqXpnomj8R+khPaeoIYoo/qhcAiVjbpoatI4lG4gxyUrMCwH4+GDcLkHT1zpLmbK1HS&#10;1k1Vcmt4bzInw24jAJJwrBhg4xxkdtPHi7Z4ul+gLL0fVRU31VvrawSSr6nSpBQuhbJ9JDccDO1T&#10;7HU6HZBtNHhn44Wi29CdV269Wu1C93Wk8ynpRTFoXZxKBKOCqLGspzuJOYh3ycc3dZ19b1BeGuRr&#10;Jq3bEkbVEjZLso59hjGcAc4AAycDUu0dO1/Ut7prbZZXqDUqirKPT5YbaHDY/lUsQfsCdTeqfCu8&#10;9MXu+WM1SlrTI/mI7kmUIXEjodo4HlscHnj3I0xCY7rRapVjalmrR9e1UqpKJWLbRkAnggkAf9fj&#10;Wm49M1ll6knszhZJopCilOQy9ww78Eag9NmWQyqsYeOOPDnPqCkgZAzzjPbVq1vhvUU98VZrjJV0&#10;6W+O601VDTSL5tGVGXxwwAJKjPcrjgY0qSAU7w06Zrb9R3eiH1MslFRyTyQpGXVVUF0II4KlkGe3&#10;sRnXQ/hPZL9R3u2C1Wdqe3TWt0qT5BVIKh5CDHu7hQ3lthuRvOif7LlZ034fvaKy7rJIOuLHBTqi&#10;wGSItHUFHjk74O0Dk44Yg+2O5OnOg+mul7cbba7dGkbbCzEeptu3bk9/5QdRUwER6ero7jZqSqji&#10;8rMYVosY8t19LJj7EEfpojrxHFHECsSKgJLEAYyTyTr3pIgWazWazSSWazWazSSWazWazSSWazWa&#10;zSSWazWazSSWazWazSSWazWazSSWazWazSSWazWazSSWazWazSSWazWazSSWazWazSSWazWazSSW&#10;azWazSSWazWazSSWazWazSSWazWazSSWazWazSSWazWazSSWazWazSSWazWazSSWazWazSSWazWa&#10;zSSWazWazSSWazWazSSWazWazSSWazWazSSWazWazSSWazWazSSWazWazSSWazWazSSWazWazSSW&#10;azWazSSWazWazSSWazWazSSWazWazSSWazWazSSWazWazSSWazWazSSWazWazSSWazWazSSWazWa&#10;zSSWazWazSSWazWazSSWazWazSSWazWazSSWazWazSSWazWazSSWazWazSSWazWazSSWazWazSSW&#10;azWazSSWazWazSSWazWazSSWazWazSSX5LUFNQ13gvZbn03Si6XC0X/za6lQqZVR1JaVgo3bcoiq&#10;e4we/fWnxj6UWydEiuuL1Es093M8dLiMlIJ4UcvnG5WZwnpAOPcDnVUeHXiRPQV01HEsdOK63S0N&#10;X5MZMbkIwjmQj1Ix3Ak4Oec4zkdkdRdK268dKLfL9WNDc5qahmp6WJw0y0scKGWNWLGPeclgQRjP&#10;5EkCCuOfCS5QdHdfWDqHzZ6Sa0XKA1UDxtKs0blhLiPjI2bfT3JY4zwAzeLFz6svFW3iJVCmjp6+&#10;eotsAZkSbyg0gjZU2qZPQCDIVyQwJxu0csXh5bOsesJqa1PLDHVU9fsE+HqIEpolkV/xDLYIyG4O&#10;SMjQXxI666m/clBY+rLTRw0FL5f0/lIUcOk8+JlTsuI3UFCc4KHsdPSS3eBPRXT3WFi6ztFJZ5Bf&#10;qzyVsYjJkkhdGLSRq2P5lwp3exHfBIuvxk6A6u6QPQt1gSH6vpvp2kaaGOmLxVEAnA8ptn8TafMK&#10;nI7djknSP+yVQLSeJ1b1nRXK1mipr1GhUNsWcOz/AMSBSNxVRg4Izgj31+jPWdqs94spuMsarVtR&#10;tRxAKOUbDlQPcHYDj7aVJ1Rn7Nt4oepKqxU3UnS9Lb46CmkpqOnYDdGSECsBwSGUHc20fkAeevAR&#10;21zv4b2pOpY6TqGgolop7ZU01JDI4w9THApVgT3G8AcHPIHxq+bXSy0YnjaZ5I2l3xbySUUgenJ+&#10;CDqJCe0Q1mvO77a+51BSBX3Wa+a+6Se1ms1mvh0klmvuvBL54GvS599JK191ms1mknWazWazSSWa&#10;zWazSSWazWazSSWazWazSSWazWazSSWazWazSSWazWazSSWazWazSSWazWazSSWazWazSSWazWaz&#10;SSWazWazSSWazWazSSWazWazSSWazWazSSWazWazSSWazWazSSWazWazSSWazWazSSWazWazSSWa&#10;zWazSSWazWazSSWazWazSSWazWazSSWazWazSSWazWazSSWazWazSSWazWazSSWazWazSSWazWaz&#10;SSWazWazSSWazWazSSWazWazSSWazWazSSWazWazSSWazWazSSWazWazSSWazWazSSWazWazSSWa&#10;zWazSSWazWazSSWazWazSSWazWazSSWazWazSSWazWazSSWazWazSSWazWazSSWazWazSSWazWaz&#10;SSWazWazSSWazWazSSX4B+GfUV36R6rpeobFUqJrdKtRTSSR8NzghhzwRwR9zrpfxJ8aY+tbRa+r&#10;7AKdbLSGE3yxxT+Q0c7vgSw5TBw4JIPGVVsDeTrkK1Xg0M5SCEYLbivxz7f17aZbD1TU2KurJrZt&#10;dbhTzwtFkjaJFIyMEcj/AFxxpwUBXV0l492Cl68hv9xgkS4NDE008PAlmUNG49AxGHhI3ehvUORo&#10;P4tx13Wat1fR22rpLdUSRrMvmebGSUwjbtqk4WPaTjAIHY8arm29Mw1dTP1DSIlTRoCH3Ah1cggg&#10;jsG9W4Y9gOc6u6+2GqsHh3bLJXSyhzBLNTS0s7N5cMg8yZZABjK4CsCByAwPfUxula8/so3Oi6a8&#10;SLBR3SAXeivrVFLJTxw7nomBGZBnuNuCcdtpPsdfqvabjZ7hSUy080cywBUU4z+EYxzzn++vy28E&#10;rbbLjduk7taopqO92UVKyiIECpkJdgQQMh1V0/MZHHGu3/Dug6ss1I0HUFatRcBXl2qKZvLzEwGM&#10;jAz78Y9vfRWNJTEq86KyWW3QGnttDFTI0wnPlrjLg5z/AF0ZWpTjk50r093icD+IP6451OjrweQ+&#10;dTMVptSPrMG7a2K2eRoNHWE85Gp9NP5gznOhPjLU4cpgOdfdag+tg0EikQG191ms1mmU7WazWazS&#10;TrNZrNZpJLNZrNZpJLNZrNZpJLNZrNZpJLNZrNZpJLNZrNZpJLNZrNZpJLNZrNZpJLNZrNZpJLNZ&#10;rNZpJLNZrNZpJLNZrNZpJLNZrNZpJLNZrNZpJLNZrNZpJLNZrNZpJLNZrNZpJLNZrNZpJLNZrNZp&#10;JLNZrNZpJLNZrNZpJLNZrNZpJLNZrNZpJLNZrNZpJLNZrNZpJLNZrNZpJLNZrNZpJLNZrNZpJLNZ&#10;rNZpJLNZrNZpJLNZrNZpJLNZrNZpJLNZrNZpJLNZrNZpJLNZrNZpJLNZrNZpJLNZrNZpJLNZrNZp&#10;JLNZrNZpJLNZrNZpJLNZrNZpJLNZrNZpJLNZrXFUQzPLHFIGaFtkgH8rYBx/Qg/roT1T1AnTdAlf&#10;OFWAypE8jH8G9goP9Tn8gdNaSNazUGjuaVpiMcbBJIVlLMy5UsMhSM5zjnXm73mntNAteymVZZIo&#10;ogpGGaRgq89gMsMn2GnSRDWa+Dka+6SSzWazWaSSzWazWaSSzWazWaSSzWazWaSSzWazWaSSzWaz&#10;WaSSzWazWaSS/nIUQsHDvlgcqQfbPxorZ7qkQWWRSdo2Lg4yfYke40uh1mqGdSdpGBz7e2p8MLQD&#10;aTuB5BzprpVrT9YbwtreV97E1uTUOoDBePQQCfY/011h4eU83iZ0VeL21ZFUXqioxRUlEyIkklKF&#10;AXco75ViFf8AxAE9ueJILjCwWIkjgAn3Org8O/Eq4WWvo6yzVRhrqSMwktwksRwAjAd/sccEg+2o&#10;+MGblK10b4F2SKTxH/ezGop5+ma57fU08uxMb87XACjPKsDyec98jXXE94WnPmDt7sNcOeH/AIiz&#10;Le7xV3EtRtcK8VJjmz/EDAjG7HcEDB+Tq77b4sQt5UXnGQEbWDDhhjvnPf8Atq3DkxOIAduUNzld&#10;b9XxA745dpHfnUmn68aIgmVcEcZOqMut8gqpRU2urG1vxRk5H5/bS9X9W3KFHjimY7RgMD7/AGOt&#10;ANtCMlLrS0+I1ondYqmpjjYnAJOB/X21r668Wk6Jlsppoopoa+rVJ5HJ2JFkbiCPfB1xd/8AWDdo&#10;JvKedu5O4HnB+dQeovES+VVnMArZXiRxJGhbIRvcjOjDFD9ihHJrsv0no71QV1PDV01ZG0M4zGdw&#10;G4fb50UhmjmjWSNwysMgjkHX5a9QeNPWXUFHa6B7pUU9NaoBFHDFJhS3IL575IP37aunwM/a9qel&#10;LLW9K9a5qoKKklmtVUVZpWlzlYHx3U54PcYOfbQJ+lysZqbv7kWLLZdFdzazVR2r9prwyuFioL5P&#10;Xy0sVdCkih1HDlwjR9/xKc5HwCRnVlWHqGz9S26O7WOvirKSUkJLE2QcEg/5azHxPZ+YUrrXh3CJ&#10;azWazQ0QFZrNZrNJOs1ms1mkks1ms1mkks1ms1mkks1ms1mkks1ms1mkks1ms1mkks1ms1mkks1m&#10;s1mkks1ms1mkks1ms1mkks1ms1mkks1ms1mkks1ms1mkks1ms1mkks1ms1mkks1ms1mkks1ms1mk&#10;ks1ms1mkks1ms1mkks1ms1mkks1ms1mkks1ms1mkks1ms1mkks1ms1mkks1ms1mkks1ms1mkks1m&#10;s1mkks1ms1mkks1ms1mkks1ms1mkks1ms1mkks1ms1mkks1ms1mkks1ms1mkks1ms1mkks1ms1mk&#10;ks1ms1mkks1ms1mkks1ms1mkks1ms1mkks1ms1mkkl+GWO13yajaoiiWqdqoBpPUyAIp4+8kh/oB&#10;qB4m29LpY6WjZjlq6NlTYXDsquQCB3GcHHvjHvo3eobZChvFwjBFLHgtjnbvV8f/AHyLqquoqLxA&#10;6q6JvC3moZbjFLI0FsoiUc03nHDsfxZ2oQuOcDOSTqJTBHbcl5s18pae4PDTUtuiaq+np9hkrZJA&#10;IxwMY9b4GOBjA4039UWmnvFiitckYFLJUUokj24zGJUJTA7DAx+Wqrrrbez1B0vFW2q5QqlvpqWt&#10;pKFxMsGJj5ayOfxYTceOQQGzxq2Ora57T0nda6nVvMp6KVogvfeEO3H640kgoti6wtt/vVyslrkT&#10;Nml8mfkev0jBTHBUHcp+CuNMeqY/ZosNTarFdqytk3SVFQiRhnDMkYBbBAPpyzscfOffVz6cG06z&#10;WazWadJZrNZrNJJZrNZrNJJZrNZrRV1tLQQ/UVlQkMYIXc5wMk4A/U6SS36zWazSSWazWazSSWaz&#10;WazSSX82lKdoGTz76IxOxiTvtU9x7HUF4TSrlud2ptFKJU2KuAO+hkqt2U5aXzP48ZUjglc6Y7ZI&#10;KWohqaNGUkDcA2cY740Fj2pSSOgLHbgj49s6NdPxz+SKhk8zapIQLkHQHmhuoqzrVf7fBCUulTM8&#10;7gzDew3AnsR9sg9vnOiVH1tcYauBXlaWMFhKXB37f8QP+u3tpKtNyktlRvq7fHNC0bZMqgsCRgfo&#10;Mds6j01Vca6Z7hBGgh3ABT2PcgY9v8tVHRAuDm7KBC6os1Y01uimSbesq8kHv/nr3WuBAwJ7jVWd&#10;G+J7UNLFQV9upoIIBhpY2xyT/KuMe5ONGuofE2kSVY6aCKWOBdrBA29mI5bJwp9sf6Otj/yTY2gn&#10;coLmFGQjSMSwxzjga13KFDb3jplXeBnBP66DWvrK1UrUsVY77mZvNjViZEUj08MAMn4zpmjo/wB4&#10;OzwowDfiD4GPsdauH1Fk5tvZAdGQFXckjLkPg/ONavq8H8Q/TRDqK21NvrpEkT0u25SpyCp0vSBl&#10;dsEZ108bg8AhVXAjZGorxUQ7RFUkqpDKM5GfnGnnoHxu8QvD+4fVdMX9qaNyu+mIBgdQwYgrx3x3&#10;744zqqo9zHGMY0Qt8Ek8wGTgnBz7alJFHI3S8WEmucw20r9VvAPxJk8TOgYLrWwmGvpXNNVIX3+o&#10;chg2eQQcZPcg6snXGn7Lnj50h0L0+vR3VtE1FJLPvF0iy6S5PHmjOVKg43AYwBkDuewbfcrfdaVK&#10;62VsFXTSjKTQSB0YfYjjXDZMRilc2qFreieHtBBUrWazWaAi2s1ms1mkntZrNZrNJOs1ms1mkks1&#10;ms1mkks1ms1mkks1ms1mkks1ms1mkks1ms1mkks1ms1mkks1ms1mkks1ms1mkks1ms1mkks1ms1m&#10;kks1ms1mkks1ms1mkks1ms1mkks1ms1mkks1ms1mkks1ms1mkks1ms1mkks1ms1mkks1ms1mkks1&#10;ms1mkks1ms1mkks1ms1mkks1ms1mkks1ms1mkks1ms1mkks1ms1mkks1ms1mkks1ms1mkks1ms1m&#10;kks1ms1mkks1ms1mkks1ms1mkks1ms1mkks1ms1mkks1ms1mkks1ms1mkks1mkfxN67PSBs9tp6q&#10;Klqr1UtBFPLEZFTC8AKOWZnaNQPuT7adYVdIkSSQyMqgFyMFjjvprTL3rNCqy5VEN7pKBEH07xPJ&#10;K4GSGyqoD8Alj9yR9jorpA2nXxlVxtZQQfYjSrebNWr1XRXqkvJojUNHTSIEUiWJN7lDkdycAY7c&#10;6afMTzDEHG8AMVzyAex/sdYyq2CVBwcjPtpHdJUsniJ1TdvG2TpWjoM0tpqJQ8Kr6WgFOczO+PxF&#10;8BR25A+Tq6SAy4YAj4OhNLT2Khv1R9NTQx3CvQTysiDdIB6ckjt+Ed++PnRc6YJglvomkWhpa2Py&#10;I4zJWz7WU8yKjbAcewAAXH2J99MugllgoHq62ekkkzFVNGVEzFRhAMBc4AySfzydTobrTTXSe0pn&#10;zaeNXc+3qzx/Tn9dIJBTdZrNZqSdZrNZrNJJQrpeKCzQpUXCVo0dxGCEZuT+Q47aE9N9XDqFaeVa&#10;OWm+qacxxSqQ4jiYIWPtyzL2+dfeqrfV3gpbTFMKApvnZJFXeQ6kJ3B5CkZ/5vfQPoLpag6Xu8tQ&#10;TLFPdqYvTUjTSSrTQRlcqCx4JLqTwOfy1HumvdP2lrqqOpuN0slmjoGnppKr6mqcj0RpENwyfktt&#10;GB/10yZxpZu9/ikq5o6W5xUsFqH1NbNuVmZV3ExKuc/yHd2PGB9nKdMUEkjmUPHtVH2of8QwOf65&#10;/prboL0x1A/UdPUVooZaaBJfLhMow0g2gkke3fH5g6NacJLNZrNZpJLNZrNZpJL+cSo8psiVOAuR&#10;+etNMQEIHpBONbKho9j8DsAD+uo8TqAFUHJb9NBVa0SjqXXbGyjbkbvk86MRTVRDNRIxJwMA4wfY&#10;aF09MZWVsbc4xn40VoXanr/LjZc8EbmAB4+/voTxYpMmiG5men8mbH+El8Agn4+DnnW+Kmiimao+&#10;r2OQQD5i7ZMc/wBdJsl0DytImN2Qduc41MorjHKzbwzBOxPz86rODmqJVgLcrldnkhlCl1jBWTbj&#10;OOAMD7DGotfVXWmEVXUMrxyqVJI7/kc/fSyt6rEICyuRK2SqnaTjgA40xx1dNU0yfUTx5QlUdlyA&#10;w5wfjgd+dVd7FpAI701e6S919IaiCWXyOGRiCsgXnkH2POdX5YJ6SagRaelEAnG849gfjXPFshgF&#10;TQRZWmfayuFXKlgThh7kEN+fB/LV3dNXDENGwgENMVYOGf1of8OP1H6HW3gM0WgycIhebPT1dRGz&#10;KkkKIRlu4bOcjj/WNKt06M+pczUqrEgHHOST840xXLqaji86QZPkd0xyTn214or3DX0a1CRsm8E7&#10;W7g++ukhkmjArhVHAEpEnsVRTw8wtvHBwOD86I2ajgMIMi4mHP5/6/6aZ/PRZQ0Uash/4gIyMa9v&#10;aoZF823+WxYk7QcatnLc4UVHw0HS5Q0UoVjhOByfxflp/wCiPFPrDo2da3pHqCpofM2M8YbdHIBz&#10;hkOVPc9x76ry6WGrqJfJlopowTkOrbl1qqqO7W2GMwqzLGduU9RAx76i9sczadupsL2cLtXon9s1&#10;iBT9edOr3wKm3tg4+8bHk/kw/LXRPSvWvTHWtALj0zeaavhwCwjf1x57Bl7qfz1+X1NWyMm0qc4y&#10;MjB0f6b6uvvS9wjuthulTQ1UR4khkK/ofkcdjwdZc2A07xq5Hkn/AJL9PcjX3XLHh5+2MDGtB4g2&#10;su6hsV1IoUnA43R8A/muPy10N0R1xYOvbHFfLBWpNGwAlQH1QyYBKMPYjP66zZInxmnBW2vDuEw6&#10;zWikraSvi8+jqYp49zJvjcMu5WKsMj3BBB+41v0NTBWazWazSUlms1ms0klms1ms0klms1ms0klm&#10;s1ms0klms1ms0klms1ms0klms1ms0klms1ms0klms1ms0klms1ms0klms1ms0klms1ms0klms1ms&#10;0klms1ms0klms1ms0klms1ms0klms1ms0klms1ms0klms1ms0klms1ms0klms1ms0klms1ms0klm&#10;s1ms0klms1ms0klms1ms0klms1ms0klms1ms0klms1ms0klms1ms0klms1ms0klms1ms0klms1ms&#10;0klms1ms0klms1ms0klms1ms0klms1ms0kkKu/TlqvVfbLjcaVJpLRO1TTblBCyFSu78xnI+4B0S&#10;jTy4wu4tj3J5OvRxjk41Ea5UhkgihmSVqhiE2sDkAElvyGMfqNMm4S5UdPFr5BWw3KeKCGVqmqmd&#10;gfOlDrtjJPZVUMAB23fno3051BSdTW1bvblk+kld1hdwB5gVipYD4yCBn4zrxZaN6a2TJNidnnqJ&#10;l5ySHkZlGfnBA+2h/h1BW03TMMVbRpSFZZdkK9kXecAdsD4GNMEkxmNfM8wDDHgkdz8Z/vrZrNZp&#10;0rWpaeFJ2nWNRI6hWbHJAJIH9z/XWw6F1kt6/f1DBSRxi3mKR6qRhk5GNqr98/2J0TbTJ0PrKu09&#10;PUM1bOUp4I/XIVXkk8DgcknQdK+hq6iHqy3088jzt+74Q6FF27xvkYEZGNh5PsuPfUnqmCgqjR0t&#10;wpHqVaQyxQqARLJGrMqsDxt5J54yBoX4ZXyXrToj6u4LG4apq6NmiPplWOVk3A/fB50lFNcNS9TK&#10;DHGwgCq6y8FZQwPbnPxqVrwgVFWNV2qBhQBgADXoZ99IKShVl7tNBXUlsrLhDFV1xYU8LN65doyc&#10;D7amhgRuByD2OuZvEm+SWH9oCzirucQWSshmeaSJmlhhCEeRGV4CEOSeO+Mnvnom4QLebTU0VJWP&#10;T+erQmWPho/Y4z2PfUWvDrrskk3r/rKDp6enurxmuMMqU9st0AJnrKyTKHaB3VUY8kd/7zbA01mg&#10;j6n6puU3118aKKKic+mm8xyVhjU4OQGG7/0E+2h0HSlTW9V0dal2WW2WOsCQ0zw4MbpThSwf+Y8A&#10;Y7DnGM6WajqOp6w8ZLHUU0UP7mtqTwwipOPMqTG5cqAcbxtKjvjax06irS6nuNLBYZKlrzHQRyr6&#10;ajd3BGcLjnJA9uccjVNeClmq+o7neK661sVwsM71MdukmVvqJxui8wguS3lANsGST3502dWXVLD0&#10;dU3q4vJHSfR1XkCCYoIYtixwDJ9R3cE4925BA1N6XEtsrulJ46GKG11HT4p4/KwoSqfZKyhO+WVS&#10;SftpJdk59P2uW0U9RTO6+W1TJJCiZ2xxschRntjngcaKa8pu2LuOWxyR869akFJZrNZr4e2nSX3W&#10;a8QiQRKJWy+PUfvr3pJL+bmIM8ZRjnAwNbaekaaYRIDkck/bWqES7y2V9J50SjqAgEkeFYrzoSrK&#10;Q1SaXbTKwMgIUYHOM6jloxK61S7soQM5BB9jx76x6inirUm8pZMqgO/nBGtEk+KslwdpPHHc6YhM&#10;pJjhiU7EILABSD2/769TF4CYHGCw5APH56+JcKWJY/PUq8DZPpHI9v8AprQrxToZecE4Ab4+NQc0&#10;UlSY7PEWjWWMjJYANu5GisYJllTzvLCtuVQM7z78ntxpbiq1gXdE+xgvGPfRq11KM0U80v4jh+xx&#10;nsdVnR91Gk5UlyaSrj2Tqnk+WA2Mb1BHHA7++dXRb7zDeKIwRRgS7Qr5/DgjuNc9RTQvWlBMoGws&#10;248H2GPvqzOgTFBDJXQXHc5TGxmzx3J5/wCmr2C9zZAOyFKNkZuFovUE3nUgMoBHbuQO3B/PRaKW&#10;tetgjngMYCB0CAgA4wRqTT3alm9AlAlYbvSMj+vbUlKuKaEI6E44ODrpvHL20qlLZWTSUlLupqUS&#10;OpB24wSM8630t2lQF4EXDd1df89aTcNwAMakjgc+2o1Owg3gncGYsMjtn201Wpgo1b78VE0Vzi3E&#10;yF4Xi42oT+Eg/GvdfU00lLLWUs6tJEu7ymGCfsPnQcSRyHI14kJ5KAnA04YAbTqfClZV0aVppWUS&#10;LuwDkgfOO+oNRWzUpZUIU443e2pNBd6ynIEfKAfgbt/40G6vrjcWjMcQV0B8w5HOdFjFuoqDtgib&#10;3BkUTqwKqpZ/nt7aYuivEjqHp2dbt0/d6qgqI25eByuR8H2YfY8aqunvU0cDwSEsoGFPwfjOvcFX&#10;WUXmQyh0EigkH+x1YdjteKcLUGSOYbC626M/anvXTlmobZPQCSCG5m4VlTHxLPE8heZNv4QTuIHY&#10;duPfXVXhZ4rdN+LVim6g6caVYIqg07RzYEisEVuQCcfi/tr8rqa/PTUawoQTu4fuMZzg6sHw/wCv&#10;rr0fVw3bpi5y0UiEtiJtoBIIOV7Hgn886zMnprQ3VHyrcWWbp6/UXWa568Mv2t+mr8Ibb1ykVqqy&#10;mPq4izQyv91ALJx9yPy1edk6ksPUlMayw3elr4Vbaz08ocA4zg47cHWM6NzDTgrzXhwsIlrNfNw1&#10;mR86gpWvus18yNZnPY6Se191ms1mkntZrNZr5pJWvus1rdwNePqE7ZOlShqC36+ZGtaurcgjX1u2&#10;npLUvW4a+7hqOzlTwdfBIfc6VFNqUnI191oWTJxrYD8HSpOHWvevmvm77azd9tKk9r1rNed32193&#10;DTUn1L7rNfMjXwuqjLMAB7nSStfc6+6C3XrXo+xKz3rqm00ITv8AUVscZH6E6VKz9ofwUoJPKqfE&#10;a0AkZBWRnDfkVBB/TThpPCa6Vi6zVSVP7VvgHTI0j9fwsF4OyiqW/wAo9DT+2N4DlXePqaodUOC3&#10;0UijGcZywHH99Pod6Javert1mqRl/bI8BYUWWTqify2PDLSOw7Z9u366kw/teeAU+0jrUqHOAWoa&#10;jGfzCafw3eiWoK5dZqtKP9pLwOrn8uLxGtcb7thSo3wsG+CHUY03WXrvorqNA9g6ts9xDdhTVsch&#10;/oDnUS0jlPqR3Wa8hlYZVgQfca+5+40yWpfdZr5n76+6Se1ms1ms0krWazWazSStZrNZrNJOs1ms&#10;1mkks1ms1mkks1ms1mkks1ms1mkks1ms1mkks1ms1mkks1ms1mkks1ms18zpJrX3Wa1TVMNOpaVw&#10;ANa47hSyjIkA/PSpK1J1moqXS3OxRayHcOCN41uWeFxlJUYfIOklqWzWa0vV00bBXnRSfYnXia4U&#10;sIBaZTn4OklqCk6zQ579a4wS9UoI9s861x9TWeXG2qTJ4xkaSWoIrrND2vlvX/7MD+ut8Fwpagbo&#10;5Rj7nSStSdZryHVuVYEa+lgO5Gkla+6zXzcNaxUISVwQe3I0krW3Wa+bhr4XUDLMANJK1kih0ZCe&#10;GGDqPR2+moKKCip1Iip0VEyecD5OkTxa8Qrj0nBZrd04IJLjerhHRoz4IiXuzlTxtAByfb4Ps2Qd&#10;V2JoIzNc4A5QFhnsffTd0xK+9T9SWzo+w1N9uRIp6WMttQZLEDhR+ePy0I6VuVH1akXUFDeEmpRG&#10;qx09NUEorkbmaTGNxJJxnjABHc6r/wDaCqoOsrBR9I2m5xJHPK9XVTk+hYY422juMlnZVxoX+z7W&#10;VfQkND0NfrjQyPXRSyK8ZLNJLEFDMW+CQ4AwPwjTG7qkrV/wO8kKPIAGZQWA5AOvUjMiMyruIGQN&#10;DIrxSRNVQrIJTA8ZG1gciU+n++R+miQliY7VkUn4zqSQSrernfK6/wBloem6lFp0q3W7SgK22MRB&#10;woznuSBnuM/0M3W/UdqkhppI56ipqMmKnp4zJIyju2PZRkcnA51GvEsdneKptlCklTUzvmNCF81z&#10;GeT9/QvP20t9aXO7WaiuVwpmKVQFLTGoRdxQOwU+WgBLEAswB4Bb3xqNJ0ueNdwv95p6exdOzVcD&#10;Vtpq518gmOYOdqDJBDDhmGB3Le+BrR0t1xTeGdntHh7Wu1dcaCiqWnipY8hWiClIEGcjhgeckY+5&#10;I0eKj1t16s6dtFs2QzPDSHHmDzi/nrIEB7hR5Q3sAeGHzppk8L4KauS8Wu4y0lyKO89VGFczs7bp&#10;TtfIwW247cD8tMnTT0d1BNfbVSvWQNDW/RU81VGxGY5JFJKnHY8A4+GGit1nqaa3zS0YQz4Cx7/w&#10;7iQBn+ukrpnxI6Fqeoarpay1ZlngjE9RVIuYpGwBww74Hc9gF76n+IlejwUfTUMh+qujsQEP8RYk&#10;GWZfjkgZJHf50rSVVdW9JU3Uc148QpayqpbZR1klRU1SuA08NLFsCxqRnLuXwQQMfpqz/Cmrs7+H&#10;dhNK8iLPSoX+qOJZptoLuwJySxy35HPbQ/xPtlutvQC9P06xwU88ixtG7YDogaRgTn32/Pvqveg+&#10;pLV1J1Yl4tFzqKmGlSmtU4cHyhPneVjzyFFPGpOR6jjnTeUGkyuWoq7db7lFTG4U8KSVDkR7h5k0&#10;zq8hX8sAY+cEa5+63pOoLRPOaPrOmt10v9a8nT9DHJHGXqTUojOhKFn3bhgLgbdxPvp6p66oufiB&#10;0/artFS0lxqH/e30qMMxwimljDlPZiT3PYkj7682Xpak6w8aqnqZhLPRdIvHbaAo4NPBJHF6tq4x&#10;uBZgeeN2MZHDpUj/AIjUVNH4RC1XShkEZoIYp0C75IY1RfMOT/MMYz8kfOkfwr6qpBcbZYZGWmob&#10;DHO8AlqMvNUlhE29skADzBj5LacP2k47pV+GF0tturPpUmp5ZKiQJuPlxruI+2cDnPfHzricUPUv&#10;Sl/sVdfrhBbqSsTzquWGZIvpkZDNH5gB4YHcVGO6IB7aG9xBFJL9GL51PZunBSLdayOFq6cU8Csw&#10;BdsEnGT2ABJOiFJVw1sCVEDZSRQ4zwcEZHH5HXKVFbrpYOq+j/FHreruN4oEo5f4krgwLCtNM0bx&#10;RAlgSqqWLe7EnHtd3SF86hFJNcr5DTwS3HyVookZmARIU3sxOBjLHsPY8kY0UGk1qxda5ZFQZZ1U&#10;Z5LahR3+0zANTVkc4MgjzGd3qIz/AJc/lzqTUUlNXwGCqiSaF8EowyrY5GR76e/ROVkFfSVMssMM&#10;6O8Jw4B/CcA/9RqNZ+oLRflle01i1CQttZ1UhTyRlSRhhlWGRkcHQy5WaGw9LXCk6cpkhmljlWLa&#10;MYklYnP6M/A/IandP2dLRTCJKanhxFFEBCuBhV9/bOS3bSCVr+cppQD/AAznj599a1qKv1ERtk8D&#10;7ajGNlRdrMHJ7EamUlRU06gFuCD7f9dQtV1FlqZmlBYncDntopSGpeaKeaNGAbIBYDP2OdQyYJZB&#10;K6kHgE/lrbSzSSzbE/MZxpbJ1umjaSqMLh1LjKZHDc8862xxvRyqJCHVDyFPBGNa6i7NJ9Oiploi&#10;QSDyFP8A0zrIiszAHIwc4Gou4USp0QMsm5VLegvgZ4H30apMvT+UqjyuNxHtnQ2naOFlmiYowXad&#10;pxnPcaY6OmguFExpZjBVLGR5ZXhwOeCOxxoJFpit1ui8sK5YghsFwc4B99NfSVBchcBBNLiBvNDb&#10;fUh9yp9gD3HPtpWtEB840RkXZKQBIR6Q2M4z89tWLY46YRx0r1KIjQ7WBO3eft88A6s4cZLrPCE8&#10;0EYtf1FPfzDKYkp51EI2nJX3HHt7jTn5MEajHAA99CKWkt296lI1ZpgA+eQeQff7jOpEkpJwCca6&#10;CCIsFKm4qXK+F/huM8ZIPfWqGQrIAXY5PZjkYOtXlVJRXKNhhlSeARnHB1sFJuVmdsEAHI50cbJB&#10;SwVUk4xr6tUDHvQqQOckdv01FjnZiIZDz3B+Rr6SVxkce+3Tp7U1KuGWJZDwT3ZR7/lqPNS09chj&#10;JI4wTjWnyvQSjsQ3JVj21kVWsdQKMrjC7gfnTg1wnu1LpOhUgViZxNFLyQR2HyNaa2zDyWppGYpj&#10;CexX/XGvMnUFdb51hhkYRyfYMB/XXsdVU9ZcxSVdPE0brjehIIb5HP8AbTgyk2ShkBA6mx1NFAzt&#10;IHVPVk8cagUb1aSLKASivkjOAdPn0KzjNFcI594G6FsKefcc86H1lmNLjzKZolyRlB6To7Jw7Ypt&#10;KHwdRPRXJagMyptw4HfGm7pbxZulguC1tDd6qimicPFNTuyn7AgcHGkKakNdWS0kKgMAGRh2A4z/&#10;AJ6jSUNfAwjaFiB7jGNEdFFL+YJBzm/lXRcf7V/idSXigb/a1pYqVfSrxjZOCc4lHGfz0x9R/thd&#10;YVs9nucNEaWajVzN9PUHyZnyCpKY5GMggk/9+T3eaMrG2QcdznjXtbhWKPJM7+kZxnPB0D/x+OSD&#10;Sl+JlAq13n0h+2jaq/p9j1LBFTXOGmkbMaMwllHKDaBhQwx7n31aXhv+0F0N17HBRPc4KO7SLl6a&#10;Q7R2yNpJ54I9+/GvzAguEqNukYEZ/XRGjvE8E61EErxsh9LDuDoEnSInDyEgorM1wPmX6/huMg8H&#10;XoHXH/7Pn7WscVlXpnxB8yoNEY4qetRsylDwFZT3xjuDnB7ca6rsHU1g6ooxX9P3WnroeMmJslCf&#10;Zl7qfsQNYU0D4HaXiloxyNeLai2vmBodWXygoXmSaRiYI/McJ6iB8YHOdbUu9ukjWaOuhaNxlWDA&#10;gjQaU7W+ZCVONCpZXQnHGiL1tMBxMhz8HUSSWnmO7Kn9dFYEJ3KiisZDnOtq3P8AxNrw8dMeCcfk&#10;dQp6aINlZsDRdIUd0SNxRvxEa8tWof5tAZZAhwrg/rrS1WR2k/vp9ATWUxCtA7Nz9tbUr8f10qi5&#10;qP8A7MvH31vhukIOWkBH2On0BLUmxa1CvB5+NaZK/DYBGl+q6httLCzyz7dozwdAk8Q7NVlkppQ5&#10;Vtpy2Maj4YCWpP0Vcu7B7aVfEfxm6H8MKdRf7j5tdKheGgp8PO6/4iM+hf8AmbHvjPbSX4keMVr6&#10;A6Sqr9HIlRVj+FSQckSTMDt3Y/lGCT+WPfX53+IXWV96ju81+ul0rqyouMpeXzJMMzEDK/cAjAHs&#10;MDsNSbAHnfhOH0uh/Er9vbrGuWWj6LgobGI5gnmGPz3Zec4d8D2xwo78HjXOvVv7QHiJ1RXyPd+t&#10;LtVpv8wxvWO0ROB/ITtAz2A7DGlDqC2GhpYJ5LhFM9VC0nlQyf8AA5OY2+D2P6++kyomlpeZBtyT&#10;wCP9d9WGtjZwEiSUal6tr55jKk80ZZiVO4Z+5+ffU2o6ukSjVKiskbzCdxJ9THsQeTkcD+mkoVhR&#10;mQDJck4z3/Ptgc6yacRqHPlFwM5OcLzj9eNS8QDhNSaaq/Y2StMJNz9g2VX5AGc8E4/TWoXqSqqt&#10;rVJRAGUNIzKoHOM4BPPbgdzpGqKoRqZ45gG+3sT860CvlHrYnJIyQO/Pf89OHWmIT4l5qZIQXmIL&#10;DYSpPYADH9dbJLxt3eZK7qqjb68knHv7gaUae5iQM1VOUCAlOOfyHb5Ovv1LpI+KhlSY5bk7mPP/&#10;AHOn1Jk8U/VdZTyl46gebMqsoID+/tnt/wBidEZ7xWfUfVwV8yybgCisVCn7c4AzntoFYRaai2uk&#10;NK80/Y+XEXYE7Rn9Tt988nWtGq4p3jq4GinVgJIQSWGOynPPv2POm1WkrL6X8efErpclLF1ld7e8&#10;LCRFSqlK7QOcrnaRx2K/Grf6X/by8YbHJELxerffIdoOKikUE/YlFVv1/wDnXLYMMXmRmDOMqdwx&#10;uAOdxX2Gccc6jNLE21YWQDIB4OQPtpixjuQn1EL9HOif/pBumLo8MPVvSslGGB82ooqhXAwO4jYg&#10;kcjHPP8AbV69HftBeEvXCoLR1jRQzOQFgrJBA5JGQBuO1j9gSdfj5PGKSNpKeVwoUE7c+3v+XI51&#10;sper5qIOzPPvCgRMH/DzyCOecH5HbQnYrHfl2TiUhfuCs8boJElVkYZDAggj89ehIp7MD+uvyX8P&#10;f2nPEfopIaO09RTpF5gJjaXfCy+4MbgrnvyMZ/PnXSvh3+2/a7oI6frCJKCXeFaogDeUPuytyo7c&#10;59+2gOxXt43UxLa7U3fOsyPjVY2vxn6dvlAK60XaCqi2hi0bZwD8juP11Hq/F6mjYxwVAkZDkgfH&#10;+joXhFS8RWvuGs3DVU0XjDTzyiKWRVZuVGRzqYPFKDzCkkoQ9wNMYiOUvECsrI1mR86V7T1lSXBA&#10;4mRuOQDoql9oX/nwR99QLSpB9oprNCmv9AjhTJ3+NfY+orU8hiFSNw9saidk4KKa+fprQtfSOhkF&#10;QgA9ydDrl1Na6OMhK6Eyew3aSe0Z1mlGLr6gjiY1M0e5PfON2vdF4hWipk8t5UBPIw3t+unopak1&#10;6zSlc/EixULCKGQTSMcAA8aXLp4pzQBjDgccYXIzpaSlqVn51mRqhKnxH6muVWfpKuWMYH4TwNSh&#10;1r1GIfJa6S5P8xPP/jT6aTawrhunUFos8Ty19bHGEBJXOW/ppIqfGe25P0VvmYAkAv3I/IarypJn&#10;k86unlqfdgOSftzqObiob+FBHSqOFDKQxH56VKJenC5eL3UcjZo7bHSxfL8sf69tKtX4mdWvKZHr&#10;mC+wDcaiTxtWncZGx8g++oT2Le+BNId320RpaOUFz3HhSv8A6w+pZZPKepDK/B+dS36kvtTSiB7j&#10;LFHj8KHk/rqHBZ6SgdZJW8xhyRjONSHqqLBzBj9NJz29gkC7uo8FZUwSieWpmkOcnMh50Yi6vqoU&#10;Ckvge286X6h0JAhY4btnjX1aaUqWI5+NQJtKyjNT15WPUCP1Mw5yzHUK5dW3WrlSSCraMp7ZyNDp&#10;KWfHmMBqI8O05bgam2krKk1d+vksr1Lzn3LbWwNClv1VJMPJuTJk7jyTzrxchXVUTUFsp5Hldf8A&#10;idkQZ9zr5Z+l7fa41nuc8tTUHkgHCKftqwCwNs8qBLkUa+dQvgG4M6j416p+oOqKSTclwfb3GDxq&#10;RupJU2QwsBjHHGvVPSUZjKSSFAe2T20Evb6KYJWDxR6jt52LXy7h3znGdD//AK1urUq/qVujNk52&#10;5PGtNx6faqkMlPMsu3j0txjQufo64IyyrGCv8wzosbojykdV7Jpi8a+qJQkc8rlgf5MAnRaHxjvk&#10;beZPUKkKEZZyM4P21Xb2ZIThqfBPvnOoVZZVniMSyOh9ueAdTLIXcJW4KxrJ+01PeLrcKOGELS0U&#10;zU6TbsmVl7tgHsecd+2h138ZuqKirlkttZKY2Y5DcBfy1RNqjudt60q7RFalWmTZKagHupBAwMe7&#10;Fj+mrEp6SaRdzQOCBnB0HGax7bdypuJ7L51b1T1N1NQRpNcpYZCXHn5w0cZXDkN/KduRn76FWvqC&#10;tgjWlprrWM1MDkmRjtjz6SWPJONGKmgqKiEwmnJVlIO44GNDKW0LQSzwyTDzasBzuOc4GMaVBkhe&#10;Ew3G6ji8195rHQV8sklM6jBYnAGG2n8+P6jU6Ksqqys85JJEliIUcbSv2/rnQ/p23QdNVk0ss5qH&#10;qizkuB6CSST/AFPP6aMw1ixXL6hwphdf4m3Hpwfxfpn+n5aTX2LcE68XXr3qjpLMxuH0tPVReSs0&#10;xOFkU7lBP5F8fppysXiHeFoUf62WWYRjfITgsxHP99VN4y3KCvektUBerlx5sMSx74VkGTmQ/JCk&#10;AffVh9IW9KigooDGxjWmjbee8hxjP641VL9TiijhMK+IfUFHBb2qCyyLVxvuU8bdjjA/r/nr3Xda&#10;dU1tdJNBO2/y0eMldwQ+sbgPcgHULqajio6OKokQIkc8RGOcEsAP89arV9bHUyVdfiGGJJIl3d/Q&#10;zbmP2xj+moF4Uw21F6V8QprXe7g/Utz8+5SzLEJiBG5ijTGF/wAOSBnHc6sC8+JUtVakit9Yabz4&#10;vJaUz4FPFuGTx3J7e3bVJ1/0NE8d2rqOZa6qrIoxxiVzOQCoz7Ae3sSdSanpW6mompZLYZoWuEj0&#10;UAmwqHBCIo7Y9DsfbGqkk74xZHfsjMYHGlkFbfZJGvlbcI7fHURCGERyeRGkDfidtpLE84VMjJPP&#10;bT7Y/Ei5PVU8Vd1BJW1E8MUc1UyqWWIZZUOBxk+/uDk6r+KosF3ijstRXwzmgfY8Mb5PmIzEcDkK&#10;Md/f+midgsaiWquMFRtgnmcxquAAoIGPy4X9BozHa9xwoObSsrrHxI/2gs9RYa2vgZ6hCuWiRhtz&#10;+XvgAj40g9CCx9BUr2iyzQpAzvNPXGIee8qg92xnABIwMdhr7WUgkmZXchlwQw0Or7VR09mNJMqM&#10;ZCwkmcn0kglpPzAyR98ad4rzBRG6GP1b1PR+Idl66e8mqrXkaKdmjDZjmYKySFcekLswBwPbHvcH&#10;Q3irUWKetpI4oZKAM9Qd8JiLzyyu7uD3PfHPGNuPfVGfvu3S0tBDY13vBdaRZZAu1CPNAUFgPfnj&#10;2OiPWV06mW2S3GiijT6qthgUodxWPJBJ9sHbj8jqMN6NTjak8UaV0+J/Wtg62tNJbLzDttq5qaxE&#10;lA8yJSG2nI5UlRnHOAfnXE/iR1PR+K3iTSTdNxTRpXVDQVcZXEZMYYROR3/CyDaRjPHOM6u6qUUf&#10;Tdx6gutRI9XNTyMPMIxGgU7V/L39uSdVLYIv9j+oqa3wQrcxSRNXyGBNv1dZKweNPN7lUBT9IycY&#10;1N4tQ5XRlT1vSLZum7ZUWau/d1praS2R0ke1i1Iqt5qjOONqKpJIyC/20R608XrQnSX7hnqKye43&#10;iqkVqdQEMdNLUCWaJZQSVAjG3fj4wNC6usioLUzNSCokhTfsC8uwHYfcnj9dIV0tP0NPd7qfNq7r&#10;UU3kU8KYIErDIVexwGO4knsvtqainjp7x26WW7XfqN0qKWF62WKGheQuQkVMlPhfc5YSc44BJPbV&#10;0eE3ix05e+nrdHJe6bdLSQeTG0gDA7BuAz35xj31xFYrUbz1zBZEanpKd7bUVqRrEWnZmkK5d+wy&#10;ZC3HbtzjOrhg8Oaa201LQWi6BmghVcuMYCgDII7EntqeNUjj4hodkziQNl2DTX61ViGSGqiePeVD&#10;A5BIPPb7/wCWvs18pI22qd337a5QtUnWHSUvnUUk8kKHfjO9cnGe35DTRT+KEVzmEV8SoomGPKYH&#10;K/fP9udWTAOW7hD1nuF+JwrEVcRIDn3PtrxM5G2QAYHca9TwKshEajnnA18qUIiTb2wCdUgmCgzV&#10;BWbaqZQn8Q7DUiKp8pVePCuDg/lrUyqi5znd7ai1JLEBCduOdPSSmtO6EzxAE85+NSaKsjBJfCkg&#10;gkaFU9V5TLFk4Y47a2hkSXyyAGyQRqBCXKZqWWJ4/PJJX3wMHOidJXOIyRPsbgE++P8AXGl2jIWM&#10;KMc8nRyj2oqeZAxVywDEZz21ClEhNfTZt1VuiqpgoZ8rDuOSfb7fH99WbZbZFVUEMsNWhqI1yi8c&#10;jPIwe3v/AF1TFIo+rDsqRypjYRnj/wAjVqdI1UlyulPJBJK8yPl2j9QPPOR8cnt86sQP8N1eqDIE&#10;9UMbJCqFMMPb41JFOHbLsV9sYzjU5KdgxLDA9ydRp59u5QcDtwNdEw7AKmQvciMka+XOVAHYj/rr&#10;Ua9IohFLGzbjkOpxgflrx5rsDHggYz9wNapKaWRAQAfjnRAnRCGqopJgAQwI7kkEHW+eOnJIjYqx&#10;7AHIOl9bfVqGR3DZGo7JVUiblaQAcE+2n02lumBQVwWG3nGpDUQqVBDpuxw2dBKG7OF/3nJA7Y99&#10;SBcYmP8AuzlSD+E9tLQUrRNqCRmAcq4Pw3/TQmXpmuW6pUxrGYTyTv5H6fP/AH0SpbuZcJKikjjd&#10;qdueQF4dzkn2I41HU9myQAPK+rQLTxeZHyyfy6nyS1F0ojF5308j9nCdsexGhLfWg7cSAfcHUiK6&#10;zUqeXNT5AHcd8ar91IgLfQW2PdzLC04GGMQAyPfI7jXqooqJXCVcDHZxlG76iVc8c5jr6QEMR6ih&#10;wxX41KhnobnTiD67ZMn+NcHPxpwXc2oEIVcKCzVswipUkUj+Z+w0NrLAhjCxgKy5yQ2c6NTUM9On&#10;nMjMAdpKjjW2hKVDvA9JJtwDuYYB/LVpkxaKQyLSHVQVVG5jkQ7fYjsdZTy4wwJwPbTpV2yhSmap&#10;hrVYIdrRS8OvOOPY6XblQBh51KVDDhlHvq7HLrUNNLLdcfImD8qMgnaT88atHovxd6m6XrFr7Bd5&#10;aedRtLofxKfZlPBGqZgKvI0bAq3bDZGNbUq2ppCGckjI4OmlhZMKeFJr3MNhdQx/tQdXzVNTUVcs&#10;Ej1XDOBsI4AwvsO2tdX+0Pc6i2QR0Q/dtVTTRtgMZFmTncD8D7flrnChvDSSCCU8d9x76LRM23eh&#10;JA7/AJaqHp8A/wCKJ+Jl9V1PR+PF2o7nAwq0qLZLApIVvVGxP/kcaYh45zm4PSwu6OApXcc7wQew&#10;GuQqK6SwSrJTSSIykMCrY04UPWNJKsSVUk/nxOJEkIGQQc8Y9h99Akw2AbKTch97ldQx+Lt9qgDD&#10;CSR3G0j9dS38VLoieXU0xSQd+dUiniZTx1tHdpZ6dVp4ZFmCuQDvAxxjnBH99QY/E3rGV5XW0RVi&#10;FiymNScITx+HOR99Um473cK0Zmt5VzVPipcHl3GIKD77u+oc3izXU8TebsUfJzjVT0fiAJ6uWK6U&#10;MVN227WOOT+vzolPfaCGnL+UrI4DFUO/IP59tE8AtNEIByPROb+JVVXBwsjBc/yHH661p1vc1BeO&#10;slBAxjdwfzGkunkt+TUwKSvb8RxrVWXANA4p4mJAz3I0+hqG6RybZuuL1MWDz7sA7cY/poXFeqmK&#10;QvEg/iEE7xyD76SDXSRKK1FJd249ZGF74/L/AL6iX2/1VssD3KaZQ0gMUXrxmRgcZPsPfP21MsaF&#10;EOe47FAPGrr+qrpGp5leakpGNPS8ZjebKmRjjHpIyoweQvtnVJVd8hr6qrmUSJFJIzQRtJu2R7uF&#10;BwNxA4zxkntzrT1l1RWV9YEhnMiUylAxLbCx7kA/oPbt+pBUtxWNPqY4ImwGPqBI5GD+ue35aHJ5&#10;W7LQjCI1dRMqRSytnzCzFBHyqccn8xjHPHb8wldJDiQuq7i7ELt5UD35/P51rrrhv/irUYH4Skhy&#10;yhRgc/A+NBKuvZ1aIoCzYG45DHjvn88ap2Uden+n80sGwqgKTu4zkYHf7g/rqJNXxJA5LbjISFJz&#10;nHwPjWpRNUIlO0j+TE7OqbiVVmwC2O2SFUZ+w+NbjQwyROvmYSPJBxknj8vc6e0kGmrEmbIiVUTA&#10;Xb7kcZx+hOsSUFixjYMxBwTgDRKO0P6lRCvGQGbB/IffXiahCv5Tx4K/i+M/99EaVEhaImcJsk5Y&#10;Y9/9fOvcMzCQvuy3tnk499YaeZypUc4zkD7cjUiOmVR68hl5B9x9jogUFvpqmRgWZwACAAjHHGD/&#10;AJ/5aN0FyaCBoYkMshQ7JGUHZkc9x8ZxntoesUCFFjfaNoLswxhvft3/ADxreWeGH6anGQzKN4Oc&#10;rj4+OM/P+WntKt0SpoZAganq4/MI39z3wfT278Z/76+rIWk+oL4x39PBJ+36nXvp9aSvuFNTVVU9&#10;LStIDPNHAJiF4GQhxnHJwTqXfrZJbbjOYLfUUNOTIFjeXzE2htuUfGJAM9xnPfONNqNp6UVqyZy4&#10;WaQO44YHIIAxzxx7cfGvE1RTxxGNkxuGXwwPP3HsP/nUAJk5lCuUfKoDn74I/prXJC0ZWZh3Y4XP&#10;f7amHKNIklT5f8LafJcYUkbST7dv01Ohu77VhMimQMC23GRj5+//AI0MeV5IUaUsAvZduB7YPtyR&#10;j+mtQWJY8+YwOTknJ1IOKZWF0r1ncre61tquE1PPA34onKkkHPPsRgf99Xb0h+0DUMvkdUjcxCoK&#10;uALljgk70OB34yvx2OuRqeteinZqWoMTYz6TgD3z/wB9GoOqW2x+a6TjPI2qT+h7gflp9ioEFd02&#10;rraju8a3O21MFXAOA0RIwfuDyD+YHfTHF1ZR1USxVDtubglv+41wdZ/Ei72KoeShqnp3jYHdG+Cy&#10;kgkEjuCAO/Gry8NPGXp++wRWvqC4/SVwRVM85UpLKWYH8KgKv/DAzzknOoujBFqO66PtfVUNpqMi&#10;6CHHAG7gjTZTeIKlQ8V1hb85BqlfNUgqQCO2PjXpK2WON4UA2OMEEZ1XMIKfWQr1t/W6VlU0b1ST&#10;SAZCpIM89u2i0d8mLsVh2u/Oc65vWGeOVJYyd8Qxt3bT37aP2G83GKBEra0fVMTu3MQO/GgTYl8F&#10;EbLXKvaC+3aGUkuZYSeV2/h/LQ2/U8N+jEyzSRuh/EvGP099U3/tRfoyzPVsqA988Yzr43UlUkpW&#10;pqZ8MMsQ5/t86E3EeDdqfjBN9XLU0KS7pjMqjhhkc6EyXqVHExkIYYy27GPtpZHVKsZIa6N2hfsQ&#10;5B7++dar3cIlpPqYI5UZh6RuBDDODnGtBkdbFBL05m53EzRzKvLsGw3c+/GmCluSPh6hhn/CSOdV&#10;TJ1jNVbKqqpZHniUIhMmDjt7fbW/992irkp1rJaqGVWDbUyw/XUZICUmyhWj+/qaF2p4adkZRztQ&#10;4Oda4L0KjJQgjJ5wSc6X1eCqhWellDEZKP35xg/9dLFD1LWWyqajrz5U2SMldoPP9uP8tV2wF3Cm&#10;6QNT9X9QwUrRQzuIvNOAWypAA7/fnH9db6SuarjdaeZpUU4YHkaratuM94ri1TKso/BGDn0/canU&#10;KX6ijanjqCsZA5UlScdvfRDjUOd1HxbViK8FCuZpQu7+Ve+vMnUdLDnZDJhRyT31XVyvVbSxk1Ei&#10;gDGckkn7jUGn6vrPPqGnMLQB9yENyq47H/PURhvcLCXigKyDeqWVAFLAexc61LOWJZagSDvtxg6U&#10;aC/LXRPUs8ZjRsEED44515u/Uf0tKk1GuWDDcM+2ojFdelMZmqwqO4RpEVlEe0DkN219kPTs5Ekl&#10;Y8LnuInyp/T21VNN1xU0dWMz7o5yqspAJ+2NMTVlRUnfBDsVhkuUwf0GmkxnRnzJ2y2nXf0zRoZZ&#10;LnMUY42ls8/loLfLpQS7YbfBM6nnc7bR2/qdLYlqqTe8MXmuezO+fz4HbWPXSkbp5AnPbtpmxkJ/&#10;ERqnqbi+ER/LXHaNcDWwWuWokMklxmyeNrPwNLv70qFGKfe2TyAwwdeYq+6+YMUqhf8Aml5OpGMl&#10;P4gTbHYZ1Kt9a+wc4J1MjpDEdrPuHyTpcivFYVHmoq8YI3tjXyTqGKEYMybvbBJ40IxOUtYTNI6w&#10;/wDCcKD8Y1CmmqBkmpJB9wdA06hdwUXYdwIG/wC+tC1lZG/orEx/gKgg6cROCfWERkqYJi0CV6CR&#10;MZB5xryY3YeieJiBn8XfS9HEP3lPXPKoEoA2qcAEa1WislnnqVlngjiR8wurjDJ/XvkHRvDNWEIT&#10;WaKr6/QeIs/WYuVFOtNb56sKAMDKIcBfkgkdz/iOnisvF9ps1VNbn2SxgiRWyo+5Hzp1t9oprpCJ&#10;KxB5Kcg7hhjnv/XUDq790dMW8z/xCZHSOCGPDM8rMAFxn3znj4OqmN/9Um91ZfEZG7FLKeIyQyxx&#10;SUTFcbZGLcg/YaJvW0tykWWKWMSDDqpYA47a0dR9M01dHTjYI2mpfMZgBuSTPYgfrqup6S80FwSO&#10;RZF8s/jA9OPz1rRMhyW23Yqo574TR3Vo0lrnnqp5cLIvpVVP3AP/AF1lfb6mhxN9NII4gSQWwoQ8&#10;N/Tv+mq8tHVN0tlwqt1ZOIvMRsxSYOcDj/Xzpvv996prq63CmqVFub0So0YZ5VfGSzZwMdgAM9+d&#10;UMxpxQC7gqzARMaQDrazdS3FKehs1U1AACjzgguYmdQdpHZgN3Pxpw6Kv9VaaK3UTxZkp4TTEls7&#10;gMFT9uBqKJxcKN7TUOYZafKRSbN3thW785A57e+lWiv9fSxCmd1lq6RItzcEsQChJ47HGdVPLe/d&#10;H0EcKw+vrvPc7bRmSuFLFT1sU8o3lDJg4CgjtyQf01Dk6rgvEVPDESKOonZYWWUHflwXLHPII4wM&#10;99IXiDcqu/2ZKW3TRrK8ywVO7ssXJk4PvkAD9NL46lqPOovoD9NQUrRAO6gsVwqBAOw7DLd+3bVP&#10;ItklojT2VjdR9UT0V9qKithR5YZ6Y0LMo2oQCHbHvgMSD8gaiJ1fd5/paJ79VLVyVtdV1jwKFLI0&#10;hSMIxyFG1vb4Pzpa6mkhu8U8s0VRTVEDhctLuEYUfynsP/Go/RLWh6KgZ7ms00ZkifzHMjyu2zCg&#10;54Khl/odV8PJGVKQ4bCkWRhjpEY77TdK1jSQ0gmqa7dTrGvBZmOAxPYds/mRqz+kbkEsStWCNXkU&#10;hVQ7ghGRj89VdU2iNr0KuOZatY0eaJQAuHVlB/UMR/TRkXuso4RHNSmAkCPEbdnVirfYdhzrUbGB&#10;swbIbnXyrDq6kQunm7m3fxPgAd86+3l6Wqtda7KmCgUAjO4kjA/XA/rpUXqlq2iiQuqmBAjFjyQv&#10;uT8cZ/XUe1dYJUIondTIwJ247ngbj/TUjETsQh6vRaL5aobD0dBRw1X+9TVsJWYBUBnZiQFA74OA&#10;M57HTUpiuHk2+dW2wAB1wdq4Hb7nnH9dV34i9QUtZFYbGCjBrksrqxwdkYzgfc5A/LJ9tWFZ66Ck&#10;omqKqMNFI0jvg9hztAH2AA+/56iIwwaVIm90H6lo4b1cEs6xsKOBPNqsE7efwIR/MCRnH21q6RoI&#10;awPcbpSqkrVMkcYVCAyo20P+oTg/4caI9P1MclLXXm4x7WqpvM2r6jtAAQfoAP768QdRWxautjpZ&#10;45BbcRypH/ISFAXPz6ufjGokBN7kU6ou89PQSyWynElRGo8tGzgsSB8fBzpQoOoYqaG62i21Elzq&#10;aRA1USw3I7MdwGBgEkHj27HtqZ1DdquOkLxTRxz1bCGmTPqaQ8KAOSRnBP5AaieF/Rf+y5ujzzia&#10;SapWOobYM1FRgO7bu5AaQqB/yHQtyTRUiNkY6V6cAulP1pdYRFerjbo4JIhnZArbW2AfYgZP21Y9&#10;Hb6fILyq8hXLsvvoXHSTjMs5VHxjuDtHxrXTzt5z7JsjOFIOMgaMFBNa01EzFPqHAIxjb21BuNgt&#10;1aiebscLnHz/AG1Ejnlb1GTvqT5xjADgk99LUQdimNFfi8IYpZUgDKrMMbz/AJnUioSP92JmMiTa&#10;B+eolPOdyhuw9xrbOXNMfKBEmcn451AIFpfdfUFkONvcEd9ZJSyTFfKX8RC5Hydb6uNzU52YyBx7&#10;aLRWtksMVwpqpjUPOymJVB2quCDu9j34/L51Ibp0EltQgmMc+6OQKCuTnn9NfBDJt86QDcCV/M/O&#10;ptbUecFkZiZRjLN3Pt27a8AiTKjnHII/LTlJbKNsDc5IA40wWxTVNHTtIzHIaIA++gkVMUATAJYY&#10;AJHfReyipCyIpIJIUhTzwcjUUirasfQ1FV296g1ESV1RG6JEfxduDj8we3xpn6B6ZqbU6zpvCOx3&#10;5ONpxgkE/wCudV3QdQXDzqarnqZFqab+GSR6gAfv851bPSd9vN5oppJ4qUKjL5bwgqWBz+IE8Hj2&#10;1cw9Dn13VaQ7JrmAMJUHBA7k99QUgEz/AIwOPjXypqtsW0uNwGD8jUamq1zvYtgjH5a22tICrE7q&#10;XPbZC/mR5BAxxyCNZBDORgsT786+xXWNSUEbFV7Ee+vZuceQEgcg8EnS3Thbmp2bLDg61vSrIrBs&#10;kHvga+ivUenyCwAzydaxWkkfwtqk8576cWpWF4/ddNIM4Yk+2htfYQJUenndST76MSXmGFGjhiVe&#10;4DHn+2tLXpm9MkSHGpguCRoqNR2loW3yyFiecDUtJGWTy1jY5OMj2Oo73dtwIHH2XWtrtU53xFY2&#10;/lIA4++kQ4qGwTLSpWSIVkBGRkFvfWyGCdZDHVGMI3AJXI0KXqoRxxq8XmyYw59iR769L1hGYXWa&#10;1RGTBCMrEYJ7H37H+uq5jkPATWETntCU7fUUtaUXucAEA/Ot9PY4btH5tNUI8wPK5ALfcH/ppaTq&#10;m4bWRzEyPxtKD/PUWK81sUbwxSbVc5OO+piJ9bprCdZILnQJioTcvA2lOdRaqGV9s1A3lt+IxsMa&#10;XY+pr0sKU/1hKR/gBUHA+OdTIOra0K0dSkcqsCrDbtJH6abwnjdRQW6eepOY3XcxLd+PnWmKV1Qr&#10;nPwdH4LjZmiFI1uAjyf5s4zqQ1p6UmmVku0kDONwXYCn5e2D9tW2zBgpwUdJKV2mD8VMezPaTGRr&#10;UIYvMDSoki+xHOdOlR0XQ1NMDRXkO3qLcAfGOO40MHRtwgIWHZMMHOHHH5c6I3JjPdMWlRaKloSo&#10;bYFVu4OpT0SpGWglVicbVB514/d1XQbxPE4CfCM2P6a0Os4mjkRHKg4OFPbTeIDwVKlJoblBFmGe&#10;iQyZILEZOPv/AONFaWaOE4enRlPuAMjQaqkVZVDICexYKf66KWunllp2JDqhb0sVLDGO+fjUXGwk&#10;isxtMlK0lROuwD1D3H2x314ol6m6aqf3p0ndpUWRB6OCSmQQNpGCOBoetLJIv8SFXkH4NhySNSqC&#10;6VcUgoVjkZowAA68kY9j+mgO2Fcp7AKeYLrQ9Q0EE3UdnR6x93m1MGIXB54IAwc4Hcal2e2wXqiq&#10;YKeOSleB/QskoEjr7HnHGkuK6RV0bNFM0UkR7gcgg98e+plP1hEqinuSRzyBCFKkRsT7Htz+Wq+l&#10;1UEtQPKbHo56GNYXMpxwNucqf+bIxjW2Ssq6IxmnkEXnKFkHB3fIB+/yNI9yv1RXOsVLJUiRcER7&#10;+GA5HHvqVFdKG5Oi1VZNBKQ2xRkhT3HHfvxpaDVlIEWj/wC66BYZaClSVrk2KgKXziEZBAXHPODn&#10;J7arPxW6hooqmCzqJJGgCw+W4AVpCTvP2wNuD8qdMN76gudTchd5wiJQwiKMROAMjupPfnJ76pnq&#10;e8+dURsVkUFyw3cs7E+5HOO/P30PVqFg2rMTCDZQC8U0nnzvtWNJj5qhsZAPO0j7Y0pV1YyxZSUf&#10;DEekY/ppsqrzFWySxyxRU8LI204Ldh2z357c6S5aSWqYxLHuIPc9v/jQ3bhWgKWl5ZW/jyPGqSMD&#10;9j7cd/jWppHlIUyrsUnG72/1nWPTOsaHeG2j1KO6474+R31MoqVpX3SRZEhHPDZB5zg9vbQSFIFQ&#10;lhenbcQhMoDLg5IB/wCuicNPuik3MVCgDAXJPz762R0TwylZYI0DAfjbgAjg9++iC0BESKI2O4ZD&#10;hfUfj/PUaUwoSLSRAkEYbACgcgd+Mf0OvDwhYikvluGUNgEkgnsTrYKCUMz+W5JOCxHH/wAa3Ckh&#10;SPzyyYKgsuefkDnUxsoFDVp4fxlicMMDOCOD/XWxqUFzJIuNo4K984+559tTRRyRgTGLZFMdqqyg&#10;ZYEEgf1GvklM3mbVbaudpI4GT7fpolqNKIKaGRMPOsSHJyTyD8f9tfIomDBY3CKcAkjt9+2p37tn&#10;WRH8lmde+48A9iRxz21j0bRybY2Zo1LMGC/iAwSD8cadMoMkxEskLSlD2PPf2wfn3PbWS3KdDHCX&#10;dwmdpOcD04AGfyH99TaimaVPMSNAowPfPPvx31qNBUrGHSimJDbdyKWycZ44znAP9dJP7l5CwOUl&#10;nmZiSfSE/wBDvr2Y28xZCrtCGLLh9uGx8/PbXj6WdEOaNwCMFCuT7DPz99eaqbzoI42iCE4OMY/T&#10;8vtpJlskuDQ07LNsZAd4xyoHYZ++BrQ8i1TcrtjbG3H21oaZWjxs3R7doVgSM/Pt2z21C+tM2VK4&#10;C99owNSBTUpiJSSCSn+sRGfLDzUIxjvyM6DmqlgmO1s+WTnae+itZfYK2mio6uBH8iNY45ooQjRo&#10;AcrjjdySefcnk51oFpNxqNlBL9R7gbSjnjsFOcn8snHOlaal6oLiQXiY5aaPYzMoY7TjOM9v8xr7&#10;T1pQiISALuzuA7/kdQKy111BPsqKeemYnAWSJk5/Ua9wKwjfLgMM4GM5HtxqQcmIXZHgz17WX/pA&#10;fvBYamoo800k0uSzKACrZznOOM++06s239aUFJBS0sdkt7TQyLOjlm3vhgx9+f8Atrk/9nbqyKjv&#10;clgu1Qy011UQEYyPOBHlkH75Zf8A3D410g1jt0VbBKjN5sYJQsSAB2xpFw7oLw7smPqTqaPqG5vd&#10;57fDTTzHMvkZCk/ODwNRaWso6gxrNVIkTMAXYbgo9zx8aG0lM3mzGtmAVn9GDkAalvRW1UWCOZQr&#10;ZBycAZ/+dQJChZ7olU09AJGjpK9J41IAePIDcfB/X+moslO7sp8/ITJUHQqpgpqMNGKllETEEq24&#10;Hn59xr3T1asyo1SFX3bB/wAhpxaYuRamEdOzGamWdSMY341HnjijlNNHGVTJO8cqTyOD98a8yV9T&#10;JSLBGtOBgAts9eAc5zr5BO5AR07n41KylqtY9HFOmDPxgAbRgg69wWt6f+JIY2IOVLdsfca2Yj24&#10;wASc5A1qjjn3sBUnY3O0jgacPKYlbrf1hOkrxNHE+zIVVGwDHtjHzrz/ALcW+piIutjLVKuRuQgc&#10;e3Pcd9BrpR+XmphhMbhxl1bIIPc4Gly4VDJV4inLLncc92/1zqxHCx+6gZCE6Q9TWhbohgpKgQqh&#10;yMjJJH/f/LRSHqe3VM2Y7tUU5yE8qRchs9iDj7d9V0lx8p/NiZN+MYIBxr2GnkdS4xuHH5aI/Hby&#10;m8Qp2vNBV3KPaK6NucbmOf8A40JpOkK+eVWqq2FKaMZlff8A21usz1NDhY5ElWQ4ZW9uPbW2sivb&#10;TGVJoWjTgJjG4ZGQeOfz0EPczygqd3utdwuFmsa1VBRXGSWQBDsyCpYj2I98YzoBFddgaV6wjIAM&#10;ZB5/+NH6az09fUz1F4poVDrhSvpYHJ+Ptx+motV0fSSFvormVBPAZM45+RojJY27O5Q3AnhT+k1t&#10;1XNHXVDB/LPpCn8DfLaaq/qqisxEM1OZwcAlJO2dIFN0/W26YSQVUWVPcZwR9xrfV01TWE/UTRHO&#10;MBVxtxoErWSvsnZSbJoFJzPVtmq6VmiHktjkdnH20mVF/aauxLGfKSXccfiKj2Ptr5R2mBKhS0hM&#10;Q5x7k/8AbW6aKnMjgrFkHG7Z/npMbGw7JvGJTPHeLKIY5Kd2ZyuXG7PPtjWiXqdFOIgowceo6Wo6&#10;aKEkwOMuctye+tNVaBWK8Ymw5ORjtpaGE7pvFcmCqvUlUNzOuMYAXONeI3pagBUlXeO6n/zpTNgr&#10;KYhoqk7j+EZI5++ONfdt7pmaUxCQkAHHznjU/BYfylIOcU31VHXSRbIEyfYsSMfljWmCG9Q4WeIl&#10;ME7ge2lz953sqF2OMc/zDnWiS79SKWzVzBT3XOkMdx2sI+opqe4QQkJUVQjLnGC2DobXWu0UtMZY&#10;ah1cnI5JB+dKtZcK2p2meWRsDAB1sFRUSRqs2QAOOMDR24+numJTxT3i52u1pFTXOSSlV1dVJ4U5&#10;zx7+/bQ5/ESWorHqK6hWo2uPKEQCsjAg+ktwP/Ggor4J6NIHrKVAvYK7Bj8DGtXl0cMsUouCBVZm&#10;kUp+If8AcaGcVjr1BSE72EUVctouNhudM6sJIalWIeNhnP3yPbUG+0u+3SwwAlDy3o1W09z/AHTX&#10;i6UtdEs6ghMtnIK414TxQ6gpEFO0kNUcnczrkn7ccaofgZAdUfZGdKw/mU269Lzx3qaKzU0r0zxQ&#10;PJvzuZjkFvsOO320wRLconpbZHStuUMxLDCqgXlifyz/AKOg3T3UdwvFzDS3GBZKqnARMhACrnj/&#10;APG0y3GDqOgjjeupJYfqB5SbcSbs+2FJ4I0PJjle0Rv3IR4nMa7UEMqr7KmJ6enysI2MzA4cDkEf&#10;Hz+uqumu09V1lPcbQzJG6NHOdxwN6FY8j43MDj7fbT9WdUU5T6Usqvlo5cDiJl76SpEikngqaWV9&#10;0nnQvGFwIkbHlcng+oBvtrOyIaexrhsr8Lw4Fzey+ztIaCS2QSyGtkVUjMMgI5/Ex5zn/udBen42&#10;GaaonJp46YT1EhQKibGxFGmTksduTn2Pzp+pK2lWi+mNCE2oshmRVJ2sCV3MPfH+WgE6Uklulpiq&#10;qI6mSRjs7lhlSfgAMW/pqOW0PLnd+EJp7KLLdD1HajTQyinmepjpWaQn+bByf+/xo30z0HJb4LVB&#10;RMC9QXlmqUY4UAIWfByMktgEY7jSbapqM3z6L6qRc1BjmcRhino5I/5gvxp26Zu8kkEdHA8gWBDH&#10;3JBAwBk/ko1QwGgOexo2BR3kkAlONR05+7aWhjoFDmnqEJwctsLEt98e/wCg1OoFiqbhU0lVPHId&#10;2QNv4gcOSP6rpMF3la4xzVbna0w24ckqqqckDPtkaD281lJ1DcPpKxWpZR5oJPYH+UfPsPbWsGEF&#10;Au029SWz6y4pBa0xS4UTlThdzEhR9+xz+Q1ta23C21DyPbSyyMsZOzLDaPxZHtzz+WgNv6gkrKir&#10;hW4hFhl/hyK3pc4K9+2Bz/U613nrjqFLRRUVrqQ81a3myTyuzSYy3A59KkEfnjUiXMUeSiN06ahu&#10;d+s8ySh5aV2MzqAVbdJEqrn25fTnPXJlbesLDa5RVYYDSe//AN6c/wBNVa98r46mqpqGuVHio4iI&#10;x6XjlLiQuPjHlr39/wBdOHUQYvb0oLmJikS1Lzo/rJb0gg8AeliT840I7m1NHbnWz2yzyVdLCWlS&#10;AyQRIu7zJT6U47Yz86T/AA/sArqWnrlrJfLqJZfJHYzOGIllO32LLkfYDRJKodXw1FkguJh8wmKZ&#10;0bYyqnHBPY85x99Wl070j+47Ki+VSrHCiQU0VO2/aiqAqD7/AD99BkobuTg0h8FltdM1NVSRmWen&#10;LGNiMsGbGcffjROhkoYoy7wBJDklCpG3Jyf1JPJ1PpOiLnIGqDcoDUyHcImJxGPgHH5fnpe6/kuv&#10;TVhnktywzVu9IkHJUO5AA9tDD2DhMbKOyNHUwr5XpbdjB4JHzjUWoSGNQgj2yL3ONeOm7lQ11r86&#10;vpgssYZsM2CVB459icf3xpjt0dluVOatYwhU7PLY7hjuNECakAhrswmQsAFO39deaeslkP4zuHH6&#10;aIXzqTpLpsRpcIXVWbgpGdoPPJwNerL1D01fYJK22PA8UbbX+VPtkf5alvV0oml+MUWGo3KAb0Pz&#10;yPvrdDUq8W6aVYyCVyeMHQ2MTUzhySM8d++O+tdccvGVB3Ng4HzqNIVKZHPTt+KTsSST/nrUn1kL&#10;h3R0jbdsJyFPtkfOtvT8cFRXH6rcCjHKiPdjg9x+eNEbxToIIJxuIPpVSrL5bDuvP+udOAklu4iY&#10;yxSCMgJxnHB1KopZF/iOBtOO2vNVI2PKZidw7fbvr4CUiAUA5H9NIlJEXaaKcsCP4fbOmLp6AVky&#10;srgM5CgMQOTx3P30svUxzTQTJyyookDc+rtxopT1dRTrmnIX2PHONRTFWNY+jr3cbitsggCVDkSB&#10;ZZAN3G44YcEY/wA9X9a/Cy8WO3qoiJRkXP8ANx88fn86Q/2f6a43aehvQu1LDJTVLHbMgd1dFyNy&#10;EYYNk9+DjnXT9XWyXGbdXvATMclaaNYokOP5UHAGruG8MNjlVJSOFTp6Kuw9P8NSfzOvcvRNzggB&#10;3RF8nJ57asitoIaWrjiSplxKx4YqcH25IzqaLHJLGA6vGR3Jxn/LWicl4CrAEqpo+jrmy7hNCoGD&#10;2Oti9KXPJY10QGMD0HjVkVNDDRr/ABqhu/cADI0Jmand8RuxXvyoz+uNC/FSKZGnlKI6Nr5FDfvW&#10;PJ4/B/417Tw7u1WVEVcpZeG3EDjTPNNTtxGzAj7aynjmmwKZyxU+rgnH99L8TIpsAPZKdR4a9Qxq&#10;zRywvgYwGAI/LnQ6r6G6ho4fMWIyBRyAw/76ZOqrtc+mfori0sppWnEVQCG27WH4jyeRjOPfReHq&#10;J5qZdsKspXIbcf0Onbly3XKI5jQLpVhJYr7B+OgnP5JnH9NRZY6qEYnWSIgnG5SNWE1yTzCsk43s&#10;e2ca1tX0xB5LA/YHOrTct3cIBAtV8sisfTKCR3GvoYsSFcHj506tT2qqI82hjc5z/wAIZH9NaZLB&#10;02wLNRSx5/EUcgD30YZI7hNpJSltckkEZz7c6+7mXg8EaaU6Qs1XCZ6QzbFIGVfIyf8A41Gm6Rpk&#10;QyJNV+kHHAx/304yYym8MoCPMb8IOvu9mzn9cjRJulbsYnemYcHbh3AJ++pNF0fcpj/vEyoAoyyg&#10;sCff8tSMrPVOInFBU9JOPfvr41R5Xqzux2A502x9DosTSVNc557Inf8AvrU/QlGKTzY62XzW7K6j&#10;A++RqPjR+ql4TgEBoepaminElLOyvHkAMAwHseDxolQ3a9SRebAsMyAkgtKoYfPGc6+P0WgO9ZAw&#10;A53tj2517prZS09PIgIKxqXIVicj9NM6SMi0wYSjUnU9Pb6KMSCsiqZHyyNFhSn2JPPOvsN8orhG&#10;yRIZivdc4z+utvSFd0zdbFClztL1Eku+NWaYqF/lwOOD+edSorTa6GaVYrXUU8T5IYPnIB4+P8tV&#10;DM3spGKku9QU1ZFsnpYH8nOcMuCBj/oc6H0V0q6ZElgxneCQccjPbnjH208UEdsqJlMUzbAcESEj&#10;/rqatjs5qSUaOLOMsxIH/wAaIMqhRCbwr3SQldUyS+aY5SUJIwOwJ7j40bFetPTJUTGZ3Rchf079&#10;vz0X/d1AtRJHS1MT7WwWR+D/AF1pq7bLMHZqcYA2srEkE9jz76g/IBUWx77qup/ESSiq1qaaxw1l&#10;I0oUS+YyZXgsvcYPJH20+WOXpG7/AFK1FU1JOIjJSpIm4sCM7d2TyOPfn51RvVVZFVVQEdQKVI3b&#10;fS7ThDu+Rx250122rW0XOjiFSskUkMTbjJktNuIP5gjaMD41ky9T/COGvcH9leZh+KNtlY/kfSyN&#10;K080EqkKjjAUr9/jXq6z1RrZa9Y6SqmWICIQSAbjt9+ePg/loPUUt7uTS3CJw1Mw2l4yNroGIXt8&#10;HWm9PJBusF1p4Y1kx5dZGxVgGXIQ47nj3+R8aJldTaxoAcPMDx2KdmIQCCNwUv2q73arulwirQka&#10;1DoKhFzgvvyAAT2AV/0Ok3qxp7rcJ6lYMKHPl7chEQenaC3cjA7cadan6aiSGFagNUNHIxd+MuOV&#10;5zx/8/lpRu0xe1rRRkCfcBLL3VQdxI++MgZ+eNTxPLA0+qm4UaSRVkRqYl5Z+R/hx+f9NDhOSpMU&#10;Bk2HMm4EgjsAD/n+nOjVXAvmsW2uiH0k+/P9uNaFgVF3rEEjwdwzzx+XbVglRUeOkWfBigjEuzJj&#10;Xnbj53fpzqZDPDC6qsO0xgkZfd7ew7f/ABonQeZUJ5hCLhSzKM8jt+Fe/sfjW+W1q8TGanVTMpWN&#10;zGVIwfsATzxk/OhkqQCH0MKVksk0kw3tkjzBnOdMFHBRxRglHJjwMKo4OODknsef9Y0L+jkp6qJE&#10;gkd5PwbBkBff9fy++jbRxUqs03pniYspwSQfck9h2A/X9dRKdQY45q6OZWhURuC80hIXkE8knHPJ&#10;GB3+/GhFVRK00gVNm0+pQQdp/wCo5GjjQIvmSSq2RjJCklSxPx2xyfvkfr6mo/pgkgrI2jUbvNkA&#10;XIOO47n7D/vqYUUGeg8+NKlHDLGvAzyMfp8nUmGm+oiVCq7c5baMnd8/n+evr1LsDEqZDL6iAQc5&#10;HOTz7am2iB1dY4dsjKC2QcqVPcH3znA+2DnUrSQqoDQtvjm3LFy0gGRweeP9d9Qxu8ppjCjGQemT&#10;J3DuDjHbnTJUm37XpjGIXYuS0jk7VX/lz8g85/TQCvBpmLOfSrHhV7jOMj++kCmpDpKrOEibGEKL&#10;Htz3OSRntrQldWLCwinlLOpXGSTlsZH68ajzSMHZ4UkDAkxsxxu+O3+uNaEzHK+agBkPqbdkkj4B&#10;76mook91qiy0tVVN6McvLuChfwr37Z7a0V1e5kepqnDbmO4hQOft/wDGhklQ7QtG43KxDer1HI+5&#10;5HfUOQiQbS7EN/r+ukElunnqJQWkwEVyc7/y5xrSsgVVjT+b1MoI9uRn54PH66++asxIOFJBOPfj&#10;7ahSMXmc5AGcq2kkpTI8779gB45C9tS4Yj5oCSBQe5J7j4/y1AaZYYQnckjLKc8d+f7a3rOAynzA&#10;CQAc854x7aSSJ+dHRTJNHHDIGTcFZQUPt2P699a6pKasm+soldcfjTOdpxzg+659+/Pv3I5ElcgD&#10;2BPqPca+0kz08jTQMQeQPyz9/tpxsokIvQzVFprYbjTStFIrK6Mpxgg8MPj21150r16epbJBeUiV&#10;QyhZtvO2XaNy/bnPHwR8645hr1nRpYgNuQHj5wpPx9tWJ4TX+rpWrrItTIY5QKmKMN2deGwPclcf&#10;/ejU2NDzSHJwum5bvRTncYSGC8HB41Da5TRVA2AFW4xj30J6Znkmofqqo+X5aESBvfB4OPy16v8A&#10;daWiko2VAyzrvZsYwPbjvorYxqpVC60XqnqKqBmigO9gfwkkalULMKWMSIA4AU8YOdB7B1D9VUrb&#10;JDGjFSyyD8LEe39OdfF6sanlmVzFIC2Y2HuNIxu4ATJlp56Tz0M1UybSN+AM4/LRq53i3PTC0Wmq&#10;eSkXbJmWJN4bnPI5xpEn6hohMs47OoB7cfpqcK6ietlKVHmVHkh/fDLjPH31HwnKQdQpG5VZVieC&#10;s3b8bgRwvqxjPvxznW6WNIRMjXlIpoijJsUyLJkHK/b20Ao79b56SpmIGaVcsm088fI/LXvp270d&#10;9mmhJEEqH0p33r8j8tMWkCymCZJLTQV9vWpm6opaWVN0m3ynYjGfbAzn/rpA/d1wrlE/02525O0Y&#10;wM4z9hnjTwYIqaGVHDShlO0LgYPtkn20s2u8mmubm5CTyhuQYX+U+35cDRIpKB0qRba0UvRd2eZZ&#10;pZURSRnaTkDTVb7RSRKjOWmaPg8+479tQ06/trM8It0wKthRxyvzryOro1M0lNbJGWQgrlsc45zq&#10;D3TybOCjpAW66Ty26sWojh8uFsKcDsfbJ1pguklZJtSo9W3JU6G1nWtQ8bIbcgYHkNzkaEUN3m+t&#10;jrYo3Vl3Z2RgKAfke+ishdp8ydONTLJT0ctZMjP5K7sY74/+dSrJd6e626OrVBGfwupPZh30o3Tq&#10;GovFFJAabBhO8FRwR78aD09fU0UJEAmWGTnAbgnTnH1N35TEqxqmqVgTGy9/kaHy1KhgHKAt2BPf&#10;SZDdLp5NRTlVHnyK5dvxDbnsfbg6lSVDXqXFbsUKgUCMbAAPfg/OmGPXdBcCU1ytURxkog4XOfjQ&#10;+vuaUSF5toZgGGffOgy3esgk+jVjLAcszd/0B1rro6moDCRSy44wcnHxp2wi0g0ozT3yklYFA2w9&#10;2PAB1uW9rFVmFaZnyOHByNLsbiOn+n8rYQMZJ++tcVylppjMuMAbSPkaJ4APCVEJ4grGljDywtGS&#10;M4PtolbupqanJgqKppAO0bJkf31XE/UkrEPGnGORntqC9/mEvnKG3e/Oh/hCVNryw2FZty6moPNE&#10;v0HmOoIGE4/L/LSxdOr5KhjHHaYePYjOhkV/QwCTyyzn2HbWqS/VMkZ2IqnGAcZ41OPHDTup+K53&#10;KM2m8dNVTx0txtb09WSVeUviNfvzoNaq6a5QtQXGApNKzupyPQhOFAA7n+/OhE8jVEuGBZ5D8Zz+&#10;mi1vorxDIrwwCFtp2yEgFc9jqvlQSBwliduOyOyQHZwQmsp4Ial/pKrzIlYgMODkdwfuDnXqP6+q&#10;kWKkheckY9PJ0wU3SFIsVKGVmEYY1BD4852ZmLE+x9QH6aYY5Ka3wiOnp4oV25IUA/bRvxRa0Ajd&#10;N4YJ2SpH0ze62kjEyJEykj1HnBxjIH3zqXB0UzbVqrh2GMomM/fnTXDNVyRgxwowP8pVskntjH31&#10;Hpqqr/iQXBEWTcQp8sgjnVZ2XJWyO2Ed0pQdO001RSyxx1JQyyRDfhd3BOQMdvTp2oFracxSGCWI&#10;oPKjdHIbKj2/IaG3Wb6W0xkIClHUxuwXHqUNg/0Uk62GyzRVUN1jZvN83B9WUIbAyePsdUY8iTSP&#10;HO6seF/6haKyhttM0iNR1aVE8hJmdMk5OWz8jQHqWhjVlSn8lEqQWjjgjwYyigqfUffgf5aeKtqy&#10;WpWKohVWUBh6O+f/AI0gdcrX2qWbqFJ0WGKRYpAygjnBJwOeFHb5OgZk72AOb80SFtHdQ7J1BWwJ&#10;5DhABI9LIFGQABlQfuAf7nUk0QSonWodpFuCozITnDKmCftlQg/PGgcFwoZbnJcqJ5o6a4qszK4T&#10;LFV2sMDsc4Oi94oJKhVuUdVBOaLdIVQ8yFU3KB+g/rqtJJ48YDFYoA2lKOWa29cGp86JaVq11qDj&#10;avmOuOB8c4099PSw0VXca0sDhVYDHdNvt/Qf10q9Y2ye6Glloog8E6LUVBhwxVkTzBke3AYH8tFO&#10;mngNspazNRUPVyyU5j2/8Mjaf/cNqNx99BxRosHm07txSZbrUVC1FPbIZlEMkrOw4z61y2D39x/X&#10;WjzKmTqbyAwijioGO4AAgex74OCRoNWUjT1NVUW7cNpMMJMnG4LubGeR3Ax+ehtrrL2lZV3C7zPu&#10;mpoIwdmzI5LZA45IB1e1eI4NaolhaLKsae3z2S2RwPSusMtKoQHBLbyef6kk6Hy/TVCPFTUjIlNG&#10;oJUnIA9tB6q7mupocyuBnBLElm2qMKM/n/bTHbp6yxWp2i2x7A88juBkkDJLZ7gcY/LRHDbdCpC+&#10;jxSTG9XmRjLO86xIVIcMqLggnPYEnH66BN1UaZLm0+S1ohaLyY17RryuBjH4B88aN9IU1wttgt0y&#10;zQk1AeraNoxh5JC0mGPx6v6DWqm6QoL51BV1hlqo6eOlSlq28w7Jp2Uh2OMAgK2MfLc6A87UFNbP&#10;D6KrutspLjIryVDoJpsZCiUj+Y/A44/L41YVHLere/nx180bnO3DnAzxxqZ01W1tgtlNbbOtLT2y&#10;NyYQYQWKN+L27kk4/PRm2dOXK6kzz0DgOf4KA4PfOSPvoVgKJCg0VzvFykq6Kp6jqURInaSUyEFV&#10;A9QBA78jGNQ+k6S4V9q/d10eerlNZNPFHvdm8sn0Lg8jaoH99PVmtdBQSzG4WUVYd2yvmmMFgFxy&#10;PYENxrVZ7hZoOspgk5txjQzeVCrNtj3hSC2R84x7jOqc7wHN95SCGVPiFV9IRw2K32M1kxcQiF0U&#10;FAcDDFuwx8/9dO1muvVNzjMlFZ7bA8blGBSMlXXv2H99c+eLHi7bum7xXWK2UFPdZbhdoW+ukh2u&#10;EbaqxZySNrNn8hjGTw6XXx0u3RtksvSvSlNRmOmWaSondG31JbIAkAIzySfbsNWMV7smRzGjhM46&#10;dymbrrwyvl7p5qq7XGGAvE3lICUBY4/Dhe5x/rnVS2jpHqPpm/TUt6p6tODGsasQswGD6h3yp/y1&#10;lX43+JnU11oJ4ZKdHtDLUJHEgCusa/hcE4YdzjvnTTX+P3UF/vFvvd0lo1ajBxTwUYjG91ZTk4zk&#10;btaP4eSMn1+KrumjJ0kr8qDR17U0e+kYJK5KSN2I9+dSktKRxCSeVWPBQkHgg9gRxn350VvOyjpY&#10;WgkkSUqd8YfIUYxx+et1ojq7tStRmZdsylyrDkFQSePy/wAtUwiKO0kNL+770sY8ql2LVhEAZ4ix&#10;DEn+ZudF79RPUijenrI5bbKWT6pATHIwYkyNjPOGGeM8c86E2mlatqf3PLIFjkDRFmGQuffH569W&#10;B7tY7OK6GFha7hJLRtI6ho4ajBUnPsTgdyPbvpkktzSxbnhCI3OA57jHuD+utWwg7VGW+B7a33aN&#10;qa5zCpRTI2HwpwATgnH2761xzU4kjbBH+IntqKVLZBCysDs2tnOPnRu1nzGGyWOMxMG3E++dBy0E&#10;kwkSXJCnjPAI1lG0q1glG0Bmy2Pw7SeQfjUUyurpDqeS1Uj1Fuc0t6hbfSyxopWR9wDKxJ7EFuMY&#10;510H4V9SjqGkPnvVLI+1lDsCqkdwCTkd+3OeDkdtc3dKUPk1VPRyvTxo0hHmEcb8ekZ7gHcnPbXV&#10;nSPTNFY0hFRiI1Q3OVYBTJwAm3HGBjke+ftqzC7SbKBLGDum+6W+nuTomwCSLD7s9xzx+WpVJeBG&#10;NsqxepS7L3HHftqXHQUbbXeFWPbn41te32uSPcsYjKDIKcfpq8JWlBDaQOvqKKufC0fmqgDFUzzo&#10;FdoaVrjPFZ7ZWpR5HlPURFWIwM5GSODkd/bTpBZKSpKVIkbcOcq2M/n88a2VfTklR6YVjdnBwN23&#10;sMnucdtS1NtS0Duq9prPNMGfJ7+nKe39dS4qGqpfMTyGG9MGRBn20UW1VVNHKtNWZBIZVYcqO2Af&#10;jXqjqFqJHpKpfLmVchhJlW5xwCP00+mxsnBA4SF1LZkvFA1DPc6uKVVZk9SDcQM4xt5GkfpHrasp&#10;K6Lpq5VayxxAxU86llwwycHIHA7DP20/9fMtJQUtaatEeCr7x5IzyNjqDkBhkZGdUx1Hb6WS71kk&#10;s0kZDkRqikEcZA5xkjt7dtCIIKndhWzUlHPmGRpGGT6mzr3S0cKKF8sbQAeec6XvD2SsunTYqZIH&#10;ZqNvJlbPcZ9J/XOm6JZ6ivNtnt86Fx3dcA8YxozDaAQQVA8+JWby2UKM/hHONQIqinppHaor98YO&#10;Qmwkj9PfTNL0rW0Max0lQzLuOADu2/bv/wBNDPorissiTMRtAZQRy2SOBj3/AKaMCphF6GntNTQx&#10;XCjTaJU5IymGHB4OPfSpBcKyG7zUc8okgZmZWLZKDnA0y28+S/0ktYJAY/M2hCNhzgqSff8ALQy+&#10;Wm3LL9TTVUv1LEDvgDj8v89AjOl5DlIhDb3dpqSDdTyZJB5z+EfOifTvUYFjhqZ1eaVZDHIowMDO&#10;QeftpbBtklTVUV0arZ4yN4i27tmORg9iPy/8xKWroIhKaKeeOPzSohchjs9iSMZ/oNWixsjdkPUQ&#10;mi59TrtlenDSrGSjNnAOex4+NA4+qqxGgAwVjOTuyQwI7aDm9wU1yloHdi7LngfzcEg/of7alUcl&#10;NLLLDOkmXXcMYHH/AH1KNrSKCYk91NorpUQSVDV5aWGZJFbDEnOMjH+Wl6hvM1HRvGWV3iJjQZwS&#10;jZxn8tF44Y6i118TyTQVCKTEc8MPf8jjSv1lTw26roquEt5c9Ksu5SCGyD3+GB5/IjVLKkEb9I7o&#10;0MZcCR2W/pfqI2+Srt/CmVlZcnGcZzj79j/XTlB1xVippqasgEkJIVg7FTyMe3bnSf070/arpY6a&#10;60FxZ7hBKy1CHsQPUqICBuk2g57jGnWCwdN1CNU0t3d1hRZGWRlVlU8chgPnuPnUcXKikaWu5GyL&#10;LjPaATwVGPV8cshFNbMeZhSFY5Y/+dM5NXT0CVQ5BjDlA/rUe4PfkaDparLTzQVVNUZCt5vlnu4A&#10;JHsechdeLZ1Ha0lrlrapZJVoXdBMxQRy5B4PCsRyNp78n7alkTsYQGjZDZCe6YKWtjRxRGsmLMNw&#10;VgMD8uNS5rz9IDHS126o4xAzj1EjOMH7aVLZSU10oo69bhUbVXLmRBhD8D47aOUnSkNXPFfP3l5q&#10;xRZClgkjBTjIz8ZGoyFmguJUo4y5wASPSWW21fVFbUmhjbzGfyqSqixHLkFnIzjgce+Na5rdTwyN&#10;W0VrSVqYsyryv0xVmf0AHGOQBnOpt5StfqEXIMfIhDtSwEhfMQAkgk+5Y/robUSXezQpUIkjxRMF&#10;qFYja0ThcsBn2IA/vrkM+Vxk03sugxo2aASKTpaL9Tz242wssOE8xS52bSVyVPA9+cj50vVVXcL9&#10;TLTSV0Mb26rTEk67iwA/CD/UD9NDbZPTXaHMMEyIZDvKj/hZXIz9uPv30XdaW2m2wU0iTiswszA/&#10;zF8En78dvy1hMYIpy5vJKK5re6A3wrHO2ZBJ5a+ajHkMSc4P25P9tLT1hucckSMmUbzMAdjux2Jy&#10;eSP76YerJYFrJWhXEXmFUVPUAoyNuT39udIyusVX/GUFJCchSDjIJx8cD/LXpsbdEYb6Bc5dlfKq&#10;kdN/1TOEY9wwH9vg/lqJvRo/IznbwS3ZV7DROrqYEDRhSCjbTgYz7AjjAGPYn30PElNUN5UqFPMy&#10;WYnkHuOBpWpHZT7fJNRRv9OyusxwNgzuQnsSBwe3H5fGj1PK0U8g3mFUVRvRSfN4yc/oRx9tA5nh&#10;hjiSmmWRgu5/LHC5xgDI78Hv863tcFUZgeR/NO3yycDGRhfj3/tpqtJG6moihjR2hm3MxOc4BXjB&#10;Hcf4ge3GvLXJy8NNTRVAjU7S6KS45+Pz9vy0NS7U9OEl+k4bOeNzbxgA44wPsdep7lAiNVqqqVGP&#10;4yK5L4zzj3JOQfYe502lK1KWSqYisWqkaMsVkJzlvlT7/H9R31Drarz4HMNO7xxlEJ27hzxgj2Iw&#10;OM+2o1Xc6eP+GmwJMxU5BPlggDIA/Ids4xr1NUJmNp1l2796uDlWweN3tnPz86kAmJUuamKNHPSy&#10;hkyQATtZsDBbaQcc+/8A0Gox8+CeWnkqHVm9RIx7dvj3Go9yenZUSGrRTjfsIIIOeOPy9wffXkQ1&#10;YiXyHaKMnAeQ4B/xAY7gcd8adMt9UzKnn5eeapZi5GGVIzj8PycluPy++hNQ0lUi7mC8k7QTkfnk&#10;cD8tbF+jpJPpXqDMkaku3sWPyOeNCvrVLT7p/KjP4OR6j/0/I+2pCkiVtk2vAztKBkgtkDH64H/n&#10;nQZ5PLD+TtkGOGb2HJyP6e+pslXI7yMFEUbHYNrYA5HcffQmddmI0kyzMfUV4A+f+mpKK8o4bMSc&#10;tICFYH+2PY4/668z/T0BBqCXj5G1MAtx7HBx/TWyeeJW/hThP8PpAxj3OPk50OmqGqMMzgccbTjA&#10;+40klkk5KsNoXaPxE8/67ajlivG85AI5GM6+TQALxIMDvtXtrbTRIELEHKqSSe2kktMfmHa2dxPf&#10;1Y+dSvMC1G5hwRyMcjWGKJcDhQcMBj7e39NeJSCVC7Qfw+kD+ukkp8tbA7LJFTR0rJEgKoSQSqgF&#10;8sScsQWPtknAA41rglj/AJVHOCCOwH5f99Qd7EBGDY7E+zDUmnhiMe5cowOCvsBjj/PStJS4pTTV&#10;Xm7DiXPmAcZBJzj/AKflpn6XuMPT3VFDcBIZoYZlbd+AmM9+Dx2yPjSqrBwHfJBODxx+WpJiE0iz&#10;KQqHg45wdODSgRey69hpGelKSuDvGQwPdTyMaXeoGlkqlpQS0cSqgZj7Y4wdb+hutJesOgLNS26l&#10;ip622QCgrpS3MzKWKSH3BKbRn3IPbGvl2esjhSKpmi2xY9AGGH5/31axj5rVN7A0qJE0ySiVGKuV&#10;2Aj/AKa+QPJNIFZeedaZLiFAXGPjHxrX+9fKUSRhe/I/TV8bqNLbUXExyeWpOBg49jo9RUV5uD05&#10;pKGchVwGVSoIx7k6AWqpoRVC4TU0csiNuEb/AIT+mrE6f6+FWfpqiljgde2D6f8AXbVbJlfGPILT&#10;gLz0t0NeaA1L188XlTrtVMksRnOTovSWa0WG5xyU1vZysRDu8p/Ec8jHtjHGoY6/QVklLLEAqtgN&#10;9vuNSae90Vwtz3RnCJE2x/8A1f8AnOsx8szt38FSJDeEdespJ40jggDyuCHR2KheOMcc68zoY4lq&#10;a52jqIlyjx7Sm4n+YEdsE9vfQ22SUtwpfr6apTyxndnuuBnB+41OxHcVgpaOaKsmnZRHEGHJPuc9&#10;uM/00ESFpTtda+1Hh7SV7VPUq3imimDeZNRyMqFh6T6R9+f11os9so7heaq11NEIokiLxFSRuGQM&#10;51tukUdklYXSlaAwx7oySCrHBxypPPxpos9q6Xq6CPqG1dW0BnSEN9JLLtmUnvGyn7jRDO8jlH0B&#10;JHW3S9NbBFW0YqHaZ9km4hlAI4Pbjtr5aKNKOCZ7fVToZofKl3YIIJ9Qxj7asKr67tVo2WmXpyK4&#10;xToq17eUJVYeogITjackZ/8ATpNul/tkJlj6esFRTxPGOJ3yfM3fn2IwNSGS/RpcUvCaDqCk0HSd&#10;pWkFSwXCAhyGIDDPv/Ua2P0baJ4jHSSNEj4/CMjj4zrVaKyoqKmOqrLdVinEZjKRqNrHPJxn7HR+&#10;Z4YoVFGso4Aw6njVd2Q8HYooY0jhKv8A9XcEW53kedByAQFz+eoVZaqGiICW5Dt5Lbc/307xXAQj&#10;bMrt6Mfrkf2xnUe5yxVuUpEjhAU8kckjtqbMt9+YqJib2CQH8lBtjgVAfYKNRixJIKfnpqqLZUsU&#10;CimPp59XOT79tA6q2VEMTzvPAixjLgn2xzyNXo8pjkEspAqmGqeQ+TH6SORofX08yxbVHqbjjnTF&#10;DXdMNPtrb9HEpjC/w4mbEmP7j750K6unjtNs/fXTt1gqqamiSQyGAjLNIVZTnsV9OfncNGdliIbh&#10;QEerhBnjqKF4SSrrNEr7gDgE/wAp+4xqfRWW5XRttHbZpsnG5YyQD+fYacegetvDmW0z0PVKkPT7&#10;JIJPKV1yxO8sp74J/oftqHX+JVI6VUdrvkpjll8tTFEsbLEvAYDPpLfA1E57nfkakYAOSvFt8Pbz&#10;I0cNasdIHP45WOFGO5wCdbZeiqKmqUS8dQU9PSzStDFPECwkZMbgBjIILKOR76ndReLdgpaamhsl&#10;VUVcksKmV5kWNozkgg+xOPtj/pl66s8J4OjLdInStdU1dcKySmM1eQY5iVQvkDBGQCBj+XHvqucn&#10;IdudrRGRMpMdl6M6PShkRq+elqFPokMPmM4579v89K156JqZLpUS0/UJjp5DhAEIOB88/wBtb+if&#10;FjpsWMU18tayVAk8kSwzFdgIGGYf/faaYb/0TcqRclqKqLH0szMNo7c4+w++q/izMcSpBgdsEuWb&#10;pWSgiFL+9EqxuLYPB57gDU6fpSviq4KtKXzIYyd8ZBG5T3wwHHH21Nn686ep71abdRUhhiim31VU&#10;U4OFZdvYkjJBz+WvN18XI6O/VtJb/wDe4GSNafA27JAPV7ZOcj+moeLId6VpjYwKKh1UtyhnkcxS&#10;LGzfw0ByUTPbJ+B860U1xt81xkt8k38URqQX4yzZ7fJ7f106jqOyVczwPcqIFVBLTOFUEjtk6qTq&#10;WiDSVd2guRpp4ZwFeIZX0/BHvj21Evc7lSoDhF+ro46GGnipkmZKlGimdyCoY/GB+epNvrTJQUNK&#10;1SVFYvmlfcFFJYf1Olem61HUVG9uYktHJh8x4JAPB/rofbqe8ve2hpRNUI5lqaXZEcl8L5kfHfON&#10;35E6FJEHgF3r9kSN9XStA0AuCyXKG6zVCkrH/EA4A4XH9NKfWHTlLdaVrTHVRzvIFkkTlfUGB2n5&#10;OAdTOm3uVRZql7jT1FFXTytIkOxjgKcEbPYAAnPwPtoNPc0gLVtfQVlNUMr4qCPTvHb2+dJw1DSV&#10;IUOEOrujIbDbIaijkielpCfOwQMxsuCw+MHDfkDoM7TdPywQ3CBZ4FmDiq8wjKtwwOB9+/217t/W&#10;9UZZU6mpPqERGEcWwAFjwc+xBB988aWKq/XN5wshiq6dGXyYZMBggx6Dxhhx7841DwBGKCcFEuqa&#10;e52O+0V0tteDZayrWRo0mG+MlSrj2JBVm4+5zonbLlHbLNUUErH6mlqf4awjP8NtoDHPPIkOT86Q&#10;6yie5VksFLbohKD58bdjEQCxRMH1AjjB+RohXJc6qOWvSlqVqKqARxwyHBAUsMH5B29u3A1TlkZC&#10;bftf/SPG1z+FYtttVJU08stNJMUo51ZV3cySHJZcj3J3e3bUi1p9S9dBJtNOkiQRRyxIRESivySN&#10;w5Pzpc6N61utrp0iijJWBcThkLKZdu1mJ9z30Kk6luTxXG2Uis31FZHUOwHqUAJjP24GrAJbuFFw&#10;tNV18qC8qtOymCEbBtXG5iPWcf67a39Q9SUT9LXCklkaWuqI1phvIA3OwTGfj1Z0MrFulNMkkkRm&#10;kYlM5wARk9/c+/8AXSp1EDAlNJU0M80DVAaoKrkb9pIXI7dwc/Y6KX2zdR0bp6uHWdHQxIlrk8gv&#10;SGjp0A9JOB69vySByfsPfU6m6lgs1qktUgerqo2ZS/mjy5XZiS3HuM/qdVzboTcrmhrKiJpygHmR&#10;IdihRwqj4H9SedTvo55K9N08iLTgyKQvHAJHB9iRqvJRaQnpWxZOpaqjvSU1ygTeYw1OqLxHkZ7+&#10;/Gjt08UuorVB9RQyRxkbs+vGAB7H5OqloLR1BdLh+8rmK6VXZTvAYEjAHB9vSMce2me52yipkirL&#10;xKyUkRyUkcAn7E9v01NoYxo17lV5Cb2CaKHxGqKtRALqHqyTsiIb+Icbid3YDv3Ogj9U1s91r1uc&#10;tNBSRQr/ABI5MyFieTgdsDHz2++oqixVY/eVqo4qaKskkkaqVwWTKHCoCTjv2A/LVZ3Z+oX6oj6d&#10;tkErVVUhdzKyqGiAJOeeSQB/TWV1CW5WNjbt/bSFjlTup1rXvMUMlXDWxU1YlSkxQxs2FJ4PY+sg&#10;5z/KNNkMNDW2gXmq82WWIMjw04bzDL3BY4IwfnSh1PaIbLcLXDWTTv8AVyfw/Vn0gfGOOce+muyL&#10;VWGCvohdyKeqbyp0nb+GY3wpL7BuK/IBGQNFbO3FaXQmiTv+6TzfKG2650FJQVVdUTPSVKyCLG4A&#10;E7tuM+3PvomKGKrDz0lcYIZArRlWDuwDAZAz2zpX6qPSHTtKlDQVX1k9Iz+bVqCyTxF29bIc7Qcg&#10;ADuOeM639G194StpY62COnr5IZHizhh5ZBKkLn2BIAPIGsj/AMvkDOdJE62vIvb09EAtFbrlars8&#10;9dCJTQMhiUGcOACPWFzg9uWHH66FWmrmpLkjxxOr4wozjB7AgfHPbTX1HeYbdf7hb1r6qWCaTZUb&#10;lDEYIO3uQdpxg55xoTf6aSkqae522Zkg3JtfygHX9MkAhh8ntro9SLSF19JcIaCrv600vlwTGmkl&#10;jiwqyYHDY4U88Z4ODjtxttNzrKToNbPDTyzQ1skrTBoSYxkkYB7bsKp+eNA7n1TeXWuoZbpcGhuF&#10;SZKtPOYJP6txZkJ5JIB5+NWB4f0UtDVxVyV1x/dxFUaYxoSJITGVJ2g43c8rk8nGlakGqra6Fp4/&#10;OhpGjCLtY4POAB3OtNEkbZSeBpOPQAcDP30YqrxXQUz2urleaKndkhRuwBPtkZ7/AOZ1LpLRDUWZ&#10;qqkpZTURHMhV8qUI4yuMg598/ppiokIEYhESVTGP6al2wSpKH2nn0kYyCD7a0iZXzFIjNu4AzjBz&#10;xpmtdv8ANjWmQsJCwkxwefvn+/5aSak3eDtBW9TdVUVonjgqI4cSPBJlRMiEZBbvnb8e3trqbrag&#10;698Mup6SG81PT09kdTJT09urxJPDCQdjSK2GAw3GQche/ueOYLjcrDWfvS3Vc1DW082+Goido2jZ&#10;fdSD31YsPiR1J1CHu1yuLVFZkGR2kOR8Dn2+PyxqQdSWkOG66si6ppo1SWSqRllA9atlPzyO3Pvp&#10;d8RvEqt6dtKxW6gerNUjRNURuVFOSOGzjk9/6aqezeKHU1HWUdxS619HLLmKWYFXJhJBIGRjuP01&#10;1J4VWbwe8Qekvr+rLhNdq2llFHcbfOMbZmyY2Gzkq2MqwOCeO4xorXqPghUr4V+NFdVX6psPU0yD&#10;z1X6dvwqHRQGAHywG7889tXhT361VdvaZK5pJ/NIjgELAtHng7+3bVBXWwdA9F+MUlrlti1Nvpr1&#10;KFXey5opk3RerJJKFcBsg8EHvwyXLxP6b6bv4stF01c2SlZVXz6tkbYQGXaGBO3aV5J0RkobuUxh&#10;vhW9X343iBKOpEdPHSoTHvxl+AAucAk6SLnJTisNSu/bAxKspC4YHJH9de734ieGHWXSktGILrQX&#10;FUYbBUbikg5APp7EDuDxpKtEdh6VulpqL7fqihpLuyVVVTVE3mkws21ZlIXvxzkA4GORozMwNPCG&#10;cf3qP1r12xkDnpyZ7bCzGWdo8Ovwdvb8XvnVL9ePdqyJeooq2SW3yuTTYbPljP4XH8p02+LnVPT6&#10;XevpOnr/ADVNrM8ioSqoXQMQMgd1yCQfgjVb2rqGnEz0E0qzU1Qx3RyKCuPy0HxnPThgCfPBio6k&#10;WS5VVJJE1FDCj1rytwoyduBnnjdq34lul5mpLpHcqJ3gOYngYN+hyeffXPPSnW1s6cs16sFX5q1N&#10;Q8UlJMhBUqhOUce4w2Rj31ss3iRXdP1qyJPiHzVmVcjaxHb9CCR+R1Ns2nZPVLoWs6zuNnQ0VZc8&#10;723iUxAj7gHHf7a+vLFe5fNprrLJEUBIJIcZ5we2Oftqs7h4g2q/JDTCZMVEfm7om4SUgkjB/p86&#10;jdPdT3mzVe9J2ngcbZYnc/h/5T7H76IctrHUkGalZFZZ7CJ4qWprWWWoYbUkq+XP2GedQLzeOn7B&#10;to3jeUEALMrq+3Hsec/Gq/6wMlwpoqiiLvNBhoZAcPCoOdqng9+dAILxcmoJDeAszqpHmSD1j8z7&#10;+2gvyDflKnobVFGOrYrm9x/fFuEahtrRyI+Nw9t3Pf215t1VXmPZ5aLJKoD5wfVj2Og9N1BNUxNQ&#10;eX/AZcBxyQefbRjpzzbxUpZqelleSBfXIEA4JGCf0OrmLkNJLT3Vd7KGyDXWSuoq9a2WlCSFthAB&#10;HHbIOmrpqSWumhhlrWjkmXDMgHb9dQPFG6w2/wClo3o1gqI6eMTtvzvYZG4Z7ZwDjtkHSV0x1FFV&#10;Xunt0lxWnjJyJZeApAzjP+vz0ESuhJIKmI9VBX7bbBaqSRJ2rjUtUq8CLJtKM2OQeNaLj0lWdPUt&#10;BSNaaCrorqEiajqp9ywSBsZVm/APfJOB3xxqbYOhq5+ten+nrferdUJdZy6B22AMF3JluR6uMfJ4&#10;09eI9r6rtzUlvrbdTT0agxVjRjzJIZNzAOgXvwRk47HWV1PIjlZrDr9PetHAbLFJoI2VWX/o/py1&#10;dYGvioGRJYF87Ew2SHbgTQsjKc8YPfjJx76LdBm3J05PT0NsWslpzNCZn2uxjPJBb3Kgj/p35iLS&#10;Xm4wWCwyWyrnjcbFSYtEsY3Mm/PAAyv54GcdtPnTPRlD0V05c7zUU9Ms/k1CCKgcsSroNjZc8upG&#10;fggkd8azcfI8N/hvdv8AFak0Q020JOu1eaejiFHPAJVm8mR5VyViIOW2jB4yRjjUbqrw2qfJ8ija&#10;n+pkZXZXGwtlWJGDxnvgZyTwPbRioqqM3O1pUUBCVyxJPKqK0dS7eqJ8n8PAwcZ5xpv6otFnqLlR&#10;slFXiKF2qGaOoLNgjCIAO5U5bv2+dSz84xSga6G9j1+CqR4zniwEm9I9F09grIY7zDVJ07XQO8gV&#10;98y1IX0sE5Kh+Vxz2Gt3XUVgt9PHV9L01XFBtR5ZKkqMyMMYQADA7d/fTvX1NVbqdbutVG9dQx+b&#10;HNVKWLsACA2AS27nK47kY0E8Vut+mOvLUOoqa3wQU6N9LJRU87yLDthEgcggclj8D88rqt07qrsq&#10;JwJ4NfJSfi07UAqmt90qKt4zXF5qivfy41C8kgAAf9dFrtSSXx/NgpZHaNBBUpIu1Q+Pf4zjWdNL&#10;Z4qFrnUtSlAreV/vB80uIhgbdpxhjnOBkEjUSm61rJJ5KaCnMKzMY5J0IKOd3GR7du/yCNZedPol&#10;Ibur0f5QCECttlr46hYqESK1RUPExd+Ubvjj+XGefge2pUMporslLJV09RBFVIs0KY8xWXIyQB7b&#10;Dk9+c++p81VdI5agpIsjTMRuQlW3Y4BxyCM8H30m9Ouj9YVEaVTxGJJBUR98Ptxn7fPPv/TT9OjO&#10;Rktviwq+U4saaW3qqsjSKSiQAsEIjBJ9GeSwx79uTpG8+SSVV8wBhycjGB/8HTbc/wCI0sGCEBAL&#10;gAZPf37c6CVFsmt9ymorjCsToxG/uqt2yGwdwB9x3A16OXUFggWvE4xR7mXJKgo45+//AH/tobDK&#10;tKdzbCz5JL91PsRzorXVSUFNLGJlKMFIdWJ2kjgAY9vuPnQWlraeKA1HlRSSAYxICy/YkHIz2P8A&#10;TQ2klScEUgjpgcVVYfLZWAZFyT357/PGiFvu/TNDcVmqqWtq7f8ATL6DthdpzGN6ghjhA5bDZDEA&#10;HAyQFGSokdESPKgephu9IJ9z/r216klhwBuDtDztXA5HtqSise6mEsZPTuOe5bB9hx316a7FWXy1&#10;JdUO8y8bzz2Hvj5+2hTVVI85jyyU7OMH8R/6e+vsZk8wyqFkGNwJTjHfjPt2/pqQUbUyWrqZn82N&#10;2CxgDBIbaO3vra1wk2OhIOQckjGOfn9O330MWSQ+skxjJ3LnBJ/LWgF2ACyEL3BDZz2PfUiFElMc&#10;dU8tKZEPmekK7cegluMnvzg/01thqpIIWi38rzkyc8nGefnOlv1Y3khQT6lJ/lGpiVVIm0iMlW/E&#10;g/y47aipAqfUVYkDqjoF2gkMRlvbGT34PfUCSpj3BDgYYk7WP9NaPq6mUCOR8pj8OAe3YfbWipjl&#10;lgUeSxO7BxwGx7n+p04CYm1srZVMO0ZUbg3I4HfQ/gqzlcEc5x7c57dv/OvNFTS7nZnAAJwHbnJx&#10;gD763cRgl2QqvdSSQP8AxqSShzyjzHIQrg5XPPGtZ8t0/wB6RcgcFSRn7a+yON5WYHae3pGGGe4x&#10;rVIjEErllB/ppFMvTuyqCcupHGGPGvkaz8gjLORx3yTrVCfKky2Np5AbnOT7DUgSEBmXaAMY5OMa&#10;YlOs3Oh9Z/F7e4x/l21pZgCAw9QGfy15lq5HdnO1vVuyAB2/LW1CPJ9e+MryQfdsc6ZPVrbCm5GZ&#10;5M4wAO3Oe+vsTmNg0mAcbhg51ogkEgO0nA55HONYS8pCryR2xz850kqUtKnawaTIAGQAPf241Mor&#10;i0YJ25Vjk8e+g/nkjYQDtP8AT21Jo95kChjtY8n7ae01K1/CK8zW/qAUCFxBdpEp2iReGlLfw8ew&#10;ySR+udXLaLct5raqkujTpLTlkVNyhvNBwVYnvz8a5otFzkt1XHPS18kDxSLKhUkYZTlTx7jXcHRV&#10;t8Ob9bofEGuv1ykrOpIVr6lfo12w1LnMoQgDs+4fGNRflfhm2omLUUJ6R8HoOsOr7T0u9TLRQV0/&#10;l/UBVd1yCTxnnkatCo/Y86Mp7XPd5OsupPJirjRGNbIxlMgP8ifiKc/iHGATpQtd4rbF14twtDSV&#10;FJQVAlo2lXy2dVHPbt+LGfy1b1v8bam7U9eeoLJe4oLa1O5FMjVLu0sayA7RjACycn2yfbVJvVJJ&#10;DTXI7cdoG4Sh1T4A+G/hv4ddQXX683Oto56mFHuVO0EkzeThFpyGwwWQq27BzyuqA6G6YvfWEc81&#10;moVmFG7NKVkG4Jt4OP68dzjV3eOfWHTHXHRFvkttFd5LL9fIJZYEETxShCFKqSQwLHByPjnONV7+&#10;zF1VSQHqHpiiWSjqKk0lTFcpYo5TCFmjjaIqxwN5kIBHPq7dtMMySydVqXgMPZWLfP2UqOWtaus/&#10;iFQ0FJAvlTmtcyky7yAcqqgAqRwcnOhPV3gjUdO9RQdO095glBoTWyqKZ4ldY4wMjIwSzA+/GTrS&#10;/iteOj+sKmae6/W0iVECPUOyotTIEUZG3I/EM8HjadSfFDxJuPXdPTXKW7VLmikMaR0m9xI5XJXA&#10;5xtJ7cHPPbUHZUpoEqfgxjsjkfgz0QvXd16Ypuob0lR58oNPS0W5UXlsKSTxt7fppjpvA7pe10M6&#10;z1nUcQhqI5PqJKNUcLiRcKO2DnJP/p1H6S6Vqek7ueuUtl+uF1q6d4Znq6uMMokIJIU9vtjsONWB&#10;H1dU19K9jn6GMMMivU+Y8u8yNuGRgnOOfyHGmMjibJSETOwW7ovwZ6HmFxa7U9zr4alI40Nzp/4Q&#10;zJtzHsOctnue3B1xTc5qiiulZQwVDimp6qVV+4ViBn9Nd3WO19fWqaqqKWBovrYdiE7cohUnjLYB&#10;3bcfbOq9u/glS0VLcLjL0/SnfEru3kRMyn1b2PqOckg8AHg99GhyBFdi1F8QdwueOg7lXVV0qRc0&#10;mEQgZlLKcbgR/wBzox1FUV9U0VDZbRU1KPlppIYGYxkfhxj7jnUi5de2yguoSishp4qOoXzYVViJ&#10;QnG0n2B98fbReLx/ey2p4OmLTLap6mORameNWYykuSnBBwFBI/I6rydQic4kbIFMGyieHXU1JQzL&#10;T9ZF4qDzzgrxJtIJPpPI9ue3OjHii1uukkFw8ObutPQQFElSoOcyeos5kGQFA2gg/I1RfU97r7l/&#10;9s45auesnJ+plkH4x3HGOMHPGvfTfjJ1f0FQ1HTs1NHVW+r3M9PPGGyWGDg9/Ycf5d9QZOHnUibU&#10;nbqKzdfVooZU6ysFL5KsGLV6xhmyDn8PPBH9vnR++10vTfSFJcay6W2euCQ+Z5E/mCRWCjcO2c53&#10;cDtpK6O/abulT1xLdusvqJ7YibDb6eOP+JtUKqkkcZxktnP6a3+JvixbvEt6Olt1JJbKAtl6NXVi&#10;DuXjOM9kB/XRNY5TEBNI6oWoYmmqYZacDKzIuCeeOD240v8AVHVsFF5lEyDE0JXcB+Fud2f01XNu&#10;ughedl+qCbCqBHACPnjI9xgH+uvfUtNWzSTXCkuSyGP0mORmaRiVJ7Y7Z4z8nRI5WNdZQnN2U393&#10;TVcUNVTxsIqhWZWbABwCT/ZW/pqYfOPR08KWuSphasSVZNuYVwMMGPyTs41XNzvF0oUit0FaxOM7&#10;Vyu0gYzg/mf763Wzqq/pZpLYtVItKkiySIUHJx3yBnHA4/LR5cnWKUGjSeEVufTt+t1VNNWUrUMH&#10;08UqoUO1/MHpA/PDf0OrL6L/AGbPEq5WmS9V1viokmKCkhlnj3uSeS43ZQbTkZ5+2kO59Q1N26H/&#10;AHpWvM81PVwU6b2JDRRgkY/Lcf667H6MravqboCkv9JW0vnVqNLTossrQjHChm75GMHA4PbUGZLm&#10;CgrAja7lcW9dUHUUvU81oraeWSppilFHHFCQQFOFTA5zzjnJ0U6jslyoOjunhU0s8LUVA7yo6EFX&#10;kq5RtOe3Cg67QfoSyJfIblFbqMly8k87xOZWc+oFD2J3cnOlzqvpKW6VLF6CGqoo2KIslJwFAyOP&#10;ck5/roxzSa24S8ALljoNzPaJrVFQeZLUTLUq/mBGIVcLjPx37++rB6UoPEKsQ156XiNLUlwkjKu8&#10;bTgkMeQMgjVnU3QUMU6iPpS2xAw+buWmwA+cbc+xxqz+nbSlt6ehofKjjURuxSNeBkknGfz1B+UX&#10;8BJsOk2uaKnp+722lqaq52yQQNIS0rEYVicYyD86H2y6Wi1Xa30dqoYmuxlaQVMpDxqpXG0hh3GD&#10;z7aty81i1PS7LXV1vkphW1DzU/07uFRZHKk4H4t+3d7DnHtqbZ+nel6+unoKS3WsILaknmQR4kWo&#10;PD4z2AyuPfVc5Gk6SdyiGAu8zUg3a1C41aTwU1MVln8yfzJBliSPSFAA757fOtfWlKGsdS8dTS05&#10;hqRtR3Kk8HccAd+/+jpuougrda4au11lwlSXz4W2SSgvuVtx2/fj/PS31Z0nUraZvNS41Pn1s87R&#10;P6tqMF24x2/mwPudQ8Uk1aYRnulTpyzW9LxWRGClaFooqqNnBMuXGWJb3Ge2mSDqCa1WyCn6WdqW&#10;rpKv67auCGYADJJ9sDH5E/Ovlz6Gvdv6i+rNHcUjIht6bWUK0qwKQjccHGDnRS3+CvUklup7xJbK&#10;kz1VOVpmWrUxyFSPMyM54AOpF17JBjgdl6Travo6Bb3T06Sy1e5pJFkxIHZmDKT+pH66SK/qWNa2&#10;TZQDZVYjMTyA7HI4I+xH9wPnTx1p4a3/AKepq+5xQmS2WuWNK1w3/DlMabpAD3GSMkfOfnVc9SWq&#10;y4hu1An1EiBKqVjITuIJO3nHBUDGPkaECGBHOp3KCdZRvdKkReR5OcFVTC7wAAQT7nPvpSkoqSOR&#10;AscgESliDgFWPtphqoWeBC1ZmgkB2Mr7mYnkKPgnIxr1Zqe3SXGG31RYEsIjM8gGOff9NS8ZvqkG&#10;FLlJcKi2XhKhGCz0s/IGCMqeR8Z40Q6grZI+t/rp2mpqKc+XJ5uARujcxsMZxycay/dPip6luFwo&#10;ayMwvKZhEsmSxdieP6HW3qKrFxttRHXqzzU1DGUSXg5Rm24+cAA6qZbo5Ggu/vojQFwJpaKe5Vdr&#10;R6qGGFoLjiORd43LMFO3v2yDk/pra0MVjmq6GR6eeoudPDOFdsANkiQZBGMLjAH9NLv7wmoqYU9X&#10;STgSxCqi8xCRhhjePnj3+x1Gh6f6j8QA1rpqGrqpaQiqlrI4ZJGgVRgA7OQ3IzoocSnIAKcaLqaq&#10;r7WlVWxGOFQzeXCCfMctx75zjH2/LQWvrbtUJcYoUDJPMkJC9gIxklT7kFiM/bXjp2wVcEkEjzzV&#10;U6MxQKh9BOBhVHPPH3JONN1F4SeLcR+jm6GvWaZtkrGlYBHPrbdxwfVu/XUgmJCK9NWu2L00s1JQ&#10;1Mk0MYLTeUQZDkDKlvuDyBgYOgHU9mq4QKqGaSNXXfsb8RUkHJ/X/LTPNfKroyWPpmvoqynkhK+Y&#10;JhsY5OSuDyBg6DXSuXqnqVIaJ5vLlZYo4Dn0qe/v7ck50PVum2KdPDPqGbqe3UtpSmH1cEYjlydv&#10;IwAfvnI7ffQnxQ6W6k6ksk7Wma2imppVSqdq+MOnG4ALuzzg8Hn0nXQ9n8MegPD64xV/TcFslKUM&#10;pHn1peqlqRtaNV5wF2qxJ9vbjOq2sVnnfoeuut8i6WoJai4SVCt9UJYmWOP0q7GXG7dI2ecDI4zo&#10;gCGVRXTPTPUttqhb7hcqeqjpZI4xFHVRySLKGOyMx5yOA/f2B0d606mHTcplpqCiaopaiORgQNys&#10;F5J98Y3A/nq1rBYILn1X0xaZaK2ipvVOLxdqumiExqZUZhE4bccblY5Pbk6Sv2jOlumOnq8yfUTT&#10;z1FYVdIQn8FAnqd+M4G7+mPjWR1ISamSRdtj81E8KoarqZLrf4LnTVMktPMi5pmbcIG7BeewzjBH&#10;trbf+sqmKujs1SsiQrCxdsEsV7gcHnnGCfz1aSeE/QnUPglF1P0HdbdS1AmijNbcJTAm4+WrmTO7&#10;a+QzLjsWAHGqj6mtk0V8uVA1wpa240bPBNUIwKmRO53YyQcZH56i+AxgNkPKihB6nmqb7BHUoqFp&#10;cmUw+p4SoVYiO2FUZBx3OdNf1VKkiXC3hpqqcNIEkOHUR7Ch9lDZ3E/PI+2kXpqputdTXuqNC1Qz&#10;GOIOgO+OANhyAfYHbwOfftrfZr5a66Gno7j9TBPBOvksr7XVGJ3AnsV3ZP6n51lTY2t+21FINtU/&#10;1bTTivcRTJIDKX3gct7d/wBNCqqeseBI5S6bHw0bBgFYd+DwPv786N3CCe5zvWligJZlUDIXJz/n&#10;qNVWuvrYdryxHL7ySMFjjv8A5a6cytCl4RKUK15aepir4AQ0c6sDtyu5fz4ONT7Pfr7baeroqW4z&#10;rR1i4mhDYQtuDZwMAHI7j2499Fqmwjam2cqEQhg3PqKEE8AcZP8ATUaSxSeSoRkjJVd2MkMQvfSE&#10;7PVIwv8ARL8kFRXy7FdpJOSPnPfTFZbY0n1NHPNOjyQqy7B6QwIPqz7d+RrRQ2+ot0olZ1ZwCF44&#10;GRjRuZohFupqv+O7ZYYwpHx/npGYdlHw3+iTZaMxVH8cFdxz8DvqwumqR7fD+9PMmQj100wJBQk8&#10;P35xyMaX7jSb4Ud4FYoDty2nWydW0ctko6C4USNHDwQqkZUnkcfl/fQ3Thu6Xhv9FPlI6r6buVEK&#10;WKompXaqVmDK6rxkrg7c8D04+efbSzY6WrpZE+nVpVfLMGXjGMgH+mm7oest8VdVRzRuIandGjgn&#10;IXuAR7cD++oFwt0tLWyVdFny1k2kxeoNHnGSP1GpiUajuoAO1aSFsjuUBiaKalZJASVl3EjBPYjt&#10;xrfbOv7/ANOQVEVou8iQ1kkTVECyECQxtlGyCCCp5GD31MpqeExfT7k2FNrlSARkHG7SdW0MdJe0&#10;po9gEmHOcgY9x99SimD7CNoKsvqnqG5dayW+6Xq5VM1YlOiS1MrkvleRlj3PJH5Y0CSq6hmqWr6y&#10;41NStOUhiZ5Cx2LwoG7OQB7dhrdaUZWSjlZtmzC5/wBfbU2uiaChiekYKUYmRAfj3/66ryZLhsEX&#10;wRVrxYeqBRdRQNXQVVTE1SvmiKYxFgBwAR2JyNFblQVPU8kMdRVz00cHmJH5jNIVRpGcDP8A7iNK&#10;k6VFfP5kYAZhsJ/wnHcn241cHQt8Wus7UN/slHWNS7FSrWnQeaCvuRjLD5x8aHNlljLYq8jCBuaS&#10;OnhJ0xMgauvc8meduHXn89S4PCvoWJhI0wZl4y0sgGfzGrUVOnZQD+40PziFeNaqm1WqZsxUkMac&#10;D0x+3Ht86zjnz9nFVXaR/wAgkak8Nuj5GUwzUOTwDKCf/wBbvo2nhRa54xJFSUUirwF8kMBjtjP5&#10;aaqGCgoYcU9PRk5yA8YY/PvorQXevnqlp1YDzAygIFGTtO3++NVnZmQ52zipNcwclVxUdPdJWJo4&#10;rnbIQZCNhWnjVQc45OeNLPUvk2+T/c2V45V9BXGAufbB08dVUsl7oTHPWHep5DgYbnnONVRc69rL&#10;WLR19IzxqPQd3A+Me2tXAe5+7nWVNrgeF4W6SRGVzlFUeo7s4/vqBWV01VSHMXmNKMHaCSR9tfFq&#10;YrrWPTS7kgmikLvFjPCk9tH+krBTyQRVC1FVULtADFcKMYGP7a0pJhELKjI+haFdL9F9W1szs9hq&#10;xTyH0tt2Fcj5OrN6d8O+rrXWLc2udwMohMG2WASEpnIGcc4xqfajV0yjyKqaIjsdxGnOxVPUFVUK&#10;IrlWMF5Pryo/POsifq0jHWw0gxzNkNUkW4+FFF1BUia+1dZPMz5/FsOT7YxwPtoZdPBHwo6anVOp&#10;LlX0k0sfmJGkrOzg/GBroa6W2Wq8s3JxL/BjJ4wM7Rk5H3B99arhbLRBRR0QYKJ6ZcN/NwNuQfkb&#10;dZo61PrILyRausYBuqqtvQPSPVNjhuNmu1+uMlunjiba/kT0+EbkkjDHgHIycj5Orf6MtsddYqK2&#10;RrX1JpwUklqpmmfPAG5z3JxnjtzoReK3qHp/oOvuNutk81BRqrttBLlAeXBwcKBnJOcDHtoZ4Mft&#10;B09wiren+pbpb4JIdj0jNGyGRTkOpI43ZAI47k/lrRbiuzYwH20DgK5DN4btk73vpq3UNdCay4hG&#10;pm3IhjyoLMOTnIIHP9TpJl6opZY7rQVa+eKaoEJkVVVSrEMpyOCAeOAO2dM186wtlddPro61TSCI&#10;PGY2KtMMgEru5JAPI+R99U51X1ZDRVe6lpgBWqwYDlmXOCT7Zx/c6zJIn7ta3cFaTZLCmUFXa6Dq&#10;mCkD01LT1keyJanJTJb0qpJOG4GPb8tFOoOrKmsFPR2yKUtCBHI4JUlu4b1Y+f1ydI09yttbNW00&#10;7MslvnBpyyYKlscZ9lxyDzyPvowlyaplhvFoljp6hQiiPGUkUAkg/JI4wdU8vxXlpkux6ozSAKCa&#10;R1XNfbfP+8qlv91RYHhGNz4BKtn7ED8wBpNq3h6boaq/U/lyCpqVaVHAO9HRkxx7cH+uvFbdqOKt&#10;M1E7xqsTySo4wpC7j6cDnGTx+fGgdTXUZsM9HcapmNVkblIDOrHAyB+oz84+dVYC9hpvBUdQUuOa&#10;6VVV54WkjMuTJHtxuCqeQQOT6do+/fGvBkBjQrOssk8ZDMCCp98ZbsQAMflqFa5Z46GCGjnkkkQi&#10;OmSRu6knOB9j3/PTBSUkP0dNLLZpZpquk3QvAOdzcbiOxweMfJx31alIbRKmNPJSyt4ma5mlMojk&#10;aVVXKnAbHB+47f1++pMNujpo7ld3t1OJ5olRpQTlQx9I5zwG57+4GttfDQUtNRUE1K8NTI3nQVGd&#10;27B4Dew2jtgZ7aD1F7At0ipKrB6hVJUZ3MgIOPtzn9da/QmiTMaRwLWZnPAjIQjqWvVVNKYhiTOW&#10;TAyF4/6H+ulq6XcVbSVMzGWWocklznb8D4x/2166muISdlK7SOGO0jB/L37Z0umphBSSoQiPJCZy&#10;N3cZ4+DrujusYGllxriyKJVbGN7K7khvbtnj76HRXAxNtQDy8cF1P2zxr5WywM4VAMFslt2d2tM6&#10;KyiSNtpQbi237c5/ppAUmJtbp65pnYx7nQ8ZHp3f9ta5rnII9xXaw4OGPP3PzzqMWIj3RSsUI9Q2&#10;9zrW/rhBLq7MSMAYxj5/Tj9NOmWefuVjjvxwPbU+Cp2weWY8uxIJDYx8cdv049tDIo3zuKjn0574&#10;HGeNEYUZ0UCmKlfxMT3/AExqQTUvLERAszksfnk/nr5AD5kckbE8+wxjn416amabcEySnd85A+xP&#10;tr6sRhO8srBW4U57AHuf66e01KSRI8fmbWEnYndwRn3988++vMtMcFlVAVI3c8H/AM6jtKwAQqQG&#10;PPz8cnUuaWnWBQjHdn1IANvbg9/yx+umtKl53x08G0SgsfxDk41oEwmTaxYBzjK+3/c60kPvJ5Pw&#10;Bzwe2vGFhcsjsNvI+xHfT2lS+1X8NsM+WDAFcsTge321HfDuXjiYZ5UbuR8ZGvkzhCNrZUd2IxnW&#10;bo1CrGMDPA/TST0tO0szeZuJAGfcDjXmRGK7mbaAPnUmHazeW+Txgbc578d9eY46fbIhlYyK2MZJ&#10;XHbvjStKlCiUkBAFwORuOpMCRzOBUyEDsUA5Izg4/pr75BklbDjGMkduPvqRS0stZcFjpofMd2AU&#10;Rg9yQMAcn+2dRc6lICyoa0svmRxnhWbaATzj7/fTfTeHfUd+s9fe6GgkwqPURwhGLyov42GBgKFy&#10;ck8kELkjR7prpWae7imNH9dcqgiJYNmUiLZ/Hg4dxx6Pn8R4Knoq32apsFB9HS0rSSSopmkKcJt/&#10;lB5J5LdwB2xxgaysnqHhGmbq7Fi6hblxICUJiUkHOMYz/lrc0DjbLA5UEHAB9/fVi+K3hxJ0lfjc&#10;6JQtsrZGeDCkCnkOS0LD2wclflfuDpXislfUyLBFQTzB+fMRCfbOr0c7ZGhzVXdEQaS7IV2lWyWJ&#10;4x+udeqYuCXWQ7sY540Xbpe+ytuitNSF7g7CARj7/rr1H0rc2QsUp1yT+KpjRgR9mYZ1PxQm8MqJ&#10;HUu/BXBHOc9tX34CT3rqS1SdN22pqC1sqBUyRLUiPdA4w/JI7OEzzxvOqcoOi7pNO0a1NEXQjcoq&#10;FOcjIwRkMe/A+NXJ+zdS/wCyXiTDLf6aGutVxhloauCKRWY78bG25BA3hMnPAzqtmFssLm8qTGG9&#10;1c09xPQfUFhFTXPXfTVLTZZg+2Fgw2E87sYHf41K6i8SbtS9TPbY4En+uSWmmkXYGeQIdjexJGcd&#10;8bT9hqD4mWeOh6pgNttD0VL64RTEKdrBM7sqWXOWycH4PvqtrvDdIeoYGRZIpIVlE0YfJUx7gQx4&#10;GTjbj5+dYEFjZH00rV6irKaXoeLbJTRGtcwqViRzFNyzHA7ElNuRzyNVr4ddV2boXqOO+18Sy4pT&#10;TxIhCmSTz1I3Z4OCu/J7Y/LVjeCMFvn6erKzqGhjqSa2Kniphl3hTOGcgEnGXHJH8p1Wl+6ap6a+&#10;zrTQRCdGfEQJYQZc/f2HGMew0aF+l5aUxbQtXL07S9M3GtXq+43aglrpCsUEMLkw0qEhge3qYBsE&#10;9udWN19YvBq122mk8NOp6xru1aryGYSMFjKMWYHaMHcE9/0+KG8Mer3uk8Fre1QPNTONscy7FLqA&#10;AxI5HtkY76s3qPpy4VlG0kNumrZW2n6cK0cRGeQdo3MO/v8AGgyZvhOp4TgWNkZtkVxh6go+o36n&#10;p/rYqV43lnXLfxJC7HYSFGQVHbsNN9p6kanqfqazqu3VISN4UMhjUjLhu4OT2xjtqvOoul5r9DHU&#10;UVkmoqhQGKSQtICBSiAI2fxBSA4PyORpZ6W8JprUtVTXqwUt1pqhfKZZKZomEbEb1Vl5GVHDDkHk&#10;aQ6lAP8AkpBtdl0W3iFIJYauunstZNSqxp3lAZkJAHB3fAHGl2xddVHUd1SiuhoaWOvgkuTS0VM0&#10;RkkQFNshGcDDMcNjOB30pTxX+kts1rorLAYUpmoqT6imBKIYtiZIXvn3PzpFtPSniHQlGutdPLKv&#10;oVooWU/r9tSf1FgHlNoM79FULW240FqgvdZ58vMlfUNEsj4BjEhwB+hHfQ+W008txM9NW0QRY/LW&#10;LJIyx7k+50B6yrvEqjuRt9o6ev1btZWVorbI+8nBbBCnOrPsfhr1reoYqiG01NMJVBxWZidc+zKf&#10;UD+mq7oJnU8N5VY1d0kx/D2oangC1ESiBt2VkID5+ft9tD79YbdabfNX3WmpPKUAFhIS35Aav2ze&#10;AHU9Tt/eF1WBc8LErP8A5lRpvt37PNmZR+9qqorFzlkcqFOOewGf76PFh5JILtgp0uSLNZrVd6WC&#10;rttot7LModQcA4zzuyODwdFI/D26VbyPTdIwMGXarwd1OO+QNdn23wb6JtrQSR2KkLRjILR78Yz/&#10;AIs/Gmul6dtdOmyGlRVA4AHA7e2rowT3clpC4Bn8Ja6ki9XTFZECdxZpsc/PP661J0FTpKj1ttqF&#10;x6SDUAg/c41+g1TaaN12+SBkfHHb40Bufhr0tdCwqrPRtufk+SoJH5jB9tOcAg2HJaQuE6yydOx1&#10;AaW3wSyK+xWKcjPGolx6c6VVWNzpAiZ2sykpwPY4I412B1D+zr0XeIw1PQvRTBwyyU07KwPxhtwx&#10;z8aG2P8AZ5sVmvEdyulP+9oY0IWGpiWQE/J7A9j7an+Gfxal2XKl1ew0FsFrtSiSknjUNTyZaMY2&#10;lWGckE4Hvzopa/EfrCzdPy9OdPV9RBEuxkp44dyw+ocJxxkjJx99dq0vTPS8JWOPpi3wDOBmnCgf&#10;20TFrtVNgRUttTPbaFz/AJaKzFLeXWkucOg+t/G7qG3A0dtaranjjDtLThRkjtnjJ4++mR5/2iFq&#10;I/K6fp5ItpJyqj1HP+WryjqEi9Mb06KPhSP8hrYbgwXIqYj8YB0bwvelap3p2j8amrZJuorbGtK8&#10;hd1RE4AQ9jnIGQv99S3s/i/LbGjhtMENUqsUeV1O484UgHHOrPqLjM0LIsoOeOFOfv7a+m5MwwJy&#10;CPbaf+2n8JPaoKXofxS/dFbB1FZbbHLUzKlBDA6r50khIfcV7A8cn50Fh6L8VrLTKttstRPc3ctM&#10;sdQoURJ6WwSfeRjj5AB9tdBXY1NbVULrLlaacTMSpzx8caJR1Kirer+pcySRrER5TfhBJ+PknQZM&#10;JksjZXctuvmiNmc1pYOCuXurpOq7Jm9Vdtmhu1zq4I0ppXEjE+U2doAwSCyLgc5bjUKo6m8RqKW3&#10;QV/SFyjopGgS5TJQyOVRSORhSRg5Pv8AGukL5a6G7XaguMkyy/QTLUCNoz/xFIKt+YIH9Bowl4h8&#10;zfKhVZDjDIe/zp24wYS4d02okUq5Waov0d3u3TcVTXUFSYkt9RNmBoJ1XEjmMgNycDkdhplqLp0Z&#10;bbfBZ6+5XCKulWmWMtTyP5LKF8whhx6j98DOmKqqqNlhxNHGPM3EBsbsA8HSd4g36mtVsjqKO6w0&#10;04YBmYhiATlhj8hp3ANFpwo3iD1V0fN01e6Km/e9a9dNBEIQpASMbd53MSMcEk/pqjW6Jo6apNNZ&#10;BNU0ksSmGAyCSaNgvqQYGCM4wOMc+2iFfQ1tY8t/luu41yeXIxQZkT8vYcDkc6lQrdKCxFbPbquG&#10;sDlGrI6dlZUOFHfI55/rqkZ2v2CK0Vyke8+HHWPT9MbIaOzSW94wrSRLJMwO4lEwAP4iqBkjI4zp&#10;Y6v6D666ZsQvrWOjmh8wmSTaqSZBBJKMwI9sYBz9tWtJ0z1hVWWisT0lzhpopErYkiQp5jIS4U/Y&#10;k8/YaUPGbx06p8QYUsXUPTVJaaGkmElWsKssz8egtkAqOxOO/fUHua1pcURnmNKi16taasjkNAiS&#10;qAJAmCS2TzyAR+XfUmgEPUdQxq7kVZhIoQk/iBHp/oT/AE0L61mp5Lk8JoliAhCwyhiTznL9+4OR&#10;+g0R6cMVR03FXPJF+86ObzZYkB3yREbGIycHOQfnI++gOcCzUeFYaADQTDDYrhfqSk6boEWovUBS&#10;CJYZAYKemIyrSlhw25uxPtwNdE/swdNW/wANrpe6bqasNvSe3y06ytPgu5dPMfdn8Xo9ucYA1yYt&#10;0rqC61ht7ys0k8e6eRnhIdSGGMEDIHAOO2ddGWKy+NNdZqOeiq6OtoqtXjiqZqlJFbhsgvjkjaex&#10;76uQgEAqpPrB8q09adX+Hto8XbJNWdN1FRDYLmszVMH8P6xaeNjCFz6gFkK55IO3nXQFF4jUfV1g&#10;juFHaLlvvcoMk7Tw5jdiFViVIITn4zx2HGuc7P4cdS9XtUde3W3TtRUsiW2heBVkjcxkrNLk5JDS&#10;FvVgA7eDpzull8QLDQUSWm21ctHSzx1JRYE8oKMlQdvON208aMTQUN+61eNnQ611+NTS9F3Ovrq1&#10;WqJ6yEhk3A4VQFGRhV7fcd+dVb4V2lK3xDgt0lpMc9ExEqOACWJ2kH7jJz9h31bD9U+JtvqjVXHp&#10;atqDXxPGsSo22MH1FhkZBAz86q/rKCpsN5rOpaC0mk/esjosc1Ky+WQRyufyySPk6C9zW+YpC1fN&#10;H0ldbp1Fea5qS2iCopJaGJzUuGQFRGdqhfT6BjOeOcZzqRY+iLh070/SeHHT3R3TtZSRQS1Ev1bT&#10;TwlnmLBMkZcnhiT2wPtqn4P2i+sbVb7bRWzpOlP0kIjq2dJSHAHGzHIB7+/P97tsvXdvuHTtuulX&#10;cYqOeqpllljQyxOrsASAcAjnI99SbMx4sFMQlfpfp3rRfFuetrqGhtlFQRpTEwRv5QVVX+FTlgON&#10;w5P/ADHA1XH7UPUb/vmSw3eGltpeN5kr4omZjTBm4PGSSRggcArq4et+uPD/AKfqaO/SQJW1VFE9&#10;QirWSSgzgrtG0nnLfnqqf2n+vOkepZbfC/Swq4qu3yRPUU8vrjl3K8TdvSFKsG+RJjOs+eaJjHMc&#10;/e/9qBNpD6T8WOtbZ0CJul4obhRLXOJg9uWaOFSu4yA4xu3dgRwcjB1UN6rrrc+qxW3yoWGtl8yQ&#10;+lYzLIxL5O0DBJGOfcnTn0he6m1wVvQSNapaOuk3JHJK60wcrnLjgE+lG/MY0iXaGOm6hordRWml&#10;jqjsq/qKd1dg67gCO5HIyVPbjVcvbPIw8gJk7eJ3R0vTNitdttnV8d3qKaN38oOwaBm2OFUn8Wcn&#10;7cc++qzqL/V1Eay1EiisgISoEcShQdxI2kE7hx3Pucava4WyjvXVMFB1BeqOpc0y/wAelWMBTtO7&#10;zDkAYIAx99UT4jqldd/JN9tdXFFFFFHJRAIkmBu9QHvkNntzqvNT5qjG3dRNheenujEakHnAK7sw&#10;5AJIA7jR3pvoWz1kSrIHm9A3EnGME5/zGidNYkDeXyjQuVGCT6Tg4/TOnbp6xW6SjVlZfqChDMpI&#10;PBxjj8tdS2Jp7I+pUn1Z0fHQyYW3CJYpWQkBsMueCfbBzpYl6cd6QSorLsJ4yecHtnV8dQWJbrRl&#10;Kirm37OQ8jEBh9s/bShbOkYKqikgrJZIpUmZckkAcAjtqnLi06witk2oqvT03Sy08sT0bCVl3RHe&#10;3pPv+ffQ2msMUtFNL9IUkjK5bJ5Hv9tWsOlqM3OGCKpaYhMHa5AyM5/6a0DpM0l0lt4EqwzxluSe&#10;CD2+3P8Anofh1QRO1qvavpISdNwXFpGw87UzHI9Pfn/LU7pvpGlmtNLLVySqzxKcKRgkcfHv/wBd&#10;OnUnT7W3pqcJLKIIQ7+X5mVLd92Pbse2jdg6WjHTFNTysfqf3eqqS3Cvt/8AjRo8UX5ghmT0SPSW&#10;EWhJXcF6eQ5O5TkdwMH2/wDA1Mp6Wi+niZKjDFSCxbnHz9//ADor1FIB05NiH1BRIPfOTnsOffVf&#10;y3KeGkaYHaD6V2gELk/n20CaHQ6mpvE9UxmkpKenZo5BvIxJsbHbgZB0GEdManfVBXVxjkk7Oe+o&#10;MVYxbdPKXTADMvH5cawSxsw2bguM5Y6CwaUxcmJJWqqiELMGVSAu3jt7Z/LROnit4oppHaV1lfBG&#10;CVhPYHP3xn+ulLaIl8+VgFz7HnOpNNclhiXbJtRXJYDuD+WmkYSNlMOXquE1HGwijkKM5/iAH1c8&#10;/lqxfC1kgpqiWtuUYyqjy8HJ9+fyB5/PVXvesVEkSkSsW47gY+BjR2xVU9W7SUxSIY9Zb29saryM&#10;LhSDMwSt0+qvZ7pQQxZFQrf+hcgfoNfIK1a5xDTEyMwJCpGxPAyeAM9hpN6Qi/eq1JuFRVSImEWG&#10;kpzKX+TwMjjTVa7dWWqvpqjpjpC+xVMbZWrnpiiAYz+EjnjjBGOdBZh7a5HUFSOA0nkqI3Udo+oe&#10;JZ5mZVB9MD45P3xjGjPTtVQ/vSgaOsDSNUx7Vl3oNxYcZ2kAc6tyx+JHi2u2GbpqzYGAZHtkK5Hz&#10;wANMaeKPWkbCOajs8RGN3/2vi/7aYHDDhTj9E7enhu9rnnra3JaqlbXI22qxIhVGD/xUkZDjjnld&#10;U7T2mfqaruFD1HQ3FBR00k0U6IVwUPOcqRtxn21371F1j1fbaqR6OooUg82VdzUqEqoww528/i/t&#10;qrfFHxs8VenrN9fDeraYUba4NHmQtg+jaBg5GeCPbPtnV+OXHx5HRi7+CNHjBvC5QhtVVQUdWtBZ&#10;2kgSmeRnYx7toXiQN3wfj76keENTday/1FiprNcrk1SpkEFNG87I/JyAoJHpBz+X20J6n66nutyl&#10;qq0RrTsrOyGPasSO3ZFXA75IHYbe2tsNL1b0k1o8QKVayit9zZ/oLhSSBC7ROFcAI25SM45xkds6&#10;UMckgcJuCrOTBAABGSfW1e9VZKnp8UZ6istztr1Ydo4amnkjchNuTgjt6hz+f30f6V686Qo7jHR3&#10;NXoqSZmjad33GMhThiNvIzjVU9X+NXXkU9NdrjXLNcIY3TMkSvmNgQVI/Ce59v8AIaRKTrdr3VCS&#10;pidmlYrtjiH4f07Yx31myYrJPO3hU44GR/lV53Lre817U6SXep2xxESpQxRmMorMd2XG5fTtzk9/&#10;jONP/hrZ+o+tqWlqnsNRWUKB0hq5Xjy21twUgHkDP9/jXLg6heokqi7im2K0HmJUFA6e6kDvxp36&#10;A6wq7BUwUt1VqWy1SEfUQNIAjY4bCnOdOCyHd7VbjbZpdSdZVt3t1uNsgtkdKKqN6eRHClWXG08H&#10;3/P8tUzZfBQxTpVvaOn3hlOYpmmh8zB99pKnAOMjuM/bROgvcGXlpeoBcTI4ZZJQ2Gj5z+LuR79t&#10;CL/1FQreJqOeFB5XlszQDITkgSKV7ng/Ht3HIzmdWmZM7ykj4rRMLS0eqP3joO709ulv1LdrNTzW&#10;pzinp5Y2ecHAdSpJ7jtjn35Gqf63t9BFeKqptxNKkLpVLCXC/wAqmVUBOCTucge/t8acbd1DS3Gh&#10;q/JcKKKoIjnjiJZhjglSeDzz3GD+oAXempbkKi+iCQsI0iy2VQyqPUyexHI4Pxo7eqanW9tfqpNi&#10;ICCWyROoIKySmghqKqnmWMs5ILIysAGweR6fv9saGi7y2qlkopUjDI+EKcuucnOc5OORkH40T6Zk&#10;skBlglR4ZIJ0aWNTjepyU5I9juUD7dudCL60E9U9RRURRIUyTlSzLkAnnv3zjuBn2Gg5M4llIaNk&#10;UtoKUlaz0k1lrVp48liX2hg528HPs3YDn50AqalYLdEjgzmIgq7DjPHpOfvj3+dSuoHpWtdNUUcg&#10;jcKv4SRvODkY7jnHvoJd6uaOjFIlKiPNgRpIdyOhUHBJ7HOf6aGyOiCq7zSJWe6x1lWLfGzllLNF&#10;x6toyxBPyP7ge+mu33mGgoGnatSKogAWKmlYqZi0g3j9D6jqvun1khqi8KtHMsJCEAZy3pHOeMHP&#10;J15rLoIpDFX1JaeZmkkJh4yVK5Ge2B8H40WaIONBRL3AI5dbzc7rxBQMIgfO25zgnBPJ7AYHx7ai&#10;uBQW9pKgAKZnkA2/hyidh+Y1BtV+WOlijrapmYZWNSCVIJODn41b/R/ghdeuOlafqG4XeGnoqoMY&#10;ooY90kqhihJJwqEFTjvwfY8a1+jujxZNT9gqswdKKHK5trzPcKh5pHMkrkL3ySccD+g0OnhYDy9+&#10;4kBwc+2uwaD9nPoK2nItdVcZCxYvWVBAx8AIUH/4pPHvpttHhv05bon+ksdJQoAUIjphDlfgtgF/&#10;bvnOtt/WIR+UEoLcJx5K4btvTN8uqbrf0/XVhz6mgpnk2nsOQDolH4Wdd1jg0XTtRIe5RiqEH4Ic&#10;j5Gu6YrBaoYlVwu1xtEePTjvjn/zorbaS2wx4pKdYQ5wQBjPHBOR+f8AXQD1knhqIMIdyuGaPwA8&#10;X6lVVOjp9udq7qmFRu3Af4/k4/r8HBRf2ZfFZiomtNDROBx51WhPzyF3f6Gu5/IQuYUkb+GFxhsZ&#10;5J5/U/f31G+nppT5cUKnvlgeRxjI/Qf31A9VmPACf8Ixca0/7L/X5i/jVNsSQqWBMkrHtnHCfb++&#10;t7/sxdaTRLHNXUySelFDJKFJOCedvHfP+sa7Tp7bRQQZbZtbliF5PGCMfBxj9NepXsMXmF4E3YI3&#10;lNo7fiJ7dh79hpf+TnPon/CRrhCo8BOsqKMI9xt0yH1lM1AIU+//AAxnkMMDnIHfOpMfgdcQ5pou&#10;qelaytEipLQw3AieFvhg6KB3XufcYzrti43Dp5qGYPbYWG0xqzINuNuDyBkYBPftz76XelqDoH6+&#10;/wB4h6XtaVc9bVCpnWmRJpT/AM7DkkZxj4xog6lIRvyo/hWLhm89K19kL0tbbKjYkrBZHiba2DhS&#10;G/Cc7TyO+D9tLlRTeS4Z8qACcA9j2Gfb47a/RAWOySVL1UdJEacssUhKj0qi87fjORyPbOlPq/wR&#10;8P8AqbdNcrWIjLlxPT4SXexBVSeMgnk5yeSc6sR9SHDwhOxvRcIgbB7FvkkZ1GYFm3rl+cNx2+3+&#10;vjXUHVH7K9thdoOnLtIkrjZGlQu4SkZJKtjOBwORqqeofAvrKwM1RTiKui3lFML+rcO+Q2AMY+Tn&#10;jGrjcyJ+wKEcd47Kt/LlEiII8oy7i3I/of11rgjSaR4xOEKlssRwB/199GrvR1dpkSCvoqqmqC2G&#10;jqIShIGRkZHPt/fWgW+FIVmqZSoIDZABAX39xk86N4gQ9BCFiSSJdgUcnnjn/v769rOXTapyUbt8&#10;Z+dEIbLW3GrMNHC9SoUtkKScAZ7DOOBpn6Y8DPE7rGuhpun+jbvKJgHWVqcxQbc9zNJtjx993Ptn&#10;TGVo7pCMlJENLUVlQscSSSSykKqKDl2OAFUDO4541c3hn4WVSQPUTlvqJWMZeMk+V7FI25AIPDyD&#10;tyqkYLa39D+Gcduro4aqdZagK8VTJSYlkRhkeTE2AFzxuckHAIQEeprZpLB1HFAtFTO9siMXlbaG&#10;MRysgxwGOWX2wECjAOdZWbmf8GlXsfHrzORGwW/pLwptaXGulpVrpsLFHt/Am7kqgBOM9yuT29tC&#10;m626l6pqJG6TtLen/iVdaWp6WNRzuJDBiO/HpPHYjOpVP0RTUqSVdRTMWfDPUzkySO35sWYj8XP+&#10;evVfczT0a0FFEXDsAqQj+YEAE4A5wSefg9tY5dZtaAGyB3Lpa7pZJabqS+m5mrfbut1KkKQrsPbB&#10;XcwZsq/B7jBzqsn6NgqhOKituFUsLNHtnqZWTA4BXPGCMH8iP1tS71VdFa1epDRqqAQhgSfSBzj+&#10;p+ONVlf6xrbWx3WOTNPVAh4x/wAQMuN3Y7cZbcO+MsMcatRSOqgUJ7ByVs/+rqCOJQY6enjJx5hh&#10;cJn43EDJ1Bl6Ft9PKHSSllZjwSAP9fHPfXl+ozCfMjpZt4I25g34+fUcf5a80PUQaUhmmVsZBz3x&#10;89uO/wA6Lrf6qGlqnx2GhiYr5EKArnJA4IIwcn76Z7Jbrbaqqmu1MyiVGDZUgFWz3OeD/npXa4RT&#10;pJjMrybcFVOMD75z/oamWWscTqkzEhcHHbnUg4lRLQuluub1SXeSG50KOZaSRKk5iyGWSlixgg5x&#10;y+R9jnVX+Jl1Wp65vltlHkJLUui5AChixB5AyQWyefnVi+GNmlvlvtlfPJA9EpliqopIQryFWIUq&#10;6+o4GDtYYPGhnW/hd0p1l40QdMS1V1oai+Vv/FpWRsMyk5IYcD0/PuftqtC5rX+H70KQULUDwC8Q&#10;uiejOiepb/eaxmuCyLSw0iqGn8o7NpRjjJ3Z74xtPzqv5+orJSdd1NdTUTzmvYyGpr/TvDjnapYh&#10;Tu98n7Ea6Yo/2AuhRGkdV1d1FKu/zHQCFM5HODtODqxLF+yb4UWhYVnsbXB6U5R62VpCD+Q2r7fG&#10;tFuLTi/1VcvsUlTw68JvDm39P0nVBsUtVVVkKyrJUkPtLH+ViNx/Mk/bT5SW8PiOjoKhEA9IRDtG&#10;rIo+mKCjSKlhUqkY2oqgAKB7DGp4tFHGuRCCfluff76A/pnjG3uRPHAGwVaR2GaY4jbafgtk/wBs&#10;nU6DpKoLgoZXAPJ2gf5/9tWEtDCgACAcDsMfGtsNOiAnA5OP7amzpGM3ci1Aznsk6HopHcCRB+TM&#10;W7fkB8aKQdI0AiAlp4TkYyIxx2+cnTEkf8Xj7/8AXWwx4/rj++rseLDF+RoCE55PKFrZKJcFog2A&#10;OG5GpUFDBCG2RqBn2H56msgxtxzgf9NfAvpOfn4/PRqULWtYh5gXH83/AF1mwBAe3B/yGtqAmX9T&#10;/mdfXACYA/1xp0rXjA2Dj+X/AL6xOAwHv/31625jB/5deQMM49v/ADpJWtbAmRR+X+Q1jkc8e5P+&#10;evTriQHPwP8ALXlh3z75/wAjpJWvO0YGBxn/ALa8qikgn/DrYDlRj2b/AK68KfTx8H/ppJWvpjUr&#10;+EH9PvqM9FTP6mhQnjnbqSzYT/X318I5x/r20krUE2ynyzLuU/8AKca1tbiAQs2STj1KCPbRAnCk&#10;/J15YgEZHuNJK0JehrewETc8YyPv/wBNRWirlYA0TlexZWB0e9gdYoG0HHck/wB9JJLxcxEtKroD&#10;23KftrxHUwyyhVnVT85/PRyZohzIyjgj1fONaTS0rqQ0cZyOxAPvp7ThKcNZBR1DUjll/ibN57Fn&#10;GVUH3OACfz0k+M3WPU3S4tUHTtNSytWGZX83OcrtI5yPk/21Zdw6dopJEMFKqsm6TevGG27R298n&#10;QG/9KfvuKroKyctGixrGxAJySS5GefwhexHvoE5eWEM57KYVOjxS63exVd3rEpmejnpo1plP4w27&#10;dk5yOANDbt1JePEmmhpamhW1/TFpG2etpPwgcnGBzqwev+ibLRWRK2G2wUjyVMSKUjVCQFzlgMA8&#10;A9/nSDsmtdypJ1vcUKyyCMlkB4Y4PH29vy1iZOTPARG7fZHZGXC1LhpK2SmpqOeJTTwSFmww3EHs&#10;AB/31acXV1WloKPTQBXj2BnfbtbGcEY++q9rai1wUk8aXiRSUI3RbQxPzkjQm+Xm1NFTyT9VV4qE&#10;QmEttAPGcE44PH5aBj55iBDgjaOye28S/qbRNDJNRRTogjR2f0RHaNrZ7cE9vtrjjxRu1XXdU1Uh&#10;v1HdXLsXnpsJu9zuCkj22j2wBq1rs8txtdeIq2rnjh3w+WjKTN/MB8HXNH11fDeIKZKTyGjm/iqy&#10;hGXB9/kHtnVwZQyBRCk1uk2oVxq6y6MXwiRwoIoWcHDJyf1OSdWN4fU1Lbulq250DLUVsryUjVgb&#10;crqNpAwTwFz/AG0j26e1XamNFDEyyrVNl88OrFQODyOSfy1f/ib0u3SPQPRnRdot89JDRU8sV4Ax&#10;ulqH2yuyk/iy7kcdhj2A0pgDEVNuzgqip6L993OorqibdRh1V9rYBYIoBz257ffVydN+K926GslH&#10;Y6+l+qtVkSSJYIGBB86VfSxPBkw5GTwOeO+qms0f7tguttrKSoppPMWQxiIsiNtGF3DIzx7ds6l2&#10;6rNPNToKeteCBPqpSVJ82ockrvJx2GSM988dtVyXCqNBFGgAgjdW7aP2gvEq0WOj6Zs9poKagpaO&#10;Klh3ICFCDAZsnkkLn7nOtdJ4veIlJbWpnvMfkuz+UhiRip7sSSOw3DHHYcDVZQdbWKrRqeYXVZTJ&#10;tkD0MinsAuOORjP9taq+8s6iNrbc5IecSxUzYl9sgn2x/lq4JXEIYjYrZq/GbxEraySnjutMFWHC&#10;yeWjeYSQCwJTGMj+mgVvv/UV9kWjvt7eaGWEylvMziQA4wMccjHHbOq7nv73WkNJBa69BBEVbMHq&#10;VcEE8cjnPfRTpW+RvXWyhr7bOYChgDLGP4bBchm5Bwe+fk41RmnkcKckWMHCPCC92wfW2+WSYRRi&#10;SRSScgHJAP8AXXul6rqaq3vPW1v1HnyiOm3gjORyu7gYGDz7ZP6S+q6uiW2/SW2RGkCYVlbJIH2H&#10;zqsr7bVulHTWqikNDVvLuYyllRRyNobGCTx7awfG3rhU37J6ulxhFVE8shjjeJkyhBTfgMHXnJHG&#10;q9oOo61a6tNZWip/g+W4aLafMPBC4JBUbc5BHf769VUsVJVXN62ulpykEkcNLO+4EBQBtDcgcAZH&#10;/XW+3dOQ3PpyHq6sqKt4amV8RRoq+kNtA5zxwff30wxjIbHJUY2a3JXuNwjt7rVCoiRKQbFEQBdi&#10;TwWC92xnk84A1pul4l/e9OaqOSnq4WWJUTIYYC7d7d8e50QulhslzusTQ01V63Eix8AcD3x9863X&#10;Doh6uuejjjqVamj86XY65ZfYsSP8JHI1rQ40jQ3spPiN7Ib4pVZsdBT261U5NZcUX6mp85jJIeDg&#10;j4z2+w41U/U0lypUo4hzMFLhgu0sD3P5d/666St3gZQdRRxzpVXdJ4groDOrbCFHBJXnQ0+C3StT&#10;W/XViXKRl3BzHMqBtuVJA28Dj21ajgLDZQ/Bctgo/p7jKlJVPIN++QHvGpX454yo/rqdTtQNinni&#10;3ziTh8c4J9/8tauobZbqGWO52uQ+YIyHBctnkMOCfs2idqtlLWQ1UtRCgnaFWUhiCDgj2/T8s66N&#10;oopipRtVAKkwGJAPL3Arxk7ue32I0MjslPNcNhicRuTuKMyjt3O38tF6GG11KtIKVWWaLYd7HhTj&#10;sc6gtQigrI6Kpjkh80pKkpJZFjMhBG7PHAPHf+o1GSRrPzIkcb5PyhAuuqSXp2ySdR2QMlTSuq71&#10;qCXVWO0HBJ9yP66m26jrZLLTvXyVK1Cx75klkLbnPJbGcLznj/LRKotFBcqSekmeRkNTCi7ySCd6&#10;8c+2Rj+up9faIKSfyJJHIePBAYnt+f6aA3HDpNaO6YhmgpQ6xs0FwtFJZ6Wvdqm6VEcQUscKoy0n&#10;5YUEfroxZZIUpYaarp1do4wrZzg4HOtTWWgqL3Q1k25PKWZVwTtywXnHzgEfro1LR2yl8maIRSIo&#10;2ke5yMfrq21tKmSkCSjWa0V1LJHGw/jxqCMYxuAH9dc51NVXV6NTs5Ta+4px3HHJ1021IFrKxKHa&#10;F+obIHba2G/QjJ1zpfrfSW24VMEUknnpVTJIDjGA+Bgd+3z/APNPIb3TrWKpo6aOnQ4IUBtvvz86&#10;3R3LeFjdnYhGJ49II9vyxj9dD4drSjfxuHYd9SY6eQyPC/Dclcjg4POqWlJEai9yvRw09PAUkmUZ&#10;bfkZ16Mks0MU8sqpKrbcryG9uf6djoLDROJ1lliqTAWIEqISgbHG4+wHGrW6P6LtFTb1fqKSWGOR&#10;wZXicelSeGPH37fbTOIbQViOMvFhV40rSSM8jFMYCleP/nRvpyuNDIyGBZcg+YSSRz76N27py3fS&#10;C5NTRSGCpLB5S4SSMZPqTOBxt4zp26Hn8HqRjF1HYDVVTsS5Wtkjj25yAMH7Y1WndodSNFAJXVqA&#10;+Kcegz05DQ0s1nqqanqlgEtaKgNIHYMcMPWABgqMY1aNp6upbrRLJR9V2YMuxFUAP5r8Ajh/Tz+e&#10;NbPDm+/s9dIV9fe7TWvaqya2SRljE9eJM7WERjk37QSAQ4UdtKtND+z5WUMaVHS8kK00HpCy1aBw&#10;CWJLKBk8/i+MDsBqmcbx6cTZKtDGGot1jb3q2bJZ+p7zUGa0wpLDNBiMrExTzAuM792AN3qxzwca&#10;VuvOqbj4b3Cgg6hqemKgy1sNLcaSGsAq4o5Bv8wBmCJ6AfxsuSV751YPRHWPWl2tNnrOlYoKLpql&#10;pBDRI8XnS1USrhMFz6FGPxEFm/vrhHx86M8Vunur56vrGCaqnvM000FYj/UfUqGwTxyMAr6WAwCv&#10;Gr8XTIYwC4Wqc/k2BB+C73pPFDw9uPUlq6f+oZrhdY6Svtyy0xcTRzxJsJAcDnGDnIGlrxs8SfCC&#10;6xjofr6s6jsVZRP522iskkbjdnJ2lirAgMM4Pvg99c89TUXVNFW+CfiFb7bU+TSWK2/UlYCAktJN&#10;jY2ffaOx54Ou7PHn9mOHxm6hoeqKGS2wMLatJI06epgGdweFOf8AiHnvrQcKBoWgxkF1ONBcbQeG&#10;n7Ic0TVE156+nUkRu70LgA4IGfYdyNPfUvhh+zx0jT2OzdUW7roUQSUW1Gg4GG3yLkSD3kB59iPj&#10;jpOxfszpb7RS26qgszPTSLJ6CwVjnJHCgkZLd/kaePETwig6xo7EtLT28VFpmZ5BUBirq8RRgCAT&#10;nO08j207QTyENcNXCh/Zaqi0k3RnV9Y1P+E7QvYn2NRjPB/poD194UdNWq22jqLobo+pttnu8zUr&#10;vdHUsspWRgR5cjHBEZ7n413AfACht61VYaW0hDGWYLDgnBdv8Pw+P01D8cekIbV4IvQRU1NUzWus&#10;hnQRkBV/iY9xkcSEdvfTtjaBVbJfBfnj/wDV9VTQ/uqShtylpfOBQSeraD6s5znnj8zppj6HvdTT&#10;qtVcaZlZf5YGYsMfJbnTdXPU1FbTwxUiU9SsTOWZt6lDgEDgfI1Kp2qaJ43qUj8lkEgkUek59xnt&#10;9xofgxPdpc2/kj8AG1UFqq73D1RcrTeb7SxxULBmMq7JmZh6cDIwMc8ZBH56ca2zfXwK1tqNrllD&#10;tIu4KpIzgd+ef9Y1C8ROk7fUXKG5N091LcGnradqw0FB50BpG2pKhcco4VQ4J45HznVhX+xW/oKv&#10;WwW2Ornoo4xJTVE5DNtGMKxAwx/P7a5LrOBJH/8AZxjYvgdlYin1ODHcqto5KO0VM0bhoKoNu81I&#10;Cqb93pyp52kk5740Dh6zuVNLU0stp3RnzDMqgtF5cgYMQufSMc/AKg6bL9Wpc73CEt8rNVzJG8aw&#10;5HqcL6QOx5zj7aULvS3C0y/VV9MrpI80NMYiMbA7DB254JzjnjB4OsyBplbrcruojZeq6wrdbEl6&#10;soSeoVY0qooh/EVTghiPsRkMuQee3fWupktdvuMNruJjH17ARxFsARtgBnJ7A5z+WtFBfKO2BxEZ&#10;6NxHJuZz5gkGMgdsggjIyD3POkjqG6LUxwwVIVJYZfNhqIccKyLiMEcbffH54AOc32QF/Cd7gRsi&#10;E9ZaqWlmt9dExFVIwI5/hKMbXVsE98/0HzoUbVJdLcIIJnaAp/EkkXG2NCSWPx2zqd5cV5lkr7hm&#10;IQUr+XH+FWkHBA578g9vbXunu1M1FWQ0dO8UBLRozoDKIz+EkDjPPPODj8tWBHpFqo/lC+jo6CNZ&#10;rjXEskhCp5j4KqvOBngZz300S2G8dYWpKuKiVBbYxFFNEgCqGORkDuWH6/5aVZq+mFqS118SSYLJ&#10;58bY2ndkfYYPt7caY+iKypsNbDeIqoGnhKq8TNmN2YbV9GQHb1cHnnTSN0t1d1EG9kIo+l6ioqq2&#10;03GKWjqadVUI6EbXKMyEhsEBsE5/w8411n4HRz2/wds9HUyM8sLVkb5bJH+8SEZ9gQCP7aq209HL&#10;dYpY4bk9FU1kGIdquZJWBYRIEwd23JIycYBAORq0vBWlq7f4eeVfKsq0tZVkSkY2qVGCRj/GMEAf&#10;0xpsefxLbak1tJj+pkp1yOyNuPpAJ4+/ONDKm4Rq3pAL7WwBjKE/8pwff+2o6wzzVBZ6wikwHCom&#10;GYjv3b7nt37621NTaLefMknbKjIjL8n9B6eedWgFNa4HqXk9U8nr75AyfscDj37e2ilOtHEzzTsp&#10;IRdzMNxPB4/xZwT/AE0pVXUslQDFQ5i3Bm3fhB/v9j37Y16jd3HrqJiCCwXze7YPuTnkY7H+mptU&#10;SU8VF2o4ow8A9sNjOcn4+5IOtRq6wIWjKxKHCtlcE5xnAxnv+f4dL9BJFTqZ5COAu4+YccAgHHt+&#10;L2ONbZbjJVA+TGFK5ZcEHPB/vl/n30UUolFjUTmTcKk4OQQSOR8c9/SMfHqGoyUddUF/rUDKhIKY&#10;/GeCR+pwP0/PQ+etemWOpjO8KxBBUHcCT+o4T/518XqWWon8uKJQxyGbBJB27s84wAT/AG76kkvl&#10;6qfpaBAYYlEjhQcAI7MwwOfcnOffA++lno6Watp79USvvhe4VS4yQwf6iQDgfCRqR85/PRjqehrh&#10;avr6opFS00U9QZVBTy0UbVG5jywALcdyB86WugOlb30z0OstwrCKys31Eskz5AmYhj74Ixnv7tj5&#10;1NvCid0w9D3OWa1zR+pUqnOwld4VpJAdx9gdi4P5jnTGblWKocIJEcnA2gFGdti++OBk9s9tauje&#10;kLlU2RXr6X6cKC5wuAAw9OX+Avz2zgaZBbLLbyzXCui24Y+Xu7bV4z2HpGT+ukLJS4S5CUnLrUMx&#10;pWO1GX8SKMk4+CTn++iUnSUtdDK9S0YMi+W7hQAycERHj8PyfufyGiv606fsUMgtUlHEIQMCpkVV&#10;BPEakk4Hp9R+w0oXnxk6eeHH+2lAjxqQ8SyA5CnDEAZPLZ/TkaloceAkHAKT1d4BVd6ts01h6hoq&#10;GcbS8NXEJqSUf4CnOxeWwQM550x9FdIdOdMWKljqelumI62lPlGporbG28ooy+8ruJzu754xz76p&#10;Pqf9onwq6faZLr1bc6qsL4NPb3V2djgFwoIC4A2jLf20p9HftQXnqXq2j6YsHR/kdPJVb7pXzyCp&#10;qEpwhZlTYfLjkZY2C53eog44xogbMGb7AJW1xoLrS59TWWiQfu6zU0s+dzyxUSt5ZB5Y7VOOef00&#10;vXvrKxXu9W6mvtUlVQ3WgrqWem83CVAJgI3YIJwPMwfbLfOuLupPHHxT8Ur5LUWHqk2Kl+sSmpbT&#10;RIFijgY7UkVMEtgn1Hlj6dxY86kXfxJr7bK98qrot6PSt0kpXqCwjlq6QSLEXeEEiN8sCrdiBjkq&#10;cOYntG/dT0sIJHIXZ1B1H0H0zELPaek7bRi3/wAKPyI1CBCoaM7u5yhRjk+/OoFd4l9MOyyKlOkY&#10;bcNgARx7kHgE45/I64W65/aAv9x6huNT0xFN9FW/TzwefK25GSFE9QDYzlOfnC/bSHUeJHiLXOzP&#10;WLGWzuwp9Rz3x7n76mcJzjuUDxwF+htb4k9EVP8ABpdvrAXKN6Suf0HcfPz30q1XX1moJXnNjVxu&#10;wGCglQe4GD6uPj51w3SeKHiJb5fN+pjLYGNynjnvg/n+WmK0ePnX9sdJGt1FMB/6g3vzu5JPPvxx&#10;21E4LuxUm5A7rqu53VOpYwYbFViRkUlljwEPsSe5PB9x+Wq06jpCs1VbXhTzPVNCWGTvQN2JORkE&#10;j8jzpOof2rOtkx53R9JOBnGahgSOO5IJ+e2NaLt43V/XTCo6gsdPRPTgqnkg4Vc5C9+cY74z3+dT&#10;jx3sO6Tp2uU623KKspXSUs23gbVyCOOCfb51JoqS3rKZQZBtGcgYA4786WVkttyrJblbUeJJf4rE&#10;uxUsxJIAwMAdu+inlx7FJkJBJJ4Pf7jRSylEPBRaukNKVkppY2UYKkY7n2Hv/wDOt1NeYROJWjKJ&#10;gdjnc3z7Y/LS1JVEsYxLkY7fGt0UlO0ihqg4+UONO1m6YvXdv7IlT011D07daS7W+CpqbdUJPBJK&#10;vqRZFKkD7fw1P66uZW6epuqbREluj+ulqQ6y8ny1G4lvgekEa/Nup6+6o6O6AvL9EdU3Cz1MrUzV&#10;D00m2SSEOUKbwMr6nDZBB9OqZq+quqrtIsd26hulasmCTVVkkuR7/iJz+eiswwXiRCkmpuml+11/&#10;8c/Brpeoeiv3ih0tR1MaBZIHusJlU8d0DFh/TXrpvxr8Huq5kpun/EzpquqJiNkMdyiEr5zwEJDH&#10;9Br8TmZ2csCQQB24wPzGnLw/erFyRYKlo2mRkPpPIx2/8ffWiGqna/bkL/vByBlT2/rrYwGzt/rO&#10;vzw/ZW8cetvD3q+g6Su10muXSt2qhG0FQ5lakLekSxsSSuOCy9iM8A86/Q9niBK+YuQT7/fTuaWp&#10;rtevJP8AYdv01sFP6AQf5v8AprdHGHXcCCOOx/LWxFJQDHv/ANBqKW6ipH68n7/9dbNhPP6/31tR&#10;QHwR/Kf8jr3ImBnP+snSTLS8fqOAew/6a1hSMqTnn2/LU3Ydxz24/wCmtMSZGR8/9NJJaQuJAcfP&#10;/XX107A/65GtjDD4+x/668zjAX7kf56SS1kYAH/IP8teDkbv/V/31JEY2/8AtH+Q1owcN25P/fSS&#10;WuQDev3b/qNeCpKFvjJ/tra4zMvHYn/P/wAa8t6YyB7g/wDTSSWlOPb2/wC+vOMMy/b/ALa+4wv/&#10;ALf++vOcysew7f30kl9b8JyfYf5axu337f315fuMnvr654I+D/30kl44xjPv/wBBryxDMPz/AO+v&#10;qfhB+T/214yA4HwCdJJeiQoAPwf+mvO4gAfbX2Qgff3/AL61bjtB+QNJJDeoLZJdqI0sVS0Eiusi&#10;uv2YHH69tTTHGEwUH4ccj7a95y5yONZIN3A+2mTgqFLQzVAKmYwqThlQdxnjn21Hq6WSGI1EMygJ&#10;7MOCAPfRNmIDHPvxoLe611pJaGIHzZ1Kq3sCcDUDwphVx413uWKw0Sq8TGSeTZzg7thABHz/AN9V&#10;L1hfiLNOrmE5pQ48vkbhg54+/H6aJftRVbU9J0zbFmM08lXLugUkKCCqiQgcg+ogap673apk6frZ&#10;qlZKSA1iQ0PnIUmkG4lnwfkhgO3AHHOuS6tM78UG12C0IW+VNRu1NNb2q4KlZIkj3vIScIADkn44&#10;zpVmuM9bSKv18dRFtMgbA7Ad8+44/XXmydI19+tTQVMFE9KxM1UTUshC84T8Pfk/b7/LDWdPqYpL&#10;bRUtHJHFJ5fm+YgSOPaeD7gnIxj2xquG2eUYR2UA6f6iqYpUWjnLrJKymFwAo9IyfsOf89J/WFtq&#10;r31hFsocQ0bxiafAjERdtp2DHqB4+ex7asej8Nryn1s8lVAkVQ4MSQ4IQKueG/8AcP1/LTBZegrd&#10;+8p6armkqpaYRPKJNibm27lKhjjIz99W4wY3bcpaRyq4n6A6UtdfbRa4lhqnvjWuWM+owwmQBCT2&#10;3hlcn53D4Gra8b7kOmLLZKC71y1lY01wqoZUTLxqpjQRls8+naRx249uYcdl+qu0pks9MknmLXuZ&#10;JSFadjuVmbjLKrqx74zj20qeKVRd62npm6jurVklJQnz6SJVjePcyFgrAY7KeQScLqvjZUrmlkgs&#10;dj80PulOzVFhTw/rLtfEWpqZjJUZdpIqhJDKQqJIp9e7j47kcDnS5Z79RU0Elq6js6zXCVTKajLB&#10;0cOWDDsB3IHcdtaunZq+70Fns1Oy+TI8tWxlc8+QzgKR24w7fJONFOraGVqenNMIgsRMHmeVgS8A&#10;ls91PI4PGc41feXaAHj+9k+5Tn4LRWjqzqGVepUrGoY4JHgMUil0OQN3bnK5/wDOrHqLp4TdLhoD&#10;HW3CjmdzTSefuVY1J3MQSpyxwMc4GqAXqWnt/TtBZ/3ZS1EUIkKO8IMrb5Mn1jklcAD27/Oo1Sl4&#10;qzBF0jVGKnZfNlE6LnPcAOeefYaC/LMTA1g3UTYNFXRffEK1320zUnStDJQVZhP0sccMZSaBOeT3&#10;Dbdx4z30sW680VkslmS1WofvWBamW4VLIFEkkrZOFz/KPf8ALQ2w1Vqir6Oqa5SVMNODUSzrT7Pp&#10;9sYBTaSRt9uOTnRCzWNp6GsKxqrPGqq9VJtwjZPq+Djv98ay8jMdAf8AKbJ2RyRpCFyXQVMktVFF&#10;ianfzGVjxKoxyAPuf7HSZ1N0jPUzNW3iefcYpJ8p+AuRgxqCeTgDt2zx21bVr6Ypo4JbbXB4nk8h&#10;ZJwUkAA5faMAgZI++P6a++O0NjpKKnt3SyitmaKGNJoaUbYGRFUsfncR7DHJ1IY9s8XvdKvKwELl&#10;y31MlyviUwVGaN0hkRpSSMttbBOcnj8u2u17D4cWW69EUUDv/CVY44UkXDs2BzkY+ef11y70D0B1&#10;EOoa+So6Pr6uouMo+mqYFFPBSSBxlsk5/vj89d5U09NbbTIhhlRY9z7jExUYGOD+Y1tYsLb1IDAW&#10;FVPQeG/TA6shtNHV00lbEvmSxLDuKp3G454zjAH56Z38KqU1tTVTmAy1pETBVP4AB7fkNb+gxb6b&#10;rO71dSirJ5MbeeUPrXnaM/bkf1032+4W+ukqJxWRcysR6u32+3fVqHztsiuUZ5LXVdoLbOhaK3RT&#10;SJKqqhJ2hONx7+/+say0eGdsERdZYXXywoDQ9hkk+/ydNlnmt9XTlfrIGRiTneDnvorTJbaS3TyQ&#10;1MBEr4XDg+4Uf30YMtDLlwRWW+MxxVCzencEKZP8ylff3ydFoIqYz0ZmyqurKDk5JIzg4/LSNN1F&#10;d+sBP/8AV7bo6a20HqqbxXsWWRxglIYzndjnJII4Pbgk3Yqi8VdBG18qKR/o680ZaJDG+FVCrsM4&#10;IdZMjGOxGNaHiNBAPdQERc0uHZNv09tgpmWnkUByE2o5BwWGce+oF7/eTxCwwyxqstLJLTSTuFAK&#10;gHYXJ7egY+DjPGmfw76a6ZvnVUdrv6P9E6lpDHKUONjEc+3KjSV1tWw0PUMn0lqqYrHWTSJaZGkZ&#10;jMobyyxJyNysg+xB1j9ZyYow2I/mPCPhyOjJpeaq9WynNosNesz1tRJDG7FAYHkB3NlweSDwBj/F&#10;8aNyRwoqySomFz+FcYGlzqIWWRbBZZLdtjNLS3r6oqohTy2AkViT3Yb+/fnTFVNZYqKB6COnaKoY&#10;OGiAw6kZByOP9HR8HL04zHync/0fomkifK40FGiSjniO8rIschO1Tk9/6++vtIlPHVTwvlo4gHQ/&#10;4VI7E/GQTrWtZaJoJoYY4QShwy47kcEH+molW8hrFmiOx2gaIAyBQ+cek/3H6/fWjNP4bdSHBB4z&#10;tK9VL0zXSWSkaPa8akhCCM8g9vyGqC666NucvVF0unkyRW1Z0aaq2lliLKvfGTkntxyffV03K60Z&#10;pKKemQhqfMEwGAysP5WHcY2nvqk/Ei7XhrhWm21FWP3oIofp4nyrFCxZiOxPKD5wdAmeHN2UREQa&#10;clE0ywzSrFMX5KpJs2kj8j2Oi1psN6uNNNc6VGlSlKLK5BwN2QDnBBAIAP5jWuPpfrI2ekqv3fXJ&#10;JDJLE4Hlh1XhgSD7ZZv6afvDLpG8PJWfvtLhHMYF+haRkWMNkscBeDyFP6azcuX8NCZT2r9TSJDE&#10;2R4adgt1T4c9b2az01dBEAlVCHkNGwlVC2DtYLwDjuBnH20yWW3yCGJK2upopKSH6iUMgVKkxkfw&#10;woGCSDjnvg++gFBaOubhJW1lJ1Q1D5kciG3tDMok4O2MFY2QMM4yzAexIyToLDavEl5IaQw3iJpN&#10;8bgQxsXGOeTn2yD8jUWQzFwMhCOXMYCGKyul6roRuiTQ1U9LUz1VfVmlpnMu6niJZVX2KnIGO/GM&#10;40o3CwWlZEqbYV8pjtLsrEMw7g4Pf8sabvD2w0NKWh6isOKmCjYSCopIkllkIwJIio2kcngjIYjk&#10;54FVHTHUqlqMU9c9DTz5Lwgcg59RY5AJAGcA4476rTP8WVzfRHOLqgBFWUW6GtFoRke4xUVXRSyx&#10;fVRos26WDKlkDBxg4Bx35ODp/eGhtVVWVXQcEtJZqWUmFDCzSU6uTtBcvkZ5GRjVEUtD4gW2sni6&#10;bgq5VpA6rtiiIWMEtuc+/cnJx/bVo2yt8TrNYmkq5o4o7jAn1Un0sUkaMrZG7anIJGPS382qM2HM&#10;0ksfsd/es0Yk7nEBWDSdd3a39OUvT9HUvSrTlQslKoDJGGBHDE8ZI7c/fvobc/Hu+U908+irZBUU&#10;VTIktPNTo8eVO1Wyy87gN/AGM8aVK2XruJI5LNaTWUtVFmbdShPJPpYJ+Je3Yn7H50iQW7xqjnax&#10;UluVq6sV5kh+mjkkWBQFyXL4PLADJz6dX8aTNkZpeQrUmMI2C+V0t4hdcdV9U+Dll6hjvFDDFWfV&#10;RXNS8NPG/lSnaAXIIwO+3v799Uv1t+1f4xVUdLR0HWCoaWIQwC3zICyqMHcyZLkgAZzjjjnSyb34&#10;119mfw7uF0aqthrJp56T6Ond1lcneuGAOO/p3YGTjXjpzwi8Vel+om6g6OstyoanypIQWghJSNsZ&#10;HrYqew5GtdptVCyt1M6F/bW8fem/r6n6umv0lDBvH7zDsYEXg7cEHPb+nxq8Ogf27P2j/EDp+e72&#10;i3WAvTsFZFp5T2ClyTv4xvH586odfC/xPudTc2TpuokqakywVzrRUw3s4JcEg8E5zx30X8PugPHT&#10;wvpayDp/py401DV4lqVkSlkUlffDnjjjj/tol0mA3XQ9J+1J+09cGWkuUXTdPFUOEbdE4JQjDKMt&#10;jdjOMnvqJafEzxG67nn6TreoKuT66qSatVYIykqEApuDL6CRhcpzlec86r6eLxtvdsNNLc5RHOrM&#10;yQ09Eu1lU/w3YDcG9xgEAlTkc4XLBUeJ3QXVi9UTUVZAWQxTQz1tMEnQlgAd3BYbWwV9Q2j2OsyU&#10;zSPD2OsC9lpxsY2It0+YrpSfw+6PN1pK2qvbCMwzRkpUqqK2U9OR84JxnuNfbv4aWemtrvaDUSoP&#10;UrmdnCDHBHPbXP3ir0f1ndepZ6vo5pqjpnqCoNXSTCdFDytGGdOxZTu8wcgA7ePbXq0+GP7Q729K&#10;H6u8RUxjEUYW9U7oE/w+/HOjRvfKzS406uAeFTOyYa64Xqz3Z47Lcpo14DoGOBxgMp/LAIzqNdeo&#10;71TqlFV3avYucoWnY7uwZSp4B5HH20Li8CPHG4CSka910UseC6mspyCrHjkD/l/z+dYP2d/FNKRp&#10;ZepbszKrl5WuMbgAE5/EM9wf6D7apnAmMRi17FTjeGnVSiVEs1vr4LhGksNVQOtShlfEchVshTg4&#10;7g8f014r+rqS7dMzSzwIamGpqpQk8i/imYb9g+QQW4xgnOM6Kv8Asz+OlfSiCq6wiaJsjaywEnIA&#10;5OOeB/nrQ/7MHizTJNQTdWo6E/VuqpCVDMCpbJHf084+Ae+NUGdFnbGWOeP1RzktKQYKCsrbpObD&#10;QVFXJFEJ4owm6VJNoBOAcZJJ4Pz21Bh6PlZP3ld0okMkis1JFsZ2bdjD7fSvJJwecd9Wn014V9Wd&#10;NdB3Cpq56qC69SmCgt8zCN41hnaACV2QehvUw2n3B4OMkT0r+zrfeoaqjo7h1neaSVZDF9NJOsIe&#10;JQzBlaPzARzjB5wPbAGiwYUjhsa+KI97WtB5tVRe/wB5UEDyVtI8EEY4gI9Uf+Fgvdjz7Z4+2lyn&#10;nSmfzKli1PFH57g93Gfb+/8ATXVi/sXXCaSWP/aGsdEYENPd3xJle4xCTx2Ocaiv+xXPPK+auFtj&#10;GNj+9pMED2/4PI9savjBOnSSqj5NR2XMM8O+ob6enCKXYGIjdlWAAYfcHPPvxppa/XO3Wmnsc7zT&#10;2+SWKtkB5CuilByB6Qobb/TOTroWl/YxeAwPXGKVXPlqsl+ql9jgHZEOOPbTFR/sg2aJljNho2B5&#10;z/tDWlQDgnjZ240J/TS7uoh9KreluvbXUVsNyudrp3lt4gpaCSQlFTbGf4g2Hg72UY4yDn3zq2/C&#10;q7DqHoysmV5NlFcZ6QFxgEKkbcA/hHq9vfOpUP7InTzwNEnS1JuLrwvUdbGueTk+k/P39tE7L05Z&#10;PDWxVPSkVJFFFFUOzrBXzVil2Re8kqqd2BjHYY79wKQ6SMVxmv3I4l1Ggl25Q1sjPJCZMh2yyYIY&#10;ffv/AGxpWrbZWVMbxSzI0kisDsJKrj747Y/vp8rLxZWp4sTAtIwjKB14wM9x27+3toLDPbZJZJJA&#10;RG5JRScrtAxgfr8nUqU7S9R0zW6iTKYI5zswST8DP6cjU+jeNHEtVUgcHGVZj9uwx3P9teq2OKrQ&#10;x0dTDTrGcDMJLMv/AKscD8jrytnuiyRTw7zGyEsOQPw5A4PfP2PvojWEpiVNBZPNdp0RQu0SMcbm&#10;HIIHHGRz+XbWpZRHSiRZlBKlcHA4C8Ec8n0g6kfum4SxZlRm45GBj39/jj/XOvFT09VvGqqf4jnA&#10;wQeyngDAOTj5PvqYBUbCkn6WpjWnkpkjA9LlQMv6ucgn757e3bXuotFihpDUNVqwUbSoPYkMCCcY&#10;9wP6DSd1ReOnuk9z9SdX261oicxyTgyqMc+hTvye34e+NVV1N4vWu6sIuh6C63ti2FqKhhSU23Iw&#10;5MhDMD39IJ4HHGjMgcRsFEvARjx48R7vY+mKW1zVlVOOoLsKZt20x0lHCqszKqLuZ2ZiOc4WM/4u&#10;Vi7fte2ekkp6GzdJXa4R08aokDU5g2bQNq8k5/PBAAGBpeu/RHjN4sT0tVQ3DplYoJXpkEnmoYGU&#10;KWJMiAt/xMBsc4IxxqQv7Kl7eIf7ZeJ1HNUSqrijpahIxu3FSmWxz3AAXk6veFGAA5ALiVo6n/bY&#10;8W7tStS260WXp6ABgHmm9W3+UeWOeOT2OSftqsrx48eLPUQENR1veahtoAS3UiwKVzk+tgW7jJ9P&#10;Orlt/gZ4LdNzr+++qen42SbDy1V1hGF2f4WPJyCT/lomtf4FWJgkHXHTYiSNo3FLOkhLBicqY85z&#10;zz9x7DU2ta38rVAknkrnKtk8R765+ps1fUyuzZluU01QzNyTlSQme/AX37a1TdFeJlwiWlqJqlKc&#10;qp8mErFHtbOPSuBjGddEV/ip4NU9fPXxX56oLIk8cVPQ1GTw24AmPA/X/FpRq/G/o2GF1oemL1Vb&#10;w8XmeVEilD+HAeTK4z8f10UBx7KNhVhavBu5RS//AGwp4g2H3CVs4KnBHp/T+urNsl66Z8L+lFsi&#10;25VrqitaSrmhgLeapUKq788hVyduO7H50LqvGVxLVT0nRG9NweF6irRGQAc52ht3t2x76rfq/r+5&#10;XNaWWotogaOZ3PkuX2ptUAHsO+49h+umdC6QFrhspNl0EOHKfel2HSMVbArmqpatllpnpaVpDMBn&#10;H8RMkY4G0gjLEnlRpW6oWn6c6Bi6WhrKeW/XuRaitpodzfSwjDLGTjBfIGSCcZx3DaTZeraOYssd&#10;VcaLKsz+TUNGshHONoBGT8/cZOolZ1FaqWijlstNMa95d89RVTea7+nGMY4GffJ7aI2MjlKSYOFB&#10;S7I4Y+VOdrL6GDcHOrEtthtC0izVDbmZRhdo4/P31T9R1VeqlxN5o37t5JjUjdwMgEcdh/TRa3+I&#10;N4inzWu7rsWP+GwBGPfBGO+T21MtQtSsyWyWZoZGWNwcdwxHfn+vfQeopbfSsVVchRt5Pc5P/TQV&#10;OoLzc1WS1tQXA54p5P4M4/uFOPsdZL1dd6A77r0PIoAA37ZNp+4btptKe1JqLhBAc09I5I/odaB1&#10;FOVMUtmhAYFd5dyQOewBA/rnXyPxPssaKkvSx785k7/2+Maky+KXSTxZToxvO9zJJuUn34G37+/v&#10;paUrRS136majSKniMRhJRhkcjuDj9SP00Wo7zuPlucqoyCcf20lDxR3F4YbNb6enZtxjgtyhiRjB&#10;3s5Ye/AOOTrxN4jCRgYbbKpHP4VGfz503hkpa6T956FwgU4HuAc63RVOZRinYAc8+x1Ww60v1bJ5&#10;dqt8/mAZ2ooc/njB1uEfiJXyI8kM8G9f56wQkD7qGBH9NOIikZNlbddvuViuFrTaZamlZkG7GShD&#10;gD89mNVjTSpE6u7jc4DEKp74416Tp+GFI6i+dVRb1OdiyS1AB78lio/TkalJfPDy2Qhmp6i4VKuW&#10;81p2VTwcDaAMc49z/wBrLBpCC51qbR0dTLJ9LHDLPIxxsEbEn/XbVidN01L0pIlw6iq4oIoI3doW&#10;YqWYphRx+Yxjvj451Vdw8VpXWSKx26KkVgVU7BlRyARn7ex7Hn4wv1d/uV8qzV3CoeSRsLkk4AAw&#10;P6DH9NFsIa7A/Zuq6nxd8b+jOjemqAtRUdULpdZWXASmgbzJOQezbVQfJlA/L9VqmAmJZFmLEZZe&#10;AMcn49tcef8A0avgJN0H4aT+LPUVveG9dXxg0KyDDw2xASjc9vNbL/dViPvrtFIGcLFIfbA2jAI5&#10;Of8AIaG9+oqYbS1QSuago52syorAdw2Tj8+3+WiNHHuhTcMMMZH6DQRGCXafluZUAJbONr7f9flo&#10;9GHVUkIwinv7441C09LWkJM7Z+P+mvc8eCF/1763RgCQufddY6bsMc8DI/vpWmpeCu0Edzn/AK60&#10;06AorH/F/wBBqWyfi49+NfIkJUfn/wBtNaVKKyZlBIx6T/kdeKmIZQ/B/wC+pbJliQOy/wDTXmVC&#10;QM/676e0qWhlADD4wP8ALUZVBUk/I/y1Okj2s/xkAf11F2gRrgd27/oNPaYhRWKmYgfy5/661zZ2&#10;4+AP89bGIMpPyD/kdaZn9PHxj++ntKl5I9A/9P8A01rBwWOPf/vr2zcYHx/21qDZVvz/AO+kmWM2&#10;ZFBHGf8Atry5wCfuf+usYjz1Gf5s/wB9Y+NmeO2kksU4RAT7k/31qjOW/Q62IR5YyP5f++tceC55&#10;7D/tpJL5KeP6f9dfWXCgfYf9NfJOQBnuBr1KRkrntxpJLQhOCW7kjWE4YD7jXpcYOfn/AKa8NgyA&#10;H5OklSyQgrj76jJEkpV2ThWyD98/+NDb1X3OC622goqbdBVGTz5e/lhVGP6kjRdB5cESseQvP9dC&#10;1BxIHZEaqI8d6OkqOpbZRpbIp5I6Uz5ZcnDyY+Plc86oDxMsULdIy1lVY447tS1EYpp0lK+dl8sv&#10;qIBO0EDOT8fGuhvFSpWfr11WpiDQUcERUvgsAXb/APbGqm8XLB/tl05TWGOqk2TVySh4SD5BVSFZ&#10;iQRgFtx+cY++srIxI5HnIB3G3qrcbyKak+uvV7/2VpmtfT08MsqBZ4oiHEZKKdpYDO71juPc6l9O&#10;WOx199ipbnep/oLhRMohpspipTaXUnPJK7sZGfRpR6d6O6gsDzUEPX1vdIIwsTTykOX81RkgH2Rc&#10;YB7/ANdPnRENLPd5DNcoJfLiV2nV8rFVH8BbGeDgowz2fP3GLhYJjk1Hg7/21fc8aTSbeurfF090&#10;uZujy6w2/wDhK8k3mtNIdpUjPG1Rn8zoT4R3GzXa3dQ3rxEp/qI7ctPLEqOsU4ZhJkopwHAKqSe4&#10;7AHXu83WdamWy17B5aYZf6cN9NGNmUALdiPWpye6nSNd+p3N/ho6KmjS21cG6snUiMKocAkgj+Uv&#10;2+/GdaGTJHG69Nu/v7KqLPK6Cs/SvSNdbqqotfU1LWNDNHOi+akiSCRyXUkDdnbtHGMH27aoLxLa&#10;y0TV31ka0r01dUxUsNOSxmnd9qgE5JGw5/zHGgFF1TL0l5Y6evdVWUXn+ftZWhUtnGcZOTgfiH/T&#10;QTrW926/dbVV/nLU1NFQCeETOCQQpA7encwVv6jJzqrLFDKxsUWxb/f3SB0ndCZaKy0d2nuVmqv4&#10;xmCVEIbaclNpXjtnGfzLaj3LqGsTFuWp3QTRrJujkV1AwRtPJweeQfjTpV+G/Vli6epqa32OSkLW&#10;6CqmqjgM/mHzCee7Z9JwSew7HQe59BQUMlXb6mhqZKmLbNVTzRtGNxHqwv8AKNzDv8ahqkiNSChd&#10;C+6KHB3CWaeS4x0qyxSRv9O8UsaPkDb5gLbPzz7aL3Ke61dPCjZp0ZN0+NpjjXP8vOf9HUq+UEy1&#10;FPaqdKeSSiKwCsplYRzIq5BPYZIAOcDRnomwXDqGvapp4TJTU3nR1LjG0sVI7d+zjH21CRmp1hNW&#10;+6DdPR10tFNDTT1DRSRPGsO0lX5wCXJGck9+wxorZWrr/wBQUFirJ6iKeQg+UrkKVX1Etnk524Px&#10;k406U9DcOnaVqKpsqToVMaEJskA3Hn345xoz4Y2+33LquhqLbZJTNRo5Z5MMVU+hsY57MeMc6FB0&#10;98sxdMNuydxAGyOXXwb6iuJeaOV90rZYhQNpxgHBOSP+2k67eE/VkiRQL9QphTLOFYEk547c4/66&#10;64iqLVU22SeOVI2AK7XO1gQCMY9udapKSl/d6KFUkRKoI/z10PgtQDLa5h8OOluobRfaOS/VMopV&#10;k9UUkueRyMg+3fOupKOgjksCMuCJFCYx3DYz/npcu1pUR0iQwxh3LF32gMRn50xNZbhFTRR094mQ&#10;KwYKUVh8e+iRsDOENzr3XsW6EyFBEgZiAxx7D/R1It9mpYotv08fqcn8I+e+oq015X0R1sUjq2Nz&#10;xYz/AE1ISovlJKkcsNLMFGDsJUknt3zoija303TNrihAejhdjJwSg9zjXur6VtTFIIaKNA8qM+Fx&#10;2JJ/y17hq7uuySa3DbG29lEgyeP/ADrcbzOk6rPaaoFySu0KQBjHz9zpJl+fnTli/eFvhteBQMY1&#10;giiaVokVivIUE9t2f66A3Kxz01NVwzE077EaVSO7pkKc+/fAPvjQrp+lqPFHxjn6SkqYaq022F5o&#10;aeRiIlKkKnm7uGIMgOASOcds6vXxO6gpqvpi4dK3quguSWuj22yqp6fEeyIguF5J2hC3OSBtBPAB&#10;1VdnN1N2WmcMw20m7CTLGaKG3PdqZ4lqEpJzC6ZDlhE/b+/218tdBb+qLRV2YxpBX2KP6uKOc4jq&#10;IywMuwsQMoBk4z7n8hvR9Ctx6dma3yvHBFTyRO5LFC0kZUbCeBkDJyR2Ol/qu9v0rbqyK2VMFZLS&#10;SRl3Ty3keBiok3KrP5eOec9ifkaq5RZkT08gGgP3UYow20Mv3SdEvhn1L4g9R9RVf1FruItVttCA&#10;bXiIBHrLZ2YdsgDPB5ydaug+rrZHA/SdNZYI6KKliqaNg7sELsNwlJJJUbj25JA7A6Yepq/p7rWW&#10;8dJVsyxW1IDNQJEGaRpdrOAxIIRlM6ocjgJpZ6c6egsNP0jdYKmGeGsSrpmlSUMSixRtskUfhIcv&#10;3+dFx4d/CI8qlI8CM0d07tV9Ox3ZjbaVhTbRHsf1bD7HOM4Pfn79++tCVM14G9qOFrY5IYpJGZEU&#10;DDKwByD3H9O/fU6WjtNLS2qH62mF3q5PqGyjEww7SBEx/CS3pfHtlR9tEavw3vw6i6j6v6r6tNBu&#10;sFUwakpTJDG/lpEsYOEG4I4IUEkh1OdNnZjWEw3R/ZCxaaC4pRa89NdN1dXWmlkNuNRNlZ1JYNIp&#10;8pWYHJ2k4+4Oc9tJN4vnR9m6rS5y2sxpgMVDEpTlwpaRRgnIAwB2HPb2G0UVZfpksSpUVdTeKiWO&#10;ON5MkyIBs5ydxCkgYGfjOcaX+o7ZVW15xfKiCGtt8yUrUE5YTM4JBBXHG0DnJ+PnVSFzY20Tv8VZ&#10;nfuB7lbk1TT10yUlDBDHChzLJvkyxcAgkH8XBHBxjOtn01VT00NNU00e2BUxNFUeliMBRgqDgnA+&#10;2dVv0h1Nd6y6y22tnalmbbhowpJbacZDZH4VPbVjWC0XC5kmvv4jhSRWqJZVChYUYZKgd2Bxge5w&#10;PfWpMNLLO7e/8rN3c6gj/T1ZdumI6q8C2Ru7Sjyo0mDMyHG7grjHznv8c690t6W93Sjr6K206GGW&#10;VJgZSjBVwoBXb8Nx37e2olvqVrr5FS2S+SV1G0O/+JSLBKSSQOOfbBwM/noj1J0x1Faqu3T9IUtX&#10;cbzdLmlBFRxxxslQGiyCoIBVwMqdx2nAOQM4onKb47Q0/muvTZaUUIdFRG6n3S5/V3VbabHTziND&#10;KjSVASThlAGNuQGzj+/toFc7vdbJAKWo6SaoaCURSyGYT7UZAyxpkcv74HsPvol1rH0z0TViq6z6&#10;gnpuoJYJAtuWi2+TKsaK0TVCO8THgZVCwycEjU00l+rbmqvdnkSomhqRTimQzU7Ihw+04JBXbg5O&#10;Qe2dQyJ4wRE7Z7hsa59d0NsUobrbwDuvHTnTPnS1yrb46q3XWNsPHUhHGC23B28jaQD+fvo7HaLn&#10;DHc7fb+j0jikjzsFyDxMSMDCsvHbPbv786SbkJbX1G90pLnU2lIarZSzzbEiYjCt5gcovYHIAzzy&#10;DpstfUHXtwh/fFtktYt0lPM71pTdgoTswF3IV/FnB7d2HbR8PJZKNFbo2ViSMOqxXxpb+uKao6at&#10;1xtZqKJ6yhRTJ5ErbYnljDIm4qAx2spOD76N+DXTt96gjslRJbo5mrKeEG4NOrzOrLvDHaqgplsY&#10;IDcdzjOo/SlNfOpvqJbxfbVIKlaevJoYUkgmVlwpLEZBHlAH4II0C6L6m6i6eWoisd3ijpeh7tIk&#10;FMqsj1CoxKxsyk5jZJGUZHBQfmCEsxrLihgvnIaAli9pNZerJp2gHmVN1eOSMHdsHmEna4Ax7jke&#10;/Hvq+rb1JXU0MVMek2IyIlK1AAYhSeAVz2BPI9tUTdes6Bv3NQ/7NV1Zdq+oArJpZQkcP8NSZQNh&#10;35YuQMjAHPJ10JQ2y+X60UNXTXihjZ40qKaQUhYLlONw384yQcEaNA4OBc3uq2WwxkMd2S3091hJ&#10;TXu6CezwvVVFVHG1PBUK8ofaMOQP5TuHbsQRop1H1RUSxR2eqt0VDWVuRAk1WuWOcDK4BwSNA+iK&#10;FqDrq9Xqtlo0vdND9NcY1gMbRShvxpk/8KRSkit77iDyOFnqq43m+eIdymrbVNcKeDyHxGm94l2A&#10;xsq9yM98dxnvrH6p1eXBOgRl/F1yATVgd/gmjja5wLeybaO+z9E3iE19siDXCVljiafKRPwu3gfz&#10;Mc5zwODjXOtk6ru3Ud5oelP94nrKe+1VSklU52gVAx9OVIO3ZL5jBv8Amxgau6i6ArfFetl6j6lv&#10;RFODtpYKUAYGcEjd+HkHI5OfjGqampIem/H89RzFbdaTV10YkhAaNqiISLGCuTtZzGW54LLn31PE&#10;yHPhdMBTDuPWq7q/E8AlxHmCubw/6n62rZembbcLRRNGPr56ep8/CtCu1drKFyrox7EYOBz8WrYb&#10;7dFc1EtHSvFWzymMO5Hl4Lcj0nghftz+eqV8Ous26z63Smtay0NLYqW41dRUSRxmNvqJI2A4/Cci&#10;Q4+3HA1c9OsUloo7rFdEqKOJFkhWCJfUjLtADZ54bvq80Ry5DXtP5Rv8+B8t1mSNIcbCO09bcoaq&#10;e4G106gxIikykBgCSOQD8/HGqw6j8R7nY+oBa6pqajeohYEIzOqssjqc/wDq3DHYY1aT1VfJNDBD&#10;cJEjeNzzDGeVK/K9+dVL154c9Z13WJvtsIqYDKPLDxRk7im5hjAyMoT+p4OrrhY2SjIBoq06W+9T&#10;JTULvaLesFRhTIap8odpIyNn/Lg86kVBuUpnqZkol305iwrOcjk59ueT+ederZYLjeLFRNNd6hQ8&#10;ccuBFEMNtHYbe2TrxWWW509RHDUXeoeB1YBRBCDkY+F+57Y9tS7IRVJeLHj3T9F9OdJWCit1Fcq+&#10;pW3XIR7XXEEEgLMdp9LAxjIxwCfjR60dTW5L/Z+o6KvjNPWljCm1ipbBUqRgYxu/PI1THjH4VSSe&#10;IV2q7WlQ/wBL0xVSoNolVJoY8OdvdPTzn2LA6sTpEI0/TtniSR6lKOOrjaoU7qVZBtVWAHJDN255&#10;BxxgazXzyPjBbsbr+UQCguho7h1C0jQotsGFRjuSTs24f4v+XW6JbzAssyy0DlnaXa8EhCnb2GH7&#10;cZ/XVf2iy+K1sv8ASz3q41lZTVQ8uSaFInCIoJQ8LwNz5wRyCfjT3SWzqATTU9R1BMchSClMikZz&#10;31poanQzXysp6OeUUMToVkYRxMV5UjaMt9+/21KevvUdTHCj0AR0bkwOTlccfj++oSWK+Q07iTqG&#10;qRUjIUKsS4x2Odh9gNVeb715J1rS22pus8Qesjij2xK+5GI3MuVwfSw7jHvjSKcC1dUE9zgMkhnp&#10;GLkMQYGABwBx6+3GkHxEscnUNqp62Wko0m8yRHaBWjG0ZB3bmIPbg/fTwLDX09SEqeoq2aORWIXy&#10;oVwQRjsn3OuWv2zKOquFV070hFWyVMNOs1c9POkfqeRsBjhRgDaeD/jGoPh8ZuglMH6DYQ3rCl6c&#10;6fZ5Ln1rZaLHqaE1ke//AO8DZJ7dgc6Q6jxl8NLO4jjutzrwincsFvlC5JA/EyqvP56TqXwsiWhm&#10;kx5UVNEZFZIgsbsXAAJHKAAsxOD2A986XJulYgxjfLKgJGP5gD9u3vqLOlxD8xJSOS5ON2/axsFh&#10;nkis3hldrg6gIzVs8NMORkY2mQkdtB5v25vEhU8uw+F3T1IMnBrKqaowfyQx9tI9b0/STTPNNJGX&#10;k/Cq5JBbsAPt859/017ls1voqJImoUZ2O92GMsCBwO4B5z+edW24cLBwhGVzkyv+2f43zN5tZQWV&#10;AmAsVJBHGOf/ANIHPx76SOt/2ivH/reRojfobJSkAmG3gRnHbLMo3Hvo1augp7nIi01LJmRGkEbA&#10;AIBxuHcjnjHvx9tT26AhpZxFMFdJNpMrRjA4PsM8+/5HnGieDENwFHW5U1QWO6STm53O4z11Rn0m&#10;VBLk57neCDpzouoevUEVJb7rU0auoI/d8MVO45+YkU54znOrQo+gj+6PqDRj6NiTmVNi7l/DuP3y&#10;eO554zzqRHQJb6SneJaQRU4dIiACxc49R7E+w49gc6lTUrKpK7dGdRdQVCT3Sa41EiDd5lXVSO+3&#10;Py5J9/7n760ReE9Q/kn6FJfMYqpLlgCBk5zx2xq+IqN6iaSmpHgbyVUZyAdg5x9h+L+o++p9T0+1&#10;WgjpKWmqFi2ySzwqqrsJUZLZwR6gASRyRg4OS1gcJ6tUbT+FM8CI8kCoSxVmA9IPsD27c++vp6Cq&#10;omZ52aNAo3hRuBzxkDk/9tdGxwrDLIKcClpjErndCNoJ5GBHnI4X3PB9+ToI1vaqYTpRvVXKqd1K&#10;CL0lW/wbWyDwcZB7DHvpavRPSpWj6ELPHAWaV2OBtUKCRySSe4x7ca8v0TWevEPmFWwRGpyn/qGD&#10;gauapgio6tXqZaOB0XzJFuGwSHkDG7AznJJOP8s6GXnqTomkWnWLqa3UZhkaRHp5HkZgTyWCqQpx&#10;gHA7g/OlqS0hVrReHVY7NG8TkvERE74QMc98Nzj8vvrwvhdWIWp6qKP0swcMeRjt+efbH56fKrxa&#10;6Dp6WhcJU1U86SL5kMTLvxnIG9hwPTzxxu99CJfGbo6AGkhgDq34iZRGvIwPXyxGcnGM86bUUqCV&#10;28I7ZVxSvNQSYUFkCxNlh7c8Y9znnj30Hq/By3AqUjMZI9RDYAY+wz+nJ0x3Hx0skcpeioKZ2QAr&#10;kEpkHhSBgkcf6zoHW+PSzyLHLQQBIy3l+WhAXI7lTkcHJx75xprKagvFL4MU+SUbzVXBYnOMZxxk&#10;D7c6JT+ClldcClqIpipYKjDB4zk9xj+mk65eOXVNTIr0FdUUwVgwClRlRwFOF4GOMD++hlT4ydZS&#10;p5a1iKvqGAvse4J7kcnvpWlSc6zwejs5AY+plyUnBX0kZBB4PIPxrbB0xYqXfTVF6qKCVVCxuJ3I&#10;Z8/hO1gF49+e3bVX3fxF6uvjxy3a9VNZJFDHTxyTSF2SKNdqRrn8KqvAAwAOBoNPebnO2+WskbJz&#10;gtxn8tJMrhnt9sjRmbrGYKoYMrSLNux7YYHJ+x/TOgk9o6TjqZDV19tmAbDFYWgbPvjaTH/T78ar&#10;GSsnkP8AEnZv11qMvsXyPz04UTasZKzoGkfM8LyKCCFEvPH3AP8Alrw/V/R9KjmisQeQDERky2w+&#10;55OMEZHb31XRcdyRrPNQfzalaZPkvibXK++ioqeHCBNqoAn3JHvoNcesb5cSPNq9ihQgWPgbR2Gl&#10;0yr3zrBL9tK01KdJVTTHMsrOfudYjEkc6heaR2GtsEw8xPMyFJG4g8gaWpLSiiD2yNXX4A+GsF06&#10;joeousLSai000yyR0MpK/Wyf/Y1f/wDNbtpbtuAKgjJYJfR83Qtqj/fFfGKuSM7kjqY/MQfC7eAx&#10;zzz7DT7afHryLtS0tJaPLpEba8rSnzTngyKAMKduAFHAAA+dRe41TVNrB3X6b1P7TVbbaW1UVBaa&#10;BI1ZXmAlLLHTKMOPTxnJwO366mf/AL090gpyKq3UzVhjKYVGAWV2JiGew2o2W9jrkTprrG0XOnin&#10;hkkqqeWGGokpoXTDhSfJhZu+Cy5fGTke+BgzTXCpWUrUTqKppZGiCA+WZSP40jEZwkSjAxnkH8tV&#10;S9wRxGKXT9H+0hWRXSnjqrZRU9MXdxvZseVAoEz7s8YkAAz85weNNlF+0Zd6iBVe02tV8jbv+pI/&#10;jSOPIUA9yy4JGcjuca5guVda5I1D0MskXkIVAbDLSg/w6dwwyWmf1dwdq4b51JWKoesEJlWOopZ2&#10;zKWQxvcWT1Mc8bKePPwAQPjURI5P4YXSF6/acaxXKnoo7VSVLSyvLL/FcrFSRRnzn3Bf5XAA453e&#10;/fUqH9p6NrTFVy2inNQaKGUqshVTPM2I0GeTkcn9PnXMNRU0NeBUzRT09vkp1kqASC60FPgKh990&#10;8uSfkNj21uVLxLcEIgpvr4XE7R4zGK91wkWP8EMXOO2R31LWVHQF1BcP2lJo3glt3TlPUUrVMqTS&#10;PUlNkUSnzHzgjhv8u3vpcrP2wKuhaKmHQqzVL0ay7ErR/wAeR8Qp27MB27851zpceoTbrStMjVEc&#10;NWGb6gtgmgp2G98cHdNI3B9wx76G7Or7j0zWdXtGzR0lTHU1fJzBvX0qn/LGm0ke27Pzp9bimLaC&#10;/Rvojqek636Rs/V9DEYobvRRVYiZstEXUExt/wAynKn7g6MvGD39tcl/s++MK2loumGnWG2dRvNV&#10;Wv1EiluSjzKul57K6g1CffzvsNdDf7WVMuxkHGcMd68j5xo1oRCaqhR5TE6hS8Ih47n/ADGlaq6t&#10;ushcU8CSRA85kUE/lqt6r9p7pJOtpOgKelrq24Uo21DwNGYo5txzFu3csuOccA8dwQHDkqVul8Mf&#10;sh5/TWiVxtxn2/76T38R6SKnec2qtc42qgKbmyR251rHiFT1MSVEdprVRhglimM9sd9PrCWkpykf&#10;DEZ9x/01oeoiggeaZtqLyTjOBpVl8QYRucWWpxu95FHbWtPEaiCos9mqsZy210IA/rpawlpRNOtu&#10;nZLrLRmrkBhAYyGBwjZyeDj2xqTH1RYKgMsN0gJQeoFsY/r+Wl1+vbWA8kdlr3LK5QbYwGI477vk&#10;6p7xE/aU6O8LpKGDqCw3Od7jUzwwGm8psur85ywI/EvPOlqS0rolL7ZmRStzp8Y/xjXj9+WaPc7X&#10;OnHPHrHzrjy//t1+H3St6uPTL9DXyrmttXNRSSRmIKzRuVJGT2JXXyx/tw9CdWzVdrg6DvNMaehq&#10;655JZIsCOnheZh+ZCYH3OlqTUuxP33aWxi5Qe3841kl8tALf/bGDk/4x99ccL/8ASAeEQQS/7I9Q&#10;qxOVQQwnP67tFaX9tvwauFin6nmsvUMVPb6ynpJoxSxFzJMkrLj18gCF8n8vvhakqXWK3m0naBcI&#10;ByT+LXn972suf9/g4BP4x8a47rP/AKQLwVSohSj6R6nliGfNd4oE2/cDec/20WqP21/BK22+13qu&#10;tXUUcF6p5ZKWMUsLMqxzNES3rwMtG2MfHOlqSpdVSXW1Eg/XwZAP8w0OqOqrdI3k0Mqzsu6MEHhm&#10;A5x84JAOuVH/AG7PBCrnjoqCz9RyTTOsUa/SRDcxOAM78DkjVh2XqBKkNUxU1wpgKiePbuUDAlzu&#10;A/LjOqeZknHZrCJGzUUK8RLpTXDq+rudPMiT5RFVgQcRoFbOP+Ytj5xoFdLOl1p4oqanimp5UJkQ&#10;swznHJGPt21A6uvNK/UUjVNZ5dU4kmeOVduIkKorcf8AKAfy0t23xTstLFPVJdqT6IStHueWRpBI&#10;q7mzwMKe/GRk9+dUMXqcL4yXHf4K14R7JltvQPT/AJ0Yk6UhikjlRvNVSC20ZBHH3/XTNS2Sx2ev&#10;uIu0UFNQ3KAK8qkja4I25PAByOAPcAe+km0eI0lxlijoLlFLNUDfAGSRgE3YGH4GMkc6LVNxvnU9&#10;PU2yqSnamAilSo+nk2o0bb9wyQCd4GMe/wDTVp1WXJw0qvutpqygq47wKqF6aknht9Vv3DMeMrM4&#10;/PuT29WhtXVx0dZZTB0s0iJJUU5qzndI7xlgoJ44ZV7D3PzwV6zoo7a0M3UYkrqSXE00c0RXzI1J&#10;OwjjOTx399VVc+uJKhKuwxz1EYSVK2jk807ZJFJBkAPKkoFU9+RnnOsJ2mSR0h2I7KbvIKCNrVm5&#10;SxWm87JVnqIFqp5e75bsgA++SQRwD86HdXL5tfdtzRlN1PTozYQbSseFGRgcN3+xzqFS1TVXV1pq&#10;6dWkkl8vyGCnapYcMv2HJyfcHUvr6Gtrupha4WR/NhjrWKgAbkzGfzzlQB7nVaCIsnM18D5IJs2V&#10;a3UfivH1jZbAlNVNG1DF5ciLNg1L7NvcDK8gjPY/30KuvWj1/Q9FdbdOgvd0rylSg3fVNJGvsBn0&#10;DJ9I75GqPFuuV2vMcVBC9RLFN5McSzrGElXlS7g8f+kc/lkavTwv6UusnUtuo7diQPdoKiPaNsa0&#10;yEkhV5G3dtJx6iCSTqbZ3STiLIfZdwPTdSisWSm1fBvqq6Ua1c1FDQ725gK7pmAOcvt4Xkdsk4Oj&#10;3gt0c1v6kuVXe6crXSvHFCrLgFAW3MM8EcL/AG+dWV1BdLvQUrJRWuplnqNyyvEcozDhQDwFGQMk&#10;84Gp1il+j6Yt9fc7KpglCRQ7nVnR2IUDI+fn2xrUMcUchNVQ+SkXIneekbbM6JUUcaU8a7QcAkk8&#10;/wBOBrT0b0RDZeoRX0xWOn3kFEUc4BPJ/M/21JeatuLQxU3mx5fiOVCUZQDtKHjkjHHYaaaOglcp&#10;Q1yIj7d7iMnAOfY6vNA2IUC6wiFbb7XOhkWOHJBLNgcknJzpfrLFbp1jL0gRv8UbEA5PHbW6v6Zr&#10;JJGaju08KvtYIGyCee+e41Ght/UNHMNtVFNGrAnzM/0H+ejBCKgXK2rbKym8h5pg7ALGXLBQOeBo&#10;jN1HSJMKeWGdGUAnMRx/Xtoddrk1JVQ11bJBTJTcuzZIwc+w9/jUXpm41XUNXW1LTrLFFMIVULgY&#10;wDz9wCAR86j4jdWjulSYaG8W+afHnqvJJ3cf5/pqYlRBNP5qSKyhiRg61yUVK7OHgQ7iByNe5+na&#10;J48JHtYsOxxjU0xReEjYATyz7e/3xrfLHvleQcCJf/OhTWWWlkUU9bMgRQwXORn9db5aO600M1Q9&#10;arI49SsvJ9uNJJfmB4ZWWnoGrL/C0RquoYkD1EkjCUiLDOsKsrAGQtFnPbZxgZOnXrGe9eFVPDdr&#10;rQ0tRXV8b1SUVTUbBTRIGG6QISCsnqBjGMhSG7kaC9G9XSXO5WKPpWrEt4pX8iC3wSxlxDgb1j3M&#10;d3pDEBjxkkc40peL3TPiVW9Rz3if9711ZTCaGBJahVJCDIj2SJsdgquSNwLc4BK4PNQO1upy1XO8&#10;R4B4Xvw/joOpqBbz1PcKqjpzPJSSwUFMzJTwPERiKnUhSdpzuJPHfONWOfBLonxNW7U/QnUctqpL&#10;JSQQM9dQRkzPOrBQzQuDyV5yvGffVUeGXUFmvFsk22KooK6KCNqujELAJtJUSJ8IwdgAcYKke2rb&#10;6OqKLpQS3i3Vc6rdZoxPByFbyt/pOMchihAIOQ2p45DH+HONydv2/wC1cyMdj4rh7KhlsVw6l8QL&#10;H4aUlRT2W/01MtmrKipqd8UtxjdwCZELYDhYYs88gcavWxeF/VPT/S1xsVdV2q6S29mmpjFVK5WU&#10;OA+1io24QsCCcAD51zeaS+XHq+luNMHp7neLtNCzzDa9NU+YCoOeQdxbvyNvvq2ulup7pJH11Yrl&#10;dVEIiqUaRsojMsquQB3y+GUD33Y99aj3lllqBEwvjLTzSeabo/8AfF4itXSPl32a2yRTVc8FMUSk&#10;kcqFAkYguGYYOFIxkngHEiOsFb0/eunq/qpmj6jlNDLSzMS9uqtpEMoyfUpC7CF4AC/4Rpb8HKuM&#10;X+n6Tmq6mip77LHSVGyXy2MZzhkcdvxEFTn9Pd38R6A+GN0uPQFhgpqm3V0tNWLVTKHmpz/wZUyR&#10;hcvsf8iNc11CeaWYSM2AFfHdBjg0BurkndJPQ3TtF0l4kWSx3O42irFvhnu6Swzb2jAhaUI4KjDD&#10;aw4yMnHtqgPEHzr11Bc7xBC71dRJuYg53Ocsf1GV1cdnnqoKmtjq7Y9VXV8CUEcjgDyXfzFLjkAk&#10;lwQOx+RpdXpGzXu1Wb6+orqCkr1kc1UaKfLlQBdrA5znYDjIJA+QTqxC4F2sCtgD6d/5KsfhySqd&#10;6KuVV/tIs1zDsVZJJwsffBCk7R78ntq+pbVZXp5KeheP6iUIoLSH0q0igscnnA/PGRob0r0vaenr&#10;7deqbxQirSBoqDyaqmMfnnyzIXZTypbaOPjVjRVPR15tltvdXRL0+1Rd0oTMEJi2xtl2P8oVe3JH&#10;v31ak6jHma8YggNqz8f7uh/hhE8H1Uq7Ulm8PrVPdKdopOoKkimiail3fTw7QfOQHBVuE2spHpLD&#10;31P6K6rrFrrf1StPDF0/bqRlopJZPVS1kimDe5HdsOxXPc/car+lvsN7uVfaaBJ7lTQzP9NLHHsa&#10;WNFPOwEn1DAGO4xxorXuKbw1rY+nv4lPLW0sqU7KVqI5I6hDLAQSBkEswyM43jkcjMjm8KdrSaBA&#10;F+g/oWiNLYTp3T/17SdFp4P3a/TUMd1erqZYaGmISZF8mLAds8J2JLD1EkYI7hF6Ys95o44Z7IlV&#10;AtXaaSatoaiSRtsUi4SSN5MtEo3qMhsYbPGmjqu7U0HQktup62pgf6eRtqxqGEhdUKqQfUvrzng8&#10;n4zrT1Z1PVWjpmnXp2yVdTbLZYoYZJZZGdpMBo1VmBztVVUjHGSoHtqj/wCRfkPd4QtuugbsEUN/&#10;d70z4vBja/8A9kj3OO39VfvqhrGqKGopYioE6tI8UjqQQ27khiGB/Q/B1H6duq9N+HFrat6dFTQ3&#10;SFnhnpLjVIDg4KS7X2BvxArj2OhPRF7Wsvd3N5+pLVVOKmkjTdyWZsoFH8oAJBxhefbTRY6joOu/&#10;cNs6htVRTWc2+VqCljJRZZ1iLLLKeN0hVJOe24D510LI/DYXA7jf+/RV55RKfD+qVOgOrUhpr503&#10;XS3Tzrarw00NPWmLfCXbacg4JAcHsc/qdHuhrtNNUXyy9UQVmLsn1tKo3ISFjZPMMm4NwVz7g4bt&#10;oT1H4bPReL3TkPT9+r6heqrlDQziZViljSSRByyHkYJOQBjbpg6o6J6Kbxc6htVqvtXTyWqcxUQE&#10;cvnF4wm8gjgxsfMLffJGjZUwMjb/AKUbFiZ4Z090w2bpqG0x2u91Nv8ALnr6cr9ca7ekzkNI0KxZ&#10;I3KSzbvcbvbgWlbpKOh8O5Lla70y11NA0300dwZCBuJYlM/yjJwBk41SlDXy1nUXTlh6jt9VS29b&#10;030tRGpEckjeYIiZBwcb+2c8AHgY1eVj688PKHqSTw8tFGSho5J0qkZZo3mClpUBznhSD3xkkYGO&#10;TYc7WHQTyqvUMd7v8gHCWen7vRV9bQTyoKfqKOmlpL5HJcSwijjKsJ4+cTxvvLKRn8R9xrTYetfD&#10;SSoHWV1uD0NRdJZbXIBLLKyGFlZEQLkjO8dsA4yBpd62696ZrLraOkLL0xcKLqeguElvpKWWmCSm&#10;hlif+EpzyoJRkBxxjHvnxeelOl/9s/3RZqC6NHV1kNUYammcGjrIRumORwwZCGwM/iJHYay+qRzH&#10;J/EMHlbpPPNE2K92xVXHaxzKvzKxIKh+k73f+maKeSkp5rpR+RGxCKtPUKZJZVyNxwyzL3wD35Gq&#10;Vv8A0rTP4l2mwisjp7bcL2TNu9QXKyKQMn3LcHPGdWtTweJ1o8WbzdYem6KS23S30k9XV3IOlPH5&#10;ckyoIpVJXJide4Pb29/l06Sslw8VLZUW66B6yeo/edDFJEGSoVVMj4B2+naGKsD/AC/fViaaMyxG&#10;LfnUB2sX900Bk1mvQpNvVzsvQN9rKWy0FRbqW7UC0OxsO3m70yxwx4Klx34LasCtlitvRNpqrXdo&#10;ZKaIUoqIhW5kTEqb02EkKO44wB8c6r7qSyz37ru92yryK2kUXmhaRmBZEIM1OVYZX+Gdy+x2ADOc&#10;6fl+jtNpjW3LvrDSh6jzINyyx7SdxIyU25I3YxwNVcaR8WTJrG/9pXnBr4mu/t91bNvpOjZ6WKe4&#10;zWhaiVdwPnpuXPtnOQcd+dVv4l3J6e622j6XvdF9K94ippQa2RNsksf8NhIhzs3ErjOMnkYzqPce&#10;tLTaR0307d385LrcG+siiUTKsaROV2gHsWMffnBPxpi8S6vpi8eH90joqOrhkoFiq4mWJYpY2ppY&#10;5SVBYMCFQ8gcZ+NdLFKJW+/0WQ8eG7ZSq+vo6fpyLpmHreS1Xh6VZ6e40ES1QWVHBlXySHUhAVyM&#10;AEMMFTrx0tFLbrfSQ+IfXFH1T9ZUssN0oIpKYwL5Zb+IqMcLmPBYEYLDIwMgL1dZ6yw9QeHs9i6c&#10;uNNHR9TPFI/ocywVMUgbLmQksdoHq47c9tOtmEtJerhaxYayOlMv1sMDGMkoy7ZQI9/A3vu449RH&#10;HbRWk0A7lDO/Cr3rG9dDdLXbre+3PNSbda3eIP5jNLFPBBDHGGY+pmlRgM5wGbtqB0fVWVqMXuou&#10;dPJGYqegLSsFXbHGhIy3PLMeD7AaXprpabf463bp+62Ctay0kW+lp2HFLMlE0kBbLcRoDUMFz6d4&#10;wPSAOf8Apq3dM3PqylXqVJLvSRzQ2+dNzxKuVUZypDEhiwPPONUJp2xOFjv/AKv9VIA1uv0JlvHQ&#10;qPS1dBfqaWixLE/0FaXiV12jB8tsAjnj89F8dEVLLUtd7c4aMFW+v9TL7Z9XOM+/bOtPTHUHT1BZ&#10;bXbrT01XUdJ9PFDTQw0arEirHwowcAAKf6a2WWZ6GsrUS23E0YqKhws0CF4DIUkKIVYl0LFmHGRu&#10;xzjA00IqVbKDpFqWWWpqbf5O+Rd0tQrDG445Y8jHzr3UWzoypihqIblbq4LIph31CyBcsBleTzj3&#10;HIHvojS3amZTH9DVsucFfpzx/Xtpdor3YulaKKku9HPD9LBGgZqbJwBwOPy7aQFprRO733pax22e&#10;51N5oCkEbfw4qpfMkb2RcHJJOBrmjqm9WW6XpuoLjulrGdgZHPpXJ2qF3HIXG3GT/KNT/EjxJqeq&#10;LtK9PRJS0ELlII3XJBI7nHBc4B+3IGecoF1Rqi3JFU7fMbaVJLbmJIO5gTnGCRgDHPOMc2Gx0hFy&#10;0XrqGa5QyLFTR/TRZE/rBdixwo+MZUYGN2A3cDISiiybpIyTtVgyqzMrEkDg9iOCfzH5aaqiG2Uy&#10;xQ1N3ioqQMS0kkoTaCOdw98heAT30u1/W/SFgmMCXDdUSLJIJGhJBGT6V3gqDjgHk8g/fReFA7od&#10;QdO/XzGGmpAXVNqNMMAHcMkHsOcd/bPb2arZ4e0UlSKqomjkUokkkbDbn1c43DtkkZ/5RjjSlJ46&#10;WS1SvR2axEOsZj3SMcbT75wcEEjg5/7Qb1411VDTwXpItjuN0ayKf4kIOwlW43hWXBBIOWyBwSGJ&#10;ThWZNbaZKaKitKtHDCAZZncsd20FAqHJxx8d/bgE+6W2W76E1b/wadQzSo0YZpZCRnuRxgjA9uO/&#10;OqDuv7RN1haSSieGInBDrgMDjngg+5/LgaUKnx56qmklEd6dWfOXXAHJBOAMcnA9vbUCQE+5XSlb&#10;aqyoEzPvqSiCJQJmwF4GAAAO2B88jvyNfEord00DNd6qAQxosziZU3FSMk4JPIxjt74xnXK1x8a+&#10;rKukWlfqKtlB3Fj5j55J9OT3GD/50pVfW96cKEmnlCgjLSYPJ5+e/wD01EvClRK60q/Ezw8s0Uwm&#10;MVZVS4ZkgRcqOcYzgAnnt8jUKq/afs9IzJQ9NTVYNO++Oqk/glsME9IB3bd3GT9s65Kk6tvDl2eM&#10;BnBBZ1LN/U/00JqrjcKonzqmRs/Om1gpaXK+OpP2kuq7jFLFFJQW/fhh9LSoCp7ZViCVwM9iO599&#10;IN48X+qrg2+bqCqZmHKiodRxnGRnB/8AOq2cyMSWLE/fWvB0+oJUU2R9c10EhcMjKVKlSMgg+5++&#10;ok3VM0kMsatLGZWBJRyBgdhj3/rpe2nX0DHHtpak1FFJb5UTIsUssjqhJUZHBPf/ACGvNNMayby+&#10;f1OdDlXJ0Z6epv8AfAzjg/bQ5H6RaNBH4jwFIkoYoHSOWZssMkdsa2NbIim6NmYntzohe6FmVamN&#10;MlFIbA5x86H2yqjV2jeYBe4ydVfGd6rS/DMaaIUc0hjfmPIGpMNvpKr0MDGx476Y7ZTU1aNilXyP&#10;xA8a2z2MEHy0UFR3HfUfHIVlmE1wsBV5daGe21RglYkEblPOCNQssfcnTp1xRMttoqsr2coTj2I/&#10;8aT0AbVuJ+ttrHyofBkLFrAJ16Ck++thTGvQGR+WjKqvGsAzr3t1m0aVpLAM417C5+2sC4/PXvtp&#10;JL6FAGvaqjHaOD868j5OvQA78fnpwkidthMn8BHUMcY3Ngf1PGj9Lb3gbf5by4GZCBlQM84Pv+f3&#10;0pI+OxOdMVsqpKdArynBI4z209KbV0f4fdT3KOaBKeghoxXIlTDKwZkifbsZ0RAQmAFIOCQcnnOr&#10;z6chhmpi0dY0h8ndVu+5CKVCMRADgebIwJXH2Oe2qb6Ss8dJSWhBHWebJSKUCK53J6SVCgYJOfjt&#10;3OrPstTdBOz19HU1K0ojmR3pJCHmIVYy4A9KLwR/iI98gapyAk7KyCKVgUtvroI56940mlWrVgEY&#10;MklxdAVXcABthQ5wMDIPfWsUtNPZ6COC4LFTShvMBcllo4zuqKhj3zNINozyRj40MkqHFIlgk/eM&#10;NJDmOGZqWSNwXO6aZwVyJWPC++3bxr1Hc5ZqgVE9mrHMhVpIYaKQiSngUeTAoAPdhuf2XJzodEJX&#10;aOUl3NLC8tbb4XMpiuUsEi7naTcVoqUe3PBIx7ZPfW24iOKgFqS6Zqbj5lJUzxjAU/8AEraksRn0&#10;qNgPtnQaFr9vp6yOz3GaoTfXOTQTlWrZMr5h9PCRJjaPfBxnXgWvqOb6ikg6bvoo59tD6bZNuFGD&#10;ulH4QRJK3cDHp04tMaUK4lL/AHIOInVK9Y5DBjG2iibZTRAexkfDY++r46Eo6SGwx9PTQxTQTwsa&#10;o7MLK7k7yR8c4H2AGqksEP7qvCVvU1BU0VRKTUpTVEBVncYSFQpGQkY9z/MB8aOP4kW3p6spbJS3&#10;WOGv8lpWgjUzSRQqhcs4AIXhWIB5OrMLdrKA929BJd96fufQ/UN46BNzqrbTXBVls11idlaimBLU&#10;86sMHKP6XwRlS3sdUPS+Lvj6lWtNU+JHU4nMhjjH70mKnaSCe+CuQee3Bzrtenq0666fqaimt0a1&#10;r0yUqXGvhjeVmm8xVTYwIUHYxx8DsDopP+zBXdSLSx0lg6JscUUIVDHapmmZsD1mRXQD3PCnvpnG&#10;uEy5ItviP+0JFSpVyeI97aKbzKaYrci20Dhjkg7ScnBBzwe2pPhxFX2rqWhqd8gcurBjKGYscseT&#10;7885+ddYVH7NbdDUEtZ1PUdDTQSZDyRWKrMzAqcnd9Sctj+YrnStd/BetuFJG/Q3UHR9sZkWSKae&#10;ytNMckEEmbdg4yMYHOM6Hbu6cKz+n7rV19qphM6NVps80mcD8x8Z76L20hKGFS8ywVHqRZKhWOTy&#10;Pbjj/LVedN9H9b2S2R2ePqax1dXE7E1U0ESkjAwAkUca4GDgkZ55J4wSuNt8S6SmET3ez01S0fDR&#10;wx7gR2O1iRj39/002tWRC4+n1CsLy5JF8gVCGUDdueUfhz2+/bWryaeSIMoxE+cqZACTnGdUXS+H&#10;3jqkxnl8WqupiWUlIlhoURMklQSYyTx9x762UHh547pdpq6t8YbitNKoUQxUlCSPnDPuA9v5dOXA&#10;JeA7+kK6JKTIUxsoKBuS4H8x/r20BrJIxVsAVJRyVzzg/bVY1XRvifeZonoPEjqMJErJMkH0hDnc&#10;cHBB9w2ew/LGvty8LPGGalEdr8Q+paefeC1Q9upZpDzyPTtXtn207JmHgob8aQ9lYiiAyea6xmQn&#10;O4gZOvkrU7ODtjU/OAD+Wq3p/DbxOhopHTxN6hlqWjJ8+rssckSD/EEj28592Yj7aY+h+neo7VQf&#10;SdY9cy3eUklapLAacjP8p2+k/nxoniBCMEg5CYoDSRu0iJAHbOSFXOtdS1IFaJY4MEbiNi4J5GSP&#10;6622npwzpJK3VslVFNLupitpdP4XHDELg4O7kd+NbpOjJjcvM/28VKJozuppLYVYMMbcNjOCM5z9&#10;saXiBQMbkHemtEMGwUlHu2hR/DX39+2qzvHiut2qqui6W6ThvFDbZHo3kNtkIE68sgOMY9SnPb1Z&#10;1bU/R1VXusK9X01vEEoaeaeBfJeMLuYKe+R9woznVZ/s6VdloOhjWXS0VVU9TdKiok2owDjKJgH5&#10;wmoOeL2VmGA6C8i9x+6AjxE6gCKsvhEhVHUoEozwRyP5e+dEKfr3qa49NzV6dDTxzTPNNTTvUCNV&#10;OSPwleVxwckZ1afVdTZKurMlgtUtvh3sPKll3nCZ9Wcng/8ATVRXquvdD0xY7bSUjzxx0KvUQLmO&#10;QOB2ZjkDJzxjPpHzrC63kSRQtMW5Jrf3q1GWDbw6+qrC5V1ZU1MNrr7HVUlZcJGyZZMiEf8A2Pbx&#10;g5w2O2O/Ot9L0b0jbXq7dLcJKRJaj1SyYZp4gzbsFuUDHkc8Ae+NOFTTS1vUh6boaesir7bSu+Za&#10;hJUMrCNe4JXYHyBn2HODnUK++Gd5/fE8FXaKa4VE1PDUyS0b5EYxt2oHAwoIZePxDkd+Oexo55XO&#10;ZGdNc99/ci+IAKVndB11mntlKYbhRwwrQxQUgaRXZoowQSffcSBke4H2OGfpqpoK+tWhhu9PHblj&#10;Lo0sbAjDbdvYAAtuwM9tVEtTfOu7fJZ6Slgpbr0+UrKV5IfpqoAhl2xkgZUdyMYOBqb0V1P4mWv9&#10;52MWyF7oUjmcuQjqiFSGGPQQw4xx7++ddbA3w2DUST71XO/CcvGzpifqykkit8lJLSwQSM0ytxsC&#10;59IGc+o9x9/jXNfXnhrdOjroFqK2GO4QRrHAYAT528ffgcHJ+Aurrruv7hVUqT1UctLCyGjrNsex&#10;n3cksOzkgjt7HS51DTX/AKj6NqL31Jb0NZ5aiKdqfck4LPH5RZRmNxGFxk85PzqllQtltzAdX6KF&#10;eqr7ozpu92KvqbfeliZrZEppJ0zjY5bauT74ByPbJzpUVKrqLqmtuBqZJoKWSK3weTGqtId3q2sx&#10;Gw98MBznHHfRe5+KssXSElDHRrR11CoheXHqdzGiq/znbk/mAdDPBToa49b9LdQdd3Oqkip6KZaC&#10;zMZsS1FwJD7du1i+AwbAIYnAHviliY+S6F3ibOP9/VQea2C+ReHV7opBJUstDb0lCSQqQ0qkgyZJ&#10;7b8Kv9QNdK9M9CdQW66dOUdjshe0y/wvIdyPY+lpRyCqqWJA5IxpHqenZ7XbLZ/tdJLW3S93yCKV&#10;3jNPAse5EAER5DYYj59/nXY1osq20U1NbWaTygxQSMSI+/v+urkfTjIGPlNOb6Jg6gt1rpP3Zbaa&#10;jlmmWZYlAaqAkAOAO+ONVuljv9HdJKCekatpZq10BWVgdzyRqaoqMgLnICjAAJ9tXPFDFIrRVjsr&#10;t3EnZvyOtJsiSZmpXEUsbYRlHBGc4I/PWhkYzcig7slaA2ilvlqiSO4UH1YaQRq+8BlXkDH2wv8A&#10;U6krLfKm51FTTnaFkjQK6eoI3sfuO/GjKVlxpCf3lTZCkgSJyD7Dj+uvArJaaZhT0wnEmCSrYOdW&#10;AK2TKNPU3ijlBnphKAu7Mbf251FS+wMhaWKWLGM7kPB1JlvtJM7JIHjaNV3b1xg4+e2viy09RTtt&#10;2kNtHbU1EoC1FR32d2nRZYlTcBn39te7R0rQ9PQGG0vLTxEFggfPrZiWY57kk69b54qqqNGsXlg4&#10;wRj5+Nbf3rOrJ9VTMAzjlPVjUSBdpuVsdblTSviRZkUqx3DB/torS3KpX1VFE4VWBLKc4Gh9NXwV&#10;knDAeZJwDwcD7aMF44oH7etxpWnpbUvVvqJCrTbHJHpcEHHzzqbc543ocROrBiq8H9dQkpaOuqGk&#10;njV0jQYBHHOh8lFDThXjyok3MQD2+NIuTgL8y6O69GV1xSTppJ+kbvTR+VM1ZVQiWWYMVceUoQHj&#10;OMcjOumLdZ7L1nYbbY6+pF6qFB8mpqYTFVwGMF1Bfe24Z4wCcgkE5zqnPF2sp57pDF0xZrBXWKok&#10;aluv01BH5j1MjZLzsFy2SwXLEEEH5yU+C8y+FVFS11vlrHWKswiSTMzRglcLznIUKRwB3GffPn8O&#10;aZ5NIaRfAu/j8CPTf1WnGau0ev3SsvSfWVNcIrHJSV90ja13WKnkdVZGCmMbM+kKynGRjbkY7HUT&#10;q243O09A9QfuyOKkmp6L+KwUl/NEwRZo8nAJG3IwO57gDVhQdd2jxqhFDc46W09SUkaC3165RatP&#10;UphkLcKSc4JI5Ix8Gsev5+o6Slqemq6zK1dXSyJO+9lqEKKXI8vb6slc8dto+dasTjqYHG6WjCR4&#10;ekKqKbqS7TxWy/3p0utTHeEqJkq4wxqKhQVbdjG7cCgOfnRPw9vlDX9d3GO92+OltlZIwMcLFo44&#10;1XJA3ZLHGAPvjUfqnqS01EthtC1MayXS40Us9wSkBlodr4kYICAzLkHjG7GmK70PRkHitUWvw0qq&#10;yvs6JEn1vkGJZJRBGJWUc7Qzg8ZBzkA9tas3iMYQ49lCF0YJI5CsHpG39NWy52289Vu1bHc3iFKK&#10;KoXzbfMW/hRAMQHZlwXx+HKZPOrf6og6E6/t9XXUl9mpwiVVNKZYgzPOhWYqeMMBk4wf5Bycc0pJ&#10;NHcrZRm/UuyltcqNRGGFkmpn3Y8zIwHXg5BJOV450z1yQ2XotbXHcElira2WaKsEe6IxSrjIPsVb&#10;upIIJ5GufnZqdqTtI1EUlq+LDLKFsU/7wghXy4hKQrSQrJu9WcDcF4P3HGhfX1XB051DY6O30S1F&#10;HW1VPUIs8jt/DZPKlZj2bErFxj760dO1YP1NG8bkR1s1L57PghMjgZ4Hz+v21C8Qr0tLTUFKtuWa&#10;O3V0EKykMdmSWPI+RICCCMk/0JiBxfpPfZSc/SBSZ/GKoVrfDBaKV4ayuiQzbDmFxDCFDop5VlG4&#10;H5GNe5ekJqnomakkuTGtqKuqMMU84WL6ghZBEFLADfjaB2B/PUqmW1Xm1V98vl0ggUxAJQKnr2zx&#10;K7iMseMYPJPwOSdJ3UF+ki8K71Sygia3zxPDLgENG+Aoc9y4Ixu7HPtxpRxujl8L1IRHBriCDuBa&#10;uSxVNq8KvDdaWKOktnU98rY41SVg00EjqziD+Hk7Y1VR3x6s+40nXOwvU11qorXPHJW1NxgiqYDv&#10;YVIbcfPJ7AqN7bsqQD79jCvnU/R/X9msF/rkajq1hbMSSn0uh2lWwc8YBBPdWGnrozqOyVPVtnu1&#10;NRbIHhIjjWXAjO1lIIxk5wQAe2dUc+FzJmuvbe/78EGNzvDcSN1L6ftfSfWcq2G7Rq9Baa1JIqhW&#10;J80FnjZWI/EN6xZ4HGM6DdfLdvDbqG8WGz0wqaOtoFty5X1eWEUoV5/Gp5H2Y/p5N4jt01RdBIIL&#10;zQxzv9DEkf0xhjYOqOVKln3KMENn0/Hef4r/ALx6p6Ao+tuk6vLDyKuqqJJER4cRSof4btkkM0fH&#10;J7aox5Dr8CMVVV8v+kR3nh0P2I3VSdL2S+eH/irBdeqCtHa62CopaOpr6kRRTZwSqNzk8jGO+Pvk&#10;SL7cLbeJemelLZYK6vmpq4RvPRgRRGJi6iMO/G/MwGe3IzgnGku4dV3D/YOC6XKWSto2qFkCbjsR&#10;kYEgZPpzgjHv2/J56ZvsMfhzJWRvV0n8WnrlSOJRIk+8SQTLnjBO3JHft3HHXjIf4Xm4GyzYyS8v&#10;7qV1P0v0/Zn6H6v6R6juNsaO908bQXGi3NHUI6sN7x5xkleNpz8jBGtnUtVNR+L/ANfeKWmcNUnz&#10;KeepMJZVkbhGIPLAhTkHkEHUqm69n8O71TVd2q1r56SaluhhY7vKBCxoyD+RytRu5zyP6JXjndL9&#10;cetbzURTM6TXE+VLGeZRIwbP/LlSPg5/PVFjQXtNVV7rZxw0ij6KR1lbkoKmpvEVzpIpqKuWd7aF&#10;aIsScJKh4UkZGQQGBU4znRfw6vqTWilo681VTPS3J3ppEbyxHVOBGm9mBJQrIEPb8RPsDpm6y6IF&#10;38I+pespb3NNVWo0zSUzqCxjmkQbSSSeN5ORgnA59ODVvhX1Fa7a3UFHX3VKGKZYmWWelFQGLKwI&#10;28EHIX1DsQM61cUB1GkLLla0OA3Vw+MYuXU1mousqzpWK0dUdPRQVdrvVsrvN2yCVW8uWMx7sAHc&#10;FORnOH5KmRQ3vrW1dSWbqG83K2XinoqipoK4QyoF3ZJUo5yWCrM0irjeq+YpGAdEE6Gt118N5uq7&#10;31QYKprKMvRQqscMYQgExqNxY4Bzwcn7aqeo6srqrxBp+o7fK1TQST0k1ZTyf8GViwhZtgxh9mTn&#10;GeWyecFZ/wDjaH81ap4TQ9jwPd+6vTxz6nrajpOm6DsdxWGa4TSpWKh9UkaKmxQe4ALqSBoT4h9Z&#10;x9NTeF3UU9FR0/7vqRBLNBMZHSF4USRSCgwArE4yff8AVVslTR3O+UfWvVl1WGhtEkorTg5CrwDg&#10;ZyzGNQFHJyAO+tP7QfUlH19NY+hbP0nerXd5bkYKBqxIo4pE2gbAM53HehPJwcA4zxgdHyZaMLRs&#10;7cn+FKONrHtc7gH7hDJevqmn8a7l1PdKeCpgudIlHGqrsekiSRlZn25GPL3jPvkE7cEaumKquPi3&#10;0Vbbl0NbqG21djqkjjklmLyAJGFeMjZgqwcZ5IIHY51Tf7O9y6k6h69pbaahlermpRVCWDzHjNLF&#10;VOB6uw3lfT/zatrqetvnhXcuoumulLla0luMYudKFnSlEVQzBHiTBOHGFYICPSDgA41svaMeN0kp&#10;vUK99j+8oP4Z5yfAb2PyX3pCpj6v6/6aVOm7bU069K+c8Ybau6R1BlOEyrjbtxjsT6tO1w6P+u6f&#10;6w6QK0k8EyOYYKpmk+lkmiIjCFvccYOq3/Z6vdbaOubXSS1k0NVe7dVW2qStpggFwppFllgJBbKu&#10;reYjjbneBgasa43+js16auvF8qYKG9uKFXWnBkkrIGG3AWNjt2nv8g5PbVrCeA4B2ztz8v7SDl4r&#10;mOJHY0q6ouqr5432eK1XW/p0vZbT9PHPVeS4FZUhR5kYmJCqyq2dozjcM9+HyzUzUvVtth6Rttjq&#10;qKyLTUyTQVj4SKWnnBBYBtwO1WOTksgz3yAfgLb5rJ4edTVv72rVpKjqe6VEbqkcrFTKIwSuxuQU&#10;wQBjg8aeejbdHe3e82rqqq8y4UkCXBEoI6fe8LEgDMakepzztORxntq41gYTTrcVWc/Waqh6KmfF&#10;rwv8Q7x1JS3Giu1FSx9XX+opWjikk3oy0rwqjucAxvFDKPwgjcBz7c9TX6irLh09X2ShWiqKu1UN&#10;PWbQCklZTokbtjH4iY1Lf82Tn3PSPWHi4908WOmeirfLcHp6fq2NaeaSKMbyMxTMmE2sA8rYJPZh&#10;xgZ1Sq9D3Hq2a+26zVNFSQ2HqeroqYRUkcaxRJI6b5Co3ZfMeMcelsjtoM4a3ztHJFpBjiN13f0y&#10;LhN03YphSUpekgjl2tOy7j5LJj8HHLZ9+2pxud+obqq1FrojHcIC6IKpsRtF+L1eX/MrLgY/kPOq&#10;/wDDbqS7Hw9sNVdrm8NesApJaYQqxMkU607kEjPDHk5/mB1H/aAPilBYU/8Aq8t9ZepqkNGFjlhj&#10;aA459RKYUqGGeTzjgka0mkFViCnDqXxRsHRULSXmttsE1RmVEFWWCHaAAxKgDkfPuNc29YftDdOX&#10;qasuhun1czvFCn0yGGMxhjwC3YAhuW5J7Z9qev37Pf7V3XTtVVVkobfE6pJtqL1TkjcBjtI7DO3t&#10;+mlcfsI/tKXyoqlhiszinCO8xuuEbeCeG2+ogA5x2zjvooe0GrQiHFNF5/aL6doqwyMlMsKbWiLV&#10;HmzA7sMDjgLjkYU/npH6i/aktwEsdtoHrJjJxPISMRjGFXAGM4zn441tb/6PP9pJl3JaLE+e2LxE&#10;M/fnGpVk/wDo7fGyuvtNZr5dumLR9SHcO9ZLOQqFNxxHGRkbxjLAH5GpmVQ0FUpf/Fq+X2pad2kA&#10;JyiyPu2/14/t/XQ2PqK9XWV5amucybVCsOCAAAo4+ABrtmn/APo1OkelmsM/WPiRcru1deqS3VFP&#10;Q0aUibJGIbDs0jHt8D9NWV4gf/R++EreGFwqvD+1SWvqGioZKmkdZ55/qZkXd5T+ZIwAbbtyoGN2&#10;cHGNCkkJGxU2s33X5kVFZc2kaJ62Y4JyN5H66jiSqeLyWmYoCcj5yc8/P66OzrRzlKyIqwfIYY5G&#10;sFu5Ig2t8Y9xqmZz3VpkNlAVg8wgHUmOlGQvv8n20bhshkZSyAHv+epP7tCI2yPc47DHc6j4ytNx&#10;UsfSBTgtkk9sa3/QjuU0chsxhJkn5kxkADsNbY7VPId/knA7Bf8ArpvFCIMUlAGoHPq2jB1HmtOe&#10;yjPvxpyp7NL2kjwdSDYlEZO1ePY9zpeMAifglXclrcEgLke2oslA0ZIMZGrFq7GANhh9hg/f/QOo&#10;0lgAG6M5DKM/b30VsyBJhkcKuzT4PGdfBATwc6dKi0xo7Ax7hkNkn2I+2oEll8xyqqckHaOw40Tx&#10;VXOM4INb6H6moWJVzj1HPxpyounmjjRkXkHnjtqLYrcIKsIBuyQSeOcfb4zp/tlGiwea7KFye/Gg&#10;Ty7K9hY29lC1pUaMCRRkjnI50u3rpujdjJToI3JJ4GAfzGrFEKinZoVTc3d8ZOPsNV/1FV1cV3W3&#10;Qn+Ics5PtnsNVYzZWjKwBu4UWw0lRbqn1MNoxuUHuNO21ZFVxgqR7Y0nPb7jG2XYu3/KO2nKhO21&#10;Q+Ym1tu0j3B+dKR1FWcFlggpd63p1bp3ZtGN6AH8v9HVZmIxtgDVtdYxM1oCP2BRsarKqhYFSVwd&#10;XsR1sWJ1iOp9vQKGV3KPnGvKMUOcakFCuMex1odSDkAavBYpC9uoGCvYjI15U8Y1siIeNoz3HI/6&#10;61HI1IBQWwY99evL4zryvPOtgYfOlskvm3kD+uvShB7a8s4YYGQfca8qWHc6dJbFPPpGmKywS3Ge&#10;KmVeZCq/Ayf/ACdL0IDNuz2OMab+j6iGnuNL57YEcgI57Y5B7H3+2nCkF0nZ/FvxUsklC1De6ull&#10;t5U07hkyhWPyxubblvQQvqyDo7B+0X45VtoVP3tUSRxL9PGxanJVRjnPk5A4Bz/10CsPTM/UsUcS&#10;1lKfrot9MYR6i2DuDEvxjaec4GPnjUO1dJ3ya0RVf1s8FJWPJGnlMpy6NghhyQOe545+2gOG6nyn&#10;f/8Aef8AH+kenjXqSqdp/QqyrT7t+MnkxcjAzzohH+01+0UojcXmqBXJj2rTbi+eSP4PA5/L89CB&#10;4Y3qi6t6XhuN1/eCXKZ0CMqqN6JkrjAOMNjJ+SPbm3IvDGnWSCMKsiShtrdv4gKjySBj09xn5Ood&#10;01Jp8JOsv2kvEnpyPqCDrQ0cTIUEU0UOd6yyRtgrAMqTH3/MZJBxevRXV/XnTXRd1tPiBR1PUF2q&#10;5pDS1lKY0SCIxqFVvSrDDBjkKe+iv7LfSVLT+GNtpX8txGKklAP+GxrJjt/udW7demrfDSTTLTxn&#10;ETk+n4Un/pqQTLj+9WKGtvNTeLvXtdbhJOIh502FQbd2xV5IVcjj9ffVKmngrfH6uSNYYhHbI0aI&#10;jJO6mOVBxx+L5GdXpUSzz3VVpGKRiV/UEBP4cE/lx/lqlbRCIv2jOpoDIrtTwU6klRkj6WP7cdye&#10;/wAcaP2UFt6q6i6lsniTZLZYUpJ4poQYqJZx50lTFT13lejP4MzLktjJwB74/RHoW219p6Ss9HcE&#10;mkq0o1aqcurM0xG58nj+Yn7a5R6P8KF6ir+p+uOpLbC9pjtUFHbJ0iDSLM0yiZ891KhcKR/ikzjI&#10;z1/abLb+nLRFaKEzTRU0Um2SpLzyHJ93PJ0A8qajdSyolys5lgkINVgD0nnAx76W7vNVC7SNDCxX&#10;fGQNq4B4A/po31CVlv1oQ+WDHVs5/gsCQI89/wBNDJKYSVAc+WSzR5yhP82okJwh9NSBJpp5KLcW&#10;Uk/w07g45/TXy+dM2O+iWmrLAHJVo/M8iIkYXuD30XNJTsGwkGMPnMLH39tRgaCKeolqZqSKKMgu&#10;7h0VQRjJJ4A0ykoEPQ/TfkRhrPENkkbKDRoQMqfgah19g6UtLQV9ZQ0yhwIlTyAGZmYKAB75IGmm&#10;WKm8kqj0vBQgmdl7N9vtqJeKeiht61FWIXEbhQq1BbcdwIUE/JA1EhOCqetvhvV0V4raiiujikQT&#10;FIVgZ0Z/MBRTz+Ej275J1bNp6atho0a4ZSXapdUMqqGIzjv8/OodhrrXebVNV2qCWBZSBgztHIrM&#10;o52kfJPPY4OMjRu3wfuqnlkLTkzzNK+avdzjHGftjjtoUcLI70hSdI53JWsdK9I0luVaWijhmqYo&#10;lnkjMgMgVsDJzzjJGlrryxU87W6lpmqfNqbklIoDsQ4kzyc/Chj+mnCorTEaSGTeC8ahMzLk454H&#10;5aDyM1b13Y0klO23QVVex8z+d18pMj34Mn99FpR1IbeulpxdaIwV9dAsSAqEb04zhRgjX2tsJeRy&#10;LlWFuMZC8cj/AJdOFWJ62tpWEaJEsa+Y3mk+/b7ajG3NJOSCrcjGDu7t/wCNRpPqSD1tbJ7Z0dfL&#10;j+86kNRWysqT+DllibH8v5aWv2eOlUtXgx0w5nmH1MTVBQMMAyTPJxx8MP6aPeO/UdJaPCrrBZ6S&#10;4I5tdVSiT93y+Xuf0D1hSApJHqJA7a+eFl9slB4ZdIUFTPNC8Noog/m0cyDd5C55KgHnPPvpUi6n&#10;CL4n7D/aPXDp53jFRHUMSO5ZVPcjOvElmo5YZKtbdRy1VMcRSSwLuzggAt8eo/1OpydSdOtQki+U&#10;JORwZVBzn7nUeg6ltclwa2QvBJFP5mKhHVl3qNxXGc9gef01EsaQh+I71XL3hr0v1V1d49VNqrKa&#10;nt8lJRU9dchKqE+VId7Dbghs+YpCnsB7HjSh+0JfZ7T4pVEtlu9yW0UdbNEtLDOYYVSngb2XBILo&#10;T2A/F866D8CZKa8ftO+LN7j2NFQ0lNRg4yBtSNW/vGf6a408dOopLt4y3K2xTPt2SRycFRvlmCjj&#10;5Hmf31WwsGPDYWs3s2bU5LY6iew/UArtCHpG33uy22oloZpa2CjpilWV2OjFTu2sMYPJ5Gke9Wa9&#10;9OXaW/i5VVdE0YoJXeEFxStJl2wFG5lySD8AnB1dsUZpbNHDTS4ljp0jXHdsLxjPGdVtQWbxGlgu&#10;FAHDU8dVEpeZg7FXb1yL9gPbHyR31KeYxPDQwkG9x2TWiV7stsfpWoo5bfSywVOHTKAx1E/l5UY9&#10;s4HPxodc/D6nHhzR0fUtRMtJ9FFU1SwnaKaoEYLSIRyyA5BU545HbU/p9Gt9a3QVZIahIAZ42lhI&#10;D0RXlYwOMrIQuc5Axr31J1RcbD07fOmr1bne3R0Lx0VxkcN5weNvQ47hhg4OOe3fuahSayuGL90L&#10;WeIfXNP0PYaeGCouE89XMsbgERRx8MzNxkhTj/1DTf4KW+5PQdRdK3iyNSWPo2SStFXSs/nw3J3j&#10;jjMDplDKfLIDFW4LAdzpg/Z3tFXeur7x1BSUMlVVUfTUlGHwFxI7IE5PYkIT+p0bsPWcXQN8uFmo&#10;qeakSKYJVUZcl2lThVyecbj3/pkaoSZP4ctsE3ypBmsqsei+iPGTq3xx6fqfFaS6/uusr4qhPqah&#10;SjLARJ5eyM7Yz6RnIBJB986/Qymt89tkgjpagyRogKowGFHxkapboqaes6lFHcoYWnpYAwaFSUjL&#10;jvk/YEfrq5ab94QsiQorooC9yeMd/tq42TWLCYtpHkaKtQQVKYZs+lv+mtNLRzUq+dSzHv8A8Njl&#10;TzrR56VbeVNEVZF7H51vharplyv8WP8AwdiOfnU7TUt63GN1MVVGYJWB9Ldj7cHsdDWqKekqHVkd&#10;cg7WI4OBjU6WopK+LaRyDyp4IxqMrUk5SJ/+IQcA8HGc/wDTT2m4WuB6WrhaQRoyHI5GewxoRU22&#10;FcGnkeErj8Bx/bUv91rDTF4JnjdzztPyf+2hXn3ChRhMqTIQWZiSCB2Gppih0dyhpt4ncpmTBZhw&#10;eB76L0c9PUTGMMpUR8H76GRQUtTDCjDOcu2Rxn2/tqRFa/ppXlpX8v0ZIHyffUCUgik9DRTb/MiX&#10;CLwffJ/668NaXpkCQ1kxzhyGO4DUGVq+lqEQp5iY3uQccaILeYNxikPrdRgEdtRLgOUlJhq7hb6Y&#10;+fSrKrdmjOCPbkHXxa9a+MDbt2YjAPvoj9VTzSxI2BGq+vJx+eoFTPTQ1cjU8O5VdWUKOCNQc7dO&#10;F+ac8g6aulY1JAKi01tfNS1kSD1BWkLb8/4lZzgn4x+RbxWq7C3T9kuiwGsMjebVo+CuAwXIPHBD&#10;L84OQe2qx6r6hqXnqLpQ07rAblK7UZ+CXBQqPscduOPjRa6XeuqemxY1CfSiV540ih2ptyu3yx3A&#10;4YHI75+Nck2ARzMmrcc/RaZA02gUks0fWpHTS1z2iFGnminOUVScKg25H4sHJ9x+WrDg6qqusFr6&#10;Gsqw5obVLWC5vMBUtCpG6m3n1GNlPGMMAMA7SQVClrJJOnqm30Mvks6efUmPgumB6NxwcZCkgdxx&#10;qHWVNZaLfWUtHRJLJVxJSrK65wS6FgRnd2wuP+bjGNWZBreCDSPFTdjwqtudJBdb5NQNHIgOJIvV&#10;yAWQnn374zq/ulK+1ywv0RSGOx3CKBZIJjCP9+mZ2LqJAcbkJC/JAwO2qhrYKi09Q2ypSnRjPUFj&#10;G5wqmJPQCPcF8f8A3pGjctVXwdZdO3a2W+dI5lhhqo/O89DVyjDMCcEbpFBx7cDPONa8z/Jv/aTN&#10;cGPVkJT1tsgnS+IUepiMo8wnDMCTtIPwzH9fsQdTelL+lBaR50rTU020S0VQcwynKnlccEHOCCCO&#10;CDoxFc7T1F0JC1yWb66zH6e5LIFEjRZYKf8A1pIvlg+4Az3GkWaf6O5w0lDL59M5jNPMybGzgMQc&#10;fhIJ5HP2J1gbPJpWchnguaexTBMtLJIZaYPCit5sqOhIiU5XhslmwMDJHbSt4mqY+kbj5MQFTa3g&#10;JYruZv4Z7t8AsuOOyj40cnrpWpGYzEDyy4B74ODn8s6giU3uka00xpkNbsEqlSMOpAXecEYxj+nO&#10;NGgqOQOPZQktwpqF2+6tcrdBOieVU/TQRGPdks7YOFHvy2P003UtdYY+mL109ebdQvT3W3z08zTK&#10;TIJkJMQUlsDnB+coDnSnRVsklJUyUNNDGsdQqRtGBuO1AM8HBAYAca19XWh730pNQ08n+8CctAV7&#10;iQsCoJ9s5I0SfScoSO4Q4X8Fy3C2vcumKbqARgx5Dt5XZImQEBvg5XH6jTpbLrUWtojEUjkhjeRX&#10;cqWBwTyR3x7Z++li10FTa+jpLW4cmGiMM2ScBsAkfGeO2ptyjWC0QSKJ1qlRn3ozB8BBlQM5yCRq&#10;pOwSlXhQZa8U1tu8tO3VEKfViOnWSUx+pFpzhTJt7lfUAeRjdnRvpusr+tuieprTR3CO31zRpTtD&#10;LO6Q+V5qesgZUKQWUkDjA9tRaG4QSdPw9N09JURUNRSf76CdjkjBVQf5QWw5xxke/J1I6coLVYrF&#10;crdXxCOsuEdVRw1JfJRioMe9cYxu4BGe/wBtZ0kHhlrxyCqWTKWvBHdAr90DVdN+F126e6tWnqZa&#10;mqga0fSyiRXVYiTscdzhW9vxca9eHqtS2GgtfUFfCizU1RDTuIcMkUOXRZBgHO7eoIyRgcnRqO4N&#10;fvCmi6YNTWUc30f1MUlNGD/CkkyYXOCQSFkIIx+Fs/GovUtG1LXJFNTmnApUURHkxKFA2k9zjWrL&#10;K53+Mcd0CDZ+yrrr+iuV8kra41JqJp2d6qVXG7ygUCgjOdo2n9F0cr5K++dKW6jqJZXuNRRwpPLL&#10;nfvijICt87tynPySCeNR66jWag86oxGtWrwrKABIoADqe34TkfPfT9eOjb34d9M9Pp1TaGS93alS&#10;phSd9zQwqQoLhDjcQAcHt759pOeAwArQjNG16ulqu1bbanp+vaqFovVJTUQupUzPTVCosixSHJYA&#10;7FGcHgAcdxV/Rv7robhMt3WCfEssRj80OwyTs/CewAJyD341Yq9cXFaGew1q1UlHJKE8wBT5PGd8&#10;eQAGBRRgDgEj35rat6g6W6dvsNrtMZraZpgtRM7Y82RwNwDDttP8y85BznGdLEnfZAVfJyWPlLAN&#10;vVXH0d+5bX0xW22j/hVFZEaCaaaf1lmDCLDfCgqRxpas1ttlP5iU8cMF7tcDq0Mxw0nmGNopByQP&#10;TkgjPGfjRzpC23Wtjq2p4ZKyRNzPS+aPOUquFIA/GBnJ29vgaj3CgqqTxEuF5o6WX6C7wRS+YMHy&#10;cOysGDN7bio2j2HHvppXeI0g9t1Yx3Nax3psnLwpskd18X5LHHQmqoxWJVhCf4Lp5YMTkdiRuZx8&#10;7SdVt4tX683zxJnvFVP5X7k6gLwS1Kl/pFjbHlhVYejKKeCMkd8nItjw7qJOkr/XX+TAWCxl12uw&#10;YOsbRg7vZvVjj7Y1T18vEf0l3E1CkFxrV+hq/Mi8wieKbLyqWyQZFCHcPlx99Z+A8wFtcjZFmYxz&#10;du6a/E+Lo7wu8SrR1DPfaqjXrBnlne2wFaehKBQ1QBvL8ykHaDwu7vgaMXjoFetaVF6fnSsq7nWI&#10;4eWqDNUJLlRJIzZ7SgEnGQDzjnHPfiFc6y5dRdOw3eaorKagoKqWMmo2PziZeSGGdrLxj3wddYfs&#10;vverzapaFY4KaCtpRNb5dzM1NIsqxFAxP4cYcDvnf2yNa2QWlgc/0Qo5n6wCeFVnhL1vcOmqO522&#10;/TFqc3xJqCSBmkFBJGR/EXGVVGR1Q9jl1zkZw7dGdcWufq+4X691jNc6urFBS0rVTKtFF6DLIEGB&#10;tbA53A89j3FBU9gulyulTQ2urleePcsFM0nlpUTRHEqFs+ov5QIPfIUZzq0bSthvkdqvdujeCs3i&#10;cM8e94yI2YQnIwQGKZyPf7Y0KaQscJG8gUozOL2ODVe/QvS8VnJ6gtPUb1XT98rap4KCSPZ9JUPI&#10;WmjOCQHEmWXGNyuePwnQrxTuX7m6eutz6bkMIt5mtjvTSosYaRVJym4MjgqWVwD7/OQv0HV4s/TF&#10;w6erVnqo6q6rU1cmU3LJuwoUDA3MpjyRgYBHzqr+oOq7tPcrhR11XUpTXEx3FIh6U3xYTdg9xgkY&#10;PGcfGs6HKyoc5vhn/Hy4e/8AvKznxi7Cr7qzqiFo+m6y0OkN2tjiGSsik2y+YV4ZWA3KFZsggnJ5&#10;76arBdbj01YepksFwEVR9V57iRtwl3pC2z53BnZgf+Tk+2gvXFHW3bpGpuFrgoIhaniaq8tQCF8z&#10;eSCDx6mU/kp0YpkN1tt4tFNRxTVUDUtVGkAXc++IxFznG4AqO3bdrpRM0RX/AHlQ0nSjvS3VPVM1&#10;VLfxJWz0xkeLIlljhE8hSR1Ur6QzbA+33259uL8/25ttTYILjH1LI4DQM8bXl1YDcud3r4H37DVH&#10;n62DdbKOaUWf6FbQ6zx74JBEhDPGuQoYOzOJDzudsHkjUq3VrvVUXT97qpY3iqlgllkTenpCFV/x&#10;d4sZ7ZOT86oDqUlGuFNkLSLVzdPXqjt8dJVpXPcJKi3KFqJaySdgHA3JjeVBQ55wMEdvbWq+dfr0&#10;/ELtb7nc6+imLQxpTXF08uQqu1ZAx9ILknOOz9uMaqyiuUdPVSVFNWbZZK2siFLEo+nIDK8b7QMg&#10;7gw5YjCtgd9D6eCaoSGtStp4IXYq0SSt5yzK6sJAgXGCcAYP8p7cazo8yYyF4NDspiLWzhW10N4u&#10;0nUYq4Z+oatZ7UYJauKluUoRY/NKFQX2knCnJzjPY8jDX0/f7YvUFJVz9R1dUssktJAVrS4UNGH3&#10;ZzkglcZz/h1zt090VbKHrKouzxt5NG8kclQI4/UpbcX7FiwYEZ7nPt31G6gmqLXfqEUDB/OmVnZo&#10;P+C5DNjIHKggcfBx7a0f/JPc4AHhVzGByF0r1teD5/TctHda2enfqa3GJpalmC8kADn2YH76fqie&#10;4vaqmGhvFVBI0DrC5nY7GKnBwfvzrlaa/Vdb0hCyzCGqttTTVocemLzI5MbxuH2kGD34J7aauleu&#10;J7n0dI9PK4rnglNPuIB3kelucgjOT2+fnWk3qDSN1HQFwH1v0D1H4fXqfpPqi0y22tpGxJHIv4gD&#10;gOjdmUjBDDIIxzqPbLdPGsbY8yLOVLKSf0ONXj4/S3S/0drrOrHDX6DzqRzGSI/JjfhtmBtLM57d&#10;9h+2qch/eNuQpSygCTjaygjP2HtopdrFhXMePbUiFLRRTjIwpB5yO4+2tc9tKTmcbF/xEZ0NNw6s&#10;894g8KoOMiJBtB/MfnrbQWGtvE7SXKtmcE5K+Z6cD7Dj20JwIV1g1mgF9erhkqI4aGAzrtO91PBP&#10;sNFqCnrGyPKhjHvxk6mwWVopo2gg2ox4OOANMMNmC5LwNjHOPfQHSUtCHEPJQKnsdTK5+ofO3sFH&#10;tqULKkYdTHvBHGdNEVviEQDgpkYO7WyWjp0DeXGpyPfTeKVaGKkirtwC5SM4Hf06XKmmmt8m1o2e&#10;B+Aw5K/nqz5bap5xjj+XQS42wMJI3jDL7k+2dEjm33QZsOxaQa9IZoQ8EZLZ9WATjv76iCjV8xLE&#10;u48c8f10yS2QNWPCVwkeAWC9/tqNLRCkZVWRCGJJ9Jz+Wf01aEyonGI5C02W0MiSbYkZWbBwPcD7&#10;6ZKSF4KeGPYSC/qGRrZ07b1EGJMEBu3sOBo/VUkYhR8elWG4rg/rqtLMSVbhxqaCoGI4GVmUDe34&#10;ft8/npF61oLXT3iCqpCN03ctwTz/AK/rp3vUeS86ghISq8cHJYcf00t1vTr3K+U1dUyq8cDAGMnu&#10;M5yR/rtqMcuk2USSHUNKlU/TA/dpqKlCZHXIznA+NDpYakzpB5JCjAOO2NWbJFDVUiLtwigcfOhd&#10;XaIZYg0MZXbl2x7DUfF1LQjxgwbKs+uJCsMUCgYY4PzgaSZ6ZGXee/HGnLrWZHuQpkwfLXkgY50n&#10;1kmHMYx/21sY2zAuS6sQ6ZygS0+3dhewJ0NcAkge+jEj+r4z30JqF2SZXBB9Q1oN4WA5aUkMTq5G&#10;cf317nASUqvYnK/l7a8TIxYhG4ByPy41uYb448fiVcHUwCUOlqBKnWwBmHGvBRu516B2j8tSDU1L&#10;4rYOCM63rGjjJXj8+dRS+Sc41uScKMHj8tKklMhpwciHBYnsTg6lQ1i067UC5yNz5yT9hqB5hdcA&#10;7fk61bsYwf6aSQNK7/CXxGlttwpbZXV9Q9FJIsa7WJEZPA9OcbRnP3wB+XW/Rvh11hVdOC009uFR&#10;FUeTOfLr4fLMTkn07nHJHOMcgZ5BGvzlpKhqUGQOy4IIxnI/86tnws8auuugLvQ3G33SrqbfDULN&#10;NQvWTRLOn8yeZGyuoOc8HBIBIbGNQc21ILvKs8MOvrx1fbLw9gnkFjnfz1NdT+a0LxoqLkSfi2j8&#10;Xvz8cWRael+qmEMk3S9UY5I5YJJC8WJAzA7Rh+64ILdzznWn9nrxz6T8Z7d++qKiainpEzUQz73F&#10;JLjLRhyoV3PLhgS23GQMHHRFLXWT/wDjqSdaSQMsk0NO289grYXJAPIz3PvgaERRUlv8CaEdPdI0&#10;1pqVVaiFCGSNSScyyHJPz6sZOn/qCZ47FcZvL/DSTHGeR6DpStUDW64wVNu8yOjlXyvp5VXcqn1d&#10;j6v6/B0Q6kvUMlgq5XqYzG9LOAykYPobv+vGlworlq1wv5zzSxRgs0oBCntnj/LXNtfdaq3eOfiH&#10;PazTi4xpCiLMpKYCQBmz9lB4z766Zpq2GanZ4+PS3O/t6sao7qDp+3RdQdZdRxqyz3GoEjVO4BsK&#10;oXb2/DuI4/LvqxWyiro6N/aU6b6V6GpvB/qe21f+0VXC0jzRgJT7pC0ozk5XAwDroDw3/aF8MPFi&#10;Q0fS18UXAQFzRVDmKXGQDgdmxxnBPfX59/SVtz8Z7Tc6mpDEpAsjAjfzTd8Yx7jVe2ey3m23OmqY&#10;6x6SqhZZIzHkMhD8NuGNvznOubn6o+B5sWA4j6UjNjLl+td4qqZ7pC8bhjD5xJWfOCFI/TuNQqKd&#10;fqVy7Y8xQcTD2GdUR+y54lUHWPSFXQT3+a43u1y1X17TP5khDlfLbce4KjA/9OreW4UyRrNPMVDT&#10;ED+ADxs1rRSiZgeOCoEUj0FascIdXc4AP/3SM8nUSIRVkdXFL9TJFUK8bIZkZWX3BB9sHQc1jKiw&#10;wSOV8tRnyRjknH568UVbUeYyzQoyu8g3CjI9sd/fUyUyYqGnu9NaKenFXU1NVHDFG0xEQErbR6iv&#10;tnGcaHQG7VFUKa4SVE8k06MwZFVUjC5DKO2c5yftqckqR8NFCxDoADQOOy/nzoX1S1S1pWagMaSw&#10;oFISIpvRmwR9uTpipBaLTSVEdGkUKtT10op6hsQqdyAnCkYPGwf59u2mCqjm+kLuqBhG5IWn4BPb&#10;QSwWuCOpmr6meIvNJhQsjKfSmM8f67/OjNVHHFS7QyYPlpzM3zzxprUggfVsq1MEYNW1M1HIrSNH&#10;DhghTBHyO4Ol/pprzUXi63OgqJZIInFvChMttiKh3LHnh3c+2dT+va6az0L1kHlBZUcysWLBGVgy&#10;N2+AR+ul7w4v7UXToV6WSOWvqI3Y4dzL5swZnyB778c9xjUNQulLTYVp0XVDzrJNT2C4SRiXyvQY&#10;DhlHI/4mh9x6nlhpLtJBZbhBJSURmyxjUE7XbIw/Pb2+NT6its1ko556aCWYhvMKRwSZZjgdsY99&#10;KfiRd5oeir1c7eKqmKUEzPmFgMCBiA2RjBzg/nn21O1Glzx4ueJUtt8Jrt4TXS9z1VzudBbauneV&#10;zNIgmZZZYHYE4yyuV3c7XA7AHV52Hxp6RSzUNFTW2t20MMdN6WjIBWMD/H249tcq9bW3qKHpWqjp&#10;ZBO4rOm6AUZpvMklqhbpZxtmzlRumxtw2d/f210L4MdZ9VdX9NpLd6OyW+uSSojraR6VwaerWQJJ&#10;G5LHaQ2cZAyOdDBOojsrUjGiBhHNn9kwQeJ/S5e408qTOskyzhOCUBUA5GfdlY6q/rjqvoK9eJPS&#10;l2qKNDbrPFUmqDQhyzyEH8KklgNi44PJ+2rKranrG6dVTUvTXSdjmNHFJTV1TLUBUifdGyhQYzvb&#10;aWOASBkbiOAaR8U7zYfDrrm+X1PDx6q60PTpWOSIQVipUzGZTUVP4MeqSIHAyFAVQBgB3GgoQs1O&#10;qk+/sh0kdNffGHqgUyUlJU13mUqYCBKctUSx5H8vodOOMa4XvVdP1F4/ok24/XXm3xD3wHqkbk/k&#10;uuvf2Ma5+nP2ZusrtUW+tkFTNVlqsIrRjbSxjk7t3dz7a5L8Lm/2k/aEt8xYHd1NR4wOwiSRz/8A&#10;q6m3gJsr/wDO4ehr6bL9KnVvp3IUvtO7GR2wBka+Q1FYsUcVDCZZ3B2s7YXAySGPzrTUTKkDEsCG&#10;yeFPpyf8tELOgSCWRjuUNghRyOOGGolDS71R07XCkj6htPmC628NU08K42z5B30zf+sDGfnafbVV&#10;/tB3qWt8NVutoeJH6lnpqWWFyVeLaGceWc4DK64Ofcn3410FUzJFTRhvSkjorE+xz31yb+2ZLW9H&#10;x2hLfU5tN0kqK2Wn8kMsNQmz1o3cb9xyOwIY++oOcKKdos0of7N9/rbZ1O/S8ZjuFdcqOM3CRFEa&#10;04QktI7Lxn1bQPcsuOMnVo9X+G9sufVVT1VWUqJcYHjSl9IJCgr6zn3AUkEfJ0pfsd9P0P8A9XFT&#10;1elVFJe77eJDWupB8oJwkZHt7vj/AJ9WP4k9TLbaqCluNFOahud0Q4lUgqOR7ZIz8DVeRo8Pzorb&#10;B2W/w9s6U9dPUVe2SF12ef7vn2P27f009STXKjuEdLb6VXpmbaxJ/DjVRW+83CKiNFBTVcsdTWRl&#10;ZI+dgBGcr/h4/LjTvQXG50lskFrmjcI8hVZvU24ksex9s45zqLZW8Jywlarz1Vcrf1BFbjG8huM5&#10;KMq8U6xgE7j/ACqRnnknTTYrpcoaZqy9Sp5DOVj24yAPc/OcZ/LS0ZYK6OnkWl8ytSLdM5UAn2JP&#10;x2OsbrC3NfaPp65VSoWBkiGBgs34UOOxAB/TUxIAo6E4Vc9MAlfTuHV2AyvORqRJFT1EO8lSwjAG&#10;DyO+l+OsonlG+VKfhUEJdRlz3xz99FqiGKojNXQSkF8KMdjorTagQQhbLcqeJXjnaTnJjI7/AJHU&#10;Ge6LVUU8UkTRTNhVDD2/PRB62qpZgK2NGXHJiGcfnoLepGqIzHSSRqrKCj/LZ/D/AK+dTJoWoL09&#10;tqY8GnlwUTbg8gtjWmjvM8NU9LXK29yIsgZGQDk/lrTB1J9PS001dF5bPJsIJ5zuAP8ATRi2olVV&#10;LURKGjjVxISQQScHt/bVcyt1aQd06JmrppXbIVt2xMjtgff9dfaykpfKl3MPQvpHvjHtqHUW3ZKV&#10;p5chv4np7A+40v0NTdY6u6pJVtUKJNoYNnYDjcpGOMDGMfOme41snAReoFLDSR1YJUkCEBm3Zz3H&#10;20RtqtNAquAMZH9DpXt18p60zW8VAeSjlcD+VgzEgHt7YJ/Q6YbfDJSjz0mYK3pYPgncew1Uic9z&#10;ySdv3Tr82fEGzUd5Sfqiz00UIqagJV06MqpDWlSWdQeQkgAcfDb1IGBpeWOojrPpFVWZxFGucBQW&#10;428e35499NF0tskFO1e1YImlBhdSTiRlPO4AHPfIyPnGvMXTElnt9NLJFFOsw82OVZDIwZGHpYH1&#10;LjA4I/I99Ygft5lsEBzQAgljpNldX0NdB5dbRuylA4JZcgHIBI4zwQfzzxqV9JbbxXUtPd6GaOTz&#10;yjFRtVsICNhU4JIVsk+/30Yq7XW1FRQ1EFB5k9TG7lYv4Uk3OcP798fr21LoRcqC7pT3eI00xUBo&#10;pEChTzggk8qR2Pf+uptde6djQHBVv13SUVyqbbJJJDbae114iM7xOzzRmUFsjPsA5x88canxVlfZ&#10;pLRLRSUaLVTfRuzxrIzKjlgzbslCcBgQfj240xW6qnttZPLcLVQXMmqaemSuiWZQScOR/hypPt/T&#10;Xq8SGVi1Fb3omkqzUqEQKIkdG27c/hXsOB20R85ePDKkRvqQk9Q1XT/U9xqDI1VHVTiR2aPYZYZA&#10;fNj5zkZHvzkA99DWtj3S+zx09XHEhEjq0mcSFQSEGBwxAOPbIx76dLR0TF1FdrejfVS0ssBeclSr&#10;LIhJkYNggELjBxj1Dg6JdQWantNVXCevFDGlU1NSAxBpHGTscg8lf5R+barA6RQUnSOLBG/cDj5p&#10;AgluTxUwnSUyTRKioRtbAdlUY/Qf21Oswlq5UjEJWSfMkMitjlSeORycjH/zqV0lSSVdyZaikkrI&#10;4WqwGDFAGTLrg/ygnH5bhpj6Vsq/RPFNBmqTzSp3YMLjJZCPvuB/XvpOnaCWqEcnmopEp7fKix1N&#10;I0iQxCT0RksrOWHqY9gBnj7n78MNvo5qiid2t5qAwMx9RDKEA9QPGSPjPvovBQ1oo7grxxudoTaA&#10;pKxhuwGM99pH5aHdKU01vuVGDUS1xnPnVoMewpxgqcE4Az8f00J8xeN0zQVO6Au6Ud0e5Q0L1TUM&#10;Uc1SjRsDKGLAs6Me/BBX5B7a23Wnt9zv1VWmlhts0KzMQSXiJLDsTyobGR3Bz3A0a6Vto/2u6jlq&#10;Z8bpFjhfzNwMaykYLE57EDA/Pj303mzPboqW90853ylqeYbfwuGOQWOMjaQQD8HjUHS+agj9ku2e&#10;1yv5kU8Iaow00K7hwuMg98FfcYyNCKyjlkpXt6TVErGULIxIx5gAOPywePb+mrRits9LY5Hjpo5k&#10;WmDYUhTnHIB7qeMfH56VbvYZ6SgqKqJmkhR8jdGN6nBxkZPx3zjtz7aE5+pVsgam7dkG8P73a0s9&#10;w6RgtyVVzowU+qmJVsMT6FO7sFzgbewznPB0MWnmRWqJKhp0YLPLjO8tu7+2BjnQyssxZY6y3wyL&#10;UVcpepKqAQ4BAYN3x7j4JOm6O3qemqm4x03lVbzhS7gbEySo4HI3DkD2OrTSA3V3KhCRpBQl+n2q&#10;ZYraaUNCZ02E5/hgjAII7cHtnHA40z3+uuN1vsNffKxayWHKRl5CUcKwO3cM8HGM5B7jRKm6dZZK&#10;q4NKojFCrxg5G91KgqOO+AT/AF0EpEkbp6o8+NpQ+Kh3VSRCV7lW4xkDDD7DTHzUrGugQocMlfaq&#10;CrhjmgEqYqI/NXKhlXPuCf5W/PGPfSh4nUcdB0fabJR0ipLPUC4+YVDZj3SAKGUdi4lb2426Lw9b&#10;dEi40kHUt7qFoxKhlggjMkkqq21kUrkAkgryfntpD8V/FM9S9WVMfT/TdNb6aOERwxGZGMcUXAAY&#10;4AOdw9ySePbV/Cw5XSW4UFXkyGiMs7lWf0/X3OeCKu6bt1TTV5JWNYgFjRtuQd55AyDggd9bunep&#10;uqbteJqXr4JDU1k30671aNi+c7QR6SdwBx3JyedUV0n1B1ZcOrKVGvFVb1c7XYSsvt6FOMkhn2jt&#10;jnnHfTn05a6+8eIEtnnuE08NeyV4ZssFUruJI7bvMLgc/HOtQ40ETXB47KswvIpvdXpbbcHpTbKm&#10;qqoaaopmZ0kjBkjCsjNGASOTtIA+eNKvVFNbYbIKq30Uy1NwuVRHIfKIzCsURVyMZyZApZTzySM8&#10;6tWPpJLpaha6iorIb3aKQTy1spPk3KD1DCj+SRSo9wCdxPfSf1LP/wDaA0cMsIlrKqWoIEfqg9Sh&#10;mJ7jOD/U9tc0+DwXh3YrUbLbQPTZU3SdFw1VxkgayS1fUFFS1lQsdSgWNlGxWVffKrHI4YEfhYDv&#10;q0PBvxBh6fq+nam1j/d44voJYg2FeOR1Yy49n3JwPsfz0Pmr7lcetbJbEn21FvpTHJOjAssaO8kc&#10;WQee+TznBUfIOipsVl6Y8XKuz9NT+TbWrFENPIGzS5Cvg590fcnc5B76JKdbdLvROHgG0F676Sqb&#10;f5MdBUySRVUD1G+TPnMVYmMuSAN3mKRwe6t9iTdhqayretM6yx1FZVQSVzqAkazLCVn57bSUDce7&#10;t8aYis1yp45K1oppaeQy0wUNv8sudy8+2VDDuPxfOgXWUVTFZaJrZb6jy3bfUsqFWWUvjadoG7OG&#10;x37/ANRCYvGgoTzpaaWua7T3GaanqIoKWGGppZtocOfIHlxqfb+X1Y+zai1lNUVfUdxnqliQUFC9&#10;Jb1L/wAKRt28g8A5baDyQML99FemrHWXqmhdbZ5TCN6dPMX1OBFJlSfcZY4Psc8jGrAHSEdQ8az1&#10;0clTFE7MHiwodNu4kcg49h24Hf3i2mvJSDRpBKpWwUoqrLcYPLYpW00pCgcT7SWDD5yFx9+2hvTN&#10;PW9OdTJUCgjiiSjp45vUw2NsZChzyvI38/kex1e9F0/T9LWCevp7akstOXWijCgKrPJjOBj8O44A&#10;9yp7Earj/Y+40tVXNLanqRcmKSQiTDptCsCcHOdwJJ49/Y82DPqaW+qiWgmky2U1N6ukdqrw0wgM&#10;FNHCZM4gUAZTnA+fyxqZ1VBAtxrhC7JNIYapCD6zDuUsoP2DDn4Bzon0rYpY6eGunoXW7xQiklxn&#10;KyRxsqnB77kKY78qe5zrxVU9bX3Sz1NJAJ4wiRVMaj1BA7RkHsRuVjz251V1Amgna3Sla1vb6eX9&#10;5RUUdOYhLtKsSiyYJZjk99rN9sf1OfulqK80yGYPKzhURNp2vk4x7fiH9s6Yrz0rUyJTtFBGtLSz&#10;j6hC2wSEyKAD92C/141FvHTNwir2r5Ii8In304J8sgEnJzjPHbnjP9dSACQGnhQK+omqq2FKFJo4&#10;pZ9tQd3pAdcgH2OSM/p99aqi0T9QXZbNVpJB9RLGy7XXdyMbg2Oxx25BxprprA0lPS2iPeUIBmVV&#10;ycxqdgY84AIGdeKWkjt19qOoa+jMVHC0FJQRkkefIcHIOc7EBJY/cKOezgAbhDLLUJLP5zGKqjia&#10;AVYWmSUcGFSNufglTn9fz1DqqGWKpVGq5aWNPLO6ncqVCchV2kbiSDx2wOTjTZSWW7XIXBq0iNFl&#10;dlYINoQYxtPbBGcD2x2GtUnTktZS11ck8lOadUhphIcRuDndtVQT+RPJznjUb7KAjIVE+N1dF1T1&#10;H+9Y2lkL00SyRy5LLIdzOOfgn2wB2xqszYE9DvHwD21cfXFmla8zM0bblkffxxkHSlNYp/JMrQso&#10;J4zwfz1vxyBjA0dlvxYh0C0kVFkpnlWYYHp2gkd/1/X/AC0TorfB5i0sCjBXLMcBiM/+dSau2NGv&#10;lsSFBxwxyD8jU6y0bq+SDuACbSPYf/P9tQlmoWreNjASUQjFJbYGi7A4xjI/7am/QxPkyAKVGMDR&#10;e09O1lVB9TGgRO25uBj50Sl6PnYK/wBSjjnIGeT9tZxyha32YwISXNCYwY40JDNyGPbPtqPNIsKD&#10;eeAMY9gdMV16fr6VtwkjKg42gHd/l+Wl+rpJEkLSIVZeMZJz/rOpCcFJ2NSgPvf1gkBjkcY41pq4&#10;kEbyAE4XJwM9tSnnc4Xy+BrRUSuFIiXsQDxn350UPVZ8SCvQKu5S25txZifk6H1tqZoQFC5Yg5Iy&#10;RnTN9K0iMBGe+e3vrw1IrKqqjMV7Z+dFEqrGC1GstGsUfqxtB5/oNGTTRsojCDaB216oKUhNoXcO&#10;/bUlkO7ZjBxycai59lTbFQpLk9GJJKqneMhZSzrxyAsZx+mQP6a00tpFTTrOUVmf+cY4I4P+Wmdq&#10;OOatZhCWWCmfe3bvgD+27WuioWXNvo4Gkl3lFRBlpJMou0D5JYfmTpwbUHR6TZUC11EG0JIcqRg/&#10;Zvy1Ev1bR221VFSjsC5IwSQTnJ40QsFF5VNPVVsQWR5ZiOcjZvJXt7EYOdKPifeo3tC0kbqWc4JA&#10;7/650aFpe4NRJpBDjmT3Kqa+qmq6uSrlfLyNnnHHxpdrZkSZvLIJOc6JXSUxwLFGcMQdx+BpfkVi&#10;2FBIJxnXQws7Lz3KkLyStjSmRj6uSPbWhxlQoySvH6a9rG5cRxAs2f5c8a3+S8TGF33N7kHjOtCO&#10;ErPKjPHgKO5AAP8ATX1BgH7jH99SNmDkjXllLe3ftxo/hKOlaGyOTyPy14dCuQcZ78dtbdwSTazA&#10;cd841KhhjmG7AY/GPbTiIpqQ5Y88kED51nlkD50RNFJPKEpYjzgBQvvpns/hxcpl+quhWkTHpjZh&#10;5jfp7f56sQYEuQ7TGLU2xOfwkyHzS2GHB44XW1oliJ3k8fbGneu6fjtTKlMImx35Bb9M41okt9NU&#10;L6okfapJZfYfce2rTukPbsTupmAjlKKPEHBPqxzgnA0QpauNJFcBiwPu+B/bXi7WSShJeIFkPIA5&#10;AHPY6FJLtIBGPvnWXNC6F2l4Qi0hdkfsX+KEfh/4hPTPVRQ2bqiiakuNLOd8PnRK8kcyknIfG+NR&#10;7mUj8v0es3XNlFNDU0l/oJo5YzIhknWNlTapCAHbg4JwcYPI+NfhpZOoLlaZRLSVDoQwYYOCGHuD&#10;7HXSXhF48XieGG0XSpnqHQ+XTzyTFnhViPSM9sYJyPk6pTAtBcE7d1+onVHWk0VjjrKWsG2CphEE&#10;iyZEUgwG5H4VIY9uOf00h9Y32/VM0qGWRFEbJJHEf4fC8Ehfnce/YHXNlq8SuoRbGS5J5SxkGOaK&#10;qilZuCVG1eW4U5Y5we5GQNPnTvilVXeGCsrayVUqYzDUO0S+WZS2N2c5AO7JH9jxrnsrK1Pp10rb&#10;YNrTjBUSy2smNDukVQNq+5PbSR1rQW+tt9Ta6mqW3xNMn1DcJkBgxTP3wDj7amVi9PSW6Smmq6+O&#10;SmxNVMlSsUayFSQ6kEkqrYAOO5HOkuRaWQ0VNDHK1ZWIyRRy1rSv5iuYlkLBAMEKTyec986M7rjY&#10;2U1v6qLsbbVarm1LdKrxlpv3XdbeLNb6+AvBKdsiQJAqg4Ht+IAEjuME50I6Zt/UjXWYdR2yeGGG&#10;CVN0WJI4+5SQlcjaSCe+SQR9tWa/T9rtd+qK6hqjFXxwlJqmIbUJbbIY5Q/LbQAMjt9wNRpqWupE&#10;FDQV8dFFVH6vexBaemYsGVsd2yrAHgcH8zhZPUvHtoAo/fuqr3vYKC1Wma6dD1CXXpv6i0/veAs1&#10;TFUHe+GOFZSRjkA4xkA5+2rIs/jz1osDRx0jXZ1JlEj1G545nQAKqjsvJbH9PcCtrrTGsarSKvRX&#10;t0eXAp90crKQWVduWAbcADxjAB186agt0FtluE96jijLGaGNoWWWdw6KIcAFVKgyNuzj0kDVVs07&#10;R5HEUh6HnchWtYvGXq+z32KjulVC8IMJqkaqZvMiT0u6NwFYEDgcfnzp2s37VHTdLQOlzs9ypVAd&#10;Q/mGRck5A4YHIGPbudc61NTS09UbhKainpp6llpdzEGQEH1HIyeQDn299eorrba2+1FjttVk7VJi&#10;YKFZs5ULkgZ55I75GM6JD1TLx9ib+KduxorrKm/ar8KaiZTB1DVgrLLy9NVc4jH2++vNy/aW6BqU&#10;+lgvyGB4aZmkkp51AcTLuzlc/hz/AE+e/Oc1soainW5zU8RlpxkI2F4IC457gbexzpeqa3zJYaaa&#10;jjLOyKfLh5AZiFwy8Z47H40Z3tDMeGhGIa0WV2FB+094SRtBRt1vQU85DhkqGkjwS20ctHjn89SO&#10;o/2kfDmz7Lm3WNsrKWJ281KauhaQKF9JCkjPqwP11zBdLVZLjQhqisp45doXzZafsd3Y5HyDj886&#10;0Dpqx3CUUMPk0qqSw3LgSIGByfj1Y5/5RqcftEXbOZ+v+k7acdldPWH7SPQfXbz2mx19YRPHT5cO&#10;oG1j/EKqGwW2Z/TnI4Gle/eKdTS11bS2mWTyVqQaNkkMbKgdSikKR2AU/PA1WV1oKe2QvdWljMDz&#10;CNKqNlfdsRQM884XaAf/ABoHf+pI6m9multMhiLinX6ZRub0go4Uj1ZLKD7851Yj6qZPMVebE2tl&#10;etx8bamG0QSU90qZquaES7Pq5t2cj8SiT0+/69tLz+LnU/UMNztNfeK9KaeKQvEsss7GLYoZVDPt&#10;7E9wf66rmmrenIKmOhq5zDPEwTJUf8PfgMWIAYj5Ht37aYrpY+m7ZFup5qqpmSojkWOOPcd2QSRx&#10;2ABHxqvl9dbo0MsEptLGJfuF4va9UpNa+pauCmaSOvVJY1lKzRKIoZimdu4KCMZ7YB4A04WHxQqK&#10;fraSo6z6vq1t9zSSquktDAKUyPHH5cbExYdSFQZKtnMg7jQWe1WidVqKQybVbCqGG4r3IJAxwRg4&#10;/wA9eGsdjq6pVuFPJHNWMYlAC4C7ffPODtx9sjVZvVnsANn4KyXMlaBXASZRXypoK97zYeqbpiom&#10;l+miQfxoY94GHZeRgEZIxk5PGtMXVnUkFXfoZ6iuu9b1BE6Sy1YdRGnkSQqdx/FgzKwznmLViW/o&#10;+yxJJRWyOGnNG4jbKFTkAMy4bsSx++cDUGbo6uLGKoSVaaoymTtyAcYwxPHfOqR9oZA46R9Upsxz&#10;W+GyMUmHpLxrsvRH7Pl28FoYHa5V3mg1avhMuEyOBxwoA5799UV+zvJU2fxypLt1DG1PSUdynqpJ&#10;HG1QGhKI274GT9++rWh8P+m62tjl8nbsXYw8wEeYBnO3+UFSD+mpElhsFrjaGloyyKcyyAY3HHAz&#10;/wC73+dGi9p8hnlI1FZ3hSSOLncldR2zqy3dRW+irLfUiSKoGFkjfKgg+pW/Ue+h3VPi/Q9GQRwQ&#10;FKmpqiSkYf8AACcEtjnA9tUnY+t7p0/FS0lupUECxvI0Up2qQcjP/wB8f00Kro7n1NVK9XcaSkNb&#10;LlZplIRWzgLuAOAMnJ7YBJ1ZzPaJ0kAbBs88+74JOicDQV+TeOXTdwscckdSi1aEDym7l8cDHuN3&#10;Gqs/ah6iFddILO8yTRUlAoXGCVaRcsp+2Nv9tIt06dorbPIfr0qlhAEMkJzvAyPMy2CM9/UAe3HO&#10;tHUNbLa7RfLs7vVVM9vFLAgcbi77FDncpzgZ7c9tDxeqy5ALMj3b/BFhic06nBX34I9Kv090V0dT&#10;R7IITbjLVEMVDzN60Y44zlmGfjH20V6jrx1JeKaCZacU1qrRTzSs+RNGVzuQn7kZA7Y1VnT/AIjX&#10;rpegtlpuMYeG32tKIqY2j2lAuCNx/vjnHtow3VYuTreUopfpUZ3lcrlYpDyy/cDjt760D1mNzRuK&#10;vupCOt06dT9aWzpWrFltNtqKuqkDEiKLKAgDjPf3/wA9R+j7rcrnSx1UlcoWtqHP0yJhAyjhVz3P&#10;pz8c6QYeqBNV1t6oaktK0m0pLjEfIJIJ45HYffRuguc9uhoJrWoSmVA7RleRKQxZhjscA/ljVdua&#10;18xluh6KRbStazVlVJXQKtHvEiNBJIuAd45wQfbv21XviBe6vpuokt0ixQzTGSeBj3zgjAI9wCOP&#10;v7631XWdpgs9NdLTM7Swl5SImIw/xnjJ+ce2fnVSde9dV3WVRQyzxSH6dBJu2qpExQbycjLDcTgf&#10;lo8uUyRgLXGx6KUcZcVZNg6zprEkA6qrYnXzSJpkQMqzIF4Lfk3t2J072fxHqLgGqbRaf/tesZn2&#10;mY+cY0JUBRggc/J1y8bvbakQU1SEYB90fnIME8bgR25IP9tWfa+v+nqqxR22nuktC5dqGedEZSIh&#10;uYEHHG5iP7/GrGNnhrqeaQpWgK6I+o6aqYVlGgQCHfOk7bXAHOD8e/OodXVW+mkjujTxCEj+J6iU&#10;X/CQB/Qn40g3i4VdF03FS2+6xM1TGoMUr7yI2baSsg9jnPbsRj4O2n6msS26mo22CKKVqFnkkPrd&#10;QQcADLYzntq8Mxr7agaLTLcRFNbJ6gzQ1Mc1VFNTbHAXO9SQpHzn7++itgqay0zz0dY7JsCFN3Zt&#10;3fGe+NJ9PIqt9BbKilWWKDzaWFWcJJCqsNxQnlt3Gfy0Te9Nc7LPVXmuopPMKeXsiICAHBHckkEf&#10;27aqCRjZC8c18ktJUyr6gu9NPLX22Y1FCJWndNwKgBgDs7cYLHv3029Oy0H0Ml1p4iqXBmnYSsFO&#10;SMfp+HVd1FVbbrY46SCpLPb3RZJEYqJFCsM9ux+BojY5Z6SnNLW1INOytIyoDJgMx2gA/kc/nqbJ&#10;9RJab2T6V8tNspX6qvdymqVdY5adUaR/QoZCQoPY40aq+pK2io0kWCGqUSxu6l/LHLbe/POMn9NB&#10;Lf1BSS0MkqxvIhq2kUJHtJwoAOPng/27aDdKwtf6urhr7gszxSFnUx4Xywe6fJ9uO2hB4Y1rRuTy&#10;nI2tcmXa2N1N0692tlXBLXUcavVwwyLuxGoDNgsAWGFyoGfVol0rLT3GxtSiZ2mSaSJmMYOF2qOf&#10;fG4EDP30OuXTtLbaKOoqQ8KyMDKsJAc5VRn3xyG7fbUuww/S0tU9hhY1DoZZQWC+kE99uSTg5x/8&#10;aw3yteygtR3CCT9QLamkcHbPSzvG8pjCFsADaqjtojS1fUN7oZ+oY4XqIoCkUtUwTcrEHYgJOT6U&#10;/wC+BpeorzU1NwkpbrSMtVCDKWOCjL/zbuBwPfPb9NNNPNS3mlSqrrGiF2JM1ENjKSpwxVRgnPuR&#10;yGGnEzQN0Nrt0PbyRVTUsCVBq3kzACAwfAORkZwfjRanoFuFbLNJGX8qGJXzJlgyhd24e3PvjH30&#10;p01DeLhdngt0FdUJDC6vIIyWRwjMAS2ME8/HcDTH0P8AvxK+iqbrbX20/mQtGcbZVBb+EQMg+3B/&#10;PvqD8hjT+bZE8QONJw6NNwo7bJRRTR/UtVh3pwu+RYAB5m0Zw3BJIAOAOOc4ROo6Dqj9/XM1EVbX&#10;VD00cQmSLdG0oYMW9KkKeDj44Pvqw4LPWVl1rLrRKtM0xQ0pLkLC5Co5JOM8b8aN061RkntlJVYE&#10;xEVUGUBFHGHBweOQMDPx8ah+KjbuSpu0kKvejLPNBT1kcjkNV/78oxhQ7+lwcj/m/qpHtqf03RxC&#10;oeG4zxLMrtGjxHGV2ja2ByRyVyfnvpxqZo4yN8Cv5bNGtRHJlduMnGODk54PvnUOhpbHUyAU0RQy&#10;MqyzCM8oOdoA7f07jVJ2QD5h3Q7aHXagUliooCokTYKmYyyOq5JPIA57AE/GilF03brOimnmkjih&#10;kM6kgOrb12uMkZxnH9NTbnT2uKKQ1M8kTVUhVgCCI2yBuB4IJAz7nn21skekFAsDVGY0ViVYZMgH&#10;YDGPb+40CTLIan8ZoPK1SdOLUNc6iKISqE80qFw3mE/jH/UfbW+OhtZsElukkrGEBWdZZV3Dd7Ed&#10;+ANwI+/vr1TTUdLbXxcKhFERQsqhiUbBw2SDj/voXdqq4dO06tMsTybipj/niBOCCmcgYz3x76qH&#10;NcHhp7qD8oDZe7ZaJZ6CajaTDRPl/PIVNrH+Xnn39hqBdaewrav3KakpUJNITIkgQLlQMDg54znP&#10;HH351UVfWZVCjhNiuoUhYwi4AHfngj54/LU6GzWq71b1a26GLcxkf+fe6ZLYI7DK8jBHJ41fZmRx&#10;tuTlDGUxxooPZLdYpoo57TcZ6coRT1jyqEVsKxA2sdpBzjI+2MHTLabH07SUUk07GemkhMbKIS7S&#10;YIwCU5JOBkY+Dr3QRV30FVDbK6cuix0sDJKIDF5hJZCRwwwoyp4O4fbQaioKuhrxa2ZqaKqY48xz&#10;up2xnCnA2hdxGB8kc8acZsbgXE0E5lZ2Tn0VX9K1FJFO0LxzTrVUz1MiGJoFxkCNm9O8hs5PtjVf&#10;+Ltb1bPbI+l+kL3UPaq0vC/7w8h5HQkMQHKKBhd2ArbueM6JpRz0dzi86rMLidp2C5Ls5yxQDt7Y&#10;OeBx7kDW10npZhLXQJJVtAFlq44iZGkwTIvtjBx/Me/tqf8A5WKJzdBQzK0qnujfBCmtKy1d5lFV&#10;UzSmOjdozghGI3nJ/EcHt2OdOtm/Z76P6wjqbfXyzWp6KJo4quKMCZo1dZFXJU7skkZBJ4PHbTLe&#10;ILrBDFC1wgVIVWo9bETPuOSQNpyCRzhvtz7fGuFwlhENO1RNEnltHGm0wsgGCxyeWGM8D3HOrcvV&#10;pZSNL/opNcwbUlOfwtt1BUT2SOsWroqWmhSnjmiUGcrJuO5vY4ON3fgfGrEttvsNFYqIUFv8tHVE&#10;SNhtamkWQSerPqI3see3H31Iss1nuFvprnXUE5ZwY9tMN7hsZJYcZTBG4Z4JUZ7aU7Vd6ijQUku8&#10;3G3yMTxkhWUDOeB27gHg8EaYzSyM3KOx4rZWdZqQ01UrzNBIsnpLuzYhMqgFffcmUXjn2PBJyCk6&#10;F6cp6quWAiuqomE8SSBliCn0jHyQOMd8gZxkHQm59WRoHqYfO2GNWkjL5dGyqsFHsOc60r1MKevk&#10;AmmkeUFInDlQAuN7Kv8AMB6ee3B/Ss+aQd1EyC17s/R1FHXVVfV0dLTzT/w4Nh2yoQPUdx/ETx2z&#10;xxr1/sXSXy5UnUFb9f5yVnnyqjoqARl8qoHqJJPOeD6efj1JfW+kWohp96M4LRhGJU7uMj/r7HU+&#10;301eRDdLXJUSwiExTD6c+UrydwCRwcqOex5x86rHPfq0nlO2QFBpekKmsUTwoI0gZVhdnHC7Xxx7&#10;8k/21sqLHQQkUlVURGGLZPsyz+UoPAyvJwcH2/EPnTJRVctLb6WqcBI0fAhjRSqqpG3AdSPfnI5w&#10;dDqu211TFW3y6UXmwRM7NNJMuTkgkgAhjgk8AHBAHfSbPI99dkQuvZa7LSPUxTVS1TqUCrHGEESq&#10;7DaMj05wBnsec6J2HpZ6Cr+pr5fqJlkmYrG6yKRIoBUMD7HPbtyNTrHRUqUkVVUVsaCrjDQKXDyS&#10;ZI2EoOT3zjj3A5GNTUp6m0Q1FxuVyh/hectNEJs+cC+2R1wMp+DswG7nHbUnZEjLoKLpOyXbzbY7&#10;nWi0RQTCGRTDHwVLuHzwwPHq7ZOeAPbQ25WlFq1R6iSngZolaJVYeYuD6C23A+OeeDor1AZaC9pS&#10;vDs2L9QJAxDBRg5AU7uVZhzx6uO2o1PW2+5TrJIiSTPIWkwwxM7k5xjt6cfPGgNzHAb2h6+6JG0v&#10;LbiyVCwyRTRVELEBsbGOS3z+JuPuNHUtlsCwXAEwLMhKQomJHI7sPhe3fjv78aDCYWeJqWQCqq5Q&#10;UER9UURVto3/AOJuQMdhjnPbUKGsu9XM1JWVMAqEAWJ03Fzzn+IR2BB7dxtXgDUm51BLxUS6lrLb&#10;JUCiUxxweaJ9qsWGV5BJ9yD3/LQGipp42WoZw0qVLTRuTuMiAY24Ptkfpj89ZJZKqeVnqFgKOGIK&#10;yDcy884z3yRnPweNbBba2tqf3atZEiR+c7TvmPySQSACTjbhSSe3zjUX5ji4BpS8VH7HTUE+ZHSJ&#10;UUtPOyttLnfu2AnjJZTx+Z9sa0XBEu01PuqGp5ICnkoFJVIx/KMntj+pJPvqOlpuMwLU1DVGkoI2&#10;HmlVVZZGI/i84749zwuB3JJ9VIukcUk1FPFWwekuirGCmPbc3qGBjtgcnU/xco2CXjABT5aqlhMM&#10;kDsA0jRbXYjLZHqPwDkn8tbXp4qmnljo1E9TDIC23AUlTyMHGe5/ppfudnvVtoKevraRZaaSIM4a&#10;UOCHPbj1HAIPxn8ta7bWVKTRs8zSq1aoDDBZhkNj8j3/AK6txTlzgCUmShzgCvFV4O3G7Iami8qS&#10;okLPiVtgyTnAJGD/AFHb51SXUNFNb7nVW2Sm/wDueRomKsCMg4yCOD+hI+NdmRRTTRAxrIQ8Sk7x&#10;lXB/LPx/rtoV/wDVJZ700k72WCeoqI2bLxAGPdjnGM5wABxx+uuhYC4bLso3hopy4brrbPOryLGE&#10;KuNpfgduSSeB/wCdHOlumZ6+papEG5Y1DnbyCc479tdE9Y/s8QUEU4opKimlQD0VADKTwSAPbIJ4&#10;zpe6Q6bS22eSjqKeJaqORi2wcMM8e2ftzoeTswhXIQ0u1NQKlhqEkA+lTG3B3LgEEfP+uRrS1FVb&#10;nkgVQ/mZVSe4x+En/rpzazCYK5EmGbKhRyp+NeLhZRGEZUEbqxbGDn3ByP8AXbWRRWmxw4SBVWhK&#10;Z5py7OzeoqADgnBwPtnS1eaZSAggTbt9Slec/I1YN2hKl2libcpwPbPt76WbtbC7PVqMsQMKvbH5&#10;9tFaaVkCwkGa0qHMiH0n+U6ii3VUQ/iRYDEkHPtptalBlESRH52kdv8AxqfR2+JpY98alVXAOBwd&#10;E8UtQjGEirRzKhkxlfbHvrfFQrhZNoV+5Pvqy4+mqDGZBEpJ3hdv29v/ABqNP0rQyAkAjI/DuxnT&#10;jJCGYgkcQRtudQF2j1AEcn51HkiQAEqRkHn3wNOSdJRp/EjqTljn1Lj/AMaHVfS1am2UKJA+cBMD&#10;AH5++iNnBUDEEuw0imNdhw0qsz89wcYH9tQJa6otF4W7wMYmglkmGM+koyjI+eRnR+OnlLBvIdNx&#10;woPbCjQi9BKejeeUKwSEliezZf8A+dWonFxoKnkx0wlBI7i1PaMVjUytBCoYw1CTIRtGDujJXOMc&#10;ZyDweQRqnOrLyLpcZFhbMcR7+2ddW2j9mPqTxgtlTb+lVio7nYuio72Vo3lhguUk0jSwRyPMpAlx&#10;I+509BMYUfzSDka4WSrt0VKKkoPrEMqDdlgFkeI7v/dG39NdBiYb2U57SCey5LP6j4jfAadktXBZ&#10;J6poo1PoUE8Ht8nUX6XzpY6OkiaeRwBwOWbJ4H6Y0ckX6+uhoaKld6iaTy2jRT5khJwF7+32+cn7&#10;MC2RorQ1LTU0JnlRPOmnAdkI3ZSLHBQhlJb+YqCDt/F1GD098vAXPuYZDQSP9FHRqUUq74w7j2Pu&#10;FPuPv7/lrUqgyhQScfI0SvVsrqBt/wBWJVIxyuCf8+dDqT+NIWx/b31pHG8M6aQHR6TRW0wjBOOw&#10;17EC4/CDqUIgiFcc+x1uSIqoO0H9NEbCE4jtQJqASyB0XD4AH31JtVkuN3qVobfTNNKe5H4VHyx9&#10;h99NvS/Qld1ABWVUn0dD+LzGHqkH/ID37d/88HVmUdptFnpI6e3ReWGAVztQmTaMAnHJPfv862MP&#10;o5n879h91chwtfmdwlW0dD0NgCzPUxz1asds2zO0Y9gcge+DjOvPUL1lLvkhrnk2KS0cqLjb7AMo&#10;GNMFTNIqkRTsmCG3L3AB++kbrCuk4Tep3/AI4++tnIjjw4CIxSsPa2NtNQo3I1b7vMbYWw272Pv2&#10;1phllSUKI1DqRsycDac5bPuNQIYJzIXhcKT3U/hP/nR22Uz1R3VENVE8Kl0lSNnQEDPJA+2sNoLz&#10;uqlWVreFZkkR4YsK25lX1Kw7Fh/10vXXpyOTE1GjBW9gOA2Of07/ANNO1NV2Cmqy9ZCFMiPHKsUj&#10;KsikEEY/Ep9xwcEDv215ghs9aTHDMYog7I0W8NuBJw2F7e2dKfBbO2nKLotSqualqqWRkaM4X3H/&#10;AG0X6futRRVMUsLFHV85zwfz07VFhjqpRRGKZioVlby8SbWAII+eOfy0m3q03Xp+bbuYQS5KMpIV&#10;wf8AL8tc1ndNfjeblqrPiLF0x4f+IK1tI5jqZZY0dgYZH3FVYDOATzyD7e2manucchqJ3LxBVAMa&#10;nG4/hI+M9vy51y10h1M9tuCSKgUNgOP8Q9xrom0PVpZhUJKHSoA8xt/pQHnnnknH9tcZm4QY7UO6&#10;NFJ2KsClvFdXYMVOI6aSnAeMOcKqIGYcnuSOOR8Y1JtdxSyzSVNZWFq2jCVyxhQfwNxk8AsCykrn&#10;k8e/CrbJa+21cUNHCCJiI3WRx2yCQft7/PGmCajoKy6NWo8UPnwGoKMpjQKODzzz6AOB3A786wZY&#10;S00VbY+N3lcmhuobbLfLhfEq4gz2+aenkctEZSUI9hzhd3cdh34A1Bv9XV3XyFjhgpZbbQQUkNEs&#10;W5CwQEvleyoWZjkEHPsNR7Zbaa6UVJR3WiMdVULFTUss+5M4G1sqoBIMbo2MYYNx2xoLQ1VZR9S1&#10;9urUVar6yNoVEbKse8hEAJPJaMs2SPcc99Dbjb8I0MEZdZRi4U9S0EVLNUQgQLJFVTo5Xz3jVHZj&#10;j08BSm3OeCPjSp01UvcrhVPBOZQZIDJHURBV2EtjgDgqQFOO4cn25YOn6W930U1uulDcrfaqeuFN&#10;JClM/mtGUy1WyABFGZduVLcgDGM6KdGRLUVbVdLa3FtqJnjO/MjU8olG0FlyoWRA2BnAJ2jgpmzo&#10;0NOysSsY5tpf6ggnr4qekopqISUDOZZJYU2To2RuBHLejYA20E4zxnlZstir7TUtcqjMxgiTy9g/&#10;EDn8JJ7gLyvfkaa26ee53qmW21EYlp4hRusmc7ASInyQWB2Ick54x8aL32zWODqSOluNuhmpqaKK&#10;UJGWUOV7ZwMD1EjcPuNVZvKQAsjLhGsEBeKLqGWttNVUxVUqsJ0V1ZNu4Zyy8jIIx8jgY57ajeXB&#10;SXWqnu0kQioRCtMRkNESxJbt6uTyM4578jW6y2u3xx1K1yyJLUulcnlkkqoY55904JxgEFs++jg6&#10;Ypnt9d1DdUjq6OhrDE9I8mx3VnQBsj2y6ngjgNnGswt1uIVMwOdshLX7930jQ2atFRUZlqYv4QcA&#10;AYwNwO7G5f79sa8iavuNukkepFFWTPIHchgHjCg7EVQNwPqPfBx21vtlvheov98lmSGpnLLBHLLg&#10;xIS3YHL9gB35BB0ZpupZqWkkqaeGVFt6H6eBMMcl8gqW57s2fcjjJGq7WGOQgBKOBwu0Pt1BBd7d&#10;PB5SGPzH2tLxEpOEyq5JAz7ckAA6CUyAX9Y5Ywwo6OZlVskoQBsfkYA3DHP9ONHZrrU1NNNIKlVj&#10;klapl8tPWql1Yso24HKpkDgEjjjWileFqnclI8rlfLYyIGfeCB5TEYyAR+Htk+51cY4hhCIC8cId&#10;X9PN9YUqJo2qasNIRGyscjlgFB74DY7e3Gj7pWvdIbAjeTO8AllFUVhiRCM43DvjP+QGhVxr6Ont&#10;1bLFSUzV0ckirVDBfmQDHPf0spx8D7ah09xnudWzXSuZqmaV0lk8xpHZIxkqSc844HxxnUCzxQHH&#10;snBJNuU2nqjarhLRx1iVkCK4JBLAMF24yMhSWG77/qDr1X3q3J1BMKC5z1kVFCiRzbGX14QM+DyC&#10;GBGPfB0Cra+moKyqhloKmb95ZihDsS23kYCoPxEqSM/H66X2uMv1gP0T75nJanUZkjyM4Oe+3IPP&#10;21JkBe7U7hWo3gBWgOpZ7naKmWheBGiOeWB3cA5PwRgg/lnRGK91VXTKlVPK8irGYkQDHHBY57ZI&#10;4HP56rlKybpyi+mSP6gzSOxZ1JBD8AY74xgZ9+NTLJ1LM0MVR5wSSNsSPECCka7SByeRweCeeNUp&#10;Mb/1CM52ybZlrY5HdnEcrv5h3c4yOc9z7D/Q1JjuLVFJNHIaeKGGnaBnWTDPMp4YKeW7+w9tL9N1&#10;BNWyRVMcEsjzO4yigF02kqMc84Ge/I+Na0ucUspiIG7LfgO3aSRhsjJJHYD76aGA3uFCNwcSmCC7&#10;0lxlhoWqy9TRxb6gqMkFgAEI7YBXOc451MuPU8F4q4aeSncU8EQp0ZWwN2PU23Hc8dsADj76X+mK&#10;qO21y1FOsMq1BFH5rH8RJB5B7lSxBGe+fy0Tv6XKrqqqhpabzHp4BxFHgBAfx8d//OB2OpGDzUFJ&#10;zw3leahooA9JNv24EisqA7FAA9QycDJxntwe2oENyry9JAJ5VkgqXIbGSyk8N7dvSdEpK2x/uOx0&#10;Njt9bFdoYmp7y9bUZWqYn0iNMelAMjPOSOexzLpKWtuVYpspSokiTyd1TufcFxyMYHODk8c6tSMb&#10;A4tsEe5RL9rUe4y0VVQXSe91zGZacrTu2S7S7lPO05HOMk57ffQy0y1FxeO2VFdPFHMgCsWYJJ7d&#10;wce4J51klolu0/nVjwQyIjeaJFk8pJRn8WMnGcZJ4GNa1sNZbUYXGu88uRFH5RDInbEY+PSVII0z&#10;QxsdDfdBklobKZNVmx20pcljzuYyNuITIPfI7YAB/Q6+1Naz+XWT1lQXdRJ5DtJGGyMe5yAf7jXi&#10;/wBZdLrPsenRYoV27VXCBmbn2woH3ydfLDSnqd7lUzVAuMkdL50Jk4IlEyAKCeMYz9udSjZqNqEW&#10;tz/Mt79TXCnQQXKdooYW2xwKOwwMYx3B4zzoFL1BDTVKwztKKZ5NzllJZS55xj4A7DW/qqlktlUK&#10;SpdzGGQRMmG3OVUnIHbBPb4GhriOphhlDf8ABAXewyHIJxj741cj0tC0mbBbq4/WW6unoaSQhZQE&#10;HnAn+G34lA7/AIucff41li6mp4qSiprzDMrUsh+pjQsGnXcSGz3AXj25wdeKSSmmpKa20SCSqlld&#10;9sZLcv7Y+eP76m9RW2lhkqXIVmqHhXao9ccZ9Khye2O3ftoQkqTcbKhKLk3TdJd4rnF/tBVUqxU9&#10;NSq1RGJXxIhIUYGciQcf0zjQ/pzqWohtM1smrPOgqKiKSmjIAfzGY+Z8nAAHJwOO3OlKklkp7VVQ&#10;LDCMMIfMjIUHbuyfT+L8WM/nodQ3Ro66GOJTtgcsjsuGDBcnnueeBnRnTuedkQtDWWrTrr/Sx3yi&#10;MdQjpCnlyLt5lYkghm9uMkDtzozR32gnrzb5mkgtZR5GWN8Dfg+WDk8gMQTx7DVTQVLXusjraVd0&#10;sbhJ/YqCQN3zgccj50Yo3u9O9Tc6EI0UTod5cqjx7s7A3ckkYwPvqNuCdzW7AK1KeqFHbKWmoq9i&#10;9TVSQt6CoYqTtxnuOcg/npn6T6mW0Q01XeqFZaVo3n3JKGIJJAVlIBJUd+cc51TtV1e9w+gpomcS&#10;SA1HlAZDMAOQQM5GTx9gdEOo+vmqZmooqgfu+lpvIURQAEgHl2JyQxO1T+ulDKYnnetlDRunSsvV&#10;DRz08fTs9RFSxebLJC0ikIX44Pz39OSedbOnOrYrH0wz1MrSSy0TQtNGMGEsNu7t3GR/TVTT3e7V&#10;diirJKjBLPJIwHLKx4UAew41HpupJLpUm229njhVwuxmJ3AjnPt3+ffGqIyZ43hzTwkWg7J9rOgr&#10;bclp4ZBJHtjLsQwLEMCCG4wCMg5/PWN4edD2tP3qbUPNCMygzyDewU+wO09vjWugv9TDVVNE9mmq&#10;mlqRGKyORSgX+XaAT2PGCOSO/tqdd7jOLXDSQ08MtaIpIp0EjFd/cEncVB42kAY5OuedkTvOouoD&#10;sEUygpOg8NumaSrXqF6a4VMm9pgjy7RvHOMAAkZGMaa4Lf09S2GOoSzU1CgAYKiqrAYwM7eT+utN&#10;DWX2TzKAwiNFxJ58b72yMFsqeAuRkHhufcHWybp64la25VU7NLtjWKnqICklQwGGwQmCM+5P9cY0&#10;GWWSfdxQ3E9lqt9yaOkeKWt8xZJgMBNmxDltuccnnvz2Ovv7zaMkmWbzqs7IVH4QgHJO3uefsdB6&#10;TpXqCuuM1vq4IopJtktPTREjLDJOSdoHfDHJ/PTTbOnLFUdN1NDUlKe8W+r8tJhU+ZlXHqDLnnHc&#10;MhPtn50RsTSKHKcNJC109H5dOtTVNS0sMpDRRM4OTngle6/h4xx3/LS9e46yvVBJVGeKlaRy0BDO&#10;RgAgBTnsD+g7d9Hrf0LZo7pcaC8X+W4RLJLCJqifajquBEcDOBwDx3x7jRc+HV4nWastklDNBK7g&#10;VBqRHEQ3GMOBwP11drw4w0Nt3dNvdpEq7tV09LHFPUJUUlM7hV8optBGEyPbsew/PGdKx6lqIrrH&#10;VUNtd4ZcxOsqMTEefS4IwBxnIPBA76sug8L77Jc5Kmus1UgnkDSSpGoplHJJVwMA/AYgH+2iPU1q&#10;oenkjlobFVXZG2x1EqQGRGcnJyBx7e5wOM6YOfW42CYgu3VEdRdYXO7Sv0tRpQ0SmXLVMizGRQQD&#10;lQq4DAjHJwPb51uS43GxWylXbUvXOQRH9LIwfbyzqxBPPx25HPc66Wttl6YfpSGppLaYrrWp9KUu&#10;mx/LmDsF8xEDKEI9SthgexxrdDY7hUNT9P3Dp5PIoF2qZJx+Bj3AjKgpuBPG4D2Htq5JmtY1rWtH&#10;yTtYVzHaeteo76kiC0VklFUDdHWCAuGGR6DwBx27/PfjTTD07V3i0gVqSiueFkiffuSQAZQ7EOcq&#10;d3GePftjVvVHRcdlt/0lPSWmkWrlBRRdE2GVeDtMjYxj8iM4OoE7Wq3UptmKaT+MKinMYWRlYAho&#10;ztLAEEEgrk+rOSCNUM6YkhwbRCZ0OsUVUMPRHiBPRRpbaKtdLeJUmk2K/wDF3ejLDOFAxnHHHJGp&#10;16puvLLbrZAbWTWGCRg6VUYwWJwvfLcYHfuNXzY69Z7cI7TE0bOPMaimgAyh5dUZhz78ZXsO2oct&#10;no6muKySfUAAsPKG0xr2/QgZJ4/z1VdKKBrZQGIxVV03YbotFBVV9bJHG6ztJSxiF2+odRtdjvXj&#10;0g7cnOD2zoxTdOdWXeJrhQW+eSqMm7fJBGqswO5lz5uBnnB5ByMHkas6ho7d09UyihFMYqpi0Ql7&#10;7yMk/cY4yP8APUwX/p5oStJGLhVQKQVCMFIDHnJwBjHfv21YZpftsieE3hV9S9HTJU0v71ulPBPP&#10;GSUCs6RqM92UH+Y98nBHYjkbbv03VhClVbajzNzEDAZJF7ZRgSGB7hgefz0/XKtWGnjQQMyVQEkU&#10;TAB9m78WMZPOOCck55OdRmu1CtOI7nR1UlcjSQSzeSQHYtuQptzn3X2HB7d9UZoWOOhvITGNo2Sw&#10;/htBVT+dWkpAqbiEkWUgl8uMZyg2+/AGdR770A0NqSW0vHKIlc0qI6sZIxu9IK5UYbK8/f8AXZ09&#10;11W3qOOqtltkgE0slOr1DtsdlPyinacAD1YUEck51JgrKKno5oqCCdZ0nTzaosux1Y5GGHOwNgAg&#10;AHB+BqLC7Hbv3TUBukZvDzq6bpmoSS6wb62OH6eGObYpUgNLGTHnYwK8/IwOO+kS8WfxF6cv6Vlv&#10;sCtUwwxNFIxWaSbBGcKSdxBfneDuUn241ftNcbtdrZ1Sklnt8E6vBTQLJVJAJ0eTexQyEc/w8cd9&#10;w4z3g3C4tbBT1F2oGiqrMPMdniCS/TAKPwjv6Cx/Jc551r/i5Yiw3dj91INJ4KrK5Wda+SlNZY5q&#10;e6LHFHW0dGSlOJd5RvLfk7RxlTuGc7XI7HYejYkuktnpKmmqZoKdoqeOTYjzo2X2LnHrJdvSBzk4&#10;+z2txsUD3CS8QxiNJUiglhkAWPcpPJx6SOD3HDZ540Wg6isfVVYKa4pQljhQpYCWRsZidGK8k5zl&#10;g54PHOjDIfNGASASiiI1yqwdVtcMVottvqoZljeFojTuDGw4ZNpBbt7n3P5ah9P2fquZpqB6e6qo&#10;DzvTUkgjbCkglRjcZQCvABPwNWtb7vcLRZIqCShprz9DKqNWXELHKoOcR4IkAHJ5VVwFHbOj0ckN&#10;zpYrtFX2xKyndmljilp5PKYMV4dlTdxznGACBnUWwWLa8Ephju1Xap/qOuul4vFqikkEtdcacSRS&#10;T1G0phnx34yCCMH3IHtz86stPUNDU19NMtQ9TLM0lTNIRI7ICvO9eCPTyRgYCjHYadeua25SV0Ml&#10;wqaaajp5It61cabzHJnI49bZKnG3K+kMRwdKdT1L0yl4jlpqkUcqUu0BJXKkgEliPV6VPLDAPJ/M&#10;gLiH6d+Uc03YpPs63Frvc56OSdZvNSOGJXK+XIBgqODz62ySfc8c6nVdA12r1tsN4SkhiIphLPUb&#10;YJAysVclASXJDjaEHLgZHOCEs9LS2+p6otdc1Z5E6TmSnpWiiYssazFkZAd2DjI79+DxpYt9zW+r&#10;FU2+GOppEw8wGdxk3MVU+47jv7rnTyOt2u9kJxFp06spxWx2u+Qx1KQXSiggkllcyMpUbcNghmYs&#10;qqxxnIJ+2gkdFHYJfo6WdVrIRNL5vnE+UWIGyMkn1ZBz8cgAc6I1n75hMFHK6z1QlUUgeZmip42Q&#10;7pMqw9bMXAJBIUqcdtAr5FcLJXRR1tKKi5irl8i3xBjEyZ8wB2L59RZgQMZ5wfbQHyucTXB/dQci&#10;ctNaWtSzW2olMrn+GWLNlskekYAUjdg+5IXHbQ9VrbeY5aet3+SXkkilBYOFydvByck4GD7A8Y0G&#10;6StPVNM08VSkEUBjePyl9YppVIcKC/DEgc5UnjAbR5KKGdnqqyqhKmQxTCIqNyZ7HBHIGe5zgY0F&#10;8nhOooZNL1TX6mFFPUxNNLTQlUEcSEOjnccM5yODnHcnROO5W+nUwBy89SrQ1BlkLiMYLCM598YJ&#10;/Qd9w0OjngsSTzYEs8crZjlXLDO0K6hcekBmbtwQBnk6V6jqKht10pp7hTQ06VbTV0zSEuFwBkhu&#10;cH1g/OedJhL6LVBxPZP9d1TaKStozV3KNp0YJTlUWaLcpVVQZyDg5yTxnHfWodZXqB6h7ndYkWrU&#10;MyvAYwHjY8KRhRzvGBn2HzpZudsirmepnZmpmKsPMy20qMsAAM8sE78cjOMak/uoTUc1HXSVASeP&#10;zKYGZQ4C87sAdsgrz8ntouoAgnlNuUeqb1NeaVWra0QhMwuI1yPxZVmOMjI9s/y/fGtCvHA9uSWq&#10;M0tMwlTaoAKBjksM8kckYHAX50qVFPcH+nqYa2JKOmYedEy+V6Tn0qQAHY5UZ7gDn7sdueiiV5qy&#10;d1iiVgTOnYEE4/LJ/oTp2z+C+xujABh2KseXrqmt1HnzVIHoBYqRt9jgnIGMHPHv+sG5/tEWLpij&#10;N4ud5hpVQ7pZ5HWNAxJOCewP29/7aqu6EVVBQUlFUSFpBgy5UQE4GEY59IGTjPxqpfEPwj6r6vrK&#10;OkrhALfTeuKP6uPYZCM7vxc+k8fAz99dNi5jJOZNK6yLPgfFq7+hXRd4/ai6Y6poj+7OobXc3I42&#10;VKlgOe4H6ffSP0l19BX9ULbpTg1e8pg59Qyx/LjP9tUf0x4H3qt6pXpiK3QJJGvmifePK2cneH7E&#10;Daw45yCMZ10h4Z+DlF0VUSXC41aV9zlj2Bdvohj4zjPOW7Z+Pz1cmcHcOta+HO10V1SeljKMFmKm&#10;EqGyeST7Yx78n8+NaayjjnI2vt8tzhyoBzwcZxz+uvZD0cv0NRlli4R191OMf5/2OtVWaeZ2jODt&#10;PIVslSDkYJ/LudVCQrsZs2lS+0oqWKMFXawJ3Dv/ANe330o3Shkip5BAckg8YPH56dbnSfUyYhlm&#10;2KA2GwFH3/voA6yICkrd3xkA84z3PxprWgzhJtTSzR18KxxY3R5Y8HCge4/TR+gpgkCOW2n8YBXg&#10;of8A516mSmmmNKQiOBtBx7nuc+3GjaUi08FOjCNoHATcW+P+mB/bUHmwkVDqpFipknjjJ3AbQF9X&#10;fsP6aHbypBaVRHu4Owg/fI9vfRCV1lpQzyJgOVRTwWHB9I7++gFfvLjyqkKkajfvXJcZ7DQbSDbX&#10;mvuEcUqJGpychW79z7f01qmuKU9LKYwu4Lt3Bv66guxErSLImE5A/wCmoM0wIZAAWdud3AIJAHP5&#10;nRWpy0BSQMRCJY8LFGkeQfxtKcnjuCP+mlrqu101bQ1kSyeUqyKgVmHKAYwAe/JJ4+M6OtUEyrUS&#10;YU4eTKtjJ2nA+/A/vqsOu+taW3wNTrVxzV0joqwrJ2IjwM/A3HGtPAilmlDYhZWfnSRwxl0hoJm6&#10;h/aH/aSvNju0UHiFFbLVTWFbdc54PKopDTPOyRbfL2yO6ifYBHkhSWI4yOZYEqbuYLPZoprozMKV&#10;UCkVDnJ27F5xnPYZ5OT86KXA3/qWeKWRBBQO6YfzAI4vUFV3Y4CjcxySRjP200Wq0U9pjENIkY3M&#10;4mukAkSStSSMI0QXA2RY3YBVWcNl8DCD1TpHTJ5XXNu7ufRecytbNKfBFBDOnrLT0lA9MssNYKpI&#10;vMqWiw4wdxhQsM7c43sMbipAyg9ZCtWFZFEatzwOQcH3H5fH/nU+c/TRlt6kou/nsBzk/wBNK11u&#10;bI5kOcA8AMQefv8ApnXaMhjw49LR/tE8IRCkF6tVZYEmjXCtkg5Oe+M4+NBbRQPUyeSg5bncP5fn&#10;RJ4ZrrtGCsY4Y54PuMD+ujfRfTVzuFxdKGmZ4Y+HnPEanPbPueRwNUPAORNY7qr4Jkeo8XStXIwj&#10;ZQH4O0ZbcMe2PfTXaOg4aKP6m5SxCReUimUMrnjgg8Y7/wChy70dkgtUKfUSGV4e7EZyM54A7DUS&#10;urkqJpUacLtXZxg+v27cfOtmHpkTPM/lXm4rIxZW2pr6aOnzHKwUjCkRnDHHAAA4xkDt7jQuouEs&#10;JRWgyASMY7fpz/fQ1q5om2RuFwd2Nx4IwQf7du3A1q+qklfMwB7hj+WrpeG7BOXVsFKlmSVj5YfC&#10;HOHxjPv2OD3/AMtJXWSH6mHOPUTkAdvjTV5jjc5diQANrEZHv/1/tpX6t8wpFOpyjSZA+Bz31RzX&#10;a46VWXcIVTRLFG0jAhQO5029MWu5XWn+sWtakpS5CqvpklA5yD/KvB7ckZ0uU8MtZSRwRRF3Zl4Q&#10;ZZvt+emi30VZ1CtLTtTReRTIH8uaRvLLNnkhf5hwQPb3741XxY23wgxNsreKG1Wv62eKxfU09JxL&#10;VSuHAbgkKJMkk5x2/wA9eaWGsp6xKt7JQ00QG/zGpWRUQ9tz8K3GeAO/xjRVrLYLJRLU3hoZX7uW&#10;UqrsOcBSTuA4wMcge+gl76hqLzJHQeW1HQO28lj65FXBzj2XgYHz86uSNZGLPKO8BoRGC7w1sPm/&#10;uuenRmLCRSWU49gWUhF7Zxx+uSYt0/clZTyUt5gxBNIyBI2XMY/lfI4BBOD747nnQ5rqq1L0NPI4&#10;SthjVAHJRE9D5ABABA3c/c5750v3a+UMdPNHBTBQ0hYAr6iWHPP5HOfnWdl5DAynUVWkIrdaqjpa&#10;lhnSt6cuy1dPTDdJDNEVmVu+MY9Wf6a77/8Ao9bNbfEvpy8UN5oLNViwPFDTebRRGTZI28Akrvc+&#10;lly2fSNvA4P51U17qKarR2mZFxgj2PGOf767A/YO8cbN4X9b1sFwAipuqkgoKiZVVhTVSSFoZmUs&#10;o2MJJFJB9LEHGM647PxYyPEiFeoVB3uX6pUPRPQdLQx0tH0lYVCDyVH0EXAA/LOcd855zzzo9T9J&#10;dKYx/svaFVl9SmnTAPuAMcD7aRbTdq2+QTSzVcNMX3JA8Mm/JOcSFXA47cdiR8Y1qPS/W9TeYqv/&#10;AOs+elpYhtalFsidJM5wWJAOeR2YdhxrI0hAJKsRui+gmx5vSFkY8Y3UETdu38uodX4TeFlzy1X4&#10;c9NSEnO42uANn2OQudGrVRChoqeCtrTVzAf8dkCbz84HA1MD0iZZpV5PJZvfUdI9ErKRK3wB8KK0&#10;IP8AZRKfyuIxT1EsYXnJwFbHfnt30v3L9lXwvrasXKkhraOvSLyUqEdHYJnKq25csobDAE4yAfbV&#10;wI0X/wBjcH8jnXosqgsToToInggtH0UhI8bWuWar9iU0LPU2DrKGSp3OyPV0rIx3sGYOysd2SDzj&#10;jccY1U/ix+yz4sbrhXUHSyVSmOMie2yCV2ZeGwgIc5X2x3ye5zrvxJVfOCOPvr0XUcE6pzdMx5eR&#10;R9yn+IkPJtflRbuh6qOuoKLqBno56SASVqPG4k3AZwI8Ag5UEgnGfnW27Ce30E9HR3KGWCNmdMRF&#10;VlYk4zxuXO0nGfc/Jz+m3U/Q3SXWUCxdR2KlrTGCI5WXEsee+1xhl/Q865J8eP2fqroaphvtuqfq&#10;+l5pNlQxiUT0sjHA3nsytgANxzgY55wczo78ZpkiOod/VGjmB2PKoekrZK2lrKmkp2hZKH6eQum0&#10;knOeGHGSSMjsANRqTpqkaCWKOCeFJqenSWWQNIrH8RwD378gZwffGmySiu0FoqlpLIzwQyBqmviZ&#10;pswsd34dqgZWMDI4HPPOh7SvAKGKpnd1aQvAsiBFf8ILjA5zhftxx31jlu1kK1QKEQdP0N6rIKua&#10;ljgihkhpAtMpCyOg3M7EcMCTgkkknOcADXuiuNgWmVIZKqmub1D1Eo87fSyYJVcg/HHORwcfkW6c&#10;mp5LnVighjlhhWSYxyxhwS2R6A3uXIJPc50IvaUjmWkVaaOGVfLhTy9iHzEDKwHckkA5B/EM9xqL&#10;IXk+5DkAaKW++3mmvopYY7TbqCeq27JERIQHfgA9sNtcnd3PufTpF6gtklqqZ4fOZfMXfJj0Zk24&#10;9J9wxUEn3ydMVOq3Hpunt8kku15zO0tPtdoYhtR2ZD35JO0EfP5Eaaz0JqIZ6+5vLb5KceXvp2Z1&#10;yfePdjGAB+P9NExcKfIeYoWklBkIDbVdSNW1/UkE8c+EaNVKOzeWuOSSTwi459+599b7rY7nZKKW&#10;qRqWtkjHnmWmm3+lRjBbgtlnQHAIGV504Cz2EAVt4kgtFNAWeWoeoDrtYjjaVHpUcY7/ABk6HVni&#10;V4fUd6q7ELzcJ7RXKgmWaikVGhXa4lwcMFYJETtUZH2xrTm6Tm4xGpl+tUUNsoAWdKdOX5UjqL7E&#10;9Wu36aCoXmUSS8RPgnn8WTuHtnUKgtNXQ1SR1FHLAiERSrNGqnlWOSezAEL+hzgdtPN5ua3mtlvM&#10;dXFPTVE2KXymKeZHgvGygE5AyQTk43YPc4B0Elfaum0t9weZ5UdEm3zBojMXBRjGABgBRknIwMbR&#10;31kbh5sIzLkdqKNDpx6qGJLld0Sno4GRFp6fYyReYPLUbPSzFC2Cc7Twew0DnpYZ7tDLZElji8oR&#10;ur7QQijG87QuMcZwOcD3OmeitMpqIqmvu0aipXZEIk4m3KMFSOcltpB7HPxqfcPC3xBsFK91vXT9&#10;0pqaOWGZS9IcMVjLIQ2CcZGDjj1erB7WIcfS3/E1WS8MFpVWkqOoYENDQ9t8xVtwVgvpBU49z8nv&#10;jUuGwVN1p1uMgRaby9kss0jLIJEIAj9Jyedx5x2A/LoTwj/Zz6y63tcHUXVd7Nkt0ys1LTxQZmkV&#10;ipLKpwsSkjIJ3Fu+MYJZ75+xxT26llm6LudPcZ2lWaOjvc0kVMjIPSd0ClyTk5Jz3/TVyPomVKL2&#10;F+qrvyGO2XMVBa5aWpkoKOriqailkjjcMuzapDZwW44JYZyfw/bGp37pkNqZaTzIqurJadXc/wAK&#10;HZkHuDnceR7Y1Z3XvhH1Z0FRi5VPQMtTSCZRK9nqzMvbH/Ck8yRVyScAYz3YaX5uiGuFnFZR0tbF&#10;K8TmWnuEbwsqkKW3DGW5U87fn7aq5PQc9laQHD3IfjA7JGuFprKm0SQUs4qCiqn/AODV5B6ucZ54&#10;Pfjn9dDoKejigo6qq8+R1jkirkRi6hMlWLnO73i+Mcn2Gi9vudXbbzUWyCuNR5jM0bijRGUglfx7&#10;AWAO4Djgf10LvssmaxXiMME0QjVfLLyF920dsZJAJI+x1iFssUhjeKpSYQd1EqIAtJWXi4VCx0ay&#10;/wAKFZDvY4KrlApyCexPznUzoKjqqCguVVDEknnW6SeNS2SxQbwOe3IH9tRa6rlkp1SaOijmhcwk&#10;ebu8twpXJC5BzycE8f21N6eoZ1vNppbhNUyJDKsNQYoeWV12FhkY/nGM8asseW8q0Gi7Shfr9U3u&#10;pgjlpSIwzSfwidx5Hc/0H5a1fXUqS5kieOmnV4fxkcbiSQPZf6aMUvSE1Nenip6gT01HUYR5u0qH&#10;LEkAdxkZKk8n7akXnpzz7hLUVET/AE1Ozxik2BUCbfSyjg+4POTqYnAOkKTnUEswUMim23OKGaAT&#10;T+SWI2t6sFCMkD8tGet4LhZbtPba6jVJ3jUGHzVYKrDK72B7jjgf11kNLOllnpFo2jETRzU6yM24&#10;BRyvPsc54/Ttpsns0XVVHRAU7N1Ba3eRGjAzcKZckIQwJaVQuF+Rkew1JsjSfNyqxsm0v0VjtbdL&#10;ItyxLIQUjnpcrl+WHA7gE45749tLSLTiOKomeEzw5SZVYAA5K8DHf0/Pv99WDQU9sp46SgpIXCBw&#10;qhgAkLn+Yn2POedLN56fsdFTTGvIVPN8xTBUBpKo5DArgHG0HnOOc6UcgL/iiOdbaQ7p8QPfFm+l&#10;mcKfOqmXIGw59PH6DQe63S81VyFbTiSGkaBmhTaDGiksMAex4wT3zzphlqYLNZ4P3dHVPLUzPLIs&#10;rqJDTDHBYAe5PHxoPczXrSfvSmg8ujWMRxQLn14GT6e5AYe/udWRILsp4hqJcUKguFetXHPBUPOt&#10;PC4XynOGG3J/Lg4P241LuE889uoqqNixrSXco/JKscqf1BOlyS33GngpatRGYquYoqt+IsOMY/X+&#10;qnRQwVkNolp1lJkinNTDtB9JZdrjPtyF1OYNdVKcmwFI1bbjVVC+SKkGnoIjtIJHOSSe+O7f21Os&#10;SzzedX1jU0cMAyHUBWZnPbPseB31osNsnvlhr3FVRwVNRh5DUy+UFRWLMqk9+QuAMk6IU1oiakSn&#10;nrkipIx50kfLK8nCqVyeSfv2yTqjO5rG6VBpVhXO5TK/1Fnl8yqnjR2klh/iQGQEq23A5CZxjJBb&#10;I4wNFKConSgo5ntkU8czbXqpIgNylsHbkn1ZBXnnDZx76h9TeGfUVPFTS2KWjaoWFljQSkq0JwSq&#10;HGDxg8gfpr5T9KXez2ODNDcmWB3cwYYSzOTtkYk/hwccAEDnXMMoEhItsqJNR09LNUTVN08yjrl2&#10;RLJK5WJ04IIzwcKOf7c6g3jxGuC20UUbSsoVYGDI4ljQE7iWPpIAwPVgncB+ThN0vHV0NPtjEDpt&#10;kjSQ+oHeeQezAgLwfcnQS49H3NrZUwUlLJDR1RKVE30n8QMfTtd2BZQSeMY9/wA9CMgHm7d1E6gd&#10;lB6Igu/Xsyz22tthqKUvDNHNMtPMrBVdXZS5Z8gOSFDDCkE8HUm5dZU9p6qfp3cl2rYhAuynqY3V&#10;iwIOXj39uMrgNyPnW62+FkMs9c1bSljcIhGFK4CFY8LJx+EYyc9+SOc4Jbpvw56Zs1OtNRUflmSO&#10;MjZUNlHUkrtkkPK5fjIHt8DBdcJB1cIjH+oWq019saklj3U6TpJ6KWSQso5C7WfIycrx8D9dOBqZ&#10;XtLUdJcaSSojVViCVaGEtjgAZ3DG0cEc/Gl+yUEdPQV1rqLHTVUdJJuFdUMm+P1ZAK5yTzgnke/H&#10;bUx6+vuBguttpoCsClzulOzaX5IXOCRhsjGeR86K2dodpYeAE2pM0IuNqp6ZbfRrGpRJZXCyiWKX&#10;gPl8kMpIYgDIAIPftIuFfWX6CTzLy0NMSm0vCJiXJBYAFG+DwVwAdB7ZfWvNteump3pJpYY5UBXB&#10;Puox3HGO5OtFVcuprJDc79S2W33BaoTH6eolMZSTg70C5wwwcA43Z0Lxty0voJXSI116uFhrIpYL&#10;RDV8oSYKWIyiM5BZSv4sHPp4YfGdSLV1JBKZqiaiEsEswaQFDtcHnlSce2O2e+hMHWtY9iordW2i&#10;Z98o8ypaPKxxspK9h3GTgcf56K2O7RzXGtjvNahZRH5bRRcTqYwuGOCGO0/HOO/voIcS6mP9+6e1&#10;vKWB4IGSz0dSHkIeMU7BBIDneR2UhSCDjI7A60zVENqhcWy1R08MjhjmNTgDOCMH5BOT/fUD/aej&#10;juSKwG1pxC9PGdpjbsGYd+RjPcdzr1dayn3SWOrkFHNPllljYEBsttICgkcEf3POdDb47uCmLiF8&#10;pI6OGueoqOp5VpJ40dkREkZHHs2BkEk57f56ZKRbZWxs9M4ZII9oWEkxODwCUcnOctxkEYz341X9&#10;gvKz25qZqYIwjkhlOWIml9to+CFxwMkj50UsnU9NW0E1vo6SairDNHUGRGYqyhGGwbgAeWY8HjPf&#10;tqTJJGnSaUWuJRG52qKGGGOqqGYqY4Yy7HYsYHA45LcYJGD9tbbTHBQVCrBaKdfMQujK5DnbwcBi&#10;QcYbO4e2dbGo62iTDR7gjFUaY+YXOASQRyD6jjIHY861TioprqktKYzFBKCWhYvs3YLEMT3GMEj8&#10;jqMjpIjq4U914NTV1dBU1IjqWSNBD5kkYULsJBAAC4A2/wBc8nXyw19FUPUw3NaxGRPNYb1UkrgA&#10;rgfi3ck9uB99eHviVlXUXGtqGj3yKJYtojDgZAyCcknBJwOcnjQaWOurI56uktEsdF5uYf4frO7u&#10;V7DGQMgNjIzwdS1Fj/Ej3TGyiydcG1TLaKujl+ncvFHUmZB9w5UICR+D3yOc6UHt1to7ytNXUFU9&#10;PVmZ5Wi9DQIANoTnAG7cSMZ9sc8FippbfUSXv6CvjjqXiip2R4y2GwxJPBAU985+fbSatvqZmmoL&#10;ZW3NoY5GMlPsM0oBY7mUKzMwABGF+CPvqtkSSgta/dBk1dky3BYqGxz2bpqKaWCmqX2UQdV8t/bC&#10;55JU5yeTj30lVdwlh8q51rqmMQANGQrI4O7O7gjDr+mPnW+ikktlDJT24TR1MkUP08Eo3O3rDJ/E&#10;PJA2qNpx7/qRpayvoqZ6KsoJXqA6VDeY2IgWjDjOeF2qoznIHvwdEZIQ7U4pw7ZaOmOrQ9S9DcJo&#10;FOWlaWJyJsE49A99yFMN29OPnHs2W1RXpLrTX6qK7lRGkj8pUYfhIYFmHJXufb24GtENnt8tZT3G&#10;O3xU1bWyTVkc9JITHvLMzJ6sYIVwQD8DjRehkobrJcamgtkcwo5WaKlmkMcUbx5787mBAPYjAPvz&#10;o4eJjpHCkxzyatGm6vrwKehq1pLvSRHAKU5EhJKjarM6lRgk/wDt/TSr1Be+mKS5/UT2q5GhmLSU&#10;8iyjIcbRyNgAJLKCAw5+Rg69Je7jUViUlptlFBIzAzD6oFBAVTIUlVUkljld5wQB3bGmzqO1UF66&#10;VsNTSwWinphHLFNFV0Q3SVAfBDt6HOcggEN34+daeMwPBLjwrTLHKXL1/srd7LFd499JdKOFYEo5&#10;Yis8sbO0m8knaCEmc7skkYGMjJD0vTnTlo6go7hf6WoFRQXAzkzGfaYHiC+Syqh3ZY5IJT8Rw3cH&#10;V1fSXejvFnhgZPJukjLcHRWgCKIyeMnJDcj8XfbxzozcpepJTU3GalqbiYIS7REs89RNGMJHEAfW&#10;nyVJAwSdQfM6J4I7pPI1cIVfYWWnlW0W+ph8tmmpwWljjEWc+mEYAPqxuY5AUDjONeLLR3e000lx&#10;jMdypqGOFRHAvrqpwo9GWAYhSGdiRzt44bUO33KquVwqPMq6iapLRlBJTxqyLIpLb2XPCk5B42hT&#10;34wd6rWaGijp7VdEtsEnmf8AD9cqLz6lCgEk5JPPAP2Gqs8jvEDCdh+6i4tG5RalhoKyjouqIeoK&#10;eF6yRqeaM4ZI6lQAisCoX8PcZz2bI50t0FyYyR2qapjd7bWrDTloGdJcTbAVjK7irEfGRvOQedbe&#10;oOoZup/Lqq+djHNLtlSJmkMAjJHmNyzMdvGfuOPbUJZK4pUVFrZTVVitPHhCfpIAxDzM4HAY+kEn&#10;jJPGQdHprm+VtIRcCLCZOprwLRUUdwhak+vkrSQtL6EMu7KttXB4OQOPgD21AsstZ1ZNNHNLHWT1&#10;caRmoZGXBJdTtDZ3d8jBzkEYJI0u3KKhram0T22eekF0OwPLkxsVJG3IwQSc4+wznI022Z4bjWy2&#10;pNzCPbI9VszFKyr/AA0JBBB2CM5BxnuAcjQpWN8IA+qTacED6n6K6xkuNK0dBPa6iip22RIVqZZB&#10;uwN6j+VvV7cFWHI0BuFtrza6M3HppqiQjIo4Yg/mMCcExruBXao5wTk8k44drn1Dc+keo6uOGlp5&#10;Y4vNRonl2F90e4IDgsCuGPv7j30Gs3VtF1RZaapno56evkkeeWaVl9QKgheV4XGT3Oc51AktGsD5&#10;KIF8L7fkqq2nt8Bie3iaBm8mSnG1nMjnkcckBABngjkcaHSw1UckVZLdRTR04NMR9L5mRIyLs/EM&#10;kDOBkf8Ad/vt1tsdwo6Gouvn0KQxrQQ058xYqzy1VwVPAI3EFueWXvg6RerbnBZ7Q61j2ypmrLg0&#10;MjQtG6+THuUuY0G1Q5X0jAPGfjU3Mdp1AcKL3BjdR4Ravt9NDAEdKE0rKjLcZI3VtgIBQ549BHZR&#10;nPPIxofeEtdTavpA8yRUqqTMzbzIGx6gBlm/oQMH2zlZt/VlTdAtGlGIbfSTlmkhlYJncFDgE92c&#10;KTzjjjtqVQxXqeWq+trbdFSLMkSLNUhHVDuJDqAQO2AAR+IDBOgvd6qDZQ5opGY6U1Agt4kjRHUx&#10;OklOzy+WsYHG3BH69s+xOg9JeUF/pqi93WG30kNHJ5aLFLt8/b6FG3eckYO0gZBOWGhl4qRU0ixw&#10;tHLEkSqY0lJUAvggMDwQVT5GAR99RKept9C8DVFyarnMbLKqRqhjYkghgxwfdc44x99Fx46cDz7k&#10;RkifPDKaWorPOrKcYkXy2Vk5IU7v82b5+edWJ9UfrZi3M8rkswPA9ff7Z+NJXh/cbJT2aSip2pkl&#10;FQFkaInONmM5JOCQM8aJ3W4UyQVE0U//AAu/bfjB55/XXTRSf4wV3nTGGTHYUauVyhrITUU8yNJB&#10;gsgP8hAP9sg/qdKXUq3Gst7JaKlklYeYCD3OR2Pt2H9dLydWzRlJHYhYz6do4KE88nTFTVMNbSGs&#10;oG3QSd1GMofcY+edSvuteNvhmih/7xrpKWJ62XbKibX2gAZ/Q/Px8a1YqTI3nbWCg5Yt3PxjGBwf&#10;7a31Qj2SBUKly2zB4z98f676jGpMUuwROPT3k/zwdMTstBu4UcqUkUyRhopGyzDgjHf/AKf01LdY&#10;Z4ohAqKxkU47gBj749zjS/fYa94klt3mFCQJUU4/JuTqbS3FhTEVETbwVY7jgk5/oO3zqBRNOykX&#10;aXZMUXYMMAuR8/H9NLFfWec7RIu1jzgDOfv/ANf10bvCkSRrM+zaQMD7k8/3/tpbr5I1pFkVSSQ4&#10;4PbBxn+nOnA3TgUoklREVyoxgkAZ740MlrIxTVEzINqDGD3PI4Hz3Gts8zxxpDn1L6FH6/8Ak6p3&#10;xD63uvTVdDb6SONGrIvqmOFII3+hl98jBzx7a2ui4MebmMimNM5PwH8rP6lmNwYDM7+laOsuruua&#10;eono7NUT09FHCxxL5ZKRKCHZXPB9+Qc8j3xpNpOm7hdZzcqtZo4JQZfNeQqNx5I3kEk5JOcEd8E6&#10;sWOltlwnkq5KWVV8kUjwufSZVAEsh5Zd3mBlUqR6VHuSdS6Kz2CiCmntFI5B3bpIw557n15we3bP&#10;H9Ne24Hs7jtd4kYpp3AXBSMkzXeJK8kHhI1uq6c3ems6iGp+ngxJ5abVXH4W/EwLHJOSc+o4xkDT&#10;SoiMoERXKrjIHPBzjOOB/rtnTHLLbqJnC0lM5cKzcKTnjaTg4GARwdQ26joIXysMcbPgrgg7ue47&#10;Ec5+fn3108OO2Bum0VkTYhQKWauzXSshZFpahu/dSvOfuef7e36B4vDPqC4VCyzQpHA2WYF8ED8h&#10;27jT09+FOQa+tFPvIKLLIBLtPGQCQT3H5Dk8c6h3Lq63UVA89O9TKwZUXy4iqlf5mBIzxzge/wBt&#10;KRkLt3nhM9sfLitNu6GtdrVJbvOrKmBsjBC/rn8X5DH+etqdU2+k8qz2wwMDJtSOFMgZODwcAZ29&#10;u41WfUHiDcbpUvRW6YoruwBztJ/Tj++mforptLZB+9a311ON3mf4SRyM/b57H8tBiyWOk0Y42HJQ&#10;GTtcaYEY6i6n8inaFTJAzjaqnHb7Y4PGRpfjuMskTBmyCC/qOc5HfOPvoP1C0l7vwSJmEIP83Kke&#10;/AP29tGWtPlwgRblOOdnOcfY/wCXb76Xjvkca4Q3vLio1PWxtM23cCqksCewIx7+2DrIa0yR7g7M&#10;PUoPOSM/6/rr4KMwrLI5GTwCpHBJHf8ATQqsnlpnYxt6XVGwec+kA/lyM6E+Qt5QyaRB60KxDNgk&#10;4BPPH6/650L6ikE9KobJbOVwe4H+iNDam6Sy1G0ZIAJI7HUSatmnkKqGkwCTgEkj31nzZbSCCqkk&#10;ordHunWH1NN5jDb5g3fln3GnkW2jt8ZgS4VtKd2SkU3oYgnnOCc57nPxqvrUxoWQ1MiIyosqBWDb&#10;wTwuRkA/mePfRat6lqaqNhT0SRwOgjDPwQ/ByCCO3GONRZ1bFx2bmz7kNuXHGN1LudxttFLvp4DJ&#10;OQN08zmR15J4Yk4/t+uhlStwqalmMEpEEKY38FpGAbB3cEbmP2IXv215JnkfbJMreYArRQqdrqDw&#10;SEBz78479s6Kw0sUqRuSN2SCC5Zxjj8Klm/L0j4Ge4ysjrj5j5W0FWkzS7gIfQ2WqiiLPXwLJJAU&#10;7ksjKMYJAxzjjBxjvjQ2q6QuU87s80TqV24Ct6W7nHH3GR37fnp1nWCJICs5DOhRoyuNpBP8qEkd&#10;j/KOcgZPqHhaxIlEbPk4wP4uWPcE/hx/TP2yRnWa/OlkO6rmd55Vf1HTFQ8KjYWMa+h0YHIx/MO/&#10;6/OttgmrrQ0wmBQSZQg/jHH9iOCPuNN8lVGHKSnIJ4LYbP6n78f9+2oEirWS/RU9KKiaQ4VUUlvy&#10;Hz+n34GpsyhfnGybxfVfsv4ZeKXSXWXQll6rpL7C9HXUCzyVE5SLhVxIzM5AG0xuGPsY21SfjP8A&#10;/SZ+F/hzNX2Dw9t9X1dc6KQQ/XSskFA5I5aJ13PIFzjICgkeliMHX5vXTxIv9g6NqPDW03icWqec&#10;zVcQAVZXDcKSOWQHJAJILMTjOqxqfq6ydYo45Z55nCpHGpZ3YnAAUckk9h76zHtAJ08IRNldt1P/&#10;ANK948NLNBaOnuk4oZmxFD+7pXCnPtmYkk/B9ycewFv9Ef8A0j/Vtrhp5/HnwSuVmoawqIbpbKKe&#10;lR+wJEVQCr8ZbiUdsY5zp0/Yc/Zv6Y8GOlmut96Ljm63mway81i5lp2IBNNTDP8ADRDkMy8ueScb&#10;VXp6+RrfadqOqWPyZEMciGMOsqnurq2Qw+x+TquSAU6XOjfEfpPxP6fh6l6J6ihutrkchZkkIKsM&#10;Eo0bANGwBGVYA8jjTZSXmjWIvU1Xmw0mM7C+VJ7cDg/mR+uuKvEG3WX9ibxVsXiD0rJ5Ph31vW/u&#10;7qiyCLdFSzYLpU06Dhdo3ttHbayqArhV7St0lopoFloljdJVV1kVywZSMgg5PHPcaRcCEk10V8oq&#10;xFSkdnx3yjA/3Gp8NSI2zJMqj2BPOkF+pIVlaGKbygnBVQAT/TQ+bqaBJXMtWeB29uNDJTgq3zVw&#10;xRhmfPyR/nqtvF272y69K3Ppu4hXprhA8MgGM7Cpyefcdx9xoIeuayT6eipUlIqWEcEhU7QS23Oe&#10;eATzjtpcqKHqK9Slp7PcJpBUTwMop38vYEG2RXOAfUTz24GhkEpw6ly2tzu9okvPTNLWNS0TSyUb&#10;DAYPEvmrkHk7cZ7EnH5agiQ3cUNJcKMLNK0aqYjjaiekENnvuCfov21bF18E/Fuur62oh6IQyVFx&#10;lmWrlr4FdYCHKhU8wDO99xyM4GNBbp4D+Ldqr5rhS9N1UlLHiSGOOoglcHaVwQrlj3Y4AOcjHOuT&#10;k6Zk6idJ9y02TR1dhJV1ucfh2Iuobha6GpDSzCKjet8hmjEpyCFVieO2OBjSTW/te1qVbx/7NWuw&#10;UcPEQoIgJFXtzIoVm0I6/rKnpaPf1xYbra6iUuG/eFDLTycMdqqrqCRgfy8e+k+x9MUXWlJUXJJI&#10;aWmXYAtUf4jBvfaAQPn8WeO2uyx8fE6djtdM8N2+KxZMqfIlLY2Wn6q/a2/e9uqaWj6wudNUyRlI&#10;XlZ3jjY8BipJDAZzg98Y0M6b8XurpzG96HSt+oxIqyVFOXpJ4g38zIB68/AbP5c6rnrXwShorTT3&#10;ChudLTh54xLII2ASMlhknsOwOW2ge5HfSm/T/UPRl2SSqlSvtcsgFPcaRw9PI4R3C7xlQ/BO3JPp&#10;PfvoseRFKNcDrHqESngVIKPouxvBnwQf9qbq+tlvN6ei6N6XqY6eqpqQnza+qZSzoG/DGq8DdycH&#10;jk5HcFL+y7+z9S2EdOxeEfS/0n0/07FrdG0rLgd5SPMLcZ3Ft2ec51VH7BlLb7T4DWSaniiWW4yV&#10;VZO6jBldpnXcx7kgIq884UDXU0cu8Bu2dVJJiX7qY2C5mg/YksXSlZdv9gOoJae0VsEqUdqq3dvo&#10;pJF2uEnO9jHjOFKlhub1HPCxY/2V/Ema7zWu7yUNJTeck5uTlKiNwMg7FBEhbGODtB557a7GBzr7&#10;qlJ07Gmk8R7d0VszmCgqwsnhx4WeBvS1XfJLfGwpVEtTcKtFlnkbICqvGFy20KqgDOPfnSL0v+0F&#10;S+N3WE/hba+na6hhpJYTeKiq/h5iKNL5KhdwO9FXPrBAbBXB1dvWXT9o6s6cr+nb9RLV26ugaKoh&#10;Ykb1+xHIIIBBHIIB1TvQPhXV9I+JLdRLXVdRRxW16OBaxleRWLJ6gwVc5UAFiCx2rk8DRXeV7Q3h&#10;FjDDG7V+bsr5hZduyJVVE9IA4Ax7Y1X/AI5eLFH4S9FSXp5YRX1coo6FJDwZWBO4j3CgE49zge+m&#10;qnrsqFj9yWJxxnODrhP/AOkgu1Wbl0QXqJVoHW4hyucK26myfz2g/pnVgOQdKl9K2Dx2/aNqbjd6&#10;Dqi4paFeRKeoNweljkwR/E86MFgHO7ZGqMNoBbYCpaXSfsu+JfSddXCss1dc4JlDxVUE6z+s9/fz&#10;Cw/xFRnv741Yn7MXjZ0FSdAW3pajulBSV1FGq1FG8wEinO1CQwUn+GI8EDXRVv61tFdtEc6MGGQy&#10;Nkarty9yH7IzsdwFjdfnt1N0X4gWK4O0d3vVE9ONzQ1Xmsy7cYOyQ4APbBXBzpVrbp4n0i+XdP3f&#10;X2+ST0yyW6Nm7ZA3ptwSOcZ7frr9PLtZLD1VRPS3eggraaVSjxTIGUj9ex+CMHXDH7WPhZL4Mz0f&#10;Udgbd0ncJzCRIWeWinILBGOOYyFO0nngqcnBJW+FMQHAFCohVNT1FpvVkqq+lpVoa63jzKimmQsk&#10;zYY7lwfwgLkjG5ccF9FrTeTUmiqYq0vU0lSC8dK2+KqkLKdwLkekDGMqWyMAarC+3yiuVknkojCm&#10;6mbbuTlSDuJyOx4PfPftrR0P4yeJ9vs1k6UtHVDW+2TstLNHTU0KSyocctKE8wnBIzuzrM6j0SGe&#10;nx+WrtEiyCNnbq6awmj6qkt09KzUsEk8IwwXO0kgZPJzxwPYagCio5rbHU0d0mWVsmnElRk7yuTG&#10;QeWOMn9R7ajzVlBeHMPl1FJVPUlp44z/ABDGRw27aQucjPwM610FwQ0ga6wU9NRwSKKcHaCEQgeb&#10;luC3AXd9u2uCILStAC0Ymt8RSPdNVVKomBuAVTljubHfJ/6e2dRL3ab90jcnr2pxDW0U8VRLCKhW&#10;aPcQUPBwG2nd34HfUC6XW51VbUUsMgNHCqpI3mbdsZOV7HOW9OD8dhrdd7zQT0tdFMhkqKi4Ir+a&#10;pzJCvLDPAAHbvk5/pKJlbu5S0op1HLBPFT3ymk/3O6xPUvJGilTUAHzEUjjG7kf+rvjSXEzXtYKq&#10;4Ci+npnmjWGaMo79gSMd85J7+w0cv1TBP0bTTW2lgiFFeDMsUa7RFE9Ou7hRxgqO/wDfnSnNZLl1&#10;HSreKWsgihopzJPHVVIQLlScAd+M47dzn30aVjY6k1KD2W3yqRWUU7Vc0Lx1Kyw+RErLtCxKWwzE&#10;EZ5AGAD86YCq1VHspqN2FC4pWmc5ChOCzAcDJU45OcflqPR3CkudHHItK6tHAN6xKygBRn0tyxxn&#10;++t1hp62japoae41JSpjG2nl9fmSM6ncXONx5HHb31Umn2t21IZOlmkclLctJTVCCeZPVTO23AG0&#10;5zg4+24nv3GodD0hebnsuLQ1DW6WTyYxHgnA5wc5A5Hv7j7jTrD0nNc6anhqnEcqSytVSRKzEupH&#10;oBzgZw5zyO3HI0TunRdirIATU17UiT4gO8AjGTsbGPV7E4PYaiepMjrdScaACRrrRW6x9NQ2IVEs&#10;12EwlanSmyQZQuAXBOcAD0gA5OT8aO2IfTCBKu2SxFCsrkEEzMMEbj/KANmB2763vb6uutqPdnNv&#10;noGaelO3e0hYhieCQNoHucknOpi21JpUuEtPBPC0aRSjfwXHO3GeRyM/OdV5s5st0gufWwVnWWG1&#10;tTrMtwqYxGjSwiSnLSIOAEO5jj3AwTnI7e3qv6st008kLVk8Eo3GdKlmUjOTgDkPj09uc8Y50pLH&#10;W2KSjuNFVb45o5S5fmTtwgbOQQN3sR+RxrxBR3CvroKmumlqaONZDBHVhN6Bhtf1rjuV4Zc4JH31&#10;juf5QWnn+e6sF1ItXdWRy26e5Dz6hNgURQxLvyGwWOSSPTzyAOe4OjRvVtrbbSyWyqqzUyh1aIKw&#10;Eb4Chjxj1Fj/ADEZ99L9cOj6ugjqpqeenq6gFJXopFSRYmA3SAmPv6OcgEgnvk6ndL0lJZrrTNQV&#10;7zQT0pkhgqacNKQsoLIMEhgchskZwdMKdGQmJ1J3sFwV7dDBIyPUOmVWol9B4B3DHCj8/f8ALUWS&#10;inkuFHST0NJHDJlMxy43YJOGHsCQSMfHtxoJJ+9Ki5JUrWU9LQqzK0hcxHecY2k4GTx39xjOtN5s&#10;9OsM9JJNHOlTueNKyRQtSeCyjDHf2Gfgn5OomQbNaLB93b9kuAvl4t9klBpBfquqpK1VasCOIk3J&#10;Jt253bjwMcfB0z2G2UzkvbamNaVIPgFcxsp9JwMnjk59tI9J0zZRbjWw1MVJIkhURxMSq7wFAUL6&#10;eMfGNN1DusvSUVNGwqYYZVYhwBLIGPrwC2BwOMnvgdjqcThHIA7hMFMr6qhrYpKikoYI6eRWczGR&#10;lLc4wirgg55J57/nlWn6iqBU1EbRSVXlpBG00Q81I8bzmTjJ4PfRWvraGphpKqrdIknVZInwR5YA&#10;G7sSSeAcai2uLpK3W+43sRNcpqXakscckkZlSQDIU7RgqeTk/lqDY9cpeTSmOUZs1qjnSqnpzAKa&#10;tJBDgrtCtlR8jH/XQSsont9XU1DCpaZjGDtUII+5WQnnK7ceoc9/z1BuXU/TVD/9y252CKYlpRWy&#10;I0qg5V/SyncAceoYx+WtFJ1XOt4U0VFNH5cJaSEASOQQRg5GD6SRj5PfVgOi16mcdlPYpuNFYZdt&#10;QIaaruFRKsj1ErKzpKFIDbgNx98Z9zpW6ne53qxVplkmemtqeXP6VDNGu04Yhc4GF9Y5BHfOvQ60&#10;SgjnoZ7VVELEY2OR5rLjOfSCcrn5/X317m67a+WuG1vHM1GEMFUlTGr+Zkdi5Gc5wwww/txWLTr1&#10;ufXwHKg6lW1f1PNJbv3RZnrTcKhGm/iSiRwpd9mMD1Bjn8Wc898jTX0Ot1gtK9RvdXqIpnkWohhp&#10;1EqbB+KPg+ncCOQDkMfzn3C9UdriionSCF1qFD1BGcsGJG7A44yM/rqFb/FKWqu1YlNSRrV0atHM&#10;mC0ZTkhwU7cp2Hsc6aEuF900elp1FON1qq9bXSyR0tfHU1xaZJJJ1kDrt/CiooySDwMj8Q79h6sV&#10;4sdlpHp+pes7ZRWmpjkipKiskCvJMwKnA9+CuAc+x0hQ9eXq6U1VZKSCVYaXf5nqLBI2bKKoJOV9&#10;TDH+GMfbBak6erfpqi3TxCvYJuWSONBmPvEQhOGYeXgkEcY+CdXfxDWOD3BELw7cKV11X2mx3SO2&#10;2RJqhqMbpZlLK0hk9StngY2dsEg7Do1RXK43OjpLHb68UVOlTMI4ZVVvMdXDJuXG4qynB5yCOeOB&#10;At1ZbY6COkuZwY6lI4WOclm9O1sjGB35OBkaFU19qYKiemlo6iirqXdJnYCUmSTYWUMGyCqH2GRj&#10;jONVfxBPmj2tMEV6urFqUo4KeZKUVNZUeSSoInwq5GQODhX9u2Qe2dAJrndKWso4Ja5/qw64Kx+U&#10;5VXYknnjGF4x7D340ZaqNRebVWVFBNPRUcWZhkRMWl84ZLFSByUzhf8A7IMDnUKKx3Gpqf3yL1Tt&#10;Tx7ZniaPc5PYhTxnkc8ex455hbi4OcLP8KFKPbqWlrblGaYyPRl0p5VqYzsBK5L7iBg9zxg8d9eE&#10;SkutVWtc6WaoppzuIaNioCqMhfYhQuDjtgY1t6iuMlut8lfaER45JHp5ElwMSNkblKv2AXHPPqB7&#10;aGwXxqqHya6looZSJJ1WF2WEtIULDPcnZuO3JxggdtSDASST8kwapdv6dqIgVoLjL9GQiwwk+pXy&#10;QD+YA2549s+2CVstVd05a3CSS/V/WJUJJGQpZ9ww47cjDDkc5OTxqL1FdGsogYXEV9RVbQZV3mCF&#10;nJGASRjOFOSuMlvnOp1Pc4xbp45aMTVQSMu0bshibtwpJyDwOOOfzwJsTw8VwpCMA2gMsV2mUN5U&#10;MaU7lmwcOZt42ZGchcOvbsf01vheo6ionsU1a4kQxmZN7koQoCkkDGcAkdyME6IWOGro7vX0FZRx&#10;T7oI6p5/UY/NdcEAlRkHK/8A3pPGvlmrmkt0c9utUR8+eQBJV2HzJAu+JjkYCqpGO/B/LRSyQk6V&#10;MNo2hd1utLXOKaptU8wgZ90rMDE0YKiN+RlXHmMuQDxkE8a1V3TVLJbLbbae4hqeSNZYGjGGi2k4&#10;j5yFy24n/wBQI0euvS1whpkvlDcmmMjimloVimjnhLsSWVlUxSjBVwd2QAQM6iSmpHTltt4rMLbQ&#10;TPURqA/klvU447Bt/GckYHxi+5ultOO4pPyhsVjttnguFPbLcIawGOWpV5AC6hv4qeaowA5G09zg&#10;HP4tbrPZLfV19XWV8TGukjYwPLkKi7WAVSD6GH55PPfHGSy00twMyj1Mn1E/lk5jwRtUnvj+J+RI&#10;+2oFBNNRVVQ/7yepkrK6KVkdyEERVmJj29sqGyOMcHnONBc0yAlIgIrZ+mLPYqWWWkpjVVaRrLUQ&#10;yT4ijXAJAXudy4JDbs4X2515oLPcJybnHdo2WaIK6wjy1dArKqs5zuQZUBcHBUd/Y1e+oImtiW5H&#10;ijhUs5liRWl2MxDEE88JuA7cAaWbsKuwpHbqaumnqUD00EWRuK+YxUeng5BUDv2Pxq5I14iZo/uy&#10;iG1wjENqttJHJAsUyTUoEjmGIqs1QylVBzjflQcgccHHI4210lRZJI3SCeqSBhMwliIeQrHz6R2y&#10;UHB+effWitkmrlpawMQ0cTuYuCNxOCw5yBgldv8AyE++h1uorrVVomkrHeUVhVIypZlZn9K4z6sD&#10;gY9+NNJGDEAOVKkX/wBp4rxbrJbv3ZDJSCYCaaWQyMZnSTcSR+FTwoXnlQPfhPqqVa601iLWQU1H&#10;UPHTqYwXaNncHCgAADbkZzhVDfI0wpbrxFdBRTQLALfVtHK4KqWkRDt3L2zuGc8/buNbrTZqS20I&#10;qrVbDB5lNPVNGtR522pAYIGBJxwGbHY+/vqo9p1B7huP6EwYLtJ1babjT3W8VV0rmjrGrYmoomgD&#10;JLEZZN3lhSdqlivBH4cEnvrLr09d7pbuoJLZZptsUCvSh42haLE6L2b38rcSMcsW7DB00Wypkgts&#10;1waXH8KNIUfbwwOGKr3GfUOc5P5a3vdbi4kWnqVSoqdsSbk5PJ5yeTgkd+MjU/8AyMgHh0PioyAO&#10;Z4ZSLbbZMOkhZWfZd2/isj+kosjHEbDgBThGA5Occ9hounSkzRR11bL5a19M8KFSVwqldhIyN2Hj&#10;YY57/bRVKa41BDV22splDlqhlAE7/wCGMEn0qVxn3OTntjErz9KbVVwDzKcN5ZcKBsyPwyD+XcSc&#10;dh/XWbJOS+wqwjDOEn1llmpbk29RVJXTLTrJBSKY4oz6gzo3BbcGJOff8hoNWWuFKO411rjpYmpo&#10;5vqJ+B5SxBAI0IO1nYZI45yfbOmqsvBW5TWWnupiqa5GUFcFUQLkshwP+Y9wTxz76A3aSpg6fnq6&#10;K5GOhlxT+QkhZppgyhg2VzhRHyfxfhGeQ2r2L4he0j5qTRfCruDrupjqnoUofLUzxvU718sx5wIz&#10;g4JY7uD7/fJ0wdRVfXNn+nT92XSqirKSOrjenpJZ0kjf8PIXIP2P6asypt3Q9b0NS0FNY2rpmXKz&#10;JBIHmKZyUxwGDLjJKq2ANvpGLEn8XktVtjpaeljjWKDbOgH4QowFGOw44+ONdnguxqPirq+gyz0Y&#10;2GwO3ouUqQeNdyklFm8K7xMigOKipjNIjrhjkCQDJwGxjPbtqzOmLN4l9HrHW9c9MrQ09XIsUogr&#10;EnEeR6XITkc5Bx2zk+2nu9eLlyrIUlo5VkjYAF8DK844PsRk89xg/OoMnWUt3oyJ6klMZ2D/AK49&#10;uP8A41YnmgLaiauiayYm3lQ5Y/W4yzMGJUnHK5Of6caHVW2VDMsm2QrtBxnjOcflz/fRKvq6WSka&#10;oWRSEG2UoDnHsfnHb/r30KkWOJcRhWB4DZ7qTrPLVpxybbqJPVJIJUAaLIKkYwG7Dg+41HnK/Rso&#10;jOSQu4Htkj2/869OIjKY5HZjjjLYwfY6wKrqoWZstH5ci+272I+/PfTaSjCRabpGXqHaSVmZnI5b&#10;hfy99ApKWVKEefIzCOEkhiSdxyTplucEIuMk0Z5zgAYHAbgaF3PzVoGjCDEz+rI5IJIX+meNTaFL&#10;UlqtieFjEThkXa2B3BHI/LOf6apXxfs8019sVXHF5ME1JBRrOkhB8/8AFzjOOH47dj8aue6VKCul&#10;MZ8vYXKBXwo2x4HbAOTgaVr7bYrrbqeKpUM9NFT1KggFCyKmMg/0475Otzo834fKY48Hb6rK61jf&#10;jMR0beRuPklSCU0lnpZmBVp4RJIj94y/qKfpkd9AKjqwo0ggdEMbFQ3tnOM/p7HRbrSvobfZKeSI&#10;MqPApjJXKlSMc8ZyOB2/XVNVN4kkzFCx743fI17zPmfhmtaz0XB5EvhUwJiu3WVVO4haUuC27bjs&#10;c6+Leq9ZoZGi+rmqThYpckYwRknOcDvj3/LS/Z6JZ6uN6kkQqcttPqP21Iud8kp77PUUSLuMYjjL&#10;ZO0HvwffWccmQ+dxVQSEiynSkmhs9HUXy+VRFRUhlyBkD4UA5OBgYA5wNKHUfWlbeh5MC+RECcbW&#10;5YfcY/1nQ0Q3q/VA8zzpjnjvgc/0H/jTbReHxooYqu4OrlyD5antz2JHPfA0cST5Q0RCmqVySimj&#10;ZL/S3TiXWrRZlcqCMiP8Xfnv9tW5cJGt1qEInZZ1j8td45CHhcY5xj5xqJYbVDYYBVyqiZIUAv5Y&#10;Yn5J7djzj20I6puDiRaWFULBjLKImyu5m3ED79snnnOtHHiGHHZ5KtMi8Fm/JUalWGBjPOp54LEg&#10;5OfYf/J76LVFZEsaiOdXIG7B9s+/2/M6W44amSIFi+VbALsWBJPz/Tv9/wBYd5rJZagbGWLA4YKc&#10;AYxjIGe+fb76YZGhvCHwjtRdaebKDbg/iJGP0JPfUOvplnkiqMOQsIYnA2j1uOPtxz75zrVZbNcK&#10;hAY9kknYISMEn/PUjqqoa02yfB2yMEgT049CKBzz3zuOefjTPcTGZHKDwdJJQfpy0UF0iuVXUCeW&#10;WKQRU0UJ/nPZmODldxUe2ecHjUSSry7GJo4I5FEbxU+VDgAZzkkknnk5PP6an+Hk6QmqEsyrtkhl&#10;QHOTIN2G4VuB75wOffOCBaUxMkTsxIJDrjaBgkAex/rj8vfXEZcjzK4E7LBmcSaUwzhGxCqxOh3Z&#10;9wR2GeT7D4/7eklQ4dVOCeX/APggZwfk/wBNQI183G9yFJ3YxjPbsP1+P7am0tNI7Y24AxyRgg5H&#10;c+wAOeSPb341VVdFKaTKrDgyI0gdVbBHA+BkE4P+E/04MlaiWKZIJUO1G3CJ3wOR/hP2/wCTkH2H&#10;Gi/TnQl/vbCOOM0lPhRJPJnaOAQMLkM2Odu444J50/Ufhl01bsvV+ZcHVQCXyidj7KcY5A5J551s&#10;YPRMrOGtopvqdlo43TJ8kagKHvVZy14pkkpwsbxqdwySRnaPY4HI+VHHwNRDXPIN8EbMoK7nQt3x&#10;hSeO/wCv5ADV3w2uyUEbQ0Vgt4OMM60qHbgYALn1ZOefy76kCtqwCqeRGGOSVRfUT2/68/31rs9k&#10;5CPPIB8v+leHQ315n/oqRmobpFAKmSgqVAA3ZiYBTkgc447f9vnWqYVVktTVNdTslVcAY4jJwY4Q&#10;RxjuCfj2XHbOTe1qnpkaopnXymqVB+ojUfwyGzlgFOc4PGR9zgnQuuuZhlkPnJNvAZy6b1kXjacE&#10;YwR2H30U+ygr/wDL+n+1F/RtIsv/AEXOMsbTOZGB5OvPT9+r+k+qbV1XbI4Hq7LXQXCnWdS8Zlhk&#10;WRQwBBK5UZAI/PV1XK3dIXmVmrLRFHKVyTTL5JHPwgwf1H9tJl58NrTPB9XYLjUYYfgnUNtOOxKg&#10;HuD/AC/H56ycn2dyogSynfBUJOnyR/l3XaPgj/8ASS2zqSoWzeL9lo+nZmUiK60Rlko2YD8MkZDS&#10;RZ/xAuMnnaOddXdO+Jtu6lp6OutVzppqG4IZIKuFxLC67SRhlODnBHHvr8SrnZrv05WyW+50U0Ei&#10;nI3phXHypHBH3BOukv2JOur1bfECn6OjuDG1XaOomekY5UTRU8jiRM9jhSpx3yM52jHL5OO9l9iP&#10;VUyC00V0T/8ASC3Zbv4EQ3KpeNDS3mjlhU5DM7blKr/7C5P2XVh/soeK1b1f4JdIS3upeR6Cma0z&#10;uGAYrTM0URJ7Z8tYsn3JJ99c1f8A0hPVlPR+HvR/RS1IeouFe9xZPcRU8Xlgn8zOcf8ApOlj9mnx&#10;AntHgrd7PTVBjkW5ltyucqkkEYbHORyhH6nR+m4T+oTMgaatZXWepN6ThPyiL08D1PZdoXfx+6H6&#10;TuNR+866e4T7WRoYEzGpx/8AhB3P6Y0mVf7bXQ3Tm9YOh6icSFRMahhN5iKc8guoGO441QK9EX67&#10;LHW3e7WyxUtTH9Qr1c2ZGU9j5aAlSc5w5X2Opds6H/Zot7//ANx/Gq6VEjnDRWu1soHz6ysgP6DX&#10;pruh9HwILczU75leU4XXutdYyNLptA9AAK+dLpGwf/SLdEU7rBVdET0sH4cw0qKo5GGIDkjueADq&#10;7ukv2z/AvrSaKmt/V9NbnkAXFwH02G+My7cn29OdcwdIeAv7G3iHbpB0R4nXSqrlGfpqqsWKp7e0&#10;ZjRiPuFx99Cbh+wxfKh56zpHqmmrKZmLoJsvJj2Bx/29tZpwOj5e4aY67nb+Qtl8/VMPyNm1k9tj&#10;/BX6Af7UUdYzCjrKeqCruZo3DYB57DnWk3Dz0LRnKtr857Z0Z+0z4G1vm2SkuFTSxEKsdG7TxNzx&#10;iH8Q5HcBSRxnXQvht+1/aaivh6M8YbZ/sx1BKyRq8voQueCrg/8ACJODtcA492OqmT0JsQvGcHj9&#10;foqmP1rNheXZdgeouvge4/UK/b7Zrdf7ZUWq70NPWUdShSanqIlkilX3VkYEMPzGqSvv7NXhrDI0&#10;1g6cprRNuDf7sCIuOw8okoB/7dX0k8FVRipppVljcBlZex0PqXSRCrxg/n8+2sKTp8c4LHtse9dh&#10;D7QxsAcX88UuVOq/DC+2S23FY7RHcaeqlUGOGMyFKcIQ6heOSQBxnue2dUD1F4LUV4RI7DRwtcbk&#10;N0EbSNmRwowEBTcxBZhgkD4741+hFdAgYqq8e+mPwi6F6Wp7hWdVG1UbXVWEKS7BujXGSwHYMc43&#10;DkgYzrJm6G/pI/EYUmlpPmaRYK1cbrDOrSiORu4GxGyon9i7wl/aH6LgrF8Q7RSWTpwlpaChndTV&#10;eYVCnZHGdsURxuIbDbudvJOuxaRJFjVZFwRqQRjnHb7a8NK/8kRP58aoloJtbd9lsAwNeFk3swGO&#10;DgY1DliuNUCBVRwj4Ee4/wBzrfTUy0se0ys7fzO2Mn+nGlylVLaVB/EMj4Oh81Ks8skypgqMA45x&#10;8ak1NYkKkjLH2AGoRrPp7VLUkASMGIQnB+w0M1eym20MtdNNCTDJkiJMmQ4AYsxJ4Hvxnt765q/a&#10;96OoOuloOn7rUkUMFHJUGENsVZWYqku4dioDAexDMDwddVQwKtA82QWkUDdjB/131zB+0DDSVl9u&#10;BrYKmeERUdC6RE8KZAQ5AOQqmUliPYHOcahJenZGirWuQ7T+zNHc7v8Aua49U3RI6AIaUwvGahUY&#10;n8MuMqvwNpH303Wqo678ML1QdKx9SdQ2y4h1D01xqWmZYwWzIG5WRWxw34f6HXQFp6Qt1jsgusbz&#10;TVNbInmSSyu5IUHAG4nA57DUx7jaOpB5PUdrSuJBTfLHh4we4Rxhk/8AaRqpPiuyGeV5B/vKMJNB&#10;2GytHwT8Ra7qe01Aucf+80MqwM2NonRlykoHtkZH5qdQf2henK3rTwq626crKhAtdb5BRbwP4cyL&#10;5kTnHxKqt+SjtqN4SdJ26yXO8Vdruks9FI0DRU7nIpyA/pB7FTvY/II9++iXjVejbOh7rVMcLFSy&#10;Mft6e5+3fOq2OJoixkp8wrhHDWvaX1yF+Qtv6kav6fii8tQyhiCFwWDdwfntjnRboSRn6rtNGy4j&#10;jrkIAPtke2k3wuqpqitq6VKGWrT6aowqKTsLxMobI7YYg/pq6fCbwzu9yvNrv/7zsdHTUtZ50hrq&#10;+KJtikHITJcgjGMqBz+ut3KOmB5HofsskfmVm3uCS23794iol+rkp1gRQpZY177gwPY7kyOO51Du&#10;rVVxttuq6CMVk8Q3SblIDMXC7lX3UZJweeB8HRrqKx3e6PNDboopIKeJ/IkRQ+QyDLF04JVgD+Xz&#10;zoBajUdPGiSORZrmtPL5ZMYcIuGjZirghif5eOMZ415TIJIjUgo+hWq14cNlHq6241EyWe6O8dbU&#10;kVPkx1PmRyBAMbyPTnhzzk9hga+xWSGjiprw9ezyVc02KSOEqoiAxu3ZwVO4j27aJSWmrudGJLfQ&#10;wQSR0yislK7Q75AROMZJ9JKgAc5Oc6gwUjWy11cVTD5DecoSnVywiUKQVGWJySR3OomU0KO/dEs0&#10;hwrKifpuvttNTwOz1cIWXe22N2WQA4HJACtn+utk6R2ScWgV3nWtgJoGx6XkYbcn7hsr/wDOtl8u&#10;dRTdFTSWmhmpBVXCljKxkrJUjy5CCW9l/Dn9fk6Vr9X3imgobTdvNLSKsZQSMwJLEsAPzHYD31dZ&#10;/lFBQ1XsU03OLxFtz1ErUHl0rusFO6ANLOOfXxxjIJIJ9lGDzo3X3ioi+lomhglqZIo5kWCMu/mb&#10;wCcY4ITGMc/11B6eq6JLXU2W91aNLQsJIKSGQeYJFUgjIB2Bs445zgYGRrzQ1DXOrjoLfG0KmQnM&#10;TunnRkhVZmPqYDn32/btjMnY5xqQCx6KEkbQbaU3yintxgn/AHnUQTVh8qKFVDSQ5AVpCTxuwMn/&#10;ACOvj3C20EiUVbSlFlqeZZF5djn1rhQNpIzkY7nQO8pBZ5YpJ6xXplhMnnKC7023nG3OSfTycY++&#10;hdbcJr3HSVs1VC1bTspCqvoABOSR2Axye2NUHY5ea7KvI5zOAnmSptU1OKGqoYGlaRJPPU7Y09Jw&#10;gx3GMn9edQrXU1SO6Na4Ki3Sq5SaZtgRRg7lyPfHf5x86VVu4pYKS8CvTyosqIWBVQNuA+c9sMTj&#10;vqVXdQV20yU7rNTyRutOZFKDduCnAODjKNjn++dVG47oxsdkLW4eYI3Z7zcq1JrDOuGpWiRVlJ80&#10;NlgQpbkH2xz+LTL09dPqHqrX+7qsQlI5o5Z41CwzsQvABB9W31en2B0kNUXGK3SVqJmR5jJTHeQy&#10;yJtJYLjn1Y44/D745M0Vxq6y1RVb3KVZWMTzeWF2OA7sQvsCcAZ78D89CZxfrYP6KyyzynVRQrDR&#10;VEEjSgUn/wBso0pdnqyE8tJQ5LEsTwQvtj2Gl+5SvQ3ekqmljSdXmE0S5VqRQCT37qSpByc5+c6i&#10;VMU9ZTQQ1ctUIq2iiWVlldE3q7FeAfUVJPf5+CdB4Uu1JJKrtIy01QZYYJHDqyAglHJA9Jx9sffB&#10;GrcEsbQTVbI7ACaKf5L7FfqWqtzLBUQvKhhWkJkSoiOTuHfacjLd8H4zqTPQPR0NELlZqyipjApE&#10;VQSrRz72IZDzgmPZkcdiCD7Jdmq6lq2tgtMU1O8rh5HiXcQuc4LcBe4AAx9tbuovEmgqrZCtY0Rq&#10;amEyRsyf8Rk4YHGSMnbnnIx9+KzxbiW8ITyAUdpLpDV19TZKG0VVyo5ESTz0DsabBLoowMABifsM&#10;85xqXR9aR3uWez1dulpPp6FZaYRsQakqwBABH/ECHnj+nGl6Xqq+088C0aPHSVlMoIpHkjkYEjgO&#10;DkruAOD3xz30RtdZG94eippo46aSlVi7JlSjchcAZznj81P2GrviRCHSea+6m1wrZajSzVVS0kdC&#10;0jkbWMQDMABzgEckZPbUrp+OConc0Iaq9e1t8gVC4yPUCw5wQcnga3TXujtXlXe31UiVDEQyRVDh&#10;o2lB3BkzjacYPyMcE5492ueeeeK5xfTzqJo0EByEkII3liMZOODnWGb2aDynXv8A2LsNxgY1t5lo&#10;J/OMscEpCruRcsS4JGNvOMg8HPxoB0lbLNS3SS4s7VbTuyLK1R5SBCSiuSO/sxHGe3xpir75Yam6&#10;NUy0FbS0bk8UeAY5QeGVW3DHseRnnS2tsuMdurnoamAxPMUbA2jAIKrge+ckfmdWiDG0Db5FMD6I&#10;s5p6bzan95xvTUn/AN0eaQMJuZQAByQxAwR9u/OhlYywBaa9TvEtRUcwNGFYghWTKnlTweBz99FZ&#10;bddLTOwkghjWajjjDMwkSXJBccg7Rzhce4Bz31Eo+trP1NSmvupt09dRlElqZ7ajNTkAjAXGWxjB&#10;YjGefbU3MBHmUXiuUNr+mLXFWfxamGONJEeafzWkDsSAF7HBJPJHH3HOp9q6InNzudVHFHO0tGjk&#10;xvHumViPxKxG8jGAuCeRgc6FVs8t2uH08d/kVXjyBMg9ALLhlIwoUEDja34m55I0Va2V9sqqellu&#10;9RHKYQ8AppiY5yqsGG0DhQMkg/8AKc8HEWAXbDt39VIUhlmrmt98WptxEYibyiTArIvcFwyrwVKK&#10;2e/I576bZrvV1lUttuNujikiEkcs4p40JRxgKQowRuz6hz6iScdli8VsVPcIa64TZoVkjjKKoUu6&#10;N2EYILb14Ud+Du9tbLN1pa6iSSOlpfOhm3NH5oAlVAy+lgDuyASTjtjn41YIc5mnVsUjpGwXm/QQ&#10;0sNZFX1sjPIQ8NOWZyyJ+FjkcZ3jPfsR7DXy33CsuVLW3S41cbVMMqBppkYyNG+MkBQWO3e34R2A&#10;419prpRXVaWe+xS/U00rUrzBFYwxqZArsMNuDK6HIPBAz2176c/j1FQaiOCOKpRo48BB5QPONrkb&#10;toI7c47DOqjQWvDOaUm+qKdKRGa6/uy4M7UkKLTxzys0bVMfm+n+EQDu/AducgLyONfKpEj6fegj&#10;vrVNbUPGkVQCY2zK5O1W4TsCMAfygY5OdYe3oIqmy3aGpgqC4hnT1JI8X4lDAnBUrnnnKnRal8i3&#10;3GolrKopF5BUU6MqxNvCkuQRnIU7fjjjnOrAHms7clEFLS1ge90dLSGKCaabIkWoIwSpAzjHqOwd&#10;s+415k6YtEU0NFPSSCNldsIChEhVWDsM8+xx+X5alT32tgmS4UUtOIp5TLEFiPmRlkViyjGOfYE5&#10;7Z7aWblcbtU3GKtiq0EMMK48t33TyhgpwB3PocfGfkZ0vCa42ClQTVSRWepiqoDBEq0cUEsBkhUq&#10;2Gm2vsyCVXn7nH5aj9RVS09CtUv00JnjAeKWE+WdrKzL3/8ASNvfGPjUa2VdB9bS3USQyTExU82H&#10;3x5Yvs4wRyW4xkcE/I146iYVi1sXUUMkZMiPSFwGCMMbTjgjvJye4xxqILdelIlGrnUym8QR3KgJ&#10;phAqxPGd3lkhW2kA+oegZyeQO2edL9dHc/r6vHl0XnVrxukbZIcAneoYDOdzcYOf11JpL4Lu8c1F&#10;J5JqU+pVVgdSQiktyTheFYY/P76kL1dLR9f0l0ip4HRLlJKEnHpeXC4VjngZDAj3++pQvDpdDjQv&#10;lNqUeivQoamWqi86KWVBTsgmZQfLQkMoAwx9XJGPj21Iius4qJqegohMEoVk8tSSNm9AYwCePZvy&#10;JycDUXqGur+rLv8Avmegp6aoqHLPT/8ACiCxKyHndySqqeSSWBznUa8Vtttd9pmts61QSJxVMYgN&#10;kjKQyjBPpAOA3B7nA40eJkb3lrfy8Wo6qQqSW60UqXKJWnlkFQHIkUxkt/JIBywBUEHtnPzx6ttB&#10;R3mhq6mkaqjqwyKzKU/4Q3ME5PoBMZBXj0svuc6n3qKpMry20VIt0kahSYt4hIU7nYBidvpByf7a&#10;JV1mgFmjqvKijo6eVKioeWeGGXa0RDMyF87uXOBk+kHGjRRPBdQugf8ASTnULVWVE1BDBJSbIZZ4&#10;ZJ2jHMhpoxAhVAwP4cs5I5BwByRpjssIjsdM89Q0go43P8ZQpkRIyyf85woPPGf04+XW826G61Ft&#10;uJFS0CwwQr5u1ZCoXDDJAdTnOD8ZxxnXiSqFFSyR2+qoPOq4ZZX2QhlCyq3oGCTuUMoOMcg/pdY4&#10;ua1vqmY4ndFoT5stTJTU223yrNOiVETM549WOM453YH9MajLQR1NxM1NSU1KY2ixGU/4i4Bbf2xl&#10;h249hxoLX3y+qaukppEhp6mARq6xq7IxP4FLYC7lB+5wRnvotZL4+JoRUGsWYAF9+0ZI5wx9JIyP&#10;fGmliLWAN5UnyAIxQUFYbhJEtMAZZS6sJBuCvGQA3fB4JGfv741FpqRqCtuFIt2NIa2AfQiV8rGx&#10;nEbBic//AGPJIx+Xvlj6amoaKnugXqOiuUldTxYpYY1aUzINwJkZDICACuFByT3XG4ql1gpaiarq&#10;6WprIoUqkWSSUKJFjcHIAGR23Lyfj51Sy2PY0GwoufQsKVBQOyQW+rljkp6US7gzAM0hIO7PxwoA&#10;9sHW6KwUlJRx3GjqJIqpoVgY5DOhO9TsU+xPJOAACedKTV9bFWNXzV0iVdS0rMMADIJJwGyABnj2&#10;4/TTfaZDb7Sauoi+pkjmpo2IbGGwcnPHcgH7htUIm7+Y8qOq18pre7pTfWUZpKphEIoJHVgQ3LMx&#10;OB78Jj/oCBmqKmopEpfrY6QMpVmO4o3BzuKrkkjP9O/c6ldY9bXCURP9DD5EC75p4kyqcEbmBUnb&#10;kjOACB76DXia8yWOGukSAASI4iXJ3FiwZkBAOFAOT759+dOY44XAtNgqDnei+TV1oiuSVBraczpE&#10;s0MxiViqg+pck+nK5/oBqLaYaO5sfOET1cUbGN2kJGS2QxDLj1H057Zz760dQLHTLQT0tKxiaHE8&#10;lS+7YeSSRxztO0qODgcDOjfS/S14+spaL90NWo0Bo0aBSjN32kO/8wJ3Y+w41fx2tDdtz6J2uDBf&#10;deKfra3VXTtHRz0MssP1Dyy0tO5gMMyktGSzf4gzjJGdu0AjONA5K79+iKM22sSeaYmSoLoqxRBB&#10;gOeFbLDjgMc9+MExfLZS0M9RFcxLPVGpLVEjYRncD0p6BxyowO/OPfS61nqLrOtJJXSwwyTRfwFA&#10;KvFs3FlOT687c57A85xxfjydLdY4Tw5UkEniRmiEOrZJKFdlPXwzpFMYsxMf+Jtzt5ABODnjPf31&#10;HpupqlJJC/MpYs4IwSRyRnH568Sx3G4W+e5VRhZEqmqY2aQhGZ/SVGcerk/YdvfOmG0dFWm7VYvN&#10;TupvMjjDmA4QSY5JX/mUe3uNaONmCV3hyCiuk6b1ufIm8KXvwhB6mWleN1yC7p98E+3HtjP6Z0Rm&#10;q5WME9LlIcFmizkZHYZ74+3200P0lSWivXzYN+FIhqcYyTx7dzgf0OoF5glhEHqVwsqeYMDJBYAj&#10;7cE6t20nZdS17kvyVDzSNLnDAcHjkH217ku0axvUSDsuTyMhh+Xcf9NQLnTGiqzJBU7ozkhG9uff&#10;/Xz20Lq62DynV5EiZhnlgR+QP/jVuPHEgtL8SW7FNM9xglEdSCu1yHAHfHf89DLzdKdfKikfgnIA&#10;7jbzx/r50h1vW6ULtSiP6jy13OE9ge2MjjPPGfnnQ64dWRuY1VZQST6sfhBGNE/Bb8pfj2jlTLxf&#10;xDFMEUeZEA65Hc7v/H+eh16q3qKaddkspihWGGOOQoJdirnn3zj49hxpemuFRLK8oLcSLjLZGA3B&#10;yf8AXOpMqvPa616hGlXyixCrvK+uMlmHucKfcfGedaXTscDLjHvQpszxI3AJJ8Wa1oLJaqNY0QS+&#10;YoTYVdFV84IPIOSe+qwhhJIycHPvp28VqvzLrbqD6gzfS0anIkLLhyWGM8rwRx7aU6GOOSZEmlCI&#10;T6mPsPfXqbi5xAdyAB+i4DKOqcpjoKXbQJmNSTknA7/HPz21uqelEeqpZ/XhyVKqNwABz7e2NxJ+&#10;2jlqjhkjQUFueQRBT50x2LkDkBcFj378A40Uo6S43Gujoj9LIoYZREJYjvgnd/11sRYge0Aq1HAC&#10;ACivT1kp6SPfIHQsCFUAFX/UdiT7AYyPvjW6WgNTVLGjhGRyyyRkMUbIKnsQc4/LjRSOWOnpoaeV&#10;1mZBtYqeGK8E+59gcj9NfaOCNpvPmcoh3IxRjjv9uR3HfW81gaAAtFsYaKCgXvfa6RKuWpeadQwg&#10;p49yRIWcknaTnPYZ9sDj30jxW2UE1VWDuYbj3PPvj786db20QZrhWsGihGAiDk4PpPPY5H+uSQMR&#10;krw1bLEFUcqGPYg8AjOPc/359tCljDjRQJRZUSamMMXpVTuGUVhyAMZ4++R/XWq1dJvXSmpnBG7s&#10;SePz4/66kNUxV1WsWxAqAKz5wrDvn7Ak499M1HLFBAFeI7YxyVBBOB+fB499DZAxxs9kMMHde6e2&#10;R0kJclfUvJIwBgHnJ4Pf/XOap68rnuElNFI7PkbyzDBJJ5yM6sO5dQxQUrso9W3aFBB9TcDv9/6f&#10;fsanvU0lZen2jIi9AAGRx2/PVTqUgDRG1Vsx4DdIXywQvFe4olGQ6MDj4wO3BPfH/cdxpmppvq5x&#10;CFxE7KApByM+2AMj8gB/bXqsg8qrp3IdnhdHKIcM2GHCnB5/TTatlpKW6CT6VpquteKOioY2DNtJ&#10;JJcsSTgAEkjAznjgDjsuEmamiyVgysLn03koTaemaqpljjeF389D5RClmdgM7Qg7nseTxnnntbHT&#10;fhpDbKRTcmWokkWMy0y+iIEHPqxwSDngD9TnR/pvpWGx0/m1FQKm4zKTLM5IWNTklE+FHbnknk+w&#10;VhSBFk3NICxI3EMT88D/AOddZ0n2fjgAmyhbvTsP5XSYHRmRAPn3Pp2CjxCseIRRxRhEQAR7AFVR&#10;wBggYGcfP6a9KY9vqhXC5AUHJJUZz2/PtrbUqFOJAduCd42A7vge5Pxzj8tapZdmUjYGRCQhOQNu&#10;O+ORjvrqAK2W0QBsvs01PBKElxFnJw/dlBwMEd+cDn41omWErvLbhjgYBCHHz76i1JlkdnlPlyP+&#10;I8btw/PjUOqLpuBndx3IU5Pb3B4xn/PToTlIqq2ONVWORdmDuAye/HufvpXudRXMzlhNMMjLEElB&#10;9vtnn/LRaV1dFiMAViO7H8Pbnn8xjUCuZkC5BL7cKcZPf51BwsKrKCQk36CvZlrivnIScMGzyPy9&#10;+3GiPmoih2k2s2TkELn7n2OpP0EklQZ6ankp5VyVdR6c/LKcg/8Akc62VMd1jV5Kmx0tVDnlSfKO&#10;cggnOcHj2b31U8MsCoFhC01d4o6y209vvtBBXRR7keF1252tgHIOVbbxkfA4PJInpqi6g6E6ttPV&#10;vhzdSKmjM8PKiSWDzoWiLYwAww5GcZB59uPcdPJPJ5lfHECSdsUX8pxj+v8A21OR/of96oFM0if/&#10;AGENjPHJwfcfHPOsrLwIM3/8zVSyYGztIOx9VWni/wBb9XdadWGTrLqCtu1TbYFo4pKqQuY1/GUG&#10;ew3M366sX9nOpRrRcLbITiquVviHOchmkBGNCOpOhLZ1v5t1tkn0N1bDvJLnyKo47n/Cx49Q475G&#10;edbf2fIamj6ke1VEeyeG4U6yJ2ZWQyEj9CNYGBgyYPVGah5TdVxwVw3tXhuZ0qRj99hv8wr96qlq&#10;YZag7Ud5GO2VhkjVSXS1yz1iyzSvMSScsc4A/wAtW91MUqQ5Ckhcjv8AbSUbdK+XYAFhgAnsNdfP&#10;RXmPSA5sSXKKiaOVdikEkEYHbXVvQXiD1h0UHkN7qsUflhopsnahDZG4HccDB5OO3fXONNTq9bFT&#10;RJl3dVwPnXa1N0RUSvGt1tRqzEAoSSjEqDB+SNcr7RY2RkCM4suhwv5/FdZ0cYtvGZEHtNfL4IpY&#10;v2qbE4lPUljuU1sRTJFVzwKZSin1kqhyOPUBg8HvqwV8Lv2a/wBoK2S3G1VtFcameNpXKYjqkZ+S&#10;WBCuOTn1AjJ98818fDzo+5UktuuHStEsbglxS0hp5BnsSybW/wChxpYfoHqDol4pvDyNaWpp6aaK&#10;CohnWWZd5BxhkVgw2qBhWG0Yz3zzrp+rYDfFJDq5LdjXw4PyWoMTpkh8NoNO4DtwD8dyPmU5WW1e&#10;JP7ONY1stk1f1V0KrgS0Eyq1bQoMjMOP+IgGPRnjaNuOc3X0/f7H1ZZKbqHp+vSso6pdyup5U+6k&#10;exB4IPIPB51V/hb42U3V8s/RfX7xQ3annkpIavywqVUkalmAA7HaM8gZw2P8IMzdLVnhn1E3U/TU&#10;WbbcHBudujYCKoUgATIOyyKOePxgYPOCN/Hz4OrQiZta/Xi/cR2P9K4rL6RkdNm8oOnu3mh6tPcf&#10;3lOlXSrMSVYA+5I15s3UdT0tXNUQOZImwJYz+Fh7fkdfK2qjyHgJMcihkPGSD27aEVdA0tPUXCqc&#10;wU0ETSyPtyxReSAPftqnnTMbERMaauq6Ljua8OgFuVpxeJdiq6Vp6eoUPGCXUkNtIHYgHI7dyNGK&#10;Dqi21ip5jNC7AEhwcZ/P/vjXP9T0tT17syJIiyoQWD+rBHY478HnW1I+uLREBQX81MSDCpURqxH/&#10;ALgNx/U64L8W4OO2y9D8Dyi+V0aKulkXCVMRH2ca++REwyRu+5Odc7R9cdc0efq7VS1QAz/Ddo/8&#10;92idP4q3uCnVpbDNE2OVEobB/oNT/FsPIUfAIV6+RGD7D3xrXJbqKYDzKdGwcjI1Q8vjVLSZqKq3&#10;16hMk4ckD88OONRB48zhPOittwfv6GcoP0yzZ1E5sI5KkIX9l0DU06/TiKOXy1U5GBpHvvRVhkq5&#10;bvJTo1TOQ0jsCckAAHB4HAHb41SfUn7SM9hoZLnV2O6SRxAtJ5MpbYgBJbGMnH2B0pVP7TF6uVuW&#10;52uzVDxVKLLCJ+5RhkH8fHH2GgyZ8Nco0eO9X1VVdrokaKVkVQcEyEAH+ukfqzrbp+z0Uks0irEA&#10;S7RoNo/NjhR+p1zd1d4+dcVNelOlNT0vngooSEOxbnLMSGAGB2yO2kqjmuvUd8gl6jrpayAkSYml&#10;aTYTIoJVWOM4JwPz1Um6q2Jhc0cI5xtItxXcn7PtyoL305dbrbIFSkkuLRRuH3GXailn+By2ABxx&#10;xpM/bJvNVbvB7qOOhimlqaihlp4EhQu5kdDt2gdzuxj76ev2ebWbZ4TW4OhSSqknqHBOeTIw7/ko&#10;1SP7cV6ht/QtT9S7vUy1NPFQL52xI2B3sxUfjYiNhz2B498nxpDO5kjhuaKmabCfguOvCyDxc8Ne&#10;iqigo6a92OjujtMUmt/lrU+lQc709ZAHbnjI7HWuLxE6gM62e5dOWepot2JZ6O1Qw1BGcljsQAlR&#10;k4xz7n30j1PVtTZ62HrG/U7V01biipwsS7VVU2MxBwG4B577gTnOnbw766g6pulBQ9P1dbS3E1DS&#10;hKGZqeWIlcO+7aQMruB2lj7YOca3y4MbqdwFigWaCJ1l56dt1ujruma+uhu8CJU1qTs3kxsshIkj&#10;k9OVdd3pYbgCQSc5Lktirf3zF5FS8NNE5K+Qz751BYrjkseSF74/pqJQeG9DZYvN6inrbmsh/h0n&#10;1QFJLL5qksEwCSJHPpbj0JntqxLNbKyyVUkn7pWNJaWOEVTPkxRKm1zEwzk4GGABO5iPc54L2g6h&#10;FlyNbF2uz68LUxoHNvUhn73t3T1njphSoDJL5jylhulwCQI0GQSTjJz7Edu4ShoJ99ULZBA9XIoM&#10;0lTG0gBDAspGcK3fvzxgfZqez26vtcNPRW2qlMYeVi7eRGAWyZHHO1cn3weScDRChiaS1ItM0S/R&#10;hRUpTbqeFcnIdcjc3OMk4B575zrlnzgcBWnNDdyljpJI2WOWrkqobU7LIkblRJI23A8sbd5XGRk4&#10;H39tDr7ZqO71bUVBcHoqCOZEFQsbCqqju9cbSHA2DBGAMZxnJ50/N03DWUVJVkfvKoEKI5UqwDgZ&#10;7/zNyO/5c6CSrhrlTuImqKVVelTysxxLu9O5lxk89vkHvqqM57XambKu4Xwlq3Ud0pKu4RWulQxz&#10;OXBJZ3HqyHOVxlSCcjIGOx0fuVdaLRWQXattjztPCsc0FK5iHnrGCyKy87RjeMcYxrRdLJVRVsNS&#10;bhJdKRgDA8a+XGJGUbpNpOWGOAMdyMjXywVdluNfLTV1fMaN1wqtudIGRguCcAe5Jx7HGtFsur/K&#10;BfqpE3ygDVE1xoW/dEG4TL9ZVrLHLlUWVTgEDtycknn21Oo+lltl4nqKe21VJIQ31Ukpc8ySbs4b&#10;ABCsBj3yO/Omq0LbaI0zQRNE0sVTCsayGRGIHDOB7Z7DHxjW2pNdIKGtmuFas1VEY5YpgAsozyQO&#10;4IIHf21XmnEhqNtIb4xVhCbn0nZ5pI7PPO6W0TzM2Zwuxd21ApAB4GQPVz/npr7TUUd+qZYnkrBJ&#10;TokFOjbzRoOArrjg5A4+CTrLreIjK01rtbSJJNE8ytKXVZI3w20ZyQpbP5/PGmO0U62sVtZT2qWq&#10;mZY0pJqZysa7iFxnlnz255Jzz7axMgywCm7n095/u6rDnS5Jc/UD19HBXS0FzpoEqXog8sTZIQen&#10;ccDG4c4xxjkkg6aLfiGxxU4tnlyKrVQ+pnEgZ1BwhCqoyctjB4OdK3TVgvMEsPk08M1Km+iqIzIS&#10;n04AOXyygyHaDuwTuHA9tNFXa77JSU8NFHHHDCi4K9nHcxmPd6iGPsPvzq9LHFs1myssYByvjXlJ&#10;pEoZIZEWqijZjCgHK44PfBx7nP8ATU6fz5QZRRKtPMm14gMb9oKMePknP3znS/BRVdDfYpBIIxTs&#10;kwRYztLhgwUfBwM/Ax+WmZK+vqKgTvVzvDMMuu/AfnaMgYzgfrzqhOwR0Ryna/SUPvUMURjpamNK&#10;KqzHTsiqxkYqu3aWJxnapyex4/PUOqtFLSxWv6idFWj85GUZXC/AOD7Oe/HPtqPdTG1TSBGLiWrj&#10;MaxzbXEZ9LL3POecYHf9dEquoo1u9YJ1krkp3V4UiEbgRRqU3HJwCR9ufnU22WAjlDcNT18tElaa&#10;iOnoTI75kp6eFRtJjKb8c8AcE++cDsTqZYKmuqayX66Onefb5TkOE8ogq64GQcEtIM89tSD0/b6y&#10;vpbx03ILNPTJJUSTFy/mGRNm4MzHkjPCgDIA0VW2wU93euhlpZI6uEB2eEvmoU54QkcbSSMHjkDk&#10;ajbZmaqIKm4AHZCZaW4xVnmCEtF5+JO3lsNpztOM5yQffGh90vkNqen6eoEq4IaOVZjFJvDyFgMH&#10;1YLKBu5BPc6mJVzdPT1g3ipRx5JnilDxoC2eRn1MRgDLY4wfuBegu9bXzXS4u5aOd4vPEYVJFKho&#10;3HBADKwBHcEkfOoiJrW+IUx4Uw9QBZFqaZHeIbnUfiRMj15UDAwR3IHHfRakqloUn8mpSRxG+wsS&#10;DIrAHcMYyAGHY8E+/GlylnulEKuKkq/pKmtASOeOVojgnJBKnnIGMfr8aL/7L08O2OWaVaiKNUpG&#10;STcHSRUDbuOfRgjGOVOoNYHVp5TNsIl1PfmjtNiZbbBT/Ts0dROZPLErKw3FmZmBJDIwwO+RjAGl&#10;Gst9oD1ssUkNZDApmKuSFhBDnHpy8h2qM7QvOODpmaV5kS13yQGinykbPGVMM21jkE+2xmYEe4Gg&#10;S27F8E708UdPDVmOpMjZM8fqUSYxlsnyz78HPtoz3anX7v8ASY25ekuKUVjglpqoxuFSJ0EZpxgL&#10;6Apb1tkEH5GO3bQfoWpuVxrY66z3KqraIzSRVU0j7oIc+WWXnLspBGH7AgZ7506zUtLdbbRdNVdC&#10;7wqhaOLIkEjBnxncvDAZ7f040K6W8NunLDdxJanSVQTSGOOMspBcP3bO2TKrk8EZA0mFjfMna0g2&#10;sqZ6icxH6x4qiOZqlGMKj33MjbNxAKhRke2Tj20RktL0lypErRQyrVSmHzaeVHEnmEgsDndjgEZA&#10;OBx31LrxPabUhoqeWl+qlKTLRzgs4RiTvkb1Akt2bPIOANQ6dKVI46qOkjmnpGZoSUPmja/p7kAZ&#10;CqSoBzwee+omdhdXKZ3BTXWdD2u0iJJeo6CejuIRA0eHeJygbG3JJPpYdh3I5xobUUlusqmjtt7i&#10;uT18ZkjkWEIHj3DG0kkDLRuMkAjGPvoFebzHT2anlFvigQIsbwoxOT2LYznDAls+zbvYjRKzJbam&#10;rRmukVPB5PlyI8bBkGMlVz74ZznPAz76O+aCSUNjZXzKGHb0g4qCjqlbDHDDSy7oxuUK0gyu47e5&#10;9Rz9uT20TNuhltdCbGP4axsJ6p2xtjyCTjA//CMAOMgAd8Z89SPS1yTvQCCeokrZ4528vb5iMrFc&#10;rjjgSc4z9+Nar3e6xrUlrta0yrTJCZpKYkxykp/EZiQFypYbcnvu4wdVJmuDqCK6QhTLxcZaqCnp&#10;6OP+DCqLNuXGPRhto757fB/ppety1VOYobW4ppkaR0kdcOx5cH5ABBB+zDg6n9SWfqHp9rRFUzUs&#10;k9ZH5dTDAWZoC+CBJjs3rHAJ4z217rbbLBPKj1PmPTtEN1J/FHrX1MCSpGACcEZyMY5zqQtp0vTh&#10;5K+LbZZzLQC41CLV4qyCVDLJEh2nHwPWM/ftzpimq4Lva7dcK1ZpK0xLNPMJFEWcsgDDggbTnPzt&#10;4xk6h3qpks1zp6eiRjF5JCyyjcYtquCSxOCSHDHnvz+YSugvF0bzaespqiKODc8glKMhQFmYlsDg&#10;HOR8HRH7P0gcJGStlPku1fJcKu3U9XDFLE9RFKxZHfYHJKgZPG0tz/30Gqr3WTyK00gqH3JMJd+9&#10;Vzkkj2PccA9+NBKivho+okStZ6qOuiZnmp3IiQYKbizfAIPtng6l3a3rTUtJFQNXmEQJMJJBhQyO&#10;pbBAxt3FQO5599Q0kbocri1moIlHW1VvgeGpp2jpEqZY43MhUKrEuzBR2C4B+OT31C6quFZdrE1P&#10;bYXSojpsJKSwUOXwFzt54Oe+c8e40VIvNVbhWfuypqvKxBK0LqxiBkILng4Bj8sZYDP6aTxS3OCa&#10;7COvjuFupHkSKWYrG8MqhHMaAEfwlywVuD68c4OrGOxwId6bqLZCWpwXqepq7ElpoqmvFqukeZ5t&#10;ziNpGw2wxnAbACgnnOMDgZOypvtJHRwUpu1HJSxsqSqIgmWdFIGFPowvv2O4jSx0h1XWVFTTWCV4&#10;6WChpJJqXaWjdakvDyW9xskwOPZvz1GuU9WlTRTTQbnnhJSKQBYd4ZhliSVJXIPByc8DWhPqosHc&#10;Iri50djlb7ncZYLmaitemeCSZGlCsvmNEsYUEkZCkqMZIPfUyma3vWrY6COZIF8+VImGZCcDzMHt&#10;ghgwJ7gdh20t3aGWW0PaqGX66saZ6Ombfz9QVXzIzs4YHDp2wcZ++tnTM9p6WhoYrlX1CVJWRIAQ&#10;0zRuVxsaTJC9gvDZwAO+nxxsC47hV2TGMLZd56OjoJI/OM1Skx2xlmCrIBkg59sg84OpltvNPTQR&#10;RPEIpQjMwBXOTyFB/Mn7DGk+Gsmp76ayprYxbEqsYJywdjtLYOAV/GfyJ+dGKm508LmkiaigElQw&#10;hWnQhZY125DHkDJIx2UkMO51qytsBCkkLt1YVs6mFPc5atqShUvCTUQQyGISGP0I0bIMA4O4jjIX&#10;Gc5B9UFTRVFF5c1wTZPN5MrylQ7vjAbngnPb2O376reiuV4Dz1tQkklExYLEVUYbLH1gcjHPfvxp&#10;n6LkoGeWluFcnkmFfqVeZYsNk7SrsODyhA9yD351jZfOkojZ9ZoI7RUkNdHUUZp/OrIDN5O8cLxv&#10;JYA+657cf01ttU8lb01NR01O9PJHUxIRv3ZGJCCScYOB8DsNboI6ZK641VpVwDTtI0h9LFhgOcge&#10;5bBA+T9te7XcaOY3KjbPl+THVZY8l1UJt/q/P/p1kiQA0ih6B1yq8EyR1jiWohelhXJCbUOPwgnj&#10;Kvzxkj7jXgUcTUUReWRWh3FHCk7ySM57498DHP6a9Vqpba6rnMUb0rSpHJM7jCmQkHKk+oZ98EDD&#10;fGorpUyNVPa7fDTCsKwT1kEZZRhh5YcHgHbux+Y+NFLC4ixsUSOMONHupdTP9dbRSwpNNI6yRCSM&#10;nI3qpbIGPbd3+fnUj/aPq66dIQWupqJY1tbSgRxzcbCzgNnPB9QAwuec8699EV9V0GjdRdNXK4Uw&#10;ucDpFLVvlpELqRtEWD/9jIx/zc4GoGyiSCqSCWSCGdI3iqmVVaRyOQwPKqp4AwQSCcng6m2VuO4a&#10;Cd9imdGWuNKNbaa3XYW2iq2dhKPOqxDL504mZjhHJxnDZbJPZxkHGp9HcaO03K4VFOoqXSGIeW8Y&#10;ZG8pPX2PvlQexbt86i9GdGXaW4XWrsVDV19ZFEaOKNYz5s0sh4Cr7sI45WBGDlcY7ZiWtaC61lwt&#10;VNI9DXT1cbDznWFUSN3Mo3OMJgIB3J9OPfGtfwtTacNioBtFZN1P1MKGpsZqFFHUiSqFGtNAkUk7&#10;8FSpwykgDBBJJ9wTnTLZqerlhU09HVqsqoGgePby231rz6xuwARz7YGlzqWUTVFFSUD0k1GsQAni&#10;hihngiZ1OdxUNIOQ3rYnJOe+nLo/zhc6igrb3FLUipijoblLCJGhhyhjeFzgbuDhsKOe40aOmOHu&#10;Vpj3RFr2ncboZWXWogaos9dE6y07tmOTORnBAIPse/HsfsNL9dclEnmrEwJPdWJAbRLqjqKS/XCa&#10;e53GauqYwN1xZ90krMW98ncAMAg9uwPuVUXWlpg31dXGm0ZyeBt+T/TXY4HQczNx25kUZMZ4Nei7&#10;fD6i3IhEhFFeKwPIrbkZmb8Xftn/AD0r3qmCjazMFbhV7k/99a+q/GXozp2IxpX/AFs47Q0sZc9/&#10;cnC/PvnQWk6iuXUMlHdZaYUNPURF4YPxMEOCGb7kcjA7HWqek5GNCZXMOkcqLspj3aQgkFL9ZW1x&#10;WICMkRDIHJXOT/U4/TRR7CtQFRgcLn/LR7pyzRvUcnPmSFiD29TH/vpvSw0tvl86smjMUeS3HGNY&#10;skjtWyO1ordItt8OpLgCPKIjDqfMbAwP+vvod4i2KG0RUNLSLspjULBUMigHy+WYlwfSAExn23H8&#10;tM/Wvjd0t0tSPQ0sitUxkjyFOPzxxn2Ptqjr/wCJ1x62t95qGWWKmo40SI7WP8WRtoALAfyCT+ut&#10;voGLkTZscjm+Uc36UqeVlwwxloO6qvqe6SXfqCrryGJmkO0bs4Ht+mi3R1iavuMTyRlkj9TZHH2H&#10;9tCoaemQyzVFUsQAzufgZzjHx/X76LW7xHs9nhEVHDJkD2HJPyTyNekQuiEmuY0uPY9mvU8q0ZZo&#10;aKHeNqKqnbg7fkY/XW3puJxCL5VkgznEZHARPZcffv8AbVbN4k196mhgtHT08z53soIAOPfgH351&#10;Prbj4ndRCNaK0Q0kUcYi2o/AA9s57fbkca32Z8b94wT8AVpx5DTu0Eq1ZbpTVLFSVM0QWN5Y5C+4&#10;LgKuxQfUM/0A4yOfkbIKWR2l2hQF3BSSo5IxnHxj5/pqqqfoTxSqZf49ySmZyFCs+Aec+2eMn576&#10;lP0L15TKu3qemfyyyqPLOVZiCWHHfIx+ujtzJT//AIijjIkI/IU4yWpbrNG80mynU5CjjByckr79&#10;vj399SLnZJZoljpgHViRnvj+nPzpJjtvibaomKXejlUggB0IwcHjgDn3/vqA1/8AFSin/j0qkE7l&#10;KRZwP/ae3HOdS/Gtb+djgfgoGavzNKeY+mIrauTMCWO8L7H8/j/41okttZUEAbQGc58s5BA5Bx+Y&#10;5+2DxzoT09UdXXWOdrzJLFHAfSvlCPBwduc84+eOANAay7XCN5KeruUklPgJ5CEiMgHdk/Jz/rGp&#10;HJZpDgCLUHTNaOFK6sqFoaJloZxNOGKPKsgCIMc7CrHdnODngbfcnhNt80cUM1dUOXLEhcZJJ+fv&#10;/wB9Srjc6m5VIpUYYdTtQDIJ28AAfp/rOiPS9qFPb1utVEJJ6pWW3Uoj3M8hwAQvuTngc/l2Oucz&#10;soCTUPksvIk1O2Uunjbp5Vq6iJai81QeGOnbkwAqAHPuMZbLZAGO+M5sToXo6us8LXR5RU3aqjHm&#10;1DBtlLEwB2ooGeQOSFznOcdtTuj+gFoquo6i6lfz7jUgSOGVdkA4ICsMnjnJzye/bTrJHDLlkZgM&#10;jGSVJAHuf6jnWp0jpL43/isr83Yen+/stbpvTHMPjT89h6KNS0kyJvFVEzRqA0jg7iPkKc4++thh&#10;qnhZ2aBdu3PAG7Odw4/Tv3519qkEDAS5fK9tvI9xj+wx9vtyOmp62okUJKSjHO7GDg+/ycfI74/X&#10;XTLaLa2W6b6pIxHHURJt52E4K/pjt/bUeWC5lQrFJAwI4bKr8E/mOPbtqetspopEapIkwSu0+nPv&#10;27+3trctR5SkkgID+BQBx8A9/wC36nT2oEIR9BUBwFh2rj+XJXA+CPb8jz8az6WNGWPyWRxyxGGj&#10;B57Ecg9v6n9d379Zx5dFFuZDkHsBx/fnn+n3GvCXC6xbJWq8MOPLDFQAvuCQf8Xz8/bStDK1zRUy&#10;xMWXIIyWB5P64/z1CkeKORfIVWjDlQoBbK578cD5+NFmu28GOSNJGI4JUZzwMc/6+NRpa23U4YfQ&#10;LCxJOFHqb5OP647aRKC6lthpbfDGwq4Ad/qEecgcZ7H/AMHQXqLqU2+nNJSxqFfllKj+uAMZxrfW&#10;1P1UTPbp41dsrtYgHv7HPIOD3wdJlwqroGWmuNLInmHcpliGHx8NyDx8aFI7agq0z6FBD52apmkn&#10;RNmSS4wR+o/76hTVE1OynDLt7HPOmSkpVl9YIVG9JwMa+13T/okJ5QKAGIBAJ/pj/wCNZ74nVss9&#10;zCl2mvMmHpo5CjSHeVzyfY4/z/U6evC+3wXDrGhrgxFcWVSgQlqgKrKo47t6gPyGkwWOSlkV0WMP&#10;GQVJ7E/B+xHB+2mDpbqieyXi33uzSSUtfb5o54HiOCGU9h/TGNVC0tILuRwsfq+AOoYcmM7/AJD9&#10;VbV/ortT1MsMtHUI65DRvCylT9wRxpIutXJRTipnmKycgKqFwB9wAce2uqbR0UviXTUt+ql8yguK&#10;irFRJOHZ9w545w45BBHBBHGmQeC/QVIfMobLTCRB+MpvfJ98nJz+Wq2R1IDy1uvJcHpj4ra8EVsu&#10;JrVcasXSlq4qasMccyu80dOfThhkruGCfccYzjOu6eh/2gfDy7gUc/U1wjlQEILzCsUkigL6mZQI&#10;gxJbsf8AwkXLwetP1Dz2+nlppCxdihxuP3HY/noDVeENapaogUu3PDejnt7D7f31l5OSMir7Lfxo&#10;hACGldH0/V/TNVH5tPc6dpJfVvCD1DuoyOOAcfodK/U3VnT1Jlqm70UW7K48w5yO527TjkjXLNz6&#10;e8Quh5JKoTVCCR2AMcsmF3cZJ7cAkDPydQ46nrq+TwU70onZ8/xQihn3EHLAMO2Cc49zoLZGt5KM&#10;6F0m4V832/dOV/qSrSoqYQ6pIrAOm4FTgnlchsZGrO8EfFM9R22r6Dv9RJUXK30v1FNLM4ZpYAQG&#10;DEDuuV5PfOfk65Pl6G65WJnhsi1aH0ypE3qx8Fc/n8jg6f8A9n+S60fVV5q6yienNBYqosd/4JDJ&#10;EoUj7gscf8upxNjc/wAo3Ky+oROihM7j+Uf0LrrpiinvtrknB8unpJZIWlK5zg5Cr8nBGmmttEkt&#10;HJVhYnofLMWHOVZCNpQqMn7aHeF9BM3h7ZSZIVeelNU4UjH8TMjMzDOeHUfkujkMlTanAgnEkZ9R&#10;i3ZUa4PrOc7JyHM/4tJA+Xdd30HBZiYjHD8zgCfnvXyQGCKjc+RAgU/yqzg/oD/351u+lVTtkjK4&#10;HuMaPxjp+uWaaspo6aYJtUBfLGOeRjudav8AZuI0UxoblOkarvWM/hJ+x9j+mslsmlbDm6kD/d1K&#10;3Owf019a0Uzr+AY18qYL9GQKejebKli4VCq8cdjk6GVt1v1sXNdRxxcbvWjKSv5ZzqfjMPKgYXdl&#10;tq+nbc4y1Mh9u3toFWdLUZJKwLxrYOuWnyKeCKVvYAyDP5ek51n7+uUpbFnzjgbZSMn77lH/AF05&#10;kiKbwpAlu6dG0JjLGDd74P56Sbx0YkQzCgSMD8GBxgdhq1qyuqNpM1D5Jz/PIcH9dulytqmukWKe&#10;mpVVyck1DMVx7YVOf6j89BeIncIjRIOVzv1T0pbBVJV1dHA8sDZjZlBZSPgnsNIVT1EKLqKip6d0&#10;8hVZakEcSE42Bc88EE66iu/SNDUoy1lPTknnaKZSWH5ybz/TGqv6r6X8LrJKUmtSRVkx2LJHUtvB&#10;PbgtjGSOMY7caEyKK6eLCNRI3XY3hZBJbvC7p5amVpJTbYZpGI9RZ1Dkke3La4t/+kYvG632C3LM&#10;ARXyVTDPdUhdP85l13dS0kduscFJCgUU9OkYxxwqgD+w1+bP7f8AVXG6Xmz3KARxUVElXTsjSYla&#10;SWWMI4X/AA4pzk5yC6/PF7E0tlHZRyLEJXKlaf3lbqckuyxzAKjNnb/DcnHxyc6bP2fLpW9P9aGp&#10;pJ1jD08xcMPSSInAJH2yTqB0Z0jfOpaNqS0241U1PURiTDqBHvLKGY57cHtn8tWT074X1/Q91Wov&#10;a09bUujKlJSksjM20lXb0tuww4A9xye2idT6jj48L43PAfRod/cs2Fh1h3ZWrZ+oa260tZSTR003&#10;lwrI05pyFxuyMRBW3nAxuYhffjRWakFwgtkV5vFTNJURzhqcb3MiDv8AgyFzhDnjG040rdJPebRX&#10;/TCqgkryAZ5kYKtDE6Dy0U9247kggZOM5zr1NmrtUc9RWyLiuNMZHjaSRgIgxwFO4bin67+/B15s&#10;SZZC4nZbTJA4k9kShra6mY0FHUyC3JEQlDAJJTJKRhYznkMSTktngADI1Khr7vE1LFcFNG1bENyb&#10;tzMyngE8bQADwfn7a+9PVlPbmoqyJKgUySipJRzvZs5jQJuIC8jJzk4PbULrG6XD/aqko46CBd7B&#10;ozIxcFWPr5GMghsZ7599UzG55rsq+suCcemb1LVXieGqrWxUSLHGwlwgdcg7FUYywJOdDuqoJqhB&#10;Rzzqv1krllEHqZcnJb4ADZye3tr6K2CtW2UNHcIqWVYeVeXy1hJ/CWOckkc/09s69UPQqfTLcL7K&#10;0kUwMklVHOvnSOWKGT3Kx5z+L5XQY8ezqJqk7d1Mr+n61bXZvoYokokicl0nQsPQTGoUDsSADk8E&#10;6g2tK166oo/oJI55ZEchDG8QQR7pArLlQeBwTzk5040fiZDc4bnQ1djt5paeAQ0zRZeaZUC7VAX5&#10;29zgA89tLF16htCGP91Uv0UXmNA0GBw4BLFVycZUjP5HV2OOHSWNcSK++/8AfT4qRZqWqsta2WOa&#10;6Q00lNTxSqGkJzI0jbSUVQNqYOe5BOPbQG7JUTXCl/ctnmxcvMjJqKo4jVskuFACjJDEkknJP56Z&#10;rsaW90tFJarrVQWu6M8tTFlSIKlCD5mGO7Po4IyCHzxr1aGo5a2NrpPPLLDuALRgLM5XOVJ5xk43&#10;Y4Ixz31JzDE4OYjEChS0VNDb1ajs1vs8VHBToUeolUhEYkttRvckKD2JJ4+5abBcaOx1AhgsU1RM&#10;EjjkuUrLHgNkhUXBPJB474GSRxpIvN2qeq5pohUpTU1nkFSadWcBSD6ckA5bvz85HGjlbWXah6bS&#10;8y0AlAblMYDScnnJ44GBn79tUTbQD3Qi0XqC1UNPHb2asq65Io2gKrEXADgKWU4H82Q3OOQBoYlz&#10;rlkgmDmnpzVrI04jZgpDb178e4Azx6hwdErlbp0qJmCxzJOTIqsqlkY7serHHftx+uo9I0Qlio1L&#10;SMUQs0/8MhlyFGMAEY28Ak4zjWIzIo2OVUa7fdQ7t029Tep74LpUqaeBZP3YrBoUXj/hnHvuYj4w&#10;T3Gj1ugSCaKnNQksUKmeMtjHp5OfnGfv216oLvSymWsqDEtZtEccTSYKyrzIm3hgvLc/OORzofbK&#10;vzowFl9aSEOrDgZ4Gc9x9/vpTzPdRckSLUK/dPQ2+oS4WJnqqer8wVMbKmaZh7gk5YFCh4Hucc8a&#10;+PRNZ66ouVQ8EkzUzRqxHmRqETDBe49sk8ZH37mozc6eiahoFhjnZvOeLaS5Q4XaBnBA9Xc/ze+o&#10;0Fxn8r9315miqaZt8aTx+XiN/wDi5zk4BVSCScjOnje4N1JaqKl2u4h4YbStOkGT5xjEu3LYGWUu&#10;2wjPsSRwca+3y9fubqKMU9ORTMkbYyysqn1AshJC8g84z2GdBVuUECRS0MU1ZLTVO5aZ1xtQt23c&#10;EY4wAfjnOpVXUJe5GZNlG31LRpGzF1QjA2ylmLA4IbOQPv76m3WDXZOX3up7QT19nLGkhg8yZTJG&#10;ucyKAF3AcA+rccD475HOlbw0dUwmpWljgCrIsTAEqRgNg5A4AyMY76+1FbMLVTQ11FHE6koPfbhs&#10;Eqc++FOOe/fQ6ouNDNSOk1I8IlBQVAkxtIPqBXGH79sg47aBNNqNHhQL/VS45qGJPLoqSJWhkdgH&#10;UbWLLtPfkYwCBjGdbal7lBRzBZXdUfy1dHPOFIjIwMH8QyPj8uPUNdardBXUdxoGrqma2yLbZkLL&#10;H9SSvls5H/2Phj6d3PB4zrT0VDR181e01LGiU0I3IzbvLyULbh3K+phuwO3tokU3hgObzumEhBUa&#10;qmempZ4aVFYwwxVobeSQMAqPVkMwyVJAAPPA14ME/UFesdtVzzBIoQZ3P7fi9/SMfl20frqWnt0M&#10;EWZd4iEsm0f/AGFnIDZ78EA4++gsZiFS/wBWAywUm1IuCd+WAPqBGNv659vfVQ5J4KcuJRCsWWG4&#10;T1FTGRJG8a74lVGSLbksMAENyfy2n7a12i8wPdYIaZHqapVgcY53SNkBiMfYBuOMnOta3OloltlJ&#10;ebpUstcjU1CUjVmgVD7qSCycA4OcDdj3Go1JHdaS5NX1Aek84KYTTPGHkBZTknIwPheMls84xq7G&#10;00T2U3OpGXtFe9JNJRy5QkiaMszuhYnJBzgjJKnnv240OWsYw1UU9NTlVheJDMCPUBt3ALxuKgd8&#10;jvnWr97VJniZLlL5GSKiNeVd1O1QQEOWOQOMfiP5ghdYIY4J6ijQzT1cbQpLHGy+SyqQWK5YM/OO&#10;BjvxnVfwnF2yFqvdC7PUb0kojRianlmn8+OSnVtoZR5noxgcxHGB/wDZOwOt1fS01BBDV01VuBjB&#10;MecybshWLY4A2jPPsffGtkt6SqkqrpY9kEyxoqPC+4FsY5D52uVifjGBxg4xgfTUVTU2qRwAFrIX&#10;jUqVMiFmGG27sgeo84xx9+SFuiXSo3RCNxzG4TQR0s1NHJcooo4WlUj+IpwuSY9zEqQvIx6ycd9A&#10;bqkt/s7COeKmmR0hlo44lRmBXK8qBgY4OO5Pc853xVsFstzNJHBNUNHHFHudjFGxUEek4yQTgZyv&#10;B4OBrTcrrV32oPUMcKQ1UEbTOHXCl4wCwyDgjByc9vMPwNHfxXdPI6kXtkltlpoaK3QyymWPyaKI&#10;ZJyzELn3GMe57414iqZ5LqYVK+XAqwySMMCT1gBhj8WFJH6fbQHpatpJ6V6pXn8+El6dTwgKLvI3&#10;YySFGQBgjBPtgl6yte20FHS0siSCLyqtZhLtCyO5fd3PO6QjGccDQ2ssl3ol4gAtS+o5XS3US0tp&#10;kmlRttSgdR50LsP4uWI7YVSBnsT3GovT0FzaRHeWmpbTKZHq4ypllp4kHrk5Rt3y20nhjnAOplYk&#10;Elpilqp3MlJFGoUMQoRwzA5GP5lyAf8AxqdYJrVT26Se9Uk/8WGVo5YkTcp/nCE4IBTOWyOeB2Ob&#10;EUw1+fhMH2Up0tPFZ5jIbctTT1aTo9OB6Arrge2FYDLZ9iBxxjXy2XOmNJSz3S2tVLS1gonUy+Wr&#10;wFQxTPJ7Oc+/OR2OjaJaKEU1Jc/qF+oi8xXp0UuXXu34sYzxn8jjvrzcqCkrKR5Y6aNI5nhqJoJp&#10;PSgOApJyfU3A9KnaOe/aPmdu1PITwpNpnqI53ik2w1DIDDKxAO8ONpAzgnaBgEEE499Qep7Ia7qG&#10;nMi1UZhWOPEkDMsjKgDhioKEhnVmGeAQOMa8QuRWrPBJBCGjhWRJADvYAcEsPSN2DnPcc683W5vR&#10;TUtTM8ED/jlWItJ5hK/8ROSO5IzwD+mofiJIXaQmjIA3S9050lcoK9rjDVQyJDMTEsk+3evluhDb&#10;0BBJK85I9P8AXZ1hYbrW1ptVc0qRxys8SoGiAZSwjDOvvn1Yx/N2Omm13yyStPRzTPDLExikzhVj&#10;GQcvuAznHBB99S5bvbZJqZL7SyPbUDPTy1HemYELvA4O0lCWHsM4GedaAynSHU75KwHhoVUxxv0j&#10;NVNjcyVXktHk5EkboY/fgDDDgc8HReG0WrqIJc1RY1iilrkeV9ixmNvUPfJcCMKMnlhjA0L6htlR&#10;+7LiKxpBU01SN8SkBmU871GPwsFyCeCBwc40y1orLZZHoY7h5VDSLKkzlFIamRGRFwO2eGxnJ2ro&#10;gcS1riaPdUHmnWVVFxus9D1IldPNSyUju8YhiJkKh8nBDj/mcZPI49gNeeoa6KlrYaEPMTRQpE5f&#10;+Gjs6uXdiTxktxx7ewA1OprHbL214mlh9UUiNHI7Sbaf+IueF5J2jbzkes9jzqPfbXDfbLDIqVD1&#10;FdD5UwZhtJjlddyvgZH8QgDAICD8XfWwzLY4BvHZIR6t0xdFV1bDdLhSXhVwIpaiKRVKrUKAzBom&#10;CgurFfTn2A7aKXGnudutM9ZMrwU805ZZJIFDMS5USByAXAb3Bxx89h/S/T1Zbljt89xSM2ymCuHK&#10;u0T7W9EjkepRvVscBcAc5Oj3UVvp5LXUXGWmn+meMCoaYli+W3KcHjIUp7dguuezZP8AMXB1gp3M&#10;0DZGLfc5JratZJvbcEhbed5YHaC2Pbk/241rnkio7bFU0rokQmV3Dy4R8EtyzdsDBH/q1rhhqKi1&#10;09JSVEUMy08s4MibvOKEKFAH87FcD4OdZfZ4pIKeWogejtslMIk/gh97ySYlhQP/ADBMLnOR6j7a&#10;x2gud5fVFZZForRVlNc9tDU1bPSV8tO5hVinmhN21SU5PrY59jjUa320UFOYBUQNcqhEijaQE07y&#10;s+G3hTuHoIwBgZ9/hbpbzJLGJoKKD6mAh4lqFX+GSVwFcfiXCTAc7QeccafLn05bLk1qqqi+Lb3q&#10;pmgaGt8uCkeRJISvkyIArEKzZJwQdo763MLFlmk0DeuxO/yU2OOvdD5Ibxc6WT/aBPo2p4kjqNqb&#10;fIVCWdFXIC9+2eDgdxrKept9NRVNRbII5EaHf/vOxmJkG71EAYP4CB7ZxnjOrB6m6aqKOwU8lQqe&#10;aKE0NbNGBKkxZdsc6MCysONpzn2PGTqtKRBTlheIZY7ZM/lNjADOqHADDPOApIwfwdxnQeoYUmIQ&#10;x4O+/psUjIQFI6drbvDVNL+8ZbdJNOlUWgBLhwpTAAYE9iASeMnnvpLmmt1JcrnHUhVp5ph5YkTe&#10;sSl/5h3xkMM+5OdP0VBE0VNGb1GUp3+ldmba7SYzuVQMcnA76Rb1bJBUG7/u6gMb1f00tLGrKFiI&#10;cICx4Icb88jacH3GrWDkvldTjtSFrshG7LebfbOpZjTUFvuoVXVacwZjYp+NlIxtQqSRj4UgZ18q&#10;b7WpOs8lop1mIFL/AAJlVKYMobYB3LcgZySOe51o6ct1cKx+rrDcJkppTLDN9M4NTSv5eDG4wQI2&#10;OdrkerbjhuNAOrbh+74lk/cU8008ivTxUSGTIHHq2DAzx2GTknuSddT0fo2b1zJ/DYbLoWTwB8T9&#10;VaZFJL5WKL1T1tM1YPqZCTEgjXd6ix7k/wBT+Wq+rb9fep7sKKnpZZYBEwCQxDcCMEuQM8Yzk54G&#10;M6Zk6VrOoquR6y708AI3osc6SzSNu2bAoOQ27KgHGMDOMjMSgvPQtNdUsIu63C10XlVUrU8L+UDG&#10;yuzVjoXWcbmUKBswVUFV3Nr6l6Z05uFiR4rOGAD6LedkNx4wxp4S1bvBTqe+VL3SvtkFBRxhJ5TU&#10;kLIYc5LKjHJB7AkgEnGdPXWdh/clLGsdfSpPEF2qnIjUY25AHII9gRwpIOlihtUXVElyt9otSdPG&#10;1UttrqSegifFzleSEhqiZ97BUV5JXEWwEhix9OlvrLqU1PU1V03bK2Oph6cpvo2eKDdPcK5wxl8w&#10;K5G2Ni8YUMwB9WWBOiyYkGh0b22HbH3rPdmvbuzZNNv8R7bSp5VZRywsoTEmMoc8D7jPGB9xpW67&#10;8dqSnpnpaGmrZpGGE2x7R/U6RKu3367QVJrlqVgCR1dTT71CxxeZIUXeQMSZQnjgbScntrTF09T0&#10;V9I6pjMIpqKG57qUl4maSBJooWPcEoyqx5wx+BnXCz+x+EX62NLQT3OyKOsZVaSR9E+w9D0M1npJ&#10;Lylok6gvg80T1FXIwpacM6MpRCC7tIo2ptZSuN2N4Ir/AMZLytDQ0NNb56NzGpjdqWlSmiLAAFhG&#10;np59XI9jgYxq6bh0VPeepLrTt1RHSrVUcosVcHWeVfJSAbJcyFIMtJLiPaG3yluPSSgde+FYs9pW&#10;2S2ueuvDSqJmk2RwTl1E8qrgDY0TCWJtnAwnHqI12WR0yKPBMOM0Agc/D9d1Xkc+VxrkrmcebPL/&#10;ABGaRj8knTR0t0qt1nZqybyYIgHcY9bj4H/f41dFj8LumkRJhY44pRhj5gMgH29Rwe/9tNcXTclP&#10;D/uSxx+Su0KF9OMYH5f5foNc9idAeHB8529EaHpLr1PKTemun+iLVDVz0ddODsKSKtQpYY55GOM/&#10;9cYzpopbrZaOk8ugu1PEBuX+InIJ5AJH2x+fOvF3pLpTUppP3TbnBbeVlAKOzOSSCeMk4z2OW7Hj&#10;QSstaCQNc/DKmKlSd1PxyM8+kj5/proWNEDdEbapabYjDs0I5PdOoqsGGzvbqkKMswqRyMYJ5A+R&#10;z/11Aes6ucP/APaASKclhFVwvzz39QyOB+o0CaDo10kRulq63vghmjnmOOfxD1Y/t7nUyio+hpRu&#10;lqq/zV5DyV0h/QYOT7cafxXu/wC/9JiXFbavqe7UsEz/AOxl0lSBQWMQSTYNwAJ2sc4LL/XS/J4q&#10;1dMxkbo+t/hetmeLhVHuTj7++nGPpjoyeJAkc00gbcc1srIcAYY7XHvk/wBNbai021Y6ekoLdOJX&#10;BikMNXNu2HO7JLEnJHb0g57HUHtyHbtfXyUHMedwVXVb4yUtZDLTLSeRIxUDK4KgD3z35x/rumvc&#10;pbpO0j1scMZb3cY/TVtXvw3sF6qJ6yvFZJVSn1zNKC4wSe7Lz+fPxpcTw1skNUHgqZJmUgeTLCCu&#10;ewyynv2yMazJ4cx5uQghUZoZibebULpLpSO63GJnrm8rzVikkR9uS4ICcYIBwQce2dXnaumLZbmS&#10;vo6cNURg+W2M7AcelADhew5HJxyToHZ+j6OWjmgpqQUxoZsR7Y9iCfcfM8sKw3bQFCsfkjscadvq&#10;I6eCPfGseYx6IxkB+TgD8yeccZ1p4GCxgErx5vstXAwmsHiPG68qkin/AHokKjcZYkk5wOTzjPuf&#10;n9dSXYMVkpwAxOBtC4ByRj4P+u2sp6iF/TgvhSGPB/M/JP6a81FxpKY4VCCxZe+Qf+o4Otha3Cw0&#10;U6FhlT6cs3cAc/OedapaigjP005UuoAYY9J5yD+n29/y1Capq6x1SlVjkYPIw/tgHvjk6+x0aTNv&#10;k3Flwv4TgA8D57Z9vb7DhWoleZ7mI1f6RfxBVQuDyC2PftnH9c6gmG5XR0ZnaNOQSzYcnJ9h7f8A&#10;bRNYKe3hpS4kI/EMgk/qBjj+uo89ydxtgUR8nKjuRxx8+2nu0Erw1sp6Fd8tUGYrt2LkkfPP9fvz&#10;njtodcbi8h+mgpdm3kkdyMdx2I9tbmI3PLMxjyo9fAOe+MY4+O/b+g8yQtIqxQRMzKcljntjjafs&#10;B3+3vxp0Fw9EGqZZoF/iFWLHPpOWfjGCCTnv+nwMaFz11S7oYU9MWeCDgfY89v099MslpnkKpLhX&#10;JPHAG747/wCjobU0E0ErLJTkuf5sHB575znPHbPb50NwtVZGlLz1U6sFaQFhkHcuDn31Kouo6qnQ&#10;QtJHKrEZikwy/qMf8vf/AL60VVG6F3BLFl5fj5+AOP8AQ0Mkp5k53AA8/f8Arqq9xaqbuU0Ulxtc&#10;zMZIVgYsWyhwFGTgEdvjtjUmquVRBmWEiaADDGPnbnB7H8P56QZoZW2gzjjgc4Gf++tsNwr4iJYp&#10;3UrwCv39xoZyOxQi7smaun+qgYRbWDjCng4/1xpYiikgqxCQ6kklD8HHIz98f1zo9SXukqJGFbSi&#10;Jz/9kRdrZ9iwzg8/l76NJY6Cup/M82IphSWVhg/bvwf76E9ni7goLm6l0/8Asq9cNc/DiHp2WhYv&#10;Zaqand45QGKSMZVbaMHu7rx/g1fVHW0MQKw08+VP+BuT+Z764I8MuouqPDLqP982p4p0lBjqIgf4&#10;VTETkA+6uMZB9iD3GRrsTw48S7D1dQK9JXyfWRrulp5YisyDPcqM5GSBuU4/Ltrkeo4mRivMg3ae&#10;/ouZz+nNDy8jYpu/ezV0cbQ0JSOVioM4aNic4Ppxkfr30WFheSnCKscbe575/trIa+XaNodSy8k4&#10;zojB5siEO7MGHbP/AJ1lNlffmNrMdDHVMACEU3SdNV1IgrWgkRu5KAgH8jo5B0FYqIbae20iHvvW&#10;nTJ9u+NSKG3ghVigVecdsaaLUkxUwuAwXgEA4/roUj3E7o0TWgbJXlsEEKFDSKwPGGhB0q9TWaks&#10;3Tt5uEFAsE08EcAZIwvBbtj4zj+2riejUrhjge+dK/VllortTrbpleeMssvkQzrGJSG9KuxB2rkc&#10;kYI+/bU8bLEErZH8BVeo4Ls3FfjxbFwpN3TdOLZ01TWyByPorbHSE+/cKP7Jptp/Knq4KeXlFgRd&#10;pHH4c/8AbVbWS+RVCG21kqRV/nxU8y+blTKq7tqnAzwxP6Z0701x/wB8rpSGVaeF2TK4yoAUEa4i&#10;R5LyXc2urY0NYGt4AROqgo7nSsBIAYlZwT6sKD7++oTWV6QedDPJGix732sMD549/wAtRo5fIs0h&#10;JK5EURyf8R51LukxW3VJR87miiH2ywH/AF0IuBRRY4WVVpvEKMaa8oFHIDRZwvycaFTi/kiWqgp5&#10;RwrEdyD986J3OvkFFXEBlKwLF359Zx/21k1xljppXiJjaCldw+ORjA0NzvRTaXd0u3CgrEiDTWsL&#10;GRu4GcD9O2oQlKD0WreFP4sZ0RgkuUNxslPCZJadAzVJd+CBC3cHvliD9sai226VdRTxyDaVqp2k&#10;bjA2mQkDj7Y1DVSmoRq3ZGX6BGQZ5bnHzoJcWlmjcKtNEp5zgnaP6al3U1d2Nzp7cxpS1aYoTGm8&#10;qF2gnHYk4b+2lyvhuE/UVytD76qnlrafYGUKFTapP4QMHcM4xp9aVhC6y2UdfOIKm/s0jSCJYadF&#10;R9x7Lls8/mNLvT3TPSTdV+VY7BBXV0NRAaqorGMksKmbYSocFVYEN+HaePfTfBSrdfEq7Vk1PCPK&#10;q/qQuchWSFYxj8iCfz0A8Enav6qutSclam5KeexC734OOc5zphL5gAptNq/7k7x29nckHDD9MnH9&#10;tcIePtza7wwW+42G3ALPK7yyUiTTl3UDZG2MsVIyB2AZ/cjPdnUk0cVplL8DYc8/bXDHW1loOor1&#10;WV11qZaWG3VBcOm6QvDGFLqoyAgYqwJweATg8ao9byjiQNcDVn+/qpSOAG6SemOiZKKhjuVLLRtP&#10;OHqBBGIRnaoba4YqwUDcWC/bnsdTL3d26dp5KqSrpLjcpCJ6k08RY06sioQFBO3hM5Yrwe+DzD6i&#10;6iqLzWrbrVZaG22e5BYHQnfUs7sBHuY49R9JCDA9JyGODpG6mu6x0lxq6W2yUy19zlD07HytlMu5&#10;l4AGM7cEe4+dc3E12YQ6Q3aq7ObbeE2W7qGslucssD0dVNIxAkghCJnCA7hgbmAB9RyPf76h16QX&#10;usl6fuN3xTzpHNDSxNt9jlX2Z/lbB3HLYI7HGl7pa0XO/LG1wZFsaiQyVFTW7IdwT0L5uDg7mVQB&#10;7AjuNNdipbrUVNpu9B1B9KlLTmkmt1QNrzICVZiW52gEAttI3L3HfRZA3Gu/RJjwwUonUFTcLbcR&#10;cKB/IMcaxU0aeYI4gGIAXA27ivGMgD+h010NXf8AqiomvK01GZqGNXlDq0kaxDnhckAgqpOBnLn7&#10;6mwdHUBvq3WolhqaKsj+nqKOVsoyqCfMQD1K27sQe3xqHIKiw1UtNabnS0FuYTDy5gWcRhstzzvJ&#10;OOOcZ9tV452S+Ro3AG/ZHa3y6gpVrutPJR08kG+Jp5B9S1Op37274U7QuSqjvkYyO2p9BefrhVPN&#10;RvJPFJI0I37kZhw2IyOAXX3LAnJ417VKa5TJPRThxAg86o+ndCJVKEkZIJDAn2xj89L0Pm9OI1dX&#10;VeKQNJLgOqzKhYkJyvOe3Gff89Cnqyxvqol17BHrIKw0dUyUqpNLXlqswQgshb8IYr6QoAPA7HI1&#10;svNLUzXWNK2maoRo1WCnMG2TyiCT+Hhcc8k++PfWq09UlbXLNWWijZYKFQKdpFKiQHJkbn1bSyfB&#10;5xjnUS49d3FKy3TV8VNTVRiWlq5I2BzHtzuDEnv34x3XjQix7nUinyhEyXslNRCipZ1lpcSyxVDb&#10;4SBgAO3ucEgY4HGNL/UNxoraenuo6aaaVJmkpDsyw8xcbmGRlR6l79+NEbLYr51hVVPT3Rxq6yap&#10;WSRRPthCoVB3OxO0KMD1Er8ahNSJJ0Bf7FIQ9fYanzVSOrWeOOTbsIRkJUrmPIIJBzn41bhY5jTI&#10;Qa4Q2vs0pnTNbbVfzEIpfqi8tQkhMhdxgMvwc5HwBk6L1tNUX6qaGunklTBDBGVEA4IXgDGe/wA6&#10;DJRw09bTZtdCI4YUknEbPG7vsGzA9+5YncOfY6m2mohqaKS30MdbNNSf7xNIEJC8YAZmxzwDz3zg&#10;ap6nXshmV103hSbLJX1X1DU8+8tSCen8sECQpyfS2GwYzIAMk7gvfvqFU0yNAIJQIUWFp2n3Fy65&#10;f0nJ9P4SuG7YB9+YNBUGmheso3DVFLViReQECpkZU93BYcgEdh3yNTq9Ku00TzVxknSqkhEELsmU&#10;SSPID++04xuPHOPnXPyR1RaPiqw33CjW+aOWoMKtJTJX0+6Rmc7yUKj1FT3Kuj8e50Ss0dvho5Yp&#10;JJapxu3NAV8xSc4zvOT3HBAJzxjOodHBSWyOZadng/ec/lLCjYiVgGyAq9gC/wAnjGO2j/TUsVFV&#10;wiaAHEpncqpcyLgEA7iDjIHuONRmLXDbZRDluWomhjjutS7tFPSkSO69h+A7lI45UnvgBhk99RaW&#10;kgoa2KirIfrY53lT+DOAy0wYlZN5B/5VyQRgEZGQdavNpZmq6+aARqFijCR1DAOrEEjyycYBYrnu&#10;M551vpa2SRfpQqrRzSSU0dS2BhcqfLzjtnPJ4IHfU2eaPZEq1EtkNFRUFwWouawyyTskOVfaQPw7&#10;QoPcNjnjjnA166fpqG21BtlFQRPHORJJIrIxeQnBZQArFiCQRkjjPtg6LrWi5ywWW7NOPpA4icDy&#10;8j43DIdv+g1sgMdCUUw1cKurFIlG4OxPDfPvzx8dudDnleYqHKiXALLhVTU9RWUz0c8iU+GjVEBZ&#10;HU5wF7MTx/5B0Kuk6LWPHUVsMkDDfHGm0PC7DLZj4IyCp5Hx+WpfVVQ1NbaSrgr0kgeYKgTcHkxw&#10;2cd8Mq45/LS1cbxJT3cW+G3R4aAuknmElWMmGwWGcDvncTgYxp2NE7S7gj9UN7gQjtpfaWSWhqai&#10;np4nlp183arEZLAHnPL9j7ntxotappfLiqaGliSWocrVZGTKjru2M2SMekjsQMfrodTdRxWqZJqq&#10;UGJmeBY4FXLRyEBmAxk5ZY8cca+1N5W3UtLRy0QaepWSMPTsWADDAYHGRgEnB7YxntmdOc2wO32C&#10;K0hwC909Bd0pPqblT1SU0ivb0eUlfJbOVUngEKARz8+2pNaRS1Jeqp3AlpYlCs3qDZPJPOcBwTz7&#10;e+ock0M9JWXCFhJOBiGN5dx8lgME4/nHoyO5GSOxzvttdW3GN4qKiSX6ZPMhkkG6NWKgYf4JcI3z&#10;6vfGqgYXchRL2jhD+omkqauSqoI5i1EjrDADvAG38Pf7sOwPqOg/T09THFuShRo3RJpEdQcgSDGT&#10;klX4ZgwOR9s8s0dPbLnBJW3Ou+klqID5VO9JIzOw2klm4CDLKgI3E7jx20Hl6fu14ojeLDVUdFRU&#10;ilW+oRYad5QW3+U5P8X+UYQMxzyBgA2YNZIbXZRdIDujl0hhtsz1CmnLCWOSeBZhIIgzeqWNFB35&#10;ZvwkDLEg44zLFXBYrbRJZav6hKn6gT+aAzGoOwBmjJIA28YJON2Tn2gLPahdRcDII6qJDI8IYs9Q&#10;MMroFkZVlVgw9PpbCgBcjWm703T8r22azU0bUm31RyweWaViSpDM+4n3AYHjjJGNXo2jQXcFSDwA&#10;Wr1AK2teqrbogkqVqWXFPTpHuEcYCkqoCnhnxwPuTnU6iqUgS908zwgV8ooYH2kknyd7AKwDKdnB&#10;z2ODznQy5VUcVpp50po6gLPJGpaUDbIEB2lcZbO0jlh8D7wrk1bS1FDTLHFIiqWcybg8tRISGmU8&#10;DAVI1+e/zqt4gDi4lBc7zKNK0pnom8+WKpt084ZwOCFSORGAByu38OeBkDnkDRmajooK2vKQyyxC&#10;lVHaQg4kbYzHgf8AqXGDlSPfvFju6yzPXfTAmsRKconEgJUBjyeCcDcTwSx9udGluNNTVbUsdKn1&#10;LJHDOVCkSlkdskLwfSUHHbI+2gvmNgjhM59pfWluhooKKiglpY681Eqjy13MWj2B0J+Vzz2IYZHv&#10;qTRQiawBkbzCUeNcnsyIXj7jtlgp7e/bOjdZmWja02yqCVcheadkO1gPQCMNyFwudvAyMZPfS1ST&#10;1VIPoWppYpI1SaaCYBWV8KHyD3GAxB+B+Y1ZEhA9yDrpOVFcOnqiktthp6eZa+emIrZnKmMsAGRl&#10;7HBEuDnONp0OqGaSs/2ZujVUdfDCCgUpjylPY5U7QS0eeR7ckMQA1puVTcQtHLAaepjiNITNu3bG&#10;Zto9GPSSQ3BOVG3POhV5atpZkqKeWoljWUUOz1TsI9sgAJOSQdy//eD44i92vekVjrKZrhcHnqKO&#10;dLfFWUgqI4mVFKqQzYCBjyuBySMY+2dRqetpa9avp+g6kd96LUwrJGR9ZGjNgMACVdGQ+5BBU4Ge&#10;I5qLlS25a6omt8FJT000wiV3Eixs5U+YT3J24AyTyuABnE209cVtO4vFRBSxOKfyI2E6yho0AVRj&#10;nYdoXvnn37ZPjF7JBQsd90TUCd19kgW0zy0FTIjQz1dRTIZUCMkoIkyM98kkcnsG41DmmiuVvtM8&#10;cUgmp6CRmUqPNL+azIBuJHYoPjufYaIXK40vUlxZ78tKt0g8iqmMcTKrTZ9BWMHCh/TluB6Se2Bq&#10;M9VbbfXrBHGdoCuhjRi5RncuxIHGDx34wSeMaK+LzgjunbyoTy1F0o6GUUbQ1FHWw/vCEIm4g5Qq&#10;CMjG7ac57EDjOidbE8NPOGZ0+njLxMjY39ueO+cKR+Wlxqunr62oipaaV66Ko8sQCEFggRyBgjcR&#10;6Pyz8nJDL05cVqqFlp5pFm84wCPYjRPCMZ9LDAIDbs5/lAA76pZEwbSCZC80OyGyU/1b0012gUJU&#10;QRwz+Wp3SiP0pwBgZRVJJ45OOTobdqStraaagplMsUZlaKNn2neqAlWJODjcMZ4z/XRanSspKiWc&#10;pTM1CUkRKlmSISli20bDnaVJIABHHGNfK+F6qhrKSaJR9ZUggIBiNypYKAfyIOf8X20wy/VQe6wh&#10;NFQJT0ty6kobfVCp2I002/C1KhF3BB7ISqYJyeX4HbRKx9P19f1BTVy1bRU9DRoJSMhJAi7dnvgM&#10;V/PAPfRukopaK21ltqzFL5LrUO+SWCkY9XvuAJOPbI0TuFTebPbam32mQpT1kscdYlK+3aRH6Wdc&#10;52KxOTk4Lc/aIzy4aT71NhKRTJPS3Wot9RbJN1WkchlDoUYvIm7DDj1ZA78fb2sXphrXJDD09e6Q&#10;1kMVU7MlO6xNuMShGJ2tgb0AyQT6eMHGAFhsdvttUlalW1VI0khH8EmOn3krlj29WM49vSc8jU2i&#10;RqNrfUT0zQfUsMl8BljLM65IP5nGgS5bo5QCP3RATfmQ2S8NSXr/AGZpbZSeSWMcQaMNPEzCWRmE&#10;nDYHbnA7fJ0NvFPfpqlqamrcR0k7QQyiPdGjt2JGDlQ6gk8988nuzVcVM/UE9aaMqZHkKhPUWVlK&#10;8k9jgZOOwb51IrLw1LCKems9PWIDFBDhXKLMTtX0qRu9IY5zjOeCBnViJ0YkDyaRbDRaVLd03Q1F&#10;LWXK/IsVDNM5p4II/Imqoo4tp2Jj+GeWJcg85OCeNAuvq64VFZQzXMxHy4H2QIzNTwxIy8RKSNoB&#10;PJPLPuLHPa2Vp6WprIXjrKWOaGoPmVO154oJ8cgD+baCeAx7DA0iVljts1PIlLX3K71NNNDE3mxE&#10;CYMWBZU5xyPv3+2tXF6gbLG7A/U0mBu1N6P6t6k6dttDU2W6VEEv0xUxqxMUjsezoTtOBxj7dtRr&#10;X13DJWw1HXtgFVaayXdTtbT9PUidnyrf/g3QKMBcKecg/Kx1JNV2SSktKwxVFI8pUSU7bvLDEAeY&#10;wJUHnJzzxnOMa9mgvddNTUsCikjSWI08q/8ADROAM++dw5zzzx7avSZk1NDvMB2O4H1VWWRw7Juu&#10;p6ZobLRXyy9S09fNOHkqKZ4HikpyDnGGG1lByAQ/PHGluStNRQfQ11PGbkZI4xI8jx7VKhkx2Un1&#10;A8/OdYtqqaK1tZaoIlbJSSwx1B2Mohc7RIig8N6ixBP8wxjAJRzPdq/phrlS336yisZjWesB3Vew&#10;uWVtrkMxyHUDd2wM86g1kRf5abdetKtrJKY7NcOprDfbhbLWlIKyqjkUGeNZo5VCyAjJ9IZyARlc&#10;Y25xoJT2X97WC+2y/QQhaN5aKKnhkIcLG4LPI2CzYALFg4ycAAglTvloY73erXcP3gLelRT4hJOy&#10;VSjpkOowoJL9h+Qzo7d7ZeZrlf8Ap791S1K1UkYasgtpqZIWMy+pSzBX9BC4OFLdyBgD27/4hkfJ&#10;PkivLpaT8bI+32WqM5mNC6WQ00Cyq2v1f4hX22V8tjomo2GYaSllIo0SF1jM0o2BSECOmcEEK7bv&#10;SxXSz094d9X1tnoejv8AaSgrbRUla2GO3wyrLWReS0kM8pwpSNiuwM+Gwm0Y9OmrxK8OUuTGjHU0&#10;0NDRUUdHWtTBWhqTHsZPIUruVR5hVpNx3ODx3AG9PUFp8PPpvEDdXNUVlTTJSS1kjTNIiZnLuMgK&#10;AKYoik8lmJAA59pe8CfTWyp9P6q3qbRIxpo+qndf36WW4W7wstn8P6l0leFH9NZMJkV0lWMblhzE&#10;77FADPz2UaB2no9Om6Ray7FqXqGt+qq5pakhmjlLgiUwgD+IzI6gknaGOAGwDMtb0fh8YoDdepUu&#10;VxaF9ymmLyxwhvwSSAlkDh1IAUHAGeMGyPDTwwrerup6Cu6zpqiwdKzL9c1bMcJVGIZUPudY/NkY&#10;DAOcGRiAwI000sWP/kkPwC0nOAO6G+H3hLWX2a12GnpqCnhmhipkpKhYEqzK9QYwZBIfWyovmsyr&#10;gKSpOFYNQHj1dKexdb3Lo6zLWSRtIGluExwayJm3q6qyhgjfjUkAkFOBt5/UPwr8CabrTrea/wDU&#10;NHaYunbfT0609noKeNaaoVosCGZf5Qu0SMqjDGYLhcOGoT/6TT9mm3WO4W3x8tlfGGulRTWStt6w&#10;7I08uF/JaLHCqI4tpU/C49xrhfaDrjj/AIID23/cKTSHytjHdc0dJV1ReunrNRzXSez1MDCWGqjA&#10;Lz1McZTcQMM6PGCsigk5wxyM4YL91RFUT0klylkT6kz1uZn3qJJ2VpCpAAVS4k4IJx5Y3EDRmi8A&#10;6zrmz2z/AGcqCau3UbwUfkqc1E7sH2xYIIbzHKg/AYkgDQDp7wyvyXS3UPUnSdzvFTLdP3TDRmme&#10;CdaghxtKjaWUSMoJ9iCDjWp0Drj87D0z1qHf3e9a0+K/DltvH9tboFSpw1PKpUrke4ye39R+evNQ&#10;12pIj5dPFI6g+oZCnHYYzjHv3zq2KL9i/wAZKPw7rur4Iy1woKqXzaSmVZG8lT6WjVSVnwBzsO7B&#10;wCxU6p+qvPV1heT962f6qFM+XPRsd3DD/wCxn1DjPYsf89aeN1CDMbqida1WyNHlJ3HNboddL1dl&#10;pWf9wrU4aNlRj+HEitvXIAJwv+fcd/Y60ljKGssVbTxkZJWFjjIyGOMnH3Gp1P4h9M1MIqZVaPYR&#10;vp5FKyBg2MEEA4J9yP7a2Wiuow1ZKwZnkrJF/iMGBCnaRnA9OVJH2x+Qsg6j5SpWHbgoY/XPSdU4&#10;MlVTbm5DFChU89wyg8c9v01kq9F3R/PVKOTgoWRhwTz2HvjPP66Mmm6fuRxWUFJKWAXBiByce5Ix&#10;qFP0J0NOmTZqYdjlAQfjkDkZ4+2nId7ikWOdxSENYem52M1HWxUwOCGEwUEDHYH35HA551hstVSA&#10;BLksgyCckEAnt7nn31On8Muksqy29kjDZYCdxt4Pbn7j49tDKroXp87XoairpW4B8qocFc8DuTn7&#10;59/jUNL/AEQ3QvG6j1UlduamI9K8HBB7f6PbX2ipZ4neul8/ckTOpRCVJWNu+O+MKMd8leRnUJrB&#10;d6Eyy0V4Dq/4Y6oZyf8A1Dkc59tEbrUyU8VHGkAjU/w54Y4pN0rk08cgUngZZWIBwdzKB9qU8p8R&#10;sJHP2CpvJMrYyOfsEy2Vaykimo6xllp4IppkaFSjjCMxJB/5s8D3HfkATpQ800Rd4mVlDOCNm1sk&#10;Y54zn4yOffUSilnuENNT1tI1PJPEs8sfJGAx2puHHcAn2IXjIOdFzRT1ZWQHCDn08se3AH2z21rs&#10;AoLbY00tM06o3kQQLmLaORxznGCffj9eeMdvlNZpXVJZiXweBv4wOFHb7k4JP99F1oIYxhWVeDxg&#10;9zk/1ySftzqPV3FKRY4qZyFG7cN2TgjPHBxyfvoiJS8xU4o4yFDcDgYIJ59s5B744P8A01ErpHZP&#10;UFAO3j3PuOf6a9q81Tu891yy4cOQQRn2P9P07a0VFFWTDYxZSCRjPI9znjn9eSeOTnUkMqA9dTLI&#10;izOAryFN0gOBkZ9h+ft7fca+0lHLPtqXKRI4O31A/BPHfjIGR9/btopZJa2tMdumeOhp5StTUow8&#10;15AM+WnYrg9zntt/QtU1Ll3m3bcHJVuMtz9v8vn9dOEIrX9FGiSSVCuNg2hlGdw59j3Hbv8AfUd5&#10;HQR+WmIwM5JwGOTnacZBxrXW3VF9WWBaPlGTGcjBPc5Bx34wQfjOg8lzqHLJTIXT8IJbk/p/l+un&#10;1IbnIvUXBY0JeQSZJDbl4Vj9uNvGBoNW3gEhp8iL5AJy3bn/AC18rY6wxN5kgAx6R7qvuM/69vy0&#10;Na0pUId9ZKisu0htv58nn9DxqLiqkhNrTXXamPpk8oBmO3JAJHY8HHxoPVfxyXgHlrt4DYzj9O2m&#10;CTpq0NKFMjvwOScKD9/9d/jWqaxW9cQpM3ljnK/B+CP1/pqu5jnKq5tpKqpcNmaQOccDYMDPvxqI&#10;biqOFIO3n1ZwPy7caeKjpe3uDEkp8xUBwvOR/Xv/AF99QZuiqeRVjDoFYg7ipDMPcdz76pyY8h4V&#10;Z0ZSe1d6mclgACc84OD/APGplJ1NJQS7Ip/NiwrsF7HI5U5HPx2Oi3+w6ksvmdgMnORjuTn/AF21&#10;Fbo+PcdzhD2Kjlu/tz/rj51W8KZm4QS1wK9JdZahPPsNXNT1AXLU8svDn/kPt+Rx9vjRrpLxI6i6&#10;avkFdR10tJW26YOmGPpGcfqCOCCPkHOlwWKCncHzic/B78fGiUMFNdcU7Sq1YqAU8+MZI/kf5U5x&#10;nuDg6g8PIpyC4WKK/TXwL6tpvF7pWDqS2yQxvHiGup94LwT4BK7e+0g5BPcEe4Ormt3T1FCAZQ0j&#10;/wAxPb+2vzZ/Y+8VD4deLFtp7lWzQWfqAi01qHhQ7HbCzr2BSUqC38qmT5Of03glimi2QiMMhOSu&#10;ST+fOP6Aa5HNxjjykDhcxmRCCTT2K3R01HCMJSx4/IDU2MRFcquP11EiQHL4OexyT/YHW5UxrLk1&#10;KMOk7L3PSJUxGGQsEP4gDyR8dtD/AKKmpv8AdKOFdpAZlJ3H8znn55OiqHKjCDI7/fWGKVskrgn7&#10;azJC4ndaUYACrG52tquuFTK1RiiqWqIgkrKpb5ZQQHH2bI9+/OvND1d1PZrPVC71JuLSSKkEVPFL&#10;VbA0hJBjCeYFAx/MwGPbTtX0TUysxj/EDgD2/PSkbSxl3MMe5x7asHp8OYN9j6hZ0ubNiuJ5CMW3&#10;r+y3CkSmqYKqBxVDzaePPmxsq5DFJQrhTzgEZ499Gbp1Bb2t9P5PUFLDHJVCRZK1WpxIVAwgDgc5&#10;x/TSHPaI66UGsttHV+WCENVTpNgfbcDqD+7KSCSGMUtZDDT7vKgpKp44FLcEiPlRxngADQJfZuYD&#10;/E4H47KEftJATUoI/VWa9wraq3TH+FI9RUwHEUgcNEhDEgjjnGP11NuNzkqLfdGjpZUL0ywohUkn&#10;cSDgDVTVtFSTiKgmvE8FBFN9QYZqFah2k2kH1pJENuDx6c8DnUi4z1Fvthttg6o3JUyxzS1Ej1ED&#10;0yqykoi7nySoIwHUc++s2TofUG8Mv4K+3ruCRZkA+KsUXymgkklZnVYKSVyXUjBwB76C9N3FVoLZ&#10;STSxtMsMYkA/xBfV/fVTXa/36gpLitDenr6qohMVG7Vx2wy8/wARxInAzjtu7dtB7Le+uqGuae8X&#10;xK6lWByKenuEOXnwNoJeCIKvfnf+mqx6R1EcwlFb1vp7thM36q6enr3QzxU9RHOj+dUyy4zjd629&#10;/v8A9dDqG8Uk1+qLhV+ZFG9dK29xgYU7QcnuOO/vqhLLU+MFpuVHd+o+s7TcaOmQ+dbaOoCSSnb6&#10;VDfTBcA4J9Xt30Hht3Xv7wh6ovniebhUUolmFnY1KQMWztUuo2nbxxswSoycc6f/AMPn/wD+spx1&#10;fBPErfqrhouq47bdOoL/AF9MsCb6hqMNMvmVCAkh9o/ACMY3HPPIGgX7KN/ivl3rLZT11NWSUELV&#10;NRNTeuJJCFQKGz6uSx7DjH565pr7BX0a1NdBfKmvvFxpZqSoM9GGSOKQevZIZCwcjC7scAkDV+fs&#10;E9P1VqqOsrhU+cIo46WMRlmYBmMhbAPv6V/tojujZMA8WYAAIuL1XGypBHCbJXSvXNXJT2ecVABX&#10;yiC44BOPjPGuSq+jq7hcI2uaxxJJKQtPERumVhlB/wAxK8NyO3b210/4tVEcFmlDthcfPYD/AOTq&#10;hZ7baaPyK2nEr2/zd08TODsdnzu+wOQuRjGck41z/tD0vJzsUSRNtrDvXb0Kt5WTFE5sbjRPCRKj&#10;o+wLfFuMcVbcUhjmqIolbiJ1QMJVyzFmDBMYPt8Z0vv0raKuwO9TQPupWjqEE0yySRlAzNHJ99jE&#10;kds4+M6t0UNMkF4p6mCcSKWKbwqRYVVygYkNt9WCQG/FxzqueoXFJWVNLTIJJqqRqeumkh8gB8DA&#10;CkD0jJ4OBgjkg88Wxs2M4MJN/ZEja47AKvrnQwWagorDBBLUJO0LRLRuPIkiPrUMCOSCoONv2Pvr&#10;UvUNyrLiq1dC1bUVSfTpQUKrD5kZj3NNhefg+wyp/LTbfaWOhtdPXVNQds7gwPEpT+GzkNhWAC7l&#10;K47KB+mvvTR6bqupqGO51ldZ7iySyUEsEGYJCPQ0c8o9SLhgcngbvsM2pJ/Eb5wp+EHurhKVUtXd&#10;K8JSR1cMcMcSRhkDOVIbJLL+FieMccbcaaKa0zQXGliqpKipxtjWFsrvSSQbiw5/EccZzjIOt8/T&#10;VRaLjcKatr4oquVy7VlDGqQM5iI8uJiANuwqQQBw3q51CtBqrShobvVxVTpIhkmnAV4iOCVZSN4B&#10;I75OcHI7amwNI8mwRXR6Qmeraso6KWpqWiWWtYAwscEzeYNwGeMAZxk8Y54Glg9NQ3+rut0vsD0c&#10;FopAElkOD5jlWXanYuQSBk4P+Uu1Ogo2uFVOyNLKR5nkl27E5RGwDhc45xn314uF8nvTP0rb6asj&#10;t1GiONykOxZQZJ5ivqLHjAzgYwPfRCxrbcVXjIY0vUGnoK25m3XNJoKaAReWI3Uq0YUu2HyScnHf&#10;sf6ahXC5U0aXgU1tnrGSV5JJXgDbtuMshI3HByowOMYxnRW+BujJIHmnlJrYPJpnceZCJVIUKfcD&#10;OO4OefbQO1VrXy/ClqVlFXb1klmljLxxT9hsXIHAJ/ED7H41CFrgNZ3HKdj9TrKnQ1NstlgS+/vm&#10;qnetIQGWcMpkbkq6scqBkj1ADjjtorbaik6aqKnplaijNNJa5qjy4ZRN/vQYNnjhshWAAJ4JOhVy&#10;6Cgt9gJLvTwLOlXUGqkTdMgJB2qW7ervkn/LXrorqDpq73CmqwaUVlqqqfyQ0QQGEv5TeaQx5CHj&#10;nHJ/PQwR+dhJbaLrDNiFuozKaSO8UgWGnNQaBog7FykQOxifkjb7diPvo/0zVRT3OruJpI2VYth2&#10;nLsQ2QoONoO4c9zzoPQpU22vutphqkqZaOoeqSGojYSO6HY5GM5DLtIIPOMaNpdLy1XJdPoYpGeb&#10;ZGZZhjY+N7fO9WLAcc7RqE7C113shObRsJVma8JNRRRCOITBpJqZUIWlc7sZIxgF92R7A4740Yse&#10;6+UtbZ7fYYxX2ym89UiqNizwB9zKPUfw4Y4yAeTjnXumrrpeZ61YqzzZ3yZKqpiILy7VJUhxye/6&#10;e2NaaW6w01FTUdsjamrI4D58kIIDyNuZCADuGOPfAwB9tYr3hraIWeKG6M36mk6etNJc6VUanrZk&#10;kikYRhjIAjEpuPPsMp84zzqSLzbkipKt4FElRJJKqEsEYD1FfTjjGOQR3OMaBm5VVdTpBvkekzII&#10;oppDJsfGW9J+SD2AyAM5xqI0F/vNtpKmJIZI4HMUDxyBWOBg7vYkj5+dUTHpaLKk7zCwmFOottOK&#10;2Sjts0mTDHHBC0bQ52qyEnjJXODkk8jUyx1s0lpq/r6YpRygl/NQhCoXLHsCQRg+xGDoX0vS0l8u&#10;sVLV3hrcgO2rnyTyqdmCEKc9vuccZ1K6Y6muVsu1clolbaYJENTTqQzYJ3qMgN6Qu7kEj2xjUG+V&#10;hJ4US/gBBUhp62CntNVdPq3SMPTPHGfNZ09QO/dlWC/PcZzntrUt0qEjlako8GFFjOBvk9R/lPyN&#10;oyRjjOjdTRw3Z55qWSCnEyLNDJCrIw2gKCy/BJ5Pvxx76CU0ktNRUtLb6hI4t+6aSWMupp1V/VkD&#10;cTuUZAAPYDQzLrbqagvJJWy39SrC/lVT0zUNMymSnyCqN33hVBYFSdwZBx/XXi4U9yihNvrUo1hn&#10;bzF303mIkPOW3dg4JbsSSB98aCdL9MXe9QzXWhp1qID59KCaVocTidsuzMMrGiZ7+647nGnjqv8A&#10;cNN0ZaoYepqGovkEyrLb6WnWVY4WB4nIxsfJySW7FQOcnWrhxF7joHHPuRoxqFJYttfbG6Zioaer&#10;gQ1lNSx4amQyyKGDptZj5mFILAAjJHIPOisENy/eq22mWpjpZI5l3TyCR05wA2AGx35A9tAUvNgp&#10;p6amNFB9RHP9CrJLvVYoyBuD84yGb74JBODord+ppaupoaelonrI5w774woYts3EsyruYjgjJONp&#10;xxqs+GSOg663/VSJoJbr7ldKHqOdLVSpVxUlOM1CNLuYB+VCNgjHBJwp9J78aerZ1LXJ05cbFHc5&#10;rZR1E5rae2M+6N3EYV3Pp9LAKpwTwfbjOh9TS3C2V1q6hIpKFqmSOrSLKAnJGWfvkhiWA9t/I9gF&#10;pp7fUOhrEiMyyVJeKQriaJyd3pHqKjeGIBzjjAydM4j8rdvX4KpprclaqO7l6qSojs8lWHpTWRUK&#10;qzBCSGXcuR/COMjbgnd7ca1U/Vc/UNRFeLxWT7qWHyYhESqRw7WwqRxgAKCMKgwRn5zqBC8aUwqa&#10;SlWvrq+dGmJoi0MoCscbCwAjBYEqq4wQO+Dr5QWK10EtRZIJaxWt/wBQITM3lvHjb618uPhBgZUu&#10;eOc8a0w8aNKi1pcd0Roet76/1NPBeKm3UOUjp1etdZZDyWRowpR2GOcgYOOe501dPXmz35YqSorK&#10;VrpJSu+9wgWqpvQRGBtBaU4cht3K8HsCEWh6f+ku9wloqqWlhrGlaSoDsPKO4sFRgzFs4GcAZBAO&#10;vNRSxVPUYp56mrNRND9NNHTRFfLZ0Rg+78IYBlHAOFJ5J4AXgOdoPyRYgbop2u1NbnuNTbVqEir4&#10;EDgujqHIkPluSeVYKPgj0989xEgqhVtRCvWuYVcwjSKZmeMrJtCMCMg84wCeAO2td3oJaWRa64fV&#10;U7yBAVnZt6wFt8RbIDcK/IHPp4GMnRBIqGa8tX0v0DzkCrjjpyRubc8T+2NxZC+34Bx9s+iYdV2i&#10;FpPPKkRvZ0qqMVeYYxUxfUU8rsroC7LJ+LscLn7YJ1pmvNst1RUtXpBaYZ5ljoqiSMySzyMF3NtX&#10;G5gUdVJKr6fxZIGoPVF6pIrlQTmqhkfLFzLkrgKBhsjB9W4hfuRj20udS3KpbpejSrpKnzKmoE9J&#10;NP8Axx5bRAqBzkvueQE87WyQBkaljReIKO4UJG0DS29NdVMKi401xu0kNNJOoZyQkjx98MckDvnA&#10;Y/y5zjOmGzdadWwV1AZaO01c/wBWYaUJOrzp5ZB2sAS6K4fBDek5Y6QrpO1NfbHZqVKmhFTBHUOq&#10;7mLRybVJz+LPuM4PpOp/UfU9ZYKKl+smauqri301weabc1J5LkfTiTkhiHTzDnAKhf5W1fdCdQAV&#10;Rp7lX10z19buir217rOnrQ9dH/BkpY8I1LV+aDHIn8J1jIPBEbY4HBBxpQuCVFfdrtPWUcccE9Y9&#10;Q7NKCIHUlmEikb1XJK5yR98nADydT09xiogJrfPDOlJHNLNGJXk2Fo42ZSp2YVgpCDadqsRknQes&#10;6ilt/WL2OZzMkdXNNV1ESqF8pDgrGcDtlccD3ydUppJph4R/K26VgSBovsjV0vNRBT/Tilpx5wil&#10;MqybmfYrrsHyCsjg890XGgcUdurqt6ezwMwn2K0c8eWqSiA8MecndjJHOPbOpPUM12oqFrjbqdpK&#10;VSrRFV3ZhVI2YqOVyoTtg4JxzzkLU/T001VS09Uz19PTJVzU5k8sUgmKqodmI9Z8yPj241dwtRbZ&#10;KiCSnOeakks9LT1Br4S0gp1Rk2EmKNX3MrE7W/iP+hPYDOh9VfenJkrqeooKjf6AJfqEyVz6lVBG&#10;AcbweWPAByMDUWklksdBGb8grRPWCqCRTN/BjaMKF8wdsHy2ZcjIUKT3xOvFDRPbVqqsn/fGioqg&#10;qoLIzszEjJJztfGcj8PvxpS5HhyuFbEc/wB7o4NIpQW9afqRLxbQ9YqTP6fIKbIX3tE+ATu9TMPs&#10;ByMnWyhs6UdFDE1SgiAM01S8W5PMUvsUY95EIGD3I15pKyogrY6S11CU08lplppkabbuMRRWTORu&#10;3GKNv6/J1stV7jqbUbTSVE31D1HmtGAreWybSrOW5BUnIA7+4I7ZsehwBep4zYNf+Qoo0cN3CTwQ&#10;wGAZjqEjO4Tt6RGB7nkH9M519pam008FTFDH9TUw1yK4Kh/JmOSSOwwqhgfjJH3OqOeZaQUNQyvU&#10;KBJGqRhNwChgO4GRIDkd8H40Jgq5bVUqLbTJVVNfVl5pzIF8obcEpzwS6gZ5wC3zqg6MufQVSStZ&#10;08Jit6rWI0zosVQ1dAfJkb1SOxYrn32gqAfjOt01SJ6Y11RRurVkcdPsZBkbsM0gA4ySBtH/AD/O&#10;gdVLf6XqVpIzGko/3eOFTGiu7BUUh5OVdQ/J3YJBORr1dKqrq7jBSWzdKUn+mEobJiVUA80jnHpL&#10;g45AXPB0QRFoAHPKOGFrdSPU17ie2VDU9P5NVOpm/ioDsjXb5uQP+f8AqQRyToLFdau4VEtfU1Lt&#10;FSxt62X05T0N247g9uPb7aIxz2eOgeipaecuqqiy+aMALIxjGTxjc2WPuc/Awr19ymEcdqtqQ3Fa&#10;yZaVKSi2rFFGqHIMmOQCWPGQcA5zp5YTK+0uUcr7tUPX0rJHHGESGn4yu0HKkfluGT8nOotPJFY2&#10;qp0dnigXzIir+ojA2+49Wc45/mGot6a11dmFYKaojSd1eGdtysFIZsbcgZYsmP5vQScdtRpLet/q&#10;rJa6YsxEUdNUxkbNg25bGfhl5xg8gDkaTY3yDZM4+VST1yGnZaOzMyU8YEUss26NJNoJVVwNo2kM&#10;zZLchc8nQPofr/qGoRYvoVV6yVqaF4abYI2kTaoRlwqgEu3yWU4/CdfOpppVlFAtNUU9QWfy4WjM&#10;YXsqYUjdneFbHOc++tNz6cs0FnrLb9RUxfTtGwp4nZVnmPIT1MfUsZlOQOOeeDnXxGsjIIG6rmV2&#10;paoKurl6wuElxqHqKRKWJz5ylRGxbZ5QYnA/HjaMkesHjGjGPprpbYbFWVZt68NCW8wSkKN4LNhg&#10;eCQeR2HtrVXUVwu1njrZrW8bV7AJTuUMgdgzZYge5AOCRk4JHOdba6426Ro56e3VCQJXGVzGVGH3&#10;ZKD5j3lsfC7Aec6vvfqbYPG1fJG1WAsgPmPBTqkabfKqTFtJZS5BRVbOOAg3Z/w/0I0fTVD07R3Z&#10;KO2SJbJKLzCS4xKG+nIWFlBAeNvcjOWbGBg6C21Za6tjkko3kr5oUj8po2AAbbgDPHBb35GeO51K&#10;uHUdVse011IojP8ACDmFGVY3LKSvpO1AY19Q74xkDnVSTW2iTygM8t2FE6Jpaa4xWykFwQKCBPPn&#10;fHGkYZ5JWc5JUBWbPBxg541MuvUlg6eioOsprK05vh8i03YSvJV0JkjjKw+SCBEPppJG2gsCzklj&#10;ga1rW2A9O1tvqaaqpYaqWOlrKi30kkuymYlnVY0HKO4Ak28eT5i+50ydTdUUkNwvVTW1NvrZ6OAW&#10;TFNQpHDNO2aiodsZDne7DAAwVIPJbH1L/wDFHRxhdK/GHmY6vgBYH62sPr2f4DGY4ZqD+R6jj7qn&#10;T19Hfb9BYejrPHBHUFaSnju1YpWhpoi21mjQYbKtk7iTuLZD8aZbW9bX+INd1lL0/wDv6222MxdN&#10;iR98NTeY4UZB9NjdLt8wHJXBcRRgDOWXbbbloDJHRtBT3i6VXlSzCBVNvoo5E3gkHaefNX1fzJ6f&#10;URrp/wDZot3QT1PUPUC2i6zp0JDJ+50nKpRUG5EAV3VlM9RK0YfO0gEZGDjXddQnEWO6Qi77et8A&#10;/Hv7l1OFE3FhDQ2vcnTwr/ZktNrvFR4yePLUl3lp6BYaWK5RAeSSxMsk0KqIy7swxHhgpCqvYa83&#10;rpZP2hbrbbJ4c2WG22OwTxfv24VMLw+fJ5kTSUwC4DM0eWBTOBsyyggGTP1B4ieNAimt01vaho66&#10;Gl+lhhl+lhhZtollXO+SbeYnCZKKsTBs7iD0x0z03aujrHT2S1RbIKdeWbBeVz3dj7sT/rGuFzc2&#10;bGkMkjrmPYflb22CI6UMJJ3P2WU8dl6TtsFJFBT0kUaLDDT08eAQOAiKOTyf7knVXeKf7P8ATftC&#10;Xe0v4o1U0PS1jleppLDSvtepnZdvm1MoJxhS4VUAI3n1c41cccCl/qJUBl52kgZQfAP+evaQIk0k&#10;4L7pAAQWJAA7YHYd9c0SXGyq7JHRu1NO6q5rH4Kfs62KCrtnTNFbBGvl06QJ5lVL2U4eRtx/EMsz&#10;e+M8gaqyr8R6bqK7XHxHsvTNZV3K9Sx2bpimmjBeGNFUVVWrDhVcyeWSrdojgncdWn4qeGLeKN7t&#10;tDVXUQWukkElakTFZpAhBWJWBBXO4ktnIAAAO7h1tPT3Sf09HDQ2WheK0kR0b+Sh8jbxtjPdQOBg&#10;Y7D41fuKDGqM+dw39wvj50pSSvLC7WdZ+dBe+jKa+U3TdHH1GYRXFAXihQKkK/yxgAewwD35zzjG&#10;uV/2y/BTpaOJvEbpyCltFxWOonuUpZUgqSo37dvtO5OR2DbTnnk9e1tXBRUslRPLFGqDvI4Rc+wy&#10;e2TxrhT9pbrxOprxN0y4enAaKrulNHKWV6xVMbRMSTmMJsyq4VvUc986Xs5BI/K8RpoDn3rPl6lL&#10;09zTCfMft71yP9F051VE6VNJTrsfKo6r6mOdxHwSfvpYuPRs1iuCtQ1hhppBscM3EkmcR4ZeScBu&#10;T/Ko9gdO17slEtz+trKySK4D1edTx4Vs7yA6D0ZKlSSfcA6TLh4g0dGWo+oESqt3nLHBU0ybH293&#10;TLetS5j7j04yNwyRrvXaG7nZdf0/ruLnCpPK79FAmavCI8FK/wBKRmKqBLJNIN/pVhnn+FNg88Rk&#10;8DOiEUPUqxpLBGlTEq+l93OO+BjOM8dwM6MJRW+ogdKOqeZqqY08BjmMkUCbVbapB4CozZ2/YdtM&#10;koWJRIAvqC4KjHGeO2Pv9u/31Ju/ddA1gO4KRX6wuEcDC6Wqop1B/wCIBviH33KTjPfJzrdBX22t&#10;pvOpp0ZWHZcEZycdv+uP7aZZIIqiUKwjkgIwykZLA88fce33APHGli6dNWaaq8/C0UoUFZYjs2+2&#10;SQRk8DP+epAOCZ7XDutMwlDgSMJAiF+QZOy5XCg84xnGew0Ut1vpZBQUyxJUy0g82GUk7IW4ZZGT&#10;O1mI2lQc4PP5gIqKre4xwPUxVFK0yqCF3mRFIY7lB24yqZJB4Puc6erdBHbqVKemTYmNxB5BJ7nn&#10;gn5J1VgHizvee1D9/wBwgYbDJO+Q8Db91tQJFTkKwJUDcJFIYn5JGQe3/wAdtTJpIKNZaudpQgzt&#10;LL+JR8Ef9dakCr6mZHV+UbGNw+ec9j/X41GALepn/iNyRgk5HPI+eRxyMHnvrRC1gvs9YaiJSJSq&#10;lyrInKk/G7PJz+n9eNC0ryuu1MEtjIH8vHb/AF8amQwSyO0tS7erJK9wQOAPy+3A18WoiWGOmODu&#10;UlgQRknsACMg4+Oc57Y5mmIXhaSQbpi3A5AA3Y/T88a11qypa6iGmYlzEY1yCueMADHPyB75I+51&#10;KlneUkOpw23u2O3Of/B/z1Cuc8MkDxozZf0PmIncD6cZx6QCckn2BHfGkSokBeKKOCgpaaISSSOq&#10;lJZDwSxJLNkDHJ3HBzznQ2tkMziOA7pOeVyx9hjjt2Ax/wCNb46WSsIMWVTfu3l27Y77Sce3sMjP&#10;9CVFSU1rUyTeSGfODI644A/xe35/P3OmBUC1B4enhL/Hr5nwRkDccZ+c8+2th2UymGClQKCVVlQA&#10;Nz2P+vbUmru1rpxvnrkKkbQmQSfyJP8A4/LQKv6xoYQRQ07OpBw3HBA/t/21LUAq0ha1SquHP8Q5&#10;ZCTuVODnHYf1/p+mg0yYODtQDIYnsBgnn5H5a8/veuriA7Kik8t5ZIVSfgc54+f89Q5xVPJHJUS4&#10;j2lSpUZXJ98cn379hqBcOypOdqNhfZaxoSq7s72xtcHIBHbsM9/78Z0OluKogjaYhwy4AJBPxgjU&#10;lrZK+MOWXjGexGe3bP31Gnp6eCKaolXIUAgu20k9gM47/P8AfUCSgPtDq/qmSilDSF3LkEIpy5P/&#10;AGyeDqH/ALUXQkzC2VDA+pwdoyB9vnGiFLZ6ZacXGSLfWSMXkctgbckhQo4Ht86yKjpJ60UfnNJL&#10;IAUK8Dbjg8Dt99U3GS+VWdYUT/amZ6SNozLGxySCpXOe4bnuO3bGh09/mU7mldcZI2k57Y/yJ/rq&#10;bXxRRK0bAfwuF9PIJJJz98476AzRNM2xQpPY8gZ51Umlf6qu9xWT3tpgY0cYz+XPzqPBc5Y5BtYj&#10;4x3zqHPTsnqAIBHuO2oy5DHJI41mulfe6qklWV05frbXRiluf8KfJaOpVSTnH8wHccdxz+ev0M8F&#10;vFQ9Q9K264L1DHV1ywRxVzRNh/qAMMXBwQWILc8HPHGvyypp5IWXacAH89WF4XeKF56DucF3tUxL&#10;wSFZIC5CTw55Rv8Ap8HB9tQmrIaGu7LN6jinLj8v5hx/C/X3p3quadkWeUurEA7hyNOycqCDwdct&#10;+FHiNbOuLDQdS22UxUdWPwu2THIDhkyPxEEHkcEYPGddKWu4RVECqm5gFXaxI9WQDkf11jz4pBql&#10;yUWUWEtcaIRRA5ydxTHv86309YJUDxv5qj+Yc/31phkULkcfrnXppgoyWUD5OqD8O+y0Y89o5K31&#10;YjqkUCJw3xjOfz1AezxSx7WUqxBJYe39dSVqCrZ3Ea9CqY//AGQ4PfnVI4uRC/VGrn4vGyGaZCgt&#10;RYQpBSRO3CngnUGax7tx8o7vcgZwNNbSQSkPKUyowMDWpYKYsTHVLHkdmONXW5mVGPOy1mP6fgzH&#10;/HJRSDX2udVKFmEY/lbkf00BuFhkcqzAsfy7fnq3Ht4GBLNFsbjGB3+/zqHUWancuEAIB7gFRq9i&#10;9Sa4+YUsnP6G4tOk2qOq+mWjkIQMc8txnn8tL9fY5IZhHjjOTjv3+PfV419jeHdKoAA/5c6U7hak&#10;jKlkfJzyV1stzWEbLk5OgyNKr42cKgJP4fbHIOhlbZYpCwG9QfYjvpxrEmiZx5OSMdj30MmjbyHP&#10;l7Tnu3xrOyMgudst7B6UyJnmO6rK92COJWdCEywztHJznvroP9kqzC3dFXe4SKN9ZcSuR7oiLgf1&#10;Y6p68os0bRFCrMN2fn2xron9n2i/d/hdQlkKGaaomIPv/EYA/qBrA6xITAAfVdd7P47WZJI7BBPH&#10;OrSnscpICiVlXC8E886pyhqlig9WGjdSHVhkMuMEEe4I9tWj41wSXVqe2LMqEuZTu4GAP/I1TlcH&#10;tRWKokVdx2x85z9hqXQmgwOB7lE9pHu/EM09gpPWF+ql6Wr3StWmlFbQw05XOFj8qVRhTwTtTkD/&#10;AAnVY9VT3a+0lHTUkdxqvKEUaTzyqfMYtjfhsLkYxxgDB7ae7vW0L9NVIrHiCCqpuXXLbiJU9P3J&#10;kwP/AFaAXaGnsVdR26iqcxz0v1EkksIl3KW4LM6jaTiQbewIOfnXkfWsVuP1SSFvDSa+e/7roenT&#10;mXHZI7kj/SBdb0cdzpjJPcaze6g0kL1DA1EWTtMaPlsEcnA+/YjRCIWqgWkp55Qu2tSEPPL/AAsh&#10;N5G4jkbfMzk8+n50yJSdM/7M0d4qK6hqK5d0ceIv4kcg4UK55X0lThSvY99LFl6eq7YLlXQUQrIJ&#10;Jo6byAokctGcMe2SQc8rnlcn7YGW0wts/wBtWtaDdX9SUNVRUoSunfy5kqFhCK7StygKOW9PpIIU&#10;dgg4Glu43ijprZSzTGaskaUb4psBhGSSwj2nJwFz6vgcntoh1U9DC+4rQriYSIkmYmjZeThONzcM&#10;fT7HgHQ2ktlVb6BBdrbNK9Qu6CGSXLFDkOAu3vz37gcZ1oY0YMbXKdOLha03Hq+J1tVvNRVSUk4a&#10;mhZKdfVTkkMy+4ODgjJ5zzydELbXzXmeenp7HJNDNT7o4YF2GjCSZaUk5BBAGNoz+LtoH/s/ZhUQ&#10;UnT8dRTzzD1tVsz+XlRyoUYQkjB2g9ho3bLBNbqVamlu0UV3nhT6d6lvMZpjgr5ZK+njb3wBnvzq&#10;zMxjmaRsUzoSGUkt57vdrhWUs1wrjHMWehjqoc02+NufLZmIbcdwGBjnjsNWQauWsipOmrRXMkpV&#10;JUii2geaQqkOVO4na2AA3fOca8/u2+1tea7qGslulwqNk6uXA2KpCycjjDMBj3xo/VWm2zmK4Wmy&#10;1jVlRWRLLI4WZHXGWUowGwL6T/N7e2SK002n/GhtZXKCXYR3OlukT0UazPQSzPJIxbMiYL/zZGAo&#10;4xnvnVeeElrqOsOpq6xxWpfo3w1dNHG5YRBgMsFKj47nnJ99OnUdBU1FRT3W6U70rrUHzStQGJjM&#10;iLJK+PwAlePbJGpNm6RuFt6jobXba6vgJuQulYk+xSUjj/gxkKexY5b7FO+3RIC1sJHzTmzyj96u&#10;Nst3U1b1aLo8NFFFDBC0pChhKPLOWJzhSGOB8fbRGLqVKO0UVRNT0k9bGVOX3yrIHz6+4JIbHf3b&#10;t20Pu/TP7+anrK1KV0tlQ1LIG3yRynZkHy+VGSzt85A541roKI0Vyrf3otOkJWCSOTaqyz71I/hp&#10;ySVkHbjAA1WJD46VphbRaAofTVN9DYJmvM1XLUzNNUz01aCZY5RGCXjwfTuCqo4AARRydb1tNfTQ&#10;Uxo6Bal1IZkQ+py5JjJ+SC0gyfgZ7Y0wWyzNXQRstX5jrGzTQ+WsaGRt2Aw5zwVyDj2ORyNEWoZZ&#10;aGOKCKCkuFLLBPJFUgiR4t+WXeGPGCw/Ud8a5CSZrneYrIAAFFJF3tNHTmh6gpY386E5o08wl/qI&#10;yGKuuQwkPPDKQRreaYS1EtrTz6eprZI6ujWRvxiUBpRkkg/h9OOOPbOmS4WuSvoPpr3cqeWekRiX&#10;aVj53rKoyAD3U43Ejt7dtDaWrpq+1UAiusH1FPIKqIIx3RsmQEUMo9IUkhSOMAZOM6hNlB0VVfZM&#10;SAFKoemFt1gqauiglluFzDUkgk2N5RwxEyj78Ak8gj2zqP4OdPVnRVxvgvcU08NJ/DoPNMirMzrh&#10;mXIwB62/D3wM5ONS7r1RUSx09FK9NJLDAsbOqMqS5yRvByA3J+xzkZ7aAt1ZNV0T1lFCZvpkG6NY&#10;V3E445Hwe/GeP6UjkSlpY0bFAc5rXJms9BGa+FPqZCsimURMhAfBbcN45zwvBGME6IXeijdWrI7b&#10;TTS7BBF5kEbeUo/CQSpPfv7enSVUVvVdayw281dFEcSzS+aEZH4O3/Dn0OM45z+upV16tqKekt8U&#10;ZklhqUmmnq5WEawxggKW4wfSrcAg+v20AY8xYdPYKJma3Yo/W196qOniDTiGnOz6eLzlQynLeaxV&#10;hzwcDKhee/vpO6yF1ejpL1KlveqryUen+sjzE8edoZOOGUrgscbs/bI6t6pobhdaO0G31WZInlXz&#10;J3p0mVuBnYefQd2cdiD2yTJtzWvri6xdP3K4z0KQlpKieKZC0jh1RIhvZIzg+ovkgg5zrpei4k0b&#10;ml//AC/T0VmI2dkowV/76uirLDmefOWkZCHkLnEeQw9QBwGUkY4xjnRyiaoh+rRp5ZRslpokkBJY&#10;qX2lSecYKkj/ABA/GNfesqHpvpWrWssEt2qKKjrWhqo6qqR8zAncVaEbNoK54YkHuTkarOv8R4qC&#10;X6Ty5pJVzAFl2lXLgNwBggncctnOCwBGc61JsCXIeWM/Lf2UZgWqy+rOtpaKmpqKr+ieSGmRKdst&#10;5rDcQSRn1Y24OD/hz86IL1L08ei7ffoeo40r7lU1dHLRU4WE0kUexgXdQMMx38/BHqznVM3OuqEh&#10;tMlUqTyTJUQARNkbVlDhcklhgPt5ydrHntqN09FLeY7VR1EQgo6k1GGkLMhT8J2nGS2Vc/8AuGm/&#10;8fHHEdSzzJurO6jvdTdFWJqqL6yIRQNTCo3qzSNuLbz2YHCDluBzg60dHSwGK/XG7yBKmAGnpKOp&#10;SR3lhYsTIEVCAqCL17yuFYd+MALbE1LbquotfnVd85jgp5InlaqneQ5DBVIQZAAU7T2OQNWtR9M2&#10;+2Xq109XURR1FPTp9WqyklHCgSRMfUHQOcAs249jwBgE0XgREjcIsJLzaFUkVTMHkbY0lGdtVIZB&#10;5cpyPURyxwuM47jB++ottvd1kslfVxSw109EzU8kRpxKoiJJWQABWVlcyAnKkhhnIzkvd6Gm6duC&#10;Std4zANkCZRgXlUmR2CsoDAAxgk9wUHOg11udCldPX1NTBJTyjNPAE8tZo2I2hEOQBk4z8A6ZhIO&#10;qrJVpxDTYUCqvVZDBRma7SRd9rUlIHWR0XDRZkZselwfseRj3l1V5uMC1N2qKJWZY0mhlw7yuoj4&#10;UYIC/jckBe4OcjSl1ZJWpb6e6222qLe80dNO9PKrAbXADOVOQSP5TtyR86C3jrGnjutJC9Y04uG0&#10;KiSDZE5ZlTbnhCNg9XbLDP2tsw/Ga00oNeL3Tc1vuNzrrfVUNPS/SVtYiwU0km1XYqzBeBwMIc/n&#10;76OdH9RytdrbBdLSTGVkp327mSGRGK7UC4C5TaVIHJwMHJ0iWXq6+VP8GSFkhppi8xigh85ZsSY3&#10;soBDYXJAbG7J5OmzoyWKsoYIaCaOs6ehqIqkyPJJE8RZslCpHrY4ZSoJ7DHpzgGTB+HaWDshSyHU&#10;GKx5rT07b7lHfaq0MnUVFTikNVO7ZkZA6jEbSKgcqVwQOyccnOqOmvUE1VPRpYEr54boa2OOrDlG&#10;JVZCXjRgrOyjaQQwzng51YPVXUEtJSXK53GzmorZ6c1EaSMkcPmY4cOGOQAcADB7Y7Z0l9D1Ngr7&#10;/R1nUFS9raLbI7GMz+pcEZRcE5IPJ7DHfGDVx2yN1SHf0QJpNRDT2Vq9Ky015uP1lQJLVO1LEz1V&#10;LTRoyyySs6RvGFXhSi5ChW/CSeThe65jrbv1PL1BNK/1MP1UVRkIyVCcDzAwb+G/pQkYY/5gx0j1&#10;RHWWaWmqZ/IrofKkZkOwzssYUMG/xZ8wEZxyPjGgtx6hgaZ7dSTOoWZa5J1VTHK5bDqxzlgRg9vY&#10;d++s5rpHS3p4/cIuxACYmaILJV2yCmVKcSTqkZ9XmgZkDKDjaoTHYdjnOgF+s1dc5a29Uqu8phCy&#10;LGdvmu7gR+aWBGI5GY7exCITr50rKKKFU8iomilkmYvDtkDEHcIdv825QQRz8djpjsVu6juAqenn&#10;+thlnmWEBqRozEwwSdrEYU4zg4PBzydW4fEh8wCJXl1Ku7XQ0lstl6tF7t0dSGdA8z5DOY5PURlW&#10;/hkbWB74BPG7gxY6hoaaaxGTegqEaF/w5IDMrfB4DD9dMV96evUl0uPT9RbHhheg8ynq1k3xMTGs&#10;b72AxnduO3HA7D/Ek0NjrEvFbN1HcpkkpK+kXy2i2BFWIM0gfHqBdHP6fB0WVonaS74/ZAc8tCYe&#10;ramhscEVTVRM1TMPMRmUsVVokDg9u7Bux9wftrKS5RTSQ3mnWoqRLCJf4UYXIxtdDtz6tvr/AKn3&#10;0Vm+rqLbQXFqadYKuN6clIlMm0uUIjZuASJOCMcL3xoX03aaeop4aaOHa0EkteoJKiQKmxiMfyjD&#10;EAZzt9sjOPG4CIg8hRoncJuqKJ6TqR6KgnlkoqKha5OpdSNyQA8enszEDGfnQagrILTPJUpFHOtR&#10;CRAJV3bW3c5UjbkkkcgjWuz3S4U73ujiuExq6u3rQ0ZVN4ikWphOQBzjykGR779Z1PbqukoXtlVV&#10;Q1XmFIgFiIaHzhgxkDOxhyM/4sEjjVktYGtN88+5TY1x83opiXCjut+oJ6mJp8y1NPtjl2hpPLQm&#10;Ru3pGSAuASMH89tBUyWW81VsrIVpqyolBkl4G0nGV39uGD7mJw3ufbXjpKw2K0WKtqpKeR6ajn82&#10;NWDCSJFER7+5wi5Pw+Bj203iClMdNT1dPKzrHiWANnyVAGDJj8Y3FsD3ONFZMxzvDduFeY66BW6s&#10;a+S3JKWliWC3lneuCuPMaEHy1dt5OPxMQGIyzDvjiHbaiw2+sgMEEtVSzStNEol24R32xhpOMAqM&#10;cYIySSONbKahNv6hhh6qqxUS09K1SsxJEe1AFEaqcLu3oByTg9znOlypuKV9pp5rVaXio5laSnhj&#10;gWnkMROdpJAJBCxk+rb3xxxqcmNrI38p9EGXZ2yxr9W9SWm70v1NNb4rdVippJ1f8LvI2/I9zwQP&#10;ux+RgvcKyzjp80M7ILpXuGgq0qipp4jsUhgrYZmeaQ4OCNg9n4g0Niku1wrLMqLDT3E+aoiaJ4o1&#10;WXIVdpBb25JyedZb7Nb7XS1AtN0jlNHLCgcp5xlQqQX5B7EZKjkj576KwsjJa0bWgueaIX2irrpT&#10;1a2qhErVlJJBAnmRCRX3gOWy2fLG0gjAG3cT37Fui5KK6YqHoC0oLVFdKz4LyMwG7t/zBMD2z75z&#10;C68pqw0MctheeWqW201yY02AXQqd5DDhdnlsGz22/PaZ0ql0t1RcZaijggoy0NQWEeXUxh40UNkY&#10;VnO5uCfSh76mzSA4cH+/dSgjJeWuHCOz2u20lRLDNQzDyKjEaz1AhM5Yq25pJB6SxKgsewYn4wrX&#10;gVtzR2utPHRSU9bIUemhUwptfHlLg4KgAgcnJG4kk5JCa9VF1u8lREZS1O6UEjyxlTsUjDxFt2Bj&#10;awYjnv8AizmD/tfRV9MbTIWpaWaR4PXVyStMqyMzsFyEVsAknHbPvq0IHPiv5p3NtT7PQ3TqG926&#10;5AO0MKw18ryMHYyIu5yzLkqp5OJMZIGNR7kZqm2i1WgS09xqpPOklSEs8SjzHLtgAALtA+ARnuFz&#10;J6fuVFJVpaJ6Ssti1riKWWONSdq5kDMzepo8JjAweOAc8/bJRzUN+lH7xo7lT1VVFIpjOUAebhXV&#10;h3GNmDwTjnGrXS8N3U8qOEDuBv8Af/SckAADleaTpvqCkEXVdTdr1NBaYgK9bfGhmkmDGokJZsvJ&#10;GYYwhRQJCBIcE4UpPRt4ufUUq9Z3inD2dauprYTVw+WalxKrPJGkpYbY1G0EnA8xv8DaK01V1n1l&#10;07crhW0SwtXXOuo7TObrGI3TzR5T+QSS7RlJoyzLnZLGF7cOtr/Z8ruqoYqWvqv3F010upStr6e5&#10;UzpFTIz5jhQU/NRKnOGl7yFmAwU19lYscXRsFmOXABoA+NDsPesvGxI83qMmU8WI6a347k/S0f8A&#10;B3w5ovELpys6l6kpqQUt9qDa7bcHM2ynp6JFNVMu0rKxMsflKoIyzOQTgZtHwr8Ko+t5KOhsk1Xb&#10;ujrfOZaWkjpEgWrjKqHqp2X1o8jIdmHLsnq9ClQ0jwz8J+pOq2PTsFye22GzRw0KtCHU0dMY8tTw&#10;K4wszhz5kq5yCvHqwOlKG203Q1ltvSnSdlnnC7YIuP4cKAcyyyHAwAOw9R4AGO3J9T6s/Fc5jX28&#10;m/c3/dUPr6rfkm07DlEem+lbF0nbltVhtsFHTIzPsiTaC7HLMfkk8k9zosce+viBwo3sC2OSBr6e&#10;2uOc4uOpxsqoTe5WFgoLEjA99ALd170beqyrtto6mt1XVUSs08UM4dkCgbjgdwNwyR78d9JXi1WX&#10;28VA6Vslk/fNO1O7VdMtWII/NDxGNJmHqwQxIjBXeA2SADqd0TZbWOqa42+wWy3RWyniom/d6KIp&#10;WxvccAZAlLDnnMfPfVgxMjj1vO54H8q2zGb4Ze89r/vxTfabe0lNUTVqtms3BVYDckR7An5JJY/B&#10;bHsNFIYUp4lijB2qMDJyde8Y7aD9XdU2bovp2u6m6grDS2+giMs8wjZ9i/O1QSdAa1zyGt3JVKR1&#10;nUVUv7SnjBa+h7ELRT1FqrbncJRRU1HJl5oqpgWjnKjsiBWbPuQF9+OEeq+oPJqKiWpuM1RM7GcM&#10;9UT5pxI+5i3Hqy7Nz7DH3a+vPEa/dW3ys6/vlVEtbVyv+74piQIqVI2COIxkKzJknHPqJI+KD6vv&#10;9ItLXxpUlfqoN7NGhkZI1k2lsYC/bGQPSByONeldMwxgQBnfv8ViSVNIXJZ686gnnVqUxrUQ0fr8&#10;t8eQ07sqwqcZBAQ7j6sYC55IyA6F6drPEa/y3CoDzWCgVnJlzEamoaDaiIN2AisqtgntjOc40t9T&#10;3S4V95FrpoKlK24VsTR0aoskqA8IpXJOcBWwCFAVcD4vKzWQeH3TNFZ6eKMtRRebUyRhkFVKy5DE&#10;cg7ismSc4XgdtFZ/9ubSfyt/VTvwm0EldU0U3T1xo5+mWgtlatZmTE6iNt/KqYlJH4A2SCDll5Gn&#10;WOovdHQRT9S0NI08iqJBSz5ZHO3upwTycDBbOGOli1U8lb1VQ2+vqY5XWvSOYMgQyiMfxXCFfwDe&#10;5B74HH2aK4piolpWTDiSEypuyJyQVILYAG0juc8NwM6usbpJIWhh9azMIAMdY9Dv/wBL3JV01WjJ&#10;GyuVJDsSd0bYxgj2P9DoFWvLJvjC7yrYY4I9+2Dz/oa2dYVNLbaapuNZNHTySwzGOs3gMCZj5bLt&#10;5ZmJfC+2Cee+lenu91uArJ6eJamlpKjyU/igyqdq53EKFzvYgcDG0j2zp3yBhpdZi+0kGS3TKNLv&#10;0TJ05C0VSahYBMyqWDliWVC2CFOeR6T6fsNNMU+2NlYKzKCMOvlhj/6hpf6RkZ7etVOsivI2CHU7&#10;k5xtIznOQTgccjgnnTNNSyLSVDxL5pjHlq0Yz/EY7V+cephnIIHOo4oqO/XddLhD/CHDvv8AVD7j&#10;dREzWyjpPqq0jIRXAQAjje38nccEZP35xIpIr9DCs8tHQqhAAhWoYtjsQdyjPbOe39OR8FqpLDQG&#10;mkrmkqaoeSpXaWlqXACu3faAWBOey8fGplLTrbSaKommkRFUCeSXOSDyzZzyQS3t2+2rQKtgFEPN&#10;aojJkYQknnLDt8g/kPj9M9orGgpJfLeTBV1BiSMNMoZc7gvsMAZOQMkA69VyCHyWguFDMyhXkieq&#10;EDxgtjDBxjGWJ9JOduBjI1ApzBFFMKR6icF4zJVzpxMuQCck7mOMjJCgHGBxp7TlfZpr2+ZUoIKS&#10;GoYUkcm12zI+dvqJwHAXIAwvIznganmjiq6maGVaaB2AEbhnWBWAyMkZP4gPYrgtn20NustFhq6O&#10;jrKpIWeql9SHZ6PgsoA2hsYU4+edaWuckmJmij/gKC7B22yuf5IjgE+wBGQfvnhWocL3eb9NQxx0&#10;1soW8x0DEPg+X2yG57+3+Wl1rV1Fdua2sKLKSQikZ29vj7f5/GnGhppmtvlV8i7yG8zyxkBmOSCC&#10;u5hnOCeefvrdKaOjpRW0Esc8D5IcIxCEEgqcgbSCCcfBGmpDfHq3JScnS6W8GolO8kkAbz6cY7Z4&#10;5PzzwNbm6Zqal2EEQEefSznGefjnn/I8fOilx6ppo+ILcX4wC3cg++AD/r30u3Hre7+Xto6CNXQt&#10;gscn+/6/10xoKs/QOUR/2ednMUEEhHqLEIRkj359vjGdaZOmaww4aMtHtwWbGdoxyRgfI4/P76BV&#10;XVHWVUTM9wEII/DGwOAPnHvznQmr6hvEJLVF1laTPq9RGSfb8sHjUDIAqrpGDsmKttlzglEBpDtB&#10;wJBjGMcHOcc/p2/TS/eErI4xSyh0aolDE7m2EAHsPjB+P89eKS+X95iyVczkgqSXJyP1760VdXcN&#10;skjEGSKpjB2sPSGDc8cjkAD2ydRdICLCqvNrZK80SZ+pj3SHaIicsR3+O35H2++gnUc6LBDV1CzG&#10;YEIpBZmZBnPc8AcgAYHtrfcBVsiy7WMjZwYWBkYDOAMjK84H6aFVd2opbjFQy1IDUcHlsHIwDkkj&#10;OPvn5yTqjPJQpVJDspNIYU+r8kJPEkZ2PICBgOpzx9vbWpAWA9Jyfka+UkqRmVYZV2uu1lA4YZB1&#10;MgK71RgCpHOCAfzHbOgButA5Q6Wj3J7kfkD/AK9tQpaE99oDE4401x0u9QTgc+o5PI/17a91FBE8&#10;u9BmM55I5xpnYmpQdHaSvo2B3fbt7a0QzGmeRV9ISTtnvkA6caiwlVLxLlG5B99Aqi0SNL5iAKw9&#10;LK/AI9j+Y1VkxnMQHsLQumv2TusIafparsDMweirvNXJwNkqggA+2Crf/fDXeHhx1W9VZEaX1NG5&#10;hUKfbgj/AD1+VvhXfJumbo6q5UTodxU9yCP+gI13d4D+Jdk/c9TBXXKOEvJHsLnIHB3ds/K/31Z/&#10;DCWIbbryD2iL+ndTe/8A4u3+v+11HBcmKAsw55OfbU+218dfRxViwyRrINwWZNrAfJHt86VbPdaS&#10;SSJiyyR7gQR2kHvjOPtpjoa2OeUOIkjWQ/hXsP66yciAsOwVfFzhK3c7lEkXzBvX1A9iDxrxJle+&#10;mD91qKaOeORHVlHv20u3KWKORk3cfOeM6oRObM7ZaE0kuOPNstb1KxHDD+mtL3BSwHb7Z0Oq6wKe&#10;w7d9Bqi5vvBRfSD7nWizHBG6y355BTQ1yEZyxA9xrfS9SQIywsoIZsMzdsnjOlG4VaxRQhNxfaS2&#10;TzyAefjvj9NCkuWXILbctnJOmdhxyDcI7eqTwmmuVi1d3p5o2pyqBVdiGGDn7ZHfS5WtSyq1O3cj&#10;vjBz86CRXoFG3cke/bOo1VdGkIZWAx2IPbURhtYPKi/+VLz5gvNxsSysvkFsnk+rGT9/jS9ebXPA&#10;hGwLu7ncdMMV1O5nkII49+2hl0usc4JJVsDPHOq8kNK9Bkteq5vlBWz1CR0u3zGUhgScDkc66Z6Q&#10;iXp7oCx0MrjzEt8Rk9yWKgtgDk8k9tUDcL1CkiJGil5D5aYHqJ44105EgpbPDCQQY4FXBHPA7a5n&#10;r3kaxnra6/2Xp7pJPgFz34xdRimvELHchMTEKwwRznt7e2qZuvU4uEuVjDY43Ec40yftCXF5urlh&#10;jbARDn1dwTj/AKarGFjkKTzrW6Ni+Hhte7k/ysT2hzy/OdCBsK+wRi6Yu9DBbIgI5XqC8dSMvghC&#10;cMh9OMlDngg+41Hvs3k2h7Tbr1U1qw1JkipxRrArxgEeSuWwmTzgEu2cBTnn3S09whkp462kiNsn&#10;qFnE2xi0TBCN4II54xj7e51uFFfmoayWeW3VMEJ3xJBHh5FMsbBlICjAQI2eTknnGvFOvP8AH6nN&#10;JfDj/C7bpsejEjDv/UKs77WdQXSx0NBDX2Klr6SsloXppJg1US5QqVUhuQoDORtKjGfjRynoLtB0&#10;2tzra+eCIPGitT7oIgvAUyBcMU9OQOTk4OCeDN6sPSF2go6jq2z1RrqqtE9PBDQRQfVSqoRFZ0bJ&#10;zvLHJUvkEjAB01Vlhh6heqoYIZlol9WahIxsAG9CsSehzhRgA7cg9scZj8sMaGkbd9v3WhTWkJZs&#10;tloZaV71X0SPct4XEtR5jkFVAKJGfT+FsZGQARluW0P6iFwgMUtDVUccENPIaYVFUJJRUb23OsQJ&#10;CnaUAzjkH89S+rL3SW62J0z07067U8LlI2DAefnKjzNuM91JHAJHbAxr5T2uistmWkoY6CO9XBxF&#10;Uw1MYkg2yY3hRjb7DAyThcgH3kHt8r+6MNJ3QGxVNfbK6jqvoZaXa0btVtnM0mGTLDupyvtwe/30&#10;MudfcKi7LW3SogpIJ5XeWVmcDy1yFC4xwp44HJJ9xnTklHDdqWRbbDSxpaah0ikZUWNU3BNpwMvj&#10;2AJ+wPOhFnuLz242yglhpaZMRVQkhLy1UZZi77QNigH0hc85GSe+rLpm7EhTBMh0hOlJTOKe0XiW&#10;6QTxy0gWoqMkJIFA5jJADEqQefcH40Nra6mgoKuqrLTeLrb45WaRGjVwmSD6TnBABGADuycjXmku&#10;9rWidLXQk0EMjj6cAb0DRqofax2gAoAR9/uNMEMl3oooEa5fUJDGPJpofLiSfeynLDON2PTgYPfn&#10;tqjI3U6qVZ7SNygl0NtiscUMlJLTQTmOWtplj3TopANPG2ScAcMfz5yRotdnt0XUVRc2nrPrpo5K&#10;eOMx+UJJAo9S9hgAAZbgcHQPqeh6nopadwPOu9xqIp3dFd3jKHcAc/i9Gc8YHHxqPUR0dFeV6ivd&#10;yqLozxeVEksp8tzgb2CsTlicfYDGR76n4ZIo90F5NbL70heq64SS2q/0daTVU5nkKQsZImWUmLsP&#10;Tw6gke/bnjU/921UdZPUdQUPly0u1TICdyuXXavPB5OTj2B+Rr3FeKm8S/RW6yz0NWXHmPE0cZp4&#10;Mgb2JweQCAOcnJHYHQO5Xy/3ueK0WGGChoKZXglmqYC8kzjDB1UkbUY/PYc/GEIy3nZFgab3RCl6&#10;jNNXLPda8UkETPTJIzS7ypA9WFQrkZ5JZe+jFF1faOoq5P3lUzUaVG6V5kotzBlDAKGOVGSOMdi3&#10;ORpR6se3XWKJ7/SxrDQ1UUsLk7CJNoBaUqAX5YHaRgZwBydM6UFlobY0VDFMalYXjeUJJHHPIy7l&#10;IBZQBkKDxjjlTrh54GObdkE7LH1k7+i0VPU1u8x6T96Yq6d40BCSvOSv4mRfLwwAySOBjPOlq4Rv&#10;JTPcKO6lIIqwzyVMqAx+QcjClsFTkjGORkd9AlhvtTNFXTSxzbZB/CkcCoikztO3YCAvK9gSc8DT&#10;nbLD1FbukOquraW4LBJbFWkc0vlglGIEjfzAOG7L9/01b/BOZHpBvcIY1EHUl+rvb0lI1ULqKugi&#10;b/d55aMktGxAwzOmCoJPYlR3z8ZdrybLYYKaC3rPFLvnqI49pVZCSSFAHJA57/ONNtnpF6osc3V/&#10;UcjVyQ7aSnpa2oaLfgKQynBUFcqcEDOCO5xoRLZJbJ0uOpZ6dog0c80BlzIjSomGDE7QBk5wGzgq&#10;eM6AyJniaHDex/dkN4PISpF1VeVlajqZZHjmpg/ltKXjkVo0IcEkYb1kDIOMEfBMbqLpnqDq6jnv&#10;Fnlpo6elxSpBG4Lqqhtz7tpIjHpHtuLDGfZhqbx1zeOlbPcJa5IqS3QkpNVBmSobZjMKEkK7MyqC&#10;AoOSeTpnt3h2ws9XQ1V/od7W9KBHtjjzFd2VxvSUIS3DHjJP24OtDWIm3CADfx4O/wCyZsRkfY4C&#10;Vl6Vo6Gelr73Vj97ysWam85zGjggResZYhUA4AGBgcjI0y2/oixWxZ7ybbLZoaqWOnoJ5p1kWqcb&#10;3LuhkLIpwvIA7HB+at646euUt/SS09ZLcakrHK7xujieqPpZI4YlKsSoTIz74POhlz6g646dpaWj&#10;bpqtaagYyx3iUSSEr52CsauWjXb29IXacqec62Ol4r2xuMj7225AHuo/9q1BN4d2mWW89O0twuI6&#10;WubV1ZI1Q0UYhbEwcnA3ZXcCxy3pDDnHzqt6+je8vTW6501BRXVZpY6CSnmby6iQjAO71eoHkE+5&#10;wcdwxQ0VHSXoXy/0QpauabFtNMvlqs4ZdrFAcFBuPAIHYAEdonTtVW0V5aWW31MttrY1mq46qRvJ&#10;aUEbHdVI87GCyjsC3cZzrQY4Mi1MNlV3yOeOUwWTpGuvVAbbboS10p6meLymqYI9vmxFNuXIzlVP&#10;BIyQeedKtTcusKGgholL01veZ4TCoV8So5V1QZ9RwQxO3GWBzyNNtd51VFLeemKOroLnJUR1RlhV&#10;zGPLDKcKxYruJLnd2JPqxo81stVyaG7zPUUoowk89PGIyRUSCN3LNKxbad53bRkEDuNZk2S1vmdR&#10;Hp6IGi9kiW+qhpZ6i2V8s1vZpAss9vM4kfJlBaUu5UNtwAAAMHJHvp/sd1vFxeKpudDPTQJCsaGW&#10;dWkKquFyRt3MQTk7QeB8HWvp+jrmuFZX/Q10z3SumjpaaCESSXBXkdfNk54QKynCqOx54K6OwWO9&#10;VVygoKSngWet/wCLFWzMopvT+LAxlXPIAYsMMce+qmRJJLbQOyJEHDYIdfLj1XcEtyV30wNJWy00&#10;dbJFTwMoiWMHBADMXDP6skjg5GNJKXK/x17WwVKx08nlFGrVQKYuG8zJznjk47MGB5XVgdTdG1PV&#10;VFZ6WlJlh86vEc81PIEJ/hLv2kMQA2VB55XI4GdQbj0DHS9GVdH0/wCRJXU07RwI1V/v8h80iRVK&#10;ORHksuY2yWPIUEkm9jY9RNLuT/NfsrjIvEG6qrqhvqayVVoGmmtzxUUs9DUo6zU+D6Y9uUYqDhdu&#10;7cT3IBBUYLPDcxfBFUVVfXwSultDUrZnRHVgWCjCyFEI28Z3jGrJunht1hRNTU/TtjS33GCSOKeo&#10;85lERTKeYF3FmUkHGAd3GARo9TeGFfYYKq8UDxQVVK8dBLHJC0dQk/kxgy05b5CJsDEbyp7YzrWl&#10;6hFjRhti+3y9UAtN7Jf6It10k6Zenno5ae+XcK08coADEStIDIrECPKKSFIHtjvo9bJa26XW5ZpI&#10;40ppg1NFHhlkKbtpA55URKPuSD2042XoJKASNU1c9TVS1EM61UqhphM0jKJVwMchgSvOcsODjX2k&#10;6dun+0NfRNW+X9U6PKKaEhp4xGu5mfJYpucDHbg8HXMZuayQvd69/pwhyMJItJC3zqCmgRKizyXh&#10;qillzDMoKxkBVMgUDkKoOE4OGJyDzoTb6eSmd7XbKOm8+pcGNt/nRhWLZGUzHuGexYEAZ/J+sPhj&#10;VVc1XabrMksMyRs0cnIdA23MpzukG7OcDAGAANPkfRnSfT9UypQRJWQR42R0nlxLB5bSLlQ6M+WK&#10;kAlB6zleMFO6hAxtDj1/u6h4NlIlJbLlav3Y9fUSrLAoklqVqRJ5kKM+U2xbtwOexJJwe3sBrxSm&#10;onK0EX0dOVkiWjKMysW3MrEKTuUk8ZH6d9NF9uZ6io6a1UjMZ5qhfIdYQUOc+lI+FDZ5GBwcEc6y&#10;mtVoMFYal4WmukJP0ka+XHEihjvH3yr52+xzzqqzIAJJSBvYJXe5Wm4yPS0dvWJDTGWCrjUrOkoU&#10;HaVLuNpcFe/weNMfRV2u0aUt1uN9r3WiU0sYkcvKjsCvmRFiccc7fckjjIOg1G/T9rt07UUlQXng&#10;kjhUPjcpUEhkABTbuxg5JznQOlvl4l+jutH5dsp6aq+mgqG2pGr8eoMRgEjncf8ACeeNWmTPLixo&#10;27pjMeFddmuUfVFuudNW3QU8loCs9dDMIwqSFFySxO05LZ3cYUg850lrUw9VXu80t6pXLUdRUIxp&#10;8qJlBiXLn+VsSyDIGCB24yCMNt6ot0VZehci7Vxq2ukNRMHkqmUFIQAq4ILu5O5jgFMaG0Br7dab&#10;pfLtTxzsa9BOyRLDIrRn0ROAUBcqclc7jgE5zjThsYsNN7fqf+lItAG6auqazqsXemEMJgtVJQGS&#10;h2BQEVkyGx3LKZEUKfbb8kkR07dKfqLqSoqoKqChW2LJMyNNhngTHlMFXtuIcbDnl8j8YOke7Xs2&#10;67fW0dSsAvtEKuBFHopyZHKhyB8hfV7HnGvFFfbXFe6GwJEttq73li8uWPmGbBj7YCqygj2yc4PB&#10;FJ+P5XaRdj/tSDwPKFd9zitduFZd6ZYaiqoKWNa2UBVlG9Mlhg5YAogzzj8s6BTtSVT2W02q2JTi&#10;lq4fqJPMd0qG5UBGZmbcvoDN+BS4BORjVfV/VMC217J9c610tVM9YnllZpEjp5IvxDK49Kkcng++&#10;dONJeDUzwdTx2iGnmqaerpVieom8x4Iz5jhV4jOUIYYXAYMMnGgNx3RjUd0WKQONHhE+pqqm6Bpo&#10;4jcamOinY0iySKWV3cYd2DYwiBC+GAySBg6A22/Vsd7iuFFVVS1FRTNTmRDkmWRPLLoffBkOD7FQ&#10;QRgaWPEWRKqsoD9dNcZaWsaGsn3nyVOASkYyFYkwMrHHO30g4OhnWN5sdJdPKimvcnmLTUVQqSpL&#10;UPUOhdWyXYqrGJV2FFAByOGGrMeCXtGjZ3dRmfpfbU6dX0t8ijkra6nqGpKaoCRSeaNqbsNuC5y2&#10;d7DJznPzqFdbrb6+KJkuqvNTQRM/mLiUsW9YRSOTkjB/XGONEY73RdZWG49DW6mnmr6BIVoqimlD&#10;wiQQZ3TbvxBTxkYILAgEjOlCcWG336O30LmtmoIU3zSRsqSSLgsVGSTzvAyRgAZGrOEdDTFIKcP0&#10;7/qoynzWCmOw0tPcq6KSWIpbqKGmjeQzElXWPMvpAHBLDnuSMY7a8Xn91dNyx0lO0v7sepjyYvWr&#10;kjCkkfct/UcdtDOnrlFYaSP/AGoukarNO7lnPqh2MU3lFz6SdwC8cqee+I6dQ/vYx04iMDCdK6Vg&#10;QpCxo7M2WA9PlsuP/QuPbVg4rmG+yCdgm27SU9g6KqPLqFq6rCUr1KxBJP4oDCIA8R9+SAePjOin&#10;T11L2WeGK5QLWvEHdJHYlYGYjcBjAGTyMe2fYnVVUV0vnVNzqrYLlCUubmWmcDcH9LqgUH+VS0Yx&#10;3G37aeenYIKGzUf7wkFQ1qp33jyyI5w6qPUWGeHwACDkSnjVN8Dom6Hm3ffb+hSimLn80pomplrq&#10;iatZ1mq5ZJJRHA7iKINhRkgnkEsBkL7ccA6bBazLTrWU1SkNqj/49zq5o4fVI5Uoq53SnAYnbuID&#10;HIAOlK/3mv6YlkqKCdoYBHDSKtNIxerAYOSzrtbYCSOMHLFQe5EUVdNtp668wyTyyIVip4JBHThC&#10;cZcg+gADhUA5U8jGNbUUBEQN3asayWklPkNtsNsqqqmiuM8tdSzvBUyRqDT4OCSH7gZXueCATxqT&#10;0xb6Ckt93qFvcsirAsjvHTg+XJGkpKjB9zKWzyc4+DiuukLxXdZ3irp/qFSmSmmnmLxN5cEKxkvM&#10;yoDgAZ5wT2HJI0xW/qrpyv8A3PZbJTKLTba/6hKqrcwGqm2tDHI8QyQnrlGxiDskQ4JJB9C/+OvZ&#10;PKyOoDqErahjNknueQB891ESADW4cJ36b8JH62v/AEZ0V0hQWSWeUG5188AaGeLEjEvUMPx4ICsm&#10;Sf4CAfi47F6j6Ytvh/aOk/DHoighqaieWaf6VkRnrJI4ifPmzheGw258rlFXB4xN8BPDo2a2U3Vt&#10;2erlrJqNKahSsUeZS05AJ9gQWwoI/wCQfJ0111FQ1Pi7a5ljVaqkstTM74G51MqIi574G6Qkdssu&#10;fbXqHVOrHKzDe7GA0OxNd/mq/T2GGLf/AJEuPxKneHVouVn6ZijvcYW51E81RWkSNJulaQ92IGTt&#10;CjIAXj0gLgaZmZVG5jjWpqgLN5CIWbgn4A++txUHBIzjXNPeZHFzuSrZNrFbcobBGfYjnWEgjjWm&#10;sNQKd/pVBlx6QTgZ0MtEFRbqZoqp2kqJ5GllO7OGYk4HxgYH6ar5GRHix65D3oJhZNLxbunrZZrr&#10;c7tTmZ6m7VAqZfMkLBWEaR4UHsMIP/jW6ikobTT1czsEiTdUVEzHgnHqb7AAcfYDXyo8yeVImYqp&#10;Gc/4h8D/AF8akx2ulkoJaCeBGgmRonj9ihGCv5Y1z+J1HL6l1GiKjZye5FDb+/yjSEhnO6F2DrW2&#10;dQ1tRS0m4LDFHKHdGTcHL44YD2UH9dc4fthdc1FfJQ9C0ddcKCnheSpusZby4aimUKUJPZlJLHkk&#10;ejGBnV29T0tl6FoLhc6ZY5EnQirgeYoY6VgwJjVcMTkBRg5AyRzwfzz8YvEaHqG5VVW0K7bgoo0E&#10;u1pEpI2ZVjUg5DF2JzyCxH2I9V6L0+OWY5UY8g4v1rdc/LkyA+C7nkqv+sOoqqvlWKoIeNZWi3En&#10;cMv5YjCJ6lAi8we+S+qW6pvKBvKWMP55G5KgyBIogZVQAKcHAw554O0ZyDp/v90Ws3GRWNZHvRHJ&#10;852j8ti8o77Q0jJn/wBQAOM6qHravfElDDT7lrJWRZlQ58uMsmIwSzKDkd/kgDA10mY7RHslGLTV&#10;4KdNw1txuPiHJQuiUT/Q2yUYcS1UgCyylSQ3864OMAMRgleHC/ybq/M7w7NwPl7y4KN5cZOB7lg4&#10;UEZ44450SsnT8vR3RNu6dhqpqd4ovOlyhJaqCCSRB6sZDNg4H4RpYlRmrKego5GVN+5XTsOwRiqj&#10;japPDe5xzo2LH4MQB5PKg8kuUjoGSqe71DTosS+XIZSqoSVQKA2QM5AQ8ZPc+5OmO5VUDsgoHeOR&#10;o/J8naG8kyEq6g7c5JO5sk4GPtoN0jHQmtkE2XLwNKzIQpSNkVQWbG71A8nIG4nnsDMqIXPm1EaS&#10;LIzCOAs+XdQMje6FmwCqFs44b51YAoKPdL3VlTLQW4wx12DGW8mVByIoFUeklm2AlmYHGT6sEgZ1&#10;X3SFZVTWCSqjiZj+8WMEAdER5HwFJZsk7cjjDd/zOnXrqOWWirKWCSRlKzTRRQBUjkbztil+AAmy&#10;Rc4GcL7DSx4QLDNLTU/lEzU87OJkkYMAEJAT1YyTvBI9sEjjWfO7/wCy1vuRm7NVqWauobLPDY64&#10;GOWOAszqmUBV9suWAxkPxnaB3zjnTLUVFMVgmeoUU6FmdvMAjyBwCQcH+/PbHurtGgir7lNUJWz1&#10;dMbdTlVAZhKWLYwPTuYquWGTycjPIO5We32oUjyTQ1VvplP+7VE7ADzAo/hDJfKkOQDkcN9tXQ7Q&#10;F2XSPaYMaMfKHGwP8p2ilpbfNOyy/UUbKZVmX1CMquSpYE5wqjA/5T761z3FLhHG9HcUpYZomljl&#10;lQieYL+JEiIJyc5De/Bxg50u2S8WfquNEq4o4oqOo9cT0wWSUNtcmXIGULJGB24UE9zppanLz1V2&#10;hmlkkqIF8mRFWTykABIAJOOcHgEHAzzojH6hYXaRTNmAcw2FApAtbWpP++J/owWpo0eVJJJmhLZk&#10;wpJYBslQO/BznIBmLyZ6ZZUdRvIeEMBCsqFWIJJ4XAUDkk5I+cagJb6tZZ46GGpKLEIhUbQgii2A&#10;OIIl2+rKodxVR7klQBr7VPSxRpTLTySJRptCSk9xu9Tg/wA3OOSeSe5OiBFHvXuqjhkp4Hm8mWTM&#10;hhiG0MgZs/xHGI88getlIx+EHnWt6eeKpWS5QKZ4nYwQqSQoPYk8bnwe3Ye2TzoXX3SqpJy9bX00&#10;SsUyZZdhVNrHJQcsTkYIBz8e+iNLWhqGFoIRG5kTIeIpKEbA2sfxYBYcEccj504KRXiStraxmWMB&#10;FBzkfI+P/Pz+moT0FXPH5S1MykKVxuHIAOO5xnv7ffudF3iPGBtcHjAx/r7a0TSINp9uQADx2+/6&#10;/OnQ3JXqPqpt8dRG8MauC8iLkBdo/F8ZOe36ZxqLS2OeqcVEBBjJ4JwTjHfB+/sfgjR+73ejttLL&#10;PVScuF8qDK7nOewBG7k5/p9hpep6Hqq4NJV0oks0VX/D8lRtm2/PBwD2wePwnvqBNKrJst1bS00f&#10;AaIuVzgOFJ7E8+/v76EGyvUnzGxsxhR39/8AX+udS5bT1dQ7pqOshucYUIiyntgYK7uOePc4/PUB&#10;+rLnaU8q8WWpjaFizPCAyZP5gc8Z7nQyWnlVHgXuESt9l+jiDSuMSITx3Gc8Z/X+o1BrqiCB50SJ&#10;ZTMu0q6rkZHByQcEHaf09teYeq7HcmJjufl5HKyej1fr35+CfnvqHWVFPVxtLA4bLd0ZTx+nv/30&#10;znN07KvIQBsoU8huDU9TSLljKodQcKw/P7Ddx750pOltuNdPRy22oSf6phGxTcoTLBiT7nIH99Na&#10;zVVvnaogTIiVpgohGVb+XODk9/78a0Uv1FKrYNLTLKWLOP4knOcYB4/XOcnWfM0PcLVJ+6h0lic1&#10;jwxMzRQkb5AMBSRwM++j5skgCkheFGWJz/rtqGa2noqcw0shjjLHceRuY5JJ0LPVzglDKGIc4Zfb&#10;9CPz99TD4oxShYamOOnWJPOkdSIzg7R2U/A+c6kboANpkiEY9y3OOPbH3+fY/Gk+XqIyTbjtPqyS&#10;VAOTj/tr5U3lpOEdjhs59jpzlR9kxkCdY5o4i0BVgvaNvYcag1dJSVFTzPGGIwM+/wBv00rRXKaA&#10;BtxCuCQE+Rka+1N2eZ1mTKNgDI9/v+f/AF0N2U0oUjw4I8lMaSo3PjcR7cgg6tDwx6qlpKqKjM2E&#10;kdQ5U8le5/XVOUl08w4d8EDIH3PfTT0TVt+9Uj83ZlSMn340SKZpNBec+2uGydrHkdiF+hfh34lU&#10;ENDDHcOApUzDaXYAcDBHcE4Oe+rygvFuutI5jjhp6oZMSojqxA55zx7n4xrhToLqVEjDy1amTG18&#10;OQgAzgEcAfb766c8K+vKO6Uk0VbLG1RCyqiRnarRY7ksSSRj3xqnmwh3mC8/wiIX6DwVc1pvNR5Y&#10;pajzpNw3ERsM8AZ29x88HGdarlSVYAngjaWInIB4fvjle+lT/amqt1cI1k8pKgkZaMsAv3wfsOOe&#10;+mam6moTSbIq9XZwcRv+XfJ4/qfbWQ5hifqaFvsEc7PDcdwgNWs4geUo3pOGX3UaWZrjGJGLsRgc&#10;A6b7r1IIbaZGO5XJ81oHjVsAZHbgg5/PjVW3eeeV6ippyZYnJcsw3FQTnBz2/wDGrkLi8bhZuVEz&#10;HI0m0Trb249bThif76BVfU0W7y4n5bv376DvK+HKJlpM5OQM/OtdLRzLIGlVSO/Ptn7aLpVB01m0&#10;zRX2URhFY5H2/wCutE96qlcEsAD3HydDkXk4wOcZ19KbyO/fSIpJjiSpzXSYmML2xz8Z0PutfIQ2&#10;BgtxkHsMa9tgYXj06G3U4Vju4HbnQi0K42VwQ7pdJbv4gWS1lgYzWwh+2Tl1yP6KddjXuX6a3Sk8&#10;kKefjjXJvgrb5K3xVs7yxkpHNJP29kRuf666j64qJobZMYDGWCtw4OG4PGR25xzg8Z41xHtM4fiG&#10;sHYfuvUfYthGG557u+wC4i8X7ga/xCr0U+iALHj+p/66AxoIYlBUK7cnnkj2/wAtSuqJDWdUXKtd&#10;F8xpySVOQuAB3x9tDZJgpkq53XABdiTgADn39u+ulhAx8Jh9Gj7WuLzX/iOoye9x+9I9YKy4SWin&#10;N/oYDTwVlSaOPlZG9O5SzHjgHIBxkqRjjQXqudbAgt0VSlY0EH1UmzereUQA7gZOw9+OwwGGcnA6&#10;yJcLzDtq6+ioYVj2zLKswMXmDaroGUgkKWwBgE8g55BiXrC2Ctku09dHPVfSVFHPWKx3mFFyqszY&#10;IHvggHtx8/OWXM52Q6R3e/va9TZKImCOuAoPR9ZHcqGieeeRaVa2eiliG0qVIQsyMQGXO9uc/GdW&#10;1LZulI7q1VR1kkMlIs8FOEO3yS5CCTvndgAA8nBx8arlbqtqskaVlI8D00xnVHTETJgCOUAYwyMV&#10;3ZHOfYHiLQVNsutWenLXLPDPTGGZqssUjVQC2InVgA2wj1Dgb8d9UvGPYbIzH6hYTTU+HPTdNfWj&#10;CVisgWFPJnVopmdQwEqcgnAJwQO5+2F+zUnTdQ9UvUU9TFTipqIS1PTCRoyCqIowAHUMkhJXPcc/&#10;BXpyKOuvs96FU8MEEYMglOPqJlVSpySWPpKnJ4Awe5wVu3RU816u8lPUW6F6ql86F2qSv07xzf8A&#10;EkPcDOAAOewUHOk17nNr0Uw4hwCjXqrTpO91cLWb6ujCBKdakSIy0+eJCmeHIUDORwT3yMV9Z0Md&#10;SLZaluFbV3dTTSqZXSlheXLKqonLBcDJZgO55A1cFw8qrqnMwi+pnikmomUSEsseQSXblQ25+T7F&#10;ffjStZ7XURULT0tbTNWSRidYpSI46cRqDsLqDuIABwfy+Tq9FMALRjJpohQOgq68Ute1PVUfkRTR&#10;AJErguigL2yOxAYnBxxk6e6a4z2qvhNXLc6FZXfyzLB6Hm9OwR5Ul/uRkLgcAkHWmrjs1bcamusC&#10;wVTSLJANiE+XL6W8j0cE5YN91AxyDoL11cbr0303DFR3M11za34rvOiYr5ZLN5hk52ZOcEkYGe3G&#10;JBzZZR6qL5CdzyvnW9fVxV0VRVXOT/7YSbC6IoBVnLBAA25gT+I854zxxpE6n6bv9yuNFWVtxrYq&#10;Wjkkaon3YSGAY2rGc48wk8Ac5Iz2zpfsnVDX0ww+cS5lz5CxHLRhQuB3JxzgfLasXqSlqa2yWXpe&#10;1030rQ1ypcxKy745SodR35ADMSQc847DVhw8J26qs3JK8WTraz9O00d/6kp2Y1crJSM026oWL1Lk&#10;ISCVRdijnBAJznUGGmuNz63tdL0TdKm709zaFJKVIyjQJLkOXGSBtQEsTjarcg6B3azV16vMFJd6&#10;vzKeygOkdDC+fJ2/hDNzuJCjKjB55xzqxuhek63p9anqq3LNFeOo3npbdSCQB0iIImnQ8EYDeWuf&#10;fcfYai8NcdYd/CK2Qk2pdq6bgSSSCnDtUpMjSvPCQ0m0BlCsxIIAAHckY/LTH1pRVdor6aSalMsU&#10;sgmij8sSrtIUnIyOeex4++lqWCe+0E0NEszVpqJqZaqOL+FRJt5fzBwc5GA3yxGn6/WKlq4KKeap&#10;DXC22qBZpFhJBAReRkjOTg7cZyO3I1gt6U7ILnR7967qi2PXVdwq7vEYttoeWo8mVki82WCkjKyB&#10;n5MaEZZRwBzngD8tRrd1RdqnpGr6apLXHJFdbdUT1dLLTeYIzAw3SINoB9LFs8kY75GdbOofDusN&#10;u/f9VYaaP6ZTUJWVFc1KjRD1LJIjKxj4HYYPHtnRmxNSWrpqju09trDO+4JVUMyIiybRlRI+CgYP&#10;nhTwxGDqzFi/hmHU2zf2UDETYK92q9UnTnR12j6jqbVTQClhUSVDL5ktQwl3RbJMgn+Iu1gPSBnP&#10;Gkukikvt4Fve+XKC31SLLFIrefFSGTAfagXcp5z+IZ249hphsd7t1TWX15K2rNLZaWW4qTcBUQh1&#10;KotMcrjb5rop3HgAngHSn09RXfqWvI6wu1fPNVxvi2XB4FYxE91KsWUZ3YOxSByCRkadvT32chwq&#10;/wBkAb+UcJpuFd1ZDaJLFSU0T2uhkpoVd0WPb5bKY05Zs8+o8nJBHsBoX1ndrnJYKOwPe4pKy5T/&#10;AFc6QUIkUo7AZO3hU9CgnBz6uDnTvd0tidN00ddQh4jNH5MHltJGFiG4knkDAZRuI5I5+dfLfV0t&#10;1t9NWSbonMKTM8EMYJwSVTLEYHqIyD+nOsoxNw2OeBsT8yUQsa52kFV7T9KQxW2mt9ZZqeRkZBbj&#10;QMUDTyDdKG3nIBOQfbae3I2yI+iaR6WQ0QSmdKlPMoZwVhSReZV8g53N5ZGHHGBwcY0w2rq2Tqes&#10;WjWgENNSzkyyU8ySLUlVyRsIypXb3z84HbReK01tcaaiguxjYNIYEPlEqm7BkyR24xgse/G3dqq7&#10;Lnx3HUSO6kGb7Kuks8126lXpvyY/PpJfJlqY6cFvXHLkpKS2McHGEJ2jGewDVnh5Kj2yxUcSTy1c&#10;iCoZXGwRKu6Rto7dyQeQdp7HA1alrlutuuhStq4qCrKrJb22syzB2bBG3IwcNyVP5kMG0Upo2kkp&#10;rMlzp46GHfUziKQIUZlAcE8I3+HDEtjcF7Y1Nme9gBY3avkT62ouiLjRCqaz2SttF/e2wT1NLbo6&#10;cUzSQUUp80DkAgDbmQlOdyg/fGAyWAVkztaEi/3mld5KmOJT5Y812CSueVMeT+Dvk/c6b6Ohpqm+&#10;PVVv0lJX0coZfPrTA1RIqmLA3Hn0lccEZzkHuZ1XVTLeqfp211cFLAjlGWR3zDG8bqyhWyB69pyM&#10;cqRxgjVWTLMzy6q/lDLAOFXPTdt6ssl9ulrp7HuijLTxyTKI43ZFxkldxIDbzt2DOxTnA0w2+1pW&#10;1/11RRQ01bSylFr59zRkMCm12Bzhd2CzHIBXtjgr1FU2OxTfWClkFROyJVSzGRc4ChZCCQACGydo&#10;AIHcEE61wzWiIbrriorDB6nVnCRqW2kAckg4k4I7YPJJwpOqz+GWhor9feih9Cl7pOiq2OvrLWLt&#10;DTUlLJVmOSiJMcsyqPMCoxwTuZmDsOSpPONK1ddbhZt9zFyjnIqlgoEKIiQyK2TK7jLSAsUJCjnf&#10;n1dw4inpoaMeas1fFUr5a1CShpKmOTaGcOD/AIe42jBB4POtdX03Y624UASKtMdESaXz6bbHNGmS&#10;p27SCdpb8Dfyr9iK0OY9j3a3HfhSYBy1a6m02aqaR7lOQkk5qRVqUfYwOQdpDHGRgY5/XuSka0VV&#10;TDDQLS1lyhdI0xEX8yIByud34WVdxzwRkc8A6GVaWaPpeW30tJSw0jtGyyJlkjiDPjhSVG0hWyFJ&#10;yxzyNROma/qq3WKtjoglRDJDM6mRMPNMSyRgMQpUKzLz3ZVTOckCekGMOc5ToBtqTNeYo7rFb5IF&#10;gZydrRS58ggHDqwBRyCu7GRjnOmmx9N0kDtUx1NG03lGo+rpWKyAeUcB9x9IwygZ47YJ7aRrbN1P&#10;PTwQXSm856mpeOkWMJmX/iZZicYXaq+ocZlUAerI0Q9Wj91VENDbVeqp4fo6dpYnjSLZuBhkKsvA&#10;yvGG43dvZRtDWlrwDx91X8UXuETku/0d3a2nMbsyGWeQACQlwEUZ25BLryPcnUO8V9NRvXw3dIlX&#10;ymhVYFxPKpRN25wpyvDY+Nx7d9b6tx1fSULWbp1L1dpI1jjAuCeWJIiCkcjuVPpBXgnJ2KAB7Toe&#10;n7lWSf8A2wogrU1TO1fG0mxjEGkwzk9s5JwPdhyOCI+E2Fgkco3Z2Vc3K2y3Kvov3RSSUskkSQ1N&#10;OiSfiVlMQU4wMo7Z29+Mg86aunbBJFNDU1VEv/2umeWF2Cs84ZggHsWUIwPIxgMeM8G6S301Jb6U&#10;9O1rQpUzmWWR1LCFFU4B4zxwQx75550She0mkW6zpHOaKWQLLM5KwEekqQD6sqMYXuG98Z1E5Wum&#10;N+qG2MMNqsHt1NW1zU7xU9OzvLGwJGTESroq5OASjKMkH2+CNQ6bpya+tH0LXU9OYKqSCoRYohtY&#10;FACxzyeHkQE/4RntqxW6eo69mrLXWvH9aagx+YFdwWh/hIhP8qqMKOPUgJyRgMLxWzzoK391pDV2&#10;gp9LVbFD0kjegxEhRujBcvzwCufsbMeR4bvMav7phEHG0m+J12t1otU1clOtHAk0UYi5MhRnSBQX&#10;HGG8snGByCx7qdJXVXVNPH05RwV9mMX7x2GKCGcoFk811TdE27LYCsSO5Y51ZN4pIuvr3L+8o3NH&#10;K00NAhwiukkbIxcj7xoV/wDSOOc6r28dJXO7+IlgtsMhlhikLPCynICOGZ/fLAsnvx3HJ0WN8TnX&#10;J2s/psoyNL3bd0qwQVlTVtBPb32zMYoZapFWSLgNg7SQOWPGcgEdtb9nV1PDYpLXcY0Ly7pmjiWJ&#10;6iNpZQ8bSZ3+mONSAWx3zqz+trBBaKaCklj8253CZKdokJUo8/ms5JGP/scY74wFGe3CvULYaGop&#10;o7xQS0tPBSxwz1sJJExKD+CcjCh5JDn35IBGdGZlGQ6mDb63snlj0v8Aol24ViU1vuNItHCauGmh&#10;jo6+ZQyBHlT8JYZJw8sZIyeDnOM6mdMizdP22i6tntNxt9xpDUCa30tV5sNRVlgu91I9UZUo2Dk9&#10;zu9gakvtrstkrrdaZrjSSXWsasoipzJGuFCQls5ALpJjaDt2IQBwdAb1DcbEz2yspVW5zbIRSu5n&#10;SlDrmKIO+WZ5NpBBJCrtPc+mxEDM0VsPilq0Gwkav69uhv8AWywU37+pbewnjp2eSGE1O1lSRkQR&#10;+WByVVD9gTqBJPPa7VWVVT5dJTUk7XCtjpmff5gZQoVpGZmyyqOS2CHPtphXpmeirZ6pIWorfQIh&#10;rbnSAGjlnJ8tYwj8yDdvK7SCcKFBPB39CdKzX+42G03moqa+31c88VQ1MjGGB0XejEMuVYiSYnPL&#10;FT78jebJBC3URsN9uTt/fqhgmRwBRnpKz1FDd4zbHqY6KBLWZFdgqVAaniZmb049EaqcE/iYe5Gj&#10;VvpIobslfbrU9DItN+7lgKMJGleVdjkOx2Eu5XbxgnkkAYORVtxt93i6dMUET0zN9UI48BpGUeWq&#10;Oc5wpQ4yR6vsAB1z6rsVlUdT3q/VENJC8AWIULSkpt2E5wB/EILg8dsawPxD8vLPl/NX7fdTFDYo&#10;BL03BebbSTwSSWyaancyRVMrVUvnReWFCEqq5Z1lYAHC7ipJxkgrdJVf7NVv0zP9bQozkvgxmCRg&#10;khHGFQFj6SCcOW4AOrJ6po6hY46iis1YKyuzX0iS1CYnkdl9Ykc7TnCnYpJw2AAMaRb7WWvomvo5&#10;0tsVLV+fHD5Jw0Esm0tKjhuDFulaMj/DGRg51rY2veKQHY7fI91F5HdQPDrp+9Xnq6lhntoiqTU+&#10;VTu1OdtNgtmT0jEcaqsfqGCSxIIOdWDd7QL9G1O0zn6h6yAGNdi+a5glBGDllU+n3JxjOSBr109Y&#10;Vp7TdOtOnqG2PSSVLQ2ZnnfzoC9T5MkWDg+UiBihOc7x7htary3Wdp6DttvgWmW4V8jPWyFyj0qy&#10;sVhjQLj8Ealmycg8HJ4NSWT8RkeUjY18CpNi0blLdP8AuS6eIlB0/S08t3O6mpaiNJSC1OiqXSPa&#10;Dhzh8vk4wfktopJ0nQVXU8izPRVlBSQn6SEVB8hYzIdvqXmTsQdpGSrAEZ1LtZs56fslLX2oy3Gh&#10;eKied4kZpNw8xWzyzAMNpOBnJGCMgmuiegLnJbIlnta0xtoKUjVMwpwsBLuCN2CzAM7bQDndxjAJ&#10;6TAw8zM0swIi54oChfzPalOXLggj8zgPiVW/Ut4j6TpL10rbHjnqbnNBHcY6Kjki8unYCQJKY+cc&#10;MGQOA4xuBxxZn7K3hZdfF/xWprveaMRdPx1ctRPSMjR/URJxnauBGucYIPBO0DBzrE8HY7JNAtPR&#10;2WW4qZUnqK6ZXUrG0b7ZWiEiltpR8Efh3EMQNdwfsr+FUPQXRBv9dVGsvHUWyonmMHlLFEBhIo1P&#10;qCd25OTnOF4UfQshyOk9Fjhl2eQAeOa8x2WdjZ8PUZNEJsN5VrdQXek6S6cqrs0KeRQQjbFvEank&#10;KqgngckAa12W11EEsvUF8WD961MQjlMRzHBCrMyxISMkDdlj/M3OAMASr5ZaPqGia0XSBJqGbBni&#10;b/7IAQQv25AOe/Gt01VG1bHb1OXZDIw+FB/6n/I64/UNNd1rLbBEVzK4HmSctx2+2t2s1GuSSyUE&#10;6Qlg7RsAVHPb2++mAs0mJoWtzvhGMeGI9vvqDGlRLUHzFBXbgnPP6f10M6Ut9bTU89RUqUaYkRqz&#10;OSVDNhmDdic//OmGNdi4JzrO6hgfiMhnmOlu+3BSjeS2yKUeChWGeSoZ2YyexOQPy/t/TSR1D41d&#10;IdP9QRdMmoWarlDeoSKsaFSyncSeAGUgnGBqwc5B1zn1H0YPDqrunUPVLWi72m2UdVVwRz08iTym&#10;eZmcGUHb5hJROx9KYx6hrf6J0/Dc8skG/YDkk+/40qPUZ5oo9UfzKrn9rbxKra6tpujqWCOKXzSt&#10;XWJUtB/DZfPgjPltnfGgZ/XlQy5GQxGuMuramSvZaeic00Ds0XnjBlTcrAyNkjaOPSTgcjGeDpt6&#10;g6ybqW83S7/Tokrr5YkKyr5krcysrMxO0AxDJABUIpUBNV/1FHXNRVBhoYYaUxSlWR9vkxBSu+Qt&#10;kD+G6hVG1iW7AYB9LxsdmLC2GPgffuVjwNc7/JJ+Y7n++5Ltxji+iMtQyqldT/U1BlqPLEYXHkoN&#10;uCBnAwDk5POc4VejLe3U3V1pneOEQUcbXF/92zGcHcAVyP5towcjjAGO5XqOsFxeeC4gLC0nnypU&#10;I6goiFgoC8hSxAzy2FGSewM+F9u/d9greq5xSipr5l+mYRuqRRKFJO4jKpnue2Yvk6C//JIG9ldG&#10;zUW6kr5ZLhHBDPOJ1UxxQPKuUkZVd3b0nIyrenGfT+WgdEqNQlbdwIpUAUIHkkberjcSykZxGABx&#10;6vYjBiXWrWGoeSGQCTIZp1ICzuCPNc932KwaNV4OX4x21LtVDHTQQypTb4admkjaWoGUTg8E5KN2&#10;GcYzzkjOjtdb6Ub2TL00q0tS1vk3eVFTLFw7bmILJyiDK5MRwHHfPvrRcaNKOWRDPFEjSGMOsWQo&#10;3AYyGyWJKjBwd2R2Xn3Yqd4a2pgpJ4paVVxJLGu0N63PcjJwoA4IJL9x2Pu5GSS67iUjhpTsbcFc&#10;F1yqswOQD5pAOO23PGc6Oh90o9bm41QpPMmilqLpA8AMMg8wo0yys3OcZdjk98DtgaQvB65eT1FH&#10;RSeaquJAJ9noxhhhvfDFvYg5I++nu+wUdc0CTiqgxSGmRHbzUpQ8besHjGV2HJwMvySBnSB4UItN&#10;13FTRVIjQK4jMnqMjEYx6c4wCTk+wx76yckFuUwo7fyldBCipo6GhtddLwFMqlQYolkyELMAM7d4&#10;QDBPYcgcaUrlUXC5zrT0dNJItK0iiojhVljjcSozbfSCcg7Sx4wcE5OGXrWsa1mOlpWNM6qMMIGn&#10;EOCgUo0m5QoJJ/F7njI0G6EggWrqrxJWbYrXHgyCskjaeoPm4aWUDbICxmOwDIAAOex0HGtkEKH1&#10;xYaamppBEppaqnJ2zE+WxG0lnRtwGAQBhSdxIHfA1F6Yv8lDc56C9VlwSGORnp5Wqd6KSSu1iozk&#10;BOSDjO4HB1t6hrPqHgNEIzM7B6iqqVLrBGPgHdgYcnftBy74GVGDf+zMFtswxJTvJOwidI5FhjkJ&#10;AbYHcswB80bsDOQ3bvqDbabC1en9Wn6c8OYbHp2U6Y0V5BlWuqnSECNWWbaS5Viw3A7vwtjk45++&#10;AQtkbxW93lMl0jKySxVBd1lc5GwvI4ZiNuOCRnHHbVWRUnUXT1Yf3OshLy7KiFmPliT+RwxUbckk&#10;D2bA76duluqXuNqpyv8Au08Max1EcblMPtAbtwQSuc8g/fkaNHKHbHlei9N6zj9RFNNO9EVt1uji&#10;EtVVxxrO7B2dFwBhdoXHcDGf0POvtTXU08kdOhjljXDvIhPJHKpwffhj/wC354gy031hWOatqJFx&#10;hgX2rhsjnaAcDtwcY7D5I09DTQxx0yxJEsQIOwYXGMY7cfnx/bRwVrBwKgVj1vmKaeCb+bBQgBeT&#10;jnGOPyOf1xodVJFaxvan+ouVQu2KnBbMgUf8SQg5CrkHJ79s6M3i6R2ynlqVOwRDO185lkbhFGO+&#10;Txx+fzpetlDOVnuE8yVFZWIxmP8AgB52Ln2B4z84/LSJ9EF53pZFGLWzV1dUJW185z5zglIVzwka&#10;nsO/IAPJ1se4V8rLICVKlTtHIx+vH6n/ALHW2SnFKkks5yfccZQYAIyO2ePj2BPGdC5J5JsLChIy&#10;VCKM8HP/AJx+v201oDivj3KQlo1kkAkfdgEqcg8Hn8/jXyWSrWTz/MYkkHHJ4+BjXgUyMVxHk719&#10;O0bjz7/J51NpkkZiuN2GYxB2Axn2PsvA+3bTVfKEW2hFZ05brj5ktZQxbHALFVClucYOOfjPPfQe&#10;q6Gssk7Gi+pp0Hq3RT8AZ5AyD8fn9/fTkyMp3bSF9iSOeOdRmlijZ97Ip5b8Qyc++O/v31ExMPIQ&#10;HsaeUh1XQ1ZCCtL1FUIsnoYygnPOSuM/IB0Mnt3UVE/lzwx1qFS2U9Jx+uOc/bT9XXC3Ev5kisQ4&#10;JTdu49v9fbS/cLtIHaOnf1sw2kHc2PjHuM+x+2qcsEfIKoytaOEjmuDlxJRVYYN+BAxAHb41Mt/T&#10;tbXzApUU9O34lhmyJGHfIyMEd+2i1ouEVJSeXBGCY23vzjC8Dn+2vadcWmsljpqqH0KgWN1OCjDP&#10;KsCNpA28jvt99Umxx7eI5VdIPKFV3RN+pZfNZXkT3MeO2ftnUaisdVJII5pJ0Pvkk/56cKfqKqph&#10;Lmd5VxgO/JbI7n3zgEd/b76ErfqeqrcVOIySBu5AzqboYAdioFrbUWt6cmp4z9NWFiOQHXKn7j7f&#10;r76htSEqYjE0Uiqfxch/naf6aaJZ6OOESpIzDuRjOMD8+2h8slLPGCSCDyMN/rHfTSQsG4Q3gDhK&#10;1V9QhLxPtIOB79uNM/S9e0rxzMQGIG7B9wef8tQ6m0zT0kqwq0rxfxdwIwU/L5/76j9Lh6eZ4iSd&#10;km5f/S3/AJB0KIGOS+y5j2ix/GxdQ/4roboyWVkDRt3HcNg4PzroLwcuopLq8k8tMsbLtZahCwIP&#10;fkZIP6a578L1Fxm+kRGDsoAZD25HBH3476uGw27qSFJ1paaeWIPiSWikWUqO/JXcEOM8sM98Y1dm&#10;ILKXkc0GmXWukp6rcBBGsG2MllaM5yD984P568NW1MaBV9Ocjvz+egnSlR51ipKjzM/w8ZLBjxxz&#10;j3/TRgOrgB2Plk+oazi1LxHXYK1V9dIbfFTs3pV2bA9+AB/10DeeVJSVLqT3IOONF60QkqI9uF4B&#10;9/v/AH0KmO1i3cH+unaKFIUryXWvclZS1KK01DG7DkOuFb9cDn9dRZnjZi6Ky5JO0nOP119BDe2N&#10;ecfJ1MITnF3K1SPJG7Artx3z3B18WdyclsfOtzs7AK8hcDgbj21olplkUZYrg5wvc6g5GjFL6zhi&#10;TvA2jJzwMfOhlwlDQbgwZWGQRzkamoilmA7DjQ67skdK+wDKqSPjULVkcJx/ZloxV9fz1m30w0Mr&#10;A/BLqP8ALOrv8Tqr6ax1Umfwxsc/odVX+y1b5me/3JAu9Y4aeMntk7if/wBnT343Vi0XSdcSQp8l&#10;hn9Ma8+61/m6gWj3BewezbRj9Ka/3E/qVxdWzGetqJhuxJIzYPvk50PukkcdDM0tKtSrL5fks21Z&#10;S3pCk5HBzg/bUsqxbtznnXisSAw7aisp6SLcitJUuFjJLDAYkHgnC4+/PGddJ12YY3TJnejT9qXn&#10;PT2nIzGn1P72tY8W+tJaKp6Os1RWdNrUKs10paykjeOvQIkYAkLOF2xhm5K/1xlIksvV9JVwJ9LW&#10;1gq5JDFSh0kMBIHmA7c+nK7ctxnAH4uWF7lY+pLZ5t6u8cUMVQIRPbRMDPOfZpJlIUBTjZsAPGTx&#10;gmOi6vpumoIa+wXOnZKyKeMPGBIUkjBCowkB2ZbaxycYJOCdfPD5W+H5huF6nG+NzNDuUDstppRT&#10;1V+tUyV1S9RCk9vhbeQxRl2sD6fW2RtyTg88jR7pquSvZZkhKCANDVmtUKIo1XCDJXAUZHp98YwR&#10;olY6CGeKjts9barMrM0k9elviB3hcHaigbmZsru42pyOcaU7uy9OdRVEtGtPeLcIxKxheVVyvEiu&#10;AFX0ngbh2IAOd2BwwmaMuVqJp8OwrB/296VpFkt1Pbam4yU8X1DVPmKqTliNkTbRkkDcx7KNqgDk&#10;6VaytoL3GVpOn2T95PKKdpBudZyQmJF3DheMY4BGffhXo5bdfqVLm0NMttgKectPNgktIQxCAs2M&#10;47HHGMknTT01cq2nqaW4UlCWh+pkpUCwO0k0QBLtluSqFgcYwSvO7Gq2gQONnhDZmOc6nAUiF7qK&#10;leoKi69QrXSUVsokpH2h4qaRjsTy422qNxZmOQPc98cR7fTVML1N1sNxlNnqIgk4qSrT0jqPSMD8&#10;at6QCCBycheNa7ld73YaK63aldfPhrwsdQwVgSpbaxBXbzgd1438feX0t1HdL9Xivkr2SuSGQio8&#10;pYQ7BSdu1EI9sZOO3PfS8V2mwnMu+6IRVlRb6SqNBV0ZWBAPOIVEhb1biVwQMbmGOWOfy0idV097&#10;uIraR4PrKStWlpqhm2xsaaFAXyWwFLv25/z05SWqk6qk82io4mqplMiiOVmilIwM7QfT68Z25U8k&#10;6BdJ2HqieC409XbaiI1dwqikqJ6Ui4wxDfiBKYXIxjJ+NWInNa4yWp6g/ZK/Rdvtdi6gqLnNb0io&#10;aIfVVLMykRENtgp129tzFQT3xuPtnTfR9FmW3V1zvV0FdUXCra6TRRhqf+MzybI2f8QXBHIwOAM4&#10;51GqenpOorm1rjtQSgqXZpfJVomOzPlFNpAyN/uMEyaLzdJdXx3YVj0UsUrRAQfUxmEMowcrKFw4&#10;wF9jjaMH20+VO+RvlPxTix5QgfT9rp6+8z2+322qqPMqUFdJCNyyO4VYYY8eogsSPt6ieBpy8Rqq&#10;Xp6/1dLZIFr62hdLbRpH6I6eNEPmSBAc7DKG+cg4PbRzoOWmbqNOoK2V6+ssVNLO80nGZ+EiJ59R&#10;DMMDPZPnQ+nrK56+etpWlWjkfy9kZKySpgjOwAM4BOAeex/UM0zYowy9z9kaQ6G0vdj6dpqH980B&#10;M5MUAq0whXYzRnzEIOCGXy/xZ9xx3w99C9KU3WdJVXq4ESzU0+zBBUkGNB+IEYAVfg9z20y9PdLV&#10;N0rL7ffqqWOKrSehLSRmRlEmBkqT7KV7n5760dD9WWWwdEdOfv2hCSX2ve2CdaMGETeYyBH2jgkr&#10;tyR+Z1pdEwJS5uWbaDdg9+zT/wBqhGdDh7lTfi10w/iN1nYuj6K/x1FgASWoo4zIv1H8RgsRwTvB&#10;8s849IBPxl4Xofq6i6HawS3KhluAnlkZwGSNAwHlhGKFhgL8e+Bjg6O3gUy9V0PUdmgtcMdppJaO&#10;jpIYFV5w7MFlLA/iJLkZ/lUH+Y6n2S43el8WZKC6RnzK+zQLLEu0YnVFLZA4B5JyMj761cV7Z2/5&#10;SCbrbjj9z+lI7pK0ud3Kpyy/s9XPp6w9Q0SV1XVSdU10FTUeejPIGjDS4zjkl+5x7DnI0WpvCugo&#10;Z26qWzzQLQJFFNIW2yxp6cxye7MDghgp4YfnrotI5ai62k0pjlgl81ZF3bSwI2qd3tz/AJ6jeLXT&#10;NOekphRpLHVRGFVWNyFlXeBtkLcMFznJPHJ7Z1fycXxInvvej+gUSAGnSuZfFVOoqLpuB7csf0ty&#10;ljoKONGDzSVUzcjA9Q9GBgjJ7/nOpbBd+j6SrFKlRVtb80X8EtGWcDLpuPBUgAbQBxnOdSOo0m6i&#10;8W7F0/aJIKig6PhWskqakbXDyFFjJQLhpIyY+Adp2k5Gdb7Jf+qKW5dUxXy9w2ysS4VIgeGJZUnA&#10;JCu/loxQFRkjJ+CvfXOy4mMY7l2A+G5A/XcIUAa0l5Qqn6FS026nrOnbBOKqaUPIqERiNXHqKNj1&#10;HllJUnGOeNM9q6NgiqqN79VX2VKONfOWlqFXzpSAAWL7i+QvZtvufuEe5eNFfBaaWKp+uluteT5V&#10;B+75klVlOELvAUARmBYKMtgjIydN/S3VdBXdP1Fq6nilAuJeGN4VqYmldg+OJV37gO4Lnt7HjVaP&#10;p8Mpe8t37E8KzG9kh2SX1a3SMVaen5+pq6kqC0jBjGs+91HoSKJCzs6kquF5X7DtEF0obTRJQXSv&#10;npj/AACAu+CQBmY7JONwJUZIBXO5iD3xdnTfQ3TFttlPLaLMKNZwAqhcmMlzIxDyK0mWLYKhuV47&#10;d1frXo27JYVtVIlLS2ekl83FPRPJOS3mfwV9Mjoo3Ku7G7A5znVuToOKYGs1eYDt3+Sm6IdlTPWV&#10;fQXCeG6WycmrxLWR0s8juXXd6QAFBwcL6RnvzjI1Fpr31JHdKkQ2q41rQT+Svkyt5707NsXG3IaP&#10;CO49OcKck40Rull6R6S9V8r4JJ6tI6qhP1rfUUJACAPGhyyKMnDKr8KSoGc7bFNZr093tcE1FSQG&#10;nWtr5UV95Ks2ZCEPpON7BRtOSoxzrAyentxGhgYSDz9VQMJLvMtVzuNzupmpaWilmXb5zL5qTMUj&#10;R2IAK71bllGFBLBR7cxLFUV11t31t3hqN685p3/jwIpJRnORgsiLwRkHcSOeGB7Vd7b1FR00lwpq&#10;200scbioetKpKAxJAJGGI9BO8AguMkEaB3gLRXOludtu1PRU0k7xQmrlEonZQfS2DhF9RO4K27nu&#10;V4x3YrmjwiKPr+yqyR6RaI2eto0mhlipZysELJHLTkhEwS4DIrZX1Ensynd7DkFau7UN1tkVOokR&#10;YCYSWlIVsEBgvGMFS4znII78aHItvtloqY7n55Yk/S1EMXkg5wfLD4HY4x6ezH8tJFd1TDDUG2L9&#10;X9cZdmUdSroR2aRSN3GTx2/xDVJuM5zjoHCh4roxsm2me0x3JOnrrOopI6d5qZWAYqgcBoyTyxyF&#10;Jz/j+ANWBH1FboqOjoIokWd4N/lxRFvMkc74wDgk+hU598aqGor6Surv3lFRVgnjhCRpLAX3hmQy&#10;bZPY5AJU54XvggagXTqOWtqKIU1fLSLZm2yRgEsUV1JbcOwUnaQcYHIyMgFkxXSgD3fqgHJcrDtH&#10;UdupBQ09DRtWlExDJMhlkwD5jMrDAHKsDnttUY4XXuurLUscVVSUEMEtUZ6ycRo8hrF2lnBCkgbR&#10;uYHBO46QI7106a2kepvdXTyVlUUoxTOrwO8X45C4x5e/eCeSPkjGdWBRRRUTUlXTrCJGWSJPMlWN&#10;IVwAx2kcM20LnuFzjJ1CaP8ADgX3BUg+1MojbqKWCaipUoK6R1ZoowsbcL+EsFGTls5Puwz20Rs9&#10;5ij+uaC4TVDyhWMGC8mZC2NwIz33DA/P40hXDxMoLfe5bPQR088aGSpnVNuJo1O4y7+PdMcHt+Y1&#10;9oesE6+rr/HZJXo6XDRfXPMlP5SiPai+axVWcHeV5HAAJyRkRglcwvlG32shEbKCaCexIbdQvc7n&#10;VQ1RoKQ+dHCQgM+X9PfJQAAd8n89V51l11Q09+hiE4WK2lGlg2GTymMaysrjACL7BTkN2+2jVpp7&#10;fFbq+71z1FFZbdSmkpYHKyzzNkZl2sw3YZcFjgMXOO2NSqHofpS4UEcwggSaStFdVq8pmlPDoJJX&#10;k4k7gkBVUEDIPfUsFrIS7xrPopOYXjlQunrvfLb0JHcOqFqWdZ3ILMqScszQMNpwRyW2+n3XTlHd&#10;luUk1DHKsdXPGKfzFRi6rt3ANtVhv24IbBI4DZyAIVyvNqNygj21G8eYKVhTpNBCCWC7kwCxw5IA&#10;OORlhrOm7XU/vusrZ7jEaeoqD5jtKQsiZVCxcEFSQu7g8ng57aJMdfnO1nZGiYAQ0nZEOnekaCjp&#10;aWgprnW5hSVH+skUzEM2VcgqMk+WoUjBAJOcniaklrpOo6+sNVSSVlBKtNPLlRskUY9IAzhmfH/q&#10;H3GoEb1i9RzVl3Z5xCYTLJIWBBZBiNCw2uR/DCqvu3JA5Gy73qjoqdrjWXqCWeqA8mGkieRoto3J&#10;FF2GSVb1kgt6OAMarvuYOF8ohbpO3ZK3XV3guE6VkkJiliIdMuimORoHi2EYyxSJieOdzA+x1rls&#10;lTUWaln6qlnjpLVInmQRxYnqZ44wYlRZFyQzugZsAZ59tw+zdMypVxVr2eWOSrWR0rSdgpmCpvR/&#10;8Lkop3YJ/EQTonHTC719FUVNWHq6KoaqdHBkXy2j2OwL+42pgcYBOO+rDJmYzKBN8/e0BzQbLuUn&#10;WCifrKmXq2BVFRIWFEJtzQqwLrGWRVJZS4AOMekE86MV3QlPHbjV1l5lkuEWRJWSofOnqdqxS1KR&#10;sQX9GRGTwvc/iGXCy0cdto2p7ckERRfIgeT0LHGSy7m9sBsjH56gWult1PDFcOoj5lXDFE8tRJIT&#10;vZR6B39R3qzEDAGecjQRmPZZZ+W9h7kIMvlIXiP0701NUWuho6B1p4LjOdsZG1p4uVckH1SER8E/&#10;yqy8Yxor0Z0xNZbHUR0ckdFVVFLTxQySM0kkc7DaxIGFzu3gkH/EcDA04pFbKKnZp7bTfSyVEc9a&#10;JHaMEBBliq49IXOc/fWm++MkF+i/+1tDHQxW6UU9NHFtdjIWKGU49OBgnIGAfnI1dZI+TFLA42Ds&#10;Ob37+n7p2N0u1IJ1PBU2WQ3lKanqb3UzfT0g2q707S7RIAQfxBI8Bh8Dk9tIN3tktyrYaOmoBcGE&#10;7zSrSIAtRDBCUGFfPBcsgOBtDIfYasippDeLbFcDXSRTS7ljkU/gYFsBQDksScD5yM5GdeOkrf03&#10;0zGv0lwhmqqSmNMZZMNIGkCoy8ABvwpx7bB9zp2ZLsZuqrd/Ki9oLkqJbZ3oaS73GKVpKWqNIKXy&#10;SkYCOsvmv8BFByc8+n5Okqz09ff5Zljlgu9xrqeWrpyi/wAJ6zIKxlZMhlfauST3HGDqxvEm6y19&#10;kW105NIlVLUQ1E0YEshcADdtyCQETaWzjI/LK9TUdk6SpJ6CmorlVXaa3vNDXzxhIxsIRmVgwG4E&#10;M20E/wArEkDGtPAnlMBe7k8D0/0gP/NQTHTLF0DYoKCvv1nkuv1CVFZHFO7otQQnnAyNtAw2DtXI&#10;U54x2O2ylprxMsKzT/RxFYq+ukiyJJfKZwIF4Z9x81ge+QzZVVOUr9wC539bTX29xLPUxhnY7Ynk&#10;kcETME3FgG35Lj+U8caNXeCoVYugOnrk8YoqVJblUyTqCkM3OyMkYE02S5yWRAAf5V16X/8AG/sG&#10;32pzHZOYf8LCC7/9RPa/1P0WF17rRwIhHF+d3HuA5Ky5eLdo6Zq/K6ZtEMk8EkbSMyB5y5aGXbNI&#10;MAEMkyFAMDPAx6il13iD4lXpPNiqKulgWJArQxEKUWIxBiccnYXyRgep+2SNWr034UdLxWxmmtLI&#10;8blf4pUyqCA2SwGSck8A4+RzgRevLh0l4c2o3fqq+Q0NKsaiKNv+NO2MBYoxlpDn4GAMEkDnX1Xj&#10;YOB0uDw4WNYxvuoLgo8t88gFF7j8ygXg10H1x4seIVD0m98uDpVS+dcpnqZCqU4QLI7AHnKBUHzl&#10;R21+p9BQ01toae3UcSx09LEkMSKAAqKAAAB9hrlT9gixG79IVHi/XWuOg/2kaaCzUwbdIlvik2NL&#10;Ie2+SVD6QMKsa4J3EnrPXlXtN1VvU8yovyN2Hv8AUr1Lo2E7DxgJBTjuf4UK9XehsNqqrxcplipq&#10;SMyOxP8AQD7k4AHuSND+k6etlt6Xq70xguFxH1EsTHcYA3KxZ/5Vwp+4J99Q+rKGa+32w2Joz9Ek&#10;z3OrbJ9QhwI4z9i7q3/s0wQzFqyamyu2JIyAO4zu/wC2ucWupGQNBeq626QWz6OxPElzrSYaaWXB&#10;SA4JaVgfxBAC2PcgDjOdGtBLpT1sl4gkhpZJIjSyxCRWAEbsy9wfbA/t2PsSKtXmRIgC7dJNn6bt&#10;9hvNludr6gvdyra2seKtqK6vkkFTD5MrlvL3CNVzgrtUDtpo6q6zpLRTw0dvqqU3K4O0VKs8mxFC&#10;48yZjj8KBgf+Y7VByw17itStPUmeWIR0NOIRMRtxIwDS8dgoVYwMHtuGe+lex019ufm9aPQCemrJ&#10;Ntuogwfy6aMSeVL2XDSM+9hlsAJg/B2gzTW78gH1PYK2GxSGyUWsdkrOm7/SSw9UXS801zgk8/8A&#10;eFT5rb0G4PEqqFGc8gADjga5Z/bJ8WKfNN0wrCopYSbrVJV4aSmLJNF5TIF/hqpBbJJbdGBjkE9P&#10;9aXCl6astT1L1AHoQ0Co1YKlUWhRGVkV2Zhnc55K9+3xr8xfHTq+4dW9T01M0qvLfR+9rgsdMURV&#10;l2uq+seohPKTccncJDjBGuo9nsUPcct/bYfH/XC5jq84mmZjN+J/v94S9Qu6WWSqrp3Y1AeoY+Uq&#10;wbXU7FjTvjCAAbm3EZ4yNALrdrxAKvEUbRwySVO/egWLDoCzKARkjyVPpxhmH4gcNMhq51dqiGGP&#10;cslTUQrIY9qITxtyCwAfbnK8Ae+MV7dqqaoSmitsZiSnffnzBFhUjfLlmyq87Bv75XPfGerc6gq7&#10;RaVrz5s9wnoGDyTT1LKRE3lopDKIwwVScqXDt9gQM5yLQv8AbYrX09QWdZopTTwx08qK2WMvqzhy&#10;uGXcQmcnJcd+ToF0F09Fdrusy0kU8cEskxjceUZmHoC8lyyspQeoDOTz7nf19faqOa4VMDIyUshG&#10;6B2Lj1htyqwGM+nDjceB2OgsbptxRCeyT7nFJmKnhqDCkflqF+oEv8Qosr7sAZkC8k4x6sexy3Wx&#10;2mp4QVTyDE20klg7AKAzoBsxkNnPyMdzpEhk82vNKlLEphlYYiLkEhnDqhYFiSVYMx43DvgDViWx&#10;adqKN/KSWoiO4xwoPK/DvZic8jaQRgDvjuTp4d7cmea2U6zqFANygWnjmRykcca/wUBD/hwQMsNo&#10;7H1N9jqNcYTVBgtVVyec6EtLIVDhiS+RgkL6Q3J7sfbkErTHMlEYRcImlmfDCQFUkzKrs+Adq5G/&#10;gYw2M9skddo7hbU+sjZWdzGzM020jewU5GCxk2uv/pBBPcYsHYKA3Sx1AkNf09VV0bCrZY5HLFGb&#10;y4xGzcA4TOACRngMByeAg9D22orPFi1VPnfU7pHr3MJGdqIW3M7DDEtwxGecge2nmWoYJC1XUQVU&#10;UbwvseTCxK0SqNynIdjsyQxXueNCOg7VVydbT3W32t6iChp3hWohlYL5jFIxF/DOzG8tgscN3HYa&#10;zclviSsI9UcGmlOHU9SRWxtUxPDNUsJGlmk3rARJspyAMBmJJYn1cKwJ7jUy610HTVptNqiopqqp&#10;hDqihosyVOcPtVs+YVYuozwBk4bknV0vQxC+vfF9VupZEeIu0kTSSeWBGm45dtgbJ28A4x76m01u&#10;mvFf9YwqYkpFB3KionqDgt+Hc7DjnB53YPtq7ygkb0tnTVtpqeCW7VSU5nkCrSEou1HB/AgbLMMM&#10;ARwoz7nOpEhp/Kc1UtOJR6HmlpTDEu1kjVArfjOI3c5GMsDxgnUquudDcWpnpQ9NSRLtm2qECopb&#10;BYkMXbcMjYNzEZ5/EA1xjstLD9HWyxF/IE8e6B3lOAWxsxkkkhQDjliScjbp0qXqjie5IsdtoxGh&#10;j86dZ4f4EEm0sJCoUBpMAEeskb/jJ0CuXT8tHT091+teSrnaRo5pX8uRiRGRH5W3GSucLubvnjOi&#10;dTUVNyqGFVPXhTC0tRUxiSZxGSVWRYlYMeN2C3pwQcY7wrtWWby4hTUVRVy1UbMZZ6gD6XJAc+Wh&#10;kwzghVL+o7eMAaG81uEaKR0Tg9hoqDaOqpIZFtl1RqeoDNsRiPUA3f3GTgHb37aZ6e4RNtO8FW5Y&#10;FBzzyckcZOff++NV9V9PRujS0trmd2jElSRW79kKnOSwOByPSvwmDnnHhepZuna8U13kaJItqhi6&#10;vIB2BdFJwCeMkjgjOM6HFk6dnruele0AkqLJNH1Vn1Nhe5Vkc7sr0tLGCiAE7ZS34mJAw2AMD7/I&#10;xrzPPaLLSSTVNWkJ2ZIbALADPJ7A9z+Wg0XW0dz6VrbrRRolTDUMrRxOeFGQjDnncAP6fY6V7X0l&#10;PfqiO5dTVc7QyepYFzgDnGR8fYcd/fg3Ner8m66R84dXh72pa3i4dW1UxtMi09siPlmR+Q3ByR7Y&#10;Hufkj5zpgt1kjhp44GOQMZcHIc8Zwefv/X241LobelAkdNR06pGBtZVGVHtwD7YGvlzrYLbCFlYb&#10;m9g2Pk5/Pgf67zaKHmSaKFuXxoqFMxu6gqcsMcEe/wD0/wBDQu5dR0FHH/u5WVyxAxyG5/MH7f30&#10;t3jqR5mYqc5BBAwc547fGM6BE1EpUIHkypHIH8wwf89AkmI2aq0s1bNRW49cTSErs9CE5bdgn7e+&#10;lu49YVdRuTJJB/ETyPnX1rLUzSrEfSjjB9jnPbHx250RpOlqG3zmORN7JxhuR+o+f+/tqk500hq9&#10;lnuL38lCaZ62rDERkHBG8nkf1762yUtcrxsyEEEc52nB7HP6jTLFFS03MkMZAAGAmR3PI/rjUOvq&#10;jMMCNcDPyMnjHfUjFQ3KGWUEoUtHFUEwVChwCM7xnj761NBaZpoaOEqZPUSff8gce3J/XRWvpW+q&#10;eSCQUiTMrqsLEgfAz34Pzz6fy1tp7Jb/ACDS1QjBeTPmFRvLEbs7jz/L/c/lqoY9RpVy02hiRTwy&#10;bMsFkBGe/wDXUC4UVTTyHJO7JDAex0yA/SVMPmTCYpKDv2hSQCOCPy1FMcMsk1O2RhyoDd+ONRfG&#10;Tsoualn6mtUFDI+1TjGTrErZx2OcE/8ATRaqth3FWYAg4+M6+Jbdy4CqcD40Dw3oJaV7s94mDiOQ&#10;tsKOvtwdvH9wNTqIxrcYpoCNk+UbHYMOR/10OjoxDICRznHfGMjROFY4yoLlRkNkfIPB0eOxyqeX&#10;D40Lo/UFWr0Xc/pT5sbbZFIIJUHBB4I441bHSdfeKYfv1ppFjeTyvOWTGWIyR3z9/wBNUT01MFIc&#10;7tucnBxkf/GrT6buFQsaRLtkiJ3GNvw/n9j+Wrw8zV4vmscx5B5C6u8PLqLlYhI+3fubOCWye+cs&#10;TnvpsdkjjUlsk9xxxqtvB+8WuejNHMPKqAS4UksHH+YOMfnyeNWjNTDyw23cM9xyMfn21RcKKoBp&#10;pDZlByR799D6pcSBc9gD+v8ArjRMQhpgpYqueSdDpz/Fbv3+Dj+ukEItUYo3twfg6+DcPS3bPtrZ&#10;kEkqGbaMn7f6ONaxzz8nSUaXh0xrzk++tszqBhT21GaoCHkAag4o7B2XwMMsRjg4OgV/m2wSAk7j&#10;jt9zjRvAMLFQfU2450tX91RVAPqZxxjvofdWQF0B+y5QzU3StxqzGBFLWFVJ7kqij/vqJ+0nWbOm&#10;5YN4USyKpJJ7E/bTZ4A0Yo/DK3uBtM7yztjty5x/YDVbftJ3oUxpYwqP/F/A3YkL7/bnXAP/AM/V&#10;P/4vsV7DGBidE32pn3H+1z8lsxCamomEUanB3cknjgD5/wAv1GoVRBBOm6fpilvcK+Y0UVTUGJY3&#10;C4DZCNg4dsHjBzyNeqmsmqP+K5Kgjao4A+APtpgs1PUfuOpu4q46OmjIjZjIgkcqpGBvBBy8qjGD&#10;+L7DRfbrJON0WVxPNAfUX+lriOhtY7LaGDizagWbw8pK2yQmS1UNqqaNXrJaenJIaNsyBYZMBsqw&#10;2H1EEEHHGNfKzomouAait1SttSGUxgQyxxLDhw7OdwHJLKCODlTt7tmybRba291lY1LGk1NaUkp2&#10;kqNuJXC4kxkDcPxeoDBCY+RoNcLPdLgZY0NtZqiZqpKinePazDauw7RnI39jkDBxxrwdkcof4jrp&#10;ehsirzFU5erZelljsguEv7volD1UsWSoYPsVNxC5KtgEjHDAfc/KLp22vcIqqKrrqWaeUpVPXSib&#10;94QkR+ZtRVUspXeBu3eo59s6cbmhevvV4udQJKirrBRwUoeM/wAMnjdJwF2RK5yP8B99KctJTVax&#10;XOnp60000UzlmhcwqM7BI+5dmNoBXJGe5HJyc5Dmn/CaCdz3RutpoIl0b05ZUulFX261tRRrEdsN&#10;UsKkru3swJ9RCjJ4HIC4OjdbJJapWiXqumtiSuDSUzURZC4LAKGyFXOzd2x3JzoJaqXqHpi8WuS0&#10;G3LOEILVEUQAjzzIxB2gDCj9cYzyHiJLLRV1Pb5LY1d9L/CKzTCcxs6uvBB9Q5YZJGVPHtoc72zH&#10;dEOl7bYKS11TVy1P7uq6SgofMq5k3yxAMnmOMbypJGG/ErdsBtA4LnQVBrnjv81m2N5FKv0LSCqK&#10;lleTCDCBirYU84H56YbjFRVdTcKa4GmWC7QpQwGipvK2oFbzD77TvwRkn+h0tWu3VHRyVJp7VJdw&#10;KyGRKsS5iqVG/Y4YkjIDNwDwSuRzyGNmgFwVN5LTabul7lQ0kdZWUtRHPNG4CVGNklKpCs+4LhRh&#10;lYjjs3yNT6H973CiaSCf6tmomnpwm4yP5m44wR6mKt2HPv8AGtUNHcb5bK6CntVZb3qczVSht/ms&#10;52pHkryGAJOPb/1cbrEYunBHS1lDKrT7HUZPmQkEKckn0gBOOcn4+BAdzyrkHAc5R7f4iUvQdikp&#10;m6Ysj3WphaOOrnp2qJlUsDiJHby8jtuCnBx3wBqPQ9Yzzt9PthpqOSJ6ampXdh/HKZBAx/xDjJY4&#10;GMjjtrOorFZKTq41tPLFUs1NUT2zy8mRBjIjkJAKpyw24Jx2OvdLbrTcbDZb1Fb0jq1BMUbRkBpg&#10;SoCHuByfnJ51ZMx0aRwk+RwdS2zMvTNrmrJqWljkrHV6jYpkO2LcI1JUYySxY9/wj31KbzhTR3l0&#10;ad4pHSJ1dVG9SAcJkFgvBz2GeSdbrlTO4mppUSGKJDHEkcROyUD+Y/LHOcZGeM6AUtd0z+9P9jrr&#10;XU61soNUoMEhftztl4Ud9xUHPckapeBJM/ukLe5dW9AXhurbbdZLpCtBUAmCpgZcMr4K+kE5HsBn&#10;nXMPUd36x6X6kvdljtkFfFYnuN9p6WePfGJeG3rgggpIzMMHn0nB0zW3rOrqerrpS22qpxW/v51i&#10;nmeQIYlZiUfy+dhxHwePSO3fSl1xfKa6+INwuV0KrHPHNFKh5CtE8buGHwRF254OOddNm9ZbLE1s&#10;d6mnnsQs3Ie4xh7T3pRuketvELqGKieCCnuBiaXYsWz6mIBVxJ5QIDLkjGdzekjGANSk6r6ls/XM&#10;FxvN0uFFVCNjJLNHmVQEYAFX4APA/I8e2jHgBD0nSX6huEVJV3A9QVLwU8EY8v6SCJS8kzNjIUdg&#10;OCxHc40S/aksUVPeaS9RSn6eqtUkYeRuUMTljyeeFbGq2PjOfCMwPr3fPn4qEjZTjtlJ4KdejL7c&#10;hXUsUIr3jo6SkeoM7KqoJnDB1Kk4X8J+eDnVo9Y3219MdK3u+XhhN+7VFQWhVZXZUdTsBbseMcnH&#10;I51RP7K9YOuLX1zdrw6SUtTDTWqljYAyhVgIbbxxwU7fbTt4rX6nPhZdad3hZqeyOal9gDVErRHa&#10;Sq9sAZx2yw+NdY2ZuLAG6tyNr+C0YnEw6iquvNzjqqGPxDSqrafqXqWtauFMyh2aB1xFDEoUkjy1&#10;U9wMgseFBCH1L1Le6mnrK7rC+iyUkc0qQUrU7Ttt27m82SM5ZgcEIFZfUSdx1Zdst8vVPQVl/wBm&#10;TPTSUFBRyVt3pIHCSU8YXzKZSxWRC2MHClZNh4xgmLfekbB1B5NRWNR16pMJamiV2ilpy6uu/Hur&#10;KG5B74yO2udcPEcJJ92nfb9T9UCR7WOAdwVz5cKOsuNdaam2B55KqGeapq/oqhJqhyDIoTfHg4jZ&#10;Dz8H7aujwo6T66rLQq0t+q6UJOgllkimWQpjJA3MoLLkfHBzjIOmSXxB6G6UahqrHYzRpBKtM0oQ&#10;zNBGqAr5SkgcjI3fA5Bzq4OlupenOqopb5RzLGKdd7vN6fKyoJJJ4GARk9tXsVvT5x4TSCR69/5R&#10;IpoWcJVs/QnUltoVq7pfrpMsaNK08U1QzscEhSrSNuxxyCvPx7Ujerj1f1d1FUdP3yyJFbkd0SuE&#10;8yyzrjCrIcgv5mFBU7vfvgZ6VsPWFr6oqTauk6SurvNUTVr1CkCnRmyrjdnO7HpTI9OWAxqd1F4f&#10;0twqai5VFtSeoqUjRfLVVcMFJB5IwR+fIGDq1NA3JZ4mOQSNr/gq+CHCwuRegvDewv1RW1tHLbYI&#10;rU4pKOmlEzmJ2B8wu7ZWV85wzHaDzgcAeb5V9A2ejrLfDbLJcbmTFJMs0UTSOyuQzSlgCCoBB24X&#10;CAnIzq4L/wCC1NbLO1npenKSlggnlrabyKhkZZWYEkqFG4nAAwCowOPms5uha+mtclPcaejE91Io&#10;DBUSJGXiU+phGVDYDvtJXBx5mBnvz2dDMXkvc6h8ttv4tAmBb+VLPh/c+pJp5rfLa7FW0+ydShWN&#10;m9L8FVVcAgZX0gZypye2vEdRfv3jUirptop5ZqxfMpvKk9Q2L6QCSCSo4UMQTyc4LH0x0JT9P3+t&#10;qbNTJLlvp8zO59DR7d59OBtZAQG3+rgAZxpsl6GtNos9QgohG1HUzPM1O/nytL5gLrGdwHmEAlnP&#10;ChyigncdRlaMs+KG2COUG2ubRVbUdwhuFCv7yt08H0waVFjm8mZFJJyqLkxhthwDjPJznnSnXXxL&#10;ZU01FLNPPVmBYIYoKdfLKtIW2uz+pyAduPVx/NnOHO52GWjWsttub6KO5DzGgqlWGaX1ghhK2AXB&#10;24KjkekEdtKnUln6mtVDTdSXSy1VsoJ64xwyzWgsshKktgSqJCq4JwjFSAw4OM5Qw9RcWt2H6LMn&#10;2NBR3vIpKaJniq6ujrCg+sCopV2yNskYDY5GBnA++c4jG2Q2ueCSWAS3A01THGkkRWKqZo8IWGcZ&#10;zjP5YAGNaam5Vs1K9f09O31EIOXht7RRhG75JjQMvBOCCVycseDoSKPqFwt3ttZlSxWdoFkniV8Y&#10;JVFbJ7Asctyc57DURj13pU63Tna6K49EU1KlsvNZT0sckrs0kziSQOkbPu9I/A6sPV7Y5zg693q6&#10;vV2w1dunp0e4VLVs9Ssib/MYrtwCwG7PBGQDg++kVKK+z1s8MlbV1lPxMqVExxSMqyIzIj4HltvP&#10;PCgqPbgq/SvSoq7tU1zdXrap4piyU7CSpaOJQdpnZSMMTsHp3EbuQOAZs6b4gMs0m7d+ObRmqyr7&#10;c41uVrmFLHR+ahdFmfyIsDnMyoc4ZvLBBPbjnUWw9ZVVqtMkPWPTlSkDu8iW8GMU9W0bqROcfjRQ&#10;cEBsEqpyAMGv+r6u9vf6ykmq5LjuT0SRux3o2PLcD0luHA5BIwfjRaz9Q0tDYam1dVrDcq6WcCCi&#10;pd6xoWQbtyjIbgLlicgK2ck51dPSyMcHnji7+X7pN23VmXarvDUqSwVAT6qdqupWN8Fi8bCJFO3D&#10;qUQkgFiMd/8ADvm6qa10f16zTW6KedZz9VSLI9TERxsAILLhyDngKTjBOqusdJd7rWRTNRpFArGZ&#10;pEmAIVB6EV3IJAGBn9OPaFXLSU0lfV1VXM4qn3PII3l2hHJeRHOVwQR/5xxWZ01rzoPZT8R3ZP8A&#10;Yeoaiaperv1vu8tLHVTT0TSKC1LH3PqOFHDYGMHjgAasm69U1F1daJIxBCKZ56hqtJFFTscFPL2+&#10;nZuy3qccBePxYqmwdUy1VAsVLaqi5UklT5LndiIRyDaVBIUHBcHOPY4+zR01BRtcLk6TfQQTxpHO&#10;IZ8sqeYrOmSCpPoUYPHHGqWdhM8XURVcf9KTXkHdWPfKyS5U9ElNuqpK2rFQYwCJFXeollQ/4QQi&#10;kYAxyD3yB6ghk/caRUtNQFKOMRqDlGMrSOAwODkYYknPZRgdxpduPUNue7J1lG1RSVdNRNDSRq+7&#10;zkAYRgnBPYgk5I9ODnOdK7XzqmtNDcrhWrDBJNskWSsVJWJA2N5ed5X0y8Y5OfnVGLAfY08Dm1Yf&#10;KeB3VwNfWepaoeJ6ypq2j3zhGhjOEcFyWJ9GVfGexC57AaG3avmpLhDcbBUQ0tOYGgjl8wv5sjts&#10;284IIZuM5yQPfjS/U9TU1TFW01ZTwoFhWqgWJtojjZyC2Cw45wcqPY6U7deJ7jXTUNHPEJayhFzt&#10;8FY6ovnbmEe7adqnChwMj+XI0ounve7VWyBI8qwIvEm4VdlrLfcjRYjMMLzUkh2qfMChWB7DJY5G&#10;Rkgcck/eoLlaLn03NdaC8xU93q5Y3it3mKJA0SFhgD/GmWwfZjjOky2fTw9RJbLX0rW1FBcWjp6k&#10;TDhUKEMqoqlioOXJXBDDPtnWuhsd5s12k6vqLKJKiOYRW6DY8yLLEscZeUpxkKjEJkNlwR+EA3o8&#10;GNrjr8vcfx9UhbgrBtNyt08FXDMtNXUhoZFqZJFklKsykxsob+cMzsucnds914DJYqOdpoxeI7dN&#10;JIA8W1Gl2LHtjEy5HlAMQNvuR6jzqV0xdz/txDeeo+lqSOzV9rWOf93V4polq3lUbsH8ISOM5GAP&#10;WD3PLXcvEHp6j6vm/dtpgegoaRK5q+RITLXAOQqjamWCZfl87gBjAPJo8DwjQcD8FpMxImQeJ4gL&#10;vSv3QywWyqo7JUUFyow9xq69p43YmKR1/CVVFOFUpjYSTkvkcDSpX2Cp+iiFoYyzNPC9XGYVdYG8&#10;rbMeO5Dsy54AABzkY0xXbqi9VVRHXW+nhqoZ6UGluSOYYW52+T5aYKsCE3BjkEyY76B2upS29QVk&#10;VN9XTPDLPHHJE7EF2bau3AJdeWzxjKY74OoyQuYaPKzpKeRSYOougKdukqS0VdbWSV1cBPvEqwTf&#10;jLEnIJ2BQF2ncOO3GdMVu6D6fr5a+trJxZ5pKUxZneSOOcx/iARF9TsZUUsMAHI4JbKzej1hd62R&#10;LfE1RerPmaelkCKGhWXYArEqiZVkfvyDjBI5b7bcKqYQw+bG9RXTmMedUjJmxuPJOFDbOw7lTjvo&#10;TfEjIa7cHspMYCdJUGhtlRb7jc+pLhKBFaqSaqSmpWYmZVACKm0BgoDyEbfVkqQSQcmOjeja+w2y&#10;Kp6qoIoq2YzXKvkk8vc9U/rkZyq4wgwoPHpUfnpB8UfE6s6E6O6g6ip7FT1qUv0aU8dbARAZNzEe&#10;ZEQCUVoVwoKsdy8gZzQniX47eK3VNnS3de9UIWmRZTaLbAKWBNyk/wAUr6pQMj0M5Gc5BxnX1R/8&#10;YzM6T7NROcN5C9x+ukfbv6LgurdIn6r1B+kgNbTf0vb6py8XP2rblQyVlm8OZYKekWTY90/4ktW2&#10;ACYAfSkXGA+Czd12jB0t/sj+DHUn7VXjxRTdY1VbX2e37a+/Vs8xkc0yE7IQznP8R8RgDsCxAwNU&#10;Gq13UNzjp41LyyssahRknsAAB3Pbtydfs9+wt+z6PBLwit73GjMHUHUm25XZWIYxrlvp4uwKlY2G&#10;4c4ctqp7VdfnkaAN9TgA34mr+Q3XW9L6Tj4DAImix37n5ro6yWOz9OWukslhtlNb6ChgSmpqamjE&#10;cUMSDCoqjgKB2A1P1mvLsqIzscBQST9tYfZay8NAvnGoXAk2bAT7DOf88f00s9HNdKq7XururxyS&#10;xPBQmWGNkikaNS5KBiTwZtpPypHtopd7tPS2Nq6kiZ5pYT5bqhdI3KEq7gc7M4yRnGfjJEixW6S0&#10;2ilt89UamaKMedOV2maU8u5HtuYk4++knvalF6uvh6dsVRco1DzKAkSH+ZycD3H5/ppN6i8ROoLH&#10;RdP2iz9PvcL3eYBUN577YqaLcil5MepjukQYUfnjjLR1p01V9T0tNR09WkKJNumDA+pCMHGPfBP9&#10;e40RNrUNRUkUaLR0aghSM5KgBAM8jGM5+QNXWPhjjaSLdZv9v5UYnaZS54sKrOr77fv9hb3RLAZz&#10;WObVRU0UTST1kruPNbA/xIXOScD3+9pdO1NJVWKhmoKR6Wn8lVjgdQrRqo2hSBxxjHGlrrPo2136&#10;qluXU9SKW02qmWaleIqj08wkEss4bB2nEaKPfG/50tdTeMPS1n6BjWyM6S1xe12yOSNmyc+UsjYI&#10;O3JH8wJIIByDhsaAzMZjRkueSST8f2H6I+fmQNj11pqyf0/vxVX/ALWHiP8AuqspenoWmoauSQ1F&#10;dEtR5kslJT5liljRXxGGaPy95GV87sSuNcBxXWo6n6zvN9lameSJ5om8ptoR97eYzAAbcPvxuGME&#10;c++rf8Z+tajbcL7BcxXCk20VM0iMKaogp18xjgSnzXeWVYwew2Ywc51T/RkE9HavNrplqHuHmVNT&#10;tbzJN29SSSQQOCBjHDZ4HOvTMfFGDCzGb/xG/wAfVcbiSfidWURu4/oOApt3pYKilaN5XjnkkH04&#10;LOWjpztBBjUDABjLep+PUckjivpaCnvMn05gllnmWGnZyw9A8xXcbSO455LHngH0klvrameMx0AM&#10;M1HEWlILl1nkeNvxMqgtuKyEFh6QnB9QAC0FA886fVLPPMkXlqsQVVEm3OFUDduBQ7jnnOBjHJXb&#10;q6Nkz9JJHaOlPNYCZq2ph85y2wRIGVn2kcISZN3scqnOq86wrqdF/dtE5leoiFPFBGDmYLKwIU+p&#10;gA20gZJOMk8auLqVIrNa0oqaPyEw2zzJADubAOwL6uGbGPlhkY1RV7qJjPUVcYMGZY4mZHWQRJLE&#10;/o8sYXkLk5OBkdsnUJDTaTt33X2wCpFXPHJLHKtLmlLMvCy7sOysSCS7yjnjJbPHbT9DJtdFR6cG&#10;JTun80NlVA2hQDnGyJMe3PznSj0dTzxTRyRSMvlOJGYwLGDMqgnscnkBhv4z98kOEkD2uljklniQ&#10;Q+ZOsEUJlIOQShwBu4XBxhQS2D76nCKak7lTzPC1PBKFklZd3nQopcMpU7XK5y3LMD7Z298agXav&#10;ipqfcvmTNHAgwC6HO4ImSwAXBCEdh/D/AD1NlglSmgqUjaWpjQmTOCA8YAJwM4Iz2Pqyee3Ae+UP&#10;7kqXgEy7IpY3kJIAJKhVY4DMzEg47HBJx76K47Jmpa6liBSGglp1jjmuUpDjLBySyo8h4ARd3GM7&#10;tmP8Ws6TuUENovd9kqoYp2IfzJXDTySLlkiP2ygwAMAEMTxpbvVyrRQfU3N5qirkjkqXWGZgpmAZ&#10;45ZWIwAEYBUBBJHHOdO3hFQW+qtzV1TDVoHrmmqUcrKGljT0lUVeSTtP4vkHIBOs5rw6agikUE12&#10;ayXC3WmGyQtSCWOJY6gySyTSO+wCUo0an+YFFwS23GO4Oik00Vjt9PQLCryM+wgR7Y2eQ+qRIwvr&#10;YswIGDyoBxgk7Ki8pZKaSOnNKJZMsZvMRZFYszN6ZAWZyu7nt+EdxnSncYpKon93tXPBI7Qxgzbm&#10;hVXTey+kb2kbbgqRgkjPpwbaFyiVfcoay51s0FDXyxzebGJQhlqHkVlKRRjOEyi5LYzg8kc4gNXw&#10;0y3CpoLHcLdNPJTrSTQ0iyMkauuF4fALK0jHuPwj+XOtaQR28eelTv8AKDMkssQghkcjcVCJI2/i&#10;TBdtqqqnnvqPLV1FfHR0/wBfJ9EzzSRx00k3mu6h2k2bfSpJmAJAVcZA4zp09KLLTUsdVHb6W1Vt&#10;M7lEqpBGr1NfJvjDJO2QiIHDA4PcEe2odyvtEaanpq3qqdqaGcbInp43Dhg65jMg2+kEZJAAJGOR&#10;xIuT3CO3LJPalMbRtTJE9Uv08CvF5h2KWJbAXJKkgkEe+tcDPVxo89dNFKVSKBAGidY2ZpN0MKAR&#10;xKQqrvG7aMDjjVdxJKkEJrGoZIITV0jpFHGFiEkIQSNnB2coVRV9RdgctwMA6jXmmjqxFCtsilnn&#10;H1EyvOlTIjGTgBG5H8Mj2DEk8r7G1q4LbV/vCkrkWd3p1iDyyNJMQweRsSbh3ZW9QX7D5i3KSpRJ&#10;ZquenSOadUFNM7jdIg9OWP4+ASxGOXAyM8BewEKYdSWOm6R+nrpPPNDJTyV0LR+Q0BALKwbPcj0n&#10;cpxwDxjnT7QXOarliBk3g4GzI47ZI/oOPy+OFh6GGKCWsgp2pG3eVxSnY7MSzEFsfHALHjnPOiNp&#10;r6qKk30sW11AyxxtDEd8gkf0PyDomI4xDQV2nQM0PaYXcjhNlbeVthSngVJ62RQBjjOf19jnuePn&#10;nSrPartc5ZUqZsoDgHgZ+f8AR+NT7PZTGolnYtNM5LlyuScDAz37HOPnvzjBWapG3yoFTG3Y2EJI&#10;I9+P9H/O/ZcunI18pbNjjo+ZGMgVcMP/AI/M/HbWjyTDl2RmCA47dvfH+hovclmkjZd67kwWxyRx&#10;z9/9fnoRLKpyPOwqbSGGQGOBnJzzzn+mhuACqytDVAu1RIiK8auuQMEvjHb5/trx57RgCKNCHGMB&#10;sAHUauuMDZHm8ZySRyDnnQioulTV1CwUNJJKZSQoVcZPx/rnVR8uk7Km51FEXuSysWZo0wcEk4GP&#10;8v8A416eupwhVfLI3bd3J7H2xx3/ALa92jw86hucbyyAIpXc0Yydo45bHYZOPzxorT9KUFIVjqXM&#10;hVexUcH9f01JjZH8hIRuPKTbpVRiJsMqlTkYQlmOOxI/Id/voWt/ukknk0+HjyjfhwWOGxj74JGr&#10;AuVNalo/pKSmhDtkO2cMuPv/ACn/AF2OlWipUnrsvGYyh9a9uPYj89V5YntcACq72lppZuWpRZYS&#10;7rIGY+Ym1h8fbv8AB15hpJlr5plTAZi2M8cnRWvp4kRp4o9nAySePzHsO+TqVYZ6Td/HgDI4Jyx7&#10;fBz/ANNTbFbqKhSgz0kxiVpY8N7H5GvC0FZHH5yxkRMMAk4z9wNGaq6UIBDrggDAZuMdsfbQap6k&#10;lkVqamZAiglTjnSeY2Ib6CGXKQxqGB9UZBx27HtoYK6U+gyEDg4PbW+ukeeF22jsTwO+hTkKw5/U&#10;dtZskhDtlVcVZ3SNV5lFtJwyHBHwD/o6tPpWcgqAP6/GqS6EmffNG3IZFI59weP89W90szMVQKSQ&#10;M8DsAO+r8D9TBa8q9oYGx5b677/UK5OjbrJbrjTVEEhDA5B+OddFWa/NcqSOsaZ3WYevnkHsdcxd&#10;No7mNlqYxklRGw9TnHsT8d9W/wCH1xIzbnbIfJGT+E+/551F7Vyb3aCrPespzHsdRg5wCOx/PuP0&#10;0KnWm3FWBwR3Rsj+417aJPJHq5JwRqK6+narYHxjQUtd8r6zL9PJTJMyqzB23RgkkZxz3Hc6jFQn&#10;p3Bvy1kikZB7e+tbvHEmXYD4Ge+nUeV6cA+2h1TI0zmKMHGcZBPOvVZdoKZ4ohy8rbUBI5PzqO9S&#10;0cgkGAB9u2guKtxx1uVKRTHSleQcD7YGlS/MfOUEH8XB02Tyq1NuUhiwyPvpTr4Wq7hDSrgtKQo/&#10;Ugag40LViNhe8NHdde+HNObR0BaYvJCMlvhkkBG3cxjBOf8ALXNf7Q9c899gpmnEgVnYjawKthQR&#10;knn1buwA11pNTCkskVLCVjEMcacgY2rjI/oCNcT+Mz0I6yeGgwV8vzWbeXLs53EliSWP3J1wnSGm&#10;XqIefeV6x7RPEHR3MHfSP1H8JHGTwNWL0NYKuKxTXmsoWr6Kakm+kpo9sjiYuY2ZVYgL6RySfZfj&#10;Vcs2FBx/TTt0zbrg0VPTVdZUJaq5DTyRRz48p3ZW84xjDekKrZzggkDvzT/+RnOOBHG0Xbr+gP8A&#10;K5X2ViL8hzwOB90Tv3VlB0olFWVFZ+8audHSeKlmxJRKQu6Rw4G4qDu2jPYnkc6gWCKxWS3R9U01&#10;0qqmFKh2iNycPJDGSCGTJJC9/Udp/ECPcjeuq+0UldQJY9lVWVEESS04jklYuigOXbBOCF2hePTn&#10;Ax3aKO8zCGz9NVPSdOlJPGzrDJCNrz5UJ5pBwDgkDI/lY8Z58axphJM9l7ACl3kcluLb4S11R07P&#10;fKQUPTN2MVSZRUTToqxmVQXUR5JI27CwBUKeec6S0tNVZ6qXqa9TVMMVGkaoxuEzIyhP4hK7iue/&#10;J74B/Jrpb89HfqqmbpMr9AZVqHhlWOMBFCKhAcx4GCAQTnPYkZ18fq9LrcmWmtZpwYzI0Mp82NwM&#10;Md2BlcpuyRwO/PfUyWX4DRXwTyRRSv3dRXm611beaxW6eoYVQiMUk06+Z525Rlm2qdmBvYg5A45y&#10;SdLFrk+llqWtdVUyfRbRUIIyZzDhgkrEAZyS4KZ7P8A5Z/D6oq+to7nca2lcW6lkEcLLFsFbNIyl&#10;oypztXAJJGAA4GSEOtknT9weokg6AoaaRrcfOmkhm8x5XIx6mZiMKBtVGbPLHHJwGVnhAmrQmsc0&#10;WN1ts1guXnSrdrW8NFURmGjUEpL5oz6yedkfKjGCc+o8DmM/Tdnu3T9AtCQVhrGWArGYmibcpdT2&#10;AJ5OcYPxoK9JWWGnIqbxXxXSqkElZWmH6hIYwhIgO98DBZjkcZ4AOrQ6dvdDfrBbahZ5IGLuuXiM&#10;iyBeDIo+BtweFJYnGMcqCbWPDIo+qnGQ91OFFKFF0hFB0vd0hrmqKqnlhkkp2/hyCTeyHtuwWLqB&#10;24GjPT1xsF1tcvRF4kqKaaSmH0NfQMhenqNzAgsV5VlJOedp59iCSrJpqm39SzV8NGtPUGnjpIjA&#10;Q0ISQEOzE4YnAb4BHY86Q2ua1FQ89HWy1sUs6UqVFNHLM8mAxdtzLlsYxkADJ7kDJMwFj/LRVsx6&#10;qa1MnWPRvRHSN6il6V6yuFdFteRRUy+ZHG7ADmUBMnBbggEFsY45Tbrf/wBxVtNSXi7GWtY7JKGJ&#10;3wgIPr4yFYL25BJP5ak3a4V1nvAirLp9IFYVMTy0UjwIucIrMN5HYnawPfOOeFS40KivfqenqrVc&#10;ay5b99wCid1csMyGJmXyRkH1Y9zwPc0bRI4khP4Wk7hWDT9WUcdyeit91qYx+CE0sckBKjnedxDD&#10;G775AOgPUFD1lJYK4XbqGru1PLURz04k3u0RJwAzuxO0qxA7DI5740BSo6irbgtJcKxJZFlb6WrF&#10;GsYqjsGVQiRkGMYz3HupJGmCi6wp6eCW0Sz00MxRX2zSrkjcBsJ/Ik447H50fwCHa2DZPLG1p1N4&#10;UrpakuFC0tyoYJU8mokq2dDtKSw5JjkOexxj8m57jRvxStXS0Vtm606+uc1HHTSCaG323DVVU74C&#10;g78rEvHqbB+3OhFl6wpei+rrtbwWrkqFjdBtwoqSAcon/MGABPOQMkar2703UHUV16ntlwt9dPuh&#10;kmm8+UtFCTKGiXzGPBUo6gE4O389YuNH4klnt9jX8LAbvBQF7qxOheqauw3mXruOiDVVXboorRQ1&#10;G808ETKsjnfnLcZy3fg576F+P3jLP4mWQ22giUxW5nppJVp2jUzSFRtjUnJGFJJPsR86EUCzW+7U&#10;1ZU3GjFDbaelamjleRZpDkBo+EKjkkjBxgHvk623Gn6cq6WC02aFsTUUtwudTLJgvUVA3Ki4wWIY&#10;IvIGAjfIJ0cV+RFAQ4+W+FN0jnR+D2Tx4JU1b0v0LbZ4KqCkirUFxrpF3sSSuVXcBtzsUDaDncp7&#10;Z0Z6qrr9cemrtX2xemJrOqzLVQVVVP8AUuEJDb4wwIPONvYgcA6V+sbjD070/Z+mrbcGrKi3Wqmp&#10;quOKciHeqAp6lwxPLHvkZ4x20tW7q2k6d6dlulzpKyqiuUSw1EEWXEU5i2lpXOAQ7BivJOYznHvG&#10;Nkzp3B+4BoC/mrEkzWN8O+FZvht4x3Lo20wdEN0dTW5rjEqJc4twLZT+GxjcYK85ABwNxOOdCaGy&#10;SdYXurroKtIv3ZDXU1YFQBpD5a+Wn5HzCf8A2H50S6O6w6b65+mgtXotNuRY6ellRw4n8sICwY7D&#10;sBA3ZbnB4wSUaz9Vx+HvXEcNxlealr5IHr3Qhn4jYS8DuQWBAxyuPkHWjluezQHOvtSoZbrc3ewp&#10;/ida7VRdNIOm6uqlmFHulNfJFGkkkIGEDMVzJkspChuCp+dGLBQdVXWy2602KNFPVtKlcjCRsUkS&#10;kBvPGANpbaMZOShGCM6XL7MLTRX+432Faulx5lKBFjcJcK7IWHBC7Rn2J9tbehetPFGrla/WK4UV&#10;os0VJAJqQ0w8p6dZnxDT5Uk7Y2xkHsBk51nwMxpMnVINIbtfbccfZTjc1zrIXVPTdrouh7Clipoo&#10;gY3aeauWbfLWSMjB5Jiy43FiMYLDGB7aEVPiP+4K4PV1EC08S73R4mbgAswHOS2Axx8gD30s3jxI&#10;p7heLbZ7XQCtpa+UQFZJPIECof4jNvBEhxxjg5yOe4U/Ga611n6OrK6wWmqC0NRFBNN5QkRIplkR&#10;2crnYCCNrNj1duddWc+IRgw8dlriVrYi9vZWs/WPTnUqw3C5VNRRyVcaPRzskkRCSLlSAQDG2FPc&#10;dgM51UXW1+e01T1t1vkiU0iSpA9SR6yWysQOVdl9YzkjBPue8/pzqa5dSWKi6qv8gpaWemFRWSSW&#10;s1Qml2t/BiZw8cII8o72JPf08kiqOsK6tv8AWyWyms8VT51vkuFRMKfzJFTylUOCCmAhYkEsoG7J&#10;BwFOb1ON2ZG0k00+nparTZFkADlWxf4LdYbNBWLdJYacKwlqY4WlaSeVWH1jSR+kAIygExkAAc86&#10;1U8dJc+mpbf0bV1dddKWR56n901TJU1UjRuArKyOSpwzHaic7VBAByJ8O7Jd7d0rdbV1F1ClbDYW&#10;+iaGNNpgjSnVwCxwAQGClTntkHuCDhtkXSfWnTfVFju8sVq6iIQQ007RNh1DIpwRuiZgpK9gcggc&#10;aLIGRuY8NplAEen7KrbojZCN+D/RCP4kXae8Bq+osKNLUXGqrJJUScgrwHPLj1ZZycbXwM4Ol79p&#10;CotnX90s0NkWqq7dTQtGzb5RHJIpD8+VzFgcHc65OAQNnMTovxVvtstlx6YsNo/edZ1AT9XUU6b6&#10;lgcmQRqVZWIRpfxKc5zxjU+u6E6IqrbZ5a2xVCmC4ZaiSVoJpY92TE53HswdSpIALdgNZsuS84gZ&#10;F3NuPv7fpXCASXjUq4pehaWupFlq4LcbdTB5HFLRQOkjJmQxido2cHsTgg8tgjtqF51otMLGghrK&#10;KihkaR5KWgaoSBmRSm4NgbiI5GVmO0bmJVsHVp0tJ0paKD/YWo6kijtUNwWqqakQFpcyoJPJwpO6&#10;QowQgEhTnsBjWjxk8RqFKtej/DBaa20EdN51WpjwJpZBjdKARkhAEGSSoOcgcGvj4kUrQXvs+ncf&#10;696UUet65xpLhdb1eq23P0/JTVa1hdWqJC0kcKhsybvTjhXyuNvPpUdtBqnpaqtd1ra+0VcbMy07&#10;moDbZXEqZdTgbcctntwMnOrVpaK9Pba6433pOlgqWpvKppcu1SuZV3A75W9OxJAMfh54G7Sj1HBe&#10;LbZZrVUtcHiSshhhEcgdYzLHuQsW5QFNw7DsD7atl7WymOIUOEpo9DqSFa6C4G7Lb0oHzXwvEZN4&#10;3SSvnykHGQqsFBB4wrE5xwYoOhnkkelpbSKStrlMUq1KGIesB1UMBt5ZgSSRtMeMnJBOUNj6Opa9&#10;b/XVdwSlgrNo3sQskI4Rxwccqyjje7AlcKckxeOrep6q3X+kS4wfWU0tHNRpGiyxQxTEK7OkgIJZ&#10;pIdx2AEyPjI5FwunlcI4R8fqmjYX8Ku73brh0dQTWKC4AXHaIhbIAU3AsoeTG7dIDsyo2jP4gDqO&#10;9BW2y3Ilyg3JVUzb2nZ/MVtwEikZ5QApnd7seNGEhutbdhb6mamWnqKkrBRiKFYIqnAI8sMdo27l&#10;JA45476K9RWWkfqGkstFZXuqx0TCeGmK750jkfczhCvl5kG/aAWwAD7jVvQxgDeTyUYwkKf0fWU9&#10;muC10FkpTDardWxQ0v8AxmR54yqzFQODh1ZWycE5/wCYy7XW9S1lmeoZoHeSXa7N6IYU9W4LuG05&#10;LKPVk5zxznU+9XuLp/oRJ0Sjb6upaC3wCnNRHBtEReJC2yMqCY/+GMBmznvoHSW3r3qm1pHdZalJ&#10;oG+pZYsJElLEx3KARtEmQCByQPLI4yNZkmC+d5e4bDufqmbjySG2hO906ea1WXptLtUK0ElRFX1g&#10;NOhDU+Q2BKq5C5eXK7gSADjGNKHSvT0V2rSy2fp3y6VlZLg9Q8JLoF2lpZGMaEnBxj3GB7akw2Bb&#10;hbqShrqxjVmL62PyixhqoWwgTD7dzeYQWAOdufjUyv6UvYu7WismlkSD0S0vBjRgVZimcBVww+MD&#10;PftqqIDF5SatGdiyNILgpt9Fs/dtxq7pRz1JWjhhSK2NG7xyOryB0dFAdkSKTjBHDDuePkcFG89H&#10;W0P8S/z2+R6qjyDsiA2JKxKkHY8XmSLjcFMZXIDaYYLJ1bbrXb7xHZ2tVPT15dqiegfZx6ViAcHa&#10;xWRgFznD5IXjWqj6DSl6ult9AtPIi7kSdJMKiEmNI0JPpcJtUlue/HBJUMDGjRSeOEudSjX7oW/x&#10;2ub/AGdBeruk9XPPX1dQ1Ks4DFadWycMzFGcxjAwULAEDRfpDpHqyxXWkTqG/UdOh3PcKPz95rix&#10;G0lTncUbOx1AGF7jOmk+HFx6lFlgucFXXQUxRGpqdm+jo1GQTtc4YsATk+o7sHjR63eB4oK6jqrL&#10;bYo/3OVmepqEP8cSeZuCKjgAr/hZSMEcntq07A1wuDh/a/ZXG4RAtySqug6juT1tNQWiClp4JY0p&#10;NsyFlDSLnC7dqKNzepjgHbk4ydSLbbaa1dP0tHFNUXCsiSYefLSpC8qsf+GyoXKjJI7fJAySS4Vd&#10;JeKW9zpVSUtPQvTHc3ksPUpBA4PILLjBwQSO+CNA6Skv3UF56MToSy1SU9FHLT3ORKiOLz5zOxnD&#10;7mwWWMqUVhkhuOxxRxMH8QDFGQD+prsoaAJNI7pWttxqrhDRUdZZRJQioghSrMnlJ54dmknZSoYE&#10;bfQwwTs5+zFbukseIfTsEVyoKVqy90kU1NLM7edDJKMY4x5Z/hYAPPqPvzcd48EYXo6m121WlpK1&#10;WllSSNSseCT6QCuMZJ47ZP2wNq+k7Va4bfXSSU0l06Vgoir1KFneOKWLGxc4DEEndnIGf0tS9LdA&#10;5r99j/2h5GOIiD6qi6nxCtNDf7+klfFBUmslSo3ENKXG5REqt5a4D4OAxzs+Tgfa6zdS1XRUNgpa&#10;daupNTFPT1qz+Y0a72PeUZB2ueMcICOSc6evFJOnujq68XnpCzq1wq7kDLLDCT66iYoHlKqSIsr7&#10;HlmA7tnSB1u3VlX1M1PXXG1+QZ2jqKQSuheNCZCojJzkoy/hGc44Ixmt+BeHa4hye/OyrBjiC61W&#10;viz1ddrx1IfDWphhh6Z6Xenu1zadpGevmAzBCScgRK0pIQ4BAc5AwuufL9dqy+3Ke41kzSSzPkt/&#10;bAxxjVx+OF16apEucnToUw17LRRSQuFSdaZzHuA5JQSecAcDIVDkjVceF/Qd08SOs7Z0naYHmmrZ&#10;VXYgOSCwAUHGAWJCgnjLDOvo+JgxMGGAN0Uxtj0NcfWyfeSs6JgLi4dySurP/o8P2XKbxJ6hbxD6&#10;wtgksdpZZkEiECeXPojBOODgsxGfSFGfXr9XbfHEkeYVCxgBUCjC49sD40keCnhPavCPw0svQVHS&#10;02KGBWqnhLbJag/jIzyV7AZ9lX41YKqqKFVQABgADgDXJZDBkT+PJyOPctNuwpfdLvWF2SkpP3cG&#10;w1SjGQhsbYwRn+ucfrozcbhRWmhnuVyqo6elpozLNLIcKigZJJ1WnS17pPE2+tc6SWOSiiKyTKeS&#10;kakiOJh7EkMSPsw+NOVJtXunmSeqhtVJTrQ7VqKfy5CGA8qRgqquPfJY/ljRodtDoKpbrVRS0FTF&#10;LR05JeSOQNvkwRs47Yzk/fb99EtIJE2vhIB/PWEgDJOBoX1Nf6Ppm0T3itR5FhU7Y0xukbBIUZ9+&#10;NB7P1pF1NSvUUVJLFHG4Rt55zjPt9j/lrE6r13F6S13jHzVYHqrEeJNJH4wb5bq/ek/x2s/V/XNt&#10;t3SfSddPb6SqmdrjWxttEcagYH3PqJwcA47juEzxjvXRPh74drBb6ijnrLVbxHT3COpQnzx5kixt&#10;ErDzN7LKAucksQDnJDd470vVtx8OntHS9tq5ZLhOqSCmj3sFAyC2OykgZz8Y9xrlDxgmr+go7b0R&#10;Nd6m2VCstxnp5Aqy/TxASxj+E4EaySBwxxjDMuODrqfYFknVHR5M2xrV6fpsa/6PK5Xr0xhuFjT5&#10;6bfb5fdc4eN9zuD3u3dFz17+TDU01KzPE/mE4LTTFQSuS7ZIDdjgcAERqRo4Vin/AHd5KRsnrbsx&#10;EmUMmCfUyiMkHJGPbdyt3N16k6sqayCWsmSmYRU8olZkjDgvw0m3srKCAc5GSedH61ZRRyT+ZDNI&#10;5jqGDDbCdq71HpA7Z3N6sHK/4Rr1Bzy97nnuoQxiKNrB2Cg/R1qSSBpRLOwkSRYZIyyDyW3DKkgH&#10;bGcgjO3jILE6O9F2KG41kctU3+706JNPGr4UAkDPp2E5zxg9sfB0EpoFqA8TMiIxfzEibLJlfSCV&#10;UKcbmyMjh8dwQLCopaqzrXvHbaijhlgRw0kablVUJPGACQWyoJ49PPPKRSl7rq6D94zQRQUlNCA1&#10;RJtDIx3jZsKphS7A44OfWG4wTqqLoXqbig+piBqom811mRVSGOnEanBzkkMTkjOCT2JOn7rKst0d&#10;Ru3wy1SLIiCWEicg8KRuUAfjVstkEYAPYar793SyZoKeOkeKs20AqmTcEkbb5jkhWkYBVC4T0+rK&#10;k50KXhSavXTlOtXB5iqhYbqemctuLvuEYkJZQD6RwFOOw06U1UtQ4SCtnWCsUGQLH6mQqCpYt+EA&#10;OxxgA57Z0rUMsNR5VTX3OoxUSAIzKSkMR3bMMwXAVtgODwVI28DLNXzwKqCnaIQr5SkzbZMu24bI&#10;8nkblYAkHsOANEj2amciMklJSW4VzFmMkRkdmbaIztY+4yAGkzxjG4fPKneK94pZ5aipXegljij2&#10;IswdwQoVSozglBg/4nY6bo5Yqa3SilmpJiFdQwRdzfhICsAig5U8AjKhRydJV7iqJIoKmshiiKO0&#10;SQxg9yCijeSy+koXYlhwPvqUh8qTUndT0ojijtrS1TwUkGHCxIGaoyByMAnjILDIGMZxkG2vBukm&#10;svh3a6ryKeKe6y1NXlZhDLFAWKqc4BOduQQV4kAyANUzfjDcpXVqhY42V6ozSEK0krkDARQSdq7i&#10;wBwTzntnoOK22mkqJJKKiklNqoDHD5aDYzwQhERUIwEGCcqPV7gdtZcIJnL+1Ir+KQO4XiGqkqau&#10;oQo5di77jJF/FH4CQCGLGIg7OcDGcHUCkq47/JHbvo5pp1iaKlpTIYoadWdSRueRQJNgUFQBjOMZ&#10;ydCK25zG4y21uoa+SliZaGWmtdP5BaVWcCMu3DZ81ckezdvSdOXR8D0tha6STBJJAYVhlm85mZow&#10;5YJgAeqQgH1NgKOCTq+11lCIpbaqWjs1QI0qiKqm3pTSyJHN5SLGfMVkRXw4KRgL3Ifk8kFSuFTL&#10;QUtVJR1NxPkNU06TygIyxonoTCupQE7mbCHlRySTiR1BdJzUz189HNHQmRxElFSpTVMsZhAGxWb+&#10;Gp3bmbnO1T8aXHVPMmp6mCnjMMQlaKqYO0e5tpKJjdI2yJsltvOWAHbQ5HngKTQseV5q9J5Gp6eo&#10;SWQyvBWBoXLzoNpJ3BsZxiNSQVHOcYJxPXQVZC0srVS1KIrxMaeN4wrqjGQqrrgHgAZ3Ak441rtt&#10;dDV19HHPDSQMk87z7y0UcbnZu9ZDOoVkI9IOPV6tb7dSyWo0dxNVFHcChmhebfMIwwCr6GOFb+IX&#10;HBIAUAg6ixhSK2yhaYRivglo2JQRyby6r/NI8ZcnYSCoDMGYnZwM514jkqKucm2rKk7KWmcU4xTx&#10;eXnDTEMdo27sDDMQexwB4o6ebZFT20xzVUhEEAaM0rRo0W0ysSx2Bj/MSu7yyAMAnUgQRPiS40tR&#10;WQTNFH/vDK8KAo3qWFSm4ksFXbnALNzomm03C8Q1LSU0dXLHdLmalWZ/qJkh8184A81JCAoVAcY5&#10;P58DqKkaglaZql2kdKfdK8Uvrk2ENEGOMqpGMjP6e7LUxymaQmeu86EmA/TVAo1jLhFB8uMb1Xnb&#10;tUlsjB99QJ7TTVCBKeNH2PEvm76tUMZUNklMcK3J3c8jvjQyNO6tYuQ/HkbIzkL61Y0hWlRMsRg5&#10;ySB/rI/U9863Q1CRZFSGaUMFHHpfIzyc57AnjHdfkaWKO4VdMKowW0RxxMEhiXLbFK5UZYknAznt&#10;7cDtqdb7Vd7pOKi4VRgjf7jKj9ewPHP9sZxZjk1DZelYuUMqMSM7qbc66Mxeac+YdxQhS2fhQAD9&#10;v/HOlCWK617hRA6eZ+Asu3Ixj39ufbVgR22mijkyykpy+5+FwO/5cYx7frr5O2+ExwS7coe8eCTz&#10;xk4I7DnP/UAhZq5RJI9fKQ6LoSprJ1aurQqE+tUAAP8Ayhvfge2mSm6ftNkylHAqM/PmHk4HJGMd&#10;sY/t+eon7wr3keDzHGCQQ+Qx5OefnjX2Wmr5lj/hM6yEjAGSfn3we+kyJjNwN0FrGjhSqivCI5E2&#10;0Nncc4B/p76ibJ2Kl5iAPfAORj30RpLW6qjSBWKOxA28kH5/oP8AR0WjoKdYy9WyoEJPB2nPfHPx&#10;/wB9F0omkpRmoJPpl2xtlDnG3OQeP9flpeq6YxSJOGEVRExKtjHHx+X99NN96ptEHoiZGKZBwu4H&#10;Hv3HGq9vPUa1TlYSOQBnt7c/bWdlysaKB3WdkOaDsvV5vlSWelSmhGFxI0cm5Xce4Ydgfj76D1HU&#10;d3GXcRvnGSWLNx+ftxrRVx1EgEgztP37a0Q0xLYkYg9/z1julleeVReSSp0Vwqa+MTMSVbPHvka3&#10;KhUruHvrbSW6npoWFPKWB2vsxgKcern88anx0TNFvABx+uDqbWOPKhpK1LDu4z39tBayjMLkE52n&#10;b/20wouMgkEdv9Z0PvaMNkiHOSFIP599NIwVaG9FeiY2M7OGwvojA+/cn/LV/dH2m8VVK3l1NLDb&#10;ouXmM0aRkk9mIOSTzjd9hxqhOk3EUZCjtJk/0GrY6aqNqCF0VlOGVio3L+vf9NWcb8tLzD2gOrKe&#10;SrkjtP7tmiSOXzMZ3qoITJPcBhuI/wCbt/XTn07XimnhngLeYpG4DuP++q56XrJUhXMjyJFg+S53&#10;Kc+/fjt7adrY1vnVQkr0swGMP6kJ/wDUOR/Q/no5C4yfc2rn80yRrIuQJAGXPHB18XO4kj89Cul0&#10;q62hMK4lMR2+ZEwdTx9uR+o0RlSohZlkyM98HOdVid0zWnla5pBk8n9dL94uewGKJtpI7++iNZUS&#10;bGVd2Ae2OM6Wa2M8ZUsztknnOgudSsxxgmyvFrR2uLSOAyBfS2ffnOB/XRh0Lr2PPHbUW2W8RxR+&#10;pnZCSCe+jq0fmAPKCpXAHPGNDtWxSFu0wTyQ2QRjPxqJ0pSG5eIVmoR6g9dToePbzAT/AGGi9esd&#10;PCxHtwPfW7wUpTcfFq1u4B8hpZvsNsTf9SNVsyTw8d7vcVe6XH4ubEz/APUPuusepJRDbZOcYRj/&#10;AGx/11wn4kVX1/XF0nJGFlEe78hjXb3Wc4it0zE4xGQOfn/41wXfqt6691s7PuzUSAEn2DEDXL+z&#10;rLyHP9B9yu+9sX6cKOP1d9gVDAw+w4OPvop03cZq+8/RWSVHFzD07L5YYrF6iHRVwG9QBJOThm50&#10;GlMawv5khAYEZGCRngcfOSNHfCTrqHw5rZrXQ9ESsKpv4N3eQVUr5UARxxoF8tQeXGScHOCMa5b/&#10;AOSMuSMxMjbqoE18a/hUPZNxha93Y0Pp/wBqNfj1f0v5lXQSRWn6uciU19DvlYKijKqYwuzO3G0j&#10;1ZznA1Fscl+NwXqerpqOirQxrad2gmLRTMPW4DHYuTEGUNlvUARgaaOsvEGm68tz1dwtMwUoaSWo&#10;V0Yq4cMOw2gEx8MBznaSdKfWt+knsUcFupWqY6dDHUH6yLJi3mNH28sCNoPPOSCRg68fic6ImRrK&#10;J7LcllEchLDsvFfcpInjpb3bIKynpGZJJ1DxyrO5wEVgSrIcYBHLBRzzxv6cpbTZbHcp4kNRSXRU&#10;pqqdaqeOaCFWwoOFUYMncqCcDBHbWs2u0z2yd6rxESnqXqEX6OeSJ2ZkjTYBghgykkg4+3GCdHh0&#10;5dmrKWh6WmpYoKijWN4GhSSGVhy43Nl8EbWGOd25hg41Njsh0hMfBO/3pKMvDwSd03UUnT9D0vQ2&#10;KzWylpqF0mKvJL5RIViNqsF2lgcj8X9sakUfVfT1Pb6WK4eXbaeGLyvIiZwXUnlmjPBbOeQfnIGB&#10;qILbf+n6C1yigklp8fTyyRlVDquWJDMQwAIfgOp+59q763t3T1WZrhao57bVqxZYpnJj3k5dliAZ&#10;stwOJAM8nvjRppZWnkAhaD3OiZqHKtajrulLnT10ltkFzSVVWOBykRxub+EQSCq4x6yR8d8DUGh6&#10;eh6TprTaqyeS4VBcGOlpUb+BA34mLqxXavySOfz1Unhw12rL68ENphrqX6r6aepecREx7G9Gx+7l&#10;h7fPsDkXzX9Omz1MF26dcrSTACHODCEBBIbaT7kgDbn08550GKKUAukolNAXTDUQht4N0oLNeY6i&#10;KQTSTkFI3Zyy784Vf5vSo4Ixz8aSWjaro45awVEFT9cJ6dnZ1qFA5KKq42KMMSeOAftprrl62qq9&#10;ae20yVYSN5J6ln8mKNTkK+48kdxtB+OOON9F0jU09FPNVVNPUVm9zFT025kmDFQ28PnG0HJ7EjOA&#10;e+ixPlZuFaaZI3a28oXKbb1baHt3UNPJblpmDU8ruFSZh6vSjknAGOVb3wfub8P7Z4VWSmrKjq6g&#10;nvtZUMW8t4kpaaCAk5jRkYbsgjhkHYdjyUWutV4Srp7reStrtlP522RNiIysPQi5BbOQuQGI9sDR&#10;PdBdJEc2R2WAtUqDiMqVXuSrEN8e/wA8Y1dizpcZwexoJ94tPNM+Ubo14n9SfswUxp4Onek71abw&#10;0hi8ylnWnMTDDEt62DYI4O0duG1zhc7Hd2Sa7Gkq50iR1lqmmM8py5CuMEgjHLY7YzjVlVlpsnVF&#10;0qqK4ikW5S+WxiJxKM+psH359XfsPvpgrOkaajSlgNXTvVUgWJXmGSFB7kAqWbGM44PxrQyuuaW3&#10;4YDvcKCqPkc1tAH5quOnLfSV3iHd+opKlKm1UE6TVRqeI5IkUmUK3vjCgY/xDt31pv8A1JYOpJp6&#10;3p2OrpEWGpFQXnLGoGD5JlXPpIckgZbgnnkjRGxpX9WWuGx9CWotcKZP96SlgV4aRZFYMXlJVAS3&#10;I9XOOcdtTrh4SXyhjZordVVNbJujnNJLBMhQ8rtj3ByxZiPfgffQcDCyTC6V8denwVEUyLRaoWW4&#10;VUTw1klZVTVc7/gKsFVfVgIDk49x+fbVq9Y2Ou6RtcQuvSFyppamnSopaqSIK75iC8qMFfWvIwPn&#10;byNWD4H9EWLofra6dT9b2GG0rbI0jts13UwzJVORlljbttUYDY9OTgnOQ0ftCU9o6s6k6etcdbXm&#10;S3RTS1Ao13LJ5m3C84EhARiVBGMgn41vfgsaWHUXeYdtv1UYwHyUFzt0xWPc2mhW9tUoaWSap+pJ&#10;R1cAYALSHecttGOTkdtO9lgqafw+oqu62yunhuu5PJp4AQ/lM5R5WIYoMuQDjnPvjRej8M6aTpG0&#10;WLp+GN7xNiatqnzBPEBIwWONQSd2Mk4JwxHBwTpn6y6R8H6OeGOn6tvdJJWyyUsNtcQ1KpOzErK7&#10;Ou4fxPWD5nJOeBnHPTsitzxIGn+EWSGNg1OOx+6E0U1J09TRdM01wlhpvIpquEuJiadp4xJtG1Ww&#10;p8xlIHuBkaBeJN8pnrqW42e31UDTiOnmrZKVvLkZQgLx+zgiMA8cgEY50a6xqSiWtqSVK2SjMa1D&#10;7mSaUx48vaVBywIAI7HAwdaOsaK4deQzxWqkkjutqZaqmRztdsH1L9j24J/pqji5EeRLzYtZ0ukG&#10;mcLPDa33aqhudpu822niqZGgMYOxleMlZB2JAMY4B5L9/ktc+o1sldD0c0PnQ9N26c1lUZQsjxxR&#10;xiNVTsC8s0aZOQoOTnGo1ur7vc4Xm6gsdTbaWhqoqqCoil3LKGXftB2Ngb1YMCCU9JIwToH4i9VW&#10;zpd16mW1T3OO9qsjxU+A08y7liBO3lcs5KADJUHGiPew5LYSy2u+/IKsNYSABym7pm03+j6L6eq+&#10;rlirbzaGNdSz0rMN4IJERZlBJ2lQcDkqD3zn54g9R9WQUtov9ivFdSW8TwVDfTvgO0yoJVdlUCRW&#10;RCCj8Y/lwToFdfFKa89WdOWq11CyU1ypBWmSY4i8xYS7RekbhnbJj35TRvpaen6wpKey/WSVFuFW&#10;0qUsfpDRfiKd/SwfdkgbguVyB3PJk2HOisNcLHbvX7IjS+Nroz3+6tDoXrS09L+G1NR3eiCVQadV&#10;ggVVCqZ32QpzlmxtwFGe2OdUt1N1dQ0/Us9vrbBFPaPMiurtPWfSSwwNCGZTnHmKQgBRkIchQckj&#10;Iqvu8fWfV1DDdbm1FRy1hqJIxIVMdOsME7xKSw2+gud+M5BI5Olfqq9f/WN1feL5bqaSNJIw9LTm&#10;Lej0kVYUG9SDlREqt8ZXWjh5M8sbC/8A47Db5KTnkuY3+8KwbZfbTequnpaDraCop5GElTRV8kMU&#10;s8SKuEWdFAfgJEGY4x7HbxM8Srp1ZR+Hlpobl0vbFtdtghgp50YVMtPUFU/io2MRjKuNykgmRRxz&#10;uqWTwo62uklTSdN9NVcVOzsIkuEnlyTukTkuisgDLgHGDnAIGc66L6GtcXXPhjQW3qij8qsjpWoD&#10;UQqY/NSImMSIBw6YAGCCM9x7a0pIPxURaDTvuou1gFrlUHghaZ7lc66+UfVNBZ5qJ/p4GqF3u8kq&#10;OcIoIydqlfcZYY541Jtl/udg6uhs14vdTUtK081SrTswjnZy+xGJONqlgMdske+pNh6A6f6N8VqJ&#10;7rbDNT0BqKuknhmLb8r/AMORdqhiMZAPpHx30m3yurU6inmo6WOpgFa0lRPVRsrQMzN6Flw2/ClQ&#10;eC28451Ux4II4fDk+fxQHk6Q1iHWC4wdQ9Sx0duKBZa6STGSVTMhLsSfjBz8Yx7auyv6Tt9JblZr&#10;e1fc6piwWnETYKbSJHYIXClgMDIztxnVK2mop6Sa4yxVc1uq5qwTxiUqx+nJIaJiACGLHOTheMEk&#10;6v8AsD3aksVzNZWIoSqlnpqu5TMyU4AZM+WMANgBhj5B1nRYYcXCPcn7K7hCNoPiGv3VZdRWDqGn&#10;sQvVrpY1glcQJ9ZTEpIQBlipRhIuSo9PAOT7aRvFWtpqS3WmrppAK2soYhXy043RSMsaoDt2jgeS&#10;/bjEg9I5Ouhf/rUstX0Vcaa43GSvNHbnknSba89UsWxZVCqQrHa59JIPPPYkUZZKG2dTdRx2u9U3&#10;09PVWy8TxwRJDN5U0cDzwqXIbaAQqMFwcMwOCNRgja149P8ASjmMZqHhqtZbJeLnQWqsqadDbLs7&#10;3KL/AHqR2jjWSSELsGCWchiORx8DTX4bdCS3253yo6ihraqL6RYJClOURnUoQrsoHACLzk4IXJ40&#10;VrOnGrukOi4aCK5QVdQlbR+VTTmm8iOGumVWfbyxJyCM4wf11a1jt1lsnTVMLBQVNvvcsXrp5ZZG&#10;8xkDRvMpJz6jk+wyR741tyTiGIluyt4cQa3xDwt1k8M+n4ulp7vR2yKpp5ZxbCjVCOYmkZQKiGVl&#10;LCUFITnPI4xjSHduh4Uoa6Krspt1KFqKS200EZWWsnXam1kXDMUHmHexkG4gAgcjpzpPpWF+k6To&#10;+puAnSSn/eC1ELbQSshnyCR//rrnPJLNnGcD7YKigp7jc2utLNT0UcivDUzRfwlyCjOCR+Jy2OBu&#10;O7kYI1XhLZ3ucw8bfv8AuFa0glxpUPZ+kbN1X07S0tztVv8A3laaR4IbfL5hhdVkMmYd53ng5ckY&#10;J7YAwLk6S8PrZS9N073S0iiqpwHUOC5EhQ5O0n1DLg9+cKD7aAdQi5dCqX6Y6niprHHchWXKkqIX&#10;kkcSqmyNVjiZo1OBhuByAQTonZ/E2PqSRb2r/VUPlvFTBg6NGW/4hwygld8IXcQvqKjjOdFYSxty&#10;BExXsA0ja0Vu3hPYq2soL1Q26Oojpp3mSBoAxDSbVO0AcbccHv8AfSr1V4YvJaKxJbWz0zqyJFSB&#10;4pfMkOQGfJZzv9yMAE5wOdX1a66zV1N9DbcpG0IKzAkMSOw+O49tCK+su9+opqqxU009HTsFNScq&#10;aiRT6vKzn8LDGcctuA7ZI54Y5SHjntSsTNBCoDpSGKx26ksE9pihtdQ0kcFvpX8wRVmcvV+ZgK0i&#10;iPB3Aqdu0NyBpzsHStkSmzHUNWPVpFVCby45pHUDmSMMAsYxwVADBhggEZMyqph0xcKeuqo50mWm&#10;2+TWOjtTz5QFo0JBO4gMHO/vt2g8sYsMFgjZVqpY6EyKpWOrnaMSvKAZH3E5LfgA7c4HOdVo2OEn&#10;m5VWNlm1D6TqumbT1bUUElU0yhg8Th2kLRsg3OQvpBLHBLYxj3OrYuXTVp6ksjNS1LQR+UcODlnB&#10;xkZB4zjtkY1QHWHhrH0Lepr+qXO8m7Vka/Tq6rJT+iVlVQijKjknOeFGc86v/oW3SRWACrqJXLOC&#10;tLJy8MWBhCp/Cd24H24HfWthwOcwxTbg/uj9qVU0/Q/VbXUVNXHQPHVs0KTuxk8hMYVPXkM+EYbg&#10;F9h76h+FHTt3s3VXVtiuFLRtCldBWKp9Eh+ojD5QdipII9tpU41eMX0DVD0tXFHEsDiXBORvOcHO&#10;BztwftnGdKPWdKnSXWdJ1ors0N0h/ds6kDCvHueP/wDEMo59wuiQ9Nx8V2tiBMwMp/om2ESCIGeR&#10;Y3iiJK7QXlRuw7+3Of0Oqy8SbEtsvtHdKhvMpa5TTSlOArLyoH/tJx/6dWVUVdnNOor5tolaNZGj&#10;b8Y4AXPGAc5xn3Oh3jH05Sv4f3iWBFilottZARx/EVgAo+dwJX9dXMmATwke5QzYw+A+7dUd4f0N&#10;p6h8QqSgqZmhitNXJHUQzSked6WRWKnhlWQK459jg541WXiZPDZOnr5HJWRG5fT1k80VvoqiVKWe&#10;Xc6uajkFdpJBJA/TgP31G2Pprqqy3b6Otqrg1nqCu0t9PULlHxjkLLvyc8Fx2zpY8a/DROk+iqyO&#10;0QzPXXGahpbpXtPI7y071UVOxY55V0k2lOe444B1HosBflY0bqouBv8Ab/tZLAX45PuXCXiMIKSS&#10;0dOU0JjFtpYoXUxhT5m3c/35YnIPvnX6G/8A0aX7Oc1hppfGTqRGDVibLQgGFYetWc8kNgHg9wWY&#10;dxrknwQ8Gqr9ojx4q6euqXgtFA8t1vtVEUV4Kb3AUk+tnZEAAP4ifbX7PdFWK29N9KWqxWizRWqh&#10;oKVIKWjjJIp4lGFQk8kgYzn3z3769P6vlF8jmj4IELNItHNZrNJnjF1gehPDTqHqWKp8iop6N46W&#10;Tg7KiT0RNgkA4dlOPtrDaC4gBWDsFQf7WPX1Z1JSTdL9D3eOtFgroY7nb44xmWpeREiYsxG9Y5Xj&#10;UhAwDuN5UqAbu8EfDeLwr8PqOyVbRtc5s1t1qAciSpfljk/yqMKPsv3Ouev2S+j0r76Oor1GtZWX&#10;aFrmtQx3MlJFOUjRiQctJUK8rE84iiIPqOuuauvpV3UaPFLOxEfk5yQWH8w9hjJP2GjTHR/iHAUW&#10;+pWukioaE19yR4khnfz3dSAmFQAtnt7HJ17oKwXOOO5Uk4ajniBRTGVbOTyc9vyIzoP1f07UX7p8&#10;dNW+rkpWlMTNMAQvlpIm9Wx3LKTx786MWeint1ElDNKJFg9ETkksyADBcnux5ydQ0sEd35r49ymo&#10;vUvT9H1HbhQ1sssaI4lVoyAQwBHuCCOToZZbDbbVElvokZVBZmbOGdz3ZsYBPA/QADgaZpUMi7c4&#10;GoVTRrHRVTBnjYqzB4yA4wPYn341x/WOiHqubGdI0itRPdWmZUjYvC1eXmvetZr6dqSugtcTV09D&#10;mKSFG2EybQdu84GcEe/GvzW/aV6ujr+oeo6a3XQpQfUQWlYiWeSKJc1DqZBIdzKwRDyNowpBJbXa&#10;Vb1xe6vo+53PrGgkitUzNFFJBN5RpmA3Rs7kgbc4BJJGR292/ODxm6sk6jtdLG12WrrLhUtVNHFK&#10;VMazzeYiBSxAi9AOTz6s8FiD7R7L9O/8bDKKAAporhch1KRuXlRNB4s/wkXptadbFUXOR62Y3RpJ&#10;gr0wdpAQSy5ChsYEZYjgbgPYaKVD1FNQATQIkRBd3nh8wPKZGJztGQQyphRnjIJxgCZDWy0tuNte&#10;8JHK+I5M1DSOZG/EWVzli27IBU4Ax9tCKyrkcxPLERAFAaGUs0jBCAGkONqqq+WRt+Tntg7+4RgE&#10;UsdJTSF6qvaplghWSaTBBMQUhRHkg/xGZeSRk5IHGTpnus8MVpprdPQx0xRUbbG0Y8uMlcFtxGzh&#10;e57HnHbQPpOhnqZaaOCOrSWOUlaY06mJAScyOedhQdzg4wcDudNd6rbZQMFjprcKyKPzyWWNwxwd&#10;ypEcqgAHdgDx77eWvdIqtrjVpRVRqZZGlkQRTyRu6qGTa3oLBV9TBo8KDk55B1X9fFWySo7qka0s&#10;jRySeZiMyLEiiM5zlcOwJAPEZx3zq0b5TUtNT/7+alpIwHEUrKyrKXdpZGQhRI3/ABCPSOVHI40g&#10;3GgFJeZ6JnjllpZlxHKvryGX+GShIDybmcsxJGCPY4HLvsVNoXi2yyU608EUjSStVKEWSNYhMqhH&#10;XPlnCpkgcEg5YnvoxPKkcKR1UcUjRUzb3yrPneSoXaCigBnb4Awx47CbPmZtshOyOObcfLfMxjIU&#10;ZGeF3R5AJAySD76IQyRPNUSRfTDz6iJ0lQq5KlCpJaTJQekYGMscjOMYeNOQmFJKuktsVPTW4M/4&#10;VWdExFFtOTtQkhSu1QAR85HI0H6hl32sSW+WjhLMY/RIVk81z2VAWbKoCOQO7ZPGidFOstMbm4jk&#10;JYmZTH5mGOCwVieQSz+ok847kDQzqCqrYKeOsr4pCNtRUKsoCJkERgtggszBs8cAN3OjO/KmbsVW&#10;3UbiGW5SUMG4rG05MddGxpwJTtUM+WbKMDgeo5PGrjS+Tz2OsrLdC1W1QlGkP+8bwzblZ5JA2AyB&#10;pscNyUJOBxqoOqIZpaUubgGFZJJOJYIVjzErbI1UFgduS3CjAB79wHKz1k1d4b2KCaoqJ6mqmjys&#10;m6NBTxSupleRAoCKkORnJwAecazGPqZzfcjEAheunp57zf1tNvCLJ5kAjp45PIaUvEHeRwwydzPj&#10;j/COefVYvU1fLaaajo6SQFKdjHDFsAlYxxtukUMWD52n+Jt+TycaHeF9CKaK7dYSQ1hefEFHHG6Z&#10;qMMBlOcBFLd1/DnuTnEO+VEtdUJHTK1NTRtPHLPA7ywGErglmkKNszNyQSCSMBsnVthrlBO5QGte&#10;21ci1jWiKquFJK4mM0xEbKM4xtJChY1ixxjI55GCOWjiWqIuEoVJqiKpkkiyA+SirEkSrl9oO7+b&#10;245OiN2gqjM1bLSNSxVtMKSIo3rBwNyqhJL4BA7cEke2vsE0ouhSY1ogjTdHGkzio5kVVIG/LOVX&#10;ZkYAA/D7lVZT3Sl28VVtt8A89qrzVjhMU7QoFTcJCrgHduKxrw20jOM5PPq1z1cgqC8tNQT1jvIX&#10;w+Yl2MpSMISCoUkAnJycjkjUvas9RGgooRJFDDLLFLTvJ5QwoIySc+YTuxwWwBkAE68T09HQ1FdN&#10;LDVoaPYCtTKsMUQyFPmOgj/A6LtjjypIPLHdgo2CiodxhvtclPTtbzLJIjKy/u90JX+Iyo6LnLDK&#10;jGM4wN34tZLNG9QwaOGoVVVHpXlmlM3lkMEwC20NhfQpb8I7c4kW650TU1RT29Z5Id6SStTUjCV3&#10;2qjCNoWXsGO4sPVkgNyDolZqppaeOOgqq5kpEzLDPUN5Ua71UgKrlEyFMYGGzuHbO7S4S5Q6WmQR&#10;7DS1tKY4nUxx8kx7h5jsrZWJeH/DgsSi5ySdTa2itrxyQQ3GtnrHeX+GlRTxxRNtEhLISUiiyyAb&#10;ySNpyMgZ83Cqp52eaihlFNHVVP0xghAx5nqXDOCO5wGIHuR3J1qpKyqWFbfDeKhp5ZPMqKhJIg0Q&#10;R/Uux5CS8khwNyqCBwvGNBfyphCrnRmCnNz82i+qSRnaeKtypA7iOD43NxgYP66G/wC0027y5j5b&#10;DcCRkDPuc44HP6ce2ixq66meOkmray4NPuq4KWSRJBJ6fLEjAqxkf0lxnIyfbONI/WglpKlLvJW1&#10;VZWTZ3RNJEYyDklUVGIA3bewGB7e2hOkMI1BbPSepvw36HHyn9EVivdRVy7EKso5JPJOOR/04+w0&#10;cEs1TAshh2An27NnsR9vsfgd9LnTd8sFPST19bVRwLF+KMsA69uAG5JyP7af6WeqMIqngSgiUNw0&#10;Y80Aj2B4jP3wT3+dXYH+I27XdwFszdQNpHrbpR2u6Itcs7s59UNNH5sh49gOx7alr15QU0LSHpe+&#10;MPxM70w4AHfPA17rWpLVTO9ughhdhtMgXBbHBJPc/wB9V3W3q9VU2yKY43Mqkt+HPxoc87oeFWlk&#10;MR2T3L4tWpV2U0UsMy8hZo9pA+4Pb/X56Vb513caxj/vUm5uQIxgAEfP30PoOmLjemL3J2KJna5b&#10;s3vg/lr61pNhqI2qAayiXgPgF4+OOAO2T3/0aT5smQb7BVnzSPFEoMsFfXSFn8xmPHOdb3tLQxI8&#10;mN8n8pP8vzpoqKuhWAPRgDegyQuFb5xoPXSvLUrFErMdqjk5x76AYQO9qsWLcbfEtvGY8v34GMDQ&#10;9LbJLIEjjYkngAHTbb7PVVNKM4yoySfjRi32aCgheqdmRQu9myQUPtxgHg/H/TOrjMSyCVMQ90sy&#10;W2KmoS0yOriMZVgVIY9sfI4Gc/OoUNQY+WJ7Y7d+f9c6ldSXUYkpo6lTGzowC9zjPP6H/PQSKrDg&#10;t5gGD78f9NVpntD6CE+gaClVVVlsqeSOBxqPVOKqlABztIP99aZZBKSxHf2768xSYfa2Np4P21Vc&#10;/Uqj0W6VlzK0eAcMDq2OnzvjUEYII9++qi6R3rWShjgjAI/rq3bCVVFPzqzi8LzX2ibWU/5fZWhY&#10;paUU0EkchhqY8hgyllkHPIPODjjBGPfOmqjqIJyrFPJlPdl/Cf09v00hWYkohGOBk6bKNzgEdvfV&#10;py4mUbp3tNRUUc6zQv8AhOSy86sGmrxWUqGN33Y92/z1VFA+QoAxjnTn0zdpKeTynO8PyC5JAP5e&#10;+gPQ2bFMVRHUPgNJuVRjIUDGsp6WCUDzYlIB5OO+pU1a7wqGcmT3UqNuPbA/U/11pifcRx37/bVR&#10;wV6MqVHBRrnyqRVBGMZ7ffWOuGP2GvUToOC2BjnWqaTazMG75xqCsVtaD3mQpCwJzwQNMH7LtG9X&#10;4hVdxcHbT0c20/dmVR/bOlS+ybUZmIXA/tqxv2SIGme+17qe0CKSPb1E4/XH9tZnWH+HhPP95W97&#10;NReJ1KP3Wf0Vq+K9zWm6buLq2DDE/wD+pn/rrhySRpJ3mdcszFuPbJzrr/x4r/pujbiSxy6OB+RP&#10;H9tcgKFaIMTgse/2+NZXs4zySSe8LofbSXzwxe4n7LZT0FRcd8UB2lFEmShYEBhwcZIB7bscZzpi&#10;qI7N0Vafq45VkqbfC9fSRFkxHFULGU3FvxMphwMerkZAB0Bo5bhH9RT22q8mWemYM5GUESsrSb+3&#10;pKqQT99ZUJbr1ZorHTR2+NLdTVphraaLYq8s6LHAdwffh1LELnJ7DnXnftzkmTqTo/8A1DR9d/3R&#10;+hM0dPsDckn9lW1z6tu/U1TQV1wpY0iiAjR4ZBDBJNud0DBVCq3oHGOdnf1a+3u7USWuv+tv0s1R&#10;ThZniiEhliDjaqqSgywVcZHAzgc8j3X1dii6cmo/PpAzzGoEshG+PC7Wh+N2UV+TgF8DscgrXdum&#10;aStpWq42utZI0cCfQkyMKZomDFkDEkjJGVweCcH044kY4kNOGwRXg9+Uw9AdVW29xLHaLZV1hKGO&#10;QKhkl3jIyzMMY7d+4986u7oi51NH0vc5JPLkqKZZaYLUQ+SYPUpV8HaNgBXLKTjBOq2mgm6ctTra&#10;JBW0UBMVDa6CcUcKokZO1imTJIQPUzZJYgnB51r29SzwN03V2lKSOSiluLsmT9HVpIziAHI3oIwp&#10;IAO5s9s40WKLw5fKfKmgcWvsq1L54kzSUaLaaxal6aM7mKFKdEXcGcFFIYkrwARjnntle6KtPTPi&#10;H1BXW3ql5JpFhjqRR01Q9NTxsC2QsmThwEViuQfV9iTXsHVN3CSpDX2+ridRGYxgzSbpWdmCYyGA&#10;4xj8IAyPcJJduoZVaosNA9XcZZo1jVKcK6xZZA4RVDNlmGcDPYEc6pysBnBaLPvV78US4F+6sim8&#10;PBS9T1FfZoqFqCpmeWGGr3SJ5QlJXBYruyF2kOSDnnGrUtVRNJUsbD5AKMfqqZHZYEdVIUK52rjc&#10;ccds5zjVZ9J9NLHSUFb1Hc/r3p8yQyzzFYpNw49IwDw3uDq5Nl0ti0dHZ6SCeJ5NqNI3kImBuJ3E&#10;APg54+/20WOKRxohamE/W3hGul3a4wQXq4www1x9K00vlTGmAYgbWXHfGSck5OPvr5U1tVcLi601&#10;pEqqSSXOyPuM5DH88A5POhtTcOoLM0k6dL+e+8MrUxaMA5x6pJCq5JOcfA0tL4iwQ9QtT3G80LSS&#10;rGGpKByzrMRkoTuOW9s+/wBtXTC5ra07LT8MkWjd1oa+5tIlRHMVdzGFlgjzs7YBGOOPtkHGo1jt&#10;dXDUtNb6l6qphT6YK27yVTJJ3gMwJ4Pq49xpongqb3Sr5FDJUebtMkZ/CEIx3dgfTnOBwSex0s33&#10;z4p1obU0EdU38KUwqkIjjTkJkD1Nngkn2xqmZjER5dkF3opD2emhpZ6+oo6SIUrKse0FzKCcEqQP&#10;Sv65x8aX7jQrc6rz4KaNKh8uVXKKFHsq889z3z376JfU11qpzQ3ILXUFQoUCoQFQwGSuO24HkH41&#10;pkrrXTU8bUEMe9RiPYBgSe+O4B7d+NZuaSdiDarTgAlruQq6/Z+v/SHSydRdHXGrjoI624GSirqu&#10;UJHOgyqI5bGxgpU5PGSeQeCS6z6p6msF1rG6braWqgpD5UwBVpEwuC4Kn55yM4I+Brnu8J1FVVVb&#10;L+4JngeokmBipd6QkucguARn9TwdOXUFVVXPp6kutgkq0uaUNNJNHSk+b5sZMbAKPxZHqxjkdxrq&#10;c7NmIjYTW/I9DwsnJxnEa+98I5dPEB+q7dSWClM9LeJ6unSSVXxHLvYhjnOcZwSDxz9taKmrqrZJ&#10;KlEzPTM+Qsg3bT7Zz2OPf3Gl2x9L3nqXpyrrI7RJJdYaCWskkdAm5P4iAPGAAj+pSnuWxkd9AL1f&#10;b5W+JEtdQTLAkNLTUtWgwUkMUCoxKhgHO4Njn49tUocKJ9tlO54I5HvVFzHNNK1rN1I0VDUJNWSL&#10;W3VhBSkeoxkfjZeRtByo9+cnjGptXeo7JYK6mzV1Nxr6cyyBpR5jBVJ9Tnttx9uSB76VOp2paK22&#10;K+J9M1whRmRFlXKCOciUFDwGzvwSDyDj2Omfo+pv93W8dX3CguBtk6N5Ip95Xywj7k5A7n+fG0kc&#10;Hg4pQYPgOe4+Y1V12RI4XuPm4Cm2mjg6cnieooJKgVUQjMsk7ReXKVVkO8H+b1c5UYVs42kiPFdr&#10;na7zUVwq4BT0zASxSSYlIY7Sitz5h5Pc54yTxnS6vUlFLUVq1VBFNbKt5ZHo3lIjXewIJ7/hAx+R&#10;b5Op1JAt2SttdwrYVid4qlKpP4qhJDhnDIDnAQZH58DQHNMVMjFD+USQseKaO6tm2yWm6Wy53Gwb&#10;JLj5clLPTjasdQp2vuxxmTDfzMOBjHODVlP03VXespLVVV0lJHRRM8EYgKPOzF3KBhkqMSDLYxhc&#10;Z1Z9RcrHHdpKjpi3Gks9bAtNJNPGEAqNgPmZyfSUU53YOScgaqbqfrurpPEdLXYIKWUz09EkE8Tl&#10;lKvGpyG7FTvH6YOdWHQPhkDmuBq/+/ondJ4ZBZyNk5W/o+hmpLfOqW1amzqaCSdlDSQP5Qi3ev8A&#10;lMUaAkYBYkZ5Oo9nrOlujrzfKjpyUok7oPq6hVL7pMRho4yRsjJYEcDOPgY166rrJqaknmkrKGCt&#10;rAkElWsJCMzTIoY8E5CgE+4IJ99KFZ0VXT3q40hmgkt9LbjHMzzDfVu25vSBksf4in8wO55FePXI&#10;7Qzdo49fVFHiZBB090creibLcLlcbVTU9UbrVUlNFSGpnUxrIoEIjwOSSu3+YfiGchcaEX7wj/2O&#10;8QrFaZeoLlHbL5TVUIq4HRp0Mf8AEbYCHWMEspwM43MeOwiObndaGkt4iZbpRRJVUtZMrHfNF6oy&#10;SWUbWVtrZBJAY4zo/ffEq3VDWvq2gtNTR3O3wVsElCKaSGOKSWBFLCRmaMqrCUDHLBVJ78dD06/w&#10;pa8ecftwrBjaOeQUtXPoLxRuF8h6i6Cnr6qxCtaSinuV2AME6kMZFGQjFZN+MoBgYOe+iEfgB1/1&#10;S9deOpvEOxUxqSaw1FVdqtWETYm8pVKrhQScna65OVGRkWX0N1F0ZcehLbfLNfKaiusWY6iljh+o&#10;eIySqACjAnYDIpxHgZZvcnVM3jp2q636oo5ajq2C8dOWupSsMX8aKBYmn2yxhHUsj52qFYZxIMcD&#10;B3A5uNG2Rzd1OaNobqG69XzrSw9AxTh6KaJY99VZZaGslljradmSMoWkbIGFf1EBiHYFcnBH2Sx3&#10;vxQsy9dx9FzLTPW1FPUVK1aJLFsi3OzjEaEZk/FgEhduRnTV1r0nbvFGvXp66257V9LN5/17UTgb&#10;I0w8KPtKhWORn8IKjvjnXaei/ELw46jM3RVFQ3zpauihlahrUkIijLMgLuUaPchDENkMRkYJ4OND&#10;4M7XulNEi7+H8rOjIJ8y3WzwlauttbR26jgvFUsE1X05OHK01wVSHlo5hlisqlQwXI5UANh92tHU&#10;BqutemaYU1RcIK+opqNausWtYUlI0kQ3RR0yYPmsVkG8ksvYc4AevCiex220VPSdV1sq9UV8aVwi&#10;FYrRUk4mleKFEYhlJH4lCkh+/pONbaOmt3X166vsdfZ6au/fMVDWJFLLJEivDIqvuEbK6n1Mw5zg&#10;+4OsuTOl6dN4cn5dN38dv78CrjmMcWV3KqvpLpbpboquSjv1fX091r1qKakhpjMVUuHVDOZlUtnf&#10;uGCCzqTztChn/wDtNR0dFfeoKT6+4wTmGkgh2wNJLKjgyuVHrChmJL5B7E86bbp0zQ3yzVfX9Pb2&#10;litU0lBRVVPPt8+VsMInzkOsORzjBbA5JbaBt1i6kuddXVXT11SioKOgkr7jURMX8pPNVFjYYBdS&#10;0qMRuKgBuGIxqQcZ3NdW9G/Xgn90KaJwlAWrqfpZ4rP0XZZqpKeaR6+nFQ4kRlE87yjDINqnKoCW&#10;7845OiV9sd7oZeherOj6RZbJW0a2eWtjmzH50UpaVnTYxVXEZdG3YJRs4JGbIuPTFx8Rrt0xS22r&#10;ajpGrBU11WJNiw0hh85nJyOBvbgkZwB76mQVnT91j/8Aq+tta9DbpqSWht09RGkqDyqYYn8s7QQ3&#10;nb2UBs4YZ40HCzgYQZDeokV39b93ZXYCWM0O4Q2xXq4tQFqOrhhpUrpKFFHp8mHcS27d7lH7jjke&#10;+o/iV1vS0tsqppquohp6WBXaWFI5t028BPLHvhnBJ5xsz7DO6nqJekLPdacUlNcZrav1EqBBFko7&#10;7jll/GVQEE5wNv8AhwFKqqbNV9RVfS92sKXSlqhPHJLDD5gpDGwXz3x6YCoK+oHaQT99E6c7QyRw&#10;3v6IQypI/wAgtCrxWT9VdYUlZFcXpKu32eneqhWY+VVxSO5VyrL/AAyivGsgzyFH4cZ05WqntPWd&#10;vqLBSubVcqFdrMKUBoJyg2MR2lT+GpwSchBnBAIE+FPRFi6b63ud3gvyywwUyUaxPEyI0h27yhc7&#10;mTcSigjJPcDIGgviRX2229R3SjsrSwVTxPS7YHZGgqIVDxqqjkFl8vaR3Bb51c/FPYwSygEEn/Sz&#10;XzSl+sne0ThvviHb+k6yO7XV6GekqfoJRSTEo7Nn/hHJZVEcfYscbxjHYXd0J1tBS9LW+GWopIo6&#10;ukDW6N6kJPMiFsNtJ/EU2k4J55J51ynarvfbhQ1EtYjSLAke5ZSVLPwu5xyc7QxLY/7asFbg1pgo&#10;a2ks9NXpbttBRGSIGCnVn3tMzsQisFYLzjjOAMkiMeTcxMQ3PA+61MPNLnXKedle92oIupKaKRbB&#10;HL5UjyhOEchsAspQE59K8nvj9dVBX9J3XpLq6nquqbOaW11bsaf6adjCpDbkKM2dzgED1AHjtjnU&#10;mqv9eep/9rYOqttFU00NOtNSwxLllUgFFWRsn+JuwOAFzyMaJ37ri4SUFLTRde1DXE/SSQ26422F&#10;EETFSJPNbPOxiQdwPtq9kOieCHGntF3t/fktDJkAZcbt052u52uTqeV7vJUy01TUeQ06giSn2cZK&#10;jO3LSAE/npy63tVHVWOo6fpaSqqWlpmqKcU9Y0NTKNw3FJfY4ZeD35ByDzQdl6y6ssFyusNVfLbC&#10;1spmjrK6SqSnjcALtETkbmZyd3IBYgDIA18uXjHb6inSak6ru1dWU8Pn+TUIDBJTufKqNpJJYoRk&#10;c905GpYmb4EehwJ3O/6+qAyUuZv9Vt6O8X7x0HfE6c65qP3tZARFFdEAerpFUnC1Sjl9oHJHqAHO&#10;ewe/FrqGTqrw1uHUvSkss9PbJo7jT1M3EU7IVRjGPxFQJATwBjI7nVMdV3m3WF6zqZbSJKiRDUkQ&#10;nfI6yZUxuM4ZfL35BP4c/Jz5pvHLyaaGah6bpKG0XRmt1VbzIpjLy8F5FjIVFKoDvVfcZBwNHinM&#10;kLg8/NINfJEQHBzV1B4L19u6m6Ioa68URSsp6cU9TTSclHUApg+4KFCrDuG1J8aL/TweGXUUKRKj&#10;0tCZmQsNyEMDz79x31Tvg/1Ne5JrOImmoK6jYW56aQIyzeVvCb2HfKeSAwx+MnnGi/XV6obnJdbf&#10;dJZrgL6ae0UlJG5jaUTSjLAnnIV2JBOBtAOrT8kPj0s3uwlqE0BF9qVW+GFJbOpJrjQzTkS2+Nqi&#10;jDgqfTMJMfmHTAPwTjVxePHTVNd+leqLbb6aOGpFqaZ6WGIPI7LKzU6jYP4f/D3HPJzHnjvX/UNd&#10;YvDnqKySLRrLSUtsks1S5ZpJIylO4jyAPUxnHpYcescYIxeXgj08nVNTd77dZZKj62pFdUo3aKaR&#10;hIIM/wDImxTj2GMDkasdCOl7K3c11/ClQg0xxOiPZG/2ZfAii8GfDKgslweSrvFaErbjJIfTHMWE&#10;gijXsio3suMkEnvq5dZrNdg5xcdR5QwAFmuSP28+trvHZ7Z4f2uhq3pp/wD7YVs0KMQWUlYosjjH&#10;LM2eB6D+fW+uMXv/AFZ4m/tT3rolKNamxW64O9XA4zHtg/hByxViDhQ20FRkDsTzYxfK/wAT/wBd&#10;/wC/NQeNQpWf+y30xBYajqOlEss8lkSgsJkbbsWSnp1WYLjP4pFMhHy/zk6u6KCjqrsLhHSjzYIm&#10;i8/aATuPKfJxsB545GgXSHTVs6Loqq0WGItV3CqkuFWWYuiTSEbiT7ADGFzk4/M6a4kMcaoXLkDB&#10;Y9yfnQHnUbUhwvWo6M8e8yyZZjxwQACcAfnqToD1H1LQdO+RV3SCo+i84RyVEce9IGIOGkxyqjGC&#10;3sWX9GALjQ5U2guNBDOoutKu1VLrSUWKGhngir6ydSUXzGUbEUEMzYZeRxlh35w2PBHLJHK4O6Ik&#10;rhiBkgjke/B99IFJDS9TyfQ9OTNV2uSuiq664MN0D+W/mCGI7gZCWVQzDIAyDzwLD7DRpwxtNYOE&#10;SXQKDVRH7TN4/wBmvDe8ST0MtM/lS/TyUxxSymRv+HIgwZJCq5AwRuI9s6/MzrueS/8AiTJQzstT&#10;FaJkhEiBdrBFhUnYeTgEY7YIzgkZ1+gX7ZPWdNZrXQ0xlrqeQ13nEzw70X6aGScSQISAdxiMbNkc&#10;SHGex/PixVdZPcrxd5vJqXecUsKszNn+GpD5Azn1r3O3Kjjjn0LobPDwGA9yT/fouVkOvLkkHah+&#10;6IV9NSxUDVtGYfqpENQzMCqRyIThiCMnJIxyeCfnboDJUtFTyxSvGZGjDAMySCSR1XeuCFYBSScA&#10;kKcHuBj1cJbnWx07wqx2xJWndEe8gIOAwwdpVADgcMQM5GoyUxked6qlYx0ksM08Sygo24mQqX24&#10;GcY/w4GcsTzqFGCZ7PcatatzNSKZYqgTojRkxQsSwYEKx8zAl7E87VHyAfvFJVGTy46qNPqEdj/v&#10;G6Ob0qGPpZthCsP4S8DIIGMjSbYFqKenhhpvNVGjKyxec0QdiDyWwC3pKjI2DIGV40fe87LTFb45&#10;NquPow1PLISwyxKEBl7LuCnI4CHae5jXdJLd5NEhmijp3kSKdWeDLHcwXgqyqwB9YY9toBHGRpHu&#10;1TT07GaI/WpSVMvlRxRMnmuAFRyx4lO45YsGLbcdmOm6/TUE9K9PTPAsUC7IQuZN6hMJtQs4JfMQ&#10;yMkZxnOdKl1itpnihqIoFho4ZItkKSxyPtRmK7Dk5EmdxBHHA7jQpBsiNWuJFp6mWOhlknFTveWb&#10;yUp1IZt/4Q+dobAAwMjecd9T5VpnmZGgq2MMaiSOWqzF5jBMr5gAAYBQDt7ZIBA7r9PUilZ0eejk&#10;Jl2FZJQVVwCFVCANwxtxjJAGcjdos0MsEMzTvBuZhuCx7EGFUFVztWMEbhkDIye2oxlOQmyOeL92&#10;1nn4krJoZQ853KkeMY8vAJwBg/iBwzZ2nGgddLGyVIqPNNQKpYo1lc7FUfIKk5yFOMjjjIxoxYK1&#10;EjFXJPE8CtJEySlinlMhOAiAsOXOcnnYASTwRtz82nievpZoFk/3cysyhViiALF/1C+wPfIHYg7j&#10;smSDcayCrnV4IKKQrMgg8yNlIbnll9ShBu7E8lRxo1Z4pLla+m+n6KPfCorfq1H8ZmLADAQRLh18&#10;1gCcgEtg98iXipQ0dEsVMaitlURh8tIAXTbtTfgZxkhyABn89PvhIyPbKW41yKXs8cjtHBAAq7XJ&#10;RjwTjbOGycE9+RzrMbvLuiHYKw7g7UlJT9M0NNNLNRq8SJC0Uayn8cjAscMquVDKcZzt+AK5ah21&#10;1bJBTymfywaeoqEepKlHGZGSJWUbkVdqrkKqhiflsvDNUUZ+n3UNU0XlxzFHgnVGALM7bmIjIYly&#10;QAARjnGgVQkxqUt9qnkq6eOLzJmp513OHRNzOZgfVgRjaBn8QyDq6GoaE0kEM61j2/6tVSCQTVEa&#10;vIWwBIweRZEUh9xDAjgKffABukjlpqKaGWGUsspnkamBpmVuc7GG0AFeQpHAKk8KdabREzyxSvS3&#10;eommp5EgpmKeWWcuw9S7SAHwSSdo3YO7AGi0zG0QpDFVUUiU6u5hXM0G7BVjJJnLMfKbspz5oGQC&#10;BqbQokoXLSS0VE8z22ucOoSmq3nWGGMo2Ziu45dWi4DPk9woxraEoEpnqfrZqirWKSTFZL9SnmOr&#10;SsqK42+YXDfxOD6TjHGpJtD5aQTU4+nlXNzib6tVRQoZlLqWzlSvoQ9mwcDI80ksskNOtdboJ5qk&#10;PO1JFSOazaGkBaRGUeoFyN7thRjHckyStaGoYKh6xK8yxPE7q8jJGDsEvZY15U5OM9htCrk8iSi1&#10;hFZPWVVJTkDzWd6ASvAI0beTkYDHYiIMheDgA8iLT1tFTIlF+7XqHQLEqRNGksZddp3SKO5bzCoU&#10;g8EkjOtlyiepp47VKsEBSOOmehoI02SkSPLiVs9sn2GdisTnB0zjQTjlaWrrpUmNVp6urrlkRPqM&#10;oaWKYosShAi7C/KruYhQQTuOQNRKlbsaCbLQssDtNLHHB5QeNo/LZnZ3O7Y7AY25ZpHIPHE6o8yl&#10;mpYqivrjLSVoqpadfLEMcWQfNIQKxOSwSJG3YIY44Og1XW0cUlRcYZHqplpmLQJWfT00IbPoKuwJ&#10;LMQT6y3tjtqs4qYQ66XkQXqOlpFW2guZJIKGN2qZUBUgBFJXlQoxn5476X+oZKf6x6YQy03rR81V&#10;L5cx3+picnav4SAeTyeBjANXKsuSpFTrTR0lROcTphpIduNuEBbjJxgAbvw4PI0NoFuaQJX3S5VM&#10;LVPGyZDGG2nbjMfAO1c+rsAe50CTz7Jxsl+620CjSWB4Y0YKAxnG8zKc7gg4AyQSOPg++rSoL1Lf&#10;rHS1jv5UlVAGICEbW7HAPI5/0dK0ltWG7D94xGoqJElmMIjMbsSmXMkqKrDLYYenPGMHOpPTtVLB&#10;UzQPJDLChyGjqjKpJAztLAHA/U51PCJhkIPBXRdCznRS+C47O+6k3OlaSKXzCGUAtvAPAzjB/U44&#10;99A6a0IJpJpKdY1IBHO4bfk/rpluxLp57I+SRk7jjAPuMYPz29tC2udOfSEDuM7BjJ5xx/l21pOD&#10;XGyuolAJ3XpJqehjdJJE2phgH5X9D2zpSvfUJqZDR021kdRlsBv88jUW41V0uNQ0AXaobbgnTl0f&#10;0HDFtralBI2CTn+Ujg8fnqtT8k6G8KqGmU6WpQorJU08aNc6lkp2G5Nq8Yxzz27/AK+4zzpqtlvp&#10;Z6h7gqrgFUVfL4wFAzg4+PY6dK2OlhhMZVXCkZVjjAz3547e2kW63lbX51IkjyAjIZ5ixAwOBnPA&#10;wPfRXQx4vmcpvjEXKNV19tlthZiyoeBhV57d8D/WdJ906wFWmyOY/wATg4Pb/wCNLV2uc9bOXP4c&#10;8D414tlFJUTsuccZUntnP/bOqE2bJIdLOFVfMTsF9rT5+HL5U8A+/fOtUUoXK/PHP20TrKBooT6T&#10;kfbQeSOQPlVwCffVBwIO6rOJtbS+1vxHB16bIByedeJY8IXAx+X5ajqXyfjj30BxooDymbpQLLWT&#10;lcnlSf76taxLjYc4Hvqrui4isbSMOZW3dvbsNWpYozlW357ca0MX8q80688SZLyE+2V1bahba3bc&#10;e2nakodhTz6iKMMMh870PHyudJdmUko2wPxjBJ76aYHPlqPLVOOwyePvnVp3C5CRtlGYZwpGHHH8&#10;yg4/vo1Q1WCrn8iB76W6dguFPbRqhIVF9wT3Ggk2hFtKwbRXCqptp7px3zkanrIAe4A0sWCsEEhi&#10;IJDj/F7j89M0Myu4AQj9R21WfyrEZUmMHAZjnnOM6k1dDNS0kE0roVnQSKFJzgk4zx9s61rVrHGy&#10;GnjYsMZcZwPt8a3dQu0U/wBOTxSxpCB25CgH+4J/XQSrbWjSXFI3UshSllbcCdre+O/vq+P2VrWK&#10;Xoy43RlIM9YwX/0qi/8AXOufepmYQtGcgS4UHHf1DXUngBSGk8KaSQjBnM8mPfl2A/tjWJ7QO04o&#10;b6ldX7HR685z/Rp/UhIP7Sla1J0vDQ5zvdFLH3AB+/zjXMiAeWH3DLdhnkfnq+v2o67fUUFIGAG9&#10;mOR3HH/bVB5QYVDuwPUe2DpugMDcPV6kqXtdJ4nUAz0aP3K9/wC1XU9kEtJ05YKavWQwzVMk44SM&#10;M2UGcL6gpBzn8jrfa+o7j+7rnJeT9RVXCtV93lozUwXlgXwWiiXO3EZAy6ZAPcrYerOmoo06RqJC&#10;LhIkkxUNIFySpQtxsOAhAPJUtj+bA1Xey3C8XQVNgpIvrpy8dDM0rExzOmNzlsnlsoAgOBsGMDjy&#10;D2omOR1CVzPWvpt+y6Xp0jMfEijvtf13VOeKlvsQrKeGGvp4qP8A+7JkbzRsM21VCnYQyxOXUg8+&#10;k/Op/SHgTBYBU3DqW701RVAbiKVApjyMNk5II4IGEHf5xpl6o6Hp+s+qKWsiphUVlooPobnNCSkg&#10;n3mQuYjkHG9+xxkjPbGot7qVpbpHequ+y2iSOEzS0wjNQCAwGSzDzBlySAAoP+eRJIREI290+Q4f&#10;8U4WZrbV0lr8OlrJKugV5pRWzsP92lkDmSJ04IUvtAfHAcg8AaAdM3g05q7dFT1d7u9LTTmfzZfL&#10;hjYqyqkRJKoFHrKjAIiPcjQa09XXKgpnu9yuFA8FacKaGlNPVSuHXLiMoGLEtncpwST99NVssloq&#10;7YlrtVHNRVMiRGpKyxl/NTzQCwbIjKLIMY4OWIPJ0nhmkAcquQQQRypPTnQdB13TVN+vdDT2eQlK&#10;alnpZFhEj+ZG0jTBRvyEjI53ISykcZBy0dQJYBHS0FnipLpJtp4aYPHJUJtyE3MRjnhgeyjnPPC9&#10;ZqjrfqKns4p6IXC3S9PCgrooX/3tpY2Zo1Ta25t29QBydvmnGeCD6lo+seq75JDYa6K31U1LUNT1&#10;EcZP1bD0EEfyRnG3JALAZ9QJGhN8Jjr9EaTU4a3fVMA8Qo4rnSU90vtuqcVDmqpYA0qU6krtTco2&#10;/hDBeSPtjGbHe2WmtpLVJeJalBWrHNSPU1HmBUPIUeWQq53Z24HtkHVJ9Lw1NreslqqyeRvrT5kb&#10;TeYmCd2ET8IBU+x7EZOrnsr2G3mpmulsmmqIKOJ5/LUGSkZ0yqEk5UYPq2HA7E6G+VsBu9zureDl&#10;O1aOwTF0zZ+sqGlhl6Y63jvEEchZLfUyQVMQAX/hvMApUY9g2O/GtsUF8usVTbz09bLVUx4eSZnB&#10;pGZjyYcbmkI4O07V+GOMak9D9e0titB6fjuEz09IWaOjjBWnw25zI28sikBfT6icD5Gp1yu1DM1F&#10;cbZTRXOnLtGKXzlAXd+FnKMCBnPuAPy1b/GNkaCF0EWUSLBR22U8PR1lezzyVNc7whZKuU9uMkNu&#10;3YUk9gAAOB21WBvl7t11jt9TaaWGsqZX+lhhmMqOm4ZLBgpCkdiBnv204x1YW31lTX2N6ImTMp83&#10;ezxj8WMDkAHOOQR751olv3SfVtrp6KmhFelJGzRyUYY7SBt5PdWA7YX/ALaoyNeXaj2QXON2EoVF&#10;kv0tdG93uVDa4rrNNKaWnkM80iISu471widuOec4I7al1NwpLNWpDQQV9TDHEpMFOy7TzjLv3B5J&#10;9Kk4HbtklF07YPqaa4GO+y17x+XCm15PKRgBlyg9AGSe45J476N+VarBIKiWnp5GAMMUqh5agscD&#10;crKhIPA7gj51WkjdI/W5Anc6Z2p53XOlRT1slZdepb7X9NWzpuCQ0lDXXG8VaVFwcpu2QRibyyqq&#10;yg4VfxcA+rDr0ZYp+pOmZajpu/2SK6VtQEiqLdD9SsXswJkyQxDrkjBXvnB0s00ydN3uZJ7ZTxiJ&#10;HnE00B/3KpB2kqCNrDJAZQG2hgeDnTla+vKrrGx1YipJYZqCCRZKgSEtI8iE8ADIA8sYzz+WtGXN&#10;xZMOMi9YA+dfusp85bGGnlLNi8IOq+qqqu/dHU9HPN9PJUNVRhk8+YkgqJeTjdnkBQ209vxai1tn&#10;8RKPoqq6KtPhlY4/3NM8d2q5VhqKxpG9SyYkPAKsArIG7cEY1aPRfTt86S6ds92M/wBHLb/MSanq&#10;d0YYyHI5HAVd5H3ORkY1TXin11VdU3K9W6qmmpp6qjSKqkeJYUKBjgY3HsOMk+/c99XMYNja2Tu7&#10;t7jwoSxubTqq1X9z6o6npLabVWyhYfLeJfOpYyyKzZbY7LuGTnJB50evfWHXPUPSsNls0twl6Rsc&#10;pEc7hYYpZ+5Yscbmz+GMElVxxnOpNXbanxEjobf0vdKuCy01s9UlUZIqeNUZVXcMbWYt7duDjOMa&#10;u7orpRvCrw6o6p7YesL/AARtU0FNLKnl0zOCSIWkA8oFeSwG5jkDVxsEQkLHuQ2annSN1S1nls18&#10;pq6i6y6vulqvtWslPLTzxRRFlcYLFpUIdmycbSCB7jOmXw+6Rv8AY+mK6a5TRVMFnnFBHXww7EeB&#10;2Xae2Cdsik+/Hf3K11X4cz1Nt6do7UbbQ33rO7yVd0kn2NAoYSO6xR5HpjVshASTjQ3wg6g6l6Pt&#10;/UPTPUV9hmst3qo6WKgNJKXWZCAKiNwF2ABU3ZB3Y5CnBMuq40P4J8UZGwsfLj67ojozRpdN2i21&#10;PUXh1XU1VGi0lDQvuSM7vOc5LZ+/lj+41Tl0j6dpr90pXUlnrGqFEdBOUqDF5cULxokh2jOQqZYE&#10;4xjn31ZnWHVPU1ptht3TvTb19BW0kdc00e5gZ5YERvMjRchdrSN+LG4n4Gq0r+ubP0zU0du6joKh&#10;6ysj+oNdFNHEqCQjIMZB3KAoIVfWx1yUevIexjTy3f6KsSQQArQ8Qejrb1BZam27paNmSMo9JGWf&#10;ftZ0ZVBUNtKsSCwyMc6qnpXq01UktX1RZbrXZqIloXSJcSU6719L7w5cEEZAOcY9tMl360oa+zQy&#10;2e51tdVedTPEIYyzRJk7Q/uhYkLhsHDHOh/SXSFN0l1DmlSWspadi1PRsp/iNIDuyD+PbuKqeMkE&#10;nHbVuIxYQ8/PYe5XoMowx7DdVt4q362U16juL0ZtEkMbNSU1QzlmG/MOVx6SqsFJ7HaOck5UYuqJ&#10;7dXC/Weu8u2VMQm20QdJIHI2OuSpAw7fmVPHA4+dW3Dqy+9aG7P0nLTSXKq8ijhqaJx9MnZU3uAh&#10;wm3JyR3/ACAytuf0VPWUdOKSdUSWMrTpGhMzOuHDAEsoIwPzzzxrroMNxDZHDevkk0vebJRHpvqO&#10;1WfqKK73G71KOiiSnFMhiYMUXDMCwIfIww/Ce+ffTXTftFVNouNzp6SB622zlBEaSJFnjkDqAVDv&#10;gg9vduxHbVX9L9J3SuusdbcqaQrNuVRUb0BBBBG7cvft+LVudKeHds6Vo475VXmVpY6hkmt1AJJ4&#10;JsclBJ/xWXYwGUUrkkK2WDaszRxRmnmwdqRvBd67ItcuqJemaCu6uoenbs79XTRU6zU1SsT0s6s+&#10;VI2uNzMGRxgHKMQVDjR/6rxW6l6K3dMgzCB6KxvRwTBYYKhvMaSpdV2iQ7YgDnGA/IJGQ82akh6S&#10;stNU22Cagnkf6ump6xhFLCrBhFuhkYyxsVXG50U9j3wdNlq6wpIKOw01g6ciemlqGCRzVLSTVUgj&#10;U+bMeNsvmRumMsABzx6dYDmx4z3B7eCNvUE/smgijYSx/Kpg/sw+IUiUPUFvha109REHrFrK5vrI&#10;542ZXmYwozuHZfMQYOBKFI4J1bHS1ZebddKWovkFLFcJIKmGSuG3y6h0zvYccIxDNggYbOMBcF8v&#10;PU/SDUNXJc7i0FNBUeWamZWWGmcH1Njk7XUjDEAErnjnFY1FlpeqKisqekuqfri1vNftgfckQYjO&#10;5irKoYP5eVAIZiTyMapddyWZ7GtjrynYjkf30RZGNBGk2rB6OttvuvTdL0b0/bo5oIqWaJIAskhj&#10;Cy7WUrgKuDks5bJJyMkgFaoq+s8Pr/X2m4Uzp9bFLbLlG4ZWq6KYhd6k4wY2xuxzhmb2zpM8UD1H&#10;0l0X0O3QFbcaumooa5KimpPM+oqAGj8ncQAeBwWPYgn1djB6IufjD4nydV9PeKdmeKa3U/71sF4j&#10;gVUNQCA1KzA+ppowxwSSDEPYgkIxopsVs8b6LNQdvVgO5Pvvc+tppWufu3kK4rq1v6cuNDY4nLUU&#10;9StvmheQsjQGKSEKxwNw9B+M41N6yt1v6aqrbfKGlKQLT0U0BKKVUvGgdcgDAIDjGRx9tVHZb1U9&#10;Srbbte75ErRP5sjuxMrMjBske52Bjn3Ytp8vfVMF/ttn6HuNfLT0Ul9b/eKsbAlM3opwzHPK4kXB&#10;4AxrEZkhrnxR7U+x8/2QC86NQXmiSm6p6w6qtdTdZzQNId1SP4okDoSwKr+LIdhwOw0q0niNbrq9&#10;56dNqskFHHXtVUL/AEzCC5I5bb9S4bczKQ4XJKqcjaCAdQ7vBdI+kZ7XQiWWt6hqaeKWpV1jaKmj&#10;pwhZicgFhxg5z6uARgQano6ekp5P9nqCKokp6ZKyalpKKOONgAQ4jZV3B2BL+4yuABnB2cDKI1lz&#10;gA4mh37E+7lQfePE2Uc+iaLjVwUNDdL7Rx2y13GoaKtaBKjzAY9wESgk4bOMbVwCSB3IOlvxVioO&#10;u6npXxN6YaASTS/R3qIna0LxDcrPjk4UkZ548vHxpOu3Vd0lFrhr/MpHEMX7vqFhWSGR4mxFG7Dh&#10;dpLY784yOx0Z6fmonq7renuVLQ0d0mWlrbVBS7Epq1XBLwIOWRkfKqoAXcy8KFJBmSy40MrQLDuF&#10;SLvEtx2tR7HZaa1x/wCztlhllMs7MVQFnqC+Cp2gZIIxge355OpvVfRlelMtRfOp7NR26NjFWLWC&#10;YmGqBJCxmFHLEDCsByCGyONSquwdS2qut/Tdruf0P7/bya25UnFQafy2fy0lb/hK4DbmGD6Aozka&#10;F9R9H3o1NB05G9thpKEeTTrVVCfSxKEyAQRklmxliG/XsdbofTSR+IcS4navRTx2OPmrZF7DbRb7&#10;LbYrX1XQ3SqrgkNvpIqaqVKsBdqRrI38NV2v+J04JGeQNAupfEu5j6yO+dNiGW1SCilMMKn6JVPo&#10;HpUtsUKzEckh/leN/Scl7iNwslCldcLnRzxR+WKZ5aOWIyFSKcR7CyBUOCgGAM5xnVtf/UJ0O/SC&#10;td6q83a/VZaTyKV8SLIygNR4ddyoAQreadyruOVxrZfgRG3VS23RNa0AGwud56v972Kjhut2grmu&#10;s8Ap0QSbUKDAkKM2AfT6UwBl1J7MdFumrBSv0xQfvKojuUMcq15gid0mp5WyZELnOV3AEn58zIBG&#10;rL6g8HYunaiku196glqauSNIXo1ijxSxgELGJUUeYwGAXYckE84B1vtdutb2aGtraKpsclHJEqrL&#10;SuQ8KkmTAK7jwSxH4CS2NvGsDXBIxzI5ASD691V1X5GmkneI/T16s3SdTaYZmrGiq4rfTtHFl3jL&#10;K0ROO5Kqe3cMcca9+E/SV3sFuu8F7qfqUWKNDS100czU0xlUs6K+UyVjcHuQBgfBeOlLVPcvrK6p&#10;r0qrP035VeZKeItG0I3ER7mAYybPMAX1YBAO3GNCLBbOqKOpPVd4gehrLrcGlhpagbEgj3MC0+fw&#10;ooLZzj/iJ7tjRsd0rI6cOePeOFn/AOXHmAZ3Rit69TpGqlqKWKF5kKlWj4Hmu6jPpUEALliAuRjH&#10;tnQda6DqKZrnf7jTyx2qeoqoEiqSXxUCPbjIG3Zl+XwQcMAdOUnSyKsNXdKanp0raXzHulNUxT5O&#10;0DyUhjcmMbSdzsckjA4zpobomwdJ9IVF5s0FMJquWGWWpgnVo5HgRsTZHoBbkMeBzk89xx48jHvh&#10;bu4Hgc77j9EZjpIySTtaqy/0Vm63ir6emudw81PLalnmQSCZWIIHZW9AyMk5G08a7k8IOj4ei+hL&#10;dbFMzTzRipqXnkLyPI4BJYkDntnjvnXL3hDW3Pxi8WbbSV8KC2WaA1k0US5iQjaSQ47kuVX1d1X2&#10;7DtQDGvRen9G/wDEsqQ+d2593u/v7Jw4OJcO6+6zWaUfFXxIsfhN0LdOuL9IpioISYafzFR6qcg+&#10;XCmf5mP54GT7a0gL2CkpfVvWdv6a+mtqSwzXq5l47bQs+DM4GSzYyVjUZZmxwAcZOARnh14eWvoO&#10;irauCBXuN5qpLhcKoqFkmmkO52fgY5zhRwo4HuzVx+zxQ9ReI9RU+N/iPZ44rpWytHZ43jGyjpAp&#10;XEOfUM7pFLH8Q5HBObeH70v089BVxrRUdNIYqlUcs9RkKyhXGNqFWG73zkcDkoijSivfTNKu+53l&#10;GJS7Vf1EQ2gARqixqR8hgm/P/PoJ4r3Lre3dPxHoSkeWsmm2StHCZXRNp/CADgk45PA/PGnYAKAq&#10;jAHAGsJABJOAOSTqcUgieHkA12PCRGyRvCrp/quw2OoHVdfNUVlTNvVJX3mJcYxu3HP9j8601fi/&#10;4fQdST9D1Fcss8Eq0s2Askay5XKNznK70zwcE89jh9UEkvnv2wfbXOvVP7MF2uXWlb1Fb7xSLTVl&#10;yev9Slp0MjAvhGGzIJkwc87vYgYv4v4bKle/Ldp22r1UHFza0roxQAMDt7axuATr5GmxFQEnaAMn&#10;vqHepVitk5aeeDevliWFdzozHaGHB7Ejk8DueNZrRqNBScdLSSuF/wBtfrCnprlFTMancKAvCKpt&#10;08bTzA4Kfyqop5BtBLYflRtJPNdFWUVqsMcVZLUTtGDJVu4Jcuys3IkLZBYgH1A4/lHGLj/akuQu&#10;nWCS0i0ma64zA5USvIsH8MSnHqYcbixUqCCuSMHVE9SSUktVJ5lXGIIUnhpysQKvOMjBDsM5IYAk&#10;8bTgcjXquI0RwMYOwC5yEEgvP/IkparzNUYWSvWkiEiidZkLLEWVw2w8ptjQKzEngnOT7RYQu2ii&#10;qlmji3R1KxAxK7BkUMVJbJO1Tz2UgcEjA1wsZJngFQ8bCFnlkV2nkkIVCp37QiqAQOCfVkfB1KtM&#10;kVudfKpMzVJkLBfW6J5fJZixwdzovB/xHucaITZVgCkfoYq6JKeFnQMH2xrJFumkDN378ksu3txu&#10;J9tbaiWGSGCmpZFj3yuDtpssilim5Mk59W5SQAQMjQiiuCrdWDtvWGXy4IznzTgAK6oudq7nbBLe&#10;+Txxo21elNFUmaCdQ6eXtjRgw24O4bQf5Rk9hnndgakEyg36pS11IjYU9TTxbp5gsgQRDymIT1kA&#10;tjJydx7kZ41WlfUxeVHC8qytIHfEyr5calBIshVQMAJsIUDHfjPOni4RIkR+jt0X8UKYPP37UKqP&#10;SWJGchQSQTwAOc6UK2naZGhqIoZHER8yoJUCWQOq4VTkBFCgds8EnQpeFNqGCrkilZo5Z1ljiWoP&#10;8dELMJACjZwFBxkjI9hnjGi1EyQ1MNuqKRv4ZABkKgeWvqd3dFbna6DJyRnIGTkA4G21QqGaOR3q&#10;fJy0CyNuV1OcbidxyW4wBnAxydH4Y6svURU7JuTajzYwEAkKH1ZC5ByQgPqK59hobFL4pgop5npz&#10;M0jVIHlo0oPmIGOd2CxJz6sd92e5ONDL3U0MsrFl83yagRxxuu7nywW3EYB5GMZwAQPnRC2xpUtI&#10;0NNBGuFl83aYygwxwGdMY3I7bgp5zz21CvNTU2+nE8XmmSWF94BlI9RYBVbaf8TH0qBnPI9rDz5d&#10;kwSZdjJcGLyNMrTV0tXUQoRPsPlnK7lChnzkKoBHq9tOfgnTVdvsV2qop4KaOurEjESF5FYLECUw&#10;BhsZAJAOMAFs6TbgZzTzQ08KNSxSPM6mTZGyrgKMHALuNgySfxHj4sbwzgrB0lbIloGSKqqaq4yx&#10;kvCFzK6hVIwQoTG05Gc9jxrPYzVMpuOyJ18EU8jUdPcpqqOYB3RnkeapnLbA7FsbFAXaF75OQPVx&#10;5da25RP+757jPDSPJsVgnmQq0piU+oDzJHYZQE4Xk8cE+5ErbcZKWmepNQN26CCEKAwLISajuBg4&#10;yMdzjnnQ2uqaCniSeuNFb2hZoYRGyvMgWMPuMf4sbMgHgl5DluANXqpCWRTUdJK8DJGZCkksCkuu&#10;ZAGCBzHjJJZcfyjkkk5xhe6VFueWivyNCsop980eymnIZooI0CZd4wcuSeOAD2xqO5nrAT1Bcail&#10;iMc1R5EdGdjbYwwjLYG0swCLGmcKMnUxpmqKpaRmtry0xan+niZYHVUhdi7SRLlIz5xUnJzsVcHO&#10;laa1DmMstSsEcSspZEZaYGJpwykllG6PABjYjOWIyScDmLHNDUzV01NKkjGZWaSjoXnY5xs8tmJ2&#10;SMctl29wcccbmtsy2qpa4UplYySwibyfqI4nkZNzqA6sSFEhOQe2COdRYairp7TNBG5t1IytUp5E&#10;ADiQISF2c4JBIUlsnGQO2GBtP2U6NayKpihj816JY/JiUw+aIZWWRMl4lxuAjIx2DPnLYONsoo40&#10;qqetuMkVXIDMKWDKyZMipwFGIwdwIzyFjclctqbBQQoamqFqSYQIVhi+hJM0i8bUE3LZZj2zs3bj&#10;j21VNbWwxmOmkWlgs1Oz1LtCXaaaRMKzNAgxjLkDcQScdtQkNKTeEJWgpWhMMFVUQUj1S00VDDEw&#10;NQQAPPO/HGVXh2Q4GSANQ77czRbEqaCgpFaYPRxvWxOQykKwYsAcYI45AGeTjOplZcKyOOGjrXhi&#10;eZld0okaoeEvGwCs+cIVAVto3Nz7c4R7lcqOKZo6EJPU+Ywmld3NQzDOYyFU7BjKgblzjv76oySU&#10;dkSl8jjNZdkV2qZHqmyhCtJLIxwBuzjI3AEA4wCeeNHqGiW20kslNTbp6mUxwJSzhhHgYR3Hb8RY&#10;bQpJAI7ZOg/S9AtXUoVeUU8j/wAQs88Z3+rBIUerKkg9wMDJxpxanqZbrTVDxKtLtjiWnDGIpkko&#10;sQBxgbweWDeo8++niB06ioofC0UlRHK8axVMbxxLC28t+EkkCRGV23AKeAPy7aDVMtNbrgoSFKZ4&#10;H2OqV9PNP6DgrtQkAEjsD7aMVHmQQSUNKI3nlDQO1VUorPJ5g3AjcxTBLAkZYjA4HJDXFXq1WOjm&#10;o5VrFemSFUjpkjypbeCmQoVgOXwTkHHfUXPI4RGEtcHBFIoG6tWGeOV44Su4gBgQxBwMfY8fH30T&#10;renbLYqCSqrWbyxwQSCSv5jkjt2/8aSaS4XawV8F4aGqSlqBtaNiZI1YkluRuY9iOe+fbjTTWGj6&#10;/t9HUUNd/ABPmID6lYfykHB9jg/H560sads7K/5Lu+n5seZFX/P0SzYIR1Ld52t1AYrfECSzEsO/&#10;ABx359zqzhi3RRs7EqcpkjhR8nkHP5f+NRbVbaCyUn09DDAscYGVBDc+549/vnSj1r1qIt1PDIMs&#10;NuUxlh+nbVq24kduKutrGZbuV56h6tgjlkJkDDHKgDJP5/67aSJ66S61m52IUggc8YP+hoVNPV3C&#10;o3lWO7vgY/y00dOdL1kjx1EsTKASUPIz/r51kGWTMdQGyoOe+YoIlAS4yp9XIPto9aLaKNDPIxUM&#10;QgJ5x86LSWelppHWSVN0bc45HbkE8cgkjt7agT1UU0hpIC4QcAbsj8xntxqbIREbKjorlRrg6Tfw&#10;o8uM7TldDpqPYMvjB54PbTJLbEp6KOQ1AUEbirDknGR7/GlK+3g05EMKoXJxgN2Hzn40DKpnmKBK&#10;KXuNoNrwlhxnBz/00MkjwV9syDOfjOoVPLVyVcbuciQnt7e+i7xhnRD7sD/TnWYXalRnkEbC88BN&#10;dgjVFVQAABgfYasWwcbQDkdtIdhjGRkjJOedWFY4wux93YcgffWjj7NXleabNlWNb6RaWmhfzlMs&#10;g3MinJQewPwSOcfBGjVIyyZIbOhXTV2pbdRzJWxB1KjkDsMeoknjjGp9HDXxVNRLVSQNTykNTLES&#10;dseOzEger5xxo5JWJI3uiQDI4IHB5H30bpXVVVR8fpqBTJvQBh/wyMD7ambSWAUHB++hlV3eZGLf&#10;UKjqxbBBGNO1uYyKJMd9V9S5GOwA05WCq3RGPcAfz0Fyk3lM1ugFXcIKdx/D3b5SWwBGvqY59uAd&#10;RbzWyVNRJNJlmldmY/rnUyCSOit7yuAZqwFIznlIwfUf1PH5A/OglfOpRsfiPGg1ZVxzg1oalHqa&#10;VpJ4y7l3L+rnsAD/AONdheHVE1B4a2WlRCc0cDt98gMT/c641uoNTcYaePO5zgDPck4/667moqZL&#10;f03FAilRFSxp/wDejGuZ9pn02NnxP2Xdew7NRmk+A+65J/aOrRUdXx04YHyoufnOc/8AUaqUAjnO&#10;M+4OnLxnun7y6+uJXeBC3k+oY/DwSP6d/tpNTgqDz7EfOtDpg8LAZ8L/AHWP1+TxuqSH3gfQAKf0&#10;z0rSRVdz67vEdGtJRb4Fq1l3FsDmLYxx5g/CNvckjjGNDLBfbpQXuDq68b6SpiqpJjSx05eFAGDq&#10;EIfllWJSQAFAZ8li+NMlRfbRUdHyWlpI7bWR3De6VAWOKCZvUjuwYqASQ+eTkduePKuKemiFsSCs&#10;pYyaeSqa4xiGHGz0hnb3D8ZKgn8+fB8+35XiMP5iSfquo0GFgDVvuFVTxW36hXaoScSSiSGo3BFZ&#10;gNqsduAAzHnkgj5xoDebDabraKNIM3Onu0sgiSmctIsSMP4rSZHpLgYAY5IGBwcMXQkNv6sttDDc&#10;oaajrJ4aqqqIw4i8mCAuMNGXLru2RgEjguMHR1b1VutBSWHzauNIAJJ5VzGwAYB9sagkYwQD2Zue&#10;NZsrJYzbBfKMA2TaXlKFPbOlujunJf3fZ55f3Y6sSk3mPIW27wjPxuPBbkA5x86+W3/6t75Qw9FU&#10;FpuM4rYhUTPHSGOSomJDA5cMysrNjA7lQSxGBpirqOp6ppTZ5rk0r1NbJvglcw0qQKERZXUgKDhC&#10;SO4CjjOq+ha7dO3upragUqWu1KQ9RTM5JDU+9QpDLJ/MASAUzuHONTx9GUA26cE7nSRvBaNlts9f&#10;b7Tbx0ULLPWy1NGJIiqZ2+W6vIN3AJ2FgcYxz741CuLUkt6rUp6GCeCqRo1mjmmhkAHCuGU/h3Kc&#10;YznscAY0b3UkNFYamptE9fPT+dU1MSTBc+buwrnO45V+QOQRqlrhda/p28BrPQxUCITABOCDKybS&#10;AWfkrljx9zjGNTYw+OWvFCvqoGRpj0k7j5qzOkI7fOqvBbjStR+aiCoOWUhtoLscbyMDBJOQQPyZ&#10;Oo2SllhqaZZpqOZhJLK7JsDPjIOSoJycAZb24+UxL0t6jjiiq5bbFWQ+ZU+UQJdo9D7O3Jzwc+wP&#10;GskWpqrxRtS3i4S25JHWkoq1qeLyuPUfNf1HsCeQOBzpZGMHU9vZJklN8uxVm9O9XpFvCxUrw7Uj&#10;ERjCBUPCoxI5yWBBOcZY+501Vd0b66ktl+ttTQ26sdmWqoZgrQxIM7uNuCTnAUPkfiA1UFot3Wd9&#10;urwpBLElJUMIquKqiAER8skltwUkk4AYgnvwBgWXaoblR1lL9LGZalpitQ6y4jIIJOHcbSfnHzxr&#10;L/FtictLDkkrcqxY2t1dB5vTtPXXumSLfE87RHzgB2A9LDkfzH9fiPbrhdrdF5b9OW6nrq0bApjM&#10;cnOSRjc+4Z744z3Ok81fWFVU1dRb5rd9LRTlJQqlZcOdxPBIOB7EDjtp86YtbXyhhuN5appKoRgI&#10;yVPmPnP3Ubc88DOtUOkkAI7rVaD3UGvorheYpqa8007JCd2Iq4xgcDgRhACQc6i26yUtoo4aeipr&#10;xhyAvn1JmMZ49KswOOB7dvtp4/ccU9BNQz1EtdLT/wD3RIJFDKrcqpHBzyPv76G01BQtRPTwU1NV&#10;Rxhdvl1JYqx59TAHGB3zzzoUzXNTuYqG6vuUPTfW9TepbUtfYapzFX0yTr5dUjBY5iOPQyy7Hz/i&#10;Uc60insnRvT8VZa5NlPd62FA0tRvLRFSrLjaArAlvc+3bQ3p7rvp64snSXWF2p4p66namqaucST0&#10;O8HjCqQfMfAychFJ7nsNPXf7soOl2stPTrDdIGeoP8TIZowGGCTk5VeOff51SkxRQlaeav8AevmV&#10;lSNZNq0fJBerOqz1j1VfbPP1ddoFeteNaKSiLoVGcbVUZwAM8kcYwNR6DwgvfVF4krb91VWPHBTo&#10;/wBRXTE+dShSNnlMWkACkFWZQuAQM5yE/p+8Xe+XGG/LTNNUiRFnYVMMJZdwAJUqB7jksCedOHVv&#10;SzdSdJP0jRX+iir3mE1UY6lwqByzBX2f8Xg7QMEAA/Y66Y6gWskOxVQh7DR3S54p9d1Fnq4elugr&#10;09bYaWjgq4mjRPL8qJioBYD8IUbODz+unObxIdOiob3cqQ1Ut2iWeGlqYZHjkgBKBjKo43MrhRuX&#10;G0EADGKx6Z8Dq/qzxIsXTl9usEFio7RSS1syOSxix5jooBG07S2XJ9IK9yygoPid191Rdeubi9or&#10;LpZrCWEFktweSOnit0S+VB5aA7WBjQEv/MSTk51cwcKORtXZG/13RoHGO3N5XY/Ta9JdU3ukrJIL&#10;ejR037wskZiBejWRQkigEYLdhnvwexBwJ6j6buNfd7jBBQzKtqWlkeCJgWqKAlgZBtJbC7SCABjP&#10;cZB1V/7LHihPUXxOjOrZ6ipgqUk+nZnZiytGRLHkg5OBvX4bPOrF6spOsem/FOwdOUUVNPDTzmhr&#10;K+G4bTHCQcb9gLKGGxhnPccjII5bMwhj5ZbMb22JPbke7/aaVriLKYr31fdOn+pYOmbfcMxPIEVC&#10;qp5lOuXXnHIw0q8dwAPbVR9c1PUEFJZqyywV800tK6y0tOykyhJ/LjBD5UqfMQcg43aIXBKCu6w6&#10;gazr1BUzUVaaqFZ6cx0kaI4EyRsWLM2HdsgDIB4+T3hBX01TXJP1VdKeET0syRRVjGBceZGVUMcK&#10;PVETjIJz76qtjd0+ZsrfMBv8ihsjohx7It4ReH9o6Wq5Lz1TVLVVccqieOmUlokZl2FicsSXBjyc&#10;YDYP4hhW8V+l7pYoL1VU15r7nvrHlhpaajVYohNKvlI8Z3LIQX8rdwcryOcavCjisNyu9LV1D0st&#10;GlUKKqNOoEWHXaVLqduVDKx5yvHbOqi6oulRD1LfKJ6SQ3Klq56OAVMjLTwhlSN5PLVfU+1WKPzg&#10;tnBPY2HneNk+I7bejY37UPcove67cqpnrL7UdNi52bqGWz10Ub2quho6lDBUiQbYzKqNsGAdnPGd&#10;nwdArJ01LV3Yx1lAlNJICjrSlPMDg/zLLkIx7+gflgaY18OaiwtFNROJOnbqjUFW5bzp6SYnChwO&#10;DsJBBXCkZJxkasXpjw0u5htvUdvt4pq945EhqrvLFA9NKqgLIElYJIQ5LAgtjbjPGNdtj5o0mOPz&#10;b7e6/X0rf5UrERJohCbT4ax09ys9NLTQTRVNIaqujkqC0roDvHmyrGYihjAcEsG57DG8vNJQXW70&#10;dup7FJQBZXegMZhWXMaMnpYbTIUVVDbTyTHu441a3RHgJ0b0lLFc6q8VtzvFVRGGtr6u41MkDb1C&#10;vIyyHyw0nwQT6lxwMjXeR07Ff7ZTdGXq3XtYKqkYCkrGrFovKYq0EwBZFR0DnA9Q2ngKRqr1APa3&#10;xXmxYv3WVqTBoaKQim6bo+m75JfOpk3Wt6ZoauuWhWh/eKlAuJ3DuwAACoA25idpG0Y0I6CnobP1&#10;DP0qlX51DXyC62dS+5nqo2BSJmwo8xl3xnHB3KR3GryjvvSElZc7nd7vap1pJIqSQSL/AA4ASRGI&#10;oiMgsWVRt3MxA9QwAFTxS6X6L6zpbp070/cRb79Q1K1CuuQvnhQy5Od0bbXU5UkcqcHHpbOEYhE7&#10;SCB9vS1XliE1GPcj7Ja6y6B8S73Wx32xV3S1BQl3oHW5XCUCZTmSNHjjiZTujdDnee44U8aBw+Hd&#10;b4fdY2TqahoaGigipZVqaeGedYJoXQtJEhAUNtkYny2QB9q5wODYXRAvFH0nBVSUsVTUS1zpU0lW&#10;SixTRvIrkYDEnYybV7EoCDg507VFA1ygajqbZ5sMg3rPGxp5FmQ+krgnBGDznH3I1n5XT4Z2NyIA&#10;A7vvYIPY9vgeyLDjgN1d1Utc1f1ekfSlP5kFRRBJoJ6aliciIgyNHy6KkeBH2P8AKBjVeeGdh8aY&#10;b800lPeJ4o45FRaqCFaYIWGJVDFCHODgg5OTqyqe2SdHT0i/Q1dRUU9esSyoYwq0yofW0m4/y4Q8&#10;HGfz1tr6bq2/Xutht3WVqjuFLiAW1zKs9NGwBDExHDLkj1EEk5weBil0TAIxHGdvmN/Q8I8UVbnl&#10;V/dumo4OoKu8JAPpaLfVVdGq4dmjbbIEVfRw3qHOAH4yDrZ4ytapegaGGxyTT/8AAjjU4zhAQ274&#10;CNkFu2MHnnTJZ+l+qrNUXeHrCKueooZZa0S1EhkimpJEWF8MfwKWxIUc8YyDwdC08PbtXy0VBVXF&#10;UWaompDWxIJIqYGZQH2EjzN8RYjkY7nkY1z83TJMXK8J3APPuPH0VWfGGkhvcoNeOu+m+kLMLXdL&#10;bTVMWxa6NmlUoXdcgq7uu1wcJhsHgZGDqJ4deKvRPXt0uVoorm9HffKjFFbKiERVFHVQxkMY88Oc&#10;nDAPk7WwuDnSh1l4ayWTrW42W6VTGO2yyU7w+Xup6hmCywTRBwVyyMMo2Rh2A5XACyeGE1P1hY6l&#10;L1Q0tuijepnidfIceWGdCXyTtGxGYswB8tj34102PhYbYXNkdTyNj6f9rOyJYYzpbyre6no5KTo4&#10;2yhe1x1aypEKOphWWBp2iDMzxkEOwxuB25B576XembVUWivga8bhFBulhmRdzsyofLDDg9yFz7A9&#10;uNSen7KeoJP9q7XMq3unqqimlqhXCdI6ZiPIkKZZVd4wF4G4bGBz7Huo0s3SXSVUoqHqr1WHywYV&#10;WIIrMGaVuSWOVIzgZJGqL2HEAi5cFnyhxO4X2yeJJ6Ns/T5qGFXWRQvDJJtyslMyHKueNwCjABH5&#10;51rsXgTZau4yXcVP+0EdMWlLfVtDO1UH3KAqFRGgGMcjuPbGq/qrX9A1uqam6HzKz0xRu2AGclDt&#10;OctwoB+MMMcZ1YfRtL1rbL3S3Gw1heglh+kuFLG+1XeOSQxygOGwWUpkgjneCQMan03NmDiC4gC3&#10;fRFx5DWl3Cs2CwVdkqLfcqWVaSniYJBbqZQaeOU7zI+cBlPqbOMZ2jGMnUnpG8Wu0MI7tVfS1fnv&#10;R+ZNJuYsZmG1WRSU8w7GPHbGe2kTqXxFvz0tZNbpYA1G0DCaSEEBJVf+IY843ACMHuM84xoQ1STR&#10;UdXcr1FO1ZADN9VHJMoeVWCONpBEn4ivccjH3WTPJkxOD3W1xH6fse6snJc0bJr8efEKxWySy3A9&#10;Axm21ZkiS6LcJVZXXH4FyAAM5w6HJBHHujpWmfqylonNYiGGGbatYW+ojkz6yyquFAx6PkHuNVTa&#10;bpaeo7VdOmrlVFletf8Ad9wcbQMMDlt3KK5RecZUE5yDqPL1X1H0J1DDapIJVqqGnMSVUiiVJlyJ&#10;Y8H2GcYGTt3FdDmwI5fDlaBqA+CpPme87FdR9C3S3012ufQPVDJFaLjClzt9YJ1EUciD1REDJCsx&#10;bH4fcDuun7paks73WS/3tpFuszeXTvPwIVAJGxB3Zslie/JxgDnjux32rk6wWm6mlkENgpoJHiV8&#10;lmjQMsW4Z5LkLn4yfbOrdj6rvvTNhr6S6VUX7yrb3Q3S3zxxM0tQzEFoGY59CwKCOMc4zzrosPJa&#10;+WOBwtwFD9Kv3+it4+SALeOFZ9r8MrpQVVyrr9cxUdOorymaWo2FFYZDNuPwSDyOdVb174xTXzpR&#10;ul6WSjahWREd6aMxIyIqARovAwTtY4xz8c6rzxU8T7he7hLYLRd6gw1FSfNgllkZCxkwj44UcI4H&#10;wGHfbqB5MlXeaPp+3QNO8eKeCNP/ALJIWxkk8HLEcYOvS/Z/2Px+mtGbktqTki7qvX1I+gQZcgSk&#10;NjGy7d/Yz6GWy9CVHWVUkgq75L5cYfGFp4iQu33GWLZ5P4V+NdDaF9L2Sm6a6btfT9HGI4bbRw0q&#10;KOwCIF/6aKahNKZpDIe6ssbpFLNVJ4ueDNN4ydYdPU/UtZUHpqwEV9RQq5EdXOWO0H8guD77XIGN&#10;2dW3r4AO499C4U1Br55aJaZaRYthfYYsHe6hThUHbOQO/AGc69WqklpaYmpfdUTuZpjnIDt/KPsB&#10;hR9gNZR2uKlqZ6xp5qiac/jlYHYuchFAAAUf1PuTqbpJL4TjvqJS1wrGKGndAQSNw4IzjUthuBHz&#10;rXFCI8sQCx99BeHl408d0626zWazRkyzSl4i9QGwWKoqYZ2jqY6aongVlIindIyBEzgHBYsMAcnb&#10;wDg6bdc7ftN9eU9soEtDXKWFKipjjqqSanBkEUO6bzoFPJ3bfL34IyRt5BzodLxvxOU1nbkql1CX&#10;w4TXJ2+q4k6xuZvvV15uENsd1ooWoKGQwiOOFBgryQM5BOcD3/PVa3WYSzQLAJJqhIMBKdPM3SYD&#10;seBxtKk8/wCIduQXuiuNli6Zqr9aoHpBWVk6UzGGIeWsfqSCXYrE43Z4O0kLjB9Rq68XGieZFitx&#10;3tUNTZiYeqFSg4UqASzMRuzgbMDGvSAaCzGtoABQVqKOnmMCUyTx09XCPJUuUqAoGEzwckAjjAwD&#10;ggDRG3UEa0jV4o1nEyTSTPC7lyMB1xgkAMhibufxd8aDNUbExQ7g8ssS08TT7hBlVxlseo54LKoA&#10;XIBydGbJWietgBhhZIywUsqNh5NxZHZsswUZBZsn0YwPZgbRKKlihWGYptjzUwy06BqMokmSA+1Q&#10;wwcjBYk44GONSbvHvgjiemhkhjc+UhLsMj2yQc52tkBQfQQDyNR6DdJCt0lo2mIjExmkdsyRsGGF&#10;UrhMqXAAG0EjHtqbWSwxyCQxiSRkjCkuSUIVS6gkFcAswz+fIPcgKakG6hNRUZZ8RsreVvRGDbDU&#10;A8MWIyTjC+rJB+MaTbxGaXz4KWWBRRxqkULI7GnQkbtzsQpfauSe3xn2alqn/wB6nlKQRweSXaSc&#10;ttTKogQAueTnnPcDA40u3UzSTmKeupY6ORoUlZTlZFzgjHoL5DklzjIBGcY0KY2FNqFQQQtVMA7I&#10;qxsysdkTIpJZX3vwu/gDABK9ifcs6zqkMFTFLUTgpLuHluODktuAymWYkkMc4PJ9gkKzzziUs8SK&#10;fL8+dWRs9iqgEgFUyMKMn9eTaKKqip2mZqdKs/T08ElO6ny1d+S27PLZUAE4APOc6CzZOUSssE9X&#10;DNPPPUqyRrsJ3Nvds58sEcHjbkDgEDnBOvl7ntk1a8U9DTxlCZpdqF0kO5QiqpBOcIR6mHLHPcjW&#10;UErO8YqJ3igO5meFdiHDEFgAdiAEEbs5Y7cHXy4vTzzxVIMss8UCoEll43Zba+Av8u4nHfBAHJzo&#10;znGgAkEqXOjiuTRKfPq5yPLDNwkZwAGBB2seQox7oT2GrU6Ipqmg6Gtq1FK8lVUxNUiGeT1MZHcp&#10;hMg4O4gYwBu51U3UL00VNMjVLxkqYgtQ5ZmYI6RxqqjGVyWLZ284ycjVydPQGPoSzQQ26JHjpXKJ&#10;JIrKgBbc28DKuAB7HHt7ZFCR4pTScKJUQU1YiTNa62sNaE9ArdiDzAxTeQ7KV3MAcj5xk8kaofGK&#10;a/fQiPfAsTmJofNf07YlJ3MQJDwe23k6+SRAb2jq56fdE1PArwyPOB5YQBWfCrhs4wM7s4GptVBW&#10;z0McdI9NDb/96V5RGzSM7MrZ2heDhwuF3fc6tWghQTUVU9QDbWNRumSMVIuCyGSZnjMjDDFVAjIX&#10;tjJII5A1EqVht0dPbKmnqUpaeoJSJ6x5POk/hAlAqbS/4juI43LgZOtlVLQmrgWvpaqroaSJsRVd&#10;Yse+Rz5jHMYywXLHbgBdyjI7a9RvDSSx1klSslY9Mu9qFFeRWaZ2bezswBCxc5HGRwNp1FSWintk&#10;kNbT0UVtnWeoEEzzS7oppVaNiTHtC4UoQMnuTnRW2U1RPCtMbjPVO0qNNFU7GiSRotjMu44LJsAB&#10;AZgc4OQRqPWV1TQVTios8MM0nl7ldY5FBVlCh9rF5DtcYHH68kHqC2w0VunqZWQhYzFFEqpAYZmG&#10;A0S5Y7jj8ON2c8D3k0UmteZI6eoFSn1m4xOY3WJDJUTby0YBQ/iVnbOCVJJGSCQNKtxnqClfdalp&#10;qmjqRHuq6iSNIJqiONkWMJINhVTnGVJBT0j5M9T3CcVdPabdIJ5oKun8uSpqVWKnYo/lxFQVBYMp&#10;fO/ttLYJ0lXOXz4aaRKS5PBFiakmnr0EXmGXBf04VE3EDC5Jz+IY1UyHUiMCi3C9VC0rrDi007JF&#10;JFAtTFLNIIlTZ5kG3cWLITgYHsQcaEWs1FyqUuNRBNcCA/lzRhUIYc5AZl2jufzUfroud0kqqwq1&#10;YfLyDCrwNsYrtLbGcksQ4ORuwSD7MASlqhSU08JtFvaqLOjPERHUAhlJIyAQCikZyeTnWbq1uRUw&#10;WxKuBgJTMGRTKJ281THGceksJCEByDgZyDzjjRCW2UqVkMSVTQgROrJPSxxIpLKMRlsgE7gC7gkg&#10;fi0Hp57glBLT2qlC0ILqGanh2RttAYFzt3sFzyFOGwQxxjRNIaNboyS1MNRMI5JM0dTOphACld0i&#10;8lB6h24OQMnVwHy6UyFy0dcN0F8uNLSeZK0f0kkaEzLHnLCVEGMnIzghmz3GhstHPdLcnnU9RJSP&#10;MrCFXMcaxRLsJCKrO2QAWxt9uDotVVLKJoE2VMctRuaklqVy0m0kLlI2yCzEZyvDc4Og1ZTyT0sv&#10;1YoWiMaQx+ZLKdmQBlTlmJGNpGRkDQHJwlm9RUhnXyvoYnpwXl2I6qjAnGG2ekkgekDPsTqPa+oa&#10;i2VkUFNUySLLGRIQd0RB7EZUYAYkc+50UvlZTMZZ5GlZZH2+Y88pU4baMlj6PbGQMgc4zpVqHo4Z&#10;oneWKqqYdisGUrEV/ExGxsEDIBzk8Z9tUXSOifqb2VrGmdA8PbyFbMlyuM1l8yeo2ogGVk4/Q88D&#10;7arpLbW364vHCskjtIcLtPAye+eAPzOivRPUctRb6q03GeNpaXCgq+V27iAP029vj+mmzpmhSmrJ&#10;HNSu512rlNuOc4789/j9dbrSM0NJOy7KOVuWxrxwVG6c6CNvcTXGNgcAqpTOPzz9/wBPz7ab5np7&#10;fA/0fpJG0bj3HwOCR2/odeoqzZvhyUT49Rx+mft+WtdZBJUphXC5yCccNyDyPkH3zrUjjZE3SwK8&#10;xjWCgq/v6Vte8lTRyBCMMyl+H9jxnHYD20CiubWyRJLhS7NxIDKcp/3GnLqI0VugZWdRO3LJjOM/&#10;f37D+p1W93q5q9jGgynYZ1h5z/DktvKzJ3FrlPvPVM1Z/u1JlY8c8Dn/AFzpbkfzWmWVvUVY5P29&#10;v76908NTb/8AjRvNDnJZRll/7691qUwK1SSDbJzu9h/r/rrKe98ht6pPJdyttsRVMbDIYOQQR7YP&#10;/fRVDG85RRygB/qT/wBtQhLO6RCSMI68dwQR7EEfbXujnAuqxHP8VAOfkEkf56iAs3qQc7FeGp5s&#10;qSFUWNlBJHce3vqxbKUKgAjuBqvLIpBxn76sGxAAKWxx6tacGwXmmVuU6UEEVVGaeoGYpPTJ8FT3&#10;Gm2hijjjSOnGIYwFiX2C9u39NKlmn+pqAsjKGlPfgAH/ACGnGCmmppmppsKycMBg/wBMaKSsea+E&#10;VoVjyxYnJH66llgPUR76h04dWChDk++O/wB9ShBI3BfH6aGVWUxSsKhkYtuGQcffRnp+R5qgzMxS&#10;OLBlkx+Bc/3PwNLqqzDYM5HAGPfRcVAp6ZKCnUoEbfMSc+ZJjGfyA4A/M++oFSFA2U8PX/vB2qPw&#10;r+FFznag7D9BoLdGba2BwDjUOz17IDCxJBOR+epFdKnlMM8n299DqlInWh3StELp15Z6N/UrVdOj&#10;D7GQE/212pfaoUliY4OBGc/ljXIfg5SC4eKdqAG4JMzk/wDoiY/566p8QZlg6ZqQx2gQv7/C64n2&#10;kfqyGtHYfuvU/YqLRhOf6u+wC4X65q/resLlUKWKtUOefjPtoUj+SjTlXPlAuAgyxwM4A+daqiZp&#10;7jVOVxmd/fv6j/T8tSkgeYCniJEkxWNSPZiQAf6ka1c6T8H0h7ztpZ+y5KY+P1FzvVx+6h3O7dMm&#10;3XKnvFJWSLGaetD00YMqqu5dsscnAG+QckHAIIz7Crr1+7XuDpmx22m/dtEyLJJJW+XHvKD0oFBL&#10;7SACfcrjI4OoFXckuVrq7jdqOnc1dFKLdVyUu16v+JhcmMbjmSNh6gOVI7EaB0v71pKqCnpKymt8&#10;PUMbNURpGoVEVgdilj7YQkHOSPbXhoJY0NHyXYStGgOvdWBbuqLnQpWVNS1TJJUUcluiqaeDmPzS&#10;uUYlsvGxA4wCDjGeQRPS8Hjt0xLeLT0pXy0VCsvkVd2Mm1pkOw48wNt2kbCAPUCfbJGtte9vsVmi&#10;e+VNXUhpmp43pbw0SfUcbVdYsNuywwCdvbOMjNd1XiTdamnWjvldXPMm+nZTI7PAHdjuRGyFb1Lz&#10;+Lv2xyenPjukKHWGh30V+098sz2Y2WmttaatZA1VVebHJgZaQbmCYj9ZLALtyQOTqo/EirlsdC1X&#10;aa14qy8ymSoq4JCofAJjYsfxAHP3J5OcDQw9d3eGtWCBVXyQ88hqJSRJKo/hgIuFKgDdtOdzYJ7a&#10;03fqCvv/AE1+56u1S1c+1qmOtUgdjiRMD/1ds98/bVCGIwvDmtoFHY8vcNbtkWtnU/UUF1khv1yk&#10;kalhSWGZVRhUq6swDsMhm9OOMcnUq4dTdM3C601BcrJR3CmmAkWSSQeZSvlgVKkHsQSDwRuPbQOn&#10;jrbnDUXGhSonkiUlKaSQLIhJPdAThcs2OwycfIISLpnqKmeCSotNcTGWmmqIcyKse4lwSBk4zjn8&#10;sYxo0cT3OJcVUcQTsrjoul6UU0vWFbBUV1HUVbSRQxTGZ9kYUFAFAwpbHb5yT3IVKegTpzqOittf&#10;RUV0lqJqKqip5YWV/Kcn0SPkkEYKj1cHBx7aAP1l0qbUaeea8RS08bFXjpA24lzt9a8oACDgYyT8&#10;ADWuz/RVVylvlLfqGollRTElavkICpwPMOMlse/v3OmkjLGkDcIsUuh24tWbdb9aun73UXC0zine&#10;WtmNJLPIzRiFTtVivZhgZz3GR9tMHTd7j6nijgqLj583mieoBd40lQR5VQd24j3OPT/fSVcemamu&#10;tlV1fc+s7LDXLSmlhmpJmlp4ppCCrtIqk5CkgRqpGcY98SfDrpq9Na4+qLjfqWuvFXK0BiVkpysD&#10;egM2F3SE4LerBHp7dtYojjDS52x9FpxyG74CvWw2mOsAu9DbI55IvUYpWInK/wAxjcjBzgjb2I4y&#10;NONr60tscG+kcLUPGoERk82aWQZOEBbZnGeMjHxrm239SdR0dBNVW+tkp3tsv0dYiO0LrvYokoOP&#10;UuRwQccjjVh+HfTVcOr5kqoVnqaSSWohkbCxsgfbvDDB75BU7ueffVrCyJvG0PO3pyStWCXUaCu2&#10;gFPUUgrOrLhNLPOitFTzLGYY1PcDHBGffucaz6unXyWjraSkpaZgqKrbtxHP4ScYxjt20lVtZUSQ&#10;RC7ebQqkhINK5XdgkAEsNxH24GorNSXWoNtpLiizxwkMCu1WYkknJwOSQMDH2Opz9WkDy0tARnSU&#10;aVSVPhl0FdLbLFR0d0JWXZLNbKunuDRsvBZQ4h3KeCQGIyTj21rk6P6Xov3ZcKLrannqaJVX6a6W&#10;2ppmnkVSqRuIhMoBUBSD3yedJEfW19qL19dJK1so6YZjajwB5m4dkTO1CAATtOfc6K9deIAqbKR1&#10;P09iWUpJHcKTEMqQkja7qcBgQ3dcDtgHViOFrR4bhd3+vb5LHc4Ruqkav3hvaOmrRI9DQQWmGsmN&#10;TAKaXfKsSRqViZyGDASPKrHBPpUg44ESOx2y4WeqtLyvHUVCtMauL0N52Fx6hz/KVPb3031s9tvn&#10;hP0ulzllmjE0lI0y4MqhArLh+dpZDuJ5zzodS9BV90sDdSw/7tDQXh7S6JLlnV1VkZsenhSxzwcs&#10;v21mZGc4Ruo2WX+lKWQQ9nl5H2S94h0TWm83mm6Wt1NJWVlNS09VHT4Yx0KRIj+YMlsOy7DgHsAf&#10;bVQdadI2uqqFr7nfUbzAsNJHFTMCtOnIVSobflGQgnaoBHI4BvWi6co7T19N1jcqitqrXNELcbVD&#10;TRuLzNKrKyytIRvUDJ29g2z3IGvHXnSdmvVkSso7bTw1FFMheKXEapEBtCYAAQbSAPjyx3xjWhhd&#10;XjiLNR3dz8+3y2+XzT45YGNceSlrwf6W6IsXk9YdPdPUN6vtqmgCrVCOqlp4vWWkEcpePzSdgHp9&#10;AxjBJIvbq7p2u8SrbB1b07WQWukpKIwXH6hQklHCcbWGSAMAuoI49I9udJHhzaulrtaa0X/pY06y&#10;Q1VDLTSwo9FDNHEKhZFjYDLeWsRYkdl4POAZ8Mb9US3BaMXGSTp+6s9DGI6bYgjfaE3Ej+QsmWGQ&#10;O2Oc6J1eN+WWPAJo9+KPv+IW2I2StLK2XOvUNlr+jr/BQWKrrIqVKowRVFRtd4lceYkx2kBSR6QC&#10;eB+eNDrnf+pJ7LUWe22mokuVY6B2SVZZ2nbG1VC5IBByAc5++umesobDU9cQULWyqu1TUQyW6KOk&#10;iaWRJPSTI6kYKhM+o+kbmYg84c+i/DDoa7xw2Gv6epqpKV1kaCSFHlJ2gHEycIM9yOe3IyCNDExG&#10;SyMMo9/0VCTGjBpvKpzwlHiBdPD6s6Vu/Q1+tddFXzGWqljAoTFsAQclSj+gAgK2SQSQCAD3VHTk&#10;V6vdqlq6SQ3KWniiqXq2ZBUVGQoSQj1Dn07hg4P6i0PGzqq0U1po+lOlq6O0w0K+fWwwK8UUcXdV&#10;wBjblt3wcg86S7R4f3LrGDp8U12rpZa55KpZnkCqVjLYRFbDniJiGBAyRrA6p4UvVCzFb3aD8dlQ&#10;fHrlASp0rYrhH1I3Q9VCtfNdoy5uNPVpNb0jRlTbEIlWMIGZx6V/lfcTwdN1g6jo7ffKvokUNNDP&#10;aI4JqRWO5X/gp5yc8E7uc9yGPxq07R4SdJ2maqr6y0tVSTwGOphqZzNCYO7oqFsBn4DDHIUZ+TVH&#10;i/0XQ22qfrrw/h+mqbO0MlXRiN41jhChfMQBcGPBQHAwVbOe5HUZMceETJHsTz+32KLnQviYHxJt&#10;oOrIfEC3XI9Q0l1npBVIlXSBkjo4BnKRBUT+KpGOZSTkcAcaaqqit9yVJrbJQ26Olp3iaAU2JJo8&#10;eiNJCfSobB2j/DqnvDTxpo7dc65JaWKiS8To8ckv8aCNwCu11wCFIIAPt9hzqN1t40wUNWbdZqGO&#10;OvinkSokB/ggh2wiJ7kDGTwODge+smXqznRlgdYIoghVW5bnM853Tl0R0pcKzxAnvKySLR02C7DK&#10;iZyowv3AK7j9wvzqxLXeYbywq6iCOK3TIzRMJB5tQRIUA2hvcAMMcgYyBkA1wnizSXXwpvds6RWS&#10;j6ipLTWTSPOpCQqkJaSpLgBR3IVc53bR8HSB4EePfRHTPSdqouoKe5y1dstZSMrCJF3gu4gBzkEk&#10;oASCM4yQBrQ6f4WPitDXWDz6e9Njz+CSQrp8XbpbOkaCOlqqiPzbisb/AEToXeXYWKtlXTy8Auu/&#10;1H1Dhsa+2y7Xeazx3G4XJDUEBhQuJYY4yVVwGf1+bgMp4285HJGdVx4e2vqfxe6sk8TOqqR3oPqh&#10;sV0DRnaDshQHgqgCg9/bOctq5eprNb7tNVT18xjFVG1vwchowXUlgBkFs49uPbGDouH4koMtUw7N&#10;Hu9f72W3jOfK3U7uqei6tq7t4jS3CKthNDZ3iRqagp3nYVErbnPI8wYH8rMACpzjONWlNcqK11Sd&#10;Q9Q26KmqagiljqacKd5/kVyHLAfhyrDGcfbPyn6b6RhnjkSkZJ7ggglnod9NBM4k7u8e1d43MTnO&#10;c4xnjQ3ra4dJdPwTQdLVry18LpFI8LEPFJCwO4OckthiM/l7gDV1zWRQ7dipSyiFpc7hEa2poepp&#10;Upb1UPRR1CDzBPbtsUsZJBjd3DLnI245IHONJvij0dd6OGHqKxdRNbVokMj01LO0kSxFXHmSbQ0j&#10;Ngp+AcYYkYzh+q+sOiay31Es9XPRG4QmXyZWZ5BG6kgtErFsEY7YBz3ydAupqyp6rs1NTXuovFyq&#10;7dMvlRQ05ihJifEbbGO0CUEqPSGO45zxmllvxHuEb93njbn5ohGulQni4l+6t8Qq/wAR556a22uO&#10;lpaKgoadv4NVTrEgcSwbCyqs7SEOWBXfGPbhZnhj6hgFvlWOqlnjiRPPRt+xgNsciuAdnOA5XB2k&#10;djnV5dVeFMVfW0NVLco7VVxTSl6ClqolmPmkkGoyDuOQRwfxBMZKgifY/wBna10F5puo7505JStZ&#10;bjQU8dVJVyhwAQwdkX0lPLzgt+IkIedYj3Oz3aiCGitwK0j/AK59Fl5eJqdqI+apHo3w4qfD2/32&#10;2UFTVUM0sUsVVBExVZVanIjLFR+JfqAyFAMMFIPydWkr6+3VtbUWqd6guqKrebNLIFVwzDnLEttL&#10;McjC54AGrXth6aq7Z011pV3FI64LVWS8BpBNvqKZfSrGLIyEKrzjHkpkDGq363q7p0nYqzqnoi3T&#10;vW08klRGKacupeSXEe4qcqhLxxsuRnBIxnUJxI7NEEkodW3b3enx7qtOC02Rzslq62y+11ztstbC&#10;1JT9PCanVSi4kdixbcc8kM/uPj5Om3oW6XijZ7lS0ctXUieKnlp9peN42Us7NgZQhtmDkfiOeNKX&#10;X/8A9YlT0pYLp4g0sdjud2ppJq2gpqlHKurnZLJtHpL7s7dzYxgksOLc65s303Q1F/sZLUwUVtRa&#10;qMW+qKCZAmS+4E7weGyc5xn50GbHlhlL9XBIHur+VluGkkeiB2boia9Vwp68/QWaqSnhFTG6vsZc&#10;QJHkEnO5ly2MernvrQ9j+gvU/RdVO8NrFRFG9cKhT50q7nijXdkc8AEc4jwMZ0yeFt/Xqemu9ju8&#10;cUqtFT1xMRaP6iNgyu52kFTlUUgHhgfbGqV8SJzZ5ay00N7pY6Jrs8TU9dUu30IhLFFeQ92YOQCA&#10;TjPuSRahx7azSLvsrMTRKymjdO48J+lZ6WCaS1ikq1YM8tNGgHmK3qypyjDIPBU6ieJ/QS9YTxva&#10;qaladICZgWEbyGNQxb0gDPBOAB7AfB82Dqi4U3TEssF0p7nU04YNTx1Ejqkz8xriVVcFiT3OO5yd&#10;Jtr6zu/UlcBHWPPLbqlkqKuIxr5QkZUKbo/QXjwhIGRnAPOQLMsEjAR/6pTYromF9igvXhh07V13&#10;VVDaq6GWCZwk0sxXcx8uPKMd3wir88n3zqx/Fj93WxqH6+JWpaebyaNEBLb5owr5Hc8RgZPs366R&#10;erbf1DaeuLX1J0lshqKedWuctZPISFaEZcDI3Aqrhlzkkr98CvFbxATqSrC5eRYFfy1DAJwgIb+g&#10;xyf1Ht1Hsd0HLyOpQZ7W/wCIAlxPBI4Hv7fRVHOAbseUh3iSqoesY+paeplekZj5uAoMe4MSxXGe&#10;A+OwIHfA73x+zJRU3Vvjb01CrR1CRVS1vIY4WJTJnggd1HJGMgD31QdF1AryTPLuKqpX04AG5QD+&#10;Lv3/AKqT211H+wZT22t8XJ6qjBQwWmeoCKxABLhCcYwR6uDxgntycez9UdoxHu933SgFyBfoQO2v&#10;us0J6r6hpOk+mrp1NXDMFrpJap1zgsEUnaD8nGB+euD5WoDSUvEbrU0tQnSltn8uaoZEq5geYkc4&#10;2qfZiDk/A/PiwgAoCjsONcq+DHUlT4nXGe69XotneapkmieU4+qfcXwo7YVcZO7Ht7HXVeiSRPid&#10;peKKZkjZBqabCzWazWaGprNZrNZpJLNZrNZpJKJdKxrfbqmuWknqjTxNIIYF3SSYGdqj3J9tfnj+&#10;0/15NU1s8NLd6q40lG8duhapfLSjcrSCVlbazqQFwFXbuIzliNdteM3UEXT3Sk1ZViup6aNXmevp&#10;5NiUhQcNLggsnJyO3HOO+vzS8Zuo5bpNYYq6eYzVAeeWGVQjCarJnkbAZh6HbaB2VWHvye19mcUN&#10;hfku77D91zvUpjJmRwt4buf2SXeK2uFtt1phT6d3WSSokpnORNteR9hLP6hxg88vxgYwi3V6unqZ&#10;UpKw0ys4VpxGF8mnQhgR23NmNCCeTkc6ZLteP3dUR1FJDRyTZYz0wUBQgj2mORgdp8wlwQOwIb8W&#10;lG4XI1d3SpoKSKCn3GWniWIyskayRoqjAC5LAYPPA5J7nekcjM4RL/eKWlVzXNTyoVjKpUEssYVs&#10;lmGXZw0hJwT3X4I1JtKRKkuz0iGNo0IBHlHCu7+pjlmbIwPZxggnUIT1EQgudSqNG0aTDzFRFQD1&#10;hi2CzAA7iFIJLD2PLT0/daepdFo4p5ae3ZmlljHmH8aYUljkcptGSPgfiB0gU5Kl26KrjoKgQO88&#10;ilBvbAyUODliBsVchlYgk5zwMDX2SKoVnarp6glYmpkLSCZsBlK5IYhSRGOBkkYBbtqbZ6a1z0Vx&#10;Esj0sqKEDTQ+bLUzyeWCS5cJGAsb5ZsndjCEDg34e9O0lRT268yOlZTVFybZRUtJLPPU+WvpC7wE&#10;9Tkfidd3xjGovm0NLquk7G6nUq6uzrRrXIaUQtUOA+4qHbaUCnbzznDAZyNxPYAaS73UTUUtRXu8&#10;8jxTSSQMznDOhG48nO/aF5y2FU/bN+dddPWt7G9WKaits8NwgT93OYo6hn3FZDMQzyARknPr/wDs&#10;ZGxFC5om+NQyySVMdvCs0eULSqIo4R5Ykxjc2NxBBJ5BJ5zjVWHL/Ex6qpHli8J1A2hqvLHMlPOK&#10;J5TOxDJEJNibwZjll3H8IGQf8fPPPq2yPBTR1ElW8f1MUMZEK4YKQQMDYBna7EHsNyknJxraPPlm&#10;dNsSU1NTmZRNCQVTcQz4OQoJKj2yVH314trxSQJKEkaSZY42mlOFkUtuxzwPQ6fzYA9hxozTuhFE&#10;o/MhqalFigwnltOS3JA3HCZYbmO1iWJOVIOBoolZLRImVZ5oKeV8xoF9MgKHPqwu7kZGWIQAfePa&#10;69aUVvmXanigfdJAZVLvNlvxEgcBtuFAXGBnnvrxW4qo2leV4VO4RCc7nJOckgew3blGOSTjgk6O&#10;DsmtLNwght8EM9Q1M6Qo5wwZCKcchFVByzgAbsdweR31bfh3WNU+G9LBP5TusdTEA38OJwsrgDLH&#10;AXDKBuxwRx3Gqmv5pan6ipgIadwYUad0bazGNVCqwIRfuWyAGwOObE8JZNnQFSJdzKLrPABEhkKn&#10;ykZgAfxHOe4IGM+2gRmp00n5URudvghWo+rqK0Q1B8uEpEnlqn4RhOAf/sg3AcElu/GhZqKd3kWo&#10;iNNFTRCBZI6hfOVSyDIGVwgQqgORhmbBPBJ03j6dlgjo5lrZJopJVCmeokjGcGSNNwHmeZ6QSAAr&#10;988gqmlrPriKmWcSqrR+fU1HlFVeMkyBCCEY7Cd2fSu0hRwNXkBatk8cTx0lbPDGygcGJpXlaCRk&#10;JdsBOD6izMQznH4Rre6z0kiUFRZ/KinCRinYmZGJkZ5WZvMBYMFKnbksAcd86007wBzTRVFHXyQL&#10;NCtPGQYFfl96MM+YFUYLnkcY5bGoSRyQ3KKGW4xRtFIHNWsss6tLtCOxD7QTl2OF3nLAYBGBFSRS&#10;1UCF4RIkayTbfXS0iPCiHacZADB9wwRnC4GSeSTvUa09LTigkl+gSo8uGGnpogJNjoCxVAhyfSME&#10;5IY5yMa09HJBb7dWXOffAtEzU8Ek1SpSSVpdu4rl2BwAWDc9+wGos9T5EzXlpppaoho1nYBKeIyH&#10;f5h3IA+FHOQc7QB3B1PskNyglTRWejWWBbfWtVTUkdREmxEipw0gDsAg9eBGFbcrDjntpHrLhT1U&#10;ZpkpI6yq3OkU2yWQn1jE6q6hFG07hg4ztGAONMV0mpAs0NooGjeM0+KhoAI9ipGS7HYGyTk4wR68&#10;8YzpTu1xqaSnNBLXSzxlPLYrUx5RVfcu87Q2QSp5ycBhxzjLynW5GahdQkjV8dXEamp9fmGX6eNV&#10;OBlm4xjKqCcf1ONG7cryU9Ra3rhHIu5EppoVdwWxtYHALEA5yV4X4wNQbPSRyShq0S14FQyiRJ2k&#10;RxncDsX1NwMffOfnDLaKWGntTQPawUkRUL/SxiZMuC/mAHcAFVgQSc7Mc6qxts2pkrbW09uhMlPJ&#10;bxUVcMxLSSSnaSEMn8UqCqMOQFC4A9+51k81DUqy08dLUNJEXgpqmjiYODjG0RDkLg4yS3B7cnW6&#10;sD1cKxU1roPqSUnhXCGombcVUhOwGwAbcZ4U47683WmlilrCtPOJvp5DIk0jNMkTMW3EuFSP0gbQ&#10;ozyPnAs0ooRPcKVyGqLktVKqllhmJSGI8KG/h5LErgkA8e/fIj1tU9XTCppp6iKBowsfmBUjOC24&#10;KXLuF2vn0g5zjRpqCuFw8i0UdZCkDSxrLNLJLsDRsVfJbKttXAUDvnOOBoLd1qauoWKktdT5Mknl&#10;xHZG7ys3KxtLvDk5HO0KOW76C80pBL1ZzDOlPSA1LuzpPCkchLHBIYsFxgkHG0cNoROskkkztKTI&#10;QoWSSFPMLnuMLwSfb50fl8+plFUlpkwu71RxKz8ADc0jbxwwYd+RgfGg9SkqlmmeoEk4wFV8B2BH&#10;Leohjg4GAPb21RkCI0r5ZZJkcLFSSQwBTGo8rBJ4wzHOQTt4yNH6C/TRkhioRDt2+x+xPuONKLxv&#10;RT088EX8eJmaIzxMXLxnLKSD3OMAcj2zoxdmI/3mCVNsgEibTj0nR8WZ0Y2PC6Hpc3+Mt9E9W25h&#10;wPWFO8l2ZsZyOeDxgAe49z29jlNe6ODP8TeTy6Fgd35YGPbOqUPUVcjAQTuCvfYTz9v7aJWik6iu&#10;ciyIZohkE5bnvzga1YeoOdsGkraZOSaCY+u4JpKj6+J/MjdvLJHseBg/30sUtICpHuO5GrAn6brT&#10;aHo6nBO3+GwYkB++Rg+r2Pb/ALFWmpWhiWWSJo3Vtrg+x7ZH2/76hPCS/We6BOw6rKjR0mV2Y4Pw&#10;ex1AuVpWlxWRZjRziRQuVyf5sfngH89HqeFiA+0nPOoXVjrDbFjyBI0kZ/IbhoE8TREXFVXiggjP&#10;sI9IACjAAwMDgca80sYSrjqWz6Dnv31rlmLEKBnHGp9uhMgDjB/LVKJl7lVXsEjSx3BT1YgrqsiH&#10;IbsdPVoOxVZ8AHtjSL0sAYBycBj7/wCvfT3bcZRWII76vR7BeXdRjEE7oweDSdrOEVVLxI4K45zx&#10;k9+Dpsgnln2NM5JRFQE99oGAP0A0pWkgeWoAG0f0000zll3E5PbRKXPyusoxTSsv4W7+551J8yQ8&#10;7iT+eoUDnIZgP66lKwbA+dQKEFKhmFODUFcsPwg+7Y4/oedS6Nz5ed5750Jmn8x1XBATgD4GicJA&#10;QY+NRTFT45hHgqcEdtbZrgJkyHBYcHGhzTbASfYaE1dw+nJkJwBzjP8AnqJCkxW/+zRSvWdez1bb&#10;QKammfn5ZwvH99Xt4z3A0fSVc+4f8Ijn49/7Z1S/7KVJNVXSvuqH0xxwxOD2O/eT+uQDp/8A2ka8&#10;0/SE8YIG445/9Jxrz7rJ8XqJb8B9l7B7ON/C9HEh9HH7rkKlCupmzksTyffXisqBFVWmHljNdKVc&#10;CQLyX2qTnuoZlJ+CAfbWQyl3PPbn89QepaWS7WWtscUCPLViDy5MqGQiZSVGf8QBA5AyBzq97Xzi&#10;Do0pPeh9SAuH6TGJc1urjc/p/KV+obT1jPVU1XU3KO2W+1VTW36eP+FMmX8wBgFUEOQMEsTgAe2N&#10;fenfES3WWnr+l6L/AO3NW9XTMJY2MMtBCsoeQK20l2bABweAD2Omzq2m6au9okqqy4rSx1UIutPK&#10;YUiq1jH4Eyiq2cA8uG7H40v2Sw9O9G3S03C3T1yXC7vBSyCRI54JOAz795DpkjaCOQWGB314tj5D&#10;ZGapjuutkZpNBRrrd5I1n6j6wokt9LbnEiRrKZGkk3elSTgM5bA7Ad/z1TdTV1l76hlm6elW4UdZ&#10;O7RRT1DPLGhOdj+64yecnv3PfXRvjpXUXUHQQooukYJqiyBVZ5KQkRy7WLTsE2+YRCWYd8EKW4Oq&#10;wayeDvTFpjjttb1OaipaOmrKq3tLTyeYQD6ssERSW7eoc4ye+tiAsDAR3QQPCG6I2SHpqxWy4Ul5&#10;6er2r6+mMBFvkSV6QMQDMnmYKcHbk+zaU6TrGxU1v+lntlNQ01LhNz1MkvnlW9YZdvqyNwJAIGle&#10;59M9P2W8vcumerJKOmq1NNLT3J1+qC7wXLmMthSw/EQD+ffWq49N9Q9OJL1PebVLJQgRSU61QZog&#10;rEYGMjhh3BxwdEfEwhO1ocrdtE9lv1mg6g6WnmoqG2OBXW5OF8oNuOBnPPfk4IAHtqPP0Vff/rAW&#10;ypHUWu3A7oqymiJZvSrLkk8lWZOCQD8c6c+k+luhprlTz0xntdTPTJPP5izCCWCQfgLDOB7bWA9u&#10;NOHVfiDUW+9VNz/c1st1vqYY4KaAXVIqioKnIdYlTLnP874wCOSMaoSF4NRhM0U0klc1+IvVPVtn&#10;6wufT1zvL1dZTRJC8saeQ3lsm4ZCgYPqxjJOe3Glu00H+1ISiWKut9S2dkigGRgvcqeMZGe/IGSe&#10;NXP1p0v0x1NaLx1i9xW01hGZK16vzo/PYHZvODljtwMDOBgYwCAvhj4ZUl7tE9fbL/ahQVjeRPUV&#10;zSmrmcfybNvoj5B29m4J3ADDTSxwRa3mkmeYWssNioLva67p3py8tMoqI66c78U5mhVgAHWNYiMl&#10;gSpw3GM8aLdM3a5WaKout6nuFJBCBI8704WF3IO1dz4yMZO4fK4750323oqh85YekvEKNJqB900a&#10;SHyKhtvDRtGAAq52kFcZzojb+s+qOmuqJumur7Ul7tkNPJFWwxR/UZkKh0J3gOq7U3LtV8+rGT2x&#10;XTxyk0NQH1V2Hd26XLJ4pdP3y70Vkt8hu9yvkkX1MUNMQqLEcgNIdpYALvO3I+/caurwjgqFnvlx&#10;r7nVi7STiNYRDNDAxbJZl2kB+VAJBONvI5Gqm6W6d6kuqTiyJSywQQzxebGRTyUqNwXLv+HEbPg4&#10;yDjjTf0XfI7VI1tkulc6wKqJW1IQCaPv+L8efVw3l5bPsNAtkb9cbbA9/daGO63WFavVDR3GKOng&#10;qXt88KEyyzuxGeO3Pf7E/nodaL/SSiGCvp4pLhw71G93eQDndkHA57jOOBpcqOpai8gUV6iaJW8u&#10;SF/w0+xBzJ5oYbjzk/HuBwT8vdvtU01rtto6kjpqpXChpXkdliK5YkhCByB7EgtqpmOcZS++VayL&#10;FOCR7P4TeI9dZJ5KihtySK6ebWu8bONzD/hA4UZAGWY5O7AHBII0/RVd9VVUt9rquG000W7yDGs8&#10;/m8Bdir63zg5KgjBHI1adRbujbhHQTyXyskamnUiCiq5ViqArAt5oDBNpAK+kBs45I51WF/uNu6t&#10;6ojtVHZpIIIqiCmp2SaFJIt0hzt81i5LBskDk4HtxrpcqI6Q9o37hRdG135hRTalNUX/AKeuNsrj&#10;xS1tPUwgqVkQsjD1Ix3KwMQyp59QznOjNtr54PDrqG0CWnc0lzStUxLkOI1j7/dgjjj5GtHTvTTp&#10;fbr05CiUNFdaN6ejnaIFoKhWWUB3wHYja45Jz7azqjp82KurbBRVQnlmpSoUrsDlQMSBRkAOuCOT&#10;9zrgs4nFl1MHkf8Af0Pxq/kgPZYJHoqzanq7ndaa1G4rDNUXCRYquobdsG1dgBdivcnAKjk8kg8M&#10;1u6P6gt3Tklv6jrEeaaqEalJVcLGXZQCVGCdhLdvYe4OlewB7fSWLqKpk+sqZnmleGZtoyrGMr6G&#10;DAen3IOSfbT5++711B0fcK6UU1NbaOdZpxRB1dXBChMEYAAb3IzkYz7348aRwIZuWkGvShzarwNA&#10;BB5CJ9P9P0nRPhvFZDPS19zNdO5ZC4BEsQ3DLYZTsgRfjuPcjUmDrPp6BKC4Uz01gcIjVPlW1JXq&#10;EMZAQFkUAruAG7gY7N30F6YaE0r1M80dbFTM1LTMzsIWfLKJp1Rg2WkKqq7gCNxPAwa06+6rmv13&#10;uPStmWQVkNfFTwyRR/8AFhYMJCSCezY+Mr+R10PTHZRLpJeTZAN1zt/17lays2SDTpG5XXHSFs6N&#10;qbVcrtQ3GuraS4RCpdZ5HcU6kbikaog2nlm2jkkj2xhF6m8Z+hfAiBbVQV1YzuI1iFTRRzVbuSAB&#10;BCAru4DDJY7Vz7nTLZ7vLQWWN6y+2+mWSYPFRWqE/wAc9l3MRkFlAG3AGB3wOJthp/3b5xm6WssN&#10;SX+tmubU0QqPMLMS7kkbXHGDuzg5x890Iw1oLtifT7K42YNFuFlUn1X4g3jq6GGt60hv8MSLNJDT&#10;VljqLatVEwZVKidY1lAbAZVGQD9xpfn6jrbR0Rbf3B0/UX65yS/Q2ugWrFMlPI7HfJJy21f4jkFs&#10;+kNyO4vrxD6NsXVD0nVd4rJVgtkLrEYUUs0bd1Cse5J4IGQDkYOCF3w5vXQViknhfpd5kEoZKmsq&#10;ESc7FHqMcojIKkY3DJ4BzzzzcXSGjqBLnEtO+53Nc/qq0IfHJrCobpzwC/aCrutJbncqi1W0maVt&#10;9LXvVGAEMBsBQbipZcEuAccnnXRnSvhd/wDV5XV4F/qbnFFXVNRDSVMxmSnEhP8ADjYgYTBztAwG&#10;AI9yXO0deWtIHamiMccjbnqFjxvH/qGNx9uM6S+svFLpfop6u4XWrfypmWSkWGIySTb8naOwGCG5&#10;JHbHxq91Dw8fIi1AaHWCfQjdv2IR8yaSWGnHdV74seDlL5MnUXRQEU9TL5s1EqKiEkYDR4wFOQMr&#10;78kH21UfUHSV9pbhM8Frq6mNmeXzYoWdXVTl34zgD3+O/YjTn1B+05cKi4Otp6Xo/wB2IQyJUs3m&#10;F8YLEqQB78YPtzoVXeI0nWNQOra3po0NFZZAIEpo5JjVVkpAjiLiPYm7nO8j0k4ycLrns+CJ0muD&#10;vz/pYQj33VU+J8txtNutU10BpKC4QmrjAcMZfWUDMqkkDI4DAd8jgg6hdJSwTpF9LMsgLZOB2P3H&#10;tqwL7JSeKvg3BcY7LBR1lovUq1ro5dqh22AyHcMr/wDYxjOAEH5BWsHht1bZuoUho7RJXQ1cXmQP&#10;TN6Ng4DuWwFBO7BJAODjOtVuGzHxw1vKiaD6C6P6O8cqWlt9D083TNwBoLbDBV1dFUmONT5mxAF3&#10;KqltoLMCAMknPOmzo7qivi6jr+s7rfqyGxXXya6WGeEVHkSJDHHjeoJO7YG3HABJz8mrumenKC02&#10;Rkv9DTXF465amBoYPMCuVAK7mHBxk44yF+2dOFxmW59OwxXeup4qarWSoqLN9MWWIl2KLktsI5yf&#10;Rzu/PUn9WMDQZBx8AtSPJ8JlWmPruW2RWSro6GiorhaK6rFXiJxs8vB3LmM/4snOcAHGMjOhXWFk&#10;tMfTtgv1jrXpqSbzmmVp1Z5DIA4xjBYqQQSRxuUaiv0z1RL0bS9Q2u90VvtaRlIqF6UBI4Q5UBSo&#10;yFJ9sDAPxoPXdL3K4dKrT09NPHdKBzFD5XlvHKoAYBgH34Ib0sAQRjv7ZWXl5k8EnhitQBbf/HdV&#10;pciWVjrFhCh13drfcKRbZXMi24D6fKKwjHvwRjPf27EjVq2i5VfWdqpnNAkkMrkTh2SQH+IzJlG/&#10;EFdc7cZwRgk4OuaoaS90lSKm60U1K5qHjkidSpifAO1lPIPuM99XL4edRUdistbWz1QjjDRNtBzI&#10;zZI9I+e3OsPCErbjleSebvcEd1Wx8+WKwTaWqDqu92bqelk6ottHSV1gvgtFdTUgmlinpKoxS0k0&#10;BIyYxKPW7j0k4PAwGXwq8YamtuPVXTNVBPDaYK6oiWOaXzAZaSWWTyUjLblTaTngAkrjGsttol8R&#10;L9S9RVlmE1qpx9THI7yCOOaNmf0FXTJEiKvcr23DnGmK3RWOuv1rvdvpLXHJVRO9U6U6LNPTyQzb&#10;WLMC8gyDgMePXjIzjXGV4+PwGE0CBxsdz87P2W5FkGSPU5J/U9HUWe4x9Ly3xKaz118gltWIxvpx&#10;Mjbz2AYb5mbBycLjPHE2yVdrgmudLQ0s9NNRRstVBUK38MmoKrCZG9JICqSRznb8Y0/0NvtfVfW1&#10;T0pdKWnntdRQyQrKuOAgEkUyP7YK8cgZIB7aXbx07BelrK+D6R7dVbVvk0pPlLGkMgIVuVBMixsT&#10;8Ie3tQZiSz5RkjI1Dn12ofsPqoRxiVp1HlUl4yyz9XpcbnUCoSvlqWNMBMEjWmpyVEW3ByWGJMlh&#10;yQBgE6ZvCbxSg6Qudt8K+tamZqqaCNbVVQjfEpwVEZODlCVyG7DJzgdoviB0O1Fd7PHLTlaOtLzm&#10;cupd9oDOzMqgElMOTkgh/wA9SuobFS2eaG8WOBpSm6iFY8azNGkTMI1EhyUBWQnaSCQffHFn8Q3G&#10;1/imk1fHqe/yWJo0PcJBwmaqord0h1jRV1pqUhRI6r6qn2MjPDOVPl7V9O0Ou4ZPGSQO2lTxa8B6&#10;rr+olvlj6jkNdPOlXS0biOKnidmVXdmC7iNgb8WcFic8Y19rLnKtPHWVU7zSmFAXbkkZz7fHI/TW&#10;y0dW9UWegp/q4JvJmdzF5zbCCRu7dyvBIPbk6o9L6tLDKXctHHuQ45vDOoIB0V4Xm0V90pLv1DNe&#10;ZqyidKoRUJNPQnAlRxLkKWDBSEGGO4nA5Oo1D0d0X0raKytssdbMyeZI808o3OZJN7KkapwMjIyx&#10;7nJwARZVfUXF6WartgFRTXp4JZI48L5SqpBYAnJyccckerHxqr+uK4tL9JTxq/o86VmQhWcZxtUD&#10;ORj9ST2POvQvZnGHtJ1ERXbNnP8Al9rOyjNkl52OxVedS+Idx6iqN9XVyCaZmmdEVlWMgdgp/PPH&#10;IB7g6Tqy61U0ys0rGSWRQ5YICP5zk4A7g4zwONONRZoJ2ingDbSw3bgDgnHPJPc4H9hnGoNTYI5p&#10;pWMq5ib1qrn0s2ME4/8AUuRye/fA173Dj+AwRtFAKpYS6jSuhSHzEDuu10IGe3O0cn253cD88a6p&#10;/wDo/Litq8aBSiVMXO21VIR2LMu2QHHY8RnOPn7a5xFJCtcKdEdBICchiSq8gEY/CQVbj+3z0X+w&#10;70Jc+pPGCn6ottQaaisZlqaoxsWVlKhUjPt6ix/RPfBxV6u1v4N+r3fdWMc/5Av0p1Vnj5Ily6ep&#10;ulyyFK2dJpw0m0bI2DKSPcB9r499gHvo71l4sdMdKJVUNPVR3a9wRGRLVSSB5zyAC+PwLkjJPt2B&#10;7aoTq7qi63tgKyoiN1uLxQSyxHakbOQW2BjwqqEAJyTxkHnXJdPx/El1u4CNnT+FHQ5K9+HVjbqX&#10;rq1soMVBbp9kKK+HqChbe+VA9C7SQexYtgcBj1dpB8KeiIumrebhLTeRNNGsEEOzaIKdcYUD2JIy&#10;T74XgY0/6h1GcTzEt4GyngwmKEB3J3WazWazVFXVms1ms0klmvmvuvh4GkmK5z/awuara4rIJpaC&#10;e7yxW/e84ZammdgkpjjD5UxiZmZyvCoe/cfnr4qVidSeJr1IcmWnP1CRgrtfdIVLjBIbtEAQcek8&#10;c668/aU6wpouuEti3WrpVpKerr6mgrMyyq3lkYfEn8KE/VKygqcsg7AZHB8dxM11ulbc6oxSRb4h&#10;CZmwzABuW4DBXYj9CQOTr1Dp8P4bp8TDyRf1XJxP8fMmk7A19NlvuMNBTVU1ZMk8gapnEbbxgKFB&#10;ZyvbGNpwAGO4DI1pqrhFcfpI3ip6J43WOplpJSfqESTCbgrZ7SuhxxlgSTg4F1dXscRhIotkX+8S&#10;LDsMSsW2MW5weWGCc4A4zk6iQVEAjgkkRMNTxpLlUVUjdi7MzHk5VsBc5OCcY7ydTitMcJgqWoqR&#10;0AqCadNpaQwrhlIVSmGU7U9KBST/AC44ySNVJUoJkEi00jRs1Ookb1RxqGBXEfAIA3Zc+xO3JOYN&#10;TLRHzalaNfKgdGWAgZJZdxznOG9hnkAH3xmVSUtGswj/AAyMFhlZgGIkcgM7kjHct/N/KBgADUwo&#10;o5BW7ZotzolE0QQepHQRs7Bn2OM5LDOTyFLcjtqRSXZ6Gaeq8g1UNIxelnSR6Q+arEREMq7mGArE&#10;naFxnkgbh30k9NSNtkkMEuJwjjBTcpWFCoUBiSWOOAwGMgAE7oKFxVJC8vkxyFhNNUFpDuQqCyB0&#10;9LKSw3DJBD/A09ApIxdL/epXRvMbMlTPJJF57TQsdpYKiy+mVt0oOSMIoPc50i3ClV4HtqzM0xQ0&#10;tTPGUnDOI87YwuckOFOSQB7g5zpsmW3wClavua/StFHE0katmRFAKgM34UdjG2OOWJOAudK95MlC&#10;fqLhTw09Q0kk7H6iNNh3Y2JGcZYMrdweRk8DBE5rW7hT1EpPKN5j18USeYxLPJVIE3SEzMzFWUkk&#10;FSQMAAbc+2iNEoo3NPH5VRR0oCq0km0s6RsFJPAII7DPO0E/cewhFXHBGjOq1Ejs6RK6gBCw2tt3&#10;N/THA55yJSeXPMKqriWSXzwzTVvq2hUKsWB2+p2QbVxk5HPA0AEBJEqdJUYedbJKnfKoSWSR2UHD&#10;ZLZB9O47VzgHj45JLVwNBGaeiZpJJPTMAVjcvt2OFPLBOWOeP1IGgluqY5Up4Iotk0khlWKIFyXY&#10;KVjIHBIjYkkYPIHsMy6GoikohPTQ08k0cZQRxelofSQsYY5zkSAlVXsig4HYzXBJB66gdbdJ9GwS&#10;CKjDhyNvrUeYuct/xNrDPfAbaORgWD4bU6DompA3Mn75qk3QJlNpQApGx4xnClsc8kfOk68UdIlX&#10;Ha5VhqDNVwwQeawCmNT5YIx+IDYRuxj1knnjTr4WOk3QKymWCpP1dS4VSEiBICeWQwC5OwZJGMnI&#10;zqEQ/wA/yTSfkW+4RGghnlKzhHZ2jpmKsGU7IlG5CWyoXI9Wdpf5zrYkaxLBVmlggmhp5JtqwIkM&#10;4GBlWIyHKliS2TnYBjOvNUyRx1FbVWiRzSkvOlNIVjDpE2VX1nuQoGccbsjI1Dqnkb6sC31VFVVq&#10;SBYI6hZpTEfW6v6toVuP+YGNPz1ocIChpUNU0lLUiKsSJIiMlT5MgUsxZydnpG2EAMQCcHkd9scM&#10;9UsFQkriFkVhLBQfTiokVCVO4lM4f1nB7vk9taao1NYwpayFkZ3+omkmhWOFSTy21WIYqqjbwOFI&#10;OdGOn7fNLPUXm4U9VOlqWSWLzjtR2b1bI4yu5cnbjOPc49hEKSKX2qprRDSW8CGop4G9TKy+qZuw&#10;LhvQQxHo29geeNKdaWpfqEqpwKyolqI5KmOJ6iOlPpA2uJCWOSFB7ZUE/Yg1wFTWC6JCs5p5mUyk&#10;eiJDEqsxUq8jZbAyQPwkgY0kz1ZhgoaQUlVJPBGokDxlzKjt28krtHIBOW/EeRzoc0gYFJotaL7e&#10;bfPTI9e8tWxixN5lU8fOdit5aqCBt25JBOCe+DpKeX6m4wyRUwiim/h7Yd0uST2wwJyfke/Gp14r&#10;amqp6aaqSrdmkfyRK4dZFyCOEHxjscZ24GNTLVbqNoI6qKlpzhhtkKnaFYMfUcgBs4IB4Gsl5Mrt&#10;kQbInaTTttSkWd5o3BjR/OVgN231iMpsPJ4f/D3HbRW40Fth85apIHLTbZJpT/FL7VYhdzOeCwGS&#10;TwpHyNaKSkpjRCWkhaqdQ02QUdYsAMuckbWAXkc4yTydTlnJSnrrmFlkCLHABF5ixMD65NpLM74d&#10;vWV7pwO+rLGaW7pWtdCr1tOJJ6RWnap2u1LEsarleSC6gsfSOAuORkjWtY1komlqYphSywecXrcy&#10;MWGAyRxjkAgBdzbQMgjGBn2kkEhnpEnqo4qiX+C9xkJqACm3cEUenKKPUewIznGvKrEIjHHVytLN&#10;UPAUpwiDy2GQcImWXDYCDkZxxpFJD7vQJUCOmRIGXDmTyaiNViyNuMgcEgseeTtHcDQC4wiSdxQV&#10;cFZUcSzO4UKxAy21xjtl8AcFSO5GmW5VVptwhkMdDVSSsJvLnSSCeSRRjLKBnOGIU7h8jtpUvFGy&#10;GCeots8byHEiVRZUjZWfswJc8hux53D45rSpwaUKsjioqo060dDLNIu4RnO8btuCQrlc88L8ckdt&#10;ahTSRVDySymnYbi4gIilIPts7YI+B2PY6jTIryI6UY8mNdhw4ySAMsfwgc8YPP56k2+narpsUaSS&#10;AIzNBThvV+Dg4yBxu9s5H3Gqh3UwVAqoaf6gyQVxKUrNneQgX1EYJJAJ5Bwq9/bvot0rTU3UUCWu&#10;rqlzS+0TbjKg7HkA5yDxj+mdaq2R46cwskck8bBwGqfNaDPO7AHf2/FwT8nUGGsudhuyyU4mRozm&#10;VHiYqHwRzgn+Xj9PtponCKQOcNloYGQMeUF3HdWhQ9DWK3Or0sKzDcQJHBG7t7E9sZ0zW+3U0GIv&#10;LXvjt7Hj/rzpRoOqpamhWcPA+2MSbpMqqn/CcgYx7/GpVL1lb3iYm4HygiskjqQJFIHIYjAAyATn&#10;uMe411EUkLQNFLt4nx0C1H7hNC8XkmHcFH4SQOATjPxkD40k3GiaIFmjCbznavOH74/ppuEivHug&#10;JeNowQzHgE9mGM5B+/8A00GuVPTxSK4Smcp61DgFWcchcHv8fpxnRJGB4TTtDxaXlAgQzuRtQFj+&#10;mk7qG4tXTqxbIkkVVGewznTVflkpbdskGGl9JA9udI9XD5zDBwyNlWHsf11g5zi54jHAWRLtsptD&#10;RmZt2MYOic8qUkYWPA9uPfWqgZ0ixMAJAP6j51EuDYmWPPLnP9+NV3u0CgqxFJ96YGKGEgYJG4/m&#10;TnT9ZiSVDDSL0qu+ghfOQB/10/WUjIyOOP11ai3aF5T1VxM7z7z902WvcCuCOfbTVQk7BnS1b0jO&#10;1wMbTnGmSiA2gA+2jLnnm0Xg54PbUoABeSdQaeRUb1N3++iC7ZIyQeR/noZUAvEKKZQxGc/OibMq&#10;KpUd86Ewyq0u1WBI7jU0SFmx3I+fbTUmJXmZ2wQMgk88aBXGY7GJOSeNGpiQDz9tLdyky4Uk5Y8/&#10;11EhFiFldVfsi0nldJVte6nfU17RjjjCRr//AFHWn9qyrP7mhpwxBeTbx8blJ/8A1dNf7MNF9H4U&#10;0E23/wC6ZJ5j+fmFR/8AqjVYftR3CQ1lHRluzFgPkc/99een/P1b/wDi+y9hI/C9Cr0Z9x/tULQo&#10;XcsM4B/rqbVXpRAOmkp6XzqtGMBqFjRJ5x6ljeV1OxTgAFedxOcAE612/YqM7H7KB7/650s9RDpJ&#10;eoVbrOx9TRStB5dG01CTTlRn/eIcsQ+N2cBcYx6SSSQ+3xEnT2RergfoCuQ6DHqnc73fuFZ/hP0d&#10;T9ezTdSdZWTyK40y0qxyMsgVkknHmxuvB4IQlTglXGOTpGo6RuqL7drdF0/URi11dXRSSIpMUwjO&#10;JJAfSW3EsMAN2750Sbrf/YSzziz9RXqtqjsZaiSij2yqi+YScyBopdzJlWjXIJJ78gOrOtoeoOlU&#10;Fxmr47ffapaavjo4G84RyIdtLIULMEI2A7dpOCCTnGvHMaGYTaS3ynj3fBdNPGCPMi9B4odHC2xV&#10;kvULXHp96XyWpI6eLEGVMRMikLKfRIRgnOV257YXa+9+FkNAaDp63XSvpVgDiWupVHKjG0qASBx7&#10;ZHPvoH1V1X4X2Hoy4dAWSGnWaHy4YrUwb/dt7gCV5BuxtLl8E7jwMe+q2qOlv3h4Yy3ikrquipzN&#10;IrSRz+mepyxRT/i/4fcdsHnOupbjtkABtVnedoC1XaS7dRzVF2tllitNmt8w8mFY/JqCwdAZFKjc&#10;oJYEnjhcd84tvp2r6younN1/qK2/T00kkkspkz6OCA7hTnA3NhjzqhLJdKihv9DPW3MU60MX0/05&#10;OQ0LSFiZSR6ySTzwBgYHAOreqPEat6sucHSNwNBR0lSpEdSZt1ZcEjbaFQso2xs6N6QM5Q86bLic&#10;KaOAmczbZMd062pr509bbdbhb7XbvrWFRtWVSqRQEkuJJHzknb6OBx86UF8IumOofMntPVVIayYG&#10;dIa6J498jFi6LnsqALgjJOTwABlOtvXtb0Xdrx05SBZaGSskjkhaIGFMFsEAt6CQdp75GOeNHOqu&#10;uOh+obYKWn6GhiuksKK9atR5KQuBklFAO7n5I++hOZK06W7X3TAFQ+srl1J0fQ2rpfqCw0F6oKOp&#10;eaCSkuglEXBGDEgzGOclimTgDOBjU6kfrGmuX01tvNNX3CWFJIKWekkShSnHqdd+4kNkBQX2jhvV&#10;2wo0s9PQvFVmqhVYlDFVY7gAfkDk/lp9tV36W6nRHoa6rZoIVzb6bE01S45bcjNH6R7BQ3z76JJE&#10;0MFi/VEa/RtVqZf+r6KuqrZbqPpjyrjJA6T01hMnlSuQNqxMFO8bV52FgWJJ+dOnUnV8lvsHTtze&#10;01cNZUvGhaopDHUxyw5ZlkJA2ugixuwNynt8AvCDrq4w9Vf7rbJpbZA87VC1hWOrpw3p3xDBCuAB&#10;wc5HBI019UdK2zpaomv3VnV/UfUFD1ZXSTUD0KPHSKXUpslO7EbhNykcekNgcHHPZUQjeGVQHvu1&#10;Njr3WrqvxJuf+zdXb7B1NSU9RWyireko6NpVqi+D/wDdCbst3G0gDI50R6Nv1/e20tbL0stEtttx&#10;hgqbnMkhbYMJvKhWzkk5+3Oo9T4Z9DdPWul6qay0cS4iMkJUSjIYbgu/ABYZX25YH20Nqepq3qkx&#10;UNnqOpbdb5KpXk8uXy3hp1UjyRuc7ASASWzwOMA6qaImRaYvy9yVdg33tG7Ct0Sjrl6mylyuo8nz&#10;4keUSArwVVn28g7fSOATjGrD6ME8VTFeLqIoplh+lUmNlaSIZ2tIfthRyT2IPsdVJRVV8hp7dbnH&#10;0dBCZdkxrXepRSzGKNHB2H0hcgjBGcdtWNRXC3WQxmW4QRQ3CaEyTVNRHEWYMCAyoAxyylR3Oe+N&#10;UAyR7je45VlshneVBtVdW37pg2imuVyS+yrN9K08giTMmcAL5h3KP6+/yNMHSXg5Faquh6jlvtbA&#10;6bWrpFp4Ul83y8MYpNgXygzDuoOQdrBuSEtS11dNRpZadxcIYC6usmzKqOFXjBOM+/HckAasbpyj&#10;u3iJbm6U6PuNLbhQQxVNxq4wX2gggRxIoPrO0+twSCSQq4BPX4b3ZDjCRV8bqcDrYLO5R+6pda+g&#10;o6d2MdTBUgU9SZkEjvHny1dWIMm7PcHPJBJ7arbqXquamv1PcW8x6mBzS+s43R8kxMMcEHdtz9gf&#10;kW1ebd034fRGy0dNQ3TYEo6A1Uiz1EjepipRzuCkZyy5PGTk8FA8Wrel/tlL1BS04opIZS84EsTq&#10;zI/Kt5fuCrKCQO+G+2B1vppsPaLbdH9ijOjpthIllrprlfQnSlikukFo+uq6WhPlQKKcOzlmYrwo&#10;yWy2TjA+BoHcJ7gtFWtVQPBDXxiWeBasusRDHLeWoAG7C+rAHpxkjGn2yUtl6Ov1sufStwiqIbxT&#10;NSz/AFMm36d5gQ+FABC7QCNwxhvuCLMpJ+jeobNV0VHZ457sokgjGZVE80YIDbwR6c4IIKjk8DWn&#10;h4bRA4O2d/r/AEheCGt8xo2le4dF2Gg6XmudwrnqpoaNaqnIrWjNc5lAilKLJiQIhA5TuAc44PP9&#10;rttyg8QOnYbMslRUXGV0ZF5aWQswYc8D0v39u/tnXUnVN2pKqjV79BWyS1VI0IjilHkxMAN33Iyc&#10;j34H5arnovpT/ZTrS29VTwR1tHtn8msY7BRTeW2Q4JIwVOQ3bA9tHfnwx5TQN26Rf1Kz8oh87SDs&#10;Fb08SWW6Wy5xVyyxyRF46cxFQgIAMiDjaoGAMgk8AcniDfuq+qY2klsNTFQxhWxJJFJJNHLk+plX&#10;IbPB9WABjkd9LN16quFnt3+2dUgkluMu2CmqHaOV4MMImkIU+UhP4AwCkbiSS3JCx3GqqZKRlRI5&#10;qmLfKBH5mzIHHBHHJGe/bAOdTys3KjezIcKaeB7vX4lWi5xcHFNltu1xqacLcbhRu80JjghaoSF3&#10;cjMjgZ5yB+EA7R2xzkAvQ10Suqbk1wkdJqqapjiniSVYVfefKUHjZkghPYDIOcDU2poar93xTRUV&#10;VCocSQ7ot0jKMKzyLy6ggtwADkDOO2pdDervS1sdPUStIK4DyUnlw6n8JbZySOw5xg4HvrWLXPaP&#10;H2P7q+zcbpYoLnUWSa4W1YXmrKciVY5YQiOOMBRjABBbBwQSMdsaW+oOq6Svnt1z2xMvmPRSYiVQ&#10;omXAUqV9nUjHcEk5HfVtVc9xs1dRzzwGpSaYwghlKwsq5ORzj0k8/wCimX//AGUs1DEaPpiF7V1B&#10;dD9RUNWSempUt5MiwKCBGGO0OpyM8jWL1TFMo8EyHbcX6/vsq87S4aW7lBvD2i6TXw2NsvFppnqK&#10;cPNVVVVTxSRmHzTvALKxUhSM8DOc840idedF3yq8L71U+F1wpZul4LhJXXCnhgEcheB9rTxAkHZm&#10;IH08Y/CqjOWvqafqG8eHdR090o4tc1wKRKPO2mDJ3SplzwDuIyO+CMDOdCvDqr8XelbSvS9ztVrp&#10;bbHTtHIFE03n7m9TlFcxZO85Ab5OPiz0iDS1zpeAAAfgB+9qwfDdE1gIulVnhe1XNYLj0VYqSGak&#10;raiOtetkJVIVKrlSG7Hd75ycHA9w8PcP3TNX2mLqf941kcdOJ2FN9PDTU6oywpFg+rA8xmckg/A0&#10;Bpulqjpy13uq6W6kZa2zvT0hioJ1ih856vbMZCYWyI4amBTIBwdw3bQderxabbZbzaJOoK2W3tcr&#10;Z5V0qa94SYSEV3bCPtJ2vIoIXBbGExzrQnjewBx7lZjsMgFwKeOnJeoK60mzW1Zqm6V6PXCmEoAW&#10;IH+Gv8RgofYU9IO4sTgH2rm/weJnVFD5FgpSn1rNtnuDvFGXHBBIO8knCcHapYZIxq8LHYOl6FI5&#10;ae1xVDSJDL9RVSfUvUYG5JdzEqQd24bMJz6QBgaaTDDieeWnT+IjFwF2buDn1DBGRx3zob9IdbgC&#10;Bxsqtx2LtPNNYaah6cpunYo0kgoqOOj2sMq6KgTkHOQQPfuDzqiry9L0X1D+76GELSfUiFqaLchi&#10;SXJUqFCrw4GBzgDHGRq7ZeqorNST1t6QrQwxO8syLuK7VJO4ffjBzj244zRHUvVVouPWtZ1Navo7&#10;vaSBVK6fxYpERVwwwRn1KP1Gs7qmQ1gDv7/aTtk07diiniF00l5tdGZ68fX00haglKFjUKYy7puy&#10;Nx2qSq98jaPxaS+pqKTo61QPWjzaiYO8LIP4Z3IvqU4wD2xnjPOeOSfVXiDVf7XdJV0tsSnjt9Yt&#10;1NLCykqivvwcgAYVSMnA9ela+9Y9Q9SCnufUlVQLbInkiNBS0ysvlxxrkhiMhjv9iACBgawJ8mGK&#10;Q6e/9CqvDXEgK5fDjrGyQ+HNj6PjslZW1r0xZ54QsP0jS5kLHOPOUF84IYHBwQe6zU3Z7V1RUxW2&#10;iko6+21KUkrZCoDG4O9IyvoUk7hkkFR7AnTTYr7Zrp4dRJaUoqa4U6edXUVHCIFYKrKJQucFSpDB&#10;s5yMDtpH6X6jo+v+lKyKvCUl9psUUNw83ElRGxLbMM3rkRVIGMZQgd1GdLq8bssNZDtYBsce73rX&#10;k1yBsUR3q00eHN//AH7U3S/V5kaZHTMkh9uWJ/sOPbGpXiPW1fVnTVyttgrmt9VVWqOsli8rcksU&#10;22QIpHrQuxIO3IIY7ge+hEdnns3S1TbKCoMA+sjWpuDwNB9UkmSr8ngbFJIB9j33Z1v8SusKGy9Y&#10;WS4wxioo77bhB5gbYpCFdm4Afh9a57EA6w8WI4MjjIad+xB/ekCN7sb/AByd+VVNpperbVen6k6m&#10;rDQQ2uhSWeISeYEMaYMhUAp2U8ckltuOdWhZrAOseh4Uo7zFDThxN9OcLC7M6M0UXON+2Iqu3jJJ&#10;UnJyjtXf/kxduo6iKmoam61sdDHTpGhBVTJO0XqGWHC+psk+WAcjU2wXl+qbTVfvyqq6mht1bRzl&#10;I22gMRKojx/LuzyRg+nRMvJkoiNhNiie1E0gMkafKm2iuNhqbXc7/wBP2enp6955qS2wzQLIAR6g&#10;iK/pjk3YG45wHOBwDrT1HY6bq2Fa6nt9NDcLZUwrPLHGEEsbRlXdtvfABOcnOzPY62W3xO8P+v7V&#10;1bYeoa2ahuPR9ZUPR3WKHy6eUsoH0zvu/iSogRQ7Y525JAzqiOvv2uabpqni6d6MYU8QjJqawRBp&#10;6iQgc7uVUY+24gkDB7dd0j2UyswCCNo8Oh5ztvW/zv8AQos7ozFoVn9EV09BW19ivu6nhpHZopHz&#10;/DIzvi7HPIJA798Z1UnXV0FXf5rslQRJHLIIvLnKkRu7DIb7cDkYwpx7gD7Ff+o7j0wvU933LU3X&#10;+NTIxbclOVVFYk+7gM3K4ww7E6hVKTOJHnbYcJ2QkEjuSxBBGSo45GO3GvZfZH2Qx/Ztr5Q7U99W&#10;aoCvQfysTduy9WqrWNnp0l9DSCMbGDZOMDkgcZPfjk/cjUmurI6SOoSWFxJId5XbtwAWAO4H5B9+&#10;c9zrTSUscqpJKAgRRDueX+JLIw5OBzhfSODj0jgnONdaFjSSR2DvHuJA98thQT7Duc4Pf767UkBI&#10;Wgn0YkkdZ0lEpcy/w5GKlFOccfi4OfbgHg667/Yw8U+gekKC/dE9T1kNrkvVZ5sF4kG1ZUVRtjkP&#10;IVMs+0lgMtjAyNcn1csMUjmpKYDzBiGYLA20n0nAzgY/w4I57ahnquKKpGahPUhTazKFjwrBSTnG&#10;7G32wMjI4Gs/Ox2ZsXhuNKxE7QbX6ZVvhFfemutrb4mdMT01ziQMkscT7ldHxtYD3GcdidWjYvDC&#10;wUt0Tqa5UMb3J1jkaBW301PMFIJiUgH3wM/AIA1wv+yF+1TfemOorL0T1feUqbFf5KqRRUb2a30s&#10;WEgkjOThWcujBhjbCD3PPc/VnirYOhb7T2nqaKengrYfPpqxF3xFQ21w3OQVJUnAPDA/OuMyoJ8V&#10;3gnv6dwrzXMk857J2xr7qPQV9HdKOG4W+oSennUPHIhyrA++pGs1Wgs1ms1mknWazWazSSWai3SU&#10;QW6olK1DbY24p13S/wDtHufjUrS14g3eGz9L1dVJeam1MVIiq4KczNG4BYZXBBB24Ocd8ZBI0WCM&#10;yytY3klCmeI43PPYL87/AB66tFZ1h1TJPVGtRI0hjSUsXlg3StG05fA3bQF29gBnOTgctW25eZap&#10;mkqaZoa+SbuS7RlAzBckZPO45z2cjOTq0vFjqWN7df6+WOjilqa2s86KBcEyBlikLybFMjGZi/Oc&#10;BzjjtSlsmqJ7XFUR1KySrGxedg2yOVnAyNw7lXZiR8jjXq+ZUcgib/xAC5bpbB4Gv/2JKnz0rzyT&#10;TR1FSI41aopgyAetiIyzOCCM724AJ/D8Ej2aukpzG9S4mSPkrGTlmKAEbWPqfDLycAZPxxoeeSSu&#10;raqWTykdmiRCwZnYIX24Oe5kwe5ye3GRG2w1ESmqhjjCDzGXYqsw2hiWYcli4ycngZA4I1TugtRF&#10;I5JVr1LSRy1UUixeZK5ZAQ5JcAZXgIT3447kaJwxtNSoY6wNHKFDeSwUkJyQFdRjLdyudicE4Ohl&#10;PLTihmWlFRKXHnbZuVfdllOGYnhdmC3cM3ftqXSyRsxaMOkMbzrGrRAK0YBZgPSWIaQqvtlF5wOx&#10;Gm0xR9KmOGWSi+gRDDIKWNoUYNVRps9G7gyMZFZS7Hkt2OTiXbTDQXGepSlEtHUR1CTM0ioDKxd4&#10;xE3JdyzqW2Lwq8Y4IAxVE8P06tVuZo2WKJUyWkn2AltzN+MvhQAdqkng4BOq33xqiOkhZI6mKFjM&#10;wkxMNwZ0Y5OMsf4CkqVTC++MFnb7JBTJ8VKzVvmy7IxJHFUSpI0khZC6nJbgtmLJA4Drkgd1O7zU&#10;clznEi+diaWjbY+AhkX8SDkn+IH9TEnBGBk8H6uYPRxzpAi1NQY42bytibZGH4MryoHl885KfYaA&#10;VrzyUSiKn21TkSRhacIWn9RRVRACqLiJs4wWZu/GkRsnB3QybzI5FcPWyB6ww7RKDuGz0xjGeAhj&#10;BBwAAfcajBmdqWeaoDmZGm27+CwRV8zgHC7gy5IJJJx9vtZM/mVEtPDHEv1DyQQNURoqDgFiByw3&#10;bOAOcNkkgnWqJqenQ09NDEwKQu6O6oSqAkI3IPaNZD7jsM7tVSRamp5kRk+mQoYkleERZwZHx6jn&#10;IJAKpxngA/JyVoX+nRkjd4XKkhp5d7nCOQMDAOBnsNoyBjPOhEBnaoE8EkOJH3yGMqFw4dnAzyqq&#10;q7izNwCDgE6nQVJNa0nnM6eS6CeWMQ7tuUIBzwuXHOc4U576m11JUo97poo5ZpqcgRTVIRAAS4i2&#10;DcRk5Odqntj1e2dWN4arGvQMcxp443MsoigeVY15GVxtU4YgZJAB+OCNI9dJ9WYiGlRkjmeNXA2r&#10;GV8sM3uqgYOc5OTwewcvDV4Y+jZCmPNjrTlmiysYSCFS24cgegj7kY7anCNMihL+VGK2go5UmpQv&#10;ks0jxJTrUtPGRH+FAQVLYbB2EhXLgnODpXraQ3BDSeebifpjC4hqhEkLPCxlZiPTgMsIJLA549zp&#10;gudx+lhlijpTOp/hqCFy53Dc7FuPMBBwTzkEe+hVRVRQUEsf1lPPGP4USGRGARfVsYrt3/w2AwMY&#10;b345ulAChi11lRcPprXb0jSVn8tIqgSxrvQiNQXbgrFu/NiRxoxfVW0UkduoadopQzeYqVDFnqHJ&#10;XDY9tu/nk4Xgfzah2+aKmt7dTV1QqSoBTUwnphL5Uu1MGOJSxJ2qqgue5+M6hXGO4zx0sMl2mira&#10;mq+rNO0ZGRIgjDtMgIQ7SWOeQScc6jwpVaiVV2nke4QT1MsFL5VRPLT0kG6PYshDKhJwhPqUkjAA&#10;GMZOkW7XOmephinhipDJBHw0oqOCx3qQByPgcDIz7g6N1lzLxQ04mlH8etgnK1jxiLdJlUYEjeFP&#10;rOO4AODzpb2001xBeGoV1l+nV0CsJX4ZskPj1YI3e4AI7HWdO/UaRWilpoKWSsqWSKohhjKxyyrT&#10;0+1wpABVQQScMUIAHsSDnTJZaeI0JpEetaZkMkL1NS6AS5GCFDKWxhQMsT3JAGodtpxNTTvU3CnW&#10;J5JFizAJJmw59a5BJ3bDgkkDsD8sFPDU06y0VIaqlpfOWWNSrxszNgFsyDLYyPSvcjjGc6eGM8pi&#10;tiUA+ujZYY2kZWereaESwRKj7WA8xyWJIkBw3O04xnWo+Yalnp4qreplSSWDLNI6EoCVYFY0wBwp&#10;OMYxwNeqetkNzj8gN9KmyPzKmMIsblwoZc+o8fzHHvnONfWNOs1PNNCqRMquQ77gNpw5VEwu1tqk&#10;ljzk4B9zkUo2vVRQ1EgSSC5yvAyikRIoZd7KxIb1NJnOFJwBzu+TqPJcRSIF+oNKBsURmdFdVA9e&#10;eCyAtuyFKn299S6kTyQ/WF6edCyRM08sMeGxndtIZlc7Sq8jAB/PUeokRIDSpdmggeLMVMMxxFJG&#10;2gHPqfavGM/fA0NwTgoLV3iltx8oNIKhWAkZoSiFQpCgZwWBJGe/bknS9cVpaOuMHnNPVwq8c0iy&#10;usbOTuyCBgfiGAAQCB+hqvnUPPNTwUckCqvErR+oMN20RL6pGyxXOfZeQcHQKrqFuNQoNZVO8kQg&#10;ZmiOWbhggjzhRuA5Hv7Z1QlO6IEJaVXqJHejB3gswM+Q+4fiLfiPJzx/TU+ywU88sdLND5js6xPv&#10;jYPHJ2DAAhSPbJ798Z40NhRJKhWSMys+4uIoGIBBx9+/5Y7aNUz7p0pjKUp9gZ43VVOeSMbWwBk9&#10;zj/poAG6kvk8NRDIlPHsWKJVym6In1ZztHIJJU+2e2glZSCMb0gkgaV1CuAFwScDOz4Oee5B9vdi&#10;q3inLCGIoAjSGNt2xmIDDI5XBwSCD788a0VNvpJqHzZ9lO8sfmMw3Sr2woUuy8ghe2ff7ai9li1N&#10;pQKKSKFo4qiYx07TBqiFpX3Jjkg7ue+eR8Dntpjjqaq93mPdHHT2+neWBVjk2ykIpZt2CMKTjsPz&#10;9tKV2aSmk8qqZ9+0RSR/T7f4YP8AzMeT35HB1t6cv9HSVJlqaVlDxNGk204R84BBHzjB/wC2lj5A&#10;Y4NcdludOy9Hkcdlc3TtTBH0zRsHEmIiBsX+UcAf2x/86i3SqjaenSZoSN+3JfOTtGA2Mc8N3/xe&#10;3Gk7p/rCjS0UVvbznqwixmCFct8ZOcY5/tjTRQUb3eNpq64GJV2slHBukaRg2cFwNoOMHG7HbueR&#10;00OQ2Zo0G10jJhIKCFdZr5lHtjjwYiSOc8c9z899IlPD5tQvGdpz341ZPW1tqo6J6ugWrjpVdI1i&#10;ypZpDgevA+CxxwB2ydJMVKIZNxj2EqDt5wONZ+Wz/Nao5LSHr7IdrxDZx2z+fYf21Br13VUbEY/h&#10;ggjt3OjawrOhJABPGfyPH99BbrMqTvzkIMH7e5/66zMmmiyqMhACsbpMK9tphkDMajOny3RSQBTI&#10;u7OPwnOq36CrUr7TE6chCyA4xkKcZ/pjVm2mVljRD6lUZAPIHz+WrmOQ5gIXk3U9p3j3lNNsVmUc&#10;HnuNNFEi52nOOw0vWeZDsE7uqluSqhiP0yNMUbxAjyGd1zwWXace3GTo5WC5S9uBtycH41tV2MbR&#10;E449tao3BUZY5+NelB3fiJ51GkIuUijjVSWAx7fnqWo28Adtaoh6R316WTnlsjT0h6rWupJAGD2O&#10;luukH1SDGcnnR6sl/F7aW53LVQYgenP20J2wV3GFmgu7vAbbTeFVqgHeKAH/AO+9f/7Wud/2lbn9&#10;V1mlOpyKeHkfc66C8JpPouiIaRmGVhTH29IH/TXKvjpcZK/r6vjhkwVKx7sdsd/7a8+6V/l6gX/E&#10;/wB+q9b69UHSvDP/AOkf36JapNzxRpjDN7fnp1ovDGS62+nuVJc3ulJM/nwJHtlbK+lhvkbgAhhs&#10;DAdjgYzpJEdYICtuRmqth8gBlBL49PLEL3x3IGmCx9a3ant1d0hcKWgtNYZZKzZAxEMlMikFlDZY&#10;u7RseTzkYxkaz/bYue+KMcUf2WF7Oxf4ny+8BVr4jWzxS6RvVVcafpa8TxeYldS1teIqowOgCo75&#10;Z2G3tzjA5HKhtSPFCn6f6VrKqeO5XaL/AGptS3tqi07JYTcJ3dKiKGRPw7HVmCHJBwBztzYE/Ul8&#10;vcVLZL99TduUmtk8Uyl6iL/8GzYBKnIJGScLwR7lbf0dHbulr5VysklzFnnio7bNaJJKgOWkk8sS&#10;rlnUu5AwONwz+EY4osLogxo4NhdUYvGj4XOKeG/RVv6PgvvQFHe6u+VVW9vBqUenirVDK8rNvdS/&#10;pb5ILDBHBArrqGj60W/w9BW+2VM7VUuaCCngjVmbOMCKElc5J7Z7/rrpa8+Hty6uhs1ju3UsFutT&#10;1H14oqiIRfXTIYpKaGRnD7GAV8gEM4DbcjJD74d1tVaLteqKWG2UTyRKLdaKKnhKUkzFjMqzLGkj&#10;hwYXCtyBkc4B1Vl6ocOB0rvM4dvnQ39FnyNbGaK4boOlepKesqbd1F0xW0dyWUUsSVimmzJux6t4&#10;BA++MfGupet6fwr6I6c6dr7h0vaau81VFFKlwhtyyy1jhWm9Kj1YDOuCMcYyfwjXr9pyx1/U/VXS&#10;PRlNLc0qneYUclADvRdqeY0jfyxse5OAMZ9tXF0d0xYek+ibVVX9Unr6u3wUO+dVlkMEMKRtFGQM&#10;+XlGYgDDM7H3wAv6oMuGKdw032v31+yCRZpcL23o+79b+Idf030Ja2q7qJJ56pKqONIEReN53EkL&#10;zgbiTllGiXiDb7f0NJabBUNJcbxTVsqTUvlCPEIiUbcc/wA2zByQ3JHB1b/7NhsXT/XfVQrqT921&#10;tWKqOnaWMhVhpagK8Cvkhm2yxORknAH6pnj10v1R4i9bWzq3w36Kv9RBFGsc9cKCV4mqIZGCZwno&#10;JCr3OD6c40RvUHv6ocZ4pgbd+/8At/RP4dKn7vNU1V4obLb7HLUXGQxLFTU+4SOJRuVNvPqG4Dj5&#10;+2ropvCXw96x6fs1yrrDcbHdKwIaowJOslI+8qCzFfK9QVTkgfi9iDovZ+j7X03TwdRX+xreOpaa&#10;jhlq0t8qStDM0YQ+bIGxGRgqdvPB++tvUnVF0qLJS/veo6c6epHpXdop6gz1O/kDyfJKqH2YbOc5&#10;PPPdTZrpHARbUfqkAzukzqez1fglFNW1PXFVeI0USpJUxtHUzPwPJibdIBgHOWG3vlTjlj8KfEyj&#10;u9sr4a7xAmutkvv8O6UV5pVgW2wqpXzgsYKs6koS8eAcbmC8EVzdOmLZHZ7d1F1H1jWT2m5EU1As&#10;8fmyI7ZJEgGPL3HJAxyCCTzqxOj/AAnpOmetIRR0t3skH0qVccs8S1NNne0ckDKTkZUsMEnch5GD&#10;kwz3QDGLpHeb71/eyTW7K07h0X1G/T0NDcYUrLNRRzVKJHOQKpokBjj3YJ2HPfHHHHGqupKCs8Ur&#10;K79FWqsoKNJPOrFoVZIlbyyfIaeXAcjG7ge/bHOrveotdd0ootgkiHSVDWy5pmJcwqm7CBzzleCG&#10;J7Y1VXha/X9kg/d/TVZBL0ZdA1csFaqs9HIx9XkOOTntg5GO4/mbBx5A7Gc9gGoHa+Fdx2ngC1Jg&#10;p7hdo5qadoRcKYRpSIm5xAGTBYA+lmAGDwRxpvg6VuIsNTVXhXvlUI3l3zzKFp0Vt/liJFVVkZ8k&#10;EZbB/FjACHL1rday73i1x0MDyVe2mFRHMsWyROOFbhgeFPY8Zzoh05T9RXcSdL23qCJxAm4UcMCv&#10;MzIwcyRkIAxUKeFk9+R76lGHxtt2wKJ4ZgovHPZbuqvEKayXCLpK0LT0UdFQxpXMkYqGnmblkOFw&#10;VBAPqH259rc/Z48SP9mhUQ36O23Csu5V46KUinqkVSVTygyhSCWJO3PcZI1XXhR0hFQLVR3O50H+&#10;0UdK9TQUVeY/pY1VQ/m1UrA7cB19BwMA53ZwEpZLFeL299To2k+knkSTbDWyU8MTKfUIsbj5e7dg&#10;bcc8YXA102GyHArLyHjft2QIQIwJHnldcdadV9P2ur/2nvdTaKZKB5fpRLCJK2NW3Exxnb6WYZ9S&#10;kk8dvbn23dU2/q6+izW6hq7XZlUyLRUTEz1e1eS5Hpzxk5wAM4yTuMq7dXwVUE9k6EoKiWnlcGqa&#10;vqtqSRcAoVXJyc4yeTjIORjTL0XQdJ2r6uns9qSOsemmaophJJPK8e1hgNyxOCfSoDDPb302djzd&#10;Qe0hw8Mb7d1adqlILT5UQ6D8TvDno2rSmpLPLdrnVhFMaRs81MqxqDhn4UHbuOOPV34AFoXDxd6Q&#10;pZKS+3WhFBFGXhhqqiSKJW3L+HJbLAZB2gEjHbXJ9zvtNaay8VtiShSCCkmZQ1vjDx1BkRPMBaPO&#10;I/MBAbdkj8xqwvDzwju3WvTlJfrp1NW1NZU0qtE1V643RssrPu5y+QT9sDnGg52Q+ANbV9tvh+yA&#10;+ybKfrx0vX3K3NNcepZVnIDxCltsiwpHjJOWG+Q9jnI/LQ3pK+yw22i+uq6KoMNWKWOfazwzMD6C&#10;VYDkcqR3HfS70rc7rJbbrJNUVMUNtr1pRTF3CwOhIcbSxA9WQQOOP6zaO33PpOH9ztCIknuNZcUb&#10;buDxq+yM8DJXaDx35Pzrk/FLch3iGnAivfuq9b2FYdt8QaPqqavtXUNZ+762imeJokX0VBHpzuAH&#10;wB6h2xjPOpNooOkS0a10zUEU++Iq05VpXX1MoAyOBz2BORjPvXF86arpLpQ9QUbyxtUvUSTxxRli&#10;suwkScfyg4x7HcD76TKW+wVtXRT36uq80Fes/nI53qzHa24Z5BJGeM8fpro4OpS5DvBymggce9Hj&#10;yiXBkndOnX9ZabHQ32i6Ys9ssf7khprgtaijG1nxHHJtVg7PhiF2kEEbsaV+mOrIvF/r2zVlVeqe&#10;y1SW791S0aLIY6uVixSanwPSRKIiUbGMZBI4EG5vHcbZcumJayephgqKWsieZ9zyRpuIUkjsC44O&#10;fxH41XPTFtmtXidaf3LUIirX09REpcgwuJlO0H3GAeBzjj87jcsZDnGXix/CrnKJmpp2XVfUF/r6&#10;WgoaWvtdXU1FIZILrIiBlUDCsUGSAWZQcfIGeMaDnrmzW/pAI1RQXO41ASKOggjmiVaiQHPodmbj&#10;aSWUkFiACM51I6hrLhFcZaulrC6eeyhW3KrDPxjIJ75++l5rklJ1Abq9qVc043Kw2utRu2qw+QVZ&#10;/wBVU65bK6vMJHh2/bdTdmyxlwHdSLB0/wBQVlbNces6jIRQYqSlkZpSCRn8Zby+VGef8WffIG/S&#10;+IFpvMjWLqSM256g5p7nvZ4CDym9Acrkdj2IOiHVHVTdLWqorJSxuVUdiQofVuIONvPO3jvxnSbf&#10;Oqz1etB0Nb7vN5V5p/3cK2TalR5cwDr6ioUSLIZIi2D8/B1r9EzXyRa5TsCB8R8PcpRZIcA6Tm6S&#10;v4eeMN5oOq+orpdaRqa6S3FnloadtlP5UgKspQsFJxxhuewUZPFhdV1NN4k160dDaFuD2igrGqo5&#10;WYAF6VwpXKqBujkRwAMbo+ApPNc0/gf1KL7JN0z1CZen6h1Wqu1ed8krRMF2FUYbvMYswYDaFiAL&#10;eo6vPpOxdMdN26mrbPHX09KtAxlrXq2RBBO8o2SesFFxGHAVAM5LFddPPkRhl7mwarn9VtPlBbsq&#10;9h8QazpS3Qm1Ui1lng8pXqo1WdYQhCvHC7h9isuz0kZBPCrnGnBPFO5QVlFT/uqpp7TeaJqyhqal&#10;UCSxlBuwAwIIZgANuSMEDBGqzj6ls092vsUNjp6G1RTSUFZJBGHSVPOZcsT/AD7VVwRk5AP+JtWF&#10;aaHo3qJb5daW2SJHFOTTUi1Us0NKrwlo1p5GJXy9qRuSvJ3BSABgc5mvkbG7Qd9zv6f6Ky3xBwLw&#10;mOr/AGnvDmnp57X1HFQVcFXG1PLHFVuomRsqRtmiRcEH/FqvPC/oeit3hb1fcLbeJauntkgND50k&#10;YZ4jUyFI1VWZsmJssSAu7HwdDOpbG3ivY6WhnqKWRoikstNTNCiQVAG143YIXjbcSArYVhjn200d&#10;G2eta3x2izdMUdD1F0/KtTLSTtHEKinWSNXIAG0kqHIOMenIzkEVpcqSOIxOdqJ7Ece/91S2uijg&#10;8OLfXQLNfqita4VCxJJT07pHtbgbCSrEhf0HBPPGlbrebo/ofq6xeHdfUPUW+sgnjqc/8dfqZCiz&#10;bgMZjaNCODnyyNpydXpa+n1itMd5ukJephi8yOnCesybRnHOfc/PYnVX9XdK2ml6no/EOshNTdnW&#10;WCAyklIFLs+Qvu4MrKD7DGBnnWYXQ4RbPM263/hRDQHWifUFvvFBZqHwvqIJbebRNV0U8byA7pTx&#10;HKWUDcMMGU/DA62/s19PW++9E1NLU08FNXRXOaNZJzGfNkwoClWyzMMEALjGT88zLlPX+IlNT1j1&#10;/wBPXUFOIC3k+aZ9v8zcqcgYGfgaq5bl1r4VdTRWG/LX26luKTTpVWmdlniqmkO6SJgR6JEeLcGz&#10;xgYDLkb/AErOOQfE03d/Ib7BWcW/xNjhXX4rU9HF0/PZqCOpkqrVWq1Y0cLGLaU4LMc84lHAPYHP&#10;tqjet73O1p6ctV9C+ZYWnkRhgOaRliZC2Pb0nB+F1dvUf70/dIjst2FDFJTQwT07029WES+WxGW7&#10;kFASSc4PfOqf8QehP3lSfQ01aiVFfSmheq87DQuZBuxGSCVET84J9xxxrm8+aLKzvGjdTSKdfau/&#10;wpRzgJXamlDqi8yr0tZ0gaJTcLghkDRCVlEkZWRA2fSfMf8AEO2COx0d6Yob5V9DVtLTNDFT3C4y&#10;iRhCUkWOkhR2cyFgGP8AEfGAOTjuORNi6VvG+3U1ZGtNRWad5UVWVy9OVwsbYyNxZUJ57NJyDgaT&#10;fFim6jtNfH130xUTVrw08lPPQPMU8xGIJaNBxuXtyMc478H0T2X9jv8A+Y8IZTn6Y3EDYbmnXfy4&#10;Wc2cR7HlFWjstNb5LJC7T0NQ01TMC/EkznEhf3PpXOTySATqn7l4RdPyddDqieSOe1QurVlADtLz&#10;AAgbiTlSxG4H24ySdM3TnUM3UdFJWRLMpIw8TI24MMejHs3HbH6anVc01FDUee6xoqqoGV3uSWUk&#10;qeAM5PHbvg69/wAfp+Pj47Mdg8rar+/dVtbrtFpLvBV0kNSs6VEMMZBRgMKmfT6sYUEcfHI7Z0Dv&#10;V7oaZPpsfxVjZip3BlKKO3pAXcMMBgkD74Ogs1xpp2kNRE6xyMXZ2dmkdTJuLAf4icdscZBHwuVs&#10;VwqER6K5RFZMgtVLgxqi9twJPYLj0j9MYFh7g0bJ2hE7h1TJSzrNHCm2JXZNzbvM9Q9/ncDx8cD2&#10;0HuHVlUlatF5yiFapYgzAAk5AzuOc+rDe/8AN6caAXWLqSkp/IqaOWRIciJIwZQSuWCMUJA7L7Du&#10;uQcaRq6qqqiRQZ98ofa6jtnjBwc47d/cEc9tZk+U5poKw1oTlV9YUrxzPCrO7b22lz6XJDAoAMHb&#10;hu+CePjgBV9dTtIs9NO6vOwMjIQNvYkDHYHA+eckk85WJKWSoJCl2AGAScsw5I+CfbnTF4b+GFx8&#10;Qurbb0tS1Yo1rpvLepMLyrAvu5VOSOwGOCWHI1n65ZHBrdyU73tjaXu2AVudOSwWnqOpSmaeMUHS&#10;lF+E5KzVNKtVKucdxLK4+fnnX6o9NdIX/wAV/wBmfpBevqQU/UJtcFSrsGEkTbSI2bPqBKeWXB57&#10;++vz5/Zk8NoPFv8AaJ6s6fNGaa0yX2TfGrNiGip6ltsQbvjy0KAg5wM/Gv19ihjhhSCNAqIoVVHY&#10;ADAGqHWsoF8bG8t/v7KxiR2wk8FUd+z5J1bZ7xWdJdQLLHFBQ+b5THcokWQIrKefxJgnnv7avXUa&#10;K30cNXJXRU6LNKixs4HJUEkD+pOpOsSaTxnl9VauRs0NDVms1ms0JEWazWazSSWaqT9pPquLpzw8&#10;uEaXeniqJ6dh+75FXzK6IlVdI2YgBtpbHI5xq29crft09Ty0fQUtppa23z+Yyr5CPtqqeowRGzOH&#10;XZG28Kc4yCe4J1s+z+P+I6lE3339N/esvrEoiw3n1FfXb3L87fE2uI6LKSini8uASxCnkyjhpVOS&#10;VOHfHvnORyTk6UIIy1uSmr5JYIo4pFnc+ZzkqUDRg4HIKH5Bwc99EvF2opVhjtsMrRmERDyYjlMr&#10;gnBGfSC5xz/JjJIGYkz0klNJVNGiLCBLTwSRs5kkKMEUABjkZBzwAcD7673Kf4k73KjjR+HE1oWm&#10;SJIKhnizOq05NQjMoCEhgcMMd2KJ6RwATnGt1RDVtDTulA8YjKkloV8uM+U2fYKOQCeSxKnucajt&#10;TU5njh3mFJRHGS0hR/Tkl/Vkbm/iYAPGH9wM/KaWNqemnjjRUPrhR22FQx2sxPHdGLdu+T9hXG+y&#10;Oidt8mIPbaqSRIsbM+SECIigAyBQTnK85PG3AGcaKU7yIWqpqWGQK0zsHO+ONskbcdiQX2tknJyv&#10;GDoPb0avhlqlgYidZHChfLRY0AVACSCWYSAYIBO/75E6dXAREYBZJHjlUwlRvZizEknjg+pgBjK8&#10;88mBoJu62zU8Udkoq2hiqKmrTzA1VPAq5kZo4YzFlQFUNGCACQN6kkEMNQIjHUU6w29yIaqlQRGL&#10;aBIPMZS52A52sEI98g8DGpVfXVVVFRxCSo83IFVJPTAeYfLDADOSuGI2oMc5JxjiJbKSYzKZ8eXB&#10;ud1VSFjSQnb6tvq4DrxgAHjjuOMqRW6suNJHsSEwUy04aoZiildsLIkWffa3A5JwToZV1sP0YqFL&#10;CqaL6/cq5Zqhj/DB4Y4ODhdw5xqTKtLV130s0qqw2CUMrDiOQFlBBb+ZVGCQPQTg440XWqR9v0Ya&#10;BpYmYb49hYlnAaQn04Cqfw9s47kaIXbJglmeCGlhLxJLFMqvICn8xIMiK7YydqSIGHbcQPnWOKSk&#10;kWlppoyrSnylRNzM58tAGJzvY7icfhx257bKdYpLf5kCyuJIn9b7oRhp12kMSd/4Vx7a2x1CxE1D&#10;xOxqx9QWM2Qz+YQMA4yF2KAuCMsCT7apWCiL3XRrEgpKu3K9PTRqAr7XkcpHgryRwOdw4zj3IGNl&#10;NK6hllokkJkwzyHJhUsC+VU8tuU7SW7RnjkY1SCWpiNJRmOF6lJmcyzA+XGVyoLDs2UjGAuTyOSe&#10;MeemjaoSmpDtimUwLHvBkcY253HcV3bhu4HdiBgalaZTb7DJTU8/0KFhTkyBIYyBvROELrjJDgH3&#10;5f8AXTz4bvOnSFbuEskbXOTY7SK5ZDCj7D7KATgD2B7ZzpA/d6VFOkCK05iWWGIxsWRpDJt3c4HL&#10;BcfOV5HA1YHhNLELPdgJHlqo7gssyttCICpUKBjAwVI59gCfsWH/APIFGT8imVHks9bR0/mQ9kWB&#10;3RgHY8gnAAOWGTkYJf8APQd5au63OK3xzxUMdIyVVXKGSo2L5bNg4TLHAViMhBlQBnA0TuEiq6RV&#10;U8nnvkxPA29Hx/LnkABvxDOc888HU00NV0/a47TBJStV107OiSFNqh0XEZGRkDKtkgYx3OOL6rhC&#10;rzUI1KktBUGlpIYYqCniCo0zRkpHlSV5IVJQSvuM+3AO6TRUSyiqq6yoKvLTSSSK9PEwUhojhMsU&#10;YMcZx3+wz4u90rZXElHVGV6qhlpXkaBEZosqN7yEEncmXBBzgkA9zpNvVabmSypSsjs8O8IjFVAA&#10;DSHcNm04APHDcZ1VmlDdgigKC9Q6QiGmYFVdXJqP+G7KwJyhTlgSFOSc/lr3SUKSONksskaQmpRC&#10;zJE0O0lgdhwTu2jBOfnAGB6pYkH1FTDJKrAKrxowjEjEkuSASdu0YznkjP20x0tt8uqAgWKZQREH&#10;anUjyzvZtgJO85QeoYGcY76pRx6jZU7X2L6O3ySyiqt/nwTOCQyk+W2xgmSoLEcjOT2btzqe9vrq&#10;uuV5a5Jlhww3Rs4ADqqfi5HrweBnODwO/lP3hFFIspmR60SwCN4czQNGMtGkY/Dlm7/Y8cEakIY2&#10;mFQZoaSGU+agVSdoR873IYjIYbRxj39jq+wAKBNrfLbazzTHAalpmgFTKSxjCqp3O7Sl2Jwc8BQc&#10;c476GfwIo95pDLGkxihigVJVVQi4kJwpLEjJyOw7nW2Sa31FLVVNGKj+OmY5JmkDCMoSEyzd9uD+&#10;E5zjPOpNP5krTSRUQWRKY0ZdaNXCBSQXSTKsSyMDkLkcA6d9Jlp8sMFrKIRPSOfS9URLLARlsZO0&#10;g4jOACy+on34j3a5zmdKGhRJCqVESxPUJO0ROPKDp2XGcY92+w53qfJqoYqmsoKuWpUhImg3CNUj&#10;AZQA4G3dn1MRyDpfrik0rQvdoUWRViLR+SqIRI27O5FG3H+EkEgZJyMV5TTU4Qq9VEEqpJWVdPKG&#10;LkQxAwvt5KYDAbVbduAGew7Y0PDIkbywtUH0An6iIMi4I7DPOFwCD2IzrfXmOKtkWGqgkzDsLtEk&#10;ZDMAGVQo9WQQe4I/vodBPHP5sSVdQUcnLRggscDdkEgj0qSQeDjWY877oqiCdVAmPmuWJUJDOgx2&#10;AO0YY8/p/fRO0GubDwQTTK+SXVSGYg8cKM5Ukccjka1xos+UiklmTdmNZ1MZT2JJA9iTkd/fW5JE&#10;Z2jkgaRggR1njchHHHBVhkEnjPtjTBtp7RKOmkDxVbzW9FDLG6vSZ2csAWDbuPbOSM41qFPFFTrU&#10;R0gmGN/mMRhQo27Ryo7EHseV7HUiKkrJoJYjTU0MzIzQqHjhAOclvLB3ZG049+NRK2KWnV1ni82I&#10;p5QM1K8aja2d7KMH2zuJ7EcfBC2m7pwUo3yCoqKVqqKjXE8rRllQFt2ATynp7Y4+5+dLUzIC2Qyv&#10;gZBIA/oAPjRy8GAKyP8ATIcY/gs2Tj53E86AbifwsOOzawpjTlZYi3TU1DJVvBXXZ6eGQj0qGXf7&#10;ckdvb3xqzrJ1HFX1EFqs9zhp7asBaWSOILI4LAbRvHpYH+fA4OM6pRZGpqhZqeQhu+QcYPxpjt1Z&#10;cqQm5QUks6sGIeOVhtU98jGMZBOPnV3p+a6I6RwtzByjVFXzTW03AFvqJIoSvAkkLgcBd3vgkZ5+&#10;+kK/0zUV0kQ/8PcQhPuucZ0HsXUHU1XeKemnpJDApBaB1IVhngt8jvpo62fz6+LcgR0QEpjBGQM7&#10;vk510LphkQ6wKorTlcJGakIjIGMH06S7jM11vLW6lbcs0wjZ8ZAyfb+g5+f7s1xqmo7dNJH+MISo&#10;++M/9NfOkLTSkQ1cYWTJ3BsAn9Trn+oEzSNhafiue6rlfho77p66QtUNroYLfGMiIckcbmJyT/XT&#10;9bhzwO3c6U7QvICg89/y0422M4Uk9wONa0LQ1gaOAvLs15e4udyUy23ICljkdtMVM3bB7Y9tL1Em&#10;HQZ4XjnTDRpkeok55HOjLIkNKekichkJ9+Dr0H91BA9snXhANp+Tr2AOPudOAq7jamoxEYyew519&#10;ZwOCD99agTt14MmWI5440xUWrRXzAL/XQqijFVc4YSpIllRTtHyQNTa5soSe2tXSUa1nU1vhAOTU&#10;qcY+Dn/pqllv8OJ7vQFbnS4vEyI2epH3XZ/Rs5gsohKso+nBDn8JPbHznj++uROtq9a7rW4yh9wN&#10;S4yeSftrqOS4mg6eklzhUhJPHx3/ALZ1yQziru09TJnc0jOA3cZOuJ6AzVM9/oPuf9L0T2tl040c&#10;fqfsP9pk6arZ7Xd6a5U70oloz5yrUkCNyP5TkHg5x2Ogd0rz1hfo7hV2SgtlzaCaCJ46VcbHD4jU&#10;K4CHzAQH3KRxnjB0M6q6q6g6QpILz08yiWGQNMrxblkiHdCdp2AttG4c/HfQCTxpfqGut9+q6naJ&#10;XliS3QqsJi8sfhJiTlcbSC3rIOMkgnWR7Tu8TNr0A/lL2deIMAU2ySf4/ZFbpdoen56KhpaK6QSC&#10;nl+jmeOANDOikSP+I+UFKngqc8ZbT/014jVNus1PUXXrCousSwNJTUkcDNMSAd3IJ3AFeWUEcg5P&#10;bS1Zavp3xAeeO1zUtbBJTySCHdKskTuR5jF33FR5ilhGSAR7e+isPSlP0zVRf7RUlTU0n1TLDXwy&#10;PFMvsIpFyG5xwzZBO0Zbgnl3M2pbrobAf2vsnCydQ2nqK7tHPbxeHdxVLUCnZpDhFCsiSrg7Ezzg&#10;N+L55PWnp6xrdR1XT2etmqkqzVLLRUMxdpIxlcpsKMpVP+UkL/Tf09YUslpopejuo6y9UNPGGMFV&#10;To9bHCQuUJG1iBtYDJJGcYIwRZFrvEVXBDQVUk8PlJviqWbdvQgnGWztPtntjtqsMWMv0v3H3S/C&#10;Rh4LxYVVVXQNjp/EJvEGj6t6n/eEieXVW2ukRqF6do3VQihFddrNkZJwe+Sche8R7jNUWufo/prp&#10;+71N0gp3EklJFFJGcYkMKBd0mXMn+EADd76urq6z2m80AhlHlQzBhJNRzMsjxMOG3ptYHd8HtznQ&#10;Ow9P2lrZUE1a2y42yRqWetrpZZ41LBcFnkk3MdvlruLYBUgYGqGThMmyBVbduBQQJMZpfTVSPh5a&#10;fE6HpaouE/QtttUVtmkrKe3fu5IZZ0ztmRpp98kZI9WQUx5GMEMCEE3Gu6xpKiktHUT1VKKpA1Bd&#10;rkZzGmSwR2izG6ljuzkFguCMga6L6i8J4KSuk6isXiLerS4lDVCQzxVEdfH3ZSow6E+xDHjAwSAd&#10;K1wpui+nL1SSmtlul1hgJpFeNFSUIwDK7qihiD85xgEDjTZOMGDU0An3J344cKCqCvoL/UPX11mq&#10;DTvTW5TW1VRTf7okwJwCckQIwG2MN6Bt4I5GnbwOuk3XT197v/S/T15obJHJVPfpof8A7oeJCVjX&#10;evrAO0E4RQM43d9b/ESTxYhs5o+l7f01Z7Q1IJayWOsp5mmhYj+HjGyMDLE52jnuOcy/AqnuVh8J&#10;79T1cMFeslW6QwrUwqq0xVSdzxlkBALEjHYDVM6g2yACqLo9JoqlUgqrlSU/UN0o2lojKP4rlTRR&#10;SvjMb+Yu0HBHcDgjB99Wu9y6t/cYprH0/TXmR6I+ZTU9qWRoU2gDbKCqlfcKgY+2RjW2s6wtl3tq&#10;mejpOpjSSiOlorepNupmYAGoqJVUEMoOPXgnBwoHq00eE/hrSWygW/wT3ZBc6eoASol8vyYXkwro&#10;u0N6gu4KxYqHxk41Qymu8MvIujQCsx4pc0uHZKHSXRfWdLQvTTViJHdoWjms12pZKfzYHQiVVLDC&#10;yFSAvO3J9R403dSR9D+D/hKtzoLC1AZJEiFtjIBjkkyAu8naSuMlskNgkZBGvFHd+t7RdbvSdQ2B&#10;ahvJl/d8JiO4rESIyTkk7sj1YHIxjtqtfEHqc3+yXXpC5vHer5bZYqua0VLyUi0+5ggKyvGqt/xR&#10;wvz30LFY58mmQbckDj+/FSaHM4Sj0f0per7W1V/jemeCKfcmYTL9QjsDkKjL6gTzuyMN2OMas3pm&#10;2dcxXapsPT/SnVppq2TM2ySGhCY7Mu0qdpznLDnAz21XHhd1Bdepr1F039Db7fbiJYZKaGQRmbby&#10;uyQkvI4YcZJH4uOOLx6uh6N8Qp7NFT1vUEVXYVFSyiNUeQRNtMTVC8hw2SE98Z99auS+Nsojk2bX&#10;0CsyRNe0PBpVfHZ161sMEtF1HWC61lZJb7oSghVlhdWDPs5ZCcbWzktGe3ZYPiN0TcOiLPBdYuqo&#10;6kPUpTSebF5QjDKxDD1Nn8OMar7oDxbbp3qpbhd6sNSxFhEPO8xOx9SxoRtBz8D76tC2XY/tH9XU&#10;djs1DNQdP2yohaqrpy3qlbsRGm3LH1AKzFcZLDkDVs4TnTNa8WwLnRbn7pU6Q8usrpHEsN0s6HdJ&#10;VzyhKRGBUMZWfCAcr6fUeRjOrtprHD07T0V7NzuVkqlDypQxoUgdkwQWjwdoZSmWVw2CuVB0y9Ge&#10;D8fSPjndK2tuclT09aoqc2kVMiZesdQ5jVc5ZkUtwoCjcDgcYVb3UXGfqOqu12r5nkuokkEKVDNK&#10;jE5ChFJYDHZcZAwcY51q/iRHI3HaACb2HYDj5rWx5i4iMBMFv6f6T8UrY89VUV1ZPTQGjqnnqDJK&#10;yGUOMuQAw3A4I+cfGnu19SWzofpNLRSWquu0drjUQQUsYaoqVi4EIDYDMF+/IB4+eXLp0zf7HWpX&#10;x3+faanzkt6IzuIzgb3kyCSBwMngE4I50a6ioLlW01LJWefJcadRIk8kbyLGzHPlEcswwME7jgkj&#10;25zsvF0Sanybc78f0qb2Ud01eHnUl18Quout+oXsMNlpuo53mpaKR90iSxDYwcADDMoYngepfjkt&#10;VavUl7scNsoPKpa2CE0tPXSkokRcruK49RIP4eAB3zr34eT0z9JGorJpKSpokyKiZQzopbGw4O4g&#10;ZAHPYjt20fF+pUjFBXwfVTDMcahwY5yVypBPYHsPz1yHVZizK/FuA3I+FjYfb5qs9/BC39Uz1HU/&#10;7sS31FXQ/QxmQmIlATtADOw/CvfCgNuJ+x1SN8tlLSdUxrR3GCSKoqQ1SZGZQg3eoKR3+xJGP76e&#10;qDqSgn6eu9VakKO84p2iYHMWByvPfGTqoermrPMpJ6VHLSTbJCf5eR3/AD50un5eRkPaJ/pVV9lT&#10;kf5gVYN36Kulloai7T1dPOKyeWKCSnU7lp1OEVlHHbuRnPGffSv010h0X1BLVVl6gSero1aan8tt&#10;pZ1B9DgEbudpAPuNXL0hd4Y+ibDb7rfI7fG8pTAKxhtzMFBkKDD4BJy2FAXJ5wErqzqSnr/Eh+kq&#10;O0TyW8Ukq/vpayWoNR6SVeNXkwIy4CBioBPIOANbp6NO+Q5OO6w6tr929e5XTil5EjU20VZ05cq1&#10;aCCe5R1IUukNQoLwbjgMSBg+ogAHJ7e2h9D1XUwUfU1Hc+lKJbvZKZ5bUxqRN5jmYRozbDhMmUPt&#10;J3Ltb3B1nSFDeqKyXaOWPbV0dnYQVM8itJKWcFXVFHGwx+xOGHxjVc2avtfUNCtvuc1/cXCrhtxl&#10;t07CRKmRpFgaI7gFbAdmY8EkAglRmvJCHzNayMFxsnb+/wBCEW+LKWkbpPvHUXXFm8SA3iHbKukW&#10;gqFZkoQWTYCdskbOSJUIORzg59jnUjxB6q/2uqpquwWelo6W0SGemroHlWRmJTbuDvkZwzZCgcKA&#10;e+rR608Jmo6DpK63Xqi43BunqGpsl0heVttbAJn+nkdmYbWSOSM7hkse2MaRrh0xT0tVSzWmsopK&#10;C6UsaVFO8ihxGxKGWOYrgsNhyODjIBPfVyCXHYyowL4NcbH+nf19VOTFMFt5ae6XrVeuubpcKejt&#10;NUHt5oxUCpm2eaNuA0Cu4LZUPnCjjdk8at3oe0dSXutFpq7xSXW3NAIIpb3TNJHGgcBMlssZT33Z&#10;GCTjtpY6Ft8UFxrujbk0s0VU5ktzoIkjMYjPDuV3IwQEBtwHIPOcHpXpK0dMU3Q1D1lQzW2mtewL&#10;boZZI/IhkUSRNHlm9ThgQzNjJ3N7nW5DN4pLhwB/fotHGmjlF32VRDwUtNq6zqal7xJdqetjlSCj&#10;MjimipY4wkCkAgOQiqCWz9ie5GVd+6UtnXdL4YdMziC/1O+ae1pTOiR4iLgsxOzcQQRtyDuyRzq1&#10;p7heblcqy3LQzVdwVVk2f/c8BTbhWXCsdgHbICnj1c40P6VtD2qvoKB7ZRUslVNFF9RvWR6iRWLJ&#10;HuHqYAcDdkL6QMDjWFlESNeZLp16fceN1VmYTZbwueaOzdTdKWi42eO5Xo0c9RJc6+oqZP4oUZPl&#10;nJ3bizLlv5i27heA/dP9W9YQ2KrvyQ26lS528vPcaqN/JcwvL5Zkbtu9LqRk8Mn+IASurJYJKy29&#10;G3q7JNdWtrXNpGhDSeXIQsdNt9IYBVLcgn1beQBiB0lWGp6WrLfTXDFJQysYUQAJE5yxIJ/AAUyR&#10;kYzjXPTeLDM92RvYsH9fl8FQa4l1FWX4aVn1HRFN1RRXSoqobs0k8DzORT4PGEQj0xgqQAy7vUMn&#10;JIFe3vraHxLln6Vt1UtPeqaj+thhoJIgwZEUyQrncBuUkrkhgUAO3dpt6UVYaOo6LW7CloekKOks&#10;/lLkpPKqrLWsRx6zJlQ2ThVYjBOqT6voKrp3rmK5dOUix1PTlwpKWklA2NLTo/ky7gDh8O0YyeSN&#10;5OM4GlIyOSV8TN2N+4RZ2+GQPUKwugFfpq/dP0BvNXVSVtJPcnjmiBd4VVpGB9RC4T599x98aZPE&#10;2+2uqr7Dd7pHSRA0ypDV1EMrqGZkLRDYDgkKnJBxn21Cra6jaWPqSyqnlXWl8hI1iwVB3hyfYMVl&#10;2/I2kZ00QWWXrG2Wua8eXJardArvBJAuJJIThE+SBgMfnbjkZGqvS8psT9ANWd/9fJQY4tNhbrzV&#10;Rz9PxXGNkmhLLKkiHKFC21lyPuUb8saQ+orfSdaJBcum0kurR1y09PHRuCZppgWYowyMYjUA4PIz&#10;gju30qVb9H3Myu8VZDXCpRGTO6lddkpAAx/9jjIA5xjGdSp75LF0qz29Y7afqlpKv6JxD/DWA5Um&#10;MAvuLKD3Hqyc8jU8boj8/LGLj7lxFfDvfpSkS0C3pDvNMemIzZKoLC6SkTeXO07Fx3XcVXkYx+EY&#10;OdInUS/xJJKWmmUTRAKoPCxnkJjGByCO4Ocj7g9e7xR1dTPM0JjCASEqzADDgDGMk8gZPb1DuNJN&#10;RfZqlplaMh5D5oZ2Zmddowo4AQKM5PfJ47nH1X0rp8fS8OPEiGzAAsUnW4kJRrKee1XCSe1sqVM+&#10;WdWAY45UgjjJGe/H9zpO6p6ru7ThK4SQBCSjArI4CuOzHDd2I9WDz74033qqSWQjKIkkjKWiO8iM&#10;DJ2tnILcA98fHfS9NIyx+RVK5jlC8yHcCSckf+og9h9+O+dF0hDaRWjdKUN5eciOJZNkikFkfswQ&#10;BTjAJILEce208akwVUscabtxjTBiy64XIIbOOMFc9ueB35zAr7CKSSSsofQv43ppCNu044DHgdhn&#10;PHfjjW2mrU2KatmxHiQRuyxkgYyRwcqSw7cngY1WEnvR6UxLzNTzKy1JhIcOZSWJ25UEsQQRuwBw&#10;ecH314qbxaaqlapudFT1bRbRTxTxF8lghIwSVwN3pHOdo599K/U13SjSRDGu3klNzFgyH0hmB44A&#10;HBPY8jtpTHViSR+W0jhVUgq+W3AjGCc57AccDOcYydVZssMNFTDSU/LR9JDeY7eYJTvBMO5VwSAD&#10;jJ7e/wCZAzrpD9k/pmK33Cv6rtyXaljd1tyzfVQeVLx50kUsTAzE/wANHUgADBBJ5XXGkPWFLFG2&#10;+UB8lhlQcttPOAO+7kfGT39u0/2LLpb7r0BJTWp7fPdam4TK8NLSE1wVU/hxyuRl0yzsgXIAcg87&#10;sXejSxT5NEDYE/RYntE6RmCWs5cQNvf/ACulv/o7PDH9xXbxU67rKSNZajqittNJLsYO0Cy+cfVv&#10;2uMyJyEBGCCx4C9raqjpluhf2c/DFJeq71Dbo5ppbhWO+S8tVMd7qiKNzEdsAE4XUTw08eG8Zrzc&#10;aDo+yVFttlGMxXGuAMlSBgMUiGQoBOMsT+QII1wmVqllfIOLO66fHGiJjHc0Fb/nRed9P5g8zbv2&#10;++3OM696h0NshonaUSSyyOMNJK25jznvqZqqrSzWazWaSSzWazWaSS+HXBP7eQut96htlhS1U5Wp&#10;lGZ7cSRVUxYZFSxXAePyVbGex9wDrvViQDjX5qfta1UZ8WIKGbpGrsdWZVqZKSOSKWn83YcVO8Ic&#10;ghiCgcDJJIByT1vsawHPMh/4tJ/Zc/7QEmFkY7uH6brkHxDWt/2tW2TyTxxGSGZlRAPwocFmIAJA&#10;3YwMDnk62Q3P6Axy01UA9Ou0y7iSWMZYKBu9ZLgHAG3045C8iutJ6afqelro4A8VVGzEvJgupjU4&#10;O7gbQ2RhR+LjJ51Llr6immRhUOzN/wAOd5QY4yWAMnJwMgSLtGOMnPPHQ3/kffqptFALb9G9TSQS&#10;yITLD5aNGYlcjEQVAWPYgluB/wAw786kQLS+awenphErD0yxBl2qqnewB49KsoGcZBzwdRWqEukQ&#10;EfnswZ2igUKrNu9CFipBz+JsZ7ccA515gijqamJagMyiUMphQIvAyvIzhfjPuMDJOdOCpo5boY03&#10;mJoo438uSJJ1O3AUgA8bcliT242888H3JPBDRNVGJ5mqEPkN5eCRJj8OMAuD375zgkahUdbFTwxy&#10;UdL/AMOOOTyyxfdJmU/z5LellUnHGwnvzrZNU1NGKmsEVPFJT06pE8sRcRxjIDKh43AsnOM5/I4l&#10;yEgviVZkherrDCgkaCOLzSCcGnMRK5I9PLthR/hHGRrZUustZLTlZ4adDDT06STksoYRuY1XOdzZ&#10;BY4GC321pofoYqhVVWZlfy1VQSI1MTKzl/VjBTAUkHk9u+h4nqZ4qurIBo4abL8qGkZTIicjIJZR&#10;GRt4BIOfTyMHTsnU6N3amSuZJDBFkwNNhcMZHxjJO0ZUZGVBCjOSRkffppTKrVFQTFFKlOKg5LMV&#10;lyyhzhQBHgnbwAw78nUg0yQ1IoKmNwpEIliLORklioORtQYCMxx3ZvnUW8iWKqmkkYSM3nB2GyNf&#10;4hZnfnkDbFgA/wAo/rF7qCcBAYkoZpQ8zROPJdoUWPexMkgQBdoIwnqI3YwQ2AOBrbFUb5YZUEMo&#10;8rHls24IGKBYs88KfU2APxn8x7WWco7iVomKwwiBAFLMSPLTdkEnAJxztO44JzrPOh86fbMWhhYU&#10;8ZiPl5RT6ljQHlSiuxP/ADcknghUlK21EUldUTv5tUuJ85J2v5rBUiJ7DA/EMYyBnQ+Smj+pmhdY&#10;nRany5HjdmUqiyeZt4BIDAEY4/DydfAxgpWesG2rEYJij3bgGlLKd44BBJb347nJGvFRUeTSbGmV&#10;5wJKUTAhChJB9AOWYtjG7PC5xznTEpUmGimqF2i3UiLNsEkcf4Qp2qqD32jhSMgd88bdOXhYaaC3&#10;3ekiRPJmlgqk8uIYzJuyN3JLcjJP8u35A0jUVXDJWPPCEaimkXy/NYjeAzAMQx9RYsMKBgA85xkN&#10;XhQJKa7yUiSb46mhimjd0yP4YyQuD6iBKpJxnJ0eF1yAqEg8pTaKqEPcLjXUELU9scMHaoRYpUAC&#10;hAqsAUB24BB5HPJ0sXy71FXBW7BFRrIoadKdlVIwyNkqA5LMQHHbggZ78G79V0SxncDJQUzRyBdx&#10;9RZlZi+cZIKSHAyMKO5PFbXWqWStR6mVRAUwUm3srz+t3k2lvUvqyMkcA+41ekeGBAaLXi6XGlZZ&#10;qChuUbmqWeIyRljiONfTtLbQByfjntnnQCpaneErJAq741m2zQZcoTgkkkgHIBB449++i8tTXSVA&#10;pYIgheAw7PLijQO/85AH8yBsc/fXukoR5svnvJlWaTylqhu3NsUBxg8lJFxhT+Y5xnm5Ci8L5RWq&#10;VqMVNyBi81ZZKeKJAFmx2DlVK5PoONxA2nJ76NpRpHU/u6GGoopVmaKcQMCsMu/KA7CCSgGefcaH&#10;xQGGGZZqeGTMD4k8wJsx6mG08nCspJwM4I50SkaOSZqaNS83lLI5i2sCVIy0gAO45cnB7n3GNWWM&#10;oUokrbBSzpCGoY/Pq6lFZIZgu6KTzApBDFdpJZQ559++tsFHWrIaemoII45JQv8ACRTE6xuzyZOc&#10;EjagY45AI4BJMilgW3CVZXndEiZaaCaX0tH6SzbRll7MQQc8ffWimSOZlkNvSpmBKeeRtSE8BjtV&#10;irLwx5GSc5PbBw2lG19Za2pphUuD5UqH6RxSOfq5PMJXyxtPcNsUk5IA9hzsnt80EdbI81QZaefd&#10;LR1MuJcAF9x242ngsT3O37akiB1SoAc1wpgFjIhZ4CMKCVIVQNu9uAODg8nGRbG2UsZq5YSsZkZy&#10;ixNTlnAjDen8B/nGMZyNDdsnQ+erejoIbXNUiiiVYplVYyxqJA2w4IAO0K5Byc4PzgaHXOnc08iA&#10;TpsjEUtQeVEkjkEneNyD2IUZ4U8aM3OKDEf0S+YyxNCqJUu0SAKS/Zl3k7VHGRz7kHQC5TVtOjS1&#10;dMIIKiBi6RCMCX1FvwtkkbWPGP5fc6qykAG1IIFdR5NQ70c8ibVEjAId/Y7izgdx37kAEfloSzSi&#10;sWmjEiyMvlggKxOcjcrAAYK5Hv31Lq2jf/dIYpUnU/wy7Dk4P4j8kEcAjI51GgpfIkSSaKdIkcAl&#10;jHw3cYUnBAx2+ONZrtyiIxSvJ9PJ5M043EpGrNFu+Md+Mj+4x7aymgkhiSec+XHEg/gs8ce50OSS&#10;Aw3ek8cE8n7Z9eWkNvdZqZIvOYsywwIR6m3YX2AwcjBwudfVjnT1Gj3mInDbhMCccNuJOT6vwhcH&#10;HyM6KAmUi0TpAzMIaeZi3l4qHwAuchjtwc8D0899aa6lf6cNFRPP5kgimkpkP8Rh2OVyACDnAzkr&#10;jHGpNthgUrDDG0isjYaTKhVLEYwozjdkjn3H3GtNwliWA189GsdGZAVClv4gBbgDYRj7EfB407z5&#10;U45VfdR0wpqoxyR7JFO1l8opg+x5AOCOdApdxJO7BPv/AK/XRi7OSwiIZgvAO3afyIIzn89CSp54&#10;7j41zsxtxVlqiMrE8DI9z+mn/pKjnqekamOOFXlWojMJX8Y53DHc57jsc50kxxFjwOQDxnVv9M26&#10;101rp6FjLDHMIvMqYsqUmYgqS/sc4weQMgHGr/R4TLMT2A+61+lsL5Cmu3WWCCW33tlCOIXi8uRM&#10;P6gpyR+ajPxu0m9Rzyz3UlxwfQHA4O3uR7f/ADp16gSrounpKq3XFq2QU4xLGqtvO3DLuJADAA5x&#10;uJzkYPGqx6puUVuqBVzFBK6FgkZGCx7Yx7ffXS57wyPStzKIY2ghl9uL+f8ASKgaIL6yCSVY5+3b&#10;HHfUvpa/rap4KCsUGnkz5Uw+Ccc/roJZo5mleqqSJI6hiW3jOCT/AJf5a33yEKaeODZuAkldF/Em&#10;XIGfjgA4Htz765rKtpE3dc5nQNyG09XjZCkwSVGGzAIPfOnCiUhFEfLHSD4el6qzQMIyMKByfbOr&#10;KtEceckAsP6DvrZx3F8Yd6ry3Pb4cpZ6I5b4WkCZUj7ngaPQYACg4AGO2hdJk7Vx7/lopEo45yNG&#10;WPIbUlWwvb+mvaSfxNvOBrSsq7/KGS2M/pr2qqxIZQ3yCM6kEBykMxJwP6a8gAPgyc4yF/669KQG&#10;P5a1zSiNWZgM4zqLk8YsqDc5URSDjjvqV4WQyVfWNAV4Ks0hzzxg6A3GfehZiSCfc6c/BCAT9VNI&#10;6DEcWBkZ5Pb/ACOsfqz9GJJ8Pvsur9n4tedEPff03V+db1cVJ0bcCZNo+mZSR7ZGuY6GJmAqXADN&#10;yP11ffitPJF0lWxZA80ImR3OW7ao9MbQPjA1z3s8ymSP9/8Afuuk9r5bkjj9AT9f+k1WC3WqtsVT&#10;BdoKuelrpxTTiiUNPBEqF2dkZSjxHswbjjuDg6UumvAroKuq7/bLtLK9vqqmke11kSfSvJPF5zFl&#10;GCQ/Lo2MjnIyQpDf0j1E9jppqa4yxw0FZ6PMqYpGhVm9JfCkbxjIIHbOe41Hu/UV1r6yz9OdD0EU&#10;dWpNdXmGqKyxHflY0ZztVeUBDk5JK4PvwHtLm3nPa08k7/Dalo4wbHgwgeiQemrbTdO9WQ1qX6Cz&#10;WitAjt9trCRWVP4AXw7ZYFtzEqSBkHtp3qeoRd7VQUlijiazkFpaUwsrVILlV2uQsQYONwVsHKk6&#10;WurukrZN4j11DerXP+8FokrLXJ5uyZqeRXBPmxYY+W7suNxztH4tow9eG1ittL0xSdP0c9VLS06k&#10;bpZMzRy7y5w2M5DNkHvrBlzToqOyQjszXx7NKyl6jq+n+s6mlg6guAioG+nnpqSKOQCUoqqGyCH2&#10;kqwHz3HY6n2rxFmoPoKWOK5X5nqo6GYvRNB5MmWBGxSy7eRjceMflpQv/QXU94vj1sEVFQ0tnqfp&#10;/MWeUO8KNlZThtrvht5JCn1bdxxgHekrJe6unNw6no5GM8nkQyeQYBUw8+UTEQXAIORuYn/FngaA&#10;eoeGC5zrH2V6POJa4Si7CuOnuLUFI06zfS0ke+KZKgllCEEFFUnBBJGBwOfbXmilipglJYJ4pIpM&#10;VNTSVUDbCAcDDKhK45/GxUYHJ0owWiq6Wjq6CzGofMUTrGR9UAJnUBWizuZD5pOO4CHGONP/AExT&#10;S9NTC1VVqnrWjTYGhjCzBR/iLHJGQTyQMt20fGmMzgHFNjyEmnobcJ6dbfLU1tnk8lKUQQUbzLAI&#10;5B6chix5xswc85B+BpMp7bcAjRtX01NThHllp4SZ1cENt79zkD1D3z7DVt3ungvFunt8dpeTPl00&#10;bMse6KR3XJHIIC+kn5I47Z1WviH0zYKOpoLZZ6P6yvt1FPPb2iIiWVI3BYow9LFMcqWzgngkkasz&#10;R0/fj/tXtFcJVqrNY6+Jnhq6A0aLJ9VT1CztIqg7WiljjfZKhDLwy7cnk6MRWyltNqTp7p2GKR6W&#10;FVpnUCNIV2FRjBGFU7gcEkDGe+dL/UcFNNcaCiraGahulsTzTUwUwQ1A4xHPjCqSTjeDuBHbB1Jt&#10;fVV66XhpzXW2jrqWqnammraTdIkStIRGWOQc8hmIwuTjnGqLo2h1HcBAeB4g24QO3W/rS0dU3K9W&#10;zpdaaz5UyMIx5c4Yb2K7AZHcu34ywAGeBqx7V1JU1tyqr9WVNxtdooKVJqlAoimilOMHIbzCOAQd&#10;vOCDr1+9qukrBLdjSU9BQzrJOFgbaQB22qW4bGTxj+uq88R6/wAPrzULeprrT0010lSmp6YTszzk&#10;Ow/hwAghcg+rCgDJOM41Tlh/EvDm7V+yPFGJXaRshdh6wvfUV4v9w67o6fqWnhqWWmrqysgWrkCk&#10;+UqvGyqGwCwG0HnORgZr7qX/AGGul/qaelsl8uNyrKZUqmpayS4SwOJNwieViygKAmQPfgZwdbrP&#10;0PReINfUXKgjrmt8bSQyIgUU8soI4DAn1Ebhuxjlcdub56d6Oo7HZU6etPRFLb7YsORcqcRCcT54&#10;LZwZF5wQ/t76MIA2R0hcbI3A2+qjIyNspY02AkSotnTtmu711R0vEKi3mJjVWOoWExSuPSjsqFlY&#10;4JAYKD+p0fg6ZuT0klRTW9LZTyvukWOrLTySDGGkUOSHI4JOc450ctNwi6Q6Xq6Cts0FJcq6QiaS&#10;OkiZ5CGKq4ZWYlyCMA/h7DIGhfWMD3myw3Gx1dbAg2uFni8ySYHacNk8MSO/PGRjWbkMZA0MLrHv&#10;9/ZCyQDHQXJfTHg8lWklz6krp6aOugaWlKbhL5nsHEkYDDGeFxk4weRq7P2bbJeulqm12qSvp5KW&#10;6TyXCYRH0xoECjLEfiBjOccd+Tqh+m7/ANX9B3daG+01ZPYZyQ1MEZPLAP8AxYN3/DkB5+/Oc5yL&#10;16bqq22VlurqZ99D9JUT0VbGh2T08oIXbnH87Px7ZwcY1s9Qnnw/8j3AtO/+liFp5RLxZ8U62Gvr&#10;7yteIkrFmp0bdh/pc4KJnkF8gHH+Jh2ONVt0H4ny3GpioaS5vBcIyZE+lG8jIIbnunBx986siyeD&#10;Fp8WbzUUfVFTUG00VvM0kVPIYpaiQMRGpYcCMFmJAOSQvxqr4vBg+G1eFmXc8YVomiYeo++Q649x&#10;zp/Z/FZFi/iZHW9+6s4jxG+yeU83wXDy1utRb6u4IzgsGVgzMTyBt5Hc59sA50EsNB1X4r379yUl&#10;+vFLCg3TtHMHwinBzkbVGRxkEk8c6M095uezdHU1E00yLGqCQ7eeMKvA549vf76Zq609Wz3oVfTd&#10;PNFVNDtpaKjZYqVdoUPVVBXEZydxAbkendwAGvZbwOw77mtvqtOcBzV7sviD0/4dB+l6u1XW7SEy&#10;R3WqnmRZo1XshiUlCe+4AggYz6tyrZPSl08OLxaprvT9SQT09xiJT6qsAKAEehRIFKMjYIyCQcDO&#10;Drnmp8IWS61Elw6zkljn9Uq2mMxq7sPUPOkJLAk+o+WM/wB9Rr94dWqmstFZ7FWVUlRa7qaiQyhW&#10;kRZ4V3JkIFODArcg43H51y8WV0vJecfUHO+Bq/jxysprdewV3Vclqk+roKOBGmnmVnqUUIZkwQrH&#10;2OeOT7aTeounrpY7yi/RPVU3lrUh0iLKVOTtbuAfSwwe+M6826S+SXOmtlbbnjWCgho6aeKFkjqV&#10;VAwIY4DuCDuIAGTxwdSKrqusLS2565KhExSTFB6GKNuU4PfkkZ+Cfk6yZGeHI6O9x9lSkFOopS69&#10;65WorLQWaWm82lkjUb9sVN6ywCv2ZyTz7BSO+dffDC/dN2i63bqW70gulFa4syRssjecz5jgG8MG&#10;CIXkfahGdhyeQdOtluvSclxip+qek6O5S3Ko+nFROiiWHzFIzGSNwzhjlSp99Danw/6Z6fsNwooq&#10;+rmFxrjLhHBDRozCMAgZY7DKc457nsNdBgZvgM5I2r3bc/orrMt0bCW8pi6R62sfUEU94stVVwV9&#10;v3brN9Q0kTqU5MQf1Ro52gjJXdzgHk15SdZXRIrfQ0s89rhsFbFVm2RRMW8xJA8kjSsg2P5hbjzM&#10;FeAAQM+28G+vbN1HR3Cw2262wwSK8c9wgkpQzEHMauAd5IBztHY86P2zonra51Fzqb903bEEwZqe&#10;W0VyOjxJncJcvuPH8+M5U5x76UOM6N3jRmyPmnOQ9nme2n90/NUwdT9KXi30txjugo42YVIkEqyw&#10;SBtwc793sxySO4APp0kVzsvTkFJfKxVuC1DrTRJIzW6kTHbyB+F8SHLrljuODxjXyp6IrfDeCDqW&#10;umlWmaQNBTsmJgSDw24dlPucg57HGdJU3VVxesFppaSTdK8skEzR7jFtALFW92xnJ9gF24J1zsuu&#10;HJeyAeV25+Pf++qDkZjptiE1VFBdrLGLhHHTy1EdOpkWWVSg2u4UgbvVtIPOM4UDAwMDeqOrr5H0&#10;LaLDQTTPS1dbLVNDCJMSzSRxYUISzELhhgHknOM6Ya7qq1x9PQ2kSfWVNI26CZcAOpji3lxtO4ZU&#10;vgkd3yeSdKFdd750nd7Pe6GOOsswnANE/aCbIO1CcleQzI3ceoEkdzYzXxyFzid9lTLvDf5DsruX&#10;xHi6rpaE3Woe0Wq3rTQUUv0nl1MJjTyqjzY9zLIrN6djkMVYHaMghvluVyulR07R3OmiguFJKKz+&#10;GMrLEqMN8XxGzYABOVPBzwTSPWNW3Uvh7cTYqvzo5JATPPFtqqSZNm6GowMqEKbSewGCQQuSjeF1&#10;+vBVpLnR1tsqYI3lmrK6uE71DofUxCjcgyuAGyQCp7YOtyUCbHkkJ81j7rWOS10B08qzPHuy1MfW&#10;tN40UIFTbqqIW24iB8yUNZE4EbtjG1X2AfZ1Ze5XM/pyrlmqBdbZb0WKbfWpztJlDEyRMR2xKOR3&#10;KOM++qz6Q696o6L8QWpOtLVNV9O9f105q6GphZVWaWQgoqn1choiM9mYH2bNxJ0xYvD2yDp22Xet&#10;rDXPW1CNLtIpSwLRohHJJ2PuyASy8AdzymSNeOYnmyN2n/2A4+fYoDw13+Vuyi0bWYX3p693mpo4&#10;zfJP3hWUlMSFqqgSMGkjMhEuA0Misv4cHLY41XvUNdd6CG0+IsVXIlxqr5UyI0eQUVNmIx/yjJGP&#10;g899RvFurq6eq6XmlTZ+7bB1BSoyA4fdTTPHj/nDTbcd8AHswy7dHWEeLVl6ZoquooaRbC9RLd4I&#10;nLyT1rONoyMorOqIXG7htwx2Gr2KyODEbJEbB2ruDufp8U+aHTO1hOlLardWXWKiqHFDJcJ3rKik&#10;jGWhkmHmoCvztILAYALjtjVL+PHjx1L0cidP9OpSWmlqqdkSeVWklifzWG2MtmPzNvJO3OWYjGBi&#10;9emXty9f9XVtVTwzVVFc51pVl2s0UfpjZ0HztiUD/CFP+PVGftAdHU89/r7LVSU8DuxeNZSskkRa&#10;R2RgBnblTkZwSrY1k9OfCzqQc8W2yD8OxTEeHGJO1pv/AGXfEgXGNejPELrW7VElzstdPSUlbXSV&#10;KR+kSUsib8+Q/pbaoIV0IJBwCzBeJqWipEokliVI186WFfR5nBBO08hT7Z+BzxqkrbXdGdPdVydV&#10;W+0VCV9LDFSU8c8+DDDFSeTuVR6dpRABnJy/3yHl+qbL1LAz265LM2eF8xQ+AfggE/GeQTjX0r7M&#10;dDhxScwkOeeDsTR3/vuVLOeSAANkuXC5mMIB5MWx9ir5e5RvOfW2e69zkcHPA7aU7jPUiOVqlzFv&#10;jBUEsh2nkKx7+2TyOCeOeDt7sk00Mt2aohhADmIzYEYcD1EL/NyRjjv92yF26xwRwlnYHAJjcnA2&#10;knk5BJbuM88DGu0Oypxi0vVd2RKhqmnZ9/lybAWLYI3dhk4BBA577QPfUK6VTmIwupQMUKSO/C4U&#10;7mIyB3OO3BJ1uulyipJFNLBC0zJhvplYPJg8Dn25bntkD21AWrpg7DbODgoCrbUyAM5x+LCsewzx&#10;3HvUkfurLWoPczJI4LvJK8pJ3bNuc/Hf/m9/bS4zMDKGkWRvMUhslVRgvDZH3OAPto7dKiB2+pMy&#10;K6qGTcxYkexx7jAPJPv+gXKhgZIwr4QANjd2bJ7E9z29j3OqEr99kUBJ/VFNWSDbCVeRWZmAIAfJ&#10;9RXgDGcD27HSbsqml8uRTCc4IK86sSYrKN8jnYIxNkYy4AOMcf1/XShcJYpqt2hTCAnaB7H3xrMn&#10;dZsooCgR0QU5Jyf66/Q//wCjEkrbpUUltrpLhNQ2e9SVMUU1XT/SwA0zOfLh4m3ljlicxnK4wQ2u&#10;KOj+irDcOn7r1V1f1NJZqKAimto2RvJW1P43VQ7plVRcFlz65IxjuNdD/sUdddP9Fdfyt0FWXe73&#10;l7elbUxydMmZcwuS0KVEUrPHE+8KzNGFLbO5ABl03I15Bgi/M4Ob8yPVUuohjYRLJwwh30IXXvjZ&#10;UXnr/qeSju1RI1JUXCCfaTjEUPmfw1B4534+OcnOro/Z/qKLpm4LZI6hIaeSFKcAIMPJ/Ko+M5Mh&#10;x7yaR7lD0p19abb4j9BVqXGywTzLKync1JMpIZHOBnDJw3ZgARnVzeCnRiQ056qrqNV87Io1ZQeC&#10;f+KD3HGFH5H50F7mRYjozzf6o7Q+TLDhxX6K29ZrNZrGWsFms1ms0klms1ms0klpqsfTy5jaQbGy&#10;qcM3HYffX5g/tI1NtpPFaaJFu9H5TVIjtlwIeSmd1Tkknf5bgF1zznOCc51+ntbgUk5YygCNs+V+&#10;Pt/Lj3+Nflr+01d4v/rVMkPUV4r6N5ayKP8AeKvFVwvwskcpbAEYIyhVQQPuCR2fsdYlm/8A2/v9&#10;FznXAHPhH/6j9j/eVyV1RWQTdXUZFDHLh2mDsXUOnpG7a3ChfLfjHJGTka+VNbu8ndMcukUMyRnc&#10;pXDBlUnJOQoGRgYLY75IzrJFj6tEYQRDy8qzMWY4JwMAD3H3749tfaVlA3Rl2NPuhjkP8ihtzn22&#10;gbguc5ycjV90h1uHvVocJpo5U8poqqtOHmjDxSBdxD7mkYgNu2gHk4OTjgc6nSSxRkTVFAwjgkiL&#10;O6ExqxIBIUH1HkbUz/TUC1SGIqkVDHtmd5HiePHmIGAjDqvbhicZycY5JxqT9NVRhZZZnIiiyZJQ&#10;TvmO2RjGF9IIVSPcYbHc41dB2TLfTUsjgx1L7RUNJ9UoQBYiRIAxwd23OwCPjsuc55lXFqFZ5gKS&#10;paZmNUoqJE8yYMQwUbfSMvGRtGcLknvqMvlLItMIHmiWdvMEe0s54MfmOOfZx88dvmHJcneeSrxA&#10;sSrICXj3bA0xjVEAA9RRM9yCST2OnJoUkvlRG1fA8geQLI4nJlIYTEDaqqcAnJDjaTyfsdfLyquJ&#10;aV65mien3YZtoZEcKpRADnOV4HGFwDwdbaySoE8IRaiNIkRADODgiRCETAJMjAbcqAQCxPB1Hmih&#10;ZZ6y4R/7vJAEG47N2GZ1ILluGBHOMYz98DO4pOtrtNUNVx0zwqZZWdVDsNqeUi7sY+NmBjJLe3fU&#10;LqVaVIa2othLAt9a0u4EyPubdu4IAAC4QYwHBJ9tS1ihkZZadUOx5DKiA7XCKRnAUekbeeynOMjG&#10;hElNNV79+zyhItJIIY8R4IRgBJk7iQFztxwD6u2RScbqQXiWpk+tby9lP5RasUyhh5u+NApVSM/8&#10;/tkHjAwdfKHzI5KY0VQ8QbCKobafKnjU4BPAyQcAZPByeBrS/n1NSsorVSeoLSSyEZKjZKVjG7GB&#10;tIz3wAMew1Aj3GWGOB5B5kbmOUj1SERgqFPIA9QAx39WeMDQHOpSC3TVeylimkAjRZFmgh80PuKR&#10;71XCnOcMO+cZx3zrSJPpJnLUz+WrRrDlCSZlQAFsjgYlyAORqUWmg8upgWEuJqkwFIxmSTG7ywpw&#10;dp9OC2MDJ741Feo9fnSzRQs1PGfOP4VOFJKlfUcehM/OBoLneqdEbdNUT08ZljjRkgBd/KyEY7eD&#10;k5Y47KM45GrP6RtNwt1DJXz2eaS4XSf/AHZ5ZNq08QjRFcggkswUDaxGSe2kXw4sbdT1VLHFBiht&#10;kAqq1iu/y49r5BUclnXGAc4yTzjAsO7pDdaj6KZJYIRLDJUQPMIYIJCTsVlDNglHLYB4OwcdhqYU&#10;e3iFV5Hb0gt9ro7nWyGR45DNPNDDHFMZJljBCCPy1JCKcEAZx63J5bOlS/yLWT4nFMFihZIaY1Az&#10;GxYlVPYD8xzgn2OilQ8lRJUxW231MNIakRxLInIXaokYkKMKCDk47440GtsVYbq0yyxQilm2yDaj&#10;AFRsChCSWHCjJB7nAGiS2/ZRGy2W6CohX6hq2MQGMSSszBUJBBUIMjecB+/GAD76MUsc1MDTzW+p&#10;E6llkaN8FySgSRipA2DgYHfGM6+NR1sVUkkoiinRw0juse5C43kl1PyTjjgYwPne0MFNUvLVUgLq&#10;BHSyoyelu42HgkK3Bf2I4Hvp449KRK9R0Mc1AQ++WSR97Urx7hkZULhdp3AE7icgBl/XdNUl3hlq&#10;6hZIIF86IwRKI1YyP6fVklgS/YnkqeO+vssdLTUsCS1Q81D5JEY9G1lK5c53uSGx2xkfmda98VRT&#10;ZkH0oqWOwvERkg5MYyckAjYcZ7flk4CipUlV9bUyVlJTNVb1YtJUQ4JRI5N6Aq3GPbBySh+ca+0k&#10;9CrYmrIhPTNDECOYACCfNZmA3YwuABgZ4HvrbUVtto4dqzrURpK2aidWijaJvSQqDBJ3MTgZ9LEY&#10;51EMlZWxVVG0qwVcrrEFVXDLEFOcBSAiHJXL5JLD55cpL6tdUVbyU8NfWTz0h3xvCyzx7lXcOCu0&#10;fxHbsrAZHxnQmvjkplqa6pnijkNQfptuJ5DIJj5m52Q5y7ZPsMgdtG6iSGNxLQ3LyG8l4qakpZnL&#10;iYEEmTAAH4tuF5JyBnGgouFQ6RU9LFNTQxulTCphCxjIIkMmWZuCGwBjJOcHA1XkKcKJcblFPc5q&#10;wS1Aj+pbb60hVuCR6YzuwCzLx7YJ+NArvPSyMI1pVSSmhDiUStK0iHO0FycqwJI2gAfJ0Sqamnip&#10;5KUyQywwLHGokmpmBVX4ZmXJ74GcggfbsFqZKeko3qRV1MMjtwy1I2O2A23lSCRnBAJ7j2zqjKUQ&#10;KBXRSTn/AHny9i+XIElpxGD6Tg8Y9P4l3Z5J++o9FT0MsqVathIs52q+/P8AKuO+4E9s4OO+tzSV&#10;s9MUpkhaZ3cxlFDmPHDAjBBGACSCBxn2GtqJVQh6V1iZqjaHidwjZ/mwPSW2kZ57YPydVgLKkUQH&#10;k1aCSreaOo/FGFCswBxhCzOBtPf0qTkkfGvLW36imMZp5whhZhI8MzeY3ugK+nG4Agk8FdfLZUIs&#10;0nminCxnY7moWQAZbcyopxkkoOxxnOiEnpkcz0dUI928SLIKSFiVy7AFAT8YxxzzzowbtaiosEFX&#10;I49ETnIaaOKJgwKnYFG4YwGJODjkgknQ+806xUyFLnL5spHnSyqGdW+23O4Efce3fWyUiasKz1VD&#10;Cqxh9ssm5ScDClx3x3Axkbu2debx5bUiqtxWpdUwUiRW2JgKOMAd/ScMTjB+ARymmlTake8lhU5E&#10;hICgBmO4gADg47Y7Y44xoOVPIPOPjjTBdjFJVyS7Cc5BBiEYznvjPPb7aDiHB4UnHt8jXOy7uKsN&#10;WUkBeQ5jIJOAe+f0/wCmrzoaOYWuipaanCwRRxuX2bfPJCnLZycA5ypUE5P2OqLrJGo1Ty2PmE7s&#10;g/HbXQMd8jFBbq5fLanroBIjIcnlQSMdvn57e2tz2dcwukBO4r910HRyG6r52Wjqq5WKx2xqn6Ck&#10;SQJtGYgNxAA7AY5/76pWupprxXGucgrIchccKPgfbRrrK8S3+6fT0xZoYGbAH8x+caJWfpiaKmFT&#10;cGaFCMqCMEjH9tXsh5zJaaPKFbyXmZ3uQ2gphTwiLbuLelV/xE+2tL2p6q8tSASutO3kxsADG5Tj&#10;AY47kd+dHxJBbkqrnRClqmgAp4qacB2kklR13qv82zDNn2YJ8629E2qimlFTHBUxBODHNwqsCDx2&#10;yfudZuVUjxCOyx86ZuNC6Q9grB6Xp5aClp4UgOzA9J/EPz51YVrjCkNgccH5zpctMSlFA7ADGdPF&#10;ptcTW2W4z1qRbWCQw7SXkbjn4CjPf54xrUiYI2hoXkuZKZXl7uSiFEu4547caJRLx/41Co4xtHuf&#10;f76JRAbPnRVlvXxRjtwNbYECFmwBu99a8EnDDnW1iEjxzwMY0kIhfWZTkj8tapDuUhuc+2s2gooU&#10;YA7DUG4TVUJQRFTk+tcckH754xqDyjQNtyGXedIYySP0GrA8AEWsuNZcUDqEKqN3HOM9v11W16Jl&#10;jKqwVm5BI7fnq4P2fLatPZqmcvtM1QzA4z2AHb9D/XXN9feW4pHqR/K7j2ViDswO9AU1eMtQFskM&#10;BO1pJVIH5ap/057c99WN4y1xlqKKlLBtu5yV9jyBqtQecE5OQBqn0YCPCL/Uk/t+yL7TvMnUNHoA&#10;P3/dRJ7m8tSaa30c1VUUpOxXO0KxVlBIPJGSSAO+MjjnTl0P063S09KlapFfOElkJXBESn0ADJ4G&#10;Dj/0g+/H3qHpPqSe3VFj6eqbbS00stHWQ18SslVMBKu+EsMqMjBLADcOCDzqdbum+pbf1db06gu8&#10;aW+pjIjq2UsgdsFYy248EqAGZVwGOeFxrwvJkMmU+XnUSfqVpsj0MDW9lp8X+may63fpjqKjq2gj&#10;tM7rUzRPtlaEsrRRZGGwSZAfYBj+vq4dQ3np220V0pqajiir6qoaWJUA3ho9sQQ91IZc7iTwWz7Y&#10;y9XBb9c6BqG5vDb6NSlVIVLIJwcjMZIEjooBH8oLAkgc6NW28We92CKz1FmjqrJRyLG1VXz+WHLN&#10;tJGFOG5J9PYAgHONDEsj3f4zWyK0kGwgtJ1bablYjSXj95lCTLVVFNMD9bI5ZmjjMeCAzHGAV4AB&#10;PfTxIlNYumXgsFp82opqN3o6E1JWSbapPlxksSzewCn3AB7aqO2Wzpzoy9Pb6mFeqaGiM3qkLoH3&#10;ucLzwhCk/I4ycnGnB7h0j10bbV0UFfR3ijLRpSxyZjpE2gKxY4wCMcj1E57DnWlHgwZTBK07Dstv&#10;Ex2TU5x29y2dE+KFm6r6OvPXKWOuo3qCEar8pN9YU2gKhXOWUnaM5x+YIBy2+KfTo6Biv1eHjSmq&#10;hQ1TrCS0W8jy2XGcrgr6sckHPOdL31V3QP07BRRS2yikl8injClI5AXZ5GCjktJuJfjcXyeexTqu&#10;5JBaYBYelae1UdNCryQSBcS7lA37U4U7mG07mztxgHT+A0k6B+qk+E6yGlGrb1t+4vrLk8tTWWei&#10;qI1mdyYyS8irK6RZxlVOO65JPbHJ++dV2K09a2a9WaakNXK0lLM0xM2BIq7NvPck4wfk4I2kilpf&#10;Am3z3u4XrorqS5dM/vNoGqKWorEqaK4AsfMJdwSkhLcAhezAHJ1osdRf7XfVoKqGnu0MEgS3VEFK&#10;Z5aySFxJvaUKHIVcJtycckE6sSYssMQbYcNiPVWIoJq0lWpf7zbrnNV3W4W5Z6WkrGNazrKqEsAy&#10;ZJBHY/8ADyW599FKG59O3uhWptEVTUGMO8dPRkGR1xnKENuZeRwMf2xoHFDZbpTSXKOrvfTl4nJN&#10;XSnzvpKh2/EskM5x6gV9ShSBjk9iFqaSn6Iq45enKqogM4/iNDGZY8qMjgnAGTjHf4x7lEAYy3qz&#10;4Qa3flMEnS7XG/Bf3u1BFDCcRLSrIZJSWKiQEdgCQCe/v90bxL6Ws1fi10VBUTXcx1ccT0tvD+Wd&#10;nlidTGSM7m9IOMjdgZ7GOoeu3qaeomsk0dRcFCU6iVWi8wMAdygDAIYkAcHOfsNfen7t1KZayx3G&#10;mnppKqmEqiGnljSnwpAALLj1EKSDjt9zrMYWtsKprb2KTKWvSxdNx213rKeWkiWGQU5kSWnVBgDy&#10;yeMDkjOMk57ce4+t+rbcLhZ4qdJ6WGp82L6kSI9TlAfTh8FRk5HYHudG7J0rLXdQVVFXrJR21I2l&#10;M8TRmNUxtZCAACvftnBGScnOj9y6Y6Y6euLUdHc99RtZKSOaN5FX0h2VGTcNp2nAk2hTgZxjVXJD&#10;2AvbvaE+F4HiA8oVSy3Wsq6O5zxYFEVnEMn8UVKjtEzEYwfSDycfGnmqgpbiP3jbq8gFVFTQO4cQ&#10;ZbJMYBOVy3zn7+2hLdN3qggDJcJHEYkeC3tGrLFkfiRo2bK5Kkn49hnQG+013aFK1LO3kqdv1STG&#10;B1k7HYeN2CT/AC441gyOyPFa0gFhPzH8pFrnM0qqb50tZeqLJHeqFK6tVXLTPQ1flyBRjl4njYYz&#10;/Mo7g5+/vpueaSkpenqEutHT5Wnjkk3EDuxdsABQAScBVUZOBydEbN0hY+mII7LJR3Gptl3qEgiu&#10;H1Eb06sYydjADfHKXVcZ4OMAnk6D3O43Gx1lfbo+m42pICKWM1KRFnhKrkqFIJO4ZJYDcCuc86uZ&#10;X/22mMPtor5rK0Bu1rorwwtlr6Y6aWaeqNTc7/I5MndViU4jRBgFVxg85JLEnHACX41U9Ha7RLcZ&#10;Si1U8yQUxI/CAQWb7AKpz9yB3I0Qm6rtFn6btN5NXFDSrQT1W7cdy7SBtQDBLEDsPjPYHVM9T3/q&#10;fxRvNst1bbZ1WrkMdsoYavy6jYzcSP5gK5PHJxwO4A10kDx4TYm7VsptiLyivhxP0f0Z0bP1v1FA&#10;9w2XuK1wtUSP+PyWmkYKAe3owWzye4zgWlR9a9KeIVF9H0/V1Jo6YEOtLC0MEefZ3KiJcfLMNVl1&#10;nT9GeHHS9i6M8imv8VJdLlVSS1EThZKxJBA0gjDbTtCBBvcqQM7TnAJdA0kXVNnp5LlfJqKFJZBT&#10;0sFORBSJ3LCOMqkYYkDgAHHcnOASR4XUo/Be8kkkfMGjfuse5XvDbM4NJUuoraGHqZrbDSQfSR8r&#10;LJVkDbnAZmK7fk8ZGBw2pfUPXtr/AHxS2n91Weuo4qeMy1Wwz+UWJG3AYr9wSvvkDUy/9H9NUllq&#10;J6avF7EuY5UpmDTysVwFGTtUD5Z/6nA0nUtNU0Gy29QUlBa7dXQr9PHIvmTo+BuczqcM4wB6VX0t&#10;31Qf0nDw3GRtAbbK83pwjHiO2b6nj6pqaHqvqGzmr6YqzbvoJN8KfuWGKMnJTzkkRQSFD5Kvnv8A&#10;0+dVdN9UxW+mqr/dK2oSmjb62PzpJKaR/LOCpb3DEEFSR3B0tm+WqHppLPAa2kuEFy82nrpWeedK&#10;cum7fIX5yocCNPQAe5JJ1ZVz6lt/W9quU0RrYhT0cxjgYM0RPlsfQxG3OOSoORz3Azqp1GOBxe6I&#10;6veO1D9QqmRFjTtcIiNQ9ElXHpVLJ5NZR3mOWWnWKWXzYRupfNicrJk7s/hYAgd/bnW+r6aude79&#10;WVVBLHT3aWnhpAzo0ZiCZO1RygJY43d9pPHGVqnvNwaCKepq46iK5l6GcGqiLeSApBCnByrbSCCf&#10;ccatKzUN3it81Xcnkh+nbzVwzvTrFEAI8DOAfLRSWHvjjvirhPednHYD+FiaS4aQOVW1PabBRdZt&#10;detL3cZ6C1SxUVvoaaeMR1VM/nq4hyRhldY/MHLKzYJxjVsWS0dM2XqxrlYqGsR6OgMrLWV0Eghk&#10;ZY9pSNcyE4djubAGMAsdUh1d0tS9IdNGosbtdHvXUcN6krGAeVKbySIlkf3DPNKc+/BOinTtz6nQ&#10;1d3oDBUxWF4ImidmkZ4KnKBlIYrt9Kj0+2CNdI7KiiiMbaII57g90V8zANJbug3jH1Ddanr2kpKm&#10;6VCUdUqrJ5UzD+GWAkDc+2M/qD86BXbqiiqa5bjSMaNI55KmAwt6VDnOOPt78/lrx4ldQ2i8VVwm&#10;oIy8cdqraqGaaPgKseGfgkZzgbc55GqM6Z6wlro5LVa6FaqdFLJA3Ylck4G4YGMnA57/AAdTxsIZ&#10;LPGrgcoDIzJurue2dTGdZOkY5LzKlJHX0L0BDn+EFJ+4ZMfgI3HAABzjTo9XFfrQ1dU2Grs6XeEu&#10;aaaleJIZVCiTygwGUB2OpGfxEcY0heHVP4gdPGPq/qRJrLC6rLQwRVYjeQ5bY+1VZo4hzvJO9gxU&#10;Agkq33HrW43i7xwdTXaaruVcz1VHNUQywx1GdwEcUbMybPLDquApzkHJ41RzogY3MabI3BCT2MDa&#10;b+bv6fJDei6nrywtfOoqyiWkmkMc7qYSVrIzOylyT+Ievl8gnC/JzZvhbfembZVVvUXTMENvvFVB&#10;E1ZQpICpfuAeDhWU4BGPwqcekjSH1/VXCDwdststg3VIuNdVqp37pxuhDxYHf0CnkHYZVvcjVd9B&#10;Jcuhnu3WFRXlamqppJKSilj2T1cEc0e+WRP/ALGoJKLxyySbcBDpjrzonOPHoOb2RPw7x5weyvW2&#10;D6q8UEF2qYYaikT6x1Vg9XQ+arRGZFZSGw52blJHqzxwdMz3ie5WuWe7U0FHcYKhoiICWp2IO6N4&#10;2P4o3jZWDDjduHdWArCopG8Sum6Hrjp63U8dVV0z0q1M2VeknXIeBnBG5eDgkHKSZADZAsrpvqRq&#10;r939JfuyOruEOxK+aIYT6nks8akcZPqbH8xZgAS2eYzYIenQeCx1lu1dxv8A3lWRK10Jidt3Hx7o&#10;f1K1+rrHU2izVNP+87ohhtnnRo6pPt9Ocn05YBATwd3vsxpZ/ZI8SrzJ4g3Hpjqo109RHTijnWr3&#10;L5EqsSwEfIXDIoxgY/Q6ZOtJLVTXhwzxQBHkRJWkVYgw2FkJzwyl0JB9pB98FL30rN1TcaHxi6dD&#10;WrqizwT2m+llKQ3ANTvFHNvOV82MlST32g54Vc6XQ5InQPD9nHcfLt80AF10UjUPiE9v6so7y1TS&#10;KtwaSeZEgAwhmKyd8scDYx+7Lrd4pT1t06yj6vvdtM9vu1FTEPBPggxxiIqxwQrBo/gg/bIGvklj&#10;8PLN1LW9IW27PLd7RElX/tDAkbpPO8W6SGiLqcU/HlMwxI5iOSFIXVg9K9P23rS01Fq2TfQb4qqO&#10;QoWILK/mRAnA/G0g4+CexGqz+nvgnZCz852I+dqwzGkyT+Hj3JS/a/Cy1dRdNzVj2syNLAywSybg&#10;8UmCFKOGBYchu2Pt80Z1/wBCdZdB17i4UVT9MzCOhrpHKipKrw2cERnL4Az7E4OTrvew9MR0FBSU&#10;EMYjgpY1jjTk7VAwPvotcuk7B1BbmtV8tsNXSVRCmOWPIZs5DY7gjGQwwQeQdenezWbP0UBjnFw7&#10;78fD+F1r/Z+L8KIx+cd/2+C/Pqz9ZSRUNQt3rIaukpppaYSOxSqZUkZdzxgEN+HOVOeP5iNC7vcD&#10;VRzXqhqjJRyjLuZAeHbhcHbuPHx7c9ji4fGf9kfqDpyqrbp4awG5Wp4wxo5JlFTAx5bazACRcqD3&#10;3exz31z9d7ZRdMW1aCrpa6JkcivpPp1jmp5slVIJAOB6MerB3cA99erdP6wzNAZqBNX7/mFyGV02&#10;XE3cwj7IbdGrXgQrH/HZNzhXGTlR7DgDdjnjGTjOBry6tRgrudscIT6sDBGTnOf8/nOl+o6iukcK&#10;VFeI98+3EqgsXJPC7SvuSDznv7ZyBr9TGWWSSV8k5wu7Jznnb7ggnP6ZyNXJJWjZUgCik1ZFEZJI&#10;aZZo4udgYjLMqjB3d+V4JBxzxk6V7zdMFYmcEAlPQcLJ8EnAOP11quF6lZfNdmnG8sxJKq2W+e5y&#10;Mk/n9zpXudwnZVTCrnOAAMkZ1mzSdwiAL5XXDzt8Ydt8hy5B4xx/2Ohk8ggiwq5cjAXWxcKu4DJ9&#10;+ffVseDn7M/V/i7VRV9RULZbGSuayeMs9RnPEMfG7t+IkL8EkY1i5uZHjRmWZ1AKY4tUukTSyB5W&#10;aR+wHxn21fHgV4SeJlVU3S7w9H3GioKiy1lOlZVVDUCMZIiE2BsGp3EbQgyuTuJyuuj/AAY8FfDn&#10;pu31926St/1ldTtDAtfXCOWaKo2H/hNtBi3Espx3KD25Nw9G/XWy5UwuyTQ1EFUkCLHSCplbLBgV&#10;UZOMbyXUHaAfnWB0z2o19YgxoI9i4bn3+gWf1GfRjPLfQpm/+i+io5/C3rvoqrbzRDdo5ZY2HISa&#10;Db7/AHib9ddxUdJT0FLDRUkSxQwIscaKMBVAwANcR/sY2Gfww8b+prTNKxtPXlmp7pb3dwzJVRYe&#10;SB8AYbFRIy8bSqEA5Gu4ddT1mA4+dIwihdj4FXumZLMvFZK03YX3WazWay1orNZrNZpJLNZrNZpJ&#10;KJdZkprbV1ElT9MkUEjtNt3eWApO7Hvjvj7a/J39p+/T9ReMUkv77t92E0rrDdKaGOnFXEwUIG4L&#10;Dy8lBlmzz27D9V+qq/8AdnT9dWi4U1C8cJ2VFSMxI54Xfj+XJAP56/ILxz6ira7xxuIulFSiraqd&#10;Z5oJcxPIJJMyRAMdiuRnYQCCcFeDntfZFgAmkPpX92/f5Ln+rFxniY3jc/t6/suauvXX9/8AnxuC&#10;zPUCMt6jtEzbWLHv2IwfYA87tbbTNDLFJKxgjcRlt258ncFCoqgf8h/Q5PbQ3ritep6qnDRLHIjY&#10;kKPvQlmLAqT2ADAcZ7am9OyQRwPJGsbuyuZC8eW2YCrtwR/NgEDvvXRA65SVYHCcqOGZnR3ijVZm&#10;ASRXJwdxKqA3sMlixz7D41NkMMNBFTzxKcQ7QwUDs5UZABZhkZ2jA9PI2gAxbHAEjXeEdIkaPzNp&#10;cuwRRgFTgcSqM/bvzqUzSRoRAXVfMSkO6P1bW2mTLHks2GGBjAI9idabTQUVuqQ1TXPKpk2ea21I&#10;CUK7l2h2GSVyCDz3xgZzqKaVqkpTReSkzKghQYAjcBwWdyp/5iMkckds6+7JZIonkf6VauT6kb2S&#10;baScF3yAGJ2qORjgkA60VJfz5nRT/Ch3CGQAkYZimUUnldyBgeSz886dxpJeag1LFBIIkEtLJTIo&#10;cyB5FLAMrj099ibu5L57akimhk8+oqPLaFZZ1ZZMAOqoQAE3A7Qh+c8Jxk415mrJLbTwwVlI8flk&#10;xxSTAgsxDLnHtkyJnA/kX2Gh8qUL080ELx+XQxRqzFF2lpEUnBJGXxngZwp78agSApBTmrJHjElw&#10;RZZpY2nP1BaKLKZ9Cgf4iMj37DvkEZd6iciqqFLmUzsqrHCEZW2IzYX2/CgxjJyeeNbZn23X6N4C&#10;ZIDKzBW9TtGCy7sc53FsjjOSe2MaoJ/3cogkqGSQxvLIkIBb6jJO9yCdu1WIz3z7fAZHWFMBaZll&#10;QrTmUoAwhjhyu1UdjvdyWwDtTBGSTuP3GhirEBTnLSz1+15I4+DgSNEFOM4BEYbHGS44wBrbPJHU&#10;iO5B/wCH5oVkR5C0iuWCx7ic43PLubK53HHcYH0sZgqJnDCUo7MrR4A80FQgOcg4y/uc7iM86pO3&#10;3U1umqaycwWsyRpiBZTt5jpxKjIXLHt2T5Iwcdzr7UzUszpEwllAIkeQxYPpJJXA4xk/hwNpIz2O&#10;oZl+mpVCp5UEkUnmM77IiQzkomfxsCqEd/xDI4BLt4adJQXq/S1tzCGmoZXlnWT1iXLAxArjGD6z&#10;ggfiJ9xpRMMzwwd1F7tItPXStM/TPS1JTVYkSqrUgqKhpoWG2R4wDGPThNqqVIIJyPtwIuVzVqeO&#10;2ywCmpY5zKqxlS34s7lZlwS0kikerIUZzpkuV5a62+pmpaAxA+v6dZP4s7FMN6ARsyW2bznlM/fS&#10;xcXmqGEkFXUPleFSBlGdhG/JI/xBcZA9Pc4OeiDQxoaFSuzZUaq+mpitV5zB5qb/AHeGX8LDd6se&#10;4GF3ZI9W4HUump7jSDzoqPaJJzEZ2k374lb0IGBxGuCcn4Xjk6GxQSoi1VR58EkRKLtQExqyqrEE&#10;L7bF5PyeRnXutq1FDtaOJEVtkbFmyxGSDn4G3H2z886YBOt9TVpUQmXyUkSMRu3mLvIcYIQZOXDb&#10;cntjcdfVoop5RHSofOYeSiy4jMSgAkFmysYLAjAGdpUe+h8ok2IZkiRtyuxOC/cFznJPsffvqRN5&#10;tZF6ICyN+NmlDhuRnP37cd+O+pJ1JFefr4qxXfCFwTUOHGGKjc2BjBXPIHb37alNVR0du+lglAkq&#10;AqmskQJ5cRbkAbsMzen4wBzofHTxQzCRPMadVM3DbAMjvjsRhjjA7a0SQCCf6iKEuSW27gEAIXBY&#10;ZwM4UDjUhskthqgKgiaXzJHVUQCmJPHAJLEgEYBPHbA/KRRGWeCOljkkFYGklnMrxhcJG3Cs55wA&#10;uccFsY16ipK64VLLRT5xEXcomxEVjj1AYC/iPGDjceNaBH5sjPcLzTxPOk0YSSQyGQqpxknIC+w5&#10;HtxntF1plsn3w1CVjb/9ym2lneNHldYzzgK27jPPwp7k8C5NqtGrU0n8RY/KILSupyoO3lQhHyRj&#10;BHuNSjXxU1LLNGBUwiPMyhFKBTh1w4JwW2knIyfnB0NUuKZJHq6aGlVwxRBsdixAOE5G0HnJ+c6q&#10;SFTC0yzVUcokmtrQU8UJ3I8hUbyU52gDeAcDaP5geRnQCpq5mdi08RkMbbgCd7EKQmwAY7LgcH8Q&#10;GfcFbxWWSimeOGemqKlpjC04BdfUoJ4KqMe2cHkDGQMkLd6iF6Sqjp6aOFYizCUkh8FlYbABtHG7&#10;tkYB9saoylTCgwmWpeRsy7m/mlcAA4PblRz2yfnnU5KekplMqV9PtjkEkBkhE0nqwCHVScZAY8gj&#10;IHbI1po5KSQPV1KpNFA4Eh8rKeoHBByMA4ycc5AwNTczRlFSSWGEklnaJdqsFUEFcA4bIPc8Ee+h&#10;sCcqbQ7ioghuA2rUSbt8AQsh3bTuOMHBIwBwMfbX2WfDBYWjLPH5hdoFZZF53KW4Zjgj08ngHXuj&#10;/gB5qySrAZgxZoQQpAz+MHPv7kcH9NezUVc00j0Z8vAGZY5EMcZwEKBUHqAVmHyeO+rAGyjaDSSC&#10;okmeoqKmRc5jEcbKW2427RtIXjjGOQP6aKmSJVVEgT0gmRng8plPZVIXAPAB5Hv3GieaynVZJ6id&#10;wYYm5dVDjPbDIuSAAVHIyNBJ5JhNIweLkkMFdCynAwM5PpPPHyNU5jQpEagt0gNK0iZGNxGQ4cH9&#10;Qefz0OjiCoZmO1V5LEcDU2tCmJACRn1eruNBrrOI0ECHBcAvnuR7awZ36ASrLBZUCpmeokaRzy39&#10;tMXTfWFdbKA2asZp6EZMK59ULEk5X7Ek5H3OPutKQck57cY+dboSByx7azoMmXHfrjNFXI5HRG2p&#10;/sfUPTNuYTyUMs1YxLF3PA7Yx/8AHvo2Ls17p3kjYikjYRvIfRFCzEKrSN2UZx341WMeWAH4h/Lo&#10;mbnca23w2qsuNZNR07FoqZqhzEjE5JCZ2gkk8gZ762I+uztboICtNzXdwj17mhr6uK30ci1Vupyy&#10;QVaKIjKWO55CDk8gBQrYICrwGLDTf0pHUwRRUzRrtUHLhjj7DB1XdsBWvipPp9kSsDhM+ps8kk5O&#10;catKyEKyA89s6s4f+VwlK5rruUXN8McJ/syKAp3ZAx+enWgaOCnyv/ElG1R7qnvn7ntj4z86TLM4&#10;ZQW5Ixzn3+dNNIxKKWPfuddA0bLgMg0UepGxjA9h31MVj/o6FxzhF3cZPABOpNAZQHaVmIPIyeAd&#10;IlVNNqWs25iu45H2xr7USuYG7E41FgdjIdyjO725415uM4jgkVF3uCuF9s5401qOiyt9O6qil2UN&#10;gbsHPOO2vNS6srNk9v018pY38vbLjcMk7e2vNZsRORjJ7Z1B3CNE2nJbvMpV1C5Ic7c57ffV/wDg&#10;TE3+zRlZJFUOxDMhAYexHHP5652vL+bIIjEzF2wCOw55J10/4XQS0fSFLTwp+KBcknnO0Z1yftFJ&#10;TGsXoPslF53Seg+//SRPFuuSK+RrIQGWMnbnPc6Rmqag0tRJTgtUJDI8KquSzhCVAH5gan+KdZPV&#10;dbuiyoIookQhgQxbvgD/ANxJ/Ial+HlipL5fxHX3SK30MNPPUVNZI5RaeCKJ3kkyOchQcAdyANA8&#10;b8J0kvrhpP7qtmxjI6se9uA/Za/BjxIv3WHR11iq4Yf3l0/JTR1/nxvH5Mj7trFWxjOxgOeTn41d&#10;tNNSdU+HtVFWCJJ6anZn8pwxdimzCn4ZiPv6iNVh1Xd4YenP3R0j0pcLDYaad6qU19O8VRN5SsrV&#10;VWW5eVyxIUAhFAVQOcrHUF8u9itrR2PrK11MR8sqtBI0zecWyY8shRW9PI+RjOTjXj2VC2VrnxMr&#10;ldN+Dkke4xNtreUxVNLcq29Q2u4q8NkocQQd0Wcn8SrjjGQVJH+E850f6pV51gt9HGiQyRgRRR/h&#10;VQcAYxx2P6aSLb1ReusbRTSPRT/WBo1WIOSGlUscxx9ow3mH0DjK8YzjV0TSdCdC0sFT1Fe6GlqS&#10;iJvnlBZpAORGgySc+wBOiYEQiiAI3PKz3MLnGlSPix0jPbei2hWCSeumqIRTRxozzgsRlE2kFeAS&#10;Sc98HkjA621kfhXX2OwdY32nrrlWwNUfTW+dqypoWj24iqViBKnDHBLEHa/PGS0eIXiRJZaROm+j&#10;afqKOepcrLX3KslapngOd5iWRyUU5xnCnGcAYyV/pubqSksNwir7je6Ohin82ipI6xpY4qZFBIZQ&#10;zYRiGG3IPJOe2JCdmKx0fNkkUrbMg4zatWFZEnFyul0juMM1KDK1PTLOqmWUhGYID3wQV9+V+OdN&#10;HQ0yzVsljvFV5k88PkGQ48sMH3beV524Vd2R+ED31UdBea/6WnqKCFKqomhYLEIx/u+5yPNZsDap&#10;RmIGRkgHtp9svSHUq7Z6u8vX0Yt6CmooYWhdEJUFS4Q7sbiWBUBsHGBjVfBc8za3cAf39Fa6c4ye&#10;b0TZHHZLmosscNvvhLORDTOUZQrqDuUkZwSoIzg4PcalWjw7/dVOaW2hRBsff9ZIyOXOCGDjlT7f&#10;hIPORpN6J6tHSsstFd6ej8pWiDTpyVBWQnIGAozGo9+WUcc4tun6ntVwt0tbTXBI5EhaRkJJ2qM5&#10;cAZO0e5Hb7e24x4kW4x9pSo+krv9IamXpWjoaiGbyyKGveplkhA/HghUcMTnDYI5wPlst3S1BcqR&#10;6Ka1sJSvmSt5ZQpk/gZCxwce4xpYhHUlSZp6C6VNVLU0hSI+ZJ9LHKTwzBO4weVxyO+Na5Ka9Wue&#10;6TXHqSorr3FSQ1bIv8JfLUbT6EXbjtjAJ4557ze5oFkJ3mhaHdTeBsFDBE9oluU71LmTy0dGMCjO&#10;NhbaAB/6s/Y6Xp+nKXpSWmut2tjST0xkj/jsf44PGScEE/I9Q40xVPi/d7DYKuuqp6QtRiORYqkj&#10;y/KJ2sWKkuCu3nORyPnjVavFij6kq5KCH91XWzTyGSeRM1MCy4yymJowVBDkBw2fz1QdFDK3yCve&#10;qRcw/lFLXLTUN6oo57VBWAFXjkVQqZDc7AQdpU9s5/Q9tFoLl0/0DTb7qIY7/LTPMscrCSChXBII&#10;ZgF804Pc8Dj31JsnS8ljlnvlqpaZHrZP92o6OnEaqzE43YJLbQeMk8kc5B0dvHTvRFqt6z9YVT1V&#10;TUMN3kRloo2PYPKeHI+VGubLJnSuawWG3fG/bb4d/fsgPfQtIFJaum+u7Wep5qOpqZJkP1bx0c9V&#10;IRhTkYICLznvj9NRKPo23dO9MPbek7kzzVzNOIq8wiHcM5ZET/h8EDdkngZzqZ1S/TtjkktPQ1XJ&#10;5M6iOXyZJfJkD8BcRMucE4KspBzqC/Uduaoneip4VqqgKk0jEh/LwAUwQNoGOBgds6NkPgkxhDMz&#10;4190NmS1vJVU+HHWFRdunoau70Rp59refA6MUlGTtdomPKMMHaeMgEex0V6whqrjZZUoqWhWtq4g&#10;tOfxI4z3QsMhgCQAeecckDS5NYeraaSGPo+xSXdqJF8xYAxnlj4y0ic554JXPcHA7Az9RHWUs1lr&#10;pjDJDtaeD/7Nb6gqCQwxn7H2OD2I45drXQS64z5HEkD093w9FlP1hodW3ZP9htNnrOkbH1JebNT3&#10;mptM9TbWSaP+E3mRKQAvb2YZIPHAxqn+uFm6f6wvXV1rpFo6T+HFZ/pmPlxxyR7ZHLt2KRh0KjG2&#10;SVdv4Rp96KvXUEFzl6LudSv0V0jSnlYoCEmLgxVZbuwzhSe2GJ0LrehrR1dXS2DrK4VtNP0489TH&#10;FTgM0qEbpo0B4ydqsCOfxcHVyHOkiyhFI7yO49xV5x8SJj2/A/JCOoumau6XTw8prjHUVNuuzXFj&#10;NTKzNtNzqFkPpBK4VVOccA6s+i6JSy9LS2A9W1Io1qJaqsSDy4VniYDakjSh53C9yVdfxD2Ax6h6&#10;wttF4IW2u6Sppoaa2VlTRh5Y/Okp4vPZvMXg5J3KckH8ZyNUp4c+JNdFfetauGuq6uru0qFf4DSK&#10;I9zHLL7KFAU52gKDk8Aa7HHw4H25nINfP/fPzV3GdHGQXJ2nltnW1RTWrp+81q0FPveVLfQTsZY4&#10;z6lLRpvkz29J2cdzwdLFzNDSVUlVS2xoqRo0jpFJZpUib1tvDn0Et3AA7Dv3Iyz+K1w6flqvp/EK&#10;3wUdwZ1emoKVRLPxtWJTl5gnqZiSygtgZ26X+qOv6CGSC3USPU19bKkUFPsYSFnOFIADFufYA++N&#10;Z3U8bKkmbi47CW8kpdW6hJlgQtO3oni1UlBPGKyW7R0yMrlI5AWLMATgj+T/ANRIH59tWr0V1J0d&#10;X9OJZLP0a1ZfRTyNJW1EcLxxK2VLxnJYkKwwNowcnIzrn62G/wB76fukdLT1z1tCkdVAv0ksPnJv&#10;Q+XHkIznAbIBzyOdWT4S9O3m4rV3pK00FRQwNI8yRjcJlzlXbPKYZAQT2Pv21CKF+Gwgjzbj38A/&#10;ZY8LJIiS0Jz8EYrUl7rqq90KQ01vo6vcZsFD6h5vpI4O0DI54/XUOydZPYqK/wBqhoILtV1lZTW+&#10;1wFDtkk2b2SRx/8AY9z+YxyMhSCQAMR7RG/V90q7VPVU1vqaqORfLecxQioKFQ4J7BjjPyGPcZGi&#10;/QnhH1NeLZcOsrhd6e3VcNY0tBElQyOsBfE59LKULKuzJPAX/myKWMwzlsUJ739ij9Pt8nySXfOi&#10;/FCwTx1dfd7ferVUTTQyPJVmTJ2BxHGsgHo4cgLuXAPI9w3SzUVT1z0zBZKqroIKirgiqIVPmK6C&#10;QM0TKxA8tlAA/wAOAQOMa6Hhoejbf0ZT27pTya+a3SxmT6qtmqGSuRCQWLt6MFvUF2jMjcd9c69O&#10;yDp3xJsMfUKyx3W7XWW4GOSJI/JDEyBTGjMYwWEqqrMWwoZtuedPOwgHPdAPyCz7+/HuUs7GBOuP&#10;kcpTvnTdutcU14p546231WaKOIr2jmXcSTnGPQPv2+OVLp42a23iivdwudQtqty7KahpZtgnkXgD&#10;/wDNxjIy+DnG1cnJW77t4dUhsF0orb1NSTK8VXNTwyQ7WidJH/hklzwoIUekD8HfOTRnUvTRpLBQ&#10;OJoqZqKZ5ppTCjpIBuKMykEMQWK8qRg578aH06Yx/wD15X7nj3g+5UPCdG7QTyrZe7WrxFjraoOw&#10;qaen2oiTkxouQA+AB2yFB7DI+M6+fSdKz2alfqumN0p7JVwQ3YU8rRTW6SdGkglRkOVJ8twSARux&#10;uBGENc9KXO+dEXW4X+rvFO8MNZNbrfR01iooZLhGFZJpDL5YZUUckY9QIUEFsq7fs8+ItnvF+rum&#10;r703aVj6nPkVLGFiZlXEkI2knIEkaels43Zz3GjzdMdAXlxOkDse/wDpTZCYXXyj/WLC3dPWOqtF&#10;Y9woErquOB32sZY5Y0jJIHG7akTHHGX4xjhL8Ao7p1/4t2zpe+0zNFeaGutjPMqZjSelenUrJxna&#10;ZEfAOcLkcjT7DaLLQUV2slNaK220Viro6upQ1hlVXcOskkYKKyL5YZsEnOxccY0mX2m6l6IFXVdC&#10;XQiT6gzJPREI4lIG4sw5zjkIc5ySMjjWdhOgxZ/DJu+Hf34o0cpvSeFYPgdU1tj6OraCWKGFUrZ4&#10;6ihf+KaWoBVH3H+Utsb0cj3zyRpilp6Rq+e9W9IYq8xn+NHMsAj4CAjkKu3K4wMjjHOqQo6qn/2t&#10;vHiN07fK/NfPIZ6KO6wUJeWRzJ5c80jqNjMwbaoPORztGrapulqvxJ6MnqXoXoeobdPSNdbfR1Ec&#10;kMheOaRVhkGQGMULSeWSRvdFLccZXUPZ10k7s9khLCdx6frZ+KI9pcNTRaYOuazpygtD32o6dj6i&#10;uRkppquSX0Ua1QQJLKkOAX3HyzhwqnjKsAcrfVtHXdRWaDq+K7VU1cr7lXBEUKtH6fIAAWPEiSAo&#10;uAN6kDGdGujq6wdQdDVE1DE9ZRzUr00aTrtlWeNGKrJHkZbKdx7/ADnVj9KXnou+QQdM2uyeQXsq&#10;0dVLCPNC1ka5ily443bCWA49Sj2OhY8srnfh2bHsOOVLGx/xbwy6J4+KSOmfBmq6jWwdUQPTw014&#10;t9LWVtUsS+ajRS7mp04yAZN5/LAOcYN82PpmitFHHb7XRxwU9OoiiUDAUe5+57kk851P6esVPaqC&#10;GgoIlipaZdqKBgfPA+NF/JJQ49IHvru8PFEDbfu7+7LvOn9PZgR6Ru7uViUwWPy48AnscaLwUwCo&#10;AM7QNQqbaeQQcY4JxqXW18dHTEqV3NkDJwfz1pMAAtXXX2S91fW06QyRkKcDHPA1yL+0FRxVbU9Z&#10;BHD5tKrMu6MOpIKlSVYYODjvroPqrqeBVqvMxhW2biSA35e51y/4o32CsqJlmOY2UxsrMu0jcMen&#10;n8u/voXjOZKDGaKtx4zZIz4gsLlbqJaq2VKTRy+X5WGJAD7jljuO7OTuPfOkwVdrHmmup29eBGY5&#10;duWwxPJI99v5gHVk9XiOUmMMpK8jHuPb8tUT1axnvb0wbEUGBheeSMk/n2H6a7LC6hO9tPNrz3qu&#10;LDBJ/jFIlcK+nkcGh8xEbIMcgB8vnjDA+ocnuPYaHzM3m7mcFQSoOMdj2/PUOJXpfJaojkFPJwBu&#10;5474Oj1i6Wu/U92ttlstPO7XeqFPSySRPsZsgMfSCSEDAttBwOcavPy6bb+FikALZ0jJS1fVdoom&#10;tjXKOarijemVWJlBYDaoHJOv1Uk6nt9z8Pei+obesXl10aK4R9u2VE8t0CYAVVZTjB99c99P/syd&#10;P+FVgpv3dU/vO7VUiNVXkph48FSY4l7RpxxklmySTwFD34P32K/dOz9JVVO0DWTqOpqzSbW/hQSB&#10;nQFifw5DD9R868u9oOvw9UZIyG6aOfXcIfjANez3fujFo6KS1NcKC23SqhWsrKm4zEKAm5t3looG&#10;CCu5fVk8jsM8A+hOoay5+JEtTJS1cttud0qRSyrdDSFkVxj199kaRkkA+osoGCNPl4mSlEyyEoZE&#10;d1wpJJztjHb3c40k9NitsHS9gscFZSW2qtdBJNK9fTJUK01S4T0xglyY13nIGScgAjk0/ZPKkPU8&#10;eaU/8x7ttu/wVGaH8RE9pNbFWv0h1LSdOXq03+jnEX7l2hwZGkWRoW8lkDs2SDtZcnGQc4Gu47Xc&#10;aO722lu1unWelrYUqIJVOQ8bqGVh9iCNcA3wW66UtZRz+Z9Kappmdo5IAEmxLkKfUqhpGAzgHZnn&#10;OddS/s1dUUVX0XB0ilWsklpj3UwJ5amLHAGT6th4+wKD7n6U9tMZhhhzBz+X42LH7rmvYeeQyT4v&#10;IHm+G9H7hXHrNfAc6+68+XoYWazWazSSWazWazSSSd4s3VrR0NcqiKa1rLJEYYo7mM00zsCFjf0t&#10;wx4wRz24znX4mdXXRqnxVr6eippaJY5GSGBpxMU4DeWHLEcZI7gdzweNfrn+1vd3ofDSSgjjt85r&#10;DKWp7gqiCdI4y7L5jKRHIACyt6cFS24bdfj+kkf79vlbFRsQlb9GreaWRC8pH4wSWICDsx79+2u9&#10;9n4fD6Y+TguP22XOZMni9R0f+rfvuqmuspmvVS7OWIfBKrgHHfgDj9NG7NThnSnlxwEKbBv/AJ9h&#10;yM8e5/pxyDoD5EtRdKxFIMv1D/zAFzvwcHOP7/1032RkS2ClpVCrLIsTHzsMe7FimTn0tzjgbBk/&#10;FWE27dXEz2urSpZIqashp0qfLdF49GZELZC5ZuY12jB4JzkjXiJHdYaaKNYYvM2lFwSqnbuUkZ3M&#10;RktzwBjPqOo01RUzxzzipSCSUSBo92zKNIwDEsuSCvpAz3wQODrfK7xyyToG3hyYCzN/Bw2AcHJB&#10;25O3Ix6c99abTYUSpcAWaGeZYmDyUZcSHG19z7GO3GCwLekHBACgYzz7pmjp6eralhjMihn3hNqs&#10;HJCqrHkjeCT90++dRIpjSKtVAzqlJTJIKYOGwkb+ZGHJwTjYD8kAe51ulFTQ1rA70mMJjWBichoS&#10;BljjfuzzjIGSg5wcSBpMsvJtzV9SkpVWqI2VZY2WJcIWRBtQDasjYyPYZ5O7iNOlPS1K01I0Ahee&#10;HDCLkMIYmIUYB9Lbic+w16uCQw1FTVwSOUhbCwB8yFDJhd6kZBIERyTwW28k4EKviNPPcGLLVKIX&#10;IJADlz6ZDjAIIBK5JIGWxk6E917qYC2S09ZF5swnEMf1MLRqCoZSwDN6RwAMMM4LEhAe+daK60PD&#10;SSRpUs0ipJBFTKzn+INuOQMNkdj8n241Kq1AkWQSSieYxqszFVEShiXCDnBKlTvxnOcd+Ycck21J&#10;YFnjb0tEkbKFjaJiUBG3c7EunJwDnsccCJsUpLVVU9L50dO5gkaWYGIHed7I5VGBA7FXOMZB4POh&#10;c8ECCkCxRSM0TTfw8rGpadsuwyDkoUwP8O0/bROaoeNZFim31axqAWDDYUcABRxjDRAc/wAoHyNa&#10;K6nipRKlrhVlpWUyneuxgskrL6PU2PLBPJGArE5GNV5CphCpEdQ89UA70y1EkStgZqHlMahQmcn0&#10;FuOPR37au3p2h/2VtUPT0tFBNWpTTPV1O4QsZmUyAlgMnaEYZOScALjJAr3oOzwVnUsFdVn6mG1y&#10;yVbTNHjzQoIjJVckeuYsckk5APbAfrkstwjP0qyLMIUaYBdscxym3OeBnyyueOD29jodMisGU/AI&#10;E7t9Kh0FSpqoIvqtwqEfOJTCWQM7ZBBZgRIqgMeSMjvjQ6aYOkk/nJO9TKWnO0hmKHZsB4wMgnH2&#10;++RvqKaBZZYqffLUSlmad0BSQg7QASMMBtzjgctntqYLLSUyulZI0UuCGklfDMq59Td+SZOw90Iw&#10;Ow1NKr2oIBlaRWjf6uoXDokjHd/DGTkDAU4Ixu7j31sioqJ5FZtisqAMwALsSQMZ7D37j2znROGl&#10;t6VX/wDkJTSpLKHfyGKHC7VYDALBgDxnaNw1LMZEEWJnSMzLGrSyLCByTJhcjYNpySdx5GdTATWU&#10;DqbZIZ5DMQiQSIhMib8bjwDwF5GMntyPtkhR2yngNJJ5qNPPHmJItpZOPdSRn057fzY76JS0dvpq&#10;eJ4pZPJK7CszqobeCAEyqqWQNgtyBuXjI1prbvSrIDWB/pXbymRlczBPQsm0qgTcU9GcgE86nVJW&#10;oFJQPcGmSmklaB1eOOVgMMe7MOCQAMAkg8ds99RrjUxVktVOsKySMyOjRtEU28Kpwp9ALeZwpyQM&#10;dtTrlDMGjFTbWM8jx09PHNUx+UIgxBHBG71jHbAVASTrQbfGkMrxxVKz5SCSCGmjVHjVsO7SFi27&#10;LEYHBOz5yYnhK1vpqN6WWWlaaniUzinknqKfa/KMQfLbjbxGQQM5PuSNR/qkSoeC2VtKgYCo88I5&#10;alG1cjIBLttw20EDg5HJGtM9eWkjq5kianhedWp3JVVhgDhU3ZK+wcqMElRzxrGqphNURPTvDT0y&#10;FSBDHHINys2AATldpODzgAE6E5ycIa1aaOObyKyopokdVh2pN6siMKcAYJALjnOduPfQedpzLHBF&#10;XTqJJGjDswyVCrkEkexJABUADAHPGpVZJVVEMR8xnj8pllkkkbd5iuTGoL+lwAfYcgHB5I0NmFRW&#10;SI3kOxmGwpOkSRFcBuCCQG2+rPv+a6pyG0QBaprtSUq060dbVxmn3728pX9ff04XPO0Hdz/bkXOJ&#10;1nVAsi7IzGXeIdwx/wAK5OM+/wBudbZDWSP/ABahJFwreWsQJ8k7lIZVAIOASTj/AA9s60yGWd3p&#10;aNU8uM7Y3gMiMvqP+I4x9+O/YapONqYXlJ4qaXyandRbG2PGkO1j6QpJRux4zkjkE8Z1Np6SGKle&#10;JqGpDRBY3xMp4UnOcA4/D9u5HONR4KJVq5EepEMMkePLmyQ5z2UbGLdsDsARjdyNTqKKdsQPTUtV&#10;KroVklYkc/iLqTwfcj2J1NgvdMV7pkVamMxRxzxwkFIKhwHkO0hm9IwAMlhk9gMamVazpFFLUSB5&#10;FhbYgnHkgoxO0AEMTjeQxx+LUW0iqlh8ynhieCVZcCNjCrFcFl2sCGYDPYYJH9PMUNNCTSzo0Msp&#10;UqGpss6ZDY4Aj9O0rgjGGx+RwNkyhXFAnlnymjcqC7NUCdmPJXkk4JG4YIxkHnnAEXYryYZVV9wZ&#10;9kQRVOTzx3B/66LVwczLPCsVFCqZeHaFJDB8AYHbOVBGB24HfQJpnYM7Z2A8OsmSw7ZxyB+X2Htr&#10;MyjRpFahdeduGk5KDfnGkyasapq5Hfgk4GT2A7aZ79PgGnyQxwf0+2lOeNhL5sfOO/OueygXcKzG&#10;VM3FlRCAAgxwP117Uc6807QSBTIzKp74HtraGB4HJxjn41mkIyl0i8hSeCMjOiXlbVV0BJX8Xzof&#10;A6hgvcjkaKQSEqrqBxkEN76XCcFb4KhoKpaohiynLj7fb76sfp2VahUmRvQ4BU/mNV4EiJULghsH&#10;Pt+Wj3SdzSgq1t0pIimOIjns2f7a1ul5XhSCN/BWV1XFMsRkbyPsrosr8/IAGdNNLJ6QORn7aS7J&#10;OC6Ak+2fz040bgJ7Z12cYsLz7K2ci0UW8KFGiMUcxfLzsExgIFAGfnPc6FRyOyKEGAODz9tFaUq8&#10;IQOSMc4OCNCPKr9lKpKf6WDb5jOxOST376i1aO04YISikMwXgk6lxIgEgV2kVmJG4/p29u3b761n&#10;eGyVLsSMgHt/XsNJMF6XeD6R3+dQ7lMpOB/KO57akVSSywFI52hz/OuM/lyCNDa0NBDln3uq43Ec&#10;nQpHUjxN3S3JPUV1VEiAxqZNuD3bnGus+lh+6umQOcQUx5Hvge39NcidOFqzq6ijnnLuk6FkUkqM&#10;HJwP012HGiQdOlcAJ5LZ+47nv7a4jr0hfI1q9P8AZmIRxPcuaOqrs03UtfUVTBnebaqA/gwvc/Pb&#10;/LTV4Tx/vG4y1FTGBS0VPJUTZYKAiMNx79sDt99VXURyz3yqr3kZ3qamSZhjAyx4AHwBj+mrM6Zh&#10;rbd0pfrtY1qZq1II6KljiUMS8rDLEduMD+p1n+0OUcToz+2wb9SAscNDswyN9SUR6iu/hj4gNBF1&#10;t4nV8Yp5Gd8T1FRBIPtERtycDBGcY7c6kdJ3XpCbqCs6c6Nt8FZZaKnilhqK2J907kjfJtbBQAkB&#10;RjIA5J1qk8MqSpt9N1fFRWPbfXFTFQKrBqVSiYxgFSGbzcrhQoxgnOAR6a6WezVU0tttFPCszkSS&#10;RHtHk8EbRjGOBnXnM3UC9giHNLq8fLkiFXSrmh8Ob1aOkq6+UV8rrdDhy9NTwTTVU8yvsVP4fKps&#10;3knPt+E99KFoSx9R0CQpT01NdImK16184mTO4hcnA29idjBQSQCTjOuhr/cqO2dDXd5Kmdql2LTI&#10;0wYSTs58tFCelQEwvAOcMxPcCqOlLdJdL1VXe4R06VFPEhkkjVVepK8Zb0+onOMn20obZDrdyFSl&#10;y2MktreCnzwl6KpKOeroLpMQlzpTSmGrcVVPFMkq+WwJ4AaOMjb8MBkDgTOtfDqLw6s3VVR0ndLT&#10;JNWzANFUVBFSlK6Lmnhp4wyhmZnBkYqdgA4HqJfw3tdLdbjVfXQwCGN4TBHEm0Iw38gDB4J79/nU&#10;nq3ou61l/q/3PcKeoepWcvTRMZJocpwVh/Cu9iFZieCOA2cajjuOS43upxluVegKrenIaSjoaJ7o&#10;Z0qqpXmhpoKaM4ppKcPG5nbJBYpsC7SQ3YDILPFlr+u5bstT0z+9KyKxwRJXVDpK3CRgFETZ5Sjg&#10;jkE8EnJ51A6GTrbppeoemOqbRWU1woiam23uGoR6lM7lQ7C5wUOThT2JyBnJI9BVXXFdRsnX/Ulu&#10;r73LUNJvpqlkqJ0VwHhkRiqlvyOcYBBwcnlxnxgu96siF8TRspU3QvUHU/UlXWXK4JS1BqFko4xU&#10;RuUj5yJEA2EgdgASBnGn6mEnQ9DSWdqikmjCNK8iHYGbJJVUwu4rk9iByO3bSlQ9T2+nrKl6PpgV&#10;MYnaQrb5lkmZeWIdSQd35E9xgDQyg8ZvDOiRbH1os9LPfKp5wJon8uDHIKEKMFV2KV5yeQQdSxGy&#10;ud5yPkiwylz7JpXJZZ6C5bbpb4WJXMcZkCgrkjBA/Cn5AA/15k2ivmRrjLdenktEjS70mUpUJNzg&#10;MFT1BsAEgrjk8nnVY0vVtmts88dTcaurpaYh4X8nLGPDZZmGAwOAc/1A1aHR9xpep7THdbdWxVdB&#10;IgiaKNI28qUclXwMhtp5B/TWkx7CdIWkHA8KtPGnwwoau1rfOlum7hXbhL9StJUqpZi0cm4ox2ge&#10;gelV5AwVxyAPQ3Qfh5drNLR1FprH8sb0iSJoZaWYncwRSAEOQeNxzyOxxro2r+hqqI0N2ojJA5Ie&#10;MR74yPhh75yeCPbVbV/QXWVtqpKjputt8trMTeTHUK0MkG3kDcgO8n8OfRxjIPfQp2OYNUY+KDIy&#10;jqC8XS5XWCzV1fQkUwtlMqgudhG7I/CCBvPHP2476SuleurV1eamK5UsUktvqGhEU7rJGxxxIoB5&#10;U849/nT31XbLRe+nqiw3W1eZHcvJqhE0hQqscYYN3BPOf6H30gp0Raqi93Wp8P7Bd6ibcpqquGjL&#10;xoyAYCKF4JIyfkjPGubx2ve17uTv91SeLG6LR9EJNBVXmkrIIIKIgsk0gVd2M7QTyeMf10FpOoun&#10;erKybpu2XU2S/wBO+4LUoClUASHRSrFTkdj37HB0iXhvEqg6ki6fhjud0qKyL6qoo4IzBRqCpjD1&#10;DsxMZ2qcA57cDnQWsqa/oOpgu966UprXLIkjQVVFWrPMAMBwqsF9m7jnGdWmY7dIOm7H9pZ00Yqo&#10;2pjee42NqeS31lRSVlIgENUrkOQOAc++RwfnnOgU1YOob3FWXYTT3GAkeZG+2aSMj1Lkg7lOPwsD&#10;juMd9Wt4d9DWu/dPSXTqO/115t1rd6SUTYhq5ZY2OYWZyAoVeWlwBtIIyW4U+rOp+rKFJqO2C02i&#10;iopzspKGnh2Eg48uVmDSyN7ZdmPfOuFjxXBrnSGnC69/8BM+MxnS47JTFbLQ3GKF1FIKZy1BJLJu&#10;2rnPkyHA9J5AOBj8tP1koKzqHq2LqfzkgeijjlLCPP1O6Ty2BOfSygPn5OD2OoNLV9FdeWSse6Wu&#10;G03umiMcygNGqHHolCf4Se/BwePcEv8A0z0dF094Z0vUd/uNQ1Q8LLHDCoO+BnzCnPJz+IHjCsBj&#10;06DDWXJpkFObz8CjmJ2O0gOtp3CC3i2Wes6B6js9KkVBQ3OSWQARDbCzIsZbbx2YK2OO41yh4xdU&#10;dMdBUI6H6E3pTVFVtuNYkrGeu8tVMZk7AKSzMqr6QMcZOddBde3V+meka7qilpXmhcqgjWTgluO+&#10;CPcHt/Kdcz2PoWC53iHri4JNW1F2qJ56Ohiy64BZSZVAzsXt39RB7AHXdezsTmOcXE6Qdh6mv2H8&#10;psdxkdpS5X1d8tfTEF6uVjprczP5dDDU5NbcISWBmRFX+HGhVgXYjcxCru2vt6F/Zz8N7kOqIure&#10;pkqTe6mkqLasUZAW1wyU0iESPgA1Eu9QqYOxSxc7mAD34Mfs7XXra8p1V1FPSI8PqY1NPuCr6doX&#10;0/jHAABAjH4fVynUlm8N+m+nbfT2aGvKqGSXzW2pmRTkHGc7Rg8HOcZJ12MhDojTdyFpw44a/UVS&#10;dz8M6OwUdfPcrU1rq7hGgjuUQiZRVFRtSeWQZVDwDg4Bzj516pOurRT2679QxvC06WCP66hp6cNu&#10;qvN2SNEBhW3LHG2QSAPv2bvE6wdDddVVrlus9bFXUcqxSfS1EsQZR3GMhSCW5YDPAGcDSrZuj+ib&#10;D1tUy0NU9xtkVFNC31EayeXOU7oO7YPZ8cbjydcnkRHHLSxwLHVueR/oJZTTq1hIvR9mPiZXVVo6&#10;cs9bBcqeWaeKorHWOFKbeRHE4UEs54GQQAeewJ0TsfU1y6YljsXUEk8Ftgqc1dOE9akE5BGQCM4P&#10;IbHcDtqzvDqO4eHSVN0pIzerS0mJlVc1NNAGY715Ak/F6hjPGecY1Svi74y9D3WpWlstjmerCVVR&#10;UVchMQkSJA5jjU8s+A5y20dxyCNuXHjnbJxjUnp6/wDax5aip8Ro/dROrPETpMdWx0XS14uVdcIm&#10;kkutWLbFHHVn+IcMyQrLIVDbsnam2PjcedBqO2i4dc0l5inqnFHLXVlTThxiKoeAKzlfxYKgEkk4&#10;7AKNKlR5ldX2me21TUy3YwpDU+YYhEkpAEu4EH0gt2PyO+rOu9vh6duVsulrjlejrIFsFZVNOWDB&#10;lzTuzHJ3ELIp9iAOdWMnqksrXPd5XEFpHypQOS6QFx5pb/8AZ6dGrZ5pllhuCo8W2AtJGhDb/UTw&#10;vmRdhjk5Ptqr+vOh669T0tniTyqavlamVJt0cksgySgG30jaA2TjhlHBOraqEqf9menr1QiqesoK&#10;+ph3U5IPl+duwce3fnsMnUQ9W0F/6jrbFd7jbbJdqVxPRVCzNKjvIAyO2AY1b1HLBsbQoYcF9ZHT&#10;XPllEnPh7n4f6TQ08jV2VAdX0ldb6575NTVXmW9aeFmlZRT0m0MnlAkk7t6MSAcAZPqJzoDSXe59&#10;NuOuoOmK0xR/71FM0j0+yVGGJE9BMkeSPwkbSCCRxqzPESmvnTNYrmeEyv5iSzfR08x89WwSkrI3&#10;l5KllaMg4Y4PGdRpOpY7BcbTcPFGnu9bBcqNoq2SuaaWdtwGHDsSfMjkxle5VcYw412UWRFJiiQD&#10;U6uPUDt8T2V+NsUwoGlchWk646Op+u7e2+a6W2Ja2niOA8DruORySYyTG3PbPPp1TNvmprDHP1JI&#10;1zSxJVGy3KTyFlSIof4U0gDgpkAFcB87XAIJA1bPRtbTRxT2inEM9E6SSRzoSVmik5SXHsxySxBO&#10;XLEHtqP0Mi9I3/qGo6qairKKoWamutKI/wCDXwbFKSlWP49uMHkkyKndsnlYpIWSOc4Ww9vd7vfS&#10;pbNeWpbpPCmrtV2qutaSa33CnSHzGoo4JSK5g6hC6uqoCjOjMVLBwQAAX3jV4RWTrml6ovnRfTlb&#10;cIrr1ElPcf3jM22T6ynro5HATdl/93ar3ZGGLnOBq8uma23w9PdReH8NJLW29FR7TEFC1NNTlTI1&#10;HJu3F2U04IbksHIyCM62VNO1i8QaXrenoYVSCto6W8LS0qqZVmGyWpjBB2EiTa+3A9bgEcAaWD1B&#10;8UphDg5pFce7a/h3WkyLQ1rh3S9eLJZ/Du63KrslbHNbGusdyQUzHyt5MbTIgB4Gz1rknvg5xq2f&#10;CzoeG1LVvvDQvUEU2VG4QgDALYyRksAD2A++qwFA9xqavw86oeShkqWqLfAsdI2JHyBG6FF5wpfc&#10;zcgMhJwOLxoj+4bfBSxMN0MYTv3x76z+i4oGS+c7gE19vt91u9AwblM5Gw2H9/vKcT5McQVUwAPj&#10;QqvuEUIB80bSdwAyOMaVZuq2RixnZkAOcjGPgf8AX9dLXUHU1xqFkWhMcsRUBg+V2E/GODx/f411&#10;hmC68ReqfF6lRTiJ1Zs4GDyP00NvN+WeIvu2IwxznJI+NVP051b9VXTxxznZA3lMZJf5zztH3xjj&#10;vkjR+53xKykdIVaR+0iEev4wQPUB7Z28+3zpvGJ2RBAAUldf3wRmWRt6kepQxxlse47/ANdcy9b3&#10;394VbxhiOT2PH21bvXdUZ5JE+qaUMu70ghce+M+3tk65+6gqolrCIsFgTu40fFbqdajnTeBDQSxe&#10;Qzo8xb8IJbOqNlb6irmn5JllZ8nnuSedWr4hX1KC2G3wEGqr1KAA8pH7sfz7D8z8aEeFPg/1B4nX&#10;ZKG3yRUNGGHn1049C/8ALGveRz22jgEjcVznXTRSR4sBmlNNG5PuXmvU5vEk+CX+mul7t1Rc1slm&#10;t0lxq58bVjTJUDuxJOEQcZY4/TOuqPDCxnw0mXpyolMkkCVBLH2mkjAYpnGFJVPuQBq/PB7wm8Ne&#10;gug6WittNT0dWzs9ZXVbr9RWEHGZN+AyYAwgwo5IwSSULrDpS41fWNRXRNRPFSRsYpqaoVxVRgd1&#10;UZww3DK+3ye+vP8ArPtOOpEQw2IqPOxJ2r5crBnc47DhW50hX0t6sYpalEmiqkKtnnI+F/Lnn57e&#10;2otn8JOoqS9Gu6Xm+pnrKinS4xxZR5adJBgkHAbCn2JPGPjCP4VXp7RNTCsDiF/Qyf4c+4GNTfFz&#10;xMqOkzVVE9SaOWuD2m0+XKC9M0iH6iuKgruKo4hTJ4aSUjlM65nEhM0ugcHn4ITdL6JRrr24xVf1&#10;n7muAkhZ4KJ2ibOacSPJMAw4J8uCQYHucd9B38OqOOkp7ta6+qqOuhcRJXvDIBHGkv8AH2whRw6O&#10;STznjC5wNV5b75YIY7HR1fWca0VHQeck0UMjpJKZZQjlB6gy7yuwgdyexzq1OhKboW32tqSzeK1v&#10;kUypUV/1FLKC7LkRl9zrhB5h3duGwSO+rDMmTpk7XRk033cn/tauDjNlDg+qI9eE0VqNBXbamQQz&#10;1lujeWCe4NV1QeA7N8uVARykkBKgY3b84OSzP0V1tWdGGz9V0MUss1sqpIJKcLn6iB0ZpYsA9yqH&#10;Z7B9meAdKN5VaC1U92q+uafqeGiqWlqZ6RoFVTIXDmUrIzKqqxbBwPSgGl+n6jmW3uYKs0lTBWRt&#10;CPUzr3wzKVIbLIRtxzkAgZ19W9Vk/wDNeycWc07tDX/T8w+ljhcl7DY7cb2tk6e/8sjXt/TUPsF+&#10;klnu1uvtrpL1aKtKqhr4EqaadPwyRuoZWH2IIOpmuWf2ZfGm3wV8fhjcqJreJXlNF/vBliWrOZZq&#10;dFI3RIysJowzEEM6Agpt11IrBgCDnOvP43CRoc3cLtsmGTEndjzCnNNL1rNZrNTQrWa+Htr7r5pJ&#10;1xb/APSH9cfuizUlqgjp6j6akkqJo5aOSoUM7rGAeQkfpdmDHJ3IvbgN+YsFwqbV0MK5y0MtVUSV&#10;iMuFBwFU4yfxDO4YB7g67Y/+k6vjm/zW5IZCCkFOsrRzeltpLqrF9gH8SAkbOTyDkNrhfxEpJKGO&#10;ms0JwtGiU88fJAfbuypPcEHBOBjaPnXorT+H6XDG3u2/ruuWxxry55Tzqr6ABJdBS73jUBN0jbE5&#10;Jyc/9xgY9xpsow70Ql8sT1UodAI2XJkJGWYg/wCE4+yn7kiNBbIYgki0r70dZs4AVIxwGPuo3OD/&#10;AKGj0XmQSTwwTyIyw5SKOEoz+WpWNiCQF2hixySckdhkjPibpO600WSFpY5ae1RoJUlXzJjAWKp5&#10;X8EbjhoxujHduzZJOvNLSvGsE8Ua1E8oXdHtwrF9zu2OSyjCsWH+Af4dRhGGo5SZfNiiY7FwFxtR&#10;nZ+RkkIUCk4ztOM4xrbNEyqadTFJJJKtPGCmNjrG26XI5IUEnnjAP2zeYolbXlAkmpoWikeoZlkY&#10;KoYAKXGSTwC7knkekZPGBr5TyU4iWoMlPFCZG21G8ZL7t2NpySBkgFeXOONaZ3mkkqJpMUcGyQtG&#10;IcIoBCiMhfxsFBADHAA1PFIIWM08ciSLNJVOqlCVEcaFCoLD+ZyFzwM8Ak7dTTLetNTw22odTTST&#10;1bwmBJFeSUKCdqYDFVYlSQTkgbeVBOhlbSAVMcDVzYdBJPuO5clt8uAAByVxjBPA5x23y+XSVbQu&#10;0tRP5ojEUTEq9QxA/iSHuwAUbgMAEYxgg5VU2UFGIJ5W8zau0CPcjDaqKG5IJZk49kJPtoZbSmCt&#10;DJKVlaPdPMqylTGybi3rkkkaQjOEUgEY7rgc41pqIooTW0dHOsS/Vy+WvqZlKkJu389y+38lbsca&#10;nXBqiumNfHQUlHTGAVK06xqEZfU6jCnO3Kck9zjdnOo9G9O7U81RDUvIyi4HEiKfqZHRkTLBgdyq&#10;TtOScZxxqs8kC6UghU0rT08iPOkMWamRdqAHKnOQM8j04UE45B4B1EOI4ER5vKW4wx1U24HbHEIy&#10;h5HctG7fc5HYnkmgmgkapdVDTTtEmSTLGjsCUG5QMqCoZtuQGPHB1Bq0p3qojcZWlBV4AJF7Kw2N&#10;IUO4kIAm0YGAuR2zoT2ue2lK06dAQQ2/pv6mNYozWtKrIFO9YVeQxqQR2GG9u+plTXGEVbSVayRy&#10;ukbQMobBJJCjGSvAUjB9j99b9iwUFPFNPIywUUaEM3JYbd2SO5OWJ++oMjPDTQ0VLC5BfzJFQ4OR&#10;wcMOScH+3OuihYIowwdlScdTiUYh+mjrKGpuEZDRhnlaUFvLiEZIyhbgZZh7H250Xt9PUXGQm3xR&#10;wQecqSVkdOJVJU4k3KoLbAzKPfOTng6AWWtqWYANOrBhEUUl2I3KUOSMAAqe54GfnRekr6dEkhul&#10;ZmBqhZgJY/IadvL5TaBnAPl4JDHPqPcAEJd2Ue6+Tl5qKGORRMsMUcaxrGwDoVZi5UH1btrrnHpX&#10;nga3061YH0qrS09XJ5dHCI4juYttLOzNlSxMZJf/AJG75GvDJHb6OZYqiKPeEiqYlKwqMqI3wWGT&#10;wWyVHzxr5FthhmhVato52CSGNZJYlURhxkvjf62PoPBJ7cZ1NoIS2Xi43FKyv8mrghqXpV8yndKl&#10;GmWJAed6sMeoALgcKvvjGtFuqXKx1qzqY4ZTJtEpqQrH1FpVAyxO0jIG1QP11Kl+mt8ZtNTI8kI9&#10;bLL5IcRs2A5RDkON5Xbkj8I29xrTPVS0qVo/32EtElbEn04XFQqAYb8SjGVJBIA39hgDU1G0MNKs&#10;yTstZFUfRy+VH5kM5TYzknGF9IVgwI9OcnOSANRikEdVFTxQQ+ZLIstHCC7qEUoxLgYO5hubkeyj&#10;XugDpW1X0TS+VUkyHzahRJNsVnLHeAPS0jcLySe+dE5qulNVUyQiQVXm4hqPMUVUY8rbuC5BVM8g&#10;HjA+2hk2FLhDhTRVEyxVd4oEEHmihiEpihSeP1MVPO8sHI2kEYBXOtFeaWsnmhp6uCtWKLzWJmaA&#10;zKygNkP6ywXGMsMYY4xqbWRtQ0y+S9DPVxbY5DJMnDbVKbmVtvpK/fOeT7ABWs8FuaRWE0NQyVAl&#10;lWMhpAMGNUxgLl+3H+Wq7inUBqiSmkhqmELxkrWxiYqWKsCCcqSzAeruPyA15lrWjkaBqV5Uo4HR&#10;BO4BkkcDHIbC4MhIyTweffXxjVh43Zg9RIrKQyeS0DKu7yw3uGxjIwcL7ZGh6lqYJR/VCMIx2pNG&#10;ZNwBYby5ALEAgDtnjjjVV7iNlMKLWRBp5BT0ocwSCNXMC4JLEtzwoXJ7HsG78a+0LUlO6wmsbfIB&#10;vhVdqbxjK52kd8j+YZBJ769IiNMtNQRSbC2DlvMiZSA28oSQgPHBz/fA1GaqBG+qIiwIuIguMHBZ&#10;/sMpkkHJ/LVZSW6ipQyIKeZCxkyNkJkKKpBbcSPYEZABGMn21Pp6Ba6oWhp/oamapYK2Y2hERB9g&#10;R3AXOcYIPbvqOhrJZY4cqISXl/40LFeDyBtznAHcgYH5anSzSzyPItPG0UkhALuNqF8kEE/zeo8Z&#10;9xzjRWBMV582gmFOiRU8iQMxcRTbyWJILsCOGCkn0/ft21rglImVKaNYk8ooXgTywJCc4OMthucA&#10;j2Gp0kNW7Rw1M6bKt0V0ik8sEckgkE7iVHuR3I740Kq1SczRCVyiMHMglaTzAFABEg/mz7ZwNp50&#10;R3CQUaumM8AqIqSampqjEchmCszxnB7kZLBkY/OCPzK7HmULmJ9pGQpPY/Ix/lordp4wERG2nlW3&#10;jcdwY42kcYOeecnHPzoLMzJC0od9kSkgEYwf/n/rrIynbozUuXeX6h5JADtRuOew0HTDNg+/30Rm&#10;9VMS3zk+x0PCncNo76ynC0Zuy1yK9NIDjMb8fk2t6sVO741IVI5kCOAcjka0sEgZoDkkYYH7HtrP&#10;ni0+YIgKkRODhh2/L+milJIQoOee5A+dBUcqDhQc6IQTuuDwCoxg/H31WREa3ny8BjjP9Dr485Qh&#10;SGyvIIODnOtFJPuXcxPJ7Y7a3lfOBcfiUdvY6bhPyrU8Pr+bnRrBPMprIMiRfcrxhvj4HH9tWnbZ&#10;1kiVApGuarJX1FqrobpTFTJC43AkgOnuvHz21fXTl3StpIqynOYpF3Lkf1/prtOj534mPw3nzN/U&#10;LhOvdO/DyeIz8p/Qp0pV3AqO3zqRDN5AZ3fCgd/tqDQyGRhgHb3ODr79UPqVhfChj76vuO6wgxHY&#10;bhTBQnnqH2Fwv8xUe4Hf31DrblUQ0L1VNBukKhhGwzg/fHx+f6683Ix0tGqeY7bQO+CW44zoalc0&#10;lOJpYgI1GAP5m5+O/wDbUC5SZDvaLVNXO9Iz05wwwUG3lvtgnQupqqiWB/NJDr6WYjuftj214uVf&#10;FSUDvLUNEH4AB9TDPIXvz+X9tCRdmqqOaSGJ4gynYJFIJ++ffVeWQBXYYSQCp/hgqVnXtNFFGxCF&#10;3ZiRzxgdvz11P1bVrbeh66pbjyqOTvxn0ka5f/Z2ojN1zVBsEQRbc92BLe/v7a6D8Yq5aLw9rYt+&#10;ZDD5ePncyjn+uuC6hJ4uUAfgvTuksEGCXfErmCnrp6vJEJVlZTuPc/GP7auCx3vpa3eEfUtm6omS&#10;OpnNLscblHnvDOsY4zwXVmA55UZzqqbI9OK5qUEGRFVm4O0ZPb9MjT74l2i3UPg1FdamVzJUXi0z&#10;GJeCY8VeD+R2/wB9U/agCXDbDf5nD6AE/ssLp7C7I2HAKKVHiVF0n0tZbJQV9tud4tsNOzpI0rbo&#10;RENpCcK4I5J3EgY47nSlCt3616gkiCVtyp45nFJRNJJU5ZySPxEknbk5/wCX2HZAmts9r6homkqI&#10;bjVKqQtGkxZlmeHHkZ5BYZClRn3BweBftp6tsHhn0nPaLYr1l5q4xBd7nTxh/p9+0LSpzzliqsNw&#10;4zuzyo8+6gxmK9gaPzLVyMd5Id2SM3Qkdm6iKQM8aXGGOuqqeGUNSh13BCoAxuyTyCR+LB0Qnkoe&#10;lbdUXOrSRDUACN3UqJwDlgrH8WNvYZ5wO5Gl2ppfEzxQrpqHpn92Qed5n1MlRVklkBwvKqMJjGEV&#10;MernJJ1Hr/A3xE6Mgqb1ert9XBVxRUtRVxAyJSoXDFin4giFIyMAcgDA1ZJa6ERuO5VYQ+I6r3V9&#10;dCOg6ea/W1jL9bN5VJGVKsSvHOef8THgYA092Oq/dPlvJtmnRmdpQoVizHJO7v8A39hqk+her+iO&#10;hrTHbKfquvvVfvLSSXOhlAj452BY/TzyfUcjHPpA1Ztq6w6ev9RI9rhrb9bEpnFVNTUFRGIj/Ngg&#10;AgAHvkEd9ZkGHlMm8uwv9FqwdKy2/laQPVSvEK8U9fKgpapKasOxWWeJmikDtt3hR+F1z+IDHcHv&#10;pYvHT9huHUISaKttdSAjx1XkA01SygeoyurDf2zhw2QM+2odT0peh0vZKW62240sDzMX86V45aU5&#10;yhUvliAwXaDxtGPtr11hSTWXouatvt7udbcaZxItXJ5s80P4tqErgbSAuXIOM8YyMdI6AubTja1T&#10;E5rKJtIV56R6ptfWwudDcxRVcUZq4agyK6Soi4C+6FsEd+CDzgjgB1HH1x1bSR1dyo7DLU2uRWpJ&#10;Pp9ks3s2WUbQCCeGOO/Gt08UV3pvNsEq1tKjACVgSzFk3OH3HKkZxjbg+rQK09T9RdMhFWSCqtu7&#10;e8KyeWQuQAqgcdsYYZ/IaiwGNZjnxiSvRW9Z6bq2v6cpR1P0FHKsECSwxSqoiJA2qGcAgD74I4Hc&#10;caM9F3/qCx9TxVVRLTU1PdY1aWGnytS8iDlQTkOTlsYXI4GSOdHOguqrQKL6S5UM1VRVJR0kkmZt&#10;iAekBDgAgnO4c/bjTrf7bYbnRiS20lNC0Lq61GAskB3A5XJHfPbtqLQI7ctJjowCWG0YtHU1nkhl&#10;u7XD6KP0LMamnKcHGctz24HYd9eqnxKtlOIoKa01tQKxl8h5IxHGwJABy5GRn3+NV8/id0fUUlZY&#10;L3RVUVUQKCWeSLIrJNuxZHCdhxntkcYPOlrp+43BbctBX7mWNtzRliFYjgNwe+NVpeqRNNsNhUp8&#10;9kbgOQVe/W0TXW1wx26NpqmChSSWClkDOswyVTPbJzgn2Gfy1Sl7fxgq6hf/AMuaay20P9M1iqIf&#10;IRFwAPLVU9WSTg5ySO5zxAouqOqKa9vSV9SqLK4USQQIiNSjAXhVO1wB+HHqznIOdGoeo6Oda6nq&#10;6SuuccHl1ENDMDM4Y5A+nctnOc9mHAPGqsmQwl7m8OH6UoNlZIdISFQdVV/S1XcbBe4aD6e7wOZZ&#10;KFiKh6ojyt2WYBcBFB4zyOc51S/WPh31D1DWPXWa7zXiB5WVpJq1WlhK90yzHJB9ge5xjXVFx8Jb&#10;Nf5au7rUmKunPm0TywmCWNmkeR1diSsuS5AwBgfOh9/8BuoLlY6Gwv4hCjhslMlVDIbegR5on3BG&#10;O7OCTxwScnOeNR6fLG2QNY8IjGMbyUa6f6y6Ku3X13oOhmjNktyJ9fUSV8UsckoYJIDDnfAwfO0n&#10;IdQ3PAAp7ra1R2SvrLdXQvUnz3FUqAkIS5ZSGA+NpB98/Gg9fZOkOiEjuF4o7jbaiStWaKVJDRVF&#10;ScgPiUqr7ACWYIQM8ZBI1p8V77SVN8t1J1nYLt1ZQ1caz2y8WZmt9xp8bQS8YJV1XIx5oIPz31in&#10;Bb1AtZjgtHv52HPO/v8A0tUhF41OcoNjaoWKeuehKTwxCCGoljaSJwfUqBlIyGCkf4l5BGDrqGw9&#10;QUt56CpaW4QSxRR0MHlJJw6qEG0e2cFe/GRqjqLoy5pRfvLoO9pcIquFHqLfUpEsgJAIJjy0e/tk&#10;Dj40+S11RaUilrhJiaMR1MeCrhCvJA9iO4+4Gucyso4E7Int3dY+CjIzw46Va3i4vR9GdedI3Vd1&#10;OtGtTSzEgoXjQgMjf82xeO+QRwcjQb9jC+2273iq6Mv722kaDdX2+SaELPKWws0aSbSwG3DY4GN3&#10;f2d+rOiK6pob27XqmLVqpTUkUiYSbeCfM35I2lVbAAPPc8a5FgkrukuqI62np6dp6WQ4hrYllheM&#10;g5WRG4ZSDgg/5gHXb+zmXHIZGA72D+iFjF0TtS/UjrPruXwooUuAsEV484COit1AMEIoALszEgoM&#10;opbjBYDnPGqy+Jd8qYFq7xH9UxMjikWXyYi2SAAVBwBx8jHPOuL+iuia6s6Vs14revv/ALc3GX62&#10;ZYcmlt9I+52Eku9maQjy9sSoBgkEnuL0qupqSy2SyUlkuH1yCiRjUbCgkI9B4PI5U/11S9qesyYr&#10;mHDfu3kD9/VW5Ms9jS+37rO5X2ruV1q6GPp2ankfEMVUDGGyTktgls98BOQPtnSNYbZY73QXK83W&#10;4+dcaK5mpWrgLRNUo6gBSWAIXKMeORggYznQfr/xjrbXdOo7Ettp5qBZIPPkKnzZ1KxhkU5PqUk7&#10;SB854On/AKF6fuPiDYUlrRdqUOiSKaykHmbNp2qI1OVwfeQoCCSucAEObjTdQwRMwnWar51dfJQk&#10;c2dmsO3Ce/D/AK0t0Fllt9fcKNI9rqkLeiRo8gk+rhhjd25+dc2eM9DHW/tBdT9N2S3/AFc1XQz1&#10;dvFMMl5KmiYNHhe/rlJU+2rhraKDodbfT9S1NNWVFaXgihg/gPU7V5RM5RX2nODkHBx9qL6ynufS&#10;1pulyt1vqqy+16xRARSeWaOBh/GWaXiac7FCrGWMYU5x/Lqx0uYY/wD9aY70KJ5sd/gbVU7Cyp1P&#10;0bLQ+F8dkrbgZrxaG8+l8qMMrRSHftDZ3MN5bDbQMsMEg7i6UXUZ6n8LbwktNHb1imoI4YSp85ai&#10;MNIZGyNuw5AXHIw2R2zU/QVea2uoqm43NKNkX6Gv+rbJWJlLpk9+4GCAOwz2yWasu9VH0SLdABKk&#10;t5eoWoVgEkXylVADxkHa3/zoOdEXvcwDckH52PugkgONBWDX1txTppbVFB5tTb77VJ9Oqgq7GKRg&#10;cHggeYvJ7DSRf+qvE2zW766+eH/R8dLEY8XN+m6SVw6jGDKisFbA9wGI7asK6YgkrbhHI5auZZop&#10;EbDCR4WiBBHv6e/30mWHxQS2UdEb1e66W4VKMBIICCGA7Aly7DggvtAz2BGSKfRMh2HLI5ouxRTR&#10;uLLIC2UVxTr/AKRpL9WxIkVWDSzrTqFETITsYKDwCADj7HTFabYlyvdV0fc7PZqu2XdBcLZWNQvM&#10;Ke8LGzM8yFtp3qshxwGXAzwcM9o6Yk67mlgqamd3FrarikpFKrIvocAsAUdmByM5P3GdHei/Da1i&#10;49P9RT9TVX09rlaaFJNiRVKTwvEQWVzvKMUYbgMerg+2jBkM16dxzX7fwnhc5jiVWtusPiH0zf7f&#10;Z+o+laKGC4EwURtUESwOrEh2ygDAjIY7h6fy5MPrG+pA8dLYIY2ktMymSrYKDUOjArKMjkrtyM5B&#10;VcHjAHUnUNJR11sjtcx/3eojKZjbBUMCCQR9jj9SOxOua7r0+9s60qLLBEHYq3mZTCSBlJ9I4xwM&#10;gDtkD7aqZxYcq2BTLvEfaMdK9UeIVKiSeLtXK1suO2uo4TblCmJsRKybYz5pbz412tuIyvGCcQuo&#10;Ourx0vObhcrK9Q1ZD5VVMvkofJV0VP4axgqwZCANy+pCDuxglpbxdZrJaaGvtIrKyiYUtSa9DJBD&#10;SQEnfJGSP5UjbORljgY94fWlRdajqBKq2i21lJZ7sKJ6A0/mSVMzFn3rEQWYrkFm4GPu2DYxoIci&#10;V7hdenwAH/a3MeRpqPkq+qOC1dQXej68gMMouFop5KeVY/UyzJvL5PI3IYhjjG057693eoVYjH5r&#10;I3YFuw19ttuo7fZ6S3wfw4qGnSKLPdVVQO/5D+2qI8bvHey9Ciahpa4VdY3pSliG+R2x2AHPf3xr&#10;axcURtEMIXf4cEeHCATQG5Txdb9SWWQC710MUUr4DzONrD7HQyTqvp6tl+hgutJtKnJ85fWMe3Jz&#10;rjG79UeNnjFWy2+3x1FtoJW9cC58wqfcuRhRj/CM/f4KUH7LVLZrX9d1He0hrD6gzs0kaA8kleCT&#10;34LY+ddDD0F723I6isfJ9pYY36YW6gO/C7K8B/Drpursd36mvFPJV3Guu9Syt5z7EjQeWqhQcf4j&#10;kj3/AC0Y6j6XjpYJaShkEdJHGxMWNkKJjOCmBx+W4n31B/ZQisFr8JaOhs9zkmolqqsLNPhTI/mk&#10;MRwBtyOMf30S8Vrrb6ajqIpqt1VIyCpZfLYZ5HC4P9dZU8QieWemy3IMg5AEnGreviuS/EfqaKhj&#10;aOmq2lqHGyPdI204HxnHA4Hx+WqEv99S2wNe6kOV8wxCPPLNg8f27/GrK8RbrQ1t0l+mRWTGBg5w&#10;c65z61vf7+6gNBAf91oSYvSeHkB9TflnA/8Ab99a2BAKsrA63lEv8Np4USOarv8AeDcqwLMXkDOr&#10;7grKDwnBBC444IOPfPOukf2eunutlvsvUttucNPFYqdaoPHOgYEltiQw5BIVixIACqM5ILDNK9NW&#10;2mCKpjLyt+FFXP8Alq9vCjplLraLpV/vA09dRMjrDtcSpHnG7aQAeTyMg4BPsdVvanKdF0uRsZon&#10;bi+f9LlssNggc4bk7fVda0nXUPiH09LdrRSRN1NZ/wCNLDJCfMmHPmD0NvYEAkDcckAc6CdVdc2e&#10;7Wimhu3T1ekl0X6OGVpI0hpJpFwr7iGIRiCRzuO1lPyaBsHU3Uvh311brmteIElmWKYjlXjLjLLk&#10;YGMe/b3GNdA2urper7TWB4GoDUDzDE8e4xMwJ4DY9JJIAzwMj215vpDmNlfRv/pc9qdSSOjenK+8&#10;VUCS1lJTgVEKiPLAjJc7W45P8PHHGW1V37U1JX1s9P1HHC0Rp41hqIS+Qg8wlXjP8yEuRx2PccnV&#10;22SnFpuj1l3mmjRJkln2kMFV1eMuFwCRl3ZTnHzyNJf7R986at3RNdaBPDJXV0P0tJFIrGRizLlg&#10;OQMKQckkcjtkauYUnhzRtjHJQmNNrmuCqrqSWKSsrPNip/LCLuJAUAvsH23Oc49ydOFpu9VQXH/a&#10;KrrRDXEyyxjA9Luivsxz+NXIIxjHB+NVx9ZU11eoiVnWmIUAZyz84/X/ALaaqCx3mou1DQ3Z0o6W&#10;Wct54AlZpCoAQAHuQuBnA5766GbFY93mVthDRXqrx8P7xBd7VdvKVFpZoRUVdNU3I01JSKSyPIq4&#10;JkVyUGADtwAdynW7oS8XTqirusMNeJRb7bLVZp9oQNAy/wAYEcYLIvI/xcZ1nhdRi3dQR0VP1HDT&#10;z1NMlEkktDDUKgxsRUYrsikPcEMTnlvcGx/2dPDyasn8ceqKmKqcWfpiWmijqpoppWlmVpNzNF6d&#10;wFKeB2DjPyfb/Y7qbJPZuTEl30u0D4Or+SsiPEPTPaaDLZsAA6/hz/tAYnuXUBe6WWOQ1kyyw1kc&#10;EojkYJHuRomIIEqkHy/zZfwtrqn9mz9pup6kal6B8SaiIXoQ4tt3yI4L5GpCllDY2zg8PGBwwIwD&#10;gHjLpnqYdK9XQ1MZE0U0gEwKhmeAMSpB459WP0++rJ656CouoIv9oLOapXmlWreKmqBHP5yklain&#10;lDYSYengHEgAB5wR5hl5kvsxnjFyR/8AXd+V3p7j8F7/ANa9n4vaPEblYxqUXpPrX/E+8ce8b91+&#10;kUE8dQgkjYEHWwHOuL/Af9rmmoqaisXihfIStSpNDfc4p6sA5ZJMEmKVUKlo39QwxBKlcdf2290F&#10;zp46mlqI3SRQyOrhlZT2II4IPzrqmkPGppsLyKR0mLKcbLboePXv8ES18PbWszBSA/v7+2ve7I09&#10;Iocvy1/+kLt4rPEiRZKCLFbeYYmm8lt5TFOnLg9vQRjuMH2K6466nYVnU1DHLufdMJi9ShVfKKpH&#10;G7AH22sx+/fOu3/28fp63rqiWCppQwvYcyRSKNsiGY7XQjc7/wAMYcen+Qn0Z1xDeKSmpetBR0gM&#10;wSJlbB3bVE2eRzyPV78ADXpmSy8SD4D7LlOnG5Jf/wBzvutaUjopo6uZ44zTSPUDZ2V2DAt23Nna&#10;QTxuCj217pGpUqXiaBlqKuQmSbIX8UY/DkFiDJnn4z2yDqdLVF5HWIsqpEgZdoy64CnD8jkpkHkn&#10;AI9tRY2mjWmIXMyxSrJhhtjOQgwFznC5zk5b1e3er4QbwtTUp6RUckUM9xnSGjEKBh6C0jBTkIOO&#10;DIWywBJ5Oc6kzFoHM00ssreQxkO9mKjIG3J4d2DAfiIAIznWjyIKKpiVUE0kdRLSSKkpgbCbQCxj&#10;JIUsSSR2Cke+vJqZJ44FhaOVooZGlaLMccUYni3Bc4OAm4598Me+SZ1pCVr7NEKm3JVyMlPA8bzt&#10;GzAqAVZ2BOAC+NjcKfw84xqalVTvUnzNoWVNsqIAS8jDChiOSS5U9jgqDjnWci3zxzUsSF5HjdiV&#10;2iNRhdo3bU9IC4AYnsSRkHKmaupJTURywxU7RojbEVzEXfOwFhhX9Yzz3Y5PAGpAJWvSQlGlikpm&#10;81atJd+wsVlCRlyQvOd/p24ySDyOdQZmmjpTUUk0k1VNTxuu6TescpKoA3sMAKPzz3wNS0q4KNDL&#10;HhVQ7YkSMgFHVVOZCSC2QRkj+Y4xg41TSB/Nko4/MWnkz6GOxQpUDYezt62UMe2CeMaZzRScFR5J&#10;UlroKGJJnhjSdZTx/FiQlIsKDkpnaeOMBj861wTLb1etRIV+h8lZXHrfcpIYllIRSgVgAv8AixyT&#10;ry9bLJL/ABoJqiZZtm4vhC0nqVcHPpI2nLZPJxjOdR5ahnlDq0ckaF4UyqNGkeRICAwxgHcATyQv&#10;wcEB2CmCvlZNMkCxUcBmlgmrpmm3M6onmJzuO7OTvDn3wBn316tMDT3CmpUnWKKWcvCkyELIHjST&#10;sBggKNuCcAMAPfUWV6WVZjFG8ZeN3dcs5WPPGCoA/Gz45Azt4Axox0Za5am4JVyQ73p41cuihFMn&#10;khFUDHA2sxOABkLnUYmF8ob70nOppTLcVdpWNIrFXzuVd2CDngjt/hHtrbSWmWeojZ1glTd5gBBZ&#10;sZPfvxnbge+ftqdboIUqXWYcFmwGGQzcZwP/ABxj31OeOiLSU1K4jjXc4eQLnJGCvbj8RHPHPtro&#10;Q0KlqKi0FDK6zBXjpt6ncjFtrjjK4XGRjfkH20xtSxx0lDBagPMdGRwHIDTYKbjsYfygbiSPxcjj&#10;GhlPc56Y+VM8bFEIwQdu8lQpYjAJBySew5xxpjrq+S5ROs/khmAhSSOoaEMh3qMRooPKgOcg5ypJ&#10;0iDaa0LFPSRyedFTy1Aoh/GwmGDruwgUFvLX1xtkndn241ErYyoWetamasVAzzTu7qZMR84yHDAu&#10;7ZXn1djuOvcxejuReqWdU2tBvq5GBRm2bVLbiVGNx5x35A50OevNZTx1UcFYRsxEwkCl5QzBkQIS&#10;2AGYANjBYd8ZM+EuVoq4aWil2NvaLJaRRxCkg9W48ArhwAVGSADk8HUVXjkjgcTzVy5ikp9kRMZk&#10;bAcDfkucRkAnIyBgAa3VxSoaemoaYRU7KsxElS6hRBJlwd7Z5DH0g9wTjniPXzpVVc7y0qt5lPTw&#10;wySzrEImGJI+xU5ILqQxHOCe2oFOpl1WSGojnqKaYO9LHFC6rTxkAjs2/hstgMe640NXENTFFDHS&#10;JURkLJLPtkJeM4dkZMgkkt68ewPtjWuqWJJFqf3jGiHbMGieRQGkGQcAnOMEfA7419SOlo7bDN9d&#10;KZasxyQpURySgZY5Lq2QxznAAwcHI50FxUl9rGlqKympLpXTxMtS8e2ejyiRl2PpJQZOCGyMDHbG&#10;NL7k1rxVtdTEmSMxIWRRtVSwZV3n8WMDbu7fOOCNbPSgvVfVA0kqJJCkaxoUaSLJDKBxhSE4xgng&#10;DGNQ50qGpZpJaOdmnDKYZY5CEaMqSNxU7WL7zgHngE47V3G1JDmergjAMSI8SrAs4n9CxqeSpjbO&#10;DuTtk5znvqHPHPSAO9PV4RC0W8FmkbsdjqAzAHJAJ4xjW+YeVbpDURBZTArGaKBPXFwCww3BI5II&#10;43Zz761zMCIUp6ashkAKyNDVMs7qWySBnAACnPvkgk6rPUgh8EMkMwqJ4np0ffFna0zRnAXbngnK&#10;kYzgcHGvVZJTyh5oRV1ErrmOpRAuRznOSTgrt/UH415SHDeb9SHc/wDDDo0jZwDsB3cHliORkqSO&#10;41hiq41emKyKKyMKsaoNhIAI9QyF3Yzwc5BHudAUlLDugjnhQCq3BZNyq7SKABnPcDcOOe2R99EJ&#10;IqOGFIUeOeAwZVUlkkzsAABUnAORnIzjUamipoI/JWqgg8uRnCrEXfmMkkMfs23kdyCcaKCNZXkk&#10;CxPDBHHujilGxwzgMOFOCSW4JIAYADtqwwKJXhKXzInG4x/7qApMq7UI80tgscbgEwBnnsMs2CKr&#10;o4qKU1MdRCsIkeZIlR5X9JwN3YjHrIOex0UeonniVZhKZ4kK5ihVMYUFQnbIxGACc4ORnnkFVR/7&#10;vCMyxukQlLMu1GaPJAI5DEgDJPyvHGmlNBO1CK6VwG2yoyVbMJ1ibJxwe+cNztPHuPyJC3ypZbW4&#10;ZzmXamQAM/n/AE0TuVZD5S09NDD5RbzcgHIz6WGM47gZ4zwDpf6gZUEVMVVSp3HnIz9v76wsl1ko&#10;7UNlG6lLlQR7c6HDIf50VYA0rIgxwcfrob5QDduffOqZFogW+MkMhA4A7Y76+XePZFDVRMucFT7b&#10;hwRxr4v4gCAccg++pc6rLRsdoLKMnIH5Z0z2B7CE4NFDKeZZF3A/nqfADgc9/jQRpDTz8HCk88aL&#10;wSgD07cuMD7ffWQ5uko4KIxyeU6qowW0UhXflsjA5PtoXRRLKpMpOc5+NFYsoMAZJ/vqBUgpNMDH&#10;IUL+puSPgaeOgOov3XW/umpc/S1TZj7nZKcAD9T/AH5+dI9PFtbftGD/AG/XUpZ3VgoYh05yvBz8&#10;j76Pi5L8WUSs7Kvl4zMuIxP7ro2guMYUIJtuBnA7aIRpFVFXK+a5Pft7/wDfVb9D9Tw11GKatbFR&#10;HgNkcFBwOc/1OnqkuUVOxVIjsB3I3dSfga7CLIbOwSN4K4OfDdjPMbuQjlwqmdNsmRkcc5I/PQuO&#10;sphUxxfUgM4JJI4/M8d+DrZcal5CwYovpzywz+QH66HSW5a+njSnqHpz+PdGcFjj5yM99O5yGxgG&#10;5UcolVWgVFaHlGcxF8ugI9wOFzxxrzcqtY1eOOQyGIeo/wAzfr86mra6O3efcBTM1Vgn8bN+v3J9&#10;zpZqa2oqI5J54wrOTtC9wOe41QmdpBWnCA8iuFbP7MKx1dzulyMAjIZEznJLZOSSPz7n40+ePt8a&#10;l6Xp4xGwM9UiYDckLuPH9BoD+zXQrS22aU02wTtkkgYJ5H/TWjx4q6hKCx2+rCCd1eRww7N6efy5&#10;OuIlOvOHxXoDWiPpvxH3VVWaaVDK6od80gOcfAwB+erZ8e7nCfCe21a7ZqK1yW2KpaAgDYgEZ5PA&#10;G7Izzgs3fONVHYzKakbySM71UfzH/LH/AG10n0R0708Oj4bLcIDX2xKgT7KlAQVFS0ydy2QPSQT3&#10;AGQO2sT2vkOO3HyX3pa6j8x/CxcOQRSGlR/hd0PNdoKrxHvdZIaSueegt6xTvDUz1nDySqGUblVf&#10;OwwJO9Ow26Y7ZZ7PKtHY7TNcBQ0Nwjq6qlldZIqlRJk5YgMrFWbn8h8aevESS0dT+GSWm3XtbVOZ&#10;kRJEpA6UUg3ARgb1APlOchfUA4I51S9V4g9cUV6/c9HS2qsiERk+jMbRyR4TIjE24s7ekkswJPPs&#10;M6xpIj1GMSir5r0/trblilkaC02PRXv4edF0afvDrGnr5Umllk8yFEB8pwyqIW7hSAQdo/lA0Y8Q&#10;evKfozoC9XW4VG+Y0T08EQYAvK4KID7/AImB/IHXMfWHiB1d0PA89PfVoqzrGthujVNukaP/AHOl&#10;p1p6ZAy8OGkepJyMNsQ4GBhJunWfVXUVTJNfLnV3x2Hlok1S2+LABJCHvlSeFHuD+bYfSalEhfY7&#10;/uqzMfzhOXT90t1ffIIp78l0FyeSmQNTeWYcIP4rqpwY+TkZB4PfnHVPRniFV0loe3GoMO6Dyvpo&#10;dmyNcDhRgfmBxgex1+eslKlLVrcEqJlhmDMirKQVGRjB5Pvj9NXl4VdddRVcy2ia9U9RCmTF9SFZ&#10;lfafRJINuM4HJVjz+uth0QYfKFrMynl2h52XYNvuFsW0R0l3iWV6qPNW0zs6kMcKSp75Xvx8d9Cr&#10;ha/p54amwwyS21lZJGR8KAcDdsGDwVIyuDg9jpG6W8QoaMhOqyKKqLMBGIioWIkEFk+2cbgMcfnp&#10;tpaq7TVQmsl0jSmmYtIjR7y2DneNuNvB549+wxqNK3qVcdSeE95raSuvHTtTBT0ksmKn6aE7GQKM&#10;l4zjPHxk988E6pSKx3joKuS811NFWUK1/wBN5LhfppVI3AqzkFSRkBcfynXfXTdOlTCZYZ0jqkYK&#10;yuF28+4A5x+ukzxI8D7f1Uz3d4Yo45KOanqYvOIjR5cLvVRjnIByMEj89IsJFKvNE2Rp9VSNh6np&#10;bnFUVNvCWalpWRY4lKhY/Tghxzk5BPbkas/p3rq232o+iaSkipCkcTzA7Z6pgONsYyFGD+LJJ49t&#10;c8//AFKdV9AXD6XqigbEJEtJVQETRtjsSCMlTnsdp9uM51YNBboKqClu/T1dFS1wIjno54lWKQY5&#10;2OoyM4GA2cZ7n3zcoujcW1sq8bnsbpI4Tx1/ZrPeGrRQU8RcFYvqslWZV7NgcEkYz9vuBr74fQVd&#10;fZKiLqqtpYBa5nhjqpWHnVCgAhNmNzKARhuD2HONLk9fUU1ukqCZ6gRYMqFcPGWIADL6cgZHI44z&#10;oB1D1X0n04lPfro87zZVGankAG3BBWUYORyf+YcY1zMEb4ZXPbRG+yx5HeHKbFhW7euj7LV01muk&#10;VGaoeeaiZpJDGiFPwEtjhc9x3IHbVdxUVwr7pFM6y0/n1n1MtOhfEcEaOkacsGU7mZsLj27kk6kW&#10;zxTVzRXSDzrtZY4I/qqSWdogJXA2lXQHYnqBO/jHvpy6O6r6TudxjWCx1FLvqJpRHUlJVgRtzKiS&#10;g7shh37bW51shmuvCpoOxCtQxueNTDRS5crp1lZLolDauoKwRVOySkklJnp5AAAyy+5U/JG9O4bv&#10;mxen+r5OoGg6Y6gkEN2gpxUxUoO5JZQP5XwPM2YzjHv3JHG5LbaVvsPk22JqCJlnmZAGEXmH0syn&#10;GDk5yvYd8e7V+6KOKaKppYQlNTMGfcuAhGBxke2D2451Xd07xg57tiPTk/6V1kTiDq5C456isdj8&#10;OusLb1JepIrxUVpkhgnlnTzJ5uUkkdHZtsa7mCncM8eonJ1YtL4a9UdeW5b29btrqyOWWCdpYw8c&#10;BTKIBGm3k5BUswCk5ZieFnp3pCHq25zX+53SAitiWChS6yJF5lQwDMyIBIFjBxj1oSfYA7dWfdr+&#10;9ikhp6CO32yqphFSzskzNAhPpCFQw2jarsFJzyqkk5GrzYqY2R/I5/0jMpoMjtgh9j6BrbL0/LYb&#10;xdpas09A9a0UcJjkDZzhGXc2/HbaCAdvBwdTrd0hXSWG31lZW118WLdBXS1ZjWeNwOApQKwKkkMk&#10;m5uM8HjRLp/rbpWaur6i3VMdJXvMFmnu5llmnwOP4nqAVc4AyoHPHJJ2PYuq7XJeLzZb7TVtvqKk&#10;3Oos0aEB5CvraJ9x7sCewBJGc4Gs7MxsTJBOkE/36LPnzGyggN2UDrTpiyXPpqgo7DcaepulKskM&#10;BZ2yzYZwHAUsoxnkKccj30ly/s0HqHqKjirK+B62rjrGoqqnZjA8po1Me5XUFwj7yu4Lkoc8HGjB&#10;rrfe4aTqbpu7CmuS1cdPOIdysC+7axXuDwV5HP6aI3rxMr6Hq6Pp+31k71VuuVXcamRnGHpI0EcU&#10;YIOSShLnt3XudYkOnp+uduxH194VNkoqlQV5hj6UqrV4X9B9OLWzS0gSe41YEcvmMN8sz43BY1Lb&#10;FAPAUDDOxzdvgz0LF1tb7har3UzSxWyLZDVRRiExlvSuxB6QgKkhTuJ3ct7BcsMFB1B4ry2Xp9hJ&#10;b7dHIjTknMw3nhuwwnmsBx/KTznV4+Btka103UkglUq1dFAAF4ICE9z75POtXDxYMynZEYJO595/&#10;voqZeXvrsqrrugnsfiJWRyWcJW18p+l8vDs0P4RKXAABYLnYMBQfUWOr8stBR9JdOS1lykpKOkpo&#10;TNPLJIEihAPJZjgAAYyxOovWl4sFopKvqK+3aK32y1pmrqnP4BnARQOSxPAAySSMA51wf+0D46Xr&#10;xQoa+tpWkpLFbWAorbIAVWAEAyOvKmYg53cleyn3OhhweG/QPy8BWG0mnxl8U7H1v15Q/VUVXD0v&#10;HMslivEUTbJJVYec4QjEsbEBSB6gFBGNx1CS3VHRNkpOpetuv5uqZ6qZo6iKmtjLFDTlsAvPuO/a&#10;Oc7Qc4Xnvqt+pPFDxF67bpW3UXVvk9MdF26FKOW7yR+XTMAIxMIUh3lciJRujYnbyTuJ1vunW1fR&#10;9ZeTaOvrG1oqYDc7g1bHLJHDNtDSI1RFFveZpN23y1KgsgPAOLOR0t0zKjA3Hfn5eiNJFbaBUjxJ&#10;8NYrbemuthmeOZW85YScpMMZypyME+/9tbLDU1996fbp2svAhpBV09dF58rE0xVz5i7ScDO85C8l&#10;jzokjHr7w6W600VYYKSV1p5aycRzxAYJTzmI83AOAwOSMAjIOdXQh6euSXQUNytl9qK+iekeWkp5&#10;c0su1uW85FycEeqMHlBhu+cQumjhLpv+BA+G+yqBjgKKca/riWLpK375Mk1sKJMOyiBlDA/By5Os&#10;8EumqNOrbZXzSQS018pzTPLO4URyKJFMS7j63eRFO0c7efnSlRWx7Z0fSWfqa5rHbqzqKa4SVibn&#10;jjpzT00auMDJywlO0DOQeNOS9I2Lq8brBXVL9N2rqOO40tTTFqd0hKAzDecNGFCKy8BvScckHVZk&#10;UMLi4HyE7mv0U2R6jS7L6fo4qZY6iDEUkS+UMDCOMAYAzxjA7caorxGnu3h3fqy3PO62O/TPU0oY&#10;bRR1Pd1HwpJB/pjs2rV6Lvlt6ssIrI3akqk3rPFMjABgTtPPOGAyDz76B+J3ToutkioOo7JU19sq&#10;WDrJRNungcKdskffJHwcA8jUsl7aBLeFCRu2yQuhPFCsvMlujnnZQrGmkTJ9bsw5PP8AiDH+mifj&#10;ZaorrQQVixwKwU0zVEiuQgZvSH2gkjIJ4BPxycaQbR0h/s71C0ljrWrbezedHK6bAzrhmUK3IZSM&#10;FSc4OeRq3esbdT3rp8QPSyTM88PlIm0szswUld5AztdsHOsx0hkyA5nN/wDSbHvULQOxVNPTFLD1&#10;NRV1eJgi1U3klIjud2QMRu9Q3qTGSCNvqAwV0J6EsHUFJ1dcmnrKOWqr1f8AeVKq/wC7whSXClvx&#10;vKGbO7Iw2e4Ax46kW/2Xouk6KtF+d+pKK6iohiMTSldsuY43IUgEg/gAbuQcZ0o9XftA2vwJeKmu&#10;/TtTWdQyzzz11oSoVDTPI5d1lmwwU72YhQrMBgNtPGt2DEfk5Dh07zNvcjgHuLWhkuJma6PsrK8X&#10;/EO707UvS9tDUMlyDJHWKCAZAhbYG5ClsMBwc/GqRpOhOnvKkrZFkqbvK7TLXyjzZjMw2mJhkYXJ&#10;IK+xBzp26S8WOiP2j7EaSDpmtgrKV2SSiFWBUQ5yUmjmUDO07SCV4ZQcccr3ir1jaenq63Vlzjek&#10;rhTRi5rGCwqmwwSsQHAAkC7WQfgZWGSEBf0Po+E7GhuZtPW11TqbsvS1jvLQ29/7qbY/EDo+2dJL&#10;dKSCGnrInMFZSjlqeZfxKT/MDgFT7gjtzijfEzxhqr5USRJII4iclQ2R78f30j9Z9aVd9r7v1FR/&#10;7mJJVWakZyXeMjAdj2J3Zye43+4ydVhW3ieolLyMc+w+TrYLgAsYblfql4DV/UNn/Z76YSyx26St&#10;r7fJWp9XVNCWWSeVgVwjZwrKfbjGqu8RLtfOoVqf371NS0yI7Lsg3SBpQcc7lU/9Pf76vq22y39K&#10;+FHSnStxFKslrsNDSLJUy7Bujp0VmDZDA5HcaoLxL68rrPQT0VLcaWpQMc/70ZdxwfleRz2JJ+dc&#10;NM0vlJPclep4ZayEN9APsuYPECoq7VJcI1dGZF2xyKpX1HgHGT2J+Tqvui+gH6ivdvtUStHLWVEc&#10;CNt7FiBk51ffSngp1l4+VVxrKC5Wq00Fukjasq67zEj9TACONY0bewBDHOMDBJ5GbCv/AOzzfP2b&#10;qiydVfvODqOSZwHnhpjHDTkkZUDcW9UeSHOP5hj3M8vrGP06Ixlw8Sth393yXD9SnHiPkbul+boW&#10;2+G12i6ItXSfT13o6y20t4e5Xppoq0RyIoaMSwviPbKJE9CD8I3EnVg+FXR1B0h1FQXC3+RV0F4p&#10;n+tgragvsjPLLHIFAkCRrIeAHxKTge8qwWFPGGwdJ9UUCgzpc7jZJJDyPJaQVEQ2n8ez6iQAYOT+&#10;mAl96ovFFDUGzua6rrZzTNUwKZaahQJuWkpmAK7Ysx7iuQzFduVQZw8yWfqI8NrwG8OHe/47grPc&#10;dRBvZW10lD0nRb6qy1e+a61O+KAJgwRIgkAYN6kYrKmcj4H31XtL4tfuzxJvdJ1AY1tb3GChirZJ&#10;i4VdkoMmc+Wse+EBsKD6gSTtwW14LgOsbfZenaiOKYUUdKlTJDvL1AUpvIGC4DU+Tn2Q54Gl6j8G&#10;ZIPD2eq6n+mnuFNBLVbYqfcJI0SKR3cNy5aKSR2xggxsQTu1z2LDHCwYsh+Hrys+dmslzBsh9z8R&#10;K3qK+zXG6WJen7n09UTUElM8xkjlhCozJIQoLBskDb/iB+Nc/eNFtuzPR9W3OtieaoeVBb13AUC+&#10;ZIIdqkk7WWPdk9yOc866Ao6K3dSUdLLamp3uVhpI8U0JBNZbY1UE4Y7mkiCg55Jjzk/w+RniRZOn&#10;+uPCpr5UmSKt6dqmnWWOIOZkR1E8e0lcsIyHxkZ2DBxnWj0sCPI0ltHtf97qjGwiQA9+Fzh0R5tB&#10;TmYUipJuAaQg78sAwP8A96R+mnZYWjZKaOPfJJhk4JPI4/z0n/vu2dIUt6tscP1LzVMT0dRIrJmF&#10;d5BKkjG5JIz2P4f62Pd+tukemenLFBd6OePqOsssNdMaUiVaeOVi8EcisQVeSIrLx/JJEPnXQzY8&#10;rxqYLTZOLIDqC9dT3GnsvRdrpZJGaqa6w1bOmWVI1L5UY/FkoMjPtx7HX6Dfsm9L0NVavE2BrZHB&#10;R3+uRfL/AHclEGhkpzwI1JO3Eh5c7s7gRxzzZ0x4b01FZ63rXrg2iW2dQdLQ0dho6oEiM1MCN5sh&#10;7CUhI8FSSoZyGBOumf2DqiK6eFlT1CkNPE9xkpy6wW40iKyQKhUf/hMEEbxxkEDAAA7L2am8Lps2&#10;Ofzamn7/AOkFkTm5MLj2Dh9aI+xXBrJPRyVNqnphFXWmSSnlSUHKosnpz7gnOMj740/dI9YVXTRE&#10;FZUyzW+RUqKYy7m8sqpcRbM/hYsM47Ehh7gzP2zPDus8MfHSs6pt4kS13qSG4AMuV2SMxkGQuMCb&#10;fnByqmL2JOkm21q3GxQVkcPnUUpRHwGCwuUQspweMBwAe2e3GulkwsbrGK6HLGqN9/8A8Lu/wvkf&#10;Gl7Z7E9cc5hwpRqDRu0fnc0cPjPd7OC3/k31oAl7l0xUU1VNRdKx0tZHPJBR1sJQS0ksSPUQxJPF&#10;kBiwWm2yqAy+Y2GHcmvC7x28TfDqqp47XcVr6GaKmqZunbrVKZY6byR5ZopzhZQIQP4bFJcwqpLe&#10;9dQ9TS9IXSsNNKHaBxURg58xSBHIrDBBx/CfjPseRozWRdLT2hhbtlxmilFTJTKP4cqw1ZlEaBlD&#10;K6xVUqYGQQEYcDJ4WY5fQpzFOCW9nVz8fl3Wp1TpvTuvwk5VOYfyyt/QOHLT6grujwZ/a/6B8SY/&#10;3bcqn/Z++U2I6u1XRxFJE+GLDc2M7dj5BCn0k4xgm9IqqCrVXoqzy2HqCnlTn7a/K2m8Oay+WuLy&#10;a+LqOqoK6stUkFbI9NU0zRxu0Qpq1fWgMSxkRuGTMjZwSdT+kvGbxj8Ka+kpLD1fJ9KPK8jp3qiI&#10;wzzQ5T0wVGDFI2FI3jyyWkPD41cwev4Wa4xtd5ga/v0XnXU/YTqnTR4uGfEjPHuHx9PemT9t2tlu&#10;vXFrnrK0VSwXGan3PE6SRBPqyIgPUrLnJDZBBB4APHE9zdW62rDVSr5JpGMy/i/DNl1woG8swPb2&#10;OfbXV/7R/Ud3v1X0zfOq66hr7hNXmGb6aIuYlkilzFE7Alowztt/iY/CdvOdcnVpnk62VZoy9QA9&#10;PCsjkhA0jKowBggBiCMdvg69ozQI4IGe4cf0Lyzohe9j3Sc2b+qn1EVbX5EgYghkMSKckj1hNx9T&#10;Bcquc8EnnB1Lmkq0t7V9ND5cSJJPDuUuryNNuYhe2ecKCMA98kDXyZSvmIJHV4hH5nlqQzSb8HJA&#10;yqjAULkZz7cA65Kf6apjWKLKI5RGbOwsFyNoOAojIOOTyv21VItbK9Vy0pqKq2UGXp/LXLuy4SR/&#10;Mc7ivLYVeTkDIJ4XUV6xZkm+lgIEs8Lp5rZSOLIUBzghQQn/AOOP0+SU8P0SSSmJaWNUqZljVgrg&#10;OwIG49yrEHgn0e/GvdyphFVA+Qm+KJwC4BKqvrLknjOUc4HsoHvkxJpPyiFtpzHE8rUwkiQCOKUo&#10;cxxhgNowVUMFJycZLOo4zkbZq+nqDSxIELVFTNJvhhwqKoBkkAwRvwMjA7gEdgCNq5KqmhFLVSyy&#10;wwYZFYGNWIUmNpEJJP4TgEA5Xkj+X7BL9RUUpiImmIeQhlPocMoZhgjbhYg3f8LBeM6bgp1MdXQy&#10;TpTma5BopIkkJMnmqhbawCk4G5B33ZQZI9oiNV1SCoqgg3GUJHGwXdujwzBjkhCGXGM/AIxjX1Kq&#10;T6dYaxiaNZIkfZKR5hlDcsylvVvOexJDDjA18aRFDmbeXMbQvG8IZmKspVO/tnGeMA445GpUCLTh&#10;Q5pEhaBpkjmleBAsB3KPqCF25yAeCBySRxgcaiHLW2IPVPO00W1olwWklIJz5eCCBkL24OfjGptO&#10;I5q2aPZGyx0zo8iEKCseOeM8MoUfJAYY7a+CHZVtUV0jGpZx5yIpdlZ+XVRntw8h7cED50BzDypW&#10;oTV0hqUUO7yo8UKRyKXEpUyMM5B9KgjsApwp/l062q2VFJZ6ejh5Z0WWSVnOXLNlS5x8FfyOB7aT&#10;6Ojp5ayCmoZJoomaME+SC68AHYR+HCkEnnHmdvxasTzllhlm86NGdgBCiHc4PJIbsOQPfJz9tWMK&#10;MWXIcjuy8hDS06SyszOqbou3DEE8HPbAP9fvrz9SaqYzMrJt4x2OD+LnGc8k/nrX5q1ESxSttaQ5&#10;AyfU2D2/IaNi2UsHlmmVGkkj3qfOwOWbJYEA8An78jgjOtYcKuVlvoY6lFiqoqqo3qhVdyncWUZw&#10;CD7ZwMZyBjHcT57yBI801YYZmAR2RCWmCn1KSD22ouO6nucDgyqK03SnqBBJRmpIVamRBHldp9OA&#10;SASXbgcc8j50Iv1NJbPqKKPPkCZqd6p3UebHwVdUB5BwGXjueSfZi8N5TAWtFXcaiaaoaaKX6iRW&#10;GGjUFXxyDxuJAUYySMMfvrU9VUb2pKmpjeueqHmBYkWOUeZuIaTOVPDYIycD/mzr4XqoaiB4aYLJ&#10;IqzedLASxVWJcjuMYz3Pbb39wk1TLCB9XUGP1OdpynpfPOP6AH8vtpyVICkaatnmrYIIQs71Ec0k&#10;EPmBo4WYggbmGWbaMEnGGxj5Hivqqx55KiSGFzOTPmVBKHYOx3ICMkbRs3Ag9sEY0vSuzVEMK0kM&#10;tSquFVo8Ejb7n3HPGfb+0gS0lKdkkhphBEI53h2p/CBC8RryWbLDsAPT2Ggl5OyeqRSHNcsaOhTb&#10;5Ji8ulJXcwwS2cZIPGM9t2BwNCZ6upqKoGW4RpHFRrKDuWPJ/GhfOcjcS2AOCPvnU+pFaMxh2kjW&#10;WOJW8wwwvhAylUycbNqhsdw35Zg3p6t6E2+qFLBI9LEPJSBAihJWYqr/AIkC5wcnkDn21Apwh1bK&#10;Wj82qpw7MiSCL6vtKwyGjjwOc4bBBPB5yOI7T1ppg9TPFvaZZo9kreWXKqSd5dV5UbSPb2PbGqOs&#10;NUGq3hFWnmLI0u0IpAZgwCr+Jt7vg9/VxjtrzIzRzSpLHSiokORmlPmM+FC7ATkA7VBAB5B7Z1WJ&#10;UlpKPRQstPIjiOZRT7U/h4kAChNxHGFOSCQNo51ErHeHfHM1WksqCQON/luj4A/E3JyAeOcKRyOx&#10;CppZAPNIrR9XMJY1AiSROcooUkbOAewGDjvodNTefcKiOmqpGCqoOGMe115OQCQSeffHB+ckTxQT&#10;hQVYNCkUdPFIFywjEf4MtjBIPBB7DbnGpVJbayoekkSpVpJHwMVDByVUEEhRuzhuOwPzr28Lwswn&#10;R9zyKS7Rqu8gDAjPOeCD2zk/nrxTTUMbokFSGMi/8KPk5ySoJYheACcH4x76COd1JE6SJKf1NTrs&#10;Ea7nkdyskWM4MnG09+PfcfYAanwwQbaqqqoGFKrbAT69qkAq6nYFb1Aeonjj89CKNXkkkjWkZ5Ka&#10;QhMROrNtcMy7U9HAyB27/Gpkc7S00tJVVdHlpGJjPK+WSSyhoywGNxbIz7Y7Z1ZYQVEhY7LULJRl&#10;JmaF9qKGkYhRtBw34c8Z9xkY50Du1wrWQFp9mIPKCtMIyj7iWAVcEj1EFWHzolV3AN5sX1jPVzDd&#10;NU7CqKBzuGDznIXseT30r3FohWyuFeIFtwTCkgEZw3AwcEDONU8uSm0psFqK0vmSbmCF8nO0cZBP&#10;PyONLVznWpqVbAwc7fy0XraplpmxjLts57jPufy0CqRGk6x5yyqCdvzn/wCNYj3akdoUoqpj2rn5&#10;0OnTbK3BA+2p8BwwDAlRrTWRhZjn35HtqNJ1ERVLd8D8v9fbRSiQTRNHtADAg8fHvnQ5QRk4HGiN&#10;LLg4G7B5B7cf6GpNFpEoNX29xMyv6SP6E60UkphbyX4x2zpsq6eOfDxkBtB56BJeMFWBzkdxqrNj&#10;at28qbXohRglUI53HsT/AH0SjXJBUMQO/fQa3O8Mwpp+CvA++dMsClE3LtGCAc41luaRsUYG1tpA&#10;rOEYZJOONT/3YmPNbuwOP+mdfKSFWw7MoKNuBxxqa8Tyx7UI3A5yRqHCnyvltq3tM8NRTRq+zh0J&#10;wHHuDj/P21btqvVFWUMUkG1o5ArAE9snnI75HOdVG8AjiEYYBsD0kd/9ffTB0lXC21n0lRIPIqiA&#10;rHtG/GP0PP8Ab761OnZXhO8N3BWT1XDEzPFbyP1CsK9v+8ZZCqyRJAdsQbIEh/xYHx7a29H1FRS0&#10;8kV2aWb1bo2Kltv2J74/76h11XE7RAqSI/f5/XRCK6LBSmdYGcsOSv8AKNbhJ1WuboFumkQvFxZ4&#10;3jpkZ22kdiAP10vx0m7ash9WCXbOdbpIKqoLSmZvLY7th5P5dhjWqVGeVINxRVI3HPtqtMbBR4G6&#10;aAXR3gbSAdP7gNo3blB49JJGR+oOknx3nhl6ljpTMW8uDOD8Mx/7as/wsiWk6QovLBw0Knn8sf8A&#10;T++qF8U6+ounW9wqkBMUIjiTB4PpB+Pvri8U+Nnu+ZXf548HpzW/AIFTUpc7o25Z9oO7G1R3/sDq&#10;/ejaxbd0JbbfUVLQz1VuPloxwRiL2P2BH5Y1TfSFme/3eKk+rie3ww+ZXiOMlhErAMAQTlnbEagd&#10;8t8auG/0Mz1fT1vvFvqqJnQvUTGYRxwpIxLDG1yxQekgD47d9VPbYR/+MEffUD91zePFI55l7DZL&#10;9PZY78tsiorjPAyQiWSOWkWSCMOWYtuDqyux49WeAMdtVdQ0q2DxCCz76y/VW6nK+esccEmw7JNp&#10;jYthSWIBAIxzjV99MeLfhl0pXVPQfVXg7Z3trI0EN2giK1s4BOZXmOHbOcjZt2k4BHACpfvDuwWT&#10;xRuPWFHPXVluno4ZbfJV5SREaMAoQVGGCqFBIDYbnnJ1x8GRDh4nl5qh8T6/ddF4jIogWm3cKoOq&#10;umeretuu661WWhX92WqOK30EMcRdREkO5gSqnGWZ+D/i5xpI6u6J6n6J6wuFhulunttxtsiRSq8b&#10;Ao2wH39ipBBHBGCODrpDp25eKd7uVTb7JGtrsNOxMkrqHEURJ4abbuJwUJA7nnheBe/U/Q/SXiJb&#10;7d1V1VHVS1tNboqesnFW8C1XkswjlcKwBJBDZJ44HtrXw5mNiA9AFeZCCAWbhcF9K9D1dZ0/VVkh&#10;hWkE7GSepkVUhbC5DO+Aqljxk5xpit3TBttwobpMkci71hMlHPvDp/hbHJHBP6cHXWCeBHQ1d0vF&#10;Qw21mpqmVtqTVefLfnBYbME7wM5547kEg6bJ4I9M2CiFVAFqpYJlC00kYaGpmC7QuO6rnDN9hgAZ&#10;GpPyDzz7lMQaXeoSLU9NW3qa0QzVzzQ1D04aCVXcSQrIuAxCkEcEEE8Hj2ODJWHrro3qS3WWGnuU&#10;lrqrcjfXwUyyxl8hXxKGwrnacgDKh+AcA6uWh6GondL0lpeKqnDCrRpS4xnBWMZ/D3CjHHxrbEbf&#10;RxpZa+011NTSGOWJIo32jByCSACGBA5PHPxzqVit0V7NVFaqK/JYrZQy0drYLGrTs1NOw81SCV37&#10;85OcZ+OeMdg956sn6nZ6s369WOF3WnNPLS7qeQnCjBIBU89/fPGdb6Tpy+V1fdKmtr6ix22jkDUs&#10;reTJ5seAMyAM2BnOfw+wz3wfhsVHVFXtpLVUbKrGUjy5EK53Kq5KqeCBu7DUIZtfCWmxuokFd1Cs&#10;UtN1JQwXq3mPh2iBeQcq0eOfV985weR76nVfQ3Q966ekrrJZqSnVQopZYmJDychkkUHO7OVOckYz&#10;rdeel+sZqEra7vDRTrtkCxxCSN3H8rKRnHc4B54zxxqHTzy9O1FBU/SxLU1ssf1sSH+CXYLG0gG4&#10;hG7c88AZBxnU30QQe6jQCqG/We5dK3xLU001vqZJRHTrcomlpZogo9CSDKknK5AYEA8jnVZ32itF&#10;zuN3tUrT0MyZE/8ACZopWdS6qp5BBHIyRxnXb9ZWWae1Vz3QK0SIVlimKnfjjGOfgdue3xqleu7b&#10;0jU0VTeeh7zaaudGQyUlcElXazDhCFEqDDenBxlT+vN5/SWG5Y3Efys3KxA86wufrvb6bw2K0l2u&#10;Ait3lUxqhKnmxsx5hxtJLMF7DaVBU5PbTz05fVtNSbhcR9JRyR7oquceRuYsMKVIGG+QcHuce+it&#10;d0T094j2SM2qrpamS31Bhml2A+S6uCoRlAYAkAct6gfsQZtL0dX3mgmto6goayoo/RJSvEVmHsdx&#10;OSCfuRnVGGSUxtjcacPVZrzLjU5ihyeMdz6K6jlopI6WqpGpxil3+urDswJVuTvDrjHK89tWlb/F&#10;qzXG1wi4R1NHR5ClKtZIXBx+FwoOT798H+uq9boJ+nKCirblJaqeQl46eKSRI5YVLYJwwG0M3wec&#10;j50p3PxF6MsV6ayXa9RQz5w77WeDfkjazAelh9xxka2seZ8UYadypM6lOz/jz6qrFtVfF1vR2zoz&#10;q0XO31KLXSmhkEYaXPBk2khSGVSM84Udu5vLoiw9O9IXmnn6j6pXcFdpqNJ98kyk8KyoDx6QCXI5&#10;PbtqmaOzdPdCQW+5yQX6okZopVEDLGXbIZV/C2zcM5znHv8AGrv8KqDoWpv46go46yS5gmWM1NWs&#10;qU8qEE+T6Akm0gZZd2CO4OdWMvKjxRUg2+H3WiZnNbpAtN8vSFILHcOsoaIW+ko2MnkTwhpmj9wG&#10;HK5JwvJz3yBqsqPr3qaxXPdbLRMixSLJFLLOqjyveMsygMCDjGcjV8ddeMLLT2fp29W9o7lVV9Os&#10;gSIypOjMRkLg4xjO055x3Gg/UPS/QfUdyhpbpZqCikqNhklt7/TyJu7kheCe4wynXNZWjIB/CnhZ&#10;cp81jZVp1/1p0/WdV0PUPR1uegiq7cv71ih/hMtajlllHG0kDbyvBK576rBq6d/Elp6Z5HkuLv5M&#10;efUWkyVXj/n29j2GrarvAivVqq5226Ty2y3tmRWUNLKqt6lQggMdvPOP+mqi6ysMVX1rcb1ZaSst&#10;8b1zJHSl9v0Ua4QK2TkMCMZz8fBOqIl8X/8AudiRXFWgkIl4FXw2vq2KtmZi9QGp2UD1FnI45++O&#10;+utqGQ9L0MtNSc11ymadFABwdgAZvbvyfy++uRPDSjoqG4zXWvqkWkt8gLT4LRhvbAAOSwIIGMj7&#10;Y1Ytz8cLmtYY+mKSJnK7ErK1dzD/AJkTO1R/6t35DtrSflCEAR8lDjbpG6Y/HzwqvPXHQsHk9Ry0&#10;9Rb5o3prdNOi00rHh3dsBmlIyQewAwByTrlGv8K+uBVTdFjp93uFwjeOAFlEEvpJLeYTs2gAknPG&#10;NdMWW4z3SB7j1Z1RUV1UdykOxAVMA7UGNqKc+wz/AG1XHiH4p2KrcWHpSiEtJA6VE1d5zOk/pICR&#10;svLJgnLDAOcDIyTqQl0TGu7ouruo8/g54d2uOhluPiE1dUVVuHTlTQoF8qWTKuSqwqhCq4U+r8RA&#10;BfvpUo7f4f2zzJbj03BUUtolbzI6uP8AiyFQVjRUQMAWJOQQ2CB6tB77fVkttBNTTqY43YIYCCsR&#10;4xyowOQPyyNELr1bcun+oLd1jbZnphcYBIzwAAq2AHx9wefuQdVTLkOma6V5o/Kvp6/siMyDrBPC&#10;bv8AYPqHxA6l6DiiqLnbKZlApjJDtpoZBu3CTALbWQKMSMSdxxjOm6Dwssnhpd7k9t6Z8u33twIa&#10;9UUSQVKEjy2P86ZPsRx6sE5Oq8pfGDq5aaurkahp/wB3y0jrJQwrFTxK26PciDBOSU5bJyMk5xhy&#10;6P8A2j794rdQDozqIpQ2WleNHShjCmZI9+d/YZxuYd/Vgc8Yl1CAZeK5t7DY+/vv91oeLBNs0UVE&#10;tNHW9Z3mm6GsXTlJcaaohmqZ4H2w4pwykTgtgHG4nCjJwcYI4ndLdMWnw2reoaOsrHFTHSSpHbau&#10;IeXIdyMFVx+PKhhhuMMDzydOlv6mg6dutPDYJ6Wu/csktHBcJGjTyqCVv+C/O5drYyMexPOdIvit&#10;1tSVnUVHNU0KNSxCaSSaZ971IQDaSRg7TgcEDG8jPvrJdAZIwyIGzyPX0+acYYjZqYfN6Jw6FrOn&#10;emr/AHDqaCs6gqKm5QJFS0TTq9KQAxWEAxlkwWLD14Y8nldW1S1VN1P06lfW2Kot9R5QDwyjGHHc&#10;gjGVz24B+w7a5opbrcoaYpcIW8yCZaiPanlOU7kDgbSO47Efpp3t1Xfuo+m/3hb/ABFqaEg7Kk/V&#10;TTyI/A2rCzAO+3nBKpjktjvXlyPFgImcGho5Pp/pVIjFLGWyGnBHK6qq+j0rjR+UlOIDKsLRiRZZ&#10;wymMHOWOOQT9zrxdfEFOp4qe2P0/JSm2ot3qGfBhkkBH0yK2fUvmEyMrLyISvvnWus6vuUjU9NDG&#10;scaEK0rxqZJOwLOSMAnGcKAPbSpWyXI2+uoRDLUyXCaKVTvwVEbEyK2eR+PA++MfbCwciXqDnR4A&#10;Ln8D4+o+Cp066aotF+0T0f4c3yCz0dJPWdR3N3gq77NJlbaJBjEBByZmyxeU/hBCrklyK+8dPCj9&#10;8RHqeiCNEoWSWVn9JU852rz8/hBP/Vih8Fujeo4Jeub5TU1XbrrTtOKxK6SBaCVSQ4UDGZg6lWVh&#10;gHcAo/Fpg6Pu1ksd7rvCm632luVI1LHUWivkl374DCGKbj7DLZ9yOD+E4916Jgs6dgRY7G6aAsd7&#10;73775V5goUuUujfEBvCa8uenKFi0ku2WuqidzoARgQ52oDnkMWbgYK9tGesfE2Lrm0y23qO5SvUw&#10;b3t1Xt5i34ynfmMkKCMdsnGQMt/jF4MWewXsi83B7fJWsphoHUtcHUgtvaPtBGw7NLh2xuWNl9Wk&#10;W2+C1w6gjlXo2nmm/d8UlTUmpYbNijJIYAerOABjkkDj3tZGbDjENkNEpONcqqJrlWVxemqCokjI&#10;XHcyAcAZ9+P6jVi+FXgtcer/AKnqW7WeuSzUcEtVEVUBKgxsm9NzMDtCsTlck4IHZitmeHH7MtRf&#10;uoml69tS2+3dPuj14SpRpatjtKQDY5A3BhkjAC5wc6u67XKmllr7TQUcENEad4KamgQKkaqvojUH&#10;AwAMfH6a5zqPtNBG8QwOs9z2H+0GWbwiF3F0larVT2Ke9zQRTSzcR+YgO1EUKoGfbIJ/XXGv7YC9&#10;PJDTVLUFHFUyVH/FSFVkPucsOcYB+2ra6b8XLj/9VdFPRUlTekoaRYaicTRQuDEpWSR1dxszsZ+f&#10;YknGqJuPT1/8Ub+OsepaiO3UMMO6x0sVQtQTKcMk8zISpXsQqk5B5I7GrN1jDji8Rz/l3v4LqZeq&#10;wxReKHXfYIB+yv4lwXc3HpintM0dJQB5mf0tGEkjqN9XJ6RhiRTQhSzcMuBwxNzT366dQyT0UzQX&#10;OySxr5kVW5DQNgFgvpJCFgSOSVIBUAcaq7pW41Hh/noS82uCkN2nkdKqCnkeKslfluIxkyeojJXI&#10;GM4GM2DYbSlmuIaquVLLSCJ56mLzlVjFHgsBn3JKoP8AmdR76866vP8A+QzvHibVivW/euZfnulN&#10;DhRZ26P8K+nEtVD07RVAqYYKZ6SRZXhiNVEPS+G3s5iBaRhzgbe7HCbNYfCZBRz0HSq09RsRGjaq&#10;qRSwJvZikcazYJy7kk4Us5wmONbOvoaupt4qb1OwrBcamuqYBHtINQQUH5BYxgEcBj8nTD4GWbpr&#10;rXr2z9N3S4U7VMslSWp40WTBghd23E8KRjsMkbfbR8XqOU1xjgfQcdzVpsedzniId0D6Q8Tqqits&#10;d+qrnLd+oaR5rhUUEkdLTUlNGQQEgMg4cITlYVyxZu/O4j0x+0n09PfrXSdVy01D5DxUrwmGJwyu&#10;ohPZcphDkjAGBgnGuifCnwt6fvnTtb0hfrNDtWL6K5yRymJpHwodQ0ZGffBHAwPtrgi9eCUfRFq6&#10;hqurLpVRVtPfK+02iOMbSy0jyrJUSEKSdzxKi445JPcY12YkeX4Usj77Acep2+Vq/NizxkNap3jt&#10;Inhd1xL0n0VaqqzUVqb6lZVWRVmMmPLHmkkuqgKOWIDBhjIOnzoy6WjrTwouiU1YU+pYzTLEcPEZ&#10;IhG2R9njkHPBC/B0G8eKu/deeC3S/iHZ77U/XwUQguSrKVFTjEM3nKpwWMixvgjtOeANA/C393Wi&#10;wJc7FWl6C6yGmraOYDNLK/DjueRIqcE42sSO+dWsvHbHAHj8wNX/AH15Cycz/GwVyCq7636Qs/k2&#10;nq26yPW29qmpa8+a+4iOCKEU8KKpGGkxImfliT21W03VNw6k6tn6v6oo5KiquVUaqqFMvlDPHoX+&#10;WNVG0KOAAABjGrK8WysNvezCRoxUVCM0eQFDBiR2/X+ukq3W4VIpKeSVnpaaQGZPNXOOzAHPf311&#10;eHKJMYOcruK8yx63rqXxK6/tF2/Zf8PquolahuM8S0FLBHOznbRP9PtA4yCkaZOP5h2zjXVX7BvW&#10;V+q7LUdPdSWmltzVdLHX0Kw0aUwkh9iI4lCKPUSCQGIKnnvrlHwS6BsHitQeHNquiVslutXUt4pp&#10;Yd6lWhWGCs8t8D8DgMhIweT27a6ftvjBZrb+0LZIqaWBLfTzPZZJAx2vI7GN29PGFfC8jGUPOtLp&#10;Uck2Q4xDaiXfAcfU/ugyaWuBHqrP/bN8NI+uvCCtvlNbP3hcullkuEVMELfU0xTbUwkKQ3MfrG3n&#10;fEn31+aNuqJuhquCthkNbZ60bMSqCPLDIWTuwDqQQrHuMHHONftMQsiFWUEHgg6/Lv8Aas8K6fwY&#10;8RK+01Nsik6P6gUV1rwQDTLvO6MMef4ch5HPEkTZ3Elem6dnjpsxkezXG4U9vqPUe8ditXELnuDY&#10;36JAbY70P8FV3f7PZ+oKSiv9BXzzUx2rI5j2TIhJ3IwUkA+X5uFJ3cE42kEqNuuddTTU0U8j09QW&#10;jhMyOVB3q9NKW5xgyRoxHxJkgjGtFxNw6IqFq/qvq6GKoSVJ4JARPF6lZmAH8MgMVJIGN3IGRmct&#10;zs/UdG8ZIp6iZRHIRzE7MxQZAA58yKN8gY9fuRq9nOhZegePjHe/+TL7Ee7vtS7bpXXDkznxXjHz&#10;DV2P8U1cam7Cz6iinfoPxMfzZaq8VE0UVWkVxLU0IYNWcI8piBXOFQpwwGAOM5OrCi6psF7oWpLt&#10;T0d2pUDipieAyYinDykMjjAMbIoJz/KSMjnVC2ylegvVLLUxeXRu00IinLOgimHnKqnPBEyuvf3P&#10;xovIZ4oFqWo5UaaBnGGDo7RuVZUPvkEHHPHv31zeV7BdJ600T4biHDgjY8Ht8T2XZxdewOnQeD1Y&#10;OxJDfnIL8d3NebgbDixynn9p+ptlH/svSQXCBvoKyCneKKkWIxlY5VdIztyYxgL3OCBx765UvUk6&#10;9d1EgSL+KuxQGwFAZNjEDkklVbB9mGddM/tP9QV0nTnTV1Fdc6ymFRbapjLQ7YCWpi3omBG3IOdr&#10;Akh1bOONcu+KteydYR3OFyFjaSBhncI3LOSB3/xEjJPOfYa9SzyYoI2k3VfZfMeC8SSSvBBtztxx&#10;z2Rr6l7lJTKwhSQSK4iAXDB1I8xgfSC2Y9oPIAbHzonFCTFTlsIIaFJeYlJ9JzI2SCTnKYbkAqww&#10;NBenzGYllpvI3Fs7Sv4DG2N+7gM2cYB9+dFZ5opPKp3igdcbDEiq6pKTwoVjgkKACxyFwDyWGBMN&#10;iyrh5WqKKnapjmWZWgrJI5AqRs2fKw7nIONgaQA7j/KfcaHmocMs81WJIlKSyEyYj8hW8rYBjccs&#10;n2BHJzkjREyJD5kkk0MlOhnRvMbACsU3sQPZypOAMZZsk99QpJoQZHj3QM0pVAThHPqRj6Tzhxgc&#10;YBZM5zzHvupBbJqV6atFLLJHBKZmUfxMkyKOCznkZMkhIwMBBx76i7YaWHy4omnIDB1eRQS27Dlv&#10;YKSWcHnsODjUoxVXnwRQoJGVwyhZMyBWdFLSOozuZhzjLev7a1Us1KpgnlZWiaQIE3Bt2xgVIHLE&#10;bpc54G0Y5OpE0nW4vBUJFHUGMhJGwWZRufzNwWPco5wxPpyRx2zrzQuFnlrauqaSUTwyMjwkrhSW&#10;EaK2QRu529u3OM6+wzfVoZY2JeIS7mjMeUBJyGJOQTkZ7E5X1fPv6qAUzQpFGF3tFCY1K7HMcY3A&#10;HLH0jknnMhP20+pJQ5jH5KxQwFmfDwbnD7ioBAKjuMFGOQPbPvjxcaOY1lTR+fCVlMUEQjbeRE+F&#10;wwTPcBhjgneM4zxsnkSOCpmWom2xokeWzEIp3jJde+DhiRgDGMYyMnXmuqjF9dUR5VaSL6lFg2D1&#10;LIQGyBkEbg3tj4IAGoOd2SCldMUNXd73FioG4BqowgsCsaU6qqAdgQGIY+5jOmqOCqWYv5ap9IFk&#10;O/G0hfnOASSO3vzoJ0TcaVerFhkTyoyj0kciwgq0xwgx8AkOSR3ZiTjTX1PQfQXYxhnjEqE8MNpR&#10;Tzj254/rq5hgFmyFIaK9WCRGr2WanyJQoYhDJsUbSWUex4B7f9tN/TkkCXKN4vNKvPHIkceTK7OG&#10;jbupwSSiAbcksMY5OkMbUMpiG2HcimUAh85PGM/Cg4576abfWvVyMPMlp/qThBggKi7RglBn1YwS&#10;DnC8EHnVs7CkLlP8CtDUw2iruU80hglrBOGSUNGJXWPzJYyfWyy7zjBzj1+nOpF1obJcrRdIbTSw&#10;yNDb3kZIZNvl/gZQG2kGSNlJwGBBBU/dYbqeamasq3ooIJ6CBqxVkWU+qIY8sqjEbPTIoDEjao4H&#10;B17q6GgqvrZau90tcY1nlWrpaqOJJymNwlViNh37JPKP4i7fiY80dLwfMUbY/lCQK6lC00HmEwCF&#10;P4OA4WXe4wI4xgt/I3LNnad2BjA+9QSpWPFUyTz1EsT+k7VYBTghuTs7dySTnjtgY86PIaivrEhD&#10;RyBaZyztEVWPBbePSDg42nIGB3BOtk08dZUllo6qpatqY4JYwFk2gJmPazkbmOGGBxgj/Fzd1jsh&#10;kIXW0k0lY8Jn27CwzC+VB2jcODyDwPnGda1lignljNWkQfcoYQlsgjGeDnI7ccfc6JW5vLcz3CFK&#10;mjihZxHIv04LHf6A3K5UHJ/QDODqFLSQUqNIlLI0pWZ3emgBVcoJIyjA9imV+VTHYjIGXUnXiRKe&#10;a3uJaONnR9ond3RREzgjKKmW5U+5HqHPGoVxeClkNHTU7wSK0roG3qKgANhgDyDjcCCM5II7g62y&#10;xGOCsZqSLZlg7FCWKgjkOTwo4z3OhktdBHcHMcCTTq5ZH8pdsaMNuI8k4K7id2M5HBGhOkpOF9aD&#10;6raj06wzO/lGSWaTbGrA4AXGSBtV9+3kZJ+dfFeGoDEU0P1bsjxL57Y2yZGd5PHp29uxXPGca+zV&#10;NXLP9PtCBQBIWZR9RIWAcuTkY2heOMe+RrQ8RiSFYTJJCaVDGVUvtZeM5A7q3LfHp76CXDspKTXe&#10;YtFMaySOZZBukV6gRozrgkLtXDP6XHfHK47jUWP6V6VJa2lijjkkO/zGYh5SHwxYdjhgCv2J9taq&#10;x6mtkKCeWOSQeljGC+Sy4JwgAB9A5Pc5/LzKIaX6qpRFPnyylkjJ4Bzn1OMZ3Efh7jcOMjUC60uF&#10;ArainjVJREsbsq+ZtDSru/w7snAK9/g51HpJXgnSRHpkVCOFA3bvxKQSDls+47YI1uupWlhqoJ0Z&#10;2kVJFZo1IcMoOedp9x7e3uOdDxHCvlSVHkqY4yMx5DMFXj2IOewPzj4xqu4bp7R2hojLSHElLvPr&#10;YZVSygHjaBksVJBHBye+TopBJNEWWKQxxSPtIWU/wwcFQUD4XLAjg8f10Ht8FNURzrFBAdjLL5m1&#10;N4Ocj/lAYMvtwVPvnRQskx8kQTSh2ZjFICxxgAEx4wcMQe/ZuBzq0zYKJ3KG3Cby4gJq8uYw5WPc&#10;wEkZzgekHcR6cg8D8jwmXCqeeREBy2AM7QB9hx+v9tM16q5H86aYGN04ZE4WPjGFBzgZUjAxpGq6&#10;loUd/NHmy5PBx+Z1jZ0tmgjxha6uUSzqFO5Y/SPuff8Az1AqNpmc/h+f6a2x5iQqM5+c60VWNyyK&#10;ch/0/wBcaz0YL3EyrJjPPYAakVkX8NHyAcY1HhCAjcueBwdTalR9MCpDLuOSD2OpBRUFS8ZJUA88&#10;8Z/z1NgkdcAYO07gPbt9/bGoiKeSCSec5Pf76lU/GAVG0tz9vfOptTFFEYAY3dxxjng60SwLIzMC&#10;AW78axDgEJkEEcfB/LW8FSNikE8AgHjRAAU10hVybyDTSrhsMTx3I0fttUJ4Q6v+IBsffQy4UpeO&#10;JdoGCx7a82qc0NR5UozG/Bz3B/7ax8pn+QlTjkF0U20glcMiqWYAk8HA0Xgjli2bmXG3fwQAuCBg&#10;n2P9+dDqeRgIkQjazds54P5aJqofErIdgJCgf3x/41TIVsL19LHLN5UeGjb8JZc+ojuNfHoJo6cK&#10;74POGxznn29uNSqAFUbftQxSDJ3DC++f0+BnvqUytVRhZvS6ja6Z7Z1FOiXSt2lrpRBVL5jxf8QO&#10;c/6z/np2WaV8r9OkaKMhw3OfbVYRM1nqUr49zFV2yJ7sv3AHf3z9tPdHXl6QM7l94yDroMPJEsdP&#10;O4XMdRxTDLqaNit1dNUU8GIJTyMd/fXm3wSVA/3gbi67WU/zZHbWqWWORdrL3+Tzo107QmorqWMb&#10;trzRLjH4ckd/00aZ7RG53oCgY0T3ytYByQuq7DTpa+mIFIO2KlUEfpjGubbysl9vNZRxUkknnzvF&#10;HAvpadhwCf8ACgGMnsAPy10fcZxS2R0YnaYSSx7ADH/fXH/V/Xlwra+exdDKzXC4kQz3ALtkmLNg&#10;RQL/APY1PYEnPck5w2uFwM6HEmkkkPOy77quM+aKOJnx+iuXoSaz9HUdbGtTTXC5UyRzTQKmY/OO&#10;Eijd+yopbhQd3cnbq4rXI91porB1DbxUpU7pJXZsGOX3aP3BJ/Ljjntrla09PzeF1nt1srn+vrqy&#10;Z6is8obkRFQkoM8NtPJb3OT210B4e9WwXunVvPEnoMbEdlx9u3uP66zJsv8AFPOvdp+lK9h4sbId&#10;NXfKAeJ3hrfrBWWi/wBAoqaK11ZuEc7beSi4Ebo3fJbcV5BEfY8gZe6i63aiqaq6O9XUSqrTEtgn&#10;b+WOB9tdB2mCjudoa3V9OKiikQxvHIAqkcHjAHHwR7jVDeK3g91RPWyVnTt4mpKWzQPMjCd6c1ME&#10;nLR+YhGGQwrkE4O5W41gZnSC6Rmg+QX8u6y8npji4Ni2aka3XO+WaelvVT0/R18iF2lhhInLKDjM&#10;gKqwOBuGMnHbXQls6iuVnpum+m7rSm21dXRsZkKBnilAMgQoBhB60POCCApAOq/sVA3RFPKtRda0&#10;10f08TxipD7ZHVXJkxj1AHuCUbvgEZ1Ek6gq7zd5ZaIussbvItbKzFkVipC8EEnAY8cHOqZkZBki&#10;AHZo1ON/Kldx3R4w8K+BurV6eubVjVlDTXOeqhimSMRTMfOnYsFUIc+kekse/c/OmNXlopqepaGN&#10;aSnGMQMTgE9woGc8k/p99VpY7rElzFXvdHjX8S9wx/nx8/GjyXfyqWZZLpIkAbJRiS7dzkjnJONW&#10;4s5rhqPfge71+al+Kaa9TwE22eouF0tkdTMxhknjlYgj/ggSsYmI7A7eT+mNHq+npYqKmmMqQUm5&#10;Yir+klyeBk+3tjPfj41TL9b1xp5o5LoKehqpVWKnEMgl8kkKW8wArvJDbeR+fGnmyUlNeLWlymuN&#10;VVU4baWmY7xJhQR6v5sqP7a1I3eI3dWWggeZTq/qiulrK2zJZ2mMdIWh3RlY5ozgBC3YEneufbGc&#10;HWnpNnjtqztDOJk4dZJQTsGQoOBjIHHAznOtoX6G7PBcqim2zRKoLy7M7GyPcqMqxHcHO7Gotrtt&#10;rtV8PTcEuykrovrKQJIxwU/4qlgP5WKtyQP4uOcaKKGwSJAW65dfU3SKS1V7grpYFj8xZaKjklYk&#10;HAGEUjPOOSM4znSJdvE1IqyC40jQy086P9GKt1jCNuA/iq2SjY7cYOcg/ForD9LKKdpVdNwDFz69&#10;yjPftkY9tJviP0R0n1VZKme+pURqSC9VTSBZIUTLMynB42gkgqfnA7gcoLhQQHtNEgrTbbPQeKdJ&#10;dbJPdybtSo0bx0E7QurBQTiZCpJLN+EnHcc6qm/eE/U1s6gjt1kkrrXUWhjItzNbHJSOMgAlmJUs&#10;vOVyvvnsNRugvF/q21eR0lYJqd4GlmMF8qjtFVECwVw7xg4UADlTgjnVj2+XxKlub3aGqtCTysES&#10;qp6hmeeQ5yB6NrekZ5BBPf30J8gYWtIv1VYy2NJCrn6aust+St61vs9HTS0poaulo6UyUlajgBZO&#10;FCI2QCWy/BP56hdT9Y9TdAVMP/1eVC1VvqZRDEIYoqukSP2aSYOWiZmIO0hQO2TjJtDqK33661Es&#10;HWHRlPdYY33Gv6emNvq4wGHEyJmJ5O/AXB7carO8+H/TN3vR678N+qazpa4LG0Creac0WZdoBZ3V&#10;fLkbJHDlRzgjudZubC2On2Cb2VTIbYtGKTxVv/VkD9KeI/hzKsCRjN5oV3GCQ8rhe+PYtG+R8Htp&#10;a8WfD1uqem6u90UsVdW21vOeoyolliVcNlkADttVSQeeCPz3WXxYudgiS1eLPTdPZKuqqZYKG6U3&#10;/wBxVQQgb5PKLpHv7hkJA9wBzqTcPEezW2vSGBIKOqnxNErS7o6tWyASAdsisOAyk/Y541mzSZMc&#10;o1tHxHBVBzbFFVh1b0Xcbtcv3T0/aai9Xamq2e511PJI7Us5Zk8vauFT8BOR+EAZA41fPhjYv9n7&#10;FBDeul5J6+SqL0NKakTSxVAAEn8Rj6PQpbBJGAfyFsWRbFT0K3G0mik3iWsngD4di7Fgw933FiRz&#10;jnA1X128SP3rWXHpato4bRXWqZPMWzokk2wAF15yBxgZRSQff2OzldQxo4WjV8e//S2mAMYHHunD&#10;rDrCm6UrKCtqLdBLO9P/ABJFwW7+oRuRkkcZwB3GdJV3u9NWOl3sNTuSV1eQRnDqUcNtPwPSDz7H&#10;Qjre/wA91s881ltdbFa4EeR1uG5Jpp2df4gUrvVsbl49ODkg40lILv0nXwXYzxChqYo5GeXdGskb&#10;rnYyvtbOPt3HBONY3ixPcRDsOyxsoVIXN4V9Wm5QdYWGttRqZ4RLCaasMEnlspZcEgjt3ONVJ1la&#10;btQ3e9264WiGp82VqqCcruL0rODgY4DZAUkg+/8Ahzpl6W626duJNT01cKWC5yzR+ZQb1UTpjGE3&#10;fGOOM+r3A1L8WOs7FTXjpSGmuE8V2s8xnuNN5DFJqOdVY08rcA7hg4G4jJ7EjVHNa2Rmpxot4/hP&#10;AATZVO+Jr0XSXQ/m2u6fX1txSOqjp46RoKe2xsSSoyxMvJKAtxlW4OM6rLoRepOq7yiHqIW+nclJ&#10;aqomCRoGBA2Llct8BcexJA51Y/iTfbbeL71BL1HUTV8P0qR0MAlEMcZaMCKNFVeETezbQR2JOTnK&#10;fZLEVgphHAYtyqIweBgj08se33J1fwmM/DCU8uSyWCMgBOnVXh2H6tp7ZUXarPSdrtqPdpq6vcRz&#10;1Dh9uTkAk+kkcKBgY5waz6o6ran6texwXWSoorVRwrbCUMaxRKq7Y03KM4B5f3xnnW/q3r2PZT0H&#10;1puVPQSs1NRyE+T5uMNPKP5gMBUQnsCTgcMr1V6vXVVPX3qr3Vsdpp4qVp5IhtRSdsMCkABR3OAR&#10;7nknWjA176e/gDb+UIRmrKbLlY7LBbKq4U1fcWrZId7rHIiwMeCVYAfxPzGOe2QMmHY+oJevLJV9&#10;JGkphW22n+uoDGgVnSEfxlYj8TeX6898Rt3ONKEnVdUi/u0IiAxLGY4ydifluJIP662WSb/Zq7U3&#10;W1rqEpGs1RTyfTCTBqCSd6jOSQyghhzwx9tWX4gmAHdM1tmk7WSzwTLcLVQXK23OO72qWGJYagOy&#10;zDawDDAIG5cg4+Nb+hel4LfBBX1ko+oppMkpuCygjA3c4/rwcam3m22/w78XbFd+kZoIumL7suVq&#10;qjEWIhlQ/wAPGCQVZgpHcDbob1jX2u1J1AlzvNMZKRpFoUVypOTlGCA7ssNv5AnsNAhYfEMQ3BAP&#10;3B/ZFjBa8BPlbebVZLTNR2mSupop0Sc01QiyNlwNqtInYsyNwOy4zgkjSLS3G63mtjvsMyM9E/0s&#10;8FQiywOGG7cyupjB9JwCDjg/fQHw0V+rKuVqm5JM9BG1VUUjVOwSepVEmWGHbLAbdwPHAPOm/pG0&#10;x/v+atuKx2+xxz+S0LOwlnkKlkcKq+pnAJ4wApwMZy1rw2QO35W2PzCuFe1h6Hul4ket6hvn/wBr&#10;biQ1D5KD+CrL6Q2VB3N8bf6ewGGOPoua8W6p31sdsVqiCSBPVND2GF/xZwvPb5xqyOnrt01NDZFk&#10;a4VkNYfJpqMwEwpNGNwlO5fQVVThtwGN3vpvo+h+tuo/FLpzqvw8/d07UUqNcElfYuBIGZpNo5Ur&#10;tBB5yFIyedZPVPZ6DrTWRtFAkWR6d1UzYg5zXNCKeCf7N3/1g2um608QKe7Wy2V0KSQ2iQiGV+e7&#10;EAOEI5B9LEH276G9e9B9O+Flz/dE9N50dvH1UL1TruqIvUI3d+5X8SvgZyMnsgfrCu6gnj30xpWh&#10;liTM3q3bTxwMd85GO2cjtqi/2mB03dei5rVW3eKgv0SvU0VfgqtM+ATE5XnZIFCsoO4elh6lUjsu&#10;mdGwOjRiPEjArv3+qF4YG6/MnxD8V62h606o6aqKeS02661jVM1AHIjpbgAMzxqOAsg/EB6WBVud&#10;oOjPhd4uVlus9Fck6foXv3T0ctHZqypgWX6VZAC0u1htdweYyQQjerk6+w/sz+J/jdbKzrKOmgpK&#10;W2O9FSykCSWd43AeEBSDtQEkMeOQEG0+gtXdKnwqq6Hps0KVkENOjpLXwsDU7WcbtrHaCpLKVGVy&#10;vuMal1PqX4dmmI+Y/ooyWxms8LV0Z0F1t4hC5WGQVk9PW1D3iquWIZq5q1o2SMy1EzCQIWPqXcT3&#10;YKxGul/2f/Cy89K3y41N6+nkjt9saWmSnkLok6gBFYMoywB3ZGfUpOde+jLRU2Tw4ttTSxKam6RC&#10;5VpRAjFpACCVXAUBSqjAA49udWP0NWx27p/qC/VBCwrbzUn1bgoVZMj/APF9+RrgpOs5GbmsZKNm&#10;3Xv2VNzi47lUZ1BTdMdIXTpi111wWnpq28T1UcglZ/qIKZDAHfjjzHVI0z/JGzZ9fCxa+rvDTqTx&#10;PoehelX6lrrlcK8UqQtRRxxRPuOS0jyBgiqCxYxnCgnJ0hWS5XfxY6lvFzaV3rUhlFBCAqxw0MJV&#10;RFGOy4Q8ADn1D30/XO+Do6xq9x6To7lc7ir0FhuNNCkd8obaYHWvmaokyqIN+xAwx63UbSc6mMbD&#10;yJf8oN1sLpBa5r3UQk209c2S8+NFz8JeloJU6Qjtt5tVvmIC/X1BpZ99VKcDeXmRQh9lRAAOdW54&#10;bVNHfvCXp+roCzgUK0vmD0+qL+ERg/BjP9vbVIW/pvbcujvEGz1dMlvt0dNXXCWrkCJTwLUzvJhV&#10;G45CsAAD6s/I0/8AhNS9QdBVd38PbxS08lFHcKqsppDMT9LSGSSNS64/E7xgoozwWJwCp1R68yCT&#10;G8SEUW0T9j8+FNxtqsSGslqbahVzLLTyeXP8gnhXBzxnkH8vvpY8SLbe7zYrb01Z6DzluFyo6q5S&#10;CTaVoUn3BSchVVpYAcsRkxqoyWALhYeoel4r9TWOslq6hrgVovIp4CXJlOEwW4PqKkEnggfGiNT4&#10;St1J1PXmpv8AQ00Fkq4rnRRVEzq9UaMptaMbShBCNwTkhjxzuHPYR8N0c7QdzW3996WNE4nVVgKl&#10;vErxAtvhp1fBV3KkS5E3iOOpp6k+Yr08LqJMqMHlUKjkcnv6Tmvuieqajw769q2ooo/p7LVyXCne&#10;QMKhCAWhjjkzuAZmjVmUncvqzjOg/XXUI6j63ul7qK552mqpG+l8pGh27yVV94IJHfgZB5zknH20&#10;z2//AG26arrzFG1LWTJRVQeNWQR5VeQ3pGFYDPsEGO2ugwoo4ccRAeY7n++5DbJpNjld2eHfWdbf&#10;qSC+PG9sn6ngNwFItQHjhO0MAq9xu3MwyOVjP+HXLn7a98vFP1tZKBVEVA9tarSRCcSVEkhWUE9s&#10;qI4uOSN2f5tMPTHiXe3/AGlZmuVqlo+m2qaazUG+B1AZN9PFKNwG0O00o7AbXHJxop+3ZbLNbelu&#10;m77V26PzBXT0scpwGVZY/Mbbk9yYB/U/OjYUQxs2OI7kgkfSzXw4XU+MZsUyE7jlU74S9VjqvoHq&#10;jw3rpiZPLa40rdxsZPKqQM9jtaOQAe8fzpe8F6elpI+renqi7vHLFTqYqdwV2zJJsbntn1dxgnYM&#10;+2lzwipOvK7rGK89HdOzVtJTbvOlk2wx+WRtePzHIQsVk/BnJ4IxjVrX6xt0xT9Q3+G2eW1daZFy&#10;hysNXC6OJlI4BddxI9yhPOeNnMBDXxf+1fVc3NIA4td3VXeINQt0udNX1PqeeERnAHpkTO4/n6sf&#10;pqVQ9LUdt8Naa5PSJJV3O9ywLWAHd5McKERj/wB0hLf+341L6wp7BAvTN9oZf3r++aSWplpHgkhS&#10;El/JC7g24t5scjHHAG3vnGr1svh1C3hA9qQSi62akmroEL4BqZI1eSJsd8kBOO2Ac981pM84LIoJ&#10;DWo8e7+1ai17ms8PsiP7IdfH0fY+sa65RlJ7MkdzjiIwzPJFJANp9txMY/LSRer3Wvm4vOwkgcxT&#10;zxyMZ45vNLLt/n8wgZwCMbgToF4R9R3Sp6f64+omRpphQUTRoAueJpSMgcYKjPB5XGhamujqaq31&#10;jtLJWIK+OONSRTKuFZg5xn8aH7EH769i9kcNrMUyu5f+wpDncSAPRfrp4J+ItF4n+Gtj6tppg01R&#10;SpHWJ/NFVKoEqH7hs8+4IPvqN48eDtq8begavpWsmFJcYg1Raq4DmlqwjKpPGTGwYq6jkqxwQcEc&#10;nfsIeLcdlvtV4ZXOQQU93cyUIVX2GsVWLgc4XcityQCfLQc99d5o4cZGNVsvGONK6N39Cu4uSdi0&#10;0Qvx06n6X6r8OLnW9GXSxV9Lco1Ed2tEqioViPUs0DLghArErjjarESYdkKXX9J2e+xS3ToW4RQu&#10;UdpbVUyng/iJQnAUZXOMAcHhcop/XDxt/Z+6T8aaGCoqppLN1Hbx/wDa+90ifx4RnPlvggyR5525&#10;BB5VlPOvzP8AFfwmvvh/1FN031VTmzdXU2ZYKsErBc1LErIkqDaSxY+pkGSSJGVwc5jDLhTCWBxa&#10;eCex9zh6Lp25MfUYPByG6h6dx72/D07fBVpR9XXGiuZpbjTPE4l3CCpXHmyAiRSy9nAfeue43c9s&#10;B8oay3V8EV0sVwQJDRGqkpZiHlQZUMNoBxliWAOcL+I5zpBq7xHTwQWDrXp6OV4HTY6swZY1RgUi&#10;IOCmWVvTuUFVCFAWDa/3NFNRQVnTVzarYRs7xOdku/aGZEcHD4G8ZzuwrFkRQCd7p+TiTSkzn8O9&#10;2+oC2EiqsdveVsdL671XoTHQ4rhkQd45NzXpv9Nx8LTp+0HZJz4W2GtjoZC1FTxRloxNJsWEiBnL&#10;hjHtzFJjI+QvCaoPxRp8wWmvSpjkFwpYJ5FO47pAAue3cjk889zzq+bT+8vEDoW99F3poTXW0B6c&#10;1wiE4jYGPYH2uSqtz6ed0g59Z1RnX1JHD05ZpjK7yJTeSyvHtYeRKY2Yr3XOBgEe5zzrsOogujY/&#10;WH7DcGwV5PE5rcqaMR+H5idNVQcbAHuHATDZY/NhRoKYSYEe5VA2h3GcsMjsVxk55I7EnX0xQxmb&#10;yXEr7nkUxEkJ6d2xWIwWGwAkDGCPnUq107m006ywtuhgVP8AhZZlGAM7uAMqeMc+3trXtaTygtOq&#10;BYmgjjEbOsqSBvMb8IyMEooGMkcYA5nG3yhGJ3Uept9PH9VH5QNOnkoo2mPO0Esu5sENyQTjPvga&#10;hUzU9J5dLVq8zDynfyiFjygbYzADB2yOM7m9j+ei1IG8qkrpKTYIpZCPOQtEv8pfOfU23JwAAc9u&#10;OR8VPRHy2M5icKyncoYStGN2S2MsByp4HHAzjJd7AnBUF5KienjmplllkqBOi7Y25ViZQNxxy+0K&#10;MfPPBGd8UwBKeVIYqbcIo3wfNYDIIznJIIONpCjA576+kxV8jrDUMYmaP1EYwXYMzyEjCgK3t6Rz&#10;37alTRxzmnkMYnkmjaFwZATGFP8AEQA9sIQOSPfudCI7qagSp5YlWmmCxgxgyAfxJYgn4u42jAR8&#10;HsVPzjW2oUpD5ArJyyO9ROYtzMWK4HqIwgyQAD/h9+Dry8y0lJLLI8oSUuJRESC0Yz6SDtAHGcD3&#10;HPAbUpIXE7SUk25TlxFs8whlDRqXYgen7E/yMMck6agnX2WKoo5iGhKH6fyEy+W3vGQ7hWIxxLkN&#10;jP8ADOOdoMKaNfIliC+W6RocrMVUO2PMXAGOxQgdgBkn21Mno1Z4YCySu0jtUFHU/wDDVPUzg+rb&#10;sZsds475I1GmpyjUwZCIZQrJ6GZRIu1GkcE+o9yFzhVC5xu0xCSgRYpp/r1hCMriSOVFZcNnc5jJ&#10;IztfI7cnIB54uy41kPU1gt1wiKxLIMP6fxenDIdpxnAxz7j76phIA0vnHa80u2Mqjl5GkZw5RSoJ&#10;aT14yO3v9r2sFhXp/pCO0qWqJ1YyTBc5aV24jTBOCAQBz/XVvEsX6IMvZKYZVcRvGTDgK6ncMcjn&#10;Hc9iM/bTDbqWX6GOtMv0kshk8p92NoxySw9yCdoHY5+dCZLaZbc9fRKtSYjI8pklG9BnCBsDGX2v&#10;gE/lyDo10kKIipppZ0WSrp2h31XAj98x4wd2UAGDnGOGONW3mghgI8tltKxUnlXCsesWsjV5RllB&#10;IWIDuDwZQRGQd3qLYJCgLebYsNZUzmg+qnD+c+yCKVX9KyKkcg4LbsZQDd7EjvpwtdBT1djaxmsg&#10;lkmkFNHIqn6dotgKkg4xulTcpTk7wSQFAKr1LU3m5XGhuMs0FRVVDSvR08KxrGYWk3SRueMEBlUn&#10;I3AY/mOKGvxTYOyPWjYoD1LZrjZbhFTQo6xySzVscUky1EZBdB5okTBYEnZtZcjccjQq60ctOM11&#10;XI6mMRil88RSU7RZ2ITgbjtCMSMdgCeMabr7U0AqayngoKRIKmWJqRpKHdITEI8qdgOz8T45+SRk&#10;Z0rXoQU9BK1JcFFPTyl45GEEgd5FLeWXXgEDLIBuPA3ew0YONUoGlE+nmlrv3bUSrTyQSSyxj6lf&#10;LUuFA47cGYZxz3x34j0tIJJhJBXSwimh3RSRlzKZcKWGQMsxQjgnPoOTjW243aOWSSSkEhankCTG&#10;OGSXKRk4YyEhRkH27nHfGh0sPlSVTVzNNNPUO4Z+wbcqGT+bJKB8gjPq7YzpyUlHraeip4Up0WqV&#10;VkyZpZCB/EzIwdSMkAoORxkD9RccUdLVvTgBoBEqCPzHUsh9A2+49R2En4B5xjU6plqpKqngWWpj&#10;VZJYmigZpPKjViWeQE8DJRcEdox7HJhM9warNPC00beh0kJ2gpkE7ST6FIBY7sEjJHB0BxtOFEff&#10;LG8USo9QXkhMjy7lTfuAYkDn49sH8zqXUpLUedNLTNUFt6MihkfOOSxABJDEHk4PxxjXmVGMVQ09&#10;RXOMbcCmXAzsO5SSMnGSByTnjHfXymnqVetTbJNJIWDbKcgbxuCyFRtABDjJfPZufbUQL2TrKFJ5&#10;KsSu7wFxI26cuoZnABjwpJAyBxxgHsNRpwqkyVFXDJHEhCl4vMfllJbYMHJGP0Q47HXqICSbyhUq&#10;ZXnKwFZVAQZVwQSwwM7+Tn8PzjW+4lbdNQvRVExCgxhiVLgjOMqOy7ZAPk5b509ABMg9QC00EreR&#10;L9TE6H+H5ZByQCd32wAAfjHPGodrR/rQoqFhRpBlDASMHIIJAHY49/nUq4iOScGnggqchlkEa5Ky&#10;dtzDnK5bAGM5x768UaeZBITFuVnDh5jgS/4hjcCcg5yD/L7HnQOSnRW1R1UKo6TyyvEiBDIgYSKe&#10;QMNkk7WIPYZ7e2iVc9Q8Y+qqnyHkSoTZHxuyF5GcH1ryR7DsBxBhlhpY444hC0lKokB8woiAqN2S&#10;c4yWUY55I7Y1pulRLS7qYRRxRNKHAWR23ZBDA7eAG+3OBkHvo7nBrLTDcpSvsiU8TEyHldrDdkEA&#10;luR7EZx98D3OkqSqarlMrDAPCg/yj40U6tuNRUVhonkL+UFRnbgthQADn4AA/TQeAAY3A499czM8&#10;veSrgbQUo7xB+uD86+VJlmpg/LuGyWPJ/vr0SVi3N3Y6+VBKUgL7gGYcY+x/7aGSnC0wbmCn0g/6&#10;50UwrUEoYZIwQQPb89CIDiQjdjP9RozATJTTMV/EGXA9+Of++pt3TFQItmdif31NgG4kKCOM4AyT&#10;yP8ALvqFGhzwD7Y+2pkChQHc5xzjPP3/AM9FCiVMhUbCGYHHJ/prYUR5FjDHsGJGe2cf21qi2bF3&#10;E+r78nH+WplLA7zeWihhIwGMZOQRj9f/ABqVqBUs0XmRpI4wcD76GVdAV5AbPzjjTjHb5cEpDK23&#10;j8HGtNXaZnyDA6nJGCuNVJWg7lUNZ1bIRY6tiyQSEAx9ifcY/v2GnCiEMqMZdzBlwhyPQcDP+ft7&#10;aSK2hno3EkZIKnOQc6PWqv8AMgEocK7qA6k4xj59/t+usuYAHZbGO8vb5uUXMlRHU7oXBkbAbcoG&#10;CB29yB37fOi1HVxTJu8rDgepWYnQWJ2hkepjDMknpMZ9IYY7nGtW9kWGsjlzDG5xIB+BiT6SWxgH&#10;H/T30FWkxyBKjIePc7cAn3B/130wdErLPmzyoEYAmIso5GfYHnjnjHxpTF6oRAHhbzKhAGZIlZu/&#10;PYZH+f8A2izddVNLOZbZFAZ403K0sqgqfbCkgHHwfjtqccpjNhDkhbKKcrzNmo6CBpKlqcon42O1&#10;cf8Aqc+kf1166WrLVV3i1UltdZBV1CkbcEYVv8RO7uB7AHnVJz35r7SxTdTdUXm41MKFo4EiCUhl&#10;LoBGQrLtCp5j7gCCQFxgltWZ4KRrV9SWaRCJVpiY1w/4cEEkgf8AqGg53UZGs0NGx2T4fT2+M1xP&#10;C6e6vSZenKpYJ4lc08kalu2WXaMnvjJGqN6a6VtXRn/2yoa41Nxlj2SytTrmPPBCHkrnJHGDg/oL&#10;h8R7iaOyCJVYPPwit2xnnP8AbVK10lbEz8SrLJklhHnylwSXG709u27jPz2159nyHx9IXQZTg1wa&#10;mnpG50sPiBar3W0stUaDzXWCNQWGYmUHkgdyD+nvon1FFN031VH1lQWyC1W++1BSehhlBVJD2l8r&#10;J2FgORgDK5AGTmu/DYTWW6Tw3nqqWIXJvLiuk8I2puJwJ1zlecepchcDK47WSen7xfZJukGhkNUH&#10;Xe8oyC6kAujA8jsRnuGyO+o4+PM2Unbj69/gps1NbTeV0P4d1YulqikH4SoH2xj2158Uad7V0hV3&#10;emaXdQ7J5Fiba0kYIEin2xtwef8ACPbUzoLpG92a200S1CyfTRAeUECmV8cg57fbBH31I8aVio/D&#10;G6y1cLwST0Mi+W5XcrMMBDgkZzxwTroJdojfopSEtYXBcoLXVFRbQY6iMedIzBWkU7JG9K9zuwAB&#10;39h30WpTTUMdLFO0FPSg7agxShzkAn/FuOTxjPAPGNJdopbnLTKaCgmanWZVeYI3lI3O0E9hwCef&#10;jUvqTqaOw2xaOasM6PLuWNRgO2AMkdzjkjPz7a83aXySOPNnf5LjzO9p1Hkpxi6rSSqKW23R06M4&#10;EUSDt2G5h3LYHfW2r6yprdOf3pdrbHFTyny/NmVFlYj1JIWjbDHGBjPH31XUfQvUV5sn74pb5UWy&#10;8iVJ4aOSJ/Kli77CyjduOAftkD51W9/qLtSVBmvdJcIZKepDTUtaWSGZGZgG28+W44PAxx29tdR0&#10;/BcB4rtyVo4zJoR4zhuV0H051TDS0ElJT9U+QpqY5Y1G9vp3B3ELhcHPYgjac5wRyY1o8Ulh6+ud&#10;uepllpK1RudJR9PI5UcFUXDOMsSfY5HYaombqYNeI6miNfROiIWkgIbCcEj/AAsO/B47dtWLbOul&#10;vnlrfqaKS1UJHkvNBjySG3AlckDLYBwfj8tX9BiFPCNDM+MaX8LqSHqivqqun6dmWmZvM3VcNQI2&#10;EijIyoOGIB9wSPSeBoTeKDqzpfqSw3KDqu2XC33OWpihDUwAj8xVUICHIcM+wcYwV7HkaoK51tsi&#10;uM9RQNPcVmDTU5ijjbyndm3pGFIAXk8gluSckjQat6i6oegsNkob0KyG1XR5qW3FWSWnLnzQMD0s&#10;hPO7AIPGcaG/JZodtuNkebJ07ei6Vh61r+quoaroxBHHJa6s1l0qHfYnlGNRHCpwCzbySQR2Uc86&#10;YKLqqgu3VFLaxJGKmhp6iaWOPYVnYsIgF5+BKTyfjnVQ9BsBRXSqq79JSVt3p6fyKiTLxSVjFnao&#10;LhSQF4PC5wCOMag9PdTRpTVlNX3gQ1qvUUdJcwREXCH0FZCoXbl3ZsgE4X5OAwzPdR9VOGbxAL7q&#10;++s7DYrna4Uu1sSemiVkk8qBmnEWCcIU9W7dt5HOB+Wq6ipLda5f/wAiqpoqW3Ty0cq1UbVBL4Vg&#10;67iJFwWOSDyM4HvrTYfGm0y26SjuFwuCzsyyUazBU+qT5jHuGJxjknHGcY1L6qqLQJIrurVUL1MU&#10;c1Nu4ikgHZSG5SYFgCpAGOdPlPoah67qc7ADqTnT0V3o7R/Dtsta1XS7qkK4AR2zkAYOCPZgfcfH&#10;HM1Z1F1B0117cqW/H6iShq3R45U3gj24bIbIOcHIOfvq7+gOvlulkrI6q4UwFGBMsLltjKCGch8L&#10;gn04Vs8nA78Vr4lw3G9zXHry12CG719Qn1DLNP5QWnVARgYO5lXAxg8DuMEaqdQjGQGiP8yq5Ufi&#10;MAYEHuFZTCj+loaeKhp5JmneKBFiVpW25JRePYe2OMY76rbqmC4ypFSVnStJcKRJhIlVaSaarpSB&#10;ksIdpiZSRyFAycHAOtty61WGOay9RdJ1lDcGkCRMCnlrhhnGO/wOOx++idwp7jben1vs9d5q/UCB&#10;qeWnaOZSU3beABkDk/6Gp4ePNFFc7eP7ayBiZEYL6seitXrpb50tLS2bpi1vcbxT1Jo4FEmwrSFZ&#10;HiYscD0eW6k5HCAZyw1qnjt/Tl+uBiraGsnq54o6l45R5j1bRb2zH+IA99xzgn33Z01eIlkvV+6d&#10;rr301XtQ3i20tT58BRfMiKqCYwCCGBwpVsYOM9jqrOnP2ces+nerTPSzVddckhSatlYmSGV5cPkz&#10;cZbJPYHlSfvqtDimXHkgcBbbo9ze4Wu1jnRuiPbhWp03PTXiOGMxTQ1JbmLaSU4yMk4xxzntg99H&#10;+pB0XTpT0d3qbZPc5QIaeSRHd0DvjcB+ErkYPYHbwTjBXvDm213Vdju1bFVvAjVE9up5U2j6coQg&#10;lTOSzbcYBHB5+2inUHh7abvaanps32rqa2GNJI6ivlBmRiSdwbaDg4cYAx9u2saXCnwW+Kwiys7w&#10;raqP6p6lhbqWm6UitlPa5qmeKE3QwKkkZeRQGA7QjaSd2WbgEEZ01+MfRLQ19mjtl78q6S9O29Yg&#10;YxJHWPFGISysPw7RGpYnIw6499aurrTJ/sZNQdbUzSzJUU8FHdaUCWWeN95UvEuSxARjkMGIPHwZ&#10;/jj0osfg94edQCraafpimhgRoGZFk3wqmWYYYJujXI4znBxk60cCWKfHeJN3bb+/+/dSYQxtFc49&#10;V0l4tdFXHqKuSG5RrDKsOCfN9QX0lcg4GeM4xn3A1ZPVXV1kvfh3ZF6YnpmvFRSrS1axK2KceUA6&#10;4POcnaB8bvz0v9bzWfqLpW3Xy/XRaeWKmeDa8e8Syjg7vLO5ACN2dp7441E8PeuvCrwsuDT9Zx1t&#10;3uKRA0lPTUm+ni3rnfJ5pQkkEYGDgHPJxi3FC+SEaG2fRLJiIdfqm3wz8Puj7fbmq+oel47tXzMc&#10;yV0nmBRjGFTG1R255P30zdbeGHTVz6BuNdaOlqK1CwU01zX92SMsM7RgFo5FJ5cr2Y+oYB5HGg1o&#10;8UumLtSpfIalTFUVApsCnnJ89sejAQkE7hyeCT310KnSMF58NOpen1mpWulVQzwtDTTh8hoyFUNj&#10;3YkZ+dPC6Vzw1+29KoLOxX5y2yn+qq5KloQgZi21NxUEnsNxJx+ZJ0K6xnqKO9y2ypgmiei3wuo9&#10;LCYHDAg/HY6L9Q264vSxUVlqJI32EVaMoQ79x9KtnOMAZ7c5HbUnxysU1o8T6tIqEFayCnqm2Y27&#10;miG7k8D1A/110GOYxIG3ub/Sv5RYmi1f1ipW8U/2S7fLaoQL70FVM6uoySIX3soxyMwOpx8pqoPE&#10;np+W+dYU17ht1RVwVdDTSTCnTewCr5eSM4/lH54PPvq1P2JupGs10vPRVWsf0t3jW4RB2JG9PQ6A&#10;djuU5/KP39pvV1qpPDfrZbRLsMVqVmpBJu21MLkSQhiCD6SzZ75K4wQeMkTfh+pmI+8j4Oo/oQUZ&#10;rKmaCiPhh4LU1D4fV1dFHS+VdpY6+B7gxiC09NDVNJvUHcMHkqG25RfVg51p6Ti628QbVZx1kaeV&#10;aekeqppqubaSz1MkUcMewHBC0zOG7KinOcqNXZS3Kh616c/ddXXtQWfqOrFPIZuXEZEYXLBgMF3w&#10;wxgqxA2kDVi2/wDZMn63g6Ws1ZcJLVY7TSSQ3d4HzJM6rFGkUB7KcJKxfkDzOxJ4u4pHUA5lW6zv&#10;6Af39VokhoVK+CXhp4leIPVVx6PrYKqpoLeVRKqSFTSU6ZzuaYHLccBQGyVOMYOuvqur8Lf2VOi2&#10;r7tcEkulTEsYO0fUVsirwkcY/CgPt2Gck++lrxS8dfDT9mfpWn8OvDG1UMl0hiMdPQ03qjpyf/sk&#10;zDlmJOecsxJ7nXNfUPhx4geI1tn8QfEHqN6i/wBwOaa1sSJFgxn1f/gh2xGOT/Mc5Uabzi9Egc4c&#10;/dVpH6WlyYaL9p7xd6365fqa1dLOlj2eVVpLmOP6bcdjCTGN24HYVzwWySMnSN4m1PiV1ZGvVvW1&#10;NWWvp6orUp1DjadpyQQuSMAA47A4yARzo30R4ry3Kspehes5pab+OlOa2niBeRewhZNjAZO1cqBk&#10;cZTltE73eqa4Ut46Wa226sjrqcWmgqqtiqUnrAaZTg7RnMhxgnanOBrlpfaOXJtlhmrjvVfyqf4k&#10;PA96cukeoujOlaVLFbb/APS9PVMPlSxS0c+Elk2iKaKXZtZmJG5eAVbI9tJf7SFHYL3Z2pXpmguf&#10;TwjqqdzKMNDNKiblQBxIj7kPdfxIQTkjQi2dA0fXHSdtbrLrmKjrujp660Cj8lQAiAOwzxuDRgEN&#10;jccnvjgR4odU9Piz01spLaJrJa3pbe9bFIIaqjZowqCByBkRgRZRsbmkPMZ9QO+pWN1E70dv1WnK&#10;3VDvwVYnStxFb0JboWqknrIIvoqhaZRvhngBikRtvYAr+HtwOwOpdbdK2r8LOvrJQuz1C2eZ4SQN&#10;xQhYwDj3AYc6rXwevd7N/PSdzqqq+UFydpIriUJaN493BQgmDKD1AkkMAeQ2TfVHYKenka6y7I3Z&#10;D5jKAmVA/CdoAxwNcplY8mPl64ysfRR2XIngf0R1d0V17bl6hsNyt1PUUVQiy1NM8auDCWZcsByD&#10;jI+x02ftAPF0l0dW9X0VHLPKKZaOOQIcDzCPnkgHjA9yM8afOs+qKrqvrOnsVkqqlaKyHz62WFCz&#10;TygjEKn47g/OW+Oav8VfEO5WLp3qeSC6rDcIQgthID+ROsyAMoIIUjBPPAYA99Qim8fLj7iwD9d1&#10;VIAdpS70T4d9XVPRdgk6y6ZrbUEhWSro6pVil+hSSolimkhOWRHM5AEigtsOBjBIa1dezV/iJcrt&#10;VySCiuTs0yhmCJCHIjY9+FLDv8ke+rA8P6Svof2U6rqyqq3qrvfZK+SurJ3Ms9SZahYd5kYknCwq&#10;Bn5Puc6rDo6w1td1VbemqSkElRfLTUxohHLyJ5kyAZ4yzQqvP+LWzLjNmmyMcmwTQHp3v68fBKUU&#10;6gur/CSptdvaou9DFBM9ugavlYoN5dRtgXJzhfOeM8d/vgYF9T9fXO1eHlbHc+n9lbRTiaiuEeHX&#10;yjG4lQsfUCBtYBh/I3fjSn0Vep6XpJI6J9kl4EH1I7OqwqDtP2aSQffMX2OnKkrrJe7RWdNdWCaO&#10;hrYvLklp8GQAEEFcggNxwcEfprgx1N+I8YUu9XzyCT2PwpWGOcGaR3XHVBaKiarnrZE3R1EhkVgO&#10;+T/4P9NSOrqKqpbIJkgOIJklGBzgZDH7eknVv37oe19HXo9J08kkiUEkiiZiMyxsxaIn77CueByT&#10;oR1d0o106TvFNQQr57UUxi5xl9hwPyz3+Bk+2trD6lry2tdxdKnRaaVNVHXV2ouq6G8Xrqd6uai8&#10;mSGnqg+4QK2REHIKnBBwTj1DOcjXYP7W3SzeIHhnQ3KqqP4tsrQ0QdfQuRsUkLz/APZFGR2DE864&#10;R8Q1remza6ipt8MySRGOXzF2yo3fhhz334zkcdtfoH4rXKjuf7PsVxoJZmF56VguUIzks09Crglv&#10;ncwB7dtanX2vhmwMuA8vLdvfQ3/VdD02UeA9ruCuWPALqqayTXLpa9rDBW+aKuCONMxyoUAbBTg4&#10;CowYdw2ckDTn1x1PWy1UNBPHClHOjMXMXEo5HOe+Dnnv3B76oTrOG9VlItTa4t0DxPco4YSsZhhN&#10;NS1BwQQ0zIawL7n0vwADiwfDXpnxF616FmvVSlTVQWaWppZ1qWYVpmiCkIgcfxEG4rtHKuCPtrp8&#10;vBMY/FONcWFkZWNbjI0osLZTvbOmo7dR06pbb/KsodgAqymGRUXPOC0Up2jjv21e/SHUEVtukdNW&#10;si09ZGFdiOFOzAz8DJHOqx6x6C6p6fsA6TuNrNDcnNDf6UtMvmBAzwlW2n0OGmBIzn0jjOmmy0E1&#10;xpaKmuMjfXtBGpwhYvLgcYAzk5+NcN7QOdJPBPd8t/dBt21qN1BYKbpfpH6K32x0W6dQVsrT4JDU&#10;8UYIU4J43yStyeC7cfCnBbDEyz0sKpI2VeVlEckStHKMcAHG4+2d2zGQBx0zH0fYKjpm22jq4XDE&#10;Exq5aeimwzysiqpc525xng7se4zkDlDqG6p0nc7nZbvFtqhO1MAzBy3ljbwBnIbIPsMgd+Rr27/4&#10;46qcvBOPIbew/oVKQbKX071DVdFdQ2O9WWRjLQX+3TUykquCJF28upzkYGWyM7j84/WvoHq+h6t6&#10;Yt3UVHInl1sWSo3eiVSVkTkA+l1YcgZxnX5JdCdPXLqfqK3rbmFVTdLS0d6upWdRHTHzCYUcsMkG&#10;RYw+3PpB7YOe2f2KPE22Xdeq/C79+Ulxq7PdJqpWp4mVKd5GbzKbc3LsCpYHJ/n/AMI13nWsMPxB&#10;k7WDXy/7WRFluZm+C30v+/JderIrDIOlLxP8KuifGDpl+l+t7UKqn3CWnnQ7KiklHaSGQco3tx3G&#10;QcgkaL+fPSnglh8d9TaetV+DjPudcgWregzmudR2K/Mfx3/Ze6x8HlqJOo7FP1n0oICKTqCiDpNQ&#10;c+k1SKjBDwuXIZThf4kZOBzbX+H9/tyLXdNXYXq3zU71MqU2VqYEUMQXjP4gMqCymSMHA8wEga/d&#10;P0SoVIDKwwQeQRrmXxj/AGFOg+vbpN1R4eXmboW+VMxnqmpIDNSVD+o7/I3r5cm4g742XseMnOqz&#10;Y3QO1RV8DwV0cXUI5WtbkA2OHDY/33/UFfmn0v4iydPVlQL1QVVTLUY2w/w1lMfnq03BwWLLuIKO&#10;vrVXYHbxE8aOkqN7JUXO3VsLwyOalDA6mOYuN2U8uVsAuGbDYPfjjm9vFr9lzxV8NqMXPxA6LW72&#10;wSTLJerPJ9QQxDETT4XzFBGTukAYs4BnUDGkKmihv/g3Laai6JPJZWc7WrjI4gKumyNcKfLVZNpc&#10;tg7MZIAJ6zouZDkQPwxGWO5G9jarrvvzuub67i+FkMz436gfK7beu30O10OUiWu2CG0Q1E08OXhW&#10;QSAMoIYd9xIz7+/O48EnW+ehhiqRtjMbu22OoJTLsAdzA88Ec5AJwAfjRzp+GOp6NonqvIjmNLHT&#10;lEb1SNGShyBxzt3FuTncMcZ1puUqUFZVJWPujLooX0rhCrZJ9QODx6ScY9yTg9NEPILWeTulC4Rr&#10;HJWW3bgOqRJsY4D4XcqqclQPMBJ4JIJB54E3auE5qql0hjMrRpD/AAwWEb5X0IGwASFB7ek5HJB0&#10;eqoJYmgkrImhETpJUcDzAcbV4AHJJ7DPZhoRNb/MtQqZNsdPFJHljOM+UCy+kH3Yw7eTyduONQl9&#10;ym1eVqjDXmpnlbzIqx6mdmkDeQsSqFwxGGKNuGOQMEYxg68QPSrTLmBljjiDEeecgMRuzxzlnBHf&#10;v9ufEkVWXkp4ohNVR5by0LYM2+QKw3ZJXYhYnhef6xwsFMtUYalvJVmWkeTJKBJzl1QcHJznnjyy&#10;e3erqKKFIpZIoRFMkFRGIh+IbSw/EqogYcDJDFj7lvcjU2nkS4yxRARsJZGYKoQhNzAEqcqMlkA3&#10;H4OG51Fip7dRMtCiSTrNKp3Tf8R//sZLgN6AMqQDz6R86yhq5q0BZVdoSHkmSOTy45AWYBCRgbQM&#10;5/JeMtjTAlOVMlgj8inlWQtDIInlTLZ2N3MjH8RaNsYBwNuNaqaAVE1G1yUVa7UnliMqBmjcHaTy&#10;DGXckleW2gHgDOtkNHPFTr57NneGMYiZmVVLFnwAQNx7cgADTjYY5btSWiyCWoeCjqWr5tjAxo5E&#10;hDYK5ZvKMI3MMqWPAxzMB73BrUxoCypPQ3TptNCOpbhKaqqqt7xNUKFVIdzFNiE4jLAx8dwMc6aO&#10;qbj5dqahHkwpUGPdIKjEiOWRVXanO8GReDjt75A16jqvJamalWCpaScLEkgBJIIGOecDvngce2op&#10;khqq6mtrI5xAwRY6MSL5jBtxQDORh1HPI98Ag612sDAAFTvUbKH1cEzSRzVCKFpqhoxUSjyVTMeV&#10;LhFUggFSD2AYkc4yNaKuM7PQQA01MDtpwDKRgCR8tyGXDZBbHvgDRK4LQM1ZPBRVktTEoAmdxDh1&#10;CqQiYwAEUqMcgIB8E73nt0r1MzUxRC2S9IjPFSoN+yBlGFJLhTkk/hzznUXKYKAxdTXVI4Km42+m&#10;rWojH5tTLubKDzAEKg7RxlFwBjjkAaYKjqlqlGWW3U9TXXCKRKWNIHPkv5yKAGIOFaJRjy8vj05D&#10;EaFLQy0Vw+lNOrRtCQIoZ9zxkrgMpUsWOcnjnA+O8UurpLFDUOHpFBLyrIrKUG5mbI4BKgg89u2C&#10;NAMbQEQuJKJ19afoJpJKioqrfJJ5dPTx4VEw+1RJuwyknaRgjO1hgZGQ81plNMssCQRNUR/TwtWF&#10;A4lYnc8SZITCshbILAHOMZIZK3/ZSnt1R+8KhpDIYIqaJaZIZE34LyFGcH8Xlg4wGOSQMHIIXCge&#10;Knonobc1bA6zD+E7vIxlj9Dr5m3aFXYF7hR+WhWQn2QeWieuWpFsqZFjpKd4po23SeVMESNmJQhm&#10;wA5GfTjd3GRoRdJolHkxXB2aanSGUqm1oxuwc4PDb/QQT2xzwNNFyqen44YoLdUzS1n09Sk+yaSK&#10;GVWRi0io2MbDIR2wd7AbsZ0pSU4nxRUEgSOOo4AmEipGQpZjlTnaxYhiccZx76bVYTcKOGWtc/S0&#10;OGnnBf0Ss8kS53FQBgqQACd3PmqTqLUfRU7vMYUeWnURHZGEUnbuUltwIYLjuSeT+u0bHoljaqqC&#10;EiVy5mEYMe9icDbkkFWXkjnHfnXmCbzG2qYowSC7TTSSqgYBe475LNweQFIzxzEnZOvJAYNW1sNC&#10;80kRZ96OASFyQMkngDG7vzjnI1tImipNkNVHJLy8kq7BGSW9Wc4DEbTg/GcD3MFZ2q4opFrGkdcl&#10;JZNocKwJVvUCT68ckZ+O+p8ypHU7ZRNMgwY5Fk2q4UqQMBTuwGPOc4DfOk3dJeTJPHOjURhIcOkY&#10;XL+Vn1eUuDjB9QXbnByPjUKpnZ62SaMSPG8DIxljJzICzMCAfUQQVxn4zjRm4LURTSzMQoKyPURi&#10;TJVAdxMecH0sCw9vb21BqUmaeWsWVkieJzG/mmNnCldwGRgKdpI24+Oe2pFthNaBGLfOBLTNO0ch&#10;I2IAQpCtkHPxgj3wT8a11MZQh4KIp+JyFkw54Gcck7c5YAc5LY1Lq0D1Tu9LTgSMx8wzCX1YdRnC&#10;5yO36DjkHXmk3SzKVgWN2bcAqGMnv7A++SMg+47aBW6e1vqJJYaOCGojCjbu3uRjDbfTknB5VT9g&#10;QdCuobi0MIlll5jjBcRoo3gM3BIAB4P+sYEyogkkxURGZNjKkau+xhk8Es2c+3HIwe/ykdV3OWVF&#10;pC7fxG8x0z2PuP1PPfVTMm0M0+qJG20uVEr1FQ9RKfVIckn517UOPY/H99asALnBz3+2tyht6qxx&#10;tOD9z/r/AC1icq0tr8KkZwwB5HzqTVktRRqR7g9vsdR4sPITkHHP99SatVFNGFI/GM4+NOmUAArM&#10;mOfUMgDRygizEfWBgNkE/H/jQwLu2uygbGBx89tFKTy48E4O4HsMnGO59tTYmKHI205UZH5amKx4&#10;BQEEgMD37Y/rzrSgVRgnsSTj8zqSqsQXBIycAY7YGihRK34jCsdykls4/wCXPv8A20y9E2ma8Xum&#10;oYHUtLlwxJxwpbkAE+2Ox76X0DSqjljhcgZHt8fb21Pt10Sz321zTgmFZQZQCAducHvx2PvqEzyy&#10;NzmiyAm06tldieHfVKKFFEJMcltkoH90GvEnhn1MxDT28spPGFZv8s/5af8Apfp+iba7Qo4BBHuD&#10;qwbbYLS6gtRRZx/hGuAl9rHPOksH1RountZuDuudZfBm/wBZkChdF9maF9v9W2Af10Jn8Fr7bsyx&#10;XCjifP4JKpGz9sIWx7d9Wh4vdex9LXul6RsVAkU8sQmqqsxBvKRj6VQHuxwck9hjHJ4U7V05V3Or&#10;FRLUTT7xvZ3ckn451J/WH6A7QBe6ux4pAu1Wd0hvNlz9dSSUrU43b2G5HPtgg+5x/XS/+96y5sUW&#10;VYpAVZhE208c7vkHOPtroHq3ouKqsgpaxWdTgYcnJUHI579/8tVHUdHWu3ys9NTCMj+bufvznSg6&#10;5FLTXDf3KRZSCtBcK2MT110qKrsu2aQsGznPGfgfHvr5JTRou5IzxgAfb2+NTfILq4UZBY8quR2x&#10;x/r215UqMo0QwQDz7a3FFTrOIE2LJKURjhvccDucfGf89Wj4DXGC3+JVqSfdNT18v05i3bQCcbcn&#10;/wBQX9P6aqeJGSIkAlM9j/fRew3aqp7xRC1M8lUsyeUkKb2kIPYDk/0GgzNDmEFHhOl4K6u/aFu7&#10;2opPT1O45jiWMAncq7i3/pG4rk+wHzjVMdOdT9QVlUaOiWSpqphtWNIXJdy4UbRnJVs8r+vtq66D&#10;wV6v8S62mv3WNRNa6FKcKsD48988nI2nZx+o7EDV9eHPhD0H0bAVsVrp4ZZvU0hBeZ+/dmyxHfjs&#10;PjXMvwmSnU8brWyYBkPsKk/DvwSvvVIerv1hmtK1AHnJKWBIHGFypAyCe3686umTw/u/RnTtN/sR&#10;0vT3SspnjjSKaqEbGMe5kc5OMAYyPsDjGrYo6GCCBUA9sa9tVUdITLO6gRDccnsBznUtDIm01WIY&#10;RGNKi9HXi5vZ3qeo+mZ7DOjvAI56hJC23jzFK/yk5xkA8ZxrnL9rfxKluNtpuhOm53qLpcp42KxM&#10;D5USuPUT2GW2j476O/tAftIWHpGgNDRXANVSs0YVAzbTg8sVDFRkd8H7a5ptXWV5u4qLvO1LurkA&#10;jmpyGZxk8s5O4bckBTjGTwNZWfm6IzG3kilm9WzG4zPDH5ittOZOjbHNajdjVl5fOqpI5CY3dQQA&#10;oOMgDPPvn9Neuh7Ceo62o636jnigs9oKys8pyNwIxlR6igOCxAPf+ipcq2O5VLRlpFo4TtkkjXfl&#10;/nHHA/P50T6ehpr1T11JJWyVBECmCNqR45FTB3rH7MQdvoVvUucc8axsWBrDrcP9rmIT5g9wul0N&#10;F1nSPaLld6GKkqqY0k0u2mdKnJAJDRhOQScg9+SO2DnnufxFgvdRJfaOzU0CLFG08TYZqiQPksT3&#10;cnceSOw+2lyutX7qmjr7TWOaGqY/TvFLloZVHqjYjBDDup4yvPcHEWOujuVTTb5VoKiKUmWWGJcV&#10;Azklh7Pkn1e+SCPfW/Dlx8PFLcb1JkoqUUp9+tcNbT1XW1tp5qQLUoJoY6jYsSsMfgUDA3DGQMEN&#10;3zpUq7mbZX26pmWGeWFjUIiTsiGL8IDrnP4hnvyAfbVmf7KUfUdskgpZJ0gkIRjHMFLck4wRx2yR&#10;/wB9Dn8OOkLVXxVlWZ6yWOMBopHxECOxO3GfbgYHHvzo02ZC1tkqtPlwuJLE1WS6WDrS02m6SWmQ&#10;PR70akkdkhpxniUZBXaGAwCAGBPbggTeKZI66Cs6Ymla5USttm3EJINpByePXgkjB9vcdovUPVtL&#10;aLQy5jjU4WGCNQgJ+ABwPnOPnSjb791p1F1DQiyY+moVfy45gUpsspLb9ozuwDgnJ4++NZcTXyNJ&#10;HCqB73N3Oye7bWdRNZrBX2y9mhNDUmjHlk7W3KgVyM+s4MvHY9+Mam0f7ttl5gt/T4muCl2jNWHl&#10;SKqkUAvhgGI9JPBByG7aU/DHp66W2ur+i+p3lENwEVXFVQetN8ZIKgsMDKM/GPbTpYIrRZK24WcV&#10;sgqIJh526s8rc+MABG49vbHfvosDSJSy+Fbwn6zotMF3sVDd546m9WD94WuB40gliqzL9MY8/wAM&#10;oT5iMSMbdrDkHgDXm/NUVPTNFeOnKusqHjiRxSw07TAb8FlVUG30kEFfT275GCyUNRcYnqIrI0cd&#10;CWaSVoYV2ORGoVcliVPbPHPfOvdFdLdcbbWXCGh8k0EZcmALGZ9qepgqg7mJB4IGB35xq7JWi38L&#10;boaN0mdJdE23qxKa6Wi/VdlrXkWWahdo2DuBlmRCFYr7jOCuffTxUWYQNU0dN1f091HKlOY6yip5&#10;plnjgDAEyJsKKEGV4IxgcHWizdEWy+Ub9YSdSvS1f1cAjm81YY0jYhQjOuAqAhRlsDJJJGq96k6h&#10;rq251tY1aqUckvlyPStnz9oGWd1/GPSABnHA1z7utxvkAYzYX2VCbKbE3UG/7VsVI6dtrUVd07Yo&#10;6etpGMkyxU8CB0ITcGkZcBgQSpB9xnOqlqb5cLtWTQVt3uS0cjNPHDGwdiyjAwM4B28cD+2pHSXU&#10;/VNitFfcrbbI62hRgtUksR2IHDAMGH4Wye/5D4156r6g8Nb5bVq6GytZ7vujWaleElSEClSsyMOM&#10;qASwBwftzZbJH1ANMj6A7ev/AEoMyo8gC9vcrioOrIK/oBvFJqiGoq6B3pJXiVxvgLKoikA9OAJF&#10;/ETyRz6ubS8MOvXqfDiG7XWkmqKukzTCKLbI8jbA0Z4x/JsyST7k5zqtPFTwuprx0DJ4jdAK1FW3&#10;SzxVd3oo/MYXAORLnCkgyIcN77jj3A1v8IOpKjpPwvukV8srwzyWSrjCVMe12qYUb6YKjdy6yhAc&#10;ZBjA0R0hxc4NcQNTee1pOnLJCD3CCeFfUvS3THR1PY73TyV09PVT/V1rVcyUaySuSVdFZUkAAXO4&#10;n3IHtp0k8QbAldJeHgjqZamnYmppJB9J5cIdwGlbCoqgt8kD244rHwx6ztVjtvTKWnpmN7tmOK9T&#10;3qneqnqJCzsxTzizRRhQAoj25IJOSdA+tLt1X071HPfb9NWyQXQmoqLZVQxyfWQE7zGYlHlBMAjc&#10;F9AjZhksQ1LOdNMLa/UR2rb5KvG9rtke8Xr5XXi4U3SJp6CnoOooUns7pBxJMyKYVm3EqzeYrxnA&#10;ACyD7kn+mOoa7qD9nOlqmsNNLUUVJXQTW1UEUZeCeTEQXkDIVcDsCe2ONKU9xh8d/DGsp+kaKa39&#10;X9I163OkincFgXYuUR+cKxViATwyKOBjT1Za7939NxmOiSD98SG6PT8YjeaFGkTj/nDjVBkxhZUw&#10;pxIsccfyO6qZFtNFVJf+jLRYqmr6j8PaeK8ilWG5U9peYqaaoliSWF3UckAYbYMKxGM4yDybX0l0&#10;qLvM95jnlqpZWNRLMzNKZM4O/cMhvbnXQPi5JfuhevKC7WGoNO8lppGomUb1npo08giQYIIHk4Oe&#10;xGQQcHQy+NY/ESUGWgpbJ1ZHGoqoGkAir0K7w8ZByWAOcDJ245OM66nDdpZqYPKd/giyFwAF2Ete&#10;Ed5h6a6lBuiItA08HqlYxokyMGiO4dju4GDwSD7a6/rOpbNZaG43jpUCGmobcklbJC58yGN5o8vI&#10;xJKYAPLY/PnXAXiBZes7TV0732liWhlJ+jekmSWnZuxUvGWUSjsyMQ6+4GusOl/D/r3xE/Z0oOjq&#10;KGBL5e7pap7rv2wzSxwx1DRq8j4LssXkNsJ4kZzwTnVPP6dEcqOd0mnVt8xv+1H5KIjvlDR4GWC4&#10;VEl4peo56la9BWxqlEFCGR22r5nmkbchgWZRypGMjUrqLwzm66qLjNQ1Nueto/MplpqmXEm3lfMQ&#10;4I4HGePbV3Q+HPhn4U9OzWC/1Zvt1t8DSRVVWxMsXmjLBGTBRN6javtknuzEqHS9r6Y6n6lu1sgu&#10;E9FXTOlRbKtCQoABaVSO5JXkD7dxrCzMnI/FMdiSW7fnj+mgpx+H4rW1+qpKt6fvPhJ1F0vV09uW&#10;iuBt6XHZM6Smcq0wblSQqMI2XaD25z6tXL15SWTxNsVl69sVClwq7Y/09TRyQyPLISAfI2KVLOGd&#10;dvO38R5GQbGv3TMvV/VfTHTNDYZa/qCGyUypNBTKPI3Al5PMBBjGWbPt798a6E6J8OugP2d+j5ep&#10;usa23xVEQ8+oqNipGjjJAQd2YZIBP6Y11ODiu6zoynjS5hq+xo717vsr2SxgquUpeFH7NtBBabd1&#10;J4qU8FLDb81KWpSIoQwcMjzAYwF2qQnb5HtpM/aC/bDDSv4ceC8oM8hNNJcoyqqMcFYScAY92OAB&#10;/TSR4q+PvW37Rt+k6N6EaWy9JQN/vFTIWUyL/jk24P5R5yeM7Rk6SuhegL3bGku/TFVLSmO7S09N&#10;OYS1RXQxybQSFAVIyPX6jgA5AYjOruX1PH6YBh4Qt/272SoRMMhpF/CroqCngr+qOpKGavvZlkjl&#10;krE8xYG9QOAcgswP427AHAAzl8oupae3PMadKeuip46ae4pUEloGlZ0UIqkLxhdzcd/fOA3W2A0t&#10;LPS1Kx1UhlklnSRAY3Gc534UhsEH2x6cdhqDdvBXpnr2hnvPQFzprfc7jb/JV60mrpXG9XVgAd0b&#10;Art3ENhWYY1xmXkZTptU/JBq9x7vcrJx3NPlVb+NXTdLZeoqTr2yU3+8y28V6Soi+XJUOp2Nt4wy&#10;5VgMfyk+x1WnR17+stz2i4SSvU5zG5OfSAAPvkEHPzn89W9XdMdU2np2k6R8S6anqGtMszRSwtIt&#10;LIgG1E8yMqN20s+Dk7W5GSMVYtfZaLqVLPb3QiMMxTDbAd54bPqbuOT7EayOoanu8eNtA1f0/m1k&#10;Z2JR8QbD90SqqHr6pv1DcemKWIUNVAi3WF5ETfPErosgJyckORnGcAZyBjS/1VbepOkelFt/VlBM&#10;yJXJWw1UI3CWYSvNksCfWHK4Hc7Accaum1VtJR7Jp4oXDKGV6eQFQD8Kf++vtLdKSK1XToHq6io6&#10;y117Ge0TVC+pKeVmDDjLsVKlQSQVPqGM86HT5pJQWOfWkX9EF0rywMLikr9kunfqC53i5JSCEiki&#10;q40DiR5IWcjzJpCSxZsrhTgAHOAW0++JHWIqaqPo2xV8MFXUZjaYsqhBzuwDyz4B2heeCeynVW+A&#10;l9Fl8RLjT1detOJI2pJY4vTHKVclVAGABuUY44wMae/GOx2+zhZrbcTQSVzpUSqs2MyMTjKHKsMc&#10;hWUjAPGp5+mfHD7q9j6+6v0QmSW3dRbXF0/0pYa97CzKlvkLVM3mMX85I0JLH2JPOO3b2A1yZ4sT&#10;V98t0tpt1TCZ66RZJy5IJQHdjIHcsByfg/OrNvELWOz3CkopWo5ZmaatELkRy1ThQ21STsG2NRtH&#10;Y79uFIAT7b0xRXpDLCzpOE3SsxyM89v6f31j9NczHlLozqDTt/figPNusK8f2Zaen6g/Z4h6IubI&#10;JrY9RDV08qEyqssjSLIoxyuXIz8rn3146c6ET/62br1HRW+OCg6ZmoKKjKrhZDuWSdoweQvDL/7/&#10;AMxpF8OupJOhOp7fSVcFTJBWtJTuYmCgRnGWbJBwpIbjPbXRdioaesuC3S1TQpHcIVR2aMtHOpYY&#10;OOCrA+/tjBGrGZNIcgZJH5v5RW+eiUoSWvoLp/xwPSt/lEc9+tDz0VPFRKsKs05ZzHOHLGRmV2Km&#10;NfwnDHdt0zQ9B2S33UUlylkmp/Jdg4kCncBkcjj+XH665s/bAvVXc/G+x2/p6Ksqq2yw0EdRDRoT&#10;KfMnklh2BPVnJwT8tHzzjXSHV/iL0vUXqRLRY5wsFSzRgsVPklidjAccA9z7d899F6x0jDibHkOA&#10;1Hse6OSGDdVn4p24R9S+bNSEy19vopYs/iQiMxuPucoP6aLX2xWyLqyy2+laJjGs8NTDGMKySKVH&#10;OffJP640d6lo7d1rf+k3pElhEcssVcsnOyBXMy8jvwJFB9iR+Wg3X/U/0DTXGx+XOKGpiVZGTKSO&#10;rH37nBDDAP8AKf1z8INa9xb3VR5FlypL9p3wnFX0enUFkoyqtJ5DwhAFVwBtIb2y4A749X56c/DS&#10;e7V/7K/SNuuokE60FdQrG6Zk2JUymEY7/wDDkjwPgDGmq8tJ110RVdP0NqgqquW2rUGjllP8GYbn&#10;RwR6hl+65BA553aQaC8dWWzp6a0dTpPSmN0qaOKY4zGT5chVtxLYk2d+cAe2rmTkPfiMx3AHS8OB&#10;7j4I8UxZGWjuvfR3SfSFx6E6WqwrQ3foWminw9NtMkUk6zvC5IJLBAJAQQSFIwcECz/Clmut7tNw&#10;r6e3W60SSCtIBK/VEqzogjJ/C8jK5JA3Y5zpe8M7ROLLca4UlMbdXpQ5gFUVnklplaIOE/wiMsO4&#10;LZU41nU/U1Edljp6b6aG3pHBSYYk+QoHlrk88Lt/XWhkZ7XUQbPf4qUjgGg91O8YWt3WfXNDRJP9&#10;TDd7ZVWoTxygrAz5KTMR/LHI0chORjZknGvPg/N0vakS2Q3FbjR26zGqrr1UHc08cShZTGrciNhl&#10;QvLHfzwAoTuqIU6M6U3VdYy3a9TT0tGInJZKKSOIySBl4HPlxlc8pK3cZwDrKGHproamp0uLRVtR&#10;STGtiUkPFD5mYw+P8QDen4UD21SyTqhYfR332/RVzIQuiqPqCi6n6VoL/RP9PS1UHmSPJhBGFJVx&#10;zwMMrKDz86qTqzwupvEu5HqSC4taaJa2Cndo6UFqx5JAvnRMxAG0NId2GBxxzzpE8GJ5rh1s9pu9&#10;VXxWajt0tVU0bSMkUhRQwJXOOQM5+BwRq0OnupJumuhort/B+pqKtqpzNyQuOO/c5cc/AOpxdRze&#10;hyyOwn07T29/HzTMcC8auEpeL3h/JS9P0XQ/hZcqa32uZZmvG2sKyXJY3UuZSoPmMxaMkYCjZGAB&#10;hQFjwB69v/SnjFe+t7dttsdXNb5Z4xKXinaGLymmYxkB1Yu5fBJLFs+4LbB1nceuLDdKairqW2z1&#10;FYsSTyweckaxyRS+nkFWYrgnLcN29wn9O2GK2xVN4tVM1n6cX0/vC6SlUeGT+IiLnLSvtIcpErEE&#10;cgDJ17LlS5eJ7I4kk2r8RIywbvcGz83DlY0OTJkZ0scO7Wncd/n7vRfqZ4XeK3Rvi308b10vdKao&#10;emfyK6nRyz0s2M7WBAYAjlSQMj2BBAbZKFyTJC2Bjga/J7wK8Sbr4K+M1v6otVTKbd1QYqO6Q7t8&#10;NUhkQgKB+GQgs6yc8ptOAzE/qb091NR3aihraadZIKmJZYWBzvQjIP8Afn47HUOm9Qjz4WyNO9bj&#10;0WpL4ZovGx7+hUwVVTSttZXwTyPfU6C5IyAnJ/vr20cU4DZzkcEaiy27bnymYFu5HzrR2KYNyIDb&#10;DbVKStWWZUDYwe3z31zH+0d+zT4UWPoLqnrboyx0vTl2qqeWStWllaOnuHDtsaE5QHLMQUCHk5JX&#10;jXQXlVMLiXLZBGcjH24/176qz9q/qBaDwcvVDJXrBNWU0kcSmAyNKSNmFODsYbwQ3fIxkZzq709r&#10;hlMLD3/7QTneJE5kw3JH3Ffqvzc6YtMkPScbxJFEfOmIjU4TJk9T5HxkkZB4I+eAN6hlqqhJqdmj&#10;d5XMThQI5DuUI+SDxt98ezAc6b6dZKbpSjoFEBpo3YMIJCHEjMAQx9WO4J+Bu5HsvXiFJ5GQSKZA&#10;24+WMDO7OFJ4wTsPtg5zjOT6AGeidpSvcKFKaonlSjpy1OjArEPWQjABlONygu3f4I7A5A2uXzac&#10;wVZWM+dG0YKqEgQ5JPP4wMA/C8/lo5LRxy7mMIO6Ta5YgK4TcxVeCSu0u27A7+wA0u3Gpa3l5zCy&#10;+TUKxl8lHJDk5cZ43YQKpPuSf8I0GRuyM1DI5YjFWVqqZFlDVSRy7vU7OoQkgepwC6lsHO8/Y6ix&#10;r5sNUyKDuUxQhTlRuCytjOcbQXOOBlWPtqdUUUKUNT9YUMsET+epcqZCDjOQMgBiQeednB+YUCov&#10;m18tE6LTCKaLEZCM4DZRi2cjaG/Rj8aollFFBKmTlKkVMRkMSS1AcmQ7WZTvZHJOFBUKoGcndu74&#10;A18geoqt6BXwYiyhyCjPho9qgAcZdc8k7ePfmMJzSowKsswCyKuWMe7btjJO5jzk49hs4Gt6XGKp&#10;oJZTNUbikUA8pQgPwiuBkAksW5BPHPOojlS4ROOkhEqT1EnnxSKs5MsRAnKxtvb1EYQFifcck8+7&#10;30XTKRXXUzwxSVDwlQ2EVNzkuW919CD2/CM44xpBoVkYmOnMhVnSINHEAA6jYApOSE2gZPHpXHck&#10;mw+kqI22xAeXHsq5lVn8tXAiCBPMPqJJJdjkHPbHA1fxRbrpAmO1IxXJLUxxVKU7OkwlRfLG9VO5&#10;Q2CeCeTnv3OdClTLvFb2jihcPDJgKhMgGFALYcDa4+53cHviZTzSClkMu1WRUeRgGXJZC7BT3wpX&#10;uCf5AuO+ttdIJyrI1TKlTAWmkErEZUEHaSCfd19IGSMYPtfKrhRbZTxVbUkUFkhqKti8EkGwSRsi&#10;hSsUZAYLgSIG57EgnnOtgu89BG60FRGsXkh1nWVo4pykmwsyKFLFQHbHPLpk841phofrrlNTxvIu&#10;8xJgSEyTly6qu5fSm44Usx7FVYgHOpjrXQV1RT2VZEnkLJXSQ7o4UWQ7WhyFCpgfixwcH8RA0F5R&#10;AgVykhklkrpIRT0sTjfBTb38pWVWLHeww3JXOOCBySNCkp99L50UI/42BGYyHX/CQApx6sHnAORq&#10;dcLVLR181vVYHqPM2JJHWRmNGQmMj1E7lyOMjLHIJJGdR/OoMy1JNTPFTqk00O/YNypmNeeMgF8k&#10;A58tcDQiURfKuZIKY04WphZ/I88wyqc7Q53nOSAMkDBG0IPnAFCsnlr5pPMqJhDUkpMkhPlu0gyB&#10;uJALBOOexAJ9tFrrbqOQip8z6mCOnjZ54YMIzFyVUkgbiyjvjA5B9tBHpvIgmFbDDNJ5gkaMoBHs&#10;dm4Bz6SSrfy+wx3B1XcbKktcgnWZ4662SpPO7RqZY9yophXAAXGc4G32wNaBlYZv9zWYSKlNEKvz&#10;fM8vC+gRp6ODnOfce3B19SlC1gnlcytUw/xQJEO/A2nCk9lUEDJB74OSdR1nilel21MSxs80caTM&#10;uxt21yHTGVwdpIYnsR7EaiSlutAMsEtNRPJTPPNB9MHMcu7ZnjIkyBkkMccZ7ccaj0s22BleVJQs&#10;RZmLrmcv6QFRcgYKgnJ7bu2ca9XOqmMrUbzxyLJ6GlbyQpKMVLRlCQ4LITwwDA/Da03SWfIkWKNS&#10;YywihRyFHn44TJVcBT27BPfI1EuHZPVL3DURU9TvZlm+omDlTGoLEHcCfcK2TkfykY7ZGidvCPU2&#10;/wAyVXqpHWKoEL4ZI8HcwKjhdi5xz9hnI0LpY66dpoqWoRGdS4G2MNIY39X4s4yHVj27MMYzou0r&#10;xTQ0VHVxeXtUJIQFllDK3dvY7hnBHccY95sBIUSovni6QPHLWJJ5uCrLAW4kXaW9XqY5yxHxke/G&#10;q6s0lVsMZgEuYisSRhinl7V2khccDBy3JB16johCyR5kaAp5ZleQKN4RlDnGcgY9vgc63tTioqEn&#10;q90hMrJDmQq0kYVtm4qQqZAA7e/vowGyiELjipKmeKqCSPEdhjCnI8rPKEDj8wONzdiDr6fJomWn&#10;lkki2Bw8cbLvDMPlufUo4x3x8E63FnSWWqdykiRySBfLZhuYDegGcDkEEgYyDwONCLsS7suWWPYS&#10;mGQen2cFcENjJOQTyfnQJKaFMboZUVse6SecBlMTAjduPI9GTgcj5H21XVbVzXCrkqJnJMhzyc/3&#10;/LTN1nc99OlKGYvIpZsqFIXOdvHGM/5caU0X1BQcnsDrnsqQverUbaC+hMDPB+3bW6MO7biMHJH3&#10;GsRCQOCx76kwqQFZjknnk/fVYBEX2GBzJgLgDG06lXCIpSwqcliTwBwOPf8AqNfANpy+c9sZ19uf&#10;p8gZLKFJzj7jUqTcrSiB8EjhQGxkZGCePtolQosgLEf8y885weP89QoY9q9vwLj88gc/20RhiaOF&#10;js5VWU5yADjg/fvqbdlFQhEWGVxyMEE+4/1/bUiFcggYxjb3+/8A8a0xMC2xXGO/fGvYI3DzOAeM&#10;+w/1gaIAmKmUxcuu0en745x/r/LWioDPUQz4/EMgfHOt0mKeleXzME4CgDOW/wBDXlV3GEg9l9R/&#10;PSO+yQ2XU3gv1Al86VpQ8yPUUiinlUHlQvCk/moGrltjAx5YYPbB1zb+ztVVC2u4059MS1CSDg92&#10;XDDP/tGr+t0rAAEnGM68M9oKw+oyxs4v77rXi3aLQPrnw6o+pLnHeSIxOyCB1kH4wMlcHHBGT/bW&#10;qwdFtZKdY6oh1ThUHf8A7asGnlhCgMfbjOtdweCOlmmUDKoSMDntrLHVJ9IZatt4VY9c3KmSRaOY&#10;wxO+EgiLeo+2AO55Oqiu7KLulvnjEQlXcrlgAwZcoQRkYORz99SetayRLZS9R26taaapf6ZpHzvg&#10;Zstk/cjIHHzpGr7i8ce9ld3mUB5T/Jj8OCfy1uYmOa53Ky3T6ydKiPII3dXjEeMjapGQcnGePn+2&#10;vM80ShFRWmLEDainJJ9h257acfDrwY6+8VLhLWUtC9Lb5ZHkkuE8R2nJ5EaZG8kn2wOO+uyPCn9m&#10;Do/oSGK4yW5qmvChnrKoK0ucclQAQn/t57d9d8clrG78q3DjPl37Llbws/Zp656+aKqvsUljtkje&#10;ozRF52Ud9qchfzY5Hwddo+FH7PnRPh1TxS2KzxGraLZJXz/xJps98t7A4HCgL9tWHZ7PBD6YEBRF&#10;2gY4H5t76YzLDSxAysoCjkk6pSZLn+4LVhxWR+8qElhzwZJIyMKXGMMODkA8D4+dSUqLXZo2KRrC&#10;GO5skDccd/z0rdWeLPTXS9M9RdK+GFYxnlwC35Duf01zX4pePvWfU1GT0jRx2+0yM8b3CqGWxgnh&#10;D2JAJGT27g6oSStugVeZG53AXQ/WHjf0t03Ad9zy7AhVjUljwfw+xPB7dtc0dfftC9WdRzNbbO70&#10;NFIvqIbMrZ55Psfy+dUul+kLNV1c89xrKzdT01RLK3msAC0gRQMEAD/l+B8acKroLrG02yC93mwV&#10;tBS1QBjqZYiUUsMpux+HgjAOM6wM2d7DpJq+Fi9VycuB2hrdLfX+8IBS3yW4XuWMHfJCChl3YdTx&#10;yc/iyS2Pz+2NEZ56itBpKaJFZsKNq8Ivbt+WtXRfR6Wrp2u6u6muVK1NRVgo4YIn2T18+ATGhAyE&#10;RSGdyPcKOSMMnRNguN2tlb1DU3hbF0/QMPqK52KKXJ2iOPA3uxyOAfzOgTQh5HZYcniZbwOaQi30&#10;rWq13O3X6OCKCRQi+Y6ROm7glGbB3Dgjnnntqsqya89PXBhT3GWcwPvjfzGdJFzwTz2ONW317den&#10;YqKK6rS1V2ppJAknnQLApODt3epuTgkfbPsdV1dbz0tdTEHts1F5f4HpZt4QH+Uxv3/RgNWemhxh&#10;qUbglKRkkdMeOFDn6mku1NJKCaaplKmoQcLM4JIY/Jznk8/Oe+sppjUDzgm2ROSvwfka3UfS8Fwq&#10;mSzV9NWrKm4ws3kyleRkI+N3vyu7HzrdR9K3oX1LbFRVEDZEaSVCsI3Jx3fGAPv7aJlwgG2IJTX0&#10;xeqijqFqIiQJFxIp7MPy/PRlX/ebNM00caKC0krcJGPn7nUC1WB/p4XmidQiHzVjBZ3fJ4UAc4GO&#10;e3Ood0njqKmKkq6Rjbk3NLFGxWSAqch2wfWB7qR2GqEcGo2/hM2PUUndfx1s13inp6KpgpZEWCCW&#10;Zh6nU5LMPYnOf1A9tNfTo/c9glg/2nrpkqIBNLSy0yJJGm7lgu5jgfiyOduTonSut+t81qgaJ3iY&#10;LHKY12uADyQ3cdiRnk4OlaPo+7b6iaWqmSbzw8MoJUk7wQMHJwffnsec51pslilHhA1StBol8vFK&#10;wLZdJ5IaWvjqo3pB/EEuSVkHcgDBOdpxgD5zr3crjeq66Ca0vSiO4LEZ4JmKPJJGPLZ1YcE7QrYP&#10;ye2vlih6dtfT8Fpp7Q9NUzxOJ5izS+VIzKWCxswAG1QAMZA7knnUafpk1FNOKG+02ykBeJaqf6fJ&#10;IwSuT3HpOPtjPOoiMNlbL8laxIBC4OG6tyxWm0vTTrPSiCeLBSZNqTbCciQlTk4Pvx27DUC8W6ZJ&#10;hb7jV1s1dE2GihkMcjqqf8VpF/Fu7bcAk/lpWq+oqdenrPRAzU9fRVJp66RI5GjDKq7HTIDYLM4I&#10;IP4R7ck9VJSDo65X22Xu3tel8pkpKhpDJMQwDOpU5Y5bJ9slf8JxXzsxrA5livX9v2V5+QHEsbyg&#10;lisnh+LP1D/tffLrabzTebFGn1JUMvlPJHGIwC75ljw2cAEpkndxXNRdamJJrHGHutPHOTTNTAx7&#10;05I3BgG5OOSMgad5aSgt9dRy3RaWNqkM8pkLsoLgkMqqwbIyCo55xwc6A37onp2GgNRZ+upK28Q4&#10;qLlbFtbwimRBudvNLFSoIVQAACGJHA1i4uOJ4jbue38fdZRBeygOFrpusZbZWSQ2a+VVvtfqSKCY&#10;Z3o4/iQyFRtkIJYerI541t60t9I8aXe0ywy07IJXj74B9mIPA9uex1q+i8mkZIVDtwdjfglwc8+2&#10;4Hsftz9hdyqhJb5qdRJEW/4gJO4gY9LfPbHPzqnHkRxO0AbKkdyulPCrrTrC99H222V60dLa0p4K&#10;GknSNvOLR+llYH0FdwB45z34GNa7nX0dPcI6bqK4NtkkR5VigAkVN3O1c7XOM99LyX+7Vt4pei6W&#10;avo4+kwyxQBFWlaRpclx6i2SSe3fb2AGBW/jJX3NPEy5RwSyVMVg3RVSsGOZ2q5dkW3BDNtZQBjH&#10;B9tWvFGfl6WuugD8Pcfir80LpC0g2ujeqB4b2/q2lp+jOg1s8Vt3PBdauqMs1yO0B3ERbYpAbcMD&#10;BwQCCCNVf43eIVJNDaOgLTcZm6jqJIoppYiib6ebBSN0wSoy/Y4z3HB0Z6D67u11oq689V0kry2W&#10;jWrquUeWilDjd5BZdpeNX3HgqWQjGFB1UXUVm/dvi9071z++1vdpq7tQVEN1dmaSQCcDbMWY7XDA&#10;k4GD2G3BUamNlhs7mTt0vPHofgeL9yvGERgSNVs+EMfSVl8Q+pY+gNzWa3kW6SofBM0qOUWQsTkm&#10;Ty1fgbQdwGBxqw+prWy0clwHmFFmMseQNoRj6kz9nYn8mA5xrnr9nu63G20d9jvdsn+huXk1VIkD&#10;xmsnYGRC8cJYF1LFQGJUHnBODroKHrCPrbo3zrZS1FJT1MckJgqofLqI5EYqySIeUdXQgj5B1hdX&#10;LjkulI4ofOr+yz8sF/mKU6KweHNzrlu/iGJXp7JTSGnSKF5iwlkjUoEU8nOCN3pGXJwORyx4k33o&#10;np/q219V9E9Ig/W0FLX224XudnqYFizCm2GBkgUhoeQyygc8411Da72KKC13daZAYJiJy3Ikjbur&#10;D37TD8saojx08Fq6Z7RT9JwmSCxtV2/b5qq3kNWTSxlc4yqiXHfIBHfWl7PdTiMjsaY1ewvit7H9&#10;9VCB7fDDTyoHTHiD1L1Bbq6os1VQQXRCHmEVMNziL1Osax7VY4A2lg2AHwcqGPVF6vNy6A8O7J1H&#10;QUtTVVV36mxCY02mOIw+WpC4JypiOBgZJxkDOeQPDCjtnSV/s71EhlggulNU3Jodx206ygEmQHGB&#10;knCjuQMn27N6hb982nou3XeRAk8VTNV4kZmkUiN8R7FYuxZhjA+4IGred02H8XEABTtXu7A8/ZWW&#10;R+YApZ8RhX3cP1TUtEwmCRVFOGG7ftAyBzkEYI1M/Z/8I+r+uvEalvVvs7rabaVarqqgtHCPT6VB&#10;7s2Np2j9SBzq/uhv2fYepLqt8uyVNPaUw2KjcJ6ksis2PUMEO0i5IOAOM9xr8dP2rei/BK3noDw0&#10;paO432FfJEULZhomPvJjJduxxnJz+urfTPZhsMhycw+VpsD9z/CCINMmonhPfXPiH4Y/s09MNV3a&#10;qSa7VMYRI0VTVVjqPSCB2UZ49hn8zrgvxh8UPEjxr83r3qR3penaef6elpY5cRxOUdkwhO5twUgv&#10;jHcDR+g6J6p696lunUXi/U1FbfplPkUlQ5207nJzIF/CAMhYxxnJOdu0iepel7h0/wCGF4st5o2o&#10;5HvVPFFESNwXIDY5GT6zofWfaTQ5mLgimuNF1bd9grEgdo1eqYOkC9p8PqaSmt1PTmWjip5ljEpk&#10;EsrO5mmZhtUGJlIUdgjH31cXhg9Rd+kbGaS4VFFThBVPEyCWV1ZiiEADjOF+fxEY99JHWE1FfDcO&#10;mOn9tno6+gVJVqV2eS6w7EZnXd6dmzt98k8a19L+NnRvTXSFP0PYusaiir6Wkip6+8rG87N5ZUSJ&#10;Sl1YJhV/CIyQHBAJ1m9MdHJkOlJskAX+i0MNpDnP7cKwuuLjJWTXCip/pFo6GkkuO54c1M8xyvlo&#10;hIx+EsxGX5VRy2qzsPXfTkfWtt8P6Jqw9VXmOP6qnFG6mnMieYIpCABGIotruvAUhhjjGvc/Vliu&#10;VRTzUqvTWdqR5a2F3ZamX6epkG0knjzGZA4bHD49JGNE/CGzV3Slj608frzSUtZcxHUSUqb0Cz1L&#10;uVwXXcuXm2pwTtVH+SNWtEWTMRJdt2+ZOw/n3Kcw1NsFRPGD9ozqnwn6PvUFRbrHeaGrr3o6K0VQ&#10;dpHpkYRvJI4Od3YsAAFJxkkEmnrH1j0t1rXvebXb16YvVRTB5LXcDvikRCWxR1W0NuI3HypRhjwG&#10;4BGms6XuBpZOtbzXMlSsklS8k0Rqo42LlygLAgEySAAnsWzrx1fS1fTdiF26ju/r6jt9NcEDRhZR&#10;G7DHcHABRtuzGcZPAwWmxojForvz9gq74zoLZTssu9+rLPVrLdY1NPVFnp5YRlGUgcYySrDuR3B0&#10;Xreobn1N0tFLb3WorOnPMQRg5Z6eTafT84x2+330pdOVVoSi/dN9rFu8lzpJbrAoaU5g86RFSNmG&#10;VdNpYE+pgJB2xqLcbDX9PeTX2yqqqWOeNpYZXVlWZAeMYUe4x7jPGubljOJPpPI/ULnp4TE6gbCc&#10;rPRUl28SelR05d5qdernWS4egFqVxJukKjHA2Hfzn35+DfV1xrq7qOXqi61G8VL76SiO0iNUULCw&#10;IOQqoFyDnLAj/Ft+eF22Lpq99SQ0aQXS6WJ6ajqJFCLBMHkjkVSfwgjyWOPZT+Wla+18k9c0KPvW&#10;ACnRv5WCDBYD2DEFsf8ANqt1LL0wiJg+f0/v1Q6DWoH1pVSixibYWSWrCu5PvtYgfnwde7fbLoz0&#10;lHSU0waSGOQhQRu8wAqPvlSp/XTP1n0PeKLpyyR3ykiSF5UuCUyljNVtMoRIsdk2lGDHOR5g4029&#10;KW+S3I91rJYKqWPdPMsTmKBCvqJ4GWA7DkAYGONAwnx48ABO+6YMPdevFLwCqrX4aT9RWGsr7lW2&#10;aMVlVSbFdnTH8Vo9uCNgJbHJIU8/Ozwt6h6jtvTdtu1xkqgPqkaSkK5j8hyisy5BIAZZHyD/AD85&#10;089HeLFxvVwXp6722NqW5K1MppQwkiDAgsck5AXOe2O/20Jsl8pk6lfpSeGOmaKdqWPOMYU4Uf0G&#10;Najs7Gyo4hEO+/6bKwABwqA8Q+p7V0Z+2JcLjfLwommudPSN6CFjhemjij3HGCF9J47Yyce953S2&#10;UVcqMlSEnQFY5m2naF5KnsMc/HGqX/bD8E36h6xp/EOzz+RJUxLT3CWJHd/qKciNdqjhfQq855IP&#10;tkhx6O60u166LstyuMpavldqGdGiCb6pDJuURnhWKwvIQD/ixxrQ9oMZksUeVCb2o+7uP3UpmHRr&#10;CalrLjSzPQzwlRIm1ZYmIEitwSpB4OD3ByM886Vr5PTQWK02WCo3RUymrq3LEedUtlVABUYChWAA&#10;GNuMnnTZJ1901Y46GHq2iqIKa6usFFRIolnuEu/binCqvqyQAfwk9zjjS14g9U+FzVSWel6tpXbp&#10;8VMVRT+aPOefzm/gqvu2cICuRgDkaw8TGlZ/kokH3Ko6JxZYT34b9BX63QQ+IVwppokq7bJTWkTR&#10;l0eRlyrkIdyrwQMr/MTngE074xV8vV96s9GtHW0848ySVY6fclPGyA4dnZVHPq4JJ29gTyOs37U3&#10;iB0p0FbfD1KSlrFtdXVTirqzL5jxyymVI8IykBGeTkk5VlHG3lJj6ymvl1NX1DRwzU1RcBWRJhtl&#10;EWky6RZJbyyM5Qkgdxg5JJj4+TE6Z0pBbZLfWqV6d2OI2Mh7Df4rqLwV6L/2RpqynpbjUVNPKyCp&#10;apRAjTBeGjVRlAMkYLN3/LAjxcpbZX3hBNTra66nR99RNGY4plXao/iY2NyVA53AHkewZ/Da8qKq&#10;us85LiZ2cPu7kcHj27g50WnpaO+XS69BdW0olobxSs0EmMcszKCp7B1AVgfYgnQemynIjaZT5j3Q&#10;SA4Lnrru1tcZOiOk7qXjqa+CVoaxWLCnkkqGWEtg7WjKxxknuFwVPGCtdQrd1qrtWX1I4rjJ5lLc&#10;KYE/wJEbacZ/xDLZyw9R59tWH1r4fdT0n0tltdE9TcOmbNTiZInw7tukyVyRnvnHcj2Ogn7Q9vpk&#10;8Ro+pbciqlyt6LUFMcSYBUt9ygX+mr7niSMtPIv9CgSM7JOsF4imrKyW3b0+pjjoHklb1EMSpy3u&#10;Nq7fbgnVm9bWKqrOjLLBW3qw9NzVMU0y092qngkAaVyP4aozKBuI3MAAFHPwndK1tN4VdBP15JR7&#10;upbpUmn6e86LclJ2BrAp4Z1UsUJB2na2DxhV686g/wBrLbLJWzvUR2y2TUCzSsGZ3jVjKxJzk+c0&#10;pyeTkHRMZkb5BLIL1Gq/2ifh/DIDuSjHTNZYemLGEt14pr/bErahLtdIY3Slpp9qbVQOMyISVUMQ&#10;N3J7caS+po7tdZJIq+pmnmsdTLZaUNKFWOlChoYkU8ZwJe3JwO54JTwJt1x6S6QunWd7hqKfp2aj&#10;aW4UQCO9zcrinpk3ghMF0d3KMB5irgnJQ1N1t0r18B0UvQNfFcbxFkT0U3mTk7jIkjgKBlSOSAAA&#10;MHAzr1frftLi5/RoMSI2+IgVQ8oAo7972P3Wdh9Fkx8yWckNa+zzzvtt7t0u+Hd5a33NFqaWUy2a&#10;anqRBLnJjkjRmAzyvqLfl5nGuof2MfHODp6kg8N+tbwYBca2o+kM8y4gq5aiRgo4wqSbgfYbsY7k&#10;6oSzeBPjXcam2XCm6epqdKWI09xkmrYg1bGsjgOuCckxiPG/BygJ5J0yWTwN6ypL7VVd7sVUkEVO&#10;7Q1VOqVAEu30sEVw5Iz2AzkcZxrj8DNOBkl7aLXUTX0P8q1JC7SYyPKV+olBdfJTy55DxwGbAJ0d&#10;hqRKAcY4z31zf+zP4wjxe8O46m6yN/tHYGNtvMc3pkeWMDbPg8+sEE8D1hx8ZuOnuclCQZS3lr2U&#10;sP8AR16JG8SND28FZseTJiu0P4Te4j5Y454OuZ/2xuo6VemY7IleJDJUxRS0cseF3KPML7v5jtYD&#10;HIGc/Gr7m6gpqelkrqiZY4oomkc5GAFGWyRxxriH9r7rEXKqNvqazzKm3wOkX1TeW0skirMIwik4&#10;wgPBIyPfkY3ejQapvEPARH5LMl7Y2j3/AEVA2SKGHp2aMI22qlP8SQFv4JlcKxC44w4JBP4c++lL&#10;qAVktW7IZo/rZWjUiJkjVmjUM6E5BBCtu7Y/McOFEFkscUAjMrokbRbcSYfAGGPuAxPpHyPz0sXu&#10;mqoFEauIXWUuVVtskhB2sZMjPJ9OO2C4Hc47IFGApLNc0NXTmmaoXBQxqgQNsbG/f3zzuxjGPTzk&#10;8aEXKOSsqPKkljZn8kAKplZfLjmJCs4zknd6hk4PsedSptzmRsIIppmXc0hZFYAsqgZ9QPY+2Fye&#10;BqDVtUSsiNOzGSCenmH1Aba7YLAuDwuGIKjnsBz3DKUZiFV1YkVNURmYiKQKylgd7LHtUsrLg7Sw&#10;bc5GBjAOca0CokmkSYxRgxN5bHYTlm/CxycsxyTnA4zrbVUs0z1FNLXtIzU6wVTbC5MbMZHPo7ep&#10;ef8A1HnUdp5fOmpApjdYpZXMgQGN5I3Vix9sNgjk45I57U3GyirJFp4xEsybYkRF2QMQxlU8ZyMt&#10;yFO0EZKjnXlojTTmJYtrUpkVoWYgI7M5UZOCfURjn8PJPtrzUtmQVImZQ256dkBQJGFcmTIA54Vg&#10;QOA2Pk6lUFsnu1dL9BTOqQzF6l2jICAxmMMW744xgDgr7kHUQ3UaCckI10/aKe5Xelt6SxiGb1Eh&#10;EwoUrv3ZHHZvgnd7YGbUkrTI6WxZkiERA4IaJY8qCQSMYAI59saUuj6K02e4mD6maa4QU7MzuSQi&#10;7hg5xwpLY5z6Qvxo/dkVGlqlqElaSJ6l1jwIzt/Coz7kHJ+5P2xrY0RjZ5uVUkcHHZffInaKTyfM&#10;j3mokQLktL5hH24U7FJx2K8e2vSJWxsWhpiWeeGR6h2KiN9oZnIIPLB+C2MZB4O7X2mendBS0tSF&#10;LbBG7Did/NVSoON6j8RxyDu9hkEfU1lLNRVdeIpWliMSRoJPNMm2QknexGSfNTDcEBSBjnRyoAIn&#10;HXTNVVe2d5oopzAtPHG7K1OrBdytlmj3IzZYc8gDuMbaK/29ZaOpt7U9JVVNbK8Lxyh5TGu+NYBF&#10;j0iRiuWbBAydw4AXrVLJDNCtwmq3Wen8+dIs+fOsZ8xQGUpwAWb8QyU45BGo8EsldTU9AlYohjeS&#10;doY09RnjlWQRR+Xl1OxTz2ynPvqvJuEVoRKvjqfIKRmujkoEp6UQR0+zCIy5MuxTtK5f1FtzbAfc&#10;ACkWGGCenhuUaRwg7oRJtVyUmxjLAq5BbgnI/LjXua8XKkk3rcK4SVke6Rf3i0/1B3ER5QHc3Jxz&#10;wSOQODqOamhTzqgw0ojdp/MSKnlEi+lHyASQMksu4nJIyfYarlTCk0VNTTV0tLJV1sMHlYIEW+Uw&#10;+YPTuGNv4lBIcEhu49wdS9NLWM/kOd1OiSBNjsUAzlt5II9PYfAPGNb6yoZT9K1NPRmOFCsEcpQl&#10;zI3lElgCMAgcDkLknAxoS6RSRmnhpqiJYoZJIsHe0rgJgANzkBjngA5A5HICTSlyvNXV1MbGsppJ&#10;amZQQjmeJjECoU7jgjHLkL27/oLlqppaiWCSWnYS1DRrJhYxJOW2nJUcIQDnHf7a+1QiMrfTq0gW&#10;BFVCBsifdmQYQbchjJgDGVzwRjPgfTxT+dJXQLJsfYqxgElW3Dy2XIAPGM/J/LQyTalS9IVp5JBH&#10;VeRtaQHf2cktkBWHGWB5JAIb315YfUVENMn0w/g7VFSVXzQr+pm25ViCSDyOFUj31CnZ5GeSlgmd&#10;JG3ySCPGzGCcHIAbJCkEfkedGYuZknWNjHM3m+ZIoHl7nYY5AOGC9s9x2Gk3zGkx2UmittVJamf0&#10;JTzTNHlJFZJH4yeDnaqleQvcc41toqSN2mSocQKF8wt5qlQyN6VJP4Rjb8nk62fT1SzzNLFLDOoj&#10;VZH2iN1kdvZsYXJ5GPf2zxMkplWWGmkrImwXWcuXIXa+1sc43DzCc4+2r8bABuhFyg1ZhkuNvFLi&#10;WMQxQyNUBi3mkAlXIySoJ4Pp4++tkhp4qRx5MbPVRttdZZC6sQq4CgYHqIxkkHgHUmHyaCCOnBkh&#10;epL4jhjiPmFBk+W7FmH4Vxn3x+eoUslItKy0xnSWWYofqVVtqk5AyWYDdg5Hsc4BBzpEUmBQmvqK&#10;2CaRYzHEqsXiSGUszFsAhsBudw+ff76Uq6VndjEsSRiY5SKIDYQPxH3PBxn89MldFLTtLuqvNeoa&#10;TfujkchlGSRgBTjBBB5B/LOkPqetajoIooZWEk4JLLkFh8/fWTmy6GlWIxaVrnN9VXSzIfRnC/kO&#10;2tQGCcY5GR9teUDHIwe2pUtKYRGfPjkLoGIQ/h7+k8d/y1gk2bVtfInZT6dvGR8fbUiJFd8qwbkZ&#10;z8f6Go5yVBA7/A/vqVEjI3A4POMf31IKJKkQoHkyGBIOAM/56+3EqHRN/Kp8fJP/AG19ppVCls5L&#10;d8H+2o9yl31wCp+FEXuDnknTpDdSYEDKsLbQSAPU3yPc/p/fU4sEgnIyAxJH2B7DQ+LcgUuoIOd3&#10;vjucamVLKsQjJJL9z8jvqbUxURURf4jDGTk49xqTTRPJhi+ctkjHOM9taYwxHBUjsMfH+jjUxP8A&#10;daczSDhdx5HPsf69tECiVHubtLVJTg/8MZIAxknn9Tj/AD1JkjiMaeXJhiu3AHJ1DhYSz+btGXbJ&#10;54HyNEYc1NTlkLRoyhtvPfnOP9f21AkDdSq10b+z9Sw0Xh5dqmHpZLpcq2s8umZ7g1M0OxB+HClW&#10;LFj+IY4H306WbqqsSGSKtpfLrKT/AO6IGQiQDPJAz7A/21WnT3Vlf03SWq0UF2ke201Ptljjj8va&#10;0qnzgTgFmVmbax+FOpNB+8ukblXTPEs4pquSGoRXysqSIVbax9iA2Dj3B14d1eX8Xmyv9Sa+yIZp&#10;Gt5Vr33r22Ud4tPTtumV6mullWecoXEEYU7HOCBgu0ff23duDpJ646rvdXUVVHDdTDT7zBmE7TIB&#10;GoY57gFi2B8HS/1DVXOrpKF7Gsr1E6eY5EYZZ4kRUjxgEqy7ZFYZ7j7aGXLprq/qGntVNbbP9NM1&#10;W7vFG5CxrsCqCGJY+rnAz9vbVPFwrkCIMmSSPwRyTz+yk0tpa5PVUTqn0dwpxD5KIBsdWJR0xgZB&#10;PbVseEn7Odhqo4rl1ZRtXujb4YFYNH8Bnzwfc4xj5zpj8FPAyLp2ihNZJLXV8g8yRqksQG9wFOdo&#10;+3c++uh+nrBRUfmU6U6xtAwV1ETKMlQwwWGGGGHbjOR3B11uJinHOp5srYwen+C25eSvnTXSdDba&#10;aOOlg8hVHAAwFx8caaIqaOSmc1K7YxxsJ/EPvoJfupKDp+AeZIFZjtUE8k6pbxK8e6vpy0R1tJQT&#10;VS1zTJTMhxC5jO2QB+clWIB4+2Bo0uWyL8xWm9zYmanGgFdN+67s1ip5ZKiqjRIVLMxOFAA5+2ud&#10;/EP9o+tkt8tR0hST1dEJjTfXupFOsuAQoI5Zsc4445GqAv3W3VfXtQ93vl+AgVBAtCrlI9zbuQnu&#10;F28se2VHvoP0p1LcaWnbp8QGpgkuVNVSUrvtG6Njk9jjILAn4/LWTk5b3HTHwsmXqYJpmw9VZt+L&#10;dXOnV9orpapqKSalrIXLysJUJDcE+nn4HYg/lWvVfVEVXWQ2IzVC0QJZo0b8cu0nA9vbGrqk8aPC&#10;ep6rvsF4tVwsd5rpFJmprdGaUqoyhlKnzHdt5y+z49hqnvELoYirHUlidai3V0izxSReoQMcY491&#10;JyR2x2Ptlon6aMgoc7o+D1A48hjmdseD+y6J6A8E/Cbprwio+suuTV1dfc6UVduSBzmggOX85J2V&#10;ipG5mJYHO5VK4JGq+6ou13lqLfWy+IFdHaHp1CSVjMWMDZ2xpTp6WPlGPdnamSQSCcaGWPp3xuvX&#10;RFqtN+t9wPRduJlE81OKdTAW3bN7YaRdyoEAzj047DWmXpbp+9dbxdJ9XeJ0VFXVUi0iSW6ge4x0&#10;bE4SKQ7owBk4Ozfg5yBzis6P8TM3U4Gt/dSfqmYzJDWRg/FNNqsnh/12TUUUl4/d/T9LCtVOaWno&#10;YjHkjIiQyFpZGz/PksfYDjV4s9VdM0EdD0Q3T1yNmtCKk6W+viiZZ3UBjteBw7RlmUNkeoueM51t&#10;rEoPDejm6YsdclXb+l6oTV9fHtb95XYjaHUMcGOJQSEH+Fs5znQ2vHTNyo6Y3S5yTidd5qHZlVxg&#10;ncT3I/IZJwNWMSMTzHII8o2A9/qmxoWeEaFH1Um32jwq6h6V/wBibf1H1GZ7u09ydLhbYGeJYj5K&#10;euObjDh2Ho5+2OaG/wBl6qn6tl6YqEdZaepZCWXkxg53D5BUZ/XTn11FQ2Ckpqno6eZLlQwfTPPG&#10;wYmMyO7Ee5J3jkjOF0vRdc3mWx/vG7SxyXKZXpKarWJVn8rOWLEY3AN2+/vzrSlDSCW8rPy3hwDO&#10;4Qq/dR1dY5taLAaSinkNMQuGQnAJDjnB2g4ORo7BWdVXRKO10c5nqpYVO1WCgrtwASe2AAM/b5Oh&#10;dLQ9LQW+hrKatq6qvkm21KuAvknI27UGSRknLZ7j76L9FWa+3++Tx2O7/u+SpqdiVu47I1Dbg+c8&#10;jgHH/XQdJeQCq0cQJVv+BPTPV1TeXTqHqi1UVNG6NJQNFmqkVQSqoWVSEYdyrHO3t76ieNPTVjgu&#10;FWlJbhR1VQ7Zqo6hQKiQdyY2BOckepTyO+e+g0ts67/etRV3fqWnqhSEt+80dn84R+6lQSSABgHB&#10;7auS69e0l46Tlo45rVVPhHpoa+geVDUqcgbc8Fhuw3BHPfTSsppocfqtGKEmMtdsLXK12l608O7P&#10;b+o6qthNDXHCmhmilkR0BOJ4SQ8bYXO7BBGPfjTb0z1zUdT00VXLDBNUS1C7KgehkOMhgvbj40d6&#10;2sUV4jpq9qSARVFSUmkSWLzC6oPQUHr4UjkjHOOdJ1b0feOjKI9S9PJ9PSVEvlyMjKzqduTlT6tv&#10;bHBA3HkapFsUwtoGtUixhNs5Vo22228qvk7ZnAM0yuoLvJn1Hd354z279vfQ+oq6Cjqj01W11LSw&#10;TMQTO6iSINypG48YBHJ9sd+dVRb7+9+qY6KupXjeNcMTL3Xvxng850Xp7PaKCZ6o0ayynlS7eYqg&#10;jHOeCcfnpOe7GZc7rPoApiZ7WEE0U8m70dEtXQW6ipLpNPWKWqY23y+WRImyMjgg7VY5OMsuAMZP&#10;mGvefqG3pLQPFFHAVjZkKmZVyokIPYkgg9/jWmx9PX2OKjucKUlvi8tmhESFXCkelmAPCEE/P3xn&#10;Q63/AO3Nwir60W12FnysyyEM5MzmceXjgkqc8DkD54NSbp5yInygGymMTnjWQtHWdbTXi/SRqpmk&#10;s1PlhztByM9iDkBlzg/y699NSzxPcVrqYotTQCRHkAjDQSBkZ+Tzk7PfOoNRR1BuVxuFN6qetC1C&#10;f8yFckffncP00y22+015vCVFbQBxBZfoJFaIFAwfggAYx279s6hDLGyN0XBaNv0tV2ubw7YqfRUl&#10;vtdgtElDVmuatpo5Zod6sIj5aZAxnHqLDB+PnQK41lkuy0parjt6VTmKOpqlKxqQD+IqCQpI4OMf&#10;ONeP3tURdIwXRfOJSnFEjFCIw2Ci4PyMH+moK/8A2x6cqlt8MlStHQySBEUjOxDxnHBP/XWNJjmV&#10;+t3coLvKbIV53CqWn6Gt3XMaKbtdrZHHXlSSfrabELEjsAWYP/8AzPy0s+JU/wC6PFnqZLrHTvJW&#10;VaXPzFzld8OFAb35k7cY+R31FTrCek8OrP0yjwSz3AyV16miw4p4ZGBhjLZypdIkZhx2Az3GhPjf&#10;fZZuoDfLVB50tTR0nmbdzCVfKQtux3G1lHGOB9zq7gY5i6nK1g8j7PzboAHw3NLbxWtIcT6qH4d9&#10;dV1y8QbN0/U2emtVBWpV0axRvkTtPTvH6zhR+J4iAAOw76Kt+7PDrpzp2uaJ62e63WvFTTON0cK0&#10;8sSRFVPuGDMTnnjGMA6XvD+m/wBortbuoLs9Vb6e1XCN1lSIM086MCyqcfhGzLdzzjHxbPiL0JUG&#10;w1M1vmWqpKOtmuH+8lSlGtW0abh24LIoAHILnHPI0c7IxzP+FeLuht6+t/T6KMj2vdpBSBBYay19&#10;U2m59OW9Wtc0stRXyyf/AHPRURU+ZDzzIzLI4UYZj6QAW1dHT1dfKakqbPcXuFQuHa31VZVCoabZ&#10;GMqG2BtnHG4uQGADdgEjpa89O1VLL0JFSRmaKnE4dDlSS5Lhgec5IcfGePfNuC52sC0V1RWssFRA&#10;1O8cJBkEyALvcHO0NnjBydg+TjGypBI90EuzgK+I5a74jgqEsLNJa8qtK2KWC4VNjRyyVKGsgJ9j&#10;6iR/Z8fnqfR03+1Vlp4YpZI7mqS+Tkg/x08vCuMZYEI5wCMk9/kBeK+qjvtMZCd1vq5Ii4yPQrgf&#10;0IGefk6f+jvCW4+IV4fp23UE1TFPMlRMYnKLEAcFnf8AlGGz98YGScaxsCOR3Uo4mtvV6e7n9KWR&#10;iAB4JG1pdHhPWi91jW3p6E3K7U7wU7PTsRK0c6yB/KHZmMY9Q7iTIJOuwukfALpexvRdaeI303l9&#10;PwAUFNLIRBSRIBh5MnDEBR6TkDAzk9mS4f8A1eeBXTadc9fXKkSpoaZaSGcpyoCBRDTockkqignu&#10;QozgcDiXxt/aL8QPH6qmo7PTVNp6MpagxCJM/wAUhcnzSPxvgE7RwBjOvVhi4vSmDJynWW/lvt8P&#10;Uq+7S07cK1PHX9q69+INbUeFvgPFVlHDQ1VypxsLIOG2N/JHxjfx34JOBqpPDjoqyWa3XgX+CC4d&#10;TzTSwU89QyiMSKqExpI7bQd5JLkDdlecZBSunJLV05cIp6Gla7dP1MlO1eJlw3mxsDHuY8IdzBSc&#10;Yw7he+dWbUdP9T1lx6buSCjp6qC5slRS0ER2xxPyIQrKCT5MOGJA5JOBwNc71Lr7ciNr2/lJII9R&#10;R/hHjLPD8U7pjq+oKXpvqWlvrrRsLuYKWCeSUEOyFcyqG4BQlwSeFzkg6M+KXRi9c1dk6ZkYLDbp&#10;KG6XSUHtGFmqJ14/mOPLGe77RqtfDeki8QfEq91nU9VS3Kh6cq6u0Utvjfc9LE80kslQ65x5bZaM&#10;EZ5YjjAzMs/X3VsFvuF6vEkk1T1LVit2Sy5MdI9XOyIMngBdpA7bcY765fLlbjQMjZyHA0fQgpE/&#10;4QTweFWviX1ncUpKkV0Uy3KsrBXSZUxx8NICnH4kzg4HwPuNBfDToWqXouG5V1XOau9XOSq88LIQ&#10;0E9PNThA2MFi7Ix242+Wc9tOfjTN0PH0sJawD62vq6Y0tVFhpfJwyHGTjbhRkDIySeTpKtniBV9H&#10;dLS2ay25rsKTalKolCGN9xYszHjYu58BQTl/gYN7p8khjLYxRdxdBBxsjwi5jjyNvijM83WvSfQX&#10;S9k6fqo7VcLhL9LJUTW76qVBvLbY4udxZ2BGe+0E4Hbr2xdDRU3Q/Sfg/aw10gp2gSpnmb0ysisr&#10;zuAfc+ZIQCeWzqpLZ0lFea7w2+kklhSWjqb5WGFyhceqZFfGCQXaFGB7jjV6+HlyNN1bujk2w0Nu&#10;mBQe7FolU/03/wBdVD1R8crI5BW7nOrueKPwpaGJbqYd3G/5Va+K9ZL0zRXaotaQ3K1NVNZ43ljC&#10;JTywfjRY9uDk4Pc9xzqgba1iufU0F06rqVkSNp6gs8QZVlZfR7EkBhGM5JVEwM5xq6ep79cOvLhc&#10;Om7lYrhRWKzztRtWyQbaSGokcyzkythPNJ54JYApgdzrn+Zbb9dN+7/PEcUjfwqlQJQoPBbHBB+R&#10;kHW9KxxIlogHfdU+pGaF4eDbf7yhtu68slVcqi238XC2VK1MkEVZURSCnqkU4EodvwhsZAY8DHOm&#10;qS51L2/6GerSsolYSU/mKsiKQchhnIH6ayOqtvUMq2Sv6ep5hUOIokpYkimfdxtCquxuflCfbPvo&#10;5auiqihslPBZZ7fc7fTSGKngmVYpwgfLRhmOGG4nG1ye41iZ+DDKS+E6Se3I/lYzniRL9ovdfTyy&#10;wQharzfXJFIpdXwCd3HPuec6bekbJcOtKZrk/T9BTUZLBJ6kny5WU+oJkE/OTyMgjuDhrl8MLNb+&#10;nam4vZa2jr6ymd44DI6uoUFsSK3tuAOP+Uaozx0rvEfrus6e6KsNop+numLJHDTQVl0It8VxrCoV&#10;3ijf+JUIrehBEjlmLNzvAA+idMllyH473eVos3x+qJHj6+VcnXrV9wqOnKHqJkpmtsc9VbYkdSau&#10;Nn2s7YYkhHxgYGDjI0qS1UlHFOnmSIki7HVQWLKOSAoBJ7dho11Z4PUF2g6Sk6kuNTF/sjYIbRDE&#10;zin31WxRLPuGXz5pDKoCMGCk88aC+J148VekeiaC2dAX2S11lJJ9GXgmMbtSlTvTzZS0rsSseQzk&#10;+njA4Apum42Xlnw5djtsKoDuDxurLsJ4U7w+vvUlo6oMdV4fXCO3ViGOG7zFadYAOSZGmKqqtx2O&#10;7j37Bi6mi6E6l6lgqoepVhukW0VBoIzVieMHjcE4z8MG/PPGueaO83+XqJZuuKSuE6bXV5tjlnJG&#10;JgWDA7cEjJJHsc63xdUVdJeqKGaheGjuF0mpxUpJ5hrXduGROFAH8NSR3CnGT20D0qKL/BCKofGz&#10;/KF4VHw73XXFvNtvtbVWOZY5450V1+qiGJyqgOQhBAYHk+/Oe3OkbrSxdEdHUVf0p05T0f1tHVw3&#10;KVI3LPHPOk6ks3JD7CQB7Bx2yNMFDJc7iKI0dGsVWaWNqWQylGE6JsYhh2JBXg8YPORoBR9BQXu8&#10;9UC5PV/vG4VEM9UKlgrtKrPuKkDDIrMv4cDHHGNQH+eIQuuwb271aYvLGlo7pZ8UxRUfWlFcKJqO&#10;pPQdggtdkEcyNHJd5E2g53Y3RbGYdhuX8QIIFWeF83Rctb1FSXfpqttVzu1BJYamGef6igum5xIs&#10;uY/MmpKoSpEweNZkDnhR2Df1x0t1BTXq0dI0aROTUyyUy8q0tRhRjn7KqqD7k57nSp1TCnhLWS37&#10;riSgtdwqxP8AuKqb1injfh6kLt9EkSOqR5GQ53A5QE3umZs8gdC7c7cc89giY8pOxGy03Twmp7Je&#10;6Skuxqp0mponW5QSo9JWOciTyJYztfyzhGOFOVJ2KGGh9wsVtpqgU1GiEb/V5mCAB77m5/p86k9F&#10;+IdX010HLb/DuxVL2SaIhoLjFOKeojK8sBnGeT6wwxjjTlYuoOgeoKOz9Q3O2UUDtIaK40oXLKdp&#10;TeQOxK7X3YGSHwBjGszNklxZuPKTXwPwQMjHaSXR7e5SOm+sKCG/W2he9Uy1lUSdxYqrBAWLOeyZ&#10;UHuRnBxq+L9c+n5KGNKtqkzxsHjZIsMje20nnJB7e478aodv2UUt9vhuQ64ko7xCskkjTJ56THJ2&#10;ggYZTtbBJ3fOPbVp+Dlgu9hqaA+IN4oKx7PBUtZ6ujq2Z2p5oXT6OpVlGQhKMrDcFKAZGBoLMFtX&#10;E6gTv/0lC01RR3qScz3uquFKjx1N3t9NNTtLwRhGUKfYEDcxB1zncqOru1qnvHU1HU1NNCyTyzE4&#10;JIIz6/bOcfkTro3rKK6S26z9R0avT1VO/wBFXwy4V4MoC6MO25cMpHyeO+dU142U106H6AW3pMZa&#10;dKhY0dhgEriQjH+Hhj+h1XaXiR8R5tQlFOBVYdd9Zz+KHVFhsG2no7dZbfV18NNTjAj8pXCRj/8A&#10;5Kv6HSPU0aUlgtfS0cyMxhhSrkPAO9/Mfv8A4lCjJ9m+2lyyXW7UHUMd2p7hUQP5gijljfD45LYP&#10;5tk6brv1RYOpb1NX3O2NQqGWn+pojtapwuGkaFvSDtwDsKKPjPfXGOcZjY4+Gi/ff9KJJP4xDnfm&#10;Tx1RebNU9L2Wjr69qe2xQrI0MKYaQBfSoXIGWJdySQATk+wIiyeK186c6pt1n6Gt9qtduqbaPTIq&#10;TO8pLrGZKg+ogehiRjGDgL218HhFdPEO10t+sFxvTWif0RubE6q0a8DYTJl07+pQQxzydHl8N+g6&#10;W00NquE90pr1HSVNFBcQpWF/Md9qSQsx2spkBBVlB9+e5sGbCgZ+Fc7zm+Qee/I5U5JjI7W/sk7q&#10;3xI8Zep7pV9C11ReLZ1DQzJNRrFdqiGOqhyI2K5kMe0bxJvU7NsbtnjOmjpT9oi79O3ag6U6U69v&#10;PV1VRUx/e9Re8y0NTUFj6aVmJlWNRhQxK7sbsYyNA7zfbrZLhS9H+IdvhuVNMksdLXQtsCtPiOWO&#10;KRlzGzq5DREKD84wdfKfpW1WSlprb04sa01ImySoyMTuJHzIfnPABPO1VzrSzM+OPHbj+HRI23se&#10;hN+nuQXz+XSAuiugPGWxnqFetOkkgor/ABoP3taJ5RF9bCxVXAPZ+FwHAyDjcAANdnWDqS0dS2ml&#10;u9qm3UVdEskJbG9CQCVcZO1h2K54Ovyhp6UzdSrcLPVmrFGskcrQsyFiy+nDcbRkMS+cBVkbPpOu&#10;2P2drj/sj59BcrvFJR9SGCuMg3LTwVZQRMq5JAG4BS2Bxs9hrU6B11kcrcOY1q49x9PmszKxzMwv&#10;A3C6KvjPSUcaxT+W8koEe1dxcjLbcexIU88gDkgjX5p/tHdW0NYaxwk/mXqomnVztcqkryJGJmDn&#10;awRo1DfhxjBwM6768W79den+jLq9LOEaKjmleMAhjgAHDjGwrlmyCD6eM4I1+bPi3VV1XVWux1tH&#10;TRyRCCk8sIixM8IQ+kbsFMIzbcAYOOc8e2dJi0YJf3cR+iy+njXlfAI3Zlqam3xNUP6S6IHIBLuO&#10;ASoIBIzjaDx/fQi7yUk9BFKok2LMZxKrldkYxIjAewJKqc+wPvrZR1MYpXeJJkczSkvEdoWRTIMs&#10;3sWyCP66F3Wp82qCGnYI7RMfLcuyx55U5/CTkHjtx7kY3W8LX7oNVxNFSxUhSQLVR7ZGaM4nJRdp&#10;TI2qAVBLcnkd+AQU0U7Uy1L71eYOqu8m0tnAZyeNpYoRz/hPfPLDLcK15moaqoknPlZVDITgZIZV&#10;2kjnjAGfxHOhNajrURrUQrGfpAZm2sRFLgctvAIydxGB8YPc6ryi0UJdrgUSEJDtErSu5TaoVe20&#10;txyeTk4AB4z7R6mZ5pnWRTBTwrKIoS5BjdVcsGAADMVLY75wAMZwStziSpmlxL9Q9SH8lJsOUfGD&#10;n2AChyccc8c6g08FTNWx0SI3mO4AK4ZpPMYouCB6QQFYn4Y4wANUy2zQU7RPpDp6q6sq4oZ1EFLT&#10;Rba6Viu5afLdtxI3liyDP8qkkDGrLvtgtVrmWgtANOxqI4fLVjK8iGNpCTnO7LbiSf8AF37DUvp+&#10;10Ni6ca3U3lVJiRvqWjOGlbJYthj6lzkr3GeO5OvT0jUEjRJTxwB1IUxvuWRgGw5z27EgH/l41q4&#10;+MI227lVHylxocIL05Z5qOurJJKX1SqYFlL/AIpFIU8kkA7l/tgew0TFoSoM9NUtDEEYNKiSZwwA&#10;PK5AC4I9/Y+3Gt8F9WmqJKcSIVjUxkzEEFmZTlgGGByhyT/MMk8DWxa6W41bzwwRlzCsm3eQFEmE&#10;dGU/B3ZxwTt+dWSKUQh3mSVFdNXVNR58HlRDcziNoyp2gk8DcBtA55II9hrXWRtJSo9TFNJVSzbm&#10;2FnDszOGKlW2EKFByP5l5xkDWms21ECQrUS/xmMisTjEZIYSFwWwcs+CVzjbn3xElmkpomhcSUvl&#10;xzwpLFKwSMo6jh2CnGAzcEksD8Y0F7qRAFvuFNJOv0EbyI/8N0p1RJV2vkZIHI4BGeQCWUd86jtb&#10;6ulJjpzS+lVeRECxhX8sopARssdrAerALNzxxrLdWGrhp4IFlRvQY5xtdtoIKASEkHbgcKRjcee+&#10;pxkpqKn+mgiWjqSZJKseXHIIjxIFyGzsO4AA9to4PI0Im1MBR6cU9vqZTKk5mSLC/SSCbypAxUK6&#10;gZVV7hcsDt0NqapoKVKuUKBJC4j89QJGCKDho8EBAzNjK+sDjHB1LpayjrkpgktPMSwhaOUBEKjJ&#10;Viq8bdxbkYwDznQ/92LU1CtTUdOglkaTy0pmYRoNoG5VZsGMsRz2CYBzxqu43wphDkuDUcgkFPM7&#10;pTkQyOHjYhzlTuVB2UHLHPIA4yTqFPVyUNFVUq1ssUodYi8SGSSRdm9ACy5weARwByNTKyJ4ah4p&#10;mmMcrt5SoxQZVXjYDZyQF2gt6s7jye+g84q4Ypa96ymE0qMkoDvJtVgxG0LgFQQVye2e2q52FqQW&#10;s18sMVTS+USkkgllEcbNHFNkiMgrkEkOSAOODjjUGaUyxrChjQiJU3MwwFK+lhgduwx3BBzznUuO&#10;lipkYIZ5EidjC6jylbjMgA3EgY9R7Dj8tQ7qDiANCYmaFI9xYKfNBGGALfh2EAHjtjAzoDnKVLbb&#10;qf6qphXcGEanzwI2JA29txXHdeP15HGWqgt/k7pjTkSQqG8xnKny2Vg3cH3Vjt25yMZHGgdPQxIY&#10;oXli8hatsHevmmU4yAFxsJ255HIzzxyUhnjqqeOumlSedX8tV2SOzBsurFsYBynOD8fJ1ahICG7d&#10;Tbe9voKqnFfTgQq6hwFXCU7vkEKwBdeWwQAASeQNbq1GuE9U0UjQQTVEgpE8x1fAJJiHOVHCjJz8&#10;c6CJQSLSChS3lURvNMggYJg5GQFGMDgc+x41OeZHaSkcCMyrJKIDIMDywu5WXOd5Dq2Rg4B4PfV1&#10;rkIoi0Iamjq19cAYReTE8SyruAbAypz+EZP2Oe+ggikBkeanSCLaNhlqiqbyTk4wfksVOCMHU2eW&#10;leD6as3oYQTgMYmkBBLJznAOMD23EfHASv8Ap6U+mJRswskLNGUK5BUliQQcEYGPbHzhnEclO0Wg&#10;V7rIi22KJvMcL5800LgSkD0uh4ABwe6/b51V12qfra2SVTmMHapOeQD9/fTf1bep4EdImZAUenUG&#10;XczLuJJzwR37cDPONIqZ4B9j/r/prlsyXW/ZXY20F7jXaV24z/0173FW3A8jIB+2vnuE54PY/Ot4&#10;RQgVhkA+/wAapIy+xpkLkZwBj9Cc6kxRupMgUdv8taIQmSMkkc99biSYyinknAA0QKJUmmVVIBUE&#10;H21HqIzNWyOAuFIUjue3OpMKFXH82APVjtqErt6qgN6mJbJOBzx30klOpApMal8DZyfkkc/pr1Nl&#10;pdrD8OVAznPPxrVRMRiUjJUYfjHccf8ATW1lKHzQuCBxkcgEd8/3/TRWcKJXpRs2sADlcjn2zr5X&#10;SOkKQKfx8tjtj/zqVBEVcqqnaCQFxj37f5H9dRsrLUMzkbVAQHAwQOM/fUimWwUzQAqyxmXuArq2&#10;f6fb3/LTL0fZ3q6+EoqBTLGAZSFQMSAMluANxBOcDHOl6F3eYDykLMQEwD+WB+f+euoOhOpbX0r0&#10;XQdKdOdKR0nUKLJU1XUUtKstUKjOWSBnXEIUBQGUGTP8y545r2jzzhYjtG5O3vruVbx4DMfcEKsf&#10;ht1LWXCuiuNsehgFIJYqiqIiiklypZeTkkIJckAjsffRqBbMyS2ynr6O51UVOjVG6ckYiUAuqp37&#10;f4j/AOnU60BLvXvPHflpq6FPN8uvZjJO5yWw+CDx3LNyCdCU8PK2/wDXZqum08mjr6GaGrWNwGhd&#10;8KwX2xjkHt/lrx7DE2fkFh222r91YlwyXaIhaI9OGO51hs1m8yXyzn+HEUhUt3745OPYZ1fvQXhr&#10;BReXLVxGSpfu59vsAM8fb++pnhx4X0thg2rTKky8mVW3EjHyR3+/PbVt2yipKJFACLtGVyefuedd&#10;ph4LMVt8la2HgsxhZ3ctVi6eo7QgEMYBwNznks3yT760dW9X2zpmgmrK+qighgjMjySMFVQBkkk8&#10;AffQrrfxLsXRtsq7hcrjTwUlJCJZJ3fAUHt7c54xjOScd9cKftCeK3UPiPcrLaoK6aCw3OVpWgUk&#10;eYFIx5h98EZA7DI99GklAOkKxNkxwfmO6meLX7ScviVfpun+lamqpaCNSgq0by3qAeGCg8qD85yc&#10;H20Y6Sutt6i8H7v0nNIyVPStal0pw68tFONkqDPYAgvn341zjbqOpn6+kjpkqrhVfXSQSkEuXwSH&#10;cn2woyT2GDq8rEKS2Xqb6WrRoK6lNBJ6x/FRwo28e+RgEEj1cZ98XrGO54GjaqP05+o2WDk5Dy8u&#10;O4IpJqvLRzT0zn07pIn4zuVkJU/1wf01DsVTDR3morZJNo+m3kn2c8H+4P8AXWuW41FRWSUUiq1T&#10;C7U7FR/xHR8dvnhhoBe62ot8VVC0PluJBGyt3X1qSD/97obIiRSzxasHqG1teuoUqlm83zqKmlmk&#10;c4ziJASTn5GAPtp98P657UIen6KSaTc0k1ESctlRvYInJC4DMSeB+uqgpOppo7elfFTxzNBEsQWR&#10;iEcjkFsc4Gc8ab+hKO5zUwrLuk8l16wZ4o5kkEa09nh3iZ14OBJMPLGAOIHXPrzoL8eVwLnHygfV&#10;X3eFOXSSFdGeLXibUdZdA0FiscyUDy08dP5ErqqIyDG55Dxl5sHJOAqKTjJ1zz0ytr6befqGCgrI&#10;rwjSU1KKiQboxkq7sAMbg3pB+A/HbRvrKoju9LWUVM6+SkezAUhQq88AZ74/XS7af3p1DW00c83l&#10;pFGgkmlH4Y1UBEJ/mbH/AOtoTYw+Et9T+nogjOLmF7/zcfBONFC8/Qayw031lRBXvHJTSkl5mmRW&#10;Dg/4iqMOf669wdCdR3ampxRLHQ01RNnfONhSIj1bkOWBJzxx25xnRGgudpssMyRyCKmLLJPK7H+I&#10;6ggHHPOCQAPnUebqlOuUPT1N1BabJBUxKEa5ziHzwzlSpYdhgHOM8dyAdW2TS0WwDyhE/FyZDfCg&#10;Gw5K3N4GdPVTmNfE+g89uCrLGWLY7Y8zOqu8TPBPrjpWZ7rOtPXW2JQiT0LF1jQdi6YDL7knGMnv&#10;20Pr+nVmp5Ky3uGixl4wMmMjOcY7jGNMXhr1Z1vaqmW12eomuWYUiobbIzSRtM7jCqvcE9gFI5bV&#10;zxXBtg38VW/Lyqsiqmp3MmCHgbG5G54PcHT90R4pfuex11hqbFT10E5DQ75PLMRPcjA5PA/LH6a3&#10;9c9H2+vrJ73aLe1qni4vFkmyr07MoKvCMco2QcHGPyPES1eDnXVTTWmej6ZuAgvsgit8zxjZMxbC&#10;jO70knkA4JHIyNF8eIHndWWF1+Xlb7d4gVVoeWagt1IkcimNoXeQx7SSTwGHP376LUninRVtOILh&#10;QS0f05Lw1MAMqGQNuQFSCwAOeck6h+KPgd1n4UX0dPdRNS1btGk4mo2aRPLcsA2CARgqQRj+ui/Q&#10;lms9DYPJuNfbqiSRiqrHOpUh2wPXwO5+/tqEs4c0hnmPuRTLLZYFAoesLdVXkT1OxxCEEcr+lpgO&#10;NvPPfJGR+fxq1OlbpYpqjN4qI4aNjt80DzI1J/xhecc/fHx8J1texWm9xV1HBRLVQs1NLTyFGLRs&#10;TGTlhhcPtOTgjb9zpsrl6bt0dxs8tBGkrhJUkRGlUO54yU4APpxzjJPOoMxCAJBsfROzEeSJWmiO&#10;xUW4+Cq3PqD6roaa1VltkiNRJEtziVqcs2PQo528gAHlW4IAxqAvTnT8dsElVeCa1pkjjpVpnbch&#10;7yNJt2hcdsE5/vo1RjpaLoK69O9Q3u6RXhKh1o6amlZKWaMlNplAGHVsyAepSMe/Gvlhk6e6Qpam&#10;89Ry188MEIalpUqwAp3r/C3kh2QLvC85ztHbJ0HqwifEHAkPB4SyGNa4X3UO1XZperGppKVpkt0c&#10;gCE48uQjG4DhSOycn3z8ZK9LdUwVsXVlqnWHdV3GRnrJCu2GIIsStk+y+UMDPP20gjrES3OSuoop&#10;Eo63fKkLuFbJ45I9PIA3ffJ18qr5bqOGeS3F6RKoKamJWEkbHHOG445zjGM6qnqZERa0boTc6/LX&#10;C9da01d0pc5VtqLcrNUKcTRyqJYZGHcqB75xx3OdD6drTNXUD0tfWJTVo3yNHCCnpYgKxG7cOwOQ&#10;MEfbOgYulJJWvJHM0MA7+j1H3xjOO40eoKi3qkMlBUy73Ri0T4xtJyOAAAe5/XWfJLFKQ5g0u/Qq&#10;u97SbAUSl6op6eeg6Wko6i5W62XCqkWnUK4qZELeWrcBQm5iTnspOjMsFbUU4q5qBqBknaIxwMQI&#10;cMfSuBkqMHJzzxjHA1F6XTqSgrrncekqqMS3WMx0cqQiVVJb+LheQHBwDkfBx21YU9grLL0dTW25&#10;1MNTdZYz9VIGG7cxZnYD3xkjPue3fRciRjYGnuT/ANqbvM0FXL0x4QdP9NyXO72iVa6y9RWyOiqK&#10;SfDLTqozG0e0D1An3HuTknVQ3Do+otPXzxdRH62KjtqkQNEVgmdPJiZgQQpG8NwQeP0Iufo3xQRr&#10;1R2Sy2+KaW6yFJVleWSKjgVRkxRhwm44bLHO308c41B6q6do+rupblB031i71lphmN0sdXIASscY&#10;kE9OP5huChgM43E8di7c1+SNUR303x8P4RRM9rSPVLltsTXqzw0VxFupKKOMxwxxR5HII4yeOXA7&#10;ZzyDzpd/aB6wu/TnRls6e82VbfUXapSrSjmCGWSJV8mMybWwigMw7dj3Oma5OnTvQI6ymQLPb5la&#10;xsyFkkryGVHwSP8AhDfIDyN8ceQQSNRrdVWXrfw1rqm62eG41FLurTTsxAWSIsR+Eg/gPIzznHOq&#10;G+FkNy5LcL47+n6lBifocCVT3h/fLZb6yWqtdG4qayCR8VWW2FYmyxdhl87gOCvKk45BNhUN+evp&#10;adI5wJHMwRweTgpjGOxBDZx99AfBWkut6q7w377uFHb7nLcYIqGkqcxvupmKALgohjwh8zuSyrtx&#10;k67L8Df2Y4L1Z7f1J4m2VYEWGA0lEymOcIjOw8wjBAbcCwxkn41sZPSB1fIHg/mFWewHNfHfhXMp&#10;5yBR2VSeDX7Md78Ra5KtKito+mnWOoqK6qKvI0xJ8yKPgbjwDnGADg89+kvEvxb8KP2UOjorRbqV&#10;Km7SRf7rbo5AaioYYHmTv3Vee5+4UaSf2hP2wumfDCjbw98IY6SvvUS/SmenUNSW8AEbUC8PIPj8&#10;K++cEa47tlPXXjrZ7n4g1bXK61r7i88olHnnkbj2Y4BGOwOAB761MrKwPZHEJA1SVf8A+o/6VYlk&#10;ZJ9U+169WftG1ty8Q/E/qyKlpqalnltlnhl2yvtB2qsX/wBhj4JLn1Ng9shtSDd7t0t0fWVHSdLT&#10;0yU7xLUIkO6FKeSIqyso7A4XJHOe551op+noVvcF/trpE1GkkVeGmKlo5j5YCKPxEu65B4AUnOSA&#10;T3htW0dwtd0tU8n8OeMQFtiMQdijdhwVJGc8gjjkHXnvVusu62Ycku0gts78HUQfsixu1zMYw8/f&#10;dVlZBY+oKeunsUk1rqGjC1VP9SSsuf5o3XBHJ55+/tqxfCmnko6UzpWlY7VRP5ZLEt5sgfMhYHBO&#10;Nx5zzg8c5r/qzwtel6qtyeHH1tbU1ZekqaKAF2aWMDzC2FVVLMeFAwSvGAQujM1beek+nLlZTABX&#10;M30UyO27ZID5eMjIzk4+OdUcjDysKcanW07j04r5qUxdCdIbROx968fs700t96ivF1qhDmltcNmW&#10;ZW2mTe5IO4Y5EceC3soGrVl8aeg+uOmoemrxb6a3WIPJDbaimgHlqkLtCpAAJi3AA5Gcgjd76Vei&#10;rZT1vRXUnUdPTfQQ/wCz1bcJTEp2+c9MUiBJ5JC+r/2/fVOJJDB4a2i40NSY0SrnX0MC6IjwnB4w&#10;SSWPIwQRxqWMZsxz8suIYXhgb28vJPxJ2RZMkwQsjAv1v3q1Oo+lWo+kK/papmobrJZaWquNnqZY&#10;gwlgIDNnJIVlZj9/jga5fnrpLDbmNZSySmqRvKUqdp2cEsf8I3c/PA7Z1efRN46r6ss9aldY5vNo&#10;4pJ7ZXyxOE3GImWAsqksZIlYqq5Y+USAc5CXcI/9q7XJUy1MIW60808ImR5k856p4/LjftHxGCqj&#10;vnjXWYcGiT/MKaKUosFsxEgK7c8P+nIrP4NUHVlVAq1tXboKOmZjkrTkxs2M8jc6L+iD50K6BuVT&#10;cesbxT29GZ4khjIyFXPqZsk9gB3JONMvidfZbL0x0r0nQBRTBIqQknkrBEAP69/00pWinPSvRdVc&#10;5ZFgrOrqmSpqZS3MNujyyr9tw9R/5SBrhepZsIeZQaaNh6nzfuVo40Lo8sNP/Eb/ADSH+0h0x4QX&#10;7rJGvniRHFW2a3iOW1rbXqKKBpyzpIWLBd0ksju2AS429gM651svhV1TZrRfLR4P9WdL9R1tVRSU&#10;jRW2sSGtiYSI7Okc+0yvsEqejJG85IwAIF3enud2rrhf+qnq3rKqWpkSDL5dz3aQ/j2rhFA4ULxn&#10;SPe+lr7HUvWdK31milMpaGVgjKHOTtbHdstnt3A7a9ZhzISxrHEbADfjalSnyodRDXXauLoSg8Qu&#10;melZrt4gU1HTXq5yyUNthQBaiGNBied1UlVyx8pSMH0zfbVwdF28SdH2aNtpGZBJ8fjbv+uP+uqw&#10;qeo1PRPR9XXRb7n+7PIZHfJVI28vPb3ZJAP/AE6cvDu8XC62iCgihVIIZpZJpM4CRgKWJJ44BJA7&#10;sSAMZzrjupzeLkucBQBrb3fysGZumZwHCebzcm6I6QuNqsUlzqzeFQW2BKhz9MPMUO45JG4byoHu&#10;mOQdVj4fdLdMwdQ27xPqKBbv1XXVwNHHUVDNskWTyxsjBwgGM72B5zgjjDX1b1R+6Onarq3bNTyV&#10;FfT0VLFAvnMoAIVAhI3bVGTyM4J+chvAfpO9N1DbbxU3O0zU61iyRRJUCOeKAyb5C0Um1/UygAYP&#10;CNjIbJFiyPExc40HNr4orHuaQW9kWrLfNfetbx1jcadIqvatPn6wzvSRJURs8IUnaF9GdyjkjvnV&#10;W37rTru99WT0nTdop7pXVcEsdBDVOkiUscjqXkWMkIZCERdz8KmcggnNj3Klq+nZb9dau2TwVT08&#10;sy+YhXzfUj8A/iBKk49xu59tEfAzp9aq41fUtZb40rRAsU0gjXcTwcM4/EfT/rAxZZOMOISv3AH7&#10;JeN4kuvuq6i8BOu+jOmYquW50dbEsck9bR5LQhu+AOB/NgbRwFPPIGlUdX2iSegjqbBWUtbbDI1N&#10;5dTHhGdAhIDxH+QYHwP011X4uX2h6d8Nb3W1FH5sr0slNTDeVHny7Y4s88LvYFjjIUE+2NcQdMxy&#10;3Ouhta1sNxqHliSCmpaZoo1UY8xhIx3BdxUEuewLHHvYgEuZAM6B3y+6KyF7neKzkLtro3p7qax2&#10;K3LLQPLIsUVVDOtSsrRuIhmOQEAkkZVtuRnto9b6ahuV8uwp4JHX6SJwz8lJHaQHGexAUZHyNVD0&#10;34mX2z0iz01RugqapaaniUb/AKidsZ2nt6VZSSP8SD31dUlbQ0y1ItcccsksgSqeNyQSoORgA84b&#10;n8u2ovc2KQOHz+iA4EqubZZlm66hraiE1N1opi7zyqS0W3gbQfwk45Pfg9snNK/tmJcYOrLfSWPq&#10;AUddbaD95UrxxE1NHFNOC7pJnghoAQwwyhj7au7qSO5W2olvDWK2Q0SxGQzVMwiaBASxJbaMDnOS&#10;c/PxqlPGS7jrnw8o/GK2UsD3Czzz9M3GYhizUEsrGnlYZ5xkYyDzMue2NF6YPw04kBIJ2Hx5/b60&#10;jQDsq56HsHXHVlzt1+sfiLcvrhDFTy1NVUytVS1RwcElvUCChy7d27D2t3prxQ6c8SOlpqbqyyWG&#10;zXp1Snmr4HhpzcCvIlABDIwzyGBXLEL326VvAqSkqrp01b5itPUvVpJLBDBswVdiN/Yb2VATtyAG&#10;A4xgI1w6Xu3SNFTyS2yWpjLb6ybaz0n4wY42IxwQoJyRnPGsrq0j+oyOhcdNVRHPJ79+Ph91MZTm&#10;OIItp2XYXRtNTrQySV95q625Lt80zMHwcEB9oUd8/wBQdT6210ljoxceoZwHuLMKOFCQ7xZO6R1P&#10;4I8gAEDLEHA4JFF/syV96peoL11PeUq7larNRJKlsgcstVWzEiKlTJA8ssGc8jGwdgSddBdS1Nxu&#10;V1a99cT2uKip/wDd3rayWnSmDfyxRup2OQM4VScY7aFHjS48bRK7U48V9z7/AHfNS06xqAQmltn7&#10;4gudkpoQIK9GmTy5HdRURqMEFmPJUYIyP5eNVH4iUN3608K+pXuETRVVB9K0O4EbvIiCuf8A3CSX&#10;+o+NWXZevrTT3COrsFWblHTy+X6ICEfBA2KhCsVJwvYZ9j21RnjBP1B1PcpboZgbcWeaKlMir5Id&#10;txwvA5J7jkjaPbQ42yNlD655+SozuHF7rl2lqQs7TzMcRl3GT7+w/wAhp58H+l4+uutbfR3CJZqV&#10;5gzQsMCSNfW4P2IUj9dXnS+AVJ4q9OTXa40s1DXVtIhpbk8PlqJFVcZVFG9cjZznjkHjOnLwt/Zz&#10;s/hxWpcIOoKqvuBheB2mRIoQGwWKpyRwOPUc5x762Z86IRkDZyrgEod4yeNd06Et4sPRdt2VTQiN&#10;7gdkMMA2keXT7vxMOPUqsFHAGeV40i8Q7/bL9PeeoJquSGYETmqeR3YsScguSzNnnJySc5PJ10x4&#10;ieFvRM/UlfcqLrCWprkEtZcY1mWrSmiiUly7jBjCqmAjEngKMca5fqevhca42O80cdwtrlpN0m0+&#10;WqgtuII9l9wQR7e2tLpWMyeEsEdjv6q3FH4mzuFc3SHiTLfIL3ZBa6euuVtp5TNWFiBH6gqlg5BL&#10;bzkHGeCeArEFx03d7/c6iLpC7fUtbhHUwwoRtnp8KEkQ52vyCGGQQSR3zhN6ds9w6g6borR0Nmob&#10;ri8T3GqeNwFlSFVWNJTgYWImdxnt5r5znAN19g6t8IK6K1dQu81LUUwrqWot8jgwESgO0Tsq+tQu&#10;WTswK8jIYV86GGOSsd/nAoA887/qq74mseQ1M/TGy2CsoZrFXy1/UV2EBoYYNsiVZQeWTuGRGh3y&#10;ENkYODlQdXV0xaLr0/0VL0tcuoPOrWerlrqukiLx07zyGQU0Urel3Qs7MwAwSvA40C8KuqbvfoJk&#10;6kqoJZbfTpVUl2iRgaujY+scYAY7QhO0MNxBGSTpqjklv94S6RzBYJmCClO4JI38wXHCjBDMwOR6&#10;s8succZT3XrHmvn7V6bJxYFDurE6866i638F7hVPVlKqC21VHUpu2VExVMiUv6QY9pQSYIyWOV7a&#10;4a8a55JvEWgcRRYkqJXjfyQoZ/4gGMY9WMd88kd8a6V6purTdG9T0MNBcG8qiq40ZABC6RhFXHPp&#10;XLDIAHoOSQdcteLlHFL1hZ3hl8qN7mv1Na0e7y1dh6/SMYx6Vxydv5a+ovZ57pvZ7GncbJq1zmE4&#10;DqMzAidFPU0n0tMaZkjCmnKxEMSxZmLEZABOFOD2x86jV04oIfrzSPs2NGqsQAmXKZycAdgdoBP4&#10;eedSUrytRFGVeaCNd21VIwWbaSoAwX9Sd++PzJC3GaetrY3mjlmMLJKkZj43c5CgYBK4jHPsSSeN&#10;bmqgtekIudWyS1CU0qsP4ixSbfS0pYHC+kkABS2Rn7YzyKqZ2jSWRKqUbN7s2w7kAb+RPZiN5UnB&#10;AIOPSdS5I5Y44ZVlPnyTLkLgKVxjBOAByA3wdp57HUGaWqnkSnWXfktChwdoYsF3Bc5KBQcYwDz2&#10;1Uc4kooWtpjJI1S8cbbqapkBADluGZCNq+oljnGMYKdscN/Qtp+jt8t4R5ZQX8mGZnYCYsR5oQHA&#10;JBOA2TjPbAGEgxRtHIYaZkjalECbufUIgA/OARmNVJz8Y5OrfgtlPZ7FR2uqELg0TygEg7Jpv4jM&#10;AACreoEA44BA0TEYXyWeAoTO0toLKaZ5KuSmjmhcU7NGhZiNxxuB578MT75wNSqGZ0o3gqGllmeT&#10;YGgbDSGOU7maMjBzkAEDBOMelcmJ0+nmSvOtLI7vPHskkwu1drZzkbifUOTzkHntrL1cI6aapliL&#10;rE2IpCIuB6l2RofdmHcnJG3OtZVF8jqLY0U9bDLNFVVUrCJmBdT3JYlslSDt5+xGQORqhroIIoqX&#10;eIzVPC8DrOWMZ3B2Le+dm0k9+MjnnXmSJbyzyoKc1Qiy8jnHlKFVlwBxjaPSGAJxzjk6jXPctLDU&#10;SyQrCWcOkUoLpgkKp8w+n8Sp3OEbnOhkojQiFPV2enmpJLjUVdXb6SseeWko3IRVScIIw5zuJUOA&#10;xyAWBwMgGJeKpJpnlmrFpqOWSBogUCvDgtErbVA38gZ2+xUsPTnXiatlmBoq2kSYs5/giIP5W5QH&#10;IVSqlyELDPJO4k9jqMKy3JFMtQU86IR0s2VUIhDMythX9YJcnBycaqv3daK00FHp6mQQmZoy0dPC&#10;a2eE+awPIJDhcqex5wo4IydEYqkUsxAaJzuxHMfMY8bWVYkK8EOQSDgHnJOdeh0/VOtPV3+lrjRs&#10;FjkikQBaaInKkhSHdQp4GQ3A76K9Ww2f98Qw0LwVFK1voqgTx13mzVKYI847BtSoVwFCMA22NNy+&#10;onQnSUQPVSA2Qv6hY6ZaasVhQ0yoad3pzK0byxyAByBuAUox29skjJzghbpRrHEprUEG6HzOSkY3&#10;MoRlUgnncOeT7sQDwJlfUVFtqahpJJWgqFNJOsM+x5ghBQSJENikBAWznlQfY5APXfRW6ZliSlWr&#10;3Tq8tOuEKPu2wFgW2ng7SMgYHJ0IjSbT2vlSVeFdgkVNolgWWAiLcMkEICqsDgAgg5JHfQu4VLCn&#10;WKWvZGnpVeVFSWNN3BY+y4JYnAHv+miE0op4aOWptHnVe4TSsQrGQyFvQqeyg5KsPf4A4CXepFZK&#10;a1K6GrcSMysZcGFXCbXBwCzDG3B4wP10GVwLaU2rTPPC9M1RJvkuEzPERklI0KsGcYIJG0DvjvjB&#10;xjQ+hmETOxZIZNwWBYshhIADyDkFRngDA4GMHGt8jmKoaEQJPEqlEJUiNVfLEErg8FmIwSQSQe3A&#10;6mnNXJu9MMVOgkXLuAdpJ2kjsMMAw+Rnjvqpq3U6RygEk9LjzUO/1sssh2zFSm5cheASgxn3986N&#10;KaeSItEEeZF3o6NtXEeOQAPU2Dg4AznGe+hdI5gicwTNkTEwIRGyli2N2ACSRuZuPt34OjEdS1T5&#10;kjyM8s0TxDyFR2Z9xBf18p6SVxtyQAeONXohQQnIiaOn+ikhqbhHG708lRuU71jRlBfjGTjJK5bA&#10;C+2ONf8ABjkipY4xHNJK4kBXO2Q52ODtOQW3KATwCByDr1OKiWJYkgigUoXV3Xy2WMMVKKO5wMrg&#10;nHPPbWxJ4BMPoppZkngK7mO7gZMWR7FSd3BHIPzq411oZQed4BWQRTUeYnkKy5iIDr6mGcZyAQMY&#10;H4QPjQS+1B+mdJY4/wCBIYo0WcsmCM5UA7fVgHGO3BycYLuypH5bU8xKStGnmLtcRblK5IzxuU4z&#10;zgnGe2kLrC6yUlDJFOCJfMKxblIAyD2UgYAA788j39qWbL4bCUSNtlKHU9bFWXOSOkBFNCSsYJVv&#10;z5Xg5PvoXGAwGRgHt98DWBcD7kE/fOtij3x+WuZcS42ro2WGEYz+pGtoJA45/XX3HcYIyP8Apr4A&#10;CxJzknIx/r76ZPyt0Yzt4G7Pf2IzjWzH4QpB55yORr5gFODggYHOtqh8ox9hwfY6mmW9k8ukeRnG&#10;Cpx8HUKnj75ztHbjIyew47amVOJKIx5yCwzjsADqLsQRxs7Ek+ng9gSOfz78flp6SUqIMnq/mDAk&#10;Z5zk4P3741IMpPpxuIYAkn44/wAsaiwsQhV+FOQeO41uQhQCEPHGR7cf5d9TBpNSlecqRAhiCw24&#10;znH/AFHvqCsqFwqfhXuD7/fWmecysEX1IDnkcZ/1jT14P+GtV4ndW/uZN8VHTxmprZYQWeOIEelB&#10;g7nJICj8/jQZpxG0uKc0NypfhpYo6u5RXOtMCQU8nmR+ZIVZmHO4Y5wuM/GcfJ1eNutdCtZWwW6q&#10;YVqxq+Szy04RQQVXDEeYSmcgdlZtPnTHQnS1NY47Ne+joqfzqZYmhoqiRa8bANrSxcxxkMP52Q4P&#10;CkdyNs8Cliaku1PY3lFLEsMVDDMjkR7jzI0jIrn54GfcHXnuXkzdSlcXNLa2F7hdHhxFjKASV0r0&#10;XeOqK9GhgeOKKVSKtTtL4wDt/vz7/ftrproDw9prJb1paamCIMb3PDyH3J0T6T6GpLUsZkjVTtGI&#10;wuAPnjJ/zOnNpYqKIvjGPYDOo42LFiCoxSushbHZA3K8JSQ0kIKhcgAYP9tIHiT4mWToO1VN3vVY&#10;qrTxO6hFy5GPwqPcnH+hnWvrvxDhtG6npQ9XXyIzQ0cTDzJCvOcfbXJNdfrh4n+K9J0z1bVqsFTV&#10;pSywK+Ui4bdCM+5I2E/J1Wy+oshBDd65Q58gRkRt/MUM8QfGN+sjNc+q7Yly6Ur41eGjRR5kaZwz&#10;Zz/xFbPYgjAxj3jzWOw3O2Ul16eq1q6C2AyU6Ft0sQZTvD5we2w888H5zqF4q+CnUXQoulnFKosd&#10;yIkoJo5SViqDzt55jDbcYJIzjDHVedOT3K1K9yoKqWkr6inYisgOA4EnKSoeCVIxnHPIOe+qkRjy&#10;Y/Ghff8Af0Kw8qN7pD4h8yHy1d6puoXro6GGgs1XXGeeIVCLNVgtwXBO4jPZAMfYnk5UX+9Sm3iK&#10;qCx2yqiqCVI3kxsCucc9/wDLnU67WO09U1AvFLFTWq9q4kaGmZVgrGHJbZnMUnHsNh/5e5Xnt95/&#10;jb7VOfW29iv4V4wOORkjnWsQHU4+iIA1wqk09Z1MVN1hUVtrJSG4xQ3eCVXxkyqGyv33A9vcHQ+j&#10;sXUXV0FbDY7NcLvUJE08yUkDzyBQRlyFBPc9/vrfdYZZYek7KRGWjnNJUsHyVTzEkEW4ew84j+o1&#10;1J+wq9DS3y+1iwI1bQuA6cZx5EwQ/YFtw/PGs+d4x4vEI2H9tCjxhLMIx3XNvhj0rduu6619EUdH&#10;O9Zc6yOmZApDRoGUO7fAVQzH4AOujvFGgs1g63uNP0/BFS0tpggsVvpIlwtNS068gHPJdyST3JUk&#10;kknQv9n3peTp7x+6su01zklpOnP3rNLM6hWlJmKDdjjJG9jj3XGhPW98NxudTcHYvLVTSSlie5Yk&#10;5P8AXWNnZJkmMUZ2A3+aHlMEGOGnlxP0H+0vVFS8VQ5ZCFmwB8E5JP8A019SY0NI0iuqqvrLZxx8&#10;Z+dLAv3n1NXX78RRtHFHuPGMP/fB0Nu/U1dPWG3KqtBCoAA7MxGcn+v9tWo4H+EB3WRptMtwu1bc&#10;KdoygEY2rFGpxyf5ie366iR0dIy4kiVZiCHAIIDex/toRXzrBHSRVlWkQiiAZSw3BjyRjvxn/PXi&#10;l6kpkZkpYnYofxSLweO40WKGSMUDyrcb3RghvdO1oo4qco9PNOhBJKhwFdsYBbI7Ae3A99E6aTpi&#10;wTtdJbjTW6ZWXc0JZ5g3cMFyFUZHyukW2dT3ClnMlYHmgJOAuOP07aG9VXC1r17beorLAZ5o6aKK&#10;bzMbGldXLhgVz+FyAfbbxkjQBGJHua9x4P1RY26vM4p16p8UrfR0lzt9o6fFVUV0iE3GsCGUqANu&#10;zAJiAAK7FZlwT+r7+zdW1lf1nT9TXGvlSy9OU71aUrzSNFHWN6Y1AZiqkEl84ydre2qCk85qkNJE&#10;pQNkEDiP7flq1KcVFD0TVdI0kscNZcoxPWbm2YLMqIh/IMOD7s32zn5URkj0R7E7X6AiifojxTP8&#10;QEf3urE8ROsbV4kdV194nqqOKBtsEEk9Sqjy0G0MO55OW4Hvqv7vYLBb5gtr6qpqmOYbZYackq65&#10;5GdpU854zqmoqiBa2W23OGWCopZGRtw7MpIZT9wRj9NMNhqqWGpcxrIoOCC3YjPPv84+O2tDG6NJ&#10;hu8SN54TuMgeXjkpyufS0LTQVNM+yCBcORkug5I3ZzkcgcY7DtnWVUFJbIEqElMe5uSjHGRkjXya&#10;srpqT6ijnZYR6532bg4APBB7dx7+40oXKru0EywXeLZKrZhwQchsEBcZH3OedGEkxmDZTsPRMXy+&#10;I0SO45pWBaepZi8hrpIZqyYfwVlJQYx6d5Ax/wCTnX27x1V1eOSUKsKorMjXDcgcdyNg5Ue2ffSR&#10;Bcnc+a9VO1VMGZ9h28Y5OcEffGPnQWqvEUYpun7dQzxQyEz1YC7VWVmO1WyeAFCH4y/6avzYf4xg&#10;LCreQwzgFh5Vy1nSnSUHRsV9Tr+OpuLozVdup/JYxw72G3Yzh3IMe4ke0i9seqs71eI/LjWhjenR&#10;hlkZ9wJ+2RwO3HP56L0VLarhTOksbGqhg89H3bXc4bKYAwwI/wCmgV1oXqLd+8I6d46Z5pIkbGQW&#10;XuAfnDDWJJgnHsnf+/0KlkQ6AA0cJw6c8Kq7qe12i4Wu60qG6U9VNIlQrjyTDKseAVDbs71Pb50P&#10;qem7z01cq2inC1CW2ZaeWpgDeVuddy5yARnnuPbRXpa50/Slzo6u0XNFMUZpZUdlO5WwwDcdiVH/&#10;AI1LqfEW309p66lr6NjW3uVTTIUDqm1xwXJBAAHGAfbTiCHIjIaKcAnjDHso8pp8FLbZqSS69U3j&#10;bFT29cxnd6RI3MjbfdgAo/X5xpiul6gvVsN9p6GaKCcMEjdAG8tWOW4J5OMn8h+q90v0hTVNjuNz&#10;hutRDQ01PBF5qyAx1Ff5YabbtB4Xeigds8nODqBHebzQz1lvqK13VsrCJO8TbeGA7D5x21Sy8EwM&#10;a9532UXjwWjUeVb/AIQ0tDN1rVVDwyI9toDKgYYCySSGMH89om/r9tVZ1VZK3q/qC+dUy1D0NvFz&#10;qJY7pJKyCnZWJAj2AySEKFLKgbAOSBkHV2W6t6f6QobrduoZTEt0nWOGJRiapCZfaAOQmZW9Xvg4&#10;5BwvW3oDqG4WuTq9Oo5lBiRo6JJDRR0yH8CRBB6fxc5bkkk5JJ1R6Pl/h2mUsJ2FD7qccrXinKf4&#10;Z9M13ij4aXbpLqHqOjamprhT1VurUhkDU5H/AB28hgrlNjZ4A9bkAfHnwE6Gu8F+uPS1TbZZ546w&#10;QywxqT5yOgwQCOVZVyD2xpr6K8FOrfEmutdDauo7jSX3pmoQVF3WczIsUqBpE3gBQV3BduWJZXGM&#10;ZOuoXi8JP2W+lanqS/3Ffr63aJquUK1bcZVB2pGg9h8DAA7nXQ4fSZusBss40RD6n/XvRXxNtCvD&#10;vwN6T8K7cvWviLW2kCwRS/u1Pp0pqKy0O4sqYHEkoJYtKeSWPfgmivGL9qvq/wAbOoP/AKpfAVZ6&#10;KgqnMVTdmJjkni3bTITgmGD3z+NuBjJ2mofGf9oTrj9oTqektNbUS2bpd6gx09HTK8sUZXkvKyjE&#10;kmOxbCrnjnOo/hFfLb01T9UXC2UL+faYZrhCTNITMIoZRHGVXBcljuOc9uAMDGv1DrMeGPAwwCf9&#10;/dSiqSURpapOjoKDpupvcdPVtU0lwlop6qpQx+ftcoREnICBh3B9yCTjiJfaaWnoF6ltzzxQiSnj&#10;Cs4LK6xctkAfzxsR8ZHfvqw+hqm23zpi8W26Vc7xWqCOpmqXQU+BKr7hsLOQBIwAG7cxwCQScJ1z&#10;oaxuhIqiQGNGr6ilmQ5HlyKoZf6kSD9Neb9VkMuWXuPJrffZQz4gDrZxX2NIvTdXT1XSdxudOqJU&#10;oVeQFs48mVJSR8ZCg4++ovRnU9XRXlEpqmCnWqrkWQSICCrEBlz/ACk8AH24zxpH6RrpZf3ta2YY&#10;enMgQ/kYn/PPp0Ghve2KVKlpzE1RA7LGBuy0Zx39s8ke41Rwunf5JIGcXYHuI4VHGkcJmOHYrs3w&#10;0jo+kqzxB8ZZKSOoulptiU1vgSJpG+slGxX2r3JKxrwc4Z+3B1T9XAzU7V9Xd7eLrUXGGqal8wyH&#10;CTCR2ITcFACkkOwbjAB0NsfX1xofD66WcA+XfLVTRuN5yrUtV6W7+6r7/wCIfPO/w/szTUFHVVVP&#10;57X+5w2mlicnaIBIhqJyP+UmMA9s7h31plzs+GHF/wCTfKf0F/utbKcJZ2N+au+51FFYPCLqa1NG&#10;in6JqWpMagbd1OoZsHj8crYB9gO2NU90V0LdenqW3QdP9Lr1VWz1Na1tpapNkBKrCEqpEyQsYyz+&#10;o8qFPuDrPE/rasrl+hV4pLXV1U0zRwyf8Zc4xJjkcLwPgg/lI8Rbp1J0t4WW27f7Wt++pq7zLlLT&#10;8JDDUxK60wB7qqxQDBz2/LVHokBbE3DlFAOv33xX6bos749RdX5SP1XvxO8ULbYus6eq6i8SLv1p&#10;1j0zMHpbbZlSgstjnDkkZlR2qG3E+pUGVO0vxgNi9BUXXXX/AIe9adCzrS9OX53ulfQxsPLVYWWa&#10;amUDH4Zw6Y74fPIB1yRa6XqCSGrutJ0vX18klM8NHULRSyFpA4Zd+O65ZsZ5yoB+NdN/sS1d0t/T&#10;dcvVMdRHJY5amuSGZChgaYLGSAf8Sq2R/wApP59D7S5TosU5QGnTtXxBH6Wi9Ndrl0O45CsrxTvs&#10;z1vSqKVlU3OaM+ogY8tsnsdK3ix1iptFfTio2wU1HDRqqZz6wOwH/wCaOcfGNRfEK/Ryjp1wx3eV&#10;UVaIxACsyqAT+XP9dVx1LfK273eSmoZpv99q6ypfygQQihoEwBz6RSNj7Z15zh4IzYcfV2cCfhqP&#10;8UrEk3/25QDzQ/RVDaunL5f45a2zW2oq4Imd55BGUSBQ3LSMwCxryMFiBpz6as/R9qnimvMrdS1f&#10;lCRbZRS+VTCbJCpNUfidR/MsQG7OFkHfSzDfK+8FLVcKqoqQ5kdlllaRgf5ACeBj47Yzn201dF2q&#10;20SQXrqZJaejlqB+7mjfy5bhNG2DHEzcCLccPLghSABlvTr1HLgpxbDwP7usOfGOPLqaL7+4JksV&#10;4r7n1knXPUFVbqeqt8yH6IxxpTT0/wDw/o449wVIxHuTA/CM9zq0ae1dP9LWOams1x/3apmFQCcA&#10;lHUNEgJU5XbjJ9z/AOka5+uUVy+oqK5QsEuWdoppcbOewLnPH3OfvpttHVdw6q6FAgR5LnYJ4qd4&#10;g3NRTySExHn/AAlnHxgDOuWzPxJdb+FRa4n8yMeIXXtFSzxWqIzJSWONq0pSNiatqjHuMakKACQQ&#10;g9PBc9+BqQetaroLrClu10ir6qmuFLTCSkSoI2TyFBhS2dqhvgdsjSNRW2qmvVReKqmlr5nSYqKB&#10;HcwsXRyDuVVYEJt3KWwMkZ7Foss1T1j4g1/Rlq6chlbpaljnlr5mKolS7IUJ5O9QC5A294xgkHGj&#10;+CYcfxntvTuT7thSTbcdlNtXjQbjeLtZ6a1QVtktVR9HPSTxBQrOreaIJSC4cDJZ+FztwGB1cPS1&#10;HBa7DT1HTslRPS3UvUL5yhZ4yecOozkhQPUOCOR3I0qdKeEHTdgjrZLxWVN8uFfPJVVMkqrHGzsx&#10;PpRMEAA7QGJ4UDjtpplmhhQ/SIkQUAbV4KADA49gM/lrK6n1aLKYceAUNv0RKpROv+manrDw/vVo&#10;lYIk8Emxw3KyqpaNgfbDovGfc64I8NOn+pupOsqQwXr90UVFMstbcHO6OmiUM5J7hjtjdsdtqMx9&#10;KsR+iHT8s12t9ys9aiLULTNMJQQqyxbTyc8KV7H9DqhYOlLfUeH09H0jTtZkqUwIq1zMtVD5gADO&#10;oXY0jLF5hG/AVUUlQS2z7NZ7cHHLJT5Sdvj3+wSstIcEq2DxMjoKW99b2WshoOibDTzU1qtsi4m+&#10;pQhld+26Rmfz2Y/zMEG0AAO37O3W0ld0neb1UGedTTS3RtxwzSQ1MchGecHZLIPyxpesfS1N0109&#10;buh2uFNU1NPULU3R44g6mvn2Sv6cjIRTGEyORGMnOdF/DOE9PVFTTzlYoK+ju0XlqojUMKYOfT7c&#10;x8fJz8as9TmjllD4+dQo9qII4+dqbZATugPjD4g9UeOlmNh6NM9PEQKqO1QzrvroQobDtxvb+YRg&#10;kenGC2M+v2Tuluoa7pnqGHrmpgPTfWLxW6zw1mZPPeMyeZIFYY2xyeQMnjcygHOdVf4CdKVvihXU&#10;XRQuD/UG6BbhKqnzKa3IJpGmHwPwKM4G/YvuNdAeOviVb+n/ABR6Y6Yt0gpobBQR0n00cbDy3q9p&#10;MpkJx6YjCw7ksGJPOnyHTM8TDbu6ib9ADsR8Tx7rV+RrAzxGikG8KvDLqPp7xKttZd6IU0NKZiwL&#10;jIkVJFxjvwQDntyPnQ/w+8UYOiOlS9yozdorhXT+bSlkLGFl2ehWPrwdw2nAI3AEY1fdG0N4sE3V&#10;ZASrigllc4yd7wMPzwGXn/zqubx4edL2Dpi2wSW6aM2+eGOkEUm2aollk2Kj5/EGeUkgjI3Nt251&#10;lxT/AIlwZJy6v3/lZkbCPI1LVfW13TXUvh9ZuiWqLPa+s7hTXysSCPYAlXM1PThgcqIlSIyeWeDv&#10;OMgABs/aJ8aemp77VdLXDpKaazWirqLbaxTSAxx+Q3luSrAbZSSSxDEkOp7EaXf2x71VW3xSWx9I&#10;yxilt6W9aeKLg0pp4/Jph9sFZWB7Yl+2lPqqOj8ReuOrcVqUdrp0kivFaULLR1EVWkMc0YJHmSyq&#10;oVUBBb1ZICFhu5BhmjayFvlBB1d6rYfqSrj2lzHR37kz+HnTqdf9L3m7Wm53Cyz0khplQTqjKVXz&#10;FMm1sEABWx7c9iMit+r6Sm6QrUpbla6y8VyPzU1lXtpV4BwIYzvJHPLOAT7exJ9K+KUNXZr3aqKl&#10;e2UkaM0dMQrOU8vypmmdQN0skatk4AGNq4AUaR7t1Ze7upob5OleYCESoYYkIXgZYfi49zk55zql&#10;AHOne142HCzZWMYQGpu6d8VOsba8s7VzQ26E5mgpsU6RLkDcAuMbsgE++7QjoHqnrnxD61t9mvvV&#10;F2qaKYRQrTT1kjqYVlVn3DPqZ/4mSf8AERwMAWB4SdKdP9Q+GviFea6BXqbVY5cDJJC7GdWA7E5j&#10;x/7RpD/Z7aU9cUdfS2iaqqoZjLmFvTFGEIOVwfTyBknjj9dJ0WiF76/o/wC0msIAPqrntfh3Y6ub&#10;q+0LFWUSdU0VTD9UIfTFAwKTyxgnjLSsELDBOAODrkrxf8JbL0RfpbRHDK1LP5opKt/URHjIWRcg&#10;FlGDnA7bgPjvfwq6Tgg6cFzv1VJcqi5Yn3+czRtCMlME91LF3H8pDIfjQDxd8NulurrdW2ie2UdP&#10;WVrrNFVGFXeGZY8Ix3A+jBAZexBJGGAIBjdRfgFrSdr3R2HTyqa/ZKtdLafDRa2sgMkz19TBSuMn&#10;ZAfLLAE9g0gf75UavW7dJ2brnpoWW5xLOtQZEjmQ4eJiBtYMfwkZwfY8g8ar7wlsPVfQ/T9L0N1r&#10;ZbfS1k3nvGKWSFopCshcY8piFIyRg4ORqzun6qR2qY/K8lYhHMUOBtP4WP8AXbrjOuyyt6pLIdnA&#10;/bhAcbeVSnhR0Z1p0NXV9i6jvNuninjkoYoaZJHRJWkGApZdwJZFJUADGeScauiwRR9OW2prY3So&#10;nsNJK0zqdyPKY2ZkQ4Gf4oUFhxtVACcEmJ4fW41NEeq740crXGdq2kjMaotPCXZozwPUxBDbjyM4&#10;HyWyVrdd4p7TD5Uq1Q8mSHd5YcEdsnHPPcHj89Hm6wJZrI3PKkPeqQ6IuFf4j9L9V1c0deBTl6QR&#10;U8xEczyREsqjPqkwmSMcLjnVAeIFbPV0HTkaLvnc0tZKiHhsBMxq2ewOTz2JHc9uuILV090DHJ0f&#10;aLRXSwV80lRBTUkn/wBzhnCyTM5cfgZ4VViScHHOMjknxJga3/u8CjanakrPpnkZtzCOOaVAuAW9&#10;Q2+rBOSTg8DX1n7G5Lc32UgfHwDX0tczB/j6tK33AqdX0dQjRyLdIHZ3jfy6fKl5DmRMYUZLSBBk&#10;n8IPu2gdbLNGsEkaAvlTUy+afL8xsOUBHwoJPJyqrjnRCqlKU0dOjJOVbZGVcIsbIVOFB/Eu4c5X&#10;k8DQy4RU0cDJTVKziSNoAvncq5c5eRhkiMFW9RI4A9jroCCVt2Fk0XlOVgkjrZEeONEiAAeUttJz&#10;+I+tv0UaDVkpogq0j0pK+aViiRiwlDKBlzy5G9ieey55AGpUlzamkNOlTGzr5BkdGaQpC+ZVbcxG&#10;WAUYAH8xzjjS7uqHlTDs5SeSoFM3G6QtuKkgkFigyOMYP30JwT2pLyxtKKeJAwA+nhXlcqxJVcf4&#10;iGRueBsOrT6iuZgWaKoUqKZBBEiuqMcKCAoI/wAKBTgj8X3xqtLBLUG+00I82dhUxxE0qkGTBVht&#10;VQT+FVOTz/lqxOoQqLUtMSzRSeZjA9aCRwGB7gZLcd+cHtq/hDYlAl3IWyy2taeHJkhWLzVhQicz&#10;L5DYIAAOSw2uu7sSD8A6I9QvaYTCRS7VWULBUtDyGb1tIV742xsBkj8S/Ogto8+GqNydcxiQyqyT&#10;elcE4BJGcj1N8YZRzo51AQ1GsMVTKggPmvJIBG8SbhuxkZUbQOM8nvq8gkboFQRSine6y0pYRJ5K&#10;ELjzd/oCEhuBgnAYjP6418pG+vhpKqtFLTyCJC2yEbizMNxLnsN5bkZAwBnUyrkSpuj0NW06QTyP&#10;uZ3UNv3MeWJGSCoA5wPNOeAM6ay3xvQttqEJZ0lPklWEKuGBIBHqJ2g43Ddke50JwKmDSES00aGH&#10;mNmIb+HPUMd4jwBnaD/Kx9Xyw7Y0VtNOsEiE0RasqCkcKxB/NR2bjKA/ixsGT7Ffvr5OJ6mOKoer&#10;p1p6aOOlggqsA7XCo4VT6WJ3g4+Odeqere1Wt7lZzRJHco2JZHBnVcBTE8e4BWDEYJySRwO+qc1t&#10;FDuitR652QU8BsdtnqY56aaRd04djDCHVJH2elo2Qy7gBtXYVXDFW0v1K1ApojSmpFOIo6QqhdRT&#10;xCYiXmUts2rHIcxr3buPczTXCSuZ6261Ky1dSRSyO0rGepkjikMcjJtYE5aPMm4spRgRgncVtdPb&#10;bdJFeLjQS3KjmDiKCl8tZoqtBMkayMchVZmiDNhlZRJnHGaxLmts7lE5NJFvbrSrB5cyilFO7w7i&#10;riRWOJFym1nTgEMcEFmBAyBoBW0s0EkcU3klyJfJdULLE4bhW2secZBxx3JLZ0y9Uy1ddc5qu6xC&#10;KRqra9NFMHEYwuSqFtwztyw4J5zzoMtNDTSvFQxSwIlGd53Iu98mQ4PO5TgZIycZ+41KiQmQKWCn&#10;FTK1HSENNII4KWTLekAqGAJ7naDkjuTkc41BmFMKmedaaSPzqdowXpRuEbdiVXI4bKAjOAfbgaK3&#10;iCpSnJYOkdSjeQhYLNGWIK5Ax6sCQDOeMfONL96rP3ZVVdIgBkOA8qlHAbdgDIzjtuBzwT+pqTDS&#10;iNKgXW6g0sdBT0oZ5GEjyR5Azt9Ij5wFAJ4xnvzqLby807gyZlZ1ZVx/xRkk4Gcex+P6Z0InbbOA&#10;ZfNYEYLZPOfw549/jRelppKpDFTKsjellLYDFC2cDnGef0O4H31WbuU54TRbchEp6nGH2rn0BywA&#10;wVY9lIwQBznIA+WOKlc1ckopI1mXG5Q7ZY7SvBHfjZ7e57Z0vUFNKKdJGjYogJlXK4TKgkYBzuPf&#10;Hbv8aNCuAp2TE1XKFJYIrKFIZhvJx7gKRj5OteEDSgOKkU8fkJUU6V/06y7v43lgrG3qIUKPcFiP&#10;1HbvrbXUqeY6y0cZjjRDLGIyPLbPpYYIDEH5BGBxrx5wmCQ00oheSYbHV8okhxwAASVye5Pv31uf&#10;6UslUqRRRxgOrkr/AAsMVkjOBkqCN274xx30bgKNpd6iuEDoZ3kH0lfGigwx7RIgyyqGfhT+I4wD&#10;nvkHVM9T3IXG5FEYmKHIAxxvPLEe/J+5079WdRyUlAUamhczhooATkoM5Mit3bnsT86rVi7u0jMW&#10;ZvUSf89c51CfxX6RwrkTaFr4E9h39/tr2FZQeccdx7a+xguOOANemUEgH3xqgAjWvsb+xI7d8f21&#10;sXaCrEBuc4OvCxKGyO/ftkHWEZHpzyMjT6UlJjl3EKQD6e4+cHWxe6IvqC5AOffUSMlcgr+Wdbg5&#10;X1Z5PI1JKlMnhDUzopycZA+dRIXdSkjAYyGwffkfP+uNb6eoAx/EGMY551lp6f6i6huAoLDaaitk&#10;dsKIkJC/m3Ye+MnQ3yNj3JUmsLivgcZdwRngn4z/ANNeRJPVyrTU8csjsQqIgLFj7AAfmNXt0D+y&#10;P1Rfp6ep6qqPo4GY+fFTNmQDvySMexGAP111P4dfs39GdI06Na7JEJcgtUTL5kjHt3OSffWbN1Rj&#10;dmbrQh6bJJudguNegf2bfEXrXZLJSpZ6R9rb6z8ZU/zKg54++O411p4X/s4QdE2s26C4VMqz+qpl&#10;DeWJWGfxFcFgM4UHgDPzq+bb0dS00axCJR6RjAxz2HPOPz1JttDBbKip8m7fWxDAFM0iyeQ47gSA&#10;bv0OSMe3bWLk5kkoNmgtaHp8Mf5hfxQTp7w+tNp8uIQhdg/ASO2PYfy9s8Y7++nWkoaCihCxII+O&#10;D3Ocd9AbteRQQyvRNS00khyzGHfuPycFcnA76QepfGi09PUzNc7tGHUAKMFQSTj0ouWbkgf6Osd+&#10;SxndaOmhasurrae2NLUz3RmLHgOVDDjkZAHHbgY9++qZ8TPHq3WaSOhoq4b55VieYepIFY/jKg5I&#10;HJIGTj+mpfV9nvvU3StTXWPq+ztWlqeaDya9GpjH5qF1myPMGV3DAUfrrmeplrLHXXS+daeI906j&#10;kq4qiinpWpJhBBKwx/wpmTaI9+VXYApK7cY1kyZv4ph8F3H1KpuyWvtsXKmVXVEl86gp7rJWSGrj&#10;qSjRSSAtLGGAk8s/zDByuO4PYZ1XXU0NRaLqbhRNJTSeckkUnmCFkcc5UnGCGBOe+tVxCySW6roa&#10;WSopvqP90eoUIc4AJO0nHBPf8/bXu8UFXdqmijpIJpJoY5XYJ6t38PG5ueMDJ0OKFsbwXn6rB8N8&#10;khvldZeFHi9YPG7pN+i+tJqe39Y00BVd4UJclUFjJGvCltoy8fuMuvGQtM+I3hI1hpKyo6boPOik&#10;8wmliQlkOclo8Z3g47fi5HfnVAXaprrDT2yajuVZSXW0SFvOjYxtBIrkrtIwyuuTyO3sddI+EPjT&#10;F1Tb7fYutZKWK6VBYxS/hirMDup7K5APpB5IIAB9OqeV0+bpkv4vE3YfzN/f+8KxkvL2jVyO65iq&#10;JZq0w19BuYiURfwlIZJe4HsdWLbLc1xp4auogpIr55DKshiDI/HcDsSOCR2znHGr0698ELDe7ib3&#10;aZBR1xk3zNTOPKqxgDDjBwSBjcOcE5z7VxW+GFzaolpqO4mjkiYtFHOpwG9vUOw4HIB1eHVIMlg0&#10;mviqMjzQ08quKDpe4UUIq7nULHNR3aGRWIAVwytuOB8lE9s9tWX+z/1DVWfxjr7bFVSUlPXR1lJK&#10;Q23Eas0qOMdyCgH6nSv05e6Pr6mqbVXxPHVUbIZccByD6W4+COf09jo34XWK6WzxglrbnDupI4qu&#10;tpp1HBLKVEbfBBf9QNFzTqglZMappRMCVzchurmwnXptK6wUfWlY9SwPUN9qYTlif4UTlnI/9TyE&#10;H8jpHv8AXtiWSTOFXAYD3JAH+f8AbVg9Z1EFAKa00pDR0FKsMjA/8SblppD92csc/lqpepqqSNYo&#10;YTh3be5xkBQff8+f6axsNniOD/8A23+Xb9KVbNJlyXNHbb+f1QGjoaqroKyjr8wCSoiI2kZ2Yb39&#10;s/8AXR+22m1w1u+uozVZBQxGQqrHGASVweOOxH6a92mRLuy0awKUWZCwGDkAncM/kP760xV31N0m&#10;cOhhWZ2VQf8AmOD9v/Guhx3iQlpCnhhtkOG4XjrfrK+3C2TU0tvs1HBBKhWCmtVNHkMTy0m0yMeP&#10;d/jSFUzyQsI490e9VkUng4IB4+339xqy6wwVLT225W2GoLEwRlWEZ3A8EnBB7e+ew51O8S+lOnrh&#10;S9IVtlpnpo5unaenmOPSZ4pZo5PuWG1R9wAe2rQAdY9FafBrNhI3T94jEsdJcFTZUuEzg43HseO3&#10;Ix/TRa8dLQx1lJeIZ9qopV1BP8Q49GfbjcTpYrrd+6Jwiy+aFOUbOGwDxn4OnS009T1Tb6avqahq&#10;W1207qmUnb5j87Yk45bA5+Ac9yAcnLY2J2sbXYVR7NBW96e3Wbp5upL1xGx20dNjElXIMdv+ReCz&#10;foOTwKp7dfeqbfeupILifq4qFKxJ4n2EuaqLnjtgMfjBC/GoXiVWm4stX5v8KBY4YguQkMQHIGOw&#10;+fk6HeHnUVRazc7ZRI9VS3akakdcliJMq6Mn3LRoCPv9tXMHH8OHxO/92RoRW6aPESuTrOrtvXUF&#10;NT0tRcqdaW700ZA8u4U6okrhR2WRfLlB+WcZJU6GPtpJEpmifMwBG0fB5yR2/wC+tD4mkEtOeWID&#10;DOOfY6KU9GK0GDzm8ySPadxwqnJwB9+T/oavxyxsYBwArOsO3KaunL1b7jSiz3KTyVSEOh2+p847&#10;kHDc++l2/VqS+YahPLYyAqWX8RycY47Y1JMa0pxHMfKRVyI8bskds/HH66l1FZYqgRRXmzySYORI&#10;mQqMBkbueRwP9c6wjhGfI8WM+W/7SCYjI/U3hJXUdHXyU1JLUTJBS+WHDAENKuTz+Q7cfGoFtsFX&#10;LdJLXFcAsNQiSOwbeQPYN2z2B+2nu1/T1LT2e7QQSw7mlRs8FG7qM9l78ffUvpDp602S41FRTMJo&#10;KhSnlTA+nH+Fjzjkffj31qSznGxjo5Csynw49lpNRV2umjip9jzQKMOikEDGPvj++jUV3sdD05de&#10;l5aVlaeNJafPqVXLI5IOeG4I7AEZ59tebk1rtv1KVZeFJUAhYIRkgDII9jz76Hrb6W9yS3CkuSbD&#10;GuFaMhjhQOPt2Gc8nPxrA/FykEOPKoHIcbBWixdL194pq2400TSR0VMJGwRkt37HvwpONBuoaj69&#10;fqs4FTVthD3OSD/bGma1V1/pLIsFtZqT6xBI0gG0zRqWHDHgr3yNCrbZmkvFrS6VNPDQo8lQ7+p9&#10;rlTtVlAyfUAOMjnSjkijABduotLaG+6sLpuvu1m6YtVLba2OFYI5py8dUHhqCz5YsuPxDcq9j3xn&#10;voeLq1Xd5qhF9IG1TjgAcf8ATUKus8lBbAlgr4pH8zcxdioYfy7ARkj08g88jRizeGXVNdYZesLW&#10;lLWWqHzDVN5ohlhRPxMEk27wfVjZu5XBAOBrN6rmichgPlGyjlOfk02MbNVgWKGo6962e6XmqLxi&#10;Y1BBOSiL+FOeBgKBjjAB7dtdWeFng5dvEG1RfWyvb+n0qVlNQI8vVheMR7j2yCN2MYJ/EcYz9m/9&#10;k9rPRQdUeJVNtBBmgtsuN7btjF5yOAPQMRgcDIOMsDG/aK/basnR1HVdH+FbxzXKPdTNXBB5UBU7&#10;SIh7+4Bxgf311nTuiNhP4nL2AGzf5/hPBCYxbuVYfjH+0B4a/szdNL0zYKamq74Is01rifPlkjiW&#10;ofOQD9zub245HEHifTeL/X1ZB4ieJqXJzdaf6ijgWLPk0rLvjym7+BEwyV4LMBlsZ5U+lLTeOtbl&#10;SeKfWFZT11nlrfqah6ubzBUvG4MkMzf/AGMlQDh+6sMdxrqz9oOejuvXiUa744ZaGA0cECBMSIs0&#10;EgyRtx5dRGNv8uQcdtA651YHHcyN2kD7bfyr7IXSMLguU7TeRbrfUohVQsDKu3jaQMDHx30Ntd9u&#10;PTnT093pKaoqZ5YRVosTY8oea8CPu5wTmpXtwAD78B7p59t+oo6nckkbtE6k/wAynBH9dOM9kn+i&#10;oZ6iCqNHXWmgoqV6UjAlB81xMDghWU1ABGeWAI51xDpmMaJHn3/FUcdrg8ub2VleE1Ra7L0fWWe6&#10;2+eqvPVMb3CvmO1xTU67PIjcNx62kZuccn5XSdcKitg6cqrXcqxquZKiSaVzCItzmRv4m0cL6Tjj&#10;50HsfXVRVXy40fTdRuipxH9bWTcibIJkj5GIwpVyM8jbxy2daa3qGCpaeXAlSRHTIPcHkfrrEkwc&#10;yKUy5A2fTvpx+n+1qZbm+A0Dbt8kudPEU/iMtCkoVamOWFCeAyt6l/qVH66K3C10Fw69rbOBL5aW&#10;uFmAIX1piMHPsAsgJ/I6IWax2/qayydSSQSx19uf92UsqghSxj82Mse2QwfnknIBGMHSvdup3tHW&#10;Fg6xhTdFd6Z45kI5ypKyID9vSQfyOtKHxI85sjf/AFqveNx+lrNhY2OVhPBKO9Wx+R1BM9iSY0Fb&#10;RxilAGVL7sbFH/pMZ/XT31ReaazVVjslqq4aeeyQUZgcEZkKOzuwQAAhpIfMY57gDHOlSOwVVq6i&#10;6e6onkkLC3xiOB3LxxMm90cDt6tqHnJ4APAGliaSr6j8XaakCyS09DRxoQpI3PvYjkf+o/fGdXdM&#10;Z1SsPAv51SPlXBmlgO38o3caiKktdRSRel6d2WQnku2eXJ9j/b440Y666lkrOgaQUa01bWMtBUTC&#10;RN0YVI5HQFD6TgRBDuyDg6XeuaCWgvN5oYq5TGIGlIKhWzwDxnPc8froJ0o889lvdCInqZI6FKtE&#10;HJCRygsfyCuxx9z86q9P8rhPKbN2g+PJGXB43NfojniBf/EmWyz0fUfX1yuixwQ01LaLHULSUKU+&#10;V8xCsSJu4G0DgYc88ctf7PV2S0eDnU1xpYDSx1V0eh8vdyBFFnZ9vVUqO+qfhvCNQVdDQj/epkj8&#10;5GLbg4dCWBznG9BkDuM6fei0ltvRNo6Shl8yL96T1s7lvxyN5KPuI5ypg7fJPfV32il8Xpr4Zf8A&#10;kRXbg3+313Vpk8jbmd8k4eLV+NbeII4a/wAxqS1xRT4yNjM5Yrk9yVZSSOOcex1AhilF0lgtEsUN&#10;fR2SOoYuxVUU0zM/OD/9kqHb77tIVXdqm6PW3SokAlqqqZiPgeYcJ+QAA/TXqG6dRm51EltjeFKi&#10;h8i6VbQNLHS0iJG0khAxyFg4GfUSFHJGsvp+G5kTIWHcD9dj9LQopi6dzzyVYfQPQPTNt3dQXeqr&#10;rjSbmp/pIdsElwZMbkQlyUTJG5zjCkgDJ9Kt4kXayX7qp+r+pqy21tTbIY6W02yi8xaK0xxBlhgi&#10;UEKEQMTjb3Le7MdJXVPWF8vsdNUU9BWUtDT05gpYonUfTw5LYY/4zkF3xycnsAANtHSY6gpJ7ncr&#10;jU0cUbBSjxiSWX1AMFGVAxnuddRisyIoy7MfZd2Hb3bfqiZmU5ulrTeyfqDo69db9Ov1TY2nqTbX&#10;WklnFPvhlZlBCAE+t8FVZRyQUOOc6cfDW39Y9OdaV1j65pqQQ/RrRTU8UcUaiOcs3l/wyeTDBUcE&#10;kjA7Z090F46b8I/Dez2CCtWJ42FYJsmTzpZf4isSoP8AJsTPYbRjjGgfXl1qqq6xnpagiuEoijud&#10;TVtao6oxM4xDjzY22YUnBGOXb40HMnD2OgDRpI2J7cfuqcmX4nlIRhfCGWSultM17uFvpKCpMLkI&#10;jPWQkLIjq+ecrgHcDjkZPbTnYOlILRdLulunq3mu5iqq2pqJQ80u0FVBYj8K5P29XbUqx0r3Pou3&#10;9VwiVWEUX1NOgJZCGCkjJzgDk5ycah9Yz1VA9DdrfVyU9TDUBMr/ADow9SkDuOAcH41yPVMuURiH&#10;Vseff/KAHUnCmsS0kR8ou7P3BYgn8sDUGp/d1BJIz21EVl2NtlLHAxwT+eOOdZ1T1c3TnRMvWcaf&#10;V0YlWmd6WpRZI94YFiGI8sDacs+0DI5745i8QP2y+kErobZ0nZJa+pdI4pZZp91JTAZGFCgec3ue&#10;yk4wzDRMPomVOwujiseuyIRa6mj6x6HssdE9bX2ummqx5Msc9ziidKORsSMFY7mLKWCgAfhBBzoL&#10;1b0NSWbpSirLRUQ3S3TMsVvnhUGJaJzvp5AExxgr8gtt+dcM262dTeInV9XUXisqZXrZt1RcdmVy&#10;2Nu3GFA2/hUYCqAAABjXbfRfVItKW/oVKX/7RFForZEQGeIAAKjDkkNx39z9zrTmjxoGCEHzV8kP&#10;WOF9uFo8LrZKs56epJprqITPVmd0nGAAjsynOduR7Y5/LVbdf9DQ9L3BZKO4JVUlRBIKeaZtktPu&#10;UqAxGEYYyoPGc4PsTt8cKC59M3iK80sxa21qiMR+0bgklBj+vPz9tSul+p4esLIlDdSrvGuyF3UE&#10;bBwEYdiOD3+NZLsmSFw17tCG54ulVngElT4QSdQ9bVVM0iVk1PaUhB2ySQ8yOR37sYz/APyz9tU1&#10;4w9QSdT9bXi+XauvELXisd6WONQ7Mjn+GpXdztAChQcgbQPt170N0ZJLfbnZay3zNbJqBqqF0bKo&#10;gkCsg9JwwZ0OcjjB98aResenOi4uv7dMOnZJbpEscifu+QILW7ggzSNKDCJEA3qApAK7sghc9D07&#10;Oj8b8VILLgB9BstBkrw0XwmT63qqx0dgqOooGjZKVFuYYginldDDJuwSBnzcEZIBjOjng6JvFHxO&#10;6NuIvVPNT2qqp7hX26FlK0lUsFSUTKg5xJArAk57ds40s22kr7F4b26yXq3S/VfSy0DU9TJ5rJG0&#10;rkB3wpZwojw2Bzk406fsz2u1dB1t26jssx3XRIY3pmbzfpZk3ruaTAx5m8sq8kDgnkZoSSNha7JH&#10;/AuArg8gfoSQhY0rWTlrl58UfC3o3rbxLg6r6R6yq63qqOtpqa7WqSmBgCRJHIQXKgpwYzv9Y9RP&#10;bXL3iB1RdW6kl6F6GlrpbPLNLFFHtzNdauVwZamUY9Ts6gLwNiRoBg7iegJz1Z1p1bd7tbrPLPa2&#10;pSYkt/8AAdmdvpZXkYYEhEaz7XkJYMFKZ2bRXnRPhp170N4zdL3TxTtCUsNUK6SCbCNE8xpZCAzJ&#10;lSwwcDOeM4wRnVxpGnHLgQNLePgP9K1kyMfYbsUR6S/Z7rv3RHeL9cHobxdIXmr6QRiQEtvH492f&#10;UCxZRlSxwDwMLl78K6e20IlhuG0JTGeN1jz5qgE9s+k4Gumr7UtJStPAVbZhiB/MvcD/AF99UT4n&#10;9fy2WeGgs9LDLUwxq7yTKcKOCoAzgkc8kkbSBjuBjYufJJL5+6x5jR3Rj9l14a25dTeGtXTzQN1N&#10;07Vw+dMn8PerJGQBnLYWoZs8DgfOpSfsh9Y9MeI1EOiOuzcLZQXOgrJrZJG1M88KSI5DMGKSHKkj&#10;dgd+2NQ/AG2S27xetl3j3ILlba3z9smRGXgMmBxnGU4OT2A+56H8F+uLz1bYLPeuso6ei6nihaCu&#10;h2lfMiMjeVKygDa2w7nUA4LY47Dro5myMZ4RBvsa7k+vwCsxFrmAox01Fbo6aWQLBS0NIpXlgI4o&#10;YwQFyeABjH6aqvqjqSjrZZorZKKmeeSSR3j9WGJyzZ+MDA+w1O8YrhJarlN0nQ1BFIKp65wjcuJT&#10;vRWAPsCWxnuw+NU5aLpKOp4aYjfHVSeTIuM5Dn2Ht34159+PfLkGEN2bYPx7oM0lbLXder7z051d&#10;cbgYHu9Y90drdb6eBp5pA52RwhV9TO7Nwq8+pR34FreGfVNB1x1XJ0rNb5qG+tap554d8UyUyrhm&#10;ErxuwQKwXO7BBO3AY7dUPeuqL9aepKnwr8LrFXXrxC6nrZbZFUOuDTUSs5laOXP8MsoUSSNgBQ47&#10;FibE8Krr0R4OXy4+GfTLxXJf3fUV/UvVcbjN1u0ckflUNKjNuNLCrTdziR8twBnW/B0BmXh/iZz5&#10;yDW9bDYbfK+9qcbKbrcVdT2Cioqb6FavzoodsKRwjEZVcdmPPGAOMcaFdQX22dLW5rlX08MaQRMY&#10;0jXMso3DgE84ywGTwM/kNc70/j74lWmrkpKmpoKyokneMxTUixFcMQMFCq+x7g499FOsbk3WPVFZ&#10;PZUqJ4ru1BFTx7mIkmMfEaZPHqmAx27dhjWGejGBpkNV+qEZR2W+0Xq9dVdcf7SXaC4zmupWp1p6&#10;Biohhimjl8snIxGRG245B5PydVV4x2/6SWujZaiPyrlOoM2JJFG5ZP4pycsTP5g5OQQTp98Mqa9i&#10;5z1l7e4tDRVc1teO3/8AFJEUvoUAgFMkByDwpJByQdaPGS2xx195i+kqIQ1dFUFJgJZC0sKIpY7v&#10;wAwsq849JGvqL/4puX2blx3H8jvpdH91y+U8RdYY4/8AJtKqWgaWKjqY4S6EBnjkG4R+g5A9s52Y&#10;GT25+4S5tUQUsSebMsQjcBzIp3hMuJGIPGS+0KfjUqxVhqbbDFM8UhCfTufKDMYlZgGYYODtJYjv&#10;wPfkRFkkrqdklinaRkWCBYUHmSkthcE5KglyMY/rxrtCLC3eF9orbVXW6x0KhpJX3xSnYf4VOJOZ&#10;X3DIUIMDOO5+eZtPYIJ+poum7ImVNGrXKolmOKaHdkFljON7ZAVc9gvIGdWHYunYOl7dU0a08c9Z&#10;XBpasnLPEhYYiww9WSik8/iyDxzoJa6igtXVlTHDAY2uIVIyJCFijp9qsAQdrgK2ccZwe3vOOIE7&#10;qDpOwTT0xYui7TdnnpYIYZlDVT1NRITKzbBuI5OOCRwPn50t3SKqlr5a1KyP6eohWSeNyQhDKVMR&#10;2Ec+ZLkg8qEJOc4Jetq4oqWXZV+Wjb5D5UbI7DHACKTkkKD6ieGI4znQyCeLNwq455mLRyQQLTHa&#10;ojU7WaTjcSCmR87se+NX2gDYIAJJsofU0XklIIxTuIkYNMoPllkPG5WBJZs5DHbxwAdTDcBTwzGS&#10;Lz5Z4Ywihg2zKhiSdhUH8QIJzyOABqDWVjVck9MIWp5EeKYzUzsNquilXBVhkqS+dqjG05zznaVS&#10;meeJ5I3ELJNvMJYOFBZowCMleBndgcMee+kdlJbq9atlplcsscdSF8hcGQSLlAxJH4izAc/bsRrZ&#10;WR4pD9VWRK00KTlnhSIGJBgqpyWGXJA4BJyRjtqbUUdciSeTUwoIBJGaVKdgkmwgmVSdwztO7AwM&#10;OAMHAI+mMgnMrW+FknjYRo+EiUMQ6qSMekIGXI5ONoHGhlOCvNXFOCI6eOGQUkjxPOoHlsrkAMzk&#10;ZwVCBT8A8+rQ5KZJYnqfrGmxEm6YoHjhkkk2yNtPI59QA5HJOp9NRVYppKwUFVEvDiWLcYzMkeRk&#10;sBhdrjIHHpY/J1HkWGVKR4aCaBvO3NDGC7BJWOx8BiPSkgbJA2le/OhuruiAr3Rimjjjn+mo6aZ5&#10;HmZC5aQq4KK2AAMozZwM5BzydfY6i61k7tBUVGakMUxlhtDuQx9mTzH3duB78HXjy7aZI2rnqHgh&#10;dSXyIyylWViVRshW7dyeDn517F1rKavF48xVkjhSF1NIkgKSRbZH3Y9sOucAjAwScMAFqkChkiQW&#10;+SsiglWdIJy8MCFGaSRFBVZCFUqDtkxgBhuHwdDayorjHU3WSlhmhSoCrMzEiONEOwMBzySn29Xw&#10;TotVBoahaWpmeKIL/BmmChpSwZFckpgBhGuSwPqydAbnSU9LUzPQ+SphWIIphZkIOMtnAXCuXBx2&#10;yO+oOGye0Oq91IUkR4S8RjEUoZsODtZc+kjcCZM5GBzjkHSbdZIXrJYvqpHC4Db5NxU4wozjleBg&#10;nHB00X2WrqaieKNDB5oM5VFDSRuCcNgsQQeQ3vjH6rFQogjMiqWUZJBlGCuO4XOeP78/Gs3I32Rm&#10;oU8XlzNJIvDHjcTnPsTzn20S6dqKdqtmaNJQ53AKcDI9TAnBIHB5zj576DXCYh9hcTAKOSOfgHtq&#10;bYHK1cUofYzOPWCF2nOAefueftqrG4FwpSI2T6IpIKlYKWOac07khXYnzYyAwwvtxn4OVP5aP0VH&#10;H9Ikks6QtBPh9isECYO0MTkB85H32nke4i30jStEyltp3LG2QpUbmYx+nuvfaSeR3+CQRTC/1ENQ&#10;8UCxgLFuZxJGSCHyWALKSOcfP21uRigqxWUlVElxkBSWZJFK0xlfiIkkthRnjHBHGBtyO2ht8uTC&#10;klpgGjj3yM0rgNtIIJ5B2kYAz7ce+ttyuM8kcvmxtKtJ6iPwrCCCqnb79hnOeCD25FdeIPVkM260&#10;JTiFn9E0bRJiMDGBnaMHIPIzxwTxqrmZTYWfFEiZrKUrvcf3hVyOq+XFGSsUYGAB+Q4H31GC7fzB&#10;9vfWtAX/AOFhsD21uCHAaQHHf+3/AI1zJdZtXqpYEYKUIwfcZ769BVHBOMdsc4++vg3YBHbnsPf/&#10;AONe1dQNr8j4++e2pAp6XpQmzAAIPJJ4z/o69+jbzjjjOvFKlTXTimoaWWeYkARxoXJ+/GdWb0X+&#10;z71t1ZJG9aq26mk9Q3Hc7D3wBx8e+gy5UUItxRY4Hymmi1WEkoX1BwBk+/8Ar76ZulPDDrXrSoji&#10;tdreOKQBlmn9CYzwQO5Bz7DXW3h5+yn03ZZI6ma3msm4ImqPWf0HZf010L034XWa3QBYqWFWwBuE&#10;YB/X599Y8/Wb2iC1YelO5kNLkfw4/ZCo2njl6onmuEwXc0SgxxgZGeM598cnn411D0V4N2Lp2nip&#10;7Xa4qaNRykEYA0/27p9LTV1c0ld5tLMY2pqYxqPIAXDescvuODz29uNEHucccYMMewEnhhg6yJcp&#10;8ht5WrHjRRfkC82zp2jowgcqgHAUcE6IxzU1MMQwhu47dtLF06uorUjSVtUnmnO0Yy35DS1U9WdQ&#10;3FStupvpIsE+ZUD1n8k7/wBcfroLHyTO0xNsoGZ1DF6ezXkvDR7/AOOU+XLqa02SiYPLDCiZJCgA&#10;fOPz1WXWHi0LdbKm8U1DUy0kC+ucL6AM449zj3xqJS0TVlQay4SyVcrtvJlbco4wdqdh/o6W/Gmt&#10;qrb0ikNvoFnqKqUwRszKEgDQygyMDw2B2H+Ig+2NFyemTNgdLI6vcFy8ftlHm5bcXBZdnk/sP5Sn&#10;c/FCo666cr3s/UkqXKSWOkpaSlgd2WSR1VdxIUbsbmHPsO4zqt6OjS7eMlf0tdqkrJbZjZqiogjA&#10;knp4pgjTu7ZO9twLDGQAfjBtPwI8Lrx0nNcJr0tDL9XUUlbBvRig8tXZXJAGD6+3tt99D+ubb0/0&#10;F1pXeIxpaSaquTtVNUSI4ZHlllckKzeWyhUTJ2q2HHcg54q3MlmZqJFeU+88/TZdDIZwDLJdD+8L&#10;OvOlrjWVVXT2VaGkjt1Eqr9Om4xweXtDuh5G/HLZxkk++BX95vtvvXRtrp7zfJ6TqqminSorJQk0&#10;eFfMSMVyGVkVAxb1qyA8jTZX3eqqi17kuVW0U9K6yxujLFU07MJNrq/DgFUwcYwMDjjSP1h0lbK/&#10;ok3iG90VEsbZMbKrPgHIUqvO4jYQAOxHHOq/TI/w1QyOuyN63tZMEuh2lndIVZcILelPbp46usoz&#10;CS+ynKQiRiG/htySeD+IDvnjtpn6KrpbL1nUWinkWvpah3hKtIq1aU3mMkberAbOFJUckfGlixVE&#10;lsoXWeukvdvCecaE07x723KMKx9S4HPHHHOQcGzvDH9n2m8UurqrrO8dZGydA22FLlXXMOIXVC7b&#10;KeNf5JgVcE84IBAYlQd7IxhIC15oUtIk6g7ukm++GV46iuF3u9JW0MjbpZpoZAYSiggBuxHJIU85&#10;BOTnQK12CSgtkcHVVPFDbIapZIXeX10kxIAlQjI2E7Qy/wAyjIwQCOup/FnwZ6TtEc/hl4fxdRWy&#10;prXtk1zvm5qitf0K7L5qtIyMXOchclW9PY6rittHQnizcayw9OxwWO6bHq1oYJPqaOoUDlAWJYMp&#10;IJCngFSBgHFf/wAjLBTJBs3k0eAhOYZHBjDZSh4c+OfU/Rd4PQHi6kqvCFWGvfDvHkAYlI/4ie4l&#10;GeME7gci9L9bbf1t049ujr5KRayIS0tfQyASxlhxJG4yCCMZByCPvgigJa+3T9OVNs8QfD97rc7A&#10;CKJ4qxoZkpBk7PNAIdVxjaRwBwM50++Adsa/WCoqujblLTU8NQ6yWu4T+cgfarALIoBhDbyQdpBK&#10;tnPcUOoY8T2fjIvK4Ecbgnm1B2EXuPhGyqZpvDjqzws6trLJXyeZHcKGpho66IHZOQu8MM52uNoy&#10;p/uOS49HdUSX6L6o/wC7VVJM8WQeHAPB/IgjI+dXhXLRXyKpt1yhQz0rCOeKYDzKaTHYjuDg8MOC&#10;DkEg51TNV4a3Xo++U0MSGa1VVSTHLHGdwZgFRGCjlidoBxzqP/lG5jT4wp1D4H1/RZsjHB3oQvnU&#10;NycBnnOwSMO5985P9/8APVX3O8TTXmSWU/7qW8qMt2A7f0OCf11cNfFZZ6mpsEk6zMipvLoUaKRl&#10;yVyR3U/040jXvoW8T0081BZqmpo6LB82OIuMggc7c44Oefg6v4vhsAcdh2UcZpfIdXKjdKUN4pKS&#10;a9mkYUSVfkLMqHYX8p3K5HAwoBx99C7ZCYZ5pXeQkbyY1Xh8d/154099C9aXBeh750BLDClE+bjG&#10;yriSKUARsc+4KcEH4GMc5VkjqRXxrMNsIV2zsH4dp7fPt/UavRAF73D3fZX4Y2+Z4W7qKeZaxpaa&#10;ASxpNvkJPZeeSP8APTpdK+Kp8OOjKueJ45/qLpTBtpO4B4WU8f8A6T3/AOukeqpaSpnlevlWFkRd&#10;3mcgLjPb/rq2b70dM/RfQnTjH6OOO21V8q6srtWCnqZQY8f8xSIbV9+MdiRcD2Qxl7zQ2VkbC1XN&#10;m8Nm60rqiKnrfIjp9stXVNjZGp9gP5mxyAPtkgahdc3elYU/TfSUa0tpoYzHB6smV/5pWxwSxGc+&#10;+B8AAhcOr3ttBUdJ9J08qQ1DMaxy2X28jaW4BOPxNj7DA0twWmavEkdGI4plG/zJiSvP+jrDbJJk&#10;Ta/Tgfus/U6d/lCUprdf6YySxL9TFPE0TosgBAIxyD3HPbU3pOgrY0kjWn8h4sSNtGPKx7nnj2/X&#10;GNMlk6cq73WwU1MkklTyJV3+hSMZPyq45OjN4oqSniFpsar9NHIWlquz1Uq5BbPug5Cg+xJ7nW8y&#10;S26Tz7lZjZXlPKG1NNTQNUSU8RcmUsu4Z4ycE5+x1Ftxqv3nF/u7yLKfKaNBkvnsMDnOcY0Ttduu&#10;l5UUkEsMaJn1Z9bDPt9tZcGgoVFuSPfKrf8AFDlQrDgMNYOVYkLQqc/lfS1rGPqGjgUylvxsqlV7&#10;kgY57Z1IrrpcEopbZFU0r+cpiKVMq5T0/wApJ9JH30OuLV1IuRTVJtph/Eo/iP8AJDfY5/QaiW+5&#10;dMgKJIaymYk/iAdM+2COf6/PfVnFdkOGzhSJHNJ+UHZbautpKanoZQGpJI4h5pefcC7ZLbcAEdwA&#10;Oe2mCwwSSSyPIxhEbnMrKxLkYwQQDkEkg/299I1zrKV6uorgqxmICNI5DvLsQeTjgcDBx86eui7t&#10;Z7pRRvRzETgbHhkOdj/4SPg84OozF0TgXjUmfKWODnbqd1QrXOjMUtTSQywKcoXZZWBH8vGD8Y4P&#10;6Z1P6NoloLRNNWUoXc38JJUIKqOAfvu49vj50Nq+q4VuH0VytyVMCApnbg/+3jg8Dtp46SQ9T2tE&#10;6XkWCuop1hkjq0yoUgYOFJBxg/Hb2xqllsBcGRCu6Umgu8nCT77FcxRGGFJBSQOY1jAO1WLDIVc8&#10;c8e2kxayUMJ46hi+7arKcEf+dWjdOuOjQa3pkSSm5wSIJjFG/lrJvy4JAIXBBU57HVd9KUMl7pJ7&#10;HRxhfMneqqZXA/3aBMAHn3JBH5frqq7ELtzyguaixud0qoKI15jam2lEY/8AEZ1bnJ78DaNMK+Il&#10;9sNsl6QoK+sqIaxfKY1U3nRUySZLrGjqQrHc2WBx6ycBgGEOv6fEXSFHQVpiFTM7VKsJ1Vo49wBI&#10;wc5J+x4B+NCa1aZqvzIY9sZ2g/xC/IABOSATyNAyMVrY2ve3v+vb++qXniGthq9l2r49ftW9W+L9&#10;8PhV4Ro9JbauZqZ5kciWtXnc0jD/AIcWATgckZzxxqlep+hujOl+mqykuVfBVXSameRKmQkSNMVb&#10;YY0X8KAkHByCfxZ9tlpsFws0FV1B4dyefW0EK2qqZVCllfbtqYySfW2DE+OfSO+/Qfpjw46j6gv1&#10;BVXZJDBVzO9VNKsiyRhMkqd4HqIAII3Dke4YDQ6j1d2Z5nOpg3pM+QuNID4V+Il18PqWsv8AfLVR&#10;VdtqKeWnqaerpIoWrA6/gGEzIcAnLbl459tdLUPUdt8UrlJ4k9OXiKXpqWmplkp6mNknp60MwSZR&#10;yBg+bHIOxUjBOBrg3rqlvNi6vr+nup7zNVV9vleKJo1cbY15EoB49SD+/v72X4U+L1ZY7dPa6mee&#10;CjpLjTx3CMKGDxT741OCMgLIsRyD7nGAdUup4j5oHSQbgj5V7lr9Mfvpfwm3x+szUfiFd1dNoq6s&#10;VPAxzLhmI+fVu0pdXXGuEssVHcKplvwpbbbqWKQ81H8SMHA4B2sQPfnHvq2er6ay9SXakpaGaKtv&#10;dDCtSsLyAxzojtupzg5DjuPt9uyTZqZLjdPD6qWnCTWXqOvq2idMMXpoFqUVhxyDEM57Z1g9OcyT&#10;Syfhu5+AGr9lRMZimc34pJ6KjvXUVxvfRljtNZLTCGZ4RT+bHHUyRyxxQsRkjcVJcuc9sDCjRq7w&#10;Q9MTi1xyQzeSzCQQb2hUjjasjDD/ABkf9iR9z8QqPp3pa5raauqo6iqqZKBamNxuqTEy+Yykc+T3&#10;Uds5JPPATelrs98p6u41dVLPVyLG7PNIHf34xnIAJxj766bKZJlQulkbpa0gAd+ytZO8Qb3G6uDw&#10;orYbh071xZEJFVT/ALvuu8t/9jiqET8PtjzDk++R8aYfDXwjsviV0ZRr1ffx05b7RdP3gLlIqhmg&#10;KMJUjLjaPUqZY5UZJOcY0h+D13p6K9376uSKNZLBW02wnb5vmBXU8dyJIYxyP5vtq+3a1dKVNk6R&#10;WoqhFHEbOiJjy5JKhUKvID3IETN2/mb51yfVsx0ObjwQC3Hc+6hv9RX1KljYzX/5XcAA/P8AoVgd&#10;Ufsy9OX3pqO4+G3VNTPWUFEtLSpPVR1FPUCMkhfMQDa5yeeR2GANc89C2Cvs/VlfLdLa9HcaVlpZ&#10;oJ18uYzeoiMg9sAPzj3Htpk6D8Vrx4d9JUt1ssgrJFqlqKhC/mR1dMTK77mGTvU7lLHsQp5zjT/4&#10;q9XdDdZ2yzeLnTFUYrhcqWSkqafbhzINg3vg8Mq7o/uCMZHJhnzhmO4AV2+KfM8CdhyYz5hVj+/R&#10;cf8AV9zr4fHq+UVVIlxkutxkgM6O3kiGcBoQMgHKiSMYwOQe+nTwflp7eK01kALVQazShu/lzLIC&#10;Pz3ImgXihSVVq6nPUNsa2xvW08MwklroBPGUUQllV2Ug5hP4efbPfTR5Ft6TS5Csppaismq6O5xU&#10;wqEhWiYrN6JmOTI+d38KMgg4BbduRd/qLRLBDIxtamj9K/lVsqEuY2QKnLvR3lpKpLUsMdYrsquS&#10;E2hT6iWyMYwxz8jVmdC2PqGj8O7DPDaaqdrgsjQTxQvsk3zudykj1DAxx3z76hXnpW3XTxFjulJa&#10;ZJKKZpprvSCZyrUixNVzOhySEeKOYeonDo3tgBY6n8Qb5eK7p2ursB5vLWWngXCBCqhIlX2jRSFV&#10;ewAHxqeXjPzsWOMDa7//AOWnb++qYU+JoKZrpaLnao66gr6WeC5xXAeZRvEUlUTAMp2EA4JYgcau&#10;DxUstf4O+Hll8PpIwOqOt5I+ouooJWIWmoo2ZaCi2c5PmK8r4xiSIA7gBpk8A69+ublD1T4oVsFx&#10;sXSsNOtM9xHmzRzxvugSGQYcjcjsUYsn4crzkLHjxba7xd6yu3ibQVjUFe9tShSnlBlhgjj37fUe&#10;FO0d1HJYkLknWXi52PHOYXGiBzXf0/dFnjjw4g4nd3A9yo6UVtDeQFp54YJSVaWmAQIcn1bexB+4&#10;OM6sXobpSTqWju9bRSU6pQx7kjzzIWIB3IRkq3u4OQccHcNff2Wf2cG8ertc7v1d1PHZOn+m3iN0&#10;rm2id2l3bIot3pDEIcsc44wGzjXSFT0X+zJbLqnSngr1pNB1VRRuwM09TI0zBPUsizIIpFIIJVMH&#10;AyMY11U+I5uKJydhv8lTbA7I/Kqu8PLNcOs+kbp0p1hbW/dFDPFRW+pkG2opmkBLBHP4kVhGQCP/&#10;ALJ8DAaPDOiksdFB05eDE9w+iEJcc+dFDNKiSKfjbg/roPdOr7V0/U01tuN/obN1NI5irLROkrUs&#10;5BYZfAKrG4wyksDhu/GQNtXU936UutfP1DaJ4J7AxqUppE3N9DN6ZCpPDBH2EexLnnvjCzsaXMxn&#10;MBsHj6fyqTmljqcFc1oub0FQ9NBzFICrcZV1I9x8H/rpU6/FWKEStBv+nZ2Cj+fIyv8Alj9dKVi/&#10;af8ADW79S0vT0VorIZ62rSkheaBY1id32DeVfCjJ5IUgd9Wf171X0Rb6WLp1klkvUsiIyPUKIKZD&#10;zud9uRzg7fjPbIOuUk6LlQholGyJYAsrj79qXxIu9r8I+lug/p0gqruBeL8gBBjcKRSwYznCrK7k&#10;HkMy/GuSILpKYHTcEVhhm2gtx8Z9zr9HeorR4U+JVpr7d4tdL/UUwl8mGpoQkNdFMMlpEl25OM/h&#10;YkHGDxqkrr+yH4adELF1TffECG8dE/Vh2r6NWjqXhUMWpTFyY6hvSMn0gcjPbXqPS+p4kWM2Nxoj&#10;avd2RIpRILCjdF1176T8PujDXVccl76ic3enomhwUtCyhWkzkeoqGlXjBQgjOrwvcSU7EUkfrhAf&#10;eeCHHPvxgH/41UtipbH4k+LsPiF1X5UdTDAiWC2SBkpIBGVWCFckLhU4VezMPyBuSoLXVq5aeOMy&#10;whhVx9vJIHO4d8DvrhvaQwR5QOO0j/kfn2+A+5QJmg7tXqz9aWPxBstX0X4iVElHVxoRR3QITEJC&#10;fR5m0YQbtq5PByM4PJTqKKt6Z6he0mMSxxzMiNGSwO3nuByCOfy51aZ6Qmbw8udBJRA0/wBDPJCk&#10;Y9U0gQsGOO/qAx+Wqett5Sgt1cTUx1P7xo4zESchPWFkXnkMFC8fr8awxMMlp2QXEitXK6Hs3UtX&#10;0/V2istaR08tv3mpMq7454mAMkUvsVbYq/mRjkAhf8XPBq7dQLU+N3hD1fQUFkWJqirtE9WRWR1U&#10;asZIo2VSArKm3a5yRnOQ2NVZf+r71V0Q8id0rJiY6VY4s4cggYQcEgHABzyRq0PCfoG6WTpKlpuq&#10;K+vnrJEZ54XqC0QdnLZKnILDc2cceojV3pmWceFzXtDvQcEH1Hw/VX8eVrhpfwhdniufVHQ9LcoO&#10;nFt89NQ1E6UMD/URuiENugbuUKse/qVtw7AaE+B18vt6irLDTVXl2qetWRigw7MFy0YYj0g+nJGP&#10;Sp51cPQPTls8Pqlp7dPcplmj8gQNNmKJd247EwAMnHfP+eUzqaS0eCqV1wtVtSetvlZO1JEsflwU&#10;abYziT2DEMPSvce4B0Rz7xzE0buP04Qn0H+IrQlrrRYKJYSUp6OljVEp4lVTKVGQiIMDtt44Azzj&#10;vrkzr3xW8SvGvxATpnokwWm32hfrglTOsaSGPODKSCzHJZfLAOSOwAJ0abqu83e6T1t2uEs9RIxG&#10;5jgKG9RCgcAcjgaBv4TdL3vrCp61v0YkMYhnjgVfLhkKu0hhKnG9WIzIVzneAcYOX6fLEx8hyOGt&#10;sd/0+aTZ2u5ViUN2raKghmulSaUSxBjiNirnHJQEZwTnBOOMaq/qLpleozcuraaYQU8EzStHPgCV&#10;AdzKm0cYGRgk5zjPGnDqy+xX66wxVNyjpIgqrK+04VRk8AfngAfH20udQ3iGvgSyWWYLEU8vZ3JT&#10;t+HuMj5JOedYuPLN4ocNgfsqEj9ZW/p+qrKeooTTymnmSIThmBAZCAQOPYg4H5/GrX8L6+oW53oP&#10;M6UNMIHptp2tDtDF9p77SNoIPB3HHbSXaLPT08dntUUJhktjbparO53mAyyerPpDlvSP0xr30x1X&#10;c4PEDrTo2traioiSnhqaVnfJAcMzE8ZYsz/kOdbMjnx40s0X/EKUJ0Kb1FdPrK+askJLSzF2J/EC&#10;T/50nWeG4VPV9ugtVG9RUmoWURp32qwOST2GB3JAGNMVZRNVSCIYDsQQ2ce/vn20geLl3qKGCt6W&#10;6Rr3pqitpxHW10IIeZOxhQ5BVGA5xjOfzGsHoQBkDT35Pp8U79zabvGTxht/Rt2l6S8OLbb57zc7&#10;ZBTXu/O3M1LNH5nkUrLg+W7SGVnBBdmGcgDCFRRWDp/q/p+gqbtcY6K5yq0KGmWVYTMpRd0m9SqA&#10;srYKv76C3+1Wyeht3UdRgTU1ptFHIAwYYShhQDHDKTsbn8/ngjS9VzwWIf7OVEkU3kxpNG7KzSQq&#10;p3YyM4Gcj4Awc99d68uimY2N1tG2/BSlmc46eyaut1t/S93lpb/badfNUbZ6ZfRJvAO9RgFSVJHA&#10;4Ix863eHXUdrtl8p3iiWpa3zmaFZ5PSXkRIgWwcgIqsMDn1L24wiVd06n6rmE19oaqtdhl5anJYL&#10;7YywHH/XUGOhi6duq/TSiSNECSJHVLOuGGQuQcggjBXLYwR+Zz08tBdaGCr16a6k6Y6L6Skv14rJ&#10;aeW5X2ZTJTLvkp4GKo0gReeeQB3PYA6UvEWlmu0VRFTWmsAqLZRSRivdo6lmic5QISWVQspL+n0s&#10;SM86QdlJLDBcb3cZqeOCsSeljjdAWkjKyA4PLYYZweOOfbVqdfUqSXq2VktVcFjqaie3SXaeUJ5q&#10;SvuMqRMwA3uwAG3G1OCMLr2//wCHpGfhcrF3s0f0rbf3enzXPdcaIsnHnHrR+659sdAJxLTxLUSQ&#10;GVOUQRgl1Bbj8QB3Aksckdh7asfofpS3240/U9zWM1MredRwuASqgjDkHB3An0547N7AiVZ7FNS9&#10;Q1hkCQ2+mbE2xBHvIUKFRexyV5z8H5XRe8zSzVFSssilmiVkKw47ZHJx6R6ORgAhh8a9A8MA0tZ0&#10;urhebtcI46WRTtpZCdhnLMXbBRs7eME7Gxj2J+chA6vprtW01RdbcKiKppI/NiTkDCbnkRtuCP4b&#10;ynPPAA99MspjkkhrIqZJA6s4hlXIYq8eUbGfZPjGGA9zqbB01VdT2643rzVt9JRRxom1A31GWZVV&#10;R/KrMGXJ+WAzwNJz2xi3GlJjS7hK9ru611rpaiGpn8hosvu279w3I28cYcFR+IkZII4OpclFIs4e&#10;mg86RpVeNwGbchkjZiCPSDhe54wT2wAVu1PB07dxabvIJrTVz/VRlgYn8wKC4ZsNsVirAAjAYNk4&#10;AOmK1xwRmqtm80scswyjS7ysu1Q4JI7nb2+DjAOrDXWEiKS/AKiZ0mekRonYI8EmI9/mB9igD+Xe&#10;7KTnGCoGQ2p9VSQ0NU0b7RLDA8rrIQqFyrKyrgEZC7xgnJxzz+KTeKOMNEaiaGOdGipw0UT+XICz&#10;FZHyCQVkgAC8HauBqDDd6yCRaujpPMDzxsvmkSNKudrKcjJHqwT/AClcEZI0zkgVvq7hi2xhq+B5&#10;ab6emkEO85VkAaTO4AllbGMH8KjGpVtqKGmtZqbtSCOTbvVkcOGiBYkiMHHqOcLjnI0IpLgKOlhR&#10;kcMEZFlWQo4Lo21Qfw5Bkj5+CB86nC5xUNNbzbpQPpYo45IlqMeYrgFXHBzkqAc9vTqG5UlLeoq1&#10;kq6OOcwzCSBYjTzZCgJsdQV75QNz7nvjGoVTLHbo4oacCOkiwvonI34kzKVduM+le49xjvyHnvlS&#10;0sziU7FRpBGkYG4yMHwSTnBJOCP8Xt21qq7hL9S4Fe6oqSMBEFXIkdW9QXI2hl25H8qjPc4gaUkc&#10;LU8VVVyxLUNbzFIsUhYZRiCdjjA3emPPH3x30PrIEpqhiaiNkEMUcsgGQ8qLuG4MDncMKxwAGVjj&#10;nUCpro6uRY43BlkyFYTAjIDZXsFABLAZyckjPB1umqFaaV2mDTsjAT7eNoYlSMHPYMACOfyI1C06&#10;kSRz070FdNUbo4ZIycxBDGhkYgnjccZVASAAf10GqaeE+YtVKsZjk8yKNwT6VCoxzu5y+3jDY9+C&#10;MSmklWljldo2/hp56BnywZgwlAYcKSvPOfWDqDcIngmiQgNEIWBiQEGRWK5zkfizsOflTjGeYPIq&#10;07UtVzEzrPiGKdYhJG7FUkR+AwOfw4Yscf8AL8aWa6tkaN4Y5XQ7SHWNmVgpPYk91wPb20y3FQrz&#10;1Dzmbcjbn3AHkAeWwyN3ZTkdt+O+dKtzq45Kh3VBGMgiNTnYCOQcgZwR2+51j5BVlqH10X08FGxl&#10;SRpISzbWyVIkcYPwcAH9dbLNOkNbHOwOFx27gZBzqBO2WywIye2c6mW7y2qEDsqhSDkj8XOqEPlN&#10;BEduraoJ0SNaikeXdsEgXIG0exzgdiCMe+Pz1Eqp4vKlakeoWSKQIS6gJgp8BQQpIIwRj1j3J19o&#10;mo0SlmpDLCI1eRDuLbV9PfaACMbjnA49850Gr7rHSQSF6hY2jkkWZpVJRwGHKHJxjAPPz3+dt0/h&#10;s1OVerNKB1f1RTU1MtfBRqsv/DZGO1ZgSMNgjntknHv9hqp55pKhmmmwWYkn376nX66Pd65qowiJ&#10;eAqj/M44zocFZ2CopJJ4AGSdctlZfiv1Eq9FHpC8qWQhkO0jkY19E8y/zBvfkZ09dKeDPW/VDBhQ&#10;Ggpzj+LUKQT+S9/641fXQn7KVqgaGe7pNXSjBZpcBM/ZO39cn76yps+OLutGHBlm3A2XNNhsHVfU&#10;0kcNks0k4Y7fN2ERg5/xHAH5au7oL9la83R4ajqqsZVbDNT0ykY+xY88/kNdV9L+FNutYijgpYoU&#10;AA2qvHHxjtxq0LR0pQ0ibY4ERSP5eecf31mTdTkfs00Fqw9LjZvJuqY6H/Z76c6epxT0dmp4kK+o&#10;49Tn5J9/z1bVm6JoqGNdjFSq/iIBxpikSmpcJGFDgDJb41CqrzQ0eZJJRgLgliNoGdZck9ncrSYx&#10;sYpopE6eKjhhAScOR6dyjPI/LXm41kUMbCKZ4kZeTG21iT/l7aT6rraeok8i2KJC+MO/pQD5z3Oh&#10;z09xubGW6VkjDd+CP0x4+Mdz79zqxj4WRki2Noep2WB1P2m6b0w6ZX270buf4HzRuo6zoqOFKO1R&#10;y1rrtQruLBF/9Rzzj50Bu946jrFEk9SlJE5wI4DlgPfJ9v0z76nw2+KJUjVVVBnhVAA4PI+NZdaX&#10;bTRqhALMcAjvx3/rrXx+ixs3mOo/ovP+p+3OZlWzEHht9eT/AK+SgW23rnz0jxIRhpGJZm/9xz/T&#10;towlLthdlU8KeCeMY5xntrVa4cgZA3bcHC45/wC2itUrrTSuqqAEJwMcD31sMjbG3SwUFxE2RLkP&#10;8SZxcfU7oBaYNy7gTkkHPz9zj9O2kjx1tAuthoabZE7x1HmJ5g+EIOD7H19++rGtKZjO1cc4x/r8&#10;9I3jXVLS2pJjC8r0sEtT5auF9OY1ySQfcjgfftrA9qMiTE6ZJJF+bavmR+y3PZpxjz2SDtf2S903&#10;fbx0305R2iKvd2eFTJjJ3MzFwSSNxOGAwfjQq9U9D1J/Avdnpbm6kYilHYg8AlcFByRwc6UrR1lW&#10;yWimp3/hyEuCI2YttzwCSc/PGcY9tO3TsEKKsxADHG0Z4/8AOvBcnKy/HMr3EG9gOOV6e7MlmNE7&#10;JM6ps9YlXU2O1U9HTqaaJqWKmiMUSbo9gQBidxXAzyST+eqduvVV0repam1dQUVPEaCb6emWEBTT&#10;gAgoSAAwZsvyMgk4wONXf1+0VPdXupurxvIqxww04y29RkMePTznJHsPvqsOtrdbbbcPrLhdXWtq&#10;YYZ5441TdJMxy5JwckAgD+uu36bI6VgkkHmcB9e6GTZsId0rWU70c1ylEVGlO2yp8uXJqHyQqjPz&#10;8ffT1ZOo6ui6Eko2tVQ1kN5glrKWL1PJmGXyWPbgEPxnuV+2q4tM9ihsaCNKSWshqWllSULvI9IU&#10;4+PSRkfOnSl8UrJ084FH0i9UzqI54JZSsbqcZGATzxkHGQcH20edsr3UBYUo5HavMdkbs/UfT/S9&#10;RH1JDPIZJWiqKS1F1YCRVZiCxYmMOJGyP/zhxnS9Q1VIk7XWwQz0fk17VtK9KxDU7Bs+gY9J2sAf&#10;Y4x21l6r+grlMnUHSVQ6xTzZntVzoWDUr7e6unDjAwPUD2z86CyVtNJcHS2070cG1SsazFgXGcsu&#10;clR2wMnGO+p6jG3QVYbL4RsFMt26gXqi7/WUcsT3mliFR5scSqtTwQwKjhZMclQMEE4A7am+C/UK&#10;dK9cbbU700d9YRU6dollX8MUuOcZLoODgOrdxpIhgu4uSSWSkmeuqZcIsakvLIxwAAvJY/56uk/s&#10;6XJLJbuq/EDrHp3o+rrlMlRbJ3aWeXYRh1jiBO8j8QXdjjt2ABC0MMUZGlwqr4VjFe4PErd/VdC9&#10;OdJdJ9YG8VFda6WO6U5amiuBd2mCZPcKR+HIIXt85xk88XDxCTp+su9p6spv3dcrbL9EIo3MsYqo&#10;pXDMpI4TIUgn7aYOhvEbw76G8WlrKzqjqSvmutctM6i2xU1AyTExrI2ZWcqgfOdoYAHI9tMXjz4e&#10;+FieIEtdfeqprDXXuOOqUSW6Sop3eNfLZtyHKk4Ut9zn31mYnT3RRtbLua2pFzI25Q1t2IO65c61&#10;vt16k6miuUJgoVj3yFacbEErEs75Y5JbgHn2x2401dA+J9xVZksFelNcohGZoZkDQ1C43AMp52kH&#10;GVIZc8Ed9HOqP2aer6qytfei7taer6SWRmd7TUhniPf1RvtPuPSCT9tU/PbrrYakGaGSnq4Xw7GI&#10;xshHG1gQD9sfHGumEEL4xCaNDhVH4ZoPZyFalL11b+tqyZK7pqO3XRVlhmaNxIjIv4l3ECRcEcKS&#10;3znQHqOmtcSW67U1S5pK8tFB5igEyAkZOO/Yj2OMZ156UoqWv6stnUBfypq+PyZ4gx2lirIGx78+&#10;nP5aCW+33G6JT2qOcqYagSuMEbRk57duOPvqrjsbiyFrTTR/f2VVrnxvOv5qVbqH/aOuktPlSDEa&#10;GeUJkRoRj7ZOcYH/AJ0/eLPihPdrZKaWNUkjMNBCiAGKBEXCovyVUAZx3zqPb71T2SnmtNsjkqHt&#10;VEZHmYBk8wsEVPuQ7gn+nzqtepa01EUdvTbtp3V5CT+JiDx+f2+x0PI15Z8w2bwP3RnvcYw3i/sv&#10;dK0MFDHErLvnOZGH4mA7kn7ngfbOiNnWC4XA0S582Y5YrwAMEkk+wGD9tCqKhqLzXJSU08cEEaqJ&#10;KhskR57DA7k+wHJP5E6K3jqeyWMPZenTuZVxJM4BeXn8TH/DkZC/bSwmOZ/k5P8Ad0BrjCdTRZTm&#10;9ovdLaJE6Vs01VLUqqVNXtwZoxnIBOOPbA5xz31Ak6bvdNQpLVWKYqX8wIE5XI547557Y0iS+IPX&#10;dQxX/aitijwAqQv5agDsAqgAaLWLrzrWCUMb3PUttKgyBWI54zkYPGe+r0crmHdQhyZGE3RtS4Lg&#10;lsuUFwpAjxyxyRO+Nw59+PcEAfqdKHUV5nmuDmlZCY+HUgjP6H4OdN1w67S71QY0dC9SWIkKQBUm&#10;OCGLbcAt+LkY5POdI1etJUtJKJWjkQkEFeUA9vb76WVEHedGyNL/ADg7+iZLH1TV1UC01WUdo4yq&#10;k8HGVI/yP9dCI6ehpLm8VSuI2DBJPLVsA+xBx7f5aBpM9DP5gdywJG3yyM/polJV/vWZKARmIkAi&#10;WQELuweOx1RxIpIpiW8FVozRX2jWnFQ1PVRxzUk4IMfI2HgjDe3bj/zrQtvpen64XSnuMwpJQE86&#10;JPXG3cBx2+eQecA8a80sNQtWbfVJLEwby3HcB8ZHPb3B4+db6lZxDNSLWU0y1GFZVkB3DOfwj3yB&#10;j21ryaHtR5HNIpF6iup1Mk9Vc4ad3Ik3SenGRgY+eNSqTrmotVQLjbrgJY0i8ksjlEdQc4GMMPf3&#10;7k6ADpijntyVdxf/AIMQDljjAUY/7DQqp+nr4ohbx9JA0alUYHH5/wBP9HWbTJLI7IBBKaaDqiS6&#10;I1xqYIo3qWZ3EWduMnvnJPHufz1MWkNy6fle2SslJWSNM0G1SXYZCjJXIXAxwR3zjnQvoy12apS4&#10;R3C4MB9JKsChSPLm2YUtnB4JyAO/GjFrWW22aG2VT7oQrrLLAGLRnd6GUjtzt7j/AD00OOyaQiM0&#10;QiQReIaJUSlvs1putLRVILtHCoEUikoiEHGM4wff4zpruv0ctPQ3K3/TzRAqZUQFMnPKse+45OeB&#10;3HfvpLruoDT0lLU9QWrmUsjOybJYgCNpLLnuMnBH5jOiXTNVJXV9aIkY0E8SucAZaYdiuBwCMZwP&#10;bPHbWjk4zZo/DPu+oVwNa4eGeF3P0jZrRD04lNBRxxQ+RUUYSVsLIXlcgNu9IC+UshJ/mRPjOqH6&#10;q8YrtN1pb0gro2tvTtdtR4YvJ+pUHZISq4U5UsoJXtz76tfrXrSx9G9A0lTSstJbpIC1LFGxJndz&#10;koATycgk/GTnXKlTeBfpnqFpIqUzEybY2O3cc7u/bnXAtDnxrOA3T5+0jPa6mssXVVtjjqaSSFah&#10;pYIUSWRiMIWlA37dpHpY4GDwCDqpuj7tUXSLqG308qqklrqKhV2csY3SQAnucYOPz069M3kU0r9O&#10;9Qv51or4WoamCQjHlM2cKT+Eq2HVv5WAP5i+l/Duv6I6puUE1UlQjU00VFIE3JVQOu5JOeBuwFx8&#10;s3wCdLByD+HOPId2jb4f6R2P8MgkqVHcLnFf7D1nR1JD1lvSckjvUQsEYkZ98DI/PV3dO9SWj/Zr&#10;qC/U9upYnnt01SlSQC1LMdiSJyOCSq5bjhecg6oO5XSd6dZaxgI6XcY1XjaDgbR8DgEj7aafButa&#10;8WHqyzPUsxanpZViOSpVpH3ke2SyRD9dZvU8JzmB7P8AjQP/AO2wPsVJ04fJ4g/vqq58abNJTdVV&#10;FHbJaSWJqdK0GDhVMgMkg55GGLD8gNLnh5OrGtYOQzQYKH2Idf8ApnUrxcoOrr115PcEtNT9OI4B&#10;vjjLLtSMbmwvPz2/TX3pW5RT0wvVHTmFKm5SUNS+717WiVo144UemTjknGCTrtntbJg0zfYfypsc&#10;JbrurV8DLVH1P4x9N9OVFNBLQ3Ko8quLxKx+mQec4UkZQsIthIIOHOmL9oXrOsmvg6poLruSlvUs&#10;0bqisPMEhKNjgDhSBjAGdR/2YpILR4lXm+zx+f8A7M2Otr3VT3AKpkfoxOdG/G+3WsWjpbpikoWS&#10;43m0xuSi5MkxlblR/i9YH3xjXI5ztGVjnT+Xf5GwfoKVhkTmxageEm9OUtR1RZR0nZNv1H101S+X&#10;KCOGTywH3Y4GC5+fT84Bc7pT0PSFFDZUrprlLUSGeaqqT6i6qowuOcd8ZJ7++n2n8HLZ4YWiWrtL&#10;SNUSwLFV1tVL+NYxuYDGECjGeBngcnjVa36ni6kFNFYq+nuNTSOrbKedZW2Z9RIQnI7c/bWFkh+X&#10;lUP/AMQ3+fqfcFj5Bs00JW8ZaKj6ZsNs656YqJ62orJKqnpLrKMLaWM7mSGJQP8A7pEjTFZGI2IA&#10;yAttkRT6dkN38ILhTON9VahECJDuOxXedG+4/iMP/bjR+6dWz9MSXGm6rsy3no6tn+kuNBuCl2Rm&#10;zNSueIqlDI7o3GQxBBViNeqboi7dH1d8hprjT3rpO/WCrr7JdYB/DnEe3ajjH8OeMOVljPKt9iCe&#10;yfI+XpzXE/8A43Aj4AgH9FrvOqHW3urB8FLXcOtLLeL+TMslN0FeKapLDJ3CJ4UJHbd65Me/J1z3&#10;UC10tRS190rt8lGoijiXJOUVcknBPOP8vy11j+wfMlw6X6spquRpvqK2O1oG7lGikeVT7Dunt7j5&#10;1zpYbJZ7/wBb0MEcCM1pucgkQqv+8RJKWRSMYJLhV59m+2mbkNZLNEdmxm9v/wBQv9qTmECNhHO/&#10;3V6dOdQT9H26l6Ru9H9G8arV1ECgHEjjJbd2YgYXv/L851J6i6jtMs/l2GvhrmrkMc0UTH0cMBuA&#10;xz6+Bqpr5TTU1ymnuNRP9bUu0jo6sXPON2W/9w+OMe2pfTXWD9EdWWnqq1UEks9I3rEgXbIhGGOP&#10;5WAOVb+VlUjkDWHFgQmQSO777LClc57ySr78Huk73ReHd1joqp/p666rMjFfJYssISRHXJwU35+6&#10;nI7kap3xQ+p6I60rKppJrfLWRpVW+qhhMjbVURh2dRhTuVjjOB7Y40/UfjbZeiaN6Nrs8n1UgZbf&#10;Ad5i3Nkz4HG4Bs4JGVG33zqv+q/FDoO8yJaPECFLb1ZHHut98pYZKm3vC6loppoAd20hgVZQzerJ&#10;TjGtHpjcifJLSDpqt/d+y0otJY1zTRGxV6+ANfP1t0hF4jdSpRV/UMkk9sW8fSpHUS0sL7V3bffd&#10;vGRgkBc5xq47xaLd1n0oaStoqeprfpWpZN6jeVwN2D37bW/PGq+/Z48Prh0t4K2O3/WUlyK+bM9X&#10;STeZDN58zzI6kgHBR0GSB2506PcEt9wS201QY7geVO/IbPIjbPZhyCBx8fep+LZiZ0kT/wAhJH67&#10;UhTeZxJXAfUHQiQ9cQ26rEtO1ovVOlfFECZKqhMq52EDlwueeMhW98acbte7jFc6ijq5d9VTSSLM&#10;2DuZw53lie7btxJzp3/aH6PuND1LB4hW6h8unuQCyTdvLmADMhAOO43ZwMhvfGdVZ1TJLFeauv3t&#10;Ca2eOrMXA9E6ecAfkDOMflombMZS1t2AsiVx/KeyZq2vnk+iowQrSOWVT2G443N+gX++mrpG8vB1&#10;ZZ2vEdNdOnKZJ7bcLRJGrRTUs5PmsoONzfhIJ5GxedIsVI0FUYoCXEaCLzSeAFG1iB37g/11trY4&#10;oaaohuNzuFphigklkqKWQxTAopcKrY4LEBfg5xrIEr48lpYaPCaGV0T7amC7J4f2G+3K5dCWatq6&#10;eOd4YJbgWkamQkqm5uy5xxyDgEZ41q6XS/XPxT6bs91uRraQwqsssqx+ZKrxGURM6ryoO3CknbyD&#10;zu0o+GPXFR/tIa2e2U60leHirKYkmKogY8iQE844IPyNXckVJDOtZYaSnjj6crljhZgxMgO1gHc5&#10;z6VwMY9/c50bMc+KSSKU3qaaPoj6rOq+/CuOujmejq7fIAyTwPHgYBXcpHHtrjOx0c1ZepH2I0Mb&#10;uJsyABTgnaB8+nsPjXYM3V1mnsk1wts0EnnKsflsSXgfAJzkZBGfjn24OuW7n0e3Tt5reo7VUQA3&#10;G4SvFBIkg+mVHLZLEetWzwBk4DDHbdg9LYJHSxE0WgH9aUp6JBCKeB0EHU/iFX3HqGopBP0rBujp&#10;1qBtgqGkIE20nJUR7TkggM685A1c3Uvi3aLCwo7fE9bWSDdulDKgzkA4/EwyD8D4Oqxr5+h+j+sa&#10;nqu1UE3UdwulNFBWxwV6QU6xhkdD5ZjZ5GUooO504HC9tTbtcuirx1LWTX6y3GgaSVYDV0lasoXb&#10;6c+Wy8jj2cZ1cznaXAxUG0PiD3CJYDRpT7ZetmudkgvtZUj62GdvMLuEiQBhjaPwrwQMnnk89tMn&#10;XVkTrnpmO822h8+mqYV+sSMB5QoGYp4wM7mjJbgfiRmHxrn7rO3FwLBZbpHBBRVjxNHVvsZmDbGm&#10;k/kOOMAdhwMkknpDpWuhtlgphba9wsaQwRM8JyQqANkD5IOPv/XTtljjha+Tvfx2SDtWy54r7HWW&#10;25wwVMARtnLKQVfBOGUg4IK45+Ma31dq6mucsFNaJqJop9y7JJVR1Cg7iedwGfVnHZWx2Om/xMu1&#10;FfKyCDpeelkqppJqCmlT0xR1qt/EpznjJJG09gxx2ORXvQ3TfiFdL1T1VZT2y32O3JWK1VLXJPPV&#10;u0DRkokTOfSzrkPsAGeSToOJjuyHucSAADd7bIJjBNBJtyasSSoMEdRPFG7J56IXWXbnLBgDkcE8&#10;HsPtoF4feItlr+pKmmju3+z0dPTpUJea+Ffp0d3EcKlGBYqZZImLY4VHJAAbQ79oGDrayda2Cl6g&#10;ipKi2UMsVRZTFUyIDFE6ru2Z2LIdnqULjDDaSBnTNVWeyxUdktlxsVwudzuxWrFDbI0kkiihiIpF&#10;bccgLG7yADAKyxkk4wOsx+n4uII5JBrLhYqq/wB379lYjx2sGo7lWL0v4edRW3p2g6vuXWMnU14q&#10;HkNTOlSZKanTzQ6JEoONrKiOTgHdx9tQHv1x6N6nuF3uljmCTQfS0a1cBhlECv8Aw25ALIVUn88f&#10;GNXj0D0gsVPQ1lfSimp6ahgkqoJVGW/hjEUoxhmDcH/0nVJ+PtxF666aqraoiJqVUPp+7EH+51Qy&#10;D+MaS4UDsR2Vea7tH+keorb1DeLHbIqb+PdKuOnmMzACLJ52j+b2z8fGlDqCCz1YeFwFrqTcWkDc&#10;E+Zxznucnj4QfOgfh9WyUl8okaaRo7e7VIc8BWVJCoB/9oz+Q0sVd3mnuNVLNMdrTOxOe49v7ayW&#10;dPZj2IghHdDOro7jS9S+RTQyrDJT00P/AA+HCRAAE+/Bzj4+2nLwssJkuk13+m8uOgo5Zqj3ThDw&#10;B7e5x8A6jXs3K5WW3dR0VmSa3Ukghr6qaUQxRoKOkeEmZyI1Lmb+Yj8HfUGDxl6SpJIulmucbofV&#10;U0FhUvDK+FAWetlHO3BbESOhPAb311cmDlSYw0t7Cz8P3UjA7kpRa/XKjUQT1Ukbwgx+TI7YRvw8&#10;D2IGf6a80d5aFiUPnsARGGGVUlSC2CP+bIxgggH20c62rbZeZGejtdJRJOQiLDFumqJMenLvubcc&#10;dlIH20oWp1F2htsqPDN54hYHurZxg/rq6yckXW6bTSZKOxL1HXUj1qTymF9wKSbQOQfV8jOCR9jp&#10;0628R6/qSstXTdvnc1tXPSwUaMxzI4GyJ+FCLGoHYktnn5xHtMX7rtzzrNGGkZKSJS25y87bJGC9&#10;+EyPtuB76E9L0TW/xTuFTXA//aukeOOOrUI8O87CF4IHGQSMY3416b7B485D8ljiA41seRyUpGRO&#10;ZqkaCRuLVpRUktrpILfOybIdgklaT1Tyd5D6vwngnGCSDwdL8mLxBDRSNMzPKKdpV7hQCVXGMNwV&#10;Jf5Ydude6q6NI0VTMyRQOTKTj0gErypzuXhske/Pbvr5FMN710ztHJBkxwhfNdXU7nbOeGLDPHce&#10;4xkesAUqAF7r5Gv0EXlUCRpXcfxFOVp1SNXypYBT+CT25AxjHf3Y74Wq7fQ/TGvemqRMpYHe5Vk8&#10;oBMjBUyEncRwp51DWseeWSGWlmFPE5Vqjd2qFJDkFTyAnGeT6s86jW2z1tYZ5KihdKaJJVmmdUVI&#10;kcsoDdiSGzz2G324wN8YkFFFY4sNhD+qqSLqWWeqnH1kt2kaQnAEy5UkjaDjg5bHuwx76WOhbtdH&#10;qP3Zcp4PraLzHeoc7ROodo9yZ5zgZOBk5++n+qpqehSmrPNjfdtB3MXjBJQbg2cgYfIYk5AOk3qT&#10;p6ruEOCvlT0qs1NIpAcsU3Mpx3BGOD7EjuF1JvkAATE2i91pStVJUU8KFPpdzSPGjRsWWQpIAeCx&#10;LAYGeFHsToPWCdA9RHLKKceUqRshaRWRGVwZFyMKx2k9jjJweNerN1EL5b5IbrUlLnQoInVJcAEn&#10;KkMD+EkNkg9i3vr2tXW0siw0pdJ/LmCZncPKZNreYdpIAKt2AHJ7/BbBTAITVGWnVh9MxYMiyEIV&#10;CAMTG+8DBDHGMDnIHBGpEs00cdTFVtOk5dY/LHLDbwF54GMLwQMD8jrK6GGG5VFPO8vlLGGkc4ci&#10;JgrgjI27SzBR/hJ4PxsVEo3WZ6RvNSXbtlZt53AZGFztbDHtzwOMZzFTUR6SnkXyxEFysLPIqurZ&#10;3EkjBwSGyTxkDHGANe6qHNVOqTIMK0K7ZR6suy4wfccchTwT+pd6UvWZhpZitOyPKzoFBBVUU4ye&#10;CQpPYcD340OSar+qip6oSPmNiqmFQSqM7qCgKgsMN9sq4B0JwpSCHG2pNHHO05WISJF+MIzMNo3Y&#10;JBXBJ47DJ/MfPJL1Aq5IYnFRKyNKCp8wKpw32J4BUccHHtrfWuyPIhcinyiBlVFPcMG2jgjBAOOc&#10;MvfBzDimhkDOzwbiwHmMy+gj4IBPcZ9+f00E7J1nlJTTRTS00cixgFhJuwQJCFBGMN6WHf8Awnto&#10;bOTs2IIt5UFkEYXarNwMjkgKCM/ce+ifnRQtI8s4ErbZCdp2DaTkKc/+nj34++oFxJ82ON5VX+GY&#10;kUoRz3PfkAEsD27n45BIdlJqX5g8nmRtOCsxkkZAAFB3AE47A4I0s3SR/OKoq5jBDbSe/wAjtnOm&#10;Wsy5Xy2eOJJXyVjLeX6V3KwPAAYKftnSxXlWwSxJkySu7I41kZB7Kw1CnPmkYHvqdSII3DO2BkNn&#10;GANR1GCc9vy0RpKd58qil2XBHHB/86qNcG7lT5NJqpquMUIRnWZ6pgpbYxDkA5G1cFe4B5GcE/bR&#10;ufw1S50ajqG7z08soHmQwMGJwe3OST6e4Ax99E/DroQVkX7zlI84Ssig4PlsrYbHwcj8/wAtXL09&#10;4fKspmmB3swLuRkt+ZPOsHqnXPEPgxHYcrVxuhy5FPe7SP1VFW79nqzXCRY6SK6MgADS1EqKpPGc&#10;Iq5/v79tWz0J4B2KyeWKW1x+fjLTSLuY9vcnP/TVz2Lo6KEITAMgcA+356c6W0xU6BwEAHBBOMDX&#10;OS5cj+TsujgwIMcDSLPv3SZ094d09ACTCuX5YL8/r/r7ac7fYII2WRVwFJyMcj89THuVHSxld6qM&#10;cntoPUdURqxjpd0rE4yvYH7+2qfiazpbuUeWWOBhfI4Bo7nZMonpKJSowoB5J40Nr+r6akGFlUnu&#10;AAcn9O50qV1TcahxJLKyKTgBCSce/qP/AG/XW+mo4UhIESrv78ZJ7Zye51o4/ScrI3k8o/X6Liuq&#10;e3fT8ImPGuR3u2H17/Jb6zqC6V5IiTyVwcGRTn9AOP6nUemoPPnElSzyuDkGTJA/L2GpsNHuIVot&#10;y98lTgjRSmpEGF2EY9gO51u43SoMferPqV571L2r6l1S2ufpb6N2/wBlAxTlrsobggbueOAe2mCO&#10;kDDAz37j/WNQ6iER3eGQKcKpAI4xnOf+mjcUahRINo992f7ZGtMDZc0TbiSoscAVsMBkduM8/b/v&#10;rVeYAKaNztJ34BxyOD/r9NFIoQV7DB52551BvyfwIlEbbWO7IONPSJ2US3xbAFdgxAHIHf8ATU+v&#10;g/3SRsA7VJHvrTbkCOiM2BgE8ck4+dTLoiCgmUsARj3wSc6RCHSG2xSI2dgPbOBjVa+LVPBWdU2W&#10;jqQGianlSZWbh434ZcAg9lPI7HB+NWda48KwCAbT3Ax+f+Q1WHi3daSh6opEmQtOaELFgKSm53B5&#10;PbuO3fGuc9qSz/xr9Z9F0/soxj8z/IdgD9VVUHTclBXVMrUEsFHRSlVL7v8Ah7cqxYjHIBBxnkY0&#10;89LQx9TUcv0VY8DNIsEczKFyTyzDd8Jkjjk6H10kFZakuUlZPvqK1SkrSYOyEsxyOQQWXOOxwM55&#10;0Qhl6anuNNJDCzUlEQqRUufOkaQqruwPPqc+3IBA++vMo8HByJg5xs+nZet4sOI91MO47FVb4ndP&#10;VVts7xUdXUikjby2kdOZtzEMMhspjvkg++NVPev3ndZ4Z98lZMpUFi2WkA9/6Y11H1dYrJdrVDaY&#10;a9IaHynmpiI4gyMCQ4dJJFJIwy5Gcn3yMaqseE18a5w1NbWy0FJG3lFjEoUEhgpGCc55+B255Gui&#10;IDW2NqUM6AiS2jakk3SitVgszT2ywp+8ZolVp6llkMYyPSqk4GPnHf8AtCWKV6emuFMmypjGZHUn&#10;y5ecjAPv3B/TVrJ0F0HcqW5x1F2rJXo6ZnSrE4RfMJwi7cEZLHHOlW1dIVtotUtxrreY0hYnzVHm&#10;KRhTkleCBnv7c/HFPBnZmtNHcFUooTMdktU9VaaQtUzOfNqX3iFFO2PPYZPH9M62VM1TE8Ndbvp0&#10;KyoX8zJ/hsD6QQDjn3+2vslLbnqCtEfqQ67kj4yuO/8Ab/LWykp1qWMMYG0jONGnhjhILhdqToGw&#10;uBcLtH7D11fun+oLfe4KGDyqUFpESQO7BgVypwMEZz21E6kvVq6trZ7vVi4iq3bhUT17zzYycD1D&#10;GD7KOBnGgt0b6RpEgaVJITlfIyCGPHb9dQKa6KHlnNLFIYEabO3+I+1Tx2znOOfYA6sjFjaC6Mb0&#10;tUAQxaWDZN80lvvTWuFrjLLADIn8eIQSR7+xB5BIce55Dcfe1vFnrWXq/wAO+lb1eZXnulslmopJ&#10;HTJnk2LiU9jhvLBPtuDaqLpWydU9fE/7D9IXa9ywugkegpjMsDE8F2HAAwTz8asGq8P/ABWm6PqZ&#10;/ECvtFpuFtqKfyaSou9NEPKVWD5RXJDncvB78aoPxpGR25tUVQ1yy6hVWEsdJdT3Dw7M/Uhpqesr&#10;60LBTrO7rtJyxxtGSTj2IxjVh9PeMN+6nppIetumElo5AYzVRFY5UXHvFITvA7ZJH66rC826Vnar&#10;N8p5poowsUdNVR7FByGYncCPjtzoP0rS18Fwq6i4NGqRQsBmQSK+4j8JXI+dDlxYJIi6Xd473uPR&#10;FjypIIg3VwnursMllulin6UqUraD6p0jqUjw0TbXdY5YyP4bZC4zw2ONTL0l3sl7o7fVWuQVNyqV&#10;86o8oLGoY7mO4DaTgn0jn/LQGnv1OtbQUxOILhKlPUIDhZUJAAb52k5HwcHRa9zQUnU9zEdSrU1o&#10;jUxI7H+F5sJZNh7EEnB+/wB8HVXHYZD/AJd6H7/7+yE4syv8x2PohPSQSpsfWVwVcMaKCcK4Pc1S&#10;kgfn30k2uhkutPJJW4LvMx24BfaDtyPg8H7409eH89FBZesI6tgENsRvVz+CUEfnyBrZNZKHpanp&#10;2r7nTU12q2+oNsbJnRWwUZ8AhMgs2CRjj31pQvBdJpG9/sEUt1MBA3KUbhC1lpDR0rhZXOXVV9UI&#10;Pckj8Tnj8hwNJ9XBMDJVwRyOJmEcmUBAX+Xn54P3043SCnNTIsTswJ9JLZByOQfnv/UaWqyWamMs&#10;btsUPwHkwvIHA++M/wBdakEbY20m8JrPKeVqo3zGEDvv+cY7fbRe3TGSGqoZ4VMkSySwPjaz8epC&#10;QOeBuA9vVjvrTZvInlilRAWwRjP8x9jj76kXi4w2WtSSDzg6OrKY1DHdnPv/AK51lukvJ0Ad1lGv&#10;FocIDV0NZaahaiikVWbD5OQrNxx8BtNNPYxe7Kes6anWNIJ4qK5QBvVDUFXKHH+BhG5DfYDvodfH&#10;ahkQz0IqbXcofNpiWAaP5UHBwynj8sZ0R8K5ahr1XdM1nmyUt5t83lxhsh5IFMyYA/nwjIv3k++r&#10;WQzXCXD0R5Y2yCwg3WaSW5KW72+CNjKRE8WcZbHt/QaHUFBX1Dm510rwyYwsMbZVRjGPvqb1XWVF&#10;PUmkpJUlIKyQyYBBUrlXGfYq399bel6m6XGeKmuShfNfap24JwOT98/99UW+K3HB4VUhzG6lHapt&#10;PlNBeLmabf8AGSc+3YH+uonTX+z1Feaunq7iZpAF+nmhYFBkfzD9Rx24/pt6p6TkrKiaegqC80JA&#10;eEAE45/ofse+ND+nej6WmqIrncRFNFUIYlWNzujJ53nAx7Y7++pxMZHAXF3KkCA2ymGnSpu9pvKR&#10;0/n01DRhoWXO2aWSaKNMnjspkcf+nnsdK1dLPb1obfXUZidacgtgevDHByO/GNWvcJ5bH4VRVs8z&#10;Oa+7FVYJ63pYVddz84BDsR7dhpAvnVHTXU1Pb6WkRI6ijV99QzqDJux7ZI4xqMUrneRjPL3KYPJ4&#10;Q2guR+qVWOV2kjjGe2jkFRWxQman2eUDkq3599KvnU8VwIdkEafw1I7E/wCs6P3C4TfQiCggTcw9&#10;ZVhn9B9/nUHxSNlaY9lJhIda2VfUEdykqUqqqsgMcShFWEeWGBx6hgE5OOR/8y+kuo6Ki8ymujSx&#10;0842jEXK57uBjv20Fjnqaqoio66nMj+WCyoMOw49PA9sDv76k1EtLSyJVVteztT5C08kyvt+xJGB&#10;+Q1sTEEAtO6M59Gwurrhc7B1R0v1K9ZcTTWhKemrrWZ6c7YpUKwPFsH4iyZ/Cf5WOffVHxGhjqUi&#10;okdafOSZSCz59z7fp/n30dut9vM9lTpSqjENLTVU1QFeYMqA49PHbB3cnt2+dKFQQk6UtPNvfjO0&#10;HGOOx9++uEw4XtBa7gcfBVdV7hNvWVmmnpKa5WuFJDc1DxCLCgPu2uuOy7Tn7AY176Rr56yzQ26X&#10;zWegfzI5BnDAtu2lvcbi3H5/p8t9ytz2emsUtJVSeVM9TU1EmBEpDBfLTByQVILHj4++mDrmdrLS&#10;WW401o/dFvq3h+tqoUUTxMWf+F5bMWVWEO/djDADHuujvjMcZYRzwpbyGgk3r6ptH7wk6QttPUJV&#10;0VOaipmkTiSWQgsqY/lVBHg/Jb414/Z/vlXbb5fpYohj91LTRmRgv8QzxurDvk+k8EAYzrZ1lQVF&#10;0u3T3VVjEtbBdKSShqVhUsIqiB2V8DuF8mSmbJ/xjPbRfw/6GqLHZrpfLtGlCagxRgVLbHaVHcBI&#10;Qu7epVwWL7AMcFucSdo/DOa47lo+u1or2/4tI/NS8VdIK2+wwGTG/PJ49s/9NGYOhLVf5/3XUtWM&#10;sjwVBnEmRTzR+YqlR8FXOR2PGhVFIk/UNKXLttmwVXufbH9eNXTZKCkpYhUxkPLORJnbg89h+n/X&#10;WdNlPxtmlZsT3RODmpL8E7jcekb/AOJdmutNPH9N0dU0tNlONzSRnfg4JDj1Kc9hnB1dtN0N0f1t&#10;SdG9b3Kgapr7XQRmmfzpFWKUPuyFUgEhh/NkfbVU2XqaO8dSdXWejt7eU9BLTyy4JMssTLGowB2B&#10;DAdycnVz+G9Us3QVmHlSROtIiyxSKVZJF4dWHcEMGB+40POypJg0t8pArb38/Vbn4t0kZHr+yFdb&#10;3u3w0sMV3O9pUNPGmBwvYgDtwDnOufejPCWs6D8bbHdZLs89lSnrb7BUOoBjjpYXl8hznJO4RLkY&#10;B3qcZyBbnjfbalbb++4Y8xhFikCjiNmcDP5MD3+R+Wl/xC6nhsngLU9ZSzLFdayL90UkgbmNpWV5&#10;9ozwdsAAPPB1LpQfCSxu+vavlsqLCS/Sqls89N1v05erHcSJEkqTcZ5GUErDJgeeu4cFH2k++GI+&#10;dK/hNeJLVfLxaqqaqrbBSUtRNW08U/8ABndXUBkJOEdsbQ6+rDHuFIK5SdcdS3OSqvtHWmC+HYHn&#10;VRskUrtclWBVgfTuXGOAfc6t3o7pygrOjKtum6BpxcC1vp6dI95Qkyt5YAySUaplOTzsEbca1Mkf&#10;+Lx5GP31kCuwurN/ZXJJC1mhW34Z+K3SE1kslP0n0lQdGW+43CSJaagZTPKyU4HmvPtDO/4AWxkg&#10;YJOlrwa/aG6Wv8VZ9X4K9OUtxRnCVMFJA7TOHXbjzItysd3fe2SM8dtVp0j0Z1TbfDe09dSVMVPF&#10;Q3NqSCjYMZpZj/EftwqojR5JOcuABwcPTeCNL0t4JdO9a9PTVTXK7Jcamvp/xK8kVQ5hWId1OwKP&#10;fO0njUJ8QsiyCDZeW732JP7V8lI5DTQ9EW6+/ax8JqW1mS7fsx2q4wxzmmpa+orTC0yoRu8oRRpg&#10;BmOQGxnPzqmep/GW1dbUks3RHgXfLAPJ22+W23CWqiU5/FKslO5c9+BIMZHJ76YafpqPrfoyttlZ&#10;aljnuTxT3GlZdr0lana4U+fSdyn+KnZ0bKncvIS0+FF4qIrn1V1T1lRXO6R1DATCqE6eQELeZk+r&#10;1YCKABt7e+Bq403TMXEtwGpu1Hm/qfr70CWeNzdZG6q+vs/Xn0y0bUF1ZIF/if7pInpLcZJxyfkj&#10;HPc6618Lqd7/AOEwvdvsVpquo+jopIIyVV3Wk3GX6ZWZS3pR9q8clCeC3Eq3dLz1/wBPV2SkrZKi&#10;5RU5SlhleNYoo1TLybeU3AuNxPOcgZXOpPQNfe+gusof351NJXU97RfqSEQBJtzNv9iFXO1R6u57&#10;AawOrdVly4LxxpLDex59R27KvHP4h0VQKvLwgqxeOhLfSUKSIyRwqYyc8mnikPwDjfj9NarlSzxX&#10;+kheVds0scZeSNnETHgFgCGUhsHIPHz7arSy+Idt8O/HCv6B6gvUdviv8EM9rZyY6Z3GVjCH8Mbj&#10;a8eOA4SMghuGsTqtatZ3rY544qkA5mc4JIHJDfftj31gZBMTo5Hg06nA9iDSI9paEtdRdZUXU9mv&#10;3hP1BbhbOoUDCCN5g8L1aAGNom42b+MZ4IYfPNXdW9H2m99N9LdReeKetit1OKsjhCtKsqsHA/mw&#10;gX7nAxqyv2lLFTXDpWz+KlHAlPU0yU9NW7RgSRSqNufclH4H2Y/A1Bs/SM3Udht0NwniFvdIbnvU&#10;b3f6mNXkix/MBJGTzwNxznODeyXSQODbtvY+7ss57TI4pF6W6Nilg/eXUjfRIzJKIhTiSSQJwqqF&#10;wq5+5xkZJOhXWtohvtHcKYJNTU7IMTMN2JmPCk8bjsD4x8e3tdPUVhoqK2fwsRxU4yzMRuI7k4+B&#10;zx+XfVTXZL9caSIi3070YL1UU9MrMQjCNf4hxhQCv5eo6yzNI+bW3soGItW3wk8Kuj7hTvBWrWO1&#10;Gqt9QagKck44UDHcDg576tu4dMiz9K19DPUQKp8qpiqirJvdWwxZVBwdvv25/oieGNFdjeEWkaSS&#10;liHmy+Unok2khVywAG5gRnjjJ9tW31ZTis8Nb/LJIZZ0op5A2CArBWxgfkdWjK6cHWbNIzWAtulR&#10;FD1PVw3Gm6OsFmnu13udU0ZfaIY0yScyMckIiAknsArHjQO83qnvdRNdqKP/AHQF6OikzxOkZ2vU&#10;bedpdw3GTx899MXRtGkfSL2ipvy0F760p6o0io2J4aKMeXKyZ7NISy5/wI5Hc4qi0vX2KzUNhr5Z&#10;J5aYSRedt/4o8xtp+3pK55751Sbhs8MyRg+ITvfcHv6ciknt8tpltNuqawB4Iyyhz5knYLntlvb9&#10;f00yTdPWz6daf96TYyGcLHkjA7Bv7dtQrDWUws6xK0SwLgOZS3mJIzZYqoOC2BjnjA17hrpXZY0J&#10;LNhACPfQXNkPk7IPCJ9T2S0XW61vrnDzSFywfsW9XbHyf7ab+teoLhR+GnTthskzi738T0vnxcMi&#10;QqiFgB2ZsnBzkc45A1XfUHVNJTXWtelNPVmCdx5X1AQsqtgAEAn+2glw/aJ66paylS1Q0djpaLiC&#10;lpqfz0jUsSSDMZG3Ek5II7nt21excR8oBduAiNIF2ifhpRVr2a8dP1VFUwzW+VbpDvRgUliG11AP&#10;8xIi47+nGnjw2o75SWO//VWOvjmamjhgX6ZhtaQLvkGcE7tsYOM+50Vt3WviD1b1IlJR+IVdNQwq&#10;Jawov08O4/iMbLyTtYkZOdw+O0eyRdbT3WWhu3Ut4rpTWSNMameSRUSLYoALHGCzPxx2/LRJgxl0&#10;ef6UgB2QHxd8F67xJs1vaWyVm6gminaqVduymDA1ARiMcxBiq+7hAMk41zP4j3S8Wi4z3TrWkFBW&#10;V7jyLRSEvFABgCNXBPoXhFQEnAXP37J63iuNjoBJFcKqpFRKiynyRGzSA5VEwfkA9gchdLfX3Tly&#10;6YtK3vxLsVr6krqSZamjW4RJMaFh+AvIBvLD1FgGYAKABnts9LyzBjNjlBcNVNA5s9r9PX03Rg8t&#10;Fdk89APNa/A+khbYs6wAMqEYG2JBgfYHP9z76oDxSaK4XBWUl54afexUZ3jcSeB8Z/v9tW/4Cz9U&#10;eJXSFbXXKBKSkFfJHRVm1YaZ1xyqIOSFfKk88nGSQcJF78L62HrGqs19uVFa6ijaSpSZX86IQ7d7&#10;lsY9G3J7gjJyMHIK+CWKC5BRCrSNLiEk+FdHW3S71lnp6eUx1NIPNrnUJDSITtBlcthV3FQM4JOF&#10;GSQND5puiukUqqymgHUNZSTp51XVKy0cT55WODIaUbv5pSFYd4tMN8r7WJqGDpjq/pSltVvb6qlp&#10;UuYkkeqKELVTBRuMq7gVHZMAL7k0j1KkVmvVdbpOvbNNT1CoJKcQ1zYAwyncIQp557kcfOrGHiGe&#10;Xzgt4JB9387KbW0nrxL8RrZ1905JRXKuNysNHd2jRK+mSlnkgePKS02wFKWVAjYQFYioAYHkapLo&#10;awUdP1TPTtUrUgRymOUZQeQp9MuD2L4BA9hz7jVz1PStFbPDK2XC3SQ10l3qzWRu0JClI1aNVAZQ&#10;38/uATk+2qkqXFFPLUrTYpY8PNth2JNJztRj/N6iCfsGxroop2TB0LNtyP781YJDqAVmWi10cNHd&#10;OqBNmG00vNRUTM/8V8iOKJRwGbaeeBx9+UeipHrr3FXWyr8yoqqnzSJF2+W27eSe/Ax/bTpco1tn&#10;hv0n0o9MZTVwfvqvVm2Eo/8AEROcY9DJz3ymdeKF6KSoqbhRUCQyOwSSULg4Cr6VxrNiYQHPJ2sg&#10;fAbfqUFzQDSYXqvpKuOughSoloapJUidMqcMO4I7fI++hF2ulVavFP66WEyU94IgKxxxxxKsjAx7&#10;Qg/xqvc+5++rC6A6MuPXNDcaaMNDKafy6eZIhtWRl4Zj3PycZOccaQvFLp6ltZhSKkjJooXp55Z3&#10;JbzAcLGvqBJLbsYXuPcca9W9gJwcaSMHdrh+qlJA8RBzgQDdFOscdRRy1IhrFaejURIGJzzIysQM&#10;4wAU575jz7ZMy4UktLRCpqa1KgzOla8aIUKqQAScHBG6Nsj22nvnS30lfZb108qBGjqZaNHqXXO/&#10;cAQ2dpwPWJSPzPA7aJzvR0tNc6appVqIYTEATlpUWPuoAO3azMzHg9xgjkH1Gw4WFkkFporaqwzU&#10;oaWpm3wytVyRhVJbzSBsK4yCwIA+wGMDOo1ZNDUUql5CyqcpHgZMeGXlyRncozwMHC9iCdS4KCOp&#10;r2pppFNJUVW9KhBtIIwRjthMZxnBAfdzzrVWWqn8yWT+GswZBlULCnKyIQ7Z7lkbI7DBPGSdQ7p1&#10;FM9SKxi8IWOmj37/ACwirtYlmC9jx2GeNuOOBqVHRUDV1Us0Rq4ITDKxZZApj3Ogxt59O3uRzlRj&#10;OvlyZ8OsUrET7Y1LFXljqSxcqQABtZwxDAEYXn418p6h5BEUgllWuYMh2tkqzbtsmfwqDtIOOSTp&#10;ikEjdX9OrR1cN9swjM8MrnZKdi1ER/l/9LctuIKh+eM4Hy3VFNeIaaWCORq1xFDNG52sjbWBTb87&#10;wMnjK8j2061NLDJNDUy/xGql8mRNhAiZw2WwTkY3oy44O5cnnOku7WtqKmp7p0/DGlw3tNVSbmLV&#10;8RxJGJUZiBIMyAMvJzg5IOoB5aRspiiFOLUBjNVUVZikqFpoWkdjIgUiWNwQTlAAcdgCy/POtFTC&#10;Y69KCWGJXFRJ5QBIRx6CHwDlsDBCgZOc5PIOq1XX/aCN6mjrDEZDJHUI7RqIwfWn4gSChZsE4zye&#10;3aa37xheJoqiGNmMWxpRskRwAC2ODHyD6v5sMOAc6OHWlpQ+OCf6WCFyJklQCmxKzJIGctJlc54x&#10;gjH8p5OBqNOgRfNrZYnkikjcqi5XAk3nIBDHbuJGW3ckD3GptBBT0yrSpG7RmOSlUKuDC+8MFQE8&#10;HcCuexzz9tE6xx0sLJIWkkjSpkiSUSA4zkKAcnhe5PtjGouFpwoz0+adBU7lSKIrFGq5RCcL/wC4&#10;heM8cAcnUJqFKeUCoYONok2qOGc4A554zGTz8/lqZ9PPOHg2pEWO/bMVjwoYrhfTwpDIwH/K3wcx&#10;KlECgSIkjDEypkjIZx6cryAoX3925+4nAUpArXU/Toohd1aKHcFJf8W4kAnH5AZ+x+dCp6hlHplE&#10;X1DtI7ISTuXBwMDIyu7HzqfUs8Ec7XJt7MWYNIThkDAMMH/Dg8cf56BXOoqKapVfPXa6hhsYqqlw&#10;Nuf+ZcDI+/t21QyDQRGKDWVSFWihGQ+UVBwMBcYz849zzwPfSvVoQoGC2eclstn350XmqkdI9jHZ&#10;gsoHuSRkcnv7a3dO9PXLqy809pt1NKzsQHYDIRc4LMT2H9u2sHJlDBqcdlajYXkNHKHWDp6uv1wi&#10;t1vh8+aViqqpwTgZJyfbHP6a6I8OfBxLAq1lcySVckYViU5Q+4De47f0++NOfQfhVZukaJZYo188&#10;RkzVLgb245x8D7D++rHpYKCkiLxKJGAyDri+o9YM1xs2b911fT+ltgqSXd32QewdIIr+mnAx3YjP&#10;66c6Kgt1AqtK6l15Iz2/PQeS9wxsYFVtwP8Awo+TyPtrU1RcKldp200Z5wPUx/6DWKzxcg6YW2Va&#10;zep4nTma8mQN93f6cplq7/SUkLblVVxjaSMkf9tDZL7WVKhaSPah7MwKjUE26OKB5cvJIR+NzuYn&#10;/vqVTRZQDtwMn7618boT5PPku+Q/lefdW/8AkHSTH09n/wDE79h/K1eVPN/Eq5WlbOdoOF/p7/rq&#10;ZFSgOvpGFGMZxjUingULtC7yeM4I1OgpMhCAT9iM41v4+JDjCo20vPs7q2Z1N2rKkLvt9OENrIQq&#10;ruB29xj3/wC+ikFOFOApx9xrZcYlMKlhwmB6j/r76k0sJRQMsSBwDkHV1u4WQ7Zy+U9MrOBkjOf9&#10;c6nwRDdhwNvYkAa+QIJMlVOfcdjqZBCdygAHPflT+emKM0bIRcBi5RIRgPkAjt+fH+udGYk5VSwH&#10;9dDrujpXUzbRsGQT3Ht/50WiAKBhkDAIH/fUkq8y8hWJ7naeOPtqBfiFpYs8Ylxj5AGiy7QeANDe&#10;od4ggYNkFjnI5yAdN3RDwtNrRcJ6RtwGHGpd2Ki2y599vv75GolsVhGCuSSAT9uO2pd5DLbZCMn1&#10;DP8AXToY4UK3x7I8EEEnI9XH/jXP/wC0PWGn6rDRnEgo41BDcg5Yj/PV/wBti2xtywy2fz++ucP2&#10;j3li6orqhRk00NPHj7lUYf2b+x1x/toLwGt9Xj910nszZyCfck/qC8NLY7FSUcjLBCswwCfWVwoY&#10;/wD43/3x176Vrqz6lZmk/mClzyAD8/OO/wCmlWoklaqWhBYx0y7EOfklif1yP6DTNYKOdpoIqeMv&#10;NI6rGijOXJwBj3515pO4RSAsXoWO4teHBWxX3KxxUjXK4yzPKgljUU9HHtjEmVJKjv6S5PIwRnHy&#10;oXe4x0tviqEmiNuqm/iFsYjLycSPuzjO8DPwARwNWB+76uK7U9W1LbKmhhDGrgEql3lCu7sSAcjJ&#10;Hc6VOpF/fFxe1R1kaULbY6pipMkJkRjtKgYG4bRzj0qMD311Tm6xRXTZhDmVRSZQWmTqlauattVP&#10;DApkrqangrTuqGk9SmQHbhRjj/WRFXW3i29PV1vgzNTlTTpKjkPC2fWrK2eD+oIbg86KvV1l03Xy&#10;kkoaOikgip6UPIZJSETytoXB5yh9gB3znnS7eaYEw1lA709Q0frnAGEHKcZ/Ep9XB+NGgx2Q8ABV&#10;8aAxtLyeUJqOgb3b1FdvjEMcqjbCwZ4mzkiTHGF5Gcn21p6dqD9dV17oVghqDDGFTDMnI3j74H/4&#10;w+NFpfECqpbeIK+3tJODtlSBiirnOWB7nI+fnGhE3UVDTSLUVkbIjhSXJx7DK4+RqUm7LeFWe94F&#10;uHCP3Ckssa1s9I8cyU5HqqY9jSxN39JHcHsff7a09F13R/TMNx6uuFDHdGgjCUdA1PiGpq2YMkcr&#10;Yz5S+XvcKcsAqcCRtQHq6O9vLNT1DLE8ggQGMAv6VHBzjGR8e+jkNgrLXSFKEtUNFEKmHaFIjkkQ&#10;ZJ79gADjn040Ns5DgD3RhPZ83CHXzxG6x6vsNTJU9ZVVBcEmd4bPS0/0tvqkOMqFh2xowxgblweM&#10;nOTpTtG6v6FlqmVoaqlr4FmgbK4MsMjFiO/eEjHtnTLN0jUQFBXN5skm5FVFIXO7IIHuSFxj2z20&#10;PrrFFSUbTCoP++JHkZ2gPGxB4/Jh/XVzWHeVyseERwEG6euslurDI9RIC6mPP4gQecEH2zqdb6aq&#10;v94ittvoGknm7EHaAB3Yn2AHc6lXyio5LctVBFHFUQqEYsCGdhgFhg89uABjBOn+it6eGvR9NNXC&#10;N+o7zH5iUsnpIGM7D74UEE+5Y49uMzMgYCHjlZWdH4YGnkqBUdO2vp+1CpuFZLUyUsud7sV2suD6&#10;AOSPzz29u2njo3oTovqG3VXWnW3VsVJaptmf94WEBkXAUlhljgrgKOScZzxqkOpfEDqAfV0tatOK&#10;uWPy2wDuAI4XBOBx7alUtyuN96apKWo201ttlcs00ss+xXwGYx9uMhj21UlxJp2eU6BfI5I/2p4L&#10;TGf8gu1c9mungl0ZdzdqWguNVb6iVYoadpNs08IZW+oAlJULvUlQ/JwMgA51G8XfByot9dTdcdI3&#10;Wq6o6f6lzJBcQwEkUoGTBMq9pAozkYBHYDGNVffeo7N4g2RKqhoZKOekP07mAkpLC2DHhD+AoUxk&#10;YBDcjPOmzwn6/ttglmslWJlsNzSKOuo4WJ/iopVamINnEwyG9g3qBGDxexoHQRucBbj68rSJc421&#10;V7cYbpR1NRbm8ynBj/iIJmV3wcgYB++eRoPUS0UZxd5VLzPsDPCQxOBgBRnJ7jgavG/1Egu83TXX&#10;1mp56aRfOtt3oQSktO43RzRlucEd/cEYK6Q7x0C9tdbolSbjAhzFUogKMpx3xnawJ7f01ZZJrFO2&#10;VN9ybSDS5K1H9DZLvE8lVmmUGTcVIIf/AAkexzj+2htdc1u1ykqYyjF3LKo77c/0zpjuHSS/TvVV&#10;tSskNVIHjyBwynHf25A7/GhtNYGhbcRko/oKnaGU8YPx+Z0NuIzWZCUJuHvZRqwW1ep+nJ7RVCNK&#10;qik8+BgclFIyOM9gW5+zj4GlizXKfpXqKkuyQT+da61ZJIuzAo/qUc+/I/U6ZLFKtj6khrobcFjC&#10;qk7Kx/iRt6WwM8kZJ/8AaNSfE3pdYR++reVBIVZWHZuRtY/OBlc/+n76iC2KUwv/ACu4/cfNCePB&#10;m0Hg8fFRvGOwGh6teO2QRyQMi11vdAVWSllydg9sKwYr/wAjc9gNCujZvIqozXUssc0KGQj8QAA5&#10;5H56M3WvuHWHRNtuXmRyVnTIkopWk3Fnp1CtHjAx+DcOccRH3PK/bLRVXNJPIrhIOJEeRTujGfw/&#10;c9+/HGqjpD4Xgkix+38qtM/UNHZCuqq6euvtXUULyQRY8p5Y32sUySTxyRk8fpop09bbhWCKKCpa&#10;Sngjxuk9s8gE9/sPjQW8LU1QuNHOVgqqTY1PNE20yJjLI4z25/tp08L5bReeo7RYY7j9RF5weREU&#10;hZCil3HI+FIzqEzSIVWkNNXv9pH95dMW3pTpOKKSaOGnlmqJlVnLSEgHJ+Cd55+2qdkoo4bLT1EX&#10;lrLcKolwyAtHBGByM8jcznt/+Cx86uX9q6ouNVdbelPtNMaQRNIDlxIZZCFx8EAc/wDjSP4j2Sn6&#10;Or7T035aNUW+00yzlhnMrhnlOf8A1uw/Ia0sBzGwMA5No0FFoSY1bVxXCNKWDfn1oMgAHPH20ztS&#10;0F1VZJGmaaNQxgWQ+rtwPj9NeLD0lNep1ipJgJ5gu1WPDfPPfP6e2risPgHSQQpVVd0qzKFDMyFf&#10;LGQDtxjP6k6p9R6jj4pDXO8xTvcGnZVnWCvSOKkEsdPEwAby8sVHsrOe/wCXYai2bp2hvVyemSqM&#10;kNJDJV1LI4OI4xk/qThR+ee2rkuXgD1dcqmKk6YmoriJQxkhqZPIZFHIIfJByOPzA+eFbo+wy26m&#10;r4rrbWtqVavTSyhQcqBnGRwcntjufy1Ti6jCYSQ6z7uRfuRBKGxHW3ngp88baBbZ1jdbHG6FK6V6&#10;9aaBj5wRhvLP6cEHDEANxgkjPOo/WHTQ6Mmo6NauOaoq6SJqqnVw0kM2R7AZAI4+/wCg06V3RV18&#10;Uupbt4k3hf3Tb6GoShtTJCxmmKmQB8uPL27YizDkgyoOAwJXuu7PeIrxJdTUSVUE4DOcEEELg5A4&#10;AOO/31hw5sEUjMMu/wAmkEj4i9jwUJ7QCGhIlsmqIklmqFeMtIcq4I8v1YbK/OVHf4063Xq69W+e&#10;33T92U9XSS2XyJKKpTzKWqUO5fzEz7AK4I5UjIPfVnX/AKitM9BHZ+ubTa+owIhDTXylXbcKUAhe&#10;UUhJlz/jGSSQTqputPEG6Wi+SeHdp6It1xFgn/d0D1FDJLJNPGuyR9gb1Bjv2gg+kgHPOtJrm5Lw&#10;G8VuVbgjbEdZKL9LvbKulhsvSlpr6Wlqkq6qKlMwfNRDtaSENkl3WN4iOB6WXsc6GU3XHTNzieCi&#10;eBvp4y8rSIytGpZVy5fsNzKO/BP30a8POverKeolp7n0Jb+nWthW90+emYKSSpp4Ai3BYt0SuGaB&#10;mYEHJEGM6NVUV5F/8Qun7ObWp/cTXGwVMFmpUSX1JIpDCIb92F4YtxIp74OqsvTIZMgxvcRYFena&#10;/wBD90OXED3208qd4f0PTPVHmtc66nqh5P8AuyxyKzbwRgqw7bcZwCOwHbI0H8Qpet+haKz1EFPH&#10;LFdLmI6yQACRIlIPpQf4/WcDkBTx7iq/BPxK6h6l6+p+lOpupDTQ3+Ge30dUkEcSw1zLmmcqigNm&#10;VUjweMSH8xffX3V1roumaKi6t6TjuyqiLPQ1jSRDzVA3hKiPkYOfcjkHGqubgjpuUyN/ma73fL7o&#10;DscRmylLqfqqGzeLEFgscENPFfLfJcZyqkMWMTNkHPcvE5PHv99QPBHxk6rs1/i6Suluul+jr5XR&#10;koqZ6ipgmViC6xoCzKe7ADPuBnILEZv2bPETqDpfqh+suo+hr4+KCGlr6T94UbvIpTyhJHhkwWI3&#10;MQO+QOToTR9F0XQPU3UENH1xKTM7/wC/2tvJjfjKlJfUzKT6iAACygZYDJLNFh9Ogj/Eb6gLrkkE&#10;3X1Vpjo42EPV137qLpyqWeG7X22xmMlDSSDM7ngeUYSQ2c8EHBB74xqn/wBoaWw33ofpqw2qndKG&#10;OKsrIYTMh8yVWjChmQkM2SykZz3Hca9X+/UVX0g9sq6pay61KfxqsU4E0zgks2Q34mZQSPu2AM6V&#10;/Easp4+lOigSu9qaomcDnDPOx/yz/rGqOGHNmbI08H+VniXS6wqFjvkT1S1c8ECGOKOCJYyUXaq4&#10;Ixk5z3P3Orh/Z+65Ph91BHfqyd4aKtkjKBAHaJlYgT7e5ABdSPdWfjsdU51ClplvU8c0U1FMz7hJ&#10;CgeMK3qG5SQcjPJHxnGr46U8OKFLNR1VXTM8hijyJpQG2bVxhR84PfnBx311vVo2TQBxHP8A2reW&#10;+mtc3uunrvZG6nti1dip6aWxdQ1q1NdSoRmOpaMgTAodvxhhywK/iBXA/wAT4T0R4e2rpmnDVVJb&#10;auYI8uAPKlhkXaWGMESSgg4H4R7nSv4X9cT+GVM9t6juENP0/O6tCJyFNJJnIZM87GPDIBxksOc5&#10;snxqipK/w8q7i8Uc0MoVkUMCPKLAFiw7k5YcfYjWBFEyWNzYee6q2Xt1BVX0L0E3WMYn6fgua3tK&#10;WAyyHyzRRxp2dnyrJwT7MT2A40jdZ9JdT2zqVayxy0YnilY19FNMgpqsEAFgzMEAYAAjI9iMMNdl&#10;dJ2eg6M6Ie326AQO9IZqmUgDzZfKyST7gdgPYD89c79WQR3b6SanhcRhDTQEkesqhZd2Tj1Yx/7t&#10;ZE0UkchyHc9x2oKMraopZtlP11buvaTrO8V1fD0fT26qu9VSNOjJHLS08kiQMFyCHkWLGDhwTnGS&#10;BQPVNi/aE60Q+JcvS92W3WijppBcKegdIIIVQOkgcLg997HJxuJOBga6G6Lei6NqZDU0dVPS36uo&#10;bNBTRIzPDLLPMWJUeys+c9wDt9hq7uvK6zdN+A/U1FX0VVWWunoo7fVx0xKSeTNJFHKyYwAwWRnO&#10;O5yCRrpel50Xht0NGnZoNbm6se+laieAGhcOeLHUlT4l+Glm6jmhSoks0rBiUKsoZVSaM7TyFdY2&#10;AJ4Vs++NWf4G/tA1Vw6dXoHry4xx3KCPyrbcXxiQ49MMhJUeZxwc+rjPq/Hvm8CqGwGKu6TuBr+j&#10;eqYEdoK1mR6OVg2yUE4DowG05wwBwSSgJYPDnwe6Y6aW3TT2yluUylpJK2rjD7nwSMI2Vjx2Ujn5&#10;PPGTm5vTG4bsJ4LgCdNbEb8b8UbBRZSAC13PZDOrY3raGpss90qImlkj3t5JbeVOQu3cMnI4zq7P&#10;Cy/2Smsd1gq6qKGK21aBPOkAKQrBFGMZ9iyHt7n76g3foawzJbL9QQCJ1mQVLFsrCGwvmhMgHb75&#10;7Dn24d+kej+mn6H/AHt1TQU9u6dlZpZai4t5VRVESFkUbMHZkHHJZ87VBzrEx+nmciPGG38rOhY5&#10;sllCfDio6v8AFW41z2S3rFa2qmSnuNTERFTRDJIYLjzHxswqnOW5IAzpk8T+o+j+gOn67w/6YNM9&#10;bW0xS5VL7fTDwGMpAwsYLduxZgoyzHPvqTxDppeh4aLomSv6Ztc52U7x0SU1TU0oVfVDuP8Au4ck&#10;hd0TM2M4UHJr1Ld03bKOC5JRQ0bQiSR5ayben1B7SyTOSzsihhvPA9QTGca08nHg6dFob5n8E/sE&#10;Z/lCi9BUt4uNRTJTvUUdqpJC7708oyAFST5Y4TJ4AIGB9yx0crfELpq/Wy8dIJVtR04gko/q3GY9&#10;hwjSbs/JYjPcDVX3/r65Xumm6f6ZmamoJFeVpEYrLW+rLEnuARuwvwCOc6D1cVNBYEEjqtQwzU72&#10;KKY1/lz9+Mn2wdZAkDT5QqzXkbL31xab1e7614ioGhio/KioPJkXNPBGoWFVxyrKoAPHfPzolFYo&#10;BZK2WrlRYI2UyyNt3ZJJ4LDA5B54+Pc6ndQ3ymqLeKysi2QyQ7meMAMVAz8jkAZ1Vl06zuctDUrR&#10;2t6mmgkj2Mc7VGcZOQQWOcZ5xnROmPycglkjaA4K0coY8MbXxOsnseUTkuvSlvulXSdNVSXiYzml&#10;gjkmMfJ3ESlcAMoC/lz7caj9dNZo6np29W25XW3w0ksFc7RS/wAKsEXrMRix+JnKAtvwoVuG4yp9&#10;E9P1twqqipoFkq7lJAOZWYGAkgl89gQARknABPyBp86utkdf4GWCtMe2rtVfPRyFWByGfcM8/Dp3&#10;+BraOKzGkDm/2wstshadTeyRep+oLLPTRXTas8lVRey4aOZQEOfv2OlWx1U1fWyQTVRRGZIoFPq3&#10;TNgkH4G3cfkkAAZI0KuizwxzUTSB9x7qfSGHfB/Iab7B0dW9Zy0fTdFc47TbIZTJdLqWIWneREDR&#10;quf4kxQEbRjaM5IBfRcbGgxGnxHU31Kv49ZDyXDlX1+zv1LRXu111qm8uOos+S8sOJFaJ2Hll2GV&#10;Dk7hjOSEO3cA2LwuP7oiaOtVqYGYrLPtGN22P05PsARk/r9tcXeKHinb+nhYPC7wWgNJZbXXiSaQ&#10;MBPda1fS1TNImCQgwo7KAeAABq2LHS3LrHp3pWjoLvWGvn6raKpCzNmphkp9oWQ5/AC27ngeWdUM&#10;rpBllY9jqa/i1ORjInaWq+LBaYOobzF1pcEi/ddnkkShpyhKz1Y4M2D7RnIB5y44Pp5p39ou+T1c&#10;UFCj7RO0yt/6BtP9eQP666CvFPQ2a1Q2WgCw0tHEIYVHbavv+Z5JPyTrkjxzuscnkwHKyU9TJuBP&#10;JV1XA/8AxTq506FrshjOzP7aqzu0ilH8L/GHqHpam/2Qq5TUWaCnf6NAi76WTduwvbcpyx2n3OQR&#10;yCC8dKrrTp23m31tUaW59WUkdTU+v/eBQvyEbnMe4oFKnnCkHGNT/B+w0NXdW6u6iULZbBC9dVKB&#10;kzlfwQgdyWb29wCPcaEdTVTdbX+59RdZwSpJ1jQNWQ1bRkx26MF0jU/4SNigDjJPydakuS987mVb&#10;QR9ef9oTLduoXh70zBYLXTlFUVUqCSpcgbmY/wAufgcAD9dWHUeBPRvi703USPCtr6ip8pDWw8bi&#10;OVEiDhlPIJAyME59tAbXbbhDRUz1lK8crwRSYIwQSO356uPwpsNzivEldKrQUtVTB98voAC7gW54&#10;H4Tk/B1nunfHIZGndOwW5c+3cXe10Ni6WvEQik6Zo8VFGCShqEbyhnnBOEHPxnHfTB0ZQw9S0ElL&#10;dqdaqgqYvKlhcZRxyAMe32x2xx21K8TqQXW/Xe907ySRV9WHUsuCIUUJGcHkZALEYBG7B7aJ+GNM&#10;HsUjwqFNJVbd2BkhlyPvwQdYOflGRpew9/7+qC8kvoKuPG7omvgJvvmRFJ6qKGiRWJaOnjhZfKxj&#10;jbtBH/rOfsf8DPAW/wDVMcN+6jeagscuGSE/8arP+Jc/gT/mOSccD+bXStr6Oo7hYYorxQw1UGUm&#10;aKWMMA6nK98/b+p07U1KKeJNqADbwO2us6ZLK/DaJRR/Zd10P2fD2jIyx8B/KidIdG2m0UcdDa6K&#10;OnggXaFQcDt/fjvzrnH9ofwtpOmeqIrrCamuoupJmiEdQiuKSobcwPyw/wCIRuBI24yddeWi1FKc&#10;TBmiZlVyg9+xI0meOvhxJ1/0NcaKgjVrlDTyS25nfywlQFO3L5GAe3PAzk8Z10/Q81/TMpkgPlJ3&#10;94XSdTwGZmK6IDcDb3Ffn/0Jcqm19c1XS93ZFWrWWOB1UbfMUbduxVACnlvzGc8509S0tPWVdKau&#10;Ix8RSSIQpHqmZSvJzjgc44AH5arbqXpaoNM/VNXNNS10LMtQShZ/MVgqoASNpG0Z+N3P2f8ApPqM&#10;dW2oV9VVUtOYpTB9MHUyISPNmXnlgCC36jk8DXvGFP4jKcfePgvIMmLS61OopJS7LGBhTJLDKCSM&#10;yRMQCo5wF7HH8vGSNep6ykjuqT1FP50cmY3iXCI5wVye+5jtQLkcncDjuB8NHTBBbqW6SQzSxPBC&#10;sTBs+WS6c9xj1559J47DUo1RFBHHJ6l8gxIqx+U0ciJhQ3GQcs5JPHYj8WrhVSl8p6KmFzmSslWK&#10;2Jv+mnZchdq8AMFycjLfGQ/yDraj0tBGYZ51SWKFm2rExOCc7WYsB6VROMfiJxnQdZqmRaOhDPMj&#10;7Itn80auuwMTu2gqCwG44OST8631EpqzNSfRrDLA3nsjFkVXVtgYnncMn1AccjIONRLq2TgKbJXr&#10;T1lNI08ZSeOmNWyyMyq2AmXDAfyoQccDAxrXI9LJRTpUPEnlRtTMxYZVVXeFVOPw7UYnIzjg51Dp&#10;LYtXVSh5HMYjhiySeYykYMbE9/UcgHtvOT3wTqbbboqI0clQiyR1JkaWOLkpIpfZzx6TleCfTjtz&#10;oSldJIvPTj0wiutGJhWkkVAcNuljxuQumPUnlhsY9XGRk+k6KXqlLnTSVVXTslXb0WIxGPJYgKxZ&#10;2Ix6vWM8nIB5HGrAqozQy+bJU7nmHlvGjnEaOjJgt3J+2OzHOkfq7paiSukqaTes7Ru3nxtInklW&#10;BwuODlT6sgjDHPbdpw4jhODayKSGeEQzTOklM7xvJIwDuCziPbtUjI45PJOSe4OtT1DUzbSVhKKG&#10;nG1VVWPCgc5yQfxcD0dxnS/QXyotNTLR9R0Y2PHtSZQfLkKs2AxOAOcEDOBuOc6lpXJBVtVVdYpj&#10;YSNuWIMzSbYz6U3AjAK5/l5PvxqZkASUsyeWUopSkyREGQBeWdF3MGI7AAsB988nA15qVjlRJoqW&#10;AQyOkUeBIW3bRjGTk7WGSRj8XOR2+y3aliWV6Oj3PIi+YKipwP4bsxC7CAe+dxJyCBxobUXikSmS&#10;nkjVf4uCI5HCkbBhsZKg98kcHv7aG+UVup0o0sqincxSKgjKSM8ilthKjcSoHKn+pJx76TrpO7Sy&#10;OSCJFDbCcEBucH5+Ae/bU+53dJFpmidi0KsglVAjSZJHqA7HA7H76FW621t4rY6Gip2mlnYLFDGv&#10;LE9gFH9tYmXkt4BRWhebVbay61kFtoaffJUuERcfiY/6GusPC/oSh6Esyo8dPLc5xmoqcZJ/5VyA&#10;QP0z350b/Z+/Y66/CL1BdrKLbPO4jjqa8mPyY9vqCpjcxzu9QG04GCOddCXTwFsPSdpeokuU1xrE&#10;wS0yBI+/IVASc+/qJ7e2uK6nJlZr/Ch2YO57q/H1Xp/SGmXIdb+wG5CpmN6ipRvKieVcbWY8KP11&#10;sSmNVJ5VVKxwOUQ4Xjvz3P8AbTXcaTyn2hFVGHGAAPyx7aFClCz71TAB4z/carY/RIWeaU6j+i5T&#10;qvt3n5LizF/xt+p+v8LRS08MBCRwKqjuBxnU2OmfaQvOeO3I1Ngo02+oHgZAC51KWkG/nOCc8++t&#10;iOFsYpooLj5cmSZxfI4knuVGenb6YNtLnGCF417pYVdE3YGTkY+2iEsQ8lVVNoxjj21rt8RNOBjl&#10;eBke39dWWjZVHnzLdBHndgYOewOpUaEAd/v6c6ynjy2di44I3Ke/56mRwcbh2Hvk6ek4UW6QOtKC&#10;hJBBBGPf27630KCWnjcqOVxgj31uq0LUuG2kEADB/wA9a7arCCNijAqBjuR/bjUxwq8n51NhQbSG&#10;XDLxkgcj7d+NSowR6d20Z4BIAzxrxGjSORtA7AEgY++pUa5wc7fkZHGmKtt4QXqAfxqRlkwPM54/&#10;L/vopSrhEKsFC9ye+oHUqqxpXwRhuPV3OPfRCiUNAjkgEjtj/WdSHCgfzrcI9jYAIAJZuNCeo3Ip&#10;olBwxk45+x/8aKkuRsXgE8gDHHfQi/gNFAMgeo5/XSCI78pXq0Lyu7ttB7d+P7ak3ohaEqpPMg/Q&#10;d/8AprRbFZkTJ5C+v47dvvrZff8A7g7EFnXgZ44OkUIflUagLCHBHPA/1jXMXj15116/uFtiljkb&#10;MLMhf1ZEKKvGfz/vrqCkJAJ4JB/6DXD3j5L1LbPHS93K3VzCN544lhwCNqwIyjBBGMlsk/IOuc9p&#10;MV2XjBjTRBv9F1/sjD4sshvgD7rbbbC1NOS6MDnOHXT1YLdUWoU/UDTQ0y0ksdQDK6KRGrqGcBmB&#10;JGRge+qyoeqepyE3IZdysPKlwhI4zgBcE/BB0VvF/mFhjlp6aokuFZKYjBHB/DSIrjcMc7i3tgYx&#10;3OdcBD0sxTeJMbI7Bek4UMcbtb+Qrmo69LlUVldV3FYtoMc7y0hjQRJ3YYGwE4J7gkkfOhl0tVue&#10;hr7pRVcaVLVqRwQRyYqHwMqxA+MD2/mAPzqtKSuvd/S2dJXG9PaaagjkZTKxk5fGRuB7dscgKMnO&#10;muDqBbU1JM1xpq2rogd9Ukq4f1sN+3BwQm1v5h8a1Geq22Stk7Ugt4p7p0vWVLU1kJeJhP5BQYjR&#10;zwysBgDPY/c6Xuq+n3grlss1ahlZlldmRQQjKpTa57AlscHuSO+nG/8AV9BcpJ7ylRLX1hpE8qRH&#10;ZlfH4CwYjsq4xjQG310vV1HPCJD5xgkYs8AMkcIQmaMA5wMZYYPsT3PFnerU6BGyCw10lriEtdWQ&#10;KYULKrqvl1XpAOFPOdpHz7H414vlltl8s881QktOssLTKE9Bb0+lv64I0XFE13jo6JaCZZHiXza+&#10;WLzKd1ULhAg/AMgHjIOf00H6koLn5UKtIZYwcNLyBkcewA4IIIAGCMc6F+eis+fHdMQRwlXpCupr&#10;hdbd09eqJYgJViqZYGwDGPxyYH8wXceM6c7NeXuda9RUU4ooqiWSUQsCqhMkhB9gDjj8tBum7Uz3&#10;CWouFPKJpIp4opUTO8tEwVftnJGe3bnUilpEiUSRyO25dioxPp5z/fnTaGOO4TY+OWkh47p7ut0q&#10;bna6iSjqfLq6eVWi2QKFJZGLbQfgfI+PfS/bqdL5YKqju1C8VdRsbjFFtOZYwoEqkjCjACNjBP8A&#10;Dftka30VskusUlveOTyhGWKofWJcAKQT27Z/rpga3Vf04uVBG9vkt0BRT5WwfhIJJIPm7huUnnuR&#10;jnU9lokWhvh5RU8nVVNHHTD6SOnaSXzPUrYQg8EdiSOPvoP4lSTdS9UV10i/3mkgcwUx3EKI0BAK&#10;k8DPLfqdZS9QVtEtXWyyvJUTIkMaqgAVRn8ODxjavHHYY1KpXSghghqBErNtYo65UBhnOPdiMf5a&#10;rNd/nLjxVD91j+NG7LMbvgFW1VZYqyQPVUcohbaJCrepSR3zn5+ToxQxV/TImS1QtNBXI/1FHUZ8&#10;uaDBUhhz6uWwe4xn8zNyucdDfJqe5PvhUgbVjXb9s8cjOe/xqVXrFL5d4ppxJGafzfwbSjBsFBj2&#10;5H5k6tmTZWT4dnSdwhtos9soKy4R2qomekudu+poIUyskDrKr+UzYxvURuu4HBHPHYSbD0e95qXq&#10;TeaO0QehBUVu85yTkBUVmY5HYDH31HtcsVxljpKeOSGeRHFNIV7lsDaxPB5x/f76WqXrW6z1VFbL&#10;o8sctNL/ABY1PltIOcsxPIbsMdgB250Jr5JXuA2ATxPBcQVYvUPUEdI9vs0V4a6xW6lNL9QaZoAq&#10;b92xQ3JUE4ycdsYxjUzp+9XNVc0LM8quzRRrGpSRCCdrcc44GfbtpaiS2TdQRV3nv+74V31EPDvI&#10;PYc8DPIJPbvg9tHLHcYKO4RX202akgENZ5aRTySuS23cMlSgKEK+CoGNuPjLiMNGkK04NkFOCO3a&#10;yW2a1i6pRNBSXE8QEKDHLuAdVzgqVZgSp+xXIIOoFz6aqKepjktkS1gCoyCJd21eQGJXuM5H56sl&#10;+v7F1TSPT3Lw5slP580ckkVPVyq08ibWyQO4Ycbid3J5zpmprD4Rdax0FD0lfrl07ep43Wkt1ybz&#10;6WST1L5Pm/jX1ZAJzjgjHvXExjcWy7eiD/8Aj2Ko8dIRRUVTWVFODWMfqCkbl2AJ+Oe36d/fW6hV&#10;7zZ3papIZXQGMlB6WU5wOw44K/8At0X6ht186Xq2or4klNUUlwME8AmVGjQf8IDA5QnBDYII9+2p&#10;lPQ3R556q5VMEjRKy1EhK+dJubcC2PZSXyeQOMd9Vcx7MiK2HccKpnxjJiLWfmbuqt6cttV03dLz&#10;angMkTQ/V04z6SEcHt87S6du50CNfFa+q6izQBFjVlZJMgCSNxlT+gYZ1alXQxS3SlrnhbzqV5Nh&#10;yQVLLgg49jx+oGq66qsaJcaKroMJLS1SUYbblhG5HlE/ICnbk9sao4b2PLy871+q52NzXDdVzW1E&#10;1x69htiSikjkqhBLUkZIU4Vjg8Ed/wBRrojwu6H6NoLqbjZKDZNb4CEmZydxYbWP6gn299Vt1L0j&#10;T29IbilMHnVvMmny255Cclyc/P8ATVqeFti6kt1gkvFytNZbYLt/u9K86FDMFILMqn1FeVwcYPtn&#10;QOo5utjfBJA4PvRJPM0lvCR/Et4qvxlttrq4/MpKmKjjdQwwsolLo2T7dsj40I8V+mKO/XpLvW1M&#10;kErIsZlVc7wCcAgkAd+NMvU9NGvi9bKuvpajdWNCsExXKehfLCtjlTx7jB1q8RZ6e3XWnpJqqGJJ&#10;IVYBwDn1PnHzjA7DRPxbg6Pwv/Uf39FX1uDxXoh3QNstvSdLFUtbYquimf0VscWZ02r68sMtjzEY&#10;49t3xp2TxOoqQmnhs9ymhxtV3Crj7dzkf99Vz1Q89d4R013tEskZo63cGX0n8bjI9/nSlbaq7XOK&#10;W62a8PBVEgPFLIWRTxnGc8cH2+2oS4Tcv/PKd+EQOLtyr9vPVl+uNup36brq+giYn6sU1QYZJozx&#10;5OV5KknJx7D2I0l1VyrbIi0FQVESy+YggkIxIB2Bzxt3c+/Oi1FfnNFDShyWjTMpB4J+APuffTD0&#10;R4M9QeKrpVPItDbBWJLcLiVG5YyoIiiHvIV2j4Uct7A5LJImNqQ0B/2ixa5iIwugfF2/UNnsPTVj&#10;t8ZET0jXMqcjKzEKmP0iz84I1VVNLXVPTvUd+paWSorKOizRJCzq/niRXUqYyG7IVODkh8cgkam+&#10;MvVP+0vXlykpNkdFQstuo1j/AArDCPLGPz2k/rqQYVofCWp8kOk1XDLO5HDElwoP5bVXXHZD44cw&#10;Sw725oF+goD9Ama636ilfoDoi8XC92zqy628WRIGG+3vMC8zoytEzHuMH1EEd0Udjw2y2er6NuXU&#10;niF1HUW2svt5q2FmWliyKCD8OQzKGErJkuV98DJBOq66C6orD1hZqK43mpFFNVwU8jtK3pjaQbuc&#10;5Hc8jn78atKmrqnq+7vWfUpNHRlxFDHCQg3gocE9/ZuO28DnvrfdPOJfORRFfK/7avTTsfjaYx3/&#10;AL91As3V1yvFq/dUMtRUV6QzSwU8vqhdijMUKnl2bLDHvvYfGkGlvNfYb/YFrVVKVqH6OnPZlp2G&#10;FibnkpiJM/4Y1zznW+5PL031XMlDJIrUFV5cZHDbgdv68jQq6XS0dV22SahugukFFVs0k1OjKIXc&#10;kmMkjA9yPt7asF74XtcB5b3P2QcVzqs9lzDNdZrZf0qLZJJBNb6hXgbuyyRvkH89wH9tdH+KniRJ&#10;1baqGqpoxD+9IIblPDg/7vM8Y8yJflQ3IPf51WVl6f8ACKj6te1+IlB1lVy3SoDUz2uSBYgJJCAB&#10;GQXl9WV3BhzkbeOXXqun6dtFRUWPpmCsW20D/RwpcEZKmIJgMkikAhgylcEa6/rTYp44ZQL7g/EI&#10;041NBQeS3v8AU2tqYCIxVSVSSkD0MDlj9vz++nG4XGpkr5WhJdHUNGpGVdGOQu3HPf8AtpetE9Pc&#10;qE0sboJqVwjhj+EjsT78qc/rolAnn0rm3VkziniLpNIuwkAZ7ZOOO3J1z2TCZyA8cfuqz2F7NlPj&#10;e0rGZ64SIxAElOyhlZMqd2NwKZOcHOt3ilB07cr5SSdIlHs8UTCn7svZcg5OdwOSck8jSVcqyeyC&#10;SsueItq7pJZBvJDD45z3z2zyMaF0dztPWtquXTMRMU06mrppWJBdlAHbuAD3yOQzfGrMWE8VJRDR&#10;yewB7oLYH3uKpKHV08Nb1FVVNFOrcKu5D6chRnGPvn+mrAofH+4UlkoqGDp9JLhAqxz1E0hMbBeM&#10;qq4OSAO5wOwGljojwy6m6prqm1x0YpUpmIqK2pcR08TccM54JOc4XJxggHV+eGPhb4B9LU/0viM9&#10;T1nWSVIZI4Vajp4SAMkNlZJB/wArNsOPwA866DMy8HGjbHkG6rYcrSe2ItDX70k/py0eIH7QNYr2&#10;i0VFY9KUSVVXy6WkJDYDysQvIYsdx3cDAwBrrmx+EV6h8Hqbw98Qb6LmKSeNsWuZlk+mVy3kLIVB&#10;YACMAYzhSAcEYVurusPETp6SmpehbN03b+kZkMduq7VTkxbyfTCYgEWFyMkoVzx7jBPi7Xu/p0R1&#10;e/UnUtwrLjZLfT3QwUTLFKBCzCUIibcg7yuTnkKcnA1zU+a6RwjxG1fFbnc18PigENLqaNl0JBDb&#10;avpiaCgqlmjpqN4VIk3FcRYAY987SDzzzzrmnr24R0clNRgII4CSkbKDlj2JJIAx7e/fRD9mr9oD&#10;pzrzqA9M19ypqfqq4UojqI0TZBcwAxVkYgfx41JDjHqBJXOMKD8VLNWUt8lo5tztTSM0jDPpycaP&#10;kQvoNmbRrf3+9VcoFoCK9KVENyqKS7FGMtFKyvIEVQ0rKiJ2YjO1pM/+nVm0FIt56Eu9DOgeGrjq&#10;Ffz+0jHuVUjG0Ef20gdD2U0nTFkKQhzebga2Mq2d6Rs0SqfjlXP9NWpcFmprHV0NppZJZoaSWGBQ&#10;m52cocBVA9WTj/ROsaSIYuOIoeS4n9VFuoblJc/i7d/E7oKek6jpRFfrVTlIbj5O2KvphgNGWA2r&#10;KpwR7HnAB0p2O+Q26ixV+UAgyynnfjnA+Tx/8aO3rwiuNrt9PUVlfSS3EpioWSpRYqVMH1NIWwSu&#10;OQue+Bu1Ht9R4SdJRwrcoajre6RYMaIv09AG+5PrlGfkYPbbrGnid4hdlP0nvfKPJM6Yixwmvwut&#10;79dVcxoaG5zWu2xSSVAeDId2KKsHmA4ycsfnaDx7hh6+vPTVuioqjqm/03nUsZjjoKSIStS7RtaO&#10;ID0xsVYK0jMCFOFCAkGuOovFvq/qULZamZ7Pao22/QWgiljQY4T0gHHIypONEk6Q6ItfRd/v9JZ5&#10;LhX0VKKiWKqmD7Iyfx7vb8JyBzj541r4WYwM0YxsHknn++5NqobL1194jtY6easpegIZKt4VqUmu&#10;pZohHGgYbEQhTgKi7gT+MgY4OqZ6y668Suveh7h1TU2uxw2iglQ1dNFQqgqFLgeluZTsJU/iA7+4&#10;xqUtzu9LS1L9bSSyyVnEMdW+5WiJDsBzwMnGBwcn40FnuNvqaGqstrtsgjqo3jkWORo0Kt3yqkDn&#10;n41DM6pENMIGqq3r6qlJMXWF86ArOkboIz9a9lrKdhKBWSCSBwqsx2uAHQDYSQQ2B799GLj0dfzJ&#10;aRUUJkoLrUiBq6J1mjUMCFOVJBy20cnHt3I1X/S/SldUUN6qbbURG5UDSpSUQmjM5hiQvUTbSc7V&#10;jOAcck4GTkatXoeg6ot9La66bqj9ypQSDzYFh81p6cMp8uVSwj3cMvIYjcezAYH4WJjgTZD6vj6I&#10;0LY3N85oquqy53UWKs6ZutD9IorPKo5nbarGOYpIADzsHq57cEDtga6ETX+KbpyjoaLzI6J0SQy+&#10;XIdrFsklgGPOSxONq++MG0+s7D0X1BU1vUkUjw1iRywxRzh5KSMYZt7qn8UElj+EsM+w9gdw8Pkk&#10;6Aj6qut8tslPVxpIKKknSKMADDMBGAJOR7cjnPOQLWFPHKy4jaFICqjsPUdb0hf466gUTRJKI5Y2&#10;yvmwtgSDGPwsCccew+NW109BSdT+E/WVPSQSiGKopa6AE7iSd4JBxzwig/lqtaG3Wu5SvTUNJHCZ&#10;6dRTiaXBclyPRxkYx2JGecHsDa3gbYaynnvttq4QbbX2iSSExjcjtHIvpOT+LGe49zrSncHN1DlD&#10;jGo0udqyiFvvLyGm3wU829kdM7efdT8c9xz76tboy6Ur00VruVtnhQoy0kT+lMyjc8g53NK525Y4&#10;78cADSX4i36je41lDRUkcMz1JmkqYiVZ/SQqDPIVQxXH2zzpu6B6bFVBaqrqH6ujrmqtlPCZlXfh&#10;toyvJI7YJwOffVfqBY2Fsr+24+NI0b3xghqWepegLdYa5b1aqfFJUkiN1AxFkDCNxngdiSc4J741&#10;d37MVNUmqgqKhT5UFWZoyfcCGZOP1YD9PtpQiqFoJmoLhEksMrESRyxhlB9iQeCM9x9tP3S/Vcdg&#10;6xtlHR09PTQ3FIaOUAKkYy0h44x/MD9+B76E3OdksB7hRbIS8FxVy9V1UZppSGzjnAPIHvrjjxSj&#10;qr1dWipS0xesVRjuAQQOfz/TXT/UVxlamlIl8r+YOTjAHcn7a5z61v1ttdyuN0pA0k0agDn0mQnG&#10;/wDsSB7kaNiPexxdHymnNupJfXtXcaGzRdH0s3kWuMCquVSxxAZE/CshHsu4YXkszADlRpc8TYLR&#10;WHoqzyXmegpH6dowtWYCdsUrM/msiktgbicDJx251H6nu79R2GSz1iiNJJFkWYKSwdTznnngnI/L&#10;QPxFqYbv1Li17p6K3UdLaqQsNrGOGNURiB2LcHHOCcc66DFj0NFnfc/36qbCGgK9+nuu+maOlFkt&#10;Vyp6+G2Dy6SNFZhLEhCqfWoOMAfiA+PfVy+GfifDdOhurYGgU1Nqjhp0kZsvuqdyn8sbMgfH6a4b&#10;ks15sIjr/OUSoQvljO7JXkDjBA4Hf3Grl8C6x7L0j1BUYac1VwoIZYw3AJLrkfluz+msvqWCGY8k&#10;jD2+5RGvqyE/3OikqkM0aKcDO3GQRo54O2xKu43G2R5WJjFLKmMHhiCP7/21CtNX+6a8VjLHNGNw&#10;eKVdykEEEkfrnTx4L2SQ3m6Xd3DIESNHXPrZjuI++AB/99rkunwDJmbEeL+26N0XF/F50cZG12fg&#10;N1baU8a04GNio3Oe3tohBSSVEqAkBNw7Dn/XbXmOkaVTFGcFhz9ho1Q0KJJGmS55yRr0WNlr2A7C&#10;lP8AokEfknLYxwffGvZaTcAMEMRg49jxx/r7akwxKfSe4ODjtrX5BSodWzs2nkD59/8Avq1ppJcW&#10;/tX+FcPTPUJ666dtqLbupWFLVwxQ4jpqwA/xMDAAlAOc/wA6ydy2NcqWWWu6LrpLbUVfkWyokAln&#10;2kpHMwKxuSSMZDdgDwMnX6p9Y9NWHr3pq4dKXwLNTXKNk3qwDRv3WRD7MGUHuMlfnOvzo8ZejLxY&#10;+prn0jfafyZaCWSWNjGY0qYznZOinJJMZAAycHCnlTr0j2W6sJIvAefO3j3j/S8+9pOmGGXxmDyu&#10;/QplhuFOkyzGi+mMv06RqigIsyoWc54xxn+hP5xY6qW7t9TBskLRSBWM2DIpiQE4wSTlNxP/ADZ7&#10;aRugup3Rm6VvqkTUUJnppnYh9phHoHOd4VPT78HjT3VVUtRV010jqakymJQCzbxtAUO6O3cAFsjv&#10;jdyPb0SKVszNTVxMjCw0o1LPbqZVghTym3bDLF6f4OM4YYyxHp4A9gP5c63kiGolqlg3SOsm9iAR&#10;IDgkEdySA2ccZ2a1Cojq54oJqBVRYDH6uwkcZxzwrAcYz7Yzzqc1OxrIYoZd8k4jRHK7V814wQuP&#10;dR7cjOVPGkRuoWpNNbXoaVJFo5Mt5jSFlCsxVlIjB5G4qjZOOM8g63Rolta3VFcEeMyhogWCeWhU&#10;+jB7AFk/UnjkaGXOvuElWakbPp9u5YY15dG3MNpx+Lc75PtlR2A1lfWQxlaiQPFWUoAIkiI2Im10&#10;QsR6uFQA54yfbjTVSiplVNFHRx3aQ+XDW5jWIqrgArlS5HO7cpUZPp99C7jPG80kdXEwLVUtO8TD&#10;1EbFAzzwTv3Z4/CMHGRr5XTSQSU5kr2NPHvkl9B2kSPvZccZwrPjPfjtxqHNIkM+9jJKsA3yTGIt&#10;KqEkIcZPGwEY+SNROydaa+3yXGFYaYINq7zHtLY3ZyuOeP4ZPvjIHtxXVx6drbZVCa13Lz4CHkgH&#10;lbh/EALZUnPOOSM8Y9I1ZlRXRwVcUsmRGqggLLhXymVPByM5YccHBz3Gl6umipQXRUk25cADaoCE&#10;cN6sgYbb+QGgyvpTakU3K6ULCBaQSeQwiYQkMw3AHPbI5yew/l0v1HUF0aVTR09UxSI4VVOQgG0n&#10;nsNunaSqkokiqKdad1p6gTqsyLJufkEEMCCvK8EYOO3vpfqMTVeKcIWf1FFjCgHbjsO/c/GszInF&#10;cozQk1ZL1JK3+7MoLnAcgn/zr9F//o0OgKalsF38RL1b6eSrrq0UFulkp1aSJIUBd0dhlQzSFcg9&#10;4iPbVV+Bf7E3VPW9vpOu/EBZbH0vIySxwMhFXcosqWEa8GNGB4kOT/hB7jtzwvpbV0vLQdP2eiio&#10;Lfbx9LRUkWSIo0ThQTkknuSSSTknuTrCneH7NWP1XqTYf/rM/Mf0/wBq1amti+vIck4l2gH2J3cn&#10;7cg6qHxMurVNYbfT1TiNCVcBef0/v/01Zd0qJc58tkPpfkZbOVH/APVxqo+oVNbWyVG1fWxPBIH2&#10;4/XVUCiuZndYpIFzhQqFCbc59/bPGg4hdagAAk/HsedN11p4pYGAVznBBHCg/wBNLjKEqAGByTjO&#10;c86M0WFkTbOU2GnYopRM49zkDUkQI7BcL27/AH17o4sRgJ2x+epYQhRxyeBx309UpN3Chywj6baG&#10;HuuV445+NR7aqqjnbjDYB+dFZlzAz7WY47E50Nto2yPE4fLE8bRnUwhSWHInThSowufnknUgENwe&#10;Tn2OvtPHwF9RXduzqUkSrkguPzOkiN3CjVyI9ARhQVwPS2dRLRu+mKFi2GIUn/LRWZN9K/BJHfJz&#10;gY0Msyq6y/xGIVzgE/l8amOEGb8wRiGNs4Cg98sB9tbwhJGQVA478nXmAMoUqQT91zrci4btwx+3&#10;GolWmDZBeqYh9PE5LDa4w3sBzqZb2LwBOwHtrR1Wu2hiZgQPMB4A517tLbKUFRuJ4znsOOft31Ic&#10;Ib9pFNcDLcKPT/bQPqEErTszEK7ZHyMaNSKDxwSvYDGdBOo39FMmSfWeM5PbP9NIKb/yFSrcXaMM&#10;wO4gZbtnWdREfSRKe5lAwc57HXq1qUjjwMqEHYEjWdQgCljKrxv7498HSPKG38qj0jejC+xIH5a4&#10;18Zmjm8S+pCVBlNZJGzg5IGAuP6ADXZFLxGAPfnnGRri7xJeO6+JvViUzjzoLvUo8bHBO18ZB99c&#10;77Qh5gaWeq7H2P1a5dPoEv2yKlAkerm8pVUFXPB478g/GMa9RdXrHdTNBUj6WN3O+SLeQCMAsRgZ&#10;4Hvjk99bL90zM/Tc4mlnppXXfTlQVWTbknDdjggAj76Sam+1FfSRQQnNSG2SwFSd/A5UnP8ATXMx&#10;QOeA969IgJLQXdl4646suNXWtOlc7iJ8IyAIMAAcBeB/4GovTF9qmZlc/wADOSccrITnJxzz8/Ot&#10;fVdLSUjw0LM7TwoDKFA2KzHJUtjJIAx9u2vPSNK/16WvzaiJKmUNNIU3JHHgruKZ5IDH3zz9tEEY&#10;chO1OkJtWbb3WntkMdRMheWPCKR2B5A5GPn+ujHTEb0dxjrKUKtUXUlUYRABWHHOBzggkY4J9idB&#10;7ZbbHTWiO0pI9TUCV2aaRnyxZQFWMLwv4STnkHPqI0atEtHaHL3G5efDTsSVlq43XHcqGwDnGOD/&#10;AE07xTVsMmbG0B5pOF0jooJqi10lZKogRZ4XSMFZIcggHHPY9wDnOvlU81f0/XiSjpmgX+O9RWYZ&#10;wv8AhRSoPPJ9ycjt7i+sKyhuFB03fqSjekpmiloZEd+yJJger7IyYzqTfq220dod5rjHUKiR0giQ&#10;IzpLvZsZVmH+I5Pt+QGs+F9WPQlTiyG+YOP5T+i826GBaeRYLVLLTK4qIlaskjZIl9jgADJwTkD7&#10;d9RLrJ05JVmeCgS25gjby4gHjG0kGTcTl2PwBxj7a0W2CeJ/NttPVU9RNOZ4RA+fJJBIyDjPC9+O&#10;Sca2Vtwq7S0dTHT/AFf05DeT9RujZGU+YgjJ9RG3f8ekD3GrAOoWFYY9r2CRvCNdNxVqVU9VQ0VJ&#10;VPJC+yOoQ7ATwTtHf05/LHHbW+NE+imt0hplnWkAqVWUY8wHJDA57kAfPbONQJTeLr5VXS1sFvoa&#10;ckiX/i7CSAFKq2U5zyRxg/I0Dqbv1baq4Wa8tba6Opk2rL5UcgUsccdiM57H+2hufRpVZM6KN2k2&#10;hVTTxSVMrQJ5UMZUKH9nI9Q+Rznv7Y1Fu0H1CLCkqo4ZTHkYDuDwCcjHzkn20autNbK+sie3PLI5&#10;2wg712ekf4QBt9RxjJxg50KvlJEky0sRqJnQBmCDnOBnH5nsfjVV7tD7K5uchuSXji0hXcX6rrKu&#10;CollhlrQY5XfszA5wCOP9HWSXiopHprXW1DBFYpGwbgc5wc/fTqlLPRStWVKhZFJJgqHXJBBG7B9&#10;840KntNHc5IIKinTdCyqhwMZHue+e+rbSHtWwIPGAJ7oRF1F+6KxcKv4twkjXDEEfiB9+Pf76MW/&#10;w6nS8U11rvJqRVrHVCZFbb6l37WOPxDIz7Zz99CJqG5dOVs4npc05dwGLghRk8DI4HA7dtMvT99q&#10;6S0z0FLWIWgnEsQdtymmb0nbyOVIXIGeGJ+TppGzMaTBV+9QbFMz8o3Q56auo3anr6aSmMilo3jY&#10;YYfYjI/T2z7aJ2/6uuo0tqqyJRlpzO7f8NVUtgA+5I4Hvk/OpH78e+RLHOqGOL1Koj5LHPOf17a9&#10;XCtioqaCmijFMhjAeRvVl9x5ye3b/pp43P0jxOVpRatI18qBN1DBG0ZQSmaOQlWQgBgfsPz0zdPd&#10;cQ22/W16uF5IYnjaMKNioyyd8ggcEMD84II1XlTO0qyywCFQnbC5JBPcH2AH+ej3h3fb7Y5TbOkE&#10;pILxXyIIauRYzIiAFvLiL+mNmPO7udoUH5lNEJoyyuUzxqC6L8Tbv094o9B1FdWCOHqe0wlVcFVl&#10;qolLNGP+dc9x3B59+aPWrtd3he03qslhlqZg8LAZBIzndzng4PvqwegLF1F4kUV06vvlpnrLVYZ0&#10;kuQgmWGo88FRMsbFCN2wbnGMDOeSddFUnhh+y/dOl6S/0djpY6VmDJPLUzeesoOCrHfuDZ7449+2&#10;DrBwcV0NsnfpI49f+lkkSTzbbEfqubTS+TQQVLzCZygSSQfzMAPUfuRg/wBdArpS0bZuJXy5HUQT&#10;be+3naw+CMk5+casbrC19IW2tq6bpq90NXQYJp40DCSJgwAU5JDg+rB479vfVZ1tWsk4RQwT8LA+&#10;+qYa7HnLbv8AhYubA7Fl0+u6GdD3Hp/ww8z/AOsG+y3umd0MNGKfzxTxjkSDeMhsdxnaBkYY/hba&#10;LxC6y6z6nu9x6mWP6Olnhht1HT5NLHTbSweIknd5gIYueWJ5AwAK18TqXdZqe8QRBno3EE+ezRt2&#10;yPzwB/6tMHQ1VNB0xSUhlkNPGQ0KuxIRXjRyF+wZmH6aNk48bYXT8uca37V6fv6qw/JD8UNb8166&#10;j6kttq62sEF4hnnkrJYjREAbMmdhknHOCQTn2Ohfilaaa6dTUDVIbEdN6SGxg7n5/vrf4iR2qa0J&#10;foUMtfYqiNmJPMLMvmBgfYHy0GB9/k63+JHlSw0XUFO/8PzCnB9pAHQ//it/XVWJoYI5G2CQR/fk&#10;qbtqWuC2xV/h7c7EaoRhKWSoi3gn1oPMUZA9ypXP31UXS9xmqJIpaSlC0kCyPIIxnEYG5s/fgfrj&#10;Vv8ATVyimlgjEiiOqQK4bOAATngfbOlO0wVYrbobB0/+8aqNnpoUpaf0sgbYGf4GFJ9taMDyGOjI&#10;u90mOA5WykqKqK5VlvqP+LFUSUkvl9vMVipx+uu5esGi8MvDql6E6Vli+vtFglrKuRFBRJfJZmdz&#10;wd7OpC59gPjnjTpzpKvud8/fN2pDS1K1TTSxEDMkxcvx3G0k9/jjXQHXl2qrR4e3uouFYZLvc6aS&#10;Wtk2lmaVyBjIwNoUgd8DnWBmtiEjWN3DiruPKGagzk91sm8MKSiqaSu6iusZpZ5I2YUkhPoJ5Ukr&#10;kHHOf1BPtO8SrXDa+iZ7ZSyKYlgCoysMGPzgARnAORg/rp68MLX0T1j0sbGvUYoK0IRHFWyYpJIs&#10;chXP4SCMnnjBwDydL/UXRNXU0cnSkCtMaEBZH4bESupL5HBG05BHcYI1z+bjRRGEMH/IG/ggNadJ&#10;XKbiegmVJMrKuGKg42nvwddSeFnUvhx094SjxA6gvEduite9K6COIyPNU7yI4wASxdxswAO3vgEi&#10;h+obAZJjUxL63xuXbgD/AAjd8ge/3+2lzqC3Xe3dHr1NSXN4ILfWvEkQlYHzWWMmRQONwQEbu4Gu&#10;kijilcwS8WE8BF05N3itOLPTUF9gmE9B1HIgp7yufJg80EuxTKy+YnqypVcMOfjSb4GdP9TWy33W&#10;9G0LJ0pXbqf6urlMMbtExCSKgyzkepcqpALEZyNHbN4q0Vr8PIouorRD1X0rS1osvUtJHjcI5xJJ&#10;BVQMR6ZVbzVVsgERoD7FXPq/r+wXG1UnTvTUoprRQwrTU642xtAgwoQc5JGDk8nJzrRymNxsT8Pp&#10;/Mefh+/orJeImnQEMs3gZfuoJrJ1tW3izR22wXCK4Q1b16iZ6WGcPKqx/jbO1h+HIYcfeJ+0DaIY&#10;Osnu6CREvKBPLQbi00WEyDn/APB+SP00++Hk01b0TJS0iB/qTW0qRoCSGchlVfv61P5HQPxe6av0&#10;/h9QVd8ttVT11B5E1RHVQOkin1QS8ED/AOyIw+Mxt8aBDPI6NrD+Vu31VOSd5cAqW6esRt3WAvr3&#10;SSWkmgYyUqx7TI4X0KT/AIRjcTkHjA76e+qrTarJSx2iliqLfUx20vVhSXd6iaPeQMn+EsasqbR/&#10;Mrn3xrd4LdMy33raz2+sSF6aom8uSOWTDJuBXcR8KMv+SHS/4p3maTqqvrWu1JVCvqJ6mYUk6uYx&#10;IxIUspK4O4jgnhecaOMh0s2gjcAfRXW6izUeFUdTR2OWjsNVeLpSQx3WJpXlaeomq6WMSsm5wAUO&#10;Qu7G33OB76I1b9LeHF3op4oa3qC4W/MoMkjUVCSRhBtQmaaPByfVDzkEEZyN6ht1lWvoYa2srRSG&#10;mdYYoghMG3LHvjIOfjJPvxovZrP1R4mUFXarP0+12S206iGppqdUEC9lDE85OBwSSeSM4J11Tp2a&#10;QTWg82r+sFtkrpb9njqpfEK0UfUNyp6c3qCueipY4htjpljiRs08QAWNj5h5A3DHB1e7Q2u+EpcK&#10;Sjr1qgq7qinSVpB2AYkEkjtzyMa5y/Zv8O710b0ddDdJlpr5BcDL9Okm6SkLRoNkhHCvhQcAkgHB&#10;wcgWt0LX1M9XPY5pUVpSskGTj1+wz/zD2+QNeUdaEbM+RsJ8oO3+lkyy/wCSgmyjstX081Jaeirf&#10;Y6agnu1EbnBXRkQmFZt7MrjO2QYyrNnaFOMYGkvq39nO9eA956yrKzqWp6moOvenqqkSvkYO0Ujz&#10;LKiyN+JiUjYCX0qxbGFOAWeeetNStJHNKyeYjMpGMSEHA/oW/qdWyvVtsk8MpLN1XPAslBDuo5J2&#10;ydhLfwwRyecjb3xj4GNDpPV5mQvxmgXWx/b+PerEDw4EFc8fss+G/TCx13ihd7ND++aSVbfRVKqp&#10;MZA3SzquPTKQyLv7+lv8RJsLrnpqS4XOtetxWVVwG5UmY+XxhTJCOPX8qckcke4Hjwr6v6Qs9LV2&#10;C69TU6GprjNDLLA6KyMqLhiBgFSp5JGQB27Bk6kiop8N5cr2+VR/GjJeNG5BdD2CscZPtn37a0JZ&#10;5MtjXP2NIMrhIbULw2pbheK63dPSWmChXp+jkWnOw7WDbxuJJOSGfOQP76suitUVgp5ZKSthnqpW&#10;ETuXJckcEYx6Oe3bv86AU1/tHQlmpT1Jfoo6h5EWonWNmwpOUG4L7qNwLYbB51p6p8Q+nbRUVLQX&#10;COWKURF9oI3o6iWN1B5OVIPGfxD5GjtdFEzWaLhz7lCyUr+JVzoZaWstlXS+QtbSyQ4Llgm5dqyL&#10;jkkcsAc654s1FV3e62q22yZi81REgZCQdjMN3I5wBk/bGjHir4ppd7zVdJ9GUtZda2yxq87efHFS&#10;wx+Y4T+MWw53OBhe/oA5B27fBGriretaeGohg+qpqaaQPFwp/hlGA+cbs5+2ua6zjvMjHPbV9vd8&#10;FDS6xav+NbXJV0FHgPIKwbXeJQsYdNpxn3VsEflnQu+0pt3QvVsUqgSy2IoBnhFYvheDwS24kd+e&#10;dTeqFls4mraxfLEaIkbLtkO5o8rkZBHpzzjup99CvEiuqqLw4vE9PVRtDdaWGVCPcO+Ccn5Cj76O&#10;xjmWKoi/d2RXEAFc/wDXBnraOz3SVcCqpFB7lVlQkSKD7gEj9CNLVFW1VFIMZCnHqTIYY/Tnvqx2&#10;gr16TmsF+pKSolpClVHskJcRp5jOofGF5lxgHGEXUvrfo7pe3/UXW12+qhts9YaG208cm95WSKJn&#10;ZmfPd5HA/wDQdCPTpXMMjRY7rNLCdwkel6XrKyop71QUBqFMjATxp2wBncP5cHaeeONWHT9MiCiV&#10;rpcfScMkFPzu4/mcjA7ngZ/PVb9U9TT2Kx9OUtC5pTVRVFxliQsFZHkMcIfkFgFiLc/4tDLN42+a&#10;DBWWs+e+Su2oxHuzwASCQP6/nrMzunZM7B4QukRopWX1Rf6HpizTVdLShBuVERWBLOQwXJPPfGfj&#10;nVJDreqqaK19KTXh6C2UryslTLI0gjLFHI4UYXdGCoAPLHJ+N986uuHUVhnrroiLJDXqqxRj0hRG&#10;xHJOSc8Z0gUFvqepb9QWK3SwtNcKuKkiaWTZEHdgo3N7KCeTzxk862+idKdix6Xfncd/2UxbzQVs&#10;z9MQzVFPTWu601fTeXiGQukZ2Esd2Bk7eSRyfxflq0/CXqVaSiu8dM9LP1DbaV2annZglZEI8E7h&#10;zuU7QcfH6imPEKyS+F/iDFa+lKG39SL05QBd9ariCXCbGn2xsCcOdyjd8ZzjRTousrbZcLh1Y9JT&#10;QPHRVFQKOaSSeNXEQLZDscN/EUKueG59gDpTtBx9d90dsGga771SR+p7vRXK+18dbbVt0rMqyQyF&#10;tysEGTuYDO7uPs2hrdddRXjr239QXaplDQVkMjvSU4ZxEsoYovt2LDJB/Ee+ugJ/DK4+K/QcnVnR&#10;M9LQXIwpUUwlp4i9UQmRCXYZTgja2QBkA+5FIWmq6jjW6L1BcL1BNa546E07VDxCOclywdQQRgRs&#10;Mfc/GjROjmZThuBVenZBsg7K+ZekKrq66wU9vdSK0eZGxBKiPG7e3wNuTgc/YnQye1v07W/uK9V8&#10;qzQyE0lXFwKWZGG1kfORg8jI4xyOTr34V+JMdjejavkMi00rJ5jP5hSJ1OVPO5hnPJJILAdsYbuu&#10;Lv01fLijpLDNUyRgSRkAZj5IYe+7BPPfA1iY8L8MFsnb7ITmULCTuvPEYULpbLpPPGDB/wAZoSWn&#10;cKAQuBtyWI9P5+2ot98KP3R1nF0de6haqaOI3SvCZ3TBNihM8YBaRgT/AMpx7aM03TNN1BU0cFSs&#10;VXBS1MU6pOfWI0Klhn5AB5HtgYHu9dHdNwdTdS9Rdd3qoaqq6qna3RoZeUjLhyxA5BZjgZ9k476u&#10;wvic4CMm979PcotGrlV11paLT1B0y/RkdBFAIYd9vSKJQkEv8u3HIye/uQffvrn+i6BpKSrStkuV&#10;VJVq6ysi7REzqPTx34OOSf01e3WFZX2G7TUZAgnjmZWcOCQFXYFHxgA/fkn40nXaJKysSqjMcMdU&#10;2UYk7VYt68/kTnj20aHLkhJjYdktRJpJE9vjub1Fuq6ZqaopELxRRgs0jCMfPtwCSP8AEMDGmrws&#10;8u3eG93qJajZUi7zzKv/ACU8IKHPbJYH+2NVo9w29UTVkdeKmJpsmaIsPMjPHAP/AC+xxqzKS21k&#10;XTdDZbRSVEwq6ieuMSqC7QHHqYA4I9PyAddBPZjbGeSR/KsMBOyKeH3Vtde7xS9H1VPNPdKuUU8U&#10;qqG3EnLF+23aucsOMKc67I6B6M/cdqhpIUO0EsXIwXY92x/kPjSL4M+A1L4fRRXe9weZfaxPMlEg&#10;BakiJyIQQThjkliDyeASBk9EUNGiwRjysAAAf00LG6fBDKZGN3K9G6B0cdPZ40n53foEGo7SyySS&#10;YIY5UAnAOtiL9PWRhnw6gkj59u+mJIFEZQg4zqBcbdLLBHPEm7y35wOSMdtazI10DngL0P4Z3xyq&#10;MHLenORrRLKJGbdMSvJUKOR7f5HUd3nh2sZE2AYUsBnB9uNDa2oH1Z2NtaMbjt+4/vpyKSa6+Flb&#10;RtLUQeUXyu4SbFAxnHIHYj7fYar3x18HovE+xUs1BFTJ1FZN81tmfcFkyvMLc8IzKhOQdpUHkZBs&#10;ujaYylqlipCkbk/Dke/+vvqLV1UckDyElXQ8kDKOffj5/wC476lBkSYkgmiNEIWRAzJjMcgsFflT&#10;1H09XQXSejqaWalvsNXIJ6baUeKfI7gduNgHsFJPbTB0b1ZNeKarpDOwuf1KvHDvCq7EBG2KcDGC&#10;xYewOecZ11T48+Bq+J1SOr+l9lB1TSoY088kw3CJAwEbkfhbDHa557AjGCvG91sdfar8Yaunmt9w&#10;pCrT0kimCWCUru7cEAYDcYGNo16j0HrzMtlt2d3C806t0l+G/S7jsVadTUNK9NLS0MKNV1ERL7t4&#10;iz5XlozDO1iqlyeTz8d9NLJG9viq3NQJFCgsp/4gVVywbHpIC9vYPzoDa+tEES/vmnaAhEiaQekz&#10;Js3hVzkCUK6gEdt5JPyUjkesP1C1LIokhbdEv8KRssPwgdt8CnnH4tdnHI2QaguaexzDRW8VFTX1&#10;McLU0M8kkwiKocCCM+vlwcbQfLI9/UfjGojyVCCGqWpaSVCokaRQdzRp6s4ycEe5H4cMe+vSQ1VR&#10;H5EjR76qLyFjHdsOoLD23KFTHPI/LWRSRNtqmkheSdokZhLmPyWLgbgR/Kvp+2E7gakSoVS27/pw&#10;k7Rzo9FJLDuk4Mcbp6R25YggA9hxxqDUy0kbAy1JlQRlZnmQFwWAxIAOSWUe/uSOe2vM1SrNRVHn&#10;CaDa3nNLnMzBSCzA/wCFkwPYYXHOcwKiSSMyLUlQGTZJIc4Zw0gUbgc5I7ntjHb3C91cJ1CuFTLE&#10;jRIEleLJSTG4tG7beeDg7SV744ODyNA6yRoKcBcuUwjjacNuyQw45yMfbn9NTrtWQoHDs5XyCgdW&#10;OMAqcYPJHPzj0jGl661tRM23DKJi0wAOBhiOAOxUFcj89ZuTMG8owUCauaqq5FkdXVwq7wcFWwPy&#10;/XjXWv7En7JE/ineoPErre2oOjbZOQkMuc3WdMYQDGDCp/Gc8kbefVhY/Zd/ZRrvFGen6w60p6qm&#10;6SBYo3ZrhKrKPLXDBlQZG5/fayqc5K/q/Y7Va7HZaOz2W3U9BQ0kKxQU1PEI44kA4VVHAGueyJi/&#10;ZVzlxue6Jh8w59yWOvKbFkYQJtVAE9CjCpgrwPgZHbVJ9M1Yn6soZ5JXgImYIikcgs27PHfDEZ1f&#10;/WdJ59iq4gcb42AOPfHH5cgc65w+peh6np6mHaqx1qSKQM7YzJn459OgsFhcP1pxhyWE/wB3VydU&#10;VApbY9QxyywbhgjPG5gR/TVRmQV9CZ/KjDHzEf35DEAn74wdWz1LAHs0irHt9Dpgr24AP6HVVUcZ&#10;YVEWSF3mYenAOf8AQ/rqNUlKd0CrYA9OV8sBdpxkleeMf5aUqqMtIp28hhnjvqwZ4JhwAFx+LI5P&#10;wR9tJV1p3EhZT6wfUePxaKxZ+UNrUmhjP/DUDaRjtnRD6XClVJODnk8j7aj2gyGLMmATzkfGiYWM&#10;E9t20+xP99SISi3atDQYhKgAnHz30Gp32Vj8gdsA/wBNMAXOSE7rjAHvoGsRStGGIJOAWH+vnUgo&#10;TiqRelZHG1vSPnBOpW1cBl5HvlfbWqjUEgMMFRgngcHUxVi2ht3GM99MVKPhfJIh9I+XOPxe2gVp&#10;jENZPlj7Dv8AP/xpjEStE6AoVYYIxk6XaAhLxLGVx7fhz8+/6akELJG4KYYgDt5wR7d863hV5ByM&#10;ZBwuf9dtaIsYXe2ATjJJ/wCmpRXcxwRjP4ucHTFW4+EH6rA/dBA5HmKR6fvjUex7GpkCuSx78jI/&#10;XUzqeJmtM3lkDHr+Ox0JskiyUyDI/wALduD8f5aleyE//wDIEacgZYYGg/UGBJSOpySHyQDzx/TR&#10;kJlSwIBIGTn+ugvUi4qafaTyDhtuQNIFSk/IVOtyt5Q+ccjA5OtXUSl6SAq5QCUZ+ex7fOt1A+6J&#10;Msqswx3186iSNKSBsneZVx7jGDz/ANtMd1Bo8qiUy5Quxx8AHXF3WcnSFo8Vurm6lqKmn8691ZFT&#10;EnmBd0hIPpyVx+Wu0aHLRbSeCAQR+WuJfGiyrN4jdQSWydYmW51JcPzli5J5wCOc/PfWT1cgMba7&#10;T2Nc1kkur3fuo3UHXVJc6GWit1elTQBJKpgjltsqDDspbkq/pb5BZhpFtlI8TfXxRq0ykyDcOEkP&#10;IXI+2Of11HFI1E8sNVVKnmAQBduODg5/LtrfY6iZYfJKs0Ty7HcNnDgc8f05/wC+ueJLgV6PHRHu&#10;TFV9P22qtSXFY0aZkA8wk8kf5/A5+dKFAKhpmlpoxAVUkxqSQpUcryc/+dEKumWRw/mtTockop7n&#10;/vjjWymZWHn0+1SML6Rtycf9tQaNKnHDp72idJeJjD9PhtgiAhaJ9vlSEEjH2PP6k6mpGBBHUmNZ&#10;Vp9nnB03b3JJy+fxFsZ5/LUG2RQ0lYsdRWQ00038OF5wNsIPct8qewYj05zr1LR1tG01HcHdakSM&#10;CGODkYOO3bnGPjVLPsRgj1QM5p0hw5BTpWX6C6dKC2RwIn09WzoikYCPEq5A/NBx99L1zuss8VHT&#10;UKBjMiCogEQIaRWb+IGOfUcNnGP1zoVHc6iho8TlUwxY4XluAOT7840Tut6pH8OYvp7dSQ1lqqCE&#10;rY0BnJmlO4Pg52hAAM/fWSwOMvuchRvMryXHkJ8o5bvR0kYq7BViaslEREcW6UZXb225ByeBxkY/&#10;PUTqZyKUrTLJFTxUse99oV5Dv3fh9gWwOST+mAFGHrLqr9wz1f7wjqK24oI/qUZhJRrnyyAGyNxT&#10;jK42g/JONNpukNupZJK55AwXCM7sUB9sBT7a1HFkQDQQStePMiFRjhTqiet3PdlJpmCuBIWAIA9h&#10;/kPk6HL1FXzy0cc1vMBjZ9tbjcHYqdvmBgdwB+4HbjRedrTd6mW6S1sy07xq0KBN+XQYUMCV2gjv&#10;jkc4B1NttWLhbCWVy0qP5CDO5AnC9u3Y4H5arkkusLKljldI4Mst9UVFZabTYo3qpVqrnJskjVPT&#10;vRiAGBxhQTuyOeMffE+43Ojo7bR11gjineqkAdA4Z9gDZbI7gFSPjVaF6uLzJnjkaCOr8o+Uvpi9&#10;Rwftwe/vnWy43IJT77eQkisBIFJU++QB7DOe39dTc0SkWOE2LCwu1Si6Wq/XKlqLuuZHkUEuh/x5&#10;+ePT78dtS0eClq4g7qsEw/hnfvKnGeTj30CSqenimCOHedFLM6hjxnABOT7n3/y1MobesEtHWr5k&#10;BfEpiI9EnPcfmCv20cDbZaePO2Z9N7JqSGguFNxEP4ZDLI4G7OcADHfv2/PW82SNrRHXtb4aVWYw&#10;pMEVp53QDzMDPC+oAseOcAEggbbDZXuVUfo56WBYh5szSqzCGH+eRgpzhRgY9ywAycDRm81dmv8A&#10;Xwpbac0lFTRCnphJjMSLkknBOSxLOeeWdj741EmtlpgByQpqIU1TJHZZZGp23NAWUbnUHscE4Ydj&#10;r3fLdLVW6gMbt50cTKV25VjnK5+e+mtqapiP0UUkdXQTZaZUXEkL7cCWM4wOBhh/MPfIBEywWGO8&#10;3Ont9wpo3SFCGeQBkUBcgHBzgqO41VnmEI8R3AVXJBjLXdgf2VeJb4KqnFHTJUCaZT56iHKgA8MD&#10;3Axj47alxW+hdLXY6eoWpmRHrK6GeAiFZBgKFcA5yMewA06dY0cNhlppOjKdYo3KRzxFGDphtvmB&#10;8HzEz6iO4wfy1B6gt1T00sdytdj+pjjYQKylYw28fjbGCw3DGMDgDQcfqLcjjYHhBiyGykgdlcHg&#10;VLJcOj06b6nu9Tb7HBX1NxrVjkIeuhUhEhklB3bQRliOXG0Z0idfXWnr+puoemY7eLPTrWmWiihk&#10;JEUZ5RlAOMEliB7BiONKdk6qa7dG3Hoi+18tHUTSB6aQfhyXXcjHnCMFHzjt2J1prYLnEbdVVTxT&#10;TRwSUSbpVUl1kJVMnDMMZ9RBAAxnGNUXY75HOdKbN/p2VXOaZYdUWxCPUVk6v6g/eLUQ8ijotqxy&#10;VEyqgVQcbT79gxxwMnONBqqrM0a1ixGOSTl0/wALjIYfowOi1dUpcKCa2Q1bJFkBvJc7XZeA3f1A&#10;nnHb+2FSiqpaG4Nargkgef1oW/CWAO7B+CBn9D76rPiIfr+VLEy52ZcYednjYhGLbJbq11oL1G0t&#10;DVMq1CBVZiuecBuCffB+NbqKlp6elgt0dQJFhmkhEirt3qrlQ2PbIA0AkklpKshW9CnK50dpHU1N&#10;NKkWFdi272LE5P8AnnT5QJiaR6qi1/k0e+19vlrnsiVpS3PcHu0NNUvSxxs4lhMMiN+EZABbYfuu&#10;oXWYkoeggzQGaahjopDEFJJ2uiMOR/zHjXTvh7Zqi3/s0V1yRqk11ba71V7wBugUPMFwfYYXP5tr&#10;l+93Ws6y6HrK2aNY6o0Usc238JkhOSw+xChsffGgV4Wljv8Ai6j+n3C0srHbExpHKU+nLlTQm2Vc&#10;ykRmbZ9wWYqDj9eftnVz9NXO29DdLX+qSBRPViaaFsBQajH8IAj8WCwAX5Y+5xqg7JST3CipKMSl&#10;FYsYzjliGIGD8nP99XjfbdFaqNaIRNW1MmyaJYz+I5DIcHGORnn41f1Bjt1musFD/DiRYOrrV09J&#10;VPI9LTy1lZLjc4IGBj2yZGUDkcLo51Z0n1B4lG521pVo7RU4herc5eRFxgxLzuxheT6c+5xjXrw/&#10;6OjsNfUXm4yebX3EozpvLRxgchfvjPPtwO/c2FV19BZLZXXq6VAipKGFp5WxkhFHsPc+wHuSNYj2&#10;OfleNHyKpF100Mj5vlaZOoaKKjnmirokp6RN8iocnBcKMBe+WYfbnOcZOi9v8Vek63pGo6Lgp5nr&#10;KliWuMSKstOHQjCNkhsbSQGU/i9sjVM9LVNfOyx3SmiNurwaacq4V0TPLqueXUhCO5wDxyNEbF0N&#10;B0/fkprx1KlLJUV30UEKptnkfJXnPpXnIzgg+x5GcKLp+Pif5jZr5qxEJZQdKI9TeHvW9s6cj6jo&#10;q1bv09VbhHckxlSMZEvGY259z7fppX6hsBrfBiK3NvkFdeJpB5ZO4qYQnGex9Oe3zqx6bxYuHhL1&#10;MLZQUUF36fkoaejvFulBWK5yFN7zlTu2O2/0sM4CqOQNFPE+x9OXjpfpmt8K1rGtEtTUVEkdSnkT&#10;0BlZ2aKUtjcUcOA5zwVGSMHV6bIa9jJYzQDh8e9JGIs77qjfBuioZK+89HpCkdNdba42DgGWH1o7&#10;NjJYAyKGJ4L8d9B7lWRUUslvmVEihzH6MAKBxxjVj18/THSFHS1VJJRSXl3ld5Id2JShXaiZRCcl&#10;uWwQSM5IGlTqim6Wp7sJb3DeYfrm82FKOFNy7gDtIZgAQSRjHt31ajkdPKSbr90Ih2rdWP4f3CrT&#10;oCho53SSmgq6ySldYijOkkcBOWI9XqUgc8YOhNzv1063t3UEdwulTVVlUlXSBpXJCO7SOoUE4Ub5&#10;C3pAG52OASdT7HU26gs5sMRYLbZ5If4qrvYkYYZTIOWUAZOBz850p2WSM3u80FHD9KEljldssyN6&#10;AMgAEgkjPHz21ZjkfTxfe/pwqsziHox+zvaK2+rer1bTTU1QnTMtFPKs6Ov70mDU0bq44/4cjvgf&#10;zDH5I3i54bw9H9a0tis5qJYqyniVEmK7xIhZGUkYHJBb/wB3wNXxeL2vSXQNrvHTMEP1V5vEMv8A&#10;Cg9Lx0YbehA28CRwuPntzzqk/Gvq65V/UBae/kwTIRHiljfCkjhvV6WHPtuGTzzouPkSzSl1U03t&#10;8/1W4+TW3ZV/1v0ZNZp1gu1BTu8ZXFRBNk7iM7dwODweeDgEc6vL9lSttf8AszdeloqCCKelrfr9&#10;gckyLKixk4OcgGJRx/iGqklo3u8iiKohljjjZn8gZeGMe5RsHHIwRxz303+F9VXdOdR0l56YpoKZ&#10;aaQGoqKtsq6EnKufggHAQZ4yBkZ0PqcrpccwXuVnl7gKJ2XUkyfSwRFVRVkk9DFBu7YMbNjkDJIH&#10;3+518S2UFXNHKWeOqXa3mjaF4HAxkYwffI0CuvWzXKCaK3QgxTyiRZDgl9ufVyp5I+CO50CnvnUt&#10;FSvJNUSxozKVkkjHYdwOPuM/bXLfgJHkboHjNtW+LVR3Sn+to2ImWXNSdnBkEbEFc84Krnn3z8DK&#10;z4oSRvLBCXjMbbyqsp4POThfchgfjkn2Gm7wiqrrcI45K/paSO2V8kcfnrJ/DDsoVFj3scA7S3uS&#10;xbAAGNDPEDou3mTqiO5+NHRdTU2ieU09sp5YEeOQIm2KaTiTzdgKZdiMhRhR23sXpckMTshtACr+&#10;fx/vZW3Rl8RcFQIUVUbVFGVZ4HLIqEt5i559JAYce320/wDRfUd3Wi+gsE1YZACXVVMiCLs7bWGF&#10;IJ7Y7DOkJY6aCs3xQNBFCAs6BgTgnBViRjPcE8/YaPWutaIhLbUmmWPKK71AZDGSPS0q4O3H+JR7&#10;6M17m+YC1msdpKsG63Gj626tquk6ieE0ddW1P0tRDLuErRIREufwkehSPneQDoa8ltXpiGz3GreO&#10;CDy6yqcuqzLCpcOsRbcMkAAZUjJA+NEfD7oOKu60tN0p5IkhhlSoJo2DwkxupByfjbz+o1Vn7QN4&#10;unS3XC2KGEmNlDZXcoILthSeQeQSPsftoEj/ABJgWiub/RWXE6LKgXXqC02mjonq6WCt+qll9KMs&#10;c0KxKoVgQMkfxmA3Z+3vov4WyWO39UnqaxXmJ3MM0X0tRGiSQrgNvQHOW4A4A7k54wag656A8UZ7&#10;lQVlF0hepxDbo+aO3zMm55XlCllGCwjaLdk8EEdxxoorJ4gUzwi59L3S1XEuPKiqKWWBZueNjOoz&#10;7Z0sroz2sE8bg7beu3+lfOHI2Nr/AHLp259ZxwXFWeUV9JNTwpVpFIHaMKZQFQkZi2iTscjOecHG&#10;o3WVxnq/B2WFWJZ6uOiRwQQY1yyMCB8MPvx86QqJDWdQwWmGf60GbyGmK4EzAbSy+4Xj0jOQAPfV&#10;h3mumqbTbvDBoFkWCtFVLJESWQiN2aM5yeMpzju3c86y4pjIbB4VFriQbSZ4brVSmmsskUk5SKQ+&#10;YxJMK7QcH5XPt7Z4+NWh1BYbJ1RYh05W3SOgqLWk80UrAMrVVRJJtGNwBYQxSenviQN/LqJZ+n7Z&#10;ZKNrhTRiLYWaSQsdxXjGT7YJUY0lftDXazzdN9OW6AbqmquS3GebH44IYTGnPwpaXH5ntrSwMjxp&#10;nQk0CD807KY0kpJ8SfDa4dQdWT1ElRc6GjpYaaho4UpRMoghiWPJKtwWKlvgbjn51Dt/gNY6qRVN&#10;xuYUkDLIi4yR9jpa6qp/E3o+2C+VV8uNprK4m5NSQ1TrOkMjliZYx6RkgnaeQM5A7aN3fxQ6gqa5&#10;Xt9/qoIpsVLJv7eYA2wK34QuduPkaN53AaUB5sagU2z9D+H1Mv8AsffLhcB9GxYyoVLF5F5BZVOS&#10;FCYyOM/OdHOmP2dfDdXhu9ilnuiU+1po6h0nRdw/C6hRtHON3sdL1R03XXeqmrrTURT0skjSmtE6&#10;LGhOCwds4Djdyvf37c6PdK228UdQKq0V1xq3jGKmqtztDTQRH/8ACTZUcgZ2ghiMHB1TkkfGKDja&#10;eB7muBUbrfw8nouqai+0NAj3B7Ykdmj2kU8E6sylnbsAgZGAI5xxpR/2Pu9pkoabpi9xmSkpDSxx&#10;rTeezStI7SyHIYEkuf5SBgasm9eIXQqUslLdLlUdTXiZvRDSSP8ATrGP5C4ILA85wQO/5lKn8Y7v&#10;aI/pqOttfTFJK5j+kpEVJX443bBuJwc8/OowPyXtArjjblHfJwArC8HOjPEfoiCnhuVBRW6yFCqC&#10;qrViMaDgYjb+L3yclec6PeJHS3hb1X9ZU3G6VXnVZga4y2uAEziAERncQQGAZ1zt5B57DXOV48Ua&#10;i5JLSRV1TUzTgqZJsgZPbA/7gaZ+hevGpaaltEpLySvIkAK7gQFydwPsB7/J1cLJ2HxQKd90wkoI&#10;tQdT+A9qXyejuh6u7S04GKi41EpJIPDNkqoBOMgJ9se2pXUHiXBU1NRI9ttlLQJGpqaiGnSKRo3V&#10;Qo7D3cKOfvgAaV+orXS2231d1WKeKhikaqqY6SISSyscDIGQCRk9zwCx9zmherOt5rzdzS0yNBQ0&#10;cuyKJm3OzKSA7EcFuSMDgZ4+Teiwvx/5iUMF0hoLpCluUkE/mCWRGRHVfc5Ixj+mmfovqI2/qsV/&#10;CU1fAKSqWMkKWAG1yvbO7/PVX3fqOLp28VNivPFRbXFJVzRgsvnpGPOJA5GHDjge3tpisVL1BI9v&#10;usNska3VL74p+NsiBhkqc8++Pnn4OufGNNgSFpHuQy1zXUrH8denbDPVi7T1MoqpnYMI4yzE78ZY&#10;HAIAwcg9iB9tc0df3u8ma32SJXqZquGZI4YogrOcjbtVcf4mP+fbXQ/ilfV6j6iqaKCoielp5SsK&#10;7MOI95yWOMkYUYGewBwM690XhzbI65eoZ6YVFwmjNDSbBu2U8bFpGHwzsQoA52r7btXsEEZFuF1f&#10;+lJzfNYVI+G/7O14loZa7rGsgoPPUCGnp/40qHPdmzsBH23A59tXZ4eeH1w6U6stlBJ1Y1PSzRCC&#10;FYplSavpQPMkiKqchSY3DknkDABzw/rQWzp20zdTdQkxW+20+91gXPIHZQO5LFVHtk/GNKvhxdE8&#10;SPFG5daUtkjWnoKUUFDPIv8AFjWRuEQk+kFQ5Pud3OAQBr/i3TT6W9ltdGxjPmRtPrf03XQEYepm&#10;SofO6ql4/wDQo/0f107U0RWBQPYd9J8M1OlwTAASBVijT7kcf9R+mm+C70TRiOORWO0flzrexiN7&#10;XqUrXBooL6aYeYzrkE+r8+NfKiCcUshik24HJI4XUoS7yNq7lbPv7+2td1nCUgiUElj6sdsaugBV&#10;HOPCV748Yo5YYDsfhlwoxz3Okhbs9NXrDWlSQdoGOWA9wf6ad53AUgAkMff40odbWKqnNJe7YyJ9&#10;Ox+qjPcpySQf66DJuEePblFquoWPaGHpkXbuB+3GhLMtWDHHOAv82/8ACSPn3B7aI0lal1sa1tPT&#10;hj2CN7DPOP76C/WRQSyRORFIVKkH3B9v6fpqs80EQeY0tpMdKWAHvgqG7jVYeM/hT0r4mUUVQaQ0&#10;t5pgRTXCMgMBgjZIpO115PB5+GGn+qkKvG6N6dmM59Stn/trXTyUk6GpkjWQ9lJBBz2HzocGRLiv&#10;EkTqITT4sc7NErbBX57dbWe9dP3hrJ1LQfT0zSyRT3CnXzIJEZxna4GFPoRQpAI44ORkd0tfbhZJ&#10;4YajfXWyOpRv+GN8YJb04xznDY+CPg413QehrFdaauoK62rXQVcriaCpjyn4twHb59++ue/EvwAr&#10;ui4ZKvomD661By7WuoyzRFgQxRznfwW9LcjjBbga9D6J7Xte8MzDpd69j8VxHV/Zp7AX4g1N9O6R&#10;4LlSwWWCoiFPG1A0RiYuC+CspY4HbJCjHftoi1SUnhiLOEpy1MjMRg+tSwcHGOEOD8BRnjVW+ZNC&#10;838Zo3nZ0qUkGwyOGPpZTjBDMF9WDgn2B0dpeo4qyo+grJJYxHInlSg5M+BsO3I7sMHB5yw7jXoM&#10;WYyUAgriJICw0UdrLjP5QSiUiJY5lieSNRwo2vHx3BDnnHsSO2NAKm4l64VIqD/CBLGQAoVwwDH2&#10;9uQDjjWmO6UzLDCDIDOURV2kF2YYxnP41DD8ye3GNAXq5qmNGllfLYO5RkYAJ2/APP5d9Vp8oBQD&#10;KXqruMsLmmCq7MXBbzN25HTBU4wCBnIOM5101+xj+yHW+Ntyj6261gmp+h7XM0TgPtkuNQu0mGPn&#10;Kx+v1v8AYqvOSq/+zZ+ypfvGe503Ul3pKig6Op591XV8xtWAEhoqfIIYggBm7KD7nA1+sPR9ntnT&#10;/SVtsNlo4qWgt9KlLTQRD0xxoNqqPc4A7nJPc5Oufy8oyflQhPGZTAD5gLSvdLdQ2yCnt9FRQUlD&#10;EPp0hhiWNIowBhVUDAUBTxwONOVuczUEEx53ID+fGlbqqJJG8naHLOpRWOAeRn8xtbTTaObXTqcE&#10;BABzkYGqZOy57pgrNlaf7uo93Qy0UowO27n7HOuXeq6Z6K6TpGqq0ExUYwc7T3/XGurqiFJYnjZF&#10;ZWBUg9iDrmfxJpvpr5Lubk9xn/DlSftyDxo0RsrJ9qoi0Mk96uAzQXSxQ1HodJ41IYtncrc/n+h7&#10;aqFkWnuZgzxIrKctjttIyM/Y6s7oyNrh0VQybsEQgAk/hKjb3/LOq6v8ZpLotTMFVEmG9yPbJz/Y&#10;DSI3QHm2B/uQ+pp2M7BOFzgYH5dzpN6iiZJGkIAHxnPvqxauFCDtwME5I/vpP6pgKt/FA2kEN84z&#10;xnTtVbJbbLQi0OTEgUhuCCc+4JGjaqCFDA4HPA0As6pkkHJR+fy0wqrOcKAw+/56IdkDHNhfY4GB&#10;wSQ3GM9mzoBXosVyCntuAz86Y0hAYjgkkHOO3+s6B3iNop8g9my3HYdxpBTyR5RSI0RAdXIU8+wz&#10;onGuEKKcL2540MoizBDsJBGTk/30VghMnZTg89s/56cpQ7hfEVQTkFgAcAAnJ/PS05EN6wfcNuGf&#10;fn/xppTeAA6lPhTjOle5+dHeoJIlbJJDqD3Of9c6QTZA8oTBSuWXcR79gNTAmcAO35n21EhBMe3B&#10;JfB5PYfp+epYWJ1DlQMjt350iixbhDuoow9oqQCAVjPc6XenIQsGFYgB+Mk9uP8AzplviKtpq8Yc&#10;eW3GfbB/8aXOnWHlrFnBHByO3Pb+mkFCTZ4TAE3DkkAduSM6BdSSOKqniUgAKxPH5f6/XTGFypB4&#10;AAGl7qEp9RSOFBJUqce43KRpAqUn5FLgppZ6I09PVGmlkUhJlVXKE5wcHg/kdbOpfTRQ7gpZJBzj&#10;7HXu1AmKP0kFRhgRrOpvVQLtIz5i8Z5Gc/8AnTqLfyKHTjC7hg57d9cC+L9zulH4vdYJEXhVrtU+&#10;kkEH1cEg/wBf1133TgCIEEcjuO2uB/G1Ffxa6pqYQcpdZe2T2bBGMnGsnqwuMLtPY1ge+UH0H7pG&#10;vd/nrLey1VuUZXO5ZNrDkeoAj5wcfbUGwXeY0qKQRtZ3kCrtJLHnnv2441NulIVnFSpMiMM+ofh+&#10;w+deZGCxw/S+V5pYHLIDn7MMc/lrBGzaXosTQwUESjnyEMshcKONxDAflrbDPL5w+njfdhl3cFdp&#10;+2O//jWUqpUOENIkJUbivYAHvt98ce/21vekWWJokmjQoRtBPf7DPGhOKO2yt8ttp5VUVTEDnJU4&#10;2/8AQjW762SupY6epU1M1GQsFTIQh8k/ysTwwHYHII7dsAerTSSmnnMylnXCiIoxK55yP0/Qa+1V&#10;up6Gkhr6qp2xsA7ANsYZbAI/vj8tU5GveC13CE+OR+zuFAuCIJ5qWGpE6qfUYlYxuOeRx2yPjWmy&#10;U1RT1JqVSKQeZvKsAyMo5AIP+WplLfKKhuvlU9Y7xFmX0AlXj3EgOh7HJz8j21ttVypJjLHG25JW&#10;WomX2QnOAfyDHP8A41jyRPqwqBhdVhH4aOC4M81XOKSmmBZi2Pjj9M4/pnS3NEyXQUUaiogjDl2X&#10;kMMHG0jtxt5/PULqO/SzXIUNNUMbaXWN4lIKvkH8JxnGQOPz+deqC9UtXPQm3efFDDCE3gHLOeCu&#10;eNuB/nqziYBjbrk5KNjYd+Z6Y+nRBMxqA7T08bbGSSRQ0WVbngkEcj/rpooLpZ7YKjbbJpQIdlI0&#10;YB389yR7All3fYaDUlfR1U2ynijkq2Xa8hQKuMjGSDzgjg/bXia+1twnNG1zhhKOu91LlSFVgcnG&#10;BnOOT29jq4WAcLbDGtj0hDOneqloJ7zYrxSutJdqYFXjQOY24aJsfk3P3Gg/03l1MkzxyCNmwBjI&#10;xnOPjvqTdKCqjhoaynCnOY25bBTOUP8AT3+406L0XDP0pBc5+q6IxyQhpU8pj9M7EKVJBOCDgc/9&#10;dM18bas8lZccjYHEO7oHQw0xpkgNM7TSOAMxq8fI9x3X/L8tMcHS9xroKSxwIrzEjy1bIwh7Z74A&#10;757AA6V5LVRUKgjqdZtnBaGmcknH303dNpV2mCdWuExilUpLORt9wSgz35AGOex0PJmMTfJyeEaX&#10;PiibbefgmS6XC39NdN/7CWynXctQlTfboODUMmRFTjPJUMSwB98N+S/WW66SxmKjtktC0rtGRONh&#10;LKeTjOcfftnI1FuF0oppo6eSkNTDTOX+leQATvjJDE43fJP/AIGiNB1pX11dJ/tbbpayAyb2Z28u&#10;eNNuAkLgbdg4xGwK4XA299V4jIBR396s9PyXTN8wUhqeWzVUVHd6hFlwrMQ+9ihHf59iPzzzqb13&#10;fo7PAZulLYkFLUIJ0RJDuozIAsih2GXUMq8HJGT8k6Dnp2StjfqLpCqa+0caAVEZLtU21AeFnhJL&#10;Rrgkhlync5HbWq50L3WkSngkMlRJN5Sq34VGSQfy5P8ATQ5tMj2tJ2INo2TI3UIyeQV5a83i89Fp&#10;W0dH9Xd6isWio3nBSP0+qQ4ODtxhdxwCxGM4OgsHUb3JLl0je46i1V0e1XgyNxZWDK8bkFWGRn7j&#10;5Got/vnUFXW//kk9RbaG3xRQ0e5shkUZfzF53biC54PIGl+vuMnXFaLtWShZoVESy0oKE7WJDDvz&#10;zqnBgObbaFfqD291V+qyThh7qbsUerbdUQ0QSkohVywglqveokYFgRlcAcdsj+2o0V6t8SJR9SWy&#10;plghUJTz08qrPSuM+k8EPGc8jvg5BzjRCoJgnY05lMIA8ppO7oR3P568zWq2dSW6qmS5RW68RlTG&#10;Kg4pqpcY2s//ANjkztAY4Q/zEHnR4nt8sciEMl8J8GQURt8QovTtNd+nKiSnrVhqLOzlYKqmO4Qs&#10;SAokUncgI5yw57gkZOmW+UVLcKeGRWCSxS70KMNyNjuAf5TyCP8A50BeCosyQtVTVFPVSRxxF1JT&#10;axAGD8Angjtkf1L2ZWmj2VU6rJGQqqfxSD44+BjTSnxfOFSzsdsrfxEfzCgXVHakCyRhZoucr7/f&#10;UiyXBGgh81tobt9mHB/XnRSsp4p12scDGMgZxpUTzKCvqrZO43U0wmUqchl/CSD2IOQQe2q7mamF&#10;qyRuuob54kUlr8BYem7PPTQSXGiWgZBIPNVXk8uQBcjJYeYe/v21z30sYqi2G3sm2CoqZ4Tzlgrx&#10;gHP30KuNfK16gpKgOyxzRSr/AIc8YP5fb7aI0oNtu8ojUKjVomXC4yCmSf6AayjHL4WmV1+n7f8A&#10;a1sjI8ZrbFbJf8LnluvVlPVCACht/niPsFAUBY8n/ETlsfY/GrmutFTN1lcJ0Mi0dLUtFTJLkOVw&#10;OWyAQcex7dtK/QnTlHBHT2m1Tok1RUfTRLkYwxDSMSQfURlT7ANnPGrm6lpo7dfbhJf/AKSephqJ&#10;pK2ulZHUtuJZ/M5DDAznOPfVvJdqdY2HZZ8gLzTQgDVdBa9tfcKiOmpYl3vJIQqqAO5J40idb+L3&#10;h5cqOgiu3T3UVVR1aPUUaidaenqlWV4vOKoRIRuR1GWAGDwdSekvFSr8W+r5ulOkuh7P+4qAs1Ze&#10;rhSLVPFFkjfGjjy0Z8EIpDfJ7EaBWzq/qfxQ8aq6y9DLQLYKWZ1jiW3U/kwUMQ27txjyqlhkAEDL&#10;/wBNKHp0WPG6bI7C/h/tXcSPwSXEWR2Vk+H1wt9fZn2T0kVTT4jloahAGaQAAMFLcqeTn8xpz8aB&#10;0zNQ9NeIk0EZuYtiUkksS5iWphj8pnIz324K4GcoedVZ01TdKdbdNxBxUteqKpaWaVJmM2TIzAsG&#10;yD3K5P8Ag+/O7raeT6KCwvWbUo45J1SbBaNXOdhC/OCf11w87Xsf4MbuTRCNII8cPY073/Sh1gg6&#10;18Yeqbd04k0MMFPTCOW4pCfTSq7MZGJO7u+1UyONi+2dXJ4y9O2DoXo7pvo7p1JqYLPLWVLCZjNP&#10;gLjzH74yxO0YG4nAGjH7NHR4tXRcfUlUkZqb1K0seRjEaMUjH9QzfcMPtitPE7rv9/8AW12jeNWi&#10;pauW2xSxtvTELEFT9yxZjx3P2GhZTCbYG1R+iA8uLSeSkebxS606Viv/AO7bjR1cdronqlS522nu&#10;Cuv1GwLieNwPxH44A+2k6g/aBrb/AB3Pq++dAdH3OutP07GIWtaem8ppMGXyoCgEgcjLfzB+RxnT&#10;l1J0xJLYrzX0FBsnuFK9HWboyAmGRvNx27hQRx3z76r/AMHuhhRXWvs9bBSVxvtK9EsEmTHPsKTx&#10;h8EFQZIFXg5wx7a6jpudiw4m/wCZpBrv76+O/wBU8UrdPm7JqsfXL3+puyTWTp61vQ1MUlL+6VmP&#10;1UTM43OZZnwpAQgYBG7kamWCplj6ju1KAFiraaGdlKqzbkbC4YjI9wcEZBIPB0pWhOjrVLeaXp2i&#10;pbdV1eJvpvNlmkXa6kojHIVFyxwx3ZIAJxwYtd8YXCk3RqZTTyR7wg3ZDg4JPB/X5/LQ8mduRkSS&#10;MFA1W1bUFSzKMtjumz9pfq2kp+l/D+2W6iWdKO0VdbUbHaMRtLU+UpO0jkmAn3zkn5Oqg8P0o73a&#10;7jey0tuu1BWLVRVayN5dLECPKVQxIdmYMMHn0kk4ByY8Zbyaex0ULl5mqn8rBOAiRuZCoA4A3SZC&#10;4x+LVcUXVcFos0lHRJIZZ5fP8kL/AAo2xhR3yxA/zP66+FjifDaWijx9OVrY/wDlhDk13Lqmpqb3&#10;T0dFD9de7pWrAayeUQRtVzSjuBhQu8jjhRgH8uhLf009VRwdMJRNcRRxNFJM0KxNPMB6pWI7ZYcc&#10;7gu0ZyM65t6EoKi42u63Gvt5kp1MZlqZnKEOGOUjGDl+SSPhfbXeXgBR183TkPVHUF6qLlU3dD5D&#10;Vk5MdJTISu8liQzNtLb2/CoGMZOqHV442geoP1ulXmh17Aqvrb0Hc5II47jIlKISUSOn/wDsS+4L&#10;Y24x/wCrAB/LROzQ9J0t6pbSk9vkuVQzU8SGoWWqLg87VBOwdxuwo++hP7SPjdQSWq49I9A1rSNU&#10;xf79XRRMI0hY48iIsATuH43PGDgbtxIorwt6jFL4tdDRVUvnE3BAFVmCxoVYDAIGBvcn4Jz86qxd&#10;PeYjI/agT9BaAzFaDuVY/jl+0j1Fbq67eGnTET0NVTVDU9fcncPKpGFIpwfTCCOQ/qbnI2nVL+FH&#10;U9D0zcZOnrhBPBb7uxgE0jDYJVzsOfghmX82BPbTF+1bar30719VXyKpWlt3VUVJU1TALh6mHdE0&#10;IPcjdCHKjP4lJ9tUw8Fxr0p4LdBIYaT1GVjwXJ3FmYnGScYGeNbbsOPM6cIL8rwP2IPxBWkGt8Og&#10;uyuj+q7fc5K+zXCplob5Rxt5UMUvliqyR/EQj3ABYr37Y/5TNg6VtEt3UVC1NW0ih1pqaF5lgVtw&#10;IkyoyQBnjjPv8VLN0df77SdM9T9O2xqg3CjeGTZMv/2JijOzMRySmRnkjHc51avhp0p1x0fZ7nQ3&#10;2szbLgkE1M4qXdY3G4PCQ4GD61JxlcqBk65FsxwGkyCy3t+n+1mDH1P0k0pfU/UnUXhxURU9odbf&#10;M3mQysyRPwduPLAzh9uQzAkAk4PA0n3WWW+U6zXNGrqqGVVqHmyzHPAZmPOQR2+3wNWP1jYbdepJ&#10;6m40klTJRoVifz2AQNyvBIGBnJAGeRof0pLQC3Xq03mVRRGm89Gb8QdCBhffJB/qo+dVc/Oa4aox&#10;R7KvpcTROyWbZf8AxEtldSHowUz0jTEV5r8CkSMYCl3ODHkseVO488NjGro8SPFYU3hLX0loutM9&#10;RUCK3N9NM06IZAxfYzKMgqkgGQDjnA1RFyutTepQiQ/TUUJb6WkTPlwg+/8AzMccseT/AEAi3ctH&#10;bVp5KjarzqyBnwnmYZQx/wDSGY51S/CNfAxlecXZBIJvsfUfFabOqSR4/wCHHHqoVv6lsXScU10u&#10;lzq4KukhEVBHRyBZ5atyANjFW2hV3MWwccDuw059D9Q9P1nVNmtFGJpaqGgaa61TMzzVdXMxkkTO&#10;MejcIi2OSvGVA1UvVNtt9K9IwmSsnp9xUrtOyQ49WM5zgDGRpw8LRSdIdP3XxFusCtWSO1qs9PID&#10;l5tu6VyPZVBQZ+7DuRq+zHGNAR3P92VASHTpTX151rDdOsp/CS01rLTVFDUUYbIAkujAPSgkewdY&#10;oyewMj/GoKpH1J4Z9J3W5yI15stTW0E0DLskEasXDyBvxMHJU/b29J1zvXXOStr5a+WeSSWeoeSR&#10;3zubLZLfmSSdX3YuqbH1ParWOtZ7jabtOsjG/wBviWUVMnmHZJVwkrk7RkzIwY8llc861vwgZjsY&#10;a1evxNpBweKUCS3VHiFeamlvNWA1dTGmEjEkiNIyN35+n9T+eqT6f6F606u62k6RtNhq7hdkmdKi&#10;OA7ggDEPIzn0og/xsQPvrqO9dE2TpGKi6svnV1MLLUwPPSvZyzVFYysQyIkqqYv+ZmHpyRhtITeJ&#10;MPV1PcbVaPoukOl5JJFlo7dvlmuE/l/w3q5gu6RiA3BYADsDjUsF3hOe1w42+agGaT5ltitHh34Y&#10;xleprjH1l1BF6xa6GZltlDLnJE0w9U7cAFUwvGDuHOh/WPiRV9UzR27quraOCVXFBQ0ANNRRMP5R&#10;EuMg8EZ5+eTjW/pTpOO1qt2ukYemp1KxbWDJLLnsGBwQOMkZ5OMaG+J/TtRc7fT9YU4aOSnqFgZQ&#10;Nq4cMd/5gjv7g/bVd8zJJwxwS13wlifreGxUVbcbdYkq1po1V3k2xqMnaMDknk8++qupLhV19BXV&#10;tbL5KeeJaM5OPqAQWVV5JAQkk9htQE8jNsU9JCaczworJUtmUY4ZwOeD+ZP66kQfRw26Pp+roKSW&#10;ggculNLArICTnI+O/t8nWtjlkQO26iDSr4TSVISoVOZlD4Q7gD8ZHxp7sEFf1caWwUMsNpp6eH6m&#10;rrHHrZVI9+MksR7/AOWpDdKWcGOazRRUJwzMmSyM/JGNxzyeCM40Nq6O42Sc3GiuYp4q8y0iopaN&#10;41AUncSOFJIwQcHB1GQayiN3CsizdWQ3S1zWuSItU00aQ1h7ZlMY3MP/AHbhntwdVx0h0tbF8VLT&#10;b62Gnemsl0/fcfmqB5kGN5jbIwyCaOPAPGJW1A6be5dP9XB5YpVVqKXerghX7EYbswPDA6b+o65a&#10;Ozy36ioo6uhuVH9PKdp3/TtIjyKpB4bKfoRj21KIeCSxp5CeF4hmDiNgkeje4dbT3S6VwbzLlLLX&#10;yTZHErSE4/XcddQ+Cdsa6+CcFPUNHUSWetmhQAkkKGD7T+Ydv6jVIdJdI09k6KnNdVSmpknd4GVQ&#10;Y3g3bUYn23L6uRjBH69XeBNio+lPD2ikvbKHvokuFVKV2hDMFMY/Laifq5+NQzjG/HfZo9viiMPi&#10;PJKUum/Cm7dXdb3+511P5dsSsnajXgCpbcSnPtGq4JPvkKPfDpT2ahSteghqZaySEsJ5R6UC5B2p&#10;2O085Pv27adKmKmo6SG2WGSaOgp2d5ZI4SWdixLOWHYeo4+2gdTVUs05lgpjE6AIWbAdsHu335+d&#10;ZLZPBaHH8xRAwA0FX/jf1Wtotlt6bhlCG5SCaoj+IU4XI+C7Ej/9Hps8Cun0tHRFFPJTbKqrmerf&#10;dwXz+Hj7qFx+mqN69ucXiX41CxW+vjqoqV4LKzodwj8r1TDjsVLSD8xrrfp6gipqNFRDGkKBIwq8&#10;AAccfGBj9da+DAW0Xc1912PsvjW5+QfgP3/ZDblR1M1WJKd5NsgIOCMhsf34AP5g6nWyOek2+dKS&#10;c53bsn9f1/z1OkjEKGpVAoK5Ykchv/nH99QZKxJDuB7jv21pjym12+qxSaqCvfg7gx7r8Y0RkY1Q&#10;LDnA9jpNguPlOsIkTbnA0zW2qhaEsHXA7541bjmDjVqs+LuoVXb0C7p3CorADLYwScAfqTjUG5tS&#10;eQIISPMkByTzwONfOtOq7TZKZYpwrtKwwD6sHuD+eRnSrD1HRVxNQkxKxqDu7HPucf31GSZoOm0U&#10;RHTqIRq1RQU3m+cv8JCRgnHJP99IvU8EM11kCFt5IycnAT2GmigqprlRtI4ISUn0j3/X7caH11C0&#10;9WgAIJAUjGdDf5hskxtG0MnpJJKA1KyOZIxwNuMDHYa3UKEWxah1ODFk8Dg/f540VliNPGJIcbI2&#10;9YPY4H+v66E3y4LFSRxRYiaYglB7fbQKpEcb2XiNWKoANvZvbvnOgfW8cdTbJzM6MApb3z27jR2m&#10;gaahLyLlcYI0tdZ1qUlG9OjAFoyw98DB/vpkm8rjXxQtluNzFfHB60dt5C7Tn2PH4iO4zpQsXRfU&#10;3V1NVr0v07c7ubdGJq76KjecxQbh622glFBCAcY5OTp18QjLc7hIoIXDnLe5410//wDRq1Vqs/VH&#10;WFinmxXXmippqcsvLLTs+9Qfb/jKcf8ALn212/QuozRNEN7e9cH7U40Y1TsbuPTuuG16T6rkqZaK&#10;ks9ynlMgWnampHcOIycED8Xx7ZA11p+zZ+wJ1v1JWU3U3jVbanp6wxssy2hmMddX9ztkwd1MucZz&#10;hzyAF/EP0pVFjp19AGMgBR2H21uq13Rhuxxwfj/WddA6d7uSvPZJnSRnTsUAudtordb6W1W+Baem&#10;p0WKKNBwiKMKB+W0aLdObv3REHUAgsMA5GNx1Gvqs0avnhVBJB55I1J6dkSS2rt7Kxx+R5/66G47&#10;LHxhp6q/3t/hLvWGEd5S2Ni7x6jnseAPc+njkaYen2ElopyoIGwAAnJH5/fQDrRpIo2C8eZlVI9z&#10;xxn24J/pov0m0S2WBI2JULxnufnOnPCBgnT1OQHuEUlI2n76578YaRIbyypCynLOXP8AMHw3f7Et&#10;roVwefvqlPGuiP1NNWKvJV1Y/kRj+x0SE7qt7VN1Ymr0KneElVJN0r5L4K00jxpgk5HDcj5yx0t9&#10;aw/7xUNt7ckjA+Pcj89FvBKcvb7jTP2SdX7525BHb9NTeu7QBUF1yIpkKnaBndnv8d2/tojhRWRC&#10;PExQfck9pFrKeORQqq+GOcAY99L/AFFEr0rOoDCNT25B+f7HTBbF321EQFfKkcbj35Oef/vsahXO&#10;LzaKSPP8rc4z3yD2/PUW7FQLdcVFV3a3aKtlicMVI4I47E+2mmKLKZU+nA7nSrCGhvCwsBxuUf3/&#10;APjTdRyAY3ZxjPbRSs/FO9LZ5WCCDu44IH/XQnqCAEbg2CAD6ucnn/t/fR1nVlAjLMd2SDwMaHdR&#10;U4MCkY9OchRn/XvpgVbyBbDS0WuQvDHJ6TlQe+c5H9udGoVOQ5c5IHHt/TQKxBnpIgAQASCq5AwG&#10;PvpkjQuoYYRhxj7ffOncUPHNhakGMeghcdsYOle/l6e6wOXX1PkE8jsOP7abTtaQoSCR7nk6Vero&#10;2E8AZgoEgIHYhcY/zA0gpZIPh2jlIGKK6lcleSEGpmG2IeSTxxj7ai28MYFDjJC45Oc4GpzKipkY&#10;Yg8ZGdJxUoBYUC7ANa6gKMfw2JyPtn9dKnTe+RAUxv7nPcHnThcl86hmjjOC0TA7jnIx3/tpQ6ad&#10;xmMfg4IPf/XfSaU0+z2poZDtU/4h3+T7/ppf6mjUVFIAMblfH9RnR9m3Zfby3OR299L/AFDuFRTb&#10;jjIbac+3/wA6cJ5NmInZi3kIDk7CBn3166kXNuBIAIcMf76+2gk06E5Gcccen8jr11MA1qGeRuUZ&#10;P6abkpNHkQugX+Amclewwe2BriLx5oqa2eL3UQmBRqqpE/pUsBvRG5/MNnXbtET5St85/TnXFf7T&#10;BePxp6hpIZXkLpQPgpuYFqSE4H27Aazep7xj4rtfYo/5pB7h91Xc1HQLbHqp6tpJBL5a0yRtnZt/&#10;4m/twcjHfHP21NttD03/ALNXiund1uUT0cdsi9H4mZzM7hs7lCRgDGMFwdD1WlqLeVp7pIk+Cskf&#10;lhSoJGCp53Z9xxj76xIpkgiDur7U9fHJJ4/r7654+i9Ia1SaKqeNv4pWUlT6GAb/ADH3/wC2pkFN&#10;QVG1pv4UhwgBb0E+xJxlf1z+el6rukFtljyhLkgsrnaCueMHnRGorI7jJGzxyDzNynyY9qg57Yzk&#10;YyO/Ohu2RGEBGY/pKSWnkvNcY6YyfjjcMWxzgYz86mTxWC7xPHB9PIqtuR2hGCM4X08HOOxONAnf&#10;bTS0kwUhoy6NLHnOMZAPscf9NbLK1IjDcslPGThfN7OP+U45x7/GRqHvRdSC9Y2273VVmtlRiCnY&#10;RukH8NmUMfWy7tpbBPYnPGt9nsElrVLj59rjDkxmGtkLHZwSwUEZOB2J99OV5pKW8TGieup/UgaO&#10;Tadkajg4+TnOBpS/c9RS1QoDUYnYBDIGZU3EHjHuOwP59uNOwg8IOhrjYU6tXplElktKItRIyiEk&#10;b4o5sDG3cA20kkqTkjbg54Oodtt6U8zDzYmjDer0kMx98Z7HPfJ14W2yh3jLqzD0jjGftpnt1mp6&#10;emnhmkDTAK20nbvPxuHY6aQ0FPTS2UFG8EMc6UkkTOhYTKysky7uAPTlSCeec49tbaKo/cx+rj/h&#10;vnETPH+EcE4+T99Kl3uV1p3lqBDHDTtKFMTP6kGQN/bkDPPxz8aZrLV1nVVZR2u3VUFOssn8auf8&#10;Mcag75CpOBwM4Hvge+qRca1HhSjm/wCJCdbz4Y9V3+6W1Ok7fUX/APeVBHc3mgT0x59LiRmAVcFM&#10;ZOPtnW1eheqOhbT1ALhRMzktTGKZh5U1EzAvICrjJJZAMHcCo++m7xB6s+st1F0L9XX0HSFsASqW&#10;2SAVE7g482dThWG7YdvIGGOOQQqeG91h6buNz6LvDRXmkqlqPN3Mzwx1IjQIqg8Bf4QBOMlpTjgA&#10;6xnyOdjiQnfk/wB+Ch/jbP4hHZDrhS2ms6XtNyjtbUdTS5jeR5QXdBlScYGTx6d2cZGltK+WWCeX&#10;ywAuVjVjgDPOf076kXC5QyUxl2iNSWKDJ25Bw789huDDn4+BpFuHVNprXejatDwkMNkSb2JHxz/0&#10;OiYsDpXeX/pZGQfxc1dgiltqY3rvJqboINy/wpUTfkNzkk9wfcg+2p9L1EtZQzySXKGWWMiGKNAN&#10;zkHBIOMAAA8nGeOTqt67qiGqguFHYpUhWilzTkK2JadzsIG7JB3MP/vtK9d1BfqLzKa21HlIrFHO&#10;Bl2GAQD9jzx866BmE8t091dbkeFHoZ2V50XVF7StpJqS6VdEUKiGSNWjdV3AN2IODuwcd8899N1p&#10;NRXxV0FKB9TJLItOzSBF3YYbS3sSQADkf31UnQ/XPUtxpaOFKO0wU9uVaWpmkoI5TKX24ZXkDMrn&#10;052lQDjjTp1JckWljtyTxp5jhJTCMbwVwx9uc5JP56xM2EtmDCeFSyJXue0uN0vlstl2vKoKOzVF&#10;UsgwEijdpGXdjjAz7/5a+WbpvqJbglGnTtfHJJIoAmpWjUMzDBZjwMEgZzjQLo3q6+9H3qO6U92n&#10;jlp5srGHbyy4yCrDIAJU8jvgn41ZdH423OeqdLpTQCkbdI4p41BVQSfSWDZH2z8aUxyYt2NB+a0P&#10;HcBrATbYfDC2XC3yLfvEexRTgSSPAUmMkTDIUGQrtbGMHAI+M+9V9V2iPpi7VFPDVQXKjJ2CaEMI&#10;5kPfAYAg+xGBgg6c38XOmLxEJNlZHICMrLGoGMjByrHHzwPt240u9QzU9/hqK6K5xzvNK0jIjgsP&#10;yUce/YDVWRrnUXMLVRzC57Rqab9UCpUkq7dLa66WSup4VX6WR5GJamP4Y85BBUg8Z4yMdtNE3VnT&#10;VPV9MXKz+HluoWtV4o5py1ZVVP1KLJkxP50jqFP/AKc/nzpTtFvuFt6hq7f5VTFBJHJsp58lllUB&#10;sZIGGIGOw/663wNbqqvt4qppYrc1dBJVPEuXSIP6yo/xAFsD5A1KN/gSGN3BoqtjShjtLuCnq8V3&#10;T966grksVStOp3OsE+Rs4yEDfzk44Pc+/OkvqC3jMNXEP40DHBxwyH8Sn/MffUm50gtPVQmtt6lu&#10;VDKrJQTSReTJLEvr3be4YY5Gf1wdEHefqImGeqEczhhH5uSjHlscDhmPGexJyccnUiWB2lhsIWfj&#10;iCYhvBUqvpK7w7v8CzpbrhUVtsKqklOs6lZM7RhxlJMDKkYIJXJxnQuou9vrYGobZG81VI6Isqg4&#10;aM8lQpGd2SORj3GOdAb9UXhqhqe91U7SUkSQRiThoQowoHv2Of1++mux2ZK6WydYRkGkromlrXU4&#10;VKiHiTjsNzKW/U9sap+HoFu7KoXmtKNUX/2rtFpHlBJKOtkLBxnfM0cZP6+oL9th0n+PHVPXnU10&#10;tfh1YFkmn6jn8xgj4kqWeVx5ecgJGpUk+3OTwNWzbumI6+jtFwuMLAjzLkJA5AEk75jjPHJy0QI/&#10;5To30N0hS2X6fq+/UsdRdIIp4aCZ0w0dPKVLHBHDNg4+FZv8RGq+LkxjIEsjdQbdfHsVbjf+GYS7&#10;lT/Dnw1svhh0XT9KUUqvVSJ512qFX1VMxX1YPcKOyj2Az3JJWOtX6N6P6L6p8KPByG227qOrign6&#10;gKStugQ8GAMxI3GM+oLlUGR+JuGPrq7z0HSQrfOliqbk7vCYZtsi06NtZwMZO5souMfhc+w1RPh9&#10;Qw9Q9X1tTJTusFXUO1XKWz50mCZAr9zHGuEXn1FmPcjEpct72vlceCDXYn3q5jlmPAZJNyd/4QGj&#10;uXV1n6miu3TtbQQViTLFKGqMxyBjtKyBchucdj7ZHIGn6vuFTefEOg6dEzSnqO4LbhFTx7mckiNG&#10;QtzlSCce4BzqJR2W0XGpt1lgeSmqqSu/eZoEhYs8MMbSGVpD+IBFcADOfbnut3uebpnxO6Du0geg&#10;vFJXwVkrylg4ieoV0DKeFchmOAOAy5OeFYwjKzmam1TSfefRKcHImGobfsunb5+0H03buj3sHRKT&#10;UN9pKBKVKFYcG1S4KtuZ8BigU4K5BLKeedcv2sXi31LPRVgkFS/8VJ/f4cknvn+b7/cjR/xJ6ct9&#10;8tUPiPR0yitqZAk80ZyAMsCCRxlZF25+4GeBqrbc9+F4NDHdJkWdCYTu9+CRke/f+g1XwJcWaGRl&#10;XudV+o5VB8jga9Fed26o6invXUd9tltqJLbcLStO1HIu5Yn3hmqXI4CgBgOfVuGc4I0DgoLl0vf+&#10;lJ6yZ4Op6+l/fn7qeER+XTiTEKb93qmkRHkKbVwhXBZiQCfhRZOqurOmaijtNskuNVYayaeqmkqF&#10;QS0TxjcjI2C23y84BY4Y8DHLB42W+o/2vN2R7hLcJ5wyVlRRS0ryKAGElMsoEix4lKqw4xEoGMnI&#10;TEyK2aPKBQPp6fH+7rQdjtMHiO5PCU+quhrXbvESbqClp5YEutLUzQRI2I/MeNt6lTwCJM9sdxpU&#10;Eskc6FUbcjsdwBJAI/7gf010lb16eZY5+vrFVVcj24zUcOTTyJVywiPe+dpCCXbIfkMDg9jzXWw4&#10;uSReZ5YZ1yxO0DOM5PxnVPGyHSvOt17V79liSgk+Y+5GZq3pZ7FUXPqvw+l6ve3zRyJTrc5qRaeE&#10;hlllPlcvhmg47YznjOE/wd6Dtfin4gNVyzKLVSSGtuEApBTqoL+iFQh2BWY4G3B2q3A02WaG901w&#10;s10tNMJqd5aqmroy+A8MsQXnPBAIDHPwO50y+DUls8PqvqG+vb5qeyVkIhqNkYKfVbiadUJIORuc&#10;lFP4cnAAzrdx+qDHwvBafMbo+hsj/r4rSw5dLAxWX4gdN9N1PRtdboKmit5sVP8AWw06LtCoXCAK&#10;n/MT9s98+xp7xO/aT6mt3hzSeG1ojpbZMKBLeXpmLSyU6qF3y4wIwyYURjJJDMzEEJq4Lx9LTUVc&#10;95VkrurLKtoaZ2BIr6aVl8tgh2phY4CcZAZwMnnXIMfS9T1P1xULeKv91rUyAwRSIJJ5kBAK43jY&#10;5TJAY4zgaWBGPEd+I30URY5sc/W0eZobRHdbpfFO/WO10lP5cE9Y9LHukq4SZMMgO4jIB75GQc8d&#10;9W/+yB4Iwdb9VUPi14mdRG1WG31JeidpAj1tbFtEKAtwqCYopGCWI2qOSVpei6KpL515UW63G426&#10;0QyvNVT1cQnnt9FF+N3CgAsqgKq8bnKICSwzbPWHVNVV+NPR/TlAJ6LpOw3C2Utttq8JAzhcvIUA&#10;V5GYSHcc5we2TrYyJZQBBigW4EkkbV6fEk/IX7lYx2RBhc/5Ji/ahs1X1NV2qphdJVtFTLTTEKVD&#10;CUKyypnnbuSYH4JVT7HQbwa8IqTrure53mJqTpiyTrTnzpCiVtUpBbdtOSiBgxAwWLLycY029Rs/&#10;XHQj1tDD5VY1JFURyMSSwlhSQ5/J/wC6nTp+yrJ0tU+GknS136vpqW7QV1TV3GnVA9SsZnRVbb+L&#10;Dboxu7e3POOeg6jLH01zG/nYa27A9/2VFriQWjsjcnUtitdPBBY6JJIqdFbO3aoRckhV2gKnfgDj&#10;BOdTm6kNXRtVmMU0PmCnanklYOhB54GA23gnHyD84JLZ56a5VTW96uoVgohhWXdtHGS2AMgZJ5B7&#10;840apqevgjkpa+mingkjWeQfSB/Njzwd5UqfUSOM4IPuMawHanjVSqBrig3SdobqG/ta7paFpnjI&#10;mSZpdxmjZo1RQgP3LBvcOvsBlZ6yta2Ssns7Vkkk4lJqTt2rvDELtUcAbSCQMjLHRW9+JlL094l2&#10;62dGXnp2hgsNZGK0Q09RJJNIWO+J5BEy7UyUwrbd2SQMKAr9bXNpbxcK6sbzZ56qSRmHAyWOcfbn&#10;QJ4nANDx+bj5JS01vvQithNNQQCNAWmkkAYe4G3j++kzqG83TqDqig6I6Ip6m419KpepipITI5kY&#10;FAnHbClix7AsuSMHFo9G3jpK39P3e7Xqma5GjU+ZTtHnyUZG5XJwXbAHtj5+FCh/aA6r6cqpOl/D&#10;zp2ydIxVJV3khpYzKSRkKWYbDkH/AAg5Pf50umweZ3iBQbGKBJTVb/2Y+v8Aqu2UV1uNJRdPRinY&#10;VlTd65ERNrEKfRubsOSRjSZ1nR0vT9OnSNHfI66jsiSwLWRMRBIxctLKh5ypY8N7qq6OeK2y4eHz&#10;Wmuu9ZdL+IqO6sZG3KKaXMciIqelAkrR5x7N9jrn+4X7qbqGBY7jKY6amRVkWOLy1woABfHc9u/5&#10;60JMT8WIywUAbPv+H6p5GBuwUy2WOStMlXSTCaJCeIyQcZ7kdwD9/nVyeHNBTVtuqpL9GtNYLFTR&#10;/X1MZxO6szFaeEseZZGUKvwNzHhTpI8BaGDrfqW6dIWa4U31s1mqJIt74UFXj/ETwqgE5PsOT21a&#10;99p+nofBrqywdP0zV1J0eErIp3LB7jMY3FRUNzkBmjUKO6oFGc5JbNjeJhCbs1SdmO6/Mqe8XfEl&#10;uqrnU088qwReWKWClpjiOip1/DEue3392JYnknQHwYWK7NfaWChStekjp6gpliQC5iU7BkHDSL/X&#10;40mVxpmqDTTqIZnUSDdwr574Pz9u/wCet1m6ov8A0u4pbRc2oqKaXdWwxRJiqHb+IcZkCgkhWJUH&#10;sBknV6HGayMtP9Kd8fOorpK13KzU1bStXdV2eloTIBPG1ZG6rwN/8NSfy7d+3bUbxP6p6eeip+g7&#10;E31Us06VlZLGHUJtU7E9YBBwcnjgYB0pU1T0jHsm6kpFsnUEKlY5KSNqulhHaOaSFmJVuDtVWIHB&#10;2jgASOnerbTWLc7HNaOoqGo3efWUlck06k4YB4CwmXPJOU745+aDMIPkD+SEMM9ExWeyqI2pGUut&#10;QRgs3Ib2Of8Ax76SOp+pCt5a222hnlkpnMMwKFG8wNgqARng8dtONr6+slFmmv1vr7fOh2nfAzIe&#10;e6/zf/i6unqTpCC5dIVHUlkt9FDU3G2Ulc1VTQqk9SFBWUtIBuZWVScZxwOM6u7s3ITeE4i1S3S1&#10;sa4Bv3y4t8ke1RSFhNUuT/KI1/AftIUPPAOpfXNRQWOMUMNr21MdK03nV0HmFDuC7lQ/wx2/CwfH&#10;z20b6fnsXSFKt0r4nmqWYFEROEPZfsCfYk6k9fdO0/VHT9H1hJO7W6teaGlr4SBHvAw0EqkHy5Fw&#10;vBYA4LLkHOgh+p6JEw1aW7Da6LqS001HUT//AG3ikp8SsMyMJZJI6glvfa0lMSD7Mvxoh4w9UWi0&#10;+Jf+wlstKUXTlPRUdBbvQqhZPL3l2K9y8kjDd3LAfJ0N8JY5qapvEYemuCZhqaecSJFNT1ETDIff&#10;jajxtIpAyCwUgkprx4rUNJ4h0/1VVJT0FahZI5YE8xgmSVR/VnapLEEZ5OpMZKJ//wBNfwrGVNG5&#10;gHfa/kilu+gissNmnldKRI4YIXaQZV1Qg54/BkZx7AY1fXQN9m6g6SoLT9VHUC1zNRzyxy7zIsR9&#10;Dn3G5dpH27E65os1/uVqt1HFdqSGatp4zFLOrgxzNniTaw9wN3bIbtjA1OsniDf+gLm9+tbq6SIz&#10;S0rS/wAEuY2RNyjvgSBgBj8OPnUJMSTJY6Fv5rVGJ9Opdhx3Kooqd4IKh4lkULIqsQrr22ke/B1W&#10;njn41UXRdi/dfTNKtTe6ks0MbmNvIYgjzHO0YReMR85OOw1A/aR6/vfh5eTYenmWMTgeTMEDShhy&#10;fxArjafjOR9+OVK83G63ZqytaWWruMrVDenG9ix3EAduQ3Yex+NUcXHe51yHYHj4K2SnH9kLpe8f&#10;/XXd73eamWQU1BLcBiUv5k08oQM/ydvmZPyBzr9C7LUQmljIk/k2n/X21xT+yBZq2m6k6zu1bVvO&#10;J4qGKnZwAVQecSmB2AOP89de0dQlKizAHAJDoEJG0++uokl1SWT2C9I6A0NwGEd7P6opevPeMlSg&#10;C+ojt3/PjHf/AC0jwdQwxwyJNIBJTzvC6hvccjv9iP6++j3UNwiNDJMsp2Y9I3YK/ljn+uuXur+v&#10;z0r1jDLU18TW2rkWGpDEKVyPSwOfYnnIxg/bQJ7ds1dJjsDhuujjf6YNtRiQRwwP4fzzpX6q8YF6&#10;dYpHVJJsA3ALnJ/tg6Srf1r9dC7KFAgTJXv7aSlj/wBpb8y1KFoEJYgYBxnHH/njVNj3Aq2yNoNl&#10;SK7xD6h6vvX1ckbpGCVjOCQAeP699Wr0whFGskimTC5IZjyP0++lRIrJa5o6O3UKPLwWaVlfHv7j&#10;H+Z+Bp9obl5dHG61Me7GQYwy4GOynaM/rjUw7uozyaxQGysfpiEy0UYeMRoVyTkHYcdjjjOot+r6&#10;G0RtUTTRqSw2knAz7Y/pquajxGaxecaiplMeCSS2QBnP+udU/X+IF78Tep1gpzJFbaNtpYIxTJIy&#10;f7e59/bVgZNBDjxr8xOy6QtXUlHdFYIBMO5fjaSfj5/ppCuPUjXbqqeCNcR07KgU8BR9/v8A99QK&#10;jqy3WG3G22yoMs5B3OcEFj9h2/LOh3R0tFBLJLVsxdn8xy5AJbv8/wDTTiUuCH4fmtWbDUxwUo8+&#10;QYwRszgk+3/TVC+LvXqU13ltEEpMjKO3tkcj7aPda+KlvsdPdHNQN5wkKZ7fqDz+g1Q1uauvlxq+&#10;sLwxigUNIu7+bOccaNENRtJ3+MWVHudM1TURyOCWlA2g99begOuT4W+NvRvWhMjUnT1VLU1vkTCP&#10;zKd12Sjn5UHuPcDjOo1BUz3+6+VSANIzEjLcInz+mdNHiV4G2Sz0Fm6/st2oLrSU88LXsVldBEzx&#10;lowkcdPnexyJQQR25BYA42sOcRTNaeVxfW5o5B4I3J+y/WmGRKinWop3EkMoEsbL2ZWGQRrbPkwD&#10;Azx86p79kHrm4+IP7PfSl3v0scl3pKU22vCuh2ywnauQpIXMfltg84YfOrjfBpxz2/TXZNda8zlh&#10;MepiHXlSKQFyCu0DHf8A12196Z/+5JgO3mccfYa93ICWlRTgqVPOf9fOtfSb+ZRPnGSwPHYaI78q&#10;x4x//VW+9p+yH9XUxnRfUAFbcOM/I7e/4tRuhKsz0lREXLrDJtDe2cdgPjt/fRXqmFXppCxJG0qA&#10;Pckcf3xpa8OCyfVwOeZW8zbjt7H+/tqQ3aqE3+Hq4Hrf2Tv5gYnGONVr4xUKvaXqWIxGUcA/OcE/&#10;bgjVlmLbyNKXiJQpV2KfcuQiNnAzwwxnHvg4P6alHsVb6zCZsR7SOyqjwdrzTdSVtKxASphLhflg&#10;w5/pn+mrK6qonraNtm3cvqUse3t/mR/TVOdFs9B11bdzbd8phPPHIIx/U6v2qo454jHJzkFQfcZH&#10;/TR3rlekPMuNR7Kk7TuNTX05YhNwlUZ+e/8A+zrZWQFY3gRAVIyFGSToxdqCKh6nnKxHEsLqMZwv&#10;qVgP0yf6agTIRPvHA+57EaFe6PGKbRVU3mL6e5lipBRux4zkZ/66YKBj6VbgE5G4/wBtCutKQpUM&#10;0RIO7IK9iN3sfy/z1M6eqvqoFDIWZBgcdyMZI5/1zqxyFlxjTKWo9HT5UgKpbOQef6ai3uL/AHKR&#10;ggIAyMjI+MaJRKxOVIzjsdea6Ay0EgIwpUk/6/TQwd1oPbcZCWOnwqwvGTtIlI5P5aaqeMgBsN3z&#10;z2z76VunwyVtTTyYOGVsjkHHGf8ALTfCqq3J/GMjGpuVbF3C1IsiSHB3ZPAA7jS11nE6wq/lAFSG&#10;59xkZ02iMqwJOAB2yT/fS51sh+iLoMbMbjjGBn3/APGmbyjZAuMrfaXdqWOQd+zDbgg/HOiOGEJ2&#10;qS35Z/XQqzkfSo2dufV+LP5f9NF8s3YcAY4OdO5Qx/yrTUxrDTyBmVsqTn9P/OkPpyRXdkOcDkAn&#10;v2zjGn2qQPSyrwcI2c8H/XGkKyMY6h1IDFWK/i4xn5/PSG6fIHmaU2bsxg7c9sD/AKaB9SNuno1I&#10;AI3gHGcZI76NQepUZsFvy9+NCuqoMPSumODhj7/pj8tOOUpR/jKn2gKabGckcHb2PGt1+wbRI2z8&#10;DIeT2O7XizK6xhTg598nn/WNSeoYnNmqRkZVQwyT3B7aXdOwXGgNC38LB9j2GuNP2qoYovGG5yrF&#10;PvmpqE8fhZfpIh8f4lI79wddlW7zDD6fVznGPnXJn7U1K0viXPGquqyW6mLsibztAPOM9uMew1m9&#10;T/8AxX712HsU7/7T2+rf3CoijpakyB1yqgkucfHsNTvqI5E83cEdRnyiDuJzyB8+3GpdBLFS3OeC&#10;OCWWk+ndpWZsNHwQDj3zlf66gzxXS21MsF1op4JpUj/4qkNtdFkjbHfDKRz9xrnCV6S9xaNl8nom&#10;pKb98TvG0KNtxOGdkGV5HGFAznJI0VhtzRhSzB5G5LqOCO/H9v11Mtjyz+VC8cksMkWZAwJIJ4Kh&#10;h34Pvg54xo3c6iwW6rSgpaAR4GxULkJCASAoxknAHxxoMgD20DuqEjnzDQOUiV9rrHqZY4jkFwVG&#10;QDuJzwfcY4POpXTtdJSyClrjIxIYbAw9OOM45GeMEj2Oj1SsDSSs0QSmkwV5BKyldv4jj0DOfkaC&#10;1lP+6rh9VPbpPIj3F2QZIbI5/LPv99OBstWIUwAohT1LQVWI3eUNjG5e4AJx3/L+mpFwoxW1Iatd&#10;6aVHDCUIRtI98dj7aA2W71zXQzROyQSgh4wikKT/AOrkcc5HOjMtwgrWljlSQtExdDkMhU5z+Rzj&#10;SqlIlrAStlW9HZkS4XCnlqYyhkllp1wCx7My43Dn3xjsNfbAkVcktdFIXjwzqDLvJO4AnBOcc4zq&#10;ZO8tvL0UqbbjMyRpDUHCgr3+OO3yM6XLhe6ey3d6WhMcRlLwkyptQDALYxnggfbnVadznMLW8qJf&#10;bNTUydS9IUUtAl8o5I0pqqHyZo5D6Y2cHay8H3BGPnXnw2ppunrjNdJ5QlJbkkdmiXiVmG1Vwfbk&#10;tjH8v3GiNlnrqy2+RTwQVdpq13iUSKymQcjlWyuOcgjOeNFbHYqK5tTdPSVC00dVIamplVCRHACc&#10;ue2fSM44ySB751jQ5Lix0cnzPuVWNzn+QclT+oaWW2dKP1hVVVHFDNJNHTNVMTHXTMgKFGyxKZLH&#10;BC4YMDwG21wlJ9HXNfJOpJoqs4kWAIxWHawIYkEh8hePfI+NNnjH1xb7/fl6dpaGlWyWy3mjpKWd&#10;SyhQuxDgY9a4Bzkepn7jVaQ2C7V3Rl96zSceRDtp6WGNSWLll3qqg8KkTbj3AyursGMZ4w/i/t2/&#10;RFmBKndQdR0998y1U6swlUCSZGCCLKKQgTuMEk53EHj8zVnUVLFabhE+76gLNG8VRAxIdQecj+Vw&#10;RyM6P2NZaWlMkUMbCXE0fJXGcBse5xwcfnrfV+ZWRSwVlGsUirmog3ehiM/xFHdGHP5g4OrsERxp&#10;Kb+VUfDLXId0709c7/UyXOxQu6wUs006rCznzRMGjVlXPGNpHyUYe2vVoga9Ck6cahec0srZadGQ&#10;KxwHZwGDZ9K8ZHI7c619Lz3aiu7zWxaqieiikqHlQ7dqbME/HuMfnqxLP1rFea6Juq4Y55XHFbBT&#10;pHI2O2/y8FuCeeTo2VlSRtJaLPZELPRDeorzbKa426wWKOGlo7ZUQIR7SVLMu5//AExrnv8Azlfj&#10;ReOJq67pJIjMIUdlIGcM2Ac/01q6l6B6YZ47v0nfKWWniBK0wrIw0JDZwFbDHOSfUd3t8aOdTXG2&#10;WGmqYqIK8zT09M00KkABo8nafcrtXd8Fh3zrLlZ4oYI7O3dDdCXHZJNmqKWvq6+2z1k1DTSvJOwK&#10;jCzxqxj3EjO1uRgf4vtnU22tURW2WOCoid/KZNxyeSQMnPttz+uh94oKeCsH7vmE5KgsxQr3AyMn&#10;4PGoVkr6p6yaOJP4MKES5OAGPbj34GrH5W2eyOP8RtyJh5JI3pWK7iMkjgH+g40XpKmalhiKM5AO&#10;WHAXPA9++g1Vd6SljMkhbzFAwhUjIz3/ANdtSqS7G9MtHGsq+gvHtG0nbxyTjA++h+I9xrTsjMyi&#10;51VQVgWK4fUTxxTeW4H4WlbBj4xkMT8dsH3xqDfKFKC6CSHJprluYenAjmAyVz29QyR9wdQrd5lu&#10;gnuSU0tZcTDupaZImIjjOC0hODyR+FcfryAWa2yUN+6ahqrg1VHV7t6eaxLK8bYXGVzkY9/Y41k9&#10;QoO8Sttgq/VoQNLxz3QuovCz2bMQV5LXDMqlAdyeYoUj8soPn20DsL1RtRqpGEkazMihWB2ABTz9&#10;8k/20VtlJT3GjvM11EibGjibywA+7cSSOD6tqn+p0zdF0nRklfaKO00MsFsjjkFQlRKZTUShhtLH&#10;AAJJGcADA+NVzIyBrjz/AG0KZjJmss70Fps8Fr6+trWK4RCK808DNbawyBBKiAloZN34sAgrjkY4&#10;+Cc8K+nqy5dDdRdB3ZJKWoLTNAWAJjD8cgfDAE47h+NI8l0v90urVcV4ldqS5PV2xjJlYAZFO6NW&#10;47IvAH8vPvq7fD692zqSquN0oDuudDTm33dUwEZmaIhwBwcMu0kdiQD7ZhJKQygFkTNDHEDsvXhN&#10;07UWrouiXqCod3QwJ9OScK8LvJnn/nkGfnYB20x3a9RDzp6mrSOjpctK8nIGO/8A2/PX2vrY7dRS&#10;YBJdgkYI53NhR+nbn4GqR8Xut4Kerh6MtzttjjFRXOsn4yc7IyPzw5/TQ42GSyFVDjK8Wur+hPAb&#10;or9ovpebqjpbrCpheopDbkcxLILfOiEKskJIK4Ll/wARBLbgcHXJC0l68Mepq/pC+0hhuXT0b22V&#10;OdqzBtztn3G45B9xj89DPBPqnxOs19uN+8Mr5crbXWinNxd6fcySxRHOyRQCrAjdwwIPb3zrsO6d&#10;JdM/tmeHtH4vRUlPZuuLKfpOpqejUrBcYouSQe+7y8FWyf5oyTtUi5+Gx/w5j/5Df4/z7ltSgZEQ&#10;0qr+lrdbbNaeq5ZKW7rWdORuIbxPchXVMs1W5icrkIYmMYc7EKjCksC2CaL8WemmrIbNdqctDdbZ&#10;RBtjRtHMKcVEqI7oxOPwBcgnBwD3xq/ejKvrnqDpiG2daXyqljnsBFTLuUI1RVbKiBPLXaN8MSUT&#10;lgAdzyoW/ENeKzwLoOreoI+paW/XCGSip/I+nqmWSCdSzsUYhcqCXbJAbvkc659/UWYHU3CaSyBR&#10;Pa/T5/p3RzM0S+6kKta2Cu6atNtsVu8ujuVIiS4YMTWMNkoYHgkyK5J7epeMa5760t03S/UMcyUh&#10;iRJBKkT5ymDyvI/P9D766ptnSNJ0F0DTUFpH1VatRNXu7xgyMYZnRVGM4yIgfYkt9gAieMfRNr6z&#10;oWmpM01ZDUsfMRVDYGNykHGQw5HI9QJ99OZII8gu2Ae7c9t9rWXNQkO+ypBbj1LBUr1J0pT1Dy/U&#10;xxRxwE75JX/BGFX1EnBGB8499dFxdNXPpW/3LxW646hSe0wRRUFvs94aRjV1TD6iNXZj6IYEmXce&#10;dxIiwucrQ3RvRlWeoFoOnrlP9Q6lpa5/wUUcY86SfKc7Y0j3lvYBsZJGCXiLd+ovEq4WqqtFbUTW&#10;a205tFJ9bMS+2FjiV85JkkV0ZiM+rIztUAaMjvMIY6LeCa+39+i0Y5vCiobqz4OvpupZZb1d66Ot&#10;rKKt/wB5qFGBLTyBQzKOAAAUOPby/jVTdSU8lPdaq3zIBJTSvE4Hyrkf9NGrN0hDYumLpXy3r62q&#10;YRMYYhtRIclWznuTnP5BT740t3iepqb9JLUsGerjWYnsGLqGJH6nWRHA2PJPh8LElsvJKb+muhk6&#10;zqYKOtnals9GpqLpWCIyGnpVALsqj8TE4VB7u6DjOtPiV1JSdWVENu6NtBt/T9rLUlloGIMpVioM&#10;87D8dRLtQyMSeyqPSigWLT3im8Of2dbbeIU8+89bdQvthZ8B6SljMaR59h9RIGP2VPjVWeGbdW9Y&#10;daT9RdUV9rtdN03OJqumkWPfUGNldlQL+IlQQMcepeffWp+Akx8cCxX5j/C0Y4HaNI7blOM9Qi9H&#10;wdHXKSSo/wBlep6+ro65FEa1cZESZK5JwZKfzPvnknnNSdedHyVlyfqrp2eGHzZfOlphLtMUmSWe&#10;MD33AEqMHJ4znh7qai53GM01DSTzbDl2VCVViQOSePjS54O9G3fxT65j6UopJYKYP9VX1DMf4VOD&#10;uds4/ESdqj/Ey54ydZmLl5LpHZjnUGiq7aVKEmQ05Pk1XQWLwQ6QuPUNup4eoPEW7Gqraynp8TVV&#10;ptrLKkUu4jAeUQykrjISMnJA0h9EJ+9+tuq6qoppHdoaCutjFC4lqaauo3YqR/hphVMf8KK2dWh+&#10;2BBDRdcdIdPWqjjWi6Z6fqmihjYHy2qP4SqF78JCnf5GgPgbc7r0HT23qwRNL9He5K2ouJU7IoFA&#10;VISuN7jmVMIGJ3njCnG7Fnux4o8utnjj01WRXypWSDq0hEfDW9M/SVqtNYIRKoqbczFvwtDIXAP2&#10;xNj9BjQ/qZanoGy9U9U9IVsdNVXSGjhki8pW8qohrIXZuQQ6kR4KsCMbuPUdE/FiioumL6a/w9po&#10;4bbd7lLc1mqWM0ccpf8AiRopXCKyHIJDMOSCNuNDOoql57SL3SKHgqF8iti4ZN2PxHHse35gd865&#10;+LI8HJ/FQ7scTYPpd0QqLgYJvNwme0ftHXqz1tDDN0vZqhmmiR3BlhVkbaCdocg5BbIxjBx76+dS&#10;+JvWfUt2tdqt11a02ySvkoK5KPcGNOAH3K7FnCgGQkKQMjtzqk56f6emoKz11EcZMQL/ADGwwM+x&#10;2kYP2+2n/wAM7gbp1wJTI5oqanrKqV1TJiDxqhY/YHA/Mj51ayXt0eVvAPbn0KsZgEb6aP72Vr+H&#10;nS1js1LXdY3IUsNDTy1H1tVIx3y+okLgHjO9MAE8qPfSrV9bUPVPXclmq7XFb6WoLSUskJLYIXcI&#10;3U93IHscZIGvnjd1bJc5IumaSKSKy04jamCI26eUrnzG5GcKwwD857niRU0tqqqPo+9UkH8amk2y&#10;kKQG3rKwOPc7yBn5zqrHjuluebnsPT/ZWXqB2Vj1/SXTNL4OXC72+rVBUVUFIJZyMK5liDmQjGWX&#10;c4PYenGuZuq70k16iraJSAk6PEQApYIF2jjk42r9uSffV/8AV63O0eCXTvThqUppayKpudZkFvQ5&#10;eQEge22QZ44bHI51zfU0V186HznjjMxWVGlCMSrt6QMgkZ574wB7a18dgZ+XspPPmAC6pulttV/6&#10;qr+prdFS07XqScwwhY4o/wB31AHkQ88M8mFbByQzqeMc1J1n0VS2b94NTwRw0DboaMiQSpK+3+IG&#10;+NrFk2NgjByNJvV18d4opJqciaGJYoGRiB5A9O857E549+3bA1Yfhf4iJe7BX3TrJKappbHFFSMK&#10;+aKGK+Vkiv8ASUTSMAFmLLnziSfLRi5GFOjNx5w4GLffhGa0yO2UTwS6Jpuhuhbz1ZddidRdQUEb&#10;iCH0vbLTOXaGLaMKj1DIsm3OfK8nHEjDTV0XUxS+G/iNLO28y9PzIwPfcxcL+p5x+uht0r4uvbXV&#10;9URQXWgutRUyi5UFxgMVRHOmcwuAAsiruwhAxjAwuCNZ08Ll0/YKvpe4QGCTqe4UyussRLpTQZmL&#10;BfcMeMe/HzrFkzHZPUXPfsWmq9K7IszzrJKrG9wUdH0ybdWzwzRNUtdpgYUZkZI9gO/G4cBiRn++&#10;h1HRdE01Bb7naun7gKxl8+GS5sBNFuJO6REYoSDjZ9sEgHjQnxh65ssXUNaLbEysahzT0oIEaKpK&#10;KzgdwNucE4J9uNJfh/10KasuaXy9wtt3PC0pyrvkBsEnHOc9vb29+jx8KWTH8X5pCNzorKZLvdru&#10;at4TWhiKdqXzJEBaSPzfMXef5iGzhu+ONJfTUtzl6njt5qZkKyrVyTY/ixtHnkN7Ejj9B8adaZqG&#10;9XiDzvTT1EuTt4OzJLAD+v5abbP0vbrT0yLherXH+8r9NUzx/KU6zSRKQRyFyj4x3/TgLsluM3TV&#10;k0P9/KkAu8NFqzrTxHqGioq2eiuttlRZfKvdItUjZUjblhvPcjhhjV5dJ3WxTdI2Orqqg9OR0ctX&#10;QuttqHjhCBkmI8lt4kBM8nBBwM6omjgighEsqbYkARAPt2Azp1tzXG7+F3U7UbTx1lpqKSqpzChc&#10;rG4lWUbRy2SsQI+/OeBqN6xoHdKKQuOkrP8Aa3wCF8vNDbvF+501JdN9NWW+5xy+Q/qPC/wxtCt6&#10;ly3BAxjGrK8HPC2rt1qqb50P4g9OdSdMSZivFBXUolt1ZsAO2oKswR0yGD/iXv7nP54V/S/WVLVS&#10;T1XTt4LeZuDvQzDe2ckj08866T/Y68br94AdQ1VR1Bb69rDeikN3trxFZEAGUqI1fHrG/twGXI+C&#10;NObAjwmHIjJ1ff8ARakOlxAkNBXNd/2T+rOmPEyt6v8ADG80tT0ZdaZg1qrq1hNRs/qIifaVmRWU&#10;FWYq21mGM+pqwvVJXp/FqLfLGcMm8AbnKMAxOPvjg5x9tdUdQ9B9H9WV9L4v+BN7pLVdZIW2QKxW&#10;0XaFseZDNCOIWOMEgDaxyVDgMKf8W+iZYVFZarVU0kcxYTxVTAy00mcsGbGHyThXGdwwcnOdYn/l&#10;oJ5gGHfuKog+8fwq3UcJzW+KzcDlVrS01PWULQVVMZXaPfiGUCQYyNzL3BHBz2+e+l6809W0ElIY&#10;oxFICsMiH/i7QQG7k5AY5zqXWR01IY54BV0NQiBQyZkSRh3YkkEdhxgj/LTb07e7TR9QGTqOkkjp&#10;ab+HV1CIFGHymSh9O4b+Pf7nV173RjxoxZG9LHjPmFpr/a5qKWfr2wTSHfE6LK4ByCh2Zzj7f564&#10;0s3iN1H0f1bV2q8Xee6WmnrZYoJKlnkNPGHILqRzyAMryCfjvrrDxZo7L1VfDfbVfBW2O2W6aqnk&#10;p5FMgJ2pFCd34GaTaCCMhQ7AHbqqfDXwFs7XenvHV9Ql1qP4dWIjzThnCuNwzmRsEZBwM5BB0bAn&#10;hix3SZA/NvXe7KvmQNJBV2/syTX26TXDraKy+XYaqjiSGpA2rLIrAYQE5b+bJxgH39tdMiZlpo6i&#10;KXMBX0sRnYTnhh7f5fnrnrxK8ebXZaQ9GeHtXTR/SL5EtWQCtOihl2pxtZwQAT2yeATkqzdC+Nlt&#10;u/SVPNc54IK9EKzxJIGDgEgOBngHb2OD9vfVZgefORQK7r2Y6gyRn4Rx3HHwRrxA6vqLdTygTsWZ&#10;TnEnc/5n21yL4o3uC6yyzyxgmNWbc5LYyPbOrT8UfEqkqKmQU1TB6cgbScg/6zqhLvOtwMjSHIfJ&#10;JHvnV/Dj82orrcmdkLNIO6tfwXrqip8MqSqeWZqloniB9wFkYKP/AL0AfoNPXTdFsq0eoiZQfUSQ&#10;pJA+3fGq6/Z6vcSWutsk4UNQ1Hmw+nP8OTJI7ezBj/7hq8IVojGJ98auw4Oweo49+321n5ILJXD3&#10;q1BMJYQ4G9lAg86ouDztTgIgOHZSSFHA4yPb4+NBKzxbprDdP3NcAdxdURkHDE4AGT25PvjTBcLl&#10;T0VtmCeVu2lgxiAGPca5p8TbvLVzyrFhSPUJAAp7+2PfU8aLxnaSlJK2Jupy6B6xuXn04MrtP5gw&#10;0e7hfsR299aLEEoLTVyUccSMASVX8uSAPft30m9L3qr6w6Wtd4uVUaeWSBZHicEesZDYPxkEgfBG&#10;mK31NPWWWopPqd8SNtJU85HGf9fGhFpBoozZA5g0opY6qnlkBaqTzSD6STn+n/jH30Rq6mkpIHAr&#10;ypcbgFOAT2zx+I/rqj+p+tpenqepanmkjlilLU4D7mXHufnJBODxzjVg+HNufqTw+oOtepqxqiav&#10;gMixjCog3HHGV9WAvv39udW/CLG6jwg+I1ztIO6Vpeln6u6nZw8s0MWZJZDySuDliT+Xv3PA1K66&#10;jobdbEsVvhQeZy7KS3pz354zpjtF2pLAlVPSxLEzegFjuYjvnHbPB9tIPVd5hWNCo3TEbic578D/&#10;AC1Yh3IQsl2lhJWvw2iloK6/XmkVTJa7FcXVGHpd3p3iTdj4eRWH3UEcjU7xW6Lkl8TLxSWWSSCy&#10;08NDaK+Vo0lZ8xLIZirA7SXOQ4xjK9udGvBm12+ts/UtZcrpFTqtIryxt+KSAOC5/wDSDsB/9Y01&#10;t0f1Nc/HaW8015iktfW9wp/rYgu5KZNiAbeSDiNQQcDgke+rb8ljJNI2dx8bXnE0sf41xfwr0/Yh&#10;t58JrtdvCSWtqauivStfLZPIoVIiqxq8BHPrbMjD2Kwk+x12A4AhcewHzr8mH/aAvFP+0fZfEmxl&#10;1tdovSmKOPA86hLSRzqwI2rvinmIzym8Y5XOv1p9BQkMCCOCOQRrsOnSOkhGvlc51OINlL28FDqw&#10;K1EPTyM4/P8A0Naelm2GohwoIwxA1vnXz6J0AOVOQAcaH9NMyXKqQ59fJznOQAMfbn21pn8q5Ev0&#10;dQhd67foiXUaFqF3UZZQcYHv7f3xpD6Pq1p+rHpGkIRo5FRcnBOQcf56sK8xiWkYFQw9wf8AXzjV&#10;XzzSW2+R3JnOQ6ZPBZlBwQPzX/XbTs4VXrZEOayf0pWzwVGedB73SJV0EsDL3BGcds8Z/wCup6VB&#10;VRv+O+tVQPPgljX+dGXP5jTjYrYyHNmjr3LmGsMtFe0roQEkp5hKPzGD2/TXRNPJ9TSxzc/xEDgf&#10;mM41R3WFuWG81JCtiXLkk5Bz3IPvzkZ+QdXN0hUmt6doahss7QIGLEnkDHc/lqw7cLh+jsLZZYj6&#10;pc6mtczV0FWsACrIRkcAAhu//wB8/wDbQOW1OSAyAKW9vtqyLhAp/HwAwPI4/wBd/wCuo3+ztLE/&#10;mqNwUZAJwB/40JagxzqK5+8R7eaaowI2zt3ZJPPt2/Q6HdKQxtTqY0AkzgnHvxnVieMVp2xw1sQy&#10;SGDHjGeDjJ792Oq/6SVj5kUIBIY5x/r76sNPlWDKwsy6PdNcUCBVZlG4YI+deKuNJaV1Zcj3GfbP&#10;vqWFBAAUkd8Z5x/116kgWaKRSCuVxycZ450ILSLbFJCs5aK8yw44YAlR2yOR/Y6cYFGV44P34GlD&#10;YsXUARXdEcEck898fl7acqNCsanHsP6aI7hU8RvLT2W36chvMQHIOM4x/npe6ziElrdtu7OVOOe4&#10;z/XjTKUGMlQSSOCM6E9UQ+fapRnBK4zj/XzqIKszNthQHpp/MpYwSCNvf4PGmCNfV/D5J/LOljo2&#10;d5KNY27rjgjsQOf+mmjJ3LkYIwcngD/WNSKBjC2ha5fVA8ajjacD9DpAt1OaeueOPggEuf8AC2Tx&#10;/bVgMwKlEByMg5/TVd2okXKoG4Y82QjHbjP/AE0mqeRtpTnRLhQWHcYPOcfn86CdYANJRAAkAn05&#10;I44/76P0qY2qQMk850F6vGFpWVQRvI5HPYZ/y045TSbRlT7ISwV1JAxkt+ept6jL2mpfBbEZO3Pb&#10;H/xqFZGBiiJU5OBjHb8/6aLV8bfQVChhzEwyQCORjt+unPKeIWxKdrx5PpIJHfHsdcq/tTNDJ4nW&#10;+gmijRau1wq0rNjH8SUZ54AG0dx766mtSqIRtGARjBPOdc1/tPU8UPiRZ7hV0cNVDDZlbyJGZVlb&#10;zpxyVIYYyDwf/Od1QEwGl1Hsa7TmkerT9wqVeqpI/wDcUr4Hhhjf8O4+YqquGc4Hck4x99DomvHX&#10;F5p4aiQO1HAkcTEiPECLlF3ccKoOPfA+2vstBHX05lmlFLURFpAw5JCk4XHv7ffjQKjuNXBNIxWI&#10;eYpRjEpVQC3bgcZGR+ROuTlvYnsvScg7BM3Stx+toxNHB5EMRJlPCqMk7Sfucfrrz1Bd6GrrYY6e&#10;oAni3ASJyCf5V3Z75Hf9NBY6igbY5UMu0bQuDkjjIz9/fQe4PHFWPTxxhUjRHjcOGD5GScgnHIOR&#10;ocbNR18LOIc0+I07pzpOqKqWWCjuU6xyQTGSNpAAu3ngccH354ONMVdPYJKFKqgoowzSGCqjSb0w&#10;T5VvMVTkhWXPY4BVsDVV2m608ZkFbRyToCwwwLgqQQcDHf30et11pqOkqIFk8gzuPMiCHaVzkEsc&#10;8e2D74xqy1lDcrTxpnFtORjqJ7Gok/dNTMs4xI8u7JlIAxzzkcgfBwNDbY9xmqJw8HmhEDylB+Fc&#10;ZBPxzwR99fZqYm3SVXmRxLMGNOjsC21edpwMjJXA/Ma8VN5ktbwTW471YBZXz34GPue5GlsFHJcb&#10;5+SdK+KlZKStrqeClUwxIu1SBvC7MrnJ3PsaRscDJ9tJXVVVQ1FWkP7rp55gQQ6gmZ+MAKe5H2/t&#10;on1D1ZVW+4U6XKj+spUQghagkxEn2DAjk7v6Dj5m0EVk6lroazp9ZxVwJvMUhVXYgZwrD3zjHtoU&#10;zATqCqNJBHolHp619Q2y+Udloq+oiiuLLPPsJCsuCd5HY7Rnv7DTtNf66hklagaoiILAbvSyMOI4&#10;jzyEUZb5c88Y1Hs376pbPW31IY2q4wtvoXJ7ZJ3uc9iF4B1qaKGpqv3dS1bxfTw/TxYj3GokJG4H&#10;4LHjPfgaq62zuIcN/wC/36q7AbdQU21dN0l5vNJaJOp7WlJHCa64Vp83bSQqcuzlgpZgeAv8xdQD&#10;zpX8QbnRzS09r6QQ22y2iKRKHY7ebUGT/iTzEE5kkwoPsFRFHA0wU0XkvPaaGlIlmQvOnGW2E5Bz&#10;zkeo4+x440oVcgrpmpBIMMSFUgBhjv8AfV1jgBQVstB3KFW0zz0Ox8ByPScdj/8AONTYKCjhqElW&#10;DaGHky73AyhGG4/v+mvVPQSrIMRnABOO2D+Z0Yp6WOpJ8zGFQsx2bjj7D5/66TzYpRMYcKXqnpjQ&#10;dNV1mQB66p8qCKVU3fwAckFcY54BxzgcaV46We3VSSSUwpWRyVbDBdwbHY9xkEfkdGaha+OONrZH&#10;J/ulV50U7AI2duCrISQR275xg47nXqqeXqKqMYppTJIFcosQwJNoD4X4yD75Pc6A1rgaPCEI38FR&#10;LzS0YnS6mAqgKSSR7+EbjGD8bhj9R86hXlrnU1fk1tQQhCyKm3AZCNy8D7EHTfY6GnSvhpeoIpIq&#10;dZlgkeZQAFbBBdckEAgNjv6QdRurZFrOqLtFPJ6YpUNBLjKyQlBgcfIwwP8AXvqDZQDXoqvilr9J&#10;CjUweRI4Y2zMqKRgdjgckf8AXXi5W9LJPR0SUkcskz+dPFsAMisT9se2f0A1sNSbdVLUxxxmVoh5&#10;RYZCggZYj3/X89Dqqnqqki5z1TS1M0hRI2kw54zvP+FQSv5+2gNaZnX/AMUQxumcHdh916rI5Ip3&#10;8zEB35ihjYnaue/xoz06VaWRFqldZUHm+avO3u2COe2T+moUFXTem31KuzFSq+S23BxwcnPv7fpr&#10;fbbdHS0UolrJTI6COQLjPPPxxjj9DjRAwltOCNDFqH+QI2eoK+Soq5bZR+vyi0vlIx8uLIIzj2XC&#10;/btph6K6hh+hntNRRotXDKZkEcw3lXTEjFSM8jb34wT+ekair63p1qmqpxHV0slOYamGZyPMj791&#10;xzx7aFfvj/aSkorzbrWKG6WqtkjaOlLBJKUhWiBJO5tr+auOfSyj21Sn6f8AiNQuuN/h6oU2Nd+9&#10;WdLinW7yTxiNJoVl5/lZVbv79saDUlyulr6WP7sjb941UEz0yKm5sSDllA5zsBP241Oo547nHJ9X&#10;E7Q1UOHjk4OMAFT+h1YPh5YhWSV3VA9Kh0oImB9SgAPKAOwzujGcex++sCWZuOzURdLGEngnzdlV&#10;VnlrbXZRU3KM/WUtL5NPExGWmcbwO/sGXPwNO/gP09WzVEV2jqFhEaSNUkSfxJWJw4I5zlzznjjI&#10;9tWD1B4YdNdUVcE12SX6ul/4dRE5V3BHIf2bP35+CNEei+kaPpeguC09XHJJuMm0ekquSSSCe3PP&#10;cffQGdTiymkDZx5/0gue14J7lCus+pqe13OCnqakJBTgO4HP8SQ7EH9Nx/Js6oy7+H3X/wBXcLt1&#10;JaZqUNLLPVSzlYmRQxyfLchjwMgKCMFfkavax3mzdSdPXC/dC2xqvqomKlkkr0Xy4qgkqZYHGCii&#10;I8AHflcnOQNavEb9mDqfpyzL1vceraOK5W6GGujs81M0kjMUVyWZs8nZyGTttyPUdamMzw7FjarK&#10;ULALC1fs4eG1ZbfDHqbxCtl7mpKe4VkFkwcbnhRlkmcccZJjQZHYv9s9FeCF4p+m+sbVabd5FLQX&#10;NJKBoVCxI4ZWYAKMc7gDgfP31W/Wfit030/4TXFYKaliuElqjrxbaEx00VPK+w4WPsNuRkEFiAeN&#10;cw+HfjF1d1X4u9BVt5uAkSz9QUfkqipGkRknjLjIA5YKO/8AhOPfTYId1Sbxfytbt/fja0TFoews&#10;OwH6rrust0MaSyUcSxrKXlaPJOXdyzf1LZ+3bsBpg6cpXprGtRLuzNI5UZzkDAB+3Y/01vpbJbLh&#10;SSTPUzW6kTBkqJsNHFtGTuc4C4HPJ9teuqOqeh+j7FZJ6u/08VLcaGKejlMTlajfySoC99xOQeRj&#10;n315XFiTzxmQNJ9/PKABvZSN4ldWw9LwwxUtPAK2oDBW7sFdmJb8t24n5LZPtqs57ms1TXQTzAmq&#10;po6lGP8ALMArjGPtuH66ieMd3q751A9ZRBjHAogjhPDBFzk9+5Yk8aUqC4zGmoqupkLugKHPBwrE&#10;AH8goGukMJhw43PNn+Vmzv1OsI/U3awWDoC/WqzvNRdS9RV9NTTXAEJFR2gMJJUQ5zvkmWPcMfgT&#10;GcEgp69GdUUdNOvSlT/tFSyzRzRlyUdGdGMo9RxjhGBz2++dE+qqGKs+pgQDY8ZZSDwVIzx+hz+m&#10;olKt2pavp9mijnjlh+kqqdtu11hyT6CxByCg9857c66HByW5jI27elf35/VamHJFNGGP5tLVFWdV&#10;V91rLGzxRU30chmjpyGXORnJ5ywUN+Xt31t6ot1dZJ7JHd4FjrZqCCZmjfdGyMDs28fG0fpj20yU&#10;FmfozxcudknpWjgtd5qbROpcjzIFlaF35wANm5gWOP66neKFolvNw6OoKJY2qvLSzAkHbvhnMIz7&#10;4JP9NEyoNOWyNg2O33UM6Fsb2tb3peeu5o6//wCrfpLqR6qgtNDZYqxSq+pWnlebzVGCTu2xn3z7&#10;al1Vm6dt1pant99NRHVVBnLSUrLURx4H4d2MAjGMjn541af7W1gtFt8TLRJRRxslm6dpLbSRnBES&#10;08k0SEj3bYkePjv8Ec2dTdV+StRbkkZ62oU+ZIrZaMEjJJP8xG7TdTDnSnFgcaGxPKnJlGMOiA57&#10;punuV0r+sbZY7fbjT0tDNDUbSCvmKxOQPYqASvJyWLHnGRZ/hmY/Cae6z2Lp9rmbrcVmISTy9sWM&#10;ojPghUQmTv33e5xqqPD9arFOYqmqmiogZE+pkaRUyM4AyCSwBA7AffTVV9ZjpykrRcJwKtQaZUBP&#10;lxseCxA74U8fnn51zz4Bf4Rn5SN/f7/mpCRjYvJ8v3Q7xJ6i64S+3i+3+9/Tx18xrBRW6dndAqJG&#10;i7ioVWKIvqYE9yFOTgTaOpup6+Rv33DX0kFNC8tJLUKxi4KBl3tksSAT8kge2AF6z26+9QdTNXxX&#10;BZEqnamoEIMjeezZ8x14GThck5OO/A4dvECzUnR1rtnSwq5LjdBAK2617k4aZ1G2GNc4VUBz/wAx&#10;cE9gBtyQRiNsL+aFe6v7SrOyHN3B3XmqvlPebRLZDSNNTbvqlzKVZNuTlduCMc8fc6gWamhirZae&#10;ljnlguEYp56YPuEqngY4zuBOQe4P66B0E8ThIhKwlI2jI2g5ONvc86N2zz6KrVgTFNBIR6iVIK8/&#10;nng6rHGbGPKqpkc42SoFb0vc6OztRV0Ek9HMzNQ1MQPDbsbXH8jElBjsecHvqx/ADo+nfom+3mcI&#10;JrtE8SOWUFKdMAsM98s27A77F+NAqioraq21FtRjIapcKudxDggg/bB5/TR/wsq563pyF1iLLUeZ&#10;DhDgNymQPvg//jDQHG4iT2KNJOZmNB5G3yQ3qKSSskS1XGno4xRqQ1ShkBQFVCk7V4cYQcDG4DOn&#10;/wAA+k4utqmn6Rucj4pZhW0tQBteKNWDFCCP8Q3Ac+44zpO8UX6bgrxZorp9Jc6ajgrK0zPhCrze&#10;XGC3ADDLH527fz1M6bqK3py31/XC3qpFHSqYai6wSlxDI6hwC6HG5t0ZCg5OVx31ZLi+Jp0nsgNY&#10;5hDi3ZFvHrrroy+dc1VkpKe+yxW6JbYkVE8MdO/ltklSVctlsD8I/CODqn6q69HxyRTSdP3meRQJ&#10;Io2vURGezAqKYEHC/Pt37aHVHiFaWusNssAnuNxnkWSMlAm2WQkKrFgedxQnAIwTzoJdPECwWmoJ&#10;udvqK24U4kjVllSKMyZZskbTkbmB4xwCPjG1jxv1A6Udkb3vuk8J1H07cr81rPhX09U1CEebUXu6&#10;XJo6VFTc8jpFNHhERSWwpIC9uw1D8ab9QdW+H3Qb9F9P01ssaXK809LboItiPURfTbp5A7E73SVG&#10;O5m2gBQSBko3Q9b/ALSU99o7x1NS9OrfIUj/AHjURSSRSKsyyyQMIVeRQxEZ3BSMrtJw2nOoj6fo&#10;/Cmw2Wx1kt5qLf1Jc1SZaXYWknpaQny1BYhT5AwSQTzkLnA1tBhZr5dXH05WlFC6Nt1un7orqquq&#10;OgYj1JWNdLrRRjNTIFVoW84IsK7VA8vymUjjgg4I5GvvUXW71Qr/ABJvwiWXpyhSKCFciOplkBjQ&#10;N8EsFJx/KrccaWbV0jLbejrhc7j1Kluu1StIsatMAYBIxlWLZuyzhY1LZXH8UKCCrZs/9oTp6yVd&#10;o8R4Ki3R0tl6OvNvWmpqRfKjkNTEzS7guMkYhAPsA3ydcjH0R/4h2YBYuyO9WP5pAfjuu3Lki59B&#10;v1Baq+6V968qWmdBJLGTOauV3dXZF4wnmPHGoH4jk9mB0jUlmjgqJbRcaaVZ4woRlOJFbcBjb7Ek&#10;gD89XNT0lQktP0/a6hQ9Y0dvkkQbiqhkyqk/gAIXgY/D341Zt26Q6S6b6QpLDcunoLlWuPPiqXjx&#10;KTHzkMPUgXC9j2H56239bdjkNc29R2AoUEnZAYdJCrboGoe33J45YpfKp8bigG0RdsZP8xzx+X20&#10;zxjzCKmrwP8AAgGPcnA+B31FoKKVgq08AEannauBn/qfvqetDUTybW9GEMjFzgBB3YnsAANZxAe/&#10;XW6zXnUbC8RymomaSdlSNFJJ7Ki/9BrR4tdQXin8DqeToyc09PBco5OrqeORkqkEyLJbxJjlYzG6&#10;sy+0jBTzGcBh1d03d3NNDmqsdLVxfvKojLKaunhhlq6mGA8AMY6fytzZB8/IHAJQ+lajxMtPUlZ1&#10;hdbPUTWnrVpheoFw4q4ZJcyv5QbczKz7kOB3IHBOuhwcFsTfFmHm7Aq5jwlg1O5XjpXpfrC7UFJ1&#10;fV326UNoq5ZBAEq5PNlVG2tt9sBsrk+4PBxqyrn0ZZelOm7Z1DX3eSa4XOdKqCjmbzA9LlgQ5yHz&#10;lOWIAORtABzon13LQ+HvhRZOnaO+Ulxp6YzilrIhjej1EzIzBhnIVVJGMEvkZxqnaWPqKkq7fcOo&#10;TKlNcoVEElU43PCgG0IWJOFG3gdhj21SdJLnFxcaaCa94H+lNxJKt3oLxr6t8O7qz2MU0lqlVnqL&#10;dg+TM4A5B5KuB2YH8wRxrpeyeM3RnjL0mtvdipnXa1M4zUUcoAPbgMM45zgjtg5A4tEkNumP1ZUU&#10;6ReYG3qNoZR7k47E8H30k0/iZ/shf0FgFRS3CGbyWZx6NuQTv59Stxx/lgazsj2fZ1AaoRUg3BH7&#10;ozJ3tbo7LqjrnoS62VfMr6dJKeTLQVELbo3IxnHuD9mwedVpXTOkqwhmVVILBWyHIOQSP6f/ADq2&#10;elfEKo8WOhq5rjE0FRDIlavlEAtNCQZEHtll5Bxg455zpp8Q/D+xp4j9N0NBQ06UtwkpaO4U1LEE&#10;CyzfwFmVRnaDIoDDtlh7tnVHGzZIJPws484227qgcJxDpGcBU/b6qusXTttW2UcjT1lXLcKouN6z&#10;qA0caFPcAGoJz3E4HxpbtnX9dL01JTWSSWkqKub93opUCQjCtJKW7r+JVUDHBOc41034h9O9PxeG&#10;d+6u6JtsNLX9G1xshlqQ7RslFTqkkrIv+MszEqMnIPJ1yj4bdP3Pq6rnv7mnggqq+QhoceUqgDzG&#10;T8gVA4zl04OdbbGgNkdLvpP+/wB1B0RYN0bo+ijU0Ml3mqoDHA5Q7pWMkrfIGDnkjJyNLvVkjUf0&#10;9BRVUsDxESyPGWVmY5Cc+x9LNjj210faeipbwRClOqrKn0tJDTxswpCmWYFmPqfkFjknn8s0/wBZ&#10;9CzxeIV3tkiTNBTVkjeWkZd3BJ2R7sbdyoFBOcDJ++q0Wa6dxaeEoradQWrwDpqG+9dLbL3TxV4N&#10;NUS+XVDzNzBe7Fs57nvnVtdWeG/TMNRSXml6coYaK4VLxinQALGVxkYHZTk/pn7aouyVVv8ACjr2&#10;m6g6g6hgBjkhjWioVeWSKCVhFI0pA9laRgoBzt78AHo679S9NM62c3KjlNSqwRiH1HzCRsyVyASe&#10;M5/m+NU+qDIika+MnS4dr57/ALKxJJKBqDj9Ua6S6Xs5tFqtEFLHQQPVSx1PkQqvltmNd+3Cg4JG&#10;c8+ojPGdauo+m6/piQR1ksmxjhGHMbD/AJTjv8g4I+/fRPpm7G4dNWqelEtKKu8RUxRxhpVixLLJ&#10;j2H8JV/Mt7HVj3mhp7l09HfqyopZqalrYo3pHAd5lMO8nbjBUBkJJ99Z8Es/i6GjUKJK2+j9al6a&#10;3SfM09lzZ1PeIoKN1kywUEcnVTW+moep+opGr03wQJ5rQ5OJAGACkjkDnVsdR+Hl1v1p6gd7nFb6&#10;uurqme3qqKYqSl8zdHERlVGVyCSTtyMH06pLw+6mqa+e4UVXBEJYKfCSJgAIHRdox3GSTnW142mB&#10;74+R/bWl1b2ljy8YxY9gkK/OuYaIyXBhcIaaaht9taOkSFy0qSCRO6jCBVhH4uD2BHvW1LJcaCnq&#10;KillnUHOWVScA/pj/wCdffFPrTqvw/8AGe2dexW6tl6ZWhoKWq8uBZYqqIwI80ZVvSfTLj1cZ4+d&#10;WfVUvSvUttq7v4didbfXhqmWCI+qGLHmK6Y5EeAxwfw7WU9hkUokwIo3kW1wH1rdDw+uZGHjsjPm&#10;AHzVDUfRt96wkutTbaeSue3wmqqVDZkKbgp2r3YjI4H5fAPQlpp6CydN01lRzBDHSQv5G78G5AcE&#10;dxgkj9BqH4PXTqKTxYo7WxobnJeqcUBmmTaz02VldXxyxAiZ1fuACCSPw2HYrNY+v+qK0R22kktF&#10;xt8Uq1aMA1Mqy71KOvu0TS5HvtHxqtmdUk8WLy0xwI+eyu4vWvAl8d4tp2r096ofqO4UtPM304L+&#10;nIyeP6f676VrN0z1B11cXprXTgqgLzTE4RFABP3ZsZwqgsewB0x9W9NxUnXklrq4K6it8kcstPE8&#10;iu7o6siPuUqMowJI+VwfnTH1Dd3sfVojt9DDbKSGkG1fKXC0oG8OoHG9h2/5mA1LK663GaGY41PP&#10;r2TdT9pmSjRjg/Epb6EpKmw1PU/1ldESena6WkRAjRSUsckUjSNuHd/KAVWHPOQMY02/siVN/wCp&#10;+p+p4666E0dFaKupDGPasNTMCiMgGNqqvmsP/SOB7L3TPTNR15dLwvS9lml6j6mpmt9HR0mEh3GN&#10;t/4jjJ2xjJOPSxJ510V4G/sw9deBPQl86u8QLjY6GaupGmqqIVnmSpAoyySOB5YwoYnazKAzHdrX&#10;hzHZMH4mNluFD9d6+q5hrjK/UuQLlT2HwjpXsdytqX/qp6ZfrIaiZhbrbJIisoVUYNPOqsNzMRGr&#10;ZUJJjdr9Uf2Yep67rDwG6Ru11YmuSg+iqC04mdjCxjR2Yd2ZFRznBy3Ovyj8T+mLDTdQXa9VHjD0&#10;lc6u6Vc1YDFLUgStJIXbG2JsAZIGfga7x/8Ao5ur+m5OgL10NS9TWm4XWmqkuzwUQqA0cMsSRkt5&#10;0UecPFyVyPUOeRnvunOJbahnNtm66xWMKJFA7knnjQW3SiO8RFQQZ2bf29h/r+mjRLGpdM8FONAp&#10;CYrvTkL6Wcsc/P8Ao62RwuDzv8ckbx2d+6Z6lN8TDVZdZ295mPlRsZGKpGM4VUGdxP8A98OPt+mr&#10;TOCORnOq+6/oWeE+UjFsgIo7Zz2/vn/26aPlS9pINUHiJstEsNxt8VQrrIHQAsvbI4P9wdbZKRoM&#10;mMkhhjv2GgPh1WrUWFIwu0wSPGefvn/rprfkcadxIcr2HpysRkh5ICpjxItLRVUlQkJ2qxbOOwIz&#10;n8s7tMnhZOJ+mkpyoVqeV4zj9CP7HXrxQjK0fmBCB23A47cj+xbQ/wAH2P0VwjbIYTIxB9spj/po&#10;4NtXKsjGP1Ys9U8VMJOSx5xn7f6419kBEYAxlgMHW6dD5RKnn215pFBpkRk/CNo4+ONQtbvhW8j1&#10;CQPE+1ip6ckd1LGNwwAGe+R/1Gqo8PLcam+zUSuyl1crgD8WMjn441e/XdOtR0zcYwrbhGZEKnB3&#10;L6h25/l1Snh3th64gRwdrKQM/cHRmflXK9Rj8LNYPVNT2/yNyCPDcgj2+NaHpnX8WM4x25/7af7p&#10;YBUjfBxJjP2IHOPzydLc1nq4pPLmgY4LKAOx9s5/PQ1oCMqobwv099ikAPLKThSAcff7kacqUZjG&#10;1SD9vf8A1jS91bTTUl5U4wJJdqjAwBkHuPz/AL6cLdRMaOORlZd8YYcd8j20QnZZ2OC2Z4968+Vh&#10;SA7Lnk40Kv0BktsqDHYg4POQOCf6aPmEJhWIBxxu+P8AQ1Bu0JagmAIIC5J9uMagCr7mamlVv0hI&#10;rlo8nKFgvGc5OnBmUR+rk98fHzpE6fd4blOkexU8xmIA+T7f307xhnjUgZH2GeeONTKoYfFLzISz&#10;HaOxxzxjVe27i5zx7d2JWBHwQTqyDCQGBcDj3P21XdCqreqoAjH1DN/RjpBSyti1OtGpYbu4yDnt&#10;n/XGhnWcQWlpZSSD5wAGPlWGjltjKx4wDsXnd/NjGhnWcQa2ozE+qQH+x/76ccqUrf8AESvPTxLU&#10;6DcpOOfVyM/Gjs4zTyJzhgQeOToB096qfyQcDsW9iOP+2mWdA0ZjI5K8j9O39dOeU2Pu1V9a2Zd0&#10;ZGeSB9hrnT9sWCqhrumq6Ar/AB6WrpAAuW3RvG/B9vx/3OujqEhWdDwd2QD+uqR/a6id7D01URoQ&#10;9LWVSh/cb0iOAfg7OfyGqed/+EldB7Ju09Qa31B/v6Ll6GjktbGSvr0TlZEi7KobkjLd+/xqB5FH&#10;X2XZBUPTt5gQyqn8ynJHP8p4/UabZJqWa2NHLVUss8DIY/qFYjcFPqwAdwGex9sdtA7Hf7NcaZbf&#10;V7KerlZ3kyno9RJyMdsAg4+xxnXJybm16XnAhrSElwRtS3CepwJ1ikaCcfAzgg/AIPB1pt3+6Xap&#10;t7nzEiO0N7NG4OD/AJHRkUFTT/vipqovKX6gypNwQQxwVPzjOTx7Ee+hUsLyzLc0QRNTgwVEIB/M&#10;YPvznH249s6TXCqVEG2rZEY6W6QUrSO0EkqgBsKFJHAPzzqwLbKu00qzERPNhgIg24jODkjj5z35&#10;0jVK09S6tGp2zDasij8Mox3P+vbTDTXarNHFEgVZY2VmSJiA4A5PI4HH6ZOhkmxSlC+pAUXuVjhq&#10;ZsxSwGpC4OJRtViccrzgfhGftpaijrvPrPPrBSxW5XlIkQHzAT6QfY5HYaP0SVVZMpgpGArZWVhI&#10;QSuBnAKnBG3n9DqNdrbWS1wgWBVihpDNM4BIMSEgHjk4AI9zxpg+36FoSOa99d0EgqZrlEneQuwA&#10;KL/wiSQQf6Z++deVsN1tkoaODNPCMCYSnco9jx2/rotZrcKi8K8MbIskoKr84X+3ONFqkpPc4rLD&#10;JukqopCw3EhSOU4x3O0n29tV5ZS11NVGZ9OoIzc5VorPbbTTzGRokeR1DAnzG5OfuM/nhtDrTWXX&#10;p+4NcLNW/T1dtK1FNJTgec0oYYYMy5BHf9OPnSsFrY6xaeVpMGX1HzSjkj+TOcgnAGdWTdut+j+n&#10;ulai0VktLUXKZ1EkVPGWaCo3J6t3ChAA69yRkccnFaK4WhrRqc6/+yreM/TGT3S1WXSvr75LdZ/N&#10;mrKgmWepkcF5HYliSPnJJJ+50MqOn466sFwoXgdmm2FfMEflycEjk5HbIOe3HfUuCGZ6KluYZVSr&#10;Z2iO8MCVIyMA5GAV/QjWpKdYrwLjBNLEsuEqkGCidgZc5z+HOVIJ9xq8zUDRQxly6iCFLkp6V0nM&#10;VMxgRcsWO4scj+nIHb++vlPR3Knkad4oQJHCr5YIDfCnPv27aPCSjoKCOmrKdV+sH8ABQJME+ndn&#10;+Y88Y4zjUYgpVSyS1P1FOmW87b5YZQOCVPbgap/iSHOaRwmizzE0h25tLdbQ3GnikUK+XDDjOGJz&#10;j8/++pNnp6uhaGpR082JT+M9z75Gsvd3p6sx0tFWIoLbt5ByxAzgA4z31utKS1ojgpad6l5Gf+DF&#10;GWfucAAd/vq0yTW21pY03itDnCivN7u1xnpp7TJVE06vlj5eEnYHKsGIy3IPGfccaC1d9nuNoorZ&#10;WurzUk5EbMBvKOUwSSM4XHB9gSNGr15dTSU0NJAIxgcl+JDljkfHBUY/5c++lu89JXq2W6h6krqG&#10;uhoLi0sVHO8B8mVkJV1D57gq3Bx2ONBe1p4VfJA1WApId6iqFUlOpFQMQsRhdieknB79jn2z+Wtl&#10;xoZVaOogdvSh9JK+jnJAz8knWWWpqrFQFo6inlimzG9NJCrrg49WWHpJ+Vwfvozbqy21sX1CeVR1&#10;TqVVaob6cn7HIxkds5Htzpw5sTaHAU2Sta2krmmZK0ThsYGEAbB3H540RapqBLT7qTKBX3JnljgD&#10;g9u5Gvc1KitJRTBd0rb4Z+GcKBuAVhgEDZke/OPfUmhlnKeXGjPNE+FZhgbT+Je55yF9tTEwcjQS&#10;tlNBe4z9bTRuqOoYBlEnp2L8EA/f++lKupws8lTBUyISTu8sFN2TzkfPGuounOhvB+5WKKH6S43O&#10;5xt5dVWCrMcccqkjbEg4wvHLA+x1Auv7M1qvoWDpC91FNPPukjSt2SBuMkArt/QfOs4dZxteh9j4&#10;hRmyoY3aCd1W3R9FUU1stbORWK0XJYsqsSu7aSOftx8auLw/3Q9HUUq05jirXkqo0LcqW2grn3xt&#10;7nvjStcejqTw/WaSS6LV2inWWalqKJvqWaNo4gqMOBG4ZX4Jx7555Zeka6jk6YtApa+CZGjadvLc&#10;MEdmP8Pg8FQFXHHA++uY6g9sjXGI20nlc5mt0eb1KeoxLNQJUU8XmyRnbLhecgccfl/loLUWWeen&#10;lmqZg6VW9JEZMgK2QRjsQRwQeDpj6Vq4XkFJV0zSxzngR4BOB7E8Z0Zqo7be66aloKSaBYqfAhqJ&#10;FdtyjByVA98+3wOdcy2Mg7Ko0ahYVV2fp6Cw3lbvZh5VTTyII6NQfJUA5OFxgjIGQeee59rpuvWV&#10;V1fSyVt7q/Or5Qr1QZAPwqAOAAMYHwP89KV26XagrKSvUbhVBtrkD2A7f25+36ar3r2o6jsFZUXq&#10;1ztFFVU8lLUpGMsjONu5V+4HB5ww+41rw5b5mmCQ0dvn6WiR2126qiqarriaqCrlrDcneLc4JaYt&#10;wVIPOTk4OvdhvfQHgZaL/ZmtP736+rJfOp6iuplqaSgiRcpNETw0y72YMBkMp7ADc8+HHTlHDfFf&#10;qjpy7W6KVmX6iaRF8rPcoqMHjOMAYU40I8T/AAksti6gqK+GrrupLPPHLV0NRBHvlilJIMVYxXKg&#10;c5IHqGPwnOOgxJWtfo1U3bg8n+8haH4uKLdvKsrrHxhuFTRrZImpV6evcIgKqpYecQTEwcfysyo3&#10;5K41Opeqeh+q/CTpa1dbbx+76+uijpYZCxal3rIu5xygWR3XjkjA+SFZ/DW223p5ukZ5WeGapFel&#10;wYH/AHWoUKuUVcAR8EFOTgse+DqLV9A3Gnq6qxIKWknjnaso4qifAlp5V3ExN2ZFK7gfuDrF/EYz&#10;cV0cJ/L39w7qmXmyGphvdF0xf6utrLXYqT6RcM0xld5HRuw3E8HvnHI0h33p0dO0CQxVZmiknkaJ&#10;pB6lUgHaT7n8XPvpxpOhuqrJR/T1KxBJCJkWGoVvNHbOBg8cjt+Wo/UNHJdLFO7wuWp1+oUYxwoO&#10;T+W0nXP/AIrXTWutqqSMIO6SKes8+GCZsN5D7HBPdfbP6ZH6aF2Osr6uvuNzpadpYOlK+nndWBXK&#10;7ikhDH/EVh4H54xqNFUmGoeDzG2SjaOeM+x/rjn76uvo2Dp669JIauECrqY5qGqAY+uLC4YjtkEJ&#10;z/yfnrf6cRiOc49xt8k0T9B1JS/aTFbXeMdfcqWmjWhr4qWrWUlTFLK0QyHPtt2NwffnB4GvPTtb&#10;R/7bWq6NKlQtuvcN0jLH0uvnIzd+3Iz+ujfijZ3rxJUTyxpJHbk3IWGC0Shi3zzu+PcarDoW13fq&#10;XrS09J2qnqP/ALbVsND5gQlY/NkEe/PYAFvy1oxzvymNnbsR9x/0tDx3ZMrWgcFPX7VPVnUN88XL&#10;wlo2fSxh0aWbIWnigGH7e5cnA9y6gckaoago5XqEqXj8x2fc2Tknvn/X5a6A/ajW1Wfx76jsfmxp&#10;TWurWWNU5JZ4kfDH3/EOPz+dKPRkdluM08Yoab8eYSRkjCMSB+uP6DUp3GGAvcLPekLJJErviUAs&#10;96uHTlxm+smMiSgbZC3riyVzz7+kFefn7aG3+aO+3mZqiSZoXH1QByGd1Q4A+xOO2jF8sst16mmo&#10;6ZPMp6ePfUSDGMv2H5/b7acWppOih0zbeq7Jb7nYrvTPLSyZxLSmJAX3HkYAYNxg+ojPHNSCThwF&#10;nlQj8+zjSjeF1zouj6Gnnqo1lrJQ83qGPKjPYDnucD9Nw99CL/1BSdaQydTLWhpakt50Kpl1lR9o&#10;4z6FMYj5wc4b2xpVvV+kt1JV15RUCoJmRAdqqxGFx8AEDGfnW3w2/cfUDyU9uhoqG7T0xlt9PGGE&#10;FTIuW8tgSdrsnmIOw9Z7EDWhHCXtfOUbHgM4dSlUlHXORUGlkMbkgSBPScd8H7ZBx37fOnaxWqa4&#10;LJHVyLTsyqsc8hIRedvqHcj7gEjnvr3TSUFQ0VdT04jp5tpi8xiWjDIpMXbuu4bh8tnsdOlropVp&#10;hJTVlXTxzKF8yKYNETyTvO8bcLyQT+nOs6eX0CpuaWmissNlq6W4La6ukEMq7JVZlyJB6gGDE4bl&#10;WxjR+1L054R+GIv9yamVzPWVEUUjhWMbuywqnqySURDwM+o6qXqnxR6gW7h7Xcf91tzGGmYIhZly&#10;WBbjsTzt7DOOTyVbrmv8QPHTqG1Wrp+wOKO30sFLBBDIy01KqKseWkkOF9skkfiHcnmGPhl5PiHY&#10;kH6WiR1SVbp1LX36/wByvtTVTVFTc5t808nDSAEbF25IVVCqFUdgBzro7r2NLD+z10b4eQ0sCVFy&#10;pV6puaTJgSGR4mjLDI5CzRjB4xByNBek/wBje62ykS9da9VW8xI6s9LRNIfSPxZdkHI+AP11r/aY&#10;6ne+dV3O8VMTxWiph/dlGmAIzTeWfw4yB6snHtkfGtmaTRpjZ67/AApWWv0g2keydedMdGgyWSnk&#10;u9wdNkiybYqKnOQdyKo9RJX2x+HOTnSdXJJfbhW1lisEFLVVe476eIutNu77C2fLH6/rorZ+jLHZ&#10;IKWWoL1AqSKmOnWTEZUj0+YwwznAHA2gY98kA5UV0SRbNyRQRZYIgCxr8kAcDQvxNP8A8ZQDIWu2&#10;VdXjpWDpUTUNwghMzHY88csdRudeMo6MykA8+k4P303dPXmhsfhbUtb40qJIbzTZmbcREZ6SsGRg&#10;/j/3dR8AHHfnRzp3wwbxKmk6g6hrXtXTlEPTPsHmVCgkHZk4AycbjkZwADzjQb70lf7L1PF0fYKW&#10;02Kiulnt1MiAD6hEiuSrM/8AiZ3kXLE5IwSfbWxiZYnD2jctFn0Hu+K18SciO3bm1NpzW9VWeDrw&#10;09JTw1l1ZqaDe8nm75EE8rM5yW3EKo4CiIDGRk3P+0AjHoHxcllnCi9dYUVtXecriGkjd8fmJwP0&#10;1TluuVOnQ9ttO8yS0lwMdtiTDSMGYyudg5K5bbx2xx7jVn/tbXuit3TEViSeN3uvVdddJo93rAWC&#10;KIE/oq6ox5umcs/9ga+RB+yAZnP1G79FyT0vf5Oj+t6J6omSiDxuHBwMoQSc4z23Z/8AVnXbp6Pt&#10;/VHSa9RvJBKlDTTeXMJf4YWRAAcdmDAjtn8XGuTeo+jaS19GUvU9fTtJcYqdasUrcIkMm3ymHvuI&#10;2uc8bXx+d6/s2dT9ReIPgLeejrZU0/7ztdQKWlaplYLtkKyRq/yF2z/ooHHfWV1qE5cLczGP5XaX&#10;Xtya/dCbEJBqcvUdC1DbLlfbw9FFb6QSEmnRgDgsTjIXsuz8j+meUuvfGWv6mhulgoYko7e7Ha7N&#10;h5IxnbG2D+pHvtGrm8ZvESlu1qp+k6CRjTLCJD5Qb+LCMkNxxgnk8+x+dc29UzWaploYbfSIkcEa&#10;+acYMkuMu7fmxOB7ADW70DE28WcW69vcnxYQWl5VkdJyUNn8CblbZ8rcLgzJTzBN+01M0bMw7bfR&#10;a2TJ/llYfza82St8RaHpGK7P03fY6AbUWue3S+Q5JIBEhXaSSCO/cEabOg7T07feo/DPw9u1JJNa&#10;6s1FwrwrsjTReUxhjLqQwAeOUZBB/innX6UxQUFytopooEjj8oQBUGAIwuAoA7ADgflrRmnbMKfz&#10;uR8LKM8r86OsejL5U+E1hi6vEcF6r6v66lpniWGWOnAZQsgAzx6SN3PrI7LyoW61Wa42qgWviket&#10;oqeqkDNKWjXc8SxhU7Y5lY8c551+gtJ0parnV/7LdTWijutJFK0UkdXCkqSANjJBBAOMdvnXB3jV&#10;EfCfxi6o8NJawUVHPUyfS1tOpnS30VQnnU6RxceoRyojnJ287e2dZ2JHJO0lu2/HpaEG72qN6/qb&#10;jXdZXGmoqqStFPNwKVSYwYkClgqkgY28kce+nvp3pK0dTXOfqfqCMR26JI5Hg27ZqqoKj+GD/IF7&#10;sfj2Og/TkNF0ldIbrTQu7jMcp3ctGww6Y7EMCQR7g40y9R2G9PHT3fpS11cVtqQJCBuaWnI9PlSf&#10;bLek4wwx7ggaWRkbNjj2FcpE9lYfgr4lVF08V38N62qpKChutN9BRoPQscyAPCEycAuFeLA7+dzk&#10;66YswNw8WL71zVySPSdI2xqswk7Y3qTv8hSfcfjb/wBUanXMdN+yrfbR0P0f4/PcKysh8xa+70AR&#10;lqKfFQFpnjIBLR/gLk7Sq5IOOR1Jf615vAG43GhEccnUbPBC5baQisyqWOPdo3I+N+uS6/ix4+bH&#10;ks/9CD8bG6k6QNj0pcousT1D0r1t02sYilvFPR18ih/SXkpz5r49txMefyI9tAeiOjKLpOnoEFFK&#10;1mttMtBbFp6dJZKmRCDPUuTkKWfcVLZJUJwQoOkjpW63vpyKOgEW27VtJ9GRJGrLHTiR33EsdrHB&#10;PP4VUDJ+HDqHxLs3Q1rmisj0NwvcjicznDQu7qN5QhiXIDEdwOcHODlYwe2LwgbDuypvt52Vl9Ld&#10;P1El/pKGur4bbDWVCxSxU+GanSZsbpJJGyGOcY5zgnGASOfvEq63Oew9R/u25GJoIZEoY7crPKzB&#10;8JtYHc7njPOM5I4GlSPr2tvvWW+rtEdVBcFNVU1c8zlmeOJjgIoUAnBwTwFyANJfWPWnUgqKQWC6&#10;TQrv8plhUKsnBYkcdx24PbGtnFxntewUNt/d8FMNqktWDw+8RzSpJF0zeKiruBYyzTRspjYgqrFm&#10;5yCc578D510T0d4aeJsdgt9PD01N9PQxIiu9RFCjFU2h90jAZwo/8a5/n6z69lqDPL1jdaImQvtW&#10;tdIgCfw4B4AHbVw9BXTqfqvxU6Y6aunUd3mtVupoLpcY2rn8hljiWUCQFsEGQxoRjsx1c6m18zPO&#10;QALP0UneYbrp9ZemOmbda6G/dQwUTdMUvkyM6gxieVN07btw5y2APfcQPsoXX9oDpiWtS3W6hmmj&#10;roZKL6lVaNEd1YRyKGAyFbDcjsuMnvpB/Z/6kvXW/j51jcRc5za7hBPVCl85vLdUmigiYx52/gBO&#10;cfznVh+OPTPQ9js9tSr6bdUrbjtX93TLTPEdrEsAVZT35GBnOc65HIa3p83gu/MQCT8U/hmtlSni&#10;/wCLfUklVH0taZpLdFJR7bhIgx5/mnbtB5IXCNyDzvYdhzXnh2pgutdmTBajkYg+4Dof+2rYq+h4&#10;fFiapsnh/UmS536mFNZpavMYlK1EcnrKBtp2JMBxjLHOBnR2wfsl3bwv8P8AqPrjxS6hqY+qILfM&#10;lBZaRC0USZ9Us8xGGBCtgJgAgeon0jVHhSYJJcAeK73/ANqbMNz2EjkcqivGC59W9ReJdfaaCora&#10;iiszulDTQB28lQQjkBRkEtGTnVw33xRr/AnpOy+G9ipoR1JJD+8Oq6qZQJEqZU/h0aOBjfCjDcw3&#10;fxQwySGGrGu3T/WtB0HTdXUlhuclxjiWqs/TNmR2oDLJiRbpXKm5p5gXMgEh2q5woAXA586Is3ij&#10;1R1mvTE1xq7Xa6KoElza4U4FNTRbsu7JKpBLerAPJ9+MkbIycSfEAkA0NG/xG399bWsyDYN+CvXw&#10;q6+uP+xLeJMs0FGLo03T1NLURRQ1LHy99WRKWAAAeECQYJLuOMYJyqjunSFioqPpaWWmggp4XQwS&#10;nO0ElQcd8ElT7dx20Fr38P8AqGahoOnbjEnTHTgNtt1JSsDAqSvveVCRtMksrkljw2AFPAJ8eEcB&#10;6uvF7sUtSKdrPUySU3lylvOgkz6iTzt8w4PH/wBkH68J1EeKDJBYY2jRPHY/7RzAYhpdwQoFZ/tD&#10;1tN05dr9QPC9AohuLxQudolYEyM7DAJwuB8k8nUzx1qJEq4um7La6aEUcMMVdWPL6zCf4ojIwW2A&#10;oGHOSy7R35uHxOu1dZenns3Tf0dNPXVUlfPNImI4qeOQMWf5A9Cge6jHA1yz42dTT3jxivNlo6qa&#10;perkhpaiTcpFRUeUixBVxtVAQvAHqZpCScgBuldPb1HJ8c7hoI912P6FkGIC7RLpPxBuPhvNcuq+&#10;lq2WmqoLfVrQzjG+GSSFkVx3AYbh+X6aaOgb51JS/s4+Ivin1hf666XG5U708b1k7zuY4zh2LOSW&#10;3MXXB/wH51UPRvT9064u0fT1DCwt10AqWnSX00sUTgVSsTwGG+Mgd8PHx6tPv7QniAlj8DE6ItlP&#10;T0VDWr5EVKpbcaUyDYzE98jJ+WLE/Ot7AeMTLZgXZc4H4Db9TSaO2Clyxdunb+aK1dY1wSW2XR5Y&#10;opojlUmiKl4W/wALBXRsfDjGccW1+yH4mV/QP7S3RPUs10SmoJbittuDyyCOMU1QphdnJIUKocNk&#10;njYDoL4F21fEPpnqLwnrbxTWqnM9N1CtdUKWSlEJMU77R+JikqKBkdhyO4Rr1ZoumuoaumhrZZoa&#10;apdYpniMUjoG9EjJklCVwxXJI5GcjXp+LkMe50PdtfQ8FNILX9Bb4jqlyOTkHS/dQY6wFScMPb+U&#10;5/8AI1I6TuzdQ9H2DqBjl7lbaSuPq3f8SJX7+/4u+vd5iGSzZ2tgEcd/Y/5a1G7ri+rRExkehTHE&#10;fMhV/kDSx1ZStLTysB+BCSfjjvj8if6aOWebfQxgY9Pp/pqN1CoWjaQLuIGcAdx7/wBs6izZyvdQ&#10;AysDWPS0neGkvlxVVrfcskLk7f7Hj7HTy0pQAH341X3QwCdWziQlpWp2aQk5O4spP6dh79tWYaZJ&#10;kwR+WpyGis72ca+bBAHIJCT+vYvPs5JA/Evv7dj/AGbSh4YzSQ3uvgACJJF5hUHttYcY/wDdqyb7&#10;b/qLdJTlOSDjHyQf6cnVR9L1H0nX0QmYokqSKqEEbRtJAP8ATU2G2rN6pGcfqEbz3VvyEmIlRnWu&#10;ly8bqMgo/vz3APH9dSIgrR5U5DDgjWqBds0hJIyoOD7Yz/401rb0W4OQ+/QLLbKmFiFDptJPx2x+&#10;fP8AfVCdKBY+rLc3pJEwVhxz6h7fbvroW7QmWhnVeGMZwR7e+qDpIPpOtaZkyojrVAD8cbuM/f76&#10;PGbBXL9cboyInK+o4yQCeNYadCN2Bwc/rrZTgtGM/HfWw4+dQvdbrYQW2qP8X6IU06SARxooUgbf&#10;fOM/0X/LTx0vb6e5dLW8OAC8OMhecgkd89uNLnjXArQxzEEbFwW47g5//a00eGsgm6PoWJ4AdRn4&#10;3E/9dT5CwWMrNe33KDU9O1UTCCJfMOcKQCAeBzn276G1nT9TPSVEeCm5GP5Haef641YUpwrkDJxn&#10;v+ehNUUCMgjVRtyAp5/EBjtxwp0MK8W7UuXqQmLqCrQttBlOB7cjPb9NWp05akuNuDDkRSdz8Y9v&#10;k8arGdY4erq2m2ECJyOOOQcZ+4/76tboWcCmq1yJAuAM9hkN/XRDwsnEFSFqkzWFk3FcEKAefYcD&#10;P6k6peFSt8rVUlgsz4C+43Hn7a6FqMybgzAyMigke2G44/TXP6x+X1JcFIyUqHbvk43dj7e2nYp5&#10;7aDfirCsdFLVEqVJfGSo7Dv3PxqJ4g2qWOw+eVVBHKqtj78cH44Omnw/pw0jSHBARS2OQVyP199b&#10;PE+lWToysb0kxiNxkc5Ddl/++017oz2aoD8FW/S53RqrL/b308yWyRaSObaCuzcNvb5/1+ekfpdw&#10;UDoc5GTzg9//ABq4HL/uyD0silVDMf5iQf07KDqTkDD3ZSokwTU1znhKEFJnVieRgMRqof2rqZ5P&#10;D631yqxFPdo1dxzsVoJvUR78qNXPd5V/2krTgqDKeM+xwfj/AFnSJ49W6guXhLfBcJTFHSCCqWRV&#10;3FWWVV7cfyu3v76rZYuF3wWr7PyCHqUZPqR9QQuHae61NLXvStNTlPKkba8JKsWBA/XsPjn7a03S&#10;PEcDy0wiekQIGCBRyoxyPs2P1xrZHUVMNcK2RRMkan0DacqTyFJ+xI5418uVHigmUVM6UsxVfLkm&#10;zuyvdV9sfOf8tce9wul6tkyNdGQDugF4qIK6np7coaNqmbNTKF52gZ455yfn4++o1MktAq01XMss&#10;LEqXQkGRBkKSO4O3H5agzVc1BUpQE79vCsW9TD89E46RLjAoWUBgQ8bEZBYd1P5jP9tBJLXD0WWC&#10;QtdDAivJRsWMco9Jzjke+PnTR03VU1LI9XVbFjhZYmkYDKsxAGT3Hbk6UPqKmCeRZIncxN+NRkYz&#10;olR3qCmmnkWFJoZQvmxOMg7eex41N1cFJPNJfxT3qh6eb0rHUMCPLGQTvGMj7knvr3TXusuVpalR&#10;Ej+naZcDuyh8fi78lcnHzoFYuo4K29RyoTCKlIoyjn1FxyM/llhr3cZYqFaaWkmSEuPNEI5LBxx3&#10;7ck/POqzi4PGnlGjlcH6ii1jqEgikr54oIDTJIVUSAgMRgZJxySSPtnS5bbXLOJ6uWpE07ybUZBw&#10;z9xtP2Gf7fI1Kwj9K10J2+qRO5ySpJBJz88/0GoVk6hraWsjkoFiiEHohLgEI3GXGRjPuSewAA7D&#10;UAD5imeQ42VNo3rKK811Pco446kYDvLy6CRRvJA99uc8Z5PvofDQRV8bXV4YEeVSWhcbw/uSTwQe&#10;/wDTRCg3Pe3rbu+Yql0MnmcsSeGOfYFePnQenusVoqjSU8pOC5ZlbkMD2H/X7nU4QWd0SEnVTTsv&#10;dJaI56pKz6SWJIyCFZsrxgAruIIxgfJ40zW2KgtdxNBeY50ICSwYIkUvwymTkFgVPsRjIOONRKGq&#10;qpacz1IijpQcl5AMH7nPGhU/UlVcLi8kYNeWHOeZdoX09uPYfpouvWrE7wR5FZkiWC9iO5I6y3KO&#10;MKxLZCZ9lX+U5yc/fSF1hLeqO5wqqSVFHUKXwJSBGy4DKwzgg8MPklvjSxBf1WpeWiZqWql3Izr/&#10;AA2PwBnvzgn8tQbnfLzXlIKy4zS+Xkrk9j+nfTuxtZ1FV48cl2ops6j6jS/Q29LZBRU8dDQxU0gj&#10;iUb5UyGl3L3Ldjz3Gt/R98vXTVY94pbm31sUJNMVBBXKlS2e2Rnt7/b3UqSRqmCCKmjkkq5ZWUrG&#10;v/EJwSAB3JLEDTrDT22GmWmrER69FcJSU0n8YgkE+bJyoxg+kAt840J7JI7PZWQXs4WWmtkrKBKa&#10;enqKuoRmEKqwwBjcxOe2Md9G7xdam+9A2/pu6tXvBa5qmajC1caQQCRgeVwWlyWfkYI45xnSreLj&#10;T4EEjxUa7VDwoWx2GM8kt2HcnWuouMhQSNuCxIE2lWAVeCMZGO3J+2qAcXSNdXBv9K+yaLI8Maef&#10;VfI6y2W2iqrZXW1q6aupmFKyuEMEo7HOCSAQDj8/k6n9G3a2XmeK11sFLbxQDbPJuIMhx6WyeBk5&#10;4HbQCGOkvQdapHiqIN3IAGTu52nHbI0NsySSXisp0lVdrnB+cf8Afvq+1rH2O53/AGVqPTOCBsU8&#10;dQJR0nl1FFQ/U0ksihkjGxs78dsHOePbOplBRwUdfBe0pjUURmAQscFGTBZHA4DfbsRqBBTz1kHl&#10;IkgdB5qsv8rLyMfqBpp6NttZXLV2/wCkNW1bukWnwfXJgtuHIw6jJA5z299AljDG+VWYMXw3hzey&#10;dupaBugL1bLrYapXtHVkLXG3yufLh7KHhYnPlurMeSMAOoPGdpSbrjqyO5FLa4oBRegsgDSFiPUS&#10;fYYPYf1OtXU1JaepLpY+hKWqSC19OUAWpEgO8V8igVA3bu28A4XODn21P6r6XrrFUW+4vKJkrYse&#10;YrbvUgC+rjGSCp/XXPdSgGlvcjv9lQ61jEMGQ0fFCXrrjKgmd1c8uQsYXj5wo0NoK25WEOVoopqQ&#10;O8hjggWJ0J78KAHOffAPJ78aaKSkWqhSaLaJo1IZOPUDjOP11qW3mWWVFyC+GX+gOuUfK7HJB4XL&#10;GynHoO90tfAklFIk0XmAKFOCp9wR3B/PV1WqktrNTXBKNGqri4ikyN2SdoGcnjtn889vflhhdrDc&#10;V6gsKFqhSpqqXJAqVHf8n+D341fHSd7p+pumErKW4bF2iaN3BBjIGdrbecgDHGnZM1gEzdx39ysw&#10;kVRTT1vaLfT2iGSWpWN4naop9z5WQfgaMLnAYHBBwCRqsL3dLdaYI6is3GSFTgLySWPpJzxw2G+f&#10;TxonXX2SkMltuUxlWqczo0jHcqt2YZ9uVB/T41VnUd+iuXUNfaTKXhgpKZe4IWTdISP/AMYc/OrE&#10;enJmL2ChSUh5pT62olbEhbcm7eu3sQT3H9tS6SdlY7nH4SFPtg/b340rWy9LSVKW6ucGFmwrN3jJ&#10;+59tMYpZ4YkKocr6f8yP+unna6MqiV9e4TRzmOZ/4SsV3d+M85GOdOTWG2+JvRtFaI5VpOqOnVxb&#10;ZWk2/WUmCWh3fzYUsoB9gPk6GXujpZrOFpqgMk8aSQmOFcTKcEEuPY9/vgaT6Opv/TNwiliqIpEV&#10;gzQ4LBTn2IwVPY5DDWJjSFvdX707FSm6L6ktNvhuNmuVZNbJKWCtysrf7uh3CQkZ9mB/vonW1D1d&#10;uCxVReWUsQjKd7xrwAxHc9zjJ9vfTdR9RPdljtnT9zmt6VtOtZVwzInDhmMiwk8kbmLleMEsRwTq&#10;qPFLqGlsluqoelJzUzUNXSw1lxMoHlTSeZIiIAPUSIH3HPGQPc4sQROyX+Gwc9/3SLNR5Sb1f0qb&#10;XRLdqCTfAWCyKfxRMe35j7/kNGPDDq41NbT9L1Uhh3+fOJAowzen0E54yTxx7682HqxOprQ6X/bB&#10;Nu8iWZlAhnJBOWPZXJBPxnnjI0i3vpqusfVFrqoaqSCKGtimhq2X8IDepWwDztB9ucA61cRrpNWP&#10;OacO/wBiggNY/wAwsK5fE+5tUWuGkp9ouN1mgtseDyF2oztjvj0DJ7D9dWR+z3arVSda2Ompre5W&#10;llRw0SjcDEwYu5x/Mc89/bODpBe6WyppqeqqYVmkpgr00sZDFSd+9g3tlWI45+MavTwtQUFNbJ6m&#10;R46iXzmkh8tYkj9LbVCjucckkA889tPLmfg+myuH5mh313Kt9Oo5DK7EKsv24aGxQLfrxc6WBKmS&#10;Smko5VH8V6hljUjJ9tm7gE/hJxwNcddP3uuoa9JKWrlTKv2bI5QjkdtXT+3pe7tcvF2ltlRWM1DB&#10;a4J6eHACh2LqznAySduMn27e+ufbU7fVQxnkFgo++tvpMV9KiMm+pgP1AUs1t5Dz7yrNt/iDDQUU&#10;0dRDJLWVDNI8xbgsRgZHtjsPbA1r6h6ru10cVdzqHlTyEoaKIH0pCW3ylR7EgIufg40q2SzVV9us&#10;FFDE7NK6xqFXPJOBpi8S6a2dKXK22ekucNW/7vaaRIX8zypTK6mNiBgHbHnucZGedDETWSf4xuql&#10;eiR6zqA1HVK0VZJmkqUemql/CP4ueR8YJU5+x1s6XuNT0/1LRXIOyfu2rjlkxnH8N84+QTjjS7cq&#10;hHqJbgHZ5UVlYAjAzkg5+eT/AE0WimhucNDVPE0kk6qGSPnLAbW/Lka6KOJoY1oGxFH4rexDoAaA&#10;ui5LDL4k+IFTaekLsKasraSSuop4m2rKopmn2HBGVYoufjIPtjSh0H1n1RfbHc6i43ACGULRrBGg&#10;jVuzPnAHAGz++vng5eRbbjJdoJnWSy2a4yDa2CCkMkYUn24cfroh4bWm3y9EVdzrWiADyxqkYw6O&#10;RHsmI5yDuCk4/l9zrEkhZDAYNO4PJ+yrZ4Hh6q3tDZrewikEo2rNJEzPnICvnbkckff8xpt6OpEo&#10;KWah6baO4VZZXqp4eGB4KqoOGCjPcgEtnPYABrZLVRrU1aNC0p2lI3bPC4ViD37fbjjW7wrN6r7l&#10;JZLJQpUXStq/paZWyWknZeCScBVX1MWJ4yT7Z1X8ESClktu9ld3S/Ufindbcae3UNHVKjhpGkZS3&#10;lpGw2sA25hyDnvlc6Adeda9GC1V8VztLVdbTxmV5BTq9GtSo4A84rkhtp4U+/wCLRi0Ci8JutaTp&#10;239RQTNZts93qywklragqPNhjj9wANnOCq/dToB+0sLBcOj6frzpuumq+n6uUQzUwKg22ZnBkjkR&#10;eQWIUBie2ByCmnY2Qv0lGOw25VF3xrnYK2npK2klNZX08Naodw7eXICwLHuGxg7SM884099CdF27&#10;rK6GokeT9yUCrLWVEk6KJG2krGBjgHDFjycAAYJyanuXWzdbdTz3KOzPJXVLSR0rNKzlFkwqKUxt&#10;bYoYIONpbPOBq5usrtTeEPQS9OW2eCult/litlX0JVVBdVIzjJVe/bJ2AcYzps9joQyKL87zQS0W&#10;aCAeOXieGpz4c9JYEcyAVK0yjIXuIwoHGRk7RjC9+4wB8P8AoS5J4YdRz32SooEq7haHWHyStQiK&#10;1Sd5DDjd2U8/OO2ffhx1/wCJ0nUtOOh6v9xT1zs1Q9BQxRvNETvb+M6s+5iDznJzwRq3OjrvZK+/&#10;3LoavhSrW/lZ664RSM5SrhJdHiz+JRmXcT+MyNjAVSTSZjejY4xoD5iCXHnfj++ivOd4LBGOUB8M&#10;LKeiOrGuNxoJjJEyfRNKACiNu3Ov/NgBSeP5vY6afHbwwi6s6c6avsDbLolWvnuVL76SWoMP4c4L&#10;Ky5GQOARntjX1PZJen7x+65KmaaOmUMhblQrEkbT2KnBI+2rD6xuPSdjNho+suoFtlJXWyjgg2E7&#10;mk8lJmX0gsAWlOSASMjt3GFh5kgvKq3bAf35IUINFVbcem+nOsbjefMpRWUFOtNaqajUHZIVjA/l&#10;IJC+XtAHyDqX4MdLJ0Ze7r0vbKtKa1S09RMqmUFhcKkrHHGWzk+XBDLtBOcuSfchU8cvE6h6L6mo&#10;umvDm8UtktlLQSNUy29P97qKmRmDIsjAhFCJEDITn1HAYDGq76r63ez9D9OWmjjgpGmqJeopBA2x&#10;kkbEdMN/4mcRxmTceSZvgDWj0/p2acchz6bJwDv8D8e/u+SK0EJ38WvAPqWzVD01t6p6YoUj3LSt&#10;V32ASx0kyeuN4lZ5QAGIXCnI9ueFSj6VofAutrJOiaWbra4olRb6+4y2pvpUO6NRHAJAUkhf1iST&#10;8Yxhdq7nffeOuR4nQ27q+qpEglko0oqqMMGUyxZRjnjhvxY9gwHPcodvoPEDpq4VHR3QHU1bR0l8&#10;mgnqYIJPIkkEWXRmkHIVCXOQR9wcAa6DAySyHwJtnDm++++4UWTMjJYdk7dJi5dP+LHRVLTUrTYs&#10;hEq7sHy1eZwxPxuVPz13P0D1VJeqOnqpA0MZUKq54LADkn+o1zPa47hX9QUt3utdHXNSp5Smejgc&#10;hdpUBZWQzDjjIcE+/fV50tmhpaGGnssslJCAGKpJuVSeScNknvnGRqi6V7ntd6AD32hNl1cI71sY&#10;E65t9NNM309wjWrVUPDzLlCvxgbSxHuWGofif+zr4ceNVO1w6ptMVJfaemaCnvEHE0S4O0uD6JFU&#10;87XBxzgrnOg9+j636it8N0stX07FdrDMy26pvTTUUE7yAAxtjdvOF3Ao3cYIGdU94jdP/t1T2Cqp&#10;uo6h6q2VqmN4OmzTqjRHnYBGFnZSOD3yOCdauHIA10rTtdV6+qsAGrXKbw3O11SNNa6qpipwX+oS&#10;myuQwAzn0knOQByeeDjXZnRvR/hj4hdE2ep8J+t5afrK30Ucl2o7rGnl3NiMyI8SFjGN2QGRm2gD&#10;cjZ1yFB1V1F0L4l0x8UOmLvW2ikBpquy3ITwGaBgVZ0DFSJATvVhjlVGcZ1YNP010m/k9SeDvW3+&#10;9U8n1FNQ1sxirKLJyfLHoYNk7cqGwNxBPfVjJhHg28c/OkRgjb+cbLvzwbD3XoM9NdSW9EqKUzUN&#10;ZRuQwMT5O0lSQQVcrwewz765a8QI7x4e9P8AWPgzUVdUY7fVQVdslLFZPIDBldSP8cbLnHYo3309&#10;/s4+JfUV58QrTB1FWQLXXW3y0NxjX0pUTQ5kinX4b0yjAx/xmGOBo5+2v0bIenrZ4oW+CV5LVKtt&#10;uSxjhqWUny2Y/wAoWRtufmUfGsaTF/FYzaNub+yT42ahpNhc/dPeNNwtXSNR0r4i9MUPVPT7yeXB&#10;G4WGsj54kjnUZ3bQDlgWPYtjVe13QVr8QayvufhH1DU3igSA1EtlqnWju9ARIDiWPJSeMEAl4SQM&#10;AsI+NDr5dENZHZkjIMFMtQTnsWYrj9AF/rpUso6ksnUNZdrLVzUjzSB90JwRGuGdicZX1EKMdy35&#10;6sYkbYtQ4O1IKIRXyut8TQyrmr2PEZlP4cqVIIx8E6Xp4Ki6VMX1qLHBSAmGOMkAnjLZzn2HH21Y&#10;nUnVw6qoaeXqCywVV9WYmS8QERSVMRB9NUmNszg4Il9LnJ3mTjEa2UtLGUeOlG7+becqf0/1zq62&#10;Rse4VUu3SnJ0lc73appYaCqeggVHrKhUYrTxGRI9zH29Uijn/ENPnht1XPb6Pr3qaRGjmq6dKSnl&#10;cEFEdjhQfb0qn9Bq3PCu61FtP0cVKhoatDLNEyLs82IecncH+aIfbPtq2eufDLpL/wCqiWro+mqc&#10;tdOppq+KFMxRSLJTgyA49i0cBx2yD21Smz25GqCTYbb+6wpNGsFc9fsRX2lPjxU2uaRMXOy1NPTA&#10;kAs0bxy4HydiSN+S/bXS/jN0R1B19eumOmunYkFXUGum86U7YKVUhX+PM/ZI13ZLH+5IBpax+CFp&#10;sniP034j9O1k1nqbXV0tVLTJGPp3RWCyxqq4KZiDqcFt27J7nTn+3Z12/Tngf03Zun7tsqvEmunm&#10;kaOYFxZKXbiJwBlRLMYpGH/5oIc7SNVszBi6nnxGI7Vv7qs/qr+O1sgv0VfQ9beDnTVZYegfBKuu&#10;12q+hnkqq7qioG2G61RkjJkgj58uFXXCAkbgxODy7HvCrqwQdNeJT9dXm49QdTdd3iSwUlXVy+ZK&#10;qNTtLuJY8IAQMLwMooABOuRel+pLrZFH7nnMECyq0qqcGfHs57kHJ47c6vQPL/szYep6BHSOpqpq&#10;wyqc7S0KxKSR2KtT7T98fI0XqsJw9VflfVf/ALmkOF7e4/FSlcYnlzeCP14V99BdRdS9ZddyCQ1B&#10;6VpIKPpSZxI8AkmVgBLC6Y9YmJPB/Bwe41p8R79d/Dkx9PfVr1JU3xJSiV8CVMU9vRRuO1wd7jeT&#10;sU7sBiO4yxWTqPpuxdFdJeIHWCNZenaKRR0303TYNbeqxWGahsj0x7yzNJyApY8lhuBeFHUl58dq&#10;XrahvcVBX1dirmuNLLCgiio0lEmyFTyRt8ogdzg4PAGuSlhnm1ZcjSGtPG4v0PwCvsZI2CmfmS3c&#10;/Djw4sXQEU/W9rb6+5slVTr00amF6UNh09ErSqzHKkjagBbbydKXRXUth6M6+s/VPTnVv7wiepNv&#10;uNuraF6aWWB1wzKy70ZkDLIMlctGPy1YXWVlp+qKiieqkaKusyMTTk8NhNoYAfjGUHHtgEgjI1z1&#10;1VUVs19qL5aHoqVQ1NLAXl9MLxALhlwGYEDnC8jjGtLpeQcx3hynkHnjc8KszILzpcuz+uWsvWHT&#10;nXliWCVKqjs1RRJM6Ao8slPmCWIg+qMswwffa3GuOY61qjxr6h6sSLdRw3u6XSCWUY3xU5lkihXu&#10;MsEUccgZ+w1av7PPiTVXSy9S+H10gYmyUMZp653YNFTfWRqaV93JVDMShPqUF1PYYoy/Wa69OTR9&#10;TUtwomSarc/TSsY6g7cEtJExyyNkqCOD6ta3RYH9Pmnw3AafK4e+xX7JFtq57H0xW9OWm0T9K1ax&#10;UN2kjpopowxepmqEVpX7k/ijjUgf4UHcasaj6F6evP7QPS9Ea+KU9LQSXGshMXolk8sRU8BGcKF3&#10;rKe+fwkerjd+yxFQS9W9B9P11DKKCz9IXPrK6mqXMUlwqqhBBOFORlYY2ZT7FiRjRHpywwVEEXi7&#10;1JUVHT/UENr+mngRt/nSh4VhnZeSWeJB/DO31pk4zgZGZj/+KyzI+QF9H52D+tfcKP4egHeqAeMf&#10;Q/RnhVX2+e09H2CnHUMNTQRzBFjkqKurrSYKXJHqQkVkhxyBFEm4Dbjjm/0/U3X3X1P0w9wqay4X&#10;O5JTU31LsQJZ3AQY/lQl1JwAMdhxroz9vy536u628KqZHlMFkCrI6rwlXLUBgWxxuZYiQP8AlONK&#10;FB0tBRdYdS9fXBTHV2C0CvgO30/Vs4gp8HtkliwPP/C/p2vQchkcUcvLpG3ze4O33QpW0+l+o/7P&#10;/XXSnXXhbbB0nVLNS2DfYcbstikcwI5+zpGrA/cj2Onq5xCSmIJbBG07e+vzb/8Ao9PEr/Zzxrk6&#10;IllRabqmjkgZe3+8oGmjc8cnCSqBx/xSfsf0uqY2NOygdtdxGdlzfU4NQcPULX0+5aOaL2Vsr+X+&#10;hqRd4vMpSpGecH8jxoX0+zQ1bRsSVkyRn89MFVHviYDGSNOfK+1XwB+J6fo9LCre2f8A2u6op3O5&#10;fPJWTgd3PGftnj9NWXDJkc6ri8A0tzpqjgeXUJKfT2GR3P6/GrDjGVBBGnm4Cz/Zh+gzQj/i77/9&#10;LXdADRTMMZVCwz9udUxZIlk8Q6fecYmkGARjaEYAfftq5q8M9HKisQSvfGqmp4TR9dwThiDJUgHJ&#10;/lcDj+/9tSg4KF7R0cqB3vH3VqxxrGm1VAUew1oUBKkD/GCPzP8AoHUtTkYx2451FdgtUoJzk/0z&#10;/wDOo2tmVoaGr5UpuiYH3yP66oG9xiHrBZShUNVREnleCyk/9eddDSDCMT2A1Q/iNEKXqEs+AHXI&#10;GO21yB/YDR4iuX9p4tLI5B2Ku2nTai8Yxxgdtez3xt414oJFlpo5QcB1DAZz351tcjGonlb0YHhg&#10;qrvGqEGzicR7jke/2bjH6DX3wjrRV9MpEhGIJyMHuARn/odSvF6N3sY242gEnOc5GMc/kzaVvBis&#10;jWnraeSTlghVS2BwSOP/AL/RR+VcxPTM4+9WfUyHIhVyBtw3Gccgfl76H1US1EcmDt3LhR8Ahu36&#10;tqe5QMJ95O45G0fiGWOP7a8ywrtWMSEsCC2TkkZUcn+uhkK4uYupofJ68uCltu+UkYI4BIOB9tWR&#10;4eIrvIJW2JsUuWHwR2+/PxqvutYnj68qHHq3KoIK8BgOf1GPz0/+HjuKmQud26MBQVzhgy8/ngHR&#10;TwsnHFTuHvTpLFGsAdMqwjZiSOxyT+vtqgZleHq+6R4xtqnO08457Z/XXQ4R2VM8BUMa5zgHAz9+&#10;51QN3OOuLi5DAST+YM+2cH/odJqL1AeVvxVq+H8QNFMcHDEA47FeeP76Jdc0gn6bucQQHZTOR29h&#10;u4P/ALP7ah+HAElDKjAYWQZAz6hkY/yOmDqCNXs1Wh4Y075BHAyCCf8A8bTd0dm8Ve5UV0rt9BMg&#10;25Aw359/89XOgWW1xmRu8Sj+wGP7n++qR6SJyYyu9WOAPjGrnpyGt8KoDuMWcDuOMj9edSKp9P3a&#10;VUHWMJj6pqpFwRKwcenGOMcY/LQDr2109w8OepaCok2JNaKslv8ACyxMynjnhlB/TTt4i0iUl+pn&#10;K7GnplYn5wSPyxx7aqPx28RqLoPw/rW84fX3OKSio0BBwzIQ8hB9lU57H1FB76FO4NicXeit9PY9&#10;2exrOdQP7rhK4Xujo2p3jiJgkVsksCxwcHIHK+/ce+o16vdDHTtGd9Q8biSlAbCkMAfVj2x7ff8A&#10;XXitvlTVyyR0MUSwpgK23DMffgnGNSqMWy4O4uZlpp5UI8wSb4VI5GFbIXt8fPbXDStt2oL0x7g4&#10;2BSFkU4nM89EpkBLKAAwXd7r8cEEDtxxjWmnp6q3j6eWQeXI25JR2b7/AN8H7jUuoLUDyQ01ZRVc&#10;kQJSNJF3MO/Kjt79tBRWVwnkNRTNDDIc+gFlHOffkcj/AM6i/dtKNlEvqoqeGSgr5Czp66ORMZaM&#10;n8L57kcjPfj3GvNMtPzLBCpywV92Pvj/AOftrJK+huMI+ot9O6LwDHvU7u3+LA7D20NkY2ivmMC7&#10;o5eURxnAz2wf750MEvPvUuUWtc1LR32208LpJK1bIiFW3bsgALxxwf8APX27VZrqwwU0Rf8AiLDC&#10;y5YKo9O7/r9s68WeotqziunjajeljMiTwgH1t/DX0fbfu4x+HsdZ9NXWq4udhnp45jGs8TZTIYph&#10;iPw+odjg8aKQW05TDSN0Sr62KOnWgNTsSrMcjRL77QQhJ79mzxxyPfsPoQ9fdI0xgEKmEGAijPqI&#10;zxnPfWq+StLWST2iikkUAb5ADkqBhcD7KAMDRiisdJUdO0AcNStPUCerLEieaMD8HA7Zxwfw5yed&#10;B1tDNRUXnZE7mnn1Udro3fzJI/NaYx5RRyBge5JGB+p9tB7xbqahvn0nmiTa3Lx525OCAcjggHB+&#10;+nept1xraaM9PyU0M9QCHZmKyJGMYUHHBOT+nHudK3UkRe/V4ME6u9VIsa7Dz6sj/wDF5z2xqvDk&#10;te8tBQ45NDkLwZoxFV1Zc7/LjjAIIwOGHtj9dTIY6SxUNTP5ruZG2u6KMrxwB/mf01jmai+n+vtD&#10;kFj5Z9PYY3D/AJsZ9u3GvN48u4RtUxSEQzybkjH8pGB6hng4H5/fV0cXey0/DBjslB6agt9QQKmH&#10;cu0lSzZ5PuANakslPDOKmrqGpqcDDM/8SR2zwqKMZ/M8caaLL02zSbqpg4ZSUG7gLjv/AONQuoK6&#10;usXUNLQ1dugWlJR45Pp12eWBgjdjJwQc86bGyA+V0ZKFHLbiPReaW5UtOVpqGnakpckl02tOSQAS&#10;7kAkHHKjaPtr5EJrLdaO4QVUdZE6iRvLydgJIKsCOGHfHbkc691Ffa5JZ6yWEiB6cSB41BHDEkqf&#10;c8gZ98a81VfL9CKS2QK6PIs0jkja6bSUPf1ZGeMdwNGe0vBBQ2yOcCSmdf3VPcYkSmimjqM4yQWY&#10;ngMCe/29tfZKC13O61dpr7utPTRr5kMMO8MSSFLuwUj+UqBzx7DnUOFP3PalqJ4vNqKNcQLGfU7N&#10;kBQSO3qPt+miHSnTV26jkhuUix2b6rMVTkEyx/xPLQtnjJfZzwMufkazi1sdutVA7SbSLPcKWCV0&#10;jnZZHJh854wjlcAb9gJC57Z+TnjQzptqSKrqDWqVlWYGHyyCDgqAO3I+Tx76tS90nTnTNzrLRU2+&#10;Sto6fYnleSJHXIG5P+YoSRnOfQffvWvVsVLb6xLlZYJPoXmEkAKMD5ZXGMnnI2/J5GrkMrX8Bb2L&#10;ktkdQFK2+lbBW10aVVHE0kRZfNcJymW5OPj5PwDqybL0BWXOil8ryVgndPOmZtqDBOGwcEAlTyPc&#10;N8arzw160uFZZqTpymg3PUTAx1KAmVFyM7QvBwMgg5GB+eugej7TDWvIkzJBHLFGZ0WY7gEZmxj+&#10;Zcs3f/EfnVHKeQ6luRVSDWHoGaurIJ6UKxkhdovRgsQu45G7gAK3fI4HyNFesDJSwVtlit01TBaU&#10;hqZp2TYZRycKxPqAG3I+Rt5049Q3UW+7UfUfT6R09DBR09LOlMoHkxhmLSKnKkDecgeogdz217uT&#10;wT3uanlptokpXjDKuYakttLZ9ic7Rg4yGIGccZeQwSNpLIgGTC6J3dUlbaqnqIzPRyOoJ4DDlfjR&#10;+nC1QRpoytSpAJA4dSOMD2Olm/2+Gz3SVLZKJadHRpkQEeQzElRz3U7W2n7EdxqZR1yuQIpvuoyA&#10;QPjGdctm4zrIK8+mgfjyGOQbhHZbdvdyEaNpM+nuN4Hz7Z0KsNzvvTV6qrNRT+THdkappC7bVFQm&#10;GaI/AIGeeMZGmG23Fa5WpKpgJMemQdwRjGR79++pNy6YNzpNsaqtXAwljI59S8ZB9sjIJ+CdZEDh&#10;jvLX/lPKiGnslj/aNKqvprvFIJFnheNo+OxTJA9sgqAD8jOq/wCsbjcoLo0jALTVFNCscqIsfmAA&#10;bu3vvJ4Occe2NH+j7hB071PWdL9XWCOrprjG9XTNuKSpPEcERnsGwAxTjgd+wMLqBLd1XZpum44a&#10;mlqJaqRrPUOGVkKvmIHjBHdCTn8be4GugxGtgmBG7T39x7p9O1FRozBXKKill3AoBgkZYgf56aul&#10;b9Uz05sdUjNKgBp328gf4T/fB/T40o+DHT9T1XXyXGVJYrVT8Tryu+b/APBjI4Ix6scgfmDroaj6&#10;NpqanJp4fKjyG2IxAI5/r+udB6jOyCQwckIJiJXOnR/jPXWQSWG5xm70VJveFlxHKqbhgLkYx3O0&#10;9s+2OXC3dedM9RTS09mNSZUiEiwSKEaT3YLgkErjkcfbI51SlbQxGreanWWJzkYaM/PGeP6632G1&#10;3s3iKmpkV613DQFXBA/mzuHx3J9h31pZfSMSUmUto87GlYsOCvbwqvydb9YVPRfUVrgo1rKc01Fu&#10;5MEhYeWXOfUGJCnGPxHRC8eG9sfoZ+kr40xeluH10xgbaxkVyoXP/wCjwp++SNLx6D6iSOl6ustW&#10;011o0XzWj/hE4IwwBPbn7HjP2Fs3LqOg60tEXU8Efk1FdRK1dEBzFUjcki4+N6Ej7MNcn1gtgYyb&#10;EdQDhdc/3lTZVFVVd6CjkoFtC06R0vl7FjRcKn5D2Pv+ehNlNA1nn6Y6ihEy00jqjn8W3IIIJ+zA&#10;j40buFRRU1HNdbhUmKmp4zJI20sQgGSQAMngdhpa8Iutpetbh1dKbbCLJHQoZZJFG6Gn3bdzEkYZ&#10;V8yQEZ9QAwfTgvSRK9jpALa3k+8lAdEXFaoYbjQ2WvnpGL0lrqFnhkZtzBVIdlOPcAMccdx7HVne&#10;D/Xtf154vXK6Vs5jt9LRSvaqN2IaKIlRuK/4m35Lc5zgcAapvo6svF4/ecC2q6VVJW0EgmSmgeQu&#10;wwFK7Qcthn0/dCdO9dWehhSm6OvyXC3mWBK392TDzoW2bSNy5BG38Psc/OtLNY3wpo//AGH3Cs4Y&#10;MbrpKH7bFLVDxOtVydHMVXZYwjkcEpNMGH5jK/1GqOsUcsl1pIVTdvmRQMZ5JGNdQ/tE9DeKHiD0&#10;/wBN1Vu8NupK2st89WJ2gtU7kpJsK9lOBlD9snVKQ+DnitZ5Ya64+HfUlvETqxartc8QGPf1KM63&#10;ekSOk6VG3u1tfTb9keaNz36q5Vz+EXS9L0qidSTwGapSnWeIjgKxGRz89wD7cnv25lulbWtfq6lq&#10;YWWtc+QyyfihO4u6fmCSuft99db2qrit/S1HHM2Hlp40kiCbWGE5zj4PGPjXMnifTVPUHjHfpYyk&#10;S+ZHPLIqHag8qPJxn8RJ/Un2HYPSpTJLL4vYWgsbpfRQ+zW+33SyT0fkRefNuzJjDFgPRk9//k6X&#10;qWVqWN7fAzL5J3IfcezD8/f9NWLYLJbaao+opjOAE3oGkHJOAQRjv3/ppf6n6Rgo6+W4pWSqWJlE&#10;HljsTn2P5+2tnDzGBxY888LQimaAAp/hxOaK1dTsJVWMWqaE5znMpVR+fY6bvDSCW4Wmrt1G8srq&#10;uQRnZMq7AAuB6h6V4PO46j+DPTsqU10u18s8kloZEKtNE309QylgqZPDncy5HPAbPbT/AD1NNLcI&#10;YqQxUyKoysaiNV/xYA44/wC2svqvUWxSSRNF7g38gq2dkNLfDAUWTo2O3T04uLkSiYALHiSOQvtV&#10;gWH4TtB/F8jTZ1NcLT+zpbHt9prPN62vcbyLULg/QQOq7mHH4mKnH9M4Byt3SinrqapvdrlEsFpj&#10;FRIgJxncMHPbjGfuAfjSx/srP1rfXuwukRTyIBPPVSbjvCKGJJ7eoEBc5AwNV8OXxhrdss5hACiU&#10;l+vdyiuV5imr5qh9kVVVqCGRGyoQsBxuPGOO3O4nXvw78UqPpPrOa1dVU4uHR/UEX0d6o3yybGYq&#10;JlHcNGeeOSNwznBDZ0l0tfgr1l6vdNY46OYmJ44RKlxVQw2zOwChCCFAALck4yBojN0d0FDSvc+n&#10;7Ba5KiOpM8VQm7dGwB/hmPIVOcMMrj3GO2rMudDhncavh/dviiNcBug0/hPbvCDrW836K80tfZ7T&#10;AKuz1MEnmPIZghiLDtlFkJzxlwhxg41X0nUM/UF5irnb6iK2zrVNEyl4xKx/ho2fxbRGzHgDcx9h&#10;on1P1f1VfrDdek5rWbRJO8c8UiuWmkEZYiJtxwQwBYFR+JF+2qfsPVbWK8xiGUS0VWFhqlk9Jxn8&#10;eePUOSD7ZbjVrDwMjMa/KmrX/wAQOw/3urbYbBN7rpm3dSTxdPNQWigpqQ3ByaowL6pE59BZiSFJ&#10;ZsAYOODnTh4HdHVE/V9PVV1IaWjrPPo0rHAxHUSRExKc/hJZcA++4/OqCouu+gqe2pVwdUqrsSJ4&#10;2RkG0YwvPrY5zn044GM639E/tIzSeJHTdB9ZPRdHQVEkFfGqbTP5yGITuo4/h7gyjuOfc6zW9CyJ&#10;3O0tob3f2+KUER1gv4VneI37QIuXWPRfRHSNdBX2251ggrJjb46mdXataECnWRcAqm4jeMMXB24x&#10;lk/a4td0tXiBYbZL9Qsdrop6eUJL6fMUJGhkxgNmOLPbuQeNa7b4RUdz/a4sjJDFSQ0vVcfVUaKm&#10;Flt86GqbYfiOtp54sAf/AGVRxxpm/aXWO/eM/UvnStNTJN5DRZ9KbS7bh8MQ+P0GrM/4TEbCMXYa&#10;dx383cn12P1VrIAjhsd1yH1Vaai+3ez2qPJSoqnhdgASiEKzN+iq5P5aTuueo0vF6rKiMeRSLKyU&#10;sYXHlRJ6I1x7YRVGPbGraq4LYBdLdBOf3iY5oLe7NtILIy844BwR/fGq28RLTDc7Xa+o6EOt6RTT&#10;3qgKkv5yMwFQMcesLuYfLA+510HTJWODWv7bD57/AOkLHeKorZ4YdTRQ3JemqiRhHcG3wlvwiUD7&#10;+7bcce4GrssFshku8V5dT51HTyRqQ3ADlRn+hYf+465Tt01R5ganAWWJ1kRsYZGXJHPccnP6a6t6&#10;NuKXLpymvscYRrrGG2DJCKpIYf8A34cfkoPvqr1nF8KVs0f/AC5+P+wq+ZHp847qz+mGWJQ++Akj&#10;1FhkDnvp86j8SbT03QiKnmirLk64jp4ycKcH1yH2A49Pc/Yc6qRLn9HSKlGcOVG6U+x/5f8AvodR&#10;U0lbVDeWd2bJJ+/31QDVTY8tVo+HENg8Zbh1H0B1tVR3W7XijWa2W9siRZqQGoCw5wq74zIMDnHJ&#10;1zf1J15SeH1eIPBDxB6to4Y5CzxJcZFgDYxtWMqob1e5zwPfvqH0H4kUHQn7VFj69FwZqS2dQU4k&#10;libINKGWGVhz2MRc9+2if7avh1Q+Dvjx1JZbUsv0N2cdQWtdoHlwVTM7KP8AlSUTRj32oNa0MT2P&#10;bG0ncX7q7/st2NhdC1yc7f8Atadd1HTP0/if070717bYEE09Nc6KOJ3UDlVZF8vcBnDGJuTznQqG&#10;g/Y18czUmiqbx4SdRVJzTpUOKi2PJ9uSqqMjOTTjtjsRrmij6iubU0lGZAY5AUYEfykY16s0UrTw&#10;ny/Lk/4a7zt28nv/AF1owQviadZ+idkbjyu/vDzwD8QvD+rsl+vN7tXUEVnulLUwV1Fu/wB7oAVb&#10;zM4PrGGBwSCCp3N6tdA+PVVa4PBLrCtucyGhNqZg3sSzKsZH/uZSPy1Un7D1+tVT4V1PTtHGUrbX&#10;cpHrA0+8SiYAo4XOUXahTbjGYyeSx1Yn7ZflTeBT9LW9kiuHVSwwxljhY1jqYpD2BJ4XGB8n41jN&#10;d+GyHtkI083xyguj0WAvzMBmv19S4RpJ5rxSII4I2ckAbiCMk4ADN9sfGm2Ghv1u8N+ornYra9a0&#10;9dS0M1QhUrEih5x6T6juET9uOB740Ir+ieqvDS5W+u6ooRHTTymOOZZVZWO3v6Scfi7HB4OpKdV1&#10;XTNl6httLPPHJcqRIaZ4ZNvl1CyqVk/WMzJ+Uh1AFs0jQ02FFx8SggXSd6S5SGhrqeMSRAkuo4bg&#10;kAj2Ppbt8duDq1OmOlBeorhLb5oZ5rfLHvpY3xNUJlg/kN+F2GB6QcncMZ7aSemD0jDZbfcIrxcr&#10;teYqUSVUU1KkdJRSEELBH6VdnG9yzfh/FjJO4374X2A0HTy1lRTtDXVbtPJ6fVvcqET/AJRjn8ye&#10;NVupz+AC1nKo5TRGQAl/wk6l6e6m8U6O12yNo7LVOKKnSZWElSzY8yQgfh7cA/GffGuqLUY5+i6W&#10;0zRxTx0k0h2SR7gW2qhIz2G5WGuSfDeyVdD+2FHYRHEqG6VN0hWAlkEJgkqFycDBC4B+/bPB11f1&#10;xc7F0bdLRbZJmiW401TJCN34pGqGkf7/AP2Xj7D7azeqwBjY3x3uL+VI0LSwG+4S91Db7fYbPX36&#10;XdHT0dPLNJGWABIHoC5I/mwMd8/Oca4I8U75N1TfIVqZnqo7TRR2WkG7fsbLSTEf+53H5sTrqLxP&#10;8cui+oKSq8P7f1CPr6p0ZkgRZIjHHID5ckit6CxAI4I45wDnXHvUF4rbb1BV2ilgMcUtTKaqQxnz&#10;N7SElTn8ODjP5Y1p9CgljeXvBBrv6f0LTx4xHFfqmbw18KJ+t6y92la4UDWm0SXiaSVMlIIZYfOK&#10;jI3N5buVX+ZgBxnOrk/Z1sknWfht1X4fVVQI5qaRaikqGBIh89dpBHuodFJHyc9xqT+zoidKdJ0H&#10;WXW1U8dR1vcz0/ZN55NPGrSSOeMbXqkpocnkbW9jrX+z9BP4f+Na9D3Cdc9RW+uhIzygR5HhY+2S&#10;tLwO/wDFGtbMk/GMmxiPyAOB9dzdfCq+aaVupi02+Wa5Xeh6v6qmmvdzt18pbBWtVIy/uukok82p&#10;UKRt2BBGkYQgZdyVyVLdCfsoU8Vg6L6y6s6jsNDQN1FU0zKlFAsAdAJ1Jwh/CCWxnk5PfIxzz1DY&#10;IOrOseoWuVyqRbaCrkklphLKlPPUs5jg3pH+I4VxnucKOw1f/QF3sdg6LunSkMqyVNGadQU2gKog&#10;cDOOASVJI++uZ65lx4sDHRN2cN734rk/FX8UEObfcfslnxH/AHTPH/tZ0pc2ngRnMEu10bhgGByA&#10;QQc+3bVNywVFs6ia81Ea0ki/xEKc5YqfUvwc559tN1svtfS9PSWW7xPHBcUaa1LNIvmSSRuSxZPx&#10;IrINgzy2AcEYOvt0gjkty+dRM1XGRU0zbcedTEE8k98ce2c/lzgve/CmqtjwsuaEwyW3jstnTscV&#10;ZbuoupKShttFHPbhRyLbqRKRW9ZkyyRgAt6PxY9ufbSd4yeGE1V1rDdekaWG4U9yX95ys5306NMU&#10;EagLzgSSFfsRz8auHpyzUVL0NS1V5p5Fp7tcVSelp22TmBklwoJ7EhWwf+2tbWS4dMXmgvFx6cRp&#10;KBZoKH6qeItJ5khkMwWL0x7MuFJz/LySDi3/AOWzGf8A2bs7jfvyB9CmhtxOpOPSNzfoLr67dP05&#10;p62luXT0dotTQwbTR01JSRRgSE5IjCieQkZ5Y/GvNzvVvudmprxR1b/RyVUEiNIrAsyOFwVPY5LZ&#10;74x76TfE43Dpvo56+5qIr31TMEpZIJw6RWilZXOwrw3nT49XxS/DnIXqaT/Z7o/pmlp6mV6ysjdn&#10;Bl3KTkYK/OXLHPuCus/OxZZHxSZTwZHAE1x6/akWeYjygcJP8TOr18T/ABlunRwp/qTT3GkrKGX3&#10;MlvEbzjtwGieUD7x/wDNoJ+0B4j0dkguHTdrp4lnramlTzUwQ4hWVipHuN0kJ/NT86ZZel+nvCO8&#10;mtrp3nunVnVFsuYlnYebSWiGtinqog3/AOclgVecbhGOT6tcueLHUlbf+poayWPYG8ypVB2y7knH&#10;29IH6a9H6fHDlT45gNtYD9aH7hAe4OII5Vi/s3y9TVPjR0bL0xOq3OnvNPWq8rlYx5cgd3kI/l2h&#10;s/IyADnGv3TeJizKQdp7HX4R+CfWUXRfWdj6ipIB5NPKVqRgs0kb5WTt/MFYlR7EDX7T+GXi50h4&#10;g9G2++W3qW31jtEqVDJMo2yY53A4KkgZwcEc8DGu0jmd4pYRtQo+/uPsqWTGJG2eyMqXp7igzwX5&#10;+2mbOVydLtyEbVKSqwKthlIOQc++jVDJ51LHJ3DLq87i1z/S3eFLJB77Sh1NTr55EozF3dcckDPA&#10;/XGnO3bpKGB3OWMa5PycaW+p6dZQykDnAOfYcZ0c6ccvaKUsuCE2kfGOB/bTym2hV+jsEXU54/UX&#10;9D/tTZkxExPGBqm68vB1xQNIS7PWjClhjBkK9vy7flq56gBonXGcqR+fGqa6iSSPq6jYFQVmiG3H&#10;I9Ybg/8Au08B2KH7VDQ6F3/6v3CttSrJke+oVWm2dWGc5B7/AOvjUuPJUEDggHnQ26yMsW9CA20k&#10;E/b/AORqI5WplOAh1FT2JKHP5ao7xWWZbtMgA2kZCnIzwD/fJ1eKHfGrjswz/XVPeMMS+fBKozIy&#10;5DAZHpJ4/PDDRouVg+0YvFDveE+9H1grOmrbU85eljJz8hQD/caL5OeB29zpJ8KJ3n6Rg2kMYHli&#10;A9gA2QP76cyGYc5+wzqThup4chfA0+5KXidFFN01N5oOFblsE4yp44+TgfmRqqPB6pMd88lVB3b1&#10;cYHYHP8A+zq5uuKb6np2tiC7j5e8fmCD/wBNUV4bzrR9VmKXcp+peNiMEc8D7e+pt4WL1C25bHK/&#10;pSXYKiqfcgfOAP8ArrXUIVikdWOecle/uT+Wt7uiRBzgknj4+f8AprQymaTyfMYqqk8Dk8AZP650&#10;M8q8Fzn4mSGHr9xGTGG3bQc4JDEZ+/56ePDtd1SzxHEnlMd3PH+sjSh4uCODriBxs3vGHKAjK5Ct&#10;j+pJ05eGTJ9RJ6wqiIkk/AYdv6aKfyrLi2ynBPaDZGG3Yw24k88ZJJP9B/XVBdUxrRdY1Ua8MSrE&#10;e+cYP+Wr9L+eJAytsjIBLEE4UgE/qcnVI+IlOkXXcspUr5kaN+ZIJz/caZqNnj/ED71Yvhmu6hqR&#10;n8JQgd/5WA/uRpsulNi3zxe6xtwD3xlh/lpU8LJSkVQu9QRtA3H7Ej/I6dTBJKHiYrsddpyeSSuP&#10;yHc6j3Rsc6owVzhYYGgqHgcbirsM4xkj/Q1cnTimooIGB5ChS3xyef6DVTcp1JcKfGAal2XIwRli&#10;R9vj+uri6JgU2IPLIAqylcA4+CSfcdj/AH1N/CpYZDXFqqH9prqD/Yqx27qAUT1JVzQJGDtUORvU&#10;k+w9LcYyf644y60lqfFFv/yhucsDKuRJTRqGMZP/AA8kHC5+Pce+uzP2uZ7TL4X1k9ezr9FWUk1O&#10;0abv4xlEYJHsp81gSOwOca/PfxA6qu/TkEbWryQ88zRlnj3bQBwQM4zk++e2uI9oZMuTJZBE6hVj&#10;4+9dz0fGiZGJ2jzHk/NHaHwP6SMEi096ukRb1mTeg2j8yufn+2qpuVuo7XfLrZoepYbrBSybIKhm&#10;C7zgE5bscHI/TQCr6ovvUVYaa73G41yjgQRMdg/NFwPfvqfNS1NFTJ5lDUsEAZFMR4GOP7az4YMi&#10;C/Hk1X2obLdcKC0yUlKWErSQwvtyJGIOV5HB9x37agm6UEbii/eELGNSuASBtyT3PGs+poJZFkqo&#10;Z8j/AA9gfbt3/wAtb2gs0kXmCQeYOfLZCrd+2cEaNseVGl9jliloyKeSIRz5IbA4Oe4Pb20OrZHE&#10;UkMlRuBA3EHO77/21snkokPkUVNJPUg+0RcfkMc8cc40PNPDTGZbrSVDzNztjX8A7Z+O+OedTa0t&#10;3pFY2ltSvqPIW2xExhiP4oAIIAYk5PY5x+Wmi13WvkulW9vqqm2T1A8x5RErR4ByEIJ5HJOCMHOT&#10;21WdTPMjMFkdUHYd+NEIbzd7FUTWeEeSI5DE6r74OCcn8vtqxJC5zKaj1srKWmgvdwqamyXpjsBM&#10;1EPNO3HLNERkFcDJXGRyRx2nxwzGdbjXvRSUNHH6oi+DISfSoKtk7jjj4BPtpCsXV0FPO8NVRxI5&#10;5SpCkyxt3DbScZz7gjT9Pu6m6Xka0hWr6OoFTVNBHtNbGwCqwXOA6MWyB+IPnuDnPmg0bFCe31Tb&#10;0zWLKYqiMk+YHJ3dwc86kdZWZbjTRXOCnZp6X/itGo3tFjLDPwMZ/LOljpGaemoY0aObfHKzOZMH&#10;GeeSOB78fbT1cJopOmquR/L/AOA+4u+1QT2yfbuNcllF8WWCz1pUT+dIk3TdXVfTVstbIIxGRiNC&#10;6qTyAo475OSck6+VVmtNNaUrZqxaeoRiI4XU5m+AvuPz5HOiVP1HQUaUlhuD1UlVKVCLTx+bsOcA&#10;Mfywce3vjQDq65UNXdqe8UAkaOCIQ7jwJVX3Ax39WP0GujZNJs3srTXvAAHCNWC6RS0ggqKMRTri&#10;MnAwRnII+O2i/X9FT3y3U9loqDz7ngVIVEAMMa/iJbsPjvycaD9DUKdS3Vs09TSUdFTyV1RPPtjU&#10;oi5VQScZZtq57ANk8DW+x9UUdFcZIK+4Uzw+ooWbKStnP4/ZScnn4GqLxLHOHtG43pEjbJHb63SR&#10;X2242mJqC6WuR6VV2naMMBkN3HtnjnUyxW9TbXjHkbCrkOWYEDgjHGRzvH9P1fLp1L0rDTpJUSx1&#10;ErjDJGu8gkfnjGlTqi/2Gub6ayW6ejqWTAfhIw+OCRz35GeO+tODKnnFSMr39lIh8g3bS2Waunqj&#10;TwmldjEyIPLP8TzM8gZHHGOPcabelrrV2y91FNXQxVVvutTHR0AUAFa2OVHWF8/4sxvzgZjxjgnV&#10;e9CmqiuVRRV0pH1Ks0jN6ipGwBh+RzkfYfGm2+3eK4SRGiekqqegmSOKnqJTCJalR5XnkpiR9obH&#10;BA4zu9ONH8JrjT+EJkBlkEYHKCdRVV1e1SeIdXdXkud8q0ho7Y6/8dFba+ABlNiLuLDAJkXIzxqL&#10;fbnVdb0NA9VIlO1vV4ZUZuZRzsO0Acg7u/uc6P2e63cXWmkuFtoHnaKVAzwhGjjYNuKEe7b2yW3E&#10;ljySc6PdB+CT+LVTXrT9QVVvjopVh+oiVNrTuCxUZ44Xbn3y6+/Gq2TmY+L53GgO/wA10mPiNwIz&#10;NOOOEL8C7kG6uty22gaSO1SSLUVCnK4eNgQeMZ7kcnPOrx6o6f6otXXFDe+nKCuqYCqCaWmhaSNI&#10;z6mOVBG3YWDew2nPfVcVVjufhPWHp3952npe1Tjz4UdqiSoqgPSJjLHGck7W9LNx2AGCNTo0utte&#10;nrbVd6q4pWIJFRKWQyRow9EuJggZSAQOcZ2/OsnLnMsrMmM+UjbfkfYbqnJmuL/FbsVYXiF4oW/o&#10;2ShslmVa6ur4twcsDBHtOMsBzzjAHHA039OX+quPT9HXXymX6yQDz1iXaI2ByRt7ek8H/wBJ1UnT&#10;PRl3rGqb8tBVXWdnQVT1zQGtokU5SSngWTjsxHccYHOm24TT0ld1nPX109OaG1/WSiKNVDSyoQgQ&#10;c4ctGePc9sc6k17DG1g3d3KvY/UGtYBIbKLUfSdJd+tK/qeWGKC0pTyUtwpvVukAKuuz2X1An7A8&#10;ZzpD6k6cNhvDVNrqvqKd5D5QKkSIB8g9x3+/yNZ4bXnqCooaipvN1VrUtDuiieRhJCynaG2c7lOd&#10;vI7gcga6J6Q6a6W8Rul7n4e35Go6670mIK6JtrxVKhWR1I9wyK6891x78kfgDIeInmvep9Qw4suL&#10;WRv6qirXVxSwiVyrtFwXUYZs++Py/wAtWD09UiOBRSyJXLIcsvZ1Bxxg/r2Oki22CO20sPS9/pTF&#10;f7P51BdZaeQDbURMFXjABDqQysc5Vl7Z1JsEFdK1T5VW1NT0yyb5qmJ0CoGZeWQcsdvYAnJGuZy+&#10;jPaS30XPnpWRF5gLHuUnxd6LguNtS+UKNHI8gAlRfXSVMY3xv8hTypPb2zk6q609TVlb1HSjqCBF&#10;prYgmgWWPimmR2YhWHJ9cjsM+xA9tbL/ANUVNl6kuVD0TeqtrTVuSy1qMGbeo3534fht2CeeB+eh&#10;V/sV+hs7XhFeqpSfNqKiMh54Ubgkr/Oo3dx2xzxk6HDBJCBG436KmS267q7/AAM6TS29JpOQBHUV&#10;E9wCA+0zl0J++woPzB1ZTrJBThyn4s8fbS4epulegujqGKW6KlKkSIrABuWXKgAc8DgHt/bXm2+J&#10;vSlwgjYV0RBAwyuAuD87jrNeH5LnZD2kEkpaKXG6dX1b0EdGYY2WPhZGzu5Hb741aPgwLXXQ1NVd&#10;oUed9wiYAAoqgA4Pcbt5zj2Tvzod1L0J0k0cdRbFeOpSMK8UTbYpMd3J2nk8/AOPbQu03mLpnyKa&#10;mDQuryZJyVIIA5J75yQfbXSZmQ2eExx91CeMQvLLXQFPc7bJA0AnaNZCOI03Yx2zn+nfROyWlamo&#10;S1CSGNa9kgWZBiMlmABIxkY4znSV02YLjS09Q7hTUIZvKByQgOCc9sZ4Hzz8HAzxf8Sazw8slJLa&#10;WX96VkoSkDKCsSJgvIR791Ufds+2uElfNk5jenQttzj+nf8ARKNu1o942eGfTfTVpuVnvN5uUVFT&#10;xK09ejhREmdqggKRtZuCOSxHB9tc5Xnxzjs9ti6J8LLXDY7LA4LVLDz6mscKA0jvKDtLEA5QJ78D&#10;tq2fHS69VdfdO27qDo61VlwpOtayC5XWGJHlmaZadUp4wMZEUYM/A43Pk+2Oa+tvD7qno6VXvthq&#10;qFJRujZgChPOQGUkZ98Zzrv+i4OO2HSXXZ/KaFEbHbf05+BSJ0nZXZ0B4s+J1FdhXDrSouCTW6Sa&#10;Fa7NShCIxUDzVPCspUheMqe+rS6C/bZ6kiuKUfUfQ/TlYsaMHMSSwMzD3/GVBz9saoDwgvkdVXUt&#10;LX1kIlMH8CPcFPlYwcKOM8ZI7nv7E629SWuS29TUN3ij2R1QkinweBMqkH8sjB/QnUcjEjL3sc3d&#10;MzIfA/ZdsVv7ZC2zp253y39H2x6mggWpjpUkkMUn4d+SQDwu45x/L+ukh/8A6UvrdDHS27w+6djZ&#10;vTmV5m5z/wArjVJ9N1NNUo1JUxCRaiIwuM/ytkH8+DjVCXgHpq+VVrl2NV0NQ8BOMgFWxuGfyyNU&#10;fZ7GZiyShg8/r7irruoSygAr9D6/9rlb9ZafqDxA6U8Paenqo1DT3GjDFpSTlE3vuJBB9yf6E6F3&#10;/pLwHuvR1T4hy+HNmuNNXK1XPUdM3KWiqcxBfOxHM0sTlFJK4GGxjKkkDjmoutt6u6doaG8U296a&#10;qLJ6ipTIBLjH5t7H8tQ4bve+nqmePpq711LQvI+ynMpw0ZPZh+E5GAeOe2tfHmlha5rjbieCBWx/&#10;toTskn8yf+orx4bUHWEEHRQvMnTsQ8wPXUkcFUCwG6J1RijbWH4lIBB7DTZ4XdB0fiP1tLf5qanr&#10;LfZ0FS9E8m1ZGUExxucekEgdxg+o+x0K6U67gpenaBbtRKlRXyzVHlRUit564aFVUHJyHRjxjJx8&#10;DD719NBYvD6ai6YrKOg+vJ/ekyKI5WRT64s4yQCNpA7gEDIYg1piTKSG1aCTZtVe3Wa1lhtXT8JZ&#10;aWm5WLzS6pgnAGecDccaKdKrR1F+WO8xpJDNiLDMVODjnP8ATP5HVbULkVstOqlWR/RuXGR7HB+e&#10;Dq6vCi0x1syXKuihl8ptsaugJEh7YJ/P+2svqAETCe5VU2StnjYel+h/DeQ0EcdLW3edaWnVXPmS&#10;IuHlPyVAVVP3cfOqh8PPFnpfpOkqUunS9Xdq6Rh9OwrvKijHBOV2nLEjuSfbge4T9orxQTxC68Wl&#10;tM5ls3T8X7vomU8StuJmm+4ZycH/AAqukSieOEeYeTjsffW/0/p3gYjWyfmIsogFbKyupfFC/dSy&#10;KZXFJGjFwqTY9I5CFyBgZ+AO3GNRugerrxYLuKi32upuNPUsq3JWK4qE55ByRvXLFTn49iRpLppj&#10;VzrEI96seR86sjpy0fu6GBnp5WfO6SBQQw9WAvbPxz9xqw+OOJhBHKYnSE/dV2ymraWGdG8yPKzU&#10;cygB42znI74YY5GqK8TfDp6TqJrj0vJGlqulNFPiRP8Ag1JUfUxKozwJASp/wMv31d9qsviVdKct&#10;arF5sGwbVqU8qFv/AHHBH5jnW64dAziKeh6lmp6aGpgMr0CzrJNGw/wtxyBzuAPvkHQumTy4X5N2&#10;+ihE98X5eFyTe+n6y3JLUVdVTyt/9kWEABfnAAxn8tP/AILdD2C72ee93yiad5Ko01N/HZAmFG47&#10;V9/WOSSOOw76L9VeGlf+76mntlUKqVz6uwYLg7uP5s/Yj8vgD4MdUT0tRW9H1UFR59TOJYowSoBU&#10;bXTH8pwoP/txrey8l0+G8wu3HpzSvskMjDXK7k8JJBcrh0f11WVryVFkgm6dqJZz/EyJ6aWLcf5i&#10;UEpJ+S2q96+vs3UHUF2mjpw1Rcq+Z/MJJZlB/pgYbnTl4M2y4U3hn1NNc4DHUQVkNdQrkESiJCJm&#10;BGeQpUf01TN3udXQ0cu5C05R/Qvdv+Xj5P8AnrzeNhOS8F18AfDc/cqc0jnxtYVWfV9RR2zqStie&#10;dI/JZGO5sBGKqTyffOtYmp+q6KovVq2G50Cg1UONvnxrx5qj3xxn/wCNKNdNcLlVS1EkE1XWVcwA&#10;jVctJIzAKoHxkgasDpOwVlhq4pqgRLXUmUqdnqikbs4PYEHOMDjvrt2t8GJu9n+FX0bWqzboe70j&#10;LWU5E8cwZ3PG9QTjlf8Atq7/AAzhaXpykt0E/nNRl0kKrgLlvMxx8BxposnhVVSml6go4Eks9yeZ&#10;UBUkwTBQ7RyKOwIdMH4OR3GkrpqWh6d686xqbRXxyJbqR4YkUekTvV08TFcengNNj3G0fA1LIyxm&#10;QnatO/8Ar5oxBmaWu7KxLjHgJTw55xk4/wC2oXVl0/2O6HuvUJKrOKcRxEn8LSEIrfpkkfcD9LDo&#10;a/pml6Roq+a60tbd4v4l1SqjUxwHeq+ViRfTy49QP/2NuedLviJbuj7x0nX2fqenr6SluUcea+ip&#10;0qVpUizM0vlySR5ChT2kyd4wCQAefx+qCbIZExhouAPpV7oDIBrAtcaRNBKfr6ltsWTwMkuc4wD+&#10;Wv0O/aX6btvjb4CeDPj9Q0aVS2iltqXdZIwWmpZHihqUY+/l1Me3b8SueOdcjdT+AtsukEVX4TeL&#10;PTPWsCg7bfGzW24xqO7NTVGARn/C5OMcc51+gf7H1ilrv2X7Z4d9aW6aN6OS6W6uoqhAsixzzySH&#10;HfjZMhDD359tdH1jN/ARMyGHcOFj3EG/2W3DG5jbrZfnF4t+EtX4Z9eXOxYm/dsu2ttM9SuHqqKY&#10;bonyBhiBlGI43o49saTrbaq2I7onEm9vQMjHfnOeBrqf9r6irHprdUNIvmdLSS2aUFcsIWbCk/AD&#10;of1l1zvbIppotwCJS0+cys2M59ue5+w1bwM78bitl78H4jlEhqRdPfsKXcWq99R0tVGUqLnHTzQM&#10;VwHEAlVlJHvtkJH2Rj7a6k/aLkmvFTaelLWqS32ht9PXwxE8CPbMHfGeQHEYIHJyMc6/P/weuFXQ&#10;+LvRtWz1LRw3unhSBXJREdtsh2g4yVdx+uu2/wBobqoWTxI6gqIKUPJHaKK2tUE/8COUVchIHx/C&#10;XI+dnxg5+fieI4vJ2I+1D7FQmi1SBo7rlPr2/Vd0Sos1fcpLxWMredb6CFJY6dEy0iNN/KwVTu8s&#10;HjguMEar7qq53ujstbYrZXfR2uvo4546egJiSrphtkh805LyYOzIdmAYcdhq6bH4W0VZUVFj6Sla&#10;mq6tZKSqukBP0YpZXClVjcbi5C8MpXO4jGMkAOpfD6B7TV0/RNO9f070xWC20tfVruqasSyRiokV&#10;l9PkpKBtUekAkjJ3nVdhhgc1sbvMO3996H+F0P03ZSj4J9J1VzWrSss9RcZI5fq/o4yvlJISqZlO&#10;fTgYGO+WwddTW+yNF0/T1NckShZ5WMCP/EC4RFUknJwSePvqpPBPpnrfoW3Cz9S+QyXeYXNUbLSb&#10;HjKqkhOMdlOM8En3GmPxx6l6y6S6JrqK2xVU4q1kt8M8EeUpIJYz9QT9ymUVu4Dkgggazs7Hmzcw&#10;wtNi+36lZskFzOtBf2YrnT9bftM9W9dwRMaGO2zigZk2qF3w08ZA9sxKwx99TP8A6QG5VVPVdExU&#10;VZNEWgrSwjYocAxDuPzOpP7HfRcXTlul6qlvVLUVXUMMDRUkOTJBTo74Zz29bZwB28s6K/tQeH1T&#10;1z1NZ79e70lF05ZLZIGhjj31NZUNOd0UfshKKg3nPLDCNzjTxsiA5WgHysGkfIcf30RRG90gjA3p&#10;cheG/SlxvtbXVNrgVDDTmGSqqH8qmh3kY3yHgHCMQoyxCsQDg6betukj1z453Lpro9ZE/edZT08R&#10;lTaklQ8KebUHGQqO/mS57BDnA7DbXVN2tHk1dEkduWCKSCitMALJTwn1PK5PLSN7s2WIwCdqhRbP&#10;g1WNd5q7xDudnjlusZeipaxVx9RUyofMkIH4nSJgpPxKP00Zct0DXzN3bX6/wtGZn4fHt3IUTxZs&#10;ovfXvTHQnRh8u09F0aW22ESBT5wCl5W+GLJvZvc5Omar8N7rB4s2/wAZ4q+iNorbhRPSnaVlkpSD&#10;AzqoyAuELZzjY4Pc4KZdlm6fvdzqqmqBrXEk1JNAS4kWSORAqk4BzvCHIyCP1Lb+zZ1JcOqelqjw&#10;+urvcksCLX2qSaTBBSXmPJzmNi2QG7At7YxCaR0GEJBuRz8Dz+u6kItMYDvRTqyzdNzfWWW83F7W&#10;k12q0lnpkLSyvDPFLHgDgnbKwBbhQzk9tRbXXW2K9XOho7StrqpkjgrCkzOs7orIswUgbSQRkAd8&#10;/Oh1/uCUvjNaaOpEaU1ZdYGmSZCQgqEWOTIUjsOO/tq7bjbehKuttllMlLXeXU1X00YYKYoHTiMK&#10;GBwGlQrwMYIH4RnCdD+MwfDedjX6EI/T5LiruFSHVa2ro6mp7r4gTTXCrZkc08EINRLTZCjKyMjo&#10;SxXDqCMqxBOmXpiv+o6psdga03iCnNrpbhQVE/lEslRErbjlQFUuzg+puUIA+Hrxf6N6Q6io7x1R&#10;1qsktztFHGZ7hSEGSlZipDeUMPjLg4IwAD2Gc194eViXCzwxXu9QTUlqRqwNIrMWpYwWkhJJ4UEg&#10;kdvfnI0Pq8MckALWkkd1PJuT5J060t9x6X6aSurrNbM0l2oKuQwyEPUxO8sYE0mwHgOOcEDzOBgc&#10;hfD3xFoPFGR+puqIoaGlpZTRzrBBuUSM4WCOPGC3pUYJ7HORga3X69dK+Jaz01rutLBFboLRLTW1&#10;nw5t9NHFvkdGwzDY8jnjBEajOQToB+zx09Peqnp2GoolgoupPECnmkGVhQQrLUTBE3EZH8SIBUBP&#10;BAGAcAhwz1Bghk2OoAH1G5J3/pVNxIf8/sin7VVbR2nxGsnRbWqZaCKSk6WpXgKj6YrTq/m7cDdu&#10;qJ5t4HAWEjgkYg9S2Gqh6w8JUtsbhK9VSljkzwUnBhDfkjRDPwNEPEHre2dTX7qXqq2oK9luc0TV&#10;Mi4jp5qp5CqxBgC58vzhuXhSqg5PGnC7pUo3hx1Q0UTU3T1PdZVIBJWaK3JVqGx2/AMD89EdGM3M&#10;MTmkci/Uaquu2223f4oORG3xgwc0CVyN1derneetam8XlvNqGqQyqGO1UU+kDOTjj/r76DXPwiTx&#10;N8SOlLZ01VrRxXWrp6Oth43wU8rFzWQK2PMh8suxUcxmNgeMHW3ovp3qKeyydQ9Wx1NJYqIrtuEi&#10;kvMuAREmTy7blC/AYE8DTJ4XdX3BblauqbXQUUFZ0/cK2G2w7DIFppY1HkMcgsFLSEN3zI/+LW/h&#10;EdOfI5hsMFfOtkAsMZOpXt1X+yD0H0JQLfug6+rpqoMkP01xmFTBUMcDcc7SHJ5ODjvgDVQ0HTXW&#10;PSPT1xtdi6auUV46tDR1MFDIZVobRDLiQMFGQaiZQVHfyYwe0vN7df8AijQXHoAdfVFBXrT9IVBq&#10;K2geJ4zLUlSqQhyNpAc8n2GMgE40v+C/V6dWXSz9R19whaW72CGSobKoIaiMlZEIzgepc+3G341G&#10;X2gzcLH/ABDmh7br0+yib7Lu7wQ6hXrPwL6I6j841LVNmp45JScl3jXy3J+5aM5/PVjWZz9IsLLt&#10;KDAA+PbXP/7HV/tFb0p1n4eWq6U1Uejup5xHHE4Ijp6xErExjsPNlqF/ONh7a6BoF8pxHjuMDnXo&#10;sEoyIGyDuAfquefCYc4v9dlB6ij8xNqjOfxDHcdsak9KzmS3lXzlZD3+PbXq9ofKBUcjJ/1/TULp&#10;RxmddzeshgpzgAekYHtnGdHO7FRZ/g6uD/7D/aY35BGdUz14Viu0VYp2ssg7DB9OP9fpq5WOFPtq&#10;l/E0vSXCPzMskjMSR3GGJwP0PxpQcoPtb/8AgY70P8K4IeYx76g3UIIgcrnJHPb21Lp5Y2gjkVgV&#10;ZQQRodepCYMxjOGyRjuMH/xpD8y0cxw/Ck+5S6Jw9DBIP5o1b+oGq68X6AvQ01UGXMbsoBBJGQCW&#10;H5bP76dunGY2zy3Yny5ZE9+AHOB/Q6BeJ1Gajp2pZOCgV8gc8EZ/LIyP10SM05ZPVB+J6aXD0BSz&#10;4J1ge33GgdzviqfMCjthsj/Nf8tWeVUDcdUv4N1op+oblQOzBZ081OeDgjP3921cRbAwPfRHjdU+&#10;iTasNoPZQb5TR1VBLA+QrqVYA4JBGP8ArrmixNLb+rZpA5JjqFfkY5yMcfprpe4b1ops5JCk4Xue&#10;O39dc0V0DUHWtVCylGOG75/mPOR+n9dOxUurV4jH+9dCU5aemiYuX9OVXGPgY17jR5j5syEKwACj&#10;sV55Pz7ay3TLPa4ZIiSzwqw47ZGf+v8AbW4tGkixqpYgAtzwFyB/01A8qy3hUB43wrF1dRykZSSL&#10;B57FSB/kBpl8MlZ5zGz5Vo+/34+Pz0L8dab/AO2FrkYfhZlHtnIDd/199EPDGTFzjVl2kwNnnsR/&#10;5I0X/isttNzHBWLKP5s/8RS+0/PJBP8AUf01T/izSfS9U0dUMl5qcty3cqce3tgDVujLVuTGXIIX&#10;BHAO7GP6D++q18Z1mElqmkQbNzR/ckc9/jnUWHdWM6vAPyRfwvaUrPCAE3ojEk9+QB+g3N/TVpJH&#10;GkedxKgZHHPv/wB9Vr4QRxVLTO3paKMEYbkc/wCv66tWYRrGSwGMaZ2xRMFuuAFc09bQR2vryujc&#10;iNHlMiArjYpPv8du3xrdJ4/dD9H2KqhqbslZVUoJ+jpCDUTNwCo3EL7nufnvpQ/bGtUtRSR1VBvW&#10;u3PJA8chUmRECkcc8jPb/FrmSbqKx3XpujoOsL5RSXqrllWKrp+WpwhXZ9R2J3YIDce2fc65Lrvt&#10;FN0+QRRMB3o82LF3XpVrq+j+zMD4fxkhvVZrjutvjL+05dvGqhjs9Nb6exW6J1qGpTI00srop2M8&#10;mFDDkkLjGcHkjOqk6trYq21QVz0a1KTRCdIyucEJu3YII9/fPfWi+W02y8x09UBTHzAsgfJBVmID&#10;r3yoJ7DjnU+SsgFipLrMqiGBDEwC9lBK5wO3YazcnKblSRynuuidFHHoYwUFXVdf4YabfPWTCGNt&#10;rUcbiNZGxxlVAB578dtBKy5UzKJ0eAkqJHEfbcQN3B578a2XmhhiqWEsiAKxVto4Djgj7nPGhj2d&#10;gDJVboacjcG7My59v6d9WS0EKUgCNQ268ALPWJHBTyRrJGqOCQDzk4+QdRoxNLVLTxkO2C7s3ACj&#10;ueP/ABplWngis8NMJo9iRr6mB2qWPC5+OQP0zpWmR6idpKQ+WchSU4U/JGmia1xJKaNoJsrKS83O&#10;yzm4QRrMuGiEZU7HJBA3e5wSCAPcDWqO5Xi5/wC71NTA0qOGkwqpjOBs9Pc/b5zoi8a/Rukco/gQ&#10;+ph2X29Py331Hs1pjSakZdhM9VGMOwJw3p4+43Ej31YdQGyM4CtlEqLdvv1DRBQ6yzxeYGUfgLDc&#10;PywNe9tPfKutlqqRZTBNLJHtkKMFZskE4I/r99E7LWw3C5JfSW8ykptrRuMgMBjIP5Bvvofb3ltt&#10;VT10ePKf0Pkd+2D/AJ/31EPI8pTN9CvbUnSkX07XJLlEsn4XdUkQ88gPn7/fTLZZUpYWis9wFPC7&#10;B1kEJDswPB8wHkjngYGlG+QyWW7tPRPIaG4oZPJVv4at/MNvb4P66I2KioaunropGMMX0xkikiyP&#10;4mQACAcHvyPz0HIaHtslNINlaNXIyo8NDDjcediY3Nnlv66kTXOK6WmDFR/9roAs8zggiqmDHZGP&#10;lAy7mPvhR76TPDeuqKy1zPdZJmekqPISVGxIq4XuffGT3P66t7wb8NLf1N1b08JJoamwuampjKqT&#10;C09PtJppY8j1HeGK9igOCRnHPy4zIXl7ty2z+ioGIhyVekPCvrO/01Vf1oaSnhq4pCtTUVIjJjJz&#10;I0a9/UoZd2OxYDWy4dPf7JV0FL1H0+38CdTFCEBMu5gP4TdiDs7g49Ou7Ll05bbvZntUlPFSBsFW&#10;pkC+Uw7FeP7HjHHbXJ3Wlp+nob74c9clkuFtEtfb67aW2HacMhPJik4DL8tnhk1jxdRlM48TZvuR&#10;tLhSqm63ilrq6moJZnlpo5A9U1O34wDny19mjAH/ALjk+y4n+G/h3avEm+3GeU1Vus9CWKRROplw&#10;zERjcQw5wSe+Bxk99I0PUtgoLp9DUM5MQXbMsZCAnOM4GTxj5766n8NOlVs/S1Ldlpkilu6JVZxk&#10;mFl/hgn34O75G/B7a0OsZsnTcfxGmnHYf34Ij5pGClzj4gWKo6W6gexvEnkUuIFnWLYagLyJGGTh&#10;iGBPJ76BtPBXhYGjKSsyB1LbmKj4I+3zqyv2h6a52W6rdamleopKmQmJ40wqsIkUxsfdvQWGfbt2&#10;Oqjs13ha7Qzzp5JXO09xnsBx+etvpuUczGbIeSFYZMZGe9NkMdPFb6w1O2Oqq80sLRt/EanZgWzj&#10;gDgDPcgADvotYb109RU1Zc6qOlmm82mpd1WqyeXDIJnIAOQGzCvOM4Zvc6U7rJFV1lZDU18KfUQM&#10;6vFHgA8FVLZOW9I598441DikoU6PuS0tPKsyVlEWZ2DbvTUDjH/q1d8EPFOVvCccc6iN1Y1H40dF&#10;9O18k56fa5SSRRwxz4QNTKm4YRWBGGU8jg8DTx0d4u1MENT034dyz1Nq6jDV9RSrbtslHWRj8eFB&#10;wNmNxGR6V5GTrmuyWmGqqCzuGLnA8zPB/Qd9XHFTWuw9Hmqsl0WjqZZUSRkWRZZF254YHGM5BXPw&#10;fyxOo9NxgNVEk7EXsb93uRcgOmuR25Vp9d13Unjb4biOW0W+iuvTrPOXEXltUUqrkRRgLk8cglsE&#10;g8cnSH4Tx1lI7WqtNxpvrljqqWdWBgBVWEbZx29RXaeDnH5eOlvHG9WGkNtloqa5ielan8yQGOSP&#10;KlRkjh/YnIzkd9ffC4vbepqOvpLhURFG2yIsu1HUcqrccjeASDkarYONkR48kWQBp/4qeFA5xpwV&#10;j1k3UFH1BQdVUlzhSpiop6BJKURhQ/eNHViDgyn1HnGBjGDond+oYam3XO4dfVNzpP3wypWVc0hC&#10;h1DeX6xgJwdq7Rj1FTnPJqmtNsqb489TbIYhKEqc07BFZlG0BlGQOO2AOAPjQnxhoqa89MT9PysR&#10;EzU7vsOCieaGY/nhDx+XzqLIwSI+Bxa1TgR+EWtCWPBmKsgp4Vr4IljuNWrUVRJtUyxtF61baTgY&#10;2kg9zz7cT7P1p1PbuvrRcbG1c0VHOIqukUjyvIDEb1JOEdHIxjk8ewOlfo67VsVspbBUzIi08LGC&#10;fy8KsQVDGWCnIcBSSc+554Om6ioAxqupBDVTV1PAImVXAV2Cjkpv9YBBO4c7SDjji64kP1K0yO26&#10;Sr+8cvD5OtbRbPGPpNY6C41FOKHqOkWMFako67JSeMMrKBvOcKRniPGlToC/W27yUlNTVQ8kKzqJ&#10;QuZGGd6lQSAwwwI55U5xkaYPATxHobb1bWdHdUCOooLxOIpPMbzIXEsS7XwSe7M6tjAOScdtV746&#10;dCf/AFPeINtuHTk3lUVNWrLgSHY9PJtWM45OScxsecsC2MbslnZ+IYJgPcVWYBE7wj8kX6n6JZJb&#10;vfYqW1PT2eSP0VCB0KShTtjLBsEHd6eCMDuGA1X5696XjWWnq7Rbo0ETPMhgRRgfPGMf21Yk/Ut0&#10;6i6cnp2trRfVVlHV1ZC7490TgOnHKjAXGQD6dUh4teF9xutBcb7TRRhqZyxiTgNG2ASvtjscfA1z&#10;OTjwmdreA7n3H+0sPPwgyUOaKBS/4u+IVonpqS1owieUee2IiFRd7DKkdySGB7jVa9PywX66pb7Y&#10;hkqZDkKx2DvyTk6EdfVAqIumBC5DC1CllUn/AIcyVMwKn4O0o35MNMHRHQl/ts9P1HS1kCMUyBJu&#10;yuSw7Y/5fnWn+GjxMbynftfqsaa4zSerj1XVVzM4CwZ9IIODj4x/40NpkoqmRBUGac7gAkfpLc/r&#10;/lpYlq6iKClq5qeWGGviM9LJIComjDvGWXPcb43XPyp+NH/DW/2pupjUGrCixUVZenkxuXfS07zR&#10;R8998qRJ8erVNvTnueGMCqxRl7qXSNGKezU0VNcqaK2zUsawSU7zriLDERxF3I5AIByfxFhnXKHi&#10;jdOq7l1pWz9X22e31eRGlJKhURQqfQq57r3O4ZBJJHfT91F11Vx/s7zVNdXmsvd0QLPM5G7a04J4&#10;AGPQCv8AXXi2XivvvRUFg60pqe6UzBWt0lYjfVUCHnekoIbaQOEJI5B7capdJ6U3pcsmZObe4kfA&#10;D0WjPB4DASVcXRdJXVPhHb5bVU7a212+nqaRX/A6eWPNhbnhThSPgkntnVReMPU0XWtrhMVvaHYX&#10;jqlA5gkLD0H8iOCe/wCmrd6N6ro+l+nLLZp1K0M9DDC0zKrHaC6SAk/G1Scd9VX4lWpemurGnggJ&#10;hY+TVJIAyswOA2O3IAPb7++mgZpyHTAbkkrNc6zsqD6OcUnWVpR3CPBcoFb7jzAD/wBddA3u0xXI&#10;XK2sMzwzebAARw+AVx8ZViv66onqm3JZusxU0sbxwCaKoh3c5Tg5z78gj9NXH1PdTauuIo2kIW4U&#10;kckTZ9JcEqR/+IP66287zuZIO4/hNKdVKF07Wy2kxVBBWRWKYx7HvqtfEeFp+u6utjVsVyxTqoHO&#10;dgU/1ZSf105fUiGonhjlYqJSMY4AzxjQvrSjK3K03mpi3K9OyRgjjKt3/wDxyf76zMQjHyC/1BH7&#10;qTSaWq2KtDR+UY18xh6mzzn4/LXqRPORDxwQdErV0zfrrbhd4LcY6DJUVVVNHTU7MOCqyysqMfsC&#10;Toqtm6NtktOt56nluBI3TQWeAsFH/wCDM82wK3/Mscq/npOJLrKbclOfRFfcrDX9EXuinp6WmtNJ&#10;+8a2cxRI6wx19QxTztpkAfCpgHkuONA7FUzdZfQ9PXC+tHAlT65ICVYgszZTd2wcEHGe2j/iXVUE&#10;dv6RoOmLc9BaLlZIav6eSYTSKRNPEWkl2qHP8NjwqgbmwBuOUzqOxW2gs1uuNmuNbLfJa1af6KCI&#10;OkgbO0qcgqfTjGDksO2piUiTwZef7+yluNkX69oaaLxEr4aCoarMM/0zSmUzGRo8R7tzcnOByefn&#10;U3xuqrv4feHcFHaSlM14mFHPKGxL5bRsXCgdsgbWPw2Pfhj6D8Fbst1pbpeajEkc29oI13CTgHAb&#10;I538Z7cZ7aRf2res7Nd7/auh7dV01XFZRJUV0tPLv2VDkAwZ7ZVUGfu5B/DjVeFozc6MMFsbuT22&#10;4/Wk7W3uqCpEp4cSzBzuHKrxn7fbW0xy1LYhzDvJKbAW5HYDJ55wP10xdOdFXvrW4EdO20fT0zK9&#10;VVzyCKlo4icbpZWwq/OPxHBCqx410L4XdC+GHS1XPcAw6nutrABudTAyUEbyOFRKWJlPmSEqx8yT&#10;8KgsEBGNdJlZTYG+p9FOkE8J/wBnuuraGkul0f8AdVqA3SVVRzJMzckQo2CRyAGOB7jd2N4JcPDX&#10;oqRKXp+3wGtbEYeICoqXYnHqckbST7ZUfA0iXi69T9WlwYrvDNMN9NDyz1C8FsYGQCGBGMAgE86k&#10;WOyRdDWS4+InVlBUQW6xwGchkJ3yYOAOO5JAAI/EQeMa5jInllfV+Y8AeqFpLnUE5df3O+P0bcbL&#10;RVdPQX+70r01udKo7qciRC8u9fUcJlQygAFwecDXLnQ3R/il4beIFpqrvb3qqO51T2qsqIJ/Nj+l&#10;q1MFQ5z6srFJI2dvBUH21VvX3iJeuuetZ+tbrV1MMxfZQ00MpDUkIJ8uMMuCMAnJHJYk++mW4eKf&#10;UvS9xpbBOsN5uygRXSO4M86QtxtpFIfO5OfMP+MlCPQS3U9P6dm4UVNIcTub7H0B9FrRxNEYbW6b&#10;ae/L0hJ9B171TZHvMLiExW6bzlcg8q82BGGHA3oXTvkr30Yhg6buFa/XHQfREEvU1E0asbtWSPHC&#10;7ggSBIPKDMRuwXLoQORzrRZL54U+LlwpbVdaR6C73R3SmMkQmp5JQxQIrAAqThX5AGG/FnVx9K9M&#10;9MeHfTEkSSqlJQSMBMoLNVVB7Rx89sZIHZE+TnOPnZgwH+ZpbIeR2I4Vc4rmPtndO3hb1Fd5Hsc3&#10;WdXTzVN9ludGYVEaIsSQQSlVVVUEbzLnC92JPJ1XXVvh3WWaO/dY3q6ILVa5vIwI8DdLUrEpZt3G&#10;NwyeOGzgcZdrzFT1/T3hRe7sTRXLbWVQqaR2MSySVOBGQe6PHsXJ5HB+dWh1pSWjqvwV8QbJLRvM&#10;yWtK2GPbvMxQJIwVeMtvjQnnu641z7XRHLHhnYkA/HYFaGPp1+bmlyD0r0yLLWXS918VOIqDfLRb&#10;QFMsjLwTn/CWUjH/AE1KsXUNqgraCnraelnmVxK/1ch8koGGdzbg3YYwp/pnQelu6z9IGmqOKhqg&#10;kln3MIhs2IeAM5Vzx/i+2gnT9FPd+qIqOipJax15EMfLPjlgPk7Qf6HWhHLKHPkkPH2CoSNGs1wn&#10;Hq79o6026Gn6djvFQ/00J+mlgoilLC7ldzhVKs7MIx68NnjJIGNVxSuJ7vcb/HUvUy3Sp+qkYuAj&#10;EszHH2LN+fGkbxHp1aso7hSUjxwVAmSHzBglVlJ/I/ix+erK8Auj0unS1T1FdKR6ugopKyqeCOba&#10;ZEjjhx6gcqu5ZBjuSTj510WVG2LA/ENJt1A+/si+ESAGnlXN4P8AgJ4v+OMkt5sfTSG1H0yXKqlF&#10;PTb1G3Ck8yYwQdgOPcj3cf2of2YPGWn8FLXb+i1tXUVBZKiUXiCyVHm1k0Y8sQBYgvrCMZNyAk4C&#10;EA44rm7/ALS/V11lks7dQJbrda4IoqHp6lk2UdOke1EXylAVmHDHdzncQBwNQ/CrqrqKruYuq3+e&#10;CrSplqR9PIYpfMc7ndT7AnGQvHOMarRZEXToRM6O3Df+/wApg6KHfc+9c13Xo/rHoud4OpemrnaJ&#10;CSgSupngYkYyBuAzjPONdtfsmUclvt1N0X4g9TXen6h6jtEfUdgiWRopbZRI7LGY5dxJeZS0wiKl&#10;RDGjc+YQvy8+NVi8S+oYvAzxItZv9PeJqa3xVkCxiSkqZnCB+4GV3odykMuCMHUX9pi/1Ph343XL&#10;rnpeO3Rx9LXu22i2AnKw0sFFJTz00nHoUpTQ5PcrKdp74vSTDquC7U3Q535b9eR/sei0WU5uph2T&#10;D46dJVsHUss95ArbXeSkVXUeXsWfdHtkLKp9LNtdyARycrgYxx7V2eppr5cZrlTUtLDaaqSFVaQr&#10;CrBmTbEGJd8Fe43Ee51+g14ntPjj4dW669LNJKLzSGstqHAYTrn+C4PG4Ojxt/7sex1yB1d0HQ3S&#10;4U/UVLc6eilqqhku1JXzbCjoybpAD+L8TkrnOcgDXLezmTNjyvx59rP0cOf77lPFj0SEN77pm8Au&#10;kbG3WHS90qOtbPW1EV7pzHRiOZHWWV/5jKiDcFUhQobLMvOrF/aT6hu9w/aAv3RFnoYaqsuH7u8h&#10;pRujpzHFLl3GMbQJ93PchRg5xpe8HutqW5X/AKC6A6ksdPerHD1NRta7iwENRb5KdwytFPgs0X8N&#10;WaKQFSucbD6hbX7Sngp1zXXK9dfeG9okvsHXHkJLcqCPzGp6FIkj8rafUm9gSzfh28E/HQZuUIGH&#10;Wbsmvdx+ibK1B9tHCo2o8Sk6atVXYuinr7yaTLXG8ysWE0hYI7AjBwdwUbcAAjb6QSxTpat61o7F&#10;ba/yIJunbiA1PT1iwRNHGQVbaqbf4YKNjIA9CfhDDKN0L0jXXilu3SPScNTebhWXCjoo/LXCO7CW&#10;QgHIwg8gEucABSe2ug+rPDjojoHoiC33VI7xda+naA1KSSVHlVCrIyeWcAKAUK5Uc7ecjWc0DTq/&#10;5E8o+FG4C2jc8koHPejfPEqN4qhqikkkp6aNuGaVQq7nyODltxyPnTv42ftX9QeFlRTeE/hv0tZl&#10;eiole4VFxgmMk0ssYYFdkidwcnIOMqPYgc79b03WVs6Vgt/Sdyejr6eBKu7VMLeW9JRyrmCDeDv8&#10;5yWYgBcKYwT+IC7Kzwr6Nv8AJZfEHxLRv9l6Xpjp6AGFzTy11fJQhmzMvqKR08TzMoOeRj8RzcwI&#10;347TkSnsdv789lBmIWyO172VkFrl8P8AxVZ7YI4+m7pT2Oa2xRQ+XFGtRBOkqqo4A86B2x7Bl/M+&#10;v2orpFZ+hrbcKOm3SvcTSCUniHzFZycfJEZHxhm47aL+IPStbP0fTdX0s1wEZ6fgrYIqqfeaWohq&#10;ELJGy4UKsOcAZ9z31B8dbfD1f4IyVG0EioorhFIoBGSMZ/IiUjWPgZMWVkCR1U4i/pXb3qpPGcXq&#10;Wlh/pCorwx8NqzxEp6+vtatVrRMZqmaSRdka4BfGfxsVJ9OedWPLLZulKqe0WqhpvIsI8poiuyOo&#10;rGwsmAO2drjj+VAeTqP0P1ZS9OdH2uSzdOU9kgsUs7BodrG4zmnkhSUqwzw0wLct+AAHjRvw56Js&#10;3WPTa101zjhustdPNClUC0c5SMBd6ggsMsxHI7nORxrVy5PGnbCw7Dcj9lZyAZ8lkJ4G5VZdXtS9&#10;R9ENLdJUsdwvVYtst8qQOyhgzSOu7d6BmBUDHuJDngE6d/2euhabo/pa79RVc5a7UlQ9AE3BY2pk&#10;w/mqMZIOFHJHvgd9IcfRV08XvECHpSxTrLQWqorq6TJMQMYWNUkU4O4yCPcMAcODkA51Y/VXVpqY&#10;qgdNebZblBQSUsvluhhqoo8RllOSrMFHDjByvB1o9RhMMBiHDhv7r9P4VgtMmp/ZJPiJ0lU9Y+KX&#10;Tkdl/ifvKZRUyU7gYRB5hmUngkxhm47sjn3xr3UUFb154t2pK2ojnt3T31FZ/u52wsUESxbAMgAs&#10;7OFBx3AOBqRRdR9LWOqsvVFFJUQ1tnKNVU9RKUZyigSZbG0ByZMcg4Yg6leF3U8dmor7XVYzXzWf&#10;98xo6E4RnGzccjAKYIGc4Yn21gtfI2AQxc739FlMBEbmt55+Sl9HXq+1fVV0pr9DLWVVyr6qGBZ0&#10;ylYpcjYdw2svllAcngd++k/qLqW1UEnUVf0GtRVWapje2GOd2xCJ/wDjFM87N0MaqT7DtzwJ6hnv&#10;Vgso6zkrKyK8SVBSh8o+VKu6Jt0hK4ONnGMnhudLHT9rvnU9opKCS7JRwVc8tXVSQgK/lLIhEeAN&#10;oJYMw445I4O0hxHnHY2XVsXb/vSaOcsA32JsqwPDunvl+628NevbK5jaKsFg6hjAVFWDyzDHI6nA&#10;2GE4PbJC4BOrT6Aq7VbvGLwz6XipK6GC2XmSvj9KmI1e8rtkY4yfp0ibjkYJx7isau2w+G/Qtd1v&#10;bbgaaRTGJoZAWWpjMgAH/K6sQytzjBB4J0P8P+vr1dfHXp+vr6GBHp6+uuUrws3Mr0sgAUE8IsSR&#10;qAB7Mc88aXT8p07vxDPyM1V67Ua+XHwV2N0UnnHp+qkdYdI3zozxk8QOkKyV6qNOp1orfuGFSkiV&#10;np41GMDCVaE47liTkknV2WS6VF1ufWvTdNBClBS+TbfqZRlKKd4DThwDx6kkAOT7DOt37RFuparx&#10;+tvUNEwNPfqqirQuB6JQsNO/5kinU/8AuGp1N0bT9NeBHU/U25pavr7qn94SPKp2/S08kY9A7Fd0&#10;ccefdpTnAA1VkfH1N0uVG/TQBFfK/h/KoxC8pxPuXIfXdfd5rZbOl2WpFnt7stM0pCx1MpADyqo7&#10;AYAGewPGMkaHdPU6dN0kQo5kd4quTzA2PWxIO4jtggYx9jq+7x429Kx9dWDo62eFUFda7ZTSO89T&#10;aILlNM0gdpGKyNhVLrHlgfTiQgAKBpOu/jR4a9Mm99Q2nwatNPe55PKttVQ11QsNHFIVSU+XIzoz&#10;ld+xgq7S2eRgav4kQlxxG0VqFgHv6b+/3qzlRa3k2rCn6I6t8XOkpqC91VZ090zWCmleOKmFTPOw&#10;2O8MKSOqxq0wJLE47Z4BGg37Ndd4Vvaurj0nYrrbLT0/9PPT1V5rlqZ6ppFlL1DoiiOIKIlASPtu&#10;JJY4xPtviPW+LnhdLSWmouPTdIkclPcLlVBIKaiiVVG1Nr7pZJS6qCSPxsQvGqH6cSLpbpzquzUv&#10;Us1T5crW+OWAstNU03mRDzVU4PH8QYx2cdve1hdOlycB2DkDTbh8RxZQ2Q7brrn9i7r6jsPUXXvi&#10;PDalitvU9etO1NCoVswoGExOTmRjLlxwMlsfGuj4/wBpGjk6qtVqp+nZFgrK2KkeomqdpjDuAW27&#10;f8JJHPca5F/ZxqLVH4N9NTWwxFKuCWqmMbZBqHnkMoJ+Q+5ce2APbGrAu9GRIlygCLKrq6SMuSGB&#10;zx/TXq2N0+NmM1rewXsuJ/8AH/R8zCjknZchYKIJrURd877rum7RAwkscbRnQawExVxQA7WyBgf6&#10;+Drf051FD1r0fbuoqeNYzXU6ySR5/wCHIOHTP2YEa3WuJaITliNwcE/YH41Tbekgr5s6nhPg6o0P&#10;FFpN/EdkYIyuqk8WYEHnyS4Dhf4YwMkEr/5/pq3DkDGqs8ZaVGohUDhz6T842P2/XTwHzKl7VMvA&#10;1ehTb0nV/WdNW6qyMvTpuwc+oDB/y17upzTOG7Ad8/I/86B+FtcKzom3MX3MisjH7hj/ANMaYLgq&#10;tGwY4BwP7jRCKKrtk8XCa4dwPsofS9cJ/q6QKQ0Th2/92f8A+nUnqWlFVaKiMoGOw7QxwM40I6en&#10;8i/y0wwBUU5f9VK//wBZP6aZp0E0TxPg7gQcjTcFSxP/ALGFoPvC516WlNo8QaOISsBJJ5IYKeed&#10;pGe2PUP7a6AQMVB9yNc69WRyWvq2n2BldavYuCcg4zk8c9tdD0E61FLHMhyHUMD9iMjRncLB6GQC&#10;+L0K+Tgeo5PAzrmzrhXpevHYRjLZjx8bcYwfyH9++ulnYA7R2zydc8+MFMtH1ZBUyR/jkUhsc+pc&#10;H9Mqw0zUXq7fICPVXD0k3m9PW+YliBAoALZxjI/6a3zAt5gVdxYncpwB+WfzbQPw7qzUdNxQJkiF&#10;2i2jjAODn+50YqpGFWqxAbVO5gAPxHJAP/4uou5pTiOpgKrTx8pf/tVR1QJLQzKQBgLtOR7+/wCH&#10;+mhPhhWTJdKT1cM2GGcAdu/9NOPjTRLU9Kpkq0sZJyWwMf8AyP8Ax8IvhTUUs11oEMgc7wPSPfnv&#10;/n+Q1MflWbP5csH1V1wUMrOsowcgZYgZLADt/U6rzx8hSk6IrL0UlkW1LJWuIwC7LGkjsFyRk4GO&#10;fc6tGaZY423FUVRksTqn/wBoPxK6a6L6DuNXdrhAlRPSSQ0dJJOiy1ErDbtRDy2CyEkA4G4nQJZB&#10;G0u9FtY+L+KkbE4W0kX8O65t8Kv25ulem62rkvPRlySmfbFE8FZHK7DGSWQhcerbgBjxk8YwbDvv&#10;7e3S70CvZOla5jJA/lPV1aRqJwuUEgUEhSwAJBzhicca5qpbH4c+JtNIlAFsF+dCZYqZEBL8/wAQ&#10;IRhx3/CQfn51UnV3hT1p0XUVL1zzV9unZFWupslCzZADDvG2eME4PsTrlWdblyCWtNH0PK7pnQcO&#10;Jo8Ngr4lXD1P+011n4qdTU9r6qo7XQx4kEMNGJAsEmzJBYltxbbgknvjGBxqmOq0ghvEk1JKTHVb&#10;pRnuCxOR+hzj7Y1Bo7bUmKnmjrcVVISDIy5Bdc7QcHOOw/rrRdapqiUJ5xYIeP8A0kn/AF+msHKf&#10;JLlGVxu9j8QrZkayEQtFAFEr3X1d3hoaatlEkltTyo5jjc0Qx6SffHOD8Ej41Jtqq3SMizIHjjSV&#10;iCM5AdjjGl2WQvQyzwBkTcQiMPUMIDz/AF0e6fqYm6IqJpgzAwTNjIGQS3b76i4FjmsHY1+qqvLi&#10;8eoSH1NRRXmqgq7d5KvCwmJgTYzDIGTn23c/bJ1M6utX1tNZaV6hRWJA0tYdu7LNISilgTkCPYeO&#10;PUfvpyuXSQ6Ls9JcrpSx1PUdXTK1JaChZKRTJuE9Vg8+g8Re7H1ZAKmuWutdXVMstyqTPOz7jKx9&#10;TA/zfcnWw6yLbwrkzSW3S93aqgp6NKeqZniGPSASWZRjPGOw1EhqEaCSngWPym2MDtGVGc8Hvg57&#10;a81L08hLyVjgsTncmAB/Lj3751Nt9mku1UbbTZ9MQY4yMqv4iPtjJ1MM0gIJiI0gclQEp5Kytah2&#10;N5Ue1pAuQWHcD+2c6nbKa1XagRkCyx1EDKc8p/EBKn4yAD+h00T2haFYxDKpEafwF5AXGOeDzpDr&#10;I6iorJ6imkDSQuoUP9zz/Qc6hTteonYIs0Zj3JU6yU4hjqozDs3SOhx7EN215e1pPTTGSrC+VwsZ&#10;HO/Pt8DRGpd6jyzTs8CztPO7KccsScflnP8AXW26R0hfz6KRDvPnlQcEAnDfqCBx99MX06/VEx26&#10;tyoS0Ms9DFTzpube0cbuAMFdvJB4HD4/9p1voKBHhnWkgjWMyHzfJYk5HbK5wD+XfjUqevhienia&#10;R3fh2Vh6UyQOCeMZPP3196goaai8m8UriGtPpTYxUzn2Vlzzjj21VmeXnSVXk/MQjXTHTMVda0oK&#10;St8ivrXZYoioCeaxwin3ySRk+2ffGnnwQ66i8Guq3tPVmaajra0fWCcj/calVKCoA/lAVtj4xlG9&#10;8AaTLJHWWO92u5z2aW6NSPTVdRSfgV9pVmVyDhVOCP8ALOovUfTN36/6nrb3e7mIbjeamVvNqCIa&#10;ZizEvtc4VVBzwM+3GdZzmxvBbK+gUq7lfpKhE0CyL+GVcg+xHyD76r/xq6CpequmZb9TgQ3eyU0k&#10;sFQFyWhHqkjYHgg4yMjgj4J0I8GutaPp3wzpuk+pOsKXqKs6T20dbcaFJZ1WJmPkAkDL7VxGWUfy&#10;8+50e686pet6AuZsEJnatgelEhcQiNGJSVm3427VDjnnOONYf4YRvomwDVqL/Lyvz3rquy327yy3&#10;u0wvOiiNp6JFpXJU4JO1SpPOOVOuxvDPqC09ReHdkFpqRUxW2kioA7HDfwY1Ta3A9W0AngZyPka5&#10;76l6ftdHWzWmsSKnkngMlNcHBWOUbsZBC57g9++PvrPAbrmPoPqefpu8VCR2y6SDdITlYKhRhJMj&#10;gKw4JP8AynOF1a61hO6ng3Fdsogeo718uFKR/js25Vt+NNjp7p05V26oGMPT1ERKBjuwPY/IJH/u&#10;1y31da6ezXx4KWBVjeFNybcFTjGSPYnGf/drqLxAr6+ydf00l7t9TW0TUMipTvM0SmTCspz3yEKM&#10;PnVUdVdN0cvWMnV/TbRvbIljmuUUrrLJTQyoFaRsj1xkkpkDIYgELuXNj2ZuCExONjkK30+MeCXH&#10;m1XlPY5JbDTyuAstRUYXPBMZA5+44OjElpng8PboLbQCrkFzoISDjK5jqWLKPc5QDH3zrVbPpiGp&#10;4axin1CUlKXB9O48E/cBhx9tONZbGo/DSvuUSSivouoJIlQpujeGljhidmAIIy9cpHPsw9wRvgvk&#10;l9w3US8vmA4ASVYWjt1ZVQ3GxyRTSxF0meMbY2MZ2/IOSe/t+evUVZGI3pbhUTPTxliqKTtEmcbu&#10;Bk6fumegbteI6fq67WxJZYYzJ+70kiJZMZWQwo3m7ACCd49s8g8MNTfujLh09NQtSrTlJo4Jl8sg&#10;sGyykADPBjf+vPtoDjb6HK2YWAg2Uq2fpMydKV1WKcXWP6LzKJ6GN5XiqSVLK4UZUjOcNxgH3xol&#10;4VWya4VrVMMkRaDafLMgV8c8j3HPvoHb73V9JRz0dgqHgqpqmN46+E8qqZ4Hfvk5B4I7jR3paWpi&#10;vyXT6kCbeS7rGACSSScDA53HTEODXakXEY9shLlbNBUXmKqespkRqQw7VjyC2TwQPy5/L89Rer4K&#10;yspJY6miKQ1KHzG2/wAQAAZIyccKeDn3z8aL09XZ/pHrI52hlRAgpivDkklmDfIJ7EDjsT2Hi9z2&#10;57KtRUSRhdwjTB5UEcjI7AlcfqNZ212tdJd6EPQ81rvNgrTJQV1PJbKqLyQ7pkB0coTjeVEiYzxt&#10;A5yTozBWUNra5WCVKeupKVESIifIngKboZCyEZBQrkcEEEHkEBf60iE9lSSxusdVBGsIhjjyKokj&#10;BkDek8jGTzyMEY0D8PaCovNdcrfTBzJPEJEp5HAk8lcKd3bADM2D8Hufc7iPCL3dlWMghNuOyeen&#10;qaS2Q00FtkMqo+5XdQskbb/QqHIDKAFPOCDxyMavXrS1T+L3g7HXNG9Rf+kUWKRUVXaohXaY2w34&#10;ido/N44+QGbNXL0/BTQRlYyZUVsqxJBckkkD2zxkds+w1rjr7rbmbNRWwxyJsfypGHpGO+D24H9N&#10;ZMXXosdxaBqB57fBYmZ1iBzgIwSR3X2mul4no0vcyYiuRghqRSN/DjhO0ElTyrqcMVIz3IyBwf6q&#10;uSV8lzt1XFQ0UdwUCKOOUxqhgDLlh2y6uBgd8Lx8JrpT0btWUk7KXIZnUna5zxuH/fS/1b4cR9ZI&#10;1dZLvJbq58M0VS7zU0rcfzcvH+pYfYY0GLOhntsmwKX/AJeCduh7SFRHip0fLY73NbKuPYHbzYXA&#10;I28kZHbvtIP3B+2nXp6sno7JQpXzCV6mlhJfJy7hBtOe/OcnPPPOgfWdu6jDCj6tjqoLjEVGyZiy&#10;FDxuRuxUkA5H/fRNYTB03a29W6BeQe3BI4/UavZoqFjLtY+e1r4WSt54KkftU22PpzxRh6Pp1VIO&#10;munLFbEVRhdy26F3P6ySSN+ZPzqv+nbS79H9dXhDgJaaejGDjLy19O390hlH66cf2qb0178fOpqk&#10;k5Boojz7pRwr/wBNa57LFYfA3qGrt9xguUF2v9oSKeJSrJHHDWs6SocmNg7RcZIO4YJ1rY2RrYyd&#10;+xcAfmQhvBZM4hK1xr1bw1o6KVy4cKXz8h/f9c6s+hqaZun7fWUs6yLPTRnYQGCYCg7vgjkdvbVF&#10;3maaOzUtrEvqEu6THZV27u/zll/UHVq+EnQ3X16tT9S2my3S6Wv8JH/DooRzjdK2EByuT6lwO+O+&#10;qORiOkZqHqSp5Z8VgKtqnmguPRVPUNE6rbZ5KdwqbVdJGDbvsMnGPnOo3ixVQ9YXe009ho5ZUqKO&#10;KlcqqrmWNArO5dgFXaAxb2wSeATpp6F6fSBZrV1N1V0vbxdV8s05uSVUgbsoAp1kUAbhgbgP89Ev&#10;Efpu39E9AT2+1Qw163VjQy3WdjHHLIwJWKNFOVCsq4DZJYoWUnaBieDKySqWf4bu65u64s1nrrG1&#10;ns0ArbrbKlGe4NLsWWIo29IkOPQHKbS3qOCeNwUGOtuiT1n0paLnWXumtNTbW8upeaQqzM0YdQu3&#10;JJDK3b74PGkan6hnlkeaWFYaqikNPUJzynYMR34PH6ab7ncrjV+FlTUyTRGtjhWpbChhviqWibAO&#10;f5Cx1ojxInMaD32+eyYWw2l2iWWmtkP18wlrAmA6NuD4Y4Yk85K4PPOdSrxe1moLbC0EchoJ/Oj8&#10;zDr7+kqchgSRkHg4GlPpS61dxeWmqpvMbcrLkYwDkH/pr1fKqamlQsWERk8sH2JP/wAaFLjluQQe&#10;bv6pnHdF5rxcLnUtVXKvnqp3Pqkmcuf7+32HGrP8MPBS49d2+a+3W4Na7bylLIsQkaofJDEDcMKp&#10;GMnuTgdjimqaRgQxAORz/wBtd7/sU01Z1b0tNeL5boRbem5lt9CduUqJQgY5U+8YZDn3Lqe4Oqks&#10;M0jtMXzPoE7Gl5oKgvHzpir6Ibonp2slaT6DpwQGYRlFkxXVTAgHsSjoSM8bhqoJ/Eu99PVkdX04&#10;Yo56dNkdRLAspHGDgOCAfbI9tdLft+TG4+JNgohKCsVmDkMeMvPIM5/JR/TXNN56UmWxSTQwVVfX&#10;opMUabtscYG5iq9yfSB+p41edHG2ceLudvsER7aclfrfrnq7qPZVXy/VFW08IZl847Y+SNoQeleB&#10;2A99DejumK6+zmcQyNChwAv/ANlbP4c+wwDk/l86W5KySUuWx6m3Nga6i8CKa2z+HlsqIT50xada&#10;hQeUcTPgZ5x6dh/XWpkuGDANA9yg4lrbXyOw9SXyOnpalVttti3/AElsoIfJpodx5CJ/Ox95GLOc&#10;DJOrJl6cs/Rdrg6XWH6manZ6mtZR5hardcJH7BgmAM47vIR31l6v/TPh1Z/9rr4fqqv1Q22ghyZK&#10;yoBUAIv82zcrMTx+FcHdg0f154p9Xz008Tzra7lWbhJBTvvkoQSNyvIwyajuCQBsBI/H+HOjZLlO&#10;B4CiA5wCsjq3xpTw/mpv3HQ0lbUKfJngZ+ZAow+1wCVCkqPgkHAxjVbdS9aX7xmrmoOovECG30LP&#10;vprTTSgU0YJJxjI81lAGGck5JxtzqkzVXJbopmrZqmoOD5juWcqAPxEnJGAP6abOkqTo+1V1N1v1&#10;dAFslIrPDTRp5ktZVKfTGFPeIMBuYkDAK5Lca0mdNZjnxGfnrmtytPHY2MURasW2/s13fp6cdRW3&#10;qKGW97N9rjqqUxpTSZGypYYbJUZKDA9W1ycKFdMX9mLxPty1FykktdXKsb4SKtJlZj75ZQPf51Vj&#10;9UXaK/z36219XT1ctQ86ziZvNyzFiS2ckkn3Jz76v/w18ZOqfDiz03iN4i3ivutPPTytZLHVDm71&#10;B3Is7SFSUpYWX1MDl5AEXOJdmlL+PgZcTmu9xFH9FoxCE7OsJ68DfCa2+CPR0niF4u06RXapWo/d&#10;dtBBqYoHRQ+0Ej+LIExx+BM5PrICjc/HDqi+9SGakoESijB8m2QAeRSQ55w5HpOD6nPc98DAEqX9&#10;oKr69ijr/Ebou3XGok/iK1NI8TQg8jYWLMvzww0u1y2O+SSU/T916jtNLPMk8lLXQs9FM6ncuWjJ&#10;zjnllY899cw3H8aaSXqDbe7Y9wAOze4H/aHM+OwInbfqukerp4o7D0hZbkHoI5qZKX+JJ66Wdkjk&#10;K549o5MnAxgkD2LV0Z1dV3CknqzIpEAMTDsZFjYCYsPbIkhJHzHqrvGBrreegZrtZZN9zt9TT11I&#10;wIO4KwVjyQCDG7k/bSn4IXy9Wu0U1HeJitbDVKo81gVZJGcMHYEjDDyl/LXO4/T2+EZwQN+O9839&#10;ll+OWPEgTX054Y0NFeOquiaW509K1ZsqbIa5A0NUjZY0zsfwMCpCMMEsp5BIzX8NnrJut5f9ly1J&#10;AKaask2MVEXkQOWIPcZGQDnkvqyuoGWeSgq62ZRDLuoZVkbG5ZFLJz24IOMj3IyM6W/Eefp7pS8U&#10;tq6Ou9whhvVtKVX1EgJf+IVZCy4JRihJXHt754seIZJiB3tW5AGhAvGOz2Pq/paltvStO8iWqihc&#10;XC5VSwpDLsQyRRtIVjVQCQfnv2AJRLPbbtaejqClo0Wpkj3xywUcqT+gSmQN/CZtytn29159s3XU&#10;0VRQeAfVHUvVtrh+is1nmt1rTywJJqqffF5rE8kKakH7+WuPwc0B0hTXio6goaOhkFBR0NKGuExU&#10;lPpiMbSM+pnGAo9yV9gSNjp9vwiwnZridz6D/f1UQCQvXSvgh4j9X3iKqrqJ6Omlkeepn86PzEHJ&#10;Y+XncMdyCBgc40XtfRk1rujpLcnqUlkBfywA67QRkYyM89x8ab7V400/QlYLberS1wo6qORXSGp2&#10;TxocYB4IIIzwe409dG3TpOKjk6lt9DV21K9fOp4q7DSrHzhspnjvtJwSMHHOredlytjEso8p2Ff2&#10;0CV0zCCBslzwi8P4YvFnpe93qWS3U1BfKGtMkaxlJ3jnjdd6sylRwVbHbuA2MFs8UOqLlZevrj4k&#10;UtopL3YusbpdKmcCUVVtq4HWBY6aVkJAYmGf0uA6lgduVxr6twiq7fWVVg31VbQp9RWy06nNGh4Q&#10;seCox78f90Wnvd56Ho4Kqu6fr6oXKAUNJTsoS3VEDySSr5zYbzjumdlQBSBghudV4sySdhiAs9hx&#10;7+ex9FZw8l7raQr08Dr10zQdMLc+hJ/LsJqP3hS08025qCcEeZAwJ4U7QRz8nncDrz+0j4ZWyvr5&#10;+r7DTxmG9wR3GnUEIBOF3xyd8esbo2zxuIb34RfCvxBsiistPSfQ1iprjUoBX22SPyjKqo3rhCKv&#10;mjk7hkOoOQGGSHN+uL3drTQ9P3q1w0tDTROtLTqCdsTktty5LMuDjlj29tctnZGR02UzUbLgaPPz&#10;V6WeM+aqP7qnPDSKkq+p6W9ilnrjb4CtLTbgglm24ztPZQpdjgZPHzrpX9lvx26ktVZ1JS9VVMtb&#10;Y0rzFUKdoeKo2rueEZ9gAGUALyvv3Tug4+hOhryOo6yxNIKKCplhaM7281otoLKxwRwTxyNIHhf1&#10;VSW2qjuNfUIlLUTTSyGST+DMZmQNIcL+HbDtyT3/AFGreTPF1nGknj9AK9PX6hTbJqeXsPZd99Te&#10;G/S83Td86o8O6G32ev6vtqxz3Smo/LkdGRtjsg2lX2yt6sBskE8ga4p8V+qb54bVtl6Mro5bitqm&#10;grYZ5UdI3C8rsIOHVSXQE84zuG4nDd4i/tS9X9GXJY+nqnZPQVyLVUVQA8NdSyRsfVjkAcEMuCp/&#10;UaEeLvUPT/jV0Pb+vOlYolEMTz1NASDLb5EH8WJmAGAygMCOHwp4II1X6dLPjSMMwJhftZNkHgX+&#10;i0myhrA9nCqDxHhmtV7e10F1kez3pUvNBGXJ3LKrLjPqyVKuv6a6N/aFpb10X4d2LpVamBv3X0TQ&#10;WClYruEVfVxCGrnIJ5b6agliQ/ymZj+XPsXRtR1V030nc7dtJj6pbppzM3qVJVhlTaGOOHefGMk5&#10;11h+0JZabqvrPo+CuheotVM92uF1p4QS00VHUy7Yhj+ZvOEQJHBlB+Qe5F4waxxoVZv4Df7qLv8A&#10;KC4bo1V0F2k8Bekai5KFa6Ua/TwhfWYnpGwW+NzNwPjHzqpKq4C7fswzCSDzmp2jhKBgMiOpGOfY&#10;hQP6aeh4kdU9Yqtf1hRPbK6e90UDUJjMa0cUEsT+UiZOwCNyCDjnJODnVb2lqd/B652CeORjT9WS&#10;0vokRMBXYrlm4AJwP/cNchg4sONkOZj7NDq+gBWXlB0meyV3J/ZVhfluVm6OttuqamCSu6jljmUI&#10;rK9PDGpVUOQB6mlY4GR6M5ySA8Xfq7pnpvwuip4IW/fNFSPWWxIEJlLvEEDS4zlGlZCFyMH34xpc&#10;q7B1P1n4q0/SEFEtwm6ehgthWMFqekkXHnO5HPkpPJIScZI2gdxoxP4b9SdIU9xvnU9JBcLnX+XJ&#10;DCKby41SnidjHtQtj+LKgUng7YwRzgdNgY2qV2S712HrX7KeKTLLJN67fJEv2fLlR9KeHtBN1dWT&#10;SVtjvJejEMB3iSpgKeWSAdygBgQxAJAHsNWb0p0bburbnHItuiqZqqjaleR4UMJ3tukdsDHLQvjA&#10;7t7ZxpQ6BoJai11tguvUEtyuckFFdllniUNE2PO8xOAGTYVxlcgtzyQNWN0ha7p01R3AikjphdKa&#10;qdKaKQLFHK2B5jeyFhlu3599W8+V0jgLWrEwMGy58fpWzS/vp+oqKeimlrd9AyzCdainLSK6uVJ2&#10;sytG3YYIYAkHhRkvl56S6TudRcKKi87qmM0rSYZTAAMIgXtiPymC8/nnjFudS9SWlokNNbh9LWQS&#10;U8VQsO15UDMYic8qGXMmcDJxgnnXm7WSi666osXVKUyRW6io4bnX0zDAd5fOkfbnjO9fwn2bv7HG&#10;jx3w5BJPld+lIWRHpNxgC+VzBfqu63uSKsul7rZ3kO6MFPxZJO3GcL8Y9sD41YPR1NRx2+hu08v8&#10;JaynWNDw0p3gMAv/AKeSNaq3pylpayapul6ioGguJgjeuZnip4I0Mqn0qzEN/DAwPYd86KdI3Wx1&#10;d1klvtrh3vVwvRzR1DL5EhLMwROdys4QHg+luSAudA6iDNCdIoNvgLCJOXpHACYPFmn6chp6e2Co&#10;q0pCf4kUKbiVY4MYDHb+EdjxyPfSb4UTM/XfSNfF05RyUfUz1rpVyhnmp44ozGYkxhEYEElhklZA&#10;PSMZn9VX2luAShomkkmnlbcpi3H6mKRfMAbvjaVcNjnJXkqTp88Iqi32q4W+xmihjmpVmpFiY7TT&#10;Aku23P4t7g5A/wAH21Wjyh0nCdjytJc4Gvg4V/fgna/wWmMqwPEimrbp150SKKAz1BlQxxD+dlkR&#10;to/qdDPG3rW6WTpa7dL29Ia+n6S6YjoZdk2FYNUw5kX/ANUsGOOQJ8/yYLfeqcG52nq8yeRB0vFV&#10;3OrnyQUhjgLnGPcmMKPu2uYepKy73bw8rOvVtk+bpFNKyxAuq09NNGXyByEXeSScj3PbQuhxPdDp&#10;cDpcd/Qj0/U2pYzLk+K0+FHUd8brSovVTPDUR2q3iaUyRhoZVijdoo9uASo3SP8AcrkjJ1ZXUfhP&#10;0x4q0PT9VB0dVU17kqTU3WFdlNHLTBny8jht7SF1TKEceoDB9WudOkeoajpe/wBtnuhloYaqtoau&#10;VJVaPzKUyDhie8bRPJnPBU+41ch8YOnulbzfaW1191rqm9JAaCvgcKKdAqBnYlics6qWUAg7j2JI&#10;Gp1XGzGF8+ILeKDfcO5+W6126Ht0lRusYLb1HZaTw6oKW30l4rVDQTSOQ0yR8Iq/4QkaAHH8qjXr&#10;qToKnsnhpBdb3cle5zyrFBMFCGqUcswQ/gCpHn8o8nltbP8A6wLJYOmae43TpqKtrprgZKGpqWKJ&#10;EUjKtJ6TuJIqJBsBCnvwRyk9aeKNV1zNZ7xWRq1Vb3kRKdIhHEUdiCuQxO0psyNuT7sQANT6ZHlt&#10;yoT4hEYNu9SfT4eqyw48EqJ4BeLVH4a1df4UdWq9NCa+WotdU52rH5hBMTE8AbskH5Y5xnXWfT3U&#10;Vtvtth+mrElp5fVHKh3Ky545++TzriHrnpK1dSyR21Khvr44EmtVaW/+6oGyFjJzjehBTHyrLwRr&#10;b4LeIvUvhdd5bRcmk+jchJ4W4yMd1zjawGedewYnUPCAY/hewexPtU3JZH0nL2LRTXfDgL9MfDLx&#10;b/8Aq0oJ7Nc6N6y3zP5kSwSAvE+OcZ4IPHB+NE5f2pLenUM8Q6aqf3PJCR9T5qmczKMqRH2C5GD6&#10;s454xjXNtt6po77Qx11rqBPDIF8sqc8cZGpwqqeR/LZMOwOARjPbj7nWmcaGU6h3XWZ//wAcdD6t&#10;O7KzIiXu5IJHPevVfoN0l1HR9Y9LW3qihR0huNMk4jf8UZP4kP3U5B/LSr4q0iy2g1H+CN1PHsSB&#10;n9Mn/wCCdJX7LXWqVtjq+i6liGoJDPSMfwtG5y6j8myf/cfjVodf06yWCoQgetGB9/bP/TWQG+DM&#10;WFfMft/0N3Szk4Th+Xi+4vY/RIPgjM62S4ULYC09Wxz9z/8AA1YNeyLTSsRyEOCdVZ4PVkdJfL5Z&#10;HkDMxjqT7AHG0j9SP7HVs1QSeA8KQR/XRnnzLz3pGqTpwD+QCk6ilih6ooZ1eRY3LRMcYU5QDH39&#10;QGfvp8ESnIHscarXqW8wUF6tFHJVQwy1tzgo6dXcKzyFxkIPchctgew1aIXj76E40Vo9FhlDH+I0&#10;gE2CRz619Fzn4uUpp+op5cDJkjlGeOTgEnHf8RH6at/oyZKvpu3SgLj6dAMHjKjb/wBNV/432/dV&#10;LUJwZIdm4+xUkgY/X/XGnPwxlNT0hbmyOUPGfbJ0cm2hYOAww9TljPf+UwzRh5QBkbf6f641TP7Q&#10;FvI+kro1YkcMc4BwwI9vhm1d0kZJ+2dVn43Wlq+wCdAT5RGT7KORz+e4f6xqLTur/VYv/ruNKH4P&#10;VKyW+rjLMzI6MAF7ZBBGfzA1YSUQWRpZAoLcYHx2/wCmud/Dfxm8PukbpJauq+uLBZ55kWKSOtuE&#10;MLBhjaxUtlc5/mxqz67x78Gqej+sHit0k8YYLlbzTtk88YDZPY/3+NQc9oPKhgYmQ/HaSw/Qo515&#10;b4bh01VU21CVX0jsAcYB/TcDrgKLrPxoqesusl6Hu0VupOkJ2WFlpEkSfNQYghdgfVgOT7eg8DOd&#10;dF+Iv7YngtaqWptlu6rmuVfLT1BpzTUknkeYq5AdmAyhZlXK7u+fbOvzsTxG6jsF8uvUNiu1Xbpr&#10;rI09QIJCA7Ft/qBzuw2SM51h9VziGiKF3mP93XTdI6W2OXxclm5oBWHeP2vvGq80stur/EmtiiqY&#10;2R0j2QFlIwcEAEdzyD3OqxvV4uF9lNzuFxnral33maaQyMTnk5P30lVt0q5r3V1FbGr1VTt3TSNu&#10;yO2B9v8AzqZT/S09M0tWktKHTKvGxVWlAOAfb37aovjkkG7iV0BxBw0popK4SplZngqYSGR42Ksh&#10;9mUjkHtp96d8WrzBA1t6veOup2HlvUkAMUOAN6/hccf+rnudU4grKCsYrco5iYg6h1yVJGcZX++f&#10;jReK4xViGKdwS0YbOz0ke+M9/wDzqlLiMrzhTg8TF3O7UdvUdDaK+pmtcpktVxkFRTPvZ/KG0Hy+&#10;RkFSe55K4zznS1dpl876lGBDjao7fB/6E/rrdHisWrt85ljEamdRnAbbjt8khj+gOosRp5w8ccqy&#10;GMlTkdjjj+x76ovadRc7lBmbrdrClSK8iRbRMwnViiyIQ+3JAyPyH3yOdN3TsS9N2QTCnjqqqhhj&#10;WkhkAMUlVkFWfPBVcM+Pcqo7HQXp5xWmBnYFkoiz8YHowvHv8frpv6usVJTTw2ZWqYZgm13ferea&#10;UDZXBAzyQfsBqELTkTEfNGxYRJLqdwErtZbvcaupvV3vcslzrZiU3Ql1kdnXJYtgZAzjAABA50F6&#10;lsKvVRQS3P6kRqMt9OsZQgYCZOTzjOPnTPNdDQCktVO00kfkDZ5j5ZcSMSTtA/myc/1z7R7tU+f5&#10;9NLu8p1RQxUhy44I/Lg/11rx2G+ZakjWUaSWnT1LLDDMkcruVBOQGJHvjOO3PvqQUazxSwigqqeV&#10;yFkaWnZXRRjOc/rr7aL2qoaOpxEEJd/UcEZHH/X+upk9wiqaapljuMj4mCmNpMq3p9jnnvx+un1j&#10;uqjXN5UBbgr0FROtOHjjZiSZCC2eM4x76WK2hj+nLPM/1ExJTb/iB/8AOi0piNRBTruSmmkdTIPS&#10;gc5cKfsCB/QagVFfQx1SiOTzVQhVlVDjnvjIzqtK43Sp5TyTQ4TZJYLcUpaaC4IlYadZI4nICsrj&#10;IH9cjOtXT/TK3eQT3BJTHS/wlQHb5m8EtkjnAOe3z9tH7h0yJKpZ6eMvJBa4leEHLs6puKgfOcjn&#10;Rrwqjaot90o7nQyUtyoZ45GppU2EQSKSrAHkjPc9vUp99ZedlyRwu8PtX6oLZnsidpKPReEdivdP&#10;ItXb4oRPTiKGSAhDGu3gEY9WBjkg9tInXHh/U2C42yO6yedBT8Q1keQmeArMD+HIU574OPbV69J1&#10;0J82klhErU0cskSb+ChQg4I/wthh+uot7sVJfBHS3Wj86inYRksDjOwb+cewY65TE6tkQT1I62qm&#10;2dwduucX6zZY6iwPaYbjXSVKqGD7qc98uQBk4wB9+eRjTsb31nU9Hm90tzjeG316wSQRRL5axbFY&#10;FQQez4wD9/tpA666RuHR3UtbBTxvGsVQVRiBkLkgE4+R3H56uGz1dPfPB6yzWFY6L6QyWzqGmiVQ&#10;00pcyxytjlg6juT3Qr/KNdt4WO6NszACDS03yAxBzUc/ZfPUN38RbnJUSW+e11tucVyRwBCuXTyw&#10;qLhQdxyTjPB+dPXU1He4bpV9J3GdTS09fIylQdigkyYx7Z35x88e2lP9nK23q2dbXivo5Gp6Sgtq&#10;x1Ko276p2k/h+k+4Cnn9PfTR191ZabXbuoepeqkqUgL/AEjUxp8zsZPSASpzGSFZdxPcgfcYfUoy&#10;7MEcVbgf33lV5hezeFA63/Z66i6/uMF/608Q+mOlIoKWOkpUrKqIFKUHcq+WNqhsknO898e2hNF4&#10;B+DFDJsHUVy60aA7Z56ZPoKUkH8IOHaXtklGUY7NnOKkt/Vtr8R+nIrbcqVE6ituUt9VIwV7lTD/&#10;APhnbt56A5RjncPT3xkr4UdTR2i5GKg6uakt9e/lVNvr02JJIoxmNyCA43AYyuc4xyNXz+JbCWs2&#10;cB6en1SLiwHRyFZ3in1B03brLSL1DTMUlVKW3UySSHykp41VAzFjIQF2jJJPIzkaqFfEDwoo76TU&#10;9BV13U0qIzR3+SlJJjAaNgY2yBkqfYjVo9bdHUvU11s89wdkhpPPd4xnMnCAAHgj8/jVEdf9FWm2&#10;dZXK326kmO2ETJ9JUHNPG4yGkR1JwSSu5SQDwccZbpb2Obqf+arP1RMXID26O/JTbT9e+AihIIPB&#10;O/MQS4CdVucNxznyP9Y071/Wnh91f0/WWLp2y1PTNXM0z+fWVbV1NUid4JZTI5RWiYvSwgMFZQAR&#10;gbtw596WhnkusNrstPUVd089UiiDDcJMjbjOBjP6aZrt0/c5R5tyWdpzMz1EMimN8k59QIC4z22/&#10;Pv7bDyWjlXCzULVg2yzVVluMsV+maCqmLeSwnGycE53RSKSJAMjBUkc99abrbOobKlV1NCnl009K&#10;a21VDxxyNK8NVAjTKDn3lkAJ77W+NRvDvqyzWmv/AHXW3asigdJqmWkuaI9HKyxsNxRgVZxn08Zz&#10;jTdffFDpaooqDpiUWpqeCkloEZ7ZKgztRX8topQqHakZAEZA745I1nxOEUxeb4UsaAsJmJS/aejY&#10;amsit9VKzhoGnQj+I0vGdx54yP8A476d+nejrXRVjVFNJKqwmPbJOu4ZY7SvGMY45PbBzrX0T0x0&#10;3RfVQ0PVlRRVwWNl8xEqGSJju2jdHGNrbeDj5576bunLXRCsnqKmqu8sauzMWaDbI2eDtXzOCS3c&#10;jse+oy5Ak/Kdl00LmlocE6S2+xy9KxUtstcX74jqDNUVlQFAkiVSoAA9sknnsR7+yWWir7gtFPRA&#10;RyU5dkcADzFBZ17+xBIPGQuvESSUtDNbLFfmUgmPyp0V2G1wSdygZ3EEnIOhFX+95atRG9FVrKJo&#10;XdUPpQKTnnkN2+4zqmxugcqzYpeq+iijWrlhpfNgqVcMFRiIDGx9+2RtyMfOmLws6RtvSNDcbrUO&#10;stwvEokMpPr8gKPLQDJGOWJx33fYYCT3zqmGmkqY7ZRU9I84eOoSTI3Iqbgq45yM5z3OdHKO50lQ&#10;1K8RDiNFOG7HI741S6nJIICxnB5WB12QtY1o7pv8mnljZzIrKMEb1wRj4Gg1faaZpDII5GBXO7cR&#10;z/nrRcbtb6NnqJkdNuGfClgv9O3/AJ0tXDxXoZD9PbIVLkENLJgnOO4H/XXMMxJHm2hcwVOulnjM&#10;RlESKq/iLHA0nzXCoskztT3lthO4R5Dqo+O3b8/nU2mulRfAfqKhmYcnnjH2/vqJdrFUik82kERJ&#10;ZRlzgYzzg/OM6uQ47r0PUoml5pu5Xik6u6Y60rh0v1raYnppTmnqz6RHL2/EuCmR7g445188UOgZ&#10;7dQQ3Ky21mtFJF5eI1LGFFGCWHfHf1f1xpca0NRlmOWZuSe/9T+erD6M8TounaBKLqeULbGkjgWo&#10;IJ2s2QA/fgDPPsB2Or0gfTSzeuyZ2+x4XMPi3fKxfF/qXqehnjlkiucuBLGrrtXChWRgVZdoA5BG&#10;uj/CDpeGm8G6fxF8T+n06V6budxqXlmiLxGrpzFEkTLSBJBIJG85VIWFPQSG5BPrp3oSz9LXKa9e&#10;NFrtF4vt4ucs3TVlq4Q8kUIZ/Klr3UhhTnKbIWJzwTtTIKj4p9UdW0/Ttxl6wrpbn1D1XNGZGmJW&#10;OClpNwSJFAwimRsYA9IhGMZ1vDJx3xNw3/moD9FdfKLp3dMq9G9FU9rTqnwE6Z6fraqJmNbN1JB9&#10;ZV0qnkvFTS5pIwOSCVkIx6W4xquOtqvxRrqumrusv38sVSoNNJXSO0OMDPlk+gDnIVewwOwGoPhJ&#10;413Cnr6G1GKKlvdADHSHcYoasbsmGQDsWx3+cN+Ic9QU/iL0h4l9NOtbbY2p64mmrIJkANPUp+JJ&#10;F5CuDzngHgjvrD6p1bN6OAZmFzAe3YFGfA2RnNFURv6QtXSsRj6pSSsNuWuqHkofXHWLI0aU0MrY&#10;McYSR5XfOCVUAOQCNvXXXtx6i6boPEroWsjrbWkv0HVFpYM8R/ljlkAIbZz6XBBVvLYEMuRXvjP4&#10;XdUW6eartlfLXdOlyywnvTHuN6qOcDgOOO2cHuq+FvVsvh51DK9zpnq7VVwmguVDjctVBIQGGPcg&#10;4249x9yDv4cmPnwtysc2fT9j71Sjbe6aOu7RRJVUfiR08s0nT9/3wGOU7pKSoHMsEpHBbneh43Lg&#10;4BDAEKCamq+mWs0MiCYQzRqf8QkB2n5PqJP6jR7prpI2y69Q+H9/rqcdJ9S0jz2ifefNeqhjaall&#10;EeM5BASTthWYZGea9pLnRvcoKmxy+ZFBURqR5gzICRu9OMgdh8ZI51QySJGAxm6VeZoO4QxqS1dJ&#10;LDR1Db7vXvul2kbadM/h/rwfk59hy89LeEV68SHSaGohoaBWC/USq0hd/wDkjXlsZ75A7jPcaYul&#10;vBWzXa4J1h1rPNcp65AKW2Qs0ccSAbYmdl9TNgbtqkDtknJGr7sVjpOmrVSNDblE7RN5cnlFVjUH&#10;aqoDxwO5xnJI1Smyw4jw3W7ue3yVVzxeyqep/ZMq4aWRLJ1hFV1iqzJFVUXko+BnG8O23jnkEa7R&#10;/Z+6KPhp4L2HpmqWIXCSOS4V3ltuBmmbdjPvhPLX49J1S0HUNcH2zTFo9gwjHgexA/QnVk9F9aT1&#10;cf0xqDElIqAqwztXAUAfPbH+s6LiTPhDvFddo+O7chcy/tkw3XqPxoit1ioZ66pgs9OHWJCwjXfI&#10;dzkcIvPLMQB7nQS29FSL0nLdLf1fQPV1dFPSOkE8EzUzNGyNs8uR1fBbgqfjt7Sv2zeuWv3U9moL&#10;dNLTW000pqYQSI5KiOZ1Dsq4DkRlSCeRvYAjVY9L9M9YdJH97Uvh3crjdQ0ZhD1YoxSxsGPmvzlc&#10;4UYYAYY9vcs0ByKLT5tqU3mzXqqN6p6cuXTfU9Z0vVRFqqlnEQVVOXBwUIHfkEHH31bXgraPFuVJ&#10;bN0CIzFWy7ZhI0PlwuB/xHMgIQAE5+fvgaJ9aigu96h6r6pqembJ1DTRimmWnmnrFkIQKHZoIWia&#10;RQOCrkAkdsDT54TRLbun731JYupbdc6jEVsoIYEqFNNVzo7JM6SxqrZjglQY3eojIwNaWZPIIN2g&#10;kCze4/6S0uA3St4sR3Xp+pDfvw1tZSJ9BHNJOGkokJYuU5/4sjl3Z1A8rcI1xtyKXudbDQQATSek&#10;DCIOWY+wA0y+MNzht91oKs1pqpWp0NTSujJy2GwXB9RIbO4YII1XdTR2erKV8F2qwJAP4dZHvaP7&#10;b0/H+e1fyGrvS4XSwNleeVOFusWV46amqbt1CIdiGWoilXc3CxjYefvj49zwOTr5+/DUXYxmmne1&#10;si0Yomcsy0ynhVJHDgjfkD8ZJxyRovX9P1NmZbPQ1dG88qQVM0kVQFJLosiRjcFORuXI/wAeRztG&#10;meCfp3oiw1HU1XQw3brSrZRTRyIr0lrTP/3TIpJE07EehCCijLsGyobYLwDpHKvtGyZOgvD7w08I&#10;6c+JfjjT/vpwnn9MdHK+ye7HdlKquX/7BRjtsPqlYMBlVIZH698X6nrrqup6wulip56ytZfMklTc&#10;IY1GEjhjACRRomFVFwqgY0o3S8XrqOulqLlW1NdW10zTzTTyl3d2OWOT/XWyz2XNxpI7q3l0TzIk&#10;0kbAFFPGcn2GeftnQ5WN06pTZHpY/RRe4AUU9U3UlexUJVyqhOQqHgj41MvvWVa/U9PbbMxWnekg&#10;WWCeEKY5yCrYOMkHAbP/ADaA9S9L3npC5UgaaWWi8wxx+gblkHdXx378HsRqFT3S/wDUfVS9R3qo&#10;M9QrRqz+WsYKRqEVQqgAAKoHA9tZMUMUjTK0gto18VXY0OGpdW+Czv11ZZ7VWlnlpSaGq2ZCrlAU&#10;YA9gVIH5qdIPTtzu1o6i6r6Tulu8iqt8c9IXDbg7xkyI47YB8nI+zDXnwI8RE6H65NVVgvQ3Zkpa&#10;uGAZ8lMnFQ/H8pz/AO1mxnVi/tI2o2jq2z+IlmnRqG8xfT1UYX0NVxqNshI4bfCNv5RffXOvx2wz&#10;Pj/9hY+I5/dCLWgFD+uXlvPQz/SOqy4p61MHLLE87oGx/wCuJ9VxX1Ekl36Za8ORTRUIgkkwSGJl&#10;lfHbk4OPzOmiy9RRV9vbp+X+HUTdN1dHTvk/8SnqppUx7jBqwR/6dQenZ6W99P0j9a2Orr6We1N5&#10;dyibZ9LUCpkVWywx+FVJGRngH2IePEI/LuPpyP8AsfJX2xmWNpHYIn4heIFB4n1NZ0RPLJa7ZDJE&#10;1nJmIj87yFjeJ04LHKnBI4zxg/iDXOrEdtpw1ElKWkaOuEI9D1C8R8jgKIQiqOOVc899afDyy+Ht&#10;X1B1WOq77NMIqSM2iUKQn1KSZ3EEFs42gAZ7k9hkeLRNb6ivmslbLUNDcSIlKDhZlPokC/mSvf8A&#10;C7Y02RUAETLpoBP99e59/wAU7udlXlPYDduvqO3V1aKqa5zGSRUBGyMHJHP/ACqQPjXbXh34V0aU&#10;M3UPWVuqhbqGleo+gp4i9TUKiZ2rGOfgAcEkjtpM6O6I6K8OKCXxa6ohi+tpKVDGsahzGSMKsQPL&#10;TPkDOcDnGAGJprxS8TvEzrTqmm6vorvNapLOA0Fvoalg1DE8jBJGxjduChXJyM4zwwGquQ6b2glZ&#10;HCdMbRRJ7n0H6C0WJjXG3K0ovE+9eNPhZ4vUNssVL0v09a6SnW12qGnCvGkTPPI1Q3d5nFOqk9h2&#10;x3JrrpTxXuthrqqK8Q091t1dIUnt9V6ojBGBGhU94nCKMMvwO+NXp4IdQ9KeJHTl+qza4KG6X6KK&#10;j6gijTYs8hSSPz1Hw6uxz+YOSMnmWpvVBFUz9OR22OKKgqnjeZiWaQqxDAk8jOD7410WI9kzHRiP&#10;SGmq9Nh3+XPdXBEAaV19OdPdOdTXKO6eFfVEMUbVCzVFrraffX258Dc8TA/xkI578bR6sg6tmpPT&#10;/iRb3o+kup3ju9MDRvPNSMvnNCVLBo5FXJyc+n2OefVrkDp+lvUd5pLpZZJ0jimjIqUlKOjZJLhx&#10;jCjYTnPuddC+E/iZQdW9e01gvyefXeYWorjSoy4kOXZSe2wLHt3HkkgYOSdZXVenukuRo1Cvt9/7&#10;ygz4zg3U3hDusLP1z4b+GV6kvggrLncrpDT2+tAEiwwqN7gM4wjMA42nvj8tUHV3RbNav3ZCrCKs&#10;SKZw0ZVogVfco+xZ2PA7jXeXir0vYeqKG/8Ah3dq6TAMSVHkErJBIUDxyLkYOAxx7H1D51yF1z4Y&#10;3uw1dBR1lD9TUIk9LHOi5iqIojuRjyfUVwQvcZbvjVfprImtMbRT73H97UgQsbJ5L8ybLJZ7d4wU&#10;lhul7mFBSRUbLd51fbII6bl3BIOMlS5OOBIe+NLPg91FbKXxAqulIlrKexdUPLbYaZGMhXzvTFkk&#10;j1DOCf8AmPGonhHbrhd6bq6xxTVoCU/nVKyPvSGOU+Uzq3cn+LFkEdl7nnW/wq6Rutv8TbDXoYap&#10;7XfaSWaBHAmijjmVnYIcEgAZ4zqTMdlzY0rtqFDir3BHvvv7legJYwwEbjf5FWb0JUU3hrd+lum6&#10;/quwX6GbrO3VslLQNI81unpKgJM0iug8tnAVcZJO3I4Bz0z4i1SdL+H3U/VNQjR1CXC8fQ1BPKwy&#10;BJAynvjzS2P/AE65k8fuhq/pLxcu196Xuk8S18sdzpKWPJIZ13MwySMb0lzxgcfPHUPU1VTdQeHV&#10;tornaIq+B6aU1FFUM6rIHdy6nyyG9wPSRz9hqj1jqrJBHNGbY4Djc7Eftwr+O9oice4VAdKdbw1H&#10;SlvqbzXJCtO9RBUVBm8yOCF6eJfMwM7dqsCw4JYnsW0V6X6jpOnepr/Dc7dT1VspbrfL4zPg+VLE&#10;UFM2P5gZCyhQPxtGfYar29eG0V9rK3o7pGpgtNLYqIXKWhkeV0lE08hZVchmd8eXgOQCADkbdO9y&#10;utttnW81svkqQWyur0rKsxqDIYaZFmZWJ5EctTJBnkZMDat9PfA1zZGu3e5zqP8A6kUPmdisqeYS&#10;yR1sdx9SrH6D8KOoukfCqW69K1VRB15Mfr7rBVRh4q12HmLTZIBQhSq5DY3bwcZyonqy4dR1dhu9&#10;B1PbKa03SotlNT08aSiU/UrOz1Mn8IsFA/gnkjGOSTpj6UvbdZXm/dI0UE1cl4t0qxSxqzRUTmEq&#10;A7sF3L/EPqYZyw799PVD034Sfs29GU1/6nFPeLtE/lWs1EaeY0rJFGsMCdgAIo8yHtlm43bda+R1&#10;TGxGtiH53XTQLNf3utOOIxgNbwqR6X8MvEuu6ap6l7FPPDDBNDT3abbSR0cMgVtqtKy7iGUjK7u+&#10;M4yNWbdYfDbp62y2jri719y89GnSktaiMx53NJunkI3ZJIxgYDAc5GkTr3xU6663qE61g6jjrLb5&#10;6pQWimBhER3YwQcks2Cd7c8jAAPFW9R9U3i/zXOSjmRKiavmmVmcGYq+5YW2dhtUHjvkDPOhxume&#10;7U7Yen8lWmixurP6gqfBa60MD9INfrL+8oWVWuJiqYXk2AhHcPviG4Ku5twViOAASFe+2prJ1Ff6&#10;S4SVUVhsFspYjCkmBV1QWOmVGKsGOahJDjgbUnIPsaboeq7n07cpbzVxyPZWnxXCaEhUZSrAgj3J&#10;RlGPc8+2HuS6ea9XbayQGu6ppoq+lnkcbamtpzUkIxJ/nV2Ufds+2izTNa7/ACirB/b7IMzSG21L&#10;XVvTk3U97l6oluUcVRTUktMlNGoVHkwRknPcenH/AKF1qs/R3UFNTnqKd0j+gqKVYpECsJBOfLKA&#10;g8MgGT9z986h2mguFyvLSvHCIap/W0TgxxzZwwDdiAQw49/fjVpS9P1NtoKG1Q25rlJc5ngAwT9P&#10;MQpEi7ec4GSSQARkkay5c90B8CbdvC5bEyNBOPJuOyQafwyvnT3iT1L05bZqh2+oaiqKvyldISkU&#10;ZZlbjawZhjGMg45BObBoempaK5iphWJq6DEklV5e5lYghihbJUnkd849+NNtHDT0d2rXm6lpLvX1&#10;dbJLVywsm5atiFMDEH1OgVcng8dhjW6+zUnT1mqK6YjEKs52YLSueyj5JOAPb3+dcz1PqEmZkCNo&#10;2Gw9Us575ZdAFVsoXWfUsVF4CdXThzNVV9sNvUA+oxtLl/bghY8n7aq/rCmktHQHh5ZbJJRxV9C4&#10;pD9Uu6NJ6vYJNwI5BzJuzxjOc4wa3m8Yrj+7k6OrKKKaCWr86oqjI/m+tsOuOxXaBwB7n51v6u6m&#10;rOr+runemLUS9RWVy4hkH8MytMqDcR7d/wAgddX0WJ0RbFN+UWfkjNmDJI/DPA3+KUeuobha5qpe&#10;qXFzF0p6a9UcM7SN9LHUQJMAHDKYwscvCA7eEyCRxvs9JRV1RRxUlwiighgR5auoQ7RKeew3EgEh&#10;RjuRnHfR7xbvHT9b4wdRSVaKbTSVtTb0TdtHlQBo4lbtwPKTH2UD7aXPDQU1/qab62pltlI9S4+p&#10;WAyYUKXAXggt+EY5wTzrq9THREt4WjHN4qOTyNU26ot1yrRLS0JJhRNxAIAy2PckY4xxx7nQxuh+&#10;o6i3TdQ280lDFQSBZIpZQpUEM+NpHPEfbGnikpukYes3pjM9woqRmMtVTxNEksPqIdgwzHnaEI7l&#10;yQMjkg7jfKSe81hoenYWgq5CtNJUh/LTanLpjAOGfHueB27aqwxRtdtsFJ0DDWyr6LqelpaeSwdS&#10;UkrW15HlhkiwJ6Kp7b1zwy8Dch4bHG0gHRCuicUyzXVILtbmytPcaYEZxxjJGVOOdjjPOce+lXqi&#10;nkeoljeJllZt234YgEjuc9/nQOydZX3pyR4aGp3U0oCT00qh4pVBztZDkMPz/wA9dZGdTQVmB7mO&#10;tpohWh0h1rdunKlJOnbss0WfVQ1J2b+4+cNx75z+WrksHjL0/c1SK6n91V4YAx1WQMj3R/jt3x+u&#10;ud4rt0F1DDJPUxVXT1cyAqtOhqKN224YBWYSR575DP8AGBqeOm+o7ZS+dbbpDeKBR5maWX6qHZ/z&#10;LjfHwP51U6uxZMkWwOy9B6J/8kdV6W0Qzf5WD/25HwP82uvem+srh09X0l76fuckFXAfNp5I2BX4&#10;z8EH47EZHY66yt/7SPRPVXQs1TfLhDa7tAm2opCGbeeBujIHqDDPHcHg+xP5HUPXFy6bqGNrqq2g&#10;iIIIhYMh/wCZoj6SfyI0+WHx7kmhMNwhgqnQ8vTP5EjLtPeN+GJbGQp7dtG8dkpt/K3eq9U9l/bt&#10;rY+p6oXjv6j0ujt8grk6h6h6+ufiJVdV0F9utoWTEUElDWSQmKmBO1MoQSfUSflmJ4zjVvWz9ojx&#10;GttvjoYOpnkjUABqmJJ5BjABLsCSePfVE2TxH6Wu5CfX+TMwACVIMT8jthsc5BHGe2j37ypWwyP6&#10;ZACDz6hn/wCdXY2RuFjdeoYHsx7O5GKxkEMb2ACtgdgNt08z+I1yqOs6Pr+73IVl1oZYZIWfACrG&#10;Q21V/CoO3JwOTyck67g6I6/6c8QrFF1B03XxzwuAs0W4eZTSYyY3X2Yf3HI41+b1TXU7dmJKAjGM&#10;gc851M6W696k6LuX1fSt6qrfIrHeYnwrkA4yp9LjBI5BHJ1CaMGqXPe2v/x5B13GjGBpifGKaAKa&#10;R6GuN+D8V3D4xlpaSJ414RmVs/HB/TldV74WftHeGNjtEFivt+lpqhHcCRqaVou+ANyg9wMjj31R&#10;nX/j91l4hWyO1XapipqXyRFUJSx7PqWU53Mfb7gYHJ41SN56ktVmZ57hWRRBQMF2ADf+k+557aC8&#10;lrd15d0T/wCFIIGS53XZdMh40kU0epJG9/ov1YoupbFd6aOstF6oqynmQSpJT1CSBlI4YbSeNIPj&#10;Z1x0z0n4d3jqXqOs+nt9theeQ9mk25ASP5cnhR7n476/Ibrfxhu9dVSWvpuqlpoQVU1K/wDGf3Kr&#10;gkKM5GRyft719eepbvU0y2ue4zyxI5kYNKXG4jnBPv8AJ/6aqOnrYLzjrPs/h4uW6GCbxGDvVX7u&#10;/wBVs626vq+req771bUL5D3e4VNwMStkRGWRnKA/bdjRDoW5Uttu8DdWUVXVUAG8wRttkB4K8Njj&#10;Ptn399KdKRJNjOMjvror9njw7pmeTxI6hWlNqoN8FKtQ+fMqCADKeDhUDEqQchk98ay8t7RGQ/gq&#10;1jQ+J5QnuDwwo7I1z6q6gqYJqevsgp1oEj/i07zPG672HG4bQOME44PGdUh1N0vdLZHDvgWRpJXg&#10;9B9OV9wO4zyefg/GmDrDxVu3Ul1ktFFUzmCZ0jmKHmZs8ZOP5TkAcjjOotVWSW6Glo2i+qWiCFmw&#10;0mVDfj3f4hgDt7nWa2EbOcNwr7oYuB2STH0+KW5PVdQRP5K7SjK/IAz3B9if9HRCkt6VcDW27TtJ&#10;5WYojuwrgMSTj744+50+vYourRFSWJjW3KT1mKNwDtxhT9j374AxzqbfPDjpzpWCGpukqPcNiiQe&#10;efLR9oGAM+s+nJbGCSePfUZ8+OAiNx8x4HdRc3SC6lV4tAp7rTNCk0tO25MHdkYyc5+M63Hpuqlk&#10;jb6koYm3Iq5IOe4znH9tNNwrxNDLNTojJEQhdjtGPsMZ9x8DnQy611dDBuEMUBwVR9pdmIx29vc/&#10;PbQzLJIOKVRwmlBDRQWqO1zU7fVidlZUI2lshh7qcj+mhtBby3UdOiR+ipZlcDPOFJH986PWyC83&#10;alWngmjkaGNX/iKDnbn27E5Y/HfUmrsEllpHuzMpq7Y4LhZBgL5ZJ5HzkY/XQHRlt+/ZC/DPjILu&#10;ET6atVnp6Kn6hmvK0j0shmkgkAK1QEhfy43/AJW7Kc5zwccY0bvHVMHV8VRG1phkkdHqd8bkyQyx&#10;kPu+NvlrKhAP8wPGBpc6regoqK22S33BZGoKWJqhiuRJK45x7HjJP/q751u8MKl18QrJQz04lpqm&#10;sjiJjyRtY7WBx2yGOoY2L4TDknd25WnjODToGwJS/UUlS8ArJqvy5FnKgL6XO0L2/wCU7iR986+1&#10;dW/kRQzvgs+522FmI7bhjJwPV+umQQR3JGpJqR42ZmBjC9+fSw459+3t7aWen6OS2Vcy3YtJRSs0&#10;Y8xSfKAJ2cY/Idvca0W8Kcjd0FvPTcjTx1PTs6V0zTKhiAIkl3nAKRsBnv7Z0tNC1LK3m74Wzt8u&#10;QFWUg8g5541dVjoYK7rK10twhrK+lesSNEo5CpkB9KjcpBVQp5wRwD2xqw6vovwv6isnUFnEVLTi&#10;wmqdKiFgZEVt0kcsZ7soLhPcEL76yuoZ7MSVoe00a3WdMzSVzJbaGtuE4omiaFJwUEhB3MCCfSPk&#10;4xn4OpcvSUpqIrbTRrJMSFDE43/Hfsew1adh8Jbj1BR0dZJdaekrSjwzNOWCxFGxwyglm4+w5PPG&#10;mVuhrzHc7fJf6Cihjn3Rz19MfM8wqkjbpFGSrE7ckDHGeTrPl6tA+QRQus/uhSaZAGRiykO7dYvZ&#10;upqEVMCm2lAJnEe6RBjDKR8q2eRycDuO8e0dR2yu6sqr+lHJHJPPT0qSjdlIxtidiowCGUA7fY+/&#10;Gl/q6w3ax3Se0SVEVzp45GZZovUhLAEkHvtP3xo/0T0H1L1ODW2iiio7fHn6itq5Vp6aIr2y7fiP&#10;vtUFuOBq/HixkOe//kKKfFhAJ8Qe5PFPfoenb2lZBXwN5MpHqPokUcMCCAeQcds86tG5x089BRV1&#10;K0cluuSNV0UqsGIDDa6kj+ZDgMO+VHGqW68sFRRiOCouaXOaNAWrVQqJ2ZQxYelSQMgZKgnbk99O&#10;3h34k9a+H3QCUtgqKOMgTVKrUQLIGeQjbndg49C9u2c++uXyemMe3XC7e6WW5rGylo4tCvDe0Xrq&#10;ei63tN1prhcqoSPbZKyuQ1UEQEhkgkDsweORGR8FTtZSyn8Wky39N3fou5Wmt2vRUt/p0Wqgi3tE&#10;VJ/EQRlcMob32+x1engx4/eJV6gvI6/6mrPNpCgip6W308CmNgw80ERHcEYDIzrV4w+OHjB0ZS2o&#10;dM9Rzz0YLCevkttP5spZi0cc6bCqPsyAV2hth4yG1vsc9s3gXsK/UXsruivKSlLplqvp3rCiq4aZ&#10;5EkmiiqIVlKlk3g7tw7qrBWK+4Ujtp16/wCp1qP2gKzpjz4Z6G4wNQ1tFNFvhqqcQrODz6WIcN84&#10;wOO+q2uHiv1F1VPFX3aOKasn2slZTU6QzxyKoPmYQAMeOe3Ge+n3px7hFdDT9a9OyVstUEqLfUww&#10;B281CJI5YXAwYnA9QQYKO2ACdKRha8OkoGjR96n4b4KjefgVXfiX0h4Z0Jr6JOmJen6qqdpo62hW&#10;X6SSQepQImBEYGWH8M+4wONVnc4aDqyKOennji6kpTkmM7IbogwBIinASoAUblx/ExkeoYbqmv6z&#10;6fs/U8fTnVNuUxXZ0mpYpFJSPcrPJG3IxtZXK8jLH440j+IHgp0/4j9c2yt8IZVoIJIla8NWlY46&#10;dFjEhrtygKqFTtKD1BlH+LOhYE7vEImfv7/77kGE+bcpoNojuHS9N1obkgWntwq6iM5EYifG+UHs&#10;drKgYY4Dg5IziqKvpnpfxJ6gprz0leay2dRLGI4K6Mt5c+x8hHTjb37NgNxz8merfFq3dA9R2um8&#10;PepY+oLfYZzEUrod8d2gkiHmiQfhMMokmV0wDhvfuK96uvHUdsvc9w6L6gvNv6bu4NfbY1qZYtlO&#10;zH+AwBw5ikWSIk8N5WexGrbOnPEWpjtJ/ZEZgFu4O6tK82ms/ecnVlV4M22yX6SEU1bdRUrbqRh2&#10;MqQVBCqcAD0sT3yfmtOuKZumq+pq0iZ6K71zVKVUVQlTSiOTDPHE6enehJBG7kc4HBM2trrx1h0n&#10;R3CTzValWSMSTSbiMYzHGe5X1Zw3bOMnk6J9E0tZT2qoSjjnW41SrBV0MSmYiJWWRZPL59WFBUDl&#10;VdjxwdV2Zj4x4UjbI2rupvyX/keOFXsgtklquFvu9Gu+6COO11cs7Jtk8xcOIQN5TJBLlSMIwGSd&#10;WHS+GNqgoKzpSw9RWe83SM+THIagxozMpAmQTJG4HIyWUYOM6TfE/ouGip5eo6WKR45ZFSshcMXj&#10;lbGGO71D1cHPIONFfDC41l5qVtVxr90lLAHglnceZknaQHYZIAzgZ+fgYkzTlRa4uLRcEDKkDXbB&#10;WH0v0NcbPWRVfUFRUNcqGimt6U8kbKAwLEYKn1gOw2kZG0jjGNM1vZ6NgbmpUyuiyyO4j8l342MT&#10;xtB9/wCpHv4gPVXTC1NonlUyU6JWzI6CWEhiWjkVWUjcFOMgDsNM/T196MudrSm6uppoTLsMVVbS&#10;GLArnDxtnj3yCPxHjjSbGPyjZdgxgiZQGwQWp+iiukguczbY4yzer8IBILhsn0/b2xqP0R4nW/w3&#10;8R5rPeeiLX1Pabsm6lesQuQ5ZchlO5MqCRnb8EY19656FprnZKj/AGQ66onmXbI8VWGpneBScquc&#10;iUZByPSRgcZ41t8PPDyK/wB6eht1VQVl+pabyILalVGv1XlQM6tHJk4YhlRsfAB9zqvlwsbHcm4O&#10;39KqZUpDfLymmrp6SmvM9wpYmWniBWOh8sS+VG2coGI9WAV5+x75GlWnp7Rb7asqA+dRE+WXJPo9&#10;h98DOtHS/XPWdxrqho6Sks5oaqSnlolVRNK6qC0MhkJkQhlxkY5YjQmXqHpeS+XSz1y1aTiliqqZ&#10;lZQjpIZAwIPGVIGO2Qe3GTXkwpRHo9P+lk5ONlZdF5HuCppIesfETqO7DpK709PUQIS8s0hjM+Tz&#10;hwDtJP5D786Wp+pOuOla5LV1rRymRZdpNQvqIPusq53L8HLD41b/AElNb6brpbPaOmKS2z39vLoo&#10;I6rDSOqghA0jBAWdsKPSCSAM6sq5dKpcUa09SWmaIspHlVNOUmgYjvtdcqw+4/qNaLCyKMMezb9V&#10;kSGTGdombsqP6f8AGjpmyIRWR1NVUYOYIlAJ9yCxOB+Yz+WoSftHT1KrST0UKTNUMQ6EhRFlSIyD&#10;kHGwervz35OtviJ+z9c+nyKqno4q23AtmrplIkjXv/EQcr/6hlfy7apm89MVVomM6bpEHJPuDnH+&#10;ereLg4brewWStLFbGweJF3XTVp6v6Mv6rJDdoI1IQTLMfLkUEHcQP5gMN2JPb50F8QZaCcmns1RL&#10;JRNMnlFnBJGwEZ2jGfWfvxz9uZZpXDhjIVwe/fB1fP7N/QvUniRS15kmhhstorad6qrqJgBGrRzM&#10;yqpOWJEWOBgFlyRkZDk9MjxYnSM7IOTHFHC5zRuV/9lQSwMEFAAGAAgAAAAhAD1Dxt/fAAAACgEA&#10;AA8AAABkcnMvZG93bnJldi54bWxMj8tOw0AMRfdI/MPISOzoTEoVSsikAqRKVJQFgQ9wMyaJmEeU&#10;maaBr8esYOcrH10fl5vZWTHRGPvgNWQLBYJ8E0zvWw3vb9urNYiY0Bu0wZOGL4qwqc7PSixMOPlX&#10;murUCi7xsUANXUpDIWVsOnIYF2Egz7uPMDpMHMdWmhFPXO6sXCqVS4e95wsdDvTYUfNZH52G7/Fl&#10;t3umvXuq3RCw3dp8erBaX17M93cgEs3pD4ZffVaHip0O4ehNFJazynNGNdzerEAwcL3MMhAHHtR6&#10;BbIq5f8Xqh8AAAD//wMAUEsDBBQABgAIAAAAIQASRtmSugAAACIBAAAZAAAAZHJzL19yZWxzL2Uy&#10;b0RvYy54bWwucmVsc4SPywrCMBBF94L/EGZv07oQkaZuRHAr9QOGZNJGmwdJFPv3BtwoCC7nXu45&#10;TLt/2ok9KCbjnYCmqoGRk14ZNwi49MfVFljK6BRO3pGAmRLsu+WiPdOEuYzSaEJiheKSgDHnsOM8&#10;yZEspsoHcqXRPlrM5YwDDyhvOBBf1/WGx08GdF9MdlIC4kk1wPo5FPN/ttfaSDp4ebfk8g8FN7a4&#10;CxDjQFmAJWXwHTbVVRsNvGv512fdCwAA//8DAFBLAQItABQABgAIAAAAIQB9JDzUDgEAABUCAAAT&#10;AAAAAAAAAAAAAAAAAAAAAABbQ29udGVudF9UeXBlc10ueG1sUEsBAi0AFAAGAAgAAAAhADj9If/W&#10;AAAAlAEAAAsAAAAAAAAAAAAAAAAAPwEAAF9yZWxzLy5yZWxzUEsBAi0AFAAGAAgAAAAhAJ9gNH1L&#10;BAAAdAwAAA4AAAAAAAAAAAAAAAAAPgIAAGRycy9lMm9Eb2MueG1sUEsBAi0ACgAAAAAAAAAhAO+s&#10;qDe23AcAttwHABUAAAAAAAAAAAAAAAAAtQYAAGRycy9tZWRpYS9pbWFnZTEuamZpZlBLAQItABQA&#10;BgAIAAAAIQA9Q8bf3wAAAAoBAAAPAAAAAAAAAAAAAAAAAJ7jBwBkcnMvZG93bnJldi54bWxQSwEC&#10;LQAUAAYACAAAACEAEkbZkroAAAAiAQAAGQAAAAAAAAAAAAAAAACq5AcAZHJzL19yZWxzL2Uyb0Rv&#10;Yy54bWwucmVsc1BLBQYAAAAABgAGAH0BAACb5QcAAAA=&#10;" path="m4527,4527l1362547,r,1339913l891767,1339913r-95062,-99588l,1231271,4527,4527xe" strokecolor="black [3213]" strokeweight="1.5pt">
                <v:fill r:id="rId35" o:title="" recolor="t" rotate="t" type="frame"/>
                <v:stroke joinstyle="miter"/>
                <v:path arrowok="t" o:connecttype="custom" o:connectlocs="4525,4527;1362075,0;1362075,1339850;891458,1339850;796429,1240267;0,1231213;4525,4527" o:connectangles="0,0,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7139DD6" wp14:editId="5B729A03">
                <wp:simplePos x="0" y="0"/>
                <wp:positionH relativeFrom="column">
                  <wp:posOffset>668655</wp:posOffset>
                </wp:positionH>
                <wp:positionV relativeFrom="paragraph">
                  <wp:posOffset>2035834</wp:posOffset>
                </wp:positionV>
                <wp:extent cx="1362547" cy="1339913"/>
                <wp:effectExtent l="0" t="0" r="47625" b="31750"/>
                <wp:wrapNone/>
                <wp:docPr id="77" name="Forma libre: form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62547" cy="1339913"/>
                        </a:xfrm>
                        <a:custGeom>
                          <a:avLst/>
                          <a:gdLst>
                            <a:gd name="connsiteX0" fmla="*/ 4527 w 1362547"/>
                            <a:gd name="connsiteY0" fmla="*/ 4527 h 1339913"/>
                            <a:gd name="connsiteX1" fmla="*/ 1362547 w 1362547"/>
                            <a:gd name="connsiteY1" fmla="*/ 0 h 1339913"/>
                            <a:gd name="connsiteX2" fmla="*/ 1362547 w 1362547"/>
                            <a:gd name="connsiteY2" fmla="*/ 1339913 h 1339913"/>
                            <a:gd name="connsiteX3" fmla="*/ 891767 w 1362547"/>
                            <a:gd name="connsiteY3" fmla="*/ 1339913 h 1339913"/>
                            <a:gd name="connsiteX4" fmla="*/ 796705 w 1362547"/>
                            <a:gd name="connsiteY4" fmla="*/ 1240325 h 1339913"/>
                            <a:gd name="connsiteX5" fmla="*/ 0 w 1362547"/>
                            <a:gd name="connsiteY5" fmla="*/ 1231271 h 1339913"/>
                            <a:gd name="connsiteX6" fmla="*/ 4527 w 1362547"/>
                            <a:gd name="connsiteY6" fmla="*/ 4527 h 13399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362547" h="1339913">
                              <a:moveTo>
                                <a:pt x="4527" y="4527"/>
                              </a:moveTo>
                              <a:lnTo>
                                <a:pt x="1362547" y="0"/>
                              </a:lnTo>
                              <a:lnTo>
                                <a:pt x="1362547" y="1339913"/>
                              </a:lnTo>
                              <a:lnTo>
                                <a:pt x="891767" y="1339913"/>
                              </a:lnTo>
                              <a:lnTo>
                                <a:pt x="796705" y="1240325"/>
                              </a:lnTo>
                              <a:lnTo>
                                <a:pt x="0" y="1231271"/>
                              </a:lnTo>
                              <a:lnTo>
                                <a:pt x="4527" y="4527"/>
                              </a:lnTo>
                              <a:close/>
                            </a:path>
                          </a:pathLst>
                        </a:custGeom>
                        <a:blipFill dpi="0" rotWithShape="0">
                          <a:blip r:embed="rId36"/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47859" id="Forma libre: forma 77" o:spid="_x0000_s1026" style="position:absolute;margin-left:52.65pt;margin-top:160.3pt;width:107.3pt;height:105.5pt;rotation:180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62547,13399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p9aXXAQAAKgMAAAOAAAAZHJzL2Uyb0RvYy54bWysV9tu4zYQfS/QfyD0&#10;WKCxJN9iI84iSJBigcVusEmR9pGmqEgARaokHTv9+h6Sos1NgjhZ1A8SKc6Z+3DGZ592nSCPXJtW&#10;yVVWnOQZ4ZKpqpUPq+zPu+vfTzNiLJUVFUryVfbETfbp/Ndfzrb9kpeqUaLimoCJNMttv8oaa/vl&#10;aGRYwztqTlTPJQ5rpTtqsdUPo0rTLbh3YlTm+Wy0VbrqtWLcGHy9CofZuedf15zZb3VtuCVilUE3&#10;65/aP9fuOTo/o8sHTfumZYMa9Ce06GgrIXTP6opaSja6fcGqa5lWRtX2hKlupOq6ZdzbAGuK/Jk1&#10;tw3tubcFzjH93k3m/2PLvj7eaNJWq2w+z4ikHWJ07bxNRLvWfEm86wkO4altb5YA3PY3etgZLJ3Z&#10;u1p3RCu4t8hPc/fz3oB9ZOed/bR3Nt9ZwvCxGM/K6QRCGc6K8XixKMZOyChwc1zZxtg/uOrcmj5+&#10;MTZEq8LK+7oaFGZKStNa/hciXHcCAfxtRCbTck62JIoZoM8Qf79ANEDsdUE8X8goEhkD8+NiUlBO&#10;jsoof0bGjyBvw3FJ40TS6aKYz97hsxQzOOu4oEkiaL6YzfPpca+lmKKc5ONyelzQNBGUH5eRkhfl&#10;uCjnxXEZs0TG+/LsBeKHHEDOP8Sspk1MdLaTQ6ZjRai7UUNZ9cq4skrTHjUUt8jpUEZA+Sp6G4zU&#10;TMHFh8DIuRRcfgiMPErBsfrfpzZyIwVPPiQZQU/B0w+BEcoUPEvBCOQhahrdx/Ud4fuOzQj6js4I&#10;+s7aYeiyp9YFOy7JNrkVm8Ol6M479cjvlKe0LvYu67wefhHifaARMqWNV6BTO+ZGpIjv3nNNKZNr&#10;EFZFuvgO9OHG8Hq8hzzUfSAP5Tz4LnKN78AddzM0HoryTcrXvBF5MaEMDw5y/vYNZu94F6+kyaxF&#10;21+3QpCqb33bQku7b23jG3GsPkc0tGIE9PjAEpr8lWKbjksbphbNBbUYmUzT9gaJseTdmqMJ68+V&#10;L0C6NJp9R/74PDFWc8ugOl3W0G74Dt33B1hH3R2VkD6XFvk0XBhGibZyhrlDP1vxS6HJI0V22l0s&#10;+YTKRxyuch0/9Hi/sk+CB/7feY2pAYlY+kb/jCdlDKYW4aihFQ+ipn4wCLHYI3xAhATDg30D74GB&#10;mwUP+kbegU3wh4dyP+7tFRssfwu8R3jJSto9uGul0q9ZJmDVIDnQRycF1zgvrVX1hJnKT0NIYdOz&#10;61Yb+4Uae0M1hhN8xMRsv+FRC4WiR237VUYapf997bujR67hNCNbTKurzPyzoZpnRHyWGAcXxWQC&#10;ttZvJtN5iY1OT9bpidx0lwqhx9UP7fzS0VsRl7VW3T0G6wsnFUdUMshGi7G4v8Lm0mKPI8yHjF9c&#10;+DVGWlTWF3nbM8fcebWH5Xe7e6p74pZIN8x/X1WcbA9zHTLuQOuQUl1srKpbVwI+D4Nfhw3GYZ84&#10;w+ju5u1076kOfzDO/wMAAP//AwBQSwMECgAAAAAAAAAhAPYfK+rLEgYAyxIGABQAAABkcnMvbWVk&#10;aWEvaW1hZ2UxLnBuZ4lQTkcNChoKAAAADUlIRFIAAAFNAAABuwgGAAAARzvHwAAAAAFzUkdCAK7O&#10;HOkAAAAEZ0FNQQAAsY8L/GEFAAAACXBIWXMAABcRAAAXEQHKJvM/AAD/pUlEQVR4XmT9BZQc19l2&#10;DcsWWsYkb5IniRMnsWUxs2ZGMxppmJmZmZmZmZmZScOSRjBiZkuWLDMljuMkdkz7u3ue9/vX+ta/&#10;tI6qmmqqq87Z9766qquX/Qz8+BP8JDM/8aNMf5Dpz/Lvf+/7Uf777qf/Svs33/Evaf/he3nef+U1&#10;X/37Jz766ns+++Zn3vvsv9x79i9p33L32ffSfuD6w29p6zlLak4xkbFB+Afa4OFuSGK8F8lJ3uRm&#10;+ZOb6UV0uCWxkTb4eemSEGNHXLQVwQE6pCW7kZcdQWNzKQNjPTz55Cnvf/qMR0/u8fnnT/n4g7t8&#10;84/3+PDpLa6dn+b64hBXTzVxeSaf423+XJnI59GZVk52Z3O8JY3TgyWcHirl5HAhi5MV9NQlcXKs&#10;hur8cHoas5gdqmSwKZ3jHVlMdWZzeqyeC9OtnBmrZX6gjHOTTdy9Msn88Xba6krQV1NDZc9OeU8O&#10;xCWGkp4dK+8rBDdHI3ycDBnvLOP+5Rk+eHSV+Zl+wsM9cXM3x9vHiuycRFpa2qisqKO4uIzevi4u&#10;XDpBcUkmDY3VJKSkkpyZQ3N7B5W1VUTEhss2DMHVwwZXT2vcvSzx8DYnPTOE4tJYUjP8KSmJY3Cg&#10;hrqaTBITA6ioSKa9JYOK4iDyMz3JSPJkYqiR+7cvc+70Ke7eu879x1dZuDjFrXev8eFXsi2/fIdb&#10;j85z/+l9PvrySz75+zd8+PfvePfT73j4yQ/cevZfbjz9hocf/4v3vv6ZB3/7mbOP/8nJB99w6v53&#10;nLz7g0x/Yvbef5m7/TVX5Lnvf/UDX30Hf//2Rz7827958PHXLL77FWcefMW5+/+gtHkaZ58E3H0i&#10;aWru4s6dezx+/C4ffPgB//7uW36QfviD9Mdv/gOff/ET7338razft9x+8D03737HxRufcfrmM+Zv&#10;fcz8vW/pv/oN/df+zfDNHxi5/SP9Mu24/h3tN36g6fr31N7+LzV3ZXpHbt+FxhvfU3X+C1pv/J2u&#10;e/+k4dZ3NNz9kbpb31Mvz2269yP1cl/jne9puSevkb9b/Y48Lq189iGqWrbs3rSTrRvf4u1Nf2Gj&#10;TDdtXMfmTW+zZfN61r/9V/bt3YnSoX1s27qJ7Vu3se6v6/nzn9axd5cS6qoaqKmqcuzoYXT1VNA3&#10;PEBGWhDDg9XERLsQneCPg783dsHJ2AXGY+7miU9EOPFZiUQkh5BWLNO0cI6ZaaJtrkViThQDsy2M&#10;nerC3MmY7Qf2sG3fAZSOanLg8FE0dI3YdfAwG3ftR1XPmIM60owsULdzori1mZGFGQJTIjlmaYCa&#10;sQ4JuTEU1UXQMZZIdXc8UZlOlDREMrNYy8LVeqbOV1DVLf15vIDuE/m0jsbR0hvI2Hg0U8NxpEfo&#10;kuivT2G8G8XJXkR56jDalER+tDUn+0tpLkzEwUATa11NvGzNCfN0QuPALrQP7ULz0Fb8nI2IC3Yg&#10;W7aDp50eQV4WOFqrY2K4V7bXNty9tYlLcaKgOJCEBBuCArSEG05Ul/vS151ASaEr3p5KBAhTPNw1&#10;MDfbg7X1AYKCjYmLt0dTdyMaOuuxdjxESKShjC1VGVsqBIdrkphuTnmjL9UdwWSV2FDd7MmyH37+&#10;aQmWP/4vCv9v+16gqbgfvvsR/vXd9/z3Z8UjP0j7ie+kE3/97c8yoL7jgy+/46kMqAfv/4uHH/6H&#10;Bx/I/Ic/8PCjn7jz5L+MTt+kvq2b4spc4pL88PO3IjrKjYgIZ0KDLfD20CAsyITIEEsyUjxITXQm&#10;IdaGiFAjmXchKdGHvoFm3n3/CQ/fe8Ldd+7JGnzLxx/f59qlSa6cH+OaDPrZ8TbOTLexMF7O2fFs&#10;pjvDWRxM59pEiUzzuTZZzbkRmR8tZaYni4WRAsba0zk1VklXfTIzg+XUFoRTmxfMVFc2423pDLRk&#10;cXK0msWpRsa78jkvHfHymQFG+2sZ7WvBRFubfTu3ExUVQk9fK4EhbsTF+hMT6k5LdSbv3jzB49un&#10;WTw1TKuA38fbDlOTI/j72VBclEpHeyMN9TU0NtTQ39/G/PyQgC+D7q5WHF3ssXK0oKqhjKSMWDLz&#10;EqlrKpEd6Y6LhwVaugextdfDTwqRrb2GbFdzoqKdSU72xc3FgLAwZwoKo6XzBBLibyzQ9KW/s4Cp&#10;sWYmRlq5fmVRoPQOMycHGZnu4l3Znu99+pgzl+cYnuri9v07vPfBx7LdP+fB06+4/96/ufnk31x/&#10;/B8uv/MNt9/7jvsf/8z9z+Dye99z7uF/WXznBy688xMXHyPw/ImFe//h1vvf8vTL//Av6Uz/lV4l&#10;3UnKLnz6nx/5VIru08++paFjFAcXX1xdPOhobeG9d9/l6RMpih99zD++/oqvv/kHX/ztc9599pRH&#10;T5/w6IP3uPXOu9x58Am37nzMjTvvc+7mY05cf4+Fu98wfONH2i99L7D8mcE70HPrJzpv/UCrQLDp&#10;lkBQQNgsMG2W+9pv/0T7zf/ScPFL2q//jd77Xwswv6P+voBSWvODn6TJ9N73tMq0XW63yP11ivsf&#10;/0zL+Q/RMXFn6/otbN20jg1b3mTrlg0CzPVLwFSAUwHQvXt2oHr4IDt3bGXH9m2sX7dRoPkWe3Yd&#10;RPmQCkZGuri6WhMa5oq9vS6VpSl88dFtTsx1cfHqPLOLZyhoHMTMOwaXiHjsg4IITIogPD2E0rZ8&#10;OqaaSCyNYavSJhKyoxg90UlpU5ZA04Rt+/eyedcBlI9po2VgjKaeIXuVDrNuyzaUtXQEthaompnj&#10;FCEgvHiNwvp6DhtpsfuYMioGAqCaQqbP9zF3pQX3CD1sfI7SM1nMhXs9DM7lcPFhB8/+ucjFd0c5&#10;/7SH3pOp9E5H0z8WzvBwJIPd0n/jbYkPMqciwxd/OxXqsr0oS3Li5sl2sqM8MTy8D2udY+irHMD4&#10;iBLmGiq4mGoT4GhKtJ8tmTFexAW5EOhqi6uNAa72+qgf3oK25i7sHTTJLZSxW5+An58ufj4axMeY&#10;yDb0obEmhKw0W0JDtGRMmODpoYWuzmZ0dDZhaLgDUwGot68e5lYHsHFSwjdQGxu7PTL+9hObYCzi&#10;Ykl4oi7hyXoUVjlR1+7Hsm+++2YJhd+LQyraD0vwVGBUOrl09K+lt38hcPzm258EnPBveeAf38IX&#10;Yhkffvm9APNbHn34Lx5/9B/uP/snd977J++KkTz+9Ccu3/2S/vFFMgqK5I/HyEr4ERTiTGKyP1Fx&#10;HoRH2OLioIqXmxYRIVbkZweQl+VHTKQl6SnOFOYHkpERTEVlISdOneHarfv889//5p//+ozFxWEG&#10;egsZHSiRVsHCdDvP7p9kcaaeUyO5nOhPYrIpgoWeFM4NZHKqN4OT0k70ZTDTlcrZ0VyGWmKYkttn&#10;xTpPDJdRmx/MaFsms715zPXl01QRTVtNAudkmUPtmVw81cGZuU76Osppa6ogVjqZva0APjKEM2fn&#10;xBabCPJ3IiXGn3mB+AePL3D57Bg9HRXExfjiI4aYGOdHVmooibHetLWW0lhfRGdbpUzzlywxMtwD&#10;fx9XtPVU0TNTxTdELDY1kMm5XpLTw8Q0LQgOdcXZxRxHJ1PMLI5hYHRIBpwenp6GAmRzggMtKSuN&#10;o1HsuTg/ipQ4L/rai+lpK6SyJIaOlhwePbjCB2Lqp84MMX92hDuPr3Hi3BwVYtAdvfXMzE1x6dJV&#10;nj77jCfvfy0FS/bt039x/dHXXLj7Fdcefs8NgYbwilvv/cTVd+X20x8Epj9y7d0fuSzgvPHez7zz&#10;qSSRf/8gPetn/vPzf/joi/c4fX6eC5cXefzeu7wjgCwqKcbYSB8PZ1u6W6r46MkDPhI4vvfoEe8/&#10;fcqTJ4945/FdMcvL3H9ylUfPrnPr3kVu3bzGg3v3efTOY+49eo8rd99n4frHjN38nt6b0HfzR2k/&#10;0Hv7e7rv/JeWm/+i9c63dAgsu2//TJfAtOvWj3SLRbZe+Tud175gUAqCwiQbHv5Ig0xbZNr28Ac6&#10;xSp75f32yrRToNn64Gd65D0O3fgSU3s/Nm/YIga5gY2bFXa5QcC5ke3btohZbpbbG9m9a8dSU9x/&#10;6OBetm3Zyh//8AY7t+/miNphPL3sqKrJIC7Bi6BAWzpbS/jbx3f5xxcP+Ozzh7z70VOGZs+RWNbE&#10;+LVbtM1O0TbdR25TNnHF4Yxf7GHuxiAmTnocNVAhvzqFus4SNIw02LpXDHevEspHtTigosKWbTsE&#10;7lt5c/0G1HX0xE7NMXJyoKKzk8zScnarHkDdVA0bf0sOGuwnvjia8Qud9J4owT1Sj9LWBOaudnF8&#10;sUZeE8zVJ9189J9FLrw7IKZfS+d8vDxX+tloIEPHY7l4uZbq6lDC/Q2pypLiaLKLpEB98mJsuD7f&#10;RlVmGJFe9sT6uqF/aC96SrtxMdGmPj+ZvvoCMiI98bXVZd+GP6GtfBBnCyN8Xawx1FbB2FAVaytN&#10;KqvT6eouJDDQUITLhLhIE1ITrEiMMSPIT+zSdAumxruwtVYhItxGAGqNnZ2MMb3tHFZbh9Lhv2Bi&#10;vhNL2734+muSnGpDcJi2CIslafkC7WI7yuo9yS93YNmXX3/NtxLJvxdQKizy2x9/5lvJQv8UHfhU&#10;LPLZR//m48//y2cSsb785ic+/8fPfCrto79JTPrke4Hlt7zzwb+k/ZNz19/l7LXHS/P33vsH1x98&#10;Krcf0D0ySH1rOflFKURG+ZCWGUV0oh+x8a5SAUTHQ62JinAgwM8MX29jmbclNsaeCHljLc0FHD8+&#10;zOzsArdvv8u77z7hxs0zjI1VU1MRSr20xuoYied9fPG+7LjZeiY6U1mUqHBZjHOmNYL5jljmpPVX&#10;+jFSFyLGmcW50Sy6q3w5M57DmYkiqvN86KyOlh0VQE9FJPfOdlCc7UOyRIjT09VcOtnMaE8+A53F&#10;tDcVUJSbQlN9HZmZ6bi4yg6PCyU7K47k2AC6G4o53l9Hb3sJ9VUZREd4YmkuO85EXXamJ2G+tuRm&#10;BNHfW0KamGFTfRYtTQLr6SZcHfVRU9qDsclRNA334R1kg5HFEQxM1Dh8ZBc6eodxdbPGx9dJKqU6&#10;WloH8fGxwM1NHydHDRztjxIb7STrEkBXZyEtjfkM9zUwKXY50F0h657G+EgZF86OcurkADPzXZwQ&#10;cJ44M0ljWz1Z+Rmyn9KlYKXJ65vFfue5fPU21++8J2D9nJuPP+Pq/c+5864kicfSFLB8R4rmx//l&#10;2effi5F+JYlDbn8Oz/6OJI8vOXv1Ol1DvWTKsr0DPHB0tJTY1Mz7793nk48eS8Eow9JUh+qSTCYG&#10;Wrh39Qx/+/BdPpNk8cnTZ3wqxvv+s2ecEds6c+k05y8t8PTdu3z24RO++PApn0gK+ejDj8Q8n3Di&#10;/C1GLz6he/E9hq58Qs+59xm48hljd76h/eLn1J35mOYL/6Ln+s8MiIUO3YNBid9dN76m/epnDDz8&#10;Jx1izG0Cx9YH/6VTwNkjbfjxj4w9+Ynhd/7L4P3/MPToB44//ZG5+1/i4hfBps0KOG5gi8TvrVs2&#10;LcFyx/at7JIk8v+2Hdu3sGf3DpSV9rNl02b+8sabYpoKaCqRlhHG2GQdOXl+5OZIPx0o4/3Hp/nH&#10;326Ibd/h/U/vcObqeXpmj9N5YpR+Kcadcx0EJntyzOKgROJy2eZX8Q53YYfSRorrM2juqxKTFEgK&#10;NHccUOGwhg5KaurslFi+e88BWecdqKlrSf+yFiN1xDc6HC1TuW1/jM6pEkq64wgvcCG1PpjwQluK&#10;e4MZPlfJ4sNBbn4ww/DpMlIrHGg9Hs+Jm3Us3Gli8nIeJ28V0j8byakr2XT0B/PgQTcjQ7kESYyu&#10;yPAhK1KM2lUNL+uDLE7U0VOdQWakj4zHIiw1DmMs1ulkpM6p4WZqcmKI8rIizs8Of0dz7I31MDiq&#10;jLudCR4iDS4O+hxR3SKFxkbGop8wRJ/MNFeC/cRSPWW8hRsTHqQn/Uveq8qbqKttEIAewsFBQ8bP&#10;XmxsZGwZ7UdHfxfW9mKa/loEBOlIdNcmNFxXEp4DKTnWFFS5kVvmQEtvGMs++eI//ENiksIq/yOw&#10;/PzvP/DRZ9/x/kff8eSZRKsPv+PDz3/g/c/+LbHoK6l4X/NMHlfA8sF738gg+ScP3/+nDJyPOL5w&#10;gcnT52X+GTcffSiD5T69o5PMLMySK3HUycVCoBlAZU0B/qEu+IgVxUQ5ySCXNynV1cFWG33d/fj7&#10;WuDrY4qbq75UqGx6etqZmT7B+cWrXLt6mWvXZunrz6emMpiyAm/qK8OZO17B2Zlajvdkc2mqgodn&#10;G7k9VyjRPJEr4+lMtYTSXerOVHM416fypRXQW+XNqaEUuqqD6KwKY24gn9xYGzpKgvng5jC1pVId&#10;pSIuTFdw41wbdcWhNFUm0FqXTbvE7cK8dHw8HAgOcMNFYkREsCutNTlckpgd4GqCqb6SGKUvpcUp&#10;eLiZY6BzCDMDZbydjeiQ6NTZmk5spK1EaH+aG5KYm6oV6zZk/86N7Nu3hZ3730ZTV5lDKjul7UJb&#10;R7GDtdDUVMfMzAA9XVVcnU2JF2tVfE4cE+mMp7sB/l4mxMp2LSmK4dzCKHdunOPWlQUWZntlOzVw&#10;TiLR1cVxzp0e5ORCDwMjAvjBVjq6Wmltb5KK3cDIcB39fTUUFaeJsVbT09fD+OQ0C4uXOH/1Lnfe&#10;+YoH7/6TJ1Iw//7N/34Grkgnn331NTcfPGDixClK6xvxD4/A1sUFCxs7zMxtxAocZZt5M9TTwacC&#10;vM8+fo+piT6qyqTAjfYw0tXM2blhPnjnCp89ucenYqJff/IVj+59INE1AwtrfykSMVw5d4OvPvmC&#10;rz76kL999IEs6yOJ6vcoqqzELSSEyKxskorL8YlJJzqnjoKWWSr7r1A5fIeOC9/Qf0ui+90fGZXI&#10;PayA4L1/0HZJQPvgSwYf/1vat4y++y1D9//B0J0vOf7wH8w9+Rczj77i+P1PmH7wGacefcH1D74g&#10;NCGezRLJl6xyk8IuJapv2bxkmnv37GL/vj0cPLB/af7A/j1LprnurXW8/dYGDu4/gIaGMqnpAQyN&#10;F9M3lMbIeAYLCzW8+2hcLHuM67c7OSH9eXiqka6JGvrmBDSz1VR0pOMZboG22UHsPPSZWxggqziB&#10;bUpv4RlmQ0ZJHCraSmzes5tNu/egqqOFmqY2Bw8d4eBBNfbuVUH9qC6aOgao6+qwW2W/QFOd6o4c&#10;euZLKe2NI6Haj/AiNxzjNPHLNqBnIYdrH40yfaOZ7pO5hGTrE1ciZldkxsKtGt7/cojp06kMT0dK&#10;EXYnLU2P8wvlDHak4GuvSktxJDkiRL4S0YNdNRhuyebm6WHCXC0ltpuKUUqzMyQxyInz011kRLkR&#10;KCLh72BAiIcVoT72xAS7EBXkiL+nCZYmhyTB6ZEQ50xpSZiMBVsyUhwJ8DpKoEAzOlgfS6OtIiK/&#10;x8JkvwBTGROjAxLRd6Guvlm2/Va0dXdhaHwAfaPtMr62iIDIuHJVliSsT0y8Mak5tmQXO1JU7Up1&#10;iy/LPv7iJ4Hij3z695+k/ciTD//NnYd/lygkg0I6z+MPJH5/8LXA8VOu3HvI9XeeSPuAa+98xvWH&#10;X3D5zscCyE9ZvHmf4dlZaVNSES/zjnTiM5evkl9SRH5xNlExgVhZGREU5CPxPBo3iapevla4uhiK&#10;XVrh7mqOn2yQkCBXMUxPGfzmuLubkZYeI1GzgBOzMyycnOf0wnGJjaMysDPFUCIpL/YjJ9OF2vIg&#10;JvtzOTmcz43Zcs70p3F5LJ2LIylcGk1hpNab8Xo/TnRGc3E4nXvSKeZk/vxYJpXp9sz1Z9NWFkJ6&#10;uCkDNVE8utRNY2U0KWKapybKGO1Io1LMc7gth9aqFCoKYkmNl8rmaUFqrA9u9lKV4n25c/E4eYn+&#10;2IsZWhmr4elsQllJKmkpYXi4mmJveYzUOG/On+6ReJ5GcqIr6akeNDUmsrjYgZX5Yfbt3CDV8xA7&#10;92zlrfVviBVslc6tjI7uUQICPPH2diXQ3106gCbenoqDZnayvYzISA8kVCqui702sWIcZYWJnDk5&#10;ysL8KJcWZ7l6YZaLZ0bEnLu4dGaUqxfHOXWqm57+KhmsrVy9fpFHj+5x+84FJiZrBZpiylIgKitz&#10;pHgV09xcJ/bZyvj4uMD2Atev3+dvf/sn//3uO9577ymnTp+kuqGK0MhgHF0csLK1xsrODhd3b/z8&#10;wgn0iyHAO4aIwDja6lv45IP3+fzT97l44QSjQx0MdbUw2N7C5dNTPL5zlkc3F3nnxiUe3brHg1sf&#10;EhdXg5NbHoEBRSyelOj6+Td8+kyW8cEH/P2Lr7h5+55AOhRTBynGGXHkV5VJR6+nY2iW46cfMLn4&#10;ESNnP2bizr8Zv/cvRu/8nUnp65MPBYLvfEj3heuM3LzH3OMPWXj2GSefiAjcvs/ghSuMXbnGwoOH&#10;nHv3EYtPH3L6/h1OXLvM/fcfkSVCsG3HOnZt28qWtwWcGxXwFNPctp19e/Zy6MBBVFUOs3unAHTv&#10;niV4vvnnNyXO7+aw8uElaEbGODFyvJCTiyUsXJS2WMHixVpOnSlidCqZ3pFEOgbF/kcyKGsKJKXQ&#10;kch0G5zFjOIyPbB21sDZ3ZCSWlkX5TfQsthLUl4oR/SV2SMw3Kd2iEPHlNh5YC+7BNS79uxHSVkN&#10;DU0dNHQ0lz4/P2aoJsuzpnW4nPapMoKynDHz18EjyY7CnlhqJ+MYu5pHSV8g1eOx1Mvt9EZ7kqrM&#10;cIs+QEW7Dx9/MSLcaJZCHE5LqxcFOeZ01QVTk+2Jve426vPC8BG7s9HbRW1hBHVS2FvKUhmoL8FF&#10;0kaUJKjSrCjGeyo4MVZHUUYAJZkiLz7WhHlb4ycyEuRlTmKUCzFhtmKR5kSGmlNSGEStJMUakZ+u&#10;1kSBpR4hPscoz/eiVFJkgJcGNpZKONhpoK25nWPHtqCism5pelTAaW6pgoXlfmJirYiIMJHxpUVs&#10;rBl+gUdJSLOUfexIXJoRlU0Czfc/+4l3ningKO3Db7j77pdiCp9x497n0r7k1juK9hEzi+doHuig&#10;f1oGzJUbnL2pgKciej1l4cpdrj54h1OXFxk7eZzZc/Nce3CL89cvUVZRTFl5DsVFaVSXF1FRWoKz&#10;kx0aWkJ8iaD2tvpYmGlhZqIttlVBa1MNqUnRhAR6EBzkRVdPC3197YyNdDM50UVnRwntbVk0NMRT&#10;VRVOQZ43pUV+Yn/RjPWkc3Igk8uj2cyJUZ5qj+JEWwSXR5JZ6ApnuNKd6aZg3l+s59liA+eH0jk/&#10;kilm6cftU01imdbkCSTPDRdwdbaGobZs2bFhjHdm0VwSJBHCkqbiMKpzQ2gskb/XW0iJxGBfUX1f&#10;R03GuqSDdxZhcmw7hkd3YG2khofiSLq7VFEfB7FqbxJivehsKWB+ppXi4giiIx1JSXYnJ0eMuT4e&#10;Z0exAaXdYie7ZCBuZu++nejqHcXCyoAj6vsxMZW/5eeAp4e12GWQQNMSC1NVTI2UcbLTwtFaC3dH&#10;Q9ITQpge7eT0/AgTYx1Mjndz+dwMtyXePrt3nZsX57i8OMqD+yc4caqXhqZSsrJTOXNmTgB4m/qm&#10;VGpqEhkaqKGhtkD2XQHNtVV0tzTR2dRIu0yHesVSu7rE9guJj4kiLCwEdy8PvH398PcOEJiHSmyK&#10;kEIZTVBAjNyOI9Q3lgiZNlYLND/8WGL1E06fHGNqrIuJvlaGWxu5MDfJu3cvS1vk/rWTXD1/kkvn&#10;r0vx7cPGtRB37zwmjy/y97/9nY8/kGj+/gd8/OHfufvwAyqb22gaGKLr+Azn7rzD1Ucfce3xl5wX&#10;Uxw7/wG9Z54wdUv68+1nzN55zMzN20xdu8j01bNMXJhn4OS4zEuqeXSJmWtzjJ8fZfTcIFMXh5m7&#10;OsLJm+PMSzt59Tgnz49x+eYcpVVJ7Nj1F/aIYe5cv51N6zeyeeOmJWjul2isgOZhZZUlaCri+Pat&#10;21m/bhP7diuhdviIQFOJsAhbJueKmTmTz/TZXI7P5zMn8Xf+rPSpmRSJhZJyuiKpag6kvNmP/DpP&#10;kkqcKWmLZOxcDd5RhhwxWk9woh3uocYc1HoLR19Dieqb2Lp/q0BzH7Zial4h7uxW2sG6TW+y/9Ae&#10;jE11UdXYi7bxQSxdjlEvstEzn0dEvg3pTUH0nK2hd7GSAYndx+9m0nYqjM6zCVSMhdJ+Jom8bheS&#10;a4xJr7Eiq9KO89eqefbJMPNncpicTqG+xpOcJAFnZShVad4UJfjQVBRHrL8lppo7SY1yJ0IEar6/&#10;jY6qQnokwaXEeDJ/XMZjujdezpq422thZaiCrckRkRhvogIdxDTtiAyyIdTfjMRoB0L8jYiLtiTA&#10;9xgZybYUZbuQGGFAcpQJMaEG0t8iyEz1FBiaCWsOoKT0Z7HtN9DW3oa1nRo+ASa4uh0TOYiitipC&#10;WBRNXr47qRm2xCWbEZNiTH6Fi5i8LcueffIdjyReP5bo/Vg63oOnX3D38Wfcf/dzHr73N7HG+0ws&#10;KGA4R251HmXtZbSN9nLi8g0ef/KNWOYHEsnPcvrqBS7dvcTU6XH6BW5Dk30S+dopLEinuipPrLCY&#10;no5m0pIS8fH2wNnFCl3dwwIJia0CBVXlfWJcCcxMjckgrRDNDpVBGEBdfQW9fc10dlZSUhwrNuWz&#10;pOH5eX6UlgZTVxsly46ipSGS3uZIxtuiODeQzKzAsb/EnZmWMK6MpnK2N4aeIicmGwJ5dKqCW5Ni&#10;r+3xTLfEMt+Zwo25aqrTXWjO9+bmfCXnJSqNd+bTVZMk0T1aLNOdaqmWfXVxVOf401EZw9xggQzy&#10;VGJ89ciJdeD6qQ7yEz0IctEhIdieqABn2dEaHFPZgZmxOnY22kunUJ2YbaeyPI7c3GCSkjyIkbii&#10;OLLn52dARLiTDLA9S6etKExTS/sIdnYmOEkM9xIj19eXaKG3l1jpWO1tpQJhH4wl8utp70dDdQeq&#10;B7fg625FRmI4FxamuHb5JBcWp7l7+zwPb10UaC7y3t1bPLx5licPz3L2VI/EXgfMLbSIjw/n4YPr&#10;sl3TqW1Ko6YhjYbGfEYGOxgf7KW5qpLSHDHPojwy0xKIDg+SzhtIfFgECVGxxEfLfdIiIxOJCk4k&#10;WGGWPpGECDADfSPkdiSRgQJPn3AKc0p458F9nj19wMxkL9MTEkFlOtbdxHh/F7evnufRHUU7y50b&#10;Z7hy+TLnLj0ks3gAS8cIegfG+fs/vuDTT97lk4/e59n7n/H0k39w5dEz5q89YPryA87ceZ8zd9/n&#10;lEznBJLTN58xfPk+p+8+4Oyd65yU5U5fOC4WOiiFfpjZs70MHK+m97gkixM1DM6Uc/xMLZNnamRa&#10;KWOghP6pXEbnyxiZLmd0olxMsJWW9kwOKW1g96ZN7Fq/4/8Dzb0SixW2qXZYlX0C0J3bd7Frx242&#10;rt/K7h0yeA+qoK11BG8/U5o7YxmYSmH8VDZjAq5Tl6o4sVgq65QglhlFU3ckNW1hVHWGiAmmMH+3&#10;ntPvdlJ/PImECkc65zMZPlNF+0Q+tgGSTOy2sE3ldfZr7MTSzZTIDH/iCwIIS3PDykOXXYc3EJHo&#10;SX5NPIHxNgyeKGf8cgEVw2KIfc40nYjm1NMmMtqdSWjUoXrWhtpZN/J7ncjpdqN40JeUJmvqxgNp&#10;nYqgcSREtlm68CKbp58PcepCAYODsQR7KbEgItJSEEJrYRy1edGo7v4ztkaHcbPSxvTYQSoyE+hr&#10;Kufc3ADlhTFUl8WQIOPCzGiPSMQ6DDT3oqO2m+RIX4ozpV+5mePjYoSF0SEsJVp7Omni5a5Ofo4r&#10;0WEGJEUL5NLscbDYhpH2mwT5alJXHYO9ADIu1hF9ve1SrDYKNLegeuQtMe6N2NgqkZ7uKolXi0hZ&#10;RnV1MLEJZoRE6UqCOSYW78X0mUKWffa37/jbP7/jy3/+my/+8W++/Pp7vvzH9/z9m//y9ff/4sHH&#10;0sFuXuHczev0zXSTWR251KbOT3PzyQOefPGAgZkuukabpNMNc+fxeYFlHeOT7cyf7KexIZeWpiJR&#10;53wyM+MlYoWRm5eGrb0pR48dwtfXVSDqirq6krwJFRobJRYEu2IsVcVYrCpMNlJ9YyHZORFEKT7/&#10;jHGQZcVSkOtLbaUMns5kib+etEgFHu6PkogezXHpWBONwXQXuzNSF8isGOdwtT99ZZ4S0YO5OprF&#10;jYlcLg9lcbY7RabZ3JoplufFckYi0I3ZYk7LYxMdWZwZr6RdKk9dkQ99Un3mB/IYFHB2FIeyOF7G&#10;kBhvXZ6v3F9AXpwDdQXBNBaFkyHxwc/FDH83K8z0DqOybz0eTgZMjzfSVJcqBiYVMMaO8lIpDsEG&#10;+HlrCoi8CQ93RVV1H5u3rmPT1r9KNdwqlfEI4cEOuDnqYqi7l8Q4d7o6CsSywwmRimtvo4eFsSbq&#10;h/csNRcHUzE9eybHunn34Q2ePb7Pg9tXeefOVZ4KFB/eWhQYLfD3T2/xwZPLjA03kpIUzIO75+lo&#10;LUdHex+pWT509BQxONTI8fF+hod6KC/LJyLKjzix2Pi4SFmPaDKSkslKSiclLk1upxMVnUJ4dCqh&#10;0en4hyXhGxyLf0i8xJxofAOiCI1IJCQijpTsTO4/vsuT9+4zNCJ22FxCSVk6MQmBJKdGcuniAu89&#10;ucdjSSyP37kr0/s8efSIMwtnKa+sZ/bEab768gu++uwZn30o/fDJTd796CGX3xEYXl1k4vQsMxfP&#10;iBleZlZun5KisXDrNAs351m8Pc/8xT4mz9Yyf6GBKUkZEzONjE+VMzKZTWd/LEMTaYxN58jtLLoG&#10;4hkcT6NTADAgqWVutojjEznMzhcxJf2mvSMDDfXd7Nm8WUxzG1s3bGTrUjzfwZ6deyU1HJD+rcGB&#10;A8rs2L6HnTv28va6DWzfspMDe1QkImrhFSB2VBtEQ1+4gCeN0VOZ8h4yGDuVSsdoJA29YTT1xdA9&#10;nkrDQBSVg4FUjAeR1e1JWJkldVMJnHhQT35HKMUDoSS3GBJdo4Z3pirxld6EiTWFF9njGK9M17lM&#10;8jpDMfY9TJ70+capfCZvSpq72kjjbDLDN7JoOxtG2bgHo7fyaTudSOGgK7n9ZsTVHxVQ2hBSaEJc&#10;tTUdC+nMP2ilcSaac+9V0jwWRlyBPrlinhdulTI0HE1/SyTXZmqpTvGiuyKO9uokdI5uxcZYDb3D&#10;ivMxtxMfKoIzLP2gLIOYEAcRLZGKPH8MDHeJFBygOCeWLOl3Bkf2EuZlh63xUWxN1XGz05ZkpYmV&#10;4vNKk+20NEaTlmCDi9UeIv108XZUwVBboKu7QZKrGeGhtgJOVQJl/DnYq6Gi/GcOHfwDerpbJLor&#10;4+ioTF1dlAiEJdExJhSX+uAfrIF34BHC4nXJLnVimeIA0Pf8/7d//fc7Pv3nB1x/tkjreAtdU91M&#10;XxkktymE8Fw7cuoT6TzeysTZHio7ciUyZNE3KZXvyii9o9X0DFfS1lVIl0TWmuo0sjIjqK8rIi83&#10;WQZcCNo6qkL4PZiaaknTRk/viFBfRUxKVR47INBUQU0irpWtLonJgfj6WBIcaENqsjepYnOpiRJp&#10;0z0pLw4QA3WnpSWQ9lZfxqXTzfVFM9cZSWWiKW35zgLDaIaq/JeAOSsmen08h3cXqvhgsZF7MyVc&#10;Hs5aOqfz7EAqVyfzOdGTwHyPDI6+fO4udnJytJDu+gim+jM5M1bEBTGMy8cruXe2heYCP+rzfWku&#10;DiJOTFFhoMMt6SSF2OBkeUzMykEqogmBnhYUZoXTWJNGVJitxARjKQK2JCbYEyrQDA7QF4OOwN3d&#10;FDW1/ezZt4Nde7ZgaKCGjeVRAn1MSI5zYXyoWmJxhXQQJVyddQkNcpBofgRrM22spJkZHUNVabtE&#10;dSPmZwZ5X8Dz6N4Nbl4Rw3x8h799InH26U0e3Jrl0w8u8s+/3Rfw3JOofItLixM42uthY3FETNGU&#10;2AhLMUQTstKCxOzjCAiUKJYeSVl5LpX5hQLLNNIysojNzCYsJw/f7DzcpflWV+NYW4llaRFmhblY&#10;iJlaFufiVF2GZ2MNEX3tRLTVUn9uhu5L8wTnJ+AS5YOZpy1Grha4hXsycWaCW+/f5dKja9z54D53&#10;nt7l7qObPFGcdP/xIx4/vcVHnzzk408fcPWqFPDrE1y/1Mv5040sXJCof7aDiXNd9M810j1VRd+0&#10;mOKJak5fbpXWzoiAb2g6XQyzhMn5UvqGcugeSKFnQPrKaBKTM9lMTGXS2hG21LoFWA1SmDu7opia&#10;yOPc2Sp5Tq48RwyqJXnJ9HdufJsd6zezTSxzi4BTEcP37NorhrkfZWVVdu1UnNy+S8CpgOb6pccO&#10;HVDj6FEtHGS/N0n/651Jpb43hO7JBMbPZDN3uYjOiTjKpW+3DEbTMhRH03As5f1+FPR7CdhCye8L&#10;ZvhqKVO3Ksjt9KLvSiJt531I79InpPQo+f2ujNzK5trfexm6lsvUvQraFnLI64pg8HIt5z8cYe5h&#10;l0TtcHJ7vRi5mUHX+VjazsQzdqOCD7nIyScNpHdYE15+FPvoQ3gki4mNxVIq2ytXpKS4P5SJmznk&#10;tzqRWGJEeJo6o3MJ3L3TyJUFsffKaCoS3EgRWH386CRZqT6E+FihvPUvGKntxcVSl46GQklmR9m7&#10;/Q9SOD1o787B3lFdtu0uIgIc8bAxwPjoPiwloVrJuDDTPURcmDNekuwMxBjtrQ9QUxFGXoaYtMF2&#10;In0NOD4gfVDm/b118PbQwd1Ni5Bgcxl3zgT4GeLtpY2ToyqODtLslLC13iNpz4Smphgys5zIyHYk&#10;N9+V0EhdgqOPUdnsozi5XSD5s+J0dsWp6z/xveIk5J9/5rO/f8KZa4pzwcopbE8jpzGZ2BJvEiqd&#10;pGqZE5bnRF5zEillwaSWh1DWlkLrSBGV8tzKtmSBaAIVDXESowrIzg6gsDCKkycGqanMISkxVKKo&#10;k0ROM7S0lNi8+Q127FgnwDyCm5slDk76mFmoYmKmJJFU4BLjRllZImnJAeRkhZIo0TQp1mPps4zc&#10;LDdych2prpXoLJ2tp9WHye4wTkknzwvXpCrZnNN9SYzWBkoUj+B4Y6hE9USeLdbx9HQVN8ZyONeb&#10;xImOGG5OF/DZrQ7uLZRJRC9dOgH+wkwl42KjcwqwzpRydqKIq7PV3Bdg3ltsoadGYNolsUgGzmBT&#10;kthoIo3FUm2lqkX4mZOb4r/0+UtanDfdLYXUVSSSHOtGoJ+JVDMnsrI8SU9xIi7GhtycIGxstNi3&#10;fzNbt23C3MyYDLEuH09DMlNcOXuymbnj9WJ3fni5GZOVHixmWCLRXwFWLekYdrg5m0js+4uA2I2Z&#10;qX6J5wtcu3SK+7cv8uzdOzy6f1Xs8zIXTvfwzt1JPnl/kX98cXspqgf4WUrh2i3xxY2KIj/Skyzp&#10;6U7mw49P8/nnVykqiCE5Joj6ilKKKytJqaogtLkat54GzEZa0BhtRnWilX1TrWyZbZbWxJaZJrbK&#10;dOtsAzvmmtg+18DBU22ozbWgKc1otgUDKbD6HfkYteSiIwXWuD6VEIFd1GIXfifqCTvTQsRcHTmL&#10;PXQ8PClGNSwRsIi5Kw1Miik2DYuVnapkbqGUyeksAWEx/TMCvOE46qQvtA7G0N4fybgAaWwqkaHx&#10;ZCZmM5g8kc7c6VxGxCqHx6SNSzSeTuL4VDqnThUyLreHhuIZHk6kT/pTU1MATY2BdLUnMDKSSU9/&#10;Al3Sl9ql75sbK4ll/kWguYEdm7ey8e31AshtEs/3cWD/QZSUDi8Z5s4d+5Zsc+P6TSgfOszBfZJC&#10;VNVxkqI6fLKMknYfaZ50TMbRPBpN60QstQMhpFdZy9SPvvl0OqdSqRkNpWk+luZTKbSfzqFGwNo6&#10;n0xOlz3RdUrENqlIpDZeahm9R2g8a0HPpWgGr+ZI5G6g62wuDRKl2xdyOfd+DwtPOpm4VUP3hUTS&#10;2y0xD9tM68l0Zu62M3uvjQffTFE9GUBsjQEB2ca0zRVy6lEXpf3xtM6WUHc8Wf5+NE3HQxhdTCe/&#10;zo7IxGPSB7OozvckP9YeL9N9VKS68ujmKKUFoWQn+4lpbuPIrrdxMteltbYAb1czDu1/E3dPPSqq&#10;47C0UubA7j+hqbwVW8MjWOgqSYIzx8PeCAONPSRIMnO2UcdcYnxYgBERQUYSzW1xsVHB2VKJ3FQx&#10;cX8TDLS24mCtgoHONpEWKyJCzCW1bcFOQJud7kGCjL+0ZEe83Y+IhGwWqFrR0ZFAXLwpqem2pGVa&#10;Cc/cGJ9PYZniNJElWP7f09q//UFxrub3fPDZYzpGKslqiiK7JZ6kqjD8M21F8e3IaPYjssSVuFJf&#10;shsjyKgNIaHUm9yGcOILPUmr8CO51Iu8mmAKKwIJiTQnNsGFmrqMpa/3eXtaU1yQTEx0wNIR9YMH&#10;d7Jr12aJKcpY2+jj7GpIcKiNRDkLfP11SRejzM7yIy3Fm87WPDqaxWyLoynKl2pb4E5ljUTnoSia&#10;Wz2pr7Kjo9pZ4nUc021idll2zAkQJxpCloCpsM3JhlCeCDBvjmdzrjueU2Kic63h3J4t4OZsPmcG&#10;EgWc5dxeqOHG6RruXWzi3qUmrpysZHYgg1PD2Vw/Ia8/Xcel2QoBaTEjUii6a2PoqY+jrzGRojR3&#10;aiTCV+RKUYlyFjOLpqc5j/72QsYGKijMDSI1xY3MdPelb0CFh5hQKrFeV2cvu/e+zRE1iQp2NiTF&#10;Byx9trMwW8WJyQqKcwOJC3eWouFNZUkiZUWJ8jyJ7XoHBZhG2NsqvvGgOG3Ljt6uWp48vs47D67w&#10;6YcPef/pbe7fucSnH4mdXejn5uV+Mc1r/OfrO9y6NoqZ6X7UjqwnKMyCakkU06fyuSUGcul6Kzfu&#10;DjNzoovWthpqulsJk0htO1THsZFqtk9W88fpal6V9VsrRWbNTBUvyPqumZP5uQpemK/kRdlea2X+&#10;pZMylfby6Vpele3761PV/F4e//1ECW+MF/HWeDFvD+fzRlcyv26N4rWWMP6nO5o3OqLYJvtKf7aU&#10;+IVsqk5E0igm1HEmgfrj4TJYY+k5lU3HbDb9CrCMR1Pb6UdpnQtlNY5ikGGMH49nalKi9lCkQDJO&#10;In4WC2cKOT6dKe8tj4XFEmZPZi9BcnIygwGJ46Oj8UxMJNHeHkxFhRttbWGMSAHt6IqnvFr2QU0A&#10;DU2xEu2OsnPDn6SJbW7ewiaB57Yt29i9U/GZ5n4OHVJhz+4D7N1zkK0SyxXQPLhfSYCqioa2Ls6+&#10;VtSL6abX2JHdbE9uixNVEsFnbkj8n40mo8FSjM6aboFkx1wGuR1eBOTpUiXve/ByOUPSFEezy8fd&#10;8CnYQGzDEUZvlFIzFUbVSR3S+rcQWX2EvotZjN8qltcU0noqjdKREAYui2UvZomBVnPtb63E1Rpj&#10;4LtZQJgky0wmsdaOsdvpFA1bEVRwmIrhKEav1NN9RvH5Z5wYbjtXPxui5WQ4QxdSuPp+E2ml5jL2&#10;naiu9KEwVeQg0gZ3492SzAK4cKKOuChrfN10CXI1wkxjP8EeNmQlhxHiZ4+W5i6c5bG27lz8JJGZ&#10;6O9DR+Bqb6KOvdlR0uP8cbXRxcvBAC9HfQHkMSICzUmNcyI2zJKMRFfCA8ww1t6Oyr4/YWemQmKk&#10;CzYiYZ7OmqQnuhETbiUQPSTL3oK321HiIy0I8tMWgEqairfCymI76al29PemUFziKezyp074MnA8&#10;kmX//gH+LXr59bf/5Z/f/cjX//mR78Q0r969QJ1E64q+XPKkkkYV+eOVLIO7wIW8jmhC81wIzXUh&#10;rsyLiAIngrNtBKLuJFZ4kV7rj0+yKX4JxvhE6OHsp4mhxX5cxJg8fSywsNAgKMABfz9nGeAaS0eK&#10;FU1XV50j6rvENDXp7M2SeB9LYYkzxQLgqqpgBgdyJBqV0deTTndHMo3NYUud/dzlUkqqbUjP1qK1&#10;2ZWqAgsWJ1JZHE6lLt2aCYHlvIBTcY5mf7k3Y9UB3JIYfmMkgxujGZyVvzNZH8gjAeXJrmj6Kjwl&#10;fmdy82QJJ4fTuHOhlncEHFdPV7A4XSigLObGKZmfLOSaDPoJGeDDbYnSkpmW7TXYlkSXwLNaOkhe&#10;siuJoVaUZQdTkOrLUGeBgFOgXxgq20CfSIFlTLgZ0WHmlMl9VuYqHD68GVWV3Via6hIb6UZpXiAD&#10;Han0y37oqE+STuEt1dSD3PRQcjNCiY1ylUGrKaC0xMXFABNjqah6ymRnRnPt6gmJrqd5+u4N3n10&#10;nbu3LvL08S1On2jl1uVevv36Bv/56joP7owSFmqEjeNB6sWkqltCqW0MprrKn8QUGzGfclov9pN+&#10;qhv70Rr2jJTy1lABvx7I5gUpIitGcnl+JJ8Vw4XSilguAFw2Krcni1k9U8aq6RJWThcvteWT8vhk&#10;Cc9PyHOlPT+Yw7KeNJZJZV/Rk8IL7UmsbY6XaQLPt0WzqjOW1a2R/KI9lj/J4xoT2QSfKyXrUgHl&#10;CzFUjnjSOCQFVUBZ1RFMswzkxr5IqtoCKKvzpLrem/aOUPoVnwlKJO3uE/BNJHP2fI1As4rjErNn&#10;TxYwKcAdkGg+PpnJ+FQGx2fTGRHQKuyzpTOQxpYgie6pcjuPmqZgkrPMKa/zo7wmBA8PPXZt/TNb&#10;17+5FM+3SlN862fHtp1LMXz//kNL8Xzf3kNL0Fy/Tox02y5UlI+hrqFNoKSnodPl5LS6ElWuLxF4&#10;BxmtNgK4TAFcElkdVqQ0GYusGFHUHYxroiq20QfEBjMlQtcydr2Kor5AsntsCC7bS8OJIAYvVZHX&#10;40/OkBq5I4eonwvi9LNW8nt9BZhJDF/PI73Nnp4LkpKuZjP3ThXX/9ZJ+XAQ6U2eYpiNRFeYkNFu&#10;QuWUOdH1uwgrU5JY701Giy/pze50ns7i3Hu9Yq4KADuT02FLRp01PlHKZOTIugRqMtabQ6ibJpHS&#10;nl0bYG60iLAgffw8tamVBJoa4YqPk0R6BRO8bDh4aB2GJgdoaMkgRKzQzvoIRw68jbHmXgI8zEiN&#10;8cFOYrybrYBTUqmHgzZWRgJebwMBrzuDXXnEhFhxTPktDu3+I0q7/0x0sCOuMkYcrFTFSM1xk9jv&#10;Yq+Kl+tRwoMMaaiJxMXuAE7We0VG/AWoAm6HvTTVh9JQF0R5mRutUoTbuhXnaX75Ix98/i3vffKN&#10;TL/js3/8zD++g1uP79LQW01mTRIhmT44yaAOyXDH3EcL3yR7AtMcBJI+BEs0tg7TwDlOH9d4Q1zi&#10;DYgudSNdBlxMsdhooRteUSYYOahg5qCOlsF+7Jz0yBXzMjY9ytatb/H224pD/4fFLp3xDTCRThi8&#10;ZDntPQG0SEWtb/ZkZFRi1WDCUlw6czafcYktA6NhXLhZyOmrmXQMezE2HSaDwpuaIhvmJDY05ThQ&#10;nmDCtAy4eRl4CmB2CPSnGsNYlMh+eSCJ68MpXJSYtdChODUpReAazli9H1enMjkrA2huII6zU9lc&#10;OlnM4qz8rckcrkvnXhDYToj5THSLlUg1mhYDnR3KYaI3kxax8s66KDHOeOoEnPVFoZRk+FCa5U9f&#10;a4Y8HkNnUyINVeFUSgwe7kpnekiie0m4RG93AnxMxELeJMjfRizThYJ0H+rLIulqTGZEOkR+mq/s&#10;eEuqSiTC1aWTmeaHh5u+FCGBplTuffvf5qDSZrF0MYTxdt55eJGbNxZ4eF8s8+N3+Uza1FgN1y92&#10;88M3N/n6s7M8ezzOrBSDKoFBbUck8clWUsD+yBGNt0gqDSdPYrXVSBE7RnL4VU8SL0mRWNuRyKru&#10;JJa1xrKsLY7nJMo/L8Bb0ZnCcilsK3ozWNWfyQppq4ayWDGYwXN9KawSQK5oEkC2JLKyVZ4r22KV&#10;3F5VH8PK2gjWVkfxSlU0a8rDWVEeyrJif5ZVBLO6IZpXO5N5fbCMPdPNmJ9pwHcum4yZBEoHg2kb&#10;CpP+4keH9JXitmCyKlzJldbcHUlnfxzdA8n0jaTTNhjJ2FwOM5IiBicKGJnKZXohn+7hWIbFMMfn&#10;czl5qYzB6WTpV+H0KSx2PI52ifnNvbKskQQGptKoag+Q52TQMZCGu5c+O7f/la0b1i0dCFKY5pZN&#10;W5ZMUxHR9+49sATNvXsOCSx3s+HtjUtfoTx8WEO2sYypaHdJbP7kd/vQeS6J/AEXcnqtqZh0pWzC&#10;he6LcRy/V4izwNIseA86nuvxztRm6Eo51WLCDTMpYpbF8tpY0jss6FpMZexag8T1AMIqlSmbtBY4&#10;pvP4+xMkNzrimHCQlGZrUlrMKRnxkJgfSUaHM6PX8oktk+cuFHD5wx6qx73lOUdJbTtESquSrJcZ&#10;ZcMBVI5GMfugWmBdzNn3Ojn/cRMdi8GyTDPsI3aQkGcq6dKE6rIQ6ddh6B/+CzXZfrx3dUD6fwSh&#10;Qbo0VEeSLQm0oTgGBws10uL9sDBS59CBdZhZqpBXHIazu5YIwG4O7nkDHXWJ1iGOAkkDiecGS8bp&#10;ZKWJkYYIl+rGpThuZ7qHJon10QLNo4fXoXrgrxxV2sD+ra+za8vvUD74Fkb6ezE22I2WxkZsrA5S&#10;VhLCqIy/qBBDWd5uvFyUBar7RVo2Eh2hy8hgCjPSR+ZOSAEbjWbZbcXFFx59za13/sG9J//h8Uc/&#10;8u4n/+bWkyeUtVbgLYPWMcgUMw8NjFyOoGayB2Ohc0CyLWE5TlIRDTD0PYxZkDq2kTpYh2vhnS7q&#10;G6NPjFhoVJEnzuFGGDgextBODX3Lw1jYaeAfZENgsB1a2nvZuesNAagyvoFGtPcmMH8um6kz0UzM&#10;BVMnsaS41IjJ6RiGR0OZmY/m6o1MRic9mT4dIs+T2LUQzMnL8Vy6mSUDP47eZunMEsHrM+1oFnBO&#10;ipE2ZNjQmGnLiMSp2ZZIFnsTuTORxfnuGC4LNM/1xHBDDOOEmMjF0WTunSpkplv+nhjLmePpzA6L&#10;RQ4mM9mfyIW5PC6fKGRU7LVb4v5Qu8R/AcaYGGdfazy9LfHUFPqSn2BHU6kM5opIqsUWW6sk7nVl&#10;MdieykR/toAyV+AaKZE+mrmhPFrleRXyvHzFV83SPHFxVCMuwlbsUiyzOYf+pmw6a5NpEICWF4RR&#10;WRzFYE8hWZm+uDhp4elhjK2dDjt3vomm5gFqanNoaS3m3v2z3Lp9mtu3zvL5J0/44tP3GOmvoL0x&#10;aQmaX31yig+ejlInxcIj+ADJYuoZ+R7sOfomRuGWRE7WotKUzBsNsbzUHC3Ai+KFxlhW1UaypjaK&#10;1dUCt6oQVlSHsqI2ROAXIY+JIdZEs1re25rGGF5ojhEwRrFS2ostsaysDOH5smBWVoSztiqKl8vC&#10;eaUwiBczPXlJivOqZEeWJziwPNmJldmevFAZKq+XZXQJrGW7vXa8jLfOtrJ3sRXDxWbc5kuIlv1W&#10;PBFPlcTvwhZvilq8yKy0o74vlFYBYuNALF0CxdqBYCYWizl1rZOJkzU0i4HWdfnR2hdM92gcwyfz&#10;6J/LpKhR7GIsnPHFTOr6Qqjvj6S0JYDOiUTmrpQxdjaX0zfrOH66koAwaxGAv7BZAU3FgSBF+3+h&#10;KfF8l9jmUjzffZBtm//XNPfu3s+RI9oc09EjMN6bU3e76btQyMXPe6k9EUJcszYZvUaMPUimaiaI&#10;U886qBbzdUpQxShwK0b+23GMO0bJYDR1YsOlI0F4Z4tJlelz6kkzlz8dFHusxyXlEBYR23FNPkr7&#10;6UyxT18Bpx3BxZqElKkvwTmvz5HCQS8Ku73pPZ3LpfeHlr5HXtBjh1/uDnnt20RVqBJYqERgnj7B&#10;eRbUTcVw758TtMxlSLxP5eR7efjmKhOYeYTiBi8CQ7TpaEoi3NcAO8NdxPsbcaq/iERJVskJVpKw&#10;jChMdxO5SCMn1Yu89BAsDY9yaN86HF10SEr3FlYcZt+BP2FppkxDZaqMjVB8XE0ozY0jPkwkTkci&#10;tuYeHExUcDQ7gLXhdnmOF07yOguxVV2NbRge24mlzkEMdfZjZKQs++PP0v7E0aMb0dDcgJ7BVsqk&#10;//l5HMXb6RBJkaYy7gyJCNaU6H6QHGFHdaU3M7NZdCu+Rnnq0secvvYJZ298xsXbX3PpzjdcvPs5&#10;lx4+oqSlVCzREX0HVY5Z7kPdfA/mHtpoWu3H2vcYbtHGGHipsc94A95p1mKapuh6HMIuUherkGO4&#10;J5pgFaqFa6wZWnZKAtx9WEmMiU7zwVEqs43TUTx89LC0O4S1wz4qJOpMn05j4pREqSlnescc6ep3&#10;YGImgMUrScyfjRADDWJk2p2xWTdmzgbQe9xJOrEjk2dDOXUxnqmpSIGWH311AXSVuNMtrafUk4oE&#10;U+rTbBis9ON4XTCnBHTXBIKnW0O50BPLbEMgtyezuDicxJ35PN5ZLOXiTDqnJcZdPV0sgEuS2B3B&#10;WHe0WGUi8yOpAjlfGos9BWYRjHcmiXGmLR1hnx3OYbwrlaFWieytyYx3Z9BYErz0raLpgVwWJoqX&#10;Di6Ni6X11EXQVh4kr0+R58vthgSBfgoFOZ7Y2e0jNdGJ3tZcAXOx/P0Cmiri6GxMYbi3SIBZxOKZ&#10;LokOkUQIXOMTPHES01RW3Y6G9m6SUnwor0ri3PkRLl2a4tHDq7z37j0+evaIqdE60uLs+Pbzc/z3&#10;b2f48L1BUjKN8Qg9QJkYVEFbAra53uhKTN4qRvirigheK4/g5eJQ1hQFsaI4kBWFAbwo8y/m+bMq&#10;w4M1uV68KFa4psiXVflyX1EAK4sDeF4KyPNy34qyAFaU+su8j7zeRx73Y0WON6vSBYoSq16IdWB1&#10;qAVrQs1YHmzMqnBzuc+WlzI9WC2vf64yiJUdcbwoRWy12OCKhSpevtzDby70seV8J0cWarA4UYxv&#10;bwSZAs6pew1MXi6m/0QKPSdSmb5RyfDFEsoH/MiRaFk5EM/JOy20TUaTUKQj/UgK8JlcumdzSat2&#10;J6/Fk96FNAbOZOObrE2VQDO9xo2idm8axyNoPB7J7M0KLj7sJUf2geJbQRvXK6CpOOVo09K5morz&#10;Mvfu2cfu3YqIrsT+fUoS23ctXeVIcf/hw8c4qq1DQJw745draJpLFYgFih0a4Ja9HbPY/yG6QYvq&#10;6WjGb7diE3kMTY/1uKeroub0B4z8tjP/sIXxG+XYx+1Fye6XhJboUTsdKRE8gZrJCIIKjDEK2IlH&#10;2jGBbiQlQ8HMP6ph8n4hxaPONJ3yp2baj96LKZx92iDA7KVI5KFhMo7gfFUiylSIKDmCb4YS7im7&#10;sYsS2NutJ6rEjv7FErpO5ZBQY05BvzWpLaaU93sTlmoo43ovibJPzQ124u+uyeJUHddPduLvoomV&#10;8U5MtTdJAvPixHA5xVk+kqD8iQxwEdDJ37A/RlS8C3by3B27/4eAIDPGhqtwttPC0uQwQd4WZCb6&#10;E+JjianuXtztNSRaH8JHxC4jyZVAAbW3mxYqAlx3e00i/Ww4prZdQLkTM1PFaV5bpWCtR0VZDFZn&#10;s4wdR5rqYoiXVJwgLT/DkdR4M4J9jxAaoE5lqYfYZg5NwollZ65/yvk7n7F4+wuu3P+O05f/wczi&#10;U3omJ8irTcc93JbdGpvRtVPHM9pBjFMbdYu9HJPsr2GzD1OPY+g6KmMfrI99iB5G7koCU0MSxTKt&#10;go6g47YHnxRrzH210LFXFQAfwd5fD6cgaYqvKqXbE5VmRkyqHiOzsYydDGd42pvOYTtq243oGrYX&#10;kPozPOPKwLQzw/PuNPVbMHpKYu28F13jDvTPetA24kT3iDvVsvPa6gSkVa6MiDk1ZtlQm25DX4kv&#10;dam2dCoOHMWZcbItegmUJxqDOCmRdLLKm/MCz7M90Tw+V8bdhSKmBuOZHEpkoD2MjlpfAVckA63h&#10;YoP2tFT40FDgQWuZPwON0ZwYzGNWgHl5rlzsNI3JnlROHS/i1Hi+wDGZGYnvZybymB/M5NJMCSdG&#10;MqTChjIp8b67JpgL06VcmKkQKKctxfva6hCSkm3ITHehrjKWkd4SZsdrGRKz7GoX0x6uYKC/lOPH&#10;a6iujScjx49Yifa2Ltq4+Bjj5qdLYXkILZ2ZDI1WcfHCKI8eXOTGlVMSxW9wfKwSf09Vntzs4F+f&#10;TvDsvW6xsUgSyx0pHkggrC0ZDQH6b8t9WCnbbmWuH69kB7E2XeAnkFshkFwpbW2mNy9Ix1+ZJmDL&#10;8hIIevFcljvLM1x5PtON5bmePC/tuVwPlud58Xy2h9zvypocD1alOLM63oEVYrMrA81Y4WfMan9T&#10;Vvua8oK/BSsDzOUxazFOR1aIbS6Xbb22Rey1P5Xlx/N5fr6c5WcbWHGumV9cbOePlzrEPptROVmK&#10;78Vaci410HejmeapdErFNptmUygbjSS10Z6UBkc6BIYjNwvJ73civdGYjukopi5X0TyZR3KdL9Fl&#10;9tRJ0awZTyNU9nnVSDzF/cEkN9jhJTYVUqK7BKXzT3roHC1j5+4NbHp7HZvWrWPLBsWl4TYuneC+&#10;e+du9ggg9+07wL79YpoSz99et5l9u/dwWFkNTR0d7HxFJkosGL9VRn5PCGYhO/DK3o9r+haSmkw4&#10;+bhFInEqhj4HUXP4K1ZR2/DMPIBd9G5KB0LIbffisM0vsQjdLJDUJK3FiqqJQBJqxSjzTYkqkxg+&#10;5E3tVCiFfT40SiKbuldC/pJh2rH4URUtJ6KoOy5WPp9M2VDE0kGjoHxlPFK24JqwXdZPl8hSDVmH&#10;t9im9Sr+6Za4xegQkW9CQacDlTIGU+tNSCq3JLnIBXu3Y3h7maGvs5uCLD/uXh2huSIJzYNvoy0x&#10;2fzoNirTAzg7UScCEs2Nc4MkhHtgY6GCv78J7t6GmFqponTkLVy8jkpcDyQqxpHYGCec7I/gKi1c&#10;YOpoo0KwWGxFSRAeLgL5YHMigy1xd1bHynQ3Pm7amOkfYPv219m89fdoau0kRYTCw0MHHQG34lJx&#10;wUGGtLYn0iApKT5GtleoHlmK8ZdkJcD0pl3E6NRcKbNT+RLPH/2HRx9+x50nX3Hu+kecvqS40Ma7&#10;ElfaSCyIQd/+KEq6e9CxVsfQQQtzN11M3bXQshE79NVF3+kIRy32oyYWauqpgV+SA46hRsTk+whA&#10;D2PkqSwb1gzXSAucQkxxDDDAKVAbPbsdBMYZklJgT0N3GFVS1WvaFWAMFPi50NhlTk2rES09VvQf&#10;d6FrxJbWQUuJ4r70yO2OMSea+61oGbSidcSOqg7FxUJNl6J8Z7MHXbVeAs1gOgs9SPM7SlOGCzVJ&#10;tjRmONCYZsd8q1iCAPNcZxRnxCDvjGey0BbObHMQdyV+nx5KoL8lmBMyYBSW2Sfz1QVOVOQ60N0Q&#10;LCCMp6nYi3Exn9E2gX1HPMfFHGf6UuR2DGOdChvNY244WwwylpMjOcwOpouNSsyXdk42/tmpPHlN&#10;PCOtUVycLZHnZ0v09qVPljcykCZVLZymelnP4+X0dGQwPlpKf18e2QKmuvp4agWWl6720dop8abI&#10;XyKiKSFiZg1dObT25lLdqLgGZzKNraksXuhh/kQzZ852cOPmMO29GQJWFQYlzp69lMvizRLGLhZR&#10;czKf0J54dCU6/zHdiTV5biwT6K0QOK5N92F5itxOcWF1iisvprhLc+OFRGdeTJX5dA9WJDmzQh5f&#10;nuHM8+mOPJ/hxKpsNwGqNAHpihSJ3TE2rIqwYpV0+BU+hix302ONuz4rXXRZ7abPC54CTw8jVngZ&#10;sTrEipVRtjwncV0B3jV1oayWeP/iYA5rp8pYJXa5/Gw9K8838OrlFn53vZ3XF2vZcqIc09O1BM5X&#10;EDGUTJHE7ZgGF5yTjxBVbc3w1TKufDBI71mxpCYbKqdCGDlfwPm7PUxea6NuMpOywSjqJ1MEIvnE&#10;VXrgGHOU3C5vmuajqZ4MpPVMzNJpP1c/HKKyNY2t299i0/r1bPy/0Ny8aQNbN29huwKcYpoKcO7Z&#10;s5dtYp8KaB7cd4hjR3TR1NbDSsZOQNaxpQMqw1eria2WcTGTyOzDek4+qZe/Fyr2GMXMg2bGblaT&#10;2mpHcrMFBy1/hYbTOnzTtLEI3izRWUtitCkZ7fYyr03f+VwCcozJ7fShbMSfuBpTWabAsteFidvZ&#10;9F9OxCpyAwn1xvI3jbGM2CZGqkTtjD8RFWpYhv8J3yyBc4TE60orSgZ90XZ/E5fYI7jFasrYPkpo&#10;th65zXaUyzJD0jRIKXIkQdKBsZkqZsbHMNJWFpOUBNiUT7CHCXqH16O89f/gKxH61kIH/Q2S0HpK&#10;uH95inB/O/Iy/HAWrhiZ7sNAIvYxna2Ex1oSFGFKaJQVyamuhEsacbZXIVbSSJi/odigPiH+2kun&#10;DPl76ZEY7UhFcRitjckE+Uj62vsW+/a8xeYtr4tdKk7nEzD7mSxdU9PWVlKw2p/wEF7FRBqSnqK4&#10;pJwxqSJXTZJKszNtSU4UkIbroriw8bJ3nn7Ls0+/48aD95g6dZYLN25x9d5tgVErfjHuHDU5hLqJ&#10;MpsPvc12lc2YOOjiEWaHd6RUsCQ3rP2M2Kr2Fgf1d6JstJtdGpvYfmQDhs5aGLtpoik2auGtRbhY&#10;iYO/DlGZor0lbuRWexKWpE1ulb3YYhTVrWKALY60DXqJYUqVbDahrt2c5h6xxHFXAakY5aQrM+dD&#10;6RpzobheT0BpLHZky+C8Ny3DzvI6e4GmGQ1VbpRn21Gdak9ZrBVxrkeId1UjX2Bem2xLR44Lk/Uh&#10;nO6IFruM43J/Ipd7E5iq9ed0l1hjZySDtT4StWM5PZXB5YVi+pqDaSzzoCrfSaaeTMjzu+uCllpX&#10;bYDAMIHhtijaq/0YUByll8p0vDed/uZo+sVEZ8Uwp8WQTo7lMNGVwJnJXB5caeLyfAnTfUnMDqTQ&#10;WRvI5EAyJwWmJ2cKuHCumvu3e3lwu5+FE9Usnm/l0g0xQoFu30guJ083cOZiK91DmbT1pVLVFE1e&#10;hazTaCH9Y6XklYRS15JMtsTgxo5EFs43cf5qm7ymniGBdl6dB5l11jQfD5DBlULNmRwCZFvsznbl&#10;9WQnXk0T+KW78VyqGy+mCTQTxBwTHQScjqyMdxRLFKjG2LNa+sJLYgAvxzrzkrSX5f5XxA5fk7ZW&#10;LPKVCGteluq/1teItdKBX/Qy5EVXfdbYabLa+hhrrTVYY6HOa/a6vGSrxRpbTV4WaL7ibcJrIfLa&#10;aDteSHISAAuICz1ZUxvBy1Io1gzlsFrguFwguex8DSsuCzjvdPDKnW5+dbWTN8RAt52oRP9sFXH3&#10;W8kVKAZV2DF0o5rZBx2MSRxWRMtq6X9jEm8bxpNpGs5gVAy1VeL/zL16es8VinE6o+W6jZhyMc/J&#10;SJrnwqme8KN8zFvAFslxsdOAGFs2bX1z6fPMjevExDbLONimOHq+fel8zZ1im7t27WH3nt1s37GT&#10;t99SQFMFDXXjpasMOYcY4p+tQmabI/0Xy8lo8yanM5iaiTRyu33FBt0EZEEMXi7m2hcTpDQ54Ri3&#10;H7ckRZrbzBHbP2MVukNisgX+uccoHvSgdjJEIJxOi5hjdoc7PlmqxNcYUtjvQN8lSU1XYmTeGV3P&#10;P2MvxhqQq46W518w8H+D0LJ9pLYdxi93o1iqumwDKcg5ZpgH7uew1RsUdwdR2OFDeo3AOfkowanq&#10;xOcbScGOJivfG2sbdYz0VNFU3Y+9qS5FadGUZUVz7OA63K1U6KyJ4vR4ERenxeyLI1k83kFzaTr2&#10;FmKPgabYWguo7Q/j6KxJYoongSHGOHsJqH0VFyZRIyPdmZb6GBGMZBLDTZeuZpQSb4md9R6szfZj&#10;bXqA+qo4McRUfFz1BJrrWP/m/7B9618x1FeVgvY7VFU3YmiwE3MRPjfXw0SEahMdrk1veyy5adYC&#10;TkOy0q0oLHQSw9UlWGJ6UpwJyx4+/Zpnn3zNyXNn6BxoZGCiiaGZRokblbgGW6Cksws1/YNsV97C&#10;AfW9qOuroKa7H69QW9zFAlQElJuU3uCg7g5UjfdzzFyZrSoSTZQ3oGa0H1WjnfhG25JaHISjnwbp&#10;xe409ETQI4ZTXO9AiUSd7HJzAZ4HdZ3u0lyp7XCQqR1N3QJRiU5VLaY099rQPmhP95ibANaM3HIt&#10;eY4FbUMOEtWDGDkhgOhwJjPbgNJ8O5LCdEjwOkamvwGJHpqkeOlQKwOvIc2RRonpXfkuzDaFc647&#10;gSsDqdwYkWg9mML9uUKONwUy2ujP7FC8QC6ZawLN472xNAks85LN6BRQKsBYletEXaErPfWBDLSE&#10;LE1H2wWSTWFyvzujClBJPO+sChFwRgpYkwSQqczLwDwlZnt+roBTo5kS5eMlvidxbiaX8ycKOTtf&#10;wII8NiL31Vb6MNSfxPx8MYuXG7lyv4uZCzVMnq5kfLaYkwKL8bl8xuQ1Q/L6xt44cit9peAkUN0c&#10;R72sQ2yaWEtnApfv9DIyWyqPxdHUGUN5gwzMOlvqp8MoP5uCa08wb6fb8IsEB15N9eClFInciW6s&#10;ihIgRjrzSrg9K0MlMkdasjzUklUSnVeF27BG2gvS1kbY8lq8Cy8r5j0NWOuiwws2R3nFRoNf2Gjy&#10;ioDxFcujrDVVZa2JKr+y1mStvhKrNfbxgvYBXtJXZrXOAVbKfS/baPMLJwN+6SlR3cOQlyJsWC3r&#10;tTbHk5eqwlndHMvawQzWnijh+TPlLDtXwbLFSp6/VMfL9/v45TsjrL3Zw1qxxl+er2bHuXJcLtfh&#10;JUWpVPZx7XSuWGMY7WKg/aeyKWkPIKbYnuqRZLHPckavVjH3sIGmmRTUHTah6bKNxFoXyoeDqR0P&#10;JFliaEqjGRlS6Atag9A03cumLWKYGzez+e23BZobly4Rp4Dmzu07JRruZJfioNC+vWzfuZM3/7KR&#10;vbsOoXXMBH1DcxwCdcTiHOm9mETTXJqYnz3OSYcElp4cv1tIxVgQ9rGHKB+J5eyzPqIrbfBKP8b0&#10;3RoymrwIzjGicjhQor0LWZ1W5EhCKx5ypvNsHCPXcxi9mbH01cqkegMiStWIqT5MVoch+V32hOTp&#10;YOC1DssQAbnlb7CO2ElM1RExUz2B8x5KB41ZeFTOwLliTL2VUDJ5g7QaJ2oHA8mqsSan2o64bCOK&#10;a70prw4hMNAIXc3t6BzdjZ76PqwEnmkRXlTnxaK+701SpchO9mby4b1BGgt9CffUp7s6l2g/B8z1&#10;92JveWDpBHO1w3+SeK/P2FgNUZKg7NxUiEi0xNP3GPFx5jJGKumRPl6RJ4lPklNNmT+RoYaEBZpg&#10;Y3ZQIrYluRneGOvuxtbsKIcPbJdtrrguwJ+kcP2Fvfv/ip5A09BwK4nxVjTKuC4tcCZFEnBzTQBl&#10;RS5EhmnS0qr4VlgkuTkOdEgqXPbOh//kwy//xZlL5+jsq6SyIUrgE0t+dRCWYmfqhvvZqybV8sAm&#10;1m97i43b17Fh6xto6u8X8huiJdHc2FFN7NMa5wAzQhM9cfAxRV8Gi6bpQTRMd+Pko0NwnDXeoToU&#10;VnlTUOlEZZM7Fc1OEs91ScjWpqzBWf6uLxVNruRXWVJQZSYgdZT7zUkrVKdj2FUGuZhlrwNdQ+7U&#10;t9vR8n+h2jrgSu94AG29PmRmGpCRaChAcyHRW5NKGWjZwcYke2rTXxJMfapoe4ypgNOGgVJfpiQC&#10;X5VYfGUog8naIK6MpHOqO5qTfTFcmM5gbjBWInQUI+0RskwHEkM1qchxYlhieYPE86o8+fuVXnQ1&#10;+FMrFamnQWGewRSn2jHQGLN0DmdpukT62tClA0edNcHMj2Zx8UQxVxbKGG6NFNBGcXYym3PTOUwN&#10;JTB/PJ3B3hhaGoMkLmjS3R3BmNw3PpfD9PlSTtyo49S1hiVI9k2mU94if7s7lOYBxXmKIWSIGeXX&#10;+NA9LpYxmExelR8NYqflLTEC1FCiJHbnlrnTNSyFq82fwskE3HpDeSvTgl9JUVmbKPE7xokXIp14&#10;MdSeF30seFFi1VoXPV7yNuIlP2Ne8jLmRTHBNRJx1ohFvig2uEZi9JpYe5b56bPM/gjLzA6xzOgA&#10;z+ntY4XeflYYHOR5wwOsMDrEat2DvGygwgua+1grxXiFynZWKG9njfoenlfdwSqtA7xqrC5g1eYV&#10;sc8X3Q1YE2AqJmvP2gJfVtdFsEqMYM1YBqukYKwSKC5frOb5c2KcF+t46XYHr74zyPLbnTx/vVWi&#10;eyPrz9VzaK4CPSmWVoXO5EhRHJTt6ZWojU+qHoViTyfuN9B/vpiu09kCzXqC8kw4bLMOhygtbMOP&#10;SEw9REa9LWn1lqQ329BxMpGm8VT2HXmbjVveYsO69WzdsEHgqfjJi43/v3i+UyxTEc/37tsn83tZ&#10;9+Zm9uyU6HlEH30jE6y8j8ryBATvVdJ/qYDkRhtCK8Q8e3UYuBaHU/wRDpitI14SWsNsKsGFxhT0&#10;BBCSb0p4oQUNx2O49WUPjfNBVBx3pHDIgvQOA9pOBxNWepTsLlOaFtwFhM44xG7CJWkDifWKM10O&#10;YuD9Fvpeb2IXtYPIEksCswzQsP8tARmbaZzUo6hbjfIBe0KzDFEz3YiZ+37qBiPonIqhSIy3qN6N&#10;hBxrYlMsBW5m2Ei69JKUmZ3qQ0VuuBhkAjXZYbSUJWJnfJhIX2MBpA5PbvSRFWWBq/STigzhTmES&#10;dWWxS6cpxUYac2D3L2U52hKPAyRCq2DncpjETGdq6qMJDtRlYjCPcD9tvBwOMijGOdQjVumpRnKc&#10;g4DPBV8PLeIlzpvo78BJEo2hlhLK+xQ/S/In9u9fz36x3mPaW3ByOoyXhyqhQUepkjSZmWJOcY4Y&#10;f1ccJYUuNDWFcEHSx+BQGv2SCpedvvkRz778iVOL1+jub6JUqnharj2xqRYYWO1in/pGtkh1WL/9&#10;r7y54S+s3/wmGzf/CTX17YRGycrl+pBXHk5qngy+qmhiUtxx8NAmJMZBqoKov/lOQuOscPFTJy7N&#10;kvwyF+JT9SmqsBfweVFSZ09OmZUMYnsxyzBySu1JlKqVKqqfVWIg0LSktMFMYrubRHUnAaaHGLEH&#10;gxPBjE6EMDwaSE2TLY2tzrR1+lJeYkdC6DGqs2XjpjrQkuNBa67EqHRXGqUleajRLBBryxJwJ8j6&#10;hOvTkevKydZYBku8mJCIPFLjt/Q1zPPH0zg5GEdbhTt9DYEUyjYJdj+Am/U2QrwOi80aSKeQ5eTZ&#10;L33m2ak48CQ22lUfTlGKA/31UUsHhOoLvcmTClmQbElzuS+TfcmcGMukQ6pZbb4rrWXenJvM46Li&#10;AhBDiRLPMzl9sogZgWhfbzQz89mMTysu7JpG71Qqxy+UMHOxkvbRZBr7o6jqDKR9LJaOcYFgkw+J&#10;+VZUtQfRMZZAcaN03PYQKrsiCM8wp7ApmC5Zbt1oHMUC2VB5X3aNYaxLsZNILcYYK1E4WsAUJgD0&#10;FRgqYrKbIa+4GvCSsw6vSqx+TeD5mq0Or9jp8AsvU34RZLV0AGdVkDm/iJd4LnH8FQHcWlcdXrQ9&#10;KrFbi184avOqmx4rnI7xvLUqK4yVeE57j8BxLyvVd7L68A7WqspU4PnS0b1yeycrDm1l7ZHdvCbp&#10;5kXzI7ys+OzTy4DnxXZXK05DKgvgBTH7l49n8aIUodWnq1h5plbAKVMB6Gs3O3jtbg8v3Olktcyv&#10;vdbBb653smW+HJW2aOJn8xmROJ/RGUHjqTxGb1Rw4WkL2a1eRJaa03YqSaCijYnfQQFqPI7RujhF&#10;HyMqz5TgTG38MzVIknhaN5SMgc1h/vLW62x8ewOb1r3N5vXSBJqK62puEXAq4rniQNCevQdk/oDE&#10;8y3s37sfbQ1dtPV1sfPXlmVZ0XIinq5zeXhnHcMm7m3Su3Xxy1NGw3Ujep4HcUnUWToaHlVhTftC&#10;OqmNbgTnGTB4IYvqsQAswt4iuPggtbPOpLXrktFhSs2Ul0BUln3aneQGQ/wyD5NSb0xwvhrabv+D&#10;rsfvcYiR8ZyvKdbqTHyZNWHpWvjH76CgSZ2SDi0iZB0svLfiE2VAYKwBhfXe1PeFMHQijY6RBDJK&#10;3ckq9iYu0QZ3T3WBSw7NtXGU5/rL+IlhvC2L2b5yLCRJqO0Wg5TttTBSgZ3edhwN99Fckoi/iwEN&#10;EqlnJ0porQ/DwmgTgV66ONoeQVdnG1Y2B7FxUCYvz4+KklCaqqJIjbKWsaiNq/V+Fk/VER9thp3l&#10;fmorosjLcifIT5P0ZEcBqC4eDnocPrhp6Scy1MWCVdS3oKT6JsYmOwgP1SM9VcZoniOlRa5kpVhL&#10;vJcxn+tMRpoN87NlnD4j6eNEKcsGF95n5vxnNLSdoKqmkaQUX9y8VEnKsMcnxAgrF032qIjS7lzH&#10;xq3SESSCbNj4OkeP7cRD1Dld4lJ2gQ+F5cEUlgXhIzHDRTZacoaYnjRXv6NkFnoQHKVPbrET5TWe&#10;Uim8BXbxdMhGL613JbvEnrQ8W4mToVJJLIlM0iM8QYP4LC2J7xI1yhTwNKe1z3UJmN2DPgyPh9Db&#10;48tAjz8dHV40NrvQ3SUQqhCICfT7xBqHa0PoKPAg3v0wFWK6o9URdIjKzzbFMCfWVSdQLYwwpjza&#10;hPIoI060RDMqVna8MZhFAdJwoy+jLUECPz9m+hIolAoU6auCu812qXDHSIs0IyfBguwEY4kIEnNL&#10;XCV66C1917ZObKinOpz+hki6a8LIiDIkK9aYknQ7xmQATg+m0CSmW5RsTX68GaMyiGckOk4NSqSf&#10;zmLyeCYTk1lMzWRxYiGP+TPSzhcyKlGyezaNPrHOxoE4modjpUXTPhFLp7QCRdUvsBBoyg5v8CRf&#10;btcPhNA9n8DA6SSmJaqdflRGzblkoo5LXKrw5A9JTrwS68aaCCdWBVuywt9QDNKINR5ilgKqV6S9&#10;5K7HC87avOSgzVqrY6w0U1ua/42POb8ScK6V+TVSzV8VkP7SUaAqcfxVieCviU2+piNxW/cQL1kc&#10;4Td+ZvzCz1RgrMcqKzVWiXUuP7qLVWKXrx3bz8oDm1l9YCuvKO/ixf3bWL17E6vk9hrN/bwgsX6N&#10;vQav+pgtHWFfEWHBiixn1rSE86IUnRdP1wg0FUfTm1i5UM+r5xv5HzHO1+61s/xWI8/fbmflrW5e&#10;vNTBprN1mE/lkT5XinOWIyltkcw/amP6XiXpTS6YBm0lo82J8BILNJwkarocwl32tZ3ENftAxdki&#10;B3AX+3OJEbMple1clcCbb/9pyTSXDgJJ26SwzY2bxDa3snXrdrGbA9KU2blDmTf/uok9u7ajp6uN&#10;lq4mDv4G5LT6UDYUzdXPpijsD2OfxW9RdfgTB6x+i1mIRMxoVYHnevxydIittuH6l4N0nE5b+px1&#10;+k4B7sl7MQr4M/Zxm0hq0iWq+iiRFVqUDnsQUaFOapuOmKSmFIFNhOXpEVmsT3CuKjnt5jjHbcc+&#10;cjsBmWpk1VsTLdDOKNYjOU9d+pI9wcmHcQreh2+4hgiSHR1DEotbBF6tgSQXOFDSFEZlWxzOnpq4&#10;e2lRWBgg8dgUX2d1UkItmOsuYKa7BF9HsVixPEvN3Vye7iI50JYABy16atPxsj+Ks50SqfEW1Jf7&#10;kC7TjoYkdNQ3oa76Nu5inZYWB0lLdKO6JJL22iSq8kOwMNiBie5W4qLMKC7woqY8grxMLwpy3QkN&#10;PEa6ALCtMZ6irCBMdPahqrwRAxMV3HxMcPPWw9VdnZgoY4qLPais9GWwL0VsVfE5qS6eTgfxdFEi&#10;S1hR2xjKxWvNLMupPSFv/Aw1zdMUl9eSmRdLUKToaXUI2cV+OHnqsE95HWoae9ivtJ0du99GRXUb&#10;LmIcig9qQxQ/YKQAZLI9MXGW+AZoEhVnRnSiOamiuPnlXuSJ8pbW+lBc6UZtkz9d/dEMjSXS2R9J&#10;SZXYX6YZ2RJts0SF0/McCIvVE1PVIinHkOwyY5LyNClrspYY7klLj4fE1FjGZuLo6w+WCOtBc6Mn&#10;3WJbo2JOkxK52iq8BHghYovJtBe44W2ykeYsF57IYJppjmVSot2sQLO/PIhyWee8YB2a0uy5NpbL&#10;vMCrPt2SwSpvxptlma1BtFS4Ul0kJlzlSaWso4vlFvxkEAV7HhV4apAjO6WmyJOkCAPiQnQpzpD3&#10;FCqmHGNKtmyL/qZYchOtyRVAFmU6UJHvTJ10iqJMR6nErjRJbB/tiWOgM0qqbAYnZ3I4PibAnC5k&#10;4XQpC+eKmZiTeD4vIF3Ip2U4gZbRRBoGY6jtC6dOBlhNbzBFsi1Siqyo6QwmLd+B8ERDohRXm+7w&#10;pO+kAPxcOCPXE+m+nkbkXBLqDT78MsGcVZIKVkW6ssLXmhe8TARouqz11JdIrM9LLrq84KjFCruj&#10;LBdrXGlzlBVW0mzVlwCm+MxyheEhVogxPq+8hWW73uL5g5t5TvrIKrWdrFHbxeqD23h+z3pe01Xm&#10;N9ZavKw40ONpwK8CzXnVSwBtrc7z8vqXBKxrNfaxXMC5SmLU2n1bWb19PWt2bWLlPrlPfTdrDJT5&#10;tZM+v/IwZrWPAculcC3LcGJ5gwKcBaw9I+A828ga2ddrztbywlJUb2HtvQ5W3GhltZjm81e7WXu+&#10;iXUnStAczsasNBSHNEeKBqNol2LiEHOIw3ZvYCtR3D5UhfhSN8KKnKgay8ApQhPnYBUSS5xwilTH&#10;2HsXqVXuApYktst737xe7FLxbaCNAk/F0XOxzc0bFT+yth0lJWWxTSV271Jiw9uKS8cpfk3xGJo6&#10;6li6a1IuqSGy1Hbp4I/iW3V79N/i9d0vsfmYxNTUY3imqqNi8wexXy1SJRbf+nsved3OdJ+No/N0&#10;FJmtVpQPe2IS+CYOcVvkfWzDOnwbCTVmFPQ6CDztCEg/groswyVWIvZxPyrHnHBP2oRf6l5sAjbg&#10;HLaZhn4PimutqKhzpKbBnfpWX9IKTGnpC6W41IM2sfvpuVxau8KpFanIKfGkZzSPhHR3PP1MqKpN&#10;wUcSQXiQBZpKb9JQGMVMZwmVGeFYSB/QFo4YSYIoTgkl1teWtHAX2itT6FH8SFyEDZliq40V/jib&#10;76CjNlGguYVD+/+Cj7sBoVJ0m6rTKJHYn5/htwTOMF8D7E324+6oQlmRPzFSTE0MthAolllQIGNR&#10;WFRW4k9pYRiOdhqyX37Ntm2/58Cht9CR6K6q9gZFxZKYizwIjdCjVdhQXuJLUqy5/D1NfN0Ok5ls&#10;Q1a2HX0DEs/LakcEmMOUVzcSHB4o9LXG0EqqarAB3qEGmFkcQPXIBsn+uzAVwzCTDu4baEFImDnh&#10;MeakZbsSLRYXHm5KWJgALslWwHkM/zCpSDnWlIpZltV6UiF2WV7nTV1bEG19kXLbi8o6L8oq3EhK&#10;MyYx1YSEVHOyCpwJiRLTjDMUw3Qks8SMtGIjgaZUs3pb4jO1qGnzYnAqgan5VEbHYugSSHS1SFTv&#10;lJ3Zn8iVuUKmu6PpKvWiOceZIrG80z0pnB/MZLw2lIkaaTIdkWl/eQBdRV5Lpyb1lfkyJKY5WOHN&#10;Qncsx1vDGBJwFmaaUFFqLxvekQ6x4fRYUxxNtpIQaUpuujM5UoXy013IFmPLSrQnKdICHydlfBz2&#10;kRVvKWD0EqCaUSaWWyoWGhepT7YYZ7JU0sxUKQZNIdTVeDPQF8e0GObcdB6Lp6u5cqGRG9eauHil&#10;krkzOQxNJdE3kURthzy/J5yuyRQqO4Oo7w0jv8aN6FRjAiK0yJCOkpHjRqDsvyzpCA1dQXRNBVDS&#10;b0f5iXCSZxLZX+TNb2JteE3i+PIQC54Tc1vlacQqu2OstT3Gi856S0e4X3DUETiKRUpbLTH7eVsN&#10;Vtlr8pLMrzZTZZmawFGA96qxKn+w0eEvTkb8j402v5X5Pzoa8rqtLn+20ef/6Kny8pG9rDkokVt1&#10;19IBoBcVyxFo/koG1y+9jFljc4zVVuos1z/IMtXtLBP4vqC8k5fFOl9Skvh+eBcvK2xUYzcvWR/h&#10;F77ymmAxzmhrnlOc0tQWy9q5fJYvlEo8r2XVxQZWXWlmxaUmXr7dw9rrXay53MbaK92sutrO2qst&#10;vH62Hq2FRrzGCgmUPpre4c5Bg99jEaRMUI45IWlmGLnuwzLsKNYR6njFScKosOXCox4KpcjFVkgf&#10;lb7pHa3Ozj1/ZLsAcouAc6tAc+vGtwWa//szvtu3bGb/vv1LJ7grvhm0/q31S1dD0jmmKalNGVOH&#10;I9RLIWw9kUTJQDiWktC2Hv4Lh3Q3klIuUiBFM6PeESOvrThGHSai0IC+8/GEFCqTWKdNerMJYYVH&#10;GbuaRpWAM6vFnLhyXaqH/eiVhFE9ovi2jxXxRaYSs7cQItG8eMiS+llHMc4D5NabipT4SaJTJD4n&#10;AaI/tXUezM3nsHC2iJPn8piTlDM9UUBzvfS99iiaGoJkzGsRGi5xvSSEwGArGlvzqBZr1Di6lbAA&#10;G4nOFuTG+1ORFkacnwOHdqznwLa3MNVWxsH0KAe2vk5CsDPmWgcIcjenoTKZmmJhRKUUfmHKUEs2&#10;6ofWo7TvLZJj3MhP9l76WZm6ijSBpAYZCY6MduXiLUXcVGc7ZcUhxEZZ4WCvhLbWOpxclBkazcVH&#10;5MbDW5vkVG9UlNbx9puvoaG+DU93XewdlHB0UxJm6YsEinGWKd57GGmptpQLGxRSlBJnTFqyCQ11&#10;fixLSU+XhXlibmGAjrYKZmaamMqbsbM3wNRcHT2Dvagd24K5tXQaiWA+gVaY26rg4iG6L/YWHmtB&#10;sMAyIEAPL6+jpKY5EJtoRnKW1ZJdllR6UlDiLBFeoFMjEOsIpbzWi8R0Y/KLHciV+5PSTAS8il9+&#10;syc505a4FEupWjbkieFlllqLbYo9tXtSXGNPaLzEITHQ/HI72jsCGBqIYFhhrl1RtFX50lTizq2F&#10;MmZ7YimLN5Z4LpG+0J3Z5ijmWsVE60KZbYxgoSOe5mwnZtvjODuQxmh9CIPV/oyLoSquhNSS68Cg&#10;4gLGfYnUlbpSU+FOUpwezRL7cxIVv8NsSYVEgRIpGmliqzEhhkuwDPXRxtZ0D5EBBhQLSBtKgijN&#10;8sLb4bDcp0d5vux0Mc4UqWLpYp/NNSHkpFuTkWRCrRjygET3juYIJkbSOH+ugtOnirlwsYrzV6pY&#10;uFgqtpkh4EygYySezrFkShp9ySoTWMs2Dpcd6+SuRlKqQFP+pq+fHpk5As2OCMq7fSkaDyZyMISj&#10;+fb8Tgzt/0Ra80qwOSvF+paJTa6UtspGnZWWaqyx0+IlBTilveCkywoB3DIpmMudtHlFAPeywPSX&#10;jrr8ztmQP7uZ8ZarKb+31uEXRqqsVNmxFKvX7NrIyq3rWL31bZa//Weef/OPPP/XP/LC+r/y2u4t&#10;vKQiEVxfmV/I3/qVuyF/CLfj/0Tb84KfkayLhlitrIuFrIvJYdaIhS5X38WKwzuWDHat3kFek/74&#10;gnT61UGmrM3xYrl09OeGUnh+vlBss5q1l5tYdamB5QLP1Vda+MWdPl681inxvIfVlzpZfkVi++UW&#10;fnuxhaMyb9afjEmaJYfNdmIXcQzrqL1oOb+NssVWib7OHDTdiL7jepJKTZm9VUWb7IuQIiMiiiXG&#10;Cch27P0dm9a/ydb/DzQVn23KdPMmMczdAs1DAs39rPvrW0vQVFM+jJLKflS1d5JZ7UdRpz/+6YYc&#10;s97Bn7a9iob5TrqncqnoDsQ/9SiZDc40jEWS3+ZEUbcd/pl78E7djk3oX3GN2yYgt5VmJVHfkJJe&#10;K5qnfOW2PeH5kooElFG5+rhFHiA077DYp9jjnCstU+4Mnozm5KU8zlwupG9M0lazN/3DsZy5UEpL&#10;dzA55dYCVDHqGn98/Y9g77hPgKREULixjG1/AsIFjiVh9A6WyuNmmJspoS/vKS3Wk+xYH6oyIgh2&#10;NuWopI5t636Po5kW4d626Mu+tDc+gqakCz1JJTGhDpLWRDAy3TjenUVOgjtq+xXf5/8Nlsb7SY12&#10;ID3Ok2Afc9SVxT5dj/H41jjFqf5oSYT3dtehqjSSQH9Ddu78JVrabzMwlEd2rieOLmqEhJoTLEX6&#10;wN43MDU6iIdE/sgoSzR11xGTZE1cshV5BZ4kJlmRkGBKhVh0XoYNCVG6JCcaUFLkyLLIOD88fWxQ&#10;l+ijLivt7mKFr4cznm5uuLg4Yi1RSk8WHhjmQECYPZkFwUQk2OEdqC0bzBAvfx0xGmMyM91JF+vK&#10;zXOlSBS+uimA0mpPcvKcCI/UISxSWwDpSHWdLwXFTsQm6JOTb0ecrEi2TFPSBThROgSJKSVn2skb&#10;sCBWqrzi887GrhDSCyxIzBQwZYiBFluTlmVCeqo+TbUeTI0m0d0oxlXkSr8Ab6QpjFaJ0e0FLgxW&#10;+lKZaMJ4dQDDEoM7cp2YqgvhoeLs/vYY5rviGW8IZUYq58m+BIalerYVuVEYK50uyZSR1nBSY3Sp&#10;KnHBz2M/WckWFGWIvUrLT3egVky1ssiXcAGig/k+fCVm2Zjux8dFQwzTl5aqSII8pMrZKRERoCug&#10;tKK/I0Es1ZDESAO6miIpzLITWxUjldjeLOtZnOMk0Ezl+ES6FAXF6UYlLJypZl6iev94shhnCs29&#10;UQxMZdE2GCvAtKejP4H0TBfCQi1xc9GTjmElHccEXy9dMfpI2mYLSR1P45B0gN+GGvGrMEtelii1&#10;2kmMUWL2SjG8FZZHWC2gWiOm+ZKDLq+5GfGSmwErnXVYoTh9SEz0VVnuLwIt+a2iKQ4CWWnwqo5Y&#10;oxjh81veZNlbf+Q5aSv/+HtW/+l1Vr3+e1b9/nes/p/f8cLvfseLv/s9L//hdV75y5+X4Ll212Ze&#10;URMDVZx2JIX5/4TL+qW689s0d34poFJ8lXJlkAkrPPVYaX9sCaLLxDSXqUl0F7i/7G3EC4FmvJrl&#10;zWpJDs/1xPHcZA4rFypYJeB8XpriaPqKC/W8crOTV251S0TvEWB2SEzv4LlbvSyT27+51o3uowm0&#10;BnPZI8vb73aI7Sa/Zbf+b9lnvBGHWFtsg7VxDtxPXLEOA+dTyO/xIE4MLaHGCL+EY+w8+Hs2bfzz&#10;Ujz/f6G5Rdqm/wtNxalHu3bvZdfO3QLNN9m5dRuHDyqjelgZpSM7yK0OZ1IKpH2IMttUf8MO5dc5&#10;qPVX7HwPYeq+ATWLXxEnkG6bjKCwzZacZrGfWk1yWyRRNOhR0mVF1ZCDAFOf/A5d6o/bUNxrQmaj&#10;AcFZ0v/yjlIzEEDr8TAKOixJb9KibMCCoXNhzFxKY3g2nlpJcen5RjLGFJd2s2ZE7suvVhwYUqem&#10;z4fCGid0TP/MHpVfcsxgMzauRyWVGpNeEsjgTCWD4xX4B5pgYXEIGwtl4oUbFVnhdJSnU5oWjrXR&#10;UXZv/KOA8igZMX64S6HVPLSVY/u3Yi726Sn9LtRLn4bSYE6OlhPpZ47+0Z1s2/BrVPa/TmaSK0FS&#10;tC0M9mNrtg9bk91M9heTFeuB7hFZjtpG0sVGk+JdMZDo7e2juyQP2Tne6BtvwdtPi8bGJMyN97F7&#10;269RP7JOmBUg4qhFSqYTVfWhVFQHER1jRHy8ET2dMfRKgk2I1iUjw5z8AjuWFVfnkF+Whom5Bppa&#10;h3B1syU0NIDwiHDCwoPxD7IXoAWSVRhOaX2iVJs40fd40nLciYoTwCp+nF10OD9PLK8xjiLR2aIS&#10;Nzr6opagmSkAyMxxJDRCR2L7EbLzHEXl3eS2FrHxElPzbORxGzKyJXonK36PQ4/oBDOJ6e4kZFjj&#10;F3ZM1s9d1PkIvsEqRMfrUNfoQ5fE0442f4Z7I5gbS6VPIm6PWGCjgLJNqkOfWKfiZy66BIAtOWKN&#10;FT6cH0hhSKZDZT48nC9lpiOGUjG8Mmmnh5K5OJnNSHMY7fJ4eaqYbrwenWLHQV77SIzWIjFGn1B/&#10;dQHkMTFFUwqz3WmojiApxgYnGyXMjXbjYKNGoFRBO+kwfu5aZKe4CiAtiAjSI1msPCpMcbk3mRcr&#10;zEi0oFXMt7rEm3J5v7lpih+EcqS2zJcZWZfBIbFJ2WHjE3lMzZQyNlXAwHg6E/PZ9I6lMzyTR1NP&#10;BGUSowZGk8kW67WWzmqsd4CwEAfCAm2WfgogPtWD5KZE1FNc+HWgKS+H2bBGYLNKrHG1gOpFiyP/&#10;e+6kTFcJiFZK9H3RQYdX3QVI7ga84GvCa6E2/C7GhV+F2rJKjPQ53X0sP7abFYcknm9fz4q3/sQK&#10;AaUClmte/wMv/PZ/lgD54m9/x9rf/JaXfvM7Xvmf3/OqtJcEoGv+IFB944+seON1lv/5dVZvfotV&#10;sqzVhspLn6e+HG3DLzPceUm28Wp5X2vFmF/L9uCVRCfWSiRf42u4dMDq5Rix0zRPXpMCtarUn+Wt&#10;kTw3nMqK2SKenyvkuZMlLD9XxfLztawUcL50o4OV97pYdkMs9EYrKyWmL7/Wy/Ninr8UC1X5eAbL&#10;awPszw/iN/rb2Ky7Hi2J5wHZFpj57SWpTKyjQpeGKX8S6vRomPMjt8OWlDI7Dhz5CxvW/1FMUwFN&#10;RftfaG7ZLODcIBDdsnXp4h179+zlr39+g13btqClfgwzY2P0DNUxtDxIYZ0st8CW7cq/xkxio575&#10;VvxjpAC3e0isXkd2vdjjmD8No56U9ViRXKlGbrM2TROO1I3Y0zTpRMcJV4p79ASailORbGiZdqNu&#10;zF2g6kTdsD+FHfZ4JW8jJG83KXXqAl9DEgo1yKuRxJR5hPCUg2SUaEqC0aSmW14/4UFeq4zN7EOU&#10;dToQlaWNqet23MMMMXc7gleUjFcBzdjpGtp6cpeuTKSts23p65AOFmK0yQHM9NYy29+ApZ4qeza+&#10;jpnE8UBXc0w0DqCrsoej+7ejvm8bJpqKs1NUiQ4woqZQcXWwEBwtj3H4wJvs3f5rGU+eOEviSY5y&#10;FgDv4uihP1CY5o2nrdbSL8JqSDE10d9PeUksCQpwGuwQjllQWRVFaLjR0m+ae3tpYKi7Ga2j6ziq&#10;9hZGRjsJCTMlLErSb5EHLW3RVErqDAxQJS/bjjFhQ1d7OA0igpU1niwrqisgrTAJR09LPP3tcPG0&#10;EHB5ERYbQFxqKFHyh8tqpAK1p9LQnUZpQzQporoZAskAUd3QMGsiI2yJlVhVWxlFXU34ksIXV7hQ&#10;KtE8N9eNKsX3qFOscXY9ILHRfql5+x4mPtGY8kqBbKk7iSlmS7/65hesSXiMMRFxpiRl2ov26+AV&#10;qI6bjzJWtptFpTWplNheWelEe7MPwwKNyYHEpYtpDDSFM9wk0XskgzmJ1bNdcTTI3xpvFPMU453v&#10;iOX6ZD41Ev/H64KZbo+lQKpJVZYV8wMJDDaHUpntQKoYdJlUncZyNyokysaHaxIk65suyh4rGzZG&#10;8St38TIfYY2LvRq+Em9dHKUjGSvJgPgLRwUmVpYaBAdYk50RQGS4FfEC1oxUZ6IjTbC12kVIoA6p&#10;yfbkS6wsLQqgSCJOlkAiOtKcitIgenuzGRuXyj1UJgWikK7eIkorYimuFNBXxdI1VEhjdzJtYpgd&#10;A7F0iHkWFHkKkO1Q3rcOE4PDBHhY4GB1hLAkd2zSfXldTPFFH0tWe1vwvCSI5eZHeMlKrFKA+ZLx&#10;4aWTz1fK/ApLdVbZS1R30eUXYba8FmXPi6FWAk9TnnfQYJnBQZ5T3c7KA1tYvumvPP9HsUixyRd+&#10;/VteFCC+/Ps/LMHyxd/8zxIs/xecAlGZvqRo8py1vxdoSlNY6No//IFX3/wra8Q8n9vxNs+p75R1&#10;k0guxvGiGN6LuR68VObHL6qDeUXM/pWyAF4s9mV1oRfPpTvxfJI9a/I8WVXuv3TdzWW9CSyfyGb5&#10;dO5SVF9+pkLAWcnz56pZc6WJ5QLM527Us1La6ssNrFiU+y6089z1FlbdbkDjy9OYPzjNzrIcNvia&#10;cdTvEDntLrgkKuOUrI5D1Gaiy9QIyt+LT8YOQnNkPkmfPUp/ZsOGP/3vbwT9X2gqPtPcsnn9EjQV&#10;B4MU0Nyza49A80/s2LIBAx0tzIwM0NFRwdZBne6hdCqaA3HxPoKHWJFviCZljZ7UdntS0upA+1Qw&#10;rZP+dMz4UjdqT0mPoUR6HWliStUHyWlTp6hfn8xWkY1uXRJrVUisOUJM2RECMg/hnribmHJN4qrU&#10;CSnYTVyFEmH5ewjPOSgWKzAqPUJxmyFZtWpU9xlQ2qVN7ZglJQOm+GVuX7Lb0ExVglN1CJbUFRBv&#10;TW5NBE3DWTINJTRaTNRgH5raO9A6tg21A+vISfRjpK2UjspMzDQPilVuxMZQDQO1PShtX4etkSZH&#10;9u8QYKphpnEIW8ODBEnMNtbYSoSv1dKvUwaIXe7d/ltJZWGE+ljjZaeFi6USUYFGZCe54WCqhrmB&#10;Cuoqm8Xe3yY1yYeZ6Wb09LZhbLKLqGhrwmXs2trtpkD6irfAXnHx4SA/fYyNd4gkCstk3Ds675fE&#10;Zk+NCJjiFKSEWANyMhUnvktxLLKjoNyJZeXNmbJTUilvEFMpDCY81o7cklCKq8UaZXDmFgfS2JFM&#10;c38atV0J1HQkEZ7gIGBzJiLajZgoscZgWwGHEaVSGdqaE8kSW4pN1KO41I3ERJulg0OhofoEBWmT&#10;KjaVlGwlRntIgCuRPd+BrFx7iekmYpEmePiqiWlaEBlvToLiMvO5zmKZOnj4HBbVVqa4yImaajeB&#10;jQkVRbYMdkXQ2xZOn8TojppA8hJMKU23ZkoGjuK0o2rZAB1ijg1ivAsDaVybKiIzSJM+GWBnR7Kp&#10;l/uLJYZPSTSf7EmgtsCTcC8tovz1CfCUSiPwTIy2xEgqU1iwGS3NabS0pBPgb0p4iBOhQU5kZ0kh&#10;keiRm58klaiA9JwEDEx0sLQ0xdZWKnSIu6x3AqWl8WRmBJKc5CX32VFclkhmtsTz4hTZZnGybSKJ&#10;jvUlOTVE4kQcOXnJ0uIFlqlkF0RjYHqEjVv/wm6pyromGmQUxdLWl09xTdDSbzMHBuoR6GvOvm1v&#10;YqytRmKEF37eJvgkuHAwxJJfe5uJOZqx3EabNVaaYpZimWZqvCCwf9lclRfN1VhueJjnFM1W/f9h&#10;66+CLEsSNE3QyZicyZivXbPLzGTMzMzMzGxu7m7OzEzhHhyRAZmRXNmZlV011T092/vS0yLbsrsi&#10;I9P7sCuyLyPy76/HI2prdvZB5VxGPZ9+/1E9qggbr0XwVB38xgnZ/hLsIzAP0EYD+DlCS5w4aFNK&#10;xyxD4mMRcSYSR0+cxZFjpxF+9KQEzF+KAGYgbTOQ9ilKGEEawRIkbjvDxxCeoWdpmzTUQ4k0Vlqn&#10;n0GOoGyT1CkV0FuE0KVGHL3Yi6NXB3Hs0TTCX8whjI1gyLMZHLg5gH209YP8Hfxfz+Hg+2Xp2KYf&#10;oen/2ys48Pur8PuHW/D7y13a5j0E/PURDv2Nkf2f77E8wMG/PsChvxCkf3+E/f90B2f/6TGK//t/&#10;hOkv3yH95Xm4brVj/FUHtj/tx8zDBtSOpTIGUzAWE1AxeBKXnjZh43InVLpYxvOPkxBLE3aIaeJ+&#10;PqaZIU9jLNfCZLJAq9YgOTEOOrUchbmZNLJSaXG81WWmIn6vD99s4PHLJTx/tYp7TFBf/biG11+P&#10;4sOvJ/Hsm0E8+roXNz/hvnHPixWCcvuxjWbpwfIdFebvKLFw34TG+XjUTsUT9DJUjkWiZ1OJoV0j&#10;urf0GLvqwBrt9NzrPGw+9eLcC6aRWw7MXLHgghjb+diDnSd2XHufhfMv7DRpL9Z429ieCdv3Gd3v&#10;12BiIx8dYz60DObi2qMlTK23w56bgcx8C63ZhbIyDzxOBSOzBrtLQ3h2YwMDjYVYGGpBgVONRe4T&#10;jSVZSDodAa9ZA49RS1jmY7q3Bf3NBZjoLUV1oZGm6sM4wTnUVYRsl5yRPBuV+U4o4o9gbpBxebWD&#10;YBWPtSLTroDLIkeWS4HVpR7uqzvo6MiCxxuPHsbv5dV6jI7l4euvLqK308XfXYNhNkzV1VpG+Fxs&#10;brVidbUOA4NZTM4dlJgGLC2VYmYyF1NMvEtblDw2YPuu3BvErUfDeP/FGl69maeaTuOFgOODKdy8&#10;RyV9PocHzPVPaDR3XoslBFZw5fYiWjrEOsGV6GqvYN7vZUtQiZmxOty6RjudLpaOWz54PI4FRvje&#10;3kz09WViaIit4XoDqV/KD5ZJbc7Dzm4Ddi40Ma7nYoRwXKSRTvD+zfNiKFIjIV6K67dHJNAuE6zi&#10;QOzDex14/rgL79+M4sdfbeLLD4v4jJ/94gbNr0pO7TdS62txjYD+3Wfn8OMnjLJP5vD3H67jj1+c&#10;x9OL3fjd+238Dz/dwfevV/D+4Tghu4hffbKCJzdHsDzBGD1cgb1zg3j3cg/3bqxhaox2e2MLf/j9&#10;l/h3f/0eX371Er/59df43W+/w3fff4lf//ZX+ObHL/HZN5/i3JVzsHo8UKmcyFCYWYGqCMEd7O5u&#10;EGw92N5eIRwnsL6zRcNex+zCKqZmVtA/NEUDH8XiygYblDn0D45gZmEKu5dWsXVxgdbdh2S5HLEJ&#10;GTgdmwpXdja2mRLuPN7E+nY3WloykeXUoLW6AhUFuehqKMHO9hDal5txptaO0PZC+DXkI1BAr9SH&#10;8EoCqcTOeE7LrPMiiEA8yAq/r8COwyO1OLXZg6CFJvhNVROaxdJkGmJAe3CpG/4FFunsnQizGuGp&#10;ybTLKBw5HYlwwjD0BEF4nOD8uQSzBLEEnjiJABHVeX/E8dNShPc//RGkoT8DNjwyCofj4hFKEAvz&#10;DDCk41CmHgE05uDeYlpvPcL2+hDMRBHORi7801UEv11AyNtFBL9fhP8Xywj8ahMHP2NE/2aHMf0C&#10;Dvx0CYf+dJPgZEz/hzsI+PNTbmmX/0Rg/ofHOPDvHxOiT+D/t0cI+vs9hP/2Mqz/5Tu4/69/xrHf&#10;3ob8p/PI/WQUI8+7cOldH7buluP5Dz1onDyDxokY3Hnbj4s3RmEwyqCkWarEqZT8TdJTEhnPkyXT&#10;VGakw6AzwGy2SdPFpSTGw0ZYFOR4UFdZhK3VEfzl9y/xxZc7+PzbHbzgfvaCgvLoySi+++06vvnd&#10;Im6/bGI8r8DK7Xws3vBi9qoZE5cysPnYhIffF+D8awOmb8vQez4Z+f3HUTqcgL4dK1pXMtB7ToX+&#10;82q0bSnRt2fE6HUTrn1VgetfleDyZwXYfunD3B0Tpnj79A0DFu7qMXVNhvmbClq1FoO7KpqmAdu3&#10;qrB1vQ5VbUpkl6VicqUJl++swJNngsYkh9qggMdnQ34ewVnkRTWN8s7eEh5dXkFdvhXT/XUYbC7F&#10;pbVJQtKHpDOHYcpIhUWZgWyLGa1l+ehrKkRnXSaqmWjyPWrUljrQ25qD5posyBOiUei2wquXocCR&#10;inU26le3B9HbXASrXnSunUVfRyke3F1HPxvbjs6P0OwjHF+9WsPcXAXevqYgbjajvprwnq/A+Fg+&#10;+vt9FJp2vH7N5/VnoqXJhHPbzVhZqsC9O0MUtUFMLmSjb8KOfZduNOLBsz7Gu1G8fDuKtx+m8OQF&#10;H3SvC7fvd+PG435cZwXtGqWW0zBvPF7CW8bG1e0p+HIcaGguo0V2or21BB0tebh4fgDz/CC7F5ux&#10;TuP7uIB7Dgb7s/kYG6M8YdvuQleXD5OTJVjbbOTjGmlqDYztrdjcacbETAnmaJvbFwjO9XpMMA6v&#10;rFShp8vMyOvAufVyfPJiAm9Zntzrx/P7w3jxYAy3L3fhwko1XvAL/ubLTWkmov+RFvGbzzbw1bNZ&#10;fP10Dm9vj+GTuzP45M4MwXkBXz1dxGtC+afPdvD+yQJeP17FykwLuluK8PTRdfzz3/+E3/z4Fb74&#10;7B1/9Mf47LM3BOYneP3mMd588hJLK/Ooqa9lI9KOwdFR1DY1oaKuGmVVjTCaiqHWZkGpcWB14yLh&#10;/wRzi7t8zlWsbt3FwvpdLG8/ZAt2H/O83NpLmK7cInRfY3b5NhuRixie3MHw1Ab6RpfRObiIivox&#10;ZBf2wpbZDq2LjcjD+/jd335N05xmLMqFwWBBWSk/T2Ml+rrKaOxdyOwoQgTh6Febg8DabISU2hFO&#10;E/AvsuMgK2ZABaNwtRuHqghMPu7YQDVO7fYhYrsLgauE5lwtQqbrEEq7Dm7JR4CI78U2BGUZEeHU&#10;44RFi6CUBPidPU0ofrRMAcp/C86Q46ek2wIZ4YVhCvsMYkwPIDQDTvE23ifuFxYafOasdMwzODoK&#10;wbExH19bxHaahB+NIoA7UAjjVvC5ToTeH8Pxd8uIYAn7fBVhbESD+N/7fbqOAwTnQYLz4I972P+7&#10;K9j/h2s0yjuM6g9xkGbp909PcPCfCU+WA//4CH6i8P7A31yB8p/eoP7/+S+I+8szBPxwEUnfbyL7&#10;VisG9iqwerMCXXMaVHadwcC8ARdutmKL9V6jS0J6WhJU4kwgcUZQStLPxzQZ1QlNjVoFvU5PgGYg&#10;kTu/3aZDHhNBdRWBd36GkNzE7uUOdA07MTCWicWNcly+14rPfz2D19/24uHnjbj+vgYzN9w0RwJw&#10;OQnTN9W48RUj/DcebL/SYepOOsZuavg5tRjas6KXoOve0qBlmZF4JgGtaxr00DhHruqx9tyBK1/k&#10;4NqXBVh+aEf3ZhoNNQmjl43o2UrF8PlUtM6fQe+aHHNXPYzvjOTzmZhcLkVlixFlTTZMrXajqrUA&#10;CkMytGYFlLoM5Bb4aNQK9HRUY2KwCdeZmmYGGtFVk0cY5tAiawm6WbRU5UGZHAW7JgNKNiJ2jRJV&#10;+WxESrzIcSlh1sahptSJ1YUujDDpZLsVhOYZ+CwqFPuMsKtjsDrZgo3ZdlQXWFGYaYBeGYu5iXbc&#10;uLKIumqXdO56c7MbWdnJ2NhspXG6mehqcfv2IDrabLh+dRh37ozj/oNJPHo8h6+/uYIXz5ZooWps&#10;LNeSOXbpUOLG+VpcvN+Ezhk99j1+Poinr0fw/N0Ynn0ygrdfTuHle5rn5+N49qYXN5524drDGbRR&#10;kfX2NMKzDM8/7OHb37xH91AnvFTl/pE2NLeWoqkhB0sLLdjb68edBzQmUrq/KwubbI0u7nYxwnsx&#10;PVlGWFZhcKCYsK2kfRZidq4aq2tNWFiswfR0KS/X87ZyDI/kY2g4n3aWQ8haMDrMCDJfhIs7jXh6&#10;bxQPbvRjgya6SsjO8DHn1+twk4Z6c7cJbx+P4o+/uoA/fHMOHx6M4IfX8/iGUe6rp7N4cmVQWkHy&#10;T19d4n1TjPMt+PrtDj68uIBL/DOry4qo+Q6qfS8/xxKamttQVV2LikqxnEQ7Ojs70NDYgKqGOmTl&#10;FSAzpwi+7GK4vIWwO3N5Waym2Q6juRh6Uy7S1Xa09kzg3ee/x6Xr77G88RJTi8/YCD3F0NxddI9f&#10;xujibQzMXEdd1zrqOjdZEddQ07qOisZllNYtIrdsEsU1cyiqZkxnKahdRVHzEjonl9A+Mob1izcw&#10;PL2LgvI+ePMaUdtchdHpdtQP1CG9jFZZ4oN/dT78ymmUxRYEFVnhn29GWIk4numCf5kT+0otODJa&#10;iYRLwwg/3wU//ieBy40ImKpC4FApgvqKEdieT3DmIqwuC4dpnOE+E8JtGmlYkV9ctNT5Ey6gKcAo&#10;jnGyhBKYoojL4jYBzf9D+TcwDTh7BofEMVICNew0X48WK+AZIGdsF8OYLBkI4mc/VOPEoUFG9+12&#10;BO31IujuKA6y8Twkzkl/s4qDTEx+n24i4FcXceD7C9j/axrnH29i/59uY/+f72L/X8TsSPew/x9p&#10;nIzm+/56H/v+fAd+v7+Fs7+9j9b/9T/A9c9fw/9XV3Dkx13YH44gn5F0fKsQYyuZaB/UYfNCDRvD&#10;IVy+OgWFShzTjCc0ZYRm6sdTKRnTZbROMbemRq2ETqeRLicmRMFs0SA3z4taJoIymnROcRrNrQhd&#10;4zZGXxMGF+24/LQeu48KcflVPi698mH9kRWrjx1YvOfAxlMfdl67sfHCgJ23Jmy9NmPsejoGL6dj&#10;+q6R4FRg6pYVk9fsGL1oQfc6QT+eyriegLaVZIxfU2LrhRPn+Lo9GwTmdBJaFwi7TS1G9wyM6Vno&#10;WaFNnrdg7WYxFi8Uo3vYheYeFyqa7ainyRXSCD1FNsiNCTASdDaXGVaHDm63lrZWiOoSp7TU7lBr&#10;uQROMaSouZrv11SM+tIslOe60FBaAIsiHeqUeBRlWtFSW4SCLAsyGe+tJtpyTzFmZ+tRyfpp1SbA&#10;rk9kFGdUL3NhuLMMM4O1NNUzKM7Ww5ARi6IcCzaWhlCcb0Jrcy6Wl9pRUKDA2FgJxicLcOV6F775&#10;9jy6yaOxsXJ88811PHgwjas3h9DSZsXtGyMYZyoe6vNS1sqxslWB5gEtlm8U4dGvhrDv+ZtJ6ayc&#10;Z59M4M2XM/jixxV89t0Cvv71Em4+asal+42E5hgmFtpg9cqhMp9Fa18BI+FlXLi2i8xiLxrbq1FZ&#10;LY4NZGKWlra3N4Qbt0awe64D64yGm6utjO1j2NpoZXTnzkzwboge3ZU2DAzkY3mlEYuLdYRpGfVZ&#10;gJNRf6YSExM0JXF5thwD/R48IvyePhzF6mIJJkd9GO5h5eGPMDeajznCdYXmenevB8/vDDOe1+Et&#10;W5DvX67h/e1RfPNkBn/6YhuvbvXjmzdL+Pe/v43fc2f44vUG1ucbsE4jW5wZQqbLB5etkKUchYV1&#10;yMurohHkwOMuhM9bDKczXyouVz4s9iyYbdmEYy5MlnyaZT70hlyWbFpHNneiTCjUHqj1blj4+Iq6&#10;flTVjaG6YQH1bRsoqJri7zcAa1YrimrHsHnpLcoa56B3NLI0QWtrYkVshYHFntWNuvYNlNTNw+Lt&#10;gNHXD2fhKNxF3bBm12No6grjw2P4isdQ0jDHP3kKhS11yGyvQgLjeAjBeLA8EwdLaJQ5JgRkGxGS&#10;a8HRQifC8mzwK6ZhjlUj6tooDl/pR/BaCw7xvwqZrkHoSAUC2nIR1JSNsIZsHGnMw2FGJXHMMdCm&#10;wlGXEUdpm36JMfCjaYaJjp9/A8ywY/9faP4CTmGV/7b8cp8U0xnXg7gN5Tb8TCRCz0YiKCoSfrFR&#10;2B8XiYNJ0TgohjcZUqThRwdoFH5dhQheaELoxT5paYwANvQH7k1g36NpHPqEUf2LHfh/t4eAn67C&#10;74+3aZSE5T/cJTTv4NDfH7I8wv5/R4j+4Qb8/3QLh393E9n/808o/S9/QsS3N3CEsTn/2SJmro/g&#10;0t0hrOzU4+5D1q8fr+F3Pz3Ck4e70GQwkicnQfGvwBQdQTLIxdlBApoaFYtaOrUyMSEGRqMG2Tle&#10;1NSVoLLeg6omPbrGLBhY4E5/owS7D8tw6RnTxNtiXHjpxeo9HdYfqwk6PXZfuXDji2JcfOvD2mPC&#10;+xnj5EsnIanAzH0N1l86MPeAr/MyG/P3PYzmfG3aafloIvK7I1E2HI3xyxbM3nCgdSkFlSNRaJqW&#10;SYPeayeTMX2Nz78hBtFbsX63CNMXCJHlTNR3GuHOS2R9tcCWo4bJp4Ej1ww9AWfz6SgOZoqDFr19&#10;9fC4FKhitK5kOnhxbxfvHu+hr70IFQVm9LeVoTLfhc76MpRmulCS6YFTr0JdaR4GOxtQXuiGTU97&#10;VZ7Fwnwzbt2awdxUg7Q4Wmm+AYVZKqhlR7A+14ovX1/GZH8pinO08NkUsGhplUvDlB83KsrsmJtp&#10;Rk5OGqbJlIesD/cpdH/80z1yqAhiAuInYunt91u4w/+zscXApFyGOwTo3gXK1LdbGJ/zUUz06JjT&#10;o3fFjH3n9hows1yAvdutuPNiQJrf8vzNOlx/2MLKUYfLjxp5+zi2Lg+ipbcAOaVaFgMqG4qwd+08&#10;RueGCIMi1DWWIIc/3sR4M22zDeurbRgbLiEou7Cy1IxVwvPGdRrRehsjugBjHc6f68eliwO4sNuL&#10;5cVGjI+UorHWjopSPabGGM83u7Gy3MLn1xO2NMzdZty91YettUr091jQ22HDwkQxthZrqejVuLbd&#10;ibcP5gjFdXz9ahmvrgzhh6fLeH9zFD+93cTfvruGt/em8Jff3MY3n17E1YuLGOxtRnV5HnKzvfB6&#10;siQg2myl0OsLoNN6oVY5oUi3I11uZ8RysMKLyy7uCA4kpxqRKrMiOcWGlBQHEhKtSEq2IyHBivgE&#10;C6+bEZeoR3yyBkkyPVL4OmnKLOQW9qG5cwM+bjOMZZDri2DNbMDs+j20DWwTmPXQ2Zu4bYHZQ2Ml&#10;NMU2r3wCVc0rcOX2wejtgjmb4MwbhDNnCJ68SWSVLMFXtgR70ThyG2cwev42soZ6EZFtQKCI4axE&#10;fgVOBOTY4M//yj/PjP1eLQ6yEp8ZrUXcxWFEXOrDvk0aJuNv0Gi51AkT0lmAkIYshDKWh9AcgmgO&#10;AXy+mJko0KpCEKNYuEUtmeChMwQiYfcLNMN+hqbYCnD+K0xPEIr/tvx8f5g43nniDA4fp2XyshT1&#10;aa+it/1fhzERoAExkQiWJyJYK8cBrQx+mUb40X7FxMZhFwcRyLoWcHsCAYxcB18swu/DFgK/vYig&#10;H2mbv70O/3/4OLHHfkLzAGG5/y8E6D/coYXewsE/XMehn/YgZ0Sv+2//iLNf3cLJd9vo/uImPv/p&#10;FX79m2f4298+4F/++Uv8018/xb/847e4c2ULGhqlOoXRPIXAJDSlHnRGdQFNUdQqBYsaclk6oRkP&#10;o0HH2OihcBShracIDV1mNPUrUdEVg627xbj3eSvOPc7F5kPGw0c23GKMfvBdPq59cGPlrjBBFy7Q&#10;Ei+98+DCayd2njmw9syIcx8c2PsyB7vvs7D6jMDcU6NyOhrtGwr0njOjeV6FzlUTGmdUaJ5To34y&#10;He1LWgxsWtG2qEXFSCLNU8fHqNC3psfitSIMrnqweKkW9T12eArT2Hg7oHOkweBUsv5ZYHZpYPfq&#10;IVfGwWpXYmCwAXarDJXFNvR3lODDy6u4d3UJ/e3FGOoql1aSHO9tIiSzUVOYg8ayYnhMelQX5SLP&#10;Y0FJnhO5Xh30mihpsuD79xcxxIi+ttCOga4Cvq4WZXkKdDW68OL+Et493aDFNsKmS4ZeEYfB7jqC&#10;1wGvMx1V5Xa0t2SivzeHgJyVlv2+dLELrS0u6DTHMTZail//+ja++GYXuUWxtE0DPv10HZ99LjrH&#10;xfHbJFR2JKNxQoPyARn23X08hOklRuAZH6Y2GAMeEnJ7FZjdyMPOtWpsXqnA2sU6LO+0YnKxAc1d&#10;ufCwhckqsGNmYQy3H1zG9MIQ5pZG4MsyobIyE9sbIyz9mJ6ow6U9AnerB1ubXbTLdtpnLwFYS8pX&#10;0h4LcY6g29midS63YnSoBJ1tWSgp1KKe0au7Ixtb6+L+dgwN+LAwW4TzbOFXFoqxNFckreexMFmO&#10;+YlyzBG4D6+M4/1DMbFGM55dG8afGM0+3BzAZ3cn8enDRfz44Rp++vohnt3fwUB3PYx6DzQqL1RK&#10;BzIUNmQoLQSbEfGpesQmaQg+5c9Fhdg4JWJjVUhMNBCKBmkbn6hBfcMAtPpM3q9FYpJZKjGxBsTF&#10;m5DAywmEZhwfF8/XS0wxQZbBFtXXQDtfRnZJP1TWCmgdFTBn1iG7tBd5lUOw+loIzAbJNnX2RkKz&#10;RSoGZzNM7laaZjsf3wZTZgdMnh4+fpjbIbb6w7DkjsNWNAVz/gQr/iPkTU4jjGYZVmJDSLEDIWzd&#10;Q1ghDzFSiWnbgjrycGKpBad3ehC+1ooDkxXwm6hE8FCZNGHHwXovAsSg9xIHAgsY6VmRDzhV2M8d&#10;44BRLk2ucVCXRnClSgALSIzFIXGMklFbAC9MGKOAH4EoYCliuACnAOIvRbLQfwPNwwKax8RzTn7s&#10;cT9zBoGM6qGM6ofPRH0cskRwhiTESsc7xdlGAWYlDhLmB1pzEbjSiuCrozj6ZAkhzxdx8NUiDrxf&#10;w/7PNxDwwx4O/voq/MWMSGLgO2F5UBgmASqK1MMu5ub83UUc/90t1P7XvyDliztIfXsB5/78KX76&#10;wxf4+tOH+PD6htRBuLs+ipXpAeS5bNClyKBPUyA9KVla9kJJYApopopjmzRNAUm1WkAzAwlx8dDr&#10;dEwyOYRmIfpGqlDTxkg7qMH5+w24+oLS8rwWM3s2jO5oMUZTXLntxvlnOdi+l4mFPRemzlnQvyrD&#10;FoF6+a0LO09pljTOtedGzD/QYfiKHLXzZ1C/FI3mtSQ0raZgjFF9+rqXJpnDKG5Efifj77obC4zf&#10;3StGCZplQ4ko7Y/D5CUfetcs6Fy0oXZQC2vRGZhzYlHcYEFhjQO2TC1hqYWX9UllSIMr08R9IQXZ&#10;TDD5rCtmYxIjdjpuX1niPreFubEGbC72oqHcjbbaXLTVFKK/pQaddZXItplR5HOjs6ES9eX5qCzy&#10;YoS26nNnIJMJt601E8MDJdIEw9trnYRiLuYnqzA7RhMnUzbJpttX5uBzKBnhUxnh0+G1qmHWJsFt&#10;TcGNS9PkRgPu35nAtct95FMLluab+BmjKUsJuHixB+9ZP4qrktHUrsP2xQbcezqImfUczOwwRfcm&#10;o6JfhmZxTPPtJ3O492QQ25casLhdjgdvJjAw7cP4Yh4mlwrQPeogLItolGXoHy/FzFIbymu8sLtV&#10;KCrx4Pz5JSwuj2JucQQra5Po6W/A9s4kITmCyYlGlnqWWhqmOGOoC/NzDSR7uXTOZ1url0DtxNR0&#10;Nca5o47yBxgbE/Px2VFcrEEjt/OMhxd2u2mlbZhhFJ8YzcKFc024eqkLe+e6MM2oP9Kdh+ZyE8YI&#10;gJ4aOy4RwM+vjeHCbDGe7HXhu9c7eHRtEZd3F9DMP0jL1j4pIY2gMxFyDiQm0xBTrZArHEiSmxBF&#10;UEbGZyAmXs4iQ3R8GrfpiI6V42x0GqK4jYnLQCxv6+mj/dW04djJON6fzttVhKWR4NQSsoRloo7X&#10;tbRNLRKS9UiVO6DR5/M3HEVN6xwBWE8QVhN8tbTJOtgzW+DKJgzdwjQbCEoBz/qfLzdKxeQmPGmm&#10;pkz+6d5OWDy93PbCwMu6zG6Y8sZgy5+DuXwc8SWVUgwPY4sfXGCjJdoQUOSQZiiKmmtB7IVBhK0z&#10;is9UI2CoFCGteYzfuQipz0Iw/+cQVvAQPs9fzHNpVWCfMQ2HbEocybHiaCZf166VjmsGu/U47DEi&#10;Qq+AP2O0iOmio0cyxRM/96ATpAJ+AoTBjPBiGJLYCoMUcVxcDuZzxHFMMZ5TPM7/zGn4sYhtAOEp&#10;jDMwmtaZHIfg9CQEKVMRoElDiNsAvyI7DvHz+803InBvAIGM6UGEZtCnG9j/2Tr2f7WFg9+ew4Hv&#10;LuLAD5fh94eb0hhOMYnxfhYxljPg391FwF9u48AfruLoT9dR8X/+CVpC0/zqAiaf7GFUjGWuzUFd&#10;hQcN1Zlo4s6f6dBBK6PhyOQwpCv/1TTVGenSDO4SNBnTDUat1BGUkZbB+pcEq9mK3NxclFUUYHK+&#10;FbNr5di+2ojH72dx4xlBcJOJasmE4XUL5vZyMbbFKN8tQ227EmUN6ahokqNlOAMLlyxYuqHFziML&#10;DZRQeerF+CVa4nYKOtYSMXAhA7P3bBi7YUDXjhyjl4zSbOx9WxbUjqejb8NBy7SjtDcOpQMJKOiN&#10;RvVoCtbuV6B/0428NsbxTjkU3gi4K9LQPFyI/J+h6cm2wmBRQalLhctnQHlFFqqrc2GzpLPBiJJW&#10;ltxaGcCV8xNorHKgutiK82xouhoL4TamY3G8D8MdzbAo01GS5UZfWw3K892oLs1CUzXhWeKCyRDH&#10;huYoqissKMiS4/XTbQz1FGC0r4AGu4PhzmwMdvjw4dUleO0KaUVLj1kDp0GFAq+Z8JSjozEbO+sd&#10;uHyhGxd22gjQegz3lUoTgeTTWEfHCjG/Wo7eYRcbMDdmVkuwdK4cw0tuTO/mYmDViu5lEyqGkrHv&#10;22/X8fTZCB6/FB1Bs7h8h1a414Kdy+2YF2tl0DD3bg1LM4Bfvz+HtXNDWNseRUtXCYpKbehqI+hG&#10;+SFWx7FzfhErG5PYPDeN83tzWN8YxuRUMzq68tHHVmJmtp6xvBa7OwMYH6tGX18hVhjX1zbFGUKV&#10;6BssxMXLfA534PauTIyOFGFhhq3JZAktU4yXKkBvt4OxvQnntlowRWC2EKy1pQY0lVlQlaPCREc+&#10;vniyhTu020W+3t0Lo7h/bZk/eA5krNgxcSmIJvDiaH4pcjMy1C4o1G7GZzPSFS6kpFkRGaMmAFWI&#10;ipFJRcAyJi6dsOTlOAFNGeEpXkeGvMJKdHQP4vipGJw6m4STp5ORlGKkiRoRG01LTdQiLkGNWNpq&#10;fJKOkd5COLvhzmpER/8GiqoGYHZXwZndyNLMiNMMJw3SKcDpbYLRTUh6hG0KaNKOxdZFiLrrCMkm&#10;ArPrY/G20T6bYczsIkxHYMoag6awB8fz8hFc7IJ/kVWK4WJGoTNsxORbg0he60NIXwn8WrIRUOcj&#10;TG0fp3EjAANsaul4ZSBNMsiQIYEpSCdHqFklTdt2jMAU5Ugmo32pD0eKnDhe6MIJD+1VliiBTkBO&#10;9IwLOIpOHdFT7ifKzyD8BYaip1wUcf3Q6VM4yHLgLLdnT0vbfSz7o05LZw75J8UhMC0RgZpUiMk/&#10;xAQe4jTOMH7HgGp+h65CaQKSgM1O+O31I/jJHII/rOPAp6vw/3oH+7/YIDjPw+/Hyzj0m6s4+HtG&#10;cQHMP93EIUJT2v7hFvx+dx1HfriE0v/pV9C9vQzl7ghsjP8eeypyPQqUFJlQVelCQaGFBimDzayG&#10;Ua2APkPxr51AAppioo40WYrUGaRSZkCrpWkytqckJ8FusyMzMxMlZYWYmGvF1qUWPH0/h+sPRzC/&#10;RUmZtqNrXI/lvRLsPWjD8HIOXDkxsFjjoNKcZWKRUWRysHm1HBs3crB02Y7eBTkGVlRYv5OF7Ue5&#10;OPcsF3O3LZi5bcDiQ+74u8mYuK7BLG9buu8hXC2M6GkEpwUNE+moHE5GXtdZDO+6sPGwBu2LVngb&#10;YlDapyY8lagadCO7Vgedm9D3KOFhujRblZQorTTLk40NaiHrQXGhGykJJ+GwZGBmrAUttT7pOGSB&#10;T0XjbMH6bB8bmDj4LLRBBX8//nZaWQIbIDXjPN+3sYSXNShk9JennoQs5Ti6WguR5UolgMcx1F1M&#10;IzXj+f1V9DR50FxlwR9/8xJ2Uyo0aXHItBmR67Aiz2lCrkuNHEcaZphGV2erKFqFFK5+NNa44bSl&#10;IDcnHRtbrdLIhanFYsytVWCM6btj3Ib2KRO6580Y2XKif9uErnUN9j2834nHj/tx804XrtwWU7gN&#10;YetiOzr6+EE6PCgqN6Kfb/bi3Q5+/P0zfP7NA9x/fB6zy51oas7iFyxDD8vG5gRm5vvR0FaKjd0Z&#10;PHi6h8vXlzE104bu3hKMEJLjrMybm4TyRg9GhivQ0pqFofFyjBKY/aPFmJqvxR5j9cgUNbzZjGvX&#10;BrGz0YT+bjfGR3IwwM/U3cnY3snWoDuTLb0ZDTU2eG2JqC7QY7yjGD9+ch0vrs/iw90VvLi9zT+o&#10;G2aDEmcZ56ISUhEnIyxVFqTrHFDp7FBorISmFSkyPRQqJ1IIvJhoFeLiRJzW83YTkmWM7EkEX6KC&#10;sFUiJoGmkKohALVwuArQ1jlEiCbjTGQqi5ygNCI9w4XYGFpnvJoRXRQN4UnzpG2mZTihMxehsXMR&#10;HQNrBGS9BE1vXjscjN1WTwucOZ2w0jrN3kZYfDRLgtNMSIpicNVB5yJIPcIy+2BydtBSG2D21XPb&#10;RQiPQ+/tR0ZhM44W5eFAqR1B9dmIZjxKZmNycq0Jof2EJXd6MQnGQZ0MoWo5QlQfJ9g4kJ6IoLQk&#10;HMmgwSUnICAuBkGJNDtxrrg8GcEqGfz1chxiCbSrJWgFiEMAuVacyLYhQkfbjImUjm/6CWiKeC2O&#10;SUZHSwPhgxirA+NjEJ6aiJCkeISlJCKcRdwWyvcL4Xv4pcbDPyUewbw9iI8ToAzWyBFm1SDCpkEo&#10;3zcgU4egEjtCK2jDtL7QlgIEcmfyH62SZp8PuUho3p2SZj/yf7+KgM83EfjVDg59fR6HfnUJBwnF&#10;g7+9JvWo+0nAvIF9P13F/h+v4eB3ezj2/WX4/t0b6F6cQ/JEHVJtyfDZE9BUzzpI0ymrsKKuOQdu&#10;nxZujwF6bQaUaQQmTVPEc5VYJ4hFNNYy2qY4pqmkUcnT2LDy9zQY9MjKykVJaRE6essxt16NlZ06&#10;dA54UFiVhOqWVKY+K9qHdSxmdIy64Mvha6eeQrosFmpNCrLytGjvd2NwlvvGlJmQ1aGPEbJzUoFJ&#10;xveNB1mM7Uxnb7Nx7Yt8nP+Qie03TszdVWPmjhoT11QEpx5zN3wY2rKhhoZZPyVHK2N6cX+CtO5Q&#10;XgffpzmZJqpHcY8ZpvxEWHLSGM3TYTBxa82AhYaXxf/fy7TR0lSJ0qJMxEQehlkvQ2m+FWUFJmws&#10;duPS9hjyvXzvoWY0V+bBrk2Dx6iBjr+Rg41yAe315qVltNQXSD3oxXkOpCQSmkmn0NdZAbshHt2E&#10;53BPOToasrDENOuzxBOOKUyS43CYU6FIjiKQ05BpMcNtUCOLUK8vcWCM/9nWYj06mmzYWu1AFaXP&#10;pCe4vSno6fXh6+8u487jCVQ2qVDbpUdtvxbNbLQax1ToWNCid1t0whVi32dvZvH2xSSePhrF3VuD&#10;WFqswg6pu0x9bW1yQa8+zS9ARR2vwvZGF968voCvvr6LOw/WMDndiIHuIowNVWJhoY20HkRDSy46&#10;+yowv9KP9Z0xLK32YH27X5p5Z229FduM4xdI+bHBCnTTCtvbc9HSlomFNd7HSDU0U47BqWJML9fg&#10;/rMp3Hk4jI3tWiyvVEqD5ieo0UN92ejr8GKJ5jo5WoGGCpO0lvL9CxP4zYcbuML3fHhxBouTg5Al&#10;pyDybJwEuTTC0eLNQ2lTE0qba2Hz2hgvsqE1uqTjkxlKGxJohDHR6TRFDVLTTNDoPNAaPJClC3gK&#10;4Jn5WjqC1kZLtbN1daKhuY+A1SBSRPeYdL4GK4HeR7tU01CV0jaW8IwV0KRtptBqVZpMWmobv+t5&#10;Rq0xeLPbkZfXy4rXDWtOG0y5bayY7fy8LYzurTBmtUDna4KOEDUKiLqaYbC30ka7YWQsN7tbYGFs&#10;Nzh5G+O6IasdytImnK6rwKnxJsRt9iFytgVHe0pwsMiMA6zk4jjkvoRIHIw8jZCoqI/R92fAhUZG&#10;SRNriLgsinQ7bTAoOkqC3qHUOBxMS0BgRop07rmfRiYNRA+3aXHaZUaEPBUHos7ALzqS0I1GmDwF&#10;RwiVIyY1jll1CGdDFsFylDFKXD/M7RELgUhjO+wy4DB3mJPcYU5kWXGY0fuI14SjjILhWWaEeY0I&#10;8Ro+HnYoFWcyeRBUQ9vtKcWR4SqETFR/nIF+uxP+V4fg92gGh14vYf+bJfh/vo1D3+wyol/A/u8v&#10;YN+PFyVw+jOqC7s88OMVBHDnOfDpDiK+vALj755C93oT9t022CvkGJvMxvpuOfomXajtJFgaM+Aq&#10;iIM7RwaFUpxCmfRxGd+fj2mq0tnAxiVIRa/WSXNoirXRE5lWDFoxfRnrY3EJGhvrUFmTBR2hIJaa&#10;zS2VoXlIRcvRYOFiHqbX8jEwmoPyUiONNhYJsUeRnBgLuTyRz4lFfmEasnMJj4IElFQkoaWXtnmj&#10;EOe5k++88GL7pQ0XP7Hj0uc+7H3mo3Vq0H8hFoMsE9cyMHFFgNOLxhkZOpa1aJnVoJawqBxUI7uJ&#10;0buGsb1dA0+VArbCDLiLDFDoEyHLiJUM0+4kaOpzkZWpR1d7NXJ8VsRHHYPNIEcW7xsfqMV//ucf&#10;sDDaCHXiCXTUFGJ1ckACpQCbLDoGJqUMVcUOjPTWwmNToL4yF24xh296LKF5Gr2d1fA6M5DtVWJ0&#10;sBLjZMjiVCPyPOnIcaaht7UEBkU8DMoU2HRqWHUqWLTpcJvkKCSoG8pNWJyoopn6MNpdRuvVQK+K&#10;hNuZSNtX4erNQZy/2on6Dj3KmuUob5dhYisbYxteTOy4MXrBhItvyxnPP1nHrz7dwo9fnud2F5+9&#10;3sDX7y/gyZ05DHRko67EhFsXJ/D5q/PYoyVuLLXg2ZMN3H+0wSg9iY0V2umlcayuttM2ezC3RLPs&#10;K0NxmQMlVU5MLxDAm12YmqvB9rlOzHO7S9sZJGzF+aQ9nYWYm28mYHswOleNjmHGiY0G7N0cwtV7&#10;/di+0oilrUrG/lrsbLcSmFkYYHTvbfNicqQMcxOVGCRAJ/vy8PT6DJ7dWMTiSCN6GoqlIR+RkfFI&#10;k+tgtOTAm1+Jpp4+zJ9fw+atTezeWMPlW5eRmVsmQU2eYUEcbTI2Nh3R0XLJHDOUVuiNXiTSNFPT&#10;xKJYDiQlaxnj9VBqHaw01P+Caulx4vHxiUrapULqhc+guUZGi2OfwjJFTBfHOMVzCWOVF1ZrCdqH&#10;1jEwewX5JYMoKxpBTk4PbHltMBe0wcV47cnron22wpLVCq27AXoap95ex5adsd3GmG6vJ0CbYHU2&#10;wyw6jgjU9OwmJJU1QDs4CO3cGKJHm2mamdgvJtigHfrRGA8x6opzxvedOoGDYkC6GNZz7ATCjp5E&#10;6JETUsdMkCjHxNk8J6TOm0AxNOjUGQmmhwhEAdsAMYuRACMt0T85Dn7ciSVrpakeSqA5pqfgKM3z&#10;KGEZQUsMZuwPc+kQ5tAiglZy2GfCEQIyItuCENpaKOOev4efkwYcLBZby7MiOMf8EZD5NgRmGuDn&#10;0uCQmH7OR5iWeRBeIaDplSZGFpN9BLMhDV1sRNhOF4KZXAIeTuPQ8wUcIDgDCM2DX20znl/4OHbz&#10;u3M4QOMUUT3wt9fhR7v0/2IHBz7ZQsQX16D+idD8sI3ip2MYv9aEFUbllYu0tdulWLlWgKWrBZi/&#10;WMT/0cV6dhwZskRpNUpZUuLHGdxT0xB9OpIAiYdeqZOOccp4e1w0o7zGifzcPEZ97i8FlUw58Yg6&#10;exiJCUdR1aLF+SdVuPiqGHc/tOD24y5cutiJ3bU+rMx0Ybivhq8dhzj+B5VsOJ4/XsYMY6dJcxh2&#10;63H0jlqxc5+x/VEW1p84sPzAgIXbKize02PyhgabLzzYeGbH0gMxCD6Z9zswfc2Jlvl0tC1o0Dpn&#10;QNWQBiXdGuQ2K2AqioGzMhX2onR4CW61TQaZOhGpigTIlfFwujWoq8+D1SJDWbGH0LQgLSkS2U5a&#10;ckMBpobqpRmPxFIXHl0K7lzY4H7aC5uKFmvTQ5UkRh4kMsIb0d1cikrG+/GBVmgITL2K75N4CpVl&#10;PpQU2pCXo0W2T46JkQrcvDqF1oZMWHSxaKzIho7R3KxOg8tigNtugk6RBIcxDbluBToJy+YqKxpK&#10;mRCK7CjPM/FxtGZTNPILMtDV60bPkBu5ZbGo6VRgYj0H4+s+tLHxmNx0YfF6Duau+rDvk4cz0oSf&#10;t8534fxyA57cmsBvv76BL1/v4jwV9sbuKO5fnsH1HUZlRp7F6XpcIyx3z4/hPM3u1vUlXL44jfU1&#10;MRC8GXOL7Zhd7ER7dylcWSq2jrW83oqOnmxMTNBAZ+uwttjGL5DNeO3ExHgN5haaGc3r0TnEVrdR&#10;j5G5Elx/MI71C83YutiEC1e7sL7ViLGxfAz356Cr1SP1ni1N1ePcSjvqS9VYYcS/vNWHzTkxg/og&#10;0uJZASPjIE/XwObIRUFJPerbezAwM461a+u49HgXj95ex9zqNPRmJxKSNJDJTbRBOZKTNYxQZmQo&#10;rNDq3UhXWHi/gKqZkVxH8Kkks0xTmJEiN8DuypceJ6CZxOcm8n6rLRcWW74U10XnkIDlL0XEfa06&#10;EyZTGS1zCiuX3qBn7CLKK8dZxlDbMkfT6ENmQSd8jOzu7BY4hGE6qhnFq6G3VBCWVdC7a2mZ9XDl&#10;iscw1ue1Ql3ajgyar3xmBIkTXThcmg0/GuC+uDPSLEQBtEX/06dw6NRJqRw4egwHjxxF4NETCDxy&#10;DCGHjyOYJYCXA44el0AqSrAofEwIIRoqesBFp87PnTtiGFCwMFXG+EBapX98NA4mcEuIHlbJcVir&#10;QKg+A4HGDPhZFAhyahDCnSk8k5Ge5hjOeH+4yIlwlqACq7QqpZ9Xj/00lBBCM6zAjkCC08+nhx+h&#10;GUhYCmgKeIplMILFKpZlToQ15yJEzDQvlgmersNhNtZHb4wjQOoQWkDwu3UEvFvDAUZ1P4JTGKff&#10;93vY/+0uywX4/UDD/OYC/L/cwf53mwj/4gqUv3sGxWe7qP5iFRtvRvHki2E8eNeCK88q8PRXXfj0&#10;H8bw+R9nsXahDhnppyFPTkRKQjyS45lu4uIQGxmNk/yNI0+egVKmQHoaYUMLj4oSp1YakcOkU1JY&#10;ivrqRtgsKjawh6C3HsbkmgsPv6zH8+/q8Mn33fj621n8+psdfPnqIvfHJVzdnoBJWBVNb5Oi8pmY&#10;h/XBIKaGc7C1XY/lc4yi9woITR+GL4hTIS0Y3dWjejQSZQOnMXvNjcnLZkxc1mDymgZD5zVonpej&#10;eVaNrhU7GiaNyG1Jh7k4FqbCOGhzomHIS4CtQAVjphIyLe05g99RFgcNG2INQZiVbUYVwVVc4IbF&#10;kAGVPB5F2TYKTikaKu3obPSiIkeDhhIXPnt+l9DsgpcWWJxpoQk6oUyKRTHrw1hvA+rLsrC9PE7L&#10;jIYiJRKK1CiYdakoYsNZVmxDlpcmWKzDxmo3xodq8ejONupKfUiLPQUNG26vwwK7SUvzJ6StCumQ&#10;wNxYPW3TiuoCE5or3OhqzEemUwaLMQr9A4z8o3moalCiplWFxj4tuibN6JzUo74/BUNLZvTOm1HT&#10;z3R293wPHl0axCcPFrA9U43lkVI8uTaOa7TBHRrggyszePeIVrbUjp0FVpZzQ7hycQxTkw1obcnD&#10;QH8tpifb0MdIPjpeh5m5Nswv92CR8Xx0qhVd/dVobs9Hd28RurpysErwzjPW97YXor2ZJB+vRn2j&#10;E73DRegczqMJip6rGmxebMfqdjNNlaBdqiZYKzEyko/Odjc6WtyYYisz2J6HxlIzqgtV2Flqxmhv&#10;CTqaymDSGhAdKUNaugE2Zw5NsIY/Rgeae3vR3N+KlSvz2Lo5j3PXxfncvUhMy0AiYSdMUvSIC2hq&#10;NR7GaAPtUElb/NhbLqK3eFxSio5bLRJSaI2EptGSRRv14WxUGo2Ur8P7FYz6RnMOb/vYoy5gmcBo&#10;/kvRqLNgMpZJcFy/+gZ3Xv2ErqEdNLYu8He8iOqaURSW9sDHCO8qbIGzsBk5tX0o7hhnpZ9F8fAs&#10;SmdXULnGyrK5i5KZZZTxeunKBrQDgxIs9+llOJASixCaYBgBJ8AnOmUOEpYBAoLCJAnGwMPHEMQi&#10;gClBM+KYdFvgEV4mKIV5ihJ+5CTCDtNGI45/HHv583ChsFM/T/cmdfacQQDfz4+WeZDwDGJcDWcs&#10;DyE0xXhOMUQpUMzC7iDwCE9/lxaBtMvQApt0ZlIAd4jAIhtCaAKBeRZC1IZgXhZnL/nlmRFUbJeg&#10;Kmz0gF2JfbYMBIuhVIzoIbWZOCLOj2fSEXNs+k9W4+BCAw5e6EPog1mEPadpPlvAvqczOPhmBX6f&#10;biDg6134i46hX9E6efng1+cRQGj6f7qNo19fhf6vnyDxwzlU/biL679bx6//h218/rthPP2mEW9+&#10;34anv67FtdelWD1fDpUyCrL4j9AUHUEpCQk4y9/7+OEjiDx1mvYpTqlMY72UMcmIYUhquFxOFOQW&#10;oammCYN91RibysHOtXK8//UAnn1bgxffVOEbXn71tOvjHAkvz+PlzRXMD5ZjfqAaM33leHR9AE/v&#10;tOL53Wb84z/cxLc/bODRJ+3YfZyNpbtmWqQLA1taNIwx8k+qUd0vR81gOqqHUlAzGkeYGtCzqkb7&#10;vBZts1YUdcjhrU5EZk06FO4zSNAfRYYzGo4iFTQOGRKVsUhVJyGBwExLT4bBqKJQJEKvS+P+WYNM&#10;jxkOM/eT2JMSsDoJp962bHz94Qr6uM/rZacxzAhfU+DE1a0pXFwfR21xNjSsqzVFHkbnehQTwLU0&#10;S70yDhmEZmrcSeiUiehoq0BNlRdtZM/1q0zDPWXQKs5iqLcO2Q495HFnYVSl0XSdMKjToVEkwqxJ&#10;Rgkb3a6WfOS401GRa0At61hbbTaaa70EsRotzR6yqwLTiyWobVOjvCUNdb0ZNE2m2C0XRlcsaB5O&#10;R8OgDPs+fbCEd3fn8dWzTXz7agdPr03i9Z15XF3vwo3tfnz+8gL+/P0jPLw2Lc1v9+LBGuP1ANZo&#10;liurg1jfmMC5czNo7yhBA3+QJrb01XWZaO8qR2tHOZpaaVNV/CHG6zE91YCRITHBRxsun5tCdYUT&#10;xcVG1DV5MEYDnVlpRt9YMe2vAUsbjVKkLypTo7JaRyhnS2cNdbbTMnvzMTZQiiY+vzrfiK56n6T+&#10;7c1F0GkIt6gUAtDGFjsL2YVVaGjvZ9zpYGlC50gnFnYnsHtnEZuXptE/3oOEVDlBqJWAKKCZRnhq&#10;1C5eVtIUZRIMRRHwjEsQQ4poi6l6xCWrCU0j0hnNtXqPdL+AZgrvT0hQ83UsiIlRSiU+Tk0D5fOS&#10;9UhKYrRXuAnNIuTkt7GBeIq//af/O67c/wxNHXOoqh5GZQUBWdkDb1UHzFXNcDR3oWphFfmLC7DN&#10;TUI7PQTD2hQytqeQSuvIWBuDY20WGW2NCDEbpZ7mwDMEJa0yVMTqnwHof+w4Dh0XNkn4sYQSgCGE&#10;ZChhKYoETfFYsRW3ibguHiuAycvhhKW4PVAYKEEQcOLkR3M9TWs9Q/ukbQqj9Sc0Axg3D9EeAqVh&#10;QTJpoTQBzkBRrCoE0haDPXqE5DB60yYDChjRS50ILfu4LnooY7cYH3qoyIoDBWYEV7oRJAbY877w&#10;YpolYXko24CDLEE0zYjGXES05iOAxhlEmASN1SBgvgkB53oQcnMCIfdnEPJoDkEEZ9DrZQS8XcHB&#10;d6sI+GJLiuSHPttG4FeE5ufnEPzZDk5/dw36v79HzBcXUfzTHh7/x6v44q/TePZ1A97/vhNv/9iI&#10;B78qxKXn2Zhc8UGVcQaKJJnUEaRRZEiD26PPnCY4T/JyGtQZGVInkJzQjI1NglyeDqfDjsKcYqau&#10;Wty+NYs3n0/gxVfduPWmGNdfZuHBmyK8fteKH79cwo9v1vHlg3V8/+oCfvv+Ir55vombWx24uVuD&#10;r97241efDePHHxbw6bdjuPWyHJffZEsD3udvmdGzokLDSAbqBrRwlkShoFGO4bVc1I2ko3Neh4Zx&#10;BUq6UglTIwy5p+EulyG/0YRU02kkG84gzRIDrScNShOhmR6DlIwESkMskxXBKWcDoEiBLC0GJkMa&#10;7GY1rAYV4iKPwm3JYKrMx/JMI25fmYDXmogCjwaDrZUoZpo4t9jPdEiZKc+BS5eOmkIPeppK4TSk&#10;Yri7BvUVmYg/HQ5degLysmwYGmhGQz0/d40PWxvD6Govod2fRErsCajFKayp8bDoVSgtzIGOMV3N&#10;z+kwpcNnU6K+0ov2hlwJlmJWpAqyo5XsyPGloYUMml+olmYL6xxyYHgxE7M7+Vi6VICFC1lYv5ZP&#10;ufFh81om9n39fBt//PIWvny6iS+fb+EJv9ibu4v49vV5/OaL6/j113fwjveJqH6H913aHcLEWK1k&#10;lAvL/dg+N4e9Kyu4eGkBE9PtKCyxw+lRo6Tch9x8Jy3PjZIyD/IKjJiaasLwQCVtMA9dBFx9VRaK&#10;aBG19TmM8N1oojlWNbikKepuEtzdPUXweGSwO2NRX29llC/D5Fg5ejpyUFFsgEUTC5cxFa01+agq&#10;zkRhbhYBlYBkcezRlAt3Hlulth60DYyipW8AdR1t6CYkR5cGsUnb3LmyiJKaYpyJSSJkjYShhkUF&#10;rdYpDXiPiVNIIIyO/WiZ4rKAp+gNF7YZL6CZbpQ6h6z2PAmycSypKXoWAxITtIglMBPi+bos4roo&#10;KckGJNM2W5uHUFfRic3VK/hf/vv/G//8n/8vmFi6hMa2KZRX9yK7uh2u9m6Yurpg7OmEoqMJMR01&#10;CGdFCeosxuHpJgSvtOHIbj/idoZwoqkIB9jK7jsj5rAUsDwO/+PH4Metn4jawhDDjuFI6DGEC1gK&#10;KLJIhkmTFLAU5hnMCP7LdXFZWOmhY4zxJwhcAuDAyRPYF0lQEoiHWEn9WKH9lMk4yBKglUtDk8IN&#10;jOQsYQRlmI1xnHYZJM4eYgmhZYa6CEuvQVrzPDTXIsVucbaROD4ZXu2Tzm0XJYJ1RYwZFesHBTdm&#10;w59mIKaLC6NVhnHH8Wd9259vwj7uAGI4VVhrHgKb8xHYXcbfpxnHt/oQstODoL0BhDCmH3kyjwga&#10;ZzDBGfpmFf6vluEnrJMA9X+zhqD3Wwj8sI1wmubpb/ag+/s7RH57He4fzuHa37fw+g+9uPG2CI9o&#10;gC9+W81SiQ8E6PaVCijSTyA9MRFpSUkw6bQwaNSIj45CQkwkr6sZFw2QpSRAkSFHfGwi04wabpeD&#10;O20B7akcdx9O4e7LBgKzFFee+7D30IGr97Nw53YFntzoxLPLQ/jq8Sq+e72Bf/j2Iv7lt9xvn83g&#10;9sUKfPvZEL79YgT3H9Tiyr0ibN90Y/WOBTNXdRjaUUoTCNcOyOAuOYP8GppmlxVNQ06UtsmR3xQP&#10;T00UHOWMshVJ8FbIUNZmR1Yl66n+DFIN0Ui3xEPrSoPKSMGQx9EyY5CY8tE0NUwSak06GwMadloU&#10;3E6dBE5ZUiTsBjlKco2YGa1Gd0smvLYU5DMlDLRWE5jDcOrieLkIkz31KHQakWPVSkth2Bj/58db&#10;Md5XTxhGS+MufbzfzWRSxKTRzHohTqLZWh9FUtwJyBIjoVfIYFCkwarXID/HDTXro4qfyWVV8jPY&#10;UFXigTYjEpWFNoK5AFMDNehpyUV+Zjoa6xySaW7sNmFxqxJd44RqRyImNl3YvVeGjRu52LnlweNP&#10;a7Dv5tYg3t5dwfPrc3h8ZQofHm3gyxc7+OrVObx/uoFL5/qpsFaM9BVieY6mOFjC/F9GC2zH6GQL&#10;pmZ7MDDciM6eCvQwqtudCqi1yTBz53D7bHC6LcgvdElgHB4Ssx4xJpP0eWxtinIdyMy08DF6VNbm&#10;wZWpRS1t4cbtNVwi1Kqp4S6nHAZ9JNrbfBgbK6OtVqOjNRO5vgx4bOnUeDtaairZkrhZQdmCM0Yr&#10;9W64C6pQ3NCC5oEh9E3PomNkDKX1dWjt70T7YDumlycwvz4Nu9eFszFyRnEbTVMv2aaez1erHFLH&#10;TXSsUipRMQKg6Th9Nk2K24nJOsQmfhzrKVfY4PKwxeP2DO9XZtil0y/jY9WIiVZI4PwFmL9AMyVV&#10;i/aWTtTklePq8jn8b/+v/w3/9f/2v2Dxwg10ji6hdWwBef1DUHe24ExVIc6W5uJ4jhP7HCocKrcj&#10;qLcY+3vycXSxGWfnW+HP2LpPFivZnoBckADlsaM4KGBHQ/Q7fBJBYccREXIUR4KPSKD85XilFNG5&#10;/aWITh8xuFycvXOQr7P/NA2VgBQDyYP16Tjs1ONorl0am3miMgtnmwtxpqVIKsfqcnC0MhNnKrNx&#10;gvHqOBtPMTheROowEbVzTNI566H5NoQVOaQB9wEFVgSVOqSZk0TMDm/IgX8NLZMQDGjIhF+DD4e4&#10;DekoQHBnAYLYuB6s8yCwIQshTTkI4laU4JYchLQRsh3F8G8vRvBwNY6v9yB4rUOyzaArgzjyYAaB&#10;96fgxxLxeg3hb9cQ/GoVwa9pnM8WEfhiFYGvNxHyagWnPt2B4Z8/4MQ312D6dhsrvxnH7S/L8Ojr&#10;Ktz6UIK7X5Xg1e8a8eG3fTh/vRbK9KOQx8cQFsnSGM20ZNFLHiNBMz01CWaDmttEWmcqb4uBxaiF&#10;x+1ETnYxSsuKsLRdhcuPc3HllQe33vnw7MtivP68Dm/fduHmxXr86vU6/vLdDfzuq238RPP8y/fn&#10;8MP7Bbx/3otvvhhlXK2kyNixcdGHC3cLsX47F/UTyYzgyagdTqM9HkFhbTyq2rTIoUlWtZsJRzV8&#10;VXHQZh6DMTcaStdxeMrTkF9vhCU3DWnGGCjt/D7OVMj0NEvaZFJqDIUhCrEJZ5FKu8tQCHDKYWSC&#10;SEk+Ba06EV7WEbuZDLAopR7xwc4SQrAB7bRETSpN123G5y9u0yytaKEBtlZko8hlQimZUVfkRUmW&#10;EY1sQDfmB1BMwzRkpBCaJmg0KVApYuGwy7G00IfhwSYkx59iiYIuIw0WrQpOqxEOiw4yfkY1I73d&#10;osDMWDdW54fhs6uQ41SirSaLCTULc6P10qD7tmYvBgZzML9aKf0PrUMGNAxkYJsN1vYdpt8Ldkxv&#10;KwlPC/ZdX+/Heyr/Z0938Ks3l/Ddu8t482AZL+4u4OGNaVy+MIiezizUVBgYpw3oaM9COyvuzXub&#10;mFsZYPTOZPFieLwFO7uz0pgtmTyGLY84OKySzoIw8scrr/ChgtFrZLAOizPdqCvPhNWogNNlhcGk&#10;oZ1aUFaZh0xGtaWVYVy+vAKHLQMZ8rNUcTfO7w7iIj/L4kIDlhda0d1WhLHhZsxPDaGtvhGadAtS&#10;EwmwDCesngIU1NajsrMD5e1tqKaplTe1ILu0FC29NM/ebvQM96N3pA9mh5v2mCGd/pjA2Cw6etRi&#10;OJHoSSc0BSBFEdCMIvwiCcGPnTtqxEmdOibI0q3Izq1BRRVtUOkkNB0SHBMIzfhYxnkx5pOmmZKo&#10;5x9JM001Iz1dh0yXDb1l5djuHsAfP/sGv/r+11jcu4r26WVktnUhvqQQgaww+xhhxWmCh+S0Olaa&#10;U/zDI9oLcGKoCuG0sUCnFvvF7Oni+CNhGCx14ohyEoFHTtEazyLo8BleJjwJSGGNAo4CrgHH/49F&#10;mm0o8iyOMmYeEx05eiVO+iyILMvE2aocxLaW4hQBGdGYg7CWPBzvL8fh3lKEdhYivKsIR9qLcLqj&#10;BKGslKEN2QiiJYqJPoIYr/2LCElGbnE5lKYYwrgdTLMMrPZI6//4cyteM6yNtticg4CmbAQShIEd&#10;jN2d+fDvIjSZQAK7CqWVLMX7RnQXI4zvG8zHBHcXIayvEkHdFTjYU4pDNJzg1XaEXBhA8JUhBF4b&#10;RvjjWQSzRLxcwdFPNnHk3SYOv91A4KN5BItTL19vIYQAPfluHcq/vMKJb29C/802+t80Y+uJg0Ar&#10;wLV3RdJkvVfeFmL7bg4u3myEXnMSaXGRhObH3nNhmXFRBEtiHP977hM0IVV6ChTJTDZxcTDxd3U4&#10;WHeyilFYnI+5rVI8+7Yaj7/JxasfCvH2h3I8fleCz7/sw2+/X8W//901/PH7i/jpmzXcvVqDkS4V&#10;NmYz8etvF/GnP27is8+nsHW+EJOLNrQOK5FTFwVL0RG0zpjRNWtF46ASc5t5jJ9WVLXqCU8TfOVJ&#10;jOoZsBXG0zApPJ5TULlOwZidiHRrNBS2BMjN8RI4ZYY4isJZJqozSCCQomKOIyr6GPeZaGTQ6gQ0&#10;FTQ5ozj/W50CG1OGRZuKUiaJWiaC+gonOhsL4eXtmpQYzI90YmWiHbU0vxKPCS6CtyzTjly7GnVM&#10;HVWsK30tpciyaeHgb5Wf5eR+Ewe5nJ8rIwq93VWoLM+CJiMRKfHRhKYcZkIz2+uEyaCCPC0WchkN&#10;muCeHu1CD+12aridwsZGw5mBTEsyGipsqCk3o43xXCwMOTojfh87yppTMLWVictP6rB6LZv7pROr&#10;V+w4f5fx/OpGD754voPv3uzh8yebuHdhGHdZbpwbxN5mN9aXmrCx0oq+rnw0scVvbMpFaYUX88uj&#10;WNuaQ06+C/nFXjS3VbOVm0BFdQEcbv4AHjMjbxJiY2OhVMpQwKhus8hRkGfF0FArtneWUUPzEz3X&#10;Ko0ZJqsLmdl5UOuUqGsoQUNTPrKytLTTOjx6tI4fvr/D6DGPldUOrG0MYni0DV29bejp64Pd4SWs&#10;LNKZPSZXAb9wJ2HZiaKmBhTU16K0uRlljc1sXauQX14Lnd0LtcnJ93YhVU5jjFNCJjNI0TxJpkFq&#10;hh7xMlqi6AQSsVwMQWJUF2f1JDKWy9LNfC8nG4VMaPVZ0HKbmVWDnNx6pBOYySkmqaSkWiAjIDPE&#10;ZB9pdijTnFCnu3nZBZVcj9WuNvztwg7u0DK+WFjDr199hZVLt1AyMogwRtsAfQZCjWpp2jWxiuOB&#10;+EiEW1Q4RXtL6KrESW4PpMXj4JnT8BexWnT2HD8lTfYrplgLPnH64zyVRwnOY+Ky6PGmTYrJgFmk&#10;xwmr5O2iV1yabYjPE8cqj6Qk4axejTM2A46IUyXdOkRkmRHq+zgsSAwD8mekDuIOITpsAlikjhpW&#10;9HBW+MPFLgTmmqX7grlThNI2pC2NU3T4CLMMLnMiQBhmmQMBYtXJWsKTgA0hLI/1luB4X6kE4RCC&#10;MoRmHSx6xQdKcZDXg4cqETFRj+DRGgSNVCNwvAZ+Y9UInWtCyEwzwuZaELLYiqDlNgRtdEoD3UOv&#10;jUjQPHx/FoefMJ4/X0To6xVEvNvAYRHN708j6A4N9NkqywJOfLLBeP4Bp76+DcOXO+h83oL5e26c&#10;e5KDW59VY/tFNq59Xoqn33Vg+1oNG8NwyGLPQp6UgAwZwZkci7jok0hKikIqL6dK0VwGeXIKkglN&#10;o0EpLaqW5StDfn4hVs7V4dWvGnHnnRd332Xi5gsfLt334Om7Onz4jDb55SQePmjGhfMFlIhiDPWb&#10;cPtaDz55tYB3bydw5644bOZAa5cCHUMWeBm385tSMLKZiSsv6nD7TTWuPCrH5uVidI2aUVSTBFf+&#10;SeTWJKK2z4KaXgeseTGw5yXCWZQBoy8dCiutWBWDOFU04hQxiE4gLNkwxLE+RsacokSc4v5zVjq2&#10;aTIShop4yGmSyfFnadYKZHsMKC+0oDRPTaNzSUOJnIY0aNOi0cw0sjLeCYc6AUVs+Ot5n1juIsuU&#10;gbbKApRmWlHstSDXaZCW/TVRGDSqRGhZbEY5qsppp+SPQZ3G/SmV4iRj/E6DWacmSFOhkMVxn4tC&#10;rldLYBajIEuHsb5aNFX64NInojzPiMIsJQ02EW0tLozO5uPey1Fceyzm3yjA7t1S/mZ1uPmmCqtX&#10;Xbj6uBRXHpZg34WVDtzYGcDLm/N4emUaXz3boXmyJSM491jZZicqsEt4zk03Yny0AdXVWSgu9SEn&#10;z42+wU7kF2VLJbcgE40ttWhsrUVlTQnMdh10BtGTnIrY6LNIpsqLg8ROhxa+TBu6GZOv372NnKJS&#10;GAlMg8UFtycHVpud1uaTTs2aXxrEwmIPxifFRMTVGBezIy11YnCqCy19bSirrZZ6vtNVBmiNhJjJ&#10;g9zyevROL6Kquw/FzS0orK9HUUMTqjt74SmoQLzcAJnWjtJaQrW05eOxSUJTLjfSNglFxuaswioM&#10;TC5hdHoDRns+MrQuvnYWdJYcmJ0FsLgK+ZnzaNGMGtpMyNJssFgLCc8sqNRe6PTZEkw1LGqNj3HF&#10;C43SB4VcwNLDHccDIyP6dlYJ/lTbhP+2MIf/x5sP+E9vf8C5lT3kd7ThOEF1ym5ApFmHw6nJUuw+&#10;lBiLY26jBK/jRW4EaNNw4DRjN8H3y2xAYhC6WPVRXP6lo0bqKRfDhH7uQRdbqSNHQJKwFJ07UgeP&#10;MFW+zpnkVOh8XoTTkMQ53kGqVARqZfCnNQTxPf1pFfsVidIxTDGoXaxCeUjNx4jecUO6dLaQ1FPO&#10;y8GE/MeOHyWCbRoEiWOb3EGCCd9Ajw4BXp00rCiIcD2UZ0I4G+SI2kz4VxK+jOThLbkIb8//CE+a&#10;7NHBChweqUHEZCOOzbXhyGI7jqx04vBaNw5v9uDITh+OnhtA+FaPtEJlxG4/Qnb7pGOaQTdGEHpn&#10;AqG3pxB4ZxKBT+ZolSsIeE6A0iwDbo5h//k+hN6bxfFXazj75UXG889x4rMrsDAS977qwMwdMV7P&#10;ic1H2Zi5acHumzw8/lUHptfzkZwYgfRExlVxrnkaTY3RNTkhEomJkUhOiiY8Y2lKqYztKUiliVqt&#10;OridDngcYoqyUoxOFeHW83JcuOfE+fturFw24dxtH1583oZPvupjuqvC/IoDQxM6LK3Rgq5QaDbq&#10;MNDvxfJyITZoRlevV2B1Kw89Y0ZC8wSG1p3YflCMvWe5ePNDHV58XY97BMGtp01YPV+E8WU3emYs&#10;aBk3o2nUjrzqdCayDKRqTyIh4zQSlLRLeSzOppzFmaQzOEtgRsVFM2nFMKGdwcnTxyRoJvK76fUK&#10;6FhXxPjRJH5vLS/nsa72d5RicqAMc2O1KOL1Qq8BmrQzKGeDuznbD1N6NLRJp9BWQba49chmqqrO&#10;88CukkFB+NaXkQvqZJpkHPKzrQQlbZTxfWSgmVFcjRSyRZxUkJGaSIBmSCWD9TadjZXNIENxjgG9&#10;bYU0XQd6mGJGu8ulIUdtNV601Dr5GWmVU2VY2anC+RuNuP2sE+duFOPi3SICtAzXn5bh1rNK7FzP&#10;w/aVXOyrKzRgc6oZXzzZxZdPz+H3n9+SoPkl7fP1gyXcvjKGh4zq2zTSyfFGNDUVoLq2AHmFHviy&#10;nRLgDCYtY7EYCJ5GCMVLJZZWlJomJmBllGXUi485gyyvFbnZLsbfdEKSLVBtOfJKcpCdnw0TYWm2&#10;OWmNbr5+LcoqSrCyPgubUwlPpgrV9V6MzbSiobMC3WMDmN3cYktZA43RjJLKWhisbujMbrT3j2Ny&#10;dQsdE9Oo7R1CeVsvaruH0To0A60jD5HJWiQq7MgpaUF+aSut0Ya0NCvMlnx+jyxYCMnWnkn0jy/z&#10;8/XC4i6BwV5AeBZKW50lF1pzLt8rT4KkgKJS5YHLXQ69IYemKZa4cNF83UhXuqTz2WWpNqQkWWgb&#10;VsY0M1tlK0xn1Lgsz8FPmmz854o64Pk7/Oe9h7jSNQWT3YkjtPNjynScZMsZTlsXE2CEJsVDrBce&#10;qJPjECEmzuYR526L+SulSS7EGTzidEUBTjEEiDHbX5gli4CmgOS/jrv8t8D8uVdcLFUhxmpGEprx&#10;6RkIOX0aEckJ0umT+/leB2gZB1kCWSHFGEyxno8YVrQ/lvfFR+FQShz8+N8fFB1EvN+P1w9yG0CA&#10;+MnEbESxOCBuI0yEIQdwpxCdRkFGBUJ/HvguhiIF+fTY71HQTGmxYqb2IivCxHnl5U6E12fjcFcJ&#10;DrUSpINVODrViNDJOhxf7cRpwvLkuX6c3hvGWdbbM5dHcebqGE5cH8Pxu1MIvzeBiEfThOI0AgjN&#10;4KfzCH+9Km3DHs7Bb28Q+1bbaKPjOPFqA1HfXJI6gs58fgGOL1cx+KoZC3edWLnlwNxVC3ae5uLi&#10;qyJcf9uIuY0y/scnGL25H0hzaQpoJvI/j0Fqaizvi0VyMoHK/SQ1IQ5pBKvDbqREWOF1FaGosBK1&#10;jXYs7WZh42omOqdkaJtIwcaNPDz60Imnn/Xg/K0SLG3nYGLRjbF5Kzr6FfDmHEEf4/bDJxSft2JC&#10;8Q684ON3buZhZF2Dc4+zsfvUR2g68fqHCjz7pgI3XxbhxtMq3H3dSpttwtq1QrRP6VHdp8bW1V5U&#10;07oik0IQm3IKMQRPNIF/lmA6w1h+NpbX42jQbFBjCM941oEEljR5MhwOMzRqGeL5uKTEaNb1SKkT&#10;RsynucUGbm+tHwVejXQKpVPMhmRTYLy7FjZlPKwZsSglTAv4/xczqhfQLo3yRCj5OuM9LVJET407&#10;jv6eWnS0lqCyzIOluX64GeWVhLqcdUvB39th1kvWqWCdNdFAPYzmFUXi0ICb8FTReFWY6CvD+eUe&#10;dNQ5MdyTjfmpcpp7O+7c68Xl6w24ebcZ5/aKsLGbjbuPG7B3vQhLGy7cuFeLl+96sa/Eq8LyaDN+&#10;/eEe/k9//Qpv763h9u4wHl0ex7VtsbTsEB7fW8ST+6vY4Jfu6a5GZ1cdI3Q5iorzpHFmViujsVLB&#10;CpFO89IgISEe8SxRUdE4dfIsIrnzyVP4hQjKvGxapMkApUYDo80Eq8sEm9sOh8fDiG6HyWzB5PQE&#10;+gd7UFdfBos5HY0NBZid62ZLOoWc4kxkl5QwbrfD6s1GTmEJ8ksqoDPaYXNlo2d4Ar0TM4TkGFoI&#10;yvbRJVS0jsCeW4tUnQ9pWtqgKR86WykBWEhL9RJuHsIvk9DMhUHAkFBU8LHqn21Ra8yBTtwnwMqi&#10;43W1PhNqrYeAdCCN4JXJrWw4CEeZiY2FRTrWmSwT82nqEBcvbFZ0Ahmk89pPnc2A+lgGtuN9+CrO&#10;gX8xZeO/1ffgr1V9mDfl4cxxGiIbGmk6NALxY+w+iaPxCQhhZZWAxbh3IJJ2STCKuSrF8rhhUVES&#10;MAN/niRDGg4kjlOKKE5QisHqUkcPX0tM2RbO+C4WOBOwlHrMeVvE2Sgci4tHilaLiNgYhMTHwI92&#10;ITqCxFlE/gRkEG8LTohFeHLix8/DnUecNy5OlxQzHInr4lz1QD5GXBe3i+shNIEggiOQl8VWTOsm&#10;JvcIEuezK1MRokmDX0Yy/HWEqUuFYLcGAU6aKW00KNModSAF0DAO5VtwsNQJf4L0EK30YFO2NAlx&#10;AON86EQtgkSZrEXoVD0i5ptxjMZ5/PIQjtwcRcTdcRylYR55uoCwx7M49mIJEQ9nCNVpqZf9wGwD&#10;AncJ3+drhOZlaP72CnFfnUPmF7Pof1iGkfMKXHjmw5U3BXjxmza8/X0vXn0/gt4xD//fI9LyvR9n&#10;ORKnU9I0CY5U7tDJ/P1S2AApCM1ERviUxATY7SaC0wq3IxeFTEG1jYTlsAXtIzo29kkoao3H1G4u&#10;xja9mNr2YIM77+JuPgamzZhYMWNkQcuoXYDXn43h2bshvPp0BBeuF+Lq/WLcf1dFmBfg4ksPdh6Z&#10;cffTHDz9uggPPi9k3CQ0X1SxNOLCg0r0zelRP5iOnjkXDTWPIsP6mnIE8clnEJ8Ugyj+59H8D0U5&#10;Ex2FU6ybkdxGRkcigQ15Mr/n2chTcDot3I/SkELTTEtLYkMRA3nSWWnCjKURJsC6TBR6lBhsK0VN&#10;oQO5diVGO2vR11gCizwaeTYlyrJMKHQZUOg2wayglcecRo7DBB8b1ZTYYygrsKG+yofqMgd21seQ&#10;49EjOfY45PydtXy8m0xRyRnjafRGNsoVlLuGikxu2cg0ZtF4afRd+Vger8HmXD3W56txcbsF1y53&#10;4u2rSdy81oAnD7vx/t04Xj7rx4dPxvHm1RBe8PInb8fx/Gk/9pXnWFFb7MbCWCtuX5rD5c0BXN3q&#10;wzVGnavbXbh8rhvn1tskaH54dwOz090oFdM2NVWjt68Tmb5MgpPxlRAUxWKxMOrKCc4ExpFkCZzp&#10;Mhkaa2ugJVj1fExhQRE8vizoTVbGcRqigeZltkOp1sDqtGJhdQYt/DF1jIMGVRKaaLaL1PjBviaU&#10;lxcRXLRSRzajcrZ0jLKhtQdZuSU00gKU1zShuXsQbf1jqG4bgbe4FUpLAeS0QoUhFypjAdTGQkbu&#10;XCSl2REdzx89xQoVzVDHqK3R+qAxZEKl80BFKKrUjNRqN1QaN03aIU3qIUCZrrBJZwrJGOvFoPi0&#10;dJN0KqU4ayiNt4lxnKlyEy8Tnsk6ZKRbpAHzYrG1mAQN0qOUaI0y4H6cDT8k2vA3dQ7+6GvAcLoV&#10;x0IOS8cffxloHhJ+DOG8fjSKsJImvqDtscL60z4Dwo8gKPyotBpkKKEp4rm/iOT//wphKY5jSmfx&#10;iEgvjmeKc8tFnOfriqV0D/N/Oy7jjm014UiGDKEZKQhSJEvrkgfQEAO48wcmiMk2khDKhlCcPhmS&#10;lCBtD8VESoCULgvAiok5EmnJ4jZeFo8LJWjDZcnSJB0hLMGMVWJyEH85C4EZRDsIEDMYMVYFW8SY&#10;ThqvTfUx1tNCwjwGBLh0CMw04ZDPCD8R7bkThTbkIqgxB0E00OCOIhzi5QN1PhxszkYgYRo8VYuI&#10;rS4cuTyI4KtDOHx/GscezOLwrQkcvjyMI9t9iJhrxaHeEvjNNOD0oxVEf3kFGX94hMTP15D7YQST&#10;T6qwcM2IKy9ceP/7Fnz+D33c9uHNd8MorEpk4xgCsS6QAKdYWC1NQJNmnprKRogNnUz2cQ30uKhT&#10;jOfJsNnMhKYJLkcmTVOc5FGEgnIZukddKGnKQHZNIip71fBUnmFqkqO2LxUdoxosnctmjK/G88+b&#10;8ZCWe+VeJe4+a8atRzVYPefCztUs7D3Iw9otKy6+yMTdz4pw+10urj/PxJ13BbggJja+lY9ZWm3P&#10;nBEVXcmo6lGgdcSBikYLE5gRcmUUEpIjEZsQjSjWt/j4eMSwEY2Mif3fQfNs5BnE8H9PZEOoVMm5&#10;b8iQyoZQo1MgjY1kQuQx5PJ/WxhqQIlbLg1unx2sYfy2oNRnwmBzBVorcmBIi0JVno0QrUGx14x8&#10;QlNLW0yLOQsTE2yuywKNPAYdTUVYmOqAThmJnvZSQlOHmNNhcBgyoBU97C4r4ZnGeJ4AFd/fZ9cR&#10;mjnIYQNcX+6QZnof7y7EheV23KMQ3r80gI35Slw734qfvt3BJ09H8fBGJ754M4fvPl3H7749jw8v&#10;ZvDpi1k8vTuMc6tV2JfDD1dfmYfVhUGWXlzcGcYFRvHbl0Zw78owbl8ewPpiAwZ7CjE/zXhcmwun&#10;XYucHC8ys7wEjRYWkxlqpQpphKOYmVpD+KWK4zYpyUhhkbHUlJfBZjJBrVCiuLgYBSxKtRHpBExG&#10;hhEKhTjDJpVxW4ux6WHU8scsLhYj9isx0teO5ZkxTI8OYnhgkGbLVj1RjThG7egUNTLzKlBa2Uhw&#10;lsGXUwJXVgkcmSXQ2gqQoc+B3l4MLa1SbcyjMRZCpc9FaoZbgpc4Y0eMoUxLMSA1USsNTJcTdEqF&#10;FUqlhTDln6Cxw6B3Qa918LKN39UKo8HF2xzcCQjHVDW/txlWC23Z6ORvYuPzzNByKx6TlsoGRWXl&#10;7QRuupGVi3DlbQUpRmymefGFsQz/kN2CP7dMYianHOHBEdLA84jw4wgjMEPDjn0cWH6KYDt1Wppm&#10;TYBOQE9AVfSYH46MlibdCBJQJRSD/i0sWQRI/U6c+AhaMUmw9DqEJSu/mMw3jCCLYOsclkZw0QBP&#10;WDQ47TLisJhRiBHnoCIRgaoUhLH1DmeLHsGdQ8xGJM1ARGs8xJjuT0AGC3tkZRczFPkRFJIVc8fz&#10;E/BkEY8NpwmECbskLCVgMr6Lzq5AMf2cGOepl+OwXcUi3lvMDJ+BYLMSQSziGGmog9BkLAtyaSUD&#10;FbPIB5c4pXGbobVZCK70SB1MhxjvD4lZkAjQ8IFyhEzWIHy1FQGbHTi02Y5jV0YRttGF0NlmhAxW&#10;I7yzHIfKPdjfloeoW4uI+XAF5r++hurrTRS87cfs42pce1WMe+/z8OBDCa6/KMSlRwTSi1ZkFTGy&#10;xodBzp01I0VAU8x0lEBoxkDG3yOF31tMCSfndxfniyvlaridTricZvg8WSguqkJRiQ/FlRqML5Sg&#10;uF4Fa04U1I4IOAvPIqssEqX1NM9lH249bsa1++W4+agMN2mKdx7W48rNCrx+34X7T2tx7nouLj8u&#10;w+33dXj4TTPufVaD8/c92L5hxeUnubj4uBCTOx40jWnROKpD24QV05vch5p0cOWlIrOQ8kIjlCuS&#10;uH+cRiTrVXR0NKEZS9tMoG3SPmNonoSo2EYSnFFRZ/n9o6VDEAmsT2Jmp6S4GMSdOQ6fOQNrk51o&#10;KWWKJLBunWMKLHXDrUlGfaEPWfxfdaln0c1E2VKVg7IcG3KdZAMTThobX5MiHbluG+yGdFQUu9Df&#10;WUmTPItMpwpuqwIpcSfgseqgY72soVSJY5tyQtxrNaAk9+McnZVFLhR6tRgmaB9cmsUXT7fx/uEy&#10;Pnuygus7nbRPN758tYjv36/j5e0xvGHyuLzKJHFvHt++3pHOkjy/2IiXd2axz2yg+eX7MDzUhsXF&#10;Ply/Po+H95dw7dIQbl7qx6XtNqzM1GCwOx+NNV60kvRuh56xWYf09DQCR0SPBClyf1xASg6VOBuC&#10;23R5qlRJUlmRNPzi4gwJYZoKhYLqnwiFWks4CehkEFCElULNuKyFy5cNT3YehsanMMi4PTo2ieWl&#10;dczNrKCysgVanZctmgdpjNanopVIIeRsjjy43AXwZpbCnVkOi4NGai9kBM8jJLOgpEGqRUcNY3ia&#10;3MFYYURsvAJxcRlI4jY1QUweq4WeQDPpnTATfjaTE1YR+00OaWs12GDSWRivxCw2GYwCHmR7aa/p&#10;Ghi1Zlh4v5n3i8tapR4GbkUR18VZH0V5ZbDbvPyueijT1ChJM2PXVoN/WrqD//X9b/Hff/93XJhe&#10;RkQoIRhxCocJzXBCU5yxIw08Z7QOEbGbW+m8bxG1CcwwxvnDrMhBP0NTRPpfesF/KQGnCE4C05/A&#10;FMXvNE2TlVrAMoiWF6pKQ4SRoGLZL4uDnzIJwcYMBJjS4W8UU7KpccSiRoQ2nZGaZkkQiGgtJuQQ&#10;S+0eok36cacJ4U4TKuyR9/nzsoCmmANTAFUU8X6htFQBVgmahGegeA1lCvxZBDRDTOIYpyiM6AS2&#10;mAYukFs/YzoCxHW3Xprt6FiBA4fFGkeMemJW+ZByF4JEKXEgXMx+xNtEj/3h+mwc6yvHSUb1wyst&#10;CFhpRsR2Nw6vdSB0vBYhXaUIqsmCP03ngFODA2V2HFntQ9SLi3D97T2U75dR8qIHFz/04NHnLXhK&#10;CF28m4OxJT3W9/KxdakaTm8MG/KTyJCJ5S4+mqY4JCWGGv3voJkmoHkWGoqCw+ZipKVpEp5ZWQVo&#10;bKpCc6cX5Q0K1LQaaa8K6OzHUdmgwfaFJjxnfLz/qB/XbjRifsGF5WUvnr8YxOefzuH1yyF8/dUE&#10;nrxq4GfLk+bX3LpbgvNPKrH7oIDmmY2t62acu8tUedmJpnEFchtjUNCaTNNUoHsiEyX1OuSUqeAr&#10;1sCZq0WS6ACKOSNZ5Vl+5tOE42nWs8iYOIJUdARFStA8yzp39uxpRPH+xFiadaL43rRM3hcfeRIy&#10;xufyXCMme4pxlY1Ub50bmfpEeJkkxYB2hzoFyoSTqClyoKrQjkz+7xa1DAY24unki1mlhMukh9us&#10;QZZTi4oC/l4OlTRg3cJUIos9DT1Tkd2ghtdhRkL0GVh1apTn56C8MAs5jPsVhS4MtlZhnAn23oV5&#10;vL27gZubffj+7XnsLbfgyno7fny/iz9+dQX3zg/hAo10hClla6IRD86PY2eqEUtDlRhvy8W+lqYa&#10;7O1t4emLW7h8fQXnxCQcN2elhdAe3Z6kafZjYbwcrXVO6dzNmsosWIxKWpWYP1BNu0ymZWXQolTS&#10;HIFijWcNrzvtFgmsDocBdhJfr1YgkTupgqBVqRSQcZvCCqRQyAkxURSMA+mMtAbkFjSiqnaAMXsW&#10;eVUdcOVWw0hr1BhyoNRlQ67OIjDzEJ1owekYNaOEXZq+TS+mcdO6aaL50rFJnTEL6bxPHGdMk1sg&#10;Z/SVyRinGZ3FOEylkhFATbCpCDqVCRatFS4zK7LZCYfZAZeFrZvRAqveyGLi7VbolRpWBO4g0XGs&#10;+CoUZufDoqNBy1UEoYItoJqPEfDVsaHQIi2Z35e3V5VWoaaiDla+bhqvm3hfY5oNF+2N+NOl1/hP&#10;f/47/tt/+Z+xu7aFo8EncDTsNCIi/g00CUdxLnjoyTPSsUm/I8fgf/gogoRpiuOTrMwBrLxiol8B&#10;zP9faP4yCbCYGFhM/RYQQ8PkTh2h/nj2TrhZ9XEWIqNC6g0/4SSYWHlFPA4T0NLJcVB03oilJRjR&#10;JQiKCYFpUwKS4rVEZBfRW9hmIKEZKI5hskRk0CAFOGOjpc4sMWemsE0BXAHXQMJTHNMUtumvSIYf&#10;d6b92iRCklGdluJHcB8yp+MgtwEiqnv0CGY8D8wySkOYIsq9OMF4fqQ2G6FVXgTkW6SJPMTMSH6Z&#10;/B7VPpwcrMKxuSaELzcheKkJh1fbEcWd5uhwDYKqMwlYJ4LdRhzS870KzDg614mTt9eh+uYeFK/m&#10;UfdmEAu3qxmLm7BzLQer57NohC5MLeViZDIPRksM5SGG/3c60pMpC9L0cIQHf6t/C8101vmYMwKa&#10;rE92L9wuG2xWGzJ9eaisKkZVvRUDE1mYXqpA91AmWrpcOL/XjQ+fbOLPf7iNr7/YwL3bPXj1bIIx&#10;NR8vH83iDz/cwtcfVvHiUS9u3i/FtSdFmNt1YHjNwoheiJ27+bj6JA979+zYum3jbZkY3XSgqC0e&#10;ZV0y5NYnoKBehoYeF3KrNDB4EyDXxyBBHo0ENpAnCMQTp0/i9JnTOBMV/bGcjUJMHM1TRPZIxvSz&#10;tE1CM4ENtxhOlZqYJA3gT6ItChO0GZIwSIO/vtmFlZFqNBXZkcP/NMtEIGplcOlSUJ5jQVWBHRZV&#10;MlQpsbBpaKDyNAJRLk31ps9Iho/JpzBTrEqZinyvCVamEw3rkImiZtOrYDNy/6Qdi0HuDqMOxTke&#10;5PussDO9jHY2obO6GGPtlbi+PiIB8eHFcTy5PIXduWZsjFfhT1/dxvnZVtxcH8bmeAtqMnXYW+jB&#10;Ql8lGguM6Kp0Yd+OOCPo9VV89vl9/Oa373DnzgYWZ1rx4OY8Xj9eY9YfwMRgKerYgjfX5KEoh1Ay&#10;aGleBpqVAQpZBkxaIw1ML03FpiI0VRmpKMjzMnaYUVudj5Zm6rQ6DdH8MkLbdTodW+UURvdEAiSB&#10;xqpAUjLNVZkFT1YrCsqHYM9qhsJQDLmmACkZmUhijE1MddEq3UjL8CIm3sw/TkyGkUFrVENJCIrY&#10;nERjTBMzEKVqkcptYiJfO0nBCq1EbEwKwS5nRc2SKqmBVmvW6PjD6+EwmOA2WeAhGMVWFKeBsOR9&#10;BgWjks7IP55wVeuRFMtWlNBM446RlprGhkPBopYiu8uZB6+vEL5MUUphs+fAZHLxfhpxsrBvfj55&#10;BrSMZxUpFqzw+307u4Efb13B314/wTXadVTgKcKS0fnoCYSHHZXO4gkLPfoxih87iVDeHhh+FAFh&#10;RxAQQXDSOKVILk2aIXrOP66rIzqFxEqOUs85SwAfc5ARPZAGIHXccEcOIqiCdOkSNI/bDQijSYoe&#10;cLGW+WETASXMT8xQxJZ/X2IUDiR+nL1IrAUUwEZSxO0AXvcjHETUFpMHiwXWhDkGspIHZ/wMR4I0&#10;RBRCM5CP9eNOIUqAXECTt/Ox4awjERq+n0aGQFbyEDNhLiI6oR1MWPpxJwviZT+bAv5WxnVxn88o&#10;LfQmLPOwgCZjup9HJ0X3QMY+f77G4TIPjtM0w6dqETxbh8PL7Ti61IEjk4Qn45p/lgVhDhPCzHoc&#10;1KQjsNiG04zsUVcXEPf8IpSPZpC1XYie5RwsLJShvUOHmflcjE1lE2o2VNaaoFQRFozi6WJhNZlM&#10;mhZOgDM1MV4a6C6mixNnCQkDjSGEdKx7PqcHXidjqp3m5PWhsb4KrW0l6OjORHO7AzNLlZhfJmBa&#10;TOjpdOLCRhs2FiuwvlSKl/en8fmzLfzw7iourXdhYjgX8/MFmFp0YIfx/MK9Qmzc9OHGm3JcfVGE&#10;y0/zcf1ZIVauWHHxfj6efNKB+886sbhRiP5JD5oHbKjpscBXKYM5OwFphkjEy6MQmyyOYUbi1JlI&#10;QjNKguXp02cJSgI1IYmxnRGd1hkbS/uMjEI8gRkTLUYL0ACTZdwK4zwDA/9TMUZyabACDyhm8/3V&#10;6KjMRBkbvmKvEZqUSOQwzYx31KMi2wlZzGnImVzSWcd0rD8iahvZoGrTY5HnMcHL1JORGMnbUtBa&#10;U8brYh9WS51B6WzYi/N88NhpsSYN7CY1kmmjpZluDDRWYaChBJdWBnFlrQ+P9qbx9fPLuEaIXlsf&#10;wE+f3cK52XbcPTeJyY4yOFUxqMw1oSLPjCyzHPl2FfbNTZVjqL8A3Z0FmJ9px/REM1bmOgjLcTy+&#10;tYDhnkIMd5egkYZZWZxFs/JJ59A6rVaalIofMJ0VgrFbpYZZr5OgqeYX8bn5Jj4Tyks86OtpgJFR&#10;78yZY4RXPCEpJ0BSEcOdVxwcl2fo4PFVo6h0kNG6HemaIqSqcpBMOCbKnEgWKz/KbIhL0iMuni1J&#10;gpbxIA3HT/APPRWPuFg5YSmm3RKgFNBUQUEoqRmBdGoLzAYHlOlaxEaJISByfq5cZHqyaJdq2LW0&#10;Yb0edkLfxsviulWjZTzQsOgYDWiN6Wzx+F2FURpUeshpEykJaWxZ41lJ5PB5S1Fe1oby8k5k59bB&#10;7S2Hw10Kl7cSvuwaVFR3orK6jY2FjbZLI6d9ivGr7ng5xmUWbGvtuGQx40l+PhZcmYgNFueCn/po&#10;lgKaocekY5tBhGQgISkm0RDQ9As7DL+IIzh0+AgOsIjYHcgWX/S8i5geQoCKJXDFbESidzyQ8Vws&#10;JRFM6wtmZQzgfyGGAonZ2kUREwSHsMETQ4n8M5KwXx6Pg4okHBLjMVW8nSA8lJ4EfxYx9ZuwzAgl&#10;bZDQ3Bd7Vhp2JI5jittDaJ9SFOdWmKc4VhoszJOXJeiyYgel8TrfX1pVkiWU9SaMxhlGewgzZCBY&#10;93GJjSDGcmG7YeKcdWG9YqIPt+7j+euZRoQw1kXUZSG00gO/HBMCCE1/EeXF+FJD+sdTNtvyETZe&#10;jVBCM4RADJ9twZGxegTX5eGgXYcQAy1bo8A+7nSBJXZELbVB8WQXCc/3kHylD+p+NfpXCjAxVoyR&#10;wTy0t9vQ3euGLzcRZlsMk0skARmNNMZSAcuPc2mmSMAURUGQ6hgzZUkJ0llC4vh+pssDt9VFO7Ig&#10;0+1CR0sjSotdyC9gPK8zoaHNitYOC7JyolFdqUSeL55xMw0ttQYMtWbi9Z01/Onrh7i608f97Qy6&#10;+izYulSK3VtFuP26BldeFGPveR7mLumxfM2O8w8LcOtlA3ZvlOD+03Zcv9mIi1caMLGYjb55N3oW&#10;vChpYzQvToHGnYhEZTTTnOgxj8bJsyynIrkPR0rATOb+m5Qk5qsVxzQ/gvP48RMSPGMY3wU0JXCm&#10;pCA+JhLJbHBzPUYU2NMIrjzM9NeiqzYHJT498p1qODSJMMii0FaWh6aSXKRGn/pXaGoJTadRzf0z&#10;TTJGN+3UyfqRnnBWMtLakjyUZHugYWOdlhDFdKhCe0MVKsT4cY8N2W4rvDYjSrPcmO5txYWlUWzO&#10;dEjDoK6sD2G6uxJdVVlYGm3AD5/ewpOri7h/cQ4TnRVwauJRTLA3V+WhPNcJdXIU9i3NlmF7rRG9&#10;nYwbg5W4uDWOBYJzeqAKO4udmBquQ197GXJYQXPEwVgCUwBSkSZgyR8lScxQLSdAFdwymitlMDHi&#10;5GXbkc0IVUTdbmosgsOphYY7Q1TUKWQo0viDJyCKLVJUbDJy82tQ1zAGo6mckT2boHQjIdVGszQh&#10;PklM3itOZRRr9KQQmjTUVDlSZaKnjoCz+aBSGpFBKBr0VhhZtGKwu5r2y7ht1TtZKZ2MQ7TbmGSk&#10;xMvYGulgUPN7ZChhUtIiCUmxNWQoCEm1BEyxNTB+61k0NGFFajpjdgZkiawsMUms+Em0Vh1qqvvQ&#10;0jSB7OwmeDy1sFjLYDAVw2gWA/zLYeZ1l6cKVXV9aGwZQFq6HrEEbhzNQxMbi/b4DJxPNeAFTftb&#10;UyZ2TG7EidgtzvARveeEpdSDzhIQelgqYtYhEcv9wglMQvNAOG9nBBexW6yzEyiiN2OSmDBYDEWS&#10;OpBoo2L40f6TNM2EWISr5AhWpSGUNibWAYpwG6Qovi81FvtkMTjEKOzHyhzo1SOAFTuM0elwrg0B&#10;BJawNzG2Moj/cyArcgBBJ1aElI5PMiqJqH6E4BDza4o4/tEuBaQFUEUPPB8rwM3L/gS0uE3AM1DG&#10;x9E6g2mdYTTOwwYFQgnNEO4oYeI4pyj8vCEuQs5rwPE8B44V0TArfDjemC+d9y4iuzj+6a9KgR93&#10;ohB+TjGD0pGuYhydqkfAWAVCphsQMFwN//Yi+JW4sd/AxzMCBmSkYX+GDH7FTkQtd0H78hJSX+7B&#10;+GAS+atZaJ91o6HJjJpKphJXrAS24nINistMrLsCkIQm67WApADmL9BMTUz4eDxfreY+IyAaLwmG&#10;gY2yVsG0wxRTkJON6vISSkcs96ETaGx00jCtcHhOsRE+jbKydLQ0WCkuOlQUmjDUXoL2Kh+e3VrG&#10;k/vzKC5KQGuXlkAsx5PPO/HoqzbsPqV9Xjdj6ZYdO4/yMLiqwuxmljTz/MpmCZbWinDlThvmdwqw&#10;eKUYpX3JjOsaVHTbYS/IQLwyCqfixHHMKAmapwjHaO6z8WL6uxQxU1M8Y7noJIqVtgKoYrSMZJ7R&#10;8UiIS0Q867hoJGK536fEn0FG/Eno5TG0PjPqKVTl2SZ0s+GqybdAl3wS450NhGk5lMm0XdGhxESj&#10;ITTNrA92Jh5jRiK0aXEE6hlu45Ht4G/ndRCkWgI2Wpq1PctpZDruQmNVEaqKc9DVXMOUXEIhSkdt&#10;sQ8X1sYx3luJpnI72qo8Ery7anNRX2zFSFcJeupz8Oz6OnrqCuAxyGiZTmTatHwfK1JjTmHf1QtN&#10;uL4nVnUsxkBnPmZHm9Bek4WGUgcm+qoZB4bQ3VopzYZsYEtpYlwVf7IsQQzSFS2qTIodokNJy53Q&#10;xC8mJlMtKfIgjztafo4ZOfxhTIxWdXXFhKeJYDFIQxNOn2FLorAy7kwTfuW0sCykyDyM21aChTE4&#10;WcwUpKOVavknqSGXa2AyEoxG0eMuh4oWaDI5IGf0TRXGm5oBlUJEc0KVcEsjnGTxaUhmLE9P5GfU&#10;mGmXxp+LQYKhTiG+kw4mNY1SgFOl4X0aaaslJJWM3wKY6bTDFAI7ITqRlSAe0ZGJcLnK0d2zgJzc&#10;Rrjc1bA7yqVidZTBZC2FzlQKrVGc8VQGh7cG1Q0DKChuQHyyClGJ4vzjGBQlyLGudOArfR7+6Kgk&#10;NDMRKeaypFGGHzmBAAJU2KQ/rTIgOAIhIYQm7TOc4AymbR4KCSc8eduZswijEQQxSkkdQqzowjrF&#10;UhVi6Vsx1EhMOiwWKRO91QI6RxlbzzYV4iSBc6KpAEdqsxBYaENQoRUnO0pwvLsUoa15OEzgBDVl&#10;I7ytAOEtvN6chxN8TkSFVzqTR6wNJGJyOBvWcNGzzUgfKFaKZDQPIVD9GdklmDK+CwMN5g4RRFgK&#10;cIbydtEpdCiZoE5ioTn4E6BBhGconxvKehdOq4igXYTSGoNon2IQfAjjtzjDKII7nzhlM6TQjiAx&#10;UxIjeyANUxwm8BNwZkN9tNiNI/zsYQNl8OsrQuhYDQ6PMaZ38zrr6H4+PiAthdBPoVmnwb/Uh1ML&#10;HdC/voTE++vIf7GAvlt1mNkrRWFFOnJ86fC4klHf4ERbZza6eorh9qiRxB1ZHMcUUVwA85cZ3H+B&#10;qBhyJ3qU0/j9LQa9dExcJVfCyH2qtLAAFaWFrGtxUCSdRF2lGx0d2axbKaiq0mJstAxtzZmwaOOl&#10;jo2hrmrUldqxMlOPq5d60NNvQfeQCWt7hXjwaTvW7+Zg/IIBC7cc2HtdivX7tLruU8guP4GxWS+2&#10;9+pw+WY7Hrwcxee/28bStUoU96SiZsiCql4ndL5EnE09gRMxJ3EyKhInBTAJSwFKYZnCJoVlClAK&#10;iIoiLgt4CmiePnkaMQRoXEyMNGlJbNSZj9+d5qjify7OJe9tqUJ1gQPVBGahKwP5DqVkmb2NNYSU&#10;iZE6io1QvNQbbuXjPRYtbISnnnUrjTDXsJH1WXXScCQDGzsboWhh3bORQQuTg6guyYHProdVJ/b9&#10;NEZ8DYsCdeVejPZVSesMlecbcXlzkubZh0xrCn/bNDZIpbi0OobZ/iZUsWEWq2ZaWEfEa4jxoPuu&#10;XGzCubVajPXmYYp2WcvKV8h4U8dWoLuJ1G2tRkm+lx9ayz9Uzjguh0Vvlv7s5LgktqBiHZQ0OKxG&#10;6DXp3OrgdYsZqRkruCP5+Fo2sfASS0d7DWpqaV7UZb1BxYgdC6e7BDU1A9BocwnCTFqkk8UunZqo&#10;02TDoMsjKPPgsBXwdQuhpz0miQXS2JLFRicgmgCLj01iq5bMP4gtuixDKqmJyYSmDMokGmIyDZI2&#10;6jG52NpYYVIYaJYGqBm71fIMKXpraZ2an6+raNHiu8oZL0SRJaQgiUacyPeJOhuL0yeiGD0UqGLs&#10;Lqto43cQ406LpRncHSxWWzYNk5+b4DSYSmCxV8HuYUXIa0Rt8yA0Zi+i+HlTE2nlyUo0KOy4YivB&#10;J0VtmMsqx8kjNMNQQpE2eej4Mew/cVyaSCOM18ODGc+DjyA09GMJCIqQACvOCIqIjpEGuIvxltLQ&#10;I1HEmExhoGztDybHIoiWeLzUi5C6TGmii/DeEoT2lSBiqEIqYo2do0OVtLI6hI5XIXi8EgGj5fAf&#10;KUPQWCXCJ6oRNEiY8jlBHfkIac/HUUL1eFshImr4muWej+ehE2DCUCUzJewC1DKCNFmK5gKSIQS3&#10;ONYZxjgcwlh+SPTYi46mjKSPY0LF+kPcHuJth2gX4vTNEL5OiJEAtWvhr5VJnVbidE0xfvNwNsFt&#10;VkmgFQPxxXyeojdfdC4FsYEIFHNxttBE+XlDuktwdqIJR1qKpPGeB/m5QpiSQtIIWxp4RH0x4jYH&#10;kXZ3CXGXxtD2YQ03v53B3tNWdAx70N6ahfo6B2rrbIzPmegbKIfTpUBqUhR38I+gFMAUkxH/Ak0R&#10;18Ucm8nxsTBolBI0kwmaNNYBrVKN/OwslBXnS+MLZdFnaUtqpjUVSku06OnJxfpKD/dDE+v0cdgM&#10;qWitz6KdpqGvx4Vbd3px5XYrNi6W4vLDZixeLkDPog4j5yyYu+7B0u1s2mYuhjYsGFuxY/V8ITb2&#10;KvDq8wW8+nIFN16Mw12RAG9NMnIalDDkxCNGcRSnEo/hRPRpCZonzohZjbiPxSVIgBTHNQUgTzHN&#10;pHF/SaVciMsCpJJ5srGOjoxCYnwC95s4ikY0t7THZBn3TzkSo8VSGCa01hSiuSJTmrSjIotSw/+9&#10;taoUVYV55Es0RSWGv10SLDqxnnkGAUYz53+kZLIR4zeNlC+xVG+mTYf2+gq4GM118kQU+uxorCjk&#10;62QxurvQUJ6P4hwH8sik1rp8jPTV4N2Lq5TCXgx0lGK4qwL5PgVy3TLk2FOxPNaCf//TZyjzGZBt&#10;TYfPooCD1pnr1mLfvZuDWJqpQGO5BY2lHn7gfL5ZPpoqC9FQVQinhRam5YdyOaHkjyPWOtFk0MbY&#10;OibzB5SnECzJyYRnKk2TROaHdpDoditjLiOexSSH1ZyB9Ix4uN0mFBZlw2Iz0CqTEcXWK9NbjKLC&#10;Bng9FVCrsni7C2pdDqzOUlgJHbOxCEZdPixmqrKzhBD1EJgyqbNHTRCqlHrapViwSge9iq2K3gKf&#10;08tKaYFZa5SKjbeJThxhmgbC8hfTFMsPCMCKXm85TVKUtCQZDTqFf1ayBMs0Gmsq4ZsSn4rEOJqm&#10;OEQQzT/R7EZJaQOczlxaNOM/30fBzyCXq6TOHjF+UwyKN5oKaNeVhGot3L5qZOfVwpNTgVgasDjm&#10;6nbno6a4Dkt1Pbg1toSRniGEHKYpRpz+CMxYVsRMO86ysgTQQMU8mEECliKqh9FAGdH9jxyVBqeH&#10;xhGKbM3FSpDS6o+0T7H2jz+NU8Tx6JJMxHVW4Ex/JY4PMKZ2FyGIJbifEBwqR0BvkTSTUGBXgXT5&#10;CMF5hCYj4Bk+XYvQiSoEDZXCr7sA/j0F0gQaYX2lCKNpRXQUSusQhTXkIKDaI82BKWYwEj3ZwkTF&#10;oPRQYYu0AXHmTwhjt4jewQKGLGGEYTgBKEVxYZYE4mHRo88STFjuz6CN6mQ4pE3FQU0KDjMuic6r&#10;ID7vkEGOcKdOWnNd9MyLNYuCCCdxGEJ0Rvnb1dLMSgfLPo7ZDGYRy/0GM5r78TX808SxV8KVtunP&#10;1zjaXE5o9iN+bwTJ5/vQ93oGt9/34sK9Soyu5GF0tAB1tXr4smJQVWfA6GQNEwYbappyOvcFMSWc&#10;OK6ZxP9DRPNf4rlYaE2eksRoTgGhbMQQOslsiJVMND7uXyUFuUw76Uw4opdYwdtSGNNtGOrPwzgb&#10;tAKfmg39CfR15WJjrQn1jQr0Dhlw7koFrt1vxvVHrVjcLUN5mxytEwa0TmvQMqPA1J4Pi9cKMLuX&#10;g40bxZg/l4VbL3vw4N0kGvptjOJxsBclIbNKAWs+5UB7DDHyEzibKIB5BscJwBju67EswiJ/MUwB&#10;zhMnTsFisUFB8RDXoyhCApqxTD1JCQQmoZlAK02g5MRQOBIoWunkiHRIL12GfK8NeeRCS3U+KnId&#10;sLKRy6Zl1pUVE5Yfx3rqyBWzjlbOBkkhOobIGpNSDrUwUE0GijKd6Gutw8J4v/Ra+vQEePi/NpNf&#10;gx1ibaJ+zI50E54OlOVRnFjHNGmRvK8cl7bGJcMs9GSgslCHHEcSyrOUuLk9iufXl9FcYsWN7TE8&#10;uraIn766hz9+/wT7njxcQC9jgFhkqKO6iGragt7mRrQ11iI3y0Xg6WA1ig4eOStDigQUMRZNRHJ5&#10;CqFCExP2qZSnswVVIcsjOl2SaJ1yRvYMWLmjaGkZySkx0qwuFoseSjVbJv4gkdyhva4sxvhSOB35&#10;BGcl40gT4205tOYiaGiZekM+oVQAM4vFnAe3q5jxPwcalR06tVVa0U+vsfCySRoPqScM3VYPtdwr&#10;9Y4bNVopausY27UZWqjTWPFYVDIVZGzlpZZPxO+Uj9AUJYOWmcHbFDL+uWlKFhUrOWHI52TINVAq&#10;GBNsmbBahAmLCYv1SCN8E+MSEcUWOeZMNLfiOE+8NHjfxQbAwe9ks5cgt6ABDa2D/D5ufma2rI5s&#10;2ByMERYPrC4X9OWFCOGOtD/iBM2QFbQ2Dyl9tTieacG+40cJyGM4EBaBfSz7w7mNYOHt+8Xa4LSC&#10;/QlR2Bdz+mOJEmuGn5RicKTdhJNeM8KyTfDLNUqzEYVVenCitQjH22mcjbk41lqI023FOFyXjcOE&#10;X3CND+GM4iGNjOat+TjSUSRN8RZan42QplyENudK814G1XrhV+6UBpWHVHmlrXS5wi0tVREgTn8U&#10;syPR6kK9jPEsYWLYEC00QDrrJ10aQB/BhjbURHiKQeyiA4fbUEbxMEbucHEcU0z0QasU5bDXhGDr&#10;xzOFAsUgd3Ef65w4XdOPjYZoOPziohCilCFUHK+V5ux04rA4e6jSKw1DCi90EMJpCBAdVayP4nDC&#10;IUa5qO56WB6sIvnyMBQXurH2zTqevu/Ehdv5WLxQiu3tGly63IrhcR+aO62YW2pm48hGloabwX1E&#10;AFOY5i/AFOsFif3n4xybiRI0RVyPJngSYxKhVajhddKCsnzcmtjwp2CwrwzdPR709NrQ123DwlQp&#10;+lt9mB4rxrnz9bj7QPR8e3H9cTWefdZDYxzC5fv1qOvUI7M0Fd6yWJR3Z6B/1YW2GT2axzVYulyG&#10;7bt1mLtQhIWLlRhczIPWexxZlWmEpxPZVdyPbVGIIzCjk08jMo5xm4Z46mSkZJOxhN8JJpdEpjjR&#10;CSTMUsBTRnMUsV1cjiEcxX0K8iCelnj29CnEno2hbHHfOC3GdKdSPARIBQwVFDCKSiLtmwnBzP/K&#10;pVWgLCdTGi4kGhhh5iYC06RX0S6ToP65mBXp3CZAlRJPdvlQy1jfUl3MbTbsbIyz7DraphXFWXbp&#10;tpHuJlRT2NxG7r+JUQRvDCFtxcxAHXzmBJTR6nuaMrEx24zvP7mK//D71/jrr+7j3//6Ef7lD8/w&#10;x2+u4z/8+Qn+63/4FPvGh0tQkJ2OtvpcTPS3oauxDhOD/agoKeQHVdMaaWZaMQszW89UmdRjLjp9&#10;tGJspopAJEC0NE+9WgObiXHcxVZHnvJzhxAhaVRLExfIhWITwGI8p1KZIXUExVD7TToDbDQ1o96F&#10;TF8l8vJbYLAUQ2sq5DafQCmgoZWioLAO2TmEKi1NFHGmjjLdIIHHoCU0aY+is0edroWOEPPaPJIN&#10;q9L5x/Azq9NFK007ZdEIePJxAogCjiraofgean4PYdGio0gU8ZxfHit64xUEporvITqcTAY3i5cN&#10;gh3JiemIFrH9OCsRy9njUTh++CQORxzBCV4WZxe5BThpyt7Mckb6FmniWTUBrzM4oWVR6kxQFmfC&#10;N9uHYLmM1iNDXBNj5EC1NPmufwGhmRItTZqxP/Ys9kWfxP7UOCn2BrCSiEXLAm1KQtGME+U+nKgB&#10;aY2WAAD/9ElEQVTNwfEyr7T0bbBajoOJMdgXfxb7Nck44FLikEuFfRa5NP5RHAf0p62FElpiFqUw&#10;ASqCKYAAO8Sk4GdV4CAfJ4b8COCJWZZCxLFMseCZOCOHMTyEFfAYzS1c9FSziIXSQsWxzlwLIsRk&#10;w9wGZBtxiI8NJkTF+eSBjDpikTUBQTEWUxw6EL3jYhtEmB7lex2hoYa79TiabcGRHAuO5lkRwW2o&#10;z4RjBU4cLXbhcKkL4bw9RAwxYmzzox0FxdDWuTMKsz2cycaimFAvdkhDkvwLrYQ5PydfI1hL26Wx&#10;iAH3YjniQBpu0nArHI83kXiuB3kPprH3zSoevGjAxTsFuPe2D++/nMXX36/gk8/n8fj5NBaXmqBW&#10;x0oD2UXqEsAU4PwlngtAio4fEc8/Xhbjd5MlAxPjeEUfgdtuQbbXjs62UszPNuDN6zXcvdeHe/c7&#10;cZ/l3csJvHo4jk8/zOHFhwF8/sM443UHnn/Whg/fj+LWsxZUtSZDaz0GgzMaedVyjK4x+o4akWze&#10;h3THAZQ2J2FwKROj6wVoHLKgoEmOzOpEFDUrUNqiRmG9Ehobo7Q0UQcBSMv7BYR6nR5RlBxxXQBU&#10;lF+OZX60zyhEcxtPcZAxqqtVKun0yjOnTiEuMo7gjGdEZzznfQmM6yKyC9ESv1USwSiMUozFzHWa&#10;4bUYmBCVlBZKWmI8GxIbPA4rEiJP08JlsKiVjOXcb1MSoUyOg88qRr8oUJHnZWLOR3WBD9WFbNB4&#10;eaC1FmM9Yo31QhiZbl1kUhaTcBklZKq/Hm8e7OD5bTF/8BK+fbvHSP4c/+nPb/Eff/8c/+Pvn+Kn&#10;97v4+29uS+Wv31/BH788j3197U5Ul2oxM16HybFWaZiQmDEkOe6sBECbxShNy58qDCxdBb2W97Nl&#10;USrk0PF2AT2nVZwpo5MqhtNq5lZNmGVAS4UW0/wLzdYRshYxvtNEcPK+ZLZCiXFx0lkRNpObr+uB&#10;y14Kn6caHk85rLYc2piHxQm7zYeC/AqUlzWgrKSeACrg5yHMFHo+j+DRCHjqGdEJvJ+3VrON70UL&#10;JPw0hKiWUBWP/1gM/GyELKN6Bq1TFLWCUZ9x+WMxsZhZDNJjVRm0Y8ZtURRyfk9CzmJysQEwseWU&#10;szLF4czpGLbIUTh2hHHmaCS3p3FEnAoZdoIRJhrpfD+zPQdObxGy86to1JX8bOK4rQtyvQNRTn7P&#10;uWG4zs0igEZ2rLsSJ7f7pXJmdwBntvpwdrkDsSxJaz1I3h5E0vlRKK7OQH1lBqrzk9BdmkHq7ihi&#10;dwalEr/QhYTeOoT7LPBnXInvrELq9jBirowh/coUkkabcUiTCv9TJ3Dk2AkcPnocYWdOIoTGejyB&#10;OwIbuuMETwgh5E9jDeROEEqTE+MsxTHIQAVjLaN2OEETzkQRok+X1gISE24EMGqLInragwnCEIdW&#10;GpjuzyKmiQsRlijO7iEww9w6BNE6A+28TQwnEo/n5QiXHidzbIiQ7JRg9ugQlmXE8RwCOpfQEzPC&#10;V7pwjPZ7TKwp5GRjIIvi5zyNYHGIQhaPMIsKxwsJ1wovwipowHycX7FVWtkyzKJGuDINIWI4FIEp&#10;hlKFmtRIG2+Dem8GZ+eaUXtzApeejeLGs2as3irEuVtluP+uFW+//v9w9pdhdhztliYsW1zMzMzM&#10;TCqVmJnJkixmliVLFjMzM6tUzMxVYjb7xUPd06fndH+/1reeyEq5rPP2TPf8WFdE4s69d+Yd6wnK&#10;xbh9dwXu3dqEhXMH8r5wVBNV+BDAflIv6eWuHnjpYiShubz6QiIziWLioxNY0EodvBtTH2U4Uvkg&#10;j2YoeOXcGhQ92YKyom2oKNuO4sKNePRoGe7e+Rq3b83DpXvTcfrBeJy/NwlFlatQWrEJl68uxM69&#10;U5GV44mwSEfEJLpi+rwkrN4yEIvXZWDUtAAMneiNyfPDsWHXCCzdlIOZSxPw9fp0LN/WHyNnByNj&#10;tB/D9ED4BNnCw9tGTTIsMxjJ2HIZCh1F0Ds5OsDDg4UCTYYvozDV4GNnR9lrreSuLmrOCZl7Ii4u&#10;juvcGHE5qvpMN0cXpi5qeLWE6H4+gaptwsVJ2ibcuExDRjPlx6hIui32z2SUS7cZ7O+j9QsnR6Qe&#10;NIa/Y4j0RKBLlfpjaWEPJV/6JcdjyfzpGNY/Wb1naO+m5Tj23Xp8u2I+jny3Eau/no4c3lOzx+dg&#10;I+/7y8e+QVU+w+2Ck9RR1OQfxtPK83jbcIPpBdTlHcGdM2tw/fhytJaewvPqi/jQLNvOodu3a8fg&#10;wM552LVtHr6aNQJJvJllDkCpfI0R4DGsCAkKoctkCEtnFkz35c0fLtDfnzdKAL+gwFHC1wAkx8dh&#10;YHYWnWmoAmQygRsXFa5CktTEeFViyDpxrjILTBTD+TGjxmJgznBqLKZMWIjU5KGIi82i5Q/nn+TJ&#10;EJ4ln6sPIc2wOyWHofwoXmM2f3AtVI4MI/zo2KLCYwnLKEIoloDkMkP15IQMpjJWXN4zThASjAJH&#10;BUgqODCSwIxQCqZrDQ6M5XeK43eJ4zrJxxCU3C9A4KopwDeSvwtBH5+hwnRXhlfyqmArS8KScnby&#10;YvgiNwRhau9Op+kMUzM72Dp6IIxwTOB3yMwegUHDJvHmltmS0uAdk4zwmVORcngrTDfMgOn2uTCV&#10;yXBvfaNmD3d68B3sb26BzUU+yBfXwvH8GrieXgPnQ8vhtncJHNbPhM3i8bCeMwKG47PxJR1VHwLi&#10;S4bA3UK80S2cN+rqGQg5vwVOh5fDbttc2C8YB/OByaphxszaDk50xi7m1mq0iiMjAHtrGzja2zPs&#10;coUt19nSSZjxATGRkUbW1uhmZa6qBb60tUJPPlgC1C8J1h5Odujtrr3CtweBK9PDdXNnqOzrrsJf&#10;g2BfGNP5yhydfcN8VT1mX4biMkzTjJA0ZRhuyusWUBoRpgbiRtMjYCTVCpmR6JEeDkN5NzqdarfM&#10;cPQYTNc7Ihmm8o70aH/0pJvu42yvrqEPv7sRzyduV1rYxQnLKziMpdpAnHIiXW4oIR/ghe5BXugW&#10;5IlevA7/lbMQd3QzPDdMw8wTKxj2LsCNJ0tx8v5MXLw7Gw9KCbG8pSgq3IrakqPY/c1XCA90gr8f&#10;YelPl0lwaq3oGjzFVYrLFOcpdebx0UkKEu5u7vB09+L9Goo0XsvcmQNQmrcXr1pP42UrH+byXXhy&#10;fzW1Eg/vLMG92wtx8OgIHDk9Cjeuz0Z7414U3FuHXd+MxpypCZgwOgYzp2VjypRk7Nk/Bd/tHYnt&#10;e0dg3zECf88oHD47E8cuzMXuw1Oxdc9YrNk2GOO+CkT6CGekDyfM+wXB3dcWXr5O8PRxUQWARIQR&#10;fE5l9J+XhzyLnqqnSoB/sGpBt7Gx5/1Ch0nHKXWZzk6uqlEohNGdp7s3HO3oVBmeuzlym70TDZe/&#10;+s4ebj40TdKg66UacKXw8OTv40kzJb+ddF8UVqQIQ4QXnesknI8MCUQM3WYElwcSruNHDMbw/hkY&#10;MSAJX88cho3LpqLk7inUPLmIJ9cOozbvGipzr+DR1SPIu3kMhbePoezBcTy5vgePr2xTY8vrC4/h&#10;XdMN1DMMbyw8jo6Kc4TlaRTf3om2sjN0n1fxvvk6159Bt4PfzsTxfYtx9vhGzJo2VPWxlFA6kCGi&#10;jCUPk/A2KEyFsP50VdKxWxpPArylPlCr3xSbLWFwZmoqbXQS8wLTAJagoSqVEEVaC2VZul1IiCKS&#10;kmXokCF0j6MxsP8ITBg3SwHRzdUftnRuFnRtEt6a0K1J3sc7lNv7qdDYzyccvl4MJwhE6cAeFZ7w&#10;KRVFhMbxj05Wr64ICYljuJCA0FAZOhnXqXg1UUhAQJRSIKEpExHLZB3+/jGUjKWPJLxlbHwkS1uG&#10;VDKbESUvXouLTWeBEqaAaW/nDBtrRwLUS3Wu9/YKYokawrAjgDeWD6xtXGDO7+HlG4aYhEwkpQ9A&#10;9uCx6Dd0PJIHj0LK1GkYcnA7bL+dhz7Hl8Lo3jcwu7EJ5qdXwvDQAhjunY9eW6bAcPMU9F4xGj0W&#10;DEGf6QNgREAaj+uH7nRf3Rg6dwvyQDfV4kwI+Huim4TvdHKOSybCjYA12jAFvWQaNcJIxpd3p4OU&#10;fpz2hL2/vQfCpR+rlQP8eHP7O7nBlze6Ox8KJ0sC1MoONhbWsCJYTU0s0cfQFAYmMsOS9B01YWoO&#10;AzMZ7mmBPlQPc0v0lDzhqw3j1EYomboxZKYj6eNGRyjdjjr7aPakK+wb4gNzOlYTgktCcpOMaOUu&#10;jfj9jAhFUxYGJkOTVDenvoOS0H1AHKGZoMaZW7MAMOW9K1PX9XQhOAMJwLgg7svtY7NhQYdhO3YA&#10;XWc6THisaU4CbLMSYBFNd+vHfXkNXwZ4oi8dn8+KWQjZtQyx383D10cX48L1VSiv346bRUtw/eF8&#10;3Hm8BLduL0Z5/nfoqD6Pexd2IjaErpKFhD8fbpmoQx58AabUyYlpELcpY7GDCZv4WHmHVDjvv2AW&#10;Sh58LsLQPz0Wi+cOR1XBIbxpPou3LefRXH4QbdWH8aHjIp43nERN4S4U3N2AtqpDfMDP4EXlUVTd&#10;247DmydieLobNiwZjpVfD8bubZNx+iSf6+MTcOHybFy6tgDnr8zHuatzsW3XSHy7YyzWbhyGrxYm&#10;YeBod6QOcMKw8XEYNi4TXoHu8OB9I29dkG59CfGxyExJRiJdn0yuHEjYS5WWRHbBfObFNHhIbxZ3&#10;H7i6eatlby9tlJwb8472LnBxdFfRmCufFTlGXion0PRy9+M+Ak3PTpC6E8yefG7DMWX8eORkZWDM&#10;iKHIyWQkykg1QroVRYZiMEEpI4AiWdhNGJ6DeVNpuEYNxpLZo3Bq/3LcOP0NbpzYiAcX6dRvHcCj&#10;yztReu84im4RmtcOoOD6QRTePIDHl3ag+OY+7rMPdU+O42PrHVQ+PIDaJ0fwrOoianIPo+AG/+OK&#10;84QpQXtvF8ru70K3dV8PxdbVk7F/xzKMGppOFyWvGZUZinwIJl+EEZhhQVLnJ/WBdJQEZmig1DdI&#10;R28NmuI0w4NDGIJEqFA9MlQLRWTgvgwbk8pwqQTX63R0yU2VmZaCUSNG0WkOxbChYxBKCFpZOsDK&#10;yh62ti4EEqFk6wZrSyeuZ5jrH4XoyGQEE3ieboQ1w+howjEqPPlTGhWexDBdZhoiKMOSEMw0OJiQ&#10;pALpJjU4xqi8D4EoUAzkeWRZFMR8cDDdZlC8dhxTbX08IZyEyEiZRi5JlbhOBIudrQwfkyGaLEU9&#10;6DLpNAWc3sx7uPtzmx9s+F2s7VwRQZeRmiljlTMQEZcB77RMZG1eDb/tS2BzYAkcb2xF3wsrYbp7&#10;HkzmjUD3cenowRC0l8zakxWJ7skh6BbpzbDaB1+GeuOLSD90C3BHN1d79dreLwmN7m6O6BbqBYsx&#10;mfD9Zi7cvpmDPhMy0S02AN3dndQsR9L/U0YYufNGD3D3RRBL/DgWiNEMncIcXJESEo7MKBZIPgHw&#10;JUA96BicbRzgZG1PyNrC0tQK5saWMDOygDllamiuUlk2NCBQuSz9SQ2MCFYjM36WNgxUf0VwHysr&#10;wpRAtSdQnQg5V0KU7rQ3JfWSvej6jKOCtA7tjH5MCXqLfnGwG5IKp9E5cBhNAI7Ohg1haD9+AJxG&#10;9oNNRixdrL8KtVXdLMN3abAy/noUbJZNhPW8sTCewMJmSLJ6KZz0JrBNjIYxTYIpwSb1mlZJvD9W&#10;z4PzyskYfHAJLhUfQ03VYRQVb1avxn2YS2DeWoK8RxvRUXMCPz29h8aCS0iP8lOjVySCCuT5pEpK&#10;nKaPTDjsLcu+6p1B4XyOYhieR0fL/RTM+8eFzikUAzLjsWbZBLRWncEvz67jh7Yr+L7lCv7+9iHe&#10;1l9EW8kxvKw+hze15/GujmnlKTQ/3oNndLo1D+VtC6tw58JqXDy6EIUsdM8enYiLZyYj//FqPLq/&#10;Cnm567Fnz3Bs2TwEe3ZMwoqlORg3NgQTJoZh2cqhmDV3MPoNSERgOAt6Fmb+/t4YM3Io+qUmYUBG&#10;CvqnJmBAejJigoMRRieZlZyMfukZZITc3wy3WRj48HmQZS9GouIynQlJAaabsyfdpgdT/h5eBCvD&#10;cQGnK0NzT8JW1kdFRNIMRTP0DsSoYcOwfs1KTJ80ju57MsYTiAOzkrBiwQwsnj0Jw/rRVQ/NwCJ5&#10;xc6SWfh25Tzs3rAUN0/vwJ2zW3F0+zxcO74GJXf2ofrRMVQ95H/46BQeXdyBu2e2ovD6Pv5n51Bx&#10;5zCKmS+5sQ83jqxG/rXteHhpswJlc/EpBdDW0jP40HJbgbPs/k461B3otm0Vbfz6OVgwZwwSYwk1&#10;1WjjQ/EmYKkSEhCkwCjvNYmToYaxDHMDpbO39LeSmYu0EF2gKXUzcZFSXxjKm8efsJTKcK0FMSku&#10;DmlJidwvmNvlXSJBqktGMkuySSxVBg8YjGzCRCy7Nd2OE39QBRzXAP7IfvwDfBRAJWSPjOBNF5UE&#10;H89ghsxSXynOMoGuM17VR0pIrUTgCfQUAKlQ7hMiDUgC01CG7QSgwFOgGcmQOzY2AzExqbyhUzqV&#10;9gfFxKQjgU5Y8mF0rV6efqplUYZTCjBF4jSlE36gXzideQi/P8MyzyBVxWDNfb19gxCbKJ+Visj4&#10;LCTOnY2IXavgtH8JPM+uh+WWWeg5b6iaYPeLpBB8ER+IHtLCLF1r6J6+YKgrs6f3IBxl3kppIe7t&#10;YK8mFRZ1Y7j8JYFpv2gsQnYSxFMGoXuUv5rfsqeVterTaWnrCFs6Y2sLO9UAFsmCMcCNBRxv5mSG&#10;VYn8P1OiopAcFa1GSwWycHRneC5RR1QolwlScQ2WptYKnlZMBZYWhKhIYGoi09kRlCIFz64iSA0I&#10;7L7GZup6+qqXwFmgN8N+6WbV08Yave1t0dfZEQYyFyeBKj0ATAIZbhOIJhFBMEuIgJl0M2IYb5GT&#10;CNOsGJjTmZokhsEiNhSugxiKj85SY86taQpsN82EJVPpXvXFqCT1ul9bhnIWg1PRN8wPRjJVHZ2L&#10;VUYSAtcthPvqSVh8bStevM/Hx6cM70q+Q339LjTU7kB+7maGxqfwrvkifmm/j4q7x5EWQSPgIbOH&#10;y/BJaQiSkUBuCppy/ws4XR0ceF+G8t6NR2xcAgL4HEk4K8/VoKxErOJ/9rrxGn57ehsfGi7jbe1F&#10;/Nh8Ax9qr1BX8ar8PFoLj+Dh2RV4dHY5npUdwevaU3jdcBp1Rbtw8+ICPLyyimHoClw8PhH3r36F&#10;0sfr0FSxD6W5W1HwYD0e31iPS8eX4NSBRThxYCF2b5+O77bNUO//io32U29jiIyiG44JISwTMCon&#10;DaNz0jF5RA7WL53HdAgy6DozGTZnyQTKCXwO+Bx7Uql8vgdlZ6puVwECR3tHeDBk93QhHBmC+xCm&#10;7i7SYd2L953MKiZd/Pi70WAlx8Xw2H6I4G8ytH8/jBzUH/NnTsScKaOwYPZYzJ8xCuuWTFVTzH3N&#10;e3r57JE4t38DXeQBVDw4Q8hdx4uaO3hwfjt2rJmE22c2ctu3BN8RlNzcjzsnNiP/6k6U3N6LygeH&#10;UJd7nOvWoeDKd6h7eBRFV3egiLAsurWDx21mWL6Dx+5DE0P1314+Ynh+BXX5+1BfsB/dFs8aiQWz&#10;RiM9SVqHPQi0AGQkJ6o6g3CG1v1ZmuRkpCMpNgrDBmZj1pSJ6JeWzC/szRvEnzeIH28QX7rLUCpc&#10;dXqXFmjp+yhOVLZJGJ+Vls7QnSCSIYu8SSSk9/PUJjGYOGYsXe4I7tOPJZMHHAhHTw+p8xH7LnUg&#10;QQqeLk4aOH2ks3psihprLv01BZYCzajwROUyReI6xQ2KoqJS1GQaElLHEnwxMWmEVjri6fQi6Vr9&#10;/SIULGU+zLg42S9FzYspiulMVT6aJS0lY8jDw2N5jb4KmlpIEkAFIiI8XrWMZ2cNRlZKDiETT0cd&#10;rMIRKQis6NaycgYhNjkdEYMGI+27tfDhn2e2/2t0XzwCvSdk4cuEILpHNzVBRndPZzUpRh/Co6+L&#10;dFqXCYNt0UfeDcS8IUNeQxUC26C3lwvshqYicMNsuK+fgb7Z0QzB7ejs6PBsbGAodZW8QR34oNoR&#10;mjIgoH9GNkIZNThZ2DAUt0UkH/p+iTIxSTC8+SAE+foiITYa/TMz+SDFIiMtDeFhWl2uIx2puAl7&#10;Om0LMwJUQndxnZQRJePlFThVOG8GIzV+niE7Q3vpmC+TkRgRniI91O9LiBoxzDdmakxXamJlA1Nr&#10;WzUJs5qshN9VvrMJCwxjRiryDqNefq7o7S8jiRjuB7jCIsgbttLPk/e08cB4WNFt2s4doUY4mc0c&#10;jC9HJ6keCfZ0duYT+7NQ8UOPYG90j/SH3fjB8N+4GH7rpuJ45Wn8+PYJfmi8iqe1J/Gq9Sza6g6h&#10;umw/nhJUL2rP4n39dTw4sw0pYSx0CEjtVRcaNCWS8iFIBZoiCc9j6N5jZJrBpGSEhMmbSj35bMVi&#10;5IB0bF41lQ/+ZTrJi/i+6Tp+abuNHxuu4zVh+ayAn19Ch0knWnl/K55cWUO3RMdUtB/5t9bj/pWl&#10;yL+3FlX5O9Q70s8fmYim0u34oeMC3jdf5jE76bA2MBzdSu1EawnXt9zHk9s7sWbpMIwfEY/RdOAL&#10;5k/BtElDMYUufia1ksDauWY+tq2aiz2bl2MhQ+GFU8ao2YKGpsdj7cLZdH50o6kxWDp3qupMPnP8&#10;SMyeNBazJ4/D2KGD4evqDG9nZ4TRjEUHSx9JX4waNAijqQiarizCduzQQTw2h+uysWjWZKxZOJOQ&#10;nIEta2bj3JGNOLxzMa4c30gHuQGXD6/tDLkP8Tc4gxfV19GYfxrl9w+hJu84C41vWXhsQfnjA6gn&#10;9PKv78CDs5tR8/gw99mL4ju78PDiZh5zFM8qzqGJaTnXVdO5d1SeRMndbXSV3zFM30sYH8bTqlME&#10;5n48qz7BEP4yusk8c/NmjlVzZHoxdJOm/UxqcGY6RuRkY9KYkRhO6melxWPcqIGYP3syZk4Zx5Ih&#10;StXVCBS19zzTaYZG8aahW/XRFYBouk8Bq7hLcaLiTKMjIjQ3Sifrw5tmKCEyftQ4ZKZmKTvv7uLD&#10;0JbujMD085EW8mSE0il6cZ1A08VJ3KbUWSbw3GGIpetMiE3jQ53CNBWJcelK0sIdTxjK3JhKdI+6&#10;ZJt2TCpL/0iG87FIipd+qcnclshSN5H7aanK80aPjWJhIuPbIwlofr7U3WjQ9KIrZogbGI4Rw8dj&#10;xIjx6N9vCGZMnIOp42ayIJEGpzB8NedrTJw0DavXbsDwWTMR8tUURB3dBNtjK9B7xyx0m5SK7v0j&#10;0SOG7lImxHB0VJNwqEmH7QgNwsJIUqqXvUy+YY0v7egsCQxLOtPA7xYgcM8SuKychN4ZEfjCzV65&#10;NwGOCV2OCUt5efePuwedI4EZGx2P9IRUxMjoLobfQe4eSJB6aD748p6VMCqChVoCXWd6Er8/C7vU&#10;xCQkxsvEzDHqt1BDWL0DWOCGwkV6EJjbws7SHtaWDjCXblcmVl0mU6arFFgKTDuhaUanKnWkIjOC&#10;V5YtKGszW1jzXDZ0w3aMPBys6OitnZXs6JTtnJzg4MxCQuZ65ENpzwLFwYURCmXHvBVTaxY4pixI&#10;zAK9YBGljWWX4ZgyoshiQLIK660GpcIoLFAN8exFaIYso/PfsQ7RO+bhwdNb+JXh928NN/GO8HrT&#10;eBnP6k7haQsh1nga7RXH8ZwP3Z2TW5AU4gGZ+FaGFesNQZ9a0OkyxXFKf83Y6DgWyklISklFeGSE&#10;CmVTYuMwemCGmu+hkEArvbUdHaUn8ab6AsPw82h6tB81hNsPBOrHuguoz92Bqvvb0Zh3kDqAsjvb&#10;kHt5DR5cWI6CO9/g9qVleNt+Gr++uoq20qN4WnwG1XRYD0+sRsP9fegoPINXFTfotk5h64pRdLgD&#10;sXrJKOzeugjrlk/HotnD1aw/149swuEN8/Ddsmn4dsVMzJ00COkR3pjM32z2qGxsWTITZ/duxKZF&#10;U7GSkeqONfMwKCUCE+jyZ7PwWb1gOr5duwQrF8wmSzIxcfggTB83HNmJMRg3eCDWLlqACcOGYMqo&#10;4di0YjG2r1uO1fNnqFdgHNu5Brs2zsW5QzKb03ZcPLIUN06twb1zG3HnzDqG2etRQQC2EIp1hGPe&#10;pU14fGkDHl5dj6tnFuPJ3c1orjmG4offIvca9723A+UPdqPo7g4ub0HhrW38/06iueQoj1uH26eW&#10;IPfqGrSUHUDp/W9Q+Xg7qp/sQFPxPtTm70Q5z/O2+Txe1p1GN+kXtXjODGQmxSlYjuMXmzBiAMYN&#10;IfUH9kN2apKaIWRITiqmTxyOVUu/wsKvZtCBpihbLmG4gFOGRsVERNNBBqsWQhmnLeO/pT40kNsC&#10;aMW1ST58uC4YkSHSIuYHXzcvwjYSk8dNwsjBI+HJMNZLwnIXX9VSnZHGEm3wBCQnZiMsJA6engGq&#10;kUhG3iQlphOmUbwReRPGpxFySYSgTBhM8NERfsp3SlufhDjCT1tOQRKdZRSBGRYcqfqLJhKaCbyp&#10;JY2LITBF0QkqLxX4kpc0hiGWQFMagASYUqcpEwxPnjhbtcJLS/+smQsImX7IyRyMuzceoLKiFgVl&#10;lWh69hzHyvMRc3gTHPYtgSFdZt8dc2C0agIMpuagz/BU9ORD3svdWXXUltZpmYijJyHZhy6zt721&#10;1k+TDstqMF3/1vnwP70WLgy5jKbloGdMAAzpwPo4O8CAoa2VhztsXdxga+8MSxt7WFAeUh/tH4T4&#10;sCik8H8LYmieFByGJOlGFhKE5OhIDM7KQEZ8nJoiL4L/XVJ0LIblDMTYEaMwYewkDBk0DIMG8P8Z&#10;MIz3x1BkpmQhlg5cGgtdHNzUcFMrcztYEYDSs0C6ZEkVhoO9q4KpBaFqaW5DODIVWNJxWptaqkYn&#10;FztnuFJu/K/d7Cnm3Zl6UF50t978Pl6Epg/DvwBXworLQVwOdORnEKgy0a8zCxd3B0dVtSBzufrR&#10;NQcwegpmaOgbQicdFQb38GA4+3rDxssTMqQzYfk8pBzegtGXt+Fh6y28KL+AvzbdZXh8HS8rLzI8&#10;O4iyJ7tQ8nAbGgoO4G3dFTy+uFOF5zIEUkVWPhKOiwhN5TS1BiEfD0/VJS5G5mtNZaTBQsiT0ExN&#10;TFROczndcFPRaTQ+OYxqAuFF6RnUP9iH1rzDeFlyEq9LT+Fl6THU3uMDX3AI72su0nmeR0fRcRRe&#10;3oTbRxbz4d6JqqLdeNN+BhW536L83ndo5zl/patsoBOrvr0Lrysuovb+ERzfOhvfrRqDLQTn1lUT&#10;cfPcDpw7uA4r6MJnDo/Fqhn9cWzLPBzcPA/zJw3AlBHpyIz0xuiMKEzIScDRb1di48JJmDs2Aytn&#10;DsK5PSsxtn80smJ8kclQPy3SF8Mz47B01ngc+HY1ju/ZhNN7t2LxjPGYNHQAdm1Yg/WL5nH7JDrZ&#10;r3F6z2Yc/GY5ThCYJ3etxIkdC/Hg4hZcOLgQx3fOwPEdMwhMnmfbNBzYMA4Pzq3G3VPLcXHvXJzf&#10;+xWunVyI0wem4eKJOagu2YWnTSeQf3c9cm+swa0zi3Dt1GIUPfgOBXe3oo4Ova3yGCoffcfwnv9l&#10;4V6UP2I4//hbPK89ju87LqG98jAa+FtWPt5Gx7qLLnY7tQPdVs2Zgw0LFiEuIAjTRg/FN6vnYtOq&#10;WbTXwzB9zDA+REEYQLCu+HomZowfgfnTJ2L14gUYkpWlbtwAgk/co9R7xkVFQzqS+3h4qc6rnq4M&#10;WfxDEBoi3Y4C1GS8ar5B3lihBGmgdJinZFTR/NnzsX7VRtUnUlrV3J29kJLYH5lpwzB65DSeJxou&#10;zj5ITMqAG/d39/ZDPF1SLAEWHhbD0FpzlbFRhB1Dcm12I2n1S6QIQaZJdJBJsQnMx1MJhCa3yazs&#10;BGk4oSlQFYjKrEhJ4kJ5/jjCU4GzUzHKdUqYnoQA/1C6Hj7MbgJNf+T0G4FRw6cwDAtGbFwWps5Z&#10;BHfPQCyauwz7dhxSDUAh6WkYOHcWhhzfDqv9i+kw56DX7rkwPLAQ1kdXwHL3AphtngXz+aNhkB2n&#10;Gnm+cHNSAO3ubI8vbBnqMmx3HtNPwTLs2Fq4HlyEnstGqLCzb0KI6v5jTGgY06mKO+1tZQUze7ov&#10;Rxe4EJYuLMwCAoPhYOegxt1HEZ6hnt7IlCnywkORSmDKVHlJ/D8z6CpF/VPTkJGQiExqcFY2+mf1&#10;5/8yBhPGTcSE8QTo4GHq3U+pyWmqJdReui45yIgQF1XnK9GBqvv1CFCNAo42dIx0kNZ0l7YMx22N&#10;zeDAkNzD2g6evC4/Nzo03kO+hKI7XbI7v4sHQzxPhrj+ztzGc/vSHQdyeyD3C2QBHqDE9dzH08Ee&#10;nixoAlxdECojcrgt0otOmqFhBoHZLzQIORFBGBgXzgIiGL5hjBrCA+E1Igcu84dg6sn1KGl6oEaG&#10;/FZ/G7/SbT4tPIWG3EOozz/IsO4Ufmy+hr+9ekK3cxHZsYFqlnGpr/Pl50h9ZoCXG7+HM2HqSRPB&#10;a+a9H8V7MZqFa3JKOqLCo1jgevI3S8QIOs2Vc0eh8MpOvCo9j+dFBObd/ai7uw/5Fzai8OImPCMc&#10;f6g7j3cVJ/CWel12DB35h1B+41sUX/0Geec3MMTchbaqI2ipOIzHV9ci79om/NRxG39++RDPK8+h&#10;ufAonpefQdXdXbi892vcPLgMT85tw4PT2/Ho/G7cortcN3Mgvl00Et8sHI6pw6JwavdKzBrbH9NH&#10;9sf88QMxdUgqpgzJwJRhWehHQE4ZQsDOzEL+tR0YNzAa/RMDMCQ1CsPTYjFpYCo2LpqCrcunYOfa&#10;mXh4YT+WzRjL8w7E4ukMw+fPxNr5BO+4TOxeM4MwnIsdK6fhyZXdeHJ5B2G4EHvWj8e25cMI+BH8&#10;fntRSdeYd3Et/4s92L9+FNbNzyJUZ+PW+eU4c2g6Tu6fgpqiXXjXcQGvms+grfoILh3/CueOy8vT&#10;VuDq+a9RW7YL9aW7cffCUlTRudcX7kMFgdhYfgAd1UfxqpYulCCtfrQdxXStNfk7mK6jC12Pbmf3&#10;fYeFkycixs8bGxbPwaEdq3Hy4CbC82vMoJVOjgjEqAFpmDVpOEGZgDGDMzBz0ig1KWig6kpB+BGY&#10;ksZHxapWdZnIw1takxkCSgu8tKgHSglMl+npwhvL0wvhgYG8qbxURbDMlpSVyh9tx14MzBkMJz4Q&#10;QXSSKUnZBFQWRgybjKjIFASHxCA5ORMh4dFwYlgfHByOpIQUQjNahYqJcVq4rYXeDNEJxESC8pPi&#10;CEulOKV45uPjCM/4RIbbBH5YJJcl/KQjFVjyeKl/ElBK5b107I+KjEc0w1qpHggOiujsR+oLX59Q&#10;Oq+xGDpoAj+/H9LShmCMuM7gGCxdvBqLFq2CNb+nDd1NyIRhCGMo1HvrLJjQHRoeX4q+J5fC8MxK&#10;GBxdDJPDS9TLviy30n2Olzq3AHTzdlEzl1uMz0LAt/MRfnoDfAlZ63WTYTl/OExHpaFntD/6MhTt&#10;7mCjXm+hYEnXZU4ZWlrDUN5rbm4FNxY4Xvw/7G0d1Ez0KTIBC6GZGh6O1IhwxAQFIDZMupkFIDo0&#10;FDkZGRjSvz8G9euHrJRkpPH/TOZvNGTgEAXPDP53yYkpdFGRcCaY5bwO0tru6Ko6L8ukKlJX7Wjn&#10;CnsbF4bc0gJvr0ZQudI5OlnZwsXahsBzQ4inB8J5nwS4usNfQZMOkYWzv7whk8s+3MeP0JTuUD6U&#10;t6MzIelKOHGZgPSR+jN+Xw8WFh52dgSsM0IIzQg6yTiGzklB/kgLCcDg6HCMiAnHyLgIDE2KZpQV&#10;h6ikRLjKGwhywvHd2a140ZaHt5XX8EP1FbxjmPyUTu9D03XqKv764gH+9c0T/P3FEzQXXEQWf/tg&#10;aSnn53gSntJJO5BOM9DTFSG+MhyQ183vFc0COzKOv59Ud0RE0AG7K2iOHspwd9l0NDw6QTieJhAv&#10;4AXDalHDA8Lz3m5ey3l8T2f7Y8NVhu3n8H39FXyouYTmx4fQ9Pggw+6TaC04jJKbW/C+4TKe0p22&#10;5hEA5eepC3SpF/A0/zS+r7mBD5VX8LaMjvMmHW3RJVTfPYa7x7dgP8F278QW/Nv7SuC/vUX1w+M4&#10;t3cV1s0bj2HJYVg8eSAWTsxR809OH5aKlbOHYf9GusCt0/BT2x0c2DoPWwm9NXPHYfWcCVg+YzS2&#10;L5+J3Wtn4cR3i3H826VYMmU4YZpJV5qGGSNz6FjpFg+sxpWDdJE0AqrR5vIu3KQhKLu9B08ubUH+&#10;la0MozehJncfXteeRc3D71B0bR2uHP4K9y+sRsn97/D45lpcPjWL4JyMvDurUVdC0D3cQHe5HqcO&#10;TsLFM7Nw6sRkXDgzHTcvz8XdKwuRf2ctbtCFXqdLvXCUDrVoJ5pK9qK1ZB8LmSNoLNiNWsK0vfIQ&#10;2quoygOE5oHNGJAYigVTR+P2+YM4c2Aj9m9fhnVLZmFQRhKyE2Iwnn/o0OwkpYz4MDV9fAJhGixj&#10;PxnuhAUGqVbzjOR0AjEAXgyxPZxkXHoAQxWtY68/HaUnHwR3J95QhIc0PsjclH4M1/wZ5kr95+wZ&#10;s/HV7LkM31wUkNJSBsDXOxKDBo5DevogJCRkEkY5GDBwODx4bi+6pnjehHEMmSM6wanqLlVDDoEn&#10;9Y9KcZoiYyjZT0J6hkkxUYiMikBERBhkNnl5KVwkt0dFxRCK0YgIjVLnFSiLwhhahYVyv7AIBdgQ&#10;ulMPccV0mgLNQQPHID11CHKyx2AYQT9spEwZNxDZA0dg2oIlcI6LgeeI/ohYMg3Oa6fjiw1TYHp0&#10;Gcwur8eX55aj24UV6Hl5NQyvrkev6xRvBsfDK+G2bg5s542B88bZcDu2EqZHFsJg3xz0XTsWfaZk&#10;wSgzGpZ0Tb0c7GBMp6W67zA0NbCW1/Vaw4pQMafTNLG0gTmdnDuduiXzZkZm8GXh0y8xFUmEp0Az&#10;0tsLEb4+iJQeEUFBCGZIG8eHOzstTaVSvxnObdJXL0L67zJ6kOoYJ1tHNcbYyYYOU0Ro2lkTjNaO&#10;BKWTSmU8vrO9GyUjzggSRiLudgQcnWUgYRjmSdcVGYEoFsJBLp4I9WBEQgXLxCkudG/iMJn6c5sP&#10;QewrrbL8TG+6TW8Xhu2UjBpxU8B0IFCdCFZHBBC8oR7uiOV3SabLTA8LxMCYMIyKj8JIpmN4jw+I&#10;5f3AsD2ahcaVK/vRUc+QvO4Wvq+6THd3CS+qzuAV019f3McPLTdVI83PTTfwruoq6h6cJjT9+B0I&#10;eDpKZ0d7Ok26XuncztSPrlNGwMmEHRH8jWP4Wf2z+JsT2kH+PrxnEjFqcD9cOPAN/vysAB/rr+N1&#10;5QU8Lz2LlidH8bL8HNoLj6P5ySG8kv6DDw+qBqi/vszFx4ZreF97ifufIcRz8ROhXn59G9oIy5bH&#10;RxjWn8WzgtNofczjHxxB092j6Hh0CnU36Ngub8eDY6vwSF4ednUrw/CpGJTogpmjYnCXrrWx+ATu&#10;nluPu2c24eyepfhm0Ric2jkPu9dNwP7NM3Bu/xI8uLQZlw8vwMnt4+lmbyKPrjf/5k4c3voVdq6Z&#10;hoOb5uHolq9xiyC8emg1zuxczDB+Ffaum08Yb8DhLUtwdvdy1D4+iicXv8Ht4wQgj69+cAA11Jua&#10;y/jQeJ0F0zGC7DihdQJVdH8PLy7BzVNzcOfc18i7uRoPry9H+ZPNaKneg8aKnSjP24SqQsL27kou&#10;00mWf4eaiq3Iz12OgtwVKMlfg9pyhuUVu3Hz7CLcu7gCF47MQf6tDWgvO4y24gNozNuNZobxraWM&#10;LGpOoKF4Pyoef4duW9ZMwYjsMBzatgz3LuzFiT3LsX7ZRMycOBjpDF0GM5wc1b8fBqQmYEhmCkYO&#10;yEJmUiziw0PgxRtUWtHjCZzU+CT1EPm6+3K9N29iPwI0UHWMl/pNPw8/ukwvuDFE82OIFuIXQqcp&#10;D5wMh2Ke0AwKCEYaXYsrw3B/qc9MH4KgwDg6u3RkZ4/A4MHjMH78DC4nK0jJSAKZ3k2mqosk1EKD&#10;+NCHC/BiCbUYRMuEHqGEpoxPD6NLDCEQCUKpQ40i+EKk61SALz/XT3WxCiEMQoNk1FOIqpsNDQhS&#10;qbhe6cgeEBRK50gRJgF+cqy8IylU9cmUvpmjR0/FyFHTkJU1ApMmzcXsOUswZOREZI8Yg0FzZiN+&#10;zlSELJ0Gl6UTYbxsHHpvmQnT48vR9+IafHF5JbpdXYUvWFp+cX0Net77Bn1ufQOHW9/B5eJmuJ7Z&#10;ACu60t7fTENf3tzdFw9Dt1Hx6J4ehl4BHqpl3JSw6ENQGjM8NSEsDOXlaxaWMLCwgilhaUUHaEvI&#10;OLt6wNTEXAMd1/UnNMdmD0ACf4/EoEDCywOBjAKSY+M0x8nfJpXOPCqYYSzh5k3HJ9DzoWQWKOm3&#10;KbB0sLKDrbk17CxsmNfcpJOtE+VMR+lKoHmqxiKZQUoiDjeCzYdgC2eBGsnPi+P/EBtAYHM5ivdL&#10;rG8QIgjNMEIzmJ8V4EQnymMjCOwQ3i8hdMyR/kGIlkZGXlsw3XMIgR9M8PvLvI8OjvDmb+JrZw9/&#10;huvhBFqCvz9Sgn0wOC4Mw2IJzKQojJBJacQA8LslRYbi0Y09eNtwHe+qL1Ln8EPrVbxtuoyf2m/z&#10;Ib7EB+qUagD6QNf3sf4WSm4cQkakuGNnQtMNdjYWcHd1ZJiutZ57sRATcCZEhiOeDnfiuKHYum4J&#10;powexIIoGElxUWruxwPfLCMczinH9rT0DBqfHOHycYb/J/CK1/IjYf1DO7fVnMczXpdqvW+6SJ0n&#10;WM7i+6az+Nh0Ab89u4XXNWfxovI011/Gx0Y65fpL+KGZrpnfqz3/OKpv70DN/R24d3Yp7l1ahpLc&#10;b+jEvsI3G4fgyIFpuHtrNYpzt6AsX8ByAIX3mX+8A+W53zLdioL7m5F3fxPd2lLcv7wYbZU78X3H&#10;SZQ+3Ijawl0E7gE1Xru15BSv4wL+9X0xnlWcpXPdS0AeQSUBXk7dPbcJjy7QDd74Bg8YXlfe+xb1&#10;ubvwsuok3tadYQF1hd/lDL/XZYbMp1F8byMK5Nrur8bti7Nx7cxU5N5eREBuIjB3o6Fcwu4daKs9&#10;gJaqvXhafwi/vKUjf3EOzXW70NG6F2VF61Ff/R0qi/k9eL3VDMNrCg+i4tFuVWfdWnIMz8pOop1p&#10;U+FhNBYRolWnkH97G66eXIZue3fMwqaV43CUJcCpPctw5qDM3D4ek8dmoF9KFBIZno3qn40JwwZj&#10;ZE42Rg/MQWosHRvh4c+bUOptwgL9MJThWwRh4ufOm0/GpvPG9iYk/ejEfMSJEaYSsrsynBV4Rsvw&#10;Rzq1QF+CU/p0+niqDrUxMbF0bn5cjqZLG4KkpBxCaDimTJmPUaOmqjDdwsyRYX84fOhS5QEMDQxF&#10;DEN2mWJLoBcVHqE64If7RyI6kM5SxpqrmY2CEMZrC/L2Rpi/H5L5sGSnJTE0k6njwglz3uAuPLeE&#10;WZ4SWvEh9fNWYZW3t8w2709AMrT1oEMieDylgJC+mb6hcHX1w7DhEzF1xiI4ugQiq98IzCI0k/sN&#10;Rr8JE5E5n6H615PhLUMeN06DxZZZ6EWnKXWZfc+tIiA34Mub6/DlLTrMm+thcnsLTC5tgOnpNei9&#10;dz56bJ2OXmsmoPeswTAcS3eZHae90iHMFwa+HsplWvChl1ZyGeZoQlCYylspJSw3s4QhIWliKl2A&#10;zGFn5wxbukBnukEfZzdE0y0mskCIYogeT0BG+fggyMOLUCLAAhhREGLeTgSChMdMfejcAggzmTrP&#10;k+5PgCmd3h0pWzMrWJtYUlJXaatAKs7TVWZ+srEnNBm2y7yLhLkfwS6fNyAmBoNiY5EiQ+TcnSg3&#10;xDAaiaai3L0QSTcc4+2LaCqW90oMC7PowGCE+/ohOiAAGTw+gQ4yys8X8YxqYrguVhp8XBmy03H7&#10;2tjAz8YakYRakq83MkN8MSAqACMTIzA4Jhgxno7wd+T1uNjzXojCVT7ELXxI6gsO4WUdw/K6c6gr&#10;OoLn5WfxhmFuE8PgF1UX0FJwAu1F5xg+7kFSqAeCec+4OzvA2sqUEYgzoyQahM6hlD5uzozOQvic&#10;pGHv9tUouncBG5fOUvM/pidGq8bXk7vXqe4z7wi3xsJjeFl7mZ9/Gc/4Wc8J69f11/Cu9Qbetl3m&#10;9R3F09oTeN18Bh3Vh/Ch/TTaKvZw+RTedRD27VTHBbTV8KGv2IeOhiN40XISTeX70VJ+kDqA5w3H&#10;UFNCeJQThFXfoLhyE7UFT4o2IL94AwqK16OQgHn8eBXyn6xH3uO1yL23HI/uErS3l6Ki7Fs01u5S&#10;MKov/waV+WvRzuUPT0/hbetJfOTn//LiJn7quIE39efp4I4xtD6jGtDq8g/j4eVNdKrrcf/8ClTc&#10;/4ah9zZ+790oo2FoLtqLNw2EfssFvGWB8LHlEv7y9g7hfIDg3oSSx+tQ+oThe95aAn8NKgs2oZ3f&#10;taZgH7fTqebv4X+2H/UlBwnxfQzTtxGQm1H4eCOunp+P21eX4PHdDago4D4EZA3/07pCGXrJ3yT3&#10;GJoLT6NDqi+YL7q9B3m3dtO10mnmn0S3Iwfm4tKp1bh74Vva3Y04f3gpttB+TxmfipzMCNUHa8a4&#10;IVg6dwrmTB4FmdAzKSoMcWGhiOYNGhXsi+EDMjF32kTeEOlIZriTFh+BpOhgxPMmkU6sfoSMdPoN&#10;5UMRTDDGRocyhA6nY/NGSAgfzlA3RES7Iat/FGbMHIcohs4uLr5ISR2ElLTBGDBgDEaNnKrS1OSB&#10;dHnRVAzBKROJBKqJgaXRycddJnV1V6BztbWCGx8WZwtzyky9dN7PxRaBHnYI8rTFoPQoXD65g6XH&#10;KZaUh1mC7MS2tfOxcPoorCbc9m5ZzgfSDeYGPWFrZQELwsfckm6NDsqC8LEkGKRl2MLcVrlMDyox&#10;NQcz5ixVY8pT6JL7DxyN2Mwc+PfLhGVWIkwm9IfdhmmwJgSt9y7AF4tGwmj3fFjwxjG+thFG1wlJ&#10;phZXNsLy1CqY7JiL7ktGotvULJgsGAXLOSNgJjMJJYXDPjoMVnTJhgz/pPN3d5low9EBbnTLFg5O&#10;qm+mEZ2m9HkU6cA0MjSDpYWtGg5pyWUXukQ/qQ4hPCP4PyUQOEkSlhNUYV4+BFEAXPndPWzt4EnY&#10;Bbp5IJLrpBXbjS7SxYpAZOgtchZ3aWYNJ3GYlo5wd3BXLeDSGu5MR+vh6EzIuvC/sVMOMJIFbBrP&#10;NYIF5cTUVIxOjMMwhsyJBE0ctyWycEuSfqKEeCLTeEY1sXSR8SzwkugsE+mMpZ4ynfdiMiGZxMI7&#10;hWlycCBSw0LoKJkP9CUsHRHqYIN4DxdkhwRgWFQQhscEYXRyBJL9XBHqbM3v6oCEUF9sXDUPd+58&#10;h8InDM3KT6kQteLJQTSUnkRbyRmGwZfRXnEB1bl8QB8dQkPeKbqlnUgIl/p5Vzjyf3BytEGAvwyp&#10;9WAhS2NBQxDEfGZiFKaNGYw75w+i9O5ZbFo8Tc1fO3JgBiaN6q9GtLSXX+RnHmMYyPA5l3ApOKpU&#10;9nAfnZAAYx9hsYsP+266qz2q8aKl6hA66o+g5BFD0qJdqCknOAq+Ywj6LR7fW8OQdCMK8zaiquI7&#10;1NfsRh1dYW35DtQyjC3O34xcQudJIYFYtAaP8lbj3qMVBOZGFBV/g8JCgqbgGx67G0X5DHcfbUDu&#10;/bUozP8G5WXfobxkOyqKt/Fz6RBLdvB6tvC6tqO+eDeq83ai9MF2fp8j6KDrleqNV7WX1Djvgtu8&#10;hkK66PLTqH5CkJccxvPqU2rUzUOahbzrW1DL372N/8GL2guE7CFU0qXmX9/KcHwzih9tQ9HjbXh0&#10;m9dzZxPy7mxB7vVv6UL3oPLxMRTe2cvf8Cjaqy7jdeMdfP/0MVpZ8Ny/sQXnji3RdHQZ7l/bgTuX&#10;d+Lq6W24c2EX7p7fidunt+Pu2R0ouXOc5zuK62e+xeVTW/H49jE0Vt5Ft8sXVtFm78bDK9twlyHg&#10;xSNLsHvrFCyaNxhzpg+iC52Kvd8uxNH9q3Fg13IsXzABE0ZlM1wLw+CsVMyZMgYLZk3inz4IX00b&#10;jUmjczB+RBaGD0zAzEnDMHZEDh2dzLMZjf5ZURg3LgNLl03CwMHRyMgKwMQpaZg6MxWLVw3GkVPL&#10;cPnmboybNBi2vPmSUvpxnxHw9eODRBAlpwxAZvpQDBowFtlZI9VIHl/fMNgz/LOny3Gx48PIkj4i&#10;gA4lwBOJYZ7IjPPFlBGpOLxjGc4eWodbF7bR0suPvI9/2Fm8rL+CBoY/DeIe6q7idcNNPK+9ho9t&#10;j3Bs9xo4WPSFiWEvmJiZw5SwMTe3h6WpDcyNCCJDC5gaW8HDjY7XJxQBIXz4py3AkFHTkZkzCslZ&#10;Q5A8eDj8B+XAJCcJ1vNGwXXvQpgemg/jXV+hO6HZc9NUmJ5cCbMLa2FyZhVMjy2Dwa556LNqArpP&#10;ykKPoYno3T8OhjL2ekACLDJj0TfMByYy+7mLE3rZ2qCPSOovxWHa2MGehYfUXRoTjIam8moMK5gx&#10;b0xgmhiZw5rwd7ZzojO0g1kvA7gSdAEOzpQjgpycEOLighA66bTwKJV6i0PkeXwZzkczJA4lUD1s&#10;XeBu4wRP6RIkfShZeDia2Si5WXO9PR2oJR2oNPaIE7W0gbs4W2m0kY7Obq5IYEg+OJThanwCxsfF&#10;YlhkGIbT/Q9nuJodEog0Xy9kEXzphGGSnxcS/Qh1wifJ3wdpBGO/8DBkhYYgjdszWSBnhwZxf3+k&#10;Bflyuz9yGGoPiApFZiD393VHv0BvfkYIxkWHYArD8uGRgfwcH2SH+2MQ7+cN82cSTFdRVnCMId5x&#10;hmdn0Er30Vp2jtA8i2amT6svo5nQrGHYLB2nWwm562e3McwmNP084OXtBm9PeQc6xShM3rjqoxqF&#10;3FhQ85kYMwj3zx1gGHoO987sw9qFM/jcjMXSeRPx+Oo+9VnVdGK1DAvF3T4lMBoI7qq8wwo0RfcI&#10;rwd8Xq9/g5sX1uD6+ZU4f2IhThyaQ82mA9tJx3UKDWWH6cL44D/Zhoqi7wjHLYTeNygp2IhSurIa&#10;wq6hfK8aKfTk/gY8IQwL8zahukS6LO1CXekBnuMIXepJXs8R1BQxpOfvUp67H3l3txM+DM8fEJKF&#10;hBmB1lh0gr/HUdQQkPLb1RGMZY/2E/yH+UzdJvhuEpi30VJ0GZWPCMeHp/gdL6Kh5BLKHx6l+zyF&#10;opv7kH/tIB5d3IOCGwcJyVMov89z5Z1lKM+C5P4J1Dw+y8+5hKaKq7zOcyjOlSqBk2gousb9rtAl&#10;8nz3z+Le+b24d24vCm4eR/Ft6bB+Gvcu7sPJfWvoOk/hWcMD3L+6H09uH8f1c/tx5hD5d/korp7Y&#10;hUeXjqL68XU8q87nNd5hAXUTlYW3UJ53g9/9PLoVPN6Bm5fWYf+3U3Du8Ne4cGIRzp9agiuXNuL4&#10;iRU4Q5Bdv7oBt25uwQ2SfN+er7Hg62GYOjkbixaMxfz5ozF6TCpmzxmKb7bMxe49S7Ge4efKVeOp&#10;cRg/IYEhaxpWrx2LnXvm4PyV9ThxYSV27J+BQye/Zp66NA8nr3yFK/dW4BZLj7VbZsLVk+GSfyBB&#10;OZAuLpTQzEG/zOGIDE9BXEwG3Wo6b9IoNZGGo4PMpuIGO7qr4dnpKL1/iX/AMVQ9kkrjo3jXcpcl&#10;zQP8+Ow+fn75gGHLTd74J/Cq6Ry+f3YVHzqu4A3t//P6s3jdxDCo6TJvVpaKbQXYtmkxoWxOl2ai&#10;3stjamoLC4adMupFoGliag0be4b1fiFw9WBYnjUcAwaNxaBh4xGWmIbEMaMRNnUsfBZNgffuJbA6&#10;vASGRxfBmG6zz5JR6DFnkArVDb+bje7rJ6LvivH4cmp/9B6Zht4ZkWq+S5mVXOa4lNfa9ghwx5ce&#10;DujpbK8Bk266r5WVCsONZWQQf4M+lIyiMSdABZ7mVrYKmpaEpYW5zF6ktWo7MWS2NraAA11ogKML&#10;gcmQkucMIdRiffwR7eWLMEJTgOrOc3rznFEM1QOd+H3pIH3o8F14TleC0ZnQdKPrFIB6sBDzcSJA&#10;HNwUKN0IXVc62kA3dyU/exZs8hnUIDrG6anJWDp0EBYNzcHwiEAMCvVHf0IvgxFDBl1lunQTYpoV&#10;6E/w+SInNJgO1YfLDO2ZzyEwBxKuwxnZDKaT7Bfkh5yIYAyPj0Q/huLp/p4YGOaPUbGhmEC3Nys9&#10;HhNZkA8O9OQxARhDYM4emI6bB+m8rp9B6b3DqLpPGNw8gOLLe1DIh6u+4IL2sBZfYvh4hA/0MTSV&#10;XETZg5M0FYsR4u8EP18WCISzj4cTXJ1t6TLduOzJEF3eqOiNkf1TMX1UDh/Kw3hWfh+tJXewb9MS&#10;HNuzEVcY6TSXXccrAuYZ771nNQzNG2T5BppLzxE+Rwn0wyzoLxHcN1GbfxbF9w/TBZ+g6zrCh18c&#10;6Am0VV/hPud4f5/FMxqCdkK3pfo0yp7swX1GMjcvLceD62sZZu5jqHsOtQUnUPJgP0FCJyvwY0Eh&#10;dY3lDwnJ3LN0bWeYXuD3PKNU8vA0IXIeVcUXUc3fQgD05NZhhq90xATXs6YneE511D/iZz/Eq5ZC&#10;vGwqxNO6PH6/B6h6covXfYWO9DYd6V1e13Ve6yNe8wM8unoS5Y9v8XquM+V3LLyHyic3UXD3Is99&#10;lwVULlpK82hqStFU/gSNXG6uzEdjWT7aK0v5fUrQVlWE1opCfla+0tOaUv6eZXScxXjeWIH8e1dY&#10;UNzC+6d1eNNRi5etNbzeKrxua8C7p4348LwJv717hj9/eIk/f/8Sf/nhFX77+BK/Mf3543P86cfX&#10;6PbkHt3XlSW4fnkhbt9ajnv31+DBk40UQXl/FW7cX4YbD1bg9qO1uHqHpdrVZTh5bjHOXlyJs5dX&#10;4ui5hTh9dQUu312Paw824Xbut7jO9E4eLe2d1bh0awWu3VvL4zfi7pPNuM8SL7f4O+SV7cLj4m9x&#10;L38d7hUwJChcgcclG5BfsQePGY70y5HX9DogOlK6D/VT3XiyMoax1A7Fwq9XICM9p7PuMxwODr6w&#10;s/OElYk5ls+ZjI+ND1X3jOelZ/CUDuFF1UW8rL2Cl3WEY9MNtPJmyWcI9uQeLfm1Dcqy37m6Gbcu&#10;beKNtZ0lzwbs3TYXK5ZMwoSxOQjgg2BOp6lGrxCc4txMGfKaETgm8ppdhsFu3v7w9ZYJSejAB4zE&#10;8HGTEDYgGyGTR8Fr/gT471wKu+OrYHh2NQxOrEQfOs0vZuegR3YUzMbSUU7ORI+p2eg9JBFfEpQC&#10;SINwP/QM9lKSGYD6yGxADDV70IXLSJ++hKQBoakkTtNKU19LmRTDHIaUiQVBLyOCeJ2GdJky7ttM&#10;wOniCSMTOlATS1gamsKDgA0kNP3p1sMIswhXd8QyPI/38VNhu7jQYLrERELOg58V4EL3JI0t9gzL&#10;+Xu4Ep4BTnRV9m4M450JUjvC0wFe3O5DBTm5INSVEGGIH8zlSHsnJLrT/RF+Q0MDMS05BkuHZGFx&#10;TjKdYDAy6NBSGaYn8rPj6ZyTPekI/YMwJDgUQ8PDMTiCrjQqnCCMwqiYCIyNjcT42AiMieL66DCM&#10;T0vECJmc1scFKf5uyAnzw4iYYIyLD8ekpFiMjgrhvoGYnBSOySyUjqxZjPbCR2jI5YN8+xQq7tBh&#10;0bFU3DmD+6d4T547hMIrp1Bw+QRyz9Lpnd6JgmvH8PjycWxfT2j6OiOIoX6Ar7w8jIWMk42CZSAj&#10;gkAfV8SG+WLS8GwsnDocDy8eoPN6hJfVD3CMwL18eCPO0AGVPiTsym8ylL2FtoqbaCFEW8sJldKr&#10;DNEvEpTn0VxyC00ESPVjOq1Hl1Hz5Bpq866rtJ6OqOLJRTq/i2iruYf2uvvoqHtAV3YLpXRoT24f&#10;xcMb+1D06CQd5G0C5yEd9AO6yDuoLb7D/R7QXT5AXQmBXpOPan5OZf5trhc45XJdAVpqqbpCdDSV&#10;UmVoqy9GW0MxnrWU483zerx50YJ3r9rw9mUrPr7pwA/vnuMD049vO/D9m+d49/LpH/Tj+9f46cMb&#10;7vsCP394i1++f6/WSf63H9/j1x/eE1gfVPrnHz7irx8/4s/v3+NP1F8k/+ED132Pv//wA7d/z32/&#10;J9h+4P4f8Zeff8Kv33/g+d4y/YifmP788R0/7x2+f/ta7fcb9/uZyz9/fI+fv3+HX/g5vzD96eNb&#10;dV0/vn/D7/AaPzL/gdf14f0rdHv8cCUeEopFarLTlXiUuxq5BeuQS5g9eLwKV27Ox417S3Dt9mLc&#10;ohN8kLsBuYVbkU/wPcjdhNy8zXjM9CHtfXEpw4HSncjN/QaFDAly6Rqryk+gtOgo7f8e5OfuQ95j&#10;hgRFDB2Kj6rl4sJ9qKo8iNKSXSgr2YNymbWF1vvU4W95w/nCwz0AcbEZSKbTlNA8gO5y3NipqluR&#10;NrefP+zpnGwZOjrYWOHQ9rV4W38P72ov43XNDTWIv6PyBp5V3UHRnWPYvXkuZk2U6fHjkJ3ij5hQ&#10;R8SFuyAq2BHhAfaICnJGqK8DPBxMYGfVB1ZmfWFtZqZGrqhhgZ3QNCOEFETp4EwsbCCTEPt7BSmQ&#10;B4THInXCOARNGwPHyUPgvm4WPE6shfHJFeh1ajl6HV0Ks4OLYL5wlJp5qEdCELr3j8aXVPe4IPTk&#10;A96LLqg3YW0S4qdNnebmiN7OlExk0RmK68CUsec6LEV9LCwVMA0JegnPZVy3gZHMPGRGx6yNB7eR&#10;xiA6zb59jGHO9U50qgGEZaSnFyLc3BBAuCX4BSDB1x+hzq4IdnZBvH8AYv1YUDk4wJ/r/AhC6Vju&#10;IuPWre3h5+ihoOnF0N2VoHalM/XgebzpLAOk64+E/0xDCM0oR2ckeXkim25xEJ3hSDrBaYmRmJ8Z&#10;j/nZSXSMfkhwZaHpyP/E0QkRDk4IJ4Rj6HqT3D2Q7O2JrIAADIsmNBNiMTEtCRNSEpQmZqRgbFoy&#10;UhmWR7k78ju4Mbx3Z5jujUEyWIOh//AYwjIjgYrHikmjUHX3Gt4319HFEQYExOuGQryqL8RrQqG1&#10;9DGeVhIUFUUE1mN0lD9Ga/F9Os+7dHMlDM+P8N6RuktnOk6m3q5wc7SFr5erNgGON++vIE9MHtEf&#10;y2ePw7Vj2xiiMgx/dBa5l/fhwYU9WDBlIDYtm053lssIqBgfnlZq6qjE+/YKvG0r4/oivGutxMeO&#10;enxor8MPzxo71cAoSst//7wRP71ppTt6zrQNP75uxc9v2/HLuw789uEZ13fglw/t+NPHF9Rr/Eoo&#10;iH4jFH7j8p/pqER/oaP6609vVF5ScVxq249vCaN3+NuvHwidN/jrLx/wN+qvvxBk3PbrD+/w558J&#10;LwEe4SOwk3Wy/NuPHwmkDwpQKv1AUDEvMPvxnQCKKSVAe//qBaEqwH2J969fEMZP8fbZU7x/9gLv&#10;n3NbxzO8am3H8+YWOsUWvGxpY74V7U1NaGtsQFNtLdNGpabaGjTX1VJ1BH49mmvrlBqqqtFYXcN1&#10;slyLJu7TUFOl1FRfo6TydUxrq1BTU4FaqltB/gGIigmyosJDSsUFmgrzD+JJ7gE8eXIQD+7T3t/d&#10;jfv3diM/7zAhd5L7HEPBfZZcDw9QB1H44CDy7vBctPYVeWLlT6Gm8Iqy7ZUsAcseM8zIY4lZdBU1&#10;BVdQXXBZ5RvKLqO68LRSfck1OsFH6KgqxbKvF8GOD6DUGYaHJiIzbTDh2U8NnXSRaaaks7yHO4Hl&#10;AEuCIowP3+Ob51kqX0Ujw6nKRxdx5cRubFgyE19PH4Ps5Ej4utjA2cYYztZmcKVjc7Hjw23PEJMO&#10;y5HgcWQYKQ0Xjnzo7a0sCExzygbWFg4wN7dT46hNGc7KLOdm3NfM0kaFvDYM290dPeEVEAYLf394&#10;jxoE20mDYTVjGBy2z4PluTXofnoZup9cgi8OL4DR7rmwWzAGX4b7ogedpFFKBPM+6MsH3TDIV824&#10;Y+zP9T4eau5JQ1cnGNjbq1DcmJ+puhN95i4FlhKa95EXrSlgypRsFIFpaCTAtFBDF/v2MWGoLjNy&#10;B6kx4KZ0mpZGJmokTjSdZSgBGUJIxXh6K7eZ5B+ICLo9cYoCTy95T4yCoSNhyTCU8FWyc4WnjbNy&#10;mj4EqjfP4Us4hhJyAkw/WzuEODkhmPkonifZy0tBc3hEEEYwJJ/MkHlx/xSsHzMAX2XFIcPLEfEE&#10;Z7yM5qELDiY0w3m+KMmzoPAyNoEPv2OgrQ2v0x3pdKzZdJ9ZYaGI9/ZGMAEdKf0zCdgEPy9kMoTv&#10;FxKESBcWlN7uSCOYd6xagl9ftOO3txKO8cGmw/jLD4TF96/wJ+ovfOBFf+XD/xc+6H/76SP+9iNT&#10;QuCvhMT/9U+/MUo5R3fpyELetROabgqa8vqLQIbnQT7uCKHjHT0wDV9PHo4D3yykUzyHX54xnCy/&#10;oSbL3bB4CgrvX8B//Qtd0y/8jJ8IIn7G33/W8n/+ns7rw2sFtz99FNC9JghfqfRXuh/Jy7afCcCP&#10;rwkaAkfS79+8UpL822cdePOsnerA+xeEz4tX+PDyrdL752+4nfs8f4rX3OdFWzOetzbRQTYxbcRL&#10;Lr9sb8GL9lZ0NDfiaUsj0wZCqoHQqUFrQ51a39ZIKBE+sr61oV6ppb4WLdze2iAwI6yquVzH7fUE&#10;Wo0sE1A1tQQYRXg1yj41Nagn1Oq5raa8QuUbqutQW1GNukotX8/9Zbm6rJIpocb9KkpKaLoqlOqq&#10;Kqkq1FZyOyX7KZVWKFUWl6m0tlyOreRnaJ9ZV8ljKrgfz1fDVF+uLC9HBdXt9atWvHnZouz0O7HU&#10;r9rxA/X+WTPjey7TQr9/3sE8LfbLDvz45hl+fvcSP719zlKMlvtFG356RRvOG+/758/ww3Nu45/w&#10;04t3+PHFS5ZyUsI9x0+vud+bdvz6jsfTrv/y9inzz/Hb+5e8CZ7xBm1n6dbBG+Y1/unnD/iXX35i&#10;ifYbNq7/Bs50MO7O8kKmAG0iD5kd3c1bTXbgyDDPxspeOUHpszlt3FhMGjYQY3JSMTAtniW8H7xV&#10;h2e7znHIdEH2LnCmnOgOHfiQOxLMIgcbF9hbu8LBypWpLDupoX52VvwMSyc1CYWlhR2sGIpaExoW&#10;fIgtrWVyXkLW3AGO1nRv3nSawwfBZcJQWE0eDCM6CJsd89H37Ap8cY7QPL4IPY8shO2BRbCYPAA9&#10;Q7zRiw9V9wAPGBEcJn7e2jRlhGcfOpYeLg50mA4wkGnSCHblKgnsvpSCpQ5MgaWZyEKbK9OUoDSh&#10;uyQ0BZjyvnRjIwvllg0ITYM+pmoQgUyg3Kd3Xxj26gN7U3O6TbojwlBC6Cg3D8JFWq39EMl8eGd9&#10;pBuhLBN8eBGybixcnOm23fkf6ND0ddRG8kgn9eSwMIQwrJcx4ZEehCf/h2A61XAux7q6IJ1huDjN&#10;KQylF2anYPO4Idg5fSR2zhiJ5cMyVX1jsqc7Yuh+I5XckUCYJ3n4EKQu8KNDdjMxgaspZWEKV0sz&#10;+BDqIU7ijl0R7unJgsAHcX6+SA7wRwrl78h7wcocKeGhOH1oP/728w94++IZ3tLdvHlFd0OAvmX6&#10;jg5HrSNg3r58Sdfzluve4DWXX/Fef/mU9zTDvWOH9qqW82C62UC6WunQ7iX9NGUopbcHgcpt3s4Y&#10;NziT4Tm/29rZqHwgrcn3UJN7jgbhPh5cPYamqjw8bRI31KjUXCtA0vICGVGjwEIA0vmAa26JoCF0&#10;BCa1hEQ1gVFZRiBU8qEnLKr4oOuq4TptfRXqBVg1DQRL/Sc18DPreL4aQqiaUmCS8zJtkP2rNDXx&#10;OF3NtbxWXmNjdT2BV6+OkWuRVIGIqaxv5vU31TVpqm3iNTdyvzoCq4ZQks+sJaiqUVVWRRGGzFdz&#10;W0WJwJAqrUSFbKuoUSorqaQqlCq5b1lxKYry8hnJFjNiLeX+ZfwdCDqmVUwruV9VKY+nKorlnPxt&#10;mK/mZ0la3vkZ8vmVTOWza+Sz5Biuk88WdXve0cE/X0qXZ3jz/DlLG94s7byB2mmH27i+neuevsSb&#10;Dt4oavkpXrV3UO0sfVrxrLWFkrQDz1ueslR6zvQFnjW/op7iKbc/b2/DM5ZQbc1NaKc6WprR0dqs&#10;ShUpHcqLixi238fdW1dx6dxJHOWNfHDvHqaHsPDrBXSaXlBjl+3d4WgnItRsCTFze7okayULUzvY&#10;EWx2BJi9hS3sGDrb84GyI2Ts6MxkyJ6thciRkCMEKdVlyNQGlma2KjU30fIKjmayjYA0d+SyTH0m&#10;y7aEs8gGVnR60sBiLg0s0hjE443pQp2johA0fSzspw6HxaQhcFo6Fc6HV6LnqSXocX4Zvtz/lWoE&#10;slo3FV8mBaMPHaW8B7y7jxudpTfMGbL2cHfCl14u6OnhhF50Wr0YokpYLvWYMjRSpOotxWXyO6rG&#10;H5klXRfhZ0BgGhlrDlNk0NcEhgYaOI36mlF0mNKfUgocca59jOBiQ/dJx+hvq0EzjNCJkf6adHeS&#10;D3eROkk7ePDzPOgw3fgbuFhYq0YeN57HVWbXZ3ge5uWnuiolhoSoTutBLs6IZhohY8Pp7EMIzVC6&#10;wFguS2OPQHNaUjRWDOmnQXPKMBycMwpHFkzDtzMmYGpmCkN5Okbpv+nujkQZJ0/3mxUcihT/AERI&#10;i7wtHS8dZ4ATHR+BGebmiQhPH4QS9uJ0pQErnhBPDwlVo56C6UC3rF2DM8eO8b5sRgMdUT1VJyGa&#10;yhNOTBsY6jUyxNPEB71R9m1CPV1SPUHwlM/Ati2bCE26cJndqHOSDk+6WW0WMDpNrg9miD4gJQYr&#10;5ozHrrVzkH/9ABoLL6CAaVPpbdy/dhJFj24rENZUCMAaCEABmqbaynqlOgKrTrksXiOBJdLAV6c9&#10;7ARjdRXBWE1AVBKUlWUMKRly0u3V1RFkdIX1/I71Kk9XVUsg1mhQFFVX1vIYgoKqkXPSyZWWlKO0&#10;uBzlAq0SQqac+1XUEUg1hEs1QUPocJ3kBUACQUkrCSVRFY/R4VQn342qKadrpCq5rayQ0GNaye3l&#10;PEe5AIyq4LJIz2upfMffgSl5HWbldI1lhGVZSRnzcs2lKCFAKwhMyZcVibOUa+R18/iK4t+hKcv6&#10;58o1VPC8MsGOLMtnVfAY7dqq0a2sKA/lRfn8MQp4YCFPVMAvWYhqpSJtfSnXM9VVVSoq5JcsRBnz&#10;ZcyLSjtVVlKsVEqrXMoLFYKXFpWzJOgsLShZvnX9FsF4DDu378Calasxb85cTJ8yDRPGTsCYUWMw&#10;YtgQDMjuh4H9B6oJitOTs9SkGv3S+2PEkFEYMWgsRg7mvsMmYuTQcRiYPZTbBiAjuR8yUrORlpqF&#10;lOR0pCRpknWZ6TnI4j79MgaiX2Z/9O+Xo8a7D+g/CDnZA5GV0Q9JidJCn4jYqBREhMarV2rIC9nk&#10;bZQyAYmPlz98CQZfT4bhHr50vNosR/Z8mH2yM2E/OgcG47NhNGck3HYvheWRZQqa3U8shNGeuXDc&#10;Mge9BsSim4cDjH28YMgHS96lY+juCnMCoDsh+aWTHfowNaAz69vZ0COuUoDZi+oj0BS3Ka6zE5p9&#10;KQNTpiYMzQlMHZrSN1OkgGlgrqBpYmiuJOG5pZUdzHisIx20hw0fdobXIYSn1D1GEJRBdJTBDLVD&#10;xdkRlO7c14tOW+o1Q+j2A1w8uMxQ3IGhqbM3/J3ouFxcmHdCiKsrw3pCjdfvb2NNYNrzXPYEMaHJ&#10;75tBoOTILOERgZidHI1ljBC+GzcQ+6YMwZ5po7B79iR8O3MyZvRLRxohlEbnluLlwbA+EMNjYzEi&#10;IR4DIiORGUpHGhCIKAIyjNcTQgk0Izx9EUJ3Gs71sfx/+oVFYEhqCuZNmYzy/AIUUQ0CQIaODUp1&#10;aGxo5DrmKcnX1fEBZwFfS8DUMGysoxurrSHECJkWgnQj4avGmvN/1Gc28pTJdglneQ1tqL+MUnJF&#10;amQwNi6ZiVO7VqruM0+u7saDSzvRUn4XN84dQd59QpPnrBH3RSjW0PlpqiPMCDACrZowq6aLq6GD&#10;E0leJHCrZIgp0KyS0FIcJ1VTLXCkO6RqCOQqukfZXlVB91VZqlQtcOV6Ob6KoWqVnIdhrICnXIBZ&#10;VEqVMC8wkvUCLD7DfJ5L+HwLUMXpCfQqCJlKARtTcXK6ZFlzj7xmSvIifbvk5RwKivwuFbyOCjln&#10;1zxT7TsKxGi2eH0CyML8QuTl5qGokA6T161+C6qMEC1hCF7OfUu5XxnzlVxXJftQlTy+ktuUJK/O&#10;T1h+knY9Gqh5PnJM1K2sgICjKvjlKwVwhaVKslwhdC4mBOkENYnt7fzx+GNWUOVyUdzvH0mdo4hf&#10;kCWJqJL5qmJeAFVdQmoX8ouoz+f+BTwX9ykvlJTn5B9VXkQIF+ajmDd27r1cPLj9CA/vPEYp91Ul&#10;VIGcS8KVRtp7KQnKUMw/t6CgBPk8Z34+0zwuMy3IK+Y2KXnKKC2VP1svQaWUklSWC/IKeEwx8p+U&#10;4v7dJ7jHz717+wFu3eDNfe02Ll+8hivnr+Ha6Su4eOYSzp29hPNXbmDVjp3wGJgFyxFZ6DtjMOz3&#10;LYfZ8ZXofmwRep9dju4H58F299ewmzUM3dzt0Z3gs3R2gwHD1G7OdujN8NuErq0XISnzaBoSiKqf&#10;pamlanAyNu8EpITjltrwSPXqCAGmNPh0qis0dWAq0WkaMixXTrO3sWo5l7ktZbSQJT9Xhj5a9TaB&#10;Jx1jMN1mmIDSwRnBhKY4TVEgYRlAmMYGBCNWZnKne0uJiEFyeDRi5M2err4Kmmr4IoEvzk9coAAz&#10;SFwm14nTDHZ0oEv0o9P0QiZBMzzYF1NjQvB1Whw2DE7DzjH9cXTuRBxbNBs7Zk7CoqEDVCt7P+6b&#10;6uGmADosKhwTUlIwMT0do2QGpsAgxLl60I16q65SEp6Hunsi3MMTUdIK7+2DbEJzRHoadm/cgDaG&#10;tA2EX72CIKFIR1ZXU0n3RjASNiLJS8hbW12pVCepQEtAxSiphaDdsnG9GvUj48glJPd2dWZ47kxg&#10;ejNc90ZsOB13gDfSo0NxbOcG3Du/CwU39uPsvmV4eGUXWivv4/q5Y8i7d0+FwAIwHYoa5Pi88PN0&#10;WFTyc0UCP0nlvi8r5fMmoah6wOkWKXFHVXSEInGF4gjLS/icyLOn7nc5js+oAISQKKPzKi0qQkl+&#10;PsPcPD53+XyOyQY+85Ui7lvJzyxlKqrgZ8vx5fK5vDYFJ+GBOrcARp4tPvs8/+fqul5gJaBTIJTz&#10;yHnle/GzZLlMX89UnGRpMc0YVc7vLCoqYOFHlZA5xfz8UvlsnldJAC/PtazjtWpOlOr8vcrL5Hrl&#10;N5A8P0c+Q+1LNvD6Jf20XpapbmX5PGkBL6iQtpQqZb6sSCwzbTkBJvUDmsQ1CjC1A8sENkUCQ35Z&#10;XUX8Y4spSakq5pU1FxsspYkuWe5cV80/uZqlkNjmGv6xdfzz6lma1vJHquYXkQpYqY+o4Q8r22t5&#10;M4j9r2OpW8eboYbLAsw6HiP1KNrNxpuG0krlzpJb9pfQRtXdSIgjToEPC1Mtz/14rEqrq1To1VDX&#10;jMa6FjTVtzCVuphm5iWVOqYWtNe2Md+K+sY2VHV0YPG+nXAcmgHD4amwXDYBduc3oOf5lehxein6&#10;nFoK41PL4Lx7AfomheELczNV92hJKJnTifUiUPoy1DYkIPt0Okh9BnMBm4mpFYy5rIZECjwtLDXp&#10;obnAsis0jQjHTpcp7+yRVvI+vYyUpE7TkOG6dHZXPQDk3HScNhY2sDO1hos5YWfrgAAbW4bkrkii&#10;g4ugWwvjdQYTgkGOdJAM24MJJOl2FODiDi87J7hbSx2nPdwIYE+6Yp/OkNmPhUEAIRrANJhpMI8P&#10;pNuMoBtNIGQy6TYHEipjwgMwJzUWa4ZkYMOQdKwdnIlVQ7OxYmgOlhKaszNTkcN9swmnDF8vpPDY&#10;FC9PpAu4vX2RyGuKJSwj6DJDXb0Q4izjyT0QSYcZ4y2NWl5IDQpGZkwEDu/6TjVM1PI+qWV4W01o&#10;VvF/l5BWuTTeS9WVAi9Ckg5NWxaAUpKKGL618N5YuXQlvPhbBAUEwI8wd+dv5MaCQV7jEOLni6zE&#10;eMQG+yMuyBvfLJuDx5f3IffKblw+tBr3L25HfdE1PL51DgWP7ipIV1ZIaM37XkkgyOeMDlKkYMnn&#10;QerqpO5S8lJn96kOj8+GFkqKGDKX16u0tJgQLa2nmBKcEmaLwyunKgjRCtleLOAUR9ZpfGiOKqhP&#10;bowSOAosdZXx83VwalASCAksNcmyBk8BOj9Pwl0RP7dUOTfyRvJ0rRqkOteLkSEbJF9C1pRwm6om&#10;4PlKBZyUQFKWSwhQMUsa7Co795Vr04BZyWe/glAWFyrXoUL1T9f5OzS176ZJgVq+szjwzmO1AqsS&#10;3UoIyFLCrYTuT/KiYjpClee60kJ+iU6VcX0591WS0orbtcpTTQJUBVUBKlMJw8WyS13Hp1RsOyUl&#10;X1WZlIBSF8M/Vy13ilZYJKFGZRlLuDIpFZiWM5woZ1jB0EJCCrlpqqVVjGAVqcprfVluuAoeL1I3&#10;G9fJza9gKqFKA29I5rlcQ1DKzVnFB6SaTkIk4Kyjg62vblLpp3ol7l9fLfCVVB44hm4tLTh59xYG&#10;rPgaxkNS0WNsJhy+mQvDI0vwxdml6HViEQwOL4TZSYbqqyfgCzcH9CLYepubw5wAkVmIBJLKMaru&#10;QnSYhKPuHEUKll2k3qtDt9lbtZjzON1t8rwiQ2NtZnSBZp/eRujdy1ClAk+p3xSZcruMDpJRQqbc&#10;z5gwNWX4bmdmAy8rW9V4E8prk6GKUQROlNQFMuz0trZCsKsbw15PeMloIV6PK6/f09oOnjZ28JIW&#10;dWsb+NraEZh0nJ2pPx2qakVnXiAayvA9mi470d0Fqe7OGEy3OT4mFDOTozAzMRzT48MwIykSM1Pj&#10;MLdfGmZlpDCU90Em3Wk6JfWcCZ4eSHD3QjLD8CRvP8R5eCOc1xXi6okwN29EeDBEJ0yjPSm6zeSg&#10;IIzIzsDNS2fR1iT3AO8Z/o/VhFU1XWZ1NQtoOkxxlzXKXUo3E+7DZXFDKhSWOkPeKzVcbm9qw4Y1&#10;6+FLKEtHdi8vV/UCNTcpXLhOxsenREYgJzkOSaG+mDk6BxUPTuPeuW04s2cJbp3ajIbiqyjPu46i&#10;3FvqM8ulkYMmoYzPQLk8sF0kYarUxZWrhgw+R3yWVGjbmZf7XACmQ0o5T9nO56qSIJWwW29oEWnh&#10;spgPqqJeAaJajAd/EwGGAERPVf4z6VCU81Z0gZDmBLW8ODsNTAIxqSMVGApfOpd53ZIvJTxLyBMB&#10;XqlAU0JigaACqqwjWwguXV2XJa+WBeRUqUCQ1y0OVfKyTiJNqWrQXbAGc3JL+KV+q/8sccFqf+Wg&#10;NXVTFO8ijfidki9VWMfQuZ5ulCVWUQP/nCa6SVEzJaVWCX8sXWLlGcIzlC+X+lB+gF6/8YdU/jT+&#10;IPJnVbMk1FKRlIYCYv6xcnOo0pWwrChlaUFwVvCPKOdniJhXQCQ49VJYlcSdpbTc5BVV/GGq+Kcp&#10;cT+CUFQpDwidpDwsVdWENFX9B/HaBIgEZm1VM11qIx8WqVtqoMSVijtlaFdXjoaGKtx6dA+z1q2G&#10;x/AB+GJACiyWTYfbwbXoe3Ahvji5GAanlsDk8CJYHVyEPuPT8aU1AUdg9SQ0zQgRme9SXGdvU3MF&#10;TnkVrjjO/xNoyqtzP/XJpPoaaGAUlymw1EEpEnAKUGUMuoToRtxHvVGS4bvIjCG6HY+XYZMyJj3S&#10;S5t5SCbL8CPsPKysCEbCUTqwW9rQVdJZMhXQynpvglOgKa3YOjA/yd5BgyadWAjBEs4wPdbFEame&#10;roSmH0ZHBmNiTDAmxwRhEtPxkYEYHRGIkeFBGBkRgoEyZJJwSqUyA/yY+iCBUEyUaQKpWAJUICkO&#10;M4yKkmun04wiTGO9fJERGoG5EyagIi8XLbWEJR8qgZ+E3HUsVCX8ricQ63m/1FeXKdVVlVLljGwI&#10;UimYCVZRFdc1NdRh+eKv4ePBcNzPFT7eTupdQC5SKNABRwcGISbQHxkxYciIDsLujYtRdu8EHlzY&#10;gWvH16Po9iHUFV5Fwf3LyH9wQ8G6nM9CKU2JMi1My8Q1yrPB9aJymowyOka1nvkKPkOyvlIaWHh8&#10;PUHfIMCvLCMMS5ny2nmtNaoek25JGQQ+B0wrJJKTuk5K8uV83irkWaPK5XmjJF9WXkQxz3BWqwYQ&#10;SV6TXk2gwVFg1Bn+clmHpu5GlaPUJaBjKmG9FhJrLlLCf9lfOUk5Xh37R+lhs9Rbag5U1gu7hGVy&#10;vBQg2rLsr/YTQydA1kXWSKrqY2X/LhCVVKry5Nq05TIUFxahW3nRE5ZceUoqT1WV5BOO+Qy581CZ&#10;X4jqgiJUF5aghhZYSfJquQi1xYWfVFNcoFRdlM9t+agmPKsY2lex1NHEPJcr1bpSbufN90l0j/xx&#10;qgnhGkrSKoK7ijeNlKJaCxxhRkkqyzUMN2rKGplnCVlMx1oi4rrSRt4sAjq5OXgOJbk5OkWoam5C&#10;nCo/l/Ct5b4Shqn6Kpb00v2hroIOs6JBU6WIsKRLrWd4r1xmbQWamhvw3YG9SBwzHEbpMegxoR/k&#10;FRbm+xfD+NBi9DyxGL0P04Hu+xq22+eiR3KI6h4kLxbracbwmWAxJUikC5E+BFJr/f4dmP8raH7q&#10;l6lAq0FT6ieNRHSOAkeRgFO9VrcToiKBprwMTbprSWpmSLcpwJRX8fY1gwXDeAeC1MfOBcmhUYj1&#10;C2K47QBnXpunlY0aj65g2SmBpaSy3pf7CTB1t+nP7yeSvA5RcZqBDNfDGKYneLgy1HZl2O2tOrUP&#10;D/HFSGpUmNbpfXgoFUZoRoZiNEPrIeHBGBAaiP5BAQzLvZFEKCYxPE+Q7lEEYzTXyWzt0tVJRjPJ&#10;7EgxXv6I9wlEVngsDm/biWcNLWjg/6m1BDPaqGDEwP9W/t86qe4hHOsIGFE9ASPVP/WqVbuRhS7v&#10;M0YblYw2GuubsXzJUvh4ynBJT3h7uKk3M4rblCnr4sNCkR4rM+IHIDbAHSvmjsG1E5tx/dQWNatY&#10;/u0juH1xP66dO4S8BzfRIPekQIjPQpWI8BFVd6YVjLTKCUFRCaOvUkrypYRjGSX3vNzH0qVIuhhV&#10;S1SmJNu4D01FKb9bKQFZynwJ9ynmOYt4nmIan9LSIkKmgKAqYL5QmRRRGdeXlUkDr4BRwPO79HV6&#10;uCxglJBZ1klIq4ftXaUf1zWvQVaT5JWTFch2htMaZMXdahJjJ8DT1ol7FNiJM/x9WRqfxQiqVnGC&#10;T+0rzpF5CeMFpHo4r1x8p/RGIDGSxYXyfXidUkDwerr98rYMXfXz6xL8+KoYPzH9+U0JfnlVqPTT&#10;i3x8//QJfnj2u75/WoAfOirw49NKpe/by/GxrQzvW0rwoaUU75l/01qKV00lapTDq2aK6UtRYxFe&#10;NhTjRUMRXtQX4Xl9IZ435ONFYz7TPDyty0VHbSHaWdK3VRajpbyQknGlRWgRqXwJ86VMS7n8e9rM&#10;G6CJrreFJaNsl3WSl/XN/OObKJWW5qOh9AkamTbxBpFjmnjjNBLYjfyjmvkDt9Kei1r45zfxpm3m&#10;D9fKm6yRN2J9Qw1uP7yHnPFjYJsYpSbWsFk7Bab7Ccfds9B711z0OboIfQlNk71fw279dHQPdIdh&#10;X0KLcBJoSrchmcatr0WXrkMCzS7A1KHZFZ4KspZSt0mpddxPheUEscxm1NnNSGROKEra1XEKNGX8&#10;ufQEsKLjtJR39hhbKnBaMES3NrCAVR8zuFo6IDk8jhDyhSPP62pqRXcpIbg4TcKyU97iMCkfgaZ0&#10;XSI0u0oHplomTAWY0ooeJeE5w+wUb3cVdvfzk9Z0LwwJ8sXgIB8MCfHHEAJyGEE5hvAZnxiHsQmx&#10;aghlpp+P6iCfRgecKl2cGArHE5BSlRBGeMkrLqTVPIogjfUOUO91z4lJwt0rN9BS30SIEC5Sl6lC&#10;c62aRqpfpA5cVeMQPiJpdVZVOow4aqqaUMEopYzrpKGiqakZ69et4+/oBW/Kg7AWYMrrLSKDg5EW&#10;G40BaYmYNnowRvdPUpPHyKi0A9sWYuaETMyfPgTzZozAnm1r6TRvoZb3aDVVxXuxmqqRPKM2JYng&#10;BF4CMaq0jICjJF/C+7eYoCujYyqnkSgrFUdaRyBUqcaRYt7PAodi3tNFn1RBlaOIwCgSF8W8gK+E&#10;xkhzWJ2wUlDrBBthJdUCUj1QSpjovWLEsZUxr6+TVJb1elPZX4nnKRe3R0nIW1rIz5BGWX6eVOvJ&#10;udT5KPVZAju1rJ1DWyfXoH2eVhUo59UgKfBTUXNnQ6/W8Mu8rOdnlHR+H9VoxO8p0mDPc/G8nyBM&#10;FfO4Yl6fSnlsEc1jiTjN7zsIP+qHjjz8+Cwfv7woxM/ULy+L8Cv1p1cF+NPrAvzlTRH+8paSVKkQ&#10;f35TjL++qcLf3lZTVZ35KvzldaXSX9+W42/vi9Vxf31XzHwJ/v6hVOmfPpbhn78vp8qYl+VS5kvw&#10;Lz+U4F9/KsG//VyGf/25GP/yUwFVyHWF+Ocf8vFP3+cp/f3jE/ztQy71BH//nut/KOD6fK7PV+v+&#10;+p56V8TrKcHf+Nl/f1fC6+N18LpFcv1/YmHwG7/rr8/z8fPTPPzyjPlnRfi5g4VEewF+bC/slORZ&#10;aLTmsjB4hI8tD/GmJRdPX9Tg2OWjcIoLgkFSKEwmDITzjiXovWMuvvxuFr78Zhq+3El4HpinnKb5&#10;glH4wtUBxtJ6TWj1IDQFfMaEicBP1WmKBJQSYv8DCTCNCVhpNVcd3EUCTW4zIChVWE4ZGmqOUpym&#10;NPKIBJZ6naZ0bPf29IODnbMK0W2k/6mMRRenSWhadMIzhLAJIVjDmPrIzOx0wJ4MywWQ/wiYmjrh&#10;2ClxnF4sHPSQXfp6av01CU03F8QRcMptEpzpPh7oF+CDAYRmf38Zb+6DQSGBGBoeQoVicFiwmpyj&#10;n0zm4euNVG8fNb1cPN2m9NeUDvkhzi4IdHZWszVJd6dICdu9GSp7+GJgXAruX7+NZkKztpoRRQ2B&#10;KHWWUo9NRykOTZxnlRJhKmAlQOuqGXVUtzBPp8nwt6KKoSoL74aGanyzeT1cXRwVNH28vVR9prx0&#10;MDwgAOlxMVgwYxK2rV2MY7vWY/GsEZjNaGTu1IFIivZA/7QwZKWEY/3KeSh4eIMOl8ApruYDKhAg&#10;AFWDTqdUA04NXaiI18cQXVeFtDNIAy7XlxKYJdynlOuLGeIXFVUQqHRmBJDmwOQzRAITcXCyjqCQ&#10;fQQwlAKSgpIA6XfwSafwSgKsQrZJrxfCUdZJo66sVxGhyst+urRt6jgBo4DyM5XzM8t5zv8s7TMr&#10;mMqyHK9LO0Y+//flEkbApZSAWBPPz1TWqa5TAsjPpLtdFYIrN6r9Rlovmy4qZOFEyHZrYgnWxNJL&#10;nJg4Nck3lojr4jqWcmqd7EOJO2tmqaZSJXF9BWitLOR+4gQLuCx5Sbm+QmYfeaLUUZmn9Ckvox+q&#10;8/Cs5gme1z7Bi7o8PK9jWp+HV3Sbb5oL8JaAett6D+9a7+Nd2328b39APcSHDoLrqeghvn+m6Yfn&#10;j/Dji8d/0K8vnxCMTwj3PIKbMH1fQGATrB8I2I8FhHQeIZ2HfyWM/41w/q+/FOO//FyEf/uxgMtc&#10;9zNB/WM+/uXHPPzbL1xH/ctPuYQ59acy/Pa3duw4sx2uA6PRe0As7JZPh/W2Rei+aTaBSVhum40+&#10;u+k2D85nqL4QBrMGo7uDLUyMLNGb8OkpLejmdI+Eid5JXSRzYf4jaPaR0T2foKmF5gLMvnSmst2A&#10;oOxDKOoNPjogJe0arkuLubyzXJymuEw1aQeBKfWaJnTBpn0ogtfUwAg+rh4I9PCGt4Mz3Kxt4cBr&#10;0CH5fwLNruD05bogCc0Jl2jCRUHT012NJ0/1Fefoqfpvpot8OlMqjfnUzi5Hmdw3XeTrixQZ+ung&#10;9Kk/qX+nAh0FnDJPqBfiuE8s4dkvIhp3z19gJFOLtpoKNNfw/q5hZEI1E4QtlUwZxjZVibi+qhiN&#10;lXwmuK6RQKsvK2WYXkDlMbzPR0dTBY4f2AV5R7yHs7zWwhOuTg6Q95wLNONCgzFv6njs27oKl45t&#10;x3KG5+MGJyMxygtJMXTT/RMQEeyGGZOHIvfuBdSU5hEQJSo8r2GIWsMIp5oPtLSSVzGt4QNeS9jV&#10;EhKatHw1wVNVQJfK57aS0VNFyRNC7gmPkz7YeUwL6GBFsu4Jz59L0Ijk8woINHGzxVz/R1Ux8qrm&#10;dxZJvlKq2JiqfOf2GkZetQzzRXV037XlUsXAa6J7VVUMXVQhYTu/XzlT+Y7SrfF3sSDqukxQKX3K&#10;l/HzGbaLxLFynaiCv0E5oai6OUq+c53sI8MmpU+m2sbPk14GWrfJUsioKV1SlaF6Bwg8KdVzoEte&#10;9ShgpCnqJnV30m1HUqnTkW4USlK3U9WgwhItNJFK5j9KdbhVpTFDGUrl5XyqMy6XGSrUMURorGyg&#10;GnnTNaBBV3k96vm5DRVVvPmquV1UhcaqSjSwxG+oZDhcWckbuJpp9ae0qULLN1fWoIXuoIU3fgtL&#10;fkmbq8o7VabUWl2K9poyqoShfgnaqouYL2S+iA9NMSFdiBe1+XhZV4CX9QR1YwFeCbTrn+BNE9Pm&#10;fLzu1KumXC7n4k0rt9FxvntWhEf5F5E2PgvmWWGwmD4Ijpvnw3D9THRfOwk9N0yBwfY5MNgzDwZH&#10;FsLk+FKYfDUM3e0ISEKqF4HXi8DsZUbYWVnBkEBRwBTnyLRro44eogs09RBduhgpZ8pUjS834TZC&#10;U4dk1zpMcZ6SF5gKMCU0t7F20EZVMdQ25zpzqeNkeC5O04xO2NTQBBYmprDh9bnZO6iZ291tbeHE&#10;ZXe6Yx9xm5YEIiV5kYTlvtai/zU0pSuSH9eFOjrQGTozPKcTZIgeIzObu7vScbpTbgy7GbITkine&#10;Hkinq5TW8hS6UFmfTsBmEZhZvj5q0o44uksZwRTiSHASlEHOrghwdEUgC4ZQF8KLIIvz8UU8w/dB&#10;cXFofHIF/9dPdYxASvHXD4w6WJj+7X0h/omR0D8zIlEFKyOZv398rPQ3JYlc8lgAS+RVxrScBXEV&#10;C9RGFN07i8gAF3jaW8LTib8LQ/To8DBVp5mTloxNqxbj1P6tuHR8O7asmo1JI/ohOtgDA/vFo39W&#10;LCLDPTFyaCpuXzuCj8+K8WNHLr5vf4x3zTQKLQ/U3K4f2x7iY+sjvGf+Lbe9YfqakvRN22O8apVp&#10;2B7gaf1t3uPXeb/ex/P6u3jZ+BBPa+926h5aau+wgLjN5+wOwX+Xz9wjFgxP+Gzl8fnMJ/CekAe5&#10;qBaVPSYXnpAFeUo13FZNINcQxKIqAr6KcJZ8LQ1TDVVdWsj1MkBGUzXzv0u2Eeo0ZZLW0KhV04RV&#10;04CJZJ0myXeVtq5SQEsYVhFikgpIqwSMdIYCTYGrdFLXACkw1Aob1XFdSbYT+DSD0iunSgoClWp5&#10;GWteLYUU067HqQKLKuOx5bzObtJ/UYeeSIDXVXr3HB2S0opc/Qmcsr5Ra2WmJN9V1arxpFF1PpeG&#10;lFppUJH8J8mywFlTQ3W96mys0mpZbqSa0FjdjMYaTU01LUpanqqVcawy8F/GvzZr4rpPqpNUxvFq&#10;kwM0qTGw9dp43pomArcRrSptQDM/t5nfq5X7ttc3o4P7dDCMa6uXcb+1aJWJB+qqucx8Uy22HNwJ&#10;zwFJ6N0vElaLxsJ45UT0WTMRPdZORK+NU2FAp9l373z0OvI1zE4uh+PyyWoezN4EXU9p/Sb0pOuR&#10;1EkaWdhoXY0oIzOCU2DI9arzugBSJG5TxLwh95H9DKXBSEJvVYfJkFzVl1qod4lb0D0aE5bG0vhD&#10;kJpyXzVbEyEpDtPBxlF7P7mVA6xMrRU0LeiCVWpsTvfJ/QljR3Nrhri+CLB1hLORiWo99xFYdspX&#10;F8HpJ/BU0JRQXGBp3ekwpV6TDoxuUBqBwvg7hDvLiCNHRLo4IYaKY6geT2DKBB39AvwxJiEO4+Lj&#10;MDYuGiOjwpET4IsMCeE93dCPQB0UGkT36Y0QulYZlhlOWMqUdiGuMnST6509Eersjmh3D8R7eSKZ&#10;8B2bkYS2wkv4bz9W4i+v8vEnRiG/Un9+W6Qg+i8fyxl5PKbuMeKgftL0rz/eZVRyhxHKffzlXSGP&#10;K8JPLwp4LEPOvMtICPeAl6MZPBws1Vsxo0MCkRobjvHD+2Ptklk4sW+zgubK+RPRPzUacZG+GJhD&#10;x5kYjvBQHwzJScS183vwH3+vxf/4y338x5/u4X/8mSn1P//ygHqI//nXh/iPvz7Af//bffzfnfqP&#10;vz/A//gnrld6gP/26x38+y938f/7yyOeg8f9mSnPoZ/rv/x2G//KfUT/8ss9/MvP9/DP/H5//+Eu&#10;/vb9Pfzlw338+f0D/PnDA/yJ6Z/e3cevb+8q/fb2Pn55/Qi/vn6MX149ws/UTy8e4KeXD/Fzp36U&#10;5ReSUs8f/EE/PCf4GRV+eMqCQEWIj/A9I0SRWt/xGB87Cj7pg6g9n1FmntLbVqYt+XjfWqD0lmZG&#10;JPl3zbKdBqe9gIVJAQsSSWl2eIxI8mJ43irxuBbuz3O9beG+jGrfNBcyX6QkeYl2X0jk25CHl9Rz&#10;Gqm2+kfUY3RTncT/H0VHSLiJtNZjTfWf1gsUte2SF9CpPCEpqQa+/29qrKFD/UwKkNQf18uytv6P&#10;Eqj+LgVeSdUywcu0gcBsrmtFc30r87LcjJb6NrQ2iFqoVi1tJFibZOwxodregluPHiBn7kxY5CTB&#10;bMpAWCyfiN5LRqHn8jH4cvUEQnMaem2diR675+CLA1/B6PBCOK+cit4eLuhJZ9hLWr4FhFIPSTgZ&#10;E5pGhJPA0JBQk3xfAaaAU8JxSvK9KWk0kv36CiwZdotkXLka7dPHTM0qL+/nsbewh5UxnWUfExV6&#10;S72l9MkUyXj5AO9A9c4mgaTM5CT7iGTZkudQjUPc14HL/pYOCLFyhBuv14PX3hWaXSXg9CUgdWh6&#10;SfckQlMcp789nSAhFkLXGuHsgHAnewLTAbGuzoglMCWNZ5rm5YURkRGYkZ6GaUlJGBcViVFhIRgc&#10;5IeBMr0b02Fhwegf4Idwexs6TDsC05mOlQ6PrjPC3Rfhnv6IVJN6EMKEZqKHKzKDfDBtQDqKrp/E&#10;24ZCPK3JY8FYwAehCB2NpXRpZXjeWInXjSV41VDE6KMAz2ulKukh9QAd1aL7jGDuM9K5xyjpAQvY&#10;AuTdu4qUuHC4OdjSldsigI45JsSf0AzBhBGZ2Lh8FjaunIlt6+bh6xmjEBnE64kPRGZmLELCAhAR&#10;HoJB/ZNxdM9aQuI+fnh6Hd93XP+Ufmy/Rud5DT+odUyVuuZ/18/PrrEwuEHdxF9eX8ff3l6ng76B&#10;f/7I9MM1/PP31wn/m0r/+uMt/NvPt5X+y8938F9+uYP/+stt/Ndff9d/++0u/tuffte//5lQ/jPX&#10;/6lTXfN/4jbC/r//mWAn6CX99z/d5/4U0//+Z4L/z4/xP/6k6X/+KVct/09Z/u0R18n2RywgJM/C&#10;oFP/8RsLDh77H3I+OZc63z2Vqs9QKQsRfsZ//EE8ntt1/Xd+1r//OZfpk07lUflUIVWglv+d6//9&#10;T0/4XajfctXy//0X2U/2f0g9+M/Q1FxeVwmQmlT6jyTbuur/bfv/mbqCUZPAUNyjDkblJDv1+b5d&#10;t2nqdKJdlsWpStpCMOrLAsqWxlY1OUMz13dQ0kWlrYGf28p9XnVg/tZ18BjaDxajMuG4ZAL6zBsG&#10;w+XjYLp2CvqungyDzdPRk9Dstm06uu2draBpv2Iyenk6d3ZsF2gSgoRQH2ntJiR1aCoHSWmzFmnQ&#10;NJRJNSSVBiDpw8kQX6DZR4XhFMHYtxfD8t4mMGF4bWbQ2aBD12lGoEr4rcBpYac6tYuzFGAKSHXp&#10;wBRZdULTktfqYkbAEprhtgzR6Tz/36Dpo+o5BZR0mgJMK3mxmR2CGTpHenghysODYbmTUgxBmcBw&#10;VkLzeNXR3R2ZdI9DggIxiiHuKIa4I5gfFhiA4aGBGBERrCYcHh4Rhli61TA77YVpMkQyyS8AKWoO&#10;UD/Eennz3DwvlSSd5z1d0T/EGzMHZaD43g08b65Fe2M1mhqqVGNOYwPvf5nYoqaWUQkLVEY3deX1&#10;qC2rpQGQmX3quU4iFolEKpiW836p5DnqUZCbi+SEBDhJva+zC4J9vAhGH6THhWHc8EwsnDUGG1fM&#10;wprFUzFzwhBEhdD1JoYgOjoAfv5eiI6IRE56CjYsn4O60geMeEoZLhcrNUpjU3mhkuQbZV0V06pC&#10;XpfUrRbwOvM/qZ7hcwND5saSXDSVP0ZzxWO0VD5Ga5Wkj9Ba8RBtFXRMXNdV7VW5aK/ORUfNvf+k&#10;5/UPKRYYslx7W6m95paS5J/W3VF6Vi/pbTyjnjfcwYtGHttw95NeUK/q7+FVHVPqdf19vGl4oFKV&#10;b7xN53hN6XXjFRZcl/Fa6Qqd5HW8brmOl81X8aL5Cp43XVGplr+MZ42XeO7LeFt3Ge/qr+A9j/nQ&#10;eJW69klveI5XLTcoSXm+1hvUTZW+aeVy21W60it42cLPZP4tC6m3LKzeUG/br+Jj2wV833YO3T6H&#10;5OfgEXj97tT+mP9H0kGp7/d/os/PpQHtd3WFpJ5vYRitS9/2/6bfgStgl5CdoTrDcP0cbQSkQLO+&#10;mSBtbOGNQGjyetokpH/5FEfvX0X6gmmwHd0PdnOGw2zBSHSb3h89Zg2E0dKxMFwxCb1WT1St519s&#10;m4Ge++Zq0FwzDb39PDTnaEnnSKfZ29BUgVPBsgs0DQjGvkyV25Q83ahsE0kfTukcLw6zr9RjdrpM&#10;kTFlIm6TshRwEqDKNdJxipu0s6T7JDDtGZLbEqC69C5HmrtkeG8oxzA8J5hlWGQwQ/lwWyf4WNA5&#10;Sp3mZ7DUpZwmoSmgFMfpq1JrBNo7qGnd4gRmBGOsm4TjToSlixrZk0QnmECIpni6M/T2wgBqiK8v&#10;RgYEYFxoKMYRoOMJy8mJMXShYWoIZSSdXbiTnYKmvHgt2T8AWaFhGBwdicHcp58Mt/RyQ4anC7L9&#10;3DEw2AsLRw9EVR5DLRaAjXWMmuoJxjpGUfzfa3i/1/F/rm/QJvCQbXX1dWq2IzUDkuS5roH7y+xC&#10;dQRoE++TB/ceq/fiOzi4wpkFQ6ivD6KD/ZCdEoPRg9OxaM4ErFs6C2sXz8S4IVmIC/dFZlokgoM9&#10;4SKvwfYNQnp8EkP32ZCJcuoZ7dRUNEAGfNRIFVdVE2qZSr6qXDq6V6DrUMby8nKUlZWpvJplSFrU&#10;iytRI/mySoK/gkCVeSOlYYkqLec6abipYL5MSesjzTzPI6rtTJVKSztVzn2qUFUkqkRll/kkZC6J&#10;mlL5/DxUlT5mmovaijymT/g9NKm60NJi7qupRhqRpM6yuFBJrqG2lNfbKem/XSWNP4WlSqo/dwk/&#10;o6Scn1umtlXJPmo9U26TCTlUPaSksl8XyfE1RfzORZLyexWLeA3FvJbiIm7n9bKwEVUWPeZ5HzN9&#10;hIqChyotK7pP3UM3HSC6/ghMAUsL1/8Ots+X//Pxel6D3uf63e1pgPrjuf4o5QAJs66w08HWFZaf&#10;SwurO1VPAHKdfg79PNJBXcasS6pfr3xndZ38DjL9Vh2dZlNDM0vUJpbE/G58mO6UFSJn6Wx4TxkC&#10;66kDYbNwNHrPHYLusweh26RM9GRqtGQ8vlwyGt03TUWvbTPRZ89XMDy0AOYrJ6AHH15xjxJi6+G5&#10;QLMrFGU0kKQCTJGBvl7W0ZWKw+xLUPaRRh9p7NHrMglJgaZpX4bflIDPRl785uihQnWZvk6gKJAU&#10;aDraOH1ymQJTgapymnSnVoY8Bz/L2tgMLrwegWaUvTMCrG3gaWGhOUpC0tuCYfgnWNrBz9qey7LO&#10;mnlbpQBbW4Q6ORKYnohn6B1HUMa7ORKYhB2VREnn9lSCM43QzPH1xlA/H4xg+D0+LBRTo6MwKzkB&#10;szNSMToqDOneHogjKMWlRjC8D3Ny4Pkpe3tEODqqrktDGPaOiGRIT3jJ8MyhXB4eGYQNMyfiaXUV&#10;WmVuR5nBW+DJ/7VJ3SPa/dPUWIfGJt4XVGOzlm9srKVq1CxIdbwna2SSDxaiTSxY799/gKDgINjL&#10;20DplsOD/BHq7004+mP0kAx8PXM85k0fizmTRiIjPpxO0wfJ8cEIDpRX/NKVBkcTmmlYOHOmGvzR&#10;yPuxllHfp/kSaGaqVSNrjRrWp09wIUMeqyqlI3bncMfO9WqSDy5rqYCV0OmUylcSNlUECVMZbVdB&#10;lUuqhijLubSO4Gp2Ib0LDqW65HAf2U91si/jcSJ1XllXzmVCnEDWgC5deATqmqSju9aKTkgLrKXR&#10;RbWwa8vVJQRlCb9nCb97pyRfVcTvXSiDXGp4zlpIVywZhlmmJP1SZYx9HUoralFUVYtiqpC/1SdV&#10;1qCgXI6RrlkyqlGmpKuDdNGSrlTS51PvC6r6oLIgKGWBUFJQjpL8MjVBkHSQL+J3LaD+EzQ/l0Cy&#10;qwRmvztBgds/Pu5/TwKxP57/j/rPsNMBqMOxjSV917yksqzEB0ITj2Pa2rksE6KqEUDSGs98S718&#10;TxYS0kgks0kzL7PNNDbxfHSaHQRvh5z7xSvM37kF5lkxMB+dAfuvR8Ny0Wj0/GoQen81FD1mDkTP&#10;WYPR66vh6LF0DHoQmtKK/uWmyei5azZD98noHuyB3nRrv0OToXpniN4VmsppdgWmgFTB0lSF5JLK&#10;cu9eRujLkNyYztK4N51mL4bnTG2MrGBnQmdpzDDcxvlT/aa4SBdbFwVOgaW4Tkl156mgSWdqzXNb&#10;MzS3pRyNTeHPa4hxdEWwrR1cTUwULDVAdnWYmrR1GjQDqFB7rWuRNPLEqVZywpIuM4n6BEs6wnQ6&#10;TmkVHxTgi9GhAZgUE46ZiXH4KiUJM1MTMDI8hNs9kCx1hgSmvJpXGpQieM4ohvhR/IwYQivBwxkZ&#10;Pu7Ilk7yDOnHxEVhcloSZg3qj0dnT+JtSzPaamvQUlvNe6KO/38tIcpwnRAVyWS/EoW06Pce77tm&#10;KcTV/d6kHKjmPHnM01acOXMC3l6u6tW9/vzcqNAgxIQHIzUhEkP7p2Bwv0SMocMclJ7I0N0dIQEs&#10;OBiaB/i4IMTfD3ERcUiLS2XoPpGOpoCFthTmVWiokkmGqxiGSzcerUuPuEOZpVwmp1GTDhOSMhS0&#10;kuBR3WzoDLUhxZISUJXMKyCWKEjKkMjKKu5HaKqhklz/SQqg4mRrOjvJM09J/87SUlmmKuhqed4y&#10;OT/zAtFPIgRl2Gep9BGltKGeXVVDByh9TGVUn0x4Ug8Z815N6Imr1qZr43V+Jq2Vm9etPo8Ao+vt&#10;KrkWWa+gT8kIP0kr5BiRQJ3nKaWrlVFNanioGhZayHyRUll5Aa+Z5+a1yTj4YjpSNUa+cyir6ier&#10;wFqGbl2h9I+lAaylXuDUypvmj9D8x8f8rs9B2dXJ/u9CU4dgV0h+vtz18z5VNwj4xE1I6zfBKY05&#10;kpcp9GWccZO0oneuVw09zLfJO0aa+FBR7QJMnr9dgNn2FMXNTciYOx2ek4fCcdZwQnMM+szMISxz&#10;0Hv2EBjOGQYDAtNw8ThVr9l9zUT0WjUBvTYwXN81B/Y756NXXBC6W2pdjqRusis0BZQCSKmvlLxy&#10;pEzVemkckpBcoNlHug9JH0zpvM58L2MYi9OkyzQ3sICjhSPcrJzhbOGgoOlgakv4WSsHaWcur/Zw&#10;/dTwI6kOTIGnqsckOG35WTY6NI1M4UsnHO/sTifnDFdjI3gS6H7WDgqSn7tN1Q2J8re2Q4CNDJVk&#10;KO7qSjkhnqBL8XD5JBlHnkX165SMLR9BVzg+OgTTk2IwKyUO0yQkJ/yyfD3UMbE8T6SLQNMZYS6O&#10;CKUiuC5WuioxrJcuSoMieHx2BuYOGoAZ/bOx6auvkHvpEt7yP+6oq0Mb1cpwu5nQbJZeEfU1XKdJ&#10;Xtcg74uR+0MKUIFni7jQTqn5Nnl8o+pF0YDxo0fB0doS/h7u8OK1yLyasRHBSImPQHZaLNITItTr&#10;ruNDg9VbBEKDfBQ0w4I8EcbvGxMWhdSYRMwYP06FqzILu7yeQb1mQYBZQQdGWMqE3bUVZVxfRqiW&#10;K9USdKrLDo+TLjzSNUYcnSbCQ9wmJUMS9fyndZQK77mvSHOHOnC1VCa7UdOnKRjLOWvpzjSIVMq4&#10;d0L1dxGYhEpJp9R4coLokxhyl8o+VJnMxlRZp9ISgbLAmddQyu/wucrECfM7C9Sl208pQ3tJVV5A&#10;2JmvZqhdT8cqqqOjFallCfu5Taa2LJF9CVJtersSyLj2rpL1khZzfz0vqYwiqpIqggI6TR02unQg&#10;6dLAKKGu1qIs4NShJtNiSYmsJG7tc0kIpG48XSzBCa1PkpuwE8Zdz/v7+TUwdr0eWdbBqHUzEoBL&#10;K73WSKRLfZdOIOoQFGmuU1vfztCq6zYdnmobQ/Pn/Kzn/M5tTW1of/0aOy+eRTRDrailM+E0awQM&#10;JvVD94kZ6D6lH3rPYFg+eyiM541EH4bsvRiKf7lsDAyYGqwnQLdNh8k309E9IQjdrLUuR/8ImkpS&#10;Z0kpaFLKZco6qcOUkJzAFHcpwJTGH2OG5WaEpQXDcTtTO3g5esHFygkOZnawpeNUKaEpLeoys72L&#10;OE9LB5gLHLncNUwXaFoR0PaEtz0/297MHM4Epx+vQcLzCAdHAtOMULT5AzC7SqDpa0lgEqqBdKZh&#10;9g6IcRZg0l3SZUqjjEi6DwkwRQPoLgcHB2I43eT42HBMSozAJEJnfFQoRoUHob+fJ1Lp5hI9XRAl&#10;kHRxQbS7O8LdXBDJcD+a62OZygTFWTxPBkPkfatWovVJHmruPcBTQuNdcxs6GFZLaN4sL9xqYiFO&#10;aZMP836ig2wmSJsaq7m+hmnNH8JybYJiuY95HM8j9/ezljZsWrkWLvzOfs4e8GQB4SP9TaPCEB8V&#10;guS4cKTw+yTTNYfw2nx5vaEh/ogI9UawvwvCAnyQEB6FxIhoTBs3mg6pGHUs6LUhnNrsSmoOBcJT&#10;m2mJIS0lkZK8ykJ/tYVITRXHkFoP4UVqMgqGptKHWs14REDJBCXqNQ5c/vQqCUJNjbyR+kGpT5RJ&#10;dZiK5DUR2qsiJBWAi7vteqy2XeoT5Txqjt3Ojud/UDGhp+BFp0cYyThufVl/LcXn0ubu7ZQ6nlKd&#10;4zvPx/Oq8zFVo3t4Hn1iEJHkZbSPTAJSLNAs0WEo62Tmo3IUFcqwSm0suz4MU4ZO6nlJtYlAiqki&#10;hucEjpSkrQIkShpBlDoh1SQwIzia6wnMxjY1t2Rz5zZNGtQEVMo9KvDqQBUQC8AEZHKTCaxkPdMG&#10;OVacHyHGVJZlaJsKpyWVbQLdLiGzDl5p4RQHqUJr7t/WJPBrURBsb5YXP1G8mTta6BK5TtLP9bT1&#10;9+36PgqincB8ytD8OR+y5+IyW9pR8+Y5Rm1dCbdpwxCweDLMxmeh+9hU9Bifjp5U38nZ6D0xCwbT&#10;B6D3dLrP2YPw5ZxBMJw/HOarJqL3xkkw/3Ym+g5LRjfbzsYdhsai3nR1GjQt1ByaRtxmxLzewb2P&#10;iRn3MUVPAyP06mtIh2kMEzpOcYoCS3szezgYE4h9LeHA0NqGELamw7S2doa7RxCcbL1gY2BHoBKM&#10;PJebpRWczW24nwVsBZAEqC0dqI286sPIWoX1TrwGJzMLOFNuBKc3ryuYzjHC1gF+XOclDUKqZVwL&#10;xRVEmfqqlGEq1wdQckykA6Hp5EBQuiGNSqVblA7q6YSIvKq3n7+3GjY5QsaXEzYT6DLHRQdiZJgv&#10;Q3Vv9PPhfl4ya7s3Et091Nsok+jq4hmqRzIUj/SgyyQ0kwirftynf3gosiLDcejbrfjQ0cH/sBnP&#10;+L+28J5p6ywwZcb1ZkYVzUwbWYA36eI91tLI+6yR9xchqcTlRuUsZVn2k+V6dZ4O3jPXLlyEv5sH&#10;POS9Sc4u8Ob3iwgNQHiwPxJiIpgGIJju10+cKKEZ5O/LMN6DeUcE+3ohxNcHMSFBmDVpHGFYxs9h&#10;+M97XFRbLcM4Nak5PGXaNqm3ZCEg7/DRJ0QWqbk+qwlDBVxNyh3Sqco6HSayTpujUxymBhVVD0mn&#10;JxPkSOhcTamUblJSLS+qVI5XdQSnC9U6fjMs5nllxJLqEE7AddXvo3y4rCT7UJ15gbTMl6sacmRb&#10;F2mT9mgSMMuQSAG7PkRThnPqqQz/FIerDRP9Pa+Ax7yaPYnXKtAUJynj0NWkHZ37yHBSqdeUoaNq&#10;+CjzXce9q/1LPzlNgRjhQUfVRjCKy1PdKwR8je28UVrVZLzN3NbIdQ0Kgp1ujjBt4z6Sau5Q6hXb&#10;eXPKOsl3aZTplBwnqYBRbkZ1o3bejE2dy+om5U0u0t2hSIMbQ2ferMoRMhUA6uCTvC4FwU4XqW/v&#10;uo++/If1BK5IHIS8EvQZ4fn0xUscun8DYQsnIWj1DDjOHoa+I1Pw5ahkfDkiCb1GpaLv6DT0lnXD&#10;EvDFsER8MToZPSZlos/kfjCZNwx9lo2CxaapMJ86EF+42MPAjMAkpHoTmn2k+xCd5O/QtIAJXaDI&#10;kGDrY0hw0mX2VuG4KUNxrSuRNR2mnYEVHA1t4GhgDfs+FnDifs6GJrDuYaBcpr97ENytPWHXh1A0&#10;oLPkNg9C09vGAV42jrAXZ0loW/M6xInaErYS0jvyGgSYIlcBp9RrWlgjzsEVIXSX7gSpl7UN5D3m&#10;3qoLkgDzdwUQnEFUKKEZ4+iIRIbS6YRGmhoCSTdICGb5eCM70Bf9pf+l9L1kCD6arnIUgTMizI/A&#10;ZKgtITz37+cnU8L5I8nVi8CU0UE+SPL1Rjxdahy3J0hdp6ec0xfZ4WHIionCucOH8KKF9xnvG3GW&#10;LY1STcNQnPda13tKj3y0QlmrslH13Fynb1cpC2y5H+V9O/W11Sq0b6NTvXfrJkL9/dXEw36eHghh&#10;ARBAZxzkRyAG+MGH31tefeHN1NOV0PTzVaOGvMR18vsH+fA7EfJzp01RIbYMvhBjIJKqpE+qknUy&#10;w5ZMglylqpjU2xM7pdYTsmp6RAElpU9gLE5VwnWZsVxzYLoLY6pASvjIcfosYp0SUP6eF4fJ8/I4&#10;mcVd3tQo+n0EDSEo5yKclPvtsqykwKnBT3e1moPV3Kw+hlyXjCXXt+vLZdKSznX6/vr4c32bpDLc&#10;Ul8n+wh81Toe8wmgCqL8PQSwAkNxrDxe7f+/uBYFYu7XrZmlaEOdvOOXJScBIV1sGgjE+pomfvFq&#10;/klyw3Q6RzpKadmTUTu10rpMicsU0ErfRgm3JZXlz+sadViqsLoTuAJr+aNV37jOG1ekh8g68ARo&#10;OgB14P3vQFAk+3XdV6Tv/4/0vFVeX9qBl9QLCcvpNptePsfsXZthN6YffJdNgeGYdPQamoTegxPQ&#10;hzIYlIhe/aLRIysK3bOj0T0nFj24vseQBHQfEIteo+lIp/eH6aJRsByfjR4MUQ0Inr4Mh3vT6eld&#10;iqQbkbhLgaYxgWdsYAvDvtYw6GOlZNTbCqa9rWHeyxoWvS3g0NcKLj0t4cz1jsZ0hwyp3ehCg7ob&#10;YIydJ7LN6WQIQg86STdTe7jyHPa9TeFElxgsr4Nw8eQx1qru0sLIlOC0gjUBbkPZ8xoceT5Hc0LT&#10;3JIhuQV8uS7eiSGxtT08uOxtQ1dpYwcvbv8DNHn+QAIzhMCUd5XHOjvTYXooYKZ50A3SXWZI1yJC&#10;LyfQD/0DfTCIbmxYaBBGUsMJzYEETw5DV5m0oz9D9/4B/qrTezqdZCoBmkJIJQk4PX0ISx+kenOd&#10;l6+a7SgrgtCMjcK9y5f5P7bz3mMhL9BjaC3QbFZh+O/32z+Cp15gS17uT9ku9588J+rlZIRmY20N&#10;79MGPLhzm2F2ADycnOgmPQhFb/XaC3kFRiCdpEze4cP1Hi4yZZyzAqbA08PFCUHcHhHI7xIVgUVz&#10;ZqKppkoD8+fAFBGaMgG25LWGTIbuna5PvWqW4JQJuBUEBWJcr8ZTd+Y/AVLf9g/WaSG5HpoznGc4&#10;ruU1sOlwFAhqLlOTfh06KHXp+8tYc9HnMPocfl23ybIOyNICCcG17QpgXBbISarnP5e+TT+PeldZ&#10;JzB1N9p1+ZOL/eyaROp8al9C82lrJW8qqVguZElSgJqyIjRUVaoJWqXuRzkvuq42hjgqDBa3SCCK&#10;25T6E7HWEpYLAH9v4NHqHLt2mpfuPSL58fWuPhJaN7PUlxtVh5kONh12ome88UWyXVJ93+ftHX9Y&#10;/48k2/TtXfeXc3TdT5cAU4GTsHzZ3IE2aQDqaMbEHRsRuXwG3OaNIRDj0bN/LIwyY2CYFom+iWHo&#10;mxCKXrHB6JUQgp6JVFIoDNKj0Dc1Ej0zIvFlDqFKB2o/Mku9dVJa0BU46d6k3lLvSmREYBkToOIw&#10;DQy5vi9h2oehO2XcxxIWBJ95b6a9zeFIaHr0tiEo5RUV1nA1MkE0gTnX1A25UQORmzEaQxiSe5tz&#10;X1NzuNOVOvM4B+7r7+iCQEpmW3ekk7QwMIQlwWlpbAYbQtCWsuM1OjB1lfHihJ8HXWqcgxsibZ20&#10;N1LSscrkG9IX8xM0ua9AM8jSFmE8JtLeEfEMWTPopjIYjmdKSE6giOvMJlxkJnapz5RW7lGRYWrk&#10;Tw7D13gZl25nhwRxqIRsfzX5MM/BfJo/4cmwXSCa5eGDHE86Vb8gDAjmsQRmKsE7a+xYtBAiz/hf&#10;t9AItKgqHAGfFp53lcBQz+vwFFjqQJX1+r0oy41Sv0m3KdCUN6vevXFDOU0Bpo9ykM6EorxYzYPQ&#10;lPcGeTDvo6Dp6uisICrgFGhKo5GE6HFhwVi3bBGfLwGmBkndQX4Sw3Ml5lWdpjhJAkkAJsCS9To0&#10;FQBlO1Mdip8DUpcs69IBqUuHiAYSDYTyeWrCDTmfgLDTScqyvl0H6R+gqSYi0c7VVX/8jN+hKctS&#10;typpVzD+r6Cpr++63PUYbfZ1fs6n+l75bX6XvLZXPlffv6tkXWF+EQoLitGtteoentU/Rlv1QzSV&#10;3kdN/m3qHppKZNwlbzqGNe0SzrCEbZGbqbMeURypOE0BoA5KHYoiyevArCmvVpK8wFKA2tzpNOWG&#10;1AH2ouOpAtv/qeTYz9fJuV4+faZS/dwiAWZXx6rvq5/jRTv3IzhftYrT7EDHy9c4mf8Q4bPHI371&#10;XNiO648ehGDv5HD0DfVDdx9XdPdyhSEf4t6+HujDtIe/B7pTRhEBMI4MQt/IAPQkTHslh8EyORqG&#10;Hm7oRVCqWYqkW5E4TbpMAaa8C8iUYbkBIdqLEOtDqQ7sagy5GUwJVhOmloSpHeHpYmDDcJyO08AE&#10;4T0NsdjcA/c8klHmEIWWyAG4GpuNDDpJJ6O+cGBI7SD9NAlkZ6ZeVgytGaJ70C3am5rBoq8BoWkM&#10;a+5nTZAqaBLqzoS7zGLkztA/mtCMsHNSHdxVmC+d1ylxmwJNeVulL48JtiI0bey5vzNDandkMDzN&#10;prPMosPMdHdFjnRgF6dJYAym0xoZHoox0ZEYQGDGdc7o7m9hAR8TOmcrCzUMsn+wPwaFByM72AsD&#10;Q70xhKHtMOkA7xeIsWERGBUVjsFRIRjdLx1Pbt/Cu2fPtcK+uR1tLVphK5CTHhI6LEU6EPVlHaBd&#10;99HXCzRVHafUddbVqvPdvn4NgXTAAs0AgtyToHdzclBu0stNICru0w/uTi6EphOB6a6F59xP6jpD&#10;/HyQEhOF7zatVyOMGmq0UPtzacDU8nporG/Tw3WZ2k7Pq9e+CBh1kOkQE0Byne4OtXWdwBMwElI6&#10;MAUYWsp9BGadgNSln1ugqANSX991m4KsquPU4NhV+md0/bzPtwu0BIYl+cWf8pJ2zct+n6/XpV4Y&#10;ye+mzi3fjedVnympklZgyDr9XPrn6ioiMEXdvhqfjkXTBuDsvrWofnIZr+ry0VH5GC9rCtBRVYA6&#10;mSauqgLPW6SBhKGzAJQ3j0BThfOdIJUbSlIVVvCPlbqXNtlHhfYStmut3rrLVOPFO4+TG1ZSHWJd&#10;pcNOB+D/rmR/0Ss+OJ8f2xWyXfeXfV9J2vEMb9qf4XXbSzz9+BFLTxyAeU4iXMbk0FGGoVd4AL7w&#10;dseXDrb4wsoSX1paooe1tZIBQzT1nnI+EEZ0VT2dHWHg44FePu7oRaha8ME3IBRkhqNPb5AkLI0I&#10;SzOGyqbGVjDsY6b1xyQwDShjQlMm3dAlMxeZMTy37iP1j4SmkSUCuxtimrkLLnrEIc86DLnmfrhl&#10;5oWHwWk4EJWOJELVvY8Bw21LWFF2BLMLQ3cnfp6buQ08rOg4CW8bfp6NzG5Et2tLRyrvjpcJO1wJ&#10;zmA600iG50HWDoSmNdwtLBU8pT+mDk1xmlL3GcLzSaNRrIMLkt1kkg0PZBOUAswMOrFs/n4y6mcQ&#10;gTEsKABjIsIxguAUJxrP3y6W+0cTOIHW/G7WFgjlb51OtzmEYfcwOvrpmfGYLpP7JiVjfGQsJsQl&#10;YHJKMlZOGoei29fxpqON96vcWxowf4fm79Jh+Y/Wfa6u4Gxu4j1PuLUw3Jf3+l+7eBHernSPlL+n&#10;p6rDFGC68V4QSHpwvY+7BzxdZL27ekul7COt7BKex/J7ZyTE4cienSywW5TTFOjJsyShug5GbRIb&#10;zYnqTlP20UN5fV+tq5ImHa66lCPtXC95SaURRwedBj4NflVlAtROcV3X+kwdhvp5ZL3kZVtZEcHW&#10;KdlPtn0CdKep0iVQVPDqIh2Wn6/XYaaDVMGwC9xkuTiv6NN+Ouy67vvpfJ3HdT2/LOvHCZzlGP0c&#10;svwJmsvnjsO+rctw5uA3uHF2P4ruX0LJoyu4cmI3TuzbiksnD+PKmRO4ffk8Ch7eVx1spYVavfa0&#10;WkraVgWdrq7taat+8zFVjUtSz6lJwCnQlJE6sl2Ok301eGr1lwI1/QbWXeLr5y8+AfB/VzoM5Vh9&#10;3ZsXLz8tK0h2StaJ3jxj+vQ53jx9gXfP36Lu1SsMXrMY1oNTYZWVAOOQQPRxdSMgbbW3Rqp+lQyn&#10;O8Gn96+Ufpi9CZBe1jbq1bx9HRxg4OAII0dHtV5cpg5N6U4kIbkp3Z8JQ3KDXqYw6slwvCfX9ZAZ&#10;1G1gzTDcrIclTOkuzfpy2cAO5gzPpX+mF8E33NQZBz1jcMUpDOdM3HDGzA37TJyxnscd9I7Goeh+&#10;GGhkCx+G2PbWDNOVw3SFu7UzAuw9GG7LzER0SISdNSEt/TRVyzqB6UA3LG7Tz9FVzRoURPcoU715&#10;itskOAWaXes0pREo1NqejtQRcTwm1d0TWXRg2YRFP8Iw08MF/ejOB9FpjggMwKjgIIyPJgxDgpDE&#10;kDXRzQVxBEocw/gYpjLix9/GCtFcjqczS/B2Q3ZoAEYmJ2HKwKHoH5WI1bO+Ritv7tdVtfjQwXuG&#10;MGsXyDXz/mt5SjFq4D2lqps6owxZVus+W9ZBqavrujbeoy3NDOEJToHmC37W2ZMnVH2mDyHv2+ki&#10;BZpOdvZKvp7edJV0oC4e3OaBkIAAVccp4AxggRoXEYaRA/vj2rnTCppaY5TmanUoqvpVPnNiNBQY&#10;CVUdppLXIavnZb3uOAVcpYVFCmqyXq+n7Qo8SWV/2a6vl3xjrXy2BmX9WuScso8OSh3OkspxAk49&#10;lc/+fR+CnKZJlx6B6gBVb6btlA7Urtt0mOp5HXqf8nTDXcEn6efHdpXso2+XfFdICnx1AOtA/QTN&#10;R3eusOTJx6M7l7Bi8WxkpUSjX2osYqS7R1YiZo4fgXnTJmDbhtXY/e0WrF+5CiuWLMP6tRtx7Mgx&#10;3Lt5S/048gfLjyM/rsDqWVtnXWLrUwVOXXp3ow46AB2a+o37jGGx5gKfqnVSsv++7T+H4J9LPlek&#10;L+vHyDodjl2hKesVKLlOB6cOzdcdz/Hh1Xs84QMSN28K7IamwygqGH0JTCMCx8jCDqZ0aCYCOoa7&#10;0qIt4bORobxqgi6SYbQBgdOHwOkpkwQTpNJx3YjLfQhIzWGaqxnXjSU057HGfcwZIlsTiLaw6+UI&#10;zz7eCDYLRoBxALz6esOpuwtsvnSCVXcnWHa3UfWbMjGHd08zLHYMxRm3OJxx8Mc+exdssXDEOksX&#10;zKMjXdLTGkd9k/BdRCaSjCV0toOzlQP8XPwQ6h6IWN9w1VDkYS4vP3OFKx2oo4m4WDpSaRTitQs4&#10;Zeb29IhoRHv5wJOwlPpMgaYaXy71mixEFDQZmofTjUYzjI93ckVaJzT7yRyYBEUWQ+0BhMXQAB+M&#10;Dg7E5OhojI+KUk40mbCRrkMyJl1eg5FIJxbDkF7eXBnIgsfXzlblQ2UaOO9gjB46CenJQzB/9nK8&#10;bH6Fd60v8ZwF8Is2AlBA19pOcOpOk/ekFORdYKjrExR5z+n5rtKdpkhBs9NpvnzagcMH9mkt5wSh&#10;l4s08Gj1ls72jgqa/t6+CPThf0hw+niKpFHImSG7D8ICfJGeGMdnbAoe3LzKa5Y6/s4qMEZxeqOQ&#10;SN5Lpd5N1Qk3ve5V29YJNW5vkEiPkk7yksr7juSV2PWV1Wp6RBnxJKns+/k6OY8OQYGjfL5IB3HX&#10;69H3k7xs15d1AEtewKpDWaCpg1KXwFOgpUtb//u6rvtJ+jn4dKDp8NRhq0s/Vi1zHzVWXd+u5+Uc&#10;hKMOW4GnLnGYugrzClFAdZs7fTzWr16AeV9NQnJCFCJDwxERFIaB6RmYMHIwRgxOw6E9W9U7mefM&#10;mIbo8EiMGz0OE8ZNwqRx41lC5mD2lCk4d+IMjh48hgXzFmDH1m+R++AOmqor8by+Fa9Y0r9sowPl&#10;zSk3WnNDjZqP8kU73Wnbc94oHdxG4LW/UJJ1T+kMXjBEfsb0OcH7jDf9S+lzR4C+IJDlWHkwnre0&#10;4AXP+4LuVtJXUh/Jz3ouXYa473PZl5JjRa/FeT6jnhKY1NvnAlLNZYpeCTCfvsRbXsO7N+9wquwJ&#10;/GaNhkVqNPryQegjrpFQkKncTBlOq/eRE5KGhtoUbdrcliKuI3SkQ7pMDmxkZEI4msDM2IxuknA1&#10;MoOhksCW4O1OKJn4Is0hCWN8BmNm8ETMC52F5bELsDR2IRZEzcPMkGkY6TECyZbJCDYIQKhpAFId&#10;YjDKLQVTLcOw1iYE39l4Yp+dC75z8MZq5ueZOmKhiQuWG7hjpXUgFvlGI0OGUfbsDXczOkInX7jb&#10;efC66F55zZ4sCALpEj3NZZZ2rf7Tju7ZgcB3MbdAFJ1Ssq8v/CwtuJ81/KRVna5ZhksKNL0lL9Ak&#10;mDVoMjxneJpGEEpo3p+/4UBCY5i/H8aEBGNCZASmJcZjGOGZwrA93Uvry6la2729kELYJjFN8PJG&#10;FENbmQIumiFvhI0LHW4AogIGYcrEjVi6dCfy8krw4oXUVzewsBYYEoBUh8q3EJgirmuSqEbq0qW7&#10;Wud+XK+NBtO26Y1GkpcWcpEc18p1XcNzcZqb16+Ds62tFporp6k5SgGmmxOdvI8vwoNCVGNQWEgI&#10;vH084evtgcjgACRJXe6gHCz8aiafmds8v4BLZlsSSElLutbgVCfDKbks70UXeAmkdFjqQNPzAiy1&#10;XaAo26QetHN9g4BPgMljBarStUraKhT4OkEn+8m59PPLsn5OfZtIB6S+Xpb14/VtuuNUrpTgVuD8&#10;f5AMEdWOJzSlL6o6RjtO8uJcdenn1aoQtGoDqTeVZW3SDtnG0JvrVFVBMY+RelXZr7MKQs6jNVBp&#10;Yf/nblXAqbnOQp6jCDIss9vgzFRkJEVixpTRiAgNQkRwFJJj07Bg1nzs2roZZ08d4J95HWtXLlFh&#10;R2hgMLKz+iMlKZX7h8JHJo8Nj8CQnCFIjk/FwOyB2L55M25fOc8w/x5yr15nqH8SJw7sx71b19FQ&#10;W0kH2ECANRBqzXjZ/hzvX76lq3uHDy/fKVA+pTtQ7lKBr50QI0iZaiIA6R5f0SVKt6CXAlPu94Lb&#10;NBG2sl7AKY06ymlqbvMlIfmHsJzrpQ7zJSH6nOlzfs7rZ6/w9sUbvGmnI33zBtvvXYLXtOEwpsvs&#10;4+CEPnRXvQgHcYwmndBUwxsJPzWRRqcEmkZG0s+SztPAhA7UmKkRjBkeq7pJOlOZ+9LgSxM4GjOE&#10;9c3A+MhxWJI4H8ui52F52FwsD5qHdeFLsT5sGTZHr8LGmFXYELcCK6MXYTkhujR6LpZFfvX/J+yv&#10;4+wqz6hvnLYQGfc5LnNkjp8z7u6aTGQm7u5A3BPihAQIhBAIIR7iHoIECRZDQiC4O0Va2lJK2/Vb&#10;1z7ZMG+f531/f1yf7XL22ft7r3Ur5hdPwq2BDvSLcGFigg0zEghNrQuz4y2YrnVicoodkxLtGBVp&#10;xFSDF7OCJahMNsB8YzfoIhKQQminxmqgS9RCT5BbIqJhJ1BtVKMaqSzP36cjOI0xsUinsszUU1Ul&#10;JcKXmkJAUl1ynZvQFJXp4LMRgGYSvJKfWURlXsr3piKNQYXYQKg0U231dLkVhSnA7BX0o0pAKXUy&#10;06VOJm08rXttupPzTtT7vKj1eFHpdKE0jWrU6kCB2Y1cexaKM2vQVDMA/dpHUgWcwRtX6DAuCzhF&#10;SYpTEWie57t04bcIAzO8TcAo01e4TzjCx4VL2cOw/A2a12EqwJSQ+WuvX8HcGTN+g6aoTRcBL9DU&#10;p0ov7lJy7kDI50d2KAO52TmEJqFKtZ0pKjMvC30aa3DLxDF4/NHjeOl5gZUAUYWm2OkwOH+HaFj5&#10;dQZYZ3DJsgDvN5BJyyEB2NlwHqZ6jGxXwSbr1WWBibpOovM+6nIYVr+XkMtUjlej8/nUfdTz/n+F&#10;eg2J8HnD51bjf6Ep+8lUsh8kj1XdR9ap15Q4+7jUMPj9XLJNve/fzncdnKJWRbn+rjhp2QWsPIe0&#10;hb+hrrgIKxbOwfLFc6gcO5CfU4zsYAHyMnIxfcok3HXHSoweNkiph2aQPhHd0tFAOl8Eu2Ix8jOz&#10;0bOxFQFPiC8CX+RQDqZPnICT+3dj56b1WDN/OubfPBGrF8/F4Ud28OLHsP3Bjdj10CYcP7gPOx96&#10;iEp2NR7YeA8pfxovMxUXmL7JFPzaa6/g7atUfa+9Sqi+welVvPnKVUKTcHv5KqH3OqHIuEirfSkc&#10;okolrr5MC864Qpst06tUjzJV56++SijSiqsAff01nofrrnDbm69d47Wu4RKvO3nDahh6VaOL20aV&#10;qUdXyaMkGKJpvaMJTSUfk1ARUAogfw9CM5LQpO1WhpsgMCO6RymFON27U3l2SUDCTVJdx41GfyMG&#10;5wzAAHc7Bjv7YYClD8a5hmK6fxxuTh+DW2xjMc8zDXNcUzDLORlLMmZiVfY8LPHPwOKsOQpQ5+ZO&#10;xiBdJZojHRim82FGogOLCMo5qQJNKyYYuD5Oj7GROiwxBHGznXY42QIHoWmOSkEat1kTddBTBeu7&#10;R8NAyFuppm2pBgIzCSndYwjYGNhjE5S25OmEpiuVVlxDWy7gFNUpNp3g9CZrlPzMHL0J+UbabQth&#10;KFWNaL0bqCCb+e70JggH5+dhQF4O6mjb62jNpQpSjYtTt1RFcqCO840ES2vAhxafBz28Xlp6AtQd&#10;RLknEyUEUblUMcrKwDC+uxeffRFvXHqD/z+dSydoyryECk113at0KjJVIaru97/QlHkJ2U9RnhcY&#10;1wH65pXXMGPaVJjoQDyEpkPyNZkoSPUiCflW7BYrrbgbpYVFKCwoQHq6XanLmet3E/o+Ks0arFg0&#10;lx/wo1Sa4QYe0pxTwKk06yQ0FZWpQDNslwWK/7cQuy7bO4NUhZiEQEKWZfvvYPodmhKdgaJu63ys&#10;uk6Fb+fzqNtlWV0vIVBSS9g7h+z7fwv1GHU/AZ+sVwGnhgpF9dzqcudzqfevnkvWyX3KOvX3KscR&#10;mGq2gArOsP1nUKVKy6cnzzyKGyYMHYz716/G3Wtvw9jRwxDwh5Bud6NnSxNuX7UE9ZXlSImLhVmr&#10;w4A+7Zh96y3IywyitbEaUyeNw/zZ81BI0Bp1VqRb3fA73bj39lV44/yzOLJ9Iy48fgiXnj5B6/wU&#10;jh/YidW3zcfIQe3YsvFOZVz1pfPnoyA7Q+lKa9LoodjIezl+YA9efOoxQvQEle4GrLhtEVYuXYpD&#10;+w5AOoi9cukq3r36Ad5983288+Z7VIZvEXRvUEW+TjsuSvMyoSml4ITi9XhTIEkleZUQlXiTivJN&#10;2vHXXw3nd75Bi65MBcw81xXu+9KVVzD4ttmIL89BF1rLiFQdukghDsEQR6D8f0IzkmqTalLpUIMQ&#10;kpCRIqMiuK6LVBnSocBagmZvIzq8bRjgaEN/U0/01bair74NQ9L6YbxrOKa4xmCyZSSmmcZiVtoU&#10;LEifjpWhBVjpn48VnnlY6p+HhRlzcYt/IsZ6B6IH7X1JpA2jUl1YbAxgkcaNW5MsmGZxYgDv69ZE&#10;MxbHOTA13oFZ3hK0mwPwRaXCEpkMZ6yWtlunwFIfGQUNQW8nNO2pRphikwnTGO4XiwwFmrTyCVSe&#10;hGZ4SIskRW0KOH2EZpbWgFyDdCxspjq0oJJRS2DWE57NVJB9aEsH5udyGkKtQFMBpRONPjcafE40&#10;eQlMJlStPhd6BTxK3meH2PlQkKDNQ//CYnTkF6Bvbh5GN7Xg8JaH8c6rbxB44ULJzjBUYXf5OvzE&#10;VqshQJKpwFGmKqRE2akqT9ZJKMdyP7Hnl65DVuz5yKFDFKUp1Y5sRiNshKSoTBtVtoBTLLqoz4qS&#10;UhTynt2udGSFvCjK8qGtthQj+7fhrtXLaI+lbECAGL6uqjRVlSkhH7mEAFEFqApIgYAKic7A/P+K&#10;zlCR5c6KVbYJUNR9VeD8b8h6gZZYYBVYncEl2//fjlWv3fl6EnJ8ZxCq8/8LTPWYzsudz9X5nHIO&#10;Cdmv8zHq+QWQYsklVMWpFhQp2QdPybloz9cumcM/bD4mje8PvS4WoaAHE8aOwM1TRqIgx0XV6UUv&#10;AnT5ooWYMXUqcjMCSu8tj+y6nwQ+Qri28gXRc30erX0GfHw5Nq1bjR0b70D/phJsWDEdpw9uwR0r&#10;ZqOqJEvpwKB/7x5YtmAOhvbvRwBnKlUv6iqLMXnsUIwd2oHZN0/A0rnTMWpIf2Rn+MMZ5j4fX7oK&#10;9OnRjjHDxmPZwtW45877sHfnIzhx5AR/9OP8KM4TiJeoSl8lVBlUAW/Teku8w/m3aM/fvHwZ77zG&#10;ecLyLVq5a1eoaDmV+beuvIq3aLeuvU6wcv8nLr+E6knD0T3Dhe60ljEp10u+qTTj4lPCPawLNKVg&#10;h+AUWIpVF3UpzR0julNlStNHqstuBGY3zkd2iUdc1xRkWfIJiSa0OJrQ09iAnsm16JXSgH5GgtPc&#10;E22GFvSj4hxuG4xx9lEYZx6NqZaJuNU2FfN8s7AoMBvz3LTqjkm42TkRM4KTMTkwAuMzBqIyPoTK&#10;SAPGGXyYo/VhsdaDiTE6jI7XYrqeVr27FuNp1W/R+LAwVIWRgSJkJhjgjNbAToC6kgjKJA3M/H1m&#10;JgzSoshBq54Wkwgrf0eIiYc7UZpWRhKccQowbYnhVkHSq5EozQwdXYjJqrQTL6M9ryYsFWgSkK1e&#10;N9poyftQIUqJuXT3Jq2E6qi+WgjH5oAbTT5a+EA6egfdaCdgBmQGMJDv3tCsIEbx/RtbkI9JeTVY&#10;0jAaB+Y+gI/OvoW3L1zFxYsEI+MK/+fXLksh4/nfYKiqxt+tbngqiu7Zs6KMnlTmJWSbTAVezz0t&#10;KuVxgkPy7/iBP0MocZuc7/HTp6ggCygqtPA5nbAzkRBIaulIxJpLlSOTTsZi0iOf1ryI0PQQmjn8&#10;rhrK8zFhaF/MnDgc961bgRefeZLnFzV1hh+7WM/w/aj3KNdWej26DrHOgJN5AcFjp07/VlIu61Sg&#10;qgD532PV41XgqJARoAgEHz1xEqeOHVemcl4VMuq+/3s+dZ2cU86jAkym6vz/Lneel2PUe5WpCjQJ&#10;9Vj1Hjrvp4acp/P1O9/v/9t1ftvnusLsDMzfoPmknFOOIzRHD+6LQf2b4Pfq4UrXYeTwAVhMS+1P&#10;1yIraML6NbfhyP49tCCTUJybiSEdPbHlvrV4/OQedPSsZgqbiObaWrTUN8AjmfX8CHo1VCJo16Jf&#10;cwn2PLgWc24ehaBH6q0lK83L8nOy4KUdM/HDMhvTYEtLQ252EJMnjMD+PQ9Tfc5SKvt6aePs/OBy&#10;M7JQU15FgOfA4/Ah4A7BbfcxXMjLykKPxkZMnTAWm+5ai8eO7cPVS88QmC/irZdfwPuvX8SHb1zG&#10;+1cu4t1XX8Lbr7yI116QUS5P4+K5R3HpuTN46emTOEkVfHjvQ3jhqVO4zO2vvvwitj16GIH2JnRx&#10;mBGl0SFKmj1SSUkrnljCUunGTSqmd4YmFaYKze5S35LgVCqnS4HQjXFI6CKlv5kos5Wj3FCOSl05&#10;qlNKUJ9SgWZNNeqTKtBDX49mRk9LK/qldWC0exTGu8dhlHUkxtrHYIxtDEE6ApMcI5Q8zznBqbjV&#10;MxaT04dgsm8Ihjt6ojzejaooE0YmezEpLg3D/hSP8QkmTDW5MIh2fEyUHpOT7JiQ6MQ0ex4Gpeci&#10;O9UKW3QKLN0Iy1ha82QdYSiDqSXBxN/lSkyFmwlGRqoWeVo9vAmJsNOFSKfEMrSFNTZe6ajDT6gG&#10;CIk88+/QLKc1r+a0VuBJcIqqbAkQHLTfAswqu1VZJ1a8lQl3A5Vms9/xGzj7Z/kxMCeAwTl+jOR0&#10;YmYB1taMx74B92Hf4B04s+RRXDvzOq4o/RK8gFcIS9Vmq2pS5mWdwE5VcLJeoCQfg4BK4NRZecpU&#10;1gnABFrPEZjPEGznBJxcPvv4GTTUVCv23M1EIY1KUwCpKk0pDBJwGunUMvwB5BGcLsI1n/Af2rcZ&#10;86aOxMJbxmLbpvW48NxTvCeBz1mcPi4jQoryDFd2l3sV8Euepnz4ojCV1knX1aZAS6ZqSya1ZF21&#10;6yrcVIh2nlfrVApAZL0KEgGnwOr08RO/gVg9jwog9VwyVc8nUwl1386hHqdG5/XqddX76Kwe1XWy&#10;nwo8FXqyvvOxsl6OlVC3d77G/8bv+3KfJ6WN/f9ZRUl6eAp3UEJoFuXlIsAXVK+LozV3Ul1moa6s&#10;FO3N1Vg8ewKOHtyGVcvmElB69Oa6J07ux6b1t2HpvPFoby1Da00xZk4eh8KskFJRt6q0ECGXGR2t&#10;VTi8axPWLJ6BYLqJcCQw+XH079cPtdW1SoVfk8EGvd4JrdYMg1GP6dOn4t4N61CclwNNfCK86R4M&#10;7DcI/TsG0daUwOcJwp3ug9PhQcificLcXGTSunW0NWP3Qxvx4pPH8cITh3Du0T04tW8Tju+5D689&#10;dwLvvfI0rr74KF5+5ijOP3EAj1H5PnlkGy4+fRhPndyOI7vuxdMnduGls4fw+sXHcIH7nXv6GKas&#10;WoiYXC/+ZNIiNpmRoEHXlFREEJwCTWU4CqmX2dmeE5gSig3vxhBoSj5m1zgkRWgR1IWQq81BfnIO&#10;ChJzkMcoSM5FqbYYxUn5qEopQm1SEZq0lWjR1aHD2gtDbANo1wdhaNoQDKXyHGwbiBGOgRjvHIIZ&#10;gQmYG5yCGa5xmO4Zh2m+MRjtHEQINqGINr2gmxZtSVb0vCkeg6O0GM754ToHxmkI0mgthkXqMaSb&#10;EcOoOuv1HnjjTTBGpiJVWhx1T1SqIqUnyjAXqbBGSQFRFDJTk1BpSkO+xgBPfAJMUVFKBx5SDUlK&#10;z71Umx5CI9soQ1hIPU2GNIe0mBVVKYCUbuHUPjRFYcq6Wr4/TbTn0qRSLHqdWHRfOpo5Lx149M50&#10;o0+mC/0DWbiloA929L0dh1sfxome+7G37zY8sewE3jnzGl59XhpUPIfLLxKSYtEZkn8pwFRhKlOx&#10;66plPy8dxRBIqiJVQ4ArEBNF+ZT0WUl4hnsqlw/6Mb4nZ9GzuQn65GTYDAZY9eFqRgJKgaYA1Go0&#10;KdNMf5BqMw+hQBCNNeWYToW5/rYZuGvFXGzfdCdkyNuXnntW+TClPbuA89ihgzhz8gTBF4Zm53bz&#10;KhBlGgZVOF9TBYQKCwGDwE9gooJDpnKM2E4pXZb9VAAKQJTSZk7V88i2zoDsHOo6FZZyD+q8hLpf&#10;53k5Rs6t3oeaJ6uuk1DVZefzq8fKVIWeuk79XZ3Pr96DbJPfr6pW9RqyXn6n8nwIxqc7tbWX4UJU&#10;9Sm9O509c4b7PYob/N4QVaYXFouRSjOdKs6PAKHUo7oKYt0f2XkfJowZwJQyGvmZ6ZjNVHH5wpux&#10;csk0LJgxGif3b8WsKaPhSTPQTvfD9i33Ytq4wbhw7gT2PrwBoXQrVaWFqasVw4YOwoTx49DS3AIr&#10;VYhOa4Xe4IZWZyU0jWhorENBfq5Sv81qsKCttTdumTYLvXt0IFNUJiHqcbpQXlqKcaNHUl2OQv+2&#10;Ogzr14JN65bwYzmJT996Hh9cOYsPrzyBz954Bt++/xK+eOscXn56P545vhUvndmFi08+gpce34XT&#10;+zbg4LbVePr4g9z3LD5/k8rj7D7s2boGu/fei6oR7bjJa0UXow5xSWFoKnmaBEMMraoAU+n3Urp1&#10;uw5NseNRBKVUQ4qgOlOsebcYxNH2+sxBhLQhhOICyIkNITMmgGCMH77YADKSM5GdmIHChExUJeeh&#10;IbUErVSevbT16KtvQYehjdOe6GPoiXZzG4bZOjDePhi3usdglmsC5ngmYaZ3MqZTdU7yjkd/YxP6&#10;2quRneREiLa7LCIZPaM06BOpw4AkAjPFgpFx/M+ijRjaXY++XbRojjQjN5YfeowGWqXnJKrOGC0s&#10;UVL3UgefVGaP6IZ0xqDMHEyta0QOlWU6FaY5Ng4WAtQWl6CAU1oGZeiNyKVVLTIZFXAWm/SoZsIp&#10;oKwiNEssBlQ505ROOVTF2ehxEZoEuM+FOo/kcbrQyMS8KSDKNB2tGenoGyrBwrpbsbXHPThcT2jW&#10;7cSRlh3Y228rnlx8Alcfu0S38CLBeAEvE5aXL17Aay9LjQwuM159+RKuvMJlKQgSmF6UEvbfC4YE&#10;qi9fLzASpSchqlKUhljnxx89jWe5/MIzYnsfp8uqU+y5nWpaVZpi0SVUaEpHHRUlJaiuqEBxQT7G&#10;DR+IjWsXY9d9q7FxzQLsZaL/nHQmTHUpkJbrPMHrCDT379mNIwf248SRwzh+WOKIYplFAZ45eZLb&#10;9yrrTh8P2+iTR49x3yPKVFWJAgU1zzGs0sJKUtaJpVeh0hkm4f2e/A08naMzvDpDrfN2dfr/L1S1&#10;LNBU16nnlFDvSQWh3Js6r66Xa6lTdV5CPZcc01nFSqjHyzoJUZmqHZcGOOqyhFJFSWlqSqWZnu6C&#10;1+eD1WIl2NLh99D+MvwuDy21C2VF2cjOcMOoS4DZkMTtaejXpxmVZbmoryrEQ/feQXhOwoDe9Th3&#10;9gjeffM53DK5Hw4TSDOmDFeqYDj4cfRqqcame9Zg3qwpaO/VSjBqlHFpdKlSGdiO1CSpnuFgCk1L&#10;k2pUhpft17s/xowYjbrKWirZHFQXFeJWgnLH5jsYq7F140Js37wEV146hg+u8gGc3oHDOzfgtedP&#10;4c0Ljytt6t999XF89vY5vPPKY3j8yGY8enAjLhGgF87uwYuPP0yrvgdvnN+Dy4/fj+cO3IUn9t2L&#10;U6d2YOWW22GoKkA3ftTRVA9xiRql4EcqrEvrH6VC+nVLLoU+EkrF9ushdTC7RUmpeSyiuyTAEMvE&#10;QxOEP4WKPMEPb5wPvnguMwJxQWTEU4ESmPkJWSglNMtFdSYXoTq5GHWpFehpbkIfaw+0GZrRnFKH&#10;9tRWjLMNw8S04bjZMRqzfZMw3TsBU6k4J7vHYnj6ANr7RlSbK5CV6IWfYCyM0qGiewrquyZjWKwJ&#10;01LsmKd3Y1aqHZNijBjYNRXtcVaUU33abpKCn2QY4zW89yTYuscjIyYVnthU2GNiUZ2aiKVM/MZk&#10;5sPL32ilAtclcz8C08nfLvmbXtr4kE6HLINe6f9SGTgtLaw2JW+zlMvSr6ZAUxRmuLTcQThKV3Hp&#10;aPQ60cPrRk+PG20+j1J41DuTFj2rFHe0LMTuxodxoGoLjjZvwcEeu3Gg5yEc6ziAc6tP4f1n38Ar&#10;51/H85dewQsXpU/UC5D+MmXAtAucv3TpEs5TgZ4/T6V5iarz8ku4xLh8Seplct3zL+Ki9OOqVPwm&#10;OKUfV36MLz5NxccP8Xl+ZBf5oT969Ci/kXwm8jqCUQcbEwgTf7NJLLnOSAdH9WmSNugG9GisRo+G&#10;CmXAtdmTR2Dv5jU4tu1O7LxnGd3Pdrz4xGm8oOSbds7DlD4kTxOAR3Dm1Emc4vVOEpAnCc+De/bg&#10;+MGDOLR3L04cOowzAs3r6vTowQMKZEWtilIVpfzoieM4wH3lXAJ7AbPAU64hIXl2klWh5p0q2REM&#10;NU9VVLeoWhVuncHTGUSdp+q8CkB1WQ0BnJp9oM5LqPCT6HycCvLO5+4csq8co25XgajuK9vl/tXt&#10;6rnV6HyuMEh/v6bSGTTX32CzpcFutyuR7nDCK1WKXG6l2oQn3UmLoVf+cKuRNs1uITSpXPwuZd5l&#10;N6OSUB05qA+GD+yJBTMnYMKodngdSRjSvxY15TkI8FwCzeryPNxNWz9uVH+mzJW0MTrYTVZYdBam&#10;zjZlyAW7WZqbOWDUmFCQXYg2fpQN1RVo79GCysIctNaW4IljO/H6hZN4+bn9+Oits/jrN6/jm08u&#10;4ZFtd2BYey161BRgZL9WJb9ozrTheGDDEmxYMwdrlkzF/XcuIGSX88Xchw/feAqfXnsS114+hDcu&#10;7sXVczvw9rm9eOMlvni07c0TBqA7LWEXqwkRyam/lZQrrXqiE3+Ho9hxKeC5bsvVEFh2l7qZVJ2x&#10;XZJhT3TDnUBQJgXhSw4oU09CEN5YKnuBZlwI2YSmWPW8xGwUxGejJDEPpQn5qNGUoVFfjVZ9PZqS&#10;+OGl1NOud2BE2kCMsgzERMcwTHOPxs2e0ZiSPgITnMMxwNoXraYmNKXVo1iTC38k/7sbk1FCcPYi&#10;JEfFWzFL48Qdtgyspy3fSBV8v7MQd9oLsMCUhaZIfvRdItE9OhoxUrmdSlnTLR7xfA4JifFwR3Wj&#10;nTdggC8EZ7dIJEUzkqk4k1JgjY5TelySyu4BjQ45tK3FTDxLaM9LLSalZVCtw45yzhcTNHViy/le&#10;NcmYPh472qgoe/odBKYDbVSgfZmodwRD6BMKoVdmBsaXN2FD21JCcysO1zyEI3WbcKBhGw63HFas&#10;+v4h9+Plh87h/fMf4KWXXsYrr4arIF2itb0kwCREL124qPTC/tTZJ/D8c08TpLS95/mxPscPWVQk&#10;PxCx9xflGIJWqipJxXiZvvbSeSbU5/HGpcuE1BGUFuQSjFrYLHqkmQnM69A0GUwwcOpy2mnLQ2it&#10;q0BFQQZqi7OxfM5k7HtgDfbfvxJb1y3E+ceP4PnHTuDZxx7lxxsucFLyXWnXJRtAQCeQE3Ur4wY9&#10;J4UStIvPUPnI/PMMmT5LNSxZCAI69TydQ0AqHYwc3r8PBx/ZS8V6lHD4vdBJ9lHzduX66jlk+Xle&#10;W8Aiqus3qHAqQPk97/H/CZ3/BZG6XqYqqFQoCcwk20FAJttVAKrLcpzspx4r086hnqtztkLnbSog&#10;ZVm9BzXUZfkdcrycR9aJspSpHPcUn4tky9xgtVphlhI/iwUWqVdGyLmpPiXjWsBp54stqlDqZEo3&#10;V2a95NfoaJMdSmGOj/D0OSzw2Gg/CrKQ5XPARkUacJnhT5dOCmhNDFqqSB0KcryEYqoCW6UScJpT&#10;KcxxisLUmZS2uRY974VRkJ2PopwsBF0WFGZ60FCei/XL5+CpE9tx7tFteJ4q8dCuu7H5rtswdnAb&#10;crwWZDhNyHLb4E8zIWCzKANZdbRQpYac6FlbhJULp2Htbbfi1RdP4uO3XsC1S8c4vw8Xn92BK88/&#10;gkf334O71s/HyOmjYK3MQXd+vH/SaRAhLYAIC1GYynAUnfIu1XF6ZPq/obQSuikGJgLKmeiBM8YD&#10;NyHpiw/AT2D6EkPwcD5IW56RmIkQ1WboOkCz4jKQF5+FYoKzmla9idBsMzSgn7kV/Yyt6DD3RF9j&#10;T9rwXhhu7cBIaz9Mcg/DeOdgTPOPxjBnf7Tb29Bmb0ZJKuGrzUJujA0hgrM+yYFhqTbM1DqwPDEN&#10;O/U+PO0pwzOucjyRXoHT6eXY6y3FaJMTxogYxESnICXOjNgILbpEJiAiMREGKkl/igbN/iBc8TFI&#10;iLqJcI1AMi269ApviI6Brlt3mCOjlJ7es2lTlYrujBq+R1V8d2So3jImypW07c207G0+J/oE3OjL&#10;597HZ0NfQrODCXT/jAA6sjLRNzcHfQsKqFKzMNTdF/dW3YF9VZtwtPp+HK3h+1CzE8eaduBQ24M4&#10;OHor3jr4Kt698CZepaK8SgV55eJL4RZBojAlz5MqU+Zf4XopPLr4oqwTRcmP5KzUxnheiVe5XUJd&#10;vkT1KWrz4gvncPTAIygtzIXdSnVu0cLJ70DaoIu6NNGe6zRaBP1elORlo04Gh6PSHDOoN7bcuRSn&#10;dt+DQ1vW4KE7FuCxA9vohPYRhKf5wYqFDhdMPX29QrWoTQHbecl3ZVyQPNhnn1Wgrg6+JvOSLyuK&#10;UIWeCj45l5znMapVCVGdAlCBpswLlEWNqtvCKjR8bVkv15f8PAFKuBSdsL4OMxU0aoGSAEZgJ7CR&#10;fcLK7nc4qUCSqRyrgkymErKt87J6nBqyrK5T59X432P+b+tU8HZelvtQp5KVIVN1newX/n3hZ3CD&#10;wNLEP9hANSB/sqhNe5pNychWM7B1tF5q0zDJp0kzSXdX0nW/GSFaeDctltIvoItKlR+Cx26jvaZy&#10;5XncBK+D4LUxJTbrkgjEFNioLpSODcwEpy2d+7oJUxv0KTpacz1MWmm7y+N4X+bkOFhS41FMcM6i&#10;pVk8cyymjeqNtUsm8wUshV2fjHSjBiFeP8vtQtDugJO/xcUEwMfrZ/ADDfGeMt0OZPNDHDWoDdsf&#10;WIedW9bh4I51/AD24cA2vrj3LMDM6cOwZO0CNIzsQCyv1yXdiq46LS15uC6mUh9TSsqv511KKOP0&#10;/N9ChtbtGoO4rkmwJ6fDK+qSQAzGE5AEoi+Gy9fh6Sc8AwRngFbdE0M1KuozNqAoz6KUPFQQmvWa&#10;CvTQ1WCgtSeGpvVGH1MrWg207JwOsvVBh6EVo9L7Y6JvKCa4BmOMdzD62/vQojehIqUIVdoCNJoL&#10;0WDMQ253E3qmWDA8QYfbqDoPWEJ4UhfEi7oQXrUU4G13JT4IVOFqRTs25DShNMaJYJKPcPQg9aZU&#10;JMfooNekIV361qSaciVEwxjXHXoqTQ0Tl5Qoaa8eh9ToKCR17YbkLl2oPKMRYEKcw/+0lP9JBd+V&#10;KqmfabeihtCsN/OeqCr7BH0YkOHHwKAH/f1uDMzwoZ3LvaUXpOw8ZBstMNyYCMcfHRhqG4idTRtx&#10;qO4BHKx4EPsrH8ShhodwoO4h7Gm5H8en78KHj7+OD1+5irevXMbV1y7hEqGogkQKekSBSqh1OmVe&#10;YHj+uWdw6cVzeOWCFBYJjCSfi9DieoGVKD4B1/FD+1FenA8L38F0u3T7Jh0RWxWxIN+KXqtFgL/L&#10;x0QhL8jf06sBy+dOxYGH1mPbXQtw4IGVePjOxbhr+Vw8fnQ/nqOSEbV4TlSj5Ds++ihOHTlC+30I&#10;T5w6hccJNRVmYrtlKh+yfNDym2RZXSdTAa0aohhFgaowVUMAK9tVxSnHqYCQUOEq1xO7LxCVZQmB&#10;rHqcTNVj5F5knZxfEqiw3Q+rPRVYMq+GQE0FmEw7A0+mnQH2v9vUkPXqfjIvoFOXO0Pwf4+Xdaq6&#10;VEP2lf0k1Pxg+V3yXBSlaaLS1PLPNRGSTkJHFGe4l2lCkwATFShgE0WYZkxTCmkEcuk2QpKQDbhc&#10;SnUjN8MrnRM4XIqKdFqkWRkBSog6+FHYTQbC0oJ0pTcYfnQ8n4NwTE8LT0VhyvX0qTpadD2MyVpo&#10;Y+JhIbTdBG+QitafZoAlOYaqklCkYrVR+cpgVV4qV5+NYPQGuC8VssHKKYGZ7mN44OHvTLcYYNbG&#10;o1dzJSaNGYDxI3ph+/2rsHn9Qsy9dQQGDu+FIbeMhqexAt2ocrqlmRFBeyntzKNFZRKaaqGPdLCh&#10;Ks3O8JRRIpWRIjkf0zUO+hhpI+2FLyGAvNR85FI5FiQXICs+U4GkKMyMJM4nUHUSls5oKtIotwJP&#10;UZ65yTko1xajyViFnsY69NbVY4CxBT31DahOriBMqUBpw/uYmjHE0Uep4D7eMxDDnf0wJL0fehoa&#10;UZNYghYe32yqQC9nHUoJ6cyuyeiRZMQCexD36t04onHjgikTb6UV4GNXGT7xFOJzXw0+LhqKYwVD&#10;MTAhCzX6HORrgzB3N/J/McOeZEFIa0IeAeFLSUIGE1NXiglJXWIQ3b07UuLjCNE4JEVGICkiAlqC&#10;0xwfDx+dSgmdSjXh2cDEtSnNQmia0eJ2o8UfojUPoj1IdZkRosLMQM9QEFUuL7L0aTDKWO7ddNB0&#10;MaMoqQB3Nq/BngYCs2oLHqm5H3vqN2Nf7TYcaNyG3f3ux4nFe7Fv3TbsevBhnDh5FOcvvohXpR8C&#10;aT7LePXiZSozgacUFL2sVOORturStFZpdsvpq5cvK70byVQKiC6+KGpVSuMvKqXnjbVVMGiZOFJt&#10;yrg/Uu9YKRSiOxOX5pKsrDQj3007ejeUY/1tM7F382oc3LIKTx3ahHULJxOkU3DpHMF29gm8SCBL&#10;loBA+TkBKOEpAJX5Z0V9XofmE0qJ/mOETth6C6gkVJUq8yoo1VCttsBMtfACN5mX9apKVedlvVxD&#10;PbfMiwoVgIo6lcInVYnKNgHpvt27lAIq9d7UGggyr5b6CyjV/FEVTgKx/1uoeZTqfirwOm+TkHN2&#10;Bp66nwpP9fj/haKE7CdT9Rh1P5kKNKWg7fihA3j0+NHf7bnJyD+YCk2Aabhe4mfjRyCAFKC57GpP&#10;LTaqQZ2yTpadhKKoTrHyapvbsAqVJmWiNB207oQtU13pAcbJbU5LmrLezXPK8aqKlSoaMhWVa9br&#10;4bW7qRL9BCCP432FRMkyFU/TpkIXFwtDSiL3S+U98kWVgiwF0E5OHbyW9DjDeyTsfU4CX+6J0LYa&#10;NMigDezfpwXN9SWoLcnCxKHtaO9Vj9zKXAQbypCUG0BXKoMIvvjdkwjM2CSljblizRlSABRNm9rZ&#10;oqvgVKDZLZoqMxYJXRLhTOFzS/ETjFko0ZbQKhcrkZeYi2wCM1MsOSNIgIrCdMV4YY90MfhbYwWc&#10;QaV6Uo2hHI26KtQllaG3sQF9La1o0NSgIr4U9SlhcLZLvU4qz6FUmP1o3wc72jHC1R8DLD1p51vQ&#10;29yIRm0lejuaUZjgQV6XFIzSe7DcEsA2Ey16WjZet+bhHXshXnPn4p30Ynxhr8VXuUNwIq8fBhuy&#10;UK4nyDUBmG6S4TNSlVZE3kQNsjRGhgkBgtgak4w4WvMYKsxk2vMkRmJEJMEZicTukdB2j0A6YZqT&#10;mooynQ71TERr6DrK09JRkh5EpTcbxWluFJgdyGIiGmQC6k6Wjo+ZuEdokdCNYI7kcoQZ0wqmYE/b&#10;Luwp34w9VRuxu/4B7Kim2mzcgYM9HsLegfdjcY9ZqA3VoLaqDv0G9MOUyVOxYtkqrLvjLty2ZAXm&#10;z12MhfNvw9zZC7FqxR1YsXw1Fi5cgoULlmL2rPm4g/tt2bINO3fuxfFjp/HMU1SezxOeF17G87TD&#10;dVWVMGiS4SAYJe/fwffMbjYgPzuL34GJ34ERHm7LcFkJzVLcvWIWTu3ZiCcP3Idzx6mOt96BM4e2&#10;4cK5xwnIx/Dik0/hRX68kgUg8RI/4guEw0UCRhTu88+G4ffcddC9cF0tylQFY+epbFOX1XUSKjAl&#10;VKipylA9Rrap0JSK90/z/iTC6jIcsizQFJiK8pT8UqkyJaX+Mn7S0YP7FZiGVWi4GpGq8GReorPq&#10;VAua1O3qshyj7i/Qk3OpkFOnasiyFCjJcbK/eqwcp4acX10v86qilBoHUvNAaijIVGLrAw9g97at&#10;ePLRk7ghjQpN7LlAU4ApFt1AG6W2ZFBhKECTdrQCNcnvlGWnVdRmeLs3nR86wSQdr0o3/tLFv40w&#10;Tuc+dsI3zWBWlKdYcodZAGdXlGnn46UXGJmXdrqy7E/3ItMbpIUXABsJ6TT43dIvIW18SjKMqcmc&#10;11P9CsTlWrT8nEpPM3beX5qRgKWdk2uGla1c28x9ZEArFxyS/8Rj+9ZUo3ePJjhzqFLryhBBlXmT&#10;1YiuVN/dac0FmtHSYxHVpnTrJl2/RUcQmr8VBP2P4pRhdm+KRmp3LZUXoZ3oR4GmAFWmKjRYG1Br&#10;rEFJciGKU2mVacEzr+djSoGQO9obVpsxbqRHU8ETosHYIAqS8lBnrKRarKNqrEN7Whv6EIzNukY0&#10;6RoIwwa0aBrQkzEwrQ+GUmWOokUfnU5F7R6MUfZ+GGBuwwB7X/RLb0dPaw0aUzJR31WPuZYMbHZk&#10;4RinFyy5uGYtJDBL8S7h+YWjBJ/aSvBmZiuOlg7AcG0uKuN9yIzl/x+lhT2eCVxMKiwRiXDHSptz&#10;MzK0ZiYUBF0SwUplntqVwLwpAoldqDi7RiG1S3fYIiOZSMTw9yegOCkVxTorvAmErtmPlopeyOT9&#10;JNwYhxSq9eSuMbAlW2BKSGNCpOc5rEiN0MDYJR4dVNe7e+zG0bodOFFPxVn3ILZV067XPYzTddtx&#10;qnU79g7egoE5A5Fhz0ZGKBOhjBzk5jHhyi9BuisIhyMAp5OJli8XmZnF8Phz4PZlw+XNYtAJZBej&#10;sKQaRaW1qKxuQa+2ARjQbziGDx2DcaMnICeYpXwr8t5b9VSW8i7yHWuqreE7LT0fmeCmbQ/Qvg/r&#10;24Ad963Cs8cexjOHN+P4trV4/OBmvPzco3j5RQKD4Lrw9LOE5Dkqz+fxCpXvRc4LRC8SnC8KHJ8/&#10;pzTllHjuHGHyDIFBkEpIU7/nr1e8V0HYGZDqOlHIzz5FKMk46tf3VWEqBT4qkNVt6vFPPyl1U+U8&#10;VGpnHyPABWKiPk8RPJIPKtWmZPk0Hj1xhMDcR3DuVDrrOX74IK3+URw5EJ4eO3RYmRcVJ2CS6lIq&#10;uM6cPPUbsAReBx/Zh13btvM8j/CchwhlqYJ1VJmXqVSbkuMkv1WWw1WwJDvhxG/Lch71unJeOcfu&#10;7Tuxd+cuJcLnPaBcS7bLuSTkXk4dO4Yj+/cSnFtwg1lsBNWbmeA0E5yiMiUEjHoqAVGC0kmHdNGv&#10;Ak5VgmFwOpR1Qa+PUyk4kmZkhBgtSjqBLNBMF0DSyosCdFrFjssygcltDlGIPE7CKx2B8FwqRAO0&#10;az5aOGWgKrsMfUoL7uYxNhOMulSkJsbBxJfUSXvnsqcpU2WMFv4myVNKU0LGY/m95xn5HXIt6dNQ&#10;2gh7qJidGoNSR9VXXghdYSZu5PlvJDC7JCYjMiFZgaZY8m4x8eiq2PNw5XUZb1yAKaXoUlquQlOs&#10;eVx3UZn8zQnpyE7NppIimF1t6OloRbOlAfWGKqrHUpRqCgmOLIIxoNh1XwITCSpMZ4xLCUcUn0mU&#10;V8kHzU/IIXCrabGpJj39MNTRgZaUOjSk1qA+tZZRjVZtHQbYelFl9sVgezvGuYdggmsIxjoGYqR9&#10;gFJANNQ9ACPc/TEu1A/NvF79n5KoNjNxzFeGZ/RZeMtUiC+tFfjKVoYvnLTr6bl431WO13P64GTx&#10;MIwn7Oto5wukMnyqkzbdTrucAs0fY2BkgmGnGg9RGebr7SgypyODIHXHp8IRmwx7HBM6PkdPTCwK&#10;kpNp+Q1o4n/QQkjl2kLID1agvfdoNNV1IJ5gjL0xFvE3xcCSZIWeoI69UUv4mqHpTlB3S+Bvr8Lm&#10;2k04Tmg+WvcQjjZsxT6Cc1/FJjxWswvPtBzA8d67cHeftSi3l6OyqBpl1Q3ILaxAZqgAPi8B6clG&#10;mjMDDlc2fP5C2F1ZcHpzke7JUcLlyVXW2d1ZcLiz4aEKdzmz4HZlIN3pJRg9fOfDWVoOWnKfne8Y&#10;E/mgJ50wTeU7baVLsqEiL4hJw/tizwNr8MLp7Xh093oc2LwMTx97iJA8jvNUmi8RQhcJq0u0tJcZ&#10;l2jRL0tdUSn8YUhh1fkXCU3Gi88/Q1A+RWgSaoxnnqElJwwVUErhkABPQCn5o8pUlFun5eswfFHp&#10;bu5pZfqCgJcgVY4jVJV5mYqyVCy/qEvaf0VtitIjPKXgimpU1Kc0ADj7mHShFp5KPPHoKcLn5HU1&#10;KgUqYcX55Jmwqnv0xP8TbLJOQCUQDW8/qcBy6wMPEnI7flt35qSAWabhfSUEcnIeAaLAUbap22Wb&#10;XEuu8dgpWRee7zx9nPCV/VUAC0j37tiJ7Q89hK2b78MD995NaFqoKM16qk0D7bkOFgEO4aL0BcgX&#10;WkrMpUcjUY5SYi7dw5l02t9K1AWkKpTUeVGbAlRVPUqISpV9BMKyLNtkuFPpGUa61JKQDg9ELYqN&#10;l3a8MliV5JcGXOmEslsJv5vHOe28TyNSkpKg0xCaPFauLecWBauqW1Gbon7lnmSqZDlwnUNgrezj&#10;hMMo+alMCGQMl9I8RPpduIkvf0SqEd3jUtCNH3k3QrNbTBKVJuEYTVUZKWCMRmxXKk6l1Q9teRRt&#10;eSRtOeejqYx0VGFBqkxvdDpqTZXo7+qLjrTeikLsZWlGHW1yrb4CNVSfRakFyKTi9CcEaHVp0RO8&#10;BAyBSWjaqTbTCVF/QghZhGtRUj6P4/msPTCKABQ49jBI/mY5GvTVjCqevx6DnVSVtOVDbO0YRlgO&#10;l3D0x1jfIAzmPQw098EgZz90+NqQE2FFzU1JWJeWiydpya9Sab7H+NhWhG/d5QRnEd61FdCyl+Pl&#10;3FY8XtIX43SZqOQ9FumykaXLRYiq1UCgJdwYg1QmLProWJj5nLx8btlJOuRReZaYbbTdTpQ7XchL&#10;SkEJwdnKxKkfnUVrMBMlgTwUZBNqJc2oqWiGLl6PFIIxiTBOizdCF21A7E0piIvQIaG7BoYuBpTH&#10;F+P+pjtxpJmqsnknDtZuxsGye3CibisO1/MDa3oET/bYhyeG7MX0kskIWvLgyi5CUVkdyrIqkOfJ&#10;g83mh9mdAaszE057JqyO8HxaGv8PAtLrDoPVTkg6CE5foIgKlRC1M3GjG0p3upUqRpIIS4sgl5Sk&#10;SxUkuiB9ahLfYycypDpVVQk23r4YB7bdgRN77qQ1vx+nd9+B03vvxPOP7cbbr5/DtSsv4I2XZUDD&#10;p2mTn8QrF5/D669ewFUpyGK8eeUCXrsszT+pSF94BhdelL5pn8OFl6hCX3ga0qLopWdkfPeXlLzR&#10;cDUkQu0xKsTrwDxH1Sr9a77AeI7zMpXSdymFl5oDzz0lJeMCTimU4nGdplIY9iJBrVRz4jHS/+Xz&#10;T0oWwnM8/zN4Ukr7xULTIocHc5PWU7T4XHf2eq0ARbFez3cNRziLQOqJilUOFxqJPQ/3gylA27H1&#10;YYJrq6ICRVWq+ZSqMlUttxyv2m3Vfqt2Xa4jWQ1ybTXC15UIg/8pglwK3x4/SdV7+rRSpev00aM4&#10;sHs3Hn5gM7bRpt9goW3QG/gC6qUgiBZDCmoINQGMmYpTICXgdNkJtesAlSpH+tQU7kOFpqhLycMM&#10;x+/gNCpwVNWpCjV1Pyfh5uI6KRSS0kYBpoDTT8Un8wJLmRd4SgQ8VJ2EpxIegjPdAS2VsFbG3SYA&#10;1XOLgvXa08Pg5LK8yHJ9mVdrBCjrTQJn/p40D3+vB2mhANJKC5S8zBt1RkQmE5rS87oMgBaboAx8&#10;pvSRSXUZ0z0BKdEaJEakIooWUdZJZXZpYx7ZJQZRBIe+mw6ZtNpNlmoM8ffHENrkwbTIg50d6G1p&#10;Rb2GVps2u4e9mVCtolUvQk5iNkKJGfDFS4EQoUngpsfyo6Rdl4IhgWZuvFR+L1LqbPYnhAfJ+cyt&#10;qE2uRF1qJRoMNajRVdCuU7GltaAfAdmma0Y/Sy8MlCaZ9l4Y6eqDYVSpw11UnZ7eqNHkwHdDNOr+&#10;EIk7pSTdU4bXCMl3GJ86ivCFvQCfpOXhXUch3vaW43KgFscL+lJxBlEa40CRNguVpiKU6HKoItMI&#10;Ox20cQm00FFIubEbLLTkLir1QEIqPHyOPj7TELeXJiTyWVgxIEC16w+iJJiPIkLTTxWX48mEPcUM&#10;U2QKUvk8rfEGpEbpEN2Fyp8qMyFSw2dsQF50Nu6uX40jPXbgeMN2HKzahH3Fd3O6GYcbd+LRlv04&#10;20Jotu/FtoH3oc7RROVH9Uhl6bR4+S64oTfaYbL5kGYPwmrhe2DPgIXANJnosGzSdDcTXipSB8Ga&#10;JnnsjiBB62PCzcSWCayL76sICBnyQuofOylCnFajAk1Rmj6nDQWZHvRpqkJTeTbuWDoFx3atw6XH&#10;t+P86S3Yv3kJLj/9CH748gq+/vhVfPbeZbx75Tm8cPYYgXSMHy6nT53GheeexJWXn8NbVy/gjSvS&#10;euklpXXScX7UJ44fw2NnaCUJlCcfPav0NC4DiZ2nvVeaXopafVH6BKXdJ2TPP091SVX7LJXjC7T4&#10;Lz0f7sVJOm2W9u1KSTfVp/TBGS71Dtt2RZ0SSs9fnz77hEzD4JVe4mUwt6cF1AJNAZnsw3llZExC&#10;UM0LVYEp55PsBJlXQRbeR6AXrgVw/PAhJdTaAup2mcp2KYgKHyvH/F7Qo05VmAqE1ePV68iy5MUq&#10;4CRUBZQCTZlKSGIjtRb27dyJhzZtUuB5gzXNCCNTRSOBKdA088+3Uo3JAFBSSVcUZnaILw5hKRH0&#10;erjNRGucoKhNAZDYEoGWwFKdyjrZJvBUlZ4KUFmWECvuVix8GJrhuptSSCQFOnYFlipIA4S3gFOm&#10;bgLT7XLCwPvTpmpgIQhVFeuwhPNMpbBJBbioSzXU+7AazTBrpe9DApNKwVNUAFNBDm6k8r4xRYNu&#10;/MBliIpucbTloi750UdHyBC6KbAlOhAyZiKoz4AtwYnYP1Jx/jFemSb8geq3ixG5KdlUlq2YlDkK&#10;E/yjMN4zEuO8Iwmt/hjoaMeA9L6EWi+0O3qjw9UbTeY6VOjKUJRcoLRHl1J1KRRyRopF528mgP3R&#10;fmTHU5HR0tcSjs3mFnTYCUDXAKXeZoumjgq2BoVUXwXROahIKEJtSjlajA1KQVE/3k8btzdwe0Ni&#10;CYY4emCEpw3VhKbzxlQ4/9AdJX/ohnm03o97S/EcrflFWw7etOfjHXse3jJn4polB+/ai/G6ux5P&#10;VvbHBFsWFWMaqrXZaDCXoDytDAGdX+kZyUhLHt8lEhomKGY+y1yrE1l85kaC1B4ZicLkVNTR1tYx&#10;AfUmpSJk9yLDkw9bCt8HjZHP2Ia0GEJT7DmVZgITqe5dkqjmU5AYo4Uu0gh/Ny+Wls7DsT67cbj6&#10;QRws34hHSjfgcMNDOESInmjYizO1e3CmZRceG30Ea3utRX4K7bWW/7uNYHR4YeE7kE5gOh2ZsFgD&#10;DD8MBKbBkI40gjXNyrB5YbKmw2x10ZGl8VvhO873LC8rQxkYzSYuLTVZ6ZQ73SIDrPHd12sUaGbR&#10;vRRmujFuaG+sXnQzDmxfj6M778CT++/G1ad34cD9C3Fq11q8d/kULj31CFXnLrxy7jAeP7IVe7es&#10;w4ZV8zF32mgsmzUVG+9agQfuX4/bV96GyRMnoLWlDXU1jWhoaEGPHn3Q3mcABvYbitEjxmH1yjuw&#10;Z9deqr0nFdV37OgR7N+/B3v3bCdgT+IlWv3nzhF0VHYnjp1knCCATyjjg8vYSjJM97lnCdwXL+C8&#10;DKL4wnkq2RcIOWmzHoaW5IsKeJ+hCg3ndcr63+EnIVASOP1u9yUfVfaVnqPUedn3d2AKTOUcUsVJ&#10;mo6KtZdl9bqqYpRpuIBJrWIVhma4ClEYnBICTQF/52PV49VlqaEgSlPUpUwfo12XVlYCTRWisk1R&#10;mmbaCatVCoPC4EwjXARA4XxLkwIrseYCTVGesmwxiPVIJYTC1lyFpQonVV3KOlXpSch+MpV9pMDG&#10;SziKDRdoCigFmjKvhqIyqTq9nMq1BdrStZYoTRNTdoGm5L8qEJZsAIYAUwmuk3uQa6kQl2XJGpCp&#10;nQrDauV5aA9dJYVIoP2XyuzdU3SKyowgMLvHxdKax9KWE5q048ZoC3KMeSjRExBUc9XmWmTEEqBR&#10;QeQn5qHR1oiBoUGYkDcWM3MnY4p3NCa7R2OqdzwmeMZgnG8kITeQtroDg+wd6GftjT7mHmgx1FN5&#10;MgjPGtr2Ei2VJz/uzKQsBBNDcBGanigBp09RpEUpJagiAAW8Ixz9MMY5AIPMvdHb1APVKdUojMlD&#10;YWwOShLyUZZUhBZzPframtFhbUIrQZp1o4ewy0J/X0/08NRRzaZB/6c4pP0xCnlUnFNizVil9eEu&#10;jRcPc3pEH8TTBOZz5ixcZoLxuiEXT1GR7q9sw1RHHqq6W1GdEEKNqRwVlmIE4/jMI1NhTTLyOdvg&#10;o43NDfG+QznI5rydz9bLxCgrNhmFegvctPDGBCbeSWZY4jRwJyYjoKHljU6EtmscAUxr3p3Kv0si&#10;undNRCwVaAptetqf0jDWMxzHBuzGsYatOFSxEXvK7lYKhPZWU8WVPYTj5Ttwpn4vTvfZj5MjDmNt&#10;8yKq4nwY9QSj0wcroelOo7pPC8Jo9fF78FA8uGjPqfLTCUTC3ERXojdYKS7SEPRloH/ffrh9xTJa&#10;t0Po17MFdj2/BQLSrtMine+aJPZpdGJGbTJsRg0TAwuGtjdi54O3Yx/t+XEqzePbVuLCyftxePMC&#10;PH98Ez59/TGC8yQ+5vTTN57Amy8dw9MntmHr3UuwdPoYzBw7AGMGt6FXj1rk5wTh43fjSfdxGoLf&#10;l43MDCa42UUoL61CaXE5qiuZsDa2oH9HP/Rs7YHhw4ZhyaJFmD93Hpbdtgzz5izAxPGTuX0wWpv7&#10;oKm+DY11rRjUfxj3WYQF8xZj0YKlWLl8NdasWov1d6zHnh27FPjI2Ehvv3kV777zBj799H18xvjo&#10;w7fw0Xtv4b233lB60H/7jSsMGQxRhs2WTkUEXJJF8IQyL4VGUmAkU8knFagq8OJ2yZcViB45sA9S&#10;2V62haEYVqfqVC25D5fo/279BaICaxXcsk5ChbK6LOeU/WRehabYcWmiKtBU7bpsE9Up8wo0JdLS&#10;LEo+oeRp2kX90eYKdASOYssFlAKskM8bBhchKnmbAiQ131KBljM9DETCUZZVoErIerHHoj4VgAro&#10;+HJJr/ACRlGcAk2ZF1gKNNVt4QIhKk6x6QwvLbqN+2tSUpX8VzmvAkRHulLtSGx652uq0FShrcCc&#10;ysea5oQxEIA5PxeRvHa3VAFmijKsbmRsPMFJ2x0biyhCM7abDFfrRVlaOXpQpQ33Dce4TIIwYzTG&#10;hkZiYtZYTM2ahCmhSQTmLZgemoiJzuEE51iMc47AEHN/gq1d6Xij3dADHdJ3pqEVvQzNtNsNqKW9&#10;bjJUo15fiTKN2N0i5KfmK+CUyu9KRfj4oFJglJuUi7LkYvQgbIfQgo9PH8gYjNHuwRhC5dmkrSU8&#10;S1FOYNYRwtWppehhqkNfSyP6UHm2WOuVLIG8pDxUWCuQp8+FgWrTSCVn/lMs/DdEovSmZNTdlIL2&#10;LqmY0F2HBVEm3JngwEPJThzQpOO4NQMHHPnYX9CKGeZcNMa6UZaajXICqdVagIJkftTJdvjtAWRl&#10;FcBF2BSUVqJ3rz7oWV6pDPCWkaBHjTcLxfzwrYm0tVr+LykG+Kj20/jMTZEJSOkSBy2VZVxEsgLM&#10;CIIzNiIJKVFMMG8yoz65Fo/0exjHW7Zhf8nd2FVyF/bXPoj9hObhqm04Ub0LJ6p24XTjfpzqsR9P&#10;jNqP5Y1zqW5D0KU4CE/aa51kO6VDb3ITjE5YCEmzmWGRdyQdBsLSSGhazPw9Hj9aGxsxbdJ4rFm+&#10;GHXlhUiTepraVLj5DXn4HimdEYtrM+qgS4pFIN2IkhwX2ltKsOP+5Ti2cx2Obl2Bq2d34LHda3D5&#10;8YfxzTvP4ut3zuGHT87j2w9ewCdXz+Kdi6fx7PGHsXvjcqycPRbTxrZjzPA+mDRuKG6eNBZTxo9H&#10;R692VBGUMtRMWWkJaqsr0bd3G/q1i/JkotyrDTVc19rShDaq0brqZhTklMDlCFCI8N3yMCELFVM1&#10;l6EgtxRZoTxOixTwlhQWIysji5GJmopKDB84ELOmTcXW++8jCJ/DZx+9hx++/wJ//8d3AP4J/PeX&#10;cOBfwH/+if/86+/45R9/wV++/xqffvguPvngHU7f4/RdvPPm67h2VQY4lLqvUs1J6nRKP6Xh7AOZ&#10;f/TEUZw4cpCwEzUocJMu6gR44ZL6J8+ES+3l2LCdD6taqSeq2m6Ba2dYyrJEZ5Up+56iEn/02DEF&#10;jJKnKZBUQSpTycOV6Q1pNhNfDKpN/tlWC+EiFXMVaIZVouRfisLM8PsUpZcVDCjgFHiJCpV8QgGT&#10;7C+QlKkKTFF0AtHO2wRYakiLIVGXojQlBKCdoSnbBJqK4iQw5dqZAT8ygn4E/LSu3C7N1ERpyvnk&#10;ulIy73PK8bS0vKYUEqngVO9L1omNTzfbYHEQvgV5SAwFEMH9IlK0hCWBSWhGxSQoo0V2j5XCnzhF&#10;afp1Gah21KDN2QuDqO6GewZjuHsQRhBWI11DlE6DxzpHY5RjOIZY29GhIxwJyQ6jFMz0pj3vQDth&#10;2UvbjJ4aAozKsJepBQ2aajToqlCvq1SaTVZqSlCcnI/chGxkJ9Ou0+4HkjLgTQjAHUvVSeseiPCi&#10;IDYbdallPE8Thqf3w/jAcIzxDVXqaQ4S62/vgRqq0nIqzlZDLe14PwxM43pPO/p4+qLO2oDClGIE&#10;aP1NN+mh7ZJMSMVDcxNBdSOVZ9dkeG9KQs4fYlFzQxT6/zEe42mT5ySbcafGia3JHmzThbA1uwFj&#10;TZkoiLKiMMlHZVuEBmsRMrg9jaoz4MxCYWEVgrkl6NW7HSPb+yFECAWTLSi0BVHmz0XAyIQuQQdr&#10;TBKMfO6p3WOQ3DUeCV0SoInRI57Xlf8gltCU4YsTo1KgizAhOyIH9zatw6HWrdhTeiceodo8XPcQ&#10;jtQ8hGP1OzjdjgPlW3Gqdh+ebOSH0XMPTg3fg1tLJsMd5YI5SeoeW6DTWqAltI06G/Q6C5JT9EjV&#10;GKHRGpHCxFSTaoBBKzU36MwIRLNBw/fRhfwMvosGLYLSCUl2FgoypZqcjKflokDQwpASjzR9IrK9&#10;Vgxsq8KuzSuw/yFpcz4D5089gNee2oXXnzuAz649g6/efwnfffoyvnjvJbz/+lO4ev4ELj99EM+e&#10;3IZzp7bjpaek1dB+XLnIj/jscex+eBOWzp9JiN1DdcQE4ggTh5N7CIljOLjvYdr52zF5/GgU5+fQ&#10;rUlBazr8ziBKcsvQVNOC6tIaFOUUo6qkGi11LehLqE6bOBX7d+9VColEFR58ZDfWrlqGHVs2Y//2&#10;h7D5znV4eNM9BMxBXLtyCR+9/yY+eO8NfPftZ/jHX77Dz3/9Hn//8c/44Zsv8P3XnynTv33/DX5i&#10;CDz/9pc/KzDFv3/Gr//8CX/94Rt8+dmHClS//PQjfPz+O0p888Wn+PrzT/Dhu28pgJUQFfv+22/i&#10;3WtXlX3eu/YGPnjnGv781ecKjKWVlwBS1KcAUbX8nVWoCk5Vgcp+omaP7qcTOXz4N4suIQCVkHVS&#10;kKZAU/I0dfoUaDTJijUXtSnNKAWY0p2VKE2pRiRqUy1BF2BmEFoyVZtUCpjCllzyLKU0W+w8wZcu&#10;4wmFFahbgvMSip3m/mLPBZIqOAWWaggsVcsu15K81ZyMkNKWNxDwKdWEzIShOlSqqEkXrytKUwle&#10;Ty21V0rLBdSynccpVaHMvG+qZktJAbpTuXYzWpUScxllMorQjI5KQqTSCkh6LIpFDD9UjyaAXE0B&#10;lWAZCuPzGXmopOJrIOzqqRRbtPVoo4psM7aiQVutNGNss7SgRVeP3sZm9NI3EZhN6KGRfMYW9DRz&#10;G5Vfo64aNYRfNWFZmVqI0sR8WusCAigPWbTjojQ9VJhOqjkpILJHO2l/qeD50QfiAsgmPEvji6gw&#10;6zHQ1o5Rtv6Y4BmKEekdhLJ0alyN/g5aO4Jaupkb7BiIgRYpWe+HIe7+KEgtgK6rAUldkxhxSOoW&#10;h5RImU+AXhQ2I4cQrbkxFj34HPrFGzEqUoPZERosZixJtWOpvxgdGhdyuxmREe9FqTkfda5yBJNo&#10;f5NcqM6ppSprVTqTrswrgDvFDGeMAflpIRSkZ8IRr4MzOgmmqHjEdIlCQkQC4hRApiKF+yURmvFS&#10;mk41nMR7iI+kdaf6dd/kw+KyRTjQZzu2Fq3FvspNtOWbcaTiAaVDj31VVJwNu3Cm+RCeajiKJxoO&#10;4YneB3Bs0MPoZayFmefQEJipBKI+1QyjhvNJeqRQ8Wr1JiSnaglQDVKTNdAmcpqSgtTUZEY8yor5&#10;//P98dqtyHCnI0/EhdNKJRdCU20Vvws6OV0KLJoE1BTnYPXCW7Dv4bU4suN23HZLf4JzOj65QrVz&#10;YisO7tqAfTs34Myx7bhw7gjee+MZfPrei/icIH3/9Sfxzqtn8P7VJ3H14gm8fuEUXn7+BF47fwZv&#10;v3YO77x+Dt99+SZ+/su7+POXrxIqz+La68/isw+u4ImTB7H34Qdx/13rMaRvBwozcjBz8s04uHM3&#10;Du3eiWOE4slDj/C6B5VOnD988y389M03+PqjD/EFleFXH7+DLz9+C9988g4+e+s1fPHOVXz61usE&#10;+zX8+PWn+Om7LxUg/uvnn/DL33/At198hK9o1z/94C0Fqu9de4339DH+8t1X+OarT/EdIfr3n77H&#10;P//+I/79y9/wX8Lzv7/+gyD9B379B8/B+PcvXGb8+59/x3+5Xub/xfW/8hr//fVnZV9uZPyi7CPb&#10;Zf67r79QgPrmFRlE8ZISUmB29dXLBO41ZUynTz/8gPt9hT8zvv3yCy5/SDC/g7euXFE6ZJE2/FLz&#10;QKApavOxEyd/y9d84uQpUZpm6HSpSE5OVErQBZpWs1mBoFQdEgsusFTVpVqKLgDL8Puvgyhsv2XU&#10;vTCgwvUhJWTMZ48y7rPkSxKOHtp7hqzzcH/p7VoUpkBSCnwkVHgKMCUUqPLaHoGp7MN5L5Wnm/dh&#10;4P1pkpIVtenivmH1ymMJRxfB6OY6gbTcl9yf3KuifBXVSxtFAGuyQ7jJRmDqjYigNY+UCuzS8ofQ&#10;lBJzgWb3qDglH80a74AtgtDt7oGtG68XlY6MxCAKtbkoJkwL4rKVEt2SxAIlP7GSKk9gWJtcpvTI&#10;3mHpiT66FrTpmtDb2hNthGZPgaqpQakuJCXfNboylCfTHiUVUm0W0KLnIZSUCU+CX+kpyU5oWqPt&#10;sMTYqOIIz1gX7FFuqkXCJzaP1ypH79RGDDL1VtTnUFc7hvv6UxH3R29Cc6CsdxKa+l7oSOZ9GFpQ&#10;bCwhILW0vQlIpKrWdKPK6xKLuBtlmgDDn+KQF6NDr2QrBsSb0D/KiKFcnkrFOYnKcCJhNznJggWe&#10;IvQiID3RTOgSPSjUZ6HeXoYifTYccUyMNW6qMtpeJk4W2m17dw3SY00I6aV6lRZuPmMn4RlPWx7b&#10;LR5x3QjNbtKeXUNopiCheyLXEaacxvP4VN6HrasLt+ZOwkO1d2Jr8Z04VL0VhyupNKXbuLqtONK4&#10;XSkUOl63B0fLd+Jo1W6cqtuN061UYo1LkZvsh5nKUm+Q6nRpMGnMDMmuskOvtxCoBgoLAzQEZ3Ii&#10;FW5CAhLiY+l0LOjftxfqqsr5zqURnHyX6dQcJi1K8jIwqL0N9VWlcIplt1IRex0oy3Jh7cIJOLp9&#10;DfpUuTB/Ug/8/auX8eDdC1GUy4SlPBc9mysxflR/LJwzCSsW3Yw7V8/GPWvn4MF7FuGRratw8ak9&#10;+PbDl/D1By/hr1++zukFvPrCUbxL+H754Qv4+J2n8P2Xl/DrTx/gL9+8i5++/hjffvwe/vHtV/jk&#10;rTfxApXVWy9fxPdUd3/7htD7+iMe9zreuPQs3n7lAj64+hrjVYL6sjL6wUfXXsb3X8h5PsIPBOh3&#10;H71NeL6OT9++ih++/BT/FbD9KgD7JxWm2PBr+O4rgvOzd/HRu68TqF8Qpt/hXwTqP/76Hf750w/4&#10;mfHrz38Ng0+sPEEI2vnfrL0E5wWo/xGoXt/2Lx7z718ISbH9f/8LASvLf8N/CN3//ofKlfM/E8ay&#10;389/+xE//fgd/k7lq8D333LO/zD+HQ5wvnPIul9/Ibj/hr//5Qf8+O3XVMlf4bMP31fik/ffwwdv&#10;X8MNFlpyqaOp0TD1TEmiLdHAKPCkwpTScV1KMuFHe0VQqdWP1FJ0sexSoVyW1epAsl32F3UqI/OJ&#10;TZb26dI2XepQegk0yXf007pLqIpSVZuyrE47FwRl+nzKVOy6atnTpVK+XkNoJij146Qk3ift4dOo&#10;Jq28JwEo14ktUQuylCmh7uE2O69voy1PdDnR1ahDdxnTPD5JqWKkdNJBtakOySv9ZsZFpkJPq2mO&#10;IbCiCOxuvH4UwZnghTcpoDSDlPHIpT/MalGLCWEV2kI109PQgJ462nF9CwaYe2OQrS/6p/XBYFd/&#10;KsC+aDE00mZXo8lQjxbpB1NbjrKUIpTwPDmJWchMzIQ/UepxSscZvG+BZpS0xbbCGGWDNZK/kdfP&#10;js9ASVIuqlLKUZtaQ1A3ob+lF0amD8CUjFGYGhqFUZzvsLaiPa0VjSnVqCJkS/TFtONa2t9oxERF&#10;U81FI4XQShI4EVzJtOv+rokYrHNjut6HuYkOzE+0Yak+HUsMDsxINBKeBtxKKM505KMqxoz0rqlw&#10;xaYhLzmI6rRiZBszoOU+2mj+ZzfFwsLz+RNMyNDxf9Y7aMt1CFGxOhOMMMRqEH9TJOJuiuI9UPXG&#10;JCMhMlnJV+7GBCwyIh4pXfRI7maBkf/DxJwheKBiBfaUb8GR6p04VEVwCjzrHsbRhm04Wr8NR2q3&#10;YV/FFuyrfohQ3Y4TlTtwumM7n8sAqnhxVQSnzkorzUTf5IRFT5uuNdPNEKB8l/X8LlJTE6GjyjTx&#10;25CWa421dSgtKOS7SUdDASLNJ6VFUNBpQVtDKUb074VQOv8bHu+xGlCd68HdhOaGRaMxcUABHtk8&#10;B0+fvB9zbhkKuykFfpeDooDCgZHp5zfmdaK+PF8ped9852I8cWQLXjt3CNcuHMe7l09xfj9ePfcI&#10;Xn3uEbz23D68dek0Lf0xvHnpCOMoXj//GL796B387esv8U9a439SFUp8/+l7+OztK4QvAfjOFXxy&#10;7VV8+d5Vzr+Cz999jXB9BV++/zrnr+C7T97GX7/6kHB+E1+9+wZ+/f4r/JsW+/vPPsJPBPF/qfL+&#10;+y/Jv/wZv/ztG4LxS0LxK/ztx89p1b8kC7/n9h8I1x+AX37CPwnWv/2ZapPn+ddP3+FXwvS/P/+F&#10;nPybAkbupEBSgSWX//Pff+LXf/8df/nLt/gHQSnX+RenPxPAYYVKQP78HX7m+f/5y1/xj59/xD//&#10;+Rf8SrD+R6BMmMp+svxvgTN+VeK//5H81+tw5rxcS7m+Giq8lf3D83JfNwgsBZoGgw5azuu0BAPB&#10;KfUwJbTJSbTpBgU2Ak4Bj+RlCkBFfcqyqE9ZlhBwOgkz2UeaNIpSVFWjFPRIt1miLFVQqrAUEMp+&#10;KiRVQIry/E1tcr/sQEABqMy7qA4dTMG1VMnapCSlnpyfQM5weRV4eqg0PQLI67AUxawoZQWmNrjc&#10;VItBP6L5ov+R54hIpi2Puw5LaWdOa65CU3phF2ga4tNgjiUwu/ODikiDgRbZ0J0fWbRLqRYk1Vla&#10;HHXoaasjAKvQw9KgVGYf4KC6o9IblNYXgy19MMo9mCpwoFJdaIBUejdTgVKF9rK0oplWvomWulpf&#10;gTJNMQoI4bzkHGQlZyEg/XDGe3g9KsxoG6HNiHbAHucioLxKZ8bSpVwJVWqNphJNulr0NfVQmlAO&#10;MvXCUFryCb5hmJIzCpOyRmBi5igq0X7oldas9Caf1tVIeCYh4cZoqsxoxNOqK+qzawysf+yO8u4J&#10;mG3PwOa0HDyoC2CL1oMHaMnvSnViSYoNUxPMVJwOTOP2XNp3Q/dkKmILlbkFmbxvT4JTKdRJZqJk&#10;jEtFVpoHASlwSTVQ7RGWyVrYqfTSqDY1hGUSryvQTI1JoQJORSxBLPVkxaIb/2SCrhsTjGg3JuaO&#10;wM7Gu3Ggajv2lW/F/uu9Hh2p24bjjTtp07dSdVJxcnqwZgtO1tCu1zyCEz12YlPbSpQbcuDS2hXF&#10;KfdhM0oTXCtMBKmRFl1qlJilSp5By3npiZ3fjEbPd08D6aNBnFB6mrRE08PF7SU5AQzq3YCVC2Zi&#10;zKABVNc6OI3JqC30YuNtk3H7nEG4Z9kIPLR+CkYPKMXN4/tRVOiYwNuUvNCQj26K8zlBF0YN6oXV&#10;S27B8f2b8PQpKucda3B8zzqc3n8Xzhy8G+cefRDPnXkATxzdgPNP7MLbl0/gjYsHcenZ3bTaL+Cv&#10;tNC//OV7/CJ5jd99jj9/8hY+fYcW/rWX8OEbF2n5L+CTt1/BNx9dU0D5Kee/eO81QvFt/PDZO/iR&#10;KvO7T98mSF/GJ29cwo9UkL/++BX+8efP8eNXn4Th97cfwvHTN4DA8T+00YQlfqHq++lrXvtr/PwX&#10;wpTHfU8V+jnV6BcfvYX3rxHShLHY/798F7bt/2DI9McfvsFPnP6b0Psbwfr551TGP/2Z6vQfhPN3&#10;+J4K+pe/fUtF+Q0+/OB1fMff9sOP3+L7777CP6k0FWgSlvTuSggwf6Wt/6+AUkDIqcBS1glc//sf&#10;WRaICiRFjco+4ZBj/s1z/YvnvCFF1CVTUAkBplY6w2BIAZBU2FUrsQsQBZoCRVGRAktVfQqIRHUK&#10;RGW7bBPFKQrPYTL/BkiBn6oeJWReoJjhpfXndllWAapOJWSb7C/7quvkGK/U13SkQS8qOSFeGXJA&#10;FGbQ6VbCL6qWcBSLLvco0FTujevSzWa4uI+N5+rChOEPsbFKvczY2GSlnXk3AaVUaFciDM1Y2kNd&#10;LFWHQDPCDgPVnjXBjTRp8hjtQa4mD1XmCrQQmP08bWizNKHD1hMtqbWKLR/pGURYDsIY12BlHJ/h&#10;9v4YZuunjEA51N6BEe6BGGDrg3ZLD7QaadepUBXFqYAzFzlJ2chMFsUpTS3dcMQIOK/b8zh+tLwP&#10;f4wXOQkZSl5oZWqJktfagyq3TdNAa97E6wxQCqxGewZghLMDk4OjMJPWdk7hVMwpm4ppxWMxONgb&#10;NWkFyEvxwUT1GX8DbfqfYpD6h+5wU/n1pap80JaHg2l5SlWko6kebIuz4h5Cc1GqFbfGGTEzwYGR&#10;Zj9cEVJlKAn2LgaEutvh5rPTU12mJutgStDBp6Vlj9fDlmiA2+SAJiEVqXzW5ugUJkiJMFJhajlN&#10;jaJFj9AgoRujC9f9iQnYTbTOEXzH4jIwJWsc9tRvxOHaXdhHa36o9iHCUQqDtuFEwy4Ccxtt+xYc&#10;rHqQYL0fx6u24Uz1fhzl/gf6b8f0ignwxqTBmUprnsr3n5CT997KRF7qAUtzX3mXJSx0NUadju9c&#10;CpKYuNrNaeHE3SH1jZkw070VZHgwuG8jVi6cpUDTlBSLkMuAwb3LcOeiURjfvwgPrJ2AeZObCNbh&#10;mD1tGN1SEt9Rvpe0+R6HjXY9C0P6tWHpvCl4eNMKHN5zF47uWY+nT2zGM4xT++8kLB/E82c246Un&#10;t1Cx3kPVuRdXzu3Bay/sxpULh5SK8n+nwvzHX3/ELz//hL/++VPFin9CRfnpu6/i47dfxlcfvYHP&#10;3r9CS/8u7foHBOQ1fM19vvvsGv7+7Qf486dvEq7n8fFbF6hMX6PafIXgJOS+fB8/fP4eAUzFSuUq&#10;CvK7zz/AN5+8q8z/95e/4N9//x7/+ivBJpD94UsC8Wv89MMX+OHbT/Atj//sozc5/YDrPqeNpkol&#10;JH+hvZYCon/+86/46a9/xo8819fffIq/0+L/+9cfCbG/0TZ/iKfPHMT7b13CX3/4FF98/jaBSiVK&#10;cP/CY0VZStBrk4205rT0Sv6nAkdRkgLHMDx/W/4PQcn4rwSt+n//I9vCVl6W/y2AFaWZRGsralNC&#10;lKZYdAlFKdJmy1TgKepRtbgyL+tku6wTiKpQlakA08epmmcpFdL9YusJLhePleaTAlRZJy+bhIBR&#10;FKSqImVZ1gssVWjKehWcAs0MH4FKG2OhAkiJi1M68RCl6bfxfA4XMtJ5HoEzQ6Ap9yr35nc4CU0L&#10;XNzHwvkbeeyfomOUFj0xkQmIi0lSemnvLrDsBM1oWkPJQ7PESee8dmjFHsc4CC5eLyFEqOWg2kRo&#10;pjWgI70XOtLaFCU51NkPPVMbCKrBmBIagwmeYZgkld2dQzFY3xeDjL0xwtafEBuAYY5+SpvxNkMT&#10;elmblbqbdVSspalFiuKUnpGkr013lBv2KAKTYY1Np7WlwidI3TFuZEg3dEmZKCY4a7SlSiFQT10D&#10;+iml9/3R39qOQfa+VLr9MSZ9ECa5RuIW7zjMy70Z8/NuxuycSZiRNRKLSiZhetFY9HI1IzMpBDMB&#10;ar4hDvk3JmNMt1RssufiqLsEJwwhHEhx42FNOu5ItWEh1ebcGBPm0saPc+YgSBvu+EMC0v9E5Rmp&#10;J2j0THwMMMUYCX86j0gT7N31sPMYfZQOCQS0rkss9N3ilK7gTNF0O7E6KlYDlaUGSTclIYWKMyXC&#10;iIRoAiupAEtL5uGRyo04WL0Nh2nHD1RtVloIHa1+GEcqH8bx+h1UmVSfNZuxr2YTDlQ+gOPVe7n9&#10;Eezl/g923IOe9ho+P6pMqUonvbBLZzBm6T+W77/k3ZvCYSM49alaBZgp8SkEqtTy8BGYdDFUh16b&#10;dJztRUdrNcYO6UBDeRHMKTGor8jAwumDsHxWB24dXYUNy0dg0a1tOLRjNaaO7cf3NxYWg0ZRsul0&#10;UXmZAbTWV2BweyOG96/D4jkjsG3TImzfuBCPHtzAuBunDqxj3IFje1fgyO5leHT/Ojx9fCN2PzgP&#10;h/bcgffePI9vv/gUP3z3HZXY1/iYdltGa33v6nl8/fGb+Oity4TrWbxPxfnu6y8Rkh9RiRJkH7+B&#10;v3z1Nr7/nMB880W88CSV67ljuPriabz78pP47K2X8OePrtDyf4wfv3yPqvMTJe/0/dcv4SOqx6+o&#10;JH8gQP/+7Wfc/iGV6xu05J8RXH8hn76nZf8O//r5W1p4KXH/Ar/+/GeKwR/xb4JSgrQlsP5OFSjW&#10;m7b7n4T+LwTqP7/FX7//EG+++iwe3LgcS+dPwiO7NuHypbP4O1Wn5F/+/S+EqxQwMf71N0KbqvRf&#10;VKi//EPOQ5Ar2QD/JIA5RXiqrPuVFv1fhOqvDAL2P4yw0iQ0qTz//d+f8a///AM3JCbG/x/QTKFV&#10;VfIkCUUJgaSqHgU8AiB1vSyrgP0NmFSb4XmqynS+ULQbMvU4pcScVi1NSuNpQxSY/t5UUoCZ5fcr&#10;UBRVqtp4FZICT1kv8FQA6pIK74S21ayMT6MM2G+jWpXu4GjPAwSihMBb7llCuWdFafJjJVSNtO9d&#10;YuPRNUYGQ5MmknGIiUpAzPW6mp3zNKP48Qs0rXHp0Is95wdrpEV3RKYjLzUPJQRbnUFKwStRl1Sp&#10;WPEx3qGY4B+Bcd5hGEuFN8pOpcmY7BqByemjMMo8AOPTh2G4tT9GUX2O8QzBYKmqRLvebu2JHsYm&#10;tJobUW+sQaWuTGlGKZ0TSw/v6VEu2AhNCxWniRbdRsWZTnD6E/y8nywUa/Jp8Ut4fC1a9bVKJfp2&#10;Sy+ld6Q+5hb0txGitnYMTyOs9f0wzjoUM4NTMD/rVsx2T8KS4C24u/o23NWyEgtqZmNi/mge34SW&#10;hDzUdZXB2DRYYc7GJksWthiDuF/nxp3adCxNTsPsBAvmx9uw2JSJCdZMluALBAAA//RJREFUZP0x&#10;BrYbYpSqTMkRVIrdtTDFUrXFmJWml2l8loZoK224GZpIHaEZr4DTFBEPC8MZlQIfFaw3ms8/SkuY&#10;JkPH/0OaUlab6nFP1Ro8UniPkmd5uIFWnIA83bATjzbsVqB5sHILdpVvxP35a7CpaDV2Vm/EHum0&#10;uGY3Hqnegb19tmF+2S3IjfPAQdvtpFqU3rAEnFZp8GEgOI185w2iNI0wagzQJGoIzVRa+TS+n36+&#10;y/KuSVU2A+25H32aKjGsoydKc0KwpEZj5OA6rF81Houm98CDd03Ejo034+zRu/DY4Y0Y2lGP1PhI&#10;Wv6ws5OOZ+Q78Tgs8Nl1fI9TkeXVoFd9NqaNbsOdy6dRdQow78bhXatwcOdy7N9+G546sQnnz27H&#10;3odvwxMnHsarF57Fu9eu4e2338Fnn3+CLz6+pijMdwnNn/78Mb6j9X71pSfx6vmzeOPyObz20lmq&#10;ygv46M2L+Omb93D5uZN49swjeOmpQzhz5CE8dfxhvHn+NF5/4SRefGwfPnr9ecKGYPrhM3xGWy+2&#10;X/JEv3jvdULyU/zju0+pWt/EZ1wn8//86xdUnJ/i1799hV9++hJ/++5j3sdH+PfP3xBYhBqV4q8/&#10;E2y//ERY/Uzl+Wf8k7D7VQBHhfnjdx/hwvMneb+ncerwg1gwazR2bL2TicJHBODPBOOP+NsPX+G7&#10;Lwn/L97Hj19/iG8+fRvffvY2vmZ8/+3H+Orzd/E1f/fXnH5L4H9Ma/8D13/+4Vv4+hMmAD9QDX/3&#10;Jf7+4ze0/t/hr1S6onJ//fUnxl/DSlMsuoQmlRaIwEzhOoGmAFBgKWBUVZqoSXVZhaOAyKCR1kHm&#10;39Smj4BTOtlwE4gEptRbkxdKUmJ5GaTnF+nlXcCpKkgBowpEyf+UCsICTnWdas0Fnso6j6hbqVJk&#10;g4nW3ELL5LbYlDxNUZo+G0EvJeUCYP4OFfZuUQ2EpsfthYnbul5vKhlNRSnQVMb+kXqa0lEHYdlN&#10;2pRLd3BUmlr50Kk0JR/TEGmFNZLKu5sTeQnZytASPQm4hpRqDKG6nJE/lcpyLKYExmCyf4wCywmu&#10;oYTkUIyzDSE0x2ASwTneORzj3cMxyjFIqfw+0NwXg9PaqQh7K0P4CjjrtVWKVa/QlaIoOV8pHJKK&#10;7o5oN8y8B2O0HWZF9fL/SvQo+Z+FhGYFoVmnq1DqgLYa6tFmalbavkse5oD0Phhg74O+ulYMMvXF&#10;CPNA3OybiMUFczA3cxbmBaZjke9mLArdihUlC7C2agluL12AFcUzMCl3EMq6OVD1Rw0Gx1gwJcmO&#10;ebp02nMn5uucmBBvxCTCb3J3A26h4hybloH6ZBPK4nUojNbBe1MClasoyRQmPjoY4pnw0eInxUvb&#10;dQu0khXSLRG26GS4opLgo+IMdEtAZrdkZMZqkNstHo0Eb/WfjBjL37CrcSOOVDyEY6Iqax/Eqbot&#10;eJzQfKxuNw6VP0TL/gC2ltyFZe7ZmGoYhaWh2bi3dDW2lVGVlT6kqM17m9ehmarek0Lw6SkYCEir&#10;Xro6JDz5Ltr1JgWcVoOJibRWAaYMDij5oCGPQFMKg6xwErT5MuRwYyUG92lFltsOqzYK40c2YOdD&#10;c7Fx/WgqwVvxyJZZOHv8bkLzPgzpWwdNQjT0/A6lxordLMAU0UCnRnBmuS18r/XwWZNRHLJh7MBm&#10;bLx9LnbctwzHH7mbKnMt7l8/HY8dvR8vPP0IDu29G2cf3av0Pn/l8mt49eXX8PRTT+LN187j0vOP&#10;4xXC8QvC7F0qzAvnHsOZY49wegZ7t2ykgt2FqxeeJvxexePH+Px23Yd92+7CQ/cuw4k99+CZE9vx&#10;5JGtOL57I57h9g9efQ7fETzXCN83qFq/fP81/EBA/fXrD/AmVe35s8fxxsWn8M2HV/HDF2/jqw+u&#10;EKoE7NuXlXnJCvj3T1/ga1r11y+/iB++/gS//PwjFSWhSsv+5Wfv4c/ffKIozyuvPIM92+/GU2d2&#10;4+g+/ndb1+GdN15S2uP/+asP8fNfv8JHhPcnvPcP3rqIT9+7jG8/vYpvPnkdX1EZf8h1jx3fjfd4&#10;zMfvXMbnH7yGz95/BR9eu4hvef13X30B3336lpJovHf1JXxL2//T95/gZwL+z1+9j+8IYUVpCjhl&#10;KsBUlab8cao6U1WmCkRZ/t9Q8z9lP8nblKnfTdtKaEoIOKVkUODpUlJQqld7uCK7hJrvKSFgFOUp&#10;wJRl1aKr4FQtupzf57p+faWzBD1haEXIyW12XpvhsxPwPLdSRYn7ye8RmAo0Hc506Aj8rgm04HEy&#10;wmS4u7eIiDh0lRLa60qzWyTnRX12p0IiNM2xDpiiHAo0bZEOxTJXpBait62JlryHUuAzPkB16RqO&#10;MY5hGE/7O9ZJpWkfTHgQnLTlYonH20dgoms0JrlHY1poAoZz+2AqzmGE52BbBzpMbWg39aAqbEWL&#10;vh6VKWWo1JahjIo2PzkXoYQMpUMPseaSv2qMtsHCSI/ns0rMQF5KPsq0xajSlKLJWI0WUx1aqcra&#10;rDK8bwsGunqhn70nwdkbo5Ssg7GY5Bmt3NPNmdMwK+Nm3JY5Ewv8UzHTMxHzMm7Bsry5DEK1YDom&#10;5YxCVXI2/DfEo5AKsjUmFQOiNRgSqcHwOAM6qA57d01AXwJymtWPhYFizDVlYI2zCKtCFRhtDyLU&#10;JQbmP0XA1IUQJQSNVPJ6Qjg5UgtN9ySkUVF6oxIRktEwb4pGzk2xKOwWi+G08Qf99did3hNrmeDs&#10;a74fR6q24glC81TlJhyvuA8nyx/AqYpthOZWPFL1IDaXrMdtgbnoG9mGvnE9sCx/Fu4rWoVNgTuw&#10;j2pzT9+dmJw/EUEN1WaKmeBMg9Mcrt/rTEtTev1KE5WZqic0dbTnyYjnvclAgAEm1FJLRNqcu61G&#10;BZrNVYWMYibSOirXONwyuQd2PDQTD903Hnu23oq9W2fhhcd5jwfvRf+2Gmjio/gNJTGSlSaY8p77&#10;+Y6GOM3k9+Oz6pGVbkWPymJkuywY1LOGqnU07rjtZty18laMHlSDof1qsPHuxVRfa/Hgpjuw8ral&#10;2L5lF7Y+sA3LbluMxfNmYNbUcRg/YiDm3DIRd61ZSogcwC7C8sCuh7Bny33YtHYltm1ch12b78J9&#10;d9yG808fp+I8hW2bVuLcqZ146cxevH3xcex74HZsXDEbu++9Hc8f34fXCd3DO+7B82f24Yt3LuJV&#10;qtQXOH/5mWN47vReHN15Hw5vJ5T3b8U7l5/BD59ew7eE5jeE7BsvPYETj2zFxXOP03rL0CPP4NWL&#10;z+L9d17DN19+QJf8E/7y3Wc4cXQHtmxaxYRnPhbPGY2neS9vvf4innnyFK4xQfj8wyv44O1L/E27&#10;cP7Zo0wYLuPt187i0nNH8PG15/HW5Sdx9fwZfPzmC/j4rRfxwdVzhPbL+OLdi/jsDS6//DS++/BV&#10;vHH+MYL+cQL3CpX018AvX+HPn79FwL4WVpoSUk9TgCkWXZNCOIjd1UqHA0xJ9dLiJlz4o6o1tSRa&#10;haZYdDlGwCnLSr1OAlZAmeHjR+wR6Ip15/7SmbAvHR5uE7hK5XWlUEgAKS8KQ7Xssl6maiGSmuep&#10;QJP2XAqCJOPcoud98n6Vgqc0qTRPu++mKuWL7BNoKudgys3zqNC0c6qnou0SF4dusVSYCjTjlLHK&#10;b6S67Cr5mYSmDNcrLYKiIqnGqYbSqO6yCKQSaymqLRVotTZgUDrVIa3uSCnkoSUfaO2LoeYOjHaI&#10;JR9MhUlIUlGOsw3FNN84KrrxCjQnu8cQUqMwTlGbIzGGQB3jGoahaf0xyEIlSDstJestWqkAX4Na&#10;XSVKEguVsYMyE0PwJ4XgoKXUR1L5xlDRxIlN52+N9yMUn6HAtVJbggY91SaVahNVZ29LPfoSnH3M&#10;TRhg64nhLlpz31CMTh+Ece5hGEFFPIJKeAoBOj9rKmYFxmOadxQmMcYyIRidNgTjHSMxMTQGg4Md&#10;KNFlw3lTElx/jEYmbXUpbXNz91Q0UhHWUiG2do1Dx40xWGIJ4HaNFwtu1GCVxo0H82qxPq8aNzuz&#10;0E/rRE2sgVCMV9q/J94YAU1EAu15ItxdY1DaJRpD4jVUsDosSDXjqDsf72S14t2iUXi0ZA6OtdKW&#10;1z6Mx2u2EpSbcZSQPEJLfrJuFxXoVhysuB9by+7Aquy56JfchspupZjiG4Pb8xZivpGJg3sBNjfe&#10;j81978PgQH/karLgSqWTMOhgsxjg4DsqJeqmVBnCIhzaJKpNgtNMiEqzXcXRyDtGQeBzCDid6FlX&#10;iobyPJTkOjC0fyF2PDgdO7fciuP7llLVzcYzpwj3/fdQlZbCbtBAz+9QXJv0B+vh++nne5shjo4w&#10;9liMKAz5MH38KDSVF3GZitufhuH9mzF72gg0VWUhP9OByRMGYfGCm9GrtQ6Vpfzvq+qxcukKLF2w&#10;ALkZfu7jVzoRyQ16UF6QjZ6NNaivKMbg9jbcPG4kynIz+O3YkBdIR2GmC32aKrBy0QwsnzcNK+dO&#10;xt7NdygK88lDOzB7/FDMmTgcy2dOwf4t92Dn/bcTfg/ghccO4m0C6NzpfQTVU1SgT+Dhe1dizcJb&#10;sWPjWqrVfXiFkL389GkC9SB2b1qPTXcsw95t9+O5syepiF/CtSsv4txTJ3D6xB6cOrYLTz9+EA/c&#10;t4KJwBpsuGMu7l47Bydp0U8efhgnj+zmMc/jGV5XgHn10lm8+tIZXHv5LF6jlX/20d248PRBPPfY&#10;Hvzt62v45Yf38M3Hr+DyuaNU1Ofx42dX8fJTh3HgwdvxxKEtePFxKu+nDvKYQ/jp27fx9z+/QyX8&#10;KkH7Em5ISIhToCktHBRrfh2eUj9TACjglKnAU+blD9UkJSrbpS6nAFWt06luk/2DhGZWkB+u14Uc&#10;/tHZQR+yArTfBKjbS8XpcyBdoEmLnU4bIqAVEEtejpqXqeZrdlaaMq9A0ys2XUAbVrBSP87E64ud&#10;EghLBfdgOhVsWlhZCjz9VJ3qVPI1pSmllcsRvOcuMdEEJMEoHQl3j0EXQvImqksZUTKOMI2MIkSp&#10;QuO7G6l8stDf1R8Ts2m7M8diKqEyi8psvGOE0ptRS1K9As3RTukxfSAm+6jcuM/sbFFvU7AofyZm&#10;BCdjemASbvFPwLi0oZjgGI6J6SMwwtQPY22DMdI2EIMt7RjE80g9y95K66FmtJgbUJFcSrVZiHxp&#10;WpkYgCOeFj2OajPGBhOVpi2OCVG8h2oziAJNHqFZjEZDOe15JXrqq9BOyLdbWtBh7oGhdqkCJQVR&#10;7YT2EIx0DsAogn+CZzh/12jGKIywdhDm/THaNQC99I3ooWtEf2sfJeugxdKAOlsV8rSZMHfVQncT&#10;LXXXZGTTRpfG6lGboEdbnA4DI5IxKSIV96fn4rYUG8bdGItbuyZheaIdO7Jr8HTvUXiieQgO5jTh&#10;dnMQg+I0qOD20u4aVP8hCqvMXlwsacLVYDned5fga38pfsypw1dFg/Fy2Vw8UXc/Hm3ehSebaB0b&#10;d+Fkwx48UvMwYyvh+QAOld2Dh4tX4vb8ORhm642SqAIMdQ/F0oK5GKsfgj6JvTEvbx4ebtqE1WUr&#10;0ZPPO6BJ5zsSHixNSs/thjSYNRaYaNGlGpI2MRWpMfEwJaUqdYSl8YSTCbgMeZ2X5UFFYQB9Wiow&#10;c9Jw9O9RSiVYike2zaf9vR0HHl6II9uX4OJZ3uOWlehVV6QMDmhMSVHeYUUkEMABrgvx/c7id5LJ&#10;qcei576VWDh9KvKDfL9tBmT7ncgh4ALpFh5nRGbAif59e2DmLZPRu7VJEQtVJaUozs3n9xMuY8jw&#10;uylmpFxAyh2kQxWKCZlKDQC7Wen/02ML9zjvTjPCxWkOhU6Ox4Z8fru9asuwZMZkrFs6F3cuW4B5&#10;VK/3rF6CudPGYkT/npg1ZTS2338nZnN696pFmDaG79SwdvSoLUZ9WS5aqoqowotQV5KHcUP6YdGM&#10;qZgwfCDaGqvQUFmIWwjiTXctx+mjO3H4kc0YO7wXZt0yBBvvmo/1a2bg8L578fL5U3jhmcN44tQe&#10;HNp7P87Qdj91ej/2Uc1eeu5RxWZfo6J9+5XncP7JY1T0DxKkJ/Hlh5fw/RdXuQ/XHXoQn717AW9c&#10;eoKqfy/BvhjH9tyDs8e34bHDW/DAnYuw76F1OL1vMx4/+hCePLEtDE3Fml+35ckEqExV1SiwlBAg&#10;dlafKhxlvYSsF3jKvHQbp9bt9FENSil3JiM3g3aM4MzJzYSXqZyTf5h08SZdvYlqdTI1lZJ1VVkq&#10;w1YwxZUIgzBc11MFp/zxUglY8krF9kuVI8kHlX0EmpKfqYJS8jEdBv75UgB0PU9T6telcVsM7/n/&#10;hGYsulBxRnAaHR2LKH4ckUrhgxV93e2YkTUNcz23YEnGXNzbeCfW1a3muino0NNOGxqpOntjmKmD&#10;MJ2MOdx3rGUwpjpHY7pnPOYGp2J2YAqmucZhsmM0bvFNwM3e8Yqym5Q+EqMtA6lKhxJkA6g4OwjN&#10;3kpVpN7WHugheaaGGpSmFCIvidY4PgCXtBJK8Cj2XCq7p1FpukRpJmcRmvmoIDTr9eVopNJsTC1H&#10;D30Nepmojh205d4Byr0Od3ZguKMDIwjG4Ywx/qFK9aix3sFUoUPQl7Dszd8l1ZdaeWwLbb60WJIx&#10;2rNTM5GpkyaeVhi7pcLULQWWLolw0HKHaLErorXoSDBjNK33zVFm3O3Mw226dIyiohymRCTmRuvw&#10;bGYL/lY2Fj8VD8Lbea3Yps/CakMGtriLsCfFhTd95fhnXi/8K9CEf/tr8O9gFX7Ibsc7ZbNxpmQt&#10;jtdQbZZvxJHSjVSWm7Fd8iurNivD/O6puAdbq+/EyoL5TIj6oDS+FB38nUsq59MR9ENx91Iq+n5Y&#10;VrwQi0sWob+7H/KNWQjZaNUNfE+0kr8p9TXNhKaZ77mB0KQr43uhi09SoCnvsCT8kpCXF2agZ0MJ&#10;BvauJ+DoKoa2YMWCoXjq0btx+dmHsef+2dj7wDy88gyt84bFqC/OgpXCxZCcAjO/LxkiQ/rh9BHC&#10;As0cAi7Hy3deygHsVjSWF1MMmPl+h4fQlpAhs0Ne/vdcL4py0tiRilCRwQxDPNZLYSJ5rlKmIFlm&#10;Ak21Er1sl3VyrQCvITUAPFa6Nk79vAcvj5Me6UO8hp/nDzqtSl5t36Y6LJs3E70aqpVtPrsJmR7e&#10;rz8dBSGvUghWRGVbVZSD2tJ8BfIZVLGSTxvk75N9g4R1cVYGVTMTes5LL/deO/fzWNFaV4LZN4/B&#10;/XevwD3rFuDI/o148tGd2Lp5FfZu34Cl86aiF5VwEwFcWZSJmrJsNFYVoK40BwtnTMKqhTOwbtk8&#10;3LliITasIXBXzMQTx3cQpk/iwM678dDGpVi/cjo23D5L6RNg9wMr8SDBvG/rWhzdvQETh7XiwNb1&#10;+Ojai3jvtaepQPfhBrHlojQ7l55rxKYTkCo4Jb9SVZOiLOXlECiqy6qFl31kfxWuokZlP8nUViu1&#10;uwlSv59/JP8gUZouRshPy03lKFZd8h9/y9ck0AR86QI82m4XYSidFkuLHrEt4VJ5NZW0KwVBEjIO&#10;kLRECjrTlRBo2nR6JexMxW3SwQcBKs0oHbTw8bz3/wOaBKYUAEVExqB7VLQymFpM11Rk0xZPzBiN&#10;ma5JuCN3GW4vXI7ZwemY4B2Hsf6RGBsYwiB0XB0E4kha20mYlDYCU6zDMcc7BbPSJ+C2rJlYlDEd&#10;s3xTMCcwDTP9k3AzYTqD+07zjKXqHIGp3rGKHR7lGEg12A8D0voovb73MDUqnRdLU8tCWm8ZrTKY&#10;nKlYdEu0A+aoNE6Z4MT54EvMUCy6tCqS7uYapWd3bZXSzl1aKfUw1FJ1NivwHOrsy2kvqq8OjAwO&#10;Qn9nb/RNa8UI/hbp9EN6SGqzN6HJUovS5HwUpNKSS73LOBcsEYQKgWmRKkOEpk4iQgMjlaW1SzLc&#10;NyUg50/xqP5TItpu0mBoNy3maN0YG29Cb9r3lug49LwpEuP/GIdHTIX4uKwdH+bUY0+SGyviLTiY&#10;UYrnssrxQLd4XHAW4h8FffF3dyX+4S3Fd4Toy6VTcI97Em7PWoQ1uUuw1j8Xm/NX4MGK9diQvxJ3&#10;567A1qoNeKj+XqzMX4zB5j4ojitGi7UnZpffimGegciOykVRbClGOoZgUnACejCByuDzy7HkImTM&#10;gFvDd0igSaUnvbQbUw200rTnhKae8JQEXbKV8jIzUFdRonzAdeU5GDmwJxbcMhYjO2rD0Dx1Fx4/&#10;fAd23TcT2++ZiZce344H1i9CPtWhmd+dWaNBmpHvKZ2Th5AKUlBkCSzlOxHVSaAFCLEgv0FpaSRA&#10;S5eB27ivwFoKVwWOSs0SgS3hmZcZ5PcVFheyTkCpljEIODMpPmRZCmkD/AalHED6BJVRFSQ7S6ro&#10;BfjbpPqej65Q1Gom7ynIawR4XNCVjpCUX/B+pA2+n9s9hK3MZ4qq5fUyeP3i3Czuy+sz/PLd8npy&#10;DjlerinZaAEuZ0oBL39LiEANuKTnMy0Gtbfg9LGdeO3y4zh5dBtqK5hYB6ThDK+jJBhyT3KuNN6n&#10;FJrZmMgwYSDIc6mQs8mbupJsVBcFCWgH5tw8HGdP7cSzj+3CI9tvx7bNt2Hi8GaMH9aEOdMGUvW2&#10;cL6Z59Dh8K578CltuVS3epuK9Aax5QJNUZpK5XbJ0+S6ztBUqxRJKBDkA5V1AklZVkNgKuvVY2Sd&#10;I03qtckwwIRrqkYZOVLauBuMXDZLV3RGRWlKSbwaoiKDhKbY6wyXvDC0EYSnUhpOWy3qUUIeurwo&#10;6kuQxnNrE2kPqTb9Sh1NKQziHylVjAhdaR2kKk6p3C69x3sCQaTyd6nQjJQRJbvJ0BWEZ4SsE4BG&#10;Kx0QmyKs6B/owPTQBKwpXYhFxdPRruuJ4q6FqIwrQz9HH2X4iSGWNtruUZgXmIpxusG4xTYGqwsW&#10;4K6yFdhYuRp3Ft6G1bkLsKaIH3jJEiwITSc8w+pzdmgaZmdMU+B5c3A8Jrhp2R3hToYH8tx9LK2E&#10;HoGX1oBqfZmSZykdFvto05XqR1HhwiBbjBsuadYZR4tOyFXpytFgrCEoGtBEYErBUA9LHdodLWi3&#10;h6OnuQ49rfXoyXPXUJVKHc+K1CLkxmSiiNcp1YmyzIJfBnyLd/Ba/K+762CQwpsoA0FJe95dC30E&#10;gdLdCEMEE1ou2yKYSCnwTISXYAwx8gjRku6pKIzWICsmCUE++8CN3ZB3Q3dM06Rhl68AaxLTMTvG&#10;gNVROpzx5WNNbBLm/yka5xzF+DqjHp94i3At1ICLTTOw0DkcfZIlK2Mwhhr6YZJ9BGbJswzcjNme&#10;abirdDUerL4Hd+YtwzjrAKpfqm9NPUYHB2N4oD8KkgoIzhz+ny0Y7RpGNd2KYDR/a0ImFWcJso3S&#10;YojfAIFm05uRpjNDR1ueQBeiT0kNA+a6swnyXayvyEdNcQaG92vF9PFD0FaTjVvHNeLpk3fjzP7V&#10;uGf5KGzfMBNnjzyAO5bcCoc+md8HFToFiAwUaJVek/ihBwgpP0MAKWP4BwmWkDgtToMCMX5zcm1x&#10;aOlpYs8pTOQ+CLlMnxcFWZlK1pjUVpEqfwHCTWqsCFylIFaqSYWkgJewkrrTSu9gNn4zjnRlaqOq&#10;lqFjZN6f7uExUnNGBIs0ZOF7wHkpL5D+JJROxRVgS+0ZCiARSJyXwmOlcFiAz+tLAa5UR5SpX7Lc&#10;+J2HpMqWSwp5r9fRFiDz98v3XZQbwtCBfbCbtvuBTWvQ1lJB9iTwHFKYLImF3D+Pk+fj5vO5rpgz&#10;BMCMLDIll6Isy2OnyrUgNyAK14hBfauxc8saPPvEblr8rVg2fyzGEpr3rJ2NaePaceuE/lg0cwx2&#10;bVmLV144pVj0k3vuCytNJV+TFl1RmQRmKteJ/RabLWpRrdwuD0S1ICo4Zb1MZVmAJyXssp+oRqng&#10;ni5/LB+C0gEIlZ6UQMoAbjpC1ECFJ002DVSlolYV+BoIWtpxJW9TmkAyRClKyHyIDzjL41NAqtgX&#10;SemuWwyx5QJNqa8p9lz2VfM0RXGqVt3L8/iYgkqnIW5/ABr+hu7x0js7bbhYckbXiHBld0VtSl7m&#10;TUlocNXgluLxWJg/HVMIxUptPkKRLuTFZ6KMH530iSkdYdzsG4fZVJVrChZhbeESbKhchbvLVmJt&#10;7mLcV7YG9xStxqqM+VieORcLxOIHZ2JhaAbmBW8mPG/GgpwZil2flD4Co9IGYZi1H0bSKg+yt6OX&#10;sYUKsRFtac2EWoUyqmUuLXJGEtVQnIwtlE61aYUpkokI780r7dEJuty4LKW6UrWxggAtQ71Rxiii&#10;XTfQ2jCaTVVotdWiwVyJakMpVWwOMmTs9Tg/ArFeuKKdcMcwcYr3wNad/2Uk1VYk/8NIJlSEWmqk&#10;FlpCUseQupOWbkwou5tg6E6ASr3LSDqPSCrQSDqRKAaXTV0JCYaxazLVaQJBmwBTl3jYb4hA6R+i&#10;0etGjVJd6QBV58nMcqy2uDDwxiisocV/N78H3g3V4ry3AZdbF2J93nTUdatGadciFMUUoTypEq0G&#10;JgS6VvTWtGGicwxV6GJs5rNf4BuPtuQ6NKbWoq+xEf2czUpnK9L0dHhaX0zPmMgEqh8KEkvgiggh&#10;nwlOj4w2ZGrokBL5fmr4vktHHgl0Zkm01Bqt4qIkYXfzPU836VFTkoPeTeWYNmYQJg3tS2hmEZ7N&#10;OHd6Aw4/vAgLp/bEvcsn4tyJ7Vg5dyqcBj4PvrdGTSpVJsUIl0XFSc9JYpclTzM/4Oc7zfdYgHl9&#10;GrbcdEz8BkWcSH8Mag0TKTTNzyT4+V2qwAoRUlJe8HtZAQWKgIvzihMkHKWnMLWDHQGhVLESeMp6&#10;J3+jdHjjo0OTHsTUZbU3MdnHzW8v3CGP5AmTFWbJEhAlSyiLQOK9KQW+ChzpKPmd+gjkoJuOk992&#10;QApwBez8/TJmfEfvFowZMQgVtNzSmYk33UxopijqWc4n+8txcj5lPDEem8F5iYAkMrxWFp9JFtdn&#10;EaoCz7wAoeo2EaBm3DJxgFLn8+JzR3Fw972E5nzMvWUk+jSVoLEyG/XlWRjcpw57HrgDK+ZMCDej&#10;FHBKqIVAojYFlqrSFCAKHCUEmpKCCBgFprJN1okKlfXSdZv0eyl2O8A/zedlMBWShyOplzw8acdr&#10;IDxFZUp3dMbr9l7JP9VKKXg4bNzHwUijnRZLbaFSFcXokz+AMBRLIs3OJLWREFsu0JSK7pI6hvhC&#10;ZPHaUoquQJZ/rkBTAJohLwrXOblda7MikgmE9J0Z/Rs0RWnGo0s36UczEb4kD0bnD8SUrBEYltYf&#10;mX8IwdWVFiAhgOwILz/QagzlBye2elHOHMzzTceq3EXYXH8X7ii4DbPSJmND0SpsLLkd9xWvVRTP&#10;Eu8MrMkhWAuWYEXOfCzlcbO8U3Gra6KS3znRMQzTfLTrnhEYSRiP8Q9RhuAVcMrIk+XxxahMLQ13&#10;6iE2PSkEp0Az0hLO26RdF5D6Y6W390wUpuQpzTFLtIUEYxlqjeWo5bRKU4QqritJyUWZroDqlfvq&#10;spGjCVHBepCpD8EuhUxUj+YIBqFo7MYEjyFqUkslmcoQaIrKNDJM3WljOTXI+igtNFEaZVylpJhU&#10;JVK5Ti9VjOQ83EcqtGu7S6fCGmgIURlQzfqnWBRFJaM9LhVnx0/Fmxs3YXJxOQbz/3gyvxlnHKU4&#10;ZqnHU7VL8FD1KoxJG4yiP/Lj6e6l+s5DTmwusiKYYMQUoCK+CuMcI3B77nwsDhKK5ja0GBrQopPB&#10;6MqUhKdGX6UUfC1lojU1YxzKNZVwRTIxisxGm78vJlSNpNJmohFPJZhiUKCZnJAIPS21WMugJO7i&#10;XiwmlGT70FZfgqmjBmD+1NEY1rsKS2b0w8vPbMHpvSsxoMGPOeN7Ye99q7HolglI0yQTmLTmCvhM&#10;BI7YUr7rVIMS8tHL+f1M7DNESTHETotoCNdI4fvP4yQvNNzSToK2lE5KKt5nyHdICEo2gqLkuC08&#10;H4aM2G9ZlvGOpEBLFKSbIVWtwr2Vcb0sU3DIkNrqyLHSq5hkvym9i8k+hKYIFrmWqEalxzGGrPfx&#10;GAH3b2qXv0fWCRdkpNqg26vAV64VYCLhEQvvtqNPWyNam6o4TxHF36lJjodJn6pA1SdqVM4pll5+&#10;hwi36yGwDPI5CDyz+fwyOc0SF8vjQnxmWV47cvxU8W4jetQXE5Sjccfy2Vi1eAamTxoOpymJ7ImD&#10;05jEc5nQq6EI9WUh6bBD+gVMVqCpqM3UJMU+CyylvpgU7KiKUq1mpIaqNkUhyn6yj3QSLCFyPCQd&#10;Bocy4aeUz+U0JxCiIgzAS1jJOOsyXIWDL4RDMqevn1uqbdiMtP5Uoja9nimwUQFmmoYWT/IkGQJS&#10;O7fbaWNkHBbp6cikTVGaUapKU1StgFVgKeAsZIpbEJLM5oCyHJIXhzBN57yeCYBAMyYuETGR4SpH&#10;3aITCEwGP9C4LqmKypyaNwxDbW0o6kqwxEi/l1Xom9YTkzNGYHbWeKrECbTk0zA/NAtLMhdgVd5i&#10;3Fu1DuuLVmJl5iLcW7IWd+WvwvrsZViXfRvWZi3Ccv8c3Fm0gnad8wTnTMn3ZNzqmaioTVGtk72j&#10;wtD0DVWaZbbpm9GkrUOTnspQX62ozcLUfATiA7ATlJYoQpNhJejSY5mKx/KFifcTnBkoIRQLNLTa&#10;GoLTRGDqS1BBYBYlZSGf27PimdrHU43EUFVQsdpj0ggJWv5YswI3ya80EXbpsUy4ktzKtXTd9NAQ&#10;kjrFlofVpkBRGy2wTCU0RWF2UpkMPedNETxXhIbLhCn3T6RaTe0mkYL47vFIioxH8o1/wpQedXhm&#10;052Y3asHyu1ulEUmYAIV31ze32ZbK060rMOWXpswt3IOelorlN/qjQ7A3YUgYIKWHiM9UOWixdRD&#10;qe41L3MchqZ3oNnahMrkEmRE+ODo5kJhUimhOQ4bipdiSdEMNNka4IoJwdE9hJzoQsxvmInpNePg&#10;TqbSSZEe2ZkAEJoyIqrkvwcJhqAk6FYzSgnNgT3rMHFoO9obytCzMhPHdq7CL9++iGsv7MLZA3fi&#10;4fVzsHLmeEwc0o/KlUJB3nkKCZfNRBhSuTKkAMbD7yrXR/vKRN9LcSIFKLLN7bAQXlYFLF63DU67&#10;SQGu2upOqWLH+wp5KGLcQQLKRzcmClNAJTATpSpA4/EEWzqBaCfwpQmnyyGAElcp36ZYe4LZIUJF&#10;zhlWuKJMxd2JWFEKX3ket9VO2PAYM48nCH12KkpRrTYnv1cphTcreZ2S9SC1AyS/1Mv78PC5Sa9n&#10;AmsRXwJESQj8VIW9+P+3tdZgysTRBLSMTxavfPfp/J2S5eCjepRnIK0Dw5aey4Si5HNK7YOwTReI&#10;uhhufvsy7+C1JUEyI8MjeblmLutRnO3BpJED0VCeT1imMFKVerbleRmYOLodo4e04AY9rbGGgNSm&#10;SKqZQLtBaFLlyfg/OoZ0gSWtIcQuh/NNGHxAMpWu3zqDU8AnHXcovatzqnTi4SdEg0HkZhKaGZlM&#10;+ULIJkBl4DZNcoqSism4PiLXpRqRWAX5U6QJm7wsgesvinStFSBQfbyuX2yEgJzQtBlo602EqkV6&#10;auIHR6Vs5P1LNoDkXVpSUmGlQhXbJCl1JiGaw1RXppKf4iTQjXyIEbwX6TNT6mRKc8putOfdCM2I&#10;bknQxZjRSGgOcbVhuJWKIzgWU3Km8gMcj/nZtNe5M7CqaB7WFi3E7YWLsTRzDpZlzqcdX4qV2Qtx&#10;R9FyrCtZTou+GstDVJT+eVjsmU2lORu3BfjhZC9SADs/MB2Ls+dgTvAWzApMwXTvRExxyfhCozE5&#10;QLXi6K9Y9IFUm/1svZW+OKVtenlqMQqoIn1UlErvRzFS0d0Mc7QFjjhapnimvAm0J4l+5CYHkZec&#10;gUpjIcq0echPyEBxag5KNHlUW4RmIhO2RH5ktOGuCAKzKz8iAtSf4kVahJVWms81mqk0Va2UmgeS&#10;AvAkeWGLs0NHYAo8RXFqaNt1MZwq4AyDUQqHDKIuu+uoRhndU6lE+e5F892jokxkSBNLfRc6na6p&#10;iO4eg8LsIB7ZsBJzBjSj1e9ElcONqkQzBsQ7sSFvEI43r8Texg2YlzUbM0pvxZSS4WiwVCM/Ng9Z&#10;hF0wmmo5IRveBFGe+WhKrsU4zzAM9w1WxnMq1BfCFpXOhIDAi8nBSM9Q3F28GKuL5mKIpz8TkRw+&#10;By+CN/khzVvv7bUK08qGwhNngyaeoGciLYOnyTvpI3Q8tKMefhPleSF+fP3Q0VKFXK8V5TnpuOf2&#10;W3Hy4Do8cfxevHh6G9564QS20goO7VEJmy6B77yRwBMo8RwEVZDwCEhWF995KYQRuy0KUgpjlDbu&#10;ypT2OE3qTYdDSselb0+ZKgVCorao4PzpXh7H9533J+EmxKSrRsWOE26K9ZaCUX5nYvHlWxdFqahH&#10;UaACSN6HS3F4YdgKgKVNvoSAV7bZxMrr+c4QmgLMgFPyGt2EpcCUjpXfrRQy+fnbJNQCICm/UGrN&#10;8PdIfqfiHqm2pcrX0IHt6EeLnh3yUyCFBVrYAYuYsxCQYbWpKE5+y8ozEihyquRzcp08vwCvoRRq&#10;MdFQCp943XSewy9ZBnyeAV4zm2p1UFtPNJQWK8OXSLaJTZuI0hwfzp7cg7tWz8ENaUYzIUNrrJVu&#10;rvgCJ0k1IoGm1M/kS06YSmsbqfIjsJSphJSGSwqjVnSXQiFRimLN1R6PfrPqHqke5OM8U2wZbySQ&#10;yeMcSkptM4RLukNUfBmEpuTHZPq9PBfPy1Q3k3+6ZIAHeG7J1JVpkC9DiA88Q4KpioepikVG1WQK&#10;bTAZlCEwDDK0L6Hp4R9q5bJZqnIkpypTKUGXbWn880x8QbV8aNFcd5OSfxmHKMIzgtCMpDWP6pYI&#10;Q5wFZZZijAh0YFbWJMzPnYn5mTOxLGMmgbiIoKRKzJ2nWGyx5HeXrMQ6AvP2rCVY4pup5Fkuo/VW&#10;9sldgOUE6VLCc3FgLtZz3zW078tzF+K2/AVYnDNXsfez/VSbbipNz1jcGhiPSb7RGOUapFQHGuYi&#10;PB190dtCaBrCA7EVphYglCQthNyQDooNBKY5lkoxni9gIlP6BL4wcXyWCW5CM4DC5BDVpQBTxvQp&#10;JERLUWEooT0vQa21mtN8qtFcVFCZ1nB9FaPSWIZycxkKqVLzY3OQG5uJmrRKlJhLEEzJgDXKRgia&#10;kPInvtRd+Q7RcqdSZabEaglFJsJKm3H+P5LPGWFWlKmOMNVESUcojMgkpEQkKbZd20WL2C6xmDZs&#10;KBaPH4Jn9z2AR9avRJ05Hf0MWVhXMRbH+qzDgdo7satqA+6rvkOp7zraNZAJ2liM8w/HoLQ+aNbW&#10;o8nazEShAlm857zoPDQkN2BkYBiaTbUIJfhhJfAtTGy8EX70s/fm/zmH/+t8TPOPVmobZMcyoYkM&#10;oiOlBeuKF+GhnqsxNmcQDFTYybEJsBKaISmwIawUEPD7CDrMGNynEfXluXQ38uEakRs0oCBHj/Ze&#10;+RjauwKP7d2Er954FiPaSmBK7sKPPw35WVnIFCtNAIly9VBcSOGlUm+Z77+L1wnnPfIjp1sSgMm8&#10;qLWw8gs3FFFtuDRNVhuEhI8TuFF88JtToRnu31byNr3Kcthih22zzKugtRkpkkz8LqXLRUWZ2sgA&#10;UZoCTYGvXdmu7iN5m0qWHOclX1OgGlalBCohFla84XsVuAvwwiX8BCchJiATePZqaURVSSGFkO46&#10;NKUaJF0ozyf5qOIYlRAo8jxhJcz/gfPhfM4wkNWGM2oI+NX9ZJ8sCqkMgbyoYvKwsawMKxfMxh3L&#10;5qKjtQKrFk7F40e34wYpoJEbkBsRaEov6Ao8GTqGSfJZpINf5Q8JQ1NRmgwBp+RDCjilipFMBZIS&#10;0rO7KE4pGJI26ALRzEBQUZkCTb/LTxtNhciUKdzZQfgPzg2FlHqdUrgjGeA5AlLlRZR6YYQr50V5&#10;CjwFppK34/fyj6E9sdOyOHmMWUr1r4NeUhNJXaQenRQwiUWQ32OhGpXOZHUEs57gjTea0DWasOwe&#10;i0glXzOG8/GI7JIAbaQRZeZiTMkbiameUViYR3VYvAR3FS/D3aXLcU/FGtxO8N0WmotVtNzr85bR&#10;elOt0JKvoOJckU1lGZqBRcEZWJIxB/M9nAbmYRnBuSZvCW6TffIWYR63CzQX58zGwqxbMdM/GbdS&#10;zU6TgdnSh2EELfpw9wAMcXagf1ov9DQ0ooVKs8FcQ9tdTOUnisoPaX9uoG02RF636FSaPirNjCQf&#10;8lJCyCfgSlJyUEZLX6krQrWuDBXJxYpVlX48+9h7YJCvD4YF2zGMU1HYg129MSlvBKZXTMZgb4fS&#10;E/zozMHo62hFq70RddYqVBKoxYZCeAluQ5dUaLokEohUj9GcxvCdko46bkqCppsOCVSkKaJIoyQ/&#10;M4XQTL4OzWSqVcZNCbDFaDCivhkNQS/uWTwTZ3ftRoF0avwnM24N9ceu5lU4VHsPdpTchYfrN2J9&#10;zSq0J7diYvpQrKuej/WVTKQKb8HCwqkY4RuEKm01glGEfUyJsjwpNAAFkV7YI6W6lB2ebh60G5uw&#10;IDiJ/5e0hKKNt0vb/yr01FdjqLEvVuXPxwMNq3F/nzUYntkO001MhLVGvud8xrSK4SpB/OBtRtQU&#10;Z6I4y4eqwhy6Jg3VYxxCgTjkZCehusiOHRuW4qePX8HOu5fAqYskWKkuCY5MCghxQlLzI0AYSd5c&#10;gNBzUSxI37DywYehI9Za4BKeqvMCAnn3ZT8RIRICBaXQiKARwHWGpprvqEJSQuYlBJbyjcq+KjwF&#10;ghKyTkKgKcuyTT1ehaq6Xj1OmKGAivcp9yjAVHmigIzPT1SiFBqphVx1FeU8ZxqMZJSF9yIiTx1I&#10;UaApZROS5adCUYWm/GYVmOo1/zdkf7UgzMfnp+Z7inPoUVOJhTOm4Pi+h3Hq0DYM7luDgb2qcIMM&#10;aWEgGHW0sRIKOJOlNVBYrQk0JdQK5hKKwmTIAxB7LpnXAk01TzMMSIKQkAtXN5CUQOAprYJCyM3I&#10;UcCZRpUpqVKWP8gbD/+x8gdLRxwhnws5VJyFMqyGyG0lX4dQZci8hAJMqfNFaAaCbjgkZaJEd/GP&#10;kGoY8iCkaoSUHoraVdrO8xpKW3T+KWJFjJTnWr7kCfwzIuOTESmddSiFQNFhaHZNpGIyo9ZWBWk9&#10;M9M/EWvKlmFF/hLcXbACdzHuLl6Ne8vWYgOndxeuVvIs78pdjmX+uVjin4UFXtrtdCpU3y1Y4Juu&#10;wHJ19hIsz1iA2/Nvw+LgHCwMzOQ5F2JxFuepYueFblbqb073T1CU5hS/DP87HEMcHUqnxQP4Mfc2&#10;NaOPrQdaaTNrLJUopDr0xvuUsYNMBEG4MIgvVjx/d4IXBXracEMeymnNy7VFSvPKRlMNWgy1aNbU&#10;oqe2Eb21zRhi7YtpWWMwI3c8ZmSOxeyMcZibOQHTXMOxOJ+/IX8aZnDdzcHRGCejX0qrIldfdDh7&#10;ok96T/T2tqLQmAUn1a6hawpVZ7JS6d0RaUJuqh/l9mKE9FkwdaMzuFEHw018/2jHNbTrybTwKVT3&#10;mpui4UuxoModRBGVVhn/y3J7AKVaOhUZUO4PftxTtlgZsuJg5WZsr9yInb22YGZgKnpHNWBJ9s3Y&#10;0boWB9vuws7GVbizegFG+IfAF5ENZ0QGWpnYLC2bgHZTGRy8DyMTF2+kB22aKqr8sQo0F2dMwdzQ&#10;GIxx9sJwaw+q/lFYljkXm0rWYEfdemxqvI0JTC2cKYQD3ycpvJGK5z5aRmmG2FJdgobyYlQV5NDZ&#10;xFMUJKKiTI9Ro4sJAht2bVqKU7s24MWTOzF1RG94LTrFiktrNanp4aKdFXBKQaYCQr6nSofafL8F&#10;kGEQhhWm+m3KsnyXMi/rBQoS8i2EoSoQEYUaBqWECjoVghIqROX7FGgKGFX4yb4qDNWpHKPCsvOx&#10;Uur+/4SoZB+Ef4PcZ+d7Vdd3DtlfOh6XgmEr3aHAUlWaMqyOFBwFmMgoIYwR4F3/zerzkej8HNSQ&#10;ZXW7ki3C/02aq0pkiq2n6m2qLMSogW24e80C7H34Towc2IQb1EIcHW24gFKgKVOL3gzpwVoKVYxK&#10;/TGd8gPkx8lUfqz0zC6gVCu2SzUjAZNA87cSdBVWhKf8MLHnAs3sID8qi43n1vLm3QRn4LcfJfXL&#10;MgMeBZrFmRkoEMvPcwswi2j5ZfAqxbITkGJZAn4PfD43VSZ/ONeJvVcq2PIFk3vK5jGFeblKdkEm&#10;z+VXoCzZAV6Y+TuSmSCk8I+PT9YhWppOqtCkVY+m6hEA9XA0YbyLCqactrtwGdYLIPNW4t7itbiv&#10;bB3uLlpDYK7BnbkrsIFxf+k6rKPiXEcFOt8zjWCcTvs+jwpzFu4sXKEcI6p0iX821eZSLM2ch4W0&#10;8bO9N2O2b5piz2cHp2BWaDJmZ0/F1ADVJqE5LF3yNftimLsf+tna0CetBT1tTaizVKGIVjqUGFSq&#10;Bkn7c1FP9li+FIl8nilBFBKaZcZ8lBvyUW+uQmtao9KevTmlRhklc5KHSjI4HvNzpmFB9jQsyb0V&#10;y3NmYGXmDKwvoCrOmo3bfDdjY+VyrCmci7lMQGb5x2OqeySfzRCl9kC7sQfara3o66ICddahQl9I&#10;extQbP6AYBvG5w/B2OxBmJg/FKNC7ehprEBRVADpNxKwN1J9UoEmRacgsUsU8kweNHpzka0xwtY9&#10;Gt4oPUYW9UeHX5pw9sb6kiU4UH0fTtZtw/66LdjTugVbmu5BewLhndiClYWzsbdlHfZWr8KO+lVY&#10;UT4HreaecERlINg9gOHOVkwrHARXtA36GAIn1sfEoxwzAmOwjEp/BROuZRmTMDcwHFOd/TCf/8V6&#10;/p9bCnjOkjuxq3INFhVPQYm1kG6GlpofXtBqhtJGPNOHYR1t6Ntcr7SM8dqSsGjuAOzZw+c2j8q8&#10;yoz9D6/C1vULMHNMO+5bM5923KCIAaktYtcZfqtbrH53KkjkIxcRI9+KChYBj7pdQvZX9+kM17Cd&#10;D0NPQCawU0GqwrQzPCXUuppyjEzVfQSknetxCihlvczL1Ko3KttU4IrKdfH3qfeqFiCp4FLvWw01&#10;T1b2lyxCETnSIbQKzXBHKkwYmKiEfH4Ko3CZiApImVd/e2dQSsg62abO+5joSWsk6Wwl3WRQCooy&#10;6R6yvFK6bkZlUQDTJgzE0f0P4gbJSDVfLy0XcEqepjZJSqNNhKYJekJUSqWVHoSu/3kS8kPUPE1R&#10;mRICRrWuploQJKEOwuYXq+CjdScw87PySPd0aBKSeF67Ak35kaI4c0IBhh/ZBJsAUkApNl1CBaco&#10;UA9/mIuQzMrKUFoZZWVKfqqH9yZtZ8MpjaQ+mbx2djDIc0qI/Q/n8UjJuoMvkYa/IYl/rkAzNiZJ&#10;gWZkFO15lORpJsHU3YZmM5VJ8SxsKFuuVJTeWHlnGJpFt+Pe0jtwFxXmpor12FiyFhsLqDy5vKHk&#10;dtr3VVhDBbm2aDE2Vq/BmuyFWElrvi53maJEF3tnhguCchdRhd6KOYTmDPdkfqhTMUcsYojgzJys&#10;tF8f7higjC0kTSoHO/qgP6HZTqXZw1qPOlMlSvVFyEvORJBq00FwyvhFaVF8GeM8yKIlL9TmoNxU&#10;SFVaiiZrDdrSmtDhaFPySce6BmN6YAIWZN2CxQTlitw5WJ03j5BYiLvzee9MKLZVrcOmYgJf8mwL&#10;FmC+m0DxTMKCzJsxK2MixtgHYoi5L/rpeqC/qZdSYDXY1YGRGYMxJmMoxvmHKnC92T0UC0OjsTx3&#10;MtaWzcCSgkmYRutfY65AWnc7UqWwiNbck2BFqcmHwmQTSuN1yKMVLolxY0rZWKysX4x1hQuxjc9/&#10;b+kGgnETHml8APt7PIjbihagJb4ZHcm9mFDNxP6mu7CncjUerFmBGVmTUJBSDm9XH0pjsjCmaBDK&#10;bCWw8lkFCfdeljrM5L2tYoKxNnsm1uTcygRtPOb5RmKhbxLuzl2KhwvuwJ7CddhVuhbrKxagj7MJ&#10;2aYQQmn8YPlhSz1NAeW4oQPQv2cTP7w05ART8fCWW3Dp4gbMnlOBns02bN+0CJvXzkW+R4dV86Zg&#10;/rRxsGlSlBoj6YSRVLlTeu+iIJGp00zlxqnSMQi/QXmH5YPvDEwRM7JNvlWBhNoPrcBBliU/Maz4&#10;wvZaAKdWDRLoqUCVbeqywE9ChZ+sk6kKRFGisiznUIEp20waaZ0XzvMMX1OUatihyr3IfYfh+Lta&#10;FqiHC5oEZnJP4XuWY6QgSkAp0JQQe65CU1WayjfPUCHZeV4N9VlIyPbw9XltGyFu5vOVJqxMAEMU&#10;ZCG3tHgy81mbUJDtQnuvGtxQlJdFYCYpalFsuihN6cY/3E+gjMon9jxV+dPUFE1+oPrHqKXnAk8V&#10;mKLiFCVH4KmKU/Id5IeFvAHFmovazOC8iUpTUqtMphTSAbFI8bxMKkIqzWxpr84/XQApsBRoCkRl&#10;WsR9QkE/vJINIKX1GdwnK4SS3Gyl2ZbSgoIPMYcwljyibIKyKCsbeVIYxXVS5SjbTatPkBv4gJJ4&#10;D/HJWsTHpVBtxiEyRupqRit9aBq7WGk9++CeJqrLouWE4zpsrt6ATVSTG6guV2Ysxh35y7E29zaq&#10;MX7MtN5rQguwPn8FP2xa+ay5WJlLAElFd0JnXc5S3EfQihJdQ2Au9c/BUlr0RYEZtISzMctDa5g9&#10;A8uL5ylKcwbVzq1ZhJL0niTAdHZgiFNK0Xujj1VGsqxVKqtLgU5BSjayEgNKL+6WSAfSIqgWCJrM&#10;5Azka7KV7TXmMjRbatCLSnNgem+lt/iJnuGExWQsypmO23JnY2XOfKzOXYgNRcuwIX8Z7uI9P1DG&#10;BKH4dtyeuYiJxFLcUbAICwM3Y34GlTHBPo1qeJSN4DQRluZ2DHMOUO51uGcgRnkHKWC+mfCf4R6F&#10;2zImYyUThbtyZ+Kekvm4p34pZhVPUjpb9nd1EpY5cCczUb0hBr20LpzoPxkL7VTSN0RQZdbijoqF&#10;WO6big18bpuyl2IrE6j9DffhYP192N5wF3/HLAzQdWCUeQh2NN+Jww1343DLPbi3chkTnHZkd2NC&#10;282HGkc12rN7IzcmiKLoDAx298TCnAn8Pybhdp7j9ryZhPsULAqOw22eydiYtQT38/++P5uKs2w1&#10;7qteRoU+CAUxfC8tASpDwotK8/9H2V/H2XXdV/+4mjSxLR5mZmZm0IiZNRpppJmRhpmZUUOCETPY&#10;kizLbMdJ7DgONWmaNtSnadM2DTbYNGmStk+7vmvtq+Po6fP9/V6/3x/7dc499/C9+73X2vDZgmZr&#10;zUkc2rmFCsYde3fG4uWXO/HVv5hER1s6Du+LxK3zvTg32Y7USA/s35yJl+5cwobsdILT3daASXdn&#10;2gwoTgIIUsVNUAv0/wSDYKl8qWQJG6lMbbdi1AoMSpbStOCopaUw9dkCnMBnJQuMlk3XNkFS64Kj&#10;tmtpU5O2/a3vrO9t57Tdl5Lu0VKW1r1Z9a1q2df9WBDWeYN9+Gw8t+y5GKV6TQHTdLQnW6KYx02j&#10;D4Go59V70TmfBqS2671pmwVL2zuxFTjqDxvCewvl+w7l/YcxRVAZR2mcvOqbqToDfJyxbPP6AgNN&#10;RYxWFyM3JyYqTRd7VwNNKUzVJxh5/EROWw+sSlqrTlP1LYKm+lgJmLLFSlKftn5XpDbBGBcZQ2jG&#10;MSVQTqsxiKrCxZ03H2ygqZRE0AqaCbTcGgUhUCqtz8rA5rxcs00D/GOoSMMF1FRaOH6Oj6Eq4TKN&#10;KlXBDcJ4v+pelEpQxoWEIi8ljVY/1qSkcJ6T9xNLgHrRBjjxxxU01ypGop0Tlq9aY6a5ULT24DUR&#10;6ChsxRwz3LmMSZxJm8aF3AXCj0CMoXIkRMapIAcjOwjOAUypQSimB8ORNhgORrVSpTRhjECcTx3G&#10;2bQJnKUSPZs1jcWMcaM2e0KbMczvx9TJPZEATeQxBJhA1k4gNcdVozr6OI4TQGoIKg7QZGxbsdN7&#10;E3b4bcQm2u0iwjDPOxNpLgmIUBCP1aEm3qfmRo+xj0YyVWiGSxIKfbKx3b8Ih0J34FgEwRJ2yCjA&#10;5shKdEUTEAmtmCQQ5zIJTKrq8zkzuEBgXsgl6NPG+bz9mErqo+IexQjVWHPYSbTF1qIjuQG1UeUo&#10;CyrGId/dBuol4QQo0/HIg6iNLUVLXAVaYyvRnUD7T/t7Kq4DFzKGsZQzjLG0VpT67cF2Z0LdOxtR&#10;a0MR8nFXbPuoE7609ST+V2kH9qx0wY5V8bi7bRZLqd04zePPsFCaj+uibR7Di7nzeI0F2qOtF+gM&#10;+lAfUY35zEG8TNv++pYlvLRjCcNJDch5LhWhz0bRmkfR7u/AYRYgG1ak4ETkPoxnNLKga+JvUoO+&#10;6BoMpzTwfbRiIrIZZyJ7cCmBz57Yg9M5IwbC/THV2LI2DYmuLMCDIghO22yUxbu2Ij8tnlbdHzUn&#10;c/HeZ/rxhS92o6cjBdXHk/D49gTGu04iNtCBmXUNKkv34Nj+XfCh21OGFVxUfaZueaZ1nNBUg6YF&#10;AuVBrVtCxmT8J7DQfjomTjB5sq/JswLNEyhKzdnA+UeVqe0WrCz4aR8ltZ4rgr1EjpK6GllQtPbV&#10;dp1Dx1sgtVSoziGG6LmCuTT3w2fTegCf0wb9/xPY1j3pXBpd5M9CQypT0LSNRFK7SThdJ5dPgPh0&#10;sgBqJQuUFkD13qRita+6J+m9BeoZVPjxvcQIyCFqnOL71cwT/F2XbSoqYmnmTnC6wpPwcndyfRKV&#10;mtCURefNPR0IQxf4UG0SlOpsKqCqL6fqFJ5u4jfrvDk1wphpLFTqcR+pynja9OTYOPMjePMl6By6&#10;cZWMGgubSBUpeKYIilKftNfx/E7LjMQE5KQkIz6ef9K4CGRmJEOKOZ3qMyM+HrnJyQRkiqkLlZXP&#10;5v6qG9U2racIzFSrJpgA7bw//0iuHlSarh5YsdYRq1c7YI0CdKxywdpljsh3z0VXehOGEjsIi34M&#10;hFONRXcaUHYEN1CFUJFkjKA/qgVDMcxcCZ04RUs+nTKI0fhODMe2ozusnuBsRndIHcZiuzAURSVJ&#10;SF7bsEAoTVG99WEkqgOTXM4SrDpXV1SDGYvezIyrOJtVUWUEZ5mt61HwAWZ0gtN7mxmPvt13E7YG&#10;bMAG/wKkU01G2UWZqO7+y/kbreIfxY7PSwWa4ZRkuhBt8ynEnsDNKA7fhSPhVIUhB1AZpmjypeim&#10;sp1MU7ebfiwQaPPJgywoRsx9LlJpz/K5hqNbMBrHZ6D97YyuRU9SI9qphhtjT6Iy/CiOBO3FfkL9&#10;WOg+qsyDOBF+CHXRpWiKLUNTTDlaoyrRE1OHkdhmzLKQOJ9FcDJNxraiJ+I4djjm4CiBPpxdjZo1&#10;cfhfB1vxb5VUeDFZKOBvcja3C492XcDtrFncJMgvE2CXUgfwKH0Gr+aewasbL+L+lgu4nD+Li+nj&#10;uEd38OqmC3hty0Vc477V3vuQvTwFscujkO+ajpq4Yhxz34rGgEMYTqgmCKvQF0toxtegn5a+nwXK&#10;FH+PU+FNmI9owen4bhZ8wzjNe56gGq0KPoiNrtlmnvcY70DkJcbhRMleFGTFY/O6BPR27sSXvjCE&#10;L36hF71duWity8Hju2NoObkbYV5rER3oTvfjTegyw1KEBBMiwd4KdsN1qh1VW8U8yVuCjZUXlc8s&#10;lSkYRDLjW/2pP5yFVfWIgiq/V2uzUWhSdU9AquHKGlZsepkQRP+XLebSBhcNmSYklQixgCefpf6U&#10;1K3IX0tu18ghXUd9sDV6SEMlBTmbxZbVlkokRAVefjb9Q/lZ/UWt4Zi2UUYalURg63oCLveTI1YD&#10;thqXbUnCTNf5o/U27+LJZwuUtkLjj4WOnunpfazvzQgnvRMC2fYueHww348ancOCsWzrxk0ftkh5&#10;OAmablSZLiYqtYfzE2ASnLLpthdo6x5ggVNdeLRdP6J+UPUJE/i0VH8zrRuLwO9U4lkPoJuVFdd5&#10;FDxY/UF1Pguc1jlsylMt7nE2685lemKiSXHxkYiJC0dmeiJyUhOQl5yEHG7PYirISEd+aoqBZk5S&#10;IkGaaNZztY8+pyTxXJE8p61l0ssnAA4sSZ91cMKzy9dgzQpCc7kLvD7mg/q0Ckzl95no5a1B1Wj2&#10;q0A7l6PJvZhQZ/bEboKzFd0RDegKr2Um6qId78J4UjemUnsxmdJL692CkYQOQqYbvRGN6KCK6Qoj&#10;bEJradmHcLVghtaXKi66CyNUrAORLegIq0NHdAMtbTWqaGmrCJNK2uiqsFJU06qXBlJxUpkdCtiL&#10;Pf47TIPQBt8CpDkkIJHgDFsbCT9CU/OjB6/hn4PgTHGIN/E1N3rkYoN7Hrb4rMPuwG1miuFiv92o&#10;JJBbqBYHqG6nUnm/BON8Sj8WCfLz2ZO4VECVnTdB8LfxHhswSqU5lcnnS2lBO9VwY6QiMx1Cse8u&#10;3t8+E6fzBG36icCD/O44GqOOoyW6HD1xNVS0VLVU0kN8xum4dtwoOIVrWVNYSqFiz2rBdMEAbm2a&#10;xq2cRjxI2IVfHu3Cl7ccxq4/ccAh13w8OnwNr6+/iofZi7hVNIO7hdN4IXUKd9Nn8dL6i3iQfwYv&#10;MN0vPIuHhUt4Mf8c3th4BY/Wn8bFnCFTt7pPhY17AerjStEfV4WhkJPoC6caDj2KrpgKFggVhGc1&#10;+iJOoC+gFNORtZiLbqW67cEFFiSLKVLkA+jTYAc6gZKQ7cjzT0J+VBwqDu7EoT3rUZATSWjuwuff&#10;H8QH73bj+NEoDHVvw8Ob/ZgdrEWsvxtCPJwRF0Y4hlBVUqmqbk2h2DRU2HRkJ/zMiBlmbOU/y/lZ&#10;n5WPtK5qsmBC0ywFSwobK1atbdSdDZrBzGsCgvKchhYrKEikOsY/AYnyhBShBWdTPSegECb+TAFP&#10;kg+Vny+Ttxji7kGYecGPnwVTjUs3AHwqqcVbUA3jNc06k4Gp9uU2Ja3r+6f3D6ICNbDlM2h4t6oT&#10;bY3MLEiYIsMIPr0jAZr3byXxRElsUrIAqXdmPafem5Z6F9ZnvU/to2e3tpshq4Tnsg2F62iFY0xr&#10;lKeLLcmeO611hpuDq1GCsuiCp06iE+iEVrKAqchCkrzqMiTgWfOTWxDVRS1JrJu19tVSP4igqX30&#10;UDrGOo+WFjwFzIykJAPMFI0uSohFQqJaxhORl5ZMK5SCgvRU5CQnIDeViorgLEhLRVFmhlGdGkpl&#10;QVNKM5fHCaRxLMX9/YNMveZKFzczX9CaFQ5Y+zEnJNDqDm3qxFAGbWhIJdoIxSGCYiK1B+oeNJ01&#10;SnD202q2EYS1aA6ooEpsRE94vanHnE6j4mQSNMeoqJR6whuoZJoxRBs8ENOEziCqmMRO3Ni8gAUC&#10;tJff9xCsfTEt6I5ppCqrpUWvNy3otRFlppW7TtNpEJzHQ4tpg/dhp+9WbPVRyLhs5LqlIdUjDVFO&#10;cQhYHWKiHvkxhazme19LtemcQnWViUK3HKz3zDeh5nYocIXvTpT670V1SAk6aTlHkzV+votqatRE&#10;ZjqbNY6l3AlMJ/VQEXfhVArVMaE6kdbN+6xDV2I9AX8C5X77cTzoAMqovo4RmuVBB1EWsB91vN8m&#10;3nd7XCW6YqsMOHupokfjqDZZmJxO7sfFDKrC/DHcyR/ElbwpgpQA3DqF02E78Ch5G35e34fR4FRE&#10;UW3ObejHB3ufx+P88wTmIo+Zwa3MCdzJnsX9gtO4kzuH5/MX8dKG83ix4Az3O4uX887iXvYp3C48&#10;hbmMbvQl1lLNnzCFxEJ6D2aodGdSWjEcX4sWqvvmoCPoJzRHYmsJ9gbMxjXxPruNPZ9P6Ma5tGFc&#10;ypvEYvYgZjI7MZbTiuqUI9gZno39eQU4WbIbKQk+aGnYjC++P4n33ukhSAMxP3EY472H0N94GPmJ&#10;EQhyd6Sl90G8Gh4IsOggjQLSGGkNg5RSs1lxZWjlQeU5Ja1bmVvfCZRSl4KllZ4OtCMYGWgyfdiv&#10;kZASNJV0PnU6Vx61zqskcaQ8LhgKYjaQ2YAmdngxWXWN+qxkfa+krkHWZ51DYJRYE2St7dZ9KWmb&#10;rLh1vI5RNYWewwruo+pAVftZy6ehqedSstYtYGqp59K703fWu9Q2A0Zu03u0vhOb9PyGXeriGBaE&#10;ZVlp6QaaUppSmUquDi4Gms52ajWnRWCJoxcmSOrEOplFYusGBFZdyAKhICdwKulGdSMWCJW0zXoQ&#10;nUNdm3R8klq5mfSdtb/OZVOcMUhLoA0nNE0neN53CgGYSVhmUVWm04JnE5jrstJQlJ2ODdlZBpyF&#10;6WkGjuocL/Upi6560TyqzyyeR+PRA/lDufDHsecPpfmCVquj9cfcsS9hN7pzG1EddJQgacBIOpVi&#10;QjOmsvsxmUGVmdRlIhRNEYzjVJj90Y3ooooc0mRkSZ0YFByZESdTCBqmQYKwP6oJg3FUZuG0qARi&#10;f0w9OsO4HlmH8+uncHHTDPoI3vbQatOK3qMQZ2oQYsZtp3WuDytDDVVSTWQpykKKsd9rpwniodFB&#10;G70LsM5LNjHdQNOfoNRcRororuGVIbTssXaxSLVPQq4r3w+huc41Dzu8N+Mg7f5RAvhkWAnaCYr+&#10;ZBvYJwnH2bQhzKnxh8p6grA4ldRPiI4ZyE+n96KLCqwjiurZ3N9x1NCiV0hhBhfjeOABA89a3m9D&#10;xDE0KhH8zdyvO5pwjm/BTEIn5njei4JezhjV4gBeyJ3HHULuDi32tYJWnFgTgC8fPIHPHalF2rJV&#10;OMx7f3vfFbyx4TIe5RGM68/i/sbTuJV7CjezZ/B80RluO0doLuGR4JmzgAepM7jNdCdnDnfzT+FK&#10;9iiu5Y/jHK39lewJXM2d5HOpaoXOIYzqMprqk880GFmFkahqLLAgmU1uI+TbcSq+HWdTB3E5m4VJ&#10;6hDOUXWezx7BLBXywLo6HMvajNbjR+h6wtHetBMffHoWX/7sLNpqsnD1dCXOn6pB6Z5c5CVFItjD&#10;BX8M7hvERAj4+xJoCjwTDEXxkj1UNxwLnMo3Vl40eZPbZcMtUAomFlD02da2oH7MVFqElhqFlOdM&#10;qEV+L2gqf9sai2wANSAmNFTXp+vJdutYC3QCm8AnW+5DUGrEjrZZ0LT2MxGRnoKhjnFxYB6zdzDH&#10;WHBU0n66R8v6W9/LvqunjyKwqS3FakMxwBQ8+SxKumdLgFnbzHM++WxBUUlQFHv0rGKO2GUdq896&#10;Zr1bw6MIMkv2XCWDbtzJzp6g5EMQlEqCpj57OruYAwVOLXVB68eykqCpxiKdXKCz1KF1E1pacNTS&#10;+l5LfaebNCOP+ABSk0qCpY5VEiBT4+PNUsDMTE42S9WLJsUmIEXBOKhAU+NjkU2FWZCRisJMpow0&#10;A0gpSyXBU8lSoOu5zOV51SAUwhLYiQWDHdMqFhrLn7FDgmciGoqqcYgKrMxrP6r8StFIuLXSLjcq&#10;CntoFVpCqtAdRZgmdlBx9dB+c0l1NplCFUP72htRj5H4NvN5jPsMx1FdRjdx/zb0xvK7lDYMJbUQ&#10;jIRi+EnU+JRgoWAYF2hLB6nA+qk0+xTpnVBqY8ZtJ2Q6mYk7qZAqQ46YRpdjVHRqpd7jvw1bfYuo&#10;IjOQ6paKONdEBNOSeyz3hcdKP/gQmkFrwhFpF4NE+wQqznTkuFBxuuSawCOl4YdwMtoWsb2WQFPL&#10;fR/vYTiuAzOEw2RSH5Vnr6nnvEQwqY5zXjAlOKf47H2xTXwmqujEZjSEl6GO59A9yq6fINzL/AnO&#10;0COoDS5BHZfqLN/LgmCCdnwyoQPzBPESleb5jCFcTunHQyrDh4VXaLGXcIEg2sFnKV7rhG82dBOw&#10;RUhctpyFViU+OHAHbxdexqvrL+Dx5rMGmpdSx3Atk1Y9bx6P1p3Daxsv4nVa9FeyCM+CC3hUcB6v&#10;rruAl/IWcT/rFO4y3c5hyp/H+cxBzKd2Uf23oif0BIZjajBMeI6rrpeKfyKxkeq4ngVHG++5y8By&#10;MYaqM6YPN9JncIHXXVzXj9Ft9ajZtAf7CzMJyFa8cKsL775BJX2xDhdmyvDgej+qSjaaSdL8XZwQ&#10;E+hvgJlItRkfSmD5qcXcy4DTBObVSBmpR+Yz5UMr81twU1LfaSvAjgUT1flZFt0WA9Om+qzzmHi1&#10;BGY4Ia1tyqcCpfW91q28L5gJYBb8BDUtLQWrdSV9b0FSxzytcAVMAVEw1AhEDaqx9lOyjlMSfC1F&#10;qrYX9Sl3trcz0BQwn1abYonehw38fwSjlZ6GqPaxkvXZeo9P76fPSvouJozqlQXXMt2wwOm41h4O&#10;q23gtCUbNN35UFKZpk7jyYuzXqL1UgVNQU+fBTnLTutGLFUpQOomrHULqvpe67qGLLrWLQsuZWnZ&#10;fAHzaXtuwBmfhBRCMyEmDskJ8UglINOlPBM1fC0O6XExpgFIoNRSSepTnwXRDZlZyOHx2Qm8Fo93&#10;55/Gnj+OvZMn7Je7YmvCVuwO3YqdjuuZ0Y+jRUoqoQn1XG8MVIanqoyqQ0d4Ndpp3XsJz/HkTgNJ&#10;AVMqcya9z4BSClPJAqfSKDOdFNp4JoGa0YV2QrHKuxiVnocI4C6jOseTOwhZTa1Ra0A7kdFDa1vP&#10;+ylFTWgp6mNoh8OOoJhK7lDIXmz33WBCvaU6JiHWMR6h9hHwUedtQlOK028V/2SEZrKzIh1locir&#10;wNhz1WmWR5bgZNRRE7tT0w3XBpeZ6gFVLwiYpwiHU8l9OJ05igtUchcJGXXBEjjV8DVG8A1RQQ/F&#10;N6MrhvY2qhIngkqoMg+gisqznBa9msrzJJVnTUgJOuKq0MlCoJ+gnU7pxXR8j+l5MEXru0jldyOT&#10;apEK8kHuedxYdwrHw7YgdNmfoN43BF891oGStb7YsCIEr+09jfe33cSDtHncTpnEi0Wn8WDdadr8&#10;Odzn8iHTy+vO4pNbruCdDRfxMPs0YUkFmnMajzLn8WIWFW3aNG6mT+NqxiQuZ41iKb0fswntGIuu&#10;x2hMHVMN+sLK0R9RgcHYGv4ujQamPUFlWGBBeTVzjNDsx6WEMVxOP4UlKthz24bQU1SB3TFpuDLe&#10;g+ev9uGDT8zjwaUm3D5Xjw/eOk9obkK4L5WOtwdhGcYCXOOf/ZAcEYJETQVBmx5HWJo5gqhyIgk/&#10;tYBbmVwZXHlQeU8NIVY9ppbWuqXIVM8Zyn0tpWgah/hZ0X8iCVQLmko6t7VUXpdo0roaRz5soHnS&#10;Mq7Wc9PJXQ1BBObTalHJgrRVVylXq/30nWAoBukY7afvn07Wvdqsv46TQrU3S2vQjPWManQWY/RO&#10;nk4WFC1A6rn03PpOvNI2K2kfbbOOtY5T0jj4D6GpiEZSm852jnBc4/AkORGiDnCnhBbQBEZrqfR0&#10;SaSlvtOJBcSnL6rP2sf8OFwXCAVU64YFRLMPfxDJZJ1DUJQN177aR/tbx2o6AalOY9Pj4pERz30F&#10;WEIvSbY7KZn7xSKLS1lxwVF1mkobc7KxKTcH67MysbUgH1vyCpARbWtVz6DF9+Wfc7WzK+zWusLP&#10;OQhFEeuRvDwOx4IOoC+1lakdPUnNGKRtHaDi6IioQrNRnJVo8idgIpi51DCSqrrMXgKzl6rTBj0D&#10;SWbCCUJ1KpWQ5PoItwmEw1Ragynt6I6jMmU67rQb1R7FVKdduEhwTjBTjsW3YobnHEloQ38CocTr&#10;VwYcRonHbhzy3IOjVJt7zBxCG7Bec6MTinH2sbauR3Yh8F0TZIZV+q7kH8OBBZBLiglKvMV3Pa35&#10;RhzgsZofSOmI6h+pFFsJ8UHV31JdqtfAQhrtORXgWQJiKW2SVvoUzmVOYj5lCKfTaUtVRUFwDsY0&#10;oT+uCR0Ep4Z/Hg88aN5hOWFZR+tfqWVEKTriq3mNk9y30dSN9odQwUWwYIjpwqmEXlreYdwrXMSL&#10;hObdrDl0JZYh5GP2iFz2UUzG5ODOxoPIXLYCbRF78c7ea3hr3RU8SJnDC7yvl9bTmhOeSi8Qno8I&#10;zteKzuGt9UtUmEs85yIe5ujci3ghe5bnn8atLD5TyjCu0W5fyWZhkMD74G80xWcZ47NodNBgDG16&#10;Qj0mM1pMK3tfVAWfuQFnCdmLaSM4mzCEs8kEaNoYbf4QzmzuQ03iDhxKS8fcUCW+87UHeHS5Ba/c&#10;6sVffvY2+ltKaY89EOrljmRCIDM2CqlRoSalqa8ywRlFpRnFDKsYkOGEm8lbFBwSHVq3QKA8KZg8&#10;3fBjKU1B09fTnQASSG0NLLaoRao7JTCock0YOgJIedWCppW3Nc+QrRWdIPRXfg4mB1Q1Z+tmFOTN&#10;AtnDpiAt0GlppaehaKlT7aPtlv22lKj20T3qOOt82m5a13l/agRSgfDhFDlPLLqGSz+tNrXUZ2ub&#10;nknPpkLA+k7PZ+1rMUvpfx6v4xSrVI1yy9yoJF0dqSztaNGpLKU2HdcoOcF+FZXnmjXwIlilNKUm&#10;1SBktarpJnRyJW3TxaQMBTit62Jat1SlAKjvBT/LfuvGdLz+BLqGYvKlKO4lwWeOVQd5QfPJ/jqX&#10;IJlGdZhG9ZlmOsJTiSZRaVJ9JsbEc98YpMYmIotgtaC5PjsTm/JyjMrcvXED9m3ZjM0FBbTqmh0v&#10;C1m08iGREVjJ97D8mbUI9YhEqkcqUlcmoj6hAhN5fZimbR5K7aBlrUd7aLnpMjNMe90VVcvMU89M&#10;xIxPQJ7KGCBoujGb2c8MpuGTUpdSmk1mKWiOJ3ZigplyltZ2kABti6hGD+ExTHh2hldRTVGJhZwg&#10;ODsxn9FP9UUVx+MF5T4q3LaoKrTFVuG470EzAdsx2t8d7puw0TUPmzzzUeiRjWTHBETbR1Fthpkh&#10;lYKmD6GpSdcSHRINNDeqIci1AHs8NuGwZqUkfNWJvjOxDt2EQR+vORDVQmAOYSGZNpRqc4nq8iJV&#10;4MWsWVzMPoXLebO4kDuNM1Ro82l8dj7bUHwLeqnKmwkZhWKrCD2MMsLyJFVnQ6S6HpWb+s2m8Ap0&#10;6/1RmfeHNhKY3ZiO6sV5gmdJ9Yw85/NUg48y5nF1wwhS7cPh9tHnkP7RZ/H6vuMEbiZynvHFna0z&#10;+OyOe3in4Bpeoa1/fdN5vLz+HB4ULuBh0SKez53FqxuX8HLBIl4nOB8XnsHzsuNZU7iRMY6b2RNY&#10;SujBxeR+qs0xoxyvEpyLtN8zVM6qz+wOOc6Crw6D8bzfuJN0CCrk+D+IKsdUcisWqJbPpQ9jLrEf&#10;p5NGsJQ8ivM5LGg2NONiQxdeuXkKf/XFW/jMowk8utKJz799EcMdZQj1dkKYlyeSmAcyoiKQFRdB&#10;YIaZFKu+gb5eCCbwNPWFCXMmCDITW3lPeUggEDRNCEeCRcDUUkDRuiAja6tuOxaUrJFFCpUmYIYZ&#10;MP7RRVrg1Hl1HauPp9WXUsCU0jQq0/tJdKMngBMQLfAJiFo+Xa+pbQLn0/uae+K9RVD5al3fSYlq&#10;aVOrqvPUMbxXFgyWNVehYLWe6z71bqwkDokj4o/1vpQsMOpZta5kgdNiko7XO9A2sUcxMdQgtyzQ&#10;T3LXzihNKUz7VYKnE9efAJQQcXFQ9yM3E2VEyersbtl0nVjrujnB0ACR6wrMqmADiRGRSNKInycj&#10;c9RardE68aHclymSJWxoWJBpEVOn3tSoeCRHJiI6MgbxtOQ6V2pMlJnnI54PkxgcjuSwWKM0U+PV&#10;jzPKBlDa9KSoOCRExvKPFW3kejJtekZyEvIzM5GXloYClvjbCguM0izKTEdhahq2r9uE9es2wN3H&#10;G8+s1HxATghxikTO2lQ0JlWgLY4WkvDriWzCTOYgFgrGMK6W1pwBzOQOYCytGyOE2ziVpeoANd9P&#10;N+EpxTlJeKpBSOtjBJ6gOUq4SlnNpg1iNmMQY/xeCnKSMB1JpJUnPLup8tRI0qsuLpkDVK59Rsm2&#10;EagNoWWmuqA6+JgJUNwQo1Box1EacgiHVbfpuwObabnzab8THeIRtjYcJlzccl8zDUbQalpAuzgT&#10;xT3fLZv7rsNev6046LeDKnMPamKOo40qsC222qjFYarhScEjsRtnCc9LOVO4TAipk/5i8giu5M3R&#10;qs/gqoZZZk9SdQ5RmfbwuA50RNcZm15JO36MClZdmmoijqBKIdwI04bwY2ghONvDKtEf1UDL24Lp&#10;hG5cILjOxPfhYtIQbTMt94bTuL93AVVUlR7L7BD4J6tw0j0Cj4orsXWNGxp88vGFPVfw3ro7eK/o&#10;Gt6jDf/E5gt4icc9WL+Au3mncI+K8qX8M3hUQLu+4TweFp7GHUL/ZobAOYGLiYO4kDiAC/xdBOwL&#10;aviKpcqPYIGowCn+JWgPKWUhV83fmL+B/wG0EvydtOxT6eqe1cKCg4VLugY4dGEpaZznI/yzB/FS&#10;8xncn5nEJx7N4cH1Ztw6X4vPfeIsRjqOIczTERFUiLH8b6dFhSErhjZdk4QRerHMQwo+HEx1ppEq&#10;6k+p/GMsNb8zGZv7CZbqlylQWrbcSooLIdhIoUnlWRBS5HWjPHl+taTb5vixgU7roTy3rLj2Ud2i&#10;YtQKkgKmlpbKlD331Vh5wlQgloK1VKyW6t9pxeUUKKUeBc2nVakgKVjq3iyQ/k/gqv+k2OPr4cFz&#10;2RpuDPCeKEytW0B8OlmFgGD4NEyVLIha32ndEnha6jglax81xC3bvWMzgbnGPIyGTzrbuZjRQLbG&#10;INp1ewKUyVXTlVKVujgQonZ2cLW3N8pTreZSmYKoTipVaNVTCqIJWorSoTaVqQ7q+qwb0miFuLAo&#10;KGpzCOV9sKcvAlw9+b3mSU9ALCGo41L5ErfzXLXZ2ejbsg0Th0pQW7gRJWlZqNmwFScJvT1Jacjl&#10;ccnBlNP8M0VrtjxCVi9Gdj6Tdj2R4M5JTsHG7Bzs2rABG3LVup6J/LQcpCSnw8HNFc+tXA275S4I&#10;pxo7ErQbY/mEYXY3JlI1p08PukLq0RZSg9m8YSxtmMa5oklMZ1NdZdiAqW5JzaFV6IysMy3ow0yW&#10;XddntaBLhQ4TmmOyf8xgVr2n7PgY4dwv5UVYKVLPqOoxjWodpKpqQWdsPepCNEf6MZT7FqMm7Dih&#10;eQKNCVWoTTiB8vAjKA0rxjavzdhAFZnhmoYoMzd6CLxX+sOH0AxcFYLwleFIckhAtlsGNnhrkrVN&#10;2EdwHgnag+MhB3Ai+DAVYQU6paoSGqmueO8Ep8ain0rqxWzSoInydJbpEhXb+cwpXMqexuWcaaNE&#10;56hIR2LbzDtpDKtAZVCJUZoVBPvJ8MOoNo1NR1BLmLbyOi1U7p3h1RiIbaJq68QswXk6fsDUM97N&#10;mcXzG2m7d83idEEH4p6hav7oWkQsewZDKfl4uPc4dixzxHxyDd458ALe23IL766/hDeLlvD6ZsKR&#10;Fv1e7inTGv/K+vN4kE9bvu4sHlNx3uf6vZw5A8+rqRM4nzhEYDPRAVyiyr2Sx0JAv30sga6RWYEl&#10;/G2PYSCRziC2Eq3hx9ERcYLvpx7jySwMqcwn+duOUp0vJlEpp0/hfMYIpvIacaGqB69dpTqfq8Dc&#10;yAF84ZNncXaiDpHe9vBc/RwifNwRG+hJm+6PREUh5/8+0pcZmSmKtljTtSi2pjXnlcIeWtC0+mUq&#10;WetaCpay7EpqILIaVgQs9Ym04CUoKWl0zdOqT9/ZGmE84O3mbiBpAVNJ6lKW/Y8K1AYZJZtStVQr&#10;IUgQCoYWNC0gWtezqUlbA5PaWaz99J22K7K9gSaXGklkge3pJAZpqXyvpRikd6R7eBqUNgDyGXmP&#10;Sta2p8+jbRZkn15f1lB7Al7uzqYU0FzOgqaSE1WnlKaDvSPcXT14w15m1JCrgyM8nJzgvHatgaeW&#10;xlbzeD2MbkoPYxSngEmVqR9CP4BCw8Vwe4LqKrkeKagxJQZxX68whHnYIqoE+/kgMTwY6aT6vth4&#10;TG3biS919uE3F6/gV5cu4wt9PZjduR39eesxkL8VnbkbUZGYga0h4cjlC07yp+oN9EecxtR6+/PP&#10;pxnpqGj9glh6hyIzIQnrsnJQQMueznUT29PLD2scHbBafTT/xA7ZntnoymoyXXym8wYxRwVxLn8K&#10;Z/Mn0BlWY1rO+5lB2kKqqA7bMUnl2UWLruhEAwRdR0Qt7TW/e9JyblOaHQaeVuu61TCkiO+nMvqM&#10;bR+KbcYgwSG12U/7P0DV2kcF1hNZj15u709uQXdiA2qCS1EVdBQnCaPK0FLUxVWgJr4C5REl2Oez&#10;E7v8t2GL33rkemYhxSMF4VTOfrTo3iuoPJazNF8egnh7KnPHRGQ5pxGwBdgbuA37/bah2M/WX7M8&#10;8BCaoqkCqTjbqbQGqYLHUjqMSp6RBU0fxVkCUp3y1ep9IXMS1wvmCZpThGofThGwHeE1aImoREts&#10;FarDNZf7fqa9qAjcT/CXoCbosGlFb6Jybgs7gYG4BlOlMRzZjJmoLlwjdO4XLOAO4XW7aBwPdp3C&#10;0dCtcFu2Gv4fX4mkj3wMd4r2Yj5+Ewo+4o9Tm/rx9sE7eHPTVby24RLe2nwFj6guX8xbNC3kD/MX&#10;8CKtudJrmy/hlU0X8YDK83luv0M4Xyf8z6b24zx/70vZoywQxnAuaxC9oSfREnAEjQHFaAoqRn9i&#10;lYFmO615Q9ARtAQdo2NoxgQLl8WUPoKTz0BnMKnoVtHNmExrwoVDg3j3/FVcma7DwlAJvvTOEi7N&#10;1KMgyR/b8xIx2V1P5VmLrXkZZvx6PDNuiOr/NNULVZ66BZkwcYSpkgaLKHMHEyBSkQKjYClQWpZc&#10;KlNJAXVs616mIcbqEvQ0mLSUylNetSy8AKYkuGkpRSlYWpC0gVJQElRsdatP23s5UK2b7Vo+AaDO&#10;p2tpqWtZ6lJJ+wjs1n0Zlal703c8h1VdYAHOSmKPBTgLghb8rH0EUSXru6f3sdYtiFrH6HlUHalt&#10;Bpo1laVmfg3NTeLNF+L6ZNy5UZkEp7OjCzzcFJbJ9oDqjyU4ujs6ftjpXRdRPaVKAW3TQ5lGI9l3&#10;PrQG0yu6kQ2aUQai0WERiFBFbngo7XY0EgOiaT0iTXTmUCd7bA/2x7mde/C3Y6fwy9Pn8Q8DQ/hi&#10;dQ0ubd6I44F+2Ozugo0evtjiGcRlIIrc/ZHvyeQTgDz+iDn8AVMCghHnwxfozpLXlfdD8AdwGU/r&#10;np6Qgoz0NMTHJsDfLwSuHt5YsWYN1jy7Br7PeONYwmE0E5g98YQYM4DqHxcyh7GYM4LF/BFTr9ga&#10;cALNfuVo9q9ArRcB5laMOl+1qhN68a0YjW83Hd17ae8ER4FT3Y3UIDRLy90TXme+02cpTTUcSW2q&#10;Q7lCk40peAaXLQFlqPM7ZqIJ9SYxEZx1obLnR1EZfISqkNY3+BCOBh8wUd0P0mLvVvSjgI0mGnui&#10;SwKinaMR6hgOf028Rmj6L6c6WEU1bhdjWtqzXdKxyaMA22nr9/htQYnfLhT77KIdPoqGqDI0Rp1A&#10;R1wdFAmph2DTBGWnM0dwNnvCwHMxhepM49QzJgmaaSymDmEsph190Y18h41oiChHFdVrTWgJjvvu&#10;QUXAAVQSylVMdSG8RlApVVsFbS9VegQLG6ryM7T5l9LHaJ8n8HzuNF4onMKLm09hLLcBEX/qDc9n&#10;1sLnYx/FxmdWEZQNqPZKQfZzQbi0aQqv7byOlzdexlsbr+PTVJ6vFlBxUmk+T6A/L+VKdSnFKZv+&#10;KuGp/pyC5rX0iSfQHMaV/ElcyBrBBf7mGoveGVaGFr7ver/96Io8TpWr/0cVmsNK6TBKqZJr+D9p&#10;5THDOJ8/yP9JD4boGMZjW3GKheR8Tg9e7ljC2Y46XJ+ox+cez+PVW8P4s0/cxHf/4pP4yqce0r7f&#10;xKGdm+Hr7MACnhmXSVGPwqkaFbkrLozWkRk7JoiqSRlcICIgLXUpWNrGq9sahaypaNQhXHWago+B&#10;H88pUOmzwKm8LThp3YKagKV9tBTYLGhKXVo23RaNSLASMAnAJ6AUaCxlZgD6BJo6r5V0bl3TgqaV&#10;pDJ1TSULnNpfvQN0PqtNRYCzwGYla5ulKC2ICpSmXvJJ+p+g1H7WMTq/nkHbtK+2W/vruZZVV5Yg&#10;IpQllaeiInvBi2rTzdHWwd3NicrS2c0oTX8vyX09uEoX7k9AmtKD67qITq5184L44tR9SBOkBfBF&#10;a3ypkupJzFhUvuRoTd2pP4CZTJ6KNDLG9LVM47bSuFi8V9cInL+G34zP4LMnKvByVRketPAPeLQY&#10;e1JSURgRj5zoZNrxaCT4sQTx4kO7+iDW1RvRju6IXOuECN57rJcvomn7Q/lcAc4eBprRQVS4TGEK&#10;709L7+TsiRVrHQw0V310JeLtItGSWYNuZoDZ3FEsMOPMpciW0iZTKU6mUSUSjLKrC1Qkc1QiqrdU&#10;vaTqHXsJikEqRm0TLGXL1f1IYBQsjVWn1VbLuZL2HSBch7iPWtU1dHHI1O818FiqTHV1Iqz6aNd7&#10;CE2ltrgaQqeY0CQw/febRpy9nlvN/OgH/HdiT8A2bPPfyIIkC2luyYh3jUOYfTgC1obCW0MrV9AG&#10;rWSG0KRrmqnSJRW5zunY4JFvui3t8dyIA95bUUYIqxHnuBpwosvRmlCDgVSqJ97nqdQ+05p+LnPM&#10;1GWeJTxPJxOkioqUMoiJWD6LGq5o7+upJpsJ3/qwo6ggdE4GHqRSPoRqqrZ6QqeNUG6S4qRq7o6p&#10;Me9llrb4YvYYLe44rqeO4GHhHJUh7fTWSWywS4b7n9rDZfVK+HzkI6hyD8Pbexqx+1kf7Fudjnvb&#10;5vHm7mt4tegS3lh3Ba+vu4wHuQt4wHPcSp80Vv2FvAU8JjRf23IZjzddwL28edzOmcG13HFcJPiu&#10;F0zhGt2FVOdiZg9/P7oH2nEBs4fvojOaEFV0qBgWnnyGzshy9EdWYzjM1so+Sacyl8dCkG5jNKwJ&#10;pxJ6sLixFy1Fu3Cpox7feOs63rg5hLNjBG/5DhQmByPK3xlBXq78f6pVW12OuI35xjbPOSHEzCyL&#10;LsWpai6jrqhABUs1jig93ViipQVNJYHPar1WEqSUr7Vu1JzyNwFlrVsjfCyAWbCUwhQorTicfwwv&#10;ZwORGCAW6LPgo2TGuhOSFoR1HUvRamk1AFn1rvpevXv0WYE5VC+qgkK8kSizQGnBzgK1Bcanv9P6&#10;09ut73SvWippm+Bq3bOlOJ/+rLQsKyMa4SEsjbw1NMkLgVRqJo6mszuh6WaUppK2aTI0QVMnfrrr&#10;kQBqkV83paW2m0mOAnnhAL5slnqag1iV2YFUo1qG8ceNCPBBgK87NhXl4MLYAB4PDeJvTy3iP89e&#10;xd+39eCd46X4u2tn8Q+ffQ1fePM+Lp2ZQ/2JOhzfewLbN+1HTs56pKVlIyUlA8kJyVSQyShMz8LG&#10;jGxCNRoRvLdATX61di3cNLG/nT18WBj4uFAlsyDw8gyAk4snnltrj+dWrcKaj65GrlsqujIaMC0g&#10;Ul1OqX4tdQBjEU0YjmoylnuK4FvMJCypJtV4obpLgVHfaWmpR7UKK1ldjlR/KZA2+ZdjRAF+U7tM&#10;J3ZBc1yjYtLVUt6JCe4/FFnHc9Wjn5m1M+YkVZ6iCamvaCM64mtRR7tbHXoEJwm1Er892OOxFQd8&#10;d2CPz1bbNBheBchzy0C6azISXGIRZhcG/9Uh8KJF11QYPquZYag8w9dGGHBmu6Uj3z0bG7w0QoiK&#10;02cjigN24EjgHhwL2odKqsTmuJPoS240o4BsPQA6Tb9NjU0/kzZKmzyIU9E9XPZijmpUqrmXz9BI&#10;ZVwVcAg1VJvVtOSCZrnfPgPNhvBS23daJ1TbInmNuCZTjaE61DNJ/bicMoy7tM4vFy7i7e3nMJPX&#10;gtBn/eC0fC08VqxC9LKP41T8BtzfdBwblrnw/W7Ho53zeLh+EY8JzlfXX8FL65ZwL3satzOmjVUX&#10;OFWfacC57YoB54OiM7iZO4ml5D5cTh/GxbQhnGPhsJTdzwKyC32Eez8h2RNbgdbIUlT670OjfoeA&#10;g+iOo10POY4BKuXuyDIq8nIMJ9Kiy0XEdGKaaSaD72xTPV7sHcd33nweX3vrKvatj4HDx5bBy+5P&#10;EeThQBvqSUD4ERAEEMFhm7ub1jxE8NRnTUsbZkYAGVVHOAmMAqQafqy6TH3WugVN2XNbtx3baBvB&#10;UpHHLFgJioKkNapH2ySk1EdS25RUfaY6zKe7HtngqTmIbHBR/n/azgpmqtM0IOU5lSxgaqnrK1lA&#10;1VLbdY+6HwE0TIpWqpTn0DMLyLqOZbXNubnNgqTW/9+gaS0tTul7a7t1Ht2ztuuzzmOdV9uVlm0o&#10;SkNRYSots8juT2XIUsfLj/ZbHd4d4WDnaKDpymTqG/gwOpmlMPUAUpUCp+3l2AIKqyEoQfWVtBSp&#10;0epCEYnkCN6oP0tKb9oHTVlqZwd/Jwe42j2DfXmJ+Nr5Bfz9+CR+NDyF9ypY+sZE425HA967dhq3&#10;FocwO9mF2VOjaKlvxs6i3di1ZR/27ylGXu46VFfX4dr1a3j04gv4s8+9j+/+9dfxt1/7Er70zut4&#10;+c51nBrsQ9XREhNaTvOv+Lt5wNWehYKDJ+ypNJ9ZY4dnCU37j9mh0C0Tg1mtOL9+BqdzxqiY2jCf&#10;2E01NYo5wnOKaZDWU3CbptocIkjVP3GENqw/osFAUckaRmmpTiXZcy0nNXoorQMDtNwaf27qOXm+&#10;maQezDLDaljhJNXodAoBndkOTTnRRCUjWHbTKnYTXJqKojG2HJVhh00/yKME2+GAXbTnu8yQyhz7&#10;VOTRdme7pyHRKdZEcA9cE0pYBrEA8YHHaqqQtbRgVJ+RayOR5JiANFp1BfTY6l1IcBZhN+36fq/N&#10;KCU4VQ/ZGqM5klgIJFJtJvOZ+NxzhMp52nQpzcXEYSzGD+BMIhOBM5vWZ56xyUDzIAFD0NCSK4CH&#10;rHp1yGFj0ZWaIkpNagg5hsagCqPaZdNn4jpxkedWo43qJ18qmMdL+8+iOGgzfD7qDPfljvB5zg5x&#10;y57BQu42nM7ejfXLHNETsgcv7z6Hh5vO427OGby26Yrp5P4CQXkrfQp3MmcMNKU4Xyw6h0cblnCf&#10;UL6TR4WZMYwLiX24lDyAS+mDOJ/RhyvrhjHGQquV0G/gs9QGHuD9HjWpzHMH6oIOopWKs0sNaNHH&#10;+czFLDArMRLWiDGmkeh6DMdzPa0Zt08O4W9ffYRvvHMXJ/YVwGPVR+HjuBa+rk6EhBfMFL6hst8B&#10;BppSmVGBvrY4sfz/mtBxFDnKf7Lg/kwWJK2GHwHUUpvaxwZSm4KzFF6c8mp0jIGnBSkLnBbELMCa&#10;Ja8rQEpdPg1ObbMiAlngEScs0FhDPK1z6ny6F51Tn7VuAdMCqLZJZSpepj4r0pMCMasK0AKZ2k4E&#10;PF3Xup4FOH3WupU0G+XT0NS6lbS/dU4LzEo6hwVYUxXCtKyoMAUZqVFISYxGamK8uUk/2lkF63Cy&#10;c4I9bauTg2aopLXlDZsX/oTqOqkupnpNJRNfU6Gs9OPwR1K0lkTajFh/H8Sz5MyIDsP61ETsWZeP&#10;8n270HXiJGa7u3Bpogfvzg3jZ9OT+EP/GN4rLsVhHnMgIxmLfR0YrC/H4nAbriyMYHGiH3UVx5Ae&#10;H08YJ2BDViE6G1vwyTdfxz9//+/x77/5OfBvvwR+90v8569/jN/89J/w2599H//121/i337+E/z1&#10;X/w5Hj9/F+dmZzE+OInN63dj9WpnM6mauhs5L3dBSew+TBdIWQxjXOPKY6gUuJxN6MJZqqrJxH6q&#10;rF70hdTiNNXoOO30hKBJxalGEinPAYJU6tIW7ajTNPbos+owVc8pdTlFyzdARSWrPpXcjQmqVkFT&#10;wTDmknoxn9KNyaRWDCfVoy+plgqz2rScN4afNP0oe1Lr0RB13LRKKzhGbXwZjocfwuGgPdjhswnb&#10;/DZgW+B6FHhlIkXT7TpFIZhq088uBB5rfM3UxN5r+DvaE5r2UUZtZlBlF3hmY4tPAbb7rMNOnyLs&#10;9xM0d6Ey+ACtdAm6CPDhpBZMUiWP8N41BPIU73suoR9LtNJnadHPp43gtLpU0WKPJCrwSDXao0/w&#10;/ktMi3k94aiIRyf89+ME7XqtCVB8DK0sBBrD+IwhBE9krWkYm1Ewj6QBM178Yd5ZqsFzuK7x4uu7&#10;kb4qAq5/6gDn1U7weG4FEv/0OUxnbsB0/HpsWeaOWo/teLjjIh5vuYbXN1/DG+svmLrNezmzuElw&#10;3s6aofWfwM3MabxAKD/euGRmuFQd6g2CWukiFfMFFnIXczQaqgNdtOSNgcXokD0nHBvCS3DSby+O&#10;uW2lTT+KTqrQTj5HM59zJKYBc/Gd6PFjgRd8lL91vQmpN55XiZf6RvHWpTmUbMuF04qPE5juRoAE&#10;EZrhCqBBp2Z6mzBTx2rcuT/zFEWHpsEwAYmp5qToLFsuOAqMAqSAqc+Cp7aZRiIC1UxCRngImgKR&#10;YCloqp1BSlPJai23KTzVN9oaaPSdACl4WXZc0BRANZOlluKB+GDBU5xQ0nbT7eiJurSuL1DarmED&#10;qpL1WdfUveizkumPSXhpqKi6H33YwZ/vyeqUL+hZkFO1hfn+aXDys7636ji1zYKrvtN26xhru7Vu&#10;pWUxmsAsLgrrC3OYcvmyVIfgZfplOq52gIO9k1Gb3m42eR7Eh5Gi1In1UkR6dSXSXM0JPFdGYgwO&#10;7tyClhraz7YGLPa04+xoH24tzeDLn3yMH37tC/jX73wdv//+3+G/v/89/OZbf4WffPYN/Mfd68DA&#10;NP7ycDU6aK1j3BwRSShvzMrBrqICdNZWYGGUoGquxbaCfMQFScVGIScxGWUHD2BmmKpgcYppGtdo&#10;4a8szuL0zCQGu9tRcbgYpfv34dDuXdi5ZQvWFRZg335m1rom5OZuhgNBuWa5A5avWAvX5V6oSCpj&#10;hpzGQtoAFlL6sMBMs6iuNlSb6oM3HtdhFGV74Al0hVQRbJrnp4s2vsNA4hQBOEZwCqRSo4KpqasU&#10;WJ/Ydw2LNB3eI5uwSCVzjsrmYs4kJmO7MRxBFRffjaFoQpfnVui0gWj1l6Qtj6pEa9RJ2tojtLpH&#10;oZkXq4OPoCW+ysSyLA8uRg0z8/GogzgQugO7gjZhg38+Ut2SEOsSg1D7EKrLALiv4m+8yhtea5ix&#10;+DmENj3BOR5prknIcU3DOtcMbPTIMfDcG7IFB4O245DfNpwMPYCWmDJa7ho+i8ZgE2pU1QMsQMZ4&#10;v6r7nacSVyPOZDzfh+ktQEua2klw1qIx+Dht7QnTP1Pj0E9KdVK11YTwedQKHVGOan+CVa3pUTUm&#10;WImqLRRN6BbB9rjgrLHbt3IXca1oAk0JhxH8J5on3R6eKxzg/fFVyFi2Enc2FmMpZzdyljmbOsg3&#10;9t/Bq9tu4HUC93HhPO4XzOI6AX+V6XLKGG5nn8IjqtDnswnmggWqTynQWdyigr7I/8CtvDFcyx3E&#10;jaIxzKd30T3w3mjTG8JUvXCYoC9BXUAx6gMOYyhBAx0aMBhVjaHwKv5/6BqotjVyaJrvYSalh4Vk&#10;Habyy3GnYxwpBIcbHZenoEmVpzn8QwMIOIIgkW4tjoozhkkdq7Vd86ObKW4J0iCNUuF2zRUeTKHh&#10;QyvuL2tMMGqcudVXUwDRPDgmyjmhJzgJSkoCp2ZV0DECk+y8WtsF21CCSPC1WX66xCdgUrIF/LDB&#10;RhywtitZFllQt1RcKLkh0IcSvlYfU1uMT9s9KjamNeRT1Qhyvu6aaof3Y0b98Ltg7ufnS2XNFBjg&#10;hxAWLpF0sIEsTHSPZoQQz6n9dS6rA7wtjNyTZNpSCH4uBV6rg7z6dWtdx1jzm9nOx3fHbdpXz7ZM&#10;FwrnD7CHoKusOAo/b1dTKnnxB5TSdKTKdHG0BSZWVwXNCCeFaRvlE4akmDhsXrce67KzkZeWYqIL&#10;tdVU4uHtq/izT72Fv3rvU3jrhVu4dWYKN+dGcHd+HEsDVI915Wg6egAlGYm4cWg3/m1yCj/vG8Mx&#10;H76U5c/C/bln4fTMCth9fCXsnnkG3rQuGoeboWktIqIQExiOeEIzgevxfLiUWMXs9EeIrwcTXzJ/&#10;aP3A6sMWxpJNJVcwS8Zg2ggf/tjJOTlIKSzCGnsPlvJusHvOASuZAuxC0ZSlABxdmCAcz1Btqu7y&#10;bM4IzmQPm+VcSi+GIjU0kgoqtJowpApNp6WmqpxV9yIqxmkCUvPojCnCkWy8+mfSysu2q25zlEvV&#10;g57OHsGl/GmczxrDpdwpQnqIEOK5TABjKjnBV3ViKTwmgRYvuRm98Q3oSahDWzQte3gFGmkHKwNL&#10;UBVSioogLgmkY2EHcChkB3b6b8A6zxxke6Qh2T0RkY7h8F2lAB4ehCZ/ZypOQTSUz63o7gl2MUh3&#10;SEIBwbnRKxcbvfOwnvDc5lWEw8G7UB62DyeC9qMtogz9CraRTLDH2+6xL6TGPO8Un1OFRz9V9UBk&#10;PUFBxSxVSnWqceZq1KpVq78/lWvEMTRElnG9GK18noZgwjTgKNU0gUS12cP9VcjMJ/XhesaksdaP&#10;cs/ipfwlvLBuFpc2DWG3dy78/sQJXs84wnO5E3w/shJpH1+NC1v3U+FvR/YyD1rjOryz6yZe2mjr&#10;8H4vdxLP58/gRhb/lzlcqoWe6vMFpdxZM5Lo0XrNPURFmj2OGznjuJnL34iF5kX+ZjPJqrOuNeBU&#10;g1Adn6WD76Qn8iTVN+EohxDOgiWsCjN0E6f4jsapOvW/mGbBuKgCJaEWI7knkeEaBX/+D31dvEzj&#10;aVCA6g39aMc1f3qgmURQ0NS453ACMoz5IESxNhVnk5+1DPDxpCqzzdWlAMFScBaEBB8tBRIF97UU&#10;nZyjlJwNloKEbcYFDbeUWjWg4mcDXa4Lnk/XDz6t0CxoCo7WNokqVeHpGHWLUnWCukqZPqbMkxJf&#10;BqYEn64htRyuxi5ey0qqi7UxiiDlPiH8PoCAVArmcWF8L1p6e9EJE/IWAPW8amjW0tpmjVW34Kl1&#10;zTJhAVKfraTjtE3nsO5F/WL1LMtsLzQIhXmZaG+pRwLhY+vT5WW6H8maqwVdndvVT1P23XoRkuhe&#10;Lh5wXmtvuiIE0Tb4uDjDi6VmIF+8ZtaTnQjg5wC7lQhY8yycP7IMLh9fBreVH4Xzc8uwO8AD/9Te&#10;gz+MzWA4JxvuH/8IXNeugstzz8GVyk9zZjutXAP75c9hzbMfx4o//Sjsn6ONXuXI6zpB0wz78370&#10;UJokTqVtGP9E6g8apW5NhGSoUmg4wiJjEBabgJjMDHjwZbnyh3dw98WaFS6wW+mM1VQrSV7J6F9H&#10;pUh7rMyqqEVSiBoaOEXVJxicZ+YRQGWplYa5nxqIZNPnCc9x2vlFZi5B01h2gkTQHFRIuGiek8BU&#10;i7rGngswo9EthCUzY84ELjMjn04fI4SkRvowrY7thM40oXkqg/eQ3ok+gmQgkddMbUM37V5jeLkZ&#10;h64O5CcJI/XbrIgoRknQTmz3XEf45aHQO5tqMxERhGPgKn94UWW6r/SCJ5dSmprmN3JtBJLsY5Hp&#10;koo811Tkuwmcedjmuw7bvYtwKHA7SoN2oSxgDwFXju7YKrQGlaInvJKArEVXMG07n8vqbzoQ04g2&#10;qnGNgNIY/MU8FgQJLegMP0k4lpoo8bVKCjxCeNZQeTbQmrdHn0QnFXVDENcjqs3QVFn0i+kjtOgz&#10;eJS/gFdzCTVZayr00+v6cCx6L8Kf9Yf3nzqzsHWC2/I1yOP/5rUDJ1DtGYvtH4/GvU1zeLzrOh6s&#10;mycYJ56A8xTu5NGKZ47hetoI7fokgTlvoHm/wLZ8gUsz1DKTvw8LtZs5UziT2IOZeIKRalhBi/si&#10;KvisR+gKajFHZTnH/8w8wTgX04bTCV2YiWzGdFSziRk6FzOASwkjuGHGp/eiNa0M0av9CU43WnQX&#10;wkGh2HxN5CHVYWr4ZCSToKkUQrWpJHgKmMq/+t/7e3sY2yowylKbFnUCQ6BR175g7h9oFOMfW8m1&#10;lPpUkgUWYKw6UUFSMNO2D8FBIFoR5AVFJSlGfVYSMAVU8UFQtJSmsea8JzViRXFd0xRru1GuT0D1&#10;9HWkcqUwpTS1LoDZ8rjuXQXG/wl0QV5JsBMIlSw4WkC0QVn1uOr6aAOlkgVIbbPuQftbQLXAaz3j&#10;Mt2QIJOZloih/i4kJ0Sb/lyy4iYYMWFpwPkhNDUtp23SptjwSPh7+tk6wq+yJ8Qc4bLWgUs7OK8h&#10;8NYqrYGvgz0SaCl6Ko9hqKkSVcW7EeRmh6g1H8cLe3fjv0Zm8ZXKWiSsXc7jVsBttTrN22Etl46r&#10;nU0n+7UrqTjVULOaAF1lRztth9WaYnf5aqx4bgVWrVgNuzV2vFcnuFMlB/jqBwlDcAB/wPAYREXH&#10;IyI+CSEJSQhITsZHWDB83MUFyx1csGKlE8/lAPuPO2BDaCG6M1vQE9ZEZURLSWs8JntFBblAxSnl&#10;OcXMINAJoAKlGoNUt6mMLVAu5YxiMWMQ8xkDpv5KYFWDyQDVqeCrJEt/ioAdFVD5eZyZSw1AZzJH&#10;MJvUz/VBDEe28hp9PCcBqviNGeokr2koqGAJIUVZ0tj3Dlrl1ugqNNO2V9GuKxzbcapBjWja67MZ&#10;G93zUOCWiSy3VCQ6xSBS9ZqrqTZXeMJzJaG5hip8LUtmQdMx3gZNd1p0z0xs9SvEDv8i7PQtMq3p&#10;h/y24rDvNlTTlrbFUuWGlaIp6Ci6Ik5SZdXQmjZhmEBXJ/VufaaF76FF7QqpxAyfY5QFTG9EDToi&#10;K9FM2FTRklcR9IoPqsahyqBiNBKkTYRqW8QJLssI5gpbv820AVrkSQJuBA9zJvEodQovpsziHm30&#10;uQ1jaEk9jr2BhUh2iEPASk8ELvsITnr44LV95di5IgCtcWV4Ze91PCqYw4t5U3hQcMqkO7Tg1wnk&#10;e/lTTDMmwIeVjNrMW6AKncfd7FlcTR7FtVQmFmxnE3pxhr/tJKE+HF6NQb4DBfdY4m92joXuQnQ7&#10;zsZ3Y0n101FtZv186iCu5pzCdd77tcQJUz1wdsMgNnulwvvZVfB2soOvmwvh6YwQtQ+o0ZQqKlyg&#10;pCX19XBFiIQBlaax8ASmYjzqsy2ghOrdNCSSUJSKIzCD+F1IsD8iImVvbTC1LLfAJJgICpaiE4gs&#10;aIoP2l8QMd/xnDbBJHtOCD1JgolVR/g0QK16Te2jz+oqpS5UCnysbSG8hq5tgUlLC3CCoKK0614s&#10;8Gkfbde9aZt170q6Px2vpbbrewuQSjpez2Zt19KCqwVR7WNtt9a11Hn1fAaahtx8+bFRobTnpViX&#10;nwVPAsXPy8dEcbe6HAmamt5XMJU918uQ0gwmnFxo45Vc7Wnl7RzNtLxKTo6OcHN2Nt191sfH4pWb&#10;F/GNP3sXj64vIdLFDvu93PHj1m5gZA7j6RlwfuYj8OI5Ale6wpHnWWVnB7vVjoQhoUmArlm19smS&#10;wFyptJZpDYFJeDKtJERXPLea+xCAqlpY4wRnB1e4unjCy5t/oug4pBZtgHtMHP7Uwx3LKf2fI2Q/&#10;tsKOx9rDidDcFlqEwZxOZnINHWxHe1g1htXFSCN6CMBZKsbTBOJZwnM2uceoSqUZ2vmphE4spPXj&#10;YuGkAabUpdIYzyNoal1LA1JCc5I2fZKqU/OKj8qqZw7jAhXQUuYoLlH9aMbHaaqUeYL4dNYA4Uul&#10;y/ULOn/WICZkezV8k2DqMAGKa0wczNqI41A3pKOBe3HAZxu201oXumYhzSERqS6JiDaRj2hp1BC0&#10;iiU6VU4IFWgU7XmsXRRSHBOQ5ZqMdV6Epr9Cx+Vih3chDgVvRbGmxvDdjGKCsyJ4HxoVfIMqsT2q&#10;Au2RhCjVYRuVbx+tZ19cHQZ4X31UY92hVVTdatRRFUUbemPqCM4q2vRSnAgoNsGKywnNk8GHUBt0&#10;GPVUzR3RJwjOCjQHH0c3oXSKx2qUzsWcYVzh+3+QMYPHqYt4mLaIi8lD/D3kDE6yQKlCT0Y5Clz4&#10;p1+2jIVdEWYL9mLTqhjcLBrDa5tO4/E6ApHAfImq8oXcU6bh514uQUo7rm5JsugK6PGgcNG02psW&#10;9sKzZkjntYxR2voxnI7pxGJsB1VnN86xAD2TRiiyQLuaNoTzSSwA47twMXUAl9OHcI2/6XkWiucV&#10;DSlvBOdSCM+0SdzKm8G7NXdxt34WyXQ9nqtXwtvRAX5SnIRmmJn6wgZPxdYUQAXLcKrGMC5Vtxku&#10;EBKk2i4I2Xqx2Bpj1AIfaqw8VV64bd1UWxEqyvsCklq1LaBomyApgGofbddnC6ay5IKHBUPrsxpQ&#10;ZNGtBhZdW99paVl208giNUuVqaUF3KeBp+tpXUnXFTR1TxbcBDuBXPf3NGitZAFTx+iz9rfOLTBq&#10;XcfoOkqWmtRSSftrX31nLfW9uQ6fx0BTJzGVyaEBOHbkoGkQMp1gCU0vN09TpymlqXHpLo6yw7a5&#10;gtQHU10MgnwC4OHkSlg6wI0Aso1PV7JB092ZJYWDAxoO78c7j+/gc59+Ca/eOIM057VYLCgAJhfw&#10;85Y+7ORxzmtWw8OeFmOFLL8j1tgLmkxPQfPptHrl6ieJ65rTh2kVFaiLozt8vPzhZGeb68iOEF3B&#10;ffxD+OLTMrDCyxvPUTGvINCf431+nN+vXMX7f9YZR5P2oT9L07b2Y5AqUC3fspyy2KO02guE4Rmq&#10;yoXUfkzHUTVSQcwm9GCSmWeGlm02pc9E+pkk7IZpv00IOB0rRUpoDtOey5Kr/nOStlWwVAfw0wSB&#10;gHIuawS31s/jeoGilc+avo6KcLSUN4oZqt1pgllq9GzOGKaZUVV90B/fjM6YWsLrBBoIGU2lq/iV&#10;pYqx6bcT2zzXE5o5Zpy5hk2GrgxFwBp/+Nn5w2eVL3xXUXWs4R+XSjNG0HRKQIZrEvcnOD0ysNUn&#10;D7v91mM3LfoO9wLTDWmHeyH2eBThiO92VPjtQU3QIapO9VcsRqXPfrSHH8doSgOVp/qa1mGIVn00&#10;rsXW04DPo2GizcHl3P8oyvwOoILHlyl8HJNibjZHHkdbdAVaIqk0I8pR71OCsZgmLMimF4zjEguX&#10;V9efx6tZZ/Aw6RRuJo7gAh3AOSrcC1H1OJ/Sgn6Cc4NjGNKXPYeLm0rQ4JuBZr8teG3XOTxat4CX&#10;ihbxgBB8MW8eL1JVPp89ifuE2POZUyYw8fOZ06ZRSHMKPdpwBreypnBddc9Z/SbdyB3DOf7mlwnJ&#10;iwSjOsTfLaJSXT+LOwU8xyYq1I3zeHn3Rby+7zLe2n8Nn698gC81PcRfdn0Cf9n2KXyn93P4Zu87&#10;+MrEY7RvPAK/59bAi87Ml7Y0jMpSfZxD1ejBQj7EU/2bvQ1ITexLblcK9vGEvzvzJcGq6bYVONzE&#10;t+V+akRSHM4EKtJELlU3GitVRRgIfAKseruEEjKCmwVMS5EJFvqs7Zq0zYKijrXA+bSytFqfxQgL&#10;loKNtkcJPFSYpmO+qgS4XS3fApMFP+uaup4UpYeLs7m+UYaCM+/dKhSsc1vwNZ3f9VxPoGkBUp91&#10;DmubPpsCgNdTsqCqY3X9p2Gpzxaw9dwqGJalJyXxZD5Um94oKsjG5g0F5gKq01QHd7WcK2CHYm0q&#10;ursCdlj9pMxL5gMoDqYbt6sTrBt/MBfCyJP7qCXP3X4t8qkyJ7qa8OD5JXzpi6/i7VtnsMvbHe+W&#10;nwDmzuILRyuQ9txyc5yzgze8VnnQ5tvx2rTitOMOtPr2gifBZ7dqDROtONPalStsacUaJoKVac1z&#10;dlTFarDyhZsCkBC+Cj7isJbQp+J0cPfEcwT/xwj0Fbzn5QT8s7ToqwhN12ecUKLpLdJbaX2p4qgg&#10;VEc5TFutBg71RzyXO4rJuHaMRjZjNq4bZ2i31B9xKrbTBk2qiQkCdIj2XXWiJkq76i5p405JjRC4&#10;6lpkGncIy2mqx9H4VgzS4qn+8zyt/fWCadyk4rlROEfFOWGG4EmNjhGw8zy/AmKcySA4+Z0Cf/RE&#10;NVDZNREy1bToBCdVn+YYLw8rQXHQXuzw2YJNPlSbvgVIdU1B+OoI+KzgH/I5/kYrfZh8EbiaimA1&#10;rciaSMTbxyLZKRY5HinIdU6kvc/EDk/CkufY5paHner4HrARJaE7UBGxHzURhFz0MdSFHTYR2VsJ&#10;vMG4Soyn8L0l87kSaF8JdhU+Ut3qedAbUYvOiGqClhY95IiZGkNTYlRGlFApl6AmtJh2usKMFqoJ&#10;OIzWwGP8HWpxmu/iEsF1iyrwfvopvJq9gPu0ujcUB1Ot9vytzkTW0QrTGucMYXpjN/a6JaHCMRS3&#10;NxzBMZcYPL/llBk2+fLG83i56BxeKTiLR9lzeJBF4GVM4kH6NF7KmsWjnDncoX2+n0/FWTSHayzQ&#10;rheM4uGBeXy+8QV8vestvLT9HCG5gLcP3MCXa17F/+p6F19vfgPfaHsb3xv/Er7d/x6+1fcuvtr6&#10;Br7e8Qn8dfc7+LO6+3j72E08PngVr+29ipt547iygUp5UwcyXSMQoHYBCoZwwiyK9jqEokbDKMO9&#10;vRHEfCW1KfVpQVNg1Wdt9ydYFQvC182NcPVDFEER5eODWO4Xx/PFEBAKpRgdLjAQVKblnVaW61Kv&#10;6jZoE1I2yKgBxyyZBBtrxkcpSEtNCiYCpaXErHWBTPvqs2BnjqHKVD9TxfA0xxNqApSVLIgJaoKm&#10;VacpcClMpOY1F390rIL56NzqA6oqQyloQVLHCrpWAaCl2cakcz8NzqfXdR0dL1ha4FQSMLUU+A00&#10;N60vQHhIAHy93JCaGIed2zaZmzV9tdy84ebiDlcpSSlNWm5Tr0mLbqa5tMD5ZGm6KlCluru5wF+2&#10;gjD2c7ZHY+lBtFWX4NR0O/78K6/jXcKzPjYc32hswn/NswTfvhshH38Wrryeo5MvXNe4054TlHar&#10;n4LmH2H5YVq5HHYrVjDxOypMJXuC09PZg/dI+DrTmhP2pvqA9y/F7MBta1zcsIqAX0UF+9waOzxj&#10;74DnaO19CJHjCQfQrkye1I+JaKnIToJszHQhGo5swiQz43BUI6Zpx6Uwp2O1JAxppRcVEi2esGVS&#10;Nxk1YKilXN2MTtFWy5rL4ktdjhKm07Sp0ylUqwSnAhX3KYgxlai6N2n44HnC8YXt53Ftw6ypFlCX&#10;J1n3KzkzVFozBLDUJiFNm27C0fG+Va9ZT5t8IqQEJf77aKf34mDoPmzx24QCrzxkuGcgxiEWwWsD&#10;4UeV6UV4GqW5NgQhhGbEKioJQjXRIYpqMwG5mifdKQXr7FOx3SMfB4O20KZvw5HoPTgevReHA7bi&#10;mKbK8NqOUnXwDjuC7vhKPvsJWuoyLisxQdWnMfQqHFSI9PI5+wg2taS3qcGHqlSh46Q0q6OOoDLs&#10;kGmhVyQk9eVsIji7NBtkyEkDzVs502bGyYfpc3g5aw73CLbracM4T3V/Lq4DEwRyX8BJTNI+T2X0&#10;Yq6wGZVO8egNS0N7dBbO5HTgtR3X8DD/NF7Oo+rM4HnyFvFi5ixeyT2NFwnjl7j+PAF6M43KnwXZ&#10;p4/cwF80v0pQvoGvdL+I9+vv4NGeM3h51wW8secqXtq2hLcP3sQXq17BBxUv4NV9S7iQp5kq23F9&#10;6wQe7ON5953Box2LuEdIavbMa4XTuL9+kWp2Fg82zOHu1jmURmxHIP+ngVSKUWrk0Xzbqr9kngxh&#10;/pJF10yVIb5a2mx7hADB9XDmwUDlQx9fKk93BFN1Rro6oyAsBLuSElCgbkl0fsEULIHM7zpHuFrp&#10;CQ4NT1QgcNP/kusKB6eG1VCBlPZf0DRqyyhGKjRC62l4qg5VDDCA5D6CpgVRa6n9VZ8Z7udvpg0W&#10;VAUno+4IJXUpErx0LQt4sudaV9QyBQDSMRY0jfJ8ci1zLqnKJ+C0rLiAqKWgZwHVAufT0NSxFmi1&#10;n5V0fwK2gajun8+x7MLSBFISI7kzS4CoaOzevpVfBsGbsPR18yM4feHu5G4iH7k6uJrGIUU8Up2n&#10;1fqm7g1qrbbJac354WgiJwV6uyE7MRQXFwfRXLUXo+0V+ODNe3j3/hIG8xPxg7Zm4Mw5dKVlw/OZ&#10;NfBw9aPS1LWcCUzVS9pifKohSI0/TyebuqTaNEnrTMttS3WPktJU8nD2NMrTGkuvqgNXqmF3gtPV&#10;ngClel5utwprVtoj1j4K/YWdWFg3jjNUcWp4mE/qwfWNs8ZSdmo+oDBNBNaMcX6eo01epOI7lai+&#10;nOqbOEKlOUA73Uc4tGAg1jbHjxptNFZdNlwtywNUhrKrIwpuq0na0tSPsd00onSH15hAw6NUswvM&#10;sFfWzeNKwRwua06ezAmcS6UlTBFQJ3GZlvJc7hTmqID6CfN2QqgxsgrVoeUoCyzGEb+9OBJIcIbs&#10;xTafjSh0p0V3Taf9TkQ0oRi8JoiK089Mh+G/ln8oe2aY1fwTr2LpypTsGINcqs1811Rs9MjCTp9C&#10;qs11hCfV5pNO7+Whe9EQcwyV/gQeFaFaxDuodrsiKtAXU42BuFqjNMeSWnifvZhJUx/HBgzGq4N/&#10;A7+vo00/irpgqVQqzPDDBP5+1FNtai7x+vCjBF0FuiJPoCPoGN91q2kMukVleDdrnmCbM9NVPMqb&#10;wxUWdOdUZRJcj27v4+gOOo5OKtSJ2Eacy2pDvV82BjM3oCV8F17bdxGvEphvZ53HYyrMl9cRnOrc&#10;nknVqVFCChCybhav7r+ELzY+xreH3sXXut/Em6WX8eKOSVzK4P+CBdjNrAnczBnHYyrOt4vv4P6W&#10;c7i7cQqPqUaf3z+Gnrj9uLK7G18deoxvjr6Dv2h7E1+rex1vELavbqXtL6KK5X/tRf7ODwsWMZBU&#10;g9g1hB//q0GB7ggN8Taj6EIoVMKYv6KD1EdajTFqDPI1YBX0IpgHNXooLCwKQb600s4OOJIciRtV&#10;h/Gl6W584+woPj/ZjdnSfdgZRYvssIL7rEG4O8FKARTs4YMAVx/4e6gBydZNSZ3sQ3kd1YeGmL6V&#10;UnYEVQjBqG5KQYQK4WUS7X8kuSGwWHWaltIU1ARUfdb2D+tcn0ApWoALD6V4s4HKUpyCmuy5pTQt&#10;EEr9CnRWf0sLjLqudU2FqNRnC95Kura+s+5NyVY94ct7p8LlduuetNR5VeerayTERJv70ntZ9u6n&#10;7qHk0Bb4e7kjLTEeVeXHkBAdTsvtBm++RE8XSmQn2mUCxop+pHHofl6SvSopVAeg1qdIAtTfdFfS&#10;jHEerk4I8HRBT1M5Xrg5h876QxioO4I37izhMy8sYWFbLn7R24U/zC3gRHgU1c5quDhqXiJ7WnMF&#10;P3aGo9Qhr2c62a+yzWFkAfRDUP6PtPq5VQa0Aqavh9+TexfwCUoz06YtUr0atrydCFQpT8e1cFzp&#10;gEKfXIyv68epLLWSj9IGj2AymjALt7V6d4dRwVAhTSS1m9bvmZQ+E1tS84Kf1pDB5H6qUNVjdmGc&#10;dlxdbgRNLdW5u4cKS0kR3Lsjarhejd6oGiqxdsznDmA2m+qWUOmJqsNUSi+BPIozmbRu+Qu4ue4M&#10;02lczZ3F+bQJXMqewbnMKcwkqcFJM2P2o5XHtcbW0dpW4IjXXhzy2AGNSS8O2o3dVIQFLtlIs09C&#10;skMCYh1iTId2v5UB/wc0I+34ByFQ49dGIG5NONKd45HvnoaN3jlY756FDZr61zENhQ5p2EP1eiSQ&#10;6jKq1Mxl3ptYh96kRrRT7fYqYEV6G0YUYCSiigWBulq1sLBR5CZadaaB2HoWLtXoi61CHSFfG1JM&#10;xXkQ6kBfF3WY8D8ITY3RFH4MbaHHzOyQc3xXVwmpFzRGPGMGN5OncD+T1pp2/UJct4HmBf4uZ/m+&#10;JxNrMZvWYuJhXszpx2xmBaGehtqAIiymtuKT267izbwlvJQ/i9vZI3ghn7ZccwptWcRnqx/imwPv&#10;4a9H3scXW1/FnZ2ncHX9iBkVdCd/CM8XTOJO1iRu8/d5bcdZfPLIFdzYMIKXD87jy+3X8Znm0/hk&#10;6yxVfwEOu6dgOr8WL5ddxudbX8bfjH4aX+8hPFtfw7vH7uHlnZdo8c+yIFjElS3T2BmYg0RPWkY/&#10;ChcPJ4R6eSHMneqSCiuaKiyesFLfTQ0oCSNEYyKCER/BjB7gg3hvJ2wL88Dpo5vxjVPN+Om5Dvx8&#10;sRH/eq4Nv7/Sj9/ePs3tg3i+pgTXG49huvIQDuYmIj3UE7H+tmm61S0plOcKDdA0F7yuAnu4U/X6&#10;qW+2kuo0gwkbwtufICSsLSBJUVqwEpS01Har/lTwVJIy/RCQVMLqb2k6qnNfSxUKUFKa6s1jtXZr&#10;myAqoFrHW8rRBCPW8U/uQ0n3pXvQ9a170X2Ze+A2ravAMdsFU55HsFTSNZQEUesaUr/L3nvnOirL&#10;d9JuO1P+hmBhZhQHdm99UpnsQ0D6EZxeBpgmziYh5uXqZRqJNKhfHWIFTY0s0IWs2H1eLMFiw4Nw&#10;YWEY965No7exBH1Vh/CZR9fxhYeXcOfwDvxmeAj/Mj2D3ZqW89k/gYPdM7TSK+BpL3Da4np+GAz5&#10;ieK0kuo3/ycw1yxfbaCp721KkxDnvQqWOo+pczVJrf0O8CU01YnfxdkJ3qs9cDRhP4YzOzFMlbhE&#10;63sxk4qCGWM0shV9oQ0Yj+/EdHIPBsLrMamW8oxhWmyW3hoxlDGEmeQ+9EfQwtMyD8W1GjvaFVoN&#10;TXcxFNdMUNYSkvVmCOWghk9SWU6kdmCYMFnIG/wwNJymyZhU96XUISypT2CaZmicwnVm6IsE5QWq&#10;TM14uJA8YvpzjqgRKmsIvQmtaNEc6XH1Zo6foz5Umv57URKyz0Q92uRZiDxCL8U+0TT4BK8Ohs9y&#10;ugkFJyY41RhkoOkcg3S3RGR7piDLPRl5nhnIpDpNt6Ndd0pFrmMKchxSkL06GYWrUlHivQMdCVXo&#10;IaQ6YqsxmMyCIk7zpuv52ghMBVNWlCeqbarryZQOqlC1rBOaMTUYiK9BB9VkPa19JdVlRfB+WvT9&#10;OKklLXsDt3dElLPAInyja3GODuAK38E1Fh53MmilC87gXuY0ITqGS3z3U+G1mIiqZqFWz9SMhcQu&#10;XEwfxK0NmobkMDoit2Mo+ije3HMBLxFWd/JnCOJhvLL3DL7W/Aq+Tqh9sfcNfKrhPl4tu4p7e+Zp&#10;tftxhXb7XtE4rqf389oDuJ01jru5tN6bp/Hp8vME7EN80DyHM+t34syW7Ti7azd6s/Ow3zUYO1aE&#10;oyl0H+by23B1xygeHjqHdwnmz9LOv1v2Ij534jEebT2Lm9vGUR6xFZEr3RBA1+blbI8w5rNIHz9C&#10;0RfRzGdxvoQkbbTmQ48OVx2hL4HnhjhvR5zMjsKLLYfxdxd68b1TNfjxZBl+u1CN/32+Bf99uRP/&#10;dW0c/357Dv92bx4/vTeHHz88g2/cmMArw/y9iguwKTaA4HVEoq8j4nwcEe7BRGgHE+JhvuGICFbj&#10;SCSBFUpmaBy4qggIWW+qUQUkfgIjC45WTxv111S944fgJPwEQDFDdY2qztNoH0FJjtWqixRLtJTS&#10;FCDVSC37LvWnzwKp4GkSoWaBUUnrArjqIbXUtqchqnUL8gaw3G7BWoDUugVMq05XEF32ufdu4Oxc&#10;BxIiCcAQL9SfPILaE0fg5mAHX3fF3QugRfcxFtc2DYaDzaJ7eBtoqrO7XqDqQXRSXUBKU8PCUuOj&#10;cHF+GDeWRjDQUorJ1hP49vuv4Wuv3MQnGivw6+EB/MvcPCZ2bUbDsd3o76nBtfMzWJ+ZBoflig7v&#10;ZquL/P8DmtouQCroiJIas0x3KSdNIOcKd2dnU7ns6uAAHz6HFyHqau+AgBWeqIgrRk90PcapLpdo&#10;tc8kDhNQEzhPcM4TYDNUlUpzKQMYDCccVUcZ24rByEb0EaSD0bbAGzOEnmamVD2lOnaro7cUpoCp&#10;yOTjVEGasbGf9lTTW8xmD9C+Ur1qKCbt+3z2IOaYKRWr8nLhPOaThjGn6EGx/bhEONzbsIQbtHLn&#10;0icwmziAecJ7jPDWFBt9Sa3o5HlbaY3rCZpyqrdi/z3Y6b3JTGtR5JmHbJc0xDlEI4TQtJSm5hAK&#10;WBWI4JUsddeGI45KM5H7pDjHIcM1mYozCSmEZpqm/nVIQp5zOoqcs7HXeyOOB+0zQTiq/IpN38te&#10;jZShRR9JYkGT0or+6BpacqnKehs4eY+9hF8/VbG6JA1qHH1CNaoCD6KM96oW+VL/7SijQj7ut8ts&#10;NyOQoquo5KsxHduGC/x9rrFQU1zMFwtO4wVNZ5E3jcsZgxgPI8ADWEhToQ4TtFORzTgb242rdBB3&#10;t44Q2HtQ6Z6PxcxWvHLoCj5T+QhfaXsD35v+HP5+6jN4p+YmLm8ZweVNo3hh1xwe7lzA7XXjuJU3&#10;ivvrFBR5BrfoQm7xvd/Ln8DjHbP4x6nX8YmqQTw4WoZvTvfhZ3dO419ePI9fPLiI75yfwxsNbTiV&#10;txN1vtlo9NuJ9qASquAOvFV6C5858TzeJETfO3oOrx2ew0DOSSTQonuutTPDmm0QogKk8gslTKJ8&#10;NEooFHHhtKJ+rlgXE4jGbXlYKD+AGw1Hcat6Hz7VU4b32w/hq52H8I8T1fiXc9343ZUh/OJCD354&#10;tg0/5fJXV4fw62vD+NnFfvzLlWH86voYPhhvwuUTuzB9sAADe3JwNCsGabxGmJsTr0XbT2VmqgOY&#10;ZKeDzb1RnfkROP50K9zHqFUCUkmwVBg3BfRRA5XWVSepuLk+ngo75wZPNxd4cd3XW0O1FSxE03LY&#10;1gVQWWPBUeDSNkFNylPgtGy8AZygx6TRikqCoTWJo2XHLUWsffVZ6wKmASzPZ13HYpkFTm2zFO6y&#10;116cRl9bCTITeLJAdzRUlqC1rgyBnm7wow33oj2X0pTN1bS+gpfqHP08fXhiW2BS27As3gQvohJB&#10;FcgeLo5IT4zBVH8TLpzqxmR3FS6Nd+Lv/+xT+JtPPcT3ryzg5wO9+NX8HL6yNIcPXruLR/cvor3u&#10;OKL8fcyIH4H6aaVpJX2WRbfAKVhaSyWBNsg30FQjuDu5muGfUpi2OZZt0HSn7PeWRXchTHmNyFX+&#10;aEg8jnkqtss507jGTChVNxvfhzO0yfPpw7TlPWY8eF9oPTr9NQqGNjrV1u9Q6lHWWgDUuiZa64+s&#10;N2pT0OwIrjRKU1AeSGgh4OpNGuT6VHoPhrmfordrTqHTOSM4RwVznhA4nTGOJd7H2dRxnIrroyKa&#10;NdC8ljdnppm4xPucTuxFe6AtgvyY7H0cLXJMLRrCy1Hqsw973bdgp+cmbPEsQpFHHnJcMpBM2x26&#10;ygZNAVNzogeu5Z+D26KoNpOcmFncCEnXBKS7JCHNOREZzimEZzJy3dKxza8I+wK34ET0QZRTETZG&#10;0EIrJqZGxkScoD2vJBgJuYQGTKW1YzyZ74H3NUJoTlJdj/LzqIZV0p53R580SlN1mmoAKvbagkOE&#10;8TFa/7KA3bTth9ARVYa24FJ0BR/HBAuHC5nDhCZBxkLtRuoYbqSP0d6O42IabXhsI7oDjqA79CjG&#10;4/gbRTZhNqzVhHq7vWECSxuasOvZKNr0Hfj2zGcIj7/D92b+HJ88fh13CMvbtOF31o/iLlXl462E&#10;8qZZvLhxlpZ8yqYs8+dwjw7gbs4Yns+fwoNN03h8cBgvHKrAr+5cxH+/cgH/+/Fp/MfL8/j3l+fw&#10;748X8Z8vX8S/3j2LN6vKURcYi61/6o4jjkmo8dmE69uG8aWm+3i/7DreK7+GN5uvYFtoJpyeW0kw&#10;2fKUWrgDAj0QSWUZ7ueNMC9aVl8XlBam4W5PPb4wN4jPDjbjetlunDlUhFeaivG4agfertuJr/Ye&#10;wz/OtuFXV0bws6Vu/HC+GT+ca8ZvLvTh95cH8a9Lvfj5Qht+cboDP73Ygx9d7MKPrvTip3fH8d2b&#10;E3hngv/tYv4myZFI8nFFlJczYgK9EeCpIZu2mSQlUAJ9/Cm0/jj9jZaClPVZMLWSGmwEIEHRz9sL&#10;gYE8h9YJSyVb+4gCBbl8CEfBUnWMWlqAU7LgJvWq61lT7VgqUtssaAqSFkRVGGkfW3eoEDptm5rV&#10;femcFowFbUFT6tdA8/03L+DW0iAKUii9+SOMdDdgbrwHIb4kv6uHseheHypNZwMrKU0F9JDKVCu7&#10;6jZDeRMKGqCT6sE8XZ2QFB2GnvrjmBtmRumuxLmRVnz782/hG5+8jx/fPY+fDvbgt2cW8A/37+B0&#10;fwcfwBcOz30U7mtWw93RBS4O6v+peYts4LTg+f8NmqueXWn2V1xQjcGVuvwjNBUUwYWJ4FSABEJU&#10;StOLCjrZIRJTG3uwlDtugHkudQTjEW2YSdAoljZmQEKOalL9ItWVSAGD+6Lr0EcF1SPVFK9x4ZqS&#10;txldYQRGRA0BoTibipWp8dO2aW01T3prSCXtZg361A0nud2AdDSxE3OZg6Y/5zyX53ImMK6W+eQh&#10;LKaM4mI2LWT+PK4QlLcKVbf5NDR7MJWsKYP7qWCpfDVUkSpO0FTH8eOBB3CA6man72bs8N9kGoTS&#10;3ZIMHKUufVhgCJwhDuEIt+cfyD4CsfaRSPdMRoZ7EuLXRCFpTQyynFJQ4JGFHUEbcCB4C8+5mWDb&#10;iSpCTXEy2wnKjrgadDO1hRCiIcfREVZhIvtMpLSZhq+hGM2100xotmGM76snshJNgerIXkHwluIk&#10;oXnYewuO+m9DMdVxWeAu1IcfRmdMBbojKzAQeZJOoB7nM4ZwLWsMt6k21RH9Wsow5jWCKrqFClxB&#10;T06i2fcQOgOPYoaF2FRoIy5n0j1k9OLmrlHMbmzAxpXRuFc+i0/V3MELmxfwQtEMni8cxeNNp/Cw&#10;kDDMG8eLhOLDwhmqWKrawmkmvv+sKcJyGg+LZgnOadp7FrJFbfirkWn89oUlWt8Z/PbOGH5zdxC/&#10;fX4Qv3thGL+5N4xf3x7Bv704h+9c6sPF4iIcDfDEltXuOEj1PpZcjfcq7+O9irt4vfIcJg42IZD/&#10;/SAqs4SwcNpxjcDT0EpXxHg7oCDMByNHduKtsQ68P9qOz/bV4oPuk7h6sBDn92TjQcUWnNscizcq&#10;N+Hduu34SnsxfjDfhl/OteEno3X42VQTfj7TjF8Qlr+j2vzNjRH8/HIPfn21Cz89U49/XqzBv1xs&#10;pQLtxr/dncCvbs/gHy5P4E5nFUrSI5HhR+Xp5YhQciIkQMpM1jbMWG9BUrb8aZUpdSlwal3J1CnK&#10;mguAglVkuBmtZIFKSyk7C6JaF1dU/Se1qaW2az8BziTCUY1SlsoUGC1FqetZQzoFSAukFjTNkvch&#10;GFvns9SmwKz71H3p87LX753CnfNj2FOUhdSIAPQ2V+Ltl+8iLT6c4LI3DUFWnaYFTUFJtldAMiOE&#10;nrSg6wFsUtYXvl7ulPF+OHlwK4bayjDWWYH5vgZ86wtv4y8/fR8/f/kGfjXRj/99eQmv9nQhmoB2&#10;WrGa6s8J3urors7xarRx+GO95v8v0LQagqQypYJNf1Pepxp/pDBt0FQnfT2DMzwEzzVOyHSNx0SR&#10;6if7cS5l3IQ5U5eiqbhO069Q8wJpOtshAknT06pOciChCQ1Bx1HjfwR1AaUEYSUBoeg2dRikqhyJ&#10;bjbD/xTQQy3nneE1aAgoQ2NQOSFRSxvbbKbGGFDAC9r6U4TeLJOCeFykBVRD0AVCcYmZVBOXXS9Y&#10;MI1A12hJbxYu4lr+gpmbZ4kK6wIz91BMi6lDldLtiW8gwGrRGHkCdTFlKKGF3u61Edt9N2K9R66B&#10;ZoxjFILWBsNrhboe+SGA64JmNLcraHGcA2HpGINUpwQUeGZgs28Bdgdvwp7AjdjruQ6Hfak0CbW6&#10;UEX5KUVtcAk0n5Cg2eRfwuctp7quZCFywtjz8aQ20/OgM/QkxjSWPqvHQLMl+OiHSrOc9lywPEIg&#10;HybkBWXVbTaElBDCpXy3JzHCAmcyognnEnoNLBWc+C7f0S0WNOdS+JtFN2GMBVpveAULrWoWfI2Y&#10;4W8yzd9vKXcYX+h8Dd+5/Dls4W9euDwUd3aN4/Xt5/HmhnN4pXAOz+dN4WbmGO4wPcw/hUdF81Sa&#10;C7iZP4m76+fxAt+9xrzf5fVuZZzivoTnhn78Rd8Y/vX5Rfzi9ih+er2fqnMIP7vZh59e68Mvbo7i&#10;l7em8YtbU/jZ3Un87P4pfIHgunxkB2Y2bsN0zkFMp5ThpW2TeL/yCh63ncGmiCSqfwequ0CkqkXc&#10;ZS12pYZj6PAWPN9RifeGW/G5/gZ8ebgRX55oxEsNe9CfE4n5rdl4qeYg2uI8cGFnOm7uz8GZdTF4&#10;XLIR3x2pxN/2HcU/DBzHj8eq8M8TNfjX0+34jyuDVJ39tsaipXb8YrYa/zyufY7hV4v1+Nfznfjt&#10;9VH89qUL+O7t0zhXdQj5we6IpfJMCFMDDMEeFUMAKUScrS5RcBI8BVErCZiaKkch8FRfKfWmhqBQ&#10;0xAk4WVr3LGWgpUA6eJgT+GjLo9PqtcogBzXrjHJQYNiuN3E63wCRUFQStK6FyXBUbAUQPW9Bdco&#10;OmUdEx8dZaBpwTGEENe6VQWg+9H6svmhSty/OIXKA9uRHRuC62cn8Fd/9kns3VoAN4e1hIunseZu&#10;jladpg1cblSCgpE3oWkiuusGeULRWdDUKKNQfy/sLEzHUPNxnBlpwWRnJf7ig5fxZ2/dxI9euoaf&#10;TQ7gvy+ew/imLfD62AoqW28C0xXudvZwsl9LcAqatj6iFjgdeG0FR7b7/wBNLbVdUPdxZynlaZuB&#10;z4M2XKMkvPhyPZxpzQlPL1W0M3mvdsWu8E1UH0O4kCtATWAivhMmihEzqEaudEbXmFE3WnZEVKE9&#10;7CRaaEUrvA/guOdeVNMONlDVdISUo92/FJOE6xjTKIE4RliMp3SgK5IKjMdqPvCOqFp0UTG1hlVR&#10;pXI/Klip2InELsxrdAnVy2LaCM5qalkqSk2Za6bKJSBuF50lMOfNRGaaZuLqulkDzdPZoyZupxqU&#10;NH96P9WdIr23JFTjWPBB7PPdbiK65ztnGcstNRm0Ohi+q2z1mpp4LcyBfy5n/vkdohG1JhwpjvHI&#10;cklGvou6HeVgh5+m+12P40E7URm8B7WhB9EQVoLG4CNmqormsONooyLsJ6x6CLh+Xr8vqtokdTuy&#10;Kc1GMz59LJlKPL6eNv4k2iPL0BypiEdHacl34iiBfMR3K62/5hPah9ogQoDn7wllARxVg9m4Vlrx&#10;AVxI6sPlpEHTCKSgwRdT+nGFYJwiKFsCCFpa+unkRtr0Gqr9SrxVcxs/WPorfLLpDppTixG/zB1D&#10;yWX41N4reCuP0MxSrE2qzKI53KL9v501QVs+g1d2nicYZ3ExawQ382ZwPWsUNzJp4XPncTF5DDcK&#10;+/BXA2fwz9fP4HsEzz9Rtf2AFvefLnTjx7TFP785zTSLf746g59cmMYPL47he5eG8P0bE/gJIfSj&#10;y+fw7ZFJfHBiGF9tvoQvjF7CbFkNsr18sS8+ET27dmG+/ChepgX/9HgLPkv39inmq/eaSvHFvip8&#10;MFSFm5VbURnjj+68DDxqqcaJCF/UxQWiPTkcNaHeGMlKoF3fjfebduBb/aX4p6ET+OFABX41XoP/&#10;PteN/77Qi38/34P/ujqI/yAk/3nkGP6hey/+eaoC/3K+Fb+4NoD//MQ9/O+37+KHdxZwq+k4cv1d&#10;Ec98nkCVGRemlnVbf0wBSQ0w+iyQqZuQlJ7yoJLi70rACJrGYhNOQbTAssEWRyxbriS7LrWp/QVI&#10;AVSKUzB1trczqtNqcNLSVg/8x4hLWqqPqSCpFnrTqV7fCZo8v6kLJTTVgd60wj+x/VKfZmiljiHY&#10;DTSvL3Tj0kw3TnXX4+D6NLz5/Dn8+Dt/hsaKYjivXslSQTNQyo67G1tuqT1BTNHcvQhNf1/JcxI8&#10;KMAWAooyWl2YAnzckZcWg6Haclyd6MZYVzm+8N5dfPGVS/jha3zxM8P4z9NzuF9WjvDVa03HeCe7&#10;1Qhwc4YPSyMPBwUKsaYUdiEsXWBHVbiW11+9SkE81hpACpZW0mclzaypLhE+bh4mRL+XE4HJ+/W0&#10;JyR5Ts3w50t4+nBb6NogVKeW49z6MTN7YLXLQVQTgHXMyGWBB7HHWTbxAD+X0oYSjgoiEc6MHl+N&#10;3tQmtDIz1gUdRY1vMRr9Sqj2KjBKME5ldGBEw/ni69ATqykrqtFKe9nJDNxI69pJldVGG9kaXomB&#10;pFaMpXaaKEhqhZ8nCGbjqDqTRwiBWWPFzxGS53NmcIHr57PGaUOHTSv/tfVzuLyOVp3wnMscIqwJ&#10;/KRODKV2o4/Abo6uMp3dDwfswXrnAuQ5ZSPDKQmpBGeUfRT8adFlzwXNEPtgRDtHEZqxSHCIQ6pD&#10;InKcUrHeLQsbmLZ45WFfwEYDs6pQhXYrQUvUMTSHl6It/DhaqQY1V05fXCX6YvlcfEfqUtQWZJt4&#10;bDShAZOpbRhK1NzulehR/SfVcLvmECIUFT2pJuQgqoL34WTIPhwL2I0yvz2mH2hr2DH0UL2Os+Ca&#10;IXhnE5qxxAJiUeP6wxpxNq4LV1OHcYnv8Uw6FS0B3hR0hIq+CuNZjXhcdxEfjL+I18qXqEpHcHXz&#10;JArtk7FuRRQe75rDu5uv4OWsBTymonx1wyk8z3esFvL7BOgru5Zwb9MMbqxTXM1RWnK+/7g23M2f&#10;wKeP3MLfjHwCX+65jfc6RvGthV58c64Zf3u6DX+30IF/WOzDD84P4R/PdeIfzrTh+0sD+O5iF/6W&#10;dvkHlwYI1SH8/MYkE5Xo1TP4/tmz+F9nF/GlM7N41N+OL5yZxlcWxvG5oTZ8orUc73SU49Od5bzW&#10;Mdw6UIA3G4rxbvcJ3DiyBcV+LjgZH43zpcUoDvTE0SAvnIwMxFF/d/6HvTBTkIiHxevxQc0BfLvt&#10;GH5A2P6EavPXZ1vw3/dG8F93Bqg2u/CfVMf/Ol+P7/cewC9mKvCThTr8/N4M/vuf/hp/+MyL/NyO&#10;750bQhuZkerjhHha9OhgKkS6TnVgT9Z03QSnYCS1qCTgCWrWiEJZd1l2bTONR0/qNKXqtK/WBUsl&#10;WXOrgUafpT61TfvYujm620YvUdnqXJb1Fhg/tOZP7LaVLMttKUspVSlRAVfHCfp6BsUL1nTjms9M&#10;dcvLvvPnb+DhpSn0Vh/BJCX/2y+cx8/+4S9wariD0LIjLN1MFHepPcHyQ2Batpk2WkMnffXwfFCN&#10;FArSg3p7mNicmYnhGK6vwPWpXtr0Unz+3dv43OML+Om7L+En52dZyg3hL9q7kLPWjlBbjX17N+Pl&#10;e1dxbO92OCxf/v8KTXuCe81qh/9LbVrA1Gd1ORI0AzxVr8ISztkVnqZvJl8w4e/j5AIfV0d4rXVG&#10;smsc+gs1aqUJ/bS3df5Hcdh7D44E7Udp6H4c8N+Bfd5baRl3m2g8DcyMzeEnqOKq0MIM30IbqFBm&#10;3YSTov30RlbRfvJ8qS2EpeouCc34WhNAuJP7NBGYUqWNTO2EaFdMDbpj6kyru4ZfakKyRdrO8+kT&#10;pmvRubRxLBKe5zImcTGPqjL3FM5Qhd5gZr6UO4kztIoXC6hMqYIGo239RIcIko6oRnTRqrcSMhVB&#10;h00r+i7fbdhIa13gmWWCd4SvDjPQlNL0Wck/1xpaJAeWyPaxSHSwTX+R65yGfKc0FLlkYINHNrZ5&#10;FeCgjzq270Nl2EGUB+wlPI8Qnnovx/h8JVScR1ggHDOga4tgARFRbhuHrnnUY6i2o6vRz0JEwXz7&#10;oxRi7iihe8xMVNYYXoK6sEM8L38D7x04zvde5r2b5z1KZVqLEarWydg6TETXYi6hFdfzxnA2sZt2&#10;vQeXkwdwMb4DC7GaCrgWJ312oZHnelR+Bn9z5l1c2j9MJd6EKxlDuEplPprbiMxnIjAUX4l3d1zF&#10;6wWn8YqUJQuhNzafM6rzesYI7hRO4sXtC3hhyzSuZPXgalYn3j96Gd/p/qQZKfTyodNYzK3DgyMt&#10;+IvRNvw5bfCfD5dx/SS+PdOKv55px3fm2gjLTvzNbBu+OdlIoLbhx7TEP702hB9dGjTpx5fG8eOL&#10;M/jLyR5a7m58eaYfX5jswvv99Xi7sRSv1x7CWy1H8G5HGf5sqBYXdmXi7M4svN5yDKe2sWCzX4FN&#10;bk6oTIrDNoqPLc72OBLsixORISjx80RtuDcmsqNxaWMaHu3Jw9eai/GjiVr8YqGBFrwVeDiFX1Nl&#10;/uJMO37H9Pfte/C54jR8p/MgfnV5BP/++bfwn+/cxa+oSL8zS0GwOQ1J3g4EFP83hIrqFGNpdxMI&#10;HFljjRYUFwQoS20KYrLKgpMsu/VZ+8uqC2ACmeApQKqF3UqCpDkXAap1nVvrUqEBhKjOJxBbdaj6&#10;bDU+BQvaT8FY51cSiA045ZIJXR1rqWEL6AK8Fb902V+8+zw++8oN7CtIQfmuAiyNt+JrH7yGhfE+&#10;+LnRglNhaoZKS2Fa0HSnXXchhJwdCVBCUw0t6jog2exH6ktp+nm5YntRJub7WvD8mVH0NxXj/beu&#10;4QuvXcZ3376P15or8J2OBvx6dJoqIxxNxTvw/nuP8L2//iJO0YY4rHiGwPw/oWlPyDnYOcNuLeG5&#10;+v/u6G59NrNnCpqq16RN9yQ03akyfV14X64eBLTqVAjRNS7YElyAsYJ2WuNmNHqXoNhdcSi3YIv3&#10;Rmx0L8R2v404FLoLB/y2Yb/nVhNcoiXqBPoSNc85wUkI9ggC6j5Du9nDbW2KsZjYYOr3euIIioR6&#10;A8jWsHLa+xNUZFSrSvzcRgD30qorwIdic/YGUZGFt+J00ghOUW1eyJrGNdVnZtCCp43hMq35tYI5&#10;2vVpqs0RjEfx3mOprqg65zN5TNqg6ezeF99GCGl89wk0xJzAkcD92Oa+gYqxAOmOiYizi0I4LbjG&#10;ncuiKwWu5p/IBCSOQYprMnI9M5FJcOY5p2KDe5bp4L47cCP2+G3AbsL3oN8WHPbfjqO01MepChUy&#10;riGSapzgayJI60IOoTG0BK0EZ39iDa0w3wmh2cbn1pS4fSxI1MF9gHa+P76KhQrfDW16NZX9MZ+d&#10;KA+0BT2uDNhvqgCGEwlNgnMivoHPXI/JqAacT+vD9ZwxXOW7OBfbhcsxvTgdRetPhVkdvBPj+dV4&#10;u+EibuwZxmhyDSaT+W7je8wwyXtbp3HQfzP2OK3DS9vO4O0tF/BK/hxepKJ/uWjRzIB5g9C8kNqL&#10;JSrYW0UjePfYJXy74xH+pucVvHlwCRdzB3F94zheP3oW3xi4hW+OTuCt6sP4RON+fKrjID5HC/y5&#10;7pP4Un+tSe9TIX6u6xi+QVh9b4k2mLb3h5do6S/04Xvn+/HNqWZ8seckvjrUgHebj+GtusN4s64Y&#10;L5Zvx/PHtuLVqv34dEspPtdXiRcrd6E63AUXSjajJz8e6xxWI4+WdQ8BsIuZvWDtGmyiozrMzH44&#10;2B/HwnxRHe2Llhg/9Mb4YCEjBO+VbcI/jZzAz2Zq8Lvrw/jXa6P47bVx/OHSEP6mZS8+2J+MH/Uc&#10;xb/Md+BnV6bwq7uz+OFFwn+uFqNbEhDvspJ2lsqNKVr1g1SaCVRmAqGgJUBZ0BSApOKeVoBShNpX&#10;QxRlh2WN1WKtdQFUUBMUpSilLi3rLtBpXSBU8icMVWdqAPmkIUrrWhqA8hza3wKvgKmlZft1PxpO&#10;atV7CpSKq2GbWVfX9ac9D8KyN/gCzo02oa54G8p25uPI9iyMdlWitabMRFr29eAFCSApTduIGpvC&#10;NK3ahJC9nT3V31oDTQ9X1RdyP0cHeBNIvh7O2Le5ADfmRvCJe+fQWbUL7716CV955w4+e+889oW6&#10;4uUDO4GJWXyjrR1/+ZDfvf8A3/rSa7h+uh+eVJ7q3mQ1QgmaAqaSvZYE+P9sENK6GoN0n2oIUlLd&#10;pkY4yarLpktxelJpevEFB671Qkn0Dgym1aMrrAKVvgdxMHAXNvivRwYVVjqtabI9FZedAlfkETrr&#10;TP1gC61nLxXkcHITM3wdBqJqTPea/rg6QvEkav1pW6NPYiC1Ge3RlWgmIAVSAbOfynKIcG2jYm0J&#10;OUbw0uYLACldWMwewmla7HkqJqnLJWZs1WWalnMuz6QSDly/uW4RV9XKnzFGm9qH6XjbCKILBacI&#10;zSHCpQsTBOdgUjtaIipRTZVWGnQA+6iai1zykEEQxttFI9Iu0kys5rfGBk5BM3QtrYlLPFLdk5Gq&#10;rkZOichiUsQjpc1++djmX0SIZmOTey62eRRgn98m7PFcjz3u66lotqMq/AAqqdLrIg+jNrQYdUyq&#10;++yiotNc4a3hfB+hx9ERWmYs+pCJgl5FdVxBOJaggaCtUtSjAFp0Ks1KjUWnRe+MKKM6rcYI3/M0&#10;7fl8IlV5fDsWYtpwLr4bF5P6cSVmAGdiOtEWchhndrbjnc5LOLuxCd2hhzBCpT8Uq0akATzWEMz1&#10;cxjMbkTKRyIxkdKIt7adx0s5c3iYcwovFsyaRqHbuWO4T2v+iZIr+FL9A/x135uE5TwuZrUQliN4&#10;VHIVf9H7Lr4/82f4q7b7eLy/Aze2F+PmgR24eXQT7hNs98p24oWy3Xjh+G7cO7oN949txica9uIv&#10;J6rwwyu9+MGVQXyPSvMvqUZfbTqE1+sO4s3K/XhcugOPj+/CywTl/co9eHhyNz7ZfBSfbj2KtylC&#10;PtPL/1RqAAYK49FdEI/1Lmv5u7hhFzP+3qBQbPbwRs4aOxRSzOyjUjqeEImKxAiURfrxN/KmenfB&#10;ubxIfL5yB340WoVf8R7+8/UrAPPh7+6dwr8sdeC7Hfvx495S/HKiHr+5Oozfvb6EX748hR9db8Vb&#10;rXuxM9gTCf6+iA4JQjzhp7Bv8YSm7K0B1hNrrWTARGDKPmtdcLMaZExjDUGpusXk+DhTl2hs8xO4&#10;Cb5qjLHqGQVOC57ax4+WXZAT4HRdKVmpV11H8FQ3J+s+rGN0PgHTAJX7W3WwAqfuU8db2+Miw3mM&#10;H5Ytjdfh1RuzeO3GaTy/NIHDW5kpcmPQQmjGhocSVrbWaoFSdZqCkZb67LDGBkwlRT+SfJY9l9L0&#10;cnWi/XXC/i2FeHB5Du+/cg0dJ7fjEw8W8dVP3ccSLUz46mVUJAH4WWcffr+4gH98eBnf/uQdfOu9&#10;+7h/dQxh/u5QdHYLmk52rnCk8lRy0JL39T87uj9dt+lOdalGINtkcUweXlCkdwXx8CI0/dy8Ebba&#10;Byfi9qIzTnPTHMJBr+1YRzgWBhQg1ikOIStDEfiMPxJpVzVL427/TSgO2IXDXjvMOGspSIFykOCU&#10;Le9SFxoqT83jo7rLDoKgXbadVtRAk3ZeSrSLIO1TnWh8jRl2WO1XghNuB9AaUGHU5nh0B04TkIKk&#10;Ws61PJ0yatZNV6OsKdzdcIb2tA8DgfW06GM4p7nHsycwStXZE9mEqUwqzqx+9CQ0ojGqHEepNA8G&#10;7sYWryLT1zLJMQ4xjpo3KNxA07Ln4faCZhySXBOR4kx4OsYjzSEOmQRoKt+DUpZzCvLdCVH3TGPZ&#10;N7rnYAsBup0A3eyUTXiuQ0nAdtTGHDEALfPbhTJfWuyoUhNGrin0KFpDS9FJaMqiD/D9qLW9JZQW&#10;ndtl0ysDDuAIfw+pzQr/vajy34cW2v52fq+O7lMJTXz+NpyOa8f5pF6cTxngOsGZOIDJiAac29iH&#10;zw7ew52jw+gI24OOgEPoDSGg41uxRLjeiR/Bfb7L5/csoiRwB7auzMSr28/irS3n8QJt+Z3sMby5&#10;+zzeP3YTX6p7iC83vWQ6u1/I7cPFvE48PjiLrw6+ia9NfYAP2t/A20ev4v56FlxpTZhNP4yBtHy0&#10;psSgNz8B/fmJGC1MwvT6dCxsy8e1gxvxmCLi1Vq6K6q4v6LV/QoV5uXSLehfn4ypTZm4sncjruwq&#10;wlUu75XvwxUB98QeozLf7yqnRT9GJVuKT3SWYm5HBvoKYrDdfQ12eLlhJ0F1MCQUe4PDUEChkGVv&#10;j91hwTgYG4Gdof7YF+aPI5EBqAjzYkHlhfu7svF3/Sfxy6sj+P3rl/Ffn3+EX790Gr97fgLfH6/A&#10;txt24UeDFVShvcCfv4D/+uI1/OJ2B356pRsPakqQ7+mORMInjnCR2kyMsHUwF3SMiiOgpCAtOApC&#10;xo4zWZ+lNAVMqczE2Jj/oyFIClHgFOT0vaBptWYLgGbJc1nK0lKcSoKgGanEpc4hECvpeKvBR+eX&#10;ElbEJN2TpYaVdG+q11SdptTmsgPro3FhvAXvvXgVDy9Oo3hrOgLcnsOereuQkZRo1JxAacHy6aUT&#10;4SNgOlBtOhOaatWS9FXdQaCPIk674ciuzXj93gV88PoNdBKab9yewdc/+xgjXVXwWvtRZK56Fve3&#10;bMG/nZ3DT26dxfdeuYHvfOJ5fIYWPi8rgUrS/kOL/v8GTVUXWGrzadWppLHsAqbmQtHSn+CU2nQ3&#10;9ZmEqZ0HNgZl8s9GC0tLqf6Mmz2KkEJlGfpcILyfoyV41hvBq4KQ7pGEXPc0ltjpyFuegL1uG3DU&#10;Zx9qqRSbaTNb1ScxpJwWs55WVLMRVhOMsptVaCYY2lXnSTBom+o5mwiHTqquTqquNqrW6oAjBGwt&#10;ZrL7cG7dOM7nT+Fa0WmcIxwXkobN6B8F6TirjtyFi7jF9PxGWkN+fzaVtjRzAkuE5mnCc5429Wzh&#10;FM81jOnsAapd2vTYk6igZd7nsw07fDYaaCY7xZuCIcwxwkDTTyOC1vIPtJYWxY6lvlMUUl0TkOQQ&#10;TXDGIp3qM552PsFMixGNJLsYwtOmQItYoKx3zeC5C7DVIw+bXbKwzS0X+3024XjoHpSpFTxoDypD&#10;9pkQcg1Uk42Bh9EdWY7JVHVy53sILjXvUQq8nYrypO9+lPvt5XH7UOqzy8wxXkfw1/sfhKbGHY+r&#10;xwwLmDPxHbiWNYpr2ZoJsx+nElpxrrAPfz76Gu5XzPFce9EVehCjLKD6o2sxntKOsxm9Jlr73bRJ&#10;PNo4h/nNXdi4KpVWux+vbzvLbbP4ctV9/G3/J/G56rtUlMM4nd2FSxtG8F7t8/hS+3381chjfKrr&#10;Fm5VLOD1phu4u60fN7IacC23mdfj/8MrFPupYA7RFh8ND0QF1V11VCBakuMwuTEbDyr34aFUaPlW&#10;vNJUgtv83JGXhKasRIxvycflkp2Y25qHgZx4jBSlYWonXRtV51vNR/CFgWp8aagSn+s9jq+MV+N7&#10;V0fxYvVOnAh1wg7n57CdinO3tycOBIdiI8VCNp3g/tholGWlYldkCLbTSu+JDEJJZCBOBntgOiMC&#10;nzm5Fz9eIAivjeAPb1zGv799Bb+9P4kfz9fhGw078fOJWvz6Sg9+/3gav3lpHL++3YUfzFXjG5NN&#10;aCvIZEHrauJlxoWGISU6xkBTQTUEzOAAW6t4Uoxtu2Am6y4VJ1Unex5LZSogCpxJcbEfWnUdJ3Uo&#10;xapzabulMrWu7w1An8BO57IahFQvKYAqVJ7YZFl0wdM6TtdQ0n08nXQuS3WakUUsdAw037o3g3tn&#10;BvD82THcnB/A4W0ZiPS3x/b1eUiKjTNQUmOQ6jZlzwVMJdVpqvVcwLRfa0eg2ZkuBLopU5+gLkcE&#10;Z9XhvXjj/mV8+uVL6KncjteuT+LrH7yCqfE2HvMssn29cHnfLnypoRJ/M9aD799Ywj+8wT/lO7ex&#10;b/dGQlD9QgltzVFOcP4f0KTafRqaTyepTSd7RxMmy5cWXYpTfTZN/aaCkbi4I3CVOw7FbkZnZjkz&#10;5n5m9PUo8lmHDcEFSHOPN3PnuD3D/Vb7I84pEhsDCYGwzSgJ2YaqmMM4EXkcjWodTmmiva5BN225&#10;GoSGCAGpR9V1NmiSsKBS1BGKavDRxGFmRkZFJY9XGDd+jq5AExVoFfdtDjuBibRuLBGaS1nThOa0&#10;seMXMqdNNyMF6tDywdZLuJBug+hdwvNs2jhmEwcxl6JJvwYxmzGMxYIJWvQ+A+O6sGM4FrCfmXg7&#10;tnoWIY8qMdk5wdjzEPvQD1vPNVtlOD+HrQmhCo1EknMs0ghLAVNRj2JWhyFubThVahRi17AEXhuJ&#10;NHvC0z6e4EzHJs8sbPbM4TXysMmNS4KzOHArjoXsQinV3PHAXagNL0a9+l2GH0dvzEmjNAf5bnqp&#10;wHuja9BHgLayUKnyO4gTVJslVPWlPjtx0n8Paqk6W0KOGIU6FlOHhcQOXEjpNRHSlzTPUvYoXi2/&#10;jG/Nfxqv1l9EV/xRqsxD6CKk1dgkZzCiuue4KpzJ7MWdxFHczxzD5S19mN7YilOZHXjv6HX849C7&#10;+Bva8Ps7J3B1fR9ePnIWn6i+Q1B+Gn819hbeb72CN+tn8cXZu/jBO1/H7z/7HSzmFGPILxPvHFXE&#10;/wQc4v9uNzP73pBwHIqIQmlkKI6EBKKMKqwuLorgzMLjuhLcI6zmdq9DT2E6TsSGo4rfDRRmYGHf&#10;RizuXYdRKs/B/Hg0xPtjbH0iXm8pwft9FfirqUb89WwjPt20B18ZLMev703ja9ONGC2IxXYKkg2r&#10;nsMOT0/+Jt5It3fABlrLAzz3TiqmTWFB2MX1PYR5Wbgf/yOBeHHfenx/kBb9XC9+/+JZ/PL+HH59&#10;dwx/uNqLn42exB/m2vG7i334w/V+/Ne9Efzueg9+MleFr4+VY/7INqTKxtKaRwUGm3iZlpIMVJhI&#10;1R3SXlsNM09b6KcVnQVEwTPhidq06i3VYm6gFxxoYBcbZYu2binOD89BaOoaOreuJ8vuSqWtqX8F&#10;XVP/SQDL7itJaUqtqtFKkNQ963jd39PgtCaxW/bG3Tm8fH0aU10ncfPMENqqipGfFoXi3VtQkJ1p&#10;AOnp4kFoehCSAqVG13CpydYo+xWgWHPzODLJovuYFie1TPkh2NMNzeWH8YlH1/HWg7NoOlJEQPfj&#10;K59+gKmRFrjZLUfNnl24296A3oQIfKriKH5y4Qz+6dEtfO2T91BVtp8AXGla6BUL05H3YmApeBKk&#10;1lj4py26tTQWnffkp3pNL9sYeR9C05MljidfojefIWotLUrMNpwM34NiwmSD13rEUmUmuSQg3TvR&#10;TAfh9iz3/5gb/D/uiXU+GSiO2IYjQdtxmPsXU/1UhBSjNaaC6rKMCrIaA4l8FqpN1Wt2BJeh60k9&#10;ZhdtemOozbb3JtajneryZAChEHQQNeGEZVylmSunxIWKSlHKkzoxRps9Qps+HNmO/sBGzMb3m9b0&#10;G4WncbNgEZeokq5kzuBG3jwuPgHoDPdZTB+jPRzGhIKLxLaYjvQthFM5r3WINnm3zxZs9l1n5gKK&#10;XB1hoh35C5q05iGEZph9GKLsaa8cYkwLe45rCrJdkk3S3EFaFnrTmvtkIsMhAXm06uupNDe5Z2OL&#10;Rw52+RThQNA2lPC9bnHJw0b7TOxyLUSJ7zYc99uBZlr07gQWKuGl6IoswzAVoBqE+qKrMcT3p65J&#10;TX6HcMJ7N6pCi3HUn8D130HVuRPVgXvNfOLNLIQGFPUovgVnkjqowvsxTtX5wr4L+MHVv8Rn+h9g&#10;urAZ45kEclw5Wqlq6/2LWWjx2gRyV9RxjCc24WJ8Hy7Ed1E93sTfL30e3bFl+Gb/6/h2+2O8uHkU&#10;d7cP4bNtt/HNsbfxlwNv493q5/HCtimcX9eE58v68dM3P4c/v3oPFw4cw7nszbi7aS+G0jJwhGLg&#10;QKA39oQE4EBUNP9n8SilyjrCDF1CO3qE20tD/DC8IQeLB/hO0pOxz98Xe5jKYiKoOFNw+sBmXDm2&#10;HZeKN+DM7lwM5UbhRJgLFvfk472BKtPA9M2pGnyD0Hr7ZCH+ca4WeG0R//HSIl6rO4gD7muRv3I5&#10;CzN3FmwOyCcothKSW0IDUMj8uT0+GrtiI2nhfXE8wAsLvOa3Wo7gd0sD+N2tWfz2hXn8/t44fn+5&#10;G7+Za8QfqEL/9+UB/PeVfuDqALd34YenKvDXk8cxuisLif6eJmRcPJ9PdZoxXI8NCzeQknU2avGp&#10;Fm2BSIAy1pxwEuzUb1JJMFTSGHcdq+5AprWcgsyy+gKroCpna6w191U9qs5jLDmPkYDT9TycnAwg&#10;BVcBXCBW0jaBOEo2XWDkcaousI7XfVnVB2EasUTFvOzyXD+uLPaivmIbmqsPoPLIfqzLSkNOaiwS&#10;Y4Lh5eYFNwd3glLzBVHtObrDifBypPV1pNKU6lMXIIfVdnBYuxbe/IHUT9NAk/a8Yj8t+b2LePPe&#10;aVQfyMe5sUZ84uFFDLZWIMR1DS5NDOLhwhjmjuzCC1SlP5qfwQ9unMd3P/kCJnvracGf43XWwN7Z&#10;Eat5TXveg5NU51pCc42tTvNppanPAqZpWacC1hDKEG+VGn7wITjdCHXVvfryGbI841CVehAVEXtw&#10;iCooyzUboWtj4Lc8CN6EpPtydzh/3BGeH+e+vklY75eNbd4F2EEAHAvcbbrEnAzai1oqmcbww+gi&#10;+PqV6RNtQXeH1ZWI1r0hqMREABrMaEJDGFUnVU9PYh064qrNmO2q4EOoJByaCN+mqHLuw0weVome&#10;mEYMaR6h5D5cKZrHUuYkltKnMB7ahSUqpHv5Z/CgaAk3M0/hOtOlDNvIobnkYcxSdU0l9mAkrs1M&#10;wNYSeRKVwYdx2Gc39nttwzbPDSighY5bHY3QVSFU3QHwXsHCZU2AgWa8YzxSnZJM3WWheyY2e+WZ&#10;vpoFTmkodE43qcg1i2oyl6DMww6vIuz334JDAVux12sTigU6WnF12drvvQ373DeZ/pZqDOqNr0RX&#10;bAW6osvQF3OCCvOE6VPZwXdlohmxYOmL0EirvWbseUXUQRwL3sWMvYNqc4fZro7ufdx/IqoGcwnN&#10;mE1rw7Xds/jmwpfwTvN9DCXThqfVYzSpGsME9HgKFWZyoynAWvgeukKP8r02U6024vWj1/Ct4U/h&#10;8bEzVOYnMZNSiZd3TuGtffP4eu9L+Ob4q1Sac7i6rhd3i0ZxQ/Y++QSafLNR6R2B/rgU3Ny2k2o/&#10;G43+wdjh54U9VHJ7aYH3RYTgYHQ4jsRFo5SpLIHgjA3DgbBA7KNyOUDLV56UhKOEqhptNnjQUnP/&#10;E8mxmNhZhFsnD+B+zUHcPbEbV49sxpm9RRgqTMFLDcVU0nvxXsdB/PVMNb42UIwPGjbht1dbqQIH&#10;CM8lfJsiqDI6GMkf+wgy1qzGFsJiX2IUtkUFYX2wPzZScRZQOWW4OGCLmzOaCeu3y3fil+cG8R+E&#10;Jh4u4t9vD+F3l6kwz7fhd+fa8V+Xe4DLg4TmMP7tUiuheQw/PtPIe6VDdVmFWIIribBLjowyLeiR&#10;/kEIYr6TihMgZZelMi37LCg9nQQoq2+k4KdGHMUJFcQs0Bo1yf1kmS1VaTUw6bOuI+DpGCVBUy3g&#10;ZkSgm61DvakyIMQFTvXx1FKd361jlAzEeS3dk5KurWstqzu+D8U787AhNxrrsmORl5qA1LgYJNIm&#10;eLs78GIehCZVpYMr7TFB5WCDpJ2dIxxVr8ntFjTt16jxxcX0l9LMeH6uTijZsR4vXlvEg0tTqDm0&#10;HotDdXh8cwGdNUcQH+KBV+5fwsWZbtwebsZrnbW4vH0jHtefwFdunMbLV0/zJTvxGmvg4OiItVSb&#10;DuY+mKgy/yc0raWgadQn78eZJay/m7oieMCPP5QblaaPJuTnOXZEFeFEykEcj9yD/cE7kEkohNFq&#10;BqwJg98qf/jY+cKDFt75Y05I8o5DfmA2CjwysU+Ry0P3mH6KR6mcaiMO0WqXEUzH0KHO65G04f5c&#10;p8rUxGCN4WWoCz9mUi2h2Rx7wgbMkGOoDjhkoviUem5HmY+goknK1NpO9Rpajc6IOvRHEQqE4N1N&#10;S7TmizgVPYCrhOTN7DmC8zQerDuHGwKnZkvMmzMh42YT+7CYOYKBqCaqt1Yzf5D6mB5RfE2/3Sbq&#10;USELiWQqxfDVofBf6Qev5fzNNMna2lDEORCazknIcEpGgaDpnY/tfuuwRXWWvoXYyuWugA2m+5Gg&#10;uck5B3u8Nxpo7vPZhKNBe1DKAuVk1GGcCD+E2ugjaKWK62BqjSw1DTptvJ+B2JPo4TvqIgDVit7g&#10;QyvN9UFubyJgy1g4lRCWh/2pXH0247jPVtQE7UN7xFF00qaPU8GP0c6fze3GNyffxwd9r2M2uwsT&#10;tOBnsjr5HuoxEVONibg6KneCM66RwD1ChXvMXOPFQ2fw552v4trmYZwr7MJrx87j1YNn8U7lVfzN&#10;9Dv457Ofx0u7J3FnQy8u5fBcITtxNbkYb2w4iYcZu3AzbR3O5xagLpSApEjY5eOBncF+2B0egF0R&#10;QdgdEYg9XB6MDkVJXASOE4YnMxJQmhiN4hjCMzKEajQIO5nJt/sFYAsBsYWZcztFx1F+37c+G2cO&#10;bcfd2iO4Wr4fr7aU41OdJ0xfzXfaaO1LC/Fu12F8faYBbzfsxVe69uOXF1vxrzcIttcu4XuXJ3Bm&#10;zzocDXbHHj/mx3jeE+14kbcbNgQFYBstepqrIzJXr8B+Dxfc2l+Iv5/RePRJ/NftSfz7zQH8x/Ve&#10;/MeFLvzhTBv+41wb/vtsF/77Yr+B6T/PleMXBOr1kzsR477GTNGRIBVI4CSERyImmNY5MMhAzAKc&#10;kqBktZ5bSk7fWyCUYlTSftYx2t+CqvYznc6f2kfQ1LqgaS11Xh1nqgIIRnVbkmK1VKYUq+pbrdZz&#10;Je2r4y0AWzDWUuBclkWJvrUgDQd3rUNafCgSIm39paLCQ2hnXShrXZ6MCrJ1NZIdFyTVX9KqX7Sg&#10;6Uhl56Iwa+oHpaku3JywgX+Qc5N9uHV2jKqzCN01xYRkH2qP7cX6nDh88O4DE5puvvckvnLnDK6d&#10;KMY+b2dUpMVgaaAbWQkJcFi10gypdFAHe92HhlWqVf+JNf+fDUCW6rRfaw9FNlKHdtVlerOEcycw&#10;1U8z2i0QOyM3Yl/oFuwJ2oQC1xzk+uQj2TcTQfbh8FzpA881PnBe6QbHZ53gutwNwXbBiFgVhiSF&#10;SFuZiN1Ua+rkfZDK6gjVlALmqhGoK6IGrSFUT7SZqu9sia408S3LaDkbqKpqCEa1vDdT7dQFHTaB&#10;KjS9bEvMcYxkNGMkrRUjqe0mmIfGpY8mdGAoohXns6ZMf82rOXO4U3DGqMvrGbTnTHfzFnGb6RLt&#10;uuo9FZlpJKoVA5G2QCGaG72Oqvao317sdt2EbR7rUeiSjUxXWvS14fBf4Qu/lbQ5agiyY8nKwiPB&#10;Pg5pVJsqKNZ7ZmODV45Jm7xzCc4CG0AFT7/1hPA67KTa3O29AYf8bdP8quvRibD9qGahUktw1gQf&#10;QD1To1R1aAlaaLP7oirQF3kCgwTfcFwtFWCZgaYUqLopVVCtlgTsxCG/bSjmu64I2oVqwrghaD8L&#10;pRIMRB/HmZx2fLH9ET5of4jF9b1YyOjEHNX+2ZQOWvc2LEj18/foDzqJ4ag69MaxYIstxfmtvfh8&#10;5z1c3NCFhSxa+92n8J2R92nPP4n3uh7i3dGH+ETnLbxeexHn1tWjxi4Wwy6x+OyWo/jqruP4/NYD&#10;OBMRjZNeztgd5I5Nkf5YH+6PHWH+poV6dyRhaOBJVRkdgkPxkShJjERFRhxq89NwIjMRhxMisD8q&#10;hKo02KjTbSHB2BQUgq3BIdgRHIhdhGcxodu5Po8pHzM7C3GzZDM+3XMCX55qwVsdR3G7bDPeH6zB&#10;p7qrcPdQLsF5ED9caMTPz7YCD6aBNy/gu+e6cfVwAapivLHLywEbXeyR7+GKjczvKVRfiatXomDt&#10;agzkxuJzXcfxiwtD+P3VEfzmci9+dbYNvzzVgN/NNeN38w34wwyXC+34l6Vm/GD6GH6y2IBX2o8h&#10;I9DNBEeOD6M6s+o2AwkyqUXCSACyFKbgp8+y6xaQBEALmkqCo7bpO4FPSRAULPWd1i1A6jstBTVd&#10;S58t+6/t2qYWd9Vdqj7Tqgd9epvC1enerHu0zq+lpTQNNMP9fJCfzpKPpVkybYNt/h+Smf5dgYS9&#10;XVwNON3UkZ3q0nRyFzyf9JW0VyfzJ3WLUnVOGtnj6kLvzwzIUjeZf5zBlmpcOjWI8n0bULZvE213&#10;Iw7tKMKxvevx5+8+xNJMO6Z6K/DJOwv47qceoXP3BoQ8swzpQX6Io7z34LndrfHnug8C1MluLSFt&#10;i635NDS11DZTr7lqLSHuCHfet7sTwefiwlKGNt3eHYnu4SiO24nUlbFIWB6DHFrNFNc0RLvEm0YR&#10;p2fd4PCcCxxWusJuOVUubbr9x5xp1Wk1lofStqZjf+B2lNLal0fsQ11MCdXmCULhKDOzOrxXmLHp&#10;angYTFEAjTqMZ3agXxaRyqfMfTdq/A5iILUOTVRedWHFqA8/gr5kKqIMZvR1VIv5wzhdOIalwkkT&#10;Sf5UAtVj0pCJ3n67YBE3qCzv5C7gBQXhJTDv5C2YOs7L6gy/bo7HjJiJzLrCa6jayo3CrY48isNU&#10;mnup2LZ4FyLHLd3Mdy577kdwBqlzO5VmBLclOMUhfm0UktfGII9wLfLKQp5bGvL5nrb5F5qO7utc&#10;Mmgr87CNSnQHwbnHZ4OJfrTbqRCHPDahnEqxzH8nKqkONcqnltCsUWMOlaKUZk9EGdXwSQxQZQ5G&#10;VWEiucnY8xaqwRpVW4QdpDLejiOE5RFa86OEZyWteh1VfktEMfriNP76Nr7Q+SKWNvZiKrMBC5md&#10;OJ3aRbvcbYtwFNOAviAqfq9iNPsdJXQJu529eLf7NiayCdPYw7hY1IUvNz/Cd0c+h7eLz+PGrnG8&#10;OfA8/vFT38F/fuuXeFBGsIZl44ONR/Ba3nYshMeii3mkPMANxeFe2B9NRRkVSkiGGEjuiQrmOuHJ&#10;tIcWeV9MCIqTolCaHodj6VE4nhGL2nXpqC5IRWlaLA4nReBALEFJO781IhKbQ0KxmRl2Iy11Ee3l&#10;egqRzbSV+6hiS+jQmniOpSNb8dXT/fhkfxVerD2Id6hAb5XQzRVF4ZNVm/CP42X413N1+M+b3fjP&#10;B6P4/aMpfGuhG/10lNud1yDX0QEp7h6IcXVFJF1Z/MqVOBzujeuHN+Lbo7X46ekO/N1ELb7WdRRf&#10;bz2En45V4beLTfiXSQJ5qgl/P16Br7Vvx49m6/By6xFkBxGatOcxBEu4rx8SI6IQzQIgXEMrn4BP&#10;kLSAJkVnAVSQFDAFSQHRAqe2KWl/C5rWfvpex+rcFhwt0GmbtV3H6juN+FE9qdSlujSpld60mqsR&#10;SA1VfM+Cq3Vv5pgn59S1rHMti1WH14M70VJbiuzUWNpxF6oyXxOIw8vdFQkR4VSM7nBREI01djZo&#10;mqAdhKUZ0qiZHm3Q1GyVzkzq3K4uR4He7ogN8UV16f/D2V/AN3Kl39pofufMJGkwMzOjLNuSZWZm&#10;ZmZmdrttN7fdzExJOswThglzJjRhZmbq7qxvveXWTGbO/957vuvOTpVKUklVqnr2Wnu/+92l2Do7&#10;SqWZjfzkKHTWlyojhXprC/Dc367EkU2jmOwqw5m9c3jhwevx6mO3o6kggXbxr/C1soWbORUvP8uG&#10;6laC6iXQ3kKZP+g/2zP1RbZJsaQqtWGxpiq1ob23lMLvaXOpKRJdtSj3oyU3CYfWXItUjxRE2Gjh&#10;Y8iKw8gDVqsdYHy5JfdnBcNV5jC43Ax2tOu+VoSInQZJjvEo88xFLaHZ4F+MRtr1Lv9qrI8fw0Kk&#10;DGHsUMaby0ih6cAuWkHCM4DLoG5luOYklVUnrflwEC08VWaTSwHKLdJQb8ffgqq0171eybe5KWoa&#10;i1HSPjmuTBR2IGYzDlFJHtRJVp9tOEWLfpKK88r4nbiSVv1M4k7sDZdUchuxm6Cd8OzAsGcrFXCL&#10;0l7aF9yEBoIr3y4NGXYJiKL9lrmRPFlRuBmwsiQ8pWPIz5T2yCIYIXwu1DhQidGMs6ZVt9ch2ioM&#10;cXxfpmOsojgz7Kk8xb7bE5wOiShxTkOlY5bSeVNLODc656LDs4TWOhfNBGivfxV6WUGMBTVhjaod&#10;ojSVlG9qSdzcjjFvCTuqp5VvQSsBV0fIyxj0OleC05H7c81Ft38JBgIqsCGuD49MXovFuCHMhbZh&#10;S2QfdtCWb5E0fQGdWJAwLu0wRr0a0WrPCs6eSpW/1b7SaUxH1qPXJwdbYttxf88x/GPiFlyZsQGH&#10;wrpxNm0anx55Cj/d8RI+2HMF3hmaxz/rB3AoMBrDbv78Pu5UiISj2gNlKk/UBPminjdyNW+ukiBP&#10;lNK1lRCCRYEeKJbCbeWhfqiNDEJrfAjaEkLRm6bDeGEyJopS0ZcejaZoFSoIVumcySJ803kzZ/KG&#10;zeDNmkL1k8yS4OjEpRNSnWyQ52qF2axo3DPfj3umO3B1axGu6ijFzsIYbE8JxH0dWXhmOA+vz1Xg&#10;mwMD+OnUlKI6Pzu1HQOhPog3M0GIlQ0C7B3orszhudqQ4sEUs8nh+PtQFT7YPoxXqSo/vWIb3t45&#10;jrfmmpWe9A/nO/FoeyFuaUjkZyTjkx0DuLq7DHGEpr+rCzQSa0mYhQcEKUpTwpAEYKLgpD1TQKkH&#10;kkBID0290pQialKW8j6BqMBM3ifgktfqrbm8Rh4L2P6nfcr75bECUJ5PgaaoS1kKNGVdFKe0ceo7&#10;qGRf8h5Z1/egyzaBtjy+JII15FBHJdaMtiCRtsGfxPV0ove3toUPrUFKTCShaQ1zA4NlaBI6Ak0z&#10;w4tFRuYIOC/acz003agyZepRH1c7lGSlYna4Dw0lVLO0K7kpMSjIiMdIaxUeve4obXgv+quysXf9&#10;MB687SRef/5uvP70HWjKT4e7oTECbR3gbm5DcBKARpLJXUYFCaz/M9xI1kVlShFVKintnGwclHHn&#10;DtaWsLa0oN02hZexM2q1RWgMrqD9yUayWwq0VFCRNhrEu0RDZR8CWyNnmK2ygckqKxgINFcQtkYO&#10;CLYPRqSDFmnOCci2o0W1iUeJC2HnXYgmL5mioRL1DqVoc63BbPggpgjJaUkVRwBOerVh3IO2nWUi&#10;oA0tLgSJcyFGw1vR4lmMMisqcWcC2KEIzXYlaLWrwBit/nwIgeA/gM2qcWwLncGu8Dkci6XaFEtO&#10;cF4RS7Up0OTjs8l7cUC7gSpLJnmbxkIwLXpQnxLu1O1dix7a2VafKlS45ysjnKIJvxCzQHgbe1Jt&#10;XoSmoRfPkYQc8aIy40Vs4o9w00DozFWIsQ5Ves1jaNtjzbkuYUZ2sUi1jkKmbSxyHRNR7JqOClrp&#10;Cod0VDlk8BhzCL9CNLsXKNmL2nmeRFUPUPVO0IZLrKa0a0oPusRrThKiY6w4Bn3q0EPF2eFVocCz&#10;nUq1hcq1gTBu82El5VeOa9r346bOw5hgZbAQ2kFgDmFvwiQ2hfViA9X91ohhbI6QpClt6ONxr08c&#10;wI19ezCgLub3SsFsZDOubdiGuzoPYn/iMNZR9S+pm7BP14oTcVRSdWN4p7wTL2aV44gmhsrSA1Ve&#10;fijnzVYWHogSjT9h6IPqEOns8UMVLXg518tDuE3tj1q+pjY8iNdbMGpYqsL9UKPxRmO0P1WmGgNZ&#10;kZgqTsY8r39Z9mdQfSZHoEobhFza9iwqzyyqIYFomocrknkzR7u4Is3bHZkeDsh0NkeT2h2LZWnY&#10;WZmJ8aQwjCaoMaz1xu68SNzYnIUnJirx/EwVPt7dg6+PTirp6U7VFyHOzAg+dGFuFCYevE/ceM8E&#10;GBmhhZXAnYTgx/tm8N1NB4FXH8JP957BRwen8O2JtaxcmnBfZylOVUbj2dlqfLhjGEfrcxHnTpFE&#10;NRdGmIX6+iHMnzZaMh9dVGgCPr2SE/hJ+TPo9OpRD0oBo4BKnpf3CdTkOf3rBJgCR/2+9HCUbXrF&#10;qX+vBLdLr7z0tgso9cDUB8ZLp5CznTBrubNJD3h5rx7A+u2XNPNkb11LRdRfiXitD3wIO1eeQBcb&#10;O6VDqKq4AKH+vjCndLc0NoaFwFEmOrsITWUMuAJRAosS35wn3drUhAcoGZz5YzjaIDlag8H2ZtQV&#10;58HH0Zon0x0Rah8Mdlbj+mPbMNNRhabsOKwfaMLDt57Ca0/chs9feRBvP3YfekpK4UNLHmRH6ltI&#10;6jgHfg9J3GHJz/2fYzTFmosadaJidpUJ1lgB2FqawcGOS74vS5WI9pgqxfIV0GLHUy1pqTLDTYOh&#10;MvSF8wonWKywpT23gfEKCxivFsXJz/urORwvtUPwam/EmoahxDUDhbSkxU4paPQlFHzLUWKTRRVS&#10;gUF1F/oJgH6/VvRL0Hswb2JJ1xbUoyTgnQnrQ6t7KUqsUhVr3xtajxqX5UnKBqg+x6lSe93q0eNS&#10;p0ybsU2mv4icw27tHHaErsFpSUQcuQV7Q+YIzB24LmWvAk/pEBLbfiB6gzIX+4aQUWXKjUlVNyHV&#10;RJVVjY6AWtT5lCLHIZnqMQJhlqwszXwUYLqvdoWXAe0KoRlgzhrZzB9qqk2teRCiCMwIZYRQMBLt&#10;dIg0CUESbXu+e7KSASnTLg5pVlEodctAjWee0gbZ4J6nKMNmQrMzoBxt/qXcno065wI0uxWj37dW&#10;GQE0JIHtHrVKQg8ZUjnH5bAXn6PilDbfXr8aJaNSqzthR2iKit1ZNI97p6/HunhWTupWzKs6sER7&#10;vxTeg62hndgXM4YdEUM8B9xnSCuWCMxHZq/B9lyee680tHvm4GDJPK5t3IUTBXNUurVUppWYCq5G&#10;sVEgpgJ0eLm3H8+WlGHR3ZPf1x6lKqpHdQCVpD9qQgNQrw2k5eZ6BGHIZb0uCHUaASWfCwtEoyYI&#10;jYRlU6QazTFhaIkLRSdh2ZMSir40DQbSIzBIUM6UJGOhKhPzFalYX52BqdJUNMaFIS/IG4X8rLJw&#10;FYqCfZFDkGb40bb7uFKR8rsEeyLf3xXZHo6oDAlACddz3CyR62yJCg9bTMWF4LrWAtzdW4jn11Th&#10;7aU2vLV9ANd2ViLOkgLCVNIj2lFUOMDZnPf+SmMUOtvhju5yfHtmET/ffw3+eO1RnHv2dnx143Z8&#10;dnoeXxzbhF9uPIa7xqvx3LomvLqhB/sqsxDlYk1YeiOcwAsn0PQxm35UmgI8PSAFhHoYCogESAIj&#10;AZQefgJNKfrXynYBmkBRijzWA1aeF8Dp3ycB9Hpg6lWjNAtInKbMfKnEdxKYYs2lA0iJ3XSVsKXl&#10;7yCfI99Xih7Ksl32I89dMtXNGmPvGmxf1w+digdE2HkJYXkQEUH+aKsuR1luJmG5imA0JBgFjoQm&#10;QWliYAoTqjopStsiVaGpgbQrGihtiDK/iaOtOWsMHzRVV6CqqADO0uXvZAs/T2f0ddbgzKEtaKRF&#10;yaM16arIwp1X7cerj96GNx6/FZ+88AgeuOYKhErbh7k1fK1d4GXjAidja1ivpOrlD2zB72B6EZSm&#10;BLeJFD6WjitHO2d+viMvCBs429Pm84C9nTyR5BeNfO8UFNgkIdOGFtUyQklO4W/kA7v/RVVq4AhX&#10;a09YG9jC9DIe50rCmWrT/DILpcMkyo6W3igI6daRyHVIQJl7JqoIiRKHLGUisza/BvQTmt2BzbTs&#10;kupM4jM7CMpB9Hs3o9ujHkNBregLaqTyKkALFVRHYC26VQ18D0FJNTij6cWWmAlCZABTvt288cex&#10;XbsWS1SaO8LW4DDt+SHNJhzWbMQ1yftwOkbU5i6cit6GI9pNVErrlCmIN1BpbtVNYpog6iGEJJi+&#10;M6gOlfy+2Q5JSgajMEIw0MwPnga8uAWaRrzgTH3ha8IamzY9QiZZ4zELMCMsVIiQ0UGmKiRSZSYR&#10;uml20UooVgGVWy7Va5ZFNMoc01HnRlh6FaKLNrrVR84LFWZIDZoJbBkaWe+YT/VXQ5XYilGesymq&#10;zmna9VmeuzUh7RgPoNqk0uz3rkKXZym6vMrQ5lFMBZuG6aQe3D93HfYULyiKVZTkeqrLhYB2gq8F&#10;u2KHsDNqGJuoNmeoYg9kzOJR2vj1cV3cTyatfT5VZxf2lqzF+iTpKCvi9yjFYnwzRnXlSFhpj625&#10;+Xh47SQmI8PQqPJBZZgPyrV+KNUFEJACw0C0RgajNToILTGBaI8NRmdsCEso2ujaWlhao1Ro5msa&#10;dYRrpLRlBqAlOgAdEqyeqsFQZhTG8ygYqBL3dVRgb0cJ9tD67u4qxabmQgzkxqEuRoXGGDUtvYbQ&#10;1aCeAC6j6Mj1d0EVv0d9bDgaYnUoosjJpZPL9nZGmjstvLM9SrxdUe/niIXEIFxVl4J7+gtwU0ce&#10;1mdEIs7KmL+zKVwsbWBvYbc8eZqxHRLMLXGkKhcfn1zCV7eewG9P3YHfn7oJX962B59euRm46wxw&#10;37W4Z7wRJ2tScZbfeYCWXuNkiTDCKFTARWiqfHgNubIidvi3QhTACYwEQPJYD0F9+TNI5Xk9aAVc&#10;8l55jaxL0StAAZq8Rq8S9TCV1+gVp/5zJVdmEGEps2FKG6eSS5NqU4ApUT+yDz009e2asn+BssSI&#10;yvsuWTdcgZO7pzHaWUVZTco6UCHaWiPQ3RUJmhD0NVahoawADhbLyT7NTAlMUwk3IkyoLPXth8sd&#10;Mv/umBGlZ2ct4LKArxdrwvRUZKalLge/OztAJsHva6vByX0bkZcYjmRejFVZMTh7YDNefozQfO4u&#10;vPfKQ3ji3psQSeg6mZjBy8IBgQRnql84MgPCaKPdYbuaKncFQS1znhvw+xCaAlFpu7S1kR5zGQ0k&#10;GZcc4Mkaz9/NH1oXNTI8pe0tVRmxEm0aimDJ+GPpB6uVdrAiLG2N7WFxuTmM/sp9X2YMs5WmhKY5&#10;3I3dEekcoYxFjzENQaFnGsp9clDnV4xy5zxUORWh3oWKyquG9rGeyo4QpNrs8+9Ap2cj6mm7O92p&#10;LOU5XwmpKSUEctEb0kSoECi0oQKUaS3BQXis0wxTaQ4oQe4bVVO06FNY69GLRb8JHNVswdmEPbgy&#10;bjeORyzimHarsu2IZjOOJSxhu2Yai2ET2Bw+RrvbQlhX096Wo9olH6UEfY5TImLMwqE2ClCmvpDh&#10;ol5G0nsubZq88KgyBZpi0WWCtSi7MERaqxFjFYZk+yhlat8kqwhl3HmJezpBnI0G3wKU2Cejkta8&#10;ziWH0CxCh38ZGj3yUcxKSix7E7e1eJagiRVGD633kF8tej3L0e1ehlFWGpMhLZjVdlBtN2CAz/dQ&#10;XXZLwmNfCfHKwlh8K64dOYw9FfPoI5D7vCswSis/L51tVPBrqTK3xAwqCTim/FqwO3ENnpi8FXuz&#10;5lh5Uc1qG3G0bBb7i9dgIroZVc7JBHwKVX4ODpSPYG1uLcpcfLnNCztr66DjdRzj6YbKOB3aUqPR&#10;lhKBNl6z3Yl0UMlaDCWFYzglHOOZOkxkRmI8Ixpj6ZFKrslBbu9PDuNrCVOCqytRhW7a5454LpNC&#10;0U+1OV0Qh42VtNcNeTjUVYbjA1U4NlKLI6N1ODrWRHjmYyQ/FiME6Fh+EkbzEjFWkIAeqtTqCG8C&#10;3A+9mbG099kYyUlGd0oMqgn6LH9PpFIdZ7taoT3UDRvSNThSmYrF3Gi0hNDmWxhCZWGGQGnTtHWA&#10;rzPVmx0t7goDdGgCcPeabrx6cB1+ufsMLjx4FT65agnf33gQf9x9Bb69Zh/2lyRhIk6NqcIUZAS6&#10;IczNTplCV7K3C9CkiIKUkUB6pSYQEqAJzPRglHU9NAVwsl0Uox5+8l69mtQ/L0Xep4eift+ylM/V&#10;Pyfvl/fK95Aij1UX96vsh2CX9wggpdNbXiv70XdYyevkeQGp9LDL6KFLFobKsbSmDV11+QjysIeT&#10;Ja01oelNeGbERCjDICvzM+FF0FmyVpLROZbmVkoxJ8j0bYjSEaQfnSPQlDhKyZZuZ21GWDkhPjoS&#10;SXFxkJkqXR1slDjO/o46XHlkCTnxochl6asvxKld83jlsdvx+rN34p3XH8HLrzyKrPRYpXnAxcwG&#10;gVYuKAqPR292GdJUOnhYOsBmtRlBx88mLM2lEKDmq4xhS9vhyAtCya2nhBlQTdl7QOukRoFfOvJ5&#10;s8j83ToTQtM4QEmJ5mvjBydTV5heakFYEpqXmsDochMYX84a2dwF4S6h0NqqkeQSgyS7SGRLxh+q&#10;rCzrBFS65vNGo4rykPm7a9DhWaNMNzEU1Il+/3YCogkDMlIoqE0ZRdRHKNS6FqLUnpZeIOItcCFU&#10;/SQzUBVh0oTZUMmiNICNoRPKjJgSf7kxYARzLn04GLYRVxKah7WbcZZq84qE3VSZW3Aqdgf2R67H&#10;Tu0abAufwnxQP0a8xPJ3oMWtAiU2mcizT6KFS0Ii1XK4WQgCjEVpLkNThlH605oLNFUWksHdB+EW&#10;rCTsNdBRacZahyHVMQapBGeKbaSSZzPHPh5FTilKJ1CZE8HoXaTM89NChdlK2NW4ZKNcQrRYqpyy&#10;eI4K0RtQhYFAniNfgpEqsk96w7VtmAhtxjDhORoshdbcpxztBG2zdwHWpvThdO8e7K1bj3qvXHT7&#10;lmFI5hAiNGcCxKLT2od3YjK4kWq1DUdyNuLZmTtxKHsd1nL7pth+2tXduGPoOPbkz6DNMxdl1lGo&#10;do7lvmuwtYj7KKjEltJKLORkoz8pAR6XXQ4bFm9zU6TSHjckhmGiLB1zVdlYKE/HutIULJQkYl1x&#10;PNaXJmATH28qScH64gQsFMWxxGKuMBpzRdGY5XINIbm2IJ6fk4CtFWlYqsnEUm0GFuszsa05Fzup&#10;3PYNVOPASD1OzfXi7OZRXLt1Etu7a7ClpQRbWwux1FaERb52a1M2ZssSqFaj+F3SsL2xANubi7C+&#10;lqAtSEYHAV+ldkdNoB16tR4Yl2Q8sUEo9XVEvKMVErzdkRauhpa21UuUmKcXXA1WIsr8UkymqHFl&#10;Rxle278B7x3chBc2DOHTE0v48cYjeH7XLHp1PmiJCkZBKIUIlW0EFZwy7zjVmwBJ35GjV2ui3vTq&#10;Ug83PfAEcLLU23J5vx6o8hoB3p973v8bllJkm+xT3q9/Tv8ZUuQ7yGNpK5XX6uEr30egKGPUBZ56&#10;yMq6vEfeq2y7GAx/ya65FhxdGsNgSylUng5wMDOEi5UFAt2ckR6lQVVuGjrqKuDv4aYoTZm358/Q&#10;VMKAlB71/4SmdBZJoLuVmTHcCVyNOphFxVrHATIRvbOdFWpLc3FgaS3yE7UoStFhsquW0FzAY3dc&#10;iXdeuA//fPkBPPfig6irK4bhystgL+2UBpa0ELaIcKCFpPL0lGJFO0174WhqAwcjKlwDSS4sUQCS&#10;3UgShxCYigz3gZedJyKdwpHvlYZS7xwkW0UhQpSmkUDCDz4WPnAxdoX5pVYEpQU/1xyrCUzTlRZw&#10;t3RDsG0AQvi6GNtwpLvEIcpYpQR459olU2nmoMmnEs2eVYRmNUZ4085Hj2BGO4jxkF4MEphTVEKD&#10;/s2EZhOte40CyirXAlS5FWIwoh296ka0+1ai1iEPLc6lSrb3udAhwmAIS9pp7JTx1VHrsRQ4hT3q&#10;BZyM3Y5jUYs4m7IPVybtwVGuH4texOHoTdjP1+3SzhK209isHVOSiXRLijiXYhTYU/nbxhGaPH7L&#10;cASx0pDZKb0vQlNiNf1lgjWZL8giSJlgLUqKlVqBZrr0nLPCEGsuPeeSqCPLJhY5tOflrhLcnodq&#10;12zUe+Si1Z9WnI8bvQrQ6JlPkFJpEqodhGknoSrgGw9vxJimEQO075207y0uBWimIu72lWGmpVSD&#10;GViT1osjbdswndWPWt88BZpdfO0EK581tORrqKbnAmnvw9owyfN4KH8BT6/9G/ZnzmFW1YrNkr29&#10;YTcen7sFxys3o9+vjJUZYeyahBbfeAxEZ2EoORsTWdlUfXU4PdKH+mgdbP96KaxYGVutNITNpZfB&#10;dfVfEOlqg3pet5MVOdhKkO3uqsT+nioc6qnGsd6a5dLH9b4qHO+vwsnBaqWcGKrDseEmnBxqxhWD&#10;zbiS5fRwM05NtOLKhWVA3sh74I6j2/DM7Vfio5cewXfvvwx8+wHeeeYhHJnqIVTLcHSoHqdHG3CC&#10;cL1ipA7XTVN9T7bw8yqxuT4L06XJmKTlX+ypxen5EWzm/d0WG4zaUC/UaPxp58NQogtBUawW7WV0&#10;AWnx8HKygQ/h6WpnCbeVlyDK7FLUB3tgPjMBG9NisCc7HncPNOKZxWmc6KtFidoNudpAqFwdEULY&#10;qjyXw3L04BI4CbgEPHoo6nu79eATMAqQZF3gJY/ledmHvFYPRQGuKE3ZLq+RpbxPPk+e10NRv88/&#10;b9c/J49l3xqVSnm/PJbPlCLCSqApnyMAldfLUuAp6wq0KbykDfSSAxu6sH9jH1or0qH2oo+3MYeb&#10;NS21kx2yYiNQkByDxvJChPj5wNyYKu7iOHCB5/8ETT04zQzNIJOZWZlRuRKa6iDWIEGsOXw9EREa&#10;TIi5Iy89Drs2TqEkPQaFyREYa6/C0kwvbji+HU/ddw1efvpOPP/E3RjpbSWIJYu7JW23JayNLHgR&#10;mxCQFkr7pquZLbwITi9r1hIsnlSfXlZOvAhc4GZrB28erMzX7OHoCg8rN2htQpBhH4tMhwRa7HCE&#10;rApA4Go/+FFR+Zj50oJ7wGaFHYxXSriRJVavMKX9Z2WxwhKOl9nCe4WzAs3SQELXRqcEeDeFVKDa&#10;s4A3cgna/Wt5o9cRUDVUSm1Uly1USzIyqAnj6k500iZ3eglcS5Qx76XO2VRpWWj0r0BXSD1qnHJR&#10;Tcsu49IlTGiCSlU6kLZqJ7Enci12a2axPWga2/wmcUi7EafituN0/A6lE0iWEop0NHZRmbNd2j93&#10;EpybwkYxGdipALvDuwZVkjPUKk4ZFRRtHQGVSSB8pddcyafpCQ+qziCqTIFmoDGtkIE3Qk0DEHkR&#10;mnLc6Q4xSLePRgrBK+POs+3iUOCYjBLXdJQ4paLYIZmVQSaa/YvRFlhKeBYTTkVoCyAsg8rR6l2I&#10;Btrt7oBS9KsqecxpKKFiL7dJRpsk9vArVWx9O5/flDeGa0aPYi53BIUuqShzy0B7oEy3UY5JVSOh&#10;2IbZwFYMytzrVKYnqzfjjv4T2BA7gDlNJxbjh3Bn1xE8t/YmXFm7k5VYE0YDK3k+CtHtl4p2VQLa&#10;dQkYzcnDaGY69rQ34OBgF9Q2vNZWroaFIa95Vthy3VkZrILFCoJ0xV/gYbIKoXbmSPYRB+SP5kRa&#10;8txEzFXnY2tzBba1VWJXRzV2d9ZgZ3sFNjeWYqaqEEM5qRjMSMRgegLWVhfhyRtO46v3XsD3H7+B&#10;3778DPj5OwC/Xyy/AX+w4A/8+OHbePyqY9g/1IpNdQXYXJOLxbo8bK3Nxd6OCuwfqMPu4QYcWzeM&#10;B68/gQ9feQoXvvkYP3/8Ft577jH8466bcfW2DRipKUFpIl1CmD8FSwxyE3VQ+RBewWHISM+Cr501&#10;PAxXw9fAAAkubsj390WphzPWUdxcy8+eLM1AjK8DIkP8EBJA9UhgBnoGEFBeCuwi1GplKfDUg1EP&#10;NYGYQEtgJc/LUrbJ6/Tg1K8LuETxCcwEbAI6/fN6oOr3J0UPSfkc/XPyOj1gBZrhwcH/grcU2S4q&#10;VvYv31E+Tz5X3iPb9cDVJ/q45PCWHhzeOojR9jKkRqoQ7OEED1tLBLjYoyI7FbpAT+iCSX5vD8We&#10;/zc09cDU23R9G6dsl3ZNGZHjRnUZ6MsT4+MObVgQSvKzEK0NRTZ/rMPb16MyOwkVWQnorilAL23F&#10;9rkB3HPDYbz2OG36E/dgy5pR2BO+ZibmMDGxhCGXhtK2amgCa9pyO0MLOBoTaFSXruZ2tPG2tNjW&#10;cKbSdbWygh9rBw8HezjbUN5be6AoJAdl3tnIpKVMtYuFzlQNmc870l5LdeUPp1WusLrcDkYrrGCw&#10;ktCU4PYVrCC47m7kTCvriTCzACTRnopijTEORZlXDur9ilFHG9noLRCgxaQF7/WmvZRhlN6NaHOr&#10;pnoqQ5MrlZQ7IUIVVe2ej3yHdBQ4ZxI46ajzLqYNJXhp0Vt9CVffGowENmOainN9yAC2hIxiDyEo&#10;sZgHNRupLLfiBCEp6vJ4zBIkDOlk/HacTNiJEwk7qEo34kDMBiXOc42qH72eDWjl9ygjmHMJqXTa&#10;9CgLLVSmy51BPoa06Ibu8OO6TLAmbZpBhGaopIezVCHGJozHrUOmUxxLLDIcYpEuiTrs45BlS6Wp&#10;jENPQqZlNBIMQhG3MgQ5FjFooLWu8eA58s7nOcpDqWMqalzFpueinfDsDZA5mKiG+DpZyrZWH8JF&#10;14CdFXO4onc/1mYOosYnD2Uu6aj1zFM6mPr8KzFOG782tJ3H14pRnu8Tpetx5+AxArMHY6yEFqK6&#10;cUPzHjwwchpXVGzEGCu1PvdiDBPeM5FVWJNUgfn8agymZmOIwBjPysSZqRHsGOiE/YrLYM7r2cTI&#10;GqaGdFcGy9Eiyqg4I1OC1AhWq1bD8q+XwXHFKriuWgnP1SugsjRHCIvGxhI6WyuoTQ1Z6RgixtEe&#10;0bwJgy15j5mZIVejwV1XXYkLv/xwEZAXWASPy2u/c01w+Ts3nFOe4sofv+CXz97He888jKduvAKP&#10;XnsST9x0FZ6/8yb886G78Omrz+H3bz/la+Wd8qbzy+9T/rj+y3cYaqmBveGlcLM0hL3JSro4A7jZ&#10;2cDZ2Rc6TQKi1Tre++EID9AiP70QHbXNiPXxxubqYlwxPYjMUNpvgaw/bW5wIEWRCn7uAq1lAEoP&#10;tjYkRFGbUvSAEtjpFZ4s9UCS5wSgAjg9yPRLUZgyZl2KgEzeK1AUSOohLO+Tx/r9SJF9y3Oy/z9D&#10;U5+eTtYFnvI+fceP/vP01lxfFHgTmmLRL9m/vg1HF4cxP9yIusJ0xKr9ebJ8kKRRoaW0AA0lOTyB&#10;AfB1dSYACcn/L9AUWOrDfiR5seTBFCW6PNbTFW7OtkiKi0B/ZzPio7SI0QTh+J6taC7NQV1BOoZY&#10;M7eXZ2FusBHXHNuKp+6+Bi89dDt2rJuCCy88U+7TyNgCq/hZBqYEGR9Lb7l0/EhnkOUqWqjVhNtq&#10;U1hR6TrxNcGU1cE8aGcrSziYW0PtokKJKlfJxJNtn6BMSZtFexZvF0ULSsVlFQJviwDYrHKhPbeB&#10;8SprWnQLqk5z7tcaLoZOcFvhiGjHcCTY6ZDlRkDQnkriinq/EgKhELUEYaNk4wlsVOIu6xyKqIia&#10;MBjSjj7CdJD2UdotBZplVJnZdilUawnQrVSjimq1iQq0lc/XeEjHR6EyYmhKJirzbcXWkBHs083j&#10;sGR0j9yEUwnbcTBiw8X1bQQmwcltx6KXQXqS60cStmKHbhYbtROYCR1EL5VvrUcZz0EWsqgI46gU&#10;w8zVCDIhNA3c4bXaVek9l6l8g8yW08PpbEKVFHECzWRCM1XaMqlQMwnNTAJTwCnp4ASY0lYs8ZqZ&#10;VLHJphrk8twU2SUi1zIG+VaxKLJNpApNRSmhXecqMZxUlawopjQS6C89/GUEZh7Gopuwq3IO++s3&#10;Yii6maDM5bnNoVotZqVSig5a837/KowE1GJCRUUe3IhtKZMKHOciGmnR67AtYxT3jJ7B42tvwO7s&#10;cYwRzmsI2h77TIypirE2tQ7ri5uxuaoV07llmMmjqq2sxZ6ebgyWF8H4L/8bZnQ0RoaEJpWmBdeX&#10;J/eTpVz7FAasrG0MzOFM1+POdV8La/hZ0uqaWiDE2h5hUixtCUwXJHv6IcKFN72tI6qoav/x5NMK&#10;ygRp589fwIULfyiYO8dyUWMuQ5PlvIDzj/Msv/KRvEI2/Egu/izPLj/W//F1F87/zvdc4DN/KK/m&#10;rpXt333zKfJox+1NV8HR3Jj3hSlsea9YK8OiHWBv7QpdSCQ0IdHQ6dKQkFSA6KhkJOmisK6rGS15&#10;6Qh0tScUab9l+l660GAuQ2ntBUgCNT2wBD56sAmMBG6yTSC2DDbp9Xb9F1j1alEPQP2+9EpQACj7&#10;kO1S5HX618i6fJa8T/9e2ZcA78/vEXDL87JNr1r16lK2yVJvy+Xxv6DJbdLTfsn2qVoc3NSPo0uT&#10;GOuoJTizUF+Yg4KkWJSlJ6K2MBNhvh5ws7f9P6ApuTT/DEwpiuJUlCbtufwIvLgcbCSLiAtcnayR&#10;mRqHod52RIYH80S74hCVZk99GapzUzHSWoO20kxMdFVj35YJnD26FTee3Y+xgTY42RGakimeqtKY&#10;6tKExYCPVxsZw4C1vfFKI5hK2BHBqQe3N615diRvbq0GgRLxb+eEUEIzySEK2ZZUSVYxiDfVIt6c&#10;ALfUQGMRhgDzYF783jC/zAEml9nAZIU1jC4XpTj9AgkAAP/0SURBVMnjXm0Fu9W2sPsr1Svta5pL&#10;HHI9aUV9shBvEo58qrYmqiTJAi6JPFo9y9DmVYUmtwoqqipUOxWjxoUQdS9Bg0cRb3wqTa8CFLpn&#10;UbWlIMooHOVuOWjzoxr1KUMN4dnoRdXlVcabnRY0oAPbNZNY49qBnaoZHNJtwNHozQpAT8YvUnVu&#10;whEqyyuSd+KKxD04EbODr5vFDrXEeM5jk2YCk8F96PZq4P6r+X0zCbxUJFAhyrQWgcZUAVSZAk1v&#10;I94MYs3/1HsuHUFxVONRZiroDAKRYBFOhRmrtGlK1qN4AjLbluAkNAvd01DuTShz33lUn4V2CVSX&#10;KciziEYpQV3hnosKqmuJ3+xh5THoS8UYVMfjrKESzsO2wjHcMXMKu6rm0B9Rjya/QrRQebayUpIg&#10;+R7/CnQTmjJpWq9XOcZp0afD23B730nsSh9mJUNbnDVKxXkcN/ccwrbMEUxrG6jaSzHP8zvpmY82&#10;9yS0qFOwprge47nlmOdyfWE9DnUNY0dXD4pjo3gNXKpccyaGNjCnRbekPbcwkFA3Yz5m4bUunZB2&#10;BKqzgRU8TewITDt489oPsiRY7F0QYUtYuvsh1c0XkdZOCDazQW1mLt5+9TWFb79fuEAVeUF4ppDt&#10;D678ocCOEOU/eYwLxB7LhQu/8bW/4Kfvv8B7r76Arz56Fz988QnhKSAVJhK6LOfOn1eAyXdzP8t7&#10;WobqH3jttecREuQFewsTOFny/pQ8uab2sDF3hqWFPextHOksKZQ8g6AKiUVYeBIBGYkYdShSozUI&#10;8ZH2SA+EBPpDHRiAsABfaPx5vbjy2HylzXE5ybAATiAmRZScq91yR44ASQCnoU0WcKpklA7BJdvk&#10;sYBNEhIrS8JNgSaBK9CVdemsEpgJEPXFz2N5qVeU8rx8vuxD1vVFHgvY/7szSL6vfMd/KVmv5TZW&#10;+TzJsiTPS4IPiem8ZHGsFtunm7E42Y7+hiLK9krMD7ZhoKEEBzZNY//mWWTGRvCABZrLWY0sREHS&#10;estYdInZVNSeDGlkUbKpy/aL9kXiOiWju5+nxGvZIDctCSN93TwpPrQDlpgkEBtEaRZnYKq3AY3F&#10;Keitz8fSmh6c3DOPE/vWobmmEI7WtEUEoSlrdFOqSXOqSRMWI17EBqtMYchixCLANr5sNWz4napo&#10;+xcnaNGaqpCqDaVN54/o4I9YGyok8xik28QiwSpK6QxJtotBtIUG4VZhythz08uoLC6zhMnllrTp&#10;VBqEpjHhab1S4kW94Xy5vRKvmeWcgLqAQpR6ZCHPMQ3toXUYUDei10fmxalanseboKx1KkSlfR7y&#10;zVJRbCPxnASAXwXqPAtRbJ+CfKqvUheqXiqxMrcsZcRONdWqhCN1+FShx6tGGXq5NrAb64MHsN6v&#10;H3sj5rAnYh6HomnTY2nT45aUcihC5rXZjiuSdmNPuMxquUDYrsFWzZQyl/u4fzc6aGNr3IqRbZ2M&#10;GFYcGotQqMwD4WMk7ZnLAe6iMkO4TWVCtSkJiA14ka32RiShmWytJTTDkCrj0J1k7Hkcks01SLWI&#10;oNKk2nQhIJ1TUOKegQKqz3Ja6kbfAlTz2CpdMlEv6jKwCl0+5einql4T0Y4R2uwpbSuu7zuIW8aP&#10;YzF3FEOhVJ7SYRNQiU5vWnhfuhGq0hbCVjqB+gjPXt8ynu8yHCpZwJnaRYywMtqXOYZr27bjQO0C&#10;OjVVON61HVd1LfF1GRj1z8baiCJM6DIxm1GEuaJqjOaUYZhKszkhFWtbanFoYQ0ivX1ZeRrCkkC0&#10;pDW3oKq0oIOxFCclwoDXmBQrCgVbXpcySZ87gehpbgEfc0uEWNnzerJHhLUjMnyCqDTdoKLqLE5O&#10;w5svvqxA7rffCUEBJKG5DExi7gJNuSwFeH+wXCBEuQ0EpqjK879+ha8+fBXXHtuJI9vW4jouH77r&#10;Orz1ypP45rN3cf6nb0ninyg+f+EnyL5YFPguW/UPP3gNkRGBsKE1lzm97CzsYGtOaFINO9lLXLMt&#10;weODyLAoqIMjEKVNRpwmEREqLXRaHcJDQ+Dhagd/b0dEBHshSuWDaJUftHSoAV7u3O4OXzpLmVNH&#10;xfs8hFAMIIQkF6WkjJQ+DnleHSjDIP0QHhSAcAJYJdAkwKTIegBBGCiApBpV0ssRtl50vAHenkoJ&#10;kqQbngJmvk4UL0uQr9h2FmUpPfmEqZdYfl67BLECeRl3TluujBCSz+L385aRkBdjNWUpo4SUOYUI&#10;Sxl+KY8FmmLRLzm0rhcH1/URmm0Ya6PlqcjEaGspNo604LpDW3H1oW1ory6lPXeBNS8IC1NbAlEu&#10;IAvFeotlNuaFY0w4SoIMY1GDAlBCc3lpBDvpWOLJ8uGHJkfp0FpXyy/kAVszE7TXlaOhIg/VxWnK&#10;FBhrBhv4PcqwQIt+YOMY9q4fR0l6PBwtzGFjIpO22cGCS5PVRjCnJTdbyc9dZQKZB92IF6/xilUw&#10;v/RypGs02DHbg8PrBzBWX8jHKgS6UWrbeFMxRSoZeXJ5U6fQWmYoKc+SlInCIi3U8DbxhtVKW5he&#10;ymO4XIC5XExWWNKG2fOm4H7MWNNRjaVwX+UemSjzyEWsCQFsEoPewFoM+VExuZSgw71CGdHS5UtA&#10;0Ea2cdkX0kS1WYocs2SUO2VDLGdncDnqvHORRLWW75KKStr0rpAGqqsqdPP97e60lB41WKMiNMMH&#10;sT5kSInB3Bst8watwx7tAoG5Dccjl3CS1vyq5F3YG0ZgEqrHErcq7Zp7ZcrawEHM+vdh2L+Fiq0M&#10;eVYpBGAsdFYaBBOQEnLkZuBCtUk1QbuuFmhSgQYb+ijDKXVWasTZhiPBOhypdhG06WLRo1DkQUvu&#10;FIMUy3Au41FEWOY6JrEiSUIhVXQhwVlFYFa7Z6PaNYsqu4wKukRRmd0X5znvCarGDVSGD22+BRsz&#10;h6gmS3keKzFApT2oTMxWhf7AerQTkPVurEwIy07fEp6fEszoWnB18w7CtQyb4ntxz/BxnGxejy2V&#10;I7hr9w24YuYg+mOo/H3i0BuSgBFdIjZmZ2N7WSnVZQlmiyvRn5ePHeMDuO7IFmwa74OriRVsV1Ig&#10;rKTL4PVlzuvLnKrTQiptWadgkGLJa92axc6YatPMCq6mZrTfdgimRQ8jNBPdCCBW2H50aGVpGXjl&#10;pWVgnv+N9vkcVSQF4B+Eo5QLCiBFaZKPfM05LhWgisk+/yt++PJ9KszH8eDtp3Fi1wwObB7E8R0T&#10;OL1vFlce3oCbz+zF3dedwJP33YJ3Xn4Kn3/4Jn4TiP5BpapI2XP4+YfPUJKfBCuzFQSkNcEpc2fZ&#10;K3HVkrDHw1ES97oiVhODcIIyTpeEWF0ytOFxCA2NRGZGBmoqCxAZ6glPBwO6OGtoA6jgBJB+Hgjl&#10;ejghGhJAi+0nCTb8FKDJTI6+BJiHi5MSu+lFAIn6UxNaoWKTqfzUPr5KHk4pQQSmzGwZQGh6O0mc&#10;Jd/j5kTQCQx5/3nRkvsKMAWikg9TFOrycyp/Kl4WeU62CaCDBeIBhPPFIZRK9nd+tgDRiU5aknZI&#10;kc4eUZRK0Du55+3htgxRD/flkKMjG/pweMMAAdOFkRbW4CVp2L0whCv2rMPtp3cr8/vMj/UgSaeh&#10;hJdJzmhTCE1pDDeXNkWC0ZAAk7J6pQFVn6FSFGgay3NUfRJAy4MK5QlMiYpERWE+5bYj7Gj3c1Li&#10;UJabTLWZhV0bxnFk+xpsW9uHheEWbBztwFR3I2syf9oIApMXpLOdCw/Egz80rf+q1bTjq2C8ehWB&#10;aUh4rybc/gpve2t015Ri60QH5roq0cL9J4UEwIf2PMDOH+leooLSkW4doyTXVVKcOSQqsYb5XqkI&#10;tQ6G1eW05pfy+MSasxhebgZTgtPWwJZqlT+orR/c/uoAjWEAClxTaVMJXbtkRK4KRx7V25imHaNq&#10;mUJW5vCuRX9wIzr9qwmGWrR4l6LZuwL1hEU9b/oyzxxU+OSikPsRyIjSrKcCbaOqGgptxUhIK4Zl&#10;egy/Zgx6NqDHqRobw8exmVZ9W8QMtqrGsV+3DjuDacODqTxS9uNk7BL2E6RHojdhj2Yt9sesx75Y&#10;QiRsHOtChpWx6DJOXuZzz5ThlHaRSmiRn6k3vIxpZUxY05v4Kp1AMowy0iYUsbTmEjUQZRGCGFYu&#10;0eYhiGVJttYgiSXRMgwJ5qG06gQ/jyVb2jVt46jCM1DsmoZ8u0SUuaQpPepVVNV1btlooU1uIgB7&#10;AipwumUnHt10K3aXzGI4tAZDQcs94UO07kN+PI8EZzcrnq7Aap6bUjSxYmnzLkKnTxHO8r07ssYx&#10;EVaPO4dP4Lbhg5hOrMWLp+/AB3c/h8miNhR4hKHeX4vh6ASMxcdiIEqNiZRoTGSkYF1FKTbQkTx+&#10;9RH8874bMMjrx+wvK6kyrVhBS3OQCd2NqExpprkI0ItNU1a81m1ZkdsTsq7mNvCysII3lWYQlVu0&#10;iyd0zlQ6do6oJDD/+exzwks6bapLAlPAKYTUQ1PU4AVRnlwXe608VlTmL/j8ozfxxgsP4fG7r8T2&#10;uW5smWjE6Z2TOLt/Fmf2zFB1juGq/esodhZxavc6lg248uA2PHTH9XjjJQL0/Tdw7ptPua/vsH66&#10;lxXBX+BkJaOBJEmvE2yt7QhPazpCF8JTElUEIlobiwh1FIL8wxAUEI7AADXycnLxygtP46XnH8Yi&#10;RU1jBSv7yHAKKyf4uTtCfRGc6gBvaHnvhtK+BxNeogpVPoG08xQmrlRu9pLhKJDWn5bfT0VVGkjA&#10;LSs/vWWXOYakLdHDUXrQ7RUgLoOQtl/2SWUrsBRAyrooWP1zsl1fFLAS3PqEHfpx5wJOPSglnEiC&#10;1+WxQFOW+nHpsi7AVOz5GZ7oPbOd2DnbjZ1z/ZjsrMKOtQO4au8G3HZqF267ci9OH9iCirwM2JtJ&#10;piMqSda6hrTFMgJH1KVA8r+hKerTyFCeNyBojRFDe5yTHM+TS1sXqYNMcmZjYoqUaB0K0uJQkZuI&#10;ozvnaMkXsGv9CIZbytBTU4zKnHQE80Q4W0nMp7kyfYWnqxt/XGmUN1BybZoSmKZGRoTnSl7AqxDq&#10;64G8eCraolR0l2WiMCYcQTIWnkpZ5xqGDEIzg5DLsIom7BIUZSfZefLtEgiQGMQ4aGC/0g7Gl1K5&#10;EpZKuYyqmRbd/DIzuJg4IsDKG1EOYcqQwvKAPOQSCtkEcZZTGuKMdVRUhVRCdbTWNegPakKbRwW6&#10;aEOlDa/CPl1p86xxLUK1bzF0hqGIMFYjxy1FmZQsxyIW1Y6ZaHEvoh2twkxEN2Yj+jEd2o2JgE5M&#10;BXdjo6Q9001jQ8gItoVP40DUBuwKWYMTUVtwU/ohnIxZxNm0PTgi7ZyxW7AvcgFLfJ10CG1Qj0Km&#10;DW71qESFUz5SLeOosDVQEY7ehjKUzhN+RrzwqDSDTf2VwHadtVopUdahSmdQop20A4dCvdqHFYc/&#10;YgnRdOcYZDhFI9pEhUTziOW0cVTy+VTyZd5ZKHZL43lOYKWQjgI7breJRQFV7nh0C+6ZuQp3TJ7B&#10;2uQe9AVXsKKowXBQFRUxwcnKYzCgBgO0792BNeggYJt8ilHvznPomIF9pXPYU7gGvX6l2JUzgbvH&#10;TmI2oRHNAUnY3TSI+YpW5HiEoMArCLXBakymprIkoCdShb6YMKwvLsBifT32DXThtb9dg3/cfCUK&#10;IyNg8tdVMDG0hCGhKJ2OllSZ1qt53f1JaeqhaWdqBQcTa7jxGvOxtFagGe7kCo2zG8JcXNFRWYWP&#10;33pTAeZ5WvIL58/hd1meE2hSSV4EpAJOvuZ3bv/tV+ngOUeR+APef/05PPX3W3HPDYdwzYG12DRa&#10;ix1rWrFnvpP36jRuOLIeZw/M4YbD63Hz0S249fgS4bkZx5ZmsG/9KA5tXc5pe+fZI/iAsLv+2Hb4&#10;OBD2PC57cycKIkfYWhKeVnZUdASGqydc7J0JlxBow3TQUGGGhegQHBgGHR93NTfi3TdeUo7nlx+/&#10;wGuvPI+rTh9DX3sj0uNZAROcPq728PeQpMSeFEwsvj7QBYciWq1FkJc/PJzcEOjlh4hQLUKC1FAH&#10;h/wLaHq4CcSUseFUpaJQJYmQpJ0UQIYQxsvq0ltZF3DK42UVuvy8wFKKHxki0AwiiGXfkrhD9ilQ&#10;VKbMIBj19lvWpchny/h0AaYUgapiz6/duwb7WGttn+nEkcVpNBYmYaanFtcfXsR91x7G/Tccxobx&#10;DqRGhfDCMIApVZ2xoixNYLB6GZj68mdoCkQFqEarDRWlWZybgfb6SsSE0SaL7OUPY21ihqjQEGQl&#10;RqEkMwaHl6Zxmgp32+ygknczPSocOh5ggBwEYSmTt0nAvBOtj2RSkqxLyxfucrGSLC3urFWksdjJ&#10;AVk6FWpzkhDpT8vJ13ub2SPambZSMhQ5pyKHoCwUBURoKhbSXtRmDGLtwuG0yh5GAs0Vy9A0ITTN&#10;qDjNqT7N/mIKm7+aI9IxFImu0cj1SUexTw4K3AkGrzwkWsXSpsajhha8zZ/KkopOsrILAGU2RmnL&#10;a3AtRKVjngLNZFvW5qahyPVMU9RmJm1+kUU86pyzUG6digrLNPR6U3kFtKDfuwnjkmouZADzocNK&#10;0Pv6oCEFimeStuOa5D24NmkPzkj2Iwk7ilvCsbhF2vd5LKqpTDUzWAgcot1tRotrOWpdi5Fpk4Ro&#10;ywgEK7GarL1lZJShl1IkRlPaM6XnXNSmdATF2mkQbx+BREcd4mz4G5kFK5OrJdhokOkWhyQ7HaKN&#10;Q5HAfaY7xCkhWUospx3Pi4weckxAgXM8yjxSsDarF1cP7sfRlq0YiqhHo3ceeoOknbMMY8G1SrLg&#10;ISrLgYAqZQRRpxTCtJHnTbK57yiexenmbUqI0lhoHW7s3IeN8V1UnxnoCktFa0QC2mPTUBcWjRKq&#10;mpqgIAwmpGJNTj521tRgT30TDrX0YUd9F46PzeCde+7CYncb1bYxAcnfnpbbgA7LhNeqlQHdzmpW&#10;3oZUm7zuljN+LV93CjRNqdLMbZWOoBDaWzWv8SAHZwy3teOz995TAHPu91+pHAlCpbNHrLh07oh1&#10;1m+jyjx/Hud++0Vpl/z1h8/x+j8expP334C/336GqnIe2yYbsWGomk6qEXP9VRioy8J+usXbTm/H&#10;9QfX4Rba9BsOrFPWr9lLIbI0qZTji5M4tmkSRzdP4ur9G1GSFsNjNISThTNdHAvVpkDTw1mAo6Ky&#10;8qGd9kMYIRceGgFNWBSBEw6tOkKJdTy0Z4dyTIB0Qgnq+XfhV3z83pu467YbsH3zAhoqiniPB8LP&#10;xR6+zg4IotVVE14RIUFUksuKUE01GsISLG2c/H0EYgIrAZoUAZabk4glSarhqEBT4KjhPgSQevWp&#10;qMmLwBS4Sj+KFL1N9/f2/BeQ9TAUpSnry1BeBqZAWlSlKFEpeoX5L2jedmwjTi2NK9A8vHUSvbV5&#10;BGciFgYaMdVRjqWZNhzbPoO2ymy4WRvDdOXlVJoEIiG1muA0XGX0H+D8T2jK88vQbK2vwua5SSRH&#10;aeAlH85aRtpEfd1dkU1oVmTHYt+GUdqLjdgxN4zchAgEujoqvd7+fI0MlJecmKaGRrDgBW1F6y/T&#10;XUiPprmRNUxWmcPVxhVBbqzBbPk+1u6p2hAkaALh7WQLJzMzqKw8kGjPG5s3bY5zGkp9slHklYkM&#10;qh9pf8u0lBs7CrGOGjhSaRpdZkxoCjipri8joAlPS+lFJ0CtCE/nv9jATzpMqLTiJbuPRw6KaK1z&#10;3TMQaRKBuFU6tAUut2N2+RCY7iWotc/hDV6BRrcS1BNYWebxSKeFTSNc4iy1yHVORpVnLopp9cXC&#10;VhOceSZxaHAqVLIUjVNlTqv7MBc2iLWqAWwIH8OUZwfW+fTjQMQ6HIvcpKjNYxGbcFS3GYdZDkRs&#10;UNo8t4etwa7IOWxWj2PMrwM9XvWocy2l+stAok0MQk2ClSGT/sYEpvSeX+w5lxhNDdWmTOWrkcnW&#10;CEkZThlq6KdY9WTHSCV2U2sUwPMQhlSHKKQ7xf2rJFoTnqyMClgppNjy/JqqUe6XgYXiYVw7dRjz&#10;+UMoZeVVzt+kLaAYQ+paBZT9fhXo8S6lLS9Fh0eRkpOz2a1AmRJYEqSszx7HwdpNaPEuUKB5uGwB&#10;t/YeQr9HPoaDCzAUn4+KUB0G8osxUVSJ3oQ09MUlYiKrhODMQb8uGUPaNEzElqA3qhB3bD+Ouw4d&#10;h5fhajisWqUoSokLNjbldXcRmjarrJXBFXpoSsid9UVoOlJlulvYwdfGAX4svrTk3Q1N+ObTzxSe&#10;CDDPnZMAIgGMtFOKslyGp7JO9blcqD7P/4JvP3kbzzx4Kx696yxeeORmPHHPWdx0fCs2DtfRmreh&#10;szITaTpCwNWS17o/Nk90066vxU1HNuLGIxtwy7FNuIHgPLtrBtfum8O1e9fi1OIETixN4Pi2SSzO&#10;9MHDxpqwt6VFpz2XnnNC04nW3MPVg3Y8GF4e3lBRBYaFaREdnYCQ4AiCTYswKvbW+lp88ckHCvDP&#10;/f4Lzp3Xh0L9++/cz9/h5X88jYO7tqGrsQaZiVStwZ5UcfYEkgMh5kYlK2CmWgySydL+nRxYVGGg&#10;rzdBJuGKojKFA1SAVI0CQb3C1KtLvdIUUMrMEcudUT78rgHKawW6AmHZv4BTlKR+ymCBoVh0fbul&#10;AFKUp0BT4CrP6xXnJdfvX4u7r9iBW04sYutkJ6qzY5AdHYiyVA12zfbi77ccwHMPnsXawQZE+LvA&#10;cvXlMDWgqqTKXK3YdGMFkP+foCm922aGBuhtb8Dpw7uUNkyBppezB6xZM9tZWNKeJ6CpJB07Z/tx&#10;etcC5oZakRDmT8Uo0n65h8zLzQVWhKaZEYFlQnAR2kqCEF7AZgZmcDDnherCE2PPE+vojIiAACRH&#10;hMHDUWbMNKANMUWolRfVYDzKPangfAoRY6aB1iQUma7JyHFJQSrBl+uWiAT3aELRCoaX8/uvMIEJ&#10;l2aEpiVVpwUBakVAe5g7w3u1C3yMPOC1wp1qMQa5Mv7cPYeKJhd53tlIMI1CuWsuBtRNtI516Pdv&#10;wCCteodXNTr5uMWrAnW06yVO6Sh1T0c535NGeGXYixJLQaVHFmoI0FbpIQ5qUDIjjQR1KJmSZHTP&#10;nKofC8Eyf9AUtoVNYzFoHNsCJ7Ffs4BTMduoNndgX+jC8qyVMVtwKG4L9kSuw9bQaaylUm13qUKF&#10;XR6yqWbjLaIQbhKCICM/+InKpD2XNk2BpjLvuaVqeSpfyxCEGfO3ucwd6pXeiJIcm7TmiVSZidbh&#10;ShtnmmMUst2TkGirQ4RxsJL1PdMlHsn2kchwTUBtWBEm83sxkduDyuB8ZLESkwQidd75tN2SJ7MM&#10;PT7lSuB6h2cxWgnKAUK017cczc656AypwqHWHVgqm1OC3BtZdhZM47bBo1hKH8aYfzm2ZnSiJ7UQ&#10;cYH+qMzKRHdxOcYKKjCakY+hzEK065JQ76XGUEgSRjX5mM1swiMnbkRLXiGM/9clsDM2uqgopVKW&#10;pYQWWVKZ/Q/QNLWEvZk1nKgyPawd4GFlC29be0wPDuGHr75S4HGeILxAOF6QDhmCRQkdOkc1efGx&#10;0juuwFLs+q/4+pO38PDfrsFTd1+Lfzx0I5598Bq8+vQdePi201jH+6OlLAthPs60uoFKf0O4KC8/&#10;L7SWZRCsiwpcbzi6Cbcc30I7P49r9szixkPrqTDnCMwxHN8xhrOHN6OJStDR3Jr3o+TQtaYld4Qz&#10;oelEhezm6g5/PwLFwwuhoaGIj09EpC4RAX6h0GmjEBmmwd4d25dBz+8vx3iex3heUc9cKhWEVAgX&#10;/1gRfMbjuu/um7C0ZS3qKgsQQzeoDhSl6IxAb1eEBQZCLWFI0qvt66fMailFQoB8pUOGKlIAKB07&#10;epUpj/UAle16eEqRbQJNrTqYqnlZMeo7gASIojxF2QokRWUKVAWashSo6tWmAFWvQhWleXrbOPau&#10;68f+jWNYP9KKqqwopff66buuwtlDPNknNmLP+kEMtVZA5ekCI+l8MbaAAS8qQ1pwAeR/g3N5m7R7&#10;CtgMsbBmDNedOaQE1XqT2r5u3nC0doIlL8bmymKsH+/kZ7dg+2wfumoKEBtKFcMLIjpUxol6KpJc&#10;Mq8LNC1pmSwMrZRwJjMTYz42hS9/4GBPL+hoG1TebggPoOz39eB7+D2MVsKG79NY+aDQRdrSeAOb&#10;R0O9KpB2MwYpLolURIlUoPEIXe2rdILYGzrCgLA0XGFMlWlMlcnPJTTNCU97YxuEOPOHcFBB4xSK&#10;UBu1ohQLbRLR6FVE+5mCYr9cZDvR9q5QocAyidCsVTpzOj0l01A1lVEtWgnNZo9i1Lpko9IpTRl6&#10;mGIZqai+RNrYDLsYFLnQnrvloM6ddtQ2XxlV1OfZhOmgHizpJrAhZBhbwyewlepxt3YWO0NnsY+q&#10;8lSMpIrbg1Ox23E4cvPyFBgJi9hFm75FPaWo1G73WjS4lKDEOQeptvGIttIilDbb33AZmHpoSoym&#10;KE29PY+TzPW05zHmaoSu8oGOCjONSjPFRktLLsmJ1dBJu6Ydj4Ul1MAffn9xVeJjF6qnsL19I5qi&#10;KpDhlkDohiGNtl2myihzyUKDZxHafaj8WFEMBNVgMFg6hGpZ4VSik2pzVtuGm0dOYlvlOlR75aE1&#10;sBTbC6dxXdc+7CmcQZcXbXpAORYL+9GUUQhfX3dExepQU1SKuuQc1PKmb01IxlhmNvrDo9Djq0V/&#10;UAquG1/EmXWLtNe05abSNk5oEpJWqwlKA3MCdBmaVgb/MzQdzG3gTJXpTLWZw/3/7fqbcOE3AlFi&#10;MH8nMAkR6eDRQ/M8beyvv/7A7VRnSkfP7zj364/49buv8PGbLxGY1+KhW07jpYduwj8fuwUvP34L&#10;3n3lAdx743F015YoA1C8HO2hUYUgOlyHeEIsNlzcmTXaKtJx5YENOLVnDtcf2YzrDm3AdQcXcHbf&#10;WtzA+/3qQ2txfBfBSZCe2LeIBJ0WMoNsSKAvFZo7nOyd4Owos7c6w9nZGe7utOsqwi00jPCMRiAt&#10;ulqlUdoiUxOS8Pf77lOY+BuV9C/SVvvHHzgnHVlyzAJQgSeBqlQMFxW2nINffvwOb7z8D9xy7VnM&#10;jY+gMCNdmf7X29FJ6S2XjO/aoGClZ1161cWV6pWjwFAUpYw0FDgGc7sAVP+crOstu5rHJe9btucB&#10;CiQFlqJmZSlAlBlqBYoCSFGV+tf4EZ5+fJ88J0VAeslVPHl3nFnEB/+4B68+/jec2b0e/fV52D3X&#10;h+sOs2Y6voCbrtiEm05twj3XH8RYVw3szA1gaEi1SSW5ejWXqwxgQEjK+r+WtPACTek0MqPd2bJu&#10;Crdef1LJ2O7l4sCD8qXU9obxyhW8oHOwe+MUOqtzlFKUEomC5GgUpEpsmD9/SAc402Kbm3N/JgSl&#10;Ma2S8XLgvAmh7e7gAE2AD0oyE9HbUI4UXTD8nMzhYmUOBytr2JpbwdnEHgkeOmS7xSsdQPEGYUi2&#10;0iGD9jGZljHFOpLAiuBNHAK1VTDsDJxhcBnV8goj2nNjmFJhmhGc0hFkvcoKLkYOCLLwRYR9KJKc&#10;YxTLX2CXiHpRPr5Ujy60m1S0iaYEjLEWrSHVaCMEugLr0eJRqYT7dPhx6V2ixGkmGoUj3jhcmTpC&#10;mgwqVUWItdAqwxLzreMho4w6/KsxpGpFv2cDZgK6sU49pHTqLGmnsDFoBIshVJwhM4TmOiVO86qE&#10;XUpm931hC8oQyxMyeihqE3Zp5jEXMqhMZ9vhUYUqR6pNuyTE8vjVJoGK0vQzJjiN/xOaUiSfpow/&#10;jyc8ZUpj6RCKp8qUVHFyHpNsopRUezrjIKWdM8YmHNG24Uqve42mCCPZXahRFyDKJAgJVuFI43uy&#10;bONYYaShSRJ4BFZRVUunTy06vMvQ6l6kZGuvd8zG3oI53DN2FbanT6PDjTZeVYXdRdO4tnsfjlZv&#10;ooqvYqWSTZCmYqKwBhNNHSjKzUMsFVJVWS1qC1hZFTegt7ASI0VlWKisw3xpFVVvCY5MzqKSsHM2&#10;NoENK2EZUWbDitla1CWhaW1goRQBp6UEuSsxm9I8RKCKPec1Zs8SHarB3bfeLgz5058oMcLyYrul&#10;jNSRkPNzVJvn/xCgUnFeIDB/+hyvP/8wnrz3Ojq8U3jhwZvw1jP34I1n7sbLj92Ol5/4G649sQtl&#10;OUnwcbaHmx1VrQNBEaRBvC4BCZFxUHm4oC4/hWJnC246uRXXH16HK/euwY3HN+LkzmlcsWceN9K2&#10;X3tkQQlTuurIVizOjUMXROVFWEjboauLK2yt7QlNLm0d4chtblR5gQRYcEA4gRJGCKkJzFREEtjN&#10;dY348vMvlCP9nWD8lZA8z+Ufcrxcnj8n639w/QJPAbdJ59fvokIFnhf/aO2//vQjPP73+3Fg13YM&#10;dLYgPT6KKtOdAks6lGiV3ek8RWWKqhR1KZZcoEkFqZKQJs/lnnMJQ1JAynVfKkMlgN1PcmjydRdh&#10;KUpTbLnYc1GZMo3vchiUi7LUB8bLeyVOUxSmJ625pyjN1x69irXZWdxx5S4loHyyqxodFRnYT2V5&#10;eHEES+u6MD9ei1uu3Iqj26lEJzp4APZYseJSQnMZkKsITVmuvLjUPxZ7LtbZaMXlGO1tJTRPoSg7&#10;gRC055f2R0JMLC+81chIiMLS/Bgv6iSUZ8bSqmehr7ESFbkZCKJqlNFATk52MLegJTej2hR7TmCa&#10;8iKWrNPBtO8l6XFYN9KG+aEWZMeGwsl0FWypQt3teBKsWYPYeiPRJ47WMgiRq0OQbByBQtcUFHmm&#10;o8AjBXlUmzn2sYq1jHGLgoORCwwvNVSAKcWENt2M4LS43AI2qySAmWrWPgQqgiWBaipfprN1SkHS&#10;6jBUu2aixj1bCa8Rm53lkEgVFodMuxS0BNSgybNcGS1UTRC00krW+ZcgxjAM4SsCUOqTqcy9k0p4&#10;FnhlIU9G0jikoMGnAG0ClMAG9HnUYcq3k0pzRgk52qGdUaa32KfbgP2RG3FA7HjEJmWWyn2h80pS&#10;D0nkIXGcR6O3Km2cW7QTVKvdGPJtRoNzEfJskqgSdQQjj8kiAP7G0rbJi+ti77liz1kka7tAM85W&#10;o0BTSpR5qDKiKsKYqsdcg1z3VKTa6ZRYznpdGXb2bMZk6SCKAjIQZxmKWLMQWvJYZFHl59jFodwt&#10;Ay08B60+pWgWO071XefIClRSwhGczW6FOFS+CXdPXI3NaWPo4fmbCK7DASrLa9p34njtEgZDWtDg&#10;WoCugBKMZdSgPaMYazuGMdw2iJryBjTXd6KttgP9Db0YrevCVH07NnX3Y9fIKK7ethXDNdUIkOQu&#10;Ng604OYEpuW/ih6Yy9CkyhRwGlktJ49h5S3zVtlZ2NBe+iE1PhnlhWUYHRzFjTfciLfeeoO2VQAh&#10;f9KWKdCU3nMWAvMcleYFAvOnbz/AW688gifvvxbP3HsWrzx2Kz557XF8+saT+OCfjyrlfT5/YGkN&#10;MhM0iAkLgjZQBX8XH/g6eyPQkxDwC0SQuzNStIE4s1d6ynfSpq/HFXuncYz37s2ntuHKPQu4RsKS&#10;CNPTe6Zwcs8awnMjNk8NIk4dRGAILO3gQcVpbWkHJ0c3eHh6w02m4RX4+IcihEozyFcFXVgUjzlQ&#10;UZxb1m/AV198jl+onkVBn/vtBzLxV1p3FlYYy/Gof+C3n37Gt198gffeehOvv/wC3nz1ZXz+yfss&#10;7+H7rz+lOv9RAajElr7/zmu449brsHZyEGX56VTVAYrjlJ5wNdWkRiXj2mUkkYwplxAngSPh6eWm&#10;dBIJNP2kQ8dDevKXkw4LKPUdO6ImZYI1seLSfikjlWQ4pR+BqR89JKOLZFSQjBTykKl+WS65gkpz&#10;3VAl+mqzUZKqRUdVDvZsGMHCUAMvsByqNx3qihKwebqDKi4P5TlxSIoJw6oVl/0LjlKMJSbT0FjZ&#10;pt9ubHhx1A6h2dlUg7Mn9yGLCtKXP2wgf4DSwkI4WFsgPNALa4Y7UJwWiZK0KEz3NmNuuBtF6ckI&#10;5AlwcaD1cXKAlbUNlaYMabOE6WoLWEp4B3/MqGAfjDSVYtdML6Y6qhDCWsly9WqYE+rOrDFdrZx4&#10;Q/ggyklDZRSljFSp9ytSeqqzHBOR7ZKEPLckpNnokOYUhXiPGNpzJxhRaeqhaXS5saI0rVZaKZ0B&#10;Tgb2CLLyQ7xrJFVXFO1pnJK0I90iGpnmUSik6syzTVCUYixVpObyYOhWhiHVPAFlTnlKHk2J16yn&#10;nSxxzkC2fRJSpT3TMY4lFpLnstQnB43+RagihCXhRbV7gTJuXQLT16mHsV2AGbEGS7TbeyPW45DY&#10;cN1mHIlkBRexGXuCZ7HNfwpHCU/JfCTQPKTbhH2aBdr6UUxRrY4HdKLVrYJqN5OqLx6RllqEmAUT&#10;mLQ/EnbEpXQESbiR2HNJQizp4aIJV2WiNVvadSsNVWo4oqgwI43VyHUlOHyz0BPXgHVlk5gpGkaR&#10;XxYynOOR556CHJ7vXJYiVjSlrpKkhOfDLZfQy0eTSz5q7bLQRiveRWAOh9Tjuo4DONu8h0qyBt0+&#10;ZRhUV2N/+SxuHzqMo5Ub0R/YiHrXMtTS2k+ld2CutBf9OQ2Ya59EZ2U3Giva0dPSj26Cc7CxG5Ot&#10;A9jQP47to5M4tWkzbty3F4mBdDTW1nC1tOG1QzfxJ1D+d7ExsVacjpUxoWrKa9PGhULCH1pa1lhN&#10;PBIj03mPZCAtJQc11fwec+twy8234J03X8cP335JYP5CiPxM2yqA+AE/fvMe3vjHg0pmL5md9RmC&#10;88N/PoxvPvgHvvnwBXzx3vP49uOX8cPnr+K6E9uRnRCK3MRIpEZoERMSpjRLBVAFqWkj/ZysERfi&#10;jU0Tnbj19Daqyg24+sAsrty/Btcc3oBrD2/C2f206gfW4vTeSZYpnNo7hzP7N2Lb/CiteqgCTnue&#10;Cw8XN9hY2cKLrtDXzx/OLoSNh9jbMAT4qKAKDENYiAba8AhE66LR2tSE555+FJ98+AZ+/PojXPjl&#10;ayrK7xV4ghWEKG2pLH779Ud8/tlH+PjDd6lQP8YXn3+ED95/C5998gG++OxjZfnJh+/hkw/eVc7X&#10;D19/gXdf/ycevOsObF43h/ws2nix52SDvrNHRgCJFdeEBNLFuiOUylm2L1v15ea9IKrNMFXwv9oq&#10;BaACTVlXrDlBKXDUFz00ZXinKE/pkBK1ecmJbcM4uGkQwy3FSAjzQkK4D9aNtWOmrxZ5CSp42Jki&#10;N0mHeaq4/GQNotVe0IUGwGDFCqxauVoJM5L2S+ld/HOgu8RoGlNpmkgPO1/bWEmobV1ArFbFgyP5&#10;+QUzU1Mpje3hYmOGutJsXghaFKZEYYrQXDPYgfQ4HU+KjFm3gyfVpIODI8xNaYuMrWG22hKuEtLB&#10;miU1IhATjQXYOtCAUtbC9kaGMF0ln2203LNpYA21YxDiXHTI90pHpU++0k6Y65iMbOckZQhlql00&#10;0ghUnZkKIVYqgtEBBorSXAanyUra838pTSu4GjvB09gdyb4JtJ+8aEzDkUrbX+qRqYAywyKKMExD&#10;ifSmS4Z4qtBU60TEG0WhyJk3Ey1nLSFR7pSFalr6cq9cJcherG2+dxqyXAldp2RUuWfRmmehK7QK&#10;la45qHcvQX9AIxbUg9iqnsCOcKpN2vLDUZuVXJqHI7bgUPgmHAxbh/1UmQfD1+OMzFLJcprlSNQW&#10;RWluCBrFrF8/ZgJ70efTiBrnQirtFGVq4mAjXngXoSm96SEysZp5kALOaJswxNJyi4qUjp94maWS&#10;RTp7pESahqA8IBeH2pewr3ULGtSlSJeJ12xjlGWytTSFRCmJm8s8s6jGM1gpZKPZq1ix421uRSys&#10;UAjRdfE9uLZ9D3blTSlDKbtp38fC6nGkbgOu6FzCYYJzglDtcBWFWoSJ1EbMlNSiP6sIAwW1mO8c&#10;R2dFB1rKOzDcPor+xj7013djqnMEm8dmsW9hA67cvRsbhwfhZWUJN4LCmZD4sx3/HwuvKUtjWbLy&#10;tHZixR4MNdVXZGgsYsLpNqLykZlSxuu7FNmZpchMz0dOVi6qSkrQ29GCa646hgu/f4vzv3yJbz59&#10;HW+88CCef/A6vPD3a/CPh67H2y/cT1j+Az998Sq+Iji/+vAl/PLNO/jjt0/x09fvYGntAJLD/ZFG&#10;wGXHRiI7PhpZvFcyYygKwgLQWV2AXfPDCiBvPr5ZaWa74fgmXHNkAyG6Fdce2ogbjm7AdbTop/aM&#10;K+A8uWsShxbHMTXQgki1JLCg2qTqkp50G2s7qkx/uLjSDgeGIzMtHxHhMdBSaUZoouDvGwRfH6pA&#10;D08MdrXib9efwa1XH8U/HrsLX37wCn759iP89uMX+OWHr3Du9x/w88/fEJz61He/4tz5n6nBRXlL&#10;cwVV6Xkq8N+pNn/9Gb/8yNd//x1+Yfn1x++5/g3eIUBvvfE67Ni6CW2NdYjVaagWPQg12mryQvL1&#10;ikUXgEqRkUli15fjNEUt+ymdQWLVNeoQZZuAVMD45/HqenjKGHVZypBKpff8rqt34ODWEQKSb3a1&#10;hMbflZamClM9tYgnRL0cbZAWo8XuTbPYsnYYwd6OVHmXwcyIcFxJlXkRmgZcrlqxWin/7gySxBmm&#10;MF65CkVZGRgf6FbstsRnCbUjNRp+WTfW2KuQEh2OwtQYVOakYLC1Bo3leay1VcpIAj9PV8RG6+DP&#10;A7UxF2tkTtvtCq1azRqF0NT4o7M4Fe35SfCzIdiU72QBIwNTqk0zqkOqWScV0jziqXKSkU845Fon&#10;Ics2Eem0zgk20dAYBiPegkrBhkrLWgXrlfa05zzGy5Ytuh6aZtKmSbXpY+0JX3NvhNmqEOcYjViL&#10;CMSaapTeb1Gy0rFR6ZGLMvcclHvno9Atm6BIR6ZNMgpkwjGfEtS5FRAYuQo0a/wLaeGjobrcm99B&#10;g3RJ8Mt95VP9Vbvz9TKNhFM6iu0yqcIqMejWiM2qUewIm8Ze7bwCw+PRSzgRsx2HNZtZNhCe67ht&#10;UVGZil2PlbHp23BQtxGL6mlsCB7FXBArTL9W1DoV8bykK0MqQ42CEWAi+UWXlaaMCBJ7LkmIpW0y&#10;3k6LBGUa31BEs5KJMQ8hMCX+NQYNUWUYy+3Bttp5tEfUIEtGXLHIxGupLALMNOtoZFhGI8cmnr9D&#10;PM9BFho9ClDryArCIQt9gRXYXzqH67r2Yj6hC808h+1U2tNRLThStR7HGjZjc9YgenwL0cmKpJfP&#10;rUtvwXxpBaZrMnFy/Qiu3LoBazu70FvTgp7aboxSdQ61jKG7qgdDzQNYMzCBjROSW2ETCpIT4WFr&#10;C18qKzeZU8rU9j9suX5db9ctKQ6k88fZhlbR3Q+hAWHQBOkIzHjER6QhJa4IqYmsLAjO7MwKZKQV&#10;IC8zF+kJ8WisKsZDD9yMbz5/Ex+++TRefeZuvPTorXjlkRvxz8duwLv/uA9fvvccfqSq/PXbt/EF&#10;gfnDV+/Stn5JoUblhh/x9fsv49jOjRhoqUZugg7pUaGoyE5Ea0UOpvtasWNhHMe3z+PMHv7+S5O4&#10;5sACrj+2GVfsm8P1R7dQea7DlTLsct8MLbpAcxxXHZzGqd1c37deuf9l6htXGxmBZ68IFXd3Lzg5&#10;uSMqIh4lBVWEZiz8vIMISn/4egXAlzbdR8arq4Mx3teGzWuGsG2uH8d2rcWd1x3BS0/ci3dfexZf&#10;f/4Ovvz0LXz39ftKOy7wE107VfeFnwhMAeivSrOFjJeXpgxKUypUCf6Xpg190f/9gZ8I0qeeeAx7&#10;du/A6GAvasqLWWElKDZd4OklYYsUadIZJAnQJeOafhSQ2HRRntLGqbRZ0p4LHKVdUw9LUZoCUSUL&#10;Et8j773kxE7W4vU5lPmUn3bGypQXbVWFtOJUnuEkMmVtclQ45sb70MuTGR7kAVODywhDAxitMsLK&#10;y1cpClNkvL2tgzIWXUCqjEeXNk1Dcyq2y3lBhaE0Nxt+bi48IF9+ATdlRjgVZbSVyWqE+nmgLCsF&#10;FXmp6G2uQllOMpIiQ5Vg+IgQfxRlpyFOGwoHCxO4WFL9JsYhJyUW2mAqX3835BG6EZ4usKaqtVA6&#10;oCyVWFLjVcZUhpbQOYcihTe1hLfk2iYpU1NUeBYg2SaOwFQj3iYS6c4JyhzfPsaE8wp7xZ4LNI0u&#10;N1LaNE0vN4HFCgtYrbCEtyVrJAtfeK92h8ZcjSRRUYRCmk0sMqk0C6guMyziUOiYgSJCMt8hDQUO&#10;6Sh1yUaBfZoyE2aFUzYVZ56ievOpRHNdUxCy2h9q4wDF8qfYUkEQMAW2cUo29BrCt5YKtce3FqOe&#10;zZj361OSEu/SUDXpFnAsZguuSNqFgwTmERaZE10UptjznUFrlsemE5y71HxP2FpsChzBltAxTAV2&#10;oc29HKUOmUgnyLTGIUrGI4nTlJ50vT2Psdco9jzSQqVAMsFag3BDvu4y2iEjX1RHFGK2egQ12iKl&#10;UyhdOrU8M7jPaKRbRSmJPGRUUKkb1b5bJipozatYIZQ4pijtthWOaRiOaMRt4ydxVedOtAcUoYrn&#10;RZYLqT3YXzWP3SUzGOVrOnyKqExz0OKZhqGIYqzNr8VURR7OLPbizSeux/vP3Y/pzib017Wgt64P&#10;A02jmOhai+6aQXTV96C/rRdrac+nBgaUgOvMhETkJGfA39UHjmZ2/wFKO5nITw9PFltTK96MMjWD&#10;CqGBasWWa1VaRFF5JUalIC0xn6AsRXJCARLjc5BFpVldWobdVEafvf8qvvvidbz41B148fFb8drT&#10;f8ObT9+Bd56/m8C8F5+/9RSt+D/xMxXlD1++jZ++/RB/nKfF/eMnFiqyc9/h9x8/w/mfaFu/eA9P&#10;PXwX781eVOSzok7RoaYgDRPdjVg30o5dc0NU00M4vGUMx7ZNEJCzuIrAPLFjWumvkDy6Z3ZP4OSO&#10;YZzaOYyrBJ4E61la9fbKPPi72PNYTWFnxfNh7QAHRzc4OhBAITqogrUI8A+FWhUBD3cCyc0HgX4q&#10;wsad50CLvYuz2L1hGDvmurE4085lHw5sncK1J3bgmYduxtuvPIbvv3gbv/3wMX7/6XOc/+0bHucP&#10;ZCOPExKK9Qt5+TOhKaOmpF30Nz633JEmRdTocnzr8p90rP343Vd4858v4tknHsFN116FLevXoqm2&#10;AgnRWgT7esDazFjp8NH3ggssZSnwlKVkOZJMSvqMRwJMUZyyLkU6kiTpxyXb1nahsyYbKZGEhZMl&#10;IRWo1BQDBKSoTpnSNyzQE8U5CagqzUBGSiQiw1UwoZIUixLkG0h5HIMoTSRiI6mMsvPhYOOgqFCZ&#10;IVJmrTQnQGXwfXyEljZGerEodfnFvbgMDwuGhdEqBHm5ojgzGakEdEct7VZVAR8nIi1ag8K0ePSx&#10;Vi3OjCcwVyqB9sMt5ciKCYHWzxUqD2cEsGaw5WeZShIPGRvMdSPC3JgAtTOwRbhtMKIt1KgOIKxo&#10;/USxZdumUt0lIJXqM9kpQQGnzpJqyj0KtlSaCjQvp2JW1CYrgMupYhVoWsDZ0B7+pl4IMfNXEhjH&#10;mmuVYYMZhKZMNJbvlIoc2xQU037XU1W2BVehwbsEjT6laA+sUmIvG2hJK5yzUEyglntkK/Y80jwM&#10;YebL6lUgXuCahDxa23z7BJTT6rcHVGE8tF1J2jHn34ONIUO06WPYHjaFHaHThOEaZejkaRkRFL8D&#10;R/RB7hGbcZDrij3XbsBiwBgWqTR36aYw6deCTvcyVEp+TdsERJuHI4iWXDqCFKXJdek518pMlCyi&#10;NmMJTZ1FCBKdIpEbwEoguhjFYdmItA9BgAFtnJGf8pokmwikWGq43ygUOMajyCUR5e5pqHRJZcWR&#10;iXpfyVyfzMolHjNp3TjWuR3rcgfR6JuDZv88DEbWYFcFFVHnNmwtHEGTXy5qeR5qWIl0aYoxV9SB&#10;+eo+jJQ3YfvkqDIp3xdvPINHb7sBg42tGGgYQG/9CAabp7B2eAP6W0bRWt2BwfYBbFqzTskRKRl2&#10;qgqL0FrTxOsvhdeR1X9AU5ZSLFeZwcncHt4uEhtI66ciMENCoQvVIFoTgciwcN4HOsRGJSApMQuF&#10;+ZUYH12Du/52Nz75kMrq12/x3Wdv4L3XHsZrz96BV54gPLj84KUH8MErD+PTt57BT5+/hd8Iyt+/&#10;/wS/ff8pgSHAXA4a/4NFYjt//flb/PQDlSchI9k2L/z+Df754uO4+bpTmBlsR268BlXZcZjsqMKG&#10;oWZsHGnG3g0DOLadCnTHFI6xHFkax74Nfdi70IXji0M4s2MU1x+cwfWH5nAzLfzp3euRFhkOB3Nz&#10;2NvYK0H+vr7BcHPzg4uzNwKorsPCohVwurn6wtXFB54eAQSov2LTW2uLcWj7FPZv6sX+jb3YPd/F&#10;z5JlNx8P4iQV6JUHN+LB267A2y89hi9ZmZz74VOc+/kzCsxvCMvv8RPPwQVWGBcI0l9++ZoqlCBV&#10;kpnoY0H/XRSAEqrSifTrj9/hnTdewWN/vwcPP3AHnn3yQdx7501YMzWO9ORkBZASJSDKURSmPJaw&#10;In8qSl+35cTIAk5ZSu+5KE39Y4HoJbee2UU5P4TU6BCovF1QmJGM2ZFe1BZlwtvRnCfNED6uNoiP&#10;DEJRHi1jUgTKi/JQmJWLyqJK5KRnIyk2UYFmhFqDTNbWiTEJiI2Iga2FDQxWGMDC0FRJDBBJOx0T&#10;Hs4v4Ax3kcK05mkp8cpEazIvUWl2OtJjItBRV4bZsW70NFWiJCMR9UVZWDPYivriZDQUJrCmnEFn&#10;RQriAp0Q5uUIb8puGzNbxZIbs5iskl775XZV6cG3XWWNCN7MaU4xKJXAdlricqdcZFnJGHSCk2om&#10;msCUoYw5vrRX/smwvMzmX0pTgebltOiXcb+056I0HVbb0sJ6K3PnRFqEEb6Sai4GOfaJKKKCKnBK&#10;QxGBKEmFJZt7W2AlekLq0exdjAa3PLT5l6M/vAllVKKltO25tomKfY2z1SGQwIlxon31TkO2YxzK&#10;qECrPDOV9r8a51z0+9ZhTXAnZqkQF1S92Bk1RfjNEJyT2BshcZrzih0/GbWI03GSkHjZou8No1JT&#10;zylJi/cQsPsjZCqMCcz4taHbvQK1PC+SnDnekjUzQSlxmqI0VbTqoWbLFl3aNBMcIhFtFY5cv1QM&#10;F/RgIL8LBap0hFr4w8fATRlR5LfaA/4r3BC2ygcpfG2OHVUzz7Esy1ySqJjTUU141vtkYzCmHgdb&#10;NmIwoQE5znFI4fnMtY1Et7YcG4uGsaV0FAPRNZhJ78BofCMaCdOuiArMVfRhoXUEU83Dipq8/vSN&#10;+OKDT/HlOx/hzN4TGKK6HGyaRn/jDIZaZwmUBawZnaMgGMLGmY2oK6mGo4UV0uPiUV9WgZaqBiTr&#10;EhVQulk7E57/7j23MbRQtgVQiQZ7B0DlF4Tw4BAFlDFaLeKjdFSTRZjljbljxzbccP1NeO3VN/H7&#10;7xKXSQb8/iM+fe9lvP7iA3j1uTsIzdvw7ouiLu/Cuy/ch4/eeIpAfRO/fvMRLlBFnvvpK5z/5Vty&#10;4BdFZYmWUvreaVXPUWX9zu0S63n+vNhbUWdiZ6m3fv4CD9xyFmv7W9FWloXuyhz01+ZiuqdCAeWZ&#10;vWsJrBmcEKARpPvW9eLk0jCObe7H8S39uHrPJK47MIfrDm/BpskBOk0X2JizErF2hLOzF/z9QuHs&#10;RLj4qBAWGqUs/XxDWFSEpz9tfDDhKeng3LF+qgP7NvXh8OY+HNpAp0BwHlrfg8PcdnBDP9YP1WPz&#10;RDv2bhznd1qP268+hKcevBGfvPMc3nntKXz5yWv4/TcJZfqeR/YDj11GHUmMq0BzOe5VSbIs6pP/&#10;lIiE36lOxdqf+xk/ffcFK5Mn8eC9tyrliUcexHNPPYmzZ05h3dpZVJeXKZ1BkidYGQFElSnJjkVh&#10;ijWXDiB9jk+9bReAXnJs51psWdOP9NhwBHo6oygrFf3tDYgN94eThYTtSFkJNzsTWhF3DPW04tDe&#10;Xbji+CmsnViL1KRUhIaEIZy1bbg6nEUDnTYSKYkpCA5UKcHtMq2utZk5L6xIpMZLcLsb3J2kTcED&#10;pQSwmhbdwnAlgZ3ICzkbva3l2DI/gNG+BlQVZ6BFsrn312PLaBNuPrIJcz1liAu2QZCrKfzdbOBs&#10;a6nk7jSU9tPVZjBbRaUp7aomBlSbRnAg5OIdNUhzpIW2jEaJaw4VXo7SESNTTKTaJyPdPRVxvKFD&#10;jIPgvsITln+xUUApveb6ImpTGR200gwOJk4IIYh1hEik2XJwu8w5lGGXSBgnIs8qGbnWVFWuBKdM&#10;MsZS6ZpNgMq0D3kod86gkipRes+LbJJRTiBmELrxVGbhFkGQbOlprrHIo9osdEhEtbe0j2YTsplo&#10;dS/FREALgdmDLdphbNWMYok2+5BkMiIwD2gXcIYq84zMHRS7HVclSUfQEg5Hrsd+2vLd6mm+bga7&#10;wsexne/bECyzVRJGLkUosk9DskUkwoxVCDEJgp8BbxQTH2VWSq2NTAsSRmBqUBlWhPGCfnQlNSgR&#10;B1HmwQinKg0iLEOMvRFi6M5KyF/JfiT2PJeVicwdVOmVzePPRrFVHOrdsjGX3Icbho5ife4oKn2y&#10;kOMSj4pAKklVNkoD01AWmo6ysDQs1A7iqVN3YX/3Ogxl0342j2Kyrh/D9b1Uk/1YM7wOzz35Gt58&#10;9WO88uxr2L90ECPtExhrX4OJjnlMdK7FPJXmgcXD2Lf9ABoqG1mRO/KaVqEkrxDVJeWoL69EFK9l&#10;B9pvN9pROzopG1b44mC87J2hJiw1/lTcQWpogtUUCTwXGi2Vpho7ljbh668+4g1Oa0lF+O+/c/jl&#10;h8+pLp/CK0/egVefvh2vPfc3ltvw/j/vo8q6G5+98yS+/vgl/PzVO/iVauv8BWnjoxX/QyzpMgyl&#10;SU/fmvfnjEjnzv2uDM3Ud54oPdXy+YTpu6+9gGtPHaQI6kJLRQ4GeF9tIKQ2T7TgwMZhio9JHFsa&#10;w5ldkwRb/zLMCLUjm/pxeucUrfp6lGfGwY73kS0rF2sLe/h6B8GZFt3bIxDq4EgWHR1jAPx8guDl&#10;6U8V6gkvQlMGsFQXZuEQbfq+9YM4tIll4/L+D3H/B6k+NwzXYGmqRQH35rEGrBuux/bZbhzaOoGT&#10;e9fhkbuuxqvPP4DP33+ZlQEtPBX1+QtSSfyCn376lhWSnKPlsfp/SC5Sif/ksZ//9Ud89+XH+PLj&#10;d/DeGy/huSf+Tl7tx/zkCNbP8Fh378RD99yJd994FX+/9x5s3bgBbU2NtPGR8POUuYCkQ8kNqos9&#10;7xLjKY+VYZheVJpL/JIj7RW0KcHwc7WDJsgXmYlUEmpvJGgDkZ9G1agJRqCXk9KIfcNVp3HtlWew&#10;c8s2NFQ3ICYqFlpaEwk7EHBqwrQIUYXSdmsRRoiaS7IDKj5bS0vkZqYjKzVVsTdeLpJFxR75OWL5&#10;E6gML0dSVBj626oxPdCI7esGsWPzOHpay9Bama5I+78d34IdPMnx/jbws1mp5PHzdLKElZkRTKks&#10;pdNJikzfay6hT0YrCW0DuK60oQWPRIlvljLyJdsuGSW0opUe+ajwzkeeYypv5hxU++Qi0VoH95Ue&#10;ML/c9v+ApqEEu3NpQptmZWAHV2MPpe0vhvY8hRa60Dsb+ZL2TOYJog3PNKfFNqVlN5MwpBgU8HOL&#10;+FlZFoShTQJyCY5Sh3QU08aXO1FF+uUhg0pL5h/yXsFabaUn0u2jlHbNIudUNAaXoUHyR/rXYDKo&#10;FZu1A1iKHMPm0GHsCJ+ETIMhGd0PaNbhRPRWpU3zJJdnE3fgePRm7A9fi13Bk9gWMIptwSNYVA1i&#10;u3ocuyKnsSaoE81OxUq7Zop5JDRGKqiNg6E2D0Kgmf/FhMRBSt7NmvAyQmwWTdFVyjS+caw0ZPhk&#10;rGUooi0lE5IKifahSHGgLXeJUzK75zolKXOjl1BdltKadwWV41D1Jhyo3IQeVS3qWJG0h7CyLJvA&#10;3uZ1GE5tRpJ9GNWtDyaru3DL3lO4fukodvWtxVzzIMbqujBU04nBhl5a70HcccN9BOYnePH5t6ko&#10;nsPi+m0Y6RjHeOcUZnrnMDuwgMXZ7bjz+rvR09bLStwKTjYOSIyOR0FWHvIzWSHlFbASZoW5ykiZ&#10;fdLWyEwpAsxQHwFmECICQ6AhaJXC61wXKpY8DDOTw1RF3/Km/RE/f0eVKHGKvLnP//4t3n7tSYL8&#10;brz8+E1445nb8DYV5gev0ZK//iDB9iC+//wV/PDF6/juk9fx8/efKZnZl8Er1vNiYLhAU4LDLwJT&#10;/panxxBoXMBvv0mQvOTjlPcJRPRDGC/g91++wesvPYVje5fQVV+E4jQtagviFPW5m/fVka1Umksj&#10;OEabvn2qCTumm3Fy2yhO0sZvmuiAtwPVtokpLEysEOhPRUnF6WgncPFTgt19vSg0XLzg6kzby6WH&#10;q2Q8p1ojaCZ7mqlwZ/gZowTzoJKV6cCGXoJSkgS1YNfaNuyea8fO2VaWdmyb6cDiVDsWZzqxuKYb&#10;ezaN4dT+TbjrppN44en78N7b/8Bvv3yhnNfff/kO537leab65AETlj/h2y8+5nXwAp5/6hHc87cb&#10;ceLQHpw9fQx3334THrj7b3jgrr/hhquvxOb5WS6vwG8/ShMH3859fPbxB7jjtpsx1NeNhBidMspI&#10;EiY72lrRxtOee7jwWN1wyURHEaqydQj3dYCnvSniNYEYbKvF1jWDuPb4btx323W4+drTOHV4N04d&#10;2YtdrFGHertRV1GlWPPM9CylxMcmKApTwCkAlW3RkTGwNLeEOU+4JDgtzM3he9IodSVYdDknZoyO&#10;N1ZaMmzNjREW4IXx3hZM9hGaVJrHd89jYawVw805uPHIHPbNtSI+wAr+tgbQehMqbg6wt5ROn9XK&#10;OHQl7+FqmTPIAGarV8HQcBVMVhrCY5UdUp2jkO+RhnL/QhS65yCToIqnAkq2j0UlYVdum4BKArXY&#10;NRFq6yAYXWoBw8uXIfnnYrKSypmfY2VgCzeTZWhqCZcEK52StCOV+8m2lVChfNT7Fik93lJqvQvQ&#10;4FeM1uAKdIRUod6P6sZDQo+oQt1y0cjnKn1zUeSXQfWqhtulDgigyosyUSHLLhZVvnkodklHlVh7&#10;r1KM+jdg0rcJG0L7sYP2fId2Crs1MzgasxEn4xZxRLcJh7TrcVXKLpxJ3I4jtORHJZYzfA4HwtZg&#10;T/gU9kWuJWjXYlv4BKb82tHrXYtq53za6HhEmtI9mKqUdHEqyyDIrJRBPNZsn3QM5/ShLrIKaVTB&#10;STKaykZGA+mUUUES7J7hGY80F64701k4RyPFnpWGUxxSrbXId43HSGIL9tZsxBqqzFbfUrR4lWB9&#10;8hCu7tyrdADtKJnCUHQdyn1TEGnph6q4XCwOzWJ99xgmG3sxUtOOwdo2DNZ3oKemg5XsGqqJV/Ds&#10;U6/h7w8+j4cefAoP3f84rjh6FlvXLmFuZB7bFrbj5IGTqCuv53Vnw5vAHUF+/shISkFaQgry0rLo&#10;riKVvJjW0qRDWNqbWMCfFbwAM5x2XICpDVBBR1hGUpFG8VqXtkyx5hnJcXjkoTt5+/2G33/+Ej9+&#10;9wlv4q/w3Vfv4uVn78ULT9yKV5+6GW88dzs+fuMRfPXB01RQT+GbT1/Aj1+/QUv+CR3lF4TAdwSf&#10;AE/a6fTtdQJL5d7+L2hKh4i08S1vk6JYVr5HRuQIcC+clxhJPUDP4YuP38T9d1yLzXPDKM+ORWFK&#10;GHrrsrF1qhW75rpooTtxcKELR6k6T26fxIFN4zxuT1gZy7xfFnBxdIUqiGrc1oVw9IOnWwAVmC88&#10;3X0UaLpz3c3ZG5Jazt3ODsXpCTi+Yw4HNw9hL0F5dOsgrtwzTUC2KQDdPdehrMtyF8ueBUlR2Ylt&#10;azqwdrAa82ONWFroXxZRG0dxdN9G3HrdMTz2wC1448Un8M4/n8PLzzyOe2+7CQ/dTRt+5024j7B8&#10;5P47WXk+gI8/eBtfffkJfvj+a4JRlKj8XcCH772Lxx56kLb9brzw7NP8vSQy4eIfbf7L/3gWN19/&#10;DXZvX0RNRSkrBx8qbCtWDra4ZOtUM2b7q5AZE4CEcG9a9QHcdvYwHrnjKjx1/014/vH78eRDd+N+&#10;fpkrTx7GpoVZ9LS3cUeVKM4vRFZGNooKipGbnYeEOAJHLqiIKOVxZXkVAvwClVyX1uamitLMSE5U&#10;ovP10PR2d1VipeytJYTDAtVFWZjqb8ROnqQTO9ZgG3/Mg+s7ce2BcWTpHOBhcQlCPR0Q7uMLVxtb&#10;mBsZKCrT1GAZmCarDQk1gehKGAk8LzOG90pHxNFW5rimIFempaBNTrHkDe8UD/+VvtAYBiHHLgrF&#10;TrEo8U4mJPxhRmj+NzD10JRivtIaXhbeCCVgw4z8oaMyk7Ajmd0xlxa3kiAUO17lloMKWvQKlyyU&#10;OKRxPRvtqko0+BQqU9s2+ZWgxjMf+fbJSCF0UxyiEWEVDF8j1tTmvkpPtUxgVhNYiBr/Iu6Xitg+&#10;C4M+tZgObMMsFeKOqEnsiJjCgeh57NXM4rBuHY5RWR7ULi9PxG5Vsh8dJTiPEZzb/EawLWgEu0In&#10;sV9LaKonMO3bgUHfRtS5SAKRTEIwBmEmwQg2pso0X1aamf6p6M/uRklQPnQWMnRSsjMlKL38MYSs&#10;xigYURahiLOLoIUXKx+i5N+MZomzCUWWWwxq1dkYSmlCfWARyl0z0eJdgsWsKVzXth9XN+3E7uwJ&#10;JWN7e1AhOnWlmC7twtb+NVg/OIXxtj701bejv046eFrR39iJzjrazbklPPb353D/vU/hb7c/gof+&#10;/gy+/+4XXPjtD0LpG7z49It44u+P0xnVwXDlat7YzkhKjEd6chKBmahAM1KtVUKNrAxkNJAZXAjW&#10;AN74Akux5ALMyOBQxISE04WxEJgxkvmHJU4XgVhdGA7s2co7Tnp+vyOcXsNXn7yKd159DC89dQdh&#10;eSdee/pWvP/Kffj6w+fw5QfPUl2+gp+/eYPlbfzx+1e8Wb9nEZUpClKgtwzMX3/9lVZ0+YYXZfln&#10;SP4ZmvKczDX0OxWnLC/Itos9zeeUHmgZobO8f1HBrzz/KEE0hbqiZBQmh6KtLAXTbQXYNlGPPWvb&#10;6e56cHhxCimRalgYGdLRiQAyg79vIFydPOFg4wZ/HxXC1ZHwoTX38wmmRafqJEy9XH3g4+KOUF8v&#10;TPc1YctMO1VrndIMcGxxmPa8T7HphzcPUG3KZxHYtO4HN/dR/XZi53w7tk63YDP5tHsjhQEt/OLa&#10;bmxe04Utsz1YnBugCp2kjd+CY7s2Yd+WOexfnMctZ4/jtecfw6/ffYqfJOGy0tYrwzXlPJ1X2kSl&#10;OWO55/0CYfkNnn3yMTz84H149aUX8PXnn3C7vPw3fPbhe/j4/Xfwxj9fwu233IDtixvQ0VqHSx6/&#10;4wQevu0YD6oT3Q35OEgpfWzXPI7umMXfrjmCR++/FY8+cDvuvPU63H7zdbju7BVY3LQRbU1NKCsu&#10;VaBZVlKOgrxCJCemKOpSSmpyGsGZCw83d9pzA0LTBCUFuUhJiIWkefNx86BKtISdlTnlry1sLKxg&#10;ydosOiwIfc3l2LUwgCt3TeGmfVN4+NpttA01CHNfCS/bFbyIveFLBWAjP6KRKSQRrH4yNRMDQ0V5&#10;mlBlSkiU5WXmSPWKRTYVZJZTMpVRAjIIr1za4XgLLZKcY+G92gvutMPBJj5I9ohCqG0QLP9iBuOL&#10;dlxfxJ5LkVRxZiulM8gRIRYBSi9ygo0OiVRdibTS6VbxtN6JKKLiLOPnCDyr3XOVtsxcy3jlsUBT&#10;KVSjTYFlKHXPQgKhq17tB/8V7vAz9VLiQKPtwgjjUCrYaJT7UIk6pFCZFWMipBUzqnZM+bdgq3YY&#10;e6L5uyVuwuGoBZxOICSpOI/HSWq4DTguoUgJ23Gc6vOoZj12B05hV8gkdqmpTkNnlM6j+cB+jPi2&#10;oMGpCAU2aUgiwMONghBqGqh0BiX7JKAruw1FqnxEmBMaVlRY1lFU2JFI4lJGMCXYct0xGgkO3G4f&#10;Aa1FEFTGPgi38EdzUiWmynqR7CjxnSpks8JqCC7BQsYQjtct4QzLhrge9BGiXX5F6IuoxNbaCRye&#10;XMSG/imMtROYTXKNtqFHwojqm/m4A73N3Ti06wgevOcJ3Hbzg7jl5gfw8MPP4OuvxR5fvP5/PYeJ&#10;oVFYmpnBUeax9vZASTErqmye86goRBCCktrNxtCcClM6fByg8vRVFKYuSI0oFVUlSzSBGaMmLP9U&#10;ovjeOC3XI8KwYX6CnyZ271vetO/h7VcexuvP34tXn7kD7750Hz569UF8+d6T+JLQ/OrjF/ATFeaX&#10;H7+I7758C39IL7nMKqmE1QgEBY7/Ccj/m7/lVBgXi0BTOkhYlCzwBMdvv/+MX2WootL2uaw+P3j7&#10;JRzeuR5VeQnIifFDXbaWCj4Na2jfl9b2oiQzXnGC0mEi09d4usu0Ff50j04I9AtFSFC4ErMZ4KdS&#10;es/d3ahACU4fglPUpvSXiFJcpP2WxMliy5fbNfuUItsEnAc29ODQln7sIjB3L1CB0rZvnmzADj7e&#10;S0u/NNuBzdNthCmBSl5tne7C0kwvNo3Tyk/3YtvcEE7v34JnHrod7/5TVPxbVP2sjP6Q0CVWGBcV&#10;t0QgnKcCP69MRsfzQmX/wXtv4dG/34+H778XH7zzJn789iv8+tP3+IkK9MXnnsbfCM1/PPs4Pvrg&#10;TVxy9zW03bup6Ejywoww2g4ntNVk44aTu/DsQ7figbtvwE3XnaL/P4MnHn4A/3jmaVx/9Vm0Nzeh&#10;tKSE0MxBUkKyoiz7ewdQy9pcoJnE2lvy8VmYm8PKwoxwNENxQTaS4qKUkCMfwtTBilbIzBRWphb8&#10;QaxhJRNSuTjwx0umPO/Gzfun8fyNO/DcLfuwpi2f0DSFt72ZEutpb20HC1NLZRy6KaFpSpUpk6pJ&#10;vk1jglOmvzBYYQQ3M1cUqjKhMwiGZoUKGY7pKPaiQrZJQbYVYeqejCgqIMu/2sHkEiqM1c7wNvOC&#10;1V+pNP8voBnpFI5Uvj+R0Iyz1iGVykum0ii0T0GxXYqiMMudMxVo1lFRitoUaFYq6jMDRXydBNtn&#10;0BLnuCYjzzcdCY4RcLrcHnYr7BFg7K10CGW7JlEFZ6HIKQ1tPiUYVzdjxK8BM8Ed2KQZwubQIewI&#10;ncAhQvNM4qJi03eoREnO41T8Is7ELSnQPBO9iBM6GW65DvuoMrdSdW7w6ccm1YiSo7PToxrlDjnK&#10;ePlIUzXUVNHxrtGojClFkkccgg0CoDELhZbKMsZSq4ymSneIXR76SYseY02wSOcYwRhq5oesYF4b&#10;oalQWXgh3MoXYWY+iKLdLwvIwHQOL/TyNZiK70RvcAV6A0sVYA7H1GFb0wx2D6zDXMcoRlt70dPQ&#10;TlXZhi4qzV6u98iSEB3tGcFNZ2/BnbfcixuuuR033XAXleaT+OJzaV8EfvzmO4wPDiuZsEJ4PYaH&#10;aHhTuyI/L4fXbxHioqiS6HykHVPsuI+DC9ReforCFGCKuhRgKirzIigFnqI85XlZj9fKdNRqzE4N&#10;0gl/TeX4Lt5++SG88tSdVJh3450X78XHrz+Cr997Ft989AK++eQlqsxXFWC+xtd98ekbvHGlU0Ps&#10;uICS9/n/S1jq/+TVgkLqKoLy39CUIv9+JTS//f5LKq6fCY0fcV6GOUJg8hs+//gN3HfbWawdaUUB&#10;bXteUggqcmPRUJ4DLxc7mBsbwJLix5oOUdSmo50r7ao3bbrPcqA7QerhIeFH3nB3JjidqDap1n1d&#10;7TE93EYxtoZw7MAOQlOsud6iS/vm1okGWvMuHNhEiM62Ymm6CVunGrCF0NzOx3vXi23vICibsXWy&#10;BVsmWpS2z6VpAnOqC5vGWpX2183TPXTLvVSnE7j+1F488eAteP/1Z2nlH8fP31JFXpAJ5yTagMcs&#10;HW0CUxbJNvX7rz/h+6+/wDtvvIr7774DN1x7ljb+bb7ndwWgH773Bt587QVccnT7BA4ujmHteBMS&#10;o7xQW5aMe/92Gr99+y4+futZStZHcdft1+CRB+/GU489gheeeQa33nQjhgb7UVFeprRdxsXEK8vS&#10;4jKkpaQrbZsBvOicHJzg6+PN2p1K0tIUiXGRiI4IJTBd4MvaypEn39rERElGbGFuA2sLG24zQ3Sw&#10;B4abivD3M+vxyYNH8fDpzegqSESAnagAKwLTCuZmBKSZJIclwIyMCUwWRW0SbCxKvk/CzcnEBXHO&#10;OiWLeKp1HJJoy5MtElHpWYgmqrw8p0RoTGgxaCVd/uIA+/9NeF9mS5Vp9R/A/G9omhOaEsvpaeCK&#10;OPtwxFqFIYEWP4Gqq9KvEOWEZYGoTRuqTYd0lDtmoMolG43eRSiV4Hba7BqPHJS5ZCLTOp4WPAaZ&#10;BGO6ewKSXCLhbuIOyxU28FjlrOxfbLsEv1d7y5zqeej2rlDU5pBXrWLRt4aPYK9uDQ5GzhOaW3Ek&#10;eoMCzZ1UlEejJTEx7bp6DscjNuF01BJt+xbs18xjB1XnRq8hbAubwnruY9CvBXWuVJsuqYi3Wp4T&#10;qDq6FMle8dDwHEVYEhjmBKY1laatpIeTDO0Sj6nhd6TapMLUmAagKCgdJeFZ0DgEwc/cDa6rbBBk&#10;4YkkT6pR5wgU+iSiNbIEreElKJXEKfbxaPTLxWRSC3a0zmJTzwxm2ocx0tKL3sZ2KkyWOirL2k70&#10;sAw0cXsD7drMRtx7yz248exNuOrk1bj69HV4+KEnaLt+wYfvfICB9i7YsmL1d/VGenwGYrTx8PP1&#10;R05ODspLywjREHg7u1BlGiOI7ifMx5fADPwXNPXAlCKAjA6h4hTVyRIfzkoyKg5ZSUlKQPea8X5F&#10;3bz+4sN48Yk78NZz9+JtQvOjVx7EF289iW/efwG/fvUmfvrydfz01Rv49H0qzs9fVzo2LvwhSkgP&#10;zP8s/2/+5OVS/gzL/yy/EZiEJdXX+T9+ouL6kZ/9kzK8cVmfEra/f4dXX3wUp49tQ09LKc9bOLQq&#10;H9haUG1a8n6lEJJmNxcnDzjZuynQDPJXQ6vRwZvnz9PTTwlLcnfyJTAJT0cHZCRG4uS+9TiydUiB&#10;pHQGLU01YeNwjaI8FycbsU2ZFbdRUZ7y3LrBSmWbqFDZtpPLRVp2SYwu0JQy0lyAme4qgpT2f5zb&#10;Jzsx21eHtYONWD/GxzM92LNxFIfpoB+/9wa8++pTVPjv44evP1SOc9m+6y388pkTSEobp9j2R2jb&#10;3yZE5fH533i+WC7ZtWEAezYPY6CrGNu3jODNfz6E55+8g4S+Ge+9+jTeffM5StOz2LdrKzrbmjEz&#10;OYE101MYHRlCQ30tLTmVmi76oi2PRXioVhlO5ersjjB1GHy8vKkIWTuZG0EVKJmZKdtZ00uQqKOV&#10;zLdsTrVpsTwlsBkhShh62hphsDYL795/FB/cux9Xbx5AYUQQvPhjucjYYAvC0pw2nK81UaBJlWm4&#10;rDRl2gtJFGKojEiygMqZ1tk5BrFmvMnNCB7HTJS4FqDaoxTd4XVoUZWjMYjrmlqUeWQgxMAPVpc7&#10;YPVKKyWX5v8IzZWiNC2oNB3gbeQOn8ucoTNXId2VwLOLRpxxOHKsElBGVSshRdLRI0uZnqFOOn4I&#10;z2pCs9YjF8WOaciTYZ0uKQRuJLKofJMcI+Fl6glr7t/pMnuEGPsiykKNIp9MlLploIZA7vIux3Bg&#10;I8YDm7EQ2oud0VPYGzmL/RFrcSJuIw7o5rBft0CIUlGGzSqdQMe0G3FCuxmnIrfiTPw2HCNId6lm&#10;sNV/DJuCRrFFN4EJVRdaPStQws9JtolCQWAGKnXFVIkqaCUJsVU4Iq2otriMtqTVlqWZClG08RJi&#10;lEDAtyVVoymuDDGOap4fZ/gSmmoHPucThZyQNOQHpiDZQY1YKs4UQrnUJwWV/pkYSScwW9Zifes4&#10;xlr70N/YpajJzvpWdNS1EpYd6K/pxoD0mDf1YbC5FweX9uHmK6/H6UMncOboSZZT+Pt9f8fDDzyE&#10;uspq5fpyNLNGdGgU0uMyEReRhLhYuoG8fBTm50Ed6I/s5ESoWbmH+XpD4+cLbSBdiT+PN0C1bMFV&#10;4f8B0LjQCCRHRCMtOh4ZsfHITUlCaW4GDuzYiDdfehwvPXkX3nzuPrz74oP44KUH8e07z+Cnj1/B&#10;T5+9hp+/eBO/f/8+7fnL+I7rMsmZ2Edl6KCCNT7k//7/hSbfwSIA4L4kfpHlgvJPD02xpPJ5UiTW&#10;8xcF2KK0pEjs57LylLbPn/DLDx/hoXtvwsa5MZ4rL5ibrOZ9yntUsh55+v9LbcpwyiCeLy9vb7i6&#10;efL+94aLoy/cHKlEnVwhwxkrC5KxfU07odmDI1sGlV7zLeN1CiD3UEXK9h18XnrRlZ706VZsHqPr&#10;EHVJJbpVpvkYrce6ISl1fNyK+YEalloqzRbM9tZibX8t5uX54QZsGGnCei7nB2sx1VWODeOtOLA4&#10;hetP78F1Zw7guafux7eE588/fY1PP3kPX372ES78Rit/ngqUReD528/fc/vHePvNV/Hi88/gBVr1&#10;S647swWnj8xjcrgS+3aM4czxrViitK0syUZWagL6u9uwYWGKoBxEd3cT1q6dRG5eJurqalBdXY3U&#10;1FTExcVBS4sinUDOtDcy7MrTxZ0nypu1ky2cbK1YO61AoIzeCSA0PSjZBZoOzootdzQ3hoOJAdWo&#10;OczNzeDvaI67Ds7i0/uP4f79k5iqyYTWXbIVWcLNyRlWVKhmitI0oz2/mPWIxczQQmnfNDOSMfD/&#10;S0kVNVnbg2wHXtgEVa5bPjLNk1Bsk41ytxIUUf1VexWjLagBDR5V6FG1osy7EC5/dYHRXwhe2nsB&#10;578KwWkiHUGr+LmXE+BGTvA2dke4dTCSXWIIPSoPSajryv36FaPGKx9NQWUo98xFpU8B1W0uSp0y&#10;lEnBBKB5tlSizqmo8MxGsXs6lfDyPDqSpk5Ssln/1Qa+Zt4IsQyAn2SHt49EoZskK06jGixAn38t&#10;JtXtWND0YWuExGqOYm/EGlryWewKn8beqDmcTFrEgYh5HKUdPyWdQhEbcTZ+O87G7sBVcdtxMHwO&#10;SwJM2vONYSNYr5Gx6I2ods5FrlMKaiIqkOpJNW4eTFBSbdloEW2rRTxVZRSBKR0/MYSnjtDM9opD&#10;Y3QBsnxioDL1Q6hVIJJ8YhHrEQGdSyiSA1ipOhFIdgG06P6ItVMh3jkU9YklmGkcwmz7GMbrezFK&#10;FTnQ2INeKksBZVc1VWaN9JTLWPIuQrMbQ83dmOkfxcm9B3Fizz4c3L4NR/fswLF9O7F1/TwSYqJg&#10;w8rVzkqy9bgjLjoRiTGpiI1KpjOKITCzUZCTijWTg/j5+69x5fH9CPZxg04VhGiJv6Sq1LdlCjS1&#10;AVRSAaGEpwbxmigkUSikRscgOyEODSV52LkwiafvvRFvPHMv3nr+Hrz9j3vxHoH56ZtP4sdPXsHP&#10;VJS/fvkmzn//Eb799G0q0neVwHUlXIaWfBl2y39Kh865Zav+f/P3/8vK/+d2QacAWkKZZIjiz8v2&#10;9LxMxfEjfvv1Wz6WUUjfU4l9we8nmeeX1djRgzvgYs171cIEzra2y2rT2RMyjDLAJxh+XgHwokX3&#10;otL0oV0Xm+6mFC+uS4o1V4x11ODgxjHsk06fjZ04tLEDR2TU0EIvrXqP0o65i5Z9z7ou7KCyFHu+&#10;mcDcMFpDJVmPhaFqpa11gSCc7a0kGKkohxv5uB7z/fWY7a7BRDuvp55yTHeVYU1vBTaMNROiZBef&#10;nx9owFBrCab76ulSenF01wLuu/UMHr/vRjx618345gPacQmQZzlPgCqRDKx4fvn1F7z/8fv4xz9p&#10;z598+Frcev1eXH92B5Y2DaK2KgNJcbRfulBalyBEakIxNT6Enp4WVFTkY8/eJWzesg4JCTFIT09F&#10;CmvZxMR4+Pv50I7bw44n04zK0t7WhtLdmdtcWOsQou42CAnyVMZ7+ntL0KgPXAhNGTVkZ0obzQvc&#10;wcocVgaXY7SxBC/eehh/2zGCDc3ZyAh2gaelEXycneHm7KZkVDIzIxwVey7QtFKKGcEpHUPGqy9H&#10;RmoMpoa60J1diiTjEGQ6pKAquFxpY6x0yEK+bQZybFKQZpaAStdSdAS0opHgrPYr4w0fCNO/mMFo&#10;JRWmzKt+sShZ3AlNCXK3NLCGjzVrWCpCjW0I0tzjkWhLxW0cRhudgXznDBQ5pKKQSrLat1DJrFRG&#10;Oy7j3ku4rY5wrqXVrvbOQYUXb2Ba1FTpRLKPQ7kfXxeUBTeqWMfL7Wlr/RFlH6Y0AeS5JBO+OWj1&#10;KUN/QB1Gg2lRfFibBvdgSTOKjX792B02jYMxC9gVMYPd4YQooXkyfiuujF/E1QnbcUPqXlwTv5Oq&#10;cyP2qdcorxdoTvt0YCagE+P+zah1zkMpYV4fWY0oO63SEy7JhqOsNYggPOMdtEhyilSGSiYS5o3R&#10;ZagIy0GcbTDUxjwnVsGIcQpHik8col018FfmineBC8+bO616JMFZEZWN0aouzLWPYqplAMNN3Rhs&#10;6EJ/fRf66vjbVbehq6qVy3bFlkvpq+tUgDnS3o3FtetwZMduHNm5E6cP7sfm2WmU5KRT2djDiteU&#10;vbUNHGxsoQ0j5GOpMGOSEBNNNxAXj4qSQpQWZKKloRzPPv4AofAbFmaGofJ1R2yYBrFUmLpgAaUK&#10;EYHStingFItOx6KNRhKVZlZ8AloqSnFoaR0eu/M6vPr4nXj/hQfw8esP4e0X7sEH/3wYP33+Cn78&#10;7FV898k/ce779/DDF2/j2y/e4w1JOyy94+fPc0mo8T+lDVLKf0Dz3zD8Mxz/uyy3hf6f0PzztuXX&#10;Ss88P1eB5jI4pZyXzpFzP1FZfcWv9Q1+/+0rfPXlW4ToZ3yj2Nhf8Sufy0+NhY3xKthbWVAEXbTo&#10;ju4IVWnh6xlAWAYqRUDq4uwBV5mql+LJhcWDj7Nio7F9dhQHNo0oPen75gnJ2TZa8B6l7KHa3DXf&#10;hd0L/H1pxTeMUonOtGLjWL2yFIDOD1YrwJzrl2UVxtsIwa4KrKXSFGiu6a5UwDrSnI/x9iKWMkx3&#10;E7Z8XrK5DbWU8PopJzxLMcD1obZyZeaI47s24pE7bsS7Lz+Nbz95B99/9TF/FFHcrNhkiCaXv577&#10;EZd8/MFzePrJ2/Hg/ddg65YJRGj9eIGFITsjGSlJ8TwZQbC3s+IJsEVMjAY9vS04cnQf2tobUVyc&#10;i6TEWD5nD1sbc54cB54ce0p0V2gj1FhYmMPi4hIam6oxMtqJlORIZRSQn6eM5/SFJ1WjAy26lbkt&#10;L3AH2BiuREFkEG7etwHbhpvRnheL7FB3BNgaI8DZAX7uXrC3cYA5YWluLtA0uwjNZbUp0JQ2TVsq&#10;1rXTo3jhsQewpW0ACYYByiiXJMsoZTRKNRVmtlUiCqn6cmzTkGgQhzyLbNS6l6FZXY0Y5yiY/G9z&#10;BZL/Ac3L9W2aVLlUmo5GjvCg0gwWqNFmZrmnItpUJm5LQbZYblr0bMs4fkYSsmxo1wWadslIN5fs&#10;RbR0zpLAI13JiCTB31EmoUpQeaZrInJUmfCx8IHDZXbwI5gFQFkEc65zojJ3UJtvGTo8yzHo34BZ&#10;dTc2hA9iS/iIMjJoKWQMBwjNJfU4doZOKr3oVyQvjww6m7AD1ybuwpXRSzgSuoAj2gXsCJnAvE8P&#10;5gN7MeHdgqnANjR7lhD0eWiPb6S6JCyt1Er+zDg7HS26GhHm/lSewcjwjENrYi0aYiqoHAWmYaiP&#10;KUFvVguSXHTwXUVQXmoF+7+awsfcEclqHarT8jHV2IcNPZOY7xrDGJVjf20rodhCRdlMRbkMy87K&#10;FqV0K+BsIzA7MNzcg/GufsyNjNGab8fJffuxZngEealp8HJygrWRkWLJ7S1tlQo5jHZaRqclJYrC&#10;ZMXGZXY6nUZRCfKzMlh5uyntbW/wRvniozeRnRKNMFr0yOAQRAQJMKWEIC4sAgmaSMSEaLiMRm5S&#10;Gjpra3B0xxY8dPs1eOq+6/H603cpWYo+eu0hfPLmo/jhs5fw85ev4uuPX8SPX76B7z5/DT9+8z7h&#10;JEpO2jAlrOjicEAFY+cJzn+HEOmL/u9/isv879f89588J0CVkCXlvfJ5F6EpeS2//OIT/PTjN3zd&#10;cseIkm3o/Pf4jdD8+uv3uPwC537/Bj/++Dm++fpjbNuwhufZFpL8wpsWXRUk7tJdCXj3cvdTEndI&#10;caW6lKUA05lgdaYidecylEp03cgQAdiPjVSJ830V2ETLvW/9AK17J4Hajr3rexVwCihlKWGRmyca&#10;sW1N23KZoQKdkM6idsV+DzcV0IFkYaqjAuPNJRhtKcJYWyGXBRjvKCYoi9Bfl4+BpkL0NRagtSID&#10;3XV5BGYZehqK0FyZg8bybNSVcHtjKQbba7Fz0xrcccMVeOaR+/DJe6/ht++/UKYqliaLS4BvWKt9&#10;jvMXvlRO1LPPPowTJw6gtaUBKlUg0lOTWTvrYGNtBnMLI8Qn6KDRBkMV6ofIaFqr+nJa82DKcicE&#10;BXshryAVt95+LZ55/mF898PX+OHH7/HRJ2/hmuuOoK62CL5eMsWmrzJ2V+XlBUfaJ0srJ1iYWSPI&#10;3gIneOLmG3IQ4+sElbM1fG1M4EV7H+DhBSc7mSdIJkozp5o1/jc0jcxZuJRYTQMjJZNJtDYMa/r6&#10;0ZlYjFJHwkuGNzrSmtsnKfOO59qkIs0yXlGWZe7FiL80EukGsSikStQ5RMDsUksY/wmYf4amtG9K&#10;m6adgQPcjdyUmEqtpRopTvFIso1BpKkWZbTjEsxeSsVZ4pKJPMIywyoORS4ZyLVPpjVPQqEdvw/t&#10;eZEb4emTgyy3ZGhM1Qhe7YcQC9obA5dlaNKiR4lqc1nOFCRzCbX7laKNYOskOGfCumirB7BBTXCq&#10;R7CoHlPKDs0U9tCuH45ejxOxm3Ft6h6qzR04TWCe1m3FyYhNOBW7Relx36oaxrqgPkWxjvk0KhnT&#10;W0MrMZk/hAQqSUl2kkhrHmNNe24Txu/pjWR+p6b4ChQT8OGmAQokG+LKMJjfjvroYpSFZSHTLxbB&#10;lu7I1sSiu7IOCwTcpvFpzPWOYZSKcUh6wmsa0VndgI6qOrRX19OOL8Oyo6KZsGxFX2077XoXL/5u&#10;TPUM01atxYFtS1g3OYHspCQ48xqypsOwt7BmJWwLO1bClv8PZf8BJ0XVbf/D3PuoZCbH7smpe3LO&#10;Oeec88CQc8455yAZQRQQFBUBFUXFHBAVBUFyzjkzDOD6r316Rn2e3733876Nx+qurqmurq76nrXO&#10;2WcfEytWzt5IpsJMiI0nMOOQlpKMrCwZgZaJkvwSpBOgkmsx1E+HkQO7U2HdwZJ5E3ldOtGG+xCc&#10;/ogmPOOCqKbDI5EQEkpghiEnIZnArMeGZYvx5ftvUp1sVgmET/32Kc4d+hxXT/1AYB7E/Rt/KGDe&#10;odK8cYmK8845gom299lDqOQTVC9qLLkU2uZm/v+ptEG2qMZW4LVCUdTnf0LzP0H6nw9ZJ3/38OFD&#10;Q6yn2s4QoyhhN3duX8ejhxJQb+hFliGKf6qhig+4/S3+7W3cv3+VAL2EJ4/v8O8fYSAFkykdoZNW&#10;gyC/QENQO224h6u3UpgCSYFlaxELr9Gw8qQi9XXVoXddNZbPHo8FE/th/rhGXg/1hGEPWvFuSk2K&#10;yhQ4Lhjfkxa9jwLp3LHdlfIUez53THcsoSqV0UOzxXoP60plWY3xfaswoluxguaQhhyM6klI1mdh&#10;cNd8QjWP11c2+jcU8LfLQ/eKLHQlJLuWZaG2OBN1JVmoLk5FeQHFVGYsilmqCtII0zzMHD8MH2x9&#10;HV9+tA0H932FNk+fX+fpu82TeE+doKNH92PEiAHw9XGHvb0V7bYFIiJCkJqWCB9fPfRebvAP8kRs&#10;Yhj69O+Gd7dtxudffoj+AxuxaMlMHPj9ezQ/Z82F+/j6290YNrQfxozpg2XLJmPNyrkEpiFzSHRw&#10;KGKCAnmBm8PakhbdxAiLhvfEnpWT0TXRHy5mnWFPNelqYwV3OwfYW2thYWpFYEqRKS8MnUCSis7U&#10;2BzGRrTsklHJyAQ2lhYqY0mMVyhK9GlUkPmq86eIy3JJx+ZUjG5+XVHpWYpuwXWo865CtXMxSrW0&#10;7Q7p8DPxgdmLlv/enimqU4p0CknGo/bmsGxrSfWkg0wPEWUTigynJGQSaj7/paOqjVMJiEsIzUq3&#10;PJQ5c992qSqRR4VHPqpYql1zaN9TVFq4AmdaeX024myj4N2etr+DC3TGbrBrp4FjR3u4trNXvdJZ&#10;ttGopDqtdcpBT/cS9NdXY4RvIyZSbU72748ZgUMwN3gklkROUEk8FoeOw2pCc1PKQmxNW4rXo+dh&#10;Q/R8AnMu1oZMwyuhU7A2ejpeSZiBxRFjMc2vP8bqG9FPX4WRCX0wpmAoLXiYypkpSYdl1E887Xqp&#10;P7+LD9WxjWQ+8kO+bxrqY8tQGpqDFLcIjC3vh7dmrcaICkKvvAHTB4/ETKrDCYMHYVS/fhjSnbCs&#10;b0T/ukYFyp5VdejVAs3eld2UuhTFOai+F4Y29sWInv0xiftYPmse5k2ZgtzUJDjb2sDW1ITXkCVh&#10;qYGG6lJrpYXGQgtnrSuiQqNZeUYraGakZyA3Jwu5udlUmrlIS0ynCg1CWEAAokP8kZ8Rj8vnfsel&#10;sweQlRCOMG8PRNNlCTRjuF18UDDBGYqcxDgM79lDAfOLnVsIzY34/pPNOPHrblw+/i2undqLeyqk&#10;6DBucnmLtvzG5WN42iTxgg8Io0e836joFCZFYYrpo+4jyKj91JpWGAow/wnNf75uXQoQHzx48G/v&#10;/V/l7wetfws8ZR4f6fiQdk3JKP/kyT1uS3BSVYnqfP78PpcPVXYl6l3s/fozlR1da2WuEvh667yU&#10;2pSs7joPn7+UppTWtHGhIdFwkaHTdloE++owc8IgqvTxWD1/CF6e3huLpnTHvPHdlNpcOnWgAqJ0&#10;9MwfJz3l3TFrpChNUZjd+Lwr5owWWNapNs354/pw+36YPlSUawPG0K4PqsvCsG55vIYyWPFm0blk&#10;o3tZGmGZgYaSNNQWShrKFDWvWGk2QZmRgKIsOs70aBRmxtG5xCA3ORLpsSHIigtTeUsbSnMwZlBP&#10;tLn/6CwePbmIpifXVM1y8OB3GDu6HyaMG4iqyhy4utlRCZqgsCgXiUmxcHZzQFFJLt7d8Sb2fPMx&#10;Llw7gyae1EvXTuHytRM4deYAbt45i/OXDmHXB5sxddwgrHh5Aj7+cB1eXjAOPu5UpB7uSImOQg5V&#10;rJ2VGWw6v4Tehck4+vEGvD1nGEqjfeFsYUwVakkVQaCaWVE5WCr1YACnBaFp+g9oGrLGm7bGaXbq&#10;DA/J6q71Ri4h1qivpNWsQJJlErLMk1Bml49ch3xk2Kbzfd5IWskglIduMqQvpAoJLvG054ZhlP8b&#10;NE3amsG+owY+Vp5IcotFqnMc8lzTUeNXjCwqyeguYSilvS0k4ERhCji7+pQpeJY4Z6HCNVcFqpc7&#10;Z6DCPYcAz0eBO4/HLR0x5iEIsfCFp5kHbAlv7UvW0HVx5mdEI5NQrXHLQn+/Kgz2r0UP5yIM1NVg&#10;hFcjbXUfTA0cjLlhtOjhtOaR4zE/cCQW06K/Ej1LTef7RsISbI5/GRsi52N9+CysDqFqk1FEcdOx&#10;Km4yxrtT3WlKUa/JwbgUWvayMUiiJVchRVSaKZpoVATkYWBGHRK0QcqSV4UVoCw0FwlOYSgOycC4&#10;uoF4a/4qvDJpLqb2GYJpA4ZRCQzG+AFirftgSM+eVBtdWyBZjx6VdehR0YBeVV2pOAnS6haF2dCb&#10;pRct1kDeUJOxeOp0dC8tg6+LMyxowzWWAkuqS2tb2NsY5uwWS6611BKIoUiITkRiDNV/YhJSU1KR&#10;zustMzOd6xIR4heKUOkNDwljBR6EnnXluHnlOKHwCBOH9UGEtwviAnyQEBSEZG6TFROD4rQkjB3Q&#10;E5tXLcFHb76KPe+9hs93rMP+r7fiCoF578JveHTtCB5cP4bbhOXNi3/gzrXTVGi3CCEqOLHACpYG&#10;YKoWS3Ls6TOuoWWW9Y8ePyC0pJ3RAMbWRysUWx+tAJTlo0ePlIr8/w+afKgQJ7Hs0mYnKrSZ+5Hg&#10;d0KSalNCkQScf0IUqIQqSWo2CcBvxpTxI2Fh3BEyi6WXmw7Odm6qx1wgKYk73N281HMtFaavTxAq&#10;ymtp0V2pOu3h7qxFTmoUhvQqw2yqyRXStjlnIJbNGoRl0wZRRfZXs+POGG7oJZ89qlFBU0KNZo/p&#10;qqAp4UZzRjcSln35vJdSm5MG1GL6kG6YPLAG4/qWKXD2q0mna8lETwKzNj8eNQUJKMmIRHFGjIJl&#10;YXoCMhMiVc7g1Bhe4zF0FZF0jXwuuTASwikWIoMp8HwQ4aen+/BEm9t3j9IiXGVNco325AYuXTiE&#10;Tz9+E4d++xxLl0xCWIQPLXcmZs2Zipq6SlTXVWHhy/Pxzo638C5t+K/H9uP8jbO4J8PA8Bhnzx9C&#10;3341mDdnHH7+/mPcvfA7ju3/CN/t2YClC0Yh0MuR0HThSUtARka6CmFID3TE8Y9W49TudXhlygAk&#10;0/o7WBjByVrmkzanmrCErZmNmpdFgZMANTX9T2iyEJiSUd7f2w/u/IGCnfyRrolCllEM0iwSkEZ7&#10;LjMfFtlnIMY0jiUWCRbxSCNMsy0SUedRiDrfIoTbhrVA839XmqZtzWmdbeBnpke4tb/qQc6nWuwW&#10;WI56v3IFzWRtAnKc05GtkSxFhagmOGVe9DLa9XLCU9ozK12zUOaayW1YyzmlKMjLZG85XinwsdQb&#10;oNnWGh5GLioRRoZNBBp0tBre5RgW1ICh/vUY7FWLsQG9MDmYkAseghnBw7AwcgyWxIzHy1ETaL1H&#10;4uWgiVgVOpMqcxHtOS16lAGaMqxyRfB4LAtlIWRn+w/COF0jurFimVMwltAcjQzHeKQQmsn8jolW&#10;4eiT1IBin1SkOkagPqYUjUnVSHKNgk8XJyrL3lg8cgom9xuI0Y09WfMP4QVM9Up1OUYUZo8e6Fff&#10;FT0JzMbKWjSW16CxlPAvr6cdF2AaFOZg6fBp7I+pw8Zg4aRpGN27L+KpCh2MCUv+7o62oiit4GCr&#10;gYNGC3sWWxtac8LTV++D2IholhikJqQgJVFGqsWo8LiEhAQE+vkrWxkRFI7o0HDeHNHY+fZmwuAx&#10;y0Ps2LwKyaHeSAoJQHqkzMUTgercHEwe2h+vL52LDzatwu63VuOz917B17vW4dgvO3Hr7D7cp1C4&#10;ceY33L18FDcvHKE9P4unVG0CGZlcTaClOnr4zwAxA7sMiTcMmvORjEKhlZaHbCOK85896a3wk9L6&#10;kOf/CdXWxz+3/+ffqMdz/t1TmS1SgrwNRcasPyMgFShZgfzJe1qmoZBcnhJ8/0wSA/P5yaO/Ij4i&#10;mIKGbtDekdAkEO09FDB17pJX01MV6SRSbZr2LZad9tzZwUlNhJaXFI2q3EQM61GOycMa1SjA1bOH&#10;Y+XMoVg3fzQWT+rXAk7p9a7DtKG1qiNogQzJJEgnD6omMHsqaM6iTZeOoGmDu2LmcCpObiudQUO6&#10;5RKaVJeFiajIiUZpZhTyksPpJsKQEhWItNgwxIcFIIquIj40BIGeOvi5kx3enmSVDsE+egTQdUgz&#10;Toi3HoE6N7Q5deprHD70OS6d/40nkeB7zlrx6TU8uHMCn+5+A5u3rMLcuVNQUJCF5JREKs4C1DTU&#10;YOyE0Vi/+VXsP/YbTlw8gVuPbuDXg3uRl5cEBzsjTJ04EHs/fxcfbn4Z77w6HVvWTMDePW8gKzEE&#10;Pm72qC4rQm5eFlztzPDxmklo3v8Wfn5rDkZ0K4CvmwYuVqaGQHYLS/4wlrAhKGWqVAmEN2cxNTEn&#10;NA3ANCUwTY2MFTQtad2jQqPgpnVBjEeECriWaRUKXDKQRyVXQAtd5EQ7TGucZB6HdOtkdPWrRold&#10;JmLbEn5GQfDu4gnTF63Q+X+BpnQESV5Ngaa3sTti7UKRqIlQ469zHZJVu2i8eRQCO/hRfWag3D1P&#10;jRCS0UA1rvl/pYurJECLJOuRjEwSmPO4srQCTyojqkpdFxelMh06auFOpRlDVZfrEI9691zUO+eg&#10;zCYV3V0KMTKwO8YE9sKEgD6Y4NcPI6gWZwYMwbIYgjJ+OhaHjMOqCJnGd55KFfd61ALCcwGXtOjh&#10;07EmQsasTyQ0J2Bh6EjMChyEuan8fXssQa1PMbIdElXlk2wpnVxxqAstRqF3Gnol1KA8gHZXl4BE&#10;x1DEuQShLrWIv2FvDO/eiIkDB2IcQTm6b1+M7NMXA7s1Ul3W0CJVo7GiTpWuZbVUj1SapQ3oU9Ed&#10;A1VPeW+M6j0Ys8dOwfSR49U84k4EpMbEGE6WFnCwsqW6tIOjxhH2tnawIzDtNHbQEqTOjs4IDw5B&#10;UlycSoqdRFUpk35FhEYiyD8YgbTbwf7+fyUPlvRuo4YMwqN7BvuM5uu4dGIfFUkyMqk2yqlMq2np&#10;Jw8dgA0r5mPHxpX45O1X8OWOV/HNB+vw0+ebcPHYl3hw5SBuntvP5/tw7RxV5uUTeN58lyCiHW8B&#10;5lOBlIJXaxukQI0MkiLAI1xbRwW1qsZWm976kHWt77U+Wl8biuFvW8vf6w3l74d8uGzDz3vGz5XO&#10;IbHp6tgMveqiKkVxPqU1l6koJJ7z2fMH3F5GET3Fh9u2wNfdRUHT012SE7vDlVCUkKNWi+7kaLDp&#10;AkxnFkdHvUro4e3hjWRWSCmRhBeVXHYcK+DCNIzuVY4F4/pRaQ5TPezLZwxVll0U56zRDZg5ioVK&#10;U0YDidKUNHcCzZenDMTLkwZi/ug+mNi/UoUbSe/5qF7FGNxQwAo5A71p0avzE5CdGKqyuiWE+VNR&#10;RiLc14fMcYW/hye/jx5+OgLT25fHqFOJXaTzWufiqlJaerkSmr//sguH93+Kowe+xa1LJ4Gm26z6&#10;7vCcXOWJkd6iOzh88BuU5GfCx0uPGNbKFRXlqKmtwKYt63Hm0in8cfIQtr63GclpMaipKcAbry3G&#10;pzvWY9uGeXhj1QReYMtx5Y9P8dWONUgKk3mLXdG7Zw9UFGewZijH4wPbce3zNdixfDiKsoKoHozg&#10;bGoCR3Mb2i0NrM2sYUW1aUFIWlBltBZTAtJIOoE6GkYEGRGaVubW8HLxQqhbEFLcqCAJy2ynNBTS&#10;0hbSCpdQ2eVpkgmsHAwMrsfwyF7o5lGORpbe/tVqZkq3jq4wetHi/4XmPzqFjNuZwKa9FRw72CFc&#10;I3k1AxFi7IPAjl5IsI1WyTsiO/qjnJ9bL51CuiKV0ajWvUglJq7mstwxF6X28n6R6hDKsolFplaG&#10;ZEYg3S0RvqbesHtJAyuqTRcjByrgAKTaRkJyb0qyjwZ9AboSviODumGMf08Csy9mho3A3KgxmEtb&#10;vjxyEtbEzMT6+LnYkDAPq8On4dXIWQSnAHO+Sh33GkG6RgLgo6ZgZcxU1QY6M3AY1tYuwfpuy1Bp&#10;J5nVcwjLZMRbR6DEMw35rvHomVCH0fkDkGDmjxgjTxR5x6N/QZ2y071qqYC79yL4+lNF9MGw7gRh&#10;fSN6U1n2LK9GjzKqy7J69Kzshu5c9irvqtox+1Z1VyFH0wjKKaPGoCgjG57ObrBkxWhryWvBRkMl&#10;KZAkLGn7ZF5u+5awNsPSmSrHE9FUmVFhVJDxScqehwXKlLO+8JfkG3weHxapMhRFc5uJ48bgyuUz&#10;vM4JhuaWa/75DcyZPAip0b7oU1uEWeMGY/3SmXjv9ZexZztt+fZ1+PjtVfju4004uPd9lXzj2rmf&#10;cefqAVzm8sq1EwTkXUKGFleGR6rwHlFqAjGDFRa9KWPDJZBFkCivVQeN2sYAxn9CTx7/Dr2/H63b&#10;GEoLCFuKvP5nZ5F8kvosHpOEWcmEZqrfnts+lW2e8e8kL6ccowp253fAAzyTJMC4q8qfEGgaQnHG&#10;Dh2kwo9iIyOpLF1h7+QIN0JHp/eGk2rXJDwJSwdHN9g7uPI3EqWpV6OIAnz8sWT+AqxfuwblRXmI&#10;C/FDWrgvqrITeC3kYMLAWswd1wtLpvbH0un98fKMflgwpQ9/D8JSAt7H92DpqVSnlOlDqUqH1Ktw&#10;JOkEEmiO6FGC/jW5qM1NQLeSdJRlSagYrXhUCGHpBW+BIV2pO9Wwhwz/5NLfi5Y8NpnXShRC/CPg&#10;pw+C3oXqWaBv74w24ylvp1AVzps1DhtfXY4fvvwYl878jvu3TuH86b04cvhT/MgLo0+vKtbS/KIB&#10;PginLPfx16HvwO745sc9+PjznYTmRvywbw8eN13Bwf278erKSfjuk9fw7a5XsWPTQowfXIvIAGf4&#10;uNoigvsZ2r8nFk0bjmOfb8DNbzfi2Pb5WDa2GpGBvCmsjeBAQNqZWsPG3JbAFFtuAQtjcwVOc2MT&#10;VUyoNo1FaXYyVu2ZXSSnJlWnn5sffG29kERVluWYjgw7mR43HokmkVR1CSii4quQHm3zBBRaJqPa&#10;uRAV9nmQBLw5zinwMPYgFKUjyBCb+T9B06S9KazaWsCxox2CbPwQYOKJCPMAQpNLk2AU6bIRbxSC&#10;LMsYlZhDZlwssk7hZ2SgRqDpVqhyVxbZpqljEWjmahPVlBmJkgzDLprW3wfaFwWatKEdNQiypGW0&#10;DldTA0tqua5ehYS9BLlXY7TEa3p0wzjvPligMrlPxJr4GXglbibWxc3G5tRFWBc9C28kyDQYC1WH&#10;0ObExSqhh4xPfzlkAl6OmIhFoWMxM2gYNnZfide7L0OdQ6HqPMtlxZOkpb3x5jlyisGwDFY2kWWI&#10;MvFClmsk+mbQClU0ok9VHfrSfg/p1oOKsRtr+Fr0ra5DL6rL7qUVVJQV6Fkmz2u4TtbXowfLgAZC&#10;f/AojBs0ArVF5Qj25Henw5BRY9LJY2tpCxtrLbQEpp3WifC0V0UAKrBsXfr50HaHRKi5uMODwlS7&#10;pa/Om9D0o8UK4OtQJEXHYXDf/tj+7jY0PRa7SYA9vYPHj67gysWDfH0Pb76+GFWFSZg/ZTg2rZqH&#10;t19bgg+2rCQw1+OrDzbg2494ve/ZjD8oOq6e28fyC8tvuH3jlFJjEtcoo28UMJW1FWgJBEVR8jnf&#10;lf8LNGVJTcn3BGQGwLW2a7YWefzz9X+WVsAaEPzv5e/PNrxvOCbZv6jHlo4pqkyBLKU2Hty7gXNn&#10;j+Phw9st71Nd8pwIMJ8Tnn/ytWFStOc4e+IYctOTeX7dofdwhUYrIYcCTR9CU9SlHo5OAkwXglOs&#10;Oi26tH266OCp02PDq69yP8CN65fw2YfbMX30MBSmxiM2QI/kMB9IEuQ+NfkY3a8Gcyf0x5LpgzGP&#10;tn3RlAGYLSpzbE+lQqcMrqa6rMDYPmVKZY7sWYjhLEMbi9CvJg89yunMMuORGSsdepI3wIecoBK2&#10;0dLtEpqEu45iK9gvFLERdHuZvEdL61GSV4GMpHwE+0YiLDhSXV9tBg/vgcycBMRwZ5WVhZgxbQzW&#10;8CI5JNOK7v8IH330Cr77fhte37AUWVlJ8PP3grObI3yDfNB3UC988Mm7OHXxCJr+lJ41Oen3aOs3&#10;4dU10/DG2pkYwy8b7OUAo47/glHndpS69iS8GyV2Xxz64i1c+eFNXNi9Cvs2TsGI2iToHaU31ARa&#10;AlJyG7YC0wBNKQZoynhzE25jwtcyfFIyHHWh2uwiiYhfNIGvlV7FTWbbpSBDk6gmDMuxTaJVN2RT&#10;7+4r82QTCFRR5U6SWb0EJQ6ZyPPIgLupDp1elBFB/wc0O5jCktC0eclSjQqK0AQhnKor1T4Wado4&#10;9AivQa1XgYKm5MqUDEe1bgUo0WbSoheqz26g+qx2yeG6VFRR+crQRelFT7SMQqpjogo7svmXNazb&#10;WsG2nTXC7QKR6Uz4G4cgzSyC3yMDDa55GOhVjZE+jRjt1QMTfPphjEdPzAsaaVCP0VOoNqdjQ9J8&#10;Fau5OWkRXgmfobK6byY8V4ZNw7qYOVhOiz4vcBRmBQzD4vgJ2D3mHcxIG4WebmWody9GPhV7Ii16&#10;sU861WYKhqf1QLeIElSE5KBvbh36lzSgb3kdepdVoj8h2b+mnmqBwGQZQOUpy94Ep6zvV12P/rXd&#10;CNaeGNV3IEb2G4QhPfugIr8Ifh562JkTlhbWfwFTOng0BKatFFt7Kk57WFuK6jRA054Q1do6qNAX&#10;T50PLZWON4EbnKg+ZS4faeMUYIYHhaJ7fTd8tvsTND0SpWTQXc3Nj2k5H+FJ0y38tp9W+9ZxfEYw&#10;zp8qWXPm4K11C1nxL6e6XIPd76zF1x++gR/3bMV3n27EmeN7aMV/wbkTP+HmlbNknsCIECIApS1Q&#10;IbEFWIbCVbTpCnR8rkKORBUKyAiox4/uqY6dv7c3FHWs/7GutfxTlQrI/rMYoEkYCxhF8bZAs+nJ&#10;PZY7XE8wEqACzD8Jw9MnDuDQ7/vUvDyiKJ/SjjfTfT778x7vcCpyQlO2kznb5fH5R9upxLQq5tVR&#10;ZmTQ+aqRQS6uXoY2TBd3ODm7sLiqEUIqPMlND727O8YMH4qnzQJgadPlg+ft9JFDWLNkAaoLcxEb&#10;7I9wHw8qw1DU5KdjcGMppgzrgcVThmLBhAGEJpXnqO4s3TB5UA0Gd83jtZXFayuPLqdYxWV2L8tG&#10;11Le5zmpyIyX0VzhCNR7wosuxsvVU80mGuQTphRmZIi0hScgISoFRTllSI3PQnJsBuIiUxAdHo+E&#10;2BS08fB1RVBUACLjqW5SYlFdU4LevWvwOi32ypXT8Mq6WZg5ZxQGDemJl5cuRK++fZCek4MK3ghF&#10;FRVo6NWAl1cuwRtbN2Dzm+sxe84kVFflIikxGAGedrAiLE06tYOpmQVMWNxdHBEX4I7tq2bg6o/v&#10;4txnr+DUrmV4Z05fFMXo4WJtDGuqSRsTK9jIePQWYLYqTXMVWiRjzI1VmJEoS/MuhtRwnVmMOvI1&#10;YZbgEY1ifQ6qfIqRa5+KPPs01Wtd6Z6HfG0KSmXEjgMB4JiNXA2XDrkodspWSTc07ewJSUt0Jhz/&#10;N2hK26alzIFOmNm+YI04pwhk61IIzBjkOVJROqerbPDZ1nEo1CYTzgLLAlQ556lEwpJHs09AJbrJ&#10;HOyEtWRuL5DM7i7ZVJvxSHNKRqxzFO2/PcxeMIU1la+3hQ7FAdnIc0pBbKdAWvwcDAiswbCAegzT&#10;12Fq8CAsjBmHWcHDMVegGTMFq2KnYk3cdKyl4lwWPAFL/MdiVcgUbEmSSdeoRKk0NyTQIiXNwyoq&#10;0zkhI/F2zSpsbFiOIX4EcRDttlcVSlyz1bj6ypB8ntdk9I2sRNfQQtTEFGFguaHzpj+V5aC6rhjW&#10;rbsColj0Eb36YnTfARjJ5QiCUSy7PB/O54OpRqvyCxATFAw3ewdIxiuNlSUcbG0JS1s4UAVIGJF0&#10;7ihgWtux2MPGSquKKEsnWj5XGXXi5P4XPO0IU1cqG0/emL56XwR4+1FhBqGYn3XquPSQGx4GYD1D&#10;s5ouQsZeExBNN/Hw5jF8/N5avPLyFLy+YrYBmm8YoClK85tdm/Ht7s344YvNdGVf48TRL3Hr+mlq&#10;BsJJHLb8TwHrn7CTpaHIW5Jl/W/IEZp/PsaDh9dx967ESxtUpihOeRi2a93Pv5dWYMrD8Lz1sw3F&#10;AExRutLJI8rSYMcFmtJW+ZTgk4D2588M6vjRw0s4c/pXHscFvpbZIakwZQbM5lsst/H0z/sshOfz&#10;e5BJ3ySms+n+dTRWFyEiQCZV0/P30EHn4asmYXN25T3tSpvu7AwHByfVKeRExelGkLq7uqhZG06f&#10;+J2H+oAq/TyV/gncvHoW925fxrnjh7Drva0YN3wQctOSEOGrR6SPOzJjQlCdm4yR5NSMUX0wn055&#10;7tjeFGhVaqTPkO4l6FeXhwFdC9GzOh9lOSkoTE9koeuMT1R5UP0IdX+9H8IDIhDqTxUZEEU7Hkk4&#10;JiAuIgmZyXkoK6hGXkYJVWcZX+cTmOmIIlDb6IK84OTlioCoYHj4eiAsMgjplLELF0/DRx+/jVVr&#10;FqNb91r06tMLM+bMQ3lNN/iHxnLbMLh7h0DHGtzLn4AMDkVUTDRqa6uRyi/o6GIPc9POsDTuBDNT&#10;U5iaW8PKVqtSvw2pzcXlH97Fxc9fxckPl+Kz1aMwpp4q1s4IGmNjApO23MxGdeqYm9CKG5nCwojW&#10;nNBUY8tZJB1cF1GYMrc5nxuJyuRz4w7msKSdjbILRYJFBIp4s5fr81HqQVjSqieZ0qLLmG+nTFR7&#10;FKCMSq3EOZ+2PYX2OBWJtKCOnZ3Rqa2MCPp3aLaCUz0XaHagAqRt1lvq4WXkgSirIOQ6J6PAIUWl&#10;nStxSkeaaQRyrONRTkVZap+pOpwEnN29ytCVyrOPTwW660vQ1aMIdSxV+mJUehL00oPumwZfa09Y&#10;vGRGQJvDvr0GcY6RyHHjcZqHEfqpKgZ1eEADxgf2xuSA/pjmNwjzQkdiUfhYLI+ZjJWE5iuE4YKA&#10;UZipG4TlwRNV++ZGQnJNBFVmZEum97g5WJkwHYvjJuCzQW9hbekCjA/qj3EBfTHYu6tqTkjTxKM+&#10;ohy5Lgmo88lFdVAeUnSxSAmMR0xApGF8Nm21FEncG+blhxCqvBBPXwTTIgfwhpLEvl6OLqwcbaHl&#10;72vRuYsKH7IxN6dq5DqtQFLiLQ1xlzYs1hJ7SRBqbRz52k7NVaPVOMDR3kWtb1WdAlU7qkt3Jw94&#10;u/vA28MHnrxpg/yoMoNDMKhffzxqmd5AjcQhOgRHzc+kTa8Jjx/cwu1rZ3Di0FfYtHY21i6dSmjO&#10;wptrF+Dd15fgo62r8cVO2nMqzT07X8OvP2zHkQO7cf3qEe6FQHrK/Rn49b8+yDkCSj6fTxRhJdTn&#10;CSF1DVevnlPw/icQ/wnI/yzyaIXmxYsXcfPmzZb1UgzANOyPgHz6kJXDA35PQ4IOUZWS7ai52QA/&#10;6QRrenQNl678gdt3WAH8KVPqyqyQhuXzpzcJz1v82zt48uwWmppv4nHTdTQ9ln6Pxzi0/xvUlRXA&#10;W+YHcmEhNJ1ozV3cRXFKp5BYc2cFTcO0GK7QubvBz1uHbW9v5D6e4NH9y7h7+yyuXTmOS+fpXh9e&#10;43o51iZcPHcEH+14F2MHD0RSRAgCdU6EqBtykiLQvTKXjqUWE4f2wNRRfTFucCMGNJahe1UB8lLi&#10;kJUQh4TwCHgQ1noX6RUPVO2XTlpJhu7Ja8WP0IxEUkwaYsLiEegdhvjIVGSlFCIxOp3rUhAZnIjU&#10;pDxkpBagTWpeFiztbWBuZ0UQ6hASGYyMnDTkFmZi81sbcOb8WXz57bfo3qcvgiJiEBqTjKyialQ1&#10;DkBtj0EICk+EiQUvVkd3RETGoLyyCuXV1fDw8YGtnR0vbg1c3FxV9hMne1tkRgfg4McbcGvvVpzd&#10;tQL735yJdVMbkBxoAy97C95I0lNuS2BSWRK2YsUl9lKyRktnkABTqc3OZmqmSROJzWSR511kRFAH&#10;C1i/YIN4B0mOG4N4kwjk08am2yaoZZEbpXpwFboFVaHQPh0F9hkop10udy4ghDLVtLmOHZ3RmaD6&#10;JzT/TWUKOAlNSdph1dEGHpY6eBp7qPHZNX604FS2uRaxajqLSn5erm2iitNs9KUy15ei3q0I/f3r&#10;0M+nBo1uJaqU2krPegFBno9C50yk2cchwMyTSlMDa34nq46W0HawhQ/XSXtnijUrKNr/nj5lGB7U&#10;FcO9GjDCrSsmeffHDP/BmEfFOMd/GOYHj8KyqImY5z8CS4PHYWnIBKyLpuoMGYcVfC55NjfGL8Tq&#10;qBmY4TcEqzJn4PC8b7E8axamhwzHFEJ4tHdvAr5CJW6u9CtGkS6D5zIZNSHFiHWMgF07W5j8ywgm&#10;L8msnZ1h9FIHLjvCpH0nKnLDc6O2f68z6dCZoDSFrQSlCyBZbK2o2CVkSCP5CwSSUuz+UpUaKkxJ&#10;eivQtLWyg70khiEoZSSZDHhQ2/C1qBh33hBebt5Umf5Umf6qUyguKgqjhg3Fk4eiqFpgI/CRW7Lp&#10;Ae5Q2dy8chJ//PoVrflrWLd8MtatmIrXlk2nRZ9FtTkfH761HLvfXY2P330Fn+18Hd9/8R6uXvhD&#10;3dSS2EGAZegd/88ibaYSriOKrwV2MvUC/0bmuLl1/SJu3bxEOyxB5X9v0/r49339XeQhalT2fenS&#10;Jdy5c6dlvbwvVcJTgpLWmxXC3XvX8PDRLQJPLPld/p3EYUrP/kMex31c5vc4uP8LXLt2lH8vSTsI&#10;4GcEZfN1/PlUylUe7mWC9RL3eZ1/T3A+uc59XsHTJ2LjHxFqb6mhp+5U+e5unrzvvSieuCRE1ZBK&#10;VmaODrTq9pIFiUxwdVOTlY0bPZSfJfGfEmrF34dgfkZl+6d0SKtOJymGtmeplY79fgDrVi5Fn8Y6&#10;NTBBJoSMDfVDXmosupbnYVDPGgzv3x25KfEI9/VVCcu9CMcQvzB46/wIS1cE+oZAz2vEuKMIMHNo&#10;eX15uvrC1V5HiAbQlmdz+yj46cP4PBdpCXnISi1BVloJ2tQ2doWNgwa2jlokpiejtlsdwRmG/JJC&#10;ZOblYObcufjsq6/QtXcvBERGYubiJfj4m++wfus25FfVoR0VYDtJAGxpBY1WAysbKzi50zJ58YbX&#10;66FxcoSjqxNPoiMP3Apvr5yBewd34/yna3DsvQX4Yu0Y9CkJYq1hicSIIDjzxrAylhvBmMrBAjIL&#10;nkyXYWvBm8rChjZcIEkLbmQBY4Flxy6EGIuy5wQdFaLNi7bI885EniuVnY4K0zULmTLyhssUm3gV&#10;DiSv67xK0COA4PKvocorRYUzT442FvZt7WEs013whP4nLOUkt0JTxp9bdJA2R1u4d3FTmYCy7eMV&#10;MCsI5CrnLNR7EshUu3l2KaoDqt6DqtKtGH09a9DPqx59PKtRo6Vqs5eZJjNRS2hm28QhwtgPuo60&#10;M4SmRVsq7Q5mqrc+wNYP6e5JiOoSgCyrWNr8EvT3rkY/53KM9expsOYhI5TanMvnojjn+g9X0FxE&#10;tbksZDwW+lOJBoxUKeS2JC/GyqBpKj3ckqgJeL/nazixdB8WJUzFTP7d/KDRBOdg9NM3oMy5EP1i&#10;eqLIIxtpjknoldSIdF0yvM30qs3VtJ0oflN07kiAtlRmxvxdVJJoFjNWdhbS1CIpAKkgLfmb2kgn&#10;D623LG1oydVrseMqhMjQfmljqVXq0gBM2m+NAZgCS0tzGwVMUZmiPGWuGi+qTAFmkE+wCj+LpspI&#10;oAvavGED77mnQkzekAQL1Z70Gl+7egFXLx7HhVP7sf/79/HOpoVYNn8Uls8fq2YyWP/yVLz92gJs&#10;37iINp1lyxLspOq8cuYPCsXH3Jd0ohBez6neFPQMbYj/LAJJFQOp4CoKkxB9ch+3r57HbUJTpp59&#10;8uTRv4G19fFPUP6ztL7X2jMuS6kMDA9RqjLV7yOW+wqYjwm35ud3VTvmEwmHkrjU549w48op/PDl&#10;+7h05leeE6pJCTsUpUlwPiMo8UzmX7+A5oen8ejOSTx+eI6g5jrcxhNRoCq9HYFH1fzy7NlwYAXo&#10;4a6DszuBKTbd1Uf1mDsRSC5OVJ6OVJ4UWW4ubvB0d0daUjx+3vsNVesDOoGbPBc83nsEcxOhKW2n&#10;MpKqWUAqSlnaiQ3f8WnTQ3z/zVcYP3ok0pMSEOyth7+HM+JCA5AQQecbFIiUmESE0hU7WLnBRxeE&#10;xDha7PB46HmNBPmHqWtHiqS1TIpNVTY90DscuWlFCpTe7iEoya1GfWVvFObWIJPgbKP30sPeyQGe&#10;vl7QOGih4weXVFYgLjkZQ0aNQmPfXiivq0Z4bDSSstLRd/hQ1PfujZj0dBhTFbSVm0FyXBKYTq6O&#10;3IcGnc2NYWxriS42ljC31cDSyhKWXdph8qA6XPvtA5z69BUcencePl81BpO6pSIlyBrleTHISUtQ&#10;QemWRpZUmYa5iN2dnVUbpiVf2/HmMiekjTuKwiQgBZRUNp2pYDoLPGUdAePU0RFJ9lFqTqA0+0TE&#10;WdI6mgbDt4MnfNvSIr6kh+d/uSHDMhb1VGo9g+rR3bcajbTKhbTFji/Zw/QlSxi1/xuaAstWYP5V&#10;2lHxEmSSjDjahfLeMRqxxkHIsohGiTaF6jULWZbxqg01347qXZJ1mMWq9HDlDtkos8lCd/cK9PMm&#10;PPVV6KErQ6ZpNHII9iKPdGTqE6AzcYHpC0awkN561a7piXy/LMRbhiGyvS/KHTMwLLABo3wbMd67&#10;F+aHjcTC0FFYETsJC8JGY23yTKxPmYP1ibOxPoGQTFuElaETsIrl1cipWBc2TbVtro6egbXpc/Dd&#10;mJ34fdaXWExbvzh8MuYHjsWMwBEYFdgfjQT95LyxqiLKcU3HwIw+yNKlINjKD9r2Gpi2FfVvhk5K&#10;+UteU3ltChPW5KbGFiy8HtSILiuVdNqcKtHSwlY9F8UoRVltWypM/tat71lZSEeQAxUpgWnrpF6b&#10;yQixFmBKEcsnwJSip8IJ8AkiLGMIzQjkZKQTmK+h+ZEk26VdlbZCAY+AjOB6ePcKTh/ZR7u9Cz/s&#10;2cobfximjO6OGeP7YPH04Vg6ezTWLJpIxTkTm1ZN5/sjsGbpdNy8dJo3roz0MShMAeYzlr+ScEgH&#10;j0BTdXIIDA1DFWX56MFtwvICboolp3WWnvP79+/h0WNDB1XroxWQreU/LXvrawGmAZqtoG4m3O7g&#10;4YMbtOB38bj5toLl0+cPeVwSBiWfQ6X59C7OnjpAxXyIh3iN5+cKYXmDHywx25Iajgqz6QLd83k+&#10;v0hXf5mvCXlCUxShtHnKMEsJr+IGuHziCCHlTUDy3vXgkr+Fqyg4wtLZUSZg81YTsrk66QlND3jp&#10;9Goo5sK5M3H25FEc2L8Px/6Q4zmNW1fOqmmIz5/4HdcvnMD9W1cIU0K9WT5LIg3+riDOnTmFne++&#10;i8G9eiIiwB86R2cE+/ghKpiOMyoViZFpCA+KUZ/tZO+GmMgE2u1MhAZHqDC19FTJSZCvLHlDVS/U&#10;V/Xk82JoLFzhrPVCNmFZVtjAa6kcbWIjIlBaVIj62lrERsfAh7Y6IysLUTFxKKXVXrx6OdLzc2Bt&#10;RyWgtYOFtS2sNKzleWFbE3BaJ3c48MvbObKW13vC1cMDxpZUYFobOFBh2vFvNLTahQlRuPDjTlza&#10;+xoO7ZyLL9dOwOpxPZEe7ILCxCDUFWcgMylGTbQmNlzUpqeLjl86FFpLKkyqF+k9V7DsQFiydGwv&#10;QyalvZPgpo03Frh2slBz/OS4JKLQLR3pVH7SI57pmoJ4uxgk0/amOSYgxy0N6TZ8bUHVKRmHnMU+&#10;l6MuuASu7R1hIvk02/1tz/+zdKZ1N6JtlgnWNB3sEKyhpHeNR4k+C8Uu6Sh2TEeRUzZqacdLHHJQ&#10;41GMCrd85GiTkeuUoj5bprlocC9BnWMRerlVoocr7Ttf9wqoRrVvARK0YXDr6ADr9hYt0LRQAe9p&#10;ronI1acj2iwY2RYx6OlehEFetapdc34E1aWa0ncMJHxIUr6tiKLVlNCjmOnYnCRj0F/mcj7WR0zD&#10;lrjZeCttIV7LmIclyZMUMD/rvwWLIidjcdQ0zA+dhFkhYzDKpx8G+ffAgorpKKHSLPXIxLj8wSjx&#10;y0aYjT9cjJyV8hZ13pm/iRFVv3Fn85YMVAQmK0IpZsZWqihwtoCy9bkA04qglNKqHmWdPFdtl1Sh&#10;8p4As3V76fiRziDpCJKic/eCt94PIUERiIyIwrAhA3kTShgRISOTiz2VXmqqTWlLlKzlD6/h0E+f&#10;4bP3N+Cr3VuwmTZ84rAGTBreFRMkR+OoXgRoH8yaOBgzJ8j86n3Qs7YIfXtU4+KFk2q/kmhDulYE&#10;jaL/1FS6BJkk4mgWa853lLqk8qNc4vIJ7t2+gpvXz1Kx0ZLT3ssengho/11k8u8MYBQLbrD4Bji2&#10;jhL6fyAqHVqEsHw3mQ3zmZruVrIYSa+3IcnwM5XujBXGs/sqBZwhETKB2nQV168cxsWz+wmsQ7h3&#10;/Yiax+jJ3VN4zOePrh/FQ5Yb5w/i6rkDVJ4ycZlhhJABYlxS1Y4e1BcOlpbw4P3r7uLF38SXTtNH&#10;Bbi7cp0aGaR60T2g82AF5+ePVUtf5nd5ppoRzp4+jLPHfsWJ3/fi56924csP3sLu997Ap9u34Iv3&#10;38HPX+/GhRMHcO8GK5wn0t5qaHJpfRz5/RAa6xpUB2AIK89gryAE6QNVOFFoUKRSme4unoiPSUZG&#10;aq6a4yiQ1j3Al++5BRHkIdwunu4kCzERqbDX8HgdvBHGdRmEapvta1/B+xtex+aVKzF30mQUZObw&#10;i3mguLgCoeHRSM2gqklOhdbOUaWxd2Nx9/SBPeW3jYMLbGiVtLxo7SSwWO8NP78A+AUEIDs7GxER&#10;YXCxs0Wsrye+3boW9w+8j3NfrMCB7XOxbdFwVCUFwltrhKzYIOSlRCMhKkTNM2xB+FlQwTprHSip&#10;PWFtbkFQdSKkuhiysislQ/tH5WJpSttubgUrM0niIRNj2aj8jUUeVHaEYbmr5IVkDUKVlyVqzyED&#10;ebTO2XxdYJ+mJkFLMo1FslEM0s3jkKqNg/1Lduj8LwHm/wVNWZq3QFMLvbE7omxD1Hw5hc5parrd&#10;bKskVLkUoM6d1t8xD6WEpwp7sk82JBOWIZROWWhwK0Jvryr09atRI4bKuL5Il4kU52g4vEQbK80A&#10;7c3UJHFeJu5qCgrJRh+riUKhY5oKO+rrXYXuzmUY7F6H6QEDMCtgKKb7DsZY116YE0B7Tju+OIh2&#10;M2Iq1lJVromdrqbG2Jg0F2uTZmJ21GisLJyH7yd/jOWZ07A4YgqWx8zEUoJ2QcQEjPbqi3mZE7Go&#10;bDorhUz0ia7FtIrRyPNMRYitPzyt9TChPTdWCtMAyVZg/rP8Bc8W8P2ziHKUIoCUUCKBomwnUJVM&#10;VqJW5X3ZVuAp24nClJg/6UE3xP75IDhA5t+PRHJiMn75eZ+6kQzJKGiNnxEyyuLJnOS3cHDfZ9j5&#10;1ips27wMb72+ENMn9MOIvpWYNKwbxg6sx/B+tRjWt06lCxvYowqVBenISoxAVUk2vvz8I7VvgaIE&#10;DYmmJLcMMOMT6Z0XaPITFdDUm6JyCe9nTQ/Q3CTAfMLtmvDk2RNCltupPf79kL/7W0X+rSr/J2AK&#10;smXSsFtUsGdOHMSdm+dYSYitJRAJyKe049IJJEHrDx/exPHjB3D3NtWjgO85j4Xb3rlxFieP/YzD&#10;B77Gvm8/xHefb8Mv332AHz5/B19/9AY+emcNtry6AG++vgQf79iEb7/4ED/v+wrHCLlrl0+h6eFt&#10;vLFuFZysKXpcdfCiPde7+0EmXPMQWLkZEni0hh6JyvOi2FowZxaPQ6qdx3jCiqz5/mVVHt8+j7tX&#10;TuHSyd9x8vd9+H3fF/huz3Z8vutNfP3p2zj025c4/sePOH/mdzQ9uKVml9z3/XcoLyiEzL0e7BsE&#10;Pz2ZpPdX7ZghgRHw5DEJNCUHqEzTIevCQ6JZ2QbzvUD4eIbA1zsUQbTqCbEZSIjLIEiDVBODv08Y&#10;2vyxYxsObt+GLzduxLxhI5FGSxNBr5/MDeNj06H38CNlPeAhkf0yftSRNTpPhpMbC8HpwNrdzskN&#10;Oi9/RMUmIiIqBvFx8QgPDYWXmxMCXTXYOHcCHv72ES7tWYVznyzB95unY1zXXOTGBbIGcIC/zgEx&#10;YX78gh6wMTeCSYd2sOjUCTampoQoYe3iCitLC96MxmrYpAyfNDOjyjOjYuGNZE1Y2hCs1oSnvakd&#10;wrWBVJmpqCSock1T0FVfiWGxA9ArqBt6BjSgq2cV6nXl6O4j849XortfA615HfqEdEVlYCm0be3R&#10;6T86gv6zyGghI0LTrL0l7Ds7qHa9IBMfJNtGIdsugbAmDPXFqHIuQL1bCWqdi1DrVoxK51xUSI8+&#10;1VoBFWeWdQxyreJQ6ZKNrt4lagRRqlUUQjp5w7sjz21bW5i/RDgLNLl07eCAVJdYJLrEIVimmegS&#10;iFJWBn18qjAksBF9XKow1rsnZoeNwMwQwpIWfWnsZLwcOQkroqdgbfxMNfvkMonfTJyletinBQ7G&#10;/JSJ+GXeN3i18mXMjByBlwnNVdHcVtLGUWmO9emDd3qtxdi4Aah0y8GUouEYIyOCHMLhY8GbwMwZ&#10;JjxGY1pxY6O/oSlq85/FAE7+dv9QmlIEjlJaVaUZ3+8i7df8fWW9WH0rQrRVjYrCbFWXAkw9raC3&#10;p5/K7xgmwe1hUcjJysaRPw7zRiSnZIy1Ao5YuiY0U4H9unc33t+6Gm+9tgCrX6bzWTIBY6kyh/et&#10;UtNID+ldg/7dytGvW6UKqSnPS1eJHEpz0qhkyjB+zHBcu3ZJ7V90psKWwIvlwcMHVE0yeqblIatF&#10;ZDbRpqsUbdKpwee08NSHhJmgVW32/zxaoSjZjM6ePaviOAWYAs/W91qLtGPeoYo9dfygUrKiMJ8L&#10;MEV5ql5z6bR6iEOHfsaBA/sI7vv8AGmyoPrkUuJVZQz+s+b7Kn/k7etnINMR3756DJfP/IpzR37A&#10;sV+/wM/ffoB9X3+Irz57D5999A5++OZj/PbzNzjO/X67ZzdiQoPhTvfpw0pMpsUQpSkZkKSozEfS&#10;s+7owfUyKZsnJo8fJ98UTwjK88d/xvXzh/D8Ac8t7T+kWYEwFhWrRiviHpofXSTgj+DCmZ9w/Pev&#10;cYXK9+dvP0H36nLVtqlzdoS9ja0a3ilwDA+NRlR4nGrHdNA6K3BKsLqXzheOdi6ICI2huozmtjG0&#10;7qmIjkhGckI2SgprkJKYg6T4LMRFpxOcnmhzdMtG7F+/DttnzcTkhm5oSM9FvgAzJB4xwYSgL9VM&#10;aiFq8quREZuKYE9D75ijnQMcHKQN0wkamdrCLxBpeYVIprXPyctR06RaG7XDqK5FuPnzh7j2xVpc&#10;/HgRDrw5FUuGV6Awzg8j+zfC292BtrstbC06QWPREb7u9nCzp/Uy6gxbM1M1ZYGtFRWGhSkhSSVj&#10;1AVduhjBiGrU3MwSDhoeh41ktyE0+drRzB5xjmEEVxy66opRoslATNsgZFgmqDjMRv8qNHiXodwp&#10;F9UuhYRaMWrdKwgzSRdXrUJ9rF7UoCPVnVjw/wmYrcWIysqc1tmxiz18CM0Qcz8kWIcj0y5ezeUj&#10;qrGrrhT1LiXo5lKOHoR3mZb2XZOGavdcqsQkwjMTFfpslHFZ4CxqOI4lFukOcYjShKnZMc0JZrMO&#10;hAY/y/a/LRFk5oXiwFwk2kYirpM/qqme+xL+QwO6YnIYVWb4EEwOHIApwUOwJIE2O3YS5oeNwbyW&#10;HJsSv7mM9lsSFS+PmYR5UaOwd/Ju/Dr3GyxOnqwg+0rsbKwIn4alhKcoVpkG411Cc2BAPQaE1GFe&#10;zUR0jSxFn8xu6JbTwMrKXrUBC9zEAQgg/9OitypNM75vZvp3+2ar6hQ7LkAUUBpxPyZcSpumLKUo&#10;aBKqokKd7F3+Upeq80fiMRUwIxFJhyRz76fSIX333XfCHdpS6agx2OQnD67xhn8f295Yip1blmP9&#10;0slYuXAsVi6egFGDazG0Ty0Gdq9Cr7pSwrIYDeWFyM9IRlx4CJcpaKgsQc9uNWisr8aHH7yn9i+W&#10;39DRY5hjvKlJ8lc+xtNmqloCjhvQlXMbQpOE/KtIZ1Trw9Dz3vKi5dFqxSWJh0Dz5MmTuHdPetn/&#10;HZZ/Fx6DaiMVOBqyEqnnhKKKzXz6AJcvn8HNGxf5nkBU2lrFWotqbW0TFbttaIeVUCDDkEnpkCHA&#10;ngu8aOmbruPxnfNofnAZzx7fIP9l+LXkCn2Epvu3UZabA2fel74y2IDq0t2NSpOg8vYKgKfej7+Z&#10;Jys8QlN+O4HmhPE4f+owvvp4K7ZvXon331qN377/WM0kefH0H7h59YJqf75/5wru376kmh3QLG2v&#10;t9Qx3Th/BFUFmXDVWKqEQC4SumZlpcKcAuk81OcSkFK5yvUjnYbiSvypRP1l1tHwWNpzAaoHfL3E&#10;rrPiDY1HeUk9CnLLCc1MxMWk8dpKpNLc9Br2vbISHy+g5J4+E8tGT0DfkhrkU5ZmRaagJCkH43sP&#10;xYJRkzBn2FjMHzUR04aMQFlGJjzs5CLnxWyrgYW9PTTu7vCPDKOdl2zuNogN0OHwR5tw5bvNOPnh&#10;Ivz+1jRsnt4DhRFu6F9XiLUrFiAkwBOWxi8hOSYAA3pUYsroAazdqxCgc4FZ5/Yw6dwBpl06wJrQ&#10;1Hu4IdDfl/KeqsbEmDeRNW8engBbKg9rK0LWCi7mjkhwjES2NgG1+jyVSDdbk4A441BkaOKRZh2L&#10;ErdMdPMvR61rEbp716Deo5L2uRDFjjmIs46ETTsNOnW0QJcOhOZ/pIf7q1BpqmkvOljBrpMWTu3s&#10;EGrhi2jJO2lBNeKagWqZtpefMSKsN4YF9cIg/0b0pA2vogIutE2mYstEiWsqSnXpyHWOR7rMAeSe&#10;quYEz3ZmTecUB9fOLrTmhEsnnudOkvHIBo4vaJBPW1zrm4dKh1T09yxFT1YANVaZGOxWjSkBfTDS&#10;szvG+vbFMLduGORQh3G6Ppio66dGCskEbDJKaGPyXKyJm4L3albh4uqDeLvhFaxImIJXY2diXdRs&#10;LA2eTKU5Wc10uSJjCrZ0W87vUIcpGUMwv3YCeifW4LVpqzG0fjCM2xo6f1QugBZAtkJT2jBblWer&#10;PW9VkK3gbLXmsk4AaSoDGyxl6hQrGLfA05LQ1EgbpqOrsuUCTQ/ekFJ86HSCAkIVNEVlhodGoLiw&#10;BMePGoLZDZb8CR7cv067+RHe3bAE7762GBuXT8Xry6bg9ZUzMX/GMPTrXobeDRXoWlHEUozS3Eyk&#10;xsUgPDAAWSkpqCguRnVZMbrWVKCeqmb+rGmqF1fAoyYnk06ex/fwmApObDDvdN7oN3Hlwlne+JfU&#10;NLHPmkVhEqTCUgNPW4oBfK0PeS6KUqB59+5dtZR1f2Vhb9n+n0VAp6bnVd9XRgEJPGWYpCE28+KF&#10;Uzh7hudEgVL217ofwzEYgu75ltK8PDjVVmlQqAqekqxD5hB6TvXadJOW+Bru3bpAVSrTYkjbIvf5&#10;rAm9u9bDycoafu566FXGIy+4S+ysp79KFacnQMWeu9ClyiRtqYkJmDN9HFYtmoz5U4dizvj+WD53&#10;PJbPn4wVi2dh/SvLse3tLdix7W1s2/oG3tywBlvWr8B3n32A88cO4LXlixDirUNEoB9dawiCfH0o&#10;7Oyh1dhD5ieS+FAHKkqBtLR7i0Px9Q5Qla0MihCAB/lHEJZ0Tp5BSnVKL7/MKVWYV4aK0lokJWYS&#10;wBFos2fZYny0ZB4+W7kcHy1fhg0E5+i6buiamY8pfQZhy8LF2L3udXz26uvY+fIKfP7qRvyybSd+&#10;2b4Tr0yZRsUYDzeNBjaElpXGRvXAu8uQKmcbbF0+Gzd/+gB/fPgy9r87Cx8sG4FeOVGoy4rHqH4N&#10;mDN1NAb0rMWoQY1YvWgS1i+bjulj+7KWr0QC7Xp0sK8a11qQmYawAF9EhQYhLzOdXyQSft4S/yXB&#10;zbawt7aG1tJStW16WLkhRhOKXEIzwzwadV7FaAysRIl7DjK1SQRaNJJZipwyVfKMcod85NvSLjsW&#10;qITB8TYRsG1nS2CaKmh2/t+gyWJCaFp1sISLidhzD4Sa+yJJE4EUa96wLmkosc9AhUp6XIheumoM&#10;8mtED10VGnUVGBBcz8/PUWoz0SIEqdpIFHikqLbYSs88FLikI8kuBo4vsWLqQPvamSDpQNXdkTXo&#10;C9YINvJEvV8eGgjeAV4lGORdiZ6uxRjgVoFJhObkkEGYHj4UY716Y4hTPWYFDcWqhGm06FRVVJoC&#10;xhWh4/l8An4a8wGurDuMVwvmY33ybGyKnYO14Xw/bAqWSk7OqJH4sN/reLlgMoaH9cDaxoWYWjwU&#10;EyuGYsPsdQh2C0bnFmh2ljAjWnQBZKvKbO38aYWpZNlvbZ9sLQJOUakKpFSdllasiK1sYWRsDlNW&#10;hlY2drClq9BIYg46HVde9HLxy4UvwPxbZcYgKspQhgwegof3RSFRRdHaXb94DHu/2ontbyzDNgJz&#10;26sL8fqSSXhjxUy8zdczJw5BfWUu6gnL6uICXnfpSIiM4E0YjpT4RBRk56O8qIzQLENNOR1EZRkG&#10;9mzE+dPHCI87VG+XFaAePryLB5I1iaB6fP8mTh39taWN8TxV4H0W6XE3ALAVVoaHvBZQyToDBKUI&#10;OFvX/U/tma0Pw2tphmhiIcS5P5k+46l0PvHVzWsXcfTI72h6/JAbyz4EmIa/axW/f+9PltJswM8T&#10;sCrlycL9/kkFKwH5Ugk9pfqTMKFmCQ9SilbWy9DKD+Hp6ABPZ8PILA8qTTc3L5U6TpSmjktnB8JM&#10;KT49/L298N7WDbh48hf88csenDzwFX7f+zGO7P8SP371EXbteAsfbHsLu9/fho92vI3NBOai2ZOw&#10;aNYkbHl1JepLi+Cv06nfKSUuAZkp0g7pTYdqo9yJo4Or6jB0ICAl6YarMwWebyBFWDDB6aPC3mT2&#10;WmmzFHAKQAWaku4uLDgGedmlyMoqgpdXENosGjoAayeNxYYZU/DG7BlYOmI4+ubmond2Lt6aPx97&#10;396M77dswEdLl2DrlCnYPmM2vlqxBke37cC5jz/FT5vfxMpxE5ETEwt7qk7Jr2f+Yhva8kpc/n43&#10;fntnGb58bSLeWzYE43vkITPMF9NHDMbW9cuwdtlM9KkvRq+aHKxfMhFf7XwVC6dKxL8XSrMTMXZw&#10;X4we1A81vICjg/wRFxaMfAK0qriQME1DTFQ0v7wztJThdlaWtPfW8LHzQoJDJIqowKQtsd6tFGVO&#10;+UgzS0CScSxSucy1SUONewlq3IrQzbcKNbpylYS40i0XGVR3tm2t0KldFxh1/N+haUhETLVLkNl3&#10;skWkUwgiJd+lUywSLEORYhGhprmQuMxqQrPGvhBdncvRz7cbhob1weCQblSJ6cixiUWeUwIKdKzR&#10;dGnIsudzByp82vt8jwx4dHSB+UsEDVWbCdWmuYxCam8L1xftkGwVgjpdNrrrC1DtmIV+/jXo712L&#10;SbTo4wP6YUb4MCyKH49FseOxLG6SCkNaFSttlbTnYZOwJHQsViVNxsnFe3Fo0bdYUzgfaxJmYEvi&#10;AmxMWIR1CXOwNHoCVmdNx46+6zAypDvm503AW4PWoG9sNTZMWMkKdihMX6SipAqWwQXGhJwaqfVP&#10;VSmli2Ep8LQ0t1Vtk4a2zL8tunT2SDu12HBzXuzGJvy+klTYzkkle3DihS7FTcaWU720tmMG+ktv&#10;Z4QKHzFAMxaZmdn46ENDRw39OC6fOogvPtyE9zYuxNY1c7F11Vy8uXIWtq1bgPc3LsP7W9Zg3NDe&#10;KM1LQ0VhPvLSUhHs6we9ixviaPVzM3JRkl+G8uJKWrZSpThrSopQVZSPLa+tVRB58EDCemQe8ScE&#10;SxOaH93GBcLyyG/fGqbr/fMG37tFAEmPc6slFtDxLQKMEo3r/oZl66MVlApu/4Bl6zayzqA8BZMC&#10;SypLUZnyty27efLoAU78cZDgvMbP4kqJU+WiFZaGwnWiFJUCleYGqlbVrMHP5T4MEBbAyjGoV3xu&#10;UKwCUKW2xdqzXDl7msInFB4tSYp1/K1kPLp0BKmJ11wIJMksJKPEPPk76twxbeIoNN09j8e3z+DJ&#10;nTO4f/kwnt05jz8fXsX9G+fwgJXO4ztUtXfP4c614zj5xw848NMeHD/0o4JnQnQ0LXYIdFS1Mvuo&#10;ByEt7eemvK4kebkMmHB2cmHlLG3lZlSYDvDz8Ud0ZDSSEpJVKJKlmYYVsieLHFcgxVkw3PjaU+eP&#10;+PhUxMWnoU2PfAKyIB9DyiswurYOffPykO0fgP55Bdi2eBF+fHMjfqYc3rlgLl4ZOgRbJ03GJ/MX&#10;Yd/a9Tj57nu4sOsjnP7gI/ywaTMmdm+Eu0ln5BCMv+zcjO82LcX2RSPw2vTemDagBCnBbuhdVYbS&#10;rAzkJEZhxYLpWDBjPDLjZTJ+R3SvyMSqBROwbN4ENFYVINTbA06W5tCamyklaU8brqM1l6DVhPBQ&#10;+Or1cKDKdXdygDtrNXvecAFaTxR68cJ3zSSUclHlIEMV6zE4uDfGxg7HqKghGBU5hODqj0bvahRo&#10;s5FuSpBap6DKMx/Fftmwpz03aWvakj/TMCeQAZSGop5ThRq3N7RpStC5SycHhNkEINKKxcwfGdo4&#10;FNuno5u+DD09q9BLX4XentXo6V2Fen2pStpRZJtCgMch146f7xiPJPMQZGlikW+XjN4hNWgILoNn&#10;ZzeYvWAG046Szckclp2sYC1q8yUb+HZxRbJNKCrcMtDNqwjdvcrR378ePdwrqThrMMa7F2aFj8DK&#10;pOlYGT8Vi4JHY6mMBIqciJfDxuLl6PHY2fgqzr9yAFsb12BF+nRsSJuHN5OpwOIEmvOwNH4yPhu0&#10;GSsLpmJsRE9s6bMSa7rNR4V7GmojiuBn6wWjF41gRnUp0yl37iyJVMSWE/ISn8mL1hCnKbG30kNu&#10;CClSwKQFtzA3dAQJOGWCPRsCU7YRdWnG92yl/ZKglM5HV95g7h4yPaw3fL38qDD9lFoICQ5TJTQk&#10;HOFhkaiv74avv/6WNy9v68f3cfX0H/h8+wa8++o8QnI23n1lLjYsmkJ4zsZHb67E7ndeodJchp61&#10;JSjJSkV6UjJkHitfvTfiI2PVPEOiMotyi1CUX4zivHxUSl5ZVt7F2Zm0ojVKbQpWpCOlFZoSh3np&#10;zGHcv3WOkLrFIpOUXSWEZDoYUWsCSv4nUJIQItpabqSAJfZdoCbv/bM8V73/Ajy+KRgTuMnYebHu&#10;8r7qWDL05Rs6l57jxo3r+OPQQVy7LOPJ+QlP+blqH2ph+Bx5zq1lf2oOdi5FoTY/4/7lM1u3kaV8&#10;cstz9QnqbwSaXAr8nxOeTx6iV30lHK0tqDQlA5JAUzqCDO2aMsWvpIdz5+/q6aGDB+/rqrJCXDl/&#10;hNC8gOePruP545t4+vAGBexd1jH3+MH3uW8JeJecvzf4RajmZbTQ87vYuHYJHUA1qkp7oDC3QvXa&#10;a6ztYCHXnVTavHckXNHK0oawduG1ak54mqoBFKI0pWlHwpEEnFK5Szywg9ZFHaO/TzC89f6QfKGS&#10;5q5Nkm8Akv0CkSIdOX5BSPT0RTh3Wh6XhMXDRmEHwblr+VK8MX0qNk2ZhG1z5+CdadPw2aLFOPzm&#10;mzj7/g5c2LET57Zvx9H33sU7C2fgU9bc37+9Bq9NG4w5AyowvDYbOdH+cLboAgdzE5h1aIcuL/1L&#10;dfSEBwYhKTYC6YmRyEqKQEKEL7K5lLAOXzdHuGhkKgOZsZJKklZc4kprS1nLF+UhMTwcfpTk/t56&#10;pMXHoU9VPRVyDfJc4lHrkYMSu1Q06Kg2nYtRaZWHgZ7dMZwKrJd7PWocSlDhXES4FqHYIRu13kUo&#10;8c5BjH04bAgki7ZUPlSSptJ22dJ+2VoEmMq6U2WatLeEVXtraAlaX3MvBNGiR1rzO2mika1JRJlj&#10;OgYEVKO/TyV6eZaiVJuKfC1vQlr3UsdcyLDJah5ruUsGGnwK0NW3WI1Z7+5bioGxXdX0wGYvmvI4&#10;WDsS4Bb8TPOO1rDqZA1HKlyfzs7I1EShB6FZx/1VaHJYURRhiE8jhrg30J73wcJwKs2oyVSYU1WG&#10;9sXBI7EgZAiWJU/A0SU/Yu+U3VicMAFrCNYNSbOwIW42Xo9aiFfjWXIX4ovhWzE3cShWl0zGh2M3&#10;YXhsD9R75SDK0g9aHourvavKjRjIYk21L4MOxGpL77csW3vHWxWldOCZ8/dUReDIdZZmNtBY2sHG&#10;TOIwxZ7bw577dZJkHK56VTwJSV/fIFrxINqnICrMIFrycISGhiEqOgoNDQ1YvGQJzp8zwAHND3H+&#10;2G/48oM3sGvzMux8fT62vzIbH7y+GDs3LMaON1i2vEwruRGvrpiN2qIsJIWFUF3qqHx8FSxFYRbl&#10;0Krn5PJmzKPazEdFfg5qCgtQlpODgvQMZKUkYf7MqSr4+vlzw3jue3euqFjMZskU9Pw+D+U67t88&#10;hydUTU+fGoYdKmhKm6bIQT6XoY3378u0M9IeSgARbs+eEEuy2VNWAM2G7UVCNj9pwoP7t/Gk6R6f&#10;8zOfSI83/4aAU7Zbsi0Rwg/v38IfB3/lOTnD/YuClPdlyZ2onf39aAXj3wqWn9micrlWrW95Sz1a&#10;nxvaRf/eRpSmPB87vC805p1ZAblDR3uu1wUQkn5UgP5cij2X6X+dVHSMjAzKzUzBmROH1LHzy7DI&#10;91UniPuTykAUdBOXLe2rqg21Cb/88Bn89fbQ0U6H+iaiMLsMPvz9JCOaIcmPJe9ZM8MIP4KyNY2g&#10;ishgBS4dRNK2qZoL7FzUyDMZtmuvdVYjl2Qpxx9Myy62vY27hSU8CSMfjR387BwQ6OCEQHtHRLjr&#10;kE/ZOrCoGJMau2NW/37YNHM6Ns+YhtfGjsGH8+bgwKaNuPDeNlzatg1XdnyA0zvew+k9u/DxusWY&#10;3bcWwysyUJ8ZibQQPdysjHmzt4NJh/a0mZ3UtBRd2rdn6chaoBO83Z1RW5ZPy0OLnECIxkchIsiP&#10;UtsJ4QE+yE+NR3l2MrqW5qKuOAvpsaS/K6Fqp4GzvS3S4uIwb/w0jCjrq3qfG/S03l5lqKTtbnAr&#10;QzeXCmWPu7tVoatbOWpcinjjl6PRrxJ59imIp8rTtXWEeRsjBSg16kgsOJ+3TnHRCsvWIhmVzDpa&#10;wJJK0/JFc1Y2QQix8kOcXRgKfTJR6puDOBOq4k6BKLSMR1bnCOSZxKPYJh11riUEHRWobxW6+5Si&#10;0iWL4MzEkNjuqPMuQbJROBoCS5HsEaeyHMkxmfE4LDrSanQi1GnT7TvaIMzKG91CStA/SNRsKYos&#10;0qho6zAxYhCmhg3G5IBBmOY7BNM8B2GOz1Asj5yABUHDMSNkAD4ZvAWX1h7CxrLFWEFFuTaOv23S&#10;HLweT7WZsAybUpdic8ly/DTpIyxOH4vPRr2BTb1fRrWOSssrE8mukfB38VNxkVHhUYgKjVTg1Nra&#10;KavdCsp/2m9py1ShYgqaXBKoAlULU34nWncp1pLLwI61uounigt2o7qU/Ix+/sEICApDUGCYUphB&#10;AcGIoLKsra7DBx98iBs3RXkYHpJ84+jBvfj6k7exfdPLCpq73liC99fPx6dvrcSHm5di11Yu312N&#10;Lz/ZgoUzxyAuxBfuGmvonN1YOcchOy0b+Vl5VJaFCpoFhGZBdjaKMtJQQoWZk0ynkJKGoswslBbk&#10;4NCvEhP6FNevnsKNa6fRRLUk5cnja4QboXn3Ap9fJ1j+HtFiYI3QRzqSHuLevcuEpoTVPOZ7hIcw&#10;SNgh0HxK4LGIxHvS9Ai3bwmA7xOeN3H/3m0CUwAnAFN/oIZmXrt8FjevXMRTQtXQkdQKy9ZieCjW&#10;/VVaASnH9ffj/4Wm4YVA2JCLU74PtxG1yceW9SvhorWkO3SB3t2XsAyAzj2AS97XVIISiuTk6EIg&#10;ebCS0iE+Ohy//fK9+luZhkNJWfUR8j/RtPx+Cp7yWTxfzx7w3DxUcakvL5iKUH9/lXzDz9NfTZzn&#10;YOuoHJCM5DPrIh2TpujSkU6I16GEtbW2pYsKlg4imelW3JIFr09RoJL7QJaGGXAtVZNQZloO2nho&#10;tPBydIQsdfLczh6eWjv4OznDl/AMdnRFnKcPCqKjMaZrA+YM7IeXhw7Ee3Nn4ZcNr+HUW1tw7s2t&#10;uLz9fZzbtQsbZ0xGY3YCCsO9kR/ug3h/Sm+NBayMulAeG6n0bZLSrUsXYzX0URIIG7fvjM4EqLRL&#10;BnjqUJSVjh61NQgJ4gl2d+GFGYNdW1bi0oE9OPz1e/iAtn94r0p4uWqpTkzhpLGEI228n50rYu2C&#10;UOyejhq3AjR6VqA3rXkvQqSfTzc1okV6sEdH98PgoK6qk6ZIIwk7spFsS5XrFA5Pa3dlyWX8tMGO&#10;E5BiyVtAKeniVMo4QtVIRiQRZJYdqTbbmqshj/EuEXD7lwYeL9kRaFTNbvHIdohDD/9yDAnphlq7&#10;fNTbF6M7Id5D5ll3L0OZJlMNrWzwLMGY1MEYlT4E3fzK0RBEaOrjYf4SrTmPw4zHYUlIW3W2Vb32&#10;jp01CLPxRYkuHT39yzAoiEpbX0N7Xo0R/j0JzYGY6NcPc6gs5wexBI6g4hyPJdFj8U6v1bi86TA+&#10;7v8GFkeNxeqYKVgbMx3rZaRQ8gJsSVyC1xLnY1fjGzg4/XMsy56IH6bsxKKiSUoJ5/B7xeujeaHS&#10;ERBg4WKNA0MRRqB5063IxaiGUPICNYQhGXrLxaIraKpCWMqFS5VpKp1FfE9LW+TiRGXpIlMmeClL&#10;5+lJG077FMh9h0fEorCgFL169MGcWXPxPivrK5dkZApvLUJBZNjDe9eorr7BJ+9vwGfvr8cn21bz&#10;+nmZSnMRvty2Dt99sAF7tq3F3j1v45tP38K3e95DXXkOfFztEB8aTEsuQ3pZiRWWoqygGIUEZh7B&#10;mJ/NZUYmr8cU5KelKWDmpqSjkOuKc7OxZeOrPIiHeHDvPB49uIgbV4/jzq0zVI8X0EQ7+Rx30Pz0&#10;Ni2vxFmKnTW0RRqAI2OKHrHIsEQZ+y0p2R6o0CUJyBe+NTc1t+QB5d9QRTY/kYxNj2m/z+PyJck+&#10;T6C0qMinjx/g/OnjuHrprLLKMmRUoGlQmwawPuM61TbZAkMRdQZVaQDi/y/QlP00Nzdx3y3fh1BX&#10;4/t5jEcP/IgQXz08nF3g4Upr7h5kUJmEpo93EHwIN1cXd1pgV9pzFyTGReHXX36QPasKQAFY/vEz&#10;ZSlHZgjL4jOqWZk5s/kJrbuMT6fifP3V5QgNpNX28+NvVkSXUKDSvVnz+jIzosrsLMzhfcvrsjXW&#10;V65LCVuTTkUrCxu6I4o5Fmn3tGTF7mDnSKh68j1rrjNFUkIK2rjZ28Pd3gE6B4KTwNRzqaPi1BOY&#10;ev6Bp9YJ3nZO8OE2kXodShNiMbSiBCvHjMAPG9fj6Ltv4djbW3HyvR1YPXoUUvw94e1gCR8Hc4To&#10;HOHt7AhLI2NFcEmo0YmlY2cTdCAwu/DAjMXCsRixBhDV2fGldtBaWFFm+yM4KAh+VJk+bhoUxHlh&#10;9+uz8eTcjzj2/Q6smjcGsaFecNSYIdDLGZF+nkgPDsXMHsNRH0RVoE1AA+13bwKkv5dMQNYLo0L7&#10;o6dbJWq1+ejqVIThwb0wwL8r6tyK1AidkoBcBNr6wui/CUxac2XF/wFNGQXU6R+lS9suMG5rpIZu&#10;yhBHmxeoNu0CEGcfCt/OLnB4kaqlvQPSnSUpcTVGxvfFtNRRGOLXA6MC+2BcWD8M8m0gwLuhu1cF&#10;+gY3oFtgNcp0BWqkT6Z9AoJtAmBDC2xCOJvzWMSeW/C1QFPD4mfGGtoqGFXuORhIaHZ1KSWMKzE6&#10;qDcmhfTD1KABmB8+EovDx2B53EQsih6DV7JnYv+iz3FizY9Ykz0dK6Mm4ZXIadiUsggromYSrDJr&#10;5XysjZ2Bj7pvwt6xH2BJ2njsnfQ+5mSORp1nERIcIxCuIyiDoxFI9efH30t6SSXdlrRJGnKdGpSl&#10;UpeEqFKULVZdAGmIwTQ8t7GWUCKZmMuXF7AMu5O2S/723lSUhGVwUChycvLx0a5PcOe2WFK5Mf9+&#10;/MkbV8J7bl+/jD9++xrff74VX+x6Hd/u3oDvdm/Edx9vwN6P38BPn76NX754B4f27sLxA1/iwL5P&#10;8cb6pRg2sDvmThuPkQP6oX/PXiy90bOBlVx5JUrzC2nRqThz81GSV4B8WvL0+CQCMwPFVKIl2SxZ&#10;2YRsHlYvm48TR+TGv43LFw5SdR7F3XtnCMrrkOmyFTR5szcRZI8JRAlNetz0AA8f3SQQCMrnN/Ho&#10;8QUub+MR112+dA6PH0lvN9kg1pvQEyDJUEw1h88z/v1jKs37NwgZWvTnEmLUhLOnjmLfD1/hLtWo&#10;6vEmZARyrUpUgCmwE0gaOpLkPYGmQOlPFRd665Yk7zBAVR6GbeXvDeCS57IfvqP2KfBXlYBqm23C&#10;zUsnkRQdBmfhCkGp1wUrpenm6suKkNeLhB1R1bvRnutdXelWQvDdd1/ybw37V5+jXqlPMBwjv7os&#10;+WUJTcK6+SFVqUBTKpNmrFu7iHbfnqo1DqnxmZBUbza8zky7kDedeL+yApfrUuy5qE15Lj34EoLk&#10;aO8EUxMzJeY6daCQ41JmufWmaJTRZZJgxN3VA230zs7wIBANxR46ASiL3sEBntyJl70bfF084Mca&#10;wdOOCtTBDrE6DwypKMN7yxbhm83r8dna1Vg4aBBVqQMcrc2htTGHvYYHY2uJHjUNyEjOIGQIny4S&#10;c8ebx9IGRsYmBGgX1XHQsT2XhJIhEQZVXttO6NS2PRWIBVxozwO9XRDqYYVYTytsWjQO+/dsxSfv&#10;rsPC6WNUGqixQ7pjdL96rJg6Fr/ueB9vTV2EvjGF6KHPQR0VXKN7MbrRDtc4FqLGQXqxizEksBtG&#10;hvWh0itHFS28tD/G20TBz9gLlm3MYf4vKqMOPME8bmMC0ljUJZet4FRxmi91ofozJTQtadGpNl8w&#10;U1PtlobkINMjHqm6WPib6uH6LzsEdfZBonkkKt3y0T+wKz+7NwZ51xLcPTAgoBvqPUpRaJeOBJMI&#10;RHTwR2yXYEQZB8G1g7MCpChNy45mBmh2MEDTmqD2NnVXHU+p5hHoH1CLYcE9MYiqeoh3PSaG9MWM&#10;0IGE5ggsChuFRZEscWPx3biduLBROn+WY1XSJLwaNwPro2dhtUx9ETUdrybNxRsp87A6fir2jtqF&#10;Xb03YWXGFOwd/z7WlMxGr4BKRNgHw9eZNwIBJ0lmba1tYS4XJO2QStbRAs1WcLZCU1l1Wh1TE4Oy&#10;tLTQwMnBnZD04U3FG0kfyEKbJXP6+AfC1ycAAVzW19fjwG8HeGP888GbSlQNIQEC4w4V16Ffv8NP&#10;X+3APkLzpy/ewvefbsQvX23F7z/sxOHvP8SpX7/AiV8/x8mDX+LIb1/h452b8e1XH6kRNK8sX4Qp&#10;Y0dh2rhxGD98JIb06YfGmjpUFZcSlLTgBGaRqE2qzpw02vMUrssuourMRlpsPArS02nVUzCQLujY&#10;wW95TNJ2eYfW+AohfxlNhGFT0zXCxZDb8uGj24Y2zKf3cO/+FTx9Jr3vV3Dt+jG1nUCzmXCVTiJD&#10;77rAwoAQg6o0gNMADJ4D6YwBK47bV3H65B9KcUsWI7R0MMmjFW4PH97H3bsyJl1gKYDipgqaBoiK&#10;Kn38WILjW+D113YCX7Hj0lMuMG5pDuAxGUKT5LgIeRXHeQO9GiqhlSGVHgLNIHjpBZz+qmKUsecC&#10;LlcnF9WmGeDrhS1bNqjjNEQD/A1N+YRnBLqhnfW5Sm4iHWCGCkGSoBhA/fjhVRTkphPC7gjyDUYA&#10;K11J9CNzismEjAJNqbQlzlcGU8j12BqBERkehdDgcMh8UzJMuyMdcMf2nZTCjIqIQUVZFbe3RJtg&#10;vRc8HQhOrT0LQanUpSNtOlUiFaa3vSt8JRDUWQqfOzrBj3CNlFT1PRqxdNJojGtsQIy7B1wsLNVU&#10;qja2GthqZMZAW/jTXoX6hxtCUEysVTxdbU0N6msqobG1RceOndGJVrgTZXMngkkBieA04vqOHTqi&#10;S+fOsLEwhZ+7I0L0Dgjx0CAjyhc1eUmYPKw3dmxaif1fblezA25cPAGLhvfE1rnT8MPrr+HLxa9g&#10;TU+CNa4MvcOL0TuiEv2j69E/oh7D4ntiZGJvjEzqg1rfQiRYhaMsKA+xjuFwfFED+/ZaWHeyIqgE&#10;UqLuaDOlrVPaOBVITWD6krQzmhGaVE3tCbG21rB/0RYZ+kTk6JKRoIlAumsidO3cYNdGA99Onogy&#10;C0EmVXBX72JU22WqNk4Jsh8e0xc9AmuQay/Tc8Qh3iQUMWah0Bm5E8wEuABTAN1ejoef1ckGlm3N&#10;4NbJEVnuiUgmNItt09DLg99RV4ehfg0Y498NU4Mlv2Z/zAseijlhQ/FG5RKcWvkzvhj9NubHjMDq&#10;2MlYHzcLy4InY2nIZKyNn0WFOQ0LA4djU95C7Bu/G0tTp2BdzmwcmPwJtnVbhZ6eJfA318POSKt6&#10;x+VCVI5BKhcCU0bziAVqrdVb2zZblaa5Upb2KuDY1cUTOt5QOn0AdJ4B8PQKgZ8fi6+oTE9kpKdi&#10;2cuLcPOmJKTlPUJQSGJdQxtgCyx4g167eAyHfvkSP3+/Cz/zevjl83dw+If38ds37+Lgd+/h2M8f&#10;49RvX+DysR9x7o9vsffzbXj/nfU4dexX7uMpb/B7eHvLRsybOZXQHIvh/fqhT0MDulZUokHUJtVk&#10;Fa16XmoGMhJTUcDXhVlUoOmFyErIIDizUEGoFmemIzspGnVluXhj3VLcuHwCfz6+SqZfws3LB3Hj&#10;yh/qxpbSTKhIYl/JGyltndLmeffuOTx5coPQMuS8fCqp50TBiZIWOCmytYBTAUN6ziXuk8Dkublz&#10;5xouXJD0bdK+y/PzjCpMKhUFN4GfLJ/yMx4TihKUb4DiU+l0UmFIfwNSHv+EpoBbwooeP7mPO3fl&#10;GOVz5X3526cG5fqnzMF+E08eXORpvYF1K+fDwdZaDURwp8L0otr01AUa3AR/ezUhntZO9bD7eumw&#10;Zs0y9bmyv2ctx9AKTh6BOh4B+u3bkkleOoUI8BZ4S5OH4HX/vh+Qy9/By8NDJZ+WLP6SBMjWSquu&#10;R7kWJaBdwt5kKaFq4aFRiIlKgExnkZmWi+iIeDjauXJbG3Sgo5TQuJTEDELfD20ivPwJQjfoNbTj&#10;pL6XLWHJ4sPiq5F2TVf4OQg4WQSalNIBlKm+hGqkTo+SpFhkh4TAx9IW7pZ2sJfs2rRadjZOcNW6&#10;wk7CSFoa+SW5hppvOjgIUcHSi+YIYzNRoKS6ZC0SCyyNtZ0IUQFmRymd0b5dByWtJWGtl5sA3hIe&#10;1sbw0ZogPVSHIV3zsPvNhTixdysOfroexz7fjAvfbceNHz/F1W8/w8Gd2/DhilcwvcdQ1CcUqelm&#10;47XBSHWmqrP0RpApf9B2GviY8ftZuMGlkwZ2HXiSCU0rwtJKJQEmuNqZqmJKeJm1Z431Ektbc4JV&#10;2hhtYdVWAs9t4dtFj9qQElR5FyLNgUBzTYbDS46wbWOLQHNfwtMdSRYhGJvQB/0IypQukcgwp4UP&#10;rkaPMNpzzyyk20YjxS4W8fo4fibVGisVS5mXqAWa0ntu09EKDjzu4gAqav8SlNploI9nDXq5VBKa&#10;rBi8ajDJvxfmhAzBnKDBWJ83G/tnfIbdI97C3KhhWBw2Auuip9GaT8eaqFlYFTsLy8MmYFnQSCwJ&#10;H4Vvh23HZ4PfwayoUdhWvRonZ3+LTUXzMTayJ4IsPGH2L2MVPyqANOXvZt5ZVKVhBE9rO2YrLAWc&#10;8lrakiQfpmS6EQvu7R3EEgy9VxB0MhMAi7ePP614GhYumI0jfxzgzfCYN8h9VZ6yNPGmbZax1JKS&#10;7PldXL9yHEcOfkPl+Dl++nYHfqXS/O1zgnPP2zi2bxeBuQvn//gKV0/uw7VTP+PIT5+opBM7tq7D&#10;k0e3eBOKWnuGH3/4GhPGjMDIgf3Rt1s9GqsrUVtSgrrSMtSXVaK6qFTNY1SQlc9SQGiKysxHfmou&#10;YUnrnkkVmpKC3ORElnjkJceiT10xls4ehy8/fAOXj+8l4yVBxk3INNlND87j2RNJ7nudhRAiOCV7&#10;elPTbfWdlZKk/ZWhmNI7LlPsqtCkp0SIgFMASKCqqXe57cMHd3Dr9hU1t88T7qO5id+t6a7qEJLv&#10;Jw+DrTZ03BjaPwVHxOvjJoJU7LVBaUqRkUf/Cc0ntMO37lzF/Qe3uK0oPAGpDPVs5nE/olq+S4V8&#10;CfduS1zqbXzy4RY42VnR2kp8Ld2ERxDdiXQI+ao2TcngbkeR5aPXU2l6YtLk0dyfWH4CkscioPwL&#10;mFxvAKQBkgZgi8KV4+MpoemQaAN53CPUB/XvCV9P3tvklnQKSaymXIMCTkkvKB1BAvOoiFja7zRE&#10;hScgNCgWsVEpauhkRmo+gvwjCXdfijkzssicr8PRJs4/gNZXD2+qTIGmpy3VJou3LVWm1hk+jq4s&#10;7vBx0hGYevi56hDgpqNdd0GAsz0aC7LRvSAPYe56uEiYiBXhwGJn6woPBz1B64nY4GgUZhbAnyep&#10;/QttqdQ68CbrCBOqSAszQ+eABVWoxPJ1lrZNQlPaE1SOTMmZyXUdO3Rh6UzFagR7ayt4uToi2t8L&#10;YXoXuFt1QJy/FiN75eLNZbTou9fjt4/XY+/21Vg/ezSGNJQhxs8P9vwMbWeqwS42cJJCZaR5oQNs&#10;XuoIDdWuE0+ol6UD3I1oGQkmbScLWBNU1lSVNqL0qDKlmKklASbTUNCWi1UWy2zelgrwJRto/mWl&#10;cmtW+xYhxSaWKjYSWa4piLYOQ5CxDyKtaW3buSPNIgoDg2rRy7scoe384NfeB1kuqRgQ1YDRkT34&#10;Xh1y3FKgofJV48/5o0lzgGQ8suZn2hHWji9YI9LEB3VeuZDpfBtdiqk0azEyqCcmRvTBSK9ajPGq&#10;x+L4kdg3cRf2TvkEc1InYm6EDKccj3WxM/BKxDSsjZLUcbOoOmfi1dip2Fi8EGeW/IQ3yhZhdeZ0&#10;fD98J/aP/QhLY0ZiXmx/ZLPCMZX4TEkY3ZlwZDFTMZkylNLQASQXqADTVIDJIjGZdrzOXER1qLHI&#10;tGm043oWX4mFo03KSktXau/n7/fg0pkjuHfzAu7fuqhG09y7cxHXr56kGrtIq3uV5TKuXjqMgzKC&#10;hOrxyG+f4edvt+PQ3o+oLj/EHz99hKO/7MKZQ3tw8/wvuHzyJ/z+4yf49IMt+H3/N9z3Jd5oj6ji&#10;RLE+x5VLZzF+zFD0qmflVVuN7jVVqC0tRU1pOapLK1GSW4ySPKrNrFyI0sxNJyRZirLykJOURnhm&#10;sqTRtichh+DMTpSpFqKQFR+OvKQI9K8rwYblc3Fo3+e4d+MkSXDdUJ5TRRMwEnP4nND5UyqEp9JO&#10;R2ASiE1PRL1JlnXpcJH4SVGZhKCoy2ePVLl75wauXbvMikS+yxNCkOr1yT3CU0YgiTIXaApcWu21&#10;KDSCx7BWPZdgdrHFAktp0xR7/hcwW8qTJw9w/95NVdE8kcpLOplasidJns4mqud7d87xN5O0eY/w&#10;03efqMQ9jhp7AtMXnnQUojQl/EgCxqU9UWurVT3sIf4+GDq4P49XIP8PWPOVPBQo1fcQqBsqAXkI&#10;NFU6Pp4XCbuSx463tyA9IQ7uDryfJXTN1oXXJ69VKkbhjfSxyCggCTWSkKOIkGiEBEYTilEIC45T&#10;CTrKiuuQlV6EuOg0lcDDXuOKzh3M0CYtIgxRPt6043bQ2WihJzD1GoKTKlMvxd6Z9t0d3o4EK4s/&#10;JXWATJ6utUJFViJenTsVo3rUIzrAFw604xJrZ2ZiAyvCx8VeB72dB5WhGxLCYlljV8JHhlQ5ukBj&#10;TuXJG0sSDotKsaUCsSb5zUyl40DaxWiDqWAEmNKTLUpTSscOHag8X6I67cQfwwORgUG8OGPQoyof&#10;4V4aeGnaoVdZEqYOqsKg6gz4O5jA5MU2sOZJ0lo7ErhOsLewh5utPbIiQjF37HCsXjAL0YHe0Bp3&#10;ZmWhhbepFh6EkhOVk6aDEWzbdYFtR4GnMaxUMYUNFZ8NrbkVl+btCA0qUYuOBEM7K663gnNbezV1&#10;RhWtf44mAfmaRCrJClR45SOZIE3WxiOyUyDqnHMwLXkwGkOqkCAzUHYJQIpxBPp5lGFMcHeUu+XA&#10;8V8OtOK2MKGyNCHEzanKRXHatrOBA6Hp8d+2KHNPxdDIBvTUlaKfvpZKsxEjArpihH8tJoQ14t0e&#10;y/Hz9N1YU7wAk6gil8RK1qPJWCYJicOmYC3BuSlxHjYnz8frqXOwq+8b+GXyR1gQMxg7u67BsTnf&#10;qTHq86hcV8f3R713kiEcixeiBRW5WSfJRGROaNKmG5koSEqbpRR5LmPGXZwlONhdqUx103iGwl3s&#10;mlhy7wBEBgVg4+olOPLL1zh+4DucP/YL7lBF3ma5cu4QLfgR3L52gsrpGm5ePYqTR77Dof2f4QDh&#10;ePzgFzhEC37op138+09w4sDnOH34S5w6/AWunN2Hy6d/xuVT+/HT17tw5bwhDyalE1nCm086VwgS&#10;yQw+d9ZEVJfkoaGiFF0ry9FQVY2G6lpUlVWhMKeEsCxCRkoa0pKTkZ+VzXWEZ1oGLXkqCjOyUcCS&#10;kZyEtIR4pMbFIic1GbkpLMkJaq6aPMK0IicD/btW4p1Ny3HrmkyXISFGkk1dwoYIS9ryPwkgCRiX&#10;WSpVEdgRoBJs/lSpLGnPk/bKu3h47yru3aO6pCJ9Jnaddlx1CPH5E1YIrfGZUsTSK9i2AFN0GRGk&#10;/u4pgSvglInd7t4V6ApsDVg1FNlaEoI8IlBFUd4iJCURsYRQEbKPbuDW9TN4dP8SrTnfu38Fxw7s&#10;RRa/u6OtnQox8tT5qaGIek8KB58wVXlqrDTQOTkixM8bE8eO4u8rNpuf2ALN/+nxF1CV4hZo8iw9&#10;M3z3ZlYy/bt3I3fs4C1JQTQusDHRwqyLQFOSWktSGDM1OigiLFoFr7s7eyHQLxKRYYmIj0lHegrv&#10;04RsVJQ2IDerFKlJrBzzK+DrFYw2efxx4wL84UMie1hrCEvHluIMHdWmzt6J4HSDl4MHbTwVJq28&#10;n70d0sL88MayWdj56mJMG9YLMQFesDWj8qJyFP9vaa4lpJzhaO0KRytnaM010Du5oSQrB/W0O1EC&#10;WSuZm0Oi73ljdekCc34R6doX2Syq09REOhIEmp0IzE5cdjYsqVIFnh1e6kCIGLE2sUOvunJ0K89G&#10;cXo4YgMcEelljdpcKrn6Asj0n65UOPY2DoS1BlozG0I+EJMG9cHG5fOx+91NWDxzPDxszeBlbY0A&#10;1kBuVJaOBKU9AaWVQlDaUnHadjChKrWAHSEh0DR/yYTQJMCMuV8TO8KN66k47f7bGhEmASopcZ1P&#10;Ier1hejmVYoeAdWo4TLXIZ32vQgR7bzR4FOEUal9Ue1XiGgzWtR/OSPGJAhVXnmoiyyDl4kOZi8Q&#10;zB1EbcroICpdUcGdbamAqWxftFa5PHuEV6GnbwUaXcuoNqsxxLsGwwNq8f6QtTi06HNsql6CSUGD&#10;MCdiLJZHT8K6hJl4Rex51AysCp9C1TkTMsTytfQ5ODn3B7xdswzLM8apDqDfZ32FJXFjsCpiADan&#10;DUEW7blJWyOYUL2bdaDC5DkxEmgayVBKU4NFl9EYPN8OvH5c6Djc3SU+z18pTF+fUASwVjeUcNby&#10;QVg4eyr2fUU1/MVO/P7z5wqW966fwu3Lx3CDwLx1+ShuXTqKc8d/wmHC8o/9ewjLr3Cctvz0oa9x&#10;guA8vO9jnPh1D+34t7hy+ifcuXoYt6/+gRuXjuDJwxu0b/d4yxnsLAnFpXQkEZwEkjw+2LkVdRVF&#10;VJpVXJairrIS9ZU1qGKFX5RbgtyMPGSmpiMnI5Ov85GRlIL0xGRkJ8v0sFSYKel8P0ONgU6MkR7c&#10;JGQTsnnpGQRqFgrSM5GVmIS4UFb2yZHo37MCb7+5BjeooEUhQhII0wJLqjZJvPGUS4GmAhaPVSyy&#10;ZFJS4Ht6D3cIqfNn/lAQE/g9VcCUDhwCtwWaoirl7w3QZOVA5dk6sqi1t1zGqjfxc5ufimrk+YGo&#10;TtmH4blBqcrny9+KAjV0QgkwZerhJ09k7P151dyhRu4032Ql9Rt+2/s5enetVu2aHq4eqpNPOvt0&#10;VJs+vAYkeYdkKvMgfyKC/bFu9Qp+jnDwb6X5Pz1kfWvTgSzl0dyiqPd9/7XKHh/gIZP4ucLVxgka&#10;UzuYG0lCGOsWe24DHd2x5CuQIbjuLgS6RwCVZrTKoSkp4XIyS5TSrCzrqsae52QWEaSZaFPIWjE5&#10;NASBrq5UmXZ/QVMvwGRxt5MQJFcqUTdD+6adPYKdtVgyYSj2fbQZbyydjCGNxQjxcoJFlw6EpllL&#10;1m17g023ceMJY+GBO1PdJYSGYtqooZgxaiD6N5Zj0vhBGDKwET6ezqwFOkPmAxJFqTLmKLUpoDSo&#10;TEMoQOuSFp4Ak+FRHV5sh05t/wU7yy4ozEzA1LEDMLxvNVIidIj0dUJ5bjoSoqLgRoXrwdrFRaOB&#10;vbkp3CxM4GZpBL3WFIHuorLN4G1jA39rO7hS0Tm0M4YDP8NeCqGppbLSSKE91lLpWbeVxMC0y1Sa&#10;mi620BppYfWSJS26Jdw7O6tkwel2sciwjEalYxaqHXLRy6sGAwK7o8alEJW6fBR4ZiHaNARjk/pg&#10;YGA58h3j4djOAVb/4kXW2RXhjiHwMHFVwfPyOZLtyES1H1rxuSg82g0B50saBHXxQa51Iro5FqG/&#10;RwUtelesrpqBTya8iVdrqTDDBmBO2AgsDjUMpVzJIrGZa6IITtpyGXe+OHIcdtasxdnZP2B16iS8&#10;Vfcyzq7Zj0+GvIXJPt2wIqgRbyb3RaaZB8wITcmdKTA36WiOLrwYJcGGiSlVJ4FpTmDa23vAzc0P&#10;rq4EJlWlj08UfLzD4e8nAerh8KHqCA+JwLxZ0/DTt5/ghy/ew96vtuPwga9w/vR+wvIPwvMo7lNh&#10;njr0PX797iP89OUOwvETHCM0j/xMeP70Cc4e/hpnD32jOnsuHfkB109TpV4+grv8u2aZ1VAmEBP4&#10;KHsqSwGnPBfFJXbPoL5u3biCcSMGoWt1hcpk1MBlZXEJinIM7ZgSv1mQnYvivALkEYISiiRhSAJO&#10;CUOS93My86lUZPoEqk6WnIx8Flr4dJmcKwdZKVlIiqZ1p43PTU9EcU4Kxo0ciF/3fsNjFEgI0Kk4&#10;/3zA47pHKywZjsS6S25Mg/2W7Oy3rp3B8T/24erFk/wuVIkCUnmPz6XtUSUc5vc17NMAFm5oaB+V&#10;oZQi0gSeCprP8ITAlHAosd6iJgWQkuVdqVp17gSg0r76AA/u3zKE+0jzAD+nqekuHjy4yfPMz3xK&#10;C3/zLC4c/4UV3QksXziD9lwyubsSmH7wplrz8Aik4gxGaHAUggOC4aLVINBbj+3vvKUOU+y3AP1/&#10;e7QCVYApRXKM3qXalqiEk8d+R356Ejwd7QhNMkwros0eFoSmtLmLILMjqJ0dnVVveVJ8Go8hkipS&#10;hlLGqvyZAkspojKLC6oVOEsK6TbyytGmICkRqRHhiPDy+suee2oMwFTQpELz0DrBU+sKXwcX+BOa&#10;9fyRd766BO+9MgczR3RFZQ6BpDGBtWlnlcNO5p3WWjsQmk7QanRwstNRntPqO7jRQnti2vAB+PTt&#10;ddj19kq8+9YSrFwykTV6JgJ9nBDsr+dSD1dHmX1QYvlkOJ6h61+G5XWi6ussUyoQatK+IEuZ/sKo&#10;AxUobXuHl/6LP5A5KkoyMWV0fwzsUa1mrHO20xCYTqzNAnlxxyDcVw89AeloYgQH045wMusIH3tr&#10;hLu5wcfSntC0gCNhKdBU4CQ07Vg0bY1hR4Vpx/cFmuYvGKn5z7VdqDQ72XKdFdzMXBCg8YVXJ3fE&#10;WAajzC0T5fbpqLDNRKllBnq4y+idCmRbxaJrbC2SCNZy+2SM9K9AsUM8fG39CUItLF8gfM3c4G7i&#10;DJuXLAhowwgkycZiIWFO0iQgy042sH3RBhHmQSixS0Nvl1IM8anGmqqZ+HH+LiwpmYShMs1vQB9M&#10;9e6PWfpBWBw8GosCR1E5TsZqqs11ibOwiAp0bvhI/DruY3zasB6rkybiixFbcXjJd1hXPAczfBuw&#10;KbondmT3Q2JnO5i1Z+VGdSnj4c0IcSNxBwSmEdWmpaWWCtNdpQOTUBNv7zDCMoIlEn6+sqQ99/BG&#10;OhXa6qVL8OsPX+H7PTvUxGa//riLMPgO507+hIunfsGVM7/h/NEf8d0n7+Cbj97Cvj3b8DPheuDb&#10;93H4x49x+vevcf7I9zhN1XmRy7uXDuP+1WO4d+UEnj7ijfwnb3wFRd5gvNEMADEoJ4GoZOYR9SX2&#10;Vx4fv/8e6qvKCMxyXpelKM3PR3ZqmlKVuQSlxGvK8+TYeAXOsoIiBc0sKkqBZlZaLlKTCU0uM9Py&#10;CNAcZKYX8HmhsnkZtH6piQRnbBLSExLUYI482viuZaV4Y90KQvAP3Lt5Es+aL/NQr6G56RLt8mk8&#10;eniRx3if9vc6Lp8/irMnD+DqpWPcTuy99CSLMjTYcqVQBaKEoQSeG4LPxc7ydXMTHt27h7s3bqDp&#10;ocSAynkhNEWdErjS2SY9948f3cbFi6f42YapdNVEbLJvwvLRwztoenxPtW8q5ak6hfgZ0oRA1Xvx&#10;zCHckJk6n91WlWGAp4uaysZL4jMlrMwzhNdEiGrL9vTwhLPGlsImHD/vNeQ/Vb/V/wFNeSjYt4Qm&#10;Sfvr/YesXFoqx893vYsgT4o9J/LLThyvk1KakjhG4ogl05EErkvCEElOnBSfQbcTo9o0xZbnZZep&#10;dk2x6olxmQSpVIB5yM4oRJvi1BRkxVCSBgURlvZwp0r8p9J0k3Wksp4frLexQ3JQMCb0647l00Zg&#10;zqie6FmWjthA2i9rKjd7LeysNNDwhnEkeCWtkoO9JxwJTWdbF7gSyD6EYc+yHOx8bRG2b5iDLa9N&#10;w4qFwzG8fykG9irGuOHdsWrJNAzuU4vs9Fh46pzg7+0OPy8dLE0JSMJTJlOToVGdedPKsCgZ8qiK&#10;ivgXG98eL73QBpYmHWmPolBXVY64iEj4e3rC14OK2d1JzYdcnZuHyuwsjBvQC8tmTsDO19dg3Zw5&#10;COHNbk/b7UQr7ETFa9eeYCWg7Vk0tOjSieRoREBSbYrSFGg6GtvBoYsWpv9tCi9bPSLdI6Dr4g7n&#10;/7JDgXsa+ofVocYpBxWaLNS7FKGvbzWKCMp0lySUBRQg/L890M+jEI3eBQixDUOiXwq8zXWQRCD2&#10;7WxV5iXztuYwFSvcmTZddQZR7RKcNu2pSjs5o9w/DwNC66g08zE7fRi+mfEePh2/WSXaGBPUCzNC&#10;h2Cm/xDMDxiFJVSbS8MnEJyjsSxiksqbuTRuEj7ruwVHZ36FVxKmYGPeHPw46UP8OOVDLEsZg0VB&#10;3fBhzmB8UjEEqWaOBDjPv8zPxPNi3sWaALWAJBiWnknJYSiZbWTomburF2ReFonp9OYNI+1IeXl5&#10;mDhuLH74cg9OHvoFB3/8HId/+gwHaa8P/vQxDuzbjeOiHGmzD1NN7nl/Iz7/YJPqhf75y/fw27c7&#10;8SvL6d+/xIVjP+Di8X04c/hbLn/ElbO/4SZh0vxAOlpo2Xgjq5uQWBFUGh4CTipNseqioAgNgYc8&#10;ZIjikgWzUVtRQltOxZGSjPjISGQkJqKkpQ1TlKKkIBNQZtOuC0SzacGlpHNdSmIqUhJS1eRdacnZ&#10;yMogNHnD5WSV8XU+YiOTCc0UpMYZrH1BWjqyxdJHBmNg7woc/Hk3nj8+RzV5APduHSbczuLpk8uE&#10;022cPf4rfvr+U1y9fJzAlA4kUaQPePiiCgWeogilHVQg2Ezo3VZxmQZlJp1AVIuP7uPahdN4cFs6&#10;ogS2zXgq0CN4RWFKsmIZ137jxiVcu3peKUl1LhUYxQZLzzqVKNWpCnlSlZLhXN67cxU3r54iMG/h&#10;2aNrKqN6fEQA3AgwSdbh5RkEX1acAVR3gQHhvCZ4nTjYo6IoH9cunuO+RUW2VnD/8+OfKlOKes3f&#10;8znBLkNXH9w6r7JWuWtt6JYd6ELtYGWqVW2aMgW0MwWgHdkmilOScSTGpakOHz+6oIhQVmT5VaqI&#10;VW+FqbRnhgRGoU1FViZy4+OQKskvaF9dLWypOO1ZSGFCTnJlumns4E5rLfGatbQiw3s0oE91PhoK&#10;eNOH+XM7C+i0dtA7uhGa9rC3diRAPajuXHlweriw2FvywCUpQ5dOyI4NwO43l+G912Zg06rReHXp&#10;cLy5dhK2rJ2Mra/NxDsb52DlguEY0CsXo4ZWYc3yyVi2cDxGDe6G6pIsRAZ6w8qoE5WtMUxp3407&#10;Uu2ZUOl0EuUpYUvGKnC+S6eO+Nd/tYFRx47QWlojIjAIA3o0YkifHkiKCqYld0ZhchzWzJ+CC79/&#10;hz9vnsazq+cwoLwcNv9qC0faYAcW1aZJRaslRG0ITWnTtCWwLFlsOlpC08FapYdzMiI4qcCURZf0&#10;bcbucGvHyuZfTqj2yUetLg/ljukopeosc0hDmXMqYsxCUOZL5WIRjQKzWHT3LkOKJgEJtpHoHlOJ&#10;fN8MwtcVVlSdZpJEhNA0pbo0JagkhtSaqte1ix2CLbwQZepPVZuNatd8zC8ei7cGLMeEmJ4YH9QD&#10;E3x6YIpPPywIH4uF4eNUMuLFYWNZxmOlpIqLmoQNOfNxZsFevFOzAstjJxCgm3F84XdYnz8Lq+JH&#10;YkvKMFyb8iqOjVuAdFtXNQChk5GJ6tVXx9RFUvQ5wptw9NX7Qu+qR3pSOpYvXorX176KhXPm4pWV&#10;K7F71wc4cPAnXKGtvHHhBM798TPh972y3Af3foQjtN2y/J0q8iot+h+/fIYfPn8XH7/3Kj59/3X8&#10;+MW7BKxs9wlOEprnCM3ThOvZo3tx+cx+qrDfcZEqR6Z5kEziJI26CeW2evYXNuWGNEBTKU6ulxvP&#10;cJ/+iesExeB+vZCZkoDUhFhCMhIF6WkozCAYCcQMWnEJeM8hQAWcaUmEX0amAZxpqbTi6fy7RMIx&#10;FomxyQQmrTltejYVZzJVTWIMgZnAv6M1TJciqpMlKVKS1vijR20hvvlkKy6f3odr5/eTa1cVMG9f&#10;PYFfv9+NQ/u/VuFJgHxHse8CRYNV/guYLJJF3jDyR5oi+P1b1OSNK2dxk+f/mcRzEjSSg/NpCzAF&#10;jM+oJqXIa8kN+kTmZBdF2fJ+KzwNTR1S4ch5fabs8Z3bVMTN3K9kVufxHd7/Hb9XCNxk6ho3b9UR&#10;5OtL3viFI8BfsqQHqsQ740YO5S64b2lLlfZm9Xv8z+D8Jyxbi3w3GSggcz8Bd3Hkt294TsPhZGUD&#10;e4LShhZdpoCWRCG21hrVpilZluxsHako6SJoxWOjU5VFF2uen1OurHpUeBLCguO5XuYRCkSbmrxc&#10;5MTFIj0yCiHciZsld0ZounPn7tZ2CpouNraqtzmUtUR2QhJrRF5E4f6IpZX21WqVrfdy9ICOoHTS&#10;EJQaN+idvKFzkbx0HvB080W4fwRSIuIQ6e2FAGdLvDJvFN5aPREbXh6GnRun4Yvti/H59oXYs2Mh&#10;Pt+5CJ++Nx9vvT4GO96dzjILO9+dgx1vy4ROs9Wc1OOHd0NyTDCM27eFcYeOBqXZyRwWphqYmdqo&#10;eE9D0HwXdGxHa9+uI4zatYeXs5MKKVk4czKmjuqPorQwRPpaISvaBeP7FeO9V+dh5bTR8LGxoKrs&#10;QhgKLE1V77kUG1kSENYCLao9iZW0aWdJJWgB+462PB/ecDN3JVw1LHbwt/KHD216aCdP1V6ZbRON&#10;Kl0Wsq2jUeKQhGTzcJVwuFdYrZp3vcIhl0DNQ0K7YFrtZPRP7IZ4l2iY/4tQaoGm9FR34XGYdia0&#10;O1nAob0V/E084NfBAxmOyVjccwHW9F2IkdFdMdi7AhN9GzHZswemeffDZN/BmOg3CNMChmJ2wHCs&#10;jp+hyqr4aTgw7hP8OGoHliWPx2vZc1WP+d4xO7EkejiWBPbBnorpwObPcWj8LEQaSXgYoWlsDHOe&#10;dzOpPHhRerv4IpAXVkxIJOZOnUGQHcfzRw9w6/IF3L1+EU/uXacjvoebt88rpXThxG+4cuJXnDnw&#10;LY5SaZ6jvT5/9AecpdWW0CGx3Md/+wLHD36JQ798gr1fv4e9X76DfV+9gyO/fkYl+g2VF6F59Htc&#10;vXAQD++exf37F3H33mVl1VSHiAKGQX2JkuIdrm48Bcq/FBm3odCUe/S5CkHiV920HlGhgUiJj6HC&#10;pA3Pk6xGVJZJqchMIAh5L4gtz0xJpbpMpS3PIDwTuY73R0wElWQUYihGokLDER+dqGIBE6ksU+MJ&#10;3cQMpMSmIjGKoGRJiU7m83jE8rwlhLOEhqBnZRGO/UI4Spts8z08fXwfF04eZEXxDZXUWR7oHVYM&#10;LM/vqdFDz57JNBgGe274rlLkOxpGAQlYJNemxHFePncE11nQJNC8j6eSiUlG8ggQBVzSqaLaJ3ku&#10;uFRqtFnCs6Tjx9AZpCark23UuXtGu34ft25dpGW/THV8Gk8fXuZZfIxPdmxFCq23zskFMj+QgqZP&#10;OHy8QxFJJkiyl0g63fkzp6nf5C9nQCj+X49/AtPw3ZrxhOdJBgw8bzLMlLl22Xw4Wkplbkf36woX&#10;R8MsmB5uOkRHxqj8qzYUepFhcQqS2RnFCpJiyeW5tGdKh5CoT5kOQ0eWtanJzEIhbUF2VDRCPWil&#10;aM89rO0JT3t4CDgJUFe+1tu7wt+N9tbVA/4eOlpcV7hpNbAzsYQXye1p7wZvJ5Lbzh2uGnd4ufpD&#10;Lxlw+EF9arphxaRp2LpoAbYsmIn+JZkY36cKH2xagI/fnIs97yzGJ1sX4DMuP3t3Hj7aOg2fbp+B&#10;rz+Zhy93z8En78/AZ+/PwftvTcf2zbPw+rKxtNTlvLA8ERPkw+NxodLpiE7tOqjRJqYEZyfCrFN7&#10;3tgEm5GELLVvhy4dXkLHl/4b7ag+ZQ6RqqJ0zJkyBCsWjkWPmjTuh9bb6gWEedojyN0ejmY82bSb&#10;tlSaGipYLQFqIyFH7Yxh2562/MXOsKLyVHGTkq6tnRVBa40QRz/EuITBp7MHorVhiGJx+C8N0twT&#10;kWYfi2xNLCpdMlXquiwrVljmMah0z0V3/3L0D6rF0OAGlDtlIryjH1Jke99UNULJnNA05Xcy72QN&#10;k/ZUd9IZ1cESWq4L0fojxi5cTe27buhKTEwfikaXQowL6IHxPt0xNVCSd7AQmpN8h2BBzDSqyelY&#10;FzcVi6NG4b1e63B82U9YkzoNa6LGY3f/V3Bi5Q/4eNBmfDHqbewZ9RrOL34HT9/8EO907Y5wM35f&#10;VlamnbsYkiHw3Nixkg2kygyh3VoyezJuXTyOq2eP4M4V6QE/jpsXjuDc0X0E6BGKm2uE6EkqJ66/&#10;dIRw3YdLJ/bjysn9OHXwG5w48DVOHfoOZ4/sxXmx3sd+xOlje3Hs0Lc48NNu/PrD+zh2YA/t+Pf8&#10;229x+eyvuH/7LO832kjePHLzGUBhGK2ipntQ9pLKkwBQPdF8T/Tnk5bRJ63JIJ61BIMf+OUH9G6s&#10;RffaSpTmZKMsmwKDKjMtLom2mhCMSUBmchqyCFF5nRgVg9iwCMSGh9LOhxKYoYgmNGMjCAWuj4yI&#10;RkxUHAHKmzKGkKQCjY1MQHhwJKLCYpAQk4i4SAKUSjSTgM1JSsJXu3aqY3l2/xYhd5qVxC94LCE9&#10;f94lqKQt8x4ePriERw+vEBYCQAn6F3jSrquebbHshrZIQ+fXXTQ/voyme+fx9P55rr7Kc3GTFcx1&#10;ND27hscEnUxh8af04gu8eJ4EoNK586dAWeJIWemJ6nzW3IxH92S9gO4ZHt6nEr57hcdzHefOHMI9&#10;VozSabV++UKk8nwEedF1OpEVer+W6IlwpCQbohBSKcSWLpzH7VlrKWcgylWUpIBTKrl/V5XyaFWa&#10;rQ9pl5UKo4mVwlNadGm2uHjmDyr6GLpeO/h6UsDwsz2cdQRgEGIiYhEXlQAvDx+EBcr8+AXIyyqm&#10;O8pFVmoByovqUJJfzcowj79XKhVxGFydPdGmPjMbNemZyImORbi0LRCaypoLMAlOFwst9LTZfqwh&#10;JPzIxVarep/trK2hsbCCu9ZFxUJ50Zr7yNJJR5hSaRKYgd5Ul5EpmNJ/CHavWokTH7yDQ+++jk9W&#10;z8eknpWYPrQec8Z3xYQBxehZGo1ZIyvwztox+PrDuQTkGLz/zhjsem88dr07iZZ9LNa/PATbXpuG&#10;PduWYfnMAfzbPhjetxyDepWiKIc2KC4IDnZWaN+uHTp2kgQb0qtL297BiEqUSrNjO6pRSUfXgdaS&#10;27z4X7T4nXjxhqBfz2pUFmcgOtibFYIj9I5U21onldjYztgcTiYWcDG1hF1nEzgYWcDZxBp6ay0C&#10;XXTQa91VkLttJw2sXrSAa2d7BFjoEGMdrGaOzPRMgfNLzvA28UG2jnbOJhZ9A6pQ45aPYjtaPsIz&#10;tp0/CmwSUOuajd5exegWWIrALvyBX3RGpDYYXmYehh50qkozCaRvb6HaUq34/axZHDtq0T29HsOy&#10;+6J/TFd08yjHQK8GjPBsxEh9d0wIGoTR/gMx1nsApvuNwMKYGVgeNQ1Lg0ZgfeZU/DZvD9ZVLcCy&#10;2PHYmb8E51d+iV/mfoD1dQtx61Ne/L9SNXz8Ay4vWIF5aZnw7MiKpF1nWEuEg2SsYrGj5Qly91Ih&#10;bItnjMZnOzZi/zcf4sbZg2gm0B5dP0EgfoWbZw+gmUrp6T0qT6rC+7fP4I4A9PIxXD35G+4TsBcJ&#10;0MunD7AcxJmjP+HCaapRgvX4H3txlOD8/adP8Mf+T3H8wGfcdi+a7p7jzS0goQpS/3iryf2n7jd5&#10;YphwTEbKGMZjSxucQJN/JqDkM0k+IYpUeqkfERwXzh7GhTO/49LZo5g6eigyYmjRqSjzxZInpSAr&#10;mZUebXkq751EgjFeFCXhKO2fMWFhiA4N5bUVp0osnZyMbY6iXZdJvGJEVUYnqKVhXqNoxIs9T0xH&#10;UgKhmZaFhvIKVhwHeOgPce30Hzj041e4duEEYXVXtdspe05w3uS5e8jz+Ix2+NkzyQwvFYeAU4rY&#10;dkObpyT3ePaECuzpZdYfF/H4zinC8wwBc57vXeEZkPl+jhGEko9UmjUEtKxcnj0iP29zKT3mN9D8&#10;RIZ+SucPz1ozzyD/a3r8QI3CkXH1AutmHuPDO1e4/2tYOGMihvasR2oMrbKdA6HpS5VJtekdrL5z&#10;flYOK51orFy6kJ8rDwGjwe63wlOey9Lwm/4Nz3+qUan4nvJ4ZeSYVJ7PeZzXL57AtAmjCeUY/iZR&#10;yv26UeQ5aZwRGsDfiJVVWGC4KqqNmee+MKsEybGZiApJ4G+ZzIqMv1N4nLLnOjc/tOnKA65OS0dB&#10;fAKivP1U26WrpVYB083SDi4s/q4yPt0FrjZ2cLK2haOVDTRmZnCwslYg9dA6GpJ7OEggvCs87N3h&#10;zZ0H6IMR7BGA9KAI9M/NxZYp47H39RX4dNVczBtYjxi9DZLDXJAYZIOyNHcsmliC375cgqN7V+DI&#10;jyvwwxdzsX3raGzdMBqLZnbHxpW8oTfNxWfbluLDzbPx6rIheGfTBOzaNgcfvLcA299ehEXzRyAq&#10;Qof2bdvQlnegjeVNTRVkLGOhJZtS6xDNzh1pL0Wdtke7F/7F5YtwtLVGoJcXf0AqCN4Ugd6+qj3X&#10;gd/VukMHOJmZQ2drCw8bSaPngAAXd2RExiGEkt36JXN4WnnAxcQJ5v9tDldjWpGOLojThqNbZDli&#10;bMLgRgCGmgYpS17jmoMBwXWocslBsX0qSh1SkW1O6+6SjUbPQtT7FsGvnRd8OugQrglEhEsIrNrK&#10;UE5a4Q5WqkPInEV6rm2oPC1fMENFdBEmlo1AoXMq+vjXYoBnHQa6VGOkrhGjfPpgXKDk1xyKmQTl&#10;gshxWBg2GiuiJ2L/8A/wTulSLIwcgVUJE7Bv2Lu4tGYf3q5dgC+nvo2735/CHyvfwPExs7GrsA7l&#10;tDNOLxlRgZvBUuYBktjMLmawt9IgRMdam04kzl+PuvwMzBozGG+sWoDfvt6Fh1eOUnhcxTNa6IfX&#10;TqH5rty4MqPhJd7EhACVyaXj+3Hz/B+4d/UEHt48o3pgrxC6Z4//jEtnDhBiv+HE0R/x+69f4ujB&#10;r3H41z3Kmjc9INRbVKRSHLyJFCtZnqsMPk/x6PFdlcxCessNI2PE0onC5PaiPqVN79kD3OExnaTi&#10;vXaF9vVPqjcqFpnGdnj/emQnRiA/JQF5qtCKx0azxCC1pSRGR9Gay5LKkSVDbHtqOmKjqGpi4gmJ&#10;RAVLGboXzWtHoCngkGUclWZiQirBKR1JyZg1eSL+fHgb54/+yrIf13leHty5pILZ/yQAZYRU8xOB&#10;GK35U4EaCyEq9lTa9dQ6mQSN4JSRRk9oxZ82XabblikjTlHxH1LL582X+T5/F4LzCQH6tIkwVrB9&#10;qDqEnlJhSjOAQPnOnQuqKcAQ+kSIKbX3VPW0P5Zhm2pGSsL6qUy3ex93r53FwO412LJ2KYb07gpb&#10;WmUPd71Sm/5+oYigPU7ld81IjMMrK5Zyn/Kb/ROWsn9xC9LxJJEAT1X5JzilB/3JE1aKhO0z1dwi&#10;TuERHvL62r3jTUwbOxLFWZl0vx5wtneGFyt2jaUtArz9ER4UjhD/YPh5+iLYLwRRodEI8YuAr4TH&#10;eQSRAVTIviHclpD3CjbMe949Ow+1VJpFtOgxvlQ2hIQzL35XKk5XAtPT3gU+MpKD6+xlGJw5lZcq&#10;lrThdio7kk5SP7F4O0g6OUMwvLerDzxdA6B38oWfoxcCaPGTXNwwMCcDCwd2x8sj+qAuKwY9q9Kx&#10;fFZvfPn+dFz64xVcO74O9y5swZNr7+HHLxdiw7phVJJpyIzzQF1RLOZP6oW3Xp2AN9ePxJZ1g7Bh&#10;dR98tH0yVekkbN00Du+9NRNvbpyBMcNr+QWd0aVTB5hQDRlClMwJTXMV89mpY3t0IDw7S/68jhL7&#10;2RntX2pP9dkethY26iSG+PvDy8UJwTo3DOvZFRMH90d1fi68nZ3hZMNt3FxRwAs8Rh8EzQsmiHQJ&#10;RpJfAqxesoG7tRfczD1VFvfGECphj3SEGvsj1joC2Q682UwjUeOSi/4EZ5E2GSUEZ6pRGHJp16tc&#10;stA7vA4pmjh4vuAKXxMdQp2CoO1smIbDvGNrhxDB2dmgNrUdeRHw87JcElDmkY3uPhUY5NcNw/Rd&#10;Mcy1HkPcGzGWFn1K8FBM9R+EGSGDMCt8GL4d8QH2Dv0QyyPGY3XMBLxdtRgnln2HQ3O/xHuNy/Fo&#10;z0kc27wTH1Y04pucagww4+/d5l+wp+LVdLExxI1KoldWSna8EIM8PBGu82RF4kZ4uiMnNgLVOSkY&#10;1FCGVxZMwi9fbqeSPIJmgunh9dO4f/0UYXAYj6g8H0vuyWvHcYs2/u6VE3giCSwIT4nVlOD0i6d/&#10;M0Dz2E84Q0V6kTA9SYAe+u1rQvRbHD/yG+7eEltmeBhuKllKMXSCSCiOAZV8T91mLYHbtLBPH93A&#10;0wdXcfnSMdy4eY4QkjZDAYRMFXubn70fE0f2pkUPQ3Z8GDLiwpEWLctoWvZo1fYZFxlOlRKLtIRE&#10;Kpc4JLECTqZ1j48WOPK5tGvGpxCaBmAKKFOS0pGWnMX3k6k4Cdv4ZKQnJ+OVZYvVTIv7vvoQxw9+&#10;Q+F3jUpRhimyknl+H3duscJpks4W6TkXy3ynBZqEI7d71nxTvX4ubXwtiUGe04ILGB/fO40nLM8e&#10;XyAkLxrKk0vc9ymWM1SxhCv//p5UbI8lpd1NLmnfH4uaNKhQUfUPH9zGzZsXcOeuqFWCmvZf5QKV&#10;0U1Ue4d/+Qb1pdn4dNsbGDu4D5y0MgePK2ToYhAtsSTJKCksQkZyPN7Y8Kr63QyK/29oyms1rv2p&#10;tMfKaCTJR2poXpEi792/f5e/JKHKf4apRO7jOq+jtzesQv9utYgJDIAvr82I4HDoXXVwoDj09vCi&#10;2hQgSuJi6byUZQBBGaKg6acPgT9BKVngdS56ldnd1yuISpPArKXdKuAPHO3tTQUl0LSBK62nh8YR&#10;/m56qi0Hqktb2FtYQ2tqAS2tqhNvEFd+sLvWTvWce2q18CY4PRU0XeHj4g0vjxDWKhGEZygB7A43&#10;Uw1cupgg2t0V/crzMaJXBaaNq8fbr4/Gvi9m4u7F1/H87ju4fGINvvlwLGZPKkV1WQxCfKxp+02Q&#10;lxyEORO7Y9vmydi2ZTQ+eHsC3t86ER++O5lqcyprlTnY8eZ0bN9CRfTuUiyaNxoxkX7oTBXZWRId&#10;tzNWN7gh0WgndKbabN++PZeSO09iQak8qSg70t534npL4y78zqZIjwrGNx+8jTdWLEC38kIEeurg&#10;Yq+lFQtBXUERcqMS4UAEZXFXAAD/9ElEQVQF6GXqggTPOLib8kcxdoOzqQd0bZ2R65SArkHFSNNS&#10;eTgSmPbxSDILpyUPQANVZVevIirNNFTRmhfYJiHLLAY1nsVoCK5EKC26a1sH7tNFjf4xbWemRuAY&#10;U+VJsgzpDJLRQY5GdvAydkVwZ0+k20SjxqNQJe8YqmvAeO/eGO3dB+Np0cf69cVE/760672woWYJ&#10;fpz+ORYnTccKmXAtcTI+H/km9r/8Od7qthqv1c3HkfUf4/36fvgxtQRfpxYjncrdtp0RLNvLlBu2&#10;KmBYjTnvbAz7FmhK23iUlzeiWSJ4ruIDvFCYHIXK7AT0rMjCyzPH4NtPtuPKyYN4QnV5/8pxXKOK&#10;vHXxMBXmUTQRnk9E0dDSHzvwLU4e/gEP+fwyIXmR1v4SIXvp/BGcPfUbTlKBHj/yE44c+hGHD/6E&#10;3/fvw6WLZ3hjSYJe3nQCTEpOwzw3hKUoUfmnbjqx4o8ICKo12l1RtTd4ozVR3akRQ382ETSPWKi2&#10;xNYTTpKd6J0NK1BfkoWshHDkpsSyxCMjgb8t1VJyHJUTXVtaQjJLEpLjWeKSVPiRAFKUpsBTOiFi&#10;CdKEuGQkEJbJ8TI0MxuJcakEZibKCgsxdvhAfPb+Wzi8/wuqJgKu6RLBdo3HfVcBTVSmwFHmyJG2&#10;SlWoNtWwzD9ZJJmxzEckS5mjSOYsfy6QvU74cl+St5OwbHp4jt//PG35aULwHBXpJX5PSSZyBffv&#10;niGYr9LyXscTKs0nVJMq9ZtKw3aL5/qEilR49PAS1d4Vqvmr6piaCVhR7t98ugOzxg/Fx2+/hskj&#10;BxBQAh+KK523mo88iedFOtGkwtnzqWEiPPltpAgsWwHaus7wuz2n4uVnX7rw1zoBajN/sycK6A/5&#10;fa7h5+9247cf9mDB1PHkmDOiQ8LU7AJOdMaSLk6gGRYoc4358Dl5RQXq7xXAEkSVGaiKp5uPagO1&#10;o+hTU7JYO6BNY0YmKpOS/z/C/gI8qmzrwkb5vu+0YHGtuFVS8VQ8qbgLAYK7u7u7uzs00LjTQDc0&#10;7u4OIQSChgBBEpwed8wVcs75/+fe59LP6l2yq7Jr773eNcaSOVEnLh6x/v7QEYDOltZwo7KM0Yci&#10;nOpTLLmTlS3sza0UMJ2oON34Je4yyk5wetkRliw+9lQhGif4OHshKTIJGal1EBSSDg/3SNhZEiTW&#10;WrhYOiko66neGtaKx6ypXbBp9SCsX94Rh/4ciGN7hmHi0BT0bh+KGileMIR4Ijs5HH26NsPiWSOw&#10;fsU47PtzNnZvH0+VOZCfG8GWeCXV5wgsndULowc0RteWqWhVLxbZKf6Ii6SFTgpFfFQI7K2taMX/&#10;RZsugUCqwci4CqpV/xVVqxCSVQnLKpWpOquovk/Jt25a+RcY/6sS9K422LdhCTYumopuLesjKpgn&#10;0s0ZqYYoKuUmBEI6HKtZQfN/5gi2DUSmXya8jX2g+R9bOFbSINY2DC0JzUbeNVCT1jndJRFNg/hc&#10;l4MU8yh0Dm2G5p410corF12Dm6ONd33k2CajeUBDJGoM8KLNt/uVqu4XWvOKSEtUzrIayqy6OaFp&#10;ATdLNlambMF/dUO8VRga0P538GqM7rTnIwK6YYS+JwYRmMNDumFwQDssqT8BV6cfxdSU4RgXNQDT&#10;44Zhd+c1OD12NzZ2XoxJhn6YktEP/f3SsV6fgrctemCdIQXeMk/WyBJWxhq42clqLxeVh8WU59Se&#10;DkQa2RAvH8LSj8UHBt5Tkb7e3OqQFqVHraQo1E41oGluBsYM7I6da5eimKoRYtFLqWpK8vHx1X2U&#10;0r6/e5GviihNgaas7nlNJfpS1Odzvl6Ujxd8XHD/KgruXcWDu9dw99pF5N28iJtXCc/C+wSCJOOi&#10;apH119/F4sno8g9gfi0jKJ6jqPAWCm6fU/nQnz68wfdk0rvUXqpR8fiqlH9eqVIC48WjPKxZtgBN&#10;69ZErbRk1FQlhfccVSLtZmxEFC16HGGQolJnyKCD2PJEqkjJfChBbeVxrIF2nY2ulPgYWvP4dNrV&#10;DDWJPictCQtmjqMqlAGVEnz+SLgRcv8QfP9Q/X4jyL6IlRYYEqQCTwGmKGP1HiH2mXZcdTH8I9Nw&#10;qBIJSwGlqMpvX5/z5xQpe/659CE+vOG5JzS/f+Fr8nc+S3i3Z1Tgj1HGY/gu9v8L1Szt99fPJXhL&#10;Nf7udaGy8/98lWORv1fM93kM/Puy399/rMHMcYOx8bfZmDy8HxsSA7SuvFfZsPpKrvrgcFr0SNSv&#10;Uwv3793mMcq//1hygWHF83Jg8vUfEZXevRNV+5/Xv34rH9X/WPYS1y8exYUTe/D6aR4O79mBQE86&#10;Ni8dIUll6eePqLAIqs4wBPr6E5J+0Hl4UlES5H605H5izYMo9vxZfKF18VSQlTmdbs5aKs2UNDRK&#10;TERmGAFJO+WpoaK0sERyZDQa5eQimOrTQVb58DWNqYUaGHG1dqASdaKFd4QHt1pbJ+gIT2+1dUVK&#10;BKFQqynS4msgMEDS7OqhsfaCxkqWU7rCxtScdiYas6cOxvpVY7B2+VAsn98DQ3tnoVvbOLSoH460&#10;WHdEB3sQmAa0b1kHwwd0wOQxPTBqSBsM6N4AvTvlon2zDLRskIwmuQZkxHqwuCPd4Ebg5qBzk1R0&#10;aJqImRO6YsPKiWqEfPKY/qidmQQbczNU+flXmBhXh5mpRFWiPacSNa5iBKMqhClVpozGS04jiT7f&#10;uX4W9q9diHVzx6F324aI1PvAT+uGehnpPJauaFavHjRUW3a0rLqq7mgd2QztI5sj0T4SDpVs4G/m&#10;i1q6dLTyz0WmTQyyPVIRq4lCrmcmYkxCkGAcilY6Kk6vOmilzWWpjeYsrQIbqTmcHpVdYP2TRFOS&#10;oCAWsJDJ5BLxSJRmVTNYEmKuVi5wNXKG60+OCDcLQq5bBroFtcJA/w4Y7tcVwwN7oI93e/T0bE5w&#10;dsSJkbuwpvEsjA/upsLErWs1HyfH7sH+fpswJ34w5oT1on1vhyneWbhXvyfO5zRGUyuqy5+rwMLc&#10;UYX+83TVwtneERYmpjCtWo3X1Qy+blo2iD4IpcoM1dGq+/my8Q1EVKA/Qr21fOyHpKhgqrNo1EmL&#10;RdOcFIzu0wEHtq3Ew1sny6FZch9lL6kWafnEvsu68/evC5Ty/ERF8+n9EzXl5uO7p3hPRVr07B4K&#10;86+i8M5lvHx4F0/uXcENVprr54/jztULtPX38E7icSr1KOryEysiFQwr9fMHN2ghj+DG+UN4nH9J&#10;qaTypYMCznJ7L2MNsuX/1etKhYqK5b/Tx46gZ+dOVJqJqJtF0LE+ZSalISkmnoozWUFT+snC9BGI&#10;CDUodZkYn0jVKX2cCQqksdFJdERJKiSZrEZJIDxD/IMRSyezeO5k/hVRdgI9gR8B9f05f8Nzbqnq&#10;vhB8qt+V7yswSgCNEgXMr4Ti9+/F3LdIAfLrl6dKUX6mihRoyuvyfd8JRoHp99LH+FL6SA0Olb28&#10;hZLHF/Du2WVejzw2LgJHnhsqcskUWfpSGrH7vCaF3P8xT6uEtitC2XvafT5+/4YQpmPYtnYBhvVq&#10;g99mjsHEIb3QsHY2VZ3kIHeBu5sXfGiLIyMj0btnN3woFejLv3JIylbifn74IINYojipKv+R6WFi&#10;09/zcfkc24opVnJdv38pw4O8qzj410YU3r3A56/x+P4NJMeysa6RjaOHDuPsyVPo16s3/Hh/6jy0&#10;BKcfbTfrNKEpQYsDffTQuflQZDkRlk7cOqg+0PLl4Q6o1ILAbJKQgIzQEIRpaaFtbREZEIgebduj&#10;Tka2Cq1kZynANIcdVab0bYrKlAEid36ph7UztCwy4u7F54Eu3sgwpCMhLAUB2iD4ePjA3dGTf5hq&#10;ydIZzjwIZxsrROm9CcMa6NQmndCLQprBE4YgZ+i1ErjYGcE+niq/SESQDtGhnkiI9kRMuCtC/Ozg&#10;YW9KlWtOBWwEraMJ1agb6maHEWD1MGNMFxzasZiVcAG2/T4OO9dPxM4NE7GZcN64ajI2r56PCSOG&#10;0WL7w8zIlJA0oloTu2sBk8oWMK4sqXv52q/VEB+qx5EdG3Fg3RLsWTELm+aPx5DOzZEQEYAQHy80&#10;ypYRznqICAmi2pI5mzZqalENp1QMSuiMXNdEOP+vPWFGWNhHoY5LClJpy+v45yDJLRH+v+oQZaJH&#10;TNUgpBmFo6ZFPJq75qCJYxbq22eitT+hGVAbvsY62Fe1ox2WJZOWKjychKezoNo0l7mjpjZwMHdQ&#10;+7j86ogwSz2yHJPQVtcIQ4O7Yoh3ZwwP6IkRYT0xOron/ui0BLPSR2IsbfssWvWtDafh5LgdODJu&#10;FxZkjMF8fT8sDe2NSV4NcKb2ABQ2G4i+bGU9qLolRJ4bG0APJ3e4u8iqLwdYmRirRsbKxAQ6V3cE&#10;6nx4fqk4qTAjAqg4gwJUkSAKoXwtMoggDfFBZmwoatHi1k2OQsvcZIzu3wE7Ny1Cwa1TSmnia4mq&#10;lDIQVMZK+Pr5XRTkncf7VwWqv/MTofmGcC15UUCw5uHVozt4/eAW7l46irtXZH7nKW7PEIince3c&#10;KULxNkpLCJqP7/jdpXTfr1TUo0N/rkeJGvR5w8pZovrlZGWJqNFySy+w/M+gkeQC/6IGJKRiA0VP&#10;n2HW5Gmol52j5m9KVPdMuo+0hBQFzYRoGX2NJTRjEBkWTXsei+jIKMj0IzUQFJNCWy7L9TIIzAyq&#10;oViEB0WolUjDBvTAhjWLsX/fRhQUnCNEZGRbLLiAU6LBUxlyKwAthyOh9lX6YQWutOFUkW8EeqU8&#10;Z58esaGQQaQiPn5Mu/0UZWUPuM/TcsVJlfmV0PzwKg/vn13Bk1sHUXh9H949v0ZYPsG3j8X4+PoR&#10;n+fhExuwz7wmUl5L9KnHd/CJDdizJzdVf6io3fcv87Fo5kj0atsA8ycMRp+OTREXoacd9uR9wwbe&#10;1UPZ9EDyZurkCfxN0jLJuf6PehRFWVr6TvVjqmAitPyyrv7Bw3v4IBPuFUgFnjLJ/gs+vy/BqcO7&#10;eV334J0EQZF76N0zrFqxGPl373A/4OmjxyqzqKPGDr5UnwFs4P1ZAn38CU4/uDqQVeSbjbkG1mZ0&#10;eMYWyk1JTFgZ8KzUIt6AJnEGZIUGI9jVGSEkb+fmzdGjVSskhIYqlWljZgY7M3M1+ONKq+5mK+C0&#10;U/bczYYtBlWOF7deNoSdNgBx4Unw1obCzSUAHm5+cLLXqpUiLrTuzoSyk60VPFw0PHl28HE3Q4Cn&#10;LXROFrT6FrT6NgjTSRxOt/K5oM4SMq46NJbV+EOqw9L4Z1ibVIGTjTk/q+HNGaqmHM0c3xO/LxiG&#10;9ctGYvPKMdjEsnXFGGwnLPdunYwtK4fxtZFYvXgktq+Zi8UzxqF/5za02NGs7NaoXkXmddoQohJ+&#10;jQru16qID/bFjlULMWVAVyyfOoL2fBoGdGyJSH8fgt8SjtYWsKHN1xCy9vwOG2Mb2FXRwOMnB9Tz&#10;SEOf2I7I8ciEV2VvxDsnoJZPDmKsIuH/s44wrINcn5rIcEpGXfcstAlsgEZuWcg2N6A5rXVdm1Q0&#10;dKqJxkENobcOgVNVe9gSklYqVxAv4I9iWcUKdsZ2sKtOaFbmNanuolIJJ9nGoLZtBnr6tcbwINpy&#10;v84YF9kX58cexPaua9HRrR0m+vfAxvQRODFgNY6M+QOrms7DWP+umB8zGBMCO2BhUC6etuiG/Obt&#10;0DckAqb/9yvsze3h56BlY+UBFxdX2DnawdRY4qP+qpLnefG6Sci+IE8vBPM6iuIMp0WPCCA4WeRx&#10;ON2LxDeNpfqM1wcgPTIUdVKoOmul8t6rw4ZvIPZsWIlHNy7wnn+MUsJS1pPfv3EMdy7vx6snN/D1&#10;PVUToVlKgErko9fPqIxYih9exZP8i3h6/zIe37vEchn3rp9BHsvVs4dw4sAOnD66Bw/zrvB77uH2&#10;5VO053dZ4cqott7S/hMcMnUJ5ZO3ZXSYNZVbFvkfn8j230Wsv/z79g17du1Cv5490VJlJmiCzPRU&#10;glCUZQJBGY+42CSlLuPi42EwGBAdFYMYKs04Ay07gZlIsSExHf18Q7l/ed9mvIy6R4YjNS4cjeum&#10;Y8yInjh6eAuKi24qmw2qTrHRZW/v4ksZld/7AjXB/x9abBCY3wjKkuLrePvyOmH5kD+CnxHIUql+&#10;+/KEgHtABVlAC36XavwKSouu4/2TSyh9ehYfnp3B+8KTeP3wLL68L+S5fkg3QOWeRwVHu/4PLf2n&#10;V3fwofgmvhDMpS9u4+G98zwO/g28xbPCaxg/ohca5aZg7NAe6NSqAeKiZIQ6BC50KI6yXFvrgyD/&#10;IIwYNpSglIGd7wS/AFMG6CqKDAbJVCJZTy8WvBRfPkpOJLHnpXwuK6EIzy+fUFr8lMd4iccrv/Ml&#10;vn+kwlaT7CU+KXDz2lXUq1mTf98ewbwXZbBX7+eHQG8fBOh8yRt31bcZJdPAWHx1/rA0s+I9TnFC&#10;i+5Gq16pWVwkGtMqZ1Athbq5okF6Bnq1a0vrlAIfZyfYEpg2pqbKnjtZ0Zrb2KoVQlJkCpIbFaaH&#10;zOuUpZNWToj0i0BUSALcXIPg6h4MF2d/2Gu0VJlOcKJKdbJiJbcyh9bNAd7uDqxA7mhQIxmt6mWj&#10;QVY8Jg/rhRmj+qJv+0ZoVDMFYYGeVLuSVtWe+zuxFbClJbSGG2EaHOCF2llJ6ED73qdjI/TtWA+j&#10;B7TEkF6NMXJAC0wa0haj+zbG1BGtsHgqwTe7F0tfLJ7SB33b0QbXSlD2MFDrofoG7TVusCIUJC+Q&#10;jZFkfvwXGwUjpEfpMahLa7SskwVvQsK8ShWq0coqrqc54epc3VqtErKqLtHUNXD4PysE/eyOTvrm&#10;6GkgOJ0zEGdtQIJtLBr45iK8SiAMRmFoHSJR2msj2cqAHKckdAxtiixLA+o6JKM17XlalWg09m+I&#10;dO9MOPxiq0LTKWgqm25NaFoSoNZwMOYNSGsuE+CdqzioCEtZ/L5GbjXR0rU2Buo7YCQV576u63Fu&#10;5AGMNQzl80GYxe0frebgwKB1+LPXWkyKGIDp0f0xIrw9mhlHYVtiY1yrUw+X2jbF0QljEOXpDTu2&#10;uH7OrrwmXnB20cLKTgMj46owr1YFtsbG8OJ7Ak5/dw+eV09adSpOb1+E0QJF+As0AxDh649oKbxZ&#10;IwnVOKrQ1MgQpEWHokZ8JJpkp6JDw1yM6NUJ21YuoNo5hY8v7rBCExSlD1QFFuslI+xvX+QRiMdR&#10;mHeGj2/hxeMrBOVFNajzovAGHuVdVOXBrbO4RQV65cw+HNmzFYf+2oJLpw+qjIkfJSCFzEmkLZdg&#10;E//IOm41EV4qsfLlfFy+kX+igMrt448BCjVg8RkvXxbh3dsSPHpUgKdPC/Hnrm3IyU5Hkqygi4uj&#10;RSQ8adtj4xIQHhGJaAIxNkZseSIVZgoi9TFqWksMH6ek1KAKlcnvibT6CUiOMSA+IgSG8AAkx4eh&#10;VdNcTB0/CMcPbuWhEwq02PjyiD+B5cNjWuhCuvpCfHlL1Vh8lQr7Gq35bUL0HhuHByyP+JmnVGb3&#10;8K5YokmdpOU+j9In5/Du0WmUPTmDL8UX8bHoEtuTAn7fU7x4eL08xumzO4TmQ3x8eZOq8xJV6SV8&#10;fnUdX9/cVdb+H+lHJTQvntqDXp2bISVWj8F9OiAsQEsl545MKmhnO1mhQ5fqrKXa80G9OnXwoogN&#10;gBKbBORnseTSLSFdKtIlIn2coiqlIeM1EjUtg2LfZNCLr/G/dy+K8Pj2Nbwveojvn16wEbiPl7KQ&#10;gu7hbfED/LF5HRuiBBUMSIL3eLm6IkKvJ69CqOxl1DxI5RWSjKqGcANCuJUc+xIo2crSFg72PF53&#10;HSo1ITDr0+8ns9VPCwuj5cxGDdp1PUHiZGkOzQ+V6WxtAxeWCmi6U3G6K8Vpr5ZYetCae9q4sUJE&#10;wN8rHK4u/GPOwXCw84HGyg0aC0c4WNqr0XdPJ3u2qqHIJLDb1auJSYN7YuXssdiybApO7/0d6xex&#10;Mv8+GvMn90bvTo3RlC1V2ya10bgOW96oMAT5eVPBEtSsmMF+VDG0fZEBVDXerojy1yLMT/pDdUiK&#10;8EFWjD/a1E/AmH5NMH1ka6zjd88f3xW1Y70QYFsZDRKD0bttfRi4f1ggWz1vbwLTnFAinKpXIxx/&#10;hkXVXwjEyqj+0/+i6k//UpPjq1czKs+o+YsRbKtbwdHEAdYCzKq0xzaB8KrkiCyLOPSL6YzO+hZI&#10;rh6B2MrBaC6j4oENEW8SjnTrONRxzWLJQMSvVF+06a0C6qGxVw10DmyMejbpSDAxINUtGS5VHNXq&#10;I4uqstbbSoVjk6AdkvbCxdyV0CQ4q9jDpaoTdMbuiDcPQR27FNSxSUZ7j/pY22I+Tg7+E1OiBqv1&#10;54tiRmJvj3XYMXAdFjWYhglhfTDDMAjjDF1RzywUnSwCcaRWeywNCsaejg1RsGo6lvXviAB7K7jJ&#10;zAkHL7i46mDBhrNadROY8lxYsQg0/T1peehYgnXe5X2bLCFsyctVJ6HpR9Xp46fUphQDr19MgC8M&#10;Ad6I9vdCYkgAasZHswFPRCs2VEO6tcEfq+bj6e0ztJBS2VkhXpb3dX58W0hQXqd1v4nS13m08fmE&#10;512qyNsoYiUvV5vlE+Vle+fKCdy+eBxXzxzC5dOHaN2PUYmex9OC23j76ikrmIy6S8UURSO2r/xf&#10;uXFUovPf0KwosrZbBixkgKL8n6ij8j6535bOpT0PQ2ZSPO/3eMIvnrCMIywTWX5MQUpIRXBgKJUO&#10;G9OIOCrTdBgIyzhDiurnjDMkEba0+FG09oYYpLB+xlB9xrChyUiOwWgKjesXJYuj9Am+xYe39/jb&#10;z+MtLfZHKsyPJdfx6f1NfHx3Q20/vbtNQF5D2YtrePvkPBXlBby8fxhvHx7B67t78fb+Ebx9fBZl&#10;r2/+GAyipScIXxXKDIcbysZ/IDDfPruIsuLLBCaB/Po6Pr++xe8lmKlAZZR+7x8r0KJ+GuLCvDGw&#10;e1sEeTnDSWNN1RxPAeSpoOlq7wKdhxciwsKxbcsmdc6+yuT9TyU8r7LiqWI1E4GpBuIkSMgbvH39&#10;kL+Tx/ad10vUJ9978+IpnUYePr0htL+/U3mjLrBhfJh/A2eOH8Sp44exYc0qpCYmwIsCUaLF+3l6&#10;KmhG01XHRcap/kwpIQFhCPANVnmM7CkKNbZOqj9T+jUrNWIrWCcmGinBwYgjdcMJIW9S2NXGGs5W&#10;lv9RmARlBTQVMBU0NXxuAzdrPrZ2hM7eEwFUl14uergSmM6OQbCz0dFau8GeFt7B0pFAMkVsaCB6&#10;tm+KwV1aYGzv1lgzeyT+kiWV66dh36Yp2LVmFAE6AFuWj8Lvc4dh8bRBmDmuP+V9PaQnRCloavmj&#10;3Z1d4MJjcOJxSt5zVwlqbGpMyJvC3sIU7na2hLgXaiVHYljP5lSvORjQoQZmDG2NkV1y0T03Dlvn&#10;jsTUQa3QoVESpo/piwHd2sNAUFhTeZoam8JUBjmMTWAsI+7VJQiIbM1gxPerGZmpUHUy5UdT1QaB&#10;jgEIsvZH7YBsZLmlwO9/tGjmVQfdAluirWs9tHari2yLeHSJao1mPnWoKNP5fi6a6XLR2DMHuS6s&#10;QObhaOpXG21862CQoRPqOWYh1jIKLpUdYElomql8PIQmlaY1la2dBD8msDVVNLCXSO5Um55G7ki2&#10;CUND1zTUc0pVeYj+6LkS0xIGY3bMcMyPHo59LZfixuyT2D1iJwYHdsUY3y6YGNMDzezjkPuLE9Yk&#10;1sGqmEx0o5Jc274W7v02FNd+G4mBDTOg5T3hSWg60aabWtqhiqS4IMzlnHk58UbUetGeeypoitIs&#10;V5s+qsj9FUlwxrBlj+X9Fkm1Gc0GOyZIip9KxRzN6xsf5Ivk0ADkJhrQsnYGasSFonebBvhz3WI8&#10;o/WW0XQJXlH6WuYaPlXzDj+8vY9Xz2+w8tyh6pDlmTdRLECl2ih+fAPPad0LCN68Kydx49xRXD97&#10;hJb/LG5eOoFr54/i5pXTuHf7Ip48uqegWQ4/0TDyf6nO5Sgsf/Qfqy6DFF8Emj8UpwQPlsARshqn&#10;5OUD9O3aGonhwciIojihJZfVP9FRYtupKJPSERYaCS+CI9hfD1mXHhsZj5hw2vbIVIIxjYozlfsn&#10;KwWaGJ9BcKapUGayBDAu2oBE1t8a6UlYOHcaXsmMg1e3cfP8X3j96Bxt8018fncTX0sJs4/32Khc&#10;xweqzncE5dvCU3j/8CQeXvwDJfcO4G3+Aby7sxsvb/+Np/eOEUw8D9LP+7kYX6gsPxTfRsnTq4TS&#10;Haq5y3j/4gI+vuK1eEFFWnwF/7zPw+eSO/hGaIP2/++tvyElyoe/3RfDe3dCYoQeDtZWSCE0QwP5&#10;2NZezZfUeejg5+OPbl07oezDC3z+/AqfPst8ULHf5Y2Y9FeK6vxMkH76+AofS4vxmVvICiReq2La&#10;8kf5bDiLC2nJZYrVe3z78p7O4R1K376mwv7Az5f/u3X9GurVqkl+SHYJBzZWOjW3NjY8llZd5mbq&#10;1Qi6j1cAHDQusLFk/bIhNG0pXCgYKtVPjEdOdBSiqAIk37mLjV05IAlNJ0sLBUxRlgJLWfheAUwP&#10;KYSlm7W8RsVpJRPcveDnpqd1ozV31BOaAbC38aQd9yA0XZXStKPVb8ZKMGNMf8we3Rl7143F7WOr&#10;cHb3AuxYPkKVLYuHYMdvo7Bj5VhsWjISS6b2wZQRXdCkNm1NoDuCfD0oq/1hCAtCQqQeGXHhvCAB&#10;SI8NRftm9ZGbSWB5usHDiRKcJdTXE7VTommvE9GubiyyIl2RHe6C1mkhaJkSiElUoQe3z8OZgxsx&#10;uGd7BHt502paqViRElhXFT6uRmBVrWZCYJrxPQkIYgQTYxm9tlCRjyIcAlHTLx2pzonI9a8F3c9a&#10;GEzD0DuiPbr6NFfpg7MsEtGQkGzkWQtNXWsQiumobZeMHLtE1PfIQpoNbbxFGNpQcfaPbocRKb3R&#10;zK+OSp+hBoCMaMkFmrTodqZ2cDTnhZR+zWoEZlU7OP2qgc5Eph0FIcc+hoBuirnNx6Grf1P08myB&#10;aZH9cbjDWtydfAAXWRbUmIxp+n6YpO+Cjh6ZSK+kwUSPaByv1wLDdP5or3XF7kGt8WjVYNxa2geH&#10;Zw9B49hIuJnTcTi4wcTMho2HFUyqUvXy2Lxk4jIdgI8LFaebuwJmheKUrZQQFoFlhC+Vp48P3YGA&#10;1FfBMzKAClQg6u+DuEA/JFF1iuLs0rQebXsSGmcnol/n5ti8mradFv19cT4h8ADvX1JlUmm+K6aN&#10;f52PT28fovRVPh7nX8DDu2fx4tE1FFEpvaRSyr92Eg+un8H9a6dRcOMcbftxXDpzAPt3b8aVC8dw&#10;+eJJFFCdvH1TBImCXg7If9Qyve+qL7NcRf6/i7yu5gzS5kvlfvWqAB/LnuLZoxsY0qMDYvnb4qmo&#10;EmjJJYCHzN0MDw6Ht5bnJ0iWFCYgOiyaqsdAYCYSnCkwEJpREamIZDEYCMrYGrT6tRFryEJCrMR7&#10;JEhjZS4oLb7BgI6tG+Po/s3l/Z3fnuLb+7uESD7FWgG+frxPwVbAx/lUhlfx7eVllD44hltHVuEt&#10;ofmx8CjK8vfj5d19KCo4q6YzSZ+hpK94++I27T4V5Gdafn7n68enadPPElIXCdNL+PSSMBVVK32n&#10;7+9TID7CznULkW4IxM61v2HhlLFICNPDhY2wi52dUniOMlNHY0c4easBoYiwYPy9W9SmLHmVaVWE&#10;n1pjL2pS1KYERy6hEpUpVgLBjzzfZYTnG9y9dRm3rp7h9Zf+XJnoz+v2XSbgE7YyZewrXYGsBFMz&#10;H4CiZ08xdeIERIWFKnBKCuGo4Ci1XFLWoft6/siWaeeigGnPrSE6XpVKtePi2KoHwY83uauQnwB0&#10;seOWLYKDhZkCpQBT5la6Wtn8G5paAtOTW5mi5MHPaW1d4etCleqqh7ujP1xYnOxluZJYc1fYWzpT&#10;/dnA29kOEwZ1w45VM3H39Aa8vr0N1w4uxO7fR2Lnb4TmstH4Y9l4bFk4FrtWTsL6hcOwYGJ3TBzS&#10;Fg2yI1EnIxK9uzRD9/aNMbBnS0wa3hVzJ/WnlR+A5XPGYuPKOejUuh5tuwdPhgscJeCIo6MCZ92M&#10;WPSn1RzXvw1WzBiCLYvGY8nEflgzdxTGD2qP2mmRVNl2VHHVYV5NkoNZwdTMGlVFVRKc1VkEmjIZ&#10;3rhaVVibGSFU74cubVuhS8Nm8PrZGmnOBuirByDaJhJxDgbU1GaiQ3BL9InojIb2tZBhGo/aThmo&#10;T1vewoOKUlcXzb1qo6F7FjJtYtFAm4VUm2jadR/U1iSgo09DNCdktb+6qiAdpjwWSa9hQ4sugzL2&#10;BKdlZUvYSqK1yrTqVe3hbeqBKEtaXLdEzGs/AfNbTUAnnwbooWuCdY1n4ub4g7g2ZR+W1ByP+bTq&#10;a+NHYpJfE7Qw0WFWcBrO1umEnam10Mpeg856L5ye0APPfh+Mh8v7IX/VeGyfOAjxnh68HyTTpKVS&#10;3TIDQXI+uTk6EZpu8HV1+7dFr1Cc0scpalNUaKi3jjbdD2E+3ojw59ZX7LvAVQcDoZlIFRofGKDA&#10;mRgciExa3DQqleyYcNRNi0W9rFg1GruVtv3+tRO0hlRYaiDoMl4/pQ1990CtrX719Dqe3L9A+31B&#10;9XvK8xJC7DWte/6VY7h94QhuX+aWtv386f24dO4Qzp7cj4vnjuDOTVl5dA2vih/hy2epuFSehCJr&#10;nyoVkd9Vv+aPoiw7FaoMJEnucsl5LqPdr58XYPaEMWzgJQWGTHwnMINC4U2VFegj/ZRJSCD4wkPC&#10;CcpYWvFElcwrmrAMD0tBhADUkElLX4MVtwaVpzymCzGkq/mdMileIpAnGCgKJNzh3En4QHUo05S+&#10;fSAov8jI+RP+hIeEaJ6C5peii/j07Aw+Pj6Jskcn8ObBERTd2Yf3T8/h6/sC/tTX+EpIiRWWuZqg&#10;Vf/8Lo+P7+EFFeqLh8fx4ZX0Z17DxxdX8ZUqs+zVdXwqkZkIL7F19XzkJEVh3uSx6N+5E52qNRzJ&#10;EQnTGEFn6+ulpdq0hQfvFS82HN5eXujWpSU+lBXxuN+rWQCydPPLJ4mLKgFE3uFT2XMVRUlmN0iD&#10;JoGPX798gvw7l1F4/5qaFvXlo+RaElv/RUFT8qOXXyt5Xh7RquLfg/x7WLfqd7Rq3oz3rRdc7F2g&#10;ddGq4uLoSjuuITTt1SCQq5sn/Pz0qJTF1knv4alW97jaOcPZTnLpaNRcRgdaXrHkypbzh1ZAU4BZ&#10;USSvkJsE+aBVC3DXw89Dlh2F80QEwslWq2CpoS23t3KgEjFB/axk/LV+Pk79tRQX9y7CwXVjsHvl&#10;COxcPhLbFo8gMMfi79XTsWn+GGz/bQLWzR+GybTTk4a0UeAc3b8V1i+bjB1r52DjbxOxe9Ns/LVh&#10;Jm3bDGzk6xOHdUOL+hkI9feAHWEvuY01rNyyrjwhKhi9O7bAjLEDMH/KEEwb1QfDe7VlaxjM32gC&#10;K6OqsDQ2VjmSbSXFp6UG5pKnm48FntWpLqvLpPiqv/K3maNt4xxMnzgYOzetwB+LFyOgshUyHcIR&#10;R+gFGgUi0iwY6fYJaCUqL6Ir+rI0cahFeGaijiYFqcYRaKmrg0YEaPughmjpVxe1HJNR143qwogV&#10;yZyKU1sHLT3rwruaF0wIR5OqZrD5xQLOZg6wM5MslWaQNMMa2nXHKjZw+MUGvuaeKmq8wSoUAzK7&#10;oIVXDjp45mJweFusbzsbR4Zvxu9NpmBqSC8sjRiG2f4dMN4lBYdqtsWTTkNwvk57jHIPRAuNLQZE&#10;++HStD54s3YsXiwfiierxuDW6qmY3bsD/DXmsDExgoWpBcwJTvPqJvBwcSQIqDLd3QlJGUH3ViPp&#10;MhD0b6XpLVuvH5AsL/JcSqCnlirUF7GBgTAQqjEscaLQaN8T6C4SgwMI0BA0yopHw4w4NMokPNs1&#10;xI4181UGSun3LCE0ZUDo+cNLKHl+U6mk0ld5KHp0GcWFV1BCm/4q/zIe3TiNO5eOqFVHt64cJyRP&#10;4fbNM1SbR3CV5drFw7h4Zj/OnfhbRRd6+ZTwkMnyFcqyApL/XZTiFDPPiqr6GCXIhayOKcP3L6VY&#10;v2IFaqZl0CnR/rHe+Xv50I7HEppUkmotehzhyBJNaNKSR1NpCjBlGxOTAUNMJqJZwsKSERwcj4gI&#10;2SeF8EylUk2nik1XgSdS4mIwqE9H3Lt9in/7FY9JVLOMmD9W0Psmlv3lJXx/cwWfXpyjlT+Bdy/O&#10;4m3xZUL1IZX6fdW1IQFVZL7sp/eiMqmaCyRm6Ul8ei2ruQhIbkVhfi25i69vZGDuKsoITwkYsmj2&#10;OARondA0txZG9h+gcijZySIZ1kdfXufgAF84SehJukEJVq3T6hAbFYYL544ReKV4I7D+sepJ1tJ/&#10;/vAc7+gq3r55wt8iI+bf8OHDOzx9nK8WOwhQ8c87XhoZRKIqVQsZCEq1Hl1UqfRTS3/1jwbuv+Ap&#10;9v3ogUMYOWSYmo4kk90tzCR1jw2sLa3IAQtywAaWYs8N/kEqGIeLjQQPpnIhCO24o5fMwbO1+c8A&#10;0P8PaGr5OQ8bZ6pMmYNHmx+cgKjQRAT6RcDDWUflSoVJYMrkUI25KUb174atK6dh8eRuWD9vAHYu&#10;GYM/fxuPrYtGYOP84fhr1RQc3bYQe9fPwh8rJ2PFrMFYPmsQ1iwYji3Lx2Hb7xNx68x2XD2+Cbs3&#10;zMCBbfNwdMdCHNw6H3/8Ph2zxvZDi7rpCPP3ZCtGFSbr5e0cKLXdeFzBSEuMQXJsCKJDvKB1JGzM&#10;qhKW1WBjLACwhrWpJHmzpPU2VjBwplqV+WTS0ogdN61elQ2BCXq0bYwtK6bj8O7fceHodqyfPhm1&#10;PUNgqOqJxkF1keGagky7GIRX9kOuUzaaaxuha0Bb9PBpib7+LdDNrzFSCM1sq3ha9DS08slFc28q&#10;TrdMqtB01HRNRIZtNLr4N0bnoGbQmwfAjNA0q2YO+6o2tMdOhKYGllV4YVWfarnSdK5sS2hqEaYJ&#10;QZOIhsru17aOQ3v3mljaeBxWd5iJcVm9MSqkE5YljMC88D4Y6pyJ43W6412bwXjWoDM2RqSjnbUb&#10;2tFBzMyJwf3fRqN07WS8WT4axWvH4OHacTi3YhoGNavFv/szLIyMVV+rORtFWSkVSFUfSLsTSKUp&#10;CrN8+lG5RRd46qko9F5Umz9gKWv5Zf9QHz8EcX+ZkiTpV8J1VKOqyFLMQFViqUqT9L5ICfNV0OzY&#10;sAY6NMxGmzqpGNevA/7esAT3rx8vV5QE5jsC891LVmhZHviuAG+e30JJIZXR87t4TEDmXz2mbPuD&#10;u+dRoJZknsGNq8dxkyr04uk9OH/iT7VSSAaP7l46jZvnT+PJowcqqk95D2e5VS+f9C4QJVBlTqdU&#10;TknJS2h++07F9E0AStXzqRT9u3ZWS3GjQ0J4L8arZZaxUfEqTFxcLGEZI1OSyqEZGS7BPDIQQ0UZ&#10;Hsa6FU14xmWrbXBIPCIJzOioNBaBbpqy7fFUpIaIGESGBqJBbir+2rWKf1/Um4xGy6qgBxRudwjM&#10;a/hSfAFfSi4TjoTo53tU1FSUMr+TyvLR3VMo4/kre3UXH97m4zPt+fuXNwjGy3hDNVpUcJzQvEE7&#10;TvtPZY8PheWj8gS0DNYN6tMB7g7WiJa+68Bg+Lh5KcY4yTgE2aL39+H94gpnBye4u3rRIusouLQ/&#10;oh19wrfPsnZe5qTSon8rwZcPRXjz8r7q0ywPsPKNqrMExc8LCc37ShnLyLoEn5ZYqtJNUl7KeC0k&#10;u+ePRQ1qUKl8maaA9/u3/8BT/pW9f4t9u/9Ch7atofPyQLA+kI1UKJxd3GFD51rJhzLUTcK+U5XZ&#10;UTrLqg5P/ogoH3+qSAGlFYtYcw1Luap0437ynjuLwFbymwd6hiNSn4yYyHTVeS0Jk7w8fOCicaU9&#10;l0miZvD3dkfPTs2xcsEELJk5BKNor3s2rY3uTXMwbWhnbF46HrupGP9cO432XQaEZmHn2tnYvGIC&#10;9m6bib+3TsWhXbNx/O9FOLxrPg5sn4nTfy/E/i2y/3ha+VGYMao3GtdMhZ+7M6zZotlROTtIYiVb&#10;Z0pvV/5OG1iZVkPVf1ViRa8MHWGqc9PCVk1k1cC4iqmKtVe/Tj2E0xZ6urmovEfVf60CDycnBOpc&#10;0Zg34pzJg6h0x2HfllnYT6W7YfJ4jG7QHdl2icixT1MR1Bt7ZCG6ehDizKLR0LMeVWVj9Alui1GG&#10;rhgU2QEtveuipVcd1Of+TVyyVdSj5u611Kh3Y34+1SIC6WYRaOpXE1EOYTD/ubw/08HcEc4W/H2S&#10;I0jF8rSgPbeAA2HqYeyswsi1SmqC1nFNkO4QhwZO6egd0AxzcoZias4gtNTWxrjI3pgR2wOd7cMx&#10;h43cvcadUZzbGWfTGhKinmhu44A+fh7Y27cZStZPxDuCsmz9BCpOgnPVMCrOsTi3YBTap8bA7Kef&#10;YK6yT5rDnZUgyLe83zKQFl6UYxABKZAIpYKU0XN/wlTgKYNCYuF1EvTF3hH+ru4IcidM+dlw7iur&#10;icS+h9O6GwhMA9VnDCtgQlgQYoIInUBPJIT4ItMQguzYUOQmRaN9w5qYOqwXr8tveEB4SnCQspf5&#10;avL6xzdUKS+ohopoMd8+VoFB8q+fonqiKi24ioJbZ5F/6wzu3jmFvLtnFUDzbpzCDVGepw7i9rmj&#10;uHb6CM6eOkxVepkK5z4+lsqabuk/EzsoKka2ooKodAipTxK8AlQ+XwlNKqBnd69g++JZGN+3G2aO&#10;G4lOrJgGGQmPCFcRkmTpZRLtdkJ0Cm0361JUCoFJKBpSEB6ZhCg+j6XSjI/NQlRECqGarGAZFZlK&#10;xSngTFevRYbHIyo8CmH6IH5fOMYN74+Du7egMP804SPzUgvJpXuE3S3CLp/H9oyviQ2WVUVv8aEk&#10;n7C8g2+leQQs98cjvCk6h9KXF2nJL+Mdrf2zByfw5d1tNkh5+Pj6FkFLhVrG7/3+gs74OQZ0bwut&#10;vT28xerSxTppaHF5rW0sLCnOKMxkWhrvAy3tubuzGx2KBxWoK9q2bKDg+M8/As1itRT006ci/MNz&#10;+PDuVVw5f5yAf6/6Ml8XP/kRgo5KWqI9fZEo87KkUz4rk+Jf4oPM6ZSgJpBgLXQAtPSiQL+p/mn+&#10;ZP46KZKRsxys//C73uKvPzaiZlYKWjRtiAnjxqBRoybIzMxGJTfJn0H1aC9W1kwGfqwQ6euPeN8A&#10;eCuFKUv0ZEtoWhKYVI0yWu7BlkL6tFztZIpJCHw9wiGBObSuelq0ALg4earkanb8jOQ0tzY3R3Cg&#10;D2pnJaJD8zpIiwmATmMKH5YGadGYMaI7Ni8RaM7Ejt+nEKDjlHI8sHUR1eUE/MmKu4n2cONvQ2jF&#10;xhGYc7Fny1T8tXECdm+kTd8wBWsXjsREwrcOLZunsyRls4A1j9WKalPWm5tXN6L9rq6UpSEkEOG0&#10;e27ODurYrFjhjatUQZ2cbF6Uk/hS9gq7tq9FMm+4QJ0HQVkLNVMkwnYIOraojenj+mDxtP5YPW8w&#10;Vkzth0XDBmNYvW7oHNka9ewykE11V887G/V9cpClSUQbn0ZooMlEmlEk6juno5O+CToFNkHHgMa0&#10;59lIqham0u/2CmuNdrp66BnRGg1cMpBmHolMx1gEWfrB4idrHrsGjlbO0HBrWbk85YYV1aYN4elY&#10;XaPiataKyMbIJn1RxysVuZ7p6JvYETPqjMAYQrIXwd1D2wA9vZqgrXMSoemNM3VboDC9Ge4lNMba&#10;0CS0oWXqQtD90b0litdMwrv14/Bm9Wi8JTjfrB6J178PxcvfRyKPCvTvaUORGxkM819/pTI3VRn+&#10;pCLoWWRUUvIy6aW/0p/ApM3WUzUGeRGq8r7WU/V9SsAXD5m+xsZYR3gGU21KP2dkgD+iRWGylZdt&#10;pAwQySyPkCDEBvsSoLTxwX5IDA1APLexvL9SCNSacWHo0igHU4b25H2zBNfO7FMDQO9f3sOrZ7fw&#10;5sVdwjOPlv0+QXCHQL2DpwWX8ODOGaU67987R5t+Cg/uXUDBnXN4cJsK9Oop3KHavHftLG5ePYNb&#10;18/h+hXa+xvn8eQh1WyJDLxIv6fY9/dUl2/x6esbfKXN/KpUZhn/Zj72blyKI5t/w5PrZ/DPx9d4&#10;9eIJ5s2ehowUqksqw9QYWnUCMiU2DYkxMkougKTSFIDGZVGBpqvBIQGl2PKIMIKU8BRg/udxMrcJ&#10;VJrRiAqJQGRQEAwUAMnRYaidHYP+vZti15YFVOHXCM5CPM8/h7wrR1BceF2lTL5w9C/s37EKpw5u&#10;weZVM7F07nCcPbYJD24dUhDFP4/xreyegqUMCn0r4/bdXUL2Ft4X38aH14QtVWnP9k3UfGdHMsBJ&#10;Q87wGttTtNjS7oqbFYCGBAaRGe5wIlzdKUp0FDupiZFU+0f5d4rx/u09NWFf1sNLLnXp13xw9yKO&#10;7t+uEss9eXiT1+AsSl9TIf/zhtCT/O8vVJGRf2kAvv1TwtdllVcplf8PcP5QnOWLFCpmSIgClUaP&#10;5es75N+4gOEDeiEjKRa5NbNQIzsD8fEGVHLmDSvAlH4/mcjuw5s+PpCtOa2SL2HqQvC4WBKOFUpT&#10;QbNcbbpSanu5+CDAK4KQCoazrT8B7MMTolWZKDVWjlSZdrC1sOUJ0yDIz4eA5QmyMoFNtZ9p7Y2R&#10;Ex+KiYO6YN2C8bTj07Bt2SRsXjwOGxaMweo5I7B6Pm37kpHYvHwk1i0ejJVz+mLZjL7YvGwC1rPS&#10;LprZC2uWjMBvcwZieJ+mqJsdzb+hIairKhjKumhRlu604gE6B6odd3Rq0RhTRo2Av04LM+MqbPGk&#10;FbRU80Bv0Zap9bsfn6Dw7jmsXjKTLWY7jBvcD8mEQ1yID5rVTkLHJpkY1Kk+RvRqjEFdG6Ft7Ry0&#10;SaqPJj610Z6qMssyBlGacCQ7xFBR5qJ3UAsMjeqoVJ/3/7gjqmoQOno3oG2vhVb+DdEyoCEaamui&#10;tg1B5t0Q7X0aoDPB2pKWvbFPDYRYBcBKJrhTZdqZ2avBn39Ds7KZUpp2la0UNFukNUGjwEzU9UhC&#10;t7hWmNFyHGY1GYe++paYGN0ds2J7oZVDInKN3bG7flu8bT0A77I74kAgAatxQwN7GwyPCcHdeSPx&#10;ZsMkFK8YqqBZQnVZsmo03qwaiVcsT1eOxhU2VDsmDkSSzgUWv/xExeAKX28qSL9A+Oh4vdkAhwTp&#10;EcbKEcUiAz7hMgBElSnW3c/NHR52rDCsUFpbbnnPeTs5q/0EmgYqpbjQkH8/lhIVSEAGB/Ba0K5L&#10;XyeBIKW835MADfRGcqgfasSGo13DHEwcJnFXF+Dc8V14TEC8KSLkivOopsqhKY+l/05G2p8UXETh&#10;vfO4fvEwrpzZr0bo81kpZYRdtvmE5D1C9Nrl47h0/ghuXTuNqxeP4caVk3j26DYr+RMqnee0uVQ7&#10;X2iFVdShdygreYDjf67FtuXTce8S4fPhKUEga8bLUFpWjDOnDmHWlNHIZsMcEx5Dy56CpFgZ3MlA&#10;UkINxFFdykBQFEEZFSFQFIWZoopA0kB7HhmeyCKxOrkNi1MR4SXQroRDiw4OR2yopN6QGJKyNFmH&#10;Di3qYOyQ7hQxufy7kehIhTewa1u0qpuNzs0boGvrxkiL5bnXeyI9MQKt6ArnTB6Cq2f30uVSmX58&#10;TOV5C5/e3qGKv4nPJbdQ+vwK3j45R7bloXf7RrCpXh1OhKYMyDpoBJrlrBHu+Hv70KIHUGTRovO5&#10;QFSSr8VFB+Pk0Z1shJ6htOQ2G7lrVLd3VBfLtx9r7ffvWYt5M0YRnluxduU8FemqHJA856B9Rwne&#10;lz1VUZe+K5gKNNmY/SNWnVAUaFYU6VahVVeDR9/pED6U4EXhHdy9fBr7dm5Cx1ZNER8dis6dWqEO&#10;GVFJiC/2U5ZKuvKx5AlK5M2dFhAMP97ATuZmcLak2rSkHadiVMCkJXe2toO7gwe8PUP5Q4Pg6hDA&#10;E+OnoCnTjDTWbmxRHMqhyc/Jkiknqghb83I16+/igua1sjC6f0csmU44zhuPFTNGYNGE/lg0ti9m&#10;De2KaUM6Ye64Hli/eCRV5FACcyD3G4p543piaNemaFU/CbUzQtCqYSqyk3i8Whv+vSqwMa2iMlHK&#10;nLCEyFB0adMAQ/u3waQx3TFmUGd0btaQlS0IJlVpud2cVetWKyMBuzavZEt5F8UPL+DMoY1YMmsE&#10;BnRthgZZsVQyXojwYYMS4okmNePRKMuA+smhyI4PpP0JQESAL9KD4tA0qBY6USn2CG6GONtwxFmF&#10;IdcllZabCk6Xiy5hzVGP6rOJV000c8xCE7ccpNnEIdY8AvU9c9DQKRONbVPRlO/lWMYj0yQS2ZpY&#10;BJv7wa6qA8+dK8wJSIGmBPAQaEpGSvvqElPTBpHuodBr/OFdxQVZLjGY0mQoVveYiyFJXdApoAGG&#10;x3VCB7caqMX3Z4Wl4nnHIXjbpDcuU2kO1XiiDt1Gc3dHzKudgIKFw/Di92F4TTtesoIAXUloEpSv&#10;Vo7E2zWjULJmDB7/NgLXF43AGl6rcCdr1f/to/ODF4Hp5xeAgIAgBVBZ1ytLKQ2BLGK1Q8ojaEl/&#10;p7ezi5rmprWTQDBsqHl/iLUXQMYE69W2HLa+SnHG8jUJAiJTlOL4Xiy/M4GvJfCayqh7cmgwAeqH&#10;JII1OSwAmfFhaEPlOWF4T6xYNAknqaAK75xWA0bvZU4nISpbSeB2m0AreXITRQXXVHl2/ypt6HXC&#10;9Boe3btCe3gZ+XcuUGUeJyhPqLzjF88epPo8gTuyXPPmaTwimJ88oI19JxGDXqAw7zz2bf0NGxeO&#10;x6m/10KCAIvtlPXZnz6/wBcFVpmH+J4K9iJGDhlKlUnlGW5AYizhmZClwCm2XBRlHFVn+SBROTij&#10;IkRhJlFpJiI8LJbAjEGoPhJhwVEIDQxXE7UjgiJVCQsMIUj1aiVMMEVMOM9TJM9TbGQIwRiDxjlZ&#10;qENw18/MpLNKQUJEJNVqmJoaFc5rFk13lp0YjbkEfNlrGRx6hs9vyudnlr24go/PL+Dzi4t48+AU&#10;ujSrCWdzU3jYu5AJBOZ/QVMsuQTMkLnWsvZbtvKajhZd7++FDavnE448N1SzZS+v4kPxdVpwWnae&#10;sy+067epROdNH4kpYwdixMDuFDunadlf4e3bRwQhAclz+emzqE6qfBkE+lpK9f+er0tftPTtCjip&#10;OiWUnCp8/uUd3cgj3gMncfnUQdy5fAqHd2+lqxyGBjnpmDF1DP7atQmVbKkk7URN8mb3d3ZGOC1T&#10;Ok9SZnAoghwc4aimHZVbdHcBpw1bBBsCkNbby90fnh6hcHGUSaC+LBIZxIuQdIeNpQuVHq2vpMyk&#10;OnVycIGtlS2haQkPfm92fBKG9OqCWRMHY+ns8Vg1fzImDe6BTg2y0S43Fd0b10T/dg2o4hpj1tie&#10;2L99IS4d3Ywl04agc9McxLP109Lau2rMeOxmsDGuCkujqrAxMeb329P++aJORhr6dWmDlQsnYeOq&#10;qTi6dxWWzhpFdRsJJ1pJi2rGcNHYswLr0b1dcx6HWP0lmDmmN/q0q0OoxyI92hsxgS5IjfRB89xk&#10;dG9dF0N6tEDXFrXQJJs3tl4HL62T6vt0t7BH3cA0tA+oixbOWWipy0GsqR7+lT0RVM0HOW6paOZX&#10;G7Xtk9DaM1fZ8BzrRKTbJiCcyjOyShAau9ZQ04O6+DZBt8AWaOtVF3WdU5HoHA1PSy9oTCTfuDks&#10;FTilmP8YPbeEQzVbhDkHKWi6m7mjlj4Tk+r3x9ScPtg1+DccmbkdrcJqI87UGx1py8/XaYcXDXri&#10;SGI9tKUryLC1RW1ne3TWuWFbh9p4uHAAni3rh9crBuH1smEoXjqC4KTSXD0G79aNRSlte8mqUXi0&#10;dBguzhuOWZ2bwqB1gb+bG1WEDv5UlAqYfhKjkIqTljyStlvAJyswQglN6dMUaLqxQrmzyH3oyPvR&#10;XWODEH5HhcIUaFY8jwsJURPjZX5nTCAhWlEI5SR9MJL4fmJIMFLCQ5Akc3lDfAlqL2QlhKFFvQyq&#10;q25YMnsM9u9cjYIbJ/H8/iUqmft49fgGHhNwD2+cwgvC8svrQrx5SitfdB/FT2jhCU+JplRAaN6n&#10;spFtPqF5k6rz6nkZaT+Ai6f34ual/bhz9bBSrkUFV3BszwasXTABR7Ytw/uim6ysxWpg5jsV09fv&#10;hMDXV1Slr9Rgh4y6f/tchsP792JQ375UmwlqlZCEjIszSL9lEiIj4svhyG1UZAIiwuPVY/V6aJQq&#10;IRKRnODUE5ghAeEqGrkUAaiAVME0iI8l/GNoGKLCCEXVXxyOnKRkZMQlUplG09oTtnqJ0hTL/Q0w&#10;8LtjyIe4sBC6tSEqiIeK0fn1KR1tHr6/uUH238DL/KPo1qImdPa2mDxqLNVjLMzp+kSkiT33pMNI&#10;SUhEKAEuodq8yR2de3nx8nDGpLH9+b1F+PzuDq/NdXx7f49QkxzwL3leL+O+ZC89ewjL505Bz/Yt&#10;sXPjWgqexygpesjzKBGQKgZ+vikl+f3zZ5SV8nx/pRr9JtHsCU+Z/8nnH98/R0nxAzy5dxWH/tyE&#10;HRtW4NLJA3jx8Dae5F9jA3sJf29fi5EDe+Et/0YlO1MzOBJkIVotgkn6SA+BZigyeSJDePM7Wloo&#10;aLrxh7pb2NCuS7oLWTMqE1JDoHUPgSuVplouqRSmANOVxQlWtJHWZmxdbJ1VcnYb2nxLwsqf6qJF&#10;3bps+Qdg69pFWLtsDvoSbumGMAS6OfLm16FJVhIaZVOdEaJrFk3B7s1LaJE7Ic0QgEB3eziYVIW9&#10;qRHsTI3hQBvuYFG+1FNWM2UmxKNBdiZLMvp3bY51y6fh4O7fsXDmMKTG+MPG6CdYV/sVvty3YY1s&#10;dKX87taqIbq2rIuWuSloWiMObeqkICtW+svcUTc9HJ2a1lCwnEUlPGZIR3RrUwd10uN4I7KhoL2U&#10;QSeraibwqi55zlPRwr0mWhOcArwkp1iEWQVD9y93xBuHIcMoGrnWSehr6IDehvZo6d8ATahCazsQ&#10;qlrae98G6BXcGv3DOqJvaFt0DWuG7pkd4GPjC/NfqS4JSOuqVv+BZhXzf0PTy4zX0C0MMUGJyAnL&#10;Qlsq3w3dpgMXnuPC2r3I9gxHgrkLprASnM5ogp36VPS290S8nQYGdyfkuGgwPMIf50a1x5PF/VC0&#10;tDeKBZyE5sslw/F+9Vh82TIZH7ZMweetU/F58xS8XDkK9+gGTs8fjRmdmiDeU/olXRDs7aX6NvWE&#10;pkTHDlJLKb0V+MIIuRBCT9KL+Ll7QCfTTmjRysEpq9EsIDEB1IDQj3mcAk/V18kSR2UpijOOijOG&#10;3xdLEMfxO+MCaNVZ+ZMI5STa+jha9jiqKen3TAwVyHqxwQ5FK8KzQ5OaWDpzLA7uWIvbhN4HCUf3&#10;6gHyLh3BSwLy9aNbVJ138KnkCW3oQ7x7UYCih7dYkSQoiOQvuq5Cy92/eQ7XadWvn5dwdLI8cy8t&#10;7AHc5PP8q6fx4NoZXD/1N0oKr1LQPMO7tw/x7esLKh/Ck+VVST5KS59BIp7Lune1AoZ66fPH9zi0&#10;by/69uxJeMZTDcYQnImIjpIisIwjKGnDuRWIRkXGI5SKMIjnIJRgCwrQI9A/mLAjJPVRCA6IQLB/&#10;GJWmADUKQQSnFPmOcAIyOtKAdIqZzMRkxEUYypUpQRscYCDcEghamfhtoDKNhuTbyUiMx5Y1y6io&#10;n+LFo6v4/P4Bvks/55trKLi2F+0aZcDN1gIphjgFRSvWU3G1ojTFisuSULHnEp5NLLrMq/Zyo8Dw&#10;06FN81w8f3wFXz48xIc3dykWCyHh554X3qUCPI7HVPQv7pzHtaN/YdrwfhjeuyvunDvBcyyDVxLd&#10;6V05OL9LxszPZKfM15TnVJky51P6nnm+v5QWqcbw8pn9OLxrPf7eukoFdZGsn19LXxDUbNA+FPH6&#10;F+DAzg1Ys3gWKmmMTRFOK5XgT4Xi4IxorRfSgkOQGR6BCLbsTtaWamWQm7T+FpYKmu72Wui0emhF&#10;ZboEwsnRF3Z2VJg2BCaBam3hwBNkB0szqkw+d7R3h5OTOzS2MmfSkhfCFz07tMWZw3/jxMGdGD6g&#10;B6L0AVQbNvDzcENarEGt6gnx9kRcqB610uIQ7ONMFfkvlp9hZ2bEymVLteFPq5yJFvVzeQFjWQE9&#10;EUZpHxnoiZpJ4ejQPBtrfyNwt/yGkQM6UyEbwaLK/8LW5BekGoIxZUQ/NdF+MME6vFcLjO7fGiP7&#10;tsaEwZ2xYNJQdG1eGz3a1EPfTo0wvE9rDOvXGuOHd0H3DgRmTjQiQrzhxIpuYa6BmYSGY0tqT4j5&#10;GXuhXWhz9AluhY4BjdDd0Bp9kzuia2QLdA9vjWYedZFIcMYZhaGtvB/WCm186qOufSoyzPjbndLR&#10;Td8afQLaoFdgS0yrPxyrRyxDuHuEgqaMmltV+RFfk3+vvE/TEo6EptbEBd4WnsgKzUCD0BpI14Ri&#10;16QVOL9pH7pm1ye0bdCWNnyiSwCWUbW0t3VCqoU14pxckeTshHpudpibm4CbU7vj/qzOKJzXCUWL&#10;euH1ksEo+W0kPq4fj2/bp+LDthn4vmsuvm6fjY8bZ+DVuum4u3wCTsweinEtcxClc0QYwRkq4PTx&#10;oxUMYgMTyOtDiProCFNfFSQhlOpQYrZKhlOdkzOvqz0rmq26vhXQFIsusKwAaARtpVjz2OAgxAcT&#10;lEEEIt1CIqEax+9L4OtJVEICzXi+FiPzPAlXiaoUK/2hQToC1If7+KFuWgwGdG6FeROH00KvRt7F&#10;43h+7xLePL6lchVJUJAvb55SlLDiFD1A8YPbePe8AC9ZOZ/kXVXbx3ev4MHNC1St51F4+xJV0Dlc&#10;PXWY0DyByyfKt/dvnFOJ4Z5I9CXC9oNE4ZHRYRZZ/fLtn7e06W9YqVmZWSTjo6rchOeH96+wZeMa&#10;NK1fGwZJ4BafRquehOhoqlAWgWUYoRcWFg19UAj0gUEIpoLTB+oRog9BMNVksF6yP4ZSadKecxsc&#10;WJ4NMjQsDkGEo54glbB1URJIJDwKkSGRLNG05QZ+RpKPJSIiOAkhgRQAIbGIJqRjIiORm52OaeOG&#10;YvXSmTiydxMt+228fkYVfvMQendszDrH+9XYDFasG7bkiKhMWQUkYxwyii7PBagyeOju5AZvdx0b&#10;Uz/UqZmC+XPH4Mmjyyo9xz/fCMJPL9ho3cT9K0dRfPsk3smqpWdXcO7vdRjbrx3W0j1sXzIFxQUX&#10;qSyfUb0X4cv3Hyk4qC4lTUd5qg4WWnSJ7v4k/wpuXTyKc0d20cnu4jU8AcmO+qWsiNfltQL1u9f3&#10;UVZyH68fXsaiKYNRKdjVHbXjaDNlxNLFHbE6bwXNrKhIRPHmdLbmj+SPlQEhN8k+aetCsAXC010C&#10;cgTCnsDUsBIKMDW2brTgToSmHSxMbQhNDVUm1SqhKZFCXFgxZb1nDG1Tq0b10KVtU1YcT7g5WMPT&#10;xZnFnRdIzwsUolYLuPDkOlrZQGNmDEdrI4T4uaJejWR0adMcjWrloG/HlrzRf8f632ZhRP8uyEmh&#10;lfBzpspyQb9ODWjBhmPz6tloWDMRTlbVqQT/Ba2DBSaN6IOjtEz7tizCytlDsGvtNGxZMQ7rlozG&#10;6gWjWMZi5dyxmE9wTh/VFzPH9sOkkd0xYmA7DOjZDI3rxvHmcYKdxhwWFlYw42+1MJOBNAvYm1jB&#10;7hcNMrTpGBjfWSVKk1iZ9TRJaOKSieZeuWhKJen3kw98/+WFdJtYZBOUnQjNzv6NEPWTH5KtDcix&#10;SUZHz4aYXmMYtvZfjg7xLeFj5QOzX6kwRWlKVKV/Q1MGg2jRq9jAh8CsGZKJ7qmt0SqgJmq7xaBp&#10;VBbSg6MQwAayHyvIgQbt8VtoMrp6eiPe0Rbh9vZI5HXN0Tijvb8H1nbKxbWJHXF7UhsUzGyHYkKz&#10;9PfheLtiJErXjCYoqTAJzM875+PzH/NQtnkO3myciUcrJ+DW4uE4znM6ul1DRGrtEezpqrpKwtgo&#10;h/gFEJJUjVR//jodgqgyQ6k2ZW6mN5WGi40tr5M1gSlRtGzUBPmoQAkp56+AKdsoqskofkcUG14Z&#10;DEoQWLKkhIcqWCYQoDI4FMNGOIEWXfo6JTumbCU4iKjRhGBRnDqC1FeVhBA/5KbEone75lg0dSz2&#10;8J66cmofXj68QeX5kA7uCT4VF6L02X21ffP0Hp7nU2Xev64A+uZpvrJ2As+CGxfw8NZlbi9REZ3F&#10;uWMHWfbj8tkjavDoygWqTwL24d1LePn8LiRlruQhkjmdX7+zEJxfqW4k02R5MjNZMijq8yuePs7D&#10;3NkzkJIkSytjoJK0xZQnaYuSeJ1hhBsdYiiVdijrUGQ4VSLrcgDPvZ9foOpflj7NYD4PDKACpWLU&#10;h8TAn+pToClqUx8UCn/u6+dDd0ArL7m+g3zC+TkBZxxterwacDJExBOcUUiIjkRmUgymjB2iAv++&#10;fXkHX8vuqwnysycPhb05nSCvqYRiE5VZPoZSXipG0SsGhVwp2nwIzXBerzo1UzFn5mg8e3JNBVT+&#10;Tvi9e/0Ad64cwaMbR1Fy7zhK7hxE0fXdeJV3CBcOrsHAdjXx28TeKH18EZ/f5qmwdzKh/7v0jUpQ&#10;ZnUuywhhKtbHd3Du5N9qsO/R3fMqtOBnSWv8gYpfBuhE9aslnCUopTMoKbqF988uI//SX6jUMiUF&#10;jWhnY7w8aM3dEE8bJFHccwjNJN5kWqpDZ0tbFgnr5ghvtwC2DCGEoB+hoYONrRZ2tp48KTroXP3h&#10;4SRJi1xUNBBbK35G46iWJkkWOK2LhzrRQaw8et9AynIXQtWUtt6KoNXQzouVd+WJ5Gd5Qi1MJDiF&#10;EVztrNGkTgZmjR+InesXYfPKOVgyZxxWzZ+Ik3+txf5NC7Fh0VjMGtkVAzrWw8RhXbB51RwsnDEO&#10;SVF6mFf5HwKmEmII1Nmju+PC/lU4+eciHNs+Hyd3Lcads9to0RZg17oZ+GPVdGxaMgmbFk/Gylmj&#10;sWDCQMwa2xuT+J0zJ/RFjw4NkBjFVtGeao/q0tKU4DKXXOs8XnNadMLT2sgagZZUm0G5aBlQG3Hm&#10;ofCo5Ai//9MixS4GDXyykOASBXcjqmr3WDTwSKddj0WPkCao55KKCCN/pNhGE7C1cGDUZmzuswSZ&#10;jvFwrexCSBLQVIuWxlb/GRASq15N8q7bINQ2AIu6T8b0OkPRM6AxattHIcTYEZ7VqqMlG6tH8xfh&#10;0aBxWBSfhfoOLohw0CCEwIp2cEOmnT2Gp0Vg/8g2uDCyNa6MbIZ7k1ujaEEXqsw+eLNiMN6tGosP&#10;G6fj65+L8e2vpfjM7fsd8/F68wy8WDsZj5ePxt15Q3Fu9mgMapyFIE8HOguqQ58AlSI6NMCbFbpc&#10;WerZQEvAa1laKWvVXQhLJypMdx6HjKjLIJG8LyWaqjSa6klG4KN4X0YToDGsXMkR4dxKv2VI+QAR&#10;XyuPnCSxOvUEpIAzWNn1RO4jjwWiojoNPC4ZRJIoS9EUCKJYayfFo3urRpg6oj+2/j4fl47tVspT&#10;Ug5/LL6vFGjRg6soeXpHJX1794Kvsbx6lodnhbfwlEroCS373Rtncff6WVw+dxRXCcqLZw/h3Kn9&#10;uHDmIM6coH2/cIT7nMGDe5dZgW+jjBZX0uTKYJBAUwY1JKPjt08lfCxzJ6k8Ua6Qjh7YiUF9OiEr&#10;RdLSslGQ3OqyXj0sAbFUizFhkVSIVJFUisEhBuj1kSohWABBqCcgA/1CqUwNytL7+QXDnwAN0odz&#10;3whCNAKBQWEKpP5+4fD3DYe3ZyB8PFlnCdFg3wg2gNEwhFJp8m/FEczJhmhk8bzVr5GG3p2a47d5&#10;E3H0740Y2KM1naoRHGwsoPPUwdNDpxa52FoQmlblA0JS7OhmvekqZP23Oy16BBu81o1zsZHn/81L&#10;meIkuYme4vJ5Ceu3AS/unUVJ/gmUFZ5WA0/f30kA5DvYtWY+xvZuj/MHt+LrmwKCuzwHkny2lMq+&#10;6NFV3L7C839kG1XxBpw9vgvFT27h+6ci/g2ZniTKXrpGZB6nrCCSEIHSP1pCtc/rX3JbzRCo1C49&#10;DTlsqWMJzXB3FwXNdLbQ2WFhSOVN6qlxgiMVo7OFI7R27vB19YM34RjsHaGKFx+72XnC380fIV48&#10;+TzBQd6BcKPUtrOhUpS0v/YSTUT6LFwRwxbS28ObFd8c1uZmPGECHlM+J3xMbFRAChtzKltHDVtE&#10;2ihDKLq0boAZBNem5ZNw8u8V2L1hNjYsm4hjf63Emd2rsGfdLOxbPxs7V07D5t+mYfm88WhaNx0e&#10;jvy+Kj/BzvRXNK+dhD9WTMODc9vx8Nx63Dy0BOf+XICj2+ZgLyEgq4v+WDMN2wnN1fPGYuGkwRhH&#10;9dqpaS00qhGD3NRw1MkwIJLK2NnGjOrXBBpCUqZT2VhqCEzCjMWS0LSi2tSaOCDBOhCN/DLQPCQX&#10;uV4ZCKvmhxjLEESbBaG+PhvxTqzwNsGo65sFv/91R7ZDAjpFNEWGdRRSrCPRIawJhiV1Rv+YtugW&#10;2wohNkGw+tUW5gSkGdWmBO2QTJSWkp2Stl3yrgda6NA1sRn6G/iZgIYwVPFEqKkT9GyEuiUn4OGi&#10;Jbg1YBQGsuIk87VIZ0LNwx0GNmgZDvYYnxOHP/o0wOHedXFhSGPcHNsMj6k2Xy7qTnAOwJuVVJvr&#10;puITG5xPOxaibOdCfN6zlOCci7dbZtKmT8aDRSNxaeYQ7Js+DD3qZSJE64pQqspIqjyZGxvsT3DS&#10;jkmRSe4V4JSwfAHeOvip1USe/35PQGnQE3ZUUbKVCe6x3Br4eiLvU5n0LqVicCjKz09BM44wlRJF&#10;pSvPk7mvgFT6QAWcsjXQCkqJppIVKy/bKF8PZMaEoF3Dmmwse9OFzMPFo38SmDfxRjJjPrpO234X&#10;n0oKCc+7KKGFf/9SAoQ8IkAL8La4gAC9qQaJ8ghGGSi6dYVWneCUwCAXT5cvzZTH1wjPC1S1926e&#10;xSPJ+f7mEW2hJEOTUV9J6CarXCRmZAnKU+zKevKXfP0xzhzfiRGDuqJWOm0662wsLXUa1WdqXBKt&#10;s6jPeNpyA+EZg5AgNp5UjfoA6c8kMENZD3UBcHP1gq9vEG16lCpB0idKgAbSugf6R8LXOxQ6bYBa&#10;seMraXd1IUp5RtG2Gwje6JBwRFPNxlJoxYQG8RpLtH4tMuJC0JzXXuskdtyaIssZDnbOaomyZHsV&#10;aFqZCQPKOSBTjWRU35ONp2T2HDOoNwqun1GDTN8Jvrxbx3CQNvzCsZ34IHFVX95kO3IHkHmjnyRc&#10;4DOy7iUOb19H57gYpcV8/WsRleMTlJY8xGs2bIV5Z3Fs33rs+WM5ThCshfm08V9kIEuA+Z5qv6wc&#10;lv/IPM7P+PCxBJ8/S0MmSzN5HXgcEqe0Utv0FNQK5w3IGzuSJdZHR2iGoHaUAcm0yt4EpbslZbOd&#10;BwKdqQy89KgVk4auDVtjQNtuaFu7CVJ4EYL5XrCrN1vucMTz5KtJ81SpkpBI1rMLMF2pbKTfQk5c&#10;ebEkdASSlOmEjx3VppuDA7zcHdGgbib69WiD8UN7UFlOw4rZg7Bz9Xgc3zUfp/cswYEts3GJkvzU&#10;n8tw8cAagnM2Fk0ZhJH9OiKCYKv2SyWYGVWGIwEnYejWLZyAJRN74MqeBfh8fwc+5m0hOJcRtpOw&#10;Zu5ALJjUE5OHd6QV74UJgzuhV9v6SImildG5sXFwhd6bx+7IltHSlMfMC21qBltC08acEDMViy5K&#10;06ZcaZpYw9HYFn6mzgg106JxQCa6xTVFU78aqOGWhDBCM9TIG7XdExDFx1meaYi0ioDuf9yR5ZCI&#10;eiqaeyoWdJyMHuHNkGUehbpUo1EOEbD8mWAWtaliahKalcWmU2lWt4W9BCP+lzVSnMLQ3KcGUs1C&#10;EFrVFfEuvgiyskKCvQajUlIxhjasrr0jklzsEaXlzap1IzTdUZ/AGlcjHqvbZmNftzo4IeAcVB83&#10;RzVC4Yz2eLGgN14vG4wP6ybhw5ZZ+Ehr/pEW/eMugnM3wbltHkrY+DxdMQ55C4fj6uwRODh1BDpm&#10;JyPA04XqhgALpXWUyEasIAJBAaKAUZZZ+ms9lWWXPs4KYMZIhQwJVfsmhEeoEitqkUUgKSpThZcT&#10;dVkBT5YKUAokpciyTHk9gd8XKevdPbUKlvJYisBS9pf+T4O/F8HroUpOQgTa1M/B2IHdVHKws4d2&#10;Iu/KcXx8XYgvbx7j+/vnVDlPVAIvGSgqfnQbzwnM1wRp0SOqUpYbl47hyrlDuHPtlAKkQFO2As6T&#10;h3fhyL5t6jUBqKjP/LsX8Yzq8/MnifQjFVqSpUl6i6f49vk+Pry7TmV6g69LRsmH/NxBTBjVH7mZ&#10;yUiNjVY5+1PikxEVHoPQoEhCMgbBAVF0d+EICYxCBFWin3cQlZ8PfKk+A/yDCckQ+LG++/rr4cfn&#10;3jo9fAhIPwIykLD189Gr+JKBPlSqfE3ygUsSMskZHh4UTPUZgHBeg/BAX8SE+KNedhK6tmkKLxc7&#10;Zc0lFqVkc6yo+zYW1hRWztC6uvKxOcFqq4J46HktEiPD6BLHq4E40Fa/e3ETJw5tUrMSnlFlfiQ0&#10;P8p80MJzKHl0kXZaItQX0Xm/wIv717F+6SysWjRFrfwiYfHs/jV1jf75XIQyKtBXz9nwsdErfUsl&#10;SkVfngZZoPmfFUMSVenLl9LyPmYFTcJTulH4HZXapCWjfkwk4nS054RmMu1KLUMM6scnomYEpb2L&#10;D3Q2rFTewWiQkImBLdpj0fCxWD1hGjZMm40VoyZiQONWiPfwRYSbF1JCIyBBZp2sNVSZtNu02mLR&#10;BZoCT5loK+CUnDoWJoQmQePMExrFE58cTRuhZeUK0qJd67qYNn4QJg7ujoWT+2PplN7Yu24K/lo1&#10;nopyPE7sWoKDm+fg9O5lOLV7JZbNGIZuberBx92eaq86TIyqwdXJHs0b16VlaIFaCUHo2TQBf9Ni&#10;vrq8Ek9OzcfRTQTmnAGYMbI9mtU2oE0jNgataqNhdgxSowPh5y79caxQbMUlLL4v7aKjrb06bkuq&#10;SStTqkoWM3mugMkirxOatsbW8LR0RIAFgVvFCQmmvsh1i0dNbTIMdrwJjTyhJzglr3mmUyo6RbVF&#10;fY9aqOuaiaa6muiV3A6dYpqhtW9tNHJJQwNdNoItA2H1L9rwKvawJiQtCU0rGU2nRbenE7A3c4Dm&#10;JwtE2foiw55W62dXBBnRPbj7woeQj7a1Qa+EBNSnBUpwtEO0hyOivJwR4emKOA8PNCAwhqYbMKd+&#10;Ija2yMDujjk40DUb5wbVRd6EVng0ozOK5vVGyfIRKNs0A58IzQ9/zMGnf0NzLt6r/s3peMkG7sGs&#10;obgyeSi2jx2ARpkxrKCuiJb5lf6EGqEpMBTLHUlwypxNPdWmpCCQFSwVMBVlKeHUKsAZT2jG8XpU&#10;AFLgKcBU4eV+wFMseEWAYykVEJVI8aI8K2BZoTD/ozYlMLI/j0+nigRFjguSKWdeSAoLQL30OPTv&#10;1BK/z5+C0/u348mdi2pK0rP8azh/ZDce3jqPL++eKWC+IPSkfKbtlqlJd66eVGryOsEoylNAKuCU&#10;ItOVrtPCXz57EBcIz/NUoDL/U6z7i2d38Ob1PUjys3++EdJf81nJb+BdyQXa+LusyAWs1M9VOt5r&#10;lw5h3PABKitmZlIyUuIkvFwMGyrC0z8KYYFUhrTkAQSgp5s3YRiipib5+xGQPrzfCUx/AjOA1tyb&#10;rtFHF4YAvyiWcPVagH8owUnLTnD66YJZAukMJF2E9JUGI9iP51katLAQ1EpLROfWTdViFkdbWaIt&#10;0NSoXDtWpmzsKZhkAEjmasrgsAwSyZLPKFntFRaEbWuWqJFryBr4OyeoMLfief4ZvLx/DqVPr+Lz&#10;ixsoe34dX98WUAFK3qMSKtJXKHmSh+N7t2JAt1YUQVSrPO+Pbp6nQ5ApSwJHWVVE1cj9RcGLqpdg&#10;xxIC75vE5lSxOwnObzLq/gHfvrzFl4+SWfMVASvJ44pRqUNWGupE8Yb8Ac0k3jQCzbqxCagbk4ho&#10;KssId3+0rdkA0/sOwdaZ83Bq3SacXL0Wh5f+ht0z5mFMy3aoG25Aij9/MIHpaeegoOkkoeYITIGl&#10;5BqWIidYWieTqsZKpstKgQCtF7LiYzGsd1e0qJetcqG0a10PXds2RovcDDSl+hnYoR42zB+JPaun&#10;Yc/aWbh6eBt2/j4Nq2YPwbiB7dGA+3g4SlzHyrTLVqiRlYPOnTogKz0JfoSDu3UVtK0TjY3z+mL/&#10;qkHYOrcTFozriC5NU5EWrWNl9Gbxo5KRmI4eBKa9GpwK4EVV0yLcdfwtMo1KbIUG5gSjBQEpRYBp&#10;+QOgFTC1ljBpVnbwsXBAAG1zwP/ZILSyC+04f781z5G5Dt5WAYiwDEe30HaYkjYUwyO7o5lbbYxr&#10;MBS/D16MVqH1Ud8phdBMRw2nRPiZeMPmF7bWVTWwokUXhWlDpWlnxHNt5ayCIdtW5t/91RoBBLVP&#10;ZXv4GNsh1M4FgWzZ0z11qO3rD93PP8PH1lIpqhhfWnOdO+I8PVGDDUSnmGCMzIjA7JoxWNEoCVva&#10;pFN15uDc4Aa06gTnzO4oWjgAJWy8SgnHUlryt1tn4t32eSjbsQAfti1A6ebZeL16HF4tGoX7Uwfh&#10;9LTBWDqsC3JighAjMyL8ZHmkTFoPVsCMFHBSDUbIKLkAT+BIUEp6DAGnAFOKvCYlTgDK/URpVqjN&#10;CngKOCtgKcpRQFhh1SvgGeUrqpOglWlMP8ApM0VkG+blxcdehKoX3/tPRHlDgA6RtO2xQV6onRyN&#10;nm0aY8n0cdi/bQ3uEIQvaK1LCcvvbyUN8SO1HLH40U2UvXpAlfNIpd+QtBsFYtmvnVZFchdJ3qJr&#10;5w6rFUc3L4giPYCzJ/fgxuUTuESIXr9yDHdvnSQ8r6H03T0VVAPf81n5H7Aiy+P7VFl5rOcP+NpL&#10;KqlCHN23A8P69yA8k5ASE8MSj9iIWAoWWvXAMBX2zMuN95+nL4GoR2CADBZR5alBoGA2biFKZfr7&#10;RipoBvpRzChoSolAcJCB4AylWqUqpWKVvlLJFx5A8PpLahOeZ5mKJ0nU/DzoMO2dqCSdqSjLVwaV&#10;92vSjWnsCFMZB5D5m9aIDg9DraxU1E5PwJZVC/l7SvA87wxO7JFZDX/j3eOLeF1wBu8KL+Dto0v4&#10;8OIWPr2+T8ssKYglZ9QTNWj3kuf9zMEdGNqzLWaNHYj7bKTy2ChJwr53r3nuBIBqsEeWt1JNSr/l&#10;dxldlz5M6TcWcLIQol8J4lJevy8fn7GxekE7/xqVOuVkoEFcJFJ4Y0SxVRClWScuAU2S01AjLBrx&#10;viFom1MfU/sNxp8Ll+Hcpm24tn07bu3YgXOrV2PruIkY06I1OhJSyVQQOg1BaWlNaNrRGksekP8A&#10;U4qkfZX4gdLaONjYIZA3a4MaGZg6ciD2bFqBuZOGo1/XNshKjaHU94bOSUOoBWF4j1aYMqQT9m1c&#10;RHW5Hn+smIN5VKJD2KJkxoXS2hsRYEawNregHQlF546dkZOTTVtgzr9VDS42xgjzsUevNjUwpEsN&#10;tKsbhuRILbxdLeFqZw6tkx28qSwDvDzg7+HC4gwvPpf5Y9Ivq7GkgjWhyiM0ZcK+LZ9L2DkBpjOh&#10;5GjrxBtBgn5wH75mUd0UrrTqfjZO8DaygV9VW3j/Yg2vyhqCzE2lxXC38EWONhvNHHPR270l+nm1&#10;xqTMIVjeYx66JbVHrmuaGn3vFNgIzQJqw6OKqxrsEVtuLiPnv1hAU9kaWisX2BhZw7yahZqz6UyQ&#10;aglOLd/z4rEG8TpEsvFKc/dCOK+PfeXKbFx+hdbeFvEEZ6If1RRhkajzRB0qq47RARiaHIYJWVGY&#10;VzcOq5slYk/XGjg7uBFuj2+LZ/P74uVvo1GyeiJK1k7C6w1T8XbLbJT9QWBumYd3G2bhrURFWjkO&#10;T+cNwfXp/XBm7nCsHNIF9dgoxRGcMXQWUQHlfZURBJoAMyokRJUKaCoV+v/q01QWPYzbUEKU+1YU&#10;gacENZYSySLQFEteUSrsejlIRXVKJCX+booEgacUAae8FuFdbtcr3pNBovLBovJ0HJG+bizuyDAE&#10;o0vzuphBa7x/y++4T+i9vH8V30uf48NrmdeZ/2OwKF8B9CEV58M759W0mcf3JJfRFQXOAipU2d65&#10;cgq3af0vnREFuhenj/6l+j3zrp/Gg7vncI/wfHjvNEqKqLA+PsDnD3n4WHqb9pRq89tDKq0CfC4r&#10;UCtnXj6+ig0r56BD83pUfUlIo8OQUXOZBxng7a8GYrPTshBnSCAg/RGsp3XXRxCQYUpJ+nrLIFAU&#10;bXkEIUpnxNdlapI/rbo/wSkDRIEBEfysXg0U6bT+yEitgV49elEY+cGfIkzvo2XxUmvK7W3slT0P&#10;Jpw7te0IXy+6LCpNFwcHZc89XF0QR6dZv1YWelHNnzrwB948uorju1ayzs9HweV9eHX/NN4/Po+y&#10;p1TgPA95F/fj4pE/cPvCARRcP4Hb5/fj1cMrQNkzfCXorp78G7/Pm4jtv8/Fsb/W4di+DVTyf1Ex&#10;Fqm+zO8qwEd5ZCQVUo42XEWKl9kKavK7BDOmEv0oS2MfE6DSDfAclXrUrYHGibSjgT5UAVqkBNGG&#10;xFNlUmkm+waheUYOxvfoiw0z5uD4uo2E5iZc3b6N0PwDRxYvxopBgzG1c2e0ycyCn529Wm7pqqHS&#10;tHGk0nT6NzRlK32aUuSiyQiak50t0hOjMHP8EMwa0x/92jdAm/oZVBW+VI1i7y24rzMa10nF8L6t&#10;sXrhWKxbPB6ThnZGr3b10bpeDiufP2yMjQg0U5gTxE60nuF6XngqRCcHDSxMq7MlM6ZKtIa3mwNS&#10;YmUpmAfCApzg7mwFc1p5K1oDO4LRxtJOdRcEESDx4SEIZmspy7ocCB0JGWdpRBVJ2+1k7cSLH6Ly&#10;NquMemy1fT181SopS2NLFVLO0sgcnmZsFDSu0PGz2uoW8CI83akO3avYwv1XBwRW90Md9xy007VA&#10;c00DtLZviN0DNmLvyE1oE9QQDT1y0NiJUHXlNfKrCX9zbzVaLkngrKrzWGjNXU14fk0dCFFJPWxC&#10;eFrBw4wquao1PAhRT4I7mNcjivYooKopIpzd4WBlharVqsHkl1+gMzdFggCTqi6OYEnxJTgDPdEi&#10;1Budo/wwJEmPaTVCsaZ5Ivb3qKXAeWdiBzyc3RdFy0aimGB8sXoSSjbMRBlV5odtC/Fx60La9zl4&#10;vX4KilaOROH8gcibPhDnpw/Dsn7tkRNOG0bHESeDCIHl9jySSjGKCtJAIMYQiNKXWdGfWfFYoKnA&#10;yffLy/8TmmoQSAorrUCyQm3K4wpwivKM/TEAVAHL8pFz2n2Csfy18v3ksxWfC9d5IVRLN0YIiF03&#10;+Gv5GU8kh/ogI8IPLWokYd6oftizYQkV42FC6ybw8YUaLHr99DY+EqKSNbNYzf0kRAtv4x7VpgQD&#10;eXa/fJK8PJbEb+dP7sa5E3sITkLh1EGcO36A9v40zp/Yy9f34czRv2nxj6HgLiHy+hYr92P881WW&#10;bApI76Kk+CLeFF0kvO/haf5ZjB3aE4mGMNrfAPh56agC2QiFR2HM8NFoVL+Juo+DqDZldFwGiiSs&#10;Y4CPqEwDwWiguoyGLyHpR6XpS3h60X3qaM9ldF0Girz5WKflNaT1r5Nbl5/3IRTdKI7cERbkQ1C7&#10;qHXndgSnBF1Oik1UDKiRkanqlwwCyQoyia+ZGh+FAT3aoeAaLfnBLfhr9Syc2rUc149txqPrB/Dm&#10;4Vl8fXkTH2jRCy7tw6HtS7FuwTjs+H0m1i8ajy0rplH1n6eIfIRvPPdF+Rew/4/lmDO5H/7YMI9l&#10;ARuf44Tia3x+/xhvXubjkyws+Mrnn4vVslalQmVwiMD8VPYY79+ycSq7T/H5WI3IVxrUpB5apSUg&#10;PdgP8WxJc6KiUD8hCUlsiZolZ2BEu85YMmIsdi9ehhNr1uLc+vW4tIkVe/5crBg8CCuGDMHI1q3U&#10;HE8XMyu4UX6XA9NZqS9JnlQOTWe4ObopePp6+rD1cVcwC/BxRk5qNK2YC/ycWcntJZ+5BeypVh01&#10;loinpevaoSGGDWiH4f3boF3TDOQkhyKM+8uqEYsqRrAlGCzFLhNOGit7aCxs4UxQ2FlbqL8h0l8G&#10;pWwJC3nsZM/iYAMTE2MVXNTSUgMzmcZDFenl4on6Wdlo27gBW71MpMTHQOvsCg1h6kDwuDu68sJ7&#10;spXUwYW/x8NV+mX8+RupAk2lP9NM9dfY0qZrCa8AW1f4EMbuBJ0bwaatZgVXWugQYw90DG6Crvp2&#10;aOPeAsNi+mNW7jgsbjoJgw0d0ditJuq75qC2dTJqWsejplsydEZuamK7qZEZLKqaw8nIHm6mjlSb&#10;VJ6/mBCGDjBQDUiKXdfKhLaRJbytbBHAouex6XmO/NkAmPOcVa1sBJPK1WH5vz/B3dQMEaxMEsE/&#10;mTd8po8Hsn1cUD/IA+0jfTAkJZjHFo0NrVJxsGcuzgxujOvjO+LhvAF4vHgIChcNxbMVtOPrpqFk&#10;01yqzYV4v3k+3m6fi5It0/B86TA8njUQN2nVD03sizm92yIzgjBkgxcXHoqIkGCEE4BRYbTmYYQg&#10;bZooS6UuxYoTlLECTKrPGD6PJSTVUkrpP5OioMnPiuWXflDCMprAqxg9l9xX8loEARhOFRkpoPxh&#10;y+VxFLfl8ORWKVDp85T3CU0Cs/z7/JQCFTUaQQUlijPal+CkbU8O5d/y90R6eAD6tG2MhdNGYdva&#10;hbh6er+KHPTp9QN8efsQH17ls1ANvnlKcN5HUcENvHhwE68f38ULmaqUdxX3b1FxXjuK6xcPqT7O&#10;a+fFsh/D9QvHcfbYXlw5e4x2/iQV6Rk8kkDK+efw8tl1Kkzac4lj+Y2woIV//+oyvr2/w9ee4/q5&#10;faifkwJDSABieQ5r0EWmUhjFRhCKtNX+3oFqZFwvE96pJBU0fVmkP5PA1NOO+9COe4sdl0EhwlI9&#10;l35PL7HyodzKKHuQmout89QiIlRPtxjP79cSkJ5wc3YmNDWws7Rl/WRdosuUCe46FR7Ol/t4qwA6&#10;qXERGDmgO57lXcD5/Ztw6s+VuHZkE/LO7MTja/vxTvIeFV/HNwlFV3IbJQ/O4uL+DVg/fyzmj++D&#10;2WN6YN/mJXj14BLKJK7A0xt4fOcE9u9YhlWLybGti7Bj4zy8eHSZal0CLD/Elw+S9/0VvspkeKpJ&#10;KV+pKPGNavQLn0tu+c+PCNZnwFcqzYmtmqB7jTTkRoYgiTdxdrQBacHhqBlmQI/cxpjatR9WjhyP&#10;HTNm4+CChbiwdg2OLFmM3wYNxKL+/TCta1dkBujhSgXmIml6bcSqStQgApPFSSPAdFFQcXMkWLnV&#10;uXvDR+tHO21CqFWHmURMNyX8KNNtzC3L4WMqo2v2yCRQ27dpiOaNc1AjLQaReh8qRkfYmUq2SH5e&#10;FCBhoKBJlSej2VIsTUTxmVJFWkJjaw9ba1ppXixLC+4ro98CXMLW3Niq/PP8rC2VqoQe69isMXp3&#10;bKkm3yfGRFAda+Bqbw8/VpgQfRDCQvRsmf3h6aaF1t0Tri5uMDIygTGLtRktM5WmrbE5HHgcXlSl&#10;/la0+lR+OhZPpTQtUF+fhh6hbdDKpjGG+/fBqoZTUbD8COY3G4o6NimoY5+DDOskZFpKxspU1HBP&#10;gC+hKSt/zIz5/bTjXlaucKpuC9tfqTx/MYO3nRZZMenw0rjDns91JrbwY4PgScg6/1INftYa+Fhp&#10;YPV/VWDyqxmq8ziqVzaGcdXqsJduDbb6SbSnqbzJ03xckeHrggzCs2GIDr0SQjC9dgw2tk7HgV51&#10;cXJoM0KwMx7O7YWHc3rgyaKBeLpiFJ5Sdb7YOBuvN81H6bZFtO28QVdNxvPl43Bv7iBcmdgVxyf3&#10;xJQuDWDwtEWIrwdiYqMRSWsWKdBkxZbQb4bgUEQRhDKdJY6WPDwwENEyrSUiHAaB6A8Fqvo7ua+B&#10;96CBqjU2MBixAk/ur0bSCUwBq/R7hrFihup0ait9n5KfSIo8rnheMaAk+1S8ryz/j9eCJVUHVafE&#10;+BQIy+uidOVvCGBjgwPRuFYGBnZvh8kjB2Dr6kW4cOwvFN45+yMwSB4+v3uG98UPlE3/8PoRSl8W&#10;4tWTu1Sbt/jaDTzMO4+CO2doyWlBbxxnOclyGjcvHseNCwToxaO4cal8MEkGl25fPaEsfElRPj5K&#10;kBAqom8fH1IZEaBltO1UVEumjUZukgGt6uaiWW5t1RiF+soyVn8E+UhAFT1CAiN5X9OmB0dTYcoS&#10;ywhVgvVRVJWEo0DTN0Q9lgGhQMIziFANZgnQEbI6KlEKIrV+3F2rYCgWXIqbExt31kUHa8kt5cQG&#10;vjwUpaerGz/nQx54ISzQH1lJ0ejaqiE2L5+DtfMn4NiOFTi/bzXyz+1Ayf0TKH18Dl9fXYVEnv9W&#10;dpu/LY9u/Abund2PbctnYFTfVpg7oS8uH/uDYjGfjrtATVF69+QqQXwCp/evwR9rZ+Iov/MF1er3&#10;z1SPn5/gK8u3z08JxueqfOfjb5+equlOn0sl3Yc0Rnwu0JzXrT1GSNKqhFg1qT07KhotsnLQs15T&#10;jGjVEVO79cOC/kOxetQ47J49RynM5cOGYlavnnyvC5onJUNLSLhayOodqsv/L9CsAKerg9u/i4/W&#10;V0WJlzla5sbGhKYZbCwIMH6Xsp8EmUxJkBw8IQSlj6czPJxlQixBaGJEe8qiRuKsVT+igiRhYkXg&#10;qscs5vxOCwvL8rQV3MdEcv6oqUH8DC+aOaHpaC+BRQhZ+R5Tc1ZSPZo3yEVbnpPMlDj+TQf+Hmu1&#10;zCsiRCxOMCKojjy1bipyi+QQMeXnzHgDWJhb8busCV8qWm6dqDA9LAlbnhfv6hr4EnCeVIXeJhqk&#10;u0WouJvjDUMxL2kijvTZgIuTt2Fazb4YGdcbQ2L6okNQczRwy4bBmDCwZ0tuSsVL0JnTZjuYauBm&#10;wRuxqpUa/HHgdzpR2XrZecCWatb2Z5PyQSiqT/dqxnBjA+PF43OU1MT/qgLjX02pNk1R+VcjVK9q&#10;xHNHRU7lHcSbO8nXGyl+WiR4uyLRywUp7g5o6O+OgYl6TK8ZibWt0vB3z9o4NaQJbk+klZreCYWz&#10;CM6FA/Fs+Si82zKHwFyMko1zqD5n4O2m2Xi1lo0CFentGb1xdmI3HJo2ENM7NoK3eXW4WFmqUdfE&#10;yCgkUWVK/MzYiAhE0YKXp1aNVFHOpcSI2iQ0ZRRdDQrxcaSMxvvJSDr3p/UUxSmwlIEhgaUUeSwA&#10;FPAJBAWOFRAV8Mn7IV5Uj9wqAPI1ea+in1T2l63s899Alf0FzpLvKFr6X2Uivx9te2QwGlLddWhW&#10;FzPGDVKr1g7+uZZW/Eq5RZcgINyWvZJJ07SJtOzPCUyZuvTo3gXcvX4cj+6fJ0DP4Mn9S3hacBWF&#10;eZdx99oZ3JJsmhcFngLNc+q5zAG9RqDKKL1Eof9QUqBCqX0ovoPigku4cHgn/ly3DPu3r8OaJXNR&#10;MzkewWwcQ3jcsgIvLCgUev9QQlMmxccoUAo8ZVDIWyeRqmSyeyihqedrgbTxMuezHJwh/tzXLxKB&#10;tOp+XgQlLbinqwdcHZ1VqEAJNiwrAe3o9CQ/kJuDOFGZWWPN1x1Ztz2UPU+KjUSj3HR0adUAY/p3&#10;xrBuzbFwfD/MGtkF6+YNVRkaCi7vBkrv4ItEmmf550M+vry6iy8v7uLxjRPYtX4BhvVqiakje+Dm&#10;2d14+/gKvpbcw5fXeXj58AJePbqIiyd2YPWySVi7fCpuXz9MYFJpfpfc91SWX4v+Dc9vVJkSVPkj&#10;oSlF9hPlWWnNkAGY0KYF2mWmoVVWJno1bY4+TVpgSMt2GNuhK8a074pp3fti0aBh2DBpEpYNG4LF&#10;Q4dicrfuaiWR1tICTlQpjlYit2WFjyu3hKQCpqOy6P8NTVGb8tjbw0e9VzFvS0BXsbUxl3iYduWr&#10;hCjnLfn95qbGsLY0VYrU2syU3ykJ4AhmWn97qkgbQqqi/9Re1BQtshUtvhUvkgXtujGtqpmMepvb&#10;/Sga2nIblQXPmn/LSk1St2FL6cmLJ1npQhQsZc2sM3+HdKD76/wIex2cHRz4GZmUTyibcUvYO7L1&#10;dHZw5m+3V9bDyZawJawdCGpvS0d4G9sppSmKU5RmYFVn9De0x7SUEdjW4jdcG7cX83MGoq9/UwwK&#10;6IQ+/h1o3VuhdVAjxGmi4GPqBadqPC/8rB0bFXcbJ2iMbFSCNdmKyrfl1vwXU1hQRdpXNYMvgelv&#10;46iAqZPujqrGMPtXZZj+XF1Bs9qvJqhCm16d75tR9VuyMXIwN4XezYV2U4eEAG8k+/sgxZsK1ssZ&#10;Tfxd0Tc+ALPrxWF9yxTs6piBc0Ma4e741sif1A6FM7rhyfwBeLNmkurbfL95bjlAt87B243T8XT5&#10;aOTN6YcbBOf5yX1wZPIgTG3dED4m1WH1r5/gzfNnYOVNjaN1pPIUZRktfZwy8BMRqey5KMu4UMLy&#10;BzDlubLyCpQhVJzlgBSQVcBQICjPBXwVyrHisQBQ9qt4XYo8l/3/+7UK2P43dOV9KfJY/o68Hs4G&#10;J9Kf+xCckbTwYb5uSDXo0ahmCob16ahGhc8c2aXysMsou4ysSzAIGSgqeXYXxY9v4TEheY8AeEaL&#10;WfzoGst1PMq7pJZe3r91Abcun1bl+oUTanvtvFj3farcuHCSYD2Hp/evq4j0j/PO4faF/Ti2Zy3y&#10;Lh3Eh5eEzLvH6vvmTh+HhOhQFSIuOjwckTyvYSFRtOmRCA02sMSqkXI1ek67rg/ke0FhBGcQLXkA&#10;vD39WPypFIMgqW99tf6sJ15Kafp4eqlBVBnoUaly2Rg72NrAXiOJ1CQMnDPtPIHq4UwH587rHaIi&#10;ti+aPQHrV8zFkpmjsGLWKMwfSwHRsS56t8zEzNGdcGDnQjy9dwQf3l4HPuRRcUqWzPvA+wKUUVE+&#10;un0SO9bNw5iB7bF01gjcPLdXNRwoe4zPJffxjnCVfEf3bp7A779Nw8J543Di2A4UPb9FaEpf5ku1&#10;/efbC/xDkApAZe27lC8sAtFKW8aNxJwehGPbNpjapw/GdOmO4W07Ylyn7hjZpiOGEZ6juJ3ctQfG&#10;deyIab16YeWESWhfsza8bTSwp9WVVBkyICKpLu0IyP9/0JStTHmQIlkMZVRabLaMTCvlyCKTxM1p&#10;L83N7NTabrHVplRCdgSZsz0BpNWq1tHfy4/fVz64lGCIR1xUnBoZdHcmnGmbrXmMpgSoKYFsQvVq&#10;bEywmDsocJqam8PI2ISvi0rkMUh/i60GdjY2cNAQSPycJdWrAFxALqt/NASrOT9jScjYWJipllIf&#10;yAojSogVOYgVztlORtu5L79TY2QBD8JaZ2oHbyNaZdpzD1ps/6oOqO0QhwmphMikwzg5eAsG61tg&#10;QEALdHdujNaa2si1SkK2YwpinAwEnqTqtYammgW0MnXD1BYWlc2pDjUKmA78funvFGBaEJzOxtbw&#10;53UItqf9kWDRbFRM//cXGP9cDUa/GsOosgntuQmqEqSSpsKM58KcjZEFz7G9pRkCeFPLUsNEfSCS&#10;WKlSvT2Q6emIur7O6BUXgFm1o7C8YQz2dMnG+UENcGtUM9yf1AGF07vj6fxBeL1mCkrWTcOrNZNR&#10;unkmATqDNn087i8cjPy5/XFrGsE5pS8OTOyPCS3rIdCKx/Cvf0HD6+7h6s4KG4R4QzTio6OQbIhR&#10;Ec0r4BgjipLW3PBjcEjAqaYwyXsEp6wYqoCmqMyKQSJ5LK/LtsKyyz4CO9lWFAGhvCeArCh6ud+4&#10;FfUp78v3CCjlccVnRIVGSd+nnzePhcAO5HtsfMrh6YGE8AA0rp2GQb3aY9XimTi2bzse3D6nBohk&#10;K+DMv3kaTx9cUYGRP795gFJW8hcPr+E+bXg+VWVh3lU8zqeFv3sVNy+dorKUuZ8ncf7EAarPk7h4&#10;6igunTqGu5fPqXiQhVSdj6hW7984gqKCc/guwS8+PAa+FkOC9l48fxRDB/ZGTGQYwkN4niQne0S8&#10;mgCvAhmHxiCM8AzVx1JZRqpRdgVOqs3szJqomV2LYkJiCQRQXZb39UvdLLflWkgOIAmbKMXD1Qmu&#10;Lk6INUTCQFESRDdjiAxC04Y1MHXiUBzet5Xq+iJ2blyMvdt+w10C79Tu1TiweaGaXjh3It3tuK5Y&#10;u2ICf+M2FBeexZc3twjOPAXON48v43XhFRRRoR/5cw1mj++PDUunoeDacXyTgaHSZ/j2kYpSheAr&#10;RSkbjxNHd2HLxqVYv3YBLpzZR0Upo+TP8eXjU5S+KVAK9PsXWVTA51Sskl+/0p9TJ2HlkMFYNXo0&#10;Fg4ZhnmDh2PRsNGY2qM3xrTrhEHNWqN/o2boWqsOuuXWxdB2HdC7eUvoKb81xuZUlvawp8KzJzQF&#10;mAqaBKbMx5KpOvbWDgqaUtydPGh3tapfU7YSRcWWABAgCTQrigXVmVh0S4LAjMWUEJUoQt5enkiI&#10;MfCEh6mAHtKSySJ/KVGhkaxgrFjhUWpKk1w8d1Y+GegxpVo0NTUlMLklIM1MCFDC0ITgM5XuAXNR&#10;odLXKcpWCo+BwJQ5mNJNUNFvKn2m5kamhKk0FFYID/JFg1qZaFa/Nto0aYSmdetQFYVCUgbLSidr&#10;qmZbQtOJv8eDDYCXEQuVpnc1a+h+tYXv/9kj0yIU8xsMw9TsvhgQ2RKjErpgcHBbNLJKQWP3bGS6&#10;JMHP3A8ORpITyBbO5lSO5vawIhxlBN2B58+F9t+2Oo9PXqMSdeDf0dKaCzR9+JuC2HAFsJj/VAVG&#10;vxihWhVTBUwjWnWBprGxGX+/dDGYs/GwgKXMm5MQfu5uBIM/YgnNeKrNZJ07kmjVc7wc0dvgi5m1&#10;Y7C+dTr+6pSJY71q4caolrg7rh3uTemGR4uG4fnyMShieb16AuE5EcWrx+HxshF4uGgQ7szujatU&#10;nCcn98SfY3thXOv6CNCwkapWjeeb4Dc25n1iz+saQuUZh9TYOGXHpR9T5nSG64MQHkjrTWD+uwhI&#10;CVYZIKoAYoUSrFCHFbATkEqp2KcCmBVqUt6reKwUJPeRbQU05XXZVth7+e6KfStyuAs8I6nUDUH8&#10;uywRfpLGwwvReh/UTI1VU+sWU1kd2r2ZENinoPn8oQQ8vky7fpsKKQ+fqAyLH0gw5Gt87yaVaB6K&#10;Cu/Sst9Ewe3Lqjy4cwWXzxzBhZMHWQ7h6tmTuHrmBG0oQXrhKJXncdy7fpTK8xxe0q6+LZJ8PrSk&#10;arL3J9rO99j/90507dQeaSmpCAuNQFSEQU1HMkQJQGMUQGV0PCLMoCbEBxOcfXsPwKD+g1V9k75M&#10;bw8v1kudmk4kSlPn4a6st87DVRU/nRYRwYGYMXUievfoyEZRj8H9OuL8yb/Ks13SGt+5fFCNdt+5&#10;sA9FhH3htSN4mX8G39/c428+jU1rZ2HW5P5YvXQS/t62jPv9jfdF1/Dl7V2UvbxNiBYQog/xnufv&#10;yF/rMWNMf8yfMhzH/95K1S2h5gjNr7K6R0bHWb68xttXBfhrx2pMnzQUf2z6DZK94W3xPXz/TKtO&#10;eH77+Bhfyh6qvk3p66y0d9YM/DFlCtaPn4CNU6Zj8/TZWDlmAmb06keF2R7d6zREk8QUtEzNQKuM&#10;bNRLTEaQmxb2hIyDtT00BKQ9gVhe5HF5EXA60BrKiHOF2qxQmBXgTIrld1Hq29HaS3+krDv/z6CO&#10;TByXEXFrVvDqaplV147t0LBubXXifbXuVHqEGFWfpLSQibISLUW2LtJnYkcYWxJ6EsOP6tTa0gRu&#10;rvbQujvDkxfQjUrK3t6WUDZlEbASnPx70vdpRdBY8PeZVRyDkXQbWCmlqXWmhWQr2ahODXShtRw3&#10;uBcmDu2H0f16oEvzxqiVkohIVhAXHq+sTbeuZkY7bQE3QlNLsInS9KpsCV01WxYNAn62RWAlqsJK&#10;Nki1CkbbwNpoqc1AM206Ei1DEGriC18zHawJWTsT2hwbrcoPZPGrOawFmmZstKg2rag6rUV5EsiO&#10;AmdC08+ShQ2SXmw6i+XPRlSZAkpTBcvqLEbVqLTZ+JlKXzKLuTl/MxsMWSYq6XklTFs0IRAfQHD6&#10;aBHr6YoEWqraBGdbvQdGpuixrFEcdnQgOPvWx/mhLXB1TDvcntoDD6k4HywYhMeLh+LZbyOpNEfj&#10;+YpReLB4EPLm9VXgPD+hI/YMaYE/RnXFhPaNEejIRqpaFdhKt4eRERseU9UIRRKGojjjI6lSaNdl&#10;PqeapsQSERCoSsV8zopRdQFkhTpUMCPcBKYCTYFcBSjlcQVYBYQVgJTXZN+KUrG/fK+8X/GdFfvK&#10;Y/lsOTAJXB/+XRmNVxDl32QDFBnAfQjSCIGp3h/pcZHo1KKBWjZ48K/NVI9HkX/rNNXlVaqmq3hI&#10;4L36Ac33Lwvx9sUDfHz7DMVP8qg4r1NxXqHaPKO2edfPEZr7cfPiCULzGC5LErgje3H9/DFCU1Tp&#10;Udy7egI3zx/G03yJ7VmMz2Uv8bhAUu5+xeeP73Dp4jmVRKxBvbpIipfc6wYk/MiWGR0eS2BGIVyW&#10;ZwZHIjIiBonxyQil4wvxD6ZyDFR9/3483xKAQ+Y5Cyx9PN3h7+0JyT4ZGxmKFo3qoVFuFjq2rIuJ&#10;I3ug8M5JfH2Xj9KiG7h0bBvunv8bT2+fQNG9MygpvISPhKFkupTgzZJk7dH9Czi8ewOWzRqL6aN6&#10;4c9NC1Dy7DK+UAV+LX2E77Ti+PicKj0fJ6jmxw7uiTGDeuDArk1U9Bep4h/gW1mR+v3/fHrB80qV&#10;WpSnFhlIkJ/l86eqVUUP75zB1/f8Lv7Nz4S6BP9Q0Dw0fx52Tp6CXTNm48DSFfhjzkIsGz4WCwcN&#10;U5a8MU9KHSq45mkZaJKahkAnF1Zei3IVSTtuy2IvaXoJRnuqy/8nOMszQFbYc4GoDAAF+er52Ikq&#10;IoLKMYaKkhVELPIPcJrLfEiCQEAlNjgyNBid2rXiya6rUvDKKgM3jaTo4OeksIJL0A8rMzMVNUWm&#10;Mtjb2CqoynSWNi0aY9rkURg6qBuaNq6JZiwN6mbDj+rJkkrTktbd3UULawLGwoQqk9bXnFuZgqRC&#10;3LHI8UaHRaJGeqqaStG2WR0M6NIUCyYOwfJpYzCmV0d0a1oPDbNTEEbbITnjXe2psK3sYUk77Ehb&#10;rTO1R6C5E/wIS0+CzZW/z4uK2q+qOe06X/vJBj4/aRBt7I4s5zDE2AQi1oF20zUcrsYucLPygr25&#10;G0y5rwWtur2xLRxMaMurmMPqZ8K5shVcjOzgbuYInRoEcoQ/f0eErQsCLWnvfyYofzHGrzIAxIao&#10;WpVqMKFyNqMalhF5ySgpjZSlqQxomRGcRlR+VaDV2CBWQrGJcmIFSPD2QpqXBzLc7NDMxx5D47wx&#10;r3YY1jdPwN7uuTg5uCkuU3HenNIVd2f2ROGiwXi0ZAhhORiPfxtOiz4Q+fP64d7M7gRsS5wY3BgH&#10;h7fDX+P7YWL7Jgh2doI1j0tG9CVXvnnVqrwfTODq6IAg2t/YqEg1QCQrT8LERvsH/Dv4h4AzjopT&#10;4FgBvYrtfwNSngvsKoBYAT0p//0Z+R6BZPnz8n3K3xdYlqvYCsjKvvJY9pHn6nUfAat8TuaP8jt4&#10;fOG+VKXyvgKqHLcXUgyESf0amDFpGHZtW0GwHUDR3XN4fvsMntCavy+6jw9vnuINK/zbF/f/vVTz&#10;8f2rKiiIRJKX7WVazEun9uLKmUM4d+IQIXqEtv2MsvFXzx3B+aP7aF234xDL5dNH8eLJA5XPvezd&#10;K0JJ0hHz3z+fUPggDzu3bcbIoUPRoE5dxERE07bTqoew0LpLAJDgICrOQIkCH8ZrIevaZW5zAAJ8&#10;vKk2pV/Tg1t3pTCD/HXQU2lHU/AkRLIBjKItr52Cbq1q4trJP/BPWT5BeRjn/l6N4rsn8IaqWJZL&#10;fntPEBKY/4hF/voCnz6/pIV+Tpg9x6vC29i7ZQWmjOqBlYvH4tLpXWwMzuN76RN+XxHKigsgcUy3&#10;rVmKUQO6Y9yw3lixaBobkt2qH/nzm0eq3/fuVWlUTiDv0ikc370dy2ZOwHhCdta4QTi5d7MaSHv7&#10;9AZB+wj/CDT/nj0bp1auxMX1G7B/4SJsnz6D0ByBKd26o3NOTdSJiUMDqstaMfG05O6spOaQQR9Z&#10;S2qnQEkY2goYy1fFOP5QnBoCVIqCqczbJDQd+brW1ROJsQlqYEUmtmYTQrIiQGxvOTRpE6nMxBrb&#10;USmmxEVTwvfCkP69UTcnE3pfKlVHezVBW0bbbSwFjtIHKYmZJIcyrbGlWGsjft4U9WqkYjxP1vnj&#10;f2LnpsVYMmc0Fs0ejcF927PyBSI82F9ZCTcnD0iUeUtRbWJ/+djKVCBK1UW1qnV1UevPDWpwIhi1&#10;0pPQsm4W2tTLQv92zdGyZjpqUjVIhPCIAC/EhNLe6UN5DIRuddpmgsq5uiVSdCHIZvGiSnTjufQi&#10;FHyqm8KT4PSobgOdsT30Fk6075bwrmyLWMcAdK7RHN3qtKd69ITFz9YwrWIDO9p0JwFhVYKFttyJ&#10;tt+Fn3cnRH0snBFkze+Q/lQqSz2Br6ONN/tXdULTBJXVAFB1qs3qMKU1N+d5F3DKVs67WtVEtWlW&#10;TTJ3GsGWVtndxhoqsAVBECP21cMNcVTuaa62aKhzQK9IL8yoGYnVLdKwrV0W9veugzPDW+DGxI7I&#10;n9GDgOyBAoLywfz+uDenD+5RZebP6I47E9vjyqhWODG0JfYNa4/dY3piSqfm0DvxHqtWmY5GZlKY&#10;EeqmMKlupAYEXR14jkTdEY5RbBSjxK6zsoYSQCp25w8gicpTMBTgUelVwC9C4CpLNBUkxVZTAfE7&#10;JGJSxfvRcq0JQWX1+Z6Eo5PnspXPloOzHK4V3yfbcEJS8rbLaLoUyfUuRVY2Scpiye0ewiIxRINF&#10;lcp6az3fk5B5fl6IDQtA84bZGDe0F3atW4rrtO2FNyV17gNlK0vfPFapN4qf3IaEpXtRSMv+6DZe&#10;Pc1T05CunT9IlSmT4vfjytkjyL9xiUCQAaTLaqDo4O4d+GvzRqxdthgzJ03Ab4vm4+Dfu3HjMsHw&#10;SpScLC2UfEXfFT+/fyVAC/KweP4stGnWGGlJyQiToMZ+kixPGi6JeET1yW24eh6IIP5eSW8SxPMR&#10;KL+V5yOQv03mYQZptYghOJMigpCbEo1uLWvjNpUlPhbixd1juHRwA4runMDbhxfwufgm7bYsES3E&#10;5w/5ajBG1ovLap1/vpTxfHykCnzD33Yau3csxfrfp2Lj7zOQR0sv06xe8dw8uHYOF4/tx0oef9/O&#10;rdCxRV0CtBsbjU0ouMnG5PJhgvU4Ffgh3D5zGHnnjuLS4V3YvGw25o4biDlj+2PxlKG4efpvlWzx&#10;07sHqHRs5Qpc3bYFF9auwsF5c7Bl/FgsHtgP/RrUQ0sCrX5qKrJjYuHj6AY7qhAHlVmuXEXaaRxZ&#10;+NhWJrJTVcmW8LSzFmCWq1Dp45T+Tgd7QpPKS2OjQVpyMqV/LEFqg8b166hBFEdCT9SmOSux2G2B&#10;XpCfB1o3rYuWTeojLjKCKpVKy1qiv1OF0kZK/6P0Q9rx77o5e8JL6wOtmwffN4fG2hRZKeEYM7AD&#10;Jg/tggkD2mLB+N7Ys3E+5k0egBb1ktGxVV2MHt4PYcEBaiBLKUxjG9hK1HlRu9Vt+ZtsoHWxgp+X&#10;HYL9PRHk7YsAL1YG/yBWBFYe3iSiFiSlsT0rtOS2UUnBgvXITExiw+AJI0JR+mgtfqkGbzMNUlx9&#10;qDZp0WnXfQhLnypmhKUlIWoJT5lXyWPwpeL2+rk6vAjEuiHJmNV7LPzNqYZ/4m8z1ijla2dBsFeV&#10;kXJzuPEzHsbW8OaxB1D5B1vaQVuZ9ppW3Fv6lwlCo59kEMgE1al8q/4qfZu05tJIqa4JSxgbEaAy&#10;ZUu6KIy55THInFcr2nbLakZwZCMVrqPiFEhoXRDp7owIZwfEuTihBi17xzAfTMwyYGH9BKxrnYp9&#10;EiVpeDPcGNMcN0Y3x20C8vr4Drg+oRNuTu6KW5O64Oq4jrg6oTMucntiZBscHtYc+yeyle/RDKH2&#10;dA4EpxWPzZLHoQKlSHeMkTFfM6eSdyR4CKSgQDZohFGABPzwIXx8qPZ9CFAdAcXiraMCLe/HLIed&#10;wPM/JYLKLzpA5nOGEqxs7ASohJwaXCKYo2UAStTrjyL7RPmJCpUuAAKbgAjVicIMQHxouPqsgiS/&#10;R7JuChwlQn15lHoeJ0Er0ZykyGPpZpDAuyHc1xAaomJTRur9UCsjCSMG9sTGVYtUytqntOnfPhTT&#10;hj5HCSEpOYw+vyqgjb+J5wXXUfTgNvKvCQiOU2keVCuO7t04q0bcb1w8jgunD+I0wXl4707s/XMb&#10;VhGcwwf0R/8ePTBlzHhsXb8R504fx5NH9wlLWYMtiW3l3wfC4jHuXDuG7esXYsKIPgRQG7RuQOdn&#10;MCiFL5lFJWh0kLeHarj0EkbOKwh6Hz1fo5rm9ZEllUFaTzZS0l3iSWjGYMn00Th7YCsObl+JE7vX&#10;4sFlKmza9df3z+Ljsysoe3oR397dwqtnZ6iuL1IMy0COLHmkKv7+j4K6BNT4SEX6+MFZ/q7lWLNs&#10;Es4d2obH/O13zh3Dw+u081TW08YMRc92zdCDZdqYIdizdbVK73zt3B5cOLEVL+9fxLPbp1X3wI2T&#10;u9SKpDXzx2NMn3aYMaovLhzfidtXDqNS3t49uLVrB87+vhyHCM3fBw3EuFYtMbBxI3TOzeUPS1Yn&#10;w4mKzlH6J1lZBZgCQhkAUtBkkdcdqW5cNK5Ukd5woXLTUGHK+2rfH/vZ29qxtUpChzatCDp7pCYl&#10;oEeXLioohkx2l2gnDjaWKlhtzcxk7mvg97mworCy/LDvUtGlcpsT4qaiSPm3nWUqkyhNezt4eTih&#10;ZbO6WPvbdBzcuQIblk3G9JHd+cN7one7+mhcKxkNa6eiTo1kJBoi1HQIcxkgIijMReXKlB7+tjBW&#10;gsRIPerXjEO7FjlUAX7QOlDRSteEpTQgVnC2sYUd1ZDMIrC3MOM5sISrHc+VRLu31ajuAhM2BKbG&#10;hBMhZvWvKoSfBn4EtLeJLXRUip5UoZ7821pza/jKUjOqPr+fqiOe6jBB44YQMydkB8bBX+MF22rW&#10;cLZ2UUs2bfgZgaYzt+6EpieteCAbkCCJrm9qo6y/N+HpRNiY/FyVwCQofzFSI+eyIsiomimPSwbG&#10;fkCTitjCzBrWFmw8ZCCO3yszGUyrmcCsKq06i4uFNQxUD/G0lAZa9Sgqzhh3NyS6OqKGuwZtg7UY&#10;mhKMBfVjsKVjFvZ0q4HDPXNwakBdnBvSGJdGtsKlUW1xeUxbApMq8wc0L0/ogrNjO+Isnx+Z0A0H&#10;Zw/DlI6NobfjMVStVg5OU+k+YONDiAtATarTukt/Ns+zn5eWyl6CwQiUqO6oMoOpjENoocPEBqsG&#10;TgaHxE6LdRZ1KBPgBaRiq0UlijosB6bYfCkCTikySi8lhgAVWMbIRHp9CGL5WD4vwBTopkRFq88J&#10;eAWY8l3SfSDRmwSQqkuBJYRWX3LCS254eT2YqjSQEJV1+NLgCvQDeH4jg3xRt0YKundojmnjh+Lk&#10;wT9x/9pZvHpAFUb1+e017fqjWwTnbRVB/ln+VbyibZeJ8y8f3yEwz9Oan1aT4i+fP4Kr54/i1uVT&#10;aprSpVNHcfboQWxbtwbLWPfHDh2CqRPHYvaMyVj7+284f+oESl4+Izup6P55jy/vn+BR3gla/K24&#10;eJxQOfYnTuzdhm2rF2L+1JHo3akZmjWsgRrpCbTgYfwdEpAlQDVeep0LArQOFBheyIgJQ4vcTPw2&#10;ezwKb5zGsT/XYf7EgSz9cfXoFmXPy55cwteX19goXKVqvMWG4jo+cYtvslKHavP7Z3z/Vp5699vX&#10;t1ShT/Dm9V3co0o9vHc9Nq6YhZ1rF2P/9rUEo/ThXick12PyiCEY3qcnZowdiaWzpmDr6sW4dHI3&#10;Ht09jRcE9ZM7x/Hp5XW8fXIRD28cVCr46J+rMbpfR0wa1Rurl05DpXuE5qWNG3B86WLsoFyf06Uz&#10;JrZti+EtWqJVRpaS03bmFj8CcMioOJUkK6adAJMtvYIii6wzl3iYIb56WuoUBFOquznRzlONSl9n&#10;xYi6LGdMSYjHqKGDEMsT6++nQ7fOHbmvAytnVe5jidysZAzu3Qmd2zanHQ7m32UlpgqypJKyImwU&#10;3AhLU26NCRhRIVLRZeTX2cEGNbISsGzJNPz9x3Ls27YMS2eOoLocgpYNMmmLnHmzuiM0yA++nq6E&#10;mgVMVeWzIjikD9UCXq6uyEyIw4CubSjl22PPtoX4c8sCZMSHwNfVSQ2OSMpZRxuqXsJTJuk7aeyV&#10;CrI0NYGNmTEcCFBXWlpZ5WRCeysj98ZVjWH+a3XYsrhUM4OWv0dLm+5B1ekmgLOyhS9h4E+4ZVIx&#10;DgpPQL+oVMQYaeDxsym0lmyUWFwt2QgRkGLNnXk+ZJDJVVYI8bE/Gy4/2nYPqk+diTX8qPytZIrR&#10;T1VhXEWmGv2YblTVREFSYCkNkMBTGiOBpipsPMylr5NFzo9ZNR47oSnH78HfG+/rjThWhlhWdIOX&#10;JwwSwNrNEWmsGM1DPDA8JRALGoniTMH2tinY1y0bx/rWw6lBTXB6SDOcHtoUlwhOgealsR2oNDvh&#10;wvguODeuC06ynJjaF39PGoDB9Wrw95jxt1al6pVjJTBl+pQcM6+XzIIwlmNjo+qk0agle5JjRrpS&#10;JPtlMK239HeKNRaACcyCPXX/VoZSKtSmFHmuYnnyNQW8H5+tAKjaqgn0wepz6vN8LtOdBMoCVfkb&#10;FdCUEHjSdSBg/G9oSgpdUZ4Vr4vqFIhK8jk93YyotWCe41A2AFG0sznpSchMjkWXNk14P0/A/q1r&#10;cP3EXrzMv4wPz+7h0+tHeEv1+Z6WXYKEPL53Wa0uekoF+uDuJdWfmUeAPrh7UZVbl0/iNmEqfZ2y&#10;NPPmxdO07wdoc7cocPbu3hnDB/XH7CmT8PfOrXiQdx0fSmRQpADP758gLFdjz+aFOLVvHd5REeKr&#10;vPcQr17cxLPH12j3j+LA31uwfd1SrFkyHdNG98b00b2whTDbvWkpHt8+A/pvfHxxF1ep4I7vXIUT&#10;u1Yi//yftOZn8OHpBXx8fgn/qHmYMs+S5fN9wruIFr2E20/455+v3H6BRLhX8S4lYPHXFygpzkPh&#10;vUtUkIdwfN92HNq9EXt3rsWR3dvw+4K5GDd4EIb16oURfXvzcV9soZLPu3IcxQ/O4MH1PTyP5xSs&#10;3z45j6L8k7T4R7B+yRQM6tGGCrsFKp1atRIHF8zH/rmzsXrIICzil83u0RNda+YixMmV6kmWPmmU&#10;LZaBH3s7F2W9bWRttx1tH1WkrP5xkDBorp5oXrcRmtVtiKzkVLaugXCRCd/W9nBm5XXhZ52ppFJi&#10;KcvnzkS/Xl2hpSps1qQB3F0cFWxaNa6HWZNGYeKIvmiQm6VG4ST2ZvkAkcyRFGhSvbEym4jqpK1V&#10;FZ+wk8Ab/r5adO7YHJMmDMSCGcNUoI+aqeFIjQumnRPYVoeVTEOS6UfVqxNyVFTm/F4qKoGGDCAJ&#10;qAd074DNy2di6sjOWL1oOKaP7Yrc9GhWDD8EUFl5OvK38xxISg/pprBkRZYKLWGunGytoKOKrpmc&#10;iNpZ6bTn1VSAjHJwGsGsSnVYVzGCM3+DB+Hnxt/jSeh78zv8aOFrsWGak1Ibq9PqYUOtlhgQEIOw&#10;X8zgRTXpZeUMdxMHOFFxupja8Tusy625qQY+ljJK7ggvvuYuELW0h4uZLYz/RWASnGLLZdlkdbUK&#10;6D/QlFJh0wWYAlClNNV7FuUj7Cym/IwJlarFr9Wgs7VBHOEUzcodxcoeLsEsPKk6dW7I9HVD52hf&#10;jMoMx8KGBGfLFOxol4YDPWrjYK+6ONK3Ps7Stl+h0rxAcF4Y0x7nqTKvT+uDixO748SIdjgzrjOO&#10;ju+JTYM6Y2STXERRyVpV/hk2bJRkpZes5jJTTkOOl8cpx094WpoYw9lOowAUpiwvwUllGUIYlcOs&#10;HIwCyDDCSbYCv4rHynoTgrKvwFKKAiDhKdsKBarmjFJJyVbZeG6VJf/xGdlHYB3Cvx0qx8Ai/bBS&#10;BJoyA0BseQVIZVvxfhAVr7+XNz9TrkD1oppFPVOdBvtokRkbhiHd2mHa8AHYtWoJHlw5hc8E2pc3&#10;T1BceAM3Lx2mspSgIbfx7mUB3r16gBJZgUS4vnp2B/m3TiHv+qnyJZhXTnD/47h46gDheRiXCdDz&#10;J49i764/sGXtaiwlF+ZMmYhZk8dhw8qFuHp2Nz6+ycc/ZY9w88we/LF6Fnatn03wbSK4qQq/ytzG&#10;R7TPRSwytYfKkNb5c/ENfHpxBZ+p4h7fPIKSQtruV/dw/8IB3DixE09vHKXCPI7SQtpyAvPTs4v4&#10;QDv+8cUllBVdVBD7KlHaFTQlAZ1EWCcwpf/1u0QkesPXZQqVzMEsD/kmUYo+v3+KuzeO49Df61TW&#10;27kTx2Fwj27o1b4dendoj4HdOmPC0P7YTHA+uiNzWY9SsZ/hb7mCb29v4tu7u9zm4+TeDWysxlF8&#10;jUKlu3/swNFFi7Bp9CisoTxfNXwYBjdthgCqKEdWcntrW9plGSl3hMaaqpHgk35KW1t7QtOByo5W&#10;kXbVhSoyPTYRPdp2QIdmzdG8Xj1k0dr7aD1pWe2pzFzgyArt6eCKHL7+++K52LZhBeKjQ5GTkUJ1&#10;amDLqkOHFk3Qma1pzdQYKj4HNQhjZWalQrFJhksLs/J+TIGlMSuKTMyWSi7TZOzt7BAbHU5rXg8h&#10;QR7w99TA2bYaYVwZRlV/ZmVjhaOVVnM0aZdVX51MYDerGCm3gou9REKKQjcew7gB/x/W/jqgrmzb&#10;9oXrvbf3rqq4uwEBAiRIIEIgIQQN7u7u7u7uFlziQtzd3d09laqk3L3a1/tYmVXsOvuce9993x+d&#10;qUuYc83faG1IH2GozA1FbWE4ijKCydabYul8zuY+i2w6j6WdIJT2RLo+Y8ZMwAS6VuNHj4SejjoS&#10;IwKQGR+BhMgQAusYDCFADyU1NHQod/MZhpGDhhA4R9A1JujR/6VE/5MKQclo2DjUm9hhv0sgdi9z&#10;xF5DZ2y39EaUsg4p0JGir6fSoInQnqiMJSrzoDJmGkF0IjTIxquSnZdlUhpNVn8y5EZPwYh/EqyF&#10;LR+KIQRMYcsZnPTZDE2+dlLIqjxIvdF1ZcU9avgofPjBYApuaWdw8pxNdB69fvS/3ofq9OkEB01S&#10;baTcZs2iUBRTWywmeLpqKCNCXx25pjqos5mPDb4m2BdpJ+JEihsu5jI0g3Ex3x9XSkJxvz4V9+pS&#10;cbEoEicyfHG+IBSXy+JxqjQZm1LDUebvguUaSpg29F8YP2yQ6Ckxmu69DPoETq5WoXvK9Z0jua8n&#10;HefhegxPritcQGDksdYCfrNl0JQsOatODsmuM/wGxkC1KUFUjEDi+k5aqs+kAoPO43XpuAAtrXOI&#10;jOZkuyUwMgg5pHpOhiYf52OaBHct+m6aBHFuROE0a7yf87pyq/R8dTUsmE33ngpveyMDZEaFYW1r&#10;Pam+VTi2dzOe3yOL+eQyvv3sMb777Al+/uYVvmVovn2MN6/v482Lm3h+/wKe3DmPBzdOv5ty+CBO&#10;HdqGs8d2kf3fRZb9AK6fY/V5EeePHcGZo4dwZM8OrO0mG15TgHWddWTN9+HbT57gm4/uC3u9ubsS&#10;N89uw6cfncX3X17H7z89wu8/PCKF+AhfvzyPb1+dxxdPT+Grl2fx1fNzpCSv40v6nhf3r8eD87vx&#10;+s5RfP7olFCXP3A95ldkxb8n5Uzg/OzFOfz8xS0C4CPwfD+///EVfvvjBwFMkW1dpHD7guw6T0b3&#10;KYGVockZ178l6/4Zvv7sIb54c5uuzSVSyDtRX5JHnPJDqJc7gTMAKVHBKM5KwOGdPbh3hb7LoxP4&#10;4bPrVDAQpH//GF+8uoZDW3uwbeUKHNi8Gu+9PngID7dtI3CuwMrMTIQtN8fcqVMwhSzldFJdU0lh&#10;iv6WrDLH82gfGTQnse0maLL9nkbq0XyJIfyc3RDl649of39E+fshwM0VBgsXElCnkqWVo5DHHIVZ&#10;CHR3w6q2BlykmxMf5g/DhTrwdLADT+26SFtLTKQ2dsRg+uHTdyAQcif16QTbieMJTgS4MWTHR40k&#10;dTSCHnpSHfzgsNKbzEmPp3BDET9QgzBs0D8wYugHdJxsJcGSJz8bSa+TdXBnYLIdlakrtvisOOUm&#10;T8ESUprejlYoSYtCLVmK7ARvRPrZw3gRQWq6HOTJis9gi879QUlJ87UYT9eARxMpkyJatlATOYnh&#10;SAjzFa33U8aPJsATrP6EJgGLrPpIAthYstFyY6ZChVSiNj34SZqLsM3WG8fsvHHC1Bn75prhom0Q&#10;uml9yRDOkzmKLPx0zJs0C4sVNDF7zHSCJXdkl8dssuUMTAUKZVKkE8j6D+Mhk9yJnT6Lh0zyUiTp&#10;+Ft9pqzgkalthung9wdjPBUKcnIzMW7cJAwiay+UPX3fUYPo+g4mxU7wZ2BwC/I8ZbLFijMxT1EB&#10;88k1mKsowm+hBpIM56LMYj46nPWxLdAC+yMdcCjWAceTHXA+2wvXS0PwrDUdD5vSSW1G4VxuGC4U&#10;ROB6eRyuVcTjUmk8jhfGYXWcL9rjAuC/TAfyw/+J8XRfx5OqHMP1xXTdRJUNKfexDE5uaR8ylOA5&#10;jArMMeDJuubNYWhqQmuWGua/gyWHLgFKqpOUgoEnQVBSkhIIJSXJ+zgYijwBHK/za/5StHQuvw+B&#10;luvG2Y4zGCV7LtlxhqekNgU0af9c2tai9xVLUvOaZNN5bDYnjNHieloKbSqkdOhzORuTjdFSxIb4&#10;oKulCofIhh4gq3vx9C58JZKDvCK1+QQ/fP0KbwhwLx5extsXt/D6yXUxlJOXd6+eICt7RMzM+PDm&#10;ady8QKrz3FHcv3YeV86cJFi249yJQ2LI5o0Lx3Fk9xaytF3YtroHF47sEfO6Xzi8FdtX1ePGuU14&#10;ensfXj84jB/ekmLkNHXPz+AnUos/vrkk4ounZ/Ddy6u4tH8DtnZV4sXVg/ji0Ul8cvcIvnzO1vgO&#10;icfH+P37x/j67Q189YYgTOvcR/LXXz8naPLMnT8QOH+k+I7Wef4kAuavPLPnJ2TbCaC/fy0SC3Ou&#10;TO6k/st3z/Hlx3fw6fNbuHPpOPpXtiEp3A92JM78XKzJdvugKj8R/b11uMbK9+EZ/PD5Pfz05SPc&#10;u3QAB7Z0Ye+GLpzbvxnvPd62A7c3bMSFvj6sK8zHgqmTMHnIILLcE4Vy40TCnD9y2oQZpBS5W5G8&#10;aCGfShZ9OreGE6gsjM0JhF4IcHZFrJ8/UsPDERcUgHA/b7jZ2kBdUQXy4+WgOFEBc5XnIDUqkr50&#10;B66dOYS1HY0w1p1PKs4GavQAjuJuJQTsiePHYRY9hIsWLIChgSE05mgJRcctvLIEGRwETFrKHn4Z&#10;+DhhB89iyQp1jAAqKUsC5VACwxA6bzhDQjQmjCT4csOHrI6MQcz9NTkDy2ICt5edFeICPJETF4QA&#10;VzMCoQZU5WbQtaDrQapajodykk1XlJfHjBl0TejBnEbAnSU3BXrqCvC2NUIkqSOLZbqYQhAfMXgI&#10;AXykDJgELB6NwzAb8f4I8PBHZbLXdgpzkKuhhz71pdihb46jpna4YeKGa+be2GbtBTcFNahRoaE2&#10;Vg5KgydCZehkqI6cgtnjpkONQmXUZCgOHgM1Up5TCLDD/smd2WUt5YMG/QXNIQRASWVKwBTwJPUu&#10;jtH3s7W0QWF+IeobmpGZlQd5BRUMGUz/B9n+kfTeQtUNHYGJpOy0lZSgR+qbZzPVU5oJvZnyMCS7&#10;7qipiqjFmii10MUKh0XoJXBu8TPD/mhbnEpzwukMd1wrCcHNymhcK4/Fraok3ChLIIuegBs1qbhJ&#10;29fL4nCpJBa7U/ywNsELfcn+iHE2gerUMRg/5AOMpe/ADVYjufqGvj93m+IBD6PpezE4R5CiH/7h&#10;YAHPWXSftJR5WCQn3uBO79y/UmbXBUAlcBLsJAsuNQBJwGQwMgw5uEM9W3CuN+UWdg6GqIDmu2Ni&#10;Ko93apLByZZcUp2S4hyoPtmG65CKnKdFxzXoGG1rMGBnqwlwqlHhpK5M8FSm81RIqaoSxOlzNFVm&#10;wsHGGCW58ehuKUZDZSY5uVay4WdI+T3Hbz+8wbdfvsDXbx7j+8+ei7pPUf/5ySO8fHAFj26exT2G&#10;54X9uH/1KJ7dvUj7LuLWlbO4dPoIblw8hVvXzuLujbO07zSp1Au4fvY4qbNNOLxjPa4c2439/R0i&#10;qcaZvZ14eGkrvnl1huIcXtzah5e3D+Dj+4fxHSnRHz++imdXDmNrZw2ObGzHC87K/vgk3t4/hi9f&#10;XSU7TAr1149Irb7AHz+/ksUvr8jq87hwnjGSrDl+wm+0/I1n7+S54wmWv/z0Er/+/JKgSmCl/b8T&#10;UEVG9p8/FUNHf6L3/fLjG3jz7Cr9b6exb+sqUphx8HU2pzBFTIA7CT531BalkSLdiE8eX8LD60dx&#10;hAqhXevbcHbfRjy+dATv3dy6AeepJNmam43NRQWoio/F7BlkOUll8OxxrDJnkLKU5ceUdSmSbZNl&#10;HzdBpOmKDQ4lsLghxM0NiUGByImNQXZMJJJCgxFHYaKnhzmkWGaRKtOepYLcxDjs2rgK108dEBc7&#10;zMsJXg7WmK+hTiAZRMAjdSAnDz167+XLjGBM0ORGJX6oeeTK6DEETAKeACdDcRh30GYQykbu8Hhx&#10;bjgSfftGEKBIjQyj84bRgz6cjrHSFA0KBFNhSQlEYiTQ2IlQnDGDLNBsWFPpzSm+XK2MsWwB2ba5&#10;9AOlB0xFfhZmzlCCEv0/qoqKUCIVzF2pOPUcJ1qVnzyB1IYCrA0XUglmBdPF8zBpJNcHDqOHmKE5&#10;CkNpOYLtLg9hJJAOJZDJDx2Ncmcf1C00Rs3kWdiiuwxHzB1w28oLd6z9sMvEGUnqCzGP1LD8qImi&#10;T+asYZOgOUEemlQYqY6eCkUC2mxWrSMnY/g/hoiW8iEETbbWDEwRwmrz58qqKRiYrC75Ogyh78it&#10;/JxItqWhASv7erF69Rp0dPUgLj6JFPUMoTZZ1Qm1Ttd95KDBmESKT5tgqcvgVFbE/JkzMXeGHIzo&#10;QQ7U00TSkjkoWKaKVvt52BG6nFSmIy5kuuJ8phtOp7vhQl4AHjdl4HFLNp605OJ+cz7urijErfpM&#10;XCiOJmhG4wLBc192MNbFeaIvyQ9lwU4wUSP38eGHorfDCFabpDS5LpYbrrhlnRuIOLj1fygp5+Ef&#10;Dn1X964EbZ5OmECpwwClkPpSSsH1miIIetyYw0tpLiPuY8lw5G1pNBJ3SRKNPrSfz+Xx8Hyc93F2&#10;JoYlh6wBSPMdJBmcsphL4JvLda9cb6nB4CT1TuCcS0qTbTmH1pzZYrQND1XkdGpzVbnrG/0u6fU8&#10;4oYT/2qpKcBksTYiAt1RU0LgXN8l5iH65OUd/PL9G/xK8dPXr0nBybLKf/3JQ3z5+p6oC/1EdPQ+&#10;Trb8MEHzAl5ydvnHt/Dk7hUByRuXTuLuzTO4f0uWEPn88b1k708QbFmdHsWV03tw8egmHNvegQMb&#10;63H1yCpSj6RQz27G8Z1tuH5yE6nP6/jm5WVcO7wJ+9c04dbRzXhJ0Pzi4Ql8cucIXt0/iV/EkEoC&#10;3R8EyV/fkEV+S6Ak9Ui2nKej+J2n2OUJ0AicMjiyLSfI/vqC4MnxEX6j17Di5Ll9fvmBtgmav/7w&#10;HN99dgtfvL6KF/Q5dy/vw64NK9BUkYGC9EjimA85TBs4mBsiLzlK9Ay4e+kYtqxqxpn9/bhPCvz+&#10;+cN47/ymbmwrzsLK2Eisz0hDR36usBicOGMqWTzu2iI3hZQUz/NBMZ2z+XAD0IRJVKJqkh33Q0Jg&#10;IELd3RHl44WUkBCkhYUiKyqM4BmNipxshHi6YvkSXZjoziMAzUVWQiQObe/HnXOH8fz6CayozCVV&#10;6gp7K1OC3jAxhE+BPkuDFOoCnrie1MGk0TwvDz2wbLFZXTI0CXxssznGUHDdJyfKmEiqkR+eEWSH&#10;h4uWa3qICJ7c9UfUgzJ8eXgkKbKxoybR67lBgdTTaHr9uLFQmjGNAK6GBdpq0JmjTApCsmrzqESf&#10;A2UFAqecEqlSHuXEGY8mkWLlIZtjybJPxWIdbVgsXQx7MwPYGBtAbvx4DP9gsGhMGUYKbwhDkyzy&#10;GILXEPqOQ8iyj/vnh3CUm4U+G1esXmyMPYZW2LnAFOuU5uOQvhVuByZgq2co5hME5ek6yBHkNagA&#10;056sAA26T4pDxkORG4pGT8PE9wnMZMtZVf49Pnx/CIGbrwXX6zIwuRAZS9eIv9cwuLi4ITMjHeXF&#10;hairrUZ1TRXqGxtQVFwKw6WmGPIhqzhugCPVSd+bM+YP//ADyE+aQNdIE5qkMnXowdbker6ZcqQ2&#10;ZyHWQANlVvOx0ncZtoSZ42C8DY7FWeNUkgMuZnngemEQbldE42VHPl52l+JBWyluNBXjYmUartWm&#10;405TNq7XZeBydQYO5kVhfZQz1ka7ojHMHTY6czCWwDma/idu8R9J34+VMitp/j9F8LpQ9vR/Uwwn&#10;1c2JcGdRgceTgXH9IdtlBplIlUYAEy3jFBIsGYwLKET94zuluYQKdVaXEkxFKz0tJZUq9e/k5CKS&#10;PV/IalRzLilNBqcGfTbbc9n6XCqUdUiVanM3nXfBoGSVySGDJwGTl2TZpX3SOTaWFrA1N4MGFVwc&#10;PKWun7sDKouysLO/T8Dz1ZOb+OpTbhyi+PQxfvjqBdn3R2Ks+zefPsDnH9/FZ6/v4qNn1ylu4u3L&#10;+/j4+V1SrJdIbfIQT87feQo3Lh/DhdP7xCybnK7u4e2LeHr/Kl49vYnXjy/jzpkd6KSCrr04SswY&#10;e3hLGy4e2YTPXlzFxcMbsXt1PS7tXYV7J/rxHVtyUp/fPD+Lr1/S+rekMFkh/kaQFOqSlCS+oeCJ&#10;zxiYv4rgOk226n/8/gl+/+UpfvnxPn775RHFY/CsnX/88pxUKilPUqCcY5Sn+f3tx2f4/tPr+OLl&#10;WXz88CguHFmPPZtINK7rwMq2OtSV5iE1OgzhPu4oTIlDb1MVdq3rEnMMXT2yGw/OH8N72yoLsC4r&#10;BWu4ewFBztHQgIBI9o5s6AxSMXKTKd5Bc+qUaaQ+p2AyKUwdusEBbu6I4fpLH28R0b4+yIyMREZk&#10;OLKjI8SyrrgAhWnJ8HdxQIiXK9l4B6J4DI7t3iKg+ZJuwCGSyakxQchMiobidJ5aYpSoB1WbOUsA&#10;kxN9jCd1xV2CRIvpKIIeQXME2eyRo7jVmqEns5dimlABWFmXFN4vghs4aCnUFS35NXwejzPn1HBj&#10;+DUEPs7uzt9htuIMqClNo4dJEQu1ZtNDQ0qASneeJIpHITEouS6X82dyWjlOcDyavo/81CliNj5b&#10;02WI9HNDTKAPVKZPx7D3B/0bNHnc90h6gEd+SDZ50EiMJ4BOee//hstkOWxw8MB+EyccX2KPY8vs&#10;ccTSBa8KKrHS3Q8LPhgBFbLHqqOnCGBqT5Qni062XLSgy2z5KLLlQ9//d2iyuuQWc8maywoO2fXg&#10;gohHB2lpaSMsLAIJCQnIz85CaUkhKiorUFBUiNT0TPh4B4gGsxHCpo+k/3cUBv/rfXIek1CSk4W+&#10;1mYCBqkeBTnMI2jqycnBmSx6mpkequwN0eS8DB0eRljlZ44dEbY4luxKitMdN/O9cac0FHer4/Gg&#10;OQf3VhTjem0+LpSm4H5LER61ldC+IlxryMP56izsyQjB2hg3dEW7o8jfEbYLNDD+g/cxmpX7ICoY&#10;qcD8N2hScGE5kutrSXWPpPOGfTCECtYR9N2nYLbSLKH01An2GlxXyPWSrBi5K9E7+DEMGZycGJlB&#10;yKCUYDoQmiwkGJqSEuXcn5LS5D6YDE4x5e07cHIwLBmaPA0F9+fUFiqTjhE0WWlKwXCUlv8OUhlA&#10;46IiEREQQN9D1kdVmwA7lxToorlz4OVkjYqCTKzraRYNPq8eX8NnH93DL19zLs/7+PnLZ/jpi6f4&#10;6s0DikfiGCdG/ozi05cP8OrRLYqbePGQ09ZxOrrjFNxKfwLXeMjmyQOi/+ezRzdEXtBnN0+RKtuD&#10;0zt7cGRrJ/Zt7MDZw5vx+NYJ7NvUgf2k8M7s6sUdguY3z87is0fH8Mm9g/jxzVX8+iNB7vevSDGy&#10;UmRoksrkRh1Sln/QX9pB238IaHIrOddlfvXZDSoQjuHNy1P48eubBN47+OFrUtffPaJ4TNuPCZys&#10;YF+Sw3+A799ewbNb+3Fq30rspO+yc0Mn1nTVoakqnxR6NoGTJ2s0h4+zDdJjQ1CVn4ry9FjsXNWK&#10;93aVl4iuRtUEODO6WVNG88xw3O+QGzwUMHOaIuSmyqDJ+SK5Sw6Pign29EZiaBgivL0R5uGOeLLl&#10;yWTF08NJZRIws6IInDERaKAHr7msGJmkZAuI3JW56WgszcWRnRtx/+JxPL58FPcuHEFPcyUaKwuh&#10;r6NJ9no4lMn+qimpQp5sOYNtNAFh9MgJAn4MzRGjSDWMIqUkYMgwZWjJ+nCOJPXECmo0q8iRHJy1&#10;iF/PHc1HY+KEyVBVph8cWTQtdS0ozVQhaz4Z48m6TRw/gf7HcZg+kcfXjyKrpAxTA10s01sgRpqw&#10;khzP2d8JljzvOavbsQxNTi03hlvfJ4tRKCZ0fkKoL0qyUsnuadBDOkjUYTI02Z4PovWhBE0eMz7+&#10;X6SSCERjCFxT33sPQTNn44R7JG45h+GqYwA+TszGvYRMrHT0gvFQuv5DJ0F7PKnMCXJQHzMFStyx&#10;nZacGGS4aC0nBfvBvytMhqUETq6/lBQmB38fJQKHA9lyZ2dX+Pr6IiEmGsWFhcjPzydgpiExKQUp&#10;yRn0O5AXDUms4ocNHiLmrS4iN3Hy0AGyaGdRVZSL2fLTsIAsup78DNjNVkbU4vlIIMsYv2gOIucq&#10;Ikl/DupcjNAfZoMjMdY4m2CJm7keuFkSjps1KWTLc3GnvhCPWsvxvKsGd5uKcIuU5/VGiuYyHC1O&#10;wsYEL6yKdkFzsA1KeeDBTCr43n+fVCZdX7qWf4cmV0FwDBNqUwbOEaQ4h31I8KT/hdP5zSZgahJs&#10;5qpwYwsPxZSBj4EoQZO3pYzyC2md+4IyDHlGTVapYvsdQPlc3i9TmLRkay4agngIogyaDFAJmryP&#10;hyByFyMGI4ekOLWFbZfZdWldgiWvc9c8K1KZ9pbW0OLfNVc70PfXVJlFBYESiQ8F6M5Vh4PFMgS4&#10;22BDXzPOHd2J26QUTx/cgrcE0T++e0329RlZ9TsiKfJ3n/HkcE/x7VtOUfeCbPxjvH5yA49vnxew&#10;5ODZNG+cO4q7V07j6rljuHyBludPitE2T2+eFclGPn12iz6Hk4fswf6tfdhLAD1/YANO7uzGq1uH&#10;8PmjE/j88VF89fwkfvr0GoHtNUFTNv3E1188xPffcLIOnjWSIPlukNIftJQB9Dv8QiryzesLeHRr&#10;N26e24i7F7fgkyfH6X+4iF+5QzypTm7J54nnuJ8pfiSAfnOH1OY5HN/VjTVtZehtJg52VWHTmma0&#10;N5Yhlp5dW7NlsDQygK+rPZKjgpER7YfMGF+8d6ihEdURETBQVsLk4cMIFATMKZxgQwFyBE3Ofykn&#10;KU1SmXPoJvi6uiIpLAyxAf4I9fQga+6GBIJmYnAAkigYlvnx9NAlx6MqJxPtVaVoLi3AivJCrO9o&#10;xKauZhzb1Y+7VEI9vnQUT66dxKFta7B5ZRv83RwxgZMzvFN0nOdSVucogyYrTbblY7ihZyzBkvsV&#10;in3coj5JNAiwehL9+NiCC4XKGYvo/BGjSbXOwCJSgqakqK3MjLHcxBjKiiqiGxNDcxxZdO6gPnXC&#10;GPoxKsPZzgwxIaSig73hYmtBP7y5mMb5MsfLkiCzPecGKK4THEv2XPQRJGtkbbQE0QEeKMlMEdAc&#10;8q8PREMQKx6G1Ie0PpiW4/85ChP/QSpoyGgM4T6jBE619z5ErLwmTnlF4U1SMb6OL8AVO3+c9otF&#10;mPI8zB02GdpkybVGT4XyUNlooGlUWIwg6z2YFKbU4DMQlgND1mIuU+IMbp5Yy9jYFCYmZnB0dIan&#10;pydi6DcRExWN2Ng4hIaFw9cvEI4OLqSwWWly49KHok63uqwUu7b149DenTjCsW8HfNzsMUduKvRU&#10;FLBMWQ4uc1VhrzwNppNGwHTicFhOG4MALUXUOy7BJh8DHAozxOVUe1zJ9sGFgnDcrc3Bp6t4mowm&#10;POuoxoPWKtyiH/KNxnLcoML1ZEUG1se6Y1OME9aEWmGF/3KkOxhh5oghGEUglPXh/Utt/heA8j7u&#10;ckXXgus7RwxmeA4WDUjy08hdqKoK2M2n+zaPlJ9QkO+AKWw6Q/JdHSXbdW7UkYLT1fF5PAqIX8/n&#10;8jnzCHw8rzcnGBmoLDkYngKkGgxVOmeupgAmw5CBya+T4MnB4OQlq1E+R1KcDE4easw5ZtmhcV9P&#10;7qo0R3mWSK6tRefNo0JsoboSwdMQJdlJWNlajVUU107tJzAyVL4UkOQM8t9//gLfUfBc7t99+gJv&#10;yaa/enRVzKj54MZZ3L9+RkxFfOfyKSowj4v8npfOncapYzzu/RQeXr+AB9fP48UDtvmP8DWB9+X9&#10;K/RZ+7C/vwsXDm/AsxsH8frOIXz9/DR++uQSfv78pmj04QTAv//2Bj9+9wQ/f/9KWPVfeaz5AGjy&#10;UEq28b+QMv3hqzv48hVZblKrd85uxKWjK/Hg6k58Su/7y1ecsPgBqWoqDD6iz/jqNn6l83//5h5e&#10;PziJVeRmyrMisaqzHLu3daGtsQThge6wtzCGi40lQnw9kUyWvbOhEId39uG9sqAwLJxGDz+Biucp&#10;nzZhmsyST+VJ0HhqCoImrU8idaZGJbGbgz0Sw8OQTjac7XhsYABi/PwQ6++DpJAApEcEozApBgUE&#10;zYKEaFSQ0moqzUdrZRHWtNbRxVqNg1vW4tTeLaQ0j5HSPIYnV4/j9tn9OLm3H2U5aZCfSDZzHPeb&#10;lNVhinHHBM9RBEQG6SxFJfrhzIY6/bCm0XcXDTsM1eGk+AisDCdOC8eqmEeRTBwzBtNJPWqpKMJ8&#10;qR6iAj2F/A72dcWSRfNEYTCR/m+GM3dlmjRhPP3AVGBhpI8IfyoQwnzJZnvA08EKS+bpkI1TxeKF&#10;+rScDUU5RaE0GUSTxk+EioICKRVSp/oL4LTcENFkz+fQvqHvf4iRA6A5iOztYNoeQyqT5/dhhfQh&#10;VzfQ8en/HIFZ7/0T/lOV8CS5GK+9E/HGLRZvEkqwyiMU83jCNgKmCre6DxsHJVLJo7gf5geDRSv5&#10;h9xS/oHMnrOylGDB65LSFNUVVLioqqjD2MgcS5cawcDAEDY2dvBw90AQQTIsJAwBAUFwdnGDnv4S&#10;0S+Xbfngfw2ih1QNjbU12Ll1M7b3b8D+3dtwcO82Wm7GwX1b4exgCZVp47BQYTK8luggxcEMUaZ6&#10;sFOdioUj34eDPFl6y0XYGGCKA6EmOBZphhPxdriUF4zHDTn4aEU5HpOyfNJWhScd9bjZVIFbLdUE&#10;zSqcLM/E1gRf7Ip3x5Ywa6wkaDYH2sNlvjom/PMf4OmThapkQNJSWpeugVS3KQtZg9wo7go2iN3A&#10;EDGKS0mOCiX6H8WoHVKQDEt9TnbMdZKsHLXnijnaecmd6EW2JQquk+TGGaFCGbi0LTrZE+RkCpHe&#10;750tl2KgXdem1+poyWApQXMBf8Y7cPKSYSlZdg7JqgvbTkpVXUWNIKlKQSpTVQ1zCJ6zlVWokFOi&#10;AmGWGJqppTKTvqMqbE2XIj7UDz0tNTi6Zwse37yAL15xAuTX+OEzBuUdAuZz2v4IP37xAp88JQCS&#10;/eYJ4S6d3I8XBMEnty/hzkVWnmdw5sQRXLlwBreuXsSjO9fw9P5NXL94GneuX8brp2T9P3qCbz55&#10;ilf3L4tW+rsX9+PJ9YN4e/8Uvnl+Dt9/chVff3YXv/zymqD4Rthp/PaxrB/m79/Rvl8pOJkI6czf&#10;fsRvv3K95xv88TMB//v7+P3rW/jixWk8uroDt85uIniuxt0LW/Hp05P44e1VfPvmMpULBGay6Kw4&#10;f/v6Aa6e2ILVTQVY1V6Kptos1JZnICUmCEFerkiLjUJcWAgJpwDkpUagrS4f782dRKpp6DCy45yL&#10;cgbkuGvQBAalEqbPYGuuIFrQVWepkTIzh6ezI0GE3sTXG5FeHkgIDiRYBpE1DyKQhiIvPgolqQnI&#10;TyA7TusMzdr8TLRWFGLbynYc37EJ5w/uoH9mj7DnT6+dwhOy6M+uH8e1k3vQWVeBmZMmif5240RX&#10;oHGyVnGC59SJ9MDN1YGrrQ2crC1gvdwEWhpzMJmAzrAcxw07BNZpZLEXaGnAxGAh2WptGCxQR0Zc&#10;KKm+OGTHBaMsMwb5SaGIj/AmpbkYM+XkxJQYbOPHkdqcOmUKKQE12JoYIMjNFunRAVQouMJsEf2w&#10;yeqozpCHCjcETZMXmZUmjJ8i+jgyfPlhU5kxDfPUlKBLJfrSeZpi2CWP3R6oNIcMlTUADSO1w6pH&#10;tKqTIuL6wrEfjMKk9wmc/8+HSFLUwuv4fPxAavO7vDpczK2AERVqnPJNe7w8lKmwmESvHfavwQTJ&#10;IQKYHBIwRf0lfSYvpW3+rjwDJwPTzNQSBkuWETSXwdDQCFZW1qQoHeHt7g1/3wBh2eeQGuL6Y673&#10;5M/QoQe8saYWO7ZsxvrVfVi7qhubN67Gjm3rsXdPP86ePYpdO/rhaL4UixQnw5PnUXcyRbW/Ayp9&#10;bOBLKtNFcQqKrRaj18cU24PMcDjKGhczPHG9IAh3ymJxvyIVTxsL8ZDs+NOuRjxor8eDribcXFGN&#10;sxU52JHgjz1xXtgf547NYQ7oCrJHmZc9DOWoACFVz1U00v/+n6A5nC08bcuC7oG4P9yHdiiGfvgB&#10;3ZcPwenxeEgtw48tOddVcv5OXZ49k0DG8OLUg9KS9wkwEmT/VKDvFKEO/R61KeaK4zJwssqUrPpf&#10;61qiTpPhKMFSWuf3kiw7f45k4XldAqk6QVKTlCz385xDhbtICkxLzqTO2by4CmLRPPrO9Nyoz1IU&#10;8/zz2HAnS3PkpiSig56//VvX4cG1s/jyo4dipkxOS/fFq3u0fIivXhP4RDzCjbOH6bwzpObu4eNH&#10;N/HwxgXcvXERj+/dwL2bV3D53AncvHoOV8iuXz53EveuX8Sz29fw+tEdvCHV+uXHj/DxY9q+d4Gg&#10;eRFv753GZzy3+RcP8MP3z4mNr8haP8YfPz0hcPIII+60LutyxJmYfv3te/z4/Rv88PUT/MYd6X+h&#10;8356KMaq//j5dVKRXPW3DZcOr8KpXe14TMrz58/I/hMwf6NzROf175/iu4+u4dy+1djcW4veFaWo&#10;yE9GbnI0aovz0VJdjnxOYERKMyHcF3GhXnhv2qhRYjz4ZLLD3AdTaZwSlMcrYcYURUwmIDBI55Dc&#10;93TzhLWFBRysLBDo5owwd2eEU6REhCAzOgJpBMzs2AihMktS41GcEkP2nNcT0FCYjb6GSuxZ24uT&#10;O/tx7cR+3Dx1iEqAYwTL03h69Rhe3DiBO+cO4ihBVV1RQdQ3cV7HcWNIXY7h/pMzRMujq40tQTuY&#10;rK83AjxdsGzxIlGRP3OKAhQmKWDWdEVRee/laIfCjGhUF9EPoT4P29c0YSfFbor2sjSUpYUhnB5i&#10;cxM9KMyYLuzqmNEEX7Lpkwnas+nH5G5lhpbSXHRWFyDYeTn0ZitAdfIEqEydToULq3IKKmwmsK0n&#10;BTx96jQq5WdhAf14F2qoChs0R55TuJFiHgBNbgji/ppD6QH9cCjHMHrASXUOGi2msBg+iIcujsEE&#10;Uo9zSXE26i3D782d+KWtlyCRAtMxk2E4g378cipQJNCP/OcgDP1gCKlMDhk0h3CjCMGUgcHdijgY&#10;GLxkaI4fOwXyBH7FmSpYrG9IsLSFwVLDd/BcBjvatlxuBXV6mLnL1qAhw/ABWfJFCxehtakZa3t7&#10;0dXagpXdHdiwrg8bN/RhG0Fz9+5NOHZ8H65dPIvtK7tgqDwVZtNHodjJGJuSA7E5KQD1nlYIJnBm&#10;GelgZaAtdkW7iDycp5NccCbRCedTPHE1LwIParJwuyYPd5sr8Gp1Bx71NON2Ww0uVeWTygzAvng/&#10;7In2xPZIN6wMdkKzPxXo5vqYStdzhOh6JKvDHGjPh9A14CqJYQTNgSAdQgUCTzA3nMA5nOeEHzqY&#10;QMqNd4PJ9YyDJgGHVaYETRksZSqQlwwtttVcZ8kZiwQ0GWa0T0COgTmXlqwWB4KSLTktWQxwiHpP&#10;Opdfw5+xaP488Rm8zsH7OfjzJFvO6xKwZXWckqVnm89qVF3AkyE6S1EZs1W5IUldqFBWpWozlcCz&#10;fRov1oeloT6SwgPRUslWdKPImvT1xw/x0xfP8evXLwicj0ll3iYr/4z2PxZQ/ezFfYp7Ygril49u&#10;4Mn9q7h78yKuXjyJ65dP4zbZ9BtXzpCdv4hrZ07gxvlTeHybFOqdKwK437wkOD+6ha8e38Dbhxfw&#10;5dt7+O77Z2S9XxAIH+KPHx+Ap9DlseV/4Euy5pzl6Hv8/NOXstyanOfyR1Kavzyl8xiyj4mrj/D9&#10;22v49PEpPLq0E+f2dOPMnnZcPLISpw/24Bwp0FcPjuOHT8m6f/kAH98+gaPberFnQwfqCtNJDPqi&#10;pjAXTRXFaK4qRXFWshhA4O9uj/d4HmJu+JlGUOJO2woTZlDIQ4GgOZHUyBxFFUQGhsDPzR3WJqYw&#10;1tODvZkpApydEOrhjjSy6gWJCWTF41CWmkiRhFJa5idEUUQTPOPQVJyDVc3VOEjW/NwBUplHduPG&#10;qf24cfogHl05SSXAMTy/eZIgegBXTu6FlfFiTBpLNlWMOJokGl/0tLXgZmOFnMRYVJKFz0+IIBVo&#10;BzuTpTDX06cwhNG8xWJiLcN56kiN9MXuTU04c6APx3a0Y1VTJnauqsL5vatw7Ug/NnVUITkikH4s&#10;s+n/ngTOIylSolHwFB7qs8hi62ojNcIfkWTjl2pTyaxABcvYMZhM6pfnWudM7hNoOXnMBNEx30hP&#10;F95ONgjxcoKPgzn8CLTWRnpQnk62lhseRDcoghfBjBuFuAV9MKkcDobm6MGjRQwbwkEWmsA55f3B&#10;0Py//omSxcZ4UduKU3mlcKQf/tzxUzFr/AxMoId/KNdlkrLkHJkfcp5MrstkaA4jaHL9LhU+DOvB&#10;3IBD27Ix22P/bJTiQQPzdBZiqYERFsxfhIUL9GC01BjqszXo3DH44P0PKD6EIUG1srwcbS3NWNFQ&#10;i5aGGqzu7cT6Nb3o30Ql9aY12NK/Bnt2Ejj37cSB7VthrKMJI7lxKLRZhC3RjtgR7YDNMS5ocDVG&#10;hY0e1kW4oj/CBVtCbLAv3BYnYuxxKs4BF9J9cLUgEjcr03G7vggvV7fhQXcT7pBVv1Seg/3xgTiU&#10;GIj+QAdsCrbHhnAndAZao8HXAhazFTHyX++LCeMG0TXg1vTRol8sbdN1Fr0XBgSDlK+XuG6k/IdS&#10;AcEQZYAOo+WQD7m72HBRQGqSSlw0fz4W6+oSmBhkPG/7PAEohhPXSTI4eclWnfdrk7XXpIJUi45r&#10;83mkAucRNHm4pA79XnX4NVoMRgIkvSe/7zyy+vw6Tpu4QJuDlSxDUzpXR6yLz+SqAYItb/O0uQxK&#10;aZ9sye9Hn8fqU1WVgmBJwVUsHDypGvf/nEO/+YVa6iJXrIOVCVlSX/S11uLY3i2iL+ZXpAzZon/2&#10;6q7I6fnbT5/h5+/e4GOy6pyW7nOC35und/ERAfDu1bN4ePsybhI0r186ReA8J+YwunP5LAVnXaLl&#10;FVpePIMXd27gy+dP8Q1Z97dPr9PrzuLFkyv48dsn+JUsNLjrENn0X3gIJbeo//4lfv/1c/zxy2ey&#10;aXZ/fEHQJJX5M4H2F847SrD9lRt/uJrhFn54cwVvCZDXT64X/UX3rK9Bb1061q/Iw87VNbh5ehu+&#10;fnkFe/vb0NVQgNqidOQQX9KigpGdGCnqfgvS45AYEQQfZzu8x9Z75nQFMVXEjEmTZQ1BpDzlaL+p&#10;/jLEh4QRrGzg7+oKG2MT0fHXeJEe3G3tEOzpQdAMR21ODuop6jIyUJGSjFKS+UUEy7zEKJSlJ2BF&#10;WT7WrqgVmVkuHNqJy0d3U+zElWN7cOf8UTwge/7i9mncu3QQ18/uRxzJ4IU66jAgCPGPaPF8HXja&#10;24gcfiUZ8WT184T6i/KxJ8Vrh1hfL1K93nAyMoOBxmxYLtYisEbi4NZmHNhcj4sHe3FqRyvWNmWh&#10;qyoNW3tr0N9dD287G8wi1ThhJOeNnACeA2gcwZMLEu5SZbRwLozIkpsZLIKqwgxMGkPqjxuKRrH6&#10;JVs8ZgqmjJ0shlYuN1iMUE8nlGfHY0V5FkG6GOs7q9BWWwSTJbpk+YaI4X4jh46lB5BUDj3ErHAG&#10;BufdFEEP8nCC5xCKofSwTvxgMFRJccZr6eNgUSWc6OFRZGCLYZKyYZGD6WGXOq/zNndUF/1Th5Pi&#10;ov9JdHUihSXrhvVXV6xR74DKjWDzdHShrb0Q8yiUFWeRKh2FDwmWQwYNhqmxEYoK8lFaUoy6mkrU&#10;k22pplK4sa4SK3uoUOrpwBpSlhvXrcQ2suqH9mzGtq2b4WBjjbmTRiBswQzsSyIVme+HQ2me6PY2&#10;QYquPMotddHuYY4eDxP0+5rjGIH1WAzBM8ERV/JDcKcqFXfq8vGgrRKP+1pwj6z6ifxE7Iv1w9Hk&#10;IOyJ8sCOSBf0h9ujN8Acbb4myLA1hMKIwRhMKv59+v9H0P8+jtQ3t5h/OIyrRv4TNEeIayitDwwu&#10;5PjYB3Rt+XrOmDKNIKSNpfqLBdAYSBwyiDEoGYSybQ7pGENQOlcE/bZ5nw6BjYG5aP4CsRTwpPdl&#10;2M1n9akt2/5rKTumTcDVIojze/DnaqjxVBMERQp1bj1/99my95F9Flt4tvRSVyVWp/oLF4j9HBpq&#10;swjqqiID2Vw1ZVKfC5EUGYJdm9bi7JG9ohP7R09u4KfvPyG1952wx5+/eYqXD2/h5f2beP3wtoi3&#10;z0mBEkRfPryJR3cu4/KF47h6/jiunD6Cq2eO49rZEwTMs7h35TJe3LtDcRfP7t4QKdy4U/2DW2dF&#10;YpGPX17HF5+RGv2aLPUvPDvkF6QmPyNQviaFSer3u8f47buH+OWbe/iN6ym5pZzU5q9CnZJV//E+&#10;fv/uLn77+ja++fgSibP9xIIO9FYkYcuKIvRUZ6C2IAa9LQXobCxCdlI48sglt1SVIDcpFsUZychP&#10;iUV6TCjS4yIInIEMzel0kbSplFEDpzZTlpeHhrIq/Fw90VrbJEb7OFtawtvRCbakNKVM1NZGxvB1&#10;ckRGZARqCJg1WZmoy8xAU14u6nKzUEwWvTCZVCHJ2tbyAqxpqcH2Ve04TaUWg/Pcga04vW8LUf4g&#10;Hlw6gvuXDuHexYNiYv3CzETYkzV2cbCDhakJHKyXkyx2Qm5KNP0DBOKMGHTW5tNnhKIyOxaNxdnI&#10;jYuBv70djAi2HlaGKEgORm9jLvp7ynCKpPnJHV1UshRhNV2YkhRSqa62IvGGHKls0XWI1BerTE66&#10;y+PtF89fCBsTQ1HqLuXpfCeMpfMILqN5auAJYnrhKWOnQmmqvEgJ5mFnifSoQNTSA729rw5n96zG&#10;vQv7cGBLn2gMGkpqjUesDCf1yIrz78AU0KQH+M8gwA2ieJ+s5rDBgzGdoKv43vtQoQd35ihOREw2&#10;/p8EyH8NEVmLBraYi/cilcVj3YfzeULdMiB4QICsI/9AaHIyZ16yXWdwKimqEjBH4oN/fUCvGQJ7&#10;Klzy83KQl5uJrExS+XR/y4rzUFlWiJbGGnS0NqKzrQkre8mqr+3Dmt52rOtrx8aN65AQHQnNyaPg&#10;ojqWrLgZzuT6YV+CC/oClotpMtL1VVFto482Z0P0+1viUJQDDkfZ4ESiDJr3qlNxt56guaIcD7vq&#10;cKOlAqeLknAsLRSHyeofjPfGwQRvsuhOWB9khdUBlmgIcIC+wmQM+ec/MJRHhhEkx76DplCa/y+h&#10;yfs5+FyR8Z4KEk6UzfN5M+B0583/E4QSNBlSvC2Bk/fztgQ9VnoMMQlmvOT3kgDHIcFROsafw2Dl&#10;/fwaDp6TR4OeR2mdgclL6fM4pPeQfZe/Wty5JwyDk4dn8rYY3z5LCRq0f44yd1NSxFzRcKQOZysL&#10;RAb4oLE8D/u3ryMFeQJfvHmCPwhi33/xEX768mN8/Jjhd13UWX75mpTjmxdiEjiePfPO9fOidf32&#10;pdO4Swrz5oXTuHHuFB5cu4yH16/i0Y1rdOwsLS/g+b2rpF5v483LuwTNW3jx9Co+enkDv/70liBI&#10;Fv0dNH8mJfrH94/wCzf+fHSGvsN1giZtf38XP1P88sM9/P4TwZMBSuD8nftuvrmMG8fWYW19Jlry&#10;Y5Af54uCpECE+9oRz2zhYsnVj26I8PEjJ+uOCF9fZMXL4JmZEI6akiy8x9mLtNTmIjE6HpHBIagu&#10;LkZ1UQm2rt1Anr5UZCzytHeAq7UN7EzNRGX4bHkFkcHaaflyJAUHoSI9XSjNZgJmGymR3toqglka&#10;8siiMzTZnvfUl2NzTwuObFtH4NyMk7s34eDmVTi7fxtZ9BMEzsNCaV47ewB5JIVVFWfQjdakGzkL&#10;asoKWKClBjc7M6J9IEozo9BND9Kmngqs6yil9y5EOtloH7vlcLNYhrQIX9TkJaKlIp3AmY9VjQXo&#10;qiaVWZ2Disx4hJEiNF00TzQ4TSD7OWEUgYNsNttYhWkKZM1nYzFZFtMl+iL70hzlmaTCJ0Ju2jRM&#10;4LnUCZqsNKeNI4s8XR4GOtrwtDNHXnwQNndVEDB7cPvERro5m3B4ay9aa0oxhlTPSLaKZL3/O2gO&#10;jBHvZoz817Bh+Ocwtt+DRF7M0f8YTOqSZ5Uk+/g+qUnuk8kd2d/1y2R7KaBLimroMJlFl6lMVp1j&#10;3/UQkNlz7pbFvRK49Z/XWW1y49CYMePpOwwl2z4OPj6eqKosQ1FhLlKS40VkZaYgLysNhXlZaCDV&#10;2dpcj+72FejrakMvRRcBtKO1Hr0E0UY6vkxjFkymD0eJjQ5O5fjiamk4tse5o93LDGUWC1FhuQjN&#10;DgZY7WWK3WG2OEoW/VwqjxQKI2gm4wEVfs86SWl2VeN2azku0X09lR2Owyn+BE1P7Itxwx5SmzvC&#10;HNEfZIOV4a4IM9bFxPf/IeqSRw0ZAc4Fyhabeyz8n0CTl9L53Gg0lAqxIe8PwkS6Viw45mkymHRI&#10;gHBjDVvmv9QlA4xBxusMP97PE/+pKCqJbQl4EugkeErQ4239hbp/ApP38Wuk95agOfB9OHhbeo+/&#10;vstfjVOsLBmgHKw+eV4fbnHn8e3cTUl9FsGUx+hz/1Oy8TyFiKnePIKnB5qri3Fg+3oCHVnvy2fw&#10;8ZO7wA9f4btPX5FivCa2v3j9hOB3D198/BSfvnqEp7T/4Y2LBE226GTfb1wW2ZQuHCf1efoUbp0n&#10;dXnzCr3nGZHn8+ldgufzu/j048ekZsm6c0f7V/cJlh+J+k3w2HSy4H8QHH/7mrMSERi/v0fHbwto&#10;fvvVdQLtfYLsI7H/jx/p2KeX8eWTk3h6cTdObu3EiuIUFKeEIyc+BB7W1rA3MoWntT28bR0R4uaB&#10;cG7sDpFV0YX7OSE1xh/vzZgoL4ZK5qZn4dDuPVjb3YXeFS2oLy1DQlgEkiOjyJ7bwsF8uVCaPKZ2&#10;jsJMkd7exshI2PPqzCwBza7yMqxvbkJraRFK05NRkpaA8oxEkfevraIQGzsbsXdDL9n01TjQ34fd&#10;a7twbPtGMTLo9tl9uHVuP66dOYiMhAiMHPIBxo0mhTCKYsQwTBw1DFqzpsPH2ZzUZghBMw/bVtdg&#10;RWUSuupy6PMiEOxqifhAd+TEBVPpEU5WOQ4VFLV5SXRhIpAS5o0gF1uYL9aFhpIiJo0eg8njJ2Di&#10;OIYG59ocS7DmTNpkl6hEXqhFP3ayK3KTOXuRPAFclazZFIwaPlw0TinyWHoVFVgZLkZ6pB/W8MTz&#10;Ozpx9+R6PD63GbeOrMG1I5vQUVOEifQ/8Fh4tsKyes2/VOW/AfPdvlEETI4P6UH/J6nND2jJx6Xp&#10;KkQyYQIlBytNqTO7rE5uJAGSAE3OQfbQMzBlfVe5a5YsSxSPuZdBUzZtyESx5PjgfQLzkGFwd3VB&#10;Z3sr6utqxOig9LQkUpxZIkoKclFIirOqrBgrGuvQ29kmwNnRwsBsRntbM3q62tHV2gQrA13oTxuJ&#10;DHNtnMz1x+3KKOxL9MBK3+Vodl6GRoel6PWxQH+wDfaRPT+b7IHLGd64URCC22UxeNyYiRedZXi1&#10;shb320pxhSz7+eIoHMvwF8DcHe6MnaGO2Bfpip0hDthI8Gzwt4PZLAWMZ1VICpO7FHEdJfdQYMUt&#10;AXBgSGCUYCmFpDKlbR6GKeqoKbgBbghdr4ljJojfzjxNqa5RBk8GGi8HBoNNftp0sRwIQX4dr0vK&#10;kNf5OCtMjoH7eF2CI4cERl5yDPxsCZj8eVKLuwRMBqhkzWUJQWTT8HJ/TzVFZTHGXYyNp4KBO/1r&#10;q5Ibma1EHNBAiLcr2uoqsWfzOpw/dgCfkCX/9bvP8MMXr0l9vsY3b1/iLSnNL0h1sn1/xiqU7Df3&#10;3Xxw/YIA5/VzJ2R1nJfO4Q4FQ/T+dZ4k7iotr+DOtQt4fI9s//OHePvqsRidxCOOXj+5ip++fiw6&#10;q//xHQHxuzvAd/fJqtN3+OE+fiJl+SupzO++uoEvP7mIH0iF/vbVNXz30Wl88/wMfn1zC589PE/P&#10;5zb0dzYQq+KIHX6i+2RKaCi55ARyjVnYSYzavaETtUWJSI/3RZivNUFzggKmkmIyXbIM63t6sWP9&#10;Wqxpb0NSRBhBMxRxIaHwcnAUdtxiqaHI+KJD1oLDVE9PdGqvzspCZVoaeqsqsbOnGynBAURrc7LR&#10;SajMTEJdfgbaKwuxrq0OW/tasWN1O9a312BlUyU2d68gq76NwHkA10/txfmju8VwypFDPiTlNwpi&#10;LqBRtBwxBCpyE2Fvro8of3skhrkiJcIVEd7LEeJuitQId2REeyMjyhep4X6IC3BH7LsI97SHlw3Z&#10;fGN9GJPVnkdWRJXAP3EsD5skaJIdF0MhCSAzSWlyh2BOysBdMpRnTKNz5UTiZHNDAyzT1xV93WYr&#10;KsBEfxGcLfiz/VGXG4+NKwpxeV83bh7qxfV9Hbh/bBXukNrsrsnH9HGj6H8aSsCkB/ZdAwy36kpd&#10;gf4TNEfTwzmUHlhOy/YhWfUPPxxJ1pBgSfEnJDnegVPYczqXlaUsbd5oWR0pKVsZJGVp9biHgKQw&#10;WV1yMEBZffLr+TtNHD8JSjOV4GBnjxy6v3U1DM4iFBbkCYCWFuZT5KG6vBh1VeWor64QUVtZipam&#10;ejQ1NaCqokRYdw8Ha2hNGYPAhco4lO6FewTNYwTG9X7m2BTqgPUh9tgc7oS9ca44luSOS5m+uEBK&#10;80qOH24Uh+NBXTIet+TgRXcp7jTm4FJ5As4WR+B0XggOJ/tge5gDthMs99B77Ayxw6bA5VgT7ohU&#10;C2PMIGiyNR9BqnsYK29W+f8NNKWQ4PjfBUNzYAxjy07qn6sBOFk3Q0em6mRAkwDGwdsS8PgcXmeo&#10;/SdgStuS8uRzeMnQlEKCofR50jkc/HmyLkgyC8/r3EgkgVOCJqvOPy072XW27SwQ5sxicCqRyyMF&#10;raaOOQRRTVUKFUWoK5KImCkn0jpGBfmgpa5C1GVfOXsUb18+xE/fvCVwfkyW+RP8SMvnAph3SIFy&#10;XksC4jUG5WmhPHm64VsXz4i6zrNH9uHAjn6cPsJTD5/HrcsX8PDuTTx7eA/PKZ49uIWPX9zHy8c3&#10;SMUSBD+9T3GHYMndjXi2SM6G9BF++IbA+S3Z858fi36Z37/lTPAX8PWzk/jqKVn5j68TPK/hmxe3&#10;sYY4lBLii4RgLxSlxqIsM1FEbWGqaJc4c3AdrpzcjJvn92Dflk6C5jg5sqncXWc68slmb1+3Bhlx&#10;USjJTKNlDHl9P9HoY7XMCMsNlsJUf7Gw5tz9wtJwKaJ9fFBFD1VLIUGxoQG7entQnBgnoFmZzeM1&#10;EwiamVhRlodVzVXYReTes74b6ztq0VyaK4DK2zyU8srxXTh5YCty0+Ixmiwp980UI4JGjMaY4cMI&#10;XtPgZGWIEC9bhHpZw8t2KWyXzUWoB6nPpAD6h0NQlBKG3PhQJAV7kw13RICLNZzNDLB8kTYs9Odj&#10;iTZZFipVeW50nm+GO+1zP0tWWBM5w/xknqOdlOX0aZgzUx66mur0w5gPN1treDrYwN/NCaE+7rS0&#10;F1lRMuNC6TPDRd1IT0UyruzpxM39Xbi1vx3PT6/Fue2tOLyxEwba6qQKPwBnERpGanMoPWBSYomB&#10;0JTUpyxDDz2QBDGRPHjQKAwaTMGNPAKOwwii78D5d2hyNyP630a9S3snU5isKmXA5CGjHNxqzsH/&#10;Ox9nILAi5S5UnOFKzCo6YQpmKakQPB2QnZWD1pYV6OxoJ0BWksosRXlx0Z9RWVoi9hXm5yG/oAAl&#10;xbTMSYO7iz20Z86As4Y89iS74X55GI7EEigDzHAwyQt74t2xO9YVhwmYpzO4u1EAbuQF4S7Z+PsE&#10;2DtV0bhTk4BHK7Jxtymb7HkMzpeE40ROIL3OGZtDbLGZVOrOcAfsjXYW02tsCuKRQu7Qn8SJmN8n&#10;1c3Xhf4/boSj6/ufYCnF3yH59+CRRP8edN/ovvA6K89hgwYL+82wZLBJ4ORguHEwEBlmEiw5JOBJ&#10;qpJfx+dIoOXg8/h9pH3Sa3jJsJYgKZ3DS96WtZb/+5h1qS5Tgqaw6ZoEUy3+XvQagieP+lJRUCS7&#10;riKs++xZSvQ6ZTFJmjaJBy0VJQLrDOjO10CgnzsqirOwe9s6MfMlj1f/+as3+P27z/HjZ6/x1Wse&#10;onkfr7hr0oPreHrnigDp9XPHce4oQZLAefnUIezbtgErO5qwkfv/rluN/TyH2cmTuHnlMm7duIIH&#10;d67jLVn/L94+F/PAf8H9Rj9+iB+/eYU/fiXbji/x8w/P8e3ntwmkBNPvH+BbTtBxZz++eHyCQHkO&#10;P7+5SXEPnz++ih5ygsUk1KpyEtFamYdG+h/ykyKQHReE3sYiHN7ejdvnduHNk4v49NkVvKcwYSYU&#10;p8yEPNdt0kXJjI9FU2UJ6kvykRoVgUh/f1GfybbcbPESYdF5abrEgFSWBaK8vVGSkoLe6mr0t67A&#10;1o4ObO3uQF1BNiqzUlCdnSLAWF+Qie66Umxb2YbNPc2kOmtQTjRPDPShc9Nw/uBWXD2xG+cO70QJ&#10;PWijhgwWgOGhkzz/jyqpnuXLDBDi44IIf2f4OprAw2opqdloVObEiImZepsK6Z8my5ibhLTwAHjb&#10;msNEVwsWi3XgaLoEjmaGMNZbKKy3opw8FORmQl9vsQAzZ2DnhpDpU6aJBp9ZpDAXzlGDtwP3EnCF&#10;n7M9Qjxd4OtsjZToIOSlcqNUJLLjuVO/FyrTQ7C2Nh2XdrTh3qE+PD+5Bnf2t+LxqU344uEl2Bkt&#10;JjXyD/E/CaVJ8R+hyX0Iaf8gUkUfUkHBXWEYmkMG0T7a/+FgtuBDCaBk2QmcA6EpVCc/1CPGYCSP&#10;yye1KfqF8vvS5zA0ZWPsp4iCgoHJKpP/f4Yln8P7+VrwZHXTpyhgxtSZAp5coKgoq8HZ0QVlJaXo&#10;IXC2NjWioqQENRXlpDYrBTQLsrOQmZ6BqOgYpKUmIC4mDH6+XtBUnInlSpOxmlTgnaJAHAq3wHZ/&#10;YxxOcMP+eLLY0U44nuop5g66luePByVReFIThyf18XhYF0vQjMXN6niKZFyj5cWyCOxJdMVqP1Os&#10;8TfHhmBL9IcSOMne7wwyRr+PMfoCPeC1YCHGvP8BhtG1ZGiO/P8LNP9z8NxLw/gecI+DD2SNRQrT&#10;ZghIShCUQMbT2/KS+0rykrsoMWAleHJIKlICpARb3h64Lr1GUrLifWldin/fJ1OSXH/JS2mdlaeo&#10;5yRoamqQ09IksM7mjvHsqgiMM3mIpjJmkfuaTcAUqeiUFKCuPJO+ozJUZslBTZVExvzZcHO2RC2J&#10;pD1b1+HSyUP45CnXOX6GX79+i68/Idh99EiMY/+UrPubZ/fx4v5NUp7cAMQgvYwHN87j9NG9OLBz&#10;C7auX4Ne+q31trdjdV8v1tP2gQN7cfnCGVwjO3/v5lW8fkrW/cVjvHn1CF989gLff/MRvv3qKX79&#10;nvtuvgB+fAh8dVPY8q+enMEPH13Gr5/dBe3AndN7sLKhBF1VBVjfVou+hnJs7W1Fe1URUsL8iFHx&#10;OL13A754fh3ffXIPX726hfcmkDXnOW4UZ8iThRyP5IhwdDfUkXoiDx8dQYDyg6PFciydvwBGuotI&#10;XS6DtaERbIxM4GpphVhfXxQnJ6OTHpqN7SvQ39GKjVRK9NZXEgzTRXDrNtO7rZK+WHs9tvSuEOAs&#10;z0qAt50JKUJbbOtrwbn923Dh8G6U5aZj9JD3MWH0KDFWfMnChfB2cRDTYPCwxkB3G/g6maOVh9N1&#10;12AVwbKvPh89dXn0uYWoz09GZmQAkkJ8EEhK09ViGcHOCi5WxrAw1McSnrJCfTa83DxEB25WU5Mn&#10;0nUga8V9LhUIJpozlWE0fy5dgxBU5qcRNK0Q6GEHXxcrhPm5kQJ3I4VrCz97Y0ST8i1NDEJdRhh2&#10;dZbhys5eHOmrxNl1tfj02n5c2LeGrpURBv/zX6I+U+onKKlKhqU0Lpy3GaTcWDFoyLsHlRXMuweW&#10;lSSrzD/zY0pB0OQlnyts9tARkKf/wd3DB66uBC3NeRhMr2dwMjR5TvoJ46cKy86t62zhZR37eR4o&#10;nnKZfg9TFShmiplFp02Vl80N9Q6eTg4OqK+txZpVfaLusqmxFlVU2BZTYZmSnAA3D3d4ebohMjwE&#10;URERmK+iClPlGSi3W4xzpBDPpJC6JNDtj3LCvjg3UpuuOJLigfOZ3rie7YfbuUF4SGB8TCrzfmUE&#10;bpSG4lZlNO6RVb9NqvNsfhD2k8XfEGaFHp9lWE2qdSOtbwy1xOZAC2zxs8RaPztkWhthBgFzMPe5&#10;5EKYrDRnm5LgOBCWXGhwcB2wdExc/7+FKNz4NXwe3xsRf60PofvDfXAHif6zQ8GzA8hNk8ccVXVo&#10;qmtCnUCo8S7UCWQcGgxShuM7cDLoJHiyPedGIElpDgQqw5DPHagyuQWdASmBks/ldd7PI4JYYQ6E&#10;phq3lNNSZttlsJyrIQMsK1Get5wTbs9SoKDCT/Xd+bLXKQuAzqFQVVYQqpMdIWdWcrfnzEo52L5h&#10;NTnIPXh297roEP/9py/wHanEHz5/iS8IdN98/Jz2fYQvuc7y2V18/OiWsO7H9u3Anm2bsJle39vZ&#10;SgV0MXIzs1CcX4i6imq0NaxAR1M7OhrbsWnVRhw7eBDnTh7DpbPHcf7UAZw5th2XzmzFs/uHyKJf&#10;xtcvz+C7VxdJaV7ED5/cwFfPruJQfxfWrajC0S1rcXRzHy7s78f14ztJ3DWiuSwT6TH+6GmpxOOb&#10;Zwn2pE6/eoT3RnC93mSe62eamHKWW5CaSTHkJ8QiJSKUAOEDZ2tLGFKJzeDkvppuVjbwtLUnILkh&#10;lStNExPRTP/QmhWNBMxmInYDVjfXoLUinyRvsgAmR0d1EZ1Tg+0r24VNb63Kh6edEZZqz6L3IOWw&#10;phtn9m1HTVEWdLWUYW1iAG9nB0SH+CMlJgTRQR4iQ4uz5VKEetujNjcGdTmRWN2Yj14CZgepzI6K&#10;HFK13AgVicKUKLLsMSSzw5AcHkjAsxOD8M2XEjgX6pCdCMB8nYUECrbn40X/S4Ymq+5ZBA7d2aqw&#10;o+/gYWeGRfR9llApak8AdrQyxfKli2BvtAjBBNPcmEC0FKZgHUn5DQ352NNdjQNd1djbWoxj6+qw&#10;b209gt3tMPx9TgohmxSO6xoldfmfoCnBVDo2cJ3V5d+hyTDluXxYMXI3o/EEv8DQSHSvXIs16zej&#10;p28tAgLDMJVAOJ4KBQYgw5OHjjI0GZ4MUZ7KhGManScFA1RAlKdJfgfQCeMmYsG8eUhMiENjQ61o&#10;+KmoKEJaWiz8/Dzh5u4mWt5joqOQmpSMpTrzYSA3BUUOxrhalSQyGu0JIWUYbIs9MS7YGeeMffHO&#10;OEX2/WqGD+6QPX9YEoaHFRF4WheDO2Tpb1VE4WlzOm5WxuJ8YSgOp/ugx9sIlRYa6PQwwKZIG2yJ&#10;tiVrboP1nuZY6WaMei9rqE8aiw8IXsPo2owZwtNg/HXdB15nXhfbQ+g+8P2hdXFf+LoPCOl86Z5J&#10;92fg9l8xQhRonMeUq0FmyiuJETlaBDIBT4Ylrc8lEM5h0A2ApQRIVqCSZZeAKalHaSkBk0NSlxzS&#10;PsmeMzQZmAPBKeoy30GQ9/FSOi7ZeVkj0bv9tOTkIFzvyfukYOuuRRDVZAuvNBOzOUUgQdjJygK5&#10;qcnY0NeJM4d24d7lMwRHnmHycwHPn794LbosffH8Ab4g+/6cbPvtC6dw48JJMc3Ggd3bsK1/HTpW&#10;NKO2shp5GTmIi4hFfGQCkmJTEewTDi8Xf4QHRSIxJhEZSekoLShAGQE7J50cYXY49u3uECOAPn54&#10;Ancv7MDDy3twdt9qrGspxs6+RpzdvR43j2/HNwTS13dP4t6FvTi9fz36V9JnluZgTXezSLLM4Hxv&#10;HOfOnDJV1MFMGT0GHjY2BM1iZMdGITE0EAEebnB4pzS5LtPOxAy+Ds4IdHVHuJcPssmGVWRkoKmo&#10;EOtamwQ0+zsZnPVYUZ6H+sIMss65YtlVWyKg2U9fYOeaLqxtq0OYlyO0FCbDxWwpWsvysXttN9pq&#10;CpFOtjclJhip0eG0DBVJNnycLOFqbQxvR3PEh7qjMCkAPdXp2NpThV2rGwnKWajJiydAp6GhKI1s&#10;ezKBuwAlGYlIjQoRGZQYmIsJmLo6WpipoEjQoAdpzDiMHSebGI0z1nO/zYkEHs64PnnUCEwbNxLT&#10;x4/AzKnjyY7I0Y+CE7xqwnX5MqSShG/IT8XaplJsaa/ElrZSHNvUisMEys0NOdjcmodtPeWI8nPB&#10;6EFD6IEdjVFDCZoDHr6B8eeDO2Dff3oYZYrzr2BwslqU9b0cD2d3b5TVNaCmcQUaWzuxorMX23ft&#10;R0Z2AcaTymRgMii5zyYrTJll5zrOaSIYnDyJngRMhicDUwRnvprOSpSTUk8jK6cOJ0dbREeFIsCf&#10;7pOPO/zIoQQF+SM+LhpZ9PuwIneyhBRI2EI1nCqKxoPaOByJdcGuIFtsD7PHtkg7HE52JQXqhisZ&#10;3ribH4L7xSF4RNB82ZSIR2TRb5PSfNSQittV8bhUEokDKV6ot5mPbH0FrHDRx0o/E2wMscB63+VY&#10;5bIMPU5L0expA0O6Z0PJLvMkfCN4pM+768yF018xUPkPLLz4HrBy/CvE9eeCikK6P//dfZKCBx1w&#10;DCMgcwpBZUVFAUpNhtu7JUOUocmwk4AprQ8EKCtPXpeAyNDkkOA4EJSyju6yKgAOVo+SRZcag7jl&#10;nLdFliSCnwqpyYGhrMA9R2QQ5eN87kDwSvvmqJKKJVhq036GJydC5u05igoCnnZmJshJjEdXYx22&#10;revD3ctn8c2b5yDJCfz8Jb4k2/4ZgfPNk3v45AkpTrL1Hz9/SBb8Mg7t3Y4eUptVFeUozMtHeko6&#10;khKSEREWBX+fIDg7uMPU2AbLDK1hamQLq+WOsLNxhLeHp5jtNoKe0/amYpwkEF4+vhWnyP1taC8h&#10;aJLIWV2Dw/3NeHx5H759eRU/vr2NHz8lK/7yFgH+JNZ1t6I0NwOddWU4sGUN3psylYDJMXGiSJab&#10;Hh2NyqxMAc1ofx5r6Qo7czNRp8ljullp+ju7ItLHD0mhYciNjRUNQa1lpfQlWrCHLga3iK9srEJv&#10;Q7lQlwxLCZ7cYs4Wnes2N3Y1ITUiELpqitBWmo7EYF/0NVZgTXuVGDNeR/I4LS4Ufi42cLMxJaCb&#10;IoQUW6SvI4ozIum9M9FVk0YQrsC+TW2oK0wkBbwESWHuqM5PREk6z20cjegALwR5OJM1X4IFZMvn&#10;vavkZnUpGkxGj8Vo+iHLGk7GYtxIClIl4+ghm0DHp44fT9dnHCnxcZCfNA5K0yZiibY6QgnCXIG8&#10;ppn+pxUV2NxRRVGOo/0rsG91HQ6ubaQbUo11bYVIi/LHhGHDMerDURhN4JQNo/z3+DsspfhPD6EU&#10;f4GTXk/QHEaq0djYEvGp2SiqqkN1Uxsa23tR39KOtZu2Ys3GLVhmZinOkxqEGJasPDn+DktWl5Li&#10;lJuhJKDJtp0biji/KoNzIl2fcWNHY+ECHfj7eZHS9IKvL/12fD0RTW4lLSWFfjemYm50Z9UZ6CF1&#10;eaU4GCfJjh+KdsaucIJmhC0OJznjfLonbmT54jrFzVw/3CsNwRMC5uOGBNwgu36vJgkvWnNwpSya&#10;7LkXioxmI0l7GlY4L0G3x1L0keLscVqMHnsKR0M0Opsh2HABJgx+nyDI0HpXMDEQCZR87cS1lK43&#10;3wOu9xTAlO4HQ/Gv1nKGJStHXvI5/Pr/1X3ikJ3Drx0k3o8nrlNWVCalSXZcUxsa6gRCziRPwGM1&#10;KdVjMuwYngxKVpx65PoYnrzNwUCVzpUgyqCUYMlLVpl8jIdLcvZ3BqQEQ4Ynw4+3OfgYx0BoSpBk&#10;OPKS1Sfv4/MkcKoQHNW4VV2FlCYJC15yH2ftOaqYR3Zfk6DKeRkslxkiPjyYnu9C7N26TszB/u3n&#10;PG/Rc7x9+gDfvXlJHH2NNwTQLz95gReP75LlPoEjZPE3bVqHXTu3YeeO7VjV14f62npUlFcjKz0X&#10;MVHJiI7JQGws8Su7HGVlDcjKLKIoRHJyBiKCg8k5e6EkKwUdBMBVLeUk8CqxvZee2S0teHXnKL56&#10;dYWU7z2AM73//BY/ff4KN86dRmdDPcoy0lCbn4P3pk2dIlqLFSZPgpeDHdnZFOTFczagKETQB3g7&#10;O8KeoClNLmW+eImw5tH+gWR/01CdnY228nKsamxAf1cbdq3pwRaC5sbOJmzobBCNP00l2ajOTSH1&#10;R5AjgG7oaCB73omtfW2oyc+ApcEiqEybRGpED0Vk7zp4tE9GGIoyIxAT5CamzmV7mxYZKOpB06MI&#10;rs1F6CeFWZMfQ+DlWTBt4Wqpj2XzZ8HfZbmw7x525nCxNIWNyVIY6s6jWICFWppixMM0+p85/+Vo&#10;ClkGeE5oPFrAk3NqTiC1yXWcUydMFq2HPHn/fCotDUihmi+eDxdzQ2TT9+msyMeapnKsbS7FxrYy&#10;bOmswI7eSpL81XQzarChLR+9jZkEci9MHTUKIz8YgVEMzQGAFA/xgO3/VfzXB5H204M+ePAoaGgs&#10;QHxCJtJzS1HR0IbKhna0961D75pN6OhdjZaOHrh4+oocpANhyYCUpmeWgDkwGJ5/QpPWZa3rpErp&#10;GsmT6pwpL48FPNzVwxW+ZMu9PNzhyT0NgnwRGxkJCyNjLCS7ZqOqgBZ/S5zJ88HxFHdSm67YG+mE&#10;3dEO2B9rj7MprrhFsLyW6YUb2T4Cmg8qI/GkIZHseQwuF0bgKqnMk1kB2EQKNV5zCoIUR6HKYj66&#10;3JaizWE+2mzmoctOD71ORmh2NEax63IsmD5ejBD64P2heJ8bzaiAGT9+GqZNU4S8vIpYThg/nQqT&#10;sXj//RH4xz8G4/1/cW5SusbvGo+EO3h33Qcqzb/fl/+0b2DI1Corz8EE8hF0HaeKcf7zdBZAW5MA&#10;+k4VMgQZihI0eVuy6gMbjXgpQZTPkUArvQcDU6rn5LHpDD2OWTMVBBQlEDL4GJC8j7elFnaGIodU&#10;x8n7GLRS304+xq8T70ehxu9J7zWblSsp6jk8GRx9hobIjE/gpf26OpowNdRHsJ8bWe587N25DpdO&#10;H8JHD2/j9+++wC9ff4a3Lx6J7ktffvJMdI5/QcrzwoXTOEcAvXD+NC5fOo+TJ05g7+692LZlO1av&#10;Wo816/rRt3IdOrtWYsPGbdi6dQ+2UPT1bUBFaT2yUvMRGRyDYM9AUr3J6KgpJ3fbjnvn9uKje6fx&#10;6bNL+PaTW/j1O1LAv3yKX7/6GJ88foAjO3agKicbmdFRBM0pE0RyDPvlZgSqNOTGxSIjKkJkYQ/x&#10;oh++gz1sTU2ENefhk8sW6hKcrBEbGIyq3Hz01deT0mqmZR1Bs51UZiu297Vj+8oOrG2tFdBklclW&#10;nes1WX1yJ3cG5u513egl5Rkb5IM58tMxT1VJzAZXk59EQA5GQrAjHXNCQog7Ir2dSf2GoSo7CXV5&#10;iaRuo9BQnITK3FhScd4E8mWk/pSx3EAbjhYGsDJahKXzNaGvpQ5Nsgg8WRpnqFEgVc3j7KdNIoU1&#10;hkfHkGUjRckqk1XnuDHjMWncJMhNlSMQKGDmDDnResizatYU5aEgMQpNxRmi72UHKeH+tgoRWzur&#10;aEmlV302emvS0V2dgZ4aWq9LR1ddKtqrc6FDP5xhnFldZNiR2cKBD9j/bogHjx5m0cF9EDdWsGIa&#10;iUmTFBAcStcjoxBN7avQvqofVfXt6OzdgHX9O9DQ0oGSihp4+QaKFHiSsuQlA1OCphQMS1aYktqU&#10;oCnOm8BJonku+okiibP8DFIjqqoyYHp6wM3FBZ4ujvD1dEFESBCWGxlhPvdtVZ6BUpelOFvkh1Ok&#10;Ko/Fu2FvhD12RdriSKIzrhIob+f542qGJ+4UBOBJdSQeVkfhRUsaXrZm43ppLC7mh+J0TjD6w52Q&#10;qKNA0ByLAkMNdNH7rvYwRI+LHjod9dDjbIxOV3M0eVnCb7Em1KZNhqGhOfyDYpCWWYKK6lY0ta5C&#10;Z88GdFA003ppRQviEnPh5hmCZca2kFOYjUGcB2AQq09ejqBr/e+wHHhfZFD8r/sGhmTzJXhyuj3O&#10;UzpjmpyAJudbkIApQU+C5kB4DqzjlM7n41JI6pLhKdl1qU5TsukMQQmOHBIwOXi/BFQOfp10Poes&#10;4UjWYCRZew3u30mvkQDMIBX2XXzuO3DScR7frqNBAFaZCT16Tj3ITZYVZOHQjs14cvsaPnv5BN9/&#10;/rGAJgdP8HbnxnkcObgL61Z3o7W5Fq0tDVjV04X2lhYxEWBxYTGKi4pQQpGVmYmc3FxUVlahqrIW&#10;tTVNyMutJEufT+4nCwHe0fBzDyUn7Ye0mBhs6uvAiX2bcO7IFty/dhSvH1/Em6c8JPQG7l89h90b&#10;16AwOR6h7k7cej4STraWKMvNRm4iqbjIcLLdISK5cLCnO9ztbWFlbCSGT/IoIFaczsst6XiIgOZq&#10;ThNGX3rtihZs7e3EjlVdRG5Smz0rhKLsqS9DZ02xaDnnaK+SdXJnJcpqc8c6epAJhAvU1aAyYypc&#10;rUzRXMawyUO0ryVZcWuCpiv8HJcjKzoEFelxaCpKQUtxshh3nhEbQMrSEssW8DQDM2G1TI+U8TIs&#10;XUBWhm6MljLZjOnTyFJzKrcJon+mPP04OX+o3MRpmClyYipg4gSeL2g8xowcg8kETcUZClCUm04/&#10;AM78ogF7UyPkxkegOjMOa5sKcWAdWe/eamxrL8GOznKc29GDw+uasbmtGL1VaeipysK6llJsaC3C&#10;xg5Sxd11BHFtgt1QDGUbzfVo79TlXw/Tvz+E/12IcwdCkx7kD94fBktLJxSXNqCopAEr1+5AW/dG&#10;VNW0Y+XqLWjtWIm8/FLk5peQfV8uuhlJKpPrMCW1KSlJjj9V5QB48rp4HamyCWOnYuK4qe+6JHFn&#10;eEX4envDx8sb9lTIuDvawdfDCeGhQbAyN4emvBwMZykg1XI+Thf74RwpylMpnthH0NwZbo0jCY4C&#10;mtezvHEjxxt3CtmeB+N5YyLe9uTjSVMGrpXEkOKMx6nsIKwJtEXcXAVEzpmOSgtdrPQwxRb/5Vgf&#10;ZIJO96XodjHBak8rdHguR5GbOUqTYtHaSpaudS1KajqRXdSI9LwaJGdVICW7EgVlLahbsQY9a3dh&#10;4/Zj2Lb7JPq3H4KPfxSBcxyGDBlHqlM2zfF/d1/+fkza99+HTLFKSaO5T7KyAhXyBEQJihL0JMXJ&#10;IalMDl5naA6E6MBzZbCUta6zPeehyaIOkoKhNxCEDEfe5pDO4X0MU4afACDtk9b5vIH1ohJI1em9&#10;+DhDUwKqGj2LnBBEg/t30rPJs27OpedeNuumGvTp+eCUjh2NNTi8ZxvuXDmLF/dv4DNWmfev4uzx&#10;vTiwqx/bN63C2t42NFaXo4TUX3FOFnLTUpEYFY0ADy/4urvB290ZQX7eCAoIQGhgKCJCY+DrF0KC&#10;IQxe3pFwdQmFo70/HOy84ezoAQ83d6TFR6K7uRIHd67B6cObsWdLN9Z21mJ9dwP6VhB8c5IQ7GqN&#10;98IDfVGWn428lEQxz0+svz9iA/wQ5u0JXycH0d3IyniZgCb349SnG2S1dBnCvHxQnEYqqroGqxsb&#10;sbq5SdjzLT2sNlcIJcn1llxHyXWZtflpoiWd13kf12tuX92CQ9tXoamigBSiHhQnTxJWva4gFTU5&#10;0aQkY8mG5yI7zpeAGUDATKDPKyIVlyugWZgcjkB3W+hqKEF+wnCozphI8J0l4BTs5UYgnQcjsuT6&#10;c7Uwa/p0KE6bDvmpnDd0qrDf8rTUnEU3mayRsoISFMmG81jiaWzLx9JyEp0zdSL0uP6SHv5KAubG&#10;lhL0r8jDiU0NOE2xp6sYqyqTcHx9A85u78TdY/3Y1VWBDU1F2NRaRXa9DDtXVePa8R1wMDfGB//4&#10;gKwhdykaWGf2/y74YRsIzX+RepWXU0N+fgVq6zqxom0teldtQ31jL2rru9CygkBR34bcnCKEh8WQ&#10;YmQr+pc1H6gmeSkpSgX5WfS+ymIfBytMAVmytRPHTSO1SYqUFOckei/uED996gy4OLnA39cf9jY2&#10;cLWzgb+XC8JCAuDq6AAtevAMVZURukQVh7M9cCE/AFdyg3A80R3HktxwkYB5mWz51Qx33CL7frvA&#10;Fw/LQ/FxWzo+683Hs5YMPKxPx52qRNFNaUukK1a4WyBIaSKy9edglac5dgZbY2uEBXr9jNHtZoo1&#10;pDJXei1Ho58NcoP9EREUCxvnENi6RcDRKxqufvHwDEoW4eIbBxefOLHf2TsWgZFZyC9rxcp1uxCT&#10;kINxE2dixKipQnEOfge5gfdQAuHf79Xfg1P0SetSAxGfKxr0/jWI7u0gjOUZWafPEKBj8MnqLP9K&#10;BCIBkQHJ21JI+xiaEjh5yaqTg9UiCwGp3lK2LYMjQ1MCJu8X8CNgMvB4W4kKPYYnn8fnS6/l4zI1&#10;yvv5PWSjjxjUPL5eVYnrOxUFQDlP7Ryu66TQnM0t9zLFyiOTuBsgd5Y3WEDPr487WusqcXj3FpHc&#10;+BPuivT4Np7evYKHN9+NIuJhl2dP4dTBfdi7uZ9U6i5sW0uuqqsH/atXYeu6NdiyfgPW9BBjSGkW&#10;l5YiPiUVnr4hCAiOQ1BIAoJomZiUhdi4ZAT7+yDQ00nMD5SdEoEW4szWdS04sK0PJ/dvxLkDG0kI&#10;VuA9Tg5cmpGIpBA/RHi6IsTNhWjqAj8HB7hYWMDKcCnM9PSwhEsxktf6mpoEtqUIdvdAXmIiWkpK&#10;yarWYF1rM0GzlaDZRssWMVSyv7tF5NFkdcndj2ryUtBcmk3bpFBbKklptuL47nWkPOsRQZBTmzoJ&#10;Zrpa6CBbe3RnOz5/QRfm/CZU54ejsSQJ1bkJtJ6E2sIklGSGIy7IFTaGupg3Sw7GC7VFv8p5Kgrw&#10;tl+O5Eh6QHgIpb8XTA0WQ5NuqAKngSNY8pjh8aNHQ1VRjmwDV1TTDVdWgBY90LNI7WqQjTRfrIcg&#10;dxdSup6wNzFAfKAHSlNC0FOeiJMbq3F1ZxMubm3AyfVV2NdViONrq3F+WyvuHV2PvT3l2NpGcG0v&#10;w9aucuzoqyZwNsHbwRJD/vkvjBw6jlTmmD8fuP8Ez4FdXP5TDKf/gRsluEM7N16Eki2vrG5BSXkT&#10;ahu7saJjHWqaelBZ14aCkmrkF5cjLT0LZmbLMXGibNjoZFLa0zh58wxlAUcOBucMgqa8nApBk2y3&#10;2Ccv7DqDdjypcI6BneQnC5BOwaQJU2Gx3Josuj8cbe3h5uRIAPVCkL83Ar3dsVSH1D89NB7zVbE5&#10;1hkns3xwJc8Xl7K8cJZhWRBIStMbN3N9yJoHEjh9cb8sBC+bk/G2OxefrywRjUA3SuNwqywBp9OD&#10;cL0iHVmL1OExaTgarPSxwdsU/QEmWOlNNt3LBKt8CJwE0HZvMxS72SMrIBwZqaVIz61DTlEzckvp&#10;+lR0oaiyByVVK1FZvxbltWtQVNGLzLxmRMYXISg8EyFRmZinZw65mVqYMEEeo0dNJks9nsAnqx7h&#10;eyLdR26U4xD1zAxHuleDBxNkBw2hfe9gSfdNasQb2G2MrT/37Rz0gayP50S61nPUNLBgni4WUmip&#10;ExAZihRzKbRZzLxbciu81PouQVMKVqqSRWeocR5NHmcuBQOOl3yMz2f4sSrljO+y82cT9Hief7bb&#10;DFlWktw4JMsOL70vb8vAy/WoMqDKoDmTXj+TzpUBWFKuEqxZrfI8SjoEUJ41QUtNhWy7DqlGF1SX&#10;FGPXln7cu3ZRjCa6d/UMnt29io8e3hK5O3n59M5VvHx4Fx89eYT7N67i3o0ruHXlAm5fu4Trl89h&#10;57aNWLe2F80t9cjNy0YaCb7ExFSkJGcKMVFUUEa/i1ykp+YgMS6JFKofkuPCsaa7CdfPHMSbB5fx&#10;2b1T+OjaQbzXU12MquxkJASQrLWzhK+9DTysLOHJGT9MTLB88WKY6OrSD14Hi9TVBTQtlixBoKsr&#10;0iIjUZSUhLaKclKa9djQTpZ7TRdZ9E5sW8Wqc4Xor8kt5twAxCN/GoszyK4XErFrsWd9Gw5u7sG+&#10;DX3IjgkXQ+2sluiIzEQbugtx7nA3GsujkB7tQmrTD2lRfoj0d0GEnxOCPOn7menDTF8bjmbL4Ofs&#10;IOovjcmWc9/MNW01VFKUwNvZnqCpDzVSkRNGcb7M0eA5fsyMlonMSYvna4q5obnTu9GiebBYqgcH&#10;MyMEuTmiMisVzcX5cDU3hLOxLvKiPLClJRtXdzTj2o5GHF9XiVMbavHoxHpc39uDTQ2Z6CmJR0dR&#10;LDY252NzR4lQmrtW1omkx4EuNhjx/gcY8eFIjOJcmP8foDmEHqjhQ0bg/X8Ogv4iA9TUNKO4tA5V&#10;dR2ob+5FQ+tqlNN6XnENktJykZGVh/iERNQ31GLlyh4E+wViyaLFZKmVSWHPwizl2VCZpU7LOZg1&#10;aw6UldShOFONFKYiqUvuCM8d4gma4yeKLEjc55BHE8n2czcl2ZDMZYam8PH2J2XpDD+y6gEBvgjw&#10;80IYFV42RgZYSCrHZvZM9AQ54FCaN44lO+FCthfO5/jhQq4/LmYQPDM9ca/An8BJ9rwkCC+bEvBJ&#10;RxaBswAv2/LwrCkLj2tTcKc8HrerMpCorQbTD/9vpOkooclsLtZ6LMVaXwKmnxnWh1hijb8RWt0N&#10;0BrqiaLgUGSnlSI1owqJaRVIy61HaU0fCiu6kZm/gq5XJwpLelFevRrN7dvQu+YAulftQVlNN5aa&#10;ukBNawnUNfWhojIP06erYuzYaXQ/RuHDD2TQk9V5SjFSNCQJMBIMBw0aTPCUAZLvIQ82kMA5MPg9&#10;JCXK9d6cfYsLJVW6P6KVnaAmhdRlSQCTYToAmgw6hh5DTYIm59yUQCoDI8OP7j8BUYIfv55j9izV&#10;P/dL5/I2Vx+wguTgY3wuq1sGMXeOlzIoMTxZgTIYWd3KACqz6gxOCZp8DqtNnoWTJ7LjBCE8P9Nc&#10;hp5pLAAA//RJREFUBjgteXCLr4cnKopysXfLaoo1OLpnMynMHQTPK/j+s5dihNFLAupnHz0RjUYf&#10;Pb2Lh3eu4O7NC7hz8zzOnjqAI3T+lk2rxfQs3R0rUF1eJjrLpyenITk+GZFh8UiKz0BOdj5iY2JE&#10;QyazoaE0FxcO7cDrWyfxy8e38F47WWNu3AhxtYf9ssVwMjWC63JziuUCmpYGBjDX14fhvHnQ09AQ&#10;0DSmf8LTzo5sfAAK4hPQXlmBNS0N2NTZTOBsxDa25gRNhiGPDuK6zKYSTg/HLemZZNGzsWZFJZ3D&#10;WY/acWT7WjElxhINFVjq6yAl3B3pUS5IiXJEsIcJfB2N4WxO32OxLgx5Jkm9+TBeRMqSwtnKBC7W&#10;5gTQZVisrYGl8zTgbmuC3OQIZMZHkSU2w1y6QZO5kWfocIwdNgxeLs7opYtmY2oAT1J/AR6OCHCn&#10;oGsQT4q7IC0B4WQrPSyWIdjJCv62xkgLdsbqmgwcXlWO85u483oONjako41UcH9zDrpKEtCYHY4V&#10;BbEoS/RHe0ky1jUVCKW5rbsa23rrkRzmhzGDB2MUPWScW/P/EzTpgeIRJwysVCodOztWkR3vQG1D&#10;B9q616O1cwMqajpIZdYhPasQlVW1iI+Pwa1bV/Hzz9/gx+++xu3rV9He2gI/H1/o6S7GbDVNKCmq&#10;CVhysE3nOsyBY9THjuUUcrKMSBI0ObiOlKcMmaezCIH+QaQy6fpRwRrg74vgQF9EkUV3t16Oxepq&#10;MFGahgpHI+xJ8cH+eAecyvDA+bxAgmaA6HJ0Lt4ed7I88LDQHw+KA/BpWyq+7C3A533FeNNVgjcd&#10;+fiyJw+f9ZXiHF1n58ljsPif7yFSZToql8xGp80C9LktxUofE2wIWk72fDE2RdujLdILaV6eKM6v&#10;Q3F5J8Jj8xGXVi6UZlbRCiSk16CCVGbPmkNo69lNBc8W7D50FbsOXEbnqp0E2FrMnmsIldm60NBc&#10;DHUNfcyZs4CUuQrdBzmhvrmPLA8WYPUp8gTQUnSS5+CuS/Qb/PD9ofiA7p3YT/eSl7wtgMnb7+6v&#10;1Dov7jVZeF5OIOWpRvDSIef3p+J8B00GqNQ5XgYxtuMyEEpqk5cDocrA5OMMVx5azCDkY5LVl4FW&#10;dp4ETpnlZuhx30626LK+oLLjf9n2P8ezEwwlSy8Bk0HJSyn4GM+WyY6Q559nYPK6NDkdLw31FyDQ&#10;yxENleRc68uxYWU7ju3fhpekNr9+8xyfPLmFN09u4O3TW/js5X1Snbdw4/IpHD+8CxfOH8Ot6+dp&#10;+wxOHd1PcQBHD+zBlg1rUU/8yk1PQ2RwGBKj4wiiyagqL0FDbSWaasvQUlOKrsZK7FjTirP7NuG9&#10;DoImTx3B0LQllbVcbyEcTYzhYW0JO2Nj2CxbBlsjI2HRGZysOA20tUUuzTBPT+THxRPwCrB2BQFw&#10;/Sps7W0jEPbhQP8qsuidYnQQt6BLI4KaS7NEdNcVobM2R8zds3dDJ71HJozmqcPWcAFSwz0R5WtN&#10;atYEDqYLsXAOlU4zpmHmhMmQnzAJs+XkoKk8E0b0XZ2slmM5qUR3Usk2RothYbAQoZ4OiA/2IPVp&#10;R6p4MTQUFDB99FjIjR+HmZMnijqTmFB6kAM8xNzkEX6uIlIiAxHLQzW9XcTwyxAnC8T7OCAtxAVF&#10;MZ7Y11uBs5sbcXpdBXa2ZKA+MwRhjgYoifdFSqA9UoMc0VSQiIb8eLSWpGB9cxF29FTj7O7VONzf&#10;jarcFEwbNxajyLb9n0CTHy5JjfDoH+6YrrfIEFFRSUjLKEBOfgXKKptQ19SN2voeUadZUtaA8spa&#10;JCcnoampBm/ePMMnHz/CF58+x1efv6bla7x+9QKnT55C/8atqCivJXsdBO25CwQIGZY8tFKWCWmc&#10;6KLFalNKJcf7OXibO9YrzlSFm6uHgKark5NoTQ8K8EFMeBACqeQ20JwD6zkzUWpvgC3RTjiQ4IDj&#10;KS44m+WNswTMywTQW1nuuJXugkeFfnheHYbXTfH4qCUVn/YU4W1PKb7qLcQf/RV41ZaFXn8bGA/9&#10;F/Te/wd8ZkxExRJNdFksRC/n5/Qwwyo3Q2wLXo49SR6o9rFFircnQT0W7j4J8AlORUhsHrxC0hAQ&#10;mUPQrEJcShWyC8myl3Ujr6Qd/TtPY/u+C2jp2or61vUIjMjA3PkmUJ2jj9nqBE0NPWjOXQwtzUUE&#10;0HlQUppDEFUmCz8DIzlzFAWPROJkyDw0lmdX5fpfvlaSJedGQb6/fE8ZlBIwpXUJmLzNtp1T3HE3&#10;JZ7sUFtLm0KH4DmXlCfD8N/tuaQwpZCODdwnAZRVJANRgqCkUKXjvOT9DEsJmJKSlQFTBkJWk5Ll&#10;FnWVtPx31SkDqxQMUqk+9c9ttvmkMnk/Q1dLKFcCq5oSluhqw9XBCinxkWisLkVvezO2bVpL7rQJ&#10;9y4cwrVTe0mBXsKbF/dw9eIJ7Ny+AT3drdi2eR3OHD+IsycO4vypI7h46igunzmGo/t2YuOqLnQ1&#10;N4rY0NctRiExVI/s34ndZO33bt+I3ZtXYxOB+r21zdUi32W0jyusFi/EYo3ZBK6lZM+t4GROCo7U&#10;poOpqVhaGxrCdNEiES6Wlgh2c0NmRCTKiNK99TXYubobu9d0Y0tvK/Zt7BOxvl0GTW4AKk2PRUVW&#10;HOoL07C6pUIkEt7QWUk2vR29DWUEzTkIcFxOyjSb7LgPWeTlMF8yHyrc8k0P6zR6iKfTD05+4hRo&#10;0IU1WDhfgJOnkzBZPA8hVAoVpkahNj8ZhUlhiPZ1hbetBeyNlsKd4Gq8cB6cLUwQ6G4PI10NOJov&#10;IUA6IiM6CNnxZNviQknl+sHBRB9WBjrwtlyC3BgfdJSmYG9vJS7u7MC9I2twZlMtiiPtEWS3BLFe&#10;1ohwNUeE+3JkhLljRXEq2sozUJcbh02tZVjbmE9LrvfNRW5iOFTkpmMkPSA8HTHD8j8B8z9Bk4HJ&#10;Ieb6oQdo3NgpMDAwg52tK3z9whFE1iIoNA7RcenIJnjmFdYgO6cMJaU1KCwsESNzHt2/jlfPb+Oj&#10;l7fx9OFVsi3n8PTRTXz86ik+evEM3379DcX3uHfnIfbs2Y/kpFSCwCyMHDlGKExOvswTyDEsJWAK&#10;9fkuxRyvM2Ad7JwQQOqVlaaXl7uAZnRoILzsrbFMWxOeulroCrQl22yC3eHmOBBjicMJ9jiZ5IRz&#10;SQ64meWGW5nuuJfnjZe1kXhZH43HNTF43pSGlyty8KY9A29XJOJhTSzuteSiyHoZDAb9Cy6TxiBX&#10;Vx3t5npYbW+CHttl2ORlgUMxrlgbaINiKggzA4IR4BcPF69YBEVmIzguD/5ROYjPqkFZ3SoUlHch&#10;LrUSyVm1yCxoRmpuA/LL2lHVtAYl1T0orelBWEwOjMzdMUdzKcFTD3N1DDF7DkFTYxGBdAFZ97lQ&#10;UFAT/UCHExzHjZ+KqdMUMHb8ZJFMhdP0zZg+U9xLBiXfXwmgDMf/Kbhzvph19P1BopvS1MnTMFuV&#10;wEbQVOeO8QRNqQ6Sg6HHoPs7JAful2DI8JOCISgBkY8NfA9+Xz7OxxievJTsOgNPguDAtHNs16V+&#10;nRwMSD5HAieDlPdL+/g9pHM5ZPadCgl1VQKqMoUS9BfowNHGEhHBAUiIiURlXjp2r+/CkZ0bcO7o&#10;Xty/cRGXzp3EmlU95MYSEUfncPrCbZvW4fSxg7hw8jCuXzgp5jM6f3wf2f1dIi/oqYN7cPLAbty+&#10;eg63rpzFOT7v0hlSqeewneD83voVtaTyskQqNWuC5tK5GrBZaiAsOg+p9La3h6etrVhniHJ9Jlt2&#10;O4IoQzMvLg5V2VnoqqEv09eB/RtXYVNX87u8mR2ikYf7a3JfzcrsRIJmPEEtBZ01BQTaIjpeJXJr&#10;csf3xRqKYvgjT33RXZ+DyABHWBsvJnutCEX6cWhQKT6blAzPnqejPhsLNOYQNBfAydIIQZ62KE6P&#10;IlgGo6kwGd1VOShKDEVRUjjSCIS5cWHIiAxCPX1OVlwQWcWlBNRliPK2R1FyONqr8gjsWagtTEGk&#10;rwM8bQzhb78M9Xlx2LOyFkc3NODkpkZc2d2FzU2ZqE3zR360DzJC3ZBLy5woH9RmxyIv1g/58QGo&#10;zIhEES3zorzpuDfi/R0Q4eMMVbkZYqZNnmL2fweaEix5nR8ytnH80Hl4BSCYQOnuFSxAWdfYifyi&#10;aoRGJMLHPwJBITFISspAbW0T2eNArOrrxDdfvsaTB1cImJdx7/Z5Wr+KZwTNTz56gs/evMLHL5/h&#10;4YN7uHjhPG7fvo0LFy7A2dlZZEtidTmeVD7DUbLkUhJjCZgcvK2vtwSRoeHw9vCAh4ergKaDpRm5&#10;lQUwo4IuxFgfq8PdsD7IAluCTLA50BjrfJeJbkeHYuxxOsERl1Ld8KAkGE+rI/CiIRaPq6NxryIK&#10;T+pT8LQ2AbcL/PGqKQE/bqnFxeo0+CpPhdXoIYjWUEa9qT567MzQ7WSJjX6OWOdnjSq6lxlODoj1&#10;i4CnVwy8A1IQFJ0Dv6gshCQUIjmvAekFTUjJqUdobIGAZVxaJZIIpnnl7cgoaER92yYkZlbD0z8J&#10;PoEpsLD1h/YCc2jNM8IcrSXQmLsEmlqLoampS+DUgpycCiZMnAEl5TmQV5iFKVPlMZxUJ4OSq1UU&#10;5JXF+l+NQLL4T7D8K/7q48nglODJw1rnqKkLaIq5zoXyY/Umg+NAiErr0vZAaEoKUnqN9D5cjykB&#10;krd5XVKlfD4fl71ONtqI489W8XcWnUEpLRmgvJ/PH6g+eTkQprwuAZUTh0ivl/bxkmfitLW0gL+7&#10;CyJ8PZESHY6yvByR57WitBgZaamIiAiHnR091+5eyMvKQVtzk4Ang/PetfO4Qzb+0qkDuHnpJK6e&#10;OYrTBNCLpEhvXeY528/j2ruZNdnev7eyvlxMr5tHUtfV3BgW+ouEPfe1txONPUEExgAXF7K8nvBx&#10;cICjmZmw67Zk3d2trJAUFITc2BisKCsiK871me2iTpMztPM851zPydDk7kbVuckCmCJvXUXuO5te&#10;KqbBqMlLhZbCRJGb8v6lA+htykEc2WIfV2vo62hiNt0U7dmaIqv6PLrYarNkrd2WZMkjA9zQVJZB&#10;ajUfWzqrsLuvHl3laaKP5LaeKmzqqMSKknTUF6TSZyegqTQdsQTkMDcLZEUQ7HITSB1moZnOqc1P&#10;QllWDOJDXOn/NkVZWij6ajNwfGMT7h/bgNNbWrGrqxRrCeq95dm0LERPVTa2dFShtTgFCf72SAsl&#10;qx/kTCrUBjmRXsiP8UViAFlVBwvROj9qyDBZXsf/oduRBExOwCFL8CGzcAwqLU0dODh7w8LGHTYO&#10;nnBxD0RKegHKq1vQtKIX3n5hMDGxQFRkNEqLS5EQH4MXT+8TLG/g6f2reEjAfErAfP3iLp4/vkEW&#10;/QVZ9Ve4f+cqzvDEV1fO49ChA9i+fQeio6MxZswYTJw0GRNJ4UvAZFCywmRISsHbPJ86z2zq5eYO&#10;d/rdODrYwczEEHo6GlTY6sPVzBj+hvpoCXDG5jgvrAkiZ+FmgFp7PYrFaHFeil0RdjibQha9KJgU&#10;ZjSeN8YTNKNwpzQEz+oS8Lw+Hc9qE/GqLhLfrczCl+vK0EVgdJ48GrZjhyNlgQZaSFXWOJij2EIf&#10;2cbaCF44B6FOrvALTIJvcDrZ8DJkFDUhOr0cfgTPWIJhHNnzkJh8RCQWITKpGH7hmYhJpeuXUYXk&#10;7Dqk5TXC0TMGti4RcCal6hOUCkf3SOjoLifLbgydBSYEzsVQm7MAszVIcc7WhtxMNUyYPAPD2aaT&#10;6mSrztMq873l68X39M+GIYLi/wqaf/1GZOsD7Tw3GMlPk3VTkrVk/wVPXv97o44ETGnJkJS9VqYo&#10;+VzpfN4vbTMcJSvP8JSO8bqkNBloki0fCEteMuQk5SmpTwFShiipyTmzCcQqnG5O6c+lkqICVLi1&#10;nkHO35O/s4Ys6QnX8fI+nnJkmd5SmBqaYLkxFdIU1pbW8PTwocLbC9bWzmJ8uo21I2Kj41FVVo5V&#10;XR04QaryxqXTuH2NoXgCl08dxNXTh3Dz/DFcP3cEty+fxAUC6vkT+0iZHsd7mzq4j2U1KrOSSHW5&#10;wc3CDE6mxgjzcEe0vx+i/Hxp6U/qy1eAkxUnK02e6sLbzg4hBFYef15fkEPgZPVYIRp/OIsRK01u&#10;SefWc1aSbM9ZzfHEaJxUg206T4PRUVWMzOhgqE4ZhVUtpbh6Yhtaq1KQHOUFN3sz6MyhEohKLp63&#10;hEORwDNr5nRoqSiSzdZBTIC7GHe+ubsCR/tbcWX/WuzqrsK+tbU4vr0DKwlwlRkRaClJRXtFJuoK&#10;EpAa7o6ylDDU58ajKCFYtG731ObTdwxHbkIA8pOoMEgMQkV2BHpqMrCnrxrH+1twelsnKc8anNza&#10;he30mk3NpVjfWIRjm7txevtK5JKyLE8NQ1VGFNJD3FFKyrc6Mwp1efEI9bAjpcxKk+cLknVw/2+h&#10;yQ8IHeO6Lw5+qFjJubt5Y/FiQ2jp6GOhvims7BiaQbCwdoW1Hd0zUp2sOK2t7eFAhZyrizO29K/D&#10;91+9JVBex+O7l/Hw1nk8f3idlOV9fPnpM1rew41rJ3H29AE8eXQDZ84eRnvHCmzatAFlZaWYPJlA&#10;SSpzwruEzQxMSV0yxPn7SQDlfdwlydhwGSzJmSxevAjztDVEVik7gqe3rSU8DRYhlCx6g7cdOoMc&#10;yV4vRvg8VfjNmQkflRnIM9TCxoDlOBDnjKsEzjtlYbia54czqa64XxGJRzXJBNF4fFQbga86EvDD&#10;+iI8aM1DjbMFIhdoI5XcSYmrDQpdbOGnpQQXlanwMdRDaGAYXAITERSVh/jUcoJgA2LSyklpFiEi&#10;uRQBUbkIjs5DKu2Pz6hEVHIJQTQP4fFFBM4aBEaS+0ksRXwaqc2AVFg5hiAynlRqZiXm61lCTYPV&#10;pgGUVHWgrKIDJbLpSqQ4ZyqrY4aCCiZyo9qkGVQITRSuQbSS031lUIr6TFoOBOR/ioG/DwmY0m/o&#10;g/cHYzApz7HkDJTkFATMeFbKOSoyqCkrSC3fMtvNISlOCZ6SuuRjEmQlKPJSOsbglKDJ27KlTC2y&#10;OpQAKalG3mbVyZCUlqwSBSxpXahRBihBU5McJINTheDL0NQgV8nbyqxg+bNUOMim03fmBjAGJwd3&#10;zVJX5Uaw+ZivrQvd+frQW7gExkbm9Cy4wMLCGSbGDjA3c4CdrTNCgsJQWVaGdSv7cGT/Hhw/vEco&#10;ytukKG+eP44HZNsvnzxAEN1P0NxH+0/g0sn9eG/36jZsaq9Fa2kO2Vh/+DtYwdvGHNF+nkgKCUBa&#10;ZBhSwkJpGYHE0BAEurnAxtgI1kbL4GpliQBXZ6RFhaMqNxM99ZXoa6oiZVmHPet7cHjrWrLqTdjS&#10;24K+xjKUZ8SiNDUCxclhqMiMFMMhW4qzUZefLqCpNXOymE+nqSwTYd42sDXTg+5cKkUU5aCmII+Z&#10;U6ZBfuJkTB03BvKTJ2COnDzsCd6x/h5ksUPEHMb7yUYf2tiMk9u6sZqU53qC8BqCWm9tLtn2RDQS&#10;MLmhZkVJCjpInZYlh4pY3VCEUlpWkK0upvcqS6PvmBGGrGgPpIa6UMHA2YzisXdtM45u5WGiVdi/&#10;jpR1VxW9Txqq0iPQXpqBBF9HJPo6oyCW3jclFtX0P9dkRWNFaaqYisN40TwM/3CwbGZKgqYsk85/&#10;ten8QPBDJEYODR+NQaQsdBctgZOLOwxNzLHckoDo6g9HJ2+4ugXAndSmvb0nbG3dERQUg+SkLNgR&#10;OCPDgvD86R18+dlTPL5/GXdu8HzUl/Dm1UN8/80nePXsLs7QD4PjKpWoFy8ex5o1nQTNJmzesh5t&#10;7S2YQz/+sWNlNlyWi1OWV1MCJlcX/Kk0302loU5WcbEuAVNLCwvmasJQfyEsjJfC3tIU7qZL4UPQ&#10;DNTTQYLZMvjP14b5jOkwnDQRSyZPgrncFATqKCPbZB7anZfhcKw7zqR4YU+oBY4mOuN6cSCBlFRo&#10;VRi+6ckEtlXj6w3VuN5ajrXZGdjVWIeymGhEWdvAR0cdLnNnIz44HNEJ6QgOi0JObh1S0+sJnFWI&#10;SSxHBEHRLywTXqHp8I3MRApZ89hUgmYSqdGCFUjPbyF4FhI8S9Cz7hCyClpQWtWL3OJWhBFkC8vb&#10;sNzWFyoaBpijvRTyyjqQU9SGgpI2AXQ+FFXmQZH2yStqYLrcbEycqoSp05WhqKSOESPGEfhk93sY&#10;3WPRp5OB+H8a9D6yPJ7DRIOT0kwC3Kw5FLNFHtRZCgS7mWTBFVXEUk2JoEb71VUIPBTcbUiCoxSS&#10;FWdQytTkX6DkfVJwv02pPnOg7ZaC4ch1nAzKgfabITp/Lo98YmDL7LkWgZLP+zt8OfgzpI75kkrl&#10;83nSuLmz1aFJBYWsIJA1fOnMnQt9fWKJ7mLo6Rlh2bLlMFpmDhNaujp5ICEmCSV5JagrLUc32fbd&#10;mzbi/NFDuHL6KC4c3499W9eJrk5XTh8m5XkM7x3Y2EUWthHdBKuilCjE+rkj0ssZCSG+SIsIRnFq&#10;EgqTE8XQyoTQYARxqjhSEAxO7s4TTNtxwYEozkxBZy39aDnJMNlzhibPPMnjzHm4JHdmbyxOp/cK&#10;IyiFU4SSuiWIZsQhJy4MVksWQkNhmsiO7mRhBB01BchNJls4ZjimTZxAoJyAyTwufMw4TJswnmKc&#10;6Dfqa2+N5FAvNBYmkMItxqrGLOxdU489qxuwrrmEtguxfkUZFQwV2EzWvbkoScCzoyID7WXp6KrI&#10;EvWRUR5WSPBzEPWRpaRAq7OjUZQUgHh/W/jYLKWCZCkiPa3RQvA7sKkV69uK0V3LyUoykBPjhwh6&#10;vbeVIbysliHE2Qo50SEEWf6MbPRUZ6M+j6czjkWAmz3GDBuOkQzL/wGarED4OKvND+lhUKAfuKmZ&#10;JRYvNYLJcivY2tF9IEh6egTBxycMfn4R8PePhJOTD8HTi+xHCrzcfbBj62b88O2noi7z/u1zeHjv&#10;MsHzmoDlgzuXcfr4PpwjK3Llwgkc2r+N1GWvgOb6DSuxanU3eno7sNTQAKNGjf0TmjzsUlKZDEzZ&#10;/EPj30GTJ20bi8lUuLESYAWzaJ4Oli3WhdESPdhZkpNZTtfJhNbJRpupKWPx9KlYNG0KFk2fhgUU&#10;i6ZPIXiOhfnU0fBUGIf0hUrYEmqP3VFO2BZqjWtFBM3SIDwl6/5lRxpBswpfrS3Fve5ybMxLxdbW&#10;Lqxs6YOjoSE8dWchzdmICtVkJMZmo7qwHmdO3UNGdhMCQ7MRFlMEfwYmWW2PkBQR0WTdMwtbCJwV&#10;om6T6zl5nVUm13PGp1SgqLwLazcdQVxyGUKjckTjkJm1N7TJqs9S14eCygLMUl1EoCR4KmtjJgFU&#10;QVELs9QWYOYsbaiqL4DOfAO6XlP+hKYYSjkQgP+Hwb8ftvzctYnXuY+nIsFTTVVDQJJhKYFTWZ6s&#10;NoGU1/kYg5BbwSVgMhwHtqpLKlOCp7QuQVSy5ww0BiAvOXifBEQGnbTNIUFTsvN8Dq/PJ8DyMel8&#10;KXibgzvIc4hhoRQ8rp27KYk+ngRahvRcAqfGHFXMn6dN4FxCsRS6CxfDzNQSttYOsFpuCwsTKzjb&#10;OcPbyZX45oHM+Hg0lpdiZVuzSAvX11qPnpZqdDXVYGNfO9471N+D3WvoQF0JWewMZMeEICXUj1RR&#10;CLLjIslKp6IgMV6MSU+LjkSEr7eAJc8P5GRhDj9nJySFk6rKTkNjSS56GyuxprWWYNkgcmfycMn1&#10;7XVY11aNsvQY5MYziCMIyN6kUH2Rn0qKwN8TM8aNFlPq6pCVmEZgnDKKp9YdJQAj8ltSTKYHdfpE&#10;nseHSlC56aIjeoy/O4rTwknlZmNLTznWrcjD9p4KrGnIw9auagHK1QKcpTi4kVV1hVCMrDib8hOw&#10;paNaKMxId0uEuy5HXpyfSGbMsGVwRnhYwGaJJoHTECEuy5Ed7YfOqmyUpPKIJFJ1bjbwsjOFg6k+&#10;LBbPg5XhAnjbmSHGzxXJId4oSgwhCAfTMoDUtB+SIgIwY+J4DB3EXUf+e2gyLDn4IWCluUjPAIbL&#10;zGBqbg0HZw84u/jCwGA5zMzsER2dCjdSm6w0w8ISEBgYg+jIJIQEhuPCmTN4+/o5Hj+8hod3L+Gj&#10;53fx7OENXDl/EieP7sOtq+dx79ZlHNy3HevXdKO/f7WILVvXY+WqLqxbvwrOdI85mYkETQ6pHlMK&#10;hqYE0ZEjxohs5bPpIePEEgZ6i2BsoI/lpDStzYxgaboYJku1sZyulfUyPcxTkoP6tEnQlJ8ODbqv&#10;2qQ6FxJI9aZNxNIpo2ExdRiiFyiiw9sCq32tcDDWBdfzAvGiNg5vmxLwbXcGvllThOcr6R5XpmJN&#10;Uxc29h9DoLcPfI3noDxkOcoTo5EYko78hCo0NWyEX0gWzG0CER5XiCiCYRBZc9eARIQmFoqGIG5B&#10;T89v+rdgkOaUtIlW9UTuHE8RFptPry+Gd1ASbF1CMH+xNZRm60NroRnmzDWEspquDJqzdKBFKlR1&#10;ti6pz3lQmcN1njqYMGE6FZDcp/OvNHNcYA6Mv0Pxfxn0XhwDLTzXd/IIsFkMT4KjpDQZmFIoyxMc&#10;Z8oUJUNQCoYm75Ns+kBoSufIIPvvcOMYCE9e8j4GnbSP4cdKUrLsklWXgvczSKXzJPXJx/hcfh9+&#10;P34vKYuS+iyCKIVQoGT3Z/NYdz5/rjapTT1YWlrDx9sXfj7+FH5wdXSFm6ML3B0c4efqhpKcLLQ3&#10;1KGPXFZNaQGqinPR1lCJisIcpCdE4b2Dm7rJ0nZia0+TaJSpyk5BQVI0yrNSUJmThjo6sb4gF9V5&#10;WShMo9I6LASu1pawXEZWy9QE3g72Ypx6fnIcnZuFlc3VopsRjy/nhB3cis6xZgV3bUoSU+tmxgYi&#10;MyYQ0cHuCA90h+kSXYwdOgTTOAHw8HGYNZ1u3AxlgstUyE2ZAQVOqsG5GyfLkiXLT5smhlzZmxsi&#10;KcwTRamh9B1j0Vmdhj1r6rC9u5JgWEEKuhor63PR31FO9jwbhza10/EW7F7dhFUNBQTWQjq3VqzX&#10;58aJYZKVmZE4tq0Xe9a2kLK0Qhap0EICX1FSKAE1kFSlP7IifeBmYYDlS3WxmOzf/DlK0NVUwWLt&#10;2dDXVoOJvjasjXRhs2whXM314L5cF55W+oj0sUNOchTUZs7AsEGD/kdoigfo3QMzadJ0GJtYwN3D&#10;F3EJaYiOT0VScg58fcKxfLkj4uIyYGXlAhMTWwKcL0EzGp5k1wvJcnz95df4+Ydv8PbjZ3jx9C4e&#10;3buKO9cv4OIZ2bQAD+9cw8lj+7F9yzpsWt+HjRv6sH37BmzbvkkozbXrVpKC9RX9MzkzEgOTO3H/&#10;J2iKrPHDRovlGCr0uHJ+0YKFWKKnC72FOjA3WQpHGwssNzOA/hJtmJlTwWtvAfNl+pgzU070xVWX&#10;I4DOkMOc6XLQkp8BbbnJ0J0xDkbTRiJy4WxU2Rtjc4gzruRF4HFlHD6uj8erumh80paK16sK8HAl&#10;5wZow+YtJ1Fd3gh3ugcJjkuR6OeF8IAE5GfWIp4sub1rNGxdI5FV1IKCyi4k59UjOD4fAdHZ8A5J&#10;E8oyIbNaKE1uAOKW9aSsWhGhMXkICM8UkUn749MqYO8WARMrbwovEXqG9li4xBoa84xEtyQllfkw&#10;NLGHibkT5s43hJqGLuZo6mLSFEUqkCZQAflu0rx34Pt7i/r/bkigHAjNgesTyQnIT5Uj0aH4p1X/&#10;S3kygGR1lQPB+Pf4OzQlVSpTojI4sn2W0szxPgmiA8HJS0k1MhAlaDLsJHiyAmVLLwGTIcr7eVta&#10;CjvPneG5XyeDk4MUJ+/n99Ggc2bPJhVN8JxNn7WAnI8950Xw9UFEeBhCg4IQFhSIqJAQ+JHSDPDy&#10;Qkl+Ljas7sPavi50tDRgZVcb9u7Ygs3rV+O9o1tXgsG5tbtJKMMVZfmozcsgSGaQcswTlruvsRrN&#10;ZYUoSidohgfD29GO7Pky2Jkaw8HMhNSmI6nGMOQTbLvrywU0ucV8M73nrtVt2L6qTXRs57yaRWkx&#10;SIki2xvihSBvR9hbmUB+ygSMHTIUU8dMgBLd0OUGxtBW5SlDZ8HEwBBmpGrZ4nGevulk1VVpyRLc&#10;RE8b6aTesmL9UJ4RQdDMxIbWYmzrrsKZnStJceQRLDNxuL8Vx7Z24drRLXh4YT+uHtmC7b11oqX9&#10;3O612NFXj26y0G1laWLu8m10rLMqCxkRnqKrEDcgbWiroGUaqrPiEGBvJma41NWcA+UZU0Q2d24d&#10;XrZIh5ZUCs5WhIbydOhp8TxDqrBbpgMvawMqWMLQ3VyFpXTeoH/+809oDgTnnwB9F3yMu6p4+wYR&#10;DCNh7+ABL99QRMekITQkDnZ2HoiNTYem5iKoqGiLbU/PEMSQPQ8MCMOqlWvx3bff4Pvvv8Qnr5/h&#10;9o2LuHb5jOh3xv3P9hAcWWFu3rhagHMbKcydO/uxY+dm9G9eRzZ9NSnZKFlDkGg55/HnU/+04gxM&#10;rteUJmbj0TA80yZnw9fgkRxz50JDndSBuip052vBzGgJliyej0WLSGmaG8GCwtOJ+80uhNrUqVCf&#10;Og0qVDAqUmEpP2kyZk6ZSACdhIUzJsFkxkS4qyigaLkBdpMjuFYUg8dVsQTPKDxriMfr7mx8vLYY&#10;m4rSsalvM3ZsPoE470j4mFjC19kL3sHRyCitIiueRJY8i8BYLlrKEzKrkFLQQCozHz4RaSJ5R2BU&#10;Ntn0UmQVt4hGIW5NjyU4ZhY1I4nOj0stRVktZ0zaKIZiMkijk0qQnFWDmOQSUp7JcPGKwjw9C6hq&#10;LBad4VVm60FzniEWLjYXalMoTlUdTJ2qSNdyMl0/7oP7X5UlA/R/F6IMx/8pOF8BT/fBibZZkLDi&#10;lILByQ1Fkh1nIDIYeX1ga7mkRHkp7ftLccoUJCfnkELqgiSBUlKHUnJj3sfHGZ4SOBmIHAxJSW1K&#10;tl0apsnbAwHLo4akoZcylSkDLUNTTY1AOpsbvri1n5ORqGKpvi683J0JnMEIDvJDZGgowgKDYGdh&#10;CWdbW8SGh6O0IA855LYzkhPQXFeDtb3deO/UrnVgi75vXZeY8KynrhyNxTkCmL0Ey5XNteisKRMQ&#10;zUuORSrBMcDdiaBpSPZ4iVCbPo72iA3yRUk6vXEZg1bWjWg9gfPw5lVCZbZVFYoRMWkxQQTNQEQG&#10;uMPPzQHmRgYYN3yYgOZksuNz6YLqzdWAroYazAx04WxtBj93e7jYmsGOlKXitAkig7rilMnQVJwB&#10;g7kq8LY1QW9dMda2lJLtjheNMxf2rcaJ7Z04urUNx7d1YO/aemzpqsSuVQ3CrjfmJ6KlKEl0E1rX&#10;UoKTO/qwc2U99q5bgbZyTq4cjcaiRJSQ+uTttS3FpFpJkeYnIT3UhyDIs3IuxDJdHZjSkhMd25ou&#10;o+vC0xzrEvj16TpxsmZ3YdNL02JJiWeihq6tAb1m6Acf/Bs0B4JTTNTF68NkEFJRUUdQcCQcHbyQ&#10;kJSDnPxKVFY2o71tlVCVAQFRMDd3wIgRkyAvP5vUpp9I4MHQ9Pbyw4qWFfj07Sd48ewRrhAsb147&#10;T0rzBLb3r0f/ulXYRsut/euwkVTlBtrevm0Tdu7agr37dpDi7EcB/XDk5BSEPWdocjAwJTsuAVNA&#10;/l13GoamCts1+mGr0w907lx6GDR5XPJs6C3Qgt78ubA2N6YfqBl8qNB1sVhOylIOGgRM1SlToDBp&#10;EqaOHYspo0ZDmdY1p07B/MkTsXD8WLioKqLO3RrbY71wMtUXV/NDcY/g+WJFOt70kEJI9EJlUiqO&#10;7L+N/tXHEReYRtcuEDa+YbD09YNLQJxoCQ9LKICTXxwcKVwD42HrGS6W9h4E2tA0BMfkihFD3E+z&#10;a+1eUpuNSCVF6hWcRPtz6Hg24gikafkN2Lb/AvYevY4Msu6sPLMKmxFBynXZcnfoGtgSLI2gTnZd&#10;jQA6S0MPKhqLRN3mbCrs1ObMw8QJsoQoPAxTchj/J9b8P4FyYDA0eZrhIe8PFuvjR40TyvMvcMoA&#10;yYk5OCRgShZdUpkSNHn/X9CUKUwGImdEkrIiSYqT4TgwGJgc/BpeMuQkaEqKksHIkJWAKUFUCgYo&#10;x3ztudDV0YEuFdILtEid0jF+H6F6+XMImjqa9HoNguo7eKqJmTTJIerT82ttIQZjeLt7wNneAbaW&#10;VrCzsoaTnT3Zd06mHYiUhETERpI9Z2u+b30nDmzslXVGb60nxVaKvqYaimqsaqlBV20ZaguyUJqZ&#10;gozYSPL9sgQX5gaLRAt6oJuzgGZuQiRZ5Vh01ZWJDu47VrWT2qtAT22JsP41BelIjQlGuJ+LGEPq&#10;Zm8NFbJiYwYPhcLESVCmB0NLWZ7AswgJ4R5Ij/NHJnf7KUhAbKgrXO0MoTObbgQpDxWycqpTJ5OV&#10;mwLrJYuQGupH4YXChEAx5puzp9861Y/757fh9O5uUtMtOLBhBX2fQqwlNVlE5+VEeCA7wh1VmeHY&#10;2FaKEzt6sH9jC1Y25KKrJpO+fx229lahuzYDBzatoGhDM0E2JzoAYe528LJfLsLHwQq+TrbwsrNC&#10;uLcX/J2d4W5tBTdbC0T6eSLS2xXBznakOJdgwRwVTB1HFpYKib9DUwoGJ8OHQcT1XUtIeZub2yIl&#10;JQ8tK1YhK7cS5eVNaGzsQm1tm4CmAwF16VILzJhBFmn2fDg50vfwC0NYaAwC/INRVlqKQwf34c6t&#10;K7hw5ih2b+sXVmPnlo3YsmmtSGLQ19OOflrftm0jdu/ZhqPHDgh7Xl1dSe+pTqDk7kSyOk2GptQd&#10;SgKlDJpjCKKjCZpjCeD0sNCPdu5cTSzSnQdNDfqxzlHCQm112JqbIMDbXdh1F7puLvSjXUSqQGXC&#10;BMyaNB7K5D4UJ4yD3MjRmEmqaM6EKdCYMhWzJ4zHvAlj4KImj2JrfWwMscPRFD9cJLt+tyIen7Rm&#10;YnOsC2y156F31REcOfWMrlUH3H3i4Unq0tE/Fo4+sXAPToEXgdHeOxp2XpFw8ImCjUcobD0IrM7B&#10;cPNPICjmwM49QvTVbO7egsKqLgFRF98YeBBc3QPi4ReegfCEQnSs3o3O1XtF3Sir0lRSn7HJpQgl&#10;u19VvxLOnhFQ01oKdR1DzNE2gIqmHhTV5mMW3avZc+aT2pxJ12wSeCbQseS4WFkyNPma/glE2v5f&#10;gfQ/gXJgDCNQDv9wqMj0xSEpz4n0mTOnMyRlHdU5LZ0S3b+BwByoMtmKS0AdqDQZjgKQ79SlpDZ5&#10;H29LwGSYCaC9AyavS4qRAckAZRgyGHmbQwIqN+5w6GhqYqEOp8yTwVSX1hcROPXmzZPtJ0jysbm0&#10;5G5LPIZ9vrqGqPPUptcLFUq2XXRzonMW6y+G5XILGC8zwmI9fbG9dMlSeLp7Ii8nD7XVNaLfs1Ca&#10;+wic2/ta0E+g29DRiDUEyvUdTSK4C1FvQyUainNRU5iFgtR4RPh7kepbJrIC2ZkYwcPOGlF+XmSV&#10;g1GcFkd2vhIbuxrQ30OWv5nWO2STrJVlJSI1OgjBXk7wcbWFwQIqYUeMwfhhw2G5jEcZLYGTxRIk&#10;hLhg68parGwtwuHdfWioSEZ2EgE03g9ejqawN1sCG7J51qR0DbQ0oKUwHabz1BHgYCqGPbaXJeHs&#10;7h6y4jtJ6TZjc2cJ1jblk9KsQmtZOgoSghDuZgkvCz1amqMyM0I0EO0gpXlgUztWtxShoyoT9QVx&#10;aK9MI1DGYUN7If0fJeiqJqUX449ARwvYGeuJqXkDXe0R4uEC5+VmsDIwwEK1OVCbIQ+laVNJEVNh&#10;MHkSlLgHwMiRmEwxcfQogib9eBmQ72I4WTPu9MzBrc+cUX4InTNu3ESYmlrCyckbCQmZKCyqQ2l5&#10;C7p7NmDTxp2or29HWloB9PRMYGnpDGNjG8ycqS6G8Tk6uItx5MFB4QjwC0BifDy2btmEPbu2YsuG&#10;dVi3igrKzZvIltN7rV8pbPpWsuR7dm/DwYO7ceToftF6Xl5eSuDTES3mkybIJmUbO8CWS4DnGDmc&#10;v/tYTJo0RShNDbJMywwNYEz3S0tzNkFTmX7gKogK9UdqUjTsbc3h6mIDq3eJo2fLTaVrNQazJo+D&#10;MkFTmRTrTPqNyFOwbVenB3m+nBx0x42Cm8o0lFgswlp/exxMCMDFnAg8qkxAu48llIYOh19wKnYc&#10;uY6te06Sha4jW54DV88UOLrHwJnUpTdB09otHNbuoaQ4Y2DhEgwTe184EOA4fEJTERafh7j0MuSW&#10;tyIoOgsOBFjPoER4hyQTWOOE6rRxCSOQxiO7eAWiyKKzrQ+LL0A6KdDsQq7zLIcvna+1wAy6S22h&#10;rWcuuiapauiL+k3teQZYsnQ5Fi4ywtixUzCC1DvbdAmaApSiO9L/DEyO/wTKfwtOgs2Z4gmUnF5Q&#10;JMXmIHjyvknjJpDynC6Sd/C03jOny2Em/5bl/z2zETfySdBUHQBNBqIKA5OWygRLSWVySOsD4cnr&#10;vF+CJsNSgqC0lPbLQmbHNcWSG5A4WxODXInUJRXOBEwGp6RAGZ46tOSO8wxKbVU1WpKiFUNNZXDW&#10;YGjyZxBQtTkvqbYOnT+X9mlBd8EiONo7ITkxGZXlxMLuXrx3cHMv9m/qxs41bRTt2L6qVfSrZHvN&#10;dn1VcwVFJVorC1GdnybAyJmAXK3MYb54EdnQJQggpelP6jMuxAcVucnorCtEf189ehpKBEB51sn/&#10;H3l/HZ5Vlm57w3Vd79l7l+AkxN2NJCSE4B7cJe7u7h6iENzd3QoppKAog6oud6dwd8pbdo9v3HOx&#10;4CGdrt193t7nnPd8f9zXXPasx9b6rTGm3HMDFWdrXQlSo2di5rhRSqV6OjqiK/84ZxtLKssoVOTG&#10;YnlrKZY2FWD17HLsWNWM7WuasXlFA5bNKSV006l209FQmo7ZVTnIiglFwoxJGD8oAOHjBqMkJQTz&#10;qtJp0TOoNFvw6q6VOEhQthQnIiN8LPLipyMzejrieJNODRpK8PbF9NEDkBAynufMQiE/Q3E6b5pR&#10;/THA2wkR44dj8awiLGsqwvLmfKxfUKGgmRszA6P79oK3swN6U+YH8If34YXjzAvM3MgEptJSSSXW&#10;g/a1B5dNCRhp+bcwtoA5S6mM70411rmT3BASAhxj3iAsua0bLekLL/wHnJxtUVpajJkzpZ4yDgkJ&#10;maitbcXK1VuxZcsebNq0HTW1jSgoqFBKdED/EejbdxhBK1NY2MHT3ZfgDEFWZr5KPhwZEYfcnCI0&#10;Nc1BTXU90tOy0dI4Fwf3Sf3fVhzauwn7d27Ekf178NabJ/DBB2ewfdtGzG2dzfP2hYmJKcwIQ0nc&#10;0ZWwbC+kldaI+2XCNelyJHWaAwf0w8gRQzGFinLY0IHo09sTORmRhPlMfq+JCA2bhFEj+FTv60cl&#10;4AZXOggXvo+rBR86Jmaw694D1nyI2BKgHvyNA6mGBtA6DrY0Q6SXK5onjMC2xGAcyYnCqdJ4xAV4&#10;w5ZKrbe7H5pnL8epP3yNjXteQ3RKFSZNT0dwBGEXX4js4mbklc3BzNhcTIvOxgSCcmJYGuFaiOBI&#10;KtKwDEKxSHVyr1+wAfHZ1VSlGWr4pWwPiy8gPIuVGp0elYX8ynlIo8qMz67FrPkbsGnvq1iwag8B&#10;OgtxaZXoN3Q6QgjXEWPClGXPK6GCXbWTnycDQePCsWTlTkwluJ/raI6OnUx5TRhpCp7XRMdOXdQ8&#10;+M/xfmkPlv+S4G8myrNbx668Ts1UA6yTjSPhSbttR8vOcJI6T7HlDOlori/r63q4EKgyXYwcLyHr&#10;rgyBpIRAUpSeqExRolKfqddD6rCUZaUGCTcpBZA+/L996NZ8Gf6+VJu+coy2Tboo9fXzUxHI605K&#10;seoBhKmCpHRHegRdXb3q76kULB/wkh1KOvnLsvT8GBDYFyOGDEXI9OmIjYxCbWUVnjmweRle2r4K&#10;R3asxst7eMPskJE8K6m2tO5Ce9cvpvok9Ai/5rI8FCRHqzl94oOnYRotlnQ/mkS1KdPj5qfGobE8&#10;l7DkxdBSji3LZ1OpztESdsypRX1ZDhLDpT50GPp6e8GyO63ds8+raXVXE7AnD27ESzuXYePCGmxa&#10;UIcdKxqxfVUDP98SHKNtPrJ9GY7uXEGI1xNiJWgqzkRDQQaaijLQXJiquhFtml/J15ZhfWsRltRk&#10;YFZOJHKix6EgYSoKqGDzk8OQGjWTn3s4hgTyaeLKJ6mFMRwtZaZJIwzw4w/m4Qizzs+hn4czivh9&#10;lzSVY9OyRtW1KT1qKob6edI6GsOCitG0axeYdOkKI17YRlRDAkqT7gJMUwLThICk5TKx5kVowXVT&#10;AtSMStMcRlRjXToTkgRl5w5UalJSbUpXnU4dO8DD3QkHD+zB8aNHVH+yiPB4RIYnIiE+k9BbiD17&#10;DuPQ4ePYsnUPWluXoqKyHoW07+kZRVxuom1foTJSDxwUhNi4NOTklCi4xsSmIjOriGUyYmJSad+z&#10;sWrFKhw6uBMv8v8/uHcH3jujjbM99tI+rFi+kLGYKnYMunfvztD6ZXYTW05lKcpYQGkYRvwNrC3t&#10;YM+bzc3FXSXIHUpXMG5sECbRjg/hQy46YiIV5liEhEzAeD6chg/rj6H9+yCQ14WrlSXcza3hYmIB&#10;Z5lGg2HP97XtSsXJ0s3CAr52tuhlboq+JkaY7GSFYj7olsVPw6LoiehPpWrfqRvcrJ0wcPBYLN/w&#10;Il5973us2HQEsSmViKbClMYeydpeWDVfRXBcHsISCxUIJZGHZECKSS5VxwgkpStSSf0SpNOqx9G2&#10;jw+huuRrBKJRaWVqvzQm5VTMxYa9p7Dv5fdR1bIa8Zk1qpuStMbHpFQgnucOicpGLFVsY+sarOJn&#10;k0alwSNnoLCiFYeO/wEzw1Pw788a8QGqKc7nZR6hDp3x3H83NBkdqEI7/scL6PBsBz7Yu/HatVDw&#10;dLYnBG0d+J/awYliR6Y2EVC6USwoIBrAU0L269CU/bLuIq95ZNV1aOqt57Iu23WICUxlu5QSokr9&#10;eG3IFBnSiKNPl+HvIypU4EeQMqQxSJSmhA5PAadqJCIYlV0XVcn3MISmhOwTdapDVfbJtoF9AzF6&#10;BK9RCkQpFTQlNdvJfZLOTQvpjH5gs2ReF7sufSznYWVrPRbOKkcNIZWTGI3IqRMxg4pRABhExZkS&#10;HYqSrGTMrSvFfCrKlXNrqS4bqTrrsWJuHeZwW25SNKKmTaY6HUwb5gjjFzrBuOMLyEmJxetHd+Or&#10;90/yPedi06I61eiyYV4l9tASv7RlAd49vgVnDvPzEarbaZ83LajGSX7ug+uXYIs0Ai1qwK5lTXhj&#10;/xq8uJrqdF4ZltdnYW5lEhbUpKO1mgq0uQjN1bmIo7IZ4O8JByoaC2ls6GGsLLOZUTc18Zq9JQHX&#10;uTMczcwwom8fJEUEK9gHDQxQ9akWXTvDnKA0M+6hpiWQi6s7gSmwMBJYEooy4Zhxlx6PwWnC7RIC&#10;TQljwqVrF6pNZc3F1lKlCTA7dET/fn3x2ivH8fPDe1i/ejVGDg1CRGgcogjNuOg0VJTVY8OGnTh0&#10;5JSKA4dPYve+o9i55yVs2LwPm7cexIlTf8C2nYeQk1+JGXxtKmGaW1iFxJQ8zAiJRWxiBuKTspGS&#10;mo+amnpspaLcsmU1Xnn5JXz43rt4g9Z8/56tWLt2KXZs34QZ06fyJu4EIwNoCjB1dSnrEjo0zUys&#10;FDgdqE483KgWeNFKlw8fXuhTp4zHjCmjETSiP4ZLDCcwh/RDvwA+xGi1XK2s4WFJi0hYOvUwg6uZ&#10;pSrt+PtY8zezJLwdLc3h42AHXxsL+Jn3QJCrPaIG98EYd1t49eiuXuvh4AYnFx+MmhiB7S++htff&#10;PYsVGw5RFWZj9LR4TKJCFHhKt6McQm3SDD5ICMr80lYkZlQpcIqKFHDKSCEBozQchSeVIDqNDyAC&#10;MC6zGvXSir5mH1LyGrBl/+s4duZLpTQjU8qQUdyClsXbqFab1BDNBHXeIsSnlStYNs5diwbCM5kg&#10;DqHa3X3wDew79Ab69AvCc89rddrPE2QCTVGaz7cDun9lSEIQAafMzy6zZUpGJXmQSyo6W6p8B9p2&#10;gaHAU5Z1IOoA1UvZrqtMOd6Or3VykMYlu6cse1sw6uvt7xMLL4pTA6U05hiu9+S1I3WdgX4aKCUE&#10;mqI0BZo6MHV46usCR4GkgFOgaXicbBPVK+Pl+/b2x5iRI/DMqRc3E5Trldo8tmu9CrHpJ/ZuUfZc&#10;hj+umUdg1ldgXm0pKnOlk3uyqsMLoWoY2b8fRg3qr8AiUKzKT0N9URbWzG/A2oUNWDK7CvPqS9FY&#10;wZuzKBuTR41Q9X3mBErXZ59Db09nLG6pwQl+jtcOb8b2FU0KmluW1GPzwioc2jhHNeq8tm+VGumz&#10;c/ksrrfi/Ze34fx7J3CasH9p/ULsXzmHsOSxa2bj0Lo52EtLv2NFLaFfj+2rG7CJ63PraadmjoG3&#10;mxWsTDrDVEYYSTca6R9K2ywqUcFPKcYeqnLcugdVjoUlbMykg710tu8EM6pEmTbDmNGd6qdbZ2PC&#10;QxpFJN8kVWYPyXQu8xBxmdDUYSnw1LcZMxRoCB3JUiP9Grt27oIxo4Lw7jtv4acHd/Hg1k0c2LUH&#10;Y0eMRdj0SMycEkF4JqAwrxxVVY2Yt3A1Fi9djwVLqFjW7sCmLQewa+9x7Nh1FNv3HMeBo6exYNkm&#10;JKUVITI2A4mpBSitbEEw4TtpejhCo1II0xIUllRj0ZLF2LFzM9468zo++vB9vPn6Ca0LEsG5ft0y&#10;DBoYyBupgxoZpIZOPgKkDkxDey5h3I2Qk3mG7OSmEvXhqm4uK0tL+Pl6Y8TQAQik0u/f35/gHEBo&#10;9lfDLT0dneFCYLrb2LK0hoOpGRxNzVXY9+D/wd/Jolt3pe4dqTiljtODkHU3t4A9H2CORtLabgEn&#10;K1veaHQEzp6wcfTCdKq3F4+/jVf/8A3mLNuGCaGpSi0KNKW7UCht86RpSUjOqEZh+VyExeZjckgq&#10;xkyJRzDtu2RDCkkooI3PQXpRM5qXbEVR7WKW27Bs0yECVWx5DfafeA87jryFxRsOYN7qPZhPe17T&#10;ulYBNiq5DGFxhQiPK1BAlsgrnYM6KtKappWq36ekoDvyyvvIyqsmKE3QgQ5EwYzAfEGg+SgT/H9X&#10;aBmUJK9nBwJUGiv5vlyW0owPIhv+1g524iK0UAqSgNRDoKnbdh2cAlcHglPqQQV+OjhFdQoQRWXq&#10;Ieu6GtVhKaVu66Xu0lBl6mVAL2lJ1yy9AFDA10cahgK0RiF9xJHsFxgKCPV6T73+VA/tGK2+VJYF&#10;3lIKfAf37Ytn3jq2WylNqdd84/BOpTRP7tui6jS3rZiHrculIagJixoqGJWYU1Wkuh7lJcdj/NBB&#10;GEWVKZmGEsJmICs+CukxoWguzyNgaZ9p1Rc2VaCuJIsqNAkJ4cEY3i8Qdvzxe3QwotLsgJiZ47Fs&#10;djWWz66gOq0gpOuwd+1c7Fs3DzuWUUEursHG+RXYTejtWSXz7jTi9MG1eO/4Znx8cifeOrBepW7b&#10;t7KZ5QKCswUvbZyHwwxp+d69fi4O71iBhvIsjBrcG3YW3QnE5wnKzjCh9ZC8lEZUhtqYaTPCS7rS&#10;yNS+GtgkBKJGXbsTBBpMxXobMzRlKUHlyHPI67pKdJVzmD1Wlzo0pRRgGhGwYtWNuwhQTXg+nps2&#10;Pzo8FGe//gIP797CtYvn8NP9u1izbCWGDxyO6RODMWncdKQkZiEvuwRZWcWE3SzU1M1Dzaz5aupZ&#10;mVBt/cb9WLt+D5au3oHVmw9gC+GZXViHMCrUMEIyJb0I6Xx9v8FBGDsphDDNUip0zty5eP2NV/DB&#10;h+/g9Ok38NrJo3jj1BFs2bgCpUUZtCh+6NzpBQV4gaN8b0NoGoYoUFHbAk07G7lptLowS8LMwtxM&#10;ZawZMrA/Avv4YdCQQFroAPQjPH2pGtzsHOBgbglHHutqTXDyJnXkQ0vW7QlQq+5GKreqdEWy6NIN&#10;5p27M4y5bEIHYAoncyoha2mxdYWHqxdvat7Abt5wdffnwyIFx059gDMfXcCiNXvVRGqTg1MxkQpz&#10;RngmYuKLqMBLMT0sE6MnxWIsgSmNPFEpJarOc1xwMqZEZamsSJuoKLcfPoO5q3YjMa8e5c0rUb9w&#10;E46c/gKnPjyHbQTnyu3HkE27PoXKVhRpSDwBnVOHTJUIpFqp2skhaZgZmY25S7dRebbQyi/HIVr7&#10;8pr5MO5hp+Zh7/gCFSeVn5o/qB3Q/StDQGkYAtFOHSUpiLavS6fOvNaNYMX/RGBoCE0dkPo2AacO&#10;T23bE3suIUDUoairSh2cTyCpKU09ZJu8RrfOUvco0BMo6tmT5BxyPtkv0OzfJ+BxK7tux/XjBZqy&#10;LCpSwKvbf1GwsiylmkGT0ZvrvQnoZwSYx3atxasHtuC1g9tZbiNAN1BtrlHQ3CsjhRY2YmmzpHKj&#10;IiE4W2vLkRoVhpAJYzBh+BDV/UhmWpzGiA+ZinLa9MbSXNSX5KA8Nw2lOanIJFAH+ffiDUF7you9&#10;+/NdeIGboiwzGvPq8lV2o92EpShMSeV2aPNi1el8x9IGbF9ajyObF2H3yiYcWN9KYG4jUOuwcW4J&#10;Dq2nsqQSPbZ9Ed45uhkfnNiONw5IMuTFeGnnSqycV4vc5Ej07+UJ8+5dYSI2nPatB225pDFToHwU&#10;Aj09FDRltMtjOIiKeqKkJGS/CWErgOjOG1aUpgp5DfeJchVY6sA0BKeEKM8eVG6mRt2Qm5WKS+e/&#10;xcN7N1V5+/oV3Lt9C0lxCRg5fDSmTQ5BOG11Xk4pSkqqkEO1mZFTTstdq1RJSUULZs9dg+Y5qzB7&#10;3lrMmr2CN+BibN55BKU1cxBOaM4IjkFYRCLCIxMxkJY/cMBITJ4ajQjCtKGxEW++eQqfffo+Xj91&#10;Em+9cRKnXn4R1eU5yM6MxdBBAejc4XlCsTsfIIa/y99CU0LmRLexsqdFt4Ut4edIK21tKXOt94Av&#10;L75JE8cjIMBXAXPAYD+Ehk1BRloibMwJW6pRKWW4rIO1FewZsixTMFv06AGbHiaa4uT/YcoHmgmB&#10;ad7dgm6AFtDalQqIN6qzJKcgOKlyfT18eSP5wtnZF1ODE3D45ffw3qdXsGHbcdUgNGpiDEGZgYTU&#10;CtU1acS4SAwdHaZG+QRTgcrslOlFjUptjpwSh0kRWahoWYOmxdtR1sTfe/kuLNt8BPPX7MeKbcew&#10;8cDr2HPyfZQ0rcDwybGISC1DQc0ilRBkKl87jZFd0qI60EtDUt2cNdiy95Tq5hQaW4A9h9/GstW7&#10;VaYkSWQs/WGff44Q6yAJi9uH3b8sRGW2CZmiQ0J6c7zw3PN49t//Q1UjmfJ/sLW2UbAUMIoNF2jK&#10;ukBS4inlKeuEpoTAT8ApqlPWddCJSpTQ4Smhg9Vw25NjtTpRAaK/KE2x1FSJPaUzO/fLVMLSei7Q&#10;NFSNAkxDkGr224/bBKYCUukHSovuRfvvrdl/P093BHD9GbHlojJfP7SNSnMX3nxpF069uFVNvyvD&#10;IHetWYhVrXUKmlKvuXzOLJRlpyI7IQZxIdNpt4epGD9soIJoZmwEqnLT1RDMlqpSAjMTmTxW+uH1&#10;cnOBtTFt3PNax1p5zaYlszC3JhtbVzRj56rZWEILLXOevyTTYGxfjiNbl3N5Gculqo/ldqrPw1sW&#10;qX6Tr+3nvi1z8MaLy/HpG7vw7oktOP/xCXz8xl4c2bEUCxtKMHPcCDhZEFidu8Kyh4WqS+zOm1r6&#10;GXYXe03lKFMQqFJ19WHIencBgkCyOyGgxRNwCjh4sxIeEgJHI55XGne68SbuytJYAVNrKdeBKZCU&#10;ek5ZlsYhC2MrmPcwQ3F+Dm5evYDbNy7gysVvce3yWZz97kvk5eXwgvPA2NETMXnSTMTHpSEjIw+l&#10;ZdUoq2xCCq11Rk4lcvLrkFdYT+XZhJLyVpRXLUBhWTPS8qrQPG+VsuWTpoRj6rRwwmomJk6chqDR&#10;Y9Fv4AiMGDlVjVmfPXs2Xqclf/edN/D26dfw2omjaKmvRHpyBDJTIzFkkD+6dHyO30uz3m2hqS/r&#10;6z2MTKlGrGBhRksnXa8cpQHBFqNHDUdUZBgGDx4Iv9490TvQE16+9vx8IzB92jhYmfSAg63MwS6v&#10;s6Qy5W/Lh51ED2Mqcj5gVP1zly4EpREfgASmmSWsCGg7GXpr7Qw7O1cC0gNOtk7oSWj6UXF6O/eE&#10;o607rG08MYHg2/PiaXz46TXsPXhG9aecQZCJ4hNQisIcPiYcE6YnKfteVLMQpfVLVJ1mBmGXVT4P&#10;c1buQeOS7WhYvA1zV+9DK214w6KtqFuwGUu3vYSWlTsxnXZ+MhVqbtV8ZPN/ScqdhV4DJsKr92gM&#10;CgpFbmkrsopa0Dhvo6prDZoYi5ET47Bo1T7UUHHa2vEzO3iohBsy62hnaUEnPNuF3b8q2oGmwFIB&#10;U9YJzY50iB14Dz//7HO07R1hTgcgll2gKWGoPiWkjlMLAaCuNjXFqXeCFzDq4PQ0gKJs00M6z8v4&#10;dtmuZ1SS2S9l3c+bdluUI4WZ9LuUzuySYs5dhk4KWGUbzyHH6vWVOjhlWRRnvwCx8wRnb5kq2Ru9&#10;vD14ful078b9PIbnCCSQn3nz8DYCaC1jHaT70Sv7NxM40hAkmddXUW22Yhst+vZVC7B2QRPKaLPz&#10;U+JQnJ6EtJhwBE8cg2F9e2Pc0IGqk3tyWDCyCE5RmzkJUchOjKMtD8GQwADYmZmhR8dOqi7Tghd8&#10;RnwYXtq+DJuoJBc3FqIyOwr1BQmYXZaGVXPK1NDFvWvn45U9a7GLQN25okkpSOlk/tGre/H+8Y14&#10;bR8V5WaC8+BqnNwrD4DVWDG3CpFTRsLN1gKWvMksqEocrBwUqLpTlWhqUgNmd6lLFDCy7EYQyrI0&#10;0Kjlzt0ewVKg8CSk/lHqM5XV7kSIduqmLLyx2icKtAcVqClvbt2ii9qUxiCp0zSnWiIMqHJtza0x&#10;q6oat69dxq1r53D9yte4QWA+vHMD5SUlhISpmuxs3JjJmDE9AnFx6cjKLiYkywjMYiSnF1NlUmnm&#10;1iIju5plHYE5H9V1i5BXUo/U7HIUlzchLDIFw4dPwIjh46hax2HYoJEYOnQkAgOHoE+foVSRQVi8&#10;aBFee/UYPnjvDZw4+iLm1FegoiidSncGCnLiMHnCUH7HF5QyNub30qCp/R4aNJ+ErJsYm6j6L38/&#10;v0f9NAfzO0zigyAD0VGh6EXl7+3jBo+e9vDydoCPr0wVbKpUphUVqQXDjNeLtNh3IySN6Qy6du3M&#10;9W48t1ad0YMPYBOqT0u+j5U1layNTD/sBAdacgcHF9VVpqeTG3rJTJsEqr2lNEx48ThvDB0xA5u3&#10;HcUnX97AK29+oTquSzeiyWHpVHz5CKI9n0BrLvk26+atw1TCb8zMJBTULkTzsu1YsH4/th95G7Xz&#10;N6GFSnPOyr0oa15HoC5E5dx1CKGlz5ThlpXzEE6FmUowF9YtwYTgNHj5j0a/YTNUApCopFLVQJRX&#10;Nhf9+ZmmhGZi1SY+sOauh2+vwXwQuMLawh4dO0ifzU5aS3p7sPufDVGuj+MRGFX5KMSms5SQ9Q4K&#10;nC8Qmh1U3edzzz5PkL/Ae6Yb4WmhGovspYrFXrom8f918yA4RWUyHDR1qStNgZ5M7ysA1Kf51eGp&#10;A1QgpzfUaPOqS9o6bTSSvEY62UsaOEkBJ6OCAghBf9ptiV607dIHsycVoq+oRcJRzqWHP0Erw7NV&#10;305G395Um3Q/gf4ywqgn13keH0/C1pHgFHvugQDa9WdeP7ARL+9ahZME0+sHNuHV/RsJpuV4dd9G&#10;nNy9HrtXtVLZLce+9YvQUJyJWUVZaKosQFFGAnKSY9XwwYF+tD2jghA+aSIiJk5AOq17bnwEUmi5&#10;smUajRFD4WprR2D0QJfnOqAbn1YThg1BXlI4KnOiUVeYgAoCc1ZRIhpKk7GkqQjzanNUNiHJhblp&#10;YQ22LK7Gqb3L8Mre5di7pgVHty3Bm/tW4soHR3B86yKVH7OxKANhE0ajD38ka2OCiwAzMTaDhakV&#10;rMxtNTtNWMk2XSnJDa4rJX3ZsEGj7TES8lo519P2/cn27mK/CVXpn2lmZEl4WjNsGFSWtK0WVLxy&#10;USxfMg93bl6lwryESxc/x5XLn+PG1e/w/dffYNzIibCzcoGPVx9MHB9MdZaMpOQ8xCXlqsiiiiyt&#10;mI20zCqkpFERZtWionohtm4/ikVLNyG/tAEzo1IxLTQB4yeFE5qTMHLYBAwfNAr9/QfRsgzghdSX&#10;T38vQnMoNq9fh5PHD+LY4R1oqi9EeX4SMpNmIiNpOipLkhEWPAbmJl00hc3fUG8E+3shsybKhF/D&#10;hw7FhPFjqHDHICJ8BmbOnIiBA/3Quzcvdm8neHo6qrHpknBWbLy00ppRuVhaWcHSwkY94KRTvZWV&#10;LYHJB5OAsgcfTlw25XHWfI0M8bSRkpCUhicngtLWVm5c3qQuokpEddI+2shN6QUXFz9YUHH6+A9F&#10;09y1+OCzq3jvs2tqRE9aYTPismowMTwDIybHITKtAon59RhGdTpNuiMVzEJa0SwsWrcLyzcfoAJd&#10;hvLG1ZizbD9KZ63DojUvcXkXVWUD8ioXIjyxDMFxRUjMqUdYQimyy+YhLq0aU8OykE/FGkpAy/j3&#10;6uYVGD0lhtBMx679p7F6/QH08hsCUxMbfjcHdOjY5ZHiewS7NiEd39uLvz326W26itRCmxHznwlJ&#10;nixTsMgIJulTKj0rZCoPmQPJ0V66HkmfTRmiqeXy1BMh69NjuD7KqiSjirSRRU9UppQSAjjdWmuK&#10;80kdpw5ZTT1qXYdkCKXUU0pIfae8Xi337KmljXs0Pl1K2dbHV+vTKfOs96fSbBsBvrT+3rT0VJ+y&#10;/Mwre9cSRBLr8NqLG/Hmoc2MbSrz0aHNy3Bs+0pCdIWaEqKlPEc18DRXFaK2OBvxYTKHzxBMGD4U&#10;YwYNxKThIxA2cTzSIkKoNsMIxSgkRgTDh1/MxtScyozQ5NPKxsQE8aEzafFpURKmojAlWEVxWhhK&#10;0sPRUpGO2ZUZanKyFY0laojjiV1L8fqLK6koV+HLM/vx4ckdOEEL/tLG+ZhfmYnRfb3gYW1C29YR&#10;JrRuZgR0DwUwlrTIkpBVh1p7wNS36aUORT1ku75PD1mXcwtEpJSQY+WcRqreUvpkEprdCEsjWtUe&#10;1rTjFvzx/bFr2yb8+tMd3L11laD8HteufIkb177Crevf4/rlK4gMjqHqcoG3Zx9Mnigje1JVH8yE&#10;lDxEJ2QjObUQWbTm4ZGZCIvIRExsAbJzalFXvwhxCTmIjstS02EMHDIeffuNREDAEHh5+PFp25sX&#10;Uh9egL4Esh+Cp4egpaERRw/txerl81BayPdJCUVOSjjy+F+U5MeiOD8eEaETqHj4WymVLb/J34em&#10;dFERxe1IaPnwohw4oC8mTxqH4JmTqWy90b8/rVC/ngqavXzFSrnAzsaGSsWUdt6MNxztOaGpMsbT&#10;mlrTepuaWChomptL7wSpjzZR8xbZUGHa2tgTnvYEpouad8fRwZUAdWIpdWkecHZy5wOIN7GNNCx4&#10;w8W1F+zsvWFh5Q57Zz+kZVXi1be+xJfn7uPoqY8xf+VuFPIBFJtRhbLGFcpeh1CFxlHR1y/eROVY&#10;gLq5q9C4aIPqt1nVsgYbdr+GxesOY+mGI8gqnauAmVE8B9FpPEfDSsyn5a6evQ6p+U2oblqJsLgC&#10;jJ+RxEhAWkEddh9+A1VNS5CQUYHVG1/C0hU71XxDFuYODFsCkEpP6jSlQaYdKBpuMwxDwGnxr4Wm&#10;hP4+esu+TFcs1V9WFrYKnCr420sds+HYdillVJE+PFNbfmLTDdWmDlEBpWw3DHmNgFHAqXcP0hqJ&#10;nu425MdrUQelXupdkhQ0e/uhr78vVWcvNWlbW3jq+54589JWgkgU5gaCchVV52oFzdOHtlN5bsGx&#10;bSuwvKkMK1oqsKi+FEtbarBiXgMK0/kUnj6R9nwsxgwZqNSmzI8ePG4sFed4pfgmDKeioeqzNSNU&#10;pK6PFkPGXAcNHogkWrS06OkoTA5GTvw0BcyK7Ghkx00lNDNUzCnLwJrmMpzh5zuyZSE+eXUnPnl9&#10;F635DnzzzmEc2LwEKeGT4WVrAvMuz8K0K4HZrSshJvVuBFsXDYyGENTBZwhATTk92a+gx1LWdShK&#10;GL5G32+4Tw91zu4WMO3Gm74rbSbVpihMc9pt6Sh78thL+M8//YgHdy9TZV6k2ryggPnDwwv48x/v&#10;4+cHD6nsYuBk35Og64MJY2cQmilITM5BZGwagsMTMHlqBMaND8GYsTMxImgahg2fioGDxmHI0Ano&#10;2z8I4yeGYfCQcehNVenu5qOSfjjySS+AMeHnsLe2QXRYKPbt2oa1qxZjfmstCnPikcn/IS1xBoqy&#10;YlFTmoGSvARkZ0Rh+pRRBJoRfw+x5/Jbye/QPjQlBJzyPj2MjFSd0pTJ/GyDZcIxOwwdGkC16YOe&#10;PR2oNJ0IOEls3INgNKalt6BytIaNzSPFaWGtoGlkxAcigWpDoIrC1DLJCzSlLtOJpSO/mzNcnD1h&#10;b++qbLrM3e7i7MWb1g3WllSetOjuXHd29OKxbnwfDx7nAXMLFwSNnoGtO4/g/OWH+OL7u9h18DSa&#10;FmzEUtrwhoUb0bJ0K1ZRxe986S3sOnIGSzbsR3Z5C0ZNj0dB9Xws23QQyzcdRmbJbIyakoDYdKrJ&#10;iBy0LN6OrfvfRF3rBiwnDKtbViGruAHDx4dj1OQoJGSWIzG7HJv3HkNF40Jkyyih1ftQVDYbAX2G&#10;oV/foQqazz1LoKn6xf+ToSl2/sm6DNuUe8HaQlLRUXXSBQgoXZ00aBpmVNKhKdZdB6eUhpDUVaeE&#10;rMs+2SbHid2XbboqFchKqddbSqnDUoZT6mpTlmW7gDPQz0epSYHjwMDeCpQCz0F9AxQsZb/EM5I7&#10;8vjOlTi1bz3OvLSNAN2iUsW98/Jeqru12LyoHgc2LMbmxU3YsqwVaxc2oyQrETW06flpCSopxejB&#10;/TEsMABB/fupedInDBuKmeNHIdDHE7bmvCGMTNHpuY605i/Ak18uNnwmUuPCkJUQQujJVMCjFSQl&#10;L2ZhSghKMyJQwpu3LicOs4tT0Vqaig3zK/D5m/tweOs8HN2+GLvWNGP8sD5Uch3RrcOz6Nbpef5B&#10;tI9UI5L7scsjFSndXwxh1l4IBKQ07KitgeFp+60DWLYJKKWCXhK7iorVj9Vfp0FTGntsVB2mcZfu&#10;GDFkEE6/fhK//XwPd24JKL+j0rxMeF7FrRvf4sG98wD+iP279vAC8oGHawBvcF8MHjhG2XOZqndm&#10;SCwmTQlTyYcHDQxSUPTyCkBPSWrr5gd7BQI3qi5PeLr7q6GUbq7usLCUOX56EEQm3OaOguwM7N66&#10;AWtXzEMRwViQG4PC7Chkp4agOIfALMlEVXEmctJjCM0YjB45AF2p4uX3NaLKbA+aAkp9WdXrEmxm&#10;koDDxREB/qIu/eHubo/+A3wQEjIGI0b0JeAsCEZ+LpPu/OxW8Pfz4vegurIypc0zhaWlFT+3heof&#10;KsM4TXk+SQYidc8ynbANbaCdPZ2M1Fk6eGD4iAkEcR9upy109YWDoyeB6sJ16fYi9WuEqg2VLbfZ&#10;Muxt3QlXLypVN75vbxSX1uP9T87hzg+gbb+MrXtOYvGaPVi99QjW7DyO5VsOYy1LmZBNxqtLViSx&#10;60V185FXNQcJ2ZWqb+eMyBw1hca8ZTuwYccJVWe5mDAMic1F/5GTMYQPwul0D0U1rYhKKUBMWiGC&#10;Y9NRP3c1WhdtRkC/MTAzJ1CojFXSjhcEcISUARANoWi4zTAM92nHPnmNClVXqTX4vPDCC0/v+wdC&#10;ziuw1BOMyDZ9WWWi53KnF2RY5qORRXZa9iRJCCLj2wWcUso2qaOUfpg6KPV6T1nX6zt1GAocdYjK&#10;Njle9kvogJXt0sCjoOnfS41NV0k7HpUSOjRV6e2luhTp0BRQCjhlWbY9hqYA8/ThLcqaCzjfPLQF&#10;bx/dhZN7N2Db0mbsWNaiGmO2y5DIxS2oK85CaXYS6kqy1Sig4ImjVSq0Qfxgw/v25fIAjKZVH0Y6&#10;u9nb8ccyQ/eOXdH12Rdg3rUr4gnM9PgwpMYHIzc5lHY8giozHEmhY5EWORF5iTORn6RZ9bK0CFRl&#10;RTEi0VKWgk1La7F9dQvm1ORgSlBfwrgTQdeJVlgmIOuKLqpBhzcUVWYX1SjBG/uRatShp4NU9SV8&#10;ZKn1fYbQ/K8gK6AUaJqb8qZ+BE0JOZ9sNxNlaWSjVKZR5+4ImT4VX3z6PoF5F9cuf4Orl7/GzWvf&#10;U2lexv07V3H/7iX89MNV/HD/JhKiE3hje8DDjSB0IWjcAjBo8FgMHhSEwMDB8KG99qbN7unlTyD1&#10;ZHghNjYJ48ZORreupgQAramd5K8ciNnNc7B44TyUlxWgqDALaSlxtOO1OH5wD7asWYzi3HiCMhj5&#10;mVT6xQkoL0xAaX4CyvJTCc9k5GTE0a5HY8igvoQlH0oEljyUNAsuDxf5PeR30W25Bk5TqkBpDDLr&#10;0QMe7i7o28cPAQE+cHa2hp+/K/Ly4zB23EBCsAsVZndYmveAn58nxowZRLXcBz29aant+fvRpaj3&#10;M+pBW87/RIZydtP+ZyvJuUlV2ZO/h409f6+egYiMSYdf72GwsPbAKKrwocMnUkk6wYqAdJeJzpx6&#10;wu4RNO1sXFXrtIO9Ox8y7jyfE1UtVeeoaVi3YR+uXP8Z1+/8EW+++zXWbqVlpupcvukQmpdsQWhi&#10;IaZFZzEyMSUyA2GSwCMxl2U+Qmm9S2ueZHuvbV6tQlrJJ8xMwohJoRg7PRrphTVIzq1EZnE9Cipn&#10;o5L2fNHqXWo4Za+AYXwQuCnL+7ibkQKnlsDjnwk1fv3R6/4WmjowdWhqavGfCX0aYu38T7ZLMm1R&#10;mzJnUYf/kMxKXWBJlyDZkwSWjtI5XlrbH6lOrVHoSWJiHYISno/AqStKQ3jKsh6yT47V4SnbxJqr&#10;TuxKaXopQMpoIX1sug7QAF+qTDpmUZe60hTlKaAUgAo4Zdszn715iDZ8I8G5VQHz0zcO0aKvxc5V&#10;c3F8x2q8uG4hti5pUg1BK2bXoLWmGK11pSjKTERy5EwETxiFIbwh+vCDDOjlh6EywL1/f3g42qm+&#10;dd0FUFSYFl26ID06Ao1leSjPScDc+nwUZYSjipYwO3Y6oqeMQOy0ICQGj0VG1BTkEqoyzW5DcRJf&#10;k0pQR6IqP54qNx6D+/SEhShMnrOrtHrzpu1MJaeFkSq78qZS3Yc6a/DUoahD03BdV4g6FGWbhL5u&#10;GPrxhrZdXivbdPUpYWlqrVrrpctRamI8vv/2C/zp1/u4df0cofktblw9S0DewJ0bAsrbSn3+5Y8P&#10;8MUnH2H4oDG0Kf5UGYEMqk3nXrSSnrCwcKRycoe7pzehKSrSR83A5+nhhYL8AgTPDCXYTNGnd3/4&#10;ePXGwH5D0NRQj+1b1mL96oXYsmEZFs9rwJql87BucSsfgJn8H6NQSGCWF8Rgdn0eqsvSUJAVQyWa&#10;iHw+HHMyEhAfE67mWFGNMCZU7QSYDks92qpMCzMrglCUuNaZPaC3Dz8zL2hPR8LRmYqwF/oEuqFL&#10;5/+gze5Gu2zBB4IPBg/2xchR/eDj667AaS8PXnMLvq85VScVu7G8T3e+h6my5C7OPTF2/HQ4OFMJ&#10;DBiN5IwSDA2aToAOQnRcDuIS82Dn6EMV6g1nKk8ra2e+F5Wngcp0IHBtCVDZbm3pDCvadVf+5pFR&#10;6dix5xi+u3APX527h5NvfoYdB97AwrV7MWfZdqQWNlJt5lJhSgt5CWR+oerZq5BZIMMjNyCnqAXZ&#10;Rc3ILZnDbY1qXUb9TOd58ytmI7+SajWKwI3PR1J2NVqXbsWiVbswJSQJxlSZxj2s+TkdeL12Q+fO&#10;3fCsKDcB0T8Z/93Q/HshwBSlKflhO/N9JY9nRzWpYGcFz7bQdHWUBiL7x8AT+Okt7QJH2S7LErLP&#10;EJY6aGW7hCzr55DXKrjKMa4EqZubAqcoTh2astyPanRw/z6PgSkhwOzl5a7gqYPzmXeO76Sy3I73&#10;TkruyZcVPPcRlPsJyQObluClzUvV+pL6EixrrlLz/yxorFRz3aTHhmPGuBHoRxse4OmJ3rx5A71p&#10;B/kksTbrQXtKVSCJKP79OfhTdm9dvgBr5tZiTnUWmitSGGloKc9UoEyWOXrCJyJm6khEMzIip6gU&#10;cQubClCcHY4iWseEyEnwcrWheu1Kuyt990zQlTdPZ8JR1KUAUyAqyqQ7FZGATDXIPFKUOtikNASj&#10;Ou5R6FCUaAtMfZuUSll209SlDk1RnJbmtONmDCpQSxML2ttMAvIifnp4k8ryLK5clMaec1SXV1he&#10;wq1rV/Hw7l388sM94D9/w47N2+Dp5M8/eTAVZCBvaF8Cs6dSS5ZWtCuevQgeX6pQb7hTYcrwRHs7&#10;G2SkpyAxIYGfz0g18Lhxv5enD1JSErB543IsmFtDWLZgaWsdtqxcpBIiV+UmoywnBqW5fCAVx6Ku&#10;PBUluQnIp7rMTo9DQU4K0pPjEMeH3cD+/Qgvc/Qw4W9AaBpCUleYel9WgWYPI/ndCVQjI6o3c6pN&#10;qgV3R6pkKsOetvD1s4a3jx0dwrNKafr18sLAgbxoh/hQKbrA0dmK+wWatqqFXOo0bXmT9erVi/+7&#10;Vn1iZWlP1doPIWHx8PIZgFHjQ5GRX4eZEZkYNioUaRm8Tkua0NN3EB80fdQ0x369B8GCQLK14blt&#10;PeBo7wU7lrbW7irsaNMdCFN77reycoOrex9E0IZv3f0y3qdd/+TbWzjyxqfYcegMauasRfPibVi9&#10;7bhqLU/IrseyDYdRUD5XQXI+rXnj3PUKlJKYWDK9p+fNwpTwVKrOdQiOIdTTy1WKOhn/3rJwq8rD&#10;aefWG//Ps93QnZY2oE9/dCY0H1vzDn8Lxf8qfg+a/6o6Te3cbbYbhihNlp2kq9Jzz6PzCx0geRus&#10;6CTsrKxo0WVopQZNAaVet2kISB2Esk32GQJTV5U6PGVZtkmIIlX1nLLdlUFo6vWZekOQwLM/oSkq&#10;U0JXlbot19eVPX+dtvyT1w9AFOfJ3Wuwf918nNi9Fse2r8JLW5bhxK7VapqH5c3l2LthCdbToss4&#10;8uykSEROn4CJQUPRnyfydnFCT8prF355a6oLc95cnfn06s4f04KAaykrwluHd2H7kkbMyotFS2ky&#10;VrSUYEljKdIiJiEvIRjxM0YjLWwCgTkZefG08dETkRIzHmlxk5GVHILkuBC4ONqgE8+r5qEhCMWG&#10;y/QKXQSYVCCS9MKYN5i0tBqqQrnJZN1w2TAMrblKtiGAlLHkBqEAqUCpnUOSV6j6PZ7TRLIYEcjS&#10;3UKmhpBO3TUVpbh9/TIe3Lmu5ui5eukb1YFdFOaPD26p7ka3rl3BjSuX8OP9O8Bf/xNnXj+NAbRm&#10;Lk69qdD84eDgA0sLV9Vo4ejogZ6EpihJ754+tJseVKIeqjNxclICCgpyYGlmqvrEuVOFyuyDE8aO&#10;QnN9GTavnY8dGxahpjgNtSWZqCtJRxWteE1RPIFJW14QR6sey4dTPPIy45GblURw0k0kRCMseLpS&#10;mtKibUbVJ40w0odUfmdjAegjuy59W6V1Xf4D9bsKQAlNG2sLODnxpnCxUw1Bbu5WVJE2GDjIj5a7&#10;E9WeNYYN64+Bg/0YPvD0okuxt6AqFHVJUNOWS32mtJg7ORG+Hp7KmosKGzZ8LKbNiFGWPDQqE1kF&#10;DRg3JQFjGdlUfKWE0LTQVEycFo+svDpEJ+TSyveEtY2bqve0puK0ocpU9Z605na0xKJA7QhNAasN&#10;gWpJmMpUvGMnR2Luko04/sZneO0P3+HVt7/FroNvY8OuV9GwYDuS8mZTfc6m7W5SdZiHTn6E5RsO&#10;qrRwOdKRvbgFg0eHI4TKMiqlDDOj81FQsRCV9TL2fB1Kqpaiz4DxeK4jBUBXaeyyUA1acl0JhAR8&#10;CkaPIPWPxv8qaOoNQY+3S6m2idrk5+ByZ76PcEEmFlSTC3K9e5dusLawIjCl47vUcdoxbGnHBZga&#10;+KTUQhrzNGjqUNRB2TbkWLH0+jECTZlHSICpwEn1GfjIogcw+tCe612LBJKGllyWpbuRn/TT/PS1&#10;g/jw5D7sXNaCw1SWbx3ehtf3b1Tx8o6VWDdPsphXYff6+dhGy758bh3KcpOQHh+CsKnjMGJQfyVf&#10;3WnHne1tYMuLXOqxOnYg2Dp2RjdK8ikjR2DrUpkfvAx7VjThxTVz1PDIVS1lmF2RTXs+gwozCOET&#10;ZJrciciLm4Hs6ClIj5mIpMixBOdkJMdMR/DU8YQJ7YrKDE5bbCzw0lSPrnxE7cj4aFnW1aWhWpRQ&#10;wON2PfO4AFO36lLKqB0J6W9pGJLBSICpoCrnkJZkQkMBk59Hmz/HjHCxRHNTHe7euqjiwd1rCpTS&#10;H/PB3RtqqOTdW9dozQnMqxfUtp8e3qUSpeq884AKr5gXkXSf8aEqcmE4U03KjSyti3xqevtTRXoS&#10;mp6EZk81+mXypIloaamDlzsVqakJFSiVpkcvDB04ABlJUVjQUo6Vi2pRQ/tdUZSCuookzKpKQkNV&#10;GkoLYlGYHY3C3HgUF6SgtCid0BRgRiI+NgJTp04krBwY0kptR4gJyDSIiVVXyt4wqPrldxV1KK3d&#10;Tk5UD26OcCY0Xd1t4eQi8O0Odw+e09kaPr1cERDohUFD/OHkygeOpVQDGKuGK2Pjblzmb2xCQBvz&#10;v6E9t7OTBBD8fRxcMWVaGIYFTcHAIRORnl2LpPRqDBoZhmnhuQTVXBRVL0Z0cgUiE8uRSaBlF7fC&#10;xSMQ1gRjn8DhcHXtRSVMy24r4JSWfMKT+6ysXVVYS10nQSphIUM0Hb0xYNAkpGRUYf6S7XjxyDs4&#10;9toX2H/8I2ze/xaWbjyKBav2o7plHVoW70Bd60YUVC5CQdUiqsoaRCSXISG3DvHZs5BeMAd5pYtQ&#10;UrkUyem18O09mgLAnNe3ZMOX5M6SBZ8PcV5fsqzlXv1bKP5z0eYc/0JotrfPMASiWkKQR0H1rI9p&#10;l4QgUgcuvTpUAmRpJLLnNWOndU3SkhxLY49mzw3BqYBooDJ1mBqqTbHn+nF6Pah0dpe6zsddlQhL&#10;aQiSMKzH1AEqo4QknhFIHqGiPH1wC/5wZAfOHNqKt1/armLLonosqsvH1mVN2LKiGcvmVGB2TSGt&#10;eQwSIqZi5sQgDOrLG9jVgV/OisA0g42Fuaqz6EZ12b1TF7jxpqktzMbs8iwsrM7GiZ3LeO5N2LWs&#10;AbtXzUF1XjwSgqkwqTYLksKQQqWZQMWZEjIeBSlhaK7JRklOHOIjp2JQf39YWcgYcSpCBTFRkVo8&#10;sYRaqJZb2mNdVeqwVLDjsrxWn99GSh2uSnHyApXRPvrxj1/H95Vj5FhZ197HDKa8qLV+oMZUh05Y&#10;ML8VPzy4TVBew/UrZwnJ67h3+wpBeUUB8/bNy7hJyy51mT/cv0XVeRv3CNFvv/gCl89fQlZqNu29&#10;A9WUO5XQI9vIm1a6zrhQbcrk/64uvIg8fNDTK0A1BA0a2B+1taW00b3RrXMnbvPmA6anuvgig6ei&#10;tjQT1cWpKM0jKKvz0VybiabadNSUJ6MoNxq5GZGqj6aMNc/PTiAww5EUH6GgOWRwfwLbmirRDWZm&#10;/E1FrRsAU0ZTPQ1O/j/8LYypEAWarq68yD2cVVJlN4Gms2Qnf54l91F5evV0UqOC/Hq7wd3LFqZm&#10;3WBhwf/PjL+1UVcCWs6vjQqSPpqSFV76Ynp790ZoeDwCB4zCpGmxyKElDo8twMjxMYhNrUI+VVwh&#10;gRUSU4ikrFlqubByIcZPicPI0cHIzK5CUlIBYd6LDzqBpnRVElAKJAlNhqWNy+OwtuN+ew9C3R2m&#10;5rTwdANDg0KobptQ27QaS9ccwCaqzp0HzmDn/tNYs/mY2rZ45T7MX7oLcxZuQ33repTNWqLmFsop&#10;moOYhDKMGhvJ9/LBc8+bolMnuS61B7pMtCaQk1JyGsiyJKp+Cnr/dPxroSnneFrJtn+cxN9Ak6En&#10;BZFSRhp1ljHtFCN2VtZwlsYigad0S1JdkgSWT0YN6ZAUAOqAlHVDQCo4PrLnhsfLMXofTlkWaAoc&#10;BZaiKCV0YIrSlHpOVa/J5We2Lm5QwBRleWLnaqU0JTYvnIUX1y1QLepbaKkXN5Rg3qwi5KdGITM+&#10;DDEzJ2DkQH9S2RXuTjb8krRStIbSkq2gKU8OgjM+bDqWz6nFjpWzVYq3Nw+uxtGt89T0EzIDZGMp&#10;b+TMCGTHT0d61CQCdCxSwycjh1ZcGoyqi9MREzoRo2nfXB1tCbXOhBUVJNWephyf1KkJxGRd6x+o&#10;1U9qxzxpwNGhpxpweB5l8x9BUe0TOPLpLmEITA2SmsKUUiBp2kPSymmt6DLWWjpy79i+GT/+eBd3&#10;79B6Xz+v+mFq3Yqu4z4V5X1adYGlKMu//PFn/PXPv+BPv/6oWtEvfv8tzn79DWIjYnk+PoRspc+h&#10;F0t31crr5OBOBelJGMpczt60373g4dYbbgSkKy+kmpoS5NBWyxBDGUliYmwLK1NLTJ84HlVF8vBJ&#10;pg2nLS/ORGtjASqK41U3oyLa8orSdJQVpTHSkcH/OCs9DumpcQieOYWKllDzdKe9diG0zKimReVr&#10;0GxPaQpElQo37qHstbMLlSEtuIVlD3h4OsCb14ytnSWVXi/uo7JwtoK7pzac0tXdRqlQFzcH+Pby&#10;hImpnKsrzyXg7K7C2sqW1tkZQ4aMxtTpUQjoF4SU9FKkZVVj6KhQTJieolRlUdViNfpGoJlTMldB&#10;U5RmYmo1YhPLkJlbj9LyuehLS2xs4khlSStOeJpbOytgWrC04PtY2TorYNrYcxtVqQ2Ps7OR/8Wb&#10;EPWFnWNv7vODk1t/DBw2A1NmpCCDSrKiehFq61eium4ZqmqXoaR8PjJzGpCQWo6pM5JVY5WpmRue&#10;f8EUzz0nE9MRjgqYtOedJLO/FgIkAafK7N9Rm8DOEFT/XPyfBU1Rmjo0dXA+/6xMb92Z9xVFmJUN&#10;xYIkAHFWEH0y1FIUpaY+NRg+UZU6FHVYChz1fTpYdWDqKlNCWs8Fmm1DVKbqdsRSQfPkrjXKnkv5&#10;ztGdOLVnHZY3FOPA+oXKru9YIROjzcKq1hrUl2QiLyUKCeFTMGFEfwwJ9IGvhyMcrCXPnihAyUQu&#10;XQs6oOsLHTFlTBDKcpKwkOc7sWclDm6cjd0rJSt7GdbOLUN9QTxqqDSlX2ZVbgyyYqcoaOYkhCEj&#10;JgTRMyeq9/BysYVFD944Mt5YbkxCr2sXvTFHWsKl+5CmLnWbLqVut3VgCvCklHXV0m2qzaoooNSP&#10;lf0CTFGboiJl5Is2nlyAK+eUY7RRRtKtyNRI1GwPDOzbD0dfOoi//Oln/PgD7fftS0pdSt3lTw/v&#10;KEX5y4/3VGLhv/z2C0hM/Oeff8VvPz/Azz/cVdb9wtmv8f033yAmPIrf0ZRgcacF9VRdYqSjtihN&#10;L3dfuLv01BqC3HzR07Mvt/MmtrVBenoCmhoqVWICbfoMgovfZ8SgwSgvzCEsc9BINVqUl4LmWfmo&#10;LEmkqg1FYV4CGuuKkJMZS1BGICUxnNtSCc4EBI0cQkXrohIe2NnZ0ibzgUEFL6Vu0XVQ6tAUkHaV&#10;/4qq0NbWinbXgmFOKJlSadrDv3dP9PLjRUsompp1J1CtMGBgb9rzADi7inXvisC+vbitjwJut+6d&#10;eU7pZtRd9dMUay6t3NOnRWLUqGnoN4jXTH4dYhILMSQoGBFxxcgrm4+0vCYFTFGdmspchCyqu6iE&#10;CsSn1FHpzUU+YTo9JAPuPQdjJIEbEp4K34AhMCUcLcSSU2EKPC0JTwl7R0++N5WoBcEv8LSlmnf2&#10;hzUhamHhTnXM11h4Ubl687/rTZXdnw+bvnByCoSzcyCdA2/CvmNhQaX6b/9D5jqX6iTN4XTr0o2Q&#10;1CanM5x3SYAkpQ7QvxdPwbCdUOD6b7Dn/2i0haYOSsN1vZQcnmreIv4e0n1NZgFwkVyr0ljkqA3B&#10;lJFEbqpvp6hHUZIaOHWFqatMAaNAVFegurLUwSmjh8SmGypMHZiiLqWUxiHJgCTxzKt71ysr/u0f&#10;Xsb7L+/B/rXzcWjjYgKTsXkpti1rwZrWatTmp6Cctq0wPRYzJ4zAUMKsn68HXB/Z8u7d5I+TJ0cn&#10;PPdv/wPjhg/F3PpKNFXkYN2CGuxa1YCGgnDU5QSjqTgWVVkRmJUfj8rsaJ43CnOqMlCdH4vZ1blq&#10;tFHIhNEI8HKDNZVGj66dqF470HbKCANpodXAqUFMa7HV1aYOTW27pjAldIUpIReoKEVteJ6lsuc6&#10;WJV1JzRVog1p7BAI8JwCRjmvwFkaPkwJVIsekmjYFGNGjsQ7Z94gB39UVvwHxk8PpZ7yFv74ywP8&#10;+tN9Bcw//fIj/vOPv6j47acfeNwtXLl4FlcvnaWN/x6fffwe7fn3iI+OJtAtqTJl1IqrKp2dPKky&#10;vdDToxcvFJaevague/IJ7KP6GNrZSPo1K14Uzvw/rHmD9VC5GOVB4d/TB4VZGZjXXIfW5ho01Zeh&#10;qiwdtRWZyM+Jpx2Px6yaAiTGB9OOz0RGWixqKgtUnaY2kmcAXJydVOu5NHLJZ9Ohaag0ZVlToGKj&#10;uxOUlgSiDXx8PakwnVUdpruHPezsLWjJpfO5ALGjUqCiPgcM6M3jHLneHZ49HbmNsPbmb2BvrSBs&#10;ZGSkqgek3tGnZ1/ERKchoM9wBI0JRnpWFWaGp2PMpBgkZ9UpQIrKDI4uQArVnajO4uolCqRRSdVI&#10;zWlBftki5JbMUzY5KaMG6TlUnpULEBqTgR5WbjC2cIGxmSOMzR0ITFc4uXrDng8xS3MX2DwCp50N&#10;3YAdFSehKQ12jg696AL68driA8FExtMTqo5+VKdeXHehenKChakzOlFddu1kqpyOdCkSYHbt3FUt&#10;a3WaT6DZXuigbG9b2/hnoCl9Qp/a3ybagvCfCw2IvxdaghDCUz4PASrJQF54nvc+73sLUwvY02W4&#10;SE4BR9p1CScXeLkKLGW+IVGcWv2lISAFjobDKvX9hkpUh6ay4FSUer2mrjTFovcnOJXSfGX3Wnz0&#10;yn41XFIsuajLo1uXY+fyFqrCOdi4UOo1i6gIU1CTn0a7PQWjBgUQmrxpbSifZZSJsbH6QdQ8Js8+&#10;p+o3MxOiUFWQhsK0CCxpLMLqOUWYW5mIBTWpWNFcgLrcODVMcmFdHpa3lNDCF2NhUz62rZuvsh/1&#10;79VT5b/sLp3XO3eh8qPtl2klFCgfgfARzARqkpFIQgemBk2DYwlDHaICTYGJlaWdUppygeoqUx33&#10;qE5TP4e8hwBUQp56EhZm2rDIaZMm4YtPPlTAvHPrkuqoLupSQPnHXx7iz7/9iD/TfosV/+PPP1Bp&#10;Sveih3hw5xZuXbtEYH6P82e/xHdff8z4VLW2J8REQ9Kd2drx5rRzIjR5wzrSHhOcAk2p1/T04M3o&#10;5MYbliGtv7QxlhYmsDDRcnjKjIbSFUsaqqQbR0p8DObPbkBdVREa6opRXZGtQFnMh2FmWhTKyzIx&#10;c/oYRIZPRUVFHm1+ItKSqf4zUzBt6kSqOzvV0Vw+lyhNw4agJ7DUSql7NDMzhrlFDxWutNpav0sX&#10;QtRS1WVKHaefvzdVJRWqUSc4OlnTnrvwO5vTIhspq+7gZAFPL+04U56vR48e/C0cVH/K0UFTERqc&#10;gF7+QxEVm42k1DKMHBumMrDnUj3mlS1QwAyPL0Fu6TyU0h5LSN1mXEYtcssXIK+C6rN6Ka37PEK0&#10;CZkFrcgtmqcyubv3GgYHt34YMGyyUrL2fDg5ufSiiqQCJTTtbb2URXd27AXvngP421NhmrvC12cg&#10;PDz68NqSB15PZeV9fQdReWpdmBwdfNC1I6+5Dvx/aLe7dabS5PXdRYDJ61eDJrfx2pOuRp06ChgN&#10;428B+V9BU+IJ+P7PhaYAU8+uJF2sDON5ee1zHXlvdoO1mZXKYCUJQNwk2bSTJGUhOB8pTR2WUora&#10;1KEpIQpTSt2q6/BUwy0JSIGlDk+9y5FAUwXXFTS/ePMIti9twrL6IuxbMw97V89V6wLQlc2lhFw+&#10;6vNTqQgTkR49A5ODBmEQrZUfbZa9KRVXV/5Z/EId+ac9y9LU1AQzpoxDCo/NTwnHrOJULK7Px5L6&#10;bAK4DJsWVqi8mHMrs7GwNh97Vrfi5N7VqC2MRnFWKFJo0Yf37wXrHjK1BG0ZLyQZgmhEqOmje2Rq&#10;iS4EmwBN0rQJKNvmvdQU59NKU0LgKKHWeS71pH+0LsepFvIumtqUc0tfQz0k6aq08JlT7cgY7MSY&#10;GKUMf/3hHm5cOYsrF74hCC/i5lXC8/YNpS4Fmn/6RVTlbVrwq7h36ybu3LiOa5cu8LVnce7bL/D5&#10;J+8qpXnh+69waP9uDBnQjzebrQKmI8EoiSe8qCy9Pf3gQbXjSnjKfOJaK7JAU5SPDW0j1TMvKMmm&#10;pDr5d+umhjFK941pE8diwZwGVJRmo4rAbJpVgpqKXNXok5EejayMWISHTUZJSRZBGU9gRiE7IxFx&#10;sREIC51Ja+nI/9aMMHwamoahW3RV/2jE/864M9WmmVKUYsV7+XlQqVnQojvAzl66Hbmrus7OXZ5X&#10;Fl7A2cOEr7HrgYBAqoFeVJSPOrmLajUy7k6VKd/ZA8Ez4jBsyCTa+FFIyyxXSUuGjQpWXY6Kqxch&#10;IaMOU0KzkJrbhJKapSiftULBU9RnWmETcirnI796IQprliA1v4XHSUf0BXz9fKTnN1Od1iExvQrZ&#10;hY0q7V7/geNgYubM38CJAHeBlbUnP6+fClGZAkzp7dDLd7BqVJIGPFdX2naWpqby2znCxsaDCtRV&#10;A+YLhKL0LuH906VLF7oCsd+8ruV6pOqUqggpO3WSfQbxCJyGMJTy74Gz7bZ/NTT/q/1PB9+jDSgN&#10;Q0Hz0bGG59Q+N0vhzLMdIPO1S8Y0G3NrNVe7AFTgqbWwax3b9WhPaapx6I/qMbWM7b4YENiHYNT6&#10;Yep2fEj/wMfAFIBKcmKp13xm/bwq7FzRjBM7VuKV3WtU48+eVXOxfn4tqnMTUEVYpkVMRUKwTKQ2&#10;DONHDEQvN6ofSyo1QqQzv2Cn5+THkHm8O2PIwL6IDpmMuJAJSI2aisXN5dhECK+cU471C6uwoDab&#10;wMzAoln5aClNxaqmEqxsKcKsolgUZYYhZMpwuNjJSKKOMBIA8uaX6W4Fhl1ZaupR1KSATiu1ZW27&#10;1sItkNRC368dI8DUziPg7CZdi1SDknacBlsCU3U34j6xmTIC5ZGiFWCacJuFmQmK8nNw/eI5/PGn&#10;B/jpvljxG9pIH8Lv+pVzuHvzCn55eEcB9UcB5tXLuHmJML1xA3eucfnKRa0Ok9C8f+8GLl/8Dqde&#10;OYZNm9aq6W6lD6adQJMXg2Qh9+sVSBUjY9G1xiBnJ4GmqC7+F7bSOGGnGkhkMjOzHla0s7z5eEOK&#10;nba3scPA/n2xYukCVJXnIy8nAfXV+agspj2nosxIiaXaTMCG9SvQ2lqPmTPHoyA3FbFRwRg1agim&#10;8CHYp08vmNBVSMu19BsUaLYF5xOLzt+rR1ce3x3WdCOOTjYEpaOCoqhMaUV3dLQjQK2VbRe73sOk&#10;C4+nUyBsvXo6E5jOcHQ2V+B0dLKkjecDmSpa8mT6ePdFVHQGFehQzAxNQl5Rg1KZYyfHoLJeG7o4&#10;IzIXE2emEaCLUduyDhX1qwjDFmXVcypoyRkFhGtO+TzV/SebQM2vWILk3GakF8xGZvFsHt9EO9+g&#10;Jlkbx3M70Xb3J6hluf+QybCh7TanDTejyjQVq+7oC3fPvlTXtOlOvvys3ioNnYDT3NyZ4URxId3x&#10;BIaEJK9pGforpYiOjh1pyel6RGmq4cD8D3WFqatOcUW6dTeEob7eFjY6TCUM9z0JTclJvs7/Cpj/&#10;SDwNybZBTqj3eBLKoRpEe+fUQ8awC2/0kGGZMl2MrYUtXOnGxKq7ODnCUzUSaX06ZcpemcVSMrDL&#10;lBV+3h7o46/BT+y2HgP6BhCcvRUoBZC6LTfs7C7JiSXX5jOHtizEq/tW4/j2ZXht73q8vGOVGja5&#10;gJa8vjgDZZmJqM5LQ8zMSaoO08naHA5WlrDgTSKTy3dUX6QLunboiAB+uKBBfTFuaD+ETQ5C5LTR&#10;qk/nouZKHNy2EqcObsbsqkwUp4SitUKm3U3EnKJkrJ9bgbnVfK/caEwY1R9WtGJSx6PB7omC/NuQ&#10;/XKsFrq91talbO81Eo+SC3ehpaSy1OpCZXtXBU55rfS9lNRk0oFdLLy5TJTG0srcHJVlhVSUF/Az&#10;bfjDO9fw20+38fD+NTWW/O6dS7h37wru3LyInwjDPxGqvz18gF/vPcDtK1dx6/JFlhdw6+p5pSzv&#10;3r6Gq1fO4/jxwzh27BB279lBUI2Ep2dPqionwrMnIcGn3uARCOwzAG6uXiqkMUT22/JJK3WzEpa8&#10;eCSkg73ASylofj8PnkM6wGdlpqG1ZRby+CCsKEpDTXkuMlPikJmcgFnV5SjMzaJFn4yphGRE6FTM&#10;mDqOn2UAJk0cibCwaQSgdPVxUtUaAkzVKEQoG4JTD2kE6mFiRBBKn8vusLQ2JQSlu5EtQeKoGoik&#10;kaent6uq5zS36K4gamlljr59/eEf4El7bkZoEraEZ6fOz6FXLz/4+faluuTniUpDr4DhSE4rRXpO&#10;FQIHT8L0sDRUNy5DUdUCqswMRCaWIL98Pmqa19Kar0BSZgOyiuZSXS4lMJciv2oxUqgqUwtakEVo&#10;prBMJijTiwhMhqR2S6TijEguRUxqORVpPeIJ0Pi0MgI5CRZ2vjAmMB3c+sCSgDS384Llo5RzlrTl&#10;3t794eXVV9lyS0sX/ifWtJ7d0YHw6ygQ5PWrHAEf2lJ2Iiw78T9T1UW8hqVuUweeDkrdGenrhvsk&#10;2gOpvtweiCT0Y9rb998dMspJj/b2G4Z0kBfWdCFz9Oj8HNnzQjdY9rCEg60DoanNTeQl2dqV2nRV&#10;/ch9ZZ4fd0m16EqFKXME9VQQ7N9HLHcvQpRqk3CUjEbDBvZ73MXIsNuRHNeP4uEZmRbi5Z0rsHdN&#10;q6rLXNdajeaSTBSlRqEoLQYltGgzxgxHIN+4n09PeDjYq+GRXfmUEIXZhT+2TF1hS8AM7tsHIwcG&#10;qjrPKaMGYub44chJCMec6kJsXj4HaxfMwvy6fCykyixMmonixJloyI1Dg4xMyY9DbUkKJo8ZDEva&#10;fg1u/xw0NfWotYxrVry912j2XcqutENynNbgIyq0i1KUUt8pc/9I7ksBpcxUac5wsXfAormz8Qth&#10;+ePda1STF2m3L7G8pHJiCihv3TiPK1e+w80bF1RfzHs3edyNa3hw+zYufX8W57/9igrzK1r571Sf&#10;zfPff43Dh/aprkrHj7+Enbu2YejQIbTf7rTkvlSYkpzDD/5+gWq9p1cvNdLHSZK7UoEKOAViAksp&#10;Lcxp0wlQGast6kH6tMr49J6eXpgyeQJWLV+I+a2zUFmSjfmzZyE2IphqMwMFOVkYNXyomo4iPGwG&#10;0qk+RZWGh09FZWWhyocp3YccHaUlXcbCOyhgSsOMwFNvGHqiQHuw1EP6VpoqUPrxST18+BCCxFx1&#10;eB82fCDtu2RdNyM0uZ9PeG/Jlu3lCC9v2i4PG/Tyd4eZuTEhJL9HPwSNmY6gscHoN2CcUpkRcTkY&#10;MIxuKL0c+WWzEUVYTo/IRl5Zq6rHLKtbTli20oI3o6BiMYpql6Nk1kpCcwmhKcCcj8yS+Uji/uyy&#10;BYRlKy18C7e1IjajGjFpFXxtPRVoo5oDPSw2F0ETIhE4aCJGjgtDcGQ6PGjLjakwTakqHZx6wdzS&#10;lb/ldAwcOJbf346/jz1VpClhaawBUwFSCwGmjGyTUBB9DE1Rmk+DUUo99PW/B1J9XYdie6FgxFI/&#10;ri2o/k+LTozO/JwSnQhQFdwm49ulpd2E7ldmyXSVVnWqTa0FnRZdwOlJu06YymRpvaWV3EBtivU2&#10;tOYCTykVLB8pToGmn48Hntmzfi52rpmDfevmY+OCOiytL8G8atplgrMsJxlDAnzgYmUBB0nxRZtn&#10;y5uxk9QrEJSdnuuAF/79OThY26ghSv78MIN44pEDAjCyvz+C+vXC2AH+iJw8CuGTRiJuxljMry1Q&#10;4MyImYTMyImoSIvE8uYy7FgzF4taKjBiUB8Yd+sCSbah2eb2wafF09CUEOBJaOtPHy8NRZqq1BqO&#10;NGBSKRGUUn8poZa7iw03p5qWxh5CgRekt7Mbdm5aj99EXd6k/b72He7cOEcwEpY3LhGYl1SfzAvn&#10;vsLZ777A5ctncY2KUkb+PLx/Gz//9BC//vwD1eU3OEdQ/vTjPVWf+eorx3Ho4D5s2bweR48cwosv&#10;7sX48WPh4eGJ/v2GoG/gQAVIAWZv/75qXZSnrEsILAWUeilDCyWcnV1pD50U3FKS0zBsyBD04QVQ&#10;WpSDWTWlqhW9sjQfUaHBKMrNRWRoCIKGDcawoQOREB+Ft0+/gk0bVqq+nxERMwlKGXJoTdjZqvf3&#10;9fWDE+2QhYWVgqQAVIenLKtRQ8ZSB2qhlKcNrx1//96YOnUKdu/ehcDAAFhZm1FtyrBKR0iXJFMz&#10;I0LZnvC0ZViid4AX7BxMaXmpIFwdac9p12nNI6gy+/Qbg4lTY5BX0oRxU2IwOThJWfOiyvkYPz0Z&#10;0yNzaNOXKmBW1K9EfHqtgmZF/WoCc4WCZk65JAqWhMGLlNKU5ZwK2UbAUnWmUHVKEuHEnFlIyq5D&#10;AgEaRdU5PSIT4XH5SKDiTCSooxLy4OY9kEqzJ9x95CHQhwrbhf+Dp6rHlMajrl1533QyUdA0BKZh&#10;KJgqG/409PR1w+2GoUNTB5/hayQM4dhe6MfLcltI/Z8Wkjmpk3zmRyHrWsh36YznZP6xTp1hwevO&#10;SaZ3dtESdgg8fQhNffpfCbHaAk6x5QLOgQy9HlOU5tABfTF8UH9VDu7XR0HT39cTz+zduADrF8/C&#10;ipZyzC7LQk1uCgqSoxA8YTj6+1HtONoSGE5wsrSCNQHT7Xl+2Gdl8H0ndPiPZwlMS222NhLc08ke&#10;vTycCU5vDOztheGBvhjd1w8TB/dFwsyJSI2YiqTQCTx/GHLip6M8M5oRS0UbhYy4YIwb0R825qIQ&#10;O6snrVb3+HSLuGEruap/1Fu8H4UhQPXjJGRZXi9QVN2GCE6t1BSpAFrvlykh0zVYS5YiWviggUNw&#10;5uTL+PnOVdy88CVuX/oSd698g9u04zK3j1h0aTUXy37x/Le4fOkc7t+/hT9K96K//BF//eufVPz4&#10;w11cpMK8Q0v+/Xdf4ZWXj+Ak443XX8HJE8fw6qsn8cYbryE6OkpBaeTwMRg4QOo3eyrFOXLEGEwY&#10;P0XZc3s7Z2XRxYoLMHV7bm8ntl0aHQg3Hx8qncGIiojGgH79CdzeiIsOQ0VpHgry0gnHSOTQshcV&#10;5GPKpAkYTmAOHdQXeTlpOPPGy1i5fD6iooJVsg17O1sqRTu+pxOB3hM9e0oSYR+4urorIOrA1KDJ&#10;Bw3tkgmVuhk/n6heKysbdXzv3gGIjY1Vo4scCEdpWbezt1QA7UEbb2ZmyvO7oqePG2275MoUsNqq&#10;hi/pVxsTlYrUtBL4BQYhNqkQ6bm1GDY6BClZ1SojukwdMXZqgpp7p6RGq9/MIACTsupp1RehtmUD&#10;KpvWo7B6OeE4j8pyEfIrlxKgi9W27NKFBOZspTwlAYdAM7WgWdVvxqdXqTyZMu2vzFkeEcuHTjx/&#10;OwK7/9DJGD4mGINHTIWNvS9MzV35EHOhOnelLbfRgCl9Z6WT+iOlqVTlI5VpCE1DIOqhK8m2y4ah&#10;w88QmIYwNARk29ABqkdbWP3vDPV5JKgmn0Dyb0Obx6gjnn++g2rUkn7jNuSWq7PUc0pruQDUnfZc&#10;axTq4+dLEPoTnH4Y3L+fAqZYcx2WIwYPUKEvDx7QB/0D/fDMkpYyLGooRkV2PKolf2I8gZYYgdjg&#10;SRhA8LnZW8OBStOa6qH7C93Q5TnKYxmE/2/Pwt3REVPGjsIg3owy4ZC3qwN8eBP04QXf29sVw/gG&#10;M4KGImLCaASPHooZowYhauooJIdPotKchrrCVNr/OIRODiKYrWHU+TmtP6YAkhdSV15QhtDUwaeD&#10;0BCWEqIwDUtDaEoIMKUUYIoll7pNbZw6QdqdykjGj8uNzpvcQtQS32vU4KH46O0zwF9/xYMb3+Pm&#10;xS9x6+LnuEVwXr/0jaY0r1/EpQtf4+K5b3Huu69x/94tlXwD//lX/PUvf8Yff/0RN65dxLXL51T5&#10;+acf4I1XT+DE0cN4lTA+ffp1vHXmTZw6dRKffPIJcnJzFDRDQyIRPDMcgwcNx9AhI5GdlY/p00Ig&#10;0zcIJEVZSogtF3UpIBWgimUX+AQG9kFkZBRtPJWqhxf69e2D6VMmUGmWIzU1DvX1lUhLS8T4caMx&#10;KmgY7eRQpCRFYe3KhVi7aiEKCdYxo4fDhxeYjMpwd/ckiHvBy6snweal6l1FbQoQdYWpKU4LqkIZ&#10;h0948kEr4/E1y27CYyWpsKnq8ykZjNwJZDd3J9V6LkMlRc2607U4OfM7UX2K4pSGJBn3bsqHWFpq&#10;IWLj8zBwxDRkFTYgNrkYw8eGIbd0thqeGEmYTQ5JR2ZhM635YtrxBarFXOoyKxvWoqpxLSob1yO3&#10;YikBKWPClyOnbDFyy5eiuHYVyyXILJ6vwBmXOUuVUrepRhJl1mF6eDZVJj9DchnCovMQNC6SSjcW&#10;U0NSMGZyNFy9BvCz94GHJwUAlWaPHg7o3NlcawCiynxSd0moPQKmDs3H2w1AKCGQ1O26Hm2PkRD4&#10;tbdNB6EhJNuGfowebcH1vzP0zySNSe3t1+OFDhI8RvUEkJZ4qs6OnXgNGsPB1hYyekhTnNqcQdJy&#10;Li3pMje6zKgwSKoXCcegoYMUKAWghuAUQTGwX288s2h2OVppmedUF6AyOwnjh/TBCNrqYf384GJn&#10;DkcbXuDG/FH/4zmt0vV5fkAuO9lYY9qEMQifNgmjh/Kk/QMwakg/jBk2AAOoNAN70V76eGIEaT5h&#10;QCDGDwzEtJGDMGP0EMRMH4vkiMkozYpHfOhkDPT3oqrrDiMC06grwSjdh6gA9TpNgZzATl/W4Sd5&#10;MfUuRKIsBX56qYVmxeVYfcSQlPrr9YYfgazM0y2tzlpiYRlH3h0zJk/Ch+++hR/uXsVdAvOHO+dx&#10;89IXuHLuE1y/+BUunfsCF85+hsvnv6HtltE8X+DqxfP4y59/w68//YI//fSbmrri+qXzuHfrKn75&#10;4Ta++eIjnDx2SEHzlWMv4fiRwzhDYL51+jQV5+t49913MXt2C4YMHkaVOQxBI8di4oSpmDkjjMDI&#10;wrSpwUptCiD1ekwBqIDS1UVa1SU3pCPMLcwxbtxY2usa9O3Dp+igwVSqwxBI61FalIuMzATU1Zch&#10;NGwqgoIGY/z4EYhPCMPG9YuwdvU8bN+ySnVu7+XrhV4+MrtfAPz8JHqrukUJgailpfVje/50EJwq&#10;dNsuxwgszRQwra1tqDQdlNqU7kfWNtLwZs59FgSrJdWrlerjKQrUydleVTcYd7eEhxuvoxlJSMmu&#10;RsWsRQiPL1DKsrh2IXLLWlVdpjQASQLgygapy5yNiIRSVacpjUFFVUsJymXIKlmogFlUs1KBUgAq&#10;ywLQjKL5iM9qpC1vVPWdUu8p/TulC9OUkExEU8VGJRRj0vRkDBkZgmkhqQiOzMSA4dPgGzAKgX3H&#10;Efi+vN6caMuteQNrAw26yBBJXtdP1V8+AudjYDIM4SihXNc/AM32whCIbUFpGPoxerQHpf9doX+m&#10;fwyaT4NTEgdJCDxNjY1Un2XDDu2iNPv3CWAIOAMUHBUgqTYlBJgjhwzUFCihOYice6Y0LwF5KRHI&#10;T45U3YrGDOgNV4LS2caMbyAZyGU40/9AZ1K7q3y4f38BrnYOSIgOR1pCFGZOGo2p40YQnP0xkUpl&#10;ytgRVJluVJ/+GMIbdJiPNybyDcf274PoKWMxdeRAzBgzBOFTgpBEuz6ccLY3J9S6dICJzG9NYCql&#10;SIvcFppS6staPLHieujA1Gy79hr9eK0l/EmCD2n8UaURYSpT7D4aRy42PToqEt9+9akaN3710le4&#10;d1us+FcE4Oe4d/0s7l7/Hhe//1ypTWkJv3zhLC6f+w4//3CfVvwv+O2nX/HHH36jnb+MH27fxJ9+&#10;vIvvv/wYr798GG+ePIo3T53A8cMHceIY7Tkt+Ssnac0JzdOE55EjRxETHY8hVJejR43HlMkzCM1Q&#10;BVCZKEwahURhCiwFmgJMGY8uDUMCU3s7qcu0Q58+/oiLiyX0/DBh7HgkcFmytCQnRiMzOwFJqZGI&#10;iQvG1GmjMZlqv7GxHHt3r8XO7cvRMKsEITMmwdfHC35UvZJZqZdvAAICAuHvH6Bsua2tvYKmdEP6&#10;W2hqIfP6SAgsZaoNyV5kYSFgtKHSlAnRLAhHyVxkpWAprf7SH1TUpgDVwsqEr5W+sfIws4eJkQOS&#10;U8swd+lWlNctQgShGZ1ciipac5lDfHJYBi16A4G5AmV1S5GW14iE9BoUVi7m8atQXL1MATK3fBmq&#10;WzarGSTzKgSiiwnMJSirX6dUZ3IuFWaRVs+ZVjgHobFFGD89FQkZtQRoLWZQcQ4aHozxkxMIzXQE&#10;jY9Av8GTMTQoGL38Rqmhk5YW7gSXJYFpSngypF8wr00BpyE8/xFoyqg1Q3AaQlHCEJSGYQhE/dj2&#10;Qj9Gj/ag9L8r9M/0j0OT64/6nnbq1JnfT4ZndkAnMqxbp04qAbKniyv8ZNrfXtIPU7obBap6y2GP&#10;YCmQ1AGqxzBCcwjF3zN5KZFIjpqm+mCOGdwXfXq6w40XsAOf8GZG0kolCUMFmB0JzGfR19cXVYU5&#10;yE+PVenhSrLiEBc6ERHTxiKBqiV44igMDvBF755u6OvtiT4ebujPcgBV5/DAXhje1xfhU8cgNyUa&#10;U0YNQT8qGdNunWHUhUFg6n0mZQ5xYwNI6sCUeGLRn8CyPWiq1/NcEj14kZoQxGrebr5OW6fyEUtu&#10;xBtXGn16SJghIz0VV6+cw08PJTvRBTy8exH3b5/HjavSef073L91AVcvfIXvv/1YJRS+ff0Srfl3&#10;hOhZHqvlxfzrn/+Ma+f5GqrMn+/fxpXz3+L1E0dw6vhLOPXyS3j56EEcpz0/deI4Tr/+Kk4eP0oF&#10;ehSvv3ISLx04oOY9HzlyBMJCwxEdnYA+AVTzw8cSLPa0ufzMhLtMuOXk6KpatO3tnRTEZM5pR0eZ&#10;xtYRgwYNQL9+Mg+PHXr7+yEkZCbGjh2FsrIi1NSWIyomFBMmBmH8hBFUnvFYtWYBWufWoaGxgop2&#10;PEaNGoZBg/sTlL1V8l+pI/X17QX/3r2V8pNGIHOGGaGpwkzqMKkupUX9ETQFqJKDU9suFp7XFaFp&#10;S6g7u7jAVpIMU1VaWdO2m1GN8hgra0t4ernR4rrwvXzg6ibfTetK1a2LKSKi0zF/2WaU1S5CRn4T&#10;SmuWEoBrVfeg0KRCFFQvJETXoKRuOeHXhHRCr3TWSlQ2rSUUVyGtoJUWfCEqaNNL6tagsFoU5hJC&#10;cgHyK5crS651Q5rPmEubXotpUXlqOt64jBra/XKMm5aAiTOSEUObPn5aEnr3n4RRE2IJzVD+RkPQ&#10;s+cAVZcptlwl4VCQJMh47QokZb0br0cdnrpt78plmd9KSgmlRA3DAJo68HRA6tsNoSqhQ1E//vdC&#10;B9TfC8NROu1GOzAzjKfA9mjb0/WS//OhpgORZfmcXFZzxUv3Ln6ujh2llZ37H3WkF37YWNKyu3mh&#10;j38g+gcOwKB+/QjOQAzt3+8xNEcMlKBNV9AUi94fz0TPHIfJowbB28UOTlbmcOLF6yj1Tt34Z7zw&#10;PLp2lE6kndD52Rfg6+aOQgJFpu/NSQxFZuxUlGfHoIpqtaYoDQ1luZg+dhhGD5ZuR4FqwrXe0uTv&#10;4og+VJ/9e3kpZTlmaF/u7024+sDTwY5w7kaA6cAj7Fia8ALpwYtGh6ZuqaWeUq/bbA+YhuvGPIeE&#10;nMeUF6gJS1kWcGrrPVQLuRlVprWpDWwsrFFeXIg7t67ghwdX8cO9i4xLBOElPLhzEXdo0QWaN64I&#10;ID/Due8+wtXL3ymV+e2Xn+Pct99w32X8eP8ej71KFfo9bf0VXCIw/3DmdVrxAzhyeD+OsjxKaL7y&#10;yjG8coKgPHmcID2KA3t34eiBfdi3cxs2rVuF+fNmUwFOpq0erZJ1WFo5EECSBcj6cT2mgFKsrig3&#10;mQ5C6gSl/s/Hpyft+Rh4eblTcfZG795+GDp0sALn0qWLkZyUiJTUBMTGRaC8ogCV1QVcj8HQYf2o&#10;PCdweyT69gvAsGGDESh91mhhAgICFDglXN0kIxDf81EIPA0BKuCUkG2mMopIhcBUgmC0sYYdrZK7&#10;pwccnZ1gKdcdS2tbKlAqTC2NnKNK7uHr6wE/P18FahnFZWpur+Zzr2lcjqa5m9G6eA9mscyiPU8r&#10;aURF8xpUz96AoroVylrnVixCZfM6VLUQkvUCyEeNP7TieRVL1bKUAs/U/FYk5zURvEse9+OcHl2A&#10;yJRK5HE9kxANicmjTU9DYkY1EjOrMWlmGsZMjMdEKtFBw6bzIdWTytCKN7GA8Ima7Mp7qqt0bXsE&#10;SkNoSiOQdoy2LqWEbuH1ECAaQlFfNww95aGEqFM5ToeeDkcdpm3DEJDtha7g/m60AVnb+O+Epny+&#10;3/0ej47RFas2qlCmmnZRTqpfQB9VtzmwTx+CU1OXI8Si9w/EcFGfFCESzwzpL/NjuMDNwQYudjaw&#10;o92StG4Cyu6d+SbPPovn/+3/QR/a7LrSYswqLURNYSaK0qNRkROLOdV5qMxNQElmHFIipyMuZBKV&#10;5xRE8sYLp1oZ1rc3/N2d+caUwH5e6Ovjpuowh1FxyrqNzGHduSNVoUBQ+xJG/KNlyl8BnqYoNaX5&#10;pC5S72v5BJASGnSfgNOYIZA04cX3N8EL1qwHLbn0w2Qp3abmNDWoPpd3aL2vXfwCN698TWv+Jbed&#10;w88Pr1F5XsP1y9/i2qVvcfXi14TmJ/ju609UXebXn3+G89+dJVSv4ebVy3yN9M+8gu++/BRvv/kq&#10;jhzah6ME5uuvvkwrfhQvH6fKPPUyThyn+iQwXyM4D+7brYC5e9tm7N+9g1A9jjmqfnOo6sJjZiYW&#10;1l4ByNWFsHFwJShp061tlU0WeIrltSV4oqNpvWOiqFaHq87yvr7eSnnK8rRpUzBp0gQkJsWirLwQ&#10;6RkJKC7JxrTp49Wwxn78ryZPGUcb7ou+ffuo7kH9+fTtxydxLzoNT08vAs2TipDvS2BKacH3lzCE&#10;p+ljaD4BqAzDFOVpS/Ur4HRycVbwdKAyFmCa06J7eLoTkPbcb6Yag8S6y3eS1nuprzUxs4GJpTMK&#10;SpuxYOkugnM7amm1awjKpsXb0Lx4B2rmbERZw2oU1ixTsGxcuF1F9WyCc9Zq1ehTUrear9msFGd+&#10;5TIFTqnPLK4VVbpe1XuGJ1YiMbuJAF2GYtp7aWEPjy1FZFwZsgjkZNr1oaPCMGVmKpVmNGwc/KgQ&#10;LQkrc3TrZgEjugIjYzOGqZomROazEhgKME1MZWioGbeb8nencqfyEWD+I9Bsr55TDx2auq2XZR0k&#10;Omz10CHzu7AxiHZBaRgGEGsv/ldBs73vondTklZ4fZZaLQ+utHXIcGMH9PGTaXsJTwHnACpOwnJ4&#10;fwKTMSDQHwMpJJ5xdaa6tDeHZES2MbciMPljvtBVNa6oVPSdnsP08aPQXF2OWWX5jDzMKslCdX4y&#10;Gkpljp9sKs1k5CSEIDliCqJnjqdNn4yC9HjCcyrGDx+MAFr1Poxebg5UlpYYRPUQyRt0kL8PrIy6&#10;U/V1VdCUjtgCPaU0eeEINJWifARNHZhPWsWfhqZhyHlkiJVAU87TFpqiNE1Vi68ZvHv2xLrVy/HD&#10;3Wu4RQt+9oszuHz2A1z+/mNcPf8FHtCO/3TvCsuLuElleefaOdwjXLUpLM7ixwf3qEjv4qcHD6kw&#10;byqLLmPNv/vqM7xJMB4lMA/s30ULfhhn3jyF06dpx2nVXyNApUFIpvV9UzUMHSYwN2Hn1o206Htw&#10;5KUXcZzb6mqr4evjix4mMgpHs7xubp5wcpCRJlTINlSdkuXI0YmwcWbpSChOxJQpk5CTk6X6fQ4e&#10;PBATJ47H6NFBCAoagaioCMTFRxOUEzFwUAByclORlBKrxol7S4YXgrJXL1GVXgSuD9cDCdC+XPZT&#10;rebuHl5UhFSGfG8dnhKG8BRwGkJTQrZZWlnDxs5WQVNKAaaAs4epiYKmg6MD/xsj2n9TAtOaoKX7&#10;UElAzFSVgLGJJTp0NsHwoOmobVyJ2qZ1qGnaiOb5O9G6ZC+aFhGarRsxa94WtdyyZNfjkPXmRbtQ&#10;P287GubvwGweL2V1yyZa+DUEpoB0CyG6grBsQWJWi7Ls5Q0baO3XI6NwAWISalHXtAmLlu1HDC27&#10;l+9w9Ok/Fi6e/dCpmw06dzYl+ASSAkwLBcXuRiYEJa9NhsDQmA/BHiYWaln229o5qRCYGkJTh+hj&#10;mPLa1mGo13Mahg5LKQ2XBSKGsJRt/7dBU+Lx5zRYfhyy7VEIMGUmWQmZ10uDp5GapkcyxUur+gC6&#10;K9XRnTGY98OAQD/0C+yFZ5ycLCBztFjz6d9FxsQ+T2CylMHxz//7v2HG+JHYu3k1lsyuxbz6MrTW&#10;FKJOhuAVJKG+mJa8OB3lWfGoyE5AbmIY0mNmoCJPZo9MRG5yNKE5QCnLAMlWIxNrudgrgI4fPpBK&#10;0xvezo6qS5OpsSTE0EbydOcfatyZTwLCTleZhkpTt+jaiJ+nQamXKpkwX2/EYwyhKbBU6pMXseRo&#10;lLqzTRvW4K9/+gEPb1/AtfOf4urZ93Hz4ie4eekr3Ln6HR7cPI9718+zvIi711jeuIjbV88r2y02&#10;HPgr8Jf/pC1/QCUqKvM67fpneIcK88SRgzhBK37i2CG8fuo4XmZ55sxreIOgPE2AvsnyDONtgvTY&#10;4RexbeNa7NyyAYcI2aOHadX3bENpST4yMlIwZkyQqlsUOFpbEVbSCGTnSHUprdACTBeVKNjd3R1D&#10;hgxWqjI4eIaC5cyZ09X68OFDVSQnJ2Jm8DSMGTtCgbOwKBujRg9T6lK6Knl7e6kQK96TDxVvb61v&#10;ppeXtyq9fXopiy7AbAtOHZ6GilNC6jnN+WC2oiK2IBzNJcGI2HFCUuy5bDMmOI1k1sseAk2pF5UH&#10;hYwy0sa2q/Htotqo4DpSzXn6DEFGTiMa52xG87wdaGwlDOdtRR3tevPinU9AyeXZS3ejdbnMJLkP&#10;TQt2KVi20NrPWbpPhUBTFGdV82aq0LVUlasJztlUnEt47G4sXnscYXFVCAkvweatr2H3vrcQE1/C&#10;a2gwHJ39YGRihy5Ul927mxF+po8BqGCnAMiHvgKnAPSJNZe6TL3vpg7L9oApYQhIPQSAEjpE9XUJ&#10;fd0QlobxT4Ozo9QP/k60Ob4t1NpCU44x7KTe9vh/Ntp7b31dV5nCCGnwtbKwha1UcTEkZ4NkLpPe&#10;O5JIXXgoyY4De/minz/VZ4Cf6m6kQZPKz9RYQCnZ1vkjP88f7rmO6Pz888hMjsWpgzuwen49lrZU&#10;YMXcKsyuyiY0k1Q9ZkVOPKpyElEsmb4Jy6zYGciIma4UZ1zIeKRETcfMCSMxdmg/jBnSV9VhSr3m&#10;QH/eeE62tO0uGEr75+flqdLay5eQJ4CkyxJoCtx0YGrK8onS1NSm7NNGACnYMmRZnYM/jEBTr9PU&#10;gSmlGY8x5rm8Pd3w4t4d+PXHO6re8u71b3D78he4ceFT3Lv2DX6+dxk/3blMWFJp3r2KP/5wh9tu&#10;EKAX8P2Xn+DLTz9UWY5+uHefoLyFKxcu4ucffuDyDbxz+g28duIojh3ar8B55o1X8BbjKNXjmyzf&#10;f/8tvPvOG3jr9ClC9QB2btuARfOasXLJPGxdv0ptW7d6MWbVFCMvJwUF+emoqipBcVE+RowcATNT&#10;ySspY8/tCU5tBJBMOuZHe+HvTxsxsP9jtTh16mQ0NTUgISFOgTMyMlytT54yHqlpCbTpMQiPmKly&#10;XPp4e2PAgAHqPN5cFivu5eVFGLs+avF2hId7Tx7rAzsu65DUwamHDk4dmnopIBWlaUYg6vWaypYT&#10;oLJuYsb/xoQPSAGngiVDNXxJ1yXp68kHIsOY692NLPDcCybo2WsoqmYtQ0XtclQ3rEF183pU054L&#10;OGtbN6F+/lYFzjnL9iho1hKwYsmbFlJ9EppSilVPymlRLeuyr6BqBWLT6xGX0ai6JFU08v9ZcwTB&#10;MWUIDslHaGguRgZFoE/gOALTnxC0IjAF+OZKRRpTuUgpKlIAKTZcB2V7UBRgKij+nf16GMLy7wGy&#10;vW2/B8224DQEz99Ee6A0jDbHGwJN4r8Tmm3f+2++C48RWy4JxEVh2tlQcPAekjpNB+lxwnvJ1lrg&#10;SYdA5yvwtOL16En3JpOvDeD9JB3hn+ne+Xl0/I9/R5fnKVk78Y/6j84w5pePnDkZ+7evxoGty7Fh&#10;cT1Wz6vE2gVVWNSQT1ueqjqmN5ZkoCYnCbPyU9RY9dz4EAXN9OhpyIybhvjQichKjKRln4QJIwZi&#10;RH9/jB7cTzUQDQnwx3ACc0hgb/SmohFo2ljRotHOGPHiEGgK8P4eNLV6TdmujQiS6gQpn4w712Cp&#10;h4IlL2ALsUVc7+3jR5gdUiD88c4l3L91jtD8GrevfI1bl7+mmryAX+9fx2/3b+AHWvGf7lxlXOf2&#10;y7hz+TwufvMV7ffnuHyByvPOfVy/dA0/P/wJf/7tj7h07nu8/cYp1VIu0DxOBfk24fjOW6/jFdry&#10;9949gw8IzY8//gPL09i9YyM2rF2GxfNbsHThHBykujy8fwcqS3NRVJCKwvxkVFbmoqQkBxnpSZgx&#10;faqyqVofTVsFTQcHZzVe3c/Pn2AcpdTkkCGDHtdJZmSkEboViIgIUxDNzs7kTT+UMYSKcwqiosPQ&#10;05uWnypWOq/LeQScvrxYfHy0PpkCTCsqXHc3b1WnqQOzLTT1ZcM6Tl11SmlhSctubvoYmrrK1Esz&#10;7pPx6qp/J68HY9pcmWJDqlKMqUDFqsukbdKJ3sjYEp260i25BmDS9CTa5lWoblqrYFlGgErdptj0&#10;hgXbMHfFPlRwX17FEoJzi1KXzYt2q/6Z0amzVMNQQbWMS1+lRgTFpNcirbCVIF2g+mxmly9CYdVS&#10;BIdm84EyAh6eg9CnTxAVtL1q8BEoqpk6+bl7EOoSWp2lrGs2vT0g6srz96CqhyEw24Nk2/ivoKnv&#10;04GpLxuC56lom6quTTwFqXZCkpXooW/774Sm4ffpRActbDCT5Dt8qAlvnBxcCUxnBVBJO2hn68Dt&#10;fOhTaUrXpB7S1tKpIyxp22WOol49vfFM1w7PoVuHTjB6gSf/t45wt3Wmtc7EpuXzsGZRLVa2VmD9&#10;ojosaS7AijlFWNZSiIaSFCyYVYg10j0lPxXVWQmopD1vLstGWWY0itIjUZASqlrYCzPi1bQVMycE&#10;YdywAZg6ZgQmjxqOCbypB5PaAV4e6OvfSyUQdXVyg521I6WxjVKFhvZch6Yesk1UpW7NZVlflx9G&#10;1KZ0K3oKmLyIRWH6evrgwO59uH/tEi589TEuf/8p7lz7FrcIzIe3zuOHu1fw071r+FWysBOYd698&#10;zzjP4y/i3tULuHPxAm5QYZ4/+w2uXbqIP/3yK/7zT3+lxf9Pqsyb+PiD9whNzZoLMF85flhZc4Hm&#10;11Son3zM/W+9hg8/fIvLf8DhA7uwb/cW2vO92L5pNXZvW4/GujLkZyeivDQTDfVFqKrMQU52EpKT&#10;YhEZHkK15wlXVwGZk6pnlOGSnp6eaghmeXk5GhvrkZaWgrFjRyvVKS3oAwb0Uw1AEqI2x44LQt9+&#10;/rTnk1RIo5F0KXJycn1sy0Vlenv7ULH6w8VZ5gqXKXS11nNRmgJGQ2hKaUuI2/AC1KHZFp7mFgSj&#10;hZmCpF63KbDUw8xcRhBpABJgaiGTuUld4BNoitVV3XO6U3F25PVi6oTw2Gy0LNqmuhdJYg5pRRdw&#10;ti7fo8CZTghKY868FQcwd/mLyK9ajrCESqQWtKK8fq1qCBJA5lUuVJGU26iSFg8bTzWeWIaw+GI+&#10;TIKovPvw9/CHg70XP4vW4CN9gE1MCc1HYUyVbGQsKlNKs7+BoWrYERA+2t429OMMoy00dUv+94Ao&#10;+6SU/X/vGAl9v8RTkGwb7YDSMNqCq238r4amYXRmODm4wM83AIMHDkOAf+DjOk1RmyIKtHSLojgp&#10;RiToisx78DdWqSq1BMjPiCXvJm/yb/9GgLlg14ZlOLZnA5Y1lWFZcylWzi7B2nnlKlbPLcXSxnyV&#10;E1NyYTYVp6C+KBnVufGoL06lCi1S8/1U58cjK26q6pKUGDYJ8cETkBw5FVHTx2GsjBoa3JdqU+y6&#10;L/p6u2GAvxeGBvqhr2QeobLxdvdQgBMwiqqUUkLUpb6sOqVLSyT3a8t8SovF6dT1sQqVqStU4mKW&#10;lnzSm3TvroZKHX+JwLx9Aee//gDff/4Ozn35Hs599T4ufPMBVeS3+PE2leVt2nLpg3npW8Z3uPb9&#10;l7h5gfb90ve4c+kcbl08p/ph3r5yCT/cuYnffnqAO9ev4Ny3X+GDd97G22++QYv9Et44dRInjx1R&#10;8eF77+C7r7/EJ4SqLH/2yXt487WXsWndMpx+7Sg+fu91rFsxF+VFqSjOS0F5cSZaGiowq7qIy1lI&#10;S4xGSkIM0pPjEBsThSlTpmBUUBBqa2tor0Nptydg2/ZN2L17O9ZvWI28/GzExkZi1OgRGDioH5Wk&#10;hypHjByCwL7+qh+kTG4WGjYNo0cPw+gxIyEZltz5+0udpVhwgaNET29f2PIp7OTsRpj6suQT2tFZ&#10;QVIPAaUAU4dme2pTD1GbUrepg1ZZdj7dZZ82t7rAhi5C6p4VdLR1CWNexN2NeLN37Ua48BohYDrz&#10;P36hg5GazycsJlt1eM8qaiYIl6OqeR2V5xZkU0mmFS3g8lZC80UU161AaHwpZkQVoHb2epTXLkNw&#10;VD6mhGVg9uKttPmr1eiicVOTMDgoRGU2Gj81Br17D4GjgwfMzaXPLK8rE8tHn5MPZ352U9o7abST&#10;z6o3/hi2nOtAbAtNQ8WpQ9JwXR3PMISmHgI+vWwvHh/He0OSGz8dT7Zp0NTA+TRIH8FUOosbgvIR&#10;kPRoC672QiD590KHZ3theIzhax7HC/wMT22T46Rzu5Sd4GBrg1jeJw111bzn1uDg/r0ozM2l5Q4g&#10;HG2oMsWuO6sGVoGosu0UcQ7WDtxvDzNxPV1NCc3n+UX/7VkEDQrE3s3LcO7T13Fw8yLMrcjCtiVN&#10;2LasASuai7GypQTLGqk0GXvXtmJhbQ7mSE7M8nSlPJc0FaOF6xJlmZFoLBP7noqCpFCUZvJGp2VP&#10;jZpGcI4lNPtgCm3huGH9MXKAH0YP9EdQ/14I8HSCn4cz3B0dYNZDJjzTGn4kNBBqpQ5OmVNFH90j&#10;y09su65EuU/qL3pYqjpbSX325afvEXDXcePq57h58TM1jvziNx/iu8/+gLME6JXvPlGw/PXeVarK&#10;s7h6Vo75lsvn8OMt2XaB8PwWDwnIO5cv4dYlKtAbV/CQ9v3s15/is4/fx6cfvsf3+QjvnDmNP5w+&#10;jVdPvEx4voKP3nsX7//hbe7/AJ999CHh+Y6y7adfP07Qvoo1y+egUoDJh5DMDNlcX47mWRWoKM5F&#10;QXYqUgnMjOR45NCi18+qUVa7tLQQBYU5hGFfZGal4NDhfViydD7KK4qRRLimZyQjMioUMZKBPXwm&#10;Jk0eRziOwLjxo9Cvf28MGUr1OXk0Ro0RaI7AiBHDNIVJYLp79oQPVawA04PLAkJpMReI6nAU4An4&#10;ZF/b0GGq128+HRowDUOOE2hKg5FYXFFqAhxDYKogNLsZSaOJBK8J/v8ClK4EZyeC4YXOZuhkbA8H&#10;j77ILm5CZf0KJGXXI6NwrrLmjQt2qAxH0yJyMXZqMgrK52HB8l2IiC3E4BHBCI3JwxxCs5LAleQc&#10;k2akYMTYcIyaGIqJ06P4u/QiGKVXgADeWtluseL655bSWK5fflYNlho0dXAKBHVw6tCUbVrXJK0L&#10;kg5SfZsCJ69ppax/J9oDpsTj/e1C80n8LjQpSH4fmk/6g/69eBpqfxttQWkYhscYvuZxtANNmU9d&#10;uCAJ0ifxml+ysAWnThzGpx+JgPkcl89/x3vzBEoK8mi9fWFjYasg6SRTzIh1tyE4GU4yQwKBKg1G&#10;z1h07YJ03lAbls7GoW3LcWLPGuxfNw9bF9Vj84J6rGmtJDRLsXPlbBWyvmnRLCypL8T8aoKzMhNz&#10;qrRorc5SZUtFOhbW56O2gDd/Ju0iLXtqxGSkRk5BNKE5fexQJEVMx5RRgzFl9GBMHNEfgT2dqEID&#10;kRAejCF9A9HdAIg6BA3BKaXs17fLDyMq0xCc0u/TVC5oXpgTxozBR+++TWDexv075/Hw3jlcv/Ap&#10;LlFdCjQvUHWe/+oD2u4vFSxFcV4++znV5ydUlNKK/j0e3LyM6+e/wdXvvyVwqUIvX8Tdq5do6a+q&#10;oZTff8PzEahff/EJvv78U9V386vPPiUQ/6AAKrCUZYkvPvmI8QE++fAPOHp4Dw6/uB3VZVkEpiQI&#10;TkVLfSmaZpWjrrIIWalxhGXsY2iWFuSgsryEMAxDfUMNEhJjVGf0hsYaVFaVoLGpVllv6W8ZHDIN&#10;IaHTua0OJaUFCp6VVaVYsLAVRYRx0KghCprjxo+kIh2u6kBdXV0VGD29vOHnHwD/3n1UHaYOSrHl&#10;eilw1KGp7zcEpg5Vve6zvZBj5HVSmj5qZdcVqoDzic19EgIiAaYWAqRHoCFcOnY1IThN8HxnUzh5&#10;BMAnYDgmzUxEXkkLqhuXI6d0LsZMScTI8dEq+Ubr4m1ISKtEv8FT1RS8MrZ8zqKtSM6qRXBEDqaH&#10;paP/sImITsiEC4EpLfemkr2J1k6HpthzqbcUaIrq1EJvBNLsub6uhw5LCe0cGiANQSnb9VDfjw8G&#10;vbvR3+ty1F483s97oz1Y6vF/EzSFBUppUmUGjRiJFRQTh17cwfvzQ1w6L/2sP8e3X31GgL5Lx3cC&#10;q5ctoiBJw5jhw+Ai9fcW1qqhyIZq085GZhhw5rXtiGfKsxOxY/V8rG6twJals7BpYTW2L6nHziWN&#10;WD+nCqtbyrFpQR2316mJ1mR5bWuVmuZ3cV0B5lVlqakrWisz0ETFOYfKcx7hOb86G9U5MShLD0cF&#10;lWdhSgiSw8YjemoQIqcEYSbBGTJxhLLsEVNGIzF0MuZUl9DGh8LZhhejscBQAPikTlOHoyxriYNF&#10;YT5t33VgyrqpQJXwHT96NL4kpP76x58gOTB/fnAFvz68jDtXviIEP8W1c5+x/FzF3Svf0YJ/Q5B+&#10;/BiYN6g0b1zk9isE7fmzhOUFXDnLbRfOKWjK9js3JCkHleeNi7hK+65D8/x331J1foIP330H33zx&#10;uVrWwPkWvvnyY7zz1qtYvKCZNrycMExFVXEGGmsLGCWoKi9AZlo8EmLDkUV1mZzAhw8BWZyfg5kz&#10;plAlDkBhUR7S0hMxp7UR8+a3EJBTCdBwREQG04L7EXje6D8g4NEonwilOktK+X/NbVYKdfiIwdw3&#10;juUg9O3XmyrTU3VbEkgKLAP69FVqU7fjjk4uj6Eo0JSQZdkmy/oxokh1qOrgbBsCRkNoyrIA0pTg&#10;1IEqAG0LzLbQ1G2sBiVNoXWW64XrHaWBxtgKtg5eGDFqCsIj0zBxWgJBmEEbn4eahhXIym/EoOEz&#10;MHRUMILGRyIzr5HbVyI0Kg9R8UUI6DcGvfsNQ+DAoejI60taxs2pSAxbyJ+0mmtwfHqbfAdz9Rl1&#10;wBuC8skxhq/VoKmHAqZA9r+AZtv4/2dodu4o0UWJq7KSMuzZuYVwPI4LZ7/AFd7T3371MYXUabz8&#10;0n5sWb8SW9ctwytH9uP0qWNYsWQhwkND1QSGMnzXhvAUaNo7uOCZd1/ehQ0La7BrZROVZAO2LKrC&#10;tgU12DC7Ahvn0vvPr1WgFEhuofrcyPU13Le8oQQb5tfwNS3YQ7u+anYZFWgdthC4y8Wq05ovayyk&#10;Is1DQ1EC5lZpUE2PnIS8hGAkBo9H8NghmDZ6EJIITElJN3nEQCpON3g42sOkO4FJIOrKUUoJUZNm&#10;0jLJH+JJ/eUTCy8hMJX9PXhDDRs0EG+/+Tru3byCC999hpuXv8bD2+fx493zBJ60kn9HeH6jUr7d&#10;vvQ1rTghSbV5+dtPqES/xr3rF/HD7Su4KxOmUV3eu3oZP9y6rmB5/fz3hOfXuH7xG9ympX949wpu&#10;XRcVe0P13/z+m6/5B31H2/4VPv/4IwXNb7/8grb8fbz/zhl8/sl72LxhBeGYp+ovq8uy0VBFhV6e&#10;Q3ueidysZMRGhyA+JgIZqQnIyaR1JzBlWoqgkUOVxc7Lz6KanIrklDhCMItqcYjKXFTfUEUFGk3F&#10;OVL1xZQM6aPHDEd8QhRKywrU60aMHExbH0j1GYopU8cRkL3g6SkTgrkqlSnQlLpNHYJi0SV0GAro&#10;2kJU1p1dJLWbBll5newXSOog1JfbbpMQYEqIypTtUupWXWCplRpYdKurlQJOAQuvg+4S3SHJPySc&#10;nNxhaWGH7t2kMckK1nbecJb5fgZPRHnVPERE52DEmFCVzDgkKgsVtYuRkl6NqLgCTJ4WD3MrVzXn&#10;ubGZObrw3OYWMpRVgC51mW3BJzZduldZqe2yX7brpa5M9eMlRKEaAlMPgaRu338PmoZgNARp2/0q&#10;/gto6scZAvNx8P7r3JmWl0JEj7bQlFIHZLuNM22iLRh/LwxfY3iOx9sl16/0NX+8TbPnbi7uiI6K&#10;RkvTLDWg5NNP38eXn3+Id06/hsP7d2HxvBY0Vpdi48p5ePPEi3j/zEmKrPeoQN/Hrp27EBebCDc3&#10;wpPK09rGHs9c/vx1vLhhLg5tWoB1c8toyauwfXEdjm1ejFd2rMKhDQuxfWkDVjQWYQkV5UoCcSOh&#10;umZOObbwuKPbl/J15dyXx22lWEpbvrAmG2u57fiOpXht/2o0FsZyGy18WRqKqTirs2ORHTMVEZNG&#10;IGyCFhMGB6gs7yP7+WOAny8sTfint4GmrjBFReoQ1UGpg1NCt/Q+nl547cRx3LpyEV9/9h7O04b/&#10;SpX5412Zp4dAvPYNfrx9ziBPpgZMseY3L36Naxe+wY3LWr7MB7euUaHewU/3buOHuzLdxS3cv36F&#10;SpTQJFzv36ZVl0zu1yTRxy386dcfcevaVVy9SFV64byy6bpd/+ITPuHefxt7d21S/TDLirNQTXDO&#10;ptosy09FaX4K8rOTkZ4iKjMCibTe6SkJalqKvMw0REeEwt/fW4GysCiHZTwWLppNC16N1LQ4qqlp&#10;mDaDD6WQyZg+YyJmzJxIeI7A5CljERY+neCMpBINwaDBfQlFN24fozq4Dxs+SI1R1+y5u1KbOjAF&#10;gjIKSErdhgskBZC6tdaPc3F1V9ulNISqISDblrJfjpN1U0JTuifJuoRu03WVqVtfCQ02OjS1kMQY&#10;Ak85VroqSf5RSzNb9OhuBhPV0m2Lzt2s0aGTJfxp3SdOjcL4yVEIi8pEUVkLCkoa4erRD3YOvWBD&#10;wHY3tiHYNHjLqCX5fN2kL7D02FB1lwJNrQVduhcJGCU0JSqW3VKFWHoraxkGq9WHClzbA6ahwjRU&#10;mf8aaLYDSsN4dNz/J6EpcwY9gqa0lIuoElaMGjEakWERSE1JxsKF87Bv32689srLOHboRSzjehmF&#10;SGVhLtYvn4vXXt6L906fwHtnXqXYeg3vvvU23nrzLVr7VbyXgpUQeObA5gVY01pG1ViJfWvnYBst&#10;+jYqxmNbl+CVXStwbNti7Fg2Cyua8rF2Tola3rWigcfVYj3BKK/ZuKCS+wvVa5c3FmA+VeWyhnwu&#10;51GdVmBeRRJaiuNQmxOJpqJEFCbOQGrYWOQnhdKyT0XMVNpzKs9Jw/piVP/eqhXd2oQqQfJq0p7r&#10;UBT1KGVbSOr2XPbrtl22lxYU4ouPP8A3n3+EC99+TFB+RVt+iaC8gPsE5cObZx8FVSLjNlWogqak&#10;e2Nco4S/Set97eL3BOVN/Pbjffzy8J6KP/30A369fwd3rp7H1XNf4ObVb3Fd+nfevYpffrzLuI8H&#10;d25TcV5X2Y+k4UeU5ndffYl3zpwhMLdi4bwG1FUXobayALOqi9FUV8o/LwMluclISSAsacczM5KR&#10;REteWJCDvJwMLschJHgGhhNwYssjo0JQN6sCq1Yvxtx5jcjJS0FYJG1oxDQkJkXRkocRmATDpFFq&#10;OS09nhZ+CuGayG1jqC59FVTHTxjFGK26JXl4eCjg6VZbVKcOQXsHzZLrKlLbpg2nlFI/TkLqReX1&#10;ujJtD5ZS6ss6NAWYEvo2sfG6TdcaVKQU0GjAknUFTCMJUZkCUQ2sepclEyMCqjvBZUT4EYLdulEJ&#10;GtmiSzcC0dQJto4+tOFBGDlmJjx69qWitOY+a0g+TJkQTXUr4vtIy72ueHXgyXsJFAWQAkax7poS&#10;FThaq9ASrcj3ld9BA6euNA2hqW8TQLZVmf8z0Gx7TLugNIxHx/3fAM0XnusIn56+auaCnKwc5Ofn&#10;I4tleWkZZjc2YU5jIyrIiLJcCpaaKqxbsQAH9m3GK8dexKnjh/HSi/uwe+t2bFqzgXBdivzcAowY&#10;HoRnVs0uxe7Vswm8BhzcuABHCMvNC6txcvdyvLJnBU4fXIuTO5fg5R2LcGTLPBxY34LdK2dh5/Ia&#10;HleJvWvmYFVLsYqNVKnNtOICzKW05RsXVPB8rdizqg6rZxfwmCIc3rxQTeE7tzITNXkJqlN8WsRk&#10;JIVMROSkIEwiDAZR7Zjz4jcmNLUpeZ+u19TXBY6PrTjDlE99SSAs4JTlnPQMnHntFVrkz3FV6iwv&#10;fkZ1+B1+vHUeP92h7b5FGDIURK+fpbr8CjcvPFKbVyRn5kXcv3UFD25fVyrzl4d38esP91U8uH2D&#10;Fv0iLp/9ApfOfkZF+RWV5Vn8/MMtDZo8Rsag//zgPv74849qnvNvvvgMp14+hk1r16ChrgL1tQSl&#10;tJAzBJytTVVoqStHbnocLXkokpJiUV5WiPS0JOTlZSI0ZAYS4mMRER6KWCpQGc0TGjYdrXMbsGHj&#10;SjS11CA7JwmTpoxCRmai2h5P+I4eM4QKc5qCpiTlkGWpz5TWc08vF8JztKrznDBxjFKaMgxToKfb&#10;bFkWSMqybNMtuABNV6ICTd2uG6pNgazs19WogLA9aMq55BgdlDos9f0CUb11WgONBhsdmgqmxrxG&#10;jHmNED5dCVRRgjKk0ai7dJBnyBDHrlSD3fhaAtSou4DLDibmTuja3QaduloRlja04bbo3oP7jAWW&#10;Uso8SFSMfE/pP6plamKYCSgFcpqiNO5hCUtLB35uOwVJUzOpXtBAKXVitnbO/H6SqYrnffTZBbw6&#10;KCVEfUpp2LL+r4CmHv8323Op05QRPwJMWZckHCOGjcTUydMQGR6JtNRMREbGYsK4iZg6cQrio2KQ&#10;GhuP3NQ0zKmrw9oVi7Br23rs27kF+3dtx57t27B7y3YsaJ6DsrwiZKSkYeb0GXjmyJaFOLZ9sVKP&#10;e1c349NX9+DkrmX48OQOvP/yNnx8ahc+fW0PPn9jLw5umIP9a1sIT8J1y3xsnE+LTqu+n+DcRqu+&#10;jop1fWs51hLEraWp2Lq4Al+8vgUfntiA945vxktUtS/vWIFDmxbild2rsJJ2Pi95BpJCRyM7bgZy&#10;E8MRPHG0mm6za8eOCowCQAm9PlOAqUNTV5Z66NCUUmDqR4W0eukSNdzxy4/fwZcfvUU4fq8AqRQm&#10;rbmq3yRAb1/5hjab0KS6fHjrEn65f1NlKbpFMAosRWX+dF+s+U0F0Ls3LuPK91/jytkvadG/UYr0&#10;/q2r+FEs/IO7+JEq9NcfHxCe9/Dn335U+7/iZ9i0chFqS3L4hEtHQzUfJEtnY96cWlWvKQAtZ5mV&#10;laRAmZ+XS2iWIiszE7Nqa6g28xAeFor4uGgeV4Sqav5++ZlqGGRObjpyCdbSsiJMmjweoREzEREb&#10;gpT0WKRmxCC3IAU1dcUKpvIaSfnm6uai+mrKqKCQ0Gmq25K7u6vqJC9W3ItPaVGZOhg1O64BVVK6&#10;WdvaqixFemo3WXd0otqkvXdxc1X7JBmH7JdSZTayFYv6tyOIBJK6IhXo6kpWgCn23JSWWKCplRqk&#10;dIWmlwJPw5ZqPQSeRoSoyirEUksETNAqey3nE6tsrVrFZd3MwobnIFh5rJrjiPsFbnoXI4GhAFL6&#10;aBpLtn9zOwVLa2tn2NpK5iknbnOAOUO2WVs7KZDqarQtKA3h+eQzP7HnOkAldBD+vZA5+ruKQ5O6&#10;XYOQbSoMAPp70R44BYhtt+nb/+FoC7o20RaUTwX3a7kyteW/jc6qDlPihec6wMHOEdOmTMfE8ZOU&#10;2gwNjsCokWMQGNAPAX59EDozhOKFjnnNauzYugV7dmzFwX27VIYxSdN47PAhHNr/IjauWUvXWkzw&#10;hmP6tCl4ZsO8MtruYgKzSQHxrcMb8NWZA3h170oc3bpQrR8nVAWU7xwV8M1Xy/K6gxvm4vV9a/Ha&#10;3jU4tGE+VjcXK2iuairC4pocLKpJxeYFeTi+TVrdy7CsPlcpWqkLFVXaUJyA0izpxxmG4rRw1BWn&#10;Iy02DO5O9ujaqRPBp9luHZS6yhQgGsLSMASaMvBelq1MTDE+KAizG2Zh37bN+MNrx/H1x2/jxoUv&#10;lBV/cIvQvHUBd6kQ7984R3heVsD8VWacvC3diAjTazLE8hp+vHdLwfLK+e9U3LwsU1+cpUW/yfJ7&#10;QvECHt65SQV6E/epQgWcf/3zr1Sd99RUF/duULVep9U/+yl2rF2MclrwVkJycWsdGutKUJyfhuys&#10;BAItlZGO+PhoNNNClJdSeebkYM3qlSgrLUZKciKKiwqUXa+oLMas+irCMgMpqYmqn6aMAhozZjRG&#10;jxuJ4MhpiEkIRV1DCSZNH4npM8aisqpItazb2dlCshdJC7ykgZs+YxICA/3gJiClPZd+mh6e3gqa&#10;EtIAJDCTzu1OLq5w83BXQyAl2YarO1Unz6cn3xBASgg0nV1dCE1aeh4r0LThMQJXa9u/3ylegKlD&#10;VPaLytShqVl3rT5Qh4xAp23IPmmwEdBJq6e1jYO2jw9UUWz6cXIeOYf0s9TrGiV0iMl7SZ9SWZdQ&#10;ttvkSZiayjBWPkhc+HBx9FDANDW1J2xlimNJnGzP10njj7yfppD1c8n5JfTPqy8bAlPi95Rm2/hX&#10;QlOP9kBpGO3C8e8F4fZ70S4s9eD+fwSaHSX/L0tvLx9MnzoDyYkpqK2uQ01VHdKoFsNDwzBuzFjM&#10;mDYVs2bVYM+enTj1iiQDP4X33jqN06+dwot7dmEDHeH61auxeMFC5NHWS+Pr+HGj8MzqlkIqwmps&#10;W1KDF9fNVrD87PW9eOPFNWrbK7Tpsn3Pqka8eWCtWhdoClBf27ca7x7Zhlf3rMbOZQ1KYW6YW6Fi&#10;+5JZPG8VLXwJTu1Zgo3zSjG/Mg1LZ+WhJicSDUWxaKlIwlLa9sayRMypysCCxiIkRU2HmyMv0u5a&#10;w49hl6O26lK35XrINgGm2aPWdXPjHnDmTTp25HAUZGfg2IHd+MPrx3H2i/eoNKVT+jmVxegeYSZJ&#10;OSSL0f0bF/ADgSmt5aIcH965oeApwBSbrkPzxqVzuHrua8L3e9y4SOg+AusDglOA+fPDe/jLH39W&#10;0Pz5wW38fP8Gfnt4A3/96TbuXfkOR/ZtQWtDOZpqClFG1ZmWHEU4JqG4OAuFRVmoq6tC46wG5BGY&#10;lRVlKCkuVBnlJU1cXm4W1WgqLXa2Uo0SojIlqXBSUoLKatS7Ty9MD5uCCp6/tCIbETFTMHXGGFXX&#10;OWXqeN7gDhg4cIDq7C51mdKS7uPrQWC6EZxuj625lKI6fXv5P24YkqFmAkSBpUBSlgWY+rBIAaQO&#10;TVGZcoxsexJPACmlwFFXmYbbBJhtrbkGTq2uUMCjw0+WdZDKuoBQ4CddRFxcPVXotliOEYjKNill&#10;u+SylHPIa2TZ0kre204tS2gKk6pS3reHzLBJIJrzs1JZ2tnJ9MbOXJdZOW0ZdmqfLCtr/6gRSN5X&#10;axT656D5VPwX4Px/C01DWEro29qDpWG0C8j2gnD7vWgXlnpw/+9BU7oYSb9MgaaozIiwSCTEJaKx&#10;vokCpIXQrEFTQwPmzpmD+fNaUV1dwXsuA7NbGtQ02n84/To+ef891Z/69VdOYfP6DWhpaER2egam&#10;TJiIMaOHqfwPz6xqLlBAFEt+YP0cBci3X9qo1KaAc+fyWVg/t1QpzDOH1is1KttFdZ7YuUwpzZe3&#10;L1MWfeO8SqybU6Zi66Jaqs952L2ynra9RKnZ7cvqsLwpH8sac7Ge1n5OdSqWtOSjIicMDaUJmFOb&#10;haiQsejt4wYTI6lf6fpYZUroYBT7rYPRsF5T9sl2WZfjTYyM4Ux1484b2K+nB1Kp3l7atxPffPoe&#10;rj/qsH7rskDzvFqWUjIYPbx1RWUzErUpAP3xzjWq0iuqP6aoS4lbl2UY5TeqIUj2CVzFvv/28w/4&#10;7aeHKh7evUWVKTC9iQvffoZL336q+oDeu/It7l7+Bh+99QoW05qnJYYjndAspMqsrSlGVVUxGhpq&#10;UFVZjpzsTAXK9LRULmegqDAXFeUlqKgoRlZ2quqgXt9Qy+U0xMVHIT09BaGhwejV2wfDRg8hMPMQ&#10;mxCCkPDJyMpNUq3o0ondy8tTjSuXoZPjxgfBz9+b0PSCG621pJjT6yYFmnpHdwkBp4MTrTNBKBZc&#10;oChWXdYFnIbQ1FWnHGMYDrTwAkVdXcqyWHEdmLoC1es69YYg3Z5r0Hy69VkHng4fHUC6ynR2ke/g&#10;q7ZL3kpJ+isdlWW7o5ObgqKEnFOHqISc0xCk5lJXSQUpitLdXcbpe8HCguA1s1PbDUtRmHoHeP2z&#10;Gkbbz6qX7cJSj/+F0Gy7rT1Ytt3eLigNg3D7vWgXlnpw/+9Bs8PznZQtF3EVNGIUUpPT6NQqMKel&#10;FXU1s1BeVoZVq5bjxMtH8cH77+L0m69hy+b1mDOnUc2SsGPLZjXlzDtn3qLifBenjr+CVctWICMl&#10;FTERYSgro1PevgbPCCR3rahXwBQbvm9NM17esUTVaX7z9iEFTQHeoY1zFVhFZX55+kXNsm9eQOu9&#10;FIc3LFD2fPOCaqxsLFTQlGXpJL+iIQ/LGnJVS/qa1mK8vHsZNiysxPKWIry8bxU+feclVOaGoaYg&#10;EnPqqKBSQuDmZI3OHTqoekwdiBICRF1h6qX8QIbQlPJxa3t3IzXgXmagc+IN7eniiKTYKLz92klc&#10;/PZzXPzuc8Lve9whDEU1Cgxl1M8PMu6cqlPgqaDIbRLSwV0/Tvpv6vt+uH1NKU2pv/zrn37Fbz8+&#10;UErzHpXpnRtX8MvDO7h09kuc/+pDXPz6I5z77F3cOP8Ffrx1EV99eAYLCc7MlGjVGFRZno9iPs1i&#10;Y8JRWlJEVZmDluZ6tZ6fl4XMjBRVytS7KanxhGUKyiuK1HBJWQ8PD6U9H4XA/gHoMzAA4yYFEZqh&#10;GDV2CEaOGoTomDA1XFKSGosNlwxIojTHTxijEna4uRKSru6P+2SKypQ6TAGorGvgJGgIP7HeYrk9&#10;exK2tOt68g0dnAJNQ1iK8pQQaAqU9fMa1pkKJAWYho1FAk2p19RtumbPn1hpw9DttgBGACTrAkcP&#10;Tx8FPYGVrEsLtuwXoErIdnm91gfzkao0gKhsl356st3Cgp+RylKAKUpToKkpSw2oeqmpYVHJTwAv&#10;YNTfy3BdPose+ueXUsJwm3R10mEmU38IKA2Xu/F+MISl5B+VeAxOGW766PVtQ4dje2EIxt8LObZd&#10;WOpBuP1eCBwl56VEu/vbCf3cojRl/h8/X3/ERschOjJGKU2JmdODkZOVhW3bNuP9997Bl59/ho8/&#10;+gDvvvM29uzeRTdXTuGShIoSOuLZc7Fu5TosnrcUdVUUJGlpKMrPxsqV8/Hii1vwjNRZinqUlnCx&#10;6dK5XSy6NAKJBTe07rIu+74j6F7fT0tOoO5a3qgU5paFNdi3ejZeXNuqoLmb27dQba5tpUolaF/e&#10;tVQB8zDPsWJ2CfZvWoi//HQFZ07swLLZhTi4bQFWL6zChKC+MO3eicDrQSBqMBQw6g1Bev9MgaIO&#10;TFGecpyEfoymNrspteloa6vA6cpwc7RD6PQpOLx/D7744J1HQyK/VyBUCYYJQbHoojrvEopXvv8K&#10;1y98y22X1D5Rm6IwZbsA98c7V6lKtcYhaTCSVnNpAPrh3h1Vt3n3pqZC7wt4eV4Z137u83dx5duP&#10;8du9q6pP6AdnXsHW9ctVX80qQrO0KJt/eAiqq8qQnBSHWbTqYiNSUxKQQDWZmZ5ERZmE7Jw01e0o&#10;mkDVh1JKvsz+/fsiKjYC6dw/YtRgJFDFRseFYtyEEWrEUL/+fVTqN8leJImGZby5hGRE0rIbyQRq&#10;/qpeU7fkAjcBpkBU4KkpRkKOgBR49vTxfjyFhWwT1SnruiU3VJwOjo5wcdHArLeySz2mrjwl2oPm&#10;k9BgpoNN4rESJNxkn75ftvv5ByqVKctOzu7o6e3H7+H91LE6GHVQCshkWc4pUFXHSl059wkkNTtO&#10;FcxlPXSFqdSlmdSn6tDU6mFlmhItZZxWlaDDUsDZFpCG8RRIBZyPVeWT5cfr7UDTcL09WOrRFpSG&#10;0R4g2ws59ilItg2B3O+EDk1dXf7N/jahn1fUZwfacmtLGwXLzPQsVZcpDUCiOCvKKjF/7jzs27sb&#10;x48dw2unXsVbp8/gjdfewIH9B5UaTYqPw6Rx4xEyLQSZydnIzchHUW4hqspKMad5FoG7GkeO7MIz&#10;Ar7XqPgEjhKiNCUEpIc3zVMNRGLNRYke27ZI2fJTe1bg3WNbVIu7NP4IJKX1fP+aVhxcP0/Vbe6g&#10;yjywfi7ePLQObx/bgPdObsW7J7Zgz7o5eHHzYty//JVqtV69oAablzfg7Ze3o748BV5OtN605pJR&#10;RHLe6a3hOiB1my7LoijbQlOA2cNIs+wyDFOSidpYWqkU9i4ODvCgypE520cPG4rl8+fiq4/ex8Vv&#10;vsS9a9IIJCN/LuCHO1cUOB8SlJKoQ7Ic/XhLRgIxbmrbblyQ1vZv8dPda/jLzw/wK1WmQFNazf9I&#10;iy71mnfFmtOy/0ylKRb+h1uSPekSfr17GXcufa36g147+xm++eQdnPv6Y7x64iAWzG1ATiahSNVY&#10;VlqEmOhwBc2a6nKkpSZQZWYQnJHKmmcRijI0UoAZnxCNpOR4BFEtDhs+FDn5WcjgsZm5aUjNTMCM&#10;kElq1I9kOOoT6E+l2YvA9FWZ4P39eqn5gwYNGkSYylBKgpP7dEgahlh1dw9PpSJFYQosBZRSvyk2&#10;Xeo1Zb0tNHWrroL/hUBSry+Vc+p1mBK62pSpPAScAk0LgvIJRDXY6dCUUgemtFLr8JPtoioFkGLJ&#10;Xd284OPbmw+Cnmpdt99yvP4a2aYvyzlFkernlm2qJBilgcfS0lHBUuBpZeWkAVNUpvpccvyTzymg&#10;15SyBlFDlanD0zB0WBquG0JTIKeDUoeeLEtfUhkF1RaWErJNzXL56Pi20RaUhtEeINsLOfYpSLYN&#10;Ad1/EX8PmGpfm9DPK7Zd+mX69+qNxPgkxETFqq5GaSnpKC4sUdBcOH8Bdu/chdUrV6O6shbNDbPR&#10;WN+C6oo6FBWUITo8AtMmTsH0STMRMZP3VFQSqsuqsHr5MuzdtQVHj+7Ba68dwjOiHqVxRwel2G7Z&#10;dnBDq6q7lGVRmtuX1ip4SkiDkMBzz8pGHFg3Fyd2LFMKc+eyetUItLKxgLa8AOvnlmHPGirOpZXY&#10;vKQS25fX4tiuFbhx9gPg5zuE50pCdB7efWUnXtq5BFEzR8DJyggmMl9QZ1GZ5rTkvKh4ITzpn6kD&#10;8ek0cWLNJXQlqh2vQdO0hwmc7CVziQNcGG5UOs62dhjQuzdm19bg7VdfwYWvvyQwLyloinr8kRb9&#10;4Q1adIYAU3JqCjwfXL9A8F3FL4Tlb5LJ/f5N/PLgluqSpLol0ZYLMGWOoIf3brG8pZTmwzvX8FAs&#10;/43zfD3PeZNq9sp3VJyfUO1KYpCP8dUnb+P1k4dUR3dRm8mJsSp/5pJF81BRXoyUlHgkcVtUZCgS&#10;CMkcAlGmqcgvyFTKU/ptyuig1LQkpGWmICsvE3UN1UhKjUUi7b8Mp5Rhk8OGD4ZMWyGNO55eHujl&#10;11OljOsT2EcpTD+/QC73U8k6pNuRDKWU8eeiOpUypIWX+kwPL08FSwGkwNDLu6cqVd0m1b1AU4HT&#10;/gk4tdBGEukKU+9epNtzPQSS5npfTcJSgKmFNNBoDTU62ARm0ujj7ePH82j1mDo4ZVnqLQWacoy8&#10;RuAor5N+k3IuWRfISZ9KOV4POUZKga+Usl8afKSbkYWlpjSlu5FsMzUVoGq2XIemvL+A0vyRStaq&#10;Fp5AU5b19b8H0KehSfUpUwI/Ap0OTR2gMoe/ITQN6zf/vwTN9rZLtIWmHqI0u/KeDxo+EiVFpSjI&#10;K6TwkEaeOVi/dgNaabmLCopVg9CiBUtQWlxBFRqL1KRMurtZfE0lGutmYf6cuWiun42C7GIFzbzM&#10;POzculXNvHD69Am8+ebLGjSlnvLbPxzGe8e3qkYgUZ7S+CMqU1SlAFW6GO1YVqcag75+6+Bj0Ir6&#10;lPpOUawCVtkmVl7WZRTR6tYSbFpchTVzSwjPauyl0nz1xY14Ze8Gvkcl3n95A07sWYCFzZkYOZiW&#10;qYfM0aFZb62/JS8W/qEaLHlByIXRTikZ29VkcPxj9A6uXTo9sfE2VCf2trx57Kk4pT7N0QWOvCF6&#10;0SLmZ2bjzMlXcPm7bwjHi+T5dQVGAabAUaApsLxz+awqf+F+aRz60y8PCMhb+PmH21x+qOo0BZgS&#10;ojjv3bqOBwSmtKD/9U8/4ad713FfbP+1s1S20qme73WPtv+G1Kt+jevntKxL33/+NnZtWs6n3USk&#10;JUVj0fwWZGemIiIiFHFxccjOzkESoZmSKJXT2SgsTEN+fgoKivhULc1EajotSVo84hKiMDN4qhr5&#10;I3WZMv5cRgBJxnaBoJevL9y93eAX2BP9hvTBsCCq1KAxGDh4JC38IDX23KeXnzq2FxWo2HUBnd5P&#10;UwApMBRw6vWVYr8VGKWhR+BHxSgwlBZ3LcM8lb5BI5Nen6k3CEnYOhBQfLhZ2FD1WROcDEvposRt&#10;loSxuQ2BausEK4LMkv+ppcDPipC2s1cZ5h3434qSFNBJCCilwUcUp4urF/dJlyYZveSpSg2aonDl&#10;/WUEk5bNRoPq30JUAGsY0oFdoK3i0boAW4e2qZnUYUpIQ5aA8kn9q0DSEJqyXV8WqOrAfBy81tXM&#10;BLwnDG25zIklaRCNFFi1esz24nGDUDth2Ln996JdGP6D0R7s2m4zjKdfz3WVJETb3rGD9nnluA4v&#10;dIWriyumTJpAWKZQQc7CqhXLsXrVSmzetAHbtmwmPNdj6eJlqjW9qaEZLU2zGXNo2xdSmCzDwYN7&#10;8eYbJ3Hs6BEF1vTULAwfGqQgfIp8eOutN/Dm6VN45sTOpUo9nn33iILmpgUVqn5TSlGYAknp3K43&#10;CMmxfziySQFVWsVlu0BSgLpxfplaF5BK45IMq1zWVIBty+uwb30zju5YiFP7V2Ll7CKspSI9c2gj&#10;Ni8owYaFRVjQlE3L3Fu1mkt9Zg9jrT7TWEZ08KKQeT10SOrLcvFIKeuyXWCpT3uhLqxHdZ8S0ogk&#10;qezteTNIdwRnJ1e4OvBG503t5eKO2pJSfPT2GXz32ce4ce47QvMa4XkNf3xwE396SMWobPl5FT9K&#10;PSVDxpj/+tNdFQLGnx7cUbCUlvM//fKjagz67WdZfoi//PYjfuXxAs3rF76EdHWS6omHt86phCEy&#10;UumHm2dxX8bEX/0Sty9/gZMv7ULzrBLUVOQjLjoU06dOVODMy89DBlVlWlIk7UcUMjLjERU1XfXx&#10;zMxOQEjoRMTFS0ajEEyaPFZlMpoxc7KCZ+8AH6U2+/QNJDR94NfHHz69fTCEtn3qzOmYOHUq+g8e&#10;Cm/u86AKFfsty369/eEfQOvOdQndaus2XSAqABVl6eIm3ZW0EUOG9ZQSAkgBpa4wdZUppQBToGon&#10;E8cpQFJJPgorAlG2SWkhKlSgSTBa8r80VxZeujsJPKlMCS49K42oUlGWYo8Favq6tJ6L+tTBJ0CU&#10;bQJY3bprx2v2XD/u9+IxOP8eNM0JTJWg+AkodbWpL2vHa0CVkG2G0JSGIB2Suk3XASrbu/PeaQ+W&#10;erQFpWH8d0NTg9uTTOttgakf03bbk3gampqy7Y6OXJcHhjRuTpwwDinJSagsL8OC+fOwY/s2rF+3&#10;BosXLcSyJcuwbs16AnKpguXs5jkKnGUl5bTr1di5YzM++vAPePedP2D3rj08Rw1GB43D0MHDUFtd&#10;i/379hCqhKaoSgGjKExpFBJbLnWbAkeBn6hHafyRUtSmHgJWCWlRF6W5hiCU7ksySkiWRaF+cHIH&#10;dq5qxIsbZmPP2nq8fmiFireOrce7/7/q3jusqmRb9/a/e8/u3eacEBQMiAEjijkHEHNOmBUxKwaM&#10;SBAEUREEEXOOrXZ027lbbW1zzjlrt2337u599n2/961JyZT27HDOc7/n+/4YT9WsWXMuWGvN33pH&#10;japRn6xHavQkLJ4xCqsI37FDOqNOdR8zt7IEf12LFpZC1ER2B4oWlPY4NzQtLKVKbV3XKzmxJrrK&#10;hdfeH3bzJClOXz7YlfmQVuLD6ufjgwE9umPr2tU4e+wI7lF1/vzkASgf8esPT8x2Fy8JSm15IQWq&#10;HSlfPn+I3//6g1GaL9j35YvHJhBklebvP780E9z/z99+AVj+Rri+oHv+8NYFPLl7GT88vmG22Hh4&#10;4yxePlEGpUt4fuciX+MiHt08hZdPr+HKuW8RFxWB0AHdMWxIH0yPmGAmszvZj3pj1MhBGDKkL3r1&#10;CjFLJpWxqF375iYxR+iQ/iy7myWSguYAgrdd+xYmZVz9BnVRs1ZN+NMFr1svEAENGiNQY5p1atLN&#10;9jVWt34dKk268bWqm/ZadfxZr2Ha7BilVKZcdYFTdQWBTMCHP0pSm1ZFuqHpdset2XbtdeTJugfV&#10;pgBpYem2MgRlGX5+ZWmqe/C+UrQG5Pq7CN1ybLdjpHZc1B7LJS/r4ShJqx4FRtUtIAU/22b7WHOD&#10;0n2drhEo/zk0c1xyKUkLUQHSDVR73g1NKU2tVBIkBEmrNnOU5v9/oGmhaF1728dt7utfW14LT97j&#10;3XxmOWcZfr4SQ5XowXTt3NVMZl+4YCFiomONa744PtEAMjlpKVJTUqlC043qnDt7HqZNmYYRw0Zg&#10;2tSJWLsmEx9/9BE2rt9IqC7GgnnR6NWjN0KCO5sI+969u5FH0e/vP9mGr/auMfMtP92RgZ3psfhk&#10;S6pZ6SNFaUEqSEp9ynUXRGUaB1UpUEpx6rzg+dV7q3GUyvWzPenYvyEBX7+fQXDOYZmG69+/h5To&#10;0VgwcQCSZ0/AkvkT0b9ra5QvTQAWoFuuLwA/xEI06367YSlXXKa6zguS1iV3XHmNgRYx7rkd45SV&#10;kNrMhqZ5g/lwVeLDqXFOH7p9XqVLo1WjQKxIWozDGuc8f5auOV11udkPFMSRq36X8CQ4ZXS3f6IS&#10;leJ89eNTPHt0D08eUIESmn/79WeC8ldQYhqV+XfaK0L20e1LuHdd6+DP49mDq1Sbmkx/E69YCpqP&#10;rp/BD/cvEapnqDbP4OcXN3D76nFsXrcCA/uFYEL4EOOSj6TbPmJof4wfN5Lu+Vi652MwYcIos3VF&#10;/YCaaNoswCTi0H7mY8OHm/Xl3boLnsEIbER1WYsqsqYfYdmI/Zugpr/GMQNQr4E/GjerhwF058PH&#10;j6G6rElI+hmrrKz6VX1YVjRTjAQplQKmwCloyjRm6UmgmfmcBKAFpOAmIFpoWiXq7mPqPC9oCpAq&#10;bd0cq2SfcnTBPQlmTzNnVIrVic57a3iA97GQdo+ROm0657jujhvujFe6gSj4qbRtFpoWkra09RyF&#10;6ajMf+ieE5zOmKdzTqC0atPW3fYGMGnuMU5bt30NZOmdCY42LZ4bmLLcoHTb/xvueW7LDcZ/CM3s&#10;Z9zmydRMGU1kFyeqVvFFjWo1ULd2PTRq2Bjt23YwU43kWk8cP8kEh6ZNmUoQxtE1jyYM5yMxYbEJ&#10;DkXNX2COp0yagNGjRvCaCF4zmccRWJWehbVZ63g8EYMGDED8oljk0VShA+uSTSBHE9K1smdbagy+&#10;fm8tThzcblSmdbmtG372i10GigKqYCqoaqqSVZ5SqdtXLsTX+7OoMmPw0dYkHNgUh4+2xePq8Z04&#10;/eV6pMePNfM3oyYOw7yJQ9GjY3OUlrrMS7c8v+BJYNIERwtO1QVORdVlUpMaHLZzugRPqzQdkOak&#10;jhM05e5LbWpagsDpzYfIm0rGhw+i1GZF1ivRWjZshJSEBBz59FPcOHcWPz64R2jeIdRuEpr3CE+6&#10;54/prrN8omCRNmD74TEeUYVqRRD+8zfg778baGre5m900c3kd/Z7dv8a7l47Q3hexE/PbgO/PWM/&#10;qtVnN/Hk9jk8pupU+ZTAfHjjOMF5imC9QoV6Cbu3rcKo4b0xc3oYxoWFImxUKMaGDcPkyWMwceJo&#10;lmEmi1HH4FYEYx0EBbdm+xgDTdWVrKNvv24m52ZQSGsMpCoNaKD0cLVQi1+2oOAgMzUpKnoWuvfs&#10;TKVZi664XHRfwtPflBUrV4BPJb5X2WvLZe4xTbVr7bmXT8XXwFO9fEUHcAZ+fI8NRAkyKb/XsMwG&#10;p8DoQQja68tJOdJ0vamz9NRYKL0D3de7UkUz7Unm7aN7lSecldtTLj9BSXOyMzkqVK9joarXMwpX&#10;oObfY4JORj0KtPobHaC6YWlBahWm2nNMMM2BrzPV6E1oWqDmQDVnfFMmANo2QVEBIAtIC8miNHeb&#10;Nbnn2l+puBYDKLkJ6+7AkIWn2nID05R8bvLldQI/FpK57Q2Q/Q/NgtENSKs6c5v5m4wJnPn5XLP8&#10;87sEZS107RqC0EGDjXJUsGfKpKlGIXYKCkH/vgMwasQY9OnV2yQWHjc2nGCchtmzImmz6IbPxPy5&#10;82hzMD58HHp274WWzVujXZuOmDRhqlGkK9NS+cyNxJLFhOaaxbOxeflCqst4vL9+OdVmGqEZa463&#10;p8XivawEMz6psU+pSgWAbp88aAAqdWmDRQooaRxUU5MEzY82LcNfdqzA6sWTceaLLTj8UQYtHZtT&#10;p2PfhmhsTotEasx4JM4Ow8ShXdGkThWUKFAQRd4lMPNSWfINkdoUJAVNAdICU6XePMHSqks7numG&#10;pt1oTSZwykW3wFTpUaYsvMp6vAFOjXFW4YPVrEEgFvGN/JJS/dqZ01R/d/GzgjrPHuBvdMefPbiJ&#10;x/dv4sHda4TlTbroz/CbCQa9eD1XE7870NRY51Mq1ZdP7xn3XGOaguaLR9fZ5kTTf3h4Fc/u0m2/&#10;eY6wPM3yJJ7fOoUHV4/RXb9ASF/G80eXcPDDrYiNmspfvqGYPHEkxoweSIU5gjYcEyaNMEsmx4wN&#10;Rc/endC8ZUOjLAVKpYPrP6AHXfSe6Nq9A0aNGYDYRZEI6dLWZHdv1Ki+SVLciYp0WsREtndCp86d&#10;CMta8PWrgoCG9VmvTVUpcDpryi0sjcJj+RpcFaUCBTbHBD5PQqlCpcrmWNBU4MYCU7B6DS8BjXXB&#10;0XHFqRBdwBQky1eubO4lK8/XKq/hAGMCpeaEErrZE+yddqlewpSuu6NGnYQgek0pYgtr+/dIgboD&#10;SYKkjmWquy0HjhaEuac9aY5mabbJbadbXsKZcK9zOerUUbZucKpuj62SNPejFWa9AL/L2tpDoLTn&#10;jWmBR1EKDOX+ZCloyiws3dBU6QanheY/s7cB7b9r1jW3Ztty9zNGsOZ/lyLIPNealvRnPsel0KNb&#10;F4wePRzRC6OM271j2w7s3rkb27ZsQ+LiRMyaMQvTp80wC0WGDxuCAf37mhwOEyeMw9w5kXThoxAb&#10;s5Bqc56JsPfu2RdNG7dE00YtERLUlRDtjaFDQo1nl7p8MfJ8sCEFt098hqMfbMGpQ7vplq/EDu0F&#10;FDeDwEwy04rkctupSVoNpECQ1KUgKUUpqMpsJF3uu1NOwzcHMnD3zAc4tHMJtqdHYsOyaVg+fxRW&#10;Ro+nGz8JK2LGYfbEfujaLhClChVGsXz8Fc3LD5zwK8Q3x1GMOaU1OwFW0NQ5O575JjTpbuSCZmn+&#10;8ss1l5vuQWAKnFo1VK50GVTkw11Z+4fzIapC9y+gek1MGRNmwHn55Ak8uXUd/6m0b4SfxjSlNJ89&#10;voMXz+7j1cunBppSmppupECQFKeSEcttV3akH9lfKeee3rtsIuiPTWYlJ3nI8/uXqWKv4UeWT++c&#10;xw/3zuHnhxfx413WCc1XT6/hKcvnDy7jwpmvkJoSg7DR/TFkSHeMGt0X02eGIWLGGIyfOARjxw0i&#10;QIejTbvGaNKsDuHXCj16BRGkwabs27+zgWZU9DTMiAzDzNljMXxUX4I1BA0a1EXbtm3Qum1b+Neu&#10;TXe8qgkENWwUaMrKVaoYl1yBH6lKQUilrTvwdJSmG5wGet4ElIGck5hYqs66zbY0QSKa+paj2jTK&#10;0mW6rxfvX6FyFXgTnl4V2WZgKEDqeqWrIyBpFuT62wR4O5TgW9WZG+pDAMukSK0qdVQn71teyZZz&#10;wOmY4OoAVcCUypS54SdzphtZFekA01Gwmnak4xz33n2d+ltIWhhaiMpK8p5Feb8CBGN+ek0FNX+5&#10;OF1yl5kN3pTrMxuYtnRDUqpSdTsVSaZ2U0qA5HOmH/1X05DeCrT/pv070DTPutK/vcPnmdDM986f&#10;0K5VS0wYOwZTJtBzXZaMrKxM7Ni+FTu3bzOlTMGgTRvXYw3PrUxbgaXJSQTsApMAZ8L4cFNGziJU&#10;x4/HsNDhVKh90TWkJ7p17oW2rRQIaoHABg0R3KEFtm9ZjTxXj3xMN3ynydC+K2MxFWYCtqRE83gp&#10;1WIq2+Kwadk8uu/x2Jwy37jqcsk18V0gdeZyLjVzN6Uy5aZvJmS3py3AyUOb8eL6V9iTFUV3Po3u&#10;+kpkJU7GzlVRJifntvT5WMXjTVSrg/kwF82Xn8YP+V1+2ARmIcpwt4K0wLTHOXDMMXe7xj4ETDum&#10;qcCQ5nJ6UlFo+pGnRzmqTilPD3hmm7emJfGB8GFZmQ9KrSq+GNF/IL774nM8uHYVj25ec8Y2nyqT&#10;+2P8nj2xXS743whIrTeX/eevr3juJ6Myn0hlUqH++JSQvaclmAQgwfnotlYVXTTR82f3LhHEiqAT&#10;nFSdL+5dIDSv4LfnN/Dszln2UUb587z2El/7Om5fP4GV9AgmTgjlr2Yv/mKOx9x5ExA+YRDBGYpJ&#10;k0cRmPXQqnWgUZ39B3ZD774hBpz9BnTGyDH9sCBmIjJWL8C5Cx/j8JF9GD9+CJo1a4IedGsC+CXR&#10;PMwaNf1Rv35DwrQx3XhC1LcaKvn6GgAZRWmARdfcpTIr0AQ2udEy1csTcl5UhuXY18CPcJKiVDS7&#10;LIH5Gp4ytnuwjx3TLMe+gqWjLAVK3o91b92TYNSyzNdKl/c3f0c2LPV3VvJ1xlqrVnN+ABT9dyL+&#10;VQlQpcHzNXUDfgNQKVFF0h1ASo06ilRjsc6UJDvOqdINQcdy3HlNxHcCUTLBM2dcNAesjitu6xac&#10;brVpy8KEYmGWhVgKmkUIyiIEqTWT5zPbLbfQtMB0SooLPge2zYGmgOmYjcZb+78NzbfZP4Tmn+lZ&#10;Um3m+1NelKPYGUEFOH3KRCQvXoStmzeajEWKcu/evQP79+3Fvvf2vIbntq2bjW3dssmsDFK/tWtW&#10;Y9nSJMybOxvjwsPRrWtPNGnUAiHB3RAeNhHDhoww+TeDOrTHyGF96entRJ7vPtyGvauXICN2BmEZ&#10;g4NbM/DV3vV001dibeJcrE6YZVRnRux0rEuag6yEGSbBh+C5Iz0G3324mWo0FptS5hpgrk2ajo+3&#10;JOPB+UN4culzQjcKmfGTsGXFbKxJmob0+InYupJ9l/O+SVOwZGEY5k8fjZqVKqDAf+RFkbxFUSx/&#10;MZSgMnRD05b/nun6fDRn/KNoYarXAgVRqkRJQtPzNTBlUpwqy1INlKXqLM/zFWg+dA+r8iHq270n&#10;Pty7DxdPnMKti5qv+Qj/59Ur/P2nl/g74UhJif/85VXOyqDnj/Hs4T261PeoEJ0lmEo9p/RwL+5r&#10;XuYlk6LuMcH5jAB9fv8Kz/G+JqP8dQPOV0/ksmvvorN4fOs0gX3aTEdS2wuq0Pu3TuK9XVmImDIc&#10;0yYPp7s+FOPHhfKXMwxTJ43hL2QDk+G9/8De6NG7C6HZBd3pmvfrF4LQod2Qlj4XB/Yl4MvPVuDj&#10;91cgc2Ucgjq2RcfgYEybORUt2iia7meyuQcEKGDUGH6EaGW66JUIGbnKVgFKSRrX2ZjgRqD5yB1X&#10;H40/yp32NXUPwkdmo98qday+qqv0rlz19fWai2mi5Pa67L5ePlWckvf09tZkeapHtpm5pNnqshKV&#10;sYBYSZmbCO/KBKRWOtm19ao76+mrmuvc06HcY59vmlz5nIi6A0cncGTBac9Zy91ur7GgzG0WmPbY&#10;AtYCVFBVMCi3GtX2G8oqb81uHWytsAJIrmBRwYIay6SwyLaCBfjcZAPTRuZVdyvB/5vmBHr+K6No&#10;eleiyBFQrVq05nd+MmZOj0BGehr27N6JA/vfw/sH9hlYCowCpOZpZq5KR1pqilGa6StTsSJlmUm3&#10;KPW5OjMDyUsSMX36dAwaFIoWzdugY4cQDBk8AlOmRmDECKVbbM3nKhyfHdqLPFmEYmb8DLNOfM/q&#10;xQRoIt6jKdnG6ngHmFkJkVSbUdiashAbl841waA9WYuM8tTyyW1p0WZSu9LMvbdmEZ5d+QpXjx3A&#10;9tR5WLtYGY6mIHPRZKTFTEBK9DikL5pkxjNXEaJLeNy1fSDKFqHL8Of8BGZxA81iVJoF7RulD4z1&#10;fxecNggks5PcVdekeY1rWlBKcdq6yjJ0oQROrVkvz3OVCYWKfFDaNm+JrNR0nPz2KK6cOotXj58Q&#10;mgTmbwTmq5d4+eShAebfqTKfP7qPp4qk01V/RYAqwcfzhzcIRGWJv2aAqd0vTV5PglImaOpYKlTQ&#10;fEl7epvq8u5FKs9Lb9Qf3jpD1/4Ubl49jv1712H2jHBMnqBo4Sj+Qg5E/97d0bJ5MwQFdUSffn3Q&#10;u09PExHv1SsYfajqR43oiW++2IxT323A3u1z8PG+JfjowGqeb4/GdOmHjeyPJcnzEBM3GePGDzQR&#10;9/oN6sHPn0qzGqHkW9VRelSA/wya1gS8N+BHQFoTTH2q+L2+RoCV2WP1KUGVVkzLEfnZaX6muSfh&#10;VoYAK0fXWeqwog+Bzus0Ad9Z8ulngGjhKDA6iZSplrPbBU+1C5T/GjT5N7uUpoXi2+DohqvaLSzl&#10;jqt0q83cZqGpPjJd4wbk21x4B5o5VoiALCz3nGbqAq3iBAaggqYUJtWbNdeKof/PQVOT2d8tjHf+&#10;d14+s+X5Pe6LoaFDMXnSRAPEdWuzjBu+hYpTdcEwcXE8FkbNx6K4GOOSK2OYxjDjYqOREB9nUsTp&#10;OHLWdISFjcHgwUPQtUsPtG3bEe3aBqFPn36mPaRzR8QsnI4vP9+HPOuWzDQrggS9zVSLdnK75ltq&#10;PHN7WpwZ49RYpzIZaZnke2sT8DndcrnjW9MIU6rOtOhJdOHj8MONwzjzxQ6sIiS3rZiHzLhJhOV4&#10;o0DVlhE/2UBTZRotdtZoBLWojxIF8qMw35jC/CWR2izCuqBpAfjfU5q6xnHNBU0B0640Kle2nFGb&#10;nh5UlwSkTMCUlS5ZypiAKbUpeDrjnD4I8K+NhKho/GX/+zj/3XGqxgdUmq/wixJ0UFlqrfmrF49N&#10;Lk5tiWESedC0rl15O5X0+CfaIwJQ4JTKFDClNGVSngKn3PRXSpKs7TkIz594LFj+cP+yaddOmnev&#10;n8Ttq9/j4Z1z+ObzA4jjhzo+PBQd2jVCYEBdaK/nAQMGEoR9+MGPNpH0USP7YfiQroidMxKPrh3E&#10;0c9TkBjdCxnLwwnNDMQnTKVb78df2kCkrZiL9/YuxapVkejQsT7q1K+G6nWqo1J1QonQrEAwuccu&#10;3dAU8NzgVF1gtIBUaeFpTX1Vqr813UeqU0DVPXRdSUKzmNxeKtDShJhWBAlOcpu1iZqSgSjYIyhq&#10;CaiWi9auUxcNGjYya+o1qV2m5B3KqWnTw8n1lgm+7onuuc2ZquSoTWsWkG+Dpj1vgWnNDVFrAqMb&#10;pO5j1a2bLli6XXhrboDaflKkNgJfREZoKmBkXfRChRRVp7CgWUj+V9DMbW8D3//E3grLbDPLKLPj&#10;GJpwPnjgIPTo1g0D+vU1YFyxfBlhGINFNEFR04NmUIWOHD7MbKo2bQp5E7OQsFxk+ilwtCguFgvm&#10;zzPglcrs2LETWrZoi8CGTVGvbkM0a9YcHTq0M4tE0lbEEZpUmqv5kOxbuwhrEiOQunAc3fEpBnAb&#10;l0WayPjO9EXYuiKWrvtCuuezCdGY15HyDUsjzdimnZL0850TOHloCxXnZHy6Mw1/2ZaC3RnRvOdU&#10;AnMK1iXPxM7MGKznvTMXT0UKlWlE2AA0pgtY+N13UJiQK5yPwDTTjgqjCD8sBXisvR2Mf7QcwEql&#10;OslJ7dims1FbYULSw0yEreDlZRSmcc2zwSmlKWiqzYvglKuuCHtV9q/Ih1TbaESET8Thv3yO88eO&#10;4+5VudWEJF1x5c58/uh29vYXDwxEn9y7ZTIiPdGe6ncuE7RXDRy1A6ZAKWgKnlKaOlZdSvOXJ1qy&#10;eZOQpEIlPJ/duWCUpgD6+JbWqx/DrcvH8eDWOdy+dhrfH/0UK5ZGo0PbRmhQrwaaNKqP4E5OkuER&#10;IwdhzpwJGD++H1353jiwdQF+ffoXHNwTiV0bpuLLg+lYw8973rwJaNioOlo09se0Cf346zqUX6Ym&#10;aNPWH3XrU5XVqImKBE+VatUJNClKgU1g/MfQlLldc2tq0znVLUhtm67VPex91K66IKq6oCn1WSp7&#10;nFBw8vBQFF75QJ0s85UJW5mUp9SlVKYAaaFoxyndxzn1fw5NlWpzwzE3NG09NyDVzypIW7oh6T4n&#10;INp2wVAAVKk2t+UGp1uJmrmdBKb2OjJqs5DUphMkKlxY7roDSjcw/x1o5j7+75iAqOfXepdu0zOt&#10;qUYK4jZt3JTgbIr2bduie7cuGDY0FAsXLDDzMOPjFpkpRBFTpmLCuPGE5ggz3Si4YxAGUURovmbk&#10;zFmYEzkbc2fPMX1HjxyFTp06o0mTFmjVsh369hmEnj36ICSkC1q3aYmu3YKoXpfj80O7kWdvVhyh&#10;qQxGSdiRvgCf716JA+sXGzc7M36qcdM3Lo0iMOeaNHBK/7Yldb6JnjvqdA6+2r8aL24exfcHNxO2&#10;c8yKIUXc31+fhPNf7DGKVNOT1lC97uQ12slyE1XoitjpmMyHuZavNwr86R0DycL5+QHmK0JoEp4u&#10;UP4xMu7A0W3udpU2eOSew2nbivFLV8GrglGbVmm61abqgmZ5wtIY4anousApxVnLtxpGDQjF3s3b&#10;cPyrr3Djwjk8vXsTL5XI45X2CXpslKaSECvL+8NblwnOy+xzxYxpCo7WNdcmb9Y9t6XA+hPd+Z+f&#10;3CI4b1Nh8hyve3GPkGX9CQF6+/L3BPYp3Lt+mvCk6iQ4z585jNRlcQju0AQNG/qhXYemCA5phe49&#10;2mJ6xHBkZlD9r4zAuaMZwC+f4/aFDdixfhaiIkegS3AbfmGaoUlTKtV6tRDcJgAhQbXZ5oumTfyp&#10;1mqhas16qFKjroGmTxUBzQGliWpnm6ApsLnBaWEos3V3mz22sNT19lqVOieomvFNlrq3zLQJVISQ&#10;oFFKSTdKC6DO1CGBT6XMAk9rz227U75pgqa9RlF09bERdXufnIi65oU6cHUD0oLTwlT9LDjdCtPC&#10;zkLS3aa6BanO2z62v/vYWm642mNF9FUvYoBZksAUNIu/Xnpp3XX3KiMLzLcFg/4RNP8n8LRwtM+x&#10;BWb+vI7YyfduPlT3q4b6deuiUWAgQdgRgwcNwLjwMYiYNs1kZ4+PiycI55vxzvCwcAwZHEpF2gNt&#10;WrVG29Zt0L1rNwwbQvU5YpRx77UaaPDAwWjdqr1RmJ2CuyFszATMmjUXw4YNQxtCU9P2Nm9Mxxef&#10;7Uee9VR/65NnYQtdsR3pC/HRlqW4+M0eA0+pwzWLI6FxT41pKu2bAkECpvJtagrSxW924/GVr/D+&#10;xiQq02gz3ilwbqdrf+yjjTi4ZblRoWpLpwLNTIhAVuJ0Ks0IxM4MR6+gdihXnLDMmw+F+KYYuNEK&#10;6U3KHvB13rQ/uucWgv/INMfT1u20pLwaG8lb0ChKAVKBIasu7XimAWjZsihH911gNUaIagWRXPXK&#10;fFh9PSuia9sg7Nq4Ed9+ehAXTx7HvZuX8PtfnwJ//wXa6ld7B0lpKlfn03uC4g2TqEPBHsFR5Usq&#10;SaswzZjmXbrh2gDOAPIKfn1+l2qTbv2jG3j5UC47lendy7h/7QzuEZR3r5zCrUsnqTxPUHVewt2b&#10;F3Bg33qEDumMRk1qoUXLBgjp1BKD+gdhzsxQHNi9hNfsw6nDmdiUNR1jRwShY5vG/HK0RdPm2h+9&#10;C39pe6I93fzmzWqgedOaqF/fcXOr1awL35q1DDQr88vrU0VgtArzTaUpl1qlhWJugLpLa4KgzEJR&#10;/d33Uh8LThssEjQFLVlprcYp4QDHTlB31OSb0HSgqsnw/PsJxNzmwJL/y1va7GvZ+1llqmO9noVn&#10;zus5fdUuYLqhaaFoFaWFobtdZtt1ja637RaWb5oAKWjKZRdY1VdBJ7YXK4NiRdlujErUKE5Nipeb&#10;zudFCT9c4Pxn0Hzbyh33OXf7P7Pcz7nq1nSsrSzKe5ZDUIcOVJiEX/cuZjtrbTiYEB+LpUuWImFR&#10;oplrqRyafXv3M8mHO3fqYia5K1WcMh9p4rsyukfN19zMKISNHmuSFvfq2Q8d2ndGl849MWnCNCxe&#10;nIzw8LEmwc2wYQOwddNqfPnZB8izf10SMhdFEIpzsSF5Dt3uSMJxMVbFTTPBoTWJs7F/7VIcWLfM&#10;STS8apHJgiQQ3jl1EM+vf0PYzsduut0fbnKSFivP5he7s3D60E7sYH11AiHJ19jI19i4fB5Wxk7G&#10;8qhxZt/zWpV8UDxvXipLrQAqYj7EggIm38DC/NBMGqzsN/FfMQtI1TURtkjB4lDSD92nENWrAbGm&#10;LPADVd7N8p5UBASlG5YKDFXwKg8vL37xtbySwJTarEBzT4Sv4e2Lmj5V0aVde2QuX4bvv/0SV86f&#10;wF263b+8fGS2+tV0oxeP7tJ1v50dCKKZ8rrZOliljaQLmHas8wcCVYDUthiCpRTnjw8IWF4rmD4g&#10;MB8QmPevncW9q2dx58pp3L5yxmwpfIv1+3fP4+ixQ3THR1MlNkZIxw4YNaw/ugc3wsiB7TB2WAj6&#10;9WyOAX3a8Je1OaEajCB+udoFdUTvgT0xILQXuvVsh8DG1RAYWBN162rdeS34+WtMswqhWe0fQFNG&#10;NzgbegKjhZ/aLUQtNGXWRbdtFpQWtLaPQCkzrryM/csSogKS3PEqlZXYWOOUSp5c2UDLgs0oyOxt&#10;dMuUEdQU+NH4p+8fTO0VCEpvlgKmVaFeNAtBe297bE3gdJ+zitMqUAtNCz4LUAHPgtGtSt1wzF13&#10;H8scWGp5Jl1yKkst2bSp6swSz5I0wrMUS8fYzvPFijrBIUHSuOd8VgTPf1Vp2mNdk/vcv2q6RoLp&#10;9fPLY1sqIKzlktq+elx4GAYN7I8+vXtSZfaH5lkqmCOFmZiwBNOnzTTQ1DJKBYv69ulPF32UmeCu&#10;DEdK2KFVPiozM1bTpY+nIh2HAf0HE5wDEDp4JGEai8UJyXx+wtGmbXMMHzEIO7atJzQ/Rh6pxd2Z&#10;i7BjZYxJHrxuyRyTiT1r8UwCcxY2U2HuzUw0SYUVPd+VEYN9VJrXj32Iu6c+oeqMNW79R5uTqTQX&#10;Glf8483LzRYY729YirVJkUiJGm+CS7sVcU+NQlrMNERNHobg5gEoXaggihKaxfkrp/RtZfjBOuqQ&#10;7kK2SrRAdAI7Mie44/4lsmb7Oscs35Wk14eRDUy2FcjrgFPBIS/NDyzrRM/LlnbGM1U3QSJaWalN&#10;jW2yLjM5OSt4m3XrvnyA/Phg+nlXRIvAhkhLTsLVc6dx8fRxXLtwBtqd8kdlbyc4pTSVDs5s6Kax&#10;y+wxzKeEotuM2rx9wdQdd1zwdKCpHJxqe3LrgoHmw+tnaVpBdN7s1/6IKvP+9fME6Bncott+nfA8&#10;dfxbJMQupJJshYF9e6BLx9ZorExHAbXQumVjNG7UAM1btkCnkO5o1z4Ynbt2QrfeHdB3UBf06NMB&#10;DRtXR4PAWghoUBc1/GvQNa9CaFaCL5VmJV8/eFciXOSOs/TRhHGaEyBy4GhBaGHoNtsmGLrbZBaQ&#10;Fpoytem4PIH6BmRpZQkqjW2WI6h8DDSpTAk/T6lFgY/mJcXIUkD1raqAkANM9TOQzC5N/+y+po3m&#10;XK8dOB2lKSBKXVqFaWEpOMp0XscWkmrTsQPDN5Wm7eMA0MmspP5qUx+rMgVFlXKz7bHbnHOOSWUK&#10;kibXZynex5jqjimBcunSXubHo5SBKSHM66U0nZybfE6yy/zWFCPgs2WhaE1tBrQUORovtaBV+TY4&#10;yuy1tq5S17wG5utn3Zn9kvedvPDz9aX7PZMWibFjRmNgv/50s4dQWU7C1CmTzIqfyRMnYTTdbtkU&#10;uufz52hZZQxSlxOSycsJyxSzlnzDuo3IWLkK6WkZWJacgnFjJ6B7tz4E8UCMHzcF8+c5yT6mTJmI&#10;Vq2aYNToUOzZuRmffPge8mQlT3MSBNOt3rkqjmpwPt3yaVSHysg+DdtTorExaS4+WLcEG5fMZn0W&#10;7p38BOe/3IE9mQsJzRjCMoqwnYHUheMNNLXh2sZkbXUxAxvT5iMzcSq2Z8zDxhQCdOEEJM4Zj0nD&#10;+qFhzapUmPlRKF9elC5enEqOHyY/PL35zofhvGHWLCyVucixHEj+K/YGgPkl0HEpflG0QsiuSc+t&#10;OgVMKU+ZoOmj6UfePg48y5c3qlNjnL4EZ+N6AVgSHYczR47jyplzuHv9Gl4+emACRC8e3CIAdSyl&#10;SWjKDb9NZXnjnCmlHp+x1Hjli7vOuKXccJnOyT23x9Y91yZtjtI8w2MlSKZqZZsAevviKVw7q6z0&#10;x3Dv+kns2LLKrFVv2qgxGtQPRMPAANRr2ACNmrVCpy590SG4B93zDmjdshmCOjZH/4Eh6N03iO56&#10;HQQE+qNBo7rwr10TVWtUh2/1avDzq0nwEKJVqpnkvlWqaOpODVRmXVFpqw6lCO1cTHtsoWhBqbpM&#10;1+icVagq3edkFqL2et1PpjZ7XEqqrhxfT4CjeUopZpuX4EcIemaXFQhQtdlz5dn2+rrsPmoz/bLP&#10;CYjWJbdwtLC0cFS7zA1Uqx5t/k6T0JjAsscyo4KzFalVkW5Q5oxRvg2YNoouyBKCSpRMQMrKlPEh&#10;JCuihLVS3ihWohzNgayuL07QOksu+WxkT4C3q4kKZK8ksrCzZiFoIanSbbn7W3Ofs3XnegWdeK3y&#10;RvBZ1ximtvMuUaQwBlFlLpw7G/MiIzGGyrFfb0JzqBJxTMG0iMmYETEFEQTolPHjMEdbVMREIyV5&#10;CVYsTUb6ihSsWb2aoEzHqvQMrFuzHuvXbjBKMzoqFsOHjkLnkF4IDR2JmTNmIzJytpmuNGniWLRt&#10;05QAHo0P9+/ExnUZyLN++Qwc2p2Gbw6sxTq659q3XIGczPjJZo5lFgG6My0a+1bHYfuKeQTmxzi8&#10;bxVWzB+NzctnEZpxVJpRJvpuxkB5rXHDl83Dp7sycOrzXXhvXTxWxo0nOOdjG/uuooIdQtevkkdJ&#10;FC2QH8WoNksVK44yJUubKUEmgwnfSCfS/TZoWvvXoPmmWn2zTUlAvKVYCM0ypZwAkNvcgSGVctO9&#10;y1cw0NTEd7nrypIkcCqyXoMqa/aUCBz7+htcPa8dKC/gxcM7ePVUSY1v4OVjjWVexnOtApKypGl3&#10;SqnHxzfPm2MB8tfndwjPywaQUpk/s80GgeS2K+u7oGlVpvYaUoBJ8BRIb104gatnjuDmxWO4e+04&#10;7lw/gUOf7MGw0P6oWb06AhrWQ52A+qjTsAnqN2rJejMqyqaoH6BEHy0xKLQruvdsiyaEZt0Aqs1G&#10;9VCvQT3UqF0LNWppDbo/fP0ISd/qtGqoIoDSKhGiUnp/UIMEmkoLTXus0gJPx6pX5P2sG24BaRRm&#10;trmhKXPf04uqt7wmvROCApwHvQEBVJYbjGWVjFhudzZQ3ectKL0rUbGy1LGX3H31c8FQdQtKC0sz&#10;DJDdx5YWhI56fBOa1nTshqYA6wZibmjq2JbuPnYs02SSL074luT9SvNvKFMRJctUIjAronipCihK&#10;qBYRKOnK61oFiUwwiF6fs1KIz4pdXpld5obd247dZs+9rb+7zcmRqTa+lobR+OwLmAUpqv70v/4X&#10;/Kv5YcbUyYiMmIoFc+YgfFQYenXvbRTlzOnTERtLDzZ1OZLiFyE2agGWL0lyQLkqAxvXrmGZjpWp&#10;qVSVS02EfemSZWbbi6TFSwjdGRjYP9SMZw4eNAJz50ZRZcYgJWUpwsYMQ9tWjRE1dxoOHdyLpIT5&#10;yLMuebpJ3bZ/fSLhF2uCO59sWYbtqXPwnpQk7YP18fh8ZwrunfoIRw6sQuqC0bQxBOxkbFo+G3tW&#10;x2AbFeWKqHAz/ejUp9tx9egBnPpsp4GmgksrFoZhTdIU7MqKxnrCd0jvNihbPD+KGGgSXporxl8y&#10;u1Y8J0ORSqf+70JTLrrg+LbpSmpXVF2lTRcnaFpASm3aaUjWZbfLLg04qTh9CE8pTbtySNCUVSVA&#10;x40YiW8+O0TFeQI3L1EJUmX+8vyuGcf84aFcc2cbX6syBUPBU8eC5u8/3DfnpUx/eXrHgFLtChDJ&#10;RX9JV13nNFFe5XO68Y+lXAlfBYaM2067d+0kblw6jGsXv8X1S0fx1Wf7zdhm9RqVUatubdQLbIJa&#10;9RvBv14gagc0pDveAF27ByF0aHcEhzQzgaR6DaqzvR6tIWrWqY1q/v7wq1mbitMflQnOSlUVFHJK&#10;awKeBZstBTYLN6sQDegIQTc47TUWllKcblfdlvY+ukZ91K66YGhNkLPwtOaGo0q1WUDqOLepn72P&#10;VZpWZVoouiHqVqDW1c4BoRSkoy5zQ9O25cBV7Y7aVCmzoJRZSL5p2l9dGZXUxxMlSmh7Di+W5dnf&#10;C4WLeRGU5QnM8lSc2hKknOlv5n0qsk5l6VaX1kzaOJmeK5e51eXblObbzA1NXWOvs0rT8QL1nBZg&#10;n3dRuFB+s4VuzPy5iFkwF8uSkjBt4hT07tEbI4dLGUYYaC5fmoS0ZcuQumypAWZWRjoyV6ZhbeYq&#10;7NmxjS75OqzKWIW4mBiTDUn7BCltnLa9aNcmCIENm6Fnj34EZThi2SctdRlGjxyCoPYtCMsF+OSj&#10;nSZRTp41S7Qf+WzsW6c9gTLw+a6VOPp+Fr7as4KKMg0Xv9qKOyf249G5gzi4JRFrEibR9Y7AJ5sT&#10;sY+uuaYlbU11sravWzLTTDU6+uF6nP5sO3ZlxuHEpztw+IO1eH9jAr79YBW+fn81tmfFYXDvVihW&#10;8D8ISgVrnO12CyvLEUtlbtcbVjBffpaU56rnt+64tT9CUwB0j22qdM/xtIEpkIoAABKvSURBVOrS&#10;XVcf5dkUMN1KU6CUO66AkCApaNqxTdtmgkM8VlRdST98ynllp5gjOH18MKhPL+zdugmnv/sa18+f&#10;oAJ0JrO/VGKOB1eMWrTQtO636mrTOW3x+9fn9wwgpSJ/JjzVJjf852d3aLdN5N0GlDTv0wSUlP2d&#10;AJbrf+/q97hx4WtcPfslrl/4hgA/ghNHDyJ6YaTZldKvRg3UaRBIa0RrgJbtWqJX3y4YMLgLodkc&#10;zVrURWDTOoRnANVmgFGaVXmNgGmsGt307LrAKZUoUxDHDT43FGXWZXeDUXULUdvutrfBU6a+7mOB&#10;zsPTUZgCooWdzKpLNwxzA1IAterSmoWmxjQFRDvX0w1LNzxt4El1wVOlwCnwOevQBUkHirYu09p0&#10;9cutNt1mQfpHYDompamxUW01bN1zB5qeKFTUEwUKl2PpQYBqhZHmdWarV42HFivxeu26UZYEpRue&#10;ZoxTz022CXx2XNLdntssGC0sbZuZ8qTYRfZ4qOpmPNM870pa/Cc0qF+HKnMSFsyeiSVaxZOQQPc7&#10;EsMGDzPQVKKNWbMiMDtyBqE6H4uiFxpLiI3B4rhYLEmINy76Krrmq1dlIjVlhcnUrki60sZ1aBfE&#10;12iEBgGN0Lx5KwwaMAgp7K+9uYYN7oeeXYOwPDkGO7atRpeQFlSaSyMIPLrgGVHYljqXqjKBqnIZ&#10;rn67HRe/3ITHFz7E3x4exdfvpdBdn4h1iVMI1DQc3p+JXXS192TFmwnu2kRtCxXkhqWawjTTBIU2&#10;LJ2FY59sxqEdKXh/QzwO7VyOD7cuRfLCSWjoXx4F3/3fKFJYuTK1hUUxFC9S1GyqVlxrxAnL/O/+&#10;mW+iwKk30Fk/7sDOgaMFoDUFjtzHds6XhanK3KY+em2NZ7rHNN3QlFloSm1aYHp5eOYoUIJW8PQh&#10;MAXOylShlbw8EdKmNXZv3oDz3x/BpZOH6S5/b5ShAPny4TUDSClKC0yV2q3y58e3DTB/ffGAsHQS&#10;H796wnZTv2ngq2lKAuZfX9yl+38LT6VU6fbLHhOg96+coJt+BNfPEZpnvsCVs58Tnl/wbzhsIuyb&#10;1mciOKidycwe2LQxWrZtgbYdW6FnnxAzptm1exs0aVYbjZvVRaOmAagXUNdA0+wtRFhayw1NOz1I&#10;ILOlBaZAKWBaaNo+Fnhus+3qY/sJmrq/G55u0+uUU3AmG5JWXbqPbV0glAmQFopucLqhacEpk5J0&#10;j2m6Vae7TeYGqUBoQelEswXMHEWZA05HaVoT0Kxb7gamAV123ZrccqtaS1FJOgEfmQ+PvVGspDeK&#10;FK9AYAqcZVBYLrkxZ95mbmi+AUyaYCfAqbSw/FeAaacvWVO72iw09doaU9VkeyfgJG8zL/vmRaeO&#10;7TFyyCCMHj4YE8PDzD7kwwcPRbfOWg2kXJkjzL7/YWNGYtyY0cZGDh1CddoXA/v2wfDQwRgycAAB&#10;O9zk0tSEd83R7NenP4I7djJZjALoabVp1dbM5wwPG0OluhzJi+N4j57o3S0Yy5Ni6M4noXmTOsiz&#10;KUXrzqUSI7AvKwYfb1pMYO7A9SPb8fjcATykHXk/jQo0GXszF2AT+26kotyQNIvQjDHzMTVdSYpT&#10;8z0FzIy4STQCdskMk6z4+CcbcOrQJqzlcfyskQjt0Q4VShRAkfx0zzVPrKDevCJUmLSCVJtsL15I&#10;W++WRNmypfjm5qdadFxygU4gVFTcDUhrVl3afiqt0nSDU3WZXHSNoyplnANOR2XKBMlKPhVRpRIf&#10;FALUBoTUbudvai6nBacmwCtTUgWWAmcVPjyV+KAEtWyFjavScebINwQY3fXz3xs4aiqRSjtOqbFL&#10;KU5B89cX982mbhoL/evzB/j1h4eEI03Z4glPKUxle//l+W1T/vDQmfDumNaoX8DzW2dx+zxBfe5b&#10;vua3uHb6S1w78xWun/0Wty8qQHQGxw4fwuRJYwhHqszWjdGxU0v0HdAZ/QZ0QsfgpiYQ1IhKs3Gz&#10;ANRvUJ8ufR2Cszaq0j2vov3DCUtZZRkBWpGuuQ/BaaFn4eaGpnWpbWlVpRuGutaajv9Zm+qCpsqy&#10;fN/dKlOgs/A00CMYLTgtJFXacxaSuQH6ug9hmBuagqJKBcF0Tu1qs2OdFoxSkk7dyXikLE/O/kXW&#10;ctxxleqrUhPVLSAF0Le75gKpA2JnWpX3a6VZqpT+Bh8zplmqTGUzplmoqOPKC5pmtRDBJRGTe0zz&#10;bdCU5VaNFoa5zQ1Lt7J0l1KZSqys185HlZnP5Mt8Bz7eXoRjMPr07IKhg/phQO+eCG7fHm2oCDu0&#10;7Ygunbuib+9e6Ne/F4YMJhgJy7CRI9h3IPr27MG+7Yx1Ce7I+3Rh3z4EbX8DWyUbbtGsJfxr8Psd&#10;2BS9e/bGiOHDMHvmDKQkJ2HhvFno0bmjgWbioihEzZtJReqPPB9sSsCO9HlYT7W5Z9VCbE2ZRTjO&#10;JTS34vH5Azi0PR57V8/B++tieH4BshZNQVZcBDYtmYcdqbFmaeWG7CQe2vZC0NRSzO0r55kg0e7V&#10;cXTjF/EeMYTmLCycMhztAuugfMliKEY3vEgRfmj8sCT7jZtOaFYgkNo2b843qhtatmxOF4G/OFSe&#10;cuWdsQ5+OG+BpmBo1aU9dp+3oHSbs1rI2QrDiaDnuOeCo2/lKqih1S8VvJ25mwSl2ssKlJ4EKe21&#10;ChVMea3Mmw9KRQ8Ct5yPSTHXqmEjZC5biovfHyPETuPupTME5lUDyF+eEHyEpVb+yAw86Yr//Pw+&#10;/ipY/vgQf3v1FH/7+Sl+/fERXrH95+dyzxVYUrIPrS6Sa36GLvpZ3L9+Cg+uHcfTGydx/zLheOkY&#10;7lz4DrfOHMGdc9/h5hmC9PTXuEl4akXRuTPfYumyGLTv0ASdu7TCwEFd0a1na0K0Ppq3rGegqeh5&#10;nXoCZi0Dzeq16mWD04Hla/NzzAZzTFnJGd+UCZJSgqoLpG5gWmgay4ahSh1bOLrN9lXd3s+BKY8t&#10;FDVNiKCTWYCW88pWnCw9yxO02WCs4ONE0t2gNO00C8y3QdMBpANPC0wbFBI4NaZpVaPUZln+qHrw&#10;e6SkxzY5sRIVyyw4LWRlbii6YWnB6rbibmiWdaCp/djlnpcq5U1YVmQ/RdAF0Aqsl0NxqlOtSdee&#10;6gKjkngIXgWUryEbnq8hymfKgtCBnjOX05oFqjULRntex7ZNz71KCSfHNWc/vragmZ/Pu8RSMFVm&#10;2JjhmDzByZk5amgoOgcFoXFAIII7dDIrecLHjsX4CWGYNCEcs2dMx/zZkZgXOQuzIqbxmvHGJowN&#10;M278vNlzETV/vtkGY+SwUWbvn8aBzdG+rXaxpEodO4b3iDCp5ubMmIquwe3Qv1cXxMyfRQU7HLVq&#10;VEWe7elzIbW5dcUsqsx4wjEaR/an4saxndiTEYltK2Zie2okdq2cQ/d8KjJjpxCwc7AqJgKbl883&#10;gSAFgY58sBZHP1xLeM4mKBfiQyrWT7YlY9+6RViXHGHmc2r55fxJQ1Dfjx9W/j+ZqLnZQE1KMt+f&#10;UaJQXvj7eWNIvy5IWBCB+KjpCB8xkK5uWbry7xJugqZUI3/lXNAU/NxwlLnVpT2vUlB1rzxw2vIb&#10;tak8m4KfgGnhqUi5n29VVK5YyYma016PcfLL78W68vqpr2lTSfMqWw4VyngRnF5mHmcVuu2B/rWQ&#10;GBWFs0eP4urpE7hBxanAzq90r395pj2InBU/alOk/edndM9/eITffnyC3396it9fPjEw1YoiueNm&#10;bPSRVhVpzbomyJ8xwLx37RQe3jiFR9dP0EU/jnuXj+PWeQJTkfQLx3DrLOs8vnuRIL1wFNcv0oW/&#10;/B0y0uMwYGAQ3fIWaNW2Ppq1rIumLeqiYeNaqNewFmrzV1Y7V1avU5NGtVmLwKxR3Vil6jVeW+Xq&#10;hKbWplfxhU9VglDJPSoTZBUJHb6PJsJN2HkRduXZ7i13vopzLAha975CNhQViXdgSDVJEyAVya5A&#10;OBpAKqot15ym0pOw8zT9FX1XcOhNhan+Tlo5B4L2+PW9dH8fC3UHxHq9cgKigaUi5IKkoKjxSse0&#10;AklQdNRledNmc3HqWMpSZnOHKs9mSbMXugWm3R89B4aCo0oLT7s0UscWxFaNGsueyO60a1yUsCQc&#10;S9JFL0l1WYIueolSPoSnjwNOthUnODURvojWp2d7fQ4kBU8+T9kq02kT/HTM51ZJQKhMlTlJIHSD&#10;04LR1u2xu+4o2+wEIoVKODDmfQvQq8yb9x3Uq+ePeXNnIC5mDhbRohdEYtrk8ejftzc6tmuPgf0H&#10;Qgk54hdFIzlZu0suwNLEeKQtT0bq8iVYviQBy5LikZy4iO51PJJYJhKGcXELMX36NIwePQq9evZC&#10;506dDTzHjBqO8WNHEraTELdwLqZNCke3kA5UrF3NeGrfnt1RrUol5HlvbQy2ps2izcCujJm4dXwX&#10;Xl77DF/sWIqty2ZiM5XjjpQ52LIsEusWR2BN/HQCNip7aeUcbFzO6+i2nzi0AZ/uWm7qu1cvMImH&#10;jx1ci8MfrcLmtJmEZwwO7UrFgqlD0TzAFx7F34VHqUIoXbwgAVMU1X090L5FLSyOnoRPD6zB3k1J&#10;WJ+2AItmh6NTq0B4luSvkgGdxlOKmukJbvBZc6tLd7vMwtLWc8zZpMmDX2ILTZmWVQqEUpuCpmBp&#10;3XNB0qhL17H6WhM8K5QtYzZsq0jz02R4AreuXzXMj5iOI58ewrnvvsGlk9+asclff9S0JC2pJDQJ&#10;To1b/vL0Ln7/kbDMtt9ePDJBoJ+eSmFehTIdSWWaSDzrUpmKlsseEJiPbmnF0PfQzpaye1ePm/aH&#10;NwjTqyfxiHCVEr1x7htcv/A1rl/5Bh99sg5h43tRWVZHYBP/bNe8Huo0rIlaAdXhX686atSvDr96&#10;NVGlVjVUrEk1WbMafKoTdtVVOlbBj8DyJYiqEjgy1j0qUd1VlhFShGS5SoQYzZPgtHUvXwHUj6AU&#10;aB1gGlBmA7EcYWYgKIXorXOOla9SjfetytfgMa/30P14rHMeBJ0DPEdtql6OYCzL+3ho2CDbnNdg&#10;Px+NtXqznxIgq86/maXS0Bmglpcr7pgFoN0uQ8fOlhkCqcCpcyoFVC3tdLb5+CMwtRJIx29XkDJB&#10;0ybgsKrVQtO67CWK06Xn9VaplihFoCpKTitOgDp1gVNzNWl014sU90RBKT0NAfB6La8UvIoU0VxN&#10;BYLojRFkUp82G5JjRXi+CPs5rr1AaKEpEKoUCHXOnrfQtKrTglOl2jSJXq9XunRxTJ06Fhs2pmP7&#10;ttXYuX0NtmzKRELCQgwJHYjOIZ0wasRIk7VoZdpSZGWtQNqKRGSuXIYNa9Oxfs1KrMlcgYy0ZKQs&#10;jcfqjOVIS01CbOxczIycisHD+qNL905mW5eQTiF0zXthQjiVZtgwREwJoyKdQjUaRjXbEr17dDEK&#10;Vlniq1WpjDz718cZaP5lR6IZvzx9KAuf70jCPoJvnaYULZmO9VSYf9m8FLvSorBzZbTZH2j9EiUo&#10;jsDqxZN4/Wx8vDXJlDresGw6dmTMw771sdhEGK9OnIj1S6eZlHCJ88IxcWQfTBozGMMH90bfHiGU&#10;3H0xa+porEicg61rErF7I++VGYXNCialxSI5NhIdWzU37rwzJcH5MHJHzy0o3wbMt5lc8z//KS/e&#10;+Y8/m13tlDJOwBMABUytSS9RrLhRlxrXlHtuYWoh+V9BU2rTs1QplC9DcHp4oDL7VS7nCV/eoyYB&#10;PH1cOD7asw3fffERzn//Bd3rc1SVzviklKSi5L9Qaf72wxNjv754YvYnUhT9R6WJIyilLOWWC5xP&#10;7154rTQfaI+h22dM4mJBUvUfHlx8XZc9vM5zV07QbT9Cxfstblz6FreuU33eP46zFz/DxCkjEEBw&#10;Nmjkjzr1/eBfvxpqE5q1A/zhH1AT1ag6fWtXR0VttlbDL9uoOGtSbdK8qxF8VQkzmoBZrjJhR2h6&#10;8pfaQ1ndCTUPKk5rAqdAKmh6qU7l54al6jILTetqa8K5j291eFetznsKvg40bd1TSjMbmloRpOtM&#10;MIpQ81BKO34WKm3dk4C00PT0dqBpN3hzhhakMP8ITZkFpq3LBEgLU0HTtlloWnD+I2haIMpsOjhB&#10;UcC0rro5Z6DH+/B63cNMZaKrXryUJ4qVZPk2aJauSJWpqLqywmtLDb4276GouZNjs4ALkjkp5Cw0&#10;3W67hs0sFC0YZQKiPRY4rdk2ueYCtWmXi05odukSjB3b12P//q04cvggvj/6GQ5/cwjr16/COMKt&#10;a+cuGDsmDMuWLjH7le/avRHbtmRh84ZMrMtKM+DctnmNgefa1alIS0kkXJMRHT0bI0aFokXrJmjV&#10;pjl69+tlMiCFDhqIObMiDDTHjx3K+iTMmj4e7dive+cgzJg6BU0DG8K/mh/+HyEJiH0NPD0kAAAA&#10;AElFTkSuQmCCUEsDBBQABgAIAAAAIQAYoV0v4QAAAAsBAAAPAAAAZHJzL2Rvd25yZXYueG1sTI9B&#10;T4NAEIXvJv6HzZj0ZhdKSiyyNLUJl/ai1MR4m7IjoOwsYZcW/73rSY8v8+W9b/LtbHpxodF1lhXE&#10;ywgEcW11x42C11N5/wDCeWSNvWVS8E0OtsXtTY6Ztld+oUvlGxFK2GWooPV+yKR0dUsG3dIOxOH2&#10;YUeDPsSxkXrEayg3vVxFUSoNdhwWWhxo31L9VU1Gwe7p2L1V3gxTfSjfn/cWP8vTQanF3bx7BOFp&#10;9n8w/OoHdSiC09lOrJ3oQ47WSUAVJKsoBRGIJN5sQJwVrJM4BVnk8v8PxQ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nqfWl1wEAACoDAAADgAAAAAAAAAAAAAA&#10;AAA6AgAAZHJzL2Uyb0RvYy54bWxQSwECLQAKAAAAAAAAACEA9h8r6ssSBgDLEgYAFAAAAAAAAAAA&#10;AAAAAADCBgAAZHJzL21lZGlhL2ltYWdlMS5wbmdQSwECLQAUAAYACAAAACEAGKFdL+EAAAALAQAA&#10;DwAAAAAAAAAAAAAAAAC/GQYAZHJzL2Rvd25yZXYueG1sUEsBAi0AFAAGAAgAAAAhAKomDr68AAAA&#10;IQEAABkAAAAAAAAAAAAAAAAAzRoGAGRycy9fcmVscy9lMm9Eb2MueG1sLnJlbHNQSwUGAAAAAAYA&#10;BgB8AQAAwBsGAAAA&#10;" path="m4527,4527l1362547,r,1339913l891767,1339913r-95062,-99588l,1231271,4527,4527xe" strokecolor="black [3213]" strokeweight="1.5pt">
                <v:fill r:id="rId37" o:title="" recolor="t" type="frame"/>
                <v:stroke joinstyle="miter"/>
                <v:path arrowok="t" o:connecttype="custom" o:connectlocs="4527,4527;1362547,0;1362547,1339913;891767,1339913;796705,1240325;0,1231271;4527,4527" o:connectangles="0,0,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D43F7BB" wp14:editId="43CE5D63">
                <wp:simplePos x="0" y="0"/>
                <wp:positionH relativeFrom="column">
                  <wp:posOffset>-793618</wp:posOffset>
                </wp:positionH>
                <wp:positionV relativeFrom="paragraph">
                  <wp:posOffset>2037595</wp:posOffset>
                </wp:positionV>
                <wp:extent cx="1362547" cy="1339913"/>
                <wp:effectExtent l="0" t="0" r="47625" b="31750"/>
                <wp:wrapNone/>
                <wp:docPr id="76" name="Forma libre: forma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62547" cy="1339913"/>
                        </a:xfrm>
                        <a:custGeom>
                          <a:avLst/>
                          <a:gdLst>
                            <a:gd name="connsiteX0" fmla="*/ 4527 w 1362547"/>
                            <a:gd name="connsiteY0" fmla="*/ 4527 h 1339913"/>
                            <a:gd name="connsiteX1" fmla="*/ 1362547 w 1362547"/>
                            <a:gd name="connsiteY1" fmla="*/ 0 h 1339913"/>
                            <a:gd name="connsiteX2" fmla="*/ 1362547 w 1362547"/>
                            <a:gd name="connsiteY2" fmla="*/ 1339913 h 1339913"/>
                            <a:gd name="connsiteX3" fmla="*/ 891767 w 1362547"/>
                            <a:gd name="connsiteY3" fmla="*/ 1339913 h 1339913"/>
                            <a:gd name="connsiteX4" fmla="*/ 796705 w 1362547"/>
                            <a:gd name="connsiteY4" fmla="*/ 1240325 h 1339913"/>
                            <a:gd name="connsiteX5" fmla="*/ 0 w 1362547"/>
                            <a:gd name="connsiteY5" fmla="*/ 1231271 h 1339913"/>
                            <a:gd name="connsiteX6" fmla="*/ 4527 w 1362547"/>
                            <a:gd name="connsiteY6" fmla="*/ 4527 h 13399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362547" h="1339913">
                              <a:moveTo>
                                <a:pt x="4527" y="4527"/>
                              </a:moveTo>
                              <a:lnTo>
                                <a:pt x="1362547" y="0"/>
                              </a:lnTo>
                              <a:lnTo>
                                <a:pt x="1362547" y="1339913"/>
                              </a:lnTo>
                              <a:lnTo>
                                <a:pt x="891767" y="1339913"/>
                              </a:lnTo>
                              <a:lnTo>
                                <a:pt x="796705" y="1240325"/>
                              </a:lnTo>
                              <a:lnTo>
                                <a:pt x="0" y="1231271"/>
                              </a:lnTo>
                              <a:lnTo>
                                <a:pt x="4527" y="4527"/>
                              </a:lnTo>
                              <a:close/>
                            </a:path>
                          </a:pathLst>
                        </a:custGeom>
                        <a:blipFill dpi="0" rotWithShape="0">
                          <a:blip r:embed="rId38"/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AD61" id="Forma libre: forma 76" o:spid="_x0000_s1026" style="position:absolute;margin-left:-62.5pt;margin-top:160.45pt;width:107.3pt;height:105.5pt;rotation:180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362547,1339913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cWqVa2AEAACoDAAADgAAAGRycy9lMm9Eb2MueG1srFddT+M4FH1f&#10;af+DlceVliZpS2lFGSEQq5HQDBpYsfPoOg6J5NhZ26Vlf/0e23HrAURhNH1I7Pie+319b08/bTtB&#10;Hrk2rZLLrDjKM8IlU1UrH5bZ33dXf55kxFgqKyqU5MvsiZvs09nvv51u+gUvVaNExTUBE2kWm36Z&#10;Ndb2i9HIsIZ31Bypnksc1kp31GKrH0aVphtw78SozPPj0UbpqteKcWPw9TIcZmeef11zZr/WteGW&#10;iGUG3ax/av9cuefo7JQuHjTtm5YNatCf0KKjrYTQHatLailZ6/YFq65lWhlV2yOmupGq65ZxbwOs&#10;KfJn1tw2tOfeFjjH9Ds3mV/Hln15vNGkrZbZ7DgjknaI0ZXzNhHtSvMF8a4nOISnNr1ZAHDb3+hh&#10;Z7B0Zm9r3RGt4N4iP8ndz3sD9pGtd/bTztl8awnDx2J8XE4ns4wwnBXj8XxejJ2QUeDmuLK1sX9x&#10;1bk1fbw2NkSrwsr7uhoUZkpK01r+DyJcdwIB/GNEJtNyRjYkihmgzxDfXyAaIHa6IJ4vZBSJjIH5&#10;YTEpKCcHZZQ/I+NHkLfhsKRxIulkXsyO3+GzFDM467CgSSJoNj+e5dPDXksxRTnJx+X0sKBpIig/&#10;LCMlL8pxUc6KwzJQKh/MsxeIH3IAOf8Qs5o2MdHZVg6ZjhWh7kYNZdUr48oqTXvUUNwip0MZAeWr&#10;6G0wUjMFFx8CI+dScPkhMPIoBcfqf5/ayI0UPPmQZAQ9BU8/BEYoU7C/GRFAr3Z4D1HT6D6u7wjf&#10;d2xG0Hd0RtB3Vk4gXfTUumDHJdkkt2KzvxTdeace+Z3ylNbF3t1uXg+/CPHe0wiZ0sYr0KkdcyNS&#10;xHfvuaaUyTUIqyJdfAf6cGN4Pd5DHuo+kIdyHhwfucZ34I67GRoPRfkm5WveiLyYUIYHBzl/+waz&#10;c7yLV9JkVqLtr1ohSNW3vm2hpd23tvGNOFafIxpaMQJ6eGAJTf5SsXXHpQ1Ti+aCWoxMpml7g8RY&#10;8G7F0YT158oXIF0Yzb4hf3yeGKu5ZVCdLmpoN3yH7rsDrKPujkpIn0vzfBouDKNEWznD3KGfrfiF&#10;0OSRIjvtNpZ8QuUjDle5jh96vF/ZJ8ED/2+8xtSARCx9o3/GkzIGU4tw1NCKB1FTPxiEWOwQPiBC&#10;guHevoH3wMDNgnt9I+/AJvjDQ7kf93aKDZa/Bd4hvGQl7Q7ctVLp1ywTsGqQHOijk4JrnJdWqnrC&#10;TOWnIaSw6dlVq429psbeUI3hBB8xMduveNRCoehR236VkUbp/1777uiRazjNyAbT6jIz/66p5hkR&#10;nyXGwXkxmYCt9ZvJdFZio9OTVXoi192FQuhx9UM7v3T0VsRlrVV3j8H63EnFEZUMstFiLO6vsLmw&#10;2OMI8yHj5+d+jZEWlXUtb3vmmDuv9rD8bntPdU/cEumG+e+LipPtfq5Dxu1pHVKq87VVdetKwOdh&#10;8OuwwTjsE2cY3d28ne491f4Pxtn/AAAA//8DAFBLAwQKAAAAAAAAACEAmwzE2w7YBQAO2AUAFQAA&#10;AGRycy9tZWRpYS9pbWFnZTEuamZpZv/Y/+AAEEpGSUYAAQEAAAEAAQAA/+ICKElDQ19QUk9GSUxF&#10;AAEBAAACGAAAAAACEAAAbW50clJHQiBYWVogAAAAAAAAAAAAAAAAYWNzcAAAAAAAAAAAAAAAAAAA&#10;AAAAAAAAAAAAAAAAAAEAAPbWAAEAAAAA0y0AAAAAAAAAAAAAAAAAAAAAAAAAAAAAAAAAAAAAAAAA&#10;AAAAAAAAAAAAAAAAAAAAAAAAAAAJZGVzYwAAAPAAAAB0clhZWgAAAWQAAAAUZ1hZWgAAAXgAAAAU&#10;YlhZWgAAAYwAAAAUclRSQwAAAaAAAAAoZ1RSQwAAAaAAAAAoYlRSQwAAAaAAAAAod3RwdAAAAcgA&#10;AAAUY3BydAAAAdwAAAA8bWx1YwAAAAAAAAABAAAADGVuVVMAAABYAAAAHABzAFIARwBCAAAAAAAA&#10;AAAAAAAAAAAAAAAAAAAAAAAAAAAAAAAAAAAAAAAAAAAAAAAAAAAAAAAAAAAAAAAAAAAAAAAAAAAA&#10;AAAAAAAAAAAAAAAAAAAAAABYWVogAAAAAAAAb6IAADj1AAADkFhZWiAAAAAAAABimQAAt4UAABja&#10;WFlaIAAAAAAAACSgAAAPhAAAts9wYXJhAAAAAAAEAAAAAmZmAADypwAADVkAABPQAAAKWwAAAAAA&#10;AAAAWFlaIAAAAAAAAPbWAAEAAAAA0y1tbHVjAAAAAAAAAAEAAAAMZW5VUwAAACAAAAAcAEcAbwBv&#10;AGcAbABlACAASQBuAGMALgAgADIAMAAxADb/2wBDAAMCAgICAgMCAgIDAwMDBAYEBAQEBAgGBgUG&#10;CQgKCgkICQkKDA8MCgsOCwkJDRENDg8QEBEQCgwSExIQEw8QEBD/2wBDAQMDAwQDBAgEBAgQCwkL&#10;EBAQEBAQEBAQEBAQEBAQEBAQEBAQEBAQEBAQEBAQEBAQEBAQEBAQEBAQEBAQEBAQEBD/wAARCAUA&#10;AmcDASIAAhEBAxEB/8QAHgAAAgIDAQEBAQAAAAAAAAAABQYEBwIDCAABCQr/xABREAACAQMDAwMC&#10;BAQDBgQCARUBAgMEBREGEiEAEzEHIkEUUQgyYXEVI0KBFpGhJDNSYrHBcoLR8BdD4fEJJTRzklOi&#10;GCZjg7JERcJkk6Oz8v/EABwBAAIDAQEBAQAAAAAAAAAAAAMEAQIFAAYHCP/EAD4RAAICAQMDAgMH&#10;AwQCAgEDBQECAAMRBBIhBTFBE1EiYXEGFDKBkaGxwdHwFSNC4TPxJFJDU2KSNHKCssL/2gAMAwEA&#10;AhEDEQA/AO+mjHz5HWtlHkDqQ+ccda2wp60cTJzNYJHPz1ieOevrOBwOsGcf367bI3T6xB4PPWBY&#10;46wZ/wBesd+B1O2dmbxIft1mJ/b46idwg4HWQcf3PUbZ2ZIZ28562RzlRknqH3TnkjrBqjHA/wCv&#10;U7Z26F46lc8kdSVfKg56XlqSSOfnHU6Ks2ryf06gpJBhJpju8/t1sSYKcnoa85IDKc89e+obPPVc&#10;S2YfpaoE5zjqStVkbS2CPB6BU9UoHPW01RIJDcZ6jEnvGCmqtzHL9EFrVXHuGOk6OtKvgN1JSvZm&#10;/Nx1UjM6NgucecdbkrY2H5hnpUWqJOfnqTHVlcAE9V2AywYiM6VKE43DrcGB+eluOtwfzc9Tae4r&#10;jBbx1Q1+0ItmIZyfv18Lfc9DmuShf16jNcXkY+7+3VRWZf1YWklCjOR1peqRRlj0LeolYFieOh1T&#10;cWUkEk9EFcEz5huS4Jnzgda1rl8Z6W5LjnkHkdYfWsMNuPRAkGTGZq5GDAn46HTVQQE5+egUtyOe&#10;Seo01xZuN2erhZWE6qvxnB6CVVa0j+c9a5qosDz1DkkA5z0VUlGbE2tKCCD19jYYJU9RBKASeSD1&#10;4S7TwcDooSDLSZ3OcH563Q04fyOOoSsCQfjozQhWTPVxxI7z0UCxYwOemnSzRh3Vl97Dg46CJAWw&#10;QB0StVWKOVcxnI4J/ToN/wASkQ1XBjgvWXWqKRZFDKetvWSRgzUQz3XuvdYM4AJJwOoAzJJxPMc9&#10;C7hF792OG6ISTRxrl3AH6noXc6yPtEK/PTFKncMRPUMCJXHqLZYJaVrgkY7kRAyB5BPPVeyU7QIN&#10;y4D+BjwerXvp+qpGp29wc+79cdK9ZaYqkBSMYGB+vXsdBqfTqCNPE9U6X95u9VfMXIbKTAtRgKDz&#10;56IWmjkqa6KBYztVss36dHUtO6ARflUD+3ROzW0U2Sq5+x6JfqwymRpOmGpgZvit4BJRRnHX1aQu&#10;SCPHUwrs5GP8+sT7jx5Pz1jMcmekQYEhTxrEwXznrCFAZMY6ly0zOMjnr7T0jLy3k/p0BoUTywjI&#10;+QOtq0gIDfbqUtMwVdo89SYaRgcMOR+nS7QoEgrSEDJHW+Gi7hJ2norHTLjaV6kxwRx+ByD1QnEt&#10;BTW4xqGxnrXLTlfjjowysTjH9usWpN+Mj+3UbvedB9Iu05I4PUwKvgY6+NCYjtxx8dfIkYE9cTmd&#10;JMSqME46kADrRGp8nreRgDB56G0kTYmPGet2BgcdRk9pB6kBgec9BYYlxPbRnPWMrhFI+/X1mwOO&#10;tTsD564DMkn2kXsb2JY5x19anjA8f69bGkAHHWp5Mg5PRhmDJkOfAGAc46ihxu8dSJmBPHUVgcnn&#10;z1cHEmaZiHkxn+/U2F9iL+g6ipCXfd56kdpsDPx1aVML0VQWxj9uiKt0Epn7Y4PUg1jtwp8f69Lv&#10;Xk8Qtdm2Ftx69u6iwTBkG489bd326AVwYf1ciZMwHz17rUz45x17q22DNnMrF5AfBx1oeX4GcDrU&#10;83HnnrQ8pA461RUZnG0TJ5ju+w6197nk9aXc+fv1qL/AbPzz1cVQfqyQ0vPB68JSRnqHLJ8Z68sh&#10;wPPPU+iZ3rCSjIPPx89fe+B+vPUYyj4J6waTHJHUikzjcJJknAPnz1raTIyPPUYuzOP162BcjGP8&#10;urCgyhvE2LKNwPW8Sk456hHz5zjrJHZcgg4+/XGgzhqBCC1DAgHgdbjPvx0NDHIOetqSYxz446C1&#10;JEMtwMJLOqjkn7deFQd2Cf26gmTd89ZBjwTn9ehGowwsEIoxJyOpEblTnP6dDYqkqvPWZqvjPjqu&#10;wy2+FlqMfOOtqVWcc9BVqWPGet6M5HAz1GyTuhU1ZVhk46yjrsHOegk08sZy+QD1jHXKPLY6grJB&#10;jFJcGIwG68lft+f16BLWBm4Oesnn+Q2BjqNsnMPm6ZXhv36i1FUjjJbk9L8leY87ecdR5blJjOTn&#10;q4SVLQ0smXOBx1jLOTwp46DJdXBAP268a5nOQMDogrgy8lvK5YqT1oYsDnB6lWyNquQg/HRmWwEq&#10;CF5I6nbiduzFlnYjBHjrS/I5PR2psUqIeCPtx0IqKOWm5cHnx+nTFaAxexiJHB45z178zAHPW+ko&#10;qic/kOPv0SpbHLIQXXB6IygSiEmRIKdmAOOi1KvbXz1JpLT7tvJA6lS2wx8Kp6XZhGVWb7bh+SMn&#10;46mz029t/IwMdarTTmOQBh+nRmGkLs2eR+o6VssAh1UzfapN1PsPlOM9Tx46hUtD9PK0qtjd5A8E&#10;dTR46z3OTxH6+BPjH/TodUzFFZ5X4Hx1PY489CK7MjlCCR1esZMHaZFrKg1DAo3AHHPQ2oxHwzZP&#10;Up4HU7gfHjqLWKuACcnrQrUCJMcwZVKJBnHUEUYdxu8Z6ISYI2jr0cZyOPPTyvgRdq8z7HAqqOOp&#10;EarHF7Vxk/5dboowVxjH36+zKQNoXgdUazMlawJDdQxwT1ksYHHWewE9Zon6eOh7oULMoow36DrZ&#10;20yAPjz1sjUBfAz14gqSPv1QnMkLN6GNQMnx46kI6k5H36G9w5HnjrZHMQcA8dCIzL4hVXA6z7gP&#10;gjoekpJxnrekgzz0MrOk6NR+Y4z1sxk5wOtCPwB1tVsHOeOgsDJAnnjVvjx1h2lUYx1k8m3B6waQ&#10;FSc9cMycTwUKvHx18D5bHWoT448jx19LA4I6vidN4YffrISYGM460Bxt461s7ZyD1G3M6SDKPv1r&#10;eYeAOozSt89amlzknx1IWdN0khwQTnrS0oJ5PWDMx5H9+tLOf8uerTpsYqTzkY6x2hs9a9xJ6yEm&#10;z9upAnTdDhc89ZhhnJ56ihieQetsOW5Pjq0rPp3E5J89ZxyFTnrIqoXJ+3UdsofGeokYk/6zYBge&#10;epsNQHQHoGH3kbiOOpschQHnkDqjJmTmEJJRjGevdQ0nDjz17qoTErmVP9SHIJPjrzS8ecc9QI9w&#10;yHfnr6shLKQCMcnPXsjpkPieGTqj+ZKd2I4GOtRYgE8dfO47eMkHxnrElWGc446H91GYwOpZmO7O&#10;M8jrzMQMnwPsevox5Xx56wXJ9zbfOerrplEBZ1Fj2mWTgkH78Y6xVjjDZwfsOvu3cODn9f16+gAn&#10;AHI4P69E9FID/UH95gCSQDxz9vPUiNhypyP160MxXO1Sftxx19Vm2gnHPkHjqfRWcNc3mSDgjA8d&#10;e5K+3nHwOtJODux4+M9ZqxHHAyOqmgGGXXGe3FTjJB6+mRQvB6wkGTkffr4Fz+dQPgZ6r92Q9xL/&#10;AH9/EkJMABuOOt28Muc/t1CXGRkZP7dSqeIlgSOl7dOgHAj2l1llhwZnls8/Hjr6Nx4OT/bqSkKk&#10;8g/5dSYaVfDfPWZZVibddmZFjgkbGQeemC00pcAOuAOsKaBAceeiEG2I8eelyuIypmVytdLNTH28&#10;r4PSlW0DwN49vTwZFdNp8HoZcqRZI8bfg9DxLxTAdTwP2+/WwtKBnPnqU9OY5MY+/WwUncHI6jE6&#10;B53JHjqK249NIsCyR7jwfjqK9jOxj8joiiVaL6Z3ZI63RZLcA+ejUdkJOSOOsJLcKeYYUY6KogjC&#10;2nqcZB+/kfPTnDCjAZHSfapBFMoA+Oem2nmBUH79L6gEdoRJsloY5F5UHoPX2WnnBVo8jyP0PR9J&#10;FYYz1qkUEk/bpeu10MsUDQDTW0QELtGOiUVDvIIXHW0p7s9T6VQOMdXtvbGZyVcyLHb2ByFGR1uW&#10;3lwd/B6IBRjrIL0mbmMdWgSDDbY4mLZz889S1jC+OtmB196GXJ7wy1ATED79Zde6+E46pCYxMHAP&#10;n460TRI6+Ocdb2OB56iTVAUEcdFQHPEWsIgmrZoiQF6FTLI5LMOP06OVJWRSWxn46FSBnyCcfoOt&#10;Cs8RMwZ2izcA8nqfBb3Kjdx0UtdtR8SMv69GBRweQgBHVX1AQ4l1qLReFDKo5Xjr7LRSYDKh/bpj&#10;NOpwOOOshCgGAB0E6kwooMUhQyl8lSB+3WMsRhbafnpqlplY8ADnPjoJc6UiY7eT0RLt5lGTbIKN&#10;xj79ZKdxKN/p1nHTuByP16+rTOr/AL9GzKTY9CFUsp56hurJnJ8dHYMbPeuQeOhN0dA2EGehhsnB&#10;kiYQS4IyeepaOM5xx0LRsY58dTYiSBz1xkyesq4Hk/brLvk8A9RV4GR1lz5z1UidN5kYnk8dfCxP&#10;GePnrQZto89fRKPg9didN2zPj568Cfkf69YrMcAE9ZgqRn46idMgpJyPnr42B8Z68HxnrxYc5Pnr&#10;p00smfjz1raPHPUjeCP+3WDFfGOunTQVwOfnrQ6n7fPUp2UfPjqHJURFiocEjz+nXSZ44/t1qaTJ&#10;PWmrudHSRl6qpihUeWdwoH9z0l3L1j9OrTco7ZU6no2mdS7dpjIsa4PLMuQucHGfJHXFgv4jJCk9&#10;hH6HnknqXEQDjqpqv8RnpbQOkRvNTUSuMrFT0E8jkZxnAXxkjk9CD+KGwVNTLTWjSl8nMQB7k8Ip&#10;o2znG1m/N4PjPQX1mnr5Zx+ssKLG7LLzYFv+3WlgAST1zhqP8Xs2nqWSol0FUERqGJFTvAz4yVXA&#10;8fJ+33HUej/FpWXmGOot1poBHMgdS3ccpkZ2tjjP6fPxnoR6jpQM75YaS4+J0jwr5zx19lrY0GPn&#10;565WrfxT3qOteikrbfTvKveQfSuCkfjPuP3B8j9+lGH8Q101fWTU0Oqa1SsmxO17A+fle2Mf6/8A&#10;bqjdU04GQcy40Nrd52qLpTwRb5ZVjHyWIHXuuH6Gg1NrKolqLlBeEgLMfqa+Zh3nyPywvl0XJOCe&#10;CB8eOvdZ7/aGlGxt/eEHTXPmdJKmWG/JA8ffr6sYUcjPW7s5ySPy468qZyMYHX1PdPj2DI5Xb7V+&#10;ec/9usu0GBzx1t7SjA2+OsipwcHz8dduluZGEWMBvGcjHX0x7VBGQCf8+tva8HBOOsh/xYzjwD8d&#10;TulTNGDyD8dfSq8nkY62hCTvIB/TrxVQc48+eOu3SJq2HHgnr4E2nKj/AL9btgCk5OT8deCbR48d&#10;dunTWAv5tp/XjrwRsggDb9+tpjzjGfPx19VMHaRgdRulxNLKcnH2z19Me4EeWHjrMlSxwOR19Uc+&#10;4AZ8dcTxCpyZ6CLc3HHPRJIkUffqOgC/04Pk9bu4EP8Abjpew7ps6bCDM3ghFyTyOtiVCqDk4x56&#10;hu+8ZyOtbbj+UHpc05jo1e3tDkM4IyD1vSpJfHQCKeVQFPHUimrW7oBbj79L2afHaN061W4MZFm4&#10;5PPWRlDrtbnoekwYZDdfTMVOc8dIvWQZprYDM56PcdyrnPWMcYXGet8dRlcZHXnjDDI89DxiXBzN&#10;sUmMfI69JsbnHz9uo4fDYIxnrYx4889WUTjM1C7cYHWp6FJmyR16NmyAOidJD7QSOT1YttGZXGYP&#10;p6P6c5Hx0RiqCP0x1nNGEHjqG5Kt46EzbpdVxC1PUbh+bz1JLgjzknoLBKQR0QjlB+egMvOZfElx&#10;qM8nqdAmG8+OhsL5fI6KQH546WthaxzN69ZdYg46+5HSxjoOJ96+dfC3WBkUc564DMgviZlvt1iz&#10;geT1qaoUfPUKoqd3ggDoipmCayb6mpUKQD0Hnq9rkEjr7PMxyufPz0JqaiFpmhSeNpEALIGG5QfG&#10;R5HTdSARZ2zJ0lQ0q4BJ60QMS+W8Z6i1V4tdjtVReL1Xw0dHSRtLPPM21I0UZJJ+3npGvn4h/Sa0&#10;2yWui1NHWSIkrR08EMryylIy5woXOCF/NjHz0csqDmCCluwlz26ZJIQFI446nAfHXAvpp+JD1Mv3&#10;q/ZLbfNTmltM08k1eEp1aCGlXJCnYpHuOEDZzn9Qeuup/XP06pUB/i0svBxthZd37bsZ/t1kW6ik&#10;HduAmhXWy8GWFgfbrxH26pK5/im0tDI8dptMtUEzlpZ1ixj9MEn9Mef9elHUn4rb4tMf4Fa7ZE5K&#10;rl2aXGfkHco4/UdKNr6F/wCUPsOOZ0yw4x0JqYW7pdhkHrju6fii9UZ+61Lc5EQHG1KJVGcDhWEJ&#10;yck/OOPPx0oXD1m9Wr2RHJf7uTkgpHUPEB9slcfPGMdC/wBa09XPP+fnF3rLdp3eyAc7cda98YP5&#10;xkfr1+f8mp/Upope/fahpimUZq2Rvd+qk8/PgjrfRah1h9OzVt5UygbQ7M2c/cgnJHnjP9+qH7S0&#10;j/if1gvu5953y1WioUVgCfnodLEXTuBg3OPPXEx1LqpSoW6iRWBDATyAgj5AJIIx5GfP3+Po1ff4&#10;UjVKGWoRsljHUBMH9c+c5+P79VX7TVeKz+ssNOfedlgjd+bx1MgJIHPXIVt1tdqWjhZKK4iolBJg&#10;jrSvOPIKZ8EgEn/LoyfUHUNBH/tUt5ict7US5vgD7lmIJ+f8ujL9oqj3Qwv3MkcGdWr8g9b1HGWH&#10;jrlO3eqerXjj+or5opZGBk23SR1RNxyQSo524/uf05x/+LuuLpMKK231oH2M22onJLEAcA5HAz0U&#10;df057qf2/vI+5v7idS1GTnZ1pTfnBPHXFOqfVD12piTS6vgX6cHu9qdmQ+3AwdhOc8kZ8DoWnrL6&#10;vYE02ra1FjQFgQwDE48kH9/j/Lz1b/XdN7H9v7yPuje874ihLY546mpShR1wDRerXq1O7RyawuDh&#10;eO3K6qJGIB9pwD4OfPx89EP8T+p1REz13qJeIc4PbFfxjnj2quPI4BI489DbrtHgGSNG3vO6pIlj&#10;yXcKP1PQG56r03a4aierv9vjSlUtN/tCFkA+4znrh6uF/u8yCu19eJnhYA7aycAfHIWQKf3OesWs&#10;9peZJqupqKuRMZLy5XI+dnj/AE/XobdeQD4Vl10X/wBjL/1L+LTRlrgcWahqrhPnEYlZadHHOSN3&#10;uPA+F6ru8/jE1ZX0znT1qtNG5UlSS1Wy/uFIOP8Ayn9uq+rotN2ajnqYrTEXQZUmPcCS3OTjHnnH&#10;S5FqVe25gjp4W2/lCYHznx89Z1vXbz24hDp608SXe/WD8QGqaeqa6+pFRboWg3stst8gAQ4yqjaj&#10;lgD8ZP69B9OUGs6KFq+j1NqKR6yPZJPV10tKWySdzQxbpPgeWB8888TqS9VlbVIZpwIlYFf+H5H/&#10;AK9HorjWyGJYqiT+W24DGxf+wOf16Rs6zqH4LSyqo7CLllrL9rDV94sNfdKtaWkVoVqAys6uGC5Y&#10;OWKluSAMHB4xz0wV2idPx3qOesutbX1CJgd6ZSo4YAhEVVBwSAcHGT0E0tYIdIUcwiuTVVyrnLVN&#10;S53HgnYoGc4UE+5jliSeOAGWnqKp2grH2qwTJJHuzjgnnA/bHSN2ssc8NxGEXiMNJQWmhp3IpFMj&#10;e87nLZPzjJ4/t0JNJY6aYtHa6dfZgbYl8ZHA+w4HH6dbPorjVzrHNUoruBtQEE4++PP+X363tYKm&#10;gm7lZU0/aYE8ElhgEn2/JwDgDpPcxPeF2w3aLvbBTIossDtI4yVhVTx48DnH+nRwRUMwCDT+fYMB&#10;pin+a/b9+t+h9IUmp6f6ullkNNTu0b9yMxSCQeVI/T9P9emQaQoaMOtXb44pA7BO27EFc+382Oce&#10;cfPRUzDIkU5KS2wgsbHaRMMAYgViAB43EZ8D9ut+2MUq1MX09NHkqewijJBwygL85BBHwQc9Gjpm&#10;mSB1mEjy4ynCZx8Da3B/XIJ6j1Ulq3HvRNLImFjXdgZB4HHwMfbomTC4nrFQGhtoiEFSyI7APUy7&#10;5WJYnliTzyT+gwBjAHXuhsNzqpBJBBtiKyMI8sqhhwSdueOd368eOvdDPeVIls7Dwo8n56yCbFI2&#10;5PWwxliMjx9uvphK+TjP69foPdPggE07SAVHn9eviqQeTn+3W7YWGfHX0xsDnGfjrt0sBNS58bB+&#10;nx1hsHGQePgjPUgo/Cn/AD6+bQf38dRukETSsTAnB/MOvgTLHAxz46kBARzgY+OvbCDkHj456nfI&#10;2zQI8EkHk8Y6922wR562tGSMryesguPd84x126TtmkR+Dtxz9+vGPLf69bQoKhgMZ+/PX0LtTbjq&#10;N0sFzI+0gkkYzzwOslCg+PHz1tKEYJ68VXwBz1O6ERcGfCwXwDz+nXxhkgH7dZbGPI4wOvMuPt1H&#10;EbDHE1kkHrIHjnPX0+BxgZ6+DcG/fnrpBYz7xxnjr6GC8jH+XWOwnnPX1cjGfP7dQQDLo5BktKkq&#10;uBnH/TreKoMMk56HcgYVs/OOqh9fPWyp9NKOmtGm46eov1cdypL7hBHnAYp5bcfaBkc9I6hFVSxm&#10;3ob2ucVjvL0hqxyAfHSj/wDGC01Op49O2Oma5RxzLDWViSbIYWY49jsNkpB/MqtuHHB6480Z+I/1&#10;dp9RVNS0v8YFwZe7RyQs6oM//JRSCuOf08Z6fKu5+n97p6U6inEl3geaejo6akaMQQGQncINwaOZ&#10;W8qSHbYB+Uh+sreG7TdFTJ+KdftMM5HXjN85PVNVfqLcbTpKwVGi0WtpIYV+sNyZvrFiUMuwx/mM&#10;pKgcnjIJ456tKy1810tNLcaijkpJZ4ld4JOWiYjlSfnB+fnplEzFrLNsJpdbdCJXkq4V+n/3uXHs&#10;4zz9uOej1HUpLEkiH2soYHGMg9UbSWCCfVwobtSzRStVNXTMkkjxz7wSPcm1R/uUGJFPtG0Z56t2&#10;CswoAPXW1cTq7cwnUS5/XqC0uTx1hJVbs8+etW/PJPHSxUiNK8krJzwepUEp6FrIw563xTHPnoRE&#10;uDmHIZgGyPPRKnqRwCR0tw1ByDnqZHV7SBnz0J13CXBxGQSgjOevNKoGcjoItcAMhuh9z1dY7Wpa&#10;53qhpAvkz1CR4/zI6XNYHeEDmMctWBxkdQJrhtyAeql1J+JH00speCG7zXSZfypQU7yqx/8AunEY&#10;/ctjqr9V/i77MM8lnsMdLEB/KqK2beWP/wBzXGBnPl+gWazTU8Mwz+snY7eJ0jddU0Fomooq55A1&#10;fULSwbInfMjAkA7QdowCcnA46Urd6xWCquWo6G8j+CRaerhRGpuEqwx1J2B90ZbGRhh+nI5+Bx7q&#10;38SWqNQ0MlZXXiuNNFIm1aL/AGSBgVB3K0ZLsMHxubPS7Ta7q7rWV1UNL1cq0MXdaokppd5YDcF9&#10;6glsZP6cffrPt64i/wDjTP14lloJ7zqH1h/EPpyDSlwtuhb61ReahRBBLBTzNGhY4JWRV27sE458&#10;465r9Ite660Zqe6ayvVZUyzXCJqXsVjPMXTfkTSBnDK4CgYyfzc4xwMsF61PqS7JKLSskiI0kFLI&#10;pQR4iI70hLqOHb8rFMFVGcnhm/wbdJVjlqbjR09QVVmG1pMP/VkuHVs/s2OeT56zrvtCqN/usFMb&#10;r0wC47xg1h6uXHW9Alv1PLUTUaSiYUVOkcUZbDAFnwWOATxyMnPwOkXWGvZ66lqaD6Kgjo6n+We7&#10;C1RMq4xgzzO7YwW8bc7mHG4glqnQ1wSdjXaoYDbuRhTU2TJ/zKIgCufjP+XSVqBLlb6mptVNLFc5&#10;2MVPD7INzO+BkpFygBOckDgeeg/6vVqz8L5/WW9EV9hDPpjV1tdR1eoKkKJKicR0xYNtWKIBBtJ5&#10;wWDEY4wQR56bq68TmnDJChldgHZX4HHyP7+PnoVQaFrbZRwxw6wvcTR7cPmMoXxySDGTj9M/+vRW&#10;g05qaqfvTazjYFwrJNbomjI5yCdwY5+5B8ePvmW6hXYkGEAAgyStvEiLGaorG/JXLcr9x4z48/fr&#10;VJJNTz5OASNvLE7j8nB5+Rx0Sms94jkQTUlCSp7cjJKyAD7qAG+c+SB1EqaCpDbknheYfk3KWwP2&#10;yP8Ar0B7xiDeQIJQJCjBkCg5ZIzyf/FwM8/6fv1PjkMEZdN5xztB5PPUc2HUDrJNJfArsvsSKkjX&#10;Y36l+4D/AJD9+tVVpF7q5a5110kUAe2OrMC5/RIgiH742npRrMnvKBZtl1FDA6CUg7gWBCswAH6+&#10;P/X46ILUUhlUtLAhADupYAnjyR+33+3UQ6cpqaE08a1URYhQ/eLlBgcDcCAOPA/U+esKvSdqrJPq&#10;aunW4VIJ/m1ccMzt98kp9seMAYGB96b1k7YUaeCKOSWnBxnZ/LAYq2eD/oR0Nmao7m2B2VyPORg8&#10;Z+PPn/Tr7Bp660VMIrReJaWAvuWnkoqeWJB9l9qsOeR7jjnHxjfFba+F4vqK+Wrz5doI05zx+XGB&#10;znwfH9uro04LDdoeSSmihniqAVJJdFJ3Z+DgHHWVRBviSWkm+pXaHQK5YYIyMY8jz46O0d/slBTx&#10;U38PebIUMyTsHXaAOCUA5285Pz560x69s6zkzadmYQKQFqKqJgB9/wAuc+ByR06h4jSgYiNWi4rO&#10;pZSoyNxByQmec4OfJ+fjqJ3nQsrBg6nCME9wwQeCc/fpyrtfWl5UP+D/AOWzfzCv05wpB5Vu0STk&#10;AeV/c/IS8680fG5nTTs1LJ3NommkVsszDCgDB8Z/+oOrhpRsCRprjBFUSRmNvd7Y3fOCPg+AAf05&#10;/frSjXCsnMFLAjKuWJkYKm0ZI8/sT/boBWXygrpWpzU9tkUSBypj3D7AnyRgcfr1HFXCm1ZJZ1ZH&#10;3bgSBnPUFoItGw2PU8tWrxVVNDvAI3SOQR84GDk/5DrfcLLNb5zHcK+SdjjIHAHz/boL9fdTEhiq&#10;6mJWyQC5HH9sZ+PPjr5cZ3C76moVpEjAMgOD+/8A16pvk5hStuMEjrFUMVVR+Uv/AEj9vP8A36hy&#10;XaOknMUEatE6lwUkB/bx/bpYlCTufppVZgTuw3gfPjHPjqRS0bbO5UEndgHbnAOM+R8eerbpAcmM&#10;FdKaizzTmAHvKqHd5UA/P64J/wAx9+gNqs0lZKHihVc/JO8DjzwcfPOejlBUW9ICKiWUKpWTa6sR&#10;u+MjHt8fYfHRVrtZ6GnVmudICwJO2X44+f3I4OP9Ogu2ZbaTNdt0qkUoeqkBK84CbUI/b56JSU9N&#10;OWWERqijGBnHA+M+elSs1T3Kk00FbGjJy6GU7s8/r463Ud+pTSxSXC70MMMhUCRp0xg8ggZzzz9+&#10;g4JkheYyR6Pp4ooqyodu5UBmjUzBV++WJ8ePHnj58dM9ustuiXIdQQnJB9rcZ4z5+OkU+rulq96K&#10;3R6kjMQBERjpDthxn52YDcH5Jz07VVfZrfboLhJdWdJAZESOVisn3cgYGOOcn4x8dTsYdxGVGJOq&#10;KWqfZFSXOmikHvTag3+RzyCPGeMf36jWPRZirIbpUXerqZadzLHMylR3PG454YjI8jyPHHQGL1e0&#10;j/F2hl+qQTsyU4VVL1JGRuVd3C4XI3HH6DjMyt9adKUlrFT/AA66qjlljgREYzsGAChi2AfBwAfn&#10;z0QVOPEKGAlr6SmrLUJ5q6epdDtkeSYFlYnjK7cgcBeOOecZJ6m3a67akV6PMixphiWYKRjyV+D+&#10;uM/r0lUvrG8dtp5KexuYJUSVTNWIAN4GFwqkEe7jnB46iXz1JswtN2utbYaiZ6WklqIou6rI7Rxu&#10;wG0j258ZGf8ATqVYZ2y3qKPMlv6gT1l3nt1PY5I4kXe9wKoqPwMYK4ZvJ9xzyD0g6o9U2p/UWz6D&#10;oGaOeeUTV9TOCT2imUVNwwSzFeRngffI6rz0A9X7XV3etterLlBJWXOc1UL0iZjjc5PYjUDCjyQP&#10;0bzx0Euudd+uwvFZcQ9qo6to5TSe12pIyVT+oAliAxPnBI5x09932MwfwII3gqCpnTtLGJUeZN5V&#10;OMgFtzcc55/Xr3Qmt11ZzIkVFbahzH7laYopzgg+0bhj+5/br3WaW5ljasv7aSfbnj568yEjBPW9&#10;oc8AY6+9tlPA/fr7/vnw7bNPbGeM46w2gZ456kmIEg5IPyOvmzORjjrg0nbNBGSOR4x568wAxhT+&#10;nUgpnjbg9fAuAR+vXbp2yaCg/U9fAuRnAz46kFTgjGft18CZJHP6/v126RskcxAMOT9uvuPtjOM4&#10;6kGIEDPx14R85wPHGR12+XCEzSFOcH58Dr52v18dS4Ie7Mo8Z6LG0mQKqJ/foT3qh5j2m0bW8wEI&#10;lHGBk9fO1kc89F6my1UABK5B8nqO1FIqB/1+eqrqFbkGaI0AHcSF9Pu/frW8DJjOT89SxkHBx1sG&#10;xhzj/PqTdiXXQpIC0rMu746+LDliMHA46nSyoo2KMdYIAeQfPVfvEk9NU9phFSgqTJj7c9YPTADj&#10;456X9X+odh0XVRwXeQqpppauRkdC0cMeC79stvYAHJ2g9VBP65+oc2uqW4WqxVE2jmMqvB9BIJ2i&#10;UoO+cr3MHuKw2KwIyOTnFfvIB7wo6UWHwy+DGRu3KeOTjrgD1Jv2p/8A4uXC8V0c38Vkqv8AZ4hS&#10;rKyRgkRAQyEjwobacEHng+P0JkqqZLUbwFfsmAVGO227btzyuM5x8Yz1+d/rBerjrD1SrNU1dAKd&#10;6qR6WKmJHbMcTvCAxU592GOTtzk4yOSp1DUr6Y58xvpWjaq1iR4lh6E1X6C2fSV1oI7hbqG8Gtc0&#10;i3WmeSLdGmQ5X34TJIChjnHHknqu9EyUlVc5ZaS8m5XITRLb45qMtFO5Lgk7g2FXIIViM5BIGOF2&#10;23mKx3WqqJrMHpKuinpJaCmfbGzNTtEGH35wx+5yeiOjq+ZKd6a60EUUvaBpZEQxCOTbjc2FOWKs&#10;T8YIHjPGK+sXjPE3k05XPznQ9qrKfUV2p9I3K21lskh/2uKW0VGKWWYop7knaAclGXILMyt5+U66&#10;A0jU2yG0x2uguZqmoFxOJKtp5kJJIMhclwT5wTx4+OuXtGeslt03Z6O20VjWvnipWp5J5Z3jYEkg&#10;BQAxGAMZbaAcbRgde1R6y6tvlLUW6zRw2mCeExSLDh5ju/NmUjIB44AHjppes6WpfibJ9hM27p11&#10;z4QYEb9WetlTH6uUdistwt1JHBMsVwq3LNCEUuSnkBztdsNj8zYwerdtfrJoWujyuoqdJFzuRs7s&#10;jzwB1wVYIJbnqNbgssVREHWRU2gLNgDOQfPIGT4y3+Vi0CS0Cu7Kz1EmSFXAA/fzx1laj7SvUcBA&#10;Y2OkVkAZIx+861q/WLRNKjP/ABdpdoye3TyH/Xb0Pi9f9CyAdmatm4ztWDH/AO0Rj++OuaEhu1eu&#10;yVO3zwSeMdYLCsEhiBLE45XOSf058fv1nP8Aai9uyL+/95J6elQ/EZfd5/FVo+0ydhNOX2ol8hFh&#10;RWK/JA3En+3S7J+Mqknn7Fo0PMSW2g1lU8WeP+WJgf7H56q9LbTzRt36fuEkM28eSPH/AIupptNF&#10;b6Na+WniiM3tp40UAysPJ4/pXPP68Dnwo32h1D8cD8pZahLCqPxL68uEsDWmzWS3IP8AerUyPKTz&#10;jGTs2/8Avx0Fuv4iPVXe0Av1upW5CimtpkJ+3uCyKPnknHHVc1s7Rq/sdmb3HOT/ANPj9uvWigqq&#10;yo+pmp2aCMhf/E54UYHx5z+369Us6pqCMlz/ABDrUvtGy6al1/qelH8d11dGXcdiRVGxWwfkRuMj&#10;9CBxjoTUU09ZVRxUlXsZSGDdlXk4GCd7AgZAHOCfP6YkraFz2milfcORlgeOi1BaFSmNQVEDFsEN&#10;yRj/AMXWZbr2s7nMcRABxINPZKERA1haoAJLGWQ4JyD4BxwQMcHHQ+ssdkvcqiXT1FUhAVR5qdZQ&#10;ozyFLA7eR8fbpvo6IKE+pSORcA9sZI/sR56C3q426kpxT2tFp4wWJECspyxJ53eOScZH6dZNlrZz&#10;mQ4xNNxqaSGSmiavWWdUCld24QYHChj8AfYDHS/qK8NHba6OCR2VaaRJD3SiiNlx+Yc/P9P368ky&#10;XHbBJGI9x90hkIJGfvtx8/OOhOrbjp620M1ur1q2SpjYSCFpN4jPGUKkFsYzgEEAHx1FbMzACDXk&#10;zD00p6mkuFfWxrEIaZP4cjqdyux2OxQFQyYGwEHOfjGD1ZFJUfUKCzxMXPsJ9oA+OSTz+vSpX33Q&#10;WjtG2KsoYoqqmmWNEpqevO9ZGQ9wyseTl45Ms5wMbjzyYo9a9DWugpYrnE1NvOJJK+eApT7fzBSF&#10;LSPhh7WOTg8jHWVqatTrbDalZx2/SaKFVGCY8iKKbuFKdA55IVcAn/p1VaWWnr9cxiClhopqaslm&#10;eaKCP8sZUlZPk7nA54PuBHjlyunrN6Xx2Bqm36sVKqpglFNNFF3FRlwN+cbQAWByePP2PSz6c0lT&#10;dauTVcrxVNLLTJBSyMVeSRhjuSMVyCDhcfJ5zjjp3p1FtKM1ikfXiDtIPaO6VpjmIhOHi5Z8Mvzn&#10;488fP6dYvNVd8duCTaDsIA3Z+/gn/XolUTQQJ3VVI5pF3KmwBRtxywHA/vjoNU3NMvLHMylWKsVG&#10;MHH6/wDXopBgDxGCnan7BaaRZHVTwcHGPvyfB/bHQSRZ8yuyFnZjsCFuAfAzjAP656iTy0P8METV&#10;ccSVKdlWWQEAkcDcP2/t1BpqqS019NaZ7kjmpkxTxSLvd+Tzu+Pd7Qp8+Bk9dsYzgMwvUz1UbhKd&#10;VO8kZZyDnPgbVbP7+Op9NEBOqSShAFGQsgZgPv8Ap4PwOoMclbU1IeMqkSvk7UVty8ZH5cr888/9&#10;gTjRiARvx9/Of+3z0FwVlsT06rKTHE2cALyOf3x/n1HFBUM+4guFOAwx8fqDnqbvc7uFKjAKqVLL&#10;+4Lft4HUmllWJH3R7cHOB58ecD+3QMnMjGZAjqpqUvFIqnjaFdQ2Dj58j56gT1UVNTvNJHuMWcpF&#10;54APAHz+n7dGahHuMondTGpYtHtUAf54z1Aq9OqIjItO/wA7VTJyw+c4/wDp6PW3MkLFipu1TPTR&#10;QQ03bnm2d5u8CsWXznOOdoAOBnOQP16Xor7dJooqN2WKV3jDsuC24MODkYwSvOV8Z4IPT5SaZBl+&#10;ueKoZ4+EWFhkY+XDYBHP/TqHV6dqO0Ep6YPJJ7mL7YfP/hGSeMcn+/WijYEtiAbbXSlQKiQB8DcA&#10;Sqg8cY8EfY/p1kLHBWXKKaWISvTyGWJj5Q7SCf8AIkf3/TpgobX/AAyiiV4dkjDlVbfhueSw/cD4&#10;4AHUBrw1LquOzzWKoMFRTs61kSggNjkSfbBUgZIJzxkHqpY+JRlzI09spEbc0B9wIYFRyM8/v8f+&#10;z0StVgsUkhNXbI50Y4IK+Vx+vH/XrOW2GUb4AxUH27lAAH6AnjrdTR3ClDdiheUDnhzyc/bbgD+/&#10;QzZKqkKm26bhQywabtuwsuP9nTcMc53Yzng+Meft0NrdO2aoR2hpuwsrbmUOzAfsCSB8+Meevs17&#10;lWnEUVvk7iswwdo4885x1onaskqTu2FAPZtf5/dcg/5dVDGF25gSew2+nZ2EfcXbsG/PAzzxnx46&#10;h0emLTKWUm4whiS2K2oz4x53+OfHjJz02S0qyxlO24jPB3cZP3x5++OOs0o4oYDti25GRgY856v6&#10;hEgV8zTpnTdupazu0v1necbi7VssrMc5wN7HA/QAePHHRqst9K7/AFm2Q9s+1ZCSPkc5/frRaGWm&#10;kUIA5Y/PPk5wP+nnqZU1EomR4VRiAveWUNthO44O7kN+2fjkYxmhYmHVBMKWwUVT/stdSU81POpB&#10;jKg4/Uce3j5BBx1mnpdoSvZp7tpKxNI3Ks1rgkYf5rgfPWyGvqiZpYEikiUBXmWMghjz5I8DPgY+&#10;Oej0VOYUKyVUj88HcpH7gKT/AKnqodgeIUIIial9LtJXSWKSSw08poqc0ULqm1lgHAQBOFxzjHIz&#10;wQeevW30xpZaNqClM9LDA4lh2Vsqy54BBkEm/gAfOOB9urKht9Gwp1MWWZyF3ybUdhnAbxkYA48c&#10;dYVVXTsVNDUBY04eNY4wqkeQmF3Z5+W+3A/qYV3I7ztglUp6GUqNVTUN6vInkkeV3kqXffIc4y5U&#10;MQCcgBsH5yD0KrPRy5wb5odY3FEj3kxtCiYQkkIWJB2gBeT4x9+er2pYKicLFHC8kaJgEvuH7Hn7&#10;c58dKWqtNaivTz2WWgpaa1AxTlo6t0lqVwdyGMIVA3YwN48A/cEovt8mVKACIN4pqO1PL9Q0xqlE&#10;Zhjgo2nEKrlMAIc7/cOQ24BW+/Kx6o3e+2fRtbX0l0cMivCYHo3hdVDKuEPcIdfJLOpJwecEdWJW&#10;UrWZ5+1QBmjyEAYqhb/U/P746+1VthukEVVLBTyGpElMw28KUWMkAHPB7h/yA5x0JLArhiM4izjx&#10;OJ/S66tY9U01yjnSikR2nO6FjChAwp3F8YyT9zxzxnq4tDalnlu0+pK2siSSvnm/lh/dIm8eApYD&#10;duJwON2cDAz1czaftSLLTNbqYCUkvH2FYOpzxjB4HwB/06+2vRVgsaCotmnoFnY5JjgI92fgc+Af&#10;/qZ6fv6nXaD8PPaAVCsW6C7V6NJcb+KangiTExMs0aOxb2EEDKnBOUGf/EQOvdOVVTRzbYWolXB7&#10;gDJkK2Mce3zgkf3691meqD4luZ14qtgE/PWWw/8AfrONSByM/wDbrYY/gDJ+f26+8FuZ8iIzIpQ4&#10;ycZ6+EAZHj/v1For7a7nW3C2UU6yVNtdUqFH9JIzx9xwQf1BHx1RepvUHXtyv1RXWe4C12qKqShi&#10;VpkeNThszOAu7nkbT4OzyM9SWwMmO6XTNecCdABcg48dZiMYztHVL+nz61uF9krrlf57rW0VSIDH&#10;GY4ooqFzvDFDgkuuzHkjbwRkjqwq71N0dbKmst/8QasrqAr3qSjiaaUZOOFHnGOftx9x0M2iai9N&#10;A78xlNOCc45/Xr4YueAB1KV4pYkqI2yjqGH7HnqFcrpQWunNXcaqKngUgGSRtq5PAGepFmYC7RKo&#10;4E2JHuwD1Np6RGGCuT9+kzTHqZpPVwuv+HauWrNmJE4EDKG4JyhbAYfqOpmiPVTS+rI5mpZnp5YH&#10;WJoJSpkyeB7UJIOcjBwcjx1S1yO0JpdJ5ZY3Ulvieq7UTrvQZZQeQP26YIIVQYPx0k6bZYNVXmtA&#10;QtI6qSFwR/LT8x+fjH2yem9KxWOdyhuMqDkjPWfcWYzWrpVOwk2WlSoUAHH79C6+1EQsh5A+w89E&#10;Yaj5B56gXXVemrNk3q/W6i/SoqUQ/wCRPSwsarkniGKZ7RcmtsiksFPURkeM4bg461XP1w9KqeWW&#10;KHUcVY8eAVpUaQH9mAwf8+qq1j+KHTVNXtQacsy1pAwJKmrWAlvsEAZvv9uiHqumQfG4/n+JX7ra&#10;34VlqkEnLDrJWA8fHXOlf+ITW1Yhlt1DbKNBwd8EkuD++4Dj9v8ALpRvPq16iXCtiorjfq5QC3dh&#10;pKdqVo3GNoIUB2Byfk+B5z0nb1zSj8GT+X941VobT+LAlueukdso6Op1TU0c84t1FLDUrEv8xoZN&#10;u5UfaxXIBBIH+ZA6rPTurPTb06ntWpRSV1Eaq2y04pUlL1K73Mm4g4HJ8EgFN2B8KEvWuvK+3RLF&#10;cLnU3G4yAOkFTUNKtPnwzBicN4wBj7/vV1fXVVzqJKusq2aWU7izHP8Al8D9h1n29aJ/8a/rGxRs&#10;G0mX7rP8Yl7ntq2jRmnWt5iCKlZXVDTSOFxwy4Gcjydxzz1QcyXS8mpq7jdZY5auoad0DMSzsSfc&#10;ueBzx548degjo1kRJ5Vkz+2P79TWNHFG57eGwHwTzjgjk8gfHSTa6678ZjNNSp2EiW7TUtPdo7g0&#10;9PWYXCw1CFMPuUqcbtpHBzuOOfB+J9NZJaBvrEgTuN72SCJgMklmDbhwfPjIGBg+OtSVSSy7Zpm3&#10;BCwEf7/c5Pn9vPU2OsqKYRys0ywK+Pe2fJ+c/uOcdAdy0Z24ELw0piplWUGep7aEqsYGGwMsRzj5&#10;P7nqdabLcbo5WmnpIaYFY2kqGCbpCCdoJIzx8AH+3HUKxrPfrlBa90opJWYzdmmYzSBc8LtBLnOA&#10;ABznPV1WLS9GlBStHDRmliVCICQz5PJ3bCRu++T5z1mam/0frLIuYtUWmqS3QhhDFv2kx4dZCB8c&#10;AcefHWuU0tvZUlAdpC2cZ+/PB/sfjz1YlbT2u3W1Q9LS4zu9iszP5/4CM/pnIHUO2mz1ck1WlG9O&#10;e2Yi7wxlmVsHCElmGcDONvjPWW1pc5MLtBipUUlVmGKCKmDSx95g0qqEX+kOfAY/8OSfA88dQ6e0&#10;zzpJVCSES7OIwp/N8DPA+PJ/Xp3ektaOkcVqkbawb+Z21AYeCMliMA53EA9CZq21xzNQU9LJT1nb&#10;EkX1DSRpKCSuC7Awtk5wVJOfAyM9dk4lGoDQI01DSjEsU8gjOXKlU3+fynB/789aLtLUXSo30lrb&#10;EMJjzU1APbweNixIAQPPLDJyST0UuMTzR0/FIp/PIyU5wfgBR5Pz5Px8fGE0ApqYGKCWWUg7toXe&#10;AOTjJA/tnHSb2FTxAmoLFO4RVQYKlRb4z/8Ag+1JITj9TNnnz4A89Saaa5RBYUlVXAClQdsZzwfb&#10;yP7+f16LlXZQ1SkgTGMttBH3yBx1DpmSkk3NGqs7fcNkA/r1VtS7jBMpt5kx4rtPKoBiBJzI3bTA&#10;x+hXBP7D++ejsFNNGFWoYsMDBTg5/wAuoFoqR9Q0sib+OCVHj58dGIVmqsMyA88HlR/9HVlbMOva&#10;DNQ1IoIUSCrEczrhdrDIP+XP7DpSNojkmFXV1bYblpJF5B85znj56a7/AEsM0yo9RGZDkopwSuMD&#10;Pjj+5OeocHbVEKBGwRgkZ244yP7g8/6dVYwbjJkWGyHPbw8wztfcuRj7ncT8eB+/SPqH031DrDWP&#10;8PqJSmlZFjapqnnEcplDDasG0lo/AySVPJxnPVhX16NoqWinq5NzK1VU9mWYExgMBh0KqCWKgqST&#10;znHyF+OmmO2Gll2WumlSodXkaIwui5Qxhht2flbHGS2cjbgs6UFTuEla4JrfT30so9Mpp+itEsqR&#10;udkArJlcOQQWYsSSMZHORjjoXN6RemEsDLf7UsEahUSVZ6wtJGn5QXyQ+M4A5I5x56I19xjvUFTQ&#10;0lPVGOpQOskEPukfdkKXbIZR52jP+WOmSmuC0VLSwU0Q+pkJTYxChHDFfIznOOT5/v0+HdexMOFH&#10;kSDFoTR9qT6Ow2m1U9UlOKenlmpy/bGSSFzwGyck8E4AJ8Y0UFClhhkoaZoo2klkqp1HAMsrFn4B&#10;2gZPgDA8YHRye1QyRyd2kakpyHVpElw2/wBpzkc/fkkHjwegE9xWjZah9jwlyoLYLhgOMEDPODnP&#10;jqrksMEzmAkipuNQKYU80YmURBYhsygJPwDnPgftnz1iN0dP2JCqEsF2kge4nwCeOcgAY6hz3qrr&#10;nqKWK3rBOZRHBJKd+5cHc3A9o8Y85HnHjoVaoKVbyswad46b+aaSJFIYhjgtnwAwB4+32J6D6OYL&#10;EbooGkMqNOZVMO14xJkKxBI3KeV5wMg/P6dBJY1NVK7FTNFMUHJPaEblF25OOdu7PnI/TqPe780D&#10;JbY4quiWnily8bH3ZkJJ9uCeG85B44x0Ji1L9BSzSOktVK0kix1EqruaMkkFnOckFweP05xno6Uk&#10;CWAjBb4Yq28qKWp3U4mQNIGDJnC+3C8AHcPHGf26eYdjwrLC7yrychT/AJeOqkoHqoYHiS4xmSql&#10;MphVN5B2gZHjJwo+4HJPgHp2p9P1VwoIUqbnVUNIFHaS3ybAEJJ2SKY8secdxXHA+Tz0pqqsSTGk&#10;qqjfJVAKxKjLbSpz+nI/06xWehk7lPT1kfeXHciVwHGfBOefHyehEulLHMPYbn2FZ2CpWnO5wASG&#10;JYjAzgAqOSceD1nS6ZtNiVoaKFykqgP3WEjls8sZCDITwON20c8DrPNYkARqilICpBEpIRQSx+3k&#10;jAP69Db3qOitdKaisV5thjAjiClzvkVMgccAsCc/A6FNc+1M9B3WLzRFERTwP359owPJ+/z0p6ru&#10;ZnttU5ttbHFRHbDPTwM5mcMF2KzAAA85OWxg8N0SmrLCWjjZNfWW4VNPTRQvHUSFgEaWFQQD53Fw&#10;CP0Hu4OAeiNRfAHnzAYzFMI2DoWKrw2cruznBPHwRx0n2KKK80aSXGkiaSpfAH0c0cL7doZgckM/&#10;H5lz4b4BzNVY6SqKxidY6GZgDENuGVCQ5UgmU8hceQMDAxkvivxCAQpdNQ0FBSTT28UlVVh1VYmm&#10;G1ieWGC68gFTxkfHkjETQ+qq7Un8QW9WcUf0uO3Uxj+W7+SgJY+FK85+elTUl7pJKm02GZbzTC50&#10;8UskcdB+csilQzA7gU5O3H2+Olu0+pcGmbvV6UtduMs8s7M0KxF5DtwvcZnOFQKCeBkDkkgdHOkJ&#10;HHeDYgS7okSpkkHc2oTlSQCc/v8A/T1uhkkp6cQgGTAC9w4Pj5PHH+XVY6a17d66pkmr4aGeCqn2&#10;iGOpgDU8e0EvuZlIXByAwySrHgEdWFS3WhaM9mtinBbGEbdx4zxx0jdQ1R5nLzNVZTrUKDUTCQY8&#10;jAz++MDqPS22mmB7EkgVpMnaMfbx8keeiD1kU1Uwjn3ycEKEwv8Ab4P/ANHXwFJZOwoYOuN2AcNk&#10;+A3jP7H7dDUS4E+T0ckg2s4MsK+/J2/Hjk9D5JSxCDBaJe2QBxjJ8EN/7x0XPcgLmWOZURRkspwR&#10;9/2z1DlWNmPbkiYEkuCQfB56sRLYn22QrI2x6YszDjbyQfjPGfP26PmmMNM08dK86FyZ27uO2f0B&#10;QhvB4yPPQO31RSpSCF41kdiEYHBDDnHPBOOfPx1LjE6YjpW3zby8zRjaMc55JHHzgffqNsIok6kh&#10;pJ7fEsNIzLJlg8svuJBwcA43AkeMY/U9SIm3U6b40XtMU4K4zjjI5I+PI45x0Gtlzp66limtsYrq&#10;SWLuJWFVCMCeArrkNjP5cZA89Tf4hXsy0UFvh7hTIO1gik+PcAFzgA9TthBCwrrw1skooKCTtS1L&#10;Q7y+1EATOSQQTkjAA55XqEIRBBSQGop6dpWeVkSHHeYgKQRyRjt48/HJ622iuuce2ght/wBRIZDh&#10;VnVQo8bixzjlCRk48dTq/wCpeqt0cVnhp46Wk2MZaoGYFpZHIGAQxwyncDk58dMIBiQSIHuFJUTU&#10;61Fr1BHRSU0MiMJqdZIpEJDNvDrtIwAf7Z+M9FbVcoqum+ovmrrTVEA7iksKq5wQBtJyD+x5+w6w&#10;nttVqER0NSKGnilOycRSGp7kagnt5ZFxkhd3ByAyn8x6rix+l9PLqq9TVWqIo7S6yimgjcKsDdxQ&#10;kgLEhWKggBQMA8HPPWhRpRenJxBs4EcNYyWqSmkq4quFYy6hJFYCNSx/q8gc+ORnI+/QCquel9Pa&#10;WgvGoL7T00C/VVUYDbpZSOCEUHn/AHLceOOmiW4ehtFVPZtO2uquN2ttfBR1UVyFRV00uGKSlopS&#10;yyquHzjBBwQepV5h0fpqhtNnp/TnQ62+gpJY0kuEULNGvdlyERyM5IVjzyXJ6Yo6XSGzY2RANtMg&#10;6K9XPw2waVp9ZaktmopLddKg0lJLUWqodHMZIbb23HO4NnI+B1butK70O9O7NTXrUGg7lR09wTfT&#10;tJFKqHK7sMTJ7Tj4Jz8eeq/9V/Veh9LPS+06Y9H6vSFyrYKl0FBFZmqFpVkLStJgFlBDNjCjywGB&#10;4FAv6ma59V769t9cbtWyUVCrSQJTU00lNPOhUhI44m7QBAzumVlA+M+NZ6dAi4VFz88GAIyZ0Naf&#10;VP8ADNVR09VddN3JEqzKU20tXIPaRgDa54wfPAPGM9e65a9Nayr09qF6/wBQ9AV2qYmWoNFE1aDF&#10;C0jI4VgqYOFMnACjcT7RtHXulCum/wDqn6Su36z9CdKXYXu2d9pxNUQSvTVJWmeBe6jFX2q+TtyC&#10;Ac4PkdGWQjgj9+qUp/Xux2iqk+mtlbV087sxOyOMpyMBeRkfmOTk+Pv1Km/EVBO3/wBjNJzPEwws&#10;tRUqgJ/ZQx69y/V9CpyLVx9Z82HSdaTgVmMlXqaGwamq7RJDL3qsKad/o2aKSR2ON0iD2hed27PD&#10;A5HPVT6z1T6cWO+U001TDU010RikluqopkppWwhLQ5Dbdx/Mf1GB1Cv2u66vle4XO30z1PfaSn7x&#10;7gWIgAxBSAdpIUnnyq4x8oFVZKDU1ZHV3Sy0pHepaKepU+5e5JtUDghB7mbGRwrY6Dd9oNBt+Bsn&#10;6H+029B0bU1tmwYjV6fJd7Zr03hKmoW3iWvjnkjqEKxRRytGglOA0gRoyiKc4TGMHOZehrpcKPVt&#10;1RKmeujrrgWijnpGjlSF5WdVDsFKqOTsxzkkYwc/dJ2m/wCnqCvotHW5RRzkrH9ZU7u74DFGwQil&#10;gWGCQSSRjd0JrrvcrdXNDNSWxaynh+lWWN2leNd2cbyAMg/YkjwcYx1mN9odOfwgzbGide86c0zd&#10;KioooqCu7S1kES91EfJC8gNg8kEq2DjHWzUzUTWepgmrIYn2blDyBSSDkYz4PHXLCXTUlTOOxqGv&#10;Som/4KuVCcc5Zt35R9j0coI6WkTuyzSVkj8zVjlnlkx8A4yF/vzjnPS9v2pSsfAhJ+sgdM3HJMsb&#10;Tmu9Paf07NJcbc1vnqd71NE7rJKTk85QkcgZ/cjOM9VJpO6W6ya0Gr4bJO60kMiUFNIyDtu0ahXY&#10;ADG1gw/MSwYkkHjrCuus0zPilYRhisQdFywHhjj+3/1eoc1XPhilPlmH5j8/t+nWbZ9pdTcRgARp&#10;NEleceY2ak9WNTx00EFuqVtywpCwnSbEium8MzD8rB1fw2cYzyQD0t2X1Y9Ta7WMdfZdQqsjQLTS&#10;z1MPcDQp/WUUqOM8Z5JPJ5ACrUPcrnUfwi2wy1lTJgyGEErGpPhiPHxkngD9+n/S+mbVp2jD19eq&#10;zTKGmIYsZGHhFGcAeef8/wBAX9YuVdxbnxDpp0HiNd119rKup4zctRVr7lK7I37IIHyQm3J/t0i3&#10;Osk98sh3Sscbifcx+2Tyeid6rIpalTBLO4jZFKywBQEB5Ue88kZ933OccdAb1US3ELTrSGGmhBIS&#10;KUqef6mfOTjnwR1htqrbmzYxP1MMVVBhRiB7tcYLcohYO80vvIiTeQPsR+v26Es0Uchqqi3wUm7G&#10;HaJVlYcf0gZA/U9ar3dqS2AW7TdHLcLgye+WSVhHTccbm4LH9GOeh0druQp5au53DcwAZ5XYmMZz&#10;n9PkYCg9GVwBF2OJlcb4GaKGPeRC+UClV3Z/X7+OtlRqa36btrmgxUXmcMsagZSEHySfn/qT+meg&#10;czSO7LT1BY+S+dpOf+X4HWVPYaofzX2OW87WLMSfnkf9+iLZzKBj4i49NcrpO9TKXlllJd3IyW8Z&#10;PW+PT1Sx3VQKJtz+bB/1x/36b6GmU0zFZu2DkflIJwf1HPjp00R6fwV8a6guzd2NW/2eJ2Jyefew&#10;I5GfAH7/AGy0zhF3GESotK2ksDWalSpmtLzyspaKInCp9mfA5Pztznxk89ArnWPPVMCZIpvOzbuC&#10;fuR/f4+OrD9Ua2EXgx09EYZY91HDKSkpmjUEl9rZVQC35s55XgdJ1PSQUKGnuyksY2ILx4JwnBIC&#10;+Tx+/nqabA8NtCwBR1ppp3nmZZ3YhE2rwF3cnPz8ft1JukrVQRKVQ2CHkmzxjHjB5+T8fHQWsraZ&#10;Kx4Y6Zt+0ouQfP2AHHJ/v46iT3meESNKCskpdPhQG4PJ+PHnp3HE7dLM9LtLLrO5zVd5rKiKOkaM&#10;okUip3SNwMbBfzAgnnOR8YPPV2QtR0kUVvoCI6ZxtEFTGwLAYGSWAOc/fz+uD1XPpPSLR6foJTbq&#10;mmllBqJTEBKtUdpGQ8Y8A44PPGPnqx3qYTBFWzQvDJwIzLsDNn/k3A5/cZ683rLd9hHtCqQBNd9r&#10;kq4kLROnaVUVnO1ckeBxxnjn9uvtoE9KFrKjcxVCwigfeW+4GQPGR8dDe5VTXZfppJTGuZI4WbkE&#10;5+cHjJPjB5xn7tSWuKOmeW5zQxFgVYVAKjGeQcEEDgYJIBx0opzCKcwfBXT3KaXubCqgxOXYADd/&#10;4to8H4z/ANeiqUMfaEclOzorIG97sHA8Abc4x+gA8cg9aP8AYqKGGnpKumR2/nRxom8AE8EspYA4&#10;xxwRwOOsam7tRTSEpP2se7a653H9SSQfPgfbOfghPEuWAEjVccVRVLToggCtwsXtUffPgYznrRc6&#10;MQTLEDG+DlXXbzkeeMj5+OgjXKqSJ5qSkiEjMf5c9cSQPjwnH+X69a4rpcaetjaqohMsxwF+pfG3&#10;HwGQAcfr0m65MXZoUqaK3UVKSsUbycEnZuOfv9z56Hy0KTiNoWzwfftCsM54H261y1VYJgZqSB1y&#10;CSKtty5+NvbI/wBf79SKaaSuqEpY5UXAy+yXkf5jIz98joYWVAzCFPTCKExFlkOQuT/w+Tz89TWr&#10;1o6KSSQhVjG78hP7nH7AcdRI/pTPDFDUxkMu1S0xUlsHIxu5OOeR1C1HTXWKiP0FTHBt2lMAEgn7&#10;7gfj9PPR1XEvjAkOvEldWfxWMRBlJMTM23f9ieDtzgH5+OttIlLXhZ3iA7OGZ4FCK7Y8eBxycfbz&#10;0JobZVUlNNUVNwiLTLlnk2E4H2OAQc/b5854601l8mo45JrhWVQo4z3JTF2A+1cEqg7fDEEYyPOO&#10;pVNxg88z1wrrakvZrkqZ/r17cCJSq7QqBg85RiMnOc/3HQaj0bea+cU61UlPJXPHTLNIJNnYl7fD&#10;HkCYFVwpIwFcc+3pOq7nUXK5U9bVmGR6wiaVJJS8bRIvg4AxlQOByTyOpFXea+6CCru7W6pjSdXN&#10;LU1rMHf7hVkI8eRtz/22atPtEMpEmW15rfcNtVFIZCdsch3J2yAWIbOOV2PwPtwemWogSgqFaoqT&#10;NU1pmqJBSykDczAocAjBwScN+nVZ0FymF0rKVZlqS0y1Rkm2qyyLGwDB29wxuYZ4yCM/lGGimulD&#10;USwXOmqYgyztmX6h41eUAbtpypJOQcAkHJOOiGrEvnMIXyXNTb6GKpWERxurb2C5DMeGIJAOM88+&#10;R1tstYKq6w2SrSNPo5HiinmzkShhiEt+U8N54/KPv0lagqZ628lKSlmWoPdndpF4kCxkIVB5C54P&#10;nJJ+epq26st1XS0l6eptq1dNHVvN2XLVUEvuXtk4AQkHJBPKHHOD13pZg2jXX6qt0ipQU1QaVpZH&#10;bGPdnz58AFuPPgnnpUhrprdqCdaeWM/WRvRyKsgkLB22ZVc4yuAcZAIPHnPUO+6httPTxT01P3AV&#10;badygNjcxDYAbA4GOeAOfdgBNMxSzXc3OOERpQs0ic79jFhtHjH3OPjA6JXSBBExluN5npadpVkL&#10;oA0ALkMRjGAM+G9wOAM4weAB1BqYRDGkNHNJLEFLbnPuywGTjOfjj9hjr1LRSXyS40/ZcvT0b1ED&#10;+3lu7EgPI93EjDBPx8YHQ6Orm/ik1BEWYzVS0sWTldpAJbP9Kjk5xjg9MemBJ3Q1pvuPXvT0takL&#10;txk5JYBc8YHJHHGRn4PVyUdwC0W2rYxrCWGBHsCqP7AfuRx1QVt1SKWukjpaUkx4EcTxAx4yTzsG&#10;W8n/ANeMi1KbUU9XRQUlzooqqeQdyUiMdhjuyFCuSW4xwAfjOD1m6yvkSu6FaivvcdN/EKwiOmVD&#10;Maal3POUQgFDMHAErFiAqIc4xu+eoertVWags8txo6imrKwU7Cjy4ciUgbSpbliP0JPGf16IUtLW&#10;VFL9OlRJBI6syS9se0nw2DgZGft0Gm0xR0TtaKG2QzyxwEismhjhER+fcq5cnCjaADxnJ46QwnmE&#10;Bmmo9RLHabdR3yoknnqK+MFo08FwPGSQpOeCR5xn9Oh81bPrJq97dWLD9HVF4KhpQjgMAuMMCecn&#10;gY5PJ8YH6qtKXhqKv1+lrrrVQYqO8xlErPIR8JwRjZgMGJIOQuOiulLv6fUdK6WWSOk2L2nBSLJQ&#10;e38qbTnBHOM/rk9HrRAMjvJDQtSTXTuUNvpa6nqWjaSoneqVYWQllwBH5ZWUrkAk5xnGMExPFUz1&#10;Lz0taJqaop5IowJSyFYxtKnyoAO3yA2ck5B6T6+20YeK7veF+gLLAq/znlwA23vqIzJkeQXHPAyP&#10;HUyrraHTVhlqqeojmgkoQm5qpYhCzHCnZgyBmL4wEzkDHJODKATLbxBuuam62S4pSUFwmShSgt6t&#10;HFOow30cXgEjjaxJIySPjHJlaU0rX3z08u1TD25K6qDx2+SoByqEqsmMK0iIxDDb84yOG5GUtD6q&#10;ak1bT/w6yW+erutvpQ5mpZ1jpQVWFIWb6hFJMMIZiEJOcEAMB10Pp/8ADHr22WCdKfW8NkvMcEaw&#10;QyiGrt5YOX2pAI0ZPABIYs2Tkt1qnTOR8MqCM8mc1UHpFre6Uiz6juVLbZqd/bFEzSySqvg4VQg8&#10;KAD9jkjJHRz0401qylutXfL7F2IZXdOyysN/u4cHAB85yB8/v09ap096q6buendL0Atdy1DdttLU&#10;RyhaWHuqrs3YjKpngRqpGRw2fI6eaj0X9RK7WUktvsFut9vjpqaFUk21UoeTImmYvtdDwVCpNtwg&#10;yOelLabrAVxL4UdjE+TIYwuWJ3EjHGAf15+3/TrKp1BbaC7w2u4d1UkpPqWlVCyld20AsARuPOBj&#10;GAMnp79TPTG66NgtsFgqJDNLFK01ROcSyurJgbF3KEG8DAzweScE9V1UaKnuMrXO56ho45pFAbDK&#10;XJzjJVyoC+Pn7DHWHep01mx+8kHPIm+p1vSiJKV6RkIVR/MjcEAHliPcefj7kj9+ly8XLUV/raZr&#10;RqmkttPTjdJFHTJO0ow3JL8Yx/SRgYzyR1jPo2ySVEW7XFrp6qFhIqsAqZJAJf8AmBG/KBls8Y8d&#10;A2+kp7zDYbrfKfVVvgoDDUVMF0pqVqffNIwWSRtu4MX5IkBHksSwBLpl+9P6ad/nJ3YjUY7y1bZb&#10;tXXVpKqzVLVcWxFjR5CCnvjHG3YxXGP6j1ItNyuFJSz0lTdKqsaTf3amqxJIFKBSoIA2jA+B5OfJ&#10;6T21Hbr7LBW6Ws91iglplqXR5I1kG4szjaZG2BeFG73NjAQbT1rSuEnYkqaiskqO2H9kjKrHJ52q&#10;BjB8Z5x5665DSxU+JU6gLGqzV6aTt0NltLo0dOxdI3fLHJJwzEHIJ/fwPjr1RrjUA7rUdctEJOTs&#10;pIHyP3ZCfn446AwV9BWTYqWgkn2kACQMwAOOQDx8/wCn69SIYaQ7I0SEPt2ZkAJx/wAPOMj/AOno&#10;WSYJtWPE3x3fV0PenGq6t6uZxI7xQxU7SZYD3lEywVc4B+wAx1ol1jqqCKGK66nrneN2bc1cIm/q&#10;wBIxXuPsAwSfgcDAPUV6Gj7jyRiJXk9hkU79wBGPcSeOBxnrCWmoYdtDU1EKliUaIjyNxZlxjnJH&#10;gff9ehHf7xZtQTNNIl0k+ooqbUFyWnhjVkjnrJpgsYZVABLHjJA4OD/c9SIHu9E4ehKvTyAhpBIS&#10;ANuAy/B+BjIx556kSCkpqQxyVkNPTyB0UM6oHUfm+VJxwPPHB+/UmnS3PJT1gglkMKl1MLmUquFx&#10;7SSGHuP5gcfccdcofPBnVvkzC1U1v7E0tzim70r+6YAkOuOEK7cZ3EnIOBnBGeiFFbHqaZ6y31dB&#10;JTQRIzSNOuUTIVAFwcDeyqBkDnjIB6HXSgpjPNV1VFdZa/KutPVhI2AdAcFCm7BEjODhTyMY2qQS&#10;oTabVDNDQzbHqPZUU0lLkzlGDAOpIHBUY2sSPg5560KmcDBj6jImmoikpwsv1dOHChx7WZHX/LGT&#10;nycjn4z1FulBR3OCpmnklQVLnHbJUgeQR2yCp8flAGBjo80VpvMdTW0EkiVMk7NJTzsqOiE8yAA/&#10;ky/ngrjBA4yFpZzOi9iAFZGMSgjYcgAk/wBgRwD89Q1hEo6SHS0FTC4BrkMa5RWmiMjt/wAwbcDz&#10;jnPPPXuiE1TQfUESVcCzAsRGZwDk4JyoPPBH+fXuqevA9oc+hnSfvvTd4xjALZ2/5DjrZRTxQwPd&#10;J6ySNw+/syUkygHPyNhJ/wCmOmiG5UzxiKKgAwPc4fnP6ccn/wBOtkEUYaRoKVoF8ljKS20545PU&#10;myWWsQLBZ629zxztVPPHUr3BPDAzoACMrlgoViPygjbxyR46ORadpjLDX3qaPZQoIwntjQqN2DIF&#10;CoxwxHCjy35s56+mmSaUCninwRwVySfj46F37TFaKhvr2BSFvbvlLgcDlSMr/l1b1yBgS+3E26p9&#10;SZJKdqGyhoYfyvUDKk4+FB8D9fP/AF6S6SWorpljp4GeRiCOPA+ST8DplitVuXEq08TunmRlzj7g&#10;dTAtQyrFboZJQTncAEQfqCwwOrLqQOJTaSZNstnNNSLCXjiV33VVRJGGdwPhc8gD7D75P6RtR6xo&#10;aOM976WO30g3KsaZLn5YgAkn7AH+xPjK9LS09vhoikf1k2AS9S2zIHJbkAgfYjnz0As+j5tRN9fU&#10;lZKFW2rnxM2eePlfg8c+B84C755hAsKW6YX1UqEpHp0n8PNHsJH/AISQwHzzj46lz0dvETUsVN35&#10;CMNLI5Tb+20jB/v1Pmgp6CPtJIO6QMnIAUdaWSloqcVVVJu3n2KASWP9uT0ubTnicRNdDQrAot9F&#10;BGS5yVVdoX9eOicUNNb4mMATu5K/UNl2AzztGRj9zn+/nodRXWCXeKKKqlqpPzs1LImAfAXeo4/+&#10;noQb/p2GsMdy1DQGpDFRTiqTuEj425yDx4x1IYtKwrX24V8LtU3gU9KAXlmLBcqOSfvn9jnpSljl&#10;1KwgssNRHaVzCW3bZajxklsZVfPC8/GfIMG83+g1DXxwR/WSW2Nt24RzASMFx7CVVNuD+YMRzn5H&#10;R0ajrIYfp6KzTRQRL7CXplTAHCjEhI/fH9urgGVMF0+kvo50E5pYKaI5EMI2g8Z5/v8AvnpY1Rda&#10;a6VX0tJO0dLTZUCMcSP/AMX648D/AOnpho/8TamsVRPMLdaRDuV3kkkYgLgECPavn4w3OMjyMptx&#10;09IElis1RVVUiZAIhEe9DkbmVt4Hx9sff56LWSWwYu68wfFWWV6uOE1yvPKwUe7IJ8YzyP06I1VX&#10;Faniim7oRnxMIjh1T5wfg88cH9j4IeksNpsNJVXm422KrNEgZ+9UMqRyMfaGwwGPB4PO5QBk9D7v&#10;fLXJMGtEBSWVQJEhZmjQ8jjuktggA4+NxA8daVVWeZypjmSZa+e6XqjkkamgeaoMQmDhY6dTnJc8&#10;gYAOeBgZwB46tfROrbBYWqaOuudyqZauQ/TQLQTsiY3H2u+44K4AXOBt+OcVBp+6wwLJWJL7EZo3&#10;2vtySvIOT45z8dWXYaSqgo1qI63NPMm874w0uSPaN284/wC/Xas7UxGUOJlq0Wa5laiCC5gIxc7Y&#10;URyvyAPcfgeQP/WuddXOhq41mtdNLTBJo1mZkYMQyueB442jJH/F556szUstZbLNU1EdUKcxxkyO&#10;Iu4wBxtwc4U/2P5v79V1R0FJeJN9puUNwqt2WjlqFiEA28FyzDAznOOOcefFdGecmcRmV4lPPcLj&#10;GKUFpJ5UjVS2M7jnz8fA62Wu3WW7tDFX1lW8Rc9taGoRXMwYYyDkBcA58Hx07tpO5wXCmml+jnur&#10;TrMqU9WjIE93u3RtsXkgAfvgfc9oL01otJ0WKi6TGqMf+09pljjfPJBxzj+/9+nrtUqIeeYMiMun&#10;qUUNJDJRRtHWbFLO8VMoJI8BxEWA+/GD/r1tOpbfeo0m/wAQ1p3rNKhE7QKFSUxsziMxg+4ceOMe&#10;Oly66yq7Jq/TllpJrctBcFeSSQq8kilWYAAD2kEAcZUj74zikbTqOemulvirjJLRUVQjtDFPu7xX&#10;YzRgtwFdo8+WChicE8HHGks1GW/OUNm2ddUFPRUMAllo4s9sowkUS9z7bt2c/vnweglZWwCQzUyy&#10;0zKwVTSs0SoBnA2pgDHPPx1Bl1N/iGyUssUkazTxr3irZQSbffhhkEAn78cjyD0JuDPTqTDKHEgB&#10;XYRtI8E5UnHPHjpKsEHBk+r7QrLcZiqTV0e+I5UGVd2QfPJGcH5Oft1JqLrS22kVOy3ucNJHGhDE&#10;sB7sHG7yPBPnnHPSjRUUQukJlVxIz9wyNNkn9ssc45wCOOi+paozVZhtVumRagkvO1QrqpX54znd&#10;n74BHgfLQXcJYPmZ1N9tc2UrJYY2ZsLEwbuFsZGQBwcfr8Hr7Sm27ZGWpjkkkz/KNb3A+P8Al3bs&#10;cc4x0Mt1JJbJWrWmaaRm9skiplAc5A2gYGCRk5JHnPR2iuAnikYyHZ4JGAM/bAA/6HoLoBK5m3v1&#10;MkZkldFYAKNrFVJx9+f0+Ojdt+uq3aigcJvUKZHQso5GSACM/wDv9ulV5X7rVMBMsZBG5SCFPkkq&#10;eTgDwATx0WuV/bTOj66/08NTU1kIyEeExiNcjJdfKj5yfgE8dCVMniFrGTG5tM26mYS00jtPt7f1&#10;LOoYcckZAA8njnpKu+o44pq212aCXutw0tRAwYSkcFUO0uo85yc5OT4wDv8Ard7lTLdLbV92BsyR&#10;LMwVkUjcvsyfhgR9wR9h1EtWvy9PNFTVwb27XWRe06kDPDfsD+3TArjDDiFUELQNNSSTFZfe0lVP&#10;3I0IJ9xV2yAfsvj/AF6G6qe2PST0kqTRJJteVlkZspFiRRncdu9lVMnA93nqFd73HSy9mlpu5DDR&#10;mSKSHLwh2cttO1trMeef+Yfp0r3TUlVLHIaiKWSStRRMZW2qmF9iqFwuAAP3zz85c0+n3EGLkYg+&#10;5Vs9bXVEkVUBvYshjAyEIyTkYyCc8n4OOsIbpSJSGjeqrIKpSs5kEazQHHIQRswDfckj7jkdCLjV&#10;JQ031M1UI9rR7WwMMSDgYPOeOtNtu9O/bp4qMTyRBijMnAwFU/v9v1yT1q7MCULYhO2vUT1tRLX1&#10;S1dUxI9qMACV44VWIUYGQFOOeD46aqH+I08wR3kmgiiTCsWG9QMEEcE8/fHGM89Aqa70EEtIksax&#10;1VVgyr3lQhck5HgHGD7RnGDkYHBr0415pGqkSk1HY7jUVFa6pSx2+pwylS27uB1285U+RwCScHgL&#10;Q1ZycSLcle+VTCKGnp33tD3z/LjkGMHAxwV254IGPj74qtdHc66orKlRELdb5n35PuNLG3x8cEY+&#10;7Hpx9UdXelXp+bPTaq0FramF2ppau3mH6Qo9OBsch45ASP5g+ec5+M9Q6bWXpR6irHZdLWHU9vuV&#10;taCmuK3WCE0rRKhhwXR2KttiLAkEZUg8HcLkFULEcQrpgZzExKiFrpITba2danZTQmKm2rHuyu9w&#10;vO7GDjIxjn46ZaJqCKmnltsnZpaaSMTO4WJicZ3Pgkuc+F8ePHwQpdJVb1lTLJIamorx36iaOM7Z&#10;JCVARSfyqOfcQc4HtyeJNJoSWCA4nhheRV3ZLy7/AGqMujZXjbn24BPwBx0mdbUvmLQfakp3kv1P&#10;RiFo4bBLIkqoRuPfQkgZJwNqkfuOkqR3QtFTy06MSoPcyTsbhxj/AIiuRj7N/bq3LNp2loqa/wAd&#10;wqolK6erAsUEaphWeMs5BHPI+Tj9OOkaK1aLjdGo7bV1zsSFImJHAI5Csd3n4Gcnqj9VpQeTKkyN&#10;pDS0ldXGtkilqWmm70jrT7SqktjaN4GDkYJ4xzg4ALhV+nBqLlS1FDqSa00kSOtTBCjYqWfhi7NJ&#10;wNuBgDgjPWFPBcKQGmslpt1I6yCOVNqnJA+SNvjOM+c5+epkn8ZhmVPqaSEnaCRgsox85P7/ANWT&#10;/frI1HVDYcqOJAMaqCKgtsYR62oqDG7OpkmaRtzZyNzDkZJ+B/r1Eud7nmBipaeTcPyspXGOCeWG&#10;Pt5HQuGOpqGCSVSwBVLiRpeXx+iE88jjnqLSPCZnqFLOYiVUyuW3D54zx48HnGM46zm1LmW3YEwq&#10;FudSrrUQwyRElQKkiU+McqAFOOMAjGABz1G0p6fm+6vobVbrXRpWVkmRUCNvZkkgkqTt5zj8o+PP&#10;BJSVSCMvK0SByMOEKj+/x8n/AD6f/wAOSvd/Vy20USz06xb5EkkCnvMkbseB/QpEfnknPgKCxdLZ&#10;bbcqZ7kSm7JlW6u0pa7PqSqs15grJZbfUmmVUqJzCzRlR/uwduz3Lg/vnByehFJYtGCslp60XCBq&#10;x41d452xHtIKrtAGV5JIyfPg9P3qxVM/qfqnuW+V3judQiSEAKQp2v8APGZFfGPIwT0j07CoZ1ko&#10;4lZmxEd4QkEeCT+pI4z0xZqbabWCnsTAlyDLk0dreqpr3b7rbZLbWUwpzR7EqEimLvOWNRJv27VR&#10;E2rn3EEec56Q/VL1/wBfaO9TKe+ac1/LWRX6nNxkt0HviovaF7UgPt4bJBGDngg56TJo5HkQQusN&#10;RTgKX7i7lUEsA+cnG4k4PHA6iLpWS7TyVE6xS3eQjuXOOHnOThpV3Ay4J5K4Y4GeRnrWq6uzLhu8&#10;uHzHG++rfqJqPX9t13S6Vqblc7K/et0iQPHSkmIA7XzsYtlQdwypDDjaT1aMHq360Xy7UUtNR0NN&#10;TCpE7TSSugIDuFDoybiMGRtoAIyn7FN0xqSS5x/wvUVBTQVtLTKq1MWYyzrwWCkA4bge0YGCAcjJ&#10;Of4irIICpo5X3jLAurLu8cPkg8D4z0tZrrieGxHK1B7w9rG7601/aJbNqCvt0UyPIaeppIZVkQuV&#10;PO58cbF/X3HxgdINx0Jd7bZIo5aOjuUcDbpJquFHmbkHk4CgLuPnCgL01093qi+0mItGCyrKBIdu&#10;SCRtzngffj5wc9eqtVGRJYjURwDkZWP8y/uc/Pggj9zz0o9zWNuc5MPgDtKtS8UQpImgudhpFkdl&#10;lZ4okWPABBZcHbkHggfHnnpZr9WQtLJRPKlZHUVCyzTSIRHgFcYQqCEAAIGAoYZAz033m01jGavp&#10;IY543GElHJHtwAcckA/6Z589UPcpqu0XaWlkpZpe1IKeMlwBIXzjuFs+fcAg2j9D7gdPThXHwwLm&#10;WVcqu23tpw0iNU1GD2o5yhkIG8o7J/QyAhz5ZRtyOOmu1wW65XGpiutLG8UkJjgaEhHYHkjJZlCZ&#10;5CncR/UTz1VOhbDNVXGprLzRvHOVBCqgjRRgDwo88ZGMfl/fqx4zDaIYmZ+43IVkHuyM4GBwvB8n&#10;jpbWoQvwxdhmEaezy0ks600BgpKYBmkcbJCGwcFDht2fIwSP88SkCMDvamdmyUDlASMA7QDyf8sn&#10;7dbLfcIKiCWkqnqKVKkKHnpwO8WyBkknaVGFOBzkZ62Q2CCjt0tdPqJfpnm2wtP3YZJvysy4VQCQ&#10;M/lIBwPuw6za9Uq/DZxAOme01QUqzMkT/TAxvlxhscknhRnB/Tx89SIII0llmjVi3c2hZIj7TgfB&#10;wT4z/wC8da4ZoiciXeSFcdpgVOTgkc8YbjnGcA+W6nRTo8sMBSTchDKwHub/AF/b7+f0PWiADFTk&#10;TSkIjpe6N0T4JaNEO3BH38/pj/6OtJppInUUEabA/wBPhEU5XGeQcALhv26IOFkgcpKUbByWweME&#10;n7Y8Djk8nrIE0YVImRj4A3/HII8+ePj7Z6kACSrETJaaoMq1N3rkkrJtoYySq/AG3naDt4GBu+B4&#10;xjrWKaU1qU+YYiq+wwMCVOT/AFf1HAPkj+/UECNnkUyM3e5LuSeMY4J+w/uOvLXQW6qVJKjd9RMs&#10;aRo+D3CdowvyckAjB/YdFDR+m/wYYk7mVinZRFKDmeXaTnk4weTkgceT+3W2SOiqYu5XQmnJBCVE&#10;ULKFJXlyBwQWC5xjwfPUWhvdAlOtW0zQkoeJVEaffDCQ7c+fjIIPWNNqqkuMxgSVmUPt5c4B25Dk&#10;g5UEAEHgHqjkGOhgwi/d9L00qNNQSsZXdx3IpD9OwUqpI2MVznj58Z58j3TkkFXNFN9NJDuqMl4p&#10;JAIicq28ncDu88jnk84JB90uV5gmrBMn1V2tljofq7k+1R/u0Unc7Y8AfP8A26Eae1NqLV10/wDs&#10;bbO1Apw0hnISMcD9MnkcDn+3ICTWi4XO4NVXidJUR8fzKlYhs84UEMR/kT02RXaso7ZHQ2GK02uG&#10;Ndp7hapLD4xhk5JJJyfvnogXIgBYcyw6i7UFggSjpJnr6xQA5BBQN+/z+2OhkkF0u5erublUiAZt&#10;wCRxg+M5+f089J1HW36Oqw11iZlHsNPRohHz7u5vVv8A70dEqu86glhIqdSV80OPcsy0/wDcjbEu&#10;3n/r1VlxC7wZOlbuII40CxDkHGGf9c+cdfXqo7PSFinenPujgDZZ/PJ+ccHJ8dJ73KjuM4iArKox&#10;srsxq5EQ4HI2hwpH6Hg+SOjFGLWWeWnhpFqCMMIQgb9BkY6EEJMssyp6Slrqhrk1Mk00vMhpUNQ6&#10;jHC5BIB+Mecnx56KTal1FRRx0Fv0s0DYG1qqpWnVB4IO0yPn/wAnPnjOep41NW2mBJbisEMES4RV&#10;f8pPjOCeccYPPQmC70dfXNV3GrSMMdwHG0KOTkYxjA5PHkn56PslyQJo7OpKh2qXe3iEYzK9PO6s&#10;ecAe9Nw4++f28dLVVqq8RV5e6XakWjibbE1FQvG2R/ws8rDz9x46k6w9T5KuFqC1gLSwkK5XEfe4&#10;4UHyR4yccceekqgpKy/VCzskhMjYwis6Qr5P6Dj9snqPSxyRBM2TgRxo73PfKp7hPLVyUMCsmZ5A&#10;kRGOQ8Y9kh8csOmHTlisdtimvd0impKZ4makp1ZkgCEAtIUXCAkn2gjPJP69B9N2V9RXqGxQns2+&#10;mAkqdqhcqONuQDyf188n46y9Vb3RS1IscMxaCmUd5UChdwyBHnHG0A8fqBjI6rjAzJJ2puMi3C7W&#10;W61ssrXKggQP7UWoQBB/SpBbGf8Av16vaGpglpoD2gYmG5TtbAByQR/pjpet9KkkhuNOjrHEVSPB&#10;DNux54GeB/8AT0QpaT6iVg75LHcD4PA8nJ56C74iu8mesl4ram3RWW301ZFTUsbI1bWRGJpDkhgI&#10;yckAYALAHjgeCRmqqS1VtC0b08v+zo0yIoJDkDG4gHJx/bz9j0Yqq+GmhZnljigjX+ZKWwFx9z4A&#10;/fqttVaihq6/bI22moT3KeamwZWbHJDA4x54/wA/HRNKGts4kjmCtS6toGsUFrtSO0aMJWklJBVh&#10;wNq5JyOfcQQOMH7J9FXSyzzQVVJLDFCM9zduD+M4yeT/AH+PHRJ6OtuhjH8Hh7FQjlpnjBc8f0nA&#10;KZJ+P16hTQO0tVHJVxbgivKQGIDAcLjb9yRkeR16ilAowJfEMaQjrKm/0n8Ol7tLHOhqYnKcw7gW&#10;yHO0g+D+/wCvV+abmlp6ZZL5JF9S4DtH7VAYfZVOAPAwvHHXOGlXrLNVCSrdFkeMlTLAWVmJ8AcA&#10;gDI/uOrB0w0tXQNKLtSF46lZ6hYlYK8WWc4UqArZIztLEnjAyMKa2kuRiXUYll6gvGIIleEI9QxJ&#10;kA3FtuCOMgnk+Tn/ANFao1JPTwOi08axLJulcR79nOMAkgLk+Cf7dL9y1FUXyVXkqJFEalId4CnB&#10;PkgKu0kY9pHHA+/W2ipKyocES7Y0QyGfaJGhwCd6gjGR5H6jHQ619MYlN/MM6dluM7zxVtW9Qssf&#10;dlnZTM2APbEZO57SC/tXaW2qMYGOjsN2t8zpEJRFLEAqKKdx7QPOcY/v0sWvWdst+oI7C9TWVsEU&#10;jr9dLJI6MxPnc7H5BGSf6WPjnpoukdqmts8wdJ1uBEMkkTkkhl5Bxk8j2/8Am/v0vccnmEHxCcye&#10;rlfZrfrk1cFRVQtR07NT4lkkO9izPiPBbBbc5ZeF2jCnz1X38SFJ/tM+NlY+6GSfCrDge5iccHg4&#10;UYOcY+eum7r6O2jU88uobTW089ZSULRU0UhlkxUg5AkaRyCCDhuQSXyTx1V+nfwzamuN0mvnqDWQ&#10;UtKjF46SnlSaYndwCACqpj7H9B4616NZpq6fjbGB+f5RK2tt2Y5ejl9q71YHFJJUtBEwU92PtI49&#10;wLLuUbsnHgnAPPx08XF5nRJZ4kkDoEzGCuV8eePt5HX222OC30sNtoaD6aihXESRSEYAOcZ8t5+e&#10;p0dEsgZxGFRWLsW8k/LHPJ/frzN+oWy1nXgGC5EHxTLSyM4SZGyrIITxuHABbzt+/kH5B6IUMFwu&#10;jkzUrFCrYyuRypwSfOfHnnrdUzxW+E1KNF/LjLyOV/IoGfzeRx+v+fSdRep9jn1N/BbTT/UVDRST&#10;LJTqkqsBC0rbQBliNoGD9zgcY6LSXs/CJdSTHH6SVlWMYky5jjCkHcwC5HB+AwOT9+pz216alw8c&#10;jSjGUjDORk/ZQf8A0+c9Ofpxo6x6ysU18qafULTWWaeTvUNOqQysNu5EDbWZzsX8yqvGPdjJj3jU&#10;npGlotd7hn1E8F3uEVto6mGlpJlNVNuCoxXdtI2HcDgjjPkdMfcb7OQOI4lLN2idJCtNTiomqIKO&#10;aAPJE8w3AA+cIjqCcfJ3Hz0NrNL6q9XtNXCh0jp+OuooDvkrfrY45Ucq4EghZ1cj84GSQftxjp/9&#10;RtE2/RtrkudJealbayxB9kY74lapaI7du0gBkYkf3zjpMvFysFg05/iaO+3C3SVNzlWt2TvRyrCl&#10;OqoWxKqhN5dtzbkPBIbPV69OamxYIZAFPMpt6iv09DTmnoGm7U0cdNCzIodkHt3jJYNhAcnBIBPA&#10;6ZaaeB6OGt1BaZKJq0Ax9+VpHkDEheN3cxhT/oOMjMS06hsr1tNS0d7rJaX6toZI57mUEjZLybZx&#10;whMakqq4yzqOR5Aet1zsFhprbqqjudXGK6smia2z1NRUkMDuMsfckJ2nhSCqIxB/LhlF9m5toliY&#10;x3OnjstilSglmleGoaVu4xIiTBUKwJ4UhgQeQSV5PHSbWXOoqoUkmkhPH+7j4A/scAf2Px0Q9Kb1&#10;p7WEstNqC522QVDU9GlvrGaR5CNpkkjCl4lRcjCkgnyD8dWxJoe0JFGy2mgaGVgivTxocsAGCll+&#10;QB4PJHjjzd9SNEMOIu7SibhDcLpFHFHbHmBqI0DrGXC4UMzkL4AyRnOOP26O2zSF4ifuyZihPBDk&#10;AplucHJA555xnnOPJtkW2yxI0aptMbhW70TRxgYycOV2sPByMjzn7dZxX/TVOXjp6uUiMNI7LFM6&#10;RjB4Z9vt+4GBkZIyAes+zrlhOESL7uZWlbRT23u1dSQJaeJh7TvKEnbmQDyQShIAPn5GcpvplrV9&#10;O+olvemeG4V0deJrZUtD3gkkg4kwVO/DBsBc5DJzlenL1UrWqJ6F6OlhhhlpmV3yjySZCOBsYgsF&#10;bOVHgjkYPSPoDSNNa9YS3RD7jI1QJTFmRHAIOF9xDEsSqkHgfmO3PTo1IaguxwcS4fEvvWorvVW6&#10;0V19UdSi6XW100tNTRUVJHTLGkkgJAZycglFyTHwfkDzBilsFikqDZrAz1NzMTzzSE1CuV3bSCsa&#10;omO4xyduec8A9Daq8V1UIYKKaKmRwcuYwcuVBLEY84YeB5z9uMmmlqY3kkSrMsJ7jzQROF2cg4Py&#10;cZBIPAP69YR1eoYbGckSm9j5hauuBq4gx+phKJsXbnaqh15wMH8wX3Z/656hPedUQ0vaM61kfuk7&#10;rS4bBIAz4J5J8c/2HRCagSvZe0zd4xR0xlkfAEcMaR5QKMe/tqeAARz9uh0lbFQVMtpmog0OcfUJ&#10;tMir/wApY4+3+vXA5EJk4n223OSATz1dcTJPEIpYlcqQuc7SeAQQwz/bJ6JfxRSJf5MMccmRuWTO&#10;FPxnOeB9sdBLhUWiqjlltMlQ6U4VGWXapiLs2wnlg/CZ+COoMDtIY4JatGdf6MjcB+oGPnJ5z+nQ&#10;3UwTMRD6XalpgJVhDPISFKqBgk/JHOCfjr1Dfak7jEscbOAV/lBiCcfLe7+wI6hUENPuFLlJ5pcA&#10;lQAI8ce7HOP04xnr0Mk7Oq0rU0RU5EhOFVTwSSeS3ngBj46CayZ2TCDVF5mZyZYwqElgICzbcc8g&#10;Ej5OM/PWqmrmkZTMyPGBhR3OGJGQD5H9v+h600cVF9RNHW3r6jDe2GJAsWCMeGJJbGOWzjyMeOpk&#10;kCRFqyOGRmMgVEM24nIODgYyBjH+ZOcZ6j0p2SZ410aCNe0xlwDkHyM+P9Mec9Xd+FGKuqPWOimq&#10;YyixU1UdrOCVJQcYHIxnqkUeqqVzFXMoCEzmOIAooJ+Qc8+MfIHV2fg7eNvVqOBHeQxUVS6nPtQc&#10;AjGTk5Yc/t0906v/AOSn1llHMQfWKOsn9Q9USQ1DqiXWqPbUAbgZ3HyRnnP/AKdV7tlpJTUNT1uV&#10;cPH3yy5OQu0AAYGc8Y+Dz03+q1wvv+OtWRvWBaSa8VQhjpeyKhgJicl9pZDuDY3f9MdJcEMoOGgm&#10;SaMlYiW3PGM4DFc4GQTn4yc9V1CZtY/MyjDmSRU94uy18USui9zaSCWGCABzj92PBwefHWLV8cFU&#10;7SVQMkPuOD5Y+7g+CTuOSP8AscRYLnBAwgkpQxTdGuYVYZ4ycOCoOc+M/vk5611zIX7iQjbGiKDw&#10;GIxklsfPP98jx8DAIlQcQ5QXKnmkiCd2nmcqsUyZYkeMEA7cE8nPnHnpjg1Ekax0VROsFVICQm78&#10;wDYypIw3GATjjcB9sosJ/wB5DSRqFj2yqREHdTnGeQWOMjgHwCccdELctLKUpqpX7q8o8aAFB44C&#10;+B4xjP7dXzGq7SI7C4VFQjVEMMRRFI3qxwDjx7SPsOcg88dQjcKuRn3xpCIjwEY7VTxnz7sgjg5x&#10;jg9JzVt+obsYXOIXQESxheMNjcW/Md2/lTwABjOCTLvEks6U0VFfZUgRCKlN+3uNjHgcnyeTnGOM&#10;HnqQuYU2w5cNSz0NPmjqKeOXG0CdxskI5IOT888nkfr80fraz+oN01jHcaCosRglkjnpGmKCFzEj&#10;4UIoJ2gvKcHA3EgHOOnOvsd0rVG2+xBFJChgzA5ZtxJBB3e5ufA44+eoU2jqeGsetllJWR93ai2K&#10;ik/IJHA/yHPT+msWjmBa2fbfqy5QB6epr6CqqqLZLNCimIyxjIcopORgtEQudxG/n2kh0td7tt8m&#10;lWioJfpYYe6zyOiSrMceF3MpjAyu05Jzk+B0sCyMEyZwI2UgJnPHHluRjxwPt16jhqrRAi0tQn5j&#10;uCxnBX5HySSfnrrrw/aU9SFalXjqMWitDRk7p4qvDAKfHbbHGOOCM4YndxgkrZLJVwylKwGoYLiO&#10;OEHaMg43/wBQ+QcY/T560WqssVXUg1TSUs02S5MQZQTnwzggfb8o/fpimorRJEIKeWQ7MIVpnh2D&#10;Hj8sYI4yMZ8c9ZjjyJYfFEtLn9BW10FfI1uyyE1DTyLCzM+PZuJdSATwhX7YOMdRjr+hdklrKu60&#10;jwb0kH8Okn+nwByybhkMDkEZPBwR02tY7dFP9RW0TVcURMkcKuoMjBSArHJ4P6f/AE9EWjuUkR2x&#10;RKGBYUyTLJIoxkkgH4GcgA4A89HS7aOZxo3Su5PVAzMslvWcb8JTNIFw21QCdoyQ5AB27udx8g86&#10;qSv1nWotdR2a6wCIM2RTyAgNgEiIcucAkcjA+ecF8a9U1KJAe9vUbjshJDHIGDjnwR8H7daU1RGQ&#10;ziKOJWJZAW/MSfsQP16YFgPaVNAWIbVXqdVzzQU+jKiRAd8M9Qog3E/8QOMH9SB0fodL6tqaeEyW&#10;X6act3DUzVatHGMHc6xiQ4Y/GOc8EAEno3Fqd6h9kk6qyeSGIGP2zj/MdR6rUk1ROoFYyCLk9tlQ&#10;Hn5xgf6dVewzgoE301q1dRVTyUc9ro4Zj75jJulH6KBE3GSx4dcZOMeeikNFrGmYL/jNGTcQkMdA&#10;TGmfsS2ePuf78joDXX9oaSFUaaV2ONjDz4wT4z4/yyf2Gfx2rZzE9PPCUYGSSNmdV45xzg/Phvt0&#10;HeZcWbY40Glr9XX2F6fW9RJMVMcStAHLHazN7S4TOMn8o+PsOvdEfR+ZpqqO6z6fuEtbRgzR17sU&#10;SE7DG8JjJIcnug7/AI24HB6900lTOu6W9WApr7Fb5FmqKjvTBgA5BIQf+H5/brUmsKyvm+kooVZs&#10;5EgBOQT8gEgfsP8AM9KFVBnL4LSE8seS3PR6z0topIQZ3iEzRgyqWbY+eMZx8ZxgKfnnHPTWwKIk&#10;X5jL/iC70VM1YQ6QDADbF9zfHnJ5/wAutcl+ut27CKXZVAMgiXAB+MkYHQed1q5YKOCFgyZGO+Ss&#10;a+CSR8kD/Uj7jphskFqM0VltkperkxnDEgj+pmYghR+54HQSuTGqvikuOhgudSlP/DFnYlfZI5KK&#10;AfzsOQwBx+5/cdMlHarfp9XqKeFmEZLmQxbFjI87UAAI/fOPv0ct1LaLJFIolMsrgCaVFBDEeFXP&#10;GB/3PSprzWFipbYlLUUo76jdT0azZLtnhn8YUeSf7DqypHCAi5MXtTaoq7tPG0jtI2T2oghQDk+4&#10;j+46BXe73OsQUdTVOYkUAQhtqE/BIHBP7+OtMWqLbbonrWiDV8vhwcxoMeADnz/7wOh0twjqUMkd&#10;xiMs5G4YJcA/Jbx/Yf36LtxE2szI7M8snbEx2oSMBs4P6dWhR0NvsWmqVKxzU1sq9wxLJJHtkPIB&#10;2MN23gc/OfGesPSrQ9qqp0ut0lJgiO4blBBI/tgDPz0wUNJRay1W88qCO3UZIX3Io2r45BGScZ8n&#10;A6XsbJxDUjzD2naqHRuiKnUteFWqqBv2MCuXJIjTJ8kZ8fv8dU9LXyXSR90jPJUztK/cYn3MxJY/&#10;Hkn5+em71F1Za79KLLaK+Knt1qY7xNuXvvypOChPGGA/cn5HSdG1NDC1RSVUDIyYVkjwF8ggj2nP&#10;GCOD0F4DVXBm2L2EnwxU8kcdJATFCrZZtxwfBJxkeemKGWjeIVLxmNVBGAoLFQARj79LVHR1kpZK&#10;eZC7+4qqgsi/AK5/1/bonDR3BpxDP3SpX865O08AAD48dKsMylakz5VNZlonqKpMRncNrsCMn8wK&#10;/J/cefHSTqCvskFBGKGnaWR1kjaSCPHbAOOQq85GTjxxz8dO920TUXIKlLeTCRDKuwxhkEpHsZh/&#10;ytzxjx556rTStJSV0tZQ6hDToYuzH2iBEXBYs4OBtb2LxyeTxjPWj06rLZjKrFaC811zlIoJIw8S&#10;M4VyQG5+55B/6dBGmkF3FKjiQqgLhh+dvLY5HA44/wBPjqNdq6K2VfYtcnb7iSBVLguFD7f3OcYB&#10;I8fv1CoLYtTTyyQ0zsqFQTvBfJ4x5yeft/cdenVcCRmTIrtJV3Z4ZMCMSL3VTlQN3uVduAoP2BH2&#10;znq7NMxWSls5eOfsLUf7OJ9hyWxykeQC2Mc4b46rnQmiqKoqoe7MiKZdzxyvGru4x5GfHIGCCTz4&#10;+bFv+kLbqe6U62+4zSVVJTsqvFUxNBAoIyrIoLKSSOOON2P0S1Ni5xDImRBlDRGSRIkWSoLExqqK&#10;ZCxBweAGJP35/v8APTfarWlxsk8VxsFwmpqORZpTTUrSu7MPbtKsG8keSVGc4GD0a0BpSl0zbEjr&#10;L40c87CWSqSmECIhGCGB5G1SSS2f7cgyaBaQtWSRVdxp5FcPUwvtMbkjMfaKRqQAmCQPlj+uc+27&#10;jiWFHmVRWWDUQkmsEluqLUlYva+oo4wSBkMpkI/l4DAEqGywAH6Bq0No2XTFDurrlW1Ll9nbjR0i&#10;kPOGKHceOMHcR9z03V9BU3CnWKljldt4AOGHP6ggHHH9+p1p05c4KUF6EdyTc6yFAxP/AN7kg/HP&#10;J6Re924gxWQeIGs2l6O2qZYIqxpAzO4Wok3SjOcNzlvng8HPUm+UFNE8tZBSSiap5ZBvbO3yQq55&#10;yfgc9H7xDVWS299rPW1NUu3ECRB2YcktjO4YwPjPI6D0FfDejG90pWileIN2pImRgBgEdtgCnPwR&#10;nwfnpZw7cmS1ZIgSlolRUiKhklPcHGVB/UHBz/brP+Wiy9qColWP3skUZBYDkhMDOfjjPnpmlt1H&#10;gGimMTHhfYpUfp9zyPP69CqalSp3WS61sslTh5PqFD0iMityN8WxTj7ZzwelipEAaMym9Y3W63WO&#10;bSNv+qo5qxXNXWvDJFFDtIJj3MpADAld27Axgnk4z9NfRLUFrgNzuUFFb7k9troIKx66ORe7PDKs&#10;W4LnYV3ICRn58+OrWk0Fpi3NGsVnpKgAZRu88qkHBByxOf756Ix0FLPGtGLJGlGuMw0yKiZ3Z4UD&#10;Ayf0+Omq9e1C7EEJXp8d4RqvxBaf9PfTmj0hR3BaWvInt71NJdFHcqREuyVsI28SNvPvUHjkZIHU&#10;Kw68pK6y2H00v/pjcdP6f03cYL9HeN8jQz1qghWxVCHKNvdsAjAU+AD0Rr9JadudF/D6uxSUiyj/&#10;AHzmN3Q5/oMowp+M4J+3SfrDRkdNTStZb9NKYE7dNFc6iMd6oKnLZG0kYHIQMcKMnBHT1XV7AOYy&#10;VZBkQt6hepqxXlp7BRSajM1A1NVzVFzgihfe25ljjWftghkUgqu4ZOWOSDUmqBcdYWuqp66+2y11&#10;tfTz2+GleOcxQiTKqWeLuIWbdgkMAOc+cn5DFd6u5fRTUdxWUttCmnIGcnJDkbfPAznJ8AjqbR6e&#10;1BPJLUCOpKIQ0ZAjY5DcncWGMEDIzjnxxjqt3U2s52iKbmY9pTGnLLrP0zOoCNM1d9oMiOSVKMSw&#10;iNfzSKGRmUlVOCy4GAedo6s305tfp/quyLfNaaRoar64tWUSywPJMVwQwLE7Ryh9p5GMngjqyKXS&#10;d978PYpZaVu4skkmGZRLsbY2FUxsoG8Y+Cy8AtnojqfRWo/USia2VlJYqmIU/wBI311K1O2CSSqt&#10;TlHIOeRgDOeWHPUffjcfiGD7iM11HErHTvrXouPU900lb9MRUBSFitHRYRpppH3OVkX3R9sZyc8F&#10;vjHViaJv95sz3eep0Z/EqKo2Cmjr6mNBBSrv3M7J7lcAoFZ1D4UjcQigRdE/hpsOhbr/AB+3aas0&#10;tdNTywzTTV1aSrv7SYwzuE9pOCPcDjBB5DDcdG2+liZbppyOKGQI7yW+4zwlyufLe5j5yAeOTx89&#10;RfahbNf7yTp2PeV/X3WjvbvUVtQnaDyMPpZcKVY7tqudx2/A/THz0Ol1P2Uc1FTHLR0ytujCK2cD&#10;DYzubd5/z/Xk5q701oNaW2ej0tcrraJjGiL9a5mMhU+TIrxcYAyHzjBww+Fyj09bbLZokuu+mpKG&#10;GKKpd3RickKXBfwCWGN3A3Y5x0kKgec8xOyhlmOpYKC5VVZT1Y7ENuqZo24AEmwsp3uBk52gk5B9&#10;qgEbRiPSRWmgSCpra2KJW98MslSNz49mFUnLeT8Ee0c9Y3SG4ahFWXrai3RmSRTHGYAXbeSdxX3E&#10;FufjI55yT0uSJQWCvlqLzM9RUrFJKk1RUvuP5QnlvPMvj9CPGej+mzjAixyI7t2ZqKOZags0jbx2&#10;iFUjPwgIVTwBk4PWE0kE6mB2WVoz7xnco8cEcAjj4OP7HHSrpbVFDW08a09WjymJsKXH83yCeTnj&#10;AHAPz1ImuMMrPJUVSyFyQSnAU+Btznnk+T9vt0q1LKcESpbEa6arhoNuJEKRtt/N22OTke3HjnyP&#10;16LUtRYrpI1E4i9x3AyMQQftzjn5/wA+c9V1VXyrip5I6WbsIznc8cqndk7j84GTjPHUaC41cFyH&#10;8Qq5IHfG6RUMroMAbsHjP6ZGeiJWZdbcR6vCvBR1kkVOsEEM1NTjeWwn+9OcffOOR+nP2HQU9LHs&#10;prhUPNIXAWAR7Nx/5stgDn5I4Pz1naL9DVWW7I1ZUIsNdQRxsx9ygpMDxk7QAvABABPgZPQOapSl&#10;aZqcukUShchl8H7fP/fz56uySTzGN7+kES0Yi7cQJAggTCbckHhByM5yMYOT/eJLXzxq0jt21jOV&#10;7pGzA8+OMf36DCOOqiEgRI4Ys5Cx+7nnOR4/+nqNX36o71PbInjp4EjbLrEBJIpBBBbPIxnPGckH&#10;46gVycQpHcJoKhJ1khqGdQB9OoIDENyTyBgAYIyPv1Ja/qzL9TVyb0blTFkA8ZIU4Hz5HGegVK30&#10;jCb6VxmN3L5V9ygDcx53HPuIyB54PHPyaXuyloGqSQNu5lwACOM8frjg/HUmuTDcddLJE4o6p43b&#10;ABaDls54ySMf6+T84PXRX4Haeq/+LM8socCG1VPJjwuC8fg/PjPHXLtLNVRyhoKIsx9iOzAYIPGS&#10;Txz9/v11H+B2S5R66vtQsdPUVdNaDtjabYuGk59yqeeB8Y5z89OdPr/+Skle8qbXcU1V6j6lNHNM&#10;lRLd60R9s7cZlf3cjH9/v0m1NHLFXw10lK1UVzhnmk2FgfJwcfHBPTPqOrg/xVqOSsqezU1NxrN2&#10;TuRXM0gCqCPdwM8/px56UHqUpK0tb55p5VBHuYvGPjJ+F+PcB/n0vcuXJ+c5sQ3TVVrkpIY3IM6r&#10;7VaTATDt53cNkDOf2zx0Lmp6SoqlakmmkwGQHayE+RyPtgfOR4/ToTVV9BDP35YIsPvbcW4Xyfbg&#10;HAyPjGB8dTaavWlpllcF3MeUEcQy7EZGSWHwc858AADoO2CIm+Wcru3dxVDYLSH3c/JGSSOfP/Tk&#10;D0M8/wBSrLOu5FxiR9w/Xz9/HA6BR19cqmKCEKqZxHMyguCc59ylvJ+Psft1tjqK+QMgkip4Zz7i&#10;CAF4P2GMZHwAB+vnrtkpnEcqS/tEnZuUElUkwVy69zMfxwTjPH2PW+rooJFepo5YnjHMTPgHafuW&#10;xt4POfOOkmmkrFDLJVFiq5cbtyuc4H/Tg4z0Rt8tRT1ElbbYCQIiroFDcZHPK458858n9+rKkuLM&#10;yb/EY1Vu5URgAHa4O5STxjKjHnPz5GOvk9ZTlCEnmkkIOAAFUeMYJ8/Px0OgjuNQ09VV25RCrF0k&#10;o2UDDNniFmBUKSRkEkgDJHRuwaZr7rSb7Q9Pc6g7QFVstkjwUBznPBHJ/fooqZuwknmQopaZZEaR&#10;pTxkDufJHzxz/p1KjnjeXcyYiJxk7iT/APjY/wBOr1tX4RrwKeGu1nqeC3RbRI22kCsOOf5jYUf3&#10;U9Pp/Cf6VSwQmk1TdahiAWEVdC2eOThYmwP8unB0jUuMkY/OSEJnKRigqmVFKsXIUbVAZz5AGBkn&#10;9OjNr0rrk2i6aotNuqZbZaIaisqmmBSJo4FJkVUfb3CBu44wVPOR11Poz0M0HoO7yXW3XGulqWiM&#10;KrUt3VjBIOQBGpz7Rzn79NVTpKy3SwXXTVbPIKK9U9ZQzfTgq5SoZjIQSuFPuODz05p+hg83n8hC&#10;qpWfnjafxQ+kNQWlpp7s86jIhNukmVzx7T22OP8AyjotafxEel9wqGgoqib3YcvU0VSjLIWw24CI&#10;kgL4Hj9h10Ddf/rfHoJcWVBVaohEI2qIq6EAnd5x2ck4/wCvRK2fgc9IqKzVenaat1G6VMscv1Pc&#10;gFTEFI/lpIIBtU4Gfk/fGQWLfs/o3GAW/Uf2hxYBKV07rWm1XI72trbLTMpj7KUzpwMsFaZ0VfBB&#10;wecsAOhVbaIKesMpq5QG27YVZRt4+S3I5z/rnnPTX+Jb0+1n6HWPT9D6LTVFzqbtNUrVRXRKOsqX&#10;VEiVO0siBnYDj2gkADx1zBSav9fKl55qL0+SWehDq0sWn1cMwXlNmxldjngBTnP9+lq/s69ZyjDH&#10;zP8A1Ku27tLSqr7bKW4TxzW6oJjwjTMXVD59wGAH/cYGPk56n0P0skaVdDFTzySA7ZBBwOTz72YZ&#10;wPOB1WdTePxVWyxVWp7t6dTCzUsIqZ5LjpyjUKGCl/bNEXwCTnAxweoukvWvXN7u9ut91tOjEhuF&#10;VDCe29PDMiM4DHtU8isDtz/SP26ZboVjD4SIDaTLXNK67fqIMOjYRUTcgP6bcgc85zjnqUKEzP3H&#10;lA2ZO72+R8jz9jnj56ga/uV/9L9VWfTd0temb5DdKFa5n0y1dVvB/NaNopWkcgSK8e0q3yMYPjpe&#10;oPUS33yz1F7tOitWwW6lqjFO890t1P2Pam3urJTsUVjwm5vcdwG4hj0D/QbweSP8/KR6TGdceg2n&#10;dX2x6wafvtbaIbhZqS4NdpDvU1c0hyvb2mPcsMQXITP83n79e6YPQX1MsWovTqK/09ir6WD6pLVH&#10;HG31Lt9PACSpRfcP5gBIGPPXuvR1kVIEHiWGmsbkCcctcXDK8jEtuyR8gf8A1OvPekE5jpg44XZv&#10;OAOfzsMfvgf9uCLpUq5pDtjjLbclAQMfqOP3+esJ1SRx2mVmBwxx7Tz4BHJ6801cT2whHdyaoU9E&#10;zyu52gg/nOOP36tTTtOmmrMtV9HUT184HecfyigODtG/GQMcnOT+3VXaZqHtNxSpo44hUsCFkZQe&#10;2SOSP7f9T1Zsj1VdRbrpcBKxUEKoWL3ZzjcoUgffPH7g9C2R/TDAzPTai1VNMWgraaBCMK0qGXaD&#10;9lYkKf15/THOa6nrhLdaioqaye5TyPv35KhgPnHwvgADgDx036inlpbY1BQTRPVVHGd6grGSM7SO&#10;cgfP9+kOG3x26kdRsRWyjYxg4+AeOrhQBJ1D+JhEVqZWnfOG8IuWCt9jjP8A16lWW276k1NZL7Yz&#10;uEfuG7njxwP746FUtYsMbRxKApJwc846lQ3ZKeJp5nKxR43MATz8Djobc8RMHMerXc72sYVK8x0+&#10;/CQoGX2jP5juww/8o/v1ovl3inQ71jyxVRE208Y+39s+P0PSe2vaqudaGko5dxz/AC4gXdgM+AAT&#10;jofUJqQzR1MlBUmCc+0mMnn/AIeOfP8A36A1JzkyHJxGeGtkedYoSq5zjwABg58dMlJXieeKOp4j&#10;QhceCf0z++elSzWTUtQjy0en7pOEHuMNFLIq/odqnnp60tofWNc8bvpeqO5sZnj7Zx+zkcc/b7+c&#10;dBdRKV1ux4EeqOihqXleS5JSIUVlTcIiTjkKGycfPwP+vUSSK3W+VpYq1ZC24tHtG8HPA4baeec/&#10;PRKi9Ktad1pUtNPGpXOG2yMp/QHCk8fJ/wDXohWaB1CKmWelgDyxlNsYKxO/BJK8beCP+LoDJNiu&#10;ggdoLirHcrTt3IzMRGCU53McAfr5+OkT1rvcloiW1WGh7hrAkctUymUsMtjGQQCdzD9vHHh3stTa&#10;JaymotSUdXaq2N2TbUyGQJNnkZIX2nyCARjHkdEbvpXQdWxWokD7iG/2WranEhXIxujxuH/L4PVq&#10;NQNM+4jMN6fGJyferBqme80qwWeWShEEDkwQIWNQV3su88rgMFOTtyn36LtadQ3Ms0lhpLUoO+Xs&#10;zx75nHAYiIkbjwT45ySOr/1TTUstO8q4gPaZI+85O0443MD4zt+3GeqqtVVcaiyLerjSU8klRUTw&#10;gUhG7+W+0syqAF9wOMAcdNt1m4j4QBFXTaY5ekWnLFTSPFeLhLFLUhGjDqKiBW/q4OCGz4PHzx1b&#10;Vr9FbbZ/rbhQXWOsjrpWmlPZUAE+R7iXXP2DYJ+OqLttbUQ0jVEx7MZOI+Qck8k43Z2j9ByerM9M&#10;/VAQ3f6L615aGT+XO9UjxhVHnarDDE+MjgZGTz0kNc9jfH5hqbVHwtHGq0Rp6Gkmt9wlkljlULNG&#10;8hlDqRjY2B4/fJyM56kUmnrP2IaaG3U6iAAxiUDagXwADkDg9HbnQyUtLLXW6V5IZPdBGtUQTxyM&#10;ccefGeP26Gy0VxqGC7j9OEG32srZ4JJcv4PjBHPTHJju2TYHpoVx3mQ52gpCFUfoM/PHWIraeQkV&#10;ZqGAyqsXKNgHGOOcf356zoUZKRKaT+WkfAXIwB/brRJLQU7OrTRyMBz7ucfp/r1wUSQsKvdKb6I0&#10;rRk/AWfDEr+gHn+/VQa9sNTLXjU9vt888lNF2vpk9qMnuO4JxvcEqdu73bQB9jYsoEsffaH3hWMf&#10;cJCEfqfI6xFRGYkqKivWVhtwsfvjLnzxzkZ+/jzx0QqCJJQGUSurhBUPDFX4aLChJlXLEkgcEjnK&#10;txg48fvmfUSmro/or9YZq6OZ1QGGn+oWRTnJZUUAjjxjHTtqnSlFBU1moKez0sdVCVqJ54fcD20I&#10;3ng7mwcZ+ASfuCjXH1JtOn6YJDYCsEq7kaBlRScAk8DgEk+4Z+T0pbV7CLWKE5MJW6/36tu8Zktk&#10;9HTqpKxVLe2TAJxjAKAD74HGAD06WqprqlYWlpo6cll9vdJyMgkEYHnjjqla/wBXa+Zilqt1HAue&#10;4HlAlO0ADDEHA5/vj46dNIa2n1DDHUThEqowO6sSlkXI+5HjP/Tx0lZWV5MolqE4Blpy2+hirlrZ&#10;6yKFpfaFULFjC+FHPz85+T9+tJttHICIGjlB4UEKVY+CDnOcfp9uel3+PvE6w1TllbPKeRnzx19e&#10;+inWSaKQtjJCGPJHHQg2IY2LDMtDarlQVNNUW9aWnlheGWLu/wAxY3G0kBW3rn75BHxjjqVQV1ps&#10;1HBQ0FGIFp0EaDeACqjAHJ/YcnpLm1VIytS5jRVUnapAIAB+3nHk/t1Hpr1KYi0kSj3e0FVwefO4&#10;DJ+fnweu9SAa5RHSSqkmkNZ2S+3IEcQXcoPny2P8usPqKiJWeOERDOS2csP8/HSlVX9KBQ8oEUyK&#10;faF9xA+fBY+fjrZS6nqEiVZKyaNZMMGC4RlDEc8Z+/2+PHUh5AvWNstTXzszCFwu0ndtLN88YHJ+&#10;P16ypbLNUYkrn7SY9x2cnHOSCeOkm5arEbCD+IifcDlyyqQR9+Mjn9ut9HqqsoaMIGhSJW3MzyAv&#10;I4853ZBA44H9+iB4UXAwrebFQ75WVp4xtxiOYMxwM5CgkAH9R0j3q3wuqyxLURPTzR1SSxBWYNG4&#10;kAO4EMNy5245P+fTA+o5KsTzRyPNORlUjQozEDgEnkLn5wARkYPjqLX11hhhQXC40dFDsZW/PKSN&#10;pIwV4X7ZIOSw4HJ6KjSHYMJVmq+3TNHTU9OsMiRORSHAZySdoJHAPBJH3PnA6pD1NudVTRQ00cIV&#10;3YCZeyCoQjnAxjBwvP6Hnq+rxU2msaZrE8LTKxeGSSLuAgDnHg4PKkAjg9VBrWzVV+pqKG4GFKtF&#10;SGXY/bikkZsEDd+VffnduJAUZU89a2iALZMz7FBORB2gIrpT6ahqu3BIlQWzLGQzqx8Kw84wOPj/&#10;AD5ZWpPpwHqZGg38mMRlpMqSMbFwV5zkMQP38dLdkvtXRUsVBZaeCCidcr25xMcgkEkknaeDwAv3&#10;x89H4XrKxTG1c4z+VFbarL+oHH/v9+r3oNxMRcHMkQ1EqMXpIRFAu3czndKccnknC/P5Qv2OetqV&#10;EU1PuZ2lJAG2GMHPI/UYPj9+tVLaqppRhVZpRhVDDcSf0BJGTjo/pyyMLvbf4lQyGnWth7sSymPu&#10;J3FyNwyRnx+/xx0ttGcSFBmuGR7dZrnTujrH/FIYJfZ7jNClQF5BwFOX+/geB1spp6CqiIMRYkcK&#10;cnDcY+Ojd9tVQtvuHtidarUdS6LI/DphwCM/+Mj/AFHGOhdq0nW3iokgpKmAfTjdMgYMy58ADHJ8&#10;kZ44+/BrYuDGK1YnEGmOty0Am2rEPyF84APOAOPn/LPUZDSvH3IaWFsEcrEGLAHjJxlv7589Ws+i&#10;J7Rb6OnqqSFM+4PKpdJXwRwwTK4OeA2M4PwOlGbSlXQCaZpSIgCdjqWkyDgKATt54wQdvPQ8Q7VE&#10;CAoVmVU/2mohJQgsCSMZ8YyAec5BH79faqCYiGcqVK4BG8qpOMeBnP7fJ6Jg0MaNT/TVD5XiRQow&#10;ftgnI/t1tqKm2GGJZaUboVO2UylZA2Tg5XgjBHtKkZ6gGAORxApFRGy0dHHO6nbIBhfGGIyxYH5b&#10;hR8AZyB11l/9b1okn1XrCrkiIMVrgjVSTtXLvwB8A465peaAKKmogiilXLDYrSHYN3LZ4AwCcngf&#10;frrT8AzxVV213VwyI6xUNFFlAMZJmJ5BP260unL/APIU/wCdpK95ynrL62TVOoESaIJPdKqSNtmG&#10;XLkn3E/fPjGAT+5C0NDUNvo4auIgOUc7ZE3AEZHuyD4+/wB+Mc9TL7WSXHUt2+mNTUFa1lZY0L9s&#10;bBnx4JO8/f2sf29LBeaak7lbR10QYbUbtyEkY8DI4+f8v16RuGGOZQmaoLb9JXRxpJiVXKn2KmFB&#10;OVL7jgk8/t9/goaZpAqVM8UTFidiyo27aQAT7iR58/p0OpKeV2Spir0kqAysEnkQZ5/qDnBPGcH7&#10;9FYrZfZoZ5Z46eTYwbMCmfOTz+Qc4Yjxn5+3S+Z2cwTVT22iq0hnkDqrYIgnkDtj9AArfPHI6wM8&#10;CO/ZowsSkmJJ03NyONx3cjOc5z4xkfHyayV+WNW0lKzEAr9JMDkjO7lQBwQDzx1LjsMYjQTSRN3O&#10;dstTTqy8+OJmkzyBkJ+n69XDCDaRI7kYagzUarCxO4dyXvqR84XAC+Pjnjz0X03LHPdGFVZY7zU1&#10;OEo42qJaeJGALMzLGQWyADwV8dD2ordBuZoKypiBZCsBklG7HORHA/HPyR/rwQ0RULR6ioZ6agSo&#10;Z5SlLCkD7ZmcdtQ5kaLHLZxnPAPg9MaUq1qg+4lR3ixqz1V1tozSNi1ZcNE6c0/LeKiug7EtmNTN&#10;F2A5iJ+r7pHcaMclf6geoNk1d+IT1V02K7RWv7jFDT3BRV/RVi0MbQMNvbCQJEu7KngqDgnPHPVz&#10;U8tT6tWprnWaJ09WU1rqJ0hlqHimijlTG8mJhKCQDg4fypHHTb6VWvUOqbfQi0U1itUl2qoauBqW&#10;g2wsyLKv8yMLsxhyecZ2jr2yCqtfgURlFzOCI7nrrV2oYBXXW8XWYsVXuzSSf5k/9z13FfvwVeoV&#10;benks3qhZbVHWUNGtNT1l0qUmQ9mBS3tQ53FJD58uer79DdK+iOptPW6s19Po24364VhooqWCwUt&#10;EBU4DdtBh2ZwGXcVcgEkfHSD+MbUnq76cepVLRendnpK601luhmi3W5qiogMbEYMp3YXdkqCOPdj&#10;oI16Xv6ad44o9PtK60f+HO1+nmszV+rXqjYbzSW2OajqqKlrKqSQVCxmM7iyADDHJGeOOrip9dfh&#10;9sFnt9JBaXrnt1NPTFYYR2ZS5UM7KclmBUYJ5AZvuT1zJZUv2o6u51uoxXyXc3eqiro5Kw7BUqw7&#10;hxGE+T5Of3PTINAzoxrKuhiIX3LuVpBjj828sD0fYN24mCe5m+GLlD6Z+n191W5n1zrZ4LhXRqsU&#10;NVHRfTD3IiIJMlhkqDhuRhvjHVoaS0NoDTNRqehtNY8lJTVP8PkuV5udTcRUsrFv5KxyBccclCPz&#10;DJI6UrZW2ilvkQS+2aCqpN1UkQnp4XHbUyEkLhsDYST9gT1lT+rmm7loxaG1R2/VtwrLrT0lKTB2&#10;6OCGAxyuXdEUPkoBtU5bBORgkFLZ7zl3twZ036BaR9Kq6a8SXG82OdFpEpCYoY4Squ250/m7pRkK&#10;uQzHwDx1aFLbPw9QVLWei1FRz1EJIalhqO8wx5BRVJ4/bqgPTP8AEzpz05p6lqn0mpbP9dLGa2st&#10;1xBUuFCqzLU8LwAPz88ffpxm/Gv6JaYuNdXz2HUcFTTK89TI1tgCooBLMGVs4wSc5PHXAiWKv4Bj&#10;pqrTH4S7+stm1be7BQtLG8c9JV1wt0ssci4KvG2xmUjxkH9Ok+w+kv8A9b3tVyhqNPVWghXUpBjN&#10;Pc4ZJFOcZ4Yk8nHP36qfUP4sfwSepWuItR3zSV8uWoqkRxQzRpKrPsBVBtSUJ4JHI+T0V0Nq38NN&#10;su8l80H6HalpZ65+3LXRqZUUFwxdxIzhEDAEsAMY6uzKg7y6rkf8pzt6i+l1ruPr7fr7qXXui7Po&#10;6mv0tfQy/wAfeaTtiQyxYp45D7jgKcopyDgnABkejlv9ANM2jUOgBrqr1dTXO2Gqr4KCzm3RKKQi&#10;ZDHM53M/BGW5wTjp59SKH0xvenNQW3TH4e6qhuVzpSI7q9ueCOnEIJjXyEeRyrKGAJPc5PJxTdn9&#10;N7vYbvpa6CGKlgttLVy3lWYF27tME2fO4ZLZ5xx56WZt/mFe1U7Lz850hRet3plou/x+jemfT+pr&#10;aG2u81PVTslRTzl4gTPFJKWZkYIAGxgheMDnr3St6Xel1xvmpKumo6F6hrTMI1WNlWQB1m4jZvj2&#10;klc4+cZ690IpzLDWviUxca2gSV7PRSNJMmRKdxG0eCBxyeQCR4620WmrhLTioWOOOIeC7EYH68dL&#10;ujqekqrnACjDeQpSOIyPJxwvAJGT5P2H9+rqNk1FcLfJU221hOyFXs1UmyWbcQG2Iw5wRls444Ge&#10;R1i3uKzgxNad0UrRpP8A2pZ6qviaBQpxGMlmznBGRhcf5/borqC7Wyh3M1ZE9QSGgjYKMYOMgcfr&#10;z+v6dEaTQ1aGE90vVNTlmDOkMpkbz4KgfGR4B6kUfpv6eW+ea6iIT1u9t8lwzUGQE+SDiNcZ4wn/&#10;AH6Ra9BDKu0YlT1lxkuNWzKkUszcqEXezYyQBjJ6KLorXF5EaRaeq4InUHfVR9kKCfJ34P8AYDPV&#10;trWWygX6m0oadSm3dBEsPGfG1APP/bqKb5IkxaLEmwEB3bO0/pn3Hx56A2r9hBtSG7mKlB6IVMdE&#10;8t41NT08x5EdPTGcY/8AEWTGP0B63t6N2meNaB9QzbT/ALxY4grPnjHLccnyc9EKvU087qJGR1k9&#10;2I12rwPk+cc+M9RBc5kLmKabnCgnjP358n7fboJvfvmR6aL2EiXrQ0Nphep0wrRRQJtmV5H3SFTg&#10;c4x8k/A+w54H2m6XGluafRAxVQUiPcxRv025wDyB+n36cReooqdWlZmmqAVVd2VB/bHxkef9eltr&#10;zW007QW6Xsqf/lxKY85/4seT0Jr3PeDZBniXtoT1U1ZJW0dr1HIiwzxmMAmOKXuZzuZuAf8AhAVf&#10;1z043TVdqgqUpJamKCvcNLGk5IaRVJDFd6gNjGTg5HB8EHrmK3wXG6FUr5AmwF98pKqCBx/rz0Bu&#10;N0qqKFYBWJ9M55jBJBU4z7RwPAyT+nVa3PmMpqCgweZ0tF6nyUlU9Nc79BOrN/s4pUQE/vgHjqLc&#10;Ne1Sf7XDVQSR+Q0U0bEA/BHB/wCvXONLXVEUsc+6OURkkZ4GPtj9v+nViWe92W+VMNEayaCrkQPI&#10;k7khsnBbIGTjPknkdMD4ozVf6kJ6kR9SOt4WtpornQ7njklld1EbqA24E/8AKp4IGR1Jses1uFup&#10;ae7fVrN3JY6aWaDb9VBG21JHyx9xGPkZznA+Q7QPTRV7010Srgjq5o6epjCu3Z3cgAZxj3AZycbf&#10;PXrQJrZJBJUVcMNHQgYn3B2kppcBRjBGQ27xwMc4znqj1DEORGx2+ohUSsGPLLG2Nzn7jBH9vP8A&#10;foDd7fSRU0kSoiiQq/08Ww75CQAyqPtkg4/XPTGyr20pqdXcsQV3OXMinkYyTn+3jjrTdLcYbPH3&#10;ailWK5CQRJ7SUZG2sSM+5g2DxgjjpQoYJlyJUNaKyyXWe21EJGZQ/bERCkL92xhl93K+D89bLfeq&#10;unqvqVhjGSWCFuWIHADBQOcflHjj9OmHV9glagpql6xpqugQNLvcnevIVicjnAIz+njJz0l/VSTQ&#10;/TmV2DsZM7trjP6nOf8A3+nS7KQZm2IUadG+musYLxa/4Bc6ipgmrWaWnZSWSAxqS+5wCBjjG4rk&#10;Nj9OmsSUkiiGavhZxwrRTLtc/ocng/6fp1zfpK+Vun5xNbK6SGaR1lMis4HtByCAQp8/IIzjx1f9&#10;ZLbbuTcaEVtLIIlmnq2pnMDKyKfPClgCM85B3AjPjRos3LgzV09nqJ8xB9wrlp6xkgppqgINzCPE&#10;gAzjkg/frOhrJbmHWOKaEAgYjVlOP34/69facVEysXvZbK7AFhAUj758j9j19hpKaOSN5pppGUe0&#10;s5AyPBAH/p00oJh8SbRUxEUkNwuONxLuHqTI/PGOcBR+3UhqalmjP0yyntEFSob38cjLEdQaqtjB&#10;UU1IHkXBYthR48/fP79baEyz1H1UgEZYYPclPB4HAPHPRMS0kCCplRlqqR19pDIZACB/4lzgf2Pn&#10;x1UHqB6ZzWSnMenJar+Hsoelp413rBKJMlN559zSDHPgYx8i7qkNFSSNK7YK7QUySVPGMYJH+Xx0&#10;v6qFBLbjTzRRtGw98s5CxopGC2WIU/v9/tjqCBB2qHXBnHFdTPSVRiHaUb935yTnOcZJz8fAPUuy&#10;3Gvs1UZKCoopXlCs0dPLIwBJHyzKASMrnC4yTjjHT3qbR+j6a21NXQ3p7hUrKXhqVkjbtxkjMROA&#10;hIflXAYe7GPHSFVWeekkFPUySSyRoD3GmO05UHk7uSQ378ZHGMLWKCJiWK1Zl1UV7oLla46qikXe&#10;y4Me/LqfkeM8Eefn7DoNUS92oHcnIVTuHPj7fP6/+/PVe6ek+krE76g08RXLM7Ft+Qd+WyGAzyMH&#10;OMErz040dQJ6OOtlno5nMhAankVkOGIxnB/b+x6y7K9p4g2uLTYK6NTli5IB927B/sAf/eR1Kluw&#10;CxiNdhiXCLtwoUfPJ88n4x/l1HhhlaRpkIERIaTnIyPB5zz1Hkqpv5kBOx4xuwYuW8+fuehBDBZJ&#10;m6pubyBSwRckksF5b5PJ8/fqJLe50UIilwzg+1Sf/fg9aJ5WZRG7F/kyBBtB8c+M/sP9OoT1LDi3&#10;SRMsY9xDh/15AOAR9jzzz0dapYEzMVlZO6yGNIpPzKwfcQAf0GQf3A/6daJbgyg7ZWZs53BznH3z&#10;1FDMoMtVWxpEAWzI4UsP+Vfn9hk9RY56WSbt08Uk+85iHbIJP/hzyP8AX9OiCvEuGxJUsySlpKua&#10;WV8DCySFlOD9idvkfbPWt6tchKlfqoxkrHngkeOcAj+3+fWMVrrbhOgmWCj7ZLBquTtnx4CDLZ/Q&#10;gD7nrfJaaWlq8repKplYKi09GyZP3LFjx5zlfjz97ggS24maFq42ZQ1H9NtUhG7bsME/GPn98/8A&#10;U9A9VWi+3GkMNvuENIuCpMinGMEfnxxkH7f59MiUIkKytGYyR8j3MoPk5OfJ/wCnHWYtEjEo0XbX&#10;8qtnAX/3z+3RqrzW2RO3ZiDpjQ1Lp6i7KKss0iF6h8CRWBPCIRjAxnJyefPTJFaqimcTwpGKPbuV&#10;nUM7HHP6Y88f26ZktvbSOKBZJSeC0a7iB+w8/fz1GrbdXmYQGpSjjjZhK1SBGm0jj3McA85yCceO&#10;emzabOTJ9MNIqWa43JY4qC0ySAklsoqKy55wWIGM/IyPj56ZbD6fP/GKCWpuDGdqqENCrmIRqXXD&#10;Hcf5hzj2hcZH5uCQzaZ1lou8aehktFZToKGNBFSoEcbSBg8ruXktnBH6+el64UsepfUGw1ds1Ner&#10;atBXUiGgpKg08EjLPlhIjyAyZVgMBTn/AJh1amsu+O0OmnRRkx1bQthhou3X2akRY7zUPKz/APzW&#10;by5BzuyMe3wePHjqJpaK3MlXcLhpKktE6zNEFoo1eVgACX7hSI5Lbjj4GOWx02UMdkv9RXafa7rR&#10;zm61lRWvFDNH9JD3TG7vMwEcbFVZlO/wBjnHUa9yadl1Bc2seubdBZadkamlj21M0jtljCp7uFKk&#10;NhmVgQRgHHLn3F25MOu1e0EXWGts1TVSW9aa7SQzKsctYkq01Su1QeMrJgAnCnjcmSuOelmCiqVk&#10;gjqqVFRpd5Mu6QAEFThyo/pOMM2zODxk9e1Hfrzbrb/Ej9NULVKHpYRfY6eaaPYDvTumAY8jADZ+&#10;R1pp9RarrLfV3S1aPmqLRawi11z+qjenpZdoIWQRICi+8ZLSDgEkHAzH+nt7yWIgC/aPqUFEbGai&#10;SGXdITEHlVvGAzRbwOOfsfjOOsLBZ5Jr7QWm4x1BlnEzmNVVmhRI2PeePeJNgcAE7DkkAeemSO6a&#10;z1BUR0elbMLkZmZFjPcmeMEEhi0qNt4BP5gTt8AZYEfTO1HXV01ALtSRyy6cSOGaKVDKQwJ7sRLq&#10;CyAnPIHKL4xjqatApYZixrAOTBtp0VpGKpkWb1Fs8soMkXYMsSsGYf8AAZUcYBYcAnnyD11B+CbS&#10;9j0zataTWO70lelXHTvK9LGERGUS4XAJ+D/ljrieL8HXqBdPVPVGr7u1LpPTNDdzU22rum2CK4F5&#10;NwjhBIZhg+VU5JAA89dg/wD1vz0Tu/on6fazt96utLXzXGdKiOSmSVEMaxso4kVW+/xj9etuvQ16&#10;c7lPMl/TxgCVPSaY0vTaZv8AcDqahSGW70hd6kRPGjOKk4ZXYgFlX5P6jGeqWuFXT0V1qqcUlrke&#10;NTiqoVOJiACCpjba4KlT4J8/26yi9IfR6++m9Tp2SVbHTyXWiWd6yIRGWppxUqg/nACQ4yM+7IX7&#10;DrjGppZrW0tuFPiniLpTydyQJJHGwjQMQpAOFHt5ODnGDnrB6pTs2lYG/GOBCkN1FLtqaaoryrZA&#10;V6ufIU+AAzHwAeTkHjP67q3VlVVduSRqaVAittegjkbfjzt7WMceTjGfn5HQW2sqYYJKI996yd4I&#10;lkjEQkj9uxlL4ySSwwR/STyOTspbfeIq7eYYzEgidEDhkJAXd8g4JD87TyR8dYbAiKZnv4hWPACZ&#10;FiMkeztwxohXH9IMWNoP3Df28dbna5dxlStqAo5/+3iVOMg4D5DEfYHg+CT1JtVrroqO4rcO39e0&#10;Sx0irxGsvdhbfuxux21kXG04JOcjnrMWOucRCpljKhNgO1SzkszZJ5zwwAx8Bft0EsZE0xIjyxyT&#10;iBplI7fdImbzgqNyl84xgcgnGPnps9ILRQ3j1TsNLPFCd1UpkWMncuxHkHztzlMflDcDJ8dB4rZF&#10;2x3WRkdHX+auV3b9x/pwP6gAcjkkjxg/pO6Vel9RUes46iOrmonlKR7P5SyvGwBHIYEAkDnGMnbn&#10;HV9PZ6dqu3YESR3nU/p/6J6K0Fpx7BaqWeSF5Z5pDVzGRjJOxZ84AHJbjjx0e01oiy6Gpn/giCCh&#10;paRo4qUKCkaqrZ5bLEHjyfj9euaaz1r9TrhJK9LeY4omdZZHgpMgLlVB2nPyFHxzj+5Ck9db7HRy&#10;Ul0aO41yiojiMcZiRY3B4diMghS/hT8cjr169Z09nHIjKsJa+hvUL0C9O9GUepLhZK+66lo6yuqa&#10;WGe2hpvrHqChMT4EKMSFAbfwAeSAT0q+pHrBQep1NP6gX2On0hQWuUWCphuNXGZoKjM0g7nKxgEY&#10;8OfzL5PHXOUul7fc9Qw3iWtun1zVX18SQSwxbJJUzgMIzIF2uTtDD3EN+YZ6aKS7w0Hap57HFWLv&#10;7gStEryOGZmO87wW3B/JPg8cdIae/S6aw2ZJJhTZmMGth6e6h9SpdK+m1fqSKm1BUQXisvdHfY0j&#10;NVUPGJY44lhJAHcXOJAfbjjz1D9RfT211HpDa7tLoq5XervNbSwNFAKi4SpHLC0rSFpqjlFAAJGB&#10;kn2/Y/pixTV9DLrSjtEcN3ilcUYoTGEpisasGaMZwpZQcuDyD5zy1izVtLYbbaO3eTT0dUlSlNbp&#10;WUo6xrEEIVw7KVTOCChOSevQLqfUUMsIgHGYq+mfo1pC2+tvqH6faYo4bdDp2xpSwotqp6eFJ6qk&#10;Uo/fUd2Yo5fcXP8AWceB1WNm0ZLZrHdtP6hvf8Rr9KapgMdykRRLLuEJljLcuwKyrhS2BgYA8ddK&#10;0lTXxWHVuoKyKVamstkxmWq3Qt3naNfeyq3y3lc+CAPGRHpdpyTUNZenrpkaqqa41Uqlmjjpg4Ui&#10;NWITIIgib8uc555I6o2pIODGVAxmVd6ZaJsV/v14oNY2a43K13+6QVeaeoejjgbtq6b5e02VCopK&#10;jaMtjJxg3pWaY9NLvpuanumgtOPSVVLHTTiW7TzzkPECYwvZXc/bkznOcHJ+Olj1DvFXpC5vi6LM&#10;8UsdPCOw85glkhcRNJIsmFG4jllx7gPthajtss9vjlqJ6upkhkMUe+ZEEf51XcY4yc7UCkHIzyfC&#10;9L3awKMA8zlYE8wXqrSnoD6L3imtHpf6aW9L3TxC8fxKukStePC5iCGY8IVZmIHA4JyQAb11X+I/&#10;RaaTTT8U1oe81cDQ0tLaD3Y1Ei7cSMoCg+4ZRQxBAOMgdcAayv2pLlqFnpbrULS1cUcUdLKZmmeE&#10;MUiLMVO5VRQpXfg+xgQGI6vzSmurRS0lrp7/AHm0zNpiGepgt5oHAk+mjMit3wijjtjG4tkc4B5G&#10;X95ex8sYNHqY/HGe3eoF2rrRdNMXg0cNttEs1Ss5oxG30ybO3mVzvwN5O054xgnjMS4WuhuFznsW&#10;7/bZPp3MbKwxG86xg5xt8hxjOTjoNoW6331LuZ0lQmmu1vFFHHU0T3qCnh3K6I/87e4YmNCMIoYE&#10;q3IY5t2ax2Snem1Fff8ADumKmMRQ1ktXezNI/bYyDcAuxFDs+PGQ3J8AbejfcsFqnSx81jAk30Xr&#10;o7Vpa563sVmuF0rvqaBKiiiRWmSb6VhIBkqHA7u/z4b7gjr3RHSOvNB6IsMtntd+qbtVzV01dI9l&#10;tU1bHhwoClog3KqMZPx17p7GYvg+0oKGvisMaUemko6SIR4EUEAHHnHH5uSTnHz1Bn1DdKt2FbXz&#10;SqTx7lTYMfGwD5+/W+bY1RJU01Izq3hkchVPjBAHPjoHUNP3FkYzKgJBWMgBh5Oevnnrk8mGL+0k&#10;RSXNo5Vt8MgiDL/M2tkk/G79f36x23OvnkWOfBgVnk7ko4I42gH8xLEAKMkk/v1uialitUtfXTVJ&#10;olYpNHFII2Ax55355PyPAPPB6YbRp+SsoKW1xWer7c8wklnp1qI1ds9yN2lAKKoycYAbg+4DHVfU&#10;3QyKWkbTmg7zXXGOa8L2aVgJEDygJLhgNuFYYG4FWyRjkYz1N1fp24wyS0dkSlE9Qxd1jqooxAvu&#10;VgDIfG7I4OBgDqEa2rtVpu1NR3ORHaqNJDI7NUIspLBht2lt7HcACWHtyd3wB0xVXCW8VL1Ekk1T&#10;CFeODtmedyCWZNx5BwgPBLDjA4PVsEw/pjEx1Zp2psVLQg22d6h1YyzRu0iHDHBbKkAtnwHwNuB5&#10;6UqeuzUsHYKW5Zc5YDP2+OOrVoa2hvFVUXCr1BPjYG7AlCRU+1y+1QFAZ8qFIBJAJz46Hwem1vuF&#10;bUUr1FPFCsUMyyW9knmJdTw0RnD4GQcKueQWJycwVMA9DE5Er6OpNPKiUyfmcsvHJ/v0Ya4UlFRs&#10;KyJI3d+4Zmxlv3J8nH68dN8OhKuFKalrVtVVBHG4gmSJYJ5gp8g9v3EH7tkdbf8ABenKOr+o1IFI&#10;ASJauJw81I7hSC0AZuCA4DKGxkE5GD1UqZT0GHeIcl2mrGaGlgeUHyq5dv8Av0GqqZI4Aki1MVRN&#10;PuWOUEKEYZIweeCM/wB+j4eCanniqS1c0vBSdmaIhTn/AHRxgE/BHP6jr5pmx0NTqu0W+ktVMDVV&#10;KQCIoAMPkYA+ACc4HGQOpTviAKxTpKNI6t4ojI4j90rsCAMZG3I+ePt/n030C3Ci7C1NsmnpauZI&#10;ZoWVi0Sspw5UeOQM5xgecHodYZYbHWqakPTTq4Zu5EWKuQOTnnyQQf1z07VF5p40WCrMsc8uX7ki&#10;sN/I8E5z0yneMUDBkgrDT0yvSwbISPyKoQKPkBBwpz8dfKiSRqKWtrKKSSOGneLbu94hd0LEj9Cq&#10;n9gegN81GNLi1SQWavuNHXtIk1RHUIfptvJLLI+9hz5wB8DJ46PxVNwWL6mFolhk2ty27PnAz88E&#10;9NbMiaA5EatH6tp6G3qlHR264SRRlBJXwRyxCI5JC5OAQAPcpBAB+56yN8gNkoEt1mFQKKqqzUdy&#10;UydoSdgqd+DhS5cYPyAOelC3Uttprq09cUCzU8hjCyKqqEOWBUYJODkHJ8ft0XkrUumlayptdKsa&#10;JfaU1cSQCQSSPTyur+3B3Dt5Vjkhjkc+RNUMQTHEj3qvjloI5K+njRApKh5N2R/wg7fk44/T9Oq7&#10;mlpZp3EE0TnkLD3QGYD525yR+vj/AC6Z9Q092u1lerFBKKelrIacpKZC57qyMAiqGKj2Es2Pb5OB&#10;uxXsifwa7pSPQNJWXedUjjikYrHGgUPyp3cLklmAB8eT0q1IMTv5hyAVtRIqws0UiFSgjYLgD4AP&#10;jz8c9WxonW9zFQlovNSB3ZETtVMRKuOBtBI8Z5+fnqraOGKplSH6SNljnG5VBYMMgMDn83BP3+58&#10;Y6Lilhp9VV62yANTwXKp7CNGrCRFnfa2VHuGNvH+X6CANfIlKbTW3E6PuNjpqMJXUrKIZ+SMjCMf&#10;tj4/fPWlKOKTKum4ke3GMf6Zz/p1H9PbpJf7M0t1gVlhX6ZcP7mJ8HB8EY/946JVUFLb52ha4RIi&#10;+JjhcZ8HaTzz1pVMGGZsqQwyJpjtgjzL9OU+Np61TrBTESVCwOVYEKylznHwM4+OpNXU08aptrDN&#10;Gy4VimCG+cjxz8HpW1Rflt1seqkUtEvtYlcEN8Y2ksT9hgZJAHRjzOY4gnVV1e91KW6O71Fuo5dw&#10;maHCyy+MKreVHD54zjA/YaNCaakZKieB3kiwwmed95x4JIIzjxz0u3TV8FZdZIqhHDUzhYlkCxxu&#10;/wBsvhfnzzgfI4Jzn1LW1dsH8OEbyqgSR45g6xsBz+UkMPnOeeDyD0najZzFHtEO3DR+kqmnZ46C&#10;jMjMrbpEDhuOOD5+ODkcDjgYry76Za41tRTVJ2CSoaVUkjVtqhFUbSPyr4Ofuxz56lvc7tUMJKqu&#10;kbjcu2Nhj9chRn/PoHc5SXfsVNYlTgsW7Xj/APHy3kcY/wA+lgW8zPvsDCQzpTTlPUn6yETSqwJ3&#10;zSFOB8qWIxjAxjj+/U6SWhjxBC6BEwwRF2jPGByMfPjj9Og8jzzyAxVdGJEzI5nroY3WMHlu3kk/&#10;5dSaeupZof5UETg8iRjK+4fdQi+7P6Z6qyZiPeE6e6kv9PTh5NqvI2XCk7RuJCqecAE489N+ltHV&#10;2p9H1d/o9MVlyrKotDRyxs0MdIUZtzt2wwcHjO8KeOM5z05+mv4fLDqS0WvUN51alEl0pfqFp4yi&#10;SAMHBQrMcjjAycefyj46I9P9O2L04s0OgtMp/H5rnI/ZqGljSOF9mScINob8zDCg/BPgnU0PTtzZ&#10;tHGI8uisC72HE4XqdNalemqKlaeOWKnqPpppaepRlhl+Y2ORhhxuB5GRnGR0vTaavMH1LMstOsgM&#10;80rBmMrYC8O3ztUABeeOuta3QOr/AFJSu/wHV0FqSi1TeZaqOrrSqVUrzEBZEQAsisqn8wzgdbr1&#10;+GBbprn+IXOC2xUcsdKstAl0YGaQRlHYOc7QxAOADjYp4ycs29J5/wBo/rCnSAKGDcnxOSbXaqG4&#10;VlPRYp6iSWaON5aisRQCeCzKrK5AHwCfjx46INRLv/hsFXTMWRRIlKsgV2A9w7a8NznyTx10lX/h&#10;cmOunSKsoKCgR4pqOz010CEw496GUBZNrMGJIY8scYxyq63/AA/autFJcKl6iOqNDLExgjMk6NSO&#10;zlpCwcbnXKgp7QRuOcDpK7p9taE47QJ07CUotDTQyrA7VjuWwC9OsEan7Bmf9/jonDbImD4jWQRt&#10;grFMG3kD5Eas3P7jrK5yUVqY0X0tDUmnQtN9NblBUYJOyNQWY4+FJPgfOOnD0oodLau0/RXDWFyv&#10;FNfqyGaeO0U4aoRaYSFVYxbJVZl/KxONrErgdI06W3UE+mJyVFzgRLCW5ZRBBbamZz7SyRSsM55X&#10;OQv+fU+3WqtnutNJfqYUVoDos7wSQiUR7hkbYVeQ4GedwP28c2bPZvSKx1senqvU13oaupC/T0rw&#10;GOVgxwoSN6Y+TkAAYJ6Hak0x6N6IihvOsvUHU1ro6iYJH/Eg1LHM4BOwE0yc4BOFIyBnpurptytl&#10;hGa9G24bsY+sP2/8Nt09T9KUWsbBW2uitQiWnWnakkM5MeY2LKCol9+Tuc7iPOT1st34Q9b1MDGi&#10;1NQuaUrGRLEIFZnPtyBG5IH/AIl6kW3W/pRp3Tto+m9QLstiqXeW3F6uq7FUS2W7bFNrMOfGT985&#10;PVkemWn9Ra1nuFxsurq+mWllSFjIlXRsQ8OP902ASJNrgkeMD5ydIaVF8RptPWnMqK8/hE9TUuMV&#10;JFq2z00cchaSmjpXlSZ2XgguSPtk9vnx0S0p+D/1W0Nqan1PftY6Zq6CnlRWp6ekkASMsNxVdqKD&#10;xnPwcHHA6tLVuh9d6dq1pbZqSoqZJqaWXvSV7HtTAkK5LLlgSCCpyADkcgdIvqX6kpom4aehvGs6&#10;m5xoJnqaQ1zPPG3cj2bViRlbCb/KgYyAQ209FVUqwx4g3VFXOY3+n3otbKP1BranVdxtVT/HayYx&#10;U7lUaopyHzCULkSYDeQufd8DI6X9V+of4UNGaxrfTLSPp1Hcr5VK8E0dJbCtMWAZCkjCJsfmK8KT&#10;7jgYz1G0f+Ib07seq5b5qCe61SQVby0ZKtK0cTg5xuSIJzt9vuIx+Y9VjdPWTStN6tV/qFadKd5p&#10;pGWJKmoWIndIH3YVW93AH+fTn+o6SpOXH8/xM9nG7vHyxaqhrtUU9vq7JppNN0iR09Javo66Joot&#10;nuxUlEj4IwAY8YHVvafovRhpTabdo02FqWYQXKCakElNUwyqGdVbaRKvIydowQQcEdc+3H8WNyvM&#10;SLNo6zxCnG2IQzbWTPO3hRnwPgeT9+g9z/Ebry4zvUUNttlFE7bgBTiSUYHwZDgYwPjoX+u6Ov8A&#10;5Z/KQzg9jOkPWiL020zY5dIWD0zpq7+KW+QQVlshiiSibIVWLxx5Rl7hkwCParnxnqutOemNg0nQ&#10;mno9GWy1VNdsjeeouc1ynqZFGQdjiNSQF3YUfBAGPNL3f1V9Rr3SVFBWXqWlinCloooIo5CAfH8s&#10;DH9j8eegF0u2p7iYHmudxq/pCZYO/Vv/ACXKlSyls4OOMj4J6Ut+0WnJ+BT+wneocYMtLV3p7pLS&#10;3qLourrov4jcbtWT1c1RVRjeGi2ldqjhBubj5GfPXWnpjcbZW6b1BVW+rSpWnjEMkiyK+GVDkHaS&#10;AefHHnx1+eEdDeakiWqJbYCP5zjdySfk/qfj7fbrsj8JdPFbfRbVtWI48tWTyMEOQStOg8/fjnou&#10;j6wNbb6YXHGe8jdmUh+Js2n1R9DIqeyagei2aviP1dIO6FkMdVIACrqMFJQc5+fHSh6Y+qNXpGC+&#10;Q3PShnp607qQqY0aFRkAncPOCPAPCj9umbUs9XqT0Kp6mrEULTayY9mkhCxoooCSgC+RlzySeT54&#10;HVaQ0GwzJBLI7IoLt+ZgMHnDZH9P2wf36zdb1O1LVNZ7Djj3g3y0kV+q6uvYRR0iR0lPcJK6gikC&#10;kUpJyuMBVdgdxyV5LHjHHQOnpkURU8ibykKpEZMl2I4JYg4wcA/3P3PROoppg8iVNBJHEhLOkfDK&#10;oDe4jGc52cYyefvjrTVbZKemxb5lUtiKTdI4RNhYMc7BgjjncB9+DjEu1L2nc/eC2GRWgrZ6vvUU&#10;RV2KlxJnYqrgYVNuOSAfceT889b5a+Skq5CYjuqmDDLFfd5O0eOc/b989EYzWli8dimixu2ySQNI&#10;FBbAywypH98Y58da6W6U8Qko5Tb6ZIWeLsrGiu5ClhgKOVwCMr5PQN2ZYVmQ5P4pXPPID3C9G0Ij&#10;dQVLg5BzkAeFAIAxxjHOcEjdFgpWFQ0ZIkmiCttRmUAlc8Mc4/XA/wA5dXfLfG7x22vhnqISNiR0&#10;zTMSXxkptLYxnGQM/tz0ep7RqV4P4hb7ZXSUcoaPvRUzTruVI5H3dt8jCyeduDzhiFPVgT4lhUYG&#10;+qP09PFazLMDHHSSCoQJhEqVlBQj7iNVxzgHPOMdeWmlnpxIbfJB9MGiAVTK8ikkl1Crn5xgLnx1&#10;Npro9wo6WWCCcCulkhWedVgpwY1Us7fmO3aVPwSScbsci6q/UEnsuMNzjhQ9sNNbwkMw27m2tKuc&#10;4D+0oThSdo8i4sIhAhELUdmR/paq5PNEYDHIywkKPbgINxwcjavBXnPnjHUmz2a1Wm2wWqOa6XGA&#10;BIkFXUxmUBQV/OEz7RwBuGNuM446iWy4yNa7qbTb6GGSOjgq4BU1b7EVqinTHgCMlC4xjyckDnpk&#10;s2kNQ3+D+H2G82Gl3xB4JpWeQBS4ZiVRApP5hnf85/cyO7fCIVUMjwa0rNHWCuhljjozFBK1uheq&#10;7zQv7iocnhmHByMZOOT56evTPU9BX6OtdRcK6KKq2OswqJ1DAiWRV3E+RgL7sAHJIPwFqu9LbvZp&#10;IqK6epVKKiXe8aUtJJmMrt9jbny2NwOGycDkc9TKX02p9K0CXaHWd91DPIwUU1AzKTl93uXaHSMH&#10;y24DgD7L1t6fV20D/cxgfOFWs+Y3Xe5Wa5aDv9jp7hT/AF92ipqem2ShJJAsolfaQ278sZI+fjqv&#10;LDZL/pjT1b9DDVpSPIlVWzqO7KERZVYkTq2Djb8H9COemyC9171Vtjjj7dLUCNaiR6MJPECGWTuh&#10;1PPtDDCc7gMDoVqXUK1VPVWwxfU08jNDyO2CojDZYBV/+ZuUDHPtPBz1N2tW05BjIG1cSs67VdZN&#10;cKyrqbi8cST05hYxr3Z2ckbzIirjEPcyrYyOR9ipxXW73igud0pZVjnipxJA88IkaWZpNw2jJ8gk&#10;7Tk7EKA88l7vRVCWqlS6W26Q1VVcJ5WEVAAcJs2h2AIVdvdClvnaMKMAGtSQ22y0V1oYohLbqWU1&#10;EXudHpEimeKN1IIUlnlB5GBwRwelGtzE2QkyvbNUTzT/AE9BTU0MEbF2p4HjLg7GRdicbvaGHtGS&#10;c5OSD0C1HRz0dbJabkRsEfelaKdu3Thv93u2FTuHDFAGPPOfds36ov8AOdHUuqKAR04mZ0opFjVB&#10;IVSIhVAUZVVcYPB3Bxj7iqOl1HWUtNVW9YhZfpac1jVE6vMO7TCZyNyMcjYgQg7gWRQvvySVjHJg&#10;jWYe9HdJNWaouZq5RLHfrhS/SKuQY6JIWkaMn7hqiIMVyrH5wcddx+lfpTpOS4VdddNLW9jRQKKe&#10;N6KPashV85Hj5X9cjrmn0yoaW61+ma632NbYLPbqh4KdozF7jNAh3hCASTxyDggjHgDoOj9Va7Ss&#10;FKlfbO1WV1bSRyjtqscsTmYSv3F9vtwvzuHt3Yz1vae8KmTCCs44nQVqt9LS2qmpKJBTRRKoRIht&#10;RRt4AAYDx8de65yuH4l7nS6iktVBDHPRmWQCWCSNykYGY9q9o7mOOcvwGPyOfdX/ANRoHGZxqMrO&#10;3S261WSSaplgmqYH96mUqCrHI4J4wfkjJyP26iVdNSXCqgNNHDIalxikVGkLc8sdoJAwR9hxnjqL&#10;R2l6mX6eOPb3W2yKIyucnwB++M/9epNytYt1dLDDZ4KpWUJCO6BtwQS3BznORnH7EdeBrORL1Lnv&#10;C0NkittcixUtNRIVUd6cPUbZSAFBO3tAEk+DnIx8HMzUNfc6imho6eGVEWORJATG6qGOX5KsRkqP&#10;yg8eADnoNHHX7lrZBHb6iSIMk8TbljfdtCMVPPBBAJHgjpcqNRXaK5UdNcHn3uVhKBUHeLPgABI9&#10;wBLAcluDjPz0yizQrAAhGquf1sVPbpinYaVaioEKOoDLLiPIY48gHwvkZAGOvjPb45JaWpSz3C31&#10;M5ipkhX+bMpDF3kEbK4xtxgqQSRg4HS/Z7ut0mlr5YwsTSsuUf3gclSN3AwQh/P8kdTqCWGhMU9Z&#10;DUywSRpMJjGwMrPhiqhc5B4HPJ4AwCMtKJJm2Wea3lYK4bnp0UQosToki9tQQ5Cg/lRTgn5baRnq&#10;bY6sMlVPJa53qFiWNZGI3HcWIjA2ZAxwhLBgF+cZ6H1tRLS3JrdT09caiGqaqrIZnYAyAED2u7gY&#10;4CqBngcH4LxV9BLKtlrm/wBkCNL/ADZEiEkikse2ShYcsPgn2n4IwZVzIm81FXSVptdMaMdiMiTt&#10;yhKaYqMYUKntYE/lAOdpIUY6nSXG21FtFqrvbK2JZXWJWkOwKqmRkOTjnHIxz7V6U3udbUVKVFFb&#10;u3HFLM9U8StIsPPDndztZR5IxwcZHX0110oaqSsF1EyQmSB5aaZIJWJUe1Q3uzygwpwDkDrjXmQe&#10;YfuTWy2yUlBaLfTVFXXoNrRQK0CKTyZGnK9oE4JLFucAHnB3aG00kF/tl8q1RJ6W80uQhT2xhvd7&#10;DtJHHJj3jJA4znrTQJQmaS5TB66KenV4DtQlXDgOS27tnn2g4HLEcE8yKZ46a6xU0DSVEdtrO9Lh&#10;s4jjlDDy3n4IIBLHjOQeghNrAxWxBB/qJWpVa0Oqlgp6ujpZDSwJNVBGiC5LB1XnG/eVZl8FB/wj&#10;oVpHU91vepa2YUtGKCECKRC28R858uoB4z9sEdTte3cTagv0VTW1UYS6VdOwctlUWZkReCMDCjAw&#10;eMdbbBXyy6coobRWT1UNP3BKjIThvOCMHB5PJ5Oc9WJJckwdR+LEJpQ1r3lPoaa2/wANeMmSqFPC&#10;Jkky2EDMS3bIblVUcrneDwTV106SqTtU05UJgk4GOMeCeP36HJLXVsSS0tK8jnx3WKA+M8EZx/bo&#10;tR107MlLV3m2U8uNjI86hlb59pIPBz03Wcx9e0Q75Es0Utspq59k0bDux06hUDKRneRnOCf06Z9D&#10;6UrKbROpLBQXCWSCB7VU0s9XMzznY8qv3Tt5P8zGcnPz45LVmkZ7o6hFrrpMCRuobdLUA5+MqrAD&#10;+/OB0Qp9Baw03ar8z6evtFBeKKJaaY2uZytTHPHIMoFyAyhuSAMjzz0fYT4lHAMXhWSzUtfZfo6S&#10;OlqIacGSCnIqRPC7e5XcZ9yO27BweF2gDPQYaZotjVVJTSS1MGTFLJCw2g/mUZwDnHx/36d7Q1sj&#10;kNnuc9opa0KHlWS5UdOd587o2kV0Y5J8fP36NVGlbjPAGtdPbq5jgnbcYTn9fYTkj7Ac9Z5DE4xI&#10;NQMoa90V0o7wayBkpwVaTLU6SdvkAA5lABJPjBJ5x442amr6XS9+uVDcquN1p7hPClOUTPa7rqMh&#10;5GB4C49vGR9uHzVWidYTSKLLQ2YyvTOKn625U0MsbhhtHakYYBXPvIOMcDnPVc/iF9Kr3fdU1msb&#10;HqLTjWhqiSepb+O0qvEm4EvgMTjk5BBI2k45x0xTobLu6nESsTY0bNBayaaNp6at7TwduTEVSjgM&#10;XCtkbP8AgJ/Y8c56tB7nSXBhfLXNIrOcyvNLJ2yS2MBMqM+eB+n96Z0T6UXDTVspbqaq+3Zaukke&#10;aKn07WLTIWTKCORhmQDH5goyWOBjkWdov011xd7dFLKk1soa+SnnSSZhI0S7sSK0II2vg4yc4IOR&#10;z0UaO1G2hYzTdtGDJ92vgpKTFY1vB2HtosGMt/cnGeOc89UTd9fvNI0aSwT0tXIYWjagjkRTvwpJ&#10;dyGPsKglSM84wOrZ1tpDV1w0tWXGCyRmieRZKKWCoBmfc2xE24yM5Ufof8xRDaU1bdIYo6zQ9yoa&#10;KR93dakdWc87doDKGOSD7j4z5zjowpZfxCFYvbwgz9JpqdZ0sjSWV2jpgsx7Rhp4YXhdS2PckZIP&#10;J593PPHRbQtfDS3Iy0kk08AhMdS1VO+agl/bJkYdNig+N3jaTz1Hl9NNVUE9O/8AhKqq0qZC9Qaa&#10;jqwyrvZlV8pk7Q2MqHBCjOemmn0Y1lt8V2u13NoSeVYzJXFaWP3fDGo7RJABPCg/ocZ6IKg3EA1N&#10;qjcykD6RH1BWVtxkmqLhQ/WwmRgZe5MBDuZwkb+87WATGD+p+eh8FfNb1C0NBQSBDn22+mOD85Yx&#10;5/vg/wDpYKaas0VYtTd9cWOOkqInqTUUBkuUarkqwZlCxgnkYLjJz8jodqTSfprYaKjvsmrb/eKi&#10;powaQQQ0VLG5JC7pAjymLjjDKCcffJ6Suo25IiF48iJYu1XLuqHpUiicgGWBBDICeMh1Aw2PkADH&#10;x0Zo6cXCHNwq3qHBYpTtJiNgNpMu0eTk4I48Z5zxBNqt0So1IA5mjzJIUGQcZxznJB8HnBxx1LoZ&#10;oqZ1MdS7gHuRuApw2OM5G37jBXByc5HWazYiyd5096CaKtM+jJdTVNfWUEhREaqtv8meCJWrVPac&#10;Aspb2Dj7D7Z6suSQ+rFTp7VFE10stVYHBqYmMsTOW2low42iQexlLDI5PXKGnvXTWGmbBJpmx1NN&#10;SxyxmOoCUoYHczsShYZQ5kc/mON3B4HW/Tnq9rHTMFStsr4lauMRd5CwcsgYbhtYBid3OQ3j9etT&#10;TdRpqVVbPHeekXV6f7r6ZzuGMf1mN4t9+01bKi0aurrpSWm53KCtlvlDNPHWUUPdEkg2xupZHTKl&#10;h7gGyM46DfiZ0dXelX4ZaHXGlfVW83qovep46ukqVuczy0dHJC4FL3e4TKoYD3HGSMkZ6gXvV98u&#10;0ENBe615aan3e4ySKHB59+1grgYO0FcAZAA61Peq2ot6W+OopIrdTBGijjgiigVlJCHYgCbvJDfm&#10;8/r0f/W604CkxE6jBnSlN+Dq5+qmidHaltXrDddJT/wVYa6KISzNVTGV37xfvL7sOB4PCgeOOkf1&#10;69PE0h6li3weqdyorRQ6dp6f6WOsr5GlrzgfUbYdwXdg5BI5+/kV3BedUwW8g190qIEUIEV5nRF5&#10;wFAJCjHwAPjpWku1RdZ0hmqfpJKipWOL6gEtOTwOTgKc+ScgcZx1R+uF12rX/n6QTXMc4m1rAtps&#10;Usln1TSzXd4Y2ZY7dVRoX2SFtrVOMHuBBkH8rHj5F26K1xoHQd7o9Q2W53G5stNUQSwrQdp5BLVS&#10;1DLlyAvukUZ+y/GcClRCKOtamq6+KSNBtMi1SSIGA8ZUkDnORnrdQw0vvjnuELFUMqxssiuUDbdw&#10;3YyvAwTxz0mvU7qyTUgGflBbmlza8/EBQ3vUlFqG1aRVJKBVdfrJQHLjIwdm7KjyPBz+g5RPxE6/&#10;T8RWm7Vpi/2cW2jtlb9crUlQd8k3baPGWXGMOeMHn56T77c7LZaqe3U6ySVFNIYTFTqXdmGTwijd&#10;t4//ABhnAYZmWOtM1xjpK+wV1PHUSRqjsNyjdyp5UHPtb2jng5Ax1R+o65vOPykDfN9bfq+t0bp3&#10;QtXUdu26biMNoiiRFk2lRk7gdznGPA+fHTWnqr6qV1KWj1vd6RYgIJNjGnLgHA/3e0tx/UT0pV1X&#10;Q226xTGCaap2N76luzAYgQCY3AZWwfPtGMfcDrZaaq3XVHnqqAQUqKQstVVSgMMspIQKDJzzgEEg&#10;/AwQjdfqmGXY/rJ2v7zfUX7UGopXqajU1bcGiBWWWuq55DGOcBe5xglfhgPbnnrTSWON42narjYP&#10;IGJ3e0kY5G0ef/eepdSLRBE9VaILbJ/EGPekeKVgQAAqybhlWKsCFI2lTwTg9Z1ctRT0FPJDaman&#10;jVTVVUaNCkTD3PuIBCrzxltvB46Ty7dzKFD5kU2VIXIaZ+Hw7s23kZK5yCAD4GSM445463tZqKCR&#10;fqS7SFdwO5Qnzgkv7QPHGT44z46E2653u6otRRbTTPMYniQPG2QAfzmMnxg5xj3H8xBHUmn0hPFB&#10;crjSaqxJSGMAmF2kkL7lU705OAozwT8fHXCpjKitj2m6noqAKAiRRREHcppsOx4z+UqPg/Az9wep&#10;tNV2yWcQ0UdU7Qg/y3iIKAH85B/pPwc/B+xxKtdkqKfSNuqrtcaCWenutQvdKFWqKdaeArGHzG+N&#10;zHkMACec4z19t9SJYZJrPWXAxV0o7aPIjbgvC9tmdVGfJK5JbOTnqtibODCikjvPk1G38mokEcEq&#10;5JkmZUAH/mPA8Zzx89Rqh4qaepp4rnTPW0zMskMoMSxkAE5kOQcfJHtycEg8EndLFdquvrKiGy1z&#10;tI6qlRBUmUSooAQoIt5XJ4BDLnz8nMmi0Rqe2xRrJ9JZ1k2uUjAyGJGQchRnAycnJweSCcr71XuZ&#10;cVe8FiCpp0oam6VNHNTzQlnejRqhS+90KBlYjdkZz4GCPjPXW/4dqqIfhw1NdY4BAHatcJg+3bCo&#10;+QCeR9uuZ7RpC5aikgWu1DTxxQRk96CVlWo3sxy4I2AgEec4Hjyc9Y+lFnW1/hyvdBJLHIGirQzx&#10;yFlckEHDHnn9+P7dbvQ7Fa5yPCn+k4pgTma7z3dvw46eqTalhuMmp6qQU8qArxBHGwYcEAqz/l55&#10;Hxk9VPX1utJYno7OkUVZKwNQsMQp41THkSmPcxU4GWwME4A8Hpi46Qsp9MLRpyir2khS4Vzo8ily&#10;SRHnKqBnkkfqB85wU6h0dZLVLNBFaoLiAQQsVDEWiGE2kJw3uy3JUjOOcnAR1+rVLAPkP4EuKsyl&#10;x/i2upGemv8ARQwIrrM9NM6qqgt7AF9znJGChVsfLDGTdRQw26Whjhrr7XCa2UtYwO6ZXcqQ7fzD&#10;gElSceeTwCB1cUVjo6gA1emjQUyqpM9VJBDu3AkllDKeNwG33eP06kS3PT1ugWnpbjbZmiWQqVXc&#10;VPBCvKqM4BOD4P3wcDOc2sUjtL+iJRNPo2s1Pcti2S6SozKsdTUxTxhBn826NjHg5BBkZVUD4Gen&#10;KT0/orNYaqnqEjt/cmp6iOOG3RhiIxIPekCg87gfOchfcem2pu+krlR/TaiqIqmRW2dilV3TPO3Y&#10;JIxvHuQZUNuIyABgdQqqm04q7RaroY6lRN26iF5Y1bOSRkbd3GPbtI4wB56XOuI7SRWBF6k0PQ3C&#10;NJapY41lUNDHU1UsJRfaMuSN0OWB4A5wM5+GOSlq7eKa3WrVccFpEkjVlDTVDTJKrJGH2ptfJITG&#10;djr8hRhs4i7WM1EFJQWw1AWQntU1o7kZPwHMe7BGRgnDeCSR0VptQVMFMVoNJVkcTNmR5aKpUhse&#10;djqGx4zj28Yz46p/qDjtLhQJph9P4rpbno6+WKOGRiT2mZVVAG9oGIhnkZJHngADjqFWaS0vTxZr&#10;WS4xxwFSRczE4yMkIjFkUFf2P6nPEq4a03SuslLIKlkdVV6iWnI5GSELceD5U/6nqKmrrhkoaCnt&#10;gljKSSwwKW9xJJEpYNyu4cfcdCOtdvM4gSPS22wW+ncWG0U1Mkqogjq6yJlcAqwVu2jBskZyHXnB&#10;I89E6Jb5datUip4III0IY96eoXAwcA9vB+eQ+POB5xCtstqMrG41c00m8duUyMe4B8sfP28j+5+C&#10;dE3blKW21uY0l3CSorhvOSTxlXyPdjBx58cY6GdVYfMgCF6OsucVXJDPatsUeFWenpaaAMODuBeQ&#10;ORweD8448dCHnvfdlpkVZKUBHANWZXD7vD7nKq3gZ4A3foOp889LJtSskpEkUgbJJotwyuRkKqlh&#10;+bHtPjGeeRF0vH+GKr/7FyUZMjFXijpyNgzgu0gBz/SBxxyc+MUN1jdzL5AhNbfDWd2S43OsmEmE&#10;ZY55AqKTxgbmA/f9sY5yF1JQW6GDFupptsPuFQ06tjJxgpEIyf3bPHyeANqakeqqz3LncWl7TxiN&#10;96xDB5wrAD5OCM/v46jpErs1VTWymWsUBt704DuWxk78EnjggH4HnA6kXWL2MqWzIo0ykgMFNWQi&#10;CVzLOXWSOQs4w7Fgh3Hgchs56wns1dAalk7G2eL6bepkZzEHV8H2heWVeQSeMH9M6qy3CpeGLUNe&#10;qU29h21qTCsikA4IyFxzyGBOM/fqfmKjVaOjjjnp5h2zDTSQ7Fwd2MFxzwD7eeOiDW3jzKxAvGh7&#10;rXUIpa200VdRfUd2KN2kXDPGqvgOzEOO2uMHADDxznbFbLVo+noo6yz0KdlYYWpZIo6kmGPtgnhy&#10;U4iBJz+XK85IL08EM6y0lbQNBC53/wAuoyeclsgDyTjwR1BngsUU8lPDTxTSxIJQj0Mu0bSCuHJ2&#10;scg/fk88Z6Yq6rav4pOAIir6q2CfUdVqayWp3paGilpIlCyCHur32wCGOzOA+QuGZvGff0YvesLD&#10;qyviutsuFPG8afRRGFmYRqW7hzvyCwwcnk4AAKliSUults1clVBV2LtQPk7ppYjuOG3bdjZGd7Zz&#10;jyR9+lC6aDtFSjUdtn+hzTlIoqchFXLrltoRiT7T5PPHx41aeuA/C3AkExN1Jqeyrf3tVPdGpIKF&#10;BExp075D4/NjI3AlXGSScq3k5I919h9Iq6z19Rc6d4LnU1awwxxVtveSOCOJCoJVSRuIPJJxk8cn&#10;r3TZ19LchhBljLRvmn9TaMutuqaqqo54Z446mN4Jd6ZK87SD/MUE8HcMkeMYzpN9pZKgy1NIJakZ&#10;hWN9oXwcHDf0nOc8/oD1Z2pfQ/1Ku+jtIwnTym80AqaWqo1rIMRQmRTHJu3YbKjGPI8YHnqDaPRT&#10;1bsitN/g2J6ntlQhmgIPPyRv4xj4HTTdPtrbCocTqsiI8d23bbfV1L09GRGIVClovac+9M4JyPPx&#10;jx0p6vRJZFq1mGxXL92nXEkT53KIyuDF4Y4AGctnOT1b189KfUBaFu9ZpIYCi4QETFXPLjKsduDj&#10;nHOTjHg1nffTTX1BEKm4WZElkn+mglWpiAlZ8NtEUhVtxC7cgHwAMnHVl09i91MdXtK8oKhrVWQ/&#10;wlpt1O5mRHA7skjf7xWX/hJB454byOnvSmjbhXwSpYoLZLW1ZaCGnqyVikQSFWkDHAwGZsHOCCvx&#10;x0B1BWavordcbxV2mKUpTSoQ6CnhiVS0TLEoUDuj5G8EEMCrYIBO063qbFpaJK+mp5jUpDUSvBc8&#10;yQDiQBVhRpEOUPKtjkZGOm66h/ynMSI1al0Z6g2PTyXGvit8clKvFSKhW7ZZj/IQdsqvlzk4PvJy&#10;PPSpHb73HZayqubRRvPC8TtJcKenmUYGwoHO8qgVArgFSu7aBkHonfPUHVur7VNLX2mBaXFPFT7n&#10;lWFYFCtIyo/G7Yo5OSfg+ARV61H/AA+3xnUIjK1lQksaCHt0+5z+fcisWC5xtJ9pII3E7iQooPw9&#10;pAJxzMrRHqjVdekFyoqKGC4e1pZainWpZUfC5iZ9zfH5wMHOMY6lXG1aj00Kqnu+nJ6J3YKYZKrZ&#10;vY4C47UmGPjAKnBYeOD1FtPqBWPTLDTWsQVveWtgkjld5kICHYqsn6YOfv8A83LFW+pUN/tn0tLZ&#10;lghpainP089XiSSpfa64dVVVG4A7iNvGeOAbhARI3SVpyiuGygNmsv0c0ElVT1NImAir74wUaUAF&#10;VJBDAjypPJ69VU2oLBX0FvudBQPWu61VJTrFTMjoJRKWl9wZD+dcBRlT5IHQizVupaWiqWrdKRXO&#10;KSoQNczXy7ywkKfTMXh8LJgbNu3ClTkdbNQXCoXT9fcbr3K+V1aarBgEjmUE4w23YoXLAYUY4wR1&#10;I0+eYKwjECerkdxt3qTfbfPUh5Pq+7vBAZi6K+7GOPzE9MnpVe7gtN9K1b2qYOY5FZATuOPcMcA5&#10;Pkg/bx0b9b9GXOLUFZrl6Od7FVU9vmeeMK7KZII1I2g7vzFfII93kAdJOlRmtkoKWQiFyRMhA8j4&#10;YA4z5+fPSt9LI5GInWSHlzT2r+GsvcU07OGZAWGeP2/9fn466T9DtE6VqPS6GtptPUiXGuWcVFSI&#10;x3JZssDJu++cc565ttNJPLZlraqZquoJPej3s6xoCduAW84Px/kOra0X6wXz0R0HBB6haaNbRvWv&#10;HRNZVeaVo396u6MeByQRnjH2PGj0lQLCXHGI3azFQF7zV6Ielf4mNJ6vpqv1E1G1fZ4jCCiXppR7&#10;VcOxj2jduOw8njnA66jwPBHVM2H8U+hb6FK2S/0mRyaimRAP7lxnqDqP8aPoLpCqkotUamlt86Rr&#10;KIzTNMxQjO7EO/Ax98Z69DXsUYWLW+pZgsO0rH8ZH4YtcetC3Ct9JqiCg1FHU0O6UVhpC0AR94LL&#10;jP5l4PyOqe9F/wACfqjpaK8D1b7Nweek7dLIlz+oZXzndgsdpxxx566m0V+LH0f1odR6o0hd6272&#10;mimoqWeemt8xZJ5BtVO2VDsSSPCnz1YGrvUTSmg7DLq3VVW8dPtDRQrEWeRiOFA8Fv0B46WsrQ5y&#10;Iau6xQFn5IteaW4adr7R6tS1NcNIa0paGoKRMtR9IfrIyrSxhXdMRRN+YnK/tm7671L9OvS70Jlu&#10;/pVpa03S23qRKOW13CoeokiFQtTukPvLBwscOVPAJ/UdXZefx5/h8v2qrXpi10dWt2p7mQ9M9pZp&#10;HZUYMpGAPDZ/Nzjp0uv4uPQXT9yW06jpbvT1MaLKFNCixBX8EmP2kfoc4+cdGW1EGO0JYWbusu/R&#10;1TbjoLTu+eJAttpJO3t3NtEa8bRyft465dvvqHQUPqDfrK1ZdKOCpurRUkCy9mOnDIzYdCC67mjk&#10;IIXGWGSMgmw6/wDFvpOO001Tob081HdmqZYVaOK0yRqI35DZ24PtG4YPI6qxr3er5r7UusLXoq5x&#10;W68y09XClxnpqKUPsKuirMj54jQkkoeRtz1WywPgAxZEK5JnOn4gdW6w01o65UGktZXK7PPEtdT0&#10;cUDstMj1S7YW4Kuyoc4GGXIJHz1vodWag0vq6o07qevv0lRVXGsSk23NaZY4I4o5QrM0EkjZEjYJ&#10;bHtPHHXU1yWpuGmVrKGx26nrZ2w1JLcWlI9pIVzCylQcYOQQAc4JAB1U2nLtf6pa2hpbfZ3XEiSC&#10;1/XMkmMFi8z7N2OB7T8/boXpq3eEXUWVc1kj6TnD+Met1zp9P6o0ZTy360Xyjap/hoMrVFMSV2xv&#10;LGgBcZYZ2YP246htf/UKxaip7/6h6atlE2n4ZHjt91vDSn6hgAJFjy0iSkBlUA4w7ZxjroSv9Hdb&#10;Xu/dvWfqjfquikDLHDSTtQxbSp5Ii9n9gg8+fjrnn13tEkTCxyV7VM9DXNFSmQrHjakrbAPufcST&#10;ksec8gdBvCUoWE59bqLVKu5I+srbV+sF1LcFmu8z1VQY2DB9sbF2ckgAAALzgKPgDnOSQ1ZqZKSn&#10;OaUhIomMW2fOP2AGB/bJ48dEqDQ14vtBNULOHqFaNHdp+NuOSfcdzAZHjI6ZqT0Xq5lMFZPupZFi&#10;eMx07SIFI8lz7U9xwdw5zx15y+9M8mJmt37CI9ku1fLa6iqNPiGFO4zKWlYrzkKfIY8AZOf0630d&#10;0mqqaGWjtzIrFspIjptx8nHJx54JOOr50x6ZX+Ope62xKO3UVOqGE04XbVBV924EgkZbI5J45B8d&#10;G5fRu1VVQ9ZeI6GgXuRmRookVmyGARFUkAkkEEADjB+T1nNcmYdNG0pajv0C1EVJQ2UV8j43yU/c&#10;haPaQAHEie7OeSv/AON16e52+rq6ow2lIYYTiQOXkK+1Q2BGoYZwTnj55GeLtPo/pCmpyKG/M0yb&#10;iwMM29wpwxEcbjecA4A59x55z1nF6YWCV1lppaWqSKLtxrLcpECuSeHABJXIIGR/Yg4ECyr2jI0x&#10;lJ0kt1oVnqbbVGmdyWJlsqqI18DLyySEk/cDccckcdaZq/WUPZahvDrKJR2nqpYIlxkZycEuD+pU&#10;fcgAddPUXpjZ3im+ot9vkHCNiUR95gcgqz7VGOTwSD988dTKbSumFipYHFoSUwn+W88cCiT59yqS&#10;DgAefG7qfVXwIT7rOd7vYq251tfW3ijkrJquolenaa5KY413uUDRKMlcMAQMn24DL46ztOnKOOtN&#10;e2kKVIad0DzJSqsQIIO9SYzjjwwUePjrpeK26coc071sFQsYKukEbzlQfJwqkgYPDZ4GM5+MUNma&#10;QyfxmBWy2BTwqj8+N4XJPHGWP7Z5zYag+JcacCc11WkaO4PUTz6fcJWmRV+mpavYclcsoCAqxG0b&#10;l8jOD56MQ+md++uV7xQiTaMRJLRlkVSfykGYjG4DO7ceAcjq9pv4TQzdis1EJNyKpSSQKjMcbWTC&#10;Lgk8fnOc8jodXTUooEqbZa5YY3jMrmmTd3RkBWEUQZ2P5V84z8dVN7e840qJWcehr/d4zLGIRDVR&#10;KNkEiKjyJEqk5BORuDAnB4bnz163aCv9LVtHX1UcE0aZghkqYwGyfzDd/wCHHHIGT+1gzxMUWeSS&#10;6wzCOKYRPSzworBBw2QADg+Tg5zkHHUagqLo10noqWkqmKP/ADJTHDsVsDCqxVQ3JPGfgn46obif&#10;Mj01ES6f0vrqeVpqn+CGWZHJAjedcgcNuyo9o4AAwfPnOR2ovSC66wmgSn1TBbaWigO6KnijPcAk&#10;yCBuBBBfAYjILYGM9WRV1lTT01St0R6CaFm2rLKhLFMsG2KCcZ3NycflAz8ZVzzzUAgmt8kcRJVY&#10;YgIY1PJBKqULcgkEkEHHIPPQ2fInbFiLZvSu06bp0t811rKqBUQJNOImk9gwFVyhxk4zxzgeOeiq&#10;aHoahZ1NdW3ACFZxT1NOsrQMZUAAbBJ9u4bs+D544lyUNU9GiyZkEzK5AfCKpAO0nDZOefIznrbb&#10;blHsmp5auGknkzCzNho0JIZeTgMAqgYB43/26orCRsUQENGW+1upgoVO0gHe7kFh+Ub8h8ghTnBx&#10;j/ObX6ftlW8kdt0jqmqpGJXP0+IqmInMZZZWVHyp84OM8Y6lzXihpYS7XCKvqIpWTEYCbRuzyTwT&#10;ncMcjBBzzgFKP1s1LbbJTW+16ZsztTU6xF6isdNzIFC52oeCoPIz4H3JGhpbdMM+ucShZVgY6faG&#10;ngSXSVXR09NuipVqZImHc2FwGpoXbcCsLfn2gYB+OjlqkiipJ6qWoELGHtymFdgjCg7mQxAbME+e&#10;Dx9gOlm6eofqLfa+GqukmnaWGCoSRaekgkklbajgK0rsvGJX4EY8n7dFE1HNU2VbDLLEYBDNBNEA&#10;u0wyPlyN4YIxHG8c5LeQcdJayzSveNrHZxn+v7QFtrAfAM/+v74EK1tmp2Za2O8VTKrMZHEvfyyt&#10;jIYu4Izkf/U4BXILc51plkuLLFJ9OpPh5HwVKkbVJ8YwePcpyR1m4Smp6eCS8RNQgOGFRUxwbmcs&#10;ze6PluM4UIMYzzjnRa6+io5ZJIIYnhRg6rBFmCIrnDIzxqST4/lj5z4Jzg656hqHGnJKZO3PfGeM&#10;/PE6pmKKbPxYGcds+YZoLDULHsq6ZaYyFWZ6qfuPux8rHKM8ccuMc8ddKaUontv4dLnEpgkP09aQ&#10;Y12RsSzfGTj/ADPXIdOZrgKi2EwVCEkrEttWONlzkEnDDgnzyePgddY2+Ont/wCFCpiWBYIv4VVA&#10;xqdoALPkDHjyetn7OMc3t7If6TnPaUtq14Lfpu0T3emo5ZppamsqYo2jnjgBeOFAEdvcT2SceSx+&#10;xPSJOl0uNfDQhjFR4NStNT0CQzbdoUMIo4WUncMYYk4Gc5yBuq6inqK026rnFUscURSOSqMxV1Lg&#10;tlXIziVeOT84B569X19/t8KW221H0SdodhhIrg+4BlbuxuOFyceCQQAx685qdQ1z7j7AfoAIQHEk&#10;La4bZI5kgq3G3e+4J3CytjBBQbOfgEePHWyDUtqgpGhgtsz9thHtio1lw5yT7kVmLHJ5OD/3i2+8&#10;U7q8lRFFDLHIisRThQXx5PtQDyMY85zjqeLrNgTSXIKoZU/3gjAPI+OeCw8n48dLbzLZmcmlNSXf&#10;ZUyRwwx5CxODHA6eT94lzgjnk+3yevU2k7NQkwzWj+I1cQCtWNCuMFidp2ZBUbjzk5wuSeOsUubs&#10;0kj3F5Q2Eb/bN0Sk8flV/wAwIyeDx8jr4iRzskJdyncDDdKZG92MEHwOD9v9fPDJk5niTbu5HT0U&#10;4gVu5I/19U7rtThUiVSpz4Izzt8eD19krBJKn1DUntIhCzUzkSkg4Ch5djcnBzGfBH6iHWUlM0ck&#10;26LYEDoZI9wLAEZG7KhuQNxwR9+B0MFJaHjYXi509MaNkkYPcEi7SEF0eQKwIQ4IG/2kgDyQOirT&#10;ZZwgJPyld0aZbzU26AVMVHZopVJ2rCFCqc4GE7ZycZ8A4/uegiSUtwuU9fVmWSViiqzStsIUZACt&#10;wv8A5Rzxn9Ns1RYbcJIZ7paacRyKs7y3CAGJnBKK/OVJx7QfJxjrRNX2tZ5bdPebR3TUfR5jucMY&#10;ErBcRn3ghzuU7cf8R42nBhoNUf8A8bfoZ2ZiZrUaxVqKCrjlhXK7nk2NzjIyMP4Hn74z8dFoquPs&#10;NGtPLKkoKkInG3cPOfA/+p0DNysyy/QwX2zGZmekASuj7z1YBZohnLGQA/q3JHkdetFxhjH111ls&#10;1Yvualio65al32fmVEz73AyCFyw54GeYOi1K96z+hkAyTcdVXhAJaKlaljjYYlllKui+H9q4IyAc&#10;f+z1Dmrq68wNVVkk7RkHD0bqj5wQRuYkk8+eOR5+OtqLR1shqrTdKJmq9jqscynvqo9wQiQhyuMH&#10;ZnZ5bBziQkNrrF2rdIJxLGJlaGvhIljBO5otrZkAP5iuQvyR0RNJd/8AQ/oZViYBjeemR6mgp7hU&#10;Bm3hBUNnJUHkhNxAz4wfB+ep9P8AxeWVEjt9XBuQl5palS5JHHtY5+fPPPH36JxSW2WJ4YrlRbio&#10;eNxcIwjU/tBmQhxuiXcMyJ7Qc5YYJGE1RYKVmb+K25Y44vrXkjq4CnYG7EvLbu2cZDAYYsACScdX&#10;OivP/A/oZAgeltlxi3NPQDvSuSKgzROCB7R7QxdeD4IHz88dTWpa2j3zxxQnccDt053vnge7BPkg&#10;ZGcfoBx66XDS+ZqeLXmn4Fp9iVH/ANloGMZf8gwDlmbHAHI8kDrW9bYKYfT0+rrN/s0y0sivcoNw&#10;dsBUIDkkncp9pIUA7iuDiw6dqT/+Nv0MnmEVhqGlDAEOy+5mkKgDz4xjPXypp5HjWBZjTyOdpKr3&#10;yox5zjH7ZHk/5xqa72gKz1eq7U+2o+nUJX04VpcA9pcHyAwBbcyjBywwQJaaqstbTfV0t2trFZmh&#10;AjuVM3vH9PDbT44cntngBskDqP8ATdWe1TfoZJzNJsE1ZJUU84ftS4jR0mRZG/QZXahPPPJ4GMY6&#10;lTafpaePbFUMkbLwplwwwDkFgeRyOfPH69arPdhVKRcLlbqWV27ThrnEY0lH9LHjYM5wXCK2PaWy&#10;Myjc7d2Ukguttmq6lzDFTvK6OZlb/dEEEocHhHUO207Vfoi9J1v/AOk36GQBmY09pWkOyOOEB0Bz&#10;2y24jAGXbG7jPn/Pr3WMd4ElwFDLW0EPfjJi+pqHhZnTG9cuo2suTuRiJB8oByfdE/0rWj/8TfoZ&#10;BE2w3C0VHo9rG8U1s1DFSWGvhuEcdSkJqWp2UhsbSFbAUfI+eg+lta+j10jhoKi367F5lpWklgjN&#10;CcLxl1XJKgZUckHnrpy1+nmjZvSq42tpXlqrxadlZDLkOoMfuXbgEYyfPPXBX4DPQzWmmfxAVzeo&#10;uhLvpyzz2Ssp0uFVHthkmEkZTLEY5CkjPX070QyEnvNodR1As+AnZnniXa9H6fSUNR/CrXrxqyQH&#10;YJ46MxsMeCAef7/59Vx6h3nROhp7ZDqal1BSw1++bdJDTqJFiKs8eQ/BJZRyPvx12lYNFaXa9SUN&#10;fd7fHHGrMXhnjJbBwMcnzz1Qn42fT7R2o7FZ7XoqaGquMM86VUQkMjJTyxMHZgf/AAggffGBnHWe&#10;1WOTCWa13G0Z/wA/Kcz6vqfTK+2x7/piPUlFRbB3oatIHDSe4vs7ZBC4AxnPk/YDr3p1PQ1trr6i&#10;a5VdDbrVQ9xIa6pRC1Q2dhiWTG1RlSAFJIPA5x0cuOj6636An09WUsJuxejW3vH2ZFeJlm7m6NSd&#10;pCsmSw3Ankg9J01fa7deLnRXegppLjbqd6mCkeSJHmUpmJY3YMZO3hWZWXJUYyCeq7eJm2nEs61X&#10;6xUNZYqOoq6OveGeMvIrFYUilwjSurAk7WkX8pUjdyARjohryrst3qEty3OjEVC7xtKCzqm4KFDA&#10;EgkEccj83IyOqZe5Q3mno6ajqUnSi2RR1hiMUlQwK7gntO4b8jDH+k4HRNLmbDXPDQ3q3wuI3ikc&#10;uZo2Yrhf90r5I54A4zjjoe0wQaXRYqeyVFioZq++Rximp/paBIO0kTQ5YAlSO4GZlHG/JK4ByOvj&#10;U2i6isneo/jFthkqqYRNNTyRTKCo2mN/BCrkhhv9wUnHHVN2bWSVmpUr0rFqpqgBZqJWlO5ic9sQ&#10;7MpGScAYK4AAIOOnltLXm6RVVvZFjpoalY5aeeOqjenlK7lRgIs4POwfbH36Iob2kFpcNw9QtMU9&#10;uunplYNOmCK1pCRI1UHml2qCzOuNruc+VO7PJGRwjW+pNJRVC3a3yVUUxeSSmkQSgo24lW9uGAwB&#10;4yMjjjpcs+idXXCWfdCsE8VKrAy09SiU9KuSGeRItrA+1shvH9yIk93prbqCKy6kepqxDN2KqOGo&#10;lhRGJxuZvbIyqC/tGPj9OmQbD3EAY+evmpL5V27SVDSVrQ2q66bttXLGGwHdFwM/fAA/v0t+lOl6&#10;mrqZbhJVBKN32BxEX7jgEkBgQF/N5OeeOi3qPZ75fND+k0luijcS6dWmkqXU9mBUkVQ8rk4RQCeT&#10;+37n9M21I7dQUdBLUNbKIFI3kVoHlc8tI3IJXdwB9h89Bt+J+ZNVRZsmWDofQdrkvzXu4U9HIYIj&#10;FCKuq8sRgZjMRBABzwwz031Dai1NUwWuS12dJLO+6nkaKeaJ22Mm8E9pAdrN7AzYz58dAfTLUlst&#10;ddX22WphjkliE24EAsBkEn9OPv00UXqtogJWSw3uDu05fchKbn2jkr53cg+OtHTPVXWMkCVtBDT0&#10;FH6iGdrdVXSnpEkDl6mlpYwwx+RVjkMoRcDnDnJP9POU/UvoZpzVLxVOraGh1DO0axCeqtkDTFST&#10;hSyRhlUZ/wDqDjrTdPxP6Ot01KGt9ZK87tEWVAQmSACcfuD/AJ9aX/Ejp+SuoqGmoamWOeJO/M0Q&#10;VKaVj+RzwMAnBP8A16v9/wBMOziDAMbfS/0so/RuoranQNptVpFftkmXsNKisudpRCQE/MR7QPPz&#10;jph1HYKvWt1prvrGrWtelVkiiEDdtFOMnYTszxwdpPnBGT0iQ+slEyNKz0bdpyhUgJkjjK5fkfqB&#10;460VPrdAjuPplwuAQiSuw4GT7VIx/l+/VW12m/5OP1lgG7xzj9L9GpO1VFbKaF843pQxBwfvkJn+&#10;/UHUmlNAWC2yX7Us9PT00YVHnmRgwJOFGSfv+nSdfvXemgs8s1mWRp3p5TFKRJ2wyjw2Tw36Hnjr&#10;n7WVN63+oFA9t1VeI3o2xU0yUzrUxuz52qWhYhSP1yRj9Qel7+qaasfCcmQdwnYsVV6b0lqorrVT&#10;2pKeqhU00kx2q6kAjHJOcAdKH/xO9LJL9U2KnmkV4GELSpLIIWlJ5Tk84GDkDI/fPXKunPTTVtUv&#10;8P1HX1LLTkxRRGZgwUj4ZuCBgAAf6fLhD6a2ykhlppXEgmywmyGaOTAyQPjx/p56y7ftAFOEWcMm&#10;dG2PWOiKuraht9yp1mCSLiWTlhhSzKWJyOQM5+MdJVV+JO26eartEFqiknOVopFqid+3y0gAGMjk&#10;AZzg56rtrHbYqkN/EkkqIafZllVVAJGXCHJ+MY8HPUiltOnqqlhkqKlaqqhSRTE0YwgLZZcOoIY4&#10;H+YxwAelrOu32DCDEvtlm+n/AKvXMW+CH1AuH1RctVxSR5DorZYLhQchSwUNgcDJ+/VNepFTZ7nf&#10;INWx/UVQqZp27ctKxiiPCoUIPuYqHP6FgPPBJ6n+j/wxdrUs22SamWOjkIAdHWRCMcDaNgYYAAx+&#10;nVa0Rr9KVrtadQxrDK2QGjfbKo/pbeVY+T4+/S2o6hddWK3PEo2FjzY9L1jPWVSSUFHR1gZgqRF2&#10;bDHbKUkXCOASCADng8Yx0+U1oS321OKdWimp5I5ZKfEm0uuSGIH3zxnGPjGOqjPqHV0ymEVtIopl&#10;2MIxu/tgk5P6nodUaqF9rYaW43SpWmKl94OI8hlwGUAKSQxxyB7Tk456ymeXXUKsvyS901D20UUB&#10;kYlRtpk3tkgsGbAY5PPuyvyel+u15DNSrBcLvakqmlXsd4JuK5Af+YF3ZIzwOBxn7ip56+1dxqOk&#10;aqkDMFaWpBCHwcAFj/fGR+pz1CeqpDPUVEMUUIyPbDTxDwPzszKWI/8ANnkfboZsljq/aWnFrnRt&#10;yvRlgvscjqGidkUssbDHDeFBzyMnwDgHB60rqjQLrLVTx3iZ6eYywolFU4eU49wRiquP9MZ8g9Vt&#10;BXoqrNTVZyz4XaOEU5+RnOPGf9OetFwqa51EoES5P8t5WDAMAedoB8A/PVfVxI++N7S4315oyuo0&#10;eKOSnkibCn+HRU7NyTtwG8jzyCcg/fHUKh9Q9OUscaVdsaRgwTuPVdtnVT7NxCZ8fHnJ6rFamRUQ&#10;fT+9SqpsiIAzj/XwP79eihp5iZGRZHDO4IPKk8kD5H2+39uqnUMJB1jy4pfV2yb4m/gVL3Ub2AKZ&#10;ME8cYGPDeTx1HrvVmGtaJBTQRJGd4VnZlxxkAOSFyDx8DzgnGKopoYaclF7uajOC8hLAfruJ/Xr0&#10;sKVU+IaKHvMChYwErn44UADk4yFJ/sOq/eXkfe7JZres97gkhpmWmkgkOXM43sy48Ice0Y4/THQ8&#10;+sOqI6eOGlkgLhVUt2AsbY5xgeB8YUjxj9q8FFVTyJHUmIgHKo0O1SD8Dn/39upS2ztMuyjWSTeB&#10;v7hCgDJ3HHjwM54Pk/PVTqH94I6m0+Yfm19qJpWp5zOzSs0pyr9oMeSRuLMByT5x+3UKjqJbXNJJ&#10;bHqCHPcZZ6nuHcQFzlz7eFH2Hjoc1sqnVj9NKVcge5iArAA8A4+R8fPX2DuGbY1PUZRDuk2OQf04&#10;Y7iP2+f86+sx7mV9Zz3MnR3ZppoKqvoaR6tDsR3WOR9u7g7th5xn7qPvjrdLqK4Cc1E8UrEEEERM&#10;oUZ+QoCEHPgffxz1BqZqujBWmj7pO0sS20qDnHkYJ8fbyOs6iKpqImaqopiSVAWKLexbzn5H9/gY&#10;5HxPqGWFrTOa63Jod31FVHG2AiyzYIHxwfHOcDrS89ZVVEW5qtRTxshEcpBcnJztAOeMDxnwRg9R&#10;+8lLNIHrKCSFsCNZKpQd45IOPHBHx/8ARPmhilqY44Joe0xDdpZC7fpjAxjDgcknGPPOKmwyDYTN&#10;VLRTiWaadZsKpKmaWXAyec72xwD52jrdJWQQzCMyFRtw5XBzj/p/16mClV45I5AaaAsuZAuRtx/T&#10;k+Ptn7fGevstFb4Ie9EqTO5O7MQfaST5DZwMDOfueqFyZIYmZ08wTFRFBDLKRzLtDMXwM+4jOOB+&#10;mf1HUtbhRbllkm5U7gcBdp/Y/v0NggZwJ+8idpu6EY8Fhk8jxjqTJBRkbWMcsyhiYy6NkZIPtI92&#10;ORjzxjqpOZIJhi3XC0zOoppIJY2jEmQdoJDDxjAJ5HAPjPROmS3iR6yob6V1XaVJQqAAcOGYEDjH&#10;kcEnz56UaSlubVMT1MFTI0rq8YMDoqJjABIU7PjPJPjjjo/QWu/Tw/TtSyHjZtMftBBGcNNtAwec&#10;kDPJzgE9U9LdCDMNwtHASrQl3D5SQSs4AA48twPnHn9x105WQR0/4WoYt+EktmQc8bWYnz/frli3&#10;Wy6wVEQnoUhVn2tE0q9xhzljtzwCBgg4JJ5xg9dR62qIbZ+FiKoqW7UUdogMjHnahK548Hg9ei6F&#10;Vsr1Df8A7DIbxOY66p+qeCKp7ypseKN+5sJDeecbv6A339oz4x1tqYGgmeueTiVGTtFRJggltpBL&#10;Lu9n/CD8jIOTCpO9Vz0s0ak7W/LPGEUb0YA4bj5I++SPHxPo7Deq6rS3WuxTVcxVgyopkWNm2sHL&#10;AYVSV5bIBzjnnrzXoM52qMmXBkAVKRslHUUNaSZHY4rdyIcnaw3N7s8kCMEAY8Y6iItHPUF6C2GK&#10;eFwneljcJubI9sjEAjJK84xz8dW9pP8AD7eK6WSuu9dHb46jEjxQOJGIwAd0uQi+B439Wvpz0l0r&#10;pZe/SU0Tyh9/ekOXLnztmkyf0xGAetzRfZbV6nDWjYvz7/p/fE7dKKsWidX6pKvFZmp4ZTkVNVTp&#10;GGHg7FIMjHzwEx4weeH61ehlLTZa9zfVs65CVIMafuYEO5/2ZgCcEj46uyktExhHZplp0K5OAyuw&#10;++SDLLz8Hb1jJY6WSVKepaedgAWhXJOT4zGh8f8A3Q/5des0n2Z0Gl5Zd5+f9u38yNxMqip9HPTO&#10;ZI4orHPPMpLMKeqIUAefYuIVP6MfP9+gdi/DF6T22OKruWgLRdJRdGu7VV6H8QqJahlK7ZZDsDxA&#10;EYiIKg4IBx1dVzv+lbC0VHNWxGoXCCkpwtTMoyB7kX2RgZB3NnpOvHqU716223wS0c0yERBYGmmY&#10;7toxKR24/wAp4Hwynwc9aSVaXRkmpQpPsAIzTp7bfw9pAp/SL8PFhNI9w9J9FwT2qWe7RmooUTti&#10;QOHdt+dy4ZgqkFVwMY4wH9OfTD8MnqLWWm6+nHpZoCa32qSs7dTV0aGeUSv/ADiKc+584O15cbRj&#10;aMHqBHYdQT3Bb1eQYKvtqr1j3CapkLYALGIOsScl+N7f08fALnQ9H9ZJJp2+3SnuUxWWSsd0KIQS&#10;P5QdGVG/RABg55IGKjWkGPnp/wAPDcywB+Hn0Tt4tlDT+j2j+1ZqaWmoVe1RORBIB3AGZc7+Ackk&#10;n3fc9RqL8KH4cqenpI4vRvSIjpLZJao2FAoxSvyTk89w45kJ38n3c9JMdZq21SxQ1fq3VVq0aNK0&#10;McDCRV5GZnaX2eD/AEqTggHyOq51j+IemsVkqZrxdqy+XpIpIYbfHXqj4I/JHFEH2E8r3JDyP6jn&#10;ltdch7CKNobF7t/Muuzfh/8Aws36SWzWv070NXVFLajaZIoKNA0VHk4Kgc5JIBkB3H/i+8ir/DJ6&#10;Buaukn9FtHRmqoYaGbtW1V/2aNjtaPbjaQSN2MMeMscDr8+39ePVy3a2W6+nvphZ9OVVRSx0YdZ3&#10;lmqHiYuvfdlAkUDOVAU8JljgDq29Jfj09QbFP9P6r6Wlt09K64kjiaenfPDe9F3oCP6CmOeXGM9H&#10;W0EZIi71MD8LZnZcXon6ZSvVRRemui4Y6qKKOZRY4H3iI5ifOPco+xGRjz1IPoj6ciSSoT080gst&#10;TVJXzMLNCcVSABJBkf8AKv2Pn5J6H+k3rfoD1Ms8Vdpy9Uhy5SOPvqw3YBZAc8gZ+MgY88dWhFIk&#10;ih43DK3gg9HUgjIirF17ysU9PNEUdSzLoLStHU01f9ckgs0B+mqW4M2QASrjI3jDAkgnjHR2HQ2m&#10;lMEkWnLBTSUPcipgtpi/2bu/71ePCvknjbnPOema429anFREEM8asgDeJEP5kb9Dj+xweotETFtp&#10;lJKqp7RYfmQeY2/UZGPv/n1bbK7yYIT0603QxpDTaYsTww0TW6CI22FQKViC8Bwv5GI8ABfGVPUy&#10;l0rp2ahWnp7Nbo4+0lJPEaCEExRtmOJhjACHwMbeSQBkEMETRmNT3MhhkbjyR1FlEUc61dNUxh2T&#10;LoWGJUHz+4yOf1x9sWAxI3EzS+n7dK87y0lKzVUqS1H+zR/zdmO2GyOduBgnJGOCOvlNb7V3D3qG&#10;had6j6gyrCo7s6jb3P8A7oAMZ8jHRFJ4JFDpMhBQOMMPyn5/br5IadlKySKNo3n3YKj/AIv0/fqw&#10;lcmantlFLPFUSU0LNCzPHmNTtdhgsDjIJBIyD8nr3WyetoqVC9TWQxKoBZpJAoAJwCc/c9e6mdzO&#10;WtC/j89BPWLUtv8ATXRk9+/jN5Lx0hrKFEiLIhcgsJDjhT8dMdP+Nz0iqqy5UEVq1OZbVWzW+pzQ&#10;RgCaJir7SZORkHB8Hri/04/DVXaC9YdL64rfXmqvEdpukDpb1oWpYpTuClO002AMNyQmf3+bU9RL&#10;fT6O1zq0aattJQtJWtVVBSnSV5pGUOJGDZ87nGBjHb/5h1iWWYGUM0KFrtOGlqN+NH8OVn1JPd6m&#10;q1DSVjq1PKKkxxQoC2TlWlC5z8+ekvWv4g/TO4XNdR2qiutbbyizVQqaZZMoB/vllDPxtORj/hHI&#10;+aMuPpno643CTUF0sdslramTvyyy0hKvOSo3MpYgqHZTjA4bJGBjp3raFq6mksky29LdVbEkpUoa&#10;dR2gCSVCqWjOSoG0rtKYwMjClmWEeVEXtmYa69U9L+p9hoNKUdFc7XcAskQqJpCgnZiO20pYg4JU&#10;ZzwduMkHrlr1Ys81VDaNXaqjMNLUialkShpIYpI2g2blKoyiPAI42/qfnroFNH0B7ssrV7S0krVA&#10;k+neEzSne6MrvvZkBHLLn2rwTjmp/wATV7rabTVtorjNS9+Oumq+5FR9h2ZlG8F2G5wpTaNx4Cqc&#10;AEDqqKe0FeABkRJttLS0dgD6cSrnoTBI8lXNIYzL78vFuAG4Zb+p8k5AHIJOWO2T1P1STW+1QyiO&#10;NYRIVeKHcybNwbMYO3d/ygkDPHT56eWbQOptFW2TT9JPILhTThzHcJJI46sIHdKgvE5XBVmJCjI+&#10;wOenaaist6scX1EApaguwWSmiRZiqMWAdApKBwQcZ5LZAHwNxtMXAzKxrtGNY6mC7Xm90VM0UsMM&#10;8dJSkK5Cq0rKyRKgKkgeCAR5PBNr6V9UdKWax1NyoLVLDca6haI1aUP+9kLEFF3Oe2uE5YHGSTtU&#10;Db1CpKeipoauC8Ul77NUZDJDHSSd1CXDEq8PuCsNuVHOFA55HSb6gUH0um6W4Wu2SUFtohKI5EkD&#10;ySxvgMXKOcLnaPdjBwMDq9VmDgSCsM+g9FHdNZVOl6uWurjWUdZUl5X7AkKwJGowFdpCB3SpJ5L8&#10;jAwQPrRRDTfqBfVjmmaIMsyNLEyS+6JW3MpA8k/554HSLoq+Vlfqu22ymq6mlr6mFyJkkVWVFQkn&#10;c5A2gDySBgeR1eWt9O0eutaXTVU8r1fYo44Q6tiBzDD7vbuKzg4X7HgYJ56LbctS/FIC+ZYKXGkm&#10;9IvTqOgqlLzU89PJJC5GEVslAQceTgn9D0v631W2idLGto6VZ5O9HD292Nitnn+2PjpdoLmJLTS2&#10;mqqqtFAkqaeJ4yjQuGCSDIAQhm5GDnjnPQ6vo1qKN4q9kknQ90s8hZQn3zgnwPt8fHXm7+qjJwOZ&#10;BuKLgT0+o2rWhrKGqqVeqoljEbyZIXcHY+PzE7QeRwPB+NdLR1dVsqIXWouFOZMSxuojVTkHcedj&#10;fHOc5zx1pe0U9OW/miYOuwRrTH3EHgEngcY4x88eOtdJZ6WiLzxRzxyVKENAsjoqj/7mDtwcfbrJ&#10;s1m85MXNhY5M229q623KGno6j6WqkzJRSQB5FbLEY9gyc5ICjyP26YvpNTWMQ0muKW43CrqGZu+8&#10;VKxGMgrmNjJ9sK2cf8I+IumNONe9Q2i1wzBp5pGVdsKktsjZ9qo52knaVG44GcnPjqTrX0B9T79W&#10;QX60ei9LeI4OViqLzSWuOLPuU9tC5c849/OB8/Gx0vRN1JGO7aB7yQTNlXqA22RkktcBBOIld8O7&#10;DJPtxgAAEk5+Dx1th1TPW0n10EKNH7QXK7GCjnB5B/7f69FtJ/h+9QYbct0u+hKS0SPvWpipI7bO&#10;IskjarkKXGMA7lHzweq9n1j6VWq5yUEeorGLtHLJTTQXFKOBaV1wMybwuXyCoUA4OSR4zoH7NOe1&#10;okbyO8Nya3ukQOakpMp9jpKTgcY/ODg46D1t2e5NTVNTHPVS004nRWkwBKoOGIAAbkkAH79PdF6L&#10;+s1bOk/+F9MbKgh1Yz0kGR5B/wB07DHHAxkZ6b6H0R9Xi0lXcKDSiKm1FjenoU2ybRkgimPcxkYO&#10;5c456C/2euTs4P6yRlpT9BqS/VdF3ZqhoHdt2WL793naQOCOT5bH6dT4rzVR7aeRjMJVO5O0ImCk&#10;fH51POfIH9uiWu7HV2Nk05X22NLpEFq55aWhpqWFTIoZUAiDOy4JzucAMOM+ABtWkL7dYo5IJkje&#10;SrjoyZCFG+TO3Dfbj/2esS/TGmwofEtjE3UH8aoqeaG5VZSJCGiV1BEf2ULgq3HyQDjB889Sqq8L&#10;SUkcMlUIdnKKsXaGASu7A8YP9/2z18pNB0QtdXdJNQ1FWIfp6aaBXVkiephm9xweCjxLz8hh9jkP&#10;fZKWruU1Y6Miu2QreS5A3MMeASCf79BYivvKs2IvXi9VT1ktcS6IgyWI3YUfJPkjweoFQ9bVRq5W&#10;OZWZeG28Y/5hz/78eOi6xwzVPYmhfORvjnVTjjII+w84yPjrVJFHPPMZ4YVilySyjDbh98ePI589&#10;LtdFWJMX5IJpJki2Ky/l3EZ945wAOD4POf8AXrHsGOojjpYJXErYcySDCtjgDIzjAPGcDn79NDw0&#10;08AV0p3p6Yqg7zBvgDzzng/3yOo8EdNLNJFSTyuAvtIiAihH/Cdo48/PQTbKYkBaW7rMn8kxwsCz&#10;OwBHgfv8Yx1KSO5U8jwUkDzD2nuGE7WP74ODnjP6cdFBZquV901Sse1eFIJycccZGPj+3RKe2Uk6&#10;5rIJ5SgDoZBuVFHPPwMfHH7dDNssoJgdbXdZTvlkou2irhnmYsCRjxt45BHn/Lr4bbeqVHlkmTtj&#10;IAQA+SAPPz/cdF6attcNZPAaqli+n7e5JqgREhgCrfGcgjj7nrdcLfRXOtpmhrnqliXdJFRHuYPB&#10;BJRtwbzhccjPPHNPUhNhg+hikmWoV6OQK1FVSExNIpjkjheQMCvg5TgZP/TqNT2qRdjR0lXN3SVy&#10;8rvhjn3c/oPjx0SpbbdYqqSnprdtRiNs38QhCSHa4UMN5ZhtD5wGOM+0+Oi02nZ2kiFRQVyzspVY&#10;4+46IOeG7Z2L4yGbk5456jfkSNhgansdakTO7r/J3494IZTznJwf7f8AXrVcJo9O2Z7tqNvpqVCA&#10;8CIJRIWO0KBwCzEePAyecZPRKjst7jqoBNpze1TL/MEdTvaFADkkvGqfsAxbxgHpH9edOa4jp6G2&#10;6ejrlaqhmaN0j3o0/dijMW8D+U3bkZ9x8Kr+Bz0903SrrdStLHAPeWCGMdrvNBd4XuVG0tPSQzGL&#10;/aqXsAMp2sAWOCAwZSykrkHBOOitJcqK4LJ/DqqOcgFMRFWKH4DDOQDn5H/TqD6OemlXqX0nts+p&#10;KKqjv1L9aqiGnXsogqHAli2BEcMp4w3BKEkqcdP1s9O+9A09qDUbxyFZUTtVbMoJGC4kZl42kZJO&#10;AATg9C1tK0XPWnYEj9JYUOYpVENZTQl2jaQqCIxHIwOODl9udoBz9/vn7RrfmSqjkjjLOBkqS2X5&#10;GBtPH9/0/v1alv8AT230lPNUVFyqqqojd55UljWNVUgZRU/q4IxuB5HAyMdSTZNOUT0kEySrBIAJ&#10;ytukm74CDB9kYzuJ5G0+PyjIPSoUwg0rGVjQUFxuEcIio4ASoyyoGXbwMknIPHOSQBn9+jEmlb3R&#10;wrVQSylWLklpFdmI4yERzIQRnhVPOBjz1Yl90xFYfSu8600nZ0rKq31kEVNbqVJExTyDDSIiZdmB&#10;YDCds7Q2fGDVXpPru86luFXYNXvS6dmSQ1X0NXY2Wpuqd5KYJBLJKZEMbgO64z7ZNxbBxsU9G1Nt&#10;H3kY29+8laQDgz7drNZNOWKt1Jeaqb6SgQSzyIrzSqCVUKqj3N7mGF+5HjqsK/169O6FiZHv9GxZ&#10;mKG0wguoXgkGoGDypwecED56vr1SsdqvOhtRWatdGE1uSmfNVEyqGlQLKY1yylSrBc58cfHXB1y9&#10;I/UK76Por1p6zNqSC7qtSsVuqVmltigCNIpmxtyUVcqDlMJuwc9aPSOmaLV1M2pbBB98D/O86yrb&#10;2l5af/EJ6ZaxvdNYZ7TerfDUzpBTVlSF7QmdsDuLHOoK/lAz+UZyfPXR1NoQR0zW+rqqEVcEy8Qb&#10;osgD3K/bZvjaQGLAg5GfHX5e3myat0pXi13u29ippJR3USYTje0YdVDRkjOMDg+0sM446/Su0akt&#10;94sVspo6idpp6KNWnkzGHkMQDFypyrZJJxg5HHQ+t9N0uh2NQeGz5z2x/eXoVTnMZKrSOm4ZKmK4&#10;XOkqZEALrRN7YVJwoIyNg25JI5yM9fW0Rara9K1vtASQbhNLLGY5yrFioDksQcFRycEKeOR0FpNX&#10;WnT7v9BClLJLHsmmpQIwXwc+/Yh+OcY48Y8dFtIX2m1bd0sFNJbKeUUzzz1VbOlLAJN/CgvlpWZc&#10;E+eCeeOsIBScCMbUhBaCHtI7R4k+C03dB5HtJxt5APjHOMDjmovxH6ZSs0bHU2/UVVS3CCqWGgt9&#10;PCQlwnkjciI7SAHJX2EqQTxlQcixb/q3T9praixV10WsJcxO9IwaJwu0jbJtBAJYjGfBwQeeg8Ot&#10;dDVDVsty061XVME/gk0yqppqoHlwOeSu8BwN32GOndFcunvWw+JR9s4FksXqjoW/vWausF+tiUdS&#10;Y1rjTyiN33cGOUDBzngg/P36/bJ7vpa2ehej4tfNMbdU2ii+sIEg8QoWZnT8gDc5JH79caVF2orp&#10;A/8AGrePqLbXU1wtoRvazwvulZ1I8bWXao3HPnjz1j673kWP8PUFeYiTHTUaOrj4MiK2R8eT17LT&#10;9SXXad22gFRz+/8AaLHEVbXbfRK6U00ekbetygRg4q3rJa11GRhE7bbQvtAIB+Pd8nqw7LLRQotN&#10;Q26OkiB2hUiWRg3kkxriNPvlm/8ATr89hpzUP8RrbzpTVLUMlfJNcKwUk+PIaTAWNlJOWH5jwOt9&#10;J6m+velZoLdTasqqun2iYd1wcqScgB1IHg8BuDgnz0/pqKaBmtAPoJxYGfpE1xpEj/2uuWNQMO0z&#10;iUhfjGQI1P3wCR9+iNLU0AgeqpUASMFWrKtzGvPJxI/uI/8ACAPjrhHRf4stQ2aB5de2epNQZUWG&#10;aCgeUMBnceCwQjAIPg/HAJ6trTfrPor1WuU1totVD6mFA3+0SyUxjVmIzGwKru9uQQcjjH36NZfs&#10;GcRuigXHGZeV19UdK2jfSmpqbhL7SRSwNBTnkYLycs3PkjPHx56UrlrTVeoFkpqSrhpbZJnfT26M&#10;Qrgr4eZuScEEjC8eceel9NNxWzdXQXetrJxEIt9xqmFMDkBSctuLk/IBJLf5w56+hqglTHEdjNH2&#10;56bcaXOVUAuAvOWA2lc/m9uAcIPqneatejqq5xmEo6K2U1K38HaoOWCuYAag44Jx/MEY/L5UMDnn&#10;OSOjsMdFSwwRVP0Mk1RhRT/U/wAt+eCIwNm7aMnCgEgngeK81drO3aXppI6e7pU10IHciebeoz4M&#10;jNgQjke5iq/+LwKEu3q3qu/XP+Di61VfBcpXT+HWSE09H3cgIkk4BllyMZESImRxJ46qlTWdoZ70&#10;q7zojWnqjozTVWlDbamO63iBZJae20JEjoi8H2RDg4+G44JAGMiul/E/LZ465rxZ4a2sOBRU1vq/&#10;qyoLYAncKIR7iDt3SMMNkdb9Ifg+1xrI01fqC5Np+zlcy0UeKOB8/MkAzJM3/NOxb9R1cmmvwmek&#10;9FE9Je9R3Sq+hqCHQXMwRSqNrL/LUjABHnJJx56cXQjzM+3qODhZyrfq3129WLx/OvJsFGyhKalo&#10;QzylCQdokUhjyo9qbPHjjqvvpNcenHqRNoau9ObNUfS19JTzSP3o5GM6RsCw7pIb+Z+5x1+oNFoj&#10;QNkltsWn41iCSlXaCuk3BNjncxDfJAyxx8DPgdCKv0J/DxdNWSazr9G2Cu1FJIs7XGplM9R3FACt&#10;udicqAAPtgfp00umCjCxL73uJL8z7bfQnT9ma2VFvo6IzWvvGnZomYRmYASnEjtu3YGQ2f0x1yh6&#10;9aIvFV+LrRvo/ZBZaez6oo46m4NHbAZIQTUbyiqRGoxCvLDOT8547ns0NsjtkCTSmSUJlu5M8j8n&#10;/mYt/r0Dpl0Rdte1+/TdEK20Uydy5SQJuYyYIUPjcNoHyf6umSgPEVWwgkmcS6z/AAGa49PLjNqL&#10;QGpbon8wzNUW4orMd24dyJVG5R4wVYY6C2v8RvrhpShn036g6eq7/ZaaeWhludolkp6+Nce/8jLz&#10;yCdrqP8AlOOP0VrqexS0U3adGbY4QRSnJYA8AKeTx46RdaekXpBq+BTfNO0sVwqRj6iCkLSPJt5z&#10;7TvIweSCcDqrU/8A1MKmpI/EMzgC1Xys9SpKmp9GPxIXy0z2qkNDT2DUV2lhkpoycyxiXIkVBt/+&#10;ZGM8e444R6ml/FBpuroaCq1BqARrDLb6aVbxMtLLBsZjEsy5TtnZxg4JwDjq3PWr8EddpvWkmsPT&#10;Y3aWnuXbo6mK0Uj0s0aAh3cpgHOFVgVPJTA/SsajU/rZ6Y10IsdsrNU26lSRKqG5wNArBScmYH/f&#10;Pnw0iO2PDqQOlbBYvY5javWwziTJpfxNWynDwa3q4YqKiMAY3OWdEph5ixIgGzj8vVLwfiu9ZrhU&#10;09rN+Ql4RbottJAoWA+YsiPcE/5Qcfp10Lpv1z9N9fx3fTV/s150dea2llEMFTVSVCxLsx/Lid8T&#10;c5OYxvBP5MY6onRv4ctW271dtVgks9LcaOWeOWhuMUsogkKe9xKxB7RZVYbXXI3DGfPQtO7kkP3j&#10;dVC2uqjzD9X6tev+nLRWV1dV4oqWlSgkKzzCE0xwFhTZKoKE87V4BJz0O0d+IL1Z13qeksUlyK/X&#10;w/QNipruafyIyPqPcox48dWv66ehlw0t6T3nUH8ai+gWgpKsU4Rt6PJOqvF9iUKyc/O3OBnhU/8A&#10;rf8A6MR619YD/FnmhS101RUArtch93bX4AI4c/qCp6Pa7KhIMa6joqtHYAvbGY612kPVu60shu12&#10;lnjZEgbuzVMgaNGBjQj6gnAxkA+Cv9+vdfoNR+hehqK2T0NdSTyxGrNUJGKBg5UKSMDAGBgDHGT9&#10;+vdZPqak+ZmfeKp+a1J6h11ovq3GS2VD1kx3wCRvbvMhPdO4FgxVSg/LgENzx1cP4uNR6q0p6gW6&#10;8WL0/l1BR3220k7utWIBG55YHKkZICEH7oD8c03ZNZaZor5aqetmpp8XOjRmqMsVjNQpdRnyvGMc&#10;gY8cdfpHcdP6Zu9ZQz3Oz0FXGtEn05njDdsqce39vbx1fQD1EYH5TI0thTmfnAfUv1TWOVpPR13i&#10;DOY4G1FEPceWXbtLE4LAADw2PCrhBrfxkU1juM1r1ToKtpaiNjFURw1aMwG0jgkAFidjFiASykny&#10;ev1il0hoqofe9jt00x4BkhUnGMH9+vx8/Gf6R1cv4htQWjSFrSQzVYkEcOFSNWQMTj4Uc5PT/pVr&#10;+PtHDqmPaOVu/GdoeeplltujL5D7P5rQiIhFLD3P784BLjyOHx9ugvrDqrTnrhpykpdN3e6pJbYy&#10;w/ilCIe5JsCqAwkZM7I1GFHxyTkdUtW+iXqDoeKlvtFTpdCqmeRKSJpuwV8iQYxj9fHVtwW6vp6i&#10;1FKesiLUiz1WxTiKFoNpmGBuUhwxGSOFyPIPS7GoYNZzJFrOMGRvw70tTp+GWesul0oVSoh+tSjq&#10;FiZ4ihLIQxyd2FUgKTgnx1bNy11XXyx3a31qFJLFUObYKeUxqkcQBQMnCkqgUK2c8/vmN+E7XGsd&#10;N63l1TdfS99UUca7aWWv7dMiHP8ALkG4ZlO3JDHgcHJ6v/1D1LozVtU9W2gtM2WdpGqaqG106Ceo&#10;kIC/zJcY+3GPIz1n6y1K1LFhn2lQ+JUNtsNxu60jIAIVgee4lUd4kmKsXITJ2lgckkjBHHR69eiU&#10;uq7a9JcZJoqeBexNNT1EjGJlwsciBtxYkDkEkHOepVVqw2q2SW22wtFTzB1ljEjPvV/Kl/HIXB8Z&#10;wettPq2/xPItDdSkMgCgUK4wufBUgqADgAgn5HGOsI9UFZyDINyjvMNP+lmkNHyUy2qnhe4QUYph&#10;W18YeoMLLkIyYBHLHdnjnqStRK0NRFKgjkWpco7uqRsjeDjOFHJG3nqHW3qpq5BPXNVSSAkmRiNg&#10;JGOdpB4AGPj9uh0i1FRTinCtIsRHbEi5++OST+nnpDV9Ve0YBgzfu7SXLpuCaKWJpaeJg/JDjaz4&#10;zyR+pPn9+tNHZKoGOnd6eSJYmWR1nzHHyMKGxk5937Ac+R18p7VXFnHZ7q4b3liT+4x8dGbfp9Kq&#10;iEXampFH8uRkXcmMZIwNvwfvg8jrHa7MHyZFqBSUVNHNPPErDESvEpkG4+Gzjxxn/PrTcq+1qKeS&#10;leSSVnQH+WfcN3OcjgY/6j9OtN2t0tBKVjeKZeDGhKMfsBjPHPH98dRKRq2prQv0hjcgs6xopw3H&#10;uGcf6c9D35MjEdfTea3Ra+sVE9LPcPq7gkSStEsXYBRwdpUlsk7VBx4J+4z2PaaeqpqaZamaam2S&#10;bRBtZjECP6mA9+7z4yN36dcL6dmraa823UEIhqqekrYpQVYAvslyV/TkFf8AsenC2+oHqFQXm5VM&#10;9dVLHWDYlNUQRSLES7uBtABJy+FGPygc9en6N1anRUlLc8nPH0EPX2xOvrTX2CmkxUvOHMxjibY/&#10;tDbSR4+SPLYPPX4j/iz0hctMfiK1pFLbZqVK+6z3SkDoQJoZHLh1/wCJSQ2P2PX6N2r1B1RT1MEF&#10;yWhmJZnKRwxJuA/QqxHn9SOuffWX8Nl29avUSq1XfdeT09A9LHHBCKZHan2jlFAwu3dk5wCc85PX&#10;o9N9oNET8TY/L+0s6FhxP070TQ2656Ws9fIsjCa2Usy5JQBXiU44Iznk85xnrKvgs1LDKJ27UfcV&#10;CGmYiMDkc7uR/wBM9c4Wr1S1FpzSFpsazwQ/wihgoVqpSqs6xxhNzZwDkLn7Z/z6E3TVGpLxSs95&#10;1AJqFjvdnVVjC7SRggAfBzzjxx11nXdMB8AJlvTI7zL1vs1vvOt7pVWWtSnempIX5i7m5VGNy5b7&#10;unORjOM+Oq/1SYtL3qXRUsr1IttXDXxTBcSTAIrxkgADP8w4Pjn/ADJteKOhtoX+JJIjwSQFs7nU&#10;EEKTz4yEI6AXfVsFzqBWzUEdVVQIlP8AV1GIy6IAqguq5woAHP2P9/La7Wixi47mCtdVHeK9yv2o&#10;brC8AgmnpptyKEkQNtMjuu/cV3EFiOWBGegcdjnkxO6xxyFirbZB48cgAnn+/TVNeIsDtWeGVoDu&#10;ldSSY2GfLKMcfc44+3WJvTVOJaeKnhSU+8lljLAcggsRx8E5xkjrHe1mPMTNmYIotEVlRVCp+mp5&#10;anuBshGaSUY9pUkZP5jwMD+46Mn07pYamOqZwO6/deOaRO2pwFw3B+wwPPHHWqHVL09ZNIGlkcvv&#10;3xKzjAJAG7lf6fkjyPuM43C/VssbVHaDIDwe9tVsLyrCPJX+nz9+AegkkyA4hKl0JakikgqjTLTT&#10;MUC9suEyeCUIz5xk5GPuOt09r07RL26d3LxozfyDHCZD8EBgf/fznpajvFbOpnLIsBAL9yBt7sF8&#10;KXCkc8AkePt1omuM08M09XLKm0L2Yu4kUuD5wQjMfGVAXcc/5RzKm0DxHIx6bQtU/QCZhlWM1QCw&#10;Y+DnHjzwD4+ep+mTZnMkcenKe4h42eriid3C4DEFQxOA2CCDjAP7HqupayaqhSemSAo0RjjQHtrG&#10;fgFMq2CMjOPB5P3mRXCqpnSO31MkLHY8PakCtuyQwZc+4Ywf/q46jEvXbzLNqHpoaxrfSaQtttiM&#10;S/TwCbt7pFxkshOMDI5yeMfA69BQXSieOU0drkjaJ4pixSpPBIJXBJ/MBwM4wefgVpfr7qR7ZCYq&#10;8hxUbGMkhViADhh4Pwf8/n4iJcrlDGlPSVEsbw+6NRKxWPJySVzjkk/5nnnrjGxYJYcGkTbD9LDf&#10;Kuo7ILNHJOsEboEzGxY5cAMfzInlCMjnJut1HZbHNRwNViGSdu4EZmnJQbOWXAZfnyxBx4Hjqm7j&#10;ctQxMWatqpEjzGhLsoj5yAMHjnHHQmda7dM8jyGXOzuCRmPHjk8HwcDnx1wOJxtx2EvW9+ouk7K7&#10;7Lg8nfRUdKJCFbOSFYqNuSqkgMR4z58rUHrHpqp1Hb3a01VXRW+cuyVsYCtC8TwyJtLNn2StwSM/&#10;59VrU0kLQy0bTylmKyIS4Uh1X4BIB8MeOcZxjqDXjuTFIFcrvEshdBtJzkLjxjnxx9uipc1ZDL3k&#10;euxPEte0a+lkoM3gxQwSSCKOCOBhHTgYO0FSQo4JAAAGcDgdF01np+eA1H8VZpNjN2YYyVLjG1w7&#10;Ak8AjB85+MdUzVUlbJTw1S1cMYkDHarFgCOM/HHu4Gf9B0VtlW1SAsUrMiooYM6vtKjGMgDj58dD&#10;e0nvCLa0b6r1Oo43ZaCnrO4kmYo5ZguCdrFmGMg7ZBjHnOf2gVnqlXpUdyip4UKStLNgf70+Fdjj&#10;JIxg/BBA8AdLFwkW4z9n6dXqA0gSQoQ6lRg/pgH9BkkD56giSO2TVEUlLDNMY9jlg2OQM8jHGD/b&#10;qosMubDLPqfWy9RW5LWBLHE831EiBO3ulA2hvaM5H36A6j13qG9y0Yt9XVBaVZVSonqXnOJ4z3F3&#10;tnYhJOVGM4BOSOk+WcBO7SxextzMC/EvOD5HHA/6db6Gpm7hRoEpw1NPNGCyhSyQPKAxPP8AQOAe&#10;jC+ztuP6wfqGFr1rO6tRQxTVsFTDkTmJRmNCDx7TwGLAtj/m/bpWhrlo7elDbp6mKnDlzHTySIGJ&#10;ySQEIzncc/cnJ561uJ1RoKmPsynJVWXGc/c/b9eoNNBWLFG1bPsRxjnkgZzx9uV+Op9Q9syrMTDt&#10;NZ7JUvJdIqCCNmVQxlhDyPLhVBJIJxhFHHwBk8dbaCuqDDUw0QqID3WZhKwVt2Ad2ccAgjjxweoA&#10;q6ipqGqKM5AIOwjgH/U/PW2aSO4wSd2PthyscjAnJGzafHxwePvnqGJbuZQNibmucs0YNZUHssnu&#10;yNxU/GP34/bHz16a/OlL2aFpkaZTliPnhRj7+1QAOo1xnaNUpaCDvPHGsbxGM5G4kBskYIyQOM88&#10;noZVCVRDFNT4Z4mkQZ+x2kj58jH9j9uoHEsXjDU3dJwyy7Hk7MYI/wCDP2Hx+Un/AOqOhZuE1uQy&#10;0gm3khPdJtVF4BO74HOf0z1toqim+glkrUEksxRI8JuO0A8ZHj3O/wC/HyOtbNGd9LVkPCWww3Yy&#10;OM8fPk8f/U6nJlC2YSpbnWTzUUJX3VIGVjfcjJuDYzjgEAAj9MZx13F+LSfseiaUzLtBkoYjleMF&#10;0yf7D9/HXD+nZaGqv1uo4qNhG9ZTpmQkjdvAGBn5Yjj7fHXYn4v9TWGv0jR6MkuIE5rYxUQwlGlC&#10;KCxwHIHjk/YA/br1XRW/+HqCfYfwZw5lMQ2GsqbZTRV9jhdaakRN6SJJkiJBwpVceCMKPjgfYLLp&#10;y0VTqv1FXCxQBO8zK3OM7UmBxyp/p4wfvy6W1JKeggpqK5sKgqN8dSTL7sZYbWIcfsGwM9b2p66e&#10;fty20TRQRhC0ci5lOC5O18BfzYxuPjr2yL8IlJW9z0vV09haOqgpJ5JrdhMBogPa/Ab3fC+cfPSJ&#10;U6PoXq643gTW+tFdGn1aT9kRo0EQKCZSMDAkODgfp8dXrcLbZJIJHniaielUDALQjbhg3sOEcbSV&#10;5U/m/boDcrFdqVjUmJK6KSrScmOMJOoSN4hkEhXO6RScbRxjGeTJQGWDle0VtN+o+qdE2iOx1UT3&#10;2hJSen+pqdoKMZm7eVBXadrHubWIXC4YBQMfUL8Sc0mnBTt6e1E933fSkzVR/h9FNtDKIoICssmF&#10;wwZyMYyAMY69U2ixXC8SfwyoW2l6hoYYox9KSu6BAO2w2yDc1TztYZB560V+iry+oYY3NPXU9PXS&#10;VLiWMQy8MYFGUG0kj/lA9p+/QTpUznEYXXXAbcyyvSv8ONw9WmsmvtcQVNLZqsfWCCRO7E2Q4Ux0&#10;irtBZTGxcjcGU+fJ6ktHox6NaYa3pp/T6UVXQTpWtM1vcyzKAQVYlRtU5+MAEeOj/pslfYtGWDTC&#10;2moSajt8SDtSxBGCqoL5PPJYZB5yT5xno9dq+vtsovtbbEjgpYnVmatACqxXJIC/8v36OiKglTYz&#10;+ZGtUllt9BS0tVb8yIpUv9A5GN3AztwfI5z56l09bR1lwgnt9v7tPDA+5kp9jBmK427gMjGc4+4/&#10;tz9rT8R9hudbPaLHXOHQzyd9auRlRIxlm2gYcKA2FGSWwMZAw+elvq7De7Y1DHZSlRbF7MzzzlRv&#10;3qoTOD7sOh+3u8+el69fRZZ6atky507qNxEZ9deoejtHU0S6prXtL1qSrSNVkIHZQN2Du+Nwz/Y9&#10;LEH4nPRS0JRUM+qYBIQlOmFLF5NuAEPzkA/+89Edb+nknq5WUFVNc4rctujfiGLvg9zY3LELhvaO&#10;AfByfjpcrfw26duTJQWy41W+mlWV69lXEbgEYixyJRn84PA46cGTyIIbf+UKN+KX0cUrdU1UksG1&#10;4dkNPK7Fw3uPtUjjGPvnrLRGurFcdZ3KqtAkml1jGslAyRt/MEUWS7ZA2gI0Z92M5AGTx0Jtv4XL&#10;fDM0VTqS4/SpjZmoeVi3kk7yQec+Rz1M0PpaS0XynuNLURPLZ57hSRGSMBHiXcrthQApOyLGOBk+&#10;epBbPM7CY4lp0lVe7dR9iSzTT9kMTM06e7knOAS3+mf06hVdbfa2enq47MQtNK4DBww3YK5XK5+T&#10;5AHPnolbqq9XGgpav6qihepgSbtmndtu4A4zvGcZ61U63amr4rOLnAVMD1DuKUhs7x87iOSxP9ui&#10;wUgu+qnl+jlEMUtSsjJ23CYA4yx2t9x46U9U+iWn9UWZorxSQGZIWKVUcsySKPI3AEBgOMgjB+w6&#10;fblRVFKJrubpKHgpZAD204PkH8vjj/6eh2qayqtcNtgM09YtzrIqKVS6xhUfOWBVc/bjPz0JxxLL&#10;nPEpX0x/C9pqO2aobWGlbHJVXhXoYKn6VZJUpyrBnXcP5bksP/vcHqdpv8H2i9KGJ9P6iutMIjH2&#10;w8rTqFVtwVVkJVFPIIUcgnq9YI4aYFY6hpEDHOWU4Jx/3H+p611TUaH+bSIwYkNlR++efj/vjrMt&#10;ba3EbrvtQ5Q4lQX/APDDpjVtoeyas1BV11vaV5Wp3XZG2SMBgGwwG0EZBwSSPJzJ9LPw5aA9KLo9&#10;/wBKVElHUFTTfyjGFaPd4bgg8AYHx1ZMa0NeqVENkUO5WTe6IpwfP65x+g89QdQwNdLZPQUVLHR1&#10;DKUiqSUzEytkEAA5GRyOPJ6ELGbgmFt1N9//AJWJjDHBOsm9rhI6AY2FU8/ckDr3VeaC9QL5q9Kq&#10;ruFkgo47PXNSxgSEGo/lD+YBt4BEgPHXurgAiKFGBn5f6T9MdAW+3x1MNddeykjTiOYqZdwPGGZg&#10;cHyPPkk567jj9Vqmb0botfR0IDUNe9veHfnbGzBUbP6jaf79ctaUsty1LClBW2pFKMBI1ONwkCnO&#10;ScewHA4z9+ukNGWxB6T6o01dXjKRVEVX2oGDOsW0f8Pydjdea6XqdRlsnuD+viVqr4lU1vrl6hVG&#10;vY7nT0VQaB6FqFURNoQs+RLyeSNoGP1/TkDWaev2ob5Nco7AyVlWrd2tljfL5OP94wAz9xn/AD6f&#10;ZptI6KoZLo+nJKWmh9zVE0ZmmIJxlUyzYP8Ab79TafUNpqttbDWd9JlDxHtEEqRkeQMf36Ya0t/5&#10;XjK1DzEW2+kpFXHV3C4B2YbXp4/5hzgYJc88fbH9+OlX150jeKP027NG0VuaSvjVRDKzyuqo53u2&#10;0bQFXwCc5OfHVznU1WY80lGUjwcO6nPH79V96l1VdqXSdbHKWciOR402gbWCMM4A84OP79UGrprY&#10;BTLkKowIsx3ChSGip7LQR0j1tLESXk90kaxAA4wFVtoA4G7gAZ6lQQVVRTGnS2Vsyjcr4iaIZBOA&#10;GbaWB55GfORnovZ70v8AAKGcLTrDJQwTq27O8GFWPAPx8/bB6HVus9tOGpLjQwhnw7M5GI+c49jZ&#10;bxjgDrz+otLtzFHhK12plo1p5LI8RDbgHmU7Sc5wQf3HkHrebNSoxcWinKnB9+0FTnPnB+f/AKvV&#10;cXXXtBRTU0dRq6sneGUsXip8pImB7CMqM+ecdLt29Ro4rnLV26esqoppRIi1IJAGAAuM4UDxwOcd&#10;KbC0ASB3l/WfR9bdTIyVllowuwvLUyrGE84yWOWBPHtXIyOOR1JqNJUkETVJlAgHDztIscEuOMxt&#10;ty67gcYJOOSB1zY/qddpFWGCCOIAtu3MXDlvOQ328j7fHWZ15qYLtpXAZI5EKBAySqzKQxGPjbgE&#10;+Mn79caOORLrYntLvN2tSXVKI1dOsTmUO1NIXMRQgeWUAgsccZP6dbbjeaWkVYrRDNVymBiJUkKR&#10;bt2CuGCjeMbsMApHhvPVEx6j1hc6mO5UlIkVTGWISKEASbtoKkDDEHABznqwLDJqmeFJb3S0tPsZ&#10;z7ECMCAARsyC2PuQc/c9BKirkqDCgg9oypUVwSjkp4R25CBVzS01MxxkZQBZnJPnn4/vjoxJVUcQ&#10;WWhtJDM5DnaV4U4zyT8c4H+nUOkoaWjpGFMvdrHOVilpwSUJx7XU54x+Uj+/Uu2S1cx7U1GyFlK9&#10;tAyLnkEru8cecHyf79L2WhzkKB9P+8y4Ek1MVmgqI2qYZUkIGwAqoO/yrAj54P8AfrbO0plWKK+v&#10;TQMFJjgmn3oB/wAIDbFGOPauTnqRHbBBTpKIEb2ttQOAHP8Aw5z/ANT1HhpZFcNFQojHL7STgIPj&#10;BP6jqVuYcAQg4m22xWunmeo31sjuch55pW4xnlWOAf029S4YaOESNVwyTyYZgIWlQYDZ4DO2P3GB&#10;xgY63UFDL/NkEkUsSyICdoVgGDHxz/wHyfA6nmtsVBLP9bXqXiM0TxA44G5QC54UnH24yDz0zWzN&#10;yZcHE0fwyia32u/i2zGpuP11KFLfyo2jjXbkeRu7g55ORx0qXK8NTWlEmmgRjG6mEyB85Ygng/lw&#10;fP26k3vXD3SzNZrXF9NT0tc1TEIpC7IWjRcBuCeVznjz+nVdXyikSlK25pER3Uy9xSQnnjH7nxx4&#10;8+ejWX7eF/ziLW2+02RSUZkVluIqGkLqFYnYCBhsOD8EgDjJB+cdfalZ4Y4VCdxUYyDZI6/GGyCW&#10;P9Q+Ryc46g0P0lXVSyTqIoYm2YKA88YPAznI/TAPx87pBXTV7MhljgUMC8UhVWxk8gk844+xIz0o&#10;bMzObkz7XI8iRZQRq+HSN3AjP33tuBUjPCsoHBYH8vQqekeWmmr6Kop0JZGk7Mm/k8EYOQuc/qF8&#10;gHz1OrQaqhaOjkB95Ds0Z3KnI/z8fp0OSnkpu3TzsxomkA2xyANI2Dg45z9+eOB1XdK7ZMr7hcop&#10;0gpq5o/rIBHGQvej2+1lUnAxyqgHC4BPIxnqKZpzIJlu4jedHV1DEFCByCR71wTkDPGeAMdb46Rq&#10;ZYZZJMbT22UqqsM8j55GPP79bK1TcLhSwK2Q24KhbAHG4kffgef266W2zXWMpfvx3arnkPbdo5HV&#10;lcYO44wo5LsckE/lGRgDrbNDUUHYg3T1FDNlP9qYF9pXB2sPGQeT98ZJ62SW6imIkaFyxjK9t8jA&#10;XGDhT8kjnP36B1ktVQJ9AY6o9yJkYqDyPlgTkjHgc/b5HUztsYZqmnHeio6ZiEUhpe5ljnaVBz4w&#10;cgffjIJ6HjZJUxxwMvdCGPtSRdzPgZzkAHhiT+h6IW+iApo6WNG+llYSF8sz8KM8ngHhvYT4x1JW&#10;ro2r1pYKJVkVCojC+51xnCgDBOPOOozCIkjxNXXGWKkt1HB35VEKPJ21dWJ4JaQ4AOT/ANeo8kF2&#10;am7laVpmplki3hVUuGJOMjiThRhjkYHB5z016QoJorzakngz/tQ+obG1WUM+0+cEg7Rzzhh5A6Da&#10;kNBUzx01VcGUJNuL93dwQeDk+0FuP+ueerbeMw+MCAZYqeelmgqqiaWFArFi2AXHy2PjlvOfP69b&#10;6ORKWNjWSFInUgAKNp8bXBxx58dCaWWCdRT08sD0YAiQ/nO4kAY2nJ/bGeD8+Zpq4LdIHcy9x2/l&#10;q6DYoDEcDJwuOMc/HjqhEoYagoPrqUQVRWaokIwucbFYZGWwf38cY6H1cTspoJ4EhADBwSQrEkBS&#10;G4LBduRxjk5znHWMFVO1cZKSWYd72ylTna3JwuFHHH+Rx+nWS3WliFQ86yiQ/lMiAKPkA55x5Jx8&#10;446piSJDltYgt1OZ43WGYS5kaT87g8hVznIDDwMeMkZ5kRVVLbpFedF2xNhiB7G8A8jHH+XHU2eS&#10;Cv0pQTSKoiju1W2IeDzHT53Z55wMH/2NVRRUbxCKkpTUSYVUp3XexDeBnPPnG3k4yfjrnXbCifKi&#10;6xTwP2pEYgmTcoG5mYAFto45xjjHQz6ylr4mDJI8uO2x5GCBgA/5f6dZzCmHZlFG8LyIxDFsDICe&#10;FPnjHJ/X9etVtoLy7SVlNTBoKht5MnltoABB+Rg/tyPuOqiSWnqCCOoikWaVg0T79q4x4wf9Oitp&#10;paeq1BbbZVzLTUlRMVLkDlWBXJB48Nt/Y46AVFPcae4NRrCI6lsnYM84J4B58lSB9z0waOr5aW/W&#10;+JZztlqqdWMyYC5cN4PGAef3GeOj1DLDMpmfJqOK4dtJTI8lMgZ2WYtyD7RnyB4GD/36EXuhSaGC&#10;KknEcTIRukI4Yu3nbzgAgf2/UdbI562SOrkpbbUmKZJIJGAYlF3eSfI4Xg/of16iUL0ktSYDCURp&#10;Pe2z8o4+5xjgf3JPycdiRmYWG11FM3f7haKnX+aSxxjGWYD7fm+OOfHTDWLT2+Snqba9KWjQsXJb&#10;JVSFJHlSQwYN+XHB5yxAu60N1erhpLdT1FRSywimEsELbVkLk7ScecEgHOME/wBt1Pa3SgkiekjS&#10;au73akKnP5leTPGPKjJwMAnkZOSCdxHjs059Hr1cqamUVUWsYGLyMCQJKHO3ORkflwuT4UDdwCiR&#10;WiO4VsckbduftNB3CFGI23BgGOAoO48/r1Ydqq5aX0juela/clRVXGmqYDtPEYhkXD7cYJOBjn9Q&#10;eevmndN0QoxMlHIDIWKtNPGZFTjgDag88csfynBHwxZtbbj2knBiZS+nmqrlJFDQ0UFOZczRpPME&#10;MabtoJ3EALnPJPgZ8EEnYfSLUGyijqK61STxvHvjBkIKbjvKkLhsFXACnJ2nkHGW2lv+o4qtYK+3&#10;PboY3MsqTxdv2KSSWT86gZO0MASCmPzDI61zXugrmnraJKm1bcgJIRKpWNGj9zLlcYcHyp3gck7R&#10;y1oe87Ek6S9LauDWVumhuSN2bnTI6tEUV4jDGzEH5bMmNuD+TJYE4C56/wBdqjTvqhcrNcIZKysD&#10;mWNpk5q1yERy2d6e0DCj82MDIwwf9KSi3XmkudzuNJTxx3GC7SO8yRiKNWVOEZlLrsjOQobA5J4D&#10;dFfxQao0Xr6Ow6jpaMi5WS5GIygdt8iNZUVySBtO7IVzjeAfI59N0uhPQb6iTjE31dFUzOkM9BFU&#10;xKHnUgqfceBw+MHgjgnrMxvEoFsrmieYbGSQd1RlgoJViGGCwHDKP36+2itjqlienE8KsZCiTJjB&#10;QkBSrcjDBgQpHKnnqQYVMS/xGliniiaNkcDcRsJYttPKn3/05PXs1IxBYkO6Vdf3ZaSqt0M++JDE&#10;1NJyzZU+5JAAo/N4dvjobbLfJVW2asstdIJad5UkpZ0LxK8bvgbD7ot+xD7SAQ2SCcHok8UkkLyJ&#10;XM/YYPskzISuR7SSd2efknxg9eqxbEjh/jlvNIHKRirXIQp39zsJUO6EFG53becjLAZJBIMXKmzF&#10;YqY3+xd6jDhajZEK1HCGdHbaq78s8q/0fB/vI9O9KrcL7BJa7xPFFAYlngSRZoioRWdCHDdvEj+V&#10;wQR+/TFA1caSKppK6CtieNTsmYDBDGYkSoPuvgqSf+Lpm0JbbZVXaaru1F9JU0UMe53jAYsQSdko&#10;4PmP5+cEDPVmEhRzLet/q7Z6SromrqmmttOtNJTNU1O8hZBIEICLwQTH5LDjBAOeqV/EV683mvp6&#10;nS9trqtaWRVjE1upm2yyCWMmMEguxIMartRgWcg/lYdGNYWCpodMQW2iqIpJKeLfvqVLhmKn8pUg&#10;8PhhnOcEecHrmL1WtFXJqCT+E1dR9NUTS0smV7byVCq2ztmVwrEERtknYCI22sQdmF1e90q2L5mj&#10;plUnJhaLVM9yuU9LpS3xRRW6rSeekjldgapyCYo9pIdgjklQQo8ggrjozpH1HjsU7R0V1drhUKEa&#10;SSWWpFRKu8kh4/YzZjhUkFsshI3MAoomzamanmh0odKW55rXBOs9Wsxp4mZRLFNI8ob+Y5ZYtuGI&#10;XuKQAcgsnpTDTwXq1C6dphdEoaeOjnpzPFQQduWQLuYMPewZs+AoLMyEg9ecrX0zkcTU4K8z9CPS&#10;rXiXO02a115pZzVUyzNHuJaMAGQvg4bHbCYLANkjIGcdXGkscdOEEPbRVwET+kY8DH/brj38OM2k&#10;qigka0R1lZPQ0US1yzIJ2aoJdZVB4J2mOMAsVwEO1QJOeh9JTRx23ffLTBJVSbnOKcM6sXc7SSMY&#10;2lB9uD17HR3myoEzIvrAY4jSl0uFRb1rC8VN+ZiGQ8L8ck/pn+/SZ6db7lUyGqIEMrVFRIvIy7GL&#10;OTnkHPjHw2fPRSoksaEz/wAGMSw00wO2jAXcdpGdo5wFY7vAz1H0Ra6Sj0TSV9YndqpV27igc7sF&#10;QPGP7/59OBuYHGBGioorNSQSOlbJG/bIjBrnwCBwFUtj+2Os449PCGnmqKmIO0ftL1TZIOMjJbJ6&#10;0R3q0UoRIaGrXsqBuFKUXGMYy2Af0x1IiuEgrpqgW6fZJHGgJMSncNxPls+GHRA0ptM1CSyrXTyy&#10;tTmnSOMKWG4KwLbj+nleelTXU9tluVipLdGsbCqE0uKQgMilRjJXBxnPBzx+vLTXV9RdKSpoaa11&#10;HcR1STLxgKeGxndg8Y/z6TdUV1VHrOyrJQOBFS1MvbLqzkqB4wcfH+Y/XoVr8Qla8yTXattNkcWt&#10;K5oxBt3RjAAJGTz5885z9uhNR6nW5jLHU3HIDYAREOBtGR4+4J/v+nXMvrPqWth11fKmqvMNNBDU&#10;4IWfcqbQI8PJkKCSCcH9OkSHVs1QZd94nhjjUsVRt7YBGeSygYBJIBPA/brDtsyxmklS4BnXVR6v&#10;2Wlnejq7jXspXMTRRygEDyA0SgZ8ZGSfH3HS9dvWOy2mnqLq1xrobfTxNLJJUCVO3j4w+CfjHHn9&#10;euYLnqNIKOrYX6asakieUrHETMreByW9wJIGMc7vI+Bdtu+qK+50dnq9JX+GorqhKeX6mGRIY97q&#10;rtyo5UMSDnPAPHQ1txLemJ0bpbXsVjt89JUVdRFJUVs8ziNpFAcEIwLKOOVOBnxjz5691QWp09Vb&#10;verhdrNo+Z7ZV3CaakmapEQeN/eAC2ARluCCMgA45691YagiVNYMaI7lWmMQQpHZrYCoaGJgkoB+&#10;7A5U4/b9uiFHqya2UL0djpohHUuXlm70sjy7eFyztyf7dBhpe7yRy10dnp6OJVMqfU1iqXIHzk8e&#10;fnrVV6Q1hXRRSQy2ihkLjttFVFlKfLbmGMYxxjnrw9muf/hxFjCs90qK6Wa41tNTpJUfy2Z3EuQB&#10;gcEbcff/AC6FVMhV3niuLPI+M7JFVTjyNgGPGfHjqfavSa/XEipu1yRkJYbo53DAeQSNqjn9D/fr&#10;4/ov3qNqdexdaBG3MJqhpCPnC7ATnjxnpJ7XfkmR8UDxVFPW0aFauMU7sTHI04CjnJwScHn7dCL3&#10;eVrGSjt1U6NLgfyvCycYJTjPPHJx1IvPpZoa47YVor5DIHCGFG3AooO5UDOGVif/AKR1PsNg9MYI&#10;1ipLZcDLTMuY6hd21kIP8suPOcZYHPnn46mqxkOZX4vMr5PTS+C00lNWXSVDTrIlQHmJKKH9gVUJ&#10;BypBOWwMdDF9HNS3ORaWmv8ACmWP/wAlmduCT4PPg8ceOrtrJrWtDPFLapjSyt29zSBW2sD7t64z&#10;+3QyluklqSnprOlMu890CWR5XfLe5zyM4ZmPJPP+fVze55EqyA95VDfh6uKTA1l7dWB8GI8/fOcc&#10;fr1rpvRm5SVBihru+qthxuRML43AE5xnj/p1b1yv13jm+nnsZUVB9tXgksnkezz88AEnyeOhdFfb&#10;ZFcZq6jtFRUupGZVViUbHjafy7iAOD88fPUeu8Ga0EXrR6F2dJRLdGjLAEOGnwP3zn/1/wBOm+m0&#10;FSUbSx0UFGIyFQbmy54YcBFPAGMePI8dfa7VE8NQKSpWKKl7a9tiNxJOfLcgH9yP79bbXqGaGOGa&#10;KuSRuBH3I9kgJLgAgAD8yY55HHGOoLs3czh6a9pLS02SgoVhp7B2n3bZZPpWZmJ5/KPjGfj9epMF&#10;HR1BNTB/LSFkVIihHI8nkjHHxjj9OoNZr2suNIIfqNrqP5itGYkwcgMCB5BIJAzwfHUJr9BUuYYV&#10;2FS/81gUG8EBiQAMn7EDafvz1BXd3k+qviMdmFLRwzJc6YNOG2RlVCKmSQfcDxx4xyOpguVjhlal&#10;lDQy7i3bkRTiP4O4nBzj7589LFDcK+d5KW0yxsZwUMkpYISVyp9oAI3eQMeRzx1DvF4h04PpL3Ty&#10;vcIXNHOkIV/56NsI9pO1STlQ3GG8+cVFIlg4jnKIWhaOmE+15EZWXZujLHjAUsCDg/8AoT1ouVdp&#10;6ioKsXaqKt2WSIqwAVwAyI3HAZ+2MfrxjoHarlZ7hZqo2+ohroqhwzLHHjBH5TzzgENkH9PHSXX6&#10;stdZFJbapoHIeNSko27WDHac5GPcBjn4HRTWijIEkuBD1w1BJa7NXLA7GaoeGdHUlEQjeMZJ4G1+&#10;OfP7dJNPd62aU1N3bvPPLkq8gZZVAU/vkHGf/eCl8qaeNIqX6ZZVIWTIJRQOP88nPn/ToNHOKGmm&#10;c0iJJHuCAs3KFs+4nzzn+wx0POIs9hJ4jFbq2rt9FXXGlhC0sARqiRAQ8e49uMgAZwWK5I++T5z1&#10;6nvgqDJDLO0EwDK7w5yzKRwfHGc885/XqPp5nlpL6Zo50Z7OahSjMpBjlibwPK7QRjn4x46EUzzG&#10;FZ46RE3PwnbCu6H7Y8AcAcdVt7CBJJkoNVRTSRQQDszSJzIAxU488Y45OST56IUBq2WNHNG0Tfkj&#10;VApUR5OxgQPPuA8nkft0FS91UFY8NLTr3ZU7v8xMkIOTywxz8ffjGevPVVNXK0KxTb5SW2kFPcgJ&#10;wMAADjIx0vIxCdFTywM9LNLGaeMsBvjOcn+onJH+hzx1Gmt1mQPNcElqXpRntEDGWXkZGMpx/wDS&#10;T1jRWy4QVBpKmchWdncJJv3qQMnIyT8Hxz+/W+7z1Eh/n1DxKVDhXjKqVJUckjABDHAPP6Z6sBLY&#10;knT1fb6+90FPPRVrtXydtIyE2LiMjcGDZXP2Pzj9wtW2oirL1JPPBLEIRgzRRgBRjBVCR+/AOP2w&#10;OmTTUklPW0tzklVkilDrskEjylCrbT8BTnGc+UPHX22WZVIhqakyzxIUUSAqGxgnJwOOD+xb5+SZ&#10;AEnbFSpSslqYrhDPOZDThHnLFXEmTyFOQMjH28HIPnrZCJqKIrLXmbO/CVRMxUbT4Lk/f4HnHTdU&#10;0VBGkM6LTqnakMyhiVJyNueeccH3Y8fr1rq5bZFKsdtq4Wllpo4ppjIAhfA3bQnOEKeBk5A/q8jL&#10;ztsDLUzNJV1/bkqZYUMTRxSOyllDbjjnHkZ2kA5PUu2NdLlSJdKgGkpMs5EDHaCQFHJ+SSAeflvu&#10;R0ViSloXc2inppBPI4YqVDI6xglxk5A/Ln7BucZGSV0nEVMYJqPNNUQcRVEIw24jDgEYbPjI+x8/&#10;HBoReJq0hUJQXW31yVciwJPFNKjA7tobJZVGRngDzzz9uU+q0WI55KuR5HkIeVxGfzZJxtyAx9ij&#10;j9OmemmWplK01sjSWqERAp4xubBwOABwAxGBkAZ+/UjsRysXNRUhlALLIVLBmPKggAAAq3GM/bjO&#10;Cb+MSTmV1JpiTBmW2yzZbEflySeRtHhhwTkZzg9TP8O1sFvgr62n7NW65cNMrdwA7SQp5ydrHzjw&#10;eAeDbyyirqZqaWqZ4kZCje9IiwJXahUgcHdjyOD4PBamt4uND2KmNBOZImp1+mJ7cmSDkgjKN4Iy&#10;RwBjoRfErtMG2a2VNLchHQ93sbce9cgyBmXIIzzgHgHnP22nrGTTguG8K5InTcyFCjB+QFwfHu/X&#10;njwDkFUguxpqSsorglRPUzLCaZSV7Z2+1mG887iB8DIGV55+UUN4S3RujNG05SqpsqgKBkJTcQPJ&#10;CufDYIBOMgdQLBLBSJrlttshporZTVZjgWSeqZWkXuMXOxTjnGVjQgDzgn56xkNto6amp41trvLH&#10;ieWMxSP735c90HBCe4c7RxggYHUhLf8AQiuhL1MUciRlI0h4qGAUKeCSEUNktgYbzjnqeaCS5o9F&#10;LQrNGrvTKZICIpF7bMqsG+OGx5OG4PJHUPZmXxB0VjgYfw+G2sax4jDTGqXaMgpHI3ckfcmZZBjn&#10;A3c4K9Q3pwT/ALDNWU5igBSFEb+WioPYBncGxtG4scnH36KQQO9zp6y7VVfBSySTGVUYtI5ClmYI&#10;2QrdxVY5HjB5HmP346eOeWSplmiMmyeGTdDGsabAAWUEktvLA+dpbGR0HfKMDIsFtalwh7f1DtGU&#10;lp1yDuU/1DhhgvyMkAH9epU1qoK+sLw131BiRU7EDe1ld9rAupIJDZIU+5cMRjPXxtSCkV5Zred+&#10;O2JDMcKQpDk8HcTuH5ucnORz19qLtPPHUJZ4oqVmLxyxrTMzxgqVX28thGDMSqls8Dz1dbCJTmaa&#10;eKCellpvpRKUrYzMyBtoDFdr7uMgKpOAeBnP67rfRafSZxRUtNPUKsZcy73DsWJ/LuwMg7fIHtBA&#10;zkkXSXGtFSYr1U0lPC+6MJLKUfa8cbbmRmwN6MuMgcAjH2O00lFdUraS2TCOeNo4qmZ4QjgKx9iN&#10;vHuy6jnGG3DB2YNzZOAkqj0ukktRUz3GT+SIp0Cnw4ETxLjIZce3DHOGY+du0aHsEc0tNLUNL3UD&#10;tGe6VEB2sAzLtw+AfhRnIIwVx16rurfUJT1dPUTxxQSTdzaVxvjBKsDg4VhgLjHCjnkdRbzdI4qZ&#10;6WVK+pmhph3XplVViJjZUZzkBAGZTtPnjkj80C2WxJtU9uqoBQzNshLBY+BjLSAgLgYJ3tt/XJXq&#10;Fbb3GtbJTW+qraaalmIhYSYYFHONvJyCQ/PGcZ4x1BrLbZ7jcKFkuNYaOod6mWCOcOyxx1GY3QNg&#10;lisSZxwCTkHcT0DvdVW0NDcKe32qppGt9WBUPLNI7Bz3HJX3lVXa3hcgbgfBwDLYDOwZZVDqSS6S&#10;SUFasUYmKhWLmSWUke7zjjIJJGAu3JPyCWnPSKo1HVSWej1Pcy9wgLST1U0ZFLEXQkIuCi/lxkBi&#10;R7eF56rL04Weid6moqjWzXCmhUzBoI5IXLFSDGzZJBXIHDMHOR5PTo+oZImap/xOlaezDAscMTw7&#10;ZsZCrliWBLbty/fHG05ZqsVWBbkS6/OAPUijtPp3qAaKuWq2r5aaLelVSsiiNAOY5cq2PeMbiOO4&#10;BuwMdU3rS/R1Go9MLFPPvNzp4p6XO9opC8TIQFJUMVOzaMHIbjjq1dYaBsF+u8ty1VRVNZWXSVqc&#10;PJJLunBccMI03DmPcDyoB5PnOE+gqS73uGsvNcYoqSuhqrTSzB6d4qiPftYSmNy+1S2F2njORkY6&#10;2NLraa2z2EuBmPGktb/xevqYUh7gqAahgoUMGyAc+AeSv2/15eJJ42VuxIwVsHD5Kj3AcD44+3z1&#10;V9ps1x0jc6CuhtlRPTW4iBo+/EJpKSSLDxksQXkRjuDYGRHyinPRvUHqHp2ju1HbZKG50dFUxyTR&#10;VdbF2lGHK4bIG0HavLY/3ikrty3Xs9Lr6blG1hmWavniNN7vlvttokr6+mndIYwUWNgpld3AVA4P&#10;tJZguTjGeomj9R6jmRaa6vSVs1HKlP2Y1+nklV0hmJVmYowGSuDt4Ukt5yiy6gGp7xA1tZ57PZ2k&#10;nLxqX79UjFNq4/ojBYFjwWPH5QTptN2r6e40lelckX1UaUxlZS0YnXb+eNsYdiZvs+FAzgkdPraJ&#10;U1GWtRRWCtmmit8zWypdFXsqqxyYO9mBjIKuNhXkAjk4IJPVp+n8NfHaquS7wQXH6h2RzS4jKgqo&#10;YFGbg+xTjdnDA9UfLXw11MHu1HH26r3l1XuwlSIwHx5Qjtk/IGM5+12abik0/o1JaGaSeJKeR3UD&#10;6iRnQbcoQcyE7AAC3ggZGAOiGziUCYkHWLVqu0dOskzoeXp+3HImcEEJK2yTkDcB5/4T8caa71jq&#10;Kk1rVVX0dfCRE9O0VXRhtsPc3yZj7a71USEEK5JXK7ghwOn9YX2OGspae3XL6iCrcqVWTve5iVAD&#10;lt0fI9wJIGDhc8dcnfic23Ce2yyXhxHiCkq6OnqGmkiZhI/Zjjj29xlDszk+0ZwSDlWyOoKLVjdQ&#10;2wFp6+amrrgmt9U3oRTVcZhp0p0+tMakE1C+4jLKZHk7cZO0KT7Cvtm1et573qb+NvNUmzGKFLnJ&#10;Q0KUrUVQHRW7abjGZNrdpS6n/wCYibQqjpRg1JbaqCqudg07V0ZWKSrmE++Sm7jRv3owJFYKULSr&#10;tO0naSrryG2WS8XjXc1s0BFUC40VBvjRKao7cVZMCyRyP7gxRX7srSkknC7sBox1hPXzmMiw9p2n&#10;6MX2qrYaN5v4hElzqWpDLIwgmmpkjlljkH04VPa0aIXGS+/g7Nu69W1herbDCLZW2eqhkU7Wry0h&#10;zyMbl8+P8+ue/Q3SmqL96e0VPfaCmoKJUkNNNTwRqn0xgVSsTRkGJhISwI2kGFeWy2X7Q9za5QvZ&#10;5q+kqamnbuR1sW5kroTkCojIfA3ndkDIDpIMZ569BoSUpURdxk5jxJ6l64ljrKKsoNPiEQyJI8Ub&#10;D+Xj3Ffd5wOMjozS1mo5bctrgvsUFLEY2jLQF3VwMk5DAYyCek69W6antFVs3yJJTuhCtghmwoxj&#10;9+m+yNLFSF8FmnjTep5xxzj/AN/J6eDwW2NFkpa8W8QvXU5fubhNJC7swGPzEyZJOPJPyOjMtwuL&#10;K8xeiXsSmNXFOzZwOSQZBjn9/jqmJ/UDT7amqtORUmp57pQNGssdElV2ArAHIKOEbjjOAN2eSet1&#10;413bLRBWXK5224UaQNum+v7oAU49/ucoFwRlgQBhicYPUNbtGZQ4ziWLcNXPYm79Vd0j+sqo4yWh&#10;CAblwpU4w2SApLH5HPgFHs3qDS6v9SaaKOeXdbre0u1Vj7g3Ee1gAf8Am8gZyvHz1zR6yepldq+o&#10;obRb6eqorWtMlRVrUuVEmKqF+GBZkClVG/HJ2YzvGQnoRrHT+nINVapr7hXfRXKpojSvCg7oiOyR&#10;VnAG12EYAbHtw4Q8Ak5tnUVL7R2lBcA+J0FqvTsVSZrrSwWqWtWaSSKWsoklYKWZio4GCSxwSMZI&#10;yPnpG1z6haa9OooxJCtdNLRzPHIkCSKZFDMMxxoCyqYyCRwO4nGHyAmpfWGKz6ca5pRVrieB1iQR&#10;SRToQi7X2Km/AZsNjkbGyBtYiiNd3GO6/wAds6zKaexVNH/vphMkUQaEJFtmYOHxIoL5BC0zEKWl&#10;cHOv1aKeDDPqtg+GdDWj1n03LVUKSpG8QoKieVwFQd5JikajJB5cFCSCATGfGCG2bU6VhslDa6aE&#10;VVzucJnq4Y1lQxCRmldQjFthZDGCc4B5yOuQ9JWzU+lqSh+utyW+okkWinhkf8qxsZ0zkkK0b4Hy&#10;G2EsXZgTd9Frq06Zq5YJWV5okmtcJinkqJ+4IlnWXbHCsmO40QLyZ57mcnnpZdYreZanUl/xR7pP&#10;U272miqqk6NjkjjmY0pgk2KKYttTc3uBblScH5HA690tJLQXOlgp4LdWdoq3dFwO1acna+0qBG6Z&#10;JA55zwR5690JtcAcZjG4GeprtbrnQNcaqlkgT2IrtISXz5OAfGPjHj9+olyucYqWgtc1MjUYDKZm&#10;Mm0cYJJAC/tnj79JV1uwhuMFFaaOJaMb5GUZAWTG4bft4x8f69D9Q1BkqKuOmkkSMQxyBkkX39wM&#10;GAb942ODzjH36wBQsUazEc4vUPUFPfKmGnuC3GGRFQU8TqIi6tywbOPAb/If3YJNVXZaxDRTU0Xc&#10;JLMYAzbMYxndjIyPJI6oSlpLxTXYTNUydl40jifY3bUN+YMQSowMcj7/ANumGmg1XRXSZ56qVaCG&#10;MxllY+9ycqSCfH6/B65qkWUF3vLGuGpIqWWf6urdposBpqbCkEr5IAxz+3nHStV3RryI2iTcsEi/&#10;zSBknnccHHj2nGc89B6v/bJkgiqoxJ9MKhyKgEyht3tKjwVKqfOQGz9syXp5rPDb6na4kuEU0kNL&#10;TtsRQuGG4ZaRnIAOcfJHOM9UO0dpb1cyfcL5cmq6C3LSlKaphQEgYRX/ADBSDz714GPGOvQ6vaWR&#10;aOpq5IDGyCCm3tGFBIwSCBgglxj7+D0AuFatLdKar7vfgkrAaVKdO5I0bKSQysuQU2HjaMbPORno&#10;7V6LelqKi6XaErLVRAwjOGMTYdMLhSp2lTg8+fvjqnGJ24mbdQ6hehmW1fUmvruCsiH2w58qWBbk&#10;ncMnjgHz0LirdscYlyjyxyQogQZb8z4kBA53Lxg59pwPHQ+6SQW+tpZJoXlpmCSLLCBtO4K2CSR8&#10;e3yOWOD1urblT3mmlghlSOSkRjGCi5DKzbYyqlWY73OSfvyT4AWIEA7GfHmq7ozkRUqwSEq4qNu3&#10;KhS29QMqfDAEZOfnPUO636KirIKKy1dVVJKxDRq2D3OCFOBjP5eBycg/IxHGktW1l3alpOx2CUp6&#10;h1rI1lSYKAxVM+4fAz8HGMc9OFL6fW561RPTSRS1KbnURlI2Y7RhuMAnnAz/ANOq78QBBPaVwt8l&#10;tz1tRC5aWWoEZiLbsOB5PtJUqV8hvcHII4z04U0r3eopKZ5URmgZJDEm9T7cZ2sAOTt4OOD445KX&#10;CzaQenFA1smxQhZB9LKVxhjxgeSfkhWbBIPk5g2m2JbEjrpatHjk96BVY7T+bBPkHBxggYx1cOJK&#10;piGKFa6zWyWO6VioiqrxiSZU5dnwUPnG9cZAOOPuOle5attWq7tXU1yqCXq5DLUK/ti7hPy2QTjJ&#10;YHjyefHThUVtXNFA5FveN1MYdihfG7KhSQcZ4z7h0C/gdPWXQVctsoklpGaNdqKdzZzyvA+OARwO&#10;R5OeL4hcnxBlnhR7jWI8cNZsKbZXQFioUlR3CdyjIGMZHJ8HHW24xSXKL6Wp7U1K7NGgroRJMgBA&#10;2mbiYAge33kc5IOejtdQQVtRDXV1QGenqgO0rsVVSgZlwDhhnbwT9+o0q26MlLf3I6qQqNrtyy45&#10;8g+Dj7f59UN2JU5g1rNGI4KKKVFiYsgMdRIyZY5BJORnc7HB/wCI+TnqFJbIaSkNTPQNLKSrEtPj&#10;bg55yAdueTkDweDz0fvFkvjMe1HTx9hh3HVw24cY2488A8D9OsDR10MdPU09qStglEhIeVYwpOOS&#10;DzuIZiPGMEZBIyA2yoXMiC/6dSmhp2q0iNTJ9MH75G8tkFXDMAq8LkjjbySeOptOaOlRmSOmhEY3&#10;hk9qDk4ZWXIYHHGBj4HX2OhuNxubT16PFHUAxtH3FxHIRwWOTxjOR5HUGquFRbblS2p6MyRSEIEU&#10;EMmJWXkEAcFCRzjxnz1U3SxWSkeVKXNKlJNTruCLt3FRktgtySOTghvygfbrVXQ3K1RLU086yOzb&#10;Z4Yz4UMMjIyGGPg9F2p6+GqjaKOVlm3srSxhSxyCSDk5wcc8H4+ORiQVb1EbVSTKZCTJSSx9wZBI&#10;3Z+4ZTnz1X1JAQzTUXGpWGOIzxB6hlG4BcqTuIzgHAG0jGMnI+T1ivdt0IWGkkndgzyyQEncyrhs&#10;g8tlV8LznbxnAM8QGiq6Y2GprauoqSIAhQNhdhkkc+84KKrcHls8Hg9DaujvjVsIWCKR5WZaRYpu&#10;0oYt7WwzAMQxBCnOQT5x1bfmEWuGKWnDxzT0GZKtMFIVRoip+TgHAwxBPHIz4PXhHLBXRzSxVMtE&#10;0cokaMBmVyCwUKBkkYHyc/bonpS3TGnN07TRtM4VZZIdqrhVkUbdxGDvZR9gBnGAvUA2XU9A4miR&#10;Z9syF+6AFV2Bxj45VTk+eB+mZLQ3pyJQWelWFlTuBqiJJJ1kkK9tgoBG/OQAfnjyRz1trGVKsW00&#10;YWWDES1DFQsijaASR54OP7HPReCnq5qpUrqunhiqFdGapVShXIBDAePafO3ByRnxjS9O6pFLPEok&#10;liQ9uViXU5HII+cFcfJz4+Ohlp3pwTb7WtXG8FzeAyQt9WC2JSI23Kh3OMhcCMEAY94Bx1lRWGWF&#10;KhbrPDJPOzTwSKu14whUFU558nP7Dj7MlLJP3lo/rKGGplnUFHp5FdUKk5yAAF4XPngg+0c9Ra5I&#10;Kima3z18m5WcTxMV2bCjvu3BjtGxW5ODlvGSOp3SfTg9aVaKGJbjUgUKTRNLn2yRqu8A4B3cbzwR&#10;ySAPOeoN6xSUgnSJJ2fLJmVYo+VZmIJHgFiM4Pz9+jE1kLhYYqtuzCyM/wBRGXfbuDAgsQc4H5uT&#10;g/OR1uey26gooqeoht1VJNEy1TTMFWoV8IqiMnC49x3HkgDkYPXbjIKRU05qV7jT1R7cyPFSlsGm&#10;ZXh3LEIyQQQ7BJF49uQo/VuptFJVNcIxV08UFJDWJktU7wwUq2SPcMFhgqcEKQTgZ6Y622VVI9TY&#10;HtsdNAmx45YZdy7iiKrg88gS4/QRnAwR1qlkqDW0lMtA0tJVttqKkKhamRZUDSLu4J2oSf2GT9xn&#10;JnBJhahQ0dJT8ySRoRSzOszoGTOVKhARw+MngjON33+3Semrba1rahlVoO7FI8GUDs0ncAVjk4Cy&#10;43AnAAH7MdBBNC30lVOziCLZURrOAGY7dpC/1D2cH/mxzzgbNTxVTLU09O84p2VGjZQSQwKug3Aj&#10;C5yOCATnjz12DCBJjRRTPNHV1sDN9NVzOIY0MbIO2MDB3YDbnUEAfAyTjrSl6qJDCoCQyyRJMxhf&#10;2FS5CuQ2w5RXJCsM4kwCWOOg94jq4hutlJPE0rvBHdXjUsGEEm6SQOpBKAKzNlfaU27uMuk1xuFd&#10;b4Zq3TyVFXVSbHjqJVeVaksy9vcTuUEqPcQB7h8kDqduZxWLwu9Jcqo0ttudQVklWUxrBKytKWHc&#10;DFRtIBwMt+pDEHqPfKqalpBV0kInekUN2pe1LCQBhZCWUjbhxHgnby+QcHovc9Rz28QXBaar29uK&#10;oYzyK7L8IjneG5Dbm3Yxnlf6ul+eXUN7vqUz1lM9rp5JoO33yssTAOixLGNzBSjLk552sf6eKkYg&#10;iOZtq7W9ZXfR280ccEaJSLCJFqp8szIkhO4qRgx7vcAd4PHBH2SOnt1Oi0jZmqqkVE880RkB/Mkj&#10;BFySP5gckDCmMDgMADum7A1tvFRTNDDStXSGJ2VlfBcogy65XgkLkeQoPyeh2vtO2+9UIorKZKWN&#10;JpBWVU880SsTE8gBH+7IBaHwcnKnaQxxYKcZnbOJBtlDUVktYshkSljjSU11VV9wiQEGQqr5QMBv&#10;2KMnCbh+cYK2azJajTSVdXVv24ULjJCo4VpFZIYkDODscc4IaNC2cgdLmnv4u9jgtNvtdTSpKyT0&#10;01VIQagbgPepAwnBC8A/GSAB1MJrWrIqqqpI6qugnOJU3qsIEcYIXkjhwWBbOO6ceeeAzKgCSKXS&#10;sdVc5amGreSgKksxJ/nUzsoHtWXcRtLjbvHKeF4PW23adWWtmnngkqYg7QmknpU7KGWKEGRigGI+&#10;2nuBABLkg5IUEqC3UdNYo6mO4s04gakWIHAhZFUnhiCSrOQcjAw365C1b3CSkltzX7+HwtTrMzbl&#10;lLQnLdvaSAASMZJweWPV/TlsATbW0VupKKGGh/htDXViy9ioaNm3oJFYEqCVKnahPt845ODmS1st&#10;0P1FXRyS11XdZnmEIqBFDAV3qI/gKhRieMYAIxkDICm0vUXu+2q9vd56+ZKhkAAeQRQSYUOfOAhZ&#10;yd5PA5IIz0de52aqFPHTQJLAlMu0pGjSNtQSBwCQXOMg8842e7cGMhdssMSJRacp7dRNc6ZEo5pl&#10;RisE4YLt3HO4qCpBEZDDOGVhg4B6Daiq663XinqqBbekMJZaxTKN8gwXUBh4wpDH5AUZB3Hp0ttJ&#10;Y6WCIzVyfROk7LUSuseyFO5tZQGK5Ulmy5XKyZxxwKvVhooqCete11Idds7z+14kDVSKBt3LkKqx&#10;oRuyxVsAA56MpJlGi1cNQ19dURfw9HljCSTiGaYSKFVJN23IXBOAAf1+2QCentRW40lRA+nSZFkX&#10;smSp3/S4XaSu9WjRc53cAZZsHJPUmkoaJbhRCO3L9TWdlIWklMauFyBvUgbc/mOcnDZJJ8TLzQ2z&#10;TU9TVpcJIKWWrFLDHtUrXNu2gcjbvUgHJIz7jjjhpFMFvxBtRPYpZgKqlpfdKEhWWdpNsjE5yFYr&#10;wWfPLEBmHzjqZV3i1NHBb4AJY4QXlXKdqTd7CGWcLlSrsNuADlgBgdLt+s1noKm3CWnoo0SUyN3K&#10;+WIRrF3A2CAU7zIyv78kluT7eJlLpehrqKS3yXGekqYhFWrU95ogYN3ukRFIkQBjwrLzkNtY4ywo&#10;YHiXF0PWCLTej9q6Opqez1FejVM8NChjfbkEsyqAvLA5IUDIxz1XWpbVdbreTWaOuH0tyMsv171c&#10;k5WpqRN3FdH9ygjdjaQAdvznqxqH001O+jpIms6UNJBTT/7RcJo5ZJu25YSARuJDGeP+bllDKD0S&#10;t3pbcrfRVF/uupKaSipYGko5TK5MaGPa38toyCyOr4zjxgnjPWvp9RrKeUz+caFuVwYv6GbW98hW&#10;k/gdPaKeCGLa806RRspzzEQTGQADwShGMZGeLvjvOmtP2yK3x36l3FQZZbeRKs5De5ieAVyGyQfI&#10;K8k4NVVtk1npSgmvssdNVmplDNJT1jzbAXKg7SilAxJUNtZTtPLEhel683nUQjlnipqZZ5YUljlW&#10;pKL2iJ1mLIp3IytHgEsTxkE4416+q2kYsXmDLqO8YNWNp/Va3S40zJXPb4yJaimeWBgxAGxnj2yF&#10;vDASAgADAAyTzJqvVNruV9nqWtldcLpPugt8TS9w1kZCRNGoIyAm6QqO2xw4GBsyXtLFNfb2Lo11&#10;Mj0qQx1NbUboAU+mYIWGAZGLKJWwT7Q3LYGJC2iKHV1bLHEKCW4yG1pR03fiSmbcs1SiTIplUh1X&#10;cy5ysjbSMZFbdX6gzOF6xD1Bo+sliq9P2Y0+ka+kpZ6n6OlqUZUooWO/v7C0gIwkiuRlmI9q7Qzj&#10;PTG4mH/EFqs8269NUyhoqCteFf4fBuEi08wIVfcshCuuCmWPLg9HtS+nNTqO8VVy1JcqjUKXSHvx&#10;UUd0joXw0sYjpgI++SXKI2XKgBeSP6y3pl6R3qCoa2UA/wAOzXICBZIuxW9pGfbGKl2jTvJ+d2Jy&#10;rhl/NsACoOUOTzCesvvGD8O/rJfrRrmPSS009Bp03Rq2ltk0wNHHJLJMjwxgcSxloyirkqC2eNvu&#10;6O9Ub1Z/T2otVt9LNPbqdqY18cstYxWGOaUs9N2zklWYFhgjaVGPBHXMN69H477qW7yaWvE8NfGt&#10;Nc6GaWFYYXaJWhO0K6CFAzqu3JBx8bht6HrdO64u+inv3bpK65UNG9PHR0plCkq6tPIjvGuFDd0f&#10;IUnjIyDp16kIm0S1disZNb1o/iMtBp6r0fJQS3Kbs/U/WtKntUyjKsqjnt44x56sSxVetJ1kD0Io&#10;KWnaWmhgqoA0jhdvbm3CXBRhnjCtwM48mgbhZ/UjVrtcNM2GKrayVFT9LFTwtJEav6eVI13Lu7yK&#10;2SXXamXUZbbk9JejGlNY1GiErvUGrqBcJKOBZKRVjjWCRYlDjcGl94IIYgqMgZUHd0avUF+cwxVc&#10;cQZaaeus19q9S3u4QN3P5MoaRY0jVWypAySP2znn48dVZ+IX1GsF5tX1VtuDVa10NTSVCKzCARpT&#10;PIZQFBZ9m9CfC+4HOVA6B39YKKvloKWi1NLTfWvWotwknLGYx/8ACuBkKyrtOVY8nBYEDdX2mnnp&#10;rbRUkEC0NKK161YIygNLDGyuEQEDBMjBQT4AIwOOs67qJsBrURHUYGSJROsKWp1DfKie1zIbbR1I&#10;maWI7xI4GUiDRYQbnLMwYYAEKjDhQWOFHns1gtVmNYXE8NC7iRKZow1MghjVnL7CsXdZgGUrvfc3&#10;nrRerPbrRXQx01prvre1NUytDUxF4pEiXAVO2jFCsMQIwMsUJYEOGD3e9Uq3OSnpTU101a0lZTRi&#10;oLhmj4UdtCo2NCJjuYtujO0bfAzHsJmURzGGkOsJ6ue6XNYqSglhqEpo4qUbYYV2NJJIWX3IqxB9&#10;rgtI+0H3CRBjQUUllorMs025o4I7dPEZQvKE7GKhve38lpN2GCkJ5GOttn/xJeYaaluAVoJpUaGZ&#10;p0Dzs9N2trnDbo/5u5jzGWUEADO8c10ttLXVNTVsaOOqhNQaeSidO1DldkayHAypV/dhmBi2lgDj&#10;rPty5h1XifLrca+ppGr7dRPFJVQNVRLFT94QoxfJ2MpDZdgFbd7RsHu56hem18u1FVveTTJbpoJo&#10;E97QzlZNkvdSQyOsgOduVfhe0VOMhei1rsSV4mqWuMs71Jq7iqqCnalaWIUrKsh9qFi2MEEBwB4x&#10;1qorBVXiiqrxS4iWSPc8EaHZG5qIxIE38sA1RtGcj3SEAgttJX8C4kg4Mt213mvrVaiv1lSrFDPP&#10;T1cU0UUAyjbUlhiblTwFxGzqEx+hPuqQgu1RqCKpqFE9TNNTR1jxVNI6F5ndfZ2+STgyMSMj2D5b&#10;I90MpuOTHBacSyaPTrUkskcdzZ544t+yByIxErchmYjkjbwc8jGD8xb5NcaGOllSz/U0tRhXJRQy&#10;yHcduOSB4BIHx/bo5crfHVSw2qiirKqomBDx08HYkYg/1MRnznnj45+5BaS62CqNXV22qmEpAWBC&#10;jmnIB8ncCRj5OQOs0akwjJmJ8lFNqPUNPQ3qlrYqeSnZl30xSODYRsEbjB3Er+YgfmGAccz7mpen&#10;WjmSniqsK8jSVJZ5EBO0Mcbjjg8g8889N91pdUXijae32KeojjyXZ37bYxn2cjj74+2OtVv0hUNK&#10;tV/D7LTVf5asMsUtQSAqqvJJGOc5+eqtcWgimJX0kLW2+x3W3zw1QgAhmgjkikMAZsBmGd2cZwBz&#10;kkEjPUqoqhcayj+kou3HTzxwy9tnVlWSCRcbwOMZGCpzxyR56sa8W1YqmKmqkKOBgryFzgYJX+46&#10;CXSkrJ44aczuDDUxShI4jCJIxnJRjxnGfv8Av1UWcy6ACENN6Kt5uSyx07VKxNJG7TyEBzvaQMB5&#10;KsWxkg7gCM7Tyxa1rdKX4TJUnIhqPon7LlBSStHuR2IAK8Yx/T8gnBxts2oP4Jpqlgsc1PUVO1mq&#10;6Z48xpIV/P3nfORjGAvnxn5WNRX2guVQv1KQJGwh7yoNplKqNoOB7mGfJwAFA46IXVR3hSVAxA9x&#10;9LFr4UthujU5pt1LJ2JlwUO07shXD8LwOPPkHHUSWksWk6GKzLLDVSW8KFnWHe4cndtDMMnBz98e&#10;CfjovW3E0dtjmo45A0Y7FQzvkiR2O04BB8DAHzgdLtNS0KTV1VXPGQ2Y2iqFLNHvyVlHnt8gkYPJ&#10;B4xjpdnBPEWdR4kW46gaS1QzQUtRGndMrMuBuAOW2lSG+c8D4PIx1urdb01C9MkENbVQAH6eOFtz&#10;MmScLuYFxjyAWPPjjo3TWa1U8G9nmWNGcs6SLtByQRzz8dDa+Rpaqg/ggmeFqmFZmWABkQON5ycH&#10;wGxnjPVNwlAhkKCe4ziWspqZGSuCKiyrhoFweSA3B8D5xhvHI6JwR3OrpZqXtrPGxADQqBsAHuJI&#10;4IzjAJJOPjx1jp6tmqaVaSWGGOomdlBYhCqs+NyuRgksTkgnBGemEwC11UiXWYwwlML3Yj/s+0YJ&#10;bnxx7h8efjqrNL+nFeeCC2RSRgVldsDHa8bI3tXOOM5zwAfnJ8Dosl3W4GppqmhjjK74/cWxsZRh&#10;vJzwBxnjyOh89RXfQzinVpIhUOFmeU5ZUVGRwQRwyScDnGCCMjqI9TeaaWnqEtjVwqnAVZ8kKTG2&#10;BkZI5BXng5A4GT1UOTI2ydd5Kd7MkiRl0aaNe5uZMNuAD4KjwfJyfH+W+W1stvjjSePfM0cj1ZI7&#10;sa+HYKwGSc5258gc9E5NOLWxRW25TLEsbNIICgj3QHyPaD8Y5B+fgcdQZ6SH/wCxsJRFgDdqIFSo&#10;jyqsCxzwAQQCR5P3J6oxMnbNNLbrhW1kkE1+KOKieVImXdEYW5iRWJLJghsqDjGCPkdY1aXCCmko&#10;6e5xBqsLIsySSP8AmQkOMA8e0YOCMEjohTaRrbzX10cMM8FYjGSkeOZVUxxuvJP5QCo4LEc558dQ&#10;bpYLnRuwt1pTuOVlWM1yY/lFlCBw4ynnIA4bOW4C9U5khJNpKCorO1BO8FTMkYZpUBXLoBlwG5GW&#10;J+cYHjB61w0FyjSaonaGdo8ruhIY7QDxgE7SQPBIz58HqbQUa1dHDBT3aGQGGaeI7d64dgc+0Asv&#10;LeWJ5+3iZTWqssZra/6yDuu3aUJAsMMaozMCVJJZwgcbt2SQP+UDtplwkArT3iN4Kigk2wQR9sK7&#10;e1SSOSvwfcp3EePn469c7fUUUC1c8sUlLJHKrJIGjkdzHIwUAgZBMRXz5ccc9T7m1cLPRQ0tFEZ4&#10;yDUFJcH5CurEMrhQF4+QuD55nUdXS1UiUVxp3qexSO7yYV5VzIqEoGABUbuBuwo44GOrohMuqCQr&#10;RHY/rJZKeUPcWp9yBgjHEmQVYY3AhDjzxjwBgGSlLTLbP4k89M8csTNTIsqsnb/Mj4yeQFPuB4IA&#10;+OpdJcKXuUdPJSQJAlQzs53Rs4SMggqfBxjceCNmOepGn6miisFbX1UVNJSLUSU8jsFOXUFZmxww&#10;HDEcHx885YWowwUSE9dfKZ6oyU8dTMsxVIUOERgNq7faCQccEHB+/W2sW9Xy2vaWE1HUzPHF3Fha&#10;WEk7cNuBwrEKQMuBz84603mS42fsLQ2iWqMce4SxlicBAW959xGMZyT4A+BjGzSXKO61VPtYpNTp&#10;LCm4KuA47mcnjaWTyDx4+AYKHtOIE1wU99t9ZJDUs0n05GWn2FQVdySwC4yMIuQcHk/tMklp666Q&#10;1q20vPFTrSxrGSAcKFBYnOWAUYPnP984192mjxaI3gX6yPLzSU4fAYg8nPgqwIx588dTpUsktvd6&#10;Gth3PI6U7F85bHKsob7FWPt3DAxx1HpGV4gSO2X5L3cLha546enjhWCneqLq1QJBEWRBtffgqvJb&#10;8ynBwcDG5adrLuojhqKqhuJLJHJWVUZic8bgWij54YAIzMD/AFDgHpjtMNwkoUqHdZ2r2gjo2c7U&#10;ihXLsxYhmICKV3YAIUHjpktVujp6Wivl2n7iPH9S4BST3pOxfDkBtqgkAHzsPn2nq405MIAIiV9s&#10;1DDRGlmuqPUJEiTobcrHGckqqFgSA0ec5I5J/LjoXVW28UVga5VrVERiRlSAFXJ2qxJBwuQ/9Kkc&#10;EEEkcdWDXUf1lwmrBW04owVcNJ7z2ycMG4zkEMSATjCkHnpJv1Le7mlc9UaUUTxTKFWpO+MryAy4&#10;Dcgjzj2kMCcjrvQYGDYASGJa23Uo/iNY9cksU0bPSl3MipvQBSFDFlC5G0DO3PIIJlW7FEKO0QMP&#10;9iplaZp2kc7y5QxSEgbsgKTnyBnySR9ksVPZrdIKa7Bfpax6k98ZaJzG28qhZMNuIyMg4zwMnqZZ&#10;YKG8VP8AELbcyairEaRmVAGabaSFwQMYIOVBz5J4yer+g3tKgiEKa1meqiuJrGkopo1PalYLucCS&#10;F+c5YkNK2AOMKfOD0QpLJFHcUs8MEcSCZ6cpvKmZGJCgjPnYAMgYyBwDz1peazW6kFukgZKmKQ1E&#10;AaVWZTtR2DAgE7lZfHLBuDxjoRHNFdK4U9NVTQrE8ZapIYNDUdyQoSSASSFCg5wV27tuQSUaRz4l&#10;jYo8wvURsK9LXTUIY5YQhk2mXcnJDs20AjKjA8kA89aq6SCjpbjR/TzJNMrzUsrgxq25WaPBPDIS&#10;w93A+x46Bi50aywVctZMtRJPxhRiMboy35dpULEJZckkYQYI4yV1FV0Fxt9FbKWCnAudPPTLNIzA&#10;JtjhTfK43CNFeRV3EHyORnBMnT7W8QTXpEDXunb7qGlio7dRz09awjSVIXBjcbYVIdgMKV3SRlSc&#10;ZDEM2GAYNP6a1Rb3RbKY6muoameZHuERhjeOTcUKcdtl7Zj3AE52yZDGMqCsd3tx9QbJmKWE1lK0&#10;BWtVqdo6pEYoHVyQWIUH3jaDIPzZB6E1t41pW3mOWS2mOstdwjnpVncCRsSrHEqiQAuUlWaM8KFE&#10;6kjxk3+lExZr1HMNzw1Mf8NqYZIoxTr9VVdht5kV1RxIq55dQS5X8o7ZXbzuEK5yvV1TQQRV9RJP&#10;TSpWuAD9P2JBKCqYO1v54yu0h84A956+Nq62rVTxx08r1tuq6Voaal/mRywxSoBtKqH7mSqNtUox&#10;dG3DOehEF+qotURSWGKSsHejhqUTLyxsKmInKk/zS3YhP6iXxySSp0ok8yjapQJlPJqe1XmupqWj&#10;NXTUNSUpiUkRkgYZy5wWYAlgzDle2CNwZT1ptt61XXVn0NuslPWGVYIJMyqC87xxvIuXA2Mm2VSz&#10;Ac+wnOei1xgrWqYXmqYa+eS2Cqs86OQnclg/lg8DblojG2PO4bsbmHS7XatNvuVXWHtNStUtUwvs&#10;PcplEhYREKCwc4bcCDxGBgkKOjjpKjmC+8iEb5Xz32CtitlQBWCiUxSsQ2JYyc9tiAd7B5Tlef5Z&#10;LcAAiJYJrbfIbpcElBkqJLTHFKXfmGRH3OiqcOzLLtTJPIDctt60aNq64+oaSCmp6ypxUV07xxyB&#10;1O400S7Gk2KWlVyPb7BIvPktCu09bOkFRb8fVyVdJcmnk3ESBSNlRsXGA+0BuARgOSA4PRB05PMo&#10;2oMY9QWS02mosmoIJKoPC9S9VMHDNBGsEhlAKsTvC0pDflO5wQM8LNFrFTf75PSwQGWjuFPQIx3J&#10;JUSMKbvALHxhWMxz7UBDAFscKk1HGlElJQ11bU01ElP3aRmMBZN7rPtBOMvBGZGXn+az4JIHR3T1&#10;DIbRcLlVtNHTXeaKqkSYiYqs0yFndmw4UbNrIxLZlLZA9vXHptR8SBqDDsS22uqI6GrSFltNPLTz&#10;bzGhZFUBcKSWZ23JkgYUtyOVLR6qa4VGm45o6JbjFcomkPcwBLBCveB3cBS7xxqQeV7vn2joPOk6&#10;WkTNbJGMUVPTbTJmoq4XSNpo3LMdzdp0KnGQ0UYbCgDqPc7jR2C1TVNpu0lVDbam3JLWuc90bABJ&#10;T4kAZOwy7lADFZZPce2rklXTKRzKPqGEIWyuoq+GiobeJrfA1VtrYg47rLKBJxuJUAKEb2DaGUhl&#10;JLAr1guVPElM9PHHL36KlqJZpZSojrTGUJkJypzHgEMAuACTyczZrmEnmraCOlWOqqGalZIv5kVQ&#10;Y1RomRS2d0jIVT8wGVwAFAn2igmttyGn6eaoW232acfxGl7km1kEMUbIuTuUSbtwbyYDk+0bXBpa&#10;k7CB9VmkWm1QLitLc7d26ilnkkVZIYClRiEyyoYo2GXchU3hRvKEbvbz0USf+B3KCvkaLu6Zroaq&#10;Y1eEllp5ZQHVEAk7hzEwAwu4bGPCAmFXUEGltMWe9iVKW46bpBUUcVDOVM4qJ50WVHXAKlJc8kbv&#10;scMOl/UFQ9Td6l7DIEiNLFS0lMriRgcsAFkOT+YK3yP5i+Rjq60JnOJ3qlY+Seo9RfmniiWUW+mS&#10;ro6ilWZpDNJOEeWQtsAUD2FcnjacHAVSRumuq2FayGkgp3gpvpq9o5SZkCripkEZUAB2ePdyCVy3&#10;uIPVcaZNNS1eo47bBBDJTSS1k8EjqyyTb1CxLtG3sNAkbqMhCGJyCAesqkyRXao1RT6frXp7rXQ9&#10;kQW+UQNuERkiTBI9u5kBx5dYxgvIATIBhPXfHBhiw6ilrqGgtj1ktQLTWzwyp3huTubJYo4wThFC&#10;oQoI2jAIJwR0Pvop6u9UtLQSLSwS0bVREgDF6ku3tVjl1HeaBMvw43HGD1OpdORWuKrtgq5XuFVQ&#10;LI8kLlv9tKGOQgRkKRtYbNpJw6MCQw6J2O1Udlus8dNWzTyUNFM9M5ryrU0CRhISGChVk7LLKOOC&#10;GcHL8CsYDmSpZhzAVBY0m1XbrTFUTAXWto1lCSMIliVNqhF8YzIzYJwMrxx1IooYae02usoapZZQ&#10;ZZ54o6WqNPHGoqHchhjbGSdgBwVOxgHAXEWkpbtWB0obwVmsMdTS07xb1CTNFDHFHulxuGezKrH8&#10;5bKgkELJ0bdWgprpbaSGsmhtsVXTwyCJpNlHF9OU3OuVyxM7cnhnwMAbRUEESpyDIldbLOa69ie5&#10;dsRpFGNtQC08XakflkXcm2JBLtTGZFZxu2rg5pqurYrTDf7rUxy3K00jNLSTbQ88i1K7HLqAMRtD&#10;IrLgkEnIO8Erlkkkp7XSxy2+O6PqGSb6ZHAkkYx0qqBMpGY3eKQKc5IaQYG0bjNqL534KOhkpqeo&#10;S/yPE9B9R2swzL3Cwz+WcM5QEZx5z/MK9W4E5WaFLHFebXeaK60lZIhmkgmrp45QJ4KZWYLtZ327&#10;2kposuCF/mgnCh2M+3R3lbjeqi7R1lO01vSlWH6uYbqySSCOqUs7YblJcHJ+5O4seh8hNAKk7aMz&#10;0iVcsUbJzP2mkDQspO3aUmZVVcnO/ClUXJa317Xe8y3QP34qsSU6LUQp2mcS9sS4VvZuK0vuTlsy&#10;A4DK3VDZtjNdhWWbbfVaHTGmXtte81FTVdDIlujhjIkMlO7oUYgHLbe3l2IOQo5x1On9eDDpuvtV&#10;JWFLqtYWowiFylO8uxjKwUKDjDcEjO4cYOKj1Bd66t0lb7hLTx0NMa5iruTJJKtRKkoUsyoqgnvZ&#10;bIB2sDggdD6+vq4YYdI8NHSLJFJU04VUidZFmyXeQqzszqzq7lRgcqNpFfvjKMCMfeWHAjPJX3qv&#10;09DV326VN1uVvtzsySrkwFJGG1XdVDBkBcBSeAQT0hJV3i70eoLyktPT0j0k8dLKKrHe7oeUCNkb&#10;AdYUYjn3YBBCjPTVql7lBcNLw3OKV7bSVsoESVCBJIAsuWKru3dp37eMhjtb4z0IrooLHqeC2TQU&#10;UtglrJKCanoJWT6ICZlAkGWCgTsdjHMbK7LgEBQo147yjsX7xOey3h9Q1mmaW908ot9Q0M9EYypm&#10;aZJlMXcbJbEhQlRhBlWwS2/qe2hBUaX+vMUdfcbHNmhltsLIGmidXQ9uEFTIFk2jeShTeAxbcWMU&#10;UM2ldaRy2w0pgkWouqxyr9PK0XYhWNanGW3CWFo9r4CksSD+VsNRRXu+VlLPV6j/AJ9awpphJU7Y&#10;qaAYAZip/lkxyREgLgrjAwX2hd89oE4En1yWqmvt0pJ0karrNtNvm/3k3ZYtDCd2HQMscLK4yD7l&#10;43AhGk0w1bPbpLVA8Nor4jK1XSvFCyzFGVItzPvRisZXa5HbeoZslwMl6qOrpJF1FUXOppKaru8i&#10;pbalxLTRxrHHglTGVUqzCPLANGSSGyBnBLvXUlqp3r6Y0NNW0/8AFa7fGqSRykrCFDbRl9/efaxA&#10;dGlAwGyBg8zi8gpablHWVLVVdQS0NHFFJcJqBVSMxLNzTKy53nuNTHcucLIMlwR1jHd7fVLWRrDD&#10;9X2BT0qwyI4L9wSIqhSNy7XG4px7VI5U5d7baexbLpFX0xhMVbSwVCxUsj/yFgQzxqrABioRJsuO&#10;QVDBgNvQLUtgssF5qL5QU5prZdWpbn2o42AWWdahRCQu7aAzTBGVQxKkYbKnohkqSYNil+qugRIH&#10;aKjhZ4TWUbNMV9m87lViyh5yAChA4xzyPdB7lVX2tg/xbTWao7dQ7SzGaQvJNEGMeNu0gZk2kn3A&#10;bAGIcjr3VgRDbsS8Gay1dOtwpaSuaYBmUmVjDIqnDZUD3H/3jx0ZivtHTUyRKKc03tIaOEZyRjBY&#10;kH56qWgu7xwx0kVbiCRSqxKw3SZUs2PGSQMn9iepclVPSyGw7ldfpVk4YM0Q2kl+echef9esIUmM&#10;esBH2fXE0k301AaWKHZL3ZJT7lwRg88MeG4GOCPOekmOqqFv4rkNHHNvaNah5XjcH3SbhxkjCFif&#10;AHnz165wOjwTw1UNP3O3BFKSdoLKY8Ej5Z/8ycfPWQ0zUTwNVEtHUmCQ1ErMpMexn7RDMu7JUqCu&#10;RyOc465qX7wTXAwfdNX3w1p+qWORnI2zSIxb5zjOP25+w+etVrWKulpqieX6p41aSpiNTs27mKq4&#10;j3+4cEnIPgdFaiKivFSIpbgvbpsOshbwxGHOG8ncD1vpbTDDS92kCS07Iadym3uYKkFXcEnOOfj5&#10;+/QGUiSr5guCptNPWpESamFsuHz7lHJ2+wg+MkeOpkkFClHVxwyuI2aTtNCzCSUBiGG925wRz46k&#10;UumaRHhqLaICUX3qkhw58Mvjhhu3DzjHjpkuVggktVJbJVD9uqdokLqWUsxkbkjkBlz+5H26nY2M&#10;wgOZXLTQVjODSIDJKKZZyrFgrRthsZySAHz4HAI6zpP4vbKp/pKitpqcwyVkj9l3xsO5Gcs2QDvJ&#10;AGPHBOej50zZWV4Je7Jsid0EYEQE687fv+Qscg/6dSaOvjpaigtsQWojlVUiqKicRurbSRCA355A&#10;BgBTkkgAHoeCTIMBWgTXegqJ6G5U85kQqQ8gWoU5xzGx7iE7WOSPnjyD0cSzvLK/bhm2zgmQrI21&#10;9oDEHcTgk7iCMfA5B6ysFttUVTJa7H2V/wBoARzTPFvJ97Bcj3NnI+CfJ5OOmCKxSS3GpoYFFHDF&#10;IkoikfbtCgBmJY+P5hIycYbx4xYVMe0ImIoMk8lojqqUoY6KSNyhycBfHtIHyfA4wOT46YKZomp5&#10;5DOFqI1SSR5Eb+eki7nbaG2rwc8g7i3PjosbPeJfrbZW09PCvseOFyo3RFWzknAzkH5OMc46CXFb&#10;vZqmN5abKrSrsjEZLl8DJOMjO3aOBwRz8Yn0mhGYATK6sktroI7dbadxTkLI7xBIyoIAO0542g5C&#10;kZ/t1PmpI56RYp5YYDCnulUZUqfO0ec4OBnx0jXBay5RSJJQVUeypihdSpUQl3UtuBGDhfP2DZ5H&#10;TFRfxWle3WqnaG4JThp2beEKpuXYX3ce0kj9c/p1ZKGJ4EAbFkuku9LbqsUkFG9QsQeMT1Tq7FWJ&#10;8nHHkYOBjA6xeGypSNWzRxtIzlULxkPEM+7Bz/zefkL8eOj1XbLrLLLFb4IZGWNJXAmB3MVBKqR5&#10;xnBGRjj7jpOqIpwlPEzrK6lzHDU7WMmVOVIOPduUAE8fGfJ6er0TMORBtaBJdItS9R9NTrPUz+Yl&#10;poHYdsrwWYDAXPyTj79SIdUvcFjpvp2knK4y0OTkOA23ODk4PjOCuDjjqDUWeQ3egSwwJUxxUUqm&#10;OXaQ8YAKzxbS4DKSCctkblPB6n2u/Q09BFW0FEXar+ngqEJMkaSJPIWbBOAwLZ3efaeejJ01ieZT&#10;7yBJSz09GkMMcA+npoEgppkA2uoUHZ7eMEN/fH3PRHUFjpUo6qaTfKzQNVwRCXcW53Ae4klQrSee&#10;c485HQCKIUdZXNboqenpa6VJ6ddqvCrFiFBUtlNrY4xjBxkYySkVZXT2lrhbrLSzz0LVDJRVcXsm&#10;SNdrQKxkXJ/nAKAQCUBGcDDA6YoHM4asSLbI7NeHKpSTNSwxKSd+WG1kjZfP3IxnycdEJmmt8Dw0&#10;ECu8irG79v8AlBXZD7ScHOHHGOQG/LjqCNQRXaqSkoYZqavpVjnhg7pSKpiPtXhuTGy7RtbBRiM+&#10;4KTjeNSUsLNRTTbIe4Vnjk3tEjqm5djl2ckEMQRkExsvtIC9SnT0HeQ2q9pAudYtj1WtOxeWnqoj&#10;O0oPCjtCCRgfKkB4WI8t58nPUbR9AK+SumVDBT1NRUhg0bFJO1IylCCPzu0pcfJWT/lPUGG+XKpu&#10;IpLjT0dwSopZqlHj2xshJjKYzkMpQS8F8HYmcfmBfTt+s1utNFd9OVTSPcn78tL9DMhE8I3pIjSE&#10;lmwkiFRwNwG5yq7nRoa4Iats94Wpyay1VFGEeSahcrJKzqplVTt3K5xgblJOfBbLcYyN3QUl2Wnp&#10;oZagXKiikicStGwi2hpCEP5uTGcEEhQTwOvWut05p+8x3Gslla1fTNVF1aSeORJmiymOfzYwRjB3&#10;MPJGR9pqJXr7S7mOGe0GIUzqxWWJ5IxhGQjO1w7eVwChHHGYbp9XtLDWNJF9p6S03mlNVRpURtTS&#10;LLMsh7ZdEjY+44BxDHIQQfjaDnrK12J6inpKilJYU9XJEsch2RVUjP2lA9wUqZkIz/whwfBwWjW8&#10;RU71lBEJaCnh+tlaaIh6eOQsuUDAgqFicnBPG4gY3dYLX01G1oWA1TtQLHXTfyyC3vZGZ93vBXcu&#10;wEbcyOcgEdDGgTPMs2qPiZW2po/rY6eCukhgo6YU7SIgBhRjLhwT/UvaUDcT7pCAeR1rlu96q7S1&#10;HCkorTG0bUskMbg1KI6yIgK4w7iI4Y85Y592GhWc1GmtQC4hImandVnZ17q1O2FGaQZzwcg5XBZs&#10;4G4nMSBrTc7lT1NDNTxLUSGaR56rtp3mY7c84JZUROPIIPgEg66SseIM6t/eT3ucduoqumWpqYMV&#10;hJmqF7mY2q2Xt5JwpWN42+xBGR4PW2lf/EGnpbLTTgJdWq5KZkCmQU/bbszlxtdPftTOB8AEcBg9&#10;8qr/AKjs0cFZUy1VJRvNNW0dOHlqShKl5hGAF3ex1LlsE7NxHB601FzoLtWy0dmqYHhtlpnqaZHZ&#10;oKiqBkgeKNUjYl+ELFQQTlmGDjoo01Y8QZ1LHzJttqrdetOUFvVapK2vJpq0wSkt3+6IkmA3ce/t&#10;MrKu4NMDkZPSpYrtVUtpp6unoxW18VXBUwQs42lxG4/lkAhsyUagDnJkxgk9SrE0OkPUChspr6UX&#10;mSB7kYzUh5DIRFmnaPJAZcUsoIIGUwRzuCzcrfetMTSWaggjvJppY2o7oI4ZqOgclmkWRAXy3vJY&#10;Pj3IrAOcZINNWPECdQ5ln2fUktxo6G9VNveiR4S8khiwwqUjJdw0Y3ENtdQoxkxjjPgZZrzT0jXS&#10;/wCnIaektlCiQ8LGJgvcBQICo7iqI5FIfnMEYGVPC5QXGka/zUFvutTDEtbVdkLDIxeo89hSyqXd&#10;gdwzkFifdllyesSolouJvMatQ1Vypnp0iCPGWMsyGnAyxyFUZDZcGTJ9pBFCir2keqx7wOl2uEE1&#10;guNJJbYoLfdjA0DuDCzmKfcsse0lO4UnUk/nOCVbCjo3ZlqL3Q0VvobP25qmNbN9O+1dkzpskZ8A&#10;+JYYyznIKxZyNwzIh05RX/Tt10rVbxUvUy/RVFOV3vUhBLTSNx57qzLjkHuY+/W2hlr/AOC10NKs&#10;kRjiXMVPt3lnp0Tf7/8A5m8SjcxXCtg/JFwwxiRuPeC5YrbLJYZ7hXQSQ0dbsR6lneZZRUGGNall&#10;/mDABAl5J3QNkgE9btWLc9P0NZIttkb6e2yd16eoMrMlQrvLAkq8LudY1jXhiMkAFhuXmooKWCjs&#10;l0ua0X1880FPXIqyQ0vdKFHJ3HA3krIPOWX8m7I30tzvlFTGpWKNROsFHHUyThhMqQDJMUpCYfuS&#10;YVvajBQ4AbmMjM4EmTaqmpLbcTO10pqO2VNbJTzrMjPHATCCyOSAFjLe444UooLB3baPrbjOb1RU&#10;1n7K1LCnEU5BAmkLKyxFjyoVXjU85bfzu7akNWnzMlRRW64WSlkShqJKu4x0ixiOokjnz3lAO5e4&#10;vbVowAcBgDgnClarZEs1TX9mELR1FRXTRUol7UkQ2/TlZkV0yqIMguNzPhVO0EEUiQyxuhrKdKOn&#10;vcMS/wALpqOKKFfrFdzTyOWV1QAFFOzIG3yzf8wAe3vaNRanobtWRqLaZImrZJS8cQ7bRTBpVThl&#10;kQ43HK5ySQM4116xUlB9dFVtb7UlUaZ5oY1Sojg7L06ptYruhXcjby2E/lk5GCuuiluOm6+ULT0s&#10;63VZhcEjkM00UQM0cjRrHiWMx7Ruj2qXVVceSvXNaMYEqBzMbRWPogXq93eFprhXQtDOadplOwSJ&#10;IkizSEiAZyeItgMQBIcSAQ7ve4LZX9qjlSZaKojoolptwlWUjZ7QhU7o6aRuArDPZAA3Lk8VpLxa&#10;6yuq6e3B7wFhWa4uGSnmILzJIcZjgYwVCuDnaQpHt46CV1u//OKrutwts7QRXqVDVIrGJKdKnu7t&#10;5YKyuTKmQGIaDA8kCgbMsTGSnsFlulHVVUF3nhnnkWo3KJGjDSyuwfeqyEA4lIJCAd5c5yB1ArLh&#10;rL+Jmiu9za+VKJRUPegnkielknI7QWRgpYCeFJBuGEDYV1wAxuy2yqtdLcJ6mgg7NKkcVdHUqe0s&#10;kC5Owb9pA2ANENxPcjIGM5AWBpK+5Wm42K4yPTzGmpXBg+pWKli/3U0kpTb7HdQ3+7JGAMksxhiJ&#10;wzM6jUcmlbNDQrVirtbpCJ66eKZ2UNJCzNKkQcCSIICgPAAOxWAOVykstLTLJpudZ7vSUb4tExh3&#10;xyLzjeo3L/KMrtsyxkVd5Uq2SzCuprFbbXSUtmRqDVMlINsztGRT7GE26TaZF2k4EhkABjDZG3Lw&#10;bhYaanu1HFDF9Xp66utVbVVQiuJB/NfCK+JV2NGAEzho0z2we5UW7ZJXM1Ulxgj0/JdKCCCmMVRF&#10;Uv2o4mmoJpoYni7DNy4BqShiHDLwMAuV+2NbtbLhWy2dVqoKWqhuVCm3sRozo0aM7yLl48ApIFGR&#10;JLztCM3U6Kmo67Uf8daWkqLdcKCGStpaaiOQ/wDJiRUi2hiQsaSx7dj9tiSFyd2ie128U0Nhkoau&#10;uo6q3PcXD1RkRFaMxKVZFURqHVSykbXZXK4zt6G12TO24mzWdZT6otNqprKiiTbMKyhCL9RVQmSY&#10;Oic5OyV2cxqoAWUleEwAdbZjZIquRKaKeupZai61AXcIYZRJGnsGcuyyUsnOERF7jEPHz1IqIqSh&#10;pb9W10U0E0VWzLIocCIMvcn/ACgliYoVODkBhkAcYz0ZUjUt5aumo3mrFozLdIEnkjjO2n3VQTC7&#10;9jrURICCxMkpIC5bM+scSAu5oao9OmoutNBqmoaO91drmirUo440pgx3iJZdnCMqS7gFT8vbJRwF&#10;Ig3YvYNLrfoaiiiqqb6yNlhqzLEDUQsy4DOdwzAx2qBxh9qjJLUL9HdY5I6irsrR1VTV0L1lPRQr&#10;UTRDa87vO0jbEWbdgqrEIuNxVjkHri209DoiSihuNRWxXf61YIGl5Sf6dYkyiMdsbMKhXXcf5jqy&#10;typADaTDbQIxaapqC3QpBU01traKnqYaZJqHBW4TR4WOGBiyiX2suSgwSHB4iJH2lgt2qbjcKo31&#10;qQ1cUVI8s7ygQ06RuZEjK5Dsy8MFb2e9cqV4W7ZqN6LUtzsNb3KGprKhoqSsPkVI7pgjYMCApXsy&#10;B8qS0ZAwcgTUhusGnLdSNObjWXF6ammppJQXZ5UEjEyIMhGVeAwz7nwcMp6rvJhq4xag0etfTQ3u&#10;xrQWqj+qju8600rNUzSUpWPCoE2uyoAxiPAGWBZmyFbTyUdVbqu06dpYmq5aZagSPKZYqplq+/C5&#10;kJ2kNuljZlwMoQMAYF5Wj0o0tefT+3fU3mWHUNTSfUxVUVWYxQybmkVAqkBtpZtxI54+w6pm4mnN&#10;QL2tbRwzrDCtRLG+yGYNEqbFjfjAMyPJHH/uyu4nDqoqbCveEtq7GA7bbXrLBBIVlnutphggikjq&#10;ZKqKRYpYpmaMtsKygHJWRSFWOQEn3Muihtl5S+Wiimg+rpITHBWtTJI6tCYkkcjYh/mRuqybyQMx&#10;PuO4Fem25xma3veHR5ppRHSHCK1ODHS/y2AO0I8kgo4zuPu9yeAT0VqdPvBo66RQDujuzUtV2iqS&#10;RUU8u1SkipzLIFgzlge2PI4Aut0GKsxTq9IXK66jrxbqWolrK9alaWmz3IpKlkVnPKgIqieqGAVf&#10;7btxx7UNkm0/HpO209fLVXG7PJcKKf2jbF/NZ0kVf95FvkRW3PwAuCFPRG6XTZQ2mvoa+L6+vu60&#10;tJWzSrHFIoR52ExyR4jTJ9xQu2MBnHRjU18t8eh6C7R2GSlqLVU1M1DBPHt7agLOyqEIVSYGqV8b&#10;QRsyCCAvZcd2IQU8ZEVYr/SvQW7tzNW09xLXWNZZcGWGninkKyBcKJO5KJMknk8D2jrVVxM9BRx0&#10;FNVTuIaqqoEAUQMqRQkxmNSpjUgq5Eg3DAOANjD5eKmvXUVDRWi1xyKv1dGZFhfFPElOiEjJVeZ2&#10;WMhlOGcAHg50aQludTrO7W2/GeOg7yorinlRnqHknpwyhM7Ie3TkMWyuCeSwQmhbMoKyWxGzQ9UL&#10;Voiju6pX1n043xGNSlRl6yDYrr7siRJpGxyGC7s58D6V6d62LWdSaSKtuFBRVHYULIJKsI4eaOID&#10;cUInLbWCqsis3AIJyu1/ns98nqkoamoeWekUCqgIPYTu1JlUtt70yNFK7kDaR/LHjAk0t+gtlltC&#10;1uxHq1nEUlLTySCFJGmmkkCsjf7tO1GjbSFLN+YqFNVBxzHDVkYETKOohrKasr7ZZJyZ40pYKasD&#10;TOsUckfYdo2XdGR3451yAcFVzl8NMtNpazVlLeK6KJqh656ieKNz/tDsv0kQ7r4M4KiVxK4HsEz4&#10;yxHTPrfTWm7TcKbUtsqnMFylkkjp5IY5aenl2pDJMDGoDRAdt8g4LgZ45Rj9FvUaw+n9vrItUWCR&#10;K22ziio6V4zV1VEjxGdAqqG27lEpVc7gir8MvVlXcYP7qcZMqK/VNGtwtNuoKuSZFoTckpIBtEs8&#10;jozJ7OMNFTu3ggOxPBxjZU1NMaa30NNDWz0c8HYtZqIZFhklZtxdIyq7VAMkQUgqBUxgk8hbR9Uo&#10;9NXrVNuvmnbFBSQXelq1qD2GRUCPHIVbZgRF9s7HPlHYfJ6VaKz26i0jWW/6aoo1ipaNKeCpWQyV&#10;BgiWWVo4n9+0+/2jBZhg7QmehFgplDp89oH1dPT3+pnisT0clTHc7jRTSQTESRoaeLEyMx/llUIX&#10;cuOAB43YO1OnLlDaqy0XiKcCCCGreKORoJkKO77kZVwCI0mZQoKj8uMJgF7P6frboINT0dTPVb6u&#10;TvrGzECAKyPIGYl8K8VWS24sd0bHJwW9arx/h++VSGOWKJJSIXMiTSiBImVg4GQgJinBUEjiYgnc&#10;MWDgy1dOO8m0Npt9/wDRmss9JQU9fV0s1MIaWSN4u9iRmkMaHDBS8krKOPYoPxg+61WwXrT2sqbT&#10;9HUtXV9PWS3GtqfaqFWhmDOwTICtLUZUHHJx5XHXuhG0g4jnoBgIoUulYxWw2eUSBKOimcS0VMgk&#10;MysgGFJBGST5PySc469d9LXClv8AJR3GYF3pUnpKqB8SEldyo4KBRwwwM5IBBx5LTdrZLpq8RSUy&#10;pOlRViKVzzG9MeHYjOc88nPgH79QLnX1NRy9LN9EESqgMUWZo4kASMFmQYC+4jAO4NnwpPWoNMvt&#10;MZrDF+1WOSppKSGavxLbZozEqM0ckmWLOyk4I2FBj/mI/XqbJM8tmq7PFRyRXG05WqbuhEmjaFpI&#10;8qigbih3Z5JKcnk9QKy5VUUtHWpLTSLVRzurmaNkLNHuQ7wcYPkgHIz4GSOo1Zf4Y6IxRWstc6ik&#10;j+pEEu9ZCUbBBOAIwrMckjg45wemBp0YYIgPUOYZuySWoWB4R9TLcw9NPC8fIIjD8sTkZIYc8ZHG&#10;Pifdayy6dqKKhjqDFM1UFqjBOQiRke0Ft2wgnmTdkADyOegNFXT1VJQ2yonnIt89LIFTbJNIUUGA&#10;bQ2O4d4B+CNw/qPQ6tprdT2ju1NOarvmrNOxfuxqu7t9hlKD3q2AfIYrjAB6odJUD2hksaWdbtZU&#10;+naY2W0pRvFSwVM9TXQyqPepDQupJ/mDwhUEDknnB6YdOeoInlltdx7c0tNVGlqJo2aLMnt3bDxu&#10;/OpxweeR1SVX/ivT1pgs1ZRUtsiuBNLXJKsUj0rgAK7SjPbU5K44GWH5fgxoO40jVLRahv1TQgzx&#10;XKaSOkeU9yKJCDs/rYMEyeQA2fBHTSYQYWMrcwl03C/6dl7lMtO8Eu0v3psSpIdxUjaR5TCZGTkH&#10;pA1JBS1LC4wUsdMI0culOjQKapUQFl2BchQzkMB7sq3PUC93Sko5O1cHnijpKmRUiiiMoZlGJCWe&#10;UMSSGbO5gQQBtAGRSVdzo4pLzTXKO7w1xnuCTGnUBJe86mOOJmdo9iBVBH9UeMgcdVdUsHIlLNST&#10;ClNbbhUahq46egwagR1JRB7zJIJWldFBJRtpjUD4z4wOtdvr6yWtqbJempu9bswRRMkcUxgmdZO5&#10;KfazEALgPk5YY+SYiutvt1sutHVG5VlQoWqgWjZBAQ2YwGyd7FUbO0AD9OOoEmpa93rFre7PWVU8&#10;YglkRJCTMrxIrKdrrym4FM4KnjB5TOlQHIEGNSRxHmz323VD1lmqpmqGo7SrTyQJ3C0jxAzQK+4K&#10;rKs4Xdzyn9O3r5ar/aL1URVklkNRF9GZlMnbDLx7TvVuWBA5x8n9R0KslVZoIPqqb6j6KClkp+3T&#10;qqvKWeYyLLnaDIuAvJyPnPDBXoXmoad7PYrwqNQyGdI8EVILqSY8HCuNpU+3d5z7cdcKFHiXbUMR&#10;GHU1E9JfC8DVNTFWSIFREIMsEqYWQBRnep25OfAf7dR6KKpijbe8cNNcYIzSTt7WLqcheecndkL/&#10;AFbeM4HWm7+oF5t0dQlFb4zHau4qzREToCygGAIMiQqxYgK2fcFGNykyrDqKSnmaSOpp3EEiSwoq&#10;bEaGWIGPMWAMrLswePH69FFajxA78mNsM01op5rlVTUoFPIVZI5HMu52ST2qDjtMQecc7QABnPSh&#10;fvoKuv8A8MSwIKm7QwyQytXdsxzrO7RspIcFsn82G9rruAXHRa11lRd7hQUklx7yujmSrVA7KoUO&#10;uSOC2541Bbg5A5OMhZIaOKW52+90ymCmuLVKTVFS1O6vTsB3YyoOWIRmVGBVs+cnm4wJxJMD6fv1&#10;0n05XXwT009bZKaoWLuQDDo7MJ4/5YBdSwnIZQSpCArxg40FyulYtGbiVlVpY6Y1MaLBulcuYmKw&#10;hUxhZ1wyHBjbd8E/dV2KKkpjPG4e7Hu1EkFOppVnEiDfKgy4WRHAlKr7WALADnJHSCU8UdQ1FNJI&#10;tZTUUhoqrbFHPVRKYzOF96qJDTMSPIEpOTkqJyIE5ziardeqiS926y1SVKXC4ARfThVnjKAAO8Z9&#10;uY1dl3AKrDyAw6l0dqtuorXdayOu+hNPWTSmOlyJpEaOIh1kyMhNrHZkg5+AOYOpKO3agW8VUEVP&#10;Sx2umpZUhdSoo6pQy1GJAQUYTLHwrqCq5OSAesbBcxpzUVosV3jhmnutGKo1lOFSnSKJYphMN20A&#10;jZMrj4YtwRtHVuDOAIkPWlpqdM3S7U9FNvNCj3yyuAZaiqojGHnQKq+1D72UZAH8vAwmRqn1bS3O&#10;2CzwxA0TPMkiiHe0YlQPBPlV/KWdkORkOwIHPB+0SyXu+WqgulBUQV9sirrXRTFzIlVTSxlWRwuS&#10;FWXkN/QPbjaCypFthqaHUNLpyT6af6CzRy0z7Iy8Pedo44kBIDRiNVJ/MMu58sCO2gSjMfEI6DVJ&#10;LpR1dVW10KWi31VVJHHSSSwuHQlI0UPkIVY7uAylGKZXgNlrstN9VR1FupodtTSdtZQ26NGqHdVl&#10;KKQy7ZmhO84K+7k5yIeh6eqt2rIZ4C01leOGE10VC8cFHMIwgp5C52syP9ztYMwzwM6tO2aCttl8&#10;cB3rEkehpJ1jlWaQGcqCEUk9vfGEAAYhQjL/AFA034l1BxPQvR09OrVU5p/pSsEtMirNs+qlVC3c&#10;YmNlHdlOG2yEsCQpDDr7pqkuemtZ09gF1C0dueGaWWFjFJ9MTGzCRlUbk2CInLbQGAwSTg9Lp5q7&#10;UUM1XK0dHcKd5K2oo60NPTNJTqW7kMbhsJMzPyGXav325GXiztbL1QVQSoqDBa/prmtWka5OGVnw&#10;Wy8e6F/ceGUk+7KbiLZmSRjmYWKpMEpqL9cKmU2wPBUUEcfacRxt24iG8oU3RKzDKstRlhwxIyzV&#10;VReb7M9lraw01JVwwRRsqzSTJN33SlZnPbChkSMtgxM+zPKnqHpygqqjU9bFLc5J7bKsd1Lxq6SQ&#10;wzRI0SSfmBTEO1/aQxUqdu4hmip+osF0oNKWyXFwvpp4KCoknMh7KiRGTcpyDFLJxzuCTKc8ECTI&#10;BMX/AFBju+ibtR3iGma3WDdBHMxnE0kCyS+7KMxbfCwp2YAtkZbdjGAtyprBJc/ppJRRho2yJZJa&#10;anliWfaJFkw7iOON4kHI4DAMChAY6uFb1bYJ73LTi6QywTTKsjFHeaBN4O4DYG4BBzkhD/TjqN/g&#10;23am1dQabuFUZ0FnipqCOQmhapUd9GlfO5o1KxEqFDFt8ZyOSeE4/EeIUtFXqGCCtmhaotl1uVBJ&#10;TU9XETE8amZY5D25VjZZHCIQGA3dvALFuVy0CywX2R54KdbZa1T6ukuB3pJDJEkiCMKVLIJJhFtO&#10;QA653HhWGspLzb0rLbdZmLSWyWngpYU3QfUSEtuRG5cjuYBlc7BvU7QGCAb7EkdoSzT3BLgL1KzU&#10;lQWCg02XikhlkzzK8Rhde4Mhgu4567dicVPaQtQWTUdfreE2qlgqbldXglWsH8tJmkMsbGOWP28s&#10;UUyI2fa45ACE7Qaivlm1XYrVeJJZLxB/LqaKoPdzmKRYiTjtvK8ZkJClC5KjhlJZjqbTd7fbbdeV&#10;FPNcdOw0ghtaAlxLTwRvOEMeR/MMyZVcgtGnk9Crpc7F/jcRagpGu8VPFTV9DWxymmffSudjJ8Ow&#10;irIwR/UIyeDyKGyFRAIB1tZxBpxbvTWWlmtrR1lTQ1cMrCdael2u1PUq5LmSNodrF8sI0UJ5Kg02&#10;lLXqG4aqsdTJVyLWXqClFOJ+06yP242YbT/XDJu3FSR/MYHlgJ+qaXTdTqZayUxpb5oSe1IXxJSy&#10;xpHMgy4PuTYTnJ95xjpehoKmDVdfVVNPUQNXLW1ULOJZllCTKncVif5Y7aKMglVKjgbjihO6UcYM&#10;M0C2u52ho6j6mWO6V8X1rfVOAsDicK6vEqsisrDB8kuADz1Jkt0f+I6jToWoaqF1NskeOZYmdGJE&#10;LrgZEhSR8sDgnnCsSS0+kz19mhmq4JKeao2xNbnnVWBZ6mlZA4DZIVppAAT4OAACAFa/3w23WVs1&#10;W9miqqipu8dwrTGjSR1xEqIQq4/L7Z41XBJwTzkAQcidgAAmCtXLd7fdvqqW30ki0k9RVSOwUHiM&#10;zRvImWCAquwqV9pRlGBk9TrHa99UbVQ07NVpR1kcFVSOAzmRFVI0bkKe9AdrDBV48fJIPepkNtt9&#10;lt9RR6u+pqamkuf1dqpP50lKpnKqA2Se4VkjTBGf5ZA8sDJ/+HmrtG6Hp7xeT9YLzV0jm2QqYamh&#10;Z/qZlgMmR+aeROc8M7bsADqjFl7w9dWXOIvV9dQvZWq4IlFPJFUyR/ykUxE1BmeQFeI3aNnGBjaH&#10;ztz3CVS3Vt6sfqvTyVVBLbqatkSSaLgRmBQzvtTcfa0sxdAS35iRkebFq4mpryGrKh41t9VClQZ6&#10;fsfTz740qVUEhZI37ysuCufdhhtC9LeuaCa6xzVFXVVkd3srwqXMpkRN8bQ7Y1X8qEClcDyDK/kk&#10;E0F+DgyXqIg71DoKanuc1lpbp3Vlp6sW1pI5HSGoiMjtDKCfyO6SYAzxIqge09QdM6hqKG3w2O3T&#10;1EUElLLb4rhPGyzRVDwmWnk7xYtGzbyPJy24clT1O1XpO+Udzr5qNIJqmqaWpRXlG6nrqkyCBXDE&#10;K4bd7cA+0ncQAADejNKaZu2rKqi1PWM1gu9CKm4R0ssm6peOdgCxA9gCiDLcMA7fGT1IcExfYS2B&#10;EOsv1U1yuFkmuKm40Nwa5K8MqrMJ44W3llYe0s88Zx8CYjPB6dIp6LVdrvlqus0sJre5NBTQxpDF&#10;JDNTosrh35TEssbcKh3HLKdpPWfrVpr07oaOl1j6YVtXVmSrqWleGYTzTPKqKdkjhu9hyigHI96A&#10;hhGABCyV9Na+1PS9+nKfTzuqFJllFR2RtT86qzl1Yg4DLGpPIyUNngSrKUYgwlUUl+uenr3erSrQ&#10;rXBoZIWkKS20SU4jR055xOioV3AAqreMMIuhJpa4XieB6kk1DUgp6ishik7c9PKQhcYTPewoIJHv&#10;48Do/UWamoaK53dLgY7PWpIih5AgjQXCcTOGAygFMSxbOcYPAHRmyaBqdF2ewVlXdoqmz3WOOCjo&#10;6eVpaxRTytUokqke/cEZVHJwADyeOYHxCoMmVrf6y+3A1dNaZWivNyrmpaOukdiKRpKyIKQ/OMRP&#10;S4A8KrDdggEzQy0tRFWsPqLbFDWtWzdupM0luqFk+n2gSsjKz7MxoAoBWJifYxLDTaZuC2yttcFA&#10;JagSQ01SsaBsTSPO0scjAuY0OIAFPGSdmBz0j+odbRQ1E1Bc4aismo7MlQuxneAgU7zRT1G8+Agk&#10;p+QzMHO4hukWcgxpqCFzNi3Waolt9yuV9oKV6N4NkUpUsZ4pJd6yKcduMqZ8o2Tshj93jBYWrUFB&#10;fqOrFZSU++GSZK2aZkhkSRVaMCDYTsRTKojwAzNIeOCVOOkqKKrq5rfbKattn8ft9SaeL3kUqkPj&#10;GMuCssgUfKOxP5sdPuiZ4LperI1xVaZYqGaOB0jQS0+5zC4kjfKyIqfSkq7EEB2OAMjtxg1q3QRZ&#10;ax6x7fR33Ekd4vj0KhtiyALRxAJvQhshiU5JbKk8ZyPlBajo7VFXTxUwimv1DmJaWZYFerjZlEaq&#10;G2CVVgkVBEuz+VG3Jfb0buOi9O2m56QuF1uIrBCtZXGKCR4FFY9QCsu/87bI4Cqrtw7KGyUVyonT&#10;7rT6at9Xe6QijoLnV0E7xbxPGqyK3cQhsxsp+oAKjyFIAYKwKmXHEqU9M8zfYJIa+7X+nhtsnYog&#10;YapYUWBe6fq2VIwB/JYhkCkLkbCOCRuGW6prai00NPdXdRRlK9Z6WnHaa3OhkRpI+Ae28dKrBCGW&#10;RgSW7hB16cgvTanvMLVnbWtobZep51m3uwRASzrjAcuwyG4A9/2HRq6VdltTWPT1K10p5FtoNagk&#10;2vDKx3tGM8uEGfY5O0oMYxnqfSIlc55jJqK31Go7B36Cio6+8PVQyVMta0TRNIRE7sNxZt3sihKn&#10;a20gj2ru6lWy96Qp5LtdpKSekpbZcWV44T3CEHv2Q4I2RfyQ5Azl8khWAZVq70V4tuntP1N4taJF&#10;UT1Vd34v93II+5HJI5xyqpuwrAAhgw+N0C1x0d4uVJpuGOVUalaup4pWaR6l533BCxPCrFK6EksM&#10;Ru5GWyKmpgMxhWx2hq9RWzU1+p9ZadrJ5Uvc0LUFJOqhHpljlYrJuPtDtKpLHnLxZzgqdcFxr7vW&#10;wT09M1XcLLI9L9RWCFULOKSbuGIhWXesUyrgllcNwowq6oL7R2u8aipdiTrTUbtQo6bjG2FhZhjg&#10;exSN/BHdIB9/ONru0epZKrVWngpo56+asrvq4eRA8qxpEGEmzA7sZzzh4k8HaehelujFZ3TZe4bi&#10;moaF6S41KVlPWIlRLXPE0byJOI4lUBgsZYjuS4GS6FgOR0cv16qqC9yUV2nYWuVlo3hlJcRRyoJG&#10;lScIdpVEcH35VhnIRuqv1Fd9V3G53TWVLcElp6WqqWroaaJ9se6Soycsv8wqWkKJHkexeRvx0ca/&#10;1tQkkt01MZ6CmmkrG+kgj7VRHI3eH5zJ/LwjHDErtMIB6IK8CWAkHXtfUVdFbYrjR1stDbP4lM0K&#10;Fp5HqKn2iCNSCwDRpOpK7Aud/JwpN1skdi9MrjHdqiW4LMtPL9a0zTpUPO+GnXKAe3dM4h/LHk8k&#10;FesLRbdRXvS9ksFuromdEiBE8cZlnqZKfKS7nYHuCBMDJxgqQu9AWj3CisGjdK3Sp1FZLbLb7jVQ&#10;wCKmikjeWAMCzpIxyvNOwVMkKe2xHK9VaoHkyTwIdNtgtdPWW6KpkuNV9TNSx07B0nqI1qaRvZIg&#10;AUyuisH4/OSPsoio03HJNqavuV3pp3ZJq8MYJCYKRgIxA+1VwMRELtIzGGC57rEWFqrXNDq2KO32&#10;TSZs1NQFQ1YrwwzQ0jBRMqMTz7HDZG471yASrYRqCrSKlqKappTVW+qSkpfo5C0QIjg3pAWxuwyt&#10;Pk88+eR11dQDQZIBgy8z/wAVqXuVFLJTPbqCnmkYygySBu5BtLRhQuwTknyCQ+7Kt1F0XJeaGqqq&#10;e8V0NZ3UWZ554jG6I8jusagsQFaSPJXgFSeB4M7TGmZIrpqKzC7x1FItNBPTV4XbG9JP2Yu8Vzhd&#10;rMzNjwyMPjqNorRN1WOy36/rAtv1e6fTNDOJHRoYJpZ98e4mIld8oXyR9iR08EUIQIcWAR5uIqpL&#10;m9fdnmZIbfQm0rFIHD1sdM2F2lsbWUyE5CqzBASxOApydm262vdnu9bHWx0TU8zNHBuaJe8cBlhP&#10;LJGWZsEqqsPgdTL/AHOpBt0t0UiriphcxmoVEeMSxq8m3yRG0ZO1SCw3EEBDmBQXOruV2lq6mf6w&#10;14rrkFCGOVnq6WJFj3ceTxngAk+MBQqUPiRZqARiS6O3Xh7LYoqm4GB5rdAUuCOZAitSJE5VsYDG&#10;TDE8kGJjnG/LDZLVrh7vQV9VT0C228kRLblxFPseRSweNo0Z2JfaxBfLIuT5PWcbUn1Vp0vT0pkh&#10;jcpK8caiRadnD/JwAxWGIeNuRycnph0FQ33Wmr47JZ2prZBp6tqK0tJGGSkBkZlDFdhZx3YRgYG6&#10;Js54PST1EMBKVODxAmkaK/abt9fou/CoFZS0hhmpjLsV6iOUyOqvnBZo5pF3McOybiCFPWuxU1bc&#10;K+10c9LSVlPDfMSTrFgVKPTbw2CFyvvgj24Cr32UDyenj1s03XaXvFt1Jbw9dHVUjhvpoQTPXIyg&#10;bY8kgmJmIG4527VyW2NWvqBdqqjpKOsoZpILhbqaW41E1ZMQs6yQd2d4MkCQrL21zncNj8gBugWq&#10;a3KjxGMhTzLQpU07YfUO51UMcUaXIdqojhnVQF3PI7J4JH1COMAcAKcYY491VV5pJp0o72a+IRvK&#10;CzGNv5VTBAImMjcMFZKlP6SA5IH5yR7rPdLmwQ0OLwowBM77BdbTbaShuLwTmOmeqSuj39togWDK&#10;6+QQEOc+c5GcdRbrcZoZqTeHgipozC9Qz7drKoYBTnDgLMTkf0sM/YaexbNT3OJIb9Swfw3fRx1E&#10;spgppKd1beuzad2GG1cLgscBhz1ForBWXayTNTwyyytTzSSiplCGLshTCQhYe2SAMgbHIVSCeD17&#10;TIE8uSW7QbfbJRyaUEtpU/UoXSpilzJThTuVCwySmWQDC44b7gYi26ktifRV2pJquA3ciOoZmBhp&#10;ZsKaYmYcyqypPuD8/DDGCYtXLc7PHqS2w0sAav3MplYuYY5BCyM6YwPyyMhyPcp5yQCW03UPVzXr&#10;TlXDJ9DRI22SroZVWDZG0lM0krElHAjdcO3uDE4YE9Ae3HaSteZHu+mbtbblDadFaZzUU1BG4qYl&#10;EjGvRTJFIhGWba272ndJ7Mk/PTXTVNPZ9F0IrRbKmW5Rw17wtbUji7ckyu+4fmMhQjJZsseeMEBW&#10;0/er3dbPXy17QRTUUi3SWQZWMxwOqVKLuBywUSZXwRJgYOV6E3W73g2S1iklYHT8kc1JBHMwiqYn&#10;kcxo6Z4Gxyu4BuU2keOh+rmN11QpWX24V9wvf1Cwirkv8VOEklWWOOnjmTtYAY+7fEQdqkgk5wOe&#10;tlkNFU0lbU0yxTJS292hldGDRztGxaJCQT+UQk/BGzPAHSel8rae5w3Sho6uSGCvnkqY5Kklo6mZ&#10;XP8ANRQSqq4lCkjnYoxnpt0TU0V40zR0r1i0cNdPU7F7qGpCBhAjtuB2koBxgKTGo4HnhdCFMiGq&#10;2d7rOJ66lhS10dt7CwNEHlQNRvKpR1B3Ov0+CxzwfjI6h6Gnr7Ha7TDQVi1L2iBTUUlRAgqY452k&#10;kqGMUisvt7rcru5hYAgjgoaejpLXQ3mju880M1HS0nYkp2WTu/SbWZ5Py5Kup8ActgnnEK8WC3Jq&#10;SHW1FNfbjV22mp6N/pqiNFlV41dJVDOFZS6T7t2d24qF4DdT60XaknmSaOhmslPU1Cxp3IqnvSgy&#10;K8pXYiSEKqgBFZYyo5IBBJ56XLda6eWnehFPKzU1NI9KAFbZPDkqoyCUDPsG5SrAZAIznpi03qe2&#10;3eGO7zW+dlnokSRVXubojiOZlClmbhW9v5sgjHA6iJaZdE1FBc71aBWx3NO/TUs9CZIhFINqSjJX&#10;OcbsEfY4JyOriwYgRWczdebPe9BVNRdzVWynpKzMEqU7fVsKrehQspx23BEuEO4MMIGJwOskisP8&#10;RrtTUNCOwskc1xeNowrhoTHFthXIjBZe4f1H2OB8pbfXVtRXVuuKhq6Crq1Smjj7giFPPFmHurId&#10;gcMANu0biCMEZIA0dDS6dEEy00lXSyWt1er3vMYH3qVkZSVMiHPsLMdv9WQNwHvBhmQDtJlZRXuo&#10;/jd2ipaxENoZpQYd0kqxzb9yEnggggp5KnK42gFmijpLHqu3VkcIoElpY6UQ0cMRhKO0bJFLsVRE&#10;mza3CEgjzx0EsVZYqm4f/YuV5F1HZ6iiqo4qHs4nc7UjV2YQyHmUcODyAq/0ghaKm2Ry1Jtd0u1P&#10;cKWOJqeqNsnVENPGqSCN5WTMgCs4B/MAwbI6ndxKBcGbqC6W+bQUVxsz01SI53tFZIy9siCMsYGc&#10;fIUqyF/6hg/HDNRWq11VbTVGorLJJJUiE1EXdysEoA3LLGzBWDdzBBDMd4YcDPSVerNcLFcq2yJa&#10;zTJcm7YqKqqiFPNPK0rHahX2IT3dvL7fBAA5frtqaWu0FYavsw9ykSOV1SnAqoPe0TCU7gWVAnI5&#10;4A27sjqN0L9ZX+qtRxy2ek1DVyUtVI1RNThYJY2dpaeGJVBweZWaObBJ5DngAjE30+qa6h1dHDR2&#10;/wDjlJUUbb4JoEMUlMXJjDBgQrd2ZEBA3YUkjMbEQZWjkhqIKNxJby4q4qillaCalqVCDY7AjJbd&#10;OSRjeoXIGWXr7a6Ch0vY3tlVcK+Wiuk0U8iq5EsEdRKCTksd2Hd5AoI4I8bjiwMBnLZkuho7lq6m&#10;ut0stwjoZKu3MZILhDtQ1cIUhY0lBD7kYCRlPkbuVfrXqPTdmvGnNP6oNyjSfT10mp6ednCw0rSP&#10;G670Y+6ENuTt87BgYfb19sBqhNbdQ295Wjkqv4ZLQyljFtEsYaUqF5bte4SdwhsLkN4WbDco6+zW&#10;zR10ppJIqoz2565pYXanOEdXkI3NGDIhQEFfCN8qOqhyIwEBGIGNqqpLlb721KGSSnSplSCqCTzV&#10;uwEIcAspaUZVlxIArqFI3BS1j0rPUXGuueoKChWAp3al6uNjcY4gzHaqlv5UZLMMEEsq+0DGRJsh&#10;7rRztcFM9PK6Sqzd3s1kOGLCIPuTuws+5VztMq5OV5l68qaf+CvqqW8pSNVrCtCzwuJEUhmliqAn&#10;v8dhgSHI3EAcsTYsTO9FQMmV+l6az/w7TtsE0FBUVDxyw1jlVBkRinj4BRQCA3AAz89OF/vFvoxP&#10;Tm3UNGayOSGfH+zs6byA6tyY4xyVGDhTglhg9KFdR3S8y22pkFELlcqcw088ZZaYTwL26bd3G3YD&#10;0qKxIXO9jjHPRa2reLjq+1QtNBQxXNkoqOpqZJO3S1FOiqYi3Khh2ZVYcsMRkD+YegEkHmBx4Eja&#10;mvlzKdqw1u+92mOlqTPFSoUjlx3Ny7faFYxqcpkhJVYDkDotXxnUtomnrq4265UTyWtRUuPppYRu&#10;lUkEgbO0wdTkKEkxnGAINRojV+lLn9Es9JXVKySbbo00ssKUzALAZGKg4BaMBGIbG8LkA4c1039F&#10;9DJaoKiumtywtR0giUyu7e00xiUqp2qWRlwMmMeD7gRXErsMrrR1VW1VrpL9TXg1S2VKu2XGmmmx&#10;KGeRJAu0syyAEVGHViGAjUbfyKZBq6+8Wm7DFK9nudPcJJY51MrwEBJnSM5J3RMoYe7DU4U8uCYV&#10;os950cLvU2ytNqFVGTX0tbCHhpqqNSwRFKo0jPl2KrEzgb8ggpINU9JddNBrjSGqpbxp7tPcKKOY&#10;sKmgbbKyxhTiePYOPPuRipO47TCwHiVKkCEI7BXj6mnE47dLFWVQqK1u6KqmkMah1fnubWIkweVE&#10;aq3I3FfvlxnrK6hu1xtyQpHDVUlS9ZvVIjMSrB2G0mMuzsHyMhRg8jp89NbTfNS0lyoLG0lSGjq6&#10;GaiSTYs6PTTlX3MdoIeJVDYyA2M446RbpZv45d00kauamp7lVC3ipi35jK1CpnO4hmV5FchcKdox&#10;7dvU75UeDD1f6kWS03Gjt9QUitRgS6TMk2z/AGaXYkeSBh9ryHJIBwAc8dFq7R9DfdBVtps0FPHB&#10;I8avEkRdoKkRrGKhA2NqlwobJ4cI2QC2EOs0tc9S6SvVVFf7dSzQU0ttq6Oot3+9aJKnfMjq57bS&#10;MHztGdyIWyML0wek92uV107XVN2qKeGtoaHNRQypiZa2NnAEgX88Zg7hfJ2srhgCHOOPIhwcnmF5&#10;akkVtK1ujiq6OjpquKmgnlV46sd+CVU2McoEKAMu5cRocY29LWsqqrvkduvdLAjUVkhpmaZANoic&#10;LDufJ5JVu6Scgdsjjjo7cANVKmt9P1RpRYkIr0SnJqzAHRJwq5XLogkyRw2yNhjaOgqXOlp6DV+m&#10;qW3LPFqCiWltIE/bSZJGVsbsbUz/ADFzjClMA46qBmV3YMuv00uvpBpXRdwbXUVvq6mco+y4U8cg&#10;elZcIkTHI4JZSQc7l/QdIn8foKaGqo546u30c1pv1tpopwVkjeTtSUyHd+UloMeecZ53dV16c/Sa&#10;z1DQ2/WNuDtZglzkiqIwFdYUlfa0bD2nuxyKQRkDnyR00zs2qLTS0F0rpFkuN4ooJJsl0gc09UJA&#10;SSW2bEJU5/KU/bq6gg4Mu9u4AARluOtrJVU1zuOjrJHb6ZaGdKeIoTIk7zIRMuScMszJjn8gx1Wu&#10;pr2kNmqZrbPKkdHqalp6MFye0ioXRgG5GDODzzlR89Hq6ropoqyOzoUp6mo7kaxoygJLVEIQG5B2&#10;rgjxlTjI2k1drG4Cqq7gKBjK1XqCBadEGQcyqYz/AOYyEA/oBnjgm3MTssPaO2qbrFdrzfJ9MW1o&#10;blNQUIiNLThp5a4LPMWCqPc7MiD7+0fbq3Ll6j3S/wD01kvdbHVUf1J/i9G8QilkSCPeYIHEm6V3&#10;OBkBeAwI84qH0X1FcodeXmvtFxjgqYXqKtGeASCOKOAgDyCDun8g8gMPJyPWS9QSi16qq6zuXq83&#10;W4mxUbr/AC5ayVxDFJKce2NcSH4GS5zwOlrxtEb0trD84/691tFqe20FoqRTxR1E0lBLUzL7nPdS&#10;R5Qc42o0ZVfsIiT5B6m6ZqLdqHWTWeCjigr7nTVazVIVliMktPGRuGMHAji2MMe1OQeNtYQ0ctPX&#10;00EVJNXUVGlRNTxSyNuOIVi2BlBJd5ySM4/Mw8EZY5que3w6dp562rZhT1ojLRMkgQwsqR5PLgd2&#10;pKtn4UcY2jKsYntHTZk5M2z3uS42a03SppzPdIrmw+i3yEzrSyMxTPgNIi0yqW25ABDe9h1Ju1Rc&#10;qyuaW2UiRx1zVNJNFFVR7qCYRwsZmU7VZVUSlQp9yyAjJYqB+l7zBprU9DcbpTxT0simnqlc/wAs&#10;RytDE7EAHd7CATwf14x1Pr55xabTe7fFPNX2vUMcEcMSb5J1mXuGE/cBUnbJOBucYIckXDndAjBE&#10;h6btNOllpbZX0kdLBRO9VJGYF2y97vSPG8bAiVHLxxsRja9OmRk56JxoaPUdre7xs0d6q/4VdqVs&#10;qY5jtTHwSTNEZc/LAHx1LslNpW63Gxf4lr5Kenrq56GuWPK5Rw80jKwOUPcUDxx3+MbOTXrAmlKi&#10;80t50RTieWike5XSGFnlVHhbuGYZO4N2opx9t3PBz07UQFyYJ6yV3CKlXXUljtGo7TNAK2mq6tqW&#10;GEvhRC6vvUfbMURGR47h+/QSzTUFJLV3etknlmjrFpkXeyqBG81KNjD8u/Ksfnwc9RNaVlMt5gpI&#10;J8f7dV00ysysDItPCoKlTnDbpMbhwd/kDPS7qJ5abT9XTvURHdl9qzLv3b2kO5QcqcISM48ZH36Y&#10;LAxYMytL9loLbp6yUjaTjrKmZKOW3Tx9oF6ySKVWgaYld2CsrbnU+I15OCOg6VtJYbjLHQ2igudV&#10;UuGq3qlgihSCMJty4/3aRrA5BUgZmU44A6kenQv3qFR0NyRoKa36epTvmkK76lpkExjQSNy+2oZd&#10;wGAQAQN2elWou9isFppvoKmrFNWS1ArqaebBih3GJXEsmxXBiWNm/mNIWBbHnCb7czXF25YqV90h&#10;rNYXZqGroLXG1dUJFK85VIk+ojSONUDhVdJJu4j8e1yCVw7q/wBFUabsxiFzpaqnaKuaYpkQjvRx&#10;xhu7yB2u07ALtK/zQwIOM1NTWC86lt8tFaLLUVccjy1EDNcHkjZlSPtqV7hhIfvdjJyQ2D8Nl5qq&#10;upp7PadTQNDL9d3Us8c1WkcNTIFM5o5OP5SNDnZIcMhDKT2iqiEwe8EH2xn1ZSypp6ruN5p46oxu&#10;a2li70kKqRTSxugKKuz3MQpUgfzBj3HaUr/EFRQWCseopkkjhMtZLG4XMLpFHKGI8iQzbkYL/S5J&#10;GBwe0xqMVFna7VFPDUV1mmhoK+inVQrSmohjxIjZGQAc7i3jO5lwWEayhty1V2ulI8s1suFfS16U&#10;1RmRafvwCkrIiTwyiREc/wD3THnnp2hBuxA3tvXdCei6OakhsupaiGFEqdOW2OeR5zuKtDTvGvbx&#10;jDbJsknkLjj5hamts812tl3mmeeJbnVUQq5qdgHRq+FBKAR7gxMgyuQBuX4I6D6LqTdLHR2yeaX6&#10;61aUpqaWMk/zJoqkxBVHydiLtxnPAGQ3JBWuNTpi3wJedgr6tailmqAJI6HHelZguBlV+mklKk8l&#10;mGecdPGoHmJM+OBFjXfqRrWj0Da6iuutBVQ36lWG00QjPcjndEo4g58Hl5JBtC8Jk5OSHXTzR3G/&#10;WiewLXnsaTppPoKKAySVagsEhIVSxA/lscYBC4OQeay1Rpu4Jqv03sSsk9v0vborlVVEf8yOWSOS&#10;OALvxg+6RnB+z7vHi8PTu7Vug7s1r0tR/V1dVZqe0RVkZMBpFhi7gmY4KqjtKnB8FOcDodyKE4ha&#10;HLMNxga7WKCz0VXbYHSe7yWR6aYxzdzbP22nkLZYKF3siZ/5WI+QPttpo4tLNbKYJFbq+4wwUQhn&#10;2JIY6eFYg7PGQpjjRpeQuX2k8Ejo285uOo6PU8dtioI5L4sEFNBTllNI4pdrzMTkSOsTR4Kt5A4w&#10;W6X7gP4Zq606XoKmCY2qmubxz9opAKo91Y358lYVVcZJUAA84HWWMiaQZQeIEuAktlFW2ylqFZ6C&#10;8VaRokwU1HbD7zUt7duVqJgCdpUxBxu4zovJttrpq2z2+eKqo6i0w1NP2xtJFW8LdlRj8gnhf28Y&#10;QYU846lrY7RSaPSxXO71NXU3qsq6W5Uq1R7zAs80VTGxUBZFKqFKgMS49pzghbpZKK02PTtFVQ1M&#10;i1Vs/glXUlyZ5JY5p5El2MCxBZIWyw8y8nggyzgDMOuCI0aSuVfYbvSU/wBHbKiKknt881SkWDSP&#10;UJSOh2KdrMonkXAIAj3AYXrdq3T8dp08sF3qamutMtPHPC9Q6vFOcCFcJtAQh0dCo3t5Ksp2llSs&#10;lutTfbnTXns2mm+vEMCQVIkeSr7c0ccZbglI2767ioWTtQqFU+ZGsrvqes9Pq3S8dlpvpLxU0p3U&#10;7lRR1Qnp/fHOQY+2WHAHhZCxAYuOgBi7cSHI2kSQ9etbqy2aPq5IlaOkqZJ4K0BsTySxfy5wWRWb&#10;d7RhgMupHnb1MmvAmorOIRCKSkmeolaHITtmnCxHBYnxIeMnGQPjPQKGGsv/AKhWqe60UK3HUVjm&#10;kBjlRg1ypOzJG6SISjb2p1J2sR7nXOQeiOtqWHT9xtUMtYtPE1PR11Kqr3BPFLhI4DjgY7qqScgm&#10;D9eGKvhOJnvkcyB/jutqb9BFTR04hqTaKWoj2uAkTSfWOiruIKkeeDjBGRkgq+ndYzp/h+KSpVqy&#10;zx09WzwoqpCHplpyWbjPslkLEHOUXOcczb5cZajVtdeLQtNHLUSpV0wEOEdqeljQexcBVJm3gA/G&#10;MEeVjSNhq4K57rUU0xtdxoI6EzFeNuxsg45UnsyqM4yV4+3T4TcIBr2HAlu6iFLflpbklHKae0Ga&#10;nuVQ0SypBBD3gsm0/wBDR1b7lOc7T8eNlpqLRpy12oXaScyVFbBZ1jVu4zywmV1SP2gYd5oSSC3h&#10;jz4AC90d0rl1LYqGnjkhoDUfUuEwiwtbZ5mlbAJ4Z41z5JwOmzRMVtq9LLUa0t0FXcrRSB4AAjCC&#10;ohcAyIykh95qYQpBwV9wLADIHTEstm7kz7a9Kazv0V/9Q7Q0FNHp2phrkWqmMTVMEcciziIEEM3L&#10;Yzj9COMx6O9a3ssNZU6NmaGqjlnluDmZNzQ/TRxIG38MDVtB7gAfcTwAcL3qbBHc7PVzrPMjU9dd&#10;JDTvK0URmkVqiMuuRvUBJfYwIyfGettuvM9sqbJQUK99bnTz0NVISfdCU7jMByfz0yrz43+c+FtR&#10;grx3lq3O4S3tH2X1g9SrOtPqrUstO9vhopoZllWGjqZmmK1HKlRIBJC4RSTkYODwekbUempL/rHU&#10;Wj9TQ1VPPFZ2WljZ0Bo5C4d44y/MqyqpUBOSN5zgnqfo71vg07R0+nLrTVVSr3Ts2xooCWENRJ3Y&#10;3KllGwqjtvIJAI48jqZqD1G1h6tamslPe9O01DbLY1zeKugYsTBTIrMpOBtJbcozkHGRnOQkVRhk&#10;nmaROUBB5gLTc1Tp+ktcv1T1M1ZWzSyIlNJlj9KkUhjc4yGamSQMu4bDgHDA9e6+6qud5orc95sN&#10;wMNRRht1V9Os8gMzRKj7Gyue1CFbAHukY8ncevdW9KBFpi7o+h09pm9XCltIfu1cBkmFSyqomWZG&#10;KxDaNu4OuW8HJ/XBaz3Got+sKXUUstRR0VyqKOnnop6dwpRXOJXVvbtCqkYJ4xICCTtBi0aJ/AGu&#10;1TaoZaiWZITHIWDkCPdLnb8AypgHywGAcEho+uudZcmopoFVtWWupppamUFnpKyBoqcAAD8uR3Af&#10;B3Kft1oOxmag95p1ZoxaK2am1XQGoarsXdppWf3o4ISSHaHG0sAoGABt3558lLi1BJJf6yG3SUcF&#10;BqeWGtWERIGqahGUxJjgnLzDePcSN3BwerJm1VfKu4UkcldEludXpLnQtCuZaorIpnPByCVhZcMM&#10;AkMM46pWlqqTStbRy3vZTVVpEiUO0blWfYUjf3Efl3iTlvKAE/PStobGYwHAMNa/oEtVRPW01Sns&#10;q2oWMS7m+jbckncbGGV8eGGCSvyeh9z1RRT6hs8rRxU1Zc6OqtVTBG+2KSUxqIkC8hdtQzYY88sP&#10;B4k3632saCtd2tstRc6SqiqaRJCjQyu0cx7RlTIwwVkJ+PaT9j0rX6wJb7NRXr+U1L2VkjqCGlkh&#10;eR2XBQLy5kSRckAKR+bgZyjcy2YjKtBuh7/dNOXy4C8l4Hs8VVb62PG9q6CQzSShgVIeQOXYMcnO&#10;MeB1cVn0zc7bbrbbacRGpZXNMklZh5IACkKQu2Q0z4jdVGVO1w/JAFXeoZ0TUeqtxiprhXaVvprT&#10;URS1pDUVQ5XJ3NgNAWYspOHXznGerc0bSanoKXQ9gu0bwyUSPTRusQqYpHiwY1kAbawSOfIbwcFh&#10;kdPox7Sy8nEJ6dhpLVpmj0he6j+P19ziqDFO9ti/kNFGBBSgSKytIyAnco4XHPhugGloKU0kemqi&#10;iuKX6mqHhr6usdZHDxQyyIGkAVtoLxsgwcbtpJ89Er5PS3OG+VOkow1w05Ww1NNArYCzU7I6hCOC&#10;BFlWUeFf7DrfctQms1D/ABy10bCK5PLUy1AZpgiyUqyFWJyAiuJFDeAWA+w6MBzKOwAkOy2Cku1H&#10;RXS30kVLT01bQW8LT5Q9yoCLMrAnnE3eJP648YHR6/X+718NbV3m7/UU9FVRtbUaHdCsaTmOnptn&#10;DMrKTk7slhhSAQOq2otW1enr/TmvqZWtBroK6RGBLU8yygg4/wCD2YK59vkfILVcKGqmoLhpOaMb&#10;6aqoYBUL7UOQwjmUjx/MO79ODxjAK6MsVWwHtDl7p2g/h7UxIWamNTIkQwuFlfkLgABVwAMcY4z5&#10;6FWu2Vd/oYrvp9XqIqUnuiRwnb2wd6JgjJhYnj3cYBPbCkng9Z+rlsvOlL1p+yzX+hr2NurrfVVF&#10;JLIkDylBJH7FUgsBv4YYznGMjovb9JXfQT2zTl9+pFNX0VDQTplO0mHPbl/NkMmD4yCpOf0rgqvM&#10;NjcYqUtqjtk8lr/hyVtuuTi5RZgeKjoHIMhkiKkskvhMpImWB9nGOn7Tel6HV2tBYf4j/DLdVQSs&#10;EFIAzx/mBLZUq4if+pfd3CePmBNY6ixQzUtE9WI43nhws0YGDUK8cbblCyli7EKFIwSC6nJ6A6ir&#10;PoLhbrhdZp6SGWlpZa+OjLLUiKSCGGXt9rJWTaEIwTyfPGehi2QVC95YeodGaPpGn0pRagivVJSR&#10;iWkQqFqIS4bvwhwSCz7FkXIPvUn+oYWJq6jmaeF5QsM0dQadXYgdnvCUJuycEAY5zn/PIayWyqNz&#10;p3sJjoU/iklthEkgeZO06xxtKg4DrIsMmcYKzLjgHEPVGrYj9DX2+GP/AGiriX+Vk9ruTosm0+Rt&#10;zJ/dR9urBsmCsabdMWulj1C5hkp/objL3FWfLxTMJEUBnIUMFDKeQMrxjqd6lWGmN3Gn6OqQPNJ9&#10;HU11IndR6x5mZXxgbjllJHnA+/Q7WGp6SCmqdT08H8uw2xKyWnPO+q7khKBefzsigf8AKVGOMdLm&#10;iLlBVWy/0VrqkqNR0twrsxFx3i8is0syrySyDMSkf1SL4wMFBMApHaWRLbtR0V9srz1FjneO1uKi&#10;OipUiDyGWRtsQZA4WOKI4II3BfBLg9Q62srjquy2yG7vQNWQSJJtGdyI8MfZiUjbtkGBztHuJ3AZ&#10;DLtmuWrLRZrNfKKanrLjR26c0EdVTRuohRomHuxv4hGCVIY7RnIBBl3bVE1ts8V9hmlpqzst3Sjb&#10;lhgp3jMjMVJVm3/TxhjkYdsHJ56PBhjMdaG4XS7NetS2mOOGUUU1fSC4TwlaqRS8a7I4eSFYEZ7n&#10;Bwdp+Kou9PR3WexWihoq9ZrrTS3atjKSstNUJIqIxU8LkIGYZO7DkBgNvTN6bWqrtNrkk1DVRN9T&#10;SXCErNXJuo3nmWUABiNqqvtJAxuk+d4PQ3SCU0lsq6eqpY1uFoK2Uyx1LyiRFiHO7ja+53LFDkbg&#10;pbKkC6nEixgRgRf0VNT9oWm4S/w+q01W1c6r3CryZiJV23Aowy8o9pJ3H2AbsdHrjbbtQ2eS2z0t&#10;Jc6SzVkVTXzyKsVRTy9wyRTyKv8ALQOYgHbLEkqzsM46j3KSqvsyxVElI7PTMv1cwJqFm2yISzgk&#10;KDnDqxABA8e3JahvlfS09wguda8tzq6CGOudAS0qTxs0i7ckkqXXCgeWPH3DYMxdWAMetdWqwmg0&#10;vVWvSsbU9RG9K9PR08aglu4ImLH8isFIzkBGCsNuOZFpjuenfUAqFlajMMdZQVSAgZMbyqCSMbtr&#10;kZGT7SOMDIazXhZ9EUhnnVkEkkSdtz/OR48lTk43AQsV4xnYTk+DI1BHcpqaGCaQmKhd0TYMHcWk&#10;XwBggTSKMADHgAcdAQHOI2WXGRIGo46i5UT1TSTy138OlropAxUYWOQNMRlShbdhuD4AB2uo6SYv&#10;4jdbNNWxbKS62CNGp2dhtdFJLRo6bs7eSmCQMsOAciHqLVj0FfTQS1hEdTC9Akcg9ojcpldyrkDe&#10;R5bPJHgHB3QgWusLfQERzUtE90rYqqJRFI0kCoQ5BPKxGIr7hnuHyUwLoCpgeLTiTNF1gof8STUF&#10;LPRQNTinaLvNG8cnZaUhWUAgbFkIK4xuTHS3a5mtep6W2VVyFRFb1NT9VUwlqhVEcYLjLsO8I0LI&#10;x3rujDYyRiTWXH6Sz0sssM9JVyWRo6rcd2asUogUtj+oRxRZX438gEnpm01pHR94tS3+pooRUUUM&#10;VSQayTsGiMUzRrOrsxHsYqwyoIdT+XA6aBPeAC5bAi1Haqu0aBuzXC4RU1aK5Y5aj6op3YJHqCWh&#10;bI2y5MLnjJKIuPzYUr6NSWqrpI4SovKPSUyRyEoldJDEBtRnC92OQpOFdRtHcweS2bNulRXapvFH&#10;TWor/BbnDXNPJ2iIZSJoI237RuVlIcdphs7USDnG8DdFWq6U2stK3K6Udtq7T9RK9JU0dQJKepiW&#10;WFou5GSQjErtBPvOACOCTwt5xHTp8rAXp7d6fTmoqSehlFRRXmCQFaiVV7zDYFjx/wATCSVX4JLD&#10;P6AJq21UlmE1utaVdXQR0sstGZgQSpkkeOEEYIMZTAwfPIIxwYrrdtvdRZGmkp3vFS9xtlRKokhi&#10;r45Q0yDBU7JPeyKcMfd9uhdbcay3XC96Y1EkImDQX60OGG36aVVdtsjAsQN1RhPbgbP0wwIlYhWZ&#10;0VVDReqN1vM0rR1M0FaY42I2TQzDKyj5wJInB44dnHIwSZlH+GY6Kgnjko1FHTUshlmWZkqDmLul&#10;gqqWEVQ4JxgYxk4z0Y0bdPT6vsr2LWbU8VZcpaj6Gqc7J6dvasQjPBdS4kBA3AE4+T0iavvjUWi6&#10;ijvNPNFcKWX6btiPlZRGCu4AnaD5xn7DPUI6lsSDWQoMI2rXNr1hbTcaWmjppf4pQU8GxsSJBAyJ&#10;uRfsX4z/APo185PSjb7BbF1lqq73ZZRRQWelv1mUIe2akOxjKj/hDMQP/Cvnpf09Qzad0xTRVkNZ&#10;BU1sMQpZPoJ3iEe4S9xpIg5HKtxsO0r5HuAtGJaqT0qptJ3ieiNZa4aS2/UJIrwzxTiNR54cb1nU&#10;KwGMHO3HQtTra9Px3gxSXOTEDRx1NobKy09HPdNcFrbSwNVKJ44nY9qT2se2f5i/nXH/AN6V6ftF&#10;vYKC8KtwnULZaqpvcMIeOBYYBTlIBtjkDfmkblPdljkKzEdV1rDVVbbamkiuFkmotQaIiiqLPcEq&#10;Vmjlg7gIjlGOSCxZedw9wYsRuJ/0r0rVf4fh1vfJJJHri6ItdJ/KEEUolSaQurcF4kYMOTs8MCWG&#10;RbqbLjuMdSsVjibvVHUOv4bnYzcbxHRVlXTfW1EUcYG+BKnYG94b+YTt9p9pU5OF3DoqWbUFlhqo&#10;blVx0tqpEWnuEsZRdqyABIpg5BcJI8p5PubaSxDYVfWqO+3vW9spKKgjnqai3rLABC6RmNWZnLtv&#10;PbAZ2Bw2MBDkAgdTLz6h2jT2mGtF7pqSW4JT00tEtuYQwU1OqgoqsSx7h9uAyliCpYIc4WcnGBJO&#10;TDjakt02oKmxIYq+pqwy1UcVOmyFGijQI0hOY2GzBEajdksNpJ6dbJeKqC31lwjnjWuqYXk2swC1&#10;VTHQPGHd/EUyCR8kfnQo+Nwbqo9B3636c0ok9dWQUVNWkVP/ANk6rdWPIy7DVBVIaQKy+2NWBAZ2&#10;ZmyE6ddE639H6ewXO81t7vcBMcEEdalDI8aVMaoXkMMJwuV2qDkKAzAY3FeiVNt7mcoM9aa+SmND&#10;Ra0rprTNFKlZV1BAYwyGBC7PgFSm2sG/OV2lt2QGHX2agrbJpK433SEslNXSt9LeaaGTiKV1alO0&#10;MGyhV8qFwG9u0EsW6Rblqmi1Nfq+9WZRdqK2Vj3CkqSXVpmLlwJiyl1AGIvcvuRMA8Y6z0f6kJo3&#10;1BrX/hdRZ7ZeKuppK6aof6qmSoRklSRIccKpPHJLdxudwx1S21rMgeJZAOxjis11udormkqLaKIz&#10;Q1NZPUR9iWncSxwpzJzGu6FtxbngZON2INy1J6bUmkDT1t1U1V0pjUNFTzEM8jxNGQwBJG5DkOcD&#10;3+44RR1XNfqK1Xiw3W+T0VYj3eveKOm+oamphDI4ZdwBImCkoxDAnwAqouTN0DZI9J08epb3ompr&#10;qIpLNVXGKsCrTw9sOSu8MO4QT7lO7ONrA5HVq7XAwYNlGZa1rqbdpzSkD2+6dqGCijkkV3Ad6l4R&#10;GsylXLSRP9Qv8vaVVoDjBBwgBa+uulyutn03WagzMzQSfUD6ZKlshWLP7zOUEKhdpcFsKyALkxN/&#10;iHUVzSgsE9pWFqmana3VDvU/RGMA7JC3ZiIPdQDHtJYZJZQ3WWlb7rH04W5QVOmqZKKohirJg0gK&#10;yQU5B3053MGIGAdxYZQDPIzZrTnJkD2li+ld6oL0aamuFqgoay1xGOuSnqZI40r4plaMGLb7i5MI&#10;Cu2Srqw3YYoJtulr1HdBJTQQG02C+TNSNJL3RTmVFYSooKbc92cJIysCFgITa+8F6DUFurLm8L62&#10;s1RQ1tQtyjaCWEVMkgUGNGjwSro6s4XzjAPz0i6V1Dc47xf21JeY0tFU5ikjoJZYSjCeMuhziWKT&#10;DRZL44cbjsBxJ1IU/DDbQwhHS9JT33R1XctVSUNrp6uCjju01FL9Q0lMafCn2sXM++qjHvKlVjQk&#10;gYLBajUi3XUJ0s7NPbbrQS0h+oKIXcM6bCqkCPMtNM4Vd5zkg/Zxr6+CrgpLfNDS1FNcyKeuSnqB&#10;NDKSwfCYG3b2kwD4QgEliC3VJ6pW2ekOmJ7xW3yrvlctxoYLaK91kqqVu7PUDeyZ2lgroQx3Duy+&#10;AcdbOivSwgZ59oN0wuIyXCKp0vqew6Zr7hHUVV0jmsVPURq0QnQRGelqPOQHSWDA8qUHJII6snT1&#10;hptU6OG2nV/qZKihjihVg0VTLDJEQqYzwKiV1A4CyIByD1WOtLElt/EHoqK/VZkoq+aopS5VU2Go&#10;idIpl4GG7dRAin+nsAA+0AW56efxTT2nb9d5I4aSW4VslZRySy9sU6yQR0ss/u/3YWVZQmfjDDjr&#10;WLZXMRsTDkRVsNsq7fe5au9VDS2yaWCkVUULEyETq5Q59yiRJ1B8MJIzxtA6dqET2DWEt1njhcrJ&#10;FT1NIJDvjhcMGlORtx20ihIBJVzyB5IG80VXfntWmKG7UxpYLhCxqqRt0TMYwYAh4ygmmXIwMgMp&#10;+esWvUF0igiVVgrqW3d2nD7szq0jSTQbRyW/lI6gA8owAy+elicyFOwwzfrjLZr3HYbLSiqX+JxV&#10;lbKhZvooI3wvGR7m7qD8xAVd2M5QQLiKu3apNdPbUgoKi5O8MhOfqX7cCSsQRhvcxHk/1rgBefQ6&#10;nll1vq+k76IlLpqjqWAUAlg3eYE/+HIwfg/p1v8AVG7vLp+gkWjr3S328GonjYM0ctVK88ESowwD&#10;viUMxwASQc7zhd6sDMOLIrXSjp21zBV3RDUI1ZLUVIdGMYiA7UhZUOxQZXkI24CqEPx1ldNM0VRf&#10;y/8AFqi518FXJcKeeLuYhjjKIm85IZWNT3whK5ZxnjkfbYaTU9ZamnICz2lFkeMj3RVKupbkjkSw&#10;uwzjmYHOetmoqarpqu7UunbTW19dbmt1VTU1Izzyx4oVDxboTlwRFCN21lycgZI6R1CkDiN0WluI&#10;oazoqVI6Sn7+D9bTmivHYiappag9yRo8ptL421JYsrc9hdowxJrTlTNpzSn8NkSpka/TJVQRTDuN&#10;StHEJCyn8zN3e2GLnko4YKFI6x9TbBq2ru1vuWmJY4Kq3Rx0txiqHighVx3pT3UdSgcsN+8/zGOc&#10;Y5boRojVWn9XG10Vut89fPSW5IHFE7qQ5qTseASDMjgye5XJzufAwu7qunARuY0Bk8xcv2v0nvOn&#10;LhR1sVJU000BgzWmdoZIjNTSIIm5hTMkBSMf0xkksdzNc/qV/CqixNe5qN6W5UdAax6MTB/5n1SS&#10;yRRFfhJYg20+1UkLZAO1aY9Y9HUGntcRXWy3KOe3aoSTu0i1A78U6RyPGXjP5WaMMAUyu9TjyAHq&#10;50dFoC4SWW9XZdRanr6cX6oheoZqa2RhYaeREIKtNIFzIQzflJJU7uXWCsylTFrFPIiGlbR2TVlF&#10;UrV9+looKyuITcUZXMBchjgEGNmdQSTsaInBbqwNC6itVp0rb7igWXvVRpqykeMMKmgJLOp3AgES&#10;PEVPnJ48N0g6ZqbRW2ptPXlESe3wNFNKzhFkpAe3K4AzkxSSOG+OxIp/+SvS263qL0lrbpUjsXXT&#10;86Q1MJbbNGsVJ2pCRngiWtBz/wAg+wPT6LxiZzfCcy8rLqumsWtdUUk0sb0V9tFN/EwoMnchD/RS&#10;IjfBLwjkfb9T1OoaqWz2Crt1TIz1EL1MU7F8lliqJnwCfucf2H26RdE0lsv16qKm+l6Wn061TBeX&#10;jYuz0T9qX2YIJPfimjXBA3SdNHqpC1rSW+W6q+rtN0ZZqGrUbVVpX2ywOPiRO4cj5ByPnArsKcTi&#10;G2bvEl6k1jp/Vz2vRL6dgsIpGnhrL7vXdVTTxpGpOPcdv1qH38f0jjLBc9Ocwr/ArlbRT3mz1lxt&#10;9VUvIVxEKvakeSCoT2yNuKkjgjAyGU7ta7rqmlnsdkYNWV8sUaLLOI1eUfRhRuOAGLR7QT8sOQD0&#10;1DVFEdNXvUeyeludEZLdctwAlMoiYUkznH5mVo1c4GGUkcnpAVgnEslmeTHK0SWOt0HZL1eaed6+&#10;qWoqJw8jxxRUiSMmyPZyhO6QNKo3DjyAOi+mNQW+LSy2W2NUW1FtEjSurkmaX3o8wlwGV5HicnyN&#10;zRE8bga4hqp7PpOns0MCwyU9mkEiKGLRyuk5kXJz4kRvucKMngdEpKO3V+gbBV/xCrhathqbfJsp&#10;0lV3FVG8RG50IJaoCjBPuA8Y6HZpx3jqajPAjFpq418WqWmltsNXQyUhRe7F3EkkRzlTnIIAdGAP&#10;OTnr3RPTVHcqe3NborhS1pt1zfZFHGe6FlgHdIR1BfmKn4QuAMnPGR7q4GJwPEXKK1zS6m1LYq+7&#10;PEaVHqoGlkIWSNo0YMByAe2FP9gOienL1DUVlBeagSyVH0aITIzYATYwIXwrN2xk/PHQS/XwRaut&#10;dUEQyVtAaGsLRjcJIoygAbn2kFfHDYB5AGJCNUTQUVyoLY7UtHShKpqeAlITAoUO+Bgb1Tdk+Tk9&#10;N+nMvfzxFu968utH6l3vS9NWLUQvU/XRwxAt9NIcjtlv6jtfDfAK4/pz0zR3D07uOjtV0Gs9IzXK&#10;61tMklprYWG+jkUZ8MwGd6qcjJPjxx1WtbW0/wD8ZKnVaxotLTacDkL4btIQG/X/AHinP9/PTBqV&#10;kob1WUUqMaZpXibBIyr+MEEEefIIP26s1WayBI9Uq2Z7SNzuR0Z9PcpKGSVbtSUyPww98cKHjwpA&#10;Zd3PBBB8ZLXZ5bvXUOnNLx1FwuttZ6uluaVkzSKyKjOrvnGCsjYT5XgDPnqvdHJNaLwNM75P56Cs&#10;mCyF1jlecYC7s4IjdRn5K5wCT1bdpA0hf7xbqMyT7Rd60wxyBi9NvMoQnyB2cc/DDGccdYx0hBBM&#10;cqtyJRvr5abhqL1I05crlZGgglpRBIKb+ZI6xyMXmKrzlg+73frknz1bp1HZrTQaf0/o4yPVCjuR&#10;j/2lmjp6qNDTlSMbQrpGzE4wGcHBDY6r/wBZoLxWSUOu9I17PQVKU/0KFe5MKjaxYGEA4cIynf8A&#10;G0Y8jCpW2286jslZ6gafjrEhWllqLxDFGVFLIoEE88bcYY78lfkbh8Ai4Q5hxbjOJdtwpq+4iA6U&#10;pJDfoJo46OlgQkyy96SVgw3YcuAASRjDFSQox1ncpL76Q65NqFtnpVaSOopYKuNkVEZdjR88FAzg&#10;HzhS3zjp89DJ7ZbWtOq7jclFTUWD6qCapkRY3lZURzngBvZjIOOc4Geon4oPUe3az01b7ZY6KO5V&#10;9BUqtVl8SRGVSnYBBzuYN7fI8HkYy0FAGZzp/tF88ysr7NZrnqaaqslG0dNdKGG4QU0sXvgLlDLC&#10;R8EASr+x/fo1DNUXjR9tS3Sw1U12pqamdWXIlc+wE/BIbB5+T0Dj09PrTSFsqZXgttPY6iupbvX1&#10;0bGFIGbLg4H8wtIZMIOSJAAMA9Y0lVa9B2jTtZYLkblbrdNDKndpWpz2xNjBQs2BtBPJOQQeOmRh&#10;1meMq2TN1RFp6gt1z9PrZWTyJbrItZBUyFmlgqAg77Ak7g6zSOpwfuOrTfUUE1hiut0poZ661V/8&#10;NZ6lCSHSWVZHDFsLuRZD8+1uD1Xt/wBOJbPXieutVfb6uqutBW1H0MxWKCFXMbhXBZe6zPHvIBHE&#10;hyDnqwbdqTTltuNBpDUVLZ5qa4zVlTXSRU22SNgkmxw7FpO5lGP5/EmMfHStq4GBNSkgg5gWuqK6&#10;uqIIIhDPU0lTLWFjJsbs7BFkknBbdMxC/ITjlR1GrrTDqSSipo2pHo7dS1NtqPq66ODCI0WFEkjD&#10;LExsMg5BQk4IGQ1qluVd6gXC/sytaja6SOtKZ7hdnkWJQo8ZKDc58bP1z0Ngpn1bqOaAdmGGSr2Q&#10;NE+10VmyXLkEYyDJnBwS3BwOkV5grmhVLVWaP15Pdqq9UsVPdo1utIsNTFUh0ghk70pEZYDkRgHP&#10;uKfO0dARtpS9quNIJDSPVXCoSKUKWoo2UuyMFADFVcqMfmYffqWs9LW6gotR3GmZKBKY28kHa3Ym&#10;mijp0xjGCuSTxx+h62W2ntOoLxRQ1nckpa6C40ru0oQyJTIh7QIHHdWAkHk+48cct1JmKMdxxAza&#10;gou888RFTTrMKqZGP+9gp45ZApzx7nESc/Lj79L+jLZXWC+aX9Rnrt9PctQLbroqKf5TBEIdsD/9&#10;K7Hkj2r85wvVN5ojY6ekod6y11eYZJnXBjp0kEva4Puzupxnjds8fHXT/oBX6b0TZLLepJKe607G&#10;qqKmbsl0hrH7UaIoIyWVRIpYfKPjjjpl1AErpV3vzI2l7NQS6nenpGmT6Va230tKXI3R3GsiaMth&#10;R2woRxwDwTg+MMfqP6F2ZbAtRDqqetpoaeajq6CqijRZEfe7vFtHkyFSc54UY5HQ+T1LXXctLQdi&#10;IR0NYkMdyg9rT0z1G+Bg4wRtRBz55yOq81/6mXSr9WbY1HSNBaO5HaJonrDLCKmTMaThQ2VdiCu1&#10;sZDltuNp6HwJoFkCmCbBq6sqrfFq6Kn+ktMa1ZqbejiUVFUnbAVzgH3KzYDfJO0Zyejx0M9hrr5q&#10;K4ChaleKiMVyht8UdRSBWU1EcnaVe+TvL5xkheSSOUjT2na206gu+nam3VdJb6+OGtTuJvjp5SFl&#10;QqRkAEDKZIOFA52np4sXb1o1+t8atLVVDSIatJHVaOsTurFGU5V1kj3BvG3+Twdyt1AigbPBhear&#10;sdDKlVcYYJ6uFoKakpu13DUsHgmmkySTswp2/lBFRgjdkdV696juV5kvNA5SorZ6zZGTuGYpWRcK&#10;OcDYvgfP69fJL01RSwUdxppv4nDT7admyXWJlEjjGPBxT4OfPBAOMr+gHhubWmIU9Q9bBf6vtGNh&#10;gpPJOuCuOcsB/dR9upZfMGX3ES0JKO30v19hsdyNXZq+no9QUFZATG9LE29gFORsKsBET8ccHOOh&#10;Fh1X/A9QXK6SyFIrR9Q55w3YNPGSMHxgSFR9gq/bpc9Q66eniuVttpEVXLUPZqOlo42QvRo5qHjC&#10;Iqh2Z2hXjOfGeABD1tfFtIuclDWUS1UlJWyVkgiZCgdKeIBGLENIvcjDOpAwWABwT1atATJezniY&#10;Vd5nr4Y7xV3CKGB7tbCUD8whPqBO4QjBA3DBY/mIGPOLBpdQPpP07qKwwxJPVVE1ZDTlwV7simFI&#10;X3ZDKFkiiIxhRz4JDVLqawPSV1PTvthp55aaoaKaQJKW7tTO6iM+73bgFGOSVAGOelOo1NValtNJ&#10;Q3We3y2+41NVK0sEMhQIqlZZJNq9x5XlkdFyV91OmCBz1e1AozCUFj2lj1OtLhYvTiG46hpKTUc1&#10;bHVV9RbaWraKKesarAVpZVIJbE54AO4KnuAXYbC9Jqm6Xy5XW3duOOS56euBqKeMyMjSmYiMu7sx&#10;LBYsZZs4kGAAMCFqq0V14sdvrNPS0NyiuHtpop1FVSQoFlYCRZAywFAiliArL7R85Dn6fV1FQ6em&#10;ulh0Zaoq+qjWakmiMkQkpQgMavJIdpYbVYwxkYxkeT0odQu3AHMdo0jl9zdokaUrq2kv9ws7STUt&#10;uilicSPPJCkMuQsg97bTuChjwORlfO5iVWJLTqSkrqqZoEsdyEAgRyY3MjRRkFhhciYM2SR7CAQ3&#10;BWfeLjarwyx02nIlgvVRJJXSwU1VE1OgZwxdlcPlmRhGChLAKcMvPWNjWfUtuu1dX6JpZa201Ej0&#10;1RTQywxXaJu4iq8kanuFghcbS/5o8AHAA0cEzQswq4i5UJDbbrVVd7i+sioLjSx0DGrkj7jGJe2+&#10;9VYxlCNx879zYJ2sAAvFz1DNWC7XvTK3H+CVBFQZbos89IsG0rGRJEpZAFRhtfLrt8gnLDeGh1db&#10;YLdZamICmuS0wMlQS5VULn34JLCN94BBJBGNx4K5d71X227Sw3C1NLVrTQUdwkWpVYqrYCveAK7F&#10;fkACR0JUDO3aAXrGTb8RxMiwnOBJt71pp3VN70rqCksFVbKXTldT1FxlSi3LBHMUBZ1RcLGNjqzM&#10;cZBb4YdRL7cdL3K9TUOtNRSB7jVQ1Ev0Hbc9w+2JVTaz7QuAR22YYyQQxboPDo979p+tq9N3CqSo&#10;qQw7ckcs0MiEyxx5iRW/mbiuFKmTPIGM9Vzeaf8Ag9mkl1FHdorvUNLV0b1RUxnsuUIhmI7hk2Ll&#10;lClcmMsF2jrJyd3wmEHxDmXHW6Zo7jVLQpa6OqjskLiWutgkZllZt0dNJsdyxwG3FkJQmPITx0p0&#10;2uK+lrY7PW2mhqJTIgENRLtmjlChfcXd8OAX2nLnOfBKgzrD6sVemLFBLb9H095tctHG81NE6RQM&#10;QBuUU7MW7mVwZY3DFgSQxXb1X131LYPU/VFwudRLc6EVbl41DCpaJe0V3NISpZI27TEtjIzk5ySq&#10;9JfkzuBI+pdGDVGsL7WWnUEzmKKSopY6gtumnYjfDHG53gD3EHAPCllGTi7dYX5f/hNFWWLVsMcV&#10;vpUtbJHsc7I3RdjI5MiMMuGIjDYK5CnKvUukYdT6I1DZ9RX+jW3UlRO0b1lfS/UCElmVnMBYMzDa&#10;xCnBbHGQc9Pfq/6eUNt1DcJ621z1El0mhqIJ3LK1FBMo2Hait3tsm9Qre4gDAwM9cXPCt4hUXIzF&#10;u36WN7o6CxXKud5DLJLTwColWmkpRGgIJB3JhzvDDcoWQbUJOzoTfNH0tBqW0U9ouVJqQ2489xAK&#10;SKKEBzAFZnMoBbLbgDyFwM8nJbjcaG+/QgyWwy2g22RZlP1EtIZ90Mf9SkpGoGSSCoA5PiMumKSr&#10;u01rp75dXq6uFo3pqdhMzyyFN+XB2p3VjTG4sHByoOMCFc+JJ2ibItE6trqugsmqNL2qmsKSNEKv&#10;vtDJGjtu7sA39x9pbPKEbQFbgACelfV+jLR22yVkdTT1JnkV4JQWq4jgqJe25TIKqBjJAZgRzt6w&#10;9MLncdP0dZYq+0vEtQytO8NfDCSGX2ys0wKE4/KN+w7SCuA2c9RVX8UoFttJJSzqaqKSKK4yZKVY&#10;9p2zLNIyrIgKsrFIs4OQ35qFsnbKbhA9/wBfUdXb6S8UNppxcngklui1aEoZBJJsTtnAcBFRhhBg&#10;tyxOMV/WwX6a/UN8iskimetNO1JS1axysIj7gqKpaIZUIMj2sUPO4daGa3Wm+VVmNNLe7fTqTV1F&#10;P3ImhjBALLuAwRnHuGDkccjDs8dv13rSgrrc92tLUAt9okESMUVkj3zSRyYKl3KIdoOfYzkH5bSs&#10;VZYjxJxmNOhNK269W+j1XqSyzXOOmdYVUjt1M8kRjMypRR+AsMZDOPzHGcswIevWLW9ip7TTCmvF&#10;FX2aC2NNJFDN2xMTiEJtRxmQqQVTgZJ9pC7uhFp1lS6S1NUUmmLRG6aftOwR9pytCVfczBVB/mAl&#10;UBZhj8pJwAETRlnuuur9dqqOm03Bp2ti7m6uRISKlh/OESy/zN0YmlIdPYdpHIGOgUneSfEEwjRq&#10;XWlp0d6hnRYtEkIttLTRUEsVYY44pWogCAPaIoy7HcEI8EnnBRf9SLnqDVk88Mlq/gtPYqCO5Rwy&#10;M0onlqZItz9xSQdzSN7st+VwTnOGYR1sPqpqb1EvFkrKy0lhR26WKvp6eOPu02JCGeRGWRiu0Ee7&#10;bjAOQQn6V0fqbVF7vVxu90qq+03mCamjqJakx/R18riVFhV2bIV0ZCUB9ueNrZ6bdEJIzBczd6f+&#10;pF/jp2jYQfQq00SQyQowFT2tvcRvC7jGSzq2CQw8YHTdFbKrVtxOuLjbaagZ6n6hrVUT9upq4QFS&#10;j9ruiR5KKFjL5IGVXB9y3p2iodKxW+5WeJq62CmqauzLdII6ed54AZKhSXUgBXDBWUEF08EA5UdH&#10;XTUWpqmlqqypqnS4XWK20UVS++mgrJgzRzAvkR9viT2jlVYEhfzLegXY7RxDVsfMvWpur6gu6XJ7&#10;dB/DJ4Nlzpqe4JG1HUs4R1SWKTaITJKxO90J3MVPtHSXrGnsM+prFa7PFFVWCeoesugNKE+manhl&#10;lWFo5F9zbTIDuDDEiE43J1u0L6lTQ6JpKBZBPUXcKtfAyP8AyIu6ZAVO5QuY5Ekftklhy/8AVvl6&#10;XFkitbXPUs8NPRVlRK1Q0kG7dAjbJJBywG1YmAwqs2dqthisjJrOiAu/zmG27sQ/b6PTP4gfSnR2&#10;s1qv4MLJ9LUV1TIu6ajp6aU9yJGJJGUjiKM2c7TyQ5yUt2rpLtrFXu6TW6O9QrNDFJIDHBDITEsS&#10;p/SYljoyyH+pmP8AVnoRYtF6aseiZ6XRUs5tmrKqhkp7cwKv9FTxJEtNIXIAeTam8rkspXC+SA16&#10;ttZDVSaa1BU1KVAqJaCqm2BJmD0sn84EZ2syorHOcNHGPI62NLqa7iUQ9vER1ilWzGe3VdCK60UF&#10;lqnjgjqKGsdSCVDQ1JJVT8bopIZceOMDGMCDVmGS+mnFctLJDcKikWc+IJXkjkhfzwE888YyDwT0&#10;tW6eooLpQQUlyR6i0VT22oyx7Uhhdwg/RXjmpOTk5/t0RqJY6z1GpLZiQx3G6TSPGp25HfhjU58Z&#10;2yEZx8+OOi9ohnJjU2m3o6jU2rrnLJQ3e5UkdtrqGRNopFWjkV1OOORJHIp8FeB4BIKS61N5uF/S&#10;quE6U9ZWClaSY9ymSQJFDApXIL4mZ5DzgZzycjpn9WIxUVFzuNHItTBWUdPDXIk/MFTHKkGXx+XN&#10;PJjnn27vkHqsfTerr7tpyy3EXUwoyvLVBw2J5Jqftxrn4buTls+cog/UW7iGs+A4ntOXCe16qoaD&#10;f7aW1JQsduFYxVs/jPI/L4/XrsD0WuFr01oyou1EBHdLncaqWqmKsnbjjlMUcYY8bQqKP1xz9+uI&#10;KW6xXOqtt3ppCYaylnnxnkRkyurH/wC+Y9XJqXV1/wBL+nq3DRElSl4urzVXfqppJFjaOklD9mNs&#10;JHHmEnC53uQxJ8EVidsRjQ2hGLNLi/E/abPrzQsMbVlHbrlXlIa6YmMGanWRCC+5l9wZtqtnILjk&#10;A5HPGmdFVxaG82u4UdNbrVWVtXW1stI0Mi74VgaMKn8xJVRWC70wWx7iXCjO26+1PcqCxag1Zdoa&#10;aettsqzrE4HZmYTSGTaF2ANDCu5fI2wqAoYdB5m9RdR3ekehvlBbaNyIIKaSoaYRQzRoVkGwhe4s&#10;EYKx7QiuCS+7I6zL9Pba/wABmtW63PkR3mooK+8W6w0WnJPpITSXESTszmAhAUg7qDMh7qxsQzDG&#10;GLDLLvH3f0+sNVqrVc1Zqh6aqvEtfLTRy1D1U0KtE8KtBTwK8v5RuIIUrsTkg4Zmtl7uNqqKiGqt&#10;VRco7VDJWxXgKahZFjMbCOEsrSLI0nbGVmffsfIHAWndNVtVr/Vlvumh9J6ktkzTTmWoqYaYiJwx&#10;dlYvARtLyhju59jomMkG1NNlQy3EaWkN3gPSHoN6kG1WKfSFXaqqltdVJD/EalTSM7PF3Hp23A9v&#10;AMsTxysq7kRcgvjoNb5P8R2rUFsC1UPbporpFKJDJI1MsP000bHPLxRMG5PuMKMfzddD6kryiR6A&#10;tZktk1ykxX3GaQU1XBPUS4hnWEqqmR+2yuYn3L7ONoaPpV1rZaOi0jpv1S0xbIYDZ71VWC9TUVMF&#10;he3vv7NUyREx+/aAzYCl43H52YHSp1ZdsMIprenBahYnjvKksdy1FbZLaKZ+3V3+JbRUxsOJJXgZ&#10;NsnBwPqIqjOf+Xp/0NrgLpKtpdV0s0thuVzmWsoTgyQgysIpY88pLH7ecchSCD8VxqqmrtLRagtM&#10;dFUOtsqoLraqkEuUp1l7wBbycNFVLu5yz/8AMOpbR0iWVYLRJUijo6mCdA7ZkaFo3RA5HDNmWMt/&#10;zAn4HTltQtHMwSxQRz1zbq/RdJhbnFVHbSVVtuMQxHUxLPAY5U84/wB2AR8EEfu2+qNvtcmp6a82&#10;tZo6DXNtWousKBBIJ0qI+FUsoLd32kE8d9TwFJC1pqak11oWn03c50i+sqpXtU7ucQ1me6Is44il&#10;jGMZwGjJzwo6d/V6ktmo9Mw3W3tIFi1FP9DkbJIFrUIXOSckYjcDjGRxxk5pUoeZZeQcQTY6Wkli&#10;vMValLPXCKmirPppOI6lqkSv5GfaCmB5KhdxyWHSvr++VdF6OaFrxFJA1LfpDUqvt2OAoXcP+V0U&#10;n/w5+OiOi6y2XiK7VNsgiSlr7clbEIg2yZMBu4N3ktht2fDbgRuBHX2cwR+l8Yr+3Wyx6tipZWpo&#10;jHC8bTRxSHYcbEcGTjHhwMc46uOTgyyHEtqzG2TaU1ZUXyWkhFNV0c1O1Q7CNpJEiB3YB3YUHAIP&#10;kH4490n6lu8tvtlRJTSiKN5A9fVTITDSTJHTrG+FQllZHK4x+aTJ8DHuu9PMerOUE96gU0FPUWqm&#10;tFdHcmo6GNYbjA2+ColhMilA4zl+z28/c584PQr0+1ZSW7UYr66rejilHd78SdwxKY3R/YPzAlkJ&#10;X/lz556i2+Gp07PcpKN4no6gtULCyjZUQlSShUflkRtwDAeGH69AqCvtukLlDd4YqxqOhWTdE0Ia&#10;ojBiZWXY4wXRjkBvlRnnp8L8OJjh/wDcDduZt1pLZLlRXe60Mv0ty/g9TTPHHGFgmQhMSRYPt/Ly&#10;pHHwepmo5v4ta6isgmd2akhqe0EDl/ytw2eMEg5+cY6RdS1VjoNSXCxWmOshtM9F9RbRVy9yTtyQ&#10;HCluAScn/PHUrTutaOt05R1TukFxioYUjp93/wBspGCHZfscKcj/AJT9urBOIJu8ePTcWm7wV1zn&#10;hqP45b1TLxyqFkiEkBRmHlsxMWH2w3z0+1C2+b1Qu1ALkaa4UFLV0M0ZbaKikmHEo+5VgykZ8EZP&#10;x1zxoy/V2mtUT7+6tOqPE4C5YwIvdhAHyTGahP8A9Xj46Ytb62aL1TtWrqOs7cEs0TNIzYRllUZ3&#10;EZyvyRg8ffpWygloRLQolqWvTsa0zaUqaWkqitvlzTyuQJp40pwhRl9wYCIlfvn746DWGzpZ664W&#10;anWpi0pc7alPUxwgq9NMsMSSEhTyHZd2cfmUkjwemO59q8XqgqrBKJK+kqpqWkeCTG6pVjGMM2Mg&#10;kZGfsCesNaXSvs01bc6O20JJjTuU0UoKSTjhwrLkBW8rjPnGOOgGrEYFnElekVvv9+hrPSoWeoBp&#10;6mf/AA/JO2e4gG8He59q53qc8gOn2wBGuaHUWmPUShuC2yekpaajq5K6pNK6LUPBAhVWc+yRQYva&#10;ozgsxB8YI6Jvc2p6mz68tNfNbXgEkAijkBZ6d5NjqzDw4KYxjg5HTh60eq2pdVUFTbNQU1ohttLS&#10;slIkCu0oRlKbmLABeMjAz+/Vgi7fnChwVyTzEq2xXrVHpDYdHxVECUU8VXd4u87BQ8kiyxRLt5JC&#10;SxYzxmQ+SOkG1WgTaTuOk7jVS1E1y/kRSzy+6lllpFkhRcnKqpG3H2P6jqw9JVUzaSqIaJuzNamS&#10;mpXAwUCIFXkc4xFHn74HVd3hqypv1Yrxp3qm5TPJNFuAQpSRhTjOApIfBwP9epQbRiL3ODgxp1fb&#10;6iu1PYdW2CdknSzmvlldTuAShG5WH33jb+4H26I0tXFdNR04cqy2igqqiaRWAxI4RMMMc5E0n+XS&#10;zUapik9N5K2EJFPcbd9GGb+hKp1dgPsSxHP36MUWsRW+ldNXpcFq0/hlQoeSCJJqZoF2zwl0VdyG&#10;X3LkE8Nknz0Oyokgy9d2QYv0Os7rR01Zp+CYd7UEdPSxn6sQyxhKiXfJnIZ1Ee72g88589G7PWW6&#10;otH8DoojQXu6yVdNSpNJvSaF2Imqd4Y9oRxO5ZTggYKjjHQL0ckhuPqZZzdKSGqoKCirZ6kMRtLL&#10;HJKqMflSM8HIHPVhTR0FzrodV0VzpKe7XmmR1nrY1EVFTvFFJWTY5BVWQk7uCylMcnrP2bTNGmr1&#10;q9xMXr1X5sxNvBemgleO2LPAFLuzlYt4ABI7ioxznCrjOFGN2nNNVdiahuMkRht6VCSUCSSF5I3S&#10;lUSB88g7qiQefgfbHQp7rYrsKJ7tcp1onldaK4U8fbZFh3JTLLCScqEyNwwWXBBzkdErrfL1eIaa&#10;zV6KtRWdx41hZApk7IXcrLhdrLAjD49x56eqQ4zM5sBjMtGemd1t+to7jNa4JLZb6iWnR3GBCXpp&#10;5ophnxw0ahvho/jHTjaLDYZPR+loaeKojpIjUTo8km4VEhiyyOAAQJFqJWX/AISqjnyRVHf5Lf6X&#10;3G5Vuo6S7Tz2v6CqFFUh4oahVBdklKkEoQ4DAEe7jPTalJp7VVph0DbboLRX26tE01A8jh6gCMrA&#10;Uk4R0Y7DgHIUYIJGOqvnOTH9OibcDviKVBamserK3SdugqauWnlDxxwruciOYqGAXz7d54/pz0Kq&#10;6OkoNS1MNypGqaa4LQXaBASpjqoleNdpzz7Y2JH3bn46O+qimg1XDU0NZ9NXV+mKd6qSKQo0M2xZ&#10;HzzuOBG27YGIycjnpTul4tD3nT1XBFNLNS0XdrHWvVJFSKpJ2tHtJVnSX2uHC8NxlWxdU3YgXIr3&#10;J/neb7zWrBVWq6U1wbuO9RQyknhqYsDGuc/04xg+MKRjo5GtutN7mvyXaanqKmG2v9BsTtzTukcb&#10;zD2lkO5ecH3ZXOMcpd5qdLSU1LW0X8Sppaq6zdxGlQ9sugWl28HGPDcnJU+OD0Y1DFANcW05730q&#10;oAC+dwjdGQHacH3bTj/06MKYibMGHrWj1evKa3zxo5qtSR4CIN7LGI1YKcZA2xOeOOeehXotZ49S&#10;epeurlSU8NPa7LfWNIVCjtzMzzpsLcD8rqCMf7zzgnK3bNeXC3ao1DV9xTLBYqm40cnkpUzRmOJl&#10;P/iDH+/U30guj2r031kyyzwRXK8V0slQkhB7VHCUd8f1EIshGPnPQ7KjiNacqxGfnAN2rbjdZrzW&#10;2yKcV1FFLQ0dRE69/v1AaoeOBQdxkbuIjSLyqqFU+/jVeamxaK0HU0lTcIJr9b6AUs9a9ItTFHOQ&#10;ZBTUytld4O3dMR7Qo2+OTdtpntnpmtypLl27nqq7V8qSRKHNJI4EayZz7TGsUyo32ckcjquYrPR6&#10;1mvFVcq+K026a5xwwVUjoDIqwSI0UCsyqW/3G5uFUBdxHtBovEh0w2Jr1HctW3v1MisFvtE0tRb4&#10;kqJws2SAA7iR5AGC7k8lgcHGSMHo/wDwHTVmup05ebhST1kMcVRBJZoJpjFGIizULSxgLJ3UUkOn&#10;Ks5/MGYdMnpbp+9aorr5T0emqnRunHE1LVTRUKiSrLBSrLUSbD3FPI4jjjyMYBwzdrmyUVVao7gH&#10;mtj6Zglr1qU1HFdp9g2RoHAlZNzM6AARqD7gWPu6zdXqibNomrpdMa03mLts1drbTOkidQ26SiNL&#10;R1fEwJlMVQYkQu0XujAaMJ+ZMbjnt5UdXPevTLVMWkJNQVVmlgsNfTwNUqbgxC0/B4SPMrIxJOHy&#10;pB9wwcioay727v1GltdTNbLvcoUrVuH0lOqxRhwRHGsRLyzM/GG3AOfcuRg9XUvrroes9NqSnrK2&#10;23aikt8NJc53ddrSFBGUcKCQxbIVQM/b5PVUQNkkx4WASh6O1VNjNHpvTsLDSN8d+/JPOYJiXGFi&#10;Db5CTt3e1mUsUO0pgBmif+KPPHS2xhS00TU0lfFEmJEWSjeENGWPu2MmcYyCq+RnC1ZLBTD+JW5F&#10;aSCjrRW2eRImUwGOQAxMGGQxBXK+Cp3DOcgvedTWSo02twjr4Y7tamiWraSo2rj3CCZyTtDYkdG3&#10;eVCsfAPRkr28mJX3AnESq2w1NNBWag0xSpFVXydrqylxEUudHOI4mIzgCTtTbjk4BHPPRHVdLfLa&#10;tVPdde09qkjgqKujooaSnSJEVB/s5qg5kLHcCFG3cA2AQCvWU2p6drjapJapJUCCoFPUOqrJGzkF&#10;C5KiNdz/AJgSR+uekPVthq562mmNfUT2a2O0stHIwdScnKqZH3HKKG2thWA3IWViQDWXYXETGCZq&#10;09dKOKta8XjTN2qbO9CVjrqOCVIZw7smJTGC6ZZZATtYrtyAcjMz6i0+sU1u07XWaOkFDE1H9PTy&#10;CHsb6mM7413gF5QZI8uvJKEgZ53WHRumPUXUVXd9aVH09BaYtsdsf6iPEYZO5v8AGzY5ONgddrkZ&#10;bbxE1pc7Jpm/Vth0tpQ0rxRpTUraezPXVIOHk7OSTGeSBs5JBGcNnrORjxiGzgSvL7pbX1ogo7Za&#10;71a1+hlcKtPWmkqZ4dwZlEagSMAo/PE24A44x1Vd9qL+Kuru12tzvFQzG0iVkzCkqZJiLrgSsEUD&#10;3bsqRnwp6vyK5elnqjRVFxtlHqKKo02zFIK2cUszzZiBDvHudTnbtGSw2nng9AtW26puzrpxbfDp&#10;6g/irVkkUdLUNHJUY7TNJI6hlzFuzIDgjG4ZywcXUio7LBzA9+0R9G0f+JqrvT3WmprikffgZnb+&#10;Wm4rhQcHeGYMoDFjhiMsArdLUdw03rS2LbvU+tp6O6pWB/qmqDRzVAjzFDI0qbQjKmCEOVyScDwK&#10;61f6W0VB/DZNGUn11TSyRww0lLbmklqQEErzTrlxOq7gpCqFy+xhgbegHqJY6Sgs0lDrKwagp66n&#10;EP8ACZqjAZUKEyq+7jtl8bVQsExj27iCrY63MCp4jVRKiFPUVoLXqqGleE01PTSbY6imtqxyzgyE&#10;DAACSNuDLux5jbgZ5NaQluWi4jfNY11bQW+vFLRQRIGJpvqMGnaRY3QrhV2BgqYyeV2qSv0mt6vV&#10;VNZbbc5KV7wK6KCnEaCnk+mghMisHIYJI0jgqygEkN7vGGLUOkLheLm111rbK1rTLTQQUluq6WM1&#10;SZXESNIW9oVVORkp7xyGkHVFwnLSj8wLBPfaLV+qLjZqqkNCtXUJM9eRtnj3kAGJdski5ij9q5CE&#10;Eg4ZkOeqpKmyWmr1Sbxa6KSHd2aNaKaOGvbCsI48VOz3KyFcADbz7eMvNNpdrNVx0lT9JUUsdHNB&#10;PTTPI4WJGXIllUJwoOF9jFW2lWJUkBrv6SVtHQ19luEhrrBTzzSyUe5YJoSdhdV2jDFWTgqQAQVy&#10;qkDrlYFgTAEHM50o67+HanoL5a6FWjkqo6n6VlUJGzPu7IXkEAYGTzyMjPTzNd6206qrzoaloiI3&#10;dre8YkZaCWSPZNlShyxaNigTIyVA3Z2kXpzSuoavUlmkvj77PbLmkUyGdWFPAYxNsI3FnXaIlVyM&#10;DcMYIx1D0RS6LqdQG5+qBeWD6UGKa1z/AM+J1ZMDELKm8Jvyc5DncwY561GKHOeeIUEgRusdCNV1&#10;1o0g2p46GruDN3KqOBqeJ5Z3Vdrx+3JyD7s42kcBtw6aqLTmkdJpU6bWSsjr4o1j3XA9iOuhkWUi&#10;ZCzqkYIkj2qSMMpJ3FRiC+nNIHXjtpC71Vwjoo3k7zVAhSkPaJ7jVDJgFSQy4GcrJjO3JOW+zst5&#10;s9MBcLpcPpxFF9XLHJ/Mbus6Rs+SJCxcqvEm5vcSrDGa1mJBEXLlbbutVTWy7017kkES72ttK1cK&#10;tZGyuWRk3M5jYM6M25YlyQxfJKyrT3K6tZKqqtMlbKCpqL1/KFvhUkijpqGcfTxTcg5ZnPvJxyQX&#10;LUdbqq36mpHaquFDbbLHN9K70fe7n1FOrnBDJkIpJ3g7A5YMB7VIKGuNk9T6aaWyxVklbI0s9xiE&#10;IlaqMLsiSNHEiurIFY7c4Kqu4gYYlLhmxBMcCKvrJo6ev1fpy3VF8le3W6llmuCx1G6CmgBZYwEw&#10;MzSKkm4qATtY7VGCaxjrb1Sasu9DR2SsuEmnXmqJ6eGXbJC+Ej7iE5G6AvheH3dwnbg8Xc+pLfpa&#10;ynUtfQrItoT6tyy5X/Z1aVCR+oeZc/8AMB9uku/22msOgr3qe2iekv8APYLGKmvSQpK9XPMkjsrD&#10;BBAghHB8lj/UetzTV8An6Rf1Y/6FrKe1XWCnuVugjhulNcIqSCNwFqImoRHHIq+WCPBMgOBtCp9+&#10;dunbJpGz6u0Po/VdNFXRy04W5SVk7GOKpVRIIiTkSSAckEkKZCCowMLWjLLdJ7tY/UO9US2bT9Pa&#10;rjcirSlVkDR0yhlBUH/5kqA5b/dtjwcuvpvpej13JVat1HRinlaUxCmclGty/T7mSLZxE+ZAwGQR&#10;vZjkgjqNZ8SBTGq9TzgzrKxepuma/T80BprLS2KOBlWKOaFBtA2goFOc4GAfB/4vOeQr76iC8UhS&#10;j05aaJbf3agy00ZaZ2h+nnXJckktHuyv2T7cdO2mbV+Giq0Lq30vg03KutNQCtnNW1LPJUUO7d2p&#10;oZGziNQu/KsNxJAyWGa2t2l7TPqOejS7GorYKtamFIGEUksqxtHumgkG6NZIJNrA4CfLcZA6BRpC&#10;ru2Wx/P0nax2uUARRutirdI6mu+krhVGeFbbSXGllMgJkidI5Y5CygE4SSNC3BzB8Y4tDRdvo79f&#10;9L6po5DPJIwiqFBBMBCbgHXO4OXjRfH9AIOGBMa9+n9nilmuF6v61cNosrWQV8DK3cWbfI0bIpOH&#10;giFQ+7OP5kYxwMwa6SwaHeznS1/uBuFdbo66amjhmgOxViWQM3zlw0g4ZkLE7cjILfrRWcqMxKun&#10;4smEPX+9NFQXf060Xaaitulwhludwq6eAu1RK07COJFQEtsRZU/ViBnjpUtelailLWa0VojotN3G&#10;O71HdZQ9RRRxSFVjU43ks0YHwChORjo7r+/6ao7XRWtEoLTXWy5fQVtRTTtT96jZmfYzIuW90jtk&#10;bmIdWAO8AMNXbrRb7ZFqWv2xUNfHLSyx2xlxFQQGYhE3b9rKkS8HJzI+ckAdVq14fjGIW2rPMB6Q&#10;9Ha6wXfTlDqGwzNYo7alOtVLE6wzyx1PanjRyFLYSWT24wePOAwka61GlUaOSSig/hk61+6CKONU&#10;SJ3BUxg8BhknjhskE4JBNaQ1Fr2/WGnon7lZZYJzV2emkkBmp6YsxGCEwTt4Xe4JC59uQCoX6R7F&#10;X6cpI62OaCKkmdd9KVBeIo7uZMc7gjARhiB7fBflum5NRnYc4gWX0+0l3LUkFXTadshoYKtZJIO+&#10;7jesVLPIm+FQTtBcDfnHt25GGbKtlDNpCzXOKmtcn1d2juNRXG3Ah2dUikRGk9pztiKNhtxYAc8r&#10;1XNoopKust701Ttnlu9LlmHG01MCbRgfKLjH2J/bp71pZLPNevpLtR0MRt9VCDURhC1VE8e3ZKVb&#10;27i5BDc7UBxg5MkbWjeit2kkmO2kdMR3KnqmusdHWTVNVGjCunVWKxyJN2jIIiSd5XgqcCeQeF5Q&#10;dEaEOh9YU2obglRS15kqIoaOq1BVVpjdUk4UMBGyohdgHRQFBC5JbB+6XC5UVotNPRUxBnjYrNNA&#10;cRTSyxud77SImVZFGWAJ2YByNrYyXF46SqulUkdJTgmH6kzSTx96R13zLjB2bWYtlVwWzk8kV/Fx&#10;Num3K/WZ6e01Rajj/j1wtlJcbjqPVYtEMlTWENTUsNMJjJTSJv7Um9EYnlAASQMvmTo3R2n7RVw6&#10;u9JdercvThbdNa9UWu6VqupoxE7Mu1EXtMZRgEBlJk3biWYdZ2rNFoi96ZtdvqK6G7iOlscEUyFI&#10;TPEYJxDL3GaPMcc7Hcysdznznpf9KPQy+Wmlg1HpbVj2KW4XkwyxVTdwVdPFFJvWNJT3ChMg3mVm&#10;VdpOcKoIXrKjIM1xWrJgyrtdUOnaDTN9FvuMz2eCmkXT9zb+d3YZApjgnOGJkXCkK3LBAy7g5BqH&#10;0+vFXQzXbS9bHiaEw06KWVgO3LHgZUkEYQjIJ/Q8ddQa5qXbVEFF6dzWVbhEBFV2mamBo71TyyFh&#10;NTLLkJJ7HKw4XjLLncQ1PyekdumvTai0bBLZqks1PWWSvcdgsAyN9PMBtXa6n2nIGOSgIHWpTeu3&#10;4p4vWUGpisUdM6imo7Npihppwk15tscbKzbQHRY2ikUsQqujv5PG13+w66Bp71pjW/p9WQ3XXFlo&#10;KqirYZ2rUWdaMVuG2l2CBgoJMfK4OxMHwOqB1fp+5UOnKKC40csV6tdCzzR7ME7UiLuoHBAEUhDL&#10;xt3Y46baHTy2b020zq+406T6Y1AYtPXztMFYVM5eWJlTJPcikiMhOOTMo8DpXUFSQfcwFKGM3pfp&#10;iu0ZTQ2Wn1Zpa+0c7zUVMbRcRPIjSKxKbGVXCsq5zjCsPIL8ulXbLFpqo1Zo6a5C9C0zw1d3jp/F&#10;LUPgzQxkf70xKqupwP5qjAO0E1HayNLaktNFd9SWj+J2qU26Kio9vcMe8fTVD4Ocukr+QDwnyD0U&#10;iprvpb1Iu9VPcfr7Zq5oEptzmSeKQSoAJzjGWWVsMT7tvPOARopzkmS6gAgCWFugvd4vGj5pEf62&#10;GOKnqopP5RYR0cox5PvWJ2U/ZSPnr3SlDfZy1zt2m6dZbrpu4SU8HYkGRRMziOTOAfZ/MiA5O10+&#10;AOvdNqgIlqrdq4nyOCS9U1y0le5Z6eRKiWWiqkT3IiyDa6n+4H6gnnz1qqodIWW20el4b1canUUt&#10;O1fWwVXaLuzyFWeIodzoWDHBUMARn9HGx6Xm1FRUNfJUimtyU9PWXCuq5O0KZIy3chZsjDCVWUjH&#10;IU5+/Xr5qfSFv0pXXWxadVK1IYhFep5llqRO5G0wBcqqrnIP3AOMjd0UkHkRBAeQZVuvqClFDbKv&#10;6kRX+0VIjlo5z/MZUYMwwPgDdweQcjyD0EtzWx6e16Zhs1I18sdfVyuJXLLWxyyNIIwP6cROVBHI&#10;Yg546k3n051Hq7Ulko9DPSvdaZ2CLWViQRyQBS7b5HIXIVW8+SfnpQ1PRXCg9V9MtRSJBUSVkKuH&#10;nSNCwbDIWYhfGRyeTgfPR0wy95Y1sOY+V1HNT1NLqezRy1NmqayldJCD3aNd+HgnHwQskgVvDDkf&#10;I6V9XWu42uxU1FdGjdqeqCRNGwZWp+4Vjxj/AJCvH6EdO+l6NbOmv7ta7oYrvpuSOYUMgLU9XTzV&#10;EgcSKTtZQqqOfB5HPIHxxU3rHJ/B9JUlNa7jVSxxJS1U+2COoOGVQ5HCsw4+xIHQyQo3HtKiotwI&#10;X9HdS1d3rorNNVhO5LUywSDICywyykgHHnaoOP0H3HVlUtvp7hQVszXIN34JamaOQqnbqe8qouR8&#10;N3FIwMnJH36pD0R0Vra16jl1JqO2VEUFqNfDBTCF3MtTLM0LyRADHtBbBJBO325wcWzRWuuuENps&#10;1LKyVd0unemBO0GGkU8OT+Ve5IuSfGM/09AuK7uJbaRxFrRr01tv0L1FyrILfeKgKEB2xwzmVUlQ&#10;jJAbkOP1ST79WjqHT0mpIrzTTbmeg0y000ucDci4UZ55aSQcfbPXzUnpRb6nUVoslvNcKKtoq26V&#10;rLGI3mlxERLTo5PuYIXCnBbDHAJK9EdK013bRuq7pco5Vaakgs6yvwJ3ikPcI+/IU/b46BuGYZaX&#10;X8UQfTvWcdp0rqDVcTm4vBWMGoTxh2pvbyc+33qfuCrfp0P0xUpeNPC7yXF4K2vZroYcZSoWOBRI&#10;mc+3aJJHHBB2kHHHQbTtCLcmr7UC0X1SR1UQIz7sTePtyo/yHWv0qlr62KwVtrlaCS00d1aVgfyq&#10;CIcD9d7R/wBgeiFYs5Paab7bblpv0xe13QOlZR2yOpkjZdrxPGwkRSvkELsBB546nX+RKPQkunrL&#10;CM01gknklXktUVaghP7vUyEf+AdBqiWuumn9XmuneaUVU8bSSMSzb6WNsnPyW3En7np607p2hvsc&#10;Q7kywXysiAKc9uno6Uuo/bcj5/TowUbJRAScCVDarpqOmvMtr0/VvDWXGnjjSINjeZqcDYxPgYkI&#10;OcYGfHXTl+uSwaG0tpmgokS43JEo2uaVDh2X6eMqHA2lQwSOTx4L5xk7qy9EtBUt317WXO8W4VdF&#10;NTUlF2XXAlDUqNLz8AIRnBGckeOOmp72mq5dUT2lYYZ4rxUpTb/csUsS7E2qTjHaIGAPk5+MZloG&#10;4YmnXYUrx7xe0tPLqKkvEs9nWW21lVPTQTIhkNKaftfTNKEO+OMiCQNICBw4JznqTQVi0tPDLR0S&#10;0MNGTEknZaWmCSK26EtIHxn3HIO5RtI46PabW3aepbfdbG0CG4j6+ejeUShZmdpJE2ZOU2SRA/ck&#10;jAOeomtrDS0lVDV23iyXeNzBESSIC4BkiI8ZVgMfdcfbpikxZ5X2h2udo9MtV6Zr6QtUUtdWxiGY&#10;kLiSNCjAjkqfIIPI5HVl3We9S3qy6iti0sVPUstLOikmpnSUMSudntVWEeAH593HSRp6G/w6Xrku&#10;M80winliheWHYyxK7opzk71yjYPHH+pqhu9HqHQtopqepkSupaaOd+SGLQyFG5++Ub/77q9qgjMG&#10;thHEN193qNT3e1peKuab6GGejUsxJijjhkwrF8YCkAHPAAxxjpY084qr7fbQUHH0o3uBu29t2IH6&#10;e5uP36a7peI71dbBeKhO7IUEFSjAY3JjDH4wd2efn9+tNBpmlqL1PfIqyGCarhj70MSksXigYySE&#10;EqAG959ucH4AOehUuM4MucvzE3V1kvVoqKSwyRg1EtRbJTJC/cWMyOgiJZeAf5oyM+eOm2MKbk1y&#10;ZmlSK7JFInhnUQ7+D8f/AGvj9yOly61ySeo1pWhr5mp5HYVSTRBBJHEQ4HDt4kjjYHjxxjo3o6P/&#10;ABHbai3SsjpcK2oDEj+gVTRMQD5IQMf2z064wIuOTAclBU2K/wB2FfSRNUUlos9HKiFnUuzzsY/a&#10;u45wMgAn7Z46etOaTpbVYxoGmvkVRHLpW8SvXRwO0Ty1GJHnw4DcB2AyBgOScDopMtguHqaLqYpb&#10;hTzVNLNPHbX34lpokOWO0jCPKTJ4xtkG4EdTItSPQ+o84pKWNrw1oqqOlVyXppqdu2vdKADJDzMQ&#10;285ww9uGyBiSJp0VqhyZWtxprnSwQ2GptVbSUzFUo7Y0JiqQiJJBTcEbg0iGtkLFfarBiCQMry0W&#10;um1LXaRhlhs1O0AhNfU0UtHTGllZVEMbGJjHHtUnc4GyRvcQ7HcKt6WD1H9Q7q121BUWuhoKX+H2&#10;2tkpjJFSJGrxd133e0lUDLIFJDMTg456ItNwhvPp9U1F5q6Ksu1saWkjkgd6pli34SpEoJ2dzegd&#10;WJDKNh53DrD1mpao4UTQq0qsN8p2+VGsbxUUVDYtJW+2WuwU8cCO8yiLcykmeVXRBK8kvYYdot7c&#10;jcNxyCS5ak0dpe3WarsrP/D6ylW5/QsJaaWmM6yIk03cLDYrblVZDlpABgIcWtpjVVmSoFppYLwy&#10;W+JVt89TKyq6qwWcKobaVznCsdyZHBwB1tlZKqqpqe73CWI17S00dZAO5M06BG70bGMqmMooG8kZ&#10;XBzwM772SwBUYjr3ZGDMbBUWmrvC3uhk1HLc4IJpDA1RuVYy+6ONhM82QiqpR8hcBiuDg9Rb1JBT&#10;3CS0amuc0kN1QpUUizzNDvp5UajlBDkIjFFUgbctNnGQ/X3QujYbXf6/VRc3Fo4TGtfVVkTyyUjR&#10;gVCTCHJLqMguxJG4ccZIy/aq09VUV9pIpqemailVKZI5QzzCJt7S8kEIGjaNCFLNkEkHOdCm9Wxi&#10;IW2GPRuctodY7DPHHBLRwT26unO6aoliOXE5TGTGwhUjGe0OD7geqd9ZZKa73Oy2i0y2qcVkY7U+&#10;5oJlkMjezfKVXYoIyCPaSSSuSOnrRV0ttRpvUFvr7nJR1iJC9Axh7pNSkyhH2DlxzhlUFnRsYO0Y&#10;VbtELNfrnYqvfY/8UD61BG6wTUlaoCyx91xjtudrBwcESgg/JtqPiG2LtkgN7zfdrHftKR2/VmnL&#10;7Q10oo43nip/p3qH2rjMfO9xngowJyM5x+WRaKfWN9qqHUlBRV1fTQzE1kVrpomZwgIYIZMLjuoV&#10;KHOR4BAIaTevTqntek0a83m9XBTGRDVzzo7UtTjJ7chBfZIqPgYxhRtcbgGXNDUGoYZKOyJNc9O2&#10;a7NPDTVNLEZmOGCmUSxY9m7dklSpx4IYkY9mS2JKiQtO6tpaWvpJbzDXFd1RBV1PFPNHEjDediRl&#10;maMEsUzk45znILaftNrXVVZctWRy0VuWaVadZowssigDMwVRmMM0ZcKSVXcduFyegenKWptnqfLJ&#10;Taop7tSWyiqJqS5VXsScGPsq3Dbt5CBdw5ITIBGMitbaxv8ApnS1cmo1qqWe/maCGlOGcpmRZZhJ&#10;/UpkZsY4cHdk7Rm9dRYhVkM0aRX0tHeKijarofq5lNXA1QxZqkYwq5CMkqB4ht3AMGzgsHZeiOsL&#10;PVS1VTbq/TklNW3CkRnnpqSSXb3BhnUSMPaE3rtZhufLYG0AJcktprNOae1vVItBTV9vgsDGqiG2&#10;mO4kusjhkTLZIc+8AEDgkiLF6i6cnubvFrJJrkkM1UkcsLBo3WJmWBd2VIKooJHliThiVZKvprCd&#10;yjtCJyI/qLgtutdxvGoL9BT2CKR5ILf3Xq5JYnCoBUAExIwlkLRAHaEAAk9rdCqX1b9SdS3K46aq&#10;qikniq4JY6SO4QmY9mQxx4dpgrMCJzyzDBU8Bc5sWx+r+mp7LZqO/S19TPXwLGlRC7CaaRAu9qdl&#10;Qh2DNnZIVYFhjbgjoVrKx2avOn9aPXVC2GpElJHWJHF3czLmNm3gFY12ZPtyCM7ckMQKxrOHWNqO&#10;ODE30kqdIacjv2sr/dqakqZZTSQCrCk9kKjKIkOXYlGUjA5KgfIJu7UWpNEal03adSWe+RyUs1TJ&#10;GBVQrtiR1VhEy7DuUNE/twxABX7Dqj6PRXpzqS7TW+TXd1prna2EbzUVuLI1IpBiCyozfliKr784&#10;2HBKgdHrTp+ks9bctNaKlp77SSVTyGvrAOxSQhY2kqP5QG3iWOP2n3e/hVO0EusBTjvBlcmPNFc6&#10;L1Aqpbha6eRLR/CJbc8hwJHQRuJiVJ3byY2IyAx2kkDI6qj1Puuvai/1NLV3ZQEmnmAkZYRHIUz2&#10;o0zmNvbL7cnO7uc79xs25rbdH24S09wsq0zPCv16CnSVoi4E3KKndO2RmBU+7YgxywNN61W/aHqJ&#10;Ku1Xqp3QKsU8y1oqhPDMjdgyZ4AC9yPDDIC5GAyjrqSWMpsi5pi4yX+pul9vMZoqO3W4RQpTq0Ul&#10;RIygxzBM7HfCHMiAHaD3HxyQ9nFTSXH/AAfd2tNMauVlkqKihQNSHA7YRyMxEqiIFLbFLHeByBYO&#10;n9Dakk1BFQUN7FDVSos15VqWPtQu64kWOJcoZFSdPhR7z4IIC1dvTS9RUJ1bpuv7xiqoUSaprVSd&#10;ql3OxIg353yud4YKSSoAK9aYO44+khsAYh28VNlsri8W2JRerWz7qp7tFJIFX8oqSNyzAsCOdhUF&#10;VzsxhaorprS1Xe409urGk+mMNGGRmRhI9KezGsXcX+aojeIBg4Urk45PW3S1VX61ttZqe82Oqr6a&#10;mU01XW1cjV6wTgDuSPCzntqc7lbbtONueR1opNQWamvtRa1aWgkuFXb6mGKhg2Jgx7MDG4qWhqH8&#10;AsGHnd7uuFIBIIzAM0Nac1brH1FudJUTPL2dPQRpUU1XlaZpvqBEiF8HBAljY7gT/Lb5Oerns9os&#10;dPpaGlvE87zbWmCrUbIxmCR3SNnZ22hXDjDjDOxxjJKB6Zy6c0zZ6CqhrqqSpqrsKy80rLKlPTBH&#10;d9g7qLuJUqGdeCEXjwTAo9W0tfq6yWC2XGiq7dTVcImqNwMO1I5GkP5iAVjdnkYbslgvG3BA9J9X&#10;KDAEhfi4knU1yt2oI54Ka32yjtsiRUhpYKqKoWSPujuBjtyZWjyNrAsWwRwR1B/EDovW1X6YVEEd&#10;i2VFZVUdZMlJRtGBTAoItwX9CrA7VHDZOSOun/T70d9F9XUMldpuouyGDfTI30Yp6RniYMdiAE/m&#10;GNxOeDzuz1S/qbS32+epcWlNQXurt1bRpSUZgo61wpRFG5gqqQwADc5X2gHI5HWlU76cq86zTNUN&#10;zeYPFmvFl0pYdCXKrqawLBbmqY1jL7UWmpouwCOB/MYMPggkH82em+hvJ0fpG8wzEtT25jFJIuVW&#10;orZcPOUYjBRS0aKwBGS4wSD0B1dqi62fVEdJY6Z7ncK6sH1FHDErtAkqSRwIeC43EqXI4VBt43tk&#10;p6gyW+yrb9O2xQ1NQo00hkhjdZRGCS8m7jJdocEAsDgggjcLvmw5MV7cxep5rVYKLWeoXpZGMFsh&#10;scb0sSCaqqp3ZcBhy7iNpcgg4Dp9gBIseirrdbtFFqWhlrDOgqJ0pq8pGod9wedlQRgKyhdv852J&#10;/q9oH2najtXp5bqm8UhSnqpHvtxrT73oklbbTOi7gwdgI1G0fMmOQSMaDTWr4NU2G62zX18n0pbn&#10;nrDEKyRRJKmztoQG3kuxGVfPEbAHk9IOgNoUiNL25n31VjT0Z9M6Kx6JzLBPcHo6WK5MsrVUrHvT&#10;vIJOGSPFOvOQPByQcpN01DVaoSm1NTzSSzUk9HSxWWGnyVpBTn6iVVj42pJtJJBJU5P9J66D9afS&#10;1Naays2iaa4U4/whZo6a8CShkcMal3kqXQ42yb3YIFXJ3RbT5wKz9c9H3L0jttgi9PdY2iCzxPE9&#10;c902b4grIGnkzueQNmMYjAIAAUAFiXSqWEA8nMKtRzKq141wpqFLhPD9fUEyVVCkNMih6eKTtCVu&#10;2oA7Ts3D5Abhdgx1q0Nry50dypPTW7oKWio789BUQzxMsgqJqdopg4fJUb42JXgZ38AYAbrfBBW6&#10;tpYYLNFC1jqqmRnqnigp56eSJpu7sJ29uT2Ee98LKMY2gCu9Qaw1ZfluLX+KhmjuZW7UdX/C6dKg&#10;unZnJapWPuyblkqRy5BMbfKnpuqhM9oC8hQRnmWpd77X6aktUemKm42uK63ujlnhjrm7LK4dakRw&#10;qAsK74JV2DPhiCNxHWrUkwqpbDS1tVVPOsSLQxtKBFGO2DNhdvO4tIT85XOcDAz1nDbKmbT9fQ3I&#10;TibfeniaPY0D1BnPZI/q2vK7BvGCOM562TVtpu1PY4Y6eU1zsvaqdxMQijMgZQD4bNUvI+B07VUF&#10;zgTPZznBmWmEr46/T8LowE1bS1cgUjOztSyEefAmi2/unTndLRU6v1Fca9KilgSnqVnqPqZnSN9i&#10;Rx7VC5LsyK6hBgZO4kbOU/07p6y6UGn7tDKqy1UsqvNEgO2HLyo3uBC5DyKAc4JJ+46ZLZeYa631&#10;l2ggiX6ipkdTKm50CELhTkYOW5ODwPA8irr8UJTZgywNN6mSSa6UlmpZqG800DVCV9Qk7QySsdkZ&#10;CsgjKqHwQrNkgEgFQeoejLMNQ6So447ea6vS6SU1JTyvtillkEBBmbBAjCI4I8Esq8Akj5WqlntO&#10;lbtQU88jS0wq66YVJWFd1TJED2tpV237EzuBwBjgY606O05cqjTNxtK0lVVV8N6eeAJKIDEsaJGJ&#10;FZiFKsi7sk4zIccqOremAJrUW7blB7R9qX09a3oe5e6K5VlFt7wpYwglqkxK0xVizrHGqqEU4JMj&#10;sSAygqNPrat1nXSQaJaopv4HpWtnR4oPp1dkpZcSxR7jiEStjc2N7BSQ21SuFFYL/LUyWi53dK26&#10;XO2VUVLEkgYUxZNkUJOSNwdwT/wjauWAz0T9Gb/pXS/qVJ6Z1epIr3rG7Wirp71U0VOqUNOzU5Pb&#10;VsZldmVSTkqMYB+BVqwRN0axSDt8Sg/Syg1TJW3H1x1rDX2yg0xYqi4wm4VZxdatd0dOxJRUKNUS&#10;dxcuwAjAHAGFH1IfUF/slpvMVdJp5zcLXFZ7jLKx+qNVCksYaQfzcJGXiMp3hggXOTjrp/UmgKLU&#10;Flvdor0ul1t+qbmldc46usEMVLSowKRqyk9uBGKDaCrcv48dDGtdHU2GioUtVsko6CeS3JIiwwJT&#10;wPGNpijl5QIqYBOGGEwVZQyy7KnPmZ9jJewLRD9Q62T09sdlpLndxday60H0V6jggjqai1GVV35Z&#10;GWQK4G2RD4LINxLFQn6btMWmtNT1l/mqjD6Zo+o6aWd94qiFqIKJkwSFY1LgkcENGRg4B6g+rsek&#10;/TJV0NpK2Xq83C9wfxGkumoN0xMVQvmijjUyRzEMpLvKXOwkjx0+y1l89OvQrR1ikg05Jfr9BMl+&#10;XUIjq4HoIJHcRbWDb5O9URqNoJyfsCegPWFrGDBvTXXYCvaV5e6Cl9TLvZbVqStgoPVK39mWmuUX&#10;NNqCNCRGZi20pUHZneQMjG/zlXetpL3RymX+B5eGW30t2gqkYSW10rQwmxj+oFYs5wNoORuQGgNb&#10;za49Pdf0F11NZqBKS21rKn8AQjtgpsaOPuMXxGRlYyACZfAVh10HbdeX31dorXE8P8P1Vb1SOIdz&#10;dDeaV4gZKGoYHltyMIpjn3xKCQ2OlmDUhWzlT+3/AF/H0gb60fLHvKq0rNfNLUdy9SLf2p57HKsl&#10;aHZv51HPFTQYA2ksRUNEw4+ZDn7+6ub060tZVv8AJb7jcKmSy1un4oVRsKagQ1TNgqeUb+ZAWAI9&#10;0bD7g+60A+3gzICxa9ZLxqSr9OrXeNNUqMoR5p6SmQ7CyowkmlBz3JVmEshYj5BPPPVfVuqNXXv0&#10;0sU91uJp7/d46y6PVlOXIBihH6Flwc+ATkDx1ZlXf10r9PpO4XyGilpb7DItXCI5O5TzxskwTeCp&#10;5XOSv/zP1yAusNK2q6+pFut0UM0OnrTJRW2CMSkBclx23lXJQsqKoY8ZfPgHqEsFdZLTimTM7rPb&#10;tO6E01X3e1VDa9qLhO0cFOhmp1oqMN3JyrDY+5wGAwcKv2PNW3nS8nqrqzTWmaE1clwrqowy1CqA&#10;XmaJpEKueDnYD5HJPXWp0jU6UnobXfJKm4y6YaomttYsW96i2VLCN4iATkozRlv7+B0K0L6ZW6ya&#10;np6Wgrqkw09/pNU25SrtFSQrUGNocqPaxUOCTge5Bn2k9Bo1YBjToGIlN2KiWL1cmsNwpJ4INWae&#10;+jq0k8BuxDMGJ453NJx9yo+ehPpf6Z60tmu9Rfw2ojNDpajiqLlJJJ23WUEGJ0J4zkOcZzjGB0X/&#10;ABWVdXpDVd1vlLT1MF1lCy2tFjwka/Vo5f7gYpwBxyCT8jNyemdZpT1VkrNR06mCm1Zp57bfYk9j&#10;R1FMOMj4cKZQTjI2L9+mWtJr4+kElYLEGQ9QCavrLXU1cFSxp6OkpKCioalmkVjGjAyqv+8YtIrH&#10;dggkHB6C68kpdBaHrL/hzW0UFRaQ8U2OJXzUOGxjJCcMPgn756c9DRvVahuOsmpIEW1xVM9I03KL&#10;LOVjgc7TggIN3zyAfI6rP1djTU2lbNpvtOa673KegeHkYnJeMjHAyJFxk8c/v0uo8SrLn4jLtOm2&#10;f1ktt51PErWqCkmuVs7lQds6R0Qk25HyXnIwPIH6HCRrv1FudnhudJTU8Qt9HTUpmpgcqJJMztKv&#10;2w8xUj7bT8HrVc9T3KhtWib9dboix0FKLR25Jy5fts1NUAKeF9rKobglmXG7BxVld6gy1PqlfLZc&#10;0D01a8sZw2diphVOP2Az1KVknMNfcpG1ff8AmFrTWQ3Y1E8DIDU7VLeNoLkc/wD3/Uz0UpKWnoNT&#10;r2topp2jhyeSs7CZsfplP9OpOjvTWnrNM681jbby8ElIi1lFbdg7eIliepCkg8EMmADwM8dSPSlK&#10;NfTK83eZwlRX3n6RS2BntQTD5/vz+o6KLAcgRazTsuGbyMiJFpMTUuqKYtkypS1mefeHiZAf/wAX&#10;pO1v6n3TSemdJWmzFrZXpTzs/blJbtvCU7nPI3iSQ/p8fHVnenGl6zUlZXRW2KkkFRaqJzE9bDFK&#10;6oZwe3G7h5OG52jjA+/VdXH0Z1DrHW9ut1VZqy51MFujlntxr4rc8VPE7JtLyK752DOdirgEBiR0&#10;ZLFC8y2noJycSwvwz6r1ZVWCsvOoKqol79fDYKCOOJe6XkfE8uQMsVRvJzgK3jB6aNU1GhtK63ns&#10;1hrqe5189fPNTU1JP2qa3RMf5ssrnClgob2jCLuIxnnredZ+nuj9JUNr0HpxprHZrrFaq+nSsfc0&#10;1TtJkNQRvkiLOwYjaX4GduVKx6gem1Np/wBQ6X1Bhrkms14qIpqKOhtblxL3lJpGiZcRA7MZ4BBy&#10;Bj3DNtYFyY6KMrLI0Yt0vsdTQafSSrqK6vFFNTw7HM4lKSRPk+AGLZbI4yScdTbhpvWugq25+n+r&#10;rUI3qIjU06zOskcn9S4Kf0kblJBDAqPuD1qpquh9MvUi5zW+9CgoboiQ001Q4btVEplcMpTG1ETc&#10;uTtIyvOOel/1D1lr+ovtDUazuVBXz0HdpKd6WJwhiONrFnLMWIAJJPBHk8k3Vlx85n2hVHzgGukp&#10;qu6zLa4qqGhns00s1OzdwwzRSIQofyU2mQ5IBGTnJ56RvTFZYL9dqITZjndRGrPlUDFlOM/8zKf7&#10;nqxayOWprvq7UY4a+GCSpiZQE3xNGxcHAwzbdx+5AOc/K3Q6bq554ddaaiEVpuFP9FWCR1Bp7mAC&#10;Qq/m7Z2s44wA6jyMdMK42EGJ4JMLaLr6K5JU1dBcYaqMStSRBl2MVZi67QSSRiIeSSRgnoq9fUWa&#10;gtd5lUVOLTdZYYFmAMksb1O1cjwTuQAcnjGPjpb0XNDU6WS628pC1VdKSSoiVSu3EboF5GcKO4ow&#10;cefnPT96S041Ostup+/HV0C3eGkCkqTUD+arDGMqdrj9cnrOLbXJ+c0NGvqNtMqGorqh7rZ71V08&#10;lKK4SzKJgVYKxXHBwce4ckYPOPHTb6MTGPRdtvNTJlilW8QGSWleWZyf7A+M+SOq91KqzacOrrtU&#10;10siWxqpY4pMVNVUmVWIDSB2wmxg7YbnYP6gQ7yU0OmrFLbrDDIIdPW2KhWmhYsz1s6JM5ARf5jY&#10;IUEYOWYY8Y2GYMoiRTDZnzQ2tEoSjW1h9TW1JpWc/wBEDzTTzkZHJdaQLkfDnzkZB6W1dX0Wkbze&#10;L9XV8V+1VXTUtsWWKpBttEZXDqnt2qzYLFU9xKDglugBo6WwG1QmqnrJr1bWZER9uySdYaSNVOOM&#10;CWdhnPk+MYDvJfNG63q667ak1HSstmqVslsNbLLMjVGwBpZ4ymJAC0ZB38bMFcOeg3MK6y2JoaSt&#10;rDtEprW8VoqtW2eWyWrUtPFKHYQzTfWUsozgiBtgaNV3DKshbJGFXgnqD049HfUGSyW+6vfLlPSK&#10;DNX26thXtzhgVeJkmLsModvt3AHB25G3rdavTvWGmq+jlbS9sM9llknqKSgKui0p7UokEjPulEhR&#10;trBCqsQucflhtqYauudyrKfWtRcoqIylrLLMKcgf0mPtSh8qcKzDaSD+fBJPndXcblC47TaCmsYM&#10;dKiq0Fp2kS+Wenkhp6ImSqVqmNqijlRSoYsSQ8JVyMK2MnhSc7VHV+oYKhbppVKmoa6abro5YqqF&#10;kVmRwR3X2bSYiMBsqcEAeOoMdi0TLp0XCjhaW3TTPQz0dPUSPSQTk9ubEhZ+2xYF4ndCrB9jbWAY&#10;o+qrlbjqNqq909RV/TD/AGYhwHicwARv3P8A5Q7i+/JETDO4EjlM6ViOYs784hzVWqL5BQ0eqaa8&#10;UNLd46aKrxLHErP/ADRGriEjErMwkcnblQw3cEYFaepLOnb9XdUaXoaGngjj/hVLTSssVynAACiF&#10;kZty8tvGUBXw2MndTrdqKe0UVfdbtWQvaI0hloxCkb0Mju0borEs/tYq2Qe2V2sCFBJjXuubFdoL&#10;RVQ6crbjSSy1bW0V8gopFpgynLswIVF4XbyGC5JXJU1CtVBsMwDZ9b3/AEndLbrSa10sJrbkBGpr&#10;O32yHXBnRv8AdofncwyAT4OemSovOpm1G1mtdxt7fxCrlqqCorqP6qWkoJWQyokjBiY+636jDH3A&#10;B+ku36b096kXeOvpJadLpIWp6+xQ1SRCujRc7qKdy+JPaMR7eSWwduVMrTl/GlPVWirPUqhXbbGW&#10;kkkp1lEjUpiLRKyuyqyLuRT7QQFA+56aewuo3SqocYkrW+oYrO9t0vYa2pZ6KOeO7031Mm15HqXk&#10;EjSRkCNyr84AxgB1KgdRKmywSVCXK3XyqtuoqOLu2PtzLFF7T/8AasSY2q2JVI/KSzMQXGOrurKe&#10;w+oM1yj076eRaktkSGrhaGV4EgrC3baIuB22wqJzGzBR8EHJ549X7fcLPUhVnqq63GV1WUUixFSr&#10;qGRcjJKGMg7fbgH7nKmCzgDzL7DGoXirtemLrQ3a0P8AVQwLVVa7HM8AhcyGolC/zCEfAQseVU/m&#10;LKBWuobjpmO3U1dU0dNcr1HLGsDVIYwzUhjLdxxCsabgdpAdi7B8MG462DVVHchPd7s81QldE1Mh&#10;lAG8mJkRSozsRHyyp4PZQgNkYa71pnRE2kINMtW1FsvZrYKZGPbMsSFQZp3Z13pBiQ4UMilhwCCS&#10;GaU9M/FKMkD3rWlf6s1GkPTmlolhagZ6lXt9N9PurGxHS5MZ/lBfaWPhSpHjHVk2LQvpb6a1WpRc&#10;kt9yeni7d0R6N6ypHEbiKKPczxIA3L5zwPk8LWnrjSaGoq5LdqO6LUzTPLUVNPUGI08RQe+RhGW3&#10;iQhdpDfOcDBLNbPTr1P1jp+0Xm7va7ZfaiX+KWkysF77MMduZV94dtse4EH2uB9gkvubhTgD94RE&#10;zOcr9qei1Fqyih9P7YUoY3d6IVjyO6huW3BvaBhMgDccYDMx4W0/Q2vN11y3p/6n1/8ACqK5dwMJ&#10;KZIRHUNGBCrblOyNgfjaCXBJ6tTT/wCEP1l1brRNV0XpDb9OImY6iRqhKSnlbHLrCzMckgHKoF+R&#10;1emivwFJdmgPrBX0j0tLIJI6W1VEjyS5LM6vPIodQSRnBJO0cjAxoDpmq1+K6aSAR+I+PzMsuUPM&#10;qT0moanVeptaQW9p79d7ZTwrbntlI6UyVEbzIIHgRVTGWHu4C84OAT1Zli/B16q1V8uFXWXizWu1&#10;XZhNUwFXG8jeADCrumTiBidwOUIxySev9JaL0noOzxWDR2n6G0UEIG2GkhCAnGNzEcsxxyzZJ+T0&#10;a69JpPsZpkXOqYsflwP7/wASS/tOPYvwH6mS7zXeH1kgt4md3aio7ADSncrKQY3mIPDY/tzkdG7d&#10;+CClssNwW2auoGarWMRRzWgtDGY0YLkPK7EZIPkYAwMYUr1P17rVH2Z6YBgV/uf7zt5nC9R+AvXV&#10;NqRblBfrTPDJHKZquComSqaYgbJCGGN2Q247uQ5H69JGu/RX1C0lSUNmv1ojaxUM8EtbIlDL9TII&#10;aju76XZmJSxbB93cI3ED46/R/rCWGKeNop41kRhhlYZBH6jpW/7K6Zhmlip/UQZG6fj5oD0mi0n9&#10;ddK2+XCmrZrp9DDX0NW0caQpmSQBNhV3MaN/vPbknGSMGn9a7Wpqa/N9FG1VVvFOaTbGZ+FKuEXI&#10;AHuLbWIHcjHk4H7Ber/4c7L6g2GtpLBVrZa6f+YrxxLtaTnyQASDkgqxZCCcrz1+bfr76Xag9Nrn&#10;d9EXJJ6eYRJc6ZZEOGWKQKQKhlUTJscHPO3sKD4BPnNT03U6B/8AfGR7jt/1AWJgSJEbNR6Etlwt&#10;UMCU0M9TBPBFUpVIiy0bvsdl3DIeADDZP8zkc46X9PT1tT6hvLcK+S2pHZzH7bVJTxUaGPIRYvaI&#10;05UsyMQA7OSOQHL0tqZNPzz2mt2inWrm7gjY9pUDRxCUHJLxlqhJMEkYBwThei2p9Y2bfcNIRSx1&#10;9Wwjploo4mFTUTuitC9JImEVmSRlbPtYNtCkE7s92KnAEirg5Mub049Vq6islPZrTb6uaCnmipO3&#10;FCYpGeSM4eTc/gZcufcMqQdx3MEi8aie13TUPqPX3OGqF5gNRLJAQYo2hKpCQh3MWeMu4UkYCglW&#10;3B+qltOuL4tguMdpvzQRyT9uMSntTxSqw7stQPcY8ZhXAIVu4+NzGTJy86ompqayaQnoqaklpqQ1&#10;l2VkEzUFM2RT0kSvkd3GMsRuTxkZLNFfqP38Q193qACM3ptcpYtVPYa21CS6VFNJdrlMakFoqstG&#10;qDbjnbGiBec7ZASfPUbUjSao1ALDRKsVRXzx0aVDAblVhvkI+SqrtY4OCUPyvAb0noLpZorv/GFg&#10;m1FrK9m12uCNwR9FG8hmnB87JNske8jnOft1Z9S+jdCSpX1NLc7nfCRSR91wIkV/dI6BFzGiDduJ&#10;bdgn3ZbBKHWrhuYmUJEpfX/qvYr3rSo0PbLNWTz2u508VPUQzNvklgISOKFI9o2ozSPiTIJzyvsx&#10;eGjKeuTWliFFQiqpqKt+uuZJDhTCm+GHn4MnaUA5BLSNwW5VbBo/0psrTXywacWhuNUorWr6mV5x&#10;SwtlmYvIzsHZQzEhsBQy+c9M1t1BNp3TUdVa6Opkq7pPmGmkCiRBvDJEScbXbsqJCx9rM4yFUANi&#10;sWjeBiV34YDM3XvVNorbneKGjmN7rKy4y01VTSTfS/WXHZtBWQhi6IGmk2Ro2C0jEgoAaO15dLhd&#10;rPLbKrSWoaq01luirDSwRyArNIsgNWHIIjG7CljjdgspBjJNsYi0ZpCkvFTHQxtbbPNcLhI9QJpJ&#10;66VVIfh9oQGByGThtikEFnypxaioNJWey0tktdLWwSFKamsXcWqqZUlfuvHJDPGSWXuOi5dcDZl+&#10;NvSbUmtg01adrniAdI2+3a09KU9N6isqKu7WaeWmsF2qYqZY6skNItBI29tsb+8qp3bGjDcBiqou&#10;oqelqPTe0yVSV8Nz0tV/R1cRp+3JHTTNNEVmU8qFaUcjj+cOMEHq/tYel2nNGXS3V+nrMLPQXbvS&#10;y0D2uESUYeQfWVk71CuIo0CU6x7fDSOFcLk9VrLfKS+XmOW8iOVbvbYobnWdovDXTuIqeadQTgsr&#10;GkXIJ98MjcZyHtMcOfnB9ToCoHEi224Q3HTGj73VU5qIcSW+WPO1hujLqoYZ2t7ZiG8AqDyODKsU&#10;CU0dmt4nWpiElTUU1Yq7e/TSOhjZR8cLhgeQ8bKfy9atK2B7fZq3Sc6mokp0kraRGTayy0s8kTbR&#10;k8ssD8fecfv0B9GrjSS6p1X6fXaWYvZrpU1tqmiQNIkbyFpYlUkbgUVZAmckocEZJ61UAIyJ59gT&#10;LT9HiItDw0UiqtbbnWOrYMG9yg+GBII/mjkcHGf161/RG36Uham/3aVz0py3PuZwv6YzTOM5zkEY&#10;8Z36Xtx0rS3Kpq2iS21MclwpK2IExVVI27tmNiMsQU27T7g3tIB6sq5+na2n0hqK2llqBW2CstqV&#10;VNNUgtDI9R3SWMQwWzM3KjgE48nArAA4EZorJBPtKx9QPUKePR0FHIsTz2uuem30cIjjdVSKZGTa&#10;oIUJMSyA4DJkgEAi6dL3+ntFNTzwRH6yKmpRUF2IwJZfZkHPuCe4j7Ki8c9c0XOnGpfUKjWuqar6&#10;ZJoqyV6f+SsslJnvowX2hWikwRjyUXq4tPaiP8PvlxnAnrlq8ugG9nmLYiGBnJ5QgfII456LtHaQ&#10;bTuzI1kvEsrU9XU9yCuAlapAG1oTIke1APA2IqDxw4YeAOsvTzWFwrq+hvhljq5Y56yeneQ7DHTm&#10;R4UKRhclmmYnaxG0SIoBAB60aopLNaqmr/w9TT0cTWZZZknnaR0qREVmfcxPBdXb7ZJx0C9FGqLj&#10;S0d1nqqOMRPPcZVGTlGlftxgk+BLKJB4H6Z5MNRuIb2lluZGK5l2TSpDbrlXg1MtRZ1WNEjTfHMZ&#10;UaJ1YDO47po224ByFweeqmuNXS/TVcVwuVuioKepaqqGkncLVRlQpjieNDu9shdWyCWiR09u7GJ1&#10;hqav0Jdr+tKyQVtQiw08NY6t/ME0qmQBtqE06pllKsGZW4KjrRFdDf47lQU9VVY1DWlp5qUHY1NH&#10;MZZXYhC2GTdhBgtvxlsc5OqJZWH+d46lvIkK5Xy06xoKOnprJNJdDK1jpoY6iongp6VYY4xLDIVK&#10;RsWMSpJIAO275YFuJ3qrX6Uo7/Z6XVljnvM1ot8sFHLMXkpI6kjYrMVAUsxUqochPcGIOB0QoKC3&#10;3W8NNS6htdZFbynaSkVh2URowJdxKPHPIqsCVBQ7GBBwehWttJ621ZeqeHTuoLdTWftxyXCGWtbv&#10;Fwz9uTsoc/LbS5UHLecDpbTU2PSXHOeI7WfUfaJU10tGnqbU85ptTXC4asubSXWosl5u0C0cBmEb&#10;rFIAVgyYd2777P6GwFWNPXCpt1KtbVV92t1ylq2oUhoaQ3CaaSGRJYy0gkUhmanKLt3K38xwdpwL&#10;yuOhtLnROnroKPT9vu09e8/cIaWG4CGDekspBjA3PU8koQFCgg7Seqz1vaNKVFxtut5qy5rVS3CS&#10;RbCoMk4nVzI0AlO8SErO+19u0ohQ5xyyp52tC2pkYjR6ceo0Dav/AIhquppv5ck9bUqFKpTrXKXJ&#10;bJ4HfgYgf/1K/PXugtj0bQaWvVgqdTUtHWWe60c9sqjHOJIZlVIp6ZHlHHcXtOSMDlDjI5HutBKw&#10;6gzJsQ1NtIgKs0tSaztuj66mq/oKVbwaRhK7VDRwllkp1J/qZk9ueASvx1cPp69uvd71Hc7pRb6A&#10;3pKH6plwkErg7G3f8Surt9gM54PXzQNpsFr1glju9pmqNMVpWenqki2S2yopT3fpqtWyBgbtr4DY&#10;OMn5dLV6X3bS/p7cbPWT0dZJdr3cb2RDIGiMB98TEfogYc+MHHSr/FXtnBQDmO63Rakvb7m79+zV&#10;1V9HUrGTH22VyI3bwd0blQPnZnyOoNqvNPaxVWruE/VUqyK4HJUSMRz/AOfOP/TqvNOaqvdzt1Sl&#10;PTyvM0kcVTGqkvIIE3hvvwsj/wCuerEu+ja+nqNEV4qI3jvFFBTGT8oErQMW3fvgdLV17DzK7y/I&#10;lN+q9JS+oeu47Xea8wQ3SkqY4Kvfs+nkHCSMRy4VEZAh4wzf8R6w0TR6jih1ZSWSWoq2fZQ0d0qq&#10;EU8NYJFUOYQh7ZEUayINnBGD8dbr/a7bJqSitOqLTUyUwiq2qGgnNPVUohLS96FvkhQSU8OOM56t&#10;iTT8dr0RAI6sXKjp6+imt9ZRwhVlEqzRJHhOMqSmcD/r00ozL15KmCbylNb/AEwvMVKmwV8y0kTo&#10;2GMUe1VIPPzIcH9OguvaGns+oLXrSpssbR0FNNc6CnjAGa2dQKVnAxzulMrceVbrPUt0gNsttgeJ&#10;6elaqpLdC0jfnlllct45PLRDn9R8ckb7JWa89QLLaFEaU0FUbhWIF2gU8ESxRoB49zM3H3A6ME8x&#10;c2cYErX1hsrWmy6Nskyk/QrHWVmwZAeaeEjP2B7Yz92c/J6QL96fz0VzrNeXN5Ioq7U7WCjZj7Kh&#10;XglE7KD52u8Qz4zkdWd6k36PV+pbvTw0bzR3G6WukghQkEolSkYUEcjLKhz1H9dJaRvUvRvpVRU7&#10;VtFp+CquVVFHKIy1SUkld93wdwZv/N1c/CsqqiwkzRojUd8sfobS6flqE33K53JJ59gMk0cf+z43&#10;fI2Iwx8jHStpWsmh0OKKo3QJU6nrIjGT+ZlopCW++CcHo5rSoorNabDYKYNGQlwrHyeC0kjyHB+P&#10;z9Vj/Db5ZtWx3S5rPFbai8VQp+62AyinmLFUJ8c4B+yj+ymnwx+su7sxAPgYj56ZUsVVQwXZ5dko&#10;pVp4pMMfcK6dONuW425wuTxxyB1OunqFJo/1Xt9q1wk81ytENPnURl3TRyyPgxOzD+bBINvtYnA5&#10;BGMjV6ZVt9odD3qpuFNQVNPZ/pxSsIFaOemjlSYPgj8zrId2c/lf9cof4h6VtX+nfp76hV1cYqC9&#10;29LZXS067sVFO7RqzIrDJCgqM+OeiIQTtPvH9NUPTJMuar0klq1LeNPpUy1Nu1ZFLVW9JcMlHLCE&#10;khiXzgKzTMAeMAAZwcE/Te63q8aIoxLUVsNVYXFFdEglEQlihcmnkkZiMhSrQkeW3Y5wB1t0/dJ6&#10;nSGm7vTFKqYW6nL4cNuxEoc5+/G4fPP69Hq25XPSkb6drIYPpdT2r+MgCBmlygdolMnhVCEtgge5&#10;vk+QsA0X9cjIMqr1C1G120rRV1RZpIXslWKKRZ5MLKP5YeQsQBt9+TjgAHnx0a1pbrzdbW89vpSZ&#10;7TtuNRGxAZIIwBJnPnaHBwPsenPRGpUo006tZDSVlC89OaqGppYpQyPtDe5lLD2nPB4IyOep+qqK&#10;moLzqCz2kqYaWjqrfs+QssLBMny2AwXk/wBA6hVwcRRwGG7Mpyi1GsNcJA5aa0NHNyP6AVYD9sFh&#10;j7fv06enM1vS+ao9OnnZbRqmja4WuVMbUdlyNp/YN/8A2x9+qlhiqVqu9URERXGyx1IwwJOyXaDx&#10;+uePII56a/TK4CpusNH9PEa7T1QklKWkKZheEOFXHBySyAHg8dAucgYgKuGhWgtFutNlaaiopqN6&#10;i7wwTUzIQoeKOYs6uRhgXlfgflxjjqB6Y6mvto9QPrrfTTvDbnd5aiJSEjDLUI24k7cjfFn7Z+On&#10;++V9gorhNqHWEdZV2R1iejhimaMdwyorMuD7htJB+eOCOT1WWutf3q4090v1PQSWKwCn+isdEsRW&#10;Jo2G+eUjADEsIRuGRy369Lo+8YPmPqvpNvBgqup1ppbFcP5q1iVEEUwDbTDHUFKlwuD47agk/vzj&#10;oRX3+gt2krdNqaCskF5rqq6TwwTmGd4d7FCH2kriGNGyBkDJBHnr7oXVNmt9wqtQVNLHc7NDcNlM&#10;k+RG6LA6o8g8lAJF3L8hSuepOrNKTevOpNRSWB6r+MaShFR2IxmnuUchBaDcCOzJtwCBlSCQAuOd&#10;ykbuGip5MRqi80Nz1ZQ2Ke7VVuq4YaaSNqaKORYWcll7ncddxjeXczb8kruI4OOi9K+mvpTT2aq0&#10;vpo0N2NPLHFLT1lFS/XtUyKgjZ5xmKRWDOQzfDrj8uTXP4ftB1tJTzep2raqeir7jLI5RJUinVBu&#10;DzANykUQUp4bmSQYPtHVuVd/sIo5Kix5luazrKleRL3JO0Iw7tI8a5kZiv5XPCKxAJz1l6+8tqfu&#10;6E4H8zT0a7ELyLpr1GFHryx+ntXZrzHHboRBa6qeRmLCRXZnVnRHeBsAKMHaVHOPLnXWDRXqLVCj&#10;rrTS2W8JXq93hpWAaupVZkMy9twQxRi4DchvjjPW0Cy6horff66iX6uhRWcyQGGoRVkDrMCAu4Bx&#10;lwwJJLnJ3kdKuotL2ma8nU8NxrqS9RGJ4qiNWkiRI2yBtRC+STyAw3ZA5/L1FdA2c95oNaHIx7Sv&#10;tMX2fQ9zu+lLrRpetPQLsr5JI3lHZaZ9rFWB3Ph98jMMAqQCPaCR03ZaPW2o6TT1pvdLR2aaeOtq&#10;LnUts2UlKZAVypC/zA4U54x8Dx09TSW1K1bxR2omspF21sR/3k9Nypfbn+YoLlXjPOCrDOMdc962&#10;0/XXOCVaaSUKHZkoIf5UcC5yqbQNpfDL7j4GcDjHTWj6dZ1BiqHAHmACB3zIGvvVTTujrTDoGmqI&#10;LtVabuDLb7tSzbkngKr3Ywx5KM6hsAnAGMnya6uPr5bbyEhvlrqNlPAlNTLSVPZEKhifyY2uPcfb&#10;7OTnOeeq+9QZJrfWGOZ4nqfBKQgBR/wrjwP1+elzR9ZTR6ngvVzp1MNG4ljV0DRGUY27h84yGxzy&#10;BkEdemToGiCbXXJ98mH9JROx9LUlqakS9aSoK2RqqEMIblSxAptAZpBGDIzDh/hkJC8YBUwLi72e&#10;sgSsjjm+kJqD/sZllbcd43Og2Sg/OWHBx446pib8QlztUjU1sIXI2M6DYQMjJ+PcQB7jkjHHQK/+&#10;u11u9oeyJUyyyVLh6irk3SOoGf5aEt4PGWxkYwPk9Er6Foa+BWD9eZIQCdL3D8efqna6Wa02uy2a&#10;elVWhRobW0GzyOO0xXcPPz1Ud49bYfUKupKrUtsMEVPCKXfSkBjjJDOzBuQSBuPgADjjCx6Uaot0&#10;V0hpa+kroTLKuyqpTHlWzwHVsM6k+cMD+/jovqm32ej1K8NVbfpJ5+WijgURT8AhguWVXwPI/X58&#10;2s6Jon/4AfSX2rH7QUliNdVPU08n8FrYn7cxqdvZdsYIYBM54BxtxuJzjphv1fb9IV82ldM6jhuV&#10;mnqzU0u4LPJDTsmTAT7w4LbARkgNHkBuOqgTUVst1U+noKeUhwrZ4/nKcAKuQcEcjH6dOWidGXfW&#10;N5pdI2uneouklfS01rj+o3x1VPO5wA+QSAWPI/KobLZACqD7PacNuJJ+Ug1g95dX4ePT3Wn4hNUS&#10;U2m7GtBZXmNRW3mamj7McG/DxtCUwWLKxRAwOPd4G4fppadM2myCnitFvhmq6dO0tbKgaRQeG2n+&#10;leBwOOOhfpb6aWX0g0NbPT/S9OiyRx9yrnA900zf7yVj55PA+wAHT9BAkKBEHgYyfJ6f0vS9NpTu&#10;rXn9YAkL2kSntREizVVbPOynOC2Ez+w/6dEMdeAx1961UXEESTPde6917okie6917r3XTp7r3Xuv&#10;ddOnuk71Q9J9Eer+nJNN61tEdVCQ3YnAAmpmZSpaNvgkEgjwRwQenHr3VLK1tUo4yDO7z8ovX/0I&#10;1H6HW3U9jui962ixmCyVyZ21UCymeXOSSrggEqSSAoxxg9VprPWVHPq2i1lp+aDTt62QtW0NNOgm&#10;ym0b4SoKuDgAqwG0ocqRux+wnqBoDTfqTpuo0zqa3wVVPMCUMsSydt8EbgDx4JBHyCR89fj1+IT0&#10;m1rpD1CrLDWxMb9aJlZUjhEcVSk0/slgIPAkeUMVAxvaQ8HI68Z1Lpf3Vxs/Ce3y+UWdNnMb7JWS&#10;XK0wamvMFHFVXq5vXTRJQxqHp6IhAhRQAA1Uys2cjESr4AAq2q1LJLVfx1qWSo/xDKayVdxEhgJV&#10;IQjf0kxxRHx+bnznp01rUmjoLlpGxVk7/wAHttLZoGZiUapmLAyH7sXZWJx5Y9QWi0OQ+np6C5rq&#10;US00NjnpSO1CmQAHUuA3uzkEcBVIYcggs0y004ETVyzSw/TW11PpxW6st907lS5NPVUlxZwyJSu7&#10;wuz7sbpFDuAMZYodvDZMu8ywvaqK/wBRX3CJGxIsIc96SnMjNDSx7eV3sY/DFiAV3c5FPW+Ss05Z&#10;75d4pZbvJFNSUcyLUZl7jLM+8g5baq4OSMDcucburX03PN6iVlJqqSkp6e3UMMJpYxUOI6adlcNl&#10;3WNZGCkIoAYAtkHOdudXpl3ZaWudgMCba+Wejt/0t6lizVqbpfJFkYxmBduIFPjDsqRgcZjjdvLH&#10;OnUsddqW02fTlDc7habvcZ6aOkmpdwkgqpMF9xXlVwZgWyOT5PgwrVaZdUarrK+pSOVaKJa64YVn&#10;jSJGxBTDPtUE7S2cBtrAZ46a/TS30t91vWX27V0dLRWyKSKCeVztNa4J4UeD20lXLcfzDg/fU2qq&#10;GLVZLia/Ua4y1d6otB2Bo1q726xCSSMMlut8GN1Qwb24UA7QeNz8/IM6zNRajkrqXS9sp9LabtLx&#10;xXHUBBppq+niYCZdwUN2dpI7u4FnAUbiSOqs0mmqNUXOvvc5f6vUUcTT1EQYGltgLFII/bxLNgsq&#10;/wDCFbzwbzu1PH/Aaa06epIJrZMEC0LxFWeWjYsoieMEoA+AC4KtlOdzc42p1NSvsabnTXCnLdoK&#10;17d6qPT1BTVcsemaGto5aKzz1Mglnij9qJhBs+n3oC47shTu+4+4AGiLzXW6xLpa5Ge11kNRUONR&#10;pFdo55NspkUDtBiYSFYM7R4Us6kgFBtfNWahvWrrXrKSwUMkdxobd2oy9LTzNSUwKB1ABaSNpIe2&#10;FV88xcbmJcp16q1jisaz6PNynjgaja4lJxLbTJTgD6sgs7ybgMGaPcpUjJXG21d6Lys0NXtvXAjJ&#10;qSa56MutiuNypalDLcayhpq9YykFbE6JKJ42wQC0jDgA7cvnxyCuMNR/8TBdtN6eSmvVutpnrqK3&#10;wrNEjRNFJFIZYU27ZEd0LEngMeMElp0PdajV2hp/Tq46F1PfGuSRSm5x2+rpxa6yGJYxM26JlR+2&#10;rK4QFTlTubgBg0Pfquu9NZ1s/wDDpL1f6enoJgH2NCsFQwkVnxh1O91wpYjA871HULq0qbdacbSf&#10;pg/2mY3TRwc8EZ/MeIA0a8VJe2oaC6VTWajqoZKCASs6xxCMVC48jzLBkgY3RZPTvp3UyXSx65tl&#10;Ea1rW9fCypJKTMyRmADLNn3fzeSckYyelKzaaNhvtdR2+uhq6Oy3CQOYz7HikeOnWMf+B3Qfr2+p&#10;gjrrPX6qjhpDi5Os0AXzKr9o+34/3ilBn/hP263wq2AOJgmxkJEiaauluu2n4Kqnt6U9RDVXCgkb&#10;4lk+tZpXyB8hIFx8AY+3RK0XSloe3cmmmihlp4azY6YdxBMJIzg+4M38sc8gYB8dC9LW+C0aXstu&#10;hcSzQVde1S27O6ZmiZhkohGCQCCucg9L89+pq6+SWEVDPVYjiba/hpJd5IzlmywOcnPC+d2epxzO&#10;DRqv1+/i101cJainVoEqKXbDHtWEtExWPk+8jeoLcDdkfGTLobK1J6fJRWr6YXLVEOKNYlAMMcMz&#10;QqxC+NkrbuPumOTjpHnoFsd79Q7Rbwz0Y1PUWunEshLhI5Gcksc5I2wryfDt0/aJpYKe2U2uIK2e&#10;WO2WGKmoGYALK7tPIZMZypd5Ukx8FV545ICCgIlifiOYRp7xJW2a7RrsoZY0pleUDbFSulNMJpyA&#10;QDsSob5GWjUfYdL9qutFZtH1dfDZqC5xSzQQR0Mcz0/1gd3XbTOCHUkPu9vv25yQN3UFapq6y6lo&#10;FQE1jdgR9wIDHKI1B3NwMrIOSMZOOeoN5s14uWgJtLWCRYZpqU1EsxftiKnjxEzKcgj/AHrgAEE7&#10;ccg4OfbSGz84RbMYjxYrHYdMW65U2lqe31sQkxDWpKjSLWBQpgDKSog90S+QxYZbO3lqslFaGjFH&#10;aKCaorJ5/pSyRsks8kKrFjnG9gq4D8gY+cDpEt1JHatOR09spWhpKaKavqVDFWeCGM/Trk8liEow&#10;33Af5OerRvGsNM6f0xbNPaYSOt1TfqSOvq5YZGVbLSyDcZC0Yz3yNxUHBzySB1CqNNWtc1un2gsz&#10;nwIk3my6N0RowaOjs1dWakiNRbLBQ2+ZlEUxw0zvUMW2orEBnc7MEfJAFCVELaH0xT6u1Ha5rg1o&#10;vklFqCjprs22ZpKcqpWGVBsMUmQFZSHI3D2HAvCPVFqu1s1SJl7yW3uQ1bb9jpUssUiAPyVQiRtz&#10;kHaY93AQsA99s9ff9G3+2tdp6BLhJSyo9PTtgRy4WRUVD8u0o/4R7ft0JlXdkx9LAwUnzELVuoqj&#10;XUVZZxrOZLu7iop5btaTQKWjYCSKARgxmUCSRnaJiNg2nOAV90vaY9KtT67utJQ0l3qqPT9veSWo&#10;u9czEhijqF7UrEq5cD2x4AB3MCSp691KXpWu0NCWhGbJltmyVml/UDU1vM0VN9bbZLnNQojqR3Y9&#10;wlfK7SwZgmA+7JzggdOmmbzV1cVPU1tSz0SWSWNlU7VKsIQAR98F/wC2emH1VNBfY7T6g0kcYn1B&#10;Z5YK5IlDLBXx4DRluMDAcY/5eqjteq6mjsqLOEWRZIKQt8FZCBz/AHA6LTXuTM8/rh6F5SSdK3au&#10;01qYVIZo0WvSUN47kZbZIG+MFGwerF1FqO6UskNlr5XB05eEii5wGgwJImH2/lSBSfuD1X2r6e00&#10;Nriv1VPLFBNSNIHTLYl2EAY/8eP8+rH9TxSSWynqYkjM9RHDJ31YHuloiVx/5VJ6HYgBgaWO0wbR&#10;2c6yvV1S4sklfpWtavgkC57lFUwyRyRf8wDb2+wGPjov6N6/oqO4GjrKWOO20VdLSRI7gRpU00Sv&#10;EQPAB3Bf3A+RwhU3qkNI3Kt1PRxRGK5Wejtzu/IVaiUKZF/ZXP8A99nrXR3Kz11ZftLhko54qiGq&#10;3ohY4mIEkoUcsRt5A84H36goV5MYF4GCveTq1odZ6qs9VSswgpr1LVuhB803dbOPsXjXH7jonQ17&#10;6Ts+oNeSFRUXJltlujc+7ersobjwN7scecIP7QrhDBp+osFfaLgskdQKbdI2DjuwRMzNgDHE2cDx&#10;+vRG/mkuNyjt1Jb566O2wyQWujQZDVPb/mTv4yIom4Hy8yfI6ZQ5EWIwxEXfSahSn1PWaxu8kf8A&#10;DrNQCTuS87apmIQ4+6hWb98dUhrOm1rrT11qxpjuS3O5JU00DqfZGktNsBkY8KoU4LHxz9+uorNo&#10;uGrt0Gjbgs0NH2nuV5nSZIIomflYpJnyqjA2nAZjtbapJ4ian1p6QaQ01qKo0to+409HLJFS1V8A&#10;kMtydQxlTe5Jjp1VGBwEZyHCYKtgV1wXKqMmN6bTlhuJwJVl6Spqqm2Utptdm1DbbTUpBcqupLJU&#10;VcabTLDR7gQyEbwxQZYDk4x1K9SdKaIpqqK2Q18MMssUlVRrUnbJU9+NkEiOygZ9yqyJzluSMDqs&#10;PS31L1drnUV81NdKiN4HVoUp+yogpoFMcaQouCqJ/tG3aBzznPT7ojUdNZtR/wCAdTwNebtpSpo6&#10;2hr0O4xitZBNAGyQCBKQuT55xxjpP03Rtp7iEVF8xj9GLbL6Uag0zJVV6VOnrqaq2wfUzNKs0ZbZ&#10;Ie2Y1JC+1VJBA93uIORq9SbBNeqG53nTmiaGmg0tc6uaps1SpaDviY7KhEGN0TsGY7TwWGc9L9s0&#10;7qm11Wp2ex1F0sluq/q7Xvr2ELwvJ3e2RHIJIZQRhSuFbb7gfJsfX9dY2ht2trLPWin1Xboad2ao&#10;3xruTLRSR43DJ/qyVJHO043Bsyr5jbuq0lV7Ss/R7XN41JRXaO60tJSVy1bN9PSQCGOGSIBCFTyu&#10;VC53ckoSeenz1Z1hPqPU9lu9DLDSw/QRWx1mYKigRDuAE/qp2j546XvSXQN2tXqDbNQmlp3tl5qZ&#10;JzOFEcSTQ7l7Uin25I2tuGMjyM89Y+ptPJDqWppZ6cUqUN2O6NeVVWbIAI/p2kY/THRVYE8TFfIE&#10;NWqniqLHYLbSSbu/VJTVcqZ3QhvbHxj427s/O/Px1Neskp/UylaqrGdL3DLPON+Qqyr3Uzz5X2rz&#10;4/TPQnS92qbNd66KKJUFFaqtakIBu3oytGH+QxMjYP2UdWrYrxD6daZjv/qdLI1TJSxint8UoiMq&#10;bVjSWdjyiNw3aB92M4JU9UsvFfiXqr9XiVPqTQVZpb04tNRdnRKm2RVVAjKc9ymepYxSHHg+xjjP&#10;9Y6q7SuoBZde266QLKv8RtFJURy7/wCXG6eAw2nJIKgHK4OP7X7qS70epLVVwW+ujrKWqpZdnZn7&#10;0cbxyYXbztBLFwT8mM5/LxU34frFp7UGo4KS/wAcEiUNFJTulQCCCtTDPtUjx/LjK5+eR+nVG+MZ&#10;neliwKJp9VNbXbX02o6Ch7Nqs9ptooqGIR4zKI1kdh5wAAqKP1zxz0b0tfNJ3X0S07aNb0pjs2p3&#10;rImnfAe31MYih70R4ARpElZvvuyfk9faGo9PbrU3nSFfpm4VN0uFLVyUFb/EHjjyIn7aLAicudnO&#10;9sc/26Ha69QbXcfw66Ajs1qtyVlpo5rTW0zwJ/OUPGkiSRj3ESEk5ODnkHOCBomAPqIyOUJJiV6g&#10;+mN19I7Jb9N0k011pay7UU1NVRYBl7qKCgPGCXSXAPgY8+TZPpPT3jTt7vENopZ6GmrKKepp6ztG&#10;RjXNUo8gkVRklQsaKhOSi4Hg9NNiksnqH6droW/24SUiRiE000zyGKppyUysoKuwGXQkEE7uT4J2&#10;+hGnauTWtZ6KV9nmtctdUYo3JedBGgBLjc77lKHn35GRnA461KWaz4AOTBCsbsiO2mfQqj9W/VCz&#10;arNJBVW5ad+9QmFkSSpBVu/JyAY1UruU5LHYMHOV7F1L6F+mmqdOR6crtL0dPHAhEE1JEIJYmx+Y&#10;MgH7keD0a0B6e6X9OLBTWDTNshpYoY1V2RAGkIA5JH7ePHUT1O9VNJ+lGnZtQaouEcSopMUO4b5T&#10;9gOvYaHpddSbGUFm7zQrQgbYl0/4a/S3TlopDVXG6Qm2QmMV0lx7eF3s5yOE8u3kZxgEnqiK31B/&#10;Dj6b3ett9ijrteVqpNHLHUtGlupoW873K4IA4yQSB1z1+Iz8Y2qvU2oqIIK+S16ehyRTxtsLgZOT&#10;zycf3/6dUBpfXtvrah/qg0glQpDA8hw0pO1VyMHcRklvIHAP3aPTtGn/AABP7f8AcaSjHJj964+v&#10;lrp6y63DSJmoJJXb6aGkjCwRAgKUVn3SSL5zgqP0I6prSvqpUWKmknuN2Z7rXqUjSMhhTxsCGZy2&#10;cuwYnIyFHHkjaB9bGt1rtswWr+tra2dcyhSsccYKsBGAcYJUe7JGAQpPuPVLQVsvc+ocl+cnPyeq&#10;pRVVxWoH0hQAvaX16naUoKazU+pqKskrUuKd3vyZZlO4qQxJ5YlGP7Y88nqZ6f2b0arKAxXK2RJN&#10;HEN5muEjSVEmMjhQUUkg+3bjBIyMZFKVOt77WW5LPLUy/R4KsucA5IP/APKP+njolpsVLNGlMZZB&#10;ncETccH5IH3wBz+nV8S2ZbGuPSuy6eimqn0lFTUsg3xS092MsnjjPLr9+Nv+fVS2mx0kl0/h0iPD&#10;umKiRg7FMj2qwAzjzkhSeOAcYPRVhFWdMTjUJYwzQiKD6mAxJGwxyrq3PgAliCc4zzjqpNTxVlmm&#10;FW9KZqSYBRFURBGlGTzHghmx5/8AN555kCQxjd6WabgtF3RtSRJ9PA2QRiQZ5IOQCduVxkcc/Pwf&#10;9QdVWO4UjB4+9TxE06AVJEYABAIjB2g/BIyP7HpP0vqmSvpI6ahucuI97RGd5EaRuDlHUA7uVVgg&#10;LH25VxwB2paevuwlT+azOwmnRVEjHtq+SCvEnjyvksCcHPUmQDDlwt1NdLJQSZU1UZClmUA7X37M&#10;YxkEo3JGcr55HXcP/wBbTslDrnV76iulsUVuj6WTe0kWGE8jFYzjwMoWJIA3MucAgluC6CmrqWka&#10;hq4lR6YRB5sbxFH2kKrlMgL7nJ/8J6/TT/61dTxnS2va96JYZ5K2hjZgBiQBJTkEcHljyP8Ar1wG&#10;ZNhwhM7jhiUSyzeSzbR+w4x/nnreMfHXlUKMD7k9aYIwktQ+STJIDz8YRRgf5f69XCxImb+vde69&#10;1aRPde6917rp0917r3XuunT3Xuvde66dPde6917rp091z/8Ai39GaXXmmKbX1spAb/pHNShRffUU&#10;qne0R++1wsg/VWA/N10B1jIiSI0bqGVgQQRkEfboV1S3IUaVZQwKmfiRbUrKqurq24wPA9dedyJK&#10;pWQPAqkgg85DxScf8vQDVcOobhrCO00FElTQzCmlrFKRq8kcchZ1WRhuHHkKecDIwB10/wDik9Po&#10;tF+tVbQ0iFKWo/8AspApHG14yh/13E/qT1zpeqe86o1ubTpa0mlNng7dxuck/bplDhZFklkbCxBV&#10;ZQOckqSM+OvKa0GtCPImWqkWFfafO7cNP+jz6h1BEKa561rKyaOJAA4RJBGVYDlfbGwAbBIUYGOm&#10;3090xLT+n109V9fV0kzWuJLfp20rEzSVFU21EWJF49iMW4X8w+6sel8UVB9LHb9KpcNX3YzfQCWk&#10;LQUEZfbjyGkkRGwTJ/LUbx4+bzbQl0u9XZdNXCOtew2G2xxUdfUSOsdVNIm6oqmfIIijiZiWU/ml&#10;MYO5hjEd2HxGNlQ54HiIPp5ddcWqyXY6n03Fa6G8U4mgnlG2aSUyKy+0uTkxBl3bQdq48E9SfS++&#10;1V0gvDNeaCa30VbJFFRRMxlV5BEe8/t2YKxFR7ifa3HB6JevHqFY6XTrz6Xcfw2CnMscjjD1M3KR&#10;sw+AeNqjgK3yWJKN6RWqOx+m1PLe54m/xLd2aKSRkiealUlBuLnG5lE59xPDY5x1qBSKwTFRX8e0&#10;R8sN80hquZZtL6j/AIRV2qFpauprIKdYZRP/ACmVI5mI9kZEYZwpKowUDO3qXqyzaznkudTBAl1v&#10;VA8NTR1FZdfpqesigZAXjWIgYLjBWQOp3MQ/u3dVxZfT2h1jRerusqTRMtpt9DUU/wDAVzJKtPWv&#10;WRqqRD52dqXIxwGC4HTDHVNR1kNt1VqGS11tFGLZJUvOKStgaTdM2JkDNMrSxFSzMV3O4IcrnrzV&#10;9INu7OZqLV6RxMbz652nR98oKRbBpjUWqrpRqbitxt7TxULoi7ihYAbWG5iBkFVQ/HLNYPxH+ri2&#10;emvOldLabjoKOCSuukdFpikp/p4UIYCN2LbmZCxyU4OcBwD1Xupq6fQFTWXSx2Bb/cbjJGErbtVJ&#10;imhlijVpFQKWDYCAhiuS5ZY8P1srqatmFrqKy10U9Pbo5bm0wZw0lMCwMU8anbkxt3B3VyQUChhh&#10;BJ0dRwwH7/08TQQlRgGaPVj8S3rnq7tafr9T6mR6pRM9Jbv5UkEfI2tDTqCCQw4ZlPs5A3AdEdB3&#10;2p0homz1+qtR0ttt9ljqb5bYTVRQVtWJwyPPHH/Nace1l2EAHLFmA4NW6ivuv/5NDoenjqaBLg1b&#10;T1y1U7R0g7hhUEu+IlyoI3thl2HaM9P3r3ZZHs+n+3fY4JaHRlPBUxU5KywOJY1kd4uAkbNMcFfI&#10;V8fqy2mrYJSQMNmNJU1tTuT2EO+nGrinplU6ovIknnrqKsqJnD7CJ5KuSVZMjztcq+PHtx023Stm&#10;lqqsiQo1JTThW5BP0080nGf+aIjj4z1WGiYBUeigtTtg1tmqqZNuMhxDLKCM/OYz056N1FTXm7RQ&#10;VdXGsnbqnkMrFF2tVVRdSfChQ8YOeBvGSBkj0SgKABPD2oSzH5yHoKrqUmkoO/LNSRGacEn8rSzu&#10;VI5OSY1QnPjI+46DWOx0dk9b6mOS6RzVEd1oYBGvlIi6ksQR8nYqn/kb9OilggutDdO/PHIO3WzL&#10;VRbCnaLAqQc+SGhgwfH80/cnpauVvr6L1m1JdpPZ9TS0M9C5z7mKqAf7SRH/AE6uoyZQcSx9Z08F&#10;dr+usNMgiarrKyuqHUkAy1MzsG454GBn4Cj9OjEkiWfQL2yEj6akalp0Pj+UjQqCf9ehd9moZdcx&#10;aspgFhu9tpKpHJ4faCh/Y8cjzyD8jr56jXehtHplcBJWxpUVCzRU8ZbJeaMgsMeeNjEnwMeeR1Dd&#10;gJxOSTBFlr5prfRVQXFRVWChkADld8zxrhvHGDsycflUn7johT3aOSSvt1MqS1Fxkp7fCwcF4Id2&#10;7btB9pdu0fHOG5+4WyVxpoLfT9x1+m01booxt8l4FLAH44c/+z0f0V6dVEOsrXdqeku09feamman&#10;geDas0YiEm+LjLKPp9u7xlGPz0s52kSQCYz3qoiegu0lVKII3pJ42duFUOhHGePOP7jHQCzXG808&#10;lc8+mLWtopQiQ3KZnjq5t0TtJ22KkMqFkXGccSc59vUX1Bq6+z2Cp05frLDU3G4130AplrkWKnJk&#10;eXezq38wxomSqMMyDHAyvRFrfU3bS8Vrp4FdrnM8CSEj87ybSzHzgIGBIxgDz8GljgmEr3IZBsmi&#10;Kyj07rPVn18Zj1DI8tBIlMW7HdRWaSdyQoRIyApz+ebIyyhemqiirrhpSaltlrSrqqx1p6dA4j3H&#10;uIEbc2MssgbHPuKquQT0q+p98a3ypTaZ1FSGh0/RtRSUgro45meVzE8hhGWkP82Qke0KWDZPA6J6&#10;brhatG0FcJahaiRmqIxG5USSPuRQ2BlhgqQOOQpPjpFgWyBNRbCCoMy1fCmlLXSaSjimesrppbrf&#10;KuCdYxLWkIOz3YhuJUOD/LRidrHCoxYe6C6m9S7hoE0Jrop6mWqcpPTz0dTUK5USF54imYlwxRO4&#10;h9yOgODwfdCXTPjtNpUyMmNPpA14u/p1qG3XSkrmp4bvJVU9bUZEc9Q4L1Hb3AHBcyHAGFBxnjpD&#10;rw8lLU0EYLOZoZ1A/wCKGpRiv91z1Ituoq/T1JpLW1wra+SxV1xlt8cSz5jjhdFR5RGU/LvlTJDe&#10;VPjnMix24/4yupq6nt0tDE1TVTBd3bDZRUQf1SM2FRflsfAPW3WoXM8nqrjewY94za9t0VioINEX&#10;OdjLbqr6WpZGwyB40fePgYMm4A/Ax+vXyy1aWrRlXZtUVTVM1FNuoppH2pEQhhjUc8qTI21fHuX7&#10;dJmrL9dNUXDUmqr1UdysuDR1kuCMKAhAC4+AoCj9AOoGqLlT6h9OjXzdwistsVZGyNgxvtDhhjzt&#10;YD/I9caQ3eLm7axKdolanr6yX0bs9yh3f7TbPp2+++GoyD//AIv9emiludTN6m2W4Qy4N7tE0LMr&#10;eG7LOD/ZgD/boBW0b/8A5O1uYZEkCz4wDnb3pM/9/wDr0F0fqde5pi6tOwqIvqYYgI9wJ7co2nnC&#10;jac5/QcdWuQYlUJJjxpfU9yulmudPPVzSJa2VoQW3YHJGCfnbGg/Tbj44s308u0t59RrpX99lo7L&#10;bjT1BGMmaR0llGfsWUJ/4V/TpAtuibtpTTmnNXz3umr7TeqaeSPtye6ER9+cRuM4z7iPPx+vS/o7&#10;1CpdLac1Nd1qXrJK6CGpqVPtLzySyntDnJwmAW++cDAHSygHkRtUYNgy4ry2pLhqn+K3y0V1ts8o&#10;jakaqiaJKoOMrIuMnBJLFiPbGpbxjPNPr1rfVFTqi5aZhr6ueiuk9PJTkARxtTLCyQ7EHAV1mcqD&#10;yAeSSc9Xfp/Ww9ddeh71eamimpqCeWloIYpRLTfywryhCjBiilljUlcFUwRnq3LH+HXQ3rBaNG6x&#10;noYrDZdNxylbLVlfqK+pQgRrPKuTtGxA2cnyoC4I6SsvFD7rJvU6L4dwM5x/Cv6dSXHVOotNVNYl&#10;NpuGCY19ezI00ZR4JAAueGbskKcc7uM46dr/AG+qsMypNb62CQ3OAvTRja8hhkZt+3HuOYdu454H&#10;2zklqzQ8+ndX0FZp60223303ZLhqNaWvdBXb5oz9NEGOZSNvd28Y+BhsdH/xAy2K7S2O/U87VNTe&#10;q2KKoWYB1Bp2ZfytkY9oGMEHnOecqm022b4K2sImPIgPS0s+u62vqLLO0dtkoHevCNyskU8bwuPj&#10;KvuGD5DkfPRqus/1Oh6Kvoou/S226RUtbSbsqKSaVlZ1Hw0cgVv0Gelv0i1NPrye922Sy3Kz3WwW&#10;xv4zUzPClHMvdURdhIkRRuIIwcnJXzjPTvYuxFXtZmnVIbvHULtUjh9rOGx8HdHkfv8Ar0Z0yIlb&#10;8BwfMjaQvIovTrUukrjEDcKOvka1zNgDubCkwXJ3eNhPGMOOeh3qrQ/W10F9oaKorZrmsbvBChke&#10;V4uAFVQSSUCcD56EazvdXbrxqS9y00tTFVTtUmNFG7BjKNtHnyUJA+F6ur0zuVgo9Sw19JeKeRZ6&#10;aqpKN45NwMZhAlZecDa8kC585JA+egKNuZRV+8FUJx4lA6OS+U9z1Fd9RUdVQyXmpoFAqIWjIzK6&#10;sCGA5H8sH5+/Qv1Kud8vyVEcs9yuVRUQianhd3kSVRlF2ge0YEbjjwRz1YGmtQVuudJvb9Xw1QqN&#10;O0ty7czBgzSUlQhick/myMZPyQR8dYXYtcfS/R2rmdYJrfbkqWYkusoRHwg++5kX9OT5+aIpd8mQ&#10;yekcAxf0heqWGQ6QWqQC2xfTU9P2ig7caqJJA2cNvmkmY48Enk54VdN6M1bRauvVystkrKi2U+2a&#10;SZF44YH2j8zDBYEqDjbz0uem1gu1rv0PqBqK5RJTXipakoY++JZFRmIVGQH2b29wz+UKScFgDb+g&#10;tZ23S2u4aD6g/WXStMYhjj3NMojTlm/pVT4Of+PjyejMQq/DzB8u/wAUp6+UVVpv1A0vfqq5zM9F&#10;UvcWkXgujtllI/QFx/bq6rh6MaO9QJJDYrrNaL4JIa+oemoN8E3852hUBnSPf/LbO0jI8gnk7fxF&#10;ekia1paX1A0Q0Uc9Mx+sot6pGysjpuUkhVGXyc8cHkdL1h0xd9RWrTtQbjX2zUtkjiUSW5lqQsm1&#10;AVmRZVUg5XIJJUvjGT05odDf1Bxp9OpZz2A+sHZemkBe0gKPJh3RGlq+njr7T2q42e3VBqae6x2+&#10;WlklrSXaVGWSRzIxbacr7CGIHjrtz8NmlmGmYdXagtlLJe5A1PHWdodxIwSCgJ5XwA3jkEfHVB2a&#10;1apu9xW1afmp1uH18a3WsRFaK3Q9pmknCZIZht58jcdvk9dX+jdnl0/oKgtJt0lFS0+5aOKYk1Bg&#10;z7ZJs/8AzH5dh8F8fHXv0+yn+hVLZq3BuP8AxHIUfM+8H0jqI6ozW0qfTHYnyfl8h7w/q7Vdm0VY&#10;KvUV9qkgpKVCzFjjccHCj9Tjr8nvXj1g1N64awuF4Ms0ttpJGjpoEztYA4XA/bH+f79dAfj39aJb&#10;jck9NLZUbLfSvtrJUOcy49y4yMkfv8H79ctW/wBRdB6WoZ9PVtNBNDTyNbmcgh5JAWeZ8/GNwGQO&#10;MD/myyT6S7fJ7/2nraati7j3M5Z9Tr/XUd1ehnqHkcZ3Dwqn7L8H9+lqzaymstSle8SzzJGywq/K&#10;KT8kZ5+/PnAz1e9tsvo5r7UVf/GqOapqFCxUTd6VYkBBdnkEQLZBbG0j48+ekHU/o1baS5zU9nWR&#10;I4j+Z3cKM+AHf2/65Hz0oTkzmHmKo9Qrncrm1ZKKDuyKYzPPQxzNGpJyUUrtD8n3AAjAAIwMWloi&#10;4WKW01NM9DUU8MyiOS71MCpMpPlAqsxIzgn3/wDl8YQYoRoun76i21UMQ3N3ok3hjxtD8M3xwpP6&#10;4GT1Ki9TNZalians9ktcVPGGQVL0u9owck4aVnGccZCjjHjrsZld2J91dbbQ1Q1PZahagO+1qqoC&#10;RxA/JbJKLjI4JzjkgdKtkserJDuS3UfYBJSSoUoDj+raOf1GV6bKXTs0LrJe697hPCo2CSRmWEfC&#10;KDwMfYcDHGMdFnnOxwWAOMA46uFgi8TK3W2tNKwvTUMlHSRyHHdpVXubvk72XeP7EY4x1IsdPJWU&#10;bak1U8lY0y9xO+5BC4wDk+TgAgnj9Dk9TYLVBWVhaVO5jJKsMqf3B6x9QZpKOwxQwxlVdRAuD858&#10;Aft/06ttldxkCyNDcJzWQyCKkMhEkDxEd3Hh1IOCQccnH2wQSOrBt13rbXJBWzVAqVjce6TBkUht&#10;yM2MM4VwmMnwoHgAdJVitIoqCGEYARAG3ed3z/r0VaTvQyYYgphdvgn/ALfHVSJdTGmhaW5m4VVQ&#10;ZIkhiZA5wFZ2XgufOcq7D+r24+eu8v8A605r2kuFbrzRrxinqvp6KvEPIB2NKjkA/wDjj6/NaTWV&#10;ZZ4Ft9OpCGUMUJ/MRnGR8jDHz98+euj/AP63X6tU2hPxLWA1arBRakWSxVDL43TY7Wf/ANakY+/J&#10;6qODCP8AEhE/bHrSsj/VPEy4XYrKc+Tkg/5cf59bQQQCDkHx1pq3aCP6kBmEXLqoJJX5wByT84/T&#10;okSm/r3XxSGAZTkEZB6+9dOnuvde69106e6917r3XTp7r3XuvddOnuvde69106e6917r3XTpyH+O&#10;fRMt1vWkL/RxFpqinq7W2Pk7o5EH/wC3/r+vX58aNsmofXT8Qtv9ApbpPb9LvcfrLsaU7Wkgjpke&#10;V3b5IRNqk8Djr9WfxPV62Wy6X1GKdZ3s99Ws2suRtFPMGz+mDnnjjrg/REFr/DxW6m9S73SCfWer&#10;ZZYKSjSLMqU0xUR08f8AzsFyxHC8A4wevLdUsCXMAOSOPrAFEWze0l1+jLV6Y6vqrTpqGerpamrF&#10;t0/ZAT3K2qYoJZZ5R7u2rnZ+ynklhg76zVl8p9Cw6VsF1Vq6/wA0dkjuMcKxJDboz3qqpRV/KHIw&#10;B90QDjHQj08jvlx1RcPUa8zi4XGGApaI96tsuM7tCEBxwIl3bTzuLM5xu2qT9TZZUvNHpy0r3oqK&#10;mW00aDzI5dEHP3LI5J+0n26wEU2ahKj28yjOFRmEpX1Kp7fJpNImoi9xvlall05RNHmPIwjT4PBC&#10;BlRSQQGVj5AIH611dpqxXK3aOrLNaLpYrXb0WSlr4ZZnMSMiLJHsdAjFVlbcWxwRxnqbdmh1H63V&#10;kcBkNo9N7YLfSOx9slfKpLOf1wZGP2ZOi/qR+Gxm9VLbRTyp/CZu1/F7xSXAyS1UL7XhhNKWCxkq&#10;doTnAyxyCCdPW210Jiw4zKaFC1ob2j36pUVf6X/hi0Vp7T1zrNPyXmskvaQw1Rkkp4WLsIdztzgS&#10;RluccsfGeqPsFHqq8Va1dtts1XUrXfxGW411Sd0/t3NBFHjDMDSnADAO0RAGMAXN+OuRdN6k0Zaa&#10;ZaiOwaft5pxOsnsjnURxpuX+vHZRtv8AVhvHJFcWGxU2tbRXWC0QpPC7zXK3V7Va0SUyRbXSRYmk&#10;2liJxiIsQ2Tz7c9eX07M1IsPnP8AM2NSAbTiOF30K+o6ul1NrPR1HVWV0FTQlbnJTGkaVYY2qHWN&#10;hl0RFYZYDaQCo4JVPVTRlLo90SioqiasFwhpZzSsI2oZBDGUqHRIjk+wxBYxsX3BcMWPTZ6f6C9R&#10;qnV1otGqVm09b5J6egpbNc3AqpopJHQjtfmI+nkdQfP8lWydnVp6s0at0S4akhstPU6hiiorhDWi&#10;kiIb60CGREDRkAAhSSNz+5iAWPNfVatuTkCcMg4lW6S9ELprm3VVtudNS1MMkENx/wATUTdmGupz&#10;nh4/94aoMXQxYRSSrnG0qar/ABLa8ql9Xa21yUUkFsnlloYpxG8amArHAVfdEBLGO0WAV2GeeCAB&#10;07ryst/8ISyaWr6CgfTQnvFXcqALHNRvHCXgaVE2DeWVf5RUbY5UBAI9vKdw03W3rUlP6l36pqIb&#10;NJdIaLUNO0JmmtlQ0hEzqCdqQnBkDjLK0m1QRg9aPTka271bOwH8zRd/ToFY7k/5/Mb/AExuE1y9&#10;OLHdDGQTOrzxYG1hJ3Fx+ikyjH6EDoBpCpnpbmzU5DBau5UVQWJDKkkdO6kY/wCaFjz9iOM9Wbpa&#10;1afpp5dOabkeO2UM1J9MZpopT24ZEdBmLK4k7IA4GBJyFAx1W3pzDKdT6up6pHEMFXGij4aQGXI/&#10;cDZ/mOt5cM3E8dqF2bx85bl3RU0JT3alh7k9kNELkqD3SUrPH25m+faVMR8+1YeoupIoZajTtckJ&#10;+qYzQu3wVVonVW+/Jcj9j1u0xquyQ1VJ9a8VZaqx5bNcVDbiaWYEKePynb2XyRwBnqPPRXKjpqK3&#10;XCRXnsV3gjqWz/vVIMSsP/G0kZH6EHq2drRHGRJFHFJdtELAhKTaarEl29v/AHlOyAMEP/CFeNj/&#10;APcGHx1U3qZcZLqt3qaqSRRbKTswqCdolmnUOfsSd0xyP+EfbHVs+ndxahrrYtXIHp7pS1FOyPjD&#10;LHIMgE+SwqCMfZf06pn1Koqqx0N8tFayNVRXGip5iowHEZrlz/cxhv7jobNJAjpSyyG70NGFbatj&#10;pJDtB4KU1EOf0/nn/IdP+lFkqbzRrUXepq4xcal4xURkLTIsc0ZhRWJyiEvg8BuSAAR0h6eFLUxQ&#10;3aORxNWtQUW3PBiioIXYfszNEcfeNT8ddN+h3ofP6jV8uqrtcWt1mo3eFHjUFp5SrBhyMAAE+CDn&#10;zxgMvc3xQtFb2vsQZMqiot1NURXdLdNIKS2Crx7lhBjWcrtKjIKlu2oQHBJXzgdRNPXB4JZJXcmO&#10;gT+WpA4eQnhcAH8oOc5/N8ddCepv4Z7FYtJ3e9enl4rK2aD/AGioopwrySAybndSvJySTz9vtyOX&#10;Ya0pcJ6WEoqU693c7qqGQhcZZjgAAeTwOSeljyeI1ZQ9LAOMQr6o6NNPp+S6Wm2MPrT9RdquOqMk&#10;YEamUq8fJiYuBhjhWxhScgmXpLX1i0jcrZQ3Gtlpmt9pFPDV4VYFqOwEfdJINiOE3MMkYD7vgBoq&#10;+qt4uFibVWpo4lp0iSnNNiJoZKOWdIzkBcOhRdyg+MjaSrZYPqLR+q7Dqann9JrRDckqu7R1gkq2&#10;U27EQ4mlYktuAICquWCFvzHIJUoJ5j+nCtcMxrtEB1Tfn1XQ6xW6wRrihmtNwiSnjmG9JXZQGDOw&#10;ZxuBGBtHuzlfdQrSLvorTc93vdqtEupmKQ1slBb6Wn70hK7gxgRd4GCVLlm24yc5A90chR2h7NZh&#10;iB4gDXd0oqLUVL6ZwQwtR6RtlPTxwgko0gJecgAg4Mh5wc8DopqO8Vlqvdiss1PBT1M1VBX3cQxl&#10;Q1WVBSIA5IWJSQASfezk9LNgscly9RLBry4o0VLbbbUXi69zkOQofaxx/VM6j9s/bqs9M64ud61H&#10;f71qCsZoUuhr/qWkA7eZM7Rn/lAwf06ZQZnmCCZcV4olpoLlTkYi+hnTJHnZ4/0z0q0iwD0xsNPD&#10;UCWKSkNOGK4yj5GCPuNwH9un/UsSV9BHUWp4K36+mZITSyrIkplQqoDA4zyPnz+3SFDoTXWgvTCk&#10;tmtrV9JUUdXNFAVmSRJFVlJ2spOdpOD+oIHjqS2BBmtu+IU1HaXt/oNSxyBg/wDDI55FI/qePe37&#10;cseqQ9H7hHUmjhqIO79PJWsF+x+ikwfHwRn/AN566iBrvWH0huVlpEjjvlutqRwRjBNTAsQKjz+d&#10;VC/uCOuYvTIpTVOoa0W5qZaKnrDHARjtfyuyAf8AmHcGT8kHrnOVha1xHf0gs2qNWekutorRJUV8&#10;NguUrx26KUh4knQmSVR4I9uCBz7vHPSLpK7waW1JTtqCGrhnZopaJu92o4+DsmxtO/BKkH4APDEj&#10;FpfhE1DU6PT+KMiPR3+8VNuq8/0RyIqRuw+3dAXPjPnq7dYXnSei7fT6NqqazWqr+imFrutbRsYh&#10;GJctTtNHhoGxtAkByT/qo77GYYmvo0V3XJ5iP6a2DVdP6nX71Apb1T01vuFOklTUzoXerjOGkYZQ&#10;dtNojIySx2HIG7i4tda9/wAMWJKCjWC2GlnjoaaCmTCSl2O8lVOQdxZmY4Hu+T1T2hIrbqy0X0XX&#10;V9daKajrAKuGVd3ag9pEmeSWzG+FZgSCg8bsPXqFbLTqmja70W9o661tU0Esgwy71SRGYfDcLn59&#10;zD5PWTq6K9WNlwyJp6vUelgKYVlptQXRtO6mpZYjNHcQLpVQRMJEiK42yNyREQqAkggkD8vJOdHp&#10;uxerlPSaVqaSENSfXT2+plkaJpKgZnhVtp4VsyDHkYGceOlXQFXV6frZqSqlr6+jl2d0VZKuYpVH&#10;tLYGVIDFeMYx56K18M1o1nVw2q7fTx9p7xbv9n3NLJAQ0cIIYBTz7jzkZGOerisAYEQfUAtzJq6B&#10;OjfTE3G5VMdVdjd7dV3Cnt+Xljp3pw0Uci8Z2vknPwgP26EaWu1BV1FBqamoTcaGaaNKWRXK7JJc&#10;IGwPkBz7T55HkdQRqae8a09QLf8AULE8jUtwpS7llWHaxQ8/0gsD4/q6OaBtMOlaGnq9PytFbKgy&#10;yMDkFS7s8bjPhl3Y+4/fq2DWgBitzi1sgTLVtTddMaci1ZZbJbXqVqapTLIjGSoCR5MDY4Kn28HI&#10;9gJB6Af4vu1zvlv1TUs6TRW6gjdNqqBFUEySLtXhcDtHAzgrjJxnpv1PZZorLYKie6E09wra4RUh&#10;wBHs7QaX9eMj5xn9z1WOmNaVFZ6pV+mrbTRNUwVVPV07MGkDlmjTYUzjaPYMeTk8+MQg3ZgjkMBL&#10;z1Hdorxa3uoKNJQ2VqSUCIIqjcTgcc5WMEnJyT8eBV2oXaL0JpKONmEVPZXlhAGSib3ZB/ZcD+x6&#10;a9TLLo2mrqPVc7UNFKwSvlp1DvTYGJFAwRuUMeMEZHz1B9RaK20mn62wUFR/s9PbDTxtJgv2wrKG&#10;cD7gE/59FVRmEfdk7pzprb0uvnp/ZbDW0kkE084p6su9bG5kmk8bIA+QqcDftOcMTjwpa23arn9V&#10;aG3WOkk/j8Na0lPWSSL2YKft+8SRFSZMY3csAMHI+Qw+m9k9RdP3W4XPU1JS3exIXFRXtLDWNUQg&#10;BqenMrkyRbQCRjA3KpHIz1B/+H14rPXantujqymuBvsH/wBj6lnysEE8RV5JgvjZEWJz9g2D0XS6&#10;SzUt6aDJhSoVufaXta6+sgsdxqqup79ouUoooVlgDxIhT+YcZBZFUB28YJA3BnUFootJ2vRGiDrf&#10;SdqIk7DurzUdPTId9QWRoUiA3lmHEa7jtCDC5wWWi9PL5oKvpI5LbQ02jJ6SCl3RzCqkr4nGx6dc&#10;g/zZJGaRsOFOecqDtGetHrXqDTlENGroeKrqbjWN/hyepCNLTNEeye1Eg4AxtVuDluM+R95+z3S6&#10;fs5pFakB3PLtkcjyo+nsD88HtPnnVhZ1zWDpm4ruOBx5Hk/L6j+8tf8ADNoS6aJp5L/enttVLd6O&#10;EGSnjYVCZJbErE4f8xHc43BY1VVVRm9aq6j6GSSjYCZgyQmQe3ueFz+hJHVb6df1K79LDd9E0av2&#10;UWac1irTiLygChS5ddxBG0Lx5HGD+tasWlLEBTDdJeaZHjiJwVIcccfcg4A89eY6lrH12obUWdzP&#10;rOi6RR0+qvR6f8IHvmflv+Lexak9KvXui/xtdaOuW5wLcO6EcJGDIdwXcBlvb5wV93z1wvfdR3So&#10;r55mqGLys+Tnltxy3+fz+5+/X7i/i1/B5Y/xU3fTl1uGuX06tmgnpnMNKs8k6ud2MlgE2kHPB8nx&#10;jrne5f8A1r7UdnsNTZ9Hat0nWGSTNJUV9pkiqGU4B3PHngfchvvnnrMtdrHLGPk71yeJ+cWgfUqu&#10;0RQyGKGglknkdmSqEgfkAcHtlPv85/bqXcvVWtvp7ApXlnbOIoPdub4LOQWZfPt9o+dw6Oet/onf&#10;fSr1avvpRer/AG+6LZ3haorberCN3eNX2KG5BXfg58dQLRY6K1RAUtOq4HkeT+/yeoCxNnxxAlJp&#10;2su8ordRMsgjTbDTg+yMk53Nj8xOP28fYYaLdBTUcDQrEgG0Bdigc8cf5Z6yji3RlVbLfb9OvoDI&#10;u0EjOR9sdEAxAlszbJI7K0zFi2eS2ck/v/n1qkiZqcnyucfbr68i7sYbP6+Ot8M6iLap5+QR1aVm&#10;iipGhDGNcFh5+3PS9qV5qq72y2TOe2ZzOD5CmME5xnx9/wBv0HTWsrEMQw5I6Vr7EYrvS12BhUkU&#10;nPgtjH+YB6gyRCtJGdjRRh2AYnaOT/l8/v1orgIGkRHXLKfn/TrBKpqhDnwTk/t98fPXqmKYJxHk&#10;lG2uEwpwM/3PVDLCLVLPapbozXqSN4oidypuLkeMLyoP68+PHTbpy9afttVBNYaq6UtVTyLJFKlK&#10;j5lBBjKgup4IByefHHPVdx0LvPK4aAbX8PURo39gzAn+w6bbG7PSPDTUfdmkAR5UAJA/4RgHGfGf&#10;J8eCQRmHUz9+fw1+r1u9cPRnTev6KZDUVdIsVfEpGYapBtkQj49wJGfgjqz+vx8/+t2/iYPor6kT&#10;enGr6g0+mdUzIoklLKtNW8KjYcDAYHaTjyFPjnr9gIpUmjWWJgyOAysDwQfB6uDmKuu0yNBMlPUm&#10;3MAvtLw85yvyP0wT4+2OpnUespfqoSqv25R7o5AMlGHg/wD0fIz1qt1bJUBqasRY6uHiVB4I+GX7&#10;qf8A1HkdTmUk3r3XuvddunT3Xuvde67M6e6917r3XZnT3XuvdfM9duE6fesWdUBY+B14sAMnjpfv&#10;99ip6d4oiN549w4/v0JnllUmV166W+46s0PqEW8GU2mBp+2q/wC9jKOki/8A3jMf7Drg31tt1ToL&#10;050j6u0STXq9eoUUtnpkq6WGaC2zAuvZjSRWKyO4jzJnf7JORkjr9HPTy6097lvULlJWjeOOVMAg&#10;KyscH9+f7Y65g1D6aXK66U1p6JXmxBk09fZr7omq3qcMMFVOPykvJtGfPfz/AE56871bbXjUN27S&#10;Wp3sQPaUl6PWav0jdIrJPK8kNspRdRJnelURFuWdCOCHllVsjwQw4wevV1bV3DX8NVI/bS3wTVzM&#10;xx+UbQc+Mh5Y2/TPTdpmwvpGzVFpvI7lfBbKKCGMk9yHvRq8wPP5S6h8eQzN989Q6+KwXPQD6hhh&#10;ZqmnutbZK+RSQCJIoJdhx91CD+3WFTYPX3/lM56yQV9pzxLbKzSXpqbvcIJfr9U3J62vZ2CESVMi&#10;YRmJ9u2J4xk8BmP3x10abRHcfxh0Ntp6EPBHa7bdLhIG5MNKZiVY/IxGo4xksM5wuEPUFhkuejbP&#10;ebza0qqPVGoJrFQU7wkjMqU7PVFgw24Wnk2rtIOAfB6vRNO2W0671f6qx3ec3Snssdg+k2bY4xLt&#10;ZHyRknDSnIOMEfI6D1bVqVOfmI/o9Ptxn5GUV60to31f1pU2ej17S0F9oa80k1HVRBY53SNp+ySw&#10;KTR4LAo7KAWBySF6VaG2VmhNMbLFUJbK2zrBJNIasQmBR7D2pf5hVgu3Ay+/bglhw2r1c/BN6o6t&#10;v9X6pem5o7ot3kFaYoqgRzShgGZgXIVMsCQA35QuRncSd1VpWGKW3W2awG7UVSi0dTFTM6ukIp2T&#10;usVIBCjnDkAgkKQ5Q9K1CpdOBW+4Y7ex8y9u4OM+ZYdFPqm3Wkaj1my3BLZSrWW+tt0U1RHF7c94&#10;NGjbSZN4JJ/KzBVUYJi+olVfNR038BtdLI8z6ettseooWiDqyEyMXBZCqFhCpYthRIxwATuoaXVe&#10;otEQXb0/v17q6CmWm+lgtlHOGghGSO2AG3FCmTub39xV95BJa7NHQw1uqdb6dudxq4a2wTUEsNRE&#10;FeSmSSKKIlVYMuCQwY4HHkgDPWZaHRsw24kiRKq9S2rT0GlNQWCOqp7pNUi7Us1SXu9ZEhYJUSPT&#10;DMpzGQ5QEewbiAMnQ08Gm9Z27WNwt1nmsOsitvuENvujziSVBvjmYlE2FlyhwBgxqp5yOmanht+i&#10;obTctG1lzigmihgiS50xa6HdUTSNEXMMjzF5JQqovtI3nLBCRVvq7Q1GptQtW2SkkjqKZpyjpGaF&#10;Xq1VnASOUvkho92Y0G9i2OQetfRaj1H2CHsJdMR51nqB7rriiqGsH8GQUS06wpGmz+XK5I3LlWYM&#10;5JxwoZVySD1SemayePXeo3mpjEKysaeNgPaWaKmMij9Q3P8A5urIuGpn1HYtIanqbiyfw+SW1tDK&#10;FX3yykyHwDlJEQHcTzI2CAoXpa0VT191vnqVZqSppUktd2oatFkZY1NP/EGSXe7HC4EyBiSAAoz+&#10;XrZqcVDmYV1BusYD6/tFf06q6yu0pLZbzaxQVNqq2pZ0KsrMDGG3MD/VhuSOCCCOn+nucvqBoCmv&#10;NHWdu7SW2KCpCglVnA7lPIx4xiTOTjw0a/GAM1jY77aL7eL1L2/4FLQCK3SJURutRPE04kddrEnA&#10;7KlvHCjPHTMbdb/SO2aa0XfIRTtVTXGiFT2whuNu3xzUk5PG51jmYb+f9wV/p4vfcuRgxerRu6NY&#10;Owipp6KqudJYNWUV0gkpaaF5YbdFIDVK0gO6YxYBKBVZNwyN6hTjgdLP4mKT6a8JdIATDeaKkqi4&#10;5XuQtMjYP7TRt/5+hFVV1GjNQ69oaqo7MlFTwx0qDBVKGpq1abtH5X/aGA4+Mj9HD1RSr1d6AUl5&#10;CxLWaeKyThR5QOIKhB+gkSNsfAQ9Sx8wDLiErBbns2h7NDLHM8slVaLjKzIA0QmtmwDjkLwg58n/&#10;AE6w9OvXzS+mNHUGkL3TS084qHp0dI9ysGZ5d5GCzDahztHBHuKBt3XOl/uJiSnp4YsxXDR1lMcY&#10;HIenqNzMAPshUfsetM9NDVVlJXzbqqnio61JYgrP3C30+BhVJ9yCQYAJwx4OcFGz4+8vp7201m9Z&#10;11/8eNKWjTtbSXmWokZbclWSNzGaGUmNArfkLtIduM/rjHjieeG5VMVRX1SQO96ldadZpFX6kmV0&#10;bG4qCQwfC552jgjjoxqVqiu0Bo+ulqZRUWaaOjuoGf5wWjkMYYfYShZPnll63ui3WHQyVoIa0afh&#10;rVK+Hqqh52Gc/CiSZvvuVD8dWSoIMgxi/WG/G4doq68h2aVhstHCheskoVdYScFA0shKhskjEPz9&#10;xx8dXppuSrfSdXX09D3pIbeQ4Re2zyxR70cAAEOQuwng5LHgnim9Z3msNJV1Fipaeqnt7Q7YJXWM&#10;SqqyhtrHjIDnHI5UjIPItS1+oFVbdRVFuAjVL1SLcpUMYBilLqWYE87SZGGPjA6o+fE5WwgaK0iX&#10;WuFJZZJKcXe4zMEEjkxtUbHmly3kgKkgB+wUde6Urvdait9R6+mtz1kdPpuNli7FO0sm+Yr79igs&#10;VETRqSAcFj8Eke6KWMhVYjMl6PnMfpXc6TUTPJBXXRrQ3ak2zNTRAb1U4J3ESHH6gdLWtvTb0v0x&#10;EtX6X6nqr/YNQQtHOKoKslLOnBibHuBwfDcjbzz0saou1dpa5RacuDyQR1cNPWxdx8LBVtCoct58&#10;kEH7Y6FSWbXt91VaqyXT9dRUtQ08lJU0lBujq1KkMTj3Pl02hsnbliBjPTYBVw27A9veCrA2FCPz&#10;9ow6optQH0itDnUn1VderpHboqZYhCKKOlBjRfbwQ5YOW8k5J/Rf9Ptbaxu/p1qSwan1BXXRNPVq&#10;QUcdVM0ogDByVUschcxjj4xxjqyNGaBvWoZ6623Kkq7YKKna5Rmpo5NsssI3rEpxgO4PH9vPHVcW&#10;60m2Q+oyxqAs9TbqmM5870qP+4P+nRQyspEjULgAgYB/pLH0Frq52HRUOtoIUhrqepqpQqcJIIQs&#10;JA/Q9thgeM9bvUu06XqNCXv1b0iqrS6qp4KmZFGFhcktMf03MsQx8Nu6QdS3dLF6IUFLCCsqWrkn&#10;g92eV5GP+bnq3vQm2UU/4bbDpzU1B9TTXCWr70TKT/InfKfqPyFgfgt1d1wgMWUSgNMXq4aDn0nS&#10;UvfkSKkNRWwLGWLLKDM4K/8AKXPPxtz8ddHa8ukOqbAmpJIZ6mKhphWp2HjDFce8gSI6k7CGGR5H&#10;xjqDatBXLTuptXatn0pY7jSzU4p7VNU1kEckUrZP8tZGzyG27cYIQj4HUX01qtQW9auz6p0RNYqI&#10;MEp4CrSU5iYY9jksCNxYEbjgMPgdZl7ZOY+oFaB1PMUfTbUEWuoEt9ZJHb7UbiktQpAL1K42xIc8&#10;sCySZZuXJYeA3V3Wi8xX3SorI6p6ieJpknDAAxMSSYgAThUDKo/QDjquLhpn/Dl0t1NQ31BTwMjU&#10;1DUkRwsFkyuCrfzHXLBFYYBOTwcFv0FAYF1DRJdbbJEtQ2ylRStTGx3FnkyPeGyApBOAuMDHWezZ&#10;fiXusFg4mwXcQaPtjzy8kNEXcY9kM8i+fnbuIH2AHWVovtLqGRRQ1CGss9YY2aU7Sg3bJFPzgqSf&#10;19p6j3aljrvTBbS2TNRvWhSDtwJpnYjIIwPcD/fpE0jR1tl1BHqKvnpxSXWxxXCs+nY9pZyqIwxg&#10;YJaRSV8DJAyFHTKDiJEnMZ7LbamH1TCXGOSBp7LVUSxvwWjhB7TY8+5IUbn4I+/TZYpLk2nKOVQ5&#10;otkkUpCN7XIXGW/KPB485Pxg9TvTzRlFqLUdDf7hV/TQ0cVbGRkh5ppEUIwP9QG6Ut5ySPPPUaLV&#10;Vc0Vt9KILYkYtFPWV9ZMuTJPO1SFjU/sjEY/b7Dodp4h0T4cmaNT3242Ga2Udy+nqKeopjTRLLiT&#10;tJUhJkZCDhWMkcfnOMsOCekP0qsctt9XKL1Ms9UUNRFlopFDGOoVk5z+uwED7/sOpN4gqJL1dbdW&#10;VDMV+lqIFkJPbdc7QPsA0YOP16Meh+lb7qnUeoFo91DbrLVFnqnTcG3DeEQHg5H68eSOhh9gzBqG&#10;ZwBHa9wtfPT7VVuvFQ9TUXa50csUkjZKPLVyxk58DKKT+vH24WL9WPdq7WNROkjpSW6OJfaCpkZm&#10;IU/uC5/8vTFcblRUtNLZ3d3l+rhqWQJwFp2kxubwvvkOByTtbAOD1Q/qX6jhHuthsMrIK+dHr5RM&#10;Hy0YZVRCFXAG9wx5yfBwOdDpunbW2bEjXps5AjD6m+pum7BDUWD07u90qTcUVrs9TKr07VAVffCm&#10;AEP5h7MIB4HyLb/A9oOKr0zrH1Iq3CVkyfwC1MIjLIu+PuVLogOWcRgAAHJ9w+euJXqDLId2WJz5&#10;6/QT0it+noPwdadstbeJLJcLz/F7xTXDvCEJJEzKVByCXdQIwOcqz8Hx19F6H0+nT3pUvHOSe/5m&#10;T1DcmnZlGTiO3orfrzq6K52PWaQXAiKWqs82+Knioog8iiSOJAAiM0JO4ZONhHDdK/phQR+pv4m6&#10;XUlwSIU1mmNJbaOQlh/sigM68AYTbzjnLxZJ5PS9ZPUax6AsrrdYrJVVVPQ0NPFKZFhqd38PAjKZ&#10;Z90YeVgwVVwVyMn8tDU/4g9c+mmobdedHVlHLLaRNHFKIGljZpcmVjvA3FjIzZxgAr54PXrvtFrK&#10;abGrrON3gdhx+2f5GZhfZLpV4sbVagHcAVBPc5/Lx2+hx4n6aer2sbf6dwjVmpNRJSWSGMmWl7iL&#10;I8nADKXdRtAHjk55HUAXq1630VT3603Fa2zyzQ10FTTTKZd6nIKEDAORjJJOTjI89flb6m/iT9Uv&#10;WO90Muur3FWwU8yFKSQCmpmQNkhgmAEI4J889dpaN/GD6S6sit8VhvVntuy0/TUunZW2GWfAzCIF&#10;U4BHtRQuTk+RtPXhmbd2n0vS14UDyJa+uvXzSOkrBQahhtFwvFXLI1ElFboRLOsoPuDKce0bUOfI&#10;GD4z1zn6+/jg9ZdI+nVfUWjQ1Rpy6fSCrSuuDRs9Mj7u2qxA5OQFyz458KcjpT1b+Imx2H1k1LQJ&#10;ebbDSz0Buf8AtlOmyKtUiFoJFwC4KySZC7jjaAPYeuFvWn1Nb1m9R5KykmlltFG5fJTasrk/C5ba&#10;owAAWbhScnPVQCTL61KqK+OTIlNd9RammqNU6nuMtddLvNJW1U8zbmd3Ock/fnorHEzpk8ADkjn+&#10;3QyCT+UFzgnnPnqbSyMi+wnHyCeD0YTAY5m+KMIoYHB8jr4zb5N3HtGSPuesfqBI444PAA46wkWG&#10;KRuzLuzwSQAcf36tKz6rMwZzk561RoSwDHAGeQf9evEFQWYnbjI56xDRhCztz8YPXTpNjl7YIDAb&#10;QMZGMnqFc6akrNskjMrDjG0Y/wA8/wDbpdvd7njZkp5CqocE7uT/AG6jW7UDVKmnmck+eT5/bqpM&#10;kQ5NRCjjpmNTC6zr3CscoLoQxGHHwcDIHPBHzkDSXpyjAK7vxyZBtP6EY/1z1pYvJFuGCwyT+vUO&#10;arWMjJKkcg4BweolgcRcrI4FqZZWEqFn9iuuVb7+7jxkfB8/HU+yywR1cNQ8fakjfIZGOGxg7T58&#10;+M+Pv9+g9+nmqK0STOzYjAXJ4AHwPsOettvqG9j0oDMo96kcqfuD9j/1/tmhlgZY15qqWutKVdGy&#10;Q1dEVLoSFLocksPg4JUfB58fJ/Tz/wCt1/jUp/UCxUno36k3QLqO2xBLdVzNg10CjABJ8uowD8kD&#10;P36/KeKrtldEBIKindv5ZSXLKxPAw4/X7gDjqLar/ddI3qnvForKigr6GUS080TFZInB4Ofg/p1W&#10;WYbhgz+lrz1CuNC9SFnpZRDVw5MUhXIGfIYfKn7dcX/gb/HzYfWW1UugPUWvhoNW0saxpJIwVK1Q&#10;PzKT8/ceR+3XbisrqHQggjII5BHVs5i5BU8yBR3N2m+huEIp6sLkDOUlHyUPz+o8jqYWx5PWNTSw&#10;VcfanjDDyD4Kn7gjkH9R0PkkuFuilNUDUwKcrLGhaVV/5kH5sfdeT9uhvkThgwmG/Xr7u/bqBDWw&#10;VEC1FPUJLG3h0IIP6fv18NQsY/MqgHnnA6B6pEuK8whu6+dwfcdCpLmiggHP6qdw6iteF5BfKjzn&#10;Gf8ALjHXG6WFJMOmUAZyT1FmuUMQypDH7Z6Xaq9RspVtxHjDNnj/AD56X7nqONAwjkCj7e3/AKDx&#10;0M3mXFMZ7tqWOGIqOCfkt/p1Wmo9Rz1khpIZnZ5DjhjhR8nHQ2+6iqqpmgpznd7SM5z/ANutGn6e&#10;J2rJWy8kJCOSDhWI3EAnycEZx98eQehGwtDLWBGP8P61f8U1HLOoAm7Ltgk4YbgB/kMf26TPVRrn&#10;p/8AEXTU89S6WLWdqhoGPe4hq27kYYL/AE/khOR/wnPx1b/pHY2ttorbpJnNzqN6ZHiNRtH+u4/3&#10;65G/HDqn6H8ROmFFdNBHpbSkt9kKuQm5qlokRvj3sVAPkFQR89JdZp9bp5Q+YtZZ6blhIHqRcq2k&#10;1NqHU8qkV2o1hgjphgKrxwbpAfOMyxqufjH69L+g7fQtoustVwlkWyXTUv8AiSrli8pTPGUaP4xg&#10;RCMEfcHqB6v6gGotcy3W3t2aI1lYI0BxzuQ5P+f+R6W7dfKyv9FrnS2ZadIbjWTU9E1VUpSx9jey&#10;DMkjAKoRn+c5B4z15PThq6F3HkYyZnmzNxx5zLg9JLLUetunIrssNRb7fctevqSiiWDcKS1UtMII&#10;kC/0h9iDj5J4+xj8TV1hteibhY9G0FXWzN9S8UNO6iarn7YhVFwPO8453YKk/cdPXpTURennolaK&#10;ZBDSVaWpJ52AIVWfLKMsc4JZpDz5c9Uzq6n1Reri1HaZZBJa6aSStnMpQxpsYySKRyv8x0UsAcDL&#10;HgHrF1GtW0/ByA38T0OBXWM9yBKC05pr1P8AR4aNtceqr5Jcb3do6O608NWTT26ij/mNllyokC7U&#10;cg4DKVJbeVS4LR6rS+mOoWuNJLEhraCuDUslKKmWrkiQPFTovJyTvJIU8IRwSOtFBXUc1XJQNaJa&#10;R7TCh+tFUO1M6hoihg9zRKUkdwu4BgVfDAoRDpb7Y5vqKbUFzprbL3KmtjE8Uv05hJWJ6hZlUqrR&#10;lpBhk2hnVj+UdOraLqiXUc98eZmW2H1gR4nrN+LP0j9XI6ex659IdN3SolrEoq97e70rQy95FVwG&#10;VHdcspH6q4wQuTYlRd/QGPUWvLpb6zVViu2VtV2qDQrV0yNDVAh4sKCcFQSQzBVwWAx1zP6g+jdD&#10;BWD1E9N9H09PWPG9fVz22ulrVNV3VcOrU25XQhQwRxGquMlfHQqi9RJrzqq6anra6pio9UVdwl/g&#10;y1rUD/RmRIjKPKud5YqgHuJlLErkCllNRBajOPnGvW39xLCqdP0f8Vk1Hb/UugqIXljgtou1IIIa&#10;SsZNyvGdq7XACZaIKQrje2cBgHq3LctRLTnU150rHNWzPQyT00UtRLWU3P8APmmEajYHX+W3bJCk&#10;EuwPNj3XT81elLRTpFJbbTJUx09Nce1EEmWUFZWEgZZiQu3AXGGQAH3HpWsMfppY7iJ105PJV0lL&#10;BUTPOZlgoywHdJjYFgyAlAOQWeMDYckK6bUem4PkTsxFsFw9Q9B6X1jYdYG33ee8UFQbbPFKX+sW&#10;l7SyzxnH5lMYcMM7ijgnLdSKWr0zYJrpqqo9QI0qtZ0cdOtmjgacfzokjapkKkGNs73DfPI5yQH2&#10;jjv2up6u91Wmnvl3tKJJR2WmgngFFKshIblVEjTQkRsDIOGkDHMeFTvWKwWjR1JU6djl0PLqvUSu&#10;smnrJRQvNbqRIi382o3SrFMpQnau0EJ5ycdekW02oCw5MWsoctvXtC/oPR0Vbcqi1XPStJQVs9lq&#10;KqoF1hkqfo4qeCUxBImQJt9sZO1TuLN/UdvVpax9P09YtF2SxV9/oaTVNoqnqNNXWXLU9Vb5pirQ&#10;yYGUaMcsuMq0TfEnVJfhlt2pLSHr9bazqtO6arKLbHcKiSnmWSQlYoY4VfuKVXfuUgxgYfcCoJD9&#10;6IXxteT6xs0mopbrqzSdwuElFLDEiC6UtNJCJXEQPDGN4ioQDPaA+eVHLm0sp4EaorxpioHJz5nN&#10;Prrb6megtesAY5ZqQPp654USAMpftSbvBP8AvE3ADBVMc9HfTDW8l69OteWKqImq/oKu4KkgyGSe&#10;Ju6AP0fc37v1ZPqToO1U1RX01NCINL6+R4xgAJQXE4cbV/pUuFlUAfEg8Drm30pu9Ro71ISyakt+&#10;EmaosV0geQoVDZVsMPB3qOfGM5BHB2qD6lWPInmXXM6MvF8W36U0LqqSQYi03Mk+eN7LHSFU/vls&#10;DoGPUWtodI0Vb9StNerteUnjkiUe2EwQvlg4Kn/eJGF+w/TJ0erUNvtHpnpG02e4PX29kZaerdNj&#10;hYkSMxyL4WTJG5c+UPTddfRia4emejLlqi/W+xJZaKO4wwqRUVVwJWJ4o9iHCBjGg3M2cNwpwOlH&#10;2jGZRKyTGOmX+Len+rqGlpo3npraKpAy5IYdw7v32QFQfjPU2uoIqe8UqS+ylo7fBShwpcrh2RTt&#10;43YGeAc8/qM6fTKrEGorzSyojQzWBXkDf1NvnAH/AN7v/wDeemWOzXe8UtvudIKiCi76fUVlPI/f&#10;o29rRyhY8vhZDGSx2rgEbgSOpJIWcqbiBFO6XS11N7s2mL5Q09JVWvT7x1MFRRxvHU1Eck8jlGaM&#10;bzIyOVcgkbsAgeBt0q4Lj6uyXW1zLNQrZqOkpzGMK6SRd0Ng8/lSI8/rnx001Fom1Vrk3eurqmWp&#10;sZ/hdTTzuGipJCkpkSIjlwDJAQThcO2BxxWfpTXC4CWNozG9CYUMoJJl2QwR5/QAyhMDj2fcnqtO&#10;XBJh7GGMCMlz0bJYI7p6jS2oXeOrmpqQ0InaNpJVRgeNpEi7CjbfIManBAJX3TRaJGqNQrX0VWBP&#10;TQmOmUxySbHb8zptJAJQFW9mSNvuAXB91LrkzZ0SBqQcRY/Ef6M20+pP0VZNLVUdgZlxGQi1CD3D&#10;e/hEywLfoSMrnPS9pi6Ui3iWrUS3GseshpoZGaNII46emEzxs7YVITUNAu32r248Y8jpQ1brG76h&#10;vJaqutZdpo2kq60vUHsVMgIIYgEqqDaAT8KM5Pkp9/vGo6CyUNVb6qs+qvXdkG2MRxLkBSqpg8kl&#10;R98A/PPQNRcL9Q3oH4M8Zmb6J8Tpyy6v9L7Ppa8S1fqBRTXn6SZDLG7oI5ijGQwKR7naRixkyGbC&#10;gAKAOub9KX1qv0zud7ryHqUqKOkq2YZLGEykH+4cn/Po96faZrPVX09vxghMdbYIjVV9MVCOiDzK&#10;gHJxg7s+cjHQW2aEuFo9Mae51aOlLeNRQx5JH82mQAu2PIACSEH9T0/W6Urhm5OIK6izAyOIC9Uq&#10;iqvFLp3QltT/AGyvmpaTtgc71VI//wBvrqzTlHNaaEWWimxbmtSUlM/G1JKaSSAAY8lkQOf7565d&#10;9OoJNTepMmva9HkprRT1FbTRquSZV9sQA+5kkUgD/h6uGG5amofR226rr4a231Wm9TzT1MVTG8bP&#10;STNuwysBwRL8+M9N2WgqFEX9Bh4jDRsvrL6VXr08v4FNf6CYgqG2laqEkK4+dr4J+3PVN6Tqta6J&#10;rIaW0asq4zDuartNWzTsY1lVHxGy4wucnGOB1YWtKqq0rqWyerem5FmtFcqpcFX8siuBtf8AuPn4&#10;IH36Jeplns9zoYfUSksiXOqpaeTaTVSxJ2ZVHvKxMpfwuecYzwfIRsU8+0PW4QBT2P8AMm1V9h1T&#10;SfwWupVoL1EBNSSRkrBVbWB2q/5kDbcMuc4+46Fx04odZVlyp5KWGrnjG5ppmRnjViSkcYOGYs6E&#10;kjgDA/N0Glq6S72CmuVsuVPdHpMdx6ZHjjZtoLqm/DcAjDEA5Hjo9QV+nzU0121PTVlfDBClTTTU&#10;jgSkhleOQgfmK7SCnyfg+OkSNpzFs/FiNtDGKywVkYcnM5lwMkY2rgf/AHwPWzWWj9Q3vSq/wbT1&#10;RFUTUdMssEqCDDRMqO2W2gbggfk5Jbnno/d1pdLTUlRouaCKKokWOuiqkeR4pEEfswGVlyjSNknB&#10;yOD8HdUV9fVUUsdHPDS1M9NKY2inLhQVUhzkArwM4xuAI5HjpW/VlThRHEoGOZV2o9Rav05Olpoa&#10;eCK2y7IhFWUyNIsDnaH38YcKcbsswxnPjoRpw32TUVAXuRq5p5e9V1zkIY4qRJG95z7Sy4ycgkrk&#10;HniDQ+oktsrX0Jqmnju8NfKkaVz1pdYkcLtdXIIKgHcN2cf263AOLrLTafqRI8MTxSyRgyydtmVD&#10;2u37QSw3As20ez7e7LbVWhs5hdniNN/0XV6q9T6GuoKtrVRGF4MVJLComfhFGOANxXk/l3oP6uJV&#10;RfbxoSCk0xZLrJBLUXcw19OYiDVzd1EAVt3C7VYBf6twyDyAo0WsJ9F3eOaavpjQPL3JKCScPUQu&#10;ZIyJ2Zs5cozNtzu4BIBJ2i/Uq3zaU9UqDXFuqEr7JV1VNqCNDJgncySsQp5xliB+nyfPTtbWagBF&#10;HJ7Sa6gpyIx+r/qnbrRa7tarZSU6Xm9Vs81RIkaq9NE0jYXOM5IJxzx7mxl89czVleJps8cHnB63&#10;X26S3CtaowFeZydqknLE/H35PTbpb0R1Xf4v4hXTRWunB5SSKSepySMZhiVmjz8GQoDwRnI6+odM&#10;0C9P04rHLeT842ie0S6VjseQxGRhkrGDgt84z0/XD8RHqXQeltJ6f6iSgp9O2pe5RUkSn62RTKzk&#10;PKpDRpuLABCrNgZ4wTaN8/C5BprRE1+t+pqq4VlFTNWV8aUcKiNRztXbK5ONp3kEhQUJILBeuXat&#10;KlrpcZnqJIp6cKwYHG0FwC4/VVGB+pBPTZtZDlDiO1VI34hmHdH2vVGr7iamWFKaCGMvNDLuaRvG&#10;IzkktuO1Ru5G4ZB4y9a11Hb4aZdOUETSUVHhp5yu153QEkAZ4LSNI5IOCMZ8DpX9KLnVz101wnq3&#10;o6CBTLEEcNISiuVz8fmyQT4KgkZIBWbrexUhrlGxLzSOsCLnLFmwgyQM5AAzz7eOgFiY32gC510l&#10;VVRWqJj9VXVcNNGAyjCNuVx7iBnlfkDkk46a00zPdbbqjX1G0/12maWl/h0oAPYAqEQMMjGVVVwf&#10;jnqu9K1sd21rHtBZqSnmeLjOZW9mf3w3H/hHXWn4aqa23TRvqRo+7CL6q92hoEzGZGLBmKhQM4O8&#10;oc9Eo5cCUsfCFpwbqDUd71BcJ6673CapqqiRpJZWOC7EkknH6k/59NOlKSOjtkTbcmT+Y4I85/8A&#10;qdLT22SPUUlHPH/upmLqf0Pjp0o8M4wowoAAz0UzOdiTzDEZ9gx9s9bIpWiJBI5GMdRklUN87j8d&#10;fFbe4DN58HqIOE03lVkj4xg7h8HrPCuzySPmQg5LHnrRTy4URYHLDG5gAf7nx1tUmM5JyGOMcHqQ&#10;ZwmLSh0CkD2twc/H/r1EkZnDrg/PzjPW+Q78IzHHkZ+PPQysqDC4YknH2OeeuzLQPWUY7jE5LN/f&#10;HQCsikope6Fbj7Dwf+/TiqipBOfP6f8AfofW0XdUjgg9ROxI1pvSOVjdgCo45/06OGghuCvsKKdv&#10;9vHVf1ontdYZPzqzZJPz00WbUFF2olikcycblZQMHPgEHnj9B1XM6Qrxpa5gRVj0VSafeU3xxFyf&#10;2A/v8j5+x60UdmNJVBmLjklTOhiXAHO4gn9toyTnjnguV6ehutPJDTs+9GOyQHkN53BvzHn/AKf5&#10;V9PU1rTfSRNUSHJ9gJYk+Scff/3nqDCCPVHd7VEojjpXpUbJlrzCu9Ex4Q53KM54XaW4AHwVy808&#10;QnKwsm1ThWGQGB5Bz45/frOiiWSerikxugg7rIrbk4cKOc+44bz++OOj9JpeO5UikTGPYfzbQ/34&#10;wfOf9P8ATpZ7QneO16Z7ACoijZ7zcLFcILpba2ejrKWQSQzQuUkjYeCCOQev0w/Bx/8AXOgoofT7&#10;1ynVWGIKe7E7Vf7dz4Vv9D+h46/PSp9OpTJlK/uZ5wsOzB+3k9bYNC9kZY5zxz0u2sReQYYdOsbh&#10;hP6NNN6qsGrbdHddPXSCsppVDBo3BIH6j46KkZ6/Cz0M/EF6wehlRB/hq/T1ltjOfoamU7QMeEPJ&#10;UceCCP0HX6Meiv8A9cL9PddJT2rWINoubbUbfgbmP2Hz/Yn9cdXq11VvBODE7+m3U8gZE6hrtK22&#10;oqmuFKZaGsbJM1M23efu6flf9yM/r0KnotXULgdqnuUWP95DiKQfujHH9w39ujVj1Vp3UtIlZZLx&#10;S1cTgMDHKDx0U2/r0w1YaJh2XiVjNqWmSdoLitTb5xnirgeEMfsGYbT/AGJ6hTaipJsCnq1k3DcN&#10;kgYEfcY/7dWxPTQ1MbQ1EMcsbcFXUMD/AGPQK46A0bcSJ6nSlqnmiBMZanUYb9wOP36C1B8GHW9f&#10;IlX1d1mcHaM48c4Oelu4alopDLG10iaWEEyRRHvSgf8AgXLH9gOrcl9GPTqpKNLpuFCvJRJGC/qM&#10;Z8cnonb/AE20Zayv0VjhjVeAg/KP7dAOlsPtCfeKxKCo6bUF2ucNNb7XLRW54i81dOQJmPwkcfJT&#10;OeWbkYI2g8iwtOaKd40tNsHZgG1p2BLBP+I5JyWP75JyT5PVoRadsdMd0Nspwf1QH/r1KP01HCzn&#10;twxICzHhVA+5+3Ra9Lt/EZRtRn8ImMMVLbaJYk2xU9NHgZOAqgeevzd9d9T2fXXrPqrUiQPUUtVS&#10;U1ozI4aJ6WKQyR7AORvYsSD42KQffxf/AOI78RtrrIZfTjRNeZTUh1uFdA/tCqVBiRh8ndyR9iOu&#10;KDdo5KWoSVgbg1wqoq1sY3SRP2UI+P8AcxxeMDOeM56yuragWD0U7DvMTVaoFvTWWRqegt8Nj0bC&#10;jk1lZSSVdSzecVDoyk/GdpA/YdAdfehl7vMmjvRCxGtmtNkum+8V9PC7JHSxM2+R2HC7i7Ngn/p1&#10;Ylr0nR661JZaeaoZLTatI2+vvE0ZwYYxCoVVb4eTBx9tpPRvQ/qBebnqbWlCtwnSz21bdTxUolPa&#10;illdt4A+T23TJOScZPJPXiG1z1VZQZP8eBHqdMBZubgePyENepVVca+bTemLchS2yVaVt2fOAtFT&#10;4Cwj9XI24+yt9sGu6DUC1d41BWVddGk0tHKNzS7TGJSxDKD7Xw0YyGwMHzu2qzpqy9KjXKJgTHRQ&#10;RwM3/AHz4/X2yH/6vXOlbbb5qG+3KOJL1AlDTRZSjoRURVEMu4SliJEcBWBQ4JGA4bAJzmafR/7S&#10;/r+sauv3OflLZudLDpPTz2iSpkqHSWSZ5XmEgO5vasZH9Hucr7mwPnJwK/hqdP2Wqo7rreqjjnqa&#10;whIRWo1SYZYWUFY5tywvmQAAKm4FmDY9xPanJmhjsVlSCLbE3a7asIlVVKghUViFyGbhT48Hr7b/&#10;AE80/b6ufVdTVJHUVIqKKKaBqaePaYpG2o7x8ygBn7pdcqynAAI6ftrFaBAYvQvrMTEuXTVQ+kJq&#10;nRcddb6pnrIYH/jM9TODIscZqIkdmkR0wQFD7W2xgEnGSembvWvba6S/1dLS0aR5p5rmI66Q0e4M&#10;Wlq1Uu7sJPAlDYwoILY6LXDSN71bV0Ist2ilksFDJTXiotssTRz72Ei02x5HaUYm2su9QzMww20K&#10;dGorFdpLrLRNaP4JQRqIf4daYYu2KlJC0csMggWOH8vLuz4BwQWOBKAtXh+5mrXpwBkzKaulrbdU&#10;3zS9ohq4IAxpqOomWaip5Kdo1kMcZ7ivlJiq9sqQHOSS5CD2a5Xo0NNJo6EtqG11tNXRGpRPppXb&#10;uU6yRlO7CXcId5kLATKowAh6+6n0ldbNaYrlY0sZiapjm+hetmxEZY0efCSBnP8AOUNgg5G3OCAC&#10;Sr7bcDpzu6lvz0FNb2jtlwmtcVLVYKLErSkqGCskhcGT8xTbn3bA0JpRWwaVtp29pGpdX0dmhrdM&#10;0GprdSVcsEMa1M1alviJZQ4nEiyFMMr7T21DKRwzbcLW9n9MKr04sl/iW+0NXqnUqSw014tk71k8&#10;HeG3toCCUDlsvNktsXYv5y3RvTWjdPz6y1VNrOzJqSmoqmGmasjgSO3xDsA99gxIyyzJtVCTknaB&#10;7SEnU8GldOWirvNnqo7hLekliqamti3zxIsaJEgp3cyQBWXzIwZskjPg6FdjIAoPf5RYttEA1lZe&#10;NRQaf9PtQ3m4WPSung+8x0UbPNPNI7q0ys8ZaTYSAELMpDLg4OOivT+1Wf0u9WtP6o9Oqyirqeva&#10;C7VBqJ44amWOQNDKWd9iBHjdmAABZ05BIGeQdJ6kuOjjaZoaovTJVxTTLUxQzwyzKi5cJIS27lxn&#10;AI3Nggk9XQfVfVVt01X+rOmhm13u8PZa2mhjhq5GwncUtTyEqQFZyfcRvJJ4b2nvrfIC9v5lqrCD&#10;mX7qC+6D9QNS6q0ZYmZbTNsqaNZ4zHJA7qrpIgYZUJKfHlQQp4OOuIfxCaXuWkfUqWabCVlVTw1U&#10;2xiV76fyyyn5DBEkyfPcBPnro7090j6g3Cw231Cs9wo4tLwQtKJ7tdBH9JIZPdCQq+8vuKhVTdyp&#10;2janVg3n0U0T+IxbTHfLlLaLtRxvFSVRQMvuIzDOnBIyuMgghj89MaG3Hf6TN1VDLZnGA0rzTtJZ&#10;vWn0cT6eClpbgaJKmsggiC9uRXkSK4Iqjh8xskwH5kJbzkGq66y3aa9+mtwrkmWopTcaOqSeUZie&#10;mKqqe48lWbbgZ4HHA4sMac1J+Hz1PtcFXAkMEdbV2mp7AIjkpu1343VAPBVGbAzzlTg9NPqzZbPb&#10;JNNVlvMYa6XuuqVhBz2Yfooi20/YugPPnP36ISUIwO5P8GZ7jDESFpajrxfJb3FVbEipaalMe04k&#10;Eq1qhs/OGyMfqpz8dH9QVc0Fgp7/AG6RY6mJJaaGTI7kZnQMrKT+sO04yQJCR4yAlBX3mClRILc7&#10;UNJc4auWYxYP0iQN3CrY9y9/tg/AO3wR1NjoTddHw0lewSqtU0cpA8GVN0Lgj9pXPP26izlTB7ih&#10;zGus1JTTUtx1ZSwpEtZTw1ijO0lvp0BLfYjbj/y9JHo/QMfT7UlkuMKwV9LDDcuyWCzU9QKiWaSO&#10;Rc7kPZYe1gPyr8jpgrqRl0jX1FNStK9FEtSIIVy7qrguqDBGdpJwRj2nj46UPTyWeza9vtdXVE1R&#10;Lf7nNLK88okdz9NBMwZgFDEtLNkgAH4AAwJqGFnBsxs0LcbfabhLG0VXX3GoRjRUdLTSTy1DKf5m&#10;0IrEBEYkkj5A+ePdBrbrPUWg6evsWnqVBqCtnFLFW9wJJFHEztOqsxCqGKx5JPO0DzjPulLr3R8B&#10;czf0WoWukKZq9V/R/TmgvVCn0rp2qrhSSWeGsaYUEtVLV7giIe3COSfe5GAuUGSflH9T6qu1T6q2&#10;u2aUs0WnYlssVNQx1AUt244XHdK+BIx3Db5B4zkdX16OepC61raPTM1Zd664wWpVqrhVJHAjukbd&#10;qGMqSWUkBV/Tcx5J65U17qNqzXA1JT2eqlrYLhIZ6GjcLI0gkP8AI4ILDjBI5IP69a/W+l9O0LAa&#10;XUK9hJyo7Kpzjn8vMqpIXAEfPS+a9L6iUugdS3SlF0v9sqVqKm3xyUMvY2MxjkGNs2SjKPaDlD8Y&#10;zKkvFzunp6NLyxUVugpbcaM3M0uaoQsu1gseSI2cHYHZgWDAqpBx1U2hrZqzTvq/TfXQrHd6OOO8&#10;yiiHeeiJSUx0xZfainux71GQAwAORjqxblrSe43OG11sJpKKlc1VYAyxnbH75MrgBpXRMDnlnIUD&#10;cQfKawDeoBB7H5Z+UY9QbAp8Swba1u0bfNL+kfo/o260lfea6EVVdXloaqqgibM7yMpR0QgNhQVU&#10;DB5JGJ8Fy0vWa29RPQS5aiqbnMaqX6OWrlMjyR9oCRMtn8jg88n/AC6Y7ddKHWmo9MaiudpuVn1F&#10;Y51lWKojCzLBIhwsoB4BXDA84Ixxk9co6sgr7F6kV3rPaLnPU1th1hVw3SFRkCKSTeg+5DIzgn4O&#10;P763TqyT8Z/9y9jpdSak7yz/AEpghrtP3n0b1Wrie2vNTwrJncYdxxtz/wALcr+mPgdSvTCuuVpS&#10;5enGqGL3CwymNO4OJ6N+YnGfIxkH+3VvVVp09r2zUOs7YKeCejpjX012BCCKHbu2S/8AGrHCYPgn&#10;quvUe3y1ht3qTYabF0s6tBcKdSczU27+chA/MyY3Jxzjjg9aWQwInmNQpJzjvFmjs1Zp7Utbp1I5&#10;aqhucJqLdsiLPGYtqmDjJOEICj7KOnuwQCyT08i2OhkuFNIY0p6qqWF4y2WyoOdpJI5x5BA+R19s&#10;OoLR9fQV7tDUpxKqnBOxlI3rn52sSD98dMGrbvU6hjpDaNMtLTB5IjVVtciBgi7jkBXfZg+MeccD&#10;wMnWN6a5E6hN5ye8EXm3W7W9+hu0GokttwWJY5aWMqe6xyFw4GJOC4Bxx/y89Yz3qqtl4ulHT0DX&#10;Z7ZbkpoYI1y0tQ8MzMzkHGCe3nngIetanS9E9ALxdRa5nlNKxcmoSlyRlzJyAeSwHAyeSpyOrOt3&#10;p1oq3Uv8XslTUV8lViVag1yuZmfI3sQMYwzcA/PkdYjW5OSJpqhPacuendip9T2S53DUsglqKOWK&#10;lpRK5RhFGhZwDnOR3I1A+AAOAOmmnuNZov07rL9ZaWGOemqtg+oBkRRjKlUY+5i0oIxkYTP33Q/W&#10;a56g9MLmlqoLfSyUdXlxXRxNteQszSE5PL7mI542hcDGOlHSFHrH1VparTP0sZt9LWyTtXTyrTpH&#10;vChi8rYA8FvkjJA4wOjLWtgDYkhSIBrY5L3RW243egrLNBTxVcddE7FZZKjc7JhHGQfG4nONw8DG&#10;J9xvlPeNF0C3euajmtkX0k9TVOUVIEwEjRfLnJJP2C/r1o1xYdG6Io2tdp1LUalq4ZXmul0lGYYU&#10;Ut/LiGTuUkZ3vy23gKM55U1frK961u3ZM0hpt/bpqZT7QM8fuT8k/PXqOhaIXagWgfCn+CWUES96&#10;3109PdGS9jRFle7V+9NtRKMksAQcfOCfgHaflc4IF3T1W9V9YMP4hfWs9BuLpQUChFQMd3AA2Lzj&#10;wOMfp0gae0pT2dFmmCS1TD3MTkJ+g/8AXpijYrkAjA89e7zmGUmHLXV3GmqFqJL5dZGk4Oa6XDDP&#10;gqGCn/LojdNH6uukr1dPQFaSeIyyuhXuFc55j3DH/mIUfJHQuy1FMKiPfLtKElcjhSBwT/f/AE6G&#10;XjXmoqFy9PV1BjR2MW05ULk4JBGMDGP/AGel7I7S2BzGu06Rr7bGZNTXGntVvELd0iXedmM8svL+&#10;f6fb4wfnqutY6mhu9xZrPGILdQw9imwqg7fG47eN5/c4AAzxnpa1TrW63c/T1NZNMhYO6O/DNnyQ&#10;OOvtPPXXWiSmZQ09RhAiKFCIMbVAHAzkf6k/PQwMQjWA8CSvTm4fwzWENc8ojIjcKxBPuIyv+uOf&#10;166J9K/UafSGtZLsyMKSpj7VSFXGFZgVceB8A/YjrnXSqk3FezAs06yAoPO4qcoP2yF4+R11HoL0&#10;7e+aPt9TPaJmq6wVDU1SpbBgg7pGRgAkhYgTk4z8Y6LUpLZEjeu3DeZTfrboyHTmuLhd6AK1Jdp2&#10;rIWQZTtye9cH9m/zB6TaaYgLtb+466U9U9BUcPpxBeO2s1MkhglUKWlpJgCQMfrhv8sdc1v9HFNi&#10;mmdk8jcuM8fb/Po7qRFbFHdYRVlcAnOSMHrchYS7ePbyOfHUJZDsVs8fPPx1mKlgxaPGzgdUgISj&#10;KglW5H6nrbAwaXAI2qeMnz/7x1BhYyqdwIJ62sGX8q5b7jnrp03VEjxq7FQcHH789DKmphAZp4d3&#10;/Bjy39iPH9//AKJUiCQgMxPPI8dR3o92PaOulhI0NYxUontHjGOpEkFSIRI6jDnA+/WuSjkiG5Y9&#10;ijJ8cnqVRTtLF9O/kY/MD566dANbQJUQy92PPxnH36UpUnts5VVI2k8j56sWpRkHbJ2iQYYE8MPt&#10;0u19PErNmmjcfYhjj/Ig9UnTLTt3Lq31UywRqjbnc8EY5AHycfA5PWysakq6qeDTdNUytPkD3AvJ&#10;kYAJxnGTyAQCPIHS8KegSTu1czxqG5AUscfIAyOf3IH69MlLrqeK1vZ7BRQ2qlaPbUVG7dUzjPAL&#10;8Y/ZRnzzjPUN2l1kult0do09c62trRLWtNBTylGEioW3sQXBILexfGcZ++QGP06usNRE0ZChkONp&#10;Hn/XqBqnTMenvRW0XWSVUmvN6kmjiWRZf5cavGSXXgnchP7MP7qlgvq2G4xMATvIBCjP7cfPWVZm&#10;5SV9z+09UKvuLVpZxlQ3/wDLkftiXpBJRmcM8jKwORmMN/rn/t1OahoptzbR7Vyp7iru4+3SnR3m&#10;mro1kjKksMjHRWlr5I8bxlfg9Yr5B5mqACJprJZLZNulg3U58sgyR/69YPPb5YhNAQfkMDnn/wCj&#10;rfcKhqqLY+Meek6spblQytLRsNrn3owyrf8Ap/bqq8wTLjtLW0V6/ep/pzURtp3VNQYY23dqZy4/&#10;YHz/AGJIH266f9N//rneq7RHHS62tv1UanazbN/t++5RuJ/Tb1+f8huNQSVgeNv+U5H+XUmiodRy&#10;MHkKMvxujA/6dM16iyr8LRG7RVXcss/YvR3/ANcQ9Gr/ABQi6TNRyyge1WDEZ+65yOrOt34r/Qq4&#10;bR/jikp2bGFnOzr8QlE0UKR/wqe4VUzbI6enjLs5GM/BwOf18+OrWtFhr9FWGk1ncvT+W609FEVv&#10;FukqdjQGQBo5EwPyqrxq25T7mYcYyDHqtyLnAMydR0ypMlSZ+wi+v/o40fd/+IVmC/rUqOh1f+Jv&#10;0PtyGSbX9tf7CKTeT+2PPX4oVmoYtUXQ0OmKW7Wi1TVG8PVlHliBUqAJlx4DMccZ2DPjoxo+p1DR&#10;aqvMlak0tHcqiptyKzkxwkQ9mM4BIOJDMf1MJ8HwUdVtK52gTEv20gz9XNTfjY0HS0dTLo60V97k&#10;gABkZexCpJwuWbzyQPbk8jrmjXP4ofUb1XivtDU1f8KoKSDMNLRSsisWVyC7DDNyBx+nVdUlOsMc&#10;9phKhZ4XC5P9QclSftj2cj/hB89V9R36e13S7rTUhqaZ44BXEybTBESEEij+rBlHH2z8ZPWXb1HU&#10;XnaTgfKY9uqd+BwJYcrUtBPbY6ecMstQqAkYJjlgaaMH7HaY8/rx0jX4z2/XVdbqiIiC4O1yjkHj&#10;aY40bP6mVZP8un2iuFDUaHstzq4kEluc0hZgOU7jmKQfsjugJ/4R0veo1JPGaS5p/uUQpPhc5Kti&#10;ME/vLJ0M8iIZ+KX9ZLqmg/w/abkwr3L1AutLA7tyRb6d44gv7YXA/wDGel70/lit+n3ri6l9SalW&#10;aRicHYk4hGfv/LgyM/fqB69X2TSOhvQmlt0skMlNY4KtcKDjbIJmIB+dsEnQHUtwOi9LWKikYRiz&#10;0RmqPJZu1R+5uP6u5J/cj9h1gW6UBQo8mbz6g7x8gB+0PXK4NX6ce6CXA1DcJq8bjyIVxCgOfH+6&#10;Lf8AmJ+eq29NZaKv1hcdVWS8VqPcIZZKmkdWVVjYoFickFZELKrKVKlTFyPcy9NGrpZLRYobTJK0&#10;ZoLSsbyIu8pL28EquRk7znGRnpc9OaWHTGhJ62WsnmuNeokeSQIu+XBQFQqgKowWC8+Sc4PWimnV&#10;VgPUJQsfPEPXKG332kuMlVcPoo4tlNSziRQEqJEkEQcEZ2YSQk/Bx84wvUk9bpqx1Fjlrbjp4/VT&#10;/UQdtc1DFIw3YLbpYAFCjaSy4JwcqUf5ZNa6hh0bcqXTmmaqSra5j6GsJURymSJYwxjYnvIpXAOC&#10;AGk3bdwzK0ja6jVFiteojFb7zBcJamCbtyhJ0rI5HeSJmiI3ntPHsLjA+MBWzmu+20s/YTZ0NXpK&#10;Cwm7TfqBSWC0xUVgsstHJDT1D1iEMaipbcZFYOq5dmCKu1T7hhcg8ExDqhbRdhe9TXtqnTtR26en&#10;ttdTsVklMJkUyiVysWx43zF7HI2P7t5YsNv0NpSyS00VZWUzLQp3rjQVBTazMxyryRsriJ+3GCZC&#10;UT25JYlGF630rHe3qNOz1EjVUm6eglqLmrU6vvLKIwCzvEqNnuyPu3eFIYxnO1usqsI9LvHb7eBt&#10;gy/6VuFXDbrtY7dbqu1U8RkR7nC1K71Um8ND2HRnc+w4Tn/5bEsBtIq2Qautlruott+Wwafdkjor&#10;hTxwwVE9SkqpCGhlYTCMOr8tzwwYgZCuGsDXXex0VBS0UEN609/D7rS3SeYvTwwqiL3oEcOgUAvE&#10;yZGZFJO5vGjT2kblP6kVlD6iWmndZ/qK+mpILdTwUzMY1Ri8+8jY0u9THGdoxub83tBVrLHHJizW&#10;M45lXauvU+jNE19jmuCUNVU3WeWvFRTvDVCUhT/JKRyUzEYhkyCSvuVCu4YrOT1a0BRwJe7tSSXb&#10;W9TUGSS8VlAlRTwxNwMUwl2hguOdvBXaFHkGfXTT+rpdR2P0tobFR2261gS12q2UtWJBJk7sPKhW&#10;NygZUEhBOBgnj2qHpR6U2KyUVz1h6w0EDU8TPQ2+zT92OasqQRudZV9iqmGHuOM5+R16nS01nT+r&#10;afyHc/5+kWdCZaGtLp6L+tVA8OofWyhoaHTFSXpms+lYVqrmjQqUYtGVlLDcVZCoG5OOfFJwaxkt&#10;Wq6OD04onktNDcEJqYYTRVFaNwB7naI25UKACSQRnOSeuptL2P0s9StAW2qGmKBbpSQxrVSWxDa6&#10;wmOErLGagLtde1IQ53BcYBIL5NmpQUMejqa02+w22w0l3qYLZFRuYykodgkaIyjbuyyOrbBzHyDs&#10;DdEpsVEPcj2OP6DmP6PS7xkxd9SPUbUUmjbRfqn03p49J2OVKK1adtNubsVdbEDLvkkbaaeJWjDj&#10;C7iFOTtf3KfpP6xwXu5QV8lbIr3Bo4NlTIrSmtVHYqGjQJgxRrjnd7fknpsrbZf/AFnh9RPSq7Nd&#10;bcWq6W8UVZPQyzEyREwCePtqhEbRoqsQSMlmyOV6pHWdjofQ/wBO9PaQqJ+xfNO36G43SkgZpUmm&#10;VSks6TsNyMYjF/KH5dytxkABotqUrWv4iR+nvKdWTcDiXt680VNeqHT18gpxmmucMxkwzyzO7iB1&#10;djksFSZiAScBjjgcK8Cwat0ZtnaSa56RqZ1RymS6oGSTJPndEFkJHzHj79OVF2tU6dq9K3uULM6h&#10;BVQpt7cpGYqmLOQAQQfnGWUkkHpH0Re6/Ser66KqpXR5rlPRTxSJvRHEshQNj4ZQ3Oedy88jrSbE&#10;8ixOcmBrnc7fatJ3y5m7VM80IeeakLkx01PH2QuBn2s7RzE4PIC9MWl7qK+SqWoGFqZO8y5zgVEY&#10;lYj9MykD9V6i6m9KrYLfe7FbHggl1HTGNZ0kmqJXDoFjaWNwqKdzOu6NiuEy2Cp6W9A1tXFbrMtf&#10;IDIKJqCoCSb179PJtJ3cZysseD87egoQwI8ybu27/O0tSwTioiqaaqUrCZJKOUYyVUkxtn/M+f79&#10;VrergKHVtqnOVkF/elqVxjaTDLG3H7oP8unmglnhrLlGQNk4NbGSeX3gu/6DD5Xj7dIHqXbZ4Ja+&#10;9hcBblRXaM/BMjBH/YdySTx9urKMcQCNzD+pNQW/T0MtdNb6SrrZJlMH1DRkr3E3uxVgSykHHkAt&#10;g8lcde6i66u1PpqgqtRQVNGa+mhSGhgqadJo5i0kasdsikbgquRyDjd5GdvulbrArkYmvS+EHMuK&#10;OyaH0xq/TGtbJS0gW7XKOmpY4Yyr000yr3I2IPKhQWQEcckeeqo9MvTRqj1GvWvbjbIV/wBpqI7F&#10;DVRqYzO43T1koPAjijOeT7jKBkZ6sat0HdfSW4RXu01Vzksd0gikkpZ6T6qSOuhYBJQ4yIVMRZCT&#10;yFBzyR1HodWislbT9/sT2+zWqnqZqmi9+6SGnyKenmcAAdwxyzOvmQbFOQVHXn+q6LSaV3XRXFi+&#10;AM/8V7nd8/p/aaePeV1eb7YvTbW17kjrHuqXuWNqiX6dQ1VDg75C7AHO5QePax48LnqTBY/Tt6+H&#10;VNwrFjpmkU0P1e5pJXTGDwcyckAZBxjyQOIF51XTaz0fUCHTC3Ksu1xeQ1RgH/2NiE7MA0nOwCIK&#10;ARgAZJHGOgdygv1BqC326vjMtrtdPijSIM0VMxkUBWLgHGxnIY885HPSVOUwCe0BYTjiXNYW/wAT&#10;agXUduukU9ut0Yeru1QXmdo0GRBE2P5hOWwuTtyeOQOqeh9IjqCbVmrbNqyOmsurq6iWqopqXdsz&#10;U9oSbwRtPdyOPgPnyOrtr7nNVaeudNS1ht1DPHJDSuGAcloso6gc7gCwz90c/HA3Runqa6Wi46Mo&#10;QKOk+liMR59hhnR/jktiQnPkkZ+/WwmrejBQ8EjP6wNNhV4n+it5rp/TK56c1ZT08CXnUjWns5Co&#10;kMCEyRKBjarSCMAfY/r010WhrbpC21NTJc5aSiNR9PDDUVy1E7hQQvkHGVHAPuxjJ+BMoNJ01JNV&#10;tr+GKAXC4VEop6VN6CR4Y4VlMg4if+VvA8guoyCD1M1dY4ZbHUGKvqIqoJ/s9Su2R6d1OzLDGPdv&#10;XcuOQcfB609QLLFPptgymoIZpW1mprIbs9hhIni/mPS1IUoqvyRH4wFPgEcfGMdPFdB/AtL1VPc1&#10;SopI985WIe+FSg3F/cMgqvjjP6nA6rXT+mdY6no2s16pwL2KndG9thYtNFnIbYmNiEeHYqucYPTP&#10;cLRqK0W6fTwv0V4qkkD11uhKzySgvu7ckxJw+BtEcYZQPzfGfP6i66tvSd930la6wDkCI+qbZb7/&#10;AFl4hsMdMlCVjggWkVVTZGNu/IGCWxnJ5J89Itf6q620dfGk0fQNZEDBZYJKiWqScocZYMdhJI5I&#10;XPHB6vyq0Jp3RKSX/Ud9uELXRkSKlipxhSB3CNqgs2BIELe3jZwM9VD6y6Vvtdqm3zWuBXhZRQ9q&#10;nj2v3EJByc88hgOcAL/fpypg+1CPEMUZeZIqfxC3P1DpbfpbUmnLbQtUTiKWqnXuUnvATuFWx2yu&#10;Ad24kc8gE5reotc961ZNYaa7VFJZKRszyh/YEXl5Sgbaznnauc+Bn56snSt213FZqKit9HY71aKi&#10;Bw9PdFw7IxPBdgGibB42tgD9ek7V1m1BPeGoqC0pRQ3R020FFkr3M7UQHJLY2kgkn5Pz11TqjEKM&#10;Qg57ysPWr1JT/DcWjLDSLS0U0jmNQQZ5uQryzMBlmYjaoJwoDADnJrnSmlGoporlXAGXAZI8flz8&#10;n9etepfqar1LFDUQdlqSrFP2yPyds4P+oJP6k9PXbQkMo8DB6+m9M0y6bTqq+eT+ckc8zCdAV3Ln&#10;IweOoiTcHa2MDx9/t1Mjfh0I8/8ATofW08lKe+vKk89aUsIQtlXQpOFq0Lr5PvK5/Q4+Og/qFfzM&#10;GobbRbYVGGdAcN+/xgc44H9+tchfcHXgHr61RTsf9ohWVAOVPgn9cc9DYQytiV1HTTzM8rc4GTk9&#10;G6O4y2umX6NXWZ1bdKf1GMD7cH++T0Se1U1XKUgO12f2L44P26b7xoibUM/c0ZYq2ricRTulNTSS&#10;rSSMXH04PuLD8hDHzyAPI6gIW4EndjvBfprYprg8U8O1WkqRTKZCVU7gOSwIwB58j/TrvnQVNBdt&#10;P0NVWXOO30dLNVGnhgmMiwM8n81sDwvtGAOGy/XMuk9PaR0dKlO90qqqjgihmqZoqMrJT1bxjHeV&#10;vyx79wwMsQuMA89XJ6UeoG21waRtdHPBPAkdStNUNvWqiZyx3YUBVYt7W8j9c9a9XTraq/UYRG/V&#10;qzBAZbt79D77qPTl7tun6Y1dBcaJa1kWmEZmMe4pKE85BLcnG79Rjr859caZuGktR1djradopqaU&#10;qwKkHz556/X/ANFdfmi1/QXPVc9XQ0l2onpTBUxewHP8rBHGDk/YncOPHXG3/wBcK9I009rOfWVu&#10;hCUd2keSBg2QUBGPH6Ef5dAtTI+kvTaWO0zjWKUMdo+epZbAzkAfb79DIQFkJzu/XPUtCNwJPkdJ&#10;GEIkyOpZ8gqF5zwMdSXm2qMMG3rzj4GfB/XocBk4BPP+vW9EApmkkb3BwqqPOOeokSVA8ne7eNzS&#10;MFAxyxz/APT1IUozlgu0/JHHQ1JXDAg7SOc5+fjrGKqdTtYHJOf066SBDU80USFcjPnOc9aBLTIh&#10;IZQwwFI/z/7dAK6Krn3fTSNj/hznPQGrjvVE5ZtzgnHBz10mNNZWLLtLtuKt1qroFmiMkbjcozgD&#10;8w6U4r82/tzoARwc/foxQ3WKQgFvPgdUkiQpbWZ5u3HFuOCeP+vUe9UIhCQUMa9qLHvByXYjkk4H&#10;z4+AOMnyWCpIpopZqVdzOuH4GVHGcf8Af9Oh1uRrzUw2tMdyqkWFePljgf6nqGOBkw1SGxwq9zxL&#10;G/ETTSae0V6b6SqAvfp7MlWSCpOx44gBxyP5gmOCc85wM81BGYoKOK65LSr/AC0XJGH+GyOeB+o5&#10;x0+/iWvi3r1XusMEpamtrCgpwWyFWPggcDA3buMcZx+vSPYaYVtuqI5EZo6eVJjxkEYYEH/Q/wBj&#10;1n6RNmnUt55/Xmem+0GoGo6ratXZcKP/APAAf0hjR96ntp7VWwSJiDE8jY/9g9WDFfqnGDAMD7Hq&#10;o79HPHDHM4VUmYhVHBAAHx9ueP26I6Qu1ziR41qXeFGUBH5AH2H2/t0HU6UOPUEF07Vszigy1Ib7&#10;BIwjO9G/4XAB/wDp6lFfq2RVC5ZgBnjqrb9qmupbgYI46d4wilS6NlSQCfBHz0U0RctUapu8NsoI&#10;o5pZXWGGINsEkjHCguxAXn5OAPJ+/SD6NlTf4j/3yr1TWe4z+0t6j05NGR3UXdjjHXq2L6PMZQc8&#10;cDofatV3W11Ysd3H1VbBKlG3ahdS07BiUCuAxwFxn5PjOenT0ts1u9RL9PVVdfTx0tvw06VDmCI5&#10;BxvkI4UYJO0EnGBgZZcu5jWCTJPUNKqbt395bvoBpq52fQl11VDT1E8dbLGuYqaRlhZTgAnbySSN&#10;3b3HaRjPIUzqi52TS+kFWl+ollrsqsKErUNUlyCpiJEqDIAwEwT7cEsOqv1hf9T0NNa/UXSeqJKi&#10;hhuEsUVkp6xpCsUcmUd4Q5zG0ZQEtjHyc89SbVRz24JrTVtVIlDcKT6q23MXATFELsGXe4LSzBTs&#10;VT70VmZgAMhehmsb45i/efXYkiJer6m66VtplqaqSStM3boqaqiJWmd1LKGkwFypJLDkA97kDgtH&#10;pxY6ak0uLRKJXqqd46yoEspLK+5SnBAPIlZj8Bm/NklRBotBaz9QayX1NjomTT9jDzR082VYwxDM&#10;jKCOW2j44wCAecdWjp6w0H+CL1qqGRZJ6IPEg2oHbasckqltu4jBidQWwMOAOOj2amtRt3DPn6zz&#10;3U+5Ue0iGUm/UEWyYt9NNMWA9gAMQy335YAfYn9elyw2OC66x1XapyfppKD6ZyOCpk2hdv8A5A7f&#10;+T9D0zS2O23cC/T1E0FwsUUU1Fgfy5UkZ450PPnDRsDzjb8Z5VFp9Q2v1Lqr7BRVEllqvp4ameNc&#10;pFM0CJGGP9O7My/Y56Ua0ZbHj/3PPYzGWw2qU6HpNLVNXTpVz0NPGyzg9uSVQrZYDkqHAzjnDdTd&#10;ZRpcdD17xje0v0royngBp4yGz+x/16VrLq9KGpqbTWqRJbro1tRsk9wNKv07gfGVkC4/TonfKqos&#10;miKC1TOshnrKa2q4/rSNXdW/TIgU/wB8dNq2RB7cHMufXcFju7fh61FeYJaqKisMuKdEDJNJA3Y2&#10;tkjGHmBIwcgMMfdJmr6K932CqrKWnq4ZJIaAJNEJF2O31EoYE+e1gAjkHB+M9DdG6ue/elVopLjU&#10;Mq6RuN/jpmJ/3cFRNH2xn4w6zMP1Trdp8x0y0tVUUk8dwqaWWqMiM6oVcgtHJj2uVEsQCnJXBIxk&#10;5E9W8iPWXAnI+X8SJqWot1+udRZ6+8mkllWZ4Bt3tMy5wo5A+C2Sce3HkjqBe54llpLSlPJJHI6I&#10;kIcDKhPGTx+RDx8kgDk9CrZVw1moKu41EULCgjEW7GSspBZsH9iRn/nx9+jtlt09ygk1BUU/cWtq&#10;0tFLG5fa69+IzSBlyQ24BAApIw7DlQOr2MK15htCnr3KvibdDWXR00tXLY7GlVULTzQOa+aGKEEf&#10;T5nhaUAROGaSMblPBXnHShR1emaW/wBFoeaur7Kt0qEWqghr5EppIpYYUdXdctE61UcLFHyFXJAz&#10;wLE9P9KPftL3akq6+D+EvL26WKlkmilqKxXYMsy4dhiOoiy6r2ioG5QScFLzp/TN6sVLYbtXJPXU&#10;NHFblusUi7Hq5BMopmds7BsGxg64Q7Tnkk4F1lNbMLCeZ6lgFgDT1LZLtDA9vpJxSablkqKm1QGW&#10;dVO+DMdTvLSyRsY5lK4Y79jYKA7RV29UbhqWG/6fgt11gjtcxudHWRk0ctukaLtyiochjIudxcZM&#10;nwPy46crhd9Opb51v99SV7W1Q619PdEeqkijkjIiDJh5D25ZGKkbWkb2nJB6H6j9PNK1FouVz9Tr&#10;hSWbSNPCblZ7vNVyRXFJ540MwkjGDLh88lc8AY5J6xa09R+Rn/P3ibnMm6SqaHV9umvUGqI7LW2C&#10;OSGkbH1xnhWFGqFR4u2HBb2lUHDbWHufLDfV2u9TvVSxVth0+JVEbRzfQaeQzVBpkKLJHNC6B0bu&#10;bd0bhRtDAj5OWkfWL8PNi1Pa7BatH6hp4o41KXOppJKWBWKIu5aWPDHcqKxJGAATgDrKj9VvXK5a&#10;9qF0e9uobDS1kkUMtPp0wLWMi/7ySN0y0Z8bnkJ3LjHwHdH0/Uevu2YxyMxmmkt3EUbv6VaQ0Rp6&#10;32Kvt2prrqq6pKglppKuasslOtQ5jmjJ3NDGgDOP+Npefy7ulSo9Nb9qzTlz0Zpmtpp6miMdykul&#10;xuvZhpJZtkbHILNI+yFX7Y4QzcliAWtG2+jskesR6lVepK+e5OzCoNSrIsUJLmRIoUdgrYAG05Uk&#10;kgKBg2xbI7BFGlqo9PdpafbLGpjTsFThsYH5WDsMrjIO0+Mdepoqavljk9+Y2umGOYkeifo5L6N6&#10;YqYL1quS/VNWFneqqIztj9mBGu8liucYz5IHA6fbvaItcXvT9gtupYYpoq+O59o+4TrAplBzkMFB&#10;TyCc8/uPt6q2lSSmmpqYwNuhb6xHMDe3dtwiOS3uHGMZyMg9GPT+LTiW+46wqkgq50pJKCnmqaQ0&#10;7I8hKSqFYBkREPuXklW5LYyJ1TfAxjtNYTAE5tvEs/o1q3WfqJPfJLoKqqee3SfVS0tZSfUys7R0&#10;8TlqedArF2TAZSmcKxA6oar07dLt6bXnVl91FDUvRSpHBSVVfHNWjuiAlmALHZsAwMgrggjAx10b&#10;6tWzSFR6hinhS43y4R0OLfabXS/xH6WZF7cE1QjOgZlAwsJBXCg+7J6p/wBUfQbU9qN51bfDUWwU&#10;lGayO1UtIpQ8Hc1Q0TmOCQI4Pa9zYAORnoGkT4wzcHj9vEyOoKSSB2nQf4brpp7U2gdO3PU7DsSU&#10;CWqvq1bEkKxvs7wPjKMu/n+lpBznotr/AETDLS3G6yVXaq6SleOeZFCCYRDdDUFfkoyjI5yoC59n&#10;VHfg6vv8Q0fftLSyZamqjIgIBxHMmPB4PuVjjxz1dXpX6iL6g2GOe4rTmtClatPiUHKyAA/0k7jj&#10;kfnH36YYlbipnlrgMbcSBZJLfqm1W64VdVLbjV7aF5XYhoAyu0RwoJUrKzKcgDLBT9uqsvLQ0+pN&#10;UyUciwpbtRtVrGsSxqad2an2gAAD+hzgAe39eny5adbSFzv2knqppLXdKN7nbnYD+WVYt2j43Mks&#10;cbkgchgTgsCUe8x0za6uNirECLfKEzRsDjexRIiePkdiVhx+/wCrKoAd3vEnb4dsd7TVw76GpZs7&#10;iYCD8g5YD/8AEf8Az6C68oZ20maapPdl7kNDK2fBiq4SCP3LOeoGmdQPDaY462HssBGsqN/8lg4B&#10;H/lbIP6Z6L6+kcaSutYrYETUdcR8lVmQHGf+bJ/t1YJzF14aInq5ElZYu5KjyTx2xDS7GfPdWrQN&#10;gDg+yV/P6/Yde6K61rqKjtunqyeEPDPU1FLKwI9ivCkqEcHyYWHP69e6Xu0+XJmlS3wCdJ138CsE&#10;NrgqqkQ0yO8NM0LmWSomcs7KkmR7QSxJwqqMAn2kdJmp7I14lbT9mr2/2ySurqionqXjihpyYoY4&#10;5JDwilPqF8jc5yPkimtXapvhrzrG33O61h+semf+JyxzdqmaPeAntCw5CkAJjyBzx0UmvWo79eay&#10;6HUta+nlKVTrHKoYy0sKSLCGZSMAzhVBBAYs2Dt58HedXaqq2ARuOdoBJJ5zxz8h2E2i4MdLT6e3&#10;HQVrv9nttDPW2/UNxjWGsoZ5FNOm5mVSme4drh97MQFC5JPI63+pFoisunaHSEV3u9xmmkSWlhoa&#10;Rg4dnINTUEb3lY5OxcjOfAGMBrb+ICza5rItOW613Olmq5E980iyPMQwzFlAud2cE4AwT1A1l62W&#10;KyXS8x2wVlDd6gxGesuNMwlZCOVgp2QKq7S2XkxuVlUKV8Y9en19t4Doc9z/ABkyruoHEZblUR1V&#10;qqJqG018NFFM1ISiosrIrlSyOxGOVOTx7fGcZ6Y9CSW201aX+K7U0yxPF3lgnWQJE3sk3YYkEZHn&#10;/g+cHqvrv6w6OvVittLpq+rNTmCGlnLr2FoAgC73kYgH2ErtUZOwhcEgkfLqHTVppnvejrirU1yz&#10;STloe3HVyLx3BGg+5OHwD5yDnr0b0NpwV7j+sRzzmM+p9aa1jluqW6ltlwpqOqmp6uliPdlZw+Fd&#10;l3ja5IxwoHBwG+deh62+RaXa862uD2mkrpHmqHUmaeXBO2KGM5LOA/LnKoQPzMDtiVdhH1B1hW2m&#10;2ioT6Vo5zL22RpIQ8hkVmAmY53R4B8ktgAAhtR1dRqYCz9ozXCan7E5FfGGKox5jDA7FAByoAVfA&#10;AwMBOuvsGwtLkDvDl+9ctN6eols2nYJ6SiqSY0pqKUPV10hC4eol5ZvJBAOc8bvKhb0zqy96wpWl&#10;smmKCx2e0yJFUXSsBmzMeexErFUaSRiS3H5c7iqA9Kln0b/BaeYWO3WGSqfAFZU36GSeEZ2+xo5F&#10;CDJAzj7Z+xcqyu1xbqK1redNWyrt9jjZqaktdWGBnJy00i7i0jljuZs5JA+wxcbKxhOfmZKsc8xn&#10;rL9S6otdPYSZZr1p+oqppOzJvLEn2SHZwwcKrYI9zHgeACOnZ6W31N9lrYo1OnrNSdwhRujqJYO5&#10;KMf0nJXjP9R556rL0ukuen73XXg6VuF0v1dTsIO/IJXp1l//AHiSIKEiG0kLvcZBGAVyerAtVtvl&#10;RpGusupbpR0lVdZSybJaaSZ49yMX2w+6dmZfe3IUYXOQenxrc/7OPz94VrMjMqq9eoupbHNTTm1V&#10;ot4j5fvmeOUZ44I2j5/UEtj4A123VVRqjVlpv8MlW7R3CKKEVcvafBkCjDrnYqKRzzjHk+erI1pQ&#10;t6VaZjvktZBcKN54IK6lcGN5YO57QvuIYgncVIwR5HHQrW1Daaqw1PqRe5KistTK0dPCjfSBY5YA&#10;adBtz7BI+SoPuGfHPVbGWhlFnBY4H1PiUqJYmcb6zoo6v1svV0WJQktTPVEKSyguDnBPkZbyeeps&#10;4VV9owQOnn1Xstlt9RpmrscW12siCsbZtJkYiRWP/i7rnP2x0iOrsowQc/fr6z020XaVH7cfxxDC&#10;QQ7xydxicHjqSwWrhYZGMfP36xlg7hIPgZ4/7dabdIsjtFkqCcYI56fl4MeIQzGnnfA8gjweokyY&#10;PsztPI6P3agSWMlRl0HB6B7jtETnDDjqCJGTIggLHIypHOc9WX6H+ut/9GdSvcKaniuFtrEFPcbf&#10;P+SpizkYPlXB5VhyD1W1TMIhsRs8ckZHURqpUGWUHqUYodw7yrAMMGdUesVst+stE3f1n0fqqCro&#10;J66OpwtIf4jTTOgR6ad4iAuAoKsy7XwxDBiwNJx3tdMaroDd5HpBDVU7VtRT1MkihVYMyxlCSuQe&#10;RhiGAIxjHS9pfWVw03WrWWiuaE+JYXXfDOnykiHh1PIIPwejep303q/bdLZ26CqAbda5GZ4W9gAE&#10;LFlJBwAFLbhgAF+B16Wjq4sq9OzvM2zSYbInZvoR692DWtkn0xEj3S+rdYZK2KWYRvUW+EFd8KSN&#10;ub25O0ZILsSPGbR/HdoanX0GtF5tl9ku9GMPE0zK706BD7QV/pJI8+MYHHA/NO4eouq4td0dzsl/&#10;rqappPplYSO0KJMiqshCMcKpIJ5A4POOry0V+KQX7091P6VayWeavr2QUFVGwekOyQZVV2+wkF2z&#10;kKQBxkDrPYqx4jVCkMMznIjtMVI5BOOt6MCQW+OsbkjU1dNA4H8p2UjOfB6wSRt4OBjPHxjrJcYM&#10;cMlJLkgYGOPA89elkIb2qfP79fCpYZHGBxjrFVVxu3nj9fv1QSvczYs3wR+YcZ46xlcnwMD4+cdY&#10;PHuVSjAfuec9ekZA21zz+/UyZrWqeJvzYz/r1IFRSzkIzDB88fPUGoiDA7RznjPjoPLUvTSYBPHX&#10;TpPvGn46lHnp41V0BOfkjpZjqzSOVbIIP+XTDSX4ZEbMSPHJ6m1Vqs18hG/EE+MCVB/1Hz1BnQVb&#10;76j4WRs/GPv0/wDohpKHU/q9pmmgAkpFrRW1SlgAkUCmVskkDB2Y88Z6qe7WOts0p3ESRZwsqeD9&#10;v26vL8KC9ifWOrJ3lU2WxTCKSOQoUkdWctuAOCEhcDOAc4yCR0lrrPS07sPbH68T0H2Z0g13VaKT&#10;23ZP0X4j+wlM6vuBueqLnXu24z1c0hP3y5P/AH6M+nP+0vdbftBaSl7qn9VOP/5/9OliW31VSslZ&#10;ARIMksoPuHP2+f7dWT6EWB7uupKlZVWSioxIVYeUCyOxz8YEf+vVdUfS05PtiG6Hu1PWEPuWP7Em&#10;K3qfq6o1pqqquk9HSUCRsYIKKlplhigRT4AUDJ+SSMk/2A36GoKmWB5IIHdiJJOFzhVVfd+3PnoV&#10;rukaj1XX08gAYMjEAg+UU/H79PmmaaO1actl3pq2OVqql/nwxn3RAVEi7W/8QjB+PPQ7nC0LjziN&#10;dH0wfqrr/wDXd/OIh6oDi/1ETgn8mP09i9Omka0abSO1PGEa4QFZ5O3udELK4ZPJUgoORg4BA89C&#10;Ki3U9y9QJqOp9kBbuyPngRpEHYn9Nqn/AD6cPRHSEnqh6lSUUkAqoxRVlWYSJMHbEwjT+XlgNxQZ&#10;AP65Geg6l1GnJbsBmZ2rb09RcB3LEflk5/pG7U12o9WWdtT1Vokk1EiRRyTrDLHFMFwqVPCbQxRC&#10;hbOCQfaDz03We62yj089u9N7DfXr65AlyFTTGdiq7zjbEjbkwBuBKjlufGOi9Nejlu9K9PQ0kUId&#10;KmdZPq6omGo2MEAjcRJvETbQTE5xwWz+bDdZbHbLOrJbrdTVMTv3TBIdsbZOeM8gZPwRxjrzYKXL&#10;le0DXo9wyTOfPTW4+otLpSvslt9Mau43OorEkp6utjVYoipyyxwOCztnwQGJyfkAiZZvSu43ite8&#10;+oN+oY1RjMKHIigVifyqp28cc7f18Djq9PUnT9YaaKr03XRUjXCkL1VPSMzurnK9vJfdCQCCNpcH&#10;3fJGU60JfJ6iKz1Fv+rrpYvqmpJaZxFEm4Kj7nyu/d9skFWAx8wStILHgRj0Aghv1K9QW9PNF0th&#10;r7ZFR0l3oZaCspkDQMHVF2tCQhjxtYtgbfO0qWXHSbpy6ii0PU0ZB+gnulMa6RaYyrHFJE65YgjY&#10;pZEUvyADyMZ6h601fZ9S6Sn9MfUK8WxNUB6y70hiuTFKJ4Ytu15GBdyWi3CF/JADEhdxC3PU120L&#10;o/U1hgenrZ66ie21MwkEKOFDEzKnIOVViEz/AFYB6wdPpVKMwHLNn955XW5358SZValht+nrfFJS&#10;RO14q6SkSpyd8bPIvtHONrIZGORnMSfc9H7honVNboG6a/pKI/wm0PFT1NTBWdmXekiOUkhOEmiw&#10;6kHl0YEj2k9VzXiO4emSzROsktlqaWsRlPIEcoBI+/8ALY9dGWySzXX8L3qbbK7c1Xb6qG40aeP5&#10;pUIpH3OFcH9x09cAFzENNWHcg+x/iULTaIpNQ6qv1TU1M0UCQWu9kRIWZ5acTHYMY2hjAmT+5+ep&#10;Wtg09qssMoxJT3kZ58Yp5xn9+erE9BdO1+rb1cquz0LVrU+nlq9ihS+w/URHaD5OZSOORkn4wUpr&#10;fVXnUK0Fxo5o41r5qyqR874kRpAVOfklth/Uj46PprWsbb4nXUgUq+Ocn+kW9ETd3SkmkpopY5Lp&#10;qCqjqVOQRDgSMCPK/wAskY+7Y8nqzm1TbKnTM9upGZzRVNRNVSlMIwljhWPtt8gdmQHHhhjqkb9b&#10;dR6m1PfaTS9yWjBuVQJJmBwiyUytKxI5ByIlyOf5h6Y/Tyx3a1aToLBemEiGslaXZOHRYIgdwDDI&#10;KmUN4OP5mfnrUFYiXYTK4SLpTSU1TM6pUzxisqHm8h3AEat9sKEyP0PVh2nRElyt1JFZaqrpaAVV&#10;JW2+vGKgqxRo+2DnsygSRmUZwdryeWJBqfV1fcdRwXB7bTrWXGPElLQmIOKstvHbxkDcI8kKc7mZ&#10;Rjnqwfw6+oFNp2jf0z1BFX76SSJqSdKaSNnp6iDvRswkVxG2M4VlI3MVHuIPSuprDLn2npOi0qp3&#10;2eY20tm1NbrhLWXNor/TPJCJzURzRqiSSxoRJEsgVgjKSVKrjJbaCM9atKaL1Pc4qanrtOw2GGim&#10;EdXFXbqoOd4dJkml7gYpljsGG3SSAkgnLbELfQUNSNW0sEjyPLFDSpISAjcAkIcCTgkFCT7v04XN&#10;Vep1bMB36OaGCYCaJWpZGatQkKsYYOgjYu2NmWJAycA8+d1dYJJA5mrc4dsJzNVdZLLpUXe+6Hsa&#10;6j1hB3ZaL6kvLFC69mNljLMzkqJEPljhZBldpQVzdG1NVXyF/UbF9qUWJq2gqov9mk9rHIAG6MqW&#10;UEBsY3r4LKXar1XR6lscmnrFS1tlnpv/ALbpK9lCyq6gpETu/MQ+c7eWbOVO4qLt9FRvST1wu9DF&#10;NHKaappppJJKmKQuxXdTvt3AlFYjLHkKFDHPTfSqdq7nHMmmny0ftPepWlZ7hTU9dpKKjBLRmVik&#10;qLNt54CjYnu5fJJyOPJ6dLpqm0x2qS5WpnraPtCbuxS8qMgFVXGceefg5++eqAmo6yvqZ/4JZ7rU&#10;0cVTJBJI0DZBOXUbMZU7T3GJ+X5AG0tsvdgptMiaN5n79vWColETR4gqHzui25wXBSR1ZWJddpC4&#10;Yt1u8TQUYlwx6jtaK626tgqN8O+JpTKsrTMfbnfgFMAYBIYePsOoNsqGWVat3Vq6czCWqkXvR1QU&#10;CNXLKSIlYxlSOCTCqjOQRW9lmv1DWu/bpLjbayEK0axSTCVMcHc2CpVt2PYMgMrbwGHT8opYrcwu&#10;1tgudzm79LmqqHCByC4jESpkS4lkzjdjPGclOhsQIXtPXnXGltM2uipa+5109yqGEMVJZLcWlmkU&#10;v3YkjDN227ahgx3BQVYkBgen7VN4o7bpC23O3N9HHNHERFEgkNHQyIckvyvdZ2Ls+cE8HIXPVUT6&#10;Co6jUb62p5JKeoy1PJLWoKzCqGZNsbRrEgIZgSMrjBJUjg9puw2u2fVS6U0/WXBLwWvI+rZO3HKW&#10;2dsqAyRBQduFB48A7h0N6hYBLBwIka/1wdCyzXX0xojUzVt3aa4ChgdYIu8rgK1TMhVwGIBBXOJM&#10;DYQp6QbXc5PVuqvsGudQbblS2S4LRzTvIYZZgjrsU5jVDtfAUKc8lg2FIsv1Ysuq7zpU2u12KGtr&#10;GR+9TpKoVA0RKhFBUM4LcAqDlPyDIxzDLpAaBuUM3qVDqSzy3CQT0FvpaAl2ifKBmkDBV3MQoUbm&#10;ODwMg9VKDeMd5j64sX4jB+D+4x2/WV4o5A22rWniXH9JHefJH/kx+5HT1pC5Qel+sq2keoeGCguV&#10;TQuSjOJYlnCqRjhSvubJ4IDDyw6Sfwu6Zvh1hqC4UCwSR24KamN5AkuIy7AKh9xLEbAAM5YDHkiy&#10;tZelHqVX+utguFHZ5otPXh6qqasqEJo5t4gRo3OMBhKWIHknBHnPXW4bUkZ8Z/Sedaks2DLT9X59&#10;PUlmtNwvFzehkhqm2xJGJZWDROkiBcjja6NknAKrnPA6pvUooJbfp31JAqJJoaqkoykdSESKnnLH&#10;uPGf94FMmzj8plU8ZOWL8YWj7+3rbTaX0u4NVe+1TU0UpZYoQIgTIGJP8v2uW+cgnknHStb5quze&#10;nV4td+I+v04J6WtjUZDmPfBKADwfbIzD7FQfI6epYMimI6qn0rCvscTDUkMtPLqOhLiSSopJ6ymT&#10;wwM8TnOf1nE2P26bpamLVugFvUMW4Xiy1G2PPAcwl0X9w2R/bpTulXTV40zqCRji5I9A7D53KJo8&#10;/oAtR/c/r1q/D9eJLnoSewXByKnT9YYih8hSTkH+5kH9umRWO8QPHM2avXPo7ceyVZ6OKhdZGQEj&#10;bIke4EjjO/yPhiPk9e6Y9A25NRaVgs1amTU0kcUysf6kKsQf2aP/AE691NlBcgiMU3BFwZs07Zha&#10;79BZL20cenqG3wRUi1TfUrV1DOjGYHkcsjD4ADIBgAdIOvLJUTQzW6mqLgLYjVFZKY6f+UO0HO9M&#10;EDBjjYkZyNv6gC+bho+i0JY6qa0U7VtqtIRZ7Q05qZGIU9yeGUgNDIrLKWTkYQD7N0tXi0xXuwLq&#10;nQ7pqO10rR1ZpGkAnV4xUECWHHALzklxwdoBGOevnnTuptoNUupQBiCMZ985z9Z6JhxKe0WdP2r0&#10;6u2t2jYS21ZhbXlIBdijwhcffuSxEfP8lyCOlCkmvfqLdf8AGmtfUKzUlRVQLFU94L9SYI9sSKqB&#10;SAWCEEgMcDkHdg4VNyulf6PUehbvAts7moJkNXOGAM2N7o3wqgvFk/GcnoJpn0E1nqK4ij079Je6&#10;nbvCUFUs+2MeZGI4RAASWYgDrerrRmtvtYBmY4OM8fL84o5JwBLPqLz6baZoIai26ZqL1I8zLTzz&#10;/wCyxNKAu4qiZlPDJ5dQf+EeOnK1z323Q0t79V5abTNPWlUs+nrdEKarrC/CNUMg7kMPg5Y72524&#10;PPQKhuejvRnTUbaZei1hrujiL/xCZA1DancgFKSN/wDfTA4zJjjBIx8yPTq23HUevXs2r7lJebvN&#10;NQVclR3O9G0tT75l3+P5cLNjnG+NiP0ytTWoQsOfme/5f3kgY4li37VNLeFlStSpjZzJbZaaAtGH&#10;WnAVAoB4YbHAByMFs+Oqqu+k7hZaKmv9gv1TNbwpmop4qpo2p0Y5AAIIzkncABgg5x1YlyWG72nU&#10;9VZoZKmpiqnvEChQWBWsliqAoH6VEmP0Ufr0P0vX2mko62zVSVMslTV9yRADmAsyKHVDyNxYlsDA&#10;2FicHrLqGwyjNKdsnqXq7TtXNV6bvEcsspdmlaCNajuHJBJZTn3c8c5zjB56cdDXquv+lJJKm1RQ&#10;9u7FL9U1bu8daM952cs24kCL3qpC7SRxuALBrv080/NYTS0lpjpLk9eKoVsMpCVMZV9wOSdsmSDt&#10;UYOCVHG0J+naqK4U8umrHrGjenVHVqZaGprJR3Gj3ge1FO4og4HPj5OdP/bdDtX85RWwZher1W3S&#10;5SwMLpVWqhaKoej2tQrVngvLMijuNv8A6WYghSPy8L1Ztu1nTad0vT33SmlYe8FkpKmskV+z7pGk&#10;3SKAJpWBIUZHJwCfHSPZKuyU+sKW1Pqq8i81M8VEhisdJSkEkIq7n3txwBwOB0f1Lq3TWm5I4LXU&#10;Vb3CgnMdazdp4vacYygUOc7TtRcAZPkHI8lWAUQoGRNEOpafUtPJqbXayXV7zupqCmq4kDoqqyNP&#10;BTqRtVcucthRt5LH3dNektK331E9AKey0EEq1VCk9dbIXXd34qeQiMy8YJJ3AfHtzjjqo/UaLUFn&#10;v0OqZ6iOGW7U6pTU6EllomjMWcn2oGXPGc4bx56bdAereu7r6gWPSul7vatMyJRCwUre2pp44Zfe&#10;dzFsO5Y8kA4Jxx1dqvvDVtjIBz9P8zC04QkGUBqK83u7Ikt+qDLVgbGY8HC8AYAwMAAYHwOgQJck&#10;kLn4HTp6l1VOLlLbBGrVFHPKtROsUCCVsjwIo1wAd3knz8Y6RnLMoI9q+B19a6f/AP06cY4hBM3Z&#10;kYEc8f26HVKSxTfVwJ4HI556l7iy+44I4x+nXgu7IOSAMdPy4M+09dFcKftk/wA0ffjPQi5UwRWn&#10;H5s8jGOvlbSy0zmppiVYHkdSKO5QV6rBWIokH38H9+ule8WpJg4YMOM9RpPykqePPTbWafpnBaBs&#10;A8/JHQSutMlIjSMVC9VInQIZhGeRznrbNcIZad4WjyGUjz15qaOUnZIh48Zx1DqqQw5IlUDz564H&#10;EgiRl1LXdkUVwb6uBD7d5/mKPgBxzgfAOQPt0TtWqPoKyOqp62SQe3+RVM22Mhsgq2SPjGSP6jx8&#10;9LNQh7hwc9ah9s9EFhlV4MuHWFPDJVRXOjGIK+FJ1PH9Sg/HQiniMpKoSSBz1O05Vre/TmOMQu1R&#10;ZajtO27d/LfLDj4Hgf8Al6GIZIXMgPtxtIzjq1ozz7xq0DO4eZJicn2OxOPI6wnjZBvU8H46j083&#10;bnG9va5yD1OqpgkfdGWA6BASOsgKeTvz/brTK45YDOOPHWk1Ue5tvn7/AH68su7Ic8ffqDJzPGtI&#10;YoxK589YGmhnB8En5+/WTwRzAngk/wCfUJo50b27hj9eoxJkKst0kbb4Tx9uo0VwnpTt3EY6OozF&#10;SJFY9RKq1LMpZQckcZ6idPtNe+4Ns6q6/KsMg/uOrt9Mf4TYvQT1QvFIUSW4xQ0aIxyQdrK23xgf&#10;zxznzxgg8c9z0NTTn2KSOrStNbXUH4Zb8XhcQ3DVdNR728MVp+4f1yAo+cYkPHyEtchsQIPLL/In&#10;ofs5rK9BqXvsOMV2Y+pUgfzKkgrJ6Z8o5HPVxeic81RZNdVKIoV7QsDHaGO8uWBx5/Ikoz493Pxm&#10;qY1o6ilEbRhJR4cf9+ru/DFQMbBr2snpWaCOihp95UlWeRZkEY/5mDHBzxjOD46F1RtulY/T+RH/&#10;ALEqH65Qp/8A3f8A+rSs/V63C269r4EkeSNlieKRwQWUov3/AGIz+nTZpWnR9OUlKw2utLGTkeSZ&#10;Zn/6MnWn1ktFdfdcWd6KmJW6UkcMUhbKySrIyyHceOG5JP3z89Nttgkt1LVtTU0MgqUFHAxTeUjW&#10;Je2AfAcpFj9mb+yNt4bTVL5x/HE9ToOmmnrWstUfCGIH5nP9onXOrpqDTtdqWOnjFXdZBakWQctC&#10;MtI4H6oIUJB8Mfv1Y34P59VyasvNPoq0K9VW0SU01Xkj6KIvkvnIxnGCMjI4GPIqH1Blqnq4qGWO&#10;WNLUDRtHIpDrKDly2RnJP3+AB4A66b/+t90s0U2r7pBEG3x0lN7gdoGZGJzggeBwemLqwdId3meI&#10;1mLeouPmf18/vOhpNK6pS4Q3yvqUieKmAqo4hEyvMg2LKmMlU7ftK4DFtzHz1OtdKLMYYaWmpxA+&#10;WWP6lu0Af+EYIX5YgD4/Xo1XXCS3ObhLbYp6ebKipiYEx44BLFQArHjhufsfPQK/6f1NVW2Su0td&#10;rXQVCnviCvhYRK2fAfJ7YxgMNpBIzxkjrDWsINojgUKMCNduuc92uS1d5NPWQCZBNHSjZvxjfk8c&#10;nkjjIJ8n4hlFkuTVFFXXakSOobYIqlY2ePIwjgHwQF4A8gnd8kdE81ytS1lvrI4w6GnrHeBUZJFI&#10;Eg4Ax8/04I5BGQepdTU9qCCoNQpFO6Tyu0OA6IdzBcYAJ4APOPtnqGQNwZDJmVdr/wBO/TWqF/1D&#10;Hpq4x6mtP/2UN/qt79+s2o+xWjfZsA2gqwA9zceQRVdp2kppnskXFBe7SsVK0kxbMcsBiDFuMnuB&#10;uPuOmvW+otOag0t2LbSfVrcaCrNE0UoZMJGWOz+gN4UMoJBPg9VZppm1Boegqal63t1kVRQkPMkg&#10;pirEBFwAQ2H3Nxgltw5J6HYmF48TD6rp1FW5RyJj6ewS6i0dU6cWPZPWWqejBLZ3TbWw2D4x3Yx/&#10;bqzPq6mm0Hf7pT3KSJJKF4qmiZQY5tqvKjnnIKtGR+ok88dVH6I3kM1NFOuZRVs7MfIV5JFb/NhT&#10;j+/Vv3SyVdw0xqe3UMU5MkElPvVGMcW72RbvgZaYDPkjPnHWTqDzsnl1BDcQ7+Gip9RIdfUOsvTd&#10;7dLGbSKCqt9SxBrS7GWJUK/l5Z2L4wAvI56Kfini0r6RtcKqjkWa/wAyz1t5njfEf1Ez71ghXwqq&#10;SfHJzz8dN/4fTafw9fhzt2t7osNXre72pZKGmLAvSU74WIHP5c5jyf1UdcQfiA1zeNf67t+lxWS1&#10;U9RUGSpZmy0k5DHB/bOcfH9untDWVGD4zHLyE04qI5PP0hD0pvs1Hpa/aiuxd9z1E8jeC5YU5884&#10;5Vh4P+nTyaZNLaRpkuFR25Y6FY5Tuxhsb5SB+p8j9B0CtFjp4prPoanpxJT1M8dROhyS1JDLMzbv&#10;tudI0/8AP086k0rSXyqWTU1SIrRTSKzwI+1qnHO0t/ShbHjk4wMeenrtQlVe4mY+3LSu7Do71Gr6&#10;+jq7NJHT0WoqQXd6uVD9LHTsNixOQw7hymCnJDReP6haUN/056Zx1JsNPU3bUFygjppmpkPcq2Uk&#10;pGq5KxruPGT5+T1LeiuaS01quWm7tZNMU6KJmoKVe9BHJGzwydo4xE21lznO4YxnjpY9PNCX7RtX&#10;etQrXi7yxVS1FNcJKKZ2QRs+JGQoCm0R8nBVh3dpZgB1kPrhYDz/ANz0dFFlijdwPaWBVaz03SaN&#10;pdZTUtXHeXo5W7N3o5IiKiONy8MeP5ZDK27glzGQSSMDqdZNRW3W9uVv/hitdPcpO/FazWQO0kjE&#10;iSoEEhyTsdgcBThQOQTiJVX97vUT2PVNqtdD7WjkqKaaNg0zHuB0jRDI7EvgENtSOMgsSdpNQ6f0&#10;zNHNWw0ltoKusnNOahapYpLfMibUicMyyP8AmVhLGM7ZM8KA3WMup/3gWOOZo1LsOJMm0NV3ytaO&#10;9aJaxVNPSsyNISlRNFG6uIt0QfdtPAVwSCF28DAZ4qTSI0FW2U3euul5oaWGaamkpGD08ZOxWBP5&#10;2RQxOGJDqRx0lGT1lo7/AAWS01VJWUdNIwrau4W6X+bufasWAwZGVlmZWwQ4dM4PXy9Qi11sktHX&#10;S36uu/annW30pZaSBJFFQ29n2hd8QDhhgkKcqRk+gfW1UqCOcx52wIs3jSE8EFY91uqVUcJWV46a&#10;qlba3dOEMkIJj2qhctgLhSPD8kexrOC3R2C7WO01lltjpF/FKKB6lztjHbLwI0bBd2SWbK7JCozg&#10;9atI6+0/re8va7BpWst1A6/SV1dBGwcxKrsTPHGFIk3KRuPOZHK55xYlxo0/wF9bRag+gu4heqpa&#10;eB+y0sQYsyO4iR1D7GB3kFcsCc7ukauo2WDDjBla7tx5iBa3mho6qrhr3p6mrgqI1MtK7qxyFQGJ&#10;YlVVZwv5yEBQ4B5IK02sZ56CO3QyXG7XagjZKqVYt0MsakvGFlCsqSdtXZlwze5jt5J6brzpz02t&#10;NHp681WoqgWq7UJulOsjxxduGTPGxVw5VnKAMCGLYwccV3ZqzTGn56e51lziWOaZqirhjaa3SCVY&#10;FTOwBAMxj3oQVLPlCc46aS8WkkeIyTxHa2XqiukNNJsrZam5saZYGp6maGN+2SRImxQiZYAsyoGz&#10;x4x0X0/e30tSStLoQQ1dUomhVKOKjWLc7BkbLF8YEXKghsD54CTqWq1i9PXtY4KGxXGCimkqUklk&#10;p56dIolYoxj2xznc2FY5BDFgjHcQaprDq6sjhjSrpZ3s0clJcZDUBZx/swlhaOJnBZVPuUBWOY8Z&#10;IL4AepFbMY+GBDknEqjW3qvrC8axqNA2y2Wm41czOJKRxup6ZER2cd0OjOqRruKyg4YEjHHVK+of&#10;q83qlYJLRU22sqDYXlqBdaq5yMfpJJAoDRsCMD+Wc5BGPzcgHpbUv+GdN6ebT9h0UJ79qqmgaoiV&#10;4keGmnMZmVWw0gDhgpATO0SEL+ZhXNn9AofTmsSsjjqb+aoRUNXHFEtFJNE88e2LcGDo5MTgGTLE&#10;b/zDgMDU02kPjnx/WL6ogDMtD8DMduuNl136j3eA0tXVzU1LFXQ0TRU8dOELsqBfaCW2+GLZKg/m&#10;5h+vPqVq3UU9r0/pAvJVG5wS9oSBRDTQMZpJJGJwMdsZYn5CjyOhGotQ2j0kslxFNEqV17qDJPTU&#10;nbQPJuYxRosaxxkqpxuCgnBJOBxUuk9UeoV+gvN7NyqLDpq+TG01N5iTclLMsZkiQylQyqGZCSmT&#10;lVJ8gdF9Gvf62Pixj8phu7WcL2jj6i6out49QtLa9utTV1dRQUpijnWIyE08TytMWABxtFQr5P8A&#10;SjAnx0MRqSr9SNYaeq1Q0N7VZnGdylamBe6R8fmkJB623291sGjXrO5lbXJO0yrD2XnpZd0coYKd&#10;yggpIUzx2gMjnqrrVqzv64sdfHBPSiW2R0BWY+5+20gQZwNxClELYAYoSBjA6Z04xM69GcEnvHCN&#10;LlS+l1dS11DtumnAtQ0XnY8Egd1B/wDuW9P7kdAfSXUFPaPWzUdjqGCw34u8e0+0yMRKv9tkknP7&#10;dWWzxyXcQVGx6K8Ubkr/AMRyRUZ/cyof/N1zjLW1GifUSx3OtmLT26aOlrXGOexI1O+P3jjB/v1q&#10;IczNC7sidPaQq0oJbrKEkZoLnWJ241OcGdiMD9iOvdCLBWzpqDU5kc4S7NtVf+EwxkY+P6vPzg9e&#10;6MGlMYl0au0jfLlFFqjTtfLLW2uaKKsijdGWoiaNuxWe4gEurKH5/qfyRg1pq2aKgo7ZW6Ouclur&#10;bTSkVT0brHNGskkO1RtPuhHexHkEYHuwSeoHpB6pXDTF8tug7/XwNbLhQLT09QinKRTJ7Y2yTkgO&#10;5UHkSbeccdHtGUFBFQXLS1+p1N3rKGrtFFUOm6QxQVfcEhYcYJmhUf8A3M/YdfOE02n+7hGOLAWO&#10;fBXGQPrnI/OepBDDiJWqtLXL1ArdI6LvFXb7UtDR1t21LepYhHHTJMFjWQjOHlaJUK8+4sMcdKfq&#10;H616Z0Rp2p9JfQGg/g+nyQtyu24G4Xh/lpZByF+yeB446CaotWqda31LdFdpIaWWhjqqktISsZUu&#10;kKyc+NkYIHwFP26Qr/br3bKWlguU3cpYqjtRSk5TeBk4PkgDB/v+vWzp6q3rUeO+P35iV1u38P6w&#10;vo6OuqZmpq6eC3xEiaVqkkFwvIiGM4LE858eT4x10J+G6zyWCWtv8tdRzzUtPUzb4iGhWcqkUSgj&#10;k+6oPwPOOqNtEWqqazUeoLaLcEFXLQUVTcKZTG+4Me6wI95GThmyAVH/AA8P9FV6i01aP8A3kU1P&#10;caVqa809VR1AFHXRRyGRWJB3uXIH35HIG0EKa9N64HvAJZgy49J1VrHqHLabZSvT0UoqrMspGBUT&#10;GMs0o+CDNJjj7A/PUL0x9TaB6y7VU+j6aespoRQ1LGLd3JQjtIFGflgF5+GAOfHVcaR9TK+W80lV&#10;eqZoqp6l5KEwhjGnZG+QAAZZ2JTLfdVHx1PW9TaLv+qrfik/nXCjdREciKGpqKltzH/8IpaIH+w+&#10;Ocn7vkEGSbOZL1NqO36IrkttxV7lpW7F2oJRzUUbcEofGVUsNrDlQB9uvlL6eEtcdRaRqKeO7XCm&#10;XsTOWUOWfLSoyMAkgxGQeRkEgDccTNVaTTU1nqIYjIlRa5BVUcpBBiSTLRkY+FO6P/8AVZ+Qelpd&#10;T6Qn1dDou61NdZa+F0kpqmB3FLLOUG8SRnhR3DnegGeCwPnpmskrhfzlAecwZfdAag02K6666paY&#10;VwpUmo5KeX2tH+RWQH3El8k5Axj9es/RvTWmhVS6o1xTzS2igieqpKHJU3SdTwu48LGD+ZyQCfau&#10;SGxZNnsVHbNfRXT1GWqutPT07Clou4Wjr5hjsx7icLFn3HyuQOATzL9XjQ1el6uSpanigljgt8TI&#10;mESQSbgVI5CRgNtXH5Q335C1u7I949SQO8J3HTNg9R7tLW6ouxXWF8cxWhIcCmt9PTQEqmwe0xsS&#10;I8feNsc9UDreW20VFcNP6k0fT0OoKcw1hkikKRVEBUkNGqnarFSrhl59v69WbVXuiujrdQhNFHWf&#10;Q0awgBY4xK8jZx5DGFEI8tv+56lfil9M7NXwm/W2GmpIJ6Vbsj52NHTpAFZVAIBBCQDHxuGPt010&#10;1C1qIeMkCFdlJyJyZcajRdZbqep0rdrnVTOzrXQVwBeBhjbhgMOGBJz/AJ9DMZQISMnnpf0zcRdK&#10;i53EIsYkqyEVBgBQowMfHAHR4YXknPOcdfXqK/SQLnOJIGJg8fuBXjHX0VCxKFXDYPWbIXG7x8Dn&#10;qLMoVdoByefHTEkTfIi1I28DPnoVWWkl98ZAOccdSVlAYDJ5+esppWZTzg+cddOg2OruFECvLIPk&#10;9RbxchWULpMvuxnqbJJPKxTbx546G3ekb6R3YYwCTx106JklS0bnYxXH260S1LNksxP7nr7UDtn9&#10;+oZYnqkqZk8hbrAeevY69jHXSJYfo5WLJeK/TlRLiG60boik8d5PcrfuBvx+/W+rhMEzxPkFWKn+&#10;3SJZrlNZ7pS3Sn/3lNKsoGfOD4/v46tfWFNCa5bnT4NPcIlqYmBzkMM8/Y/p0z+Kr6RsHfSPcfwY&#10;tTKZYsK2CM7T1na6oVW6ln4YcEHr6QEk5A5Hx0OucU1K4r6TIb+oA+R0sYvJF0t0tG7SBTt+eoPf&#10;wPYOej1o1DRXOAUtWAshGCfv1quWl6lpO5bhujJ5wRx+v7ddOg2CtKlQ3GeiXeppuEXkgDPSvUyV&#10;FDM0NVEyMOOR1pe9zJkQKB+vXTsxpbYPkEdffqYlGWcZHHSlHWXisbZBHLIT8IpPUtbJqCXJlRos&#10;/wDGcH/LqssOYcaooFJ3sAfIz1Z/qLR01n/CloLsmNWv+o7rcGXBDuIgkKtnOCvBHjznnqmhpetO&#10;DNWoB5PJPHVv/iZsTaS096Z6ImmKmx6UikliA4FVUzSTT558hiFP224OCOlLyDZWnzz+g/7EZqRv&#10;TZwOBxn6yiWmRFATz8nroT8PWorXWenGr9KuHjulDFPdYCrsqzwvEkb7goJdonSJ1yQArSHzjrnC&#10;Q+/Px1ef4ThSNq7UD1MEEzRaeqpUjlCkMA8fcUbgeTEZBnjAzyPIB1VQdI5Pjmb/ANjrDX1ugj3P&#10;8GdJw+n7U9ELTRSbrXZqZLzFcZLcXrLbI8ERn7EuNrlplCrGGyWyvgZ6UPSPTktz1na7VWinitf1&#10;Qudd9Qy4Xtzyqi7j98pGPvu6tuNdS3CmtGn6C29umtcrfzopC1I9M0irTVQfbiRsPtVAW/mIu4jb&#10;jqD6M+ntsrKfUdbdnjraKrlekpYzHI/1Ip5FdNrqQUy6+TkEDnryNLkkCfS9bqzVpLb8jJOB9T7/&#10;ADxzOdfxk6eawevNzqHhIpNTUkFwT24HcA7T4/XdET/5ure/AHJHBo3VwbdvW6Upwq5OO0+Mj7fm&#10;/wBeiH44vTJL16dUGubHR4qdIyATbRg/RykBifvtcI37M3Sp+Am/I9fqi1KQUq6SmqyuPyvG7If/&#10;APavXpy/q9PyPGB+8+Vhdmq58zqy46Yq7jdI7vaL3WW+aNiJ4y+6KWPHIAJ9h8EMP14PRqjoZ0jy&#10;HAO0F27u7cT8jnj+3QiaaOqWOWsRIjDMUjVU7jEDwxOOM84x8Ac9Eat5I6bNIu5g4DqpwzAHkjxn&#10;yT+v9+sbM0ZnLSJ31ZjIxXA/McMOPOPP7t0AvdHCKFKali7ag7UPvSQbBkEtg55A5OfA/bos10qo&#10;Yy0cTOsGdx7ZG8fZTj3HAOP14489LupdVUMd2tlhprelTBfXNItT3sZqFwcD3YIYbsYxkjySR1M4&#10;SuNO1mt7FfmtTVM96tcok+jpGVaZ0KDDKFfG8OFDKARwrcHhgm6ft0umrpctOzULUyVFYlTS/Ujs&#10;zIpDAKU4yCMZODzHwcdXLe/TjQ+pLtT0d+s9bUTSsqvK3eSGNiM4GT22JOQABkZHSR6laHrmqqPW&#10;M86mvpa4xU8dTTLHURwlQoDyB2ypcAhM/wBTEAc9Avb4DENcm+lhKg0j9dZtfXXT9opjLN37jDDH&#10;wS5UfVRYH7pF10g1TX02n6qCAiOO/VlNMxyc7EpmdG/Ub4iP7HqktV2iTR+rLH6m01b9PBcryEeR&#10;fMQNPEpPj+pBJ/l10LovT9w1vo7TFDbIZJJK2np4mkRchY1Mybj+wf8A1687qdQrFXHn+Z5VaTmR&#10;/wAW1st/pldRfLOJRR3q0UV3jh7hKLIkK0sUKr/ws2XwOAUB6420XaRU+p+l66oqHmq6kVU9YGUY&#10;inMdVhc/+FEPP3PXcP4wIY9SaT9M79bojVLHR1VBbYk971FWkxihOB+bC72A+5B+OuVfTKnqbVqP&#10;UVVeIzLT2emhmpZ2iCu+BKiq33k98yn59vT+n1AFbEe388f1l9RQWc4j1d6uzen612uborSVMdJH&#10;RRwhgNqNNJIMk/1Mz+PIEefAOJPp56jaVusw1Bq26V9NV9kvSR0i4SnV96vIh3AsyKyHwTlG2nk9&#10;ANa+kGu/UyxW67WPUFor6SeV656bvmKXuyYUB1bgMsaquASoyTnLHr2qPTempNL2e7qKy33W1Uzw&#10;1stPTCopIo0LKkjrETMAcpuzGWBVMjYQRJoFigt3l9P09l/3GHaXBbbxfKjR8VVqenrzV2RqaSOG&#10;BJKeRaKJkXY5wJDx2n2liGEjHGQNyxPqOv1pNTavtmoBZqigqDJXugk7iRNNtTekcgEsao4BbtjB&#10;9pBypALWV3l1VpSm1raq6mr47pbZLTc5rbVGeET798ZZpMTRBjjCy8YQKuBgFvsa6cvVgrbbcKW2&#10;RywNR1sU86CHv9unzFN/KAdFdVAdRty+8ZVvacyzTtQwzNNGxxId90BpWprbZd/q4KC73OCK7UFX&#10;FUy09Ou1e08e3LLEQVB35wo2YDLkdSYdBWMy2e8WW81xvLk1i0teKmNXpkURTQqznONu9ldShZY2&#10;GCWBBnVOnjth07ZKG5yMzM89lFTGkM8LxnuuxJJ3RSGJiXcgFRtYBlA9odrjT3e+vqeult9GKZE0&#10;7LaaN5KN44InEskRyw3lEb+ZIc8sMlSo6x39SxztPaUZuZNEFY1dW/V2pXlslQsNUampmELydrcu&#10;141bvRbYgQZRty6A4OB1AmtmnrfbUuVbeuzT1M1S1GZyjxtRBQ3bBG/+UjhJMuXCh3HI3dQdQahg&#10;sdJS0+rdUVNDXyhlhqaSJIqqackcT077ghZGjLlcYAwfb7njUFpnS4W+3yVbahsdNaIp2u5hK1Xv&#10;RUEdOoJYtuZmkIxuGVbG3HV6PVAJcwyuSJG9dLxqLS1FavTyxWq1UGnVmSSlr7dCuKoKcLNKUQLu&#10;ZgzEAgKMbfkFkrKmsm/h+r5GjudTPbKg1EUM0slPBBM2CY43UICx72UkkCjdN5KDr56kemM+rPT+&#10;x3yTUUdHVLFN2Bb5GaW5fzJA+EMimRoiyFVbBVl9rLt5ray64uFRHpZtManr2ut9eWCQSVCOJa2K&#10;MI8cqI8jbGd2Kg7R/vAARIzdatLb1BAkhWVhmXDqWnoLpTaSrp7bJHc6emnplN1YTmhq0b3inkIM&#10;cpw+V9xUMzZIOR0r680yNX6cW12vWc1iepqY6iWF4WMs6wq/vxvAV8sV/KNw8k8A2Hpf0uGn9GG4&#10;WvXJoqcXKKsavE8taRVyzCKRomqMnlQ29VwCF5ycHoFqujuVVZrtpO3ag03HX1VVJHR3KppUjakH&#10;e2LIshOFZlJ25x7sZOGjU6KWenhZpNwJS8l/vFXR17a7vd5qZLaZoqqlEkdTOEWU7ayLPCkCMEsi&#10;52o2dq89CPTjXl11B3NS/wAYu97hs0cdO00VYfqVy6ZKYCFE7TdsSHdtkeME7T1YqelFqslNTUlJ&#10;ql6i+NxemrEVoa1t0rdtklztmCM4G1klwM8ryJto9IdJU9De6pq6VbxfLcsdxiimhqUo6sDG6JI0&#10;EZDIq+FV1JbDc56lqqr0JrERfOciFT6nUHqDcrdXaa1ClrkoxR0dTXV8r0/1ULxFHGyE7gxYwqxV&#10;8+7gqQcT73PafTtD/DrrWXC4z08VDBE0zuoLMTthjYll3sRhSSQAOfJ6WrN6cWv07rKW8zVc1Td8&#10;EUNpiLOsUr4YO5f3zMqgBVk4jCl8LztB2FdVa0kvs13tlRZWq0moZ2vEEoSnhX392KRAyk5Ql2Zg&#10;hV0BwASRJpfu43iJ3F7vgAm/VXpHfa2Gz6o1Tp2G9VlzrGU0QuTwpFEw2CDITEcm4hnkdgOBEEJZ&#10;SK91Z+GzVltt1VXWXVCUqQt9bUWqarR4p5cKzOsisElCjHIVT7ARnHVqX/Xnq1Tz6dtFBZm1BT0p&#10;aFqyhroYRUp22WBmjLssGFIkBcN71bngr046b9PKqx6bjXV+sHmt0SH6atuUZkaGAxGTt1EjExIA&#10;xkDPtkxuZDu3HLlLMvLRunSKFwwlGemlxe6wS2a+2uMPGjUlbgMsVRldrugOD7l7bknks7E4J6g+&#10;vdyvtZpLTt+vNvssdbp+7tSyzWm2rTDsSFlV3ZSd2Wg43EHOSPOS2XS43xrtUXS7UwpBQuyNR0YS&#10;ekiilCv9UksZA2O3bXJXLNu27QCArepHpjcvUqkqL9pu9imqILfiutzSlYq6eAExsBnDOyZVeD/u&#10;z456fpI38zG1Keja6DsYSa+QPpij1M8/agoZBLMx5208uEf/AO9ftOT8CM/bqi/XCmjj1fciisoe&#10;SObkEcvBGT/+NuP/AJurF9FLrRX7TMtiuu2anlV6SpRhy0UilTn75Bb/AE/TqktS1d0FyrdN31i1&#10;fYFS1Szbs/UCBpI1kP8A+rEY8nPn560q15M8+q7XIloaR1jW3W0XpvrGFwq6e2zxPuI3SiGOOYrz&#10;nJMUmSD/AN+vdInoxViXWdHQSOSCkrKo+dsbnH/4xPXuhWvsbEo4CnEs+isf8dsNTqOyRCKgEyQs&#10;BIHmpJdoBLnztJPtb/lb7dXvou2yVdRqV7maqWstForKb6tyMNJDVxy9xF8jcSGOfOc9VJ6S6Jue&#10;mtZ6isk15p6ilp7VUpPVR7nt00oTPaZxjcxcqgIzzuIzgZt24Q3q0Wyu+gvFDPJebdJHcKhXIWnj&#10;UxiRcnG4jtlSRjDfPkD5h1GzFuxTkeDN2tuMzmmu09f7teK4WC7JT1VRVy0sgeo7KdsoxVOBltwa&#10;UEYOdxB88hJdI3ujuNHbtbXCOOCnBqHRZO48NOXVC5A8foPJAHV6U920NbKiO9XGw1MtXR1UlPSU&#10;1A/FZNDAkLSM45VGaN2LDkhCPLZ6QdbTab1Be7nfL6t4scdWtJDDLNR7KWcBRuijO0DgRgIPB2cn&#10;nPXoNFrbHArxwB+ftEbh5mm02iqudvrpr/rCmSGPC0CmcbEWoAIjWnK5VQGA3r4xgZAz0TsF601p&#10;C7x1s9VBeZobaUilUNIsEpIVmw35tibio4AJGfBBC1p0DFDQ3bUkl6rJG3wpT09TFCaeCJtke4bG&#10;25wTtHIAzk5B6s706sOmtY7aCXTt407Ya7MLVNY6ODkE7o14kzhclgMYBLcDrtRyNx7QC5zIWnaa&#10;/T6hoaLRumzTU1LTLDAamTM7zTosss8h+AsZjPJATuKMF2J63660nSVut9QWa1tIlBVWO2wJWkFg&#10;9TFUwLJIWPLsWcsT5OSfnp9seipLA9yqa/UyFo6yWlZqqYwI6g7w7FsBy+/fnO0AgADbwO1YLlR3&#10;O2W+gtcNZWXKaPEscyFVhikSRgzDwCFLfP5MYOR1nmwq2VlwpM3JqO5WzTUOpYv5kttAe60gwVnh&#10;J7VSn7o2XQ/GzPz18o9IaHT1DoPUC7XGZrBTUE0/cpIy01XGSsiQAgZQswAY/wBI3AnqFoq4Q0No&#10;oqC+22qpzqCouLg1ELK9TLLIBLEEbnAWUIhxhu2xHDL0SptH6ptulrbYbzVJNRxwCKeGNexPTuXZ&#10;yySj85BbBDeQoA4AHQySucGXHw8wt6g64tNBpgantc9v+inndmpon2mmOPakIJ3BgCASAQduW846&#10;UdfXOgm9DYaxayW4V1XMrQyyxoHVHxIc7fGcSIMfCnx1z96qLdrHqWotFJcbhUW6Nt0Mk0bQq2fJ&#10;CHj+489Wh6WeodlpqbTvpnLDQz07EXaouMqk7ahod7oR/VtUbPn3Dj7FptGUqFq8+fyh63zwYQuK&#10;1VgprVbFqwJaOL6mRCMdqrLJuDIBhgqJj3cgzHHzgv8Aii1FPB+FGwXreZa4wixyusmRGrbTzj5x&#10;Aowfn9uoHqpdqa8UEddAs1H2p2dIqyF4HdcDJJcKWY4XJHGcAE4z1U/r/wCs9Le/QWP05i2moOox&#10;V7UjIRKZIAq4bGCS5bP+fzy90VDZq6uPIl14eUZoOB6ezvPIv+/nZgT9sAD/AKHppT3fbA5P3PQm&#10;xp2rZTxhRgAcH9h0TiWJOSeR19VHMaBm6ORASFGf36+TIHwB7c/69fUbac4GD1sOWPt4/fq8mCp4&#10;GQF92CeAOtASRhtHPReSBmba65x14U8ZPAAOPtz1OJ0gxU7xj3r0O1I9PHbZY3OM/OeitfVRUyMN&#10;2BjPHVbakvj1krQRt7B56qeJ0B1Mm+Q4ORnrV17r3VZSfTkAdfOsiM+Oscc466dPqnq2dMVkF+9O&#10;/pSua2zTBdxJz2WyQPOP/wDkdVKOD03enF+is9++mrSDRXFDTThvAyfa39j/ANT0apsHB8w9DYYq&#10;fPEKSht5C+Dxz18V1Ze1JzjjnqfeKI0ddLTOPB+2AR8HoUQ8jlUGWJwP16o4xKMMHEhXC1RhmqKR&#10;zE/6eOt9uv1woE7Tykgfr568KjBKVKkgeOvklJRTgES4PVJEKtqCCriH1lFDN+sig/8AUdYx3KxR&#10;kSLZ6XcDkfylx/06GPbI0QfzsgHPWBpoh4c/tnqAczoVqNQHkUsYiUD8qjAPUU3Oplb3e7Bzgjx1&#10;gIQgABXB6lpDCseRtGBnqDLiT9N0E9+1HaLJGu6S4VsFMq/cvIF/79MX4v77Jc/VqehNUky0FHTJ&#10;mPHbDOglbbgAYzJ8AZOTgZ6geiU6XX1w0bb48EJdoZTlioJQ7wMjnyo6VfW+6vefVfVFe8kblrlN&#10;GGjXapCNtGB8fl6ziN2uHyX+T/1PVKwp+zbgd3uA/JVz/JERxyMfPVs/hkr7RR+qEMd5Meyrt9bS&#10;wJLJ245Z3hYJG7eArn2ZPA3A/HVSg4OejmlLxFp7UNvvk1EtZDSzq8tOzFRInhlyORkE8jx0xq6v&#10;WoeseQZjdG1I0fUKb2OArKSflnn9p+lPptcNWVegzRXKlLmzzs1K6uzipjLmWBl4AaRYnCDO5Qe1&#10;jDdWDpa1w6TsFHpqhSSaKghRHdOGdhyzcAFskk888465+9LvWnRVqudjpKe+32oOqq2KmYVdWJ6e&#10;iiYM8NNHkLtAlCg4HJRTn466dkmjZAJFJBP5jxkfbJ68ZVUyHLDE+lfae6qp10WmACD4uDnJbyf6&#10;fKL+szp3Ven7zpa5CQx3WilonWWBxkSJs4Yr55zwfPXAf4QtSV2jfXu3aanRNtznmtVSkvjODweR&#10;/Wi/5Dr9Dp7HaqiT6iNdzkh9wk3AY+ApJxgjxj79clenfonSVX4t9dV1WJaShsMj3GklCH2VVWu6&#10;J1B/MqF5G+x2j79bGksC1WI3tPE6hCbEZfedaRWW321rjXW6oeGWaRpQs08skUbnOdiMxCDJPAwO&#10;OviIxjMqVCxOg/2ieSMAhec4zkDnnPPz+/Uq109NXUqPR0aUk9PGhaCMlI0Y8FCFOARzzjx+/W9q&#10;Sqpcz0pikVwe4k+SPHHz4HjH69IkRqfdiw0onnrmZACS0kePjJIxjjgnx0sahtGkr7QT264UVPta&#10;IiNwApVSwIZHHKncqnII5UdMBqYXkVk2mRTjCsCFbBzgZ/y6A32zWe+tTSVVXWQGikDbqcrF/wCJ&#10;WOCdpxyMj9eonRHhv1ws93p9OXa7iqvaGM0MtXUNHDcIe4UBAJYGcezcQMt7vLEZI+pktRX+nt8+&#10;kpWF3qadqWOmpB3gKncrBRtGfK8Ej58c9M//AOS/H6yyQ11slq6B6Nu5HcJJH2QjcM5LHP3IH7dN&#10;Wv8AXHpz6eUP/wANdHNcLrLV0s9v1DfKICVqBRCxapxzjt4ycEYBxnOOg3Mn4fMBaQwKyk6j0wqN&#10;faa07oioqdk1xuP+yPKjQsCu8ZCMu5iEWQFCAeSf6cF/136oap0XRVundI6YqbBatNwpDE81K0Tv&#10;sTcFUYHu2gHnkk9btS0mofT3059P7xa5GNdS7pp6uY7Z6dXjlkE7EZ2MNysc8eRnpqqP43r706il&#10;9YZKK3VG41kkqS5NS5jZY+6oGVKuQxAyCFHPkdeHu0dtmCMkAtgfU/2in3dfAlcaa9RKXXdt9HbT&#10;WJTPVUF8vRqoIVwlNUqBKFVc8ALODj4/t1Xd+9MdSXG0/wCGtH6crKi43W5VElxq0RvcTVSsryN4&#10;UCMxqM4/Tq5fQ+xaT9NaO+0tLoQXG62O4NLFcKiRSagzQoWqNzkBN3CnB8ADJx0wwa41bq0VNTdL&#10;dNZIBIqQUlPMrlo/+NjGCoOWxhWI4HPOOtXTdPtGpJJITA8e2f7xa7TWP+Acyn7V+ErWlJSSWqr1&#10;hQJTkrNCZWdxDIyKshWPdjgIoA4yST982BoL8Nb6DsF3am1pWXq7RSivtbJKYMMAN1OV3EYYbsNn&#10;yRkY8r+obH6pTy1lx0hqeqjo4oi8dNPQpHLFIqsxb35aWMsoGFAb3Hkgc7NOa59cdIX602/Ur2yu&#10;tt0tQustZNB2koUCkvFK+QiuoxjkA7lPA63mrQLg5ivoa9OTjErqfS9l0hqmkjobmumNVV9NP/E1&#10;ntL09juJiw0kVTAwwqsqyN3UUKQMlBnPVi2Wh0vS2+nF00nPY6/TrGr5xPJRxuWK1EUp/wDtqjy5&#10;wyk9vgnHLLZdR6m6NvFxOitSraLlLMCKYJUo8dXG8aktCx55SUDHB/MOQD1jb9K6A0hV0VfFqm5R&#10;2imlf6e2XJDNPQS9p2K0zt7tjBSGiJZXHwDjoDVb1wxz85WpizbWGDKmvMtH6eWKDUX+HpL7a6lq&#10;hJaq0yPJGf5ivCzK/cVYz4dDtT2OQCSvQ+612qtTaHtlLpantdZPqT6palVnaJNyQIqThtsYQkqs&#10;eJPa7qBydvV4el3p96XaouzX/Sms5LNabjI6Gnt9QPppZD7gjRPuCBkZHU+CH2+VJYhrv8PH+Ap7&#10;jqHStuirqC7GVLjH2d7QJJAySdsDGEYhGKMSqspIXJHXnbNNsswVjTUnxOd7O9ovN2e8VWm9XWxL&#10;XPM9clRSkVMtNCxj3UwjQKiKO2rncc7xwTtKyG0/fPTShSu9N4JrhfGq2vVHb6qoWNo0kzHMpiYh&#10;eRGQ0YIYbTJznC2NcrLUJqiDUVzr6ysgpkeeOFAyQ9zDxqgGcFDF+bJxuQH7g4WGr07Q6xutjvcN&#10;XTS/Ty19dcptsE0EQSNARMQqBAZSu2Isqhz92PTCVlXwR8PtCLWV7zCr0dfdf+l0l39TtMVekbzc&#10;rqqQ01HXyOggPMmx1yUDkSBwvJ7a5OQpFSaW/D3bfTG5x/wPUbCjW5fXVIkjX6idEVSIxtH+6Ve+&#10;xyVy3wAMm6LVdK670dFHQR11JQxrJPLSVqT4eZpW7dQryH2K0efauUJc+NvUp71YLVTGz3O10sV5&#10;vcU72upqqVQJI3hI4bkj2kKc/LkeD1oq6IhRBgHxGMK2CZ91vqmBm0/R6XvDUcVst57LugnikneP&#10;czEeRskcqCB+gI380vYtOyyRVlP6j3m53iCojqfr5e+301NAcSIVjKswi7kDfzFAdSYyVC8taUNn&#10;FykdJaiJiFRAYolACqpUkg+0P5BKqpIIJOSWOVXp2mtlZ/FauurIy5TAiid4ldYyN+xVYAHj3FTg&#10;qMeSC01W5eIVuRFmgnapFZb6yzz3i5R1BqLRNSU8MSUVG8alZUEw3Gb3JuDBWPBwFPWdisH+EnrW&#10;01DNX3GqqDNPJO6vTUMrsQzqwUZfDe2NdxXJx5yMrf6j2L09s72+WLspca0GS5XKzTsWhlcyFZSS&#10;THsY9v3cOFAG44QHtI3mjr7HR10tKn82Pt7qZk+nmeJmQSQ8DaGCqxBIwSRhjhup01fpfBAbMnEi&#10;2u0VNpElZLVCoulTlZ6uftKyn83bCjuYjI5/lsSfaSTg4W/U31KGnbdBVXOezXGKnZYpKGW4RNUA&#10;OvIiVxtZQMEhxkg4HkEOeobjTxWaeSSre1tLTtmR6YTIv5QS3YYSKACy7gT8EFcY658u0j0NPXU1&#10;20E8NZZw8y3a3zyUxbcCqtLuy3IyGDHcM/BGenvTDCFCBRxL2swsvq/oAassd9sbC018wv8AS3mO&#10;Kmij543b9xDb5ojvMbKXJwftUusdG+rettK2vTtutENNb1qI4666TXKTtThFjZqftyhS38vO1NjZ&#10;2P4ZZAA1Tc7MvpNdNe2J6elr7b22utE9Uezd5WmijQToT/MQrKW9xJBQYKkksX01c5deaPseobnT&#10;VdZVUoWGoaku7hopEbMRdWcZIIywJOY5HyHyCKrUVOZwJ7SxJ9K6fitVyslNTpTUddHLRxxsBGsY&#10;YqNyDaNzKFVVIBHkAjG0L+iIY6SJaaWELXUjPTVceMKJY5GQlT5x7eD5wx6Y7TSXFFJra2Kl2xvt&#10;YM85kztz3VbghePdksQPI89L92ip7Lq81FriEFHdBukRX3COpQKrx5VVVcp2mCgDgE484tsxzMnq&#10;lfwiweJzvWUA9MvWu9aZpoWp7ZW1AqqEPgYhlO5RwSPaSUwDwUPSx69aUrbfrGHWdFb5Db71S9qr&#10;lRSUjqY9q+4+F3L2sZ8nd1b/AOKqxItu0/6kUNKe/Q1DU1dIoH+7c7snnnEhY5+83U31T1ZX3P8A&#10;DPe7HZ9fPUwxyW6aW2UgAhEEcX1DCc45cvHKSPO4LnOR04lpDKffiefFKvusz2nOHoSob1SoBt3B&#10;Yqknn47R/wDXr3Wz0EVZPU2Ft2MUdQcg/oB/3690PWHFmJn3j45116fXVtS2S81Nub6amqZFoqaC&#10;NRGtOFp03cL5zJJIdxySMZJI6r7041HebZcr/oust0jUFdbpakSSR7huiVhOqk88K0pIBGTGpPTR&#10;6RPJYhVW5qiOoguMpro3CbQXIJOB8Ar8Dxjpri0zY6LV9jrZYAqXWS522RWcr/Mq4JHLZ+w2y8ZH&#10;MmfjHXzobAzLjP8AneaKvzEbR9NQV1XpatudN2qWJKpvrSoCU/aRpCSR5O4SjLcjYCP0qr1q1ldP&#10;UjU9MluWaS3/AFyUtHSOCAywruVmB/qYzuTzjDfbq39ZVtLaNOR6KtdbDTS0tNTz1Tyws6bRLGio&#10;23nBBZ2OME9sH856rLQNvqNS3yOhvUsi1qSNQW9oYO3if2Elj8sIwq5/4ODnjrT6eBWfV9pWzkSZ&#10;pf0gv9ngh1I9bapRSfz6mS4ZaONi39P3bccKBySQB1cltnq6rRuotT10dNtSkrKW0lVCgRygQxOW&#10;zx3H7chJ8AgeFGKi9V7vq3UCwaIpGpYrHYq6JLpWUkrAVc48kEgfkGSFH9WcE4B6uHUslnrfS5rF&#10;bKmGOO5UsSQ1IcLDCxde0rkeNwWUgf8A6JvkdGvDMAzHk/tADiQvWnR9411oi0XCzyNPUW2WOeWm&#10;WUCOePjeMng4GGB+wP36+N62aYpL0YJLa1FV26A1E4ZTiOdY4wsaK6ghu4WUkgDCZPHRn0ruUFPa&#10;ToSqvlNdLpZKeIztA29DuBIUE/m2j2n+37DfQaZ0deNRy3bUkFMa2hgnpZFD7JJ4UMUkbnnOVT+W&#10;WI5EmT1mat1rXFnYe0Yq57Srde+sOoRU02phQxpW2aoLmYYaOCpqUXkfckwykEff9B090Wo7lrrT&#10;Ec1beFnFVCfq4pEEphmIIdT4YEEnyfseeqY1Va9Ualo7rpmw6dr56Onr2uVRNBTOTHKidtY5GPCh&#10;ffwcFcsT56XfUXWOqtM+oQ1Toeoip6ast8DVCb07EjRx7WVkJxnCjHySePPT+m0gvUKpwee/5Slm&#10;cw/6laA1CKB6yjuz1lLb0+pegqpS0kUZ4zEzclfgqDxjxyOkGquNDXafq9VzSQ01xtworbQ0cSso&#10;wEI7rffakXOSMswPPI6s+61Ov9X2Cg1ZPYf4XVUypMkS5LVChmDttI4AZBhTnI58EZpzW9qlt12f&#10;UlJbpVtFc6zrTyZCZ4MkfH9AkDBfnaB89a2iXI2P3H+YkITiRml1RQvbr1cnqGSrImphJLuMqq3n&#10;aTkLkYGcA/HXz1UqoNVpU1VfJFSz/SxmhpYyD7jIrHIXhcqWPJ+APPWrWfqCt+lpEp9G0dqMZZ5Z&#10;Ii++UFzwCTgIANqgDgDz1ONtiuenWjXT1xjMVXLLHKihj3CiqULEZZQEB+wJJ+etXT1+lclrDBh0&#10;ODF+gCilAC42Hbx+w6lqnt5GT1hQU0kMJgKEMuc5HPW6NVUsHGQM8/PXtE7RtZgCVXxkA9b0YK4B&#10;Pn461BhuKeB1kqc5Kn56LLZklGSQkZ8HqNXVcdEpZiCfv1ora2OkTvk4/v1XuptUyVTtTwHAHGQe&#10;qkzgZs1NqHuu8FNJy3Bx0ESyVMkIqJiV3cgfPW/Tdsa41n1E2THGfPnLfbpouEY2nAwB/r1WTK/m&#10;heGQowPHWAHHno/X0nc3YAz5B6ByRshIZcdRIIxMf26+ePPXsfHX39uukT4QR19ViCGB5HWaoWQk&#10;AcdYgDbj5HUiSJcMw/xFoi2ak2gzjNLUlVHLqSMn+wB/v0syxGMh0bBHB56Jekt0Fdb7royeQD6i&#10;P6qm3EAd1cAjn7jH+R6h1kTQzMhBypIOembQCquPP8xu4BlWweR+4kdtkw/mpz1Heg3v/Jzj4HW8&#10;nDF1b+3WQmCgFcg55welYtIogkRShOD9+vojAbIwG/frZNPJIRsX5+OtB+o3hnXjquMThJaqu0ZO&#10;T1GragwxFQeSMeevqvkElgehtXFUTSblGUzjPXQiiPn4b43f1stEiqh7KVUjb/AAp5Mn9x8fr1V9&#10;1leouVVO5y0kzuT+pJPV4/hBtS3T1hqZthc0tprZUX/iZlEYH/4/VHXGMpWzocZEjDj9+kKmzrLB&#10;7Bf/APqei1tZToelPhnsP7IP6SJjJx1IpzlgpGQeOtIBHTBoazG+6qtlrKFo5qlO7xkCMHLE/pjO&#10;enHYIpY+Jhaes3XLWPJA/Uxm9Q5l07PZtM0ElRBVWenjeqP5StUQCSuPt5B88nr9FfS3W03qp6TW&#10;nVkEkFHU1FMBLKqd5kqIxtkJQ4G7cMgZ8Edfmn6m1Utbry+100jP9RcqmRWII3IZGKkA+BtxgfbH&#10;XTH4EdbVNVPfPS+dllWZDd6FJZCFEiALIoAIzkbDgfYnrI1Wnzplcdxz+vf95u2631+o2exOB9F4&#10;H7CdaWKtnZfpayw1VNTUqviWon7kszk5LAscgfm/MQfHgdTjVafgcz09DKJLw6l6pFYmV9iqvuXn&#10;G1AcLxwT5JPRukuFqioZ7VWzUMvfizLHtBRefG7+nkfJ56+U1mtsIgNJUCSJsLTRiYSpFhTkADxh&#10;T98j79Y4jkhS2yqnYx0NSIoZFEc2C3IGTnORhucZ8/qeMTbjRSyUxhp6pN7Db7m8HzyOtN0pbilS&#10;4orEK1pVwGl7fbiOQNxDnOBnPtUng9GYHt8FGRcpomqtnbBCgAtkZbHxn4/f+3U5xOiVXWi8TSwr&#10;ZacPUNujaVhtU/JbjkjjwPPH79WfoXQ1os8kU2v73GZMF1oaVS0mPgu3hP289Z2y4y09pEdsoTbo&#10;VidaqdGD1k6EkYXI/lLgHBHJx0tisnZJ6yqhaOIMBHGSZMxjjJGBzxnHPVDKMeI96v1PNdWpqfR8&#10;MFvtUEZgnon3qlZGDkbmQggg5++QxBz0Jr5bPYqOluV6tdopWjURUNHSUqo8rn3bBn8wJUHHj2gn&#10;GOgF01TZdIacqNVXyVY6alTMIKnc7fAC/fPGPk9DLDQ1+orjFrzWVFItc1OwpaGVgy0KNz7B4MhX&#10;AZjggllB28kZAzFPxHAhKK1x11ZUXW6x/WVNxjWORZCJKeONQcRxqfaFwx8DJ+fgD5VijoLbU1jN&#10;F9HSqWdnQu7SZBCgEgHg+CcADyAOicCTiWFFl3vI4LGUhUiUD3MceAFBJ8+D1C1NqC232Z7hTU0d&#10;FbqSMxIySBtsIyzGQc5Jyc/P5R8DHBBGFWBtP6y0d6m9ultci3O1yoI5Y5UMSUyAsCwUhSWByCec&#10;ttB/LgTafTVqmSaN6WRKG7RmldZHZHp1DZiYFORyAG+cOf8AgA6WrXq+2w0tHHZrFKlJNI0Z+mo9&#10;r+Sw3qOTwznB+ePJA6eLJHdb9XW+3RqVqKyWOFFVcgFjgk/oMk/26uABLkAcmBdHWKxVlxSKmFVZ&#10;7dZ5As9U0bU8CBVHLswBlwueGJGMnwM9FPUa4vqWuqJtOUc9NFS4goJIECGanRBG6yQttV1c7zt3&#10;LwQQc7cPPrRfLDTJ/wDC+22+AWy29sVxlh3CpmK5K5xjgEZz5yR8dc90+pamwTQvbKwPpuQiB0qJ&#10;WMtukZtqElvd2y/GxslQcg7QR1RhkSqf7ihoO9Qfw16DoJKS6yXG4Wp7ukNVR11DUuadZNrMrLC4&#10;JjClM7VbgnBJ3YCzLrO86R1bSaa1TrASUt1jmpqB6sB4kqkiVPzgjtI5Yfmzgu3C4HXSU99o9Rel&#10;VRbbhGkotVzWmIPBannVimGHIZWBIIwfb9j1Qf4gfTjTty0xLYv5hr6qpjqrJULG07xuKf8A+awG&#10;7awglVvjcB84yMD3lGpU+JO9JNRVNi0/DYaW2W9KqKtqKOq+s4ppFWpcCBCCVVV7iY3ICIsnOMjr&#10;qL0m9Y7VfqOotGyWQW2WWgrKOqdXlpZIQnciY5JYASDGSePBxgdct6Y0xbbPqLVmnLhZIKutW6VV&#10;zhqq1G+mhkLohi5GAjIqLvUf/MIx7eMNRa0qKPRtNX6YpJZLvqLUJgiag2rPWLDFIZG9wKlmKIpJ&#10;yMKuPy56TtVbBmAKEEzprVOhaequUs2krfNXUEkbOKQzLCsG7GQu/CvkZAwwwcA/og3mu0VqiT/D&#10;etTR1j28RwVFBckhhKPyJYnJcLLhjuzgDODubcB1HsV59QLDQNcbTdE1PQww/wC1LBE0VXTtyGR4&#10;GLBiCGB2MSSMBej1g9QfTrU0KWyttlqoauJ98cs1EjtC7cgOrKWQZ2kgjwMeOs85Eolyhtj8Sq9P&#10;ekemq/Vw1NY6y/0byt9WtverqKihon242CLD7ZSC+D/RjlSQyg/qjQ9VNcqLUtBe0F9EMdXNb+81&#10;RTwkROGmpadiqByQyMDHyAWQI2OrUvel7/bbbHcY7XBIKueIxXS31e+JVkZVfeMA/l4BbnKrkjHH&#10;Np9RVtHrZJYqNaie8Vs38Phh76ijhjlmkacu5QnIzuwWUAl+QcDrs2sQFGT/AEhSq+I+2u6PVU0d&#10;DBWdxl/2sQz08ke1nBZcSf1KQp4GceRgjHUOtjpqy7RT3C3urGKV5KJqtJkePlBtQBl25G9SRvy7&#10;AjDkElFXyVNPGlBRxRkIi9uMkK0nhwuFOw5ydp8eM/PQy4XWSmq4zX0ZpYXmiHeFM03cUrlUzgBW&#10;37R8kDJx8jfVRiEAgHVUonslXUUdpNTGyMJIoRvNWvgKrBlDAg8KMMWwNyEhhhorQ9lsFJLNpmXu&#10;Vd0ZpmlnlYGRwrYUAj+WFHPbVVC5xgEdMVDV0dNY5UsLwTPRR/yoqiMJJIxO2NSHVWwNwfd4wv69&#10;BLta9SSCmuWibvsmALPQ3ajTtzowG9NxRu0TjJjB25Axgjm6oM5k7RChrLXCtPW1F5naVVeV5m2C&#10;JV4YhgqmJGCggsCrHbyD8LfqFoCxepOnZJ7Nf4ErXUmKqpHR4pJSuCZEH+8bHHkEf6dKV+q7TU08&#10;Vp9R/Sme1IKhKaSpp6hIliXG1THMSNygsFCk7VDKMjKjpisnprbdLzz1nphebpbKJKRIa6lnIP1J&#10;lK9qRGONkg3+cggwEFcuR1cuE8wNj7ZRvp1ou6aLvlda7/p653q31ySUVTWUlDNUQsBKrMpKAjb/&#10;ACRweQTyDgr032b061f6Q19z1LpG52Wv02WMYkq66PuzR5wuIkzIjqx5Kr4zwQcdWjrTR9119prT&#10;fpnFZp7Vc7EsCXfUCYjd5Ar96JDGRJJIZcscHADNuKngJvqRbfRj0l0o+gaqeaqu8pDExymsroZM&#10;gmWaZidmRn+XkZB8fPQ/vO9wqn9ok9zEjbM//jNQw3SOWjs9Xc6qo2dyiSZtpYAZjjZF3suVPlRk&#10;Y4BGWO6pe2a6sNJeNF+mN+prnaxE0EpZIIYT+ZojE8gLqwLDeBkk+D46pq7Q3LRf0Xqj6dXKWa0o&#10;m2cs6u0Bz7UljjYttYLkhgvu+PGLB9LvXNNbV1XZtQJTU9WUE9J2f5asq7CwUs2VIKhsfIyDk9Ml&#10;CRmVen1122GFL5b09Q/Ty5aYivn8KivFOkS1LKCgO4EKyMVB3EFQCRtZgcgr1Teh9P3R9Oav9Hbp&#10;GsF1NLJbHLEle8Iykbcjw7LEwPHtb5z0f9ddP3156C22pZ6ilu80lZFA3skaowodAhAI8mTwMmRu&#10;MDquLFrO80WsaesvYlFZSQx0VX3AwllSMbAZQ3JdU2jJ59o+epUHHH1nmraGpLVnuJXvoPcVtPqX&#10;RJVoULR1NM6vwVIjZsHPg+zr3TpfdK2Y/iLEtZLWx26+xtdP/sZT96bfJTyF+2nyDKrn9FJ691TW&#10;WJ6gJ8iUOja/4hLr0h6b3bTNqtkFxub1dWDJ9etK/cjhRScdskgOSoAAGPPPz1YNruV7vXetNss9&#10;atbSXJDF36Te70SzpHJMCQQG7cjk7edoJB5OKt9VvW++2C+0dHoC909dZZo4RPU0toWJ1nJw8YDg&#10;/OMFcZBHV4ej2utV6NpRdtS3BaisqDAJaeX3LFEKiOIELjG9hKNx+GUAfJPgrdPZ/wCZ8fFLKBnm&#10;c5az/itVqy9QVkQiikoK76pnUiRfdDJHFnHgNEij7ZPQjUXqAlptlnsGjoBLXgirlq4UImSpKLJM&#10;UxgErvEWccCA4xuPXXertK6e1NeZqq82aiqpXqRUJuj2tNtV/bIVwSAGP75GfHVRay9M7JY7QI7P&#10;aJXqIn7srgBpBmJkdl5BwQAML8Mf36fosCABhnEksp4lFUd8q9NyJHcK2O/SF1qa8pukjmnRNzRI&#10;P61j3FXk4UFW+Bg5eon8Bvl8tVJ6e3GpW2V6QRFZciESyOy8n7Biy5/5W889UlrK56otera9KuvM&#10;dRTPLREUsmIRECVKJt4MZH24IP69GrRLqxprc0TyxzkRGlhzkhc5TA/ck4+569OenitRbkc/pF24&#10;l7arqaz0OsVn07pG+D+OrUtdLrOiHa2MpFEy/K7O4cH/AIs/bojoP1ZqdUXfUGp9Q0FRRyyUP09F&#10;9KXjC1vb/lSgZ5zgAg8bX8Hqv9U0l7s+orrJroOL5PGlWB5Hfl2OCR4CqrNx4BULjHVq3z0+/wAP&#10;fh80drCOqghuV5M89S8sqxh5HZuy3PAGxUB+PHWTqaKzWAwySe/7w1AJ5HiIdmvVbFczp7X18vFL&#10;YzXSFwtSy0jSBTuV9vDkkplsk4/fq0odDentyeivtqsNnqpIJFkWWM74XIPBODg8f9Pvz0kaY9CP&#10;UzX2jaeMepOgBST1n1rUUt7iWVZBuUucjAJDHPODx8jqVbPQn119LrjUXmxafe/UjRkmG116VUG7&#10;I95WMtkbdwxgeQfjrrKFUHY4B9u2ZaypyM4lqy3CCS/UscFLKkbRmRiM9ruB8MB9iQVP64/TqufW&#10;y9WmPVFPoKrs1NLQXinoBK6K3eilNROC0SggFysjZyD8fflvpNT225zVdFTO9PcKXd3KCdDHN7fk&#10;A8kf6j5x0Nq9Nw6g9VKzUd+WjpLbDJQ0dpmqOJJqoRxk9r5YBnPAGN3JIC9I0fA+T4EVAKmIum/w&#10;50r3Qve62erpUP8AslKjnMaNkmN+PuTwp8k856t/VNfof0vtz3bVpgWoqCzw2ulRVlqHYc7lX8ik&#10;cE//AFOhHqB6qQ+nM38Fp4JbTTVRlp11EsaVb95Y8lFj8LyVB5JXIPPXOsFom17bLtq6quF0r6yk&#10;H1MjO2/KhJBIWz4APZbj43/oOtLTVWat1bUN8ORDVqbD8R4gm8X+XUl7uV/mgip3rqt5mSJdqID4&#10;AA+AMdQ5ER4mKjJPyeoFArGF8Hjf5/XHRKnwIuScA46+k1gKoAmiOJrip1VgZF/XPWmtrYKRS24j&#10;A8db62rFNAXc+4DjqvdS6kLbo42GT+vRCZ0iam1HJM708UhwTnpU5dsnknr7LI0rl3OST1OsdCa6&#10;vjTHtU7m/YdR3nRx0/Q/R0US5w7jc37nqdWxAxnIzkcYHWUKgKF2+PHWc4zGSwyfjPVpeLdTHiQZ&#10;8DofcKVJITIqgEdFqyIqxJYH9OtLQ9yEowGT9uqmQYpng46xA5z0Tq7Y8bnYMjPUc0jqcbeR1EjE&#10;+UsDSOAR7T1jW0xgc4zj4PRSghC43Dgeetd5QBB+h466diR7Bdqiw3iku0IO6mlWTbnG4fI/uOOr&#10;T1dR00skF7t6k0VxjE0T5zknyD/6dVSmyppsY98Y4/bqy/TKY6l0vctKzyKZ6EfVUu5ucfIA8+T/&#10;AK9M0/7gNf6RvTj1AavzEXXHbkwRkdbu0JEDJ/cY8dbKmLtTNHIOUJBB60kvEwKHA+3S5GIuRMQA&#10;jgMp4PnHX12V8FPPz+nW1ZFc5YhT9+o7xYfCsRk/59VnCR5YpMEopI88dY05mO98Dtwo0jZ8HAzj&#10;/PqU08gHajyXfjA+epGoaGpsellapjMc9xmCHPGEUbiPvnkZ/cdcRgZjCISCZYP4OK2Gj9SrtUVE&#10;oRUsNXNknHujaOQc/uuf7dUdXSCWsnkHhpGI/uerd/C5aLhddYX76Nkjji01ce/I/wCVVeLtrk/G&#10;WZeqelBEzqfhiOs6kf8Ay7T8l/rPQ9SZv9D0antut/lZhhT046W17T6XtaU1Fp+llru+0klVKPcy&#10;EABQR7h+2cf59J58deHtx9+nLK1sG1u08ytjVtlYRvl3rb5cZbncZjJPNgsf0AAUD9AAAP0HTD6T&#10;a0f0/wBfWTVm15IaCrR6iJSR3YD7ZU4+6Fh0pPyoPX2IlGznqSildnicthDbs8z9laz/AAaaKj1O&#10;lJRzU9xijlSUwJI8quAyHdjPg/J+fv16m1PQVEzQWygdpI2IXcyqpOPPBLAfGcdc+/go9UY9Yemn&#10;+Fbp/tFx0tItPGXALmlbLRsM/blf/KOujIXo6qojkQRxuF3KAe2zAgg5Uct5+fv15K5DS5Q+J6uq&#10;wWoHHmQJ59R6hY0YEtrQKyzSxZ3SH42N5X9P3PRVkh07bo62ojacRDDyyneWBbOGPny3jrfVVqUW&#10;ZJSAUU4y3x/69BpK83+GoomAiiaTZBk5MgAB3EDke7I4+3Qsy8Y7Dd3qkNTcXLd1BI0YQgsvlV2j&#10;4+PH79SBQLXVMUoBjB2u6BsKFAPG34/MR/lnx1NoaJEjhRUR5JEyNg5YZ52/36i+qMNy9PfTu6av&#10;qU2xinftKSMq3O1MgDycf5/p0M2AED3gLM4lIXG6SerXrNHaKFs6b0VtnlA5SeqHCL+oDc/+Q9W0&#10;lIYmjiFQTEGUPvlLEjx+Y+OPOfP+vSD6L6Yk03oWgqEpI2uF2YXKtkkyHdZF9iZ/QbT+5b79N151&#10;FZtJ0sU+oZRFuTuLFCSzFAVUkDz5YeAT5OMDPRD34nVJtEJJdDakqp4YampAjKSRU8RmlkUsMqgH&#10;u5I8+ODnpL1HWVM9FUV0irJUJE7w2ulLGNZcghZZAQrS52/mPGCMY56W9U3n1N1najbrRSVFktIk&#10;BqVppzT1FTT5BZV3L3SxXIDMV/OcDwettgqr7VxRWKzUywWazwOkcdZI8siurBey5zk52lt+Sdrj&#10;APB66F7QhLaezRT031zBGd+z9NUGPajOzupYH2nc7c44UDyRnq5fRq52+13yuv8AVfz2stqqqmKm&#10;z7+9EOV/c5I/tnrnXRd/u5oKy2/Rx0F7+qmlhoK6ZQV3OCEY8ttcOACV4DYGdvRyL1C1FYK233+y&#10;Wc1zW5meajQ7TURlG7sQUZ3F03qckDJU5yOePacw3qVmWrddva6lrtrSvqWS9NIs0wQyUrVLEsyE&#10;jmIFcnewO3GM+R1XOtNU0mpLLV2ma3JSXB6Rp+0su9ZREuSvcO0/ccDcQc444vC56B9Otaabp/Uj&#10;RV2N80fXhJpqY4kFHMj7yXTBZGG0KQMYGRjnPQC92DT10o/4dBT0U7VlQlNAqIjEg7WMgJAwAGBL&#10;AkBQc5BI6GtikcQmMQINdOPSnTlslCUl41ReVkkhclBLDTKUEkYcDKF3LjOOAR5HL9pWpt9509p6&#10;9Xmzn+Fz2eJquvkJMoqCzHevHGTIW+csDgE56pzWNNU+r9xnjtUc1VpLT8L6dsVfQfy5qiGnQySV&#10;SJgl3acqoxwwjbHjHV1aF1Lqyg/DbFaLRSSQ6jq56CR6SOJWn+nysONv/GVp3z8qT8Y6jjGZVjmC&#10;vxLQW30+1DLr61xKtxmoaOWphaPek6R1iZbGRlsMSFyAxLHORxKvOjb2lp0LqnUlqoKSprfqK5qc&#10;xti3TTssig4YbWKMy5PjcQR46n3a4WHWHqjElY1RW0lhlhQh5FLVskDxkQg7cDfJLACPaM5JxkdN&#10;1JPrf1Du1dLc6G+wUa19StFJRyUioR+XcI5Pe2VUEMTgjkcYPQXQEcRVziJsdtt1TQyrp71FuNmn&#10;7McNUlXDFMkDYIO12TJLFCN4bLbBknGOh9+9PtR0tDcVvlzpKyWeFBaboI379OyhEMe9WVvap7hI&#10;ADtkEZJJ6KpfTDSt2jDXGjprpL2U/lVlJF3u8OGZto285PI/T46G3T0bpq+4ZgutxsKlt0q0tOZd&#10;65j5XCssZ/lgZUhsMxyNx6SenEWKKx5lP6H1tq3QDWmprdX2oJeHMUdqrS0dO0i+1ozNGW7bswyF&#10;eNRzjLAdW8+kPTf1Ap59R0ej1oLxHnvtAsccjf8AOrj2yphiAwJXn48dSdc6C01QWKte/wBfUvZw&#10;DJKiO4ZY+CxwEUoobc3DZ9xHOFwq1F9Fjtl5g0/q2gmmp07lIlXOM0zKGLGMk71Y8KRnaCDjww6C&#10;wZDwZdEI7QRcfTINHPFYrtJHWsp+njrENNNFKCPcQQO4MDHwOeG8dKlRTautdLWT6r05PS1Hc/JB&#10;L3o5FKku2QoAwwOBjkEeOQLWtHqPVzPS26+2VbnDcwJrflSQ0ZBDdyEoURwyvgYXIK87sqAesNXa&#10;Rqq6jorMk8txFWpSigqm7IlVGy0aIxzhW5UKFwc46Zo1NucGHXPmVJPfdPWevenqa6X6tu2mwMZH&#10;UHLLgDwMEkM2AN5wRu5b9L3KjukVdeKEVNJUUBirI6SOgdZHVlWc7iCDJHlo4wvIZmA55HXyovzm&#10;SqpqO0C31oTvUrKgQFAGiVCinkRuHyjZHuHOepVou10FRNTvKgoaOohllEQlEk6MzqWfty7lJJQl&#10;vy/ymBU44da3auZc9omautVHJpGoumsqIpM1KsIpqdhHNUxFgZFESo7MC8m5g0eC4HyCxD6c0dBp&#10;aCJo77VUtBIsU62W47Y4aIgs+6YmIdhUxESgw5O1WIMgBuMaz0pa6+SrS0Udtr6URr/PouxOo2bo&#10;yplAZ8ruKlc55x89bblqVKOjpLvWaarClbWGjppjRou+Zhu4YkYBxnceCR5z1jX9TV/hUH9DErVZ&#10;uAJzr6lap9V63TdNV+lFuu91W8OlDU3CjtaxONm5ZZAqJuiD4jlDAnhmX4HVfac/DF6g6oo7i9xs&#10;l2oq2MyR22srmXDoGQxtMkwEnguMBsqQOWHHXUl29U7ktbbbNbKSeuqrpULTxQwR9w07MCyySj8q&#10;xMFbEgYg7SRnHWPqPri5aAudLY62lu9wknSVDcaOkc0S1CoX7WEJdiArZwMDGc8HBaeomhfhT84q&#10;KrQeBKD0R+Ez1WsNw/iN01PYaCN0ME6s0tQlTE3lJIlCoykbvaW+SfPIPUf4Q/TXRFyk1QNd1dDJ&#10;Ts09LHLJsp4nIJKlmcuyEFgRuyVJBz1eF7uWi9baZprFoHXE9j1K0atPVq0FcrOQTiSCRxsJLEgp&#10;45yOeqy016eVGoLVcYtRUd5lvaPLRtU1rVCPNCUMv1Kw7+5Em6HtBUZCTIMgZA6v/rFrnxiSK7Dy&#10;WxOZNZaq1ZaXntdRNUTla1Hpa6anTtK8Tu7PG7puWJ1SUtgplUJywQr06SaHp/W/SMN/sPZjvlHS&#10;pV0sxYxtIqMgennI/Mm4rjjKkknK8dNNw9FNO2q+1WrKXU9zvFPNRR11TY6ELT/TPCy5GWZpEjVm&#10;yqhWcBnXJywOVpozonVVJfKSmpLHR0TyVVXVNNM0qTSqImRocbDH3KVhz7mB3mMbXIYfqa8Cs8zO&#10;v0hL5HMhWz0qNXfrBrrRzUVLqiCgmWKkulPUpHTyYWOoUgkABdzhEJj2739hyCPdMlFq/wBM7LYL&#10;xqmita3WepqYzeZDcoWEcbkNFEWA4yTG2I2OWRiScMB7rLLamzknMNXWUXGJTPo1oKpq66l1ddKa&#10;VJpowlJStg9zPHcZD5Pwmec5PkA9XrBSUs0d6jeWKKKjSGGJj4Zo3Mp2n53NAoGPv0E0TQx2e1Us&#10;fbIa3UAx994XYjcfPcIYn756lX0UdBo6hmuFYlItRqOjzIfHtVmVT9gWXBPgZyfHQbiXbM8zvLNH&#10;WaqElTBI83sqqdXQ59wkTCt/YZT/ADPUWSvgq6x7dd1jjkmJ+ncEDc2CSq/t5x9uR4OAF/vkNj03&#10;RX+rJWK3XCOCpckBY4ZT2yT+0naP7A9b9Y2KHVumpqeF2Sq2pLSzoxXtTod0UgYc8MBnHlSR89Wr&#10;WQSZUXrV+Hi1XyqfU1io4Yr3DtlKp/uqkqM8jxu/X5+fv1UXp3aBBNdrtqqkenobUhjq6qWMNLHg&#10;IvbiViAH96gHB27s49vFz6c/EJC9ZLo3WViuNVWUMKQNU00QMzzog7wZBge1g5BHkDxnpB9Wbzpa&#10;+3iK06Y7tRDJM09xnMAUumFGcqxyAFUgnH5hxnrWTUWAem/b+kkAnvK5pNXWO9zamkvMEguN1NNF&#10;ZckuIUSWMFCTzkxqPceSc55bo769+qT3f000doII6C0U5WZT/wApwo/yP+nR7079Dbpqn1FoKyW0&#10;U9pt1DQVV3jp2lRpDHBGO00qglg0kjI3ux8jwOqV9ULkbnquuRUVoYn7S8c8ef8AXPT+lNOo1K7e&#10;doz9D2jCAov1ivHq+8Utqex0MscdHNP332xKHaTbtBL/AJsY+M489OOhNY6g0UYLrTXu5TzKjTvH&#10;Q10iJAMlFEu3wd2GxxwQPngXovR3+LK6S00khWtaJ2pYVi396RQWKk5G0bQxzz46aPS/QFRqS+SU&#10;tWrpbIcPXbHx3OTsjx+pB/YA/OOtXUvQK2DDjzLB8S2PR25ax1tXz681xWtXWCgYzxivVWnqpiwV&#10;I45mG9N8jKu4HPJ84PXW+uLBoK8V1p1VSWGGG5WmEpTy8uFLgkkpnHIbPHPPVE+otE9hodG+m9EF&#10;jqbpXfxauWJQBFBSxu8EYA8DcPH3X9urqKqsoj3k96AEKfhl8n/Ir/l15C/DsLFGAew+UG7zn71E&#10;9E5tRRjff69qUTy1EcZKyxrLIcu+MAgnGOfsOquOitdenlpv9NSzTTUN0t8tH34VJ2BscFTyoIzk&#10;jrr6tptrM8fnjevwelW60Nuusz0cdZ2pYsSSQLgNs+4B+PjIyPjo+n1T1YU8geJRLihnE1oWRYXh&#10;JyQw/wA/H/bokGWOnYsCMHnqyPV/RFBp2ohu9vj7TVzOJYwMIGUDkfqQef2/Xqn7/cDFROkLgE+e&#10;eevo2k1C6mlbU7GaVbh1yIqaw1RmZ6SlkztODjx0kyyvPIWdsk9Sqylk3vKBuBPPUMIc8jpiXnxR&#10;zjp20zbfpqQTuAHnwf2A8dLtltrVtWpZT20OWP8A26f4YlEYVQBgeCfHUiSBmblRBgHyRkfbr7Kj&#10;ds/lOOskRuQ3x1mUVkOCQPnq0tF2tAznHJ6ixMF4xk589E66IEkr5HHQyNQsn79QZ02dlTyy+fjr&#10;RJRg5kVfPxjqWpfkH446yVcYBP6Y6jE4QfHEFGcAH7Y6H3cExKGH5mx0yCkjAJYg/PjoDe9gmiiU&#10;cFx1EtiRxbGjXfE2OOt2jNQyaV1PSXYH2RvsmX4aNuGH+X/TovHCGjAC43D589KdwhMFZJGRjDHz&#10;1dGKMGEmtjWwYdxLj9QLNFTXJLjRqDSXFBURMo9vPkeekuQOrFRnJ46eNI3KDV3pt/DpJM11kc4B&#10;bLMh5B/bz0svTkHnBYHpjUIC29ex5jeqQF96dm5/uP1gpVYkoRjqVDSzSEBEZ2bgADPPRu06Rud6&#10;mH09MVQ89x/aoHjOfn+3Vyel3pNW3q7wWXR1se83qU7SVTMcOce5j/QBg8nnqiUZG9zhR5MLpOm2&#10;6k57L7xC0b6b3H6+mmqKAz3Ko4pKMgnaT/W+PGPPPjrH8UWmZdL0ulraY2Xtir7xK43SntEk/v8A&#10;H6AdfqZ6IfhZtHpZZ2u+oBFddTVUf82dlykA/wCCMHwP1+euefxlfhk1L6haYveodOU8U9VZnFxW&#10;Bf8AeOqoVkVR85AB8+V68/qeqpbq0Sr/AMY8+595vXaSuvSPVV3/AJ5E5D/C6YbTpD1P1ZUVKRR2&#10;6yLFgxlyTIJNuACBnKgZOcbs44658c7nZj8nPXR2k9MU2mPwjaw1XWQzxVl+usVvikLYUpE6+zbn&#10;kkmQk48L+/XOBHRdIA1ttg8kD9AJTr7NVoNDpWxwhb/+bE/wBPfHPjrwHXift18Gc9aE8iZLhAkj&#10;KfPkdYBCPjr0LEHqTKoyGGcHqQJ0tj8LvqgPS31YtlxrZ9lquZFuuP2ETkYc/wDhYK37Z6/T+4Xa&#10;109RT0olTfIrtECwLTKoyxA+39+vxnjwGyR1+kv4X/UGb1F9JKGe5XINc7O/8NllChpwUX28nnLI&#10;VOR+o6wusUYxcPof6Tb6VdkGo/US5XtMUm+arG8uSyl2JIB/T/Lpg0Nou4VtQzQwPHTRPumqpiEi&#10;QAHwfkc/HWRgsOm6ehGsoJa+vqEEtHao3O90Ckq9QwzsU4xz+YkD5GV3Xd21l6mUottvvlXp+xqz&#10;RNHbaYQlscbQ7HIGQRnbk4yMDrz+5mOBNc8SzBfLdbZXo9NQq9QI2JrqhMJuH2TOcceT/r1S/rHq&#10;a4epl2tfpPBdpKinqZ1rrxUKwzTwr4i44BJ5HA8j9+iVj9NLNa6WnpHmedFBSZnmkL1BIPulIcbm&#10;58tkfYAdH7ZYrFYpUp7bbKSlp5G3SmCMAngctt8nHHJz56ulaod3cyhhGy6aqpmp4KCmmaJQsKLC&#10;uRGRgL8YAx9zx0JrtER2yvqbgkEhuFUxSKSuBceOEAOPYMZ2j/6emrTl4qbVUfW0duNYaKYTwwfl&#10;aodVO6Jdxxkxljk8ZRAcZ6+33Vuh9DV1X9TqJ6N3O+CnWB5pIo/+FYo8mRxzxn98dDa7BwIMtjtI&#10;jaaeSiW4XarWkpVKkvOwQlsAe0HkZPx+3Q8al9LaZuxR0tVX1NVIx7kMGEMg9pbccLngDP6fp1Mb&#10;1F9HrnTySV+rdS1IY7cVduMSt4Jwk0ZUD45489Rk1zoipo62ei0BDQUVJTiWO7XWlhRGB+cxFQRz&#10;n8pHBHBxlDU6sadd7nAgWJlIerXoFSepFXV3zROpa2zX+WOOkm+pnkgMyACRYwwOzOUHjOCrcE9C&#10;/S/0w9SbCxt7W27vVU8iduCaJX7KiIJIzyvhGDyJI4HxnJyGx1eB9XrvbKWQ0emdL3HTsUapUtO2&#10;6SWNUzvAxs7jEMdu7jyW6VoPxE6LtTT092tc0LZdoaKWpNQ8eXben8uNzHgjGxnONozgY6NVqdQ1&#10;eMZElHYGA7NpW7+kGvF1dp7VJs0F4l3XTTpoaye33LKkEJthKrITzvXOcnjHVm1+ibV6pwyaY9J9&#10;T26x28RTLqFe2f4jRRtyyIsgxHFg4OwZPAPnqxvS/wBWqL1WtO/ROm6ECldRULcbU8KqP6iJCoU8&#10;c9KHrH68Cz3iq9NvSnR9BqS8vGr3Z6UrS08KAjMcswIxuGcDk/OPsJbHtf5wpuY8YlEa+0Jc9ZU0&#10;mnfSaqoo6LRAoXskdBVmMp22JbuyDC/zFlfcSTjcuf6wGVtR2izaGqP/AIe2G61EVClZVUtxeVzs&#10;kljEbrCfcJgJiVVj/wAbFRnb1V/rNrn1ki05IlfohdK2inaFoIrFKJqNJlLMBVCHDRjGCJArKMAM&#10;OQRJ0j+JW1enOjbDpOzWGN5nh/iormVVhnZh9RIsTScKATtLgFgqYC56eVWWsZkB8DmSPV+G6eim&#10;iLlLb7fWQXunNv1DFT1mR/sjzEyrKyN/UwRByHwE/wCDITPwS6j9aL3qHVEdFruSjp0oaO4vT1hM&#10;0U4lK9tlG9WjKlgNyZOTggjPTFT61pfVuhrbn6n6iS6Le9P1hr6c0ohqFMc0e1S6rnuMFDJGCcHd&#10;j+odLnp16e3n0/q73cqK3v8AwKvo5II6iqpZWkkozJ/s9PGo2yE5ClnUEASx7ihHF1sT0SPMqqmx&#10;gfEt71fqvXx7e9wS5WeoNpKTGKC49vYvcCmWTwhG9XTLDbzu4wR016b1P66WjQS366+odLa6qhRE&#10;ulJUw0Y7IMkZJdo0VTiOTGAwORuO3DAYaWqTYtEy6G1ff3eeONaUmvSRlEzJFMnsc7cl9mUO0A5U&#10;eSDFtlwstqq70t+oJHsNsfbW1dfIzyVcsin+WjM2JMoFZuRtRWyeAelyuRGgi47QvavV+6Qahhtd&#10;2lkuU1RA7XCWISiClh7ZI27nZGmfaZECkfysMc5ZlhWCCarkCX+33VqD6h7daKRooBNVblLAq2SY&#10;xvWVlwqhcqwZsgdMlLcNN3K4UutIbhLXQ08xnno4IJBNJI+f5UiMfarBlQM6LGCBhskdbDd56+kr&#10;KyltlRRSSSurTpGGEEMre6RHVFMYfaU3DHGSCSelzUSZQgCaKy82466fSljrq8xLG01Z9JAktNtc&#10;upWokICpjeDt7gJKZKtkAKc+jdIXC/110rLrWtfKmo7tJHTVvYBkYGM/TpkoAQxRSBwAuBkZ6c7l&#10;oG43iw2/SVLI72qjo3ero6eaKmqZkcPsJUkMVU43bDvPPzwa/oPTO16OuOmaqtt/8ukigguiIs0F&#10;TKA0skaRbioVs4Xc+SqFm3+0joyV7ZCxkumn/UO426r1HcKu12p7faYmvF6qqGaCqq6dXRXBgb8h&#10;C+ZBkHHg4XCP6daTv3ppp2O4Jd4q6Gn2RQzQFFobrHIP5mChLCQpI7ZbBLxKMEkDqyNMUNv9RLDr&#10;OskvEsMN2s0um6aG3sFgDTVSPGtKQQHKAyDcVGBsG44z1F0HozU3p/SQwVGrT9U1PL3aiKrDJJEM&#10;nZKjyNEGHOQeQoX3NyTY8jE7vxCdTqumq44b/R00d/krIljtk1FHBA7HM0hzMpR2TEZOwsoLEA7A&#10;2FVoNDXTU2p21xU61ajqJbWym022eaOJHZSjzduQoyEfzCCDnMYPHPTDpi7Wun1bb7VfLFQUdDdI&#10;pAY0he3YnDDvx7UzCWaeJTz+ZP6mGQ2y8a3s2n6m4TQWyvhrkEktTHU4JpZGMQVO4kDibO6nC5BV&#10;FJJGFA6WdVHMpt5kG32y0aLqYrTp+40FLqHU0/aeKfaDuy4dXZFAY7D3sMdzYAJA5G+50dwe5Xeg&#10;t2q62lhtGnqSl+rqqGKbczBnqXgUI5LnuJKy7c5jCkqPcN2j9OQ6nhr6rUtTDaoJaZb1VWmmuEE1&#10;QN6tiQSFO4SW2p4GWbGcL1XvqXer3QzRabsF0smoFvlsmFpkulSUqYnR/e43ytFKQDtKxsMBmGMH&#10;lK85XEFZwMy5vTSy2rVForNX6lpai32Gjosv9SjJO7Rqw3NTq5DO247cBSMhChz1WsNRQUn+KLhp&#10;iClRqdqqGCGCcrLvKyKY1RZdoKxqjNklDgNxtz1Lar9RVq6Wag0xLca+qpNr3CCrgjpjlMSLEGkZ&#10;SRuAUlAUBChfblY9doWitlwg11JY5jUyRiC7W6ouH8TkulKOJO37Assq53FgOVXJ+T1mbNxGIvtL&#10;HEVbrrb1Dt+lrXpC4acgus00gWW+pR1E4kEbEOJDSSOMlkfeu/IHBDEKTZei7Zb7rcY6q5VlpqqC&#10;oqFqKWtpaQrIKrtDck0ZQSxRhUXklyNh37vaAzyV3p56q21dEaG1RbpGhpBJCKOEOkEZUpIGwR5Q&#10;sAoOAcblJXod6mxT0WmrZpqkjWSG008dQtUylKlJQ2yCSCQltsi4bhs7ywUkclWxQxORDLUFnOv4&#10;mPQqp0Toit0rbpLHaI7xWI9QL5VJStLJHKZTMJ0HZYnvIuG2AKEABOMe66H1jqy7eoOjtNC/QW4U&#10;SMVcV1qMv01QkeySKpVnGwB1ZcMrYdYvuG691sabW/dk2CAasE8zlnRvqNZKysrNPU8VZJcropq6&#10;irnIVYYo5F2QKoZiAM/JGTk4HjrD8RN8gt2kdJWGQkrdauoqHJbBUIAqsc/rJ/16EyenFJ6TSQam&#10;stBU3ukinkkuU0s+Jaak2YCxxDhsE7i3J9ijgZJOzT6U9bLzQaqS3yVNi0vC9HCKlCi1lS6ROAUP&#10;O1GaUnI92F+M9Z26v8Y5WeHUgNmF9Mz/AOLvRy72O4xK9QlHNTuoIJeaFcof74jJP3J6VPTD1rjs&#10;2oKz0015MtJLRVTUdHWOfYSrbe2xxwMj2sfjAPQ/1KnuFh9RqrT2mZRbKa40lO4MTiGKOVwIpUb4&#10;VW2bznxkn56sGHSvpto3TFZqmu/hV+v9ZAVaryjmaYRAHt43dsALuLAZzk+T1VbFRfiGcjiEIGJT&#10;vq3Be9Ceo1bc9PNGZLpJDcXZF/k5KMpRmySQ6OWIBwd/7da7Dpa/UFilv1phprs11ingdoUBmMUZ&#10;jMxiVwMt7wA2AeCR4GWz1ejLW63aktLxVNI8YtzSoVkVSNxQqRkcqu0kfCAdZaQS9m1aGobKoNVP&#10;V1kpCsQRD3gspkx/QQijH/IflurG5mQcSo4MA+lurYNE+n/qHqy4OYKy50wpqGN5C0gQsNybjySM&#10;YP8AbqkNfabqpam331VQrV2yheXtEMDKsKxyHj/nRsn756vz8Ulu0lZtOU2kLFUzyXgyyTJRU6r2&#10;oUkdpZWfAyGZm4GeB+gHXPem9X1v8Gp7U9FFN9EHpVdlyUV5GkBOePLyY/8Ao62unVlUbUJ3J/bx&#10;DFsgCPvo96Sep14nfV/p0KeF6Buz35XUMGdfdtVs59pOePkgZ6ub020XYPSPS9drHX11gWhtNRM8&#10;jKuTV1SkghAeWClQBxyRnjnqX6QxT6d+iu9vpJCJ6QVlyTfmjkpjvDDHxIO1LtA5yo6PfivprBbf&#10;R+/V16gp3IiFLagucrUSttBQ5+VySP05657Tq3FZ7EiBzkyg9Leqt39XPXaPUb0Sx0Ygn2Ak7YIF&#10;gk2KT4z+ny2cddTaq1BFYjp2umljjhrKlaUs3yzQu4A/ftkf3HXMn4Zo71R6LrVo7PFX2+eSRaww&#10;KBVRNsG1wT+ccnA8jacdWD67ayorbpjQVG1THHUT32Gb+ZjCR0+6N2IPwGfGf0PQ9VWraj0qxwOP&#10;0nNycS1dc6gp9M2yLUM4BoBLGtTIOe1FIdokP6BmTP2BJ+MdVx6yWiaq002tdO3F6e42VGqo54Zd&#10;rGA/nUEeRjDfsP16cJ5rXrb03uqUFdBW0DW2sRpkcMNiK6lsj7FSf7dcb1nrjfLXpa4enyRvPbqi&#10;ilggqKlCKiNmUjapB/JjjBzgHjHU9P0zXWgoOx5B9p1aEnImNT626m9RKWWzX+Kjdbe2+Kpii2SO&#10;Py+/BwfvnGekq+zBwfdnI+OtWlLctuWeWZwJpYwSmfcFz9utF0ZW3Nu4+3X0CmpKU2IMCaiKFGBF&#10;+RgGORx18goKeokBZMD9Osn2lifn4HUil/PwOiy0NW+mihQRwxgZ+3RSOMggScAjHjqDQq4GPt0Q&#10;UNuBkzk+OrSRJcMZxsBGR/n19CEKVznJ56+A7MEfbz+/X3uM2B4J6mWguthySAvI6CyKBJkg4zz0&#10;0TR7t4K/H79AKyER5YHx106aY5WXP2PUiAFid4z8jqNGpwR8nqUhKj28jrpwmUjYUkAjpcuRzcYN&#10;3jdnpjkZ3jK7PjpZriXusMZGAOqGSTDUVWSBtQ4+56AX+HFR3x4f/r0wxU6HBwcdQb7TLJSlkA/l&#10;nOeukTVoLU8ul77HV78U8w7NQp5BQ/OPkjz1dNjHp5SdyqrZvrquWUtS06uCQoGQNvyeD54650wV&#10;PU+y3Oe1XWkucfuanlWTBPBAPIP6EZH9+j16g1L2B9szQ0mrFJAdQRnz4n6F/hw9Dav1yf8Aitzk&#10;/g2mYJCmyEfz6gjyM/0j446/Qf009LNDemNrW1aNsdPRIQO5IqgySH7s3knrk38K+oorBo20yUtS&#10;klBdEFZEU/p3nO3P9+ux9PXqGup45UkB3DPnrxmu6nqNbYRc3A7Dx+k9lahKAiM30QmXB8HoXcdO&#10;QBJHigUlwd4I/MP16M0swcAjqWyh1welFAMyWtZDgz8oPxhadssPp/qy20tC9otNluLVVuoYgVjW&#10;okqDkc+dwlkbj/t1+ezDyMdf0Seqvo7of1S01X6b1TY6apgrYWjZ+2N6E+GU/BB56/ED8TX4dNT/&#10;AIe9f1WnbrTySWyZzJba0Kdk8OeOf+IfI63+m3KQaz37zI19TcWDtKYA6+8Dr6V+3XzGOetWZZm1&#10;Dg9S1IkUgfHUJecdTIiUbBGM9XEieBYft10v+BP1CXS3qodN1c6LBf4THAspzGKtOUYg8E7d4APB&#10;O3PjHXNfk46IWC8XDTl6ob9a5jFV2+ojqYHx+V0YMCf0yOgamkX1NWfMNp7TTYHn6+jT1I/cuVZd&#10;5rjVd7E0jN3Hd88A+Tu5xj7cdFrLS6jqaCS1CrjlleZpFEVPtiHJ25QEAYUgeR89V5oLXNs1tpq1&#10;65ewRiK708dTFURyzSRCQgKY5YUYncrhudrKODgYz1b2mr9eRRutNMjrVvHTVM8EUchjQge2NY8J&#10;GzZ8sFbJHHXiHPpnBnpy4xkRXqKT+FTGOrrIJJZfcZIdoWQZOORk8D9fjrzwd+UpRfUNM/5Ow4DM&#10;fPCng/3HQbXt503puSu1XdpBTU0LyCGPfzNlmZY8fJGQAPsD8eax05rP1fprxW6juukqaqSvBkpb&#10;NNVRhVpAoET7d4IZnLBiQfygkeMKNq2YEIIu1xHAEvysu9/suKOw6duFzuEcYFMTCFgQ59zO7bRu&#10;bngZwMdV/wCq1LrHSdfUfw2ut1vttfIJEqbk61EhjZSWEURUlnHIP6jz9mq3eo+o7TTw0eo7Tabf&#10;dZqJ6yK10cm8JGDjLynGMMCCFRvB546XrjQ6i19pqru9YKefUOkjPPB36ZHWSmdlaVO24YL23aM8&#10;huGPyPbipqraF2KMke/7yisxOZr9PV05eZae3X/S9dd7XNt+quFdTKYZmz7T7sAjcRhY8gccDk9G&#10;dX0OmbhqdrLq/V6tZJe5QR2YUgkLJjaHfcScBsbSMKMBSST1RXpVrz1L1t66W/TGsKmrIQir2yM8&#10;YEcauVAiUhFQkhgCv9KkYzzc1Nqr07tmvNa0l61GloulRXNIlVRVNO1RhY0jCNvj3RkdvIXeQdxP&#10;Ges66vXazVCvdyAGHsOYZE3xyoPwp2O76UrbHpmos09oqUaQyPbWhu1M+PzqzEc5AxxjzwepNgsH&#10;ph6dLT6eenmuVwmlZhTUtLlck5ZpNmQijByzngDJPSr6d6R9Rv8AE9FfKX1a1BdLPXVhgkH1zBoc&#10;7u2JI0A25woDA7STg8Zye1b626li1fLpi0R0tbaIg3eguFN9ZUVatIQAgfA24Klcb/awJOQwG+tF&#10;xAUtz5l/u7e8NVWsqjVk3+EtN3WK0W+fMeaQiIyjBLbJWGNgUEmRA3zhhjPSlLpKt0VZZKm2adjm&#10;tb5l79q/2lalsH3OyZcsT5LfbJPWdN6i+jtbdq7SB9P6JKySlIr6m0Smn2xuCjIJE3Ddt9p24ADY&#10;zz1YdfqvQGiorFNarBeaCmqaVmhgtskbRTRAKzd9NmM/8x55xnkAtVKaZOAnGJU6Cou1U1PVQSQ0&#10;lJmpqjLFuiCg42s3gnnhc8kjGTjpFqPRH1A11rlbvpHTtJcbDRVFZHHFUBIoaeSSPtSssaoWkUhX&#10;BQhVLEnJzu6uN9f+jaz1txh9J3gq5JPqRHc3Cx5jQKJWjKgxqMIOQG9wIBBGdlD6p6i9RqSqtEIn&#10;03Q0Ee6CWyVSQ09VkthGBjLqyFfcMkYYEgg46tdZxKuciR/TDQek9DXK72eh0fRxJaVq69TIRP2n&#10;G0lUVt3aWRi+FBJXZ53E9LNNay95jv1dRXa43N3p60iScgS0sm3aUCjIQSHtgMSdry7htzttPTt7&#10;oNOU88tfSyRU9JaIIqalZzNKZSd8kcnljK7ynAOSdjH5PSJqPUdXpKts2j9TWOIy60MdBStBu30c&#10;S9qJCGKkOVnm3H5wdwIOMiqBJhVIAwJL1dpukntd71Fqisqae2VVQfppBRmaqK7ikfaiA4xHsHPA&#10;O0n7dLdbTrW1tppLXFVQUdNKZJLXFJFSVEhqqgq7Mu2RWG3AJUrjZjK7unbWlwq66WtgkeomenKw&#10;RxQy7niVlQnBPkrvbnBJIBPBPSbTW6rr1p7JBG0sgjWORKuCV2kZS2JBIHDqFbHLnICglsEE6IHE&#10;nMDLpzXtkhpK/wBPaGWK6UuogZ0q66UrU0UjOB3V5UZVZN4KBi+058A2SlBT1GtWkqpJYLPp1K6u&#10;rZIZFWKSljSJYaVlA4HcJIAwR22IGCc6o6q06QnEFZTz3StkjAoYiWkCTJGJDPluXXduCKm5QcKG&#10;BLBYVBb7DVyau0vPNcHeiqUo6p6nekVdG20tKy/lJZ0qV3AeGjXJGMDOMyDNmq2p6eghvE1xQ1l5&#10;rHOanY8cblkjiSMMCpQq4G3jIdwSdzAjrtpa9SU9rvV5oHtUVQ0dRPJIqk0NNAWWeJtyFRgu2Cmw&#10;uJM/LAz6D041FqtaW1Vvcphb5QWqo3WOKmEaPu7ixtiNWjeM8MSpAPJA6ZtU6ls9BV2m1m7vU2q0&#10;xFYlqXKzXSvWNHMpd3wqbC7EOOQWYeeYY4EpnnETKt+1aX1nRaZr4JrdF3bRaEqCki0xKsk1TF+a&#10;MKw2qi5ZjuGBuKqrWLSV99XZrXqG51M1nuU9LW1fbnTsz0aRyIjYYI2C8hRV9u4KHXneeru0za47&#10;rpeu1lRxVdfTSTzy1jmSnZ2mXHMTK7KY4yMoAeMMMEnpYst21TqC4U+nGttqhdEmmjt1XQ99nZzI&#10;8Cq6uERFQkFfvC4xkAqk1zr2lwYP0ppu6pHcLTX6joVqoYds1Um2IypEHSHLoVcKXWQ9pOOAMEZX&#10;rbd7BepbStLoQWWe99yOW5zLKySCGoUM9UA6Y9zKCUx7s4HIJE7SmnoXtl1oa20fwVvp6eNqh4Im&#10;idUYKHjAZztKLKC75GWy2QSOo2rfUeoe+WjR9ttUFxpqiWGlN5tdDHClRGV3ywye0R7dijdjOCCB&#10;zjAd7N3lGzmKl3ss1juFxo4GmrYquamhmqq2hdJKiKNwz5k7fhQ8YC4Clzn8yEdQLBranoLPpi+6&#10;Lp4r0txkraCkStp4hLGoEkqKpiISP/chsBcFXQnHyl+pFNReoFM9HZNRQyUE9RTWySgrZp4yKCOH&#10;uRPKQO5TyP22Yy8rsZ8MSSAJ0lK3p3p+z2W9RQf/AGVlp4DQ7Gpoqx+6NrQCT2rtleT2lMOjKMFe&#10;qGrK58wRyTiXxSyx/wCIbhR3LU/YqqlYQtmoKZaSaNJBgyiSMl5ADz3c7QVO4YHHrx6l6D016iUe&#10;nqe5CejgozUXBaehNdWoEdEiZChEpC72ZiWYBH8bc9J959HrdBb5K5NQJbXKvTJeoqaMzQvIgwd6&#10;JMY0MZWIgdtGVfAJyaw1F6c659N9PaguN409HQW+npKeOpuFPNFNHNBJLGkhRo4zNJMxHu3ESBWc&#10;ZJYEclKkZkEgDM6RueovQTSeqqiuvXqDc7ZReyoo75RQIbdK8ybWQSKrI7kD3KBjjJAx1915o+yX&#10;bU0M9q1TebtbexG0VRR0SVNOIHUrIRIsqJubgllXIxzkcdVXRawvkvptFq/09s2itdyUtOpq62qI&#10;RYu2hJYRxhnhbcEzGTnEgckKCB81rrP8Q2pbZSTenl70vTwlViu0M1IQV3IXCRTRyMJEZVwHQBuG&#10;J2HA6JWyoQDgZlA+fMI6ge42S6323em2nL3DbLlWxzi5VtQtIgmjjCySRqwYoJAE3NglztO0ZL9e&#10;6rKz629Rrvoa01eqNBy6Ys0V5npVrrJVNDPcQYpXVYYEHcWMHa+4GTPuyfJ690hcWWwiBYnMienO&#10;t7dryxLco5oxWJGq11L/APgpCMHj5QnOP8vjrVpGyUvptqy8SWqOM0F8WKrpqZmJ7EiMwmRecrzJ&#10;GR+hIwdvXO9Kt40HTUWq9OVk610yyxyxovtE4lfKMPDKEaM4PHJ+er+9L9dn1VuUFiqNLXG33CGU&#10;PDOYd8E5CkNkj/dZBPDceOc46m6g1hmrOUM8PsIPEIerF40RALwdSaNlrYbMKQVdZFVLE8bTozqo&#10;OM5ChOOfzjI655u2qLXbFjvOhbVdIoZ0yqVNSsncU/BCr7gfGDnPXSuptN+mFu1xU2j1Bu9Xebka&#10;lq1rHTU01RF9RIchpEjXEmyMxxLnIAjB/qwEHWvrDoS51VJp70409QUU1vq1ZJ56KOI7kJAVFYYU&#10;A+c/boumxjhSf4ljx3hL0a+kuOgL/San0HXW+qqf5ttozSzTUa1LRuC5VV3RbgxOB4I3AAnpbtN+&#10;9U7NdqLR9ltK2JqWmaorZuyHcUkSyVEuJHG5NxyMDHkfbpru34grnQU1PQWKJLjd6upjSWpQ4jep&#10;kpe2iIB/SjuVA8EInPSvqjU9abVSX2nqWimkra+iSWN89yGJYlw5zlg+6QsDwe4fjogzuJK95IlE&#10;+o2qKy83i63uF3RxWOpk3Z3MyksP25Ix9ugfpRdbXS6uD6oro6a11SO0+U3B5UBeIEDkZcAZ+zEf&#10;PTNrSxWX/DFZU2syxvNWrUSQM2RTptw3uJy2Wxj7AdJU+n7S9LI1JUkvRuVmZmAZyyttCgEggFeT&#10;+v69eo03pvQU7Z4liTL+sn4gNDaVhnglaqqNsHY+nhi9koUsVGT8Hd5/TqqvWr101F6z3CCGqi+g&#10;stC5NHQI5YIT5Zj8n/QDgcdV3NHLGds0TkgD3BSQettJRVFVIBTQNKRyVUZPjx0SjR1ac7xyfnKg&#10;TqT0u1VJ6fegdtuFroVq71cq+eCholj3SVsvcYKoA5IXyT8AY+eiemfwq3fWdIuqPWfWMrXaQ9yK&#10;3RvmGBWcuyEggjJJyExgk+T1l6G2rROg7Hb9S+oXqHYIbn9Jilp3rUk/hkEjGQxooJ2uS2XJ5zx4&#10;HT5ePxb+hOklcW+8VF7qlHH0kDMD/wCZsAf26wLrbxa66RSSSeQP2HsJIBzxDdI2hfR7TjW6p0JL&#10;bKMkqWiDVFNUA+0nJ93I8q4XPxnk9c7+u9D6czemlXqHR1XNXVP8YWoaOWHt/SK0bDaBjG3O0Dk+&#10;Oonqp+Ny863tdZprTGl6O3W+rHbeWpbvSsufIHAU/rzjpQh1XarV6SX61zxtWyX2lJJZgTDUBoyG&#10;ycEjCtwPBbzxzodP0OoosS27g5HH94RFIIMpnTNdNJeZXlcs80LoD+vB/wC3W25pXK7gHcuegdFU&#10;mjr46gHAVwSR9vn/AE6eSiSLnAOfk9e7WPiJZllRsNCRj9OiFsE88oVIjjPJ6ZBQ0sijdEM9EqOk&#10;p4VOyNRnxx1fEmRoKdoo137c463IwLfzOceCOs3Kk54wOsV/5hjPjqRJEkFeMHBBxz15Gwxx/n+n&#10;WEbFRjOet+VJCjA6tLTRK6pzj3HzjoDcH3M2BkD56Oyx+WRsL+vQiviJBVR5HUYnQZCx3bvI/wBO&#10;p0Tr4zkZ6grGy5jbIwft1JUMmCmCPJ6icJNdl+nYLgHpTK96/qGPgE/6dMTzM0ZUjBAJ6WqZ919Z&#10;vOM/PVJJjKke4AIOOvT0sLwtGwOXU56+QVJK7VXnrLE0nAUgffqSJwiNNHslZG4wfHWsHHHRa/0Z&#10;pasvg4fnn7/PQoqeqGTOnvwnevkulqmLQOoKs/QzSb6CR24icnlOfg+R+ufv1+mnpfrRaunjIk3A&#10;gchv9evwxhmaGRZY2KshypBwQeu3vwlfialcw6V1JWAVMOBHIzACVP7/AD15vq2hKk6irt5/vPVd&#10;G6iLFGluPPg/0/tP1itFzV41bd5HR6OqVlHPVLaL1jBX0sUkcwdWAIIPwerCobssq/y3z1i12x+/&#10;SbjmMsrKRweqc/EV6AaR9fdD1eltRUqrPtL0VYqjuU0uOGB+33Hz1acFSHAyetzbXBP36brsIIZT&#10;zFDUFBRxkT+fD1t9F9W+iGtqzR+qqJ43icmnn2+yoizw6n5H/TqvGX7dfuf+Lb8M9g9f9C1FveCO&#10;C+UaNLbazb7kkx+Un5U+CP79firq3Q990Rqqs0jqKhkpbhQzmCaN1xgg/H3B8g9em0erGpXn8Q7z&#10;z+t0Z0zZH4T2gyzWtq6QsQQi+T1jWBUq3VfCHHTjRUcVLTrDEmABkn7npUuUXZrJ48ZO7p7MQIxN&#10;TAgK4Hnr4JthwcnPUp1zRKpHuHOR0OyScEddmRO/fwCeoEV20FfPT+vjSeazVK1lKrEZ7MudwAP2&#10;cE/+bro653W26QtE+qL9dqmCGj94/nELu/pVVAAJ/QefnPX52fg01zSaJ9aKAXKojgo7tTzUEskr&#10;hY4yV3qzE8AAp/r12PbK4+s+pDfa+nzpW1SEWummUgVcwODOykYIBBAU/wDbnxvVtORqSB2PP6zc&#10;0lhsrC+RGXQGnaP1CuSax9UXmoaWSRZLLS90rFSop3K0w/KzNjw4K+AfOOm2z3eolnqaO8LZYY55&#10;GSAvRRw08CshxKfy7wXJViPcGKnAVuIhgNtmigWllKAbhGCAmG+5P7/HQVtTPpq4JNVXuirWpqee&#10;VqQWiOaR1UYWJZCNiLkhckN5yR5PWUdOEGFjy14Eeq/U1psiNDV2CyVhpBFTLWQ08u7jDKjuG5G4&#10;8FiAR9+OvaF1bQ2Ot/ikmjqSmqMGGrp0rpZVMJ9pwC5XlOQCPJ8Z56qr1B9YZ7jYYrReL0klyupp&#10;6S22i3RR0zifhmebKY2qTjAB4Jxzgh71Ve620zrpdKG31d2o6ano6ipjjkSGM7CWMTD2yAAEbW4V&#10;hknLHKqI62HcOJ23EYNMeg2i9H+tdb6g2eOeU3Shkq46lpWeOWCQqQ3uPBGCuB9scdUJrf0iovWK&#10;SD1As1updP1daaj6uYlpFrFEx7UrRFeGYLksHAIKnxkddY+ndTS+o3p1UaXs9xSO62ho0iyxWeJX&#10;xI8DI3KsAM7SCOPnPSCdArc7R/hu01ElPSxuKJEWRI/YHjWMdxWJHLbmbH9BBHPVqNMF1T6vPcAD&#10;6CWqcDiVtou+evHphHJpQW2yV9A1M8EF3+p7YijxuIkiLDJXJxtG4jAzgDBzVOlV1ZTw2qqrKsUt&#10;IiTiOGKKOBnOcsWj2s7BdrMSSRuUZOemi32xY44hcJVmuNJC0CwxPuaZyeAxXJjUthm4DbRwPHQ+&#10;g0zcmmNZdLnJUzVOJd4eRIkG3j2xuEAHtAyGwoUEnnp/gciM75GbTf8Ahq5mK2VVVcqRBKTFHVqI&#10;SyjBygICFiP3IOcjx0O1PqmZLvV2nTldGlVY4BHBSU+ysG1pk2zBV98qxJv38gq0eDwc9O2l9OVV&#10;y1VZqAROi1BkSXeUaORQjgAlScsSfzKc/f5HScdPaiv+oai0Jq2FaKelqIYqlaLFRBWKwYyzS52F&#10;D2ZEK4XJYKc8npS8ZwYvYcyur1X+sVfq+oiez2qw6Ujhmpqyqmrop5qpApjAjwxMaL5EYACsoLAt&#10;kdWNdtIUth0jFojQtTNRfxMxxSXBKgVa0tIsKd2oQR8e7ITaudzshOC5AC6Anu9bdrroe6R0Ulbc&#10;LfGpFJsVaaGeQSKZAo9rNJIcKQCVRGOdoHVr+kUkF5roLFbKHvadtc8NBHdZkWR5qqKFBC4deVRc&#10;yZwRxtJ2knI3f1MCAbkRgjsMmmNM2+pluNYupLvDUwQGZy7wK1TNNnlcGQAZUnbgxnkbSOqB9cbl&#10;dK16a4xzVc9RYKpqmxxLBUVU0NSs4djJP/SsgjiXaQQGYEEDJPSGorLc9S6mtclVdbha6e3RfXrJ&#10;S1ftqFBZRtwAzKR3GIfOBknyrdc/67s16orgLpbKG5Wue0TVMEdYjsEMqhT3ZlK4kY/zVU5JJOd2&#10;SR0xV3l0j5YrmdXUE+sK+mf65Jp4qihieMPG8i92I9yRQrIyOzZ2sAFIP5T17VF8Gn7U9B9dSosw&#10;japFLR94o2xnWAOCypHskTBzITIfavjqs9A/V6Tp6I3+orZbdeaaaK40REgan74dUZFlO6EpEjMQ&#10;SCBC4xkgdM9ZXWvVn+Iqpu/T10OymuTpB2mSeVo43kXPtbb/AC2BGQgfGcHPTQMMOYU07eoItUWW&#10;CwV0dZCt6JrKq4V5qKmm/wB6vmR8jcU2BI0XjJwRjohdrtJSXG71Atgq6a9ySvFBTwNJJIDUmaGT&#10;YqDbGAwdpGbACKuDwek56xVuNPcaOjFP9ZBEssTGVOwh/mksMe5sJtGefGOWwQupp9Qy6lkouxU1&#10;T2KChtscNLA7U0tRjFUZNg+TvhLMx2qgA/OM9t8ySJammL//ABaSq0JSX6qNBGxtkz1lUWnqI44g&#10;5E52kuArE5RvhV3HBXpt1BoGOx3GupqWrt5r6WOWtk7kUaSyq64SWAk4Y4jCf0kbGUZ4Jr61UF8t&#10;2m5am0m3WS4Vt2q4hca0CpMlBJPE3cIOMvIAEwcYKyAY3DrbdtLte7lZb3R1Rr5bjBJNRT1lVP3I&#10;oF2gwFw+9o2DSuEPAbBAbjAn7SmOYyad9WLlY5JNIR6Yo4rJ2OyYKyY92sdOKgoje0ZXLYL42KG9&#10;wLBFDUtL6m2+qoNd010tMBpaYpVWahbay2ouSdlQsioxWTa4CKeHcBhlSz7YbbrOyWCqprrdKNKS&#10;nkAtcM0SM6xGPBXcrd1vdyCMH28AnPRG3XKpmrbdp2PZWXSoMkE9JNRxQ0lMoyzGEgjft27AuCw3&#10;IzLx0o3ed27SobjHru96l0++jNTW25UtxoS1V37PUmGTem45qFcKy4k5LMzhgrcupIH6Ztmm9G0+&#10;o7Lb9U3yYxtU0tQ0sgelFXUmMLBD7xsCSbyHCp5bc2AWLZ6lQ6902Q3p5JRwWOopLhG9SRIKp5nk&#10;IeaGnUBgTLuOFbJRAEyxBbV6VzIfrNM+oNwsMV2q4RAKWlqnlaCcS7GBd1UrI0c5Kpy3JJznkRHE&#10;6KlusFv0/Vw3b1UrbTFFaKZ6mGWjWalkrKgIVLLMNjRewEmAsxXBdchsHK9+lnpxdNRXDUQ1JdpL&#10;fcLa8cUtcaow0tUe2O/CrMTEm6POXK/7xC3lCzre9demuuGqNI6hrKO4XamZ7XfLOkcjPNTsSJXM&#10;S5dUAzKj4IyQM5IIGVGlrxY6616Pp6mnqrJJXCnoqmsnkleogqKCaKONpMnuYMZBYYYgIck5xdcg&#10;SjLK20FfPUKzVerJ62/yxUwpF/8AsdPTMsFI7SASNI7jEqe1ipTcW9qjHPT3b9d6pmortpPW2m7d&#10;qTT8FIsd3iqAKSpMJeNI5kVd6yRyJIJEb2MDGy5LgZo/1cXXHp3ry93y06GrLhpOntQjp6eoo4mi&#10;kr+0FWeoViA3akqI/AYFk8DaMK3q5p38QN1p6j1Hhqq6msr6ctttrKelqPfKGh7nYkVV3DG8s0fP&#10;twSeVU8KSTywETd2GRiXBpTTHp/6e1Et505eY309cXFTBRrc5ZTKiBFjhlhAXckwVpVlcIMtk+Sr&#10;Wlpa76qsZvqX6GSa12+VpbXSWKhWogoAlRJEFrGc4bjDdsKcLgblAya79JNS3Sk9KpKuqtdXNqa3&#10;zotwqKdIoJ0EcoxSK6/mlNPGfao2ohxjkAtXqPpLRNztFkvt4kumlKKpc/VTWqueO309TIiHbOqi&#10;KQRlni/MAufb7Aec3a24hjnmWrTibaW9x36uelrrfW6Vnld6ypqKSCKrWOXx3AaYssW7c0e8xuTk&#10;pvOCV91vW+w+k1pWuu9FU11xvGye4Va00aUR2osaNEFIUKxXd7pVYljkscqfdLnSsxzuhvSJ5xK0&#10;vesPS3QPY0q0tJPVU7dlKGhg3pTysMhZGUEglvsCeemr0XOrbPc6rV+u62lp5xvjttpol20lNEzB&#10;Q7f/AISQllAZv+IgY5ygWHQvp1o8w63emutyrZ1inepllXcryYLSmFhkueRjOVzgA9M9r9R9G3qx&#10;yXCkqljenqIFMc79rftkkWID9DJg/sFJGCD1n23enwgJ9z/aeITB5lha2tVr1PXV2oDRLFXzo8X1&#10;VOTFL23GNhZeSvjj4IB+OuTfVn8P1k0Pp2s1Na7vXCVHUgSICpLuq7N64IPuJzjwp6vzT2tqWa5W&#10;O3m5d17xbWuNRLMCqszds7FHhUUOqr9/kk56H+pmmr5eb9R2+7SrUaRnjVZqbtFcVIP8tmkHkeRt&#10;JHJB5Hh7RallOTwJWxc8zj+32S96et9JqajlEUsINTTA8lVDNFvwfHO/afuuR4HT7pzRmpdbaE09&#10;bdPWmOulkrbkJzJOsIpYgsDmoDscAqY8YPkMw+ejmqIodT6o1tS2mGOOHSht1vFKgG3sMrRlgB8C&#10;QICP/wBLk9e1Hp+am/DJUS01aYZ4qs1UjRSFXQd8xtGSOR7TyPuOtgOXdQe5x+//ALlAmMZiJrHS&#10;9p0ZDBSXfUtouckkUa1y00heJHccxlsbTxjODwc/bPSBfbdobTghhtKuVhMHclE6yl1kTcCF85GG&#10;yCeDgdatT6TvFF6N2bUsqEUFyuc8FO5GC5iyD/YE46V9FaQr9R3OmoUpXkikmjE7BggWNmAPubgE&#10;+B9z1uaWkLWWL8AkfpLsvPEaqj1V9PKSjl09Y/Tl7k9SBC9fcKgiY/GYo4/bGft+Y/fPjrqX0l9E&#10;tHQ6Xo9fV+mf4eKFEqqijqHErsolj7skjYAISNiQuPzcHwQef/wz+mFJqbV1x1XVW+J46as+mttP&#10;INyLUMwYN+uxSPPy36ddwR3C3R3tdDU8YlpoaKWhrcflfeiO6n4yQQT+p+OsfresSmz0KCeOScn9&#10;JyD3iDqz0D9OtbQ1FPdtNW+GQHaj00SwTRYGABIn50PBUtlgCAxJB65y1/8Ag2uVrLSaTrvqV5Kw&#10;zHY2P0PKn+5HXXlLXy2vSs9dUN9S+nsw1u0e+SBMb2A8llUlsfO1gPIPRCmr7bd6GKqopo6uiq4w&#10;8cyHIKnBBB+3SGk6tqtNzW3Hse0seO0/NK4eiesLEtQLrpy7qQh7LQ0xcGQfBx5X4yD/AJ+Oliov&#10;9ySgew1tIj9qIxIXUrJEAcnxj9c5B6/TS72aop230sYmRjx9v2P264z/ABKz2Kya7luEOn1ortcb&#10;VJDWwO0bxhnUosq7CcMRzyAcqDjnr1nSusN1C307F578Sazk4nOEcDSy9sfmPgHp0tM0stuhMiHf&#10;GO22fuOP+nSlOjwSxVCcbgHUn/39x09UTiSAMiAAgP17JO0cE3RsoAyv+nUhJkQYGf06iq/woAJ6&#10;+rIoHuI/QdEkzeSpB2D3A56zjPALDn7dRJJyR7QASepEW9wM89SJIm1QACwb5z1th2s6hV92eOtJ&#10;OBlxwT1shlCOCeAPnqZaZygpu3YPnjoZXIhQ8Hx0TqtjSF4ycN7s9QZox+Ytu/Trp0D1Bg3D3e4/&#10;B6zVI2A3MF/v19aBXmy6g7etFZTSyylghXJzgeB1WSJ6rYJG20ggA89LdnAqLtK7HAAY/wCvROsB&#10;ip3cs3g5yehmnYmkqJGB8DqpkRvghiCqF/69ShEMcHA6GRLUqBycDqRBNMucn9OuzLQbqakEtMJE&#10;BJTnpRbOOrBqAlXEYdpLNkEfp0i19K9JUSQN5UkdRIMjn9Bz1tobjV2yshr6Kd4ZoWDo6nBBHWjn&#10;x1gxBPHUEZnKxU5E76/C3+Kn6iGKx36r2zoAmGb/AFH6dd86Q1zR3GmSVZ0cMM5U56/Bm0XWts9d&#10;FX0NQ0M0TZVh/wC/HXa34bvxUlBDZL/UhGXCncSf7jPx15LqfSzQTdT+H29p7PpfVV1QFVx+P39/&#10;+5+qVsusc4G2QHPRyGcMPPVB6F9RqG6QxVNJVCRWAPnq2rLfoayMbWGf1PWVXbiaV+nzGSUCRCCu&#10;c9cS/jw/CrS68ty+qGlbcBfbQm6qSJOaqADxgeWHx+mR12nHUBhwfPWuspYqyF4ZVDI4wQfkdO06&#10;hqXFi+Jn2ULahrfsZ+DBo2gdlljKup5B4xjpUulolnuTSx42uR13b+ND8LNVoq6VPqToq3F7NVuX&#10;rqeNc/TSE8sAP6T/AKHrjxaNTMWdTnPjr1tF66hA6Tyuo07UOUaB6Szoy9t4s/26C3iwTUrGeKMm&#10;M/YeOn+NYoQzEZAHPQy4VsRX6dFDbuMDnpgmLbYj2urkt9fBVx8tA6uBnGcHOM9fqd6cX2yas0fQ&#10;Poo01LAtPEioIfye3wFyP7/qPnr8v7raZaR/qEjIRjn9uuuPw8fiAt+hfT2ht2m9JLNfgsi1Vynk&#10;BWNw57YUH3D2YJClc8ZPWP1Wk2KrL3E0enuEYgzsODRGqrmIrcbDcpY5RlSI3Vmx4IbjB8EePHUC&#10;p/DD6gjsD62loUMhaVqiYexMDGQM/qSD9h1SVr/GL6uUdxatvetLwITtUmijgCooPI2mNif056se&#10;46w9QfVu2wzUWrpLrRJGhxPVCNpJP6naNQFGM4wfgeDnrz71unebCPujBcvSXTEVwqrel8rLzXwU&#10;+Ja2j7fbpSxG2Fdzq/C7TlWBwQT9+oWuLZVegN0sNBpjTVqv9yvlvSSsW4xbpYpd47YUneN5z5bJ&#10;4HPycPTiebRNXW6z1lVU5p4JC0dtidVlqpkHnt4G0NsGGbG4D2hs56YL3Q1nqHFdtRX6GS43KtnR&#10;4bfT71+lVgAoYld/BwuQuAFzz0s4GcGWc4kC132gn9YdNax01d3pqwRq9whpXC07YVkeaZshWVWB&#10;QD5IIGOnzUVi0dqPTd99X9B0EEAq0aa92wYilgukcke5ZW/pTakgPx7uMZPVar6KX+l0Talk0vcr&#10;ZdJ5Z2rNlI87/TGQusLeRwzowOcZVvIz1ctg9PNXaSmqbzpx2mr7mn1Nxs9XtMEm+NXkgyBlQXkd&#10;h5Ck8DpTQk+kQ/uYibArAgyqjqaK39uS33kfwm01X0tTSqXkqNpiR441kyXUqQ3Enl1P5RgdGLRW&#10;Wu6Rg6T1lTT1DKezRzH6YzMTkqpEhGTjxkH9CMdWTRfheprjfK/U1I9JbqW8Qn6qJpP5kRbDEHbx&#10;vRgCHzn/ADOdl+/DJ6O1e19Yeo0SPtP8sVsUCbsfmHu3ZGBjnjA6c9J2GVhm1dXbMCat1lJoy4WC&#10;g0xp7U8tdeaiKjM9RLPJS0UxySzhm2rweMD4J+OonqL6dzU92t9npaGrqWjoVqHjSeNFmneVtxIk&#10;wm/BZxgqQejfpzFpTRl/ptDVHrLW62WSqM1it7OjzwCMFihnWT+ZGAG4fP79S/U31A9QqytpX9Mt&#10;O2gx1btR1GoRJ9Y0A7ojVAsY3Lly+Pj25zg5GY6tnkzg+TxE4enWmLBd6nVlRTwwV9S3ehpQG+pS&#10;Ms7NG6rjI3FyC7Y5IUYVT0csGru20FDXmniassq1dJTQkIYWmMkqqwUlAxjQqHGSG28nOACWjGmz&#10;X1NbU1l6qZ7f35bxIVCVwGVqUgZD42x71Uc8MQfcehF2pqyirLvZbskdPbIoI7c9wp1BhpVjglSM&#10;quSygPhm84VOWO7ioJBl8cQ1qjWF21bWC4WmrudLHFG9HU26npHLKsisVk7qDwUdAOR7lYDknNaV&#10;dJqnVtbDQ3nUKoaWSRqv6aodhRMQXxIoGSvaBZjIqq7AbRltpY6/V9z0zShNJiOtui3F5aOmq4wG&#10;aF5E7yYUtviSTEithtizEDgE9KVFqu9a2t19pdT9yyxwSR0088UAaevhB7spiQxpKSQVY7gcAqVV&#10;QeGarJYTRe9R32rvV809ZbfabQ90Z56WquJepxCrSEfBRWYSI6Rgg9qRfIyGg/4ps2iprpR60vMt&#10;1uVnplerpomH10zLVxCBGCMztEpnKIVG0BVJJZBuPxaTtLGsqqjcl2uZngmh7zOoQdr3KpKZCiJc&#10;OHA7aBsru6yg9LPTH03p7LfrZbkud3FL2Eu1dUkpXM0rmOXechNyR5G4bQIxj4bpsMIZBJlkoNQW&#10;uS9R0N/oKigrmM1h+jhikenpCwlkK5LEShYnCs68MpxyQARobhPbbbBcr1HPT19uFK/elRou+GDv&#10;32DcsC4ZRnd4zjO1gG1BrYaUSkutsULSUUsVdUUxmEtW806E7V3lQYYhMztub8zvtCgLjZ/G7rcL&#10;RpvWlU1HddG3iMxVc9wmCy00Ct3FEqMeF24ATIy2BjjDGB4nMI26yv1bU04kpbPOKCBq+nrZo8NC&#10;Zfp5Jym3ZllEo2dwHGYZB8nIats9w0xcRUnTlReqOgq4aenhoKtab6bPam7xLt20fdM4zt8lh5OC&#10;Ep/WvUUXqRUUtNo2f6SG0rLeEnnJoKxVlaIPE+3fE6hZXX8zPhh856aqqlucGoJp0vTU9LdUL0lG&#10;IY5XdnAKxI0vkZWUshYEqfhkAKlrbe8pHmy68ciOE6TqmrKmmH1kqGmiSCHvyIXlkJ2u0bRZK+QJ&#10;BkgkAadQ3r070lOblWTUt6udZKlTS/QxPUdqq9wV5CntAPbweTjacDnPSbBdqupltNdZdELdXuVD&#10;JJE9TTqk0YLAsZVBGZWkV32hSoBVsZHVda91rp6yCPVFbVqlM1zqYGuNHbWkaB0gRXqJIhJH7JFJ&#10;TYNwDRwsuS3Oe1zE4EGx2zoq8drTd2lomlkmp6Oigf8A2mRv9mMkDRloz+ZQOwfapUe9yTnzT2oa&#10;DRLVFs1Cum5aqC1XaGupZ2KzVCSpAoMsJDf7YyBVLGPJZMM2987XTV/qZ6c+sVsOofTXV1NWV8VM&#10;lKawUheKCdoJmV50xwCssoxzhgOQRgU3Q+pGp/SW6f4WrbdLdqGWiWShvAs7zyUMG3KRuhMYVzuQ&#10;gh2ABVTsVRgC2MXK+0XFvMavUb0/9IvWGSTVum7ZbrhfCEVK2CrkoZoe6pEcjOoDMpBG3JABKsfa&#10;GHUbTui7poq1R2i7181y36voZrXsqpqqqFP9UZB3nc8duLuFiMYRlLAeOityttRPHp2rjewNcZKO&#10;GKStqLUVlfMrRxKHWUPGRCswILMcj258dCtWWfUJmrdI+lthSgvFeaa0V9bVvJNFT0Ub/wA5VYpt&#10;bIdYRwGKR5J+A0LGIwYYNmF6S/XHUvphqya4UFJd7pphYe3JcJSr1SNKm6KVFUhGE0bMyEMCJI3G&#10;4EEzqq73vWmmP4WlgoLRX3aGNZ46idplpaeQkSP2kQBmUxqoJwPcmcYI6RYb9pTUmo/Uz077jdnT&#10;NsobsklMzxkSxyxI6ySA5VmeoZwQWJEi45THRvWGg6i7agotR6S9Q62wbXRZawVT1tFJTEgBXbaD&#10;NuIZWLSAqYjnap5gnGMzuJVXpva9QemsuodFenek9RXcQ16yUl9rIpKakkuMDR9zuQyAdtezNMrE&#10;giQRgA58MGuvUSbWv4erRRaWtVTWVlVZGeopLfbpamklnEUSS29kQcZEkjDGDGYkY4xgv1fcI/Tu&#10;+VC36eZrtdKYxQNGscC1McjKfbslnTC87GYDCsFU5GDo0jqOGWnoLdbqe26dtEcjtLBZKVA0MrZ7&#10;BVxuMiuypkZVCuzysiFmq1VyHI5hVQERT/DfevUHQunauHXb1MMdtxbrPLcndVmgBGERMEvtWMsX&#10;Ax7uSMAH3VuTOjzzanuhiDUu/wCrLP8AS/UOHVMrMu5ypMqsE37UyV28EL7qHp3MTCBQBKXudje9&#10;T2eWolzT0dS1c8RP+8lUAQH9hln/AFyv26VfWD08suj5KS62Sk2vUiWsrI5JN8YSIAuNp/KGYqAP&#10;GRgdWVQ0VI+pUoqKtmkpvqGqd86BSQpzxjgphQqkcFQOqc9V5rxqy8WXTcEFQs2odk5YqRuo2r6u&#10;Rck+UCNEfsdqn7deZpXcwB7T52uRN2qodeWjQ+qdW68+mSeuSjY11MVVPpge2KYBTwoWUjYFAG0c&#10;t5FQao156q65joa7Teraq6LSPC9LSxM25Xixswg9rnIH5hn9+uiar1e9JbrW6i9JteRoKG1skHbl&#10;RzFURIqMQSmWQhgRkfAHVQ6n0VYvSX1K06NN26qoaO7TwvTVEdWXVWypKHI9ylWV1OPySKetPSst&#10;R+NPj7jI4IxCjkcxM9BNSXy2+peqKr1GSriivlrrP44s8LRyAO6kvtIGNpOQP0GOkbXfqNry9Xe6&#10;aa07cK97dfminlt8Sb+9IMe4KBkEsuTj+/XcetdYeld903d7DU/wiu1jRh6b6OUmCeaMNkR788jA&#10;+/wMjpM1BFoT8O+jZdZxaepqbVl/plS20Uh7stKhHMpJyRyTtX7/AOjVHV1fUeoafiIAA8eOfpJd&#10;QoxmUd6h6hMvpvoT0dvtKlDdLLCqYWZX/wBpqZi0ncA/KQrL+x4PPi89d6O0Xpj0qrfTPRs9konq&#10;0Q3G411Si9kRgHe7ecgjcFAySAOuPdSaYulb6gbL/doHpzUo1RXUc6zLtb3FlYfmPJ/vnPRHWFln&#10;1BHdqCxXtXhs6Cqenlf31SbQZHDeGZSVwv2bj8pztHSA7Ar4Hc+2SZQNnxGv059TG9G2nv2l6k3W&#10;iTesPdjO2oc+WwPyH9fIB6vP8LOs6zWVPHdbzVia61t0uFXVjwV7mSnH2AAA/brkRa696Q0lS2is&#10;nWjp56qSrMTtiVmIjGGQ8gDtgjgck9NHo56nnSF7W9W6vSn+iLO4kwA8Z4II/qHQuo9LF9NjVjLE&#10;9/fHicBO3dM6ntdR6las0wrbzT1ZhmjJyuTGknP/AIu5IP8AyHrn+y+r0voB6l3zQF/p56jS1NcJ&#10;FQLlno0c70K58qVIyv74+ek30S9YbrevxCVN+qMRxanrxI8JPCncQnJ+0bOP79S/Ua8WrXX4nNT0&#10;UNEldS1zPQKuSEZoYVTdx/4Ces6npn3a16rxldgJ+v8AmZDEYnRPqNrzTtf6T3bUGn7pTXGirqMx&#10;RCGb3pI/5CMHIZSM44Ix1wNerCLslRc6a9LVVCZaWKc7JsY58nDf256Ma+9P63Rlrqa9r+Fp3m7U&#10;FMHIaRsn4z4AHJ/b79VvbpJjWwnvtnuKDz5569N0PQJp0L1PuBPt+0vVzzCc9qNXaaQxD+aoI/cZ&#10;6O0MLU0McRJIVRk9boKcQIkQXAQADrIZJKqeD9+evVpGwJi6hGPg5/XrU0f3GOpBQMoz5HnrHCsc&#10;kHq86aO02RgHHwepkIcYx5PWBwwxuI5463LIQqIMccDqQZIm0sF9p8E9fJMZz4HWLF3wBjr6md5D&#10;DI6mTPOQSCWzx461yrgA8Y/z63FAGAQkkdapThMEZwfjqCZ0FVMnbkLcYHW06hFwqqueoKF6suZM&#10;KAAWOSQB456hajlkjoneIDOf9OktK2WI53Hk9VJnZhvUEywwGJD+Y4H7de0pGBFNIw/MwGel6pqp&#10;KpgXYnHHTXp6Ax0SOy/m93jqvecDmG4woOCepGxDHyoOfPHUVSpwMn9Ot8bZ8Hx8dWxLiYfkclcc&#10;9LOqIMypOqYzwxH36aSVZipwMHnqDeab6iieFF9w9wP7dVkGITHBOetLYz1vlQqWB+OtB89dKGfU&#10;/Q9TaKtnopUqKaVo5EO5WU4IPUMfp1sGc8dQRmXVsdp1f+Hn8TNXZauCzXyuZckIhJ9rf+h6/Qf0&#10;99TaS8UkFTT1AUEDkMDn9evxQileMgqSCPGOr89EfxJXzRVVBbr1VtNRghVdicqP16811LpBJNun&#10;H1H9p63pnWgwFOqP0P8Af+8/ZmyaijqkUmTcSOmqnmEqA+c9cgelnrrZ9R0UFRBXq29QSNw5PXRe&#10;l9ZUddBGqzA5/XrARipw03Lqdw3LGq+2W3Xu3T2y50kdRTVCGOWN1BVlI5BHX5k/i2/CdcvSuvn1&#10;no2llqdN1EhaSNAS1GT8H/k/X46/T6KoSdAQeoF8s1uv1uqLXc6OKppalDHJFIoZWB+CD1paTVtp&#10;W3L28iZWo0i6ldj9/Bn4N3W5TRIYYvzNxj7nrVbqftosk/Lnk5OeusfxZ/gyunpzdqnXehqaWs05&#10;MxeWnVctRsTzx8p+vx1y6ad1BATkcHPXq6bkvTeh4nltRQ+nfY45mFTEJVMcgBBHyM8dFtB6gn0z&#10;BWWc2eir6KonSZxMrpKBjBCSxkOvx8kfp0KfegGf289Mnp7R01y1NQ2msIWOtkEJYect45+OeOq6&#10;gA1kmVrbYcx1t9VYrvWstBTXKieZBspyRURrgeAxIc/vg+er79HdOa3shFTbZ1kttRxI0ymKOLPy&#10;XbjH7Z6VLTdvT/08lhtdmssF1vU8ohCkBo0bP/zGwSx+y888Y6ian1VrvUt1qLZeb1I8MU/06QU0&#10;qiLfkgqqlhjABPPwR9x15e5y3YcRoaphyJ2no9vRyqtsFy1X6h26uqaeUuYY3j7KyDjarsyhsfoS&#10;erW0/wCqmiJKKvqLfFDDSUUZInp5qZTIRyBgyEgkY5PPX55+mfqRfNNVUWjNEaC09PdK2bBuV3ro&#10;024I4O7CgfYDceT8dW5e39Uqr1UhtlfNpCC2GFJrhWW10aqj4JXdHuw5B+2QM5x8dY+q9dQTUuTC&#10;C1re8vO/69m1dcGoWv12tdLU0006SpWHbKsTrHKpWInhXbGcDPPkDpvnm1c0tuem1IlsrNsM9RXN&#10;CpBjRMuxR+MMFUeeN2fjqk9F2+8vrK2adijpL/HQQSVouLooq3QysVSSJl2FifYrIxwoTIXgdNvr&#10;BVVOtNXRwIKmmhtEAUQQDfE8zpsCOMhWKx8qp4DSK3lQek6HtVD6vfMggk4krVH4grDqLUUmkrDq&#10;KkuUlW60FwpBgd3LCMyQ5IBfDjGPb7SfgnoLr78Nul9aaDo7JHQWxLhSTx9itlYrMyDd7HdQGfCe&#10;WJySMnz1Sfqd6K3K131tZaYutFX32sp41o6dqpg6yxxsrTB4mBbByFLAAMEJIxjo96V6615f9SyU&#10;GrbNqSvqU+npKujqaebsIryLujjK7o3xtDCR8M24LkAEMti+uz1S5I9oUDZ2lzah9CdCenHpNdTo&#10;Z6ak1pdLabel3pY8fSB8B2AB9gI9pOc+4nwD1Wfof6Vervo0lhulrqb3fmrVqI6ladxLRGErJJta&#10;MthSHAZW5LbmGRlVDp6n3HVvp1FbbTZqV5LbcamJKQRQ7njJcER4U8oyk84O3B4OAOotj1Hqa7GH&#10;Udjo20vRxzGjuA7oXeO2hVlRNynbvK5HJKYJCjrjr39Q1kYEPUTjmFbVebLHpuCln01O1bU1Bjpl&#10;eeGhYo7hwFjdy6bd7Yj2Y8HGDuJTU2lK+8U9dbIr3TQwXegCUdQKRJBDUMSVMgiwUCA5zGQDgfGc&#10;r14vOuLglitl51LS3yCdjUNUq6Bj2pEV3Xj2kLKOFJOY92cHh909pm3+nen7t6p6qpq6ruFTG7Wy&#10;3URaaZkAG3tLgOpYjJGSMknPIAFpdcNVqW020jaAcn5wpcCV1X6Sv2i6S3U2uLZTM1IZDUV6xoVq&#10;YUQhcsgX84bJQDACDwFyRFBp6us+qo5KWrSZp6CRJLdVRpA7CFyqSyyhgd5gWMN7RlF4DFfa7/8A&#10;5QEc80lr9QtGXOptJLRSTiiUVG3dt3tSbmaSI8jenyjgqMcmBof0/wBXrbtc6evL3qiSVZ6OaKdp&#10;YkfaEHcx71baNuW5HnIPJ1QgHaXUe8pW61lmqL9brhPSU9NarNTH+Kdln+qFRu2KwkBRzGIpEQyM&#10;ud8aLndnGuh1Xc7hNTQ3laq2kGCsunaVpY6QrHCU/mNhYVNNCQIiN+ZnZlxz0/VGidPafhpLzT2O&#10;OGrp2L/TTsTBTyCpqHU5yVkJE7yBCSqspychR1VWvZtbT2e4VGhaSlqq+4TxValmkVHDz4YqpAHc&#10;aKHccNlSX4VsZMkYXtCFs16rslJfb5S0NRVSCGniWKOOYykJLJTsyKXGe6NuTuIixjachv02uiLH&#10;SXSfWsMxtMcUtVV2irYzdtkIkDHc7dz34QqOFZgcBuk3RlqpdJWGmjudfZzbaeaKqt7PTfWVM1a4&#10;SMgElZDsqElQHKApwMgEdR9OXSl9QajVek6U1iyd4l3lLsCrRKis5B5OVTcC7jBA+4BC2BIaNvp0&#10;+h9QTx0Nu1Pc9Px3iKaG72b6eSSmkgYuRJG2AI1RpAVZeOOd2GxaJT01jtFHaaujNx+vaOMVlWY0&#10;7ExdkBTeuS2WMZc7clByWx1VFh0FHZNUV72y7SWSanoEuVxvU0CtVzwyy/Th2LexAm2WRmKkEEYx&#10;jPUP1H9Y/Tr0z9T75pu+VamhuFLSXamqa2IzRSgr7XRtpXY7I5IADboyV9xB6TclzgQDEZhahv2j&#10;9A3/AFHpi+TWuH6yoQLU1Vd25WkmVXhqIJo1G4M/dUA7WLRkjjjqutdw6Q0pBqybXeqqoWHV8YrE&#10;tzQK0sIiCxIIFO0lj24SGU4O1s7sAh009d9DeqES3ahqKK82mspmqJo4nSSrttQjhh71bdkb+MLw&#10;Iyc/myA1vZaXUXpXTU1bbrJcXkgkoYJoaKEt22qGCxkqo7Lh3WMMrLyGYcE9AI5AgHJYcSbo7RWl&#10;9A6KW+aCs0lNbtX/AEx7NTMxd1lirGhZuTvYL2pTvZRtB5GAOtOmaX1Upr3R3ddR6Sq7Z2UgloYr&#10;ejfQxhx3YolU5MuBIzSblD7ANvgdMFyvFXW+hUuhNPWhtPypSNSUS1NWJnSSJQKUq8ecuonK/Ofp&#10;2BAxwAt/ojZ6W42y8XjUt2hmqYlFVDVr/PqwKfalP71dIz7JmZsjDOVwSATVaMMX8mKqj55jFVaC&#10;tnqDYLppywUyJSXTt3Baikh+mpoCxYoTsbuM+XlwQQQMYCgI3RyCKp05ZDpmhFLHbapVAnra2eWq&#10;qKlsrP3GRlyQyyN+cgMrHjz0J1LeIrXpe+2yw3m12eGnaGmVaNWm+jIp1DQrsH82YnuKEOWyqbiA&#10;VAQl9QafXHpaKe5aP1DR19htkM0lBei0MlwVThYUcnczOqNk7dwLj5bkuw44hb2etMrNtk0Tp22X&#10;PUFltNXT2e2Xx5muktPXSd+VwiiOR5Hd3Ecbo7bQwUNtPwcTBaNY26y3nTNxv9LPZb+ixrHT1szf&#10;RK8QWVhOu12aRiSkajLKWY7UOek7RPqV6eXaea4W/VdeK9O9MbPdI4kqlMhbu04kZSzeA6oh4L5y&#10;eMWItgp5kjvmoq1K+roP9xsiKxxRxqylIoB7fCsMAZcgcsUHTKVbjlp2kdrBl5UHqDQ6sqdA6J0t&#10;pCKar1TpWsmoFhrzBJNJapIwcTA5UbdijcAcc7cqSes7d+H3XmjbLafUSv8AUJrBdaZ6ivlE1WKi&#10;Uy1HbeT4ByiR8BAW27s5Vj1b2kbHWR11NPfniq7M8cbVtRLUI1GtOHM1NIobAhJCxqqCNjiXlmCg&#10;dN+p9ZWe0UVXdZbU2o6+ekmVJI1jWCGBY3VVDFgdrkAlsLuyWHtTCtK5QbRNEACc1al9dNc6Ws9o&#10;u3qP6dXaLTV3ihhuFVLItLPVVaRsVMdOpCx5KqTlF3AE+VGfdWPfIb7rbSU2rZPSuPU1JTOIo6Wq&#10;RYAshdVOH7h7u3n3Db+YYLAnPujhUYZIkgmVxpz1DpbPXXHSF0uhqIGoa1Ybgy4kpUWAmSaNR5i3&#10;IWCZzycc5y9Ufp9dNTantOtqa4WbsR2t4aWIVeO4n1J7JTjIj7YHOPJ/THXH9y9QqvV/qdLY3lqr&#10;LaNQVCsrfSmeT6dQxhhSMe4DBUbQfJyfHViaB15QWPUTm80F0uFuho5KOKGmqRTyNCwVSucHaCoz&#10;7eQwzknnrzGo6ZbQBngkT5+pAODCvql+GH1dtnqLXepmnLdHVxS1H1i/R1Albnl1ZDgkE8YA5BPU&#10;qluU2u9EWy03WkaO96Nr6aVBMmyU0aTYxtOD/KSSRT87e18DpjuX4qvSz07loae2+lupRFNTiVDF&#10;q+ok24Zl2sj5QP7ckfYqfnolY/Xz0Y9Y7vBVwaP1RabjbwZqmpkNNJGsIGHV5F2sykZXa2ck4HPV&#10;r11fpK9i5CjAPy+clgo7GVrZ5dN6M17rH1p1vRLVCgvNbSWahx7qyrWVk8f8C4GT8ePnohUR3P8A&#10;ENaaupr7tbI7vShrhMopzJNUou8hVYH2rGshUL88dO34jfTn08pr5S36tXUhsdaryLNRpG0NLM7l&#10;5Q6H3Jud9273Z3jOMrld9NfT2w0F6p9TemGrnrp6RwZKUSoZGQ4yrREK5Ujg4GP26hbkwLudw7ew&#10;A7CBJw20zlPWlRWWrVtw0dbWgklt8zQmpDblkYEDK/pz0P02mtrDqitsU9dcaSoMgp6uCBxvlfPt&#10;TJyPzY5Hj46tr1L/AA4aym1XcNS6WlhYz1TVIppCY5IWJzgE+cH9uq6uts1DY6yWs1GtRR3GWQ9x&#10;nVgyuOS2cfPkHr2Gn1lF9QFRByOffMqDzNvrj6a27Qsttqrpq2O73q8q09bTx1Cu9I5fJRm5JwDj&#10;J8kE46rfUDUM1V3LTRPRUyDEUTSdwqP1bA3c58jpwuOiLXNZ6bUElbUzVlfPKQ7OHTYvGTxnJbPz&#10;4x9+gdXpa5GlergEU9PEMvscb0H3K+cfr1o6WwKihmyR+X7ftCK0e/w/x2+K5XXUdXUUImtNDvEd&#10;S5QsrMqs8ePzOBn28ZDNjBA6YrVq2z6V15eNbafge6XOqheOkUx7Io3kVe5Lk85zuAAHg+eqXsMr&#10;U1RJH2GcPgHnGOrdkpdc2bSK3mhs1rtVPUUDUMc06xmaYSOW7qBvcW5xvUcD+/SGsqAuJJ/Fgd8S&#10;du6VJ6iX7UV91HM2oqkGpp/5faThIh52gfHnn9egNA7x1lMyqD/OXn+/WiRqlqyZqp2eXe3cZjkl&#10;s889SaCB5qhFTjDA5zjH9/jr0VSCpQg8e0OgAli1Cq0pOMAngfp1GlUDGOAD8dEOwZ2AyA2M5J/T&#10;qNIiA7SMt4zn46dWHBkSIPk+ees2OCF/z6ykhaM5GCPjrxQq4PJz1edNb+4jBI/QDrw/MSetxjEZ&#10;y398dYFBktnBPOOuE6bAS+Ap6yQOCQw4+esQhADKOf8Ap1mhf4JOfJPVp0ziYxNgge75x1hMFYja&#10;2M/bqR2Cke8nOfn/ALdaJl53eMDz1BE6CLrT96B4sZBBP+nVe1ELQyNG3BU46smoRwpYnHwela+W&#10;qSoX6yBFJT2uB5Izwf8At1UiSItwxNI6ooyWIHVg0dO0dPHEONoHjoDZLQ0coqKhOR+UfbpkQknG&#10;7DAdcBJmZjYAHGcef06y7JxkHA+evoDY25yD89bFjb8jE466WExUAjzjP36xmYMhGDyMdSDDGBtL&#10;YyPv1FmHbjLeQD/p1GJxiJeac09W6ge0nI6GeT+3TFqXbJiTjI46Xhk9RKGfR546zHWIGOvuOunA&#10;zME5/TrYjYOckdax4I6+j7nqCMwgMsr0x9QtQaWmaWkrpRBDyEDcD9uuzfR78UAqoKYVkxXODkt5&#10;56/Pi23BqQumMrINpHT9pu5SUcMT0smDtBIzx1k67ptWqG4DDe83Om9Xt0h2NyvtP2P9PfWK23qC&#10;MGtjYMP+IcdWzSXSlroQ8MqsCPg9fkZ6XerlxtNVEgrHAyAyMx/0PXaXpX6zSV0MUMku0kAYZvn9&#10;/wDPrzN1T6Vtjz1tXpa1PUqnTlyoKO6UktHWwRzwyqUdJFDKwPkEHrgf8Tv4Lai0Gr1t6W0jTUeW&#10;mqrYgy0X3MX3H/L8ddr2fVkFwgUlxkgdFXmiqYSjqCp4Oei6bWvpm3J+kBqenpqU2WD6HyJ+HFYj&#10;09Q0VTGUdGKlWGCCPIP9+s7dVNDVRSxNsaJwysOCCP16/QX8VH4OKTXP1OtPTakipbwAXqKQDbHV&#10;H5I+Ff8A69fn3fbDddPV81ruFNNS1VO5jkSRCpDD4wevUUauvV17l/MTyOq0Nmjs2uOPB94/S3iK&#10;nijmpJO08eGQhsEEcjB+/UGz61uEBrrTBFJHNLG1RA0KkksPzFtv7gjPyPPjpVaub+HK68yKnIIy&#10;N3jqN/EIXMFVSyutSjZZkOChH26ztRSGBgyuRLS0rcLdX9mo1dWzLGEUnahzK/IwSoyCDj/XozWz&#10;fwe8y3WxaoqWtqKjo5cFhIBwTuVdvuXwRjkecdVpReoU0lypKyU7DC2ZGbkh8/mGB8/b9+mc6no7&#10;lBXS1CNUGrwJCwAXIxg4+Py8f9OsY1OG5EopwZ2z+GX1Wp55Z5tQ1pjrUo+20sqxgRRcMJWZUUjd&#10;jChv3HGCXW1utZUW/X9cIKWC7B69TKv82SpMkxpETd4YQR7yAP6V/vxZb9Y0Ng9MKOxwTRy/xNai&#10;prpg7Cp7SsYzGWyOcYwccBgBzyLz9MPVWi1zHRrfrvUtcaRFpqe1wwutNboQoxhtuGYqoy5xxwOM&#10;kq2aVnOfEdpGTzLcs1+oLHcKKLUVvFXZqmRUnnmxL9JJkCJ9hBAGTt4wBhRwAB1B9VtK6007chLp&#10;G816WmvBktFzt5RoA6juKJgVZiVkhi2qMD3vkgE5j0VWl3eCkoIEraOslWMsi7zgqNxcD44YkD7+&#10;Om/8NV607rXTuoPRutE/0LyrW0SqxjmpYXkMf8pgSfZKpYMpG1XXnjqbdKLK9g4MJcuFyIyXmrXV&#10;34ZdM+oUVG1wraOkp5ZaYOFZnQbZlyQeQQ5AIPVT6PvNrAqKWl1AlprJq6Ci+kq4aedIMNNUTAAM&#10;6K2BJycBQgBHA66L0XpNbV6W650TeaRdlvulbEowdjpMFmVl58EzMOkW3x6PsaUV39RbfGtVT0pq&#10;Oy8ECpTrHvCNUCNVDMGJAXk4APxnrF6hphXYr9iQM/xAUseRAl19Nb59VFr+/anpoJ6maCnjp2ti&#10;IXpln3EmBCA4bEW4YGQhPIA6ffUXT+taq4Ud3qa5bza56WQCpoCaZYfCoqlWJQAFnOCSWUeNq45X&#10;1/67pqXVc1LSXiqrqmnrGgNwt9H9YkQjZZHiMXBaLjko43BSDlR1f3o16hvpi1VMc1S9PZqagS4V&#10;EdVUtN9R3zkNAXd2VuCoj53Nn9+u0TKCRjGYwFYjcPEHav0/6Z0vq9ezrbUAt0QXtLVTqvsDoB2Y&#10;5mT+UAUaTarAkzFsfPVd2Wya3t3qxea3RuuKWnpo9s5ntsTzCSiVP5H1CZEU88h4OArYDHdwMHPV&#10;3TseoRHfrTcIdR2C6yNOKqJFl7SSKql5cMu0gqQzkbkVFClNxdYFrq6vSNPpjTMt8rFimRbpqS40&#10;mxp9s0bxQRxxryEcsMbAdoViTnJ60FO4kRtDgTVrf1ArNd6nr9GXWKex0tFdY5rbU04R4q2UIUSW&#10;UpkLDJKWwRuDdvaeMnr5ouG4Pb7qaOmt5oYqvFtjpQHWB1kaRyoBIiKMjLnA/ODj3MWz05ZKa6U8&#10;lwntloe3hJaaNlZgi0Yn2xwurqRmNJpAW/MVRl4J3Bc1tU6ilAho6ylooK5itFZSv8ySFFYTtLIz&#10;K5RQI5R7kDNHGx5OQyqQ6wlru56C1RTSH/EB+mgqys04q0jM0kBZkQyEoFUuGl2lxlixBJGemX09&#10;mi07TzarqKItaIqdYJ6amplVYlkjUrGeDubtPBgA4VmPu49yTqHQGltJwwSXaqahoKuFKGjs1MjS&#10;VFW5EJjMUasGUg9wF2YIuTgnnp606ltnsFRTQUUxo0pGNbbasGOQwSKe2gDYdAXihRZFYE8lQFyz&#10;BuzjiQ3aQdJ67r5rNdbFpkorS0y0Ih+g3T1EEsjvFHJLIdqf711bjKhCMADea39bdKad1Zc7ZZNe&#10;PFNc7daaG3NNBvElTSbJJKhmCAs4WUbgNowyKVIbILSdSiqgtlTRVyxUDSRxyQWVHSSWqKlZZ5WR&#10;HAwfaFAAXAEhYMNy1rn09sXqJSSTG+3AXa0SwxtD33t6VHclkRJe4uFjIVnYYABHb3cghVUDBsg4&#10;gSmYnehXphXemPqnQ0GnqCsrIqCjmZrjdKtVWr3AkU0UAYCNCzOzSe/KRSlcg9OurqkW6+UWnaT1&#10;CordN9JTVk9DWCKpp54y3bRcuSrSR7XIRFJ3gfl8gtrfREentNWDTmsvVOjt96mp5rXTVn0a/UGl&#10;IJhjgbfv3RNgmQqdwDLwHffrp/TulnSOq9R0i1Hf7etI71dTTKAVAXfJE75yWbfIQDgFjwCzgtIj&#10;O29+8hUCwVoy9weoN5q6qlqqmnhhkpDDZ5YIZlamRRM0sbKiLHA251PgM6MrZwVNq6+rLTUCh09c&#10;6u7JG6SvV9sNEsKqqjM21QpLCRjs3NudgeRtCrb3KnsFloptN6brdTRy1VPTT0NOqQxpRSvsYysq&#10;ksEDlQrgIAeeVQdLdxstz1v6nUOstWapeoNRd0NvsMdQYqKCVGUjf2iyu7IjPtO7aH2ryCer2KAI&#10;TaCcxn1Pqm5aEudRfrXTQXO9TRKLZTtTj6eUruGd4JwxR93cXcNzPt3qWZMrL6j+tlTdp0j0tNcb&#10;bEq1c81ZJGjSho9xjWAdxoh3Aw7jyKoAAAJAB3xWO81l9qK2uojba4zdulqUmNXBVErtyjsp7CPG&#10;oYMi7cKVDAlgWGdWjpNV6elho7dRVFSs012juEolDRQlZDKuSI0ky6gyuu/cCFzg9KjB7yrDEBep&#10;Fzvt+uyW/TemrVBMYTMaiSKJq6llCgBIu22eeA3vQlPA56G/XtpysaPUeoI77qJdkH8LsccSSGSR&#10;iMVO3ctOoyD7pGI5JHIIfLDfbPaKWvNm07LV1Mkkq0tPWhu7UTIp4kIT+Wu1FzwRu9vBHVUaY1P6&#10;S60iusFnpa7TNwoMSV1oqBJAlPOp3MZYk2mZQQd28SAhWwD0auwAYnZhHVfpddvUe0VVXr+Wltli&#10;tIZaW0LUyUdNSSkhRvB2vM/OTK64VSCExyxDRNj0ymnKDSGq9eWe41llYUi1FIkpMgkheJMAbAsm&#10;JMZ5GScDkY16Ukgqrs0tn1JHdqmFaijrEgnFVFI0pUKaTc8UKxCRYySMsWIUgHGJulfTWV9V6n1D&#10;qzQ9fYtPVFIsMk9Xc0lM1PvYww0yoWAfEkhAVVAAGSc5DQ+ISm+CbL6UaEfU87XWuuE9BMwm3JSz&#10;GNhEjRKYyZOyAdyF1RAWbDlVwM+6xsuoKL1ARrjcdNLaYaC8VtPFQTb2aEgY2uVOZWOWOeVYKW5w&#10;p690TkSxM/P30/0zR6wuVJcdQ6rpLKlrn3yVlTVdl42QrlkHlmHBAH6eOrpn0NUeqluvHqBo2eWK&#10;lhZlE8kixQQ0tOgWSWaQ4LSyYXaoHuYvnxnqrfRr0gh1Zp7UnqHfHMdn0+kxqCZO2GYxZQoTwzBv&#10;6fnjPHl49VfVpl0hp/029L3SXT0tvppUhooin85ge49T89wuobk4Cn589C1n+7eEQ5x+g8zwrKAc&#10;mV5c7n9ffqey2y3PWyVrJFDGTksw4Zzx+XhmP2HXQd1t1PphNOem7pTi811MlwuH08CRtFSw47Eb&#10;7AMs0jIx3ZOFAOeSVz8N2h6W3m4+rXqHRLGmnqd8qwxuKsdij9XfA4+Iz9+iHppez6j+qlx1VX2e&#10;Smrq6uooJZJJu4JE7hO1PG1T7Mj9F6xtZatjFE7IOT7k/wBBAscCWVRa2qtV0eprZc1+uW236ppi&#10;Jl3MIkkaERgY5UR9sEHOQi+cDpEtfpjpu06vrKRpnoqLUEIW31gk2vQVqMSI1f8Ap3rnbzzt2nyM&#10;wvTW9pP6h6tpZ6gtBW3KpmAVyCRJI4JBH7Jz+3TaRT6jt1y01do23RSPQ1ZIG5XU5SZftkbJFP6g&#10;fHShBrYqOxgC2TFv1L1p6nejdMItR11Bqi2y0QkpHq0zKJBKqbDID3EOD43Hqj/Vb1MGsFoaOo04&#10;LWaRJHkUVDTCQvs/4hnGBkZJ89QvWem1tCg09da+eu/gz7WVSXyCd24t5IOQRnwMAeOk65SXK4wG&#10;4TSNMIERGaR8sExtQDPnGAP7dek6foqlRbuN3PIlyJqsl8tFsvtAb5Sz11qpZBLNRpJs7yedgPxk&#10;4z1N/huj9dazmr4awaQsk7PK5nlaZIRvdiFwB4XaoX5I8jPSytumkmHcTIY4JI8fp0QrNPVlbTpB&#10;TyIkS+4g/wBR+P8A3+vW4qKGypIOMf4PeXXMIXnTtjtFHX3G0axSpniFPLRqlOcVCSLubJz7WTOC&#10;CDyD9ukKr1NqCYhZLpOFQ8KrkKP2A4H9ujsFojmstciV7tVwuohhVAysBnuFjnK44xwQefHTd6X+&#10;k+jdcWGqF51TJbb2rySQwFAUkiULgAkj3E7/APTo4tq0qGy45A+XMKDiVaaSWmh+qqU/P7sfPPUm&#10;1Vkcdrq6cxI7TMGYvjO0eNp8ggk+PIJz4HTPrXSVXS3dNPWuQVztII42iGS3BPIGececdK1woKyz&#10;iGhmVC6Ozqw5znAI/tt6fpuW1QwPeFU5lhQuJ6SGVOMovP8AbrDstj3DnOeesaV0FLCY1KoUG0Zy&#10;QMeOt5cuuBgsfH7dP19ocSLNGzAYJx14R4UZI45/t1LKbUwcePjqI7qHVWPnovicZ8df6c8Dr4i8&#10;k8gfGR18dnjfac8/BPW1XUHLD4+B1EkTaq4g3Ffdu89YiMjnHA/Xr7JLujQDHHnrwZmJGMqBnq06&#10;SVKvStE/tIIPjqHK0agqPJPW9ZducYIYYH79R5HU4ZlH7ddOkKqxgrkcdDTjLA8g+eitVHG4yc9D&#10;pYgvJHOOOoM7MxUA4CeR1uVScYzweeo6ykD2jBB+epEbEnOOT1EsJIUlBgnjrzszkEMcfbr4fy7d&#10;vI6wMhT4z10v4m8xE+c58+etVQQsOG8fOT1itS2ct/l1rmfuxsADk+M9dKxUuEclwqzBDyq8k446&#10;ESRGNijDGOnSmoY6RGLDLseT0vXykNPVF1Htk5HVJ0FY/frID5PX3H/p14jjx466RiY8+AOsvHXs&#10;9fPHXSZkHIOOi9lu8tBMBkmMkbl6EADz1siYpyDz1QiWU4lhy3V4linoZSGJGzB+ft1evpD6jzRS&#10;QUlRUhJwM5JwG65q09cJqp0o5pFMcXuQEcj9B06Ujy07rJA5BH2+ektXo01SbGmt0/qFmis3ryPI&#10;n6U+mnqL9UsMbuT4HB89dG2GpFXSpKCCHXP69cZ+iWlL3a9OWervkJQV9LHOjBskB1DAH7HB/wCn&#10;XUGi62a3RpTSSl48cZ68UV2OVn0Hd6lYb3liRUe4EsPP36oX8Rv4VdF+rVHNdqeBbXfVQ7KyFcbz&#10;8CRR+Yfr5HV/0lWJ4ucDA46HXWsQRsjfPTKWtT8SHBiTUjUZrtGRPxq9QPTi/wDpfqSTSWoaPZOr&#10;ntS59koPhlPyMf8Ap0pVsRo2k2gPtGDtxkg/br9QPXP0YsHq9ZZrXXIIa6EM1HVquWif4z8lfuOv&#10;zQ1zpi8+n+qq7SWpado6yjfYRt4ZScq6/cEfPWzptWuqXn8QnnNf05tE2Ryp7H+hg3SN8s1ruTUl&#10;+t6S0MpMneePfJG+OP3H6fc9NBvtPHc6mj02sT2xpA5WSLIdimCpBGRjc2PBBJ+3SvFSR/QT3QEJ&#10;JGyRxcHILh8uD9xtx/5s8EDqBb5662jtKkRR3HuckYbcMH/MDq7UgtumWE5ll0dwkqp3qp46WYSx&#10;pRR06QduJVGMYQH9yT85OerC0ldJNBXO3Xq2yPBUgilucaTCWN4hsCuhGME4f5OP7nqsrZNEIxNL&#10;ShC3vLqOc48ccY8/H9+j8VfTyQtG8jBkZo3Z2G0nCtgf5j+/QWrEYrGJ2FR+omqXsNTQ6QvskU9x&#10;p/rojHRrUBCufAJKoxI5YpkkjnwDY34ftNWnT1ZUeseoL3UW2CzTyUkVPGA81ZHNEheJkBJO6QLJ&#10;nyCAB8nrnn8PluttfbKmnraOsuEUkq08dHAjPFI0hjJVkAI57fk/IHI89Xxc7zcoteQjTNKtT/Fq&#10;6lp5qOJgtNVQlVikAACiMo0Ue1stwQo/Pxl3HY2BG2G5PrOmrzrGC7+lt11hFb2o6e4OTEGYFpI4&#10;wAHyODnYQOTxjrl177f/AFDo5NPiwWyluddTJSy3CbCMs7NIPqFiyFZkZoyN2MhwxOUXq9/Wi62a&#10;zWuzelNG8UqU9C1TLRLU9l54adVZkDDkbjsBOPDsfjqorjRWRqmlq4v4VdIKWFq6lu1CwNRDTlJR&#10;hlUkPvcgA/JPzx1ma8erZg84EW0qjbnHeAPTH0jj9LtRSaeVvo5rZQxyVkkdBuFdRkBE2tt3b25G&#10;dxbJOMrgL90PLQG+zy/USVVnpYxXUIlp0jeF43LmnZc5Yd0e0kZUH7BT09HUEts0ZCt8ukdFcr8s&#10;VvkSe4SRy91snapbKgojYwQBkEnB6BeoejZ6+CexUVzSw080cTfT0crGom+TGe3u7MR2lmOBuOP+&#10;EhlkTacxpBjiJl00/oOmrDeZaeqs9tuUMaVVNukhmlrO5ITMIxgR+2Nm7qnLOyc52gy6uBqHWMlF&#10;FOTc4+yTWzISkwikVY4xCFyIw8j7yTwHOTtBxhRnWdPZKaPV9JJVx00lMrRLFDUGsgDyKhiVAWQN&#10;HhMZUAgE7VbHW/1LnvOmNS2jWiUcVFTzRPJX1qQrJUwUgjkllQsBhBmOMbvcSZFGR8s1AEwgETtU&#10;VF3tVjqaEaglt9TU1TEQSKEaGlEUZkmyGCjEgGGxGo3SYBLAtn6cepVP6p1U9vv+lrPQvAUCyC4x&#10;VH1bqVi3BiVxGFGGOSp2shyTg4pcfTL1M05Hq6u7FTQ0s08tU9zppZJ2kY7oiQoG5APbsbaoyhBx&#10;5V9Q+kMl+ucM2gJLbaKbT7//AGMt1ruDpPXzh+5L3JsqIgGkdnwgbYoyQNpGioGMQgOJddTp+22n&#10;UD367VdRdrltO2qnqcL36kooMaDkBArKg2qAzxfLM3Stqun1XWXOK4Q3qnnaut9PTSLRoBBPdfqf&#10;50mSrqFEtQqAEEgRMc9S7LT68TR9FQXGvt1wvenrklFfaiB4yrGMhVUufygd6EvtJ+RzzgdbRDqE&#10;LoVXu9NVPJLF74zvoaWVtwjlYFd6nCBdoXPPAUbmTuIBxKs+DiDaRLjYbvHDbKa3ytV0cf1i01y7&#10;TVm9I+6gwFKSgTUyxBlXaVG1lDMDtl1FdLDaqO0WeloJtKV8I7NyjWonqHMhkwTGFdpWyrAoz7sg&#10;qxAAZi2sdMWr0Ts66tov4vcLrUBkutY1WyyzOzB5Jgg3KCI0aPAxgCIAjYB0KFYLBVpLo+0pfLdc&#10;qWaoorZDLHSwSAzU8ZlTgKu5nB4bBZSCM5JGi55kg5my0X30MSgt8suqrFc5pIxCK+91om7ZUEGF&#10;kkK9tsM42jBw2CMcFUr/AF+stVqi46esdxuGppUuFJca2tprUZEnmM0UUv08GcyKRHtyhO0ySOoI&#10;BAels1pv9kp7Beae3NDcwzJYJ6ZJEE8rbmkmcqNwXthQEXAIJ3HJbrHT1vsvpskmmrTpmsW53wj6&#10;ueiCb6OCOnCxITHGqwszKyqg2klgfzMcmyq95BM1arqIqmzLJVNWW3UbUEEFVTULqaooBJKkAXEg&#10;G6VHbJ9w2hj+RsRbpobW0+mHrprppTRn00ZdLh9W81RRmMb6ekRRvWWVXBKpGqylY8kKXPX2ssc2&#10;iqGhvccVNY9PUuXAooVMFZViNnqJXnIL7GR2VBI2Njh9zA7OjFH6iX7WNptl/wBO6attqt1Ephtn&#10;8YyklPv3hXYZUIQUUPMCGYqYwjKFwpZdzmD9QjgSXon1avlRptB6kaVqdO3SeGqa3CWJEhrwDkDt&#10;mQGnLKzsqSFdoibyC2FCW5vW2ClptVWa4anioahZYLSldLSpBJFK0Q+olbtmr7ZjiUGQqxJLYb2B&#10;pWoLxpfVGp9JnWcSXKnsdLWV0lRK0oWoVkaEyfTt/MHtiZijndwwACsmYlpktNwuFf6j6hqq6zW3&#10;+LSRQJIiNLORJsVDlv5iOw2jYAF4TJDHqqMCDiWzuGYGvGrdVXPXVz09X0NJqKltFM1zuccNMsM0&#10;d0qpDHKsU/EassUg/NlcwhmAZ9/Tx6fam9E6K16ZuElHRaj1JUJJHarnU0SsYYVIKGpYbhAy5Ufz&#10;j8DbwR1XdXrqu1Pbb5Y6X0MuElpoK+KuiroJaiBbxUx5ZnkmUrlNyEhSrhnXnkDqy7P6Sac09Z59&#10;Va00slBZKieorrbYqKKerra/6kxsZquIiTsxo6ggKMtjwBnog01h5AgHPiWFTVNDprGrNXJHX09Y&#10;rPZqWgriTepwN7dmGNFVYkVSTNgKOSF3EHqtK/1jv2pte2qpvNhvc1wrKVoprT9O6UVntUlQiJtW&#10;MMqSMUjlO9yxQKM5dQoPQnqJ6g66io7vrr00o6FqC2pA17qC6vUpIRElNSozARl96KQuQm85AIyN&#10;FLruhqa+ovbXieS4GlM1ZRU7CmenlkxtmljkP8iQl9gwxXBABwmEfqGBicq85MZ4q9aa3h6uWtX6&#10;g0RVey/bqF7Mx3KzOcAMG925P+HLZXd7pcsepH1lp6mr7VQzV9qq4AUYyTUaUuwr7A7MIyRuRQEL&#10;ZX+s8A+6LC5nNvqiupdJejVg0pcrtRWbT12oo6ijt9MheoaIEkPNwDubcCSx54Hx10l6Gas9NLr+&#10;HZb5YrVaf4hZLbJFPHNAgdJ1TaCc887Qf2x1yxqLTVXrHTepL1eaybs6ao6ejppKiQBlH8qONW5A&#10;OEDjA5yM489U9arlJYLPV0VnutY01bmEmnkZRIjcbSoPOeRz9+sz7iOoabZvwwbPy5niWbaZct49&#10;aa2OpovTC3yU70K1i1HfiGUkqjkxI+eCoZ288Avn46sX0VltNnsUmo6iV1eCaqr3Rk2hBAntGf8A&#10;i7kZUjyDgY5HVT+lHoPrbUcVXaKi1SW6olp0rTLcCUgpol9wdkA3bzjAzjjdx1adv9GrnqWoVKfW&#10;0NAbvaobtLSCFpYp3LlHce4FdzIjkgf1rnOB0trKtLUBVU31Pv8A+4k5JiD6QUt7rfUWja1wmcTN&#10;I1UGY4SJuXOfjBK4/XaPnqzKqPU1y9Vbf/hmnSSW9W6CWthmyF7Ks0bM2PDKqLg+ef1PVcaeqdQe&#10;mmppauipzFV05npJGYbopVyynGRzhlyP1X9OrXv+ppPS1bprymoZLpVXKFKCjuO8GnpnKksHAyVM&#10;jqZFXxyRnIPQLM2WceRKKMy1LVU6f9KrPeL76iRWWk+omUxIgFTLOixqioS49xO3OMYGeuFPUm86&#10;f1dr/VNx0hFSUVr+s7sNOjKqOu5VJTHGOS2Bx5x0w33X1fr24ipvVVPNUwqI5CZGMZYk8op4U+Ac&#10;cdVfd6a3WaSpopaiQM824GNckL8L9h1q9I0XoWM7E7jjjxGgvE2auuQKILb2Uklj3SNGoG3kgAD4&#10;JAz/AHHShLfbtFSxq1fIecY3f6dGpW09PJGJLvUwyCMrskpSVJIOGypJ8/GOo0uhrnWK1XRVlurF&#10;8hYapVc/+R8HP7deroCqAHk7faMug/Va5aSs9faLTb7ODdkaKesloEkqVjZQGQMf6TgcHpdoy9HJ&#10;EsFQ0fbwA4OMc+eg1TarvYKgCvtdVAjHGXiZR+4JHPTJRWtrhbjPCrM0hCoADyBkt/fx1FyKnI7G&#10;QRN+srlNZK+krLHOtDXQqwX6U7O2Cu3wPBIJz98n79KNrWe93ugt9wq1RZKiONnYY2KzDcT+wyf7&#10;dO2mtA1WqbsLdRUn1NSkMkwhLbd20ZwueCf06BXmha0V5nrKRaadDt7fb2EY48ffq+mtQDYO8JXz&#10;Gc0E9HRxRVERWREAwf8AQ/5YPWrkjnPUqO5NdKGGtWMJuQDaPHAx4+OoR3NyjfOMdbFR4jIkljEq&#10;BC+WPUZoULAn/I9fUQ43OOs8mTnb46PJkRz4BHjjPX1POfJPwevSqCxJGM8dfEbtgsp8ddOE27Vz&#10;j9eB1uwqqQh5I+etMbbx5Ax9+tzxqPyEkkc54x1wk4mkSmN8MMD56+SEZyCMZ+/WLo+cY4+/WIX2&#10;FcHPVpE+Sbclicg/HQ+pG4gDqbtYKd3n/p1Fq9qKMAf26gzpERJO5nGQR1JhLBuRwP08daUdkcHG&#10;c9bzIGG9SAT8fbqJYTdv5+x6+MIzyfHXoz8uvx1kqCRCwGMdRLZkdoPk8Z568je4of7deZ3DglT+&#10;h6xUndllx9uuxOzPTrI4yCPPI6gXui+ooCyqdyc9E2LE+Rz4HW4iKSmJY85wR1WccStyMHBHXzOD&#10;0WutqmhqXaGMtETkEDx0MdCmVPBHXSJrP3PX04x468B89e66dPoznx195x89eAx17JPUGdJFBVvS&#10;VKTIeVP+Y6sq01EFTClRG+fbk5PjqrlJB6Z9GXHt3SCink2w1Mix5/4SSBnqp4ELXyQJ+wun7cp0&#10;Fp+ftlZFt9OoUjjhF46YrNOyPGHGFJwf06l2yhxpWgpVVQsdNHtx8gKOtFNSuJlEntDc+Pt18+b8&#10;WZ9VQcYlhWSQsmGOM8DnrTe4SCeT1EsVQTH7m9yf+nRSvxNCJAeQeerDkSpG1syuLxfbfaLjFSVc&#10;6pJUZ2A/1Y65U/GJoCD1Fmj1Bpqj7l4sdJvljjXJqIM8rwOWXkgfYn9OujdY2uhuV1ud+qrWt0/h&#10;tNFTUlF32i700zsSN68rhYixOD+33pzUnqnatD1wFbplrJ23DLHNN3pWIIOQRncv6gkft46tSz1W&#10;Bk7wepWu+k12HA/icEGeplcxVcLopAKq+744B562R26aYyx1qgQjafynLc5/t1Yk9jnvbS3WpffT&#10;pI3baUERxBmLdtFUEk8/AP34HjTWWSwwKv09bW1MrHbMFplSNBg+GZtx8Dyg/t16HfmeKKYkK0iP&#10;tRxIcLjhSBn4/wA+j1LJAwK04XHypXgsPnnn/LHQCaOOmkRaeExxovJcbmJ+5IUf9Omn00s9BetU&#10;22g1DcHobLNUBK2tAA+njPG8k+F3bQT9s9DdsAkywE6l/CzRPQW8XmSnZ2pjNWxgNhcxRO6+AxPK&#10;gY/5vnwbj9JbtY4q9/UGcxGisolyatTujrcAdsHHO1t2Vwp3L45B6WaGKh9ItD3ma5/TAWuke2Wo&#10;94ba2pqF9r7uBs7ZQ5H3H9gGkLJQW23/AMbt1bU3CGN/c8tW0ohmIy8ka5KxsSzElcE7/Px1hXWb&#10;23CHIyuI7Xq53/WF2qNYXDTcRMcO2nq65I2WWJplV4GkTd7JEBkJBwrDYV4wzZZK7SBpYG0zYKUz&#10;Gh+pqqGCNEj70TKUieVfYPeqgufKxAc8YwsFX/8AEXRd9oiiU31PepklEDJ/OzuWTtOoKsHJb8vk&#10;Bv6uqrv+mtcWjUen7/YtX3G36fFsiFUxZJRLUFG7YVCMbU2h2Jxzt+Sx6VK+ZyDAhL1X0zT6sq7H&#10;d9S3GhmultrGnipRcDQpLD2pA8SSZPlmUlznOAThRgQLZpiwUdLeK203vVVZdaNN8riqaplnljcu&#10;rGN37cpVVQAYJJQlRxwHvGgKLR14iv8AqW9X7UlwkZ3gnSgkqJYGLBTiKIjcpz7txydwycEnp2tV&#10;3syW2Ou07HeIHgijkP1ifTSpNuwFcKu1SVLNkHOCMY3qeqOnEvnE2aKtWtNUUFFWxzViUlFDEzVl&#10;XNSinfYGGWKAmE/Le0t7AvtPuEPWmsLBp+1ww6e0T/jl7y8iS11dVlIJVjGNsMW4l497KmZG4B9x&#10;2qQJfqRSXHWNht+mrfPNZLJR1aVNXaqTEa14LlmEkpySGzyAMnzyM4ka10o1JFRUlopKL6a30BKx&#10;0+IhTLIN7ugVSO2MNx8FQfcQAYqXnmE9QGLlovGqtRKLdJFSWSanUGkoqSGBaKOskLCAMEiAkSTa&#10;8ZBPkg9ZWLVtnpdIpqnT+n7hZrxfIxa6eirURhHMZO3K0Z3MCp2RRgDhPYP6sdbhpa7xUcl3groL&#10;pQUUMVbTyQoVeSqQsHCjG4mMF2UnkNIyjGFwDullf1Lt9RRXOnq7Y9np2iSZ5dkDZBl3xmNlZGM8&#10;MeH8hgMEqwy+pHaVLTD0aoLRcD6oaauN0erp5a+36npFpahDOYSY0ZVbIKuxhYg53flfOSD01W6x&#10;2PRV71Frm20tqt9w1BULHtqp3VY4ETKmOKNc8K+TgjJcruULjpI9NtB6W0lrikuFvqqy5xVtLJR3&#10;h5nMxeaNGeKaR9zsH2goFyAcqAo+GT1DoqK5atpZ7jp+nnqbpILXPTToslQ0aEkmBdw2h3GHPGDu&#10;ckqAVpYgPMoQCY66NqL9rOrqrNVrT1En+0UVXJPBsVo1YyGaPdjCHBHhwNqjyW6S9PWSg0rJPpf+&#10;E3SqjeRqqz1ttiiWOnhkz/LE7MNuNz43nwYx7gADvqrBF6Rej2q6oXCg09XX6re3x1i1QgEFNGEN&#10;TKN0pRpizJGSp3HDkZxjqBY9L3au9OrRcaHXVVf57pIZYzNUMitNIpEfbkidcncu7LGT3gNjGSRl&#10;Qgl08xF1P6l1npDR3ifV2oabUV0rEWCC0WhXqaq3orBJN9SgUhUwg7n5i7MSSTxhpfWlBqCogtNC&#10;t0tqUV0kFbFWXWpWCmWcSPFO0ySMWDK6IpwCvdUluFIbLl6HWmpq/wD4j0t3oo6q4krSzyxRw00F&#10;NkOzTQMw+plKlpAZCw3KSQNnCzqvSNdorT0usNGw00tojqZauvarpXeuq43lcVMs1SzK5lYRFhFs&#10;KqqrwGI6BbYhwmeTKsccGN3q96vas0tY20PPpugusNRXJT09voInr5q+paJZCHjZkYKEkDEnPPGD&#10;j21i3rBrGrrTRXulssdiD/z6RbFVLNsR1J7alB2trHIJAxtBAz0/2K96T1h6eQ1lBLJd9Q0lRD3q&#10;avlaCbtw/wAsK7vvJDJEoZskFieQOSVvGlbSlXFTzrXV9bG0iSVVXbUaR2CqrhQE2SJs7ahtojLs&#10;GLHDIaU0K4w4gQJTEmufXTVsJfR1fY46GrjlnFTW0TQR1MDhFSJIiG2y7M7wrHaTglTuBsn0y9GL&#10;lS3a46715r+S+WCoMdUFqDILcKgsGbMLSP8AUz7Q+2NY2KllPACjrT6e11fbqyzajlidqi3horjb&#10;44Xjp611hiysj+5XdNpfIABZihbyWL6l1LNRQy6nvVy/lzQzCKmCYEEQOQlNTRlkV8kEldxZgQS2&#10;Vw6tKIPhEKAe0IVepqrT9zqqjT1rFbY6+SOOWmmkWnkjhC7Q0bLuiA7ZXEbD27dobJx0xVGqa27w&#10;tqWCpmrqmqljjJnK09bMdgyRHIAQycK0YXKjwM4HSE94bUFHU0FBbax6r6d4bXEZ48qwUmR3iYF4&#10;8RqwUMockjG0sAx6xemumK7TV2fVQrIbXTq5WGhuUT7VCF1jkqYSsrr7drIW3EbfZgZ6ksFhQgPe&#10;Q6Gvnu1NUWampI1tV2aWapgmLzVryS04jecFN4b3RuGyAAckg4bLlXem1VQS1VxudFQF5njhp5C+&#10;+tgl3hyQ8ZEjKd3EYI284O0lQuaZgu1g1hT2zSsT2tKZ0S8UZs87IIAux5IJw3ahDlIyFiUl22gk&#10;huLI1HeqC3Qz26Wupvq6Sd2qIUKmXbzsQqwzE7grnztTJ/N0MWHxOZQBKR1/qWp9OqWB6KSkFwqW&#10;dw/0eaa3URc4nEQbKiWUdpVxyAHG1cg+6sG2aXrpqyonnthvddVVjz1cojpUV1aMe1hvkygITYqg&#10;EBD5AJ690TeYvuE4YpLbp71M0hdbFBcbnU3eXfW0kij6eJqnaW7TgggqGbapOCzAYwSOtvpFo6j0&#10;/ra36jp9Jw1kKx1dFbY5B3m/iSrEA8kY5CR7+XYbdzDOB1s1/pzVfpdUVukbUHWlCBu9Hhu7AjAx&#10;nPw2CCf1B+3XVn4adOw2707p9XyUVFNXasphV1lakYXtzovbkR8/lJAVmHGWLnHWFfrW01B2n4WJ&#10;AH1njcboLu9BbPT/AEJV2q83+Op1RqeFzGjzYeqqJfZhAOSq5Iz4GD46V7vqdLAtgrdGJTNV6ety&#10;2W4SzKRFF3dihwy/nKum4gc/PTL6wWi16gvVtvpvooY6G3VVrnr4od5plqJItrrgjbkuVDDOOtNX&#10;pa21/o/brTp3TVDS3Opoo5VaNT3ZYoPfvZz7iX2rx95MdZW/gFYuyzPSPoRbL7p6jrvUGprbldpK&#10;eNg5mKLTE+/txIOAAWOTjJPk9NK+imgI7TPpm5UTV0FRSmbdM3vPvYOdw4JUSR7cjggY+enG+3VN&#10;Pad+skEaEduEs7BQskntXH3O4jAHS96raks/p/Q6Xvt5qMU/8RjslQ3/AAw1ERUk58jfHEx/RT02&#10;jOx47wYX2nAHqTouo9NtZ3bTcVbDWxRvuhnjkVg8R/K3t8NjGQfB6U9WtZfoKC2UFZHW10tO1RW/&#10;yivYcSEIob+vKhTn4yRjjnrz8VnprY6Oz6f1XZqCCmSCSW11ohjVVfcncic48n2yDPzuHXFuoUnt&#10;OpRdYrXJWUlIqGrCq3b7ZPhmH5c44OevT9Lt+8Ybzj9xGM/DmD7bY6qooZdTNSPJR0M4pWKjJ7rK&#10;Sq488hTj74PRC4Qx0drjpLvYqigkqWMsck9NJHK6jjaucBgfPg8/PVw6n03cfQNdMXSz1VJU/wAd&#10;oFukFJXQCaOOpcnG4EYZgsgAJHGTjpp9MLHrzXvqzS6k/EVU0EFNp+l+uordWTxQR90qDGBGWwF5&#10;DH54HTFnVECG/jYO3OCfkBj37yoJgb0p/Dnre6U1Jcb3qG52WkrwHorSp3yzJx/MkV8rGv7gnkdW&#10;RP8Ah3qJ9TvVWyvqqS126PatxoIVjeWp5RhtUbVyyuu7bhtnyerPqtXUGmq25B5lrbktna7VNaAD&#10;DDHIuaaGMjhiwYMAD4XPz0V9OvUqivGrbdou4UrW9Xp+wklQ4WNmQljGGOMsHdv75HXktR1jWWPu&#10;Bx+X+fvJGW7zjn1q9J7T6X6vU2PU9xrrS2Emqc7npqgfnjYp4/y6rH1fbRD3WmpNLakudV2aKmCQ&#10;1UauomdcygShsgZwQCpPJBIx13j+JLVHpzoGSaw1n0VTVND3GtxjRlmU7ss2fJGBweSTx46/OL1G&#10;tgj1pdzbKRIqP6gtAIpC8fbPKlSxzggjjnGcdes+zmos1o33ZBA7+DCoMHEabLB27FQs0kcokj3E&#10;xtnGSfafsR4I+/WUzhTlQCQP+HrHQ1ZT1NsisU0HaqIwZN54DsScf/V8f36J19JLSSGKWLBU7T89&#10;ezraNAcQWZM+SM58dZFkP5jgfYDr00Cbt6g5HwB1gY93IyMn56YBlZk8e45OMHwOtUsQiztOQRz+&#10;/W5CwbaU3Hxx8daKteAquTnjq86aM4YM4OD9upBmwfbnA/z6iDvIw3E4PHX3uFGILjPjrp0lB96j&#10;Ix+3XxoiB+vnPXxChQe8ZPxnrMAyeW8fPVp01E4bLEnIwB1EqslvHj46mzKQFBGfkYHUdhu8+P06&#10;jE6DdsgJbcMda+60bquc7jjqTOjBsY56hVDFGDHHDcdRJEKIc4B/z63bSq4xx1ohO9Bx8fPW5lbG&#10;3J/v10tMGRPKnx1om5DNnjqUVXIH+nWqXZkjbjPPXTpokGIgRn9eoyzsT24sn79S5EDxBB5H+vXo&#10;44omEcagt8nqJEmUFIHhy6Bs+el/VVhMZ+tgXIP5gB4/XpupY3VF9ox889faiFJ4yrjPGCCOuxJl&#10;SlSDg9eAPRy+2KSmqC9OrNGxOMDkdCChj4ZSP3HVZ01HrHPPWRz468q5/XqpnTyDJyf7dS6c7XDB&#10;iMHznrQMZ89ZgkdRJBxP1d9KvWu9U2h9OVeqplmttXQwduuQHaCyD2v9iDxn9Orqk1DZ7o9K1rrI&#10;3aSISIQwIb746/MX0h/EVR2X03rfTbV1YRSGJ46RjGz7VPIA2g+D4z10z+Gmsp/V/wBNoltWo3oL&#10;3b5CsUwOQkyH27l84IweMcMRz14rV6SyhiWHGe8+n6HW0autdjDdjt5nV1LqSK31ccckqKJTjBPT&#10;bNc6X+HNNDMpJ4K55U9cB679ZPUnRt9bTWtLaq1tGcJNENokx4OPserT9EfVG/a5oVq7nFNF/MMD&#10;qWzypxn9Pv8AfkdK7GUbj2j5APYzpLR1pt9yqrhTVbjuVTboifBcD5/YY/16rb1r9FrPqay1Nmut&#10;PtfBenqlx3IX+4P2+CPnjpj1HdqvStstl1RyogrEMrp/QHBAz+mSB/fp8obvbNd2lVqpIfqgmBnA&#10;yfj/AD6NVyeO8xNcGU/Iz89tSej09FW01mttSY4ac9mCPsnfJkgkk5yzfJb5wPygABjpfwwtLEsk&#10;F9khnqQFaGSIFSxHweCT4+OuldbaZmslW9ZSxxrMFOzuRBgR9j/6jnnobZrw8jUNRPVimuCLHKRG&#10;WEZmB/oY+T448/p0167rxMdqxKLT8M1LRhjW3SSQqAoXtE+4ec4+ODx+vVlaT9FLNbtLzWiqt0Ul&#10;PW07O/bRWklQPjao/OTkE+MYXk+OmTU1RXXC4UscEkjPX3CGCpIcKyq0iiQjHjnCngH3EgjHXtRW&#10;vWWkrNUXvSFSaio3PSWuapcQmjhmkZ3cyDJxwSAVyM7cHjK9t7MMEweAIjSmXU89Joaa2zvcKCtp&#10;aqAMzSpJao/aqhZB7nDoAQF55J4AAMjSdq0vJRCzwtpwfWfSTVdsrFhjSQlVWOeIDttubuDJBPtH&#10;AzxX98u9z9ML3Dr7X1Leb/bZ6BKW7zQsA9DOGGZU7ewPThVb2kDlhnJ6tPVepL5adNw1dBpqtaml&#10;029ypIZpFd3kptrqrU8TbQjJwQCByF53HpCwkSpaNOlillob/p6W7RXOXuRV9W1K8UDhQF4ZQFSP&#10;eERAMAMoZzxnqLZHp5b61Dc7m1WtM6qVlmbs07CMBZO0V2LjZkDIPIc5L8D9AUd+1Lp++a1u9vkt&#10;QvNtVLfa2mWR49u7DtG6bUZnMSgbeS2cDGOvU+n9M3y3i426nrTQ1oajvFBVyFZKKeD3FHYsG3nd&#10;ksXO4BAGxtHQ1aWBkbW9mvEOoKKSj1nNb4K+FaiennpoZKSfcWUD+cCo3LFGABywB8nPWFFfu/S0&#10;0t6otPuYYHp4a0xNGFkcgrHhW9p3MQyBslguQoUgHfWaR6nR9k1DJL/EUgd6YMYo45nqKdZAJcu6&#10;iP8A+f5JABB4x0oen9/kr4KDTclTRXCrhijMcKjuzyqYY5u3KFBjJG48ISX5zjx0XG4TmjlfP4hU&#10;VkdHPLtltlHGIqmeVY0hiLNIFBX+jbhe5vckhQcc9bKW6101HNPR0n1FpeP6yGp3J7Y2YLuz5V92&#10;5WTwfaT8dYVFNaaKOsq62xtJJHSyzTQ4VZVL/wDzBuQypzksoHuGcDg9R5IBSW6ksUsTU1xgqpmm&#10;aaph3RzSbd4HHKsTC4RgpxIMZxgWqXHBlRxM9Q1LS6Vmt9kqEgo5oWjWvjKxpDKp3xzEKAWBKFHK&#10;kAhkP3yg36G71FPbnqYLhavppQHzVwtT1MRJWSdTE4UOSPYp3MTI2CFXcGBLhU2u6xLRQ0bTA1Ek&#10;U0cmXjnARd8qhWSRGDKCrLxj5yMR0vtzuUtFb4qGKx3OFnpLo60mcLOfYVqsK0a7grGTawJZiSoK&#10;KbuNvMuIIpLl/MS1f4ZucJWnDCF98M8Kdn2yPIUTdKcnCgxlRLgjy3TrPa6e60dv1TDbVjucpgkr&#10;O4PDLOsTydxsHOyBd3g7VyeOh2iKu9ellCNPXWqo9U3a62qUWaqqYZUapminDbJpSG3M0bld21fj&#10;yPy67za1s9guD6ojpKajqbi1RNDVSh1phLujjdcrujjWSXBC7eM5JDFGoLA/AnZ5jH6rV9LFR2W0&#10;1lroqGjpKCGif6mnjeKnqKhSzIUfh1M0kCYAGAdxOPC/oy6TVUNq0tVaZioJbXDV3WSGJf5K1G9h&#10;7PaARluHG1QWTHDcDPWSD07qda3uqrq162quNzqsmarqJ6Zmip1YrHBkoGWPYPahbAlHnOFb0409&#10;ZL1U6cvXp7daq2pWyx1SpJWTyO0XakM0TKZAylWgUFGY5ZizBiSeh3kVVtY3YS2dqw5BevUS0RX2&#10;/Vv8Kueh1le5oKmKSOtt6sx3wmnfHOXnXO4ggkfAUg45tV6wqD6X1tOTHcppDPDHUxhamjk7naBA&#10;bJ2iZ8ptyCmCCBwnfiDk1hozTdPZKFqSqs9Zdagxh6RwGWneaSamaZDsPtBZFYAE4wSVA6rT069Z&#10;dT2fVUVVqK9XGT+IyF4WWn+oc+1YW2xsQpOImAKrIWLOCAST1lvQdaE1tHjtF7G3EES06v04uMFX&#10;HqSiuFXpe42Sr7NKs7RBqxSzGWByrqFRpZDt5cjAf8uOrI1XX6zuFssFVcbTHXG501RJQXinn3x0&#10;8TfmEkiJ/KIc537gDuYDnGJ0Nta4aXtuuxR1d6qjW0c4pKecvUBu8okRo2KkuiM+8EZBQ7vyjqDW&#10;amrrDpjR9k0vbYbhRWmjT+KmnlQLG0igb42wEYCQfzASMd3fjaM9bCFjjMZA4mqSOoprX9LLdrXT&#10;SwL2Ze5Lvlmdm3FMNsCMzMdx2nncCMZxK0lBpnU+rayzWm1wT1pVUherro1BLqrI8abIgEVFU7UB&#10;85KHz0Dt+qKRZI7df7De6+kqZVpLZ9EZUmqYzGzGkP04dSyqszq+duwR4YjBQzRWHV+m7b/E/SXQ&#10;cNgqRWzz1lNVV8qVAY7cSyDaRIRubcCm0e0jO1W6MxwJGeY+W20W2tmpLhLRUim3pMbbDLTV8Qki&#10;DBgkpkCKx3hwWfO7fjIHHRq8wiAy2C5xQKaynlliieA/yJJXkSIyrG8ioGDyKfb7eVAxg9IuiNXa&#10;s1bRie8wWKmvVDVJFd6VagoN0Um6GRNyBAGG11kZsEDblc56dNVUlt0NYZBTaiuNvuFXJRpFWmqV&#10;+xvl2CQSyZiVwiyE7iQTLu5wCEHY7sQ4GBmZpWyWvQ0ZZ52nqapaNnjZqqcRqylpWjER2o/Z4/Pt&#10;Z/Iwel2ks+nbLfLherJDc7fV3dI3np62eQSTTduMFWLMFeYFFGAWk9oBDBjkjB6kWqn0Bpqt1tdK&#10;Jr/bpprfPeZwhKVDq84kMlOZFTIjl42kZxnA865qin1tNI+pro1soahQwqLPNSTwTRPGFTv1FNJm&#10;MEOrAhYcgKeRjB1IEAzZnzVur9NXiww3utuy0N2WJaCdZKv6aFmDh1YMu3DmPnBAblwQM9e6Dw+h&#10;slm7um9N2mz6jcW+GKkprojSwLUwyANKpDOyK0LSKCxBJjI5Bz17omcwYAlc6Y9W9MXfWtD/AA/Z&#10;V0V7sdxW426Si7kzTQIrJHyOBmZveD4A/bqxtG32yj0soqnXVsqJKS4R09U8VLA0zwNIFHuEYyR4&#10;J48MQeOTy36W+pnpT6Uer+qNNH+KXemragWm3VSqJJJqju7GjycBAThc8A7eT12FX6lsmkNJTXu9&#10;038IttvpRNLEQu6IAcR4U4J+MDryup0pUDKnBHnzPGA4lV61odGwXnROndJ1FTSWW719RK1HNAYi&#10;e3CWjKowyEWTB2HjPOOoen7rS6u9QqTSOl71U/w7R0NPS1jQRsIqvavvHeBxkOiAofIB58jqotS+&#10;oUXrB6kU2pZam4W2wRyyxUVSuUZaFYz3CFXkEuHUtn5+MHpvtfq7o6wXu5f/AA9p6eawaEtLVdQt&#10;OdiVdVNIisC2OSsZbkg+5if065NMw+HHP8c+f4gW57T7+LL1QgtmqdKaDhlKU1LX090uLoc7HR1M&#10;Stg8DHJz9+sfx83yCH05sdvJR1rrm04QHykcPBH3PvHXPGrNUzeo9RqXU1RcqOhmrklr0+vlEPfi&#10;3le1CTxIQF2kDjI5x56TfU31lvnqfpjS2kNVCBZNOwvFDVGQ5qUYKFL58EKijPzjPHXpdF01i9bY&#10;/CeYRa+xltWv8Ql01X6FzaU1HZKi6yUv0lOtzgfiFEmCQyTqwyHByuVJyM548RPSC96Y0pU6nm1z&#10;fpbVaa+2oFCwCZahxLt2vG2VkUK75B/sQR1VOjneg0tLoioRqapr6tqhJPKzxBQEWN/DYZmOBzk9&#10;MV/MUOl6Gr1HFSy0tEvaKzDBaV1DMABgnGPjxuHjI67VaOsO1C5AZvHfHB4/SX2eJ0DqK76K1Xp1&#10;a+WKzake32Opg07U0NSZyqwqdzyQE9yNlUR+QTkHG/jqs6X1nt2lXjh1Tpa26gkqKeL66prt/wBb&#10;IWhVXSNcnZsO5VddvAB+eh/4e7npqSr1BqzQVkitps1Ay3P6itZ5ZqaSMI/aVlwPcGc5P2/4ehtq&#10;X00uF6tNtrtGVct5q7rEHvMN2lSMo0ioI3idZEA5GCAMfb46VGhppdqLAxA/X3x34/ziSEAl6fh7&#10;0/B6z681LfZIq6aitUVDVyrVuMRkRtsSTH5gChx9x5GeoX4mNIR1V50slhqqG009dJOZS1SYt0rz&#10;rnZnIJ3TFiOOB+nVgekvrF6e6pOqKmw2+6afpKKlS36kaS0JLHJUlmAlkMTqRtCNuwpGNxOMk9VH&#10;+K7VujptX6e03S3We526xRGoaWnUKZJnaFipBA9hRZAMc8r5wc5tNLnqCAKVwOQfpIsACZlX+qFh&#10;u2hYbWjXqarkukX1E01Som7gSadIwN+doMRAK/O5ujfpx6aejev9AS2u/apS3axnnlgtplqiqBtg&#10;MYYfl2lsjn5PkdbNW0FD+IP1Bt9DpKeWgoZ6WnpZHkBxBUGKV8hMjgdraSMAkZ5zzWd/0J6gaWnv&#10;eh5bdHPX2edY5Xp6ZpajtlhIkqMOdmFHOM4bBOOOvSKDZWKxbscYP+fL5SlR+KXF6meleiorDYT6&#10;f3ajtuowtJTVdrmdpJ5KtQy4VjlGDM/KZznggHI6wvnonq2qoP4xLpmpoFEavV08qsHpHA/mbNwB&#10;ki5BBGSoOG5XcZXp7a6n1n0La7VaAtu9R9JBaxqd4zGdQW9RkTopHumQcEge8AMOV6uyway1HdqK&#10;ekvj1MlVRSHEMsxjBi2KDtcxMGOchgRngfuMvXda1/QKkZGD4ODu74/t8/E0iAFzOKbpb5aJ2jZB&#10;x4IPB/Y/PQ5kzgOPcOeOrD9RY6Q3+qgWhjoY3YlEVywOSdrAn4Ix/wCg6R62nqqUEMgGR7WHhh+/&#10;X0XQa1NbStydmAOPbMDuzIDYc5j/ALjz1hIhZwxx+vWUEq52Mv8Ap1KKqwxwCf8ATrSBzIgyraFD&#10;HvB287jnz/6dQyEnclf246m3CBjAcDJBzj5/XqDAVThRkHz1M6bBGqDcPzY+3WyHevJY/wCf/brF&#10;2LY2+T9usucZY/t9+pE6b5nDDcBxj4PUQkFfbwfnrfLHtUKW/MPA6jYccEAj5B6mdNLqXywIJ6iV&#10;UXcAU8HOR0RkjVFBQ5PnGeotTnZnG3A46rOm6LKqFIHjrcvIzn+3UGllDLg848/PRCAAncxGc9dL&#10;Zn1EDNgkgkeR1i0YDN7M48HrezDPjnwD1m6SMwOOMY89TiTBky7Y+Bk5+epVsoe45mfzjqVFSJKx&#10;Bxnz0SipxCo+446iRMNkaAAnjGc9fZNoTaVAH7dbu2SOCB589a3jCDDDcT9uuMmCpokaTJA+56g1&#10;+nKW5QswAjkHhvuft0Rq8K/HnBxnqRbO08eJcZzx1E6VnX2mooJWjmjwQeD8HqIVAOPHVx1lrpay&#10;m7M8YdG/0/UdJt60S8LmS3PvXyFbz1BEjMTQvz15m2/HUiopZqZjHNGyH7MMdRHJJxnqpEkTIMQw&#10;/Xq7Pwx+s9T6UayQVFTstdxZUqCzECNx+V/+x6pAA5H26kxkjkHx0C+hdQhrfsY1pNU+ktW2vuJ+&#10;iX4ldfenGu9G0dbHdqWovsQD0jUbLIwOORIR/R+nSX+Gj1NqrFe6ywXOs7kNaVlpw3nugYI/uAP/&#10;AL3rlbSWqSii2VshI/8AlMT4/TpupruaeoSekqHimQ7ldG2sD9weswdIrFJqzk+83T9o7muWzGFH&#10;ce/5z9DNa+plMNMVKXeqWkiWlkYSSnI7gGV48+QOOlf0r9bKSvpqWsoaoZXBkj3cqf6lOPt/r1xf&#10;eNaakv0Iiu17q61V4VZpiw/1PWWitTXDSt0FbTSkxk/zItxAfpVeitWmd2W/aHv69XqLAAuF/efs&#10;BaKuxeo2nAHeI1eA6D58ef1/bqqr4w0bdXt9ytUVdbZzmpgdARx4YZ4/seCPI8dVH6G+t4ljpDS1&#10;myRDjYx5x8gj/wB+eul6+htfqDZhcKKRWr0yzxYBLceOlnq3jB7iVYgcg8GI95u1tu4sd+tEQpJp&#10;amOOigmgEaSOrYdCuQShjDgOqsoBB48dE736nQUlDJZ9RaNqrfRSwvK0hKPC0ajLYdcguADheMnA&#10;yCel1yNNRS2bUsVS9lqJRIskKYnoJ1IYOmRjBKjIH7/J6n1cWpqizvLTwWvUVkiKmN3qOxWU/AJk&#10;HJVyMg7cqDgY+OsHVs9DcwLEZkC4XDTGIdN3C62KiiqYaioSsuaP2avaoIiIO0MpViDzkMo4K8mJ&#10;cbgukamHRK2rUlwzAFrq2q2vAixxnswq20q8Z9oYpxuKbiduDo0tDXWOx3SstelpqnumSP8Ai0tK&#10;9wqI5lACloJ27gAG0gRM6sG4xnqLb/WNLC9ygq5aS76hoJI7bGVoEMQhiBErugIAZnZwIiQPaGz/&#10;AFdLetvkcSrbp6setdo9U7fbdfRi26V7VMWrrdSrUwRvjcszMUJjZirLs9hUn4xza0/rraaqlh0/&#10;BSd+senNBVXEUTCneqLSSJGGX3DuMoGSdwwm7LAE4N6magvdwrqHT+i6ySip4o2q6iCiiip1MkoU&#10;uYp3csYs7mCDgYzxjIAah1fWw1FfqLTjigSojpaasjeagnUbgSZ6qJhGigMSI9rMTtULk8Csv2tk&#10;DxLKI86m07qyj9KNLWy2XWzVdbcK+puc8d8ZpESgEbHaJDyGX8+5snAIOek61zx2K0yzXSltgeyU&#10;UM1R/C6XE8ZUCcI5UbZ2kiMZ5wSGZSvDZKX31Qpbu9DFLaWazBBFRMZFNQ0ab8vDHsBXasEpIfDA&#10;E5HIPUiKCsgFTeRVUElHeby7tV1N5WIUjspHb+ldlQhsBA2eEGer16rtntJPE22K42fVNm+s0hdq&#10;aopLiFrIklKptgVSp7YZl9gO/KsQwCA4xk9M1kulluFNX26tutQtVRQkfVXBj20JmQiEPuJZmf2g&#10;nkFDgYK5DjQdvvRtj2CSjsr9gJfaqjuiBo+02BsU4xDsVOY+TtXJHOWfStt1HXUtTU66t8EklvdG&#10;qJ55ohE8K5IlXtkAMGBw20Fs/cAM0NSp5BlcyvZau06eutyiteycO06xyqjRip2ROsTB3GSu/GDy&#10;AM/HSyvqRcL29Po86wt9jpalP5k0NpirncFG/lCFvfnK7t2NoG0eT03XfTFs1BT3Oz2qGWknemnq&#10;7SKsqytIgVSIwdku5HLZBRSuFGPdjpS9MvRj/D9lqKW/3Spvdz1DUm6y1tNLJGZO42JO3sZRKjgk&#10;EFRh8ggeAwLVdZYHEBH/ABuLbemsnqPfpqiDc1loqxO1CyLFtkiQPFtklWZcgLgcjax+WHRlLqK0&#10;0mvrd6mXm0XunrqSlulTWV1M8USrLK3fhkKqGK7Y1K8fO0Y4wXOnL0uoVt1HeoKVKqLsVEDUmwBi&#10;GYhWAIDKwLBPIUqDtDBgh1F4unqheLhoLT1qqpNLWyKRb3UzwBJ71XMjoiMQUZVXcDuxn2ksMDJ5&#10;do5l8gxkvltv1PUaY1HBebDqS1QyLU3UVqJLsgp46iJpoQ6M6s8KRIVL53grzuOa59TNa6Z0fZBb&#10;tJXWpttwNZNJDBQUbwSiVwoqJVmwNzLFHtdYk9rO49oUYsOquN6tU9ku1fYqS70iWinoah6NHKvO&#10;XZ3qVgZiZ4w8jbnCeHXySQvz1MsWhdVakslTZWp4ayO1VFTQVsteyoaSWZUk7g2ExqGqMtk5dAS2&#10;AxLyHUnBg3PGIjejVzp9SaHGifUGx3CptNkuEV0u7/xAyl6ecNCJZlkLuzMZBIQAAQzNwBtPyT0o&#10;W63+ul9NdH1VdV6auTwiNnWSGoVU5iyrttXbLCAyAR7faAuci5dFaVotBXa5atpbJDcNSVKTR3i1&#10;pUO0FRSsQUIlkHbjcNH3CjBQMuFxyOh1s1xq7Qgvd40jpO1Vdoq6lZa6OroFR1jdcxNEU2vJKI1J&#10;dWxtC4zwcIEenaSp4POInyGkDT3o/T6juLG82pLVQNd6tbmIa2qoq1pjGD2leN8TIrMrBm4YMwbD&#10;DIJWL0j09oOkNt05boK76a4SVUj1KBpKqOcPvdmclVZQ3AwQdnkbiV03m460vWobfqSzPBHbRmCq&#10;sq3NmeklqKgZnRz4O9XO18Eq5UDcvLrHTU5utPWV14Y1jxvA0k9QdhJ2nYqDC5Xt55zksSPHOpVj&#10;bHt5xB8bVF/vE9qq7XHY4VqGuNOsqJsdzHFHKNwcouVUhdrliGZsjaVLDUwWmRpK+5apuNdXRukp&#10;jjrB2XmwirH3VYGUhGjXdkAbVHJZ9wC5+nvp9qSuobbfda3CwSzTuiGkSNHqImRlKidmyMbnCqq7&#10;gfGAzEwLroK52WJ7zpeEQQ1LTQvFJWvPGzLVNH9GUldmERGGDRDK5bCNuO0NrTlIzHZKaKou0dfR&#10;22jaKJpIlEYWmZyn+7UbCO4gJdSpcJuLHGchlf1N03Bqampb7cJ6qa00zyNJHPH3I+5t3ZqDGQ8b&#10;oO2cp8L+p6h1F4vlbHNYrjU12lCJIYlW3WqWYkElVjer9scYOz/5bKfOXGOnyx6HqIpobHUUGypn&#10;jmmoq4w9uBqrKoU5jZn3BGY9x8tkEM4G4LBQTDF+IL06dF3P0xsdHS2q2XOiqaCn+mppu0iQTlYs&#10;MysQioYxOp+7OV8knqbXaQ0bbqipt9Ppyilt1XHBb7XHJSRRzVatA++ElMBwsjSON5C+3aeSh6rS&#10;7aHq9B6+uaaGh7dJqN2t6RUVLK1Pa8bcy7O4IxJLlVUIFbJ8MQX6d5LO9DaLhS1+oqMNHJE1VRy3&#10;EMI1SRYolYiXZ4idSAcscFixI3EJAEAw5yI3XWHUqwWWbRev67R1soEdKigro0L1EjKRtWWYyOnb&#10;Ix2ycYyf390mUOtKyOlWns99s14rA80HdN3btCnRkKqpxGIiGZlJJO4KoJYlce6qbsSu3M509XvQ&#10;jQHo56f2b1guayV94aqir5oASENU7mUbefy5+MfA6N+rPqXpz1F9PLJXUcFzumnqi5rcL6lEp7kV&#10;OnPaPwHy6+04JCkjjnpA/ElqfWetNKUEl+sVLc7UtJFNClHMQkZiJBCEE5k2BmweCAcA4B6hem2l&#10;Nbyei1dY67UVks1ivXfvVAwJlmJSFQqygOWBYRkbSfaR5OcdYWm3fclv1D5bdjk+OO3njvPKtWCc&#10;LL6t/pToT1E9J6e/6Utc9tWrttxS1U8MhG2KVpWiUj/iBb+xbHgdcX3zQF00HHV2Wy6qq56K47qG&#10;9dunMIcrIWSP3cncqo/gMMkEcddQfh+1DrvRno9/gnVVPBFmxVFy09XfVBOGyrQSEj2MrtuGfAzx&#10;gc0hrFrTQXypBvC3CKgnqJZq4zboajtRNgLgcyblwCBgnbjAPTOmtt097VI2R+ucdj/nmVNOJVPq&#10;F6byXa+JRaKirJLfR2+kndqz2CKaVYxIvP8AT3WIDAeOTwCQi6m0LqizVBGoLZVU6xnasu0tGE3F&#10;QVbwV3BgMH4PT9edV6guEVK0tsqoqhbl3Y6pg5lqI2RFSBiOCBsyFOfn9erZ1LZ7nrBLZo/TD1sN&#10;JUUkMde1fCe5V1TyCRwEJbB3FACD4XOcdelTqV2iVFsxj38yVXPEq38P3orcvUK9ivvFxah07aYp&#10;qyplzktDCm5ypPjwBn7kdENbepeibj6TT6GisFRU3UXkXCmrnlDKkW0IQWB3ZZQM+eQPt11ZpfRl&#10;ztf4eNZ3LQFDRS3SQJa44qnaIY6JFLz5DcEnkY/QDrlbSlu0lcTedOQaXqJatFAhvNNWSQlMKV2G&#10;Akq6s/JO4MBnBPAOfoOof6rdZqreFRgFA4xj3+uYz6AwIs+ies7T6c6vpr0tIlbTzMI66jnXcJad&#10;srJG2PzKRz44OP36srVNVpv00q6S/wAlruE9LdKuSsoJInaEPSHG2M7XHtPg4Pg85xjqurN6d3q/&#10;Xi5R2qXvU9nR5M9pe48pJEcQIwWZ9jkAc+08Hq4PSrQWmdbejmqLjfLbF/G7TX07L3ZMvBTtgKwQ&#10;+A/v/uB446Y6rZTW41D5I4BA789oJqWzxNWltQ2Kmtj2i2yXK2UV+nNfcJ4JZYZXmliYSRyKcF42&#10;EhU//fKeTnfrn0SuV3rq2p0/RPabdQyU8JqKy6fWxxiUARsZyNxjOQcgHA4+OnXWXpvo7S+kpNWU&#10;nqBVXaC2CmiZaqJnZ4nysaoSzMgBRwAwwPauR1K/Dfrq26quty03q/TNNFaoaKoNDVVa+9KgKcQn&#10;HMgkBYBecfGOsFdRb8Woq7D3/wA5gXqI+EynfTG66l0b6qaYten9Lpd66vglaSnhkQyHKlXCuR7c&#10;FQ3PkbeOuq7xpfUGnNQ02uwkUF7u9NDELcIDNUAhf5yE/llwuMBfIGMZ6qqn9J7o1wOuo44NP3eS&#10;51kTo2+I0qtGuDGV5KZXxngked3Vw6X05dfVSoh0W2o7pXW+21Ki5ySxI8wO0EGJm5XBxyOfPWN1&#10;nWJrLK0r74wf1la02HmaItE3bV1+turdKWO22uS1MsdouUkj0dXTRwsQAIlGSobPDHnPIGcdaPUH&#10;W9lr9eSaZeSpNTURd+UqiRwpUEKxmQgjABDHHghiDz1fGt/ROntlPar/AGy8iiq6Qinmmu12WES0&#10;xRlO5pCX3DIPOScft1W8npr6G2q/yar1x636YgrnVUhSlSSpMYUYx7SA2R5+P06yH0Opsf07ASAO&#10;OeM+OScfWFZjjicaevWk7lS6mkrKGvguAniWWOoSrR0l27FfyxIbcR7Sc4JIGPFU2Ce632eWhjo5&#10;J44sksBjt555JwPjrvnXHph+GD1RY3Kl9QtU3r+FL9KTaLEoT3Fm2lmB3Hk/sMZ6rm96t9KPS30x&#10;vugKj03qLfOtHLNQVVVQKstUxJVJCyyMQ3jLe0fGBjn6F0Xq50VFemIy4ABAP9u8GvecgVkTU8h2&#10;YIz8Dx1nTS9w4z5Hk9BLZUyU5kglrGqIpST70IZWP28/5dTxuo5VYgmNvkf9+vo1VwbtCAwnJArL&#10;hlJ+T0AqUWKV1VSEzxz0ywsKhAYzn7D+3QW70csDmXHtY5Ix46aBzJkZNpVSrck9b41UAc5I+/UR&#10;W2sGJHW5JwWGcZ+wPVxOm2pUq67WJB5/brSzspy68db96F8M3nz/AOnWLLuJGPHXGdNZCSIrDIZv&#10;zccfp/36iVdPJUEryFHHA89b5N6nCnz+vX3ey5LHI/8Ao6idNVFSCBDvBO7qQrBSV2+OevkcisCH&#10;+fHWNS4jwqjlv+nXTpIjUkEsfPUkZYZAP6dR6ZtqgEYOPPUqOUscY4HGOrSczZAphl3E5B4x1KCs&#10;znaxwR9uo5JbP2HU6Jg0aEAAfI+euMnM88JUbcncecfHWQp8KSxyceB1sIQx7lOSOMY89fI3YnCj&#10;Ixz1WTBVxgT2tkft1EjVl3OgII4HRyqojIhYld3/AA7hn/Lz0IKOpIAOfBHXTpNpqiR4wjNkjz+o&#10;62vOhwxTJX4+56jRALJgDC4x56wq5GRGKkYPAx8ddIxA19pKWvVw6AMeVI+OkauoJqWQqynHw2PI&#10;6eZN0sgwPPW9rNHcY+zOgyf88fp1UiTK2A2nnrIsR4HR+96Xq7WxdELxecgeP36BFDn9uqYnT0Uk&#10;iuHUkFTkHp5sk0tfTLJHJmRRhh89JKKQP+3U+33Crt0yz0khVl+Pg/uOpAnZjwtJdCAIUJGfPROj&#10;oLgWzKeAOSPnrPQV3uOprnDao7a8krDLPChKxp4LyfCKM8sSAPnrsGl9G9F+k1HS3TUdxjvV6kkX&#10;6SKijWoDybAw7ETDEq4biVxtyPajDD9VYgCFRS0qPRFqq7XpMXBXlgvEEokp6XBLVVO5wqAcbXLb&#10;iM8kbcDBz10n6H+slRBLElVK6GLaZNylW2+eQccj/PodoLScVPfJdTa1s8EyVoWE0Mjmb6eMeGZi&#10;T3JD5J/Ugc9NOpPw/wBvpdLteNB1gnuVrVqmVlOFrYWY4jUE+0p4TwNiKD9+vMau3ZeceZuae1do&#10;Rpd+taaya+sq3azpicJmVQOCfPj/AN+eqcprldtMu9snEzUqVAlUxkGaHCnPa3AryNowcePI6Bei&#10;3q3LBVRW2slZG4SSN2wWOcEEHnIx/bx1dmqtJ0OorWb5aYxIXG9tnweft1S/TJrK8ESzfCcGIFNQ&#10;XfQF5TUlFVTVltrDMtxorlXgqvcGQPczo/8AMKqGTlQcKrdLSaHr7rVXK6yaCrqymonJNXSiGnuC&#10;e4qNwKqtUmA+O6m44XHkHr141rcvT2CS5y6eqbw1EUftRVGxxCj7nwMgMcKPaxIOPHwTNNrDUNpu&#10;J1x6U2uthnu8scVz09eKlkjpkO4mRCeEAbPuUhC7lGw5B68tfpW0rhWPEoTMJfTq42iqnu7VV5t9&#10;PaZxUUriYUs0qMVDoRuzKpCrkEYwSN2cAH4/UmwXmhsVBVadqaVauZrPqGlqqdoUp94TDBW/3v8A&#10;OeJRtzxMc456VNa3dXuGprzUVFxrqWKqVZKWWoWoSnqDAhaXsPuRWAEgCxNkEH8r5IX7lrLTWndT&#10;2fT1qscVRa7WzTV9L/EVgqKeIxoZp8yyYWOMovAbHuOSSN3SrDceIasy0qm0aBs5udoorPRC2aep&#10;s1ndiMtSziVo0dMqwcllZCwBfIAHI2hBrNbU9m1SKq/aSoYbOqfw+zfxSokVpC6M842lC/D/AMkD&#10;k7mbAbGADrdc6NqIK7VFivcNXHdZUpBKjPIaqql7/awzBDIIo0jl34yX3gnOerO0/wCn8thv1q0/&#10;W11NVwSTBbfNGIIUNP2498chI4IcEogwzBW59gPVSCPEIcYk23T6St4W3X6zRy1UlPWT2+mKh5IZ&#10;KaeSJD3B75WaNVDBid2QOBk9RzS6jrfTKa366v1BboZ7tTtZJrZCBDUwo6v2UpEkADOQ2Pc3sUlc&#10;bh1VnrBQVkHqRB6ru9RDFo9IorpZzMYzHIUEqP7RghxK8bMcLuAycAA2VctXU9ZrS02uSrraWknS&#10;Ge2VR2t2KiaBGWQHb29j72QhsMCFCnBOA529uYEnEn2TUGlRqSntFJfL7fq+nyYqq3Usb08bKuRv&#10;ijLSTYTapfjITBJZPay2+wT2ilgvlwejtohmnr4HeuanhhfuAM/uiLoxwSVKsCGPnljU/qB6cU1R&#10;q19RXO+3ySopadpbZW0jU9LJBEQoklSSJF2jezFnf5fBUsB1r9M/U626lvFV6deoOmpLiLdUNBVV&#10;jSSXFUqFUOCWZ32hVJBK7oyUOCpBDaNBJEnuIzV11suur7fLXcpK2onmWmpYJ6CTCLvk7s0kU4Cg&#10;B9qRZO1sgcBWyS//AMPaOxU9wp7PX0do+qYzVlsozCZULTYYysxLSHaCWMZDAKp92QwPXC0aTrLc&#10;XSia2BncNPTTCmEoK7siRSMNt2MGHnHnjhLo7X6iXGWvuumrtbLPDOrNWrVhq64TuAVZJ41jaKJW&#10;jjOAoIyEYsSNpPtLGV5hii0bYNIUkVstEdJbYo0WuqKkXHEyU552lPYdhYg9qI4xndks2TtutujK&#10;nUNLX69s1PSm125qOC4CAyRFWB3pNLtMYTuI+4AAZIJ+D0Psnp3Zo6KiptS6ipKt55J5UprjRFK4&#10;SsCFaZzy3sd24CgYRBz0bpai13WpqbtQ0dTLbe9UU1zjWoPepmiq23HaSGKvHlvzH8z8EHi/Il+4&#10;iEmjLxD6g0stffjdUSaSYO0xZK2iZw6SDa3baQlpUAIAVO6TjHTjD6LaV9O7RDexqN627/XDu0aT&#10;JXy79rsWKld7TBXbLLgbcbvaCesKalrbJV1U2hNY0ctDTyKZaJTGTR1fbSGKJ1IDRDCq+0rJzuAU&#10;ttBmLRXKg1LdrhfqanLUq/UTyNSvNUyTTlxlVCqqydtYkVyp2kNyfHQM5aCK8wLbaQw6tiqbXpqm&#10;oa64XKJIp6yNMhGkkZxKAw7zoIQCz7vIZSc9P3qZU2rVdVWV2g9LxPUUMyTVNfO7Q00kbjidAnDc&#10;E+5tucZB5G5Xmia8T2qOhpv4dRVncuFbS2moURGRGXuBpE/O2DEFPsw6biMcHVDqyg0SlJpii07W&#10;Xakuc0sdBMk8UNtZSpLM8pU9uRQhIMhYsF3ZySOmRdgYk4yczRYdE2HUmmodQLe7RS089wVanMRi&#10;FbUxiL3tI6qzFlLqCAOGHkjr5cL/AHKwXeSxagqY66eOZqqmaiSso6WZthEipI5KD2uZSiFkzEzE&#10;KwDdALHdtGRyXbROoKIWypnrBcWgvl8eqhkqVcxlwSglByilTtIYKHGPh2u9RHeqGzTWu8WmStt0&#10;Uxp2FXHMaozLh2jiwWG7DDzn3EDA46GXBhBmBZqHTWoka4aeutFDU1BiqoWoYYameRpskne2YdzK&#10;75RdrDDk4Bx00u2pLHYhb71rCpuVbkVdLV0ypLUOqyhiCgQ7FGDtbdtO7aBjB6GaH9D59PVVVfLF&#10;bqm1iSleohp1hYRCQSRDd2ydgbarheFbDE45x0eOkYloqNaK7XGmnLrIWqA8skwjYKsewsHZgyu2&#10;PkBN5HnricQmRBN3o9b3J4I4dP0tTBtE8EQuYNe1WIT7XaQkzxtuVWI2+1sjBBDRLHQaR0briazX&#10;m/Vd2rI44USy0VFDUHuGNGdp37QRO3KX2kvn2jAAGOrKq7vW3iI2wT0VFRQRbJe5WKk87BlAQmL3&#10;jA3ZChhuwpLcjqibzpu5w09NVQ6nh1HV/TkLLbqhbJSUVKoAMUsjbnZ33OzK6k55JUgdBdz4gWb3&#10;lpJpa63+SiuN50FS0drZp3poI6yKjlkR8be4mwBeFDbdxJIU4G09e6rr+K3eSqo9Ty3Oa51NtT6b&#10;+FWaoqJYY1YMAe1LJ/M2+4bhsAwAAdpA90PDGVyTPz6+pudPU11VRu1JaaiKPZbqz+cVlVArSqGH&#10;tLEvwPhsZ4B66o/DT6Q6J1lpGquFc8NwqYqkwGmcgCKQRKxOByCQ3B+39+ufLp6cwvr+OrFRUVNn&#10;oJ6drnVUiyPCYWKFpAvO32FiQfG3P366J9P/AEeqbXdbxSmvuzUV0Y/wevoKh4QlCjkpLuU4GVdh&#10;hs524Hx1j9TZb6FVGIzjtwZionPMamtdvgul8p9J6hhrqjTVAUa13GNbjHDIqKUkAkAZQFBB95X3&#10;YI45oz1guWitRXe2XvVWkqi1R1JeB1tbqrvONio+OVCe2Thc8Yxk56edJ6c056fXm8XWh1DcLhVV&#10;Ek9sqaufdGzRNgGJYz7pC3OXP7jA6Rde+nGpdU3iKtuV2tdrs9Aka0qZw8cKf1NHkjdzyfn560NH&#10;orMLls/zGDUCIgau9PND19HdodD3yspam108cxgqQJFkYFhIu44bIyuCBgc/cdW3abJoWy361acr&#10;q66UOoEiirJ0r4GWmHsCxQmSJwwjbccyg4O3BGMjqkbrqHRmi6mpOnLXVVlOu6Bq+ecnvNnnZH45&#10;z8Y6YhrjQOrtN3q73a+X1Na2+kjFiVImEbRxDdtY+M5LeTwMYz0xqdHqXdUIJT3Hzx+0GKeZZ2q/&#10;SzWdfb4dDaSutPNYF3xXGNJSBK8fflM4LE78EkjJGVUKdxwSk6O9LpKOyeqkdntLxXPuw0Nl3DDR&#10;tH3DKy5+SCAOSeR+/VoeidZ6hfwm4Sa7ZIZVoqetoqkTLmeIvl94B54Kfbz+vT5/Bq+oEk10tRpa&#10;OvkMqM0nvkUDAK4wQBxgnn/TrTo0iaVPSHnn6x+uhcTmz0P0+un9GpaNY264R0VTe/qrk8dG0kjG&#10;IFIhj8y7f5jFvg8fuav+kqTRs1bdrrRdynu7xSyXe2VBajNMalWzKuMgCMupwOCV34I5tfUptaUV&#10;Vb4rdNPO1JI9I8U5JWZWVACDwR78k5+CPnpO1dc7PUejFj9J9IQR1lddqipluYaVt9NKzEyM7HJU&#10;Etj7YA+B1GqpFvB8y1lAxiB6WCPU1s19cqDR4qtOTKJClBBHU1BZ2gX2tGxULgO64O0kAk5GOk30&#10;L0Zr7QnrFZIbnchLZ5Jf4hDIsuIZ6La3uC+EOFOVblWGCBg9WBp/ROuhZBadM22ioZ5ttTcoKKoM&#10;SzRszKobacJkHORgFueerC0n6NyadoWuc0CV1+mhZdkqI0SYO7a7N7Sxzjd8lh8ZPXl7dQ2lFlCj&#10;g8TJsTDYny0XXU9jRJam3NrWqauFPTzw7YUp4WDCLc7sS5ZAQXA2llIBypxblNSV9voTfo7ilmo4&#10;IzLUQlQkaADJMhi84+TkjH2652hsOsZL5qWb001jDYoaKsSqlpZ6R5bfDERwxKF1gyxwwZUwV889&#10;Zepvqh+JGCznS2mdJ0l4tssYSsvNqImapRhhgoiMnayPkj58dZI0JvuDAj374/6/SCas4zLv1FqT&#10;020Bp656p1xqChv1wnp2+ljklSQurjCpEhJ2jDefnyT1xBYr36Z6drKy6PfkvNbJK6pbJLWahRub&#10;G0biYywB/Ngj7E9Ebh6eakufp9ePVXX5isaULTn6eqdzPM6uVSP3AHccHBwMjHHW/wDCZ6Tae9WH&#10;u2tLvvENrlFHAkU7RSxz43LKChB4+D9+tKy3S6XRWai5jtrIVtvPPtnz+RijIzsAJWeodU1+n/UC&#10;W/y01XaqSWtZZqahKwBY09scoCrskHAbG3nkEDOer/tV2tPqTo6ttGpvTq2NU06xO14pqiC3iKGp&#10;3CKoqGGcbwCxQZ4YZxnHVD+pGhvVq73i4XK8rUXSissrW2KeaZDhIpXQKckMefGQScjq0vQu13Ck&#10;tNsttHcYnt9ZVLcY2QMsgro9v8t1cbSqgsQBuBIz1qa+3TV6VLq2G4Y5B/PH+f0gk4OJT9d6E6gX&#10;UVZbbTVWysFPG1QWpq2KVGXJAClT5OOAQD1XlyWWz1slBcUZQW2lCOQ2cH9j13lqD0x9T01TbNU2&#10;C7Q1MlfUikqaeS0x0+VZgwMroq91AofnAIOMEZ5qj8UGh6Gh09FqDW9jobRqHe9NEbf74qpwMrkH&#10;xxj3efuD030r7S2PqUptwQ2ACO4PzHt8x2jAE5hpKt6OZFeUPHJ+Rx4/Y/r0bEkNwh2PtYnIx0iQ&#10;Vt2NQ8ElEJIckyLjIP6k+B0SC3G1j6mk3T0w5KE5dP8A1HX0qq3MsJLraCSgBR/cjHKMP+nUIGOI&#10;7mYg9FKe8W68QFGnAdVztbg5/boJdJ40YohGBwDjpoNOImS1KFiN+R1MjlwM7s8ZGel01GDwQcfb&#10;rfBX4KgsB+p8dTmTDBfPJBA85HnrEe7IXz+/WqGpjkGQ/wAeD1sDIckDyPgdTmdMjkcf1AdYjf3A&#10;SOevqqV5zknjr47mNXJznPHUyRJVMHaTYWzx/l0YpIFCkt5HOehFBuYghcnGei6s4iDYHI8k9SJx&#10;mztoBz8/frZSLxgE8cHrWpeTgjHHHHX2AOhPkA+cdTIElAOFwWHB5GetiPsbei/5daiSuTtBJx19&#10;DFWXgknyeoIl5rq5HK5Jx9/vnoaJcznH5ceT0Vr43CGR0GMffoTEU3Zxn7jqJ0zVWRXx/fobUVD5&#10;KYJ+PPjorIdsXt/c5PQuOnM8vuOcHqMyDMqanLe7cBtIHj56M00BTDrhiBkcdfaWkjCiOReG8H9e&#10;p3YEKsinCkeepkDMwelppIyk6byRyGHHPVVanp6akvNTBSx7I1YALnOOB1Z81dBToSz5IyCequve&#10;au7VNS5KI8hIz56oxlgINQPI4RAWYnAA5JPTvo/Q0M1bFXawmehtip35FWVEkZQcbSzZEWSPlS3g&#10;hSDnpftdyNrffbIsVBTBkxlgc5yD5X+2Oiluo6y4P9ddpC6IRhD4/TjoReXCy5aDW9Hb6FtNekVv&#10;FvoJUaGa61EIVpELBshSSzuCBhnY4/p2jAFj+j2srXo2rKagSa4GYDfXzHuTpxjAJ5Cf8o/16oG3&#10;XwRKkKEKVHwOOmS0XWorKpKamzLJI2xUXksT4x0tY2RiHU45nfNiutnvtpiuVrdainmyFYckfoR8&#10;H9OnHSt7kt08cETydo/mVWxnjHj5+Oqu9AtP1+n9FvHeYgk9TUmYx5B7a7FAB/yPVnQUdNEWlpjl&#10;9ucH79ZltYbgxlTKS9Y9IXWx6/n1PpLTM8tvq4pK6tqYX2okpOcKpOe4CHYgcFSoA3D3O/oj65RR&#10;SxW65Sl4JgCwLZGOMEfcHPTtAq3BXp6ymhkUnc6SKGUkeMgj746o31h0JBpSum1zpkw09FK+a2ij&#10;UoInPJeIAYCkAsV4xgkecdCUGo5EbrsDja06N9SNFW+8UKX6yKJ6WZe4VU+M+f2+3VOQJbtL26pj&#10;NTJa3oF9iRmVqeWIztNIXgTiSVmfaCeNhII+5z0a9XZKm3pbK2dZaOUBDvy204/0z8dNuvdGLII7&#10;va3Vlf8AmIU4B445+/H79U1ekr1aYM4cHBiK9dS3mGSwUdVFZaa9U/clSKlYytEyPKgNShAh7Z3I&#10;2fdmQgEHA6QaGrtF41JFpXTlW1fUuSswLxxgSKF7x7rEExDYjsASivjJ3ZXpg9QtQ6ovdnpLJHNN&#10;Rx0YaGqloqQy1M6l+AFBG0/BfnHJxzkK9yM9iu5jtugYfrauOOmokjjhV49gjjWLfuzSowR2ckgn&#10;3blO7A8pqNOaH2NGUIhqDTOhLbLX0qXyWWspamGvR4LSZ4ZZ4tgURNECqf7toyd4ypb2AkE2zoXS&#10;PpprG5SVVv1tc45FoniemlLSSB+7Ll5jLnfiXukOCM42+FwOc9ZVNx9SorTR6Pq4bTYrJVpFqCm/&#10;+1TNRdhJGmHZbeE5lQxBgQzKGxg9XFor0QsuovV2o9SLdeZXt+m4xbqb6SraMNFhpYidg96mKZWJ&#10;J9xbJBKkOI1qBkmc7cQ3rCh0rB6jT2mrnkrLlTW+W0vTsqhLnGaZ5FE5yS6uCAAcFDDnncGKXqiz&#10;3e2aYsdR/BIpnGn/APDT1K0wrHtlyhqeyJ0jUd2bCqACpBUAsByx6sq+6buVRqeVK2y09VS3FuxV&#10;14bsS0nZdhTESL7y+0FhjAxN8Yx180zpNrDY7xpkXA1cldeGqYaeSX6iRKCeWFZO4SN8atKCAcE7&#10;SDzyescWlL8HtEQx3cyF6U6r0rryml0nrE/xOsrKqSWy3D6c9iCoaMB3MoLCASSKcKzHBYHJIYdC&#10;NWQ2zTtSZ6u0UtHUvJHaa+YxRRGFAwEQcjAOJUjUZIPI+w6rHUGkdb+jdHe7XaKsRWrfE71k1tkr&#10;qfLN3nWZUHsBDRrv92DEMj3dXla9M231bsFl1brWtSpealiF5lpl7cFZUrEjo4JG7tumXKg43xtk&#10;EjjfQqBxGlYAyvLHPUpYJbvfKI0lvhrpqaGGvuUsgpqODa0eUYbBKpGNi5PsLbyACLo9P/UTQ0mj&#10;P8B2OxVFRGkCE1yLE6CnJyM7yWAG1wSoJGzn4Bj+q2jNRXqit9r0VR0jPTVMkoihdEkFKIZI2Kbi&#10;ADmY4+5Ixg7SKotU40lWVkdBrW9aekuUvbrKGrp5K2KYheGVpVZwVCyZUvjKtncoA6YrI7wvwsMm&#10;P9qpprhqivvtTRQQVc8YriZLvJmRmibajU+/EmJZHjK4K7Ys4Y5xBGp7Z6e6xqKrSNX37rcmFJca&#10;GmWd0pZZEXt1Ldw79wAYflVmEr5YAZEak1HL/BoDqS+z1NBQs88EcYjpKquBWRVSIxkgxKjGRgAz&#10;KQcjDEdRqX1Ds9NbhPRW6Cgp5JpKWOaOhmftxjd3ZN8qwxtMVaQF8BUHBJ3gKJ7EBwTKNdWhwxha&#10;z+odhtKXG10tzoaHU1lpxd+/R0U9RFdmj3GVVhGN2JSsgCsSQGdvJUP3qJdKGH0/otbVtusGuaC7&#10;mnjaazI8MYkRGbuSduRlZVChcMQV3YzgnFX2j/BkddSXqOoje7UNFJNUVtQsUbzxlmRXllZwhMqh&#10;Ylxxlptq/wBXQf01lvGiPrLHYaRZ4mrEqpbbU1MkDRzONxlgp44Yi52yAMhY4w3yGJEygnIlQyuc&#10;qZc/phW0PqXp2/2+3ukVyp1lt+yFYqeOOQyIzmMo25v6nLKdpYEjBAwI0xctCwX3N9uVCLRQpUyU&#10;tJTkfTTLHuRX4RArCSPzg5ZzhiNw6UtVXiOJKabSlVHT3unnjm+lo7a3b7EKyDZNTtIRCo7pG+Rk&#10;Zd/CkkZ0NrHVduoYJo9L09JRRSdqSU0tOJZSOZOwBTcYUklmfaOTkgE9cmdwzLgAzVp62w1aW6W2&#10;QXAXdqJpTV0U7RydvmEu0UYETzYiVW3DILlt3CnrVbNYGx6snsNfpy4ranDwJLWWiapqKjbOSFkI&#10;hZWU7RIMngt55KiPXQ0Gu6tKiDVt8qrbOXhSKluRTwS2HkpZAScEewPtGM4HORFF6P6JrqKrW5aZ&#10;SS9U07RwNK00Ecs+2RAJZ51JjDnDbeQG24LBgOnVqGIXidG6E1Va6e3JeaS1SpLLWRrLOyPS74Vj&#10;CNspnXuKvtGN64AXg8DrRqXX2orhW09Zp+pktJgczxCsEk6yLJHlhJiVBkE4VSDtwcAE56rOg0Na&#10;mtlPKlgorTCoZKpYaddye3/dCRl5ZWABIUkjIx89BNRQ6Q03QRTWehqq2rqzCsyrV7FDJ7nCZ2si&#10;uMb40U4WQ/8AE2LGokSmBnMcKloNQVN7kvl1WqSsqhU1UcM7PCG7G8lYSrNES8Uy5Huygx7sdB6a&#10;idrRW6d0zpOGko5Zvpop6uQRS9gSqh7NMVDO6Btvdchlwcv7eg2h6a86bau7gpqyuiuMsCiOR5jH&#10;SYVlWQ1LuyodqFVXL+7IIG7Mi/1VwtFfcbnULUXWGRo6iutD06SS0UJi/mvBMVaaZkYiTbGRt9nt&#10;yOhGg98QZTJjDaLNU2qttNBdFvFLJUxyyMaaaWc3FhGmJ55kwoUr+UGM+9Xwedx91I0d6radvmmD&#10;Bqq1y26CpWKeKtkpg8IjEcTJGoYtvH8zjagIAPJ2t17qhrIlgsrae0W3042aY1HRTacivlTHV/TU&#10;M31bVNQgKinaQnMasMHJOPI6QNfepOtPVWsp/TT05i/w5Z7ZNHLVSxTmUzKrnce6pz8eCOScHovp&#10;hNRaqjv1019aqJrnHUQ/QxVEcjoksJ3DuKTtAkV0OQMec889bND2bUGh5X1DZpqesSGeSP6iWBU7&#10;1YdsEUQhUBWQOAc5DHJ5PnrLNC6AEtzj35iGzbLB13d6iSzUlfQf/ZC6CGmpal+0m6BkiCiZmUb/&#10;AHHIyxIyPI3dcv66k1bqq0XLVeoIHobfSRAAIjwmrLFQjYPlScH7H466O1r6o37Ttmmqf4hp2luV&#10;ts81HVRzQxS75GUEHexVoySoBjw2cZBJHVV60sHqRr2OCz1Gp6e5W292yKroqWdEWWkpmYOjO4G7&#10;KuGQgDBIJxzw/wBJsN3xHtOQE8Tmqz2DU+sawK9N3bZb6eomRkwqqIVDEEDHOGHPOcn7HrOzCK3X&#10;SmudVTLLT0dSkjBh7XXIJU8eDgjHz1056Tekl10jZYaS+1qyNFUVMkkYw0ZWRSpByckEfH6D7dbF&#10;9GdLUEN1tEdI1dT3KRdwfbvhCgkFWPnBIP8Abr0nqL2h1q8yBoyyU9OYr7X6sludgr3igt9MdwkE&#10;bSKUgz8oGCbseQp8c9WrdL3PqOaekr7hJE1IkLSAfygyqTiNeMbfbzjyPPnpG9J9CX/TlHUUd6oa&#10;WX6J3a2yucnY3wT/AE4wDjHyemStt9NDdZjUVTL3HMhUqTFsZvyYzjO3Iz+h4+Ol2UFt0OoxA9wu&#10;FjhqzK1yhjjl/wBlilSTeWlYFtigZGAF+fnjqiNH19PDdbhuuEl5rKe8zmE0eAsrtKDENpxsOGGV&#10;wBnOMdfPVLXlNU66SKxXGOludvr4Y6KikV1gqgyyxO7Y8GMgYI45b7dMVh0rafTq3uKioMlzqYoJ&#10;1qJaYQyb3QF+FOMqzMoLZJAHnq5TC8+ZJ5lkJR6gmuz3u3Vk1uuFvpIqaOfZtzJI4WEMAxXLYwF+&#10;Sp4J46szUNff9PelXeuctMLnJQx1tdJdpFBSTfmV9pZdxUIMKpB8YPVc6FqL/X6GkrLLc6iKspL0&#10;IaqfjuvEsTOi+7PAkYNz/wAIxjjoH6kL6kesVBa6T1Et9oqaOlytRVWyd46krghVlVgcLnnIU5Hn&#10;Hkea1HSfVu3g8E8xC3TM75EA+hXqRfZ/WKb1Jgep/wAOSUtZQyPLUssNYwTcTKmGIUKC2CP1zwT1&#10;ZVTF6a1Fhvt59N7FU0l8arp6G4UtDKKcU0zu8zMr7gfyIzjHGCFJGdvQvSlq0r6cWy22at0rFUWK&#10;z081fWV808Em+acCIoYge5s5YM2F9oUkYyetVmv9DfdeXy66braGj/xNiMqkZWjWRYlWNVOMd3CD&#10;bzzluCD1idTUJYy4IA7DxjPmBsQrwRBXrDaaO++ltopLnqLNUkD1Coaz6inqpMBxIQ4MmcMvtPCn&#10;gZ46p/0r0j6tw6gSm9NvUOwqXq3pnjtTxw1DDBx3IXVXcAqP6GwMn466Wl0dqa6+mstv1/U2mk/h&#10;Ek8UUEcKoxpwxwQ5G5cLwDwDgZHz1W3pToqbRzaZvtr1BZZp7xcYrmZa6hZfpKcFklRxnBOdu2RS&#10;OCSQV46X0GoFWms05wQT2IyOfyiPp5cSBpT8N2s9QTXD1M9VtYVFLEtW1TX0XaJaURkqZMIQA3Gc&#10;AHP656ZNbVWltAWqyafS+SUVLUziZJoaSN+w8Ui7m3LtZSrsFP5iPdkcHp213VDVms6TSGm7xT1V&#10;jhd6meWjuUYWWsyWRDCmWCB/IIYHIwMcdTpNBWq9600/eNUUf8R1BDBmWZKpYadJ2cgyiBgQS2Ae&#10;MYYjIO7PS+qd7SG1J/D2VQAOBxj/ANHiQ+nA7RG1N+Nux2OkFJZLNNe7yWjhjlY9iKXwNwXG7J/Q&#10;YPkdVp622j1B9V67RzX8USVF3hlaO2x1avFBLuba/dA2vuULgnj3gc5yGf8AE1obQ9/1Xpu0afsD&#10;wpTz1P8AF7rQ0EixQORtCtLGpwwkHwDtIyRjzddt0bb6Gk0/cdQ1sVYtvtEVFG9TCCWRJY5Y5HAV&#10;QpTB/Mvg84x1udM+70U1amlfj5/FyR4/77QtdGe8/NjVnp5qXS2m4NUXml+mpauqko4Vd9sxKru3&#10;bfO3nGfvx0f9JdM2m+aYuE9VG5lep2rMpIMZCAkfbHu66q/FHX6TvFPp30TsFqgrFq7jDNU1dAiT&#10;GgWRmXIGDgksSc44B56rug9Fbz6STV1jeqFda6wJV01WkZUF8bXRgfDAKnGcH4+eve9O1rX1Bn4Y&#10;/wAS40+OfE5/1Z6ZXaJ5LjakWV49zHsttc4+6/J/bPVaVEtaJCJy2QdpDDB/v116LIqTMyIxGCD9&#10;v8ukH1H9M6G776mhCQ1qqDv2YWT9Djz+/nrbr1PhoNqfac+rVBeCoP8AfraauBlwDhupF30/W2qp&#10;emroTHIhwR9/1B+R1jZtL3rUdwitNhttRX11QdsUEEZd3P6AdMeoByYEiZ217jX10VDbaWWqqJm2&#10;xxRIXdz9go5J/TqZHemXMUigFfI+eu+vwufg3p/T+ni1J6jW2mrNQVUYaONl3x0Ckhso3juBQcnH&#10;G4bTw3XBvqPbTT+pGp6KIbEhvFYi4+wmbGOkdN1SvVXPXX2Xz7yCuBJVHVpUANke356nGmSWTa+D&#10;ng46Rx9bRzhISzngjaD0Ro9Sy0tQY6gHcrYOPv1orZmQI80dG8YOFIGMeOp8cS8jIOPA6X6HVNDL&#10;C26fa2QFX5PRCnvNM23c4bHnnooYSSIQG8HDEYA4z1mUeQqqjHjJ61fWU86AB1wTwGPW6Ooi5O/P&#10;GBj56tukYMkFlcbMcrgnHX1CHQHHP26iidIySWXn5J63LWUYU7pl8eM9Tuk4Myqd5QKyYQHyeoLU&#10;8aAuY+Cchv06mT3KhjiZ3lQDHzjpdu+rLdDEF+qV8jjBztHVSZGJMmPfk5PtHnnqVDSwRKJcA8cn&#10;wOkhtTVM7du3UskzHxhSSf7Do/a9AesGoxCtPpW8w0tQRtqZKKWOEZ+TIy7f9ehNYq8sYVULcASd&#10;W3630gJepRcHnJ6W671CBVoKSFpB8NkjoxQej1XJXzRahuhQxyNHtiUt3CpwQHfAB+3B456c7R+H&#10;6wTuzzVtyZDGJEjjMRZB5O5gpB4+2P7/AAs+sqXzGV0drDtKXqb9c6qVI9zAt4GeiDaXudPMv8Vg&#10;lhkkRZgki4JVhlWx9iDnroXRXobpGs9VtK1kPbkssFWkVdR1EwkaYhG2uCOCCwQFT9/BHV/etn4U&#10;ob7d49T2WJ/p54FVu1FwHXwMKPt/06zNT1vT6ewV2HGRnMbr6Za6lh3nB0Vsp6HYzw4B4Jx56kVE&#10;gjjVkxtYnx9urzuv4cprfVGnqKuogkBIKupGD+2OknV3o9qawQvPQXCGaNecbCzAH9CMdcnVdLaQ&#10;FcSG6dfWMlZW8Mkodiq8foOmex1lRTSRVFOWWVHDBlbBBB4OeoVs0xrKumaClhpqjYTvJCRYx8Dk&#10;c/69dVfhb/CTctcLFqn1Fiahs0rMtHTQyYmrGVgGJPOxBzyOTjjgZ6tfrKqV3OYq6msZMcfRf1bq&#10;NSWdLXcXWG6U4Abc2DOg/qGfP6/59XFZtSRVTeVLDCnBGP8ATq77HoLRmldN0NtsWlLdTCYRUtNH&#10;FTAgSHO5nOATgc5PnH+QvVWlrXW2qNKWz00lRLG6CcAI6hAGZxtAz+cAAYySOcLzit1dQSdvEkW5&#10;iHDJFNULDTyIrTkLz4z+pzgADkk8AAn46j2GyVN7rDQ16U8lJUv3qIxqcyIWMW5iwBPLsNuMDYTk&#10;hh0Fv6w27Uo0bQXORpZa2mo2mzgxrI+1jvxgc7F3Y8vjHHLJpnVFRfDb7pT276OezU8lNUqziQMx&#10;eI5Xb4w0W4jA/OAOAcZfUOsLZhU47GWB5lAa70FW+kty/wATadczabq3KywqSFt8r5wpI4MZJwpP&#10;5Thf+HFtelHqXS11JHZL1uZJEwjk52nH+p/TonUac1DqO5XCwx2JrhQSS1FFKksZZJUDFQCxHKlQ&#10;R9vHVKeo3p3qf8OV1tlPXV0c1ovNUVonaX+ZBIqk9lyfc2FJIbwwXnkHPpK9TWSFzyY8oJXJl66o&#10;0xBHUC6UEMbnhgwOM/rkdTrNHatUJHZNT2uir5YUZo/qoVnaQ5HuG8EBwC3j/pnoL6a63prra/ob&#10;k0cisBtYnlD8c+cHnz+v26l320yEyVNvf2LyzK2CvjnjwfnP6dD1dCWpzKbpUnqvoDVWifUWz60t&#10;FknrtLR0dRQ3Wop0iqWpqRyr9laUlQCTHsJHDB8YYnBtn0D1Rpittu3S1LAlK1FE1VAX3yxVm9tz&#10;Or4fJhkQBsHK4zzx0Gpk1dUaar7ho680F4roO7BPp6s7awVCqAyoX7e4OY2jJH68HpDuNw0pY6+o&#10;17Fq6PT92oxKI4aeg3CECQAqY90aMsjB2KlSzb8+xvPlLT2+UKDkS9PV/Tf+O5qPT1BqSe0XW3yQ&#10;XGGWjlCz8yvEI2X8xVlbc3HiPyOq19OrFfH9cK3X8+p3mor6VphbnLt2iITJGgLEYAjhiLAAkuCc&#10;gdMNTbZ9Q22m9RqK619unroJ6swyRRbp6WRNhdWQmRiilmVC/HAIwvQWzS0mm/ULT1HXyGm7upZO&#10;3GrjtpC9HPFFGrZwdkhZfbwQysMb8DJckuT7xSyzaZel6lvRuFNaaahtk9quUMsVa1Up3DCjbtUe&#10;1929QVJX9+Oky5mxaSooPSm2XWa2Q1kD08VcFdXp0i3OiQTcJ3VY4VXPuCOmDuOGC+VLx1dpqFSV&#10;46S5bqmOJi7CIRTDgKCWwzIcD45+Oqd9StdC3amWyajraKehrK7ZSU8rxDPbh3MmWyT/AL5txK7Q&#10;ePkBnaGysZrPHMtewVWoNH0E6g1GoqvcXeunlinIpnUfyx/uSPyArxzuBJJJ6qvVfq7bNQX+Ko07&#10;ZqGtkKii+tFLtKqJkURQYwjlp3yS3t2qoO4Z3IGr/Wi83DTtR6a0VroKEm6ywQva5Wnjp6NgnahR&#10;m2Fd7b8gZABCeTgQamspErrVQRWyqa32G1ybI4glSJF7kkZk2DYee7vwzbjtBU4CgLarVsvwIYlq&#10;dXg7UMLXi33u43mHT61j11VNRR/VVs1aJARJ2XcFgSqRx4VcDdyCeMtiTV1VDUvQxxQT1Yt1XPT2&#10;6hiRplmpoFkTIjQHeslXMFbaFykZ9o93QSm1FcrnV3TUMen7xWT3IRR22T+HkmmYBo0LSTJINpVl&#10;yd4bKcMfPT1onS1TYIBc3ob7U3SUz0NfV0QjJhIctmCaQ4C7lYmQ7O4WODhSpVps+KIZZjmFtL6U&#10;rqof4p1jV3Ka7RtJc2MDxpSQMw7W4TtKsbMECqBvCrzhWJZjur7ZZtOUtTqeWsqY6G7rGa96K5hH&#10;R5HCmNaiR3kEXOSsZRRglyeW6211ZpiGGS46vv8AeK3+XlIZoGgDYIxxHI2DnGWjwx4GfPQqXWZ0&#10;6YdPzTfUVrUL09JQOXikralstsp/aW3hBgK7cdtdoJclfQacboes2L2jC1nevpbdcdL2ix/wqomH&#10;01WzVEo7ysYwssMMfb7W0bW3YXnO78pBSaosN9pp9E1E9DLXUdDBOKKZ5pYGgWUBXWBVHcQhpARy&#10;xBCMxDHCumrL3bNa3ywO8jwVWn4rjakDMoE0Jk7lKysdzSPGJd6jLZY5JwpBinENBXKlwqqES09U&#10;tLQzrQtHIJaaU7FdxuSVXUP7U2lcsdpx7XVpGcxqpnY8yDb7DQx1yz2+1zS0lJTmP6MyyGOkBUsu&#10;2jLYm2uAwcYYBscgAscpKuWqrZrfqEJLJGyMIGR4VORu3AzIN4B2BmBHDnBLKVKQNdVel681y2mf&#10;UFinmYVc9Nc1jq6NEi3GcBiWKewjaPLvtHI5N2Og0d6mXOjuPp9r97tWw1Ame33NohUxNC+8xJDO&#10;B7iSMkHdjA2gBQGQuJprnHME6n9WNP225Ch1XVVFRUSQTbDFb5ZDNE68rEwXEYYJwRgcNzk8GLVr&#10;XQ0GpBQa9kq7dS1CxVMTVVFshBLhCr4JRWK8KM87WA5G3pL1D6b3S/CutWubavumMTQpTuszIE2R&#10;kOPcMM0xAIAG4DAUjpY11pq42v05h0DpmmrKiNKNxTVrAkRhSzLImEPdWnjLPuBA37drFsDq6gS+&#10;2XjrLW2mGuhuelZZb9qqodqaqipLrFCINu9iiwkFv5azxjcV5LBhwN3S9UaqnlplmnstfWxrVRW+&#10;pL18MBhkAOEk4aIbQAAVUq5x4fO3mayaRtVHZoVutFHcKm4rLMjVdPOtecOV3yR9h2jmQpK23e2Q&#10;rkHG4ta+gaersdLAtjucNTZQv01bDHWvUTwQTOJEaXEncRVYyfzCqtHvDHxxzASdmBHE6krpbObR&#10;pTSsFXHb0YR0L3ttkkO+IP8A7hY1Lo5i4IyFY4xhs+6E1fpjdYqSiv2iboVpaUtlZmjkMqyRoqnu&#10;FkEMqqqhlOSR/W+QOvdUwJEY2a3CoFTVXmKnVsoTjLSEja3H9W3/ANOhVs09HT2inuVvlrFokr5p&#10;YacyAGsnilyJGXPMZODyMr8YIB6K1Fvtc1VSSzoP9iLbEWMEEsPvj4P/AE6JaYiktl0ut1ujJV1F&#10;xZEj/llUpYETasSDJ4JySR5J/QDrnpWzhhkQBAM5auXohq7X3qveLhqu4yz26OaSV5JgY4Z53TMS&#10;hRjIXIB/VfnroSz2GntMFEzy9yejtsFuDBANyRg8/ckkn/PozPQhFmqqiVVMkxlwTwP0GfjGB/bq&#10;RF2JEUkIjYJU55OOiKioAFHAnKgEG3S4rAVpYo+73Y9xUYDADP8AfpSqY71qC8VNBS1j0dHSEJLI&#10;kQUgsoICORyfcc4Hx0dlrrdQ1rSXCrjSaUEqGYIH+wAJ5JxjrKwV8cFSkVspm2B2keaaJWR3+Ths&#10;g+ft89WJxCQjBSGhpIoFmdwgVVZzk48D/t/n0qPP9Be7nWamrLfVUQAntsDTFUVxEylWbAwSSCBn&#10;Gf36ZK3VMGqKqisdHQU88xqZYRU0vbXJiwzox3AA7eQcY4P7dUlDfL5qf1Am0t/B0ttstdwMc1Sa&#10;n63DIDtAOCp920kjIBHnoe/JxI3TR6JekOmbo1R6iXazB6y4wJJGjyd8UwJLEjOQMsTwf1+/Tjq3&#10;0209qOOkuUtwmoabbtqFjjBeTGQoA8KPaAePkeOjUF+016f6W1NQRd+mhiChnpVRZAj7hsVsbQwd&#10;gcnhQw+Og14vN21JpK40Fg07Gt1anjioaiW7DuwzncSXXYEZuAdoO34yc8D9Sx3MkAxgs8y0EdRT&#10;U8oqpleCWsZ4QNiLAkcaArnc+xcsSSSSM9BjeYaaqvFS9N26GMwxLDHEilCVLEblOCA7MDgEDz89&#10;KUY1JbLI9NcbfHbXWJIi8ZDOZZBjdsXym9SWcZwD98Z209vgo6qljqLyk80y96tWjf2wsTgKzDIO&#10;W5/yyB0QLCBYefQUuqLh9RUiV6askSokWGJXTfgAKgbHOQDt5PJ+/W6kk1zpqjnobNYqvUtHapRD&#10;cKaVu/T00ysHjeLaQY5EVsEDOCBjkEmRcdfS2OnSzLC6LTyiVpW/OQBnYrjlc5ByMH56AUfqLP6c&#10;UlwloI62OxXA/XXU1h7s5lfOAkx3b9y8A8E7M4Xx1mdVoe/Tsla5PtA317hiCdYeo9x1HJdvTu6V&#10;N6nlnqzTWxZrpTUlM4fOxj7VZtpBBGdpIwfPGPpDpy6U+k7xddU6tt9rttplf+HTSq0pWSCUlu3s&#10;ZTt3kgEMCc8cHpiv2kbD6g3aw6+mprBWWa2QQ2Q/XbnhSeVHaN2j2KSC+w7m8FiGA89R9Bag0bdL&#10;7VaRtfp7IbVNSS2qNqabctdLDOS8aR5xGZEXG4Ac7ST4PXm20/o0hFHPBPyP6zONGGzJmnqSGPQs&#10;13rfS6jnrqmmlq4a20hlmlfcHQrA6hon4APbPg+DgYZdGWu46p0v/EtW3y4WGrr4h2rbGshrVmwB&#10;JyckrvAZcD2BsccYfamy2XR2n6aeCnp6GCrqPp6C2CnWJ41yFLFkA7jLjktu++ftHr6eppLTVGzy&#10;w09fDuqI5plzEACu/hWGTtBbyPyDp7UdPS2rfX3hmqBErq++l+u7FSUdRarhO5knkWqkqZnqBLI6&#10;hI2eNphjlUHcV8rjO0DIHyiq/UY+oqWq90dTS2ySgqZK6qqIWlElQxH5ShK7RvZUCuTtByvV56Xu&#10;VPW0tqgvUqtMhQyVBiMau2B7tuTjJxxk/v8APWv1M0F9c9uull+opaiS4U/1PZEn8yItyNgYKu7G&#10;1m2k4/z6KKE04+ESgULKUtulLbbdRSNTWmmp6idqXuS0iLDBS9tCyxsuFALPK5YgY9qZxnHXzWdH&#10;d3je3X5FEkKmRCoGCp+QwJDAgZ4456M2yvD3fVN0oe49LWXaqFJviYohjKwlSPiMsjhiOVDbwOOW&#10;f1hs0FnS00oUNIlCEeQDmQgAZ/zB/wA+tfpt+bhXJL8bZzl9CsNTJAkRIJ8+R0AvtqaYsGjBz446&#10;tSy2WOsuErSQNhgSv6HrXctJymqaJKR2Y5xtGc/r16neAMmLmc9ag9Prffqbs1tKd+QI2QDeD8Af&#10;v9uuhfw4+ito9JKCe4NQxT3d3ihqbnMnEW9S4RAeFUbcE59xGfGOtNg0FW1eqrUfpS8EdSshaMq6&#10;74/eEYZ3KSVxnGD9+rY0JR1FzjsdLAY6taxUtt4pjUIsibixMojIKyAA7kZcMqgqQQTjzPUuqrcR&#10;RS+R5gLMZly2+non09/iCdoxWVagFFwIlQDadg/oyMEgk48ZPX4ua7hePXWpJ6yMvJNdqqbcB/xT&#10;OR1+y3qTQNbrBZNPadMkdQa6nowFqjH20YbdzcHcBtUlWHPPPXD2l/wu2q8+rHqtUXy5Vcun9HUV&#10;RXUlSqLmWoypEJODkkvt8E8E48dd07VJp3bcccfxB2KSABOQ6WipqWono5TEAyBnkJAAH2PSVV0d&#10;PNLvpEYsWO45yD11RqT8Hmq6rXs+lrYlZMPqCO+hEoaM4KKqKNxfBJ8c+cDBwlevHoTcfQm8x2SW&#10;4Wys7yhRDTzGSpTHl5UAIiyeNpIb/lx16LRdQp1H/ibOZZaW7kSg5VMR2BSCPn79bKeeq3fmfA+e&#10;jaQ071cCiFRKzAFm4UH9zx1Y9N6A6lms1NegaN47juNKyzoRKA20svPC7uNxwOMjI561PXVPxHEK&#10;KS3YSqUrbghG2cgL+vUgaguUCOVkYtjHI+OrPp/w466pq8tquEWigTaGqGxKrkjIVCp2sfH9XH+n&#10;TFa/w/2a81tNQG9yxur/AM2aOm7kfb+WxvGMAEklsYz9uanW1L5hV0drcgSj01DdZcFyEUnB4zx1&#10;jPUX+pKimMuGPtAXJPXVyfhq9M7ddqczz6iai3/zJJIFC7dvBRWCZycke7wRz8FpNhorTSzU1mW3&#10;WqC3ARxU0KS08lRGzHEjrIOXIOcs27BGOPAm6io/CMwy9Of/AJHE5QpfSvUlwtKXGvviUx2tI8Ey&#10;vuQfr+v6Y/z6L0HofTNQmStus8kx5/kQ5C/2PLef066Fo7KKylimSODvrO0sivK6l14wpcZPwfAH&#10;n9j1uq7JBSRiSd17J8+45z8DI5PSza609jGBoql7iXJ+GT8Jehm9Jmr5qKpivFfK0sFWwWOqi2Nx&#10;h1Aba2FymcEcfJ6UfUG16gsN4qdL1dPc5JaRVgnhoaJqhVUqB388Z3DDZH358dX5+HjV1rtiw6Aa&#10;q7bCjSrt0bOHZ41ij728A5yS6yAkciTjO1sHPXnTUcdok17a7XHV1lFB9NWoEXuikZuJUJVvcjHa&#10;2QQVbkcdeaTXM2oIsOcmC09oSwp4nFmobLYLbZ6+joaKqvsVTCuyM0j95PbltynHGftxx0M/hFRb&#10;6JKehnal9gjkEXgAHIVf+Hjj/Ppw1Zf9V26joLFcqirpoanIRG3Rp2ufKrhSPaeSPuM9Jt5vVPaa&#10;SR6lnmeNQVWMFmdj4UAckk4A62FORNEzXBQV4bFr+okaGPuymOMtsUcMW4OB9yfv10N6SevF29Gq&#10;D+CavtMt5jqis8BaoKrThxwhLKR+uQcc9Vfo6xv/AIcg1BbZIJ7xS0zyXmkcMUjjkLOGUEhm2qVi&#10;baAAVzyDnoddrhcbrI8NVNNMJyFghXMmXGQmV2szgAv4G4589LajT16ldlgyIWtinIl4+sfrj6SX&#10;6L/EccFXQ10OIqyl+kMhLY/paPKsMfPjA6RNLat9PtZw1tRR3Wh7VL7niqKlKaQcDAWNyGcn4ABJ&#10;z1K0X6eae13QW2W9V8EktCZKZ4ER40iUA9pQcYkYMd23/hwM46u/SNj0Za6+i22SKm+qbYAYAuyf&#10;bkAryRuVSTgBc8+T1h6jT06cYXMO+ratcz8zdS6YuGo/WVbTQRVVle/XyOmjiljaJoRNMFVmU4Ph&#10;g3jr9kND6fs+nobDpSGFkorYtPRKSpC9sbdoDf8AhOT1y/65eitn/wDiOPVqF6ejqbbGFO9SimRY&#10;m7EoIBUOrypjd/wZPA6fNb/iNuGmqGjnsNopJCTKJDXNLHIyxbSMIApXcrBlY+0jHJPHUa7qlVgQ&#10;E9h+88vqnDtOjaWZKejtM8zoY4q+PK5zlQp4Of8Awk9c8fiW/E7o30Vp6DStReEhu8tDtqnXLy0s&#10;byE+yNcsZGCqcnCrjOScKS2pfxAUun/Qup9VJ7dFHVTIYbbb5mLh7kd2EbHOxMM7HjKgDgsOvz41&#10;p6Ra49QLd/ie93P+J6nucz11ek0JWcqz+7tnee/IAwJi2owHgMFJF9KtGo/8rYU/vKInmdP1GvPR&#10;DW+mYI/TrWFPcL/KtHUXQxxYeGmE8KvIqsV2sJDG2WY+CTnnr0nrpdvT6/2z/FFiV7TfEEFdXwQk&#10;Rx1SELvhZPY6CJI+FPJBGSV65t9G/Re4/wCIjXaa1NZ7bdKFmjNoubuj1ULhlZZn9oCsD4UkqcHy&#10;AR0FerFQwXG9ab1m8FMYoJJ5aUbmglkNMjxpDsAUlSw9wCtlF4PtU5fVaK9JcNh3KR+Yk2sQwYT3&#10;4gvxz+qehfUap9PdAWy3Uy2aGnD1VTGJTWGWGOVWG3GOH/vz1UaV3qZ+I65x659Trr9aadJobZTQ&#10;UYQyuqhnCOoyiqCuGOcuVUZy2HCu9PdI1OmrvqP1Vhr0v9hWKyxpbzDGa006KsTsXDMGaNl9ygjb&#10;FuI63aUpa+4Xa1LZ6RqS20NP26MR4KxUyhg0TMyDuuW9xIJHuZsYLbeu6nXp6AumGH8n+cfWNjUF&#10;gBmR9MXe4aNuCWq41sjwJAklLXspjE8Ts0e1o+cuGR0dFJOV3D2kEdEaK1RBqigq7I8u2V4AHkbd&#10;/LDBQC2OTguM458+MHCf6daJpNTWvUWl9QTxV1ivqwPTdiMK9LOoVlePkkOFVUwP6j85YAPoaguX&#10;pn6kV2ldVxfVQV8UclJMoVo6+AvvBQtwMjJYfdMf1DO3p+qNqNEXb8QH6/OWbO3MeXtlp016nW+k&#10;tV6cUet6SRGilbE1Bc4N8kUmFb+tRJHjjgFBxjolr3UFosOmZ91spKa/3J5oYkio1xPcUiZ4WlKc&#10;lU7Tt7uMrg/HS/6300t10ZWXKzztT19krHutsEsIjqop1ZZJAEyx2DE58kHco42gEhpPX1h9W7PT&#10;6stRSK4x9qC8Ujnb2ZypAfPBKMNw3D+njz1madvXO0QaWYO0z1qin1Dp83XTd/tFzkNwgutNQ0tQ&#10;9PDTqxV3fK4ZFZWm9rZjHeYAnGSE9RtCzX/06pdOWy47r3b0h/gFzCiNWqoHRew8jflc5kZd+N/d&#10;wP8Ad8z7rrNPT+BLLYqWaGnrYZaUWuqqZJqUxJFx9PNu7lOAoPG1gM/JIzNs10sV8t9ZRwajt2pa&#10;Jlhpqunp3jj2zyl03PG3udw7AsDtXagIwYwp6zTmo5IgNUCRmFPw4+r9VrH07lr9UFkuliWKlukj&#10;ryT3VPcKn5CbwQBnKk9BtdX+Wo0681itdPDbo4ZkpKualaSpUVALSOsjKXjiDMqk7QQU34CoelzT&#10;tlpbA+tzaL1T0+nL3Qw11NcKirBSKtkSZNsjP7lILQghyCTg4BOOiQ1RpevssNNR6pt9zqYpHeL+&#10;F1MjzQFRsJ7Q2OhEbVGSpBb2gHO0hBrPTU7ZKWZo57ykbJp+srb/AGOotlPFUyXGRe6kHbHbZmwc&#10;xofapIP5gAQpPAPHR3p/6T6W0Z2K3UUFJdblW/y3q5WDRofcyqEkLbgcD3vuJOBnGMCbLp7TWiqC&#10;u1HSQOK24ympeY0TM6o+MRxRs28JuYjBGWIwA23gtcKG8X/SVZSS2u52+C4sKWm207CpUSYEw2hA&#10;QpXJDlQ53PkDLFM2ut732r5lKdPnkxlbV1NJPTVcSxxQdwpTBpTuZCgBfYBxnJ9rZCgg5BOOgcxr&#10;NQVCf4aoqC4SKxkaqqqjKLFgru3LudxvDAAcMQ3uyOpd30hb9IWgCrpY57jVyNJVURqhUTQmNCcy&#10;JkxqcEDtlQAMna3tUZ0NLWVU8tLSwUzSSu7NOp/lSx7NjvNwFChg6N7iTlWyuMH0Oi6LzuuP6Rxa&#10;AOYsNZLJTQrSSClu14rqhICKamECSPs3mJ1iPuUqCcOz5LqOcheiV+sNJSE3a0WVINQCmlo/4rQr&#10;CZLejKFenp5GbHeAyDKqsEG5RhskS6m/QVNJ/CNFss0O1aeovkSCL+XgAx0JI9wxx3vgcLkjHQW1&#10;z3qiaks9dbGejVI6WOamdqlmAXAJjMcbAn3DwACf1OPQpp1QYUQvpjERLgvqNYde2q7adMd0slbU&#10;0rRVFW6zGWH6mV44llBB3DcBswzbWJIxvAPay9EqC6aieG/1NwWjgmNbTyxVr7pYnLlRJuYBSAV3&#10;AZ3EHcTnHSt6q2fUFPTNf9NW+5T/AMKeKppYJrpLGlqeM0xlrY0DKGYoWRwCG2guCvuHVo6I/wAe&#10;a60XXUGrqGror/aZpKdK6ARRLNC6q7OGJKjYzklvcCHbGcHHMpUZlq69pyJBo9Ladt9uprFLVymK&#10;eplWnpQ4HbY7XmiUoqsUdpC+042kDAwAOtmq9G297VT32+WEVSqAytHLM/YCu/8AOYRfzCgwQzAA&#10;4I846nfV6WtExt1VNItbLRGpiuESLTJDNI0cMbTAnEiYSLlGOQH2gqmQAqtevPpmg1tHqqhstBSW&#10;+Ghq4oKU924VMfJVKdsyu3vKsoAzxkhd2BhsxocR0iqqq7aehucFwo3qVjajeeaOaUwvgSICGdt5&#10;UbiA38sCQcsRho1s05or6qLU17mvF2q6aJIwZKwnutIu9mkhZwi8FRt7J4KjgYBwpYK29WuGpolU&#10;wXKljlkU+BvLAITH7QeJB7WAA5JIPtJx0C00cFZVS9iCipf51HMCHVQ0hUO7OyrlEiwT3GLZHtJJ&#10;6KBBG0E4Ecb/ABentGlpqaU3uvq9vemqKedIHo34ZgG7I3NknIAxgt+3QO56dsF7mlutDpirpquP&#10;dM8701OzTsrtlv5K7/khUAbIAIQDnqVLe5rdMK+324rHUxoKVO2zbsgsTIQQi8sFyUYkjzyB1vGu&#10;7pOlxqarumRIkLUjL2O5L3lG3+ViORO2spJJK4K8jcB1cpmcrRErpdR6Ke10duuqXKkbIrKGU0yz&#10;kCNtgRgokG07NqhRtRWBC+3PujNjobBqGJJqx6D+E1EX1EapTvUxk8DHb4IYkliCSBjgtgnr3QSh&#10;k7oAhZYZwhcRsX8AeW5P+fnrRrnUlZpmjSpo7WlQyKWnBkAO3KjIXyx8+OsrlRPb6GS5VUeJiiTx&#10;O2dvuCgA55zz4xx/bqvtY2jUO2ru4uHaltsLtTSKC2weFVifvjq6NuGZC8xgq31NUU1vrILdI86I&#10;vf70gRVByGOOTuGPGP7jqZJfKujaQVlPR09MQq0vcl/myM3JDYyMfbHPUy2aojq9PW+unUPJJRRT&#10;1AVSVQumSRjz4PjnpdvUtJqmWgoUs8F1gmkbaqtLTzIoG/epGB44ww5JAyOery0kaWprheYEuN0p&#10;Earl3UYiVi8Y2ytkjdwCcA//AFOiljNpu98nt19vqUlLRyS/VbE2s0keAIgOcA85HzjjquKnV130&#10;lZu9SWKa2xrUVCvHLWLUKXdjkqAT22OPv5zj561ss9xrLWLPfqSNrzSJ3YkqFaSBwF3l1zljtJOf&#10;OVJ+cipGZO3MO3nWmm7RdBarDYGls8xmgFS/82riWTcsjgAced2PJHn7db46TTVr0jYrvS2KntyC&#10;UGGnhOe6vcO2R8j8zAZJ8jPJPHSj/DqSyU12pquQrWT1KLHM8WQzJkbgGJJDKc+fn7dGYLvcbrRm&#10;pmpFmlooexHEzKwxjllUHj/r/wBOoCAS4WLWs7vT3S87/oFMdUv8wMzOrHg7cY2gjaRnHIwD4z19&#10;nqRI0H1d0p443Ve3DU0yxiFjyFRh4yPH6EfcdfUheGKS61dKrB42RSJB7X8n2Z+VPnzwel68VF2q&#10;5Ee413dSqKFFNQjvtQAR7lyWUgDAP2yP06IFlsYkx6yru1b27ldC8VFG4hDR4OH/ADYYeeR/rxjo&#10;5YKa122mqqqukeCjYBN4IZmbkhQDzzxznjA6TWu5t5iE3+1FeAiMFIxg4+//AK/26jV95N4qo5K8&#10;dqOl2lEBPJHOSfk446nbOziFbtqeJgirQlIVc9tWjG+T7bs4z/foH6kVt3u81t0fIKWGipRRm5pH&#10;AsW8pmRVOwDLAHaWPJBGc46zht0l1rY7jM8hUFmjRmLEjGSf9OhusS1smUvUI0le+4tv7hXGF8fo&#10;AOM9d6YlGOY0W/UVQYa80aq7vU01RBRNCZYZpYtxVtwwq4+xUg7sEdFdG2DUev8AVB1NqegkoKaK&#10;OSspu1Eac1MhxuY7cf05PjOAMEfID0/0zVVVrrK6erp17ZSQo7MrgEn/AHaDJdiFI8ecA4z1ctj0&#10;7U0q1dfb7lN2px2aRJEML7HHBYryj8jgAc+D1nanR1M24jmDKA8wnYqmbUFDaXoai5V96t1S1rha&#10;5TPIk0aAmVcsdsbFYj7wBnjccZYMstVfaeopaw2+BoKQOZc1CRF2ZCu0rJjaw3ZC7iT8cjpLu5r7&#10;fNbdC2EyNLJU/wAVSaVintiQLL3JR4fiPyp3GTnzzttWmPU3UcVTR2q50uIaxaiJK1RURzyqrByZ&#10;42ZVCHaAQFPJ/KQVOTfaaaD48QLnAkqyXy6xW2z26SuqausrRO1fLVVEjCnliDK0MYJwoLJgKMD7&#10;eeLK07cNQ36yX+zajnjEMRaK3VJdTIiSL7S33KSADOMnCnGcnqrfT3T8ljsV7bUnqNbz9DVPOgnx&#10;RorOSWQvIOPfuGcEZG4HBBLVQVtfVU0V4stzenFSxCSSb3bIYFo5l3MHDYwWChSCCDnGM178fHni&#10;JM3MTNYS1OmhYYpZKSnmqaiprXSNmCUhGxSpLM+FBkKnOVIyMY9vTF6i3WsuFbb6SuKSSUdEjStE&#10;mFJb2tgD8oygP6Zx0CvNDctZ3ygqa3SH8IMVU9FKHk3RyIz5/ljAPuTuMQyhhsHORy+aVtVRfNY3&#10;S7yvKsFoPZURjJdGTyQF9w9xUjgkZ/Ym6br1r1LWnsJAJihpqhFPJLVSphUGSx8AffpwtMNHcTVR&#10;1VvVJIJYRGgYM0sTMBIcglW+cY4HHS5f7PebXrOvo8gwV9bT0FtiUuI4onQyNKwGQSMFc442YyAS&#10;S9alSk0vpyans0URaKlaNZXIjaWYqAMMSACTxx8njPTut6y+rPp18L/Mo0CMgpbzJSW5YlmpmyMz&#10;wlTKQxfO98ggYbjaTwMeT0tW2ql0P6tWm6wj6WCeRZquJzkGCVgGx4H8tnkLA+5VVeSCcS7I8Nso&#10;aeaK66dk7WJHiuTRx1MT5Yy5LcgMxJJBxkAg8cCNS6isXqDSXGyWa5Wd7hRPDUpPR1G9varlyGj3&#10;FMqZEO7jOzP5gOsp0dPjA7cxVzLV9UdcQ2S8/wAQulxiWgiDzxH6dMrLEhdE37d5BdRwmfzHqh9E&#10;6koNP6aqqG51upLlLcqv+LVVa9VHHExLlxBAXkBMay7ivtz4BA3YIio1BcvU/Udvqb1LIaKARUUb&#10;K5VGkwEMjkBVDSOR/UCNw5UZbo1RUlZaIVVHkpTSPJTVa938xDDayltwIwr8g4GeSPlS/VNaSB2n&#10;JYWPEIVNLqLVqXHVOmdSvZ1GJ4o6F0grKifJVWrDJj2Lt/KrHcoJAIx1SGolqqa7xWa6R1FevcE1&#10;ZKZd8Ujs3vOFOAGA+Mfv066p1XqS06uqabTM9fNPARAtNTuGkncoAyndw/uJ85wRxjp7tPpzLU22&#10;nqdfw0ySyUwSKmRd9TSA+AAuQ36kc5+TyOvadIofTadd+ORn9feb1C4UEyqaP0C0Rqauoaqs0/DC&#10;ayRt8MCGIQJkYdsNzwfy45wfnq9Lx6R6GprNZ6Ramnejs0KRwChn9hKsMRFQdx5OSccc889bFs92&#10;s0MdHZbP9Z9MioZW/lu5Y/mBzk/JwPHVf6u9R7d6U3UWyz1M91rTTSkvLP3O3MT+XBAwc5Jz4A/f&#10;rSZnbzDYUcgRr1VJp1rXLZFuz2yB5tk0ETKamfamWd1k92xWYDB5Y4OMY6ru12Wjjus9XpSxVNpi&#10;lo5YKpqi4mRe2WUvK2eUXAA2Ek5I8DI6SLdqzV+qrxWXKudO7L/MmDSCHcSdoCR7ju/YA4HJ6P2z&#10;Uv8ADqKNEhjpp5XK1dzVBNVBCchYjLlIgPkooLffqyjAhFIjhqK1Wqto1v8AdKp4o5LeJqSdW74n&#10;YBiYnk7hVWXCgrknBJwMdV9LdrfWNFeq+op1q4Pak0gbazDld/neeNozgYPnHUms1vVUd1efS/cj&#10;hV0aSOonDLMyg7ZJMYVpB8NjcD4PUPTt0uVTq2O4192ltSpPv71NQiVIJACQdgHvHjcpPIJznq4M&#10;sTmL9NdaqG5/UCMSU82e4m7aCDyCjAEgj/Ij+x6L6lNqgtCBrrEaqtmXYkZMkgVucKiZJ488HA8n&#10;p1lXRNzugqrnb5aW5bSXho5UjgqQA386PuA9skhT2yx+QM54j1ei7dNSC+aeSPvV1TJSvTySpuj9&#10;w2bpWKqd3tY+Pv1xPEqRGH091xHZ0sl8vU8jU1knWCSozuamhVGXeCoPtaGXlSMFoMkgjm5fWX1v&#10;ptAWukpaGCC53S8o8cMDw74/pyu2R3TKkgq2AoILZ/TqoNN+n9frDT9XDpqtoaq4UayJcrPMQrHc&#10;oAMcigK6HYuMFdpU4bIB6AerNw/j11sVHe7bdILrRUH8LmpKkxwMCjuxbfINjbgYiCMD8wxnGfK6&#10;9fTtLLMPUD03JWAaKmbVFte91RFI9FVpS1MbyMyOrKWif+aWZdyrIgT3YKfbjopYNN2SuDG+2eOl&#10;knki/niMSItO3uLJgZLYC42kHk5x4606R0qK+z6mpbdbLiaWntYMVNLJl2lMu8Ouz2Ep2XxtCkhm&#10;HJPW/TBnuFIIXljSCmjLSkE4RQuQMHCliAcLu5PHHWpotZvp3WHtHtNqNy5aMWorbbLZapaHQzUk&#10;rVKmRqarEcgABAUqJVxuJz5bIC+OekuDW17s2mam23XR1ZV9mYRU9ZNGadqGVoyRtbYDyADgMMg/&#10;Knqb6gWihohS0txGJZ6bZVRSRyJuDSSAspHhQFUYzknJBIzhk0pPpq1WqruK1W+nNMibbpHG6hBh&#10;JJdhMjyYAVRGm1DyuQRy4dQgr9QniM+qAu6G9AIbzph46Q/w6gt9R2IVrEVCWaFJZCiOzBmMjtgA&#10;jCsAuCOmKs9U6XTcNJeLxTJU0CLHE86/y5XaSVcFTkKNoA9vJxuBxg4TqODTtuqGul5gpbClHK81&#10;tY91yVlQLK8MasyKctFkDKENwTjPU57NQ3ujnttptdPUUtSsyyUjoZDUQM2I54sE/l4+PZhfJIJ8&#10;/rLxa2U7TN1msbGEMNfiZqPrKXTt/projW+r3UqCSSVA8jL3YZxs/wCQOpz4V2x7sdV1WUNclooL&#10;rcIUrofoXhjkp2WaKQMnci2KfcVdTPEwwnuD8Flz0za11v6f6s0UdNXS6U9JW6fgkWOnmrEhkFVE&#10;ioVXPB3ds7cjaQ3O04XpV9KNK0OrRPbqarjRJWFQEecpDMyqSdie1zv2jIwOVQ7mG0DM+7tdZgDk&#10;zNVWuswI+vpCj1v6WWTSt3qpoIVgmmgAhTfBNK7OHBGBuKMmeFDAfvgXqPRVZPVCzXTT9NX2QmGW&#10;HfKkDJvhRZXR+VG2VZFDY3KCeDvO6z2pqRqM6hqqKrmampTE/YjyyxJhjGIhwcbABwWHgEdDLxV0&#10;V8hjtWn2rEqZqP6n6mCnTZErTtCpIdWDjuKmeDjI+R1q62quqlV3YI7fOallYVBKg1D6Pa7s1SkW&#10;kPUu6XGqgVma3S3B2kpEXuEsWdjE8XsGGYKrFhtBBBIG3699S7BUyf4mordU09sf+ZQV1vhiQMAy&#10;gxII8q/uYBlB8knjw219P6h6KKz6qS0z1FfKKegmonFM8yjerybl2xZPtQZXcRJ+YYGBd/8AVa0r&#10;ObTcLXUGlETloqmaWsMbkt+fO11ZvBKu5VW27QR15y+6yxtncTOsI95u9QfrYBRVdNe3q4K8Grp5&#10;Kdy7QxFZApwm0YA7wbb+VJVKkA8SdGwWaJEgntdoWruUYlkppot1P2WLSK0O8EptUE5CsAkmCc+0&#10;wNN/wW/pR0lqpUSOCukmQUVeah4DKIwzZR1eGLdHyW3MNwBXID9Qb5r683u41dpsFY1MzSvC0tOq&#10;N9Su7cHWQ89tduAoweC5OcKq9gPbtLKwXnMtzSXqNp2no/8ABMCW+P6ILNHNSTpIJX7gclUj3LwW&#10;ZtiNIwWM7sEYLH6lUGmtd6KntNRWQ2O4WGqY0dVNQCWNFjmanMigECSMnAZf6SDlSMZqPT2kZTU2&#10;VqmhieaS4QLVVa00YiLOy7HiZciQHjdt9uOScsQbV07XW+sFxo7pVRVLGpiJjkqOypgqxEZmB5LK&#10;AyzgjGDL49uetLRa44CnxGPvRHErfQ+u9SWaon0Nf3VKmmYzx09bTZjmQe4SRBx7oiq7gdvtIxjJ&#10;O0EHqPRjWDa+03anOjr1KlDcaNfYIDJtlRQGPAwVkRzgKSyE43ZsX1b9J5L+9NdKDU81vuNrp0q6&#10;WOdBNJDOWkSaIMoMjL3os7NzLt5XG3qHb7xVaksNfpi/wUFRcInkt14s1ZAXQUrKsiyUkiEGUGQS&#10;vHhuRKwQLtYdaPqolnq1n6iAdwSGWOuorTZ75SRVknbqaSpWKopyqlWAZQyMrg5GQQf79VObnDpP&#10;W8tnqqOkp624SOKNpY0j/iEIKkFPaFeRdwBVTuGJBja5zN0Bqf1C0zf6DQ3qA9DW26oSKiopxIpl&#10;hdWWIKSq587TscBgrg5IHLF6maS0HqV7TpbWlr/iUtwuEaUMcTETRP5aRXHMYChvceOPnGOt1NTR&#10;rKSw/ONq62rK29QtUXO52bVWl6ChSO03OCOM07QZnp66AIZJQoAcRvDAxDEcGIcDjNJ2n6aaFO4r&#10;iUbZUkp9yTRyKR3EYnhtygEY5ztww9w6vH1js+nbdfIrpomkiscdDRJQOlRGzx3CRgAYgDnusImG&#10;4kYbMgJ9uQN016P11ddaShuukha6yqiFTKKi4ssMceVxI0JUTBOcgGYMdrYPBHXnnqKHZFn07FuJ&#10;Y/4fJ6TUtua4XmerW7pKtOBI7tFVEqpSanVmHblXDBtoySqkY3Ai8quyDfLcbVc7it0hpko4Jqxw&#10;XhjGS7wnOI5SvHdbLjI8HDCurFQ2axUFTbp6exTLCJKN6iJlLoDkQyKXxFGisrZjjJwfdlnBPSXp&#10;C83rR9RC1P6k3yrkI7QpLjWR3KlMioh2ioXILfn2rhpCrDHgKS0ItRzNKpdigGWPSpQUcdZDW1EV&#10;rpLchkrpalvbSwlsMzN/xFtygAksxUD46B60vFLVRyU1bco6DTqB3jtsU2ai7uOe5O8LHOTuxAu5&#10;eTuyQQNlVa6eutVff7xcaamnt9we61dPU1STwSlWG1hNGA2yIMx2PGCrSNuAzwh3S7XjUyCua1y2&#10;qQVqNSPJAaaSRVTIkUupKlf5jZQlQzAYHhvQUWqe0OBmGo/UC0wJvsdJFSmKgZkp2BWNu3sYx7Y1&#10;KKF2OpbGeeAQQOoM/rDWU9QsdHbp6EkOskdRGG78LYaPEeE7bhcODkg5AyBg9AjUXCrjqrTJbqOj&#10;oK6OGc1SToZEmziXESqH3cyAhpSCCSo2MB1hqW5WivnluNpFa92pgsFbV5dQQIdkbkKTsUgY2hR+&#10;VsE+OnlwZfAj7Xa5sOq7bHFp+sae6QON1trYFjSohLrujyvmIIzhgCx2xpxgnaG0X6h0lh1DTUld&#10;aKpKRaadbNC07iSopfYqRysAySYLsArYVkiDbhhsA9NaMud+ooqmlgqqKNGEcRm7kJYgZDJMIwkn&#10;O0DgNll5wMCzWss02raa53ejp6Ga01kc9vr5olqYKl0ddryoXDbPYo7RYYZw2cg5ixQRicABCd+j&#10;NaEjntk1T9DUvUxyNPLJPS1Awwjdy3EbKxMbYVNrDjeOUiy6NU3SCuqtKx2OqrKhKEU97lNTGoqG&#10;UvU1DKyBS+QMoSv8vt+C2GejunqpbrtXXuu1dQVRq6WZngqqd5Q8xlKqwEShU2oUAI7je1DllAHQ&#10;yC5T0lXJ/H9NzzwVDq/1y15qKZHUgop3mMq21A+7dENy+0sxwVUrI7yrtgcRu01aorndams0zYZb&#10;lRVVupHaS3wvSwyL7lfEEp9jo6BlIO8K0fOFGS10e70lb9XdaYJPJLMstDV1RZoYSzBJO2FZVLJt&#10;zhh/vH3DgnoTpPUdZVUB/wANzxW7T0i5PfpTTvC4O11aEn3AtGpLMc4yBv3HJC2Uy1NNWXqa5x1T&#10;1bIpmebuvKsWYRIGbldxRztwSPBPGA0oAiSId5aFqK0Ti0XO60te0kVBNGZYRKdy00jBcqSTlVcg&#10;n9CD5z0r6nt9wu1sq6K13WOjMg2TSMqFijYwU3Hcp3YBZQSFLY8nqfJ9XkwPPKxjiDlWdvdlvAGf&#10;cNwX9jjjx1ErFqZ0aGOOJnRJFaJyCGGBj3YDD37Dn7Djnq8ZHEA6NsFBpa2L/hqWqpacPIrwSuJi&#10;57020soBYPtwxClVySccnr3TXZw1usdLTVhhEogijZpJe40KlQw9yHG7KkH45Pjr3VCBOlK3r12s&#10;uoZKuot1FP8ASVjSFBUEFkC8EFfsCDg/seg/pVrOs9WbzXWF9OyLp2nmSWe4zMw7kODlVUHP5hgH&#10;7En46Cy2my3jRS3PSVtrLZLaKiSESVEHuq1EoXuZxnadpZTgY5+Oem7QD6ttGlP4rBU04qKm4Txp&#10;CAxj7KsPdwPJO44OMZboKqFGBCAYHEOa6rv8Nz2K16UsYqY5JHRaGGNmXtLySdvIwc8+Oft1GfWV&#10;bLf6lKuvoKKktwkgREaRah5CdpypBBGcEc/bqHbLjXPrGhxJi4NBNS0kTkFZHkw2Nx8YwfHn9D1n&#10;pTStJqioWqvqfSzXeVqjuMF7qkvzh/hQV5A+fJ857Ikgz5R6MoK+ISG/SxRPWzzVEhVXcz7XcBh8&#10;DcFI458eevlXYbDZbzRxaYttNIFinkqK9pcyJIQgXDE5XcO4CBgft4Nh6vsdlptP1tpt8cVKyRtO&#10;J4xgrIq5Ehb55Hg+eqmgvytpeyXZUgp4KzttWRGT/dF1J5bk/mzgfpjqZYTGsraSWKG43HsMEmY7&#10;WbczlGKkEkHd5I/Tjz56F0lFbKOjqry1agrJW2BEG4QqRwCc58fPweot+vVFDLWUdBcYqqSdO/DC&#10;kRcRkNljkD2E+TnGc56DWW8WOXTVypL/ADSLdppIhTmCPMbAEFiwTkZwf0wT46sBL5nyqorleqi3&#10;QhamNEnJqdg3y9vC7XbA9q4+T556DV4ip/qxCIy8kkcSyMCRGybtwBHHhskZ+B0a082o9VaiqGtV&#10;ftSmXsyVUrEBYvIGCc49o4Hzz0v6uq57NXT2WnlLwCZZZNjjZK+07XIHG7DsOeRkjjnoiiQTI9zr&#10;qppInnliJjjKxssYCqpP2H689QJK7+SHC+1Auec5b5PUWnNXUoUkT2OfH2589fZkWoUpAjbS23aT&#10;uzz/APU6vtlMydHd0ePfVzdtCD7geBx8HoJqe6nVGoZr8bfFS98IEijjAjQqgX2jPzjPgcn56kT0&#10;NRHH2GCjktj7D9+vkFNLTxU9VNTjbk7CyZDkEjgHz9uPnqcSI8aVt19sl7orP9aXURxT4dDGWZ13&#10;gKHAyMbufBI4+/XR1irKCoiSG3uqvKuG/lkPvBHK44IyOuTbUEu88aVd3r4q9J41pYKeB5NsXhm4&#10;yQFx4wc54A6uSz6tuQhp51v1ErWqmSRqSWhWanaNcBi43KGZRlhkDBH9+ldQuRLeI8Xy02rTVLZ7&#10;lNc6msle61FLVLM7K1PHUkBMOcHaGVOCSBjjwOpVsoLLbqh624NHRVk0CLlZlaAttGWMUzLGe5hd&#10;zKVLjyTknrDUOubfqCOtt17FK1BbYvr45oKc0gSop5UdAvuYMrhWAAOBxnz0oa3seoaPXN/msD1F&#10;NSJWTVcEUKEiYSHJ4BDFf0RWHzgeesGzTmzKniLum7iNV607pLUQaotVPSUT1C9uaajYqKSUA/k2&#10;kjY6ld0ft+TjkYgWDSsFqqWoKvU1BUxom9o9i93aAAgVF2BFBHGY25BIYZ4c6Kks9BpS1pT2Klrb&#10;hWUqtNVGn720kZdmce9gGJ9q8/OMA9SaLRdZTVS1941c1AzbEhWGq2IOeUCKFjJ5/N5JAx157W07&#10;G2jmJGvEE0N6olrqK0vGXttbIVmqnLR/RyAEKSjr7k3frtCnggYPT5pBYNEauv8AZVMaUtRTQzB1&#10;JlH5ARgDJO734A+2B8DoXW6Xp9pnju28uyr3WoiZdqDByUOBkZyydsn5JJJ6DT2Gqhl7ljolz21L&#10;yNXyGTtb2bagUqWZSW2ndnIAzjA6XqPpE7R3neJYF9oaaG5WvUZpjLSQo0cnZi9q5LduU/AwJnyf&#10;GOfjhX1YI37lJmQxRgyMs0bEeQFKN7lPJH9XS/pn1xGiZkstVBca5cKBkwyLICCckxyERY4zuJbJ&#10;PsBByleuWvKfRukNXav0jHS090q622QUe6VqyLtnul1QsAqpnnYAMHJ/ZrTkG9B8x/MGSByYierH&#10;o/JqwVGoNL83FCDVUZHsnGPzrnhX4Gfg+fPkH6O+mVbNadQy6hkeyb0SjpKsPvzKT/MjKp+ZWjZw&#10;QeM45BHG/wBN/W2j1/Q3O13+2mjvi0DvTdt37FTKFIO0DkPyCEbOc+0k9QdL3i8Wq4RLa6eKWa5z&#10;R24Ru7Dd3JFGODx7gPdgkc/r16nqNIuqK1HmUFFdvxqY40Zt9hqJ6W6XWmqZEp5IbjTyGANLH7Gi&#10;Zd2SrDPxu4A4P5egFy9frRaLzTy3Kxyr9T/KpQimomkKgDccbQqgAZyrHxyMAdB9X0F30v6h3bTd&#10;2eknuMdQIK3uASpIWVWLEnn27sb1wwwSCDnpfht9mvb0uoqWwVdJVlHhp5qtpEo5YW24eJu07MCA&#10;MlvHGC3J6U6f0ejbvtG7MPTpUHeMtps+u9e65k1Faa+itn1FbJVU831HZPbjG5dxZfbvVSxHuxnD&#10;bT10BZ1vVnp6i/6nSIvwZ5hOexHGAMEA/mAyefJJPnPFG6RtFbZaap1FOm0U0cU9MCkjQTo7EMO4&#10;QMPjwCP8uM3Z6JnS+ovT+6XDVVdT10VLcGJhqq2TFDEAMbjvyefeCc4z+nW5batS59o+XCLFvV/r&#10;BYLbaai52KtFRdEgamjnmjeKNXbx54bkZABz/rgFT2f0MvPp5STxXKOq1Y9Kr3CoNbKq0kmF3boy&#10;qqPzcDndzgkZIBCP0n1Z6ly2tqS8y6eWoaFK+Z0pqOlwuMsTl5clT7sDOfPk9R9evZdN6lorT6Ya&#10;jjS0CKP+KVlMRPUPGJATFFnYIz7RzksPIYDrt25goyD3nMxYgCNHo9pqx2aS4XnUVhuVyeVUW0n+&#10;DS1ELhmILnC7FbCjh2GAc9Ab/YP4lqw0NHbktr1zsgpyWSFmOSCq7AyMBklfGOQceK9K6gpNWQXa&#10;+a/vVTa5JGeqYVrVWynlDZURPuXKhvysrEFeBnye0HZde6X07Uepdm1bPUQLXSUUVNeKgw0koyrd&#10;woQiodhZQ4KsCfBHAC2nau5tRu7gDHiVJZTmXjZPTP01sdomivNZQVd1pUM8VNHPPB9UCmdiAlRK&#10;mTnemRnyRjHVaacpHnuYipdPm30VXFKqrMZ5ZHkPGI5ZIsYBOSBIeBgnoh6u2G0+tfppZbXY6Zrj&#10;dqu4z3mtgt1SW+ncIEOwYKkEui4XBc5YknJNZ6Mmvvo/Wpp+G0Vr2qlcS11FUO24oQCedpB+4DHa&#10;Dyuxvd1bTWbl+Jst7SaLCe5jlqXTFvoIhejcKiSWV9qB12qUGVOMcZBA+f6ugkOsLzbYqmy01RAl&#10;srSsrR7GcmZfy45AC/J4z7R1K1tdK2at/hTU7L9IwaPEhcLG+GGR4DbT5B56r2S4V89S0RRYowQO&#10;I2LgHBH9XBxyDj56dUZEZLcR8tt+sZikpq65V9uq4ZGqYrlaamSGojkwMoxRWOw4Xg8AgffIY/Ug&#10;apvWn7FaaaKPXE8O+pp7pdJDbq6eBwcQ7JGVpwp2sCjtwcbfB6qqz2rWN6udQNN6ntldc6OM1K2o&#10;WubKxAjkNG7MxG5SQF+54APVy6f9Q4tHenOndG27WD02pqSnlgqJ6SImeGMEqFP1DRLDI2TmRSGC&#10;4CnliMrX01Z3MZl6qtWOYB0bf6HSFDXWC42S4016r54pZYIJ+yIcAqsc0shO1MtksmQFJ4XkdP1N&#10;TUWiqP62qKi1W6qnm7ywbjMirvWRU3bpGB7aj24URnBBPC1FX0mqLJQ2iLTLzXGnrKp2jUyPR1Jk&#10;Yyr3aiMlMiQDIkcoyHmT83Vi1lVVV9NRSTLJ2o5Jo6dTNvUpvJX8hKq20EHHJGM89ecdiDtB4iJf&#10;0xgSpdRV9LrtK25RlagRU676ePuxSRRDLNuJ5J3EklWOM84x0bt5h0z6dUepzTSlnlnKq9eGkkRF&#10;KQqdy5QEzNwGBI9+CWHVn6esekjaqqEUdspKhkldKtrfS5XKH3M8gBwQxz7sjkYPUfW2mKeHS6S1&#10;FJTVVNMm6eCWBd0Mp3oojdQGVR2DtZWByiru2nINdqnbTir2lbNZvTYJTOk6u50uorZ2LjNVUd7q&#10;BDW0pDSBxvVQUiZRvZS6thAQV3DGNwEq76irfS6eWlmsv19Ilc0UtGwYNSzIrL/IKn+V3ACwP5dw&#10;fjjcWTXehhH2ZI1Z6SkEcNazANsdRuhLugGQ8LhhIcNtXkAjHQHVFnuMGj5I74wlq7dSzSrDVuzl&#10;pIlpQqFmwSQrt45G+Q5BUjoGncBwH7QKMCRulcXnTCa7vYk01b62GGOoFPNMQ88bAcKQ49zSEDG3&#10;aScpkljlri0zRjTFvvOnqQymhppZai3wwTdyolqlhcKD2wS/bZlDL+jZyPGds0bQWvTlV/BqUmii&#10;aae3PWxvMtQCcbAuVYyMschB/Oe2owFPKhTV9fYxPS62rkhikp5WhhS3zVMVX3JDUiRmhkGWHcIK&#10;nDBSmVILYdruCsWHiOaexUYsJ0ZYa6rggipqSsqKlIIozNLLbzSu7OoLK0THJA3EFlwCVP6joFb6&#10;qXTepI5rfSw1lGrsWXCxzQiRy0yojE/yXKuhwW2nAyCNnQvSQMzrdKQUFNBOvfgrjVd2KpBiXEca&#10;StGWQBMrHmQKzPuUYOG2G16butBUVNxutCakSxRyOjQlNzqBkPAvtLIvJPOOOcqes3qOtXVKABhh&#10;CWX+oJS3qleiYbfrK8rPVWgRiKWoEHdENQ0fs3oPzBjExO0bgxbcGwAyNV629O76Z4mufZmZENRU&#10;R00kcSgBQoIlWNQgYRgD7KBkE9PXqDdqL0f1LLpX1D0+6268Uu6lalVpbdVQhvcHgAdldSBgq2Ru&#10;4ZQepGmfTXSN4prfPa9MyW0XioiEluq4irVsPfR9spkLNCo7asOTlVI4JOM9VWqsNcp57Edogysx&#10;4iBoo6flrkq7BrKgmlrUmocLKsLOAgzvDnapdygUye3jydvVj230lvNksUmpppnt1Nlmgu06FY6e&#10;DHsKLlXd2YqUwvnC5bcR02H8O2j9NW201Nlt1JHWWGpeojjeB5Y5pJGGGmDODIAo2jcQPy+OSWWX&#10;VPeprdp29yimkRX+iq5Xc0xc7FjBAACbUR1w2BnJTO44Fa9bn/bzj5wy04X4pXeiotTVF5iqLLoy&#10;zUX0jiWSvqUyo90ZEqpCVQyNhPbk8AjeNzZd62xQ2uqtVVRqkVDZqaCGrqchxCkcZDLJESwIZc8O&#10;GZXEZxht3W+1zUcddJBLRRWevt8rPV0FWAEKbCS6OrASoF3AuDxtyyqRxEp9SUWpZrrabQq7WpJI&#10;4F2MjSxvGUkMgYblYsMhcH8jEr7WxROBkyj8CCdQXfVNj1NqDUNJa667IzKpWUukVtbiSNo+GIZV&#10;nlG0c7izYK89VpWf4sq79QNVzPUVEAWmtzMk0bmEvtMaz07bWi5LBWD7WUjHks7apueoKjF5oJau&#10;CvpJKenoKZ4lliqKkFJ5CGBUkKI2j3HztZdygdVxFNV1FyutVFRbamjMjQyUkbCPfLCrxn+cx7S7&#10;RIvtOdwjAwdhBVZgSVMoGlk6av1XrG4W2KtrZqu4UlwgrLOkpR3R1cJNHJIQpUAsybQoUbYmwu7D&#10;U161+rOoKPW9VX22qlorlbq6ljo5I3TPaSJ23qAN6liTnB2sGAIBAyLuVFcNPU81fBcKY1FqZa5P&#10;azlHMiROh+GV8qWyMDtrg8nIvUtHb/Uu4Q3i6XVrVcGLGqeWFp0nDAFWVx4+fzbQAfzYHW7obVRM&#10;MeM/0l3sIXAnR1oopPVqgsfqhbr3FHLFQK9PTfTd6KluSSAyo8fO5SUycAHDxgfkyWW++p3ZuFXp&#10;q+GS2XMRQm23FohXyUNaArilfEatLCd0QJfklypIbOKe9LtTXX0ctS6YoKYXL+JV0laKloTIkTME&#10;gSTarc7HjJYH5KDPPTl6P2jSFz0rWXPUOqG1RqKodBNJJTlpqEsTOjQI4K9xXZpWJyCVePORjp0W&#10;pYfhPMeq1QcAHvD9J/ir+H6mtPqRpen1fFSxSVs9BNbxBSyQpKoIo85ClhMHBLF9ySbm5z0Rtmk7&#10;VZ63T199PqKht9mpa/fc7LNFHQVFNKIZAhdGQZkTvLhsAldpOQCemDS2oKHUlytdPqSWL+L2+lWo&#10;mnp4Hpd1Mw7bOu3lgyE4G0KjY925QCo2t9Um6RUsMaUc1qq2r4rixWoSoijkMcVL21CyKhZzIEZv&#10;aWUx7gNg7acxoEHmCbx6cLVz3WyNJUV1ut9N/FRRoZI0lhmnBKmNG957cqEq4OWhb5OeidVQ1Wmd&#10;L1tpvlFUWaA08RpKc1zU1VJMSVdIWoijH+heYzyDuyPFqrpm+36See2TUdNcrlElLcakQ+5UTLGG&#10;MSDMbFQFKlDjapK5z0ePpLZqxEmr6Ww0uBvM/wDDYoGEW0OI1mXa4XJLtg+73ZwMjpqkYOTKNeFO&#10;DOfPTjStphsM0k+rm1BXPQwZkSkjhraZTy8eCjMikh8Hbn83BOMWHozRlLpm1mijqamoeUrMKsvi&#10;V8gFlZ8b2y5LbWJCggAADphm0nprRlLLU6dpIoqeZi9RNT07h9xY43BwWI5yF5wGHweo1MGnt0Nf&#10;CxZaoEwTYzvBVWVsrgMP5nGfsetipw/aFWzfyJDqbbTs8rTo9Q8mSwdgE5GPcPyk5ZsHBIHHgdQq&#10;qiguUM8VdTtKHkfuBgxZSWB3RykrhcgsAuMEDGMY6NTPCFIaYYGQd6E8jHA87jjBx55+etNW1OXj&#10;g7kcUzZaJXYLvxjOBjnGR4HR4UGC6R4TTNGaQxvESGRJNzAZySp+fkkc4+R8daDb1qJZe3FIJZBk&#10;hHDfHKeCOc45/XqXTVNPWUsdVT1jTd12Tch9hK8MrDCspDY848j79QbjSyho83KoouxLHOjI6gsD&#10;vhdCCrA/7+NgMeVyfHVcTu8WtPvqfR9e8GrNawVVsFRVmPFGscMVKi4WMrGh2FJWI3F1BWNvuMPL&#10;08FludPJUL9bL9KzrNTRjA31VSVjG0FUUbOM+c4PuIPQdqW20tZGZqOlL1EKwSTO6d2dt21lfau7&#10;GHUgn2gtjA46kPcaKmuVxs1GBbaanhjp7bMNrxRrHiNVKMm0+ztk8su5skecRmSBDktXXVEbGOpp&#10;wVlEThVPcVCu9x/ysBtI85H28jF51jkkaCN56eWQBN9QzOjBiAQwOMk8HP2HyOhcNQst6emrbdUq&#10;WXMU6uHyflWXLBMr29vAbG44GeNWmrdR2+lr3aE0lS9VHVVMZmVEaTamZEVGbjCglgBl0JwuWzbM&#10;jEIPY4nuAukjzTERshp1nXYxLD3MD/UOcMCMhiD4HXutFPJLb3Q3KQYTBkKs2yRdgCgqRlTkhsHP&#10;P2x17qsjE569QtY6gi0VLbNErLVXWrr4iJEj2RwQqxy7OePfu8fv0cpvUC7aL9PLhZK60GSsoaAV&#10;Fujhj3SNLIxGGbOGG8+ePnoZpe13GsthevtrWuKaq7VHL3VJn2BmJVWyRyuR9+t9ysd2ul8hr6uo&#10;Srmo1MS0slPFGSM5A4HHOD/n9+gw23MaNIWyuHpVeb7QahppNbNSy16UNyosG3SgK0naUgscbc+T&#10;yBgjjqN6da0hsdrmXUEy1aISzvT07OtFKxxLs4z23clxzxuIwOOlO6ahvVp1XT/V2qWWopmWUrSB&#10;jvJIVnjI/MCDgjx8Hqx7PFURSVFqtFIZkradXkqY6dBPTyDhlbb5GM+c/r0JUKkkmUC4OTJl/me7&#10;2aot1JWpJS1ATLjOSn9S+QcHjP26rXVq2y2z/VpTJV/TRklpVwqkqRkcAYB8eRkfPVqwJapbNVTW&#10;aOuqZhvZDUDY0pQYwBk45BHGOfgdC7JQ2rUGiqS56gp6J1DvI6lEcIQ5ON2cDzyOiiWBlK2aos1L&#10;caC73OoEtvrZFeRVX+bLSg+4snBGcDAB6AT3WnIrpKG1CGCoqZGp3YEiKLJIjz8kLt/z6aNbUFoT&#10;TdPeKW1wir7zRTtCSI4mRsOikcefj9eOlXWN3rzaaKw9qmio4AamKKNl/NIAd5YZBJUAZz8c9MIM&#10;zszXb9Z1NmpJaOlgp3jqXYySPECw9pACsBuH3xnHQupNRWQLcqra1PCI4doJy2AAP1z/AOvUY1FB&#10;TQKiVLVCsUYIY+Mgc56l2KnpZi1VVQu9Op4ViQCfg4PB56IBiVzIVXWCF41Z+3CTtJ3YGP16JUv0&#10;lSwNI4ZIGYI4xhufv9+iF5NpqLeqUNGXbuqR3AAu0fmH3z/p19p7HR0lrcSyinaBGlaNFA3cEjB/&#10;y/8Aq9WzOBmmaQKrNIhb4JI6k2WlmutfG72p62moB9ZUUyP2g8KYL5cY2jHJPwMn79C79Klvkelo&#10;bstZSeyZHxhCWQMRtzwwyQf2PRaCmuOm6Ost9T9PLV1jrI8qOsoUbSNqspKlSp5xxg4OeqSYwVty&#10;tFLSTPZNMWyiepXeWgZ3amkDnCq5dg3AVtynyT1lY71abVZaoaooalLgokNLULUkkDB2jCgYPOfc&#10;WBxggeQHsN2NLVdqqoErnlXbHCIwNzB1JAABOcArxg+7jote7a6XCauu9DR2iLf3Y7YlQ0kkI4wr&#10;BiWyeWxkkfPQ2HiWBh2wXST1D0/c9HW7VFXCtdEGMdwOZN2WBCDICrwPuAcZx1YtJfrv6caSik1p&#10;cZL/AENMI96xwolSpxgiOp28+45CZb9fOeqw0BpS137WNNf7pVwU5rKhxHOdqzySKmdgOd2NoIz4&#10;zgeT1emp7LRaPqLdRW6Clp6SvdY5ZtpPdjBG5pGDDcuG8MTnz8dZOusSgZaBucJ3hSho71ddFQXm&#10;x3lqJiEdPqqfCmMFRI7p7DuChiBnGV+c56Wv4lqmOsoo73dqqeoUbp0qViMQdTn8ixqyggZXMhPI&#10;znHNi6YvEAtDWivt1VA1uzGD2GIkiLZ2rkZPt3LznznJz1Rvp9Ztb+q2rP4/dxBbrRbKiWmqJ1Qx&#10;PUNtKFUUnng5JAwCAR8dZCGqxWdx2iYsDZMdDfv49dIdPXKKGS2VM3bWtp6iWCSikILbhIr4UgKc&#10;eMjI5yeiF11PJVVsECyx9m0VUFLSzTyqo3NTSSLJIw/KS0R94BwQ3VMerd2ptD66q7dZaNoTbSqJ&#10;NsEMrBlVgxaMKrg8/nV8/fPSnafU+z3IVNo1HVVlvWrmSWWaOLvxtIkMscZ49yKDO7eH5C+MdZ1q&#10;h+UXEA1gzidDV9ijgtdAaC4ukVRGk/fJedJ943LhVYHdl85UZOfyjkCpfUXTl61rNcrDmNbZQXWD&#10;fSNAe5VSoZBhnjyU4EpGAAB+Yr5F8aEntNRp2ks8VWtXQWqnBjkL471KgDJIu4ZKAbUI27SwI4bq&#10;nPTq6G5DU2o77G5jiuFXXkRu7FfqoGMeAvPEaS4byDjBAJPQdMu+zI7iAtOBGOw+l3ppLaRBYdP0&#10;kNLJCFFbSwd2YTCTOGYsXK+0gqxPBOAehNltk2j9W26p0rcP4izO8FTIDumhhO1mWRWGYyhjyC4y&#10;N2MEYAaNPQSUUNVJF9S1VYaGnqHLs+8hgS0bPnBbhThzyCoxxktElHatXWya8WBEpbvEzw01wMK9&#10;2MgtFNFhwQfbuHuBXJBxwD1W6uxXyx7wdT4lMRUEdLc4tR62k+vo46l6qqkq0E4kJVxkB8jeWK4P&#10;H28HoLrjXFt1XpW0WuiZqIWtGnEVM6NHvkY4iYHBAVAzcZwWUEfPTh6q2V4fSy9VX1YmqaKvpqRE&#10;kyjRyb3Qsynlc5IPgEBT9sc+2/St7oY3esrS+1gkpDDeuTwTHn8vgA4HnGSevT9Bq9PTkk9z/QTT&#10;05yuTH3RFHR36Oonv17fZRx/T0kDSYGEXeQWJyg4AX2lSzrkr56la9qILfruBaOnH8Nr6SF6qE3J&#10;nZ5ndiI+5khlOQeGGPAPOQf9N7fVUNCYnpBTx1LK/bq62W3TScrgwkrskyFGVVicHzgnoV6uvd7N&#10;qeK8W6nqaQG1QRZqWCTqGeVRkrxlhGfcOSPPk9Fo1Pra0154wf6SwcmzETp4JP4lWUyxyIokcx4j&#10;dWCDOFCljx+5JwPJ+YM8FRFQJcJoNlPJIYo5VGEZxgkA+CeRn55HQ2DWldo+ppLlDm31VOTPBJBM&#10;pEZ/Ln3+VwfBAz1Le9z1Ld6SXe87mo3CPbh2IJIAwAf/AE463QMRwTB62UR4pIVkTgOzltuSOPkf&#10;9R1AvVfebraZdN1NBR0NOZPqAsRmljMu3EUjrKzK2P8Awjgtz1Lmpy7qyyAKVA2kY93/AK9YJSyJ&#10;UAO0Zj4Zhkkn9OB9+uIBkNgy9fw32S5Wz0/luOqZaM3q4S/xCLtU0ZpKCGKTbEO0mDGjnezFQFAf&#10;ngYLN6raTtWrKwRJGKKs1BLN9DNHUb6WGs3spo3bO3tybcbsBVfBx/M51+m8P+ILNpn6SdLbV22m&#10;hjpq+pkEVMYzCcxNKf8Adky7wuCNzbxyRwbWVtLXOGG7WwUDzTpJOaYTx01ROpBO2NouzvZVIykm&#10;CG5XHjw9+ptr1DWrxgmZXqlXzOVb5ekplisMf1FJe7ev8NqyYxOInUlY5JFZ1yQo2YJAJQec46le&#10;lFEzXe4XObT1Xe6O3wTCpM8e2Nqh0ZY3ZcKAA7c4GOPPB6sr1zoLNSXuf1G0s1M9j13TCOd+1w82&#10;VV1P/DJuRWBHIYN+o6aPTi10Fi0FSSRUlTLWXaN6+c0tCayVAKhqdSF3gKQEBBIYEs5KnBHW5rOq&#10;jTaMahBnOP8AuP8ArAqDKN03VXL09uM30lO6XihrFqTJWxdxzKo2tGykhdjAgbcHAUYPnNnN+IvV&#10;kwq5UprRSTJB9RI1VKJ5ZXAJ7UfbQInG7Clfk5POelv1voJaCss9ztEUeLlBLETUs+7+WybdxbLE&#10;hZAAG52qg+OlO06crdQJIaDtmCNlEk9RNtjEhXmNMAlj8hVUnkDyRkyWU6/TrqbBjIg7Nlg3GMsP&#10;rV6tanvNLbqW6QCSWoiaClggSnRipBCsy7W2YHuO8e3OTjPVq6Ut0cVFc6epEEElROtXBUlooBJU&#10;SQ7BH3nwzOjsdh92CQRnJ6qLTa6q9PdQJqmPTqpU22N+1US07z0y7lx3FkTEbDBODkqQfv4naB1/&#10;rI1Ffp7/AAql7/2cyxQQjbKsBkG9YgSTJgvkKXyuOONvWNr9NtO6oDAmbqE8iXxploLpUGwwzrEt&#10;zkxDKijgFySwG3KrIoxjgpIFDD3cNt7t8BsFU1VB2aKrqqWAQyt/NaFGjVF944LKhbBwRuySPd1T&#10;1mvtvvhmqmhuFvnkV6yKnnVoJIZoy4qBCzMfchj3hRjhmyCVQm3GutNqCitmoqqrYUVBTyz16pAG&#10;kNShCFFTkbyWDhTuJ7mOQ3WfXYpBU95mnvK59aYaKyWesulVVzwSoKIV0kERf3yVJEbqrShTthiR&#10;Nm4HEvOOcpekrnfPUYfxW6mEWSmV6FKeGlCyVM4hysRZTkIRtBP5uEUN89W7qqKlr/TmruWrKJZW&#10;rZoWrKdIxPM0csimFOdwYKpjPHHGQVJ4U9EyW656djs0EKvFIXo0pmT6dWlDoUUL8biFRXX27mYg&#10;+0gkLoq8Dn3liwCyxnpxaYIGMkM7yVtMsW6MTRRSJk47SD3qWV3URjfl2TP2rb1HprXDU09nprPD&#10;UKIJaVYJWxTvsMYi3SK2d8abEJByCr8gA9Ngqam70kBp6Uy3VFiFRCY/dXbQV3Iwxuym3evBU7yA&#10;N27ozfKLSlHYklulVbjT1U+YneoWOJmEYA7RAABwRgqBkc7eT0tZZu4EmtjmU7X6hSrttXTQmneF&#10;I5KeGZo443IVTIoQMFcK42qAc/ZdxHSrqW72q71cclRTOgUGJ5xKZe/GiIAzGRh72i2KMflX835t&#10;wcqy03G2V8QelaooI54KimudOClRtQuuxxGB2yRK6khgDgbSwHSH/hKorKimq7fd4Kqkt1HJDKzq&#10;VSJjEUYkSjBXLj8oYZYAAkgFTZluYwDmXHpC0WfX+iNNOL5e/wCIzPLGap53kanlyxCB8AIEAXaF&#10;xuDsNuHYhZ036iTWi0V1VFaaW7VVfEjxRy0sUcFJGSm4SMFzOuQpIALhXbOVBPSbbNZ26w2dtLVd&#10;JcKykoZFp7eGmWCCaWTPfncsMKRuCoWb2g+MgsqxVa1ttsq79WESC0yvI8Jjcxle5CEk28Eld28A&#10;Fc4bjBPVvurvxiFziXzpj1W1NV32K23+mp8yUuzuwRu2JFptytgsxkGE5dAASqnLB8dR9W6qs9dS&#10;i1JR1VZDOyU01dU081NFGQ/tCBFWonkXarFUVGCqxzgE9URcfXqGio/47pGxn+I1z/7HPXBJ0SUo&#10;sRPaKAEBECgHPPOPkKlZrDXNCo11q7VVaL1OPp7PEs/05pELJ9RLGq4SFeyDGAqj/fLwecM09Ldu&#10;Tx8vMkOSJ0PatftDeLnoaxWau1XbrZQNBV3GSvxC0zRsZYg85j9pQMoDOCm1/aRu6IXttDQ+oKXU&#10;XG201ZeoYtxjmJaACcs0nsyg2MSEkAAKFlPIIbmTUnrgLhHR2uw2CawQ0NHHAaenmYrJMQzySu0i&#10;BnZmcHcefzAHGCEi5631lfKiKvWW4VE9uwsNa8sjGADJAU5ITHJ4wOScdMHot1pxkKICw8zsW4WK&#10;9aksb19TWVFoqkqoq6jSaAbEkCR95cqOAXZnDhcYfb/UwFP3P1lrLLUVGmtS2aukmpSaaSpjrBMy&#10;p+YARMuz5DB1YE+STk9Zelvqfe6yw1endSSfXparWrUz1MkkZ7SyIGiaSIhipMhxngAck7RgT600&#10;mn5NeS0tpq6epNHSQxVlTBkgzxqQyt8bwAFwCcBRkk56DpunNVYy3jI8Yld3tHbV9XQax0XZrfpq&#10;SKWW8zLHUzVjCOSKEqGwER3WEb4/cRhuMBcsSY9DYbbaIaSKOOKKiFCKmaXZiVn2q7RsCSOGjlXA&#10;P5WXPBwU/SGoY7fBBTUVdWpWd1xBGsxjhXJU5GAx3Er8BfAyT46sWt1TXX26WqxU9qNZUXCAAJ20&#10;R2WRQHd2VhiMbmOwt2yoIOc56KayvwDtIY5EkX3S8q2CG9wxy7koaruz9wvFVTLIFHsZcAtEgBxu&#10;yVGPjFiel8ulytTd7PM0i1F0q4qx5IleRahAzxJMWyoHbVwSDsJJwSTjozpy4f4bssNtuE0M9NJA&#10;YqqSEL9O8EqogkDqCrlZY4w4VchH3bWGSaSuXqDS2/VNztHp7BLblucckxqqVBuqTEZthZOee35Z&#10;dpZlViOS3T+np2nMGucyz7jDFa6ykpzcWa9UtSKekVTuklRqhEhhlAGVQqKg5KgYKnzhemCtmXTV&#10;PT2ymauqKi5QuZak1bRlgroZWYqQWYt2VAG0BDtBChgecPRrVloguj611bezTxJekFTVzM0hiSNF&#10;kySMkjuKijAyeBjJA6b7964WTXGtFt+mKmKehgtr9ipYNHI9Y0g3Rxq+xmUqqkEAZP7dPbdqEx+q&#10;3anedNelvqFW3vUdZZrhOtNHBbsUaRRbYV/IN+R4IDtwT4wQfzYcL5cMxm1r/stthkMtRFuKsqr7&#10;ioKsCqo5GdvJwOdvtPPvotdqus11T1tGwZpKUtUmXCJFHtKmSQsFRQe0vJGMsM8cdXDU6jtLVr26&#10;31UNXcQ4meaSVQyHeoYxRfnGTj3sPByoHnoaJZacLC11mzmCNR/UV88MVzEgimO40RT37McM7DBj&#10;kPtXjkLuVQNxkM1aRkkZpLlU7h7IQxG2HGeFGMbfcc5HjA+Fwu1Mj1l6qqIVEkkVTThGp5VYKokM&#10;mJO4cNwTj2tklU5Xk9T49QQoi0dRHU1dRCCsyQQNk7Rzk/l3YGdoO4jkA9bWnqFS4mhWm0SXVypH&#10;UiaOYUsqZLFNpEoJ24/KSTyCCMEYPOAcwqmlpA9LVVTRkbHZI6llIZduGf8AmIxDBGbxgsCQ2R4n&#10;Ugknd54qeMRTU25xUwNHLC4c5I3YZeDjn4Pjx1GeGqiqfqYKIHuxF2nkYOHAGcKA3tBHg/ckEc56&#10;ZhhIFArJBOKasDQPIrLvWQMMoq7DubJxhccDA4+egF4rm1LSU1Xa7dVyKrNtfcIGhlJCBWcxuy5L&#10;DHbGSU87c9GaG1U0NRJHBTwwdwdwxIxeGQQxjMoC5CjA5JA/LyeAxUaiuv1+nutvEdO6wCrjSmkw&#10;0VTiOFlwzMEZmO7HGVDLgqQcVJllhaB7nZRXnUohU00AqKO3xVqV3vyQrLswXJbGMsTzwR56K012&#10;rrjQTVUVm7tvpFklqZkqjGJ2D9rBKqJFUMqvlSOFbdtyykHpI2enoKiomtsFHKuyNqCKWFgBNLtD&#10;KqSyBFGU3EbV/cY6ZKDUFrt/1c8VVKIwphnAO+ONFX2ttCgBdu4BsY9hHOBmAMyTxBUNPJe3NBdK&#10;2pojDK0e+KsbuBx7Rgxt/LDFlIUk8g+cZ6ZrJVTmd6ScdwmINvJOPGAngDOUfzgk5xnnA2QWq5Xa&#10;lpgkQkkkMUNTS1ibxJGwdIWK8PvR5PYTgAZBzggxPJTRzLLFRMWLAg5IYwqSOVJVScureSQGI89W&#10;gyZqqLNT1E/crbeK2KTfG0O9ggwwKMQuN2BkYPHvz17qRFc3krZKRoGpWbbtLkIgwG3Y3Mfsv3Py&#10;fv17rpEoO53GZ9QadrYoIa+KEVD00UEwxsATIYYG3yCBg5Gft1nZNV0V8l+oqZUNymr6uMbJxjYz&#10;NsTB59oGP+5yOqO1n6q6b0tq6fTukYo6mczpA1ZSVLshQlQ+wEnAUknac5A89SKY369x1dNZ6CWa&#10;RZVrS6xdrbGA299x5AJO77eD1Br94bf7S/qi46aW1yUdReFp9SUMEwonpoyUG7G9HYnABwD/AOIH&#10;5HWxfVi16ZlqrlHpcJAsYjp6uOdP9pk2gsGzgjkHnOP26pvT9PJVaeqzU1tbJFUyrFIVmUrTycfn&#10;BBKhh4YYGQerJtdPozU1hpKa5yK0U0e8kKf5AQkFhkcHHHP36GVkE5iloX8T2qrnryc6j0PW0Vkn&#10;iP0MgiU5kWVgeWYDBbK5BPhfuM7LvcJjbKj+P04p7nX3CorZaaOUnspLLuRGOSOFAGOcfHHVdalk&#10;09abfcKm23isiamuS26npmxKXQyFiQB/SykPj9Hz8dZ37UouVvQ2yIrVArjAKg8+7OfA+R0UKM8C&#10;UDRzrda6fotNz2uS1PItRFII4+/hVlz/AL4ZHIPAx8FfnPVT3CperlhQgbBCI1RckBR/0PWd4qmY&#10;xRVLI7JubO3nnGf7cdb7QiVdFvaWPuvK4Q9xcBl8KwHKnBBHRVAE4tNsNBM7xRzxiKRAMBxj4yB/&#10;l1vSrMM7pI4EbsGCjwpH/QeetFFbaynkeovdZPJUGQSU6l/5aKc4AHnGOt9XNHDRVKTwb4g4ckM2&#10;ZGA4xzg+ft1JkZkuCvnSp+nQoq1HbkOYwzKwPtYHHHnkDz8562V94uIqJKeYushLJIDwPOCD/wCn&#10;RvR+ja26ajtFv+hFJJPG9UWuBNNC0Ub5I3N8nkD9ft0d9UNHy0+sKqWnpRHTV1Qsi1LRNHTqXBYf&#10;zGG0rgE5BOT4+R0jbrK67BWT3ld+DiVn3O/JDBOCywuSu7OF4x8f+/HRhrq80GJCqsyhEIQKcjA8&#10;AcDHX3VlnTTt8e2UVb9aFij/AJ64Ku2xSxXBIK5PB6S6G4XJNUV9vqMdpYo5YwykBM5DZP8AYdNI&#10;wcZEsGhWquUrTiEHOxsFscj79Db96h0Fp+molqjNLO4TtR+SCf6wPA/U9SlqZK0tQUW0xs++oqVZ&#10;cA44AHk5x58f59FbHbqTdPTm1wy1KuoQmAPJlhxjjOTnGB56vgeZO6P+ndS092tVJH9LR08UCqiD&#10;I7u/HLEgfJ+T+nVtWv1eiuunLNZdT2uWWairkoorlTzA9mXlY+6jEDay5Utkg/I/KCi6T9GboZ1e&#10;/rUIJR3kt9GAJBhQR3G5253DhQTz8Y6uPSvpVT0dmkdLVS0lJI7SCG5QPLzkZyszFiwIPP5T8KPP&#10;Xk+saym0enWckH/OYlqrlcYEMaZvk2n74Fq7cFpnlWMiKCVUpmU5jbA/loGGOQkfOQC7IR1XFp1P&#10;6j0uublYrhr+qorZTVk0dGGkp1LRlt0YUzqQ4VCox5JxznAJ/WEdvguNNS6fqKypvNfSyQiRKySB&#10;Q4I2jtkMTISSFYL4ULnGB0sy+kl1geCeitn+I5pWaRakdyoheVBt7U6VMm0l8bfaVZSpHuwQuLUX&#10;wRjMz9+BiEPU+guF603LO1irdXXT/wC14lmpqaCSBShIlBjjR3RTg7VYjOAcYOOYrhpvXVkqTRXN&#10;aGOTABiampHkUHBGdm4r/cg/9eujX19JbbNqjTGpaiazO1EaalSupTi2SMpjCO4Bk252sJNoIGQ+&#10;4AN1W8ui9Q2Kl/j9RSLVWsBXNwo5FmpmRhnf3lO0L9yTx84609DUHJVpelQ55MOaM11VwWeTTdcb&#10;HbHq7ZJRpWU8bU8tGzFCSFkZoiGaNNxRlZsAlCfDlpa3pafUG8Wehhqq+krrXRV9DTbuylXJE0LR&#10;RswUjYrtICc8CI5JwSacslLWat1WbXbYUnDq6l43Dhdo4JYcbQRjJOMHq/LNpDUOjqnQ9Rcmoc22&#10;5PbXT6pZ3ipq2Nl2SIhyqCbG3dgYkwMY6vdoq9NYHrPfxDaipdnBm/VlVVWXTtVpyhSCqu9zVxdK&#10;qJh/PllV1whO3A3bQPkLGPnB6qO3a61DNJfrtpbVMlLBT11TCDBUOF7kcgVQFzsZivuyQchv+Xi2&#10;9VWY2+/7a2WKamuyiJaow75YWdXUurFdygBJSyqcgBQd3VX+hmlWtYu9pt9tm+sq/wCKxK1UjCOQ&#10;7h9JVpG64VVETAnB/wB6vnIHS1yhwSfymYqnM31k2odbaV1Loa2Q112rBU0s1OsUbksglZt4cNht&#10;+GfhF/Nn5GYd8r6bS/pvU6bjkE8tbXw0kkrpvYyJChnO4fm2SBlHOBvQfHR/TtsrtPXW6pXXimkV&#10;JjTmacCCSiRVeOYJAmI+4cgLIGKhedpOMV76gvUXCeGns1FNNZNLU7CoqBTvGqvNtkZiWwuSSqgZ&#10;JO0Yzno2gsY2LUeFBz+c0aXwMSwPRvXM9RbrfpvUiieho2lijlmLIsYA3oruGwYwN4IdWUZTIPnq&#10;D+IK+aapKe2C2PTyx1y95VpWWOExxbhGCsYCctM/u25GxsAcghNNakvll0pDPZbHUVMFGZKmacxM&#10;qzhiAVgIbDyALgZjfBIwAfM/1wt+p9Vaj05eqexVENa1liqKiKriRO2wlYDePy54HGM+eOM9Eo21&#10;9R39hz/EKjAWZlW+n3p3qv1j1VDaRRJJUxU/dqJx7aSmiD4DMFz8Y4yWJHAHIHQl2/CPW0UKvbNT&#10;d+pWPmnnpmClguTsZSRng4BGfAz0y/hb0NPZDPfaydFALQO8SlVknfbhRxyEXAzjGWP3PXQGr6oU&#10;Gl7lcqSekp6mmhYwzPURgLL4UHccYJIBz9/I60NT1F1c+meBL2apgfh7T866jTyrcUgS7MkUUnbc&#10;1dK0BgkyQe7gsQo2secEYJ28dB7nBW0c7Q1KSJJDI0boylmSRSQRnJ8EHq0b9aYVuFejwzYq/q4p&#10;VkR5FFUAWOyQn+ar+51I93xjBJZF1GwuMFBXIGE9QppqjusDmSFEG9mwBko8ZP3IYk5z1TpnVn1N&#10;pqt/KdTqjacGGdBeo8lmpzp++OP4cy4p5l3o0XuLlC0QL9tixJGGAOCVYZHXRFDeIr3p2AWzX9mr&#10;rYaJKeaK5UEFTHG8YXCGXG1/azHdtZgqAZzx1Q2gbEKVamWrtYlulDUxI9PWUqOiwldyALIrFWYh&#10;huX4xgHcD02Xey3GullnuNtEgqJ4qftpJ3qaGNwchYmHt/lh2BwgBIIycdZPWNRUl5VF58+0BqAN&#10;2RJVdHFW2Cu0Zf6W20mnLkRU0tRSTNPT22tBZhM+GbtQyHIflVXzjliM6WpraCKx2pqWWFZ7LS05&#10;HY7sYRcrLtUqWRxLI5MgII+AcnC/bYVpba8tst800Ijked6SJFKJCVOTJ2iZJCXkwWBOBhcHpjqL&#10;bVSXOzXinplaOn3UcgihkzSLDO/bUlP5iL22VgSFUhV8ZHWBfe9lYrzwDmAFpAxFn1Kjud1s8NFT&#10;WS4SwW+61UqVccckiqrbVOW2+zDADAJUbT44zN01puGroqCksFpludSYgkaS0tTHFLIGBOXRu1LG&#10;zeRuRxwNjny63Cqtthnmqr5HXQiSpjqadaaBoZTAcbkKDIIYLJgds+AQQTjoDYdA0tueS4Uk9Pc7&#10;m057dHQ3URpAX3EEEbWkcge3tKrJgEyZwvWjTqnXTLV4ErZcSMTCj0FoGpqq6ngtaaP1ZKqzR0Fx&#10;mdKWVSQcwTuwdM7hlo3OMsceT0Bp646W1C9XLBAklBkVtNMhWto41blhU0pVp4WwCJSHYZDEFRv6&#10;Zqi8Xa6imt18u90tS8R0s6HsQwU+0EqYoxvkI93u3gn2gjIz1nYqutqphV1cdLKsUsYqaaoqy+5F&#10;4f8AlyEtGwBILpnOeRwelruohhtxFi7HiC7lr62Xeojt+t56WOsuh+otlwpZmgimVy6bZ2UBVljd&#10;MNvG39cqN1haPFbdHk0rJEZ466WKWCeNwJY6qNjsaZRzGzJu9xxl+0TnjpB1P6f6Yv8AC0UtKtJQ&#10;xTb7dW0srKI2m7eIn7jFWOBjYNuCjfl562aSNzsenYLm1+r6uaiq0jj7zoDHlTJvjwnciUAKgQSe&#10;0qw3Hbt6XLK43L39oMjmMfqN6m0NksMc1LaJNsd+jp/oqqnwjwR/zCVDjDKwzjAwrEAflHTjfZYa&#10;+yyGpr4xR1ccD0lR+WFEBk95AbbgYUkrs4LEe8LmkvWex3PVEFNeLOPqKihmGyip4iTKlQkbqyrk&#10;s21gqYA8Acc9WbbL3pmS4Udvt10cwXTvU70nZC9ir7ZlRULKUw4DBlwRvBwT7x1sqyPo1Ofi5zAt&#10;kmbbdVy3miuNJPTdq9OkgMbKKdKh9i/zVzxuyTv4BVmJxtGSl+rddpaWt056V6o76Wb6KRBUIwH0&#10;j7Y4IZihBDJ7HOMZBGR4INi2yn+jj+lqShkoo1qo6kjak1IzKkjDHCPErOxUndiMfAwOWPV2+Vl/&#10;9TL5c6aQTpTV01LTrncvbSRgAPvlix/83Ven6c325PgSclBNdm0z67+mGuajTlgrKASUkYmie4JC&#10;9JUUzeJERgWkGDg7MkZwTyM2Lrh7jcNLUMGtKTS9RTLN36mks0z2xZJNoIYxNJuqB7zwwGD+XGc9&#10;XhW6Ts+orKNLX9HElup4I6asjmaOop8xtiRHyCriQspIPKoM/PXFHqBVai0dqO52DVNTDcWt1R9K&#10;skFavedSCwYBVKlf+LCqyv8Am5IJ0PQNjg4Ax8uYWu0kw3cNX3SraKepuVbdVhgEc005/myqXVf5&#10;h5J4aRQSeC/HS3BVfx2vr6ddsCirMYEYCbFGc4AwPt+nR/Smp56OyXbTtupaCR9U/T29qys2YgjV&#10;nYurNhYy3t93GMcc9JtkpJbaKueZjvlbcAD+UY5/7f5dWNYAMYBJ4hekFw0jXi6UiU9S1NHKkBmR&#10;SCGByO2cnPI9yEMPuAcdG9Catqq71BpbhqS2U9fBcaeWjnrpFElPb6bYxkARwQGYkDe7FhuYgFiC&#10;MFtZkkjereeOrhj+pCdndGqjkmVs+0n24UBuM56l6MFTFeqM2mrFNIJQ57cvejkfcixllO5c5duR&#10;x/cHrnr9OprnHYTQoo3cyvtU6QpLVdYVprrNM8tElSYnRgI5SzLJEytwuNjksp5XaQecCNe9Q65e&#10;N6KsuELWGNVjSFTHErvjIJVQN7E5888ZySCTf3rJpaqvTW+Cw2Ono2ZIElhpoVLfUGMKsQ2qC+4B&#10;pDz/APMXHQPUnoVWaD0PX6115daSiFORDDSwydx3qDgCLPgnBOcZxnJOMZc0twvpWxh37Zlb9E+4&#10;7RwJV+nKitpKeSnWlVpriyUx7p7bhTwUV84XJ4yRwBnhsMtl3v07rNNaap4au6pbK67UkayxSxFV&#10;ankEp+mwFLRHdA43nywU52sG6paarrP8QUlW+5KWmmVRFA2DHkDILDySp8/r/n0L6mwUGudO3GCG&#10;mrampplp3ir3lLCorEhcvHB2iAIljaNAQRljnOcgxbWEYZmWzFTKkt1dTUdbFcKWjkBpZBL2hIVP&#10;cGTtU4IGT+mBnq3LZcKG4WmnulkoqmOjlpXqBROWmdpu4YO3z+ZWknThRgFGAAHVXPoPVklZUulL&#10;CsqQtULJHUK8GxdzAMQchgFAAYZYgHnd03wV6RemtbW0NrkZNP26OifFSAgHeMxYkcuzMxGPaQVH&#10;nPClqqSNsrkxXqJa3SNdPoOkv1ZWUdzk7TSUnCO5JVJFRSSzAnkEA5IxkAFp3p9VVFNeqi71oKm3&#10;yJTyFTuUcSLJkD8o/nZyP+IdaNKUjza4h1BDFLdf8P1UVUsc1Z219rMVy55QAxMcgZO08c9P9m9N&#10;dZ1Os9VtBYqO12vUlPtqEqJpJIoS7YbtmPDMpJkAJx7fvjHRg4XvD0rmVJc9GV1BZbvFbKoXOhae&#10;K4RVEDA427o3DLkkH3AkeRt3H24PU3Sui62lsv8AiCKlqnqEV5YexGW27Su33DO1yQwAIBztx56f&#10;bn6d3HQ1z/hlxudygtouwkSrNJJGgk2MsQSTGxt8a5B3Zyn5eDm79KaX0ffWpGuk1fWJGFQxyVjt&#10;G44bD55cEgZLEk4HPHRkps1AysaTSM/IjDoyeyQWqgr9J2hKK2XZEnHfjMckaMdx3DaSzKeAMgcc&#10;YGOpt20/cLhXQVFuqKwxyVBNRK9Q6BYBGykRKDmN96R+4bThj55y3VVmSfe0UDqq+1IwuMD42/GM&#10;f5Y6BxUNRTvNCwRFrFUdxgT7gwxuOc+OMH/TraSoKABNVF2iLVgu1QklTb7pSVktQKhpFpiEmkJd&#10;u4T3FAyo3Ah3wD8HkKHi2V0Bq0pq2OBWjg4HdzIYQTjIzuUEmTz+uMjBIy/z1tBPTlaSWoaft0kJ&#10;SPMUUgEaB5NoJVdgJY+PaPB56k0F1R3qaKSKKWqpFDSRRT7mXceGORkjgjHBBI+PNwMS820FXJb5&#10;JmhiFeYqlZKZ6qmYbkUKNkpAHcBYD3gZIZTyV5cta6r0Vd7Eai1aRmoLr2mASKCCIQsWAJ8ZJAG4&#10;A5GQM456r76yungjg7uyaCQSSCogCFnXjuRliV3AjduUsp3MCcHrRTtfaVZKKW3yNugA7zEPK7ZA&#10;wdwAaQ7j7j7fbyeepzJA5zM6+83CjNRVQXDs2407CpMibN0YUcsQmAQMeR9/3Al7Ppimu/1NTWw1&#10;10EqwVEbzpNVgdwtGyLwTsd8/lOFZiSQARrMlPDZo3nii+hmaT6mnrIJA6xSBwiZOVKrll3nCnnG&#10;OgFt1rV2ihmtWoLYk8v1ZgeooZ2ETPGCrySqT78mLBfaUz89RjMuIUtVroau2x3aK3wJcbgwq2ZI&#10;Xkjp/eSrhJijQvIZGfYMAbgSSHz1Ot9VHNUvbK9rjS1kzFJZZaNqcPgBu0sgzG+3BJ2tgAsPuRUG&#10;oPUWo0L6h1Ffb3nqLBeJJXqY6ys3rFUyQSAMrhSYgSYlCg7Mj7AML3obhTTUyVBM7IkymQzQSBSS&#10;quP6sYZCBu3MoJ+44ttxIaZVtup6tkQRwGSRpJUZkCyRSFSndVwOG5/qOPJ+OtdFdaialSKpj7k6&#10;utPWosoft1BAwQMZ7T8lDjwp+ACdzUstXKlwo1j3xKYZWpXDhvdyXDHj4Yc5wfPPMS318U97mqXS&#10;enr46c0bTFNncj42biSD7ZGypUHgtyAxBiUk9LFQXWmgqprciSA+xZNrdsAHBZDxkhjkHI9wPlQR&#10;7rP66KW3JX01SlNTzRq/1DzJhuRt9xOCMMfnr3XSCZwHf9EXLTOqpK+4VVrZLmUkH8jZIkm1VbHx&#10;hmAfIPJY8Z6drctxulnntFt+raSGmmMsysVCIVIOGPA9u4Y+f9Op9p1PYNSC1zVdkivVzo1NJIrq&#10;UZpVIO77YPxj5P38Ernqm3wNLVUVF9BDcHKPDuLYBUbgTxkbsnkHyOertky4lcrZ56Ip2JaoLIoj&#10;kbvMAwxk7j8ggEgHjIHTBZLtS0SxzVNfNDSxnYyQjmUEfl8+D0UvWtbFLZDTzVLR11MJIysEASOe&#10;BsbQSfzFf78Z8dIt8kgvDGkRPocqv8xXIUN9wqjI+PB6qFkEx3td3tuptS1Gir1f7VaqNZZYRdK2&#10;IF1cYkgyCAcbHbBVhw2CMcdQNSemlysemzqeh1TZbig5EMcpSRiHK/lJPGQfk8fuOk66WNYqmllS&#10;+RVqfR0/cdXLmNlXBjZmBYkeAT5Xbk8dZUUhqWKuzhCSvPxj/wCp12wg5EoOTM7Jpap1TrWxUFyR&#10;/oZquBalIGPcMRkUS7SPsueenf1R0TpDQXqFdLBoR6r+HicSRLIsjOrMq89xhhh5HByMYPjqHa7n&#10;UUUVtt1iuEVP/GHhkrpmL5pisxHbOSDtwqvwRnODx1YFrvekY7xX2fVGk6W4Wqlq5opLn9SKaojY&#10;u3Pc3AyJ7SVGc7c4z0tdY9b7hyAO04jnMQbgLS1spbrVXDt3UO0ctAaJu2kSj2OHzgknIIxx0v11&#10;Ss2+RFRGRO4oC8DHI48/HT5c/RP1Amp4brSW+mrLZcXmkp5rfN30jjB3BCxwSQOP3B6Wbrpi5WCa&#10;KK4QGnm7YAYuCMffg8HB8fHRK9TVZ8KsM+2eZwIPAMiSa+1xdrfRWmmuU1VPMxhixjuMXONhf8xB&#10;JHBP/Tq9dAXG62GK10etIZaeittxFQFhmMtPuqI5FjR1cBsISPcAy+888dc81llntVdFWUlWXhK7&#10;mIbPbbdkMDn9fOerbt97OotLT2gUn1c1ptck1bVVU6xJAyyYiVZQTnMeTg53MoHg8ZXVdMbFUIvG&#10;efl85Sxcyt59XWO6+pOqGhoayW0tcZKqiLqi4m7ezAZk3dpWJ/lhgPBGD1jqK4xXy5S3COz0cbyK&#10;I2hp4RHFwACAPtnJ+T0BWrqrpLVT1Lw08synb2E7YHGCwHOCTk/bngDx0UsFRbrfJCtbSPWQsCrR&#10;mZo3clcBt2D4OD45616aRWox4GJcDEk0VtS1w96rtTvvgKw/RyKvbcj2sQVI2jnPAPzn73T+Hn0/&#10;qp6ZtUXiCapn7xjogn8zA/qmAxk4JAGASOT1V1m1FLWSWu1ykSv9aN8S0oYvESFI3Z3PlQRtIwD4&#10;89dVy6q0HpiyrAl5tkVTBEgeN5VjeNOG2tF/xgj8qg/qPOU+p2ulexPMHcTtwPMZ7BbbDb62W+6w&#10;htdBQ2ZVkgeIiIzOqjcWZQGcY8g7gTjz1WOuvxA27VlY1LoO93E1ayjE0lKIqQxBwHCLLjuHBwAq&#10;kkj9+lnU/rxeb7UG36eoaWOlTcFqJkeR2H/FsJ2rzzkrn79VpKayqrv4nLW1E9WjiVHZd5LKc4UA&#10;bRg8gYwMdZFPSXdc2cf55gV0xIy06SrbFVNHVV9Dba+8UNQqd6lgqWpQ42jOY5U7LMoH+9Ri4YAj&#10;B9yhrvZ9aUsseotNXGupiY2Kpdq+liljVc53kvtnT3Y3k5baA2WCOgW3+rMws9O9ZbVTsrkwbW7T&#10;SjPv2qy7ufdsbgZxk4B6TdZ+uBa2VNbcb/Ry1sUYeaA06TUzYztJ3FBlRgjztOcYJJ6s2gccKD+U&#10;VbTWe0f7nLW62tkNr1/pmz0c8gVKS8QXOF515PuCO7Syqc42hiCMYAOOq9m9DZkqZqPT+uKO1sxY&#10;sbfeJKVN4H/zI2CgDkZ/fJB6z9M77q/1DpbrdLO1oiliou4ayvhnleRtp2wxyNI2zcufaMDwft1a&#10;MmlNGXj00qbroi81D3p7WK+os9aI6aobemVYISd6YOQuckgEHOc52ppvqbg4lfu7qORKbW1a29N6&#10;2F7xqaruFJWQ4kp/45JUd6NXU+2SEuY13bCQMbhxg/EvU/qVdaa0pe7LW1bahrnSnqRUhiroZhMG&#10;G7cC47QALEEBuOhtnEUEMEM4barxmWOQkiSMudzbiQoIPu2kgNkfHHW+o0v/ABoyGprqCRI3FOjr&#10;VxFgEMqR5VCx3MhjYkjPB8dLB38wZLYxJ/rVqG9W+y3+9UV1V47jQU8VOU2I8MTPEd8ZUj3ZKjKq&#10;ThiWOTyx+nlU+ptJaar9TUtMtZugaY9rBenKsgkJXBXIJYpg+7Zj8wUqFy1rb47hdtKVdoF0sVZQ&#10;Udlq6WRxFuFME/mIwyA+VycHBzjqw4L7ZqS1NquGYV1BNRSLTRQoI3aSKJgYnTyoVkUljg/kK7jt&#10;yYnFYB95RlwYR1LYGi1JVUlrvNfLG9GamKgqlaaigdg+Y2iO7aBtALJgLufG07SKo1prmTT1vqtN&#10;WuCaOSmmRoUfgRMF3RO/hmZEKbck59p8jqyL1d5bLbNQV0VwY1NUEipJGaRWMLqO1MJ4gwDlqhyC&#10;WG+RZBuAQjquLvW22z1Fo1Ad7VfakgqKiT+ZEMMZEE0Lxs03uZxkEcoDk44CP/JiWrOTiJWutc6n&#10;vdqttg79FSihooYrvVztvlqqgDO1FIKgqCAzMQd24c9bKzVWoqJrTcL3PJVUFwRp6eSOERI+ThnQ&#10;KoHtcke3jg4+OimpLPo6tr7TI1muMFiuU6qav6nbESVU7O4yAKw3F5Cx3MWJG0cdLP4kr/GE0xZt&#10;OCCmtVkWeiiqKJi0Tl+2xVnQlWZcf054P36cptVr66lXk55/I/vCufTGZ3T6EVNMfSi2yvIJ3qpJ&#10;py6uAV3OduceCAB1r9adW6W0v6eXOlrL9bLdWywq1NFVVRjedw4ZUXaQ4ztIyuMfcdcD+nfqdcqy&#10;50ttp7rX0NxeFYFrzVMiysoVcO64KDAADcgYG7A5FnT6o1tc55Llcayolu0eKdaqajppJ6YAFQpc&#10;puTzxKhAz5GSCB6lzW5RxjMALg3E8dVy6ir4y801Uale1IsikToRxEzSAkSlcgB2w2Mr4OTdPp3b&#10;vSbXVgtEGpdOwJc6VBBJVv3Wp5pUCKWlI9sZYBPcTzwDyD1RNouFFRR0uo627wzVlHUBp4RI6VUb&#10;BwBG+cBywGcK3CkE55HRX0crdbXj1Kop9P3Gamps9urWJTJBHSp/8tkbKsTg4DDyWbxnpbTU2bmZ&#10;TjEJUCpJnUFs0do+5WipUacoJpKSplo9wkdTJFHK6wDcnEkYXaP0yoHjrRe9D6WNGrrQQ29oB3ml&#10;jkwkQxy3zuyFGQSvAGTjyR0bJHQxilFuk9/1KCFAeUUtLtTGflQB4ByuMDpP1pR6i9U7mNM6WqTS&#10;2OiSM19bPGdlW7pkKuT4UMDtwSG8j24KN7ZGWlicxUhuEReait1xgqU3x031jRqFeKaWVGaJZC2I&#10;07TAsDks6MCFGGa7fJWSGvplvc8q1dUrGoVmaOGEyoEjhUgKuWLEPgqFzgMDxrp/Tq3WaghkSpo5&#10;DbqZ6VZIoYiJFLBtpYkKffk+7IxnJHWdRdrBo6y1N6vlzjS32MrXVrioZqh1Uu4VQze52lIAGOGc&#10;cAHpdMkgCVCY7xV9cbDVyaep7JYbSS14kNukrWg7slLRKmaid3b3FmAZVyeVXjnoNDZQKH/D9BYa&#10;Kampe39OUpko51iCKIyZIwrsoCZbkq5AYhWyDTmoPxXauv17rIrfZaalWqfeJNrusKh1cBSWwvCB&#10;fGOWwATnq7vTnXOnvUaBALzNSTkKXtysI1jcEFsrGVEqYA978HAViDjOs+ltrqAcYgXIPafKfTV4&#10;o6Sf+J08lTRGVHSqkl2BAxUozFFZTyHBO05JwfIHTRpTSZmgqomhpI6TbJEogjdRNh2IyrRKFGGI&#10;I5zhsggBQE116vaO02tJTal1EtBCiP8A7ON8UsgDZBWJQ0iLyceCcjjgsKF9TfxH3XWwOntL1dzo&#10;rY8oLyvII5peMbSYwrMpzk9wkk44HOc+vplt9mFBx7+JCgE4nQGub0K+6WjStvlio57U+8UkbxSS&#10;t+ULOQw7kqqcbvaMjyfvB+ppIQt2MEf0UkhFVRFMiJ0JljkXwZAiyPk4G5XCEB1GOW7T2LYst0mZ&#10;mqon7jOv5lA54PnPWdX6seotjrDNQahmqqSoXdClfDHVhVycqBKrEY+OfnHWx/ojKg2MCfnCvpSR&#10;kGdN2enDyXa3doSzR0maaVYGmETiRGWMgA7sKFdcZypYAcgdF7vFp+6VNDPquFaWeihE7xuzfzpY&#10;suHbYBhxhiBuY++QeGI65kb1k1LqK1imraqCWpmKxO4iMbFgqgYIPAGAABgcfcnPqb1Xt017o6a+&#10;VlbPDcxFFcJldJ2p4Ufb2kLOHbeix7ivu9xXB56oOl3oPf6QY05XvOl9SX8UNj1FbLNJNAsFtqrw&#10;9O0YIiEFNGWTcThY2aVdwAwduPluuP4/U21Wqaoerie9Vc1K0Ebh9n0spwFlRipGVxnjk5PI89dF&#10;6e1T6beoNu1TpWzatdtVXay1trjnrYGpFKThpGVVJ94D84BZwAoG7wKV01+FjU16tFyuNdeKS11l&#10;BK6rTzxM0c8aKrGZZgQvbIcENggqC3IBw7pPR0aH1zgwV9RGMT7Q+pesqyzRU66tu30VSAZI5a13&#10;YDJYLuyTtPbPtBAJIz46bv8A8nnXOqLFa77Q6eWrgr4I6uCanqIwRHJksjtklTtJU+08KOD1Btvo&#10;ZfbfVUdnlqLW0ES0MVTKtwhcueFl2KGLkb2Cg7Qp+4HXbmmaCKxW+G3WGzzzU9OgiSniyoRQSArq&#10;V4IBHPGcg8g8q6rqArI9Agy1FOSd05ZuH4SvUdLFS0WiY4p2ZFfNyeKJ/wAzfMbOrYZlAzwc8r0t&#10;XX0O9S/T+ywXGp0tUXieBGiqpYSlQsI8CUBWLMQDwxXjAbzjHeMdtiqY1rKVDG0kjMhMIV4sZyCp&#10;A2tyo/uf+LPUOo1FSWO5UdJVUxqHrp1phTxOAqxlR3ZXJ8qCp8f0gcDk9Kr1G0EbgDHBWAeJ+b9V&#10;XJckp4AmHpRgyrMyd7dyQ2GDOuc8EDOTnHw4+m9hFZX09UsHcggqis5QBQFDQ4yB53b2z44Tz10z&#10;6tfhi0FqKlr6uz2uCy3ZpSsE8BkWOWQfmDIuF2k55AyMZLckdV5pzR1VoHT8+ndVWydKaCFqisnj&#10;gb+cqR7piJDwVJ3BGXwUQEAnHR9f1ZLtN6VY5JAxNHStk8xr1bcdLem9KNZ3+oZq25RKtBS91jO0&#10;SxCMBFz/AC95Ds0vkK4x9+ufr96o6w1BfYr1c6/CQxmGloQd1LHD8xtG2VkDcFt4bceTzjoZcblq&#10;31P1FU3Sekmq5allCGIFo6WL+lCx9qKMjk4HHx0tXS6i00w7tJI0CY7jxgExgHByM5x4569N0/Te&#10;hSEsOWH7Rq67Ix4kLXFsEVPVagt1sjpqd5ZJBAvKLgAlV2kEAbgTjA54wPFi2K/0Ff6MwWiyuHv8&#10;NNVUbKGMTUReVt84JJ35jkCht2Rke07Swrmmv8Op5amgoqESrOsipFHEduCOQoJLHHn5OB+nTd6W&#10;ej+sRe1qdU1cVmp5xJ9NTzRNLcJGMTBJYqeMGUKpO/LYRghzkE9D6g9Va5dgMczz+qRCciAvTj1B&#10;rNM3RdHapzUWqNnD029JHg3EgqCATg+4gEn82Rw2TEuNbQJXvoOnus1VaamuLmuiWWPMbbeTEzqs&#10;gyoYDxnkMcDq0bX+F/Sa1RqB6gXyStrT3O3UWQPMxY/mZBPkkEffJz4xglhf8O+noqCJKS51C16z&#10;MtdNdYzTM82IiEAG8xgB1HuwDuGG+Osh9bpS26s5/vAYEV/Ub0bh03RWzXPp9fIZ7RdIY4GaorRB&#10;Mk6BGJdm2LkgKwHDe/ABKnqx/Sej17d3jNPMU0asEfbkvNGktVJJhS6IY5FIUyx7trMdo48kL002&#10;LS1qs3p3/B9SWqWQ1gkkmhiphUOWBChyUVgQFUbZQR4AGcYM3S2urRdqmXTdqeaGtt7dvtPTqsSR&#10;CMMCYDsyMbl9g9uF/wCIdE0di6m3YRH9MqluIQ1Pp60X6kuOntT2wS0txjjdTDHLJLHKhUZDHkeA&#10;QVO3OSVyeqotseofTu9pp+/TSJR1BP8AD62TAFRGCMIxAwsi8ZHG7yB8C7qq9TS1dC80dTUwTYp1&#10;khmyFlAONyjBYZD88D7/AB0CbQ6es8NS9ZPTwWWMPJTSo2+adlUlJDu2mn2udpyHz7wfHXoEArGB&#10;2mwiiPuitaW6utcVHcJQ6FNsc8Zz3MDnPP6Hj/v1JvlAsM+6GIMnKGJmA584B8eCP8+qHp5rr6X6&#10;gbSWpGqZ6JZSbbePpnSGvjGP5iZHlS21hyeB8EHq8tN6ho7rSLLUVLS70BZuSoP2J/1/yPx0dXzJ&#10;ZZAqbqI07LU9Q4YpECFzySFByOcAkZPxjPx1GnnitaxzVFHM22R43MLPIwRsFm2KCW5ROSOBk5xn&#10;pmvVrSClepixJHOygqxGF+R4+D5B8cft0oXGo1JRP9Y0tC1vgiWMQTs0QGXGCsmSNueAu0Zyeepz&#10;KYkiZrGamOrvyTU6QnvQg07TMJcbcNsDBMB25Jwfv8EXU6z09pSFrO9rv0sNOC8TtZ6giSI5xiQR&#10;gbvvuIJ85JPRIXSmudNCaOWnk+pVlZZJRvAIPIGN24Y/KcHznHSpqqfVNFZ5jbaarmnkrVhpXSoW&#10;dpFICIxjCfyuHXjKAOpOfG+0kCbtS3Cyw2uuvFNUieWOIyrTzXhwVTb4UliA21VUY5JHnBI6XKDR&#10;N01EZ9TLWUFLNVqjpRRzFd0CsJgjmJ8qzOqBuSQAeQcbWWkvSUtNUy1TxzCqp6dqKJY3nkpqzB3w&#10;Rgtw24JtUDn9CT0u3la71BEVqp60UtnudykcVkVOwkICM3aOGAb2kkswKllwMkDrhLgxO9RvR1bz&#10;6eTRRXCNbhSQvLV1EaBtku3OHkT8oXYGG/DD3EklsAx+Hu76hr6Ott97vk9UlrempJaSf2U7SinT&#10;3xOfftYDdhlBJY+0Y6YaCj0r6fadmrorhM8f1XbR5mhkLzqCAmWAWMZycsFwcjOBko0XqFU0HrFT&#10;11zFXTW6/QNbSk7q8UNfGu5H3KMKsgiZM5YEopB5GLg5GJQ8y+MCsqahoqNIqmnkkUb8xZ25G1Ac&#10;AjGOVGOcAnBPXkgemLSxtIY5XV0imYZHgFQVPG45JwfLE/p1habtV1ffSqgMEyFpItrrlQWc4zxn&#10;BI5xjkc54Eu4oZpNgijDKqMCi85DBhkkk8EeDnPI46gjMHmL1BJftPkW2KWmraVgPpnq59ssRA90&#10;bbVXucYIYkN+bOSPd7ovDQLd4Fp5KWoOU7k8W50DjI925DgHdjI4PjjHn3UYkTgy7XGlDI1C4mqE&#10;cMsan8xPHkfv1svcyG3W36iR45KoANglwx8bcfHg5/8AeS1TUutdTXO5Xi33jswwpLiFkWdVVBhv&#10;BGAMEg84zxnHQ2elpK2hSalri6tLuWM7hggkYOf2H+fRsS8z+ltslolqJLtIKsTxxLQrG/8AMTyz&#10;7j7UxkY4Ocn9AZEstJa/9ptqEbIHBWpxIFyOT4GcYyD1MasWaKS63RIe8Io1YwoEBVE2/lHBbgc/&#10;Jz9+l+tqaWuilZod8Mm1Tu4zyOOoAnTSl2p5qGkmpomdny0kr7QsvuwDgDPwR/bqdHUQgd+UhM4V&#10;FyAu4+PI/wAueh9NMks8dNFEGMCfyVZsrGu4nAB4A6xlpRe7kkVCTLHLGJo5GAjUNtzt5OMg8D78&#10;Y6mRiSjcamnjaUmOMFwAXYcj5/Y9E6bWVQl1t71dCtTTlWjqIQmPqYyclWA+fOGHI4I8Dpb09pCT&#10;V16itt4+qgoY8mWRX2mJ8cMR/UoIyVHJ+Oema46Me2T009bcqerVo99L9FUK4kO7BLEDIwBnBwf0&#10;6G6BhgyZ0favV+fVE9XLobR1HZaWmoGkZ6mmSYtIqorZKlQuVwSWIJCcZI6qWruWo/UvUV2TVNPR&#10;0tLpmF5Vp7N23kracP8AzpQX3cruDY87d2CMdCluOp9JWKtpKaaihguyiKRN0MtR2io3YYZdUb28&#10;Z8qPnodpu+1mnpo9QU0cK1EMncjBIbcnhkcfKkEgj7EjrG0nSE0t73KPp3yPeCFe05EtzW/ovpGw&#10;aCq9b6f1SbrR0sSrXU/ajbarABgNpOG5+fPnqko5UEdNQ0BIiqCsZQ4VWA/4gPzY6N6ev1HU0NdZ&#10;itVFBJulMMFS8cFSoBJSQA84GCpOfGD56WK6Kkas+ot4aGJPcqioLBfsQeB1o6Wm2tStzbueDjHE&#10;uoIHJzN01JUW6umqpaFWgIAjG0HyPd/1GOtVLTVb3Ke41lOyQAL2oxISBtHkjGDyeiNRU1Nwolpq&#10;iRZEGxww87gQRk/26l08kUcUn1FQ8haNRGFXHvIGRj5+3TmJaQRbInq/rFVzKIHRY2bEfPJ4xx46&#10;woLcKCqVSZJGZjL3JHLEE4IAJJxjOOvlfeKahWGOslJkEqoUB95yfGBz1oNXHV1kUmxkhyzklydg&#10;xwMDnnxn9OoIkiOclfUQ2ieSamdJJNqxTNKu5OASSoGTkYw3AOD55wOrDNVSQQ0lQro8YWXtuXXd&#10;t8jc3kk5Izgf6dDaK67BNv7NOrxGKEGNnHuGDuDEjOeQRjH69aqirjpKODbC0qb0kcRkZMeRux+u&#10;M9V2yYXr9U3Q0wtm8o0SER7EH5fndtHJH3Oft1VFw0tW6hvlRPXXSc0m5FiggA2AYyS+cZbp/qa6&#10;nFVUxUatNHvlWCTZ/MkhU+cAZHGCeodPujUTmYvHOP5eYSm05GR592Pv+vjqVGO0gxm0vri5aWeC&#10;i0xqD6SGikgqBSrulLyJwP5EYZ3ACjdhcYIz8dGrlqKhv9THqC8M0dRdZmCrTK1HGrA7OAxRo1GA&#10;QCQMfYcdVVa628018kqoGpoFZWhUplnUnlm7mRgceOfHTzFUUeo7HDS11d37hbJC9NuiIWSGTG9N&#10;wA96uuRk+JGx4HS1tStyRJABhytutlW4UVrvAlo6a4P2ZquL+e5BQAylGYb+FOWVgW5bknm3dSek&#10;V4vdlptTenmp6HUNvmj7dZV0RcVcKj+lYmckYAAxncPgfHXPAW6VhFEa2aOCjZHhSLHBG4YDY3KB&#10;uPg/J6cND33VFjvDXC26wnsTpC0jVFRNJMkoTAEbKNxkY5AC4J846xdXolUeqmBj9IJtPX3xBVNT&#10;XS1VlZR3SoSeSOQmb6jYhdt6qwUtgKSrkkcD25I46dTRVFq0bWampaOepp5N0P1IRlw/ACRHGW3F&#10;QGdTjGOSerHtN80162Wipi1xpA1lbQJGKy4WmneCsiznDiD/AHjJx8BvnKrkZKXGpttFo2+6Ihtt&#10;bda+ONYKEUNHNNEpMEZQu+DsYYB5/wBAOvM9S1+xVZF8gH6fKKWUoTKM9H73R1Hp+0uprlNTUOnK&#10;uCiaWqJ/2ilnbmD8wJKyRo6kEEIso8E51alpTJbbvTqFpEWeKSleoJRTTDeWDMxJ7hZ02g8srMV9&#10;ucVnQXChrf47Ya+pqqedKmGaOIbUUyQ71bk87syN7cDG0+c8H9fXQpdrTZrfJRrTUdDTJ9PHNIzQ&#10;s0KnDMUXc/6DhSSOeen2TZeHH1iQwryx/Suotd4kq/S/X0EUUF6p1a21aNE0K1G9tsm6L2s27cAc&#10;k/nQ+cdD/XX0ovmg/wAPFhtt9pKaOrt2rbhgwRgRSxzh3jdRjwQBx8ePjrVq22X2TRdl/g9hlkNG&#10;vdr7ktKsv0cZYusTFs7VLOxJ4A246srTIm9YvQm/aMrEf/FNjCV8UxJaaqEe4q4yc7sb14IAPjGe&#10;lbVsqtXVofgLDcPY8jI+RzzG2QWIcd5UPoTp2h0xYYdbz1sqSzLMtWFnWERQByNqsCCjNs/MTj4x&#10;g56M6o/FHBYXraKh1Fdbrd54tjU9u7z7EUgvtLkBM7fzjPG7GM5FC3jW2oorvZtEw201EQmEdNCJ&#10;HRdzOdxKkkMxZiSxGRk4wOB0p6Tegtp9PrhP6gaknjrbnVzqm9nIjhiYguMEZLYDA5POfHjrT1Oj&#10;pVvW1ZznsBM80irljKC036rX71g9S6eputAFdopO6pmkqGYRodp/mMRu2hV4wCft11doumntkciW&#10;JF7NI9JMxVVMrySpKyyHdwFIQxkEhQH3Z42mvPTb0JovT95dcqsTS3StVpO9GFe2Qd+RhGAwKncq&#10;DLcEbCuME9Wairp2q09eBW9v621wx3KKSmWSJUjkCSyMvIBiZ4T43D38gbj0trmpZwNKMKAJFloz&#10;8MvqkqaGKosN6t0KHFVA6xgr7onK5HGPj5PHnnnrTDZFsVLFTRwIGdDJkDG9mGTjPkg8BfsBjwcV&#10;bqTXNT6Z0FujqLbFVUs0ivA1FUAIkRG7dGCuSM5O3cQMr7iNo6tCx+oNi1lZILtS1aJTGMIaepWH&#10;uRkLkLwcyNwfaQTnI/MCBkWKexh6nDQTfJVailaUykboywx3N+DkeeWO7H5RzjBJ4HXKn4mvUKG+&#10;VK+mVlq+/RWaUS3R1IInrwDhARwViBKjz7i3PA6t3139WYdA2OE2uozd65gLSF57EajBqDjnC/lT&#10;PO4nJO3rkCpq7bcapq2iKxVhR2qKfcW3leXkTPJ85K8keeR4e0GifH3hhx4l7s7IqXytryGrKq4V&#10;MzvIAzzzyS5PyTkk4HWumukNZE8UMvujyhfltgPnb/bP26NPp676q1cuj9O256irV2RVDDBfBJ58&#10;AKByT+vR7XGgKmw6kseibFTQV5gtpqkqKSlKPVgl2c7PzHGxwvyVUEAZ2jcFiDCN+Lv+Uz8yo7lF&#10;cJ5Guu5nAYo5Mm5k/Rvn+56KaQcy3inhqSTCQMAYO1sjGT9vPHz0Te2S2y5GlkjVDVZjKMxALtja&#10;TgEZBznOPkZHRPT9tt62uuqaBHkq7PSTVdTIUIyEVtuMDGAxGTnP5Rxjlz1QVAlkUhgZYCX2nfR9&#10;ZpSislsM00k0cldNAy1MQbaNodQpPhvzFgAVwAQeq9uLu1yhgukSw9qPYUQ8NlhgjH/vjofbtRao&#10;uzQ22mqi09W6xhUjRWdzgctjP988dFPUPTNRo690GntVUFXTXCmpA9xRpi8jSli6hfJGUZBjnnxx&#10;gdG9PA4miLNw4mh6SKC+/SRSEU7FHCqcY3ADOf8A77/LovWaXs1ZAIpLfBThFwrAlGJJA8eCcffo&#10;3WaKqrBfI5rhR1VJLLCFhimhcFpM4wuRycnHH3x1O+lo7MtXWXSrEk0MbP2Ip8ujsjBU3Y2rhjll&#10;XJ+DgnjtOVdNwhlQEcxOqKKwU96huFrq3mipHM1bbUMoqYFj90m1wrbRsDMGJ/LzxggdH0LU3+D5&#10;7jVm73Wz01PBLcKSlrxWzU8aSLKd0UzGRRtjIZ1LJhznJB65T9SbLVWbVD3K31dXRyT7EqWBIPZd&#10;R23wB7o3jK5B4PGfI6tiH1VpZrXDWUGmoGuDRhJ2V54+2xBDSKYpBlWDD2lfuDny2R1TSetsK8zK&#10;f8ZAlq0d8tkFNQ3invCimoKU3Cik7TdiWKKMMIki8D+ZExJyDud327m29WjYPVb03vqLXfxSjmih&#10;XZWUkmFkpkV8Bgpw4YEH8yBfgscAjm7T+pLJS0M+ktVUMdBZZqdrhQ1cEZkEMrxgyRyKMkqXUrg4&#10;2lVIIHlYk9NKWod7lo3W9nlEihYo5rnHDUxe4HKs5SQHIHlB58nz1jJoVDEOSPaHG5eQJ+gNhvek&#10;qlVvWgdcaernaMF6OOppYTUEY4kQhZCw2jDsCQeeQSCypHS1MCV0cXd7kpVjIFZ0RIyXRmBOcuU5&#10;zghRg4weuJ9D6N1C1ozrNdMapEIZTS1sBhqv+Ui4oud3I5kDp/zH4sHRXqlpjRFwW0Ul5uGmKgDt&#10;VFk1KWakmThgq1S7lC/KysBx4yoAC+opC8JzDIcjmdMXWtQJBFG5E5VlgWQIIxHjLM0pQqTg+ASx&#10;44AGSvam07Q6oss9nuEXcpaqBkqCA0buhAwS2QFx7Tg87h9gQNUF9td+pTqnT1ZS11DIyRyTwTQy&#10;iAKsYKM65DlpAeckYxjO84+ajuMLUs9DV1jQx1Dw0cgREVYzNtQdyVmwpXfkBRyQWOMZGSXJfHmF&#10;7cicvLRWa2U9XbLFJJHbqOeEU/ai4qn7TPK8mCS2GiOCSTyqgALxTEOktZ6lr4qe2QxU1J2XqJay&#10;o3GNVAG8scHH519uMsWAGSQDfFLbXC3eJ6IVctnGyJDuLM+4pkbVIO55IyTk/wBQPOB0CNHXUVgW&#10;3IHo7eGhqJJXizJVYkIjKoVOAFi3LvIyzNkkY69DR1VtHWx7sfJiz3EZkXTtmseiqWqpNHW2Smn+&#10;keCC7She7VyiR0kmhkKMiIPYAsRDBiP5hHHVl6Z0tcqe2VV4h79XPeWeOSNKeSqlWmHabLFjlS5Q&#10;A71LAY4OCDFsfqRYKCS3W+r0JTPCKdKSCTvrO1NGfyx7HUAjdtycgtjJOSAOg6CSk7MbW6ZRSrtm&#10;gKNiNyQGG5flMcleVwHJHtHWDdfZqHL2NkwSVizkmVJp2y1NqqFrKy2SEQyGmgppkkhJTYHX3Fio&#10;UylgcZO0lyMKQdFqjmvs1TXwUkLxx1UUC01ZUrOtRWMwQF2PuIRHpdw/I3uOftc1RRjvGRalmDJL&#10;2kRY0VXDIQodtuBg+SxGcAfboFUWRK2b+JNFDSVVJICGBEiM3sdXO4hSCQBuwGDLgHB4JS+ziWNG&#10;O0Qpbd9VQ3G4/QUKW6kBX6ZxTfRTOlScNIQjdtjBJCGaPBZl5OR0ger2v7V6a2zSuraSzGyy32uF&#10;MzRCGR4KcQsZj2AoDKGMYZSFBKArgHHTV6p6lqtIQPqLUdzkezUUwK/Q0nfgErSZAaNGyXJZjubd&#10;tJC4RWO7jL1U1zdfVrU8F2utXXQ09CJKWghldpDFGWyzMxPucn8x8eFAwo69j0Cg3v6v/EfzDadG&#10;D58Cdl+nKXOVH1JUVVK8UjrtiWCOKaUbwm7jARSXyqrkE5IwSclZtSadsN/qbVTVIVtjSyUrU0pe&#10;KQez2hF9ysoblV2jYck7i3XH3o9rek0bczQahludws5nDO8CurUxGVWRAVJC4OSvAOAc5HXXtlq7&#10;fqOliuEdVDJFQBhb7nHVmSXO0+58YUrnYWR+MHkZ8eitrKGbSNuE+6w0/bdf2mOz1t6iT6OUzx92&#10;XNTT5yVcJIA8bgyAbWwNuVI93CfofW1fom81ml71PHLU0MqxMQP5cyDOyRD8qy4x+pxnjpojraym&#10;uNSYbTRNLAGnqYIowHBlOA8SkKjIWywJP9LA5Jz0N1R6d0+trXJUV3co9T0VKmKn3oj4iVwpX8vb&#10;bBJAA2tn7Y6qssZdGnbrZ6mlTbVN9HOWZY2G7t54IU8gLyDgk/PjPU64UFMRJGFR6XY0RDe5Sp4K&#10;kH4PXOnp1q6ptdTHbr3bTG8bmGdJSUlQ8qw5A+eMHwQerv0zdWqqRqeqhRoicROrfmb9f9Occ9Wk&#10;GKOs9HstSmp6e3A1VOsJp5aVu17QyrIHxIocmI4HGTtAJx0fvFi1C+l6q4wW2pKJKDC4eNHaVHUx&#10;kkZAX27RuBGcEZxyauEa08f0EEUZhqSe4rJwYwDkgDwcnk4wQT9uhlHYoKGUvbV7Xdy0sRb+SWxg&#10;ErnAIJJyBnn9sEEqTK7mpT6jSLa74TFd7AySytTyKY2mb2B1YBRlTGQQEZfcfJ5EiCGpqaSay6bj&#10;t9suFvlG6jpFwtRlCA4eSMMAXRiSEk5CKS2Seit7iu1NBXR1tvqZi8MaO1Hv7qI5KMUlHLODubgL&#10;7QOAcnrLTtRdzVNQ3emhpZ7aYivauDTd2NVUA85ZiGBbLYBz85z107MA11ousOmJrFY4ohcox9TU&#10;0VbclqXycHvxM5zkMoIwFUENgBgOolRoOgjoqAapomu701TTjZQiOnkpQisAyksGlBYAnADe4kDp&#10;8noYHmjqEjV2jdpkUyErEQpVWRTkLkNtJUA4PnPWhaClVqmtoqvM7TD6ijqV3BwvHsBxsBDDDAYJ&#10;UZ/qzIOJGZ5am2SXSH6ijmpJII3lpTUOImk3bu9Gvuw23CEq+CMqcDaD0YrI0+pZWH8hcxb92FOD&#10;huftglg3jgdDZjHWRiJ7JTyU8i8CqijbawPtZVAYEZA84xgEdT6WpqJKaGKtimaQxLvWYqSGG4kA&#10;rncvIxk5AH69cDKkSLGmZZyYYk7shkHbcASJtTEiMMFs5B8fP6g9e6+wRQRU1JAjTVItwUKzAOwX&#10;YUBy5HngZz8Afp17qcyMTgektO8RRS4VIxtZAwIH6ZH/AF6mRkrJmGmEMIJIQcjyeOfHnqGa1Ybc&#10;Vo2aOduFjKYLN4x45zxz+vUynm3xxoPYs20sSM7Puf8A6OjTgZiimOl7cju7lt+1j5yf+nWFfDPF&#10;CLeoO3czwofAJ5P+o6kPSzbpZ5F3RgMqSBSAQo+Pj7fPR9a2jt9LOlZaFrqqopVippZshKbd+d9u&#10;cMSpP7EAj56gmWirTWdVt8M9DXLUz1A2le2Ynjfjz5BGSec/5dTbpZqW2iCkq9RCBISqAxU+WGCP&#10;bweD+pz0VSjtgB7Ntq4QkokgVZ8IVIAZSxOeCcg8/Gc5PQq4RNQ1MzV0fckUYkiZMlX+cn5xj46j&#10;OZOIy0twt9oUUiCJSF7kku1Q8gb5bA8/+vQmetgubs9DI0cStlS6jB8/OOgFTWNV1DTwZH1aIhYk&#10;DaoHHP6eOtNBHcKyvNvpXeAyNHGrzuFiJcnnngAffrgJBMlLeKWSNjHiY7tp3kDB8eDz1NoKumjm&#10;SOeFBEwOQvO7P6dJcNJJpuSptc0azVcMskH8r+YgYM2XBXIIyOD88HoiKq7yoksVKqIqDuTyvz5/&#10;KFwfjHnq22Uh2a5wxXWDTlhpkM1xjmMzSzEdqJV5J/UkqB+/XyW3LJCYRTFIkUiRN2C+ByQp5z+n&#10;Qm2WOlkDXKGBl3t/vZDl5GHznOcfp46+w09Zd9QSVLqI4aeIBO8G3SucEMoxj24+/wA/OeuxiWEN&#10;tDFDRiOOqQQ7cKy/C+B1DepSKVCDI+37+W888Hrbc1p8qI1SNCxdVU5A/Tn9eocCUrQzTS1Td2J9&#10;rKy7Tzzx9x466dmaFZXmL1AyzHcAc+QPP79SaOCSVnhWJhuGd27HHkdREgBmWoKtKxY5B8KvH/v4&#10;6l0UlNbLg1ZN71kjdQscR9oAzjGTk5Az/wBOunZmUlUaOSXbE2I0wS4BIHgFf8/kdbLfIK+ATxSM&#10;+dwYkc8DHjH6dB3e432aXs2+aGMoAzGIqOMnO8/246KW8UNDBUhpZ0fYvaUKCrknDBjkFcDngHPX&#10;SZNb6Oa4xVdLRxJNRRSRpJI/9LYJ8kAnI8D46GV90lSGlWqnEMDVKxuQNxKHIOAPynkc/p193rMQ&#10;ZFYxx8kY8j5P+vUu12St1LdKO3Wi3SVlTK6rFFGpZic4yQo8ffqCcDJkTNadUkmSBlIbOz3ZJH3O&#10;OMddLehP4T7xq7TkV914gs1DK3eiiHE8wI43luETgYyM8nqR6Yeium/TS6WnV3qmJWZ2b6FKpVip&#10;Ipk5/nshfbwAU3e0852kAHrmx6zsV/jWC33GmlJjA2o6MGX4Kyqdv7eOsfUa5SdlR/OK26jHCRJ0&#10;x+Hv0j0zUBhpWCs7vtSoqwagcc49xwMj7cdLXrB6XTU1F3NH0sFJSVEKxywUkIWNpI3ZlO0YRtwZ&#10;wVkUq2R4xhrvEUbsY5dhJbazjw4I9v8AfyP3HURYaeoFdaakRkOSu4g5IYZU4+4P+uR1j6kNapBM&#10;V9Vs5JnE9ipaWn1FJU2y91Fhr6CjmrWr+00kDqiKXIRZFyu0P7HDJzkMvCi3NDermm9XTzWm77Yb&#10;smKWaVdwpqsq+A8FRgBhlgPORlcZBBKbX6NtmkNZRaYqY5pbfcqOWj4JeXsyqYNo52jtgRA5GcSA&#10;5OMGrpNTWirW20+nLbV2qmovrLbFHUTl5xJDIpM3c+ZHE0TcHjb9gB15jcQp3DOJb1DmF9eH8Ieg&#10;9SVOpKS6/wAe1DveeOzW+satp5apmypMgUhcE5O5/wC3VU3a0LUahrNTVk89rhrCKk0c1TG7yVLs&#10;NwRgeVG78zEHg/sG2ztqak9V6u0aW0BaIqKCskr6msktryx1Qk/mQJvhA2qwZhyWUk+4e0AOGsdL&#10;W/XV1qLLfLK9hqnjW5tBEjRzOQqxntqoCkqEAETqwIy0be7aX31SVlR7j3z/AOv3ix+I5iVo3X+s&#10;rxebxQ0lRHBZ7pTi3G304YiSZnCoDIGV88neVK8ALzuLC7NF2a6aC1/U1FKtAiUtNHP9POoQhJHx&#10;Jh8NMBmPOMspLDIB5K3pb0+FJQ0dLbdOQikp6eSd3oayR2SpZ12s4JDnKryrbiM5XBHSr62+qt20&#10;JHDq+e3q9TiW2yqk+9YP9rp5F7wVVaNXELja/J3fGdoqmdXZ6dY78Q6OV7ybqb06pqj1cp9SX1ha&#10;7RcaWWq05Sx1DiKgqhM0bkMnb/3jnhiNy54I89M1qu889RUUd1oZmNCjTrEKyeVt6n82HZnb2hjj&#10;J4RtqtjhS9CPUL1A1fpq42/VkcV5s1yVhAKmETTo0hLSqg/qjIIwvkE8fl4n6bueodM6uuehdXQt&#10;Uq8MVZZ6tmMVa9MJMsquAWMseSVbG7PuJOOiutgsauw/h4/L/O/6xbUMJaVzSGK101LSVcbUcNT9&#10;QyVzloqiKVnDMhJBmXbLIzRsSwZiBhTkpk31dp1DTSLHR1i00/1MkUswgFRmiG9ix9u2WKE72bgF&#10;lfPHusGyvfPoqc2K+muttTG0xWWkESSRoSXBaNlw65wQQpJBx4PSLc6OeimrY6pwiJUiCidatZUS&#10;OWlrdg/NtZVOxCeDhT4JGaWkjBmcTkzPUFntd40bWT6Znkait0qSUtulhCzUEnbBkD5yVyolbH5W&#10;VVKk4BCnpO8PpKWpuFbVzLZVpJjXRbtjM3LqEz+ViwK+cZfJHJzv9PK2miqXoLoshop6hBBTpG1P&#10;2qGVgJadZQfdGMyDYQAFXAYjaAF/EBS2jT9DUUNrqwaavu8sqRxqSME7o0GcAqsYX+7fbnq+npXU&#10;2hD2MYpfbyZU2sdS3H1E1HVXy7xqK2pGKWmEqxpHEgwkaliFAUYGc8n7k9YVHoVq24UNPc7dqKzM&#10;65miipK9jUQuqljtCjlgAScc/byMr3qDoustMtuZrpFKa+3U9wiMKEr25c4ByRyCDnHzn46UY7rf&#10;dM1AFpv1TTyKoO+MlRu/Tzx/oft17Fq8IEq4AhdRqQ3CzqL0e9RNB0GkKPUlHZRDqKKWeO7XCKOB&#10;AWEMkedzSDsg9wOBwG2fcdVx6u3Cv1bq9dRWykpaOlghjo6BEuEDVDRoTiQhZSxZmdiAucDAHA6p&#10;HTlVPQXuBomcKzbJkU8MADhiM4Pnn+/366G076Zy64oKbUGgNVw0tZQqBWUc8IjSn2tklyx2MhHP&#10;PwDwB153Vaavp9vqs3B988fKBQmzgRlOitPeqP4eIde2C3CDVWmVlhrI6RB/tHYI7o7fje0LLIPH&#10;Ofv0nvadPWj0Cu+rrItT/wDnA1PZe5Iu55m7kcs7quBsRdu0AZLAMSfAEr8LnqBRaI9V75oI3Zbj&#10;YtR7Hp5aWMOjV8KA+wEjKFTInnnannjpl/EW9i9PrZo306tlMKK1XGeuuccbsG+mWRzt3sOCQ8h4&#10;yNq8fB6VT1KdSNKSSGYOP/7cZI/IiaqBGp9X2GD9ZSNiOiaW2tSVldI086tHKjxSQ7U28kSOoA+w&#10;4PP36VJdE1d9rKtdLV01ygpU79U5GGpo9ygSPkcjJHuAIHRu4W29XOpioIYHqZE5MdOe82FZlGdo&#10;+6njHRmt0Rc9AaMqNc11dJQ1kxNFTUCyiOWdHK90Sru3BCh/KV5xnHHXpTqlUhc8ntFQ4ziW7cvW&#10;3UV/0tHZLnGKy6pWK9BdGUfUQIysHRcDgk4wR45+SD1TeoqC6z18Lm3tS26nqxFLKJgzTzCPcAMf&#10;0DwcHGf7dFNUW64U9vt60sMbO8384yVAp4+32ZS5MrEKnHgk/mx+3SvdNXxsbfDUR3J6KKFRH3I0&#10;iaDd7mG0Z3f+InLDHgYAX0vw0YqHGTDX2kLiMus9PS6g01bb4RKcxi3yycjtzQACLJ+zQlAM+e2/&#10;26VrvrKXR1tsNBTW6CYXamjuVSjkiURZ2xKjj8jcTZJBzuXg9Nmn1pNY050rZKqaWurtjxQnfvdl&#10;Pux7AoPb38bif8+qd9QbhR1murtLSIz01PUGkpy7EEwwjtIcA8ZCA4H36PolF1hRx25/z/PEz2Yj&#10;4hLvn9VqibSNGItPS0lXb0FJQU9YS8Coze8u6Or5zuJ3KFYORgDcXFem2v6HTusafUF6stDW2pKu&#10;P+IUETAqIy+7Ma5OFDL7TnaMqpxuXp0p/VT04116e0Ud3pprDqahkX6GroKfKJJ/XAxDLtXlSrAg&#10;bQB+YMTV1dU0n8bnrJKGKEVNMI6iNFxGWY5YKB4Viob9C5AwMAVKggqy4jdOpyMGdUX7VuitSXSq&#10;1nbpqpYKqRKOaOoZaV7fMqhiuCFkWQqobGMcuA556Bxam0pq+4NoLUN1prtCadp6KrbaKijznKLK&#10;21Np2sdpJwxBOFYnqodB3qivsS6V1cjhmEcdBd5UHdhfO1VdmxuiJHBYkIQQdqMCmddo/Ueir0lU&#10;sr7VqhHR3Cn3RqJcqFy2QUdSWPODk4/oycS7ThDtJ58Qm8ky0LLbNbfh7q49eaArEvVkr5jHcbMd&#10;jx1aDkFe2zgSYDEEfKkAnIBuq767tXqD6eprj06qVukck61NbSVVRseg7KtPLHMjSKF5iDZDLu9v&#10;DfK+9FVajhlsC1kNVcVj3VENNOYoriiD3NGkfAkByWgPn864JK9Unq6G2+luvWninkgtWrkaOtWO&#10;nZY6SVHVlLBThgSORjwX9h285b0C+4JaMWDn6ge/5dj+U45rHyjvpB7vqO7hTQz0E9XXQvC0S4yx&#10;YoQ6fChomYj+pwCfyjph9TlkuGpP4fbT3oKBHeeUNlVUzzyKv2J2yjAA8nAHnoho16S3X+WnsNnp&#10;WrqVwWZpYXAdnLhoY5Ny5ZT4VT5yWQLnqcr2m3XOG60k1urY6iojqZ5FljqpaWnyhMzhQVLldw2q&#10;NzMTyRw4b6lK4EUcFmiVPZfpqSCestlVOGeQvgOoiUOp2LtOAyo+8kgqe4owCu43P6V3qat0TTxV&#10;rRhaOoFPAd5DdnYQzZ52kMZBjkdsleMkpXE+om0pW0cFyw9PbqTvQlS9QaqpmYSyVM+f94oUMQoJ&#10;VnKcknKyqf8AERpLTNtgslh0ZHLL23WprqmVZopahn3SEIGXcCw3bt2CPGc9L1aC/VHGnXcY5p6j&#10;OgpZFq5p4YUqUgWA5HefvIyvGmQcCRR7yPaM53ZBBXGmsty0atLerhS0EUW14xU1RAY8k+5yc7SX&#10;8li2S3GQo451r+OfUVuqp4Km41K96QYp7fbBQgZAYiRTJ3HU5H5ZEPTBY/xGaRHb1BQW+96du/aL&#10;Gqo6ha2nqd+DtmpppFyh8kFmIP5WGOn16D1BRlq4c1k8CXtqansd9t9VaDNSzR1tKiVbGjYxsGjH&#10;uMsgEaj2+0l1zng5PXKfr5oH000NpqKfT1sZ6yecwCqa8GoiRQCxx2/b3DwCuWHJ+3T3U/iGop6i&#10;OtSjoXlpNxDW+OaErknd2llkeOJjxkqD+xPPTbqSzW+82aeh1BWUtfT6jpEghhqe5OTmJmSRG3s4&#10;O587gvGBzx1sdJ0Ot0eoUvkJnkZ7/lCV1sJw9RRQUM0q0TNBDKA7xhSiyqeQ2PBPxnyMEdW16Pet&#10;kGlaiaxXCmju1nEoFRTu25qdyBl0HyPGV8HH3HSz6lejd89ObuJJH+ttUrCP64IzrGxOAr4HB/8A&#10;f3ARqeSAVMkjEd4EASflDAcDjyTyOc/p17ghbBCglTP0Ysd1o7waG82m8UklFNCP5aUwP8piR7ic&#10;FATHwQxPs/KeMbf4bbLWauaBZUS4sWmE2XTDD787QAuMeBu/UZ409H/WG/6H1DHaai406WusR45K&#10;Kqb8xRg2YyT/ACyASPB3HjHz11JTeo1muVkorzbrnTVKVke5Fl8KhjMh3rhySApH6sVAznlJ0KGM&#10;q26KPqTaLpQ6v/xDTtJPTXKEPPE8JQblUlymASJRGgcjADASYweCZsd1nuWKWC7SUsVOO+jI7Zch&#10;cDIz7s5PH+nTNCFrrtDBdYu1HKqVE8y92g2uHkiHcLMGGNjIUJ5K4wc46VKBbDS3yrstmVRTwlZ6&#10;JwSQ8DcqAxA3hCWT7rtweeqAy57S07TXSzQd2eQySnG9vuOt1wvwo4d8UQds5wQQB8dLlpqaiJ1U&#10;q0aFiucbuME5+4/v89Ha2iStpGJfLDO0Dgk44/69XBlMSbTXS33CCKGrlAlmQEDwDnOcHP79D6u0&#10;Gz1U90Qid3KN7sPINuAigEc88e7JbgEnA6Ax2+9zVMCyzQQxQrl8x7ieQFUDIxwDknPkcdR9c06X&#10;3UNFSzMphpKaQ1TdzaUG5TtUghhJnZyOQCSeMg2kRmmpaj6qSpkqnSMs23aO3tk8nawIB8jjGP7d&#10;bY6pZ41yFkbeyHA2sSPPB+OD46+UdDRTCngnd4gUiMkoctII2xk5P5+RyCftnHUyGMq0Uk9Ondh2&#10;l2I3YIBHxhflsYA8n9uukQU1wp1Vkp4zJvMhUhtwfaC3tIyM+1uCR4HHUtbjGtTKYBKyUiruftvt&#10;JMoUDG0luA2QOeMc4J60U1LpvT1WaSKugiqbzLLUdhnVppXOSxAPuA9rHAOPP69S7jAPpJZXpRFE&#10;ygFmXHcIIJfI+ykj9Dz9uuAkZkSeGOvppqSqleSCbMUihiCV3h9uRzjegP8A7OfdC9R2qCto5Iqy&#10;zVlXG4R9lPMyB5M8hRGcggbT+XkDzxx7qcSZwpavqqyGS4yMYgXzGD5YZxn9ARkj9x0SWe3vTzSu&#10;ZUnjkXtBZFZShzu3DAOckYI+xyORiPWiWhiKFgEdQqsDhcAY4/8Ao6h22GSdJZ4ZCYpQUYlQQPjc&#10;v/r0zxKgRgkk/iFFNHRp2Iw6zJG0xO0EgMMY8+PHx56K1KSVFI7pIszKqOCT5+NoB5yM9DtNQB6m&#10;N6eodUiyHZhkt5GOM+R589Gqe4vSRyQrEn0obIBG1z8cN58+ehmWg7UU16SloKKiro5KeoChP5gl&#10;aDd+bcBg584B/bPHAqvtU1s30VVcVrjKAZJ0U4kyBnGfB58ef1PRG4UnfpJqlQ5SMq64zxz4P2H6&#10;9C7bNK90RJ5kjckqZJchI8njPBOAPnHUTp8qO/WpFIUgRKaJYEWKNUYooO0k49zY8nzwM9Q3DCle&#10;jUs8sgDCJH2sQBjhv/qc9Odsp9IVlyo47xqWpRp5oqYR2+gBRdzBQ5lZlBA3ZJCnx0t1tTSTaxqY&#10;bJBUFLbcpE+rrK1ZZKntSkHCJGqohKH7nBHjqd0qYEtFtSip2pqx2krkMbzOJciFXBOxsj844yc+&#10;c9SntUdwV7YlXLFHKCsmwkOc/Y/26K+pduprRquvkt8BNFcpFuUWzJxDOolRSTydofbz/wAP6dQd&#10;kNLHFPMd8ckYcn4wfsfnByD+oPUq2RmRPslDNBNHSskkUUZzhwQ3Axk/OepFTKkVOGptrSpkIzn8&#10;ufOOodVUrLIZ0cdsAYxwRgdQneWrjjljRm3EhVBwSfHx1YcycyHXV1WaijiUSOJqjZK6oNkaFTyT&#10;8c46NxUtQs8eVWQzDGePb1Cgp6OkQxzIS8jK23I3E/GT9uOiVi2NUPUzNt933yQMcf264zgJhP2a&#10;WtWOWHKN4fGdpP36jXaaCjIkSqgPDMEaUD49xAz9uiNe8QhlqakvCpywdj8ft/26SDNa77UpWpSR&#10;zGJykU0sRLMAMEKMeP36jE4w89xqatKSLsv2M++ZPaAuPao48EkdbVVHqko6dFfcBGVZSQuSOSRj&#10;x5462R0lzqrY0FDTboKaSPuNEAArE8ZPxwD1lTySuBNHGe4hZAFfGM+TkfbrpInq5IZWq4KKcfSx&#10;v2FctsDc+cfA6ZdD6vvPpzqGm1PYqqMVNL7TEQNs8bHmJs+QcD9jg/HSWfpbVSx0VP3pGeUqyRqX&#10;LOTkn/r1hT0clUXkjgKEncsuP5mQcY4+AOquAwIPmQwyMGdy371s0p6haTjgter7ZHX07xSPQd8U&#10;jkgfzIjI78OQcKQQAwBPHmuE9O9A9qpvVn1BqnSFxLrUQx09JKhlDsclUU+4cqMRuqjcOQBk80Na&#10;L39G1ut0MkwrZ2E0oPaC555PuOSAR/36urUPqVeptB6Js1BqOpoZbJbFprhFBMYn+qjOwq2c5AVF&#10;PK49wJ5HXmNboTTg1nMz7advaE4bn+KWojqaej9Ta6htsACfVVztTZjxkEt2Tjxyd5wfJORnbT6v&#10;9a9PaduNln9eNN1f1Ct35Ky4ipmSE/m7EqneWPwNh58dCNH6iXWVojjvddSVH02VeK5VkMOGH5Z1&#10;WQKjDzwMkY5GGB6snQFNp3T1ra6PRpdZ63MNDVSxKYWaDJIjLncuAW92AML8DHWFqLr6hhhj8oEr&#10;jvIFmq7pq2o0pfLbcbhV3HTdtqKZGegm7srPLv7iMFaN8IkftYlmCkY6j6z9Nr3SXiKo0xSS1KK1&#10;RWTLTzb2WvqEjkdhHsykf8oHGTg7hnOMDfVD8R3+GdRW+zzSx1NBUU5+rSzury00gwFlV2XYrLk4&#10;Ck8g52nGCdl9Z/TzTVH/ABvSmpaOhohErGGplWKqmlDZZpNw3lsLjPyXPngjObTakqGwdp/OcCG4&#10;hNIp7BqTVVwtstRBQ0S00EUDpsjDQU29t4GN5JqXb7+w5zxiBp/WV+9TdNfxv6f6KqkkkoovpgHZ&#10;ZUVGXtu35HJOQScZ4JGAei2ktS6e1Pb6jU9XeaRobrU1lbUS0jfyUp8Be2x2+5hF5J8/kzhQRh6R&#10;VVNp+wWS2q0AoqUvK6VkWHncswEnLBQpJO0bSxG0lhwvSifiYMOQQP0kERv9Kb7p6ot1dZYpjFc3&#10;qXqZlln9/u/NgnDDa3tIYZBz9jimPXOGw22y6tuF4ji7F0NRTU8W33SyDID4PJIZVcH7gHPPTX6m&#10;6BuNlNTrf01gqaWGEtJVxUlS0XbBUFjEBzg7iSNx+eOuWvViorbveqV6i51VVFHCCXlmaRyxdlby&#10;TjGz7dbHT6hZaCDgSlmQuZcvpB6f650/a6e4T6upjQtNTMbbtnqIlilZQszKjiHJBP8ALkDeOU+O&#10;tlD6Q6mvXqXUXy5aqVaOlYmmgttC0dRGqGTCwkFs7hHIWcli21zg4OE25+sWpqKmr9MaSuMVNY3U&#10;UskzUMK1NWjbgWc7fYPdwAAQMc5HVnaBuFV/DaHW+oq2W8Q11CUqJpaYKQ0bphVCj8isoQNjB3P/&#10;AG0rgy5c4+KZ72NLDprxFpa6y0lDX3qgkq51Z4niFSO8VGMRSoQ+Mj3w5IUYKgDPRS7UNVeqGN62&#10;/WyqeGSOsFV3KaCZdqkESx5R8FMgEjKkjgAt0sase3UtHctKXOl/iEhnSGmMpYw1EnaR0kkDArgm&#10;RQW3AqSACnHQa3XGlta2ylqZq2Sf6nZD/FW7/ajjJdogAuQ5BQB3IfGCSRtJRsAYYlEHMXtT6pt2&#10;hdRPS3WiukNI8JmoIqR4512MW3LncrRjubwVBYZyR56ovWutLlrXUsVfW47a744olPtRMknLeWY4&#10;5Y8n/IC0/Um0XLVk9VeopJI6ay292aoq22khGlkKqWOXY7lAA5GfAA6qq66UuVhs1kvdRTrLFe6U&#10;1dMYj3CqbmX3qB7SSp4Px1p9MrRTu8wjrgcRj17FNNprRF3FM6Q/wT6eWqKlllmErttGRhSsZTAH&#10;wT+vVRXuINI7R4LqgOPt58HpyXXTUsNt0/q2pr66y0kyyrbhOO5sGTsj+Yg27GRjjOPHSuxm1Fey&#10;amOCk+rOWjjOBs4yFB+ePHW+hMoqFjiYaH07cL9fYrXbIRU10ylY0Q8k/PGeB9z01x62u/pNXNcj&#10;DIZZJPoaq3uzJ9RDkiZGwcghcgHggsCOtmj9E11Jri2XDRV8qrdeFqUFLJ2hIqysdqhgcZQkgMOe&#10;CeOOrO/Ejo+h1n6hXCsjoo5203Rx0dQ0bLTRVNSgjM7AIuODKg4A4X79J6pa3uWu7lSI4mnZOfMy&#10;v1Fqf1At+lPUX0pqaS7260XSC5yUqwQU9bRMhywYKi7k87mz8e4H83T1+IPTunPULS+mdRGkL1tZ&#10;XNabRudiS002W7ijAwB7sEZJK8jkdVT6fa8ofSq2tFFQV8F2jnjNvpYKaFIGgcgyTPNgSSNwwUZx&#10;4HGMjqCouFo1JaKK9XE0slBZ62K91dLTwhnlJQShlkHJys28DZnJ5Iw3Xk9d6mg1NXHwKSA3yPgx&#10;/KtUyg8yuL9Lp7SVjFk07SpAIJA9VVGSP6gQtGywBBnOWxvdlB2EgHkjGi5ej2lvUCgNbqrVl8uN&#10;NAXSnen3Fw6hd5d5m2AEh8DdubaAAWDBN+qrlZJdKz26lppLpWfQJLUENkRy96dp25I42VZcFV4w&#10;pIIB6H+jWoq6PUH8Bo6lXS8NNE4OAFUo59qFcK3cVPcrDhWBGOQFWK2h1PMyEbDyVqz0P1Labdpe&#10;5ahtMcdHVT08yyywrURY4wpG9Rkhj+ZgDyM5IHSpffSuza/9SLxc9U6qt9voaqUIjUULOIVhjjh9&#10;yDd2UDIF3NxwSCRgHo/8UVwGpfwQW7UlsVk3W6hOXOwxslVToWJHjBXrji3W3VdmS0z6l1eLdDDS&#10;sqmmlaMtM/JL9vEgRVYM3OSFVVHu3D0VI9PRkBsHx+gM1LQCuDLm0TTaN9H9LahvdRZ5KO8abt9Y&#10;sdzlpleN5JQoiIkU5LZfhQpOGI+MdcXXKzWu711XcLfLFTUzzSPBGsveYRbiFDtke7AGc85+Or59&#10;eamp0f6O09PqK422rTW9yhFJeKSIirloqVfdG4dQ4G/YCW3HK4PAHXNWjfr7tdKXT+m6Kora6pkM&#10;MKl1BccknGMJx/zHGDz079mdIVos1djZLH8sD/vMF6SlcGMtut1Xa4Yqmmr4OzMApjcElyxAA24J&#10;J8Y2gkc+OmmDT9fRvsjp5UrSh2QhmJO9AUxkAg+7P+XTN6PaVrab1YhsmqLU1vvFhoZ7nDb69FVJ&#10;XEf8sls4Zcuh4ODg8jHVgan0tbb9ralpKeWgkF3r2pIKinkjCoSrNHCyKV9xCkLkKeCDnHE6/X11&#10;3+kOeM5lRUobAlN1Ol7tYbZW1F1oHpJ5YGi7UvEobevJXyPkc46s/wBN9T3Kt07LRagEdTUQP/Dz&#10;FVRkGpijVNqTKfLpgKpPJAx5QZtG9en1Uuj/APC+qNR0FbbJEC0NVI0a1NDUqowsjMcMuxgfceUj&#10;YbsxqvVZ2qg1BWV3+GL3Zqc3elMdN/Ea6P8A38QAIildV5kIOEkyvDBWb8pGM2pr6hWQP1/rGQg2&#10;Yk3VeldXWu1xXnRF6utVaKKZqt4aeRmq6Aw4GQc7mjUYK84GR9ieiXqLdJvUrRJveorkI7rZainb&#10;6unjH8PvifzUWQYGY6kLLKzQ5yCrNt5J6a/S+4Xi5aX1Houa0zwXn6SqSkNZUNCkrTRAqFdwwSQK&#10;njIVly2dwO6pdQWS0aIpqnSVFqV7vO04qK2dFZaKhO0xsI3P+8dsmMvgLjK8kAqtQlrndb3XgH3B&#10;gwpzzD2m/VKt0vRi0NTR1kWRFSmPaJFYIQWDJguVZ2YEkkHHnA6GaN9bE13fo9H6FsrSCSRUqKl2&#10;V56uMKAVTeuAq4zlkx/y5wTXfqTp24XWzr/DFneqjiJpKeHcxqVzgptHJbKkfPx1cP4F9E6f9N5L&#10;v6j+qNypNOy0yBaalr5USdo1IPERO87pMHgeIfs3WjqdHTVoH1JG5+wHzMIFUyz7z6O3Oqoai30t&#10;ylqLusBll+orWjiMhdRIQoGAEBCqcAAkPkc4oEXqxabrKi9XWhmrEo0VgssrxU7gEABkQ+DnAHz5&#10;IxkGw/U71kprz6iVes9M3apSw0dNJbKGSMbUcEEyMeOGy2/B+FTPGB1yh6u+q9Pqjv2fTlE9Lb/q&#10;HleeZg9RVEMcbmAAVAMYUAcjP6Bv7J9O1mmoxqzktg/T5flDCxaxFDWWoKi/3qpvtbKxkq5CcM2c&#10;fp1Z3pvqr+M0EFvhajStpkCg1SllOB7OTngY5BGMf26oZJmnkVJ2YoD9/HVo6e0/X6fWmv2l5kuX&#10;1KbQsm5RhgwKsBkBlZVP25U5AJ69tag24la3JbMuPTsN+k1vY7/eY4aCmkr4xLT0RDrOm8e5F2gI&#10;cknaCcbR4A57Rr7rp9bbbrTLbkSop4lakeCmIM0SKybGgZsGTaDuKFTnkIxwOuHbDRXm2UM0k1cE&#10;pVlFS0NW0Ybew2nYO5nJCDIVSAAOeR10l6K+p0dXp+S13lTSR2yGGCkqpVlnSWQ+0K23ew4ySQMZ&#10;YAkblHWVevkR9MR61Roa13ukP8dtSXOxXAFVbtNIkVQVyCzAfyvDcSGPYR4PGOSvVz0QrPT2tS+U&#10;SCe0VbBo6hCMQsy7u2xA+5wp/q4Pnrta3aj1ZbqupmsopqNJI8R/UFW7oDD/AHkBYiRMfBAPPGCR&#10;jf6r6YslZoOe+1mmJZqWrpC9TRU1PkSqcMzwKXJUjKE+QMEgnGCOu0oZLJun5pV9qatjaeWnmIpz&#10;JOjU8aKx4Ay8jIxYZkbIGMefgYvOwU0WgtN2O5aevCy2euEUF7WWoinWlViGIbtElVUhWDEggFBj&#10;7iB6LzVdwuC6er6+vpaYvVLEQElWEMAd8I3YLMY84OSNhxgdPFBofVFmSW2rHRQRyiGObuCRTJKD&#10;tjkUOo9oMOMqCu3Iy2Rlh3BEqg2yw9R600Df6GLWMmsKWzmf/ZLlRXSoRxDPH3Mgdxsbg5GQch1H&#10;OPIkUeiq+5aZprjp3U38eNRIs1EZYYjGIdrFDGSEAXEhDDcSyFl3HIxUfrH+GWq1TW0Vy0NRWmmu&#10;EURSpWSUQLOcnaCPAZVyAcAEYHt8mq7XYPWHSKJpeG46ro4akrTrTJVzxUjDwACrdrH6ZxjqiorD&#10;IMnec4nXGltYvPLXW6toHo2t9TBR9sKzywvIi4imUElWDHG44DBkI4PNjacraRYWijijiKM7sq8c&#10;sxZjj7kkn+/XJnpXaNbendfe4tSaPqZ1SanmSvhV5ou4pB9zqSQOQC5BAwc8eXjVPqhcrPUxVltu&#10;KxJV0+0DAYIUfJO4g+cgE4H5RjqrLg8Sw+KXhqrXFDZ6Sqjt0CzXB1aCJ2AKxSYGcZBG4f6Z++Og&#10;el9P3F7PBcNQxrNFBGRIVJDSSsCeC2WZmYZJ5JP9uqr09rWm1jVB5neqmRHldaVi20AFmHnC5IP2&#10;yTnyebam1nNpa32TU11pzBSzTNHQ9tI9ssqJlFIc+4Ahjux+ZRjjzHmTjHEbxHJRpGGheFUyqo59&#10;yLk4Vs8hto/69YTSzVJqFp61Y6ZtkhgkAJ3gAAhwAcZycH74+x613mKg1uZoLrVztLPJ9VL9NK0J&#10;kZdwDBoiM7gwOAc+c/bqFXXektskMST06RghXR5l7ibV3KDH+dmJwMDH3PHmZWatP2K+x303Zrok&#10;z1Jdp6M0UeVQKUGyUZY4ypGCB7sHJz0y3Ghko4hRVN1L1Xud6Mhj2UYkrlgSPO3jg/GBjoe9zutP&#10;d0u1BRs8lOZ45qKfEe4vKpcoUU7MFHwGDbsk55ycTdZb7NV36aKnkemcQRwpMS8JUszIWIUkNvT2&#10;44GDg9WlTItXZLhc6enjpaySiqe9mGemmCMAqMCzBgynOWGDuAzkHI691vgtduR+ypqWEE0sseZt&#10;pQyEt7dvuClX4BIABAAx49107M4XOk7rcKqmllmqBQyRtFECFVS/gZYgjAI5HXorFVCjFsWLIx2y&#10;V8eOfH6HpirbvWiiiosM8US7olA4jzkkY/cnrHT1BGatpKaNZ3qyO6G/Mp/5fsRjz/1HkmZfE+2z&#10;TlPZaVYZq7PfJQ7M+0KMZBxtPOc8/YjoZf7dU2ieOe41SxUKSAbldSBuAIPPycj46se0aMevuNQs&#10;jTNDSMfb2ywG4ggqcbSQBgkccdLvrBaKW/WeC0WRaeOG2SLXV3fXtyTqh5EYbiQjg7B5x4OOq55x&#10;JxxF+5pJHGjUciyEwq4SNsqY2x7TtOPnx8dapqSoR6sVIpVSjRRIRIDw3Ckc+4H9Pkj7jqPToqxP&#10;AFixUqJIwi4JPJG0AcD/AE6GV0tTUmKrnqhDTwLmUkFt6jwvVsShhG5fR3imoKGhp4YqmBDTGV5R&#10;EkwLZTdxtjK7ipcnBAXdjBPSRH/F4dS1NDXWast9dQqMJPAIzJCxzvDA4cks3uGcjBBI8NegIV1D&#10;U3arv9PJaaQ0bzUayHc8hQn244/MNvI5GT5x1EuUNTZGNgir3kpYKhzTl3aQRRudw7efyqQQQBgD&#10;/XrvlKyJVGtmkihlgmUbMZkdWAXOQBgk+Sf9et3bcU5jjl9sZwAV8fOP889bKiXtCNqYKzsp5ZSD&#10;1hSRVUsJDNuqN4V8Zxj79WE6Dbi1fNbJqelQvUKjKoUcNnwP/p69p22GgK1FXJJLVR5XHe9pc/8A&#10;KSB0ShSIHeJGB9x24+B89R4pZcuqo2CS2CcD9M/59WnTdWfSmeKokWeN3RUkjZlOHH5iCvBX5+/3&#10;6Lvsotq7QI3XIweR1Hht00Vr+srvpyryMAqrghT4GD+3nqLV3GGlQmoDBAvbjyp93Hx1XOZ0jXwS&#10;3yBYJf8A7WiYnaowX+3PwOtFPSmPsxx/ylA2cpk/26+WuW414aeppTSpJzGjsMkDPJAA2+P9fnoh&#10;baKavrBTUkncdjjcXPn4xn446nPE6Menb2IrZPpOrgp4YaqdahqsyiGQSKDtwx8g5/KSOfH6aLbY&#10;au4pPVpKRCWIafGAXPkD/wCp1DloZKpmgTIlVsA+csDyAfn56MRz1UNBHTTzBYIGCiLdtzjnBCjc&#10;eT56oe8vAMNpninrY2omJSYrBIX4Ax+fjzzk58Hp59O/S7UOuboKCzUgSnU5krJkIjQn8wyPJ8+3&#10;P+XWWgNF3L1H17bNJozqat+5UGMFTFTqfe/xjjgfqR12jcLJadL2616ascCUlCrsFCe0kJj837kg&#10;kn9vnrI6n1E6RdqfiP7Re+30+B3nNOrdBWT08SKWa9T1lW5WMnsoYSxwme3gg4BJAbOcdVvDpK73&#10;OprK22Q96ggneX6yrMdKJxuPu/mMAc45wSAfJ6vfUts1Fedb2mktujKu7v3vq6lUovqKelpVXtwq&#10;Q2I2fCiQhjwWAOeclrt6catR1rVpbUKyd9slNU2+KjkbAG7EiB1jJGPzSKGLD246wj1S6tPiG4mL&#10;Gw45lG6atU4qhBXWKkqldWVKla2KaIZ+FeMspfnIUHd+w6dPXjUNb6Y2TQ9tsEDB4qWop1m2kRiT&#10;CdwsPBYg+CPg/frTeDr3R9VTtURT20rlYq7tR1EA2nCqzENC+CcAE4yoZQpPSvqy76musFHDq/Uf&#10;8attY6zwVFfbmWNJV4kMZUq64bA3RsAwz9iAnf1AawqLVwB4i11u5cShNRTXG/3SarqKiKlQEmeQ&#10;L7pGOMIi4wADwFA4GTz0Au9ku2pdQ27R+nnMtXXGGnpqZ5FjSRmB97uzBRjHk8Dk8dXXcNA2y1yp&#10;LXU9dbhWZmgZpYqqIAqGwTuWRVIIwSrHBx7j0w+kun9OaVvt919X1UNRdqeJKKjjg/PCjK/el2yp&#10;/KZGEYy6grvJOBz1r0dSroTcvgcRZCUOZE9DdPep2lLRVaM1bo9bbT7KqWOquEe9P/l7oQAxQhmV&#10;CSRwocAgMSJdf6+a1t7uKaqsFDyVJgipqsqeM4kUMrMOATgkEYzwerS1L6lQ3eyV9z0paaeIzy0h&#10;j/iVHC5MMUDxlkikdzgmRsOFI9h93tPVH33R9rroXauscCTSZYJQTGlkjJHt9jK64/RQv/frGe2r&#10;U3tZaoGfaE9QsJrh1Z/iCRLtra6ajv1PO3ZjggqDHE0nwm4hlT/wiPOOgutbNJTVy1jWqot0Un86&#10;GCVJMRRMxKgGRVZgGON2ME9NOkvTq3WAVdRT1lTVyRbXw1PVQSNiRSgMbhVztIIZSxySRwOr51jo&#10;LS2p9I/x5rHblr5aCCtmqIKmWJ5pJohJNIIVyu9SUb8uTuBx9zK6I5KdhJLDbgzjeCOomUwsFKSG&#10;PfkcnYTkc+M5PRHVPrPTyQ2S0U17enjsUe2N6dXDNLvJ3kqOMcBf2J/qPV0v6EaJrYIbFPXLX1t5&#10;QrTW9qhoqhVycFljPGSVxuxn/hIz1V1b6Q6Dgu9Fa62mqLVHQzTxV3AlkkH5VXGUG5XDc55Bxjjp&#10;/TXabUrmzPEAaSeZZejfV7Quv6W2JddX2S219NTtBKk0KRKSxYM/bkaMSFgxJCnPOMHHVU6m15e6&#10;yomjWtkYNIxInkZgwAKowRjtBCnxjxx0av8AoSy+mAaKx2ZbhHXQjElfbt824nIjMZZ1z+UjjJz4&#10;6aqz0oorxQUt/uVdBZd8eLlHFGHMU3JOYwypCPHJKoARg/cdiaanFiHg9syWoIXdkRE0uKu5aavt&#10;1ulwqquWCk+mpllZ3ESyMFZwxOAeQAo8guSBgZCXG/3ivpxZbRVTyLSU6CQZICAc5bk5AJJCjgDG&#10;SPPTxer9YLF6f3WwWKb6qCD6XdIrK6nZNUNlDk5B3rnBwGJxkYJqOqknqzFdrNVvGrf7wIcn9QcH&#10;z0xoviYsRxn+kKKxgAw7TaUtLqaqpkm+odMwmECRnfI4bPCjGTk/px8jZo+k9NLlqnNVcrrUXuln&#10;hjgsZpti1oVnLiOdQ2DjwMZbxjx1F9OrtdtbXt7PbLVIsgO6aoAOI0HHJA84z4yceAT1aln9MdE6&#10;bmmq3npHuE8rb66qoKoikILFFiYAMmW2tkLuOD8ZXpjqOtp0SlGYhyOAMZ/PPiTZ6VfbvHnQdRoj&#10;S1zh1+9JV0z29WkpKCankkp3qDjY6zlQqog5fcTjyDxgSNb3WgnsG6mqnqIP4VVTXB4oiHaeemEN&#10;PGqjl5ZHEcg25zlWBPJ6n2ey0Ndp2SKmpbVX0xp5JaqK3q1TT8Da7naA8TMFDCPYWJUHkgdKGrvV&#10;vTi0tK9ZbYLjVRSyVVNUqoqJgwUx4kEh3Y2EqrbsrgAAgDrz33q7VurNyRB+qzRr0tpbRPqvoCy6&#10;VerqaTVFgp6dFrREA8DkOSVwfem9VJBwct8eegOktd6t0t6yVWn/AFGeG42+67LdNPTKv0klRGNs&#10;ZVgAu4jepbg7j+nVeaR1etbrbu0tZVUmn61IbTPcYw0X0MlRtYPOSVBHejEeSUUqW8Z5tO8ejvqT&#10;eah7Pa1sdPYqkJL/ABGdZCchlZNiRhRG6sAwHcXwSQcnrtavqJ6Go4DA/l/2PaWr3Btwm26UNVpi&#10;6X/T4E1xgZnalZYTzE9NMSxfAG896EMxO5VyG4wOh7XOssUNXfa0ySJYoRNSPUxe6eba0cLxyHBQ&#10;CR4WwpOdjNjyOrmOjb3GbZXT3cipt1OaaeupFQymNhgFUkSQKwYsQcg+7IYY6D3P0G0BqZaKkuFy&#10;udRTUckfbpaWqWmiYmTa0jgKXmdQ2d5ckjcAV8HK0mWCmyDsq2vkdpYVnuGirh+D+w0l9qoK6AWN&#10;ai5Ug2uaeLvF8uDkDHac4I+Pt1Q9s9JdC2HVVv8AU2S8itsdv3zWunWhjqEilcghf5LqsqBl9oZF&#10;JYIuM8dW7Pb7ZD6cXX0nolNpt30clvqm2JK8QmVh3A26MyDYwfcQx25GMgjpL1vpmyV1W9fZ7Jbq&#10;qnp0SR3WBPqFkg9qOoU9wt7iAwJB9o8gDpjVapkBKkjIxx7YxCWW5IxOQPx46ykvfqdbNHR1AeLR&#10;1qhoWVYBAgqZAHlIjAGz+jjzxz1z5pe6T2e9UN2hVy9FUR1ACytGWKsDjcuCucYyOerI/EjVWW7e&#10;uepq60VIekmq0jaXbhGmSNI5iPsvcR8dWBH6UelurvSlNWenNkqJq+hlSG9E3GR5qZiCA6RZI2MV&#10;/qHG4ecjr6R056dB0yitwcFRn6nk5/MmEZ8DJl/eneubb6jaE0/rKosVsutakskavIIllpqlNomp&#10;d3ucOYg0isqAMGOF3DB++uXpkmu9T0Op4rnHp6mp3plYxwmqni7cCkKsUQVAxaSQ+8x+M4AHSl+G&#10;T00ufpba6651WpESu1B2Gipd6RtbYnYKaoqzBu+Y3O0IDtXk/wBOOktOCS5XKrvVGYESw/7MAIwZ&#10;JF4f2gkncmWOSCW3vxx7vn2osGl1zjRtleQPp7c+0EL/AE2ysQ66ytpl6mjqK+t1Fii7TVN2qWqC&#10;y7oWPbXcTC3mQHz7VwcchQ1hd9UTW6d46O23KasiaSWF7LTw1NSm3b3Ipu3vnJ2kghlc7cDdjm5a&#10;63TQ3S93i2UtF9HZS9fTQFUkWsWFWR0Me4e1JI5wu0nJjX2lUXKbU6JSvp5liqF+gpZ0pXZY8yyN&#10;2y+wKABuXc28nO04+Q2E01F2kcsvnv8AOWGoYzlD1O9dPUGSGm/iDSGjp0WniIqHVI9o/KUJ5bgE&#10;sckkec56N+nXqLcLj6C+olz05Qz1NyMVPRyIYEPbyzyF14OQETPw2Qf0zYHq16dwXe3XyGe2RyXa&#10;NO9I4BH8Rijy8mEHBlCHJdThgjDG7k056fXSr9L/AEd1y9hrENwN3tssEWfe0IZhIGHnbt3KSPgn&#10;r1FVmm1+hU1J8YdBg+fiHf5S/qHzImgtZ6guEdPerta3SqiCIk8se2KXCbVfHg84Ofk/fPRm71lf&#10;dqx6y4V0lXO2d0rk+4888+P26tP8PWnPTHWNgrtW+pl5W10tZG1VSUMMocwpkosZwvJZlkfBHCdv&#10;/i6rO8V+kJdXX6g0Rc3rrNRVjQUk0gJZkwpIORzg7gG+dp+/T1Orru1NlKKQU7+w+Wf8+UBcp27o&#10;s9pHhnmkIO9dpjZdyHkDDA8EcdLVx0JaK32LTzQSsCy9hvn9VOcj9sdPFTCiVO6SJMSMZFUDwRjc&#10;f8z/AK9Z2ykp/rvqrgG+nQgyBOGI/wCXI/TrSF7V8qYqLGXtKUvmhrlp8TVU0CVlErMonhJ9nwCy&#10;+V5wOeM8ZPRX0w1lNYKp7VVKHoKjd7XztjcqQG4BPHnjnjjz12D6cL6f3O3S6eo6QiKsjaOqSshD&#10;SVCsFXDHPIwWO0YUYLEry3Qq0fh89JqYS/R6ZeR6aqkpGaWpneYFFRs5B2EENkEDGMZHnoR+0VdY&#10;KahDn5RurVhPxTn+5+olFRTkWh5ayoIXc3KoADnG1ueckEft046N9QtQWW709zodE1FLNUq0M9Y7&#10;yugY7cSCP8qkFQMkcD9uGim/DNZLdepLrQaglY4cJDVUqsELKVDlkKn25BHjGAemLSvpzLpKohNw&#10;i/xJHUv2KKnoIppHklUKMMu1QoBK5ZpAMknJbOLDrGiuHwNn9ZpU6tH7GWD6R+septXSVcmtaOno&#10;LVQbSlQis09YxViEiCAHB25OfGeW6sHSt5c1NZddSXbUCU5RqK1wUc71LIBLMdr5LPu9wALELtRf&#10;H5mUKrSPqJeEp7dpLTf1FNDEYKlUdWp4I2kWRURxHkNuQFs7i3HOMYIwaQ9QrVSzS3W1XGKNn3mr&#10;EDyOpwAT7SxPyPAGMHHVfXrcblIj62qR3hC5ajtlqqTboTGJppXFfSpEhXbucLGQQcHaIt3nlW+T&#10;kzqKv/iEb1W1Y0hUmRRGrE4GQo8nPyuQAzccnjoHp3REVyinmV5ERNwM+AHBxkFVYksSSDjGP16U&#10;9IXi/vre46Wrq2nrquzVdQtW1PRyJHFHGuACUADEE87cvliAScdY+u6yKNyVDLL+kWv1Ir4EsSn1&#10;MLjT1slMtZTijqDDNTdpVqHUq5DFywCZZPyj3EEHgEHoVZbfBcp6S8UNBVvCdoDTVAqYklJIDK64&#10;JHtwN32JBPHQy+UOj7hrGC3Vty5rH/nQyV08yq6RuY3lijcxhtqH2SA4Abc3nqZdbjZ7Dpy63KyX&#10;umq7hZ45alLcJ4o6eB0MjkIgCe3MrMOfACg7eChour3XXKH7H5TOTV2M/MN6g9R9L+mNuuDzSiou&#10;rqi09Cj8yM3OcDnbjac/8px+bqLYIfTvXWkLvbLBJ3HvTLUVMdR/s0jzjayMMqwjCso4UbdyEfLZ&#10;5Ev1wv8Aqm70mpZp6qG7T0xuLw1QYyPFuKgGMZKHaA6qONm08ZHVy+g2uknuNRQVVyWjo5EFSqVE&#10;YMTTIQM5bBX25JOQAU5HJ69v6eBNdHzLG0R6W3uotHY1dWxCeJnhp1oO4QADnuTI/tkH5W7ZBQFc&#10;BjyC16huN4t9X/BrVNGlZ2YJ4Jq91SnKdwhnAYn3NJtxuJwHbjnPROOOrt1ZNJQ3eqqrdLM5rEki&#10;FRDGQpUHubMLucBgn5WyME7sdfPpKOrttTpDUln+vhgrnpYKloBURbJJWaNT2wdhHtUcKowvK+3q&#10;pWXDZg600t0okFsrKJ1rKejJmjWqefu5U7Xh9q71OQd28kEFDg+7oxfqeySXCz09dS0lwuNTIscZ&#10;jjjZgBG7rh92FyONh2jgkgHA6kS2O1VlE0NPbKeXeX7eKndslQmJys4LSJnZgYPt7Z8HjqJaLfT0&#10;FrzbKe41VOk7xiKuqo5f56QEgkqc8+4gkhc/b29VxJhNamkRY6GnvaU1RWxNP9LLLEsyspw+2Nvc&#10;Sp35ABJKt5x1hSVMtS9JLLBLJxMzTU0AXDopVoism12G8uV48gY4z0s3pq3uWmaww3BbmGLRUsci&#10;wZc5BQpMjADhgSMLyT7xwT9k0zq2xsL1dLrTtV1VPitpEhHa3Eu7uH43OWbG4hQATgYAA7MjElyX&#10;K1T1w/h1TCY5oldFp2DH8iBWKNubZhXAJPDDHzx7rOpiNpioKxIJaWG8KsMRCyMfajyhyCSq5XPn&#10;nx88de67M7bOKrhdKmqleltkUsav7Tlvzf3HnohaKqCjoZe5SyRtuJBXBPGPJHg+f/Y6xttYqrRV&#10;rQdmScpVRRnCkYPB2/bj/wBjqPV1dRX3lUoqSQvVyOkcEIJLO3wo+2T8+B0SWGYQotZ1emrlDLbJ&#10;g8kkit2zknGeQSODnPRf1Hs9ZWagaSraSMVEQqIMNhCjAE4PGRkHHSVZLNRVt2npNQrWRypFIEWN&#10;yhjkH3HgjyCOMffoxZ66saken1DBNWR07KlNSy1LboQvCkNn8vJ4XAORnPGIxLSFHTymEQwrHDFR&#10;yN2ZWU7g3BbBzn5Bxzj46C3vR6WqWCWrrpbglQneR1ykSOSQoxwDjGf2I89WHo70+uOuluX8Eakl&#10;enjWUt9ZwMjxjHngjnxjpInWVMLwWDcxsPyPzkE85+4/fqwlSIGmovoO3SPVAhcjKnIJbnz/AH6k&#10;1ENNVwMkEqGQKo9p54H/ANHQe6NOqb2MjL3Cw3gAKx+OPjg9b5cQpT1YJgUnOc4Kkjxz1aUMzNVA&#10;Ejj7bl42O8HjnnH/AG6+0dRKJlaNlDf1q326HyXKheqqKal7k0gfDSlMxpIQPkjB8nohSRJSFQWM&#10;quNzOfJz+/6/Hx12JEyIqVme9gladV7RCtgtzzx1fVH+FXVk+gaPV6zKl1nzOLYYgF7I/Kpf/jI5&#10;Axz46puQqtIstZtenbGEjGRn9f1/Tr9D/wAPN9pNT+kenKwSTSj6EUsiriQb4iY2BBznlPt0lrb3&#10;oUMnvAXu1YBWfntSW2WruUdtdHllaoMMcIUgmQNgIR993GOrB9YfRqf0+stmvMdc7msZYqqkkG7s&#10;TiPeSrj+gjPBGcg9dH1XorbqP8Q1s1YKLtWp6WpuEkZjxsrIyij99wcMB+jHpW/FZL9ZoJ6hCrCO&#10;7QbFB85WUf8ATrPPUi19aJ2PeR625lCzkAmJ98ecM3IC+D+mOt1smiorh2aVgJwS+7nPI8f5dFaH&#10;TVfc6ymt1soXrbjOhmZIWASNOPJP2yM/b+3RPXGgz6eajezCdauc00FTuWMrgyIGKnJPKnIznnAP&#10;zjrY9VN3p55POI1kZxIMXetUf1UMqB5VYAAgsvPJx5H79CiZpqzdUVTuZJMMScnJ/TjHW+31M9RX&#10;s0kXZjVCCWAdm92MYBwPk+fj46nUtmqblXSxQSFIVTLOrYPPAx85z/06ixxWu5u0gnE6Y/CTUR26&#10;66iq9SW90rbbS00FHIsQZ5Y5izLt453bVIOcHnkDPXRKWCkvLR1d4mp5Jlb+RSiRRtyw4bznjBIB&#10;I/69cwekD12h9OUxvtRLVU8T9umeTdDVpGWY9rePzLuLbc+Afnq+dF+svpNeVFJT65tdPVbggiuc&#10;n05HhWwzHBPGfIyR147U2nWahmUZAiNvxMSJZdBDQwqKQU0NDMfZEHdSAfCgOvj9jtz456C3CptV&#10;3rKlY7XDVS0gFM0zxjYhViCrMR7ucjaM4PBK56wvF1pp6IG13m31q1cphhno6lZ9o2FjIdh/pw39&#10;wPv18RRRUMVJRVUqRrAqKXUcoQdx+CSTzk+ekrrNvwweIv3z05t96ttRRRyy0VdLCZIp7e8lKd4y&#10;OO2wLYwPzE5yOq91Z6W2CotUhopquvgjRJytQyd2fhFDicgOrbjjJJU5GRjPVmi9VkkkS1EKiSJu&#10;5GYyWYE4JXAHyQpJz8HA56X7hUxQW6TvNmKkhV3YrkrAhV245zhQDj7qOs5mBMgoDKiutjoIvT91&#10;nnlam7K0FdG8aIywxuXSVcEkSIduQrkMseVGByprpCCh7NJp670rVNBSvLJLNVxl+xISCZR2zsxt&#10;wGGMAKTyQevmqLh6j1mrr9R6Zt1TXRVFkoZImem3UyGUq0kcuRggjLIchlIypXc3S/6x1OrbPpW1&#10;Xa6gUX8R308tJFXAxzBAjLI0aNgEb3GDkgjGW4JYqqZiMShryO0QvWTXVXQ6SGn7TURBoh2llpqk&#10;tUGMuzDey4JAYyH54fJODjrD0S1I+p6GlS43iqluNsU088lQzNup2LbADkkEc+PJJPnnqvaGz267&#10;3OZ9QajaijJlb6l1Eg7i+FKg/lONoI4HHxyDF3v+k6OzJadLVYtCiMLKGGXqW27TIdsancctgu7E&#10;bjjGc9bX3VDR6QHOc5i4pbdnxD2qPUwNqD6fTad2gpI5oYmZm98pikjEgHGCvcYgY8/JwD10lpa7&#10;2fWPobTzJG7r2YbVIGSTJnaV0WMoAQ5IVeBnwoA6420+ahLnFW6TqXqa2gkjqYwlJMzAo4IDIFzj&#10;OAcZGD5GcddO6YntcumHMgqKOitl1S8tRtH2qqmiaEpJGyMA6MkwgUMQQe6r4I9vS+pRdMmAIK3I&#10;4ntR6nn0pq/TVpswd4qirlp6YBQ0yzKYJY9nBLhXmmUffIB5HUyi0HTa69TH1HcwlxmlaSqmWGHt&#10;UlKscgTdhWYzOZcjyi5VjhlUgqLaiSo1Qt6u1qqjWWqMRLcZ5wEaaoYzyosWzd7UlYSOD7dyL8jq&#10;2NPyUOmdH0lqkuAp7lX0Ynr1SMRwRIIR2w8pAUBAxYqrEmV+RluM4OtTZHGRODkjE4+1xcqe+a4u&#10;9fqnUN+iqorg9NHR0DRrT0saPsaQSuzMzZXcSsa5JJz1fkvoRp/UGhLjdaXUup6u6WejlMsVVfTL&#10;StKQ0gkWMoI+3IFHjYVPkdLV50P6f1PqLT6jst4hNRVVTVT0oX6qKaVmJ2mMx5QZP5Tuz/wj5ui2&#10;m1SyGOnt9vqbxKgphKag0sUcGWUd5OHYfom5ccHbsx0XUdWTai1nAA9sQnp2mcu3e1WnTej5qanF&#10;Jda2WoNLOWDvTIB7x2yApZl9ucgrk9Vzpy33+v1fQaQtlshq575I0NPDTQJG5l85O0AYwcknwPJ6&#10;vH19+l0PRad05HYY4jEs8awszRrDsWIFix4clhICTnPnpf8AQTTdFZvUqn9TtPdk2qCiqluQYArb&#10;WdCgnPHtTcdpzwC2c7SSurpdSK9K1rnvnHzPj/PyhrQU4jvZaBdL2Gn0lLb0ompps10lOqpLPVKd&#10;284CElRlQXycAgHDY6KiyKJBVwwRXBlSSd4HVCqFscvtPA4ztJJBXgNnp11ldbNSfVXqZqF6+okS&#10;4QkrGyxqkG2R3BXOMDOCcZBI5GTUs/rhoax0T1LXWvO1wh7VvBRVb82d5BH9lb45z48kteo1thZF&#10;LEmZZR2YkS7Lf6d6ctVoS5+o99qYXALQotYBT05KjcsQkDe4e7JXGAodSBkDhLWvqDP/ABbUL0SO&#10;Y7pOY6J0lKJTxrOH3BANrFkG0k4Pk/J6s/WvrdSa6tEultBUFU1PMq01Xdq0N3PpeGMUQZm2KxAz&#10;gjIUe1ec0FrGqgM0NNTsJRGdu/Ixgfb7jn/T9evb9D6e1XNy4J8H+sOqlRkzpH0AvWn6n0/ulv1N&#10;o6OsF5qhbZ5Fm2SVUWwOQvtOzazR4K4JLDzjHT56d6E1N6e63pdQWrXF5fTdQCTbK2qmWc+0bUHc&#10;AjYLkknGAFfKsVI6TfT2klHpZoSqjVFeegqTvRBgA11QoZsf1ME2jPJCfpxfOktluoLdJSWGku8V&#10;xnemRIpDB2XKFtpaQSKrEDdghF5z4YnrzXUNbb95tqB+HJGPzlq7PiwY0DUc12oaG5wtPTgKe+so&#10;SkMkipuMbAqCFOQgKgAEk8EAdSqWqpregp57jRUU9yp1Z6+Z4VYtuAQyxhijqyljwfYykHggGDQa&#10;q019a9mg/iNpqacKpgNEJ4yjDIDNAzkflGDsUjBznx0eWgl7LzW1vqaUbt8VBKZiDwcMiZK54yGA&#10;J4yMdLVjAzHTXuGZKoqiovNCsiy/T1STmI0rMDDuVFZoimCrIcFlYD8pXGMkdAI69V3SV1FTxTWS&#10;ohmkjVFjaMpt3biigtywdTkqVwcEE9QzaKO3LVRNQwSVaLsjZF7Srg8Bvc5yPO6NfcR+XJJMP+F3&#10;CmirUTvT1ddTmAKZJm70ef8Acv3XlZeCxV0YY3H29TYN3eLtUROefxK/he79Xd9e6RtFN/DHYtW0&#10;lFtWSjmTKyOsPGVYozZXIPuPPJCr+D7Rl809qO+azo6q4T2mko0p2oUhJ+sqHkxGGXkOqFHYjGDg&#10;KeCcdhPqujWrr7tJSV1GpqJJmeaOLEk+1kMKlWYFe2qhTnG4sOQR0p2TTVt0doqooNP7xNfL5UVx&#10;iLAhV7ci/T7uMJGY5NmCVYgkcFetSzr9p6e+js5OAAfl8/n7GczHYVMJemyvepLnvrZWE9dBHVSi&#10;ZJAilchJI39+0s7HdyoLYIGAemPSd9pbN6d1N/liHct0FfWFFZVZh35doBDZUdxE/VSV4w4IQbDd&#10;bzYLxcKu1VDSLTdiqD1E7MRIyZG5d43HawYozKMAEkgKrC6n1lpbFY20JWWuWK1idmiu1FKakxN3&#10;RK5H8tdil/kbhwR7hz1l6BMqCO+DFgh7y3KCgprbQ2dJUkjllt4pZXapSUFFVmmmU5PuUvKoGNrC&#10;ZCeGAIWmSqtwpNJUYMq1KhjURMpQMVVpncZILgCNMNtZe2SeH5UdP63tF+s0dos1bQzwx0polYmR&#10;KmoEkbRDbGQGOUnKgIpyIIyT7cdFrlflaljvSiMQ1MlVBMIE2yIzqiykyHALOEDZUHbySQD1Oq4A&#10;BGIREPeBb/BJTgXC107vXTsKq3uGkqXO2WMwsI1JZSytyCm1lVlBJLAcl+telotNajkltIlS2XmE&#10;VlGVJU9pyQ6AeRskV0/8g67Yya6qFVSzy1yVopJ5pO1K3bbcU2IVYchIVJXIy0h2gHk81+vVjlnl&#10;pJa+f6ipeE1qxRwtGYo5mKkkHKjLxlsLgfzF6c6Da1ep2jsRCWDC5lRV3qPBT6Mltlkp56WsaPtr&#10;Gq8Kx43KRxtVfHGRgDHyI3pl6e6/hpafWQ05XQ6dqJGpWrpYpFp2OMj3KrEnPI4wSOD0KlszGRYB&#10;Gxx5wvj7846M1lVdNKW6mpLffq5I6+DuzUaSsIYmDsOBnh+DkjHwCMg9e0q2VIy1jljkwG8kcy1L&#10;ZoDUGpaKlqbLb5auOrO+BYkLO4UMSu0DJPB8ZyQB5PW2T0x15WMIY9IXFIkwNsdPvdifGQOecHj7&#10;9EPw3aurarTctsqKjMlnuUa0xPP8uZXkCH44eGQ4Iwd5HXRM1IJpZKHTpdIa6MSNP/M70sciI6xI&#10;uVCAFwu4OWPA9o3A5Oo1r02GsgQE5Tktdes8dPDQ1kSwP7mFO494/tgY58nOR1fmjYLnX6EorpdS&#10;sM08T1LyS7SKhEfslvGdwwgz7iRj4yOrMg/gVjpkpqDtTCGPsMDCGiWY5/ljtoA2IweWzncwYnaw&#10;6rmP1AFr1HUWrUdDTV60lSah4ql+2zRsNye4RMCjIRwADgsoxyOszWXeuo4lthMC6hqnoI0hB2zy&#10;RmRXCMAsRyqjLAZcgDkZCjjO7hQVtulV/iK0W9rYtzVKiKFqWNVkZo1BPaT4BYjGQfLFjnOetVwv&#10;VJcDFWF1WWQiGKaqlVIVIP8AUMgAkkkKd7MfAbkdX36YenFToaz1uttTQQ1F4NPLNSK0XaSBFQs2&#10;F47YPjgA7V5wfamclbhsiMUo2eJdz6pWgoh9BaI6aKR0K7mVM5Kj24B3tz4JAJ8EjnrOC+vIi001&#10;K0FOqMyHuZk/N4Zce0cnjJPHVW6Es+m7xTxa+1PrdZL/AHWJaiJqOlkrKGKPaAqwmJ8AgjBYqzZU&#10;4Pnp7GjrveaXNs1Na6yDt4dKKvEU7c55Emxx9sLj9c+emG1jOdi/0zG8QRdoKaoqWuCUyRVaKpaU&#10;IquxCn2M/DcbuDz/ANc8za3slrt/q7fglJcLWuorRAtBcaak/wBzWRSK7hwBkdzG0gj3Ajkg89K3&#10;bTiUO9K3R0s8kYDB6ukxFkEeZZVIJ5zlQ7cZxjkRhaBEqw09itAlHIGUBTOMFd0B/TBXYfaOfHSu&#10;GyxHkSjjcMSnqP0Atuorh9PW6Yo7VTGsSrFXSMkFZESjDtSSlC7l+4uQfd7wcA46Der+gfRv0l0d&#10;WastlRXWO8y0c4+hmuMrpXbdpKyxOT3kJePcBweflSBdl6u9ZYrc1oqa+kmnecVYKyRhyyMoO9FO&#10;d5BAJ4yFJPOSUL1S0JafV/Rd5i1HHIYqSMzQyRu8UNM7o5V5GBGEX7bcgDx7sFTQ61q9YlVrHGRm&#10;dXWNwn580DwTJbtUahpK+43GuWWtqKk3LtPMRNKm7hC39GOG/p48gC+PQy21mu9XU0peupLLTzJV&#10;1TNUrLOiA+1YpGRGY7sAKWY/mPOOtk34ZNSPX6UtNqudprKCgttOJa7ejJEwmllkJALBhukb8pKn&#10;IyRjjoL040hpzTGhLdDaAFtUUiyvJWrGpqHUBlaQ5IXcVG3ngbTjg9fVW1SMMoc5mxWpjXHcrjp2&#10;61oq7QZaugT/AGS5Q06zrVpiRVYAyKTIqhhli2MsBglWLzqK5VOpRLbqCAUL263rURszI1RM/wCV&#10;ZJCylchkJwCRkDLc9BZbPQ3PSlRImaih7nZd5gwzHLGoC7WAO05jI84ZmGAeTt0lV1Vq1ZRWPU11&#10;VhUW+WliSWHY7SAIxJcEgkqhJUeDnzjPXLZulyuIq3DUtJpytljuS0lOZ1jZN9Y4WR5JC0iqzIRt&#10;yzsQrMFBBIXIPSrqTWVwpLbPT2a3TR0ivHVNVxCaFvqVjVHG4YXDEJjYrBix8ct08VNnpayqr7TK&#10;tDM1unNPJbKxVZZI93JAYMUDAKRtA5Aznx1NrLcar6q1xT0xjnleJPpAD20eIK6SB+Bx8ffDYGcj&#10;jLjia/S+hjrIWv1xucdVVVDqJpkjIWKTtgrENxLHCuTuY5O4DhQoDrUx006LTTsoVk94I3YGQCB4&#10;znJ6VLdoqXSktbWSXy12m21YRhFLc2Yqw3YIXGAfd/xMCMDjaME6GjtV+WOltGp4a2V1b6iakpSk&#10;SqgAlKzOzIuGOMDDDcT5GeoxIPeLdn9R7vpWmq9LassElfa9N1n0dBeIFeq+rg7alFkSPMiSqJED&#10;HBB4ORnHXup+raK2xQxaftNH3Gs9VLUOkdSyNO8hYM7SE+45d/k548bR17oTNgy2QZxjFQvUMJpZ&#10;UWdY0RWkbbwDjjAx4+OvsstK9IKlCUqIZO93u7glRgqAAMrg55yc/wBh18o5Z6mvShuFI6IkkKxu&#10;cgsWYA/vgHPTt6zac05p6KO3W64rHUyUKzbkIk3KR7cg+Afgj46ZnCI1jqaJaWOahibuVhbLA72U&#10;k/t4wc/p03Lpa0X201V5mkq6WqRTPEokTZLTKNvIOCjAqP3z48HpSscNxprOfoKGSfsN22faC4D8&#10;5wvJ8EZxj46YVv00Nu/w1eqs01ukIqlphENztwCobyoP/b79dLQroWguditNZX01ZJQQVE4gEgnZ&#10;ZPaMtlVGHU5x9+Bx46S9ax1MF3MCwo308aKJYSVSV0yNxPy2MZ/z+eW+TWSVCrT3CcJRGExx08MY&#10;KxNtPbkU5yDk4YDOR8ccV9qS60lVLGh3RyuWeRnH5gp4C/5Y64SpMCwVF1ZGlu1wiqZavMbLnONp&#10;4A54IHH79aKiOlqmaKeCN3aQyGSVd4UeOM8Dz5HU6keSOF6asgpolgDsJGiUPtySAWUDccHGfPHU&#10;uip4Y5JVnLU8YAYmVdoKuM5IP6dEEGTA1PbKCnZLY0lOs0mXQb/zv+gPz54+OtlZS1n8ViIOynEY&#10;SMKT7pCfcXPjGMf69YadtFLWVctfOGkkjnljQhiwWPcQuBnAP6/t0UqLbW1HbiRmZkkDYUZY88DA&#10;6gmdN7Witr0p4gwWGGZSxDAK7HwGPA+D889dUejHqNB6FWt9M65Sqo6CeQTQNFTvN2J2AMkfsBXH&#10;5SRncNwOMN0zenWhtC6I9CpK5KOnr7reIoDUQ1IEjfVyFVjQoxG3DuuBxgnyPPSrVUdBrO13mg1b&#10;DT26P6unuFJUZ5O2KJGI2+TJiTKjJG8YORjrB1usRxt8QLurggjiW5qn1l0tetLz3XRslzudTJDJ&#10;2pYLZUNBFIEODJIV2J+ueqB9S7XcaDQSJdbvX10la9LWVL1M3cEU4DZWMBcIuGxgcHAPnq9KLWlj&#10;RZdFW6z1btQzx2/6SGnVYnjkjzvLgEAbST8ZOOguvtK0msNPXiKlpQ9V9FN9PAKUGVJVXIBBQlSS&#10;oGAw5xwTjrz9dwTULZ4BiiEK3Ern0X0JDTadi1Bc6eH6iuTve8A4j57YVvjcACfnkfp1WvrS61fq&#10;DcWhhjAjpqaJyqj2tsJ+Pkgg/vnrojStguNDo+yWq4UU1DIlLEssMpKkbI13ZGCMgAnn7dcr6kuv&#10;8d1Bc72SUFZUySIFbnYG2pkDH9IU/wBz1pdJZ9RrrL29v68fxGaiWcmB5I4xFGsMYEj7VByBu/v1&#10;bfo9oKlvenK2a5yx0k06Sz295HDrK1PxKroCDsyVwefDcEDIp+Vn2oKdDJMfyYAxn467P0VbLXpm&#10;yLb6xM0kVv8A4fBI6Axg7cTZZV3KxkBznOMMOM56N9o9eNJSlflz+w/wQ1pwJyN6peo1abl/BKuh&#10;gt1LRVa2xJnkde3JkqvhguMg4yDgeOlDT0r6jq6WltMf1E9ZItLGCTtMjHGOfGPk/vnpn/Gvp+2a&#10;d0m8MNOrVd51PDWLUncQ0P0oG0MeOJBJkDwefnrf6Q6Pua2qbUtvhWUusdlo1KD+ZU1I90gGOSkQ&#10;lJOPnGep0F1Wn6d96Xzn8zx/WLq22dcehWhaTR2lY663KstZXxqHq5dx7gH9SpnhcjCjjgAnk9Wa&#10;TfXKyVhogqbnjXLKcDG3JycZGeP/AE5DWy3VbU1Fb0ikpaeCGOP+UqxFgoGMEe5VBzwMdG66opLH&#10;a5LldLstPTQJuklqpdiqoJ43Nzwc48nryltj3OXbkmUJJMH19dBFQBAgD5ACluG/MRj74yP1/bqp&#10;PU3Wlq0vRTPqKqPerIJYRQU8YM5RkZQ2GJESknO4kk4+Qelz1A/EzQ7prPoaKZ4zxLc2AR+OMwKw&#10;IB+dzA5+AOqVprb/AB6+TiLUMVdW1ADVK3WY0lQd3/EXJQjknIfxzgdauh6FZcfU1Pwr7eT/AGjF&#10;dOeWjE3rLq65VqU1so3sVsMccLGOQyTOI0CJlnO0nA+QfJ6hTXisvccjazuVTXSKHNKtY3skXGNq&#10;jwDkY4+R02en/pHJqyXsVmoKWKhiDtJGI3EqsGAZBu53cDkjPHjqR6paBp9ERRNZL9FDSzQuoNbI&#10;uQ39WxmAK59p2gckfcda4Xp2kf0lUZ+mf3MK2xfhEoTVty0DbaN7XHbo6m6q+Q8Che2WxlZRghsY&#10;4wwP6HnCnrO2zy6WqtUWanpqWO0LTJUZhCszOwGSGzzyp44OT+3VgUnoVY9I1MWoq/1EtN9p5pXm&#10;raamDl4SMsrNuADqTgZH38EdO+pvVT0ivOnrjpK66EraiyyQ7JxFHFHPKxYFAsg95YkAA4HgDAxj&#10;oh1VIYekNwiTHPic7eh96uE+sbqlXMA8lirXg3LgCWPtyggf+GN8Y+eeun7al6qKWj+jmkalq6b6&#10;ZaaZGftxxp3Bk7AEJcKQzbVPbYliq7jI9AvRX0ApppfUP+JVdvmq6Se2U1nvdxgmKGUBd57YDrxl&#10;fcM8njx0RuNfD6KaiFq11V08tL9Qn0dZHNHvjjVCEcKSskiYkIOwPtztxjAGN1hk1Nw9IcY9opqK&#10;Tw3iQaL06rk1HQSXSW3QxpFLWTQS18bl5U/mTIcvtZQyqSQwG37YIGGu7LUXuzV1FW/V1FM2ytrJ&#10;RK+5qdXb3MUYosZeTeqb8t2y+CAerat9ts9WI77RLDW00sHZglp5EaMpjBUMnhtpKkfm4wwyOKi1&#10;NbqnRtMlro6u5tHVJUBoTM30whBUhdufcR4w3/PwQx6wq8CwERQ1kcxN0r6SVX8QntdFWO1ygpku&#10;trqELJJVwGQIw2lsI8cg2HBwdytkDnq37AlfDeqCweo9jjjnllDUddBMDJGyAPn+WCUJzywY8nnH&#10;nrZ6WaUmud670VM0dZpbuRUtTJK0SSpNIBLu/Ozr7FUchcKxBDDglr2rmsVJV6h1rfZBBAyIz0iG&#10;GmBJfZGiphpiP5e3uOSW3cLjPQuof/IYADJjlNhUSnPW3SaeqN3pGlv38Pp7PLNRPO1N3jIntw+M&#10;gkGTK/uw5wc9aPw3anOiZL3XUtlNRSq6UUrVLrS/V0yZE6Gm2yFjlvO8YKnngqLIj1xRXXSNNc56&#10;+41dNcq8lqGsmE8k0AV1BVFYkKBuLfYsqk5CnqvNWWq4267RXa217rbZ3MjBgWlhkJ3bgcgsOSck&#10;ZznOPkdestr050b8Ads+MHJ+uYS2t3X1Fiv652zVbKNY6LluX+DmPamt7VAkWDbyQ+wAyIQFJZuV&#10;OMk4DGvl9PrzrWhtlHptIK2S+07yqrzoqUyIwEjTOf8AdhTgeMn4ByM9Fadp7/aElpKWjepNXG6S&#10;yR0TSxAEbdjcYwwwG5BweD9zek9L27SFHUyWTT1BbJLiqPXLLHCQqRsCntcnAJZsgqMbEOejU/aE&#10;6KgVhBuXsfB+vb9fP7xRVdRyJUGifwy2Ox6TulNePUSGmuZRVRaakmmpVPJYvIyjJPgFR9+D1QOo&#10;vTm7UfqCujbrNCkxdAklKGqR239ysqqNxyCDjAIzzgc9d7WexNc4TKlwoxSLMTKY50ljVj+UKvBL&#10;7c8ZJwPI89b9TaDtUOo55qWmhSvr4UqbvdJF7sqxx9tYioBycKjgRHg5BOfJ0el/aTWMXsv5z28c&#10;wbbjEn000PVWP0y03SNNFcIrBVTNMFKwtJSSTSMGB3MxWJ2ZycD2uSMBcnV6l68oNA26Gm1dcbZU&#10;B3SKKnpK9RJVUm4hSNiSFTFucB3OQhKgcL0J/wDiTX6caoiqLRV2tGgfKT3cpM8IP5dhQktlR7VG&#10;c49v3qjWv4jJaC91Qm9NLW1wpSadp7jKZpkKErtyRwBjgA4Hx0tp9FqeoaguKy2eTggfzIWsHnMn&#10;3yw6uOt7p6o6b1XDdGrGilgksc6MkdOQFjjalJ7hAAC4A4xnz0A1ZcvUc1i6qq5r3HdMrGKwvJTS&#10;hAOAHGCMfAGD0o3b8RfqPqeGRI7pS2mmeQKBRwiMr98scnGD9wP06Uam5X+7VDC4VdXVbnyQ7scH&#10;74zj++OvY6bQatFB1IUY445OB+QEdS7YMTpXRX4lvVDTtnqzfrrJqVaSnIgS6wirMsm+PG+QgTKF&#10;j7mcNnIUj9LRs/4qfTq5abo77qi3m11dwZ4M2uRq+nik59zwOqvsA+Fcj4+OuPrNDPYSKqOWaDIy&#10;UnQqpP6HjI48j9ugeqNQDvNUUix0iuxPbTkbsckHHz565+j6a84K8n24ljfWRyJ+g9tpdKavtrya&#10;L1VbL6aiTfVSUVzKVMCKpwTE4MkZBwVSONl4IG3IPXzVGjb5U01pt+jT9E1uRaWqkkqxAZItzBqk&#10;FgVFQjQ7twDkhJRkjg/nlpVNX3u+W+DT8zJV1E3bp6guYjF93Mo5RFAJJzgAHruXQ9B6r6eu0dpr&#10;fUGnvdFTGJKlGC08jTCJXDRoytGyKzjJ3AyBWHzz5nqvRjoWDJYD8j3/ALfxFyVftNF4pNVemL0d&#10;Pe9R3u96gcSy09nt0Tyx1qKW7kkhYbogCwzIu5juDDbgHqhrtUap116g01t1zZW0/T1pmeO3RUrU&#10;5wqM6uSw3TsSv53ZmOTg89dk3DTdPYaU1d1vMN0e5sUqagN237BlJaFQTuChAvywJY542qFXUumd&#10;M6st90tVxot1HDAXtklJGEamnSWFUmyiEq2JiSdoOAAQQR1naLqi6SzY6/n7fQSrpxgTi+l1ldtA&#10;6knhgkmqLcHkglpGkIBXJxg+V5AbIwePjqy7P64i73I3e9xXw0lvo/8A+HXGpgMtW2ADK6MOSocb&#10;mYtyeWxjpc1p6YnRN0WO5RxV8TuTDWsyyRy/JUgEqHA8qcn5GVIJBQtTU28x0VNGkg2uIqaNdw+Q&#10;cDkde6WujVViwc8d4uLTWcGM931xf9R1Aov8TT3GyJUSVlGKpnkqKaVtvtMpO8lMYViBx4HJ6N6P&#10;qaH1Arq6yiqgjvopJY+/O6RpVxooZCWLf70NGqB/BD88+4rul6e06huT2adYKJ6qlZaOsi2xiCYD&#10;IDp+V0fBU8bgSCD8F29IPRe/aY/EhYdJeolmiSlqaarIKMSlQghlIZGHIZXUcjkfB6VsSutiBwQO&#10;IUP6owJX9yotPWGDuXS4wVEzkl6WicSiJQce+RWwWJ47a5wAdxHK9Zaa9Ov/AIx1wh0OaenlRO9X&#10;irLCSnwSvtC5DIQUwBj3ZGOMsw66tlXYb7c/TmKwsktWIYZqOaNJikxIYPTmLgKTtwSSfO4k5PV0&#10;/h+9KdQenFruZr/4dDX3mWnaknhqUmNJNGGaGOYrkKrytGuATzwcEjoV+uWincp+I9pRq8RO036D&#10;XnQEf8X0HUy32rdjR3OgqCscVUg2OJImUZjdS3tJB53D5INl6k9XKLRujKauq9J1z14kNvmWNZkF&#10;SFZhsiq0ZVURMChwCTkL9s2MYFqrZcUpqcxCoqVaRAVD0sbIkZRxkEy71aNACAdyv+XlidXZ3qNJ&#10;VVLGUkoKG6u86NGI0eA4SQAtKiuO6S5Zyi8HIOAzYv3h7mDWnJk115MrO1WO8+qkdLotEj01c32Q&#10;1VCcTVbRvAzdsdvBSHb2y0pdidyr7RlegmqPR2z6Et1Xpi4U0MlTI8cSXC1PJJUNOMgvI8knKhkb&#10;+WpAbcDkFRl81dBpi+3RdRen9P8AUXNHSKhjjqaUQRtHCAsRfduIVXL7AylywzuVQVJrarjqu5LV&#10;XW2S0yH6OcR/VLIyzCfDLkEAEASksMgmQfqOiPdSqbM/F/SGKY7SivR30gRfxU6ZtmqtSUV4/h1P&#10;NcI7e0zSPGBGxhlKOAEOWDckge05x12Vruhee3X+VomRqWgqaeGDflmkKEkYHg5bt4B/pznnqnrJ&#10;bbPYfVa1a41DJjUdtiajt0dS5LVqGQFkkYgghUTjLY9xAz0ArfxW0dPqu66O9ULG1DHQ3J46WooT&#10;KkborELOx3b3Yn3ckIAfBx0QX/eawB3EOo+GKmifXfTsmmbXX1s1dBNTQxU86R2+WBUn7fAVTnGS&#10;GKBjzsLHgZ6cav1xtKWyKn09p6suU01OrpE0RZN52YifaDlhvUsAeCVHkjqHprS2naKmjuWmb1ZJ&#10;LTS3Vb2lTbtkhlmcqZ4niAKpkKrAZOC0iqQGUAFq290+o6p7TarYsEFtyZLdQBogJ2dgwZoSAx4y&#10;zf7tRGfzO4Ixrem6f1SyZ5MEzYiH6hesPq16danTW1Te7nZ7FLTxpTWix1LQtJI3LNVPtMaNy3Dq&#10;xbaAAPzdWX6bfih0TremFmF3ojWup7cV8oaKnMcvON0rEmYYz7laPxjGWB6U3tzW2U0F2FvCMQj0&#10;awpPGSGBG6LBjIBxy7bv6ucDLvdfw+6e1FeKa8QaIorZeLnSvX3Kni3wrUUhRXxFt4WUSEA7CoKP&#10;tyT1uVanTLSK7RggcH+8LSRZwZIHqLpTV1N9JQWCK6O8bSRXCyWmpo2ojjgmNxJEcspXIkQn8uTn&#10;rdYLFfrrpyrt9900lRTVGIlzERUKwQEqyHcNjRyZxncGwCM5wYt9p9M9HXuKz6CtkcU8tqjlrpLY&#10;7RxTxB1dVZCxYMjLvDDwQ7Z84K6SuGmrfV3JP4tUUAeoe3Cjoqn6rvVcROZTKynYwV1XuMzEHGCQ&#10;vCo6dRqWXUdj+UbWoCLU+mnFg/wppuOrttRGiQ0FOpIdqQRiOqLNHGDg7DhTuYySMcjBwyTm52aS&#10;O201trIqWaj2S1NLIohrpu72vp1GdvkAh2UgAsQMZPQal0ib40mtYLytJ/FKOJ/ZOZhR0hnEfbXc&#10;T3ZCIoxJhVG1QOASemxbVfKO1UVLcY6VIaFJqeleOl+mD0eQYmMeADKzDG3Gdh3N4HXpNMxAAMcU&#10;4kzRt0s4iVH0I0pr2QGOtmaKRZd6qpqAj8gMT+QcDnZhSejMldbdQx0yQ+msf8RWoeIsuozEYSGJ&#10;JiFRGWYEZPCYIbGcHpZ07c4dN0pWMRpdK1IN1Q43/TKECuEXGFBKnLbQMnLfPS3fKufVFXBHaa2G&#10;rntVRvqFcBkZJQQfcoYhl3bwANpCkAcDGinMJxHbUE1vanqKZbVeKWvaqSkdaiKmqomIwMB8rkFA&#10;FDFGAJUEfasbhZLHrKntulNUaauTUUSLsqZjNTwtKqsXJ2AJn2hs8AFiF8cuVLS3estlLLbtQVtP&#10;X25+0fqFLiMq2GjMYYAr7ccHwR+nUqD1L1NR0sc+srVb2MzO1PPQ0qiOddgyQrMW3Atgh9pwGIO3&#10;nphciRmc+x+jUcerLXpMIZwsT1UFdNDJBL2QZI2Db3MrKjxqTznLAfJ6vLTdvrtM2eawLeZ7hFQy&#10;rtqNgaZDK4LIWfcrDO4j2H2kgn5I/V9FrK8XGx6mIo6OvttXM/8AugSKaRWV43JLkljz5CjIOCVP&#10;R2m70lYy1HYWUsGDDKgn7nJO054z+g/bqxMhjmaHt1vu1RXUdPda6GOllRUhg7NHyQcOyQKisGUA&#10;gNu+eQV6918kpmnnJjpI52c7A3ZBb25z4H65/uevdCKgmRicatqWS56woKa3wSRJK0rExgu69tCy&#10;hfknIAP6HPxzOuF1mvtU96qlRpphtdiMcAYAUeQAMZx0N0zT2+1VUFcl7j/jdF3JZKf8rQFBkFT8&#10;llOR+xH2zPikgvcoqKh5Y1XuTt2wPI5zgc45GcfGT8dNYk5m+0Uyw1KXyeKjqjR1Pvo5XzvjOcsA&#10;3BAAI+4JGOpkV5l+jrKSqpqWtpZXMgjqF5Qk4DRyDLIwGPHB8EHoPqxLfTSiK01v1kUlKkpO3YyF&#10;lOY3B+xBGR5HPWNFTXKvtkaCeLt0VN33UuiDDYyo5y5B+BnqCJ2Zq/jDw0JoqJiJRIzI/wDUq+cE&#10;/Pz0ErwawxzQ05qK0TLEvdcqgDkF2OBjqZVU9TaagmZAswZZMSL5BUEHH2xjrbVQwQ0xScfz5B3F&#10;PICDjgDOD+/XCQeZLvdjSnD09LOjr/uiyqOWIwR+nVwXb8M+nYdI2qzXe/zwXS8iJ551lVIo6cAN&#10;KvIOT2wQD+3VNwuiU6d2JSjMAX3knIyScZ4Bzj+w8eOuyvw4emlwm09Ray15U1N2lZGNnpq1mkho&#10;4Gx7gCPzHAPPIHA+c5fVbLkrBpfbz+sW1BZQCDiV5L+GahvdZS1uhLbd7VauyIZamujjjimZTgSq&#10;juHGQCfygHII46cdP+jbekVJUS09fQXirqXSVZZYVDROARtUEEcg/fyP16sfWfqnbra9RRNX25Uo&#10;h72MwTahGCxBPgeMnqjLh+Iq32S7O2nral6eEju3GaVtiffsArw3n+YQT9uOsUWazWL6KnI8/wDu&#10;Br9RxifdSa9rJbrBbqudqBSEetepjlppF2seArKCPZxu4H5SPAwyW6KivPp2dLS3a2V0tZJJUI9B&#10;XRznczCUd3BDEGQtwoJAOAOB1QWv9UTi6nUJgS5zX2T6uOyx1TVBTAALVMiqCFbggAjOftx0O/xB&#10;qS52Gmhvek9NWpd7LSxW61Q05jZfhpBmTxjyR0yeluUwGjBr4l9+nNh1dQ18c11lmq3uS09NAzBs&#10;R1EaqjLISo2BTuX53LET8rut/Ul1GkzBZbPSk1RmMgC73VgOWaQgePgZP7dc82Ws9W7BZdLakt1P&#10;b6OmpoEgjEdSryzrI7OJJoyvtXDEEj4APkdOFNqasq7jLLe5NsyIO/25I1beS35XJBK4HJCnHH3z&#10;15xwanKseZnWOAcSb6/eoVxsGlJKq3JWqlem36gPlKaUkAAY+43DyPtznrlmJ1qEilMjkJ/KMpQs&#10;NoHHP9sdXF+Iy4UEXpyWtc0dU8NZTvE3dHsKuHbB/q+Rn5xnqkbVq633WjVQ8KVjDDRxxhQSD5+2&#10;Txnr03RCBWx+cb0rZTMlRXSCG/WydabKCogaWJQWLKrjftHnkDrsC0X+3yRPFT36rpBNI9TFVU7u&#10;0csbOWT2+OFOMgnhRnJ645tMF0nuzUVlDGolUKojpzOc+eAATx+mOnn06rPWTRFQlMNMLc7TWSvI&#10;KS4vEibN2WMRkYNGchiVx5z7cjrO+1Gi++qjLYqsueCcZz/6hrOZbP4m9EVGpNIUWopGguv8Lk+o&#10;nLQKQ0Q9ruvHDhGJAx7grfbPXzQunqOhvWl9M2+CQUSGWWaJY/5cnYUYkJx5ZpOcE53EH7E/ZL9L&#10;eaeagj0/BQHZ/tDL740U/lO9JSjgjjJwfuBkZ03ObUWmKyltlqqezUSrL3JSvelWNirMYlYk5yM7&#10;cHkcD468OvWmSpdI3ZST+sWMsDUWq7Pa7kkVIzVNdCElMccpjSELu5kIPuHuOEUHcRg4+OaPX/UG&#10;p71dbcl9utQIpKTvPQrKBFFJ3HXIUAY4VeGyQc8nz1bFBQ2jTdDW3ytr1emL964VVVNkzxsp7L8Y&#10;BCkMuFAAz45OeW9YatPqVrKtvfdmijcBBHk7UiTwP3ySePv16P7N2NqtZ6mPhUfvCVHmQ7fS1F6r&#10;0t9rifvyPsQlxtAHBLE4AA+5PHRyi0tPQ6qSO7VEdWsZAmNNIpBhwCSrMMH2gEYznHHU3SWkDWW6&#10;SpiqpEdTilSEwiWQtk8l2BK5GCBz/qOi0HpdrGZkr6iB6ajlKxyGJhJK20gFNq5G73Z8/HOOvoBc&#10;RsNLt9GJ7R/AKq4iZpGqpFUEzlVRE445wM8E+PHRbVmqtNXySHSdr05T6iulTLmGknnEUe4AnJ3K&#10;f15Kqf7YzVmnHuHp5coaC4XBESoUtJRxr3pEUAt3GG1vcAMlc+M4PHV9enFFaLrUw6xq2pInKyU9&#10;NUSoFabnDryc7Tjwv268prqiupLN2MBbwczOm9ONO0dpVtURx09XWQmKspqKaZxGSMmIFQS2R5/L&#10;xyAOuePUL0ftxvF0uek7hSxQFUaA1EvaSOGMMGLFhknOAD+hzz10b6g6nFPSTQ2azLNJGGyzzNTw&#10;wY4JKkq2PnJKr+p65luestPNqJ7dedQxLSsDBIYHeNCkZJBxuOwFi3gAEMScE46jTqSx2xUcymtW&#10;2q42mxVlfLWUqNDtwafcxYFgDtfABwDnyfHSbZNd3i51NusuqrnNdbJFWRGMV0plNNlwN4JzjA8j&#10;7Drrm4Q+mvqJZ49OUH8KkpKBXnDK4pwiAEuxGc+ASSBk/OflIl0j6d0tHLJo/T1j2JIEdrhtmNSO&#10;MbBK4EePuMn9UPHThdUUhhF7M5k7Utlv3p/ctQaz9NdYz0HZqH326dTLSzzM+I4Ssh5J5O1sjAYj&#10;aB1L1Jf6+92+gk1jpc2O5QPN23hEqUtdDhSzRqwKpwpIXeTwRhQR1UmqfXS8Ud2+hcUlxjtTpT0y&#10;XKmFX23UbT2y7EKuAATgk456ZD+Lyau0/BpfWdjtSwyzLFFc5BJLHREuGEv06D37CMqFIGOPGest&#10;enagqCVyffz/ANweRiXz6U6xayU+qrxW0NRPVXKSA0MJDf7R7XHtdv6d+77/ACBnHVB/iDrr/d7T&#10;ZLrfL3WzJSTzxR06yfylbaHE2AMZHuBPPBTkfJ/T/qpYa5voLfcKiopoFEVOUpJC0kezbykX5VPP&#10;Bxx5+5qz1Cvd7v2rGqLjZ62ltgp46OkFRuQSoVJyMgBizFzkDAwoyeCe0middSLDxj/1KgkRR0jq&#10;Gns92e4Ut3ltChNsksEsollUkbkGzG7OM4JC/c9Xx6e+sVk1bNHZqdqe33aWYpDG9MqSVAwcETsz&#10;EuTzyQQcnJznqv6L8PclyorXqSjuzx2y6UUpLfTu09NUI+ztFVDb9zjhwFUgEMVI5qW4Waoj1DUW&#10;a6U0r1lunaAqsfbkLA4B2+d3A+/J6e1XTdL1UEFiGHn2+vvDU6w0nA7TsO8Le97T1Fwq3MEcW6D6&#10;gwyDDAF127c7st7T5z+bon6fmnuk1dcoKWNq661TLDDvSqlt9JDGwjA3HKyyFGkZhtOSoDDGDT2n&#10;tM/iUv2m0tT6Yulbb5AHp6isRUrNgI5zK3cKj7kZ/Ujq0PRv0q1Tp3WjTairaxah4JYZaZWdAkjg&#10;BSxI9xCksBjyFwfnryF/Tfuqsljgn5c/+o1bZVcMqeZdGn6O86qou59TPTUhBDtJDgIVONyjC5Yh&#10;QT52sW5+OpepPTT6m3V0qXKoqHrFCVDVrKsDRgDPd7aLiLapVhnacn+o56b6dmpEhpaGlp+yAA+5&#10;2BC55IwGLZIOd2PJ56yvFdQi3QTsWqFScvFFB/vZXC8IFJyDlgcnAGMn4z1Y2jEV2ic33/0I0rT6&#10;j0rq+ko6Rq+jnemqIYKCGkhq4pQ8ftTgAqWDBnLHx7uvzs1rbrzp/Ulz05eo5oJbdVzU+2QHICuV&#10;B5+4AP8Afr9KNbapuOpr1LQ6bulIosdxX+M1tPMB2alUyKWnUoVZkBA3Pj3BjtYggVH+KqzWSo0h&#10;DrS9aWnNbQBYHqaCanqInjAGBO27ejBshXMYyMLyRuPpvs/1VtLqxp7ud4AHuO5H65MExAOJwsoq&#10;TG3aaV0UA/lOAM/9M9O9julxt2lGnkaann+p/klcq23CkY+QPJ44/wA+nHS0th08Z9d0NFBQtMyR&#10;09uqi82+IBTKZopYWjdHJyOUUFRgnB6meqdbqf1PvkGoBppKJTTJD/JXAkbJO8jjHG1RxjC8de6t&#10;1KP8MNXVvXIlXNWzyTGpnmkmdjyzMWY/fk9TJ6GSeE+4MPzDP7db6iwtYKqL/EUUkEbp3QhBBdee&#10;RjyDgjj7Hpv0tfdM3VKPTeurlU0NoplLwSQxK0qSHPbDEhnWH3EkKCfkg9CchV3jxA214Bi5ZRPF&#10;Sx00cksPbaQRzx8NsZcMvkcHJB55BI66i9Cr9W1WgIVuYnf6Wtnpo5o0yDGAjgMRwW/mNgZzgfp1&#10;T9T6a3ylY12lblQXa3tlo45pVNPUfBVWB2FsH4ZGXPlT1cvpbaoG0DQt/CDZXNbV1NRSyzOUjmXa&#10;hGZDu5VEZQSfzjGcg9ea6tfXfRlTk5/z5xNCd06L0vUWK60VK92qrvVy0T9mMiHJiiA7quzu2cD3&#10;4xkDaR5GOjlBcLaKGsmoboog+phnSiA7LtEsfbAEbnO5nKHDDjaoPCklH9LaValK2mqbotLT9tZH&#10;VtzOQsgXmMHdt939hg+Oen9dF2Kuq0rDUw1ys4bMVWCHcpt9gXKgKBkbssSGOB+Y+RegE7lEbBJl&#10;e+oOn7LqK2NHckmrRdH31dMzosaTNgBoDtBDxvNCpK+1naUEckDivUdrqtPXmqtcrb5aVtmR+Vxw&#10;Qy/O1gQwP2YH567/ANWaYtNBQ0tPS3yuMdSHpitX/OjZDmXICBCM9jIxyRGCAAMmntWenEf+2U15&#10;0zT1N0jpe9RSpSQzR3GMK22ETMA0UuYpFjLH3ABccKW0OkdR+4ua7Pwn9jA3V7hkTlzTtFfaq7iq&#10;t1POaaIlqidBhKYLhi7MfaMDB67J9LdQQpUaP1tqapgSmmSV4q+53WYTCPt7kLCQFQW7njPhh8Dr&#10;m+q0ldrz9LeNb1pgtiN3aXTNGuKanG0Miz7QWkOAN+8D3Dluer30jejSRaeo4pYq9LVQVENRDS1E&#10;byRTg7SjYJC4CqCHGQV3KD7etbW6lHZWXnH6fr5/j6ylLenyY1Vnoz6cU2oJtTaO9VpLbdGzPTxz&#10;3CCqVJG5DEuNxBHAIYHacDjjrG2amp9RzXew6vutPR1VKr0NazozpcN2WjPfQmNMFlKkJz2gQfzI&#10;CBuGkqyjAqn09TswPfUtC87buSWL4ZiSc+xVHjOcY6r3WvpLbbm0GptBX63WmsopGc00dXFsrQfa&#10;EdAfZ5O7aGAO3OOWXN1G3VYyACIU6lGOMYlyTWS4W702qNU1lbDWhp4qlduZFnh7RjQvJlOUZywY&#10;n8qIPaQCrlBQaPtekZ7dWXZ3WuliqGrTHCsYZHSRAzLIpA4UAs27BAyevzsl9R/Uay6pNNLqm7Wu&#10;8XCdzFQPVSolLTRHYd0RkK73CHggge4kfHV+Wr1lkvekxp2+22ngq44kqkeheOlpp1SRQ6untCsd&#10;7EBeGOMgHq92ht0qB1AOQPy942jIO0uSosNLVU1TXWu4I8Qqe7I1BNTQSvNGRuSV0p2L7cAMGZiP&#10;n461NItO9VcI6OaOKRCQKWbPtJHbHbZSN7E8gMBjyQRt6VvSvURm0e9vp6j+JLFPKhknXbLveZpG&#10;aQAMpB7iKSW3HBOCfb0YuVNVs71ddWyNGNxhp4ZTDE+M4LAeececg/26zb0y+ccwb2SdcNVX/T91&#10;ooZII54HkYbo43NTDIAMIwHtwzDbuA/NxjjorqP089HPV2k+tZ6WnuMkjUpo9Q/yCJhkmGOqyQGz&#10;uyuQ2c/bpEukt0vLpbrNQxESqshC0hEL7HYKWOVUgMwwARk/foZS2zUFZSCyaqobtU2xqaXsAzM7&#10;nIWPe7KCm1e2CAytgplfdkmiWNVwJZLgODHrTno/p/09+o01pK11VHT1M3dqfqJTKJJlG0So5ckh&#10;R4XGATu4IHRl9PrTVFRcqi2QRxuu5ahYy0chLKoLE5Ut+hHAX5+eZKi+epPoTVTXTS9w1Hre0XKt&#10;iKFGSpipFJZXSakbLxyNwUEbKu3IBGD10tpXX9Nre3wLe7NVUgRFqmWFZNx4GO5Eyh1HuBwu/wAZ&#10;8AnpuxWrIsLBgfOf8I/OSwDdosaw0NbdQCSoia3JcmkyZYZYIsLswTIP68v4Bxwy48Hr7cLjqKGk&#10;tenqGlqZUqWeZpBXqZ4GRFEbR8ruBAYbQyZ3ke4kKWbUdBfaWsFXYpJpqMQqlO8bxe0F9xKkEkkN&#10;EmCPALe3jHSzQ2+Ozx77TSVhngRYJJaiOSSoqO0iqgVFOxd3DAKfaOR7wCCgJYORBDKHiZUOtrrq&#10;qC32TSFkaOS6wU9fVCnrnjeGLAAh3gxmZi6jgk7VLAjI2kVV6biorQ2m6K53CqFwlrXmxLHDLHLJ&#10;UMKiCP2l4ywQ739wCEYwMkfNH2mXQ9/WqSz1NVV0tQld/Fm78cbKmYkpVVQclyRuRmznLe74JXz0&#10;zrLZ6ep6i6avdvrdY0VOJq+pqKszU1Ipc7o4yjHtMC3leSdxORnpnTg/hE0abePijlZm0ncaWWyW&#10;e425paOyx1qVKy5jZ2kkQSIcASFkjUZ2gE5IHHQdbdNWVVVT6Xo62nvdHHh1MKt2f5jBJA75AGWf&#10;Hwdq8YXPSRBU6Wqzp6LTprrjc4bfFTVksiVLMZ4S6MsiKwMuwMc8kAlySPzdFqzWepLVSQXewXGz&#10;WtAFWqpoaKKOllAR90oOFcyIQPdjnJ+M5aXUNtwJf1gDGLU1HUi6U2pJpvp4JZk7kMlOkUpRyyIc&#10;HmMEyRllxj2kAg5zLp6WK0rFcHpgZ2iEciZIErqSTgDIX+YzfHGT0uJf11PT1FUlDPeIWzI80svd&#10;ijiVA2S0h55x7V5x7gDg9KmtmqdK3iza8s9IlRNWoyGBg+DVMmxWaMgPuIJ9pwcr8Hnrc0RY1jf3&#10;+UZR9wlo2hZ6mGqqDT9rfKxeXfuct9yp4P8A4vnB8cdIN4o7IJqu3UWorzfBS1awwVURVGpmMrOW&#10;kwxjT2qM+MISMEEHpi0Ve9YmypLqKwotQ0kxMMLJEWiABX2sSAWORksAMZ/Tpdr7JJatTSSXGG3z&#10;21fpqlklpiD/APMXcDuK4CoEJUKeRkHAPT+ZIjXJfZ62qFPX280FUoWJ+4xaCSJ2ODHJ7VfltucZ&#10;BYDHPQnVl4uFhgor1FTzNRUlTURVsf0zF+YlMStkZQFhkMQByD887tVR180ktpW4R0dZUPLTRz1e&#10;HZYX7bGONgAXOFHLsCM58jPWFuuOpqeslp7/AEFddau50qNVNR0Ymp0XYwkyFOG5KIvydhONp6gk&#10;SMgT7e/UTT9hSpZBO8lK4jhzFhZJGZzw67lGIiMZZTwwxnr3S3U+kuqbjdZ73qCmSx2u4zGbsRTh&#10;pYwFIRO0kYAwSTuVT+Y5AJJ6912Vk7hOY9N01fSaiuF+nmhEk8aQMoTI2rnacn55/wBB0bpa2CyS&#10;1VfHBA8sUUiQQzICG7g2E4PHAY9SbfcdMVlxtkVc1RRUprClynQdzZGXyGUAZHtzkc+M9CNZXK1/&#10;W3O6W4u9JG7imUsSSikhfPIz5/v0cGTJJH01sFPFUQVENWkYnVUUvEWPjcRkHKkcff8AboXU1aq0&#10;FutIXbFOVCSNkjk+0589YUNznu86rS0Aii/lqVY4ywAO5j488/59bxp8VFTHTRVNNHUNIytvODuI&#10;8A/+vXTp56eOVt1PEX2N7yHxx9v889fKy3zUyrWT0xp92CWduXUYwQCP9emu4aP/AMNEUM8wjrUR&#10;XeEAMoVkDKwbw2VIP6dLK2Gr1HdpIv4qywqgWQkEBUHn9Pv1WTMtJW6n1JqGC3XCsSK3NIg3Svgb&#10;AAzHPH69da6t9ftI2mkWw2VHuctPTrHHGQ6RMFGMjCkYOP1PXOnp3/DNJ64oJrnTxT2xkCFpVG0g&#10;bgHIPjBOT+3z07eqepdMasaltdtraeS8CoSJ6mAbaeFW4OXxgryMfbH79IavTrew39hKOiv+KAtQ&#10;a1uV/ElJelpqWkukW+OlowsaOCD+cryx2k8MfI8dLVdobVp0+90paBPo7gx+imFXEgIXAKkM2d3B&#10;wuMnnHR7WmnNP6RzR0FvrbzfJYDFRr22lSlx5lUR4EhJBAGc4BPGeGH07fVlusFTFXWiS9UVwgY1&#10;dDT0zNTJu43KwOTj5C8DH5vuhZratJUGqx9IC20VLkStbzaqjRccNpmpI0+oEUpaNCk1O238snGR&#10;yMYPGetFinpgrVEQbuvID7yWB2+PzeRn/r10LR0L1plrbVqktIm01VFVwtTs+3+ncpYBgPyhlGRw&#10;SwwQheqlupqagiuNNbqenTv9tpERY3dmVjjGBnhSf9fnoen60tzCtlxnzmBr1e84Ij1oGnqm0fS3&#10;B6qWeMz4gic4+mjErBlHPj/ebSePaAfjpF1r6k2y2azCoYJ3o41jd0ACbhnDEMCGBzjwMFRg9DLb&#10;6jyUnp8NN6YE01TT92SqZoSO3GSxbJ5GOfPj9uqv03ofUGudQpSU1LOsrktI0ysAicks36AAn+3W&#10;P6SWah7Le2TFWXLkmWvpH1Ml1hqJ9P3GOJobuQlOhO13lU+1FfgozHO1uPcFGcE9Pl/9OdLX+1Q1&#10;T0VUKum7kC1LEyVFOx3Aggg9wKY+Yyd2eFKk80HZdIVVRTVV6t6VzmgnWKjKU7baggsSVOcjG3OQ&#10;D/brpi23Wn/xfVWmqvgeW4fw6rdMjuLVtTJhhg5AlBCN9pMbvIyh1k/c2ru0rYI9vcY/vGF+DtK9&#10;9F7NJYNV3i3X22XB+zMKeeejSYJGw8Byg5R1IYbuOBkc5Fx/UacmM1HDWQOinEscTxncRgAsAdqs&#10;uD7id3AOOlu1rFpv1UW7PUy/T6oYWyvpmcBDOAO0Rnw22Nhz/UB/x8IX4h/TVLldhq2hnDiBTDX7&#10;B3DNTxFgjgjzs2lXznAGTjB6xtQKuv65Tc+zcAM+MiGzuMtmSXSAjqKqm1RSgU0bRSySKW7W/wCX&#10;ZdwA3EH3EDOfv0Arbr2EivdVb5qyst26mij2YRHcg7mDE4UFDjHyR1VnojoCWlra+jaqpqCj1HSI&#10;s8CUYP1Ue7uFDKQEBKDJ/M2Cfy46s71Da46Xp5zadPvXxzSFJBSyiEwgAbGbkEA8HcOD8jrG13Tq&#10;9FrBp6LN/wA+3/X7wb8GVN62tqq4WW2VMFVFR0VXNPGLbA6oW2hWeQ4bO0lh7Sq85Pu89L+jNGVV&#10;aaW20NJ9TPWtuIQ8jHkk44A6BV2rKjUF7uElZUx1MkE0kThZCRGP+FSMZxxz8466G9GNP01h0rTX&#10;qpkiW43ZHlj7q+2OlB8k5GPCt+pI+V6+iaVf9G6epbG4/wBf7SQdozBlx05pbS9sH8eicxwywyb2&#10;iU8bwGRWIJiVlDEYIHtJOc8jqfX9vt8jf4dMlu05QKKiOeqtJk3kkhh/vBl+cjZjnIPAwYfq5quW&#10;6pb9OKqGgrZFuE4OwyyCJnjjDbCSgJZ8Lnxg/PVf1lYsdtWmu6oKVZGkhj8n3Y4XjI8f+z0/0ilr&#10;R96uJJOYertkyxPT7TFKNeJNNWfWK9R9Qk7yYeoUplWIIAC4fn5z7TyDjqLT17t+noP8O0VsuMwi&#10;pxDHHBBFOihB+VyWDL/4mIBz9+ubPTr0c1Ld7dBqHU1sr7Hp+OopxSymJYJagNIMAM2C4JIwecZ4&#10;466V9Rqyy6Y0xWXOnr2oas0zzCZkQSwKkQ3EFzgkYJxg8nOMA9T1LDWjBkXnOJUvrLerndLlT6fp&#10;3orTO7Cb6Rqv+VGSpAllH5nIGSoxsBGSAQM8ZXnSl00tqGrtVyqIqmWJuXjm7iOD4Ib5/wCvU+r9&#10;TdZarvdZeUvNdF9c+5pmnIkkA/LnHHAyPA8nodXVUkIaaomaSdxnc3JY/fP756LpqTTnJiBfE21t&#10;6a30C0lC5RpRtqMHaT/y/t/1+3SlJfbpSO8VDcp4D5/luQP/AKvWu41lR2diYeY8uQCMdBo3MLss&#10;2RgghyMjJ6cwDFXOTI9ymnRvqqmVpVyS8hz5PJLffP36M11yWuorTJZ6WkpKSKDtVrRZMtROCSrs&#10;zEkKVPhNq5UgjxmE8EdU30mUImyp48gg589F4tPwRQQwR07CCE/yhnJAJy3+fUtaigZ7zhN1nFPR&#10;0k70lbJFdzIsSRpGXUwlSWcsCChBAHGSQT4xzMkrLjW01NHPVzvHRoUiVPeNxOS3uPknnI6nWHT+&#10;qLPbl1pT2+WKnjditQ0asqrypyD9wSOR1hpyy11zu5t1JRyTCRZJe3EMn2KXbAHPgHx54x5HQQyn&#10;JzA2Egy1fSf1Yk02aDS8VVWU1RWMe3cKurMlNR1DnCSJTllRGTJG8vjJ3EZUEOmmrfTW7VVBrCr0&#10;7aqx51YQ3aKimkhBDkNIGILPIpPJIZ+gPpv6B3G7s901lap6WmoBvgpaoPSy1JZlKthlzsXkkc5+&#10;MgHq6nsmtbfFHR2NrLcEo0Y0wp6RYBFyo7LqxVFBUEZRgxIR9oIYt5vqt6I+KTz5xFyDJdRrK4QN&#10;FDXvT1oMprIYaylEIkXA7naYttZjuy0bITzu8jh4sdVabvdqG4WRt9LAhjaJWyoZ4mdRyeHBaUFR&#10;+nVf2T+J1FYNPfW3ChZ4nRRNWvI9M+1S0O4uyyod29JFJdQSD4A6g41tZLhTXWyUdHTR1UO6uZSW&#10;onkVd0U4MeVjBAbIBBHdXCnDDrANpc8w1LYM6AgpKUwNLSuqMgLNEGVlP6sFJ/f7jPn70R+KP1bb&#10;0w0pTUenLhFFqW7QPFTSdwyS0kMhw8sYKjBCxjDnGCV2qcllKRfiA0xcIUEtmv8ATfSsEnlgUVkU&#10;LnODEd4JDckYxkAHHXJH4lLrqrWuubpryhtFbW2qbbSUHtw1PDEoVVm3YMZJ3Nk8NlsE7Wxq9M04&#10;v1IV+3fnz8pobhjiA/TS9ajWG4aTpNT1dPDUUVROkvdcBKok4O7coTJbJZjsyTnBO4W9rZdSar0X&#10;pnQv+PKinsNHalivBhpwjVdYrqEigcrmXeDvO1iAVPuPHXK9Ffq20s0lRRVlBPURlgtRTMCyjH5C&#10;cZ/cZ4z0xWf1ouNsjWaWKWKF2O8uncjkIwPcD5+3Ix569Td01rLRao+IfId5ACnvOgdL6NpNK6fu&#10;NFYdC0z3SdZKNq2ooWYxh1O9pGmJ92MbSAozwCwz0jakuFDpfbJc2+niR0j3Se7AJUMfIJ4JPGPn&#10;7dXf6O3K4Vvp9NRN2pai+wZRBTtHFBG20gs20BpGByCm7acAkbiOknXv4Zb56hWujgtutqKGc1Tj&#10;ZUxFlkO3CBXJBA5I4JBLoBznpDTOFsK3N55PMar1em09ZUN8Uqi9+ldDd/4jd6y61L3kVBaKVmC0&#10;0AQYwFG0hBnGCeAB5OelKp9JdaU8S1970tWM7Vn00dPBQPK8zqMsyIuSygYwc4II66duGjLRbb3W&#10;22uPddwkFVQGRM97tqXVGBwyEudoGHAwpAIz1YNtv4tluYstVSrBCzfzqcCVgiZURsvJKhAMMNow&#10;eCSVI6evXaf4X+IfpiY7aluc8zjO6aH9XPTmoq6akoNR09uDLM7RUspppBjhnTBTIGQdw42kHweu&#10;l9GW24Ppu0x3ueBZKaCGe6tTxxQCWqqEeQsAAEZkjMabWGH7bjI4wZv3qFf1SsqJVopGpWrYt6QR&#10;RFYYUiZwGC8GSMkgecsmGxx0HlvVdeVkrLbOJBf4UjqUpmbPeilXuR/8oLKjgKQ22Rc4yOldZ1Aa&#10;xc7QD7ylTb2jlo1mt2rWgNRSuiipjnleQJAQEYsWdQwVAyj3DIx8456ftW2iqs5kvFFUrSQPCVjS&#10;nUQF5Cre9jt7kqKpPsUhSSvtwT1WulKSsp7nEz0gLyU8klNtK+1gjsNwORghWBVvP+WXaiutbHcq&#10;rTFzoqyaicdp6dEIqYIShZIlZwzBN7gg/AIxx1n5DVEzTSrjM+1eubxHA9PqSCnluJiBgqgryfUA&#10;h2wqOmxSfcpYghRxswCQsVNLANUWqtMkvcarpEjllZS3daYMu4E5MRxIAODhV4ByOmq60Wq7LRP/&#10;ABpbVeaCeNI3gOY4pI1YEOh4AO1QpcH9R8HpcqqRKDU1soZIpoY4K63y0kckqzKsTSszJvBOQGO4&#10;NnkKScZOMolt4zKOs55uGrrB/h6arF4pKlqRxLBQGjk3swGcg7NoQjg+/nknk9Ux6NaquNs9brJb&#10;Zah+3fZDbaoxSe4tORhyw8ssoRufGD0WuldUvT1EFMyrUTho1ZPbln9vBPABLAZP389J1x9OvUTS&#10;l/lrKakqEudkuEdRmkQyR0/KtDMJFGNjEjB8eeevo3TNLUldiMfxDHP+fOK7RgidwWXVtXAaSipu&#10;zT1slIsjSSqCkkm07mDqyuGXa4LA+VP5fBdaGsqq+j+mqZKfbvWR0p6kRozKBgANIrkgknarr8Hy&#10;M9VTp3frHS9LqK12P/aJ5N8tEE/nUjEsZoZFJJkjyZSjIp4fBIwAxyxtLRQrUUTstGrhI5JZsmJg&#10;WIV1GApAGcEZ4JJIxjzWCjFG8RBlxFT1voLZNHS6mt8aTxQOlHdFhBRvzZjZjt2qcHZgO5/LlukK&#10;5aZGo9K18lMBVVWnXeOKanUt3IWMIZGDE7TmTOecGMjIHl99eLlcf8E3m03MzyVkVRBEqzLy3vV9&#10;275wMj+/nIPQD0Rv120hTW+W8XKW527VdJNHNBuIeljpMStKZGb8oyEMZwp34+3W1Qc0xmhuymLv&#10;p1fdael2omqbhZ56qz3EIJ4ZwymZcZypA27wM+Mg85/TsPTmp7FrGCgqoEYskG0oxLbpB5AU8rKu&#10;QHhIJ8lcDPVV0nqj6LX4VFzF+pyLdEBOJotriNmHCrznJIHtyfPVE6G9W9U2v1Yqqu52eopbPcmk&#10;SsYL3HgVnzG8hK5UBcBdpDDyCduOl7tE2oJcDBEZdcTtS42mmo6SaOqkJjmBZR3WDK3tJMTj3ryg&#10;PtI4z8HHS2tPeHlVrfRVWyVw3ckmcSlcYBXljFl8Zwy8uSR7j04aV1BS6gWKlu9XDG8tNH2az6hX&#10;3n8oUsON+TgeC2eQG/Mu6kobnVPNT/weeqppY33JJJB21YoCHCAZzkFckj5/KBzh3JgQeICpLdqe&#10;1XGlqYqh5YpQ6LRQViIGKjLCTeCPtkcHcOMMBhP1Pri6el+oLVqGZ7nU2CtqJKec1EzzVNtqhg9u&#10;QMMyYPdYIxwQRtKsnT/UWupqBIP8N1FID2e7NSwjaUIdEK9s7XA4wdzfc4wD0vajsVivdvq9H15k&#10;hF5i+mNZO3sWRQzQSsTxu39vLA4xvGMkkr1BVcbu0KhxLn03cbVrChgu1suVNWUde3dSWkfKZxs3&#10;DkBZAMAlhkeMDpG1dYJtPXSpoLg1RPBCRPRwhmikqAWDF5pj7297KgRXGVLEkIoXqifw1+qdRpTU&#10;FX6fXuCCCqSVoDDL7YqqSMEEMoU4mXBXeo3FRyHC7TbP4hL7JcdH0FnooVNwmnRZswgSLGnbZiij&#10;I2nAIKsVJ44OQHTWdPZsPaHADwDatSVOp9VV1ivPcorZWFoEoqcMHfMDbSCvCKWnPvA53DaQWJ6k&#10;f45qbFUJpn+CldKVdParjQUTxuKZJZUcSQybWDMTLCUwwdTkggEg9S9JQ0NgW419bBR1FxrIwizV&#10;O6dogye/bGAqoU3ndtYkNkFhnHX2toZa+CkFtnSr/hdVJSsrAg1NOperWVSAdqifgkA4A/t0zVb6&#10;Z3d4RX28SDdvom0japbHWpKKV4hXUyyrGzSO5PdgkX3Qxuw9yqHViCSAVJ6sqQad1JZbnZ6iCCsp&#10;rhQfwushUladwQjlzjhonKlw4AyH2jbjij4dO3D0Z9S4tH6e1F/9iaqjUCS5J9TSThsSFV3IUUqy&#10;n3DGDgkgnHVxaRnL6s3VVDWUcl1WlJMsTGCnieIMAdwAyTIpZSB+cjkDrfoStV+ER+sKVzMLdQ3f&#10;TgtlDTT2+e0wsE+mNEh7MQjdAomZmdFIwowzAA45znpiWqnrIpFW5hamaJ44lkhpNndyVXcBECwB&#10;YYycnjAJ6siq0Rom0WSmtdqoBHFTiKJHMxbbCvLYB4H3z+36dVvqi3VFvvVJS6ZlhnoJqnfVlzul&#10;SMIcqSR2gwkWJgchiC+BkDLlTDxLq6ntIYor8kBaorlicI0bK0SSpuGMruTtng/tzjqfa/oI6ALc&#10;6+mqZV3KklLTSOAmQcMssn+u45z+vUeovFtqIxFUVfEkeyGcEbWBLYU/Dcg5wc8jII5EWaC5V01v&#10;r/qGWCnBqMxPxUxNHkBlIO33MCACfHB8jprMnEKR1Iw89NYbXcoVbED18eZAzbf6AzqwO0Ecjx0N&#10;1trr1M01p6sraM2ozU5ZVo0tE6EgPtOGSdSgAy2cYwPPWNBFRtEK4CJqNys5Mh2I4lG0LgqAcsR7&#10;T/Uc+eikelXuN6tkVttS19xidpaSjkm2qxBAfk+WCb8DIyCf0I6dtB7wDYtda0qpqIX80cRq4zNT&#10;FLXHI1RTYYpI0kqybScrgdxycN46916us9VQ/X09k+uoaZp3VqA1i4DRyFSO24MatnkvgE7Tnkjr&#10;3VsCdsE480Zom43uta0R1k0kzXD6dppExvbcQ7ADg7f/AFHTJ6remK6QuVW1LPTiz2+3LPPU1cqo&#10;/dB5RR8kj3Afof06s2C2WjQ9dNcquGU1kZNRBtk/lbpGZnzwcHIyDwf9OqP9QtRXTWlHV2O4TpNS&#10;VFb9RPK7ZcYUrwT8Yxx+nRVbdCMJi1xeOhonttJF/ORFjEahN6AZLv8AOcf9eoccLi/QXKpqVi7Q&#10;cgKpcu54ztHnx0PtIrrtbLVWW+fAXdAsQDbtqOYyzHHIIXIx+vTloi32uh1G0l/nmCUbe10QsRyQ&#10;2eOD/wDT9urmVEwNRXan1DFWX36uRaWlSnimMjIVRTgEgD3e3jBBIwP1yWoa+yWiovFqWGeepmiR&#10;YSCTHtVjlm8Ef+x1uoaqgS6183089TTu5jjlxhkcNnODwcgYP2z/AJ67wstJUCot6wGS4IGaNHO5&#10;FxkAgjng+RwQcg9VhMRP1Bd4opqeJw8ZTICopG8YyCcnjqfpqbda6mYUkclTWEwxNKMCNgRhwfjk&#10;cnx56AtQpUVU6sj7GYEEk7g/7/HGTnroT0a/DXrnXNCLvqioOnrDIoaN3QGeYZ/Mq/qMYJ+/joV9&#10;qVJuc4EC7BRzFqz0VXe9Q09hS6dyUQmIurFf5KgkonDbd3Izj7DPjq0E0Wtnolmg0ncYY4oiIZaG&#10;snjkgcYLE7iwYZBIYDjLAY+bk0/pHRnp1RyUem7WDUhAstbVRl55COASxGQPsPA6lR1FwuEqz1hM&#10;NIjjfMkeWYHGcAEZ8nr57rtYLbSV7TOtHqGc9V2t6WkpGqLmaOor0j7IMLqs0yj8ol2nnBzyRnk/&#10;fqltaaiq7hfVguU8UtsEgq0jppwzdxlIG7B4I3EY+Ofv1afrhVenqJcZtOaeS0GGoeHcs471QBy0&#10;sgB2qCWwAOfOT8dJvot6R1/rLd4/4fbxa7bRErWXRgf5hYgrGqE4Lj3DIxxjOfnR0WmX0vvLHA+c&#10;IlIQZg7Q2gb3qCGXVdtp1hskdZFQ1c1XWJCJC2CY1H5myODjP98ddKpS64awGotNigVqtOykMNHJ&#10;Me1+UsCQgUbTn8wJHx1dXp/6YaZ9PrLSabtNC0UFK5kWadhKzyHyxPwTk+Pg46b5KOOLY70ygxA5&#10;cchgfgnpK+oaht2cSmcTlPVEt+0VYaCjmtEGJKCurJhW0gLPHC6qsacgQkI3cJU7toPPBxXCaZmV&#10;Xma5NVXK+wNc6WuRcEVK52xrx7feuzGQwIwfPHRWv9MaU1Vqa3wVFDLV3rtPErpUMiU1PsYSMyDy&#10;NjFeME5Azjxz7qzUdVpto2t0cogWZ6df9rkDxoABuWN2EZ52njOR++SjZoGc4SQzGGtTXexXTT1P&#10;/jhZqevJSvqEpg0VQZIgzCZd2AAxPPIxuIXBxgHobW151zUTWSLTM9ZRUs0la1weVWemRyxcnco7&#10;gJLNtznluT0kaTvOjr3ca+h1vHc6hp5WAnegZADj2uJ1k9gJ4IIK8eRjBLUVzk03XXXR2hb5Nf6C&#10;nt8VUaylqxTCGRgO7DEsu4SMWIGxeX2nHIPSp6ZsUow/tLAx51hqbTmgrT2bnJF9Qki1FDFEpglj&#10;Cg9soyDK4ztB+Qf04pKo9V9X61qn07DcoKZq6VY4VnlORHk4j3n4yQDxk55PVqWz0AoL1I9ZqSoq&#10;pKnbuZ5VeNMk5If3/wAzbkL/AC+2vHLfPVsaX9MtB26Gro9KW+3UdUsSPPU08wEqZIGVAberBhna&#10;Cft+9KxpaVJ27m+cCzEmcb6C0m9NqmuvNRpSuvtNBK1HWRQSdml7g3BZZJCAVBAyAFJbH3x1fkl3&#10;rq6podOW/SN1rI4YaSipaYwSRRuqnku5BbZnZnPkDnC8G6aC3PLaZpYZKmtqGxFPFDUB5VO7wu/d&#10;gkn2ljtbOOcEdKF4uWnbdYtTamt9soO5p6mAhkkaKeR6iWMGF9/ZBBG4DlgwZWBHGeiW9Rs1zDcM&#10;Y+Zh1OROZ9Y3mW962q6eCamjaCUUkApwscXbg9gUCQk84zndyST89T6C3ixo91pZErbzE6/zpYty&#10;wIVywiU8b/GH/wDvceekC6aJ9QKWRbjcdL32minXvLLJbpgGRjw4O3xz5/zx1ZVHZ5LdpiKKKVHa&#10;jiEs8mQqk/JJ+Bjjn7de50lorpVF8So1HjEQ9V+qMsmpbDHc9S3Oqjoq2Oef6mommeONPgZ3EZH2&#10;B++Oi+vPXm6eorVB0/Ybg+kKOQU1fucRhjKCsaE4DMTgthhzge1fmodTVFu1Tre2raRGks1WsMU4&#10;cqsiyEKQwIB8ng/vjOeumtZ6N9OvTD0kotFzw1Ut1qahbkhpasf/AGx7lMrsF5ABwAQP0K9E1j1V&#10;hGYZY/5mXL7hkxbqdA+mNhoKavrai9UMz0y1M9J3Y2anyAQrtjAY54XGccnHVT63umnq7cmkKOt2&#10;xD3z1s2ZGA+VVQAo88EnqZWQ3u/zQ0UlRX3F+4Vhjw0jlmPOAPLE/wBz1Zulvwva7mqoLnqER2On&#10;YZPfgeWVgBk+xBgH92HWVf1OjRDfqHA+v9u5i2C/YTn2CNtik5LAcZGM/wDr0JrXZZVPa3RqOcnz&#10;jnq5fWnSGifTqf8Aglgq7jdK+de+1XOvYjVPlRDt3BgwIyWxjGOq/wBP6RuOo5IILdTmqqq6UQ08&#10;GDlnPHOR4/bP69aGl1ld9Q1C/hPvxFbAVODB2jqY3TUUVtljMU0xAi7qlQCTgH9ufPXRLegNXa7d&#10;S1121NQqs1QqPT00sbTGAhgzhWYEFfaeRg/8QOAT1j/DZYbNarVeLl9VWVlquMJrZqNS26JQ3di4&#10;B2rvT8+DgKTjnPV5+mvp/b7lP/jCsp2lEFU7U7pH3O7kDDOrso9vgFSAcDIyM9eV6l106m5V0Lce&#10;eP4+ULUPeKlu9Fn1JoybT11q5KK3V/bkEyBRPPGCSMxsMJx42ngliTzjo3oz0W0X6ZXL+JWqOoq6&#10;wxmP6usO+SAeCFUKBznlsE9W83aq4miWKpmY4LKKdED5OD7e62D44yeljXd0is3bt0dNVwyTkpsZ&#10;SkiZzg5wV3jghc8/AIBBSOqv2FN3B7yWQd5AuWoqClq47d9PEG2lpjCNxjUY/OpGUHIPPnxjkdJ9&#10;40ZqbU0NTWx201IiYRyU8szzwT4HCCN3ZUwGJEkRGMkYychmsujqyOnElO9UkXa3AVDyTbXbO4fz&#10;H3MhJb2/OT546adPy1ttpI6KSKjmp2G0Bc0wiUMeSzFtxPnnaBkDn4XGTBmrd3lDWSx19prZKCGG&#10;cLPErRLEwMyIDkMpyhBUrt3kgnx9x0duVVqihsk0NNPK1Q9E6K6RBYxIFZEjYniQ+9mPtH5T5zuA&#10;v16We3ajop6eolVKmjxsGVVWEjjJ+GO0g/Ixj+yjPcIa2jFsno0qd8XaMJpRIzAEHKlSjRn82drE&#10;n5xk9SteOYsw9M4k1dC6hsOn6u50V2NTQpVvDPTrFURoiMnDOjM5dNykK2AAzZG3PEKnlpqZDNLa&#10;xLWsitGy1csDRx7iXEbRncNxAJBwMRn7jOqy1k9rqamot9upmpqxZEqlrGaKJkcDIlhVVKg/cHGd&#10;pXJwOm6morZVVdFedOXVqEwzskCVUqwSOpA3GNzgbRuZdxIY4OFPJ6dDEjI7wldnM5w9Z9N3uW2r&#10;dLfWutnabvXCjiBWCKQjb9Sij/5ZJIbgKrFfAZQHa+fhCs2j9dUWkJdaRXyjAoqn6hKParK8Tyyk&#10;jfkRjYEB3ZZmxxjqy7PZ6y46gjtl9rTHS3qVEnp5ZGBkSX2ysqNj+YMuPjcc5yjFenago7fpmtoq&#10;GGqjjgqWlWaoSV0lf6WR6WDc+7+lIzgHBJBb3e7HpNFrbDSE9oa05rLDvPtBbxp+iutPaqWGlis1&#10;GKePZgd2TsdwuuW4TEkIKgEgrnPBIn1FTUWEm3x1FK1RiCOKNGMtRBTIq4KQxK7s/c3lQoPgEkDH&#10;TVut2llq7rX1QqmufbFOk6sFdyu3YQP6fbk4ABBP36q2a6S32vrHnrL7XSSuztTW5UpopGYcb2Hv&#10;wMEZ9xAAwDjpXVWKnwjvMfsZRv4kKy+0OqrHbdLXJrTR3BZKWMUsK00jPhCfqDTEmQjuAe5Qwzhl&#10;B8WitJR2eaPRTPHU0tHRizwzSPhqaVGj3MCeQWkV/cf/AMKzeM5pn1namf1o0bZbsJYhT05keCll&#10;/wDtCSWZ1iK4wGX2RsfaN39WSSxuq/Usdxv9zhrKYzTy1ksc9SQ8bRTh2U7ghAKEKHAUA4b8xwSc&#10;/qZ9Kike4J/f+0YI+ERHqpTQVM1vuU8z/wARhmxPJyqTSJ2m3MT+Uqik/II+x6I+mFTNZbY4vMkc&#10;NPdqhae1wHCtPVhNm/cfyDf7dwB3M0a+I8jZS6VuNwuNRY7yss1LRF43Ek4E6sjEdqFz+cuVIVSD&#10;gEt4Byher93qp4qahirYoU2dpYGjKzU8UQGyNS2Tt8nIOSck8npPTN6zir3nVk1tunRejbpSaeuA&#10;r73QxXGgYCNiShMYbbklGz4JZfj9+nqCgSqppJNJakjmkqlZjRyO9MyovlFkYCZI84BwrJhRzjg8&#10;1enfqzTamsK6b1ZV0FLeZJkEFXVnYldMEfYASyqkh4LKeHKFuSSot2zXm6SQmWqrK9kt77kSQSRC&#10;SMe0SoCymMg7scY4BweR0G3T2aezDcfwZv1OHTIh253WreyV9rrrBS083vieKaeR6lYmTcFDCNhI&#10;pj3oG9v5cjc2CReqbbJWTVt9a4JNcv4dUyvKq7YkQQuokXcANyAjJAXI/Koxgy9TX64XxaOWzWma&#10;pqBBJTmYMqK4Rg6SNtIB2p3FOQADyOCeuTvWX8Ssn+GLlpDRkBlNRE9ve5yFnWNGRo5vp9xLAlSw&#10;3ZACsSqgHpvRaC3X3KlYz2yfaBtIXvKmt9Xbrw0TVdpudbPDA83boMsRGu1nZhj8oAHPx9+mHWvq&#10;U+tr9/imzyJRwyU0FJNDDMd22FFUFxknnAyTwT1XPp/Le7pclsdpqYoqu7pJbO/JIECxyph1JPgE&#10;dWS34cdRUPphdfUiz6gEl6s8r1MtDTqsshijdA7vznALeCuDg+Rkj6M2krRhuPPYfnFwm4ZEcbdq&#10;aeyXNbXqhHt9quttAiCTbgryr7JTIrAKyOUcrwQoJx89RrH676w0k8dvr9UNebbSsBOLzGsxljUk&#10;Y7oG7kZGc4IPIPVeemeuqR7rLT6woIaq2XNWjro1jIiXncssYXAQqx4H2JA+wtZPTTT9VRU1VYNS&#10;U9VTS1KgTxyJIUic4KMVYlXUf8Q5BPHHWdqNPXScWDv/AJ3gWQHvH+1+o/pn6lWG6s2p6dbk1Atv&#10;p7bVAyvUqCiqqhQC0pCJhlUZOcKMnFW0MupfSzU1JZ9Y6XFbaXirbcbXXRbS8dQ6ZRtwyDvjQjI+&#10;/P2GaU0JqCSpuOqvT2igq6/St1PepF2yAtHJhHSMn+YrFT7VHkHjnPViS3qp9UdBC6XCgpYK+lZl&#10;mWneRmSribcC4bJTcsiKBzwc5JzhVkGnPwdoM1msgiVhqnQ1voKmkl/w1Q2SG51BKNHcUro414JB&#10;UM0iFQwODgkZA6b/AE60XpZ6GtodF3W5XO7CsmaCI26SRBECO3MFjACZJY7ZCVAweeOkqvr0udzp&#10;aa6RlEiUlAsfJyo4zxjJx/n10PoD1j0PYLdNRa70nSvb0ZGWttQWkqoGCgFkZCuMD4TGT+pJ6MzM&#10;64zCbs94s0eptcekNzbTXqRVU9xt1xKzJJDURSpTruwwJjJ2kHBKkZGc85wb2tV2ee0yz1u+po6U&#10;xfzQT7kbYAJCARuz4dd3/ER5frlDXus31nfLtdI5g2n5queGnuFZTtWVa0q57ZMedwyFUZKg5c88&#10;Hq9vQ+9Va6YotKazio3u9NGRRzLIFFSq7gIJJB+eQKqrw3JY8OQQc3W6PK+ovfzOBBMdJKjVMTzy&#10;2pfcjMJZzUCYvu2+PIVQXAVsEkNngsR18lp9X3CiraivtrwQxUzU80sMSZkgciIhBjl8SHaxDMcE&#10;j462qlsjuSQWicfw5in8PmhYMzRv+QMFHLKzSLlhvGRjAbmDXJbdOVNPJVVdYssRhnaoqapzIojl&#10;LZ+C/wAJgnACnJB5GJ6fMLtlCesfprebt6j2y9aPrIZJdTU5rUlNRHSyGsiYxykDcMOzoHCrk5c4&#10;HT3pGt1fq6gsMWu6w09XS1ctHWyMjFKaJCqs8rtuRN7xOu4YX2qTjccp34sLPUXTQNn1fTCnuS2G&#10;7TLC9OMrJTVESbGO0Apt+ncNu8OMZPA6D2XUV69JoNG2eOqnqKm127u3WnWYqpFRKxaPcOQwKvjO&#10;M4bghj1sWUNZpa2BBPI+fHz/AE8RioYBM6D1rarZpqtioa622algfclMg5d4NrEK2AF2AuoDhuCp&#10;YEFcD1DoXXFVVW/VegBIsxggdVuNS8VM8ZbM0UqO7SOxQupbaOCvHHPyTVtLX+n9dqK1Qia32qBq&#10;mM005gYIEBMbho2RWBA/KSV242jO7q6PSevptUabsNzp6dEkuFD3xHKxIErvAWznlsQOf1IDdJUg&#10;+ZQ98ymtb271iqbsl81DarPCXutFPa6qkqnqO0kMZYxyKUSQDCuSRx7zlQeeqrs34gJ9TawS3pZa&#10;eCapSWnH0ckqssUCO6rgNgPmPH3HtGOAeu3vU/SVHqfRNw0rb7hJHUVFumpoaqE7XhkZPY6uPEhb&#10;HzkhvGD1xt6R6O0rpWtt8upNQRXu5wPHBOaylAn3CRXFJvj3GZ22n3sd20qpIB29a1TomWY8w9dp&#10;UTofTuramutdPrC9UFVXWiekVaAVSDt1LSSAZcHztWJztPOQvk4PUC5xX2qaWto0pGkcGeCHtvFC&#10;1SzszDeCGXKbgQwJHBxkYLRFTRMtJSVtDPDb46Spamq6resiMsTb4yx3IFU8g5XJbydjZAyb7zNK&#10;tp3WyRIKqleSR1kVSQqqxZSAx3IzBgMYY4PT+juW1ioPIjNJzzB98ti1VqmuduuU1rlchAZZF2mZ&#10;ZPaGLfnO9dvkFlypyOt1p+uorLGlTSQUkMUq08MMUpftxOgIYNgAKGLJs+MAjg8wrMauOsamvtAs&#10;lRIgq1mRVG9lCkqxQAE5JA3DB2kjzjo1QVS1MCiIHExO2ORMBQBnBzg54P8Ap1qY4jMX4466nsw0&#10;nc2jqLcaKKlEhJjkkVY0jZS5IKsSQQ2TySOCvTNQ6kk03c6G7PWSR1dLKtRGSw3Myxu7b1yNw7au&#10;Tzz54HPQS9SXSlt6agtVDHUxCaWmqqaqILRO0o2S4GSUUrtZQAcNkNkHMS811ukipIK9ainaSjau&#10;jZUMjxBtwEMrA7ELhmCgMCVXOcEnobvtEmOOs6epnq6mmrwYpqpzOzSgPyzbs5Hwdv6Z9vz17oFq&#10;+oukWlNJXVqKpu9MYjbKomgeSRVhEhSRlC8798XOAAUb78e65XyMyYt+olBbm09WNLTB+8iEYYLu&#10;cMMKD9z465q9O7RFQalmuWtLVM4p5Kg0tG6DY6Kx2dwn5wfGD46c/U31Ea4UsNHS122lilE74BGS&#10;uMA/3HVd0V/1Jey81cvbdpjIAxDl0zwSfj9umKwQOZYxz0Be9OaL11Fcauzh6Pa6NToikRA5YbQc&#10;D2nwOOh2p75T1OqKvUcymkprtLLIYYQAXjUjIP65Ct+hP9+oU9TVsGrKxd8jBRIxAycYxj+w6jCG&#10;pvVVLtkH0Vv/AJtMDkZYjEjfpnjj7r+g6JIm0yw9qGiaqeGgqpXmjEpyVZh5fHjwOnOzw3y5iXUt&#10;YYmkgoza6de2g4EZTKj5IRvP3I+w6g6P0x/FK1UIqVuzVMBo+4wEaIFyznPIGCGz+nHTrBpK46+1&#10;RbNO0coFE9R9LK0S7CxHDSt+4Xj9MdCdwvJliQBkx9/DN+HSx3IQ+oGsYUe308j/AEME4AVypx3H&#10;z5Axx/n9uuj75qLtUn8Ltj0zJ4faAcDkcc/YDrU9FTWOz2/SlrtuI6CJIUQnCqAMAjHSDrj1L0/o&#10;eomCyQ3C6w0xqCSwMMIyVUDP+8YsCABxwc9eS1+ps1LYWZjMbXzDFckzT0zVm1Enc7Ub87DH5sfY&#10;ngHHW2417TLvWk2xgbVQjgEDB/Y8Z6QPSq53rUGmjqvUM0lTc7rUSTzyt7SFzhFUfChQMAcDOfkn&#10;p4DPLv3yEMwz2zljyBzj+/XmLQVcqfEvsxOddSelVZ6hepUWhqRXijdI7lWTgcRwSyucf+I4G3/6&#10;OesdI+nlBoqx0+nLFa4oKSAYj/pfd5Zm59zE856F6B09QRXa/amdCZLlOlOroAxEUCiMKPsN4kP9&#10;+nAzhpPpqdpqosSSvnb/AH+OtRb3spSrwJ1jZ4kuKhqI8xyKxU8nJ8nrC4uYKeONZSZJJApAPjIO&#10;B+/HWioqqilkijqcxRkZfc4ZguPn7f8A0dLz6ptNQKurrK6GOCnnU7nkCghATgZ8n9uiqcCAMStW&#10;apfQ9Brq+01tpqiqoqGWtQzMx3ZRUPjxjIOM8/brlv0o09P6tXmsvmqJZrn9DKkMVKciIcFvyr/S&#10;APHAPznox+IP1gk1XcrhofRqT1NVWS9iqaD3rLEdrbFweSMAE44APPRbQ+n5/TTRKaZq5AL1eZPq&#10;at4mVkiUgbY+4pPJAHj9f7Ka281afg4Ynj6RZn3PgdhFbUnpJZ3u01VbFr47SXb2h0D8kbmAK42Z&#10;IwuPHz0Y9NtB6bku8tfbaaaC222Ttwwxl99RWeDJubJOApAA4zkjwOoWutU3DSFqawVTyPXVKPGh&#10;Z/dDAw4kJ/0H9z1Y+lNILHZ6GjakgiFPb4Z6hS4SWWZ8FnGfz42kcEYIODzgpkaj7utth4bt88dz&#10;ChSBmNNssslXSQV9DcaCtmQFUiImkiQZDBMCRCv/AIWBz8jjr7rOjvVdIkFtoYd6NH2akSSRzQvg&#10;Mwh2hmfnA2kjIznPX2eunjp/pXCRUsC5kkll7QbYM7mOcAAEA5+3XMHrN+Kihqrm2gvRyaXa4b+J&#10;36FNh2eHSnH9K84Mg9xHjHU6Lp12ubZUPqfAl1TPMdvVb1b0J6XwpYn7modVwk7qWKukjp6RTzio&#10;kib+Y2R/uxx9+vvop+Iab1i1ZFoLVlhsySRI9yt9JDTdmkd4/wAzyDneV37sHOTzjcM9cmah0fqO&#10;GkfVy29ja2lED1hcCNZSM7WZsEMc558n9eiWhLpedFXy3aqskytcKCdKpI92BIFPKH7hlyD+hPW8&#10;eiUUUlV5b3+f9pFdjK4z2n6pRXqqakSz0MM1xqhFtRUj7UKr4JG07lTz+ZieOOsqSijpIjTV8Vpp&#10;xK2xIo4wuVI5UsQGck/rj4wfPWHpxrCi1TpShv1hpJBSXKnSo2sAzqz5LAux8q4YY++PjovN3lrJ&#10;J7lHOtHCuIKWOT2SMRnuTvnJyMccgc+ccBRcqI445nI/4wvw+6buGi4/UL08sVDb7paqhZqpqKJI&#10;u/CTjdlFUB1Yq2TzgHn565Y1rc9XR3zvavp6qe4VFPHVyTbpu1sxgnaV/KuMZGQMeft+lXqWskvp&#10;/eautkiq45oXVUhgmSCJced484H9TYBPgdcU+ptHRxWuG70VbXWtrVM9Q9dQq7NHCYz3SrRqo7bZ&#10;U4Usvt8+R0zXrDvSiwZ9j55idvEpS16smkutvS0sO8k6GHAJPc3Arj5PPXdGrdaXO26JiqJKuepu&#10;H0nf2oAApCAs4UeBzgfqfnriFdFWr1IWWT0c1VUXK5USu7081OlLUSMo3bowjbjkDg/cHroX0etZ&#10;f0WuVDWzmn1FcWP1EVTC6suB2woLE+3aCT9yTj5xjfazp1ZFN5ONrYIxzzjv8uJFTbcic4zUFz1L&#10;c6RJYZq+suFVl49gjd9zHCZUZ8n5yeuxPQL0otvpdYF9Qb8m68pJJDGhQEU2WIyuciRvA+QBn9R0&#10;O0H6T2i06qoLjQE1UtNSvJIJEDM7AAmRVHg8/lXnCgjnq6I4KGaOArTyV1TG7uy8/TQBnO53JIRi&#10;clscsePtxmdW622pUaajhcc/2+kCUAOYiw3y+aeiSluLpEtLXNNTvTSf7+nmVt6iVdykpkDxkbs8&#10;+Ona1+pdrtiLbLFb47b20UJFWIZSu7Byd7yAjJJ3Ae7OcDx1u1vaoayF7ghr4Y6RZa+OMp2sTqUU&#10;bVb8w5Ygjj3L9uRNuoreujIrzXKK+WsVUtcDrtDySRMETwf3yPhcgdI6Sm5btq9veQDiRdUestBE&#10;70cupKh6+T2R2+2s9JLOzNtVSyIqIhPzljjnB8Avp62UVfc6nUVVRoogeSkpZGklkzGp2kjIBO4r&#10;ndtyfknquLLTUF99UU0yk8cpt0slbU/To2wzRPHFCpIH9Kh5NvP+9Xgg9XytKkMZFuipUWNCCWbe&#10;MgYIKg5Pz5Px4+etm6vAEIvxQXXzUqFVaWrgZnyrIJV2ggYDOv5ef+IgdCtSaksOkrTV6l1jfUtt&#10;rogd9TKcuz44jjUcyMccfP3+Ol/1n9ZdKekFnjqNWmKS61Cl6K10r7ZqhfG5lbPbj55Y544Gc9cH&#10;+sPq7rL1U1BLWauuEaUUCj+H0UOVp6OIjK7V85wRk+T/AKdMdP6XZrG3Hhff3+kpbetXHcy09Y/i&#10;Wr9feotrhhtMNt00kD09plnCyO9RuDK1QWBVt7IqshBUBgeQOjl2eC41UkdRZBHK8rbnp5Aqqwb4&#10;Ur7RnIxu4xweq89HPRW868pjNcKRRZGVjA0lPJNHNLj8yuGQBV8khsk+0Ak9N/qvJqb0iq7TLVac&#10;pblbq2BCJe9JHIpxjZvLNuOBkFwWHgkgDpnV0UWXjTaX8QGCP+/f3iJJf4jGSlmjoaqmoKyhlqYo&#10;mVo8TiJtrY+drZOAMA5A8fuRe5XGSsevNH3U2t2k2GUkDgApGBj7kkKCRkg9Uk/rvYYiaiXStfDU&#10;lwwVbjHIuMYIx21/6/8A0K+p/X6/6jNPAlO1qipSDFTUkirHJjGe+dm6bPPlgPdjBHRKei6tz8Qw&#10;JXcFnWFtnFpo5NRVldI8NGxLxRzEJ7GAdt4znC+cDIw3nkdNU+pNLzajva19TBPNUTNLSvE254Um&#10;l7kZUc4y7bsIDyhz4z1w3bPUnWFvs1VbKW7utrqhJupMKy7mbcxViNy5PnBB/Xz10B6g2fUnpH6i&#10;225031dLaVoqanWolR3hqYVqZH7bMeGKxrESAfJz0/8Ac30oxnMsbC9TY7cS0/VK7XegiiqRU0sx&#10;ktsfZpgrmWHuiVndhvJ3bI484OFYjzkdVTrn1WotN22pumpLtDb7eHcQwUykx1cvnZEIqhXlO7IJ&#10;JZEK8kdInqJ6spa6O+Cot4u19nu0ko7js8SKdwRN6+540RVAUFcsx5wOuVdcV+p7xqKpr9VGq/iE&#10;h3NHURGJo1+FWMgbEAwAAMAYx0fp3RG6jcXubCfuf894vXV6jcxo1V6pag1b6kVXqU4WnqpXj7EI&#10;O5Yoo1Cxpn54UZOOSSeu6LjJBrix2X1MtxhqKfWKRTxfymcpLtVGjdVyQQ4ccfIXgDrgDQthn1BW&#10;x280RmWaaKmVs42O7YX9euu73oL1X/DZouS9af1St506LjCtws0gZICSfbICGyp3DBK4IIU84B6Z&#10;+03T6dQtdNRAsXhR7j2z/GY04GAJYRpVuVOlkoK6nYU8cc9FM1QKY08hdt6kvt3HJB48bTgnnpX1&#10;5pmo1zZIo6WhpEuZLSKBVjcahQ2VRWfCK+3A4BLBR5I3eo/W30iqRPebjqGS0wywhxQi2Sy1VLKF&#10;OER1iMbqHY4O5Tt25IK56rzVv4qhDWm1+mdhkt9vllElXdK6bbcKkc7khZCBSqcn/dndjHI68hoO&#10;k69rwVQjHk8D/v8AKCOBKC9VL9UwVqWCGNjFQH+cZAP/ALYZV3D9lxtx993UPR3rx6s6Jqg2nNd3&#10;angwVNLJN3qYgrt/3Um5AccA4yPjondLRb7m7yVMG7f/AFNIxfLH7k8n9T0vvo6ekMpttcwVl9yO&#10;nJA+Nw/+jr6tpl033cU2KDgeRmHrtKjiWnbvxEeoGq7PU6auk1nimqozD/Eghhn7TAq0aAMI0JDM&#10;NwQNhmAI3HII1celYXkmlUyyxtEiJyCD5H98AdIFgsE1z7x+rWJocEKeWI8cjPHPTBcoK2mtoSrq&#10;UnFLTgB2UArgjngZIx/fkdL/AHSjTNihQM+BLNYXOTNYpK26zrUWK1oahIO5JTjaoZQ2Co+5wcY8&#10;9W96c/iL1V6f6fk0bJFJWUlU8qSSVaCaRYnjKqpiZW7cvwXIbIJwBnd1Xek77bLZVT3eSkmipFRS&#10;lTIyBYgvIB3MNzN52LubGcAjrz1Q1dqCS7UtA0kLEETEBN+BwcZ+/wB/t/brnJx8S8Sy2le0W6ii&#10;uQH/ANjZ6mVEBEQmO1wD5TGfg55Hnj7gdHPTz1Bk0fPVz3Iyy0zU5QiNRmRj4RjggfJBIJGOMeem&#10;W0m1VVdClXHK1IjbZpYQFcr4OwH5A/4h1q9W/SzRWmZIofTvVFVdVq0SoeGqg2GIOAY8OCQSVbkE&#10;ZDAjoX3um1vQt8/L+vicGBjradZpp+yXPVmgrPcmuurqOSmjSKoSohV2JaaoDFXZJEAG5HKt7iQy&#10;jKld9J761x1FT6W1LbIJKunozS2hggiP1KkMGlkGFJVO42XPkDz4Ky2gqdrUbTTyy0UsuCGbJIfB&#10;ySM4JPg4+B+g6F2SDVOhLnTTSSpSp9TH/tAp46uIlfykxtww+drAZA8cdUNNFtbop58e/wApLOCu&#10;J09656CpqDSGn9V2mJaeKsimqapGYnfMZACI124VS2/OSRwoGBgdUciS3OdKi6ETxr+WAkqnHgcY&#10;PTR6/wDq9qTUFv07SV9HR2+p3QuPolC0rxR91SnYKezczF8btpzzkgbVeORJbOZ4nLxMgIaEkFCf&#10;tnBxnPWdp6XWpXfzFScSPdKqqtdyllp4e1SPnYgPtVW+MfHPTnYPUuqpYZKKW8JV0UMUM2yqpyu4&#10;kq0yCRSxTDu2DtOeDx46R3qqqqo0hqgZmUYIkTJOPGP8uT0vpUTAyQVNIirJKGOwYIw2cL+nxjpk&#10;VBhzKhiDOq/S/wBdo7tco9O69qKahoZjspK6QGaaB8hUeRiAztkAk5B4HyMnoS9pZarSxudjjkWC&#10;np+9PS08jLh1yzSJkeCvuAAIbA+c44g9JZLPLrOgqL/GHt9HFmb6mAOTlhGSoc5yqSu5I59mf166&#10;rtt1p7LqhNGfw62ijkpYrjp1qGlCs9I7Ou2Z0YBgFQnncCACMEk9YWt0qVvlBHKHyOYasdxK6Qvu&#10;nq3TiVVJqm3LbRVv21mEsUkb++NQd4X3+8E55Gfbxy5rODUmgNfprebSlBf6a3UEH+I4qqUSQyVE&#10;4bZ7M7lCd1FUjn+Uc4yT10lNNrG0a8tzWewUkM1oqoaasYTLLDHbqfvDue38jFJwwjXLeQc8HqJc&#10;9D6Jto1t6pWq1mKi1zbIWzWASUYVxGyytCFLqQzFzjJ/lkY55Qp6klD7bBkdh+Z5+nk5+UcbG3Ak&#10;H0R0Doz1Z9OrlPZ9Q1tvNa01JUJEI3AQsXRHV1JDKjKCQQSCRnrpH8O1ojt3pRaKgxConpaf6Knd&#10;v5DM4O0yr3MEAxLEoA55brlzSX4b/VnQt8rdRn1LpXsepZO+tBp6J0SZ3C9oL3BmLDbMgAnaDk/P&#10;Xd8dmksFgptK2epjiitMC00hB5Z1A3kcjjc2MZzjHnp1qVRyUbI7wbCL92qhEgEjhPp8bxGx2ooO&#10;eCp95YD7g4yfHXF9Z6k6X9KvXK/DU1ikuoqpIVo/oKXE9EYqkASEuBkFN43gkZ2qp8gdqS2tbjGR&#10;TUk8RidC8aTiSIqCM+xlBBKlh84zznHXNXqjo3RdZ6iT6wvtUlJX2ivo5KaBKVDJOI5O5IHKqG/r&#10;cD+kEnjPge9KzmztBlsSwKPX2kPUSulg05qg3C1MnalMSFJDG8av2zn3IwJOQRjAA+TjHSdVSXCA&#10;3C4QwtWPC8IfcBLGO+7rDIqgAMqvtYHJDZ88dBqHWlhhdr3YLFRU9vmqALjPDTFqiZl43mPGEBBJ&#10;LHJwORx0jesNytlh1BbRUWqvpoaqs71wmtyyIxpdir25jEowu9VcFju/Njg8H0NFFupF+Dux3ye3&#10;fH0jtFgPAj3X3avo9UVkNrtq1kEUCUzqJNv08pBZVVMZIO4eP+IecYGemL5T3w09ypU/+x86mR2a&#10;UGRXDe7I+B7SD88+B0KpP8PtUtc7RUUixX63UtNAWmlYTTQM4BZV+RGYwWLKf5ePnqfcqW2Wi2SX&#10;mmt9BTd1kmqIIyFjwSBvBC+cYyfnHXqM8R4EYirr3V9Lap6qGgkqUFEY5pkimMSTNUb2CEABtvDs&#10;WBByMA8lhF0L+Iyko7o8msNI2u80sBIYQUaQNKoG2NmJUk7VO0c4wAOs/Vu3WS6iup/pI+7DLR91&#10;6ecI52pMsbH2N3OJ2JAXgIMvk7VqnVVGlAttFBCgpaihimjkGN8pb8zPzwSV4XAwpXIyckFd2n1D&#10;mkHLCRunRHqh+InR+uJjFaNP1b0FvijWhip6oUk4GF3lN6lS4JAIBHsLEZ5x7rmy20scrO8sioAA&#10;RvBI+OOvdHGmC8CSIu6ot1woXt5r3SaGukaINngMFzgj9R/byPt1CMNyp6aCCgQ1VaykFRx8eAP7&#10;dHrt9V6g1GlLBBa6qOqoJJbjUrsaNKlVAA2sRypXP7Hj4PRSt09LRGa500NRFVCcwimnRg8af0kk&#10;/wCh6MGEJF+12G+3eM22e4K9fPGHWNUISMt4Uk8Ej78f6dM9v9MmpNNJUolymuM0nZNP/SWHLtjz&#10;gDLf2/v0PSOHT9OrUdVJHWTFXqZ5csHfn4HIGTjj456sLSv1lLZ7lqu61ixW+YtBGS+3eXVBKVH3&#10;2lVBHyT89QxxJkCrnvGm9OGkuFXUxXWuiXdiP3wU+3bEhPxuXn/w4B+/TZ6Caz07pe8z3PUdyq1m&#10;gijipaWNSY3Yj3SMc4HgDwcZ/XqrdSXmu/jNZWVtaZHqmRgmSYyoACgD5wvt5HHQ6G81cc0lTTwK&#10;MEF2K4K/t0vbV6yFCcZnMAwwZ1d6g+ulM9CyRtOI5l3PFTEqzqR4Zzggeef9OuWtYain1FXz3N5y&#10;lTVqd6q3sgjX8qIOMAD/AD5PX2pustbbZ6sykMwKt3Gz859o8gdKZLO8ncZQ5BTPjP26Bp+n16Yl&#10;hyT5MCtap2nYPpncpf4JPSrIrLR1D0sEY4BZAowD9uP7knqw7T2rfTLJVuTIqmaZ2JJJAy3n4ABx&#10;+3VaelSJU1FZNG/1AnpqeuUIRhBNEGK5Hg7lkzjxgjo/q6ue0aRvdZI0cVS1FNFG5OFRZDsGD5H5&#10;vP36+cOp3nPuYAGW36fi1Q6StssbPJJUxfVtvBCbpSZCTnHyx6baWp70O9o4qaJUy7hiqqB5Pjx0&#10;D07UWyCjpoYUikMcK4WPGyJdoxgf9+td8qVrEq6OKoZV+ndpM8Fm28YH28fv1oINq4gWMA+okcN9&#10;ipDHPVJSzM0W4SshlC8gsEwcE/BznjPVYevegqWWz2G1We9y2ZJZpTUyQT++RAoLqvJ2clTn/wCp&#10;1ZmvK3DW630yqstNF9RIoKnliqgAHyTuJwft1TH4hPUiKz68sdDQwvLHpeELXLHn2vNtLYKcbgiE&#10;Ef8AP/foldNmpJWoZMFtLnAkfSXpnpP03pZr/ZKJKqsiDSG5VVQ8kk5Iz20bAX3Zx7T98A9CNRXu&#10;n05ZbrrDVNMJqp6gxxW6I7ZJig4TH/CfbyDxgn56keonqfZtN6Vp7pPcXuTvKJYYC0hEshPtXliS&#10;ig5z+g5+Ouer5r656oqBcbuqg/7uGGIYSIE+FGeOfJPk+ejaLotnUrRbf+AfqflJp0xY5PaDI7vc&#10;9aashqrxNH37nWxCcKpKRqzAbQP+ELwB11TbdWQ0GnI7xUSGJ3cTSK/sihYZwVUkBy2QSDhRznHn&#10;rlawx09tT+IVRXvfVJM0e7aTiQMcN5XwOR0/a09WTeLWLbbLPRWunO6I08cry5TAHudzk8AccD9O&#10;B1u9S6Q+seta8BFGPp9I69QbEq/1n9WLx6kpUWuwPX0dmp5glTW1Mm6quUjMFwuBtjhHGI0AHycn&#10;qi9Y1dutMsNutndWWnHvOeckcdWxra/09poomqnTYkbBkUDc5+Mf+/v1UWldB3j1JnuN2hqPpKGi&#10;JaoqDGZWUkFtqqPzNgfcDr0Oi0tOip2VjCj/ADmCswoxLJqdfovoLYdL3q4GWtrbnJdJJpzn/ZUB&#10;CQj5Zi4znxgDPRtdZ6VpNN0dRX3KmVTGk/bbDyxq/I9q5IOMdUZ6jtSVOoHjtta01BRwxU9GoOQk&#10;aoOB8ecnj5PQyyWC53Xf9DSyygcOV8DHIyer2aGu4ZJxAYyZ+kH4X/xD6V1fq6u9K7TqC61dtehF&#10;RaZ6ulSnnDAYmiARvdgbSp4PHjjrquur7jHAqU9LUwU0RRpZZAGADEljgnOATjkD+o8DHX4/enNp&#10;1V6e6ssWubJVduvs9ZHWsmdvsU+9M/O5SR9uev1vpbxddR2O03izuJbTWwJVvLFOGqCHUFRt4AXn&#10;kgnx+XrzHU9EmjsHpfhMZzkcyuPxB68odIelNRdHE8/18sNNStDMqs6s3u2SOrnjB42jGPykEdcP&#10;X3X2objU1YoqlTbKskNEYEUlWXDKw54PyAccngddXfiu0zqbXSaYsFnNOY6aWWauMspB2uAsZ2lF&#10;z4bwPJ8nrimvdbPc5rXOsiNFK0UsbrgowOMH7c9ZdaVu/bJH7RDUNlpYPoDY9ByXKDTMtLNa7hLc&#10;oaugrqQHvDtQzboS/wCfa7GPIyfy+OB11JWxmlEFLV06fURs2UnQL3ASSnPICnkfoSOD8VB+HSlt&#10;Oj9P1vqfUW16id91NTPMntOCe4kbfDH2Dd+uPv10H6gGha0WjUUE0P0laI4ZBLHkL3UMkDZAzkSK&#10;VH6uR89ZnVtG+ss9ZmJx7zgCqgmVrqWlqLpeJ9P0epZrG89PAoq0UmVYyArgbeTgEA4YHHIOAcMl&#10;Bpf1F09RWvQOmtTT19ulhMqXWRUVC4P5GlAbbwx2qckgHk8gVmuun1fqEXixafrRT01RDQ1MshjK&#10;RqEYu20HcSSoUEA4yPGcdR9R3/1N0jJFX6FqbjPBUMJpMVBlWJmcgAxY3beV+SvPI8dZdekU4ptG&#10;MnPiCLjzLklpPVK2XyfRt8ahnD24VFNJHKXWLuMsQdGC/wA0F3VSjc8jngHpgngoKj6WyVcCRw2+&#10;FKehZSEESYCmVMcbgQox8KceCQaZvfqP6kXzSTG41FJDqN6U0lHeqWJ4kgib38DBMnkkSJjaV8Eg&#10;dWNSV0EsFLWUdXLUQU60skrEgsZF2+8KfyoeYyBgggE+STpaamuonacwLOPEnellntdiq62w2GKo&#10;ZbbvE09ZA6yzTu25nZm5bgD38Z+MADps1nrW3aOtVTcHqVpaWjglnqqxgpESR4ysKtwZWchFOCAT&#10;xnkhYufqLatIfUJVUffk+oj+vZd5SFnICrIyITtBI48c+R56pD8UM2sdTaIgvEE5g08s5kr0k3QT&#10;STF8RHa4GEyztsHOW3foC11DUXisngmGFmxMjvOYfUHWlbrzVNfqC5xM89ZO0pkkdmbaTwpzyQq4&#10;Az9v16ZdG+iWodXwSVlfVQW2hpKQirqKtvfBGUbthl87goB2nBCBT4K5WLNb72+oKCh0vb/r7vUS&#10;KlKpiEpD+AQp9pI8jcCBjPxnp/1VpD1T9H/TC8V13rx9RdJHM8McgqJYJJSqSM8iMQrFQdxYccDO&#10;XI69JaWRVqpIBOAMzLBycmW9ov05fT+iLdpaAUd5lt8JqatI4lyryKrsNxyRsYlcHjJBIHWi8WjT&#10;OqbVWQ3W0RGaSnNMa0xp34RGAMI2OXBVQoByftjqP+F31cuV/sVZdL3qqrr7na41p5qaWFYwpcZ7&#10;rOCWm37cEsOGXwc56WfVSabXevrXYdLSx2+rrqj6WV6VmQgylI13CMgZLBSRgnHx468s2nsTWstj&#10;YYEkn94wORxOdtaWWPT93lsYq1nlp3O51BAH2U5+R8j4PHx0tFk7gV0YsBgg8kH7jp51voL1Hihb&#10;U11sVY9ujiULUxUeyBI1AG7+WoRR/wAR4ySSeSelCx2O46ju1NaLfSvUVVXKsUMUfLuxPAA+T17/&#10;AE9itUG3A47mLPkGHLPRmWOCCKnmmMwwFj9zEn+kDBJJ8cfPXUHrQ1frTXVHDNL9Xb6SI1kVS8jn&#10;6WnJ9qIA20llWLjaW88eD0oen3ovHUTUUd+uD0lwdYilIF7DwOSVQMzY2ybk8HHGCCQR1YfqZT0O&#10;lay626ikzS2uXEVQCVgEaqSQcgAnBRvORt8AEdea13UVd9tBzjg/nD1BhSw8HE5h1tT0L6UpLlWG&#10;Rrldbo4gj+fpqeLtu335dlA/+5n9erMtemay9WSK1XTT0l6t5poxIaukeWOEEcmJlK9kjJG5HXOO&#10;T1S9VXVd4uktcrMqqxeCHdntxFi2xfHgsTwOSSfnrs622u5W3TNginuVTU3NId1LW01THD20dBFF&#10;DIGba6n3gEg/nI4yck6rY+mqrCHBGf6RUE54iPoD0ZsOi9W6XiWhufZq62prY6WRo5VhqI0UxDuI&#10;Mup3JycjIAOcEm7vX+kRvw936OZDPHF2HUk+7cPyHAA8HBzjnoDouusVal5kr6uaJ7XVNLAJBHDH&#10;JEQjPIQoXDbsDI+RjxgD191zWX20XaxR001baJ6Ps1NRLnJ9yEOv/BtIwvluc58AebHUrWvFl5Jx&#10;/wC4fcSOZwlIrzAqTs3ckA5wOhddZqtY2rEzJEMjduJK/bP6fr1aOqfTie2yPW2LfV0qSFHhwWdV&#10;+HAxypB/cHz8dEtHel+pdVvFDa7VIsTFUaoqFKRgsWABJ8/kYYGfyt9j17arqVIT1VYYlB8RxK6M&#10;BZUli5iKbgTg54/69azGdpLADJGB9um/1AtFi0Drep9OleoSagWPuSVabFmkdQ7bFydqqW2Yz5Vv&#10;v0FrrVLFG9VHApiALMyAv/oOf8s9OV3ZAYdjyPpCBSDiJFVLbtP3YXiedlZ4yFp1Qkt8FifABxgf&#10;rn7dM9hpKn1QulNpXTFuWorKiMtM0rbIo49uSC/74Hz/AH6RtRpc2vk8V2oXgSDCJu8FeSpB8HPJ&#10;4PXSn4X6J4LzR0gbeIaD6kRCMAqs3vXLffYyNk+N2379O62z7vp/VHLY/KFOQuY7enP4fdLaPsNw&#10;f1Gt1BqaslRXpIu460lG6gqCVKHusCxx4Az46Xar0Eo46IQ2q81IrJJt8CpTokZiABZ+2PyxL435&#10;O4+0eGxfOpaZKOwzX2810cVJTEYCY7k8pDFYkXgAnBJYnAUEkcdQ6f0/pTpttV+ol6NDTGBXNshq&#10;I3qZJiC0eUC4gxH5GC5CszMBlR5C3qOoyTu/tAbm7mcgT6fu1Dcp4a621lBNBNJDmenkjSpAbG9C&#10;wAYEAEEc8nq5vTb0gvmsZLBqiyUaz3GwXAVEEU4QQ1ES4ZoveCN5Lf1Lj7HIx1a1b6ex2+wUVz1B&#10;WSUq3OB6iltzyNPKVAZ4klUlFIKtGp2jO5izlido3SQ6p9OKekotNRLSVbxNU0MaUkshQyHaqygA&#10;5OBnbnIJGdvAGXr+r3gbUGD/AEPeGrbPeV366ekVRbb7Bc9G2KaktVZE29nlMohmRmEjSSFmGCQe&#10;c44465vjq62rmprfVRtJIKvtuQoOQXGG44xjHOB88fHXdGrrZ6r6+0FWWip9LYKS3LEIYYxqECql&#10;2eSAFMTZOSQzcn5+euLtO26Gu1ZqGy3+CqsddYIGljpasKsslSsqL2CPg7WZv1C/brR6HqrbqGFp&#10;BKY8gnHueYUryMR8HojV+pur7KlykEFijg3TSRcSxIkfDYxjlpGIAz/uznGej3r76Z2jRnphb9da&#10;RophQ22SK2VTx7GwpU7SVHLYCjLnzu8DHN46aqNF6b0bo+h1fqSTTdFqW0lmuzmJYxVAtmEs+Qq7&#10;VPxyQB1ytdvWnUVJp/VnptRwUd4slfcpEW5uXbdsDRq8TKQvuQ5Gc/36Z0R1l9qsx+BOMe8A4wZU&#10;NqvYqJQZ5pY0k/KxJI/XJ+P/AKeiF4qaOCm+tMyTMVO3Ywxn9x46gToklQxhiZdi7nIXgkHI6CVl&#10;0mtU/wBO1CtRTOQsofw6nPAPkH9evUpWLGwokYlpabp6K6U71tTfKlnREFNGkYUToQd53kjZhcjG&#10;DksOrps+sbTJp9LvpmwVovNhqXmo98u+BIWlVBBlnaQxlX8eA8hwV+aW0fZrpSaXtWrpbVJJYasz&#10;U8JLZYkZX7A+3kg+CVx4HTp6TUJumq4pYO0Y6F/qu3NKIkacYECEkge6UxjB+Cft1gdQG3d8oekc&#10;zsf09mvVTDUllpq+GhVfrZC8ndjmjQqZFPIkDllHOCFAJyAMBfUK13q/aTrtI6W1FRWuoio0rJop&#10;KdnhnC9tjDI78qC3cJCId2F9w3YZCrdc23Ttttei0vVwhgFsRLoBHVbqKsDBgEkdA7QtwwIPBJwN&#10;hAUD6iVV3qptGjR2r7NRw3SSW3Xq40m12jFRLGcSDfvIZgT8MC2OAST5Grp+2wFSB557RlrOZ0n+&#10;G3Xz60KWu8mJLjpXFTVw0VStVSVQijBieIkFlUu8Hz5yOcHq8aivo5ZZJTOXkYltzNt9xbOSPPnd&#10;/p1yX+D+GzaZsOrtQKzotZXpboRIN5aGFXnPIAB4KnPH5f26Z/U71Ou091OmbFV1NBJJMKWeKngB&#10;qHleRh294yIgQkhG078Yf8o60UuCMVEkvhcmXZq3Uy2O0Vk1vrLfNcxCzUtKalQd/P5gfcFAbJyO&#10;AM/oaQnpqK7fW3S8XXAnqHMz0+9zKWZYxiB42XBdGI9wznODkDqDpezafoLzqeto6JhMZ6Wmmqsb&#10;tqFmEm84BIYqzEtz+TOMYJW31FFY9Kdm32H+KVclOJ7hUNM/ZoqoTRuMk5DSKyxYTGNzNkD3Amci&#10;wfFF87zF6+WSHS9PU0MWoquKirkkmmpEkMbVMcSBsKqsRtOWAI4YRuQCBk4pR2H1VppdN+oMNLcq&#10;2zwNUWpY4ky9NIVAZWT8xQo6nnwUZhyR1WsNHqab1dvOqNR01RMjrVFqmSoUwlHjI7RJHuPbZsIM&#10;Nt94G0dGr7YKcCnqKC4zUVdbpg9PNHIXlSEhgWCgbseGI5yM546Emr+52B17RqtSojJ6arTWS4mg&#10;udZHJBCJQsiOGENITEqtt/KG3SKSfkHIAwAGu8NLUWVbRTQ917ovZc9lnWNCVRzJtxs4JwC6528N&#10;1WVLLabxp64VVcKOyUzWFYO5BCwjqaiCcnDMWwpYQIzMc53+RjmxtMW59PUdFQQVVTWvWUafVTXB&#10;DujlYdzYJB5xu2qCSVBxjrXu67VVUGweTgR9X4iBq+tordeKyrpokhkikaKnmjmE0qRhWjcbHyXH&#10;tGCCGy2dwx0oXKimaipaalP1QjpZ6pCisMwioaL2qckBRAT+i/bHUn10qKODVdZT25HVabARtxVX&#10;crll54IBB8c8/I6d/wAL89m1161wadu1NHU/R22Krpp5HILM0aFwyE42kySNjkHuH7DFPs2v3jWF&#10;/kYv62GMrmls9ctTHSTUFRg/m2xMT4P6foOvdfpDc9Hafuck1NFao4pBIWTA4kIAByf2AP8Abr3X&#10;uzpfnLjV/KchXXUEmorbDfKC0ZqIlYUiD2mCdeREx44Y/oMqSPv0I1Utuudgk1JTV6xI0QMqtHwG&#10;28xE+dwYEY/9kQ2v6PT2pJ6CSlRLdUyA1yhQknbJBMqqvhlJ3A/cc+T0IqahbLfbrpvVFQ62qpqF&#10;qGWLBVpSpaKpRflJFKnz/qOsRODNTGIuU+j75qSluFwjbt0dEIVDNIFaWWSRVjjUHxkkc+PP69G/&#10;UXvU81j0RQSSrQWuBVYbTierZt8z/bGcD/y9WbbZY4fTS3Bfp2AnepEhiUSjB7dOWU8kABnH/lx1&#10;XM9Stur4RArTbGXNQ5LvK2Pe2CT5JJH79HzmUiLWUM1Tc0jY95YyQu48Zz/6AdFJK40dFSWKWhXu&#10;Uzv/ADVAy5dsjc3OfJA5/wCnWy5W+30VzlkprhJPToVdnePYykjLKfvjPkcdGI7dSahslOLTVqlW&#10;8250KYQpk7WyPPx/fnjqe0mKtwhjuU0VDRuVkIIwy4C8ZOT9gAefjoFd6OaluM9TVSq8zDDbCCpw&#10;cEjH7ddlemH4ZG/wavqFc9RWqjq5aWcTwugkWMMvjJPB6pb1P0fZxYai/W6MRzULBGaCnJjliYjl&#10;iP3BB/t+07xmVyG7SR+HPW8MUaaSu9V9NMs26mkVgvciLMWjJ+4LsV5/rb9un/12qKOm0LcIpCq0&#10;1dIFVkk3NJ25E2j9uef2PXKUEr0byJuwDyrfOST/AJdT9b+rV+1NZYae+1sCwUAI3RIUB2DywyR9&#10;zwBySesLUdEFmrF6fhzkj/PeBKYbInRfop+IaW9zx6TvlTTUdRDDsidYyPqQucEKo5cADgD3f6dX&#10;xS+oOlTNV3GtqDINqSKj4RtqhQilSfaS3ODz+nX5gW+tq6vUlFNRVLiRdqUqxYUtIx85+fjHV1UH&#10;4g7lVWmo0jq2ne5fUUj061cW1Z4eMA5IIz454I/XpXqHQ7A/qaXsfHt9IOyrJystL10/EfpyzXV6&#10;2201PdtQLTM9AGUdq3ykFVlZvLMFwQv35+eOb7V6o3AzV0eoLg9TU3fdPJNPKDI8m7ccZ8nyP2IH&#10;x1q9Q6XSd0qUummLdUW/vAmrheUMhYkcxgflHnj9ul6e4pYaVHiMZMKA72GXUHgDJ8daPTND92T4&#10;hye8lFCibL36hpYbnXUMV079HeI4IamGfJaORWHZZM85Hyo4x+3RV4O9IuNyCPZIPd7T98/PHB+/&#10;VXazq6O50hrDCEqKaMStO8hCbkckAY/qOeDkY/XqyrVe55KKlu0MUaMVV1Dru+Ps2etvYAIZTDN5&#10;jpoWRHqY2K5DMjZR/sR1BrbrRVH0TanrF/h9EFM8sEaoxiXwAOAWAAGfJ5PJ6wmoKypo0rJI9kUj&#10;FEd8AOy43AftnqoPVy/LKkNho6g9uJu9KN3k84B+/wD9PV603HErY+wZgvWWtanXVzo7LBFTU1HT&#10;SNDTybNrMrvw0rDlsZ8/A6nTXnVHp/pC56PdI6Yz1wWSSKUFpFMeWCkeVIA5/wCYg46V9CaWu2t9&#10;TW/S1lh3XC7VUVHSkj2iR3CgsfhRkk/oOr31z6S6Q1j6kUfpfpPUcdtk0tb0o6+olQTLNWhiajbh&#10;gWwRwcHyAer321acZs4Ucn5Y8xB3zyZUnpt6R+onq5cFtWh9NVNwmc+6YDZBEP8AmkPtH7Zz+nXQ&#10;+mfwXeq2mInkqbzYGmjXNRR09U8hUkHhmVduRj7H567D0dbtN+kfpvatN6RNLtggiRJyfazlffIz&#10;jHznOeecc9CHu8laamKOVIR9S0rzUk+BKWDEZ9gduTxlhj/h+evCdT+11yvt04AHz5iZ1Dg/DOPd&#10;aekXqTpimqob1p6tqkl9qtb3E7KD4G1ffng8Y8ddZfhRvt5qfQHTlvmudP8AUW/vJFHWNIjvSiRh&#10;D7l5UgDaf7Zx0x26QR1MVLVULQVVLFLK8eY1E+fDMVGDxuX58k9B62npNC6ootSUM6RWK5Sx2qrS&#10;GBf5FTLgRzKeAIzINpwdu7DfGes1/tDfr1Wq1RnPcf2hl1RIwwgL1B9SaKi1Dqm4V4LU9vroqajp&#10;4BmaonjpY98cQ5LfzXbJHjBJ65fuOhfUPUdDfPUXVdsShaGoDTJWwGlkkLeGRNg3Y4H3PV9UtlrP&#10;S70yptf1iVdznllqKm9zookmQSTuCylmB2hlG9fBJBxxnrH1Cr7bqjR9LT1E80dpnhWuqJxTiKSO&#10;AKZAu08BiRgLzzjznrqtQK2LL/yOMwTNubMuT8P8uhbv6Y2waPhhqEp4BS1tNLAp3TBQZAARyc5P&#10;656T/XjVunLD6Y6n09R3OmpauzyU9Rb6EygSKjTRSJtXOdquZFH2C46Q/wADevbNaTe9G6nVaCnq&#10;po66lqpnIjM3uDQs3gMV2kf+EnpR/HMtPadbBElDTXeiRkk7RVnjimYjnwQwlBJHkxjrSro3XemZ&#10;dm+HMsH0W08bHo2gejpu9PKIbhUmWP8A3srj3KB8JtcjAPwOvW+uWx6mgt1uqe33qcRqpX2vJEjM&#10;yY8NkKpPz7vuM9AfQD1ktepaXTWlawyS3v6c0byJTyZQKxAlkIG0xqm3OTwcY563z22utnqpp+2X&#10;irpaeWliqp5IaWrWQSMU2o24qMvl1AUAnDHg5PWTqqSLfiHPMUftGuhtUUxSjp4YpKCtkkjjdSsr&#10;UdRKq9v3cbsSKQuPKsF5IGVaa8XnRepbRf4quV7FSMov9EVLiWnkVXDRHkBl3jdnB8HB2kh+Ff8A&#10;/ZqRqGaIiR+7UJTqe1nIJH5uGyM+QVIGCCOIDafuFLXrLQkVdCyw1NM5IaZXSaX+Ww842SFCTwQE&#10;PHjoCsUOYFW5hyDVOjEucVj0wIrl3qdaymuEsilpZTyzBo09rYz7gN2Rj7dV76w+n1n9QLLVtWat&#10;kiFGyzQ9syqhqCBsBQsVbk/oxyfGept6oNQS1U6XaR6aepU7IhTBoDH8Dt8pIuRjmPcPueR0Pehv&#10;9BQPUWygkRi308m6udHjxllZGBBC5527yvHwD0MahqX9ReCJz2eJj6CacsGjDfNP3CGJNS0McVXW&#10;TGRMvAwIDQOy5QEMNybxywO746fLhSy3enqpqu3vcYqR1CSNHIWTIZGjJljUyIyA54ZSSGOSekKh&#10;smpze6bVlBSW2nu6I0RqjKkEtUmAu2WPuiI/OTs5yp4PPTPTjUFxrvp5KGla4SxbaSNbqtSWcZLB&#10;WywX77QQ2DwzdK6rWG5twJyYIcxEsfoj6OUK116pqG9Wi6KQ88lHcJI0YOzexYlZcJlQcZUDOM8Y&#10;MHUWlbHpfSN+1tpynmtVz0/SPX0NdGxlLyhwBG+8nkl/a/5srkH4DTX6e1vIWD19WEjyRR0tS0Ay&#10;UBPtRhnJ9vySNvjkBR17pjVGqNHVNieoNsasZZJ5lpPbMByscqrjYoOG3ICSfzKxwRfT6m6+9DfY&#10;SMjOcniGXjtEr0x9T9Q+oGjbn6I01FTtNfV+liYMd0ELA94oG9pLDkkkYwCSertsn4bPSfTVdYrs&#10;lDU2u9WqVJiYbjC7TTLg+4dxg4zxtCA/H7c1+mGlP8A+oNRSapvdNbL3T0vfo4zDPLFUQPGWaQPE&#10;NyjYGyG2ke75GOrvtk9RcKWKp07dKWrirP5w/hsM9PTBMY3yTTBSVLZAReGKuce09bfUGOlsKaXI&#10;RueOxyP3/wDcDYxzzLBvtG97llkoZrStZTLT0C19bUS0wnl5KEN22yVICkZU5wSeeqh/EzLHT6Av&#10;dY1ZNHUC7x0bxyyK/e2zyJ2l5JQAK7kLwcDPAHVt0mloJrBPe7rFR15pChjppZZJYpZQ2ERsnBXd&#10;hSMeD/lTPrFrXT8+m7rpG5Faiouldvp/qKMsef5jylx7I2LkhUBLcnwuB0h0/IvQhc4IJ+kaVgam&#10;Eqr0ZtawXaj1xXUiSpa5UnpqUoD3XQjDOCCBGOPg5bAxjJF01+rLrXzR18NttsNRFtTZB3xsUY25&#10;QTbNuVyVC4BJOME9CNE+ncts05RVOoq6GjM7740SMyDaeULklUUEA8ZJ/T46cDpS1RVFyh/jk8ss&#10;TuTspFTaYwzkhVk9xKI2PGNwP3PRuo6s32n2HaI4xB1LUyWqjr546IS1N3lFNL9BGyS5ALsYWLuA&#10;wbsEMIwQc+04HTbpTSzax0jK1FUu9HSRGOITKsVTJOOFEqjIRyfdnywZSMBuA2orUYbXRtbSirR2&#10;yOrO5yHMk0gCuByCCWjA/wDCf1PRb06muujbxA1aq1dskphS1LwzOwLRBTC5VsFAD/K37dqh88Ad&#10;ZoQWYzLiVnQTQKJmnhSSOOEqzHcPeQAB5HgD/wDFPTpoTUi2yqeN7evbkoZJp+28gcLnhlYvtT2M&#10;cHGQW4Iz1Sds9T9MUl5uOl6y7RSUUNQyxVsccnbn2nK92PG5WUgA8ffP6sv/AMVdCWilqLtJqelY&#10;JTSQPFD3GlkjYMpQJjkFXxjxwv26Pb0/VVts9M8/I+ZK5Vsx7/F96HWrX1rp9R6WoSL5ppFppoaV&#10;MtPCwVl9vlzlwc5yct56pA/h8/EH6eWRtQXTSFRWUMNOTLFBMs7xgHJDIhJBz8DJ+/R70L/E3NW+&#10;qVfd71eJIUuctMgoqwlv5UJUQtG2cblUe5eN25sH5HcNNfaOitc2oK7VVpobTTAtLJLURgBDliNz&#10;Ajkk/wBLE+OOtrU9R13R9mjtTI47/PwD/wC5p7Et+IT889B+nierdnq4bkfpotPEVNdUO2009OxO&#10;0HgnJbKAY8sOrR9G7K+n9Y6i1Jc6Salou7HRUECxGPezZRIcEBQR28kgkADJ8dRINb2/1F9ZNQaj&#10;tVFJBpxxFbVjo6YQGsi7o2tKsYAdjtdxkZyq45566PodH3v1Fv8AVapsFmipbK0h+krKh2SKsqmC&#10;xy1wQjL4SNY0wpB/Nnknp7V62wVbXGM+PbziFcJ6Q94t6R01Uap1ct61fLQC1W2lWuqaOAjt08m/&#10;ESSs3DOyoWYkA7QBgAgdEbjWSeqmrrZaqiKsrbTTVEFTMp2y9mApJO6nYvtLIkKEHklyABwC9W3R&#10;Wg9MwzafvVVPeJ3qo6q4NMe1EWCjadinOADxnPnrXWamNkoPpoWtdHQVUhWOKjRYHTEsgxtGRIxW&#10;EEEFR7jn5I861pxgzMcDMH1Vuv09+fXV0s0r1bsKe0UtYrRxUdLuxukjUO7SO4OFCHAZMkE46rT1&#10;R9TIbZRVVPNWCqrFjELGlo3Cwh5+84JcCRveSMBAAgCg8tmVqe/2youFfda+91FuqHLTq0FelPKp&#10;VIkQGM5DsWQkgLwZD7gFPSFoqE621I1svGn7v/BZYp4JrmItlPs7f8zsMQe9Pg7RyArc+7BHQUpf&#10;V2YAyPP6ya+TgR+0nrup0otLX6N1M+oNL3Z6h6K3TOamSn2qrAQzk4wWcLscEgn5HVJan9QGu+st&#10;ayWewVFNUarlSoMk1OY5YkjMRQEMMMDt25BPI+fiZ6MelF40HW3+oFnzZ66ojnt3aq1nIhAf+W2B&#10;xIFYZP8AxKB5HT5V0duKTd+MEmRgvAAByGDAEAjjkYIxhh1qjSU9OtYKd3z7Z7HkQzWbDgzmXWOp&#10;9Y+p17k01WaiaW2WCGf6Sk7gSBFj9rFVAALE5I+cEjPklJulRcrO1NT00XejkkDPGPbuUYyc/B+M&#10;/Geuo7f6GaH09e6LUViudVHtkIeiLNOs5ZCNqnO9Ack5ZmHGMfHW+j9JdD2qok1Y9rF3rJqopTU1&#10;wXdS0i/IESnDtjB94Kg7RgnrYXrGmo4UZUDgY8wG7cZztpKh/jVRRxVpjpBUzCLuH3LGcg5bjOOR&#10;8c9NHr/6U6hsS0MVdX2KpkyqxfTPQ0yMjITnuKyb2JHCtzyceD11q2jdG6tspYactc1VQ4jrYBRR&#10;0ZO1gokheIK8XAQEZPLZwOR1TX4q/TWS/wCmq3WVBcJ5YtPqI2t5phI4DbAJWYuGEYjYndtOCSG8&#10;K5T0H2lp1HUEpYbCeOffxGVrG3Mqn0l9atTaS0x/8M9Y6apa6wKTJTPNCqS06s+WxIAQyE5wTxyc&#10;HqwtDW5XrIrhbqeoo6S+UTRduNt7tOJfdGrYGfbG5HGWXjHu6z9ONaW70a0Vrr0yayzG3ajSlSz3&#10;ySBKo09ZLSRuIzGw9ybpATgcEjI56K649JvUPRWhLZqC6V6x6V05R09GkccmJTVLlpqsjjJaeSRF&#10;I5woPgjpvX3LqLWAG3Pb/wDdwOw8HJ7Zl0QL2jXQQWJdNz7pFqqu4u4oyzRxpDIGIBkQZwSG3byd&#10;oGQQfJXrppGs30t/0XcII5oq5Wo0qlVFqHi2nuBmO3ALAKWxyHGRt6D2fXNwuenq643KxV9RVWqK&#10;GruYp1hE0dtljQw1wjJ2zA5ZGZWRhgFtxJIcbdpCtrLlHbIrpSxs8SSQRV1atOQfLARMctjJ9qb8&#10;bs5ySBjWVPQ3xCCYkGMOgta6u0+sGk5tC2zTdtMtU0jx1E88jstMZZCO4WzlI9uc45IHggfLBq2x&#10;U1dDcNXT1FtnQz1lPcIYpatamSRDE28YZkkU7TuJIcbQSNuBSOr9QXvRfq40VRripmorTcYDXR92&#10;Roo953SRdnPOU3gr/wCLP621YoqCnpv9hqYquinhXsz57f1URXarFiDtPb3EjIw4Ofcu01voNO2z&#10;/wCwnb8jBkr1E9ULtp3TQn0y1FFS3Cdas1MkTySVBfdkrIQqqAd67UVSDuB88vuqoJNNekun6W61&#10;dUbnCIqkRx7hmpZWdVceAg5Ug8Y/t1TtVpW0xXmzC90zvYprlTzTAyAtArsuZIsncAQAsgGVwcsA&#10;QCLs9W6pJBR2yor5O7VTzyS92PEqUwP652MojJJBzyfO49L3WgIuJevsTKxgniucGuNPUdfSU1Wr&#10;k0DPBNMJ44mSLLuAIu6ydwBuWbYAOGx1usN5utyvt301qfT5oa+22+nuqCBG7VRQP7FjUnyU4Utw&#10;TjBXIz18ptNf4Yrn1Mlzknt90kerhjmcbY1jkXa6qc7QJJVUqDzjJxj3OWmKB6/VJoqgwrRV1M+Z&#10;p5SqIyqozujwC7LGfaeCcHy2SrdqV5r25z5+fEbViwxF3TtttUmgdQ0uroBHFpvUNWk0bQyyipjl&#10;WNuysiMoVGCzYb/iEYA92C2+l2opLr6U2qoo6p4qSqhUw0VwqjUNCXqIxGO8VDOSFYAk/OCMgMS8&#10;egaC/tLa7w9ZT0FMZaCqphIYFrJJRFvmYhsY2BF3NnG3jDLnoTbm09YdFXbT1ptRpoZoqiG1LNUg&#10;SyRoHlpvbvLxkKqldwViUz89Tdattaqy5IOfpwRn6wu4iKuqbe9bqi40dhqKtLejxF4DD3jHG8QV&#10;pU5Hs3MxPAx+YeObh9L/AMPvphYdTw+ptjq7/LdHp4lpKsVqrEoWNUJ7QT82FwysSAc8A+F2Gqoo&#10;r3S3rUVkW60FzoWtFdA0WaimlDMd2yTaDG+07SNpBUlSclS2yem2n/VPTP1fp/BdLfaqypllqKqp&#10;r5bctGFUAYZsOSCDxhhyuDx1r9HttqJelsH+kGFzkzo6h1FFUxO60hWYnk7QW8fAz17qsdCXnTGk&#10;qKk9OtSa+GotT2ynCSzGI0/1CjJDh3wJHCDDbPtnAz17re/1XV//AKn8f2nbJxL6jagt9beYayip&#10;8zpAI5yRj3ZOB/bJ/t1oWjvWu9L0YtS9+4UUv8KrSxAIp390Dbm/4f5iD/wqB0oaipK+23SVrj9W&#10;KevRaiiknXmSIj4YZBxnHnPj9urf/DrQT1EN2RqKGZrlGtHRRTgKs1RF/MU/2LLg/frXZMDM2HYg&#10;ZEZNawC01FJSVur6CloLfSiCVBIrzpsjCoBGBuyBu/056UoNSelX1kCVdNdJAtOStQ9QT35DjwiH&#10;2g+c56rXUNuluOsbjU3FjUS1krNUGRi6iVTtcbc4HIxgfY9FJKeJQjQ067IUUbz7dqjIHj9urgYk&#10;ARvvlHpyptNTdKehv1rpHPZdqjtTNkjBK7WBK4PGVzgc56K+nlptVlkpL9RzOltp6XYyOHXc64G/&#10;a6g4xk48fIOOekZNQSNZbg9TRSV1DTDf/KkKrG2cZIA56fdIa+pL7YpBRWuCmrIaJk2VDgx7dvtI&#10;344OOf3/AH6g5lu0adR+pNDR2001PfoWp6hJTJTxVIeIEcKzBTj/AOr+nSjHrn+P6audJCJEojH9&#10;Im5s73C5Bz+48/Y/p0gU9ltlotlXqW2XDvV7O1RMi4NMxdirooxhseAR/wB+pPpvfvS600Vwn1za&#10;r1cjJIPpoaecQQkDknf5BDZ8dcEnZxBGtdPzWaqSalo6haKpWN1aZDmNio3Ju8HBzg/Ix+vVaX1P&#10;qJjSNGixTgmQbyCPjx9j/wCvXYklO/qrZo9GWuyWe10t0kp2o+xO01SHLcOxY5AGRkAKDk/frl71&#10;F9Pb56f6/uOnr/S9m40qRo5I9jLk4ZT+uft0atgePME3EXqeyzCnXkQ/baMnA8dTYUp7ZC00Lu8k&#10;2UXIyScc/t9/7dDLzfa2x1McVTSslPMMpVFhsyfCn/hPjpeoda0j3prLW1bU9RE5MPdY4Zm+3x4O&#10;Ofv0YKT2lN2I1VN5kpLfUzVfZzTx7nHhR8ck/wBugljukV9pjcaljUSTMSSPbGqhjgKPn9/36BX6&#10;mf1HuH+A9N1bJdxMQIWbtrPtQkjcxAzxgA8EkdadNRVFms9DaKu4mnep3rTs8YJJPgYPxyP8+rem&#10;AM+ZXPOJ81zUUdqt1bDUx95qoNDTqGHsdvBx+gz1b9h/w7W6Uts1PRXOnroqaAOJqmOSNm2+47RG&#10;CBkce48H9Oq8p/T2iEkVyuEj11fG3dMs/KYHhQvjH2z0+2AU7UskSs0ewA7eTuz9vsAPjqjkYAl1&#10;mzU92udLTW36i1QwUJhkEc8eQHwcFiPvlSCf0HXMtbNLdr5U/VTKzTTNtZn4xngZPXWfqDSGs9NL&#10;DGJmR5Xq0j2pnGJPn/38/wCdH6e9ENbxzXrVsNrjns1giE1XVtICsat8gf1EDOR+vVKdTWELEj2/&#10;POP5i+pJ4lrfh8vmnvT70q9Ra/Uullnr7XBTz0NRtXcJZVPY2ODnO9TyvI6rT8L1e959cqWtuMwN&#10;RNBW1LSOeO8yMSzE/cscn9enq3WOy+n+mrTcpL3Z7jBf4nZ7fPKWqI424yVHAUkYGTkeB9+qn9PN&#10;Q2L0q9fILnBUmSy0tdJTO5O4xwSAqc+CdmRn77T1n3N970upSsEsVOPnxjH6xI5M/T6z2pLjSwRz&#10;XSZmdVaSpnqTUFgPdsjViQwGM7uFUAePHRS32UXLfC1vqI0NVFVNMjHYNjKcOOAMhQfkAf2PSJYd&#10;R6Uapprjp2veperjMKTUaSzx1AfB9rEuccLkKGbgj79WJb6yqukZmrNPXytmba0av/s9LnGCWDiM&#10;A+fKlh18cF4Y7WHMBshKPS1TUVcFwaQSwNSVNPhmBOGTcMEjwDkcngnpB9WaSSH0h1LSh3404JB8&#10;mL2O+/7hgdoA/cn4w8U2vaKy1TWu6Q0dPSSqY5EhqXlkjJ4JzgAfqB8fr1VH4t77V2z04uFvtFSG&#10;mvk0NOoifIkglwmwY8+0eP1z0zp76bbkRDyWAnbMTZoS4n1B9KrXpu6W+dpb9BFFcO4P5UcJ2mST&#10;LcHf/wAI/qZvHRD1F1GNL6Yr4qSTTs8TI6VsEEiTz9nadqhCQWIUKqhcYOSeOq/9ObG+kvT+g0NH&#10;XPHU1Tb6+oV8FmOAyD7Kp9v67f7dPunvT6C93GGouKrTafoXBWleYJ9VVc4GG5ckLnk5wP1PVamN&#10;uoZaeVB4+mZdV9pSF707606HssOnvSbRN0hobsgM91i7NRNK7DIHcRiIVxjk4/fohp/0dunq/wCm&#10;VNWes97rrPWaJq6paquq5l7pojglS754DDjz4489dRXy9VGmrPV1lvppKVYadiIqZA+0KpwQhwD4&#10;wAD1WHrnftKep9jvvo9pzVdv/i1uo4Ky6iLEZq64BWKjBAZY0GzJ3e4nPjPXq6ta1ajIxjGT554h&#10;wqrktyJUelpLRR1dDVaD0/SUdBFTiMPBGzSVhTcDLMx27s4ICkYbAOMnpK1vTV+o6qz320x1Et6o&#10;K3v26hSQGeokWQGTMSjMWcMPcQcKMA5OLl0ZYYtI6corL9W0go6VYjLIATIu0+Rzg5I++P7c5VdK&#10;bNdjdaFUgucMbU5qGh7/APKkC7kIPwdq+4cqM4yMqURqStu8c/5/WZztmNVrqpZjT3HabYaldtTD&#10;URgyVMmADGO4SoKcLgc/bA6Lafr6aGoWklqVqlk4njjjJCYb4yu3jj5OcAfr0k2mrutYi3WnligK&#10;pmvpUcr22HgMUIzuGSMcMpUg4OeiFmu1zkszahqForPZk3M881LOjqB/+jDY2gAYDYyCPd1CHMUP&#10;EKav/iNsrZaVp3mhki7sdHbqbaZolGd67mI2rhCwQZzwQDyQctwSkgmnu9RNTB5TSNTywusirksz&#10;RxmJnblFO4AjKjn4OetNV3m+rHaLBaJqqmtrGZ6+WJY237SJViZf93hTtYo24EYz4ys2uxUs8k1O&#10;zVVnqiXiV8mSFpGODuJ5GUJyfn9QcdL6hYMtkzZTXmlaDttf5jA7q8iz0xRZCrH7FimQCVBGORkj&#10;jo334rYorax6bEdRI6VVMnfWhqBDKnu2sTntyAcjPvJ4PQ2to7LY5O/eqf8A2+WLu/RRvtxk595I&#10;PbUDxnLt5yMgnel8pq2qpbOtIxo4KhaiShpolIdjjIbOcjwdpGGIAPGQctUO6HrjJbbPf6iWa6RR&#10;stElUZYqqprIliOA2NshOxh7iQcjjHyMdDLnqS16ZpTNetX21YaZnNUfrnWOQsn5BMsZj+DwCxIJ&#10;AH3VdYatmg72n62rrblNON1uuNDEs0lDIMrkrja0BGN0ROMqMc89c2etdp9QbPXVg1/UTzVTpmGY&#10;sDBMjYG+Lb7cHPgD9+t7pvTF1bhS2B+8OCBLgm196B6w9T49UTCvrrnFCtHTPRyPDE8jby5SHbl0&#10;JfbtYgHJ4wcCyrFp+20VYlvvUYr7xE7NDbKUosNOVz7GSMbZCoAXGSqhQozjceVfwr2eiq9X3W41&#10;ewzW+lh+mJUsyPJMBujAON/AUEggb84PXaGl6m06QEdBBbbs12uLl5mWjZwT8Kss2yMgDILA4zkg&#10;HPGl1LSrprRSpJAA7/584re2WjFf5IqbTFFR1dGsUPfH1sMa7OxA+4AnaOPB5Hg46549QtG2i/yW&#10;m8VlzWCjoLZLAsCYYTTFy+9/sRuA4GQCMnlQ123e501Xfb7aK2qCQvb5ELk5UYRvdngDbIWDfoQf&#10;kdVVcYVqvTLUlzrJJ4oaedadqs8sKZZ0dljJHjHPz7uPCgBDTI3qblMspOwyVcda6PmoqDS9HXSC&#10;5Pa6SeniSmfmQbwiDAIBLBXwQM7h00WW1yXS2XOnipZY6zuW3bvCgSAVAp5CSpIzsqyCAeAE889V&#10;5cdBXWC9w3um7DT6VqfqZBK252VqeOeGFQqnciEEBTgYBGeeOrn/AMNrpKhqIaHuXNXjt9LWbQsj&#10;xLIgkin+WKmEEE5ZWjx4J6BrFSlGcnsD+viXqq3mc1+o92WDUcdPWPT0FDDUy952K08ZpYB7Rvx7&#10;iG27R7j8KMeTE1qrtY/h61BcdH3CSkqaiGZKaqlgVJaqn9odImOXQEe0EkMQpPtBI6WtL/h9tevL&#10;5d77rS4Xaa6VtNSXaKhlqRIqM9dLFKikfkUI0WVzlTkHB4FzX/Shp6atoZdW01h09Z07JUUw2w0y&#10;p7vczbUYHIztOTz846reRovTNfxNwfl/3DCrYTmfmPV6XvFknklqaOsp+47Rlp4XQMw88keRz1hT&#10;UIkkVpp93t8YPJ/9/wDXrs66a59C/Vv0qg0/c9X0FBNRmWoeWokjSeDE0ggwD/vCY9u4KMk5J89V&#10;XYvRWnsNVNfXu1ou1BFFMaWqp5hJEzbMK0oXOzG4tg8+zjyD17Krre5T94Uow8Hz+eJCoSeJTujN&#10;AVWoNUpXUxkiip50qKqdxxEgcYI45YkYA+cnx567n0LSaS9S7VVenmp7clwb6xrlb+6mwFkYExEj&#10;xnGeSRyfPjqorHZ9P6dtVLa7dbqmKOuMVbWVFQ6lpsLiIqqj2phi2CSx3c4wOnzSEN20o8V6iinp&#10;ZIq4QLK8Z2EHbgZ+A7Ep/wDV6wuqdSOq1KWdwvaFq+FsQVqqz2T0VvVzbQ2j6O519iErS0lWzSRS&#10;SNBG5OzPvMaszBePyMR1aHoF6zReoGgKRV1BbaC4WhPomjkmXbtRVCfyyQXBHOQQRtYZ5GJVgjtE&#10;2uNfa2q7jTTW554Ypmlp3mVoTCveUKBvXKquMDOG/frmfU+pPwwS3IRW7Tl5lq6HMdPHSQfw+OVV&#10;JIWVeOT4LcNz56i1vvhNQRsjncBkfnyIxqvgwBOttW3WG6NDX11JLbL1AoZU3/yKyNSGcQzMMFio&#10;O0MARkcH5rq+zpURU8tdeAxG0LJM7lkQ5JES42sRuJ5Yfm+AD1nL6MWybR51D6Ranvsd1FMK60LP&#10;cpKmmmG3cIWikJXkcA/0tj7dc3ReuNatbGNbWwvLGzxvPTukJHJyDEQMMCTkggk/HHSf+nW6glqj&#10;nH5H9Jmtky3b/o27XKneav8Arf4dLuyyONwTGfPkZB+CM54Pz1P0TXNoaOOhtyTz0ECMI6f6llUM&#10;c5Y5Bzn5yDn+wwM0j6lWeenhq7Pqyhp1mHdNJXy9pJQD8Kf6vbjKe4HIzzy52+y2C/3GOoF1pIlq&#10;GDSUqz53EjJEbMFJ5PkL4zwPAKlb6cY5EhdwPEdrX6laZotN1Fu07o93utaHlmE0cau77shI2x7S&#10;ScFuMKp856re3T3e5VFVbtRWaS21cVKZ46l4RFFPEWJeMlfBU4YBgCACRwGxdOl6CxWZBS0VHHAS&#10;Nolb3s+f+JvPnBz+nRf6dLwKmiuMVPLAyvGFcZZdwwRn5AO7n9eh3Xsx+KMshccyg4Eulurg8cc0&#10;bUzH3FxKr+0+GJ2ngngeCP0PXplqaygneGAGmpyZVbbtBkLIJCuxApwVxjjwf16sHUHp9UW21yNb&#10;WBp4WRKUPJiT3fyzG+RgqWK7SQCCR8dLtnopr8sOn6b+TO8iNWqTllEbgrGFPIJ2k5O0KEx/UB0s&#10;MscRNwUOJB0dd5LLc2SKTc7HbJTTEIrELhlYsfOArBcYGQfOMyPUTVtntml6ksOxV3KenopIB7gV&#10;7hMjocAFTEjJnA3BsceOo2prf2KmurqFh3DX1Hbkzh3RH7JYsOD7otvx7WBJ8DqFriqh1XaquzlD&#10;LTUyvNTOHRjT7XLQEYzngneQcncwz9l20lT3LYw5EYpuxwZYlgtuh9benFlorZoWkU1lZb6tqiXa&#10;wWaM4iwp5VgsHbZvGExnwBzH+JT17fXnrfafS+w18VJpPSVWkU0jxb4KqoT80ki+GjT8oU8EgnnI&#10;6J1HqjqP0t9D6++WS4zi5XqaK3WlJclaeLYzzTxg8ZxMMHwGLEcjqiqa3yXqVK6ioGaWrVe2oG99&#10;uT7c+fk9en6bWctqbuRgqvyPvH3IAAEtrSOibXRK99uKw1klxp4/oUy6x08Uu5pItgOJEB/L3FC/&#10;mIUqFZm1Ua5VVyq2mmSlokFXMkzd8djcsTbl2+9iXVRhRy+Bjpj07ZLfqGCnucVE9PTPWLE+yfcE&#10;zFI67kwMIoEahvnLDjjpcu9koq7W9JRMtHDQU3bqqiT62F451Ms2FD7igz4IyMY/bpI2te5LmUVQ&#10;x5gyq9PtEam9SrjXX2y19NYqy3ue9BUCA0NVTo7CUllCMpiTByPLnbnAPVfekGsLvpaU2C9UlXW2&#10;2tlJihhQPLBOw4ZFJGQx8puGTg+QQeiLBR1uqbncrPd7YbdbqiKVqqoeA7XlLbVdUyu5NrtwpI5+&#10;QOUj1b9XNLVNDpGzWiwUNvrtKaip66op6OjESiNIWWXBOdzksMLkkENk8clove/NLjIIH5Yzj9e0&#10;AQDLK0etkraS2VGuLtYqGCKrJFuluEctYkZUgK8SEbdzIoKe8/l3eAOtvqZeNU32huMy3A3OqpYp&#10;KOakonjSoEErFJC0YCsSqSbwsfLbVDZA4VrpfLFVajt1RLJQR2yhtcM9dWdvs5pZKhWClhgZIQgK&#10;Bk94qM44btSjTtx0po7V9baIkrZquWirKyBmaKCrzt2tsYLIjkPyRggqCvjrIdGLBh2hEGRgQLqm&#10;C3UlbQadlv7VsNcUjSrhVH2GJ2rWVw6sCGWFcLgZG34yDJqIbhY7RR1JuLxXRqWGFWB2dqNFUmSL&#10;H5WkkB5GPah+G6K261U8kH8XrbC0k8bJX0QNQMyziMotOwkBT8pI3Aqc4HgEdCpLlBdKOWp1Fb56&#10;doZpqdqQlYapTHIUVDEQVIwFIdTtwy8DDErW8AQ4+GT9Lzfxujt9xjnhpdUw7DS1NQk0cVwhVnWW&#10;GRvySOFGNp8EZHjJaaGve+3L/Cl407IblJNMs9vWeQROqoSsgIwBGwaNtxwow/jkjRpmG0V1bdbD&#10;baqKSjtccUdVOFliioChLgB3cqRhFZjuyS2SCMky9cXihk0vWS038QjoRRd2KqwIRWBmCopZ3WSO&#10;NWdWEYHJUM4wMDRp06moPYMZ7fOXPMM22t01oyFrZKZb+tQEQGrkE9FSSKV9saEBpwCC5LME3ZIB&#10;znpR1ZrD1WteuotYUN9kudTa4nmNqEhWjrKDA3RQoPbCwAZlJGCQATnjpPumtpbPpsXO6U80sdRU&#10;fw+F4IlaeVnz23lQY7bMnGQSMjIxyA70dzjtVRUJqe4ClShhatR5hsEBMhWWFpM447Z8/faQAuQW&#10;vfWQV7SN2BBNVT231RuFdJ6dXqSmqrzILjdbDeqSOOtjcbsywd5cMm/OdpIzuIPJB91leLFYKi12&#10;yrqIyr2a6VIglpKh4pI6OaLMYWaMhipyvGR+Y8cnHumhcAOYVdRgREvdgqq2y09NepwqwMZaNVUA&#10;REnOM/AOfHH+nR2loL5YqKirbPKfqrIkdbH20yjSb+4XYg5xt2g/Yhh89KcHqppi83ZdFW5rg1xt&#10;rmKopZqR+4kgb5BGSBnz48dOUWtNGmvegpL5RxtFmOZZXCkzADuKAeCATgY+Meevak54mtwRFbW9&#10;D/EtS1urLdZpYqeRvrZYKWMsImcfzSQPI3bicffJ6T7rfbffK2noLbW1dA9XTk0sUgDU9ThuV3ge&#10;05BGG+SORnrpeyLbKukjq7T2Hz/LaMcEKft+nHQy5+nOkb5Us/8ADYqaRQSxSILk7uTkY8kc/B+R&#10;z1IIEjtKcpdcUFJLRUtfTS0UI/2WaH6QxLJhsFGbHk/qf26IX+G816tb7NaqOlqrlBLTwUhkSJhE&#10;qlsMDjGQMgnycY56z9UvTj1EguNberPUUt5pa4BhT9lYe1tAAAOSGyB8gAnHI6p+k1lU0+rxp+ui&#10;raKmgiUww3R9lVG5H5FfJ3oGzgj4x89XVc8ziY76d1xetB0VfpU01JWJWK6SxTRH+WSP6Qw4Izz5&#10;B+OkVpaJkNP3gJF/JEvILH9vHx56ZLh6f6zummqrWMk1FHETuWSaoCmROckfqMDg4znjqLpjRsFB&#10;p6p1RVVlPNUyyKY4Ukw64yH9mM/lKn45+fjq3EoZs0xr246Qrmns8tUt7t4hqaSpjlI+mG4ghwQV&#10;dW8YOCCB8ZBsc6/k9Z9L19FrS2rdtatXiOirQgR1LHwSozhSpyMeD/fpG0Zbb9T0b1FDW01O+pp/&#10;4dLSPErvJTLk9xj/AEqCf39379MfpzVS6e9X7NDcHZxBVJEZGHDK6GNGGPKksMH7dCZgDnzLAZ7z&#10;1V+H71JNvuUd0obfMEQTw0yNvaRB+dMY25GQR+5HXJuudKX30g9RobxPpozW+Re/HBWoZYnjPtdG&#10;zyuDwM8gbSPg9fsM9r76wz07DLBldTznj/6euU/Wg6c0j6m2K6avgp2s9RPNbqoyICgjnjIIPHjc&#10;qYPx1FWuZWwRnMrZQGHBnNOnjbb/AEkOtYbFJRmYvFFI6Zw3/CHxzj/06w1XpWo3W66ukfcEf1lE&#10;xbaoXcVbOPsVIIP26cdSVtnrJvodLWNrRYYZTJR0avuCD/iP6nzj46jxw0NzoFjuFZ2aijaX6RpF&#10;Z4gHA3IwHP5lBzzjJ456YFmRmCxiaLU31tBFUVEbhp17nJxuGOCOhUN8NFe0oqOnEkbKzSDd7lPx&#10;+gz8Z89H6fSGqblRpRosUypHu70Dq0QjHnkEgYBHnrA2GyWW5NNc7tQoJyoMVHPHUzlgMAbUYgc/&#10;8RAH36ozgzgY/T2Cvu+k9O2qjijnnnr3q0Zm9gppEQ7SR87yykefb8cdPces7DZbZfLfWWWhptMW&#10;u2br5b42RZZDkFCEPLMpDqQW3ENzk8dKNv1VeqH0/Z7TTQ2urpq5KajZ1WYiF0cy55ID7lB4/wCL&#10;I88Vreayz3fSlTZJqGBtTQ3Wkmp62mokieeAuRPFMVxvwpDKW3HIx15WrR/6huW0kbXYcH3Oc/v+&#10;Upam+VbqGsrfVHXl01lDpt4aCCTbbqd/5aU8EZO2ID8uPJKgHBP26ru4W571qaZ4Y+yaqXG0+Q3g&#10;/brq6+paYrvUQ2m1S2+kUKi087lpFO0BtxPPJycfbA6RLzoy3Vl0guFJTrDMjglgAAf069hp7FrQ&#10;KowAMCB9D2lc2fW3qn6Q1C0+mtWXGgjRhIIopCYGP6ocr+/HXVP4ffXm6eqNsrY9RUFvmvNsbdMq&#10;QSKs0LEYkVVb2lSCCACMEHHnqqJrFRVSvBVQRypIMSBhnH36tP0S/DvPdbtQ36KgqbdQ0lQkslSu&#10;YfqYwclFcEMM/cAjyPPXnPtJoenXaVrrwqP4bAzn2+eZV6gBIfqb6p+otFfKjTVrs60lLUuBSyQU&#10;sjPIh/pR38tzg4UEc4x1a34fdP6z9RNMy6c1xp+rmayVS1tlmr4WSSGXLA8sMsg3ZH6njxxa9f6d&#10;aUpoZrjUQ76iNNyTE42MM4KpnG/BK584PVi6WoanTNie7T0YerlgWWqqS/ujVR7UUfoP2568D016&#10;NWwoWkAAZLec9v3ipGJVOofTug03qGjtUd1qqx6hB3Iu2GYOc4XKjdg4JP2455HTHrVbxoPRixVF&#10;lkWedwaap7KNHFIQSxVeffjIBIx/3maFt961H6hfx29uJoIHNU8Yi3EkcRneoGCAPABHHwep2u71&#10;Bcqavv1/qYqe206t245CFjpVAIZ5fgsVzk/YbR5JO9Tp9Po629Jcbp1ZwcznL1k9ZL9pXQL3aulA&#10;akCUyKsib6iulVjEH2KAVAHdZVwuFAbO7iiPwz6UF2q7n6h3TdPNveCFpmLFpHyZZcnyecZ+5PSD&#10;+IP1D/8AiDrpqSws72yjYRUscY4qJcBTLtHliFVR84A/brpj0rsg0joqzWYwuxSAGqVlwA8nucH9&#10;ix5/TpzVV/ctCF7NZ3+ntFb7dzcdo291YWSFgoMg4ZT+b9z+4HUFqqdpY6uP3SUuYQh/rf8AOn+q&#10;MP7nopDQ0asJbhLLMYQZEiiG3cAQfzN5/ZVbg+eq81D646grNWRelfojaKGS/VRzPXjaFoyPcx3n&#10;liqk7ixwvjBI6w6dLZqG2oP+ovn3j1YqZl1XXUjy1CUtztdO0UJU7O5FNJnk/O2SI4+Qf06m0mq3&#10;GjLtbKeSWlrjWrRmR1MixwuGO9ArBtyiN+MDwDnyRa/pvf71obRk83qBqRtQXuipZquSpalWniij&#10;RScRR7QzkcDJPz8eOqf0/FLLWR3KO2tcpbpcJppYs7UYLGpkYqeM5ckZ497j9OmKKgbNucyLUAXI&#10;MjWzTFovtTDbaXVd1aqd1ibvTDGSwBCbcYG3nBJOeOi9yvyaSjqLDYp2r7xJOsNVXBcRwysylVAA&#10;9zjGTzxg5BIIEzXOvobNBUW+00dNSXFYystXOyD+HrjnL8BW+cn8uB5J4521nqyKs0pd7Zpa4Vj1&#10;UNBUSRyjuLHIzqe72lHhzjJkbBIXAAIBLr6VXIQefMXSskwXrH1YF99Y6PQ1iuZXT9NVQJXTqxd6&#10;94h3J3eRiWKZDe0EL7c4PTVel1PedZ11ot9ZLTWqjo6WouklLJtMoliQpEWO3B2Mu5M/DeSAeq3/&#10;AAxaC09qHWVor6juyyNFO00UhUxugXDKFxnwcE5OQcY566Z9QNI1FJdLrqC3VNLRpPfKanqndSGD&#10;y08PYkVudvvBQ4HyvPnqNdVp9PcKqh+EY/PyY0UwvECUVHarja6OjttVHGKeNjTimYpFGPG1QwB2&#10;lgTu5+SfOSm/iAo9Rai9I1o4qmWJ7B262pSQANVU0G/DAj8rxK7keNyZzyik5TQXqqaeoJlkeNtk&#10;jTF4nd85CoJFAk8ZGxieM46OanvNrrNIXGrusWZ4rTWQ3GilVw0b9togPccAyF0wNoILDk89L6Rj&#10;RqEce4lFac6fhQt1mvXq5VWOsr51jenaamqEkeGXEMyOSqqfz7MkA5wRnnruWG2w0Nhty0MtTTJc&#10;kaNpKmoevrI935YkIwS23OXJCAK36dfmXYdTXj0y1rbtU2dUapsVcsm3+mVV8qxH9Lo2P7nr9NvS&#10;LW9o9StC2a/2JlkpqmBYhCigvA5xDtlbz7XbxnnPHHn0PXdK3qDUD8LD9x/1IsTLZi9c3pP8HXC6&#10;TMz1MNVKoZXCs8kjx4iBGP8AeRzQ4x8Bj9x0p+rtfPTemA0dZm7Impvq66STjtUyyDav/iknKhR8&#10;4f4B6bNY3ymorFZ7G1BNV1HcpKfmIxxzS0ayF137sndGKcA/YngdIGqamml0JPeKmQTTahv1GH7n&#10;vjgoYJu1HGyj+lirvs4LF8jI3Eef0w2NmQVwI3X2omqKlq8GJI7jaqPtNHKvaNQoEO6RhxkYfJzg&#10;AAc8dWrLap30/adN0dXEk9wX6k1QHtE9QPawXcf+Jj5+Oql1/dLxe9PvcuzTwyLbqiKkaOkMSGWA&#10;rLAjLuZQTsbjPC5BGSOiehNaQ0OjLRqOGpknD01dcqCOVywTO4U6HJJCr9VFx4yOOsnqyG1VRezM&#10;Afp3/pGdPx3hKv0Fq+/6pvvrjpXUE+nLja4v4ZqGi7Im+oiURslUseQBIFCB8eTh/nHVeW7QUfqZ&#10;bLTFrKtr72l7RapFqrhNFCGeRVBaKFlU4dxwQTg5HXWfp5cUFBTXuOJXkvVvo7jPHKOJW7K00ikY&#10;5BEKE/8A3T9ek31F0LQ6Fnp9SWKgcaYSGAJBT530hjqXkliBByARIdp8DaOQB09qnsCLYpwV8+Ze&#10;5T+ISia70E0L6gW+pkq7XZ7Vd7ZJR1C1kdPHHHUq0SOIp2BBJKhRvLZPcTIycdLX8BqKGnu1vvdK&#10;kVdXT1VxqRApaFHQDuFCRjjG1F4zwf6SDYJ1HEJqU0qNTyQSL9H2cFYBgdyZuMvMc43Hx4HgDoJW&#10;WA0ek/4tc7jHSvdLXUNbaUzlqmvCqkZqCGA7Sbs4IPg8DLEhfT6q3UjYxJAlqBwTFOwULXSois9S&#10;XaaV1hjlK7mRs4AYD4Hz9hnzjq4JBaJbNPomtgpa9bZRPOs8ibhOyUz+9SQSowQEPwOfk9IFko5L&#10;dYnv09IY6ysMlINyD+WhAzLzyA/vTOB+V/06mG9PBbLJJQEQyNNLZq18Ago/cI8kYPblQA/ZcZHU&#10;Es1mFk0fFYAIjy3+r0ebMguNVTNq63zQPGhPbcUqKd+PyhjtK7vOCRkDPTJYvw52t/Umyeq0063L&#10;T9zoTUQQVNMPZcAu1Y5V/qA90nPnYQTjyi+ul+kg0xpal/hEjzaRdKmteOY57VS/vU4/IZGEn6AB&#10;f+Li8vSj1v0daaK0WW83mKosuopY7fRyEgKJQpZC2PyZ4Un+lto88dabC+tFaoEFwVP8/lxiHuw9&#10;pUy2L5cqKzAU9xIWNmWOMRsUanAPBJUEg+DtAI+MYz1yZ+I30Yoqq1XK92Szz3OSoM9z/itqRZhJ&#10;WGc/yZ41wYV7Tk+1QNwGQMgnqe/Wm2aemv8Aq/VAtMunqKsCpV1t0enkhDBW2FHVhIV3Y4cFiDgd&#10;BrVrfUGsKeC4aZ0FFdLSInWhnluyR08yNgkxsVMjkkBcMigEHJPVNENRpbhaewidtWzvPz/9PfTP&#10;WOtrLPZ7VRSUn01QJDXVr/T09O/hkeR8BSR/SMnxx0/1vpx6j6IgSPSN1rb8WQNWzWGKrkpFYYO0&#10;uihZT+xI4+/AurTvqBZdY6rrdL6j9PqSyasWpeRqWoRZlKBQNqKcCNgu1vap3EMTndlbLtVzrb3V&#10;PbZZpY57dDuhRTtBhGRkceVct/p9uHtR1O9rCpTj2/7i+7bOVLD+KP1C05UxUN805Z7rFTnZIKqF&#10;qaqPGOZYyrEjx7w3V16C/Ft6Q3pu3qWe9aSq5sh+5CK2l3/pJEVkUfuhP656w1J6dW7VlNVS33Tf&#10;11ZKk3dmliKu0wGVdHUKQrbVwATjcQTx1UnqD+GOCnqamo0q1wp41eVoIpozPF21dgpaQYKnauce&#10;7OQR56qqaTVDFiFD7j/P6Tl1JWdPep2r7Dc/SC8y6N1tY7hNdqeOlo5oJe4qv3FzJsA3DYBuwR5G&#10;OhPpXdtQattEtyhmjSviq4KCrqM4WnBiVmrxGxYLgLIvkgsAWPJ65s9PbdPbdMraKtmMtLUzNJDh&#10;gGPd2bgDjjCrg4GQR9urU9M7zJpnU1LJTPPFTVStS3GKRcBoHBDg+eFByD9x/nlvX6Nhr7gE8wb2&#10;+o2SIVumoNOG9XjT1mjmgFLb4meJnP8AKeVUZIgP6SOxCHBx7pGJ+cL15uyHTtzudOkyU1BSzGV4&#10;iyiU5TYre4H84UbcHJKkjPUGPVSpYf4LQw0tDSosSsxPvbYOAMbR7pCzsTuLNtJ5UYj22lWsuVPb&#10;K6SRoKl0qKqILxN2XV1jwBySUwfvn9+hNjdnHEmscyX6hUOl39I19Hbna62S+Un0lXT1FOEMUTxr&#10;h97E55kadCFzkYPVcae9S67070zFZYdK2VLhThIv4gqb5JacEkBtwGCQQDj4Az+gjX+pZdT3+eOn&#10;lmq2ml7FOsJfdUNycoBhzuYsQMA8jjPSBerpWUdwWjrvZIwaHtN5V1OCPP6Y629LofV04qsGQTux&#10;z38zR9XPM6X09qTTVy9N5tXl5RS26up4qumpnkU0uVaNA207lRSzShiNpLbeSAF2+mljr9falvV6&#10;toMFLTSoVUMduNxAQOoGDsGMqP6/A3Z6559GvUeootX1+m6yjEdq1Haam2VCzRsUkYL3Y93I/riA&#10;z8bs9XcsGttEWe16t9ONXLQzT0wlqaOoRWp6iRT212xN7g7BGJdQAVYKcYbq2o0H3PKHgntn2hVd&#10;RWSZ0hp30oP0aRXTWV277RJGoiIEKso5DpIGDqceDwc856pL1N/DDR6euNPdLNURx0c5ZZXEZ7Ak&#10;GW96k/yiV8cmNm+I+M2P6efiKs99en096l2iq0vqCadKdCkEj0NVLwcpJj25yOOVycBvHVx6r0tT&#10;Vlgkk1BcIrbSrIa1z3FMhhVACdozkHDDJGOR4OB1lqbaCccQYrVhkThDWs9DaUgtdfDLNWW+RKc2&#10;+aRmEEaRTR5lIwHcSOGVfC4Pw3JzQ9J6iVtJZ7NdbrJT6QuFd3AtXKoi7kKDJ93uACKP0AUnHt6K&#10;UVqsT320W+zWCjqKqpheeouV2H1bdkVEscZMGO2jiOM/mV87BjyMydS3CnqrzbaqhuNNQ2WmQU9v&#10;SUKxZjlTK0ZyWkbBdiwbhkBHVzaCRXiHpoONxjV6p6x1VQ2yiudotkMOnLmssNrqH3NIvbkBDTA+&#10;0M7LvCecY5wSC56Q0JqK92uiumt55qSzwLUyyI1ZI5leUowKSMe4FGCCDtOR84z1A0PBBatA/W66&#10;PctFLJFSWuhCGWWRF2lpsk5DNuPEYyCp55B6UV9d7xrLV1w0d/BmtdMsE8lFTzRlJF2Rs+ZF4Cqy&#10;rgADyRzznooopHxsm7HOP7/Kc5AbmW5cbhQUdPSQ2m6S2K0LOZVNNQ/USVZKgh9rRkP+bdgZPtDf&#10;HFcepXqLp+/UV79KrVU1tTfp407zhdwVd4Adi5LA7eSqswAyNxPgjpXVKXiv1vT3uz2+bTVJbqc2&#10;fbWlZKtICzBiMfyw5fjHOCfI6HaqSzigr9T2q3x09002gjMErDfCO/GhgjYZYpty+wkqO3ldoYgq&#10;gvbqc3HJ4xjsPYfT5SjWACKNk03rjRd00jFX36iuFlnq6S5zQoEkjhkIeOBzJ52d1HhfHC5RumPX&#10;dvrrxT26w6pnqaCyX+51H8akMAeSlaobeqS4IYbXLplSB8+cdLND611F7np7JftLWyWAydpHjgKu&#10;sUjZaM84Kkkkjjk7sZ83TeJbTrCironuApbiYhFMKmFHp5cKAocOQGLKoJbK85P7vNuqsXI7Siup&#10;itFS3n0vs0Vsrt9ZabNK1pSVWWqk7HmJgpy0iHYBkqcEZB/MevdD9L0FLqmo05VanEcy0Fkjiko2&#10;ZjJNPul5IH5gkbxAnPkjr3SV1yhzOUgiVhcL5bbhrut19bqKnhqKW0pBVXFRsE8yx57m3x8+QOfH&#10;26rympZdQrMZ52rrPSiWOllajKsKqbcSzbvPIbafnDYP5cNHqZbYpNCQ2rTlHUUgqKhpZYZOJVEZ&#10;AYEcEZAGQf8Ah/t022W1265emKWutlahkl7MwqYsB0KZ2kDnOCxGD5yfv17igkjJm8kmem9e+ldO&#10;RsoefsttZ0lKlVb4O04z5xnp9X1bnNgo6l4KSaMSNQVYTiRo28FhnyRn3H5HyeqmpbQLPQS2q0XM&#10;Vcs4cyPI4DuFG75/bgf26WLbUSct9TIZGYkx+Pn46YxGBjzOi9G6qo6auqbatxaW0wJCKZ5SSRuz&#10;wx+/6+Op+vvS/QXqpRinu9DSVGOYpYyFkB/5HXBB/wDZHVIUt5NTVBACpkKlo4vbgjwQB9uf/o6t&#10;n05Spqqg2imp3cx75YpYg22M58ufAPnj556G94oXcxwB5kOo7zn31Z0vrD0i0zb5IK+rv1ioq7nv&#10;R++FQ+VEnHjHtz4/z6+6RqtT6ptc92oKSst1neYuJatWghOVzhd/BxyBgnI/y66Z17cKGyNQ2RLd&#10;T3+/zuZYKabHbp4y2C8mSN2M/l8n7Yz1Sn4gtI+oto+l1tYGqK6pplYVZLl0pYDzmng29tQOfAyP&#10;nPnq9GoGqTcn6+8WOQflNNsqotMq5qz9W1bF2UMf8tkiwc4yMkH+2fHB56bvSux+mGq7hcbolVds&#10;2yoWmlZ5O3scAOEVVLHA+CD8cdUnoV73qXT818rEqqiQSuhdEaZ5GGMs+M7Rz8nHVh+l1VN6e9m8&#10;V1E0Iq65czYwJJpRtUnPHtU/5Z+3QL0JyAeZdDkzta2qlTb4aimulUY2VXTe23cP1BAP+fVOfiV9&#10;P9I6n0ZVjVl7rrbDTOlf9ZDSidYmjJIJUENjznHxnpg9GNR12ptC18N8rVe4WaSshmdz29xRtygk&#10;8D2sOTx0x+uOnqe6ej9TQW5lrprpHEqzjhIlkGGV28A4I4PnHSYpIcEEgw5XInJ2qPTKjuwil0BX&#10;0rd2ninWg74ikdWAIeJJtrlGBzgA/YdJzaYu9paSgv1mr6Z417n86Fosj7gsMHn7dZ0ND6h1FBTa&#10;UuTtVVdihFNCoVVKxZJHvGN2AM5JPz086EvXqJYaOqg1reFqbeKb6gfVKKiHDflUEglhjPjphvvd&#10;Q+DDj58H9eQf0EWIgD08o6qe/wBPaKDvCpqA6xPG20odpwcjwPHPRFtU37Tt3rRU6SslRT6eqZKe&#10;suctAJXkk4cK0wCqjEEYBBPPno3pn1Q0xY7s91n0LDTXGSnlpJKi2uUQI5GWET5Ab2gggjHS/afT&#10;+s19T3S1aH1PPX0dZUGqraC5CSm70n9Ls4Lxu2cjczKeB1VLrLHPqIVA9/7iV2mMNhl0zqfTN3gt&#10;xqre8sjV8cVZh46Yojb2DqASpDDjbkbPnoD6W6Xu+jrqNc1OnLVfEjjNVDU1dUPoCgPLI/iSQeQh&#10;IPnI+Op9g0PrXSVVfrBqHTtVQTVlkqvoZXQNDIwTBVHXKk4J8H4/yhyaT1F6f3yPQNuukEtdqvTE&#10;tWI5CRT0qOciN4/Dsyn2ZwMoc56R0uBqb6lPcg/qOZzDiIGuLnabzVwXSnulHcL3W3GaSsa3xSGG&#10;pEkhPcd29iCNNqqq+QPn4naW0dqnWt+isen6OSqnY8BAdqD5Z28KP1PT56V+kz+qOpKbR9utv8Iq&#10;KWNv4nUQ5kp1I8FEP+7JJ5XOPsF8ddl2fQehvRHTL0FAIaWKJe5W11Q4DSt8lmP6+B8dG1/VP9Op&#10;Kp8T+B7RZ32ceZU/px+G3TmlI4bnq147vc1O/tsMU8R+wX+v+/Vl3K+2m1RfTB1XavsijwWx9gvw&#10;Oq+1b6nXmovlvprdTCGxVbNE9YpZpGyMqxIGI0ODznPjkeOgcU8UDfxGCuKyRMZJy5DiTaeTke4E&#10;/Byf79fMeo26rW2+rqmJP7D6DxBcscmS9Q6zra31V0vo+KY08VbVIlXTOd2Yx/MRyR7QeCMZJx56&#10;u3X97pbRZooWqfppJalN0hqBIHjU5YMo+Pj+46rbSuiV1PHavViuqPorhbrk9QiCIuDS7TGqELyG&#10;wC2eeR9j00a+NPNOl0rJDIhpyN8m0Mka85VDnyfOeT469B0qlaK8KO8HqAAQBGH0yopa7SU9QYRH&#10;PU1ckhUSFUMCsQCfGAR/TjjweqH9dL/RXi0XO/Xel+g0vYoJKqOjZhm5zKGCNIF/+Xu27EP5twYj&#10;gDq8LjSmPSVBp6jFTJHW0/crp4ZTGwhbB7YHwXz++M/fPXEX42PUSuqlofS7TtNBDb6ORZLgycCS&#10;ZV9kQxj8gILeRuI+3WsifeLVrB+sD2WUH6T6aW8a6obrJXRUdPb5TXzzyybVUBhhcn53Mv8Akft1&#10;1fS6ipr5TzU2mkNckOUa6VUU0dGpHB2BELSqPkrgDH5uqz9HPTOek9O5bhdaLtVd0nWWIsORAoOM&#10;fcMx3f2HTjo+4xVNDsoHMYtlZPSRGJyoXsuVLgDjIIPI+3Smu6jXrdQ61nITj/P3iboRN120LX6r&#10;oo6XUOqLbV0LtFO0NvSSKOQg+1HZ3ZynGSpK+OR04+n3o3oX0nmkvOmHWS6VoFRNWOVf+G074IpQ&#10;AxDOWPkf0ovGWHU3RmkaLUNPVaiviFaehqIUSOLJFVO5zgqfKhQS2MfP69WRV/wu0U1O01MrSMxW&#10;goKWJWckeSFUAAjPLeFBxk55LpltNZ5wp8RQnBi7dJoKbS19vdWk0jVcUVCO65DskkqljzkD8p/+&#10;jqmNcesVi9KbDNT1FfVUtdKzGlMDy9yaMxow2BfYp3BlJLAZUe0nxd2vaWqn0KziHtzTXSITqr5Z&#10;QsbnYDxnyMnx1w5+K+mLXXT8Hb2BKRuWJIYmRyDgc8DA+fj9uidO06264I3aGX4u8rq9+rWo/UDV&#10;cP1TvT27e5ioVmZkBwSXkYnMkh8lm+SfHXWOhPS+Ghs9l1PDWSTTS0IuSwSRAR9tI1aQN5JxvA/X&#10;7dc66C9KtUaVvOlNd3vRU91sFXWU0611CqVlKsDOBIJlj3FDtJ4fbj5HXe1vp6WOiNGspMZpTBE4&#10;UDcjLtXAHx/6daPXnrTYlAwMRmoDdiUJ6a+l900H6vW3UtFVw/weatqIBShtoihqAdjrk85Pa4A/&#10;UeOrt9eO2PSPXs42RS09PQ1okPGCkg2kfqO358+OkHSc66c0UlRdbFE1zsdIyfT1AE0kTwM6Eoxy&#10;V3GJip84xjwOmb19uIvXptVWi3nct7nskUjn+umkqWyPsBnbyePd9uevNi2zUatPUOcHH6GHvqCK&#10;cROvNgrdPyy1VuV1LwF5Y2QSrJGwbO7fkkckY54A+3S5qv091je/TOrukF+oxZ6ZpK1IzCHq2ihb&#10;ufTzyZ3BF93bHP5F+AMWT/F6WeRLHeLF/DVNQoWdFkZQRu8BvYgYk7gpOQCceOlO/wCoabSOltVW&#10;25O4W4NLbU3L4BhOwnAwT7tueMlSc56erzW4KzLXvOPta6fR6pZoyu2vURFQvh1GQ3+WB/fq3vwq&#10;6jq9BXyPT1bfpaC1X6RIKuThlpmPiZAQQCCF5x8DPgdbdTwWa+eh1PfKagpo7zpW8RRTSooEk1HO&#10;H2s3ySrjGfgY6rW31pk2xpJln4HHz1vNqH1Om9I9u36QgPMuzV+ofVSl9ULFpu52eVrdZ+4i3Cnj&#10;aSFY6iN1glcAewjC5y2GKn79NbwpcdI09CS00tt1BBQRwk4EbrO7b2B4ZtiqoB49xJ/Sfp2skk0j&#10;pbWN8rJjV3unfS/D4ZwsyzQuwzztETgk/EgH3zKSoo7Br1rPJNFBbp77LcqmoqAGEM707CMjg4VZ&#10;HzzxkDJxjHnrL0yFAxjj6nJ5l3AxGK7Wq63K1TR1FHLBbHmEEPalM3b3fyV2FnO5yHc4U7QCfB5K&#10;FfLjXWWC36atcby09l07E1YiqCzQrLCsjqDzlSm4DjIXz1buo7O81uFyjt0CywVEcc0k67WeWRWO&#10;FL8lMfCcZDElsZFP3b1Gt3pT6yXC76z0zcZLXVWF6KON4DF31yCzRlwA3PHHGcdZ3ptfqxWozgZx&#10;+39ZZBxOs9I6x0xqG0WbUGlquOtt0MiURMZ98UUqhNhXyD3I4uD4znp7Z6apiloa4l6efcGjbDKR&#10;yASDwfPgj79cS/hQ1bYdVat1nYND011oLTc7WGp4KyoWaSCpjc7SpVQP6uBjI2jk9WbQ/i709pq+&#10;w6X9VLNNYblJPPDFVQH6qkqBHIYnlUr71TuK4G5edpxkDrQ9CwWNVt5HMbx8O6F/U/SWhvSa16g9&#10;RNSxVFzoqRFqko40cqoEZ9kjg47ZwpA4Y8LkDOedrH6gj1b1rqGGnvtVU0P8HgrnVSqxROjERwqg&#10;QBFiWRvYpK8+SVz11Jrn1H9I/U/S1V6dVGsbTKNSUUlBGFqA2DIhA3f8POCMkcj9cdUV6N/hok9H&#10;bNU3653dLhdpliUpGDHCsAkUvG2ThycHk4AA/Xq9FGmooc9nPYQbEIuBDVslppdQWRo6ZYLZfoVt&#10;Ug2kopWPCePLB415yCclvnoP6l6IuGmKBK2mlLU8NeJ3TCkiQI2wK4JY7u34OCGABzkHrdbLxU2q&#10;2fRmii7dtu1PVU003/yXRt2xwSNync/nHOeTux1JuesYrpeY7de7gaK10L01xinq43m2BANqBQB3&#10;P5hADE/JBbg4V06DeD5k6RSbcjxKQ1Bd7j6o6o1hpOiaOJb3cLfYaZ5XH+8pUKySlvnLbz/5x1Ye&#10;m/w86WtsOorbRmQvcKdqZKOaYSPRFcMrZB3I3cVWBPIAAyc9U76KQ0F31bPRwajna3W+onqYJZKc&#10;iqqnaZdkqRIWIcgAlckDjnrqtbtVJUwrT0/0sVbViip1Ee6oq5Hba7AgEhFXcx2HbgeTnHW5q7Xo&#10;f0kOB/n9oreSbeYw6T1DV6zlvfpvr3RZrdOL2qyguc2yWJyiKpWQE8SB1cj585wDksuiKSzaftVR&#10;PY5Y6eyTTxmggjDNGjBQjsjHHsJUHYFLbw+MlunKCz0tLO9NbKGlDCRjHDuCJ8Dc5AzzgE8HPHVf&#10;a+05eNP3KloLxrb+C2y9xNSWWqt0ApoaKu5Kwtg/lYBuCcP/AMpx0mxJEasG+KHqrpnSdBXn1Out&#10;mvsq2yre40sNBF2J+4EUTKATkKxw5BAOSR0dsesJdc6WTVek4qcfViGp7c0YZpAzHfGz52xyAD9B&#10;kgfPRXWUVn076bXC3wz0aTWGmaqpFqKgvmeMb2VnJDsX9wJyCdx6U7Nr+ro9N21rT6b3mroaWkj7&#10;f8lKdJC7FUKBuSGC+QCc5PVTYwXapxEHrwZp1Re9T0NcalhU0MDI0TQSqpiik2Ao6SDIcFgQeeN2&#10;CMYJrr1F9ZNXaBs6XSgkpZ6gvCkKVSdxZuAWLAYOSDnjwenit17ebdC9Tq3Q96LvEE3qqz0sGGYb&#10;hDGwBwRxklm4ywHVV+o0PpZqqOn1haKq6T1lpmWeptTUZY1eGBK4J2ISSeQoUggYY4Jpp2sF6lnO&#10;JVKtzYMsLRHrppbW9FHT+oOmaahrewkriFfqkRXJ2kqV3Rk7TgBT8c89PjemWjNSRfxXTlaytIjw&#10;pPR1O9BuG1vaScnbkY3KBnxnxx9DSait1zGsLlVxUr3OkRp1kjMFHAB7QiMzfzAoRcyDALbh8El6&#10;pvVvQOmKSaqm1Ml0uE+TLHDDKtKCFxh9ibqg4HhsR55/U671m5uVBl3pAPwx6u2grxpyvMVvutBL&#10;EcstVHIwaLA8GUIojY88FskHALfKpcZDp+mGo5mNZGJJYjPHGsil2zvYK5RpOH8kDBZcE4B6+6M/&#10;GVpGnvlPYq7Rn10VXtiFypmVJ0z4XtsSNo/5WUfp5PVm6go9D+plnqYtG3aCK4PGRFQ1ANO3cwDk&#10;IRzwqjKgj2jnjpHU6EU4OMfI+0gAp3E5V1Zf6jTFc9n0sklvpZDgVQVVqJoT4cOPdGGUjKqx+QSe&#10;le2NZLZcqKpradrhDA6S1FO6BO4AQSm7nGRxnHXQ9JYZ7TD/AAjUekbfV3Jf5b/U0STs+D4jkdCB&#10;wRkJn48cdKGu/SKesD3vTmkaq2RoDJWrMwSBzwFEIbB3E4GwDBJGOTjo9WqQDaeJK2EnEToL5cNV&#10;VVVd56FIKKGs/lBMiGmDqxEak+OFb+w/zsfQt8ueqLi9pp/T415hkDfV0dQaaKGMBQolLIy8BRyC&#10;pY58knMaGG1enNJWaQq4FvENpoXW6UtBLseS4SlPqA8mMqEUJFxnCo3gvwCvHqFry9WyKy2q3Uum&#10;dM1VQlNCaIdiBWYgYkm8g48kkZ+eOh379R8Na8e5PH9z/nMefGwAyyvUD1Gs3pVFbk01bKC5agrn&#10;ZaWqYhqaiKqASvADkHIyAv3IznNbU/rrrGumrKC7VdxrKTUIC3OKS4d6Ez7hteDI3wjIztyV8DA8&#10;9L2orfdzFcdP1l4p6ij0jK4jqiAEkjaVUBT557qsAecDHxjoJpmx0barho7Wj1ayTtOY92QyoN+A&#10;o8eOf0z1anRVVUkPyff/ADtOTPGJ0/ry02y8LS2CzuEWw0scNRcMEu0u4CQyy+SioshILAZA55A6&#10;n2f0uscVRHrvU8szRQdoxhEVHao8pTQKmAOZE3FRhNu0D5AzRmkjq2aRbpJJFp6knU1rxO2K6c8i&#10;FcEbsYwT4yAfJ4sq7pdGuUFN9Ws9J/LzbqaHD0FMgkZ5llyAihghcMAcqCvOB1k/gMctfau1ZWms&#10;tRVF9uCzV8lNBEoVKa2z7ykSIXV4zCvPJ7bB/a4YZBB3DqfpbU9RQ1FZBU2aC4Ul0iFvmq56UzXC&#10;gaNu48W8fzpBtSTAO7jkY8dSNYWbRtKKO9w1c9QldtqIJTGHlYjazgOGUrlT58+eOhnals9wFdEt&#10;S300HdqTAFeSKTLtLIiMDu2bidp+O54zws1rKc5meCSeYSpbRb9PXeSls7U9ws89DiMGTfHLHlVd&#10;N2fzLlTz8E8cEdMsDR3K9yXKjDyi8dtbkgIZoDsUI0kaDOCcgnGNoJ8jHUWs05IaWsuNuectVRiV&#10;VWQSK0iLujqMLkffcBgFW2/PS7qKa00kcVveXe1RQ00kkUDiRoJTIzBJWbBYgOFxjIxk/boaPk5k&#10;OCIcrNB6bsV+q2FDSfUSNvimUZA/bBI+/gfb7dOui7FWXyOtuWmKmmhv8VOscclTEWiqYNxPakU8&#10;qcnG/wAgMeqQvvrLYLFNDb6uCqqqmFDK+x1jMbsQCMsCOFBP2z/fqyPw5+r1m1NrOWhRGpnejmVI&#10;+7vEv9WfHByOef2/TUqrtOLHBxOXk4iXYo7mnq39JUaSp0qYKeohaCvykMbAIXwQMLghRkHBDrzy&#10;M+66C9SLbR0tfQ6i7z0VYUkiMy4yUO0EkY5/Ki5/+jHus3UqFswYUIROVaq3VcNR9IcVdRJDIjyS&#10;p/xtnI5OG5+P0+Ol764JaZrVJPIlTQSbEwBt2eeeM/PTVe7RVVhor5DXHtKW3xgcv/l+vVYalqZ6&#10;TUk/MkcNVHgp85yBk/fx177RHfWDN5TxJUVRI06zMXlDOU93HPxz9j1Noo0S7wjt8FSWx456EVNa&#10;sZioKNX2q2Xyvx/6c9WV6YaKuXqFflttJE4iRQ9TUAYWJP3/AOI84HTVtiUoXc4Al92Bkwh6ZemF&#10;y1prNqt45IbRRqpeoXI3NnGxfg/26tH1Q9VdCejNiXTenZoBf3jY9iJdxhTkCWTA858AkZ5+3XvX&#10;T1b0l+HHR1NpfT4hfUFVCRSUSYygxzNIPjnn9SeuJoJtYXuuqLjXl71dbzVLO9bTgyJGjrnDfYYH&#10;A8fH2HXl6dLf1q86nUcUD8K//b5n/PlAtcSMywdOeqV5qNWQXe+JNNWvEZITMHY7m2/zV58EgjAy&#10;BkfbrrbQlLqrU9pmu1yq7dPTtD2oad6c7iWHuyc+MY/z+Mc0F6R+jurqKpi1fU0DVD0zrEjVQ2kx&#10;lQzMoOPYOQf2+ers9Pr5NpaBLSak1KXK4TSRyKSUj3ElEX/LHyP263U1dVdnpjtKKS4iTe9E370H&#10;NVqKkghOl7lUA1KRkj6OUn2yY+F5P/vxXtd6o0Wulu0UFhhucdFIsqinbuJAwXDOVU8Zbcfge49d&#10;rXGXT+tdHTUM9uiqYJqdo5EZgwkU8Hj9P9OuE6L0sq/Rj1pqqFI5JbPf4GW2Ts20K24EwMfGQW4y&#10;fC5+D0yaK2Y2DvLpkGdAfh0qJUvd2r5E7dNd44Kp6YjhJgm2TC+ccDP9urM9QLoJ7PPbaSgZFk9/&#10;ZVCEk2njGDjx8f8ATrmie7XP059Q9NXVldaSsD08yRncN4/MDjge3J/t10nRVf8AF6WolrZo6mGf&#10;H06ohBXjjnPz0B12nMfTkTnyxR1v+I69rTaY6eleaJLhUVThRSxHjjOMkkNgE88jnwQvrBfLKKmO&#10;26c7bQxTvSVidrK7kwokQ/I8jxnI+epnqjU3+jvlws9lglkhvkKrOkUZkMkaHjGB8fp0KuenIG1F&#10;aqi6NPJQ1lJRVlVLCBvEciDfgMfzDn+/RxwMmLNwZq0X9ImmbtaqmCnqp7ltjHdQ4iRTkMreQeR+&#10;vThoHVlFofTlzs9vgp561pxJGQ68DaBgt/YEfv1vo7Pp+215ey0sdZbyr7apWUsoHBDoCcN8/Y/0&#10;kjoDqqpFhqP4pap4xG57ZdAozxk8f3wT+v69RkWDEnxJNr9QdY1Gt6OyLfZ3pLpLHJU0b4MSDIzt&#10;BJAIGeRg89HY4tD6s1HPb4LLqYXyFx3bpRVKSjAIC/75WZEAxhVO37DquvSfbcfUOHUFSJDRUs4o&#10;43IOHlkUj/IA5/v10x6Z6SpbBAhMQDJ/NqGJyXbJ25PXhuvdWXouuYoPjZFA/Vsk/SDduI46Kt1B&#10;6UWmru0po4FnYT1dfVOqyynAALhEVVOABgHrnT1Y9ZD6oagrrLqZprPT0U89u7Ly/wAqOTHtd1VS&#10;S+MEHJGCCMeetn4gPWix33U76Fq2rarT9uglFXHQEB56wr7BknGxMnI++D8Y6q3QHpkaqxnWF2uM&#10;iQUVU1RVrARVO+Av5o1JPHknOcAcdMaEF6hqdUfibkfn2iD2KpyZZ1nslR6U0dv/AITcHuNt+gYz&#10;0U9Ugjb3DaY1BYAjP5hz+446mJXVQtv1tgslBBPWuZJKWeqLwwDGBJ28c+PyDaGPJPnpj0P6f6aq&#10;qap1StLVzUr05EdLPG1PHMxxg7WXIPnkc/v0WpqXRdzp3ltGlHkqUYRTxNULmE/oTjI8c8dec6gp&#10;e8kRZrscxFqdRX7SOrNJWeq1JW1lJNei8AmTsx1UUke1XOwlcCRnXZn24GR4zdl+q2u1ot9dUUq0&#10;peNmqHJzgryVx44w3756559f62K3aVs+prTPJ9Rpy7wVEcUseDTlifZk85yqnGT4z0z2b1AuF3vN&#10;ss00rzR19DPXVokUhEIEWxI1B27cSEliMnkHxgaOiY7Fb3z+0q1hs5Mv6/1jU9lgeiMlLVV0CxUu&#10;JWZnygHc2AgAKOf7DkdcI+qunG9Q/Wig9PtPlHgo4kWolVt7qzZeeSR/lvBJ+566k1brm2WfRUN9&#10;oJIt9toplnbcFLyDI2DPySuM/qAM54rv8OPppV2fTNV6laliY3fU7l4mlBLpATkHnkbjz+wA6pr+&#10;pf6bpbNUv4gML9T5/LvLqu4gQpq613CzaNno9LWxquqoaHsUFMGClnChVyScADgknqqtAiLSelqO&#10;irEl/iCCb6tJYwnblZyT++cnJ8Hnkgg9M34mNR2WyWKipr1I0tFdpZaELBIpkjIwGqAPzZTnA4DZ&#10;IJ65q9E/Ut6G5VWjrpVAp3We3zs2ATnlcH5Pkf3HS/2c6TqP9JbUsPxHd8yO3/f5wd6jdid3+n86&#10;Q6Uoa2aCV56yWWZIwuyOT3BUKlABgr8n7+ej08q2qphqKqWKpu1bCzLvVgAAdoOfKRqSBgef3JPW&#10;jTU1HT2WxLVkmGGgjRu2hwpAycDHHx/l56103bhSvv1yjaR6lshY25CZ2wxKT4Pj+5J69TpV/wBo&#10;TKfvBvqLWNDZ7NPBVB2FZO8joQA22NST+3vGB+3XHH4u6sV+prJV09IUWSj3gAcBmY+P0wBx+vXX&#10;euJUq7NZLfclCwymskbbgGN/5SjGOTjcf3x1x7+Kqrlj1HY7LJUDfR24b1Bwd5YAEj74T/L9+iaB&#10;ca/P+dpcHiVVo/Xms9E1Xe0xqK62l8Fj9JUMgz/xEA4P9+ukPTP1v1PetLXe56mnp56qhoZ4PqHd&#10;YmmIQ7WkIICn37Qfn9z1yoGnP8wcHkE5+/kY6ZNC0NfftWWLRyySiO/Xaio3iDnbKXlVQSvzgMet&#10;bXaRNSmSOe+YWhzvE7Bu8qVlzqaiG5CTUFFY6Wz3ujBBaaoFCkyShfOcykZH2YdQ7e9y1p6J0NHP&#10;Iwrk0jLUVCAElai31EDbSDzuCu2R+h+3U3Q+jbVqv1/9Sr+9wZ+3PcYIoVYoFkhkSnizg5Iwwx+3&#10;z086FsFYuprLc5ZoZ49VtdpKqPaFMKyRCBxjxkvErkDHBb7deFt1NWm1KoT7HP5EEfr/ABNy6rNZ&#10;zBukKi2640vFLMizG4QrKYBGC8VQVYLw7HePezY+cAeOqU9bNT19bbrZoGms9PXXDU1zghiq9xiM&#10;BiQxg5B5LFRnJwNjeSQerU9FrfZYdJ3u2XKmWpqrbNPSbZADh4Kh0A2+Npjkj5YZBQHPVXaotFb6&#10;mal1LeqJv4bSWGlgFvaZSitsnSNpRxwuWkIZfGV+562gyUEWP2H+D95gonxcxc036faomrtTem90&#10;trLd6WgnjngDqVM0ZVkXf+XDHaASccjozpL8H/qFLJHU3S72m2Uw5Cl3qJAftiMbf8m6ZPwy0k1Z&#10;6nantlctXJU29BRyVFS3vedivtIycgvkA55CjxuwBNq/F1riS9rb6h6GmhpartVkUNEhkKK+19hf&#10;cM4BwcdN12udyLzjBP5iWas5+GXrqDREVu0npuS4XAR0OiYhKUpaHa1ZKcoWYsWKgh/CjOSefgLO&#10;trHQ0GmdWa+mZmq4Lo1JFG7DskKYkcMMZJ3GQecceOhV2/EFZdRaeu+lbnNdq0hzVUtxSFaffTxL&#10;3JRJFGQp9sbEDGMkdFoLPpz10/DjcrhDUSVM9NcKu7vEXKyLNHK7FWGeN0TFvkeOkxpVclmWc4Kq&#10;DN3prdo5tJ22123XVHeJ0oUqpbW08c1ZQBHO543Q5G1WA2tkoGYjGBiq7xXp6hesMWkptI0d6o7N&#10;FU0dLS1B7MM03bJeaRsEnMpBLYJKongDjT+HZHttuqtQW/6eGoobgYVl2ruG8oiAuR7k3PkrnGFb&#10;46vio0Vpy/U3+I9Mg0d31jEtrpZkkEho451D1bo2SQEjVgMnjcB5x1leqKeoWOPA2j+cwlalgJj+&#10;HGx6Z0ja6nU9DpeyWez0Kyw096XCz1xjwksze3McW8sVySTlVAPPVNtoiweqnr3rCxSL/AIoGFTR&#10;kRlpWDRqxzub2qVLSEHkk/HV3a51HaJ7PbfRTQqQx0tZTNTM7Ql/pqNSyyVIxnLMARGu0liSR8dJ&#10;GvL3p/SHqPZtWUWaurui/SSx0YRZKtdpUGefDAYKsMIpOQckcdMrqGFjWeWH+ftmNWpmsDwIvaV/&#10;C7fbrqx0kucdXZIEeSJkjeOWpIHsRwOY1LHkg5wpxgkddC6U0lV6U0slk9VtRW2OqV5t0cDmWaaJ&#10;mJGY8ZUYYjngYXnjqrV9fLtVGTT9NNFY6XO1pLYjYlAJwXf/AHrcYGdxyecDOOvWfWkS1cc4jmrI&#10;h/OeppztICjcW2lSfvkNt/XGOl7uoFhhuYmNi8CHtSw27S9S9Z6e6EoK2CSQd+83mpFc0ALEtup5&#10;CEiChQ2dsmAMnx1UWopLr6u11zq6vvQ/xWmkoLZPPGdzwJExM6omF4zJhV4VlCj8vVxWO9w3OOSa&#10;7WwW+haMxvUyVQSNwSMKGIVmJOcheM8Z56re0G/113t9Po9qNayz181rpZqltohjkqXYS9sjLhFd&#10;wVHPjnyeu0ep9Qkp3Ef0zbQzSJ6VfhJ1BHWUl9vVd/hunhljnhiplJrKgKPL7vbEG+V2k4HIGT1a&#10;nqJrf09/DhZKJ4re014qYfp6N3jaRlQH8zyHJVc/GcnwOB0Yt/qNpzTtZV2pZbveY7dtF91CIxJT&#10;00mAMMQQFQfPbGyP5wST1WnrP64+n1Zo2+6JRkvLVdPItK8cRkjUtkq/cYcsM/0+MDknPTL6m225&#10;fUBP0gGAJyZdnpx6oW7Wd/qrXoBZb1VU80sdS8g2Q0vvwd5blvHGBg489M/rL6GzepPp7dLVXagN&#10;wu7UhalG7ZBSzqd6Osatg7SMBjlgPnql/wAP1BZtKWiWlt0s9LXb5SalZjC8wc5GPuCCvOcAj9B1&#10;01pr1Cud6ozHXWOWjenCosjHuJOp8MjDk+CCCMg/2J1V2IOYy9JUAicKaG1hNQaem0dqzSOntU1u&#10;m7jPRT1tWuJZnUKUw+CWO1wDn/Xz10hpuirtH2Kw6OqaRZ6w2yOqWSdtxijZ5NiZCkSFNxBbJxvB&#10;IweOe9Y6Rv1F+I3VmkLFZauspdRzJeaPsxZjhl2Krq5/KgIAySQMhfvnq9tQaxt/plpaOTWl2obr&#10;fIoiaWmjAb6VxGSAp84LKvHA84DAY6ydS5WwBec4P+fnAVVG04MJVWk7lqCMVKzJbKaEd1rlOYWh&#10;Cf1ECQFWA++AozyRnpA1FcPTfQUFRqa0uuoNT3MSNTXC4QL2mcYQskChVWJV53EYIwBu3g9V5Weu&#10;2stXUdfT6qqLdadKWK0b5oxEZt+zYBI5Y4difaqfdh9uAun7hF6hVlPcLpckKPb0qoFqx2Zpoi4f&#10;skrglg0rZIP5YxgYGBHpWA7n7f5xOsKUHCjmVH6xVOq7/qKR75NUCKcR1byHkPv5UuF4UBSMJ4AI&#10;48dT9B+klju6LWXG8LXQSL/uaf2fm4wScNnkcADk8H566LoLbW18BqbnWilsIQiZ71TgO6hV9vbk&#10;H8xxjHcXggZ85HSrUeoGgNDGqpPSXQ/8buLMTNWJDuVDjPDAYA48IAP26eXqblfSpB3D27fmfEQY&#10;knOZR2nfwX+plTdqi7VP0FFbaWeQwdyo2zVCDOwhfCAjH5yvHx1b9i1Z6P6Lt8Fv1hFVXC70EX0s&#10;8WI6uOVl53BosRk+PzEkYAJPVVermr/UrWWkbpqG9XyogSKoNKlvjcwx4GO6QARnGcYOf9OqZ05N&#10;V2+lhhhmbf3zIoHGw8YwfvnrTNV3U6vV1LjIOMD+8Iq5nYN+9X9aUWoKa/2nSq26yvCHihuUgHeh&#10;A9xIX8ox44yPj56LaUr63VLXH1Na93G4UNuikq6GzTsO5E5CmPeqKA6LvU7/ACMAkdUvFqXV2rNF&#10;zWOut8txitiRJ9YkWZKSBpWOJMDLKCzjdjjdycY6sm/Xuv8AT7RNjp7Zb3oJ7Vd+xVo7bJnrWT2g&#10;YPMfaON2cHgc4PWLqK+1RHc4/KQi/FzKN1rX1tBU1MNjjmE1ZWS3GplUltsRJRmk9v5WeXznGV8c&#10;DqFWepF6otHUGmLVdJdlS7xVlNJQCWIxf0kORlWJ+x/yPVu6v9Ootdadqav0+rIqm92uOOgu1IhC&#10;tMkLSHIUDksXDcEhiPgj3VKundV2+Bri9guMMcb7UlekbYxHyOPvxz1vUlWRSR2lnbLYkS9XKaej&#10;kipZTHHUOrPuycgeB/r/AKdWl+G30wverLhcaynf6S3xRrDVXE4/lIxy0URwcStgDPO1SeOkv089&#10;M9Q+qGrIbTTrNHTJL3K2oZCvaQjPzxuJGAP1J8A9diyUVs0do9dLaTpGjtNrhj+oFM4E0gct7ieS&#10;A5ST+YQeQORnpbVWhF9MdzDV5xui5e9YJatS2zS2nKMU2m6G3p9IlKjKzHuZMglxz/SS2QOCM+ek&#10;2++oOsNNJVahsFQ087U8dPJFPE0yGmNVTLK0ynO5SJSSTyCuT55ZNPelXqJfdVVVLQUUkdupqQRU&#10;9ZUECmSOQ72iViCWG5nJVPk8/ObXsv4bNMU9HNFqm6VF2krYDBUCJ2p42RmVnUkMXwxRc+4ZHxjj&#10;rP8AQw4ZhxBq72GI2pa7QFt0Tp+20dXQ1t6WuqKSaGjZFidWMkokj9xUAK2FyTwNp8cRbRpeXUNo&#10;+h01YJJpnYKHXeiQjHO4KGOSCMnkZ+QQT10TZPT7R1js1JaqWz0FLa7apEAlC9uAE5JDueOeSc56&#10;D64/EN6Z+n8VRbbFPT3e606lCQdtOsgAIUv88H44P36X1FNI5Y4EbTTHG5zgRJ0j6Jeoiaf/APzg&#10;utu04KdZYZZ2k7w+jK4UMAyopBJwSfAUY+OhraG9ELPmzzV9+1NPAWaomhdo6USZBO94xndyOBuP&#10;6fPSxdPWC++pVXSSalutBT2SKpWoMgIWONkUsF7fIf3Fcgg8ef1k015kuNTBS12obdHbqdRLHDBG&#10;qpKfKhIhhV3EANwAQP26zm1FCHFa/mZDbB+EZ+sD+onq96M+mVxip6P8O9suVbVwLU/U3eUSu25i&#10;MkOjMeUPk9GvQv8AEJdNf64Nos2g9LWG1Q0ss9Q9FbVWRcABBu8eSPjrnz8TtYKvWFPDBI8klFbq&#10;cTSFy26Ry0hOf2df9fv0R9CarV1p09U3jRVetJWSzzLXPMNndpIoTKyxueN6lFO0ZJz/AH69Afh0&#10;QfzgSgvOduBj6TtXVfqXeLbdZaCz1FNO8EEbbqhQkZc43ZIK4ABGPOT17qibO9wvF7mku10dKgU8&#10;M71BKSe9o13FlJxk7v8Av17rytmvu3HBlt8//9lQSwMEFAAGAAgAAAAhAIEz2DbiAAAACwEAAA8A&#10;AABkcnMvZG93bnJldi54bWxMj0FLw0AUhO+C/2F5ghdpN0ltSWJeSisUvCi2FnrdZp9JMPs2ZLdN&#10;/PeuJz0OM8x8U6wn04krDa61jBDPIxDEldUt1wjHj90sBeG8Yq06y4TwTQ7W5e1NoXJtR97T9eBr&#10;EUrY5Qqh8b7PpXRVQ0a5ue2Jg/dpB6N8kEMt9aDGUG46mUTRShrVclhoVE/PDVVfh4tB6HfOxCd+&#10;TOvx4eV12+zf3fZtg3h/N22eQHia/F8YfvEDOpSB6WwvrJ3oEGZxsgxnPMIiiTIQIZJmKxBnhOUi&#10;zkCWhfz/ofwBAAD//wMAUEsDBBQABgAIAAAAIQASRtmSugAAACIBAAAZAAAAZHJzL19yZWxzL2Uy&#10;b0RvYy54bWwucmVsc4SPywrCMBBF94L/EGZv07oQkaZuRHAr9QOGZNJGmwdJFPv3BtwoCC7nXu45&#10;TLt/2ok9KCbjnYCmqoGRk14ZNwi49MfVFljK6BRO3pGAmRLsu+WiPdOEuYzSaEJiheKSgDHnsOM8&#10;yZEspsoHcqXRPlrM5YwDDyhvOBBf1/WGx08GdF9MdlIC4kk1wPo5FPN/ttfaSDp4ebfk8g8FN7a4&#10;CxDjQFmAJWXwHTbVVRsNvGv512fdCwAA//8DAFBLAQItABQABgAIAAAAIQB9JDzUDgEAABUCAAAT&#10;AAAAAAAAAAAAAAAAAAAAAABbQ29udGVudF9UeXBlc10ueG1sUEsBAi0AFAAGAAgAAAAhADj9If/W&#10;AAAAlAEAAAsAAAAAAAAAAAAAAAAAPwEAAF9yZWxzLy5yZWxzUEsBAi0AFAAGAAgAAAAhAHFqlWtg&#10;BAAAqAwAAA4AAAAAAAAAAAAAAAAAPgIAAGRycy9lMm9Eb2MueG1sUEsBAi0ACgAAAAAAAAAhAJsM&#10;xNsO2AUADtgFABUAAAAAAAAAAAAAAAAAygYAAGRycy9tZWRpYS9pbWFnZTEuamZpZlBLAQItABQA&#10;BgAIAAAAIQCBM9g24gAAAAsBAAAPAAAAAAAAAAAAAAAAAAvfBQBkcnMvZG93bnJldi54bWxQSwEC&#10;LQAUAAYACAAAACEAEkbZkroAAAAiAQAAGQAAAAAAAAAAAAAAAAAa4AUAZHJzL19yZWxzL2Uyb0Rv&#10;Yy54bWwucmVsc1BLBQYAAAAABgAGAH0BAAAL4QUAAAA=&#10;" path="m4527,4527l1362547,r,1339913l891767,1339913r-95062,-99588l,1231271,4527,4527xe" strokecolor="black [3213]" strokeweight="1.5pt">
                <v:fill r:id="rId39" o:title="" recolor="t" type="frame"/>
                <v:stroke joinstyle="miter"/>
                <v:path arrowok="t" o:connecttype="custom" o:connectlocs="4527,4527;1362547,0;1362547,1339913;891767,1339913;796705,1240325;0,1231271;4527,4527" o:connectangles="0,0,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C055A91" wp14:editId="2838B5C2">
                <wp:simplePos x="0" y="0"/>
                <wp:positionH relativeFrom="column">
                  <wp:posOffset>-812549</wp:posOffset>
                </wp:positionH>
                <wp:positionV relativeFrom="paragraph">
                  <wp:posOffset>611109</wp:posOffset>
                </wp:positionV>
                <wp:extent cx="1362547" cy="1339913"/>
                <wp:effectExtent l="19050" t="19050" r="28575" b="12700"/>
                <wp:wrapNone/>
                <wp:docPr id="66" name="Forma libre: form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547" cy="1339913"/>
                        </a:xfrm>
                        <a:custGeom>
                          <a:avLst/>
                          <a:gdLst>
                            <a:gd name="connsiteX0" fmla="*/ 4527 w 1362547"/>
                            <a:gd name="connsiteY0" fmla="*/ 4527 h 1339913"/>
                            <a:gd name="connsiteX1" fmla="*/ 1362547 w 1362547"/>
                            <a:gd name="connsiteY1" fmla="*/ 0 h 1339913"/>
                            <a:gd name="connsiteX2" fmla="*/ 1362547 w 1362547"/>
                            <a:gd name="connsiteY2" fmla="*/ 1339913 h 1339913"/>
                            <a:gd name="connsiteX3" fmla="*/ 891767 w 1362547"/>
                            <a:gd name="connsiteY3" fmla="*/ 1339913 h 1339913"/>
                            <a:gd name="connsiteX4" fmla="*/ 796705 w 1362547"/>
                            <a:gd name="connsiteY4" fmla="*/ 1240325 h 1339913"/>
                            <a:gd name="connsiteX5" fmla="*/ 0 w 1362547"/>
                            <a:gd name="connsiteY5" fmla="*/ 1231271 h 1339913"/>
                            <a:gd name="connsiteX6" fmla="*/ 4527 w 1362547"/>
                            <a:gd name="connsiteY6" fmla="*/ 4527 h 13399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362547" h="1339913">
                              <a:moveTo>
                                <a:pt x="4527" y="4527"/>
                              </a:moveTo>
                              <a:lnTo>
                                <a:pt x="1362547" y="0"/>
                              </a:lnTo>
                              <a:lnTo>
                                <a:pt x="1362547" y="1339913"/>
                              </a:lnTo>
                              <a:lnTo>
                                <a:pt x="891767" y="1339913"/>
                              </a:lnTo>
                              <a:lnTo>
                                <a:pt x="796705" y="1240325"/>
                              </a:lnTo>
                              <a:lnTo>
                                <a:pt x="0" y="1231271"/>
                              </a:lnTo>
                              <a:lnTo>
                                <a:pt x="4527" y="4527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40"/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944631" id="Forma libre: forma 66" o:spid="_x0000_s1026" style="position:absolute;margin-left:-64pt;margin-top:48.1pt;width:107.3pt;height:105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62547,1339913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cKpTHlcEAACZDAAADgAAAGRycy9lMm9Eb2MueG1srFdbb9s2FH4f&#10;sP9A6HHAYkm+1UacIkiQoUDQBk2GrI80RUUCKFIj6djZr99HUrTZJKiTon6QSPHcz3d4jk8/7jpB&#10;Hrk2rZKrrDjJM8IlU1UrH1bZ33dXf37IiLFUVlQoyVfZEzfZx7Pffzvd9kteqkaJimsCIdIst/0q&#10;a6ztl6ORYQ3vqDlRPZc4rJXuqMVWP4wqTbeQ3olRmeez0VbpqteKcWPw9TIcZmdefl1zZr/UteGW&#10;iFUG26x/av9cu+fo7JQuHzTtm5YNZtCfsKKjrYTSvahLainZ6PaFqK5lWhlV2xOmupGq65Zx7wO8&#10;KfJn3tw2tOfeFwTH9PswmV8nln1+vNGkrVbZbJYRSTvk6MpFm4h2rfmS+NATHCJS294swXDb3+hh&#10;Z7B0bu9q3bk3HCI7H92nfXT5zhKGj8V4Vk4n84wwnBXj8WJRjJ3U0YGdbYz9iysvij5eGxvSU2Hl&#10;g1sNFjIlpWkt/wcprTuBjP0xIpNpOSdbEtUMrM84vr3gaMCxtwUJfKGjSHQMwo+rSZlyclRH+TM6&#10;vmfyPhzXNE40fVgU89kbYpbyDME6rmiSKJovZvN8ejxqKU9RTvJxOT2uaJooyo/rSMmLclyU8+K4&#10;DtTGO3H2guM7DADzDxHVtIlAZzs5IB0rQt0VmvtbpVfGlVUKe9RQ3ALToYzA5crkCDOgmTIX72IG&#10;5lLm8l3MwFHKHKv/bWYDGynz5F2akfSUefouZqQyZfZXIRLozQ7vIWsa7cY1GuEbjc0IGo3OCBrN&#10;2imky55al+y4JNvkVmwOl6I779Qjv1Oe0rrcu9vN2+EXId8HGiFT2ngFOrMjNiJFfPdeakqZXIPw&#10;KtLFd6APN4a34y3koe4DeSjnIfBRanwH6bibYfFQlD+kfC0aURYTyvAQIBdv32D2gXf5SprMWrT9&#10;VSsEqfrWty2t7H1rG995YYqvPkc09F4k9PiEErr6pWKbjksbxhTNBbWYkUzT9gbAWPJuzdF19afK&#10;FyBdGs2+Aj8eJ8ZqbhlMp8sa1g3fYfv+AOtou6MS0mNpkU/DhWGUaCvnmDv0wxS/EJo8UqDT7mLJ&#10;J1Q+4wiVa/GhqfuVfRI8yP/Ka4wJAGLpY/JMJmUMroZwmYZWPKia5vgNidxz+IQICYEH/wbZgwA3&#10;/B3sjbJDSkM8PCv3893esMHzHzHvObxmJe2euWul0q95JuDVoDnQxyCF0LgorVX1hCEK0PEQMj27&#10;arWx19TYG6oxnADXGJHtFzxqoVD0qG2/ykij9H+vfXf0wBpOM7LFeLrKzL8bqnlGxCeJ+W9RTCYQ&#10;a/1mMp2X2Oj0ZJ2eyE13oZB6XP2wzi8dvRVxWWvV3WOSPndacUQlg260GIv7K2wuLPY4wkDI+Pm5&#10;X2OGRWVdy9uexWLp4fnd7p7qnrgl4Ib577OKoyxdxrkOiDvQunxIdb6xqm5dCXgchrgOG8y/HjjD&#10;rO4G7HTvqQ7/KM7+BwAA//8DAFBLAwQKAAAAAAAAACEAx+6mf5YkBgCWJAYAFQAAAGRycy9tZWRp&#10;YS9pbWFnZTEuamZpZv/Y/+AAEEpGSUYAAQEAAAEAAQAA/+ICKElDQ19QUk9GSUxFAAEBAAACGAAA&#10;AAACEAAAbW50clJHQiBYWVogAAAAAAAAAAAAAAAAYWNzcAAAAAAAAAAAAAAAAAAAAAAAAAAAAAAA&#10;AAAAAAEAAPbWAAEAAAAA0y0AAAAAAAAAAAAAAAAAAAAAAAAAAAAAAAAAAAAAAAAAAAAAAAAAAAAA&#10;AAAAAAAAAAAAAAAJZGVzYwAAAPAAAAB0clhZWgAAAWQAAAAUZ1hZWgAAAXgAAAAUYlhZWgAAAYwA&#10;AAAUclRSQwAAAaAAAAAoZ1RSQwAAAaAAAAAoYlRSQwAAAaAAAAAod3RwdAAAAcgAAAAUY3BydAAA&#10;AdwAAAA8bWx1YwAAAAAAAAABAAAADGVuVVMAAABYAAAAHABzAFIARwBCAAAAAAAAAAAAAAAAAAAA&#10;AAAAAAAAAAAAAAAAAAAAAAAAAAAAAAAAAAAAAAAAAAAAAAAAAAAAAAAAAAAAAAAAAAAAAAAAAAAA&#10;AAAAAAAAAABYWVogAAAAAAAAb6IAADj1AAADkFhZWiAAAAAAAABimQAAt4UAABjaWFlaIAAAAAAA&#10;ACSgAAAPhAAAts9wYXJhAAAAAAAEAAAAAmZmAADypwAADVkAABPQAAAKWwAAAAAAAAAAWFlaIAAA&#10;AAAAAPbWAAEAAAAA0y1tbHVjAAAAAAAAAAEAAAAMZW5VUwAAACAAAAAcAEcAbwBvAGcAbABlACAA&#10;SQBuAGMALgAgADIAMAAxADb/2wBDAAMCAgICAgMCAgIDAwMDBAYEBAQEBAgGBgUGCQgKCgkICQkK&#10;DA8MCgsOCwkJDRENDg8QEBEQCgwSExIQEw8QEBD/2wBDAQMDAwQDBAgEBAgQCwkLEBAQEBAQEBAQ&#10;EBAQEBAQEBAQEBAQEBAQEBAQEBAQEBAQEBAQEBAQEBAQEBAQEBAQEBD/wAARCAUAAtADASIAAhEB&#10;AxEB/8QAHgAAAQUBAQEBAQAAAAAAAAAABgMEBQcIAgkBAAr/xABVEAABAwMDAwIEBAQEBAQBARkB&#10;AgMEBQYRABIhBxMxIkEIFFFhFTJxgSNCkaEJFlKxJDNiwRdDcoIlktE0U2Ph8PEYRHOiwoM1RaOk&#10;srPDGSY2lNL/xAAbAQACAwEBAQAAAAAAAAAAAAACAwABBAUGB//EADQRAAICAgIBBAICAQMDBAID&#10;AAABAhEDIQQSMQUTIkEyURRhBiNCcRWBkTOhsfBDUmLB0f/aAAwDAQACEQMRAD8A0ps58+2kFu5b&#10;c7XpdQFDaR7gf/M512DLdmMqjSYvy60ElC0K3qI87VA4z9se2mMmK1VjUYExCo7jSghCySQoFOUr&#10;/wBx/vr7Qpqz5S0PPlgUlk4CgdwA9s+f7g6YVpYRCKm17XJv/DIBA/8AnpPqa/dWCn/3DUi1lQYU&#10;2olSUqacST+VQ59/0/voZrb1eFWhOPUguUpuZHeJaWCsrCsbyPpzqpfJDcemAyrmcp1bpF8CzKjA&#10;q9UnOU25qDGikrFMaSO3LS6ShsONrIGN2VoHsE6JLKv7/LNSnUOfZrb7EeqSWvmJk9S3msOqxHUk&#10;EgpQkhIBPtnJ41Z0e0LXu9ioRrhW0zGiR1vTBJQtDny+xQW4kj2CQec4BGfOsRNfEna7FEjSKU9K&#10;nVhJW08lxhSUPoQopbfUo/zLQEk48H314P8AyT1HNxotYG2fRP8AHeDgzrtmRrS5JVRdpCmrMuNd&#10;urbSpyIhiKy+hDij5IdSokY4x9NBcCXeAiPx7vlqrcqQcPSNnZQ+nwAW28JSRgeB7Z86pigfFq8l&#10;lwTrILilYU2WZQ2j/wBW4Z/pqUb+JV+YFOmyHUhBKlLTKyAP6a+fr1Dlzdyez3X8bhY4/FE3flo1&#10;LqJSX6LRbmq9vgSt7xXKLiVYbKSnJO4I5Bxk+NYMmXbXpNZXJqFTM2QwstF8H8wQdoIIHIwPOrU6&#10;ufELcNyfOs0dUmmoeStoqbc2nCshXjk5GRqiaXsaZd7nAwAnW/HlyZIr3HZw+WsXf4E/UqyZ4Djr&#10;gLpzuPuf10KSpLnfICuM8a/LW8ZG4/lzjX2RFICXADgjPOqkjKkmSEaU72eFHSLpdkegcZ419jhQ&#10;bGCM6XJ2YJ0EZNMKiOVQUoPefWk55SAf99P6JbsWoOFDyfSeAr6HTaqze2222F8uHGia20hllvCj&#10;7Z/pq5TkthwhYPXD04qdMiKqkPEiICAdpypH6jQk5HcZUAcj76vpUotx1NAjaseoex0PVGy6VWAF&#10;sZYd8+n8ugjya0wpce/BVA3pA50+ppK1qQon8uRohq1iToRPYcS6n2wMHUSiiz21hPZIUPrxpvuR&#10;l4E+zJMaOPLUdo5xqRtmDJqFUSylpatoLitoztSPKj9vH9dNlwnorgU82QD4OPOjzpy8IE2TNQyh&#10;xqRBehOZ8pK9pyPuCkaXkmurGY4Ny2GFqUxJe7605S2gk/sP/qaG7pW3LqL72QUv4WMDAHHto0fZ&#10;lwrRmy4qNq5DDgQcc7RjKv7nVZSX1utDvEnAxwdLwwV2hubxQ2gRUhSwlORnH66QqVNDHrQnAPPG&#10;pOmMuPuJZaaWpZP9dOq3ClNMBp1kpwM862IxuNsDXkjbtxnOmrcPC8oGpF5k7wc4GdSMGGlSd4Gf&#10;c8avyRJkWllZSCpONNpDGTwPGiJ6Kkj0AYxnTQQFupWtIB2+2pSRfb6B/skEhQOBpZDYcTgedSTF&#10;NdkqKWwM/fXa6HLbOW0pJ9+dL6oNEdFQqOoqHvr5MzJBURyNPDEfbOHEEYOOfrrtiF3CVFPH20FJ&#10;eC9g8pLhVtwdJuRyoZVojcp6SrAH9tMZcUpHHONEnRTXYglR3E5VjI0vAQtboScj7aePMLabAUnz&#10;znXFNSRJGfY6NvRUY0whhQ8tJBR4H00yqERcZZIGBojhp2teoaZ1hCHQC2QfqNJ7KxzV6I+kPKSQ&#10;UnG3Rci5PkIypDo7gaQSdx4zjjQxDjdhAKvPk6j6/Py18m2fz8r/AEGhWPs7LcusSbf6mtyW3Wna&#10;UlKyCE4cOD+o0IVS4KrXJaZVWqMma82w3GbW84pZQy2kJbbBPhKUgAD2GmDjR3efOvxYU3jnknWu&#10;KpGSTcmLJWpXB0qj8p0mltXBxjXQ3gEYwDq7BQsHD4J0mognk65IKefGfOl1spbbSoLBJHjULEwl&#10;H8uf212ha2jlJORpIrOfB19zkEk48alkokWqi7wFjgeNSkWqhxAQtw7eQR+vnQ+FjBTnn9ddtL2q&#10;8jGoy0y+rF+I7rJZTsD/AC71PqcJqnNqajMOqQ4ylpSm1FshaT6cstcZ/lHjWgOnf+JpMpNGeofV&#10;KyJNyVB+W+JU+nzmo7bjK3QtKkNFPpUjnaAoJJ51g16QcbUKOPvpsH1JVuQsg+eNAo35L7Ueq9F/&#10;xBuhLtdYfq9IuqBRqjEcjM1eo0fc4heUhbCti172jgKKh4KgMedTDPUbpdS+sFvV7pl+DyaYLRcr&#10;EtiioS2Zbkh9xhsLP8uAC4QRkdocDjXk65XqhLbZZlPhaGM7EAbUjPkgDgE+51OUGumiSWaxblek&#10;UypM4PcbJQoKH0I4P76J41VhRyNG9muobXSr4xKBCgXRPn2n1IDy6nTpEHsqgSJa3QyhOOCO4GyC&#10;MeknI1VfXX4dbfvq6axfVo3Ea/Va5TfxSRS6azuEaoFRbUyFJB/IUYKMcH31R034iupdZZhQrork&#10;arop7zbzMqRDbExooWCC2+gBSVDnB8A86tykfGXasuoS5dUsx+230qYZpkmmuqcaZYQveoPtpKSo&#10;qUpaiQD55+usssUu1xGSyxlGmjMl69Pbmsl9Me47XqlIU5uS187FW13CnGdpUAFeR40HKQtB5BH7&#10;a9eF3v0D+ISwjJuOp2pclMjujZGqUpLTsd1R2JISopdQTnjb51lfrF8DMemTl1CxLkTEhJ3OPQqh&#10;hYbSFAfw3cjjkD1DPI1v7OhEoJ6Ri8uKHgnzp7CcUcBR8DPnVmV3o7QI8mpW3Tq1Pj3TT0hxqnzW&#10;EhqakDKksupP58ZKUkeoDg6Are+Yh1lhoxW3XNymy0+khJ4IIPgjH/bVdlQDj10ao+HCz7/g2W+9&#10;UqW6zb10JROp0nKlFxTS+0oYTnYlXP5sZ25GtPGni1qTCpFnMGfOnqbS4ENEJZUPUTuxnkjz4GNY&#10;g6LfFXfnRllVpyWUXBbrK1BiG8+W/lSVclCwDlHk7SCPONXHen+It1Dp9xXNb1P6d2u7TQ27T4an&#10;Vub2HEpSEvhSR68LSVAYGQceNRztUXGvJatfrNvdHmp13dcaoiU/OSPwylsrWUDOSobEkF1w8Y4w&#10;OCSMax/dHxLdQ511Sq7aNRmWzC3NtxYUd4kBCPCnD4WtXlR/bVaXZfF439W3bgva4ZdUnvHJdewo&#10;Nj/S2gYCB9gBqFdnxwpQbckLxjBWAOffQRh9luVOz1A+Fb4qIvVekBPUGNApVVpzqISZ63UoamPq&#10;SCEgE8qKck8ce+tOSmzVIyZ7E0zmAd6cNhbeAeCCnI868I4VXkwKjGqkB4tS4jiXWXMZKFD/ALe2&#10;Nbs6U/GU7E6bLco0aQxdUBsR0R2nyhlrcgjvhv8AKtJOeMeeDrNLhRySN+HnuC6s2ZeF0SaPTI9W&#10;etKFWojsv5ZMhpW91le3P5EjKTnIGfO06Qdps+9aPBmUl/5VMV8Put9la8jaUKS5zwSCRjVWUG7L&#10;1rFPTXLuqMmswy1HkMyW1IQh1Sk+shCcAbCSM4zq1aPVoMa3Pm4dSVCjSh3FvA9sO+SSrP050vJx&#10;njfxGrnJ+UJ1ql9RJK2X4NMp1ShxAENRkrwpteMdxSFkbiAMZPjOq3vHpH8Q9y12NVrO6qFldOZT&#10;INMXIEdTLp3AoQoDC04x+Y4513evX+i0RBp9twK7cVTKRtFOYceOM8qWpI4x/fGlLL+MzpJcEeix&#10;riukQ6iJDseUy4yWHISs7QpYIGU+MgHjk+2mY58iH4sY+Thy/GSCqyjcVxUJl3qBSxSLvo0tyHUE&#10;La2fMpKP4MjA4IIJ5SSMg6mJ1ru0mnyZzclp1Cklv0pI2knnRrCvGjVaC43GlOSEKStxElSQ40tk&#10;cpKFpJCkkc8a7aaXW3Ez5s1mQ1UlNuONFsgKQSCFADGOMHGNeg4H+Q8rC1HJ4Rwub6Lx87coFWOu&#10;rgUlZQ2N7p2cj+XjONK2wO89Mqjq0OQ2GXYzLW4FbsjYoZSDwMBQOT7DVjX7RbXp5Mp6o0iJA3Fl&#10;pD8kRvVjnBJGfrjQPb1Q6MQpRtxN9M08LjhZdUFPskqG1WHQSkKO0Z12snreLNTSOfi9LnxtEHBp&#10;opdNW2464+6k7lrKMjOPr7D9dNmYCHlpcedDZUSM+MZ0cXTQqbRbNmVSkX7aj0co7iJDs9tsFIzw&#10;oE5z7AD31Qw6w2a9AiOOPTg89gOR22CBuzzhasJHjPn310OH6pDNcV9HP5Xpzi1L9lpQKe7DEKpy&#10;2yqMimx3yB79tCUgH6AqQAT99QEp6ZLmHtoS9OqDpQ3k8KdUc+BzhIyfsANM3utPT+dAVQpN50ul&#10;zmnRCMGTJSXVMoWpTQCk5SQreCefI51JUp1rtN1aI5vcltqYjOtnhtgn1uJOOVLxgEfyj766+LOn&#10;Bv7OZl4b9xKtBE9Bg0MR46XkupgshDaAeFvKJyo4+gB/dWmcRxyXKOx/t9kB9W3Byc+kE/c/7aYT&#10;1xX3ESmHFLQtpCkhAySAkDP2JxnTpS/whSoy1LU6+pDig2gqCAE4CVHH5vOR7HSmr8fY/s158I7T&#10;HlqqCgzHLylsPdvaBhLm3hSs8YGf66hm6DIQsfNPlZbeU4tGfSVhJAJ+uM8DxoijVAtx5biVkLWw&#10;Agge/cTnP7A6ZuS2nm0u7uFp3/uef9sa1cVy7Uzn8yntEOpkgnIB506ptNfqs1imROX5LiWkfqT5&#10;/bz+2u+005wk/m8Y0QWq4Lfi1a5t6d8VkQ4n1+Zc8kf+lP8Avp/OzOGLrHy9Ix8TAp5Oz8LbGV6z&#10;mPn2KBAV/wADRGzFaIBHccz/ABFn7lWdC7vKs6dHLgKlKyc8knkn3OkVIGcH+2tXEwLj4lFGDl5n&#10;yMjkxDbk+NfFpOPOlglJxz519DYI8HWm0ZeoZVmWmFKjsoLCHDKYkNFUgIVy4lDoCT+YFKs/toke&#10;2IcWlKcJJ5yPOPrqJks/i0V6JUYTTfkcHeUKByk5ABHIByPbSMqdVRBBgRQ+lxgOqBOXEDHIGfze&#10;+PfXKrdnVUXPSEqzTn6opDtHlORZUFwPoUlRLUlSRgtuo/mSU5GfIOm9xVliA0XvwafMIifMkx/W&#10;kxxysDHIUMEge+Me+pWlBr5T5pp0uhXACSDsI8pOOAoe+pGnMvl75dmK67HmASGFJHoG7O9Of15/&#10;fQZc0catsdg408s6SK0kLtW4Ga5bVxVWrUqjQI6mqjV6bU3ENVCI42FLa5BwlQIykBJyCODrEnXb&#10;o+/0koVF6hQZLjtGuqoVCNGhvpCJERLSgpjeR+fcypCicDBOMa9Cra6az32EP3PQG4zCjIcTFcUF&#10;Kk95f5ngOAEtpQAg+CVHjOker3w62l1c6cO9PK3WXYMcPR5FPlNtBb0JxsnKUeAUqScEH/tryXrM&#10;+Plxt3tnuPSo5cGjyKk3RPS2UxkqznI9ZGNNGuoVwxFFUOsT46iMEIlKxj6YOttyvgK6IWwqULr+&#10;JZLYbVsTFjRo5kp+gUhK1KJ/QaGKj0T+GikUp6gWr0P6m3pcCQc1Wo1A06KsKztWlDRJOOMDaPr4&#10;414J44nopZ5dTIj161Wcgx6i21LC/wCcoAcz/wCoaVBbDzSsEpyCU/UfTT+6enNwdP7mNvXLSX4E&#10;lSQ9GQ+oblsqPoVkfuD9wdK1KhuwahDgqKQ6ptLjoyPTv5AOPto4utIyN35I6c4w7IWUMJZQo+lC&#10;fCdOjJjmnsxXVN70EgADnHnk6a1WC62Sn3GoCQJCV7idXKvspBjGisAJxg5HjOmNZWxFY7jawcYy&#10;P10Jypko4PeUAPACtNF1J93LTiycfU51Sg2wnOvA9DypMjvbsge2jGhVQobS2vkj3J0GU9xg8KVy&#10;dSkeT8u4lSVjGfbUyLQWKRYqJK3WwoqIP00+gSe24FKV+2g03EEIQnAyQATp03VHlAFK/I86xvG2&#10;9G2Mw4qlYpjcftu7StSfGNQEJpia4pSeAo8A6Gak+46e8pRJHA0vak+TOuOmU9GVJdltIKR7jcMj&#10;VuPWJXa5Ugkr9rwHmGYM1x1hxWVMrSB5PkY1J2LY0hxlMAKSppK+5MfAxwfYfcgaPqxaaJlQhyyh&#10;stRG3E9sjlayeOf00R0untUqjswWmUIUkFThSeFKPk86ySzf7TbDB9kLVWIzVOkxQhKW0w1sIT7A&#10;lOANV+xZMeYAFhwA+Np86KOoqkJRGjNyAl5ay6EBWCoDjTtbzbtCjPNTmXBFaAWQjYpKv++nLO4e&#10;AJ8ZNkbQ6FSmFJQy0hG33Pk/10+rdqtVdrsshvAJCjjJx9tQkmoQtiflZS+8clxKhx9sHTQXO/AI&#10;UXlhI5IB9tPhnvyZ58aiJqHTFpxEhVInrdWwMFt5IG5Q8gEaGmYs2nJWkgAqG1QPto2dvynQ5XzE&#10;dp2QQrKwDtCvqRqLrNz27Xnz2mHoi1DnKAQT9yNaoZLMs8T+gWRHfbHJ3A+Tp9CaQhPKQCfJ12vD&#10;atiVpUPY44OvwjPuAJQcHVuabE9GvKPqQylwqQhJI9tLxXmJDxZ2AKHtjTVunyWyVYKudOWKbM7q&#10;ZLSMHIBPjUJRJVRtuRDjxvkWEqYyd6U4Kwfr9ToffgEHCGSgHzjRclsqTtcKTxps+htAIQMnOhaa&#10;GqgZNGQ4MhSgfc6QdoAKd4ycedELmU/lSTnXGxxYKfH6aRKUvIcaTBmZRC+2BgEpG0agJdMchrC0&#10;jBGj5xrak4P30xlQEycZSOdFDI/sjVgkZ8xDXCyP30gJzvkn++iqZb8QwkPNOL+Y7hCmtvp2Y4Of&#10;1zoflUV3nZxq0rZQkxUXHAU5zjUdJbcdeK1nzqTpkKIJTTUyQppKnNriwnISj648nnSb8f1lIKFg&#10;HAUkYB+/Omp9VQvyRXaxyRk6+LbVuHnGpIRwTgc64cZA4xjGri68g0kIM4H5hr46EEYGutmCQNfi&#10;jJ0d2U0Idrdr6WV7eVePprsnB+mulKOP1GrBa+xuWvuTr8pCQPTnOlgcp503dXg8ahR8G7wVYxr4&#10;tzBI3DSjRS+rblOfrnTd0pK8JUANECKIlDwca5W+MgDTdadh4J/rrhXjP01dEHYd50u28dpAOosO&#10;HxnXaXFg4B51KISgUU+DrsOY5zpGOFLT6+M6WWySMIPtqiDqOkSwFdpHdSfS5gbgfYg+degnw8VZ&#10;nqt0bdr/AFprSZ9UNXRQKPNfKUOMMoaAQoNoICsvBW5ahkkAE+NYHokYcblhPPOfY61r0bp1Dqlp&#10;2/SKdXobj7DZdmNNubX2S4+onYDypQBOccDg551bdK2FHyUX8SNNuG2uudz02pVYyajTJrXafj5Q&#10;ElLSFNhGOU7QQNQVWt61K/CcrNBuSsVS7JMpSpdK/B1kLyAXHEON5Awc8EfXVwX3YMn/AD5f/Vb8&#10;fK2rWQoOszFJdkvT0tbU+knlHpSQoj2x7asRurW1bHwqsdT6mahT53VBaYLkSkRWu+hYUpDshgnC&#10;vUhgKUBwQoY0h5O3gucd7Mi0zptftWaXJpHT65J7CFltTkalPOoSrwQSlOAdSbdgXI23PqdyWpWI&#10;rMaK69vnNKhJW4kflCnACtR9kpyTomqXxR9c6pPYS31OqkGJTpChEYiRmoSG2wUhIcaZACztSCUq&#10;3ck860BbfxRdKuoNKbhdY7kj02VHyHD+DvzYcwcetKAlSmj59JHH11XeUWkComMKpTxBlhkFLiVN&#10;oWCnPG5IOP2JxpvFp4fd/wCUrABKh9h51teo9IvhL6h0CoV3pvNq0lxdRiU1EyGH2fl5shaUtoVH&#10;kBIDairAV4z78aAh8K8iNQK9WqNV3qzJh1ORSGYe1EdSVM+l0lYJStSVlIwMAgK5yNN9+KfUntsy&#10;9UYaA/iI0oBXt550/tWvVS0a9Br8RsPKhupWuO5+R5vOVNqzxgjR3WbHkW40wuv27NiusOAPfMpU&#10;lCvUPGOCCNProtiiSIfepVOjMDJT3UE4IPjj3PGj7KwVBvZdNC6pXPQaZVJ/TqbS6lSavGbkU+m1&#10;SWA1BdD7anu23wVBO7BSCOFD6a0jLrNPuWVRJvV6bVoNKjMIcTR4aEyWZssDCgAye6WEnAG8c+51&#10;56dHJlStLqLSKvJZjO06mSCZaZjYdZDS87ilKv5uEkFIzkDWjpvxI9TuolrV+JSqJT7TEOnLfYfg&#10;sKEhbwwdhcUPpn8ozzoZNPyRaCr4j/ieuqzaY7aXTyWLZeRLjy6OlgJE1mMQtDiX0glLafSkhKgV&#10;evWKZlXkT6lIrdYeS7ImurkOkjlTi1FSjgfcnUbU6zLluLlTZch+U9lbzr6ypxxXuVZ5zpej2Zc1&#10;2U2XVKCzGlJhFKXWfmm0vncCRtQogq8HxpuNKirb2iwKZ8VnVy07Ef6Y2XcK6ZRFrW4272wqW0Fp&#10;9bSHDnY2TkgAcZ86vzpv8YXUVmy41lyb3g1CpMxG0IlLUStaVpB2Fw4ypPjI51judZVwUdj5mtwv&#10;k8/lQtQJV+mM6ixJcYVge2mRpeUWpy/Z6DUyoR58eNWp9egSXn07Xu+6CPmCeQNx5Oo2p3ZQ7fXP&#10;o4rUNp4uJS6886lAZB52gfXHv7DWF49RaUnLqlbkqChg4II5yPvqUl3al1l0ylOPyHTuLq1ZJ+uc&#10;+TpiyxqgJd7uzTFcvmBU99Isdil16qo5LzjwZjNf9SnFYCuccJ1RnUKm9TqnWPl7pq7BajNlaEMS&#10;kdhsHk4DfH0886AXrrltNfKw19pJ/MQfJ1Gz63Mm7m1y3SheFLSV5Cjoo53D8SOKkvkEUB5ynvqM&#10;Ocd6jgqz5Ot//wCH31IXd0O4OnF70KdX49FZaqECoCSECK0slCoylEgnkBSBz5WOBjXnBCdIVtCj&#10;5Hvr0C+GL4jrO6P9KKF0xg9OV1SuVILq1Tms1Bttchx59SWwpJQSNqO2hIJ8AkeTp0fUM9NRZccO&#10;F+Ua8k2bFRU1yKSzvpbKS+3F7gU6EBJUlA4G7JAH76GKlHnpSFy0vN7NqVFbaiVHGVK8eSoqPOoM&#10;fFJ09t+oNU28rZrVFdlLCPmu4iS3H58K2YUn+h41fdD6q9Da7SGzcN8WunuR23WN09ptx5C05S4Q&#10;SCQQRzj31u4/rGfG05q6M2f07FkTUPspYwZK6fLnsLb7TLbEcpWhW9S3XVbNp8DlIznPjSUmKqK6&#10;5GGMNAIx7DAx/wBtHlwP9NH2fw+j3rSorxdZluJMtBSS3vKSDuGBhf38eNVXV70taGpwyrthtkLU&#10;j0NuOleCRkJSknXrfTvU4Z4ub0ea9S9LnhpRJMPCON2wrVkBCB5WonhI/UkanbrBpEKnWolaFKht&#10;/MTSnyqW4Mqz/wCkYA+2hO1uqPS6jXIw/WrjZQGWvmI6XgpBdk+EApUNyQPOSPYafPVD8ZcXVkTG&#10;ZYlqL3eZXvSvJ8gjyNasMly+V2v4x/8Ak5ueEuLxaa3ISAKuE++vrzSUcEc6eR45ZT3lp5I4Gm60&#10;LedOM5P112kzjPFoQSgqOEjJOl1ISyNpGF6VIbip2pUFrxk49tNircvcc8n31fkGqLA+YEeWHXYz&#10;iMAbH+CnHukgeB+vvqIt2fPFSlNS2EdmLUHYw2D/AMgo3pWP9RBUMgex+vGmkZE6nV2XOcqLqKZW&#10;ktOR25af4MR9sfxFbs+lK0pTxnGQdSMqvUuHTqlUozaak24W6hthAunZtS2txBbB8FI8ckg8a5U2&#10;dTGnCRBw7nt3pdTJNwXnVGYMatzpM5E0sOuRWWC4QkuFtJ7YylWCoAc40FK/xEvh3oU7/L0qt1x5&#10;lEgJL8SjLMdPqwVAqUFFI85CTx4zoqk3TYJgtTajMVIodefcYbffQERnUB0xnEvJPBJUU+wO1SVH&#10;g68y/iD6TyOjHVms9P3ZCpDERaX4L6kgF6I6kLaJx7hPpP3SdeO9ZjljHupWj13pc8U1pUzWPVL/&#10;ABR6kKrNg9KunlNXFa7kePUapMccLxCiEvBlCUgJIGQlRzgjOqXd+MP4jOp5egVauRXY6CXVxIUI&#10;R0LHnaSj1EfvrOhZBSCoZ/XRhPNMtWHHpNu19qpOTWG5M6XHQpCG1EcR0lQBJT/Mfr4147Nll4s7&#10;8I/ZN1LqPfcx1aKRKYoOTlxVPZ2PKUOCe6rK8/oRqHqvUPrJNQ3Fe6p3U6y0coH4m8kj29lZ1FtV&#10;N5KtwIOfPvolgUhyuxKUuL2W3qnURTWVPuBpsvqKAgFw8JGVjJPAwc6zqVByBVNWrFZuBqXd1Zn1&#10;KQnAU/OkLfcCfYblknA1+XW23q248CopUoAlSs+OONSNx0WpUGsVWBVo6WpsB52DJSFhaUOIWUKA&#10;UMg4UPI0KsMJ3laionPBGrsAJqjPiyXEhg5GMk/fUa7HbUk5SOfc6YIXsd9KjnS7shSkbR51dloi&#10;Z7baSQByPrqKMB507kIP2xqWfYUDlRzk6IrfhxiUKeaCiCMhXg6PvSKUbYB7XmXdpOFD6nSq5Ln+&#10;ogj76uGp2DRqzTfnI5MaQkZIz6SPrn21W9ZtOqUl9aH4znbz6VgZGNCssX5D9prwRcac4k+tXjxq&#10;fgV4NjaoE54Bz41FQYjK3W0rB2nAUce2pZmkI3kJOQDwcY41UpRfguKknsUenqfQo6Ouk9B2XFQ5&#10;koBC1y1vhSv5UpQcD99ANRimG3k8DGdXN0+oyqvJoTD6yhpuOy884nI9O0HA+5yB/XWXkS6xNvGh&#10;ci23UBSC77J513LeDULvgHhOTjU/WIqVx3ENNpClIJSBwMgcar12dJlyW6dHSXnlrDKGkDJU4TgJ&#10;H765L/Z2ERVdgU2e83UJLKnJjZKEBYynYR9vHOhyTQ0xyp9QUgKJOATqxJMtthTtqXdSBS5EFJcS&#10;85HKZG4chCvqCPB0F1ypobp71QfBTHYTuP8Aqx7DH10ULbVknSQG1mVFpC0LkSUoS4rakk65afi1&#10;FgiNKbfyD+RYUdVZd91zq/UlpksdhlgqS217j7k+5OoNlTqF72VqQr6pJH+2uxDjNq2cjJy0pUi5&#10;pMZa2ExEtoASrJVswr+v00zNFWFhQVoMo9xVmC4gie64hPBbeVvTj99FUW8mnfTIiAE+6TxoHGcP&#10;AeOUZ+SR+SdGCSTj6acBxbYzt5xxnScauU98gB4JUfZXGnO9tzk+D4xpTlNPZo9qE0LQ6wygkOtD&#10;A98ak26jT3xlp3H2UMaHXWELV6Qfvr6WO1wlR40UeQ7Ey46CEDekuIXx441yptKdxyDnULTaw/Ac&#10;kNKYD7TzezBJCkLHhST/ALjTmHUy76XhzrQsyrZllx2nodsMpWsBYwNKPx22xvQr9tfG3GioL3gD&#10;SziW3EcKBGdW5xYPtSiM3GEFBKgD+2myIwcJCcjUmWVlHGNukQ0W1cDQWn4CUWNVROMqHH6aZvQm&#10;V7geBjHjUs8klJzpitpa8lCVY/TUTI0qBqTRm0vlwAnjx9NNxCSCUrSNFS4Kik8gH7jUc/EcSvCh&#10;j7401b2Z5aZBfhSkgqQABpi/T3gvI/20ZKhriIa3LaWHmw4NigraD7Kx4P1GkHYbTnJSM/XTEDdg&#10;WuG4lXIPnzjXBjHHvn9NE70QbthGSOfGk1xG/GANWRAwqAtZJQkkgZxputh1vB2KHOMHRM4wGlEp&#10;A540zXDRjgahTIJR4xjSakpV51KvQ9pztPP20zWwoZIB1fYHqRzjZbBKVaaZJPnn66knmjjGSPtp&#10;mtsJ5zo1IGqEyojjSZVngA/tpb9VZ/bSiSylAylBwc5PnRIEaJb3KwePvp2mH21BRVvH6e+knVJU&#10;rcgbc6fR93y4S57+rUZFYs1jIB07ZHtn+ukGkp2g519LiUeD40BY+BWkFKFYJ9/pqYtFuoVevwI1&#10;QrblNhwFIdl1GOSh+JDSodxaSnlRAJIGMk/XQ4zIOfUffRx076mW3ajkmiXlaDFZoNUcaXKcZyib&#10;HKCMFtWQFI45bOAfqNST1SLj5NbIpUes0u6KnRbap9RbRBaTUZcuUnuy6ZHZUT+YFTndbSkBXCgS&#10;DnWK651Iuis06nUg1ia1S6Q6t2lQO+Vt09Khwhoq9QAA+v1+p1pa1viK6ZVldcaj16fS5suh1mLs&#10;qbKI8ZaOy8qO22pKiN3CEhKuecAnWTolUt1MSOibSpTy0rQXlJfCNyONwHHHv7aVCJeR2Ejdfpd3&#10;QvlbreMKrMf8iqtx9yX0f6HwkZJHsv6aiZzlEp8oNU+pvzto/iOljtoKv+nJyR+oGkZUyhvS5TtO&#10;gyI0RbjqorS3QtbaSfQlSsAHA4J1GyWkkBaVE5+/tp1IX9hlQb+fokKvUmAjfEuWl/hsttZUNpS6&#10;h1p5OP5kLRkZ+p1tyBXbQtr4U6FWKe7Gjx7ShUWa+lT5ZFXfnEmQyFfmLgIcJOfKTrDvSS1Kbd98&#10;waNWZUuLT170vvxWg44hZbX2sJPGC4EAk+x0cfE3bsjpVdUTozHuWfUoVuw4tQkNyCAhEyU0Htux&#10;JIBQ262MHkEr0uWJSdsJTcbLto/WDpVfVyx7RpblQW1VELQzGqkhpxuK6E5G14gFQVgjaeQcaCb0&#10;6Xoq0srta6zEbWsoQwtsrYU4kkYyOQc5GswvKLo3b+TznRn046g/5Sg1Olz6rUPl3HIsiDHbG9oS&#10;BIQXVL5ykFrfyPfGi6/ZayNFsUe32emlkyr5uSLFqFYaQktx3EHDbhVhOCrIz7+PbV52N8WPSmuu&#10;WTasc0ugM1FbX4+5UIRBamBK96SQQ2WnCG8OHG3PtzrGl43BcFKmVqxJNacn0wVFEthTjveJQEEs&#10;lC8nCdjg4HGhFT2VE4yPoedRwTZPcPTO56D8LHVefUoC6RRa67SnELlu0JwNyGQvyve3hSkfXGR+&#10;+qnvX4UPhypKqpVbc6oR7Zq9OlJYap1TeLynAsJLbrQXtUWyFA5zxzrFlNq1To765VGqUmnPOILa&#10;nIrpbUUkYIykg41Y/wD9sV1Bqs2bLvp+Hd6qglpt5VWjpLm1CA2kBaAkjCQPuSM5zo4LqA3ZEXtb&#10;V7W5UptDl1Vmuw4jhbRMiP8AeZcB5Ck55H0P0OgbKgpQWlQUOORoqqN/uy46o6KVGjA54bcWQMj2&#10;3c/11BtyW3lJCsZ0xsojlg4JAI40ye7nPnA0RvNR3BtwPHtqLlRgknaMA6oj2RGxSj551+DRSrHO&#10;NSMaCVpUoaUciBAwoahEfKc0hagndjPvqwKVXn4zRREiMtuFaFl4KVv9AwnkH2841W5WqI7lBJB0&#10;Q0qtsK2peO1Wp7ssXgOEVJ7LEn9R75qThcl1orVkKKi0kqJHg8jzpu11FupMhpTrjM14KCWw81yf&#10;ACeMceAPpqFjvMuqBDiMEcnI0o6y2lPca2rA9QPkfY6Fcx3bQyeEuxvqMqoUKDWZ8tmG+82oP4IH&#10;acbO1SUqPJA40B1jqXX3ZTUOx5s5DhWUuS0j1KJGMJ3A48+fOh5dQiVtJS3GahEp9TSeWe7jlSB/&#10;LuIyR+upW7fwLp8/IoNq3EivvyUNyFym0pDUdxSPUkY4JH/zM62R5zjHqtCHxXJ3IF5z8xqoyGZs&#10;h1ych0911TxWsue5KsnJydbZ+Be4Z98OT+mE0uvSosNdUgOKOEpQhSUuNkn/ANaCPvn66wQuNNaW&#10;HQpS1KUCSVZJP1OtH/Cxe1StXrN08btMvGrVCYmmVBL5AbcTIc2LQAPKUoIUM+6RrXw/WcvET6MX&#10;n9NxcmlNHoDVLUrsJxTcmnOtpQMbgnKcfqNQLjewHAwRwdaLi3HIjwlsVq3UL+XQXHJCHdyFgecc&#10;fT7aZM0/pjfDbI7EePKkqIS3y24cHzxjj767fD/y9LWeJxuZ/jcZq8LM7OsqUrcnONIFtWcbTq9r&#10;g6GssOOfhM9bRT4beRuT+m4c/wBtV9WunVzU9t0rp7jiAghS45CsfcY16Ti+v8Pkr4z2ec5HoXLw&#10;bcbQKVmr1CEicJdJEujNTY+KCYZe+ZhPBAUpsZJ3ocUo7M7cJ4850QWrLt6A785Sm26RFdiSHHY7&#10;kT5XtJSptQKm1gcncTwOfvzpnatVgJcqSa1NXEi2pPNJZnTHP4jyjhRW4eAkK3Ix+48aW6g063Lv&#10;NJiu1GB80qpNRWHFFKz/ABFdlSQFfmGXE5BB4/XRSmq14BgnKSQPUmk0G559ctXp9UafUqY3EFTM&#10;OUkFuJKlqCHlL3jJbShGcAf+YfrqmfjC+EqtVboXE64xKrPFWsyCG59Nnyg+G6OHDsDSyAsKbLil&#10;ELKspURkbU6pT42HZVvXtS7moj9TpTlbTUKbKipkEI2Q1so9Ck8lCiScH2xrN5v2sTTIj1ev1Z5i&#10;W2Wngqa6oKSf5SkqwpPAyDxrxvq/MbbxI9f6fx/bj2NGdBvgW649bel0DqlazVtKo9RU8mKmVOUl&#10;9XbWUHKUoIHIOBnOjG8/8NnqzY1MarFy9QundKiOrCC5MqSozYUf5QpxICj9hrHlMr9dhsCBSLiq&#10;cOGFlSWIsxxlrJOSdiSACf00/lyJtWShur1GVOS2cpTKeU6En6gKJ515HJTds7kZWg+6j9LaX0uS&#10;lUvqtY9xOlwNri0GpGU83n3UAnGP30B1y6G6nTY9uQX3XIMZxTqEOA7QpWNxCT4zpmuE0EFLaEpT&#10;9EpA1FtxVMSjnnnjOk2vokggdColtpiOI2KfcSG8f/Qxyf8AtqPbCO3gnBB1JT0zZkVAWhJ+VbSo&#10;FBBBSrweNDjkiQ3kFP8AfVqIBJIQk5P10mdmcAjUQ9V30jkEY0k3Uz/MfP10fWgexNtsCQ6lJAIH&#10;kaJKFTFvOJ2JV+bjnUDQJLUheRjI9tG7VYp9EhKluyGmnNh7QVySvHHHvzpcrs043FK2TNUfhUSh&#10;PsVGQlK5bC2WmuSpWU4yB9AffQ5aD1bMMRZbhfhJRsT3uSOB+U+f20J/jMmq1BVQqT/ffcIyT4A9&#10;kgewH01YVMeYMZAbCUgpHA0mfxRrxVNjKTbcFbpkdtKT5wkAA6hpsUQFhQGQThI0TSprIyjeNRqq&#10;Y/WpLQjhJS0rkn+ugUnQcsafgTrVvzJcZh3sBQkNt9spII9Xjx9/bzq+un1Dj0huLBdy4Y7DSFEe&#10;6kpA/wC2q+sG3ZP4o4X44XCYZQtJI47+fH3Ixq0aa58tNR771c6yZ8vbRqwYumyUviv/AITRnZCU&#10;q77pDTR9go+5/Qc6rhNJmuUP8dhVCI6EOEONIkYkNHPCinzz5BGiO7JcGrymFrkfw2VbO2RwBnlX&#10;30J3E41GnQ0UWNsaQre46oYLoHgD7aQaL2O5FSrtZYjIrKlynIxITIeyp4oPhKlnkpGOM+NBfVS8&#10;abb8JmhRgy/OlbVuIKv+W2D5OPc+2jOuXXEptBkViYltKYrYO08blHgJ/c6y3Wp1RrdVk1iYSp6U&#10;4pxRHhOfAH0AGBrbw8HaVyMXMz+0uqObgfZl1mRKZTtbcUClJPI4HGuY/wAuEAqUAdM3G3PKwdIh&#10;a0qwAdduq8HD7btk76VKGw6WaWtHAPGoBqQ6DkLODpy3UnEjBGdLeNMfDMohExKSlQJO3HjUwmvo&#10;jt5deAQkfXGftoGXUXVco9OPfTWTNkO4SpZI0p8ZPY1culoNv/Et5qRsjU9lbCThXcJ3K+4+mp+N&#10;fNHlhK34chs4yQjaof8AbVQblZznTyBPUy4AtWUnjGqfGi1oGHNk3suiBXbcqPEaoMhZ4Dbp2L/o&#10;fOnzkBSRuabVz741T7sD5tAc28jnxqQodWr9JcxFqkhtCCCG95KD+x1nlxn5NEeWn5LJ7MpGSUk/&#10;rrpqS82cKB1AR+oslpO2oU1qR921bCf7Eakol4WvOID3zUVSvPcaCkj90kn+2kzxTijSskJE2xUV&#10;YCXAPppwmRHcWlJUATqNjTKPUdqKfUYyws7EqW4EYP3BwRp7Apj0iU4wNqi0SlakkKSkj7+NVGUo&#10;KmU4RmtEmilvyUFbDe8Dk6T+RW0fU2pI9xjUpHk/JJabaSQnG3zpd94leEt5C/prRjayrRkyx9pg&#10;7KYSAVEeNMVJC/Tt/tonkQmXNu9G3dwP10gKP2/yKB+gI1pSpGe7BRcPtjcgEA+BpspDiSSc40WP&#10;wFoKd7AIPvqOqERtsEBHnRFUQiYxcwpCfOkXYnJ3J5GpdthWAG05A1ypk7juBP21CmmDqoaio7hk&#10;a4MJKR6gB+up1cVQVkjA86avtoUTlPP31EU0QqozaiQfH6aQVT2jwMDUg832jpuVgKwR50SKbIqT&#10;R0KGUjUTLoywDtJHPAOi0D6nSD7SVasECDEeayVoVtHvpFaNxwEkfXRi/EStBG0HUY9TNqC4n+mN&#10;X4BIXbtZCcZI04TkISCcjGNLGG6rwj31w7HeQOUnGoUfi4MbUnXJBWAec6S/KrSiXQBn31RZ2cgY&#10;P66aPKUs7QeNKuuLVyNN9qic88aso57a8Eg65LKieOBpZAV4wdLtjIxq0R2/I1ClIPJ405bdyRnn&#10;HPOvq4pPIGm6mVhWAftqwUb6+CWV09tppyn1Or0Z/wDE7e/Gp6n0AKBS82HGVH+QNt7iSfbJ1lL4&#10;nKbXqN1/6gU255zs2ps12QHpC3u6p1BILRJ/+9lsY9sY9tCar3rTdAfoQdQlD8dMVTyElDhaBBUk&#10;keQoJAP2GheQ+++4p+Q+464r8zjiipSv1J5P76j2WxYOA6/dwBQIxxpsl0jjXQyrxq6soevS3ZBB&#10;edUshKUAqOSEgYAz9hrgLGNIJQQcn29tdBSc6lUCLgkDI419Dp850kXuMZ8aRW7j+bRFjlx3Izr4&#10;24QcA+dNConjOdLsoWDzqFkpT4q5LoCyQn351JVaOhIbYSANqcjHvprAX2ElSiRp7OlsyEtrSnC0&#10;DBP11CCMemux4hmBeSFAFGPIPvpjVZAddQUYACR4GNSK5yjH7e728aHZTp7h8+dSyCbp3rx599JF&#10;DjSspz9dLN4WrOdS7RYdZDZwTj6apuyJ0RCZ8hsghwKCSDsWMpVj2I9wfprevQD/ABGKK/Xxb/Wf&#10;phZdKobjCGmZ9LpGTHUkAYWhRV6CB/KPT9CNYVdpRUo7cAk8ffVnT/hl6lwrOtO5IdJdqdRuqQ80&#10;1RITJclw0JKO0t8A4R3dxKUnkBPOM6W3BOpBwySTpHon/wCOHTG8GnRRumVrzKe+ErSgxGFILKv+&#10;Wpe0EAr9k5J+uNOHrF6R3zGJldFLPixGFb3VJp6UKCscjLe0+PY68+nLc+If4daJHfuaiXLadBqF&#10;QADL7fbZdlJRnhXIzt+hGrQk9Wqr1UtP/KnT2sxrbkSkNqq7DEtxMicpOU43qztSQTuwcqJ5OBop&#10;Y4ZF8GaFyZLTNMCd8GEWIzZFQ6W2S2JJWhTyHU/MJUFckKK9wUcnA3cfTTW7egXT+m3DbV6/DtGp&#10;No1mmS/m0y6mp+SEDtKSktskLQT6ycq8FKSNY6pHQ6tP1yDQ5kml0lVQWtCJkx5KGQtKSrBWTgE4&#10;xnPvrXPwvw7vnWwqx7xtirV+20THYMC4qc+lSEpbVtWhSgreWgocLHkE+dKyYXBaLjlT8lwdGb76&#10;vW9Un6X1Dv8Ao9706QVNNz2qaIzsJ/GQlaMJDjRAIJAyONXOzS3qvWlSrhtQU9TCd8GfSpKQwpjy&#10;Nyf5Vng4IOqjj9Io9KkLeth+fSHgSjYmQX47yfGFhzJGRnkc86uqiT5rdHj0mtqbL8dIZ3oV6VIC&#10;cZP18Y1glaY1NMfyTKSuNIYrD5dfH8RiThW0A43Ep/Lke2upFzxKas/jYhvMbtpMI9xac+AU5z++&#10;mUOmlxp4ENhSgDvbyODzyPYDHtpKlxKb2O7NrNPbU08UOo8HH23cnQLJOD+I5dJKmzOFv3xatd6d&#10;Vy+lUumVGiPP/iFV7KwgNSkpaQn5hDhCgThGCAoZyD5Gq06oXHVeq1YTY9Fpce25VNaYqtPpz8dw&#10;S6ypPrCmVtgBCEICvb+UHIwBqyblo0auwa7ZrE+1ZD92wRJaTJhLEqVLU4EKZCisAhKoiXFK8pW4&#10;SQTquITV7UaVZ/UPqxUG4dIoDi/lHitH4nGZYb7XadVvCA26hKkpSVAlSgCRuGvr+XNNQlJL9nz6&#10;GODyJlU/E5YVS6ifDjat+Umly5dZtKdI+cdjOmTup8lzb3lp5WDvbbyTzjOdZGtvpB1NvB7t25Y9&#10;XlpCti3vly2yhX0U4vakfpnXoRUWn6ZRrlk0ioVSwnqnDDFMpUhj01KAtsntrdSS2M+lST5OU8nk&#10;l3ez1Zs+w6bF6esTYVuSRFZgPuPCRJElpk93ckElIcKxlK+cgkfTXgnLLzc7clVHoMORRjR53VCz&#10;6zZdWlUC5YPys+GU91oLSsJKkhQ9SSR4UOM6YO1BphX5xj6aPfihodyWp1gnsXNSJlNm1KDCqCkv&#10;gDvbmEpU4ggkFO5Ch+oI41TUmQpxROTrFlwrs0bIZP0FIq0U4K3U+f6acKS2+EuNjIIznGgthCnX&#10;AjJwdHVGaCiy2ccAJyRrLOKh4HRfd0S9uUxUqLVEkEgtNhP14J1ETqW2Ar0jI40f05tuKkKbSBxg&#10;40NXM5BhyQjeR3MrJ8jVYp9mFOHVWAc2mkKJ2nGdREqI40r0pOimdNjOEBpzdn7cacUuM3Kf+Xea&#10;bcSoE+oA4405yoUogUiQ/GILS1IP1BI0u5UJMvYqS+twoGE7j40WyLNp8lkmFNHfBII/Mj+3I0O1&#10;O3qlR3B85HKWlH0vJ9Tav0Oomi6aR3Be7awsqz9dGEeuKEZCUrwAB40DoS4DtSONT1Kn01uBKjzw&#10;e7tBYwjOT4xn20rIlIZDJKCHkqvKSNoWFLJwB5OdW9aFLDNPjtOMkOqQFLChzuOqNpKFmrwntmdk&#10;plaUE+cODA1qOLTTEqBcfCQsLOQPAP6++sHJfVJI6fEbltkjSo4pkdLZTsDuXNp45Ov0iY844G4i&#10;kIcX6UqUsJAJ9yo+NfJDvfkJBWClA8/bRbbU7ppRbNqlauZ+nT3pXcjCEpW58pGMNpR5BUcHcPbH&#10;PGsO2zoFfV+iXBbM5FErsqKpyU2mUC04HAEqzjkePHj7g++mbcVPYCXXO4lHpTz/ALaRh02bHnok&#10;VSOpCVAEN94OFCf5UZyfAwNDd9Xkm3oroaeSJMlRbjo90j3WR9v99HCDk9ATn0jbArqNWvxWcKLG&#10;e3Q4ThUvnhx36/Qgcj+uhBMVHOddBwLO4LB0uyUKUMnjXVinBaOXJqcrY0cpbb3OPP8AXTV63j+Z&#10;AJ+uiHLSU5yB76ZTqzGiIJB3q9gNPhObE5IxSBuXTDHzuBT7aZKYUBnP7acVOqS6g/3HDtQn8qE8&#10;Af8A1dN0OqPnOtRz3dn5LSwCTrlTZ840sl4D0586UCmy3jx9c6hVDFSMHnTiLGLjqRjjOnDcFx8b&#10;2huH6ad0yGpL4LwwlPJGNV4LSJ6GyGYoyf5fGm+QHT4413Ifx6UcDHGkUHgqJwdUMZy7+umr0tMV&#10;vOefHHnS61pHKlgAfXURNjOynstHd7AA6iX7I5NDGTKceeLpJ3Z4POf660N8Ol9x12/NtiZDiSHI&#10;6XwUOjlxp9JG/wCu5CsEH9NZ+cpslABLfnTu3qlUbYrMWswitK4rgUpKeN6P5kn7EcaVnxd4NDuN&#10;ncJ7NO1JhuMpIQsKBG4aRpU9t98wF+pacls45V9tNF1OJWYjFSgOlTEptLrRIwdpHg6YtMvsv/NN&#10;Odt5s7m1Z8H21y8Dlins63IipwtBgmMZRxtII5wRpQwVDAWk51pGyegXTPqVbMC8LYu2t0tibFbU&#10;pna3LEeSEgONKJAVlKwoEZ8YPvqI6pfDhcPTOhxroTVGbgo7zpYdkR4i2nIq9uQXUc4QeQFA4zwd&#10;bo8hXs5ssTRQEiMVDYkcp1EzaYh3hwc6MZERO7uIxhWcYGmEyDHcSlS1qDg9scaepKXgW00CAp5a&#10;UcDak66EVAXu2BQ+mpyVHQlG04OmEZla3y0lOf01aRTsgpccAlWOfoNQs1KRyDzzo2nU9DZ2v4/i&#10;ZAGceOdDNSpK3WFqYWUrTnBPg/TUplNgy8vLgwffTVf5jqKcrsiK6UToikhJxlXHvpZFVbfOUtkE&#10;+2QdHFUA2OlL5wNJrWQRzr4lQPIV510pguDdq2VYiHwPScc6cIQ2pGFAY03THWFEjwOdOnWWO212&#10;VrUVNgub07dq/cDk5H31VFN2dIhx1IIQAf001fp6FBWRj9tfHA4wnDa1DP8ApOkxLkpXkkKBH8w1&#10;XUhGSqQlXqbBB+2maqe63wQf6aIWnwojeONP0RYsgBRUlWNXVFWDDdO3oBVwdfBS04IPjRUuI0AU&#10;jHHGmjkXCSNo41RAbegJT+QnSHy7iRgD99TjkZST40iphROipFkMpTiTyNcBRPvj9tTDsRP8w01c&#10;iJJOONUUtEa74P76aO/9tSrkNRzg6YvxXEHVoFoaFOT76XTsTk5ydJEqQfGvrZ3Z3E6sFoXcWNvB&#10;0mQVJwCc64Wrnak66bIGMk6hPo+BpxWefOPbX3sKJOTp+wzuGdfpDZTgAjULSGbLODydPWmg4oJ9&#10;865Q2EjPB07jNfzg851adFkpAp7LnolObM8A+wOn9bt0UmFCkqnMSfnEqUkNHhGDyCfr41C/NraT&#10;zpi9WAlWAg4Hj6D66lkF3VqaWUnUZKz8wTnjXblQ7xyojI0i68leDnJGNWkCheLHU6pCGwVLWcJS&#10;PKj9AProqr3T+9rMptPrF12dWqNDqqC5BkToTjLUhH1QpQAP++tGfBp8QXw29B7fnT7r6ey7j6iV&#10;V4sNzqk2w3ToMUE7UNuEqUkqHKlbAckDIA1o6mfF/TbirMR3qfYdPeo60qYZEfD8diMVZRtQsYJS&#10;fKvJAx9tZ8+X2VYSVGDfh8jsVXrBbKXwHGWX3ZQGMhS22XFp/oUg/trVVauVq3JTVZUhDjsCe1IZ&#10;DvIUtCwvBP09GrXh/C10kulFRvGx63Np9VMgz4yaeptqEp1R3pHZQkJDZB24BGBrnpZ0KdvuqNXF&#10;c4iKo1FrLjMyC/kLdeaQMpUMYKNygCM8+PGuBn5EsmW14CiqYf8AWrotdHxgWLZVvtyafblv7E3J&#10;UJcre46uW8wpDbDTQGcIQ46pSjjkt48HXmP1f6F9TPhyv1VvVlcmDUGT3YEqOTiUyT6XmVjyOMEH&#10;kEEEa9r6dWmKIZU6r1GHTIKdqFOyXW47asZ2gbiOADxjjWNfj9vLpx1VtikU+2KzCqNzW/VFLzCS&#10;HQ5EW2Q4nvJ9JwoJUE55OdbuJyHB9S5b2YBY6q3qh1pmt1N6SphJQlLyRuAIGeCOcj3xqyOnfxF3&#10;LZu3/K941OkONyEyTG+ZIjvrHgKRnYR7YxqDiWFFrYh02qsp7U5QWl1CgHWnMEJQCB9/6DOg+odJ&#10;KtBqblPiVOO8G1kAvDndn8pUMpHBB+vI1245E1sWk0eonTX47ejd6VFmDcdIqtrLkpCFzJpQuChe&#10;Of4iOQCc4JH01pKBWbcfix7khSYtRo7zIdbkodSptQJyFBfjGPrrwwt2g1NukXBW1X9TaHJt4RVs&#10;0195fzVScddKCmMlKSFdsArWSQAMfXVm9H+rvU6FcNpWxYUiYq4F1Dsssvy1OsVCQ4rDYUys9rnO&#10;05GDkaDLx4SXZFrM4umestz9XLA6cR0z7xu2m27HlJ3RVzndofTzyjGSoD6jQGPip6MXdVWIlsVm&#10;gXPOcJOIakqeSlPlSQfzYHP6a4pXSZy96HRrv68WwHrxnw3I5ZcX2vkW9ygWmG21bUJCT55J3c+2&#10;qoc+ArpFSbgZrtrXzdVDciuh6MmOppzsqHHpUpGQPbGudOHX8kdHDFTV2URV6zdnVydT6HOVNp1e&#10;RV0sw3XGDGiRQpfqS3g5ZI4WpXq4Ofvq0OqnUVdt9OmrVZe/HrNqFLixmFy1IcnPneN7bzyNuxSV&#10;NkJUptR/Kckc6OaWzQaNWV1iTV6nU6IiaEPNU2E7N7T8oFLSS63kJeHAPr24SnODqoeo15SLQpYr&#10;FXtVFWtmi3jNhoqNXaSxUGm32FbmX4u3BDTrjqgR47WCBkHXvuZzcmFpVdnjsWLZN2KLTueRUrVs&#10;lm4anDepTc+jrqElLig8WgEwngoHJy2psFIyOPpoUoFdqP4NIos9VVp7kSN+MSKU26FMh4MuuJWv&#10;Cill4IaJ249W0g7ScidplsXl0qs2NPsO4qVKuZbLUyQyqnpcVGYkL2tyGFEkBwODKCMHarGD5MRa&#10;nSKg1Gzade/VTqYKDOvSqyYsmVKcUqU7wttSQy4ChS1rWhXcKhsAUMZB1zYcqLi9bRux4m5aK0+J&#10;u1uq3xLXJRerUFukTqKaPEo9NnrcYp5fLY/iJkpU6rtvF9TwG5WCnZjzqsOnHwZdfephW5SrJXS4&#10;ja1NqmVZwRmNyThQCjnOPO4cEcgkc69ALNofQahW65TLXt667khNqcalqfS0tp5eRvQ6lICDkoSe&#10;CcbQQdTt4/EjV7PpUSq0iymmW247UFmM7JUD2kZSgFHjhJx4PAAPjXn+VycUn8fJ08WGS/Iw5B/w&#10;7+tUj5//AOK2i03To0h/v/iKlNPLabK+2lYRjKsAA+BnnjWfqVJSe24E7fSFYznGthfEh1jrHxD2&#10;RUUz6bOjRrHK6pITRJCExojzqe02qQhKc4JO0KJyNxHvrHTrD4Tuh4QUcYHt9tZW7VDo/F2FqLli&#10;NRdq0uFQO0ke3HnGgi56wqoTF9tzeygkN8YyNNanLrbqVB9zwOSlODqJjyFtSEOvthxKVAqQoHCv&#10;sdHjh1DnPsjtsOrVkZxompiHIcJU5aTtxtC8EgZ1HyqhR3WE/K08x3Od3PB1LwrppaqA5TJDJaWl&#10;BbUUgEL/AOoaKS2AiJizXGJHcaWRg+2pxVfcdYVHcaQtDgwsLTuCv1B0MrkwkLSWXCoDG7cAM6KI&#10;dStNylmMag1FkOjBVIbOQfoCBj6++gphqiPhwKSsLU6kjj0pSrAGmkumJjuoAIIc9SQDk49tLVuO&#10;1TAwlqeHy+krG1PGz2OfudM4MxZmR5TyS6lh1tSk/UBQ40LdKy4x7ToN7CseXUrpjGVGU3HpykSp&#10;JUnAVtIKUD65OP2B1oR3tqa9SgpSzuUf11H27Sghh6QFANhIfyfG3/T+2lacVSgSfOeMHXIy5Hkl&#10;bO5hxrHGj5ObjBlbLjzjSVtqUp1CN3bT9ToUplLqTxNbVBU5B7imW5Cm/Qr74OpOY985MciAqVvX&#10;20jODj6akJSHafRvw5e9LbYJSgngE/TQRt6Q1ghcV0xrbhyJRbb7bDSlcnGV49Kf3Os81ivVG4Ki&#10;9Vak+VvvH2GAlPskD2A0VdUqy5Uqv+HxHSqNE4WR4U778/QeNAStyeSddvi4FGFs4nL5Em+qHCJj&#10;qBgHSyai8OSr++mW5R4xr6M45xrZ0izGsskOpNUfUjYlZA8H76jlPuLUN6s/rpxsBGT9dJLaSBnj&#10;UUVHwBKbk9nO9Ofyg6+FQJ54GlFtBCNw0gOdXYDZ0doVndpaO0p9exOTn6aRS3uOPf20TUKktJT3&#10;V8rI86jdIOMbHdOgIjsBKTyOTnSj7bSASEDJ10twMegK4P303W5uHJOTpcXb2MfgScP10mtYSgn6&#10;aTlSEtp3KOAPOoeRVlrUUoHp+uiSFt0Jypz7rmASE54GvjciQkZClDSSXhuyUjn66ctS2UcbR99E&#10;BdsVZrEkcKUDj6p19bq7Y3B6KFBfnB10ZVPWMFtWT5wBpBxENfLaiM/Xzq0r8lrTsszprd8GYr/L&#10;faWwpsKcj7l5C+cqT9vqP31YTyN7fpznWd4Svw6SxUITuyQw4lxBJ4yD/tq/6RUmqxS4tUYICJTY&#10;XgHhKv5k/scjXN5GLo7R1cGftHqzTvwR9U0W9eSulNwSNlKulwLpjiz6WapgAIOfAdQkJz/rQge+&#10;vQinw1MNGM5+VY2uIxkKHuCPcfrrxrjypMBkT2XXGHI7qHWHm1YW26khSFJPsQQCP01snon8cnVO&#10;6KpTrXu6xKNWpUhxDHzzC3oTzpPlx0ALbBPuQkD7azUqG+DSF/8Aw+dH73bZRNtNmmvtKUr5qkhM&#10;V1efIVhOFDP1GsgfEr0gtzpPcdNjW9EqLdHqMLuCTOfDm+QlR3oSoAYwnacffWs5vxL9MKErZ1Ej&#10;V6z3lth1pqoUmQ6HUE43oUyheUZ9yBo5odW6fdR6UqVbVWol008p9YaDcpKAochSSCUEjyCAeNFj&#10;n0dAOEX5PKCVGayVNuBQP0VnTaFFX82HA0twc+hCeVHXpl1G+HHpD1CjRG6hbiKSuEsqD1ES3EcW&#10;k+ULwgpUnP2yPY6pLrP8Jth2j0zrV5dP7ol0edQo6pbi6rJS8y8jwEZwnarJGCP0xro48nYy5MVb&#10;MG1W7IFYqSUQ2UgQipO/dlSyTz+3gaQkV+jMtpcW+jec5IOSk/TGmFVYnQa5DtqhUFbra1pfmF5s&#10;oVICz6srBGxATkj1Z8amI9m265OqtOtWmSHGqZTH6rI+ZaVvShvBWEnncAFDBPnTBDK0fkVV6qvT&#10;4MYrdZWXAhbAcwk+DsUCFD9iNPU3PQK3GTT7nocakSxlLVWpcUIUlWPLzIwlY45xg86PYN50Sq0+&#10;Uq5pj7kOLGTFYZUygPsqScgsrACgcn686i//AA1o9wwkTIlRdirdSpxDyk5D5JJG7J584OOc6sAr&#10;2s0i4KC209LcbeYdALcqOQtlwEZBSrHvprFq8pkAOnujzz/toyValVo0J1CpqZEFK/8AlJ9WF58k&#10;e2hyp0eNGQXU+jnnI41HoguzUGJEYuKa7bm7GM5G3SqZLJGN2hOoVVMUhttXjzpBiucj1YOiKsMi&#10;ncMEZ03eaHnGoVitv+Q5kaXFbP8AMnd++oSyQQ1uyANPWtzaMZI1HRarGeOFegj66eLlskDYsftq&#10;6IL9xWffOvwWSDnSaZCMa5U6Ck8edDRVn4qC/SU+NcqbBPA0jkkkg6+hRx+b+2pZZ8eCSCRpoEAn&#10;xxpy4ScjOk9hxnURDhTSNvHvpm8whXpOna/y6bKcUDgjzqXS2TyM3Kahf5c6bOQAjwdTDKVk4CVZ&#10;18dgyFnIaPOpaI1YPKhkcgkEa/JjOKPBPGp1ykyQnK21Aa6RTSlpSucjUTsrqRra9jQSeCONcFRV&#10;nJ8HSzkV5SSttBUkHafsfPOmS1FKilWRqyhcE4xnSqHi0gknTFD233GDrl2TkYzqEFJM0kkaQ3h1&#10;XJ0mG1OnzjX0sOtk4B1AfIsGEJ5HJ132twzxn21yyCvCRyScAAZz/TVoUPoTctSp6J9UqESjl0BT&#10;TMlKlOH/ANYT+T+5+2g7pOmyJFXFl1PB8DRbZF+VW2nkU6RIfkUdw4cjZ3dn/rbB8H7eD9vOi6r/&#10;AA+3tT4Pz9PegVhBVsS3DWpLqlHwlKVgblH2AOSeNBFStusW5Ol024qPOpM2CtLcqPNjKYdYWoAp&#10;StKgCCcjGfOgzKMl1Zdpm+PhZqF3wXpcO2mnH4lwMxJkKoOBZiKjtLWp9xKjxgJJSr/SQQfGrPk9&#10;fJXTz4fYt0w6BvrV71ibLogllKWlvPyXy4+tJzltllplf0UXWRkZ1XnwnXPX75+DKrdNqVdTtDrN&#10;GrUqh0hxloKcntVAIc+XwUnBUHX0hacEY88HV6WjT+iDdxQ4VZZYrFW6YNNWfRYMtaSxG7LaUvvp&#10;bPpccddCvUQcBtAHg648uN0bHpJoy1R+lPWbrJONdiUGu196YdzlWqRLbSir6LcwkIB8JTwPpqfv&#10;f4ROvFhUJ+sVC02qhBjNlx80qSmSWkY9RKBhWB74B1uljqTCl3mixyy+mcmlGr8o/hhkPBrAxxkK&#10;xwPGnF/9ToXT+xbhvqr1xmnwKNTXnu+vAPdKFBpKEn8ylLIAHvzrDKORS0Esao8qvw5M9CYcvvsq&#10;UrLEpPoWw4PCgQM8H21V1TuS46MzLtKpsNzXIclwLkHhRVuJKiQBuznPnTu5+s121S6anccF+K2z&#10;NkqkIiOMJU22CRkJ24xk5P2ydA9evWZcFZlVaaw0w7LUFLSzkJKgkJJ5PvjOu3wozS+QmSHIqbUl&#10;CIqmm2+2SpayOV+MZ+3H99FNu0KrtSoVeZTJiOsLTLiSmHFNrbUg70LStJCkkEAgg6BA8yUhWRzp&#10;xDuuq01oxmqi6G8gJC1kpQM/T6a60GZ5Rp2bUsf45r4sIxqVWoUe52/S1HqFQceVISpaU5bC8/lB&#10;+3OMnWk+lnWCodU2ojbtHTR5r/eUyp5K0xHSg+oJc8Kx9BnWF+ktGti57ggNVOuRZsWC3HnudlSC&#10;VOKeSnGD7AeR5xr0wnzrArEOBFr6afDtGkvfMx3H0tNxpz4CgA0hPC20KKiSM7lAA8DSOdli4UkN&#10;4uSUJeSArnSaj2Pa1Pi2c2mmtPKcZkMx6iuG0626ttSlgHcCtCUDHKSAMg8EaGJVo0SJR65Muqnz&#10;LjpFCXUKlBfgJQKi4ZbKm3y8lz1LGF7gfqMkYxq5WXKnTenwU9Cm3HOZgpCo0qK2y/NdVhJStsJS&#10;hJUVc4HjJ+uhnqFfFs27Gue25kiMuTLpTkRtiU+2HfnBDQ63ESsEH1IKk8n/AE4Vk69ZyH2+LVs4&#10;2LcjGlKsi3entSuZy1eo1Mj2xVIceDEly5jTb0hKlRn0ITgAsuodbcSlwgbwhwAZ06+Jfp7R6F0M&#10;pfUK2uoxumg0ie6DTHnGXDvll1fzTS0AKXlaSlQWM4zgnGNW+/W2Kdfl0UqValIumLXV0uDO6esx&#10;UMSo8FEYL7/YfUCp9KQElCVcr2KSTuyIm3r86WwFs9JJdrUOrWXa/wDwdPkPN4nyZKHTIdDjbvKS&#10;2+6tCmyeFJXnIJ1yeTlx4MTdUdLBBuVGHLe+LbqZbltptClQ6YmKyCiKe25mMfPGFYX9fVriDM+L&#10;frBDXHoNDvK44+7BfgUlw7N3sHAnCQcHwdelMbqjQjU24FDtah06MQO1KTR2W1o+ysDAx4z99B9/&#10;/EZZltTnIFa6oVyMgIWlaIEcvsqBxlIS3jA9s+BjXjlyFKWkdyOOo7Z5vV2zeqXR2XPt7qHbtx2z&#10;KuinJcLEtxTInMJfHLiUqw4kKT4V4I8aiqEzFlqfhzZXyxdILD2MpCgfC/fBHuNWv8U/UGF1KvWh&#10;VamOVF6nxKEGIr05JS44j5h1RUMknblRxz7ap+EncpIT9dbIzT2Z3HYjPjhClNK9RScZTnB++oWW&#10;wgg+kAj7asKNESuKGXWQ4rJP5fGo6RRYCFrceQRjPvxovckgeoAGnPOZU2lX6AaTMZ1lOFoUlQ8g&#10;jR7SIsYKccSQoH0pP10+VDjKSW3WkOoV5StIPGos30U8aRU7rbzK8lJIJ0tFO45OcZ8HRpUqDFbe&#10;7bSdrah4PONQUmltx1FLSs/tjTlLsgWmvAycffkrCVKKykBKefA9hqxej9gOXtVVQ3CpqMztkPrx&#10;nKEnwP1PGgFqKppZd2HA860t8NVKVCp1RrMhwhDsBKEoKfP8VR8/XWXlSUI6NfDg5SthQ+JUGA5S&#10;mk4KtyN6T+VA5x/21FTnH6XTE9p3a4+SkHHge5B0TPKRKedi9va8pCnSMcJT5wT+2hGbW5dZiRIT&#10;yo4iwytTSUNAKUpXkqV5PGNcn6s7SP1Ni7iJUhSipIyAscnQf1g6hKpNIRTYrxTMnbkpI8ob8KV/&#10;2GieXWmo0R1yQ/tbYbUtxwn8qQMk/wBNZeu645N1V6RV3cpQo9thB/kaH5R+vufudb+Fg7vszDzc&#10;6xRpeRF6oo2EE5JGo5UhZJwdJHJ/Mc6+fU/bXYWtI4Upubti3dV9ddIf/wBWmvcJ9sa+bvfOiSAt&#10;kgJSQCB51+Dyfr9NMUq9zr6VjznVEv8AZILcStvA86SDRUeAdM0OkKxu/pqVp+XCN54OrLVHDDC0&#10;up9J5+2ieO92mwCcca4YQgtYIGByPHGkH1pIORwNDIJOj64srdJPjzrhxeOQeBpHvJSMk8DUXUam&#10;pSVNNK4PCjqlEjYnUZRedKQo4TxwdMSok4BxrlatxJJPP018TjORnTUqFybO88Y1+JOOPOv2vnvq&#10;UB2Z9TwMkka73HxnXJI9Xq8fbX0nnznVWEmztDqsZyRoss+/ZVtQZVPcaU+08S6zjktuEYPB8g8f&#10;00IjA1+TkDKT9dDNdlsfik7Nf2RSabclsUlTyH3pE8Nu7ivglZAGE/XnGvWpPTCwqHaDFs23bcKl&#10;RafIZdjrjspStK2lpVuKvKioJIJJ99eZPQCgsTKr05pDSg4mVJpTZBP+pbZIOvVypnfD2N4Bff2j&#10;9SdcnKqejrx2lYP3S5GbhSXKlAdnR2IoDsVLAfK0gAkBBznzqkJPw99Gep5pl42HLm2vUH0mSKpQ&#10;Xu13myf/ADW8j1pUCn2IwQdaBrMltqc9sBC0OYJHHIxqLpaKXTy41Bp8KCh51TqkR2UthbizlSiE&#10;gZJJyT9dJjdha+zEHUb4kerPQeoROnkuWmfVLdqkiPImTkJcTVYignsbgDkEAqO7OeRzxplcfxD3&#10;h1vjQrNr9CpdJpkrvPOMw1OqU+tLZ2pWVk+kZPA8/tqG+Ji32by62XE1VWlsiNW3XW3mnNy1Rk7U&#10;AYPASnYTnVbWvWYcWpRalLlGOxDkkg5woN/f9ca7GKFbMOSe6DuRaLNTZmfOyWUwZLaQ6O//ABkL&#10;CEpCAB6sAAHnHjS9v9Lnm32EUm7pvzkhSUsFSSMkgYSVHOQcHz9dQlZuW3xWXKlT60VsO/xlLVgk&#10;FXkAD6DjU3Q+o1I2JTTJlQkvo5S60ztKFexGffT+qFM+PfDPekqR+Kt2rRiQ8A7IkLbUlQ/mVtOM&#10;nHtoZuzpHdFCSuXbvT6cxT2dySESe4VrzjeEfyknwBkeNXFbfUStqhyQ3RLhqIZbL7pdTt2pA5UQ&#10;B4++jm17mbkwGZ8uImOl0+tOd+058EkeftqUB1MYnp5cd0sSYEemORq0WVONMSm1MLVtA5HGFHAx&#10;g+dVBdFi37QWFyptJmOstrKX1dofwlDnCgDx+vjXqmig0iuzvmmSwuYcFoE4O3/c6G786K0yWDPV&#10;CCHCNnzdOf2KQTx6kchX7pOqpEcDyVcoQqZUtX8IHBKsE7cn6aHZ9Jl06a5FlNqbcZVtUD7n/vrX&#10;vVb4T76ptUl12w4kGTHC93yUZxLangSSShtWClXsU5IPt9NUHelKVOgqqKIsqLUoL6o1Ypj6Tviq&#10;HCXkEjhCuQpPsofTUoXRXoW8nhKj412iY+hOxXqGu0sLUpSQDwOdIkEZHPGqIO2Z+Tk+kfbTxueo&#10;4HcOoZHJOfGnP8EpJCsKA1CEz+IPJxtc08iVNSiQ8eMedDOVJG4Oc66TMeawcg6hLC1qU2vIKwCN&#10;OErTjhefsBoSYqOVEOYGdPGagpKtyHCDqqKsIShSvUUnB19IAAGdRrVdd27HUpcGfPgjTpuY07jB&#10;xk+50SIqFVpQoZxpuY4PqSMkaftoS7+UjST7RZG5JGhqy7R9pkmOp0tOAJPjnRNEp6FDft8jOgpl&#10;oKlJV55GrHog7kUDjge+glotK2N10TuJBzwdIrtxtI3ZHnRI3htIStB0zmvJQMDjOoiNUDVUpEfs&#10;lsR2le5IG0n9SNB9RoMcDvRnVIOfUheT/Q6M6hJUNyUHz41DCG5JUcnnOmLwCwHlxlpWdv8ATTVL&#10;ajnI50WT6WW3CDg6YtQU7y2E8j2AzqFeSHZ9JG7Ukw0l4EqPnjRC107qsttKmmNjjiQoBQx5+ulH&#10;On1WgpCV1CI0rwpLyFgg/YgEHVXXkumPbCq/TS0SusXDDq9RrbThEdhuKgxmEcYc3qX6lnn2wPvq&#10;27auCVfjZqcGi1KPF7vbbkSVoKXFAkHG0nGPvqhJtoVtpRGGHkggZQ77fXB0pTKndduoVAiVqdEj&#10;PK3OMNPkIWr64zrPKKvsSjd3Ty76BQKbJtqptbpSXgrfuThC08g5OcEH/bS/Wix3fildgR471MYu&#10;5MBcD8U2eiU0lSVMB8DnLe1QC+SAs+3Gsb2tfs6iPJjSmm1w3lDuLQ3tWFeNxP8ANrTHw4SK3DvK&#10;l3g64Y9KqEk06G6pf8OUpSsKUj2ISQQT7HI1ly5H2sFRSLD/AMPfqTUoFp9QKD1bRDdg9H2GZjSy&#10;hIf/AILzxS0CPzqbUhxCCSSO8lPjGqMN80Wl3I71Fq5YclQ6iusNRJK8fMyFPLeQ04Ryrco4IHPB&#10;1EdYrmiWZVb9mW3J7IvO4qi4wppCf48JMjhW7By33WwsY8kA6qzphRW65dsN6v0h+sQipfdQ5NEZ&#10;C3SklPceWMJRnlWMEjIBGn6ktjEXnRfiz+LPrT1ahU/puKXCuSqM/hrDFIo7BS1HLhcUVuPpcKW0&#10;qO5S1EAf01o34hfg367dR+jcWsXb17qN33TbFOXU5VCdiss0191AUtaYvZQ3/ECAEpUtB3EeQDoW&#10;siq9M+htsMXd0sq1iVm4pktaZ0C16g0/KYjOFnYlalnulrcheUpBAOCeTnWpei/xE0zqN84w6wtq&#10;XT3kMvNOMqSFFR/LgjnByPHtrNkzRxS0hsI9tM8Tm5iQEqxhCwDzpm6pK3PSR50ZddqPTrc6137b&#10;9GQGqfT7kqMeK2FbwhpMhYSAcDgD7aDo8ZThGTro4dqxM/jpHD8pWwIT7e+vsVpySoAng6WejIbS&#10;AoeffRL0wp0SoXfAizCgI3lYCyAlRA4BJ4505aFy2izuh0DpxbVdfm3jdaIq2oiQ6pScBKHQDhA/&#10;mWBjycZxrQS7go16Wta9p1SbMNzvuyBAqNXEiM3FojIQIsdDaRsUp0dxeEpJ5GTrK1FqNu9PerK6&#10;+mnRLjpdFnJUiO4e4w4raCpJV4WELUofQ7dSdldaq7/4mOX9eUuoVWorQ8uKttSVGGtWDltKyEpS&#10;BkD6ADGpOMZbYEHT0ejp+KTpvTa2my796iUhqXIYYm0mpQZ6n6e40pHb2vvM8tvJcbUpQUAj1DJG&#10;RoK6pSenl12g/RLi69WEy5U3YFZuNdFkNFysRo6G0nsq2rUy62hkpQhJwtQHgqI1FPW10moCXZtD&#10;6YUuLctu02QavakmjOTEykISULKpSW1Jbbeh7lNvE5CwFHwrND9abFplXsCs9Y+ntLdp9BZTCocX&#10;8AENLLzDiG1rbq7SFg/Mb1lIeQkoWUjKUknXtc+Po9eDkwjRpKBYVj9b6fVOm1WqcCQ/Pdp1625L&#10;pNTMppqIhoQlqfeVkuFsnLqEqSoFzKce1RfH/X7V6asQKRZVNbtmtT1QKuyy+87LkOpc+bZkPokO&#10;KUVJyxGyFEKyc450c21XPiW+H22Bcd5w5dz3C9JM6qxJLIktRIDzCA07JdjhKmHFlHr5Ic7frGRu&#10;0F9UfiwsOTKhy+r9Mtu5K/QkFEalwLdbJQhzDiUB93dtb5B5Uec8e2vL+rZIKHxVs6/Ci3LZkBPW&#10;/rRcUT8HN8Vea2pW5SIjaQ4v7KU2jcU/Y6LqN0e+Iu6KeK87Z8iBCJKW5temop7azjnYl5SSo4+i&#10;Tr71f+MS5eo1IRR6DZ1NtBQWSqXTZKu72/8AQnalITnAyeftjVFVa5biuEIFxV+o1Qtn+GJklbwS&#10;fsFEgf01wYYL+TVG6WWtJh5WxWadKdotwVZic9R0/hzS2JSJLDaQd2xpxHpUkFR5HvnTKG8hPqaU&#10;Cf18aiqjCe/CY4aUpIbSgbB7cedDryZjQIS6se3CtEsTsV7lkxWa5U25C0t1aSATjah4gD9hqMRM&#10;dcXuW8tSlHkqWSSdRKlOBRSsknOlW3SFbvpzpzgvAPd2FUaqTdqGGFLJHskZOpSPUawOHWn+OMqQ&#10;RxoXhXRLp4/gtJIPB9tSQvpa0bFMEfX1k6TLFsdHIvsnJDshY75WoY5xqHkPFx0rKjknznSEq5BI&#10;b2tpKcjTGM+qVKajoJy6sIx+uirrGydlJ0g0tK33a5PYpYb3qnvsoSnOCQVDcf0251qun0+Hb9Rl&#10;0qAWURFIbWEI/lwMbdU/YVCYpjk+4lpHapdPQQQCpSQMlRA85ISf20XdN7ybuluZ81LitTI5CXAp&#10;QbRgn0r3H6jHOdcvOnkejrcZKCPt0VKXCmVFmI13FuqKleThrxj9Dofhh8xu68lTZUc4+miOqw6I&#10;bgdkPXC++t0Ydbg7HgMDhKVJOCB99D131eBQ6NKqCG3gy0jCErACyT4z7azxg7o1PIoqyser1wuN&#10;MNUGM8U9/wDivgE5UgflSftnnVVbQfGpuqSHq1OeqMxe5x05+wHsAPoNNVRPThAGu/gSxwSR57kz&#10;eadkUptJJ9tfkspB86ephqV+YgHOlRT1J588e2n9osz9CLUyQcY/vrktHB1IuRHUFR2aT+WWQeNS&#10;0VVEd2ykeNcEOeOdSPawDuB/ppNLSVKwdWStjRpPPOpyA2kNjBAOo/sJSdPEOpbSNp8ahEqJf50N&#10;NKZ7aFE4IUfKT9tNXX0lHJHOmffz6irTWVIIThKjqvJZ9mzxyhCudRallYyTzpTtd0ceSdKu0mYy&#10;33lMrDZ/mAzq0VYgFAnB19CgOBpLCgrCtdJwpWM+dGA0dc+2vwCueRrrA1+8e+NUUmcHf7Ea7Sec&#10;nXwn7/21+yRq6sJK0dhQ8e+nUKAZroYVLRHSAStxaVEJT7k7QTpjkbh+2pZtG2MAs474CE4+hz/3&#10;0MlSG4ls9A/h9gIg9U+nkTelbbFYgNpUBkKCSkAj7cA69NpIUWIaiQdrpc/XB15vdAYbf/jFY0V1&#10;B/g1BtYA8gttKUP7o16OKcJbZSSNyWwT9iRnH99cnMtnXWkI1ItPOOPkKG9RV/XVX3XfFItesPN1&#10;yoISy033lBKh6E/VX09s6EevfxbWV0gmM2nCfarVzSkqeTAacO1poD8zih+XOOE+SOfGsS1Xqbft&#10;5XVIvatIRLRVFrLkRrhltg8EIB84GAcnnA41pwcVL5TETzVpEhdl9vXjcVeLsxDXzjz8px15zBQ0&#10;pROM/XHHnVMVe6Y6Kg41DkFbBAISf++ONMepd3wKvXVf5daUxFEZEdZ27e7g+ef2GdABmOh0hvIK&#10;TzxrekZG7ZZ0CvvkH5ZDaSr+ZY3bfuOdElORVT3Zi7nkSYyE93sNKLaUr9knH99VRSajVCQmOrnw&#10;QUg8asahTn0tIbcQAVcqAHB1AyzrO6l3rblQRVINbSG0DYYhTvaeQR4X76si2+rDFZltx7jYMFC1&#10;7glg9xvPPIzyDqnGJKJLQSl1mMtWE5DXH9BqfpFvvTkFKZVMeSDsbcW521dzHCMkeTjAB0NgmsKL&#10;JpU0U6bbVeiR30EpUFuYU4o8chXv9vvouMOotJWsVsOdz86VJ2pJ9xxrNvTevMU2UzTqgl6LODvL&#10;L5BQHONh2qGPPGUnnOr0K61U4CplInfLyGAoOx+Q0FZ8KCvyqx78jVpheQevGKiDHeh1aKUS22i8&#10;04hRS48CeFJI8+D/AE1nnrD04orpauB6M6j8XT2HpoCe04FcFClcELJx59vvq3L5qcpEp6JVZTMl&#10;9Y7TaFSNq1j/AKSP5cngjg6DUsxKxa0yO0kymw8qFV4K1f8ALQUnY+g5z6VYORjVAuNmNHOhtZ/z&#10;Ri3qnEkUtyUY7ipCyhcfecJ3DHIyRyPbVXTaRLZqDkBxH8dLqmilIONwVj3x761Zc9jm34rzKp7U&#10;unMNhEOe0vtrwj1AOYJ3KHIBP01SPUC3pcWoyHJj6WJBR84lXKg+yo8KBHk4JP7HUFSVFaSYzkN9&#10;2O8na40tSFg+xBwR/UaQx6vfTiptuQ5T0V7eVhW4KV/MkjIV+4IOmJUVc51QLf6HYXnj6HXBOckq&#10;/TjTbeQc5Ou0kkjnUBYqpKknOeDr6hTmcg8frrvgoTn2++u0lH0wP11CJirL20ZVnThMgk5Cv76Y&#10;HBJSFcfca+g+xVjH21CWTTNRfZ2hDhAGnZqjrqf4is6Gu4vcQF+Nd/MvNjJXkfrqF2EcWodhwObN&#10;xB4zqx7Rr9LmICX9rLgGCFHz++qaRUPTndzpRuprbO5Likn7HVNWFZpFceK80lxlahxn6j9tRsqI&#10;gE9xIUB9tVBAvus09KUMVJwpAwAvn/fUq71IqTyw5IS25wM4JGqSou7C+bRYryd6SpJBzx41ESo6&#10;IjZI42+dN4vUGPIbDRjhtWOcqyD+mm06pImHKTtBHjRAHVPMeVIK3mu5jjB8asi1WYwAZREbSlPO&#10;Ngz+vjVd0ZC4shuSGt7YWCvjOR76uakmmyMrhrbXuGfT5A1aISDcVmRyEAn/AFaazKfCXGciyGie&#10;5kZAzj76m4USNHOW8jdyoffXFTQyGlupaW6tI3JbQOVHPA+g0rIGqK+XZDbcNt2Q4lyRg7ygenGe&#10;PP20KzbdkNzVtqjxX2hynKfVj6Z8aKKvbtxV2U4/Va2llonDcZhtRS2n6eRk6iHrMqcMdyl1NLi0&#10;H8jiNmR/UjWVzXiy1JP6B+ZS2VuBp2L2EnhO3+b9NXj0Tve4UWHR+nFLjqkvUK/aZLpry8LLUeep&#10;TUhkJUPClJ3H25J1HdPajR5NEeg1GmmJW4e5SnVNFZUk/lcQD6SB7j/sdO7aTN6SLlJVaZhTvkGV&#10;tV8VUvpqEhx9amZDbAAEcobS6nAJUlZBzpDfbyRhf8WdDs69eqMlqmKji37QprdDpbVPIQy6Ulbj&#10;yiQOQHXVoHP/AJfnnXzotUbKpVvyowt+AmqJUttUgtBalNY9IAIOPy5++qvm1SVUEtU2ntOLKvUs&#10;pBPGeBpBy9InT1xElntTKo2FKYp/5k7zwFvkHhIyfT5P2Gs8++R0ivI16+V53px8TNwVahQWUKjt&#10;0z5qO0gMpUpymxi6Bs4Qrf6sjwr99XP8O/xM9FKTUVpvydKpFQfkJkxasFrJUtSgVIlI8Eg+Fo4x&#10;wdZGuL8buGpVC5a1MM2o1OSuXMeP5nHVnKlEe3PsOAOBxqEFLeU7tUg59idbo4VKuxNrwTXUJT9X&#10;6i3VUHH0yBLrk59LyF70uJW+tQUFAnIIIOc++m8aldiP3VHn21HKRKgqwUDaPGPGlzcCu32VgAkY&#10;zrdGklQDv7EJhy5tHONcIcSltSCQArgn319fdax3AoHOol99Sl5TnH20z6AkwzplzPsW/wD5bd+X&#10;XCS+qQhJYTuS4RgndjPjU1Z96wbWpN00z/KVMqEm5YSILdRkrV3qegKKlFkYxlRxnwfSOSONVmJD&#10;iBkKPOvnz748L1TZFSPVe6FdbZrcyoTup0+3qm7SJNRit0WwnXmJbDbS23Izhdd3KYADaitxGUrX&#10;lJBwNUh1C+HLrDTKfbtmVGt2iiPJobEaM388aY7U17u8qPJ3qDchyE6tIBURsQtCvGduj/iBRJva&#10;8LSoPSm8pCpN9vu06Teu0S6OiMWiWaaFtlSU999ByhO0+jzzqg/iV6ydQOpFoU2rMWBTLeoFAuF2&#10;PMqtOqpnKqM9yP2S+y0ttIbiq2LCVcg8AnIOvXTz9/8AucuMX4Zd1l391M6eWBVur3We8XZFq1ym&#10;x5blJptBYei1GPMihpLin+5vjOJeOwp/IcJICtwIwkj4Q+r9XvSNaVaNDoUuRCVPkz6lW2FMRmUg&#10;qUl1bSlkOobQtZaOFhDalYwknV+Wd1zpt3/DdM6F3b1BkyKizDeplEtSkUVyTVatKClORx8wlBQm&#10;OCpIUPzkNq5xwSWwOmfxHdWLkVKlVKt9JKZZxYdabeLaJ8EFpSmnHNqUOy3nQtae46SrC1JJwo7u&#10;dPjRyPtI1e/7UaRTlT/w4ritV2hG+upVKYXcNWVTaS3AYWuNVAGC8hTUtR2NlxCSElxIG4jzqxar&#10;0e+Bnod0+q16QoaeqdaLhpSaTU7kYQ/GeUtTfzDbTBSS2lW0lRSTgjjzo+uD4L7NovTik1qiXRXr&#10;sXbMpb0yk1mVJNPltlPEHZGc3RVBwcKQcZUkKyMaafEL8NXwu0X4bLp6s9PLFgUh6nbHY9Tp9WlS&#10;XKbOUtltEF5l1xRTvW6UnKQUnHjIOg5WHHhx1Wy8Ob3Ho84nJb7bhgu8hKEpVzn1Ac6QlQwo5QCr&#10;302ell2W69vBKlk6fw3xgr3c685kbs3x2iAfgKDhVtIGfpruG1GSva+Mp8alqgoKbUtfnUCpWVHn&#10;k++mRtoHwySFHYlHbT5De/8A0LOD+2knaM4zkONbSnznTVlYCwVqxj3+mnkiWoMEF4q4wMnOp1Ix&#10;r2AhWM8+NTlpRkvXBDLiU4SVK9X2Scf9tQ1JQZc1Da1AJJ51bfS+14z9Wk1V5rexDb7bWQMF1Q/v&#10;hP8AvrPnydIj+PFyki1ekMMS5i6C+S83V4jzCypRPltQx/QnVb9N3mHbmetSsvx4yHIj0Z11Yxl9&#10;ojao5/RWjyhXEmzW5k2M3uk09K1RUlPBcVwnP6Z01TQKSulQq+ufTH/mcDtKSDI75z3ApIHpTnOC&#10;Tzrmwle2ddxa8AnVaZftCec/y7UW3ENDKjCCVd0fXbjzj20K1ZHUC6I3y0uFUpjbbncKVMFOFf0+&#10;+ifqM1b9u0Z6tuTp0apyEFuGxFlqaHd4G7aD+UZzqp4vUy/IG35e7amQk5SHHt4/cKzxrXiwd/kY&#10;82ZQ0yUetuo09kKmQpDK8nchbSht01TGDoISoccEZ1JI693+WwiZIpklQ/mdgpz/APg4/wBtfmer&#10;jchQXWLJo8ongraBaJ+/vp/tyiZoyg2M00xW0cD+mvj8NxCcgc8+2p6L1B6dykqNVteow1bvT8m+&#10;Fjb+hIwf21LCV0frzSU0+85dKf2n0z4ylAce5Ax/fVfKIxQi/sr/ALJHDn+2u1RBt4T50YLsuNKB&#10;/BbuolTUBkJS+ltSv0BUT/bXblm1qLGDj9MUEhOSoKBH9tRSlYPtIBlQUKGDjSRpbYORnRNIo76y&#10;Ahkg55BGNNVU95slK2VJI+ujWRi3jpgtJjKR9eBpAAjIVohmQFqBITqCkNOMLIUBp8JWKlGmJKyP&#10;fSDuMZ0speTjSLn00QB8awghX009TUHwgthw4IxgnTEfQ66xhOQdUgBJxOVFQHnXzt/X/bShAxxr&#10;8efOrUqKasRPGv2f/rzrvYPrr4UDxq+xXQTOvmvuzHvr9g/UatSQxKkfkpKiAPfUukpEeI3z3G+E&#10;/dW/P/fUSgEYIIGpmisfP1mmQXAra/LZaJH0U4B/31UnYzG6Z6e/C/EVJ670d1OMRY0x85/+8KT/&#10;ALqGtoXzeNNsK1Krd1UQ4uLSIb0x9LYyrY2gqOP6ax/8Iw7vWSUpRILNHlAD7lTaf9tWR8Z1+C3u&#10;jFz0ZFSYhyKvTnoZW6MgoWnaQnn82Cca58canld/R0ZyqFo8t6ldMi5KlKvOt73K1U5K5jjoUfSt&#10;wlR/YZwB9ANLy77uSXQ41DaqAZjwwoZbTtccBOcKV9NIswKE60iK3V2W3VDhToO0n6ZA41HTqTUK&#10;YELlM7WX+W3knc24P+lXg66NpGJbGqZ8mO+iShltZQQcLHBx+ml1KjT3u81GTHccJK0IPpJ84A9h&#10;paNE7qdikg5Hn2OnK6U+w2mUholCFALIH5cnz+mh7DnjpEjQYEl+QI3dCVHAGPP76uKLbVwPWsy/&#10;To8WovNbm1toQEvpwMA4HC84/XQXRLeMySgtMvMvIZDilIxhYGMkZ8/pq3emlYqtuVVDaZLhhvKS&#10;JTSR5T/rR9FDg/fnV3YPWgPtWsQWJrKKu3KilJKFuJQCppaf9SFYOM+R5xq36BTEJU1XGBElR33E&#10;7PleGX8eSMZ2nyCPvpvcMsXZXvxWpUCNIpzrqWpLsdrtyU48Oqx5UR+3OlZ1o1vp68LotBlqfS5O&#10;A7DQsIbkIUcglJ4Q/jjI8/fUJ4DufZEmYfxS3pKnWFjufh8wBa2QOcpX5Pg4/TVi2jXIdQpSafKb&#10;faqUmMFxHiMJ3YztWPf99QnTSs0m46FGl0NxwqTuDjTvD7KgTlpxPsUnP2I5Gkb3jPUaFEcpjbLg&#10;k1LsurzgtpdGAlR9gMH+o1YOrKrviuVKmynqRd9uwp5dUtxjuL2Kb9stKHsPpyNV5b18m07nh12h&#10;ELebJW9BkqJTKZPCm1+xGPf64I1Y3V5qYqoKpKZTtRpKQmTHabCVyICwnDiErVzjjJTzx41ne5I7&#10;lJqCFokl1t1G9lzG0ke4I9iNRsatlodRlwZW2pUqP26FXkqkBl9AV8o6SQpjIyAAfB8EY1nK+prF&#10;vIeolUjPvw1LWqIe4U/LLKSkhHsUkK/L4x7auayqjLua3atadXiF1vsCVFdUvYOFYUOfOPOhW4be&#10;TJZ7U59nux17mXWeVtrHAIzz7+2gTTBy468FJXwuRVaNBi1JhpNXt5gRlvtI2/MwwcN9weQtHABP&#10;JSR/p0BAHxnVoS7LrFJV3rkjhujVJh1hNQYIWXcZId2+RlQAO76HQHKYpQQj5RD6DyCXXUqJ+hwB&#10;6fb31ZjlojAjnOdLoAT50oWNvJ1+KBnBOoCj6Tz51+Khg+rnX1StoyT/AG0g5JSkkbhnH21CvIsF&#10;Y4J8fbSa18kFZ02MrOfb750mp4qBUTqEHqXU5O5R510+QgJ2ubsjUaXCQMHX1Lhz6lHVEHKSSc51&#10;2VEAYSfppulxQ8adx5wYPLSVg+c6haOw8naOca/KWB6gvXDkmK4vOzZ+nGk1lJxsWFD+41ZLFW5D&#10;qTgHI++pWHJlBICVHUMphY5A1I0yQGkq3q5zqFhJT5d0Mp70VZ7auPWApP64Oi6mXFW2MA1HtnOS&#10;W0BOoijOtyKWlzflAzux7c6YpkFMxQKhsPAJ8DVotbLutGu16qsKcQ+1NO4N7MgLyRxokYrcSCoI&#10;r7b9KUvjdLbKEK9uD41XHQWZHfvCZFL24twzIGDkBSVpA4/QnWn4DEeoxFRJ8dmSy5wpt1sKSR+h&#10;0E4d1RPABxodNngOQlx5CFDO9tYUn+o0W0X4Y796i2lX7ysaJHmR6HgORi7sefXsC1IazwpQBztJ&#10;HkfUDUbX+lNqSkmVRkSaFJT4cprvaCv1Tyn+2l6DTbqp9o1C22bnmyEOud1EZ90iM44MfxFoBAKi&#10;OOc+BrnZcft7Y6NS8C3wuWHbl+XDctKv245VHocG33pKqgl0Nphq7jaQ4rcPUAo/lPnX7qUilO9K&#10;KbSVVCNLTFrM6l0Ke3GLRkU6PIfeW8cqJWVuyEJB4ASAMHnSEd9523Km3UoCqZDmOMmpM0x8KbfW&#10;wkbCptBKiE8qJ8BRz76Absu1iPZ5vOrmWbcoj6aXTIyPUpS3VKcUUgnAJO9SiSMAD9NUopw0SiJk&#10;L+VhGLHwwylICtv5ln6k+Tr7Y3QWl9Ua+xEauhiguTXQ13XUBzuLPOAjIJOopx83L8vOoi1vsPYK&#10;AgcYIBGT40U0ilv07tSVuEOsqCgULIII+hHIOs3tyU7QUVQLXR0IuC0r3r9gwanErE6huqQpxn+G&#10;l1CfKsEnbzxgnOQdAUujyIch2HU2Ay+klJAUFDP0BHvq957xlPSKjIKvmpiEtvvD8y0pJIB+vnOT&#10;zydDcak098KiOxWVhOcDtjkE+T9/vrdFyGOCZTsigmSwtxDqNw8oIPP6aDazQZ0EpcXGXsWPI8DV&#10;8XDY0V1oPU4fKPo8FHhX6jQdOpleiFDcqn/NNeCpKTk/9taISpbFShoqYoWARz9xpMtkc++jCo2+&#10;yt09tDkZ3OS08nb/AH0xepJazlIH99aYtMzTg7oG1A/TSRB+mpd+INx2AHSC4LhTuCdFSA6Gl7Mp&#10;XVeszqL0Zsu2qkanGuE1ynxkQHYMtp5CUocWvcUlLeAgneklJxhSRkHTda+E245zi2OqfU+0bCoV&#10;yRlvQqPb+1+MlEUBYUt11KUjY6UqUoBZJcUB4Ojapu1q5qq1b9ZumsUYKll+m1KM4oTEqSoKcjpd&#10;GF4WyVZClbeMnxqepnTJDkNVWh0F96nxajWJ9LgvudxxlCWyiK0wolSe0VELW3jZvRk5KsDsY8mV&#10;wc8hi6xU6iBvSayumtguv2rZVPpc6uC53Axca4m9xmFGU24xNTKAUCtSlbNqcAkkEY86Lg1ObVlP&#10;VtuADTKpI+eceNVZUNy+DhLYUk7EbfSohZz7aqL4hb/6f/Dh0VtnqbUbMRdLl0vx4CaIh5MH/igT&#10;IeV3koK2w040QEpSOSATxrOLP+KPc0pZ/DeiluUJruK3qY2y3XEYwApx7aNw49W05+mhx+p44NfE&#10;mThSy6s2neEm5kWBclYt6x5lYkNvxmI1MZdTHM1Lq0JUtD7QWEBsFxZXhRTsHBzjWYP8QRqvWr8M&#10;qmLzZbpN2XzeEJwUyK+462qFBjOpQ44tQ/jPFCmS67/MoI4G3Ap+5vjn6u30xWE0SVWqUy/BLcVi&#10;hVZURMF5P5ZBQw2ARjnZlIOOTzqtfiW6o0LqRGtcUG/7quiLTYzqJFSr7i0mbNwgLdZZWSptOwJS&#10;ckk7QdJ5PqH8m7WhvH4f8f8A5M2qS+k8g5B19RNktKHnGpBYQ4SW1Aj3xpi9szjA1y9M3JtHUqet&#10;xkJyRnzpg47nj66drQlaCcjTIoIUcHVFH5BWcHSiiojBOumgAn1a/bMk8asg+pKVJdBbSSpRwP1O&#10;tD9N4zjTCKO3lZLiXT/6iBuH6aou2Ypdmsrxw2pKhn651oXpWH1VtyUfSwyyoqUocFauB/3OuVzG&#10;7o6vCSSsV6rMQaSqjwYyu2/LUZUpWNw2A7UnH6lZ/bQ3eNQcipjJpEqnuslrCDGKhu5/nQrlBP0z&#10;qOvGp16769Va3TYjk2BTT2EutgbWmEHAJ59+T++q+vG5lR45ajlLTr6QlISeUpxyon6nQYcLnSG5&#10;8qitDPqReMm557EVYZDNNC0NKbGSsqxu3HP2A0JriuoityztKHSpIweQU48j288fvpuFnz5133Vp&#10;TsCiEn2114R6Kjh5J93bOVgDxnXPcUOPOvqjn6a4GckgaJsC/wBHfeXnONfUvKPOwZHvr4lOfI0W&#10;2leVNtih1ilqsO3KrPqzSo6KpVWXZDsFogBXYb3BtLh5w4UlQ9iNVV7GRk0gVCgs4UkE+3GpSJU6&#10;lESPlajLZIORseUB/TONNYzDSiQfbxpZ0JCccarqmEpyRNR7srbRyqpLcP1dAWf9tOk3xVN+5xiG&#10;8gD1JLWFEfrnQo44n2wNfmqkiOohxsLQQQRoHjiw1laCOTeMR70fhimznylzI/21zBim4O4IEd50&#10;t43JCeRoS7pcWTzzk/YaunpLSi1bAlqGx6XLWpJxzsThP+4VpOaXsRtGri4nyZ9St51EkRXVNOtK&#10;bWk8pWnBGoxbDhJG0kjjR/fMuNLuSrVCK0Goz8pa2mwchCBwAPtxoPiOIfKllPGTjGiw5e8bYHKw&#10;rDOiMDLoP5Dr4Qc4PnU2tpvgnUVLCUu+nwdPTX0YmqG+MedfdwHjOvhOvmqso+8a+cfXX3XzAJ51&#10;CHCudfsZ410QAONfB51fks+YAHHGrDsehGRcVi+FCqym3/pgNyXEn+zWq9IB4P01o/onb9Om0e0b&#10;jcc7suliW1HQg8F1ch7DeP8AUkHf+ixqN0rGYo2zavwtsKpvUKpVx1QZbYpjyVvLOEpJcTz+noV/&#10;TWbPjoumXd1yGuwO+7RUSflqcopOHSlGHHj4wFK3YB8gjWkq1cVP6Z0+u0ZhaA7TKbCZXKQOFy31&#10;EFHPuDk6zZ8SkNdYoVJpy5Rit0/LhbSBt3qwkZA9vOs2BpybN+RPpRmGOpYKHCvOOcaJPxWqxI0Z&#10;EaoqfguoJ+WUCUNrzhSSk+PY5++odFGmRu6kjf2lYyn3++NTdFmA0eZb01uPsmPNSY7zqeWX2woc&#10;H2C0qUlQ/wDSfbWmTEQi7JejTqSlbCKkr5Nt07Q6pOWv0J8p0ds2RUqbL9EdcqPhG5TRyrtL8LT/&#10;AK0jVe0l6o26+uDVKWmTEcAQ8y+MJUnIOUL5CVffx9dXd0+qzEakxTQJK5bcNRW3DmJHcZTnOwfV&#10;H2GRpZsq9AZU6FW6OU1KOpxTMZXpdaJ9Iz5Un2H11aFn1+NEMWoqS06p9HeDOQtElKcFRaUfcA8o&#10;8jzooYplCuunLl0mKmnVdGXnYqwQHFe4APsce2gIWcz8+p+kNiNlRck0iRuAQ77lIHqaXkEhaf6E&#10;aKMl4AnFF5RYsQtipUpSnYsgByQEJ3AJV449ik8EanKHSGJNPqtv1dSnYMlKA3KZAz6uQcHwpJwd&#10;VDb14x2pzkZ+YuPu2hmStO0KUfLTwHAIOQD4PnVz2/PzHYWkIb7C0reQlOc5/KSPcHj7aaIa+iGt&#10;aFNtSVJoK3Es1JttLjM+PlBmshXKXccFacnCjzggHUzXaEb2gyqfLnuxqm0lQaLZ2qlAfyLT+XII&#10;9tTNZkUi4aquJT3mqfMcUlcVSvyF5ONzSh/oWfH9NcVmjJr0d2tNQXGjBVsnMhe1bBH/AJzZznaP&#10;cDP++pQLRTdwW1cd7UVulVyXKti546Qlt1WVQqsygntuKI5S4OQSOcjkarSo2D1clSmYBthypOFz&#10;G1/shtSseUL355x7gauS677XEmLjVqGhyHBeBS4PVIRzkK9sAk5J440KvRXbz7saA21MbkFfchOO&#10;bZEchJJUHMhIOAeQcaobBAbFsq/oFai23VbWkxZ/cQ/8uhsOJaCgcErRlIBAPvqKvK3l21SI8qow&#10;pnzK0qU82EZwUr8bhnyNNl3TdUGA7QaVcb/ZiuJzPYnL7ZaA/wCWnH5vp/tptblUdc71Nl1aR2JA&#10;TtQt1S2zlXqG05GfGgWi57RVNdumozapNVMbKG5THb+SKyUsxkYACU+2PIx5yTqtKrEjwpK2GZaH&#10;0hXpUnkEe3OrH6k0sQ83ChYbUl5cJ4g45CsD9tVdVw7CeQkJBSoFSFpIUlQz7EaIw5I0z6zJ7DmV&#10;NoebUChbahjIP0Psfvpu480kq2qJz4KjyB+2mbsha/KtN1LznnUFC78gq/L48nnSCyVZ1yT5Gdfk&#10;5PB41C/o/HOSM668+Tr57512kAjUBZzs+41+8cef319PkjXOR451aREz6Sr2I193qHJOvmuT9c+2&#10;o0WdhXOSfGlkLA8abflzjOu07lDgZ1RbQ7L6vcjXbbpzxpsjcBzpZtPI5/vqiWSsKoVCOhSY0lxC&#10;VH1hKsA/qNHFvW1KnRIbslW355wBvPsnnn+2g+kMNPR3kq/5mcAEfbz/AF1aDE40+LSGGxlLIQAo&#10;fTbz/vqm6GxoLejNDgUm8qgk+lxcLCFe5IWNw/prRNJl9lOUYKTxxrMtnVFf+dYbYdSj5sOshR4B&#10;UUkpH7kauilVSTDBaczgeM6bCaq2DNWWCZTas5PH01G1SUWGlBhWFkHbn9NMoVXadfbaWUjcfc/b&#10;VZXR1kpVRs6sVFxDsOct/wCUo0RvlxQChlx33yQfHgaycnrljUQ8L6+SwbTvi4olIlU9qgxIMeax&#10;It6PIb3Bcp98AvvLUT6g2jJO3jcpAPjUZcNKpjdKZp1TEdVBjlCYDMjaouPpBytI5/l9+Pc+NcV+&#10;szLiat2XUWEwWI1HjtQ4jLexplRQkuqCRjlZB3H3OoW66xHkyoEqQwgt05K0NMpyEYVwTjPnHGsM&#10;ZRgqbGSkr0RciVWrTpEypwJsd2nxgXzGdZwgJz/KABgjjx9NQsPrfRlpKqjR3EpUOFx3gr/8FQH+&#10;+rod6TUXrjZX4NS7qeozMptCkFiKl0bkkEIcBIOM+QCD41jrrR0vu3ohdq7WuOZHmJcR3Ys+Ju7M&#10;hOeQM8pUPdJ5GR9c60YVCZXei94XUSza632oNZQ0+TgR5KC2s/png/sdLJacaKn0JyTyn6H9NZNa&#10;qsxIBUsrxyCfI1P0XqPdNIWGYlaktoz+RRC0/wBFeNa/a1or3LZqFmN8ywnu8KxynOuF01ojY6PH&#10;tnVTUjrtWWVI/EKXAlj3LeWlH+5H9tFcDrLZlQe7c1MqmLJ9RfTvQD9lJzx+oGq9tl9iZqFs06c+&#10;hNQpzMhJBCdyeQD5Gg2vdKUMNLXRZiuSVBl7kYz4CvbGjyLU4VZV8xSKgxKS14Uw6Ff2H/fT8sPO&#10;slT49R+o1IqSYMnZnGqW7OgvFD8N1sp4OU5H7EabphoSyST+2r+qNJacUh5beSg5GPB/X7aEK9bc&#10;CpOKS7E2FzklpO3B+vGtC35Fvweg3UmNcVIuBNKp9auCfQrqYdeqdIFGS7OYWgttvISplsPtRXGS&#10;pvc0ct7yQD4JLblyU6qW/bAqDrjlpT67GpkdUiU+5Nhx3i6TGWCA+lQkMLZC15XtaGSfItCbSJlD&#10;v6S/Sfl1VifSEJZajOpS84004C4+tPBCd5Qjgc5AJ8aFac4tF6ipPxoM2Qy6FWY38uhhDsiVFku9&#10;lD5QnuKILi1Hwkgg5Ucn0PIyY8iqPijk404S+Rh2+fiTtK469Dseb8NlsXS5YinbeRUK9WJa0yew&#10;8pKpCYjYS2hayklRJUTuOVHVYXdG6cvVx+6l2r04t4Sne4KTGad7DB8YCS+c8+xGPsNaEf8Aga6c&#10;SKpT7hZvS+6lHrbzwr0qM+yluJLcSrcC4hsq3B8LHbxlQGArJ0aUf4BPhvpppC6T09r96NSpCoyp&#10;M6uyYPYeZBccalJG3tJU2NwUARuASfOR5pRlmm60jqxmkjDdU651myadLo/TC8qdRG5yVMzWKXRY&#10;6WpTaxtUkrU2VAgE851RlYllTcCAg/woTKkJ55ypZUo/3GtV/wCIZ0U6cdFr5tun9NbDZteJIo4k&#10;z2k1tycJD7rruxTfdUVbEpaKScAZUNY/eeW6srWc+w/TVuLg+rB7XscsvKbTtSrX1xRCd2efvpgX&#10;VDxr87JUsYzkaotHZfcBPr4PtrveDyedNArn30ok5A51CxYukcDSzCipXJx9NMwc451MUSCZUhKi&#10;PQCM/fQydFpWEtDiGMw3k7VPrCUk8ADVwt19duWwqE020p5xpSAFLxlRHv8AXjPA1Wi0IXBSlQH8&#10;EcffOouv1iuOvR3prxCEtgNAAAFI+v8A83WHJjeWVs3Ysyxqha5JUuApUhKPlRKbGWW8oSpA8ZGe&#10;efrqvp0lyXKW88slROOfbUnW6m/NdK3XFE4AGTnAHtqFWSo5Gda8UeiMmbK5s6ChjX3cD40lhWMa&#10;++oadZmrYpz9dLMNpVuKlAbRn9dNSVe+dfN6vr51Ei2kOMgZx40s20pYzg4+umjSlFYBJOdTDSUJ&#10;YTgAcZP66rwXQg0CzkE6+OvFXv51+ddOcbv1402WvAznGoQ+OOY8nSCyDk5zjX0nd5VrlfgkKznU&#10;IdMgqVtSCSo4GtJRYqbYtNlsJ/8AnGGB+rhHJ/8AlHVEWLSVVq6adT0jIVIC15/0J9Sv7A6vHqLN&#10;+WozcVJKVy3eR9UJGT/fGudzpO1FHpPScajjlkZU9xPoRDWEkp3gJ5yefc8k+eT++oWn42hWfI4+&#10;2lbneBU2yF84zjXFJSpyIArnCztI+mtOGNQRzObPvlY7Vkg51GTDlW0DxqSdVtBB41GPYUSoHTYe&#10;TGxoQUnXXJOuXOTj6a+pz9ccaICj6TnXBB+mutfQM+NQqjjB8a/bT9dKFBB5OuscZOpslCZQQ2Vb&#10;gMDPOtx9F7FlWvYNo1NwDbbb4uOqJVxvckOspbb/AFHHH0SdZT6QWZ/nvqBSaI6jdEQsy5mRwGGv&#10;UoH9cBP/ALteksuhoonw3VCryYxQ/XKvEebG31BhKiltPjgHtlYH0UNKnP6NOGNbZQ10XNJq1xWv&#10;SKi6hTlbvBqdOZOclCckAj6EKI1x1mpserz6ijeURqjDQGHD4QrwD/8AKGgjq783QLktq76c4tEp&#10;CHnUKXnalxtSSM//ACtXP1TpCqlYtPvWlbcrhtSi0Bwpt1AUePplWs6+MbOnhgsjpmRgxU0tPOvN&#10;uIm09eyUyUnIA4Bx7j7jUrRJlCqy0sS4jZ3JKXUgHBBHlJ9jowLMd95uWr0AI2B3y4kf6XP9SfYH&#10;6aaTenzL8lM6nLMGS6c8J3Rlj9Ryn240Kzr7Hy4j+hq4p62gqZLp8ipW/JBSlwDuFlPslQ8gD2OM&#10;caPLMYpFx0dMq21sSYXK0mOO2826AMoTn8qj/pPB1F0ek1WljsVDc0SjjbhbS/0P0+2uINqTrdqq&#10;LpstKWZL7im5saPhLam/9RaPG4HwpPj6HTI5Iy8CpYJxLotqoVGkpZRcdIlVeKlHcjTozZMuKn/6&#10;Y1nccfbkY99Wo3a1HvugQ5b0RqpKQhTLE6H6ZKUg4/NjJIOcoUMfpqhqH1On0mQ9TuoER6PBVISu&#10;nXE0MmI8TkNvHwUnJHOPGr26bVaIy89OZUmKzPIC5EJ4ORlukgh3aPyrV78Dj3Onwim7M+TWmV51&#10;IspmnGF/mimuU5xSkMM1JhtLTVQPA2veENObR9PPjOm1jdS6ZKlmz7ircuFMiKEaJI+WDZDbeQGn&#10;hnCj42n3yOec60jUYMmu0ap2ncVFiXJClsFL8VKxulNnk7QvAKx7DOQcY+usOfEpYb3TpMO9bBvW&#10;TPj01bKJdDr7aUVOAlAy2QpWC817ZySB7nTXIzNfZqSRLpc1xVsXjDRRnH1IEaqIUexIVwUnJ/Kv&#10;6pOOfGianyp8RCrSvSShFYebcZhSNm1qoMLTgLyfyrSeCk+dZ66E/ENYHVyM1aVYpoTVFx0pcpj7&#10;5ytafLsZSuFkeSgnPnzo2qcut9Mqx3b+aXW7Hmv/APA1ZoqeRTlFO1KHM+pg8ngnafbByNRySLSs&#10;FLnpNUgVSbdFFnw6hDp7EeFVKe42pTxxhsrCRySoEcgf10HVafQbttasGnUj5lcFhMksQZSm31tI&#10;UEqLzZO49vd6sA4BzjGSDa8bcfrQNYteezMaUMoCElL6kEAgKHsoeCM44GhmkXHafzDAnW+mlVWM&#10;SpVRS4EvB38oIBwMHOFJORjOquw0gHsOlruikTYLZQ9HTtSoNOoQ6kEHYspURynnx5HtpjFNYtN1&#10;TFcoy2wlZSxJLeEu454Pjx7aL7m6RtVNqbdPT6QGprgKnoBWjZMwQrdFWFcK43BB84UBodptTmPQ&#10;F0q9X36hHlqUoturKVRniDtWB7EeMHV+Qtorm7nnIdNKZKA5SXXHlYdGQt1f8ozyFAc/pjVLVSIW&#10;lNFKVpbWk9sqzyM+x98eNaC6qUaortyNGg06fWWIch5/uIAT2UbEhJUPcAbufpqgt0mbHFPDj6mg&#10;tTyG1AlKFEcn7ZxqGHL5IqTDkxgA+w41vTuTvTjI+o01yPVz9NPXozsdwtrAx/0nI0gpoAZGoKEu&#10;c/rr74/XX7gHIOvmT76hR+18J19JGMa+DGM6hKPxVnga5wfrro+Tga+oQokHbq06Icj7Z11tUrge&#10;+lko+v8AtpZKEgajdksb9k+SrSqUcDxr6QANfU5GAdDZD8rxr6gjga/EE4+mukoSPJ1CC8eQ82sL&#10;bWQfroqhXPOVBTCKEEJVuCsc4x40KIKUeDnRl02pdNrdWeFQbW61HQlQQFbUrUTgA++PsNSXgOJZ&#10;Vj9DOsHUa3aRcdv0NMuFWJkhuMwh5LchTUcpDko7hhEdK1hvuZ/PlIBwdaAp3wqdTKLMpT679p0u&#10;RMc+XqJhzHH1U1lKd+58uI2qaG0gbc+o/fVawpcqHTm32qtMp0emIU1FbjPLbTGTncUo2nKRuyrA&#10;9+dWg9ZV8SYsCrp6jSX6nLjMlYlh1O1IT6UFSM78JxyofrrBlWSX4oepRUdomb86Q3bbdKi3Faku&#10;nXC0jh5qDMCns/6wFAA++QD7caoa6en8qo3XBn1GjT6CZEpsLiLi72n5al8dpwK24cGMp9ufro6n&#10;1XqV06iTLaqMgvxapIbkxn2XC6C5uOUNnyNx4KCB7Y1YVSudq3pEC4bsjNmLb9PduJ2GpKVF2cw0&#10;EsMpSPKi65jj30eOMlplSaatFR3/AFhce+JtGhrUtikEUyOjO44a9Kj9yVhSv3+2hOrXTRqelxi4&#10;K5EjOD8rIX3Hc/8AoRkj99VLX7/uZ5uRFfqynapMkOyanObG1ZccUVKZQoeEgk5I/QcDQkHeCD5U&#10;eT7k/f66B8NTdyYls070t630ayq2JNEvOJGBOC1OZWllwn/1gJz98jQ51n6sWrdseXR6jGRcM5+U&#10;ZfziHdrUZ4+6VJ/NxxtHGNZ7kqOc5886/NS1J9G7g604eOsTtASlomRHjK4BSkfcaaPxWm1ZS4kn&#10;/p01TLVnG/Gk1PlasZ1q8gf2OFurQnCFkHHsdcs1B9pWCskY9znTfeUjOfOucFXJBzqUy+5MwK89&#10;T5CZEWU9Gd/1suKQR+41YdA61XHDUlmdM/E2uPTI/OB9ledVOACACdKpXtGQrBGrpl90aPY6n0mr&#10;LjIC/kUHcJHzAGfHpKSPbP1+uiBgw6hFRJZeaeSvJQpCwrI/bWXGJjieFOEj7nUnFqzzOPl31tnz&#10;lKiD/bV+Qu6PXjozYN1WEKDfXV++q51B6lO0GXEV8zI7kajsLKV/KqG0KKj/ADrXu5SOMAakesVF&#10;q192V+JUOo3HbsqzpqZcGi0NRfmVNh3tB5TTiClYcC1lfHKQpQUkpVrzus346ur1nX+/fdSmT7jb&#10;eiS4XyFRqa3Cht48KS6tKiCAE8YIOPvqzqF/idhqOiHcXRkOJi1GPUo3ydaOFLbWgkO9xo7shtPI&#10;xyBwMadHlNzr6ETx2ajtm2OoFvWV08plbo9Duj5B1UO5YkRUl/5gNr7zXzTCgG0uo7m/uKJyoEEk&#10;E6t1xE2x01CTTKg0ICn5JmokpUiK0AC6HUuDhG1vKcH08++slW//AIo/QNiqTJ1Y6P16AqeorlyG&#10;ezMkPrKA3uXvUkKIQAASTgDA41MXf/ifdA3rBq0Cwv8ANku43YiGYkW4qRHTBlPZbSVyC0skDYk5&#10;xjP76cuRBb+yo42zHXxy9U6f1R6yV+rxJL7jMN9qlUxhx4OCNDYaSFISU+nl0rJA/mKuTrM6kZ0d&#10;3jHlXfW5Fbar9JmyZK3H5DjktDLjrzi1LWrCsDkqP9dCMqBLhudmQ2hKs4BQ4lxJ/QpJB1hytylb&#10;HJUMOyrOc6buDaog/pqUUysApIAP66YvtkK5GgCWhAYOedfSSOc6/bVZwEn9dfQ0onnxqFpijSSt&#10;QxnnRZRW22O2kcnbzqBpsckF8pO1vGT99TwBYaRLz6Fe+glHsEnRKVGeEo+XQpPPJG7GdDM2U4sg&#10;lxWEjCQSSAM6byp3ffU6fc+Ppp7HZpv4LIVLjvKqDrqVMu97CG2QCSNg/MpSsck4AHjJ4kY0RyIp&#10;1xLhOcHXKQhXCj/fXDpSnlP7Z0h3SeedGvIqmO9qQCR/vr8EAnPGmffWDjA/rqRo7EeVUIrNRlqi&#10;xHHUCQ8hG5TbW4b1AZ5ITkge5xq6tkqhupoYI41ypCdSleYojNcqDVsVGTMpCZLggOy20tyFx9x7&#10;anEJJCVFOCQCQDqLWTnj20UoOOymqPzaEjnxpx3lBOArAGm+fvjU5Y9lXH1FuumWZatOenVKpPFt&#10;tplBcUEpSVLWUp52oQlSzgeEnQfZd7IVSyrnk+/66+1GFNpsx2BUYzsWVHWW3mHUFK21DyFA8g61&#10;l8TPRfoV056QWzCtiqxP/EKPUI8Zo0+Q5IRc9FkRQ8zVg2v/AJRWpYGwflPo5wDrMtuWRc933Mxa&#10;dAprsqqvuKb7GMFG3O9ThPDaUgEqKsAAEnRdW3ovwD+D/q/trlR9P66tXrX8PN49Cp9sUe6KnR6h&#10;UbnpKKszHpMgySwhbqm0NrUEhJWSgkBJPkaHrv6MdWLDpUau3v05uShU2U72WpdQprrDSnP9O5SQ&#10;Aft51JRcXTLirZNdA6WmRckqpODIhxiASPClnH+27RL1QqCX601DaBBiM7Dz5Wo5P9sae9DqW3T7&#10;UdnrQQqdJVkkfyIGBj992hO5qgmXWZ9SzlsvOLT/AOkHj+w1yMj9zN/wetwQ9jiL+yuq5IW5Undx&#10;/IrYMHwBqYouRBaJIHKj/fTmw+nFw9VqxLodqJTLrZYclRaehClPTCn1LQ3tBAIQFLyogYHnONcU&#10;iM98oyzsO4A5H766VVGjzM5dpNnNRCG+fdWohZBBIOpiqBStg2bVIBB41ELStJII86KItjQp5xnS&#10;gRxzr8E5VnXeONWUcqRsznOdfk49jrtzk64QOfGoQ/L85Gk1n2OnC2tfosKTPktQITKnpMhxLLLa&#10;RkrcUcJSPuSRqMtI1j8FPTN+sQZleaT/AMdcc1FEgFSeEMpILzv3GfP/AN7Otz/Ew2i2+mtMoVOj&#10;JRCaqMWMkLySlDUdwNgf/J50JfB108RbKGghhpUOzaeintugcOz3k5dWPuBvJ/8Avo0ZfErSbjvN&#10;m07TtmlyKjPqFRkuoiMYK3AyyVk8keAo6xt2zfCFRszB1v6dpqvw6Wdf0ONFaeVWKrDW4XClx5JS&#10;tSCd3GB2FAYx5H30bWQ5GuLpVSLffO5btAhuxQocKUmMkqR++NXfK6PJ6g/Ba108mwnmarGiy58d&#10;pSClbU1mQ8raUnBBI3IIP+rWdLack0CzLa2SkJkwYMWMtbasp3IaCcj3xgaTOSSZ0eIt2U/dloqo&#10;051hCHEspWoNLKcHH0P3HjUZFeqFMUkoXuQSMoSchQ+hGrivOZSK6r8QkFSY830uDAzGkp4Un7A8&#10;KH1B1WtRocqBICVgLaV6kOJOQofUHXKyy2dzHBONjqm3q3SyIsy3nJUZasqQWydv/pzonjXb04nM&#10;bW6JXYT2f+ahkDb+g3YP9NDcdxSEJTuxgcjR703sG4bsqbbtDs1mrBf8IvzUqTGayRlRPgkfvoff&#10;lDwE8McghHR03lx5C510tuNPt9te1lSXFJ+i0FJSr9CNCbdm9PbXqLFxdMPiSetx4gf/AA5bC1tk&#10;gY2+kgAE+ykH9tXvP+B66Z7rdRYrVGguKcD7keMl3/5IJyAfvocu74UqraMpFcosxdVQ2T340lPb&#10;ysg+kn8qkn9M624ebVWYM/p6e0Vuv4nOtXRBdO+fhW/d1tvuqlufIVAOJySSRgjLBI+gGdW9bPxh&#10;/DZ1sZaoHU6mRKK4+kMyIlwNJXGcQoY2tyQDsPJ/MU+c5zqn4sSzqozIti6bTTR5YHZdjqSQh1I8&#10;KT9eR7e2NDqvho6YTVBbj1YQVHn5ScnYMnwErQo4GfGuhDkRkcfNx543pC/X/wCGXoZRIErqL8Pf&#10;W+kNTqc6mWKQmehaWvWAPl5CDncFEY3f11C9GPizqLLirP6k9lQqJEd+W8lPy8gKGCJCeQVH/wCi&#10;f1x50YW98PXS0LRGlUu535QWWmxEqKELUPY4W35+4OPtqluuHQ+m2zV5Naplfp9KorxQiLBqNSbl&#10;VBTxGCnayMbd3PPIB5zrQqZkdo0HdCb3C353R25HKat1Ae/CllD2doIBjrXkJSfIAOq6qHUN25Zx&#10;bvmhtwLiYa7EnKSz8wRxuUhXhQx7ec6pKzKp1FtKoiBT7glRojHrUkuFxhwD2SPr/TV7w+qke547&#10;NPu2nsVlyO2AFOIT30IHuCRk4/X99KnlUJUbsPHnlh2SIdqnrtJTdftSSuaFJK5MZbKwiMScheBw&#10;o++fsNWbR6vFrkNtypVH5kSkdol1sANu5B3+ocpI4x/fXFm9MrM6kpbct67H4D7Kj/w03ctn39JO&#10;cgE+OTqNu7pTetnuumethUWQ2EsPxHMslefCifUkbQdN7Ni3GkEgsxFUS7EjNxERpLamm5BQS2MZ&#10;4IHt9s++s/z+lppleqlDuORHpdVeguraRHdK/mHEDLLSArjCz7541c9tUOQmkLioupsSVKLnyrcl&#10;fbBKQPUeBnj+2h6o2Tdt+S0P0uIiDUGn0IZZnhJC9p9JQvOD+udHF35MmXHaMsKpyVRnn0sONqYW&#10;UvdzgoV7pI9j9tD743ZUB741e99xqdIj1E1JulTLhabdd7NFndyMpZOC46MqHcGScJPOBnVGuslI&#10;G5ZJUNx4xg/TVmJoj1IVjz9vGudhII509KEjwM6+JCR9NQFjEpJJO3jXWzKfp7afpaZI/NwdfUw0&#10;L5C+P01Cxk2hIGcDOu8D6a7cQG1lIOca51Cj5roE48a5zr7uwNUQ+gcc67GBjn20it3aNJl884Op&#10;5J5HRWBzrlTufGNNitRyCdfgc+TqEFlPKA41bPQintynp0tfJQ60CPsAT/31USUkk4OdXd8PyGjT&#10;aq6kp7ofbATu5ICSfGrS3Rasu4xG3IK44a/+eFbSMZ5VxnGtGinSGO7EUUKTHjNtpwnjcAAT/bVB&#10;W02ubWaIwnBU/PjI2kZJy4ka08/HWh19RSNyicn99aopRf8AQUtorqpUV992MiAUokmYmUyp0elL&#10;zQyhRIGQnJ5x9dZ4+J7qAzU51NgQGRHcjQyl1GSHGn3F/wARKj9UhAH/ALjrVV3yqXadKp1112c0&#10;Y0tiW9CYhAvyHjGAU+nYPy4QQrcTtAI59tYn+JagOUG+2KxW4VSpBrlKbrLNPnBJkumQ46Ur2oyG&#10;0YSPzEK5HBzoJSg3sm1GioGWGnHhuaCk5yRyM6O53SSgVXox/wCKNgXO/PqNvPCPd9BktJS/AS4v&#10;azNYKf8AmRVEoQSRuQs8nB4sH4b/AITb368JauJNx020KAXiiLMmRTKkTFIIyWmcpykeN5UBnVg1&#10;74Ub/wCgfUKJMiXfEr9p3Eh2gV6QIpjrRClDY6XGStaSE5C0lKuFpTrPaugTESyvcUqOT58aRwfp&#10;qVuO3a9adYfotw06RClsn8j7ZQVpzgLAPlJxkEZH31GAgEZ599MFeD8AtXHjSyU/fOkgSdKtjbyT&#10;51Cf0KFKQnnXIUB+muk5XwRpRLAxg6teChFWeNKthZH5dO48RKvUoY0+YZj7gkkJ++jRVEWhp1Xg&#10;aWS06gZ08ecjx1bAoHTR6cgHCTqyEy5SG0DdsJP10z+SaSojtjGrNkWjUmIwkTKY6htPk8EDjzxo&#10;YkUtrcdi0KSDjKcHWSMovwanF/aB/wCWhFv1R21jHgp1wijQnjxECf0yNTCqMUu53jb9NSMSG2lB&#10;ScZGmKTQDpAg9bDD69wcda/9J/8Am6TatDupkuMTkoEVIUsrHJBONGD7G1YKOAOc6h58cfNIfWOE&#10;qSpQHuAcnVXZQ+R0LvVQy3U6OtCgCFGSpPtn/RoerXTW86MlTkqmJfbbG4uRnQ6Mftz/AG1e79Td&#10;akKQ0v0rO5I/6T4/tpGZJddbCEnH1+41CGdzblwsltSqBMUHUhScMqVuBGQeNNHElpSkOwlNKHGF&#10;IUCD++tAyZcqN2XWHCjsnKdv29tDy5kh+oplP4UoLyd6Rg/tqBeCqYqXjGU22BtJyQPrrmTKfDKY&#10;6z6U+Bo3ueAMvVFuC2wlT5b/AIZByMcKx99MGbYZkx+9IQFKV4+2hbosCGhvcxgqPnA86eLU3t2K&#10;Jz+upR6CxSamsrbIKR6R9DjzqODbUyUGiFDcSeP66tFNEfLSwkAsrUrPkY8aYkD6c6L3bWaWgGO+&#10;rcRyFjPP7ahqzQZVIS0+6UKaf3BtST5xjOR5GiX9kWiJAPtp+0/saWCCCU4B+mmSUn6+NWH0Q6J9&#10;QfiEv6L016a0xqZV5LLslReeDTLLLY9TjiyDtTkpHg8qA99HF70BLZefU74zOm/Ur4daP0Sf+HKk&#10;RavQaZEp8G4hU8uxXGEJSXmkpYSv14VuQtak+r3POspHk5BOvslj5aS9GLjbhaWpG5tW5JwcZB9w&#10;ccH6a5yAM6LJJvTKXk+q4xk+dO4sGo9+MqHu7skrQz2nk7yQMEYBynOffGecZ51f9S+Hfqp0G6N1&#10;Dqzf3StSU3Ay1TabNkymj+F/Mg5UtjO4PKQFBOQdoVng6sXrl0isTpf0EsGhWpbcl28qyKXOVJVG&#10;Jk1GpuhfcZGSVIQyFpRsGAVKSRyVaWo7C0ZGZta6nKRNuWFb1VNNpTzbMqe3Hc7MV4/kStwDCVHj&#10;AJz9NHPTz4kus3TC4I9etq7u7KZpjlG2z4rU1tyE4srWypDyVApKlEn7+cjjXrD0M6aWv0X+Ga2b&#10;ai25Jdq9ZQibUosplSnK3Vngv+ApraS6gJQrBCeENE5AydAXUu5/husLoVJvmj0Kz6tZ1Lbe/wAr&#10;xqjZzZXXpJkvJVEW5JaS6C25gLKSCEoWTyMa6EcKjGxXuJujA17/ABfXx1M6j2T1B6gWtastqzZk&#10;Wamm02mogNTlMOJV/GWjcslW3GAdqRnCRk6KOt3+IN1X6zKue3WqNSqXadxMrjIoq46ZRbKlBRkK&#10;dUAVPkjheAEg4SE6t63Pgg6P0PoRavUnr6mda1RqE41qszmKohmLHpbrReZgoaVuUmQtCUhCdudz&#10;mCTgDVH9N/hLkXX0+ndbJVZn0iitT33qNBlUwuLqEFlSSXVPBaUoBKg2CEqBWFAeNYeV/prszXxo&#10;PLNRRINw2rS6assdrY4xBSFBIwouuJySfvuWf6apG4pHydNwhYDjyu2M/TyTq5+qVSU3S49NSRmS&#10;73Ff+lH/ANXQrQ/hz63dYIVOmdPbCkVWHNemR4bolR2vmXozYceQ2HXEqVtT9uSCBkgjXF4eN5Mj&#10;ken9RmsOJRCDpv1upPTb4YbroCZVRF01yW/EoKoz0VTMLf8AL/MvqSAmSy6Wg4hDoUpJBKcDHNXU&#10;dtLdLaWAEbWkqz4486CK1SKnQalMo1ahPw58B5UeXGebKFsOpJCkKBHBBB4+2jNYLNPjDOAuK0eP&#10;/SNdZr6Z5a/sazNjjy1qJOeTqJnIGd6BhPtp6p1Swc4+mmExR2FJOoRsYjX7cNfFEEYB1+Q2T4yd&#10;Qo+5yTjGvrYTznXKQQc410lPOCcahBZW1SfPOrU+Gyz0V/qO1WpyT+H2uyqrSD7FaeGU/wDy/V+i&#10;DqpyrBJPIHnW7fgy6JvVqzKbAeaDUy85gnzlKTyiltZCQfsobiP/AL9oJvqtDsUbN09GbectjplS&#10;oUtGyZUt1UmAjB7r/qwf/SjYn/26iZVxt0v4hbMfkkoTRpCoxKDziYyWzu+w3IONHcusQ2XZs+Y8&#10;iLBhIdkPuL4S00gFSj+yQdZS6cXdVq/eLF/1thSP8wXSmssRnDyzC7raGGyT7dpCT7fmOs+Nd3Zs&#10;nJpdUay6nXMuwOnt1XQhlx12ixKpNbabGd7hW6tAP1G5SSftnXmJavWKiVC1kMSHyKhF2pXuHpdy&#10;Veof0/rr2EplJhTXJpnobWWn3ASeUrSSfIIwQQca86/ji+FOxen1cbv6xYTdIpNZkOlxmMkbIk7A&#10;XsSngBpwZUB4B3ADGs0422a+NkUWkVVSbhZq8l5TwQG5LYQtOcpOPCiP++hl24G6PKkQZMttbKCV&#10;JaUsZVj3T9/tobtefIaZfgqe2z4ickHP8RH+r/5uoC44T9SccnBeSSVLQRkpOcZH641hcE3TOwpy&#10;UdFkm4KZTZrNRkwxNjpUlamQvCV/qR7a090k+Ji3kGNTHqfHgRiEpbYQAkJP29tYPtaIpTqkGTyk&#10;ZHJ8fTRaUqSE7VEqScg6VkxqIzHkb8nrpad8UCvNJaDzaVEek5GDqdm0WmSkrcU2hXcHqCgCFa8t&#10;7C643jZ0pgR5iXGW/wCRwFWdbK6V9e377pfc7SmJDZ2uoA3IUP8AUD7aySyKHk1x48p/JMl+p3w4&#10;WvdyFVOnwx84g9xUZR9D+P8ASr8yFfTBwffWbb36P1K04z1SpjVQMdKAXYT2UyGPooEY3J9sjka3&#10;DR6sqUE7gpQxnP00lc0OBUWgqTGadUE7AVJBOD5Gm4eRu7F5uOpaZ5U3pQeoKWzUKRc9Pag5yszn&#10;HozjeeNocClpPHvwdU3c9CdqM6Gy3UKdNlOL3KjUxXcbCwfzKXtGBg85+516S9W+i0N/MqkvT4u1&#10;KnUrgvFD2M8tkEFCwPIyMjQRQ/hbave1YlfqVzPok1FsrC0MtO7CFEYcUAkkjGDz766c+fDHG2zk&#10;R9MllnVGKpce4KY+02uHT5pjpCSE8ZGBkcY5H11cHS6xumXW6Ci2WYCbYvaAlcuDKCvROKCCthWV&#10;fn25KSB7e+jykfBtXqn1eldOIN301UKnQ49TmTlMLStEd5SglKWyTuc9J9wOQdE3U/4PaxYNKrF9&#10;WhMVGiUCK7PckOyg262llJUVs49W7anJBPnxxrny5PvZFR6LjYMfGxuMn9GVLqqf/gv8QV10WhVK&#10;Q/SqfVHIweWjCshCSvcPAIJOfuONbAtOt0Xq705FEq64rTriUuQJPdwlxQztG7PnyD4+msHWjNrd&#10;x3A3WZrL9TmVSa6885ISpxcp5av4iiecqOScnOrrgxn+mNVkUSM9INPnoEqnundw2c8YzgKT4Vjj&#10;IBHnXocfxSPIZZXNsna8ZNlVdUaa28JkPCHmdvlI43DHnjx+unLce2atTKypiOzNqD7Cyy2XEtrQ&#10;CggktrwFJyQc5450rUrlevWnNiqoZTVoyEpiSkjBktgcoP3HBB/UaqdiW5C6iUertzGfl4UtCJC3&#10;HQhBTnDnPvxxjxoov5GTItFQ3FbcukKBcguRnUqOUcYQM8EFHt9886gakylLTb76AlavKkk4OPro&#10;3vq+LerjYZRbMGl1Np51lybCZUkvhtRQjuIC9vKcc4/l1WjzsuO+tTU1w9xJCyOMg+xB08578nCi&#10;Co4H9dI++Ppr6FnGDrgqO7OoUfknnAJ12HCj6864TyfPvr6UqxyNUC1s4Weck65yPrrtSc+cjXPb&#10;GfJ1PJKOec6+FX1B10EnOv20e+q8FCCzu99cBJ05KQfc6/bB9Tq7LGuCOSOddAkH/vpwEAedfFIH&#10;tnUso078I/Tn4S5shd9/Et1lo0aNGSflLU7M5L0h1JxmS42zt7eBkJbWSrI3KSMg7kh9dPg5cgsR&#10;7f6JsikEKS07CtiC2kt5wFpIXuUD+uf3149lJwTznz++tS2FFeoVFpcanHtbYjZcHnKikKJP3ydB&#10;kckrgHCvs12qzeityXfRb76M3bGhMU+chdQt6pLUxKQOcOMocOVDJAwCr650VT5j5iurbSdwGsay&#10;kouOnuy5tMdCGApTrqGdwYwralajj0gnGD9SNWn8NXUO4K3Vaj01uSe7PQYhlUp+Q6pbjYbA3skn&#10;OU7cKT9Np85Gg43KlKVTVEkr0iybWt+NdV40amyY4cnOSBDS6vCimO4tBfSAeAlSWxn/AOYTqkvi&#10;Dk2B1N6kdSOot+vzKhWJFcFsWlAgOhIj0+nLS27IdABBDm1SU591qI1qC16eOntNvTqfUVISi2aI&#10;+8grSQlDi0KIIPudqVDH1UNeala6lLotLisxGkOVuUwXnXlKz8uXMq9X+pznOPvz9NMzNydQJVKm&#10;aCqXxKXLYtDh0yLc9OtGFT2Usw4NLYSqShoD0pBOVZ8nIA86qK5/iruesznZL9VuWtdw+o1OquIQ&#10;s+xLaSR9fp51RT7r8yS5NlyHH5Dyipx1Z3KUT7k6/JG1Pk8fXUjjadsXaDa+est69QYLNLrn4cIc&#10;YbWEohtqdbTnJAdUCsZwM4IzjQIUkqGfOlFPJHAAGuFPp8g6cLYq2gf6iNK4Tj8w0x+Zx+U64VIU&#10;rnJ/rqmXX6JFLqEeVDGlBLaHuNRAXuOCT/XXXH1OrRRJ/imAQk50gZzyzwsgZ9jpolJzweNLBog8&#10;aOyHaXnVn1LOvwP5fVr4EFOCONdAK41CHv5Rvgq+HqhsJdqdqvVfspytdSnOKQcclRQkhOP2xjXn&#10;D8YE/pZdPUsyekFoU6g2/Tm0Utt2HGDKag6lSit8pHkchKVHkgZ1p3qB8a3VG7IM+jUeFRqBAnsr&#10;jlTLa35KUKSQrC1EJBwTzt41kC+qMhpVNUh1RaS9sCfvjOsmLjvGbZZUwTXZFKNOS2FPJfIBU4Dk&#10;5/TwNRo6ey3lFUKWUDbwHmzgn6ZT41Y6af3U7UqAPsPbUvDpKWoxCjjCecH31shicjM5pbKLftmr&#10;R3XWHWN62vOw5B1CT6Y62SJTZaOMkqGMca0BJp7KgttSQlwjG/aCSND8m12HlEKAOfdQ1bxdfJFJ&#10;A7SJlLrMeMI01tcntNpU2TtUlQAGDn9NTLtEeLRKknP0SM/7ajWKf2u/Fkw0JCFlBACVBQ9j40zd&#10;sZiYd1Lq7tOeTyMFQHP6EY0Lgg00z7IQNikEj0nHOm8OBDLiVuoyrOc6hasq9LYeRCkMxZ8YhS23&#10;incVAHkZ4PuODnSMK6qjGT8xV6I98qFAl+OyobR9wfP9RpbiWTl4UmnmkvurbJG0OEp4wtSwB/31&#10;FtwAIzeEAJIwMca4uK8KDUqRIix35gVIaKNhYLa0rBCkn1e2R/TXyiV+HUKfFjuVCOh7b/ES4rYU&#10;r+gz5GgcbIBt7U1TFQbWk5Q8g445BHn/ALai7XRARVXDOWEAx3EoyOC5wQPt4Oi+9GFMPQKlsS62&#10;lS0LSFAj2weNBrUQyak32k4Di8gD6atKimH1LprKyHUJHjjjOhDqvDVGcp6jgBSXAAB9xqzqZTGI&#10;kJCmnCsqSMjGqr6uOuu1lppTwUhhPbCR/KTgn/tqFWA6BlROrU6P9d7l6H0K8o9kxIzdWvSkqoLt&#10;ScK+7ChLyXeyEkALWdnrJOAg8c51VrePA8njV4Uj4LfiirdKtyr03pDWHY92BxVJytlCnwhpTxKk&#10;qWC3ltClJ37dwBxnVrJ0ZOje0UiQBknAGtt/DZ8GkJ+z1Xf10sqssKqqRKoiI63fmW2DGdWw58uh&#10;BDnff7DaAo+5JTj1axvDeqVr3BGkvRA1NpcsLUxJZSrY62vlK21gg4UMFKhj2OvWfqJX3rd6aV+q&#10;dIfiDmXOw3RZdYjvSq1CkKprq4TqSluasLeUkLLpShWzYSAk7lJ10eJCM33kZs7cVSK7tXobTKn1&#10;F6R/DrWrNrUSnx2n77ufdWX34FRhR0rVFAhuLUlp8rcDTqUhJAWnzk4qX4p+mli3t1dvZjphE/Ca&#10;d06g0emzjEccdRUa7JnNMup3rWcLQHSkqGfUyP10AdA/iuvaw6reHVC6L+mVq7KZaLtFthqrSHZC&#10;3XpcxruBCskgtguPAE4JQBnka3P0IoXRWh9EaD0hr17U3/Mq3Kfcs+LGnB+RLrbclmY47I2eoFK0&#10;oZKV4whCsc86LkZMVpQ+y8eNqNssNrpdMqlxUOk3murhizLOpsK1blewtMmoKWUSX3UKUSl1H8FK&#10;eQSiQ9jGRimOqHTizOtvxcU22ZkdinWj0vpDdzX1EhRy/DXV33+/8mkgDep0uJJAAJ/iADIIF2fE&#10;h1lpPRmjXT1lp7zlVlUcNwHqM7HeSw+86oCJ3UvhPbWlS0qKmwVKQjGPChWVnG4PhA+Gu5+rfW66&#10;kuXlcUuTcfyXyyMLrUxpJYiuhQKnHAE5UMBLaC5j3J6OPHFY1sRG+zbIL4wYiur160H4WrOmR6ex&#10;2UXXf0yM66t2JT2FgRmu26onvYd3JZHJKmRyANI9fbsovTix3+gFtJqDLTrVIRAlt9tMao0aMynL&#10;qmkrKmHC/wCgpUlO7tlXudOunNYaolAetjp9TaF1B+IHqe6iu3ncMhlEik20XcOth50AtlLPpCGU&#10;k+tJyfyp1S/W/plSOmHU2T2r2qt11OuUqJWK1WKmlCXnZbncLgShKR22+AUoOcAjnGuD6rGMcZ3v&#10;RF35G/CM/wDUeSuXWyw2TsiMhsJz/MeST/XV+2/8YMPpv8O1mJtOzapSanYiJDVKrc2Ah+HOrEhp&#10;9mShlQdSpI2yHZCnPX60toKBnJoaz6VGv3qbSLfq9UXAhV2rNMSpyGO8YrClje6GvK9qATt/38aK&#10;KRaE/qp1cpXTt+55N59N+n4cZYqdObW2w6iQoyUMtpWClKnJDiGdg5ISr6Z1h4KlijaNnrM4zn1J&#10;vox0+sSn9Fb1urrH1de2XLTm6hIoUGEma58yA87GXKy2txpaigfxUKRtDyQpR38ZwmSHpUJskIQo&#10;4SEoyEpSBwBn2GtcdWen3U29as/06p8Nm1KxEh9ytx5bZpserQ1PH5WR2WQpKnB6myVc7WwOdAMT&#10;4OOqmwKVNtR1SDlINSdSP/4Otbj22cekvBnxUN2OB3QQVAKA+x1HzGspOPP31oypfB51umyFSluW&#10;y5kABDVVIwBwB6mxqEk/Bx15WtTEah0h0Ef8xNajgD9lEHOllUUVKjQmXQ3DnCW3tQS4EFHqKQVJ&#10;weeFEjPvjPvr40EIBOtI9T/hTvCVLjSul/RurUeKDIMxuoXTT5e7KkloNhLu4bU7gTkhRwcJ8arO&#10;T8OvW+Ghff6aVNJQMkd1hR/YBwk6lMhWbu3cCFJTvGRzjI1xtWOce3nV0x6R8SztMp1tO2lV6lT6&#10;UyqPEi1GkxpTbDSvKEqdQSlOfbdx7Y1IVnoV1TuilRuz0it2gSmVrU5IiVNtgvoUBhLjS31BGCkn&#10;KUjzjxqeC0rKjs62Hrzuak2rE7gkVeY3FC0jOxKlYUrH2TuP7a9ePh5pUSBBuOVToLLUWOmFR6Up&#10;PJabYRveSn6DKmh+qNYo6JdDHunlaN9XGUJlwqetqNDLqHnESFJCVuBxGGyFDelI5VhfJzrcVxXj&#10;R/hu6YwKxWwEUmlxXX6k84gBc2coD+Cg4/5ri1kJ+yMnABOsuaXZ9UbMK6q2c9ZeodtQqQ505kVJ&#10;tytXHHKnYflSYZXhal/QL5SAfI3arpEZtCwAgJ8bcfypHjH01TXRutVrqlVq/wBeLxLSJ1wy3I0F&#10;hBymJGQcJbT9kjAH6E++rkTJS6yEBW4oRtyPJ/XTcMOvgqc7ZtTp9V5EygR3pigZLjKEyEnylwJA&#10;wR9eAdUt8e64VL+Gioz34ylyUVOCWiD4cU5sJ58DapXjUv0Sums/iVXoFxSAag18vNSk4BLTrKCl&#10;XHtjH30G/wCIqnv9GbejbAtuTX21rSP5yhh0jP6E5GkZI9WPw5HZ5mUyRV41/wBPU9CebYfc7Ic5&#10;KFtrQrODj64P7aJJ8EofXuCVIVlJCuQRnUjSaW+uR322yAwlSyfpxpd+I6UlSk+fH31keJN7O4pu&#10;it33l2/VlzENurYOQpsEDj7e2pyl1ybVlD8KtWrSB5LiwltvH/qPHvqRq1BYmxlEDa6Bwf8AsdJ9&#10;PrMr141xmnGVKjU5t3EmVvIQ2hOMpT7FRHgaXl641chmGE8k0kS1kWfed7XHFoAiRIDkslS8uhZi&#10;tA8qcI9/oB51vvpV0coPT2A1Fpb70wlW9ciR+ckjnAHAH040O9OLVsKkw40G3KUww3GxlxwbnXF/&#10;61qOdx9/9tXbSu0e0lDgOBzxjXncuT3pa8Ho44/agFFLiGNHT9PYaaXHtbhOLyQNpyR7DUs04BGS&#10;CcahK8S/EcbBH8T0nR2scdGdJyYI3BJYmURfzmVLTHJQcfmV/wDVGgjprOnNUqq2u2StuKtT7AKi&#10;FbHElWOfun+ujqXTlSozqSnOUkE/TA0AVl1VqsTrmjlQAolQaWEjB3tN9xB4+2R++sOXJOfxNOLG&#10;u2hXpxBhyept79QLXudl5U6RGiIK0BIeQyykbDkcJCgUj7g+NI/GrflZoPw81aDFCGJ11vMUNkNq&#10;JUUPZL2P/wAmhQ/Q6ynaHU6p0CkKplNjtLkT32VN8krwSCpIx/ceedcdd/iDl9V6/CoVMZMeiWy4&#10;4lgqH/zxKPpW6AfCQAUpB5PJ99dTgQuaTB9YxLi4Fmf3op/prTfwi5jIpM8LfpMQ7UgYIKgAsjGP&#10;B/31rum9I4F9SaLSGG/mFvpP4U8rBw+tkrCCTjKVBJAz4Osy9KYFPh3olyS8kNTEGMpxfjKvf+uN&#10;bB6PLq4pVJksT3oNQgSXURXUNhwNuMqyhJT75HH6a9Osij5PCpOdtAlffws3xbNoyLxfWyzKt5bD&#10;r8CL/EU0w4V+tWPpgePb341jPqvGJuKWhUtpxia8lYQ4kBKCnI9R/lI5PA/+Zr1Ubvzq1aUC6Kpc&#10;8qk1RqqUZxEd/wCUCUpVHbdLaVIGMH1kkEc8+w1m69PhT6d9TatKu+tXLW4FQrDypz6IiWDHDjp3&#10;r2p2Danco4HsMDWnj4ZcjePZkzt418zzvuanUNpMSoUiYt1yZvVIaQ2ey04CNyUqPJ8jjHv5OoB1&#10;ncgqxrf1Z/w9A5br7Fp9Y4iFqWXGkVa30hruEYwZCHlFsHABOz9tZw6ifB38R3TkrcqvTGdWIAz2&#10;6lQVpqMd0AD1DtErQP8A1pSeNbJcXLHyjndk9lBq4Udc4z7aeVGA/TZq4dQiyIj6fLchpTSk/qlQ&#10;BH9NWr0R+Fvq514cEm0qQzBoyVbXKzVFliJkHBCFAFThH0QD98aFYMjdNE7IqBDalKGOOdOldtlO&#10;VeTrZn/9LvqigFaOq1kE+yCZOP69vUHXP8NPr9CYU9Sa5ZdcKRkMRai406r7J7raUk/vonxsn6Bs&#10;yKrarOB99c7DnRVf3TS/eltbVb3UG0Z9BngEobkt+lxIOCpCwSlY+6SRoawNJlFxdMtbEVAg6SJw&#10;caXWOfOkVDnydA0W0fM6/Z18Ix4J18AOffVUVQqEjzr4se2ukpONcr/NqyhSEwqRKZYQfU44lA/U&#10;kDWtqWhMfus8K28bs+/jWYLFhJqF5USCsZS7OZB/QKB/7a000hcVBfUSoPPIbGP9SlYH9zpmNF2X&#10;r0BoqTT7llymWn4k5hiA8hxG5K0HcpSSDwRjH9NT3R7onT7Xv2febFQU4wyXYlNij8yG3B6lOK/m&#10;IT6QP1Oo7ohIXBtGU24kkyKg4MHHO1CR/wB9N7w6vXVYtyzRQmKW+y22hDSZLCskcnJKFDOMkePY&#10;fTV8j24K2HHZI/E09eVJ6S9VLyh3Slq3XKfGp6aU+ytQ3reYjrfRtISFK7ik5UFYT4HOvMZ6SuS6&#10;qS6vcpxRUTnySdbivjr7Xeqds1Ox74o1CplrP9qTUfw4SEOFqOtLoTuU4oAFTac4SCfY51ie5pNK&#10;n3DUp1DhfJ0+RKdcisH/AMpkrOxP7JxrPjmpq4lSGheJOBwNJqeUffXGPpr8lKieNNtiUkflLVrn&#10;cfrrtbZTzpI+n9dTZKSdHQ5P66/Y+2viVEnPnXaRuONQng6bTn213s5zr8AU66BJ+mjWgRRsAYwN&#10;Lt5x+2m6SQfPvpdBwB+mrIdrAOfV4195AIzr8ec867Cc51aIbeZnJccCgsLSOfSd3+2hW+aw0+9E&#10;ZK0JdS/saZJwpaiMA4/U++peZZFPbYUil1F1kHkpKdo/qgjB0D1fp7V4UyNLoqESll0OKWtYKkrB&#10;BBO7yONafbI5B9EiBpptpwguJGFnHk6nEs+gbUEjHgeTqvqRd1UqVamUd2jsqlQDiUhmUAtB8jCV&#10;gA5+ytG8K4KWlpDcwTmFq8JchOZ//BB07HjFdgccmTKhdlMap9MqLUJCH1zjIjltOCMJGT55weNS&#10;0xhtvggY+mpph6kvyFx4dSjuPqG8tJcG8A++08/20wqzDrZyppYOP5kkZOrcd7LT2CMllsPFQ8Z5&#10;GmMtCN4LYCT9dSj7ThUVDGomb/DGec+2NZZIfHyDl3sLQthbmVAJIAH1PnTajuSAyFNOqAAyMHGn&#10;V3z/AJlLISDlKSCTjydfKEksxUocQBlOdJatjCWdR+PUKXDqLLUhRbISXGwSn7pPkHQ2npparrTY&#10;chOlYJUpfdVzkYx+gPOiunq7bbiduEqGM67dU0kZZwCPpqupZW1V6cKiRHWqRLT61IHbUMBQz4z7&#10;Y0OXHadUt2SxLSUOIKsJLfOCByNWyAXnlKOPODpKowGpCkKdAWlAOAfY/XVOJCt4PUMxo6kT4wcJ&#10;HpU1hJ/TVc3PUFVGaqW7gKdWpZAJwP6/pqw7ytRNPgPVSPj5aOENBsDaU7ieR9edAFz0tMD5AbwV&#10;SIofVg+CVEY0t6BZL9Feop6S9VrW6j/hcSoi36m1MXFlNBxt5sHC0kEHnaVYPscHyNf0KpnW11cs&#10;WgXfbFVdeptSTHq9Inw3cFh5Iy0rA/MBkpUg8HkEa/m37X1P99ekn+FH8VTdDqEj4ab3qJEKsOLl&#10;23IdcOGZOMuRB9AvG5P/AFAj31mzxclaNGGe6ZA/4qHwqosS7mfiFs2APwG7pPbriGEntxaoRku4&#10;/lS9gnHstKx/MNYIYkvMR3oaJDqGJAT3WgshCyk5TuHhWCSRnx7a/o96ldPrZ6o2FXOnt3xhIo1w&#10;Q1xJSCkFTalD0vIz4WlYSoHj1DOv5/uvnRK6vh/6pVjpjdbWX6e5viSkghubFVy0+39QpPn6EEe2&#10;i42dtdUyZsXWVnPQKudNLb6vW5WOrdu/jNrsSFiZGLzjaApSFJacWW/WW0OFClBPO1JwD4Otehd6&#10;/B3avUyPPpnUuVS50xTlJcnTqc78s86+VJed3Lx2Ii0qUncpXcSFJPGCdYHcQQedckg+k/rrSpOO&#10;2Z/Gj0w6j330h6q/EpZXSZfWiI70o6duP3PVZ8+vFUOW6kBxuKhawBIUyra2ladylNrWMkozqmfi&#10;w+JXpn8S3Xqg0OXclSpPSm3FLjuVSPAU67IdWSuTMRHz5WpKG0bslKUpURyU6xvvUEpQFnCTwM+N&#10;doeKSDjOONblzajSE+0j1ah/HT8Gfw8dM4Vj9F41TuSJEaKW4MOnKiOSXgOX5kh9tIUtSiolSUqx&#10;7JSMYy91H6kzuoEut9RKpBVS360lDyILcpTyIqVoSlLYWpIKsAfQY8DxrLNtQ1Vmv0+mYKvmpLba&#10;gOfTuGT/AEzq9r6fZbjsw2fSFuFwj22jgD++uT6hyHnaR6T0XAscJZAToNNrtxXHS7OtaOlyu3JJ&#10;bpFMK3O3sfkKDaVBXt+YjPsCdb6tj4erY6KdPLcTYsymwrnrUNsVZmuVCZPZmV6KS2WmYzQDORJT&#10;20lSyCrajb515oV+t1ClXDFnUaovxJtNKXo8iO6ptxh0HcFpUkgpUPYg6s6zfi2+J94TrXi9W6mu&#10;DVnJMqo9+NHecPeVveUh1bZW1uX6vQpOFncMK510eFLHDFUjk+pOeTM3Ev3pq3ej/WHqbdVcrdQq&#10;sgSUUl56bCMNbczcH5DQjn/lBtxSk7Rxk5HnVsitV5KgWGCSnyAjII/TVR/A/Jl3DSL7oOO9Jh1C&#10;PUi84orcdMhCkK3E+TljOfJ3HOr8iy6fCkyGJU5pHZKkKUvgZBwRoW1LwKTdbIAXDWEuBUpgAEYA&#10;KSNOmb2ENiQtyAFrQ2do7uMn+n005bviy2ql8m9WYRONxU4khsfbcRjOoOuX70vl3BTo0ktGOy8X&#10;Jb7cZam1N4x2/SPVk8+PbS5RVFrZF1frLIjoAhUZkqwSVOSCef0A0GS+rddmb0vx4KVKPlCSP++r&#10;XlXT0HmrBioo5DSsgCkOIKv6o51ACq2bUpSoFHi0lfcClPOCIENMMDlSz6QfHj76B6LUSuf86VQr&#10;72GV85KfI09qd91dUaPEpNNYaU9gHIK1ZPskalalc1hreMGEwwI4UUh9uCEg443Zxk6+0W47aqFY&#10;dh0qnOmScrS52QlCEJAAPnOSR/fQOVDIxTDfo5SlVvqBatuVya2Fhh6szy6AEBDCCtIWDwE7wnP2&#10;SdUR8WfWef8AEh1Pb6d2PWmXrXtZMpz5jvbGKjIRkvSUg+RgbG8+2TxuOnvWbrjRLW6XVu2LcnBV&#10;23jNdgPOsqJXApEdQbUjeD6VPOJeG3g7Mk+U6z50nLEJqo1Fxsl59xqmxiP5UqBU6f0wEZ0HRS2F&#10;KVaNVfD3bFQgdKqLEdAQp5p2eQs42IWo7Qfpxj+uiLqkzV6ParUuDVHYXcjuyHC2rlaQMBP9cf11&#10;OFEyJTUtUmA46wtDcNa2gMNJUAEq+wHGSNFnWG1GZPTTppDaLbb9bqE+E4oj1Ox+6whIP/uScaao&#10;0DaBqhdeXJfxHXPOjxlQostml0+c0HMjKIMdK1ce3dbUf3++rb+KWvtXh8P0CssFJRT6ulx4E52p&#10;27Af6qGsRxrgfPX+dAkzo0OJJr0yjqkSCG2mAp9SErWr2SFJHJ8DWubLoDt1dKbm6d3HWIry3HlJ&#10;hvRXQ6l5KCkBYUPYqHn6EaTli27G4JLtsy/Qm2ZAlsNt7luNYSAOSSQMf11YjXw29S3LbRXmaCt9&#10;hTQdDSDl0fbb5zoOs/5np9fEyDcFPWZ9MU0XmCM5RnJUPqPBB1uex+rNsSrYZm02oMPNyEApAdAK&#10;VDggg+Drg5+RKLtnsuPjhLHowXd/Ti8LSoYuS57VqdPo4kJirlvxlobStQyEqOOMj66fwLmgPQIl&#10;MpzbMWPHA2BoYGfdRPuTrV/xS9WrOV8Nl1Up+dT5ciqhmGxHDyFr7xcSoKCQc5TtJ+2vN+hVuZAY&#10;SmU6tJ4Kft9tBO8sR2OXSe1WzcHS/wCcc7b7VQbO5AygfbjOr5pynGdinHOTjwdYP6Y9WVU95tmo&#10;SO2M+lQOE/r9taptDqxQZ8XtypaQWxnfuyDkedcueFwOm5d1ouw1TttoC38gDxnXCZqZXg5BOq+Y&#10;vOmzkpdYfS4jO04POp2mT9/8RCsoVyOfOs+WdKiRjYQLaCGnMY5Gqp62RlJ6ZVVuNht1xl2MnJ8l&#10;1JQQP1Gf21Z7E3LRUceProC6mFqa1btC2JUalVgvKzhIZbQpTij+iT/fSMT3bDTraMzNdGpFwXr0&#10;s6XW1T4DL8WnyZNTkBWzer1PL7hAJVjbhOecqH31Q96WZWaVclaTJbkU6XHnuB5txBKkrSvCgQff&#10;AI1qa1urcu0Or9WvG2YXzUYBNOiME7UuNkpQMEgkbl8j9c6her1r/wCaOoFz3CmCWkSqgUrPdKh3&#10;AyCtwknJKlBSvpzru4M2CO0tnO9RzZ+VFYJfitr/AJKVcokhmWxKiqIaUz3mNmctlPOM/XWq+jcq&#10;oOPU5TxSyp1TKnc4Gxe3KVce/J/ZR1UPSumTauxJpElqO60EKWjcyCsAIPIUPAxrQFiUlKoUWKhY&#10;D0uE0/GUlHIdQSQn9wMf01onyFk0jkx4qgXPXaAxd1g1+m1KLHXIehuhKCgeh0IJS4CPvg/tqjre&#10;cckUCM4t9ThSy3+Y58JAx/bWiKB25FtSprR3RpEB1R3H1IcCSCn9NZeoDzjNFMcq/iMvOx1Af9Cy&#10;B/bGu/8A4xk7OUWcX1yKhjUUWBSXEuRkqI2hQwUn3H31IRlzaUc0+W42yediVHGhqFURHbYbK1KA&#10;bG4k55+unTlRKgA2sryfA17uMFR5SU6VIl6tObq0cs1dpmUhJ/5chpLoB+vqB0pT3HgyEoXsjMpw&#10;hCeEoA+iRwB+mhV912ZLSwytW1JCVkfyk+SdEtPfaYShrduSBg54zovaX2RTaWydZlAtpUV70kZB&#10;z7aUDYfO5EhxB+icahIL5KXUA+lpZSgD2T5GnDEgpcySftpThFkjJohepfSm0erdpy7I6hQFVWnS&#10;FlxhxJDcqE7tIDrLmDtVnGeMEZBzrLfVn/DIt2VSDVOh151Fmps5U7AuV9tbb6echDzSAUq8AApI&#10;P1GtnokHG7JzpRMw45J51nycPHl8jFlcfB4+XT8IHxM2cy5NrHSOsuxWl7VvU4tz0gcndiOpZ24B&#10;5xjxqppUKRDfciS2HGH2lFDjTiSlaFDyCk8g691RKcQ93UPFKs8beONVX1k+Ffoz1+fNXumiu0yu&#10;jCVVilLDMhwDwHAQUOfqpO77652b0tpfB2PWbt5PHftnGvqU8861F8SPwJ390Vp7t52lNVd9oNFR&#10;fkNMFEynpAzmQ0M5R/8ATU+n6hOswJIUMpII+2uTkxSxupIcnYolI86RcwTx5OlyfSMac0m361X5&#10;aItIpsiStRxltpSwke5O0HAA5Og0Uwg6PRfmuoFNIGfl0yJH6bGVkf31fkhsv/gyEFW355p9RwcA&#10;IC1c/vjUJ0y6aC1QmoNQg/M+XdVKlupUkIaCCpSUg8DgYPuf7ammpGalGWASwhlxzjjGBjxrTjWh&#10;Mm06RprphTm27Fprroy4/wB98n6BTqv+yRoR61dN7pqt20KTbcPus3AhENI3DDchtKlLKufSnZhW&#10;f+k6N7WfFJtWiU4qCltU2MVqSnAUVJCjx+qtS665EndVPwKI8h4W/REyZKCOWn5KwEAf/k0K/ZX9&#10;c2fF7rpmuD+JkL4ubGgdJbVt2jMXO9Pq1zPynJjTSAiMiKx29gTnKjuWvOSRnb44ycpqGtbfFjNo&#10;HVHqNT0sVR1Ua3YK6etxlACVP99alhJI5CQQnd7kHHA1R83plTlNK/D6u8Fjx3WwQf6aRcMXxFyd&#10;lcDXSPzcasSg9BL5umSmDb79Ily3M9uOZgbcVj7LAH99BdVoNUt+rSaLWobkOfCcLUmO4MLbWPII&#10;05O0LS+mNnlZSlPHA0jsBOPrr4tZ3Yzr8lWisppoUVHw2FbeDpNOUngadOy90dLCVegc4++m6QPP&#10;11ZR2g88674zpPHPBzr6FY851ChYbDjBOu0KGPOm6VLONp12ErIyo6iILpVtP5hpUOpHIOmgQc8n&#10;XQHjnRplWegYp43ElBx99ISKWzvC1JOE+2iNxG0Hx4zqKdfDilN4++u17cRBBw7RgGsv1mKwpuTL&#10;SlD7ic+oJ/LkfbRRTqClsqckpRkfzJHqxp1RFtORVFHlKtp9tTcQb2U5QQVHkH+mmQxoCbAytWFb&#10;lWUX5cFLysYClj1D/wB3kf10E1C0XLfaXKt+pVFkt5LjK5a3WsfZCyQMY9tXFIjpAIHAOg+6IC4t&#10;Eqk1pawtLR2gc4Hg/wBjoMuJeUHjeyrIVTrFReW1DWw+721LCXTsBV7AkabPzLghr23FYc1kLI/4&#10;iE+l5n+4yNStoUxt+qvNoUlCgwVAHyRkcDRm18xDAbBPpPAz51jeK9j1JJ7M/wBwTW4854F1xxsP&#10;YQheEqCSRzz+vj7a+z66+3X6fSYUlkRFtqW6QOVqHhJPtq9K01S6m0ZNRpUOQ8n8peYQsj+o0DVK&#10;2LNeeS6/acNat2SWst8n39JGkSxNOxscioSLjiLfXLbBwPGQfOdcsqKoTanGylZHqB19qHTWk1OI&#10;hyi16pU9STjtOPF1v9QCQRpu3ZPUGMkoZuqnz2UjCTIb2qH9j/vpTjQSlfgSaY2LcXuJK1ePYa7c&#10;QSghRP202cauuEFpmUML2g/xWnQUkj7D200Yr7L5AcjPtqH5gElePr49tVRdgt1PjzEwoLDb57D7&#10;53tjjKgnjOq76jU+VSqxEp8rIUiAyvbnwFAnVlXLNolwXVTI8erIS2nDLiHcoQFpVuBycDJzjVtV&#10;T4RHOo9l0frG9clScbqs0UtyDSKazJXDYacW2ZDinJDfpwhR4GMkDOlSi26KZjE+2NSFCq9Tt6sQ&#10;a9RpS41Qp0huXFeQSFNuoUFJUP3GvQC2/wDDQ6O3pbzFRovxDVKnuOmTLVOqdLYZiiClxSGHA2t1&#10;KiXAAsELKQnzgkZDbt/w33HbZqFd6PdS591SYEtyEiG9brjCJbm5vtqbkbyhLakOFQcXtRhBOcab&#10;HiTkgFmjCW2egXwW/FFSPid6U/ikx1ti6rfKIlbibxu3Y9MhI87F4PP1BGgv/EQ+FgfEF04j3fZU&#10;IPX3Z0ZyVDjtp3OVSnkkuRh9VAgrQPruH8w1jD4LOk/xA2J1ievHpEiBXY9uQGBdlNkumnvORnlr&#10;S/D7Tw3KdQplfrA2hSBzzjXrF05vW2r3ocG5recW9FWFFG7lxlRPrbUR4Uk8Ee+QdcrNx58bJ2On&#10;jyRzxo/nTqtOchuFp5pbTjZKHG3EFK0KHBSpJ5BB8g6iy3hWccDXqV/iF/Chb34w91qi0h9i3Z72&#10;6uVelxS7Ko8hXHekRwQH4pJGVJ2uNnPKgQNectq9Oblvy94FgWazHqdUq0pUSnJVKaiokqBO3C31&#10;ISjIHAUQecedaoT7Iy5YdWB+c+2voSpXjjUvHt+fKnt06KwuY++8I7DcVJdU+4VbUpbCfzknAGPO&#10;RrcfRL/DShottPU74p7uNnUBln5pyiMuJamIR/KJLy/QwTj8gClDPsdW2kBDG5OjH3RtiObyTLlO&#10;obTCjOvAqUBlRG0ef/Uf6atyZ086oXrPVLtbpld1ZjJSlDS4NGkPJWCPzApTjB55zjjWqKT8Q3wq&#10;9H4C2vhd6A0CoPQlKZNerCS+4txAGVJWvc6ocjkFIP21W3UD/Es+J6TSX3adcNGpLaCMJiwAlXJ4&#10;AOSofrnWSaWSdnewZZ8fB1SKAmfBr8WNTkvVBn4fb3Lbytyc0xQOPbgnPjUzb/wx9c7Qt+pTK90O&#10;v2NOeGxChb8hzahIzjKEnyc+2iGi/H78U94XLFokC/ahEYnLSH+3JdJQkDK1hW7KRgE40fyfjX+I&#10;i05Dc6ndVK3N2lSQ1KdQ6gjHvvSrWuCpaOTk+crYC/CPcdzdPOrs+lvVOTRG5NPLtTpU2CQubtUE&#10;sJCF7VIWlbpUFf6d3B1oS1JpvWpXFT5E9tUqjTezLSlraAtzcvxnn30h05+Pu8+rVbYtDqv0ss+7&#10;kbFutOTo5acQhCedrqQQlfJwoIHnyNWPZtg/DvflcrMrpBdsrpndNZdQ3PodYWZEZ91skf8ADvFW&#10;QrKjkbs88I06E+sqYEsaoDHumcKrKU0am4wpvnKGwdw+hydOKF0EteoOyPxWr1Ja2sKQGShCSPvk&#10;HS1UoPUHpdccq3rwgzIT6XDscdSS1IQk8uNLPC0kEcg8ZwcHjUHLvfqC7X3ItmuznFOFDSY8aF3y&#10;pRPAA2K5J05yi1oCMXZNy/h/p6Eq+UuF5ttPIHYClBP66gpliwYRkWnQ6q46qR211CWpnBYb8hGR&#10;xlWPGmF4VjrS4tNFuOPccNaRuXHcpyoiyPIzhCSofvobZtvqCrurjUWu4dx3CG3Bvx4z9f31nclN&#10;0M6tBu30SttiE6uRV6lIdUnLa2whCUn9MHOoi9o9sdL7VqF2UVkpMeAAtt07lqfJ2oBP3JGcca7t&#10;C37iVVkwa2irR47bXzTzbm9AIB4Tyfc6rX4r7nZ+UgWXFcSwJzwnSwg+lLScpbT+6sn9tA4l04mU&#10;qiuRPmuyHni688orUsnO5ajkn+pOrM6R20uVdhp7Ti34MZCnVrxwVlIBVoLkUuRKccnUKkvrp1J2&#10;JmzAg9sOOKwkE/fwNW90MgNP3hChla0h5l1atnvtSDz9tWtAU2bGtFtK7aZSU5wsMqJ9wEpzot6z&#10;SKbCqXQO2XpSCmM+3U5TZPKG3HUvOE/QYaP7aH7faVHoLYQAElbixjzydM+tcV+qdXa7CRGLcm2r&#10;fnBsZ4SmJT2ULUPoAtav3zo0W1RiG8a85KumrVY7VfPVOTPWUpGCpbyl5AHGOeNaz6WXE3XnKLK+&#10;dfiobUmakRl9sOAo/Iv6pzjI+2sjS6QXWU4O4gAfU8AavX4e6glqjrp0p1IfpStmDySys5Sr9iSP&#10;6aHy9lwbWy1OrrNDueGqUqO8xWYwJizmxhX/AN7X9Un6az5d1vFm1oan33WZb5JfaZdKW/J8JHGc&#10;jP760DcsR2XEUrBKeFgY8kHOs/3lUKgvtLXGK47biELQeFIClY3Y+nnn7aw8viRq6O56byrVFXR6&#10;CzHkbNnlWcgYz/TUxIpncZ2+MeCPI0zTIk1dycmmOJ78CQtlxDh7agEkjOD7HGo1m4JSVOCYw86d&#10;v8Pa4Bn9fprFCCWjqyk3scqeqdGdHoWpG7gkcY0d2XdFTclsdiQoMOkIVyfTqoaTQ6vOmtz6xVJT&#10;zaVb0NFw/mHIB/to1pD79LknYMAncB4xrNnik9GnBmkvJsmhD5SnMyUzVnLaVKJV51aFm1pcmP28&#10;ktpOEH651jKlX7VVx246nSAkYGCeBq/OilzPTz23twQjg85yfrrh8qCjs7ON2jRcN8hv1HzqkOq9&#10;/uKugwKdJ9VBgrjtKScBMmQkb1A/9KNo+xJ1Z9xXNFty1J1fWQr5VoqQn/WvwlP7nWV1SHpanp8t&#10;4FyQsuOK+qj51lxeQZeA36G0tEW4XK26sb6XEcmJSjGe5/y2Rz77lFX7audXT+lz/n47i1KcanNN&#10;uhaf+YsR07iceclX99V10ZguuSocaOhCxJe+emLzyllo/wANs/bdlX6ka0LZFPFSZq0pZAW/VnXS&#10;rHn+GjB/oNMn5MuSdaA61OltEtqPUvlIjLZUy88t1IxsBSf4YHsANENHtVFOiW7VGWQFx2kx1JA9&#10;K84wfsc/76L6xTXEQZXZbThbSkrwOSTwT/TUk0wJUD5RnDY7Y7Sj4SoYKT+2BpuPK/szTd7IKlrj&#10;U6lV+E+sMsIMlwkk4DatxJ/bnWZaRDmItaDdDhSmPWJs1LHJ3lTaxvJHsDuGP0Orz6r1oULpNMqa&#10;21Nz67IRFjlBAUPmF8pz9And/wDU1WNTqUGhWvHsmjxW1QlPt1WXKew68JKlLaKGyk7UJHbIV5J8&#10;59te3/xqE03N/Z5f1pJxpkSxMKnNpcK8DPPkDSsOYsOF/JAJISkH8w9jptTo8ebWWEPPIZjBtx+S&#10;s+zTad6tv1JAwB9SNQs2ouPPuLShLTTylKbQk8NgqJCc++Aca+iwVxPGz06CmkTW965TeSp5w5Kv&#10;oOAP7anFzghOQQf30CUqoFoYKhu/MB9dTq5yVI9KsEpCiCR/9fnRpEuwqpdSaQHAtXK+dOhNQV53&#10;aD4sxIUASQf11JiUSkEK+2ldC7QXMyUrb3BXGvvzCQPzaH4U0pbKCrj20qJRBOVaHqXpks46cZCu&#10;ddU2oYLzKlALSsY55IIHOohchWxRSVHA00jSgzMQsL9K0hJGeeD/APV1KKk2G8WeppRJV+YYPggj&#10;6EHgjWbOu3wGdKurkyTcVjhFi3LI9a1RmUqp0pzHlUdO3tE+6kEDk+k6vtmY2sDnn7adNySg7gs/&#10;sdZs3FjlW0MjmcTx96wfDz1d6ISFNX9aMmPALvYYqsf+NBkKxkbHRwCQDhKsK4PGhiz+oN2WI4uT&#10;atyToBeUA/HacPZfT7hxs5SseByM69nL0te0+pVsSLMvmiR6tSJf/MYeTkoVggONq8oWMnChyMn2&#10;JGvMr4gvgk6ldHJM6v29GXctnNrW63PiIUt+IySSBJbAykgcFQyk4zke3C5HD/jy7LwaoT7InLB6&#10;z1+8LelOT6PTWHHFGnOOtNrAWpxtWVJ9fBA8jBGuZk+HRXOy4hRWEFIIHhJ/+saBejYLdtMhsAhd&#10;RceVu+qEJHH/AMrVm0m1pV7TV2/DCFTapORDiFagkB1QS2gbjwPUffXOk8l/HwMqzQHTO6rV6iUR&#10;yp0R+QiNRG47E9uSwpsxxsVtyc4V6W1HI440M16dc6+h96dVKU041UbnqBdYWy362qaHQwCk+eEB&#10;WMZPPjRnS7KofRX4WK0U1B5dQq8VaZ63UAO/POYZ7G0Z2pbUkj6/nPvgEFgWpIYtC1YdwRERm6bD&#10;ZWzTPUUpeI3F57d5c3HIT+VGcYJGdMimvyYSs88rtrLVmT3KJXIsxqqx8fMQXGy25HJGQHNw9JII&#10;OPPOhKX1Rry96KbGixmcYSSyHFp/9x4/tqZ+I2ouVjrxf816R8xuuCY2HCrcSG3ChIz9ggDQBClr&#10;hKOxttQVgkLQFA/11llhTdg0Sa+o15lwPs1xbK21bkKZaQgoUPcEDIOn9+9Urg6jKh1G64sF6sx2&#10;BHfqrbZbkTW0jCO+Adi1JHAXtCscEkAaiZFTiyEkfg9PC1DBWGikj7jBA1xEj0txsMzW3CtXhaXC&#10;Nv2xpiVItIhVOhRz76/dxONEkihWmlkqjVqZ3gOEORcpJ/8AUNMlW2wRlmsRju5w4kpx+4zqWkTq&#10;yLSrjzrsKGPOnsq2KhGZ76Hoj6P/AKTISoj9uDpJ2iVqMndIpcpLZAIX2jjRWC4MQCgedfioA6+K&#10;bdZJ7rakY9lJI1wXE+5xq7AcWh0z5PIGlsj66Ypdx40sl0HknVgtMX88jX3nSKXUj310HUHUsqjf&#10;bl5kOIbl0t6Pk4V3Dggfb664jV6FIcU4nCMHw6QnP6c6n5FLZcbJdbQVAfmxzoEv1+nUyA0ysMOz&#10;HlbkNKb5SkcFRI/7678kzOmH9JfCshpJKTydoz/toiiPenZnBHOqY6bU+PWVTPmKlVGpLRT2kRXl&#10;IbCMeT+/tqxG6bXWUhEa4HSR7vthfH3OnYraAl5J6dISEZQrkffQrd03bbVTWQSBEcztOCcjH/fT&#10;+RHutDafTTphT5CSW1H+2NCF7v3H+Buw/wDLEopewha2Fh08nwUgZx99SadFQ0wY6dHNakBS8n5N&#10;WD9BvTo7kgAlahkE4/TVZ2bcFNtuuzl3DLNPadi9sGQhaQle8HB44/f6aPVVmnVNKEUiqQZe45/g&#10;yErOP0BzrKm+ux3g5mMK2oW0nODlWeRjUHVGWFKVsZSn/wCbqXqPzkdoOMqUkhQz6TjGoySXJODs&#10;O9XtjSHsZAGq3WDbjMchAdfmOdlhkuAbj5P6Y1Hv3/Dowhs1Z9TEia8Wwy2krCcnG4++3xzotqtI&#10;jS2UiXFQXWvU2SkFST9QfY6D6j09oFRfbqEuBKjyGnAolT27uY5BP0GdJljrwMsmo9RVI3tvJSCS&#10;RnPB0NWGpCKo+45IKC6gpCR4Ud3OpSV2owOzKAAefOoCiy26StuouRy5HaVh1KQSrargkY9xnOgi&#10;tkbosj/KFsVBxyov0OC6/ISEuPFoFZA+h9j99XT076Z3TeXws3PY1iXBFpz1FuVp0pkqUlyTBdSF&#10;dhK045U+oDngjjjzqsIPywYCWV5bxuH76vz4cX5siBPhsVttSJlbpkKHBdSoR40pbhWJj21SVLSj&#10;YQEbgFEAHganIiotUHGTkmaC6e2JbNN6X2xZ/wCBQXqhT6LFhzBLpYDr0lCAlwq7idxQVoUnIO30&#10;5B8HUf1Vt+f1G6bVi0rVhOitVKlNRVFqUYUbtMymkSWQ6Rj0thxIODgZHO7Gpn/LnU2baNLjXLUw&#10;5cUCeXo02Mr5dDraFyVI3ONpWFNLa7O9CRzggnTaV1DiW1UI9n9Sq1SDcyIgrEORSW3G2p2Xuyr5&#10;ZtxRUl/uAIDe9W/jB5wOtCUYxUUzkT7OdmKLRr0LoxA6r2QxGjzao487EtypFwSpaJDrqIklpuQB&#10;/EbLJXgEAbkkgeo6vKpVC5PhmsfphXoN4ViW5JqbtBn0ibsTCTLcTvdYbwkYSXAtCVKKjuCSkgZG&#10;pem2H0frfU9D1kWnSS7LqNv1CRHdhKZfhOtOSnZRDSsLbeUpMfekDaAnnPGW/wAZbNx1eVbFlW0p&#10;ceJWplQuV6TJnDCqtSmVyWYcdsk7NxUXlZGD2MZzweW0uVneKXg6uOTwxU0amsa6rV6nWq6+zDD0&#10;OalcWfTpzIK2iRtcjvtn35KSDwRnXlL8evwBS+h0mb1d6X5l9P5MpHep4StT1EWs584IMfdwlROU&#10;5Sk5863V1wuQ9JUsdabe7UWezWYFHuZDBDUKqd8FHeXnhB7qRhzxhSc6uS0L7tDrBZgnx2WKjS57&#10;ao1RgSW0rKCeFsPNnjPtzwRyNcvLjlx3/R0YyXIVnn5/hP8Aw30Gow6n8SFzBqQ/Cnu0WhtvIy3B&#10;U20lciXyMJXtWEJI8es+SMZz+NL4pLn+IvqXVLXptUMGw7elvR6XDZdKmpPbUUmY8U8LUrGR7JBA&#10;HudeuHTfo9Remlk3l0rtNZiU2rzKlUqMhlBbTDbltAFsL55Q4VYPnBHnXi91htCgUS/Hum1j29Vb&#10;XRCdZplbYq8gSn1y0qIWoPhKSWyNhSkJSOeR4OkPIpDMeJpk1FqMyF0uosNxcNIg03sMqaitNqw6&#10;4pzlSEhTh9flZUfvqmr4mqTDaj7+XHCoj7J/+zq0L4mMNMxKPHwlplAUlI4wEjaP9tA9ItB+77hV&#10;LmIKaXS9nfJ/81Z9W0fr7n6aHHF9rOhy8kViSiPumVCXRqVJqcpGyVU0BtAIwUsZyf8A5Rwf0A1L&#10;XSohtppGNqAefqdSrwC5WEFITnA9gNJptO57sqbFMotIedXKdDSHFgpaGf5ir2SPOulih2OJOVBf&#10;8L0MPV6uVLnej5OMD9ELUsn+6E6vexplLp1mVhVaiokJl1ypyUNlAVvQXigHJ9zt86rrp7YdX6NN&#10;VOJXHoUqZPnR1JXDUstlpAwkgrSk5ypWePbVhWPbEe4LIjTJE91CUd4gIA5/jr3Z/rq5QqQcZJxL&#10;06KdY6B1Eo6ei3WNa3qdOBj0CtS1JXIp7x4Q2pw+2cBKif8ApPBGPlE/E+mPVG3Oj9wUiQiqm4Iq&#10;UTe2lLEuKZSSh5BByQRxj2OQfGs/1KmxYBWxFlLKWz6V5wr9dbR6YS43xDWDYt9TkIXdvTq4IzEt&#10;8crebCkgqV9lJKF/+pCvrpDbK8GoqhEiS2lNVGKxJb59DrYWMfodVjX+mdg1eaHm7cRAU/uCXoCi&#10;wrx5IHpJ/UasutPPstsFlorS472nSP5UFJ5/rjQxHeStEdSlYJGAB9TrHLI4PQ/BFSTZVVyfDLHq&#10;8Fxq2b1kRn3k4CZ0ZLoP19SSk/0GsNfEF/h9fFQ5XqndNCp9Gu6A+QEM0yaESGmm0gJAafCSr34Q&#10;pRyfGvVmkncygqOdgUB9snTxx1Ube6t5CGkjgnjH3JOjXIf2DO1KjwKr1B6m9NLXe6d3f0+qltt1&#10;SZ8zLVU6c4y46psp2hK1AJIGB+UnVs9CrMREbduBxrMhxPZaP+lHk/117I1Cm0W76G9Tq3To1SgS&#10;0qbejyGQtC0nggpUNeTVAqTlBgLolNpxLrbikpJP5BnGMfXWiEu6sDs7L3smkiot0emjJM11tCkk&#10;+dywCM6g7suCBdnULrfLgulaB05rsqIvbheXJQQTj2O1o/sNFVmQ6h36HEiHZNKW1I2DlC0pK+Pu&#10;MHVG0Z6U831kpDZAmyKHSKSSTg7Fn5hRJ9slRGPfJ+umAvZmyPvCnU7lKBWoj9M8aLulFSMO+2GF&#10;qAYltqjP5PG1RABP1wopOk3aIEJcCMbkk5GkLLjsx+oFNi1BBEacp2KpYBy2tbSghYxjkOBB/bQy&#10;skHujc9i28LrpjbrrQ7kR1LC1AfzpHn/AOpqk/jDpVI6SRafc1WeUqHWGn4RhNOpS9IdASpK0JIx&#10;tTlWT9VAaO7f+JC2ehlh1qvXmlc1+SltVFgNgJcnyihQUNx4SkFKCo+wP3GvPfr/ANb7t6+XpPvO&#10;8XGmDHjoiQYMdO1mGwFZDaPc8kkqPJPP0Gm4+Nkmm5+Br5EcEk15LLumPYV7Pp6gW1CCWqsnuLcj&#10;qLex3HrbWkHAUM8j7jQrHpC1vFhLKUND/wAw8nH/AM3Q50AvODAri7Hr6kqpNfO1rceWZeMIUk/y&#10;7vyk/Xbq2K7bkijS3GO6XGgfSojB/Q64nMhLjs9PweRDl4r+yEagRISAwy2PSPzE5J0suOlWDjX5&#10;tCnVdtPqUTgAc6sG3+na5dM/EalJQylKSsoxkpAHvrmSl9s6WPHb0BsBAaUnnwdXJ0irDFOmK+ak&#10;hAWclROABqpnksofUhoApSogY99Npt6RKU0qLGkd185G1ByE/qdZsmNZVs2wyqGi9erHVyBUGo9u&#10;wZRciQnS66rx3HvAA+yR/fQNSpsu4pHy7LgDSSFuZ4z9v99VKmoSZzneecK1ZyM6t2wTD/C9iHUC&#10;TIX/ABOOUJHsP11jniWNaCWTuai6IRWotuyqu8hLa1tiMz/9M85V+5I/pq8rIaMaBJR7/OKHHg4Q&#10;nnVFdMVNv0yPAlq2NsLSlP0x5zrQNCbZiUeMhKvUtPeVk85Vz/sRrF2bZny+dktLUFsKR53AjTd5&#10;xRaRBjnC5R7YP+lP8yv6f3OmUuepsEoGTpq7XoNq0WqXncctIjQmC+6TxsbSD6B91HA+507FFzko&#10;oQ1rRVXWmZDunqxaPTSM6pUGiuNVGdGYPqDri0pQnI9/B/RWdCXUlwxepFw0xxlDEOE8KdEjsJ2t&#10;tssHCEpHjwck+Sck+dddElV6vI6gdUapHVEXctLqbjdUUFNphuDCWWkujwVJ3JGOTxjQ27HKobKW&#10;VJ7+3hTngkjJz9+Mfrr6z6Jw/Zwx7eTxnrXJTye2voYy32g5FK3CB3FlJz77cf7aYzpanKapwKAU&#10;oYSB+uuZaXW1pV+ZKnSChQyE8DOP76ZKSELCVOnZ3kp2n2yrHH9depxqkeXyfJ2KqqLm5bgO0AAA&#10;g6fxKy44tKirdgbME6HpbnajrKUlSkp5A/XTdD0iOllzcFZIzg+NNj5KSosKPO39taHvUk4UnUu1&#10;UlL2EqTlB0BxKmXXBgBKQMnH11Ks1FIVhJJI+/nVtWVbssNdeU7HAbhst/UpHnjTf551TK1eVJ5w&#10;OeNDjFUbbjHByVHn7acJqCXdhSvBIwcHyNA4hp2TbNWUUkZwSOcaRZluPzRjGEJGcaj4UlsylIyB&#10;yBzr9GLzc/uA7QFEY+o0DiGgtakqScZwcZ1IsS9yQAfPOhn8Q27lKwCkeRpeLPAQgleSQCcHVU0D&#10;4CUyS2oFSzqSjStpBLaHU8+lxO4YIweP04weNDC5iHG92fyjUpHlAgLB/fOkZYKXkdjyNFQdSfhS&#10;tu4lKrvTJqJQqnuW65Sz6IspR5O3bw0on/SnBz4z5o+0umFdmdRqb0puyLJoVTqcp4vF5oK7QLbj&#10;u9OOFp9HBBwfrraxfwtKhk45/TTrZDmy2JsyMh2RGJLDi0jc1uBCtp8jIJB1y+RxHKL6muGRS0YJ&#10;pbrFp3yxBu5EiXT6FUyidHjHeHC0o8JSogK9YB9sjWpLF6l2j1Ii1e5afKeixKGpbk9E5CWnWEJb&#10;7hWUZJ27QTn7HQl17+GO6b5r6q707rdIhIqyv/iTM5K0ltWAC62UZ3EjyCByM5511cfTW1OhvQu/&#10;5lAhpmVI2vUWp1XkozJlb2FoPv6EDcMJHsBknXnXhnin8hvg8ua9WJNyXJWLilIS25VZz85aE+Eq&#10;dcUsgfbKtdLlGREbjKQyntjCSllKVY+5HJ/fTFIx6Qc/fT1uFIP8VKCU49iNWUN3EbVDHnSzbfAX&#10;jkeNJqQ+p7aUq/UjXYkhGEqTkj76Cfig468jlLe88lWnKYyUow2R48qRzpNuXGAGQQcecg/9tdom&#10;RfPzGPspHH9RpDi7DtfQk6yppJWko3Zz9tdwnZ6mg4JcgJ3exVtH9ONKSExnWFFpTa8Dkocz/Y6+&#10;R4LzEfubXQlQ4Vtyn+oP++iTf2U2rFHajLcKGpD3eQ2fSFJBGvpkMOpw5CjKBGCSynSKmFKTvDqC&#10;foTg6+JYdS3uJ9P1zqdq8FtJnaYFJWf4jSUp+iSRjXSKJbS0rUusORtv5U9veSdIpbUtPO7j7aTc&#10;aCPuRouzAcEzoW0JCiYU9C2x/Opsp0iu16sgbkhlwexQ55/qNPoz60J2J8ZydSTctTIBBCkkeMat&#10;ZdlrGjexmMLwhzPP00AdQKeag8h2Qzsbb9DSwr1EZyf240RmagqCkHcn2I1EXo8uVREIb/5neGP6&#10;HXqW7OQvBM9Nbdfp0Z6QpoNRZCGnGeOVZzz+mjctoAxjH30PW1Uu9bVLeajqK/l0trSD+VSRgj7e&#10;NTokBxIO0jPt9NPxqkLk2fC2FpVjSDiDhJTkFJyCPbThDyAg8jnXwON+OMaZ9ETI+UkyspkoQ42f&#10;KHEBaf3BHOq/r3TjpxcFQcdk2WmBIYVgvR/4AeyOFDZ5H9NWkvtFPt+2oWey2XDuJJx9dInBNDYu&#10;ykuo1oUaxqfTKjbc2qtfiU9qmdgzVqSFOZ2rGTwRg5Gn4tW7KHLWKZfL8htKiMTIyXCQD9TnSnXg&#10;rjUm11tKyv8AzHG2g+CdiyM/00ROvodkLTuG7Jzn9dYJxp0NTohnxeD7G5Riy3APSAwEYP3wdQT9&#10;01xthxqrWDVZKm/SXqcd6c/cKHH7asGMvYCRzn+2mNRnhjOwlPucHGdU4suLorF2tQKhHeKYc1h1&#10;IOW5DJSpB+/tr5QahGjvNNPvhpDisKWRwOPf7aMXA3NBXIAIV+bIByPodCy7bEBll19wLaL4S7t4&#10;DaCoAef10pQp2H2QXtVWMGlohzI6lYxneMA/XzzqXvq8alRvhsobRmjuVG7pFNnfhryW5T8NhaJT&#10;hQvIU2sBWwE+AQQRnQXX7BhVWkyIcKSlAcB2qWjKkfRQIweONFfQD4YpnVW44NruMsM0O2CufdFY&#10;kJUtU16Q4O1GaSVcL7SCCrwlO4++Dk58nCKY3E7tEjaPWzph/wCKdhWf016p365YNLvdiqQLNn08&#10;qS2y0EqBL4K3ZCytO1DRCkjyCCoa0zF68xKgqufLdF+qlwV5+54tXfhPW9LddepEWYXo7Mdx1sIb&#10;aQWmllBUPUtQSPfWWqx8NV30zrncLth1eBZVGkXZNpsWNGnduTChNOgrWQhKlNpASCFlSckeOcHd&#10;0e8TaVtVFm6J7HyC3ktx5SqyXmnXFgpSFbBuJWgpVtz6uQcjI1g/nyWkOjhi14Ak330vumsUm9pt&#10;g9QqPdcyZDojcOssqElDMJ0OuuhRVtUwwkOqLyDuJLic8kaCP8RaezQ+tXw+qajvsxKjdy5tS/jL&#10;LUkrchRyRlW1BDQUDjGQ5k+M6LvinrblvdB4dS6ZSG4Vy2bQqfMkTYLCFSHqX842iTD7vBS0pJW6&#10;sJIOG8eCdRX+JlbFL6idIbDv/wCZShhlctEVSF8EzIzUhpaCnI3Axhj2wpWm4eTJT7oKUF16hf8A&#10;Eup67/ho63dPoUdKv8sULsuiQAhTiobzbyFJJJKwhpsZUfcgZOTrF3wX/FtXrImGn1WWp+XDQw2/&#10;GW7/APniCnhXB8yGRjarklGAfGrteqnVHrXZtxWxYtvVi2ajc1pvvLTU2iWq3C2q3JjP+lfcU44g&#10;FXqQoYyU+FeYlPnT6RNi1OEtUabCcS80r3QtJ/8AryP207Pk91bKxf6bP6MKLdFCu2h025rUnpmQ&#10;KkyJDLqCOUn2+xByCD4IOvNz/ELsKrRfiWt67JMFsUWv0tU5l9tv1GXGSGltOHAGQFJUPchQ+mrD&#10;/wAOLr0zXwLAqLvbj1guz6elR9LExGO/HH2UBvA1qf4ouio6y9IqrSaUwFV6loXVKG4ByJaEk7M/&#10;6XE5QR9x9NciK6zo60JRaTZ4oXs+5ImzpTQVtilLCRj74/8Am6a2hdCqXIMKYcRZAwtQ/lV7E/bU&#10;vWYchm1J8iY2tqWJyQ6haSFBYUdySDzkc8fbQShhSUlZHtz+mt2NJRMfKm3Ki0vlgqqQm4wS4H3m&#10;wgZwFZI99XzYrLlJktTZLPcLashttWMfbOsy25cDiorJdVh6nOIU2rPsk5H+2tI2zV2nnqaTLTiq&#10;PoQwD/NuI/trr8JKV2cvkN/QVdYlOsVCjSpEZ6MXaata2nMEpPdO08ceNRFtJrqbNpVPhNS0MfLJ&#10;D2wFIcWolav186IPiJmCPVGkrbU4uPSgSgD33uEHTWlXQ7T7cokB6GS4zCY3qBHK+2M6CSSmx8G+&#10;qEqRbFw3DWkUhuP2cp3FUhfbCuDhIJ9zjWhfgfqNdsfqfWbNrsUMR7gjDZhYKUSmMqSOOMqQV/8A&#10;ydU9S75hUmpxapU6S85HQVLy2sb0q2HbwRjz99WB8P18SepPXGgUZql/hTaVyKgt1t8uOrVHjuKb&#10;HAAxuCQfcjI99ZssV9DE9bPQWouBuC84v8qUKUT9ONBcbc/BQ42oehIWD75H0zqfl1RNTtmXIbO1&#10;ZjqyPHtyR9tC0JzdTtqlflGMfbXHyPZt4ypMLKVJDzQWOPRz9M51JrDamyp4JLYG47hwMc51B22S&#10;aSSsAYcKf2zqeUwy/HLTzYLa04UM4BGqVisupDRUh9NGmz2VFK1suPshQ/L6PTx+wP768151vsW9&#10;ctSS60nul5b+8AhIDh3jH0wFY16QXa+/FtKuSkpwpmBIU1sGTw2ccfXWEXb56n29VHKHKuauM+tO&#10;I7rx2pSpIwNiwRjHtrdg/ETFlk9DREXeIqUh1ssU2lSZJWCFbCWtmf6LVrNfTK0a5ccPq3e6oriY&#10;8qrwafFwDl1MZIaBHHOfP9da+6F3DMrFVqbNdq0XmGGWEux2ULeeUFK2jakFWA2SR76AOifUCBf1&#10;oVSdRaHRUwmqh8s+5DpnyCZLwBUpwthxQBCjjwM+SOdXknSHwVsx9dtnVe36/OpsqJ2+3tdSPygI&#10;WkKTkn9fP21EVGhwrSgxL5qNy2u8mDIakmExUg7KSUkqwUBOD+XBwo/mGtH/ABFVeDal2wGavSm/&#10;kJtHS69KLm1SAlxxJxkY49Pk6wB1EvaVeFWV2lKZpsdZEdndwfI3n7kf0GtnD4z5LTfgz58kcTI3&#10;qN1HrN91RdYrCw2wzlEaO3kIbTn2B9/qdV3UHQ5DdcT5edST+mpStqwxgfrqDlLPbS0D5Vrt52oR&#10;6L6OdbyO2MSUleSPy+PsdXNR+uaJVLi0+7hIEphsMmY2neHQOApYzkHGMkZzqmeQojSwQVoxrjcj&#10;ix5C+R0uHzZ8SVwL7hdRLJQtLibijhXnJQvI/tqVmdcoKKcul0t2VJbc9KyBsSR9AVex1m+P20Ob&#10;XtwyfKfI0QRmH4LrZew4y+NzTwPpWPcZ+o9x51w83Ajj2jvYPV55HT0WJMvGr1dBYabTEYV5S2ol&#10;Sh91f/M18gtEEZSeRprRou9tJUM+NFlPp6F4OweNczJFROvjnKdNnyD6MHOMaK7crT1MlpcbWr6Y&#10;9tQgpxbSSDgacw0lv1qzlPjXOzNdTo47Ns9Gt9xdhDT2W2x3pJTyAgYwPtkkD+utDolLThPGMAD2&#10;8aor4UGmF2E0+Ep7r8j+I57kJ8D9NXzJjpACgfbXLcPtA5XbGzqnHVpQHPzEAAn3PjVB9Z7lrPU6&#10;9InQ20Gn5sSE6JFbMTK1urRyGBj6Y5H+rH00ddaeoT9i28zFoMX565a0sxaXGQoEg/zOkewSMnPj&#10;PngHQ/0VtaidKKCL5rtamrq9QmTG5Hy0ZSnpr5YKVnuEjY2gu8EDJVyNeq/x70mXIms8lpHK9Q50&#10;eJiaT+TOuqLdOolJt2zqbUI7yKFT+3PjwnQphmYXlFSSEnaVpGEn6YHOgAOtSpLDZUpSisqHPghJ&#10;OdLTlCDSEAnAKyOfJPnz76ioZKnQ4nIV7a+p4cXtwUT59myuc+zE6kohzCgR6jj76ZuRO4z77lEK&#10;/TBzqUq6mlspSWiVJJVvT+YHT2RSGhT0TUSwpwpSdoGPOOP1GtEGIlGwOejnsulKclJwrB9/pqJu&#10;J2PDogkSZBjHvNIbcCSoJUVAAKA5wdTzrKm5LwT6e4rKk/f66h70pjdQoQYaWtDyXA4nacDck5Gn&#10;xQtIVZkLbUooJAHBAOl2qmjd+fChxqIpc8zWY9Q3DcQlTqEj8qscg6iJ9UXEU0tb6WklZznj38aM&#10;F6LAjTlLa3hfj7+2dPJDz7Pyb7BUd55540KUCV3wO4tJSoEZ/fOjKSppukR30YV2ljg8Y++qaCiM&#10;1XHMg3hSYjrQ7NTZUNuOQ4k88/odE7NUbeedSVjKAT584P8A9jQzdrbZRbNWZWEvtVENhQ5wlSec&#10;6f1ZYgNVF8ICFMttlJIxgrWeP6J0sIIDKIwhRx3eBp03JSE4Bxgj/bUSGn3hIlbhmnpQ3t+qtuSR&#10;/tpCDPCm0odKgfc499C9EC2PLQtAb3fm++pmG/uaQpJOMDQU1OQ260hKh6krVnPnGiiA6EMtJJP5&#10;E/7aXIu6J1Dwz5OnLLhKwcnjzqDMwNSmEg53KORn7alEOAALB86U19DV+yZSStPCj9fOqJ+M25p9&#10;E6HV+3qfRaqHrkaZp6KsyEmHFSp5HcQ+oHe3vbStIONpyRkauNE11IIJHH013WKVR7stuo2vXoqZ&#10;VNq0VcSWyscONqHP7jyD7EA65vK4UJrsvJqjlvTPJimfDZdVVYQ9SbvtmS4tQCWFPOoWr+qMaibt&#10;6PX/ANPx8xdVuduCV9pFQYcD8YuH+QrT+VXk7VAE+w1bfWW2qx8P3VFy1JfzqKbISZlFrUYAF+OV&#10;cEp8b0H0qSD5GfBGtSdB+rvST4i+kd2fDJV2qdTrxrVLk/KSnEFArDgBU2ttLnKZCVhJKQeRkp8H&#10;XmcvaE+rHxPMx9ZZJQh3f7e/H9dIkMrSUraBWTwrOCNPZ8KVH/4OdLkmXHUWpDL6MLZdScKbVkZB&#10;SeCPqNJop7yEb1Lax5yokahPAmiCwsHD6miPdSSof20k9FWz+SQ24k8jYT/sfGnIaLZylav1RzpN&#10;xMlQ3L3f+4ap2iDLY8EglKwB40oiVJAwl1X7E6cNofKdiE/003dS6y4Q42QfuNVZY4TMmBO0uK2+&#10;4IBz/XS4qCigJLLZxzjGP9tR+/0A55+mumXDkkn21KJbJNNSj9ghMJSHCfzJeyP6EaTecZW2HEuk&#10;L8FKk4/vpuXErTtKE5Hv767LLZQAkFJPkjxqiKVPZK9uO2yVolMK8ZAXzn6AHnXZZeABW2dp1FtM&#10;AciQCfoU4I05S1OSnc24SMfyq0DVbQ3smbfap9PWg9lUlh3IPpfO3+h9v31xPor01lKRN8Eekp4/&#10;XUlEgLffB8Dk+OSdSMaIQR3QkHxwc5/+Zr2XRM4nhEXQo10Uqmop8BUR1KXFuEqRyQo5xydT8eqX&#10;AMNv0FTpHBLLg5/QHT2H2mkBpKcAZ++c6eNDaco4+40xJLwKf7IJ24aTF2/OiZFUo4DbkdROf2Gu&#10;E3LbylBCK/AClnAQ48EKz9MKwRqekKWeCSfuedCt3U6gmkz6tU6Qw6qHFcd3pSEryBwMj6nHnV+E&#10;UrJ1S19sutrSpHjck7h/bUXUZgS6kJSSFeVFXv8ATGgCxor1XrEmjJlTqXDjQzML0N3tqdUXS0na&#10;eRtyFc45KdPanad0Qn1vUfqVVytGe2ioR48hs/Y/wwf30iWRNGhKgO69TlGNZrSOUG5Glefogj/8&#10;bU+66TLcVuIzuO7HHnxoMvS1+pN3PwTVKrSHG6c4pxkxmyyQs7fWoHIJ9IHGo2PSbmt6t/iVcqD8&#10;5MhzLjiHiUE4zjaeBj7awybcrHJaLUYceVGBDmN2oarOughC8q4yT9NRzV90DvIp6nZrKirGSxuH&#10;9idOKhXqDPjqahV+E4tKtq0pdwvI8pKTyNRyspIVi7FoSAoHTtsoSkoKQoEYIIyNRNMcacH8J1Lp&#10;8DYsK5/bUu2wvgLTg/fRRV7K6i0VKQ2toE5Xyc861h8PVx/+Gnw/TbmeorUxc2rTJURsT2IvzSm0&#10;oaSwStJKlqLbiUAAgkkEp86yzGYwnwMkauefRqrUfh96aspqzT9MbnVMyqQpxAVMdM95tpxKQO4S&#10;kvYVjgJ58jXM9Va6I1cZW2PItM6qW5SarRnLhtWmutqmwH5FRpRnKqDjyQqTIkzdwVnetRRtVt9O&#10;CkhIxVNd6c1xVNcgV/rqXapVX5FVpf4JbK5ag2whSHE7d4CVlO0pOQAlsjOFAauW9A7adLtnp7fM&#10;JMz8I+ZlF2I/thTojSD2220HaoO71qBz4GCPfXyx49uzOoNXuCRTIUajUunyn5lUlqUlMZK9pBLy&#10;1YKkFS2yo+UA49tecSk3aNnUoDodaSetdzVCV1s6o1hyyLSqHyT4Q27BXUo7jZcYY+XielpCghZc&#10;xlSlFKQR51th2dB6k/BixcNLNVs5q0X3B8sUKbm06mxJC45ZcSveoLNNXyDk5UM55zT3SPrx0N6d&#10;9Uv8ldMblsxm2BTna9V629XTDdqcxyUSpDji2SkpbQcIbSSdp5PkanPha+JrpXU6z1stesTauizq&#10;1XDU6e9Umly5CjOa7UllztbwQFtqUgE/8v7jA242+2/ALVHPwpUuF0xplagwZ05LEO5GosR2r1Bb&#10;kajw0yXltPsjadjEmE80Dg4K+cjGB5a3xbNYgdS7ltT8LdVU4tbnRlQooLxStL6xsQEglQGOCB41&#10;sr4h+p97TutNG6MdEuqDFrWpJXR34lYXJTCDUkJW+5IelHasBIWVdpSsJ2tpCUkDN09HevnwYdJe&#10;oht/pTQqz1T6oVlxX4leKo5W9U56gVOLEh9eEb15AS0gBRKUgKUedTlojjswB8Pdz3R056t0miNx&#10;qhEqcucy3EYW0tDrE0LHaPbVg5UrCCCBkK170dNrtF42rTbgSyYj8tvbJYcGFsSEEpdaUn2UlSVD&#10;GsnXP8WPwkdZau7YvUXp2/OrcOYhpDioe51iUBnLEpG15DqPcDapKkkc4yb/AOjFr2rY9Hk/5Luy&#10;p1Whz3TUiKo4p5xhagNykvKG9e44J3ZOeSdZpJX2Rpi/j1ME/wCJf8ODvTy6YvVC0oIata6ZqlVB&#10;ltB2xKmQTu48Jd5V9AoK+usRfKJRlP21/QJ1a6ZW71q6aV3pvcaUmJXIhaS6ACph0ept5H3SsJUP&#10;014R35ZFf6c3lW7DuyMWKpQpjsOQkpKd+1WErTkcpUnCgfcEa0QdozTd+QZpzaGESpJOPTg6vLoL&#10;e1l1WvW/ArlWiRH4SNnamrDKVKSk7SlavT5x7g6oyQUIiPBDo9WQoZ5xqDp0GfVag3TKTCcmSZKt&#10;jbDTW9Sz5wBro4MntrRjyJSZtbq3KiyHa3U6c+2+zFpzqkONvBxCtrSjwoEgjP0OiKBRoT9JpS5C&#10;lAuRGVKGfcoSf++qYoFMqFqdJV0C5IiYslMCUJLe8EthalkAlORnCgDq50lceQmKWnEktpS2knwk&#10;DA/sBq8b9x2xrqK0H9pW/bD9EmGqR4z7PcS2pUkjCeOBnjGrR+Hux7Vt7rbb06jQWosr5ecohDpJ&#10;U2WFDwSeMkaoqPYtQuS33wh0M73ErbS4slKyknOUj9fJ1bPwcWhW7c61Jdq6GyhdFm9taFbvUFsD&#10;9jgnQZV9BRVo1Wt7s/j9HiEqbRIWpDpPASSCpofoc6SjICIbiVeckj9ANKXFOQxMYmsoS209IWy9&#10;4AIdG0HH1ykf10sx2DCClA5SCFDgZ41wsiXbR08cesUPrckNtUuOH3gFPBbgBPsFY0Vg/wALnxjQ&#10;tQ0oaoMZaAnPaKefONxONEkZwSI6Mn8ydWtCMy8Mgeo01VP6dXJNQ+ppbNMkOJcBwUnYcEHWE6rX&#10;HLomIqU6ZNmTI6m90lxe8hOcBKiecfTW0uuk1NN6P3K6cHuwhFAUfJdWlv8A/Gz+2sQUamlqaoNu&#10;elSAlSSOFEHI/wBtbcP4WKhGy6LJS7D6BdVroZfcjy4dHl9h4cFtaYjh3pPkEbz40G/BLYzlF+HC&#10;05corZm1p2bWJhW5kZcUlKSo+wDaEn9ydGlUVIo3wU9XXwf4i6TWC2QPcRw3/vrNfV7rS50s+E+x&#10;rCocxDdw3pb0ZL20HdHhKjtpeVwRgr3FA/8Af9NMxYHyNRJ3cLbKh+M74iYvV67Y9tWe+RbNutrj&#10;Jf7YSqfI7mVuZB5aykbM+eVcZ1lyZJ2AkHnOn01zt+hJ4Ax/TQ/MkFTm3Iwfpr1eLHHjY1FHHnJ5&#10;JWxrUnSsbQrOedRsgE7ftydPJR4B+umyxnWbK+3kkWxqhsFX205bQM+ONcpQlKStR4HvpVC21py2&#10;rdlQSNg3HP0wPP6aTDE5DISdbPpguOoVJQ2rakhJISTyfA1c/wALF49MKBe71uddbaar1h1+IuHJ&#10;YV6XYEkqAblsKyChxJBSSMcHnxq2LP8AhNter0m0G5btah1cUY1m5o6X0rTuRK2BoY9TKk8hRzgA&#10;c4IJ1MdZvhzpHUxl2f08pBpl2xEgFl9aUt1FtAH5ik47vHC+CTwfrrVk9OUlsdhyuLslrq+Bavw5&#10;f4/0zu1iu9PahukUysKP8RgA4+WkpGCFp8bgMHByEnjSdl2C5ZVWRSrytuBUYr5wt5SDuTg/y59j&#10;rj4QPigR0smPUG/Yb7dKSk0e66QltQXHKVqDdRDRzucH5HPdQ55I52jd3SO2ripsav0qczPolRa+&#10;ao9ShqBQ4FAFO5Q/+v8ATxrw3rPpuTjSc4fie09I9Qx5kseR7M63V8PNsXJTV1ezJKqS4lBX2D62&#10;D/XlP9dUXefTm8LBkoj3PSHInfbS4w7kKbeSecpI9/t51tKjWjXaXLi21NkJeivvBxxwjCuw1hR5&#10;H1yB++rDuO0aHddGfg1qksS4ixkIdbCsH2Iz4OvIOTumejco+EUx8H06Q5YCg42R8vJVyfcav24L&#10;lpdvUSXcFYfDMGC0XXV+Tj2Ske6iTgD6nQH0ytCFYkeXR4fpjKe3J3kDCf18fvofqch7qdeCUNVF&#10;SbZozEmoQGm05+bLDSlLmqBPKEqT22wfKlBXg51v9K9Pnz8yhWvs5nO5UeNBzkxlaFNmXffLXUS/&#10;6aUQ5y1IbjvPdpuLDaytMVJONzilbd+3klWOM6uuq9L67c0a26lUrwj/AIZLZKjHixkBEBCkFxQZ&#10;AOFDASnnnPJzoDtC8baolwW69NbqEqHTWpPdQYiXlrkPLK0uhpJJUQdoxyfSCNGnUbr9bIpL0anU&#10;WvQq7CXiHHmQ/l0OrUk+o8+kJAJwQD4+uvqHH4M+K4YcKpHguTzHypucikeoNkIpl6KsFi5mHGGH&#10;nnVz3W9qG0IYDyytIP5khJGB5JA40MTYESlVF2JBqyKihDcdxMhLfb3dxlDhTtycFJWUnBPKdRNV&#10;qoqdSdcrkFyQ7HCFNhbnMr5gjc4U+cgBXH3H10RV616zas1MSt0dynKlMolxmncbgyoEDIydpyk8&#10;HB16V4lhjGMpbObL5EJOfU2lXGcpJ/fSDVReYJQpai25glB8Z+uuZrx3J2DJGknhl0bhjcAR+40p&#10;RoXds4mQ3lTEvoUob+ce2NJ1amPdptWcoIJWSP00Sx43djJWvlSU4Ix9tdfN02pUptthG5Swc5HO&#10;mxZVUV7b9Ifp8uoRXU+l1aVo/TGmt3W21Oos1KkKK0hLrZQDwUnOpp8/KVH0vLACtqiOc6KIcOO8&#10;W3kEOJUPUMe30Oju/BTVlLRK5JpEKJKCwUpdT3McgpzzjVr/ADCahRnFM52utKWD4AI50F3/ANO6&#10;xEtaoKpCG1LgvLkIIGQppRKv7bsaIemlXardmU97b/EDfYe48LIwc/11P+QY6JWNIZq1qKYWn/jK&#10;ZJa3oP8ApWpKUq/fd/bUtXQXIlUjTiPRKhDcf5UpjFf/AH0JUWrIpVw1+mPKPbXSWJCfTyFNyUYP&#10;6YOP20j17qcil0Fikszvl5VwVppl18clqO3Gy6sfQBCFfsToZUGGlPlqct4VAOqUZW59Rx5So5Gf&#10;20My60iIlb6ndqMEAZ8nRHTKqiZZjb8JjczIjBDSfdKSNoP7cf01XlWXTFVdlp6cDS6aVyqoUHJD&#10;DQKnEHGcH04xpTZAmm1KWOpsCyW2kOIRFZdfBVgISPWpYx9tWpFmMvvBJVg7VKAH66yD0b6pQbh6&#10;kVm6qm+RPrTrjySo5MeKn0NNEHx6Qk60tZVTRVFS64nelqe6lMdKx/8Ac6QPUM+Nyt36gDSfcUnS&#10;CSvyE7SiartBJDLe9QP3/wDsan+8EsICTk451CxlNuTHXkkYdUE/olI4/vnTxh5XfW0pJKBnnVMY&#10;h4ZKSkpJ9SsAAakYj/8AwgAzvB/poMXWY/cn1AOpUzAbLpUPBUPCf10Q0d1YpsMSD/GLIU5/6lcn&#10;/fQOPYlpMrz4mejP/jt0wkUmmtIVc9BDk+jKKMqdVty7Gz7BxKR78KSg/XXls24/TJpWyy/TKhDe&#10;KQ426429HdQrBIIV6VAj28Ea9oKfIVEliQycLSoEEa8uvjMtpdnfEddkbtJ+XrTzVaiLbTgONyG0&#10;qUcf9LvdQfqUE++uB6jxZxn7iWjbimmqKdlynZU12bMkPSXpDqnnnXXCtxxajlSlKVyVEkkknJPn&#10;zpRRb2HsuPI3DG1QOFfrjI002pUMjXxTIwMHB1yRot2Mnlzn665JdOG95znA518UHAkYORpPKkqC&#10;lDlJ0LILltyOsFbY555Of9tcPqQsbuynP/ST/wBzrlUgq8/1zrnuDB51RXk+CNGUklalpP2TnSQi&#10;91exC0IH1VwNLNx3n0KcbacKU+SEkgfvr6EqaypTgSR55xqJMg4iUtW0hYKvqpshYx9fOnCoCUrS&#10;hmShYUcZIKcfrnTUqynj1fbSrL5bIUUqyB+v9jqFj1mnnesbCotkglA3DP6jXK0NqG0o2+3qGD/f&#10;XLElJeSBuTz5wBg/tqTCnE/+fkfXH/fVNWEjccWT3HkfLRyylttO/K925XuefrpwuSR6kjQe5Vrk&#10;pbgb+URKB9PDWN6v0GvtYuqrW3HYm3BQVtxnnEtJW24lRKyCQkAHzgH+mvYqVeTiMNYj7rqiCopA&#10;8AjTzu9sg+o498caF4N6UZaGfnI1SiJdQFpW5EUUEfqnOdSsO6Lbl7girssBCtv/ABOWt33G7HGm&#10;RabAJ5pRdBLmoi8KaqpWvU6Y0ttDk6OqOhSwSEqVjnA+mpJtTTyQqFJbkA+C0oKz/TUfdc9dJob8&#10;59hxQaKDgjb5UB5OpKgkrYMWVTnaa/8ALhCU7KchlRP0Dxxj9yT++pmoIGxSieTqPs+uU+uLnvRH&#10;FHsJbSvg4G4kgA+/jT2perO1XPjSFBNDLdgvKSneopGcnSSqW3OaLElv+CDuP204d3pcKccA6ctu&#10;7E7ePV51mnFeA090DUW0aE445KRGacbd5bUE+pI1D1DptQhVzWobLsSUtGx5baspdwMblJPG7Hvr&#10;afwTWfZF+KvekXXYlvVlVLbgyoz86H3Xh3i8laNxJASAykgAA5J5Or8uT4TOiFzQ/lBYDdIVkEP0&#10;mWthz+hyk/uDrmS5EYS6s348XZHk3UbKaiR3ZceopKUAntlggkAc8pPnXFr0m9KvHW9RqlKbjtuF&#10;BckS8oHvgBQJ9xr0br3+H105lsPqt2+7oppkN4b7yWJTaMj3BSlR/ZQ0DwPgKvG12XKdReoFAqkV&#10;CitC5EZ6G4onyCkB0f8A4Wrhy4X5LfHl9GL3j1dp1Skx4lJjVFyGwH1odUhDbiT4CVpPJ4PGtO/D&#10;rRrWrdvRbjihl25oNDNVqEdh0rDU9KlOKYUyobkJQgpAVnGTu50jXfgo6/UCdNqFDplMq8eYkqWI&#10;tVQXPqAQ9s/oM/TV0XRYFu2Z0pYr8/pnIYqtHtppLUGkwp6JrtRRHSChTsJ1DiypRKVc8JBOeMa5&#10;/qWVZEopjMOJwdkFeqrA6w0inB+pP/i8OmPVBMNpIaaQjbhx35lXpAQpaQRn3HGdJVbpJ0/6h1OB&#10;8O1WrcyDSJ1JE6oN06osRXHpGQWO4tQWqQorSdjKQAO3vVxgGrK5ZldiWRbrt7sVLpzadYaVVptO&#10;iTcyFsv7SqOEuNl5CygIBDrnGDnJGdE9vS+nHUu5W+rXTXpy03VqUo0qk1SbR1NtS31bFMyyVLSn&#10;/hVN7d4wVbiADkZ5KTTH1ZjHp/bFQu3qLE6T2z09qkyJbt5uVJT7axIqFNprL47zLzqShpfLWdx2&#10;jduCfz416EdMVWh0qrlwV2c8zBqC63Num4HXABGaYAQptK1K5Cm0SEjgcKK/YDKtiWN0z6KWFWaR&#10;a0KtPusOpnViu/KLE2oS0uAqkOdgLXtSVKcDYG0Afzc5BPiwh2pZnw99R75ZuOLJbuWjpplOZLiw&#10;+9JmusBSkhYBOUpUs8Zw2rxpyblJIlUS/wAe0yL0lr9M/EOmFp3ZY3UR/wD/ADfOgojoRcA2t95U&#10;9t1pUcux8EuFSh/BOdo3K0P0Trr8HPQmwWLIcrtl0yRUJWKuzZdNdqjiWQrIYdkrW9vUN24uB04K&#10;QUZIGijpSaf8fH+Hs7YtS2m8rajJpoW4fW1VYSQYrv2DrewKPuFufTXlaqnyITku360w5CksuLjS&#10;I2zBZfQSlSVZ8YUCP210owTQlNmh+uwsW8eo86tdI+sb3UliqMNT5U6RTHYE1pxP8ENOJW233FFt&#10;tCitKRuUVKUNxJJ58DfxN35YnU+L0tlVdNSt6uPOQ2qZUpGwtyNvoajrXw24vbtCVEIUcA4JB1ie&#10;lOTafK7kVT0eS2cIdbWULQfsRq1bfXHvmTAptUchwbhU6y01VnF9tp7K0gLfWM7FJ/NvAPAJ9tBL&#10;FStBwyUe7No1hmZHZDfeQlSdqW307XWFY5aWD4I1jT/E++HyXV6VT/iLsynoeqFvoRDr0f5dLiHo&#10;YVlp5xJ4UltXpWD5QoeANRnw9deOrPSPqJN6H/EyiWHIfoiVqU53VISpQ7e9/wAOsKJyhw+oeD4w&#10;N4pk0it05dFq6Y0tmotrjOMOALakNqbypJ9lJKCf1B1nhcZUwstS+SPLP4gulfS/qD8HVv8AXHpX&#10;SKJS5tFmINQYpUP5ZtC5uxMyK4kjduakje3uPDawASkp1hJqGhsGS3KdbUkFX8MlJAx7HyNeu1t/&#10;DhZvw+3rd/Tyo3nJnWP1VaDUC1piUttpUFnKor6lYckMhSMNApWpCQRuKRrEHV34JeqVsV27l0Zh&#10;lYtyO1KXGfSWhNQ7LTHS4w6rCCCFd1RJCUgKBORrdjmhDhsjGVv1jo7b8B55+TUK1EgQe445lS1v&#10;yQnKir6J/wBtaDlhpyqJVuBUlW0EnPp9tUdTqa9SKF0+ps1xlciHPpKFGM4HW1FCyTsUnIUPJyON&#10;XRKiwzLEpT6BHVghxLnp3fT6a1cdg5F9BbQbzplFU1RZaAEuPYLxdACM/X7auf4ZrkptZ62SINMf&#10;bej06hSXnpCVbklTjjKQkHxxtOf11X3TKzn7npD7UKisyojDqnHqhJbSiM17ZU8v0Dx9f/mauD4f&#10;6d0wj37OodmVBipVePTS/VZ9PaDcVpjupww2RjuKUvBKsYwPvjS+TLqhmNWixrqEic4u33HEMuBs&#10;SGlBfODlTLhx9HBg/bUkEPqpYfc2lxLZLobOUg45wfpnUH1Nq7FErRrCm1ER1pU8EDJ+V7eFj9vz&#10;ftp/ErEOqRl0alTGnXUMuPvFKgcNlPpJ+gOePsdefc49qR1VF9U2FVCeQmgQgVZHZByDnOdS1IeW&#10;40pJ42LIH6aH7bSpdBhtKSBtbCQB740QwU9pfYI9Wd3nTEKyJdSuviqnoh9Da40D/GkOwmmceSv5&#10;ltXA/RB1iyyGauXnnHpqnmyoBW88pPOcf11s74qJMWP09p7EpSEiRWGEpUogYUEOK/8AxTrMdNiR&#10;Q87VlSY7Tak7WyHUlK8ZwRjgnWxOoGbCvstrqNAjN/BPVaJMdCXHosR6Ugq9TUd6oNqK1fQdvJ/Y&#10;68mepd+1a/7qfuisvFJ7LcWJDSrLMGM2MNsND2Skf1JJ99eg3xhVW7uknQmoPUdUWTQb7hUylPKn&#10;yFuyGnHEOLcDKc4ShKEnAxgFQI15iT5HpIB4HGu76RjXt9/sw8mTpoQlPBeSPbOoKWRuKsnTxb24&#10;q5I0yfVu4xnXVm7MCG0rhAOdIO4CQpRAT4yeBnV3fDv0dsXrTEuS3LiuSpUK4IJYdp0pspVGCFko&#10;IdbIyQF4JIOQPHPBsfoHYdmtU+wrlpFkMVS5ZTFaRU3qwDKhyVtvFptTba8pQpO08lPg/XS/ZlOh&#10;sY0Z26X2pc91XLFXa8FiSqmPMzXnJCiGEBKwpIWQCcEpIwAScHW+uo3w1dM+tnTA9YrDej0PqFRF&#10;tya47UJQgwYhQFKSAS0UvBS28IUTuKVDeSQBqDsiymaj8Utw2xQbUiREyaPSnDSKQ0lphckx3llY&#10;SSkeG1EnjJ1flBu+udDEVGDc9hpmxZpRJRFqkdTCkOshYbcSFIUFJCl8kZ+o509wkmo4/wAl9fsu&#10;FRWzFlP+IHqnVLoTc9Itct3dCppolWdhstOU8RnQoLePO1anAVKITkZTuGtbVehUSgtwXLfvaFc7&#10;kBr/AIyoxqe5BW2FuZwoblBYGc7k49s/bG3X65p9H6j3TQq1aMKMwuoQK9AgYC4qVhTjuQUDDjC+&#10;89s2j8pQOMECGtP4hK9Y151CtrgOR6NVnvmlU1snY3kJB27k5wQCSMDn211ORhnHrKQuM1dGm+s3&#10;RS2eoTkW6qS5TqVeBeQxBqLitsWpL8iO+U8KUUg4JGeMcjxf/wALdJn2HTo1rT2pqaRUyoVagSZX&#10;zbMOTuKROpzuMqiqVwtBwW1n6DnH3Wa47LuCRSkWhdFTp9WkUuTXpaKU8O0lqG2p+Kp1B9IV3x5G&#10;DgH241dXS3rhQ6xZ9h3Y/fXYdi3FFp8+a+flUlx5LZcQonAAVhSs+FYJOuP6px4z47dG/hTfuJGr&#10;pdtp/wAxhIaWY7bSkBxJ4I3cA/0B/bT5VNUEKabSSDwBqfbfg1SMmo0qUxLjO8oeYcS42ofZSSQd&#10;Uv8AEp1ui9JLTchUqS2bmqjS0QUZyY6SMF8j7fy/VQ+gOvkEuNN5ulfZ9BxZbiqIm85NPuCtTbLh&#10;1MxoNOQuXX5oOGkobQHDFKk5UMhSSsp5xhPk6CUdRaJTKzQHKUhxmkRo5pssLYCnpIdU6tzcw3hZ&#10;ayWU7fZKAPtqtvhJpUjrLdVTgVO9JyosF3sCAw+Ep7r+5xyU/wAZdA7WAgqwVJGfA1Y9jpon+cjC&#10;L7DNFFbciLqKgltx5gPqQFFZ8FRA5+/GvqXovAw8HCqVyq2eL9W5c82Vx+kTvUe4IZjxVdI4s2Fd&#10;EkuN9uNTpDRcikAqW0g/xEq8jcnGB9Dokf6C0SX0bptzVm8JK64xCefiuvyS8y2l70mKpThK1EFx&#10;QyTlKgR/Lo7t2DSLQ60uQrHVBqCZtAccqnzM0OOUtSHUhsIdSlRUlzcct5BO1JzwBqnPiUuS74N1&#10;1Wgw69CdhMfJTpEeiJSntTA6Sn5pLilE4AySnAUdoWMAa6nHyZOZnjiw6S3f3X/+HH0tsVtW07K6&#10;M3lRrzqNZYrVNMKQxF+fbLimpjBZwrc2Vlzha9uQMEEEjGdO6zXn7+/Gurk2DGxLrBosNUuIH2qR&#10;EaaK0OuoUC2FKK0jLgKQSc+2qPmVBpuFS7mE5yTU6nJksVRktpdTGwpKkrbQwMJQvKsDHlJ+uiVd&#10;SDHdp1IrUhVOq8GLImMMKdabL5TlbTiDjeUKHv8AXHtrocriKORZW7fj/sLUm9Cdb/DF12Y/Siw5&#10;EUUJQplG1lSw2nuqbT/KguBakj2BA9tM33G207igH74108ttKdqQP20zfLjjSgjAIGedDKr0BJfY&#10;+cqTrUcLj7iSAoBB9X7Z1EUV9TM1SA04lKipY3fc5OpCKyksJU5ydif2PvrsKiNOJU4oJIyUn/tq&#10;RBfkeLpEF9xUkDCl4JB/1fbUnT4yY5Bykp9xoYql0UinsqDstpCkArOV4wAOT/TVMXL8VQgW4uu2&#10;fRjVA5KVCipySXFpAKllIGdg/wC4+umN9FZIq2aclOsBCmwEhLg2qB8Eag4dKg0NbrcNptDchfdI&#10;SnA3eM6897h6mfEdfFRT3ZNwB6T/AAmo0CE82CT7JATnP6HVtWP0M+LiqUIisdSZFoxlslbEeoT3&#10;DJXuOdpS2FLb+vJB58c6U8z/AEM9tL7LQvO8KTSOrE6lPTWGe9Qo7TpUf+UPmu86Vew/hNnzg8jG&#10;c6Gvjeky6h0stC44j7bLk2tpktIac/iNhcdbiPHIIQUE/rrPN69NutPTl9dev+I+7Bqr3y6qkqYJ&#10;DMtxJz21kHcfy/lWAcDUZfXVO7b7j0qm1+rvS4lMUp4M7glsuqARlIHCQltKUpHgDI+ueXyfUVjd&#10;MZDC/KNq9CrncrnSejVOVP8AmnmYuZB3ZUpxP5s/fPGqR6i3s3SumtwVCa2qPVrqqqqY3jj/AIdK&#10;gt9WPqE7UZ+qxoM6D9S3rTqirZblylwKsFNtRikKxJUQEhOPOTxoU643KmvXuqjwkKRAoKFQ0g+F&#10;PlRU+sD67jtz77AdDk9Rj7dx8khhuVMRtuv0KKIgEt6IiO4qRUJecrcYSRtYbH8y1cDJPuT7a0H0&#10;P+JGTNuSWKglmBAfbREh09S9+07v4aEfc5wePrjWP5SnG8Aq9PsPvon6b3SxZdYdu5cFqbPiNKbp&#10;jb2djUhYIDxwMHYMkD6kfTWXjcy57YcsNKz1IolabmxCtl1B2cZSfKvJH7HX6vXKu2KcuetLkhcp&#10;QYjNN+pTjygdoA1WXQBxxfTNmsz1pQ242h0FShhPpwST9yNR1b6tQ3pf+aKe4Et0wuRKM0+nYl6U&#10;pGVSFBXhtCDnP6Y867CmpbFdWgwpEiZNuSm9O46lOLaYFWuJxR4bySURzjyvO3I+g1aQqLam3Hw6&#10;lWFlPB9x7ayvD6nNdN6BAit1JVSvW8pSWoyinBlKdUEd5YTjakbhgDyBxrQ1KpJoFLi24uWl5cAr&#10;XU5av5l/mWv+ufc8AaNMHrvYYR5DjjoZxgIbDiyT4B8arnqvApnUa7ZfQK74NPdhXVYsqp25IlsA&#10;qjVaM4pRU26BvCggJUoBQyMZz4JxQpDk6mKmuZDtQWXW0e/a8IyPb0gHH30LdQpsKL8Tnw0JdbLa&#10;lVO4AVk7D2/kWkkE/QqUOPfgaTyYe5B2Mx/kZFa+F7pTZHSWd1B659Q/8s12dT5S7btCnRnxUpz6&#10;Cptt11uSgLabU4AeUpBQMhXONZ1FJoaY6HF1apthQHcWumFxtB+gUg8nVn/ElKqkv4geoRuWsvTa&#10;ixcM2K7JdUXDsbeUlCBk/lSkJSAOABwBquFOsF4txZW4Iwe426trznjkDXjZabNxFzKUyy2pyLcV&#10;KkpH5UBxTbpGf9KwBn7Z0u7Z1xojF4Up91I8lkpcz+ySSdPXGA+6HFbnEJOQVJSs/uU6RTDaKiuL&#10;HDD4OUOMOlpWf1zpMpr6DUGwcQz23VNSkLQtB2rbXlKgfpz419fTF7n/AAqnth9lkE/tjRXRzPAk&#10;tKr8lhbqtyg7GTKCyBj1KVk+Ncyaaw640yaXQZigo5XCkqiuH9UngHQqaL9pkHDfcigpjylpQcFS&#10;UOFsn9R4OumJSkF1IjodQ6RvDzLbuSPoSMj9tTVQtyFsLjVJr8NQHgIRLaPHspHOof8AA2djbiK/&#10;AS6tOSw6pbS0/qFJxnVqVlODQ+EymS3GGBbNLhKSpO94SHmN4GchRUSkefYew0qil0uTNVH+bejN&#10;DJU62USdv3GCkqGmENqvF0x478xeUnCWFhzj9D7fpr9T3nG33I8xinKLgIcNRZWRuHjBTyk6K0DQ&#10;vLt6VFmrTFnNvxxjtvuR3GN4x5KVDg/218+XqjiC0w0p1QPKWjuz/TTgS6rDW2qKwlDKCQfw2olQ&#10;IP8A0rzx58jSi7gpiG07qjMbXklXzkFC8H39TfOoSvs30YcdpQSWAo/6tBfU+MZkWk9pWPl6o28T&#10;9gy7nP25GjR+SorWg49BIzoQv8FikRXyePn2x+o7bhI/oDr17OP4DKlU1uRRKSVnY4mI0Spv6lPI&#10;08Vb1PcZUy/GafSQeHGweTpalsiNRaWhZGfkmDx/6AdPUqz/ADY0yK0A3sDqj07twJ7kGEuO6eSp&#10;l9bW0/UbT51Bnpg3Ux2ZNxVftJWFKS68VpIz4wT/AH1Y8gD2OmwWkubQRq6TIp0Vwqwb6t+pS6jZ&#10;lboq40pISuBPbcQlITwnapP78nS70u+WEoFQ6cdwlBLjlPqzLqSr/pSvar++j9SOcg/301kKX+Uq&#10;J/fQuKrQSmVLIvqgwXAK3Tq5SQ4rbmVTllJX/pBRuzp6zWqFUAHYFajLBP5VqLax+qVYP9tJdcFO&#10;CgUWKoKUibX4rQUD+VY3ED9+f6adTKcy7KWcgYURxxwNZZQvQ2LV2Wp8PvXeb0KuCpVKNb0etwa4&#10;0wxNQmSWnUBpSylSFYKc/wARXBGDxyPOtSw/jq6M1OOYtZgXTQfmP4anlwUPhpJ8kllalf0SSNee&#10;k21Isle9qW5HO3AUjhQ++fOkFWlVW20/ht8VBAx6g+kOjP2zrnz4Ck7Zqx8nro9VKJ8R/wAPNaYa&#10;j0/qxQWEJQEoblvGIoJA4G14JOi+l1K3LnaEu17gp1UYPhyLKQ8k/ukka8eKlSrv2JiuR6fUIm3l&#10;1lGx9R+mz8uP00zjSaxbP8SVZTjjCvyFYU0pHHOFIB2jWaXp6s0w5NHtOICmkhKj6icDHudILQ40&#10;oLSop5zg+515P0X4mKjbFtwYtIkXRQJ7DkgynqbcElxp9rI7KUMOLKG9gCkkICQeDq2/hH+ID4he&#10;snUy4aQOoFdkWLRocZ8SZ9IhyFIlOBBVHVJUjcTgqITuURjzjXP5eGOCPaRpjl76N7Van0atsmLX&#10;KLAqLR/M3LjNvpP6hYI1ByunfTN5sPJsqnMOIwgKitCOQB4A2YAHHjGNDFNvi6xDeXUmYrqmpT7T&#10;ZVEU2p1tDhSFkBXG7GdSrN4VhaksyqFFIcbLgUzMUFeeE7VI4P8A7tc2HKxteRnUeptG1IzqF05V&#10;RguGSHi228HEuekp2K3DlOCeM6pL4rfhDPxGWvQLZg9SHLS/AahIqSCaOJaH1ra2JQQH2u2EkrPG&#10;78541ayr2jqqa4CrcriXooQ64420042EqOAQQ4CrwcgDI+mmFw/EF0UoVxuWnd/Vu2qFXI7bbrtO&#10;q89EN9CVoC0nDpAIKVJIIJGDp2GScrQLWqZnP4RPhH+IL4Sr/m16F1GtK6bXrexitUhCpEZ51KSd&#10;klouJKA8jP5SoBSSRkcaBPjs+B68a/1KV1b6D2c5WoNxJW/XadAW0l6LNTjLyG1LSVh0HJSgEhSV&#10;E/m1uS2rutG9ErXZN4UGvpb/ADGl1NiUE+PPbWcefHnUjVJztN2MuwZHecBLeWiEkj2zrVLM4baK&#10;jjUnSZ4b3N0I622pIUi6uj950tpAK+6/Q5BRt+pWhBSOPvqEphZjK7Dr/YcWCO2slC/p4ODr3ZiV&#10;WruMJU9PdZWr1bEqKdo+mmddo1Euhn5e6KJSa2jbtAqMFmTtH2LiTjR/yFJUT+PsxF0u6oN/FVYs&#10;bptd7kD/AMXbMiLetyqPtpSiuw0AFUR0g5LuE+3uEr/1a66W/ENfFiO0qiUqDKlPxJYEilzVKdW9&#10;KG5otobCdzOEKKdqfdKSeRrUkz4d+g8yRGqLPSyiUqowX0yotQozRp0ph5JyFpcjlCgQfY5H1BBO&#10;s/8Axi1m0Ph5vaz+rdJtB+sVSuNTmXgJpjJE1hDPbmKUlCtzmHTuAwFEAkg6U13laL6qGmaXuBjp&#10;/wDFX0te6b9RKJOt6oTUpUiHUGFMS4M5vluRGWsDcUq5BHJGQQASNYJvP4u+p3Q5+sfDP8THTWnd&#10;QKPS2U02oOuTXGH58JKsodbcwTynaRzjOc4Oda1+D74r7W+IW0E0KvJQ1edJYR+MU53JTKQk4Epj&#10;PseMgcoP2wdFPxIfClbfxD9OKvbjbkB+ovt96kVCoMdyZBeBB7bcnO9LasYKVBQGT59nRdC3FeUZ&#10;Ut6ufClc1Wt6h0H4dLmadm9o0yO/d0htuOCgrByhxSsJSCfJ0aVS6LStqpzKN076W2elEdQaROnp&#10;kVF5LhSN20yFlJCF5xkEcDjSvSP4Ybx6e9XYE66qSFQafRXG4LweadL0tLbbakANKISvBXgYHpVq&#10;rpzPVFmW9EZg1IS4iwqdHVSldyM4sb0hY25TlJyAccc6dikr2BKDZZt0U65b+THVfN+1eoMJQFpp&#10;zKUR4TS/ba0gBJx906O/gltb/L/Uy60Kd7iFUZoN5GOPmD5/oNZ6/wDEfqC0ksvOJPa/hr7kEJKf&#10;bBOODrS/wJGdWateFXnvhS4MGBCQAP5VrfVk/X8g1fJcWtEScVsuq/7eFSqa1pc2D04OM5G0AjQl&#10;T6gu3qu0uVtecjsfIrVtCVmOQNmD/NtPH6catit092Q6o7M45Ggyu28hTb9QeiBZjRnHASPcDjXm&#10;8nxlaO1haljSC+2Z9OVS0SG3WlMDADhVgJHt506iVGFPcRKpstqSgOFpS2zuAKTyM+DjVYOWs49A&#10;iCfT40lFRcaDbLqCQ1/DJUSPBB3EYI0R2w43Tqwqg0umCNCp7jraW2EYbb9XjA4HvjRrO3SoTkxR&#10;VtMoT/FMuOoUfoFR4tMWtBqlwNRnXEeUNhh5S+fbIBGfoTrOnQCnZ6N2myht1Mia24600Ac7nnll&#10;GB9cFOP11qb4/wCa6jp1QqQ0wFioS5KHVLQFIS12tqs5BwTv4P2Os+dKmGo8izLQjsPCOiXBgocU&#10;vCikKQnyOQcc5GugsjloyYo1FsA/8TPqIqZeFp9KabUC7DtamJVOaQ+oobmqSE7FI/LuSgef+sjW&#10;HpjqwnCfUTwB7nWgfjsrdEqXxUdQBQ1IMKLPaijaMfxm47aHs/U90OZJ5ONVILJqkUoVWqHMaS9T&#10;k1VpYTn/AIRfCJSSkne2FYCueOc416/g4ngxJHIyycpEXQbNrNZcekSoEyDToaA/OlLjkliOTgvb&#10;CQVJB8kcAc60J03sK07h6O1Zu17cpcu4YkeRHVPW2FvPuBKsLQtWcbhjAAGMDRRaV0C96RbtZhx4&#10;H4wxTlMwirmNOaTlMumPpByCRtUM8gKBGdAHwu9TYFk9TZnS24IoiRH6ws00pT62Hsq/gOZ8jHH1&#10;BGtrhYCjoG/g4rjdF+JGmwaostsXRGfjFKk5SpzG9AP/ALm8avr4fJ8ePcVStJBWGLSqVxMtIKcB&#10;DS6gjCcD3yFnH21nK9aXVemd+Tbsp8RaU9O75WwFEEKQwtwvtJJyQElOQBjkq/bWgvhwkwK91a6t&#10;1+kyd0KZcxEd3eVJQ2t1xwkH9TnTsLS0xiX0FliU256x8Q159RrbqtNpLNJk0uhRKhUpiI8cT2I6&#10;VlsKV+dXrcBQnJx9c60H1I6mOdamqNa9Yo4tORBqSxJkPSELcEtttSDHb7iQltC1gglfnH6az58M&#10;PVOhROmtzKuyiO1Ju+bgqt0QFpbacLbhUuP2lpcB9BbbQe4ghSdxwPcXr01m2D1JqV4MXTBkvyJE&#10;WmuMyHAQ+xsjBqQ+hQOM9xIWR7j9TqlvL70o/j4oiiktFMfEX8MlQn0qN1wm3XGqjqJMGPFakSn3&#10;vlozoWltSlkDDS3NgS2EekrByBxrG3VGiXUxdbVvP0xtL5iCVEapilSVOMqyS4tRSlWfORtBTjGP&#10;fW3r1q8u4+mtQ6dvXhX2qUhl2X8rHeS22XYy1OtbV7NycLQhzbuwD9sjXnd/4jXlIuZi85dcfm1l&#10;sACTJwpW3KvSfYjyPGupOfIXHfuO03r/AIFximw1+HhqJHvi426oz8why2J5KUH0qaLJC9yh77T+&#10;urhsiy4sLpxUIlMpT8ul0mv0e8o4W4Hg5FZdZQ83k+fQ66ADnIHOqk6N1ldY6j3NVINJZjO1S16q&#10;lyIxktl/sFRCAeRuUOE+2n3w0deYVhVaNbV+VNQoUxL8EuuAlUFLjYTlWMkNlQG4YOAAcca5PIn7&#10;nHlFfo08f45U2es/WA2V0ktSXc1FkvWzObDnyDFHUlpMp7GAlcdQLTiBwVEgcZ5155dWeoJvC4af&#10;Nv16ZCrdedU3Jm7kGP20tLUHEt/mSBtCQlOUj9dFXxN9V+pddrUOdcldgrhS4SV0qbRXFfIzooBC&#10;lJKioKJJ9Q4II+msgXjR6zX6hQqcmBLagynldp9TShH2HG9SFn08JBJwfbXleDwcWLIllVyZ6fPn&#10;liwdoPbNRfCTAk9LKFcXVpdZqUhqeymPSnwz20vNh7+E7sJyFFe7APICT9dahnWZa9m2ApmpXjR6&#10;i8/FU68uI53ezJdW2WkBSVerlchTmR4AxjAzUVt0pybYlvtTDFj0+GVNQadT53y0mK00Q22qW2fK&#10;1JG72wCPrpzIYoMxLkZtDbIUC2W8nOCMHk85++vaYcMYyUU6PI5cjbdlh1K3IVgBcuxeoFUXVlzV&#10;UqWmNtZ7qdu5txtCMlackgFWTuGRqWhfDP8AhXS49QolZuCXd1UktRJlNnshCAmTMSA2tKkBwEBS&#10;VFwk59R98aFKDV3rXrtGuOAiO6/SH25LLT5JQtSRjB9/Hvq8bk+Jm3rtoQjTrOuOHVYi/noqqa62&#10;+0p5oFW1SiQpKNuSVFGEgEjnWfky5PHyqODx9v8A+/QKp+Smbzsyd00uJm1KlIp7jxjsyWlQNwb7&#10;ayoDAUAQQUEf0+uh16O45UAvduQ6FHI5xjGrWmxadUqrHvK8atT5Ls2ppgmTHWJLrykpUGUMtKQF&#10;Nxwl8JUAhaicKG3HMZ1Osa7bQZplxXFZ9NoNNfZbgxmYLu4oUEqUnvgnPdIzlXvj66uPJtqOR7Kk&#10;kV0YpJ2e5OlXI6G2+VDULVrtgQ5AddWpG7hDaEFSln6DHvoZqV73XUSqNQrYdQokgKkggH6H7a0J&#10;OxcqQZ1Kps06OAlQyr/7Gh9mvfODc0W1hLvacO78v30GKtfrFWUqFTrtHggqynaFuH9sYx/XXULo&#10;xNYWZNRvia6Vq3ONR2e2FE/cqP8Atp8VQphzUumdnXK24i5LiYeiy0KbXHZeKFbFDBBIOfB9tEVs&#10;2PYdlU9un2pTYkGOhIT/AARyR91Hkn76Bo3T+gQcLak1Fx36uv5H+2pL5NxkBLTjpR4xuPOionb6&#10;DN9VL5WJoSR5y750yfmMvANRZCnSeMp8DUGzHhjB+WCHDxkZzogoEWC0+uZUTsjREKkPEnAShPKi&#10;T9AB/TVTqMWy4u3Rij4tr4Xc3UYWjHdKoFoJMVIPOZTqULfVn9QlH/s1SmOcDyRov6w1ulXT1VvC&#10;5qEoqp1UrUuTFURgrbU4cKx7A4yPsRoVbaKlDA18/wCblc8zZ2ccOsUhxT5ciA83MhvKZfZUFtuI&#10;JCkK+oPsdNktFKysqKiTnKudLhpSByMaex6RUn4qqizAkORW873ksqKBjzkgY1jlkk9MNRimfI0O&#10;HLeaZmABtZwpX+nPvqJcp8yFLdiykONux3ClSPACh/8AUx+2pftk/wAPA5I4Okb6lFi65jyVq7Lr&#10;bIb58hDaUf8A4utXGl1lYqaT8lv03rumyelsHp3NuJ+rpklcuV8udygFniICeAhPknPknHAGg2l9&#10;UHa5c6bpvapOt06nAKZpcdSgmUhByhggeATjJ4zg6qtRC1b9+fPnTmEv+MN6QoHj9NdXFypXRnaT&#10;RrHoJRzft8Sev97vradp8hP4HTUDKGkgFDfnkoQPAHk8nWnI1UTX5CaRscVBbeDtSfP5VbfUloZ8&#10;5VjP6ayt0nux6JRWJMOKowhiFtPqwsAEI9P83Oc6v6zn6lWmmmJUBMNhtraEJH50HyF++c8/vruY&#10;vxszz8l423UWqnUFVRheWHCpthfkKx5I+2RqGuTpvPu3q5Q+rLNQQkWRPgUOFlCtszud+RMU2SQA&#10;UpU0g8Y4V7gahK/ez0GvW300tjCq/cLqIlPYbTuMWPwHpjqf9DackD+ZWPYHV4Tqdb9qx4di0MzZ&#10;Iok5+U/NlJ2KckuNpQcJx42/zHyTxpXJyUlBfYUFuzzi+PijUqh/EvWKhBbDSK7S6fVHRjCe6W+y&#10;oj9eyCf+oqPvrOoMeS9hDrRWQNoU6lBz9t3H99b3/wAQ+y40vp9b/UmDG21Gjz/wyW82n1ORHgVI&#10;Ss5xtS6jjjy4frrBjm2UA06hJBHIUkc68pysUsWRyfg6MKa2LMszFKCUsrB+owv/APdJ12ppKQd2&#10;VEZ8jGmLcSIw53G4iQRwS2tTav6jjTkvqYTmG9NCz/I8Uvp//wCtYLGHCZYiHuxXVNK85bO0jSwr&#10;ch9YVNbZm48CSyhf98Z0k/MDzaUy6bAX2wQFthbCyfvyR/bUeBDUkBwSWVE4ygpdA/pg6ryErCBq&#10;qQw4HEwFRlq/MYklxj+gBxqTTPojralqrtUDyxtLdQjNzWx9MEAK0LFFJOW2bojBwDIRKbWySfoC&#10;Rj++uxSKi4wJja47qFnGWX0OH+iTnUaL70SE+HFS6p+I9R3CMAKaLjC1HOMlJ8Hn9ONNG6FVsJlK&#10;hvSkqG4KYdbfAH/UArI0zSX0EjJBScHJxz++n8VSG0lQKUrc9SiE4P8AVJzq9xFvexB+LGUvDzMV&#10;lR4OW1RyP1POuo0RcZJ+XnOJUFcBtSHUYP2UOdO1zJDzfZTNXzyNyhgf/K0q8ozSEyIkR5zGFfwA&#10;c498oI1W/KLVM2Sm8rdWENByYkoASSuKsAYGP+2h3qlU2qrT6QxR3GZTUd+TJfeDm3t5jLbQkJ8q&#10;US4T9Bj76tD5NTUsJKWwG3MK4+h0vIptJlEmRS4L5IxudjoJx+uNe4UW0cLJLtJyf2IRJ0aVGiNw&#10;pjMlDcZlGWXAvGG0jnHjxp4lwo9Csgj6jGoN60aA4tSm6UzHKwQVx/4Sv6p8abxrRcp6u5TLvuFj&#10;/wClOSkyGv6OJOP2OmJNaEhBKkJQ2V4J41GsyS4ruc5+mdMJNIu+S+FtXbGLYSMtuwkp3EfXaNM6&#10;nNr9Cgv1OdToUmNGSFuqjyChYTuAyEqBz58alkSQSoeC2yUr8D66aKcUcn66D43UygPhbZgVRDqE&#10;7lpaZDoSnONxKT4yfpqOl9TXwlw0m3ESQnGwSKgGXVj3w2EHH29Wq7JoJo76yobVSLUDn813U3B/&#10;Tuk6XlHMpwg/zHOoS+rmpd0UixJFPkoWtdzR5a4yiA422hKkK3geMKUB988aJ34LjbqnHGVJUrnk&#10;aVVyDtUMFZIOkcqztzpaSfUEp4x50k2wtR3Z1XXeyr/Q+iMqfASFlOCPGpkBaU7d2PrqMgjtgDOD&#10;qSCvTnI0aiiNsbmBBcV/Fp8NzIwrewk5+3I1rrphTaP0w6R2lbFmxI0V6ZB/GH47aT3VuuqSt+So&#10;JBUoBTqU8j8qQB41ktTiU7iSOBnW5umNPjGjUqU+09GlRrTprESpISCmWlSUrdaPshSFFOBx+YK5&#10;B48t/ksfhGKOl6fLb7EdGnP3ZSGkGmTVRClxqQh1xAcB2KcL6wDuSlRSEgAk5UQcEafS4y6cuXdD&#10;9YQwWqY82v5hQRHSoKSppalKPoKQFJJ9woe40tHqFag32zb8eC25QHLelTFBb4clCQiaEtlOMAhT&#10;a+c8Z/fQzfT131WbENMhIiUtyPJjxGpbDbjUt5bKVIdcSvjDTiQDwQkLV+bXi1BwWjrxasfWbcMW&#10;XSGnGnJFUSHkodcZX3A+VDIUn/pOePtryh/xDK/Q7k+LS9ptEqSZsWI1TKfuTgttvMwmUOtox7JW&#10;FA/9W7W3fid+IxPTv4b6d1LtK5kRrnvVC6GxHjssgsSmGexIebTz2g0pKiFN8EuNkHBGvJOVLely&#10;HZUl5brzzinHHFqKlLWTkqJPJJOTnXa9MxSV5JGXky3o6YW5HdD8d9xlxJyFtnaofv51pn4Xvi4u&#10;LpJW5lH6i1O5Lmsq4YyYNRSKq/8APUtIJ2SoLhVlpxG48JxuHH01mOO2t5xLaByTjxopiRAwylP2&#10;xrte0poyRytSPR9HXzqF8N1yU+4OrFyV3rF0Xu6OVWtd1LmJZfjbiTseThKVyEgYLbih4JSfzIGp&#10;On/VPp51foP4h0L62U2pVAo3Gm1eMkyG1Y/I4wO28D7bk5HkjOvHGj9TL0oVryuli7nnuWPVnWpV&#10;QogKVNLdSdyXG9wJbWFAElBSTjBzrgUNyDJjVy3Z68JIXGktOKQ82R7g5ykg/Q6CXHUUasWfd2ez&#10;b1wfEBRkhipdILcrjheKO/RrsTFCGuPW41MZSR7kgLOANZg+NPqDbfWS0IVi0B+mRqraE56s1Wov&#10;1Jhymx2BFLa2kSkE9xanHGUbEp5UAPYarP4Ses/xI3d1StDpXGvip3DSJ8xaKjFq8ZE9LNP7Sg+6&#10;pax3AEpPGV43FIOc4NGfEzTa7Yt/VboY7cyqlbnTyqyY1FR8q0wUB5DLjhWGwNy8hCSSTjZxjxoM&#10;OFqVF5cyaoG+nt/VKxLvpd62fXPkalAdS40tC9u4EgFBB8pI4KT5GvWXpr8anTytW7QKpVkyIEup&#10;gpqqENqUzCcQkhS0lIVuCljASPUAeRxrxVdhy3YrkxMV5cds7XHQ2SgE8gE4xqxehHVk2NX2aRcD&#10;TtQtyfJQp2KHlILbilAFSVJ5G7wcfY60TxRS2Lhko9tqJ1AsHqPVoVRsm6oNachyVNzG4xKHm0rS&#10;PWptYSoeAN2MffQt0hhVyh3H1UVV2HYtTnXvJcdVv3d2MIzHyikn/T2CnA9ju1WNN6UWxaFWofXn&#10;oVUpT6IZP4hTFyhJTLgrTtkNtu/mK0pO4JUTygY51YXxBQb/AI1pN9S+kd5z4E+JHakVWE3Dadbn&#10;MbQkOhLjasuISUg48pH21ma6/iOj8mrLJlvt1GOunzezJaV6XGn0JcSofQpVkab2pQ6LZMqXLtGg&#10;0ulLqIbEv5WKlsP7N2zcE4GRvV4+usQ1D40ur9m26ur1GZQa6GtqUpnQu0p0kgBKVMKQB7n8un9o&#10;/wCIjX51JRUri6Jsr3LcQhymVtTaXCggHCXWVYHP+o86RJSSHUp6N8IuOevmRGjufTblJ0t+MQ3m&#10;lsS4KtriSlW1QPGsXN/4jHSxtDYq/TrqHTluKSgKagx5qFEnA2lt0KPOB+XU1TP8QX4ZajIXT6ve&#10;lQt2W0stLZrVFlsKSoEgg7ULAIIOckaztBRxJ6Rr1uv2+8tLThcQprkb2jx7eRnTyO7REhYiyY6S&#10;8suK9WCpZ8k599Zqp/xQdDao0l+jdYLMkpcGU5qrSFfulZCh+40ZUbqHRLoh/O0GsU2pxz/5sCWi&#10;Qkf/ACCcfvoZSjHdBPiy/ZF/FXHRcUOgUFcea/S0PuuzJMCKZRjuFASjcke20uE/p+mqHsymwaZ1&#10;Jt/v1Fp5qmVNEoyFNKaStllW8ubFAFPoQTg+Ma0uxcXy7iiuf21EHDawUH9s40GddL4jUvovfVZk&#10;riNrTQJjbDzzaSrvONKbQEqxncSvAx99Viy98iiv2NeH2sezyHv+RVuot03b1Ycpk9dPq9ckTZUh&#10;CN6IZfcUtCFqH5Rt4BPHGM50fdK5sqdSG6Czcoak0R1Ui2pkxv0RXHMdyFIyTvjSACkpPAOTqt+l&#10;fVKX0zutc5+IKjRKg0YVZpbgCm5cVR9SSDwSOcZ1etetSwoFHp9bpUkv9N606s0WvtAqfoMlfPyE&#10;0cktBRO0q9QCcfr9DhqKR51+SKtmkQoUydNp2622nHNlatxTyi7RKu3ntSYzQBWtB/MgAYWjc3kn&#10;aNAfXu0a41W6d1utNtlSQ0zMqMqneplEtvaUy0Ac9p04OSAQQoKwc4P6rQ7ifrMWfKkok3g6z2mH&#10;lv8A/wAOuunJ5QzHcAHZkIOCjncCBzkDUFfa4bNKjdT+n7kioGG68xctHmxQ292nB/GQ+2nGF/m3&#10;cbSSpxPlQ0x+CIlutV1WvdFiSergZQmldT7abjzGE8mPckFSQ3k/Qo3AH3CMnOoX4erv/wAnfDX1&#10;arkiSpl9I2QniMqXIeQGUgE+TlX9tAlbm23A6Y12y6ZU2ZluXAtFxW2FO7n6dKZVtfiuf9RQvH3w&#10;DquHbzfb6cR7DjBxDHz6p8zB4eIGGx+g3K4+vOszzVKmWbH6WTKZbXTTp7FVIbX/APDHny+Bx/Gc&#10;SVj9QV4/bV49Kr3tK3anUqlW6JQau0ltpYbl1NUWQ+ySpCmo7eC2+clKihZAG0H7jL8ZlUSgWfEM&#10;1PylNpCmVBSQlKVKXvyT7HGB+2v1k/FSrpPVKhEgUf8AzBSK32kTY0SSErk9orSWnELbWhSCFL5A&#10;SoEg7tbYr3Y9UwW2jaV39Iol62/cIsaDLaZlRZ9KkJDzkGoUyTIaHZROafyn5dClZK288Eq8DWee&#10;h3w/WP8AEf0Hsqyp1UYo1cs2TVTVatFLSn3Iy5DqkdoLBS4yhS9615yRjbnjFYyeu/WeZWKbanTU&#10;V5sXE2/Jowkyw880xKbU24lW9BQtZQlILh8HHGQNXfClKt3plEsywqPMty+rvpFPjT24jYaVT1CM&#10;lKivvAoZjvvrjq2pSlSVpcxjGNPlh5iw+15X0Wmm9ADRvhzqfQDq7QZkG5qTdNGlKcafq8JtTb6H&#10;Ozt7L0TBcbcK1qG1RUeM+nxrLFL6a3tSupke3rjYpFq1VpSKiBcj7cdhCSsKQlwLyFE5xsxnGcjj&#10;WpbNtnrDYF2MV+5LujPz58uRDM1UxUmSiZ2SUSNxz7nBztI44wdQfUX4cernU/qHUOpF+XxadXqc&#10;x1pb7SY7zTMhLbaUJylIG0bU8gHPJPknSZceWKKjJhKf2gvYgWrQum060eolw2tKt+qqckKatZ9M&#10;j8KmLICJESOslQG7CVJSQlW/OB5NiW/flV6vO0bpd15rNvKs6i0sfIxYLhocx2WwlOC9GUSre4yl&#10;TYAUlA7ilAFRGKlqPw2V68rcYok6p2VQ0xnkvttUK3UxyVgYwZRJdUMZJzwTj6DUg18Glgx58K4n&#10;rnueaptxp99iTJQQsgDKCsJCsZHsfGo+Pgk+9bHSzzlFRLlrV02BWapIqkqPQ4Ul0NNllDpkyBsa&#10;SjCirnd6fPknz9dQzlTsGRPbhGpPxZTw7iVLiqIwDjPHqIz9AdTLUCHEabaj06MhDSUtoHZRwlIw&#10;BkjPjTWrWdZ1c7cyuUaO9IjcsPhSkOM859CkkbedasMsakuxjmm2SJ6eXdIqlQpNERWJE1pSXXWI&#10;bDUlsJKQErR3EYSk4OORkg++pGzI0KBUHGL7p5p9Voq1IrTFSpJfSqC8f4cjtJIUgkoU2UoPIVge&#10;TqQi3FCmW9FarFddeqMCQ5GcRKiJkGpMLQhEfKyO2HGjuBU4CMOlQyedWt1H+Hu8Bb1vSbfr0VU6&#10;m04UOpMyZLiQ6w++TtU6Mlbbe/CQUnG0Y+gXn5mNTWObpMnRpWVxaN5US6OsCbirldpj8G3F/Npb&#10;htBH/DMFRjsMt85VlSAUhRKc+o6V6ydWLg6sTWoAp34bQoT6n4sdfLziyMdxw5IzjIwOBk6Ti9Aa&#10;hQOo1Kt6TckCUuXRy+mdFYUpSm217HUhr/zHNwHq4yMk+NRl/W+bSvCpWs1NamCC4Ah5ChkpUkKG&#10;4AnaoZwR7EaRKHHlmU8bvWgdpbBU03YAdiEn/UBzps5CSlZUFgq+v10+dRKIJJz9BnXLcdxzBKTn&#10;WqAmXka/LjbjJ49hr5twPHjTwslJKR7caQWhKhneAf100WxkpgkHXzG5BShOVDS4SouBIJIz7ak4&#10;dNaaJffUEoxnn30RS8kZTaTKePdkpA9wNfeozTLXSm9ENJwsW3UQDnnPYVogakMupPb4A/8Ar40M&#10;9SXEI6bXkVkBP+Xp+VH6lpQH9yNJ5D/02Oxr5HmymIGmW0DOEpAGdLM9pCvUrGnMtrYgD3Axph2l&#10;Lcx/TXzvJuTZ20LSXUKGEnOj/p5eTKILNrOEtr3rcZUP5yo5Kf19/wBtAJi7U+oZ40rR8tOokNEo&#10;cQvchYOCCPBGlSjatF/2F9+0yKKtEYpDX/FygVOpQM5UTwf11F9QLUlppFMqKnPmJLKFtzlE+oqV&#10;yD+3jVmfDr09qXVfq7T4BkraiUlsVGfJUM7GkrGBk+5J/wB9NL7pLM+67lo8Zza03UZiIiyrcFIS&#10;6tKTke2tOJ1VmfI62Z4ciuIwNpJPsNW1YXwodeuo1rf5ztazU/hixuiuTZjMZUpIONzSXFAqTkee&#10;AfroFrEBVPnyoL623VRXlNKcZOU8AeP76IaR1n6kW1BZgULqPc0SO0kNdhEs9tCB4ASSRgfTjXUx&#10;dE/kZf8AgvGxuknX+woyLcn9H60ISUKdLjS25IcdVgEqXHWrb44H01pK0LfqVs28is3JKZgvvHto&#10;iv5Q6jxwQfck4x5zjWHn/iq68zosmCnqlXkoW2UNqjJZjc44KtqMgcHwrPI1eHQnp91KRCidQeqd&#10;1OOOV4NS4K5UgvVbsJCyEtuOEmOHMpJKBvIxhScDPYxZ4yXWIqSo2dYVv0zp3PnXpSp1Nk3lW2Wm&#10;Vyg6Zj0WMASAFkltvg/kTgAkkjPiTcqs5T7z06c/NlyFBS3n1lSzj7nQjbk5CEyGY5ShkoC0JA/7&#10;+Sf11+rl527aVNcrl01VqFHQSlG8je+5jIbaT5Ws+yR/tkgcmSEPlPySMZS8DP4jrNf6kdAbuoMN&#10;4CZCiCstpUrb3BDUJC0ZPGS22sDPvjXmy5CzGS7HnBTTiAtKH4yHRgjI5/NrR3XL4merF0OVGzbK&#10;tupWpachv5eROcY3y5rZPqClJBLLSsYISNxBOTg7dULHVIpkUpkxjOWTgGO+25tB8EoWELxx7fTX&#10;mufmjklUTpYbrYOvQMNqJgtH1cGOtaVY+6VaRep7Y2upD+Mjdvj5KB9cpOTj9NEr6oKnS+uKQOAo&#10;YW0QfvnKSdN+183U4rNORM3K3LWG1pcUlCRkkBJyf01zR7RBliE8+Uwq9BnJHJSlwhaf1SsA6+f5&#10;XrDp+aj0hyUyPzqaClYx/wCgHRdPi01CwlVXadJOO29FW2v+qk/99dMW5Pjj5ylQHnmxypcGVtUj&#10;7lKTkfqRqN0WloHoivl09p+RMjbfLTrTUxJ/9rqcj9NRMxllT5ebZprJGeUw1xVrz9dpKT+2iqqV&#10;G4mXPlal+I7AoYExCHACPuU5/vpM1OlTGi1NtulOqQeV7XGVq/QpOP7auyutge624UEoKxz7PBac&#10;f9tJKkraKcJTkDH5cE6LpFKtyUwTCpkuI9jKQia26k/soJOoSLSoUhZRJqCoiknnvx1f7pyNXd+Q&#10;G6GaVOvbQ2jes+wUMj+uuXGKoSW0xnUbv/pSif6jUs7bEh4pTDm02pADIS08juY/9K8HX5NMn0xv&#10;5xqk1CKtvhbrCH0Y/wDcglOrtIKmb9lS+5KW6oY3rKj+519KgByef10xnqxNeZYkxXShxSQlqQha&#10;uFEeAc+RrlSJKHAta1pwMFJH5te3g7OFmjJPY97/AKg2Nxz7jxr4HFIzkefb6aahxaeAvznX3vK7&#10;PbUcqA855OmLYjyOSoFO4eNQV6nNo1MYJ7jaUDn3LiQP76k0StrZCzyNQl4yUP2xNaQSVKLSMY+r&#10;iTn+2ql4L8gf08acg1+rFJKf+EQjg8f8zJ0XSafCmKCpMCM8r6rZSf74zoSsVuW3PqK1ABHabSrP&#10;nJUcf2zo07nHB0rF4Ck9kFKse1ZaAj8GZjkHOY+WyD9Rg8aUFtNNEfJ1usR0kYCfmi4Afr6wdSjj&#10;wznOuUu8jnx99GDZCLte6EgmLdMJ9KfAmQME/qpsj/bTZbd0U5WXaNT5yMc/KyVoV+wWNFiV+nB8&#10;abv+oEDxqUi0wWeulFOTmp21VoqcZK+2FoH7g67Re9sKb3OVYMD6OtrB/sDpzdYdatarbdw3xVN7&#10;vZOeMnUFZFt25VrSpc+oQESXJiHHVqKiOO6pKfB+iR/XVN1oOtE6qtUeZEUqNW4QQ4kpDpfSAkke&#10;Tk8Y860F0ZvFv4i7vt7qZ0sRVbKXYEZ+1KvBbDbrtfdU2hUVp4/8v5ZCWnjlYDgK/SRgEZXuzo/a&#10;02h1Nym9+K8Izi2h3NyUrAyPPOM8at7p90OuX4VpdIvqhXPXLnqt/wAR63q3HNrTUu2/3WGn11Ft&#10;pkuKkdtK0tgkYKnchQwoDzPr8eyRu4bNHR+uFlX91ao9k9LKtTqxclLok2bNeYmochstmTGQ9BJA&#10;IfcIBUkoVhBbyT6jqznKfFekSKyuYhX4c0qI2uU5uhwIzilKfkqSVBIOwn83GAB4zrKVh9D7O6N9&#10;XZ3X6VcdJtGy3Yn4ZRWawhMd1LchPyy50xpe0Mh0ocUy2kZcB3ENYUkZf+NP4uL56nTXOm3T1dRh&#10;WNSkfKioxKe/Berie0ltankheOxkK2NkYwrcRu8eUhxJ58iivB0+6jEpj4ruu8vrr1Xm1OI2xEtu&#10;hBVIt2FHQlLTMBtZCFYSACpzG9R+4HgDVLkk5518WFsqUh1CkKTwQpJSf6a/c43Dxr0MMahHrEwT&#10;bk7Je2o3enFw5w2Cr9zoqUkYOT99QdtNlLSlDyo6nJA7bZUSeBrbi0hTQgUrkVBODtAQCSPfRNTa&#10;pJpMRbMftrbV6ihYyB9cfTQk6paZbS0kp9A3c6loz29s4/TTJfJBYrQa25fFyUiezV7Yr0+i1GId&#10;7EmnyFsONng8FJBxwMg8HA0PXhXKtcdYn3DXak/PqdRfXKmS31bnH3lnKlqP1J0hQJLn4mmHtz3C&#10;c8+2M51+qrSEOLBHJJOghGthZJbofWfelHp9MbolQC4yi44tTxBU05vP830wMDkY40ZUyj0WNWIl&#10;xQoEVMuMvvMq25ZWceVJHB+vGqZlFruEJHI8aNrDkzo1HLwfV2y+oISeQAMDj6DQzQUJG1vhD+IS&#10;5bavF3p3d1DYFEr7+6OYjpUmPI2/8xAVg7VAepP1wRr0JplScNJTDhqW6nYlbDgGQgeUqx/p9j9j&#10;rxlot1sx5EaSe8w+w4hxt9HOxYOQoHyMY16W/C51wpHUm00MuqQqr0VkInxUg5dZzy6kfQ/2Oudl&#10;VbNuKqoyd/iKWJGtPqlSahQgiFQrtiqqLTW4JZZqCXEtvj/pHrbV9BuV9dXR8KHw3dM+sFh1B2r1&#10;uU9Ct6Uilx1UiSwpou9lDj6ysoXuJUsDzxjR18enQSL1i6AzLitRx5y4LPS9VoAS3lciMpA77H3y&#10;kJUPu2NDn+EIyUfDJcElIAbdu6WUexwI8f8A7k6l3FsjuL0FdS+CjpTAl/LwLsumOAsbErcjL2kH&#10;I2/wRjVcdRfgGpU+WavQupkVTwKQG6tbyH15UrGe8hYI5IOdh99avuWpIZrQdXnClbR9tMaq+3Lh&#10;qeaJBXJYbSfGQFAnXLlmakdTHFJIwZcH+Hf1Jhw6i3DNl3A64Q62pElcZ5KgTlKQ4gJGU/8AV51V&#10;sr4YOsfT5SplZsG6aNHkNFxuVSnO+zgE8qXGWpII9gog69YH4MaomOAFIK5KkKKT5QE50c0tpDER&#10;LMcBKUICEge2NMheR7FZsvtrR5YdArmvWzGE1eRcNamTAp5CGavOfksOMEFKFJbUshPBJBBzn301&#10;+Ia776V0jn0+r3VJqVMqj7TTkSVheMkrA7hBXjKPBPvqzfi2vWwbB62sdOKTWKbTqhTqTDTFpspx&#10;TSFmQt51akrPpyVKScEgncMDjWePiDuKo16w4Ud6bTwY1UdacYgv90IWlrcUu4yEqTn6+CddDg8V&#10;fyFZnzZ1LEZNnoSlw7QAfcfQ6Nuj/W6qdM35Vu1entV6zq0oIq9FlDc04Dx3Ef6VgeD9h9NAM2SV&#10;LUrzk6jy5znXpll6M4r2zZtPtGlVy3HD01rsm6rKd2v/AIO8ouSqUvghScfxGlJOSHW8kY9QI1CO&#10;3TTKNcCqX1UkSqPVJbKWGbkVCUY9RZ/KGak0lIDv076OR7++s0WjflxWHVGqzbdbfp8ho5BQvCSP&#10;cEeCDrQVqfEJ1fuGlMt3d09auqhqI9cyjmQ2tP2yMc+3troQzRmtEKb6+9P6t0+uGFAf+RNJq8Zd&#10;Vpq6dIRIhLQshKyy4ng8pAI9iPvqrw92gFhIUE8lJ8HHtq//AIoqT03FLtG6+n1rptz8XExuVAb7&#10;qGyU9opWlpz/AJfJXnaAk+dZ/HCgfodcrO3HLZfjRZd7XFUqxWYlEj1cxqYy0wtfy6jypxtJWPvg&#10;KAwfodaA+HS7Oi3Sm/48eq21Cm0Z2KWXZ9UiiQDKVkBbuPUlsbudg9udZJgSFtlC0HwBjI440dW3&#10;fbdEqNKk1CM3JhR50Z+W2Wt5W0h1ClJx75A5HuMjWzjcj9kfgvl+4umVX+KC853SLdSrfahqYoZZ&#10;eUGUK2pS+6xuJLbSlhxxI44UT761XYli117pbDuK47oZk2xXavGTHmxaiZTEJCN290gJKkZKVI2b&#10;ylKlAjBOqQ6RNM3v8QtGrnSizLai1C4IA70GalcFCnEOl1cgMoCuyhSG1JWPKkjjlWt0W/WqD0Wt&#10;+JYUa1UGtwZTEOVGpbfZjKdkhLj8juODtrTuIUCr18EEa7vI58oYYYsG39/sSou7ZnnqNUrTN2WO&#10;x0wCWzGbmJnvRWituQrC9ij3gd69iVEkjyUjn2eTBGdny3IcPsx3CgBspTwUtpST6QBklJJx9dPO&#10;simpfUyg1dEen09Ut2S58pBZ2doobUkqcIwCtYIJIwDrmMptCVHJKTn8x0jI7gv2Pg6I5avl2zsS&#10;EBIxgDXxuQ4WvzelYz50rMcjOLIBSR7jXCEtEJ2JAA9tZuzDbEpO5O3HGRnXMd9uNLiypURuZHYf&#10;bddjuL2oeQlQJQTg4BAwePfSj7SnlgJJHHtr87TVrYW2p5PqGBkeP6e2ri7dMXK60XHE662wb0/H&#10;Lu6Zl5lyndqOpxlh6S2ElS+ApKQW+2sgFIJ4HkZ08ufr7btUYqcKLQK/HabozdRp1PiuIUpqUglS&#10;HFpQr0pSO2og7kjGcZ1Q10t1S567/m65JzveYDgbhQ5SxCbaKEJ2pbdz52Ak8DJPHtqPpLNUlVU1&#10;6HMcZYXHDQbaZQVpWlZwtt4KG3KSUkY59sa1w9N4k0sjbv8A5FuUvAaqqFv37Z6r8cvR6oXD3EJM&#10;OWlpAV68LbaSg8BIJ8cYJ1PXvX+n1do1OYta1l06oMSFrkvrhtMktFICUZQSV8+6snjzzoHo0RLM&#10;KqxVwAkvPodS8GmU7QCQAFJHc5TwQTjTpDZbbCSrwBn76nIxRUl0ehYmWmiccjX3tpQDtJ510ogE&#10;8a4DoUdo1caQtu1RHyIsh5Sil5SAfOk0QGmgnc6Vn3zp3IkFtWM4HvphIqC1u9mOyXVqHnwB+um/&#10;0LehfKWRvYSnePGfGkMSHld2S6VqPASOEj9tfmw7tAcUCr7e2nXZwkKzjRoX5O4rZJ4VwNDXWh1q&#10;ndG71muqCd1JcjjKsAqdUltI/wDlLGiyIkDydVx8VlU+R6GVKK20FfiVRgRCc+Al7v8A/wDIH9dZ&#10;eZLrhY/D5MMzGd/HI8DP7aSmQ4bYjCnl4u9o/MFzGC5u42/QYxp3JJIRg/8AV/20+pVq3VV6ZNuC&#10;m2rWZdJp3/z3PjwXHWGPHClpBAPI4J188nlhCbjI7fZRVsIrK6ZN9TeodIs+0nakqFK2uz5LrKC7&#10;HYSMvrSlOQceEg+SoaKPic6NWf0OuugUK05FUej1KkqnPOTVdw7w8pAwrAAO0AqSBgHH10a/DpGr&#10;vSPqrBtG7rWuCiXJejDUKAiRE2bYy/43eCiclJ7aeU5wAc4PGtB3R1U+Fm/rHtqhXXXaFdEOUuO8&#10;0042/wB6G4AclWEhbfGQSTtVxnPGsE80lkSW0dPj48eXA5N7MidNrluay7YqsK1SzCmXW21HlTwg&#10;/MtRUkkoaUD6SrkEnPCuMEA6Ytxo0J9ZjIWgeCFqyRj9ANGvUio9L5d8uDpe1MixKc47HmJ/+5HV&#10;Bf8ADXHCvWBtyCFZGQCDjQY5vUXXF4y46o8fdRx/bGvQ8eC6nnM8n2oqq6rDn26wmoJmtyYb6glB&#10;wUrSSM4I8e2NCDqCDtwTrYx6I1DqJY9XpkT+DVokdqTADgwhbiTu7Z+m4AjPtnWZLisi7bemJh3D&#10;alUpbrilpSJURbQUUnB2lQwoZ9xkarLPo9h4YOS0L9HadDqHUSk/ikF6ZBiOLlvsNtbw6ppta22l&#10;eyUuLSlBUeAFHWs7brlp27ccy5up1/Uuo3BPU+/KYivKeSyhYCg2222CQlGAAEgD251j2FQZwUts&#10;vOtIWBvSlRG8D2OPbWjfh1+H5d81SPVa+EQLejcPqCSl6UcghCDwR45UfYkc50jJ61j4MLZ1eN6T&#10;PkvZo3pvcl09Va3JonSqksNU6LhMiuVJDiWmTuwe0kApdVjkDdjg5xqvPjc6Y0yiXnbtHLM+vOpt&#10;0zJUuQncp2R8wpJVtT/y048JHAHjOtu9M7Vt20qDEods09uDT4qAltlsAfqpR/mUfJJ5J1lT45/n&#10;T1jpq2Fy0NsW5HHchdxLrYLz+47mzuGePII48HXn8fq+b1Hk3dR/R1eTwMXC47pbMTQaLPiSzCoU&#10;iTFUPDUWoONkfYtuKwP7alqii+KYwUO1KarcMqTUaS3ITj/1bT/XRiCzNQ221djVQdV5YmqYcdb+&#10;x76UOf0JOnj1JrFHjofeeMUK4S535UQfbChubOupPezhxK1i1yM0ta5lCiLc4BciSnIpA9/QVbSf&#10;29tfJ8226pMiPKn1OKywFB0VCMmWEk/QtbVEfqTo4kuyZW5ao1Qljaf/AJ5YYlJI/wDWg5/fQy5H&#10;tV+XuqVDjkngNtSnY2w+5POM/vjSvA17ehrAoVPkqAiV2huEA9pkT34i0/fDwKTpWbTPkWC0uKla&#10;kLyXmFNuJz9Qtvj99OHbEos2E9Mo7tYU6hOQUhL6E/qOTjQqLUrEEBcW4WW1KUSptxLkYjP741LI&#10;0TCpc+SVMLrUlbauD3nC4P09WdLKitJjENRYr+z+ZKShePrlJ0NKo96xQZTTokIPGEym3M/tuzr6&#10;isVRnKJ8FO/3SpBR/wDN0QA+XIcDqEtxAhJ4UV4UD/XXDvy7qh3NreB5Tnn+h1GP3G6y8O07Iit4&#10;9SA8Tn+uvrtbhyAlaaohZT/K4yM/1GiasFaZMBcEshl5lmQlQ2lPdS2f6LSB/XSkWlVFlK0RHJ0V&#10;BB2llXcGPbd2iR/bUSxU4jy9z0RhwJGSpiR2z/RWRqSiNyJCVyGGaglk8hf4cJI2/dTRB/toOtDV&#10;Kka4uWwaGmpVNpdPSh8SXQVJSEqCtx50MXNSqxaVFYqVGrc9LZfYiLYEpxJDjriW0FODjG5QyD99&#10;W/fUdUe7Kgg7Sl1Tb6SPcLQk6rzqcoKtmFGTyZFxUVA//wB5o/8AbXtse4JnH5+OWHkzwy/2tomI&#10;tNuKPDaYVcfefxlbjyCoZ+w+n66+Bm9mStwpokwAZSBvZUr7fTUzLSkKCUfprltW1JG7n209Iwg4&#10;/X7hh+qp2U+MjJMSSl3+2h65uoFKRSVtuUmtsqL7W8OQjtSkHJJUD49tH7mCvJxwPppFxxS0lCzv&#10;QeCDyD9tRq0UgGtWsUSSp96PVmN7iG0hDiu2T5PhWM40U+sthSfWMeU8jXM+lUiagJm0yI7tGElT&#10;Scgfr51Frs2iuYLAkRcjgsuFJH6YOhUeqCbsdvuLztXlP68a+NPY8K0CPyaxSLsZsxmvPLlSnUhh&#10;ToLie2pJUFHIOOEnIH01OuMX9GUvtijy9uMHYUE/txqIqkFiHQU4P6a/EgDkZ0JM3NczSSqbZy3Q&#10;keox5ISf1wfP6aUevmnNpKno8+OAQCHI5PP2x51eiULdRJny9kVZzKwkIaC9vkpLyEkf0J0nYaEo&#10;suhqSDtVGUpI+gLq8f2I0HdULyps6y5kWk1RLktbjCuz21DclLgUoKyPHA0V9O1lFj0BK0+s09te&#10;MeSrKjj+uhSuQzxHQULQxIjusS3EtsuJKXFK8BJHJOrdsL43qDCtp2tXWpbl0v2nIrluVSYCuFMk&#10;xW34piBuOCqPvVG3fxFZcUpXCSUjVQsViVRpMerQ2AuTBeblsIUncFONqC0Ap9wVAZHvrVNc6EOX&#10;d1mrdQvOc5WnbrtNUKXCpsEsxktKKQoMLdUtLagpKzgnO9RXgZxrzn+QacdGrhdknZm74n6faNmd&#10;A6j1Yfvkmv8AU2j0e5KXTV1BbrciYzIiJmICCNuEfOv7Eo29tCFAFWSE4OZ6yPqKkyqMGwoeY8k/&#10;7KGtH/4hVgXZ01s7pBaN8UymQZ9Hj1qnQflq45LeepzchpTKn2CgNtL/AIihvQtW/nONgAxSkBSg&#10;nIGTgawYodI0ka3JtFnxupFsSm+1V4r/AD57sdLoP9NLuzOmVTSNrFNKjwB2FsK/sBqrnoz0OS5C&#10;lsuMSWVFDjTqChaCPIIIBB+x06ix1qUCDlPvjWiLBeiw2KVbKHimmOpQc/kTI3D+hJOlZtGRKbU0&#10;l/tEp8lOgyTBcTIakNAhSyMEe51avSajWpcldj0i6l1suyZkaPGZpjjAekKdV2w2C+Q2g7iPUoge&#10;xx505NIVTH9k/DF166tw1Vnpj0rrtwUpo9r59pLbUdxYOFJQt1aAsg+ducattn/Dl+JaldMKh1Fu&#10;Cm0ekvQGJEtdBkPrXUCwyCVEdpK2txAJSjfk/bXpl096d9Xul3Ram2patTpURFvRXEQolWiCVL+W&#10;SCpDTjjLiW+4MkZSFD7nWdLh+IHrXUKY+X77mNR1pIcZjxmGNoPtuQgKH0/N/XWjj8fJy7WN+C5Z&#10;Y4NyPOG1oDSH5VTdWFJSxtR+qvp+w/vofqbynHHCScAnBP01enU20LdpnduSnRnocQKT84zGGUtq&#10;UcB0A+AT59gTnVekWSWlOvzF7T53t6PLhfHfWQmOVZdoqSY7l0r9vGrMpqEUKyG6moE9iCZRBHla&#10;gT/uRpZmy+nlaIMGX3F/RmXyT90nRW/QYFTpT1FeJ+VdYMdQQRuSjA9/qMDWabTH4wC6Y3RJvKqw&#10;LRbjq/FZKFhtwJK0ulCFLUcJGR6Un+mtN/Cz1o/8Pb/iy5UsM02Wz8rIwn0ubV7huJ+wVjX74Rfh&#10;jmGXLvii9OavMkQ1B2g3a9W1U6NCcIUh3cOESEbTj0gnlQORqwU/D7RqVVJVHqfW3o9BqMpTnZph&#10;rS1upcUonABQCnknyOPprnZWb8WkejdBmw6tSu1HfC481tL0d1I4U2tOUke3g+PGonovYlvdP4V0&#10;Uq3KBFpMebWVzn2obXaYckLZbDjqEeEbygEpSAkEnAGdUj8Md6V+30r6HdQmhGua2YwfhOd9DrM+&#10;nE5Q4w4k/wAQIzg/QFP3GtKQpy0bagleY7/okp/0KA4cH/fWdtoOVS8FdV1o1K4no6+4llgblLSe&#10;d3sNcT+2l2lU9OUtB/uEg8kISTg/qTp8+oOSps0AZfkqCVAeUp4GmEqOJFaiA8CIwqRke5Udo/76&#10;5c18jqw3EJaVI3TI6cHB3K/TONHVHwpDic87uPtxquoC0sq3qKtxUlKRnjB86P4IWz34+/ClAEEe&#10;U8Y1rw6ezDyPlGjxa/xSaA3O65U/q4m44LsO8aYwhilr3omQRFQGHO4nGCkuoWNw/mynGQcVHaL0&#10;hXRxU+c+p5yoXDMfLilqWolEVtKiVK5JJWPOtffGp8KV99XerFarlm123Z8CBLU3Dosp0Q5MbuJS&#10;ZJS9japKpCXHQlX5VPLx5Os03l0suXotZVPs+7oLMSdPkz57bbU9mYnthDCAd7RKRzn0n1ccjXa4&#10;Mk8qo5+SDUbZT9DtyVdtXRRoFRpsOQ8CULnykx2icj071cA8+/0Olbp6S9VbJQ6/dnTuvQYzBwqW&#10;Yilx/HBDqctkH6hWh+SCVnBIzqzrA+Jjq706htUikXQ/LpiDg0+aS8ypPunCs4BHGNdhOL0zEiZ6&#10;SwqfQmGqvChU+oyJDaS4txhqTtHukbgdn3xg6tmb1bRRUxlrpUmMy4nYsxFYaUlPsUkYHB9tBtK+&#10;I/oDV5i53Ub4caJDlLCS5LojjsbefcqS0pHnPgcaLWOpvwUViI7DcsqpU1t0HCmp08rSSPzJy4Rk&#10;ffjW7CopaGRigzj250263UGM1cFNTOhZKmHEKLUiOo8KKVjlJI9vHAyDrCV/22zZ96161GJC326R&#10;UX4aHV/mWhCyEqP3Ixn762VYV4fD/bExcezL9u+Sh8jbCmUYPkfQJcbCSceMqST99AXxNWV0wj2N&#10;VuptNodURcNfrkYtyZEspQ2lSVl1IZHpwraDzlQPvjjVcvEpY+y8opSt0Zeir9H5sHU5QKtGpNUh&#10;1GVETLREdS92VK2hZScgE/TjQql0pWUAkY99ElDh0h1RVWJklCdo7YjtJUSr7kkYGuTik7oqXk1T&#10;Z/WL4k667Fr3Te3KBacfsrjMVt5xmKsNgKCihzgqSASPBH011+CX/UbhRIvv4mjX5XcL7lMpslbj&#10;bq/KgveQFjxzj9NVf0wpEy5oX4MLshU+GCW1IkJ3OHPuR98cE60Z0/6CWHQnEVgoaqNQTkfNLVnb&#10;n/SBwP766+NNNSst0xWiDqO3VSzKplOKItMlmiN/MpAceV2wruFI4OF5z9iNFVIhdQChs1xTDZKc&#10;qSyEAA/QEedSi2kRrppLDZJ2QJXH0G9rU+VE+TnWpu1sJLZERYdQbXudVkfY6k2e4kYORpQFJOug&#10;tCTggY0AXZI6RuCgQdK9x1OSTnOkxIbTnxrh2UhYIB1E9gv5CpO/knXSW8HcFZ99Nu6AnSjb4SkZ&#10;/wB9EpsW0OwpQSUg8E5I+uknMhXnXAkAng/31y46AQSfbTYu2Jbo6Kc5yrSLoLaQtJ510t0AA7vO&#10;mbktauMePbTkLdWcutKk+SddojJZGU4GPfSaHSPtnXTijgerTExb/Z+BHga6QVEgHSGcedLM8nz7&#10;6Z/YtskGkkISPGdU/wDGk41D6YWpAHC59dVJJxnKGWVBQz7cvI/rq6qXGEp1KFK2hODof61XbYNh&#10;v2pVb+oRqzTi6hEhNJhNyilbgik+lz0pB2D1HxjXH9XySx4m0acS1Z54y2u23FIwsvNqVxkDlxWP&#10;OPb641vjo38Zfw7WvZFt9OnaTXKTFp9PahzxJipRHWso/jr3tLWVb3CtRUsc7tJ2n8Bdj9W51bvC&#10;d11pVSdmz3pIptqNsvCD3XFL2OOLI8bgMBsDPvqp6h8EtfqNYuONYdUqUmDRGkNper9JXTPn5Snl&#10;N/LxlkqSsjCfWooQSoc6+deo/wAbky9pz2jfKXeCRtC4Ra1QsWk9a5Nq1oVWiKU3asBicW1TxMCG&#10;ozIVn8jwAJXxhAJPGsWXp0Q65IrNZ6kV+i0WrSJkYEU623gRT2m0AJaZYKU/wkJG0BG44GTnk6sm&#10;w+rVyiy+n/SO/aa9S6zY98ChzUujtr+XFOloYS6D5KVuAJPjGMedHlY6rW5ZFE/G71nuQUtOBplL&#10;aO49IWPKW059R9z4A+uvHeresc30jlY8HEx+5F7/ALNUZOMaRgqyHlS6VLkpaecCZA3uhtRQjcFE&#10;AqxjJ54+2jC0qczcV1US3B5m1FsL4/lGVEZ/RJ1eV19XOg9XpVQuq1qhX49SkAKNsuUlDEaa4tKt&#10;zrihlBBUApeCSeOOciS6QXzadbYjGDbduImQlF9cP8JjtSY6ykpU40+lIcIOT5KgM+Br2/H9bnHD&#10;7mXE4mGeO5Fj0emoprD4aQEFzj0jgAZAH+2qi+LOmCX06pFRU0FuQ6p2+6fKUrbVwD9yn+2r5rBp&#10;ZtRy46BK+ZiBeJKHCEuw8+ArHkcH1cao/wCJScZ3SamtADCaqhJP1w2vn++mZeXDmQ9zG7R1OEum&#10;kZIjxVKcJSnJJ541vj4cqUYlrU4PH8kcJA+ufGsPU5CRMQhQ4KwP66390TiFmgREFOClCE/215z1&#10;Ftqj2PCXxs0Ba8ZfaABHONYt+OhFxROuzcim0elz2VW5CR/xgcSps918+laFAjPHnPjW4LZR/DBx&#10;gcaxn8es27aT1moxo1IlTGKhbzSkGPVWoqgtt50K4dUEqwFDV+krrkMnqq74mZerNfdiJbNxUKfD&#10;Lo9MiBIYqLefqWpLZI/Y86bwqjQpIxAuBuO4rOXJEdylOZ/RBLSv/k6k0XW5BdXOq1Ar0DuH+Mqp&#10;2181HSf9ReZc4H1KUH9Nd/5x6a3ACXVWvUHANpEOoOwXDj/pfSkH98a9O9HlF5GVTRXGIzc6AI9a&#10;bSd3cfaZmICR/L3GdrgP3I0Nx2nJLz8yfRI6ATuU1CnuNrBPsEPpV9ProtZtq0ZJWtlypQfmj/A7&#10;bDL+VeyQ6ys5z+51rD4bfguvubETWOot6VOm0SbseiUBLKS+4k/zvFe7sgjHpxuPGSnxrDyeRHCv&#10;7NmLD2VmGVs2t8ytMxqvxG0gjuvU0uIb/wDS6wVH99umAiSVvrXbt6RJjTCd4S9O7S8/6Sl/Bz9j&#10;jXrBd/8AhydIa9GS7ak2q0aWkH80pa21k/6tpB/vrBnWzpDZfSO95XT7qjSa9EqsVCXWZzEluTEl&#10;R1E7HGu4kLx7EEkggjOmQzRnpC5xilooWuuVtZQ7VqJHbW2CO40ylOc+cqb9JOo1FTgNqAXT0pT7&#10;hiUtKh+m4EaKXLOo1SqDrVt12nNRgMpM9bjBJ+mUhQH78aHqhS51EnmKoxJIc9KflnESUn9COc/s&#10;Nal4Euj4xXWGnMvRWXEH0pEqM24QP1GM/wBNdz02hUw2pEaBGcBG7sqcjqP19ik6ZSobTKAuRFeQ&#10;PKithbQSf9OSNvj6aRhxYMt1aG6kWR4wkod/t50Yqh6LapC1K+XkzDxkBDrbv+3J0yVAnUUl2HV5&#10;MVRPHpeZP9U8Z1IN2u+hJcRVqcUH8oebcaUf3AI1HzmKlTU7nFIMdRICo8vcD+x/+ZqNFWelvWe3&#10;Z9p30ukzH0PZgxnkOpSQFpKSnOM+fSf6apnqI4RCt5hXqXMuyjMoGfBD/cz/APJbVq+viqgVtXVR&#10;tyBWExt9IhhCXo/dQQO559/JOqAua1b2rUumzxMo6zR5SJsRsJWhPfQfS4oKyCRyB+p16riNywpm&#10;T1XK8vMnOXlsPVPofO8DaVchJ02flNMq9ZIA88aFUVy/W0kP2exLKFFJWw/hRPvgZOdNZd/LjhKa&#10;rZlfjqzypLKVoH7nGtiZzEgkzJk1Fl6PIdU1JUElC04AGQCR9NVF0o6rV2vX1dloVxCXOzMkzIri&#10;U4Syht0NKaP24SR99310eO9VbSGGXJUxl0DwqOTj9xxobpEjphCuWp3NSKrToc2spHzgeKmyVA5K&#10;gDwnceSB5IzoJ9k9BRX7D+dLac2oC0g+TuOP6aSTUS3hpQ8Dz9tB9y1q1JdIdip6jM0p1aQpEuHN&#10;bC0c4BVnOU88pPkab9M3bpk24W6/cMGvbZLyI9Qi4WH2QfSoqTjn9tU8iL9sb1N8PdeKGNnpbpYd&#10;3E4GcSEj+5Tqy1LSpxxAUgqSo7khQyOeNVJdlDl16/F0um1NqJIVSUpW4scAJXvA3Z9Ocp9Xtr0h&#10;6fUTorc1k0aiPUS0LvFOpzVMkVGCGXH1PtNpS9/EbPc3bwTnOec6x5+cuO9o04uN7q0YxLaSSog8&#10;nSrYISQFEfXWwah8MfQmsb006pXBbT5GxKO93Wgfr/GCj/8AhDWY+vllsdArqg0eo3A3UqTWYy5N&#10;MqbTXDuxQS42tKSratJI98EEffVYPUMeaXVaBycSeNWBdQpVKnoUidTo0jPB7rKVZ/qNQS7OoBSW&#10;40JcX6KjvuI2/oAcD+mjC2KPWb6p8qrWbRp9ehQ1pbkvU2MuQGFqBKUrCAVJJAJ5GmMqOuG66xKQ&#10;5HeZXscbdQULSrHgg4IP2Ot0ckG/IhwnGrREW3azEa4KSifctTXANQjfNtvywhosF5HcClkgoGzd&#10;69w2+fbXozS51Lh3JCftmn1VFJk1NLEeSJzrSXlKSp51SG17t7eCQdwAUTkEYCtYMtJl2RdtEaap&#10;bdScNRi7YS1JSmT/ABU/wiVcAK5HPHOnfxU/4k7tjXbUbD6GW7TFVOJGXFqNcmuqkqgznE4dRECS&#10;G1FvJSVnckrBwCBrzHrfafIgo/o28XSZjb4tPiTur4n+rdQvutqLFJilyFQYGE/8HBS4SlJxkFaj&#10;6lKyck8cY1F/DBHUOslCqsftqk0dMiqRg42HE99lpSmyUng4VhXPukaqpbxdUpbjhWtaipaiclRP&#10;JJOrt+EeNGfvmtzHY63HoVGcMdSSQULW4hBPH1CsfvrPK6NmJLts9gLOo9t3TGs2yPiQtu3r7F30&#10;hFUo1XrNKYddS8ptCnIa1LSSpSQsbVjBUOCOAdQnUr/Cz+Fe9mpT9rUGpWPUHckO0Wcvsbjzyw9v&#10;QB9k7ftog+KiRT7D6S2RVIxQ1OtSsQflElWF4aaIUlPuRhsZx9NaSoNaj1ui0+stJU0ioRWpSEL4&#10;UkLQFAH786OqiiprZ5aQ/wDCVuKp1Y023Ot9KIpb4j1RNQt95qSyojcFtpDy0rSpOClWUg5PuCNX&#10;JbvwPdBfhjrtDuaqqqt73Yy58xGlVZHbgRVo5DqIzYCVqSQCApayPP0OtSJqTjPxMLpEeThmbZyZ&#10;MhlOMFbUva2tX3wtQGjm8LUpN6UOTQqw2VNPJOxxBw4yv+VxB9lA8g/9s6tPewKObeuOBdFut1ij&#10;rQ/lGe2lXKXB5SfpzrAt3W83HfvN+KA9AWZakKwQqO4XdyWlg+FDJHHHp0c2515sLoT1Eqli9TKz&#10;WLVrNJmqjO1BDK5NEqjJSlTTriEhS4ylIUlRwAkKJwccae/EKLXqVZo3U/p9XqXVbVvNSqHWHYEh&#10;DzRmFOY73oJAVwQffjnXU9My+zmr9mfl4+8NGQHqTTq3FlUurMuvQpzSo0lLIBdLS+Fdvdxvx+XP&#10;AVjPGp2D0N/w4JswszurHVSiLUkq2z2coT7Y9ERQyPrz+um3y64VUeiOJKVsOqacTjlJSeePb30I&#10;VOhx6nEqNGfBaeiyHFx3WlbXEqwT59wRwR99df1Lgy5Ue+N7Rg4vKjgl0yItvqT/AIZFi3PYCby+&#10;GvqtVKuuXTxOpzFX7Lkeog8pCHkpaLZUMgZQQCOcarX4d/gTrVL6nVJfxHsCi0CzqWxXpkRTreJq&#10;VuOpQFLbcUkMgsOFRyCeE/zaXtD46+u/QS2KPYbdFoFdolPZESmOTaO6paGxk9nuMLT6gPZScj6k&#10;ar/rz8S3UDrpVUXJVmotDZmUpimzKdTi6hmQ2y8t1AeS4oqyFqJ2k8H214tfyYZeuRaPQSeKWNOJ&#10;YvxD/GTfN9Kk2d0VcFpWPTQliO/FpqVSH2h6QUk8MI49ISAQPJ4OszWzfp6e1JdxsVqn1iWFOdyD&#10;V6SzPblqWCFJc7mSkc5KgQoeQQdTti9bernTGQ+9066j1y3VSVBbrUOSQw4sHIK2lAoV5Pkc5On1&#10;69bbk6jU1dOvuiWjU5LjqXnKsLahx6itQ+r7KEE/uNPavyhanQTdF/i+6j0ap01mp1FqqJpKwqnx&#10;JraP+Gb3H+FGkY7rQwdpQVFJTwfA16l9CeuNs9Ube/HbeccQrhNQp8gfxYrv8yD7KHuFDgjXl18N&#10;XS/4ZustfbsDqTXrqs27KpLU3RKjTHmVwJSikFDDja2iWnNwODu2r8ZScA7Fc6LXd8JTUXqr0zue&#10;oXvakR75C6IstlCXe2k4VJR2zgpH18pOM8ZxlyRHQmltmuK/S1stCpQkBUVzkhKcdvP+rQzAcU5X&#10;5W/wiIlP/wCHnU3aF50e4aLBuOiS25lIqjKXUngjYr6j6g5BHsRr69b66NUpMtt5LsWcELbWB+XA&#10;I2/fzrnZYNyOjiyrrR9S2FIbd8JQsFRxopo9TRKqsmPu/iNoBIz58agW2s09RIwArccH+p0Q0WkB&#10;1QnRyGnluIKlY/MgcEfuP9tNx2qQrJSTbMx3N8Unw3N9QLj6fX5Oetqs02pPwJUubTloZLyVkb0y&#10;WCoBJGFZWE/fWXf8RCh0ui1Lp5LoVWZqdNq9JnPsy2nUuoew436kqTkFJChggn31THxCUU3B8QfU&#10;qaayqG6/ddSbUpzcUbQ+pKcgZ8bfOvnVeTdKOmXSy2rhqVuy41uUyfApyqVMS84pruoUVvAE7FEK&#10;RwQCSFHXT9N1nMvJd4zNcjyr9T/vpk7uBykkH2I9tPpighSiPOT/AL6RhssS5KGpEpMdtSgFuqQp&#10;YQM+cJGTrsvycsM7N6uUaElqjdVen9MvKlBzJkuJLdRZTjGEvAgqA8gKP151cVF6E/Dj1Ugpl9Ku&#10;rVQoNQf5TSKq2h9xtX+nBUhR/UFWqqpPw+T7kbbcoHVXp5JcdHojrrJYfJ+mxxAOdD9zdHuqlhLV&#10;Jrdl1OI2hWEz2Wy4z74KXUZGDgnyNaMeXqtjkX5SeiHXbpR3lQ6RTK4wn+O4unyEqWQkY4S4Eqz9&#10;hnQP8TPUuPcNDodlRYL8eVCdM6rR32ihcV/ZsQ0QR5wVqz45GuujnxK3BQVooN5XrVERVKwmW6n5&#10;pCU/RX8w/UZ0K9W7pRdMar3jO7Dky6K0pMQoGCmHESptKv8A3bwM++3WjLmi8VWKmqlZUTLe936j&#10;OiCKjK0pzjjzqHp6QpxRyPtqajFKV5OONczEvsEvnptR7YkQ2nI7La3EABx1x0trLm36e/OBrRVp&#10;y2osZASSMJA27s6yb08up2A4hkubm/BSfAP21fNCuJLqG1JIPjI8a68GmkFFWy0403vXzgn8lG3e&#10;fq8B/wBtEYeOM5GNV1b0ta67NqRIUtuGxH5/lClrVj+ydF8WobxhQBzrRJD0TAWSTzrl1axjHOmi&#10;5SAkbTzr4Jh/KOf30BGhyA4rBJ4Ovg2hJUpWMaQM3HBBAx9dM3ppKVBJ9tWA4tki2+CSNxI9udLN&#10;uZO0nx9dQ7ckhKUk+2nUaUlZIUrx99VRUlokhxg5518cWT4OkXZLRTlB8edIGSPY5+unIztfscuL&#10;IHBGkCOc5zrrIUjnjOvqW8DGdNQDj9nOQSCDpVxCw2FKBxnjSYTt+x18dkEpCSrTYuhU9HQ05iIU&#10;VDHPOmaPOck/vqapUXcoKJ4IzpjlSsWv2ScFpTKS54OqO+M+vybWY6d1hunxJa3FVH+FKQVocA+X&#10;4x4zgqwfbJ1fsQIckBCiAkcaqz41KFBqPRin1R8JL1GrLK46/dIcQtKk/ofT/TXG9W/1cDi/s1YY&#10;9tGd+nfxIVGmUplcjp9Sn4rbakF6nynIb61JxlSl4VvOSQc+T41Y9F+IqXekWRbsG4K5SETghf4Y&#10;/MLiVFBzlCzlWcgHgp4Gs0U55KaWhbbKGkyip3CRgAEnx741M2DRJ1ev63aXSobsiVJqcdCA0PUB&#10;3AVEH24zzr5xyPSMM8kssfJsePqvJrC2aNc3WnqlNuSrSm505dFS0h9xAabVPioAireUPzK2qWVH&#10;GTxnQFSOgHVT4rr9uCvdLoDT1rUl8UuLXKzKMaI6W0AOFBAWVFbgW5hCSAFpycjWjZkyk/i962Z0&#10;mrEFp3p/atcVWKY03mUuXMpq1MSAvnf21BSFjGQpac+w1cdj1u3rE6JW1Bdms0KyrQtiC7Oqhc2M&#10;uKWyhzKQD/EU4V5wMkqV7k6lRwqLq5DqpGLbr+ALrfY0BiqVW6uni4sVBStIri2VK58J7rQBPPsd&#10;fOkHSG8LNvdyr1ZmnyKaulutplwJiJLXeLifRuTznAz41DSviHkVm8JVXuqgu1OC4/vYWp4h5pgn&#10;ICUcJR6cekY++dT1yT63It2TfnS2/wCfEpyUrLsZCiEocABKXEn35/3033+RP/SywqDRkzPt4DKt&#10;TrhttqXCjpkt02uJMV9zH8FZJzsJz+bjP6arbrpXaTM6Z0qkwZRdmMTEvSx5G8pUCU/9PjzorsDq&#10;TW+q3Sy6U3JFjNVG3ZMZ9gR0kJfU8FpaSkEkpUCheTnwR9NVd1eiig2dGmOJy5KkdhwHnadpOM/X&#10;jVY+LLjfDH4NHpr/ANUqOkupVU2EuHCUuJJP0GdehvSJ+O3SozSXUqHbSc/XjXnJQGKlW6qinUeM&#10;uRJXyEp9k58k+w++vQ3ota9cpttRUzWUhaWkgYVk64/qEldLyfQuIusLZpKguobjI5HtrMPx6wZb&#10;lYsqrNt056O9FmxQzMg/MIWsbD6sepIwryM6u+nVCrwkgLjOKA4wOc6oH41qqqfVLGpU6K62mJEl&#10;T3trD7ik90pQ0CWgcA9tec/Qav06ajO2ZfUF3xujKrtZlUWMQ1YlruhPk0efIhPK+yQoBP7E41PW&#10;B04qPX6tsUe3entdeb2kyptRXHlxogx/5ju07U59gdxAONXz0U+E6d1NRDui8IFWty31je1CecX8&#10;3N44ylQy02fqRuPtxzrc1hdMLcs6mx6LbNCjUuCylKRHipwkkfzKJyVH7k66PK9Ril1x7Z57Hxva&#10;ffL4KO+Hn4NOnHRlYrkCksTrlkJHeqbkcJQyfpHbyQ2P+r8x+utQUmitxAlTifI5V9dP/lafT0BT&#10;igFJGcagLguj5RlbvfQhtIz58fc/Qa5TUpSubtjXmlm+OPUQhk1GHEaKW1JBA8k687v8SS66HGuq&#10;x5USTFcrRgz0vNSY6HmlRC40UBQzu5WHMcEYB0X9YvjttSkqk2107qFLrVdSntLdVJCYzCjxn17S&#10;4oHnHA8c6wne9d6gXPXZ1z35UI1YkSnN4fmUsLcDfADaVtqUEpT7BIwPbyddHj4cne5GfrjUaj5B&#10;yuMSKu41KdtKlNx1q3rVS3VxHFJHkBK8jJ1D1Ck2U62XYjV30lxAJLkyIiSylQHHrb5xnUhImUl5&#10;kdpaYnb9QMR9xABHBBQsf2xqMemSG9rsaWh1l1WCp1skDJ8qKfA11INxVGeapkYKtc8aIYdHvs9p&#10;30uQ++oBY9jtXkf7edJu1CtOtlFSgNSVYwXFx0qWf1UgbtEMykwjNSiNUqRUU9sub42U4OeQQ5zn&#10;SUmmx2mDKZdmM7s4V2FKbH1O5JJGP001S2LqwWi1Khstran0dxh/d6ViSpKcf+lQI/vpamRaTc9x&#10;xoTT8pmGyFvSi4tvZ2kjJwU48nCeT/Npw84v1lquRZmwHe0JCSsfbY5g/wBtRlFLbz1TmuIbay0h&#10;rCUBCCM524H6D+mnRqhMk06PU/4hqs3Wa9QayhJSpdMUytv/AEqQ8o/7OaqdxSSkkYwSdTN0XZS7&#10;gZgqp/zrTccuoUxLThxskjnOTkHGfOhla0unG7jORr0/A1gin5A/yCGKHPyLC7jehZDaUIVg/m+h&#10;0m8892ygrVt/U64L/bcDLhHI106sFJSD5GtpxUyPVGjOZD8Rh0H/AFtJV/uNCd+2nbv4A5U49KjR&#10;pqJDAS8y2EKCSvargcEYJOMe2jcEFO3gZ/toT6lPuQLXcWlruhclhISDgklWNBOqCXkrandOaVet&#10;PqlCq8je2l5lz5hlhLbiTtPA/cfvnU7A6WTrep34fbdyJiJbQUMkMuIKM+52K5OnPSyd8/Gq8gnB&#10;RKEZYwOFoGT/AL6OSOOD++k4odthSbWgDtixbht6oSa1Pq0SpzX21tqccUslW4jJO4Z8ADU9Rv8A&#10;McatR41tW1JRUqhKS1HTSyUvPPKPG3bjknOpvaCfOncZCmsuxpC2XAlQStCylSSQRkEEEedXlwRm&#10;vAeHNKL8lt0m0vjrtje4qzK9JjKUFFmdOg1HIHPA7ylp+mNVD156c9d+ptYauC7bZuGA/T4wjMtM&#10;25JQywM7lEFAIBJOSdTDt4V226HQ4XSer3TaFTpZzJmtXfMlxpIJJWPknkKZQCoJOE4A5GCMasCz&#10;/jd+Jq19kSvRLRu+Igkbn2zT5Chjgbmk9sc//S9caXGyR2onReVSVNlYfCTXF9CupFRrl03G9TI0&#10;2iritIQ26puTI7iCjuthOcpG4pOOCTyPe1+sPXGyK71f6Z3JQ7VpV0y6iXadcPzKdsN6K64Gm0uh&#10;STsdb5Whw4IGQcpONGtW+OzpXeNGaoXW7o1WmWHFpEhqOY9QhPEYIG4lCyArBwAPHP008qU/4FOo&#10;nT6rXJQrGhwV09h8rZgpYplSQG2ysqbbU6gLJAwMhQJwMayZIzi78GiEouNUF9T6J/DldaROtwVm&#10;yqiV74NYoktwCM82vIcRkuM5BA8j39tYbm/4W9KqVzyLMpHxJUtdySUyJ1JbnU8KZqsbcoJUh5t4&#10;kOpUP4qCgkZ3DIzixrDg9BLvai0qwvjIuWxAVvdlD1LmwXX1cLU268678otxsEDa2kcckaI5tgWf&#10;0h632ZeXxCfEhJumly6fN/AayGmUiK60pvCX0ttqGwhasLT/ADDkjWR5XJ/J2M9peTJPUH/C1+LK&#10;x2jNo9tUm7YiWw4V0WpILmM+Ay/23CfsEnVK06mdbfh3uJdbqth1u33e2qLKZrNIdbYkNq8tr3pA&#10;IyAeCDkDB17k2t1A6N3bOiW/06+IqiTKjKUflYbE9h51xWCThrcNxwDxtzxowqz9Vp8SYy/VqDXV&#10;RYzkl2AhgpfcCE54bC1Bf7gDOPGdU5v7IoxXhnjNRfi/FyQUUvqNRKs/DiA9j8Pqq32mCoYVtYkK&#10;O3jjhftrXPTX/EroUpEeLLrdFfYYbS0hmoIcpD6UpGEp3DeyeB9fbV23r8NHTTrbZqazSfhZsZNU&#10;kSNjyawy9RZWwFQKgqM2HEEgpUkkqGDznWSuo/wLSqVdLHTrpr0dqVFuyqwHKgmKL1jVCjPwWnAl&#10;xaVSm2n0OJWprjnhRzxo4ylJaClJLRprpX8QtLq/Vq4eql4IkRo1TpjFNpi6ekzo0aOlYUoLWjnJ&#10;xuyEgEqPGtL211ksm5+23QbupE5wkbmvmUNvAE4GWlkLH7p1401z4Sfio6UVBc6P0pu+C+wOKhRV&#10;GSg5/wBLkVSsj9caCJnWTrZbDyoFZq78qRFXtej12mpeebURnBK0haOPoRq1J3srpFqzZ3xzTKVJ&#10;+IKsqYWlS/wynIkoB/K52lek/cJKP66s+VZ67v8Ag4sWLaMmk02q0uJRasxInSEwoa3mltofL72M&#10;BBQ4+So5OduMkAa88Lb6hdROpT01uF0xqFcfhtoenP0CHJkLjtbsd1xISvj0kDKh4x7a0FXPjU6b&#10;0T4Y5nw9V617liVj/JrlGblvNMFlc5I4C2CQ62krH5lD28Dzop55xrr5DhjhKOyJh9COvb8VF7U3&#10;pjd0qJcSG6jGlRwJCnm3gFoX/DWV8hWRuAOCMgai6rbvVK0HXZdy2XcdOOSXXqhS30IyPOVqTtJ/&#10;fXqX0eqAqXSuzplEeQpg2/SwhqS1tdbbMRogEp+xz7j6aNFzpbbYTIhvJGeO0tLiSP3wf7avF63n&#10;x6sRk9Pxzd0eOlr9TKzalcNaty5pdFnpCkKkU5zYoBRB2qGFDGR7j20D38KrflwVG76jdz1TqVTc&#10;Dsh6ckqccWEhPKkgDwkDx4A16VfHH0jpnUbpc9eFGgxmq/aIVOcWUBDr8HH8dBJwTtACxn/SR76y&#10;t8H1H6PXXX5PT+7OiLd4V2UiRUW6lJrDzTDUVAbT2w0hJ9W45yB4VyeNPyc9ZYd5IGHFcH1RkKVb&#10;tbjfxBFQ6P8A6W4k6ipKZLCtklhxlWDwsEeNeutR+CL4ZbkCG4lm1Siuu5ClU6vSh2VnjAS4VJUB&#10;904P015lXaqnUa7K1SqY4uRT6dUZcOG6+lPcUw26pCCrgAKKUgnAHOlQzRyq0HPFKD2PPhi6lWF0&#10;q6xQL96ixahJplJgzDFRBiJkupmuNltpwJUtA9IW5zn3GvaHoBVaXevRWk3U3Bc/DbqZfqTcaY0k&#10;KMZ9aihK0ZUnlvaSMkcnzrwqeqVAl7kvUwpUkE7ihI/pg69w/hadbZ+FrpjhsoH+U4Hp+wYTrNl1&#10;sHzUUZ6mre+FjqSXmd73SW7pu1CCSTQpq8+jk/8ALVhWMeUjH5k86Zt+tU2oNIhlbcqDMSlyO6hW&#10;R6hwUnxjQXetBoN2WvUrZueAmZTKo0WZDSuDjyFpP8qknkEeCNZ+6R3fcHQy6o/Qm/ZYfpVRCpFr&#10;Vk5wtsqO1on2OeCn+VWPYjWOGWM20b/acY2zU8+k3Yl96FArrENxpHcYS/GLjUpGcHO1QIWPcAHj&#10;nT2n3neFsRGV3dahfg4/+fqOoyUgA+VIACwMY/l00i3UuowewXWnZ0H1pJTyD4GR9Dqw6B2VUeEu&#10;K8XW+2kbsYORwcj25zpkYPyIyyTVGAKbYtt9Irt6g9SusHS2F1ItG9ayaxSrjpdPbqCaYwt6QpaH&#10;0ObVt4C2wog7cpPOQQKX+NaidAoVsWXdnQlFM+TqkypfiKqdOW80XNrBQe2taiycA+nCR9vOmMzr&#10;z1I6SdZbxi2bc4jNv3NVUSqTNT3YSiqS6pQWyfyggEEp2k7s5Ooj4kLw6YdSOk9KvGyrXXa1dTXg&#10;zXaUxgwO6Yp/ix8DABIGQnb+b1J8E9H0+HXLYnLLtAx5VEbJbmDlKjxnTFXjAOpOsxpbKw9IjPNt&#10;qAKVqaUlKgfBBI50V2/0kueuRW61QDEuSAnHzLNBmtPTmM/Vhzav+gUNdZwlZhUWwTodoVa55yKV&#10;SIHfku42oylJz7cqI1YCav1j6Ez4lKuCr3HRUSAOzF7wU263kZKSoKRx/wDWNG1sdP7QvN5NvW/f&#10;NOj1mNltdPq7K6LUG1eMblFSHMH6YJ0S9X+n972F03eol0CTX2Z6moVMRLfbfVHmLUAlTSwc8jgf&#10;7ab0pDEqKt6nOWZc1dYkw40QLhQF1CsTWGkx1L/L6NiMpKyVY4APP21SLqj4BzjT+YxMp8l+BOZc&#10;YkR1qbdZc/MhSTggj9RqMfUoknOsWWfbwD5F6b+ck+x1Kk4IIOoymo9BUPc6ksZA9WNHjdRBavRP&#10;0Cb8u83lQwTq8LLuBtKUMuuoKTggnWcm+6HGy2oDB51ZdmyVvoHr5QADrdinsOC2aitqWPw+TN4w&#10;7JbaKhzkJbz/AN9EcSeNwKTx7Z1X1rTe1ZMVIVlblSfJP6NNY/30T0x9TiRu866Ha1bGhSuYFEc/&#10;31yqqtR8LWcpB51GJSvO4qI+nOkJalNo3n1A8Y+updlXsln6qhbw7C8tqHgjnOkXKqltWz0k40Ph&#10;JABSs8+3018W26FBwrzj66llWEAnbhwRpaNM8kq86HHJJYTlZyCOMHX2DUe6ojcBjUsFqwsbfccA&#10;2rITnT1rORznOh6LOdbVhpaVD+upFua5nOeTpidgPHaJzupQkZzxxr6JSSMDGoZUtSgAFcn766Dq&#10;s4z501CJKtEk/KwcDzpuHSo8+fbSKQrd61k8adx2Ukblew02LRnnGxeGdzoSR6dFcEJRHKkHzxod&#10;ishSgloZWogADyTohSn5Zppt1Q3HHg++qlL6JGOhVAXuCwVefOgP4xadPqfw3yanAZLjdLq0SbJw&#10;eUs+pon9lOJz9s6sIIWrByQB7aY9XKQq5fh3vuipeLWyiSX0kDPrZHfH9SgD99YubBTxbNWBUzzh&#10;LzbNPgxVLAUwwhKsfXGtq/AR0cjogK68V6nuuvfMKhUNt1QDQQEqS89tByVFXoGePSojOc6yF0T6&#10;aVfrh1BptkUB1bQd2vS314Hy8VCk91fPBIScAe5I1rLrD8WNvfD3dUTpH0dt+NWIdp0BdKeU+tTb&#10;DdUKm1NqWEjLmxIVvA2lS3Tk+nXhPUcU2qxeTW29Fj0f4eWOlnxMULqta99wk0G43JyLqpNcqIS4&#10;pt9tXcU0sj+MkqI2oUPSoDBxoJ+K7pDdFhdDekvSO173ZrlCp7kxDdNdIakTpm5T4fHO1aG0KDSE&#10;5yFLGM5wKh6C/EDc/Ujq9Ctrr5W/xGjXSVQY76I7UX8LknljtrSj0tKX/DKVZ/MDnOdX98Uj1Ptm&#10;fRaYqmy3J1t1GIulU1tKnH3loj5RGQOVYWvK1cYCUE/TXGlly8XJGGReRl2rKV6VfD1cnVKMu5Z9&#10;fpNr2swhKXKnMebcU4spGG2mt4O4YOSspCeB51dFrdKbfsqz69Z7NxQ7opsx1TpeBbB2Kb24KErX&#10;5wec6xs29Xbcrrzi0y6bUFrKnG3GiyoZ5JUhXtxrSFuwKoLIt274Vbej1abGcU8mKnthwdxQTjH1&#10;CU66md5aUm7iZcke+kFVsdO6ZZNDqVJp1LpUF+S4J05+I2W2nXNyghZ3fkCUAnaCEjkjGqK60XZR&#10;uoteh9Nen7Cp1LpUsvTKolvuOTZSkAKKPAQygcJ8lRyT7amb76o3Dc7P/hkiW8tM11AqUtTv8RaB&#10;4ZBH8vJKvrwPrq4ek3T6gW5CYjUqmMtKKE5XtBV9yTrJyOdGK7I9B6V6U3NTYv0a6eUWjUiFHjUa&#10;G2tCEoWsREBbpHkqVjcTk+51p6gUSOITbbcdKFY52jA+2hazqMy4520sJ48YGNWxRqWGGiryABj7&#10;a8+3LI+zPXZZKC6r6EaPa6G3UvOuEgHO3HnUY50codwdQX76uKltTZbDTUOm91O5EZlAPIT43lSl&#10;Hd7f1ycMIASBohpkmJGhKW9t3g+/nGnQhqzi8rPKCuKs/UugtRmU5wlKeSdOpVVjQWVIZUhOByr6&#10;agqzdLTSNgV6SDtSngn66y/1R+KsNsSKd0xpi7jlJdLTsuCtmW1FUFYUlTQdQpwjxgEcnR4k5vrh&#10;W/2cuWOU/nmf/Yt/qv14sjpfSV1u8683EYG/YVJUpx0pGcIQBlQ8AngDIyRrz+669eOtHXtcmk9M&#10;rntZNsAFZocCulFQmAeol9QAOBgANjA/U6rW7x1vuGvvXaz14kQqq6tQWzV4r8IDJBDaGnApASBj&#10;8gxjB1AVB3rdR2/mr06LWV1Bjk//AD83T0mQseSQtvCwePO3P012uJwIwSlPbMmbkuuq8EBDr9/2&#10;Y807XLRu+I9HSWktSKc3VIgSDnCUuDAAH0+ulKr1ctS8YTlMcptoRJasgTG48ilSW1EEbhsVtyPo&#10;RjUjT+tXTOhduLWLM6mdOZQygpgVZyXDCifzGPMSRgDjakAYOjWndRek94UowldWum9RkyPzN3ZZ&#10;7sRY/wDU8hWzdx5AxresMU7ozLK0V1SrZXUYomU+VcTzTDYSpVMkQqmw44TknYtQWB9sZ40O1yHW&#10;GAYUlqmtrWvaHZdJkU51sZ8lSR29WtC+H+1L1Kxbtp2jPmH19+yrzClpTnG75d8px54GST9NJVjo&#10;1c9vsBqndSrsp8hGAIVxU12RHAHsXEBSQBq/bov3L8lNTbVuqnNmT+FfMsYz8zBkofbx9fY/20gx&#10;cUmK2GFlURwekOb1skfrv9OrKh2X1smuuyY9IsO5VtKICYE5qNIIxwoAFBx9iM6aTIdYpSyi6ukd&#10;3Ql/+apqOmpRc584PkZ++hcGg1KLQAybxr7lOchyk0+oNJylS5ERh5e32AWBu/vpzYNHrVwpgQKJ&#10;CbbfXOEtx0gBtppCuFryeEDxjPkjUffku0nk4o8uB80ogGP+HuQ3kE/VB9P9DqxLGtFtu7LepsyN&#10;hgQ0rkDeUhxO3JSSMH82M6NNxQpq2W8q7rqYyXrRdUB5UN44/YHTWP1WjsOqEyjygAcHa4k7T9MH&#10;RJJkkp2JVgnVVV9xg35LiqdKlmVGKQjxyEFWf0OvXW4+Difk9lltXnb8xHzjlUUykjJD7Kk/tkDG&#10;nQu+21sqdRcUDa2PV/G5H7edLSkFDr7LikudtZySN2Bn30wXSKTNV/HhR1pJydqAM/01qUJVYvtG&#10;ySg1uDUGw/T57Els+FNrz/byNBvXqfMgWE06ypbLn4tBHd9kArPP38f31ISLKtl11W2O/HJ/mZfI&#10;P98jUDN6T25NUO7Vas6yFJWGHZG9lRHIJTx49tLmm1RcFuzvo83GataW+yXCZNUfcUpZ9RISgEn9&#10;Tk6OHJA/KnQjTrfn28yqHRZ8duKVlztONEgKI5P74GnKplzxR3F0mLIQP523sf29tVjXRbCkthEh&#10;9A/McfrpT5tGUgEEHQOq+oyZZp8ymyG5KfzobUFAfTzjSv8AnakJ2hwTW8nypnIH9Do+yB0GKpDZ&#10;Qcq/vpsHQo4SBoWRedBW4Wvny2QjeS62Upxpyxc9EdIQzW4SlK8AOc51HJUU2JXAqgprdM/zLMlx&#10;KWtwIkvxWO660grG9aUEgLITkhOeSNaIpHwzdDrrtQXD04+J+3JwkJDqIFxtMxl5SDuadw4lbXGe&#10;e2ceeRrJ3USpp7cbc6hxO9QSlB3ZP7asnpzUKN0ykK/GOlll3kZPbW8q4KYZC2xgHY0sn0Dx7Hnn&#10;XD52HLK3jR0+NmiklJhTD6q3V8JV7LgtT7Yr/TipynlN0yy7mjzHIElTSQ6phbmX2SpSUqU2sbFY&#10;AzxoY6m3JM+L3qa2/wBHrOuaou0mkNNIg1FyG1NBDiy44EJcCVAkp5Tk8HI1dNb+LP4a6Tb06s39&#10;8KFIcZiNJS5+Gwae8koJCQn+IhtQ5IHp3YBzrzmqPV623axUqhR7amQGHZ8mRBaZfbSYrC3FFpCV&#10;AZyhCgnIPtrza4+ZO8kaOy+RjaSizePwv/C51Dtrqgq5Oq1m3DabNuxVSadJdhtPNOTFqDaRn+Ih&#10;YCFqVgfTyNTHxoXTc9potSgUPqoGgqU/MbciIXBl05xISgLUpp0kBSXFeEpztPB4wKfCn8aHwh2B&#10;Y9Ktu+qjdTVWqLPfuObU4D01AnEJCloeZcU52OMBJbJHknWnZtz/AAZ9a7ZdtGF17gS6NMDbq6YL&#10;zcYHpIKR2pTgUnBwduBg+2glGa0wlOLRWdHur4nOslVp3SqTd1n3ZCshdLuCoXBSZb0RUrO7tRlP&#10;owQ4tO8kbBkDJPOdXX1a+JDqN0ksmddt6dK6a3Hb/wCBiPRq0nurkO+lCUKCVFIOM7vPpPBPGhO4&#10;/hY6nWhaPzXwtdY5NIqUBnaiDLptPKpraAe20uW0yhSyOdpd3jJ5I86xs9f/AMTfVm5LZo/Ufrba&#10;DzNGq7EyNDrsP5eK5OacwG5CosY7/UFIypW0cnjg6bCU60Lah+jcnRj4heqtqdOaTSet/SvqPUq5&#10;hxZq8KloliQ0twqa7iWylSVhCkggpHge+dU78b/Wj4eOp/TZ+mVS1K//AOI0FlH4AusUGVBejtOv&#10;td5e9WEKQUNrHJUN2MDOrer3Un4grRbVOuX4XKtV1FvuuuWlcsOclavJCW3Etu4Pt6FfTnWLeqFZ&#10;63XrfdzdU+q/w63+p2TSnqdatMFuPvQYJIUhsuEpye02tx3O0lTpz7DFrJLwwXBeUUbZvUXqB0Nu&#10;Z66ekl6y6NUZDTaZHyhHYlITlQadbWClYBJGSOMnGNaSr3xn2R1Hp0O1/iM6bWpezFTpm+LcSaQY&#10;SmpZZIwpClLUjtu5SVJWnONwGCBrE066qGpBZanqLiBtKVtqSQRxg599Xr0f+Fy6fiC6HVLqNZdy&#10;wmZtAqs2G3SJ0dSRMQ2w08e0+nOxau4QErTgnHIzps49lZMcqfg9WfhhrNt3D0GsGZbNbp9ZTCty&#10;n0+TKhOJcKXGWEIU2vbylSSCCk8jVpuOoIwFAH7+NfzuWjft02LVkVm07srNvvlQWt2mTnYqyOPz&#10;dtQ3ePBzrfPQrqr8c/VmzF1Tpp1AcrX4K4iHMdqSaUSVqTvb5fSlSypBBJznIPOkS4jUfcLhnXbo&#10;ej0iPGnMSKXWaWiZCltLYebIC0ONrSUqSQfYgkH7HXkD8T3SypfDr1nqdtUCqz4UN9AqNDlRpK2n&#10;kw3ScJ3oIOUqSUEeDsGfONWTd1u/4iTVZlV25qDfFRW6oqVIt6vxUEfYR4rmMDwPT++qh6jW71lq&#10;8wVTqnZXV8uxGC0mZXqRNmoaRu3bEuAL2pyon2HOncdKK6sDLd9kTX/2+PxTRW1spvymvJUwGd71&#10;Ah97O3Hc3oQCV++4555xrOsyoyXg448ve44pS1rPlSlEkk/ck6fyZdBddW3DrcRZAwUrX21A/QpX&#10;gj+mox+KpeShQUFHI2nP+2t8YxitGWU5S0yJekOqbcSg4VtUM/TjXvn8PoS38NnTjYyEoRadOUEg&#10;+B8qnjXgqqlSpEWYphI/hR3HFZ48JPH6k8a9+ekML8P+H6x4oUcsWjTUDjH/ANxtg8aw8nwHi/JA&#10;vVVZhO5HgZGRoGv/AKT0rq/02m2rLSy3OSp6TSJZOFxZiMbSD7JV+VX1Bz7DR1OTuiqSATlB4zri&#10;209qOlG4AhThTx4ydcWMnHLZ25bx0Zl6E9bqzOrb9n9RaWunXLRF/ITUr4eV28JUpxGPzjAyoZCg&#10;QfvrYfTy6Y7SnISZCVR5XcWxzwl5IyQPsoc/qPvrJ/xcdO6pbtYh/EhZcVtEqnvNQ66gN5Bj4CGn&#10;z9fZtXHug+2ijpp1Fj1+hsViIlTtLdb3qLA3qhu+4UkHOAc/fGuzCaas5csXZ0Yo/wARq1qHanxB&#10;o/y5QIlINXtyLV6gmKkpD816RJ7rysk5WraMn3xqkLWizql0YqchqWpCYVyJecR57oMYIx/c61N/&#10;iX2DcNUrFq9c6UmNMoM6nN21JcYfC3EzW3H3UpKPJSUKUQoZxjBA982WJEkf+CtZLDais1J6WE/U&#10;NoSjx+udbcOaEKbAeKT0h70660XXajC6X1Cpd2S7VmtqQzMhRUrcbVn2DySy8jzkHn76dVKxbTv2&#10;WK/0c6jWrJq7RLzUaQtduVlK8nCNuew4sHGCgoBJHGNTXSO4OtVbtt6mIt+bcNvtr7bEWm3O1Sqi&#10;05k7uyFlSVJ8+gtk5OR76bXXTKD86mPecfqbaziye8LptFistNH2PfbS24v+bwPbjzr0KjezIwSv&#10;G4ertlNsQeu/TlFwQW8NsquSmrS4oeSGpzICiSOMlSvGg2qXtbdUdU5Q51x2tTYqUTYNDcnOVWJ8&#10;62vckErLZSgjA8KIPufGrDYuq+LMozUrpf17smdTZi0xf8uCUtLa0uHYEqhVBHbSjBJPsPOdVj1D&#10;uGSijwbDuPpvbdMuChvOd2uUwIbcmsr5CXQySw5g/lWjHHHI51i5E2n1KsEq5XZ9xVidXqm4hcyo&#10;PrkSFpSEhTijlRwPHOop3zr6SATpFStywME51i8lUScEgJAHtp+ASPOo+GjjOpBKRrRHwRH1GUqz&#10;nVpdEHrNavujnqOzMkWx3lKqLMV3tuOIShSkpCvbKgkE8cE8jVWkA+DqXoUxLTwQvJ5B5PgDRJvw&#10;hkKTtnpd1MX8LN6/DxA6t9DkxLblwZjMVyiPu7ZbwW4G1tKaKlFTidwXvSSNqV51S1OqikFO0+R9&#10;dU1RromLpcKjxkoVGiyVyEAtpCklRyobsZxkk41YVEmOPBLjicKwCedbOO/ajUnY1xssAVLLZyCV&#10;YwDnxrn55JQSrGfpnUCzPKE+vJT9tfHKtG7a17F5T7ca1d15AcCUdnN79gAx9dJPVNLmEhW05xj6&#10;6Gn68yhzcsk/bTY3hSm1bXmn9w8YTxolK9g9Veyalz3SpXqGD7Y9tIxZij4VznPJ0PTbrjPAhqI8&#10;37BWMj99MRXSlYU2o+ffjVOaSLotWBOWhkbh76loksuHG7zqvKZdDWxDDriM++TotpVUpe9JfloQ&#10;D58kDRRyR/ZHGgnSrByU5yP6acMvpOD7/fS640OLThMkSEMs4BC3DgH9D76gX63Tt6flHUujBK1Y&#10;xg6bHKInC3ZNKWVKyDwNOori3FpaaBWtRwEpGST9NBEu7oUEoEp89107WWGwVuvK+iED1KP6DRlR&#10;IVUbbbl1sGhpcHMcr3TXARyDjhsfplX3GjU+2hcsSSsLqMGYTxbbQZVQCclCc7WAfZX309RDcYeS&#10;/Pkd948pBThCf0H1++m8N5MaM2xDgqiMBPoKk7Sofvyf30qFB5wELKz750XgTWyXhlx5wnGEnzxq&#10;ZiQYdYodWtuppV8pVIrsR7acHtONlCsH64VprAaDVPSvAK3FE5z4A08jSW0LCMcnjScq9xOI/Gur&#10;KL+H3plE+Ga17ov6uQpUu6K4pyg21CjNbpEiYkrajFKTgZWoBRGcYSOedC3TX4N6j1CpX+Z4/Uq0&#10;RVn0vPVCmuR5K58SYVetuSFYW2vJUFHZjPIyDop+KnqlSOjF32jdNx29Xa/Ed/42iSkVBpDVNnxX&#10;MlJZWjaolKkqSSsnBUAOM6qGf8dfT+6qo3c9bi1+FX2G0oRUo9HhIkEcAb3WVoUsAeys/wDbXgfV&#10;f5OPI/ZjdDm7HnUH4eOo/Ttply97eLdGUTKk1SmqRPbhR2nmkrkOBklxtKS4lXKQTjHnjV3PXtSb&#10;76yxr5/zRAqkp6xyh6QyD6pcV1tiRJT7BLyWtyT+Yt5zt5zC9O/jWq11VRC0Vej3dTixIiTaZUIT&#10;bL64T/b7zatuFDcW0jcd45Oc6pS2albd1O2xAseFNgTIVzV+kwAnLja4kmSwICCscrDZLyVkjByn&#10;GcnXJ5eGfqHDlGfxl+xqWtF+XNT7YuRptV2QaZOZBy23UAhP9MkKxz9caEOrN8PdPbAYXRo0VC5C&#10;0U2nJR6Qw2E5UU+eEowR+o1pSgdCPh76Q0xEu+6TTLpuDYFz6pWY/wA4VOe5bZXlLSPOEpTnGMkn&#10;WR/jz6jdN6zd9uUCyJdKTSqPFdflKp7AZbMhwpTsICUnchDYGMcbjrm+j+nZOBkSnlclX2P42N5H&#10;oo21Kg6u44LkiScd5JUpZyVqKslSieSck863b0vmIckKjOoBUEAfofrrEFi0ak363Iftt5apMOKt&#10;4MEgOFafAx9/11p74SLtVdCZdMqSCZ1NwyrcCDg4x+48ftro+oxTjZ7H024Lqza9iW+2uIJq0Dkc&#10;ZHkaMyylpAQgYxqJthTdKprdMlL2u43Jz9D7amVqBTuzxrCklBA5pylN34PiDxoI6vdZ7B6OUH8a&#10;v66I1GirSstF0Fa31JTnY22kFTi/A2j68kDnRm242olIWCR5xrKPx40KHdYtCmTVRy1FMx4d6P30&#10;BSghPKRn2HvxpmHF7kq+jHyH1jZm3rP8b1i9cqY/b1M6zVSx6WsEvRJFruOJm+wbdcYdWop8nGAO&#10;ffGqBpFkU+uJM+gdRek8p59wEbZj1MlpJ8bQ42CDx74I0SXF8PVnBbkl5qNGj5LiHqYpQWlA9iPV&#10;z/7QdBT/AEWtZp3516+XDEawQzUIy21JBPvuQMj9tejwYcWBdYKkecm5y8lu0OxuojEUzqnD6mLa&#10;ZKu3KoFSjViM4jcDyhxZUQM+QPGhGX1iuW15nyd2WhTWFlxRjvViBJpEx9oHCVlba9ucYzwffQvW&#10;OlVd+bj17p1faIOWUpSuCXWAcDhQW0fPtzpSk3L8X1puPfht01Oos42rTLU3MbcT9AmQlXn7YOtK&#10;kmIplqW/1kaqDIclUyuKgoR/FFOrEWospUr6JeSFkfbdphMT0guWRmdb9JD0lJUVVKhmI6rnyXGt&#10;yST9cjVZ1XqlcsjeOo/w22lUVFYU7IYpDsF4gfRxg4H640xh9Reh62gVWxftrPLcJcTSbkRJZCfp&#10;sfQD+2rtFUw7d6S9IKrIU1BoiXHSAUKpE8lxJJ87VHd9P5dEkLpdItJpSrV6xXzQQv1IZW+4hJx7&#10;KCgUn/bVfRbh6GVBYVTetl209ST6hWbUZmf/AIUdaTjRJFlvK7aLL+JK1XGSNwEl5+mKT9i28FpB&#10;/fGpZKCRqV1cdmqcTeVt3e8sJaQmr27GeUjaT/5rG1QODyognS02qdUqatNQmWtFi7cpKaFcMqIC&#10;P9QakocbH7Y0lApvWOPHVU4sKm3W2TvXIp78GcVY4yFNrSr2+51GTuo9508qFxWJUaXH8h51MyKA&#10;R9NyFoP9caU7Y+KSBut3BUr5u6i2i9S58pb01Becq8KE64EpO4lLzWMjAOeNWfVqCxCqq5zQSXUp&#10;7IKRgIHvjH11UNIv6S9etRrMKW2uWmA81AVJfQpTKl4BVkJG5QG7Ax9NXDNvOiwoDEefNjOVERGn&#10;HG1qIUVKSPUvaCRnzzoWm0REhVnG6ZOcYLyXO0rH66pyjVGlzOqMa1JYnO1SsVxuCmQUgJAW/wDn&#10;z7YRj+mm8LqRW5FKTcE2iiPCc4Mh2UlYJHnHg/20r0+u2k2tJqPXS4aY5Vp8ILctmk90oS64ta2j&#10;KcXtJCEbXAlI5JGeBr038iLdo4uPFKbpGu7+uG17IpkddVqlPo9OfJajNPg9yQpOM4SgKUsgcqOM&#10;DPJ5Gqlqt/dO31MOQOolvhclxKG46u824So4AUkoARz7qIHjQHeUC67wlwr5uCqxp02osMrKvlv4&#10;UFpQChHjoJIQ2nd+qiVFRJOqyvaPNeXMW5FaXALqoxkNLATnaMApx9/P11F/klr2oxVHSl/j0sa9&#10;yb2aCnLmpDjTT5Q6lZKgeSM+32A13FlOBsEryRj9tBPTm4nK7ZdJkzHw5JajiLJUTlRcaOzn35AS&#10;f30RoUhDgWFYyME59ta4ZVOKkzmTx9JUiXW5kFeccabuOgDAX41Zfwj9K6H1Z6iyrYvidJkwolMl&#10;TnEx3ewvO9CG/UB7FZP64/TQB1puHpjbHUOr2fZlNrtOZodQl06SarUGXlPLacKQttCW0qQk4PCi&#10;eMazS52JZPbYf8eco9gFmNwpF/MxmwhDrMMS3Akcr5UAT/QD9tTrqGHMIcCCD7ZB0JJqzP427WW3&#10;kKC2kMBQxkJGTgkfqdPZFcp2EkPoWs+QkHH76OOeEvDA9mS+iXNKozSnnmaZFQp4DvEtg78frpiu&#10;l26lSnlQIrYSCoqCCnj9Af8Atpo3VojjgS4sEken1ePtpsZDjk9L4WQlCVIAB4wT/wDU05TVeQHF&#10;xHDtp2rKbUfl3B3Bnc06UEgjTJ+1ZjLqFQburiWkgJDT01biRjx7+NdImPxnFIfecdBc39wjPJ5I&#10;H207RVVvNpcW1285yCQogZ4PGoqKbaYHdUZMikWyqPW63KkUyeUsPo2ArUoEKGD5Hj66pliD0/fd&#10;StFWeaAOQl5ak/t+U/76uTrQW5HTqdvwotvx1oOORlYH+2s1A4Xx7HXD5iXuM6GF/HRYyKXR3SFw&#10;KtTUIxlSlPpSf0+unS7Srbyd34f86nGctqSvjH0HOj34Pes1E6N1a5KxLdYakTWY7DqJUVuVHlQQ&#10;pSnmVx3AQ4CoMqwMK9HB8g+k3T34b/g1+MLp3Bv+k25bEWuyEKXUXbMmuUx+G6VHAcZSraleACQ4&#10;35Jwcc657gma45Gjylpsi97UJXRqtcNE3ZRiLJej+fYbCPr4++rV+D+wKd1d+ISzukN4VOrM2/XF&#10;TmpaIkpTLqw1BkyAArnGVtJ9vc69EbW/w5ul1lzJn41bw6h0KopCWEVmqvxKlT1JCge0thYZeCsg&#10;5UEKTj8xGAKdp/wm350J+Me0eqfTXp3cLXTKJV4//Euy2pq6eh6OpqTvQ06t7tDuL9RB9snGgcUF&#10;3ZoG66z1K6O9V+nPw79MrskV+JXYRakPV9CZMumREObe826lKd2xpLmA73M7U5zzmpeoX+IZfvQP&#10;rXdPSrqFZ8O6KXRZjbDFShLEGephbSHm1LTy0pWxwH07B/tq6+hjVf6p/E9ffWOZSlootIjOUGjv&#10;SG1NlKwpKcBC0hXKErUTxju41iX/ABPrabpvxPzJkZHbNXoVPnODAGVpCmOPqNrSef10CwxbstZX&#10;4M89U+otmXx1Iuy56BY8eBRq9WH6hBhSm0LdYQ6QSklOQCV7lYSSBu4Otjf4cd1w9twWA9ayaLHh&#10;xYk/tM9zEsqceD0hwLPDqgppGE4SEtIAAxrz0ksOxnQtCilTagtK/cKBBB/qNXr8NHxIXh006kS6&#10;63R41fk1aMIi4LquylxhKu4pKFD8rmR6SQRxzosidaGY5RT2VJ1LsGlWlftyWoJTrT1HrE2CvBCg&#10;rtvrSnGf+kJ1oP4SPjNh/DDbVRsyoWa1cMKqTW5q5C6gYjjKktdvAw04CnAHGBznnVPfEheFsXV1&#10;wvK5bShyUUytTE1NpEtvY8y680hbzasek7XS4Mjg4zq4uj/wLU3rF00c6uOdYaNaNuso7TcuoESg&#10;+6kDuKWlK09gBWUhCsrVjIABGRm5OFFY0u3ZGqaD/iR9H7iAVNtKoU97cArt1aK4nn/T3e0T/QaP&#10;qV8dHR8ggi7YyU+VNU5qR/8AwX1H+2swXB/hF3O60iTYfXm3K2gtk/8AHUdyK2TjI2qacfBB4wTj&#10;VT3J/he/FFb7fzdHhWpXXUE5bpVaSh1P04eS3/Yk6yqNO7Ni2qaJv457x6X9ZOqlLvexqauSk0NM&#10;Gqqn0lcR1cht9xSFELSCo7Fgbsk+nBOssSaBToqlLiB+KsnkMPFH+2ijqx0L+IfoXCiT+qNi1mhw&#10;Jj3y8eU9IbkR1u4yEdxpa0hWASASCQD9NVuq456cd8pJPuoedbscm1Rgyx6sIGn50eG8yalKeaUO&#10;e8oKPHtnGv6ELPbegdGrajOrBcYtqChRHOSIyAf++v5y/wAZkyh2EKCtwyQNf0iR6U/S+m0OlOEq&#10;dhUliMo/dDaUn/bSuSriDiaUlYFOMtuR2mU43KTgnTGA0WYSFbhuUtZIHthRH/bTxbzbCMqV4448&#10;50lFSPlUbSNywXMEeQSc64qjbOzVodvxKPXLcq9vXAyJFPqMVUeS0f8AzGlelSR9DhRIPsRn21ku&#10;xKVUPh4vKqdK686t5DE4P09wYPzdPex2neP5vIP0Uk/bWxKJT/mGnlK9QUyQAR76pr42+kdYqltU&#10;PrFbhWudZsZbNSZQraV09RClOpP+ppQ3f+lSj7a6XFTlpmPPLq0yvuvlhN9UuntXteFIfEmm77go&#10;wbOGjOQ0tBbUMclSdyMH/Wk+RrFlhU6TWOnzlOZjKEubFmNtp24JcK1EYH14GtDx+vFYitx30dp1&#10;KOXSRy6eCCfof00O9OIdq3l12olvwKOtNCrlT3v054hSQ0oLdkNkgD0HLnjBwBzrbl40sUUwcXIj&#10;K4mKLF6myrKr5dq9M/GKbP2tyYaHltuLP8qmVpyUrGeODrW1sU3qZXYkaTYfSbrPCLrYU00vqDCg&#10;JUCOEhMoE+4JG37YGqasy3aR006o3L00rNCZoFXTJdZplbltomuUotnuN5yMKStsJG9OCQsKGM61&#10;BFidJqZR0T77vhyuJktpc7NRqh7CyRyPl2sNrBPISpKvOvU8ZqcFs58o02UfVWL+vPrcaBc1Kn/P&#10;WvRnQxCuCu06XIbU7krXvjwZKHkgJT6Cgrzg7gTrH1wwzCr1SiKJ3My3mynYtBGHD/KtCFD64KEn&#10;nlIORr0JtTptfUHqNUbm+H635VrWlWIyI1URUmXYsN+UlZ9caPkOKOwcqwgZJxjJOgzrT8NdjdR+&#10;rk2K51zpVLuWKlhVYpCLfkPyUtKSCgstsFa5LuCNxWrPKSpQHOqzcRv5MCUdGFjuyRzrhClJeQsg&#10;AJIPP01dfxEdFYnRC6KZSKexczkKpQEutyrgprUFxx1KiHChptxwhHKSN5SrnwfOqekNblnBBGuT&#10;lxOGwE3dEk02G3NyCe0v1N59wfGnobO3dn200iBL9DLqnMORHNhB90Ef9v8Avp1Tn0SWhtVnjB1S&#10;lXkYrboTOfI06poAeBUQPbnSqoBUnIOuCwWV/UaJS3Y32yw7beOErKFAJOAoH8331a1FqSksJIYw&#10;gJxvUSM6oChVRUdeztuLT7JCiOdWtbjsuTTUSHYTrWU7gHMnjWzHk7IO0vAau3LTWD2nqtEaUecd&#10;wFX9NQ0i8LfRIKZFRmv7T/8AczZ2K/XgZ1BSJjBWVTZ9PaCScJJQhf8A806axoiai6oRf44HB2J3&#10;D+o01zaRbJWZfFvxzvbhStv/AFJIUf2J1C1G/IDgy1BU0MEhbmD/AGGl5ltUtLal1GQiEn3KkYP9&#10;dDM56wogcjyas46MHAZaUpX6ZxjS5ZqVLyC0PHr+U/ET3JSO43lOG2VNgj6jPnUHPvd4t5jLcBz7&#10;qxoWn1Oilw/hkeUAM5VIVgn9h41DGpuE7Cc8/wBtJcptF+AvavispWSh85/XXyReFxyEhP41JaSP&#10;G1wp/wBtBT0hx9ZDUgBQ/lBwdWHYfw+9ZOoiGpNDtaRHgOpS4moVFXy0YtnPqCl4Kxx/IFH7aXjh&#10;ll4Ft0OaV1UmUtLTdbuGrVINDKUOOKWnP7q0aWNcfWbq9McpPTe2vl4bbgblViSD2Iv3UvGCcHO0&#10;Aq+2rI6ffBVatH2VHqVXXK9NQsKECDliGn7KX/zHPbxs/ca0VSINOoFMZpNCgsQIEdO1qPHbDbaA&#10;fICRxyddTDjya7C5fsDemXRGPYLPzj9yyqhXHWwmZWXkf8S4ccoaUontN/QDk+50fMRYdLKnocVK&#10;nskl5Y3uE/XcedfUyVEDkY+mlC+CnATrfFKOjPO2huHHZC1PPLJVnwTqYpTTbhUfBGoVDa3H8DH1&#10;0RU9pKI5JwlKeSr6nVORI4nZMsPbGQk+PIOvzPZCw4pZBGouRMUWfQQAnwRqQpzaZMEqcGVHnOlx&#10;Yzq0CnxbdH3+sHQFyLS5MCHV6C+1Woj81/tNBCApD6VrwcDtLWrx5QP38rH7DueO8Y6qMFHyFsvt&#10;OII/VKjr15vy440boHfVYqbzjTVPpLsVCgN2XJKVstj9CtaU/wDu15utoUkekKA/TXPnxlktickn&#10;dI+/C9bFSa6xU6gVBluNIqsSRFjqcIUAsp3jwfOG1e/11qDp10ekUu2EudL7ei0+6It2Q1KClFwN&#10;mP3SqQSs/wDLQVBSsYylCfJxqh+lE+8KR1NodU6f28K7cja3G4UFcZTwXvSUKUUgggBKlevI25zr&#10;1C6ZdIq/NpLdY6l06JTK3UIaG6hTYDwejpUclaN+0bucfX9TryHq8vZl7cDo8Djzy3O9FRO0i7/i&#10;F6uQ7gt6NIjdO7cfUkS5LikitPgFKnEDGO3vGUjk4SDn21dllfDT02pNTcuGr0Bi6LjnJbRMq1ca&#10;RLeUlCAhKUJUNiBtSBwMn3J1a8C05DTLEWDDbZjMpDbaUgJQ2keAAPA+w1Kxmm6a3h/Z321EK2cj&#10;GeP3xj+uvOSeeb7SVI62KGLjaxu5Hnd8YfRCj9Heu1odRrAoMSmMXXDlx5NNhNhllc9gIKXAE4CS&#10;sOI4AHKCdAfQyxOsdo3fPr4oioKZTiX3ESnQQ4d+T+Un21pz4463QKtenSK2JRzLTVpdSWQvCm4w&#10;bS2f/lKUP/kaMqNSoNQS0llAcBwML9XGQMffR58zcevk9F6bGbwqc/IF3/1bqFsWrUbtqa1FylRi&#10;+pAWAkkYwnP3Jx40wkfFO470jXd9Kpclxz5b5hAknarBHj7jnz76q2h3Qb66k3xbshMeTRItUcaZ&#10;bkJ3oDLayMFKuNvpz+uqO6z/ABIXB07uCZHfo7fyNYgtyKLDfjgIepqwUtySgjADmwqSPOD9hocG&#10;HJl8DuRlw4V83RqahfGzRbjYj0m1bXrFSqvy5dnFSC0wztTlRK8En3x6Rn9dVT1H6u1e9bpNbjXJ&#10;TihlvsU+Gl9yHIbbJyTtdKSVk+/jAGsHSOt1TU1JprFJTHp8iUJawxKdZkLWAQnc8gg4SCcJAAyc&#10;8nU9G64XLDgRH59buJ+LJSrtMzZrdQaSG14xskJIxk/3Ou5g4PtK35PLcrn+7Kl4Ncou68Izbkqd&#10;RavLjflLkiLHlNEf1JI/calLNt2udQJbDdsQaPTRO+ZZjuTpiqQ086xs7jaFJkYUv+KnAKcHJ9gd&#10;ZIonxGU6nOocetenuJbVv/4IyKK/nGOFxHO3/VAH01s/oV8UFp13p/MTTbX6yxrdpG5+sPvIo9w0&#10;xlSxlSt0plDh43EpAyAOfrrY9eTnW34Eru6H3p0rpUGu37bU0MVVxwvOxpDD0SMUudtpLjzgIUpz&#10;BWPUBtKRnPgbp9FpspaY8Cm1I91zCEpaeUsDnwWS6g/0Gl+o3Win3xPh0ug9VKNbJplMEKpQFF6g&#10;qfcU+641uh7nGM9lTRIwQFlXtjFo/DX0Fvep1Vu/Wq9TJrEUj5E0KoQZjwcT576EltKkKT7bgvjx&#10;4Ohf9Fr+yua1aE63EpkTKdW4JXnYZcA7VH7KJbUR+g0PyLPtyrtrfqlOpMtRSQoyIqmCQPIy82QR&#10;/wC/XoM9IuZuMYF7R6a5CbOQmcxIYbBOeNjyHmzwfAcGP00PXDaViNWvU6250solQREaW+6abHZC&#10;w2lJVv3RXe4AAD4T+2qqS8GiLikedFY6Q9Ope59NlQVAZBchLTkfs2vP9tAlS+HywJ8h6Qr8TpSE&#10;q2hYlfm/9rif++rwM+07sW9Pg/NR23X1hmK8WJS0pJ4QkkIdKfpznXD1Oj0CO3SW70gUlkI/4aBU&#10;Ks5DLuTztZlhaVjKj4451PmloBpTZm5/4ZZTDwm2bfyWnUncgvsqaWP/AHtk/wBhpSTb3xQ20yH6&#10;R1KqM8MkJDEatOLO0eP4buAofbnVzVSxa5T3m24lHqEYqX3C8YK3kHnOQ7EJBHP+kabzKpChKXCq&#10;DqkymgEhHcS6Cf8A72+lDo0Mc87plvFGimlXD8S+BLq9ms1dY5LkiixlrP7tYJ08HVSfJluLvXpp&#10;QKU6lIdlzFCZAcWQMJSraSVqPgAD+mrjEmkJjfPTHW4zKQSXHGJ8Efrvb3tnUU+Z1Vf3w7gZkxlA&#10;FKP4U1H2wrhQ0x5LF9EjMEa3LnrDKIlHpVRkxFHalSULLOfHv6c60xYvSqkVLo1TafUJdWEylVeR&#10;CdkFpA+WeWjeWk5HLKkrS4Aed27BGeb9tKgWxKt+PCh09AYiZbW3g4S5/N+mTz+p0YRIMGyeiF4S&#10;HGorjTtap0uB328q+bGEKVx5wggD9OeNdnhTUp19M+geq/4Jg9H9GXOWTtl1a+t/ozBU7ZuyzaY3&#10;RX0t3RS0JLTZYIalob9stqOFAD3B1Xs+FWJ1KkUK3Ondfc+ZWV7pbAaQ2rgZKlH21oK6KXAfbXTZ&#10;0+d86+ypCQ2oFxjuoyAHcbSQoHaQPfnVfWdVf8w0xgUmQmPXWlOQ0UmTJC5Eh3IbQtScA8ckccnT&#10;83pHHhP3Is8T/wBVyyj7UkAFNtCvWrTmaWkqYkJbUZSmQp1HdGVK5AwCE4z7DGk5VzXXRWUSjVYs&#10;hgenD7AP6cjB16T9benNsQvh4tuDSqAmmRalOYbrDSUBqQt35VaHApQG5JUtI3YOTn7nWOru+G9F&#10;0sIh2nX2aUELC9k0rcDuPA3ZyMaF5Vjjo7HA/wAJ5nrHAfqPFpq2q+9FY2N1r6oWjWnLs6fVNyhV&#10;RLHyj0yEEkraJ3BCkOhaVJzzjHnVnRfjW6yvoJumj2fd0x/DbrlYtWG67J42hKltpbJ44/fUVB+F&#10;u96Q0tmm3PQarIlkqaYStbK3AhOTt3ApJ58ZGoGNaFZsO+qTD6mW9Ko8dT3dS7KQUsrCfBSscKG7&#10;Hg/TWTIseVdvs4vM9F9Q9K1yMbS/9izFdbYFbh7L8+Fjo0pag489HahyKXLQlCErySwpXJCuME8g&#10;6HP/ABP+DWsS+7V+gF2W96OX7bvBUton7MzUgD341d/V/qdb7HR+U3SHbPfnyEoi91EtuQ8rcSFb&#10;GwTtPvk6w3KhNttlTiwtQOPYaHBx3JXZy8maMHVFidTLi6HSJlOV0Mp15sQSys1BNyvR1LQ7kbA0&#10;WiSRjdnJ+mNAz1fLRKmR6h9dREgNNMbkjz4I00HqSVFQOtC7w0mIcoydhJHuKYdyi6EkgjBOvibn&#10;WgKSlad2fUMedB9RltRmmysrUp10NoSnklR1w+0tQ2peUhWfI0XvZF9k6wYSXXIZu6guUOQ8YqFu&#10;tuhxsbiCjPBB9uTquJHTKWlzFOrMV8Z/8xCmz/bI1I1uRVbfpX4pHnsyB3UtFtbJ9885zx41Axuo&#10;tRaXvVAjH6gKUM/31jyzc5WxiSSpHS+n1yxnApLMd3H8zchOf6HB1xSReVnVlmvUR+p0epRVFTE2&#10;A+pp5s/VK2yCP686mIvUpLqgl+kbATjKHc/7jTh+54Lq+4d7aCPpzpZZfHTD/Ey+L7pihMWZfEe8&#10;Kc0lKUxLkgpfWlI+j6NjxJ/6lq/TWsuln+MV06rYai9aekFToU7clPz9CcTMjqHustr2Ot8/yguH&#10;Hv7a80FT6ZLSSqQ2fpuGklIgg5bUgk/Q+dRKwkj3jsb4pvha6uPNqsnrjRBNmHspivS1U+Y4oHAS&#10;WZCW3T5wOPfjQt8QvwJ2J1/eVdEi9a/FuhMVMWFUX5AlR0tJUVJbLGEgoypRyFAgnydeIbyEON9t&#10;bSFIIwQRnRzYHxCdculC2T096rXLRkRyktx2py3IwCfCSw5uaUn7KSR9tSkgrZr/AKo/4U3Xiisy&#10;J9g3Hbd3NNJBRGUtVOlu8cgBzc0D9Muj9tZOkdLerHSq+KRF6hdOq/a75qjMNDlRiKajrUtfb9L5&#10;/hKT6vzBRGOdX5Zn+LZ8T9tiPHuyLbF3sNKPeXIgfJSXkZyfXHKW0HHAIax7kHV4XN/iydDuonSq&#10;4LXvTpZcEGrVClPMIhuMx6jBVJW2Qn+JuSrakkEKKAc+w1Una0RSZ5//ABCdO7z6Q3bFt6+LQlUm&#10;dKjmQ288628mSkrxhpxpRQtKSMfUHg6rinXLXKW25CpVamRGFvofcjocIaLyPyrU3+UqHsSM69Zq&#10;11c6LXF0Y6f31edGsS6Ldq7IgBq5W2VFL6WkhxCHVctOBSTuGR7HHvp9bX+H18G/xF269d9q2lV7&#10;KfUosOoodcL0dLmAoKSHC6jG1SSAnaMHxpTXaI1Po7Kr+BS/+lHUyzKqjqf1Zi2vfLc1EWMzHqqK&#10;U4+0lsEPpSClt0rUsJKccFvOBnWxD0v6oUxpEq1+uNRlpSAWGatT232VoPsp3kkfcY/XWP8AqT/g&#10;x1JsOSel3WGNMBICIdw0/tKSB5/4hgkKP27Q/XQNcnwwfHz0OVGHTVF0MQGGEFwWdcLkiIXBkn/h&#10;lqCvbn+Hg8edYcnHTdo24uQ68mjurPUq/fx+d0a649JqTeNtiiSqtKRQY6XZKmksqPzLIfUEFbad&#10;ytqQF5xt15krixVx22Vw0OsJALffSlSin2JwMZx5x76si8OtXxb2Zc6Lh6mvXDDrClrWh2u0MQnF&#10;ZQG1pQtLbZ2lICSE8areb1Dt6puKeqlnLgOuD1OU54lA+4Qvk/103DeNdSsqjNWyMk0OlSXClEGM&#10;y56QFoQEkZUPp51/RTVdzFurSVBR7CQSB58Z41/PDTGrerM9pynXGpDzkhltuLKbKFrUpxIAz48n&#10;XvNA60WBctPcpTlTdotVG1CadWWjBkLPGNiXdvcHtlPnT8luDSMSioyRASENNMS/mXkpW4UhAPB+&#10;mNSlMgFtKG5A3bUYH3z/APZ0wl0dSp+99CyNwwFDwf00XxaHMfDK+4EgJIII1yPal22dT3F1JW24&#10;VOQylHaJdSPVknHnjjUP10t+bdnR677Tp0oxZVZpL9PafDDj/aU6nYFFDfrUBuyQnnA0QUqFIiSR&#10;6wpGOVf9tCfxCMWlM6TVqBfdRXBoMxcNibIROchKbSqU0EkPtkLbO8p5H11vxfB2c7L8p0jzZNiO&#10;WB1Gl9LbunR1zqf2FIkJbcbakNuoCkuJS6AoJ5xyOClQ9tXpavTWl0O76HdESO1GmUhxZ3JGQ8lx&#10;pbah9sbwoH9frrGd2Jfs7rXdlmq6jyLzhMyG/wAGq0iqGe6WQgLbjqfJJJQlRSR7KB8a3L0quqnX&#10;xa9NksOlTioyG17xkodQNqgT9ddHJn9zFTAjiqRjz4w//C+qdeLgq11yq89FiQIaZMOhpaZdnTw0&#10;QpSn3MhtAT2AcIOSFEY1V9g9Tp9IpVQr3SLpDYdmQaMgldyV5K6pKYkBBKQh9/I7yjtwltvAOOAM&#10;Ann+JFUZTHVmiW9+FsQ3FUhnvy22lI+fOTsOfCtgASSPrzrN9pW7cdWqUOm06A1UflH/AJhMeYrM&#10;RlZ47jiVcY4HGCTgDB1t4uS4pJg5Fs2jb7o6vtS61atz9X61T4rbKXotcuAUeFVVvKCdrLqGFKJC&#10;sNlCEbfJ3D37+Gyn3BRo1ydNqPLtWhv0iqLky6bU6nVZToQ+lKkd35cttSsAbCogEcggarK5bwXZ&#10;DNpXveHViRd9TS4kRKDCbTDp7MZHcAPba2qQWnQ2tOcbinkHJ0VWdUTB+J+VWqM4fl75tv8AHokd&#10;38763lhRZH0KVBX14H313cb0rEqJZXX74V0da6BT4lu3RZ1IqcF5UhRi2kiIl9xSeQuShReUnxgK&#10;yPtrEHVv4cepHRANvXhTosimy3u0xU4D3ejqX7IPALZPOAQM4OM69JGZcllwPSai000TknfgAf8A&#10;bStxWla/WKw7hsdqoipxq3EVFS/EhOSxBfBT21nt5yUujdkHOMj9cfKyYYfm6HLBJx7JHkYy4iA8&#10;FuH+EvKF/YH30yWHor//AAz5RtOQR76Kbu6e3hbMiRTq1Q5LS461tugtqGFJJSQQoAg5B4IB0JoK&#10;iUtPEhSRjCuCNciU4yfxFrFkx/kqJ2n3OUBLMyNuT43tnkfcg6IWGok1nuMLCvpjQlFbaCtqkgk+&#10;+iOnR0xQH0bhgcjQNtGvjrt5JWgQaYaq21WZq4cUk7nE7s59hkA4/XVpsvdKrfZCH6bbdTUhHcBn&#10;IkPLOD9UrCT+mNVI/XooRgxHSofTA1FTqmJLZBhkZ49RyRpuPM0hmTHFF3n4l7JtxpbFvWDS0voJ&#10;GIjfab/qU50H1v4ob6rjhbpVGiRQrwltpT5x+mqqPbbUhwgAk4GRnn9NG9s9Ub0t+Y1Mg3LLjobU&#10;HO22ltKCR4yNmNaoZJSRnap0SkCP1/6iqbkUm2KlIakDYhxunIjsKyf9bgCP/dnA+un1P+Ff4g6m&#10;6pqXQ4dNQ4DvcmVmKQOc+G1KP9tHcH4y6q00hmp2vGlBvCd6p5Tx+hB0T074r4FQeSl9dIpTSk5J&#10;cWpwjn/6/bWqOKNpsForKP8ABl1XUQJdw2wxglKszHHSMe42t86MbP8AgqpSHEvX/eb8nZyY9La7&#10;QVz4U4vJx+iRq5KJ1RpFwRkPUyvGQlxPC48RwJ/YlIH9NT9Pkl9S3u4o591Kxn9jrWsUPINfsZWv&#10;036e2EltVn2bS4D0cAIldgOyP17q9ys/fOi+PNecCe6h+QsADJHA/fUSVbhgvoT9/OvyKylI7ZnP&#10;LCeClCAkH9TpiSS0UyUmTZYwltptgfU+pWvsWQsg7w4vcc5I40wE1DozlOPbKtx/rrpD4IxuONX2&#10;JTaJQOtklKTz99KtrcV6c+fGoyOUrVhPknU9EguKUhQT4Grc68g+2l4HEWOG2gtQAUdOFOIShRdd&#10;CUpGSCdKIjOqISrCdNJkB5feShJLhSQg/fGlvJFF9RdqWy6ykoVhBHBII0+pk5UdvapQCHFhpB8b&#10;lH2H7c/toNkzJtMbaqM2YsRozK0OM8kuvk/w0JH8yiAcD9dSHTyBc10zXag9Ed3pZcTAhJRna4oY&#10;7igPGAfJ1mz8qOGHYcsDk6PvUGt0Wp9N+pXTirh+LFk2qxW2JYbIbElmoNJaa3YIJU4W/T5Iz41R&#10;nRD4RuovWycidDbXQrXbX/GqsxpSC8AeRHQoZcJGfVjaCOdbZ6bfDNEkx4UvqW6qsFpxuUmmFRMV&#10;LieR3Qf+Zyfynj7HGtMU2gNNMttdtDbTaQlCEAJAT7AAeBrynJ9bz5G8WBf9w1x4YX2yFZdH+gNh&#10;9HKL+D2NQmY5dIMuc6gLlSyP5nHD/sMAewGrXg0pmKjITzjTrMaIjAwANQNZuhqCy46VpQ22kqUt&#10;RACQPJzrgZOuN+5ldyGdpZdY1SJeVKajNnwD7are8uodOobMhzYZ0hlBX8uwRuPHAyfGhK+b/uiu&#10;23LqVr1am0cLbUiCudgOy1EcdtJ8Z4CVK4yeeBqlLmnQY1n0q4hWZrTFUqAdkzJEhJCWe0644SsA&#10;A7O2OfGUp9tYIT5HqLccdUn/AOw7G1g39mTq91xq3V/4jWrvvSQzbsNqU3FgtSlFCIcVG7YlZPhS&#10;jlRPjcr6a1he981yz+iN435Zr7EuVQ6M7Kakh0FpvOBuCk5ytIVuSPcjyNBNvdROiV39TvxbqC1T&#10;a1mmPrQ89bz0smQVpCEBtDClcJ3/AMu0Z8g6e/Gb1Foh+Em+Y1BodapiaommU+E4/SXILTgVMYK0&#10;oQsJI/hNLGNo/N4511JcKppHcx+rJYesVsxz0yuCv3O69a1rVFxArkdx2rze2r+HHSCot7+MFeCk&#10;k8eoD31QPWirS6p1EqUN6pTJjFDDdEiKlOla0MRUBpKAT4SClWB7Z16+9IOlNI6TfDpCt9NDgx6j&#10;JhQWai4lkdxyQ862lRWo8k7lfoNeLdwPVKTcFTlVdxtc1+W67IUhwLSXFKKlEKBIUMk8g4OujwoK&#10;KtHG9T5U8iSZF7ccqUABo96qWXcFiotOi3DR36e5Kt2LWGw6B/FbllbyF5BPlJA+vp0CKH0Gca1x&#10;8V1t0rqP0S6VfElZdYZqMSJRYNg3E0htaFRKjCY/hLUFcpDjecZwPSk87sDoeTittrZknOeAcjXr&#10;r/hpW0KN8P1Mk1RlKRU61Imcp5UyChI3A+RlK/2OvIhWUq259j/8zXt30eTUbP8AhSTcdYLYlwrK&#10;lV0rc9DSCuKt5CMfyjJSMD66xcttdUvtm7irtFv9Hi3ctVVcFxVWuPrLq6hNkSVLWSVKK3FKySec&#10;8++kqTVKjRZgn0mdIhyUnKXWXChaf0UORppgBKAk59I/2Gumx6/I1tijH2aZflifHX8WPT58LoXW&#10;ityWQgNmNVSieztH/S+FY/VJB1ej3xq9YOrHSuq1zqVZfSiTSae83GdnJnmk1qa8cHtRm2nFOLJC&#10;huPb7eFHJ84wptwc4xqRpEZtyR3C3uUnxxnH/wBeNSVJWNjJtmnInVjpdXKY5ImW9dlLKQEMNNiL&#10;NbAA4GVYX9BjP76aqHRy+IzcZm67WmlKAVMVZl2mPsq90BTh2nHg7VY1LTvhxeo3wjzeuF01V1NT&#10;qUmC1Qaa1hKA09JSgrd/mWtTYcUkeBgedZtkU1lLynCElR98Z0nHU1obNuD2aSt7o5dMdcf/AMLr&#10;juuG288llgW1WkzWAtRwAlLS1Hk+x+vOtSu/CR1mFHguVPrfAqEtxtBl069LIU2hhRGSn5lpR3e4&#10;z5OPOvNa26U/BnmtQrvct1UJSVokRHFJk788FCUKSo845B41c9r/AOIH8XnT4MxaX1lqFVjJwkMV&#10;mMxOCwBjlbiC6B58LB++ieJspZDR/U3otd/SWg/5jqnTO1a7BVIbjyKl0/ud5uRFLhASXIbyQChR&#10;4JBOPcAc6pV6ZZE4OFDtbo8g4OyVSUOrST5BU0sH/wCbr5c3xi9SfiTjQKH1B6a2DMkUlZmJqkOL&#10;IgS92CnHcQ4eDu/LjGQDxjQC51SsaGFM1Vu5IkiO6pl/5dTM1tKx4x3CDt8++lxxUw3P7ZqrpDa/&#10;UO5OpDPQ7r90Pl3XXrfdRVHq1Mkx25UKnlQQH1uFaBLYyDxlalZIxkDRxb3S+6bE6bzrE66Vqo3S&#10;7Tqoqp0iJALSX32QA20oPPOJSrfu4bUnKVIVhRTg60nTa9btwoauN+YuTKpTjsJmV2C3Np2eXGS5&#10;/wA1KFbd2xxKk8Ag8DHF/wBmHqDSKC3TavUae5Tqo1Lkz5LCHXprCUK3RSMp2JO5JSR4Kc4Oubw/&#10;UV2TTPR5fW+XnxPBk3Fr/wCDGN7W/XqpZFXrFO6EXCmoJdZFNbl3lDXMdBUQp4JZy2lKSEgoUokg&#10;8DjOo/oXf16dJb9o9eub4T6rUoKVYq1TQy1NqEVBxh5hTHDpSoZIVlWPGNaF6l2PVqJDlPU5gsU2&#10;RMcYiqcfQyt0ocLilJKynubtzmSnnO0AYzoAj1BNMmxIM6LUTOnp3Qoq2iFvp/1pBH5QcZV4Gdeo&#10;x51lhbkeX9p92y4fid6wdP7s+Gq67msuqLTU7fqEGqLhyIr8aSlKpbbQWWZCEqIKVnJwQPrnWCLd&#10;66PSFq/Ea9n5lQHedKUdjj8oTxjnzrVN69Pa5etsS6XXrLgVtpDSnGoRltuSe59GiQQhzgYO4cgc&#10;68vuosWi0e+K9Q7XNTNKpk92PG/EmS1KCUqwQ4k8hQUCPrx7azZXGUaiz1/oX+Wcv0DC+Pj3Bu6N&#10;eSusrtPqdJhxKzT3I5lNSEz1p7xg7kLZcKkflWnCg5j2KdEHxDWJQOmPSiQ/dFXlTrvuaVCV3XpK&#10;nxIkIVvedaBwlDW3cBtAG1SRrEFn25d96y36TatIl1BaG90laMIYYb91POrIbaQP9SyBx51sP4fO&#10;ilvWZ1pt/pd1k6YQLqn1ahCvsVFNVK6fDabbWoAIbJafSlQHcKiQeMD3VhxqSkjpeof5u/U+LPHl&#10;gkmvJm2nxqpMKpNPgTn0pWQVMxnHAP3SCNdvVZKyqG6lXeScKQpJCkn7jyDr09pN8dUkSUOUGvig&#10;QY0RLcegUFpt5vI25UpAZGCoFWAMBOAMnzoavro/G6svqfva05kqSTkVFMdiLNSTzwsbSf3GvT8f&#10;gZWk39nxrk+t8XE25SPNiZOUtoNJJ9JzrplWY4VnzqyPii6HXN8P1ehrfgzZ1tVodyBOkhPeZV/M&#10;w6pHoKxwR4yDqm4lRS++y0JLbKHHEo7r6yltvccZUecAe5xwM6RyMfsvZs4+SPJip43pi9TK0T4u&#10;4EpKtyMc86edwgkke/jR31M+HzrH04RRZ1x2aZMCsuqZptQpD6J8eWsqASErZJxvBSpG7BUlQ4By&#10;NfLD6F9S746zUjoNItqpUCv1dza9+JRVtmFGCSt2SpJxuQlAUeDyobc51g/kwktM6CwTi7YKdYum&#10;V12dY9jVutLYQi/Y8iqw4WD32IzLpabdc5xtdypSfsn6+Kseo7TIGVq3A4VgeT+mtU/HhUYDHxDz&#10;bFoUoPUPp3RaVZ1NWk5OyLGQp3d/1h11wH7p1nF3tPKUXDuJOeQNITctsOUaIltmGlKdgIWPcnyd&#10;Et32lTrcRQ3KVeNLuNmtUhipqXAKgqE6sqDkR9CgFIdbUkg54UCFDg6jRTWnE5SsJUR76eRF/hj+&#10;yS0paXEAKbUCCQfykZ9/odSwCAEZ5JUQk7U8k6coyQlO4g4AGiWfTHYbZWWS628kdtQT7nkAj2Oo&#10;sRmdyQw2VOKB3uEekH6J/wDm6nag0rZGlUlCggrJBOl0yNoy64Aj3VngafxrcqlYfbpkGIqTPlrT&#10;HjRmfU4+4rgJSBznn6a9GbE6Q9MaJ1uVa8u17Qu/qk3TVR27cZil+2bHpzLOSJR2ASJTgKs5Cf4j&#10;hOB5ITzRhHsOx4nJnnTW6LU6FIEWq02ZDfUy1IQ1IjraWptxO5tYSoAlKkkEEcEeM6YXXSn7UmRY&#10;NSfYXIkRkSFttEks7v5F5/m/TWrvjHvG3upXW2tdTYMSW7KsN9i367S2w32Utx9zceY0QSQ0X9yV&#10;IXkoKmxuORjGtdqMy4qxIq01e6TLcU4s4wB9APsBxq8cuysXkj0lRKR6tOXTU0hNRlfh6HzKTE7q&#10;uyl4pCS4EZ2hRSAM4zgDU9aHVLqb0xcU/wBOeoNw2wpa+4v8JqL0ZK1YxlSUKCVHHuRoRgtvdwNN&#10;gqOCcD6AZ08ejZjreWpJxjHOo4gdmzVnTz/FN+MCw0Jj1a66PecVtLaEN16moLqEpznDzHbWonPK&#10;nCs8DnWken3+NFRZENuP1X6GzI76EAOS7fqaH0OObucR30oLacY/81ZzryrcWAcBR4++nMWSlkLy&#10;hK9yccjO376jRE9nuBa3+Ij8DvWyI9a131VNIbkDYId40oNxnwRyQ7/EZHnHqWk/Qap74k/g0+Dm&#10;6enNa6jdD7opsarMPREMxberLMqGtx+Q22Gy0FKCCe4SAFA8cDjXmPY9g3PfVdbolLTDhtraVJkz&#10;qm78vDiRxwp551QIQgHAzg8kAA+NE1zWw/0iYrXTCoMUav3BcqGY65NHqDM5mMluSlbaWVshYcW5&#10;tGQCkhKkjGcjVKg7kWHT/h5rNvX/AGsw5KaeZ/HYG9DyCNzZkIBGRwc+P317ndQrLtK8aMuDddtQ&#10;KuwOAmU0FFGfJSoepB+4Ov5+egTVdp3Xvp3a85dSisovOlxpcCQtxAQtMxvKFtKPpIweCNf0R1lW&#10;IDh9lFPP2zoZtVoiW1Zn+hdNbpsKvRWLYvNypWi4pQk0qtqW+/AASdpiP53FOQkbHAQByD7atanV&#10;WSygoLgUDjGRnH6aayGw44VJPH30kj+GsYH6axSdnQjVUFNPqKzhtSCtSjgY1TXx4RKjU/hYu+mU&#10;cRzPmOUxiN33UtJDhqEf+dWEg43YJIGrWojm+Ryrgc6rz4vOl11dZ+g1a6eWYiC5VZ78R1pMyUWE&#10;ENPocV6sHnCSACMc6ZjdiMsVGaZ411Dp3clv1iAi5qrSKTNkYcjtpnIkvSXATwlLG4pJVgblEAZz&#10;4GtKfC91Cfo9a2Vr/hqa/KRCqiHFD/g5auGpBHs2seknxn31nSd09v8A6fdaGLBvi2qjSptLkqL7&#10;b4K2htYU4kocGUqBTggg+CNaw6J9F5F69Prg6gW7SUzrhpVU+VENbqkorFOQyDIhKH5d6tyVNr8p&#10;cA5GdF266YSj32jT3UKzqXclsBiqdO6Le7EOUmS5S6iy2pTqNpCzHcI3NuhONuCN3jnjXnD8RvTt&#10;fQDqU7R7XkTjatfaTV6QXQQosrOFR1qwNy2lApPvgpzyTrfXTnrjaFEoDa7luIpjlk/h0mWkhx5K&#10;DtXHdA5ElojaQeTwdVH8QV7WL8SlmyencVh6i1KBINTt6ZUClCH5AC0uRseUd1Kk7fcqCcjW/hKc&#10;JqX0BkqqZm+gQqPetpO2/bsKCzNaZAZSIzbzuV7lLAUoehKnFAk+x1J2xDrXVGuWFR/8sVOq3XZF&#10;QkNVOmNAx2WsISlt1chPDXbdYBI8KSvjzjWcqDdtTtivKjUKoOMVF5pTTZCinYVpKQrH1GcgHwde&#10;gXwndQbYZsli2KO1Gp09tapFSG9RfmyVH1POKUSVk885+g9hovV/XJcJdcS2dD0n06PNbc3pFyWr&#10;0QoMaC09fsWHUZoX3PlGSr5ZBx4UVEqdOSeTgHA9IwNXxaph0qAinQIceMwhQUlphtKEDxjhIA9h&#10;qs01fvICypPtojt6sAOoRvyTrws/UcubK8mSVs9Rk4OOGH24oDfid+FW1eu1MXWaWWqXdrTZSzKK&#10;P4UkAelt/HJH0V5Tk+Rxryd62/D/AHX0+uCVRLlpRp9ViILuxWCHWgeFoUPzJPsR/vr3QhzUPoTg&#10;nOg/q70XsTrTb66DedLDikg/KzG8CRFUfdC/p9QeDrqcXmyo488MZ/6eb/z9n8/sXahzYtQCknHn&#10;xotpRacWhlTyFJUAcp9v6++rh+Kf4L+pXQl5dxO0I1O3VnDlTpwK2WzkDc4nO5rPA9Qxk+dZ5h1I&#10;xVIWyyUhJ5BOu5i5HveDlvjexKvIfqt6nPJIS6rP6aYLtZvvoQqcG2CcKWptSto+uE8n9tLUa5qb&#10;JCWpKxHcPGVH0k/r7anJDLhRubwQRkEEc/fTezTtDY4VPbLG6edLOjzKkSTe0GrzUKDpEgCOUHGN&#10;oQoggc+/OjZ/oT0erkky5LDKXFDkRp6UIP3ISeT99ZsmiWpsoU1uT5+umAbcWnBiFR+u0a24uSqp&#10;oVlwUzXFD6GdGaCVuwrap0h5ZG1yQ6JCk4/0hZIH9NTK7PtenNJai0CihJ4A+SZBH9tZEt607lrk&#10;wikUwsJSPVJdfDDaAfqrP/1dGsmwLgltsCr3/Zq3I6draHK4EqSP3Tk62Y+RZmli/RoJEIwyQiZH&#10;ba5OzfgJ/YeNOGKpTULCUSkuq8HYlR/7apG3aZWaJIC3L7tBsYwexMDrm3/vo/pMmlttB967FTFg&#10;jiE1j9s551rjlTFODsPHKxAbQNrTilYyVK9KQPqdRCK5/wDESlqRFcbc52JKlEEeRwDrhqXSpCUm&#10;n0uY+743vtqWQfsPGpeFSLimFG+MGG0ZKd4DSQPf0pHP7jR+5+ivbFGqi4UhWwIz9sakIzyijcta&#10;sZH6c6/KtoMpL85xatowAj0pAx7/AF1NwYsNTIYQ0hTZAGMZAx41adkqtjmkwi44heOE4JzoqaTv&#10;/KCn9NNKfGSlgJCAk6lozBbQVD2GqeSKVsihfg/NsknjKv00/C2m28LSAfYka5pzM2oSEQaXEckS&#10;XThKG0kn/wCvxq5LJ6FOqeaqF4ELUg5RERyD/wCs+/6a5PP9Sw8aPnf6HwxLzIrW3elsm83UtpQt&#10;qnpWHHJIbzglJHpz5OM+Pr99aAsDprSLVpaKZRoykoScuOrAK3FfUn30ZUm3I8BlEZttLbLQAQgD&#10;ASB41KuusQ2iAQOOBry+XlZ+W28rqP6LlljB9ce2N4VMZgtgEDXUmoNsp2oI/rqIqtbDEdclx0Jb&#10;aSVrUTgJSOSSfYD66xf8Rfx1US2nZNs9KizXqmCpp+pF8/IxzjBCNhBeWP8ApISOPUeRrL2nP/T4&#10;qJ7VvvmZofrX8QdgdGKP+P37ckanxiFBpgKC5MlQzlDLWQVng85A++sJXF8TV2/FndkLpTYlSp9u&#10;x7gW4qLDlTnUuTW2294YkKQnCVr2EhCeDkgk6BqzFpXxKdQJF0NdQ6KzKlTY7iKJccl1MuMz6Qpl&#10;hBSpMlvcFYQ2orIUcpBxohj2xYMv41elc+05dPbrEq6H41UhQoH4cylcFRw98v5YCvWlCCASmPuU&#10;VFe7SeLCMc/tchNugc3Ir44/BeVenXjPpk+3KWqFUInS+i02m1OEhnCKlWzHW5Ijsq8AtsJyMjBU&#10;U+NxOu5cA2FZ3T/ps/RYsx6WatKcaXKDkZtsxsOBZx60JMoIASBuyMY86pyZf9q2ffdS6t211gku&#10;1CRUX5FyUSfMYDE052OJUypKCl1AB7a05Ix5IJ1elMsuz+qd9uT7b6py0TKBS3oH+XJFOCHKbGlt&#10;oeUpIKkLIzsKTgjgJz4xq4WXj3WNUv8AgTKcutryAfQq8OnPR66rjkVq6I9FjojN01mTIKyZB7xU&#10;T6UnHGCc4wMaU+Ky8ulfW+xrXsm2usVqOLm3dCefdbkmQlCGm3VbXA2CWwtW1IWsBIP5iPbtv4Na&#10;peEF9PVDqW1AX3FJisUSEh1pxsE4cUXV7txBBKfbd5ONUt1G+Fvpb036wWR08unq/NhUa8I06TNq&#10;z9NZi/hbLIww4TvWlQcd3o9QSBtP1yNeTcriXhy5PElo1N8SF0UkfDzcUynXPmI/TJqmZVOUl9Cp&#10;ERlTwTvQSMbm8Z+oTjzkeJ4xjI9+de21b6FU68ukK+j3Sy57aud+balYabqgqnc+ZkPCK13n1IDh&#10;ST6yCMgYCEgDOvOzqT/ht/Fx04S9JPS1246ezwZdvSm52TzwGQQ/4Gc9oDkc6fxIOMaYXMl7j0V/&#10;8N3w21H4i6xWocfqLaVnwbdjNTahOuCZ2QlhaikqbT/PtCTnJSBlPPOrp6xXv8MfQ/4err+Grohe&#10;dZ6lVu6qrBnVO4XUdimQnIq0q3RG/ClKwpBUCrKVHKzgJ1lC5bIu2zXUR70tOsUJ5RPbbqcF2Ks/&#10;cBYBOoYp52hacn7Dn/5utn0YurXkk7TpL1fumk0hlourmy22QkDOQVc8a9sPivm07p58FN89tIbS&#10;3bEekNYyF5kOMx0gY+gXz9gdeWnwg2JVKz15sOofKh2Kqa5J2DlWxtKgSftkjXoP/in3Q5Tfhwo1&#10;oQy65IuG4orTiGRk9mOytxWQPI3dv+2ubmanmiv0dPjwcMLaPIMpKeD9+PpzpVlIKudOnIMsSEok&#10;xXW1LPO5sp1KIo0Tb6XVpz9s66MX2WjnZY1Ib/OwH4ojKo8dLyQB8y2pSVHHuR4Or76MdCIdT6PV&#10;vrnV58hp6jTHvw2HjDUz5dDe5teRyFuSA3weMH66p2k2vQX2nnapdEqA6ggttsUz5gOD3BV3EBJ/&#10;XjW2ekd19I7o6U9PvhzsWvVepVw1nfVokuhrYU9FVUFTZEjupUtoBLbbKcbieDpeduMGxmCNzVmj&#10;epHTaxLu6UdL/h/uOryKJBq0plxuQp8Nqabgxd6hvVwV4eKEhQ/PtPkalZP+G18GVWohpkKsVWPU&#10;XThucxcnde3DGSG1bm1fXBR5J8anL1oblZr8OpOLZRGhMvIbVIHCVOryraSOOEoH7aatU2LHZbjw&#10;pUSU4pwuOLEhHp8YCfsNI4z6wQ7kbkYh+Mv4PenXw70yk1my+p9TrTU55xtyNOgoBQS0txsB1G0Z&#10;wjBBT7g6xvOw7JbAJ4GNbd/xD4d0tPWcV0eazQGmpSTJQnMUzVqTsb3JJTvDaScfQn6HGKI7SnKk&#10;E7ScHBGNbuzRkYY2YmRT2y606W1O5G4HBxoaqtNdaQEOkmQ+S89yfc5CfpxySdG0KKRAc7CStxtk&#10;uhA/MQPOPrgc/oDqPYjRao4E5UFbM5I1Meyskmj2pbiNGM/WqZUpyKxHbYiyky1dwMISlzADQwVI&#10;KlLPJyPbwDpSmyphrPdVWj+HMoC2IS2AjclQSUrUs5Hayc7jgpwc5zrus3QquRJIhojRpC2O03UF&#10;NFw53JVlQONwABA/XVWxqlEu+ZOtxqox6qjcqkyBEb7bbLKXe8tD6xyNzSUICf5gTz514OGF42mm&#10;d7regrqt20aq01E38XplWhR1pp9TbjbJaYLb2EqW24OApp0JUSkkFKTnAGdINdI7Kh1xdZnUYTJa&#10;wNzi5MjaSAM4QtxQQDgZSDt48DXy3ZNnXDAfoiLfYfpEIGlzYTtK+VadR4UnaUpDjagCMgFJwfrj&#10;Ti26bcFlxGqXPuNy7KelxakyKiwhqXHaUoENks4C0IBICyAcbR7a6i5EoxpMuOFJhrAs6n1Mop7k&#10;CPASWXHEuspSlLO1ORkY5HI1kr4kv8Oiv9b7ne6o2Td9vU6dKitszGu24pqetvKRKUsD0rKNoIwr&#10;JTnOtH3hNqEilVSyGL8m2lKkPRyZERxgz2mAQot7ySkbh6Scbgk+x1xd3Uu7resynP0yzK9fDsVy&#10;PS349KWxHfk78IEhSchsIK9oVgpCQSrAAIDcXLlHRFHrPs0mjMp/w9102xafbcvqayuFTpMdyRQq&#10;fR3xGqG1aFuqdf3et5zCwC4FIQkgJCQNWXbXQ66KT14/z5PhyarR5tJnusNB9lqn0R1yPDjCMEJP&#10;dedeTD3kZS02EpwFFSiL8iVypPMIZrtuint9xDjrUKeiS+hIbwUnKUpXheMlJIwPfQNE6s0+Rekm&#10;hQ72mT5EOSpiJTYqWVvvI2pKsRWUKAKVqKSpeOAoEpI06HOeOSnQHJS5WN4WqTCik0mvRo7kHthu&#10;I4CVAqDYwTx+XTWVbVeZQp1xLDpfkBLITLLuEpRlRJUOPBOPHOmM/qxUbObqYvWdadDcnyGF27TK&#10;9WG4k19lXaQ66UjI2hajhISSFBQ9tRt33ZcsmHU4Uu96BaiWlSaeyIdVjpdVUUjc2hDzh3K3FKgp&#10;JbawEE5Izrpr/I+QvCPJZv8ADeJyFUn9gf8AFXa0mB02nWm5YMi6addTi4cCOw0H5Rkqil1K0oB3&#10;IcCkFSQPYEe3OMOhHwFdR3J0C7+otmBbUKQpxdo16Qmm/PtJIHfModxKWmg4lxwFtRKkhsoO8KG9&#10;bGu66K7WGrikVamOxNi6VHYbdAEx5WSp9aASpJPbBJUEgJ/LwrBzZ8X3Xa4qQu03hAuCf00DiU1h&#10;jd8misP97e2lxxG15gONNkpAUCU7FkZxrI/U8/MfVne4/pGDgRSgE/UW4ba+E3pe3bfS+7XJDqor&#10;TzjcuuRX2IqOdzzbaAkuOFZKEhIAIRnaMaxDWvio6hNdYG+uVsVyoQbjjIaisvvqbeQIyWUtuNdp&#10;SQlLbhSSpA49SucnOg2/bxN41p6WzFRFprLrrVNY9KnGo3cUplLq0/8AMcSgpSVe+PvoIfjtpSVv&#10;v4CjjJ+ur43HeK3JjM+XtqPgJ6Qm8esF9IpNNQ5XLpuqouugOupQ5JlOlTiyVKISOdx5I0ZXX8N9&#10;89O6W5V+olctKlOQw25OozdfYXVGm1KxlDHh3gE/w1KBAODxoItnoz1Gvp2mRLItSpVipVdxXyEO&#10;LFWt95pKtipCRjCWUrO0uLKU7uATgkaYHwYddahctmVLrZKuGdb9KprTt2yJEw1FdGiIfkZhsdpT&#10;ql/8O0wSlvJSZaOMZOtXeMfszKMmtmcYdLpcVL0wzm5LbaiY+QQFAeCc+/20u9daJCI0BUBqS7CC&#10;nY8qSEqMYK5U22MZCffBJAOSMZOvt2UqqXne14SbRotNjsw5j8z8Kp7hbbjxy4QlLDTu1xaUgjIC&#10;QoDJIA1ftJ+A57/w/pF7VK+LiqVVnfLPO2lT7FqzLrrTi0JW0ia41tS4EqJ3Kb7fAOdvOqeWlsuO&#10;PZS10WpftuUqhVW5LYqdJg3REVPpkqWz225sYEZcbIJO31p84JChjjTSNZ0+tvRYlpUiq1GQEMJm&#10;MxKa8/8AKLcWEIJ7aTlCvI8E4xjOM6m+J686Bdth2fcFWkUOTSadDlUW2rPotZXupDTam/l3pfJV&#10;3FNIcbcRwQUNc+dVbYHXqtWRfNp1unzaiu2mp8Nup0qO8oPSW2UKYbK1t4Wtxptzc2ScBSUnGl+5&#10;Jx7DOkVLqzV/Sz4eLns/oVI/8EKWLB6ntoRErd8XlDeiGQVFQebpvdKlRAElP8UNDdjA9XILej/S&#10;yx/hQ6YXlfHUS+ZN8yLpqLMa7axD74EeKpZbW5lRLzqUOvOFawNyu6MABOdQsu4OlVF6hNy7Y631&#10;W/7jvZh6HFjy5Euosqp60gqjlKUZiPhSAoOBQI7Y3JHOra6hVro7Q7TkQepk9LVsQKa0mY29KdR3&#10;1OuKKUbG1JW+tZQd2BgqSc++uTn5ORumtHTwceFdkzy1+Kbpz1GtbqrcVYkWwiLG6gy51wQU0mpN&#10;TUPU1x3vJ3BlRKW9i214cSn2OMDijYMNzHclbE/QBQJI+417M3N0O+Hnq7SZkah2tU6OuoSX6zUJ&#10;FsFESdJUYiklhZU2VBK0qADeQ2VEk86yuroD8HCLo/8ADymdMfiQrl19hT6KdDVAOUpCdwKkjCdp&#10;UkKzjaSM4yNdLjc2M40Ys/FcZWYhotHqdUr8WHQKVLqcoqLgiRGVOOLQkErO0ZOAkEn6Aakbgtk0&#10;mY9S33nUSGXXG346o7jKmFA4CVJcAUFD3BA1uSF0itnpVdztlV3pDdPTKAijVCTUpTnUCl1J6p09&#10;5TDDqqilgpVFZQ06oggjKlHGcHNdufCtfXUCo3FecGImE7U3zNoUC6JMiPOqxccWWWFPPBDKnzFa&#10;LqilRCTtSopKuNPvL7M/8d1aMmP2elEQyGaiVLSncoLbAH9dSnTrpxWbvkTJyVtQKHRkofrNaklI&#10;j09lRODgkb3FYIQgZKj7YyQYTbE6h06+V2PX+mM6l1dx9phmhPRXDOcWv8gQ2o5IPkK5H399WZ8Q&#10;dn3bZNk2DYlWtyo0OC1abFVrMBMdTLT04Sn20uyAnhb6E4QVKyobkg/TUllSAWGT2kVHdt5Ue6qf&#10;B6d9Nbag0ShInJCZsxYNTqrqlBCHZj5OEo5yGk4bRn3Pq1PuWH0vtJwU6f1Um3BX6PNDbUa1qcmK&#10;yZRWnCkVF9W1aUqAAKW/IyOOdFfRT4M5fWKNfguGpVaz5lqQoz8KPOpatz7zpJ2KQpSVbdg4Iwcr&#10;TxjWiL/6O9FqDSf8o0OyKvSVM02nCrVmuxozFKMqIgIM5uOAt199aStKmWtiVhW45OFaVl5EIrya&#10;MPFlLyidqNk2P1f6i2P8Sj1r1C0bxqN0UF6VSXpbCmH3Gpjbb7yS0D8zvC2z3vR+TGM7jr08rjm6&#10;lrV9Sn/ca8ubaqlFtx/ot0iodEatuNFvK2aiprYAqu09aSpT5c89xMzepaM+C3nxjXpfInqeoylr&#10;UMrk7cZ/Kke3/wBf10njOTxtN+WM5kIxnFRXgh1EerPnOoyTOS0vaSfONLvyEJWsbuB76GKjMSuS&#10;Nhxg6jVBQoL7fnJVKX3FHGDg51S3+IN1g6rdE+gcC++kFXVTqsi4oUeTJMRqShEVaXQoLQ4lSdpX&#10;2xnGckc6t22GFqUlaxtyeToX+Jy1Yd89Kqj0/qDQeRcFKnRWWyM4kJbDjC0j/Ul1CFD9NFj+LsHN&#10;G6R5P0H4guqPWrqNVqj1EXR3pE5hyfKfiwEx1qdShthoZSfyhAAwcnjXo58H0RNL6O0KQ0hQMt+f&#10;IdP+pRkKQD/RtI/bXl30Foz06u1KYtCm1s0xLawfZSnkEj9fQdeuHw509DPRy0UqJBTTFZBHO4vu&#10;H/vocjcgsaSRnz4yOgEyEkdYbNbeaiSZvcr0JCiGY0leEpnAeEheEhzAABAPO44EOmXRerdS6N+I&#10;P3XBp1UivCPLhusLW40SApLmQQChSTuChkcHW+3YsedAdps9pMiHJQpqQw4kKQ82oYUhQPkEcawZ&#10;19ti9fh9u6M9a89xFFlhQpE1RyXIuNy4D/1U3jKD5KcffXR4me49DLmglK5FFdefgSuy3LjN/wBm&#10;1+NPR3kPTWIkZxx1pe4Avdsq5R/MoA5HOAdDdp3FUrLuBEuRFkQ6rFwmdFcaUyoc8+k+xxkf05xq&#10;/oXWmfXUtS0vqSEtYkIwQUufbnkedU38VPWeQ3SbZtqCpL0p99yqylrQFKbaSVIabyRkBYUsnB52&#10;D7azepcKWWNj/T/U1x8vRGr7A6u0e7KO3JiSty04S42PzNn6EasKi3IFOAId4++vMuxepzsOS1VK&#10;HPMOQpXri7/zY9iPcf31pDp710hTprUepOiA45getZKCfoDrxvI4WTDLZ9AwcnHyYWmbytW4kuJS&#10;244MjA8+dHUeSJLe5P01nC1rsYWllaXkneAcpVkH76ue2K4zJjo2uDng6vBla0zBzOJrsgpkxYc+&#10;I9BqMVmVFkoU0+w82HG3EKGClSTkEEex15bfHn8CSemjsjrH0Zoji7SfUXavSY6N34QskkuoGc/L&#10;nPI52H7ePU1spWkKCgQRr441DktuQ5zDb8d9CmnWnEhSHEKGFJUDwQRnI108OaWOevBwcsLuj+c5&#10;t1LS1NoWndwcjkc6naVcUiGkNKkrDf8ApJ9I/bWhPje+Def8N92f5ptOO5K6fV6QoU945Kqc+rKv&#10;lFnyQACUKPkAjyDrLx8c69NgXeCaOc8zxvqHCqi1MZKmHgo++mZmOg7ASDoTYS+k/wANak8+x1OR&#10;H3hhTp3YHOdO6uJSzJjsvOLOzctRVxgZJOT4wNT1K6b33XUJTSOn9blIc4S98k4hv2/mWAPfT+xe&#10;qtTsYOikUGjyHHjlT0hpReI9gFA8AfTGrOonX1upU583bIkQFlz0t08lW5OP9SuQc60Y2kFaAOL0&#10;IvqlO/MVyJQqQ2CN3zswLP1/I1kn+o1alkvUmgNGJJksurU4HEpolIQwlJScj+M8tRP67dAl19a7&#10;Wbb22/az8x4jK5lYkKUE887UIWBnxyf6aZ2xb3XLqmXV0xt2m0t9IUHn0fLR9h90HG5f/tznOtNt&#10;fiBM0ivq7Q4DCVSlNQU7sATKk0paj+iU8nXVI6o0KruhUaqN9pSyFLKsADOByef7aCbE+FDpzB+W&#10;lXtUalXpCjh7e+WI5XycJQj1Y8eVH9tFVw0X4dbLdTAjWPSZtVOEx47DLjzy159KRyQCfvrXjcq2&#10;KZZcWmuVFkrbk/MMPI9CgcpIPOdTsO32Y6UrGchOMEZGf10wtpyv1ensJplsimIS0MqmJLSUD2CW&#10;08nj640WUGz65W6o3BgrfnylDglXbZa+pIHgfrnQ5s8cMXKTpBRxuX0MUx0tKBJAA8Z1ZNk9Ja3d&#10;KWJc4Kg05asrUrh1af8ApBHv9dWFYvQ6i0ZTE6uuqqlRG1YCxhppQ5G1Pv8AqdW/FpTSQFLRjjAG&#10;PGvL8r1XJyX7fHX/AHGXHBtg7ZlgUG14oYpsFtKwPU8Rlav1P/zNF7UdplPCRnX0lDKQlI1B3LdN&#10;HtqnSavXqpEp0CK2p1+TKeS000kDJKlKIAGM651LC/m+0jLc8zpeCQqFTZitnecaojr18VPSroVR&#10;3Krf1zxozgSVMU1lQeny/PDTI5A4/OvagfX21RPVn4zLx6lMSKL8NFHjfhweVHVelbQUxTjhS4Uc&#10;je+UnIClDZn2PnVL0DpJaNNkzatcjX+cq9VF92dWrgaTJkPLIGQkKyltO7JAT48ZIGlvC+TvI6NE&#10;F7D/ALAbq/8AGF1a6+wFvPU2p2dY82S5+GU9KVJNSbQBuLzxGHgNyfSkBIP+o86pCdU0hIwoen7Z&#10;1sPqTVeklGoLFa6wWua6YkhyPT43fcQCpSUlfCFDP5U4z451ljqFd9n3PMAtDprS7VgoOR2H3Xn3&#10;hzgLUtRTjnIAAOfc69N6fjx44dccaOfzMrk9sE6nY15Va0FdSEWrImWlBqaaTOqLLja0xJCkoWlL&#10;iEq7jYIcRtUpISScAk6vfoBQGb56iNXr/mOf+M2yxNqTnclKcedYaidtp1x7O9S+4pDYGVFSFe2O&#10;am6W9aLm6T1arRaLT4dYp1zRhTqhSJwKo0tAJKNyfGQVEcgghRBHjGzGLr6a1fpjVOrVldLbZsyH&#10;/l1FpSWqe82pa359SisLbebbwlJQgLWgHKsL5PsOdzFJZnHrq9P+hnFipRsFusfQCg9SOrk2JT58&#10;a26YiqMU6rMCMCFgNJQlxB8d90tlCir3Uk8kEEioVftSufEd1J6iV+cumUqz2GoUee1MWyhhMZCY&#10;i1LU3gvJJaWAlYVk+xwNfZtXdsq07it6X8xPi1G86vOpr7rhdfYiU6OEcuH1HDq07SckbPrqsOlv&#10;TtV627X7VkVGVFpdSlUxypyGsKcedQyp51BSRgKU+4VZP3+us0saW6GTxuL0bU6Z33SL+tp1x1l+&#10;JO+TZnxCtvtfOwnf+TIbznOU8KA/KVDP5hqvrytfo/1E6h1OX1z6O3PWJtu0xFNps+luz5cQsd1b&#10;yAWIgQ4kr7vO4qGUkDA5MXULSnWKmwFWtdlWlSrcpUyn0VhyOksy0ulpTdPeS2nB5aTsX6d24DIK&#10;ebjvqHT6ZZlU6h31ZlBaTSoyWJtXol0y4E2nA7UBuSpkJUS2VDdhfpGfT9V4vkXGUoKmUvZds/Cv&#10;aUusUmT01mwaZHjLdnqbhTIE/uSJjr8RKlBYkAMsJKQ4SM8A+Bgxq3UbpxAdkxunl+9WKLIp9FbV&#10;S4zFUkP/ADz5DhbbW3PS6FqUeA5nnxngaCKfLoNz1eVPumv16JRqk9TG26zckWRNdksojApfKUpK&#10;ksunuFG/akfzY3EaPao5bdLcqfVKndVKH1CrcaVDhNR4zLLDsKCnKUtFAUtRUFLUoqKUkc+NY+Tz&#10;svH+UNoc+kvPkPKT1AnX7aVIU51JsO4vmITX4rb1apzbxU4pIylYa/5R3DGFoIGTnxjUDenwf/Dv&#10;fkNDt1fCVQXlOrKlTbQqSIq0HH5iWlR1K+oThQ8edPYNpWpOueXcR6VLlxGloXUnIEVDjtSqC2sb&#10;nEkhJ2gqJIAIOPfSrd+9OLdlyfxu2Lh6eNsOENuyrcqTUQ5JPcDrKe2OTzuWn9Ma6PE5ssqWhEop&#10;sC+mvwX9Aej16U287Juu76DIpoWEQbhiFcb+IMLHcLaBn9FkaR+Lz4f+o3xGPWkeltzWfUYdtR5q&#10;JDb1SLLqn31NHckJChylkDBI5P01bFsdQIV3SFGwviDpNYUP+VFplVgTO4SeB25CQ54/+m/00TNR&#10;q2/KcfuW3aRLloISJci23W1KPGT3Y63gRn3JHj99apYYTfZoOGaUFpnkf1b+E34mbPbQzWOiNySG&#10;miV9+msJqKOTj80crx+h5+2s712nVu2nnINfo86jy0ZyxUI646+Dg8LAPkHX9CEKdLQ+I8BQacCd&#10;vZhVxLqtx9w1KSMD/pyNPawI1fjGDcdI+YaaHLNXoAlNrV7kdskD9dPx1FUhWTJ7jto/nxsqhVy9&#10;VTo9EjIfcgU2ZVJBVIbaSliMyt505WRuO1BwkZJOP11pr/DqoipPXiRcEsuNij0V8IHbyFuPq7W3&#10;Ptgbjx516T3L8LPwuXo45HrvRKzosiUhQ3UeQaZJdCkkFJ7XYUQQfBJT9RqJ6W/CH0i6DV96q9PY&#10;ty0uVJQ0hKqmwmpNMoQpawlKk+OVeVKJ4GDoc8fdh1RWKahKwDvzrF0i6fz6i/1HvR+hN02oohyC&#10;/BkJKn1soeQEqYbKijY4jlRxk8agoXxD/CDVgJLXWqipycbZNUmNAj7peGPqPGin4gPhE6k9WrQu&#10;23LH69U+Ai9K2mp1Wku09pMJ1tsNFpPhbwcSWGvVvCcJAxrOd5f4bHV6xehtWp/T0puCvyHRGm09&#10;UaEoSIZUFKdjvOLCm3cpA9jtPGDzq8UekVEGc+zsq343uo9uXLcdv0jpx1FpFetoNP1IRqW4lbcW&#10;SQhoBawAVnYF43KJG9XA1l2lR5E6qPSAn0RQlTigngblbU5/U/7aK7x6BdcbDpzibo6PXpS22EhT&#10;jrtEkFoDwMuJSUgZPHOhS0ai6lMuCJe1E0sreaPClFoqKc554KjpkloGPkKagqTTmFTYxUzJYbU4&#10;y4RxvAO3nx5xoFpdx3FPkr+YqAKVJU4SWUYzn6AaKKnU5rLqIzclamSkKWyVZQSDkcftoRpLK4bj&#10;rxT+b8oPuDooaVMCZ6uW51stDrhb1Ua6cV1hFchJQhNHlvBuXT5jZUpe1SSErbJaBSv1A+sEAate&#10;x7pYjWUxUbnpCqautSTBioWlDUhRbbwoHZ/zSFBaUqweEY+2sWWRI6X1zrvWOlvQCnz7T6g1C3Xo&#10;j9006K43AanNJDj7AgOp9EcBrYHsBzfhQGDrZkRFM6S9OrZpVYl1+qVS26Z8u5Oh0p2pVaY88suP&#10;SUNDetO5xSlEnITuxk8a8pyMSjSj9nbWST2wNr8vqQ7W25lAqbFcj7lQ+7U1LhvMQV7SlTZ7ZQpa&#10;Fj+bGQeOeNSVqRqrEky5dRrr9ZjoSo/LxG3XFAD84VjltQVwQRyOdZo6v/GZ1ruuYj/wW6M3I3+H&#10;TqjDqyqpbjjzVQjqcBiOLayVMvBtJC0cpyrI+gC7b6nfHpfSHJFnWJBth6TJTGk1pFLTDcYUEgbl&#10;KkrO1O0gbgn2wOdEuJKvk0PjmVeDZFCp1HtunP1CoMzKu3VHdm6puNKcUfUQgKwnCiAfPJ2+dVzC&#10;+I6i3/dM7pV0qtmvSU0uQ2mpVOmSVQIVJwtXrkvBK1BGW1bgEK3Y2886z7cvww/F/wBU300bq51V&#10;Zct6Klp759ypqlxnCM8oishJUtO5WVOJT5/Mdaj6aWBY/wALFrRumdqsOVGozWE1CqViTAWEyXlb&#10;gl1wtblcJVhto4QgBSiVKVjVyhiwxu7YuUpyekHFHmfEVVv4bDdmv09tpYVNXBnRai64n8qERpgZ&#10;aUVDaruLWlGCTtPgoy27+uKlSLb6kUObbqY8lJUmBO7UiW3ty4qTKjBIfQ4SjIb7YHbA9XnUTXTd&#10;lwRpdRo/VupUufVFNRzNcj74rCeAsRo7gADu0ZC1ekKyrGjCi0yuRI8G3KTVZtTiRoKyiRWHn5r7&#10;pK0IIWMhKtwKlnB8j0jzrI52rQUcbT2DjfSXp5Kt5+2LisW0Gg1JJYkzKO2tp1C1BQaW6vKmng5u&#10;O4nasKB3ZJ1MV+xmpDU+zL36e25Nt2a00lky6j3VqWCNuWPl0JS2nz6XSoe2QdSkCJUZVafkVO87&#10;cdguQksLocRpT+cYU28V43JyhQykhQIIHHjUvGpkuRQJcSnVtS4aFlUSK+Cp6N7fwFn1NnPhBBIH&#10;I1fds0xKD63fBNa/Vm9FXBVeptUtuoNst0uE/RKGyGJcbaorElxpY3LUlS0Jzt2oCUlKhqqon+HC&#10;am9cVLq/VCf35cqPIoUo96QyygoW3tlNLAC3R/CbDgWMI3YTn060m3ZK3q7DuWqdULjo9QpsJdOV&#10;MfdaNPqUQpc2JcaTx3WHHkqDhwThJIUONEL912LGoaI8qvuwYkRPYkTm5Tz0VO1Wd5V4IJynftG4&#10;58ZGnx5OTHFJAPBGXkwar4BL7p64kq26lR+qk1YfaFPhSTTYcd9DxbSp5xxSVPo2pJ7bW0kjztOV&#10;W90R+FTon0vlUW/rifdq11xQ9AXSRKE+FGqTGEPvxkrYaU+W1+rI3obJUAVKQFam+sXV+7PwK0aV&#10;0Zt2i16NVp8hE1LsLcWSl3YwXGQpBSgoJez7kAe50IUzqXddm1Ct0mr1Wkxqk/LKIApdPkfKwqYl&#10;rCg0HDtZcUpSXFhpRAJO7G4abPlZZY9sUsEFLSNH2bPttlEumQLRfemR4a4E2UhKkzqjG3qdKFmS&#10;8uUtvuOHO8j85IAGvjnW/o90lthq8anXLYoi0rYjvxaIEh9lffCFJdbb8pBUN2M8BRGQNZKf6sM1&#10;qpyEy4lKNrUGqobnyHlomTlhLYCX3GVLSQxhRKlJIO3dgnTDqGqh26ZdCr9Gp0tdSZafYdjKPyM+&#10;M+gOx3ozZ4TlKyQkKKQONoIzrOlKTuTNHSKVJGheoPx62lTK/cU5Xw63PI/y8IMl2pJRFYS/Hf8A&#10;U088pSFrQy4MbFjcCFJ5GdUf1Z+P/qbHanNdO7XpVvw77o7T65r8uTUZ7qpDeCple5DTRbK1NhtD&#10;fBGT7aO7B6lWRUKv+MdRqNWaPcLK4yBX6S2e2IvyzSGW3HAR32sBIWwQtGUnAHObZ6V/D90jsusC&#10;5KbalMrdYYlrqlHjTA2IVGeklKnpJG/C1ZCQhIyW0NADbgnW+GXGl1fkxZcEq0jIvQz4NZ9w1RyZ&#10;8QlLuG1oTcBmXS6JCaQapVkqdKFKUMKMZoEABTu0lSgB4Orwv34Sfg+taxq1f7Tl60i3aJTC/LdY&#10;qbzj7cxL3ZLTiFtrTvDimwU5TjOcYOdW7Au+17hqdYuOWitJq1QKGZ0+Q2V/NCM4sIQ0ptSm0Ntq&#10;KylOE43lXO4kxFxW1ZV+0SVR7/fqf4NIlsSpdvtyUNIqCm1+n5gt/wAQtntpUUpxlSU7vcadlze2&#10;l+hWLC8j/swLXug3XVvpTZvV6PTKlVaE/BcdiIhtuOSKTEDjjgccCAQG1kdzeCNpxnGRpj0cvdES&#10;4atc992RVuokAUhxlbYkd5+B6tzb7fd3JUkHeCFAjCjx5z6b21d1j0GlwqZbH4TQIOC3CpK1oiMh&#10;pPpUkN7cbcDHI5986rGsfDL0YF1ROoPS26adYVRiuzXakGVd+I+y81tKQlxfaaSlRKwMFP2GBjP/&#10;ACsck+yNPsThtMwv0l6ofEDf960yFT2ajeT7FONLi0k1BcRtiISFqS2pp1rtN/w0gr3bQBg+w1vq&#10;xqd1sjQ5F09S1UZuHQrPXTqXacatypb0iW6EJdXLcjpJLhYCUgpWfWARg5UH1F6P/Cr0UipuWdQa&#10;KETJEJRecUqcWnXU7EphpWVFtpW7IKlKQBznAzq1aFeCHoCYMhmKhxhK0xhGfjIb2h8hpKYzSlK3&#10;9oDcTyCMAc652bmJS+CMks7/ABZkup2hZ9qdZ6Dd9P6UxJ1HtREikGkU2asN1BHaaeiuTlPpbW+6&#10;JDjxKXdwV2k+QgZq+k3nbPVBVe6e9eviDrtipdqNUnS4MeivyXpcuWhOWw4jeQyT6TH9ylOD7i9+&#10;qnUiRYlXldTrsteoR6euBOYnUOqBsSXYiVdtExLZ/n3KStAJB2kg7SdY5p1z3FTWKre9hdRUsPVC&#10;SqPKlyGG4tTLY9SHNy8lBcC8YaUfGM8a6fF7ZYXITPkI9G610L6d3t8lVaS7TXa9ZdGi0ZU97e6m&#10;r0lLKElmUAd/BQoEjaoZUgnaojUjI6d9NbMttzZYEWXSnJYmwaUuCgU+FNLZQ6WUAnlf5l59JIzj&#10;OvKuj9YupVl30i64FyTmKy3K77ilyFBUtRWFKQ4P/MSv3BBznXpHRr9Z6uWzDqNLqbSGnopekx3G&#10;i27Dk49aNhASpCcnkk8jWfkQyYHbdnR4mSGVUkD3Uq/b0qFap7dpSWlyHYklpMJxxUZJX/zFLWCC&#10;pwjGdgBOAD9dVdCr3xC16JUk0S3Zc4NtJcjzoikuR3VqVhxCAtSVEge2M8+MatZ3ovUXX6YLVj0y&#10;DNimJJalVRIkypQ7m7c4RlceOGmnFJSkpUogngcHq7+g1TrFJNNFfQY9UnTJUyM+lMxqRJfaAbSw&#10;+rC46EFKsYGcY3cjSoz76RslSRRFhUXqq/1P6TyL8arKEUC/KYhyHU47bbjaXtxYDZV/E7Y2ZGPS&#10;cj3GvTCXV226XsQoHC0kkHHGvMPozXbkse41v9UKnOlO2NXGGo7c6QpS2m2tmxtGc+hIIKQPAXx7&#10;69ALU6h9PepVIM2wryplZaWUqdbivhTjBOcJcR+ZJ4Pka63Gi4x6s5XK+UuwQyKoHkqKSNRUVKpc&#10;kKIPCgedPmoauQfI04p8Mh5RI4zznRTewIMMqFHSkoCVY8Y1WPxEdQ6PZ122jHnNVac7Ep9Wq7kC&#10;kQFzZi22wwhBSyghSsrWQPA/McjB1Z8DenshmT2sHJ9Odw+n21XfVVEK3L4pVfWw1Nl18oixQ+pK&#10;Pl32QdiWnCCUFzur/fz9kzye1Hsxkcbz5FFHmLTLrtlfU3qDTOm9lqpUam1FcdBW6886/wCtzcst&#10;rALR9BOw52+DjGvSzog9no9Zi0uZJpEVROMZBbBPGvNK6+ldyfDv1UvC2awHlOVV5VVhTgrBkxXF&#10;vbFnHg+tSVD6g/XXpX05d/DenNqQikIKKHARt+mI6NH3U1aL6PHplktLAaCuAB4OhXqV08t7qxat&#10;Rsa6Qn5OeQpqRs3OQ3wD232z7KSf0ylSkng6kG6oBGQklWAUpJxnOVAe366kg422y68pwJCEle4j&#10;jg5GR/bVQm8TtFOCy6Z5UzrduXpnds+z7lpi49ThPFlbKwdryc+h5s/zIWPUkj2PscjWZ+slzu3N&#10;flRfS32mIKvkWEf6Ut5BH6byrH216hfGZZNEuXp1VOrkd1uBcdiUxcoqWhREuIn/AMjdn0lKlFSD&#10;hWCSP5gR5FT5C3Sp11wrW4SpSieVEnk/112sPIWfjpvycrkcf2M7Y3ZqUmnSkyIz5QtJBBB+mrOs&#10;q/IVVPZluIYmjgIUrg/dOff7aqFzlRJPvrgOJbVuSjkeDnWLkceOfybeFz58SX9G7+kHWefAls0m&#10;sTVuNNp2NrX7gHgZ+3jWzLDvTvNsqRJzuAI9WvIrp/fklUtqm1GTtdWoBmQFBBPHAPtn761V0k67&#10;uUCa1TbhcdLZISh/HCf/AFf/ADdeV5fBlhlaPc8Pn4uXj0z09t2sCWwnKxnHjOps+vBB41QvTfqD&#10;DnNtONSUrQoA5BGDn3B+mrupdQamRw4hYP6aTjnap+TFzOO8b7oj78sK2ep1m1SwL1p6J9JrDCmH&#10;m1DJBIOFpJ/KoHkEeDryUvn4QLD6d9SJ3TfqF1bqFqSy+tykSJNEQ9GqMRRPaWl3vpAVwQoED1Ag&#10;a9jElKlAg8jwfodVH8S/wy2L8TVlC27pZ+UqsJS3aNWWkhTsJ8+ygRhTSiBuQeDgY5A12/TubPEl&#10;CXg4ubDGT7NHmXcvwF3hTP4lo9SKLWU4yETIL0Jaj9PSXU//AIWh5fwU/EOeGItrvJ/1N1trH9yN&#10;NJFb65fCR1Bl2DUqu4XqQ7tfgSVKfhSUbjscaChkIUkAggDyc+Nam6TdU2erdrmtx4yI8iOsNy46&#10;HN3bWRwfrg4Vg49tewxLDkRzJRaejNsH4IPiYCy8KDbZbTyVf5gjEf2UT/bU7D+CHqvJkMx7kui2&#10;KSy4Nzi4kpyW62Pf0htKCr7b8ffV7dTqX1wboaqz0Zq7KJjA3PQy4EuvNgZ9G47FKz/KedZxHxgd&#10;bqJOdo90S4LcmOvtyWZ0ANSGVe4KeCD+o0TxwjKooLFifmTL2tj4WOk1gIbkGNJuSpJSMyaoQpsK&#10;/wBSWR6AQfGc6OahVWKdHUiY7uLSMAEEkADwB7cDWTB8RnVq96y7RKKKhXJCUFTcWmQylZ5zkpaB&#10;VtAIGePvjRVS+knxXX5IaYqDLtq0uVklydUUtbAR5U2je8SAcYIAJ+mnxaiHKNl6Taxa9B31S5K/&#10;GhU5lgSF97hI4zgZPqJ+gydRdE+JzoszMYpFuVh5+dUXQ3GixaM8HHnfCUpOwcn9dNbS+BG1qzLh&#10;xb0ua47ylJWVlhuR8rGzgc+VLwPruH7a2X0i+GDpR0tkxKtbHTe3oVXYaKEzW4u+Q0FeQHXCV5Pu&#10;cg+dcn1H1qPDXWO2Oxcf/dIH+nXSy67vQxV7qgSLfhn1fJrX/wAS79N2Pyf760Ba9kwKFGbi0yGh&#10;ltKQM4G4/qffUzApAbCVvHbk5x9dTe5tpOBgD21wJ+/zJe5yJUv0Jz8lRfXGJR4TLASdoKh766fl&#10;IZSSpQAGo24Ljp1Cp0ipVCdHix4yC489IdDbbSB5UtR4SB9TrGfVP4zqreyn7d6LIci0wFbLl1SG&#10;cpfxwfkm1Dkc/wDNVj7J8K0Es1f6fHX/AHM+PDLK+0i+OufxPdP+jUcQpsh2s3E+gqi0GmqCpbox&#10;+ZefSyj/AK3CB9M6w5fdXvnr/WUVfrNVUP0ph0uxLUgrUKYx6gUKePCpLgx+ZWB5wnBOmdKpRjLk&#10;OrffmypSu7Kmy3FOPyXOcrWpWSonJ1Pwo20hJP3ODp2PDSuXk01HFqI6QjKA22hKUISEpSkYSlI8&#10;AD2GnLMNeO4r8o19ZQlxYQk4P10/dUlLIazxkZ1qglBUKm3LZSPxUsJctKguObdoqhByfctKP/Y6&#10;zK1CmVeYIlOaU8twZQhAzkce/geRyTjW1Op1t2ldVDjs3Z3lM0+UmTHQy7sK3VJKCnjk8EgAfXUj&#10;Ynw12gYEmoVmg0i1aZGjJlF+bCUuQ4yTnelTnCUhIyckYCknBzoOT/kGLiJ4FFuX/sZJ8X3nsw2x&#10;ZdZpt3Q4lcpkuOENfPgI2uBTIOO5lG4YB4PPB4ONXhQaa5SOgdRrBeS1GufqPRoLuW9hdZhZkFW3&#10;/wBROSce2i+9p/QBqosL6UW8q9HLTblSapOrDrsKHJgLAbcababJUcuKaWlSkpx2/fIwxor9M6hW&#10;fZPTOg7oiE3AqqT4svhC331tsNracx6m/wCIUgKGRjnJ5OdeoTztTaH4sDxqi9+s1nKdoNEpVuVN&#10;sfPyhSY7h27Uqq9Rf+Z3EnHDSwQfo2PPGmbNsLg9PbzgdMa5T2byqtWqkq3IqJrYddcYklthAQcl&#10;e5MdQ2kbT3AM4yQZ9VbGpt41O2+jE6bNiIqX4hU1Ptto3xURI6Aw84MYDQdkJ3A8ngJ5OqY6HdDe&#10;r9k9aKVf1wUKnVCzo6fmIFQRVzCfjtPNqLUksp2qccbSClbS8p/i48gHTJ5290Pd3RrOxYlF6k9O&#10;7QVPZUKVcNIjuPJ4QtpT8UFeFj8i0OjHByFJx5GspdOvh8rl1ir3R1+qCo9CVHnyFFb79PerUFtz&#10;d85MU2Sp9agAtG5BSQMlWQBrQtZpLTtDvm1LUZfZkTVPT6yuA+pCsuR0udhgJH8GS8nIyhOElzuE&#10;E4Go7ozR73iJeufqYU0utqfSpqn0uY46xHjIY7TDCyQAvtJJThB2cFR3KJJ50s8U2rGtLRnC9r6o&#10;dgMi5+ny63fdmQJjsN6rmqK+epsaKzFQy6w13AJUdKluAOdsYxjcCQToDp1d1SrN5Wl01u8yal+K&#10;oeqtFqNQY/i0yPFDa14fUQpCFlxKClRUcjYSCNfbYp/S2hS7rueuGDR6cm7a3bYekz0RoM5uQ6FK&#10;itBWAl1KmSoYxkZH0xXdgKmF/qtZCpyJ1I6YSkynZ81Si6liUkiQVOOK4BEdt1aecLSoDjA1g5q9&#10;nG8uKDb/AF+zJfz2WtdnxEdNaa9WpFc+HjqWzQqPKdQ9dVvudgvpY9CpDgYkNPpRwSN4IIwdfLB+&#10;L74c7kaR/lf4t7ntV1xIxCu6Mh9LfjguyGlJz7f84nWGupHxe1uuWzVOnnTUS4FIqy3GqnVZKUpk&#10;TYyht7DaMHY0R+YklRyRwCQc7ySHFk+Sfc/fXe4OVrCnkjTKljUme2DtUoXUFtEun3f0J6ldwFQe&#10;lMtx31Y8AKQ4/jnHOBz7ak5thzipmXH6Q3LAc7SXFvWle3y6ErAPhpTrLawdx52k/UaoP4FOiHS6&#10;q9C7cn3NY9vVCrVUuzpMuVEbfcXG7qwlAKgSnj2GPc+deejXxC9XoT8upW71AueiPyX3JJcp9YlM&#10;oUpZJKihK9ufAGBgAAe2t0ORGXkuWBwPX2LVJEdoRX+o1+UwNKGYl8Wemoxxn0kqeaaQcDxu74HP&#10;uDqbtitP1GV8rb1W6e19KVltKKTW5VKfWfr20lwZx7ZP668pbH/xFPi7sKQhA6qouCGgcxa9TmZW&#10;/wC5eCUvZ/8AymPtqzG/8V3qLVJbTt/9BundystDbuS28w/j6hbndCf2GtPXttGaSaZ6Yz6zeVGY&#10;UJdFuxptsYQW2ItXa9PvtbKXlD7nCjr4u9WmWo7sqoUMNltPM1uVQ3cHnjeFDg+RnWD6L/ik9EZk&#10;QR7m+Hy7Ld2HKW7fuILaCs+QQqP9B/LrR3Sn4prB6uU6M/bDvU+jU2pr+UYfr1KblQnHiCUs7171&#10;OFWQkYV6ipKc5I0Di4+SUX9Gqz81jvmiTp0RPG+NIjT2M/VPO84/TOkFv0eEhbqJggDCiUrTJpgK&#10;vfOcoUT9QnVCUbrh8Ot2PiZROuPROWpZwn5mOqjzGiD9S8lxKgfBwDq1rYrkWvx25Vj3HFq2B3Ca&#10;Bd7VRScDkpRIBTjPHKuNVTKDemO1F6OVwK+5I2g+lL7EpCSfHqwhRx9znWe/jHo1hyunFSkdRrKt&#10;aszn0NRYtVnRnKc/HeccCUBEnYsZGScdwA4wRzq4ZjHeQlyuUV9l9I3uqqVuomlR+nchqIB+/PnW&#10;VvjM6gQqJRKTQg9TmO7UG1uRKZdD8aWUhtZRvgymCgNhePX7EAe/BIhiid0V6fInuTIse4VrOS0a&#10;RMj1RhIIIzhCirH6jVa3p03tyiFkUW5KjEJSlLrNapzrSwrPkKCAMfb++rhrd8Ww/gVWlTVP4I7r&#10;lPhuqGf+phTaj+uNCVUuGopSpNEuOqNxHOO0Jb6No/8AQ4pX+50XZMqUVR6R3JYdGum56HeUqOuP&#10;UKDUUT0rZUhCpbiW1Np7ryUdxSAla/4ZVtJPOQcak7p6f0K9KvDqdSq1RYXFUhTjTGwtyUIyQhaV&#10;JJABIVlsoUCkHOpOLVaVOhoejvoQ0o+6SnBz7jUZJfrU1xhiLHpuxLwAlty3mn2U5IK0AtkKI8bV&#10;cHPnXlFvyeiSQpT7RhRHQVtrmSEIS2iXJfW86WwMJAWslWPoPvqGuC+en9GLSK05HZiNutsLmuqS&#10;pLTqiQCUKG4AEYKvbUxT2Yj6G30rUXVT1sKUFKQpxaVHdlIOE5wTwANEdakRnWVxWHW3VuYQ9HW1&#10;kLSR6gQRtWn/AOvGg8hIqyt1Ws1eA9KoF0Q1stOtyIz0eG3IS8phfd7eR6edgGD58e+nUe2rsqyY&#10;twVur1F6XNDUp1mU4koSnbkI7LYCBjd+XkDGPbRGih0STGkJoEGlMrce7UlDTPaQpSeFhQQBlWCR&#10;k+QfOnctFNoNP2W/PXGjR28th/LqEAjwFH14x45OBqnGygCuqZetHcdp9HsU1OmNH+FKSHzIWFJI&#10;KlhtSUqTyRgZHA00sC4Kvek961Lzly25zLTT8anCA2mG6hlY2Ptl1vvb/UkKQVDHBA99Pbl6gJok&#10;FKJaUuMn0l2EUuZJ5yRk/wC2qp6pdSLVp1CeuSe/ImuyWtlJhfPKaceyMLUk/wAoBJOUZP01eHF3&#10;fUkpdVZf1bu21rQkmNVZiFyWHW4ZjtMtqmI9extlpBIWtO9SsKSCfA8JzpxDrlLqs2dCpja6bOpz&#10;aFSBIfSp1tTyCpBUhJ53DPkg4J15JXt1XvGoXbEuyiV2qRalTVIMWU5JU64kN5CU7z5A5HPHnVtd&#10;P/jfra6sXOptHMmEgMo2Q2kqCCnO5ac85wRgfbjXQn6dKMexmhzU31NvdUEz5cKq0uhvRlS57baY&#10;rkh5IZhvK2NuJUUetKSgFWCDlWBnXNMr70WnOs1hMmhsQ0BLEanLR2Gk8la1KAyvJ/1FWB4xk6G6&#10;FdfTK/IdBrdoXVSavULiWl2m0tptJnSShR7rZT5aUkgpO7HPuQdAd0XNXLBuqiT7/rraLYuB1thK&#10;xn5VhD/8M7XNmStAO9QIIASrWL25J0zb7q8id22sY3VOLU6j1NoNKpVRprm2JscfnPN5SsFAR6c7&#10;ik5+h+p1MXD0zlXGxR6RArNTfp1PkOPtyXW2UsMuLUnuvHaje5uSkJA3/T6DVHWXNespFSo9/wDT&#10;GM3fFfr1TobdXq6XFR40ZKAWG4rzxDLalr3pQoY3J2nAznT6lfFTBeaakXMxIpoVUpNLcjLWgRac&#10;6rDjHc2KypGUuoBB4CRnxnT5cWT0jL/Lheyxb8tKROotSseodOafckapSGVpkssiGlCEegvvLSO5&#10;vQFK2nklJUDwTlpb/TWmyreSuQ4yzKiylQmGH3FS09tDaUNtIUvO1IQFBO3aBk++oC4+tV5vW8Ky&#10;lpmfa61dqdJo0xoPU91sjKVPDcCNxGdw/Koc86Nei/UehXEinUyk21UN6p6m2kTXmm2wtKP4gcKQ&#10;rKNmcKSOTjgeyp454/DGQ5WOTKvVatodLbkm02BW72lR6VEcjS6Ewy1MaS4lO9uSkqO9DZJWVbUg&#10;HbgqA0aQK27dFmwqnDoM2PDfUtpsVQJU2+wpSUhxvZnKVB0kA8ZCvI0SVKx6dX7omdbzWbkiT6lV&#10;36FCo0WOw4kQERz/AAnS76BuTkhz1YUE+edc1Sk1/o7RrCgP3EZlktRY02rp2gTocVUsRAZAQpKG&#10;2G+63whCitSXDhIGTWSEmuz8hLPjekw+6cUhigQKrTHu5Sky5RlrQ04WxJ385bRkgceAgDgeM6Ja&#10;jYjlVh1GDT3IkFl9QLTsdSvnmwtQ3b3FJyNwSQR7e3nQbCuT/Ldz02iByLKhrQmbKWmO480xEJ2s&#10;Sm3DltCFKUlKlBeAVIxwrR7Gr/YgsVOPILjMlZmKkJXvacjlsYWCMjbvUeRxrPKU3+RoUYr8QLrP&#10;TGJajLFTRSqxNiF2RGdjwXVvSiC0vsEYJyO4Ebj7JJwM6TZjUG7bFjJUipyGrhabjn5yjqkMPynm&#10;VIbbWhpKloKVAZ3pI9JUTzq16NVlSY7iFqcecRvK4qkkkq4OAc5BAIONR0Kzqhb9wwriS405TE1q&#10;C5Ap7TSYRiR3GlJWtYSQXnEvL3HuEjaOACcgCPwVVUIiemzcPptVKcm258uLIMWmtvMz28BsJcU0&#10;t5vCC4QkpaB2pUjckJznVedVK3Z9YoNQrUZ+dCk0mO0iVJpqXmJTiSUtuFtRdU3sCgN2wApzjdom&#10;6qWVVaVdKZdfnXLKImwaLAqVBqDSi224EBve2+hShuXu3cKCSkq8HQRdcak9Pwoi16xPfqLEhmju&#10;Vdtx6SiS8vty+4y22loMjtBzLhWVKWCgJAVhmLHGTszvjwe2ihoFfk1ytO1mDcldqCWYKo8s3HUV&#10;VN1LRdQjADmUhJVswBnwM886sy0p9l1mLIte4qLS61HpzfZcekU4uR3iScJeUhILQBOAtCtwODqP&#10;s+2rPgUurtV22pkKBcZjzHJDam0mMzHdQtTe0qC223HEHJCcYIwNWG7f1l3DU6LS7btp2HNpU0PI&#10;kKYMRhW9SS4XWmFBL6ipCNvc4Tjjyc9FSknSMs8WOG2ilviC6eWF0hqUCPZVcVPuL5eRMrTUqc3M&#10;VQ9q0pRERtSCNuXCFL9ZCQSBqX+Ff4o+oFryTYkTpo5fVGbDlTlR0t99cCAPVMfCfSCAk7hvONx/&#10;6tVn1muGLX6tLfqNBrFCuqe1OmTWZobKlMOyCttTriCCtYwoZWhKtqwOcAmI6SdRKv00YqiaOYyp&#10;FwU5VInMSWu4h6Ks52H6cgfr766GTEsmKpox48jxzbR6jJ6qs1+PT+qFmWtJkvXRRQWKJMZZTKnr&#10;aU8G0x9v8JyS2wl5zZvz2iOD7Ztd6tdUa/WelkGippptiqVibAVdQiKYfXNkvvokwpjPCWFpDrSE&#10;o5BKEqQspOnLHVWyrr6XWRSLovBVj1O36+5PpM6ixVvfLSAMtuLjkkdvslaNuSkh0g8Z0P3b8SFi&#10;vXPTaRYFOplIrV1vSjXAKen8Penpe7sCUCFelfdQN6MEgOnk6x4uP0vRvllVJ2QHUT4fuolTv2XR&#10;Lpq9a+afUplMxtW1NQcSQkgrdO0OehAAJzgDnQVYlbvP4bb2g3E49UUxmph7cea0uE9MaSo70Ot7&#10;iCAcjdlSVeQdaM6U/EHbHXh2hVrqNRS7eUOcqmS4ZYDgWHfUtbXqSlsBLAKsn0kEDOcayz1duy9B&#10;1AmUBunn8BS+9C+TepG2Oy4qQsI2n82Qkt5VuPOdHjytScZAZYqS7I9TunXVu3+oFPgutPNRpsyL&#10;8yiOVg7h/MEn3Iz486OIkrcrcgDH66837KuC5KL0pp99QX/kJVsyUsTmilTjzQJwiQWdwKmFKylR&#10;TyDwcedav6H9Xbru24bgpt+UmmUpi32Ig3w+4svuPgqC/UeE7QPTjPq1O2wfbVWaHjziy4hRVwFD&#10;99CnWP5eqTKMlKWTKip/EIhcQFFp1LqMLGfH5SOPrqbU4xMjIlwX232l8pW2rII1n/rv1YatLrvY&#10;FvTpaI7Fx2/VIyFLPHzLbrLiBnxyAsarJH3IuIGKbwz7GX/iag3TN61XJV7hqcepop1GgErhbloi&#10;MPPOoYQ8okht1Sm1K2HH5hgEDOtyvXBGjSkRVODLeEHcfBHBH7axB11oMhdy3veFAuumUah3VT6Z&#10;FrcEbVLn1GLI3NuqTn0LztSFe+9QxzqxKn1dVOmKfbPYXuJI3Z5yef340/Bx7jSL5HKTuzVqa+1l&#10;lIcaI77QUDyPzZ/7aXua8oVv2VcVeqBdTEpNHlTHlMgFYQ20okpB4zxrPlmXu/WJkON3nEBxxTis&#10;cg7Eef8A8MasHqXcVnUHo3eFa6k/P/5XTThBqRhJBfDMlxEdRT9x3Qf2PB1Txt2hWLPFyRlr43fi&#10;Ctq4egtNs+zLmZqCrvqDT0lTY2uJiRdq1NqAxjLpaOfPoP0154OklZTu1ZnVqFZFIuutUawLgfr9&#10;EjznG4FUkxTHdfaScEFBAIwvenOBnbnA8arNaSF+ffW7h4/bwpGXm5fdytoaupOMj300c4OTqQd2&#10;486YvMrcVhBCce5GRpz8mcKqD0rva4oqZ8Ck9uM4gLbekOBtLgPgpzzjg84xqQtm95tpzHLduBz5&#10;hplRbDjSgtTKh7Z906RqPU2Xb9lQrFtuordLaFfOyyOCVKJLTef5Rnz/AE0FUKmP1+pNwvmShSz+&#10;bbn9dJy4o5I1Ifg5M+PNSizbfQ/r5U7QrMan12cp6jvHCXXCSWAfHI5xnW/unHUqn1iG2/AqLUhj&#10;O0LbXuH19vsdeXVvdMaHEiZpFxVQuBv/AJL5Q60o/bgEa0x8JNVqEOLWLckPlLbElLqUE+5SASPt&#10;wNeU53F9n5wPdcHmLmQ6yR6I0mc3MGUOA5TnUw0jcNoPnVa2DUQ636CSpIAVn21ZcRe8pUfpnQ4J&#10;qUUYedj9qWjJ3x7/AAmVXrRa0G+unkBD1428Fd5rOFVGEEqPZ8crCsbR/wBRGRrzBsXq9d3SGtTj&#10;aSKfAkPt/LSo9QjrX29iiShSU4UlQOR/XX9AqFtJa35OR9DzrzW+OfoD0PoV6Vi66jZjKKvd8VyV&#10;Dlomvx/+OPpWQhtYQopOHDlPOSPpr0HA5Chr7OPLtmVLyir7O+JS9KhToNTl9Q+mXeeKS7BcbkRH&#10;EDPqClLOBx7gecavVHULor1AkR11U2jV6olkMs/OORJboSM+lBVlRAycDj9NY3p/wg0+uxkSaX1v&#10;SWXU5Hdt4BX74f0RWX/h51u6q9Fp1D6rOyFdwFx9miKSlkfVS+/6ftrpy9Qjgj2kzNCGTJKqNnQJ&#10;tGpLCI9PiwKPD7gQhmOyGWi4R4CEADccewycasa1OmtTrjol1YLZjJIIG7+I7g/yj6Y9zpPoV8H1&#10;i9LlRqrUKpW72uGIlIaq9wzFShGVj1fLNKylr9fUrj82tFUu3drgW4Ng8lRGuNn9Z5HKk8fHX/c3&#10;dYYV2yMjrbtaJTY6UU2EI7IHCEpx+ufqfvotpLEdvuBDzS8YGEkEpPvnGo6vVRVFjtxaay2+pwkK&#10;3LICR+3OoiXcMelQ3Z8pDcJpltS1rUkIQ2kZJUonAA8kknWN9ONO8j7SMknl5f46QXzX22UblqAT&#10;7c6qrqh14tiwHW6KZSJ1clNl2PTWFhTvbAP8Vf8A9DbyMblYz7Z1mbr/APG8+IcqgdIVtvFYWybk&#10;eTltKscmI2f+YeeHFekHwFedUR02iVOIJFbqNRlyqxW3fmZc2S8p19xXsVLVknI9jpn+tyXvUQ8f&#10;Hjh/PbJ/qpf9/dZbgeX1NqjKqZT5JTEtyCpXyDKknhbpOFSHPusbR7JGm1OCiQkoCUJACQBgADjA&#10;+2kpKpTs19qQ4VI+YcWEcelRUcnPnnA1JtICEhJzx9sa248ccapBt2SUZLezA/Nj+2l21hCsnA/f&#10;TBtzHg410VOEHccD20wTNXolIb4VIBGcfUakytKxzqApmUk5OphghwedR+BMr8Ddyein3XatLj0B&#10;FUqdfqKKdA7qQpqEVLRvmLSeF9pJKgkkAkZyMaGr1+Jm3bvk9SLSpFZ7tsUq2ZTUWoOKQ47Wai44&#10;2wFIJAIbAUopAyVYUo8bQCe4qLd9xWzWadZE8RqqinuoSdoy604djjYUfyFScjcMEfXnVa/Dl8OT&#10;luy279vGm1Fh+iyZLT7DJbeQWSwksBthIU486VKWrAH8uB51z+RhhOTyvzQ3FFomKJZ1Rqs+n0jq&#10;BS6lUHKzalr0xs0alRac81S5y1CQ5jAS6Y7iGUuPKCtpOCE5Gntt9L+rd01t26I16W+5UItGYoEN&#10;6TT1ITEiRXlKjLQWiUFzOF9wbQVe30hepdX6u3j1dmRKDSZdOtuwJchyl1JaS8x86yhIcWStKC65&#10;lW1xCcJRsAKcjJqS5OtFap97S6PVOotarzzdNlxBKhSG49MqLpw0EoDOGltNoLxK2wVFx1R3DaMI&#10;Uss1/p6KyaqzcE2Kw0eoPVJyrQ6nLYpTtLo7rEtuStmAyyVqaeWjP8YvqWo8nCQ2DyNPot+RmmqX&#10;alv2/dk38GehQJanaHJjodK2SENoKkglW8NlWU42q1nzpL1V6xXZbdQt+iWbbdJt2nUc92uR0PPJ&#10;aZUotNwwCso7q1K8qyrAUop5B1bzPTi1j1ntm0ZsOXWEhEurThNqst3ctKFJQ72w4EA7k8HB4OOc&#10;a05L6/IdCPbaJrqBOs3plYd40iu12u2vPq4kuLlohvtSpNRkEhuRHdQSHXGypAxvyEN4wANDHw2T&#10;5Ny0eXGf6k1uqFRegPv1GQXQ0vtpCXuQXY7qlnclJKmylWfII1bt92/FplCpNrUyROgQrmuum0pa&#10;HpqpLTIUHXAttEjuJTuU2lBTjaQcEYJBc9OOntr2tBp0Vy0JEN+4ZDkeMuDKjoaffYS4pZAOMbg0&#10;46AE7eDjAxrLHj+6+yLk1DyY/ptmdP8ArtetUcv/AKh1x+jdN7jrtWds5EBDkqvSm5TaslgYSpbi&#10;FbdoSSdxCSBnB1dbN3z0XZHlWTONrVuJHfvRibECW0NtAFhqctn1JLTW1KsKKgE5OAM6eWz8MVs3&#10;tf8A1avi361elPuCndRo8JMlqY28hUdfyq5K0rSkYdR3n/UFHZhAIOMa01C6WS6hCTR6N1YuG2XY&#10;VbnOKcpzcRx6ppI2FUkONKChyoHAAzg4B1M3CnnyQfZpR/RkenZgP4gvht6aVLpDRup3w02BNqE+&#10;rT2HXKTQzNmqjQyy6l5wJdUVLaLyGShYQPzq5UCMUxSvg2+J6s2nPvZfSWoUuk0yK9MkOVaQxCdS&#10;202XFEMurDivSCeE69goPTO96IlkW31VSw42wIxMi2mncpByMBCmwnjjCcJ+2vtesK9q7blVti4e&#10;oFNd/GKbKgKltW+62tAeaU3vDffUg43eOAddLr0jUS3OLlZQXwoU163PhitmPTZiItU/y5KqbVRQ&#10;n1MpdQ64gEHzsLiTjx6c415u9ULj6a9QHo132hbU2gVqpFxy4aa2pDtN+aISTJiKASWkOKLiiyQQ&#10;k+DjjXro30XTRek1Q6a03qBDhOrtlduRKgqjuoEUKY7Pe2dzk7cnAWOT51lqk/4XtnU2KtqqfEoX&#10;I4/Ipm3UtYA4GSqQvQ4sckvI+WSMnZ5nVVsx17c4z402YKj6gdenUz/DI+Gd0LkVX4grpeKU/liR&#10;45/X0paUTp3T/wDDN+EztpX/AOIXVWSSMpKaepAV/wDsWP766MJKK2zLNW9I8zaHLrMSqMPUNx9M&#10;/KkMhhG9atySkpCcHOUkjGNenD0iu/DB8LYvOjS3LolUtFIq0ilVt4vslC3mEPtt4wWEguIUlaR6&#10;FoB51MwP8MT4X4zjVTpt79TxJZcS6y92D6FJ8EARBnn76ubqp8P3TjqrYybIu2/L8hUnakT00mnK&#10;jCYlONqXT8us7NyUq2AhJUASOBgJvtNO9EXXrVbPEyv1Wm1yrz6lTac9EhzJLkhmPJkJkKQlxRXt&#10;K0oQFYKjj0jjGon5WE0e+UIb2EHclITtPsePfXrbRv8ACu+FertJjQ3eqSGxkiS/LaYTgcYw4wD/&#10;APg6sbpr/h+/CZ0QrguJFAn3NUUgGOm4JCJqWVA53IaCEIz91JP21qWSEFbYuKvSR51fD9anx4dR&#10;ZEdroxc/UuPAfA/+JuV2TGpzbfBBLjqthHj0oClH2B1uC3/gvvyvKg1P4sfiCr151NtrsM0WlHKE&#10;oJCigvFCTgkckITnH5vbWoLgu8xmURIyZEfACY1NprQXJWjwCRkBtH34A+uq46lN9X37XcXQeo1t&#10;dJmXluplz6jFRKkMMAHasSHHEspWSOQEnAOQSeNZp8uM5VFDFgklcgE6y2b8Fvw/2zT7y6i9OLYo&#10;kelFT0WnqbTIqNWc2kBrtqO5/k5O4kAgEkAa8pL16/wKreNdrNqWHEplIqNSkSocF11WYzC1lSGg&#10;G9qUhKSBgZHBxqS6iCl3rfdUuS/upZuWogqppnRFuSEykx/4KZCFL3H+JsLh9iXMgAcaFU0TpnGd&#10;/iRbglDnl1k4/onGrxqnYnJaVHsPDQy1SUS5TjbDIQlSluqCQM8jOffkcec8alICni4At/vNnBQp&#10;LSvH6kY+uo9lX4g80/KW0+hkENNJbwhtZ43Yycn7nx7aIKTLjvtIIlBTQVtASMjKVcjB/Q684lR3&#10;djUJqMapNyWKd30r7iXnlutpwhROAkY3ZAx76exe0mQltyGtTIyFFKwMZ8EfYHk6k21MKWO2pKwD&#10;ggeRpd4QUN704CvfIxqUilYPzaQ1UEqNTjLdSltTawXHQ2sbgUkDIT48nGfGDqEtjpsxSkz2WLhu&#10;ObGlFbqo9WqKpbaVrPhCljelI8BO4gDU3KrC9i240pxBV6Q2T7/poI+YkVaoVJNOmoVVKAhBmsiT&#10;sXHZdG9t1adw/hq5wojGUkapedBN0D/UHpaxhxuk1BERwIU8uKrK0kDIJP1Sf11h7rrBviPOf/FJ&#10;Ts18MJbpaGkpjxoSD6PSEjyAnIGQM4JzrZda6qXTS3sXDT5dRiAKSnahBVtPtuwD7DHONVDed/Uy&#10;ewhiZR5EZt57traktbyhJI9W5OQBrVxfysRmTkqMRVah1inJQ3PeabWrILRSNyCD44OD+2haQzKE&#10;hTLPKjwMjAP/AMzVh9ZGI7l5T3octUWLAUuNJJO9pCQvLbiFAc7wrgAZGADoLosenv1D5b8UQhKl&#10;bA86vakknGOfVz+mu88qcUkciUZRdBV066m3X0vrSH+nlxVKgyKi21FcmwkodkPKzyG1FOWufBTy&#10;RwcjOrPmfEN1zodZXclbq9VrTdTYdpcqHWEFuC7HdCtyexHLYaBJJK0bVc+eTk56R/DnDdrkK46d&#10;1Ct5wpbjpVBdpDjriA5k70LDiQg8FJUDkeCNWrRejkS4XpcOtUynVJ6EXN1PUkhPdGS3kqHIPp85&#10;xn7a58+nazViWSKpgJZN/nqPVOnlCuamVyuO/KQYqmWnTFeRKj4bababecDUhhxglLiireoJ8g8a&#10;Qs+1qz01p8VPUboBSaBU5sR6NEeRNhgvxmm+8qS8S46suEtobA2JSErUE8A6ts9DqBdtTVbfUyvT&#10;hOj0xUtNIhUlwUVmNuCFIblBSFuOAghSm87QPIxjUYj4f6ZRL5oXUe13aKiNGpi4blPFxzJbzKEl&#10;SEPQ5bodLZKFKyytKkce2eFzyfSAngb2VPWrUqtpSE1Pp7dkSi0i/wBppqFbFNqjEyC5WCltL8R1&#10;1ADbQDKlKCxnkbcH05r68azcdn3FItSn09ykV2nyW6k+mFJWUso3lTKmVqOdyAvBwB/MMe2tMdRK&#10;TRJVjxKd1KuO3Ia36gmorYgxVITJqobLYeQpva4lQRhW/PBxnhI1nfqx05p90og3jZPVduTJjsRo&#10;USBVpqWliO2FDCXSAXVbxvO4E4VyTgaS4JmOWPInoPoHxYXzXaLRrBumossVT5futViav0vRw0pD&#10;ZUcfw1kZ3exUM4yTq/bapVrXdQbduSzropM6nuUqPDuRqoJdXMkyircpIjDKCGkJVsU4e2DnCc86&#10;y50wpNao9Ubrq7zsmZc7cOVDjuSZz6Aw26pJTsQhvBcR6incduCr7HRx0kg9Sel3UeZeVytW9Hjz&#10;2mYUF9p9tQksqWruuMBQUrKUYKiUbgFePORy6NPExzjNORfvRas3gx1Jvak3JRWY/Tml28p6lQPw&#10;pmGhxbU3ehLDm5Sn96EhTh4SFFA2jA0u3UKlaz0CiyrLCaDWnVOUkx33m0Q3pUpLi2i4AU7CHloS&#10;kp5U2CMA41VN8dUzbdbakRL7/wA9TP8AhHpk2kR3yxEjoPrbcS4EtNbP4iycKXgp9I0d1FUCZ+BW&#10;hcdclqptvT26pTmgfThvloKUOSkH1BJyPy4xjWdyT8o7uNatB+zcFuXXXa7EtWqTadWbUrUtMqFU&#10;2fl/ny2kBxURedr6AB4HI9wPOiyBUqpUafGVAekPiQ+hLe9nusIdJyN+4YQOD6hgjHnnQJHuSmyI&#10;rEa5bipCKqxUu5Q6fLUlSkNk/wANaFkb0uLQSCncAd2cZOpKqfizTcOLbM1NMSKeG3cILodUTuO5&#10;BOM5Jyf+kfXWTJTehyteRSo19yr3bMsqRUogqCYqoTy4UxTLrjb6fS7HXx/EQvYBxuG4jJGqFvSn&#10;0q3aTXrXqt+1O1qI9WmX9jRDEqJ20BD0clSl7kOLSpRwkBRG7kqOrZ6rVeFYvT4XTU4LTM2oMt01&#10;NTUotIRLU8lSJBKEHsFRA/if6tufrqlbuTeXVCm3ZAvZFr25U6vToiYtMmTECo95p9bgXJCUrCFl&#10;sgcHlITkDOixXdknJIy/d/WOd+K1Hp1Z8ORGoESn/KwZ07trqTjIk91x5LiUgYcJKQOdrfjnQo31&#10;kvK25BfgTm3X0oASXEA7/wD1Y4J1KVzptewjSLq+SXXGqQ0oTZtPYbMWnslWCXFoVyoqP5fbj66A&#10;Les2beN0w7Vt+ZHM6pTFw2PmllCd6Uk84BIztwAATkga72J45K0cDkRyOYc27cLvV6pyKreLVNZk&#10;IU3HkyP+UhxoHckKOc5BHHOjm5+ic24qTKq3TesSHWaTuS5ElQVR2VqTwvtP4IcWD5BxxptOoHTD&#10;orMX0tol2rvO8HpkV+oVCmQmvl6eUkFbEXuqUHX0K9JcIwAFYH0tKX09kzOnte6o38KzbNKt6kO1&#10;KLUJDQnvVuWl0toQ1KkrLQe7xQSUR8hJJBGBpzn2dA9XRnRFUqcx1EWoJDLjSQhRxtLagOdwPtov&#10;o9Btuowbeq5qfzMOFWGxJO5LWx/e2QpbhO5CBgjOMHGqvN4XXetWMy7avOrDzbSBJkvqU4spHCU5&#10;/l+gHHjVrWuiqUXpVFrr1rwnqPX6g7BROWk94uMHeWwCduCTwog8oOPGrmv0THPWy6qX05tDpNct&#10;Uuq2uqjMmqVB2XGYjOtIMdzuLIVsdSr0lJwQv3IHsdE1u9ULWtyAmn1C1ZNXnU59xdzMT4jawtyU&#10;pCUPI352YCAARkHJzjzrMdw0WZMjtS5ENbK5CginsMPB1b+RkpKEZxj3Ptq0Wemd8XB0ut6q0aqL&#10;j3DS5b6X48tha1zGlbdrLhJ/KkZwFcHI5GsWXH+zRgyvI2q8GkVRody0KqybepcGQ4pxiXT4NPQh&#10;yQqKG8So7p3FCnOVHakhJR7Z8CVsdd43Qq+XrxuaNOctS6oQW9GjoT83BWyQ2kLRkYUgpUlSM85S&#10;dCnQGoS4dzz4lyxzTIDjAWqK47sV3RlK8jAUkjIKePGNJ9bOh9Qdu6BdlrxXqjTJMtmTOgokbpMk&#10;BSSoobXgOKISMjJJ841nuUdG1QXW2eiMd9O1pbKdjLgCwNu383OSPqc68z/8VafPb6qdOoVPkqQ5&#10;CpUmSgNrIWCuURvB9uGhjW2+i3Vqt35acGq3FYNXoskrkMyE9rcgFle0kDO4c8befynBOs+/GP0W&#10;pnWjrxBW9f1Ot/8ABbGjS4aJHZ7lRDk2VlDXecQnICR7+VAe+tmKcYfKZhnglN1ExLb95vdSZcCn&#10;1aJMRKaqDBdcA/huBpe/Lh91HyR9RrQsR1MpZ55znVQT7Gk9FOpcWyZx/FTPCam1JYwh2MheQEvN&#10;ZO05AwQSDnjIGdWxbzCpCkqRuxjPI9tdTjdMiuBzuXjlil1ZePRaGuRcMRCjlKIr6sH6lbIP9tWj&#10;8U1Dj134UepdLcqEaCk0xh9x1/hJ7cplzYOCdy9m1PH5lDVedEkEVp59v/7jihB/9TjgP+zZ0Pf4&#10;i3UBqidDrfsiPIIlXpU0ynmx5+Uh7V/XwXVtcEfy6yZE3kSQzFSx2ebct2RIcU/IILrhKl4zjceT&#10;jPtknUZIBBJz41JPKSgeo41AT5oJKEkEa3RVRozSdsSlPpSMhWSNaP8Ah96E2xV6Yxfd2P0yuofG&#10;YkFtfdZYV5Pe/wBTg49BykZ5z7ZgUha/zHzqyOhHVGV0zvCOifOdRQKg4lqotpypKEk8PBOcFSOf&#10;1BI99A3Q7FHtKmaW6jdEekzVhXBVWrFgR5NMpkmWw9HU4ypC0NqUnhCgkjIHBB1mXoLSYtXv9qBM&#10;Cg0qO5naeRgp+utsdQm2JPTO5iw+h6PLoUlbbqDlK0LYKkqSfcEEEayB8OURK+oUaSM7UR1qd4+u&#10;NA2Olg+dIMrnmV3pte0iHMUt6mSmg7EUOMo8Y/UHOf21ZnRO+p9NumLWKakFicFMuIcJ5GM+fYjU&#10;51CsOkX7QjT5LojTmAVwpW3PbVj8qv8AoPvj7HVY2PRKxZtAZgVshFRhyXVqS06Fcb1YwoexGCP1&#10;1x+bjuDPQ+mT9vIonqL0xqCnoMaRuRukISpWxW4ePY++rwpzDi4oOedZR6AXXErFo0uTHfCyG0oX&#10;hWdp+h+41q235rbsJOVE4GdcXjUpNHS9XTUFKIm7OEacISyeU55Osxf4gtmf5l6V0ausNhUikVYJ&#10;4HPbdbVu5+mUJ1pOrx0rqAqJcShKBtGffTGoU2HcjcdipUxmU1GkIlMpfbCgl1IISsA8ZG440z+S&#10;8ORuJzIJRSmYe+G74Vr9rMZiu3zIeoVDUrLMFSSJcpP1KT/yk/QnkjnHg63JY1h0e2Ke1RaBTGos&#10;Zsc7U5Us+6lK8qUfqdElOondKVKSEke+NErbceG2AAE48n66fHFm5e87qJi5HKhidYlsb0+lMRUA&#10;FIJ8+NN6vPjsnsBSgrHhJxr5VK2I7ZMcoO0ckngax71s+Mk92RZ/RJMWrV0LCJVelNqcpUBAOFhs&#10;px808Mj0oOwZ5UfGtPuKH+jxlv8AZkx4pzfu5S3us/W6yOj9OYqN1VY/iFQJbptLip70+e4PIZaB&#10;BwPdaiEJ9yONYu6tdaeoHVl5C7tdapVEZWHWKBFcK2+DlKpbnHzDg4OMdsHkAnnQq3DlOVB+5bkr&#10;MmvXLNTibWZpCpL4H8gOMIbH8raMJA4xqDuCcHSIUchbrh2nnx+utGLgrHvJts1vLWkRUNhV0V15&#10;87e02oYIT9NWzQY6UFKAfyhITj650OW5brVFpyUKDZU6kOqUDnk/fRXb2C8MBJAI584zrXVaQu29&#10;si30JRVZhU76u8ogAffTtMnckAN8/XTec0E1aYrHh9f++l4yCSFZGD99SiIXSsAFWcHHjX1bxXgH&#10;gadNxC6CUgHH9tcqjpLgQOCeNVVAyH0RKUIASSTjTxp1TXvgabtlDaBwMgaRck+rG06jeqEeRevq&#10;qio9LfptGM+D8326y9Hjh+XDiLAR3m2yRkJUobuDxjxqo+o/xH3h0evO9ei/U+16Nf1Yt6PSaNbs&#10;iAp6BEZLSlvFTrbagpbyu82kbNpCmxg+5taL1JV0yui26kzb1Trj099xliDTVtJfffC2EIb/AIno&#10;2K7qtxJGAM8Y1lK474sKN1vt+6L/AKRUWapFvSTUbrksPuy2KhHEveFxllWXUpAIO3GdvpByBrOv&#10;leioSadF/fCzcNT6sdN1dG+o95xKNInJl29Se1JVHrEcPzFPS3N6iruLceOxW4BSwyAT6lEwPVHq&#10;1aFsWn/4H9ULbqFRgU665Aj0eEzH+YbaYWsuFt8n/hitZSNqBjYtSgCDg111Uu2x+snxJUG4+i1B&#10;mWlR5phOQ3IsBuO6mWHCEzC03uCQqQptRJyrGT51vXorbVtXMp74gHoNLrFTuqPE7k1ynN74klhk&#10;NuhlePDiipSl4BJABA26xxh1n2Zt6+5AGPh7nPVf4UretyRZpoXzDdMizEfKusOLlNzx/GWFtoC1&#10;LZbaUVpKgdwGeNWPZtCRUfiIqlwEYMO1222wfq6+VKP7Af30TXNIlS24KktJWkz2VuK9ILbaMqBA&#10;4zyAOPrqG6VSz/4nXhNUtILMSPHBezhAQyhxQP8AUnRZcik+qKxa0NfiIt6NX6jZVPrdzwoNvUmo&#10;PV+sxH2sh5uM2O0pxYUFIQFKUPSCSV8A41mj4orkpl60qmrotSVcd/SK03Ht+oW5FnRIsaAhB2Q3&#10;obighbiu48AtAJKE5O0cavHr/wBHWOvVkVCvXJfP+RrWqQRJrMtmniRJlQ4wPy7eS4AlouDeUBKl&#10;LO0DGdUl0w+DbrLatqwavRepVvW88oyFwoVZoq5DsVh9zOXE79qHFpCNyMK2A7dxxq+zjBUxqinL&#10;ZMdPvi96PdE7Eo1g2zYNVrjpdUqTWI85TDU6qrUn5l9z05B7uMBQ4SE44Gr+uzrLa/T6tuUF6y+o&#10;FwVSnMpRVqparW9tiQ6pT3acJWneoBWeNwwf11Tj3wk1+xUU+TC6kQlNP1uEqZTqfQUMx5UxbreB&#10;2u4A2glCslJ4SB6Tzok6lfDHelzVubcU7qyy2HqnIqMKPVoymmY7qySe2pqYlSFYwN6Ug/pq4N3Y&#10;qeJMJad8ZHRaVIUzPvbqjbsllRbcE+kJkBtXuFoS25tP6gaIoHxVdHKi4Y0P4n5cdfOPnrYUylI+&#10;pWqMlI/rqvE9JbiVsq0r4WenPUtJWGnqnBuiQxMWpACSVuTitTmB/LvI8YOjWjfD10ku6OGLr+FZ&#10;i1GFqw4pdzBvAPBP/CvZI/XWvtFLyZHBff8A/RPP9caVObSuhfFP07Iz6VTaSn1jPgn5pAzj6DT2&#10;L1HvSfDSuj9YOjFacKW09xMh2MFK53cJfcA4xjn2P10A3R8MfwhWS+1MnVOp06O0oH5KHUH5ndH0&#10;KQlxwAjPhQ40f2H0m+HKvUgQuntgUurMxy5KaerVLfkNocVs4DklJxnangE4xnA96SvRHKC8DiBd&#10;PWKc+qLTU9LarIQNxTEr8gED6kbVHSFRnfEiX0im9I+nNQSkevdd0lCgf0MY6MZCrN6e0p2dcEuk&#10;0yLTG+/NZpkNLLMZvn1OrSPQ2MHKlbRwToKsz4wuiPUu+ax0s6Z3VHl16kodLbOFNR5vbTuWWJIS&#10;pC0pGSSBngkZHOhimlbLc3JaDK3KR1GlumTfFFtWgQSnJah1GTMez9N6g2kfrg6IkIsemOKkxaTF&#10;ckMubUkI7jql/bOT++goLuW4DvrkB1bhTkw6VIaW3n33OqUlxweOMJ/TQFfnVe1LZuVNmXT1OpvT&#10;xhcNEnsp2CoyEqJBPcWC20n0KwU7lHHkY0Es29IbHj9vyZatxX8mhp+YuaviCp5Jch02I0X5slP0&#10;Qy2C44fbhOPrjVLXl1E671sJjdLuk1Tt0TFoYNZuSKUvgrVgKS1haEAcEqVux9ONOLavzpJS5Emf&#10;0anUq6K1UMpkVKdXlrlyhzgKfKXXdg9kp2j6DUHNv74iKlVnqe9VrGs2CpvKZoiyqi+n7J7g2k+4&#10;3IA+2lvL2/JmiGLptVR+PRTr9UILab1+JP8AA4yNiJLdtxexInE/mLssoSQvBA3gKyB4B51UXU/4&#10;HPh8ols13qJ1b6s9QaotlClRJU2Z8xtfXnstNqW2pTqioYxuAPvjzq1H7DulunzKhXPiQrl6uoQu&#10;ZGhUwsUSYXUtqUGWAGXSVqICQlK0DJ8a88r3X13XLky+pVIvCSG5C1Nm5Y0ieWgT6QS56N23AyAP&#10;tpmNtu4gZGq2DMTphJhRGXZZYZV2wdi5CVhJPPhJJH6aYvUWowlkpYfKf5CzBU7kf+7T2P1AZpeE&#10;SKHQ21nypUNTOf8A5JGNOlX9RpmVvuQ2cezEl3j9t+ulA5mRWem9rQKpS4ctT0YzHGo5UWWFgFag&#10;MqCN5HJ5ABI+mielQKfSogahRHIjJ9RBB3Ann1biTnnGloVIhOzXPkXnkNJJU2p8gur+uRxyPPGn&#10;9QaYix3TKmxmUbU7C6FYdKgfSMfzenXmrZ3PsZ/Pdlxx6M6paEjcSU4CT9AfcaRNxtuJUFNlSs4K&#10;Ug//ADNKh6nCF2XXWW5zJbdkNF0b2UHO0lIzgK2r5PHpOo+pUKcunyZlHqqVyFIVJh9pG9L6AfUg&#10;KHBVkEY++qsNCslsIkhh90NSQ2mQEkEjaQCOfGcHxpFmlW7OfTcVZpVKE9lkNR5TqWzJDYOdoPJ2&#10;55wffUA6z1CnzqYUsRmqNJSwmZLdcK3Y4Cwh8dsI9JSQoYPv5450UUG2qW3DkyagyibIcU8hIUhK&#10;VIYKyGwSkDKigAk/fjRR0DLZT3WGo0uZE+WcbVuB7jW3yMceojAxzjg++qOYgV9imz5lPtpt9DLw&#10;Q0GVKWpSV4Cs5OMjk7foNbSvW2aXU+l1fsu3q5SqDJuBsQmnxGDkvucH1hWVdsgFKleQFEg5857p&#10;XRvq3blWdP4vQCVMIjOpK3VofShRKThCPSsc5JGNOxz9vYl3MoOr9OLguNhpqs9N65UE1EqbebjU&#10;hZUls52LJSNqQnznOePtowo/w51SjvUO35HS1m6bdqJaiTjubYkUpOcB51BCS8gAZKgrdkHPkauq&#10;7mqjRluy6pa1JRV4cBDsSRlz+IgrCdoAIO0nPH1/XQ1Uby6hVWCwy3Dqbpcj7ZTcRoNra53eoDyR&#10;7YPjGn/ymkWsEftEvQOl8BtqW7Q1rjzaVIQwiJCW2yJRKElLKluelA9XJPjH11aFFcaisSYsWowG&#10;5UVZC25BWlxlCePSSj+IRg+Dg6qKmv367cNJQ5NbksVV55uc3Uoi2t+UFSH0FI/5gKdpB4I9xowY&#10;flU9mG5PmJy24juuPANsLUfCVKUd2Mewz41leWTGqKXgm5NKkU6AaueoNEgQ21LdSpZ4SpQwcBI3&#10;KUrkbSk/TGgu7+jE2pxXptOvS6Zcj1tJZokNuMwXM52qTtGTk/mOrEbrEgyJrkmyqe69GkpZbkb0&#10;Bl5sBCN4K0hQIIPgc44Opmoz5LPzU2lllxJcEiMzGaDXdUSAreT5JweePbRLLInRfZQlgfDvelcp&#10;1Xta/rVepNOlnvR1vVaJLlBXoSFLS04VIz/EOP8Avxohsb4Wej9m9uo0+gx6rhSlImzSXtqiNuUI&#10;J27s5GSMg41Zc6uUluSq5anHgwpC0FhuW+kNPNjeMtlxOctng58A86RT1Jpy3e5FlN0hxpLyX41R&#10;jOllxwHCcOpSRg+dwyBuGdU8jbsrpH9ElRbOsmewvbZlEeQ06WlPKpraTuAG7araN2PGRxkHT2u9&#10;OrKdphjT6N2IMhCkOPQkbXWMjH5sEjPjI+2dN6FctxPpYkfgCHGpbHeSUzElgtg4SW14OfB4wNS8&#10;i4LpVDdEakUqM8EnYiROWpC/oCUJyPHH9fbVNuRdIra8LBm0ZuNR58mbXqbMeEWnBTbZkRyhtS0B&#10;SUoy8vcnAWecEe41VFAp4vGivv2dIkTH6EVU9pqa1+HTATgpKUSggOIICghzg+g8DAzpyHVp7zH4&#10;dcVMgqW6dyEhZWhKscYz+v219k02nNKqMxVJceU5CTFWhMgILG0KKHGcg7HUbiRtwTjGgSTdDU2o&#10;mbqPGrFv4od70UsRoSUPOSqoll1RSMgEuglJJKiAQrOSNW5S6VOksRqjTam4ltD4Q8mQ13CqItJ/&#10;5auDvScEEk5B51XF20q++n9Ui25ZnSJ+v0KdDYh1ivVOP+KxpMRagXXdjbgcdJP8TYtJUhQGFEHj&#10;NFE6mdSahSXaPXXb/iWklbtOjPIpbscR3g4pDLa3AkZwoBJQVZGMY4xrQuJ3Vpi3n6+Tdd/s0xVJ&#10;ptJqjlPbojbrPz0Cp7VsuQ21tp7rhUd4T3UpCVpyQv2IzqtYkSdEoUrqXKqUWkLq1akS6+wzLXH7&#10;RQ2W2GJLQR3JIQ3tUG2ylKlkckEnQralTn9M6JCuSv3bKqNWrVPjz3IzC0KgJSnKGkOBwK3uJ2lX&#10;n0qVkHOdVB1A6sVW76rLm1Ce5KQpYWlxx4uKGPofAB48DWjj+mTbpvRkz8+CWg6vKA91noNFsmBV&#10;Y9AtOCA88uc42mRU5YIJkyQySArdnDeTjPn3BRYnQeB0phR7ltGlplfMRDGlXQ2yh5xZUSXFBQKu&#10;yFDjI9hyfOsxLlU2S+06rtKccOQsIGf6+Ro0sbqFdXTipJqdr1ia02kEOxUPqDTqTyQU+Of01t/6&#10;bLDF9WZlz4SklJFjXdYlkO1umVO27P8AkXZDpD9bozEVqPGbQ613HZC8FzO1RPpGSAo+AcJ9XOmT&#10;PUav3XCeuqJHoc22oVPt6RFqBzELCWU/KLTw2ttxS3XVIAySUqB1POvWP1xaMaNJkW5WJmFt1ehx&#10;c9t9QI2zoHhQGDl1kgkDJHGge++nXUHp6KVOq8tU6mKXHaarUB9M2nyVNR0N99D2EpQolB/hqAIx&#10;4PGee5vHJqzcowaRJ0j4Yek3Ty2rnp3enXPT6mmM0piewlTzgQla0qQprZ2yVrxvJJTtyMkar740&#10;6BVLRat+xbWmw41gWsxDix6bFeSnfU32FSHZJSB/FJQ4jLhJwVEYGdXd04uy+ZdbpCKpIdkQ4Tj2&#10;1BaQpxLa28F8lJwU7fcjKecHnQJ8R3TO/eqLcWm2XTqQabTuywzGW6GHCWQtPcSVJ48ls5WQoNI8&#10;bcG+Pym8nyegc2CKhcUYyh1ysU5+M1CdmpYcUo7EqKt6AcKIHt6vPPtqxLD6l3rZbdbk0ZYkQpXy&#10;rdVjzGfmI7zZVhBUFHck7hjIPuNTVe6CX+/fVpdJaXRnIEymwpjcutVHMeJIU2TKmvIWAStplLqU&#10;AJClqwMDnAqtt9b8d1bT76UuN/xxnGEJOeQfIyM8666Smto5UZvG9GtOiNhWl8RNLrd0VSymrcl0&#10;+WiPHkUec82h5QRlRKHNySRxnHPODqCvqoQej91Q6RcVTuOtQHFFTSJTbClMFBACm1BYUDjOimvq&#10;rHQjoLalMpUWUiqyGkqfShPJkSf4gzt/MQCAP01l+4qxd9bqBl3K1UXZDijtMhKuM+cZ8az+zFvZ&#10;r99qNGtOlVLEqqSOsPTy56hMpr6ZZnwqi4uBIYcSoLLjTqCUlRxjlOCFaG/jWtZ26Lcs/qlXalHS&#10;xT6ci241PWyXHHUfxXUOlwqwp30+v048Y8nTD4X7Lv64I0m3qMY8f5+PJe+YmulEdhvCQTtH5lef&#10;20K/F/1JelgWXIkodpVuMNtwij092WtrC3AM8+4+w0p4/lRMjfS15Ks6HUaAaoqaiMNyYyVbvoQS&#10;NaPsdhtTy4yknJGB/XVG/DjFVMpNQISpSWmWEFxKScElZwfp41ftmMNu1cMEnlSQSB+UZ5P9M66u&#10;GsUdHO3PyXz0Ia+fRU5LLaihypKYSlIyVBpCW/7lJ/rrD3xx9RUX58QNap0YOJgWi03b8RKzn1NF&#10;Sn1AewLrix+iE/pra3TS76N0x6JVrqpVJLLlMpMB+a2oLB7z5KdqN3upbqwgY9z9teT1x3NUq1Pn&#10;V+pPldRqcl2XJXuJKnXFFSzk/Uk6z4siyzckNyR6QSI+sVDasspPjzqHCFLXvV+2ukhyQsuK5z9d&#10;Ow2EpAxrU2ZaobEBPONJOgleQP7acu8nGMDSePfj99C1aDi6dmmOh3VNdc6OXb00qu75qjUaW9BW&#10;ok7opQolHP8AoUQB/wBKh9NMfhpoC1tTJhCgltLYLgIxkJHGP3Os+RZMmI934j62XNqkb0HB2qBS&#10;oZ+4JH6HUrb113Has5FSt6rvwZLf5XG8H9iCCD+hGgcWzRDKou2bweWpDIC1bikYGqyumQhdSWpB&#10;5GAoAe+qKPxK9Y20lLt0x3QPZVLhj/8AdaB1a1jm9+pVJg1WmW/ULkqkhnfIZpEEvLbwojK0tjCP&#10;HvrByagrZ2OBlWSXxNHfCHebMWsTbWmSkNEhUmOhRwXf9QHtxxrf1vVPvU9l6IoKO0Hg+ftryYRD&#10;uKzK3DbuS2q9atXCw5CFQirZ75HBSklI88j316DdBL4RVbdgvsyCtogIdBc3FCwOUqP1B15rNHrk&#10;7R+z1Dx/yMPjwX5Gguy1pceBU6rwPOPsNFMCiNx0BxxIzjx9NRVt1anskIk4C3CC24eR48ahp3U5&#10;q6YtSgWBLiuS0JeYiSX+Wnn05B2JHK0pUMEjj6Z1r4/Hx4Ye7N22eW5D5GXJ7UFSX39BuufGYKmk&#10;KAKPIB8DVc9Wutdl9KKAuu3nVvlGlHtxY7ad8ic9jPaYbHK14/QAckgAnQRafUGWbPcrM5KH+zHT&#10;LU4y7ucl8ZVz4KsA+ONUL8SblnXTftu3fQoRRMdoCS+48n+IGlubmwU5ISrlZOPORnxqpTlnnT8B&#10;P07+P+f/AJIfqF1pvrrJKfj1NK7etZJKkUSO/l2ckcBUx5GNw5P8FPo9yVap+Y+6JS9pAQ2djYSM&#10;JSkHgADjRJVJKocZwsgJLg7YUc4wfJH9NDKkJ7SitWSB/fXV4mOENislr4obS5UhMcrbVuUPbXy2&#10;6GJDxnyCskKzhXknXcSM5IeOfyqwCP00XxIjTTKNpCSB41rd3sSlTEZKxFjcZ4TgA6eWyt1LxdU4&#10;EgAce2ome4H9zW/lHkalbaSBHUHQT68A/bVMvyzuWwpyoyXN6vW6o+r9ddoJbwkcH6jXc6QhEt1t&#10;KspSrAOkoy0mQ2pfIzzqi2SLMlxlBHOTr7HWpT47iuddMNOSlFbbRCE+50r29juSnBGoLlryduq2&#10;/ppLcM+M6+u+r7aS985+2qFCFVlQLaolY6l1J2OoW1CUxGjO8KkLlKQhxLR8B0tIWlIPuv7YNa9D&#10;+pHQ+8rot7pTfFgUSXb7VKkSrhm1GOVMNPdhDEZlDw/+dE5LKnZOUJceBzgKAER8Vdeqb1qW70+o&#10;lLXLlViq/NhDKdz8lxBaaaYQPckuqOPOqarlF6pdE7arvTK9Onz1rz79ZjF+TUGFJmOU9h7cphlS&#10;V7Q2t0IK8jJLSdVKLkqQEfy2XDXbO6f9N/jKPT7pg9W5dHhuMxaK204ZRVVewl1qKp0jlv5pO3J4&#10;G1W4hIJG4eh3T26rS6eU20rkv+QalKo0Z5BhtsCJTnGO42uMwltKUKKMhSlLCitSF5KhjGA/hVuD&#10;qBRbtgUOlQo8SHRai3WRKKUOS0Rm0vI7DTa1bQlZlPHJSTuWdbbty+LYuu86LSKUioMPTJSqc5Pe&#10;dbZdLqB3JLwQ2S0EJ9JSk8EuK3DXnfUpZ4OKxG2F+ESd53dclIQ+7Rqc/eNHbZUlp5lxqHWGnBkK&#10;WlPpacQf5cFCvsdQvTK/K/OuakUCbatS7/URDi5tRdSUKiMN4YKHFp9KXlLaQ0raCQFZOgZfUChs&#10;XJR7dq9Sahuz6nHo4+YWplSmyXClWF4IKgkgY4yoc6b3P1fum1q1Hn2bHt6fQaTX6hXqexGksxVG&#10;lwVEFSHXXAqQHnFoLgSdy9idueRrTh48Wo5ZPf2Kh2laNW3N006iyIUC9LlrdNra7cfbmRrNp0Xt&#10;0zY0DuQFKJW/ISnlCl4QFoHo1MR75ot9x3HKVADNNfYYdLjiSX17gFKIxwAnAGcnJBHGNLQaxft1&#10;WLG/zDZku0bjkJadkqh/8UhhSXApRSpKkhQVtPG48Kxqt4rdG6dMXNaCOscBdSn1JU+PR5dPKVsT&#10;nFIe7bDLat6W1ZA2gkesqB02fzlURuFdFciwq1Gq1SqMa2qe3HmuU5v8ZalLQpO5ztLRGQ+ACUne&#10;c5AzjBxwTrmpVyPb9Cgf+JC7PpMkQmXZaJCxILkgoBcLSCO44N+4DAJOgmxapYd23BKsyR1Ltev3&#10;TPkPSZ9PaVMaktPNo2uMIkNPAbWtpQEgeEk88nRXQ+hlMpbDpolmf5UkwpbgalU+vlb01nzuclON&#10;KeSD/o3caZ0pbFuai6Zxb9NstHcrdvWzNpylLKHZioxpsN0n+ZPzCk53DjITk8aMqVZfz8f5xyqR&#10;UMK9aFIUXhj67jgfuNN7e6d0CHBRPua3KK/WyVK+ZlS3J4bwT2wXZBK1HABJwBnOBpaTbUysSGZF&#10;SvVqa9H5VCadDUJH0PaQdy/p61EfbVaTsH3JSdJ0TMGfR6ew5KpTqp6QnJmvOhqOnHGN/j+gOhqT&#10;c9fuWYYtKqH4g0k5UKfuZgo/6XJRBW4f+lvH3xqQrNtyJyuwl2j1OelBLEOa9sjt4HnsoByBx5ye&#10;fbVS370d+LG+Y/4fTviCt2zaYsdtcOhW44lQbz4+YW73EnHHp2D66JZZydIihju27Zn3427gqP8A&#10;nekWMmosfJUynGZKixGAy0ZUhZSoKSCSohtpA9ZJ9RPGcaoaxLuhdKLhidUYNCoS6tEYdYimZEOU&#10;FxBQdikKSpLhBwCOdpI8E6ue9Pgl6kRrlqUHpdclBqlKjvtBuZXqygTJbxZQXyoISee8VgbucYzn&#10;zoDnfCZ8SNfkLoc3pRMb/C5TchTy6lBaYdIJH8Nanf4iSknxjHGfpptN7NMOtUWv08+MuTU4gn3n&#10;ZLohF5bTSqNUFtPN7EAEbXd+/crnO9OM4xxrRfRjqj066zJlRbepVaZnwChuSzVUR3C20UqUlYVt&#10;VuTuSpOODk+NYpHw29d7V7rCOlUtTbhCiRX4DqePcJD3H7a018FNrXFZdRu2mXnbb1LqUyPDlxi6&#10;ptZWykupUApClDgrHGffUbpUDOOrNOR4RalJiNVxppITwhcNorz7YIA/pjTK6aZGhxGn6jdtLYbf&#10;WA3+JR2ih1eMgJ9SSTgE45PGnzVQd2LDWCVlXnG4e2OdQty26q6qfCp1Wt5c5inrUtlBLKgVFBSC&#10;Qs4yAo4/XSZTio78ieklK06RWHWWbb1oWFVbovKu2bNorURxXyjrK43zR2kBptxKisKUcAFOSCc+&#10;2dYjd+IP4eHkIdd6P9QqS95Kqd1Em4P7LdI8/bW270+FvpL1DkxpF49PpdRcgpLSGGKoiGhGfJKW&#10;VpSVfc8+NQcj4S+h9PLUWkfCnRpgzgPVC4j6lewypbijnUxZVBWPlJVT3/4MVVbr10PjwUGZK6xN&#10;xnSS2yutU+eEn6nvIIJ/bTG2698PfUMPSoFtV6eY7yWnBUKRTG1DKVKCiptAB8Efr7au74hP8Pm8&#10;uotyU6udLukFgWZChw1MyorNwPqTIdKshwtiOlCMDI4zn31Sly/DV1s+FSE3dV8023JNs1t9qCtd&#10;JqW9ceRtWpsqStCCoKAUPTnW7DmT+zPKpeDd7Ieqdx27XKS+YkZ1fYqseQoqccaVFkoSpgDKUOJd&#10;dSF54UGgCCUg6aKt655NJNLVXS9OpiYqXZKNzkcrbDiU7hgFAWjaXAnyVqGTp/SnbiYMd1Mynvoc&#10;eK5aUwlBskkBDqRuJbVtCtxCiCQOOc6jpVCNNmyapS65Dpldlw1x4sp4kMykNr7jbD6sHYdxXhYS&#10;VAE8HweL/TNvVvaIgTrbttca1pcemR7nlhx+O1Q4ZWuayhIQXSFgJCwHlq7ZUVbUkgEE6Wdr78Ov&#10;06nz6FIVPmswkxIzlRbC21uIcdde+XQS4lCMJCyQM4Pjk6Rpr/V5qlS3r5qtprqKgXKS1bER2U8l&#10;/GO0PmiEqTgZU4rHnyABpCy2r/TQmHr6oVPp1chw0KnPRXW+244dxc2JbKikYHjPJOMauv0ErYVt&#10;VugQavNp0hAiSlsIUh51IDcpLhKnC22FFSwFq9fpHqPnStGuiLFpoVcEyBSHW3yw8pBy0FE5R6l4&#10;ABH1IAPGdDdz3dTI9pNSIrinioR01F9t0tBqMVhC1KOBuI3cI+xz402k02o1GXAXSLpoq2vn0CfS&#10;JEMORZkBCMIbUEjcp3aUrSo5G45USABqraCSZZNSRaly03c4IVZp6kqjuONuJUtp4Z3De2fSrChw&#10;DqOqVv2xVmPlmYy0rTgpS2C0BkjCu4PyKH+o+c+dBFnWpAs+uViZSKNNiLlVAInSpciRKjLY3BLe&#10;0KWVNZQnCeVJSQRjGMHVp1SbZdcq341UBVoT7Ud2FJnMMRS0n+KHmgpOErAy2TkD8w86IBuvA2j2&#10;tR481t2ttTlSFR1wA9Kcy521LzkL8ecYUPoNQ1iQLdpFqUeLRa5UFIrFQlMtuJlIliVKYbdDiy8E&#10;8ZRHWoo4KeRjIzo+lXPSZC3pKXo0aEw62HEOTGmm0bzz21LOwLGOUkjPt7az7e/wg9LE9Znur8BV&#10;epYU5ImmNTakqJHamuNthucz29pbWNrpWghSFqWCcpyklDr/ALmCpysud1IUhDwfTIwnaMHABzyc&#10;e2oiuwIlUirpaHqX3lqQuM8tKJSGHARgrbSoFBzkJV9cjB8aq9+v9cKZeFTty0ItjTIH/DuQa1Xp&#10;ElLrq1MJdcaUxG/MsZX6wUIOOM6NIEe5URy9c0O33J5W286/R6aYjCyg7kkpWta1EK91KP7aFwpD&#10;rs5qtkVu4cyZlSEKpwnyhD5IW0+3kqa27Tkbc87hwpR1HQbPvlNxNSay8uqxXjGKqXvYQytoktyS&#10;k5G5LYUHAjgnGfPGpWh9QaXN6jVawZ7bcSZEpEGqRFc/8U06t1tzBPulxCeB/KtJ+uJy6mnV0oRX&#10;raerDEiSlp5LU1Mb5VrIw+FkghSVYIKPVxnIxoerRdpldV/pB1AuZItidVYlJptOjqaTIaZS/JDI&#10;QCh1gFBAWclJSrwU5weDqbtjo5ZzlPiv1CpVarTzHZdKVPpbCsAgrcIxu3FBBSMDII1YD6abT40W&#10;oS3IkeQZIitS3DlxztjgLWcqUSPdR5zqAubpuzeNMdgyLjq7MlypComZRpBhuqdSlQZbWUHK2wpa&#10;SU5GQkZxzouyjtkSs+Iqdo0eAuZbL9LfHfbS7Fhp3PJa3KQoqKScEKSoErIAAyeMHT6BcVFkraFU&#10;ZcjF5WGULIcCgPBJSOM/uPvoEFmtUKixqHULelmdS0Rn5spiYwZc+M6XErVIUw02FuZAKgsLz7qy&#10;ckfp0SvWzbdPpk6FUpEeMwllqprQN7KQNqS4nkgjAycYx7apzjqi4xvyXrINFdhOtvpaaS4jbkZA&#10;VngDOMDOf76gTTKtIp0NUmXVaVJgyXHGZKVt5fb8FqQ2sHenbtPIyCnKTqq6Fe8iZdMmzJV2vPus&#10;NmON6m4L3fJJJYbWE95CRtIKmyknODo9rVfqUq16zTKZLbqFcZp5egmThoB1sbtxThSVK4PpyAeQ&#10;PPB9bVhWkD8Tq1QHLsfs6rV0x1uo+ah9yMWW1JB8o59QHkKSSCM8aEOvtVvaVZspyl3BPWphtmS5&#10;SXUtrjVJDThW4hBcQpbZWzvAUgghSUEY0N1672+oFA7FDtKkVlDwzJoc6SYriO4TvcjSuFMkEkjP&#10;IIIPPmlKpEYo9yM9M4t+dVaDV6tK/D49NrkdmVTGFH0IdTLSvc8yScBSE5CVAnI1s4c0n8jLyoyl&#10;H4gPfvXeJdlJg0OivyItIgtiIzDkLT8w00n8gUpJO4AYH7aB6bc7ERZYkPFcdeCCP5dJXT0Xvu2K&#10;3Ni1ShOo+VkORzKbP/CuuJycIcVgEkJJA840HKQ81lKwUn3B9tehhJNWjzs4uL2WE7VqbTlfNU95&#10;MhTh3bUK9I1KU+6XFPCSpY7b2G1N+6fuNVlCc+SWtp1pbY27zlBHnn+n30WWkph5S5ploACFBKdo&#10;VhY55z41cppK2THDuy57FvaoWFN/GqFWELh1dpUWfDdHoltDJU2r3GMk/v7+NaKh3fSLdtWNdHT+&#10;ybxuGm1pQjyqDChw5dPU6vnEllSgUgKSPXgY8g6xeqowq5V00+nRHXpLbiXy6wgBLAIwpS8EBKRz&#10;nP01prpBNcpcNE+TUqW5KYj/ACCnmXS4qRGCiUBaQMjarJTxnJ868/zYQ/JHf4kZVUi1bOp1qfOE&#10;Wkr8Nq7Uha3LfVOS6pUgNqBbjOEguN857avUNo/MNV5U7yh2hQKjadbo9Rqb/wAwttNMmuCLNkJk&#10;trXJjbyQlTo3ulGCncSBlJwdVr1qvBuoyX6Ba8GtUu4kVWM6p1cMJTLbCySO4gFe5IUspIIV+oxo&#10;Uu6vKpFEflXFWk1ByHVl/wDGoSuSQ9HJRsUtQ4dO4ZBOePfGsmDGm0zRyJUtFN3FerlA6j0gUS5a&#10;45b9MkfP0N5Usd5CHG0pUHu2dneTtDaynGSjnOclpOYdvl+RWnah2ZMqQ8ZKAj1LWolRPGBjbzj6&#10;501pPTqTPplXrFAcZm06hqMqU646hDrSF59YbJyRxg498akLHqEOHWmoc+J3WUrdc9BwXCU4Gc8Y&#10;AGvS4oKkjzmWbTs2+3a0GrULptRE1thTMS1abW0U91QdkrcKVN9xXulAIykHn+us3dY6VdFuXXLR&#10;XoiWBJCnUKaR6Vg+COOP01oT4f8A8MuuK5WV1N6O9CjCnNtLUA43HSoKUhJI9SeB/fRH1p6cpv22&#10;3VUyGhC2VLXHSTvWtPgnJ+hxxpfJxe3K/oLDOWRAr8Pt4wqdad41lTgaTTLRABHG1bgWjI+5JA/U&#10;6w58QDUqo9Q5MjCu3EQzEDaQVbUpZbIJ/wDVn+2tVfD7TO9ROpdBrrafl0tQYDsdXCloDi1Y+3KU&#10;+OdVXWKDWK11FuqTQZQjvprS4LKEk4HZaaSM+2P9snWfB8pNs15ZOUEihKPJqVKjKkUat1Cnqc9L&#10;ghynGSf/AFbSM/vqfpHVzqrbzwcp3UOrlI4U084l5LiBztIWD5+vnUl1Iqsqu10xpcSM3IpgMJ9b&#10;AH8VxKvUpRHnnjULa1Jhxb0t6VUi8IaKpHVJLWNwZCsrIz9EgnWuS1RjWjSPxk3I1avTey+ncWpy&#10;G6lWoTFXq8ZLxS0yy2lXZYLXgEPOO8gDPayfbWJ1vKkvbSfJyQNHPXrqm91W6m1q8N8hMN50MU5p&#10;/wDMzDb9LSfscDcQOMqOgmmxFOu91R4xnQYMSxqkHkl32OmGChOMaU27eM6X2gZ864UkE+TrRSED&#10;R1J+uk0p3AgHkHSzvGk28j8qcnQl1Z8CCk5OvyiUpKlcAeToosPpxevU254lo2Lbk2t1SURtYjNk&#10;htPu44rwhA91KwBr1L+E7/Dos7pciFePV+HDuu8EEOsxFeunUs+RhOP4zo59R9IPge+sXJ5uPjq2&#10;9mrBxZ5THfwvf4fl+da3YF538xMtmzHFBxBUnZUaijGcx21D0tk4HdXgc+kK16m9MulNtdO6DEs2&#10;zKEzSKRCQEoYYSdzivBW4s+pxZOSST5Jxjxq0YFIL7hQjlZwlR98Dx+2p+FRodL/AOIfcClgYBOA&#10;BrzeXJyPUJXLUEdaGbDwY1HcgBvvodaHV6xpVqX3T+4w4CqK+kBL8N3BAdbV/KoZ/QjggjXmdbHU&#10;i4/hx6p1eyLolSZMKl1F+FMIb2B9pK8B3ZyQraEqAzg59/OvWip3HFQntsqS4n8quffWSPivj9Jb&#10;hplQtaRY1MuHqPcMRTdIZiRkioNknaiUt1OC0y2cEqUQFbcc86Tny4Ulixu3+zpej8jkxyOWRfGX&#10;0T/RPq9TuqtSixYNwR3oLIW7tQShxe3wn9QSCdHT9Mo1tX8kQmkRWZLTj60pJ2JU6rKyP9IJST9B&#10;nWAa30Uuz4aunr/Ums1GoxLtmVGPAojdOqaiht1eVvOlKOF+kFO3nyftpzF6odQnbfqCLsvar1C5&#10;KokMVBLssLajRuT2UYGQ4QQFn2BwPJ0eDDPM0jfzJQxz9xPVVX9hxRurNYpFJueitttdtdWkNW/I&#10;aWVAQS45/F/QjZs85BJ+mYClqccc7rzrjqglKdy1ZOAAAM/QAAD9NDtHYVLJnKeUtbqEIJJ9kjAH&#10;7Dj9tFsBAZaCnSEpQnJUfoPfXYw8eGJHI5XKnne/AM3VWAuqfh5XwwkFZ99x5x/TH9dRQkpdVsQC&#10;rwOBqKqEgTqlMqBKiZDynACeQCeB+wwNSdBYLh7u0k5AxjOt6SitHNbsIqTFb9KwnGDqQluJaAUk&#10;HnjjS1PiDsFSBuA88eDr5PjJW0So42jONBZa0DrgW7OKGvKj9dGFEhdplBz5AVj76hIsRBdCgBn2&#10;OjCnsDttpAxhPt9dSyqoHp5LdSkKGR6/+2uUHesEedOaw3tqT6cc5H+w03jxnlr9KdVYXnQRQHyh&#10;pKG+SfbTp3atOFJAWM5OmEGPtQVrJBT7aeKORkjUFyoaupx50ycWEvAY9/8Avp3IcSnyfGmTm1Tw&#10;UD76gMUAt2UC+Lw629PKf06TTo1ToKlV9VUlshbVOaZkMlT7+4gdpATuwcZOOdK9V+mvVj4lr7se&#10;kVvqTSbiizzLfot0SoLMKa3bbDzbCpT7LCUsqQ9IKzGG7uKAOfzatCBYtoXwyzIu+o12mW9b81Mu&#10;4PlFpTFqsUtOKbhOYHcO9xASUpPrDm3aSRg/lUylUTqfdNNrygin1q2YEydBLiXmLfgxC8XIrKUA&#10;9gtpUlIbGEqWSvyBrLLk0mo+QljUpUZOsCLH6J2eZMNkCXVHZkSt3Pt+YUiVhTkKHGbHIxFBkOFW&#10;UguIBIII1bnQmdb/AFAhqsqiCRKmWrQa1VqbIbZCAJDjDexbqzwXkuoQR5GSPpqConVaBTullNuW&#10;t29GqL85msTJrchCe05UqiUtxWCg4BAitlxQx6UhA/mANjfC/QaxbteiToFGEGdMZUuoOPx+27I+&#10;YOENAKSOFAsqGMJCcnOs2WHuY+7NEYtS6xI2HRKtd9Oj3Jcj0F2qQqq+unyKgNxgNOR0IKe8eQAp&#10;ajzkcDxpz0u6KUXqD08Nm3BYNHkXDasWNTDNrdLXNMZ9IWpbDbbbjZSQpSipe7n0jBHOuLxvG0Lu&#10;ta7LGob7lEeivVG3Hm6gz20tzcKbckBSd29rcM7k5IA8Z0Q06+HLD6fxrYvutIbaqj0dE64KJJUp&#10;5SpKkRVyXJG0oRgKSE42qx5A8nE88a9uGmFixru5FpP0zq7KLDVL6w3HaFTbQhqTEpUOFPp6lBP/&#10;ADGUVBouMo4/5W7Axwo6q6b066qQqxcDiuo1lXvdqqi00xcVx0ZcJtLHbAeQ43HUsO7ClDadmxIA&#10;PPGNWSm8IEOnsWnULlp8i4Yyfk6k84dpjuNjatbo8JKtvGTjK0ngHRRTq9+Ex48Cijswo427YLoQ&#10;o/VRODuJ85I02OSUVVBuMU7RmenQuv1gV+PUap0StKVTWS6gVPpGinx5qcgAqJlJU6cpKhhGwn65&#10;0d2t1zsuhKqNU6x0C+4CnZji6c/dDVTXHaiIbRgPNstKjpeCy57HI2+o6tiVU6HMaWlMZ1MlRBHz&#10;MwdoKzwVIS2Mj3I1D3FTXatFEVVOnpaaWt1DVMnyo0hxO4bFIlMfwwQo5KHU42549ixzv6KcI/ok&#10;YHWiypsZj8NrdhKRLbQ6wywQ++tC0hSP4RO8Egg4KeNBfUexLJ6wVGDOval3DUHKcwuPDjwEyaZH&#10;CFqySO1s3nOPzKPjxqSe6XtLp64tFp9etZ2WpuXMkUOsRojr0hKgSHFtNo7qV7EhRUMqyfHnRHXJ&#10;fVeWxU0WxX7ao80qLlO+aoLqojoPIakPsvJdbJOU7kpV7HnONUt6smoboqVno90w6PuM3hbvQm80&#10;1NlzYzMov4hKlALSQclL+cEcEnA51zJ6xiPVYFAPw/8AWaqT6stQgx5lIcQl7b+ZW6S/wE+nJUMA&#10;HXUG5uqSq6YfxJ/EHFt+Gwpbi6bZNCqRS4kY2J/ES0vCVAq3AYVwMHkkXpbHVLo3HpUuVbV2U6VB&#10;hNtKqU5x9X8BK1YQqQ67g5JB8nyPGmxgo/kC8l3SBOVbXWp2kJdpHS21WnlpyINQuztORz7JKmoj&#10;iN3/AKVEZHnQC/Xuv6L0ZsC6LHtChylRkylLFxv1I9lW4bwhDTeANp8kZOAAc61MzdtHfht1FlFT&#10;VClM99qezELiQ2RkLCuRgjkHBGOdV/Vr1pNCfXM6NxbQqc6U2V1CqVKogyFr4CApSCpxfvnOEjAA&#10;+mm9VVsTHNKU+qVg/efTy97psqdH6Fvuw7iblMJMuslLTBY5DyUFKVFK8EKTkcYxnQz0usP4nejd&#10;BrcaL0rpt0V2tShJlVmVczJSpKE7UNhogKOBk/mGSftq3On90ty2EV2/pNOp9wrWguNwKh8ww6do&#10;BKcAFIyDhJzgY86s9i9aM8SW3S4AOSEkEfsRrTheLzITneWEnHyZWuL4oLwsqkJo3U3pFUrUlTXm&#10;o34sUKfiNgrG9WxYG87As7UuKOPHjGo+b8WnQGI+In+eKVUULfCO+xaktSUpOfWvcBlP/pyftrQf&#10;Wi2rR61dP6p07uFMhmHUS0r5hlTYeaW24laVN7woBXpxnB4J1R9rfA30ApLofeoFXuBeMFup1RxT&#10;RP3Q120n+mNVmxYJbLxSyNW0S1h9Xell0VZFNtnqpak+ZLVti06JT47MhayM47ayXCfPnnjRlW5d&#10;wQmFTIgoD64YD5ZmU4dxbYPrCdn820kj76Wh/DJ0njuMzKd0poNHlRSFRplPR8lJZVtKSUPMFK08&#10;KI86j53wyUWKzKkxuqV+UCO6NzyE3KqRH/UiSleBwP5vYayPDF6QxZ14Ywql8VFEiYxBqlpR3WHx&#10;HDEygP705yQFFBKSoj6KxweODp8beuu94DbV2rsWSw24FxEfhDc1tsgY3bHgooOCR+X9wNUt146y&#10;WT8Ok6mVn/NFndT59RkONTYMxUdiooCUlaXe7F9CU7wUkKZwS4PGrO6U/ER0DvnpYnq9UaRQbRR8&#10;8qG41UJLWUu5OAh1SQFkgZ2jkDyBrVx8EUrbFzl+lo5kLeREemMS5C3EKBSwy2C4vJOU4/mAHP2x&#10;r69LjPRmlR0g5XtcYdRlSsjHg+PrkaGKPFl1ow7vkTEsMPNuxHIHzKHm/PJITyePrzyNT0KSlx9E&#10;ZqMEuku7m0jJPbKANuPb1j299cg6KGFXpS3pdPkMVatQosVKmUwoT6WWnVrUSVOqAKzjzjIGlVSK&#10;gxUG0otupLkuo7Dj7bjRQ03nPdWlxaQrnjA9WDqRbqglRFPiKe9G3tSG2Xg6juJUU/mAGcHGRj2O&#10;NLSp1SeYZfgRUSlPOp76DI7CQkj1KBIJOCBxjJB1ae6IRy6YZpfpdQpzUtiU2pLwW2lSO7uylZCv&#10;GPIIzyBkY11U6fc8qnNS7Zr5ptRiTUyAw/GQ7Gk8fxo7o4V2lAlQUggpUAecEafSmaxFdRJpj0Z5&#10;C1YWzIWUjb9UKSDhWfqPGmUqi0+sMVilGmx4jVTStMqMh5WXt4Tvc3J2lAUAUnbj3PknMZETrDTy&#10;mosyXNw+332JjaDlqQgj+GpKSrKMEDPByR540hKlSRMfjRabHmtpjIV23HkIBBXhSSD5BTk5wRkY&#10;Og+26lNotAbp06nVR52luLhF9MQr/hIwGluYOVfwy3lSQQrz9dT0Ovsf5X/zVJeTOYLyozL0BknK&#10;ivAb+ucg53Y/TVORFGxaoihhTkKtsUaQzIUdzTkdCe4nkIJQchRAOM++v0WbCioTSqPbtQXHp6lM&#10;BLTe1tCSNxALh9SeeOSPpr9BvWK0xHlmzZaUrc7DkqQtlK2CvhKkpyXCMnkkJAGTnjGkZVOYqBdk&#10;KlS2JUZmQ0kszHW1OLKRs3NhaULSV4UCSNu3yBxoe1h+3S0OxV4UeOXJkeMwzHJK1PhKC1yU+o+B&#10;5IzqSYVvzvaYCAON3gjH2zqKtSuUWpRH69XLYqNObixHf/hsqIkuyXC4EFBbyob0lslIzyl3Ptpl&#10;ct5w5SlfglKnUN1KEuBma2kh1JyCpOMhIGPGffU9xIihbomJdz06lyGqMuYy03sW4oNrPZbUkp9B&#10;GPSshW4DGSnnULL6lW7Bafm1SrUqLSm2S6iTIkFClKSNy0htaQVYSCeM6DqlcFYmMYYgJemKWlEl&#10;bbCdzrSQrH0yckJ8/lzjnXxpNdns9iVbXzsOYktFKGm9haUnCgsqUS4CFEFJCf3OrU7Vojgwgp3V&#10;OLc7K6ZbsOLHZmNrUiROQlbbzRwAtvGdqskYyOfbQnJ6iUu8IyYFv3o7HapktyJKVTkqiIfkIc9a&#10;FqIGcEhKvB/tpGJatAt5UTtwagsMtGExAadSlXaSn/lhOB+UJTjCgeBg51X9SuL/AC/edSpcHoet&#10;qBVIrr60Mz0v1ZsAuOv1hiIsqRHe3FCQkp3OLySoHANqpqmXVeC2qfUqfFoMep2+6uWuW5gS2ASg&#10;lSiFq3DkJSUkHdxkffUshdOanz3LgkSj8tCK5VVcUEMBLhBJcVnCVJABB+ms/wDXeV8UlsVOlXT0&#10;9qcCu2TT7NU/VHqjFcdW++03udL8cAPh1eUBO0YxuKtu1Wk/h/n9XetsL8e6xdJKVRYTkXvx6yp/&#10;tCSEBKWkrpyslecKO9ZSMDj20x8ZqHuJoFZPl0ovycjplfFPhU+bWqbVglKDCmszdr6FEDCmn0EF&#10;JPHAOPqPbUhVKW1S4CkwJRfdYcSha3ykOtoIPCsY4yM5wOSdC5hUmJUYVHuxUCfUOw0xT6q00Y8e&#10;eG0ggKayQ2+kcKAPISCPfRHUarKosJl40V6ppLmQ8sd9UBG7zz6ygblHYDng40uM1dMNp+UUdJbt&#10;GTcMOKlLNs1auKVGp03GyLKeSrljcD2g4SQQCASPBORqaptqvy7kt9HUexI0qs0NJkwp0iQWww+r&#10;hK0oaJDmcHCSccA6tq5bG6Z33R49vXhbSqrBQ6J0L5ZtyH2XQB62nGS2r2+5x5zgYjKjZQtalKq1&#10;lXSuRJYCnoEW4lrqDTq0DKWQ9kOICjhKQSeTp0HGO0xblJqqMp9fqDeVUsOZWOoVzwpC6NVH2aZK&#10;oqS5FqUdxeQw+y2QI77efSo5ChuBOdZCfqdPky0sxUvqwrbuW0UDI9udesFgP2ndNpz6rVaG5OZr&#10;b5VVaNFpjZiMvHO9KGlqJWMAEjcTuJIA1ifrZ0hiU++HJli2PVKRSvm3gadOSVLTFztS8EK9TaSd&#10;2EknHGuzg5sFFKRxeTxZN2ihn0NvRXEOBRQ4gtqCThRB4ODpW2GJtFnBbDq5FPkrCXQ4wdyCPH6q&#10;wTz441dMLpLatMhxKo/JqD8eQtICHmAME8Hx7D6+NXZ0x6YWE3LdfnM/NIkx0trhKQFJKM53pH2O&#10;RnUzcqMl8S8PDnabM4WLIqD90x32rUcTD+ZCGYHPakIJwVuAYBX5PPA9tbLtC1KHXHJEyBEixpCm&#10;w2hh5RcbSjJyCkEEZwNJ1H4bemtecXNoFQn0oPBO6JHKO2Fj3Sk8pzx4PnUXSOlVftytNzXLyq0i&#10;LHKSylbaErChwUL5yU4/XXJy5FI7OPG8aLjkwkPUtqlz6bBkiMNy23WwR45IzyP650Et9OLDuF5V&#10;t1OmrpzEt9SW1wSlbDhIyUuoWFYX6hz9wdT1Cl1Sg12JUBCmTIdSfS1IZLSXUOJxyEqUobSMeDxj&#10;PjRRPTZaair8BSxDnLfbfdfcZU2hEgDCkObcgnZgZx7J5Os0ZOLtBz6yVMoiT8CtOi15Ndj3ZHU2&#10;/KDVSEwhqLLgqQQpCmAgpS4lQSpKkqGTnjODrLF3fC51R6eP1Yv2/UZ6qLHXUg5D2uIkU5LiG1vt&#10;BJJXtU4glPkIJURwdeqIo1SmQVuF5b0bbhSwreEpx5IHPjQHeMm5qZHnPW9F7yYrCHWUMsbpTjaC&#10;2h9DSVKSCrtFa0pIOVIIIPGung5eWD2jkZ+PF/ieb1G6pVGdRG2YVwSYj9MihiOqM3hLiAona4B/&#10;Nz51vToZSGb26HW5cDlccmSIlPUmU+wsL2yVrKu07jOCE+QftqiOrvwuM3NTap1R6DTvxSBFU/8A&#10;iNLejJZdW42s73Y+0bFJKcK2nH2J8aoazq11M6QSplyQLnlW8YtSXRpDsV1xBE1DfcLD0fJSpITn&#10;KjkHPGfbpTzLlY7RjhjeCdMvXq/bMvpZIrfUKmAr+ffQlUNpZQrc23v7yjghSTk8fbVAdI7R6l9T&#10;ZNcp9o3NGQ3PWudOnTXi2EOuOJUtSFpBA9WAQCTjVoSviimXvcUeN1lolNiwolFkojVRppz5STKU&#10;yQgvMNncCRken05xxzox6U/Cf8PV1LFt0Tqnd/zTcCPWqtFanMGGlDrae24VhAS36lpGzfvzhKgn&#10;zrNjn7FuQ+eRT8FK1f4WX6DbdbuirdSKLIfpHbXJj06G/KKXHXg2kqcACFeolSsHKRk/Y1dfdDNm&#10;0EVBu67ZqvzCzET+E1ESFoVt/OU4BSCM/XGSPbWpF9H+rnRGlLmr6k02uwH6c1U4DFHlvvOLhCQE&#10;GY/E24bSndtJQpWFLwARzrLnxU3ZKq/UNqiym6Y3LpEFpipqgR0th6blSlLWoAFaglSE5OcYI9tb&#10;cc1ONoyyKMnkrdzn30SwI5ait7k4JAOh+KyqbUWmEjgqyf0GjFxsIwnPA8fbToeRaTq2MXORxpNx&#10;Ksca7kkoHGpixLDvjqjX2LWsG3Zdaqb5ADMdG4NgnG9xX5W0DPKlEDUyZI49yCjBzdIF8g5KuE5x&#10;n6a058MPwI9UuvUpqv1mG/atkZSpdXmMkPS0knIiNHHcPBG9WEDPk+Na7+FX/DXtqwBT7263KauO&#10;5I6kvR6K2rfTISxykukj/iHAef8AQD7KxnW9IFHQjtgMghtIQhKEgJQkcAADgAfQa8/y/Vd+3h2z&#10;pYeHHGu2Rlc9CegdhdDLSbtGwKAinx1BCpUlw9yVPcA/5j7vlR84HgZwABq4YVKZQkKUNqMePrpR&#10;uO1ESlbxT4/pqPrFeS0lSGFpCQOSPOuXUYf6vIdv9DJTnlfTEqRIP1CBT2SlkDcR4GhKuVxRZXJk&#10;zEsR2UqU6pa9qEpHkqJ4A1WXXX4hOnHQazX7uv2vKZ3nbDp8fa5MqDufyNIJHH1UcJSOSfY+SXxP&#10;/HL1Q+Il+RbzS1W7ZvcJZokN0lUgBWUKlODBdUOPT+QHwPfTMeHkeoLXxgXH2uNuW5GvPiS/xKbP&#10;oj86yei09FQnMr7L1xgAxWuMKMdPlwg/z8DjgHzqpOkHxgRA2qqt9LG5dUiRzDn1lqaWPnt6t/ce&#10;3pWt1/cFerPhWOBjWVekvS+L1MqklNSluwKXTm0qkyGmgorcV4ZGeEq4Uc8+PGtARLTp1Dit0K34&#10;CI8VslCEg8qPupaj+ZR9yf8AsNb4+lcfHGktmvF6nmVdaCvqz1zrnWaRTWJNMRSqVRnFvRIiXO6v&#10;vLwFOKc2pycAAADAyfOdDdPfKEJQ0T+UAj9NMotNQVrbHCk5Ucc6l6ZAQXge4E7eeffW2GOOKChE&#10;HLnnml3kF9lF5a3u4RsOMED3+miO95xplpSGW1KTIqKTEYKfIJGSf6A/10xteIooDTaOEnKiPvoJ&#10;6uXK6u9YdEZfWGKLHbW6B+XvO+o5+vo2f10SFubSOqcy+uK0lwKS6E4Vkc5+ujK3k9ltIKeQPP11&#10;AU9la9rqCSHEA/tqdpxUyOFZ/XR+UI+wohvrjoIWMpcTuH2OmE6S648lCDx5I+unEVpbrXcUQE4z&#10;59tQbjEpU8uNKGEq4zoGETkBtangdo/bRjTW0nyPGoGkM7kJdWMEj+miaM2G0J2+TjQojBm4mUpq&#10;7gH+hJ4H21xDUQocZ08uJKjUxkYw0kZGkYIbW6hKlhAJAKleBz51a2X9D9IUnwfOlnCEo++vwKCk&#10;Aa4eX6eBo0JeyNlEDTRrBV5x9/ppzIBUo5HtpulACto99U9oJFpdMokGqNxxc0WHUaPajb9XhxFt&#10;O4eloIUHnVBQRlJKQ2CCQdxznVe1uLd9QvapNXLNepsLq1R6hbjIiLLjzE5KytciQzgqDCUJ7QWD&#10;6QSTx4tK0q7QhZMfpvQ4rbVx3IGYcgstIW53EureDrq/LY7YO1CskhIPjnVMtyInVnrSiofMldvW&#10;67+FQoyStbkxrtrKlZyMdxSVrV9sDnWOGH2U5SDjosm2rUtKi9PovTmr2Q7c1XWuHVJ0AAIiRpT4&#10;yy0qQCVqUltpCVBGBtzlWM6s9lUd67Il21KDShWG3GJshEdlTSW22NqUhHqKlp3dtOTgEIGBxpeg&#10;UhdPkO1p/hmpPoSw2oJOxLYLYUT5SUpSr9tdtsO0+nTnShzu1RwhAXjKIqVDtpAHGDt3fvrPkzNr&#10;rEdCH2ylK50FoV21Wv3jRKrctJRGkS50pioRmXGZDqh/ELUps7SFc4StKSCT7+Zao9JbHk2ULVr0&#10;xy4aU6llx2C3MUnvPbtyWipsggb07iAoH0g6Pq5VadTWodr/AIuimRVuMSKnLebAbZYW4kJySMep&#10;RByeOOdRl0z4sQu1qGlin06I6r8NjoSAp4lOxT7n1ynwfPg6XiwxlPtWyJ9UwbrVBokSgy6bJ7sp&#10;2ahapa5Dy3VvOrzkqWolaiM4yTnjTvo5QKraVBceeeeW1HUXkbElY2qUBjzngnPGq/pl0VC/72FN&#10;pK/+AjlKXlgf8wn6e3GNaYtmkR40FMFQC2m2gg59/fW320tmVSbZN0EvVWlyYtQkwH5kBaGn1iOU&#10;pU4UpWdgPI9Cx599EjNrUftEtbFpJ3DDYSQPoSPfQvQghIqrzaNpeqTyVj/70lDQP/6v/fU41Up0&#10;RCPlHQpGOW1gFOft7jSJpJ0NTY1rkSdSkyHYMJSozIQtTinCdoUcY+vn/fSNOLlQgrnNlbSGVdvK&#10;lAlavfgD76mXpaLgYVTZEV+KXwG1rS4MZz5x7j9dP6ZSUwITMJtsbUHJUP5le5P76VRNjCO49Fjg&#10;lLqFH8pCyAP205EKl1d7s1SKHG3NqkKcSlaSoeQQQfB5GpR9lASO4kEffUclTLT5UEpSSrAJOOdM&#10;RNs4Fu0yTHVSTIkyaclPb+TWcs7R/Js4Tt9sYxr7R+m9u0pCmaDEptIQtfcWxChtMoKvqQgAE/rr&#10;5U6wj8SNBjupQ40lMiXlP52FJWE7T7etPP2GuW1peSXEySEFvIzxk58DUdfYKX6FZ3TeFUHNsuHB&#10;kEHuB12Cwo7v12g51BVjopS5wS4Gew4g5Cobz0RX7qZWnOiyhViUlAioKnyneopWeEIGMEK/fxqR&#10;XXgg9udDeZzkbgnck/odVr6Kud7Ktb6VO0p1ExiXPdLCgsNSK3PdbOPAUlTxCh9QRruZHdS4th+i&#10;tMKV4ciPvNqH3HrI/to9m1KnqUFioI2EYO5CgRoarkiI2sLhyVPrUf8A6GUpA/X30a8B+RvR7eku&#10;JDjdWrbLif5TNK0/3GndSs+qztvfuGQ4E+ETokeYj9gtHH9dS9tSg4jggkAZH01Luz2mSp+SAhDR&#10;GCT5JIA/UkkDV0D48FVzuldfeDjkVFiurKlbfnrMaIA9s7HRn9dCHUf4UOmXVulxoPUC3Y7E+CAG&#10;JlusinhpJJKktp9SQlRPIKTnV/VCpSA4W1NIBxuIJGoFysPNqKSB/vo4unZL+jL9OuC9I3UqpUuT&#10;QaczTZocU7LkylPrEhKScAMJ43ED+RIGcnxomrFbg27WqbJdiH8SqSS9GLaFBP8AD2jtqX4Wo7vA&#10;HIGTpxRrqNItOsOMTZblVnBhlj5KAiM3BjshSE8FRC1lKioqO4gKGc419gyqo3Fbar1RokNpH/Ds&#10;rqMlqStaB4KFMlSlEjzkA51yoM3IkRddKqUdZXKQwlagP4z4QpJI5SBkZ5B8abm9KZGk/IwQ1IUh&#10;JKlLeLbSNqdxJUAT498Y++og2xQZspxmNUTVY6gl9v5eIGgHUq5RvcSt0D7gJPOkZt00GfSZMaJb&#10;t0WmpoPxREjxIy/m0gkJdW8SXS24dp4IOFcjRuRAvbrsdmOqWUxGYqyXdyZCSknAK1c4OMnzjnUd&#10;PuOFMgCpR1elbhKlBYcQUY/KggApB99AdWot33c3Dbfu+q/MRXG5ZgLcbUw+Uo5ZWVDdsAOcg+QM&#10;5xqGi0iqsVeJS5Dz7MR8han2kHtqA84J4zxg50MplpMtal3O9WYbsMJfak4QzFXHcdSsNBWChS05&#10;UEnccHkjGhSLBt+l1StQUUCpUmY3OKnZ0d9bfzUoHuKcUFHDyVZJzjPrPOuKRHq8aTGMyZH2N5bb&#10;MJ1YUSsArDoI2qQdqeMcFI5GdPXGpFQqLbkhb8xMOOoGMxK9DbKykoO7BwobSAnOcK8aFuxi0RM6&#10;WZE6cKXc0Z2YtrLkCW6pKm2irLaxtVuIylXBG0kfbRBBqqYUdKpFcXU3loAy6lKUugDBUrHIJ8kp&#10;I50xTadOrEtM1lxhmWWQylExhRcLZJVsJJwMZPJI/NqIFArc+gxZT8IQqwyktrjOZZRws5wElW3j&#10;kDJ0PgKwtiPyqiXe/To0xSHWnWG4qlLCmsc9xKvBCuAQeRp2mdRacJjdIqlOYZZfU9LZkKShlJcW&#10;DgfcFQHAOgCnUKtNJdQ/LRHbQe4vDil7MZzjA586VNv1b5Z9FOgQpcaWxujy3HfTsOMb0Y3pJSVe&#10;Ptq0y0G9ZYnPUAVSGyxFk/NrbYfgkSo7raHApCllQTtCm/SoDkHOPbUPNpbcuqyrtZvRJgJajRZV&#10;BQy52EtpdWVKQhIK0rWhahnJGUJBz7M6E3UqdS3WpcKlutoS5Gjuym1H5crzlTZ3AZ5PkE8DULWL&#10;TVV4r8C21VKBObAebmCpOxxIUP5ApvPoJxnjx41O1aIfZtUhuUym0Lp7cbKanT5EaqtRqi+0++mE&#10;FrS83sOHFAtlaEZxhSUgqxr9Qupds1O6IPzVt3Y1VmFMRZTbENt9l6Gp0et4oUSyOVKwSce41DU6&#10;2bzdMaTUnGZsymqkqYgGa4+3IkqCENqdeACghv8AiK2+5I0QVlyDaVHULrp9xSY6pbcRDlJpC5Py&#10;68pKVnthTmxSuAduPrjjRJv6K+iZjXQy5eUgpqFTaTFZWUMSErbAGR2AnCdqcAOFRJKidvsOa+h9&#10;bbsR1uufpZdlFpUalCAzU6TLbDsl+oMPObAl1QG1BJDg2kJOU8Z86seHEmRZpMaTJktVZ3etLkXs&#10;K7iePWlQBRlP839tdVm2WalAptGmzXokyBMZkOS0lLq1dh8uJZUvABSc42qyMnIGdMjkSi0ynG3a&#10;E5U1S6H/AP2/siVNxoGnoqbavlVOoIAyRhWSjKcjxnJB8aWhXBOVVnHFRVQZbjQQYzbW5L5CTje+&#10;kZCQrA3bTx7e2pSrQagzb00IXEZniI+qnrqJ7UcvFCghSygcJCtoKh4/XTE3rFg2/SpfUCmoturT&#10;kO7aWHRMeUpkpD6ULRwQApBSvOCHG+dygNDSe0H5dENZF/3HVKKmFcVmVmgVpDanFwmXW5IbkIJS&#10;SyrjcFpJIH8ySRjPOiqHVKbVaQ89EM4x1LKnW/l1RHdzKgvlt0A4CgMjBHtqpGusVlW91UidKa43&#10;dCm6y2J8AVZhS5cRotkrS44EEpjlwYSpeFJwsk7dpJ1IolPmuR3Ho7CpTrrq2HjMXuYcWgJcDRzg&#10;A9tJKfBIJxqP9sFfoi09O6TWrik3bQrhqNt1BCkhcZstqYkOKTvDqkIV6FcnIIwfYaNqFSKzMprs&#10;e6F0qZKMh0tPMx0r7jC+e2okAjCidBzFv3uepZgUmvUqn0lqgJmlDlPbdVUppfKXVPKQUOthKQkJ&#10;UlRByrjPg3tGp1uqv1OBW3IDkqkrZhurgFwx1rLe87O56wQFJCgScHODqeAZV9g8noPYk2XMT8nA&#10;ix3V4gvsoWH476shxpwKJSRuAKTgYBwR7mPoPRupW1V6i3WoiKtBk9v5CqwQllcZCc5juoU5lRJO&#10;/egYwMEaP6588zEUzTWnGKk6kmLObb3tfMBOU/MAchKtoSVkHAPJGNB90XxUKLDkyqtTJKl0zcy8&#10;ppxao4cCgnKFpGC2SpJC8Dg86Ls6ouDSAvqJcNudN5jEaQuuPuyHENtNwoDj7gKzgHdwg8+27OiG&#10;zajLqkSXULhmOQkMPllliUhHdUAMpXkE5Ch7ex40PXN1Lvm1LhpSaja0iuMuyGGlKi09b4iTMoKm&#10;kqwoKUjenG4Ddz9NfH7I6g0iv1mcm6pyYNysqmMUusJbZkRHFOKWqS0fU4lKgSO2UJCfONRQf5IK&#10;eS/iWc9XRT4SG/xWEGFIBPcWE9sk8eeM51Rlb67ToHWOodIrJ6QxqnMhIEyRUpdyCDFUVoC1ultD&#10;DijnI5Cs/oBnUs5bFzB9+FRqFGrVYZSA8hNdS644AkEZS4RtHI5CeNZ46u9Kuscq8R1SnxbatqWl&#10;lDrMB2uKkuOFhvOSppoA8eE5/fXU4vHx5H2kcjlZpwdI2DbvU6+nunbtWejU816lLep9TpcZSltl&#10;5lXlh07VFKm9iglYzzjVeUL4q6DecVT0eSuPVYDm5ER1rbkgkFSc87fIIP1Oqv8Ag2vqd1PtrqI7&#10;PkOvV6NWotTfaa/81D7RbAbz+b/53XkecBP11Qc12ZbnUSsPQ2ylUac+A2oFBShSirZj2IBxj7a7&#10;0eJhTTRyJ8maN3USs9Pa02ltVpRYankp7jDTzjbThGOQhK8Y4Ht7amq7096T3NCcXWbIpbjikpKH&#10;XEkkLQkpQpXPqIBIBPOOM6yT1Fr/AFCpvT6J1EsCW2G6G005VIDiD647ygkOdwH07VLSMfQk+2hW&#10;R8XV5w4iIdctaamOgFYfp7qZSClPKsk4wMZOc6Tl48cc310aIZ+6t+S5766c9MqL8022xQo7+8oY&#10;VKoLMjvJ+6vbnPGPfzqm69Z/UNcZT9o0m0oqRI7bciLETCLrP/0IpGEYUcHBzyPtp7aHV6B1Nq4L&#10;rM8xXA6Yzq4ykJWW0Fa0gnIUQOTg8avXpzU7duSfDp1HizGqM+4gJkrLYLncb3hWDnGBwcgYOsWf&#10;pBXIfhxvI9Iy5clJ6jUmmtV2v2pUaUmPHe3VFhlXyXaACgO+3lARkAeQMke51mWt1CXWatLq055T&#10;0qY8p59ajkqWo5JP9dekvxYCsdGvhmqlCpkyXFVc9VaostlXbWxJaKi688z6QW0rQ2lG3nhSudeb&#10;DbDjjyUAZyceeNM404zhoVycThOiTtOlFEpdRkAKCUFKAPYnzqYnqbXJQhsdtK9vKs45OM/po56R&#10;dG7+6sVxu0+m1uyKtKKQp9afSxGQc+p538raePJ/YE8a9Ovhu+ALpv0dcg3deCGruvFptBDklsLg&#10;U5wDJ7DSh61AnhxeT7pCc6Dkc2HH0nsZx+M8n5LRiP4cP8Pjqv1vEO6bscXZlovEOJkymCZsxr6s&#10;MkcJPstZA9wCNepPRf4f+nvRC1o9n9PLcZgxkoAkylICpU1fkuPO4yo55x4HgasePDLi+4rGTzqa&#10;YDMds+oZA864PK5WTl6bpGyMYcZfBWxnFpbLCP4gCR5x4127WIcEdtkAq8ZzqJq9SeLnbQ4dV11T&#10;6rWR0htSVefUK4I9Mp8ZKinecuSFgE9ppHlayAcAa50szg+uFbNePi+6u+Z6D2oVh6Q5vU8AlPO3&#10;OAPudYW+Jz/EjtPp25VLO6OyGbnuhhRZM8ozTYKvCvVn/iFpPsn0Z9z41Q/xJ/E9186+2ZXLi6bR&#10;JFn9NYKdnbSstVGstEpSpSlIBygbgShKgADyVawil8gFKVY4xrscT0lzfu8nb/QjPy8eL4YkFXUL&#10;qbePVK7pV5dQ7jmVmqTFfxXn3MhCM8Ntp8IQn2SkYGhuGltcyOpLpO8jdkY2nPj78Y0zWQVka7jK&#10;KH0FX5Qedd1YoxVI5DyucvkbStBFOg0WPTqdGbjNMDb6fK1YGVE+5P11Jy2wtlYJzuH5frqvuktY&#10;dnw48OSUqUlkEKz+Ye2f21YFQkIbcj7gAn8px7ffSDfjioohm1PonpZScAq2qwPzJ1KsBSng0kj1&#10;KAzpFxsOTWVtDcAD6kK5J9gdTVLg96ShvtkK98eQfrqpfoNFhUWVT7eo79dqa9kWFGVJkq+jbaSo&#10;/vgHWXrSuiXdtTq9eqmS/VJa5WxXlsE+lIHthOB+2rR+Ju7DaPSEUhpzbIuaUingA4V2U+t0/wBA&#10;lJ/9eqW6ZNrkSkNkKbKG+VpUnCv10UVS2BllUqNCUFxxqE2heMpSBqbiLwQSjOdA9LqUqMptsrLi&#10;Bxg/TRlTpiXCncPONUX9k+xLc2KbQUlJTgD3B01aUtUkZQeT7a/FZCsJVgHT2GzjC1ckDjQS8BrZ&#10;OwXkoSEqGB7anoj4UUpAzgaGW0qIC8jI++piEoodQUqURwSFapFS0J3EA7LQvJz28H6e+o5kY4Gc&#10;6kavy6FY5xzpgztQrOiotbH0XerCVH399OHUDIA5GmzDySoIB/fTkuYPBzjRL+xbQzeayT402DZS&#10;4CD76dPvDnUep4rcAB9/bVBJBO9Q0U2gvXPGmuwXp1M+XYSgK2OVJaXo3zO3OEluIVoJSOd49xqC&#10;6A2qJlwR4MXBZjQhUZim1HzJ9LYyPB+XbJH073Go2+p8yJZe2jKVJrlRfTQ6JDUsJQ5OlEIT58YG&#10;VH67QPfVoWjadb6F9OINGsult1S9at2H32ShcgPvtto+ZWr1A7AEkAAjGQANZuTJKKVhR09ly3BR&#10;Y8i0nHVqQmMucwXsK2GO33UoUoK9jj3986/Xc83SY8+ZLCWWokZx4qdIbS2hCCrJJ4AAHnxqgaT8&#10;RnVee+KJf9t9PKXSZ9UXRnWJiZ8WSp5sNuLCQorbBRvaJ7m0ZUBk6hutM/rD18jRLBh1enRaBfRh&#10;BuXDYKB8kk73lOKcIcVnbgoThBO1OQnOcXWKfk0xTl4D9N20O9koq8Oc+/RqjUNkhinLTIXJbLSA&#10;y3IWj0oaaAKlJz6ivjJ41G3wiRWpDqytQSr0pAzjHtxoKqnQu0+ncVzpPZFZqkqG1Lany61Gl7JL&#10;ywNzURaEntFDZwrcE53jJ5zqeuitx7YVChVaY+ywzCdmVGY8C48IqGijcnYAO4XSg5xgDPGrhk9t&#10;78GbPcY2P+l1Gp1Dq6HG0IaJXhzPurWiqTIR2E7ACsnx599Y6tDqPQ0WKK9IlVmrTaa0n5uZTiwt&#10;tgpb3OOPNrIUvGP/AC8nk+TjRb08+IW5rpeloolsyGYcOOt52rPOhTTQS3uwNowV+4BPAHvq8nMg&#10;jHDPj/ZpO1Z7U23m5EdXcL5ckqUnnPeeWsc/+lQ1OoUnAxjQZYpEG2KRFLhJXBjZVgJ3YaSOfvnP&#10;9dGDIATuBxqu17NiH8UlSO4n/VtJ+miVl8EILKgts5CsggpV/wDM0NU4gqDYWEpcODn31XvTDrRU&#10;bqt+55s2kSE1W16lJTMpW5tqVHgoUdiyhWN4CQeeM7cZ8EqnmjCXVi5ZUnRcc59ntkvLHjOPGhwy&#10;lOlXYbS+0QVZUjIP9vGoL/Msm97faq9kTYEo1eMJMF1/cEKQNpXlKfVlIOCnyCR+mqeqHXX8IuGs&#10;2ldtBrNLqFAS0ZQhf8VGeaW2XA812zuU1sG4qKRgHnVSzRirsL3I/sup+fUG3PmZEFTjm0tZQQSE&#10;bskDPJGedSiJOEFCFeg/bBxqqIl1Kn3MxSXapIiMSaE1WIzvfx3EOFKkEjOQNihwec6LaU7d7yHX&#10;KTWWnW0pyovRMgAe+cYHn66mPNHJtMikpK0FrUpuL/xDL2HCSnaM/l1Kt1V5YSHkjapBx6fJI0Cz&#10;L6uazqY9V7oC49JjNl+ROiNx5DbbfupSEnuY8Zwk4Gl7V6wU69ESptsXQiXFiuJZU47TwyhThTko&#10;G8AkgYzj6jTlRE39BKp6Ml3DqWsqPAPGkpTbclHKgG0K9I+ufpqLq9XrNRbQiAqnPuJV3NjbG08Z&#10;4yTzz9NDNQuG66VID8yhMntEK7ZaU0o/pk40Vv8AQQeU+TDhMrAl9l9RKACCNyf18DSdYlh56kUh&#10;bgDr9RZcKTnJbbBcOP3SnQhTbyYqfccdpSmVNHkFO5Jz7ZB/7akmIrlVm0urquZMZdImuvoS5HH8&#10;RhxpaCxn6ArJB85xq1KyNE5NqC1y30YVkHbkHgHHOotcxCV7VL8++ffSk1tKX1Sm5akoKSCQfSrJ&#10;ByePPH99DrklS1qBHufHjVNtFpAebanxe89Amx3ZhQO2HGP4bh9wQnkZGfA0iz0+tmkNSahBt+K7&#10;U5YSoj5x4Lae85AUVI2/YbdEMWqz48F+LCmrK5B2OvtNJDgHulKjykEcHHOkghCUPGS2ypL2zC3V&#10;rJQU5wAAcc5GT51zv6NZCtw7lpMZipwqK7DmyJCgpYlBK1jxkoPCk5yM/bTl+lLmyTJnbFSN3c3D&#10;gJUfIGPbOk6nZlPnw2YbhfjOU5DvyLzclbjsVxai5ncskqAWoqwr9NOqXT1xIq26hOdqExZSsyXE&#10;7BnGFYRk7R9snULEWqUy0tt19oB1skoWhZzznIPHI50spyTERtgssgYJAcBABP6ffTtDTgI4Cufb&#10;20uGu4g8HOcenk6oKJFGfKDLaTCbfdVuDio7gbUgY88jnTNtL8NMlqK3vWpQXuCwpSlEeCSBkgY1&#10;PpZQ24tCUYLiuQoYIOkI8ylyFvKRPbUmM4Y6/OA4nBP2JGQNWRMgJqa7JwinoY+aWpCEGVFU6E5I&#10;z6UEHOM++NO001aJPclLgOvlQCEpLrBI+yFZB/rqaS6ltZfQ4ePUgtqIUSPGMc6c1BUqZsS44hsL&#10;V3HXC0lbqj54J8HOqDtoG5dAqLSlTaXsQ64FBxlZwlScfyqHg59vfOhlipzKVX0W7c1MqMRrn5Ko&#10;lJcju8cMqdTgAgY27wPBHtk2Sl+Y4ntJQ0yo8Akblf08a+PMxqnBlUyc2ZbEltTMhCmypKkkYIOB&#10;4/21EqJbIKUW32GqbPabbZZjOIUyobG3CSSXFnn1Zxg/ppq4j5OnpckhTDbakJ5WlSEp9v4gwfb+&#10;YactQEwQXKpATCjMuKaQ47LCw42MIS56SCAoeUnTjdKfeVHfQw0lwncgO95DjePpjjIxkHPnVWEt&#10;gtUbmt2l3AqbGjzZNQaCY86JEZK322lc99SMgKAwMqTuyDnTrvVKny35My4pEqHLCQ20mnlJSyoZ&#10;Ci6hSVIHPkgjjxp0VUd6Q2mZT4jc4NGOhlSB3O3jhKVYBAPt++pamW9T36PHchU9SO2wHobraEdx&#10;ZVzsU4fI+uc41adkeiEk1yVQ3o0IVmnxN7YUzI+TS9IOCcJKdwyMD83GdNLju+2KTIqKLjuKbO7Z&#10;ZRLmyqYiJAAdVhCQhO4k+pJK1H3+2iCfYlp1kvoXCZMpLLrbM+IpDcuMp1BQsJUBuG5JPB41w6ti&#10;kiDTFQHp8SoJEZc0KaVlQBCUPp43DCMbufHIGrA35IY06O6XZ0CmssOVBDbC5DzDyWy2k/RBBSTw&#10;M/QDIOoHqZ0wtvq/T1UW/ZMdlaGUops2K0PmadKWtKi9GdJBKstN8EchOMjOjuM0mVTlQIYVEjsz&#10;XEkFveWpIAWc59Q/MduDg4ONLyGnKywnuwH4KwkPoLoSVIUTg7QfGB9fIOihJwdoj2B1g0C7IX4V&#10;VOq9Vpdw3XR2lxXq9BghmQ/G2qQEFaxk7kkbwMJJJOM86LaIzBhyFV1iIiOmBN3tNsIB3bUg4dRk&#10;oB5I9Jxj6eNOmG6FU2Q7HuWO6tgoWtLcsIUEnhJUOfSff/tofql7O0mtUugybSmdmrzVU4Kpkptx&#10;TD7ralMPPJVghk9p7cSCcoHnVq5spvQpX5syNJm3HaNp1ep1FEhlDrO1p4RozrgyjJWkpZypKlFO&#10;4gDOMA6lot1yqPdEGgTbVnS5tXccKJNLpz71NUsMKWO5JKcJUUoCRwecfTXybYkyVWoclciuxGqd&#10;FXIEdLgZjJ7mxQW4UKSVhIawkLJA84HOYty9aLSqhRbYp9HqnztQjuOVIIk/xobKiAH0NqIWEKdK&#10;RuSkjzzxommC3fglXLodmXBWWadb1xSW4RYVuTF+XjMpUQhTaHHijuOp/MdoKSFAJJII1JwC3Jgz&#10;G323EQ3WnW3XGW0t7UHjJQrwcKHq24zqIq9NoFUobtHrESY7AdcQVssSVHtul3cHN4IWChwJxtV7&#10;gbcakHGKK/MifNTIfenMuCM4qQESJQKdrgAyCtJSeRjH9OIXH9HX+TKWyJ7tMlVSny5Lb+6VCqDj&#10;b/ccA3uhWSO56RyQQCBgeDqraVY1yWn1BrN1RKYmlWylg1M1ao19+o1N6oLYDABTIwEpyhBUjJSV&#10;LGw4ISm3XpM2K40xDgtOtAFLri3ihSSMBHG05GM5Oc+NQd423HvGMaA/MfbejOx6k0nYox0upUdi&#10;s4G7nOR+nvjU7uJKTIVyldQodHSsUSn1iuyiKnF/GJCmY8XLaQtpuTHbUptR4UlKv9Sh4Gq3uyy+&#10;oVyUtm1rxlMQ/wAQkojyF0mOcoacUFLjMvLJKl9pSk9wgHnwANXTa1fatqmsWY8289XPlXG24a56&#10;VOkN5ytlnG9z0kKG0atCx58LqDacO4qTT4lLgMIcQ41VaSl2SHkHYtQXvCRnaRyM/Ua28SEsm06M&#10;PKnGGmjIFpfCzA+Hjqyqr9NZri7J6gNIorkOdKJehVNJW5GWhwJ/itLw42PCgp0Dkc6rn4ifh8kz&#10;uoEO6WRJb+bbDcxvbwpaQQFZTgEkec860b8QvS2V10DVvWp1cqVoUakV6POW2xQiuUxLjgEBp0vI&#10;U0EqUVJSEkbsHJAxpBygdZYryqFfE1vqRbqHguFWUOR4Ffhp90vNKSiPKHHCgtC+eQrjWn+TOFq9&#10;iPZhKqWgE+GqzJ9OvOPb0uAzIhrgYXEfaSpuWpAG1pSSCCgJycEYzzquetPwWO2VMFV6SQadVKbM&#10;mvTnnEz3HJUNHcCjELYPa2AZSk4HpBzkknWmKBctpUB2a28pNtuuyPklyqjPjqeU2gZLW1sntbuC&#10;TznG3OjFqR3IqZFNksyGSeHGVpWkj9RxoZc+U1QyHFjdnm5Q7fqVm1pqUqyUFtPyC4zilMtsNo73&#10;/HZUVEpeUgbQQnJGfOdai6LxLRu9hUy35sCFIpEt+HJgMN7X2XgoJ7cgONpVkBG5G3AIVkE+NWhd&#10;nRuyb6Lpn035OQ8hYU9EbSErKvO9Pj9xg6QsLo/UbXrlQfhyG6j88YrQd2Nof7LPALroSFr2pKwA&#10;orwMc6z5+Qpx2bYQUPxMR/4j91v1DqJaHS6kxnn10WnrlvMthS1uypagG07R5PbaQR7/AMT76Ivh&#10;q/w07lvL5G8+ufzlrUlxIfaoDZCahKTwUl4n/kJPun8/2Gt7WV8N3Ti2eoFa6suUj8WvGuyfmHKn&#10;UEpeMNAAS2zGSRhtKEBCAfzEJBJ1b6Yrryt7ysn3UfOrlzYxxqOPyZXg+bnkBSxenFndP7ei2jYl&#10;tw6HSIgG2NFb2hSsY3rV5Wo45Uokn66LkQ0MIwDhPvroLajDAHI0zlS1upwjj9dcqc9tyds0RUpa&#10;j4HMia2wyQ0dxA9uToWql7RmCIzS3HZCztS22nJ3ff6DQn1V6nW702oc26Lyr0eiUentlTst5ZBW&#10;s+G2kAZcWfZKck/YcjzL65/H5enUb560+ljD1q268tSHKiVH8TmNkAH1f+Qk4PCPVg4KvI1MWDLy&#10;9Q0v2H/p4fPk1v8AEj8fdodHH37NtSK3dd8OJ7TcOMvdGhPHwmQtJOVjj+EjKvYlORrK1C6a331o&#10;uhHVj4j6/Nq9TeV341ILo+VjNFWUNqSCUpT/APS0e2NxJzob6BWxQLfpceuQofdrVUaT3JDrmVND&#10;yUo+gzyT5Pv4GNAwpj0eI41k7nAOT5412ePxMWCNRXy/YqUnNeQY6vPoftB7pjb0Vlyq3PHVBZYb&#10;9LcGIfS7IUkcJQgHgcZUUj66yj8Q/SW0ujlt2tSqOqZMqdVfkuzJr7nGG0tAIQgcBJLmcnJ4862i&#10;HHOSpRJ+uedZi+OBIWLHUfrUf9o2upx1Jw+RzeTh6fJeDKoKjkH9dfU4Cxk6+kYONfB+bT0c+72X&#10;r0WrUbvtR5C3EpQAkKT5HOB5++NXPVspUnIyccqOs8dIFOKdfbjuoOS2rCiAQoEn+mtAtyly2Eqk&#10;BO/+YA5GdZJKmdTBK4CtNC1L9IJxgk44Gji02FLl71o9icnQdBQgJ9I/TR7bT0al0iRW6kCiNAju&#10;SnlEf+WhJUr+wOhq9DrMwfFreSbh6mxLciuqMS246YxTngyVne6cfUelP/t/TSHTCYGZuxQTnbwS&#10;OdVLXK1Num6p9zTUjvVOa7LUMnA3qJwP0yB+2rU6fspMtp3hJQMEfXTWqRilLtMvqC21IQyvwQfV&#10;onpaUFQPsNBtHeKkg50W0xwBOB9McnSzWTkEh6Ss5ylB4GpNlpx1YSlZBB9tQdPUWnMgkbjzqZYe&#10;Sk5Cj4wToJBRJBL6mThatxSMedSlOlBZB+v38ag9odZUsfmGl6S968E55xqkW1ZOTsOKGD7aZlsg&#10;4zp84tBSDwOMabubUk6KmgT6ykIWCfY6dLG4BWQMaRiNokofc+ZYbLCO6EuL2qdG4ApRxyrnOMjj&#10;XzvEgjI41ZTQ3lDHGdMmRl0HPGdOnlBZJOc6bNr2OYGf31ZdjyDZrN531aEKTlxEGqNykNKKu2lS&#10;SFb1BJzwUpPn6j31Zl1X9VaP1LVSHrslJpDBLM5yCy1HeYWUclpzatQAJBxnP3+kJ0uqlDtir1a+&#10;a6//AA6DRZMxKfCT+VGMnjJKwB9zoKhT7Quymi8a51ITBuWpPy5btEFJkSEtoC8MoLjY2oJAPkng&#10;pPHOs3I46zFNJ6H/AF5sS7LX/wAo1u27qqtz2rUaph+G6W96nHduVOOpGXAtIKMq8YGfbByizZdI&#10;gV67J9divVCp0xuj0eVCyWoUJtYbQ02TyCshXqHlXI86GUX7Pr1qUm1rXoUit0967YlPTI7zkCRT&#10;5CkKDjjCVoJeCQrKknCePcaO7uE+I/T7NsiO3KXT2Ww5T1KaQhqDGXHKO6SQRl3ByBk8nXDzt8Zf&#10;LZ0cEXCNClrdLotHqkmczJmvuOrSnL7u5DDaRgNtNgBKE5yfGSSck6GfiBtFM6IqOzNiwZNapM6i&#10;x1ynNiHHXS0GEA/UrXjjPk+2rYoVwSDHfcq9K/C3oyFOrKlhxkowTuCgTnGDkeRqtrgra72rMK5Z&#10;DbK4X4VVHLdS4kgMuGKhwyVgjhzJUgcelKOCc502ElkhZfIinjf/AAYap1Vsq3LdhTq5b0cT563E&#10;1BMWOpTDC0PlpBLe8pCcJ85JPtrij33d34zClQFKYRBcWhqGVKEN8rBbSns7klTa0rySVflJ51N1&#10;KnR6tFi06hxmGy1TWnJbSUF5bKlFSnpJbHKwArIBP0xqd6b9K412XBXK5Za49x0W1pEGMJFQmrgN&#10;Ox3GXEZ3K9SSlbfA9v3xpPIyLDG2jxEk4TaNtdCOs1sdUqbEp0JCnK5S2W26tFTEW20ZCUBLxjHK&#10;t7SVjG7OAFJ9jp4jrjQ59sdRqvIrkKjQotQn0W0JJaLblQejxUIcdZ35DuJbqUgkAZ2gZyM5qm9I&#10;3adNtJqqX504s+jUxZVJMWphx90OqGXpGwKClFYSnKjt5JIAzqct6BAV8Nd10S12Zdx1NtM2iVVo&#10;VltGHu46+iXEIR2x6kR3CAAVIjtjcCkaXH1CPR3p/R0sfNlVGhuhHWtm+OnT9zdQJlJolSt6aaPW&#10;nXV/Lx/mEoCgsFRISpQJykZAIOPoErpkR09U6J1lsWp0idHi0uVT6vFWlwqqkJaUL3R1JSUqeSAU&#10;hKyMlKR4PGRZnTy8GrohxLjt+NSq7UIgq1Si1SpdmLUoaUJQ9JbcRvaZVuSoFIUThxCgPI0QXjf9&#10;43DFtG4VvtTGplSkNxICO+VVBlLCN4UpCwFNetCTt9QUFA+CBzc3Nc6b8i55nJX9lqy6z02j0mKi&#10;07yqtuNMU96sUkUuo7ZtOlS5Gx5h5sgKUptYSntq47bQGCRzS3Ti5bqkdTGbMmV6pVe669Nfp1ce&#10;kPpMF6kNpS6Xku4CwEkP7kbgVBSPAGArY/U61ent0VqrdR2YlSRd9LadcoUKCGYbexPdZdVKcWSh&#10;wKSACkLUXM55OdfKdY1YvOHdF4Wlb8ahOvwZEFCKhIkPqkvvMj/h2BtC3ZDicqASnGcH31njmlJ1&#10;PwzP7k5PTLJ6u2vWa/eUyiUyo0ynxpkCm0OGXpocf7SEttFpDCPWV79uQSAAc5xk6rO+P8gXPKj9&#10;NKhOq9QpHT+nyoDM2NAfjRUVFtbaVuOrSpYeSpSMFQKTtJ8YxoOplmdQF1GE8u+nazW2aaw5Ml9w&#10;x3KG28nLsd59xPc7+wbAPUUKOANTVy9KyqsV2zrTolztUGStLlBKj8y7LZKAp1a2Uu9xvaSAVdo7&#10;8k8ADXS4+DIrcdhOeSP2U7aNzWsbom0C1YTNtMvMSINVrECU6+X2FIIW20lxIG1RxnIzjOPrrX0T&#10;q/VLRp7dBVQ4EaBCQhlD0LDRWvaBuSg8FSiAeOTqtumPSi9bOtaVRI/ZoMeVMCg/OpDjj4U4An8q&#10;iBt9IAJyfV4GrXsno7SKfU3KzVKtKqs9tDTYfmqGW1pbAcUhPgFSgTx4BAGuv7ig6Z0+I2422Esn&#10;qQ3Fp0Oa4mW+VupYfakEhaFHkKBSccHjA0b0i7Yb7seLEqr7pfBP8R1XbBAJwlKxzwD/AE1Vt5Ut&#10;dPkUqkx4zi2Z9VSEAJHrSlJUR9vbU7Ytvy6zmvzqc6xRIcaQ+y8ogfML9TLaEc/mDm7II42499bs&#10;WTHKOxk5tPRb9uPwblS+lNXpakoISQhxO7cPUMgf1B1I1aoCkhM2oPolIdAUoOujYUYxlSceMfTS&#10;No2xCtGhNQmI61tsepbqketThAyV44OPHH00CV+VHnVmpVS6w1FodHhB5954ZB9WDge5PpSAOSSA&#10;NPUItfEF5Wi2LEp8eslluPMfEf5RMmOFLDjb7Dh4JJAVlPAweedIXhR6dQasyzEcaZblNrc2qJIQ&#10;pJAI49udB3T3rL07h1j8MoVMrLaExlMMFbARvSACcNEhScEeBn31LXu7IuCJHqNPuB2mIfjqQ2+A&#10;lpbYcwsOpLmACUkAedYc2WMXQ3HJydtgmVKCFJaDSXFA7VrQrAP1IBBI0qJSQw38yptHISVKSUgq&#10;+qc+2knSy8tmWJLroSfSltSFI/c8jX5TEOUEuvobLSxuwVFQCgTyB7ftrnHTI6qT1sQZioD0tKm0&#10;qcywpJWog4438HUc1ec2q1cRqDHE2PFcbgSVuocaKJxzvaJI2naMFRTuAOQcHjUlEo7iZLgqj7VS&#10;BSFIVs7JCs59iSOMDzqVXIy0kDa2U8BKnCsIHtzqFr+yLhVSquykNy4IbZc3FMrv7UhQJATsUgHO&#10;Qc59iCNShbly46VRFtxXw2tvvIj/AMTbzkkg5UfYKHtr5ClrefWJsVARjLcmNICwo+3pOFA50olS&#10;y8haFuFRG/ck4P7K+oOqI9jNqZTHYAd/FYr0cEsOOKd4U4PSoHJzknOlY1uU+FHS4w6mI28FFv5c&#10;JC0eAScjjxxkE65djsOHtvRWnEBQIddbQVLVx6lnH5vvpfuSHkEpnl4KcUsKATwknhII+n186hGm&#10;hwlECGhpcialOzGHXnBuJHvk4ydJIkUZtru0upx33HJBSdyyok43EDHuNNzDLZAUlCyk5Pe5OT+o&#10;05dhMy0tNsB5UlrlLTTBSoBZ9KkkcEZBz4wcZGNQkTmSiIwlTimykqOVlsk8e5Kfb9tL06XCTtMR&#10;xYQ4ORuUN37fTjUYpma3JkONy9vZSWihw5PBIPI4yDnTOM2mmTGpS61JU66SyiKhpPbdJ5yfoRyc&#10;8HQt2MSJNkIShyIEtqRvVlxJCgrJPkex+x03j0WnRJjkym0+ntuEEuuiOEuLWfzEkfrruGILNKZa&#10;jPLdfkOOyH3O2hsErWTjCfzbcgbjycDXz5yIqYGk1Blt9OErRuTuIV4yk+c6lBI4jyKdMSp2JIpN&#10;UMZ4NKeQdz0VYHKCRx7pP1Gvj8KiQo8RcwqQ2l8NIQ2yoIiggFK0qT+UlzIOeORzqWmMtpSG31k/&#10;NAMpbWn0khJzj38e2uYbqXYwZMVQKm8YTlIB/XOeP+2rWiSOac9HjOfNSUn5ojtKcjxXAFJScjPH&#10;J88/fThBi9xxlCWGoYjLCQpBQptS1lW4JI4IVk585OmkV1chwrgTkg7f+W6khIVn6gZB0J3Pf1qW&#10;U6usXlc0WjqQlQSy7IG90k8pQkcrJ4xj31YFBgup0cF0tTmX3UbVO7XmwpJACQpSScj28j31HVm5&#10;a9bdLqd2MtIrjdKLkmDAp8JSpU0IbG1htKc5JcKAV8gAqPGNV5MkKvarUm57LsmGam7JZRLYuGmO&#10;wJD1Hc4daClEpK1FKFoXg8e450ZvimzF/hc2joYpAipEqM/ILbEdtayUu7gcZ/OlfOOE54Vo1JLZ&#10;CMsGfdjNpUen9RbfpNLuWZFfqU2Ay86o/Nlw7ACAAlSQ42lQyrCicZGntTlVBi6LeaoVKnGYkKq1&#10;TaiutsSHuyUNstqcyAAoqcV6vSpKFD3yHgq0aQaNEao8SYEFoSqdIKVLcj7wFKQgr2rKQR6gcgYx&#10;k40KUO5rvqTVfuystCoBqMhcCl0FbcBThQ5IjojoClEvLSkbgtRKVE4T4Gii/sr+kP6h0uty47hl&#10;XfXIK6HX1uOvSZVSW1NcciobR3O24+lbQ2oRuCk7gjcseCcZ9tKzqJ0v6u2fU7eol39Ql3tUlSZd&#10;0V2GuNEbZ7AU24mapI+ZDe3uhtI7Z4IJOwC3bm6m2lZVlVY9QVXFa1LrUR2LHcmv/Py1iQ04jYI6&#10;d22YVrI7ZOCnncNpwF2E3KqnUim1CPJ+bpHSq14lnsMzoMphDEvsM/NymC2FsB0ZQw42pxSklCzn&#10;ASda8clGDcvAmUdpIuGfVIlCuUrgqkPruOX+FOy2+26xTJCG9zfcSpO3nI2hXBIwTzgzFINx2/Cj&#10;0mtyG6mzT4aExJEKH8ut+UhewMrRkpbPbyskcYGQB41Wto2pe73Uq/JVYRUI1PS3TqhR5SXliCht&#10;lH8Uo3HYFb0IUsY3YJ+nJhS6VQ7oqlH6jUiI5881TX2IuQFRHW5DoWp5CSeHBtUNwAOFFJ8DWNyV&#10;6NHVsIZdwVqnvJcnRChiWsANtP71pPvkp8j3wdPaHdMWuty0xnVtvU6SuO62o+pHPpO36KHjj66S&#10;W1UXZ8SIaelcOQzvelpWgrZcycJLXnaR/MPfjXNMiOFqQp5hIkB0thwNLQoJScpB3gHPPtkfQ6r7&#10;BbS8nFyWNZd/O0addseoTxb9QTVac7BfMSZGlNk7Al5JCtgyrKf0znGnPUU3FU6JUrXs+hUtmlXW&#10;qRKqMZaXFrekKDYUkq3pDRJJWVNf6SoYwdOGRMjtqkRUF5xJKlpdUAHFH7+EnjX6KhE9hliXHcUh&#10;9RdU04BvYVyr0rSSAoZKeMA6dDPPGqiJnhhlfZg1QKF1VtOK0qo16DcUyLFjw3pTqfw1mW22yAlS&#10;R3XCh5GxSVqWrChsUMcjU1XKPU6vb8lUO+JVrVN9TSWJfeRIjo9aCsMpdQgOnYFAEZ5X7jX615tz&#10;qraLfumxGWKUl51tiQHUyGSAVdtw+SNwxncAQVEHRBVGYsRc1TU9D9RVUH5rEhxClJTuQe2yg8FI&#10;AKskYGcAHgaGWRvYHtU0inKl0n6oiM3V7P8AiAqU+UvuGVTrqpkeREmpJGG1IDY7afPsr2ORpO1m&#10;q1GuRNEbi1CybqW8ltDsOlPv2zVXlJyG8KBLZJDmDkjCFH08DVxwKNcVVlRkwqguPHTuU9JkwkLX&#10;ISRhKPUT45OfOdv6asek0VqE2G2kBSvrjn/6n7av3tU0E4dQQtKnXY/EKL0ptHjy920Kpjzjjax/&#10;qIcA2/oCfOjaBTWIqAhtocnPj31JIp+1O5wjJ8IH/fSiFMwxlWFL/sNZ8km9S8EWRf7fIoyx2k7l&#10;DAxpJ+YkpIB2/fTeZPJJW66EJH3xqsur3XTpv0at5dy9Q7mj0uMQoR2chciYsDOxhoHcs/0A9yNI&#10;k22owVsKGK/lkLEkzWm0FalpwPKifA+v21jz4lf8Rnp30qM+0OmjDN23YwssOuNr/wDh8FeOSt0c&#10;OqSf5EcZBBUNY9+Jz/EA6j9ajNtGw0ybSst0qbcQ25idUmiMYfWD6EHn+GjA5woq1ny0KXR61N7E&#10;nwyhKyxjaHOeckY4+w11eL6a675//ArJnin1gGfUmpdefiHj1Trh1CqUibTqUhS2XXyWYqG+4Apq&#10;I1yNqSecfuSdVMh8oc3BxBKQCfPuPHjyP/sZ1seuzEz+hVwNR2WmGEUSShLDKNjbQQ2cJSn2AxrG&#10;EcpK0nlW7acfUE4/767mPHjUKSOflytSo078PFRcl1Klpe2ONqZWkoPISQnGRrRUtSVkbRj7DVI/&#10;DfSG3afS5jzLaFMJWhKgMEg486ul8gOqTnwdZ1pm3B+JynconJJ+mTrMPxvS2hIsuD6u423PeP02&#10;q7CR/dB1p/BCN2dZQ+NtQVXrRz5+Slf07idasWRt9TPzHcDNZOTnXwZyP21+1+5z405HJRZHSxak&#10;OrfabP8AE9P5c4x76vinSSGk5UeQPOqB6b1D5R3tKztUrJOr2jBl2Cl1twEhO4EHSnFNnRwaiFFN&#10;KnCnHvjTnrTcUi0+h9VjRnUtyq3spbav+lzlz/8AVpWP/dpxacVC4cdx5KitwBRSfY5Ohb4sGpc6&#10;26TS4BARCbcmqaxyVnCAc/oFcaVD8h2T8LMp06NhwJJyUnxq0rKdLL6CnncANVTT5Xy7oU77nJ1a&#10;FpuIQ6gqUMKAwdPyr4mGHkvGjKPaQUnOQCdFVPDi+UnITjPPjQFbk1bYS2sZCeDz7aPaVJi4DqOS&#10;oZI+v21mejevBPx1BvbuGPGpY7VAbMZxofflB2OlKCBhWQB5H76loUlEiOhxI8jx9NVJBRY+ZKg2&#10;UqPH2ONPIKBuyk4+2mG8FvGcaeUxeVBJB/XURZPupbTHbJPqPjTNxale+nigNqUEZAGNJrjp2nH6&#10;51ATmOk9v82ultkc50m2vt+nnSncGM6hBNSQkYI/ppvgbiRp64QfI0xcBRuUffI1a8gvyB3V+QmT&#10;0oryWcZbVDe5PHoltE5Hg8Z4PGqZofVy5ha3+WVN010DtORam+2fm42xQUlG7dtW2cbSlSSceDq5&#10;ryorlftCv0xlRQZEF4px7FCSoH+qRrPke26kww3GFMddccUlDSkA+pS1AJHjHJONaJSjGNsFJylo&#10;1l0erc6uT7s611pyi01FFajvUyk04rTEkVZ6MMhkEqCVr/KEpyAt0kcDVoWI1MrS5nUqprT/AJjl&#10;stQqpGMUsvtIDi8rf2+h1SVgNd1sJSdnIB40F1NMTpvTOnXTKksrUm2pFKr1yEtoCVrWrcqOc8qf&#10;cwVIaSCpQx4AzrQ9v0Rqn1JV2rk9yA5CqUipsDhL8Ha69sUD6krClpH1B+4OvNczLFZEv2daMvbh&#10;bAKuzYNeqsPp65XY0MzmDNqiFvBLhhJOO0hP5ipxWE8DO0KPjUxSYUWt1+krXRZ0WNEl/Kx/mI4a&#10;Q9ltQO1BJJbwAOQM/TQv0khUtq34t752Va6IiJcuc6pTriieCwFnJSlBTjb+medHZqBQUvRJzH4j&#10;GJeil4ktd3aoJ3hPJTk8gc6uFUHJ2mYrvmV8O1y9Ppt4/wCY6RFu2AHmZAjV5mOuqKkkhpQiEFTQ&#10;jLUnehKAFNtHb5B1VFsdfbItawIUarw67cT0WkT6ApiW41HjRc73IrkUIHqKnVJUsrSpQA8nA0F1&#10;PoemPV5E+s11xilxYfzNVkMMBxwS9xDsdls4ztcyAST6Rkke0fWOhLrE6oT7XuFN2USBGhyEBttc&#10;ec+p9W1baY6UuEKaVuCz4GBzngb5YcM/hI8Vn3ldhvYHW/o9Deo/ztlSanVW0NtuQzS04lSinYFF&#10;xpYcX6iFbSDk/rqyLY+JfovTYqYMG9vw2jdtfzNJXbsoyXJSsBT3zDQwQcYCSAUjA3HGdZ1nW4vp&#10;PHVXFUt+JdFTgrYo9OWoqehNHKHprhz6FqGUtp88qVxgaDKxQbYora3qbcM6S4oMrbaehhnAUcKC&#10;yT54PGpL0ri5VUl5CVRRv+2OutodRKVV7cg3xV723Q4y4MdyI4zUKciK7vUkNKx3o5bCirad24Jz&#10;xzqPqUVb3TtNRpNt1WNNYWmLasiZTFliFHcUZL8tKmlFPcW+8pCUqKQQpCgDg6xfY1GEOqN19q5Z&#10;tOqcFaHYbUWMXHXCR5yDnHkEY8Hng6070864VCNb8q16mIs6pTnUsrpzoTumspTgrb747YUvJQls&#10;HYkIwE88cT1H0hcNr2doCTvaJRrpNc0u3qbcFP8AwyNMgy44qFW2H5mntsYQ6tlhxeFlCu6rCT6i&#10;gBIycavCn12B0soLU83xU7orNXTKjQ51YpSxLhVBwBlyW3GGXYyC3sThxCl5Sk8hXArKuC0r46fU&#10;23onTytN3FMdjZkIkGMt0KWVdhuKhJR3VJyNgSE5yrHvqyK7SL7rlvOzaFJeidqmts1VmqSYz7rC&#10;MgtI3paQnvgJAVuO0AkYJGuFkk01GQeGCTtEHaNAjdNOp9JmzqcIkWfI5hKpbz0J2pkJSlx+TvV2&#10;1rV6glaEpSVp2486vCvyrwrlu1LqMnp9Bp6piwz8zdt3s04tMtuqSClUdh0NApztClkHIyDqtnLZ&#10;E6lyU178KhV9SFxHo9JmqKVMoUhtvv7j/DcKkkBI8k5wngCCpvSqVU3vxKsuv1j/AC3TDCTT3EqL&#10;c0pLmGlNEFZUlLikBac/mSM8YHofTfU8eKPWSNU8ayEhUeqPUaZc7lmm3qdRqpEYT8rAj1JNUanu&#10;GQdilPo2pCihIUgkDAScjKgNTTUwV65naDfF2yo6kxUiZFY2uqUtaFdt7tttqVFGS2cqO4rQccHV&#10;U27Pq17JTCrvTesWkldTh1VmuO0ddMFOiIaw8y2ytw99eQ1tSFZOCQlJ1MWx1Lq9UnzYcqk1uiVa&#10;SiTWZTO1lDMh9ITtS2pWVvKDS0lLS+QkEc4JPL9RlmzZXkgyYYODpHHV+ddtCoVPtOrGnmSGEMUy&#10;Q7EUmNUHi2kuy3nnCQ20xvRuwnJyMecaNOn1/wA+yaTQLfnxbhmViX8s06w204p154xwt2QkBJQU&#10;qWlSioKAJweM6gVVPpl1FpMKJdVhQa27TYTzrFWrdJDzaULWjvLZ7i+3k+nI2ZGODjTqvXRJi2rI&#10;pNqdXZC4y4L7bEWAtuB+HtJZPaUptoAFJWkoCSCkJH3A1v4s/bxR7PZqUHWzQddurqXVaQ1Pofy7&#10;VORFS6+zUW3PxIrIJOwFPaCcDO7JyM86rGrO12q1GNb3UFmA5RpUI3A26l9oPRlsOoDTxSjG3atS&#10;FYXkcE+RgVvSa1da+lkJi3qu/WLwepHzkXtVKVLMNh7tOL7zSEoQx8sh3JbKVdwqyBgECR6SV3qL&#10;HEKp9U6NFmCltTaNOrlKWh5nsOlCkd1LZJSpC0gE4GAoZA1qn6l0VIROVOgEtumVOgdQ5MigXFc1&#10;x0OqblwZEM/NuNtnIWpeFFSGsFakKTyVIIweNL1nqFfTcyfSbbvalyn0zE0n5RmlS5cuqNBOUvoT&#10;uJOUYUsBJCVJUM8Aaui5emDVOmVKb0+qLUR2rNERYhiJcjl1SMd1t1sb0OIWUKCSFAlXIwdUXe/T&#10;i+lQbbuq6V1yFTqkkGLT7edTFFEUIhLs5T20ux0OLB/4cAJ4c9WANcZ8l5ptyK7sAKD/AIjlvQXV&#10;IqXTSbEZcJUlphbWwKP83GM/01ZVC+Ob4erjpgj3NXX6a9IBQ42/AeCU5PB3pBAI+o9xrzjTS2WS&#10;QhIAOu1x2kJ2qxx+2vby9KxvZpXqUkevNr35Zt2Qmn7Tvak3AyHPVIYnIWvnwCBzuzjg40TL70TL&#10;kdCnSDlba1bSD+4OvFz5tqn5fiuFl0EK3NLKFA/XI9/vqyrV+LTr1Z8EwKN1MqLkcgBLU9pqYG8f&#10;6S6lR/qTrJL0qV/EfH1GL8nqtSqi/VJL0SNGBRGd/jL3gFC9udhUEgngjg/XUmXJEN2I2tl1MRZU&#10;lZCckKONo/QZ515RxfjQ+IqBPcnRb/QoPLLj0dVLjBlxRwOUpQCOAOQQdHVk/wCIB1JiTltXtSIk&#10;yCtQcT+HLVGU2sHOdpKkqBxyDjS5emZEhi5sGelX4k2iWqkzqQ00oIUtEsyELSvnhKQl3cFAHOFN&#10;gfc6TlMUqU2pqo9x1AwpbbagjjPBJOqGsb4nrJ6h0UVKBWaVFqK3sLbKwh9sEcFTSvIOcZB+2NcT&#10;/jE6X0sypNcuKiJ/DmFJkGBMD7jjrfG3YOTkcBI8H7cjC+Lli/kjRHkQmvJeOGzFks08lKW1rSO4&#10;orVngjJzzxqMYZuBmqx50e6qrKbS6269TVqW62pxKsFaEYIztIBBIGBzqvOqPxHdOujzdCnX/WZM&#10;OBdNJRVIMJqEVyk7ig7yhOMJIVtOT+ZKh7aFKf8AG38MDu+4IvUKbBfWgJEd6lSg62U8BQwgjnJ8&#10;K599SPHyTVxi6CebHB02aEcVDaZcSUlLiX1tZUhQTlKiFflPpOQOM8c6YphocrDS5E6SkJKXmmd6&#10;Vtdzac4GNw/rjVFu/Gx0BcZfqcO8avIaKB3nYlDdbTuxj3SlIUcc4+pzoUpH+JR0QR+JO1zpteD0&#10;nvBunrbmM9ttvYQXyBghe7+QhQxj341Fw8snpFPlY19mpZT0+CmS+uhVER4q0oMlUZQZxnk7gMDg&#10;cfXUHUG50tbUOqU9CHypEhhwLbdBaVnlQHqCTwQM+fprEzH+INXq1eIZRS3YlvMtuB52sVV55coE&#10;ketKAlCBgkAJb3ff21etB+PD4eZ7kSn3PVPwioNgRjIbiuSYyUnBHbkBAVsxtzuAIIORqS4WaPlF&#10;x5UH9l/tF52U5KQuSypqQtrLzakpcwBkp3DwMnkaatVi42VvyW43zsMHelKGUh1pI8kYxvT5++pK&#10;hXLQbyprVbtm6oNbhrWSh6I+HW0DOUo4PkDHB0jUZLUKpoRX24Cm5iHXg4B2W0OBYwgZVkEpUk/T&#10;z9tKeNryaFNNH1NWZkLSoOvtoeIIejISUjj+YAk5/XnULcdKt2pRnHJjS5T4QtAPYAcKT+Ybhg44&#10;B40Y0mn0n5QVCkxYjaH+S5GSkoWf/UMhRHPOmbjI/EBEfmodWpBUE9sEpJVkEnHB599Lqg7TI9ul&#10;s1ZqnsSKq+AhtDRdfzv2g5+vpJwec6EYF0N3p881HjXDSJtHmSqe6iejEZ/DoSvG4ZcSvCSCMfm9&#10;/OrBdpDStrTWVbgUuJSvClD7HI5/TQNf1Y6ddJLZjVO66/KXFpKA+IUmQuXMeS2oObEZVuUMJwSo&#10;4SBnOBooQcnSBlJRVsRmS6HS4SUyaUI8eU+GmJaSXVQFuOJypITlZ44G0E5KTgYzp2aRS6tOjKhR&#10;JjkB1D0FEFlhbTKEoUtsj+QoWMqwD9QQc6DqH1k6SXvcVTq1oWxTPnqVUnGpM52cyVSV9sbFIS2c&#10;7cK9Kzj8nHI1N331bsul0xi6rml0VmhNKanqXLnukqkRyD/B7auXQpKfTlQKuCMHWiOHJ26dRK5O&#10;Jq2yXn0Oj2xZdPo1TfnVJihtBsyJ1OLjjjTKfR3HVIWg7diVd1WDj3OgC8fiRsS2K9HsGFDqFyX6&#10;/HfndmClDvfLSSppRPoSFONpCkAtglJT5BSTmm/v8RnqnLerDNh0ekUhl551ql1lYddqEeNuygqS&#10;pZa7nlQOz07gB4zrKNTu2u1px2TU6u/IlPyXJj0xasyXpDhG91Tv5io7U858D9ddHH6dKcWpnP5H&#10;qKT+B7AtVqTf1sBmqWTNp05YhoEWR6nm9y0leAklBKRz+Yg403XSKvWq7Gn0i4W6BQIsXMqTIWpb&#10;7TMbcy6GmHAGmGD2i4pwBR9WcjGvKuzuu3V/pzNfqdndQavDkvM9olx8yEj3SoJd3AKHsQNG/Vv4&#10;weqXWtMYV2FSKJNTAFKlTaGJEZydEyVLYfT3S2ptS8LKdmNwyNLl6RlT+L0Hj9Th1+Xk3rd/xpfD&#10;bYVs0mtvXrOueZUoiUN0+jQwpxCEqWO44pakoRlQIwVbvBwRg6rpH+JNYNboEinWz09uY33IUYtG&#10;oxYRKYkyFr2tEuoUFEYKSUBHJyAded5baIG4g/rp3SKpUKPVI1Vo1Qegz4LqX40mOrtusuJIKVpU&#10;OQQRkEa2L0+MI6M+TnSyun4PWjobZ19W70ppUrrBVH6zfxEmXNX398uIiQ73Pl1J3YdKSSonkAKK&#10;U4AA0Zpp09cZ6m02tuRVxXS8iU22CkZVkIUgj1I5AxweNefnQH40etFvXnSqVcaal1BhzCmG7DUy&#10;JFWW3nJEZ5KQ4pQVghLhUP0869Oenlr127qVHrlxWRNs4yv4qoU1xpUpWcKytLZIQc+Qo545A1y+&#10;XilDJTN3Hyx6Ihon+Znu9Go8X56eIpcYacJQwp/GAFKP5EE+TycaPqDYiEONVK5A3LmhKitKEkRm&#10;1KCc7QeSPSME/f66NKdQIVKjJZYbCEjk48qP1J99Kyk7lIDZKUJzuGfzayNVthPMpOokY4GhhLDK&#10;QQMZCMacRnFsjcByddp7TAUQAc851FzKs0xuWpQSlP30meRR2OhF5PiSz0jaDk4OOTqDqtbiw2HZ&#10;D0lttthJcdccUEobQPKlKPCQPcnQF1C6v0u06YJMp5ZcecLDDDaCVvL27iAc4GE8nJzjOAca80Pi&#10;1+KG9eqd01CxaVdQZs2nlpr5amubW6g520qUt9Y5cwVFITkp4yOTnVcfBl50qjpFZJQ4se0vJo34&#10;kv8AEfty2UTrT6FoZuOtNKU05XJHNNjEcHsp8yFA55OEZAIKhrzhvi8bv6j3LKu++a9Jq9YmKy9J&#10;fVk8eEpA4SkeyQAB9NJSMJQQABge2o1xQGcnzr0/E4GLjLS2cfNy55dfQg+5t2jAOPfHOlqNPdp9&#10;QTKY4WDwo+3003ewSf664ac2qyT762TiqozQm1KzXHTd+TdnTCfSAltciXAkISV/lKnG1AA/bP8A&#10;vrHlruiVVIUcjAXIaBI/9XtrUHw3V7uxXoRWB2djWCeTznP9CdUTcdvptfq9JoTVPEVuPWNreM7S&#10;2pe9BH22KTpcJpRo1tXs110dpblv0lFMWO4GiC28OMg+2Pro6ecKXSoqwDng6hrOiLiqCXfyAkj6&#10;HUlOUFukj66T5ZsxLqqFUyU4wSDrJ/xrEm67WV7GlvY/XvHP/bWocJCuc6y18aLgXdVrIB9IpLpH&#10;695X/wAzTMK+Rl5n/pmd9fvJ86/E41zuBI/XWlHL8hpY7rnfS220XEqUNwHsM+dX7RMOvIiJyEqG&#10;MjWf7FTHRPAdWtsEZBSk+r7avyxkJkyWylSnE+xJ8H6az5Hs3YF22XLZ0Fe1orQMAbMFPjA4Ognr&#10;o0Kj84tkgBDSWMnnhIwSNWjbeW4wSAApKeVHVVdUkyXqLPdbT6/UoD6jPONKhKpGyf8A6ZkyZSFs&#10;TCGD6QrgasK1NnaabI9YSNBU6QRI3BYIKz4/XRhazoDrZ+w8a1SdnPj+yyLfniPJbal7g0VjKseB&#10;qxIKmwAtle5B5BGq8pjLMkhSh45wRozt1cqGlTJSXImcjgeg/wDzNIkjRBtvYUsrJHjU5T1KABHP&#10;GoKE4hXA/XGiFpTLAbUiSy5uQFFKSfSf9JyBzoUPHvzCMALGD9dScBaEqCmznONDql7nMjB55H0G&#10;pSCv1JO7b9MapqiJ/sL8nAx+uuTu866iDdGQpR5I10QPPnUZVjZwFSiU4Gkd2cDxzpypCirOeNJq&#10;jgncPbUI3R8SvnGfbSUgJDTixzhKj/bXTiFp4xprJX2oT63FYGwg/oeP++ogVtkSAh5mQ0rhLza0&#10;f1Tj/vom6SWlazvUunU+ulwJo9LXWW0Ia3B11lxKUBfHBJWSB7lvHvoeok1yBVIs9PqDMtpwJIyl&#10;QSsEgj3HHjVvyq3S6NSurXVyybXVLbpkdEelMR296Ahkhta0oH/lCQ448rH8jedJ5E+sUjRhaUtk&#10;9ZFs2tetSq9dry01Gvzq2zEKEtiSiG+pIdcfQ2MetDTYaC/KAhW05J1aC5VOr9MuFmnmWuOiX+AC&#10;Q8gI7+51bj6W2/ZGEhOT+YZ1kLohfdL6F9Cax1ggoRV5lyVpu24UyoS+0lzEXu9xlAQobUurcyAQ&#10;AG8k8Y1eNiXc9ePRat3zIlNIjOXHS4/cCwAs4badAP8AqKnQM++uHyMDyuS/rRMsuz8/ZYdswaD8&#10;tLpVLajOU+nS+204wzs3PFalOhQwAUbuAocHnGdLVuxKXU91TpJ/D5rDqUrQTlp1BwTgfyq44I9/&#10;Ogejqrs+n0+pypMakriNLbeis5UypAcBBHPA2pByfGT9dT9SuxqisNpXIKY6hgKUT6x+p0eNOEVF&#10;/RoTuNGFbSuqsXF1ZujpFJYoSQxKqb6E3jPdjR2X0yVL/wCG7SSUPK3JV6yU4+g4I/cvSLrDZVar&#10;N5W5btVZYfIMuRRqhEqifWdyinskqCOBk7Bj3OrT+IWiWrQ+sTPWz8Jq7lLqVKQzNqlI2utU2WgF&#10;smVG2bylbfbIeSvGTyOM6NozNVq110WpIh1OqRRQYXzlRpCti2hLjNvI37fSgpKwQSfy54zrVLLJ&#10;devg5mTiY3cpeTHNdv2z+oK36neVqwmqgYgjfjNOeksyGX0Jw2OytwtL5xlKUjPJ402m9KabedKY&#10;qFsGEhDjqApqqtSG4q3TlILcopx6sKISsqV5wcavuqdLKDe/zE25oChKq1QdMJ2EntvoC1YSVbQE&#10;LCcYUpQycHnUP00sZqypdXZh12qXJbNWhzKdPpYf2Mzg0pbe0sLChkOBRStB3jgga0+807izLjxx&#10;k6kU3006T1OFdDlFrFQdg10yCxTaR2yY8hlScF0TgS2gJUUYSocjI5JTqyI/RajXZGpFrx3mplxV&#10;OSqDMayFOUx1Tx7LkdwbUuNLSkhQXuAIyCknUJc1JgUydSa70tuyj0+YxEp6jEmrVAMh5taUGMhC&#10;93dwnJUoHjIyR41oKwo3SimVWPXokelVG6lVWDU4KB8zufdKVrDTCXTtQStASnGEOFSE4HGlcz38&#10;seyQEcWPv1fgzzcNI6jfC9ec3pXInxp0x1ymzmKiz3gl5JbWUdndgpCVuqClDBJbAOASNaisStdS&#10;Z9lT6tdESlV1lmNIRUoTdVW7AjsxmgFyEpYJSp/ubRs3KPcdQcABWK8qnXyhzOqNU6p26863dDiP&#10;w5uBV6YFqgNIKUPbgoYJSAPSM+3JIOp24KhFqVWvNMmy7hYiv11UNTtslTFNqDL6QZEmQN2A4nDa&#10;9oTyrJHgjXnuTBZpfjTF5MPsyuL0dK6tUMW4brkMTI8GmoZgR3m6kt5aZBYJcXNTtCVJLZQrCU7u&#10;ARjjRDB6s9POn1JVFsDqZTKiw82Vsl+tsN/LrcWHnHN5BeUreVbQoHB4II8Uf1GXQZ9bipeoMqQm&#10;j0o0euPwooaDNOQ2iO1OeSoDctCHmwFo5VtOcjxT8yxqJQYEyQi/Ik1MSczCY7EJbin2VNb1KRnG&#10;5YVhO37/ALafh4WNxVeRKySRryr9a7mmldCrTdnGO9LRKjuNONqqQbd8bVpIwFJzknnBIxpw2pVf&#10;agxrKi06HWo9SkFxxyX/AMGvutpSl1WeG1pUhKGzn86lDJydYSuu9I1xViDVZMmapxiOITE51phs&#10;qbbJCUJS0lO3AJxncR9eNX5036x0mD05cosnoybglzpDCocGHGfbVLYbZ2/NOygFFQS6OQOCpR4G&#10;Nap+nZNe3sKGWVlzx7AvChLob8uuQaZSY0moNVtmkOOrl0os+t1LxUFISr1E4TlIAzzjS8a6pts0&#10;u3avUZrc1Ts2UIUl6iojuVWAhZVGdQ6Gy2llSgd5zgbtysZGoah3t1WuNmO9cNi0+10h50vQm6o+&#10;e+y4DvDiGv4pWcJBJc5wMjGpioIk0e2DRadLE2ImI5CXT6pJdkRn47gCXGgCrc1uSlIBRgp2pIxj&#10;TJelciUaZoWWVEpWurF0sXEzb9Gvm36Y/DjTJNSpn+XWfxGK/wBlTpMR1C/4i1cJGUq+nPjVS2F8&#10;St6UebVKnc1LteabipzUl+UKUmBIqjIBYWleFAIdCwd42ncR7Z1HdS7znolVRqXQY1eiSJjz1NkI&#10;mqbqFOdcJc7ZcThYCFrUEqSOQPpxoZuSfctOpUKNW6O4mdNjJdgOzChe5sblJCweFEqBySRu986k&#10;uC4Q6yjszZc+zQtZ+ICLAXCpFFp1Rp1Eq9EXGmzny60m2qg6v+G8k7TvWlIUrYghSghODzoYvLrr&#10;a1+dSbNhrv8AE6j02KqnvVqrU9uCicoMqCw4QQ44h5Q7hSopAUfH1z0nqXMqfT+5KZXnp7K31pVH&#10;kRmWlY3YHZKdoOByQd3G7jUbXqHZdZo9IptEra5Hy8FmVhLSkvSJSyrvNZOMLSNmRnwoY1nh6dFy&#10;7CJciSWinEzg6EhCcFX1GmMx14q2hJ/XXovfvwQ9Iuo1PZqFtOR+nFRR/EK4DBcjuNqHCXIrjiNi&#10;gCOQrOeDnVD3x/h7dW6DVVsWvXqddFLfiBxiehYjLQ7wDuZ9eRnPhXOftr1cPUcU/s6c+BOH0ZSW&#10;w4TlQ4P99KNU/ckkuHGrC6t9EuoHRkwmbvTTpKHmQtb9NeLrbC84U07kDYscfUHPnUBZXTXqR1Pd&#10;fj9OLJrNzKip3yE02Et4Mp/6lD0gn6Zz9taf5EHuzPLBP6WwbVHbRwp0D76TDrSOcEq/31Z1K+GT&#10;4ia3KbhQuit3oW452lLlUxyO02f+txwBKR9ydaa6Z/4aUV2gz5nWq75saqPKbFPgWy82+lnkb+84&#10;4jaVEZACSAPc6VPl44K2w8fFyS1RhFW15QUtA3J53FIyP31bPQP4fq/1eqK7ilTINu2JQ3m1XBc9&#10;U2tRIaM5LaC4QHXSBwhP1GSM877/APtJvhYtq0lRZ3TWt1NtT7RcqP4otc5klYSCpaHEJS3k5UUp&#10;IAzxqzq70V6RN9OaH03dsqKu1aDNTMj0pTrgiOLwR3n8bi+oBS1evOVEfQY5+bnY5qkdDDw5x2zz&#10;l+O7qjZ/VLq7TpXT+5Ga7RqFQI9MRUGG1Ibfc7jri9oVyMFYH0+nGs8R5Dragttwpx9+Nesde+Fb&#10;4V72p8qPH6ZQUOoYSy05QWl059KgrghxSi3nHGVpP30Owv8AD2+Gijvsw51IvCdIqLC3TFnV9CHY&#10;rSXEYc3x29gVkgAKUQU7iBkA6Zg5mHHDqmDl4uTJK2eZLs1yYkR33luhsFwIUoqSnPkgeB7aRKUJ&#10;49IA/tr1lrPwnWFXqazQqbads0K3Wm0Ibt9VuMPqDqeDIVVWnUTFuEjON4SUnBGedUrQP8MWmipm&#10;bd/VxVQo5QVmPSaWqG+lWfylTxcwlI/U/wC+mx5uHyKfDzfR5/vx3nUBUV/B8nB4P21xHbed3CQk&#10;JKPAUeD+g1uHrz/h/Vbp7ZrMzo1a1Vv1+bJDq5SpS/xGCyCVdpERsBp1JThKlkqXuHCUjzlqndHe&#10;rdYemsUrpVd8x6mD/jUMUWQtUbkg9wBOUnIPB1ohlx5F2TM0sWSDpnHTvqn1E6WmS709vKoUNc0p&#10;+YRHUC27jwVoUCkkAnBxnU1cPWSrXm209f1Sui46hDC/l3ZNb7cdoqwVFLKG84O1P8/sNAsyjVqj&#10;1CVSq1SJVOlwVlMmNLbLLzSsA7VNrAUDznx4599NErKVZbCCRxz9dX7WObui1lyRXWy0emPxHdVe&#10;lc4SrAvCZT4gd77lKfcVJgunPIUy4SOceRg8+daqs3/Ect6RbsqffnT2oG61LUntUNaWafJRxsUV&#10;uLUts4yCMK+oPOBgLtS1u5WhAycjnjGnXzJiABRAUBxt0GTg4ci2goc/LD42bjR8fYq8Z2HO6fN0&#10;FpaTtXEfEtaTnII3hIB+/nQVd/xS9Fau4qt3r0hm1uoqp0iGWZEhBZdWtCkpcRnKmjynlOcY8ayk&#10;7PluM7wUhGdnCwTnGfGc6jHorrig666Fc8erx/XVQ4mLHK4oGfMyTVNisMBtsF1/K8DKskHxjGna&#10;lKdYRHMl1bDRJQ2XCUJJ8kJJwCfc6QRHjMgomxlPpUOCh8px+4BB1065Fa2tRkKSNh3HdnKv6DWp&#10;Rj5a2Ze8hOU4tSyVJSED0pAP001U0VLO04z9NJyC6UcOEgc44419iOqUOQcj31LKux8y0Up2rTlR&#10;5B0qlKUlJJGTpWKhEhbSFvFtbhCAvGcZ+o0Y9O+jXUbqtdKLT6f2xNr83cAtUVglmOCoDuPOn0tI&#10;+6j/AF0M8yhG2x8ISekCn4e8sbicBAKiSeABz51ob4c/gY61de1Rq7Cgota2HChRrlXZUhLqFe8d&#10;nhbxwM/yo5Hq1tj4X/8ADwsbpkIN29V1R7wuhvDqYpG6lwXPsg/89SfG5Q255CfB1tiHHQhIARgA&#10;DaPZIxgAfQAe2uJyfVOz6YzpR4birmVB8OvwsdLfhxpny9pUZUutPNBEyuzsOTHz7gKxhpvPhCcD&#10;xnJ51dYAPv5+uv2MckjTZ6W2jJGBjXGzZpN9mzRGF/GKHTy+MA+POoubObaGc/31F1evLjBRG7ae&#10;OPrrOPxCfGx0z6GwXIlSqLFXuYIWI9DgrC3SvHBkLzhhP6+r6A6zKc876Y1ZrhgWJdshfVfumJS4&#10;b0t55tDTIBcU44lATkgeVEDyR+vgZJxqvL1F31dvs02u0+khaVBch3h9g+2wqIQD+oyNeRnWf4mO&#10;q3Xmoqfvu4VIpiHe5HokQduEx9Mp8uqx/Msk/TGrk6Bf4hdRsShU6xerFov3ZTKf/BYqjcnE5lgc&#10;IaXuGHglOACVJOABk41u/wCkTitu3+gVzYN/HwazX0BrNcbrFEkdUJM1i6nIypTb0z5hyHNZcSY8&#10;yKtAHaXhS2l+QUEZBxjXmr1Jo9Gt+/7koVuS3ZVJplWlw4Tzq0KW6y08ttKypHpOQnORrbl4/wCI&#10;50set6t0Dp90+uKC/Mp0hqBUv4DKUyVtlLalpypY2qOcg/trA0he/BOf313OBh9uGzncvIpvRHzH&#10;RnA1GOK3HT6Xwc6jnDzroMw2zl455zprk7gBpd45GdNkJ3OedSyvssjo1caqLcCkoJCXmwlZzxnI&#10;xot61WnIq90QL0oyWytttkSkj8yygnCse/BxqobenJg1VlavG8Z/rrTtFbhVuktPyIqF9pIw8o8p&#10;1kmqkbsc21stu3ZDcqltTG1gDsJKseysc/31+fe7h3Z99JWy4ymhllKR6SU67d5HHI0JtWhBLg3+&#10;c5z51l74yiXLothzP/6LcGP/AMuv/wCZrTqf+Z5xrMPxinNx20c5/wDhiv8A+O5puHyY+W7xmeFk&#10;BPB1wP11+Pjzr4BrUkc2PgILVlSosxHZkqSSsY/rz/bWr+nFMjOvB6MkpZcKVhOPCtZLtxO2c0pS&#10;v5hrZvSeIr5GI8pPDqEqH9NZ8pt4ztFmxgxGirUtxKAUHyce2qwvqoxWooiLGVL8HPjnV92Zc0Sy&#10;q5ErU2jQqnG2uNPMyYqXglKkkBaUq43JUAfvyPfWdOsU+Q4Vz1KjJV3cuICQ2ck5O1I4AB9hrNH8&#10;jbk1Aou97bU5JcmU9lCSSVqSBjdz7D66aW2iQ0pttwKQvPvkaMkttVI75cssoSkkEJ3En2GotijK&#10;alofS/gBWfy61XRz0r2GdClOlvbJWVLUAAQnGjylPrQ023ngjCh9dVrTFLadUskrTkAHOrEpL6XW&#10;0FJ44xpcjRjYQNKSytKkqI51MIyoDB486Ht/O7Op2nr3sjn2x40KGsdxVbDuX4J1NQCFEK3en2zq&#10;A7ZQsJDhIPj2xqYhMntoQpWAOSr66pkQZtvbmk9tR2gca5MtYGfGNIRsIhhQJIxpNCiTgZ5+uq8B&#10;VQuZizyB/fSrT5WDwBpgs4GOeONcIfUg/mOogHTRMgBYGfGousKDcGSnaCCkDJPvkaexH94wPIGo&#10;m4HdlOllvnBSP7jVlRRGMvpZJJG0bj+3Or/h15mxbJYotBlSWKnU6gmh0wMxxvbloStxyRsXgOst&#10;BfcX4BwBnPGs9KAO/OMbj5P3OrYodGvS0J90Xy/cUSsq6i0WDRqJLXHUp6BIe3F5pCQVBLbTIeKu&#10;fWvt++dZeZXVDsS7Nok6w/YlFodCcrlou1ul23Rw1QbYbt4KeDLpbWuXGirWRIWvKS45uChk4SMn&#10;RHbD0qf0iutvp50sqVNcFRi0+Lbk2MiI6ma8806uStkq2oLTeFgBX9tLs9SUQ6lb9JY+eqTC1Gnw&#10;SzlMx1SEBLjymVhCUMhKAFBOMccapX4p/iWvi06FP6SUi3qxRjcDTNUj3A9LDUptovlD6ENhJ4Le&#10;EBSXAQkge+vMYJyz8x44bl/7UL5DWGNhxF6hUqm075CchyI9SGViXDfdSpTAbyFpcwTwCDyeMEaz&#10;7C6sVO9bko0li5EQ4a5b6ZjKpAG1htDjuENlJCyUoKRnGMjGsiwV1FN4tppsh2IuUgx1tb1tmahR&#10;ALWE/nKjjCTwSPro0s6jy631Go7YnOxmn2ZoUpWUIDzcKQtCVHyklSEp+o5/TXflgSOT/wBSn2SR&#10;qjp/cd//AC0apNzApbbKS4yqMChP+kJVjChjHt+urLag0rqNRZNFg3Q7Yd2rajw6dU6VK7HfCwlo&#10;Q3Gz/DWChO1KccYyCMarT4eKo9UqX89VJLKkvKQ4zFS8HNjSgCAcHz9dWHeNrS4t12bR3kuoh1Cb&#10;JrDshpQaDEeHHJ3Oq8IQFvIJWSAMYGSdYZZFC6Z11k9zH2GVuVSzp1yPIvS6pj8Z6sSKxTmae0tE&#10;phsJ2IZWHOCOyTvykpJJPPnRFbNsWlb67jRC6gOXBaN1xxT4jBpzDaYTbyWw4G32zkvpKyVEhPkH&#10;kjAp/qO/UXKRLmz6PIp/4BNePytQ7a2ahHCwG5BQpGx9C0pJQsZHKh55M9Ruqb9fsCn2+q341Naq&#10;4afpMSlx0h8rQ4gJWhCE+6Mj2xnJPnXNUuQpdoOzkY8yWZp+C6a/0D6by6bcLVAtGZHuioUxbcYr&#10;rTimakgLbdVDXu3NoZdU0ltakJSsBRIVuwdZHpt01CpXM7LveZMFTRNLTzJQW0Q0tLO2Ohvy2hrb&#10;tSkcjaPfWh6dd0+w4zNCo9YNWXTZzrDcRyYjd3QQHUNuqITkZGU54J8apjqc9GuGsVl+1HRGYlVh&#10;FTrKZ7PdnNVHctThQ4g4QwQcHHBOeBgHXrfTJZJwvIhXIyx9xdS0oXQ2zLpoL8ik0kQpVSV805Ip&#10;qyh6Q6FFZKic71FRzzg5zzzqpa7SJ/Ta8BIn1ZcxK0SlURceUQ+lhthJLj7flRStzYc+Tj/TnXxz&#10;r1W7RoLtNoN8GMmmAyHjHhIU6QtxILaXj4Jzge4HPtqtuunU1PVCNY1ToP4nBZo8aXLnVWWpKHJj&#10;khbSNiSj/T2CCvyrcePGh5/Cg/kvJJZotWH1O6n2xKl0217rlT4dDiRYgkpS0nZXJIeb2x5q8gmI&#10;lsuE8g5H041YPUS7vhqpMoUO5ek0uDL/ABFZkOUZpyKQ0jPaf/mQ7tO1SSnBI9/Y48r1+1S9YEei&#10;1ioMzfkNsWMQ32nnglJA3hOAsgEjdjJOjed1Ru284LIvaaww7btI+TiPNwyhxSUEckD86wAeRjOu&#10;THjzSpFY+Wlqi6rz6T9EerlPkSKZXplvVaTESaTLekCTSXXlOJ3rW2EFQSoA5wU+rn7a4+F6ly6L&#10;SLws2p1mn1RdsV4Ulp+AorjBpCVLKWyRkpLji1HPudZrc6lXBZUdlFsVp2Q1liTGYO5yLIcCs7i0&#10;R7nCse+rG+D6/p9buq9KHUpDAq9edbrSSAhlLroUUOoQ2AEggKBwOcD9ddvgxlBVI1TnDKk4rZqy&#10;XJhJfLW1KCj3xqvb5uCNTWnQh87lZCMHwdHNbgoplPeqtemR6fGZRudffWEJSP35J+wyT9NU1X73&#10;6R11wRnrgnMMpeMdVRk0yRGiB4DPa7jqE+vHOMeOfGuxinGxUoOqKynplyZjyv4mFqKio++uIlbk&#10;pX+CzIjUiHMIS4hSAlYUPCgoDII1bNJsqhTKxT4bNSiSYcqHKnOSmnQtIZY2kFO1RB3FeAffaQNC&#10;tv2tA6pyanclgpcdo8ZqK42ZDRaeRKXvLsdQJwCkISc/9Q1un/HlCpLyc+WOcpUgeujojeFMhoqF&#10;p00XHAS6mUuKy+lmQng4QUK4UAefTzx40DN2fW7iVVY8ihKtt+iQm58uPUELQpxC3Q0kNDGM5IJJ&#10;wMe+tQ2jNmRPmaVWGVMJgtpytfuScBOpioSprbqZcIs90I2JLrKHAUnyDuByPt49/OvP87gJp/x9&#10;M0Y+Pa2WFdVv1e7adTavIqNUtyZGQJDrURSlvw3EuAqUpKP4UhvCAdqhkpJ49tWDbFJpcWClunyU&#10;uMOvuy3FulaSVOqK1ekgbPI2oxgJAxrlcBp6MzTVS1SEnc26kq2fNAt7XEhRwR+bgjB1HWrJtq3K&#10;GbZojUxuLS1KhtGaFLDOzPocdJ3HAOElXJG3k+deWs9erRKTIFoVmbKoU+xrerC5DbctqROhIfC0&#10;+HiNyCCtJ28E4IPvqcp9RqHcdG6O0tpaRFSgFDLjXvlA9IUPbHGPbQ7bl30as1V60ac/HfMCKVyS&#10;2VqG1XIJUlOzBBwfUT+miWjqpYrlPsyK204/MbW42yyvHbbQFJDmT+UBzto/VeNMjOXgGkticlb0&#10;mZM/D3mVVFoMrWh1eEKCjwVbcqHpSoDjyBnI12p10MJTGcakJL+xZQzlxGTjPqweM5I0D3NMkUtx&#10;i824k+l1aittN1WIwUSVSICnMuDtHAOxRJ38FOTnxo+M+i1SJFrVFrCpESfFTNYU+tCSoEH0bs4J&#10;SQUqxyDqNv7JZ001/wAOY01tp5taC06hQyhYIwQfsdNqbRqdQYHy9LDzbe8KIelOv7lYx5cUoj9B&#10;xps7VmajTY8gMLiytvcAUg8nO30/U59j49xplKVN+dis3BHZbgbA+iR8wEuNyG85CkcDbg5zz98a&#10;EKyejKW2vehtlCk/mcbaCcn6ke/tpiqdIiVym0X5Jow5pczN+dSgoUkFStzeMqGPGD9tJrdq7s6T&#10;BX8omM8hlEd6ItfzKDk8rSobCCAOQr6/rpdNZaZlqpSoriZTkZMuOpCSWnEpyl0A/wCr1NkD76hP&#10;7PtUZXJa7EaY80vdjuQ3RuGDycZGR9R9PGoxEKTQ0TKmanUHI7SVPPF55Mhl5nnISkDelQGOP11K&#10;okw3KZErTDaGlSFiQ0VBKMlK+CSrGCCPf9NOmPlJFem1JyqvxGH44XFhIjrW2hzJClAZHpKkj3+u&#10;rovs0RdYuBVOhQXpFIXNpwfQ+JsWXvTFbIBQ529u5SQQMrSSPqPI1Kv1lpwo7sxZZeO+PnICsJBK&#10;eecjJ0wpsN2U4IMZDcCU0HVLjrbxHUnG47sflSrJwoe/nX2oRWopYdntOIjsAqC0BSko2g/mAyMB&#10;IPOPfzg6ilJfYLjFgX1j6JdKurSw/ddhU6bVm2lR1VMDsTEMKBSChxI9ZSTlJOSkjjAONYlu7/Dw&#10;6n0il1aVblyUOvMww68zGDbzcmUAo+naodvcB9POvRl1U/5IfhrK6gQG3GIyH0Nd31pB/iLB27UK&#10;UvkchJBx50PR+o9pSLtmWQxJdh1KA+ltK3mFMxpK9o3pjPLCQ+pBUkHYMHkDODjTh5mXD+LEZONj&#10;yfWzyXuvopdlmUyVLrs6isS4Edp6VTEyiZjBcbS4GlN7eFhCgSM4GeTnjVaOPOJWlTakqPCh6QR9&#10;ffXuoxZ9qMVabJhW1S571Tdd+YL1Ma76g4kF8rc2lRSVgZzx+njXnD8aXwmtdLLok37YFKWLPqYC&#10;3mmfWKfLIWVDjwycJAPtzrqcPnyzy65DmcjhOG0ZEwclePV9dOaaEPygmasJjoSVLPuT7AaSSha1&#10;4QecZ4182BeSRgj6a6vlaOco06Z8KnEIwoYSr8vOl4zTTiSXWwpKU71qUpSUoRnlRI/+zpBbeEle&#10;D50vQ2oUqtxo85AXHcVh1BUUhQ+mf/r8au6I4MVls0txpMmCoIQcJ7S1qUtXuV+PSPGASTr5CYel&#10;Lbp9NiPSpkpwNssMNlbjiz4SlI5J+w1cnQH4OernxBVU/wCWoKaPbLDq0SbhqSFCL6VYKWQPU+v2&#10;wkYznJGvUn4b/gv6P/DsE1igRH6zdKm0odrtQShTzfHqDCAMMJUc5xlWOCojjWHk87Fx9Pya+Pwc&#10;mZ9voxn8OH+GNet3xId1deajJtenPbXm6DGbBqTzf+l5Z4jbhj2UsA+AdelvTXpnZfS63GLSsK2o&#10;NDpbIB7MVrBdWBje6s+p1f8A1KJOiliO28pLi8kj3OpBlttJyR415vkcvJyHb0jrxx48EaStiEeK&#10;22r8iQD7AY06UpKQTgDjSa30JyceNRFSrTLbSVPOoSlR5JVgAY1l7dVoJRlkdj6ZOQ2jKVj3Oqv6&#10;o9X7U6W209dF53NTqNTUJVh+Q4VLcI/kabHqdc+iUg+R41ln4m/8Saz+mDjtqdMmId5XIjc3IdS+&#10;TTIKs+CtPL6/+lJCR/qPjXmf1Q61dS+s1zKuvqVdUmryUqWY7KzsjxEKOShloeltP6fuSedauN6V&#10;m5XzyaiTJy8XF+K3I1r8Sf8AiPXN1CelWn0TMugUNZ7T1ac9M+UgE5DYzhhsjnj1n6p8axu8tSll&#10;auXFqKlKJJKieSSTySfrqBbmFKsgY+3tp6moKUASoca9NxeJj40esEcjkcmfIdtj9xa0o2BRA840&#10;yRVEQZSVBJDrSgpKuCM/odOmHg+P4ahuxx99N5kRt5pKpCNqxn1D660SUWxEVSCOiTW5kPekfkUU&#10;j/6/305dcCk7goEH6aZ05hECE3HJwoJCiR75Gc/7aUU6AOSf66UhgjJVgZOo51wYyNOJT455Go51&#10;7I50fnQJ+edzpNl0DPI0g87zjOkkuZPB1KKsfZWVhba8KTyNan+Hhxm66DMp8t8d1hKcp9zk6yg2&#10;+Ueo60P8MdQg0uZLloklUlcNY2EkAqyQDyOccaRki07NXHkno0nTqGKYwY6HNwUdxOc6UfinBxr9&#10;Tasia0HVqSFK5xnTp1YTyv8ALjOlnRWyELBSvcVcfcay18Y5P+Z7aSPH4SpX/wC0OjW0nLZjtMxn&#10;pMgBUhtL4SlWQEEeDx58axv8bLDUa+rbjNKCkpoe4kfUyHdHie6MfLpwM2qPA518Bwc50o4nCcjS&#10;WTgnWtM5sXSoIrWCXKg0lfgrHv8AfW3ul4/+GRGkj0obQlJA9tYgtJtLtSbbUoAn8pJ99b06PUv5&#10;inUmOpaclaGXCDnj3P8ATWXKbeKF8tQDaWyPHnWf+tBmy5jrr8Uthpz8oTj0AYB485HP760JXWAx&#10;IdbSEkJUQCs4BAPv/TVIXt8r25saWVOKQ1/BSlYJBKsZyfKQP09tJjtmzL+JT8aWk4QD9NSjaVqQ&#10;VJzgaUrVCjxn25cKa260RjZ8utpZI9+cg/qDp7Ep7y6eJHqSFk8edaaMKYlTZKWEqQuK+S4eefGj&#10;uiu9hDIWFKSoDIzyBoFikKcKHRyk450T0hxwFKSOPA/TS2h8HWwsXJjlWxpxWFAZ3DkfbU7T3Xg2&#10;hCnSrA/N7kffQEioMxpgblMBQJwN/g8+dFdJmIkR0JacUlxv+bcNpH0xoPA201ZOuPqSU8nzjRDC&#10;cGAhXq0ONx1ukKUOPOpyK6jvI5xjUdUWgoaUEwh4x7a47gPJ8DXCVpNJKQPXvGD9tIhZOcg+dUiN&#10;0hZxaSrOkuCfOky59Rr9uPnxqwV5F0PuNHKVkEe40hcjyWqJ3Pd51tGf1Of+2vilqyBjzpvdKD+B&#10;MJUf/uhKvvwDq/BEMWTvZTz9jq/KrPpRZty6GX3JVKtCzo/4rTqahTu+ZJIYb3BI2pdKN6dxyQFD&#10;xkaoukxmu0jeoEKGdKdU00qp9Om+lUG85tqMXTPZmXNUExnH0SIbDbnajoQ2SdwdDauQArPJwkg5&#10;eZjWWKTdUOxNxegv6SX78LNHvCRXripVyUiWwXYyW6nPnS2qShwHdELSW0O8gnAPc5Ix7HVD/GXJ&#10;6b1S9qLdvR2qSH7anUxaFCQuUUtSkPOBaUCSorSlW5K9mAAQo4GddVC0bxZq9tJXc7F9RKeYUZ+r&#10;dpymvustPFZ3tuqPzHp2JC1ELG0jHg6D+qDXUGy6k/Rp8KnXeay6pylSqW6qR/wXdJW260pv0KS2&#10;rYHCkjOCSrzrJw+NgwZnkT2K5eCc4XRWdrW1OuW5qXLixpDz0KoRXXFx1f8ALaQ5uK8eTgAnjJ0d&#10;fJVak9TU3hFSpUWXEqEiJMjPcb0JcDiXG0kYO5RG0gZ4Ork6ZWF0XuCxHLktO3pVcqcNb88OsQ5S&#10;ZDHYbJfjcOlCiguNJC0+knj35iqG9VqlUabRr2+aZotIeU1b82rR+zJm014lLTbyQPUCpnGSMgHn&#10;2Ok831CCbS+tHnuRhlHwD/SxqFFrMGHVJ91QKZT4iBJXBgIkSI5cQAVqbBJCN+1OeT/2s6LB6gfE&#10;A/VqO2y/GYpU+FatNlfMqjMKpUrc6rv78OSH1AJW6BkJGwAEDRtZ3SBc66KZd9CflW0hSBInOwlF&#10;tT8VB9MYBYLexayolZBICMD30VWKu7q5Srjc6pOzLlhm+GqfabUuG0wEw22nFJfZSw2nctSSkFzk&#10;lGR7DXKlOErafn/7oZhnkjHrZGX5TOnXUqpQuh1JqFCqDNVjyKW5Np9bblTqLAp8f+CtTeTkKIKF&#10;JVg5I+hxkL4grhjdNOs0y2OmnUGWtlNAXTZfYbQy1TO6P4saOgAhtBRt8EqGTzp5ePRPpR0f6tz4&#10;lK+II0CpRXBOp6acpt5cQKBHaU+FAh0K3goUArbjIOdVP1SsG6KjU3+pT9SM5NWnuKTPUwWjMAAA&#10;fW3k9oLIOCeD5wMjXe4PA6yTTuLX/uLljbdilH6gB6PDblz5bURuS7McprSENMMOdoNoU02gJAJA&#10;AJ8nycnJ0cWDV48Jh665Djk16YXIjDDziihLOfWoozhRJAxnIGNZ9o0SS/NdqEh1SEtKLaWk+5Oe&#10;P/SB/fVkWlUVSa7R6WpVQdjrkIjpbgNpdf3KyEBtBB3KKykAc5yddzHH2kKcaLLrFqTrxoNRmWtG&#10;iEtTGGpn/EpZCgGnFN43enJUB9MnGqurSa+pNOpFbiSYcWI2tmKy66haQtKvWRt9yTk5/bjREbqn&#10;2Fc1e6cVr5xouSUtS4wjLEiNJbJwhxvkhwbylQTnkkDQVUa1KFfkiovlbcU9hCGRgoSODgK/m/X3&#10;1g5GWU5V9A0/DJu06bCjVarXXci5zaYpRHp4RGyw9KKArtqX/KdgCh4yM6mZFanyWBPkVVuUUvSF&#10;lh0bVoDjqnCB/qHqP39tVzVJcWLVFpp0yU/AD3eYXJRsdXlIyVgEjI5HnwNKs3Al5ztpWEcEkqUB&#10;+2hgrAap6D+PIpsDbWJ1WRElKbfEDtMb1RZDbeGSocfw1FWMD9dVZT6BWosVVYkvqiuIXlDhf2PK&#10;cJ5KSOc5zyNSVQrLlZo78aGoKfjLTk4Oe2vjj9FDGo4PyxFjIqry1BpOW2FcBO45Of199M7TXgdD&#10;JKKNLdHPiu602VJZtKv0ai3QIjAkQ59bSsvxU8bSmU0CSPuRuH+rV0U7rR0z6y3pS1dULFfiVKkq&#10;aXBSqpfO0RxxSv40gNBKNzihsSS4knAA8ZzhqD1BltSmGH3hEiMnCkobGCPGPt+2rCSzXpKTIo0d&#10;4q7bb8ZXc2F1Cx+Zv68e+kZOXLE6Yfvy+y1uo3VxVj/EFc9Jp9KoEmEgNxV1J2khSI7TiGl7Y7CV&#10;9vayfW2Veoq3FWcgC2+gVu2pbMWuTWa6ubMVNp8WdHQ041BRHkspLLzSFlW5O5aR3sgKyRgDWMu4&#10;uGHWZrS25TnreDyTvHsPPPtr9Q70uGgGemi1N5gVCEunyglw4cYI4B542nlJ9jjGt0eVcbFwzOM+&#10;xv7qDbDb9KnMwwY6ZCy62vIO4JHpOR++s7v35c1MkLhuS0PJaJSO6nP99P7W65XxWOnDVWu2Ylxp&#10;FQNPaLTGFdhLQyvaPOF5BOq9u+uwlvfORpG8OZUc8HXR4OfFy42h38hvZvajdQLSmQxLNUmKShxK&#10;mxLacK0KxgEBSQoefppCqVO3pNR/E2YLcqaW9jEtk8AKGML9yR9DnjVYiqrRNQ6tSU73AcKHC/t9&#10;z9s6laM9U2Wx23XXXmye4W9qEq/6wgn0/tnXz7uz3LjQcN3PUKXLp0WqVSVUUMMyA1LgrPbQMDDT&#10;iCoJByQpJxzg6I2JSbwaafjvykrjBTomtKbZdYWSnnCFEkgtpVjwcc6rKoPyKc3EkRmlPOSGy6Gm&#10;tq1thPO5eOAc+Qef2Onn+fK3clWbqr85oz4LQbSrY22EIJJCFhAAV59x9tTuynH6LeFwVumgXFMq&#10;zb8hptSn35cBAD55JOWiNuc8JHBJOo2271tJ7uGVMFNCyt9puRH/AOHQ44oKcQnZkJBXlQBwAFY1&#10;TF6Uer3jLpcuR1CrtEbo6vm00+nuspZdkKyN7pWhRWAlRSEH0jORg6buyq5SGXIabheWVHDTxgIc&#10;Ujj/AMzBBUDjynHONNeSP7B6I0XEpcSqIZagRoEs90lKIUhPcSSdxXs3ZUPc4Goy57VplYRMoF21&#10;CPNpcwfNJ+YC2JUBSuFNoUlIJKVn0qIBCTg5AzoMpdwWcihJRGdauNmlBUtlz5dcGoNuDB3BxvlD&#10;iTwAFEKA986PaRa98ViYiv8AT7q3LkORmUuy4cl8VSlvhTe0DCwHGnSQo4QR7+keNFF2BNdfJ1T/&#10;AJK3YUOkvpS0hlZ+UW4kJS436QgA59Z3DORkkk/ppzVIrVbpqG6dMDTrbhfjutnKUuAEKSr7EHBH&#10;kcH20LXDXrzaqhoV09EIdwU1gKVJkWzWUPPR3RyD8jJDa0ZPkocJ+2kqf1Nsp+p06JLaui2JssmL&#10;Gp9QiLp6pTxOVJCnGy24vzg9zJPH0yWgVFsIaG/XX6U7Qa5SoobbdLrHcdQvedxJIPOEnOcH3z7H&#10;hxFiUmmSGojUpmmJqMhMOIhchTSFvqBKW0pVlKVqKSEhIAUSB5OntrC3VSpkm4JVTnqbeMaGhlIS&#10;tRSCpRcxgZSMDHvk+dcVZi2LjYld/wCRq9OaT3u2lpIks88qQjO5K0KwQpHqSQCMEangp29JEbVq&#10;ZdEWbVqxSnmXotQhMxlRXytpSXWHC4pAIHlYSE59sqB88OodKYVKcjO/MrodQdSlMNgluSwpfp7Y&#10;KANqCSAcEn8x99Tk1gpt5mZU54EiIlCZapLiUGcntkMyTuwN60gpUDyVfrqGltRIcZ6qPVJhmAFN&#10;7msOKdafKxgqwkhKTjgn3B9s6qWik7QNQqNXrJq2FT7hrcKY84zKbqrrTsuDK3AJUFJSgdgoB8Zw&#10;TnndpncVKZF5WrMqtSQ+1dddFHdM9lDzcUCmTOyGN/8Ay3C6lohQwSQMc6PYbDKIKEoDTrZSSlQR&#10;6Dn+YZJx/wBtC12UtFxtiyiiSmRJYRPgyCxhr5uM+26yjueErLgR5wdpODzqk6djIxvyDMN7q3bE&#10;lqgVmJbV0NR5EenKWmQtLsPCFbn5O5A3tlYTkpzjdznnR6unM1yGzCqtJYkRiAJEdUVD8Z4KAyNq&#10;hgbSVbSP+50ldNzMsXDDq0+LHRFr0pEZU5taFiO452w00pwHBa7ncRnghajnzqz6dMolloMVymfi&#10;k5JSXFrWlLaF45SkEEjH3Htrp8TBHJHs2ZeTmlHVHm98Q3wLsIuIVzo3EYp8eWkJkU2c8WWW1OuB&#10;ttUVRyFBLikpU0PV60kcZ1ji+en909MKgIN4U1bIfSl6LKQ2pUeW2oAhbayBxzgg4IIIIBBGveC7&#10;pVWvmhuLcoLAehZfgFCR/wAzBB5UceOPp9dVW30GszqHRqRbV90SAzRFQ4Ydt5xBHbltLWvct1Kg&#10;NpJQClOdwSRu5108edwn0fg5MsPurseWHQ34SutnxHJTPsK3mYNCDnbVXKu4Y0IkeQ2cFTqh9EJP&#10;3xrc3QD/AAwun/TSQ1c3V+pQ79rrJ7kamlssUpjBzvUlR3yCMeFAJ/6TrakG1aHSKHGpcFVPhx6a&#10;wI8eDEASiOhP5W20JwAB+mNI0mjz3JbE4pSsrSVALX+VH5eR7fpjSc/JnJVA1YcGNfkfqTTaexFi&#10;0+lNsx4tPQGY8eO0ltiO2ngIbQAAAP01PxI7bTWEADB/rrpcZLKyUoCEgYwPA1yt9tlOV8c+decy&#10;9nO5HUX4pQHbam0H8wB986QlTgjhCsHxoCvfqLTLNYm12vVenUykwGiXpsx8NMtDg5Uo8E+2Bz+p&#10;151/ED/ieVh+RIonQhgl1Kltmv1OMlQb9gqKwrIwfO50H/0e+m8fi5OS/gtCMk4YXczcXXX4sOl/&#10;QWlJm39XCxIkNb4lMjAOzpecgbG88J4/MrCfvnjXlZ8Sfxy9VPiAkyKNTZT1rWkpS0op0R9QelIP&#10;gynU4Lh/6BhH2PnWebmuq47yrcy5rrrEqrVac6XZEyS4VuOKPuSf7DwPAwNMELUpJJzrucX03Hh+&#10;Uts5vI50pvrj0hIq7YITnJPJ+uu0I7yc5HA11tTkjOny5tKbt809uKr8QVNDxkDG0sdvGz653866&#10;VJGBycnbI9KEp8nSilspRwV7/wC2m2T9dfCTkD66vsVY7ZqD6MIbXtAOTgef30p85KlOoYUsqCjt&#10;APjJ0xAwM6d0hIVOSs8hAKv6al3stMLFyUpVxgAAJA+gHjTZ6UB76YOTMEjSS3wpOc6qg+1Cj8oZ&#10;JzpmuTnnn+ukn3PYHzpDcoe+rSoqxZbu7xpNJIySdfNff5SdWihRDgT6lHjVs9KJ86GpL8VZSFjZ&#10;wT4J5/31UPkgatjpm6iLCQ28hW8qCkqyOBnxj9tBlSrY/An20abtGpPKjtOPOKWSBnRy5NQ5HSsK&#10;BJwdVJbsztpC28esDIzo8prq3o6f4mVDnGslHRjKwjcqMp1hDPcVtQDtTnxnzjWP/jHdfX1AoYeT&#10;jFDRjPvl93Wt4MtjckvpwAn++spfGs829fluvN/l/Awn+j7v/wA3R4l8jPyv/TM7LUCkgHSZ5yM6&#10;6WrORnI18HnGfp7a1HOQW9P6S/VayhhtsqDY7ijuxtAIyrW9eljDMQdlha8JQVp3Hx4xjWKeiLAd&#10;uRxa1LSA2EZHIO5QyMe+tz2YafHS0paFl0tkb0nhQzxkexxrLnOhxFSsmbhAWw66V84OdZ/vaQhx&#10;17skFzB9P1Gr4q74eS6kJASOAn6jVHdQYDbslDzQ/ix1FaVeMp9wfqNIh5NGRNqkDQbYkR1RwpW4&#10;eePB0hCjGnJeSl/0upzt2kpKh7n6HUbJqTcaqAdzah1tJOOMKxpx84rtqSTkeys+daIX9mNprydh&#10;5p18qGN6jkn6nU4w8ltCV7sbRzoTaWESErzyDnUw3Lyrar3Gql4Ci9BCENzWUrCwFclJ+2pSkNJQ&#10;W1LAS6n3+uhuPKW2UhCeM441OtOqW3vYQpak/m2/yj3Og+hieqDIVB5DbLCVekn9/wCupynSWVoU&#10;XFAOJxgfUaE0SGZMNNQaTsSCRtA4GPcak6Y4kgPgkjbuP31EX2D6M6lVHWrA9LgA0gCsjcPGvqmy&#10;zQ0kKBDim3AUnIKVD664jPFxHbHjI1Ak7OlrIGVK40qhSXUcKGvjsYBP686QbT2yAFfrouoSHpSF&#10;JTweB51H3UjdBgD3dccOMeyQB/8AjakAoYAxzqIux5QNMaSrbtQ8oj9Sj/5h1VNFXsTpa1BxKVKP&#10;pAwPodLXUunIcpEuqqdU2VFlsBG5CXCoEbh9DjH76bU4ZcBHOnF0dLl9UJFrKcp02o0i1Kia5XYV&#10;LDSqnKjJTtQzGbUtBdUpWdyQc7QSMkAaRyYd40FgydZW0H1Lp9v12zlVBManNTFS3OxGiSCqQWEp&#10;RteLZxgFRXgDO5O0+TjUdUbNuOhzRLgKkmAVJDa+yoNKzznIGfpwT+2gDrvdXUmhyqP1L6MT7wam&#10;wUyGWKAxYUtmnopqFpQ586qRgB5C0drY2laQlKClYOVH90l+ORV6VFy0OoPSqomqdtanJFttPyCw&#10;ygEuqehq3LAQMqKgVYA8DXHlxZ9e508fIhLyOKPecen2K/R7ps6vv1WqVSbEedtGIGnwllxt1BWh&#10;GErDiXeVbf4gSNx44sPoBU6TXb4cq1jW9FpdIoqQ6ZO5xp6QpxtxL0d6M/wtSVuJUtSVHZ2UDcQR&#10;pje3Qbpp8Q9OpN+dNeqS6gqlykrcixamlmI8hW0ONuKSjvMKUlAHqBxzwOcchz/KbTVg1aFU7Mp1&#10;rUV5mGzJaak02Uw+y4moIblttlbby2y4pJdUoKc2eMJBwcnixlG15+zBzeMpS7RLHh0i9rhocYUq&#10;4IcKg95oUpD7WXJsVtW5KmcK4a3hYCVecHgZ5lHaZftGuaGupLi1BMKLHCIMcqaDcfcrYFKR44BG&#10;QSQMg6ZdP7FstuG5Q6NdD1ThSHYtXo8tyDGbmCEIzTCe6+lpLRTkNnIG/IJPJJM/SbJqk1UGkVPq&#10;PWqkzIYUy46p5uNIeLa0raQFspQQj8ySVFR9Q86w/wAbdow/xdWZX+PH4fF3FS611ptmy6KFIcjv&#10;VdhErNWZdUtSVv7I6ChbJ9GS56s8j06y50jv2yrYt+VSKrRJ9YDoXImsdtBLSgcFYDi0+kJ2p859&#10;8a9ZEtMUKTNjR7arX4bU6dI/EE1eQmatLyVgIZQATlC2wobQCkenPvquOo3wy9GbzpKpNStei26x&#10;LSwmTMpsJEOpMjuZy25tUnOwY2KQM/XOMei4fqLwRSyfRccFQbaPOFtyyKxWFidGdoEFxl6T3uw6&#10;6Ecbm0LLX5ArkbsK8D66G7orEiBcSINrTam1Q4YYmx3IrJiuF/Ge6lwpC1ALBKVf016GQ7Iuiq33&#10;RKP+LSqxYL8GPa85qnymo88hnPbnuLUoP5cU2ne0kH+G4sJVjGgvqt8DVZu1qXPpPUWJS4dvUtFL&#10;gRgwt5b7TClq2uOFR9SQtSQcfyj9db16pHNLfhnNeKtsyxdV1y6GzDbvCsz6lW7utpqvQqzLZSuS&#10;1LlBTZBdB3FKkNhG8kqBJPGq3LLjtvhbVIkPyW6kUGYy2pSTuaKlMuLyfUNgUkecFWvXCP8ADP0U&#10;uuhQ59w2JGnVSfEjGNLfT80uktDK2ozG7+ClhoKKQjZhXJUFE6yx1R6e/Dt0WcrtydWb+rXUcu1e&#10;ZEti0KaymiM95llDciXJTGDaEobc/hpU2EhfbwArkJKOWGR0i/a7MxTXGZceYppaQoBKSkJ/l4/L&#10;+v11CzXGl9tUcuLXtytJTjYdbCk/D5YfUDp1ULj6fIuG3LztR9sXNaVxPIeMWO4pCS+zISkFTSC4&#10;kncCQM51SNx9Ibpo8t9LEFiqxm2lPGbTX25UcthO7cHGyRjA1rh7bWhOXjyxO2Vzach8VntpILb7&#10;K2pKSspPa8kg+xBAI+418FPrqZ7bE4uuJ3Eh5xXoIB8gnRTEZdfpVSnQaXJkxqNDS7MkRYg7bKnH&#10;A22HFDGwEqxzkk+B5xEW/TqrcM40CmxJM1x1YWlTaclkDyVZ4CeeScak2oqxVUg5+H6HFHXm0KdU&#10;2mZDFSnqpZK2kOtpXKZcjoWoLykhKnQog+ydXVT+jdSqtaqll9GazIrVVtmMmFLo7qe5UssrIfkt&#10;MEj+AcjZtKjlQGADnVBQqBddLrJt2j2bPq1Z7qGmW6Yt/wCZiyUOZSQEpOFFQHBA1raq3LXrP679&#10;MeodYtSs23V79osOOu5KaHY77NVUlTMliSxhSZLaH0NLUytAUQCM7cDXK5UPeXa/CNGLDHJHZTfU&#10;7pLe9v8A+Yblr0GqMtPKbZjImRXUORnUqCzEcURtS4lpJOAcEZxzxqB6bWbRrjnMzFOPvxWUvvS0&#10;FxCVFxmO6+lrb52r7Z58Y416EdTbbovW+K/bd3XDUkwfxQGfGiRHGcVgFCe4raQNikJfwoZTsWlR&#10;AIOqjsfoL00ta/4lKsu8H7ZqNXW3FmW5drjc1M2I42tAkQpLCSFYKyQSlJxvBIGsXE53xcJeTSvT&#10;ov8AEoe8Kk3AsJNJZkIqFTeV3wxHAy2++4XFcDykKUUj9BqrDT6jEalqnIfYqkN0NyWZCSNmfKVJ&#10;Pg8atbq/RLs6Z9UaJGutlmZXjG/EavRwwGYyZLUqQz2koaCT2FIZacTj8yV5zzqYutq3L/6WVt49&#10;OYFgX7bMFE1SqfHkM064Ya3UpUPl1bu1IQVJKVJUQsFWfprRxpz499GZJ8aUG1RouUmLJTBcaZZi&#10;q2rMplSy4l1J4BBPO4Kwfbzr46+xFivL7rLBjpRnP51JUrHoHlQHk8jjTJ3srpjKI9PW3MiPrUuS&#10;ZKlb2SE7W+0RhOCCd2ec86RamKLiZcloILJzvIG3I5yPfXJ8nu1sIqh20oQinLfWuM4l1C9qUl3H&#10;lQSCdpOSMEnjGmBaachzdkdQW+tSyttoBS0EZQlXGDtORzyNJsSVqfLlOYStiSnaFtkhSZCuSAg8&#10;qBPhQ440+Y3xKo3GuCmT2H2mXG34+ew6h7+UlKgQUk8k+ceNUSqBu571olj0aDcNwU6qPUyVIZiz&#10;5DLAcTEC/T3Hec9vccZAPnRAiIwpCzCUtTTQQUlawop3J3AA5PA8ftpVxibDgR0LpzE6NKW8xKQo&#10;B1ntqT+VSTncknORj9dJJTQKNT40Kj29EoLaxsZbgRyhgoaySVpGQlR3Ek++i1X9kPiVVKOmeqnM&#10;xXVPxh2kuHb/ABAf5iBkD7jTlie0zNEunGTHkRcStzIwtKkJUoLz4JCsYJ9/11Fz3n2dzqiotBJI&#10;WkkZPnGf/r41K2/a1bqjKqlXGmYlMjqcZQuOcOyCDuIKgTx6hwR4Gp2ZTVqg9uzrJHr8+RRGaSy9&#10;KSmG2+pmE2FB1bCVOONLbw4sqWQBnI/N9BoQ/wDG9puSm1pVuPRIoDiVS6pHcfjNFJ9BcCgkBJzg&#10;KIKgdNY9s1SnVCTekMxjTKc/HQX21YUp4K4OP9ABA+5/fUXczSXLgmy6s+akxOSVdl9e4ICh6k4P&#10;kcnA+h1HOTAhBRVImZF73bT7klxaqlymmQ+O9GiyW3YS3ktJypKm0JUlSkqznj1DOnUHrVUZC0wa&#10;fIhqcpwMaSHWE9yQsK5dXg5Kjx6hgnydBjdRZ7zMKnUsRY7bYS1hzOSPPH6Y/YahYlNqJuV+XCab&#10;kvtxnXpACu1uipOVqVkEbkDnP0GPpqdmN6l2NdVpFVWhi4oxcQh9uShiHTIzjalND0rV3SVFQ+gI&#10;GBqYf60U2Wz2EsSXIjbwfLYYZhlbiQNqVqQnhP5ueeTqj4U6DIqD0Vch0pcWgJ7qf+Vn+ZJHkAfv&#10;qUcYShsoQtZUCUlQ4yPrq1kaBeKL2W/bdwUmVJcZp1akxmFuqfci1Upcc/iEkht5tW0oT5GcqPgj&#10;319Vfs2PcK6LODkWA8189HqU2epqMp9t3aljalJGQUpVk5GCD7aoyewmdHcivPSkIfQAl9l/tqGV&#10;DapBH3Hj9RpKg0ybRJj9Tqr1Ip1DSgOyrhqbpiw4yQQnDqgMblHA28knTINzdIGUYwjsuql1i1b/&#10;AKZUrEcbHZqsZ9hQai7Ge8o7tzKled+UuBJA5AIPONT3wudUKPdlIrNg37HWq9+m7xplXQp5IL7L&#10;Z2NSkgnkKAAUc8KxnGRqHsH4fLSsWLIrU+rTb3/za65V3lzENu0l5b6RhUZoFW5AQUgblKGACRkA&#10;iB6hfDBXrPfY+Ib4bKKzSLsoa1PVO2oqAIdwQf8AzWe1yO4RxtAAPBThYBPc42KUYUcflZU5WjT8&#10;BypXA845SXy3HSrCUqAO1PtnHGu65QJdDdi12MQVJcQXtqfC85zj6aX6F9RLR6yWRTuolqvx24ss&#10;KaehNpCVQ5KCA6w7j/zELyPHIwfcaPK43DXS5DbzjaEqQeTjg+x/rrU8Dq7Mn8jdUVyhpiIszXEJ&#10;y8tTrZ3EjBOcc/TTOsXAlK9zR2cY9BxqKr1UUhSQpRzt4GfA0G1auxWmXJDs9ltpsFTi1rACR9ST&#10;rBkmoujoQWw3p98vtTVQdvd74wgqOdi/rrPfxMfHJ0v6HCTb79SXcN3Ngp/B6e8AGHMZAkug4aGP&#10;5QCv7DVB/Eh/iA2nZceZafRica3cwy0qstn/AIKCrBBLavLyx7EegHB3K8a85J1Sm1KY/UajLdky&#10;5Tinn33Vla3HFHKlKUeSSSST99Mw+mxn8sonPz/b+OPyWf1n+Ibqh1+rxqfUC4nnobTynYNKaWRD&#10;hA4G1tv64A9RyTyffQNInw5scF8BiVHAQcD0vozgED2WOM/UfpzCB47t3vr8twuHJ11scI411iqR&#10;yZ5ZZH2mxxIfZcUAwwGkpHJzkrP1P0/QaR7hBx7a5Bz50oAgpxgZ+ui2AJqcKsJzp7G7LdOnh1oO&#10;PLQ0hnP/AJZ35UofsMfvrh5VN+WYbYTseSCXnFqyVq+iR4Cf76aJe3ZIP21ZR0PSBr4vGeNfCvnO&#10;v3nKj7nPGqRD8DqQpSCC68PKU7R++mAxqQjq7ETJ4Kzn9dT7CTPzzpyedJJdOM86TcWMk5z7aTD2&#10;DjVkfgXcWCD6tIKVg8a+qcKvPvrhXnVME/IUc+Tpcfl86bpyDpwT6edWmEj5yAVjnHtq2rdgvfJw&#10;ZsZW1IbAWnHO4HnVW05TImsmQ3vaChuTnGRnV30dj+HFTGQUpaPpwfY/fS80qNODyWFbMtQQjcOA&#10;B50fUOeXlKCEnCRk86AqeEoT6E4HGNFlAfMdS0BIKXAM6zM3RWgybdbdaJSrkayz8ZH/APmNt8//&#10;AKG//nua0vGV21EKPnHGsz/GKSq67bfJwk0haB+ofX/80aZi/KxHKfwoz4T55+ntr6k+vzr4TnOd&#10;ftxSSQdaTnouX4eI3zVwvpKSrt7HOPqDxrZ9GKI7YJGBnWQvhMCJt41SAAA45A7qFFWMYWB+/ka2&#10;LTqS7GYSHH+5j7cZ1my60zpcVfGzqSVOLJycH+41X9301JbcKU8En21Zbkfak8aD7nay0Rg4V9tI&#10;SHz0jO9dp2yYVJBzk6ZsuOo9DgI0c3TASXCQADzjA99BK3dkntPNK9JwfbjWiK0ZJvZ+bJVNaT/K&#10;VDcfpqVWXEqy2AUg8aiFrLbncbVtHsdSdGq8GW6adNIafwChWeHPt+uhabBTCGI6gthW3b++pWlz&#10;VQpKJG3e1nDgB8g6ii2y1HBdWUoTxkDJ0tELTsVSFchxOB7EffQ9WGtBPRlyGKaWnVghCSM+QsZO&#10;D+40R0Z9LiE5OCAAB9NBFsy5jEJyFJeIfjpUlG7ypOCf7Z1I0WtbUpeS4hxO0FBGfUNX1ZdlxU0F&#10;+jEEoJQo8LGQcDjjUZFddjLJcbOM54HH7afUJfzVEafYG4OpH9cc6TfQ4Ang5xnn66rwM/skY5RL&#10;j9xK8YOMHyNIqZUlXqGcnTeA8oqUkk7hp4okjJPjVp7DjJNUfktknCdDt4Ot/jMKE86Ef8EVJBPk&#10;7zwNEiXuMgc65bteLdlfhxFuxUT3NrcdL8lpoqGcqI3qA9IJJyRxq5PqrZEtkbQmS+3/AAE4I5UV&#10;eMau7pr0DpvVe1aq1eFNkLo0xTSIkqE/8vLYktOJWHmHQkltScbdw5wpSfBOlLI6P21TaTSp96SK&#10;vUFVmD+IRYlDiFSS0VHb3HSQE5GMDPOc51edIuuOzTmqfEta44sZhlLbUeXKREZbCeAlKYwUo/f6&#10;5J1z8nIU9IumvBVs74N+lzcIR3Jl+NtJcLoeXec9LhVtx+dSzlI+n11MI6e2jQLmTc9Nq0ik1Rvc&#10;pMmJV3coQE+pOxa1JKCE5UMYPJ886KKlXp8pWEWTSlrGdr8xwvEfoXio4/UD9NAXUKJf9YtWqQWa&#10;fSWW1s4K2JCUrZaC0lwpwBj+GFgj6EjB4Bx55ycdDoL7YT2jQIFFLtyLsygR69VHnn5Eyk05tC5R&#10;WUjuKWkZJWEp4/750a3dUKXbdotVi6LXmSYK5LaZymoiZKIrJyfmHUeQ2g43KAJSFZxgHVazK5az&#10;NDodS6c3Oa7SJFIQlUsSUPhcdl0oQ4HElPccU860MJ8JBGM8CreonV+9aBRvl7km0qVDmLcZrFOT&#10;dRpktMMJ9aYxbUFFwHIIUMkEJxknHP8A5KjP2ZeQm3k1EseVSk23VpVGtOpMx4kxo1RpUyWuSh1t&#10;38iWMkhGMnalAKT6SBqOm9QDbVuqvK27NuSsf8X8vIYpcPvCNhSSvKEnubcFR2gEb+PJ1S9IuKhC&#10;DEsXqL8qi3jcAkUXdU347cWk9opjRTLWsu99lzC0pJIKVrA44BraN90OPb9etSb13pa6w1JIed+e&#10;iOpjrAV22AV4SvKSjdgFAJAyTzrF7jU6q0Z8kpx0wuuTqh02r9RdUb5NA+RbXLLtwR5NJDq0Hlnl&#10;xp5XvkBsj0nB0MXj1wtCl3XQenUS6Vruaprakt0m2qS3V1y2tySlh5chQU0VpUSlRIKfUpWAM6zB&#10;12o/T6h1KW/Ou+3q1dVx1mIZtejW84mmUenllTUrvR+44286ta0uEoOQULxtGAWPSm7OmPwr3W/U&#10;unvUCtXTKnyBbctTUFn5Wc4M9+XHko34bSClLTRwteVkkDGuxDiQcOz2IyZZV1Cy3Piw6ix+rEmy&#10;bj6bqj1UVWRTlqpsUPS6cv1RI6G1KIZCG3l7lLJJWo7d2DrRPTKxb5rLclF49V6jIqfbUh9ikux2&#10;48d1tod1Du1BSVhwkHaTjGNBlxR62iTdU+2aFVH4tfgxprUiTAS00+2VF9CWULyruqkrU64OMuDd&#10;6RjRbB6iwbCVFQ1Dgw4tx1B2pJU9UmIqkQX22XH5KO6UhxSZL/ZKAd2UKOMJOs2ZQUl7aoU4X5Ea&#10;70htZbNfeuC9K9dVfjlhqoQZdQKWwlQylppEfYqNtScANkge49WdOXbQiQ6Q5YUfptdFyUeSsx35&#10;dQrGGKRCWGnDvel7ytLhT/yhk+jnyNNKJctWvu0W7nZgS47tadeSwxHebbqzkVpsL+aacWENuk8J&#10;ICycFOD9B6k3fMue7vwW97xnWTW7cgxqtIXQ6wmUZcZDbSUPuJ7QbcbSZBCxuJIQsFPCVaTHLJMb&#10;GKh4QbUemWFJq0q4rObhzaxKTUKZUpMOU9267G2KDhWy2lQUT6glASg7wdpwc6z3P6Ow7kvG4HOk&#10;c2q2nQlsNxJNu1e1pzTbCm0bApbjaHErJIUrBI9SiSTrV1Esan1GgT36JWIVsVyuIRU6jLpMBtEi&#10;SkICUuxy6FJbJCe4sITwV867oFSvmMahYzNyM1ej/hUUUiotsdmZGLaCh1ctSFbXHHHMrBSAeCNu&#10;BzceRlSbiwppZdSRkWi0PoVYfSlPTjqfQbgpkKrNqdmhp1uAuWGnQlMwOuDepfdQoJbUgelHjGmP&#10;T34c+hl2zpNx9C+ot42vIYVFUkXjT23Ke4VlK2mxMjr7RUopSQhwHkgFIHGtQXZTbhqnTR+A0xTb&#10;kkxao9CZpFWhNz3qpDBAXu+YAKH1FS1JKdmE7R7k6oq5OrVoxbqi9MbP+HZLFsqgzmKzR5k9FvLn&#10;SXAiM6ISArtKebQlZBJBUo5yCAS7j8jLmi42Z5Yl+junWD1guy6rvuWDeFVVEj29Luhyp23DZp7s&#10;+rRAplMJLjW8BfcCso3HI9WPUDoT6Z/Fva9l2fKRdVr3Hc0Rutt1GBTJMnuPUeQmOCp78QcycuPF&#10;RLQbG0E8j1JNq25Uei3w40SfdFIHVinSxIWxUU1eU1MRR5D6sKefaQUtuKbcCCSVFRDgPIOmVOov&#10;TzqLb913ncV4dF7xejxKk5VhEoBiSkoa3GI6txhxKsuObcrSjKe4Ad2OKjlVO02v2VFRSrwy2qAq&#10;yK10/ply2zL+SaYp/wAw/AqDqErjyDFcYZiOvZAKwX0oQs8FO0Z4xoBrFrdVJdOtamJoMeHSqdJp&#10;0+sVhcNtYpiIksOj1srU5KRsU4ghISAlZB4zqHrXVbod0DpluR6FbjFUmVGjRKjckB6e7LcciyWk&#10;FMRlxzA/h7+6kqSFAoTzznURZV7Vy5KWiq9OLyk2hZ3zq1x6yYzTsilsFKmnIcokpC3FKcCkOIDi&#10;kqAxgjOs+PDKMvc+h2Oai/JdFc6y2RalKpLdU6hwb0ZrU135Krv0AokJIWoBaX0JA2JUFIIwtQSk&#10;DBxnSnUGg2Rcgl0ir3BPcYddYwYraEbVpwsK3k/l55O330If+Je3pVT2qLbjFyt0yK/PoDUphKTF&#10;Pe7SS6AAW5BXuWtQCchRPnOhPrB1gm0Lp3V7uuC3GnrvtqtIotVYblqgmNFkNodiSS2CVuNkqKDh&#10;QyRnOuvxP9R6HTywcNeSf+XfkNzJzVJRIZjtBEhfbUpEfuHCV5BG1RIwCc6H5K5nqWlpDofAYIKC&#10;AEDyoH7Y9tTE1mphhyamNtZCUh3t5CCAeCofrzqO/CHYTIeitFluc4qeEPLUhEjf6StJ5ATkEHAx&#10;nOuWmd9OhJTi8IipaJ3p9AwcAJyc/of+2ph2tXPcUWHRE4l9hspbdfIK2Ubt2UvKUAgDHIUeNDdO&#10;/wAxuCRHrrMdkfOqMRTaw8URyBjlPgg7hg8kYzoiYYcdZcSI6HlQ2jkmMEqAzkqOPHn31RLGDj02&#10;Clr8Pr7mxlwqW0h3utlWfURkbSDz41ItNTvnHZyp01pMr/54iOYWyr0gBSUkZbOOfSedNXX4qm2e&#10;6SFuBThIBSAgeckcDHHnU8KTV4LUd+qx5kVudHVIhOuMlQkNDHg58cjn7jVFEdIm0qLEYLE6UJO9&#10;ZlBxkJZbaAGNhzlXk5zxo0t+oogUVdLhy5iXqiG3iptrf3CQUlAAyCnaQefPjQG5TpKnZjjxdkRX&#10;nUuhvO8tDYAQAf5OPy/rpa2a2627VGqZMegv05SQ2tL6T/D7YO5ABO1HJBzjxqECuu0yqfOm2oLS&#10;YtPVFXGUFvbm3UFJKVLSnkZUMccjOgBNNq7cNMWbGceXgAlKy84zgeNxAJB+4zqxWjSp1rrkfjU1&#10;NZTlyQlccKQoJyUhJHKifOc/XjUMak5KkKdUpJJwE+nYopAyePc+dQtUBkd75dRbXGlKDTDrqH1r&#10;R22lpTnarPPPgY07t+Y2iW8/LEpBqrAadbigKU+2rarsfUBakoBx99PZNPebanTxBeXEV6UyS1vY&#10;SVcFKlEbdwJHpPP21HMypLUlubHmJiSYgS8w8wkNhooIKVpxwMFOf11aVlt6oUqdBakuym0w26TL&#10;CUMBhsLQlS0KypKwo7g4FAjJxx9RpaTUGZS1U5LqE1Dtd12MDuWEZ27gCRuAIz58aQq3+ZkPy6gp&#10;hqdKelNuuqnPlt5DhUO6pzcCVE5JBB99Edo25Eu+bWYZSF1ijxGqkzHeStoPx/V3y06AoEpAAUkY&#10;Prz9NW1RXZVsDZUB5VPa/EpykPQey+9JSyGWW187QWyrISrB4GfroW6w342lyyOmdWprlUtuvV12&#10;r1KD82Wm5XyjBUy2SUq9JW4FEEc7ANWFWxGqzkmjSGWnokls/L/KktoSogbFesbilICh9STnQV1f&#10;s6bXOlNbrFPrNTRNosmNPVT4zaCuRCZc3PdtSs7FpThe4A8IOeMjWjiV7mwMyuBsXoG63SbRgUWo&#10;xTTGqhPW4Ij2EpgqJPpQnwgHzgcZPGNaNQ5ApjO9TjTXyyfWAoZx75H99Yu6M9QKdfVv0erfNmWi&#10;qQkTQHuFgqUQckfzAjnGrcnXvVvkBbklSVIb8OhP8VSf5QpR8gfXP011sXKWNdZHGzYJZJXHwUHf&#10;vUiJ8F3xPi9qW8+50q6xvrFYxgs0qtAjMsJ87SCVKwQSA5/pTrRt63688/3IyyApOG1ZyhxvnCh9&#10;R99Y1+PWVDrPw6VOLUpSg7Gq0GXAbCSS68lSkLRgA8dpxxR+mz+sX8B/V2tdR7Yk9MbolGXW7Wjt&#10;uxHF8rfpxOwAnyotEJTnHhSfoda5TbjoVHEoyNR3hcsli0pFbdSXJEZaRjdtCmiDzn7cf11nusVe&#10;q3XIdckO/wDDsAuR2kfkdwD4+uePOr4vmOuJTpdIJIafpEmTIQoenspSTtP6kZx9teZnVX4s5Dyn&#10;6F0zwmOpstrqTyCFHPB7afb7E/01gngyZJJxNMcuONqXkqDrhaVCs++VQLfwiNJitSVMBwK+XdOQ&#10;41x42qT4Oq9O7PHjTt96TNkuzJkpb77y1OOuuKKlLUTkkn3JOkndgQ2Ej1hJC/udx/7Y13UnRwpb&#10;bE9ftftftECftfs4Gvu376UZV215wFcYIIyNUQaOtlRznJ0qltTbadxznSik8541+PPGp/RDgDJ5&#10;0q22XFpbK0oCv5lZwNJnzr8CseDqIgQos+QaXLq7VVgOphJSssBZDziCQMpSRzjPPOoyYQAjBOMA&#10;aShqkGUhSHlIOfIPONP58d5TQe2lSQSd3OrD6/G0RK1E8nXHvnXS/GudCwbs7ScjOvx51wn212fb&#10;UZR9R5GllAbf00gk4/20uSCnP1xq0RHUJBclNn/SoHk+efGr4sSa26oRXlEY5TkE8Y8ao6lMl2QS&#10;U5COdXRZbzjbSHAnCygYOPbSstUauOWS08kJCUjn6/XRFSZCmUbvcjGgiLUNzgQsHJONFcUrbaS5&#10;ng8jSNG9fonoU90uFDyjg45/fWfPi+lNO3Lb0RJJcZpi1qyONq3Tt5+vpOr4ivNrIKkgfUZ1mb4m&#10;6o3UOpCYiVFSqfTY7Cyf9Stzn+zidMw7Zn5TqJURBAJzrlWckZ++lF/lxnOk1fmP6a0owIsfoFXT&#10;b/USJPM9EVHaWhW5eN+fCRn/AG1v+lzm5kJtSHAr0g68w6TI+Wnx3gcbXUknA8Z16FdO6rFkxFpQ&#10;4rlQKSfpjWbMtnQ4s7jQeuKXj0jOhuvxVLayRzomRt7QXnzplVIwcjlQGk+DTJWil7jpzjqshJwn&#10;OfrqvatDSiSolJ/KTn76uivRO2VL7e4YOdVpckZlav4K1oVngY4P206MjLKIEupfP5Qvb748aYzm&#10;CEFYbJWjCknHIOpvtqJwnn99M6g+5CSNqVpUslCwUEg/odFViqo/Ue8pQjIpNbYUpwABMhJzke2Q&#10;PfRLAnrcCQ25uSnge2q2eqD7JQC25sLgCsJ4UBznP2ydH1tzUhBdYS2shOCHEhQ5GPH1Go1RabYQ&#10;0ap9ysIjuJKQdzalH2JGBp1To7qZS0JXhKSRj20lFioZIU+4lp4p7iFHGFj3AI9/tpaC6/GmKTKS&#10;4hZAcAcBSdpGQcH2IOdDstJl39PH9tFTCc5KVFQz9Dp7UMBwkEDBx41A2HJS8hCErwSBznRLJZT3&#10;XAvznPOqkh6Voj47imir0ZJ98+2n+8KRkHzpANAlRB866SFJG0nQrWy0lE6yAMbsDV6/iPS6TS6D&#10;bd52JSLirUeIgO0+q01Eh2BG2bvm9uxSy16wAGzuUranAzkUbHjGRMixUH1SJDbI/wDcoD/vrUUy&#10;HUbimNV1yptgU0Kap6Y/HaBwFLz/ADH0pJzxxgDjWfnzftVEdjSkxG2uoFPRZ9qwqvQrjpcmFBTT&#10;5JlU9e9hCTtbWtLW7CSQTjyAoZAwdcVe9HaPUprdQdVIp7LjbTKaeC7JUpbyWUlaCobUlxRAX+U/&#10;XVEdb/h0uy9robuexeo66PclTqSafUoKaxKYZ3HaUSGBklC+0StUcFSMIWUHKdpHeofQrr70htCp&#10;Tmr+uPqJHVMhyF1WjyFPIgNMBS1F0ErcSpLi0LGQUkIBynxrkxbcVRom1BUayt1xNUoMa64tKmvs&#10;POtSqfl9hG5SDtUy8orKG8rBIyTkfTONDSqnZfUeh3bbFKrtHRUosJxMxqNLcqC4hdbKkFz5dbSx&#10;nxhtWf5SeSNY+jfGb1EsuXJbtq5ZNUjJkNPvpqtKgttKWhSVFQ+X2qwpQyTjcc6s3px8TtgXJCqM&#10;i8fnrKnxpAVLVRZKYyaguTIC14YUC66rJ2qWFApQkEDgZZkUutpGdTSeyA+Gyy+rvS+gT+nt42dV&#10;rgtQl+sy6Y02z3mJfzbSGFsFKz3ELQVLMdSgEqaWSokY0Wnox8P18TY9du3pdHpD8CoIRMRInLLa&#10;HHjlMcqbVs5JAHAAUCM6tir9R7Oh3CxZds09FNqU9mTDTOQc+Ap1DvhSVNIUpa1KczjJ8AnUCq6L&#10;RlUOWxcNsUi56w+8YSHINNeiLqb0d4OMOdxScJSpSEOpV6sYV/p1yc8ZZMnveGPhlWN/FExTehFL&#10;o8lirxLmodMpdPW+9TIrzqXpLLB3N4bU6nlQSpSc4yckc+dBdT6V9No8+OabbluUSpw1fiNOcZpz&#10;Ti2WwrcHh2UFISSTnBGPsQMFlZm2/Q6NAtaj2wanPqynWJMNMhUvfz3VSW5CkBIKTuyAEqVx7aLK&#10;eiVd1LgCybDnzGKRMLz8Nb6YD0N7IKUOBbyQv8oVtAUkkZ8+LxQdAZH3+UisGKV07r79w0+Ld9iV&#10;ifJgobrKIEdLqAFqUCqWwhzcB/EUMqcGSrgg6haDQpqFLg0HpZZ9TgUutxXqemNT2k1WE2xhsTDG&#10;QWwt1bZdcQUpWraRuyBqVsjpN0VhdVa/1Pp1er1DaqUpUC4rVjzkw25VVDii4je0sKc5O/tpwAVk&#10;gjlJr6yOidbt3rHc9z3D1EuCjVyCl1ukuTw7K7zCVB9LS5C04d7jSkJKGVIKUqKsEnGteWaUGoSM&#10;mRuW6NCJmRmq+waq4ItTrTIeinuLEWQ01lP8NKuELAwCnyTydCNx29Trxi0hqi1SmuxKZLdHy7EU&#10;uttKUFgJCmxlpWxaiDxnJ50F2yuddHSW6umnUNMOkxqQY1wrk/jblSYXTloeflIjLBLjfb2pQpAU&#10;SlJSM5yS+6V2jUrWsymwWKrVYq1WyBUKXJjoSqpT95SXGHlPJSrDa0ncSpO1wEZ9kY4uKtjMe1tF&#10;hwLG6eLqUSmViTIRVYDUFtSH2o6VuBDBbiR1FxQdDau2lQSsjcUAbhuxphSrd6fBblCW52Ltq1Pq&#10;cJ9lxmM2mNIUguSGVtbkraBKE4CSd3BGq4tuovWzcUa6ZN63vWH2JsWmfM3JDaZIZY3L7TLwQFJC&#10;A4fWsKyE5B1a70/tX8anEiUe3qnXHlIluOUZhyS6la0h0tlRJcUSlWD555AznQ5ErZc4NCNfkqtq&#10;0YlTp0luVcy3m5jHz7jzMSE+41grdcQlWxCgEo4VglQ+h1C3Y11Dot02h1DjXlb9SoplopEuiUyG&#10;UCI7MTlcpDq1EvcpA3FKSOOME6tGoUeIKk3UaG/Od7iu2mXRZTcaSFK2tpSpJXsWgJKVYAJSR44O&#10;g23oqYbMyPXammO2vus06SWwuQtsPKSZrzihguuLCgn0jalJ+ulwXx0SMHJkuanOcXUa620xUEww&#10;GYa1qKRIkbwlpCFHKAXHFpbKlDbzper0ig3w5Iot59FabJqdMhtyZL8yGl/JUsnah7GSCkKA2LOM&#10;E/Qaj6nbyq6xWaI7cUKQmVJYlTYjrbjTW5BCmVI2uAt4KAcA7SoZx7aRj3DXemtNRUZ8p6448bsx&#10;FsQIB+YeDrm1J3rcBfU2kgAJGdo8HyKUJR8D1FrwgXn9EqbeFpU2h0npe5R7TffVPqVMNbktrqsV&#10;BbWthzJ9ZKW1JTnA2kYBxqn7Z+DWs9K+qMOba12RoVtoDk8T3ITLjsVolCQxPaU633oxQShe0kED&#10;wNaJjMTmaq9X4VZnyoaUNpaiT+4yqGQcFfaXhWece+AfA1JPvVCoVNuU1FivNVGOzSpqJLm8BCFK&#10;Lp242lROMDj2502GXJCPReDHk4jbszNcHwpw+sTkO87ruai0CdIkKpbUK0qUGY0inMNPoizUMqUt&#10;eFudoKxkJbQkDnkNrgsa7+l1SoFuXBFo7tDs1husRK3Rm0JTCpyFMxZ7sqE761PI+ZL6HQonKVHC&#10;gkkX3LsCiUaqQG2Zbwis1FXYjfPupcaK2ilLbRz+ZKjlKffcQcjjVaXRb9TFaqd5UW+2KlbcKG5E&#10;nUqXI+ehNQUJUZKJQbQp4rVsKlDJwQrj21oxZJzXWS0D/EBm7qn1Lr1npq9tdIIdYqF3IkxolTpN&#10;aZlNyKcmS4iLIWw2VOKIb2klZACt2cDgJfEx1Pt23nat0StGwYFVjQaC1SJU+fbwXJmltZMh0ylb&#10;XS0HNpQtOUZHHBGjyzrzp/Uvpe/ePSW37dplxww7+FyYrbsJmIQl0MlTbX22kIKOQfUMEjQNe1Go&#10;d3wLcjXbfVFmXV2HY09xuc587HhkNrahJadQj5kqdLzhUANnaGSdOheNtxVDo8XpsmarTnqdUK1U&#10;LUmyGnHFrX8gp/dHnKSjCCtX5UKOEjcng+caLrJ6lqj2xCte7KIqZbc9lXzMMoSZtIlKSVZiqOAp&#10;O9RG0nAzkcEgir3dbWEqQs5Pq+2PqNI/iD7ah221NpSdw3JAOf2J1iukdxpNbJkwER6sllUxUKMp&#10;0KZkVApbCWVYKFrCSoDKSCRr9XKuw+3T3bfccl0B+S5GmTvyF2UlQHdcUf5cEFIOAE499R5lOIVB&#10;MB59ILLiZ63hklxS1YLeOMBO3yPrpCnR5kFL1NYq0aPCmuJXJC2S0yrGcb0IJH2yADoCyan0OXDk&#10;wJUmZBiU16LOlMumW0GZjTRwVZPgkpOwHG4qA0zYmuwmGpomPKgPNJ2tvH1RkkZI4JSE8D8uodpq&#10;K9AlW5OWyYTiHGTOilKVLHKgvdggDjGfbzpV5cydS2jACJrRwpxh4tlLrSgON2MDHkcaKlRKJqQ/&#10;NfY3UKQ2ZbRQ6z2VgoeCeSjPHCk502ft+2qhUnJgirp9Rjn5d2QwcdxCgFFLg8LHJ5xnSX+dY8R1&#10;hmtWzUIMVCNq6qHGpLLe38u/sjelPtkpwPfRFDZRUIJqDDCXApJW24k47zeBtVz9R4/XUpIgyqVA&#10;mMNqqNMqTkiIXEvKW2sFaV4IWC3wNuD51H12FTJLglU0vVBuDLS/Blvthp5ohIySEqOzB3AjPI86&#10;m6XLWWMRZa477b5DkdSgCRx7e4I02uqq0GiUqv3TcTUuGyIveZEGN3G1SVuIQnuJAJCCCQpQI25z&#10;7YNeSMgrgTVmYHbgVCYypNUjzx2JBQO6gktufQFJVkKwcHGrBh9V4FzxFxOrFi0uvgYQ/VIixTqk&#10;k+N6lJSEOnHsdoPvochJpym8hyO82D2x6wtJx7eedRrUR2E3Kapz8iQlEre4XEFaWEuKyEE+yQTx&#10;n9NHCbg9ASxxyeQ6esukrmyalYXUKLWWyy29+CV9z5SQykp/5KHCntuEY/lV50szMtzphDdYpNUN&#10;VumrsvMvOxXQ7Ao7Tw9aQ54cdxx9Bn9zWwMx2EhNdp8KoTGEh1bcdSm88+QM5VhI5AyNPUlCGGGJ&#10;inXGXWi0spADZSST6k/ofOpKd+EUsb8N6Hctdqu0qJFdjVWHPjuqEh1biVMKZyNu1GN27gZOcce+&#10;dMhIbz232EvBA/hrxw4k5CkqSeCCPI8HTGoSXaVTVreQtws9qGtaBkpbW6lBWPOQlKt//t0QVe31&#10;wKxU41OYUinQKg4w04lRcbSnJLad+fUSjB4yedDG7sa/BWdrW8uzUyodkSEOW45OKvkVNhcqkOKX&#10;lTYQpSdzSlHKdqgoecHOrtuG51SK5ZwjXVJaahU+SZriUJKan3AkFCUZ/wCYhSEnJVgZ99V3VarO&#10;p9OkzIVAerkiJJj7qcyra7IaLyEupa8+vYVFIx5A1P8AWvrT8J9iWB+LRb1o1TqiClukR6NI+akg&#10;8b8pCjsBTnKlbfPvrRjhPLLWxM5RgrYSWtX6pQKTfd3U9RXWqZT4bFLlqIJb+YnpZ7yAoEJIQsk8&#10;ex1jKrVeH8L3xAUW++m9SYkyE/8AEvUpx0kJjrJD8ZfG7aoqO3cSoYGfGq56qfGZ1Au4fhFlPPW9&#10;S2Wvlm3UObpi2dylbS4ANg3KUdqfcnk6z47U565pnLkuKkb95cUslRV9STyf313sXGnWziz5ONtp&#10;HuVVr+tHrL0mTeNoyv8A4NWIciI8cYdgF1Cm30OAcBaM8/sRwdeJ92WzV7LuWpWjX4a41Ro8lyHJ&#10;QsEHeg4JwQDg+R9iNac+D74qP/DO4XKbcylSLUrexmswSvKWXD6RLbRg5ISMKA5Uke5A1pT4n/hB&#10;tnq/VKN1XoNQbMFEEtSXaQ0lwVVvOYy+7jlWFFHcO7KUoHkZ01ZfafRipYffqSPOvp90i6h9TpjE&#10;e0LZmy4zshMZc7tKEVhR5y45jCQACT+mjLqn8KXUXpvWaVT2CzX2K08iLEkREqQPmVnCWVBR4J8g&#10;5IIz9NbS6fVKjWy1Co9vXJTqVQ26mmhsQp1PciIbfC1IX/EClF0jaVKUUjPOh3q1/wCMlfrVHjU+&#10;kPVW1oNTaqLzluQnDUlqYcCg2hxa90YqKSA6gA4wfHGs8udLtrwaV6e8UbZn65fgQ6y2H0ur1+3f&#10;bb0V2ntMzo6QVY7CQ4X0qQRyQO2oKzwArjkapij2zDrlrVi6ZqHYEGmusRmpjTe5t2Q6TtjlPHq2&#10;pWsqB4Sk5HIz6uVO5YV63O7fV3ypsht2EmAunzpJQwmK64SWEtlW1LqtwQpY9Xpx4GqGsp5mlXLc&#10;3RCm9EoLNp0Wut1qFLfkF9mMHVIfjJIcSvvuAFCVELThKFecEFWP1Z9X2jdf/AUvSfcaalR5349h&#10;ydfBwdexNcrc5qOmTVq1U0sqO15TL49Cdm5SlJXlKkgA5BGCNZF66fCtZd2Vqv3h0mvqlOyItIZn&#10;yKLT43caVMUgOBlpSMJQpxoKWUAHasgHAUdruL6nDkO6oTyvSp8ZUnbMZq86+Z++tBRPg2u6qVF6&#10;gwL+tNNbYkIjqpst59h5WWW1laP4atyQpwoyOCUEjgjQVenw3dYrGcmmp2dKlw4LffcnwD346ms4&#10;3hQ5x+oB+2t6zwl4Zh/iZV9FWkerX4nOuipPkHOuM/fTfBnoVjvqjPIfSAShQVgjIP2I+mrKt64L&#10;Wvt5NArbMagSJIKGpiQExwoDySSCjOBwSRk+2qxzjnRXa9Mhu0CdNllCVLdQhvd42p5Pn7katbJ2&#10;pEdc9uVG16i7Sasx25LeDlKtyFpIylaVDgpI5B9xqEPkanKw4maEqaI2N8DB86hVoKTyDq+rYPZH&#10;zX0nI1yPfX3Qos7HnSqVpxg6RHjOvoJzwNUnRAntVpLyXGkt7lOLCUn7/TVuWbDUiH2nUFLiMZyP&#10;b21WtvokQm4hWgL7S/4nawo5JykcEg8c5Grjpz8dUdqRGQCFtjnPn20GTaNmFUrQ8ZjEupXjgHOP&#10;rorYlN/LgAjgDj6aDkVeIVraCilxH5sjgZ+mop6+24MlZacQsIUW9pVjdjzjWcd3f2WK1NWhYGPf&#10;WUerlRTVOpVwTEKOPmu0P/yaEo//ABdXhUuo9PpFKk1WfHcQENFTKfIcc/lQFfc/2B1mSRLckvuy&#10;lqKnHlqcWSckqUSTrTjVIzZ5uRwrhON2k1fmP6aUWcp850mr8x/TTEIj4OmSEuAn661T8P8Aey3o&#10;7MKU8A4gFpJWrlZAAH76yongg/fOrJ6TV5mFcUKFJWpKZEhsoXnASpJyc/YjP9tLyK0Owumb+gTn&#10;Z8cBSU+ge3vruSh0ozjGfI0MUSst7NwcH7HONFTEgSGwrdkEays6cXaBGtxN7a9yOcEarK4ICQVL&#10;IPpJOrnqzBUlQA9tANepoUy6oJ/LydHETkWyp/lmlOnAAP21+dhRXWy08kKAOCTn06lpcBtuQVJO&#10;CPpqOqrbrUZx9nCscqSPP66bQlsr24aa/FkhSXV/LrUdqccHGn9jvqVPMaSHg2ErUAjGQQOPP31H&#10;1qSajVRsK0oQNqEZ4+5x9dStvlcYPNqjNHvgILm71oHvj9eNUyolgwX33mEx2nSWkq3BsAcqI+un&#10;9ahrFRiTe8+6sMbHO6sqHjA884wPGhanCTGcAjSFn3AOjZyOuVEjPvJcCy0hSt3nOORqkW02GPT6&#10;o/LOsl78pTzjVkTHO60ZDZ4VqobJR3FJDDgWsqUFAeAEqP8A9TVqUxxD0NbKlbikc58aktjYa8ib&#10;bqifHk6UXuOSeM6TUO0TxgA4H3Op1dryGrI/zg7JAzPTDDBHIQpJIX+5BH9NBVB2L2I089dlMdZP&#10;qjyEOZ2hXGcEY/QnH31qePMiyICY7aUJS0SjYhO0jBx44/XWbOmsKoyZCW6VQTVZcxalR2UJCnHA&#10;wkuuJRkgE7UHj38e+pWf1aiSbgfU3b8+1Lipk1MSdTlRFtR1RsK/4gtLI7ShubKgCUq3ZGNcznO9&#10;mrAlVFwVoxQ05FrUJciE833goMbwl1DgIeygZCkbQQsYUNvn21G0y4ovSauf5Zo9oXCW6vvkwUU5&#10;hv5WUA2pSkJLzu0q2hX8E+oowUJTjGn1v3M/KoL8RAh1KUAqFEbWzt78t0qIbxnhG0LJ442HQrFq&#10;1DhtU7otedzN1unXBG+YtyqyHiy7MiNeiWzuRgh5k93CmySlpaQcAKOuYpTjPSNPtp6bA7rN8ONn&#10;3jZHU+uWT0/gpr9diRKjRgiB/HhSIfbE2MyoglHcaSr+CP5ivBGRrz2pkSrNUCZNihyRKokjfUWF&#10;BaU9t13c24tKvUlTbiSFc8JUn9detlFrVDhx6M7SKtUZsen0GVIFWmVPBkFaSkOOnAUXyoOcFIVy&#10;ojzyIyra6b3JKm3g3bVHXWZUJcZ+rgIcLjSmSptElKuFlRVtXlG7AIByAdbI8j4VJGTJhSdoyD0H&#10;6t02VDbs+6FzpdPUludGRT5AU4lxvG5vC8BWO4MoI9Qz5xq++l9u2SLyq0C07zr1PbMyQ6KJIluR&#10;2lMvrSpCYzG4NpYS8vcranduJBwk6qW9fhCZU3Gq/T64qfTFQmXVQqSy/t/EngvuviIVFS87llCE&#10;LBPoCRxoNrF2dUuk1PpkeNe64kmfIajUGqVCmsPJhTXEpDzbx9SWyMADg4UnkccBFRz/AAiFjqPy&#10;ka9pVAos6dSY7l9tIlQ3nGhAq4dkw1x1NBp5CVBIUw4kpKtqSNu5J3Yzo3l9LekFfMiqTa5VFu24&#10;wtz8MgVpCm33M908KOXXXOEZWfoPbWLba69uU8VSsSLsl16tTk7pUCnR25EWM9sUhTYQlXdMdSgj&#10;elxK8hA8ny6sz4lr/rlGmQ5VOVCXGWiQ+xJYZjOmesgoejpc2tIUkpJScpKAB40qUJYXVaNHtxzR&#10;uLNLW1ayYFGpq6RJpEKXdMs3BChU+LmNCWqK2HHkuFalEkBJUArG9WBgal4VdtGBAds+2bgt5+LS&#10;3e3VI019xUgKKRuMcrOx1ah5UCrbjacDWZOnPWfrdbN7tU25el1QFnrmsQjspyZpjxApQKxIZyHn&#10;H3FoLi96hwQM7Ri0otC6wLqYqLlkqm1anvyo9PqlUqkVhW1SiGYzKlhx9GxG0JbKtmSSQokkocel&#10;uiQ4i8sNr8oEU2m9HlWXSXKDXpDtRUUwll56PlADCENjdhASn0jOQMjjQX016jdJ0OU+wqRTrpYp&#10;9Ont2/b78+KS8BLfdWlze5u7cdHpQnKsqwQBxnRFRuoVXoVXqXT+4rdrqLsix0F8zlSpkNaXEDCH&#10;ZrDRTgA5wUjyQMaDIEq8K3eFKiTOkcSyZcBEh+sTpMFqTAnymUITEMR7AVkgZRg+gZ85Oqal12DL&#10;j/oKur79Nr9uVW2GrgrTlvRu47LmPhKIMiezHWUNx3icBKigJI/KF+OcjUtaN/W7eVUuGg0t9Me5&#10;oMKLX4CZkVGBALbLqgpxIUWhuyC4cKIUcfTStzUqzqKuny6rJDzTsJmXGt+PUHA2zKcCnHnUI3qU&#10;EoccUEpQjgg5OONBtauXp1Q7dmVKVZsKr1GRIbo7DvzDzkxyLIkgLSJJAeWWe5nt7cZWnGADpM4u&#10;UXvYMscnElqjc90vVJ+3IFmViM3HEgRq5EWy7EZfQAuO24EK73YWFc7UhSQpPGCcEdlXUq7LeY6m&#10;VqTItRuSlG6iXK2uM9GISnLYGz1o7hJQ4M5T5TnOqd6g31cMVtFh2FRXnqm/Hgt1sQZ4Q03UFgpD&#10;ClcLWpppDba1JUBuKjwRo1tm0LyZrdLt+9rJkNUKow1PfhannXE0hnbxIYcLhUZJeCgtODhBSckk&#10;jS+kowpLZmk2louNdIqDahKl1Cluh1SnFsw4ygpatuUKSskFzkDcCnxzoZWPm6impu1GVBkJYymO&#10;ENuNO5UNqlpII3Dbge4BGCNfaRcrlBjUKDWqpT01hP4lBEiQ8Q6IrRSprvjahK3NmQVgYwU8nnU0&#10;7XEzYsCp0mm02q/iPdUwppwdlaU4G4rQFYTuP6+lQxq8cpVTHYpNqiInTKVLq0ShVapUyDLqpKGn&#10;3ILqO5tST6XEZQCPuRps/bkJmrR6ZTp0Ftqd21uyEuuLbdSAcp7ayBv3J8/fjX41iRLiUKoUv5ef&#10;FdQ29WWkS1tKpwUlQCm1pHqClA7QoDI4ONSUmFNuF2K4RJgRGJCVNobLjjzyE8gFQQB5wSrJyMjn&#10;RNWxz+Whiw29S4EVqsQmIbDCwmNtjhKFKQSUuFwqV6jjPqwc6rjqD0u6b3LXWa1UeltOD9VYkoqd&#10;ejy/lnlh1st4KWFjuLKVKytST7c+dWjOtGVTXpX4KmPDjrwZMgsqYaC1ckL3FTbgyr/TnnxptSab&#10;c5zGrKaB2EguJmUl5O1tKlFCU9oJ9Ks/zBO3jxrRiye34IsSl5KzodpsdPbYjUSzXKbAYO5yKlDS&#10;0hlxKSnuKKRlxRBJJUVE5P6af1JiHUKlCrt5WXEqkyOyUw6pFjJccLa20hwlI5GFbgc4IB0WPSm2&#10;I626hFl1RtyCtZWFbspDZUVEtNAqUgBQUQPAyM6HItIVKkxalZtxd2M0hbzdRhyQ6kD0jALQ3Jyc&#10;j1D2550Sy2y2l4QHzJKEU1uqqUvaQkuJVwtsEflwfJHjGkpkdLbiw2wZCEkqS2rKFrb4IUn6nnka&#10;6R2JbSo8lhCwhWFpWgcKGOR9NLhbLiAiW2khBynbnKRn2/bWduzaNnI/YnNfLNqLLTye404MFYAz&#10;gE+TnGkpEeT8hMnxaaZbiI7jjTHcSkPkJJSjceBnxk+NTS3qO80hEZ11R2krU+QCnHnjH/c6RlQp&#10;keSKfIiuiM40rKHGylKsnHB9wR9Dq4+SiIpUiLUrQj1SGUxJFTjMuMsHC1MoWkKWleBgEfl1Jrpa&#10;otqu1t1RapcOSzElKaXy3vA2KU2nkp5HIGMnGm8K24VOC3aZTUwgMFzsIwlaR/Kf/qaeUWXXLdmV&#10;1uHGQ9Sq1TVsKbekOK7MnulQc2nyNqsDBGMeNGnZYxgVNtNErL4R3J7URxMNCi4xHdyohrd3E5R7&#10;JVjI5486JKXOLVjMCoUB5E8dlbKGkpKI7W0pUlQHOQoJCSOABzoVpEOoCoPhxSZUSUlT6y5MWrtS&#10;CrwlCs4TgDxwD7al5rlUZpcWtVGtwfnZT0yFtirClhjeS2taB+XCTs5OTjPvoLIS9LvFuS7KjU5i&#10;mS40dwNyI8n/AJ2SBn1eftkaTp1afioMyjT3oZS4tbKUPlW1B/kOfIHjBGhFuLT6dLbkyYAdqS1r&#10;ZMmOyUhpgDCQoZ9RKs844GlyuLToUiSVNpQgh11a1BO3Gc5zjySBoSxe7Kqw1MiXPJyqoSpCWdxi&#10;BSO86AgKXtACR9/Ov0Sq1N1x5+RGagOusqiSPknFFuQ19D74yAQDpsmppXJVF2ElRSFEp5TjwD+m&#10;lES4iVCOJbRcd3dtvcNy8DPpHvol5IvI7cjoWluYhQSpJUhKtw3HHn7jSc14xIjaoza33sZLThwk&#10;/YKxoXuS67cs6WiTe9Rh0WlyldqLNdlL3OPBBUpJbDeE4A87ueONUb1A+NuhURTtM6a0RdYdRlIq&#10;FSJS1n6pbGFEfqRrZg4k8/hCM/Kx4PJqGOpKgZKAQdoQtAUTjjx9PfVbXr8RHTPpVVjCrtbXJkMJ&#10;alxo0FHfU6oLyptfs2rKRncRkEEZ9sMX7156odSAGbkuR0wvVmDG/gR1Z/1IRjd499AJJJ4GB7D6&#10;a6GL0lRd5GczL6q2vhE0v1Z+N29L0l1FFkQBbkWoLWp13cHX1lS9xIJGG+f9POPfWbH3npLy5Ml5&#10;brrqipa1klSifJJ0m1/FcSylJUtRCUhIJJJ9gBrRvSr4VBcMeh1q7bpjRnKhLANFaYW8+hrYVIU+&#10;pJ/hJUdicYJAXnPBA6Kji4cdGFyzcuWytOk3Ra5eq9ZTEp4TAprSA5JqLyFFttG7HpA/Or6DI8ck&#10;a1pZnw29E7dnLiqs6TcimYu+TNq8kdhRKCUlhlBBOVJKSecHjnOdENo20qiXTdKKLYrblGp7ApsO&#10;K04GQuKwEleFKSlpfceU7tUtZV6VDOATqVtmoGrNRaHVaJOgzFCRIdjrSgvR3g4O40pSSQpKdyCn&#10;AOQUkedcvlc2Xb4PR1ONwoJXJbCq3+kPQ6i0qqVWndPLWZkJkKp7URENL7+xbaSVObySgbVjB8nC&#10;seM6Y9Jb9f8AhykS+nl8RqlWuklXWGmKu+ysKt51wDLbiz/zIxJHqBGxQBGTnX67UN0yZTK9JMlM&#10;Ex3mZYguo7zzO31qWhQAVsyghQWFcke+lOl0OC3Fj0WVccyrRJRUqq0+rQlrbbKicoSXBgN4wNmS&#10;Ad3J0nDyt9pjp4KXWBYnVDo3/kuSLtt92M/Q6spisRKlFZQ8XXgSVZdBwVLStRCs/cZydVpKq9wQ&#10;a3ULaNNqs2nVun5k73FNx4TKQ4l9IUkbipXoGEf6vODnR/08vdjoL3bE6gPSK50Vrz4ZbRPQXZFu&#10;PuHKSlQAzE3bjuH/ACyQRjybCvfpmi2wzc1EqKaxbVUw7CqTLwW2UKGQFKT6fGcHkEDznjTZYYZI&#10;d8bsXHkOEumVFIvxG32qbDjrhNMyVp+Uh1CD3GX1s7Fd1tasqcWhJGSCdpUD9tdQINRk1iRc7Ciu&#10;MzH+UairQporUFkrWkrQk8+kAqGODj6kjq9PSqpfMz4qypACmFKAcSlQ4C0qxlCsYGARxps+7PQ8&#10;0ph5HywQvutKGS6rHp59gOSfrrmyTi6Z1IZOyB+rql1X5yiU1KmnVSe/PiSEiQXYgCgotAkJ5OMD&#10;nKSQfOk6VJfpFvQqQXaigRnhFbL8FtCFNhZQSAgdtI3ZO0cgY9jnXdZoUv58VNl6oxpbkFDam6Y4&#10;pLu1BK1BChySRkgDkkD6aEbYu6pDoRa1xvVyHVrrqzqIgTUZz2Zc4uK7kcgBW11OCCVBKU/zEDGr&#10;in1tAv5S2EXUCx6XcNSpFYq9crcGnRZSWlQ40haIrrriVNpcUUkFC/WUhQODkBQxqftWHHmU1K26&#10;7IrlMlpLjK5hQ8EoUMFtK/dH7402jIRQZlSlR6c0t6Upp5YivHtrTuTvUULOxKwN+doG7j3OoiPR&#10;K70/fmKsxEafQX5CHhR3n/l1RVLVhao61HYEkqCu2r3yQecaP3XFaZThGvAOdWPg/wCk1/UyqTLW&#10;oi6HdslguQ3mJLiYrj6QNqXELKkBKsbSU7cZzzjXn7dPTq/LLkSmbotKrU1MSSYrzkiItLaXQfyh&#10;eNpz5GCQfIzr1NFyVSO40+9bxZjuuobyqUlxaErxtUQgeOcHnjTR+nUupXDOYrNuyalGrMVr8Rfn&#10;Q3ZFODYUEMxUkgttflBKiAokhWcAa28X1GUZdcmzm8jgwyL46PJvkKAP1xjWlfhKsVy6ruj1ObDR&#10;JptBR8x2HEhTb8pzclpsg8HBJVj/AKRqk7nodRqnUyrUSl2wabMfq7zDNKbb/wDnYl0hLIB9kggZ&#10;+2fGt+9G+njHTe0IlBiFpc4LTMmyGDlKpRAPB4OEHgZ+mvSKvo8/0p0wT6m/DZYlxJXEegN2/W1h&#10;JTJitBOFK5CFtnhQ5x9ePOsz9V/hx6j9J4YrdUgIqlAU5sTV4QJZQT4S6k+psn2zwfrr0DfhIRJ/&#10;FppXIfWoblPkZJ+uP20YUQUuqU+TAq9PjzKbOQUSoj6N7TyCMFKk+CMau6BnCJ45OtpydpHGmq1L&#10;Qdag+ML4T3uhs2NfVnqdkWTXXtjSHVAu0uQoFQjuK/mSQCUK+gIPIycuvqCj50DdsFIVbdC/B12T&#10;wdNo20KyTqTpcZE+oR4asZecSjBHByffnjQ+XSDjByLVi0WbbdTYiT/SIoZW2pBCySE+ckeQfIx5&#10;1Y9KtqREtNi5fmI6YC57lKba3nuKcQ33VEDH5QFJBOfKhoIoj9Rr7zzU9lLz6VB1byk5UkDPAxzz&#10;zxq9KT0iqFz0uwqTcM1+m01tdTuEttNLL7yH1ssp8A7RiIg5IPDn31l5GeON7Olh47apACzQnQh2&#10;f8s72inBc28f11V/V9m3o8OKUy0icV5DaPOz3Jx7ZxrbFS+GSiXxQpFMqtw1+FTGFLdJpyUNJZUQ&#10;EJW+snK0JJTlKUjIUTxjWWHvgG+I92JU57dApa/kXFJajqq8cyJQydpbSFnG4AkBRSdBg5ODI9ug&#10;eRx8mJbRnN6ZJcbVHMhwtFQVsKjgkeDj66bgEaPOoHQrq50shRqn1CsKrUOJLWWmH5TO1txY8pCg&#10;SM49tA2wg4KgNb+0ZfiYWmflOcYydcFWSTr4Rr5okgT7kc6l6FPTElNKO44UDx5HPnUOTjS8V3Ys&#10;EcEcg6CW0FDTNkWNeIqSYx73oITuBPk486ualVFLkdOVgfprG/Tiv5p6HFSU70KKVIHBGAMftrR9&#10;m11mTDbddfTkJCdoOTrK0jZjk7LJWWnwcqByProdrsBC2lpSfI51JxFJeQVIWDnX2XT3JDSlIOdU&#10;nWjTJKWypJ9Amd5a9qdoOfPOhqfGUC4gg4ORj6j6ateezJhPkBKV7hggpzt0E12J/wAUXHHWGBsU&#10;QVpOFKAJ2jaDyccacjLKKRUFfpqY0wT4qnGdisqGPSCBwQdPaCh+ZDVMU4FhDhRkY3EBO7PGpe4o&#10;iH2EKUgHugLcT42H3GoeBAREztK9mdywPGdC3YuwthU6VHqUOFMQphUtLTjauDltxIUhf6EHz+2r&#10;MiNtyFxmpLDh7SAH1NeoqSDt3Aex8carulOmpu02Y0pxxyIAykKTgoAVnb+n0H31adDl1OmvNup7&#10;SWVIdaLTqfS4MhQBI5Pn66uKou2QlLbjwpTqYri2VtuKJSfSQCfBGf7ase2ZZdOdw2EerVbVd5Tl&#10;WelIw27IWVrShICUknJA+2p236k9EKTvORj99R7GRbW2WBKOFfw0lRJ4GpRu55TtoP2UmmoLsqps&#10;zUPg+okJKQ3jHjO0j99DcSuIeUhOMqOpGnvoZqrMtwOFMdYf/hshzlJyM5GAMgZJ8DQS8Dce2Wh0&#10;wqNQtfqBSo1CZadbpbTjc1a/yNtuEd97PgFKc8njgaO+p9iWp1gYZ6k2XJWajPiMSZRju4Ce1hDj&#10;qAnIWpICW3UZB2848HQB0WrFXp1ZuK8o8dlyOiPtnMvMlTS47jmXQVeE7Uo3nOcpSQASdWjZ9DpN&#10;eRVq5ZUysW/SLiDVRpdPgLa3xXiFd2dDQB6UOAtEp/nG7IGU44nKbejRBU7Rkqp9aeqfS1UuKq26&#10;bKjUGsSJk1351ee2424IzbfZGVtqS7v3BBztBOzCiEunV/WjS+p1ApTVmoclXLRlRqS9IacQzRVz&#10;Er3R2O6VdppfdWkHlalJ5JJOtNXh07t285E636zRyi4anBMWVWqI9sEhKBuS4G1bVMyk7NxQB60l&#10;wfzHWZxZFz2bcVm03qRWO7cNvXlR2fmEx2lszqG0pa0z2cYcdIQpKVIXlSMk554ZxZQfxkFl9xK0&#10;aqtq9IdO6Woi3xR41FoLCWp8KuU9TbyKdHPDbs5pJ3KQpe8F3ABJUTtxnVe3j1rtuWn8Ztqp0C4J&#10;cJCqY49FKHKeuWyolCk5PaI7bgBUTglB5IAJz/dvTXrBR7Tpyr4rVNuG25dNkwaZOiz1SafHJSHW&#10;kKfawlv83BJwCVke+Q/o50uqEqwn6HcVj1GtP/i6Zq6RTFvvdjvNBDSnjHyPWGyUpUMDk45GnZuN&#10;HkxqJnwZljm/c2jWT3UObd9nrp9KkUmd8tVPxeMYzCWVOux20qWlDoBShexQwduOD9dUV1EocrqV&#10;QZPSytWJW6RSRV5FYerbEVtbD7zizvkkD1tKClOLwk4UQE/lVgCXWexb06F9RqZaVl0CXUm51DiT&#10;ZcYzfTSZq1LTJQkZSHFK7eEAnJI2jPvP2d16uGDcFv2BMudEu3LgqSV1H5Cgx358dtoHdGU24O62&#10;tQISrKVYHqSo4I0nj8N8Nvs9j55lkTUFoseyPhK6E2lDaocO1manLiurS5VKiO7JeX+VWSMJCeDh&#10;IAA+550eNdAbOpbjECFRokRUpxSEoEdO1xQbUvkEeokIPnQnc1zUihw6G7DmKWxFUHlLpNUz8y84&#10;dy0KTuBKUqXtVx5HGha6PinrlE6hUO3qjbtbojTCBHU+64p1juONYWp1sxyUqSSpKXATkKOU++kz&#10;yZZt2rNGDqkkWzVOj8umxkVqjJiU9EMFYdihbDy8DlI7YKVAjIwUnQ7bFeXak6pOfhldiwKq+Km4&#10;8tDrNQhVB1ILwDXJKFFKBu4OSryOdPah1vsS6LNZRRr5lO1SVDEiTTFy0U94yVoCVMLk5whoHOVN&#10;oztVgYVzquaLS+pVk2je99VTqQLoXHba/BrfjPLlxISnpSEnc8+AVpQhWEjwBkk8axSjLyzYssaL&#10;vtetW1ccupbY9QafosgUp6S8+phpbqUF35gMNk4StTiUArOT5wMHTPqG5Vqq5Sr1lXnQ6HbS2TT3&#10;IWBliUje4uWt9RCipKEjCDnJIxgnOgl+p06dXY9nP2ZUavF+fQuMj8JkiVJW4Uhakdt4RdqFIKC6&#10;4sggbgDnGn3UyiVu7m5tctXp1bNVpFtJlxYcmr3PFlhU1MNa0Ms09hfy7YDiEdwulThG70pH5RUZ&#10;5PACzwLQs2k2T1HZcgUZmuPP0aPDejqMFhLioi+4G3mUyR+QlonuJ5KlEY0B1xFH6e3VSaJW270k&#10;yaXXm6hT5kqjpaaZfKkNMsuOE9pxDqlKSF7s5I8FKdI9O+uNvWQ1bDHVK7qO3UXKQ27LQzeDrzU5&#10;YbxwoMIQFoUVAtJWsJG0ewKlb6dtLrN0rq1LqtxrboXUBmDKhvoqYmyWHG3m5CWu0p3KGwQATtBw&#10;ffAzax9X8/AM8iZedA6UWnVqfVJE9xp62pQK2ocBSJAQ60slZVIbJWcKP/L3HkfXgEdToFqz6K9U&#10;aZe1YnsxQjux2ZQjtlJWSUrKW+4Pc43eUjI1jvqhYTHTTprSYfT6/nrOisLaabmUqouIdnF1QK3Z&#10;aEqQhZSCcJQMhO4A+2mNl9SbiFDfNWuudcdEpyYkbdT6f+KISpe70vPIUqUhz0hZAStvnAV4GtUU&#10;unxRn9rs9st++el0m6bulTbZuANu05mLKjVN2G7McjutkqMZbZcS2tC9u5asblFQ0QQ7rqUGl1Gl&#10;VC6nEV2oFCoVUnKQzA+abQNm5lkoU2jjBbb5yrJJ0wsW76VWew9Tr9pdRpsWGGa3HoaXajOcmKUh&#10;LICkja2A2g8OqBBUrKeNSbFC6cdTb1hMLojkaVAcKVpqjgMoMEFXcWhtXbKVexOSDwcHjWP2ZQVh&#10;qMIukCNJc6hR7xSp69KhWIkyLJju0pxtl6E1HABDkeYhpK1uIcUC2h8ZCAtKlZIJseIxXrkh0iUu&#10;+32qklsPPNOK2MyFN47jakqKUqGCBkEe/wC47V4fS5icGy0y2i31vJeRDiJaiOBC/wAncUSNxPlG&#10;1JI3c+NGlTt6TcVQgPVSdBflhssppsWcG1RFBONqW+UIGQdwORwRpDe9jNA3cEy5qddUe3sKbZUk&#10;blzqK0UyFZwVNKQo+kHGcjIxn6ajZc+8fxD/AC+1VYtGQ7MTPXUPlzH3LQkpVGkJCVbQd25CiRjG&#10;c5wQVPU254yGW5MxK4suU66yl2eHNwGVlkEq35Qjdwn+VIOONIzbjkT5CW36N81LkIWyVwJWxTqC&#10;kBsAnlax74JPtoo+C0Dkei3bb1xUxb9ckNM02XFXEqdPdanKw7uATJipWC82ohSN4wsFQJyCcRl4&#10;3RVIVAqknpvSKHWLpCC683OjBlc8pUN6UiP2kt5ySEqUTk8nRfHnUl1vbOt+44z7bb7gflVOMphl&#10;9tJATgnuFanAlAQTnkeBpBudDp1bqUOuwURkLKAlmD2m5UgbNynVIV4SFHaTyM+Do+1eAEk3bKZV&#10;EYeQXo7gH1GmhjSFKWy3tLiuBngZ0wplfZqjXzK6RLo0lRIcp76CO1g4yk5OUnyDk+dKuVKPFVJV&#10;OW/HZQpGHVJGFbv9H1xj3xqlE00fQoklklDmCUqAORkeQdO/xVdOAhLSpxt/YWFOOOFLIb3bkNjO&#10;0BW4Z49hps605CgLfDypMpSEoSkkI7hz+YnwMg86YzqYp12HUXqott2G6WxGU7lKmydywoY255yC&#10;CPpq4+S4kwm4NhcTtCAr8pyTtOniKyhhoJfZLysDlKc5+p1AtsNqUXG+WyT5GvsdlTS8IePb5Jwe&#10;M6kUEx+veWBOZYKY761pQ4EbUKUnBUkfcbhwPrqM3qbloa7DbzaxuddK9qmvOOMerJ+h40oyytJJ&#10;dcICVHtAq4II5OPbnTZhTqpchlyDIJYUUtueQ6nj1J+311bSIxWQ68zsdjMpd9XqClken7cc64eE&#10;STQJtPdIfMteH2Hkhae2o+pBHgjGf66QdqcNmmOz5M4NxIm5yTIluhAYx53EpAwAPfnVQXv8WnSS&#10;1WX26DLk3NUU4SW4yC2wo/UvKGCB9gc60YOPPM/ihWTNjxK5Muhl9tQUpcdDWRkuuAJCABgkqPAH&#10;Pvqg+p/xU2BZsxTNoxm6/cEYbUyUEGK0ocDcsH1/onj76zr1Q+IG/ep7JpcqQ3SaKg5bpsEkNnnP&#10;rUfUvn2PH2GquJI4zn99djj+mKL7ZTk8n1NvWIL+oPVa+OqE/wCfvCtOy0pWVMxgAhhjPshCcAcA&#10;DJ5486DzroDxkhIPvqzekvw69Sur7rcugUoxqJ3i09WJfoit4/NgnlZH0SD+2un8MUf0jmL3ORP+&#10;yteRyEk5+mry6VfDFelxVKNVL/tqt0e2O2p599ptv5lSRjCUtrVkbs/mIxwdaW6R/D/YnTlcd2BT&#10;DX6mt9LYqMuOkr7qkjYloZwj1YGRkjdyffVzVmmVuM5NpMyArLbS2Xw36lIWRg5xkEYPBGubn9Sx&#10;ONQ8nUw8CalcjPM60elFrSB0voHSAz9/yrkuu7mRIgqU+lLTvdexnnOUpUMAEkasejOXtbT63an0&#10;yrrteqzqptSUmpU8xWlKSVIix9j+QylYAwrBAGcngaiepVmKrq4pgXnWozzUd/dbzTbS49RBAOQX&#10;x2m1pISVKwpexKsAedEzMauUidBTHZgrTNA+YVC37+8ELUsYJ27M7QCMH+uufn5SyQSN+Hj9JWM4&#10;demVaA8/b8lsux5iGlRXmyyl55ttOY7yVDDe1Tr4yAcHGOCdSkOkRx1Sl3CXHFKVHZocZteNimA2&#10;Hi4DjJUkp2H/AKdo9tSNMRUJVKnt1ujtqkOVAKiS3lb3ExQjhG3wkkqOc5PpGmMthUqPRfn6cGag&#10;qO58y006h4x1OK2+lwAbkqSn6DyQdYLNhxLiSZC/wVUhUV9yeuRCnKYD6Ex21b+w8klOEKXx6Tnj&#10;PtgydMq6azTN9XhS6ZVWFZfi4KmlyMAFaHMYWj3B4OODznUPXna2Ic+NGqSUTBIYeBStKVlgOoU8&#10;2ArwrthePrqYqj8SJMQ4oP5Sva4kNn0j2P8A240LIqJk1N51JpSnmpEJ/wDgOF0pCVbhjtkHyTyM&#10;e+pTpr1Pe6CIFmVyiya30snvKTOpq0qfdoRUAe5HT5VHypKi2OUcqT9CNVOnQp7JjuBaWXShbYbO&#10;CXQcgpPsoY8/rrmGwq33/mC++2wpPzC/mnlOqyCByVHxgYIxyNaeNypYWl9CORx1mjS8l23102o8&#10;ClR7+sOsRrgtCr/xGpjS0OttBR4SpQ/Mn+XceQRg4ONVrNtYSlgU+SpgK/OyVZaP3T7p0z6fdRJ3&#10;ROdUp1rQJlWtqpx1Veu2itIeZfaKtq3YI8tyOTls5S7xkggEWU5Gsu8rYPVToxUn6rbSMpnw1tKE&#10;qlPDlbTjZAUjbkZSeQCDkg510Z48fIg54zBjy5OPJRyf+QBjTqrTWXqfMeXCcUME4QsOJR6hhWMg&#10;HB44zqvrg6f2vdH45U4kODS6jUozgfqbVNbVJYkuhKkyE7uQo7iDgpJJ8jzq5Umn1aKh07Vbk7kn&#10;jKfbP66CbrsypyolRjJQ0+iqsmL3UFTRbSMqQXVDnAIA3J55OuZ1cDp94vYwhwK+0wlEibHVK/h7&#10;3mmiEuDADm5KicZOSMcYwNR9CrD9XvGYHrdqEYUWM4lSJi0JQSVjY4UJJ9LgBKCojKUkkYIJTo9J&#10;6hLmU6FULhjP5BCYhkhbqSFkoT3MhLywlWCoAFSduQDnTy57Ztyvuz6FcEehyqjNcjNvx1yVMSJD&#10;rbSVtBfbUlSylDqdpwSAQPGBoasvsmrJiXTqKuoLr8clp1yIiIrJ/gqStYACR45OP2I00vG4E9O7&#10;Rrl89iSt6j0xyQG4r3ElAwDHcSk5wo7PV7DcRyBpV+MqREapE4CJNhBEltCFq2/wvyrUSPUn2I+2&#10;oirLoN6Qbi6dSZM6L+JwDEmJ7JTluQ2Sh+M4sbXUA5H2KSNTFJRypy8C8mNzxtoo34S+nter71c6&#10;03g/MRW7ukvIaCDtUpvuZcdx55cTtHPhJ85zrU7druxIwahxF5GM5T6jprQSLciQaLTi6W6dFZju&#10;qba3qQ2hASDjOEkgD/fR/Ra7baWVoqlRW4tSdwRHUlxYH1Uc/p/X7a9EudHwmcJ8V3sE02fOlttl&#10;aHCVAlxSkgIT9EjHk/f76Iabb644DDEJwhAHrAAGf39+dPTNoq3/AJiPTiwlB4dLxJV/6/Y6dVCu&#10;UKFSlVKbPWhltG/cwC4pSfslPKv20X8nvop8avJ1dtk0K+rOqtmXjEXJo9WjqiyGFOgBJI9LiSPy&#10;qSraoH6pGvFHqn09q3S7qJXrAq5CpNEmrilWcdxHlDn6KQUqH669i5nWCx6fQZcpqQ/IjCIZCXZB&#10;+WYV7BHef2tpUTgYJzk8ZOqP6gWdYN+dQ6H1bfjRna4aNDMeQhpD9Lea3bgt3IAU7+ZsesgpUFeR&#10;oP8AqEIKmF/02c9oxNbnwr3tcvTqJ1EpNQgyU1Flb0WnR965KtkhDSkkYwD6yrGfCfvqetn4VOoc&#10;W8afSlGHOd3rL0iEtSo0Jbad5bedWlKe5tyrYnccDW4qJQ6FR5MJiBablPe/EG2VRIkh1a4y18JQ&#10;UBXp4UgdsDgnjSk1qU3dCoz1SpblPqLDxhxHo6vmgUEtP7gTgpBOM4znzj3yR9Tn234NUfTIx3ey&#10;r7I6NJsWWiuRnGKw004lMmS2gKDBVwNyOTjn83tqx4rsaFXp8mCGnJ6IjDio760sJfbAUAhp5fpT&#10;hLavTwkEg8ZOmtS/zXZluyYdR7Sn0hTzb9J/hFxJUosLKXAoJDYA3p5yAMHUDU6rcNfgU+ZRY6np&#10;L9SbabchQ2nnJ1Mzl9SEHwCgKJxlQSFY86wZMjyStnThFQVIJujfxI291UeehzkwKW4tJls05qWX&#10;n/l0lSVsugoSC+koCilP8riPPJ1YlEmQqrVvno0lyNFfa+ZpjjsxQfkMJWS6pIIO5AdBByCADjjj&#10;VAVikUWT1Do16VeyW5F2uS2GGKxS23IZkEOIQSpkrKHAGytKypGdqDhWeQQW3cdOch1unSqbCpl1&#10;RS9IYDaG3JMZLshWAhKvzHYSpJPClAJ8nSckUncfAW3qRd8q5qYiLKi0OmwamzPadMtqoKRLiPAL&#10;KmylgpKV53ZDm4cJRx50GC0ugdsU2l1iP0d6aw5cp1bKY6aE0p2Q+khRabDm4Kw2lwnwQcfuB0i5&#10;XbTlU+lTakhimzFvGVOfZ2IQy0UoBIScMqUp1oYxgf3C0ijUdi8FVSq0l+XTsPIcqCpADNOTs24a&#10;3kBsqJJcWn++TpmPPOCqyPjY5baKh+Kb4H5t11KNf/wz2EwzT5EZw1igx5iUPRZaFDhphxW7CkqH&#10;oQTyk4AB1jel9JeptbVVGqNY1anPUWQiLPYjw3HHo7qt4CVNpG7y0sE4wCMHGRn1ziyFw5syi0as&#10;iO+++mC3FkpSqW20paSglwDPKDkKSrnULLrb1SE2izKhU6dUXi42zPiOpbeSj0lJ3YyeFZ5z5Ouj&#10;x/U5KFSRyM/pvaV4zyCepFUaqCqU7TpKJqF9tUctKDoV/p24zn7aboJSoH6HXo6no9XOp9FuNm8+&#10;odKe6ksIUzRqxR8MOMtBzJRJcbAW8FJCcgn0buMnWTeofwvddLXrkxVWtybcDipDaHJlOSuUXFuJ&#10;KgSkDueEqBO3AIxnOupi5UMis5+XiZMLpldW1VnoLqUp4Cjzj31ofp3dMVyHtcc2OpO3BHnWZm0h&#10;tQUfCfpqxLHuBvehAcIUFoBJ/XRygmrsXGTUkjYlvVJtxpLhAx7aIkVBncARn7A6qCiVtTSGVtPA&#10;oUfY8aOodTIShQb3kge+kG3tof1CK7KkLdQg4PjQJdsbssblEkhWdu3VhoqYKVIdZ28cEaHq5Fjz&#10;w1HJCe46kbiM4Gef7acpfoVNWUhWyje08naCvIPPJ54OmkZxIZcaUg7lHOc8ED7aI78oApb6gO2o&#10;Z2trCcEAe399DsIpTjfoXsSSdGrKorrZaZLJSPI55/TVl0yrplR2g7OW8y2lXbSVnDZUrcoBJ8ZJ&#10;JOB51XkCmR5qu+iQN7JALQHkH+bP7Y0XUqKY6QoJ9J8/bRLwEvJKyNjjgTtScq3BWOTp9E2oO0Hx&#10;xpBoIMhOE5HGNS6YbClnJIV9BqkELQu6TlBOCdGLSqhS2wkOuxzLjhLiRwVtKAOD9jgf00O0Gnqd&#10;fSxGaUQnJUojwNEEsttMpAJUpACQSc8DQZ12TobhdGiPh6oqqfZ0iq98q/FJm0x+1vStDeUgH9SV&#10;DwRyNFjjzFNvCmGo0qUw9MXJpUeTHUlcKmFtp1QYGVY3lLa0kpSRkBOfA0ranYti3LOeQ08HUxUP&#10;4jBRa2raCtqhn8xKkngfXnSj8CjuPvTqNChuSWJJqD6FpWlG8rUhKkpBALnrVuz5yM515nkTbnSO&#10;jjx/ZPtViJDoyZVfuWNUaUguGTLlM7ZUdW3+QtAHCWycHBPq+mqntq1qbdtXoXWqVU6bGetwyFQK&#10;i2tbb7ERt5aUocW4kIW2tKsElKSUq45HJ5LalyWmnJMZp15hW1ElwqbSFLTjGEEYzhKcDyDx4Gg2&#10;6KReUVMt27bkhTaJWgGYMcR4rDMWol4raZ9eXVBKRysEr9HhOlynO/iaFjilTAO2vhl/AmItKt++&#10;36fXZNWXT3qk1BcqESpUtKAluPOiKkJbILaUpQ55SWlAHAGn9E6YOdMH5z9nWXPo7dRKWZbbFwvQ&#10;aggoOQ5HQ4Q2UjfnYVuIAAHB50ZI6hUuvVVciDaFfdrIQXWKmG3W4LykqyhHzRJQWySrapST5PAO&#10;RqfYqy6m+3Wa8puHFp8dTlVocaYJLA3Nq27wsFKwDn1hCVBSCMkY07FzMkFQqeGD+jMfWToF1I6h&#10;sUST0/uiXVXBJVEqlWEpxmbHKVrU2lbQG4gb1b/Uok7SngaG786KdZU07/Kdq3dWa9eiY4lSN9LT&#10;BW5FQlX8R98qSlxR8AH+IsbQUqGDraKRRZ9CmuU2oMsmGy7Tkxo1McDzjjQCikYSknYpQSXB4ORn&#10;218nx2mmqY5EtxuSxPT3pS5a0q7khLIW20VqBUDu8kpOAkEedNyc6c38hcMaVpGGk/Bfe0Gv25TI&#10;Tj9uUuBQI0u769XIzcgOVGSkPKixGCQVBpKg3wQAQsqUFHUhUPhv6i23BZmdSOuVsR4GDIcZbjyK&#10;ktqmnYlqQglAU0oHKQXV9vB8kA61tJuW4XGFV+VbVD+UhyFNuzhIFQ2JIKHHV4SlW1KgoZLfp44H&#10;jTKlUu3rkqSrvtaoWqwSguCRPnpkVGUyBhYdQwFOFCiFDYTjadoA40p82TVJAU8UjP8AX/gds66r&#10;Jq9U6bXeh64fwVuoUpbzywpByFgqTn1qWgLQHD6RuBAxglOB8Oly23ZdQptwUuR1HYp9zRanElPz&#10;QzPdt9uO5vhdw4LCy6olSUeCEnxjGjaZItyBTksyI9WuK44JdQtxunfhRmsvKUpTjgdWVpZaQoJC&#10;llAwEJHOmlbs2X1KoNepNKuqZRKhT2n0Jcpda7cZExxspZLwAWhwbACpO4gAkDJOh/lOutBQXbci&#10;hF/DnavUG/aVVaJ1BuKh2VCg02oN0S4nkyXJUtT5U9GW0XAVNLaThLiQtO5XuNTtj/B9ZDNYqtzD&#10;8Wg1+LUHJeITDVPksynnFOJDbYUpKG07glJUOUpVx7auU0ilyqNTbsuRTdNeYKkzZ1O3tsvmOFpP&#10;bQtA7aOCduzIAOMjkg9i0ebfFGlVOj0ivMqfQVMv1SM/EelKYeC+6X1BoOKfSdxCcpASBjGNKlnm&#10;9LwM9uEWQfVLpgmDVqS3Juxqm04KlxFUemzGoE95uW2EyJzIDKkl51SnEuNpATsSMEcgTNzdHLIT&#10;aVYpVvRYduSqzSYkaC07KUz8q/HD6d7S1bglBS6E7EAYDaeAedE1WpECRGaq86iRq9XksNtLcIkK&#10;WMEqQ0DlOAkEZPkqHOdESpNOlsyI9OXMLcl3vzGQ4toB9SEpUjPCyE8jgjS3lk1TLnjizz/q3wa9&#10;XZklM2yU0ar9lxSXoqrhQpx5wA8gqAAyDxj3HnUVWekvWSxYzjVydPbwtRt5vep2hJWkL2A7UF1j&#10;O5AJUdpzyryNegH+VmHAafNjxKml1XcQmchJLSCc43eTzng8Y1xSbYqDa129HuCnUyI8vcxUEPiM&#10;60kKUpTShlI2lISMpUDgYx7628fk0urWxc8f2mYCtPorCqtfidL6jX7lRVLhlmQhh6V/BEpLXeU6&#10;lPKHnHG04QvJJKhorpPTW47euCo0Tp51Htwx4khyG0xVXFBWU7krUnYFD84Vn6EDHA1rP/JdwG5a&#10;TWq7FQiXQ5CZNHrcFa53fWpBUS4l4K3IKeN2Qfp9dVXfPwwx7lTGkWjPplvVlmW669UorUttMpKh&#10;kZZK1IQvdklSCM+Ppo8nIUtMKMHRDW1YlebSW7q6kxKlLjtuH5SNHx807j0BCe2DsBPKyoHjwNaB&#10;sWu3ZRaw4xfMOlz35cn5jsLfjuPsuEAKdMUOJUsYGcA+5ONZNodx33blzVbphdl9U+n1SEiOY1Ql&#10;RFrhh5aMoDkkYUl3zgq4xnnOrifqt6s0Wm0W6KHRqjVW5bTj8mpISE1BGxQJjPsp3AjAAzvyFeeM&#10;aw5YXK0PivjTNASRSLkDLtctylT0RHFpC48MQHIwXylTfqUtahsTjABGffUYxIZt1hc254DiKWxJ&#10;bMeoIX8v8slx0gF9RA5SMHeEkeM86jKRUR+BKTGaixKz21GmLlSVSGEuJIU2HEKAWvGOCMHTZ6ZJ&#10;FPTUa/Cg1mqUNPzLDXyjvaU8tzlexe8pSUA/lSshXjjS4+dhJVpH7qJWrVmtiDbFxyqvuW66/KVT&#10;nJaGApCvl3A+UBtxCnEhBOScqG3ONT6Y8+VRaK/Lo0uqOQIhSxWZMHtPQmloRuYKlFJcbUonCsjA&#10;SMhQ1HWbUrbp1KNAptaaEeYmPHnr+aQ0klLSytkvFvhtZVuKtucjHnX677b6hS2IMax7olQm2HFN&#10;0txNUXJgRdze3tyASoPtOhCtoU2ClRRtIBI0aSYmndFGOFsrQpS/UOAccqOkR8ukrBQVlZVlBTuJ&#10;OORj68a4mMvTAyItXXBUw+HV7WEOd5P/ANDVu8DwcjnTetOU6Mw3U6rVvkI9PfTIEkyu0gKxtCV5&#10;4UklWMHjJGjNVj1l5yflUZt1SWmi4rCCVJQCASR9tSFMmTKfIarFLcKpLSwpkBhDycgYKi2sFJwO&#10;cEHXVvmG4tdciTO25KY7fdQvKXQryRjjkfTXyEKxblSg1u3a9NgVSnLKkKhSAkOBSSlQcSoELGPY&#10;jVeAk9FQ9f8ArLXektKpdfpVDgVZVVlyBOKkllmOrgoSlCPy5yo48cYHjVaWd8btrvGoNdRrGqUT&#10;cxmC9b8wYDwPh5p3hSSM8ggj6HWuqp1Iv2rTtlbq0R6I8PU09QaetJV/1bmlbvPgj21mP4sukFYv&#10;yms3JalNo70+mDKoNIoEOA9JbOStxZZKVOqTgBKQ37k88a2cOWDI/ayR3+zNyZ5Mce0ROB8a/Sp9&#10;1bc6lXPGbaSntLMZp0rJzkEBwYxx7nOfbQjf3xuNvRlQum9tyY74OU1KoOAKH/pYTkf/AClH9NZS&#10;WlxClNuBSFoJSpKhgpI8gg+DrjGu1D0/jxd0cSXqWd6DK++rd/dRpjsu6LhkSEur3CO2otsJ4xw2&#10;nCSeOSQSfc6EOSc+2uRjxnXQ1sjCMNRMeTNPJ+R93K+mvnBUN2QM8ka+6+Y++jFWX70sqfwoWOpN&#10;UvCVc12VRhHDTlJbTCC1e6WlOZUUg4ys49wPGrnofxt9HafUqYBbFxNQYT7ZEVyHH+XDY427G3B6&#10;cew+msNL/LjOvm3jAOkT46yfkzVj5Tx/ij1bi3naHUKk0y4bQjUR2nNsONtKo6FoTsCirD7JOW1p&#10;ztBIGRokpFWXGU4I6mXkICd+1WRznj+2vIil1irUSUJ1HqkqFIT4djvKbUP3SQdGq/iA60rCUnqb&#10;cSQhIQAmctIwPsDrmT9Jfa1LR1MPqkWqa2ejVyUSmVevN1WsUiFOXCdcegfMtb0xlK25UhJ9IV6Q&#10;N2M8afpaS1DE1wAOITuVt+v215tUj4huslFmrnxuoNWfccbLakzHBKbwQRnY6FJBGeDjI1Z9k/HB&#10;fdMloTf9Gh3NCK8rDQTCe28cBSEFBx90Z586CXpcq0zTH1DGzaSy5HKJQccW0olxDZWopST5IBPB&#10;PvpnCYXNQtyKY7sVIc2Npd9K3QVZ9Sc7SFDHHjHIyMaq2H8YXQipQmX5U+o0xTmAqM5AUotfqUFQ&#10;I+4OlKT1X6T9OKbEsOgdT6RWkxZCVJW7IUF/LPPZUQ6EdtS0JWVbVKSSEnJ3cHC+JliraNKzw82W&#10;LW+oDVrW8blqtDkOtshpSCXjLkB0pIWgJCEIR/EBIUc8AZOTjUvDS9VXZFPqv4fIFQDjrLikdkR0&#10;FrehKiTgrKkqAPuVAYGou2ZwqsytSKBeVMuCLNix2vk4Uht75Jad+9RKVK/OVDnA/LoMqMjonEqs&#10;aPUuqVv02VTJ34i9D/F/zyQkpSHAVbQE7idnjPtnQwwObqmE80YryG1zyJ7VMioHyq+ysLYbce7C&#10;f4YK9xX9RtBx9M6/R6tWZs7vuonSkyIiZLUOTSe2GEeS6X8lK0KBAz+hH00AdQevvT3p/Koqq5cs&#10;O4qdV0rUiXRZLcmQwtGAsugHaAQsDGckbhj6jkr4ouhMM1Sn2rc1cp6m0JW1KZp6ltzUlYLjDKFk&#10;bCQpQytKUjBAwMaY+Bl/Qt8vEvLLZerf4TUJJhUGqzpbjjDQZjNhwvh1SihxtRIAbHqTk4woYwM6&#10;SXdNxWJccbq5YF2zaHcL1OZiLhPlt+BU0NSVIUzMZBypaVr/AOYFbgDwfAOa658blqVW5lLc6PMP&#10;0Vh3EJ52etFQYaTlSAhQGxJ37VYIUODoQr3xeLlwqnKo1hxmrirERcV+qTZi5bUNClhRTEjKAbbB&#10;KW1EqClbwTnGANuDhZoO/Bgz8zC1Xk9QKf8A5f6wxnapZkWPbN7sJUanbTitrMtY5U9GWcAg5zjg&#10;/UA8kfanVCFNXSa1HVFkMkodbcSQR+oOvMWn/GP1sh2+xQnKpAkuxGiiJVXo2Z8de/cl1DwIPcSf&#10;yqIOPPnnWuOg/wDiKWb1ShRLE+KaCxS6qdkaPeMFgIbXgBIMtA/IeB60gpPulPkN5HBm42vJm4/N&#10;UX1fgvC9OndpX9ToqpVHbkTaY98zBU1I+XcbeH8yHE8pJ/pqHqgpjVQizP8Aw2t9i44wZ+auCdCb&#10;kVF8JHDSSRhkIPpBGchI+pJNrjsmuW0j8foEkVe3nf4kWfD9aSjyCojg/qnI00RKp12xUtylBqah&#10;Iw6OVD6DHuNcycJY31Z1ceWOWNoB5L7k6J/m9MlyPNhuvPPuOMFxTjTQcSpsICsgZBI28k4403sy&#10;6qHeVrmfHZmtwm/+YmS0W1Eg8+jkAk5wB7Y0QpoUO330Myqifnqi658qzHjvOJW+clKcFW0BRwCU&#10;ZIKhx51Xd+dYrK6a1Onru+qvRWK08Q1Cjw1u5bASO+tQSEpVvJyNxO1IwNZ1Bzm4pGpNOAVUaqBi&#10;rJkIqiWyt1xM2LsSEvrKMAr8kKGUnGfca+TaxDh3RS4T8CrrdL29mQzDJi7nUON7XHT6RgKJxnjg&#10;6aXXZvyVehXVAq8RmmylKE6E8AG58pbJS06tecbNmPpylOgBS75o9+TUPXCs0iu1CGuhR5Ty/l4q&#10;WEEvobWkK7ZWlSikBIyUAlQwcnFP9guKflFm0HqCuJ8zRGGFVVbilJVKiLDyofqWpJCAQV4CRkAc&#10;DOfOoml3BJnwZVy1OW2pKkR5kZUFsJCYzz3ZbcCEjCMHaDySnJzjGNDdYjXI/RK1EsS56LMmXTUE&#10;JqL1RZjKlt01p/Cmmls/kV3EOJU4UbtwCQQU5PVGhxoqNjlRkooFMoUqjSkPPqfkEd1xe10LOw9k&#10;LKkEYUQ2nk6Ypyj9lOEZfQ+r1nUu4LhkQuoLU1yGAxBfLqWO1CWnDiHNjqFhsuOoH8UEcHYrg8i1&#10;82P1Rsq1o7PSisTbgtl0vLkpDLTkthEnJCm20thK2W1HJCQCEqPACQQSUrqTSa4+w3Mr9MjKixux&#10;VI1SZShFRp63e2ye64vaVAI3bVJOcq/Y6r9Rrka3HKTbVKpDMaKy61HhsIeZKg02VNtZbUAELVhA&#10;xwCoHGNUpfsKiLpNzv3HU3rlZZbptYqNQbmSEx4zqoz8gR0JcJcUkADuJykpUVDA86GbULlCspun&#10;ImVY1C2ZcuFEiXIUB916U8p7styQP4u/yFHJIHgcDXVai1Gu2/IpVrSU0x1ikiO3S1rCyypxwrea&#10;UvOArB2fvnwdM3odwXRekSqXnZdwNNUx5qVBfZjMyGhtZ7YQUZO5e9bqwk4HCTnOqT+iwnpb8G+Y&#10;MeptypML5mnDtLYkqLqoylYUwvkbFJKCk/zDkZ50PKcftW9oaYdEck0iC78+w6zOAXTlttgd0NrX&#10;lW/uPAo9QOBgEkjT+hQWbCotIodYqfzdSajzpBeYhqR82p5+RIVtQkEb094BSUkjcdo8Aajrmtq0&#10;L+ooqtVRPcnTqSl9mNLWuM4wpsh0lbadp3oTuGTyASeONRqnog4gCJ3qvV7ZuPufgtfXSzDaYdk/&#10;KLc/jOOAgnJS0XchXgpAHORqvb0pVQumr21e7FQdt6lBiTS6nValTmhHi1UOYisv7XEkObwFpJBA&#10;UUhQKSophOonRxcCi3FG6bNS4kOuJj3LbxjTCtTbrpLEuIVbslstqUrJPjhRODqLrfR20qyLb6OW&#10;ld9Slv0ytmp1qnVOb2IUeH2UJlPlakpQtSXWXElTZVtTuIyk51rxY4SfkVPJKCtIveoVWtQX1P3E&#10;pv8AFQ8zT4sOAGwKihb6AtjDx2qUU7l44wE8ZxyOQLdrVArF2WzcdHm1ykV2O46ZL7gRGZ+YQUlq&#10;PhBDLySt9KiCUlJQcEjOqXYrUSZPh29cyotAlSI3+ZLWuWpU2Q/KlQ2GlmO09sWpSVFTQSpzaRsD&#10;nGSnV50q/wCmXbbtJXT7pjxIFVhoqMfayVPMOurcacaKFjapLa0nB4IIB0nkY3heg8eb3FsKnrkk&#10;W1brVQumlyK2LaosODCkvuKaqQjNuJS0FoaJZlJSFK/igBY2nznXHSuRQ7ivC1OnDN1s3ZWgX6hK&#10;qVNZKo8WKkq7rhcICEtpSQlIJzwgED3aQ63T7jpUedAq0ORVqc8I1Wh79rgjJGA4AMgLwUq5wkgH&#10;GjDppAonT667sv4MzjCjWXWWlsNIBaS4+6yvY02lIwpSgokDySPc6zwf7LncIXEb1Wy7WuFNfdtK&#10;ImNIlNykUypushuSwtOAlxfbIwpJKdw8j30H1e+bu6MxqXcfU2fMrkCpyI1LkuNBBVTpJT6nwvaN&#10;7S93v9Bz9YDov1NqlZrMiz6xXERJKaK7UJ9MNKUiRBnpf2uM9xSv4xU0ltRwRjcn34Fl9V6tVU0q&#10;w+qlEadfsevx3aXV6atxhhiLUSUhlx9SxgtOBSVpB3EYSeNM7yUtlPrKKb8jfqTbPSidPauTqR06&#10;pdQbpqGkLqzsRTxDDygA2Ut/mAJHJSdpUSCMk6BLp+DnohVmYjlqU02xVLiKvwp5iXILIkYUUtra&#10;dWUpBPG0YPjGDo8pT8qnB6FR5yVRlskSKZV5CijCjkbJCcApyBgjIwNN4dUtdUNu7helNbqEIxIc&#10;ttmtGRTo8woCgNivT3DkYV+Y8+4OG4+dkjpAT4mOS2jKDNvXbZTs2g3LTZTaqVPVT5LxZUGkPJ/k&#10;S5jarIBUPfHtqwKBUg4hCUK3BHj341ed6WfRb/sqW7U2GoU1+opmLjoWttExbaC380naCcqBSCMc&#10;gJPGqtgdJ6vT6nKbj1uE3GC1pjNbVOKLaRnK1jhJ4544108HIWSFyezlZ8Lxz6xO1ykuIBTwdISG&#10;WpLYbUrB+o0QwrBnpUhdSnMR2lkhKkAr3YGSR7AffQzWno1JkymEzEvJYUUocT+VzH0+2tcHZlmm&#10;lsCbutuY6ypDTy17FhWxSSARjOQdVzPgS4K0PrGGznJx4/fV5b2ZqoYeqCG2pJb3PLG4NA8FRx5C&#10;eePtoWrVGjqU9FQUOoC1JSsDCSAojIB+uM/voqFeATt2qw0LYYU6hSnVgcHnH0xqwoyozra1MKyl&#10;tQQsH2ONBTNrNNy0vsHtqSoEFI8EaK6ZBwlzL5KjyfudF9FxeyZjoQVpz/XU3T4298OqVgI850Ps&#10;A8er31MxEulJCVHBGp9BrZMR566bJK2XB6uCNStKWmaO+6NyWFpWtOTynyfGT4BHGhaHTJMmUGor&#10;KnHFHgDV/dILMNKkM1lTLD7jAKyXU8bykgJT7HHvrNyJuEG0NwxuVFm2b1FoPUCo1iVFqsSOaI9J&#10;p9eo0d9qRCYc/Kh4PJSHAg4SEr4B2qwkgZ0U09lqnT2qoxGEmMywlUeNwHdx5DjqhjLRSQUkDKvf&#10;b4MBZdoQbLn3HOVbzEGNeNQS/Mkwo60ZWhCU/wAUFAbSNpWEqTwd3qyrB1W3XT4jrd+HRdHcvSFU&#10;qg5Wo8xNKg0xpJGEOAI3OuAAJA2BZ7hUSsEIxrz/AEc8lQR076x2G1Om2k/KuGDT6xOfduFcmdJj&#10;zJynUw32yQstrIO0JKUehXASlHIxoXYo9Rvi47t68RKzWRFo1BlQKRCq8hTEeFU4Yw7MiBOUFCw3&#10;6Xl7lBS3PAAGsU3H/iI39U1RGrY6cUG23I04Spu2UqSKlGUlQeiLK05DTilbiEnyBwdbE6MddLB6&#10;sWbImWNUlsOwmY86pUVSXiqmuOJytDACcKwd3pSFAnOEknGm5eNlwrsSGWOTSCf4T+rdY6g9KWK5&#10;QK6zKlzarKf/AACSoMPU+KmYd7UfABcaS040A4eN5V48Axn1236vdrlfoUByQmivR3pk+KwlK6m0&#10;8y5uj+oBMpHbKVlAyVYyk5GdVZVrXszqFdb1x2tV3narLpjkCSzS7gNOflxllCl+oDY6hxDYKXm1&#10;oSrZhXqBGpioqkQJ0SkuImxaM0YFLtl8uNvPRm0pQVh1llSshsJeCVL3ZJAOc5OWa+WkGo2gs6o0&#10;Go3fZ8VVhdUZNvKddcaCEobQSysNOtd5x5tTjAbZwcI2qIUMnQXetnXxdFpJh2Rez5Qgx6hDnS5y&#10;xPckMNvtPKaabSNyZCFto2lSQNoP8x0fiVKuun3BKpUW3XjOqLEmNJC35jDsZKgy426wNqe4iOkY&#10;bPCijBHvqPqrTospMO06u7S6Vbs1LTtSj09tuQstsq3uNNrBQUBxW1YCTkAgHjVKNsFeNmX+pH/j&#10;69W7ati2rQqo6awUwGCmrQxGS5E7SFONyX3lFaG1L3d0buDkJKhjN6w2nLLXO60XlPqNQrlbaj0+&#10;m0egQ0GRFiy3QzFcXtKPKkpS3zwPGcHBtPply0G02q9UXpdw0yRIVOnSpsYRJkdjapSGW2i1vJW6&#10;EpSlQyNwx54V6RXL0am1apU2bc6kVvtNSa3UaqFQZkmSlasRwXMKDbPjaAAD4xrZh4vufmqSFZeQ&#10;oR+O2BV5SOpTd8QrZFVva4hRG1ipTXKPHciMMkhZacaQjEpatuCs7QhJ91c6m7KYuN+ntyI9wOvt&#10;IqsiXJgiGzCZQ6WwttTwbAKEFWEpQkkKCBk5zm5ZXVfpJuRalLkSFOmamDHW3HdS2qQ5zlDqsBwe&#10;5KSfr9Dqu7nqdz37AhQ7it2BbK33tqVFC3FO7VFOHV5SoJJwvPtx51OTxsEYXF7MsMuTI6aoh67b&#10;9LZpk2XHpVPkSUMGU9GaaMZ5Z/n7UxskofHJSVJIPg+eOW6vLegQRXKo5Uqp+EOxo0t95DiPmw8F&#10;NIU6EkNEtlO7O3cr6agnm+qtGuSm0OHaNMqsOS4tqUY1XbbU2w3j5eUkO+pasKKHEpCgQhKuMckM&#10;StOxfmJEmI1ET2g24y9CQ4krKgFPAj0qWnx+U4+muf1pUbEtbHrzbz7DFvQ622msKDTqpsuMkt71&#10;IG9BCijKdxKfScjj76Aa5SOqVRvCC3R72okeg02Q2ir9iHIblSgpQ3hlJUtBbJ9BXkEFKsD6lFTp&#10;DsthhHeS6tgYRKk5cUT9FKSU85AJGMfbSshc4dpl6YWVudthCIqUqC3ScnAWkeTk7QccaKKV7DOJ&#10;kG7JVx/idvUalOQnTiW9NeWSpYAQy02UZCMJBOSOTnUzLhUSrRWqVIajKddAZkJIUGtyxjaFkDwr&#10;PI54zqMearFu1NcOC/LjzXUoekKafKY8lJPlQSrAODxjI0tUpddiwm5jzMGdHMhTKHNi+9Eb2lQc&#10;G3hQA43Ecn9TqPT0VZ2uly2nI0X5h552NHMBppLinQUhGzCcH1cAcjk6Xky22DTY8iLJWhZKVqKF&#10;EApHjeOEnjwdILqEF6cufUVxqhDdkMogCApMcygsFIVs3bkYSBuI43Z8aZPpiOtyo8+FUIKWXXJD&#10;USO44QU7SSG95AK8gD1EZzx9NU3exkdIcVuhsTKT2q5TkTqZNcW2lEtQU2cDJCirkkD9+OMarJyk&#10;y+lTDNIpFPmXTavzKZKYOxciRRUOKI/4bPqW2CQrblWBnbjR3NZmtzmWadPNUgOx+8mUiOTMjqGD&#10;2nWCClzzgqByBn2Ol7TacVI+WfqDpp78cIhOw4hbmRZYKita0L9Kkc42jBTgEfXRdnRfbQPPsVGL&#10;ATULYgxKqyFsOSA4pTS0MqP/ADAkZWkgc5A4PGpV+l3mie1cjVbVOokZxSH6fLZU66lKsJRu98FZ&#10;B9OFYORk8a6pk260RXLfrlMdVV25S2oVTR2m0uwU4PaLgCjvUon+UfX7akaJEqVXqoos1CKfGioM&#10;qY+6UvuupaIPbS4rCQd5TjKUnPg8Y0un9BN0rEqtGoFZksKrNn0oqVuSsQ3Vh0MgAhSeQs4JUDk+&#10;3j30gbbp/wAs8xad0SqQ2XmXX0JYQ8txjcHAnY8eUKUkHIIIKedStQcfm1uTLkUaEooWtDMRUkEh&#10;k85Uo7dyxzwM/Tn3kI9bdcjKlxaa63GaSNq3UjYtISBkBScY51Iv9lLxRm52dHp/ekSI7QjJy5IX&#10;jatKQDlQJ4GBzzxr9OpLNTpKW5sKJMp1YaKo7L2xSX2DxlYydv15A+3jXxS4rsNyYqaW3i6AGy2p&#10;QUkpOd3GMcAfvpJiHCjpWYISw2tOEJQPSj6YHsPtpg2jpmnIaphpNLkuU9qEEstONgL2BGMJwvyC&#10;BjXTbhkN71uFCjwrYnAP6jXRj9mM2paypR3blJTgcDyf10my3lAdDity0bggp2lOPb7n76pkR3ua&#10;Q6sOOBSkJJ4Ofpr8hgBSlNKDTjm09xKRvwDkJyeQOdLmdNkU9miy31qitOOvoSEJBbWsJB5xkg7R&#10;xnTV5clC47iChxtSlJcOMEYGBjH31Sl1dorJtUVBdXw4dI7lkV525LalxLkuGS/KYq0Oe6tMYK24&#10;PaO1B53ZBHIJ51Vkv4HKcF5h9WHthwAlyhDcT9OH+dbIiChuwZEiq1Z1l9Cm0x4zMQuFwHO9RWSA&#10;nHHHk6ZPmlUitwKnBhOyGYrjcpLM8oKXlJOcLSg5CCMZHnXRj6jmSox/wMciurN/w7aXZdNbrN2d&#10;PKzcD8WOXZv4ggpY9I3KKW0EHAH3J0G9Y/hS6X3VajL3TWkQLRrTEoAuqceWw+2UnchScqIOduCA&#10;Mc+c62F1N6u3dWLbo9JVW4Uek1+KZclMBhbamwFFCoxKlq9KSk5ACc+CMcGvIE60rWmUmpwULuSK&#10;2rvzIsppbLYV4De4FZIOfOMceNT/AKhl7WmLXp0Wvkjzb6nfDv1B6WRn6rUmmqlRmEtlVTiZLIUt&#10;WEpO4BQOePGPH1GazBHtr1EuO3qDesOdQ7ojIlU+pOKU5HRuARlRKNoJIw2cbQfG1Oc6w/1g+Fy+&#10;ulkhcqnoVcFHJW4JMNtRcYbHgvNgEo9+QSng8jXX4nNjnVS8nO5XBeJ3HwUsTkn1e/01+BGPP9tf&#10;V4B4POvqEhSec66Fo5/SX6Odw++voG7ka+7E8gZPGdfUkAbc4/fUsjj1Pikkc51ycDyddrUMeRrg&#10;n/q/tqeSk2j4Qk/zHX7anzu1+Bx/N/bX3cfr/bUovvI/cf6j/TXwkDjfj9tfVqI5CtclRORnUoil&#10;L9n78p5A19KwrwPGk1LJ1+STt/fV1RZ0oj6a+Z84GvxOdfNQlH0nnX7JJBPtr8MY181Cv+C//hp+&#10;Mjq38ONRMeiS267bLm4SLeqi1ORVbjlSmz5ZWefUnjnJCvGvR7pH1P6J/E/Ck3L0tlpt640BKqhb&#10;klaUusrPlSE/+YgkEBafOOQknGvGZtwtrJH11evwg1ZiB1PmLlPID8mjSWYcdSy2ZD+5CglCxyle&#10;EnBHP6azZcSlbZqwyapHqLV6XMhhml3NBcYWwpXystPC2VH+Zpz29sgHP11Vd8dDbDvBmjUG8RPn&#10;U56vRCgsuJT633UNqTuIKghW4lQSRk++ji3+sDkYxbau9uRXGnYQkPBxgmRHIWU/nPDv9dw+uNF8&#10;eBQ7jgqlWhPZnRklDi46lethSVBSdyDynCkggn3HB15xw6SuJ6PErjVlM9Y7YjWm/XbJsiAmDS6f&#10;LcptMioWtTMNxtw/Ku4Uo7Q2oICiDk8nHJGqo6fmZ1GsqvUeu3HImGnz5EZNXihC0OPtNpX3ilXI&#10;G8qCEjjaPPvqz+v9OvSnpk1mMifNpVVmpk1SXElNx51NVu3d0FxIQW1LA3FWNvOfGhiwm0wrfrFw&#10;VWgzqRULgr9QmTW5BQ+lKlPqQ1uU0NgbKGwkAEgg5BII1GtNjIpqkMbV6d2xZlwzHKHQFwmn7biO&#10;yat8248vuLceUta0rdUSpZQFH0DKgdp4I0jRYSHraPUe3rsmSYk5hcSTCXJL0dEhlawslDgJSTt8&#10;ZHpV4wRoioNPpVArUurWzGmxU1FKTPckyXZJW6gq7LbRWNyG2krWMDj1/Y6lqsiNEFOmUm3lSKo+&#10;9IfeZhMISuaUIU4CUkBO4EpSCc8kZ55ISk5Owq0D1Nt+gGkymXrFhxIjS1wN6ICEPPsoG1xSFIAJ&#10;SVFWfHOk4cOv1Nxyc/WpDiFznGHY+0hlphKElASk8hYV6TzjydQS+tyqe5LlQelXUF56pBtiKZNP&#10;RHiMz3hhptZWobMukBRzg84OeNFsI0Dp3Y8ChTaamoSUVSJRKrDp+/5lmdJb7jrquBlO5Q9QPjx4&#10;0ThJVZLTFpFu1C7rpj1auWPRFQYDIaXMfDypDq8HHpx28DA58+fbStx16rszqiptqXHTQYC6pMYc&#10;YeXHqsNDe9XyriCEbwDtKFncDjj31XlI6V2503vCW49dtw1ubELwcp851cz5GO+sF+U0AecMutoW&#10;eVcqPOcAyoq4VIbYTSK/+MwGWZr89wzzJUh9LaUudvjIb7TjSQnaNgyDzoZdYvTtEVvyRfT7qCnq&#10;S47NqtLqFJj0uQhUeLISpvsB5oqacz52PMLQ7g8Aq4JAyo3hwqSLpTc0qZIDLDKExSiQSnu5KFK2&#10;KGMKRs9QJyB499QKabSqbR4kamzHqhS6o81HjNOOAKZiJaDa+28hOPQUJSEqIGE4zqGqvUvrB0Ij&#10;Sn6NZsy462vLDMmFGU7HMQYwlxshZyRncE8ZGgk+86gEqUdkj1wXNYtK6r2sCGlJahvyVfKyO25H&#10;KSFJeSUZB8EqGRqkqh1Uo/UKFW7dptrNVeqVylv1KXSqe2/Pbp6wv87b7ad6lBpb5WgBDZU4QFAK&#10;Or+oPVq3etMZ78V6esUuC41Jp9z09A/C5Elb7Skdo7ThCgkhaVlIJUADwTrJDNea+F34l534a/cl&#10;Lt+Ge2mO62hct+E6lKiyVnahwA+nupG1RRlPGt/E/Fwf5IyZpU1fg1HbFt9P7Aj02g2hZTVPdrcF&#10;FUU3IUI88NAgJW4lQLhwVEFPhPg+QTB2VJdqnW+56DSU0hq3aLEb+bZS40qRLqElKHnXeBu2g721&#10;AHaFI5G4nUx/mm2K3Y1a6lQJdQpc6l0r5WEuvobS5FDxQ4hKXCVBQc3IP5s4UBxwdUhevSmHYFel&#10;9RqZQa5XJFQqsJxtUGYY7kSS8XHHko9JS6hzwAQFI2p59WdUvnal5GJ/FOPguWXRrkHUGs1Oh1Sm&#10;0xibFK6mwuV21sQ4yktKUUjGVLO0lWcABIPJ0euisR6LBYpLL6mXFpVKiofPdQ3t9KknySOCc+Qd&#10;Z4sqvQ5D7cO62lxbmvKRUUil9kiNHlFxIbiSCfVsdTleE+VLQcAFOtEyWK3attsW5cdGTSltuR3R&#10;KmtL3ttJyNjLhIC/WEpIPOFZ9wNc/LCWKVMfjmsitFEdW63A6NdX7cuigUdNWj3TOUioOyIpVKQ8&#10;2hDC9iwQcqQ5u2njIBH2u21V0ydZUu07snipxKTRxLYcdjfwFzYxHZbeaVuw4AOCfqD76YSXbb6g&#10;26xRxVYMuc04r5GQ4od+CoL25VkEpA2hJXzkKGPGm0GFBpF+GNc8eaKlUXJG52NIxTe2Q0htJ9OF&#10;vAIGCVY5OM6p5FJLWwutIfzKPPfopVSXG40iSVRG1pO3eEKO5KQR55OM8ZI9tBlShWrc3T6rWreV&#10;MrVKuF55ir1KFGpscIbMdzCHFkvJOXApWFA7sJ4CsasJyVUKcpqiS22lR5bE8MyGm1fw47Smi2Fq&#10;V5dCVHJSRwkEc6D7niJfvS1Jsmix6xTQ6w2qtsyc990Z7bTjf1QtXcGdw9vqCqLcfAXVMMaVMZcp&#10;iZiZCWmHyXENqUAhoKHCdx8K9sfXj2Ooe1g+mqOw506VKRR48dEdCVIcZcdRnvrSrBVuOdqgVEcj&#10;jxqYpRkUVDjUGeEy3wsiWvakreWkpUop/KN+VA4H8xP1zCIgmJ+JVvtuRF1SoNhyOoEhUhYQhfbT&#10;52nZvCvtolNojxpoDbzvyst1uRQ2/mYsZPpdXKQULKz+YJJ4Hj20OzGkyo5RObcQduUFSSCpJ8K5&#10;8/rq2qDGpN8W1TX7lpbM8KW6k/MBW5RQtSc54IJwM50ztWi2MJcpUm32XYCA4ypt1155SVozuLaw&#10;eU+MII3efOuzi5cEqZysnFlJ6M81lU6lylxkuukJALZ+x55GuIlXlOoKHVDalRKU8+CfGrlrdu0V&#10;dElNuW5FkmW136PV2OHCnucNvJOFJUEAe2D9BqvlWo607hpxKVbgdpHtznx+2unhmskeyOZlg8cu&#10;rI1MOpOj0KS0rP5VgjSzcCqFIMhxKOTgIVz5xogRT1qACk4PuQNEttWbUbgkKiUSkS6i+naHEMNF&#10;ewK8FRHCQcHkkaZ4BSBOEh5CEgZJ99F1KgTXy20llZLmAkAZJP2Hvq6rF+FKv1htE66KtCt2Ornt&#10;EJkSCPP5EqAT+5J+2rj6EdCk2lLlXPUq/ArxdkhVKlopy4y48VIA7ZZcUoJc3heV58YAxrHl5KWk&#10;zXiwXuRWXTvoiul01q6+otZg2zRlpLqky1bZT6E8nCPzJGPPGcat+nzOnNSp8e67FrM6o0mA2YiF&#10;U9t1EdODzuBSAAOCo4JIOrMmxqDUpvzM+mNGZESpDUorG9lJPhK0+pAOBkeDjkHVLdVb2o/Ru26z&#10;flKp9zXeiO4ajMp9MloTIhtIGFuDO0usAlIXw4UAgkY1lll7KkPjiSdskUUJiJWzW7Zqsym06ey+&#10;ibTmZzr8SUtwpWl4JcUUpIO8YSkAg+2ND/Viz7A6k2BMpF/0Kk1mLSX3ZQdlJUEwNgSpZSpshaFB&#10;AUDg8jAwdI9NuqEi7aais1+nx2X5jDLpg0ZTrv4a+rC2wp/G1S0pIDgA27goY41Y150ieESZMu46&#10;dQk1FCm2qi8yloF5f5MJJG9fgZOB9dYG5QfY0dVVPwZC6sf4f/RnqTDdqnS1LlkVWLKLT/yqFSae&#10;6jYhQHaW4FNHaoK3A49XjGiH4UPhrmfDhSbkuGuSZNbm1KY0KU7DWEhlpslW9bS1JAVhHqGVBQwA&#10;edaMlKtqZdENV40KIuHU4wU/36elKVSYwSsPBxBypGCEZI2k7UhRzjTCrM0NU+c9ayVxpcxLrjDs&#10;ptXyLoQQEoBwEA5JGTnGQDxocnLnkj0bKjihF2kZvvn4exRuoDHUbpTfjNlybtCmHWp7Ex5hiQ+6&#10;VLUzEQlTPZeWsAtPHYFDeg541ZcCLelMo7DR6usN3FIp6aXXHHbRcbHcaDhU/FCVt9klJOQn07xv&#10;4JOjKk3XbVQqVw0aqzKLFdbMB5SIxbdWrcfQgLSSlbrSm1NFKCR+X3Vp1LoNYk0GqXFdlAW7b6EP&#10;1Jta2FtSmYyEKUGe3yXFZCsHG71DHAGgnKeVU/oKKS0N7XhW5NolPrUCrKm1eMyKVUaktoRn5aik&#10;KR3A2tWFKSr3JUccknXMKFPe7dBqT8RUVDiy5Eq8oEJQoj1I7oPkp4CgoDKvynVd9N7mp3WSwptz&#10;9MpUm37upk52E/Qa48phUxlpOWGJzKFbgHGFJAeT6kqQFA8HUxTL0p0SnP1io0SrQKvS5SkPxylD&#10;rYXlSFtMTG2FodQVJKfWoDg5IOk9pQlT8jnjXUKKk71SpttIXBj1K8DEnIcZjNy44TGCBlt1t51B&#10;BUkhKcFRGDn9Ayq3l1YuO7EVBVlS6GwlIclKqCmUuPu7vUUPREOt7UeMOEE+RjwLQocJFat6auRI&#10;Yo1wPembS4zicNBeChsrawlQQB6nCkBXHIxquw11Mr91NO1CmV+kybVf+ccYfkNSW6jGdUpHfSlJ&#10;K1NBKPzDISVDgZJ0yfInKPWxcMeOFuhWpdZIdGXR3epzig1GlH5GpwX1zI0NxxCmyhbobC2XVJKw&#10;NycYzyNFlaue3JbMCsB+nstwoZjtVGa84HO85u3bsEp2rGwbuTjdjUnMdpL9Zcjw4FOfadU1Jpzz&#10;cQOmTT1IAWUqBGVlzfu3cpJxjQXW6F+CXHVbvsuGuQh2KE1221NhtNUbCkttuNZOGpLYKgCMb9qR&#10;wcK1mjJ3svpGXyRO0yTczcFlyH1OtSjt7fmXFxTFafeS4c7S93FOpSSeCpIJ9+Rqdk1yMigTFVq9&#10;J90Q4qjJei0fMxRKAFJShasJ37iMAePJ8aqG1rnta3JT98VS06nQ6e6+1bzyRTl/O1NCisrM10Ep&#10;DbSSVl1WCCBz5GrffiQoduP3Spukw3Zy0NQHYy1ZL8gbXGGy3lKwlRAS6CE54JwM6Pv9GdpRfyIy&#10;mXPGqUdunf8Agjc6Y24tqnVKoOIfccT5U4llCkg8+c4/QDSDU20VyGWH6VddGeYkqLTsd1p1suNt&#10;F49tUhIyjtBWSTg4UONIQFXEhz8Rqsxx+PPbTEYkSUNuMvMrJS6n+GvYo5IHPIydDN/1aFQ5K6sU&#10;ym2aS4oIdp7LCmITS0c9xlXKm1JUoFKRyMg+dXGew/aVaYc0aRa0ymLdo1yV4RZg2fh8211JeQFY&#10;IG/KUkKzkKQSkg8Z01ZplamVVhNPihunp7sZ16VIMYJd4I5Wn0kYOAFEnnQlRZPzFWqldlw6jFtf&#10;LMWnSHI1QaelI2nAYjBzMfGRhZCU7UgAal414x6MxCbVKqZbqECRMjRKo4HVwo5khgrSlKlH1lwq&#10;3LO4JB9+NW2vJIwa+z67GbYm9mdAoUtpLq2JEeUjumWkH1EEAgg5POPv507hRazLrtKeg1eI3b0G&#10;I73YKWEOd2QPSwN68rCGwSSn+YpTnIyNJNPvz7al3TXDSWqO7hi3ypguPVFSgkpXlZyEjJ3AgEYx&#10;9zFU56rvNOQIVLhQih9Jak0mYGGm1HKcOqcG1JVhQwrg4wDnA1SVvYxV9lgwRXoUhic283NhJC0z&#10;TIadCkAgbVNlohCec5Ch7jB41Hy6JFnPSHWJzuHd2xba1bW1n+YJzweP76EaXd1xxKvJpF3SSuHF&#10;StTpZhOpQgjwVLbKm1DAJ34CceNSzFapD1HartKnFVOkuKbaWyQEZCtu85wcZGD+ujbXgiTFLzud&#10;+jUoPVKFQ6nDpqUrksQ4xZqLpSkncktn1r2gnthOVe3ONDdP6wtVyO3I6X9M7huSNMaS5887JZp0&#10;F/ecgf8AG4dwg8KUELGQRzoko9Mk0V+oXMk0uAHkfMVGS6/2G3F4x6N58EEArABzj6jULPoVLuKU&#10;9UnPxCmFcAOIqkephYdQsjLCmF5TtAOeR7n30NphJLwiKqXVCpWQ2Y179Fa1Dafmhcu4KDOYqbKW&#10;uQhamwlKsIBHCWxkDPnzJ0zqV07qfcplIvy2ZK3khxsouBpBDXlW9lzaULzjII450zatKbcdPqU7&#10;p9XWYjdNYcjIQO6+lt5RwlW1KtyEp4JISQc/TjSbHRC0XqTCg161YNwvoQGpr8qlo/jSMblLU5tC&#10;z6jwAcAYGoopsiVeCpYDU+nuy36hWG0x8rWhx5OBt5wU48ZHGNOGZzK2kLbBCXAVDI4H3xptAdEF&#10;txDSC5HSrKWThRRnyBn286/TJEVSXv4+1KG1uLUUkYSBzj6n9Ppq6/Qyz8Z8lEWQ+2TKfjRy45EY&#10;QSpwDJwhPurHjnnXVvVxis0xFWESowwtpDrbMyMG17VDIynJwft51F0Osw54p1WoL66jAqKSVvqR&#10;sU0CBsUAQCUqweR9AdTfyokuuBmpsNONIWG+49t7u05KQcEFXPAPnR1ooc1V1+nwY0ic/FitS0FU&#10;aQFtvoUARuyEKJGM45A507kV+NPocam/I0xIjOrdRLZaKZDqVnOFq9xzxxnGh5phrsu9yEAGilSl&#10;7QAcjOPvjSz8Jx9bU+BILa0nDqSeFoIxj6A++l9S3FMfNyI7jQUptD6UHupSv2ONIolMvJBWFOKB&#10;O5S0kcE8D9vH7ai3m5wQoNOLZXggbTg4PtpUKeSkIaQVKU3s7ZPv/wDZ01BRslVtRHkJQChtKuCV&#10;DgHTWHXoEQPpktvxQqQ5Fjh5rCpKkKICkAZJSrGQTjIxqFcTUoqW0uu9wr/MlB4SoaXkvzWIqnW+&#10;66tKeEgjJP21LpBqx5KmpQ82FUl7vOISoyEpT2kAn1EjOfAPGPppvKuNbkVyWhoIbRhvf2wruA5A&#10;AGOM/TxpjEqFSqMqdCfjvRWm9iW3lqQpMgKQCSkDlIBJHONSGI8k/LNhICWgw9FSQCsZylxPOQQf&#10;rpcMnR2gJw7rYPXTali111VTu2waNVpLbyWkuORE7ypOdoUpIyQOeDp2q0bOotPkS7ItC3qTJfYQ&#10;mQ7HpyQpKQoKJAA5A+uc51NOIfioBdcRhKTlxJBB9/UT4PPOoRNTiwXqRAmsSYztWeeEU7tyVFIG&#10;5CyONqh4+udaP5mSvIpcaK+gPvToj07vynPQqla9Pp82Q2HGqpBZDchlZztJCcBzGMlCs8K8g8jJ&#10;XVH4beonTVr8UUwitUhTqm0zaelSygDkF1vGW8j9RwRnW8wpinSHobjhdkSRuaSpP8jYAISfrz41&#10;9jLehvsyHHHVxgdqk87Q2r8wP2I4P21p4/qU4P5eDNyfT45Va8nlqN2T6tfef9WtzdSvhBsC8avL&#10;uei1yVazzxckzYzMJD8dSjzuaRub7fOSU5I+mNUF1I+GS5LMosa4rZnO3PSn0AuPsxCy/HXjlLjI&#10;Uvj7hR8HONdyHLxzS2cPJwssH4KUKgM+rxr9uH+r+2ueOedfMec61GSmdrUCDg6+E4z99fD76/K1&#10;C6o42nXQ4GNftftQs/a/a+4PnBxr5qEP2v2ukNqXwMfucaVbajoWfmVqUnH/AJf11CCOcHOpqz7t&#10;qFk3NTbqpTbTkylvpksB4Eo3j6gEZH76hOMnX4cnAGT7aGST8hwm46R6c2/cFFr1i0eo06fIpDdW&#10;houKTUKQlKe7MUpovMIQsq2jc2tO0DnGNBPX7rfMsHpvEuuwKwqhXTOqr0NrsuFuS21nuOOAIIBx&#10;htPOU/xCMc6HavbF+UL4caTZVv2k/OqcOmsSJTjEna/Fc7yZ2wIxu3pHJRjJA4+6nxA9WheXQVUq&#10;p2pU6/Brr6ZESvORozTMCUXASwpDOMFCNyd5OVKyCANcHFD/AFk/qzu5ZtYXXmiW6U/4mkd+K3Re&#10;vVkImOBIbNbpDCA66P5u9HUQlWRnJSoD226su7bg6Ups+ff/AMP3Ui3p9CqB+ZqlvtTm4lQjJTzu&#10;jsvlK0pBKlKYUMckoJJxry5cdW4rerHOucqPB10snAxZHbOfj9RzQVM9EaV8RVvQY8l66G1xg1T2&#10;wms0uAqUN6lPIwU8hqQVONLCVnGUnnkDUbZtlVVcrvVilX1THl09pyBWanLQ4iPI2oWVNobUQnJy&#10;cLykgDPjWf8A4VOq1h9PLgkwuo7lbVAnloMLjS1/KNLBORJj7gl5pWQDndgZ9J1ty0GrXqEKY/aF&#10;Zg1anylPLqbsaoLlNNvuKU52mzkpBCnOcbfSRxnXH5mH+O6ijs8bM8se0mNrfsu8UdP10O/7tZud&#10;mdNjSG5HY7JSmLsWhDmc7yVpSrOecapHr9ct59PusVqXh+ISmKBKnsuzJMULLb7TTqFoQ+nJC3EJ&#10;SVJJT+ng40XeNWjW9ZD0urxit0OtKjllZ7mfCkITnB9IJPGfToX6qU1Mrppddv1KnrkxVR0NQd4T&#10;lwq2kOIIGQpLg498jWfDkp9poe12VJkRMn1676hc1S6d3OzEMGRBqEFAeQtp1pbDZeaWVglLau2h&#10;aj9U49tS1rUyAyqLXmqBAolSkRQ245R3mFQaq0r86mFf8tZzuByQtOcH2wDMT+l9j0+oXtSK4uDb&#10;9WnyIK+w+XWYyvlnSUtjGQVbSAnOMqTyBot6T024enVu1S0aTXIcm33alLkKjx4QeaLJbaKXUMyE&#10;rLGSVHKDyV+dDONxsJXdEtcFKR+LUKo09mdQ5bDkalVSTFVlYpoaWVdzB2pG4oUCkcHBJxxpjXnk&#10;VW6W6LV3YlQpVTYdcakodLT7BbKVI3lsjLZV6kuJPlGiyrVh+u1GovPuNNzo5RJQDS1RGpKEMoaa&#10;QlCfAKU8hPBVk4xoUsu7WURqdX67RaOxLqaF0xT78cN9tK3FBEXa8kEDuAJJ+vjjSaDpHyyrhqNy&#10;WD+J3Pa8yBUYLLb5mylBDjrqELwojyRtx5A86jLqtKz7qfplLuihUarQ5exe+cpYkNl9tLrgiqSn&#10;yFHcRvGAc4+pm7bUG1avFp1IoYixbjbAqcWW6lpMFzKQlTRyoOBwKXhJCVHYcnVa1W+Ztt3hVbCv&#10;SgPH8DnNzqdlIDAVsXh9vCslSY6WsJwRkuecDTIuUXcQMsYVsHrwsS36bDd+HW0q3BgM3ItFbnyK&#10;k/hcaOytsANAABx1amwAn6JUT7asDrtGpq7StO1GgW6hWKs2qixEupR8w+y0vhxRI2t+oBRHPOBy&#10;dTNcdoEShxbtpVHbelz9rkeW+nLokFGN+TnIwpe0JHG4n66yr8QMumxOpNSt2pVNup1WpNwpdNr1&#10;TqMsuUIAdzsoQkhI3qwCSFBA5xkZGzjP3pqMvoyZMixR+ITWp0f6vdOeqEqpOxrNu6RPpv4q/Odq&#10;PbRSHXHdxfAcAW2pC2huKWyCg4HJBFyUHrRJolxJbtmnS6hSLgpMqNU4b63xGUwFNqfnMoJ7WSoL&#10;DawRkFIxkDEPQrr6iW1ZtTuV1mj1q6P8rU+bR5MaE67IqJzgqfUUJ3+VK2pUccZxxo0sm56+9ApT&#10;V1UWoRCmC380DS0NtqU4kKeSlLaQkJKlE4/bxxoOX8/nL61odxEutEbbFHvWhdU61T7bvdVVYcpd&#10;NlphVFpoKix/mcrZ7wQfUpoOgHB/P6uQDopoF+0PqbUZkmxqcyxHirWxObqEdt+M+8hWMp7ThC04&#10;yCoEHkY0HquyPb143JGXHLk5p+H8vLjqR2otKeUEn5j1dwKQ+vKUBO3YokK45kKUq1LXdotJt56n&#10;Up2ItxC32fQw5EW0pQWsp9KhuI8+rjzrFN62bB3K6iS2Lvc6dPWouPPU65LLlOaUKczCPCFBxxW7&#10;CCQkhOcHOdS1FmQ4EyoQfxJ916kuNlYU4VJ2FKcykpx6W9ysZSSM58a/R47TF2RKG8hMhupMz6qF&#10;AqWxGJUz6GV/zIVuKiPHOdR101WfHYrlrsTrfiXXXoPzdJkR96kojxlAOb8j+EpSCr0ZKCpP5cjl&#10;en4LWjucnvtKbnJocylS33N4/iJdbiYASttaQRvDnk/20qkfK0sRapO/zEVzXHY8oJDLjDaUlSQ4&#10;kAAr9twA9uNRM69YFu3RQmO924NyPPRvlkoTshNgKONvAAWsgj9NTNwTBRKMutU2AuaC0EuttvgI&#10;CMn+Jt5BI43fbVeGF5RDVHqdZdpX5EtSt1uPSYtdp6alCmyCEsqfDykOJWpSsgqCQE8AAg50t1Br&#10;bNswaQ3AqEGoSK5PcYd+SRuCilpTqnisfmCUhAKk/kJB+xILpse27qp0m3bitW2KtSKkWXkLXExL&#10;aAHqS0+3tcbBUVEhJHn9dUBdnR5Vg3lSqj0zZEK2FtobaZlOrf8Alp63VJWlPdJIS42kJPOPBOSN&#10;a4yxZI0rsyPtZckqh3VOsadDjuGLUm2XJFLmSEokpcTsCm94PGDnbkHORn7HPN3Wf8X3+a5MGwmK&#10;lV6KlKJESZ8tT0oKVjlK3FoQkKByCnyMeSCCde0enWlZ7VpUWpVCYmi1GGsgxAHJLYSFBIAWcK5I&#10;J8ekHRnTKP09qsl2HbvWejJWwkFcSsxHqe+3n3G7KXR7bkcZ1q4PKnj+P0c7mcdfluzKHRb4OOot&#10;/kr63dfahQml7B+AwnlyJElJ/MhT5V2mz7cBzOdbn6XdO7D6OWxB6fWtSPw2lRu6thxKt70l4kqU&#10;pbislazk4z4AwngAAcY6fRUlUl68rdqCEHPZhT9zq/0HH++immRo1Hb/AA9xtfyqj3EhYWUhYxgh&#10;R8Hge+uxOSmqZzYd8btjiuRq9GSmsWtOgTXZKnmI6Km2cpc27jlaefoceeD50FQq5dsmuMCZcNOZ&#10;rCS2XqVTZqVqbAUWw9tCiAhakk8kEBQyBqy4rsdqOmXPi/NRGpKJqmwncVJSClW1IIycEnH21X9W&#10;6p3DR6xDbpHTO3prM9lx9yR+DqCfSoBKVvgkjcDwrCsY5GNcLPcJbOziyOcbSLeo1yPVajwpTxrC&#10;VKQd5jMIcQSFKSrBSM+UkYP21xGoJrbEZz5zbGhqWttiTTv+JSCChQ2qOQCCR9wSDkeKWtTqFdc8&#10;MVm9qvVIK5bhbbpMecgMRVpySzlttHrKB+Uk8/XTqVf181+35a7bo1Lo9bLJai1ma84pbWHgQsMH&#10;AVlPj1H1E8EcaSsyD6SLjj1qnW3Ebt+j0JmG7FkNx+23E7TO1Zw2ttCQOVnOAPcKz40G1bq1RKrL&#10;p8FNDcrtJqUiWJMlhtbn4cqKAXxJCkkNKSVIHaPJHIJ4ylVr0pT1uqrM++F0qWxT3IBkOxXX21VF&#10;Qyl1xLaeG0KGUjCUgkY0FW/a1dXXUXDL69PTvnxFdUiXFbTDrMVSQlxt7YlSHEqKVls7A4jOCo5I&#10;Ayy9tESaWyRfdaodSpqYsONCgXJFlVCKt1tTnzLmzLUZhAUFJXkFRQcpKd+MKwDH3jdd50WgS5VK&#10;VHpUlyUha0yIjs2DLhqUA4r5ZO1zvoJQcZwrarX2wes3Ti+61X7SpNyNNItiqrpkyl1GO8/SCtAO&#10;x1hbzO9k7krSEheUlBwNuNEtfmS4Rcp7NkT5cWY8uZumoUaXEcabAbKnCpTzja8ZAbBKjxtHnSJx&#10;eNlwfZ7Feml01uhw4kO5a4q66a8VPMPpts0uRSipRVsUw46pRYSFHCgCpKRySBnR1d1QgwqW9Nh2&#10;VVrkLkN2Wg05IKXEJAICHCoDKs8BJyccZ1nl7qauPVH7k6kdGem0Sp00IZpdwfiDcZt9tSV9tMNb&#10;jDpU9taWe2vYsY2gE8aJnr8tujVimtTGa5HqZQ2pyPJceREpMpbSHWdzS2whK3W1FRwCUkEFJOQI&#10;5sOMH9BRUKH+AJi3axaVFlXbUEsOu04upQ6jcD6VOhJWstIxyfJJAOnyendVVA/zDTb0coM5wGYI&#10;wyuKyjklL24KzkE7sgYOPBGou1erdNnRJLjPTx2fOaUlxxuHUILwcQSR3ULZURuwPTkDJyMgjU7A&#10;upFWuWXFpBjuNx4qVJjzIZZXudR6WnEjAWoqGMglJHPGM6tdfsuc5fiQcZunSp/+ZK7VKQp+nzNt&#10;PqKGkKeC2sFLbjvA7ZHqCskEKxjAOgcRrI6h1O57cNUkUWZaKkxGZsCUlCopfaEntImBW5z0qytt&#10;SdpwU+AMGrsygV9TDNMtqmw7nUA7Agy6kpllUrCUqaChkBS20p2bgpJxjjzpnZcW1KvXYVRt+dQa&#10;K7TavLhz40anFDcqpLilvYp4JCFuJVvSfqUnHPm6TAU0LuquGTLoNrm6gAhgpjuIpyHwhgYDz8lR&#10;OdqtiQFAglSsDJ1B3dX6bR4VLod0GmoFeqYgQRI2pmTn8bi1FSfSkqSngLUDlQGc40+NPuulT5SL&#10;dsyuuI+YkKmpgoivGY8oEtkF1W5DSFkANp9IQSfOqf6g9EOtPxC23Fg9WpFI6dv0WpJnxY8aE1Iq&#10;YbCtoW3IbfKmyoDJSlCRhAJPGNFixwv5OkU5VqJY1oNXLXKnc1GtzqqzVaE1HQ3VKLW4weVTIzzJ&#10;3MpmIWFpfK0nahSlAjOUjAyWVUVWp1ZVVpqIrzlLjNOwKa3AWtdPZcQkIJAWnKdyFjgEgHPJ1Xtl&#10;/DhR7DqFOmdOaRVKbTCx2Z1Og195CKwoKGyZIbWrC3MKUMApzwfbGpW97yY6XsUqpVKkzXK4+1Ip&#10;8iTBpyy7JjqUCjvjcEJS0duCpX6cHS2ouWvAtxfa2E1JjTKrGRWmKyt11wr+cZcYaS0h3CkqBTs3&#10;JUnAPBGcA418epwfZkRavCjz6fPSqK7IJUhKmyAdpPvgE4PBx408q9St2y1N1atUOdW6jXG4sdph&#10;xt2A0VKUBuLeVKU8nuArAwQkY1IqZapMJ9NSqz8iLHSltuKyFbUOqxkLWQUoT5AByojHGoo0GpFA&#10;dVqfdT/U63bOteXWFKukmH+ISIXfiK+XQHUBUnclZDaQVKHqO4JxnPFm2jTGHmksXLTpFbcfiKoz&#10;6AVR25DESQXA6hxBwhAcB38/ze+DqVlVeDLZZuK3KNSaJPprz1Pgz5kQvtNh5fbDi953bTgA48cq&#10;8cai2pdFuah1eiSLhp5jrU+JxdQllKGSlHeUgNlKUt7gSCcpIOTk6uk9otfJUx5WkUK56bSfxarM&#10;16U6ta5FQpD6nGYykJShDe9HpThCTyrknB++qrm9PeqFu1KczQOpEOsW3VpqWIEOY+yy6WFIUSkI&#10;Wg99bahnaPUQMpwedWZa9sRLfPzVpSoUCmv71CKylLaXwHNyXO6nPCUnaOMbc509iQKTFU31ArFN&#10;psOa2lxqmVBpsqXBaXlIUpKx2kOEeoKAzg+Bqldlv4qkNIVkz6ZRokGmzFwk99DklLzioZlJ2ZUk&#10;OZJAOD6fIz7jQWqr21Ra5W+nUOwJ1X7MOOqM5I3JZaUXFuvMoeWn1kIUlRORxnOjyFUK5UFTIj12&#10;mqqdcCG3VxEDt8FKnFqCQFEcHI8400/y5TEUiNR6hKnVhBccdTPkvkOOKUMcbMDbjgD6astbWyu3&#10;ZtDdgsF2rvPQKb3mIlTkzDHbhU9oK3q2qBSWtwQkqBXuOOeNF9ONNg0Zuv2pWWXkR1IjNNN1MOsS&#10;XFKP8RxWxQb8ElKRyUcYzptXoSINvDppRbjhRabUIslsxKmqKGm8DeMvO4U2kKAwE7sgH0nnU7Y3&#10;Re0rcokSPBvK2oNPbSp99tlaqjFV3CCgqcUQN+Uqx6sYyQkc6tQfkGUurHsOlU2szIUZ56KazEYT&#10;NlyjHDSZjq0rUyygOMJJIShedqgrA9Q8aaVpnplVJFRrNsXZPj1y3lNvVGPGdSUoeWQEtmONzoLm&#10;SlIScZV7ad1yidP26hbkZ+8WJ4jzxVm1Jp4MdxBCm0pS0pSirlQCQn3UTnxoZtRq17k6t3Y3SKbH&#10;r9RpsRl9qoR4pivuU54hTUZS2iAXG3W9uVJPoHkEEEkq8kW9lUJhoDi1JXw5g4HtxpqRWIbQaiR2&#10;HXHd28SFBKU5GMoIGf2OpRhbsd1bYwUO4G0gf2Ptp7RJVQjSI0xDTbctnKkKQkLCF+MgK4/rqeB1&#10;gxHjvripjBxhD0dpDbSUDASUnxj6ecalkQmnHFllpAW6ou9sYSAr3PPjU27X61VYYpdwNIQWnd3M&#10;VtCz/pWFpGTnQxOpUhcGfBacM0PFbQQuRtBbUOfX5Hk+NS2Q6VCeZ7rjDkd8PAg9sDIPv6k5zpKi&#10;Rao2/KTPkPFhaUpabWoqwrJyRnxwBqSpVNjQKWim04ACMkJSNwOFY4TuOBk6b0ivszYTH4lS5VMm&#10;94x32JJSVtuJVggFOQpJGCFAkEEHQOTsg7ZDb7LjRb2qQvapZPIxzr9DZgPrcdmyFxn2wSEpQCce&#10;xGdfTIjKqcmJHjrLRbDpeH5Fe2M/X306beZWULACtgwPr44GhKI+RQ4M6Ghp+aHMO/MAbincoHKd&#10;2Pppj+FSGwpTjW5SeUYVkJ1KxmUuZ9OxXcVuzjx7EfTTunMtznAmPtbU6sNoddc7baiTgHceAM+/&#10;jUGRdEE7TpciK2zTfl25C1AOlRAWhsEElOeM8Y5+ulW6O+mahxiM+l6oEtgfLblHY3uwFgfRJOM+&#10;MnUnJjRPxV2BKYddnNlSVqj7HUKCTgjeDgp49vI5GnNOdq9uQ5zVFqUmE1MbS0413d/oSchLe/Oz&#10;yfH11C+9AXc8XtwHKe8pbiKk2praU4SSTyCc5BIyONR79PiyZceiVCGtg0hppUc7/SkKThJSfzbg&#10;EY5540YVunuVAwZUZLa0R8NyI7w4dQRypJH5XAeQeR5H30zMSO7Gf+abdcdWApZSkqXxx7DUJ2bI&#10;2vwaZcJgyZcWGZNJf+ciuObsoUEnIBSQRnjjxwONLU5u5aLLafn0vfS6pGDjE2K4lYQgqB3KQfVt&#10;BGPSCftpwmmIdcAeYzHOf4geTvChjIKPzD9SPbTqPUJayqBveDUZDkanvpb7oaSkDkoBBOFlXHHA&#10;HOrROzHVKXPfKKrGpa2ZzLK0qaeY3lG4EEhJBBIByD7HBHONDtTqUC06cqZW5DFLh09pU9191JaK&#10;cHB9Q4Kjx6SMkqHknS3TWq3nZ1uGn3iuPUq3GdeS5V5M5KGpgekLWkobI37glSU7MAJAAHGNSdXT&#10;SbkRLt2447UpFSQpuRFW2e28g+QPr7EfQgHTVkqVN6EuCmtla9QOhHSq6GZHzXTiGzPkha0SIDpj&#10;vLQlBJU2hGEb9xR+YEYJ+2qu6ifAhSfxSFB6a3uIbsxXbESt5UlZ/wCh1tOc8/lKP/d7a1HYsijU&#10;tdRRdNoGS1CbNMpbTUxxCEM7gUOAqJJXsGD9CMHI06F2vUiXCqVGplLaKNraZ/yLUqYhwH+I6lbo&#10;UEnBICQPI5z41qxeo5oP+jNk4GGaoxHUfgN6hwGZSWb6tGdOjEtmJHkuFW8fmSVFAAKec58YOgGu&#10;/Cj8QlvR1TJXTOpSowVtD0BTcpJ++G1KUBweSB41vGZSaU/KkPJnLRDrtVlJlla1ILgf7ikdxxP5&#10;PVt3ZGMgaI6R+KU2hQjVpS6NWY8dVNVNMkhLufSg7wf4iTlKgVfU51qh6tP/AHIyz9Ki18WebNK+&#10;G7rhWVyG4PTKtBcVWx5Mhj5far6fxSkK/bOha4bKuWxqmqlXjb0+lSk5IakslG8fVJPBHHka9OLf&#10;q08T6nTZ9BmQE05tlSFvPpdE0bAguIIUopTuQQEq58acqq4hldSktiTMTEW4xAcaDoQkZ3KbGCpS&#10;iMDIGB402Hqzupx0J/6TL9nlLLd9RaMftKQcFPgg/f76bklXuPGvT247F6eS0Jq8+0bZeqQbckyo&#10;RpbSnZTCklLqNqAFE7d2FDBCgOSRoK6eWHR+i0q9HatQIjFHqNyNN0l96KHWVNuIS4y02pxIUSlL&#10;4SQM4I8ZBzpj6picbQH/AEnJfk89zwDg+ddLz2xrf/UL4aegcu5hIuCmTKNIuNDhbep83tx2piQC&#10;QhooKBncVFAOAlPpxqET8GvSZuqUuamq1d+KWw49T1TELbkJACdwWgJWlKlDJAPAOARo16lx/tgv&#10;0vN/RhfIAyTpSO6WH0PJGShSVDHnIOdbg6m9JugnRikpu6t9JY9ShOOJiNQ0TZqd7riSUrU6XlBC&#10;U4JPoJOMDGc6uCk9HeklmNR3bd6cW2ZiAZEKVJgqdWFk4QSpZJx4Oc4GpL1HF17Uyl6bmv6ITozc&#10;s29Omrt012hVWPKqi0NPsynVpdlrQAkSW3fSonCiAo8+gDOBqmuvovj4fIVdpUJ2ZU7J6lRZ6I6J&#10;mEmnzHShUgEpT6ydqSnOOM8ZBJuK6RcHTysTbnem3beX+ZZxkMQafFD6KWphDilMNetX8MhRIwBw&#10;3yCRrEPWrrJfnVuvJcuxbkSNTNzEOlZUERBk53BXJcP8yiM/p41m4UFkm5rwauZk9vGoPyVvkHXI&#10;T9ddhJzg4/bX3Z9DnXZTS0cdY29o4JP+rUtb913FakgzLcrk6myDj+LEkraVx45SRn986iduuSOd&#10;RxUtMq2i0YPxL9aGjDbqF81GptQ5YmIRNc7uVbSkpJVztKSQR99bV6NdfaN8Qc9ds27ElUKvRooq&#10;IS63vSNhAWkOgjKTvCcFIODrzaBwc6Obcm9Q7DorXUez7jcpSZLzlMW9T5uyS1wlW1xKTuSle07S&#10;fOxX05xcnhQzxpKjfw+bLjvfg3v1Cd6X1t25bCvSh0+l21bzSK3XJaWPl+0t+SGoyI5a47ylFzJU&#10;nBSVec6KLip92v2XbtbtmVPMi8KfsKu121qp5dIbdWMDB+XS0eRwT++sadNviUQ1djlR612sm9aZ&#10;NgsQpSHBucWWEFLLq0rJS8oFS1ev+ZxSuDjG7+n100m6I8OoxqkuPEnQPn2Y1QUlK6fFS7ksBI9L&#10;aUkYAGBjXE5WB4IpM7vHzxz7iDbVXcrV1TqHWZKHGKaxJisPNukpK2h2HUKyMLwHOFpJGc+CNQ91&#10;2lRbstZFpXUqVKgtbo5KpK0KSG1tlCysc5ClYBOfzHjUmbJqtCDF525UotUobst56SiSpMdLTc1S&#10;3krCyCc5ASM+nO7OMZ0K3tcKIcSrWg9VEx6lcqYlXozEZTbhjpaktKklx3IC0KSncAPooDGBrJC/&#10;KNLoK6K83S324lTrKUm32B/wsuWqQHoiU4bUla85Xu43Y48e+hq7LMi3+udUZ9HYQ8gOIpUiG6Yz&#10;jhABaZcWOFgn1ZP8wx40UVoQ6MJd1VFuO7SKPEfltvKBC07Eb8/RSMoGfroCsOsC5LnaaqciSKdW&#10;aP8A5wjOJk5ZaTIfRuQ6kg7FNjARgkYz40Si2rQMmDXWapdY2/wys9PrniNWtRH2aeimQp4hyg92&#10;S68mQrhLWEtrSRvGPpk6g/iTqHTDq/arvUhyVLpk+mRXGKKwHN63I+ctqkt7ctqW4VBOVZUlSVAY&#10;Oii6K9b86mS65ZcyJIqL5XEqTlMlPOMTHE7Sl4IUCE7m1EKwcIUnHvnTO4Oj/SSFZdGi9dL1NOq0&#10;l1U351NTXmUyAn0NoO4KSE4CVBGRu+nGtfGydZK14/Ri5EHLwSnQ2RWqf0tprl73DWyinQ5NJVSa&#10;gy223EQlZwGSEpKXdgQo5KitOD4A1azcWnTqbBcalyZMWIziO6lp1LeFIwQsAcjBOePOono9adAq&#10;1bhSV39V7jtadT2n6JTAXAmMhkdlmXIkKAK3FJQsBs4wFAY4GrT6uWfdLNg16pWdcjlPqDSESWCi&#10;IF9ttopUptIT6yFBJCsHOCcY51m5E+03ZqwVCFGf+otUp1ow65XKXVqtQ3mGadKbdgRw6l7uuIaW&#10;yU/dtpoj7pGfONEFDrNk9WapMl0+H24zgaQ8y43sVH2DY6lxOP5toP3JPnUrGrMPqB03doFSiwlz&#10;U7XJEKQnDayF7ggFYIyTjG4fTg6G7ZjXZbFFoi67ZtJarNRkhiS5RFpQwy4vdhEhs8HaQgKUk4BX&#10;5GkuFx0PTRZ1Cs21bfBotvPCHEjOuqU2X1uojrUQS2N5JSPBCRwOdDvROqVfrrcM20PwSRa1zQIL&#10;lRFMrCCgrZ9KUuNqAHcQVkJJABHnTWBIi269HpkeLJWqfFkP1BcxlTg+aKgpwPAkKTuK+PIISQD4&#10;1Gt9WGbZvVhqTH/BajTYSNk4xFtNxI4VkuoWchbGSAr78EHQRap2i9/RM1Cz65T6WGLpolrquOn1&#10;HZIMiGpxBjhzcUJUfUFgKO0+MgfXIZuzKq7NrFHi0l6A18ortutyylhJWgk9pOCQshIKuMJxxnOr&#10;dvi7YvUphqRUKNTYlapm1t2VGf8AXJxzggj8nIIBJPPB51Wd/QJ89CPwieunypndXT5DbaHsPhvw&#10;sEHKPSRgeMjzjQ0FetkbDnPwm6TDh1IPNvIcQpyU4k/LpQtKihZSB6dm/avA/lzqauCLPkuQ2KM2&#10;24iDKblSW1N7itopO3aD/MDggjnTAN0C6LXiv1uAxTZj8ZUeVFbWFBTBSneQ436VDIwSDprcE+HI&#10;ksRy8hMRxpMiPJaQohhvdhBUR+UbgBk+edHj15FUStbTFmXFQH400fNW4wv8OZUQG5bZbw8hfuFH&#10;Ktp88eDpk5UKnT/xiuSFvSnv4s6mtvx0NBtobVFB2kkqTlQ3e4GcA6mHe00+iTJi9uTI3BJaWlwJ&#10;cwT6FHgeMjP6aiaNdBrVFS3T8T5Ti1srMshp5DZyHArjzkEccaj07Rb8dQ3oFyf5Lr64l3wY23KT&#10;gpSr0lIUD6uRkYI8HHtqxW+olOl1HZJrD6FEBClQSUMp+gKlfze/jVC1d5VTmNTkxIVSdjx1OqMk&#10;7lrJUEY7iuCQoYGfI0oFS2KVIZqUkCatxTLgbZUoR1KSVpbUnPsD5GM5GtGHluD+RlzcOORWvJqW&#10;hXDSpW9L0gxnIy8pEkoHfT5CwQAnJ8Hxqu71osai3s9Hp0xceZJfjqYJlKQXWe2pSG20qOw4KyOB&#10;k8ZPGmvTyvU6VR2oFeqbKhCitAvujaSCQkbsgDdnjBydN+qzP4lcltybfmsKap6W5LrzTocSrtrU&#10;hKCBkDcFnn22jWjmTjlxqSM3GxvHJxY7crKYlQzWYsqS6hvuyzJbQ29JfCfS6vbjcsJ9GSOcA5On&#10;iqbM+YRMYSVNzZbiYjTm3b29m5Khz7Y5+ntrm9VOyqxFiutqQ80kLcjghQ7QBOQscEecj20NUm94&#10;8usVG0oiXUyaRs70YglQBbQ4VsrPJG1YBB8H7c65VG7wHdq0anraqirikqZprLSfnGRveLpQvcn+&#10;Ej/mAHkg8YHjRfVbaodZo6KNGqLSociIUwizEYXHLBV3MIaykpIJzz44wdDNEuFEWW1T5jCSxUHU&#10;BmSlje5HdSnOFhJ3FKhkZ5wQdFkaxaaqDH/Ap9ZhnltuUhkoeRuXvCs45OOAoEnAxjGjjFvwLlSZ&#10;XJtxVEj12lJqtEh1iqPR3jWafazaJ1X2LHolOJU5vWkKPOMkcknJ0UWbaN1V+kVinRalRHJHeafU&#10;040VMOnBStx2E5y2lQwkBGCkJTj3Bb3xd98uzKZIqtBu+pQWNy41ZpdPakIbZ7nbfacDKz3A62jc&#10;h7AACk+k4JFd1rrxQqN2ko6P39cVTgNoXHX+GojqMlz09s7vyoVuSpKsrCiR6QUjJN3LexUU6/T/&#10;APJbtZsquzYsCn3NBtuqGFIblogNBEsfNtuBwOtIUUYWkhKhnJGPfJ1X1DiWZ1Ir94W/e1jVANRE&#10;GXMNXjIjPuqQ6A4+hDbq1q2lQJWojgJKccjXNgO3rclLp949SatSrfmrW/8AiNvRyQuhhwqUw04U&#10;ryt5DSmllRCVDJyBjh1cHUnplR6ZH6hRb+bdl2lvRNmMSGHZshKmHEoQoIVh9C3TkpUBnzxjOqlS&#10;dDIuSQJTunMCoWUKBbVv23XaXHrEZukP00u0pbMNvd21lTae6uUConK1FB27sc6fdLoN8QxVJtbT&#10;RaRTqSlVGiU2YX3WnnW5DBckyHvWlb3aS8kLKh+ZHgZ1Wtgdb/if6uU6bUGlTIFCjoVJacg0tqOW&#10;oqVcqCgAdoScbUkKwNaE6a3nW/m6e8m425iy853W521aEAsrALbxwVJ7mzJWMgZyfchJqOmFNNx0&#10;P7ou6vUGBDQYb9w2DW2JMcy4S0rkUp3csIeRuBSkpzhKhx6cYyORStmjXKtdCtfqtNYdpsNdPdhu&#10;U9hQjzVOIJnyAlIWh/cjHd25Sd3qznNhWqzV/wDLyqT+EwYkuPOUhTEU/MRnmVElYSEHOFblZyPo&#10;QeNQl1WbekFmfVOnXT63fmp2xmeK1U1xUvp4BVsQgKJwhJJKkk488HVQk5CYxjBEVcnUXqFZa49O&#10;j0ql3G5EWlliHGkrNSqLSlYTJQ62FIcUBhJBCSSQc8jUvN6guUqIXIVlJkMPlteNzqZD6cDKe4ps&#10;5SlYU2tO3hSVAj31MvVe4aPSu0kWvSVrTHEt6mhGGmhgqUle07iMJHqIBHPnORmY7TqrLeuCoTnG&#10;W3n5OHJDqFpQW1lSnGnEYKQcqII+450dItJvyfW6rbNdkIkyl1CmTKglUmV8mpc5MR0nc228WAO0&#10;TzgEAhPGM6Z1rqFTolRp9qzHnZnYkCSxVI9FXPjMLT43lxBU2oAEH0kD3OfC1HbqN4UFyp0t7stS&#10;FSEUZEmQYqqgltXMmQ8hAKRwraFZJCRk8nUbU4vUyBVpP4JX0qpag06oqitOJS4lvatp0/8AMQFE&#10;ZLyCpHOdnJ1cY0i2g7okunVSWLapd5Nz61PfLjiYkRzDalo5ecCinZlJOVJHONIsSbVbXPpS4t2J&#10;THfdQpLcRDsaStCthdG9QHkHGeR9dQdkXHctIcWK7UVUmehK0KbgMMTXTH4OW38BKDu45HI8AHnU&#10;2idaNKhPTKlErz8TeTHcYVl1QKgPUFkhRK1E+k++jSQuUX9eBSP06tGt1tic3dTkeU3tTHEynlCS&#10;oZ9BIWUnIJB49/OkpFhWxUJFUkNV6hOh6P8Ah7jMgOsNIRvSpYT3E7VJVjB8jyM6eFyiTC8Y8aYy&#10;GHAwUSgFOMSM4w5t4GBz++u3kpQtcR8JUlCtp28pP3H1B1aSI4tK0yqrq6PfEXQ6lPr/AEZui3qt&#10;Fd7LppDTEVxMVwDtuqiFxSg2VJwSj0pJH18mLLs+36s0m9bCQp2qRnJj0Oe82AlKMoSC6Mob4bSp&#10;QwRtX5yMalptt0yc53XELQpCSAWXS2ofcFPIPPnTFuzWYiZDCHZbiXx/E+YdLoUkgAgqUc/qDq21&#10;4JFSemyFoValJpNPdnOR4MeUt9wIhtpSl51Ay00XHFlDbagFYwAfGqUubrBftj1Ki0+8Ok9XFvvV&#10;t8JqduvQ6jPqM0LChCUw2+vaAghHqAWClJAABB0LEpT8eW80t+jMRA0NgfdQhpS9wO9SVAgqAT78&#10;c541A1Oj2LeL6YtSbp1WmsTfxJkUkqdealjH8dHZ9QcyASofcHjjVwUfMlYctfZUfS7qB1Nq17Tq&#10;pdVBhSqHIec7zDlLzMoERMYLbdfbcTsWg7SjuBRwor+oTozvCr3YLFqFTtW5KBSBT6EajTqa1SG/&#10;kn3lKT3XFFSv+YEqUkJG8KCSBgkjTe+uk9eepchUivP2lTBUHluVKcwxCfl08hpXy++S82pC0qQ4&#10;oOoBUAvGDjGnrktzpmFUCRT7gTat2T3EKeafVVHobriVOJKN7q8lxW/C/JyTkkaKUWi1JS8EkujV&#10;+OzZMZqswoFEtaHCdrM9mGCqqrW2hLiQyhBUGuAABjHBJ4Gpymwreg1qT/kGjTqnPuiC7WqquXKW&#10;yqSy69hvDCVgoRuQvYpSh6SrznQZbfUvp1Tpb0qPDvuI+3JUuNEdo0qPFeSpO1ThD7pSnduIKQoA&#10;FIITzozpd09OLovmTUadLVKrMyntsuPRi2h5uO0chsoypQQD/KUpAJ85Ok9bLqykHKjOjtLlRGI8&#10;1D2z/h1JSFM8YUUqPB55x99IVGotR5EVt1TyW3HUN9xpJI3KzjcB4GR5++mj8MQUofNRmMPuKLSU&#10;Ke/h5IOAEnIJ41Ixgl1LZecIWoY9AwCPYk/fVqxrR9Mh8FyS7MW8EAhpkO7UkeAPV4JPHnGmkSeZ&#10;jrzs+iyYj8fa2hJfCiUq+mDjUbKZYrSaxb8uTJTGnNGIyGCB20lJCykkZDm47gfHA1JWTb1Tp9KX&#10;AvS4u+7Ai7fnYsQKeeWB6FOJUoBOeAVA/f30T8Aq7JxbqX2kIG9IT6lIVwN37ef1OoKtS2Cla008&#10;hEZA7igrc5uHlSeBx7AaVabrkOkKu2suGPRu41CYelDtIlyHXg223HOP4q8k5Cc4CSeMaZTmKgwz&#10;UGQyVla0bkEgKI3ekpJ/XOPfSZKmXokKTV40nMONKSpJSGXG/fHnx7edSD8N5psKgLQFAjIUMgjQ&#10;kzBbTKjXDHqkh2M2O6FI2lp4cjKlDyAc6mIdSW3IW6paVF0BJPtx4/30OyEo6rsqSAlxYWcKIT4/&#10;XX1lb6m9jxH8JRbQE/lKB418RIDqQ5nbjxg6+qebbOFLAz41AyBqEORImd2PJVCmg/w1IHoKfYkH&#10;/ca6al1g1X5KqMF9tqONgQ4AhxQV+dJzkK+3jGpVx1p1bLIjtKUleVOjIWU/6c5xgHnxppJg/LSD&#10;IiMf89fIT5J85OoQl6bLo8uQGKrU5dKZKf8AmNQRKXvyAEhHcRnyTkH28HSNZYo0pUykWneEuZKX&#10;GUG5simGGqO8SQMIUpecEA5+/jTRTceTGRJnVBMBtmQgKKmEulYIPpTxkHIBzpNqRMi1Cc7UUQty&#10;jtjOMk5WkYIKwfy6hQrEcdeS7GqCFrqEVtIkSieHnCnOcAeBx9/OoZuEW1VUtwlS2u4JMdttAC3F&#10;pSMpRkjBVjyeM6kH5bLUaVJNQdZekILQdSnKW1EYSr9jpjGjuRGWkCe9MaDKdzijj1DgqBHsTzqF&#10;kg9Ebq0VP8FG6QyVliTgFrIxhQBOCDwSPB1+kQXGWOzMkrCGGy04tl0ubfTtKkLI3YA5z513HYIc&#10;ce7MF9xuO6S9Jc7ZQ3jKgF++cDj3ONR9PXJ7nzKHlrckN7EpWo7U48A/9yNWHRLRmgxS4zCy44sR&#10;cOKUoqUXM84J0mIEWqxlRpre5tQO1SXClxtX+oY5B1wqWtmpNvsgLchgkAHhRUnwf31DVJmTVI9P&#10;rtGnNIklttR+VQHUKUlzLiUKP19aNQlC9Diz0tVmNU5NKRIp74+Scc3IU8yWxlxRV6S4SV8DgZ0w&#10;rdqqmiVXYdbqsAymmwmKJDbkQvBJwrtqT/0pyQrn2AOiOe3CkoUy5MbeeDaQ7HU12t6SSc4UT4GA&#10;RnUDf9SZhW2iE9Zz1fj1R8QZUSIMuJaLa1FxtJ4UpJQkgDGfbVr9IuqHFt1OuRpcpi7qdR55SnY3&#10;KgTCZHbJCkqeZUkEcbfBV7akajTIvzdPkTnIc7aw2/SpBaAXHaecw4d5OdoUkA49wNL2RIjUecam&#10;24pbTchmUkllSZCXkBALbiFnHpSlIxnjkY99S1yv0KsSJdzU2O8xEYcUtqOiQkuElJW6AoegBS9x&#10;2A4BOPbVWUV5LssybxhXi26pMmLEkU1wJdSW5iHFpKFhYORgAgj7jGOdEkilyJ9ANIuCLJVGbWtS&#10;WJTpfSkZ37mylX7A5B4/bTo0lPz1LVCipiqnSvlNjhCEBxwBQC8Z2KHBOBgYP66kJUumw3jR3602&#10;mcVOssdpovNqlIGVN9wccJBJV440cZ0qLoqmW11QqF2u3NCvBFRt9cNMlNMWlZW2Fo2MtFtRDZBJ&#10;L5dACtwUjPOlJfVu3XapDs92sUKn3fLlxaU2untlAPy6XCkut7f4TYLroKT6lq2ecDB1Ao9JtrvP&#10;Uqls02fUkIXUPlwooUtKPSE7sjZnPAwOSdRFx2RY13FE66bUptUlQigIddjFSm0KUDk4I48454On&#10;wyQk/mLaklol6c85VaE/QrnfTKcdQ5HedDaSChRIQtA52kJIIPlJGfbXdCTAmvT3qTWF1ViE+9Cm&#10;POulZZkN7QtBUQMkbhnGQPGoqk0dNuTE0mhU9qNDQkmP35BJUggKOFqPrCdw9JIPPHjU5SbArVIp&#10;iqdQ6RKp9PrExdSkvsjvhTz60lxYSpZVyVZ2fQaBuySetDZ2LWJ0tik0Cnl5TCu2Yio+FuR1JCVl&#10;lzJT/NkkkHPjHvzWrLgXXLas2fb8OpLlOLcNNnw0rbeeCeCSrBLiU78c+CfOp2h060eoUtbLF0Oz&#10;EdPXXQmrMxPw+O7hrL0VbZWrcjeEb1KHsQBorhoFyxqNbtRtR6TCZYMxbbS8uU15pxCo+1XBSSkg&#10;pIP1BGNSCcJJ3QqVTVMrw/CD0akU2jPXP09o1HVFuBqpS1QWlEy4iWcCMraSEtKWApXjPJHOhq7v&#10;8Mjo/edIVN6Z35VKDVXXXChElAlQljJ9IA2uI5z7njV59OrcrMC14RhXm++3EkpfjLnx+zKQhSlq&#10;VHk4JQ4PUfUAk8A41bcRtiH8y1RPw6JUn2QSlKMtqCTgFSQfuRnWqPMzQemZZcXHN+KPFLqJ8J3X&#10;jpnd/wDky4rDqDkh5xxMOVGaU5FmpQcdxp3G0g5B5wRnkDVdXTZF2WVIbiXZblQo7zwJbRMjLaKw&#10;PcFQAI/TOvcXqrQb0r1Pp0SK1EqEcJW5LirASQ9t27m88+NwGDnzrKXUHpFZ97THbh6jW+agaQe+&#10;YgmSko7KOO0lptxKdxOOcZ9s/Tbg9WcpVkWjBl4CS+Hk80hEKhkOA6VZglKt61DaNbIq/wAMPRq8&#10;qcmbRk1axpC9zbaG3zUIyinHKu4QoE7v9eOPbVlfDV8OFQcam9L+o9B6cXvZzjb8sluN8pXGSlKQ&#10;lbEkMpdKcqSFDeSnORj36EObjyLsmZHw8qZg+2qQa9XqdQE1KJBNQktRxKlkhlklQwpZGSE5Ayce&#10;+te9OeoF59J6Ff8Ac/VmCtiVTKc3BpUOYQPmX317C0ztzuwkZOPA5zqxab/haWVPrUqoL6x1ZNBc&#10;fUuLBbo7aZaGeCELfLxSFA7kkhs5wDgZxqf6ifArWfwJlqxbhg3DPojaVUqn1nfGcV230uZW5uW2&#10;+tSQprKktDapOeU65/MyYsjSl4OjxlkxR+JV7nxLV2hdL7jpbNkVKqTUtxlTKoEvPUmDFkIQ4jv4&#10;SHErbQ8lvGMZGQccaJejd1dOuqtMaqUyzKX/AJio0T5JDEwIkOiKts7DnxtUlRyMZHPjR5bPwU0S&#10;oUdNT6h9QbgiyazSlR69T7cjlOGlBlKYg3BQUhsMoBV2wokAZwANI2r8EdlQLyeXZXU+tM0VfbZq&#10;Eaaw+xOdaP8AzQ68koSg424AbUnGTlOsj/jqKryaVm5F7AjqNfdOtew27YZk0GMi5wumtipSylmB&#10;AdG1ctIUf4jaUlzagEEkcZ8EHsa17qv/AKTVzp1ZUOBcibTqf4RCuVipJjRalFac7oQEOBKnGlJK&#10;QW1Hbyk51oC+P8PnotU5UqbS6BKbchhYS41XX5KN6F+llDLmT2ynk5WMFRwDqetHpT046XtKt7p3&#10;Z1ZpbCZjTkpl2S84tbrydqAQtRwVgAge+3VrLhjj/wBPzYUHknO5+CjrXrrfT+U/b/UKxl22iv09&#10;YqDVry46IMNR7rYWmO+8Eh1YbRlSM8KA5wM1p12vC8plUuCyIHTinpo/T+GzQxWrmUxJrEGmzHSp&#10;oq2ulrb33lBLraFdtCmkqUOM6Y+J561el1p12tXy9JaLtNcpbNNKUsvVPetPpacIyAAs7inwkE+w&#10;Oov4OqL0nfjX1WLTsmFOtepzosanyKrTkPvy4fyyO60tbwVlAkNq9H1TyTjOn4cqUHklHQOSHyUU&#10;xz8OlF6g2HYNBs+9i3UGqfFiLZUykNrZYkJW6GN5O1SmVEAn3StOPGdaeDzEZbLEgY7ziWAfzDcr&#10;gZI4xqvb+spdHp5rvS1VLgxoTa35dtvqbhxH20I8xlrwhl3gDaSlCuPy+8zCk33SIjLV12vJost1&#10;O5MR3DihtGcgpJSSBgnBIGuXnfaTn+zVjajUSuL+XT6w6xWaLDt5bSn5EOXSXqQiNOjvISpLgccT&#10;lLwOCUqSrnI84OBS5a1TaO3Ck1NiamHUn2oqFIjrdKFuZCd+zlAKk7d3sSNFV+2/1GcvGDdNhv0Z&#10;uPKlp/E4E9H/AM9ofCEyENLJKW1EIJ5SQSeCnwYubBk0I7EMOpQpSk9nYVDaHFrOFHk544+x0p/T&#10;NEXrRBX6ibKtt+RTJctNQoLynN62lAvsskhttC2/U4lSPUSf5sjBHljIYpHU2wIEaovRS3ecdyCy&#10;hgBTqFOoG7ao8+kpSduB7jGjCmW5ejlgxb2qNHX+HT2TJVLbeStEZsuKbSHB5BJGSMcZ5P0BLXRR&#10;adUZE5cWVTZX472YrzjGxv54JWnuhAxsUsZJIHOM/XVL4u0RO/A+bbYt0UZ95oPwKQy3FQ6p0DuM&#10;oCW/Vs4UNygeeAoHxzojcXTYrqKeUIdbgsh5clxaiQo/mII9/BIH10GXLMRTqVM/BLchU+iWVT33&#10;2ZMV5UhmvOy1NuPpeTguBxK0FI4IJXuzgEa/Um54ceht1OR32YEhph+M60wp1TLuQUHB4IT7j328&#10;Z86ttou7QTTXF3TOlSvk4sRKlyWXno0fCYchY8oSkj05IJGcc6H6a9JlWjUqdVaUyKlUGvl5zkAk&#10;omjaUIebGMp3IwQlXgnz5OiBy4pFRqVNzNgsCcJFQkvRSEMSnRkDZ7A87ik88HPjUO1VYUpbsNbC&#10;HodTal0h5LTwZfADSjvTjB/6kq8ZwNTsUd056fCjuQai+0p9UjvwnW2inuJ2gpByT/EByhWfKuPG&#10;NBrMee5f1SqNvV11b9Ngom/gnZ3fOMupKt7HICVlzcjPt/bUxZlwqqKWLXlNTYLMKKGaeqpYQ+px&#10;C8q3ccqCkhP1IHOntMpcf/Obc+nw3olYhxTFkvxVBTJYCu5sczwkA5IH6/bUuyWfqD1TtmDCaRct&#10;JepbzGG34MxG1ZcI2lAT5JPt7eNGN0t0ynTqXFpTClRKwtExtxZUcN9nKVZz5/KMH2zqCase2Kvc&#10;9GuKrRYrdRozpVEIUtbAysuFKkq4IJ55/bU9dlbZqNywoqqX8k24piPBCAstqSAtCynA2oTgp5JH&#10;j7aBpF2NYgpXYjQpl+0ONBmL3pEtLyUJfUQD/ECCgEFOBk8HOjeZSaSxa9OqUK5KA+UuSEPyIryJ&#10;bbu9TYQMAp4ARgnPCjnnOqdbt9UFbNPkxIdSp8dbrqVrBLgfAWv8uCFEY8599P7WiooVFTQ4/aZg&#10;xmE7IzYxs2+s/fOc+ec6u9UVoJa9UaTQKVLiru5MOqu1JNMgQRCeU+fm9pTIMgqx2hvVkZz/AA8e&#10;/Ezb9gW/d1tyKlWHo0es2++5EpdRp01yN/FBSFOtZUQtbiUoG1e7IGNDNyV6sR4QTSb9q1uS5rCW&#10;YUhphmbFTJSf4bi0OJUAMK+3A86Tt2r9UrbvxdYuS5KTUrJEFlyIw7HCDGqbSW/+I4H5nHA4sqQr&#10;AOBgY0bjHrd0D0b8GgZlWt/peKSxXbhp0a66v2mwl95CVMt+VNISeS4vBCjjAGRqpKh03ZqXVW1L&#10;mYu9cR+kR5MGDAqEnZDRkOuLfDgI/ioU4jBVx20kAZA1P0u1LPver/5/fpsFNZWVodktLLiZKCSo&#10;BCiVFo7idxThR0xr1PNDE4S6R3qaxHXIEN8JeLm8HKEr8knBCfB5AOOdKhlcF8WD7NLYoeodRte9&#10;LZsOlXLJm1aFFek0z8Gw80mMl1xTrUhzcAtPqQAkoUdgbV550a1Gr/51ixqmplqiRUPSpsiW6h56&#10;JJ2KCChSAoqAbXu2YI2qJKcY1QNTr14XVctLqtodNLetqpUht38In35LCEKWvak/Jx0g/wAQ7E4W&#10;VfYAZ0z6u9KuvFXtyG5fHXK2wytlwM0P5Z6mUxCk5WWErYB7q1FSjucSCSTyfOtMcKkrsS4uLuiU&#10;k9dbCtaTU7YplXk3jOVLZfXHhw35E+bPUlQcdLyjhaO12mwCCU7COc6e2301ufr/APJVjqhmzrFC&#10;1fh9sUxxCHJi2ysB6S8gD1D6YGNvATzph0Qs7qZ0+uKRa9xmwqPY1x0crVKpCt0ylvRsOpdaW82H&#10;3XFqASN6lJSopIORg6PpFUtiv1qTIoVsdtXyxrTClvvObn3XFhbKmNu1hSjuKynIJIPOdFOMcVVs&#10;FSbdNETZdm2dYkGFbln1moQIQdDNLSsNS2ZLi9wU28CkB1ASSrBIPp4OcYjGOm9zGQzR5Fw1/wCe&#10;TOeeXUokSOxHeYS4O252/wDylLyRhIIITyPfU3UKJb6qwiBFE+LT2kMVBMZmQdwmEqB2pSkrQEFR&#10;3c7SCD40q5AuB+BJk0a50vyXnW+7EqsbusKS2SNitqsjhSiCkj751myY1l8jYy2M5VY6lpueVS63&#10;XmIzEZpLrcABTCZEVtWd0d1Kw2lShwpBGUkZ8agqPBviNeNw3YbqeumhMs9mNDckIZlUuQBhaHWw&#10;k9xZQchecZyoDnRip1lMyNDqlMlIgONKUXWGjIZZdSfSpQ/OBjOCPbTyu1AMlDzq0kP7YCJDSQpS&#10;QQENqxjOwc+c41Sh0RRFOTaLccJun1Kkywp9rZJgbGno4YUkYLqgfyKGMHHP20jAoSHZ/wDw8GW/&#10;HQhpESnxWFFuOltJBbZbQAhAIOT9SOdDEGxY8CNFZq9QuUTrWU9JpzbcmM+9JZbcWEpDiUfxkFOD&#10;sXyAB7jOjWSu57nokKNFo62KFUKat59Sqm9Hntgn0qaDStgKkkKBPvnPB0SZENqzcDlsRYC5jExc&#10;KdOdp7O07RFCUkrVgApOFehQznOfpoibj1OAyhcWKEOg+tlawrckcYCgcaA6dBk2vatTtulU+4xR&#10;k7y8186hT8bKAXXEl0KSRhW84TwckEZ1LWbbty0W85ds3Xetdfi3WGplMqD7DSIsde8pcYaU2nCX&#10;Ft7XEq4ST5TlWdHH5aAk1HbJae5RZdSJcaMWoKKikuR1MrVgeCRjfjH31y1T5daXvNQclGmL2diZ&#10;FadSgf8Al7kqGS2cDaRg4HBBGhGo1yfYl/1Ncy07jl2UFtriVGcw9JENxIUhxyQ04NwbJ3HuNkpA&#10;KcgaPrVjU+uzFzW3XakxIjNNuxmo/wAuhw7ypOx1CtrycjclaFYGefcauik01YNU+hdSJkWqMOXj&#10;QZlRFYYqMlUeIGcUgEbmiwD6XN25Ic9WQck51JzaszShEEpLEd9+QI0TuIU4ouEZIShJG7gE/bUj&#10;NsqRUbiXMoVYfFLS0pMiHNp4emoI5PYfbUFkEJwEHdzjjPGgukxaZOt+XcXT6r1W6Vd3bHmv1AIe&#10;iyGynuRXW04XsOSFoWAtJxxqN0iefIZv1u25QgLr0QVZMULKJ0KP2VNd0gJTwjHkBOSryT5IGlLY&#10;FOn3YYj9sViJFZeaWkTH2ktJYGe446oJ5AwAEgnOdVpVL0vGFcVDoFTJei3NT3Y7dHdhpjPsTGZK&#10;T21ri8SEobcLqt6UpU2CrAUdTLrlbVTYMys1WNALsqUh8tQSfl2kAttsIZBG5alqBK1YIAPGeNX+&#10;mD1tMm7ivV2LVGqPQxTPxiR3O5M2NKp6SoqUoshYyVoTtQlRwnySD40GUm8r8ue3qU/X5d4Rp9Ir&#10;EiirixZzdMQ7HQQTIbLaP4yVICU4PG4KxxqY23ZKfp0cqdZiQu6xOYWlLSpSNpBUnOAFDA4B5JOv&#10;0WoV2NMnrmVGFT6a08wiCmcwhaHY6kowoqKxsVuKkAEZyB5yBolZfVfYG0K+L9Yj3bbqKdc1aMGt&#10;plvRquykF2lutoCXlFKlJ3t9tX8Mq3K8408k9PU3M5UkuPmuUq4mXWqbmnvrkUkJ/gl6MEKGxRXk&#10;g4TjaPqolrV+vfSy3b4vmnXjKocVu24LaXZEV5JkVBx5BX8qUJHC07MAqI5BGADosusHpzbybk6g&#10;9XafYFMjQnZjUE1VLa3QsFx1MeMhZ7hKlpwfUSR+XCtPjjnLVAyyRgvIF3L0Bsq3qa/UrmhUyFXq&#10;PFEulMrkyHXG1JxteeW4sNpWdoUEL9OSQdCnUWm9foM5btBg3DVYE4ttV2jRreiIYgMBzux0vuIz&#10;IfUvaorIwjavbkZxqqOvvx8wfknunXQisrqzE1pppy6ZbbjBCDlLjCWHk+sYP5jhPPCONc/B38Xf&#10;Vy0+oTVS6oVCuVu2LhcbpC6pIjHssTQlQZT3gkIwPUCnOcc+2mPjOK7MBZ1JVEtC5Wqa9Hjrmpcd&#10;+UWmQ2G/KlJBGFAcEEEjGh6lm4qY60wqosy4KGT8qdm10NJA2JWMerA4PvxogjmLLbMOPPaSppxT&#10;DndCvS4P5fH6ad12jW3RXITVHu9muSn2iuoMs0x6Kac4Nu1ves4dByvkY/J99Y0tGmT2DDb9YgvG&#10;6ESY8hlS0oXFxglalcqChwD+UYI1PvXVGos5F2mmw570dQPyU11QjvqKTlp0eCMc48ZSNQ9RqtKp&#10;/cps52Mw1UR2o7inGmlhSknONxAUpJ2njn1DShS488mTKgtTqa0723Ht38VLiUbS9xwUnJBxnzqB&#10;MnL1rM3qGugwK1UW4MK3HWatT6NTG0sRoyzuKVFPJWDlQyT7HB50L1CNO+dcU6l6QuY+0wpSlbt6&#10;PG8p8BIB/vp9KtxBYkS4UZtipNxXGYT77hW0hR5bCgnBKQccZ9zpuxXnY8OHDuGC81WTGQHksN7m&#10;nXEgBamj7pyc4841TS8lxRAN26LbjuQ7ZckQUx5AfdjMPBLXbcUN52L9O37DGPbU8tbpiyBHRiY2&#10;8tKW3T6Vo2BYVn/0nj66drbMasqDhRIZk05zYgkZUSRlKifHGNN4/wAxHW+2+G5InP5p5SyohkbA&#10;Cy7tHp/IoBWqltaL8DumT8xW4ziSlbYwVlXCh9edPHkGWAkL/IN39Of+2owrUH2naR2nQhOHEJw4&#10;EOfQEfTnUnGuG1bjsmj3NbaHGlMwnF1aUqRvTKcSo4cCD6m/SkkpIHnGOMkVBsPwfWG5Yc74b5Of&#10;zDg8Y11JdqDaWVLStBCRvUnwVY9tdJcWIjLqJLbjclKXEBP5gnAIV+hz/bTD8XkrmORZbS1JBCmu&#10;36soOEjPjncT+2lkJKS8+3GaU22l0rTuQk+FLBGdSzUq2J1FWwmhl2SWe2qQ+slxt0qyQgA8H6ah&#10;34VZppUKi0wll7a5Tu2dy3Ukckj2O7Ix9tEkLpzUajBTUe4EVVKktOQeQRkEl1X3SMcffV02U5IF&#10;YPz1PlNoVKejCK+hTKwNyVKCtyCAc88D286m0QpdZmtPKbQGp0otukJCU/xFAFQHjg8Y0e2109/A&#10;qyyuorjvxkMvssJkIVn5ntlO/BBBCSsEZ9wNSVst06s1d6mtwkPJtgtt1aoSm1NMl1QK8tIA9Rz4&#10;HHjJ48ymLnJPRDXn01qVMtz5KjhNYUT2BIEQd2GzglWMZzu4ySDgDGqxuKNMsKMioV+MFU7OPmoi&#10;u+lP3ITlWP0GtMpmSodPckzW0LwhbiwhQAdaB8jz5Tzg6r9VDotF+VuKldPjGdrdUcjBqUoKQhhC&#10;lbHQFflSv7Dj9hq6DjJJFH2TedB6l265ddkvKnR2JAjzUOAtOxfO0lB5UVBOUgcn7c4KJdOj0mVJ&#10;/DYdQhx3CFNMzuHQdoyvaMJG5W44Axk6s+v1qFCnRURKNAhyXE5U4GEK2fdCtvn7j6jQbXaPCntS&#10;63TJxVEjIjMyg68tbneKz6/WScZPkcakqvQSlYDPwVtw2nJ5Wl4/zlIUpXJxnOpu3KZSK7bFYmP3&#10;HB+doMpluXT85eRlSCkgjjcCRwMkcg41zJjTZs6PHYQVPF1AaRjl07hwP+5+miqtUBmEJVDpCFPp&#10;gylOS5m3AfdwApW1A59tTq/JdoEn5VOQZTBktsO4MncpBP2z9/00PPU4m1ZdPYKG2S0twORMqSSs&#10;lSykeQMqOM/XRvIokNbyVPOdrYD6QecEYP8Avr7RLFqi43yFPp85cBMcNNylnuFwZyQo4HIwOdTq&#10;yrQHPWuJaWKTOpbkduiLaFNlpICHU9oBbjakeptaSCkg+Rjz7OY9sKlyFTpMtxifTXnlUt9s49a0&#10;gOKcQQQpJAxyM/fVlqsK4ZE2OJdXpUVsx/mXC9w4r+VO5I4T4yeefGo6XV7f6U0+PVepk0x1pfbQ&#10;mqx4a3IcdRUoocJSFbU8BJUoAbsDRKDZOyRCzIc/8Rjw6lCLD8txLTIz6SoAgk+yRuKQfH5tOqb0&#10;zn1hti5IlT+Uk0WpL2R0vBbbiu12lNuEeW+QrzkEasa2axZt5hysW6Ict51tw/OsODc0tSgSlSM4&#10;G7APjTqdbMGIytpup06l/Mtuugd1CQXFkFTim8jPg8/XRVQDk2Vozb0+zLRqtRukRZFHoc92oP8A&#10;zLKC+00UBwLQselQC8pSNoJHnnjR7BcYptNlV+n1ORUUvR25hYbhpSF5SkhxBwP5Vfvj66rOtQer&#10;lUv6N0xq9rmpW9HaFyVWqthSo09CEufLwUpKfWsvpbWrBOAjkY825+CSpFBqFMmKdkyqg0YaVNHC&#10;oocBQFqTn07W17inzlP10xxSpsG2wNoUK07guia//wAI07VWJTE+GI6m3XigpbeW6ggBSwoABXuP&#10;c6Jpl0Um1KtJguMSn4CGo+XYzIW4wrthO1aUc7QlCcccZ1D2XafUihUSLNvJcCrVeEwmA2inN4Py&#10;zJ2pfdWvJLzqdqlIR6U4A9tRPVCr1CybZr3U236Z+JVSOy0liC60rapxx1CEkrQMlKApSiPOE4zo&#10;fukUFVYuGxajb0phiA7U4zsxlx59gbXIanEkK5yFZAKFAYyDn66fTb6bo89TzEWHNDba0ksHY+QH&#10;EpOCoYXgjJSDnjONVpGt1+zw1EQ67WIVQqLNSnutyCotuONtpS7kjKG+4gnt5PCx9tD15GuHqtaz&#10;kynO1O0KQuTRXnUPbpVNqs5wdqW62SMtFLJQhwA4Kl+4GihHs9laRpCj3NU6lVnXktMNU6Mgoy7z&#10;IU4fCkgcBPt5znVP/ETToPTOpf50uKVHjWzVmsqeLalJ+Y8KbASCpSz+baBnAPHB0fUODBhlmnqq&#10;r6fxBl9JdYUC42hsbcpx+Re4kBXtgHVGWl0ps+iwZdFvm1K/T5CarNuSLVa3NTKSxHj+W0vqcWML&#10;bCFLCsKUVK8cauKh/uLl+0SPWnp/VKfYFqos63pdZrV2GP24TbSUNwFEIX8w+6BlpkJyCSAcnGc6&#10;tCwOlEC0ZMerVqbEmVxhpv8AiQFvNs9wJw4sBR3LKuRk5GAONEqqnV6rU5ztXpDZiVJtDkaTGAL6&#10;GCncUOpPjBI2gZ8nUiw0xKci1OUwsPt7kx1nIWEH2IH20FJeBfW9slUR1Rnm5Cmo6TU0jslA9ZIO&#10;Ak+2SdJdyoGcYoU2I7kV8JWCe6iSMdvjwUn1Z98jX5iPEklYdabUpJStJKsHOT/83XbzoajdqIkr&#10;DxP8dOAW1BXGD9cjROmilGmfG/8Aivk01NqG7OjtJecUwjgObRlQUeeDx++gu+IsuDXkXlGgqkuf&#10;h7lMbLLOFx3FqyJL7g57KUpKTgEgkHxnRk+0w+43VFKSHdq0pWDgDdweP1GoytS+7Dozq7iep7lJ&#10;ntyHVNxlOqeZIUgsAJI/OVgDP640pwRfW2OrfQ9eK4E9i5ZCW6n/APEoslMVKFR2QFKbDrfhQIQp&#10;JHGSeMagKZW4dQcu6iyKDLptXoz7FTbakLD6mC4h1lh8KST3kkBxSQkkA49xjUpHeivSI7UlM6mz&#10;xTQzIMB5t9ai4g70IKuElpXbcClDBOcDzqHg0it21blHsmjS479ejJdiRKnMU69HkttLccjpkjAc&#10;UkBaQrB4UMp440UUqout0R149D+mXUtp03daNKvCI9ETIRLltL+cbT20tuKDyVAhJKAQU4I8HONZ&#10;2pPwh9VekPUePU/hg6lMRbXqUVyTOpVefU8wZDDicRCUJJIUHSUuYCk7V5VyM6LpEqr1Ol1Ct0h5&#10;FajCM5EqEVwNlmq1FDznzaE7l5abwhJQE4HI4OdFVDotvWrQXplmW5BZhPOGpxorBc7iHXm05a2q&#10;UohS+1ylP8yD9taYZ5wXVeAZRTdtA7VYFBuGj3JQ7sntxITIVR6iHfSQJLezAX4IPdwleOT7adPy&#10;7jhx6J09p0qLUJtpRosSlNOKKpEqOmPsWpzeBvV6QCUqIz9NT93UZ2szYobrSaIy1FdkTmpEMrTU&#10;2ijZ2nQcKR2yStKiDyBxpKpUyHWaQzbhjoeZWUtCTMUtDscnJS62tPIWrghQP5lD20mm9Babv9AT&#10;SaxJY7iEW6xGletpR9SlFaCcpLZyQUq9tTNcs2jXJFbiXRDeaekoZeYeafXGKlJyQpBBAPJ5ByOB&#10;kcaTTZtzUSq1CTblYZl1Depp9FQT25qwlXCkvp43kDG4pAPvou/G4FagJddo0hh16IZTUKUlOHyB&#10;6u0onaSDwoAggkZ0PRIZGdFcpsSl2rTaitu6aqmCWS3UIqENhT7SsbkflxlWMDII5/TWfpD1PoNX&#10;uiDA+cm0+QH6xCodRWO+hbPPdSrwj0rSAQRg+PGtWzrPprrkeZQ2XGxKBMmMHilPcKT23CF5yQTg&#10;jPIxxoNvKy6ZPqNHtOqWUzUXaxElxqu2+58utEfGCWHwMpXyFbRwP2OltJDIytlS063WolvRGIky&#10;PHWuM04kOOLBcUlIS3xyFEJUM588/TQw9RHqXQrlpFLp0WU3V4yEiO24tKVBtZ2FAXkoW0VFSdmM&#10;5HPGNWbUulI6fUil0SbVpNYp7CdrE6bFLDzKkr2hh1QUQpQSOVDalWQQPoFV+Y9ArlKEypNM0wVN&#10;1qVB2APORG1jBZV/IpRP82QQnQf0GmQNlVSjuUQKjx0LYFXkQ3GJSNjrDjaCFulKuTnI/c6c1WHS&#10;pkuLQ+xH7z7G4Jab2OdopWC2lSRjK/5Rwcp1IvPszYUasW/U2p9OefcllTjKXNze4pWjgZbUnwpP&#10;sUa4gR3WbghyEwmVMSmlOvPh7AQ0hZ7e0ngLBOcc+DqMgMz7cXVY9VsGvOSHUIgB6NP7ZS72y4Bt&#10;JUP+YnKSSOSM+NBHw+XJf9lXbO6VSLPar9IiFTkifHdCTJYKiA53DwTtyAM+Rom+JtzrXY1j0nqH&#10;01pxl2s2XEVad8ml5SUKwEKcyOWVcjeBjdgEjgaHPg5uqkdQOxbTDzVOqdIS9NlslOfnG9xUFJ9i&#10;ApeCDyMjGt2PFJYe9a/+BEs8Fk9t+S7Xb0t27q5W4Vr2zU6NBospMGOiWUl9QSkAuLx+UKwo458j&#10;nzpnWLij0WiJkSJTJiPvobdU89sSw0oH1AngDOOD9dOLloEqk3Wq4movaVVIrcJ9tpaU5WHPQtR4&#10;H8239hpeRasysWvJrMyjpkUlLvyz3dGQsYyVAeSAQPV7EjWA0paBuXVZEssM0qelhcCS4l5p5Cm1&#10;Ou4SkJQs8A+oeeDuB8DUvUZDjscz/lApl1sJkM7f4ncOElJB4yeQfGmbUlNMjJShl2TDU2y1I8qw&#10;tCMbj5PIwc/X30rWZLsSg1KfS4blUe4kdmKUhx/aUnAJ4zhIH34+uokTqN5qJk24jQ6TGS3EkMd+&#10;MCkpQ22FKwlXBBUNwH6BPGhOjXRFYv6axGZ/F4LBjRYtRp3c7jkt1J3sJSMpk4HggcYx5zozpVbh&#10;sUmlV6pMVRtJKVy4jG0ymGlLI3hKiAoAlOQcftptQ7yqfSTq9btwG0aE9ShTzRKTIjxHOxTJ+4qf&#10;Q82Ffw3Fg+lwDABI/wBWmxishTn1WgiqhubplPRRLutyn/iFThrqMCnOlve5vSrstOubfQsKT6sc&#10;jcNTvT6v3PcVpR7rrVsw4DqI4aqNEfYUuJIZIGVtFQD7SxlSTkkZRxkY0D3P1ItK5upEmTdDbkKo&#10;LWHp9SnSGmEbhj+HH3KIHoICc4wNSfVPqxT7BjC8KnAjwW5sZNKocaG4h2Q0hGxxBS2eHErydzhP&#10;JUrGOM5nid9Uiozb8lm1+g0aUI1pvWwiK1HTPcjVApTIDxSlJaaQVA/6uTgHxjHI0SuR6V/lyFDu&#10;+XJlKixnlty2VpAW6hlawFtqSrcpWNoIwcnQ3ZlJuxfTim3xdlVgSZVXlIKaZT0EiJ81l1TKnFHh&#10;aUgAp9iSDg6Jqa8k7mluNuRUodGHm8JIGchQPkHONFF9dMVJqXg7nRrFuiz6RT6ze1NiT7ho60U7&#10;5VS25rqUK2rWlwYLatyUpUOQVDBzoS6b9QWKpRanTKdWpVaqVJmmHIqr5S98452iVICgdwKMAEHg&#10;nccDUjMtyZcUxpiJLp8wUt12UG26WyVRASSpTIQlLiVZO7OSCRk5OhGw7bRaNzXWiXZD79KvF/8A&#10;GWa7bDy31xJzaShz+G4vatDhUXClOClRdBBGCk3JVaEybh5LZYuOqvVDY7czNUepqu7GRIilC0lC&#10;NziUBZK1J2nylWCD4GoOri4JlbW/YkJcpmNHfeqaSnDJKhuaSDyFOYz6ePTgZBIyWdNKc6/UqO7O&#10;httSqQO6pL8cd9MKQgepecqQpwgYGfy5yPfQ3edIuStuyrRdmVK24dNqzAhSKDLTvacDhMZ51LyQ&#10;F7ypCS2cgkAc8ZCM97FxypOkK0p2dApciqqrTjC0CQZTNWPYYiNtpBKgUZU2QOQobk49jrmxb9/8&#10;SqLGuSjQXIdCndxuHNlvoKpy0LKSpLaeQnKVYKsKIwduDogi3BCuao1F+jR5bFXjq2PPvwh8vJhl&#10;QAHbVwVOBKyBxgAZ86AV2tTaJV3KtZdJrD0l6YZgosOWyIffSFpZ4cwQDnCtp5x9ANM9xSQxStFt&#10;WcijVp6a83XIcVFOK48t5JSpxLoRkpCDyTtOf9s6Upk2yai2uJDvKbTSyotlqUEq3pxwvYk7kpwf&#10;fGNVXb990aoUl2i3TcqqFekGajbR3Zzba3e+cFLCSkEqQoFI8kAgHS9X6QW7RZteqtu1qrR62l9M&#10;ObUmJKPnkuAtvLQoj0EnftORyBjxqN9VbBVyb2DHVp+/unpFz29T/wDO1BqLbCqXOoPfU9EcQ6C8&#10;VhhYUVPNAoS9yEqQnck4zqta58QtsV/rVZbPT6/maTDkvO0WRS6sZEWpyJiwXQ9ILwDbYC0ttJK1&#10;cqdVjjkWXZlfumjVKLa1QvSny3lthUaT+DlgGSZCv+GfU0drW9GSF4GVjHjR3XqRBqSYtbq1At6f&#10;DU69BlSqgiKHWWsglSUupK3k8LBbAySONNwZYeGiSTS8hU9XqkUINQiOMPNDDocaLSmzjlLifI8n&#10;6gjnkaz/ANQa11V6D1hF6dIIqqvbM5b6ZtspjrcRAkOIJddYUjPaSoHft4AUTxzq9d1KTIESLDcg&#10;x5KECKw8gpDiCgYCAr7EcewIGgG9LKpdTFQlU56tUyZWyxCqH4VN7Mh5veNu1K8p37WyB4ykLGfO&#10;rUqewlFNUyq7C6+MXZctEtqr2R1DmVyoxQr5ilSYsWM7H7WWZKVKU2UFKUpBUcoXg+TjVoWs1Eoi&#10;anIpdsSKPWanHQ9Vn3pbaluvF8lbp7aila1JKvWr1JB+mq6pfw69O7HdqHTpF2MXHFnNN1SkUR2Y&#10;mHXqRPbUodqA+SEhpxKvylQSlYztVk6+dJap1RiWDd8/qjFfta4reqxYjTJMQSHH6eAlLT76Wv8A&#10;nrQsp/jJHqAUMEeDnCMlcXpFJVuizLsZuaQ/Ep1Blpp8Blsk1BKnXJqUr2qUkLzhZUttslWRuBwQ&#10;dSlPtynvOyJNRojSZM4pXMQ7D7fdcAIK9vjClesEe586B7WvC6aap9Eql25ecB2OupF606kF9ttJ&#10;Ql4/IvHuJAUsHCTgZPAwdFNtdR7VZmqg/iK7cdSpL0aNW2XoZwcjCEvkpUnj+Qjz41nUkhi0FzVw&#10;USIyYdXualJeYSGiX57KXDtGDuSVZB1BdQ7HpPUy1rgsSdarlcpsxmVS5ZbSkqbmNMl9LbZPAcSp&#10;KMKJAC8JznI1UUXo3b9PqddYqXSGi15c+Y7Mp05NYedlOpWQpbqy8hxC9y920LKRg4wThWoPrPZP&#10;w73TIptvXjf9Bsf58iUwqm1FEeMjahP/AAstsK2jcCpOcAgpOT/Lp+J3NUKm7TMbdWumld6EroMG&#10;DaaSupxJU1FYkISuSsOuAJZW3kht1lKQCD5KyfBA0FULof1SuuM7U6daE+aEN79yyFLUPsCef0Gt&#10;x3z8THwhWdeBrFJ6a2TeFyICKciJCpYdpzEMlCtvc2pbfdRsUlCgCSXdqlYA1rR6wrAYtunzKj0n&#10;tem1t8IVNjQ4iY7aVeVhCmiM4GEk+MjXVlyJwgm0Yo4e86Z5K2j0p64dNanT7rk9HKpKhyDlp2db&#10;C57YShX8RSWlpIJAycKxkeNaFgXr07v7ppeVk271so/TKhRZUd162q7bzMZFTmOcKWNzyloKVpyp&#10;aEDGUDb6c63a30W6fXRAaqdBrVz2o5IQvaKTVVhlKhwVLS5uBwRjjGRrB/xD/EtfnQ3q9U+l18Wh&#10;R7/j25IDESfdFNYksyWVtIc3N/wUrCh3Ak/xFAEHSOz5P1f/AHD6xxPZa9apNtwo0OZBqDlQltoU&#10;t0OMfLqZWcFSck4UM5wc/wBNRsGA5EZMt2pJlsrcdIWpW9fJykbs8hPI1Z92UKxenNnMnrEY9NjO&#10;zFSkVMAOtPMqUEhvut7iEHjIVjGpqPZdktqUqxYUFpTiNq1RSp5pxCxyDgkAEHyMawJaN3ZMpKbR&#10;odSblOzFbg+tAjK7ST2SnaeCRxkjk/TRPZHTS577lq/CHCmAtRTImPIS1EhNgevcvwePbz41bcTp&#10;pa7DZ/H6dCa7ad/4fGSe4QDyTzkZ4+muLhqLc6mx7S7UikUZxxAixqaw4pIQDty6cbAMkZ3EcjjJ&#10;1KBlJVog7zX0ltq0H7Isqkf5sqwwqZcEhRSllQ/mZwfyjx7I+pUdVa/TYc2GlcmOguI5Qsjkfoda&#10;GuPp9Oi0JFKtCRTqemV2kyppIUZEcI2hJUjnOAMjGq3V0fuMVUMtVBqbAiAOzUsgpWhGcnA9+PfP&#10;vqPZeKox82AH+WXanVKezAjO/NuhDbbaDtK8nKDg/XOc++iW6+l8212zVHauogpCXnUnYlC85Vu4&#10;5BPAOnwRVRU13tWqR2m3XSxDdjr3COsY2NFI9SShASE/ocaJItSpTcFDNcor8ekLqTbahICsSVYJ&#10;UkBRKhg4P76oY2inxbtGlrVKjMtwpG8OOSII7boI+qhpFKHILS0MW5Ua1EW8W5Mtun70IT7la0Jw&#10;tXjg51ak6nO0W6HqtTICXIUiqxYC4S2Nr7Ml8EttBCj+VKcqUT6vHGrYqtRrEFYTBhIkNAYz3MEH&#10;9NWLeV/Rl5mRRo0OOuTXqfT4shxLMFmW8ErWnOAlKfOB9fGBqSTR6OmsFtua26+lAZX22XBs8LSS&#10;pQA5BBGPbV3XFQ6NKnUu4p1IjCqtFQYS7HEgIdWkoUQD4y2pSSQPB+uCK4unocbo6lRqxWrgm0Ol&#10;RmF1ekUuntJZZfWHAlpUp9OVZUkKUpoeAoAEYOhWNMr3pEl01s2l1esSrilTPmDT5Ab7YGQXgAfP&#10;0AI41as4xWo7zjD0ePIeSVIW4oJBIHk/pkah37TRPiThTJEZMX5gSpTcVQQStZ4WoDnBPv8AbULG&#10;sqoSK7Ccrt3InsuuPltk9liXESEjY0jG4uJUoj1kg8Hj31aVIBybZ+uO9p9vMu1a+2lNRqYqN8ii&#10;NFXIRPeICQlKk5SkrJwd2AOedENv0KNTLfdjxXGlOVasP1qogvpWr5lSUJLZKRjajGAD9B7abWWl&#10;2i1ec3NrEStIee3U9mQ73Fw2VNlLi0KAGVZyARnGTqEtt+5abU73t+q1GbWapTpLdUpk2ayhHz0N&#10;2I0lLQ2BKSG1NBtRSPJGeSdQD7DeLNXWW3JMqG4yWXnGm1LSkB1KVEBxITxtPtrqqsImrjh0Z3oW&#10;3tPgDGeB7ab2y9PfpUybWKWikRYrvy0YvuhKZASgLPaB5VySngHwTp7OMGowvwzYvDoSoyB6XUOc&#10;/lPsB/fPOoF2G0O0KXJpwaqFN+b7WVMocKtyh/p3Z/voPY/A4H4marSwI/ybjy2kMnaI6W+4TlXn&#10;gYzn8w86NLCuedWKY+7V6e5ElUuoyaa4duEP9pZCXW+T6VJKT54VuHtqPqzry0SF0xhlqMkOEx5A&#10;JUuPhQUlCODzzgnj7HUpDINtgAxUCug0G5bYgQlw3Ykgwn5mwFkspUGklS+EEpHKifP650MdRega&#10;rlu6ndQ7UvS8aHIk1aKu4qMxWHjGfiekvtx0D/lObhjcDjBURg6P6jCtqtRDQ2IjXyCYJhORSko2&#10;oWko8DkZSMZ98HUrGpMlikiAzLbmR20bWW30bVITnhJUCd20cAnk4GdFGTj4CavyD0JlMOrvUW1r&#10;cn16PDeKXlXA9iShIJT/AAXHE5ea4wkK5+qjxor+akyac7Fobz1BXvZcddlRl7Szv2LbRghAXzwe&#10;QCORjTqG3FqEdqoTJjdPZYRiYsNlzDQIGPrgKAONOazTaJNlOQqVOl1BptkPPLfjJSyrkAFHBABB&#10;/m1dMrtTopKzW7vk28i+61QVrrl2sJltU9h0rajRiVJZQXFkJGEJSVYOCrJAGcaJaTakqvUunyqs&#10;+UuQYsmn1CmymkOsTmXFglDoJxtznHkc6Ri152BcFDtSqLXBeuKRVafBhtHuRVxIYb2KH+glsggj&#10;+YKHto5k0lmoxpUOn1qOEJQGZUZTgVJZTkeAfJyR+x1Vsuyv1dImultlPROgVmqkVD8STMRFeqrM&#10;cOIXgONqfkpUot7QEhAIxgEEY5+2lc8HqMqY3d1jwqXW6BWXrfn02ctuVIj7EhbCFPgYcK0KBS6M&#10;bsY5PJJO9Mo0KRKdfdbREbUlSnHQGg2kYUv/AKQkEEn2502i2tbVSuCr3tAahuy7jpbMKpRku5Zl&#10;uxVgxZaFDjeEFaM5BwR7jVuSlHfkgXVZ9mLFag0+oPQHksoZadWhSX0buCEhI52jIBOPqdA1CrKa&#10;q6aTSKPKnTXJkpTsqGp1ptnasbe6ScEu7VkJ52pxk6NaXWKw3VnKCuZKU4FNNMEqDgR/DCl7jwoA&#10;cjOTxqIFtKWqRU233YNQK3WG5zXI27yVh1o4yo5Ofqkp50mm3osALN6yO3Lf67bbr7kJ+mU1pTkN&#10;EYpivPKU53tji/W4W9qEk+CQ4QcDm4qPVplUjOLpMxpiVHWoLYcH8KVvGdw9wDzg/rqtLe6KW7Qp&#10;dQkUqM/GTNcD8CXEcwWVguLOEuAqRjftCclJ3K9jqw7fptMcYTMLTXzbrSG5LKkbQ24gndtAPp+v&#10;HHP00dbKF6o1UK3QJsCVSiJEyOpAR3glO/29XO0ggYPtxoSqHTij1iu/MVakzJ71BYQ5sMhLbdUI&#10;Ursh8p5WlsrdKQSDuUfHjVoRpaIjLobY7jq2ylCFKACjjgZ9hn39vOqH6KfFGOr3Um47Fbs+p2nW&#10;bWhl2e0/KbfSpXdQ2UApCfBWDynGmRxymnJfQPZLTCeXDrkWXDfQ1T2ZyEiIUUqI4mnsRUuBfaWl&#10;RKmndpPOTuOM6UrNuXZU7TqVDUfxmPVmHYqSnDL7cdzKFbULBSt0AgjJAJSOdHEJ6DJQ9OjuoTHe&#10;W82pwJ8PoPnj6kcK0HdZuoU6w7MkzOzLqNWlfLU6HHabeW488+sIbQlbYOxSvUApXAPJz4IJXoJN&#10;A7ZtzTLqtiK63eCJtYt8CkVcSacuI5JLKlhZeYyey4UEEKBwojjg6s9l+IqmtVJxJajlsbHFD8iS&#10;nI3fTKRn76gXqLBq81+Zcz7/AM5Mp8WNOioknYlKQcKWE43HO9G8+yePGiD8ApjNCXSVJEqC4lvc&#10;FuKX3ij8qlKBByAMfpxqP9lNHxtz5RtdRO51gJS7hJ8oHOR+2dD1KtW64FTTPVdEeUourUS6hxXd&#10;aUrKQc8A7cDA+miCoMxnGH3qZBSy0tv0xmiVAYHhOeeccDUHPuak3BT6nR4Mqo0qrx6YJTSHopTK&#10;p75aKmn0IWnCyhQ+4zgHzqF/QT1T5dqnOpcbHaUpKQQralvJyST7DGTnTRmiNVKEJKn3JMVYC0rS&#10;5tbXj6LHCiOToHo9/Xq67RGpdrVWswplNjoqFRp0btsxag20oyFbDgqQpSVYPAACR5OlbqtT8UUq&#10;DRa8zGuCsSFS6DTXnO38y+xHUt5jYFAFtSE55AAUfPOhbJdKw6iPIhv/AC7TTD60pDYU0Uh1DfHC&#10;h5I8H9tRFap0O53FUav27T6iWi9/8+KIXHyAG1tJTjOTnJzxj76B6HerVOMVuuUZykoU12XnX46k&#10;JZkklLrC1kfmSUjGTqwX3pUWF+LPUmZJSw3kuQGFSVKQecobRlxXtwBxxqi7QA3Mab0YXS6bbdoT&#10;RbhqjU+TJhMhyGJDrjbToeOdzaykZHG1R++ieJccq3abMSl9iqIp096Q0GmFqlSWGite0MlICnAh&#10;a9u1WcgcakaBW6Le1mVBNBrKv4s1UZn5hBStsAhQUphYDja23PStCgFAj7g6UgXFXWdshiTIeprs&#10;o0zvoZ2PIcSElbiinOwFSCQo+QdRypFJ2I2jVOnN2Lc6gQHIz6qpDU+4433UPSIqBtXvbV6QpJG0&#10;hWDkYOiK1FU8BupxapTnoYHcpbktCwpt0p/gBW4YC0ha8DOSMfTTOFa9IbkMTqTHbhsMuz5jze8p&#10;S4+521OuKbHoG5SUnaMJJ9WM86cVJumzRHerLSXWmJrLTrYfUntyRgMuDB5GSME5I/bVqTWyNWqZ&#10;BLpEy1tsyI3U5jDM6RJkLXNU86grcU6h1vuE4SFKUkozjBB9jrq6KRHuenpRvcizo8sTadLikNhg&#10;nkAIVlODkhScEKBI+h0pTI9WlvyZMK765CTEmOQ5FPqECI8pvAynC0BO9C0kLSvPg4POQI61q/fn&#10;+baoxUolr3HQ6dIdjIlwXHYc6KtGNyVMugtPH1AZQoAHnPtqfJqyKhutqquMruBxUqPVI7qGJNOS&#10;UpZBQAlSmyrIKVH1jn+bHtnU5UyurLcRVaxPLMxlKFK7mx+N59IUP5VZIUOfY50pWbwtGjsrNfj1&#10;yjtSVhtl1YZd9QxkIQCVKHOTxwBqPTddkKebjs39QZr49CtzqI68qPpSptZwSRgY85B1PJd/oEKz&#10;aFz2DHlLpN5tuxKmnvhqXDffdYWlaVFbbgyy2vb4KwknGOdUF1xZrNjXBbUGEqZVnbqEg/NT3C6G&#10;Wjsd7iVISSdwUD9PrjWw481K4xecajyw0tIWzLjbkBQJCsg5AA4wR4I1RXUjpbdKHKj1PpMOr1+r&#10;x3ewVqcbQgQnVpCkttJG3alskFACThOcE6DrvYcZtaBW2WY1Ka/B32GzDksTKm/2xjtrbDe9Sfpn&#10;cc/fUUulxZsSdb8OTJWy+ey5glLzbDqcnaoeDtJwQRyNWGLFptSjuvw5xiSqTHck02WzhSA6rahb&#10;LrSgUrZUkHcn3wNVp1Bt657UvCJU+nbJcpExTYudZmpDlPI/5bsZtagWm1I35R6h9AMaFLYwryyJ&#10;fUbp38N112Nbd1z58CY3Kbfpsx1DsV+nKcwpUZRwWlFtRyQojPsDqhbD6Y9R+k9Ob67UT5GpUenl&#10;aZrDUkty2oyhtLhSRwOcZBI3Y8jW6JFl0WttiVTjDERlreqnBJaUIywkOq2DhecZwM/ppTpz07t6&#10;4XZ8W8bHhxqJTXSaXCW93ESY6MHuSkj0rG4BSEKyBt51shy5QTUtp+TPLjwlPv8AZ30rWr4jI9Br&#10;MwOItePHbnSX3oymVVCQlWUMAKAy2lSdy1jg4ABOimdftGi3CpVHcMmgUqG7FLUZG9p0pWUuFCfC&#10;8KBTxwfVoV6h9eUMbqBbrK4UCtR1QKXWo2VIjvgK/OhI9Lakj0KT4IPHjVb0d9NrdSYdCgLqDFvS&#10;LfdlyGG2y9T4ckupDSm3NpU33MukoJAyQfc6yqPdujQtH1+5Ke/VRIdL8RLr6ojaG0LbGS46lAKf&#10;JSQCASCPGml31+LbjtCob9JqZbrjjcJcrvoSlDpcHIH8+Bjg4zg6JqhL6QPNCoX7dMGJBZeaTFq7&#10;zZcZCkk5SpxHKTnwcYzn3Opex7NTc/TMT6sY8qvxQ9OpoW4zKiPpAKmlNEHchezKQSBnI1ai4x7N&#10;BN2BN3X3UbXmUyLT7dnyX6hWk0Kq1AJKYaYLw2bg4PCiSAUEcYPI40Sv3ZMtaVMsqbR4NyU6oKjL&#10;j/MvhialbeUn5d0YT3QFYAXwr0g6ZU+nUy/rVkTqNJd+aLnyksRAFIktgJUtWPAcQsAHP0+2qZRW&#10;Lmu67SepNg1Kn2nIbkQWhBmuLddmIc2pafLKgUqKgRjAOSOSDp2KCyK1qhE5Ugg61XH8NtfvuBbM&#10;vqg2KF81Tn6i+qMoyIqO4v5llaW0q7jiEt7Ttz/zEkZ0tclz0y7+raLtsSiUpVIg0+LApdTvOmrp&#10;8CnslalsFlhSypaijYEuq2jjO0arnqR0OsO275p7cWBKoVLX6KtTYc0PVbsrbx/DYkqKisLOVJzk&#10;gjbg6BXendx0O7kWdNuKi1am3O2ymj3nKlyHI0SFHUdyspP8PYMIW2tOUHAwAddFceE4dosyrLOM&#10;qZ6UWjbyoFElXZXbtl1FmU3HfeNNUXKcXlJKctsJylBVkhLhOTgHJ0QC3am88ym3abLn7XkvrbS6&#10;la1JWnJ9HkDKhz48fXWUYHVzqpUqwzL6J9RLXqMO5E0+2p8KdC2srWwhRTLRGd3FKE7Sdw4wsZSO&#10;MbKsui1y3rorVXptxy2F3JDYkqi99boRIiA7m44CBsYKApGCQchJPtrjSxKL2aZt06G8m1WJ0uBA&#10;uyfULfrkRYeTLpyUmTHSPUAogKBQQBkEH3++gOnU23pdDjyKL1VuijW8y4/CYEWG209JbcG1ZkBa&#10;F7kqwopKQgpByTk8WTfVbu2l01F8vXCruUKb+JfJu9twOwSyS9FWcBS927CSTlJSkj7tbchWbetB&#10;nXF03mRLjoUtJeahMSVty4rqkgLJaTglacqSRjkHgEaHrfgS3X5n2y6vbnT+FGg281WDT4Kkod7L&#10;wfckIwNrjyVjceMAYxtAA4Gh24n0Vyuu3wq8mRSYTaHavR5IW0mewhRyXgCR6EHgYV6kp8edFnz0&#10;eDChRNlvR5T8YIUuoR1iWEpOAkK52KIPnBI28gaRk15h/uQF1RNUldtcqnxI7rKw0wle1xKe2kbl&#10;DnJVz54+oLGiLEr8FcW1Nshd6uxOmV5Qpjldjx5Ep2nVhC0trYdV3m2wSopIHbWAok4JGcE6f12s&#10;Vdu92GP8xqtinVIPB6RFhBDzKljaS64SU9lQKvUkAoVg+OdKVmmP0m3Kvf8AbEOTUpEWcGof/Ahx&#10;+G0obFjGNwbKwgq9gOeM6GKk5ec//MbSLkp8+Qx26TIqSqfJDJLgWXG0oTkJSgtr9SkkZA5yQdO9&#10;pLwHX0E9AtiqTOoDk+NbsS4JUaU4s1B6GS3IUGkBhS0qAPpU0oqKTgqJUCd2pyrM9WZVxofrzJtl&#10;T0SVJnN0iRGkMzkbQt1buUZCxjcjI3AZAPGpSy6nb91w6fBte5UvzKhE70mPJcSpQCdzZbyDxtPs&#10;OcBB13Iuyj0qYmjSX3VOylqYqMQwVqdfitNrbcCVjHbGFH1JOcKOPOs05NvqA3UvBVt4dWLX6ZJh&#10;wb8kCsQ65KYZgymHu/IixNgU4uRGQAH0hSipJHqBz5wNWp05m9P7qpT91Um5Z8iiU9xbbcZdLeeq&#10;G4D87KFo7rbKwU7StPv/AC6h7LvuxLfr0pi1+j1uQJ1FaU4+uNAU/UHoSUpJfacd2lQKccFRUfpq&#10;W6ofELX6JZqapR5TzrtQjpkoZY7UVLERZCEKWtaVFtaiQlI85OtmP2oK3tiZPLk1FUE94X1YdDqM&#10;Hp5TqHGWqS6GHapLns9ymPOI3OlSVqLncS3g5T6dxAJGDqo3rK6SR7+PVGBW6/NrESRT4rsRltL7&#10;0tR7nYCUoUEqWQlXA5IzgerVTnrfQEXDAXcXTuXGrFF+akTH5kRiUqbFIyy2HU4IdCHipwDlSRnz&#10;nV89NenXTHqxbNPvSh02bUahAYZjJjypSn9rraFdo7+ClbZyUOOAkAgZ0UW8r0XGsEdsdVSzabI7&#10;cZcqm1llTKKjBZfKVuRkKzu7e/8AiIKXPvlJGD4AHNv2s3T4NPMuvF2XT2zGLzUpz1rC9ykutE+o&#10;fY+x4xqcg/DXeFXuBV01+SzFmxqYUU1YmZcZnuKKXXV7UkbFN7SUAkFQz750UVPp7RbKpEWsXRIm&#10;XLX0+lvsONxFSHSkJWoHj0hIySTjzxq3x5LyL/lJ6TtlQ1TpLaL66k00iLSJ1XQ6DUKMXI+5ZSVD&#10;c2SRjO3IBAVjnnTS4otWg0anvyUybmm0x+MlxyJH+YbeaQlAcLsJ0nyoLJLRyEkcZGrgo18ohw5G&#10;ywrfp0uG6hDol1ZMkoKwCkFzaME/bx9NAFyX9c1ZqrTFXiIaT3VoddjOtrUy3ngMpSkOOA8+SDx5&#10;0ucYpaY/HKcntUj9ZtuW3B+dm0uHJpoefdLSYk9cptKk5UsKYVtU2yj0ghHI3DVZ1jpcmtVSIu5L&#10;btaqsRlzW3qXIt8Fn5YuFxuQ3MUnctGMgbjv9X24WuNtigzTfNVq93uM04PJapVIkmN8xuIdXKeQ&#10;XMMsNoQdxdUAr0DOdQvVr4jqd0qrcHpZbcGTeN51FTMdu2Y6EvOYdCVJ7roykAtLCkgZJBSTgZOr&#10;x45y/AZpeQeu74Q7RuOmUxtyqQKD/wDFqRVpFWUhMOemG2pbamfmQC2opaWhTbhSCpSEhYKsL1cN&#10;odReqVOh0207lrVCrwjwZ6qncj0UBbjvzLqYWUtkIyWUNqdUE+VkAAp54i9OfiEuGkR3roqlPQqd&#10;AEcWzTGkuswo+DkPPOkpU74GEDbxwdfaDR6DbjMqnXW65R26c3jsdoqUVYP5h7jjn66d78pQ6zfg&#10;XSUriT9GqHW2odMqjGoNlUKNUnpYnQViWVwJUVSAtxhzuAKSs4KSE4Hq4I86rHqH0wsrrRcNtRuq&#10;rNxyplAbYlLpU2RuaWktnIWknasnhKlNnnaCc40bGo9THKrRqX0xtJqsvSoM+SJMySEofcUUOMZK&#10;FNiO0cuIA2kjjzjRLc90XdYtBjRKrHuxxUya6wIduU1SpJdG1TnbU4O4GApQCXFbQQc6Zj7R+SEz&#10;zY3ptHSLbpUqiLotRoMF2DOwZkJaO6h5JOShZXycakWKTKpTb1Tps1Tbiif+FQhKWS2FHahIAGDj&#10;3+unCACFKaeB2JyQnnSLpD7cOnTHXIpjvpkl9t1SC/ngNKJyCk7sH7jSV+hhAUpdOptYm0xNvvok&#10;qU8y5UHH1udzOFJXg8k7dmQDxg6IHIU+fRZTUdtJjsIS5JkKUltCEpUFZJURyduuRMgu1BuiTZfY&#10;kJV3o6A/nYeR6VcZOAfOSQRqqutBuB7pHUWlQTNfdqTEQPtqAWzEVLQEv8fzbQlOB7nUfgsttppi&#10;dCDwdbX3E8Kb4I+40kxSpEafGqMGs1COuM24y4whxPaloXjHdBSeUkZBGDk6VacRGclKcVhCVE5P&#10;sMabvOImPd1maPl2Xe04ttfBykEEfuQP30BZLLfjxGQ22tlDzuF7GCltIUfKlDyf351FUulU6FLm&#10;y4/8cS3/AJhXcUHQh0ADKM52+PbwfGNduPRZVcfMdb4DEdIcYUsLbQtRJSoH2UQDkfTGlWIcH8SR&#10;Ud6g98v8qBkbQCrdux9ecasmwXuumUSMJE2p1NmlrNRNThSHXglKpq4zzRWU/wAxHc3f+0aZ9Orf&#10;uC2regUes9QnrrUQcVWZlLi8p9IPJ3ZVzknOiq47faqCGpbTzDimV7VsPtBaVJ9ynglJ8a+UdYiy&#10;VJ+VY+XU3tCNnpQQeNoI/XVFkjDtlyk02NVrouFr5lUd/YFbEvJLydrZSkDhKCcg+Tt599Rgp1Qo&#10;yY1vza8mrraQhl+a2kpS8raCVYPgnPP30hS6Sqlw5seRWajUXVzHpUZ9zBdbaW4FpZyclYQPSCec&#10;amZK2ZVYYoIWfxB5lyUhpZ9RCQFEfr6hgaspL7BmgT5jfUuq0p2M+zEqlqKfh9xO0PGJKbypOf5S&#10;HAc6mIzMR6Oh1xhrvSVJaIS9tWlG3KzuHOFYCf66g0vSX7ls6+y6hmkTKfVqIlEklL6u8plxC2wM&#10;gjcyU4JHCsjxjXxdZFL/ABGnXI/GgLYCVsSDgmXHWVFOxGd2QAAfvz76tKyaQn+A0+tK7Lnz0CrB&#10;xTbMiI6G3EsFePSTwAoBSQT45PtqUcuK3+n9yW5KlyXZsutzX6CahOlgw6egBx4byAAslSEto3Hk&#10;5wTqHevGzbleZhQJFValKejLbS0wptJLKv4bWc/kUVqzk41MVmj0y57VqttBrbFqbL7WFbdoc5II&#10;+wcAOT7jVuLjsp7KV6iXnB6bdWx1X66X/Lp9HkU2fT6JSk01SxGbE1CEKT2kklSw2VnIGEqbz4xq&#10;7RLEiG9Ltusx5qoiQt0NH1Ng+Aoex+3kc50hfNgW/wBX7WeoV7UyO+2yzHnIeDSVqjPp2HuN7gRk&#10;OHGDwRkHIyCK3HTrpj1e3o1rvSodXpcKXPcqrTJESpNJeyYcloFKHFKBwADlJcBGANU2mv7J9h/M&#10;muM23RZDExuU7LiZltqTlQczwSfuc/01WfWKkyrrpU6m02orpFdlQA7TpcVwtvNPsDegg+6N4AUP&#10;BCiD50Wxrop1z0+3azGhCOLrhqU422r/AOdJLbKnFNK+pStJH2yQedMriqdUqkUOQBBEnIKYz6VB&#10;R4wQ2pPIJxkgnGqToZBUU9bFzVWdMhzrhkMxK+/HiQKzCSSwqBK3ZLiUkkrQAsqCkkj76s6wJMmF&#10;TKgw/wBx9qly5DLj+SpT4Q5ju4885GnVQkxmatTreldPZslU8GSutMsodaghvGGnlHCvWrgYHjnU&#10;4+3Bao0qpqqIYbDKiqU2AlUf1DcQPf1YB1X9h2iIr9XqNpVmI40ndSaihLcnLCNkcqcGFEjGclSf&#10;IOjyzq02GHLdZUhluY+qStxY9ThTwEZJwEpA4HjGq6qDlZnxYsWrsD5fuw9spKP4DrZQlxTihklI&#10;SpIHP10VCgzaQGqNVIzvyyIb0lVSwQ+ytLm4qO0Y2bSU5zwB98g1Khcq+xrKtqJ1AXT+oNuPsFVv&#10;VSSxTCEhIkNhKmXxuIyAsYIPjXFwXVKoNOhzExWU1JcsR+48pIRH3/lUeP4gHOQNFlw3i61RzU2W&#10;1OpjrbW6ck7Gdw3qCfchJyBqvad+D3LNaivK71OYflwn4ihtcbS60QNwPqSoLTkE8gqGqe3ouG/J&#10;O3gqBUq5Mt2RDStitRtr0YtqLbiXstrQCPAJz+x1WXTTpNE6dP1mnWZIlR6OzIUpTMiR3W2n0Iwo&#10;NrJ5B4zn3T50czKkiuVD8KgS3npcR5FAqKW28OocZQV9xOeChTQKlEcjJxzoRolNgWX08Z6fTblN&#10;v02gupaFVkPMsiayVktPLUv04WpQSoE5JB+uqph+A5bizY8mBcLM8VASiyhLiU5ScgpWrA8DYMfY&#10;jOmNu5hJcny7gmvxapL7givpJ+RdCAlbe7/SVc8/UaWsv/NyW4NfrkpM6PMhNuoDbwwtLiQRsAAS&#10;OCCP119r05iXQU0Wu06fS36pFW4pLa23lR1JcykFSTtJPpPB+uo3ol2Ej9QjMJMVbqDjaAkg+pas&#10;7UZ+pxqMocx6E2x+NyVPKD76VZIO0FR2c/RPj9tRCarKfZDzMAFyMlLSRvIG04IOT4VwcHUX1AhV&#10;WNRZkG1qnKcnP0dxUR1sJQtEvtrUEgn0lYUUg840NsnlB9JkKfiwK6mrMQ2Iu197cNzS0n0qSrHI&#10;xuP2yOdVxZlipoXxA9QbyrdIgK/za/R2UVCNGdaW1TG2Fh1Cl42KdLrbWSCSrKPpootebLMCnzpz&#10;PykhVJbTKbdjhjL6VJU76CNu1W5RBAwdSVq1ZLkyoWFXg8SqQ45CLzgUp6Mo70lKhgEp58cjH20z&#10;HllFNL7Blj7eRW3oslqu1ClusFFM+aKYTqhtW60c/mT9eP8AfScl1EW73pXz9UWEMqibEPZhAtk+&#10;pTYH58KxuJOMcaTsqttVKc+t95xFRo0h+CuA8cFTzeUhxIPOxaUhYJ9la5hOM02npj1iQ2l0qJkO&#10;KWFBMpRytBWOD6ipP7DQvbsKKGt1Wmi4pMOrwJkuFU4SVNtuw5ao6ZbSvLL6kgkjyQfKScjycwse&#10;3Oo9uV6RIg9YnZ8d1z5tFArVMZcHbUgBLTcpIS6BnJ34I9PIznJU7NSzIckVGX8vCaaV86cBOAnB&#10;SrPgccH7DTyPLbqcJuUhToacZbX6uFob8jI9uD/fQpsJkLafUEXHVZVrVG2ahQrgjtLktxXB3GJk&#10;fJ2vR5ASErB90qCVoOQpPGmNysXBIpNVnS7y+QfqIjQoc+dUWQ5BeU6nbDCFpysOrwk7QSogY9xq&#10;euFmt1OBGgWrPRTpQfV8xIfSXP8AhVJ2OBs8kObTkE8cffUHUaLPdcYl3e49KNrVFifGp8dIUidL&#10;DS0xdw25bShai5gYGeTkjUv9gsJmfxuJFjQHpPzAMZaZKg+UNdwILZZbH0CionPgH66gKxXbWL1N&#10;vllTEuXYr4dYlxSCWXg8hiUzvHBSttSwoH6A+2o5L1wTqhS68y1lMsLjVeNPacTlDagS4CSQlYUr&#10;jAAIJznRLbNDRRWloj09DUWoSnZJAZCWXEqJGAMYUMYGfrqkRpPTG100hiNUqnEpDq9tWqnbabUA&#10;9HLzzm9Cigg5Bxzg+OdQlRiiMtq4DXmaBApEOQ5PKAEPwUpQVh1p5GV7AApXbJ2kYwM6sW3aPQXq&#10;9S6XUXwmTSpCp9uKkZU0mQWVt7HADlYTvynJ+3kDQte1s2rdtBq9mVDfSm61EqEOousNj+AVgsKU&#10;g87kjecbuB40aintgKXy6Dmz6o1f9DptxQgpmbX4bbjM5DexyU0UksrUFeFKBSo555wfAwqidQ6X&#10;KlN1KIEtlKVfwEbVx5JWUuEgHCkLSDz5CkgaAui9Jr/Tuzqd0/mVNmouWy61CbmcoKmOFZHKgobF&#10;cHIPtjjVg12C0suT2Ej5d07nlIWUOpSrhQzgggkpP2xqLrf9BPxohIV/W/Ehy6i7JnilxAIk9b7S&#10;UgrQgDdwfCiU5J+mdDVNpF4rq1MlVS6GDBt+oLbpsd5hLrVbYKlK7y1btodYCkhsj1eTjxqRvqzK&#10;dIo0d2FIqcZmMtmZM+XWhRmuNOpIGFDbhSUYOePVoot9/p/OjLpIkPMT2pUafUaWkKK2m1u5LjsR&#10;wBTKAc5Ukkek4JAwblX+wrtrZL1mFEQ8+am085PjRzHcRCmKafCFJKkhKk+FDOU55/Y6GaDQ6XLg&#10;UZ6nOSYqKQ26hnvkrecS5kPMyd2C4lR2qz5Ckgg86hrw6edRqb1ip17W3MhQqfKQ61dLDkzuKqEh&#10;KsNEtEAIJbUVBxPskAjROpunSpD8SjLYp81ZL63WwVMqCnEoWreOCrPgHBBI40Lf0gotS2R1xUm4&#10;plBr8iBPWzWKNTZCKKtiZsQ5J7YW04vcPYggjOMDnQbb0mX1fsWfS7xpVr3RKjTmgZUCa02y6Rhb&#10;b0d5rctKgk59YByojAGiC8XbjW5Ko1FcgPIiytpM+l/PxZUPO1xt8J5QrKVYVx76gei9wUePTal3&#10;rMt+13olUf8AmYNMjOMx5ThI/wCJQy6N6UqBGMDA5xjVJ6J9hbWKRdkmAJsSoBuhQ5HytSiNtpVI&#10;iKKf4Lm4jJTvUlRUCPBH31xZN3Lk29Tk3XIRCrVWedjtJW2pCssuFLzbqjxuI7a0j3C+PGnDb0+z&#10;a63Poktb8Oe07Hdpz7ZfZdcPqCVLSMpSpO4erIBA09mv2XctHpyX4EpunPVBE2MXI2RGltejsun/&#10;AErSVNhQ9JwnOq7X5BfZMcGg23GpbkhiJT3UIcUHynKEpxyk70nI5zn9fGhapdMd9dcrdOb+aNRj&#10;fKTIGUJckJSlQbKVKwkqQFYz5IA1MOiNa8ZVMbgzWoTrwLzzqt7bSfBKiOR7DGD+upmnyX6VclQh&#10;U1UNiqocYcedTHL3aS4glKW9x9KFFKskAEkHnV1YyM39GQOqdg9WKTdFHrnTi66fNptMY+YYpFVy&#10;0uX3CpOzu42rUkghIwADydWp02qtx1WzJ8eZTn6bVDTmpuZO1p0FJAMdzPpGfUM+MH76lInVByT8&#10;UVU6WXRbCqcJ1JTItl2U0kIeKHCVttH8v5VKXlJJ4IIzogtqvWH1cl1mTYF1x5cqlyUQKvHZbUl2&#10;O62tQKFtrCVJztUMjKTt4OjlCTSVFd0gUiIfemU3/L9ux7XRHiOwRGU006oqOCl5BQcAEcY9udR1&#10;LoKUVOUimznn5Si5McVIQgdp1Ckj1k4Tt5yBxwdGls2nMq0e2BEr6ZNeuenSJRhSFoQWlNOFTTzX&#10;jDf8p+pGpCsdKqqatEXVuoNo0Otnc2lhM/ImoyMoUzjKxzg4zjI0rrKDoFZv7KX6iwLEt7qRQul9&#10;CgLrlavJ8TZ1tvdn5VqDkqefKnMDnYva2MkkHxq1LF6I2NQ7YZpsNiptRQ865GbXIKHIyFOFQaSc&#10;ZCQfAOcaDOp3wnWxUa211Ve6uTrSvGkMtyUxm1ty3W0IGEMNJeVhtKScJCfZRGPOrgt6bUHIsOgX&#10;SFx6u82gpUWC20/hGVOtqGUjP+nOQeNaJqPRUF3bA+s9FXKLRp8fprdci1lzZJmqCY6XWXnyBlLw&#10;HKkKPJIwc/XWUoDl8125bsVQaxT2JtTdei1uLVUurajS0gJD8YtgbMgAp3YwfrraMzqNZ0OoPxX7&#10;jYqCI8uJTJTMFsyflX33O02H9mS3uWtHKhjj68abXZ02tmsfiLzUWIzJnHtSpkNtPfLiBtSVrH5i&#10;BxzpV9VotMpit2X0q62UkUa7qRFiXClkwIVaaKkzqfLbbwFl0ELWElIVlRPp+ms0dOOjkhmq0CkX&#10;Ha13s0+l1sTnLhp1wF6KkJWBKlFhKC4wVBsYWAeNuSTrdqemtFcuSj3R20ol0hLm9aUJSqWC3gdz&#10;HByfPvzocmdFrqlw48Gw7vmMvs1WbXmWypZfcQ8QpUHcDjtY3pGeACMDIzp0OTKEXEVKCk7MoVq6&#10;4ts/EHLv+gU6vVmiPsxad89Lp6o8UPvy0NrW4otpCB2wpWTtKljk841oHqR1d6gU3qMmN0gva063&#10;UKNLD8ihzaqzHUWUANhhQJCdy1FKh6wrJVn7WEen/VFdz095Nbtuz6RISz/mC2rhVElibFaeLiVI&#10;KSvafUQFFIwQk+2pyH0usGiXZSLti27bVfkRKi535imzJkR21NlWQsBDSuQkbSgkBWc6W8sJNWth&#10;p+aZ1XajeCalQqrbduvzY1biokVCCynvv0mQQEuNrKSQdizxzyM40/pttX6Plv8AxBbajyGCl2PI&#10;ir7LjyFcFCmxko5wQrP1B1Rt7/FZ1goHUC96dc/S26n7JgyDEpQo1JS0yf8AiAj5p15r1LSEbSlH&#10;hW7B1Y9odRJ91w6LVq/Qrjt1Sw+YcxxlyGgAx1dyO+y9nelQR/DVkEKAwfIK8mJw39AJya2WYqTW&#10;aXEisNFTzLbhW0mYQ8lODk4GP9jphEp9NaDsyltoeek5ZktqiARdrhyUFR9WM48DIGMHUZYnUanK&#10;pk+usRxUHEhcs06IEy5bsYOBlQWBjY+QoLSEgDAOTrvptddrVGTJgzKRcjD0CIl5ymVKmhl6QnG7&#10;bv3bUvAKSSgK3FJSRkE6XErs/pEcZ96USsi2HVtpMP8A58nK1KbTlQCQpR9f+nnnGM6mHpjj0BTl&#10;RBSXctqWkKTuIzjCR9+cfro4u22rNrMN26Kyqqqp9SQlHy0RDL6QFJAS0UgHCiPrnn3zjVfUbp90&#10;xbuFqnWjcl20qdIjFCYdWX3YK2QBtByTsOQNqs5ycAEHGmPHX2BHMn+z5AtRs3LblWZh0+VCnoRS&#10;6k/EWpqQy4VkBSSACSlSW+ThQ285zqfm3RLRPjxqHSJFyLYnSaRPJmIj1GlqSPzrWkkLaVgYDgOT&#10;gEedQFGeq7N5M0CiVlDch996Mh1SFdl1ZJJcbzyFYyffBTnTFUy0LWE+26taMWkJuGJIIq7ThkOT&#10;387l/MOZS4tasncCcHwD7aVHTDa7SolpMOn1luHCq0gvu0hxyRHL762Jh3pIyhUZaEOKxlOMew9I&#10;PGgmm9SKVf8AWKv0oUu4KFBdDVMqLkxLTeAtQG9IeR3CojwsEEAbhyAdOrcpdHpUCiW+wEvRH4bz&#10;8OVER23FR0oW5sQlzJACikJSokZP76IGnKTdxg1mp0SZUDMjNwJS3QkrZABwW0I8klYJIIwTjHGN&#10;S6GMqjqR09py7PNKtKqO1j8Jq0SpJo9wSn5TQVuCRsUACStG5B9ROM4x+U2rat73NYCLju657MpF&#10;rOUmFA+Ym0ZKn4ioPrQlstFW4FvtqKspBSk86InrNr7EduoV6nvOQyttP/AkxVRmQAncoKTkEZBy&#10;PudR909KbpmUes06JZVRrMKZtpjjbcxoSlxHEOoeWhx7CClQVkpJxlSvB03E2paET6ONSLBi3v1Q&#10;vSitVK2hAciSNikuQyhDrzLjW9K2i6rbjlJznPP2OqKcm3rZ911ij9Uel8aqm42JtRgNKrTs9bio&#10;wSSmSkvOJbbKDnuJSkJV6cYOdWBFs9NB6d06jnpvLnGkJTDi0KRVmmHFsJARuyTjeE5UDnBOfGca&#10;BKn00se0zNnt9Gk0ditMttVNqG8tTs6GlwOPNlxtZBd9Iz4KhkZPjWicm1UgMeFRdx8ECzYlt9KW&#10;atV7WtqNddzQ4TlwPRKrOSuTSYajuCIrO3YShKSCrOVFKeQTgvukfVid1Mj1OouVun1uEai2zRKm&#10;xDERbkZTSVKG1QKUqZUdqlHIUoHkg6g2Knb9wVxy91XZVC+7LmSoM6K+yHKcw/6VsI3gHYkJRlC8&#10;jckHbxnR/bES3emtWbj2LazUN+e0EpnTqiHO1kAKUxG9lEjlR9IxrHa8Glt1oEuolp9Z+sHSmt2t&#10;ZfUOa+23Kmw6uaHRg1OrcdKQluMl1wNtteV9xSchWQAOOcU/DS7XOi/XJux7nsR2iVSBEflVJyox&#10;Vs1BmOEBQQD7JUCORjIPk+Nbm6i3umu3k7alcvtumVFboRRaezVpERaFobUtTr/a27e4obdxOdq1&#10;EHjOvlIXS5VlVm/L6smk0yWJn4PW6hVoTtTfDzbDSApboUtYjqQpAbUFKHAUeVa1Q5PTG4NCnjfa&#10;2XV1N6jOW909aFhqhpr7sNl6BEeCiglxI25xycA7se4Gs31rqPCrVasOs1So3FNky1JkV6VChodZ&#10;3NZBQpnaSWwoZAGBtVznPBNXaHTLz6cVSzqA1TU0JD0ZqRUjKcVJKWSlRaQlYyUAbU4StJ2n3GdS&#10;FKpEzp/JhTaNMpdWglMOI0pNLEZSlLKyEtjIOU7U7lLzuz9tY8at2FGGqZP1XqTajMCdUKuqTbja&#10;AuSl2kQ3xUFMPObmHlJR6ggIU2O2ASD5AGpKi1u77yuSGIV/VRqiyh/x0OqxTAMeOy0O64gOAOFJ&#10;KUnJASCo5OoqvUShmWm5K/e2LoREQhMGMNjK2lYwFcAqUMH0IOQSBqFgpqlUoVZEaXTJ6WwqjTYM&#10;mO4xLUyAFKZWeF/n5GMBQI5yNalyHF0zJLh45pjmuquCk1enS325MeLUFtR4kgpw06eAG1c8E5yM&#10;jn20S0+GrKqi+6pSGmk7O6orR3ApQUrb+3GkqlXZM2uUK0plQhIj1hMlxTTiCqS/MaUl9DyOMBKE&#10;JIKfAAzp1VmHqTNi2u3UnKi89IZ3ltpTI+XKTysDjKdpwfBzzqjRQuunxpjDjM9TSHX0reaaIHdU&#10;lGNy0DyMFSOR4yNQL8aZSS4unV55p75Bbjr0tSEtrXn8+TgJxkAn9NTTlBp80Qa3UpSjNorspdLe&#10;3EKUh1HbdQCOVI4yc8ZSk+2qwva3r7pdCqM27bfpNz2zNcbg0qv07+HWaY6t4KLj7K8NONJUEJJS&#10;4CE+B6joqtEbSD+VUWoyWI6t5PbCXO2ncUgDBJ+2dIw36KnfTY81ktSFFZQSsFSh6vYefSP6aHYF&#10;Nv1i+UT1rp0mhSYWx0IeIcivhOeAR/ECl8DxgeedTNOUzcE2qIEJUN6lzXae2spyZDYSjuOp445J&#10;T7+NAES0SNDiznp0WMy188AuQpCAFOODAClfU7cDP0xp+841s9DIBxncND1GAplRmQ5q0rMhkSwS&#10;obQUqUhQA9vSG/3zqZ+bCY7ji+G1IHgeAf8A7GoVZBC667Av2lW9Ptxx6hVqE+pmqx+UsTGlbu08&#10;M5SFNcpOPzAj9JaDHlpcqEhL5kl3KojbyNnaOD6SecjOOfOoCo3dR4j66K9UWIk5bSHKaiQsNplq&#10;XwgIWrCck8AZ8nGiS2JkOrU6nV//AIgQ5zKJKW9wC+2oZHPjOrtEoY0quGtCRQ6rSl0uu0otKfVG&#10;kJejOJWQeDwpJKTuAUkHH66rT4k+qA6Ox7Ou/M2TKdutlWUL5W0mOtKkFR8J2q8ffR1RWKTBum5r&#10;uVZ8GiCqy0Muy40hbi5aGisGRIUo4ODnnAwkfQapr4gXukvV21LfoN4dUG7dqrtSQ9RI7MdUxyU4&#10;82pDa/l2wXFNrCkkKGMAfU41aSfgq6Rq2/7MpFLsG2gpraLfdZcZUjhXcWnGR9cFQ1St99KauLsq&#10;1zyKlKlVS4m6aafRiEj8PZaY7bynPZO9SWylPBHrJ+urouKan8eYu5VdfkNmnR4tFojiChlb2f4s&#10;xaFcq2EpCcgepJ88HQ5QoQNZmPR3FzJaXDLnyJzyd2FZGdxwD6wUYHgADTLSE422tkJZVpU6LTYk&#10;SnVmmSp4lhE6UlQ2svIWCpnKv0Snbxndn31PuuzafWZ1GnQlxZNKS26lKsYW05+VScHBGQocfTTa&#10;NZ9o9uszIFAjQ3arK79WRHSQmbKWAncpJOCtWEjPGcDVR9MeoF93nY8mRGtipxa8hqWLVg3ChUdK&#10;acp1CWEqUMuLbSpJ3KUNwGAkBO0kXJtDd2XbSe/Ep8qnQ3u4fkmu+g+e0g7gpP7nB1WnUjrjVOnl&#10;DMandGbyulEOT3XnoEZtDXrSElaXcqyAcDbgY8/bR5at3t1GNEuCAy2HI7i4syNvS4qO+glD0ZZT&#10;wcEKGfChhQ4OpGuKgpqW2C+lMVxKXEpbSCWUFWVJ/UDP7kaFUTyVBYN5sOWnLrEHofeFHdgF+ttU&#10;6X2RKmSn1KLgYUVkqO0nykDHAGkbUuuRW7Hp1Tt2kiNUVMH52mV6YtybDLbnIUNpJPnH2KdWhKq9&#10;Hp9dfboaq+ll5IL5qGxTLS0qSCsKBygndgpHHPjQvUGXR1Atutu0uazKfdFFkPObTGLS1Ap2nyVn&#10;YDnxjP21Q+O9kXGrVSochp+huomQ3a841VUEpQYzSl9tPcQv1oOA2cEAjOp2nNSpMWbTzTTKT3iv&#10;5NZABbK+frkA4P6aCH7WnVOjXtKttLX4nXbvelsqkbg04plYDjbu3lLexO3jJHGii2LugUm43rLn&#10;t/hMiiUze04SVJktZ3ObFLwVNg+lOfVhPPOqCJh5tybNYgha2oAZcS+hOFBSdhyAoE4IORjxxods&#10;a9FXN0/ZXPqtYSOwpmRG76mwghQAZcH+oDHH0xpG7I9biIqlsW3VEiY6z+IQpakhtt0Le/itHJwM&#10;bvP3Gp6oRU1dc4Mzi5PlxwttK1AoQpDYSD+5x/TOoC9oeR6itq2EyhDVIMknvMlWNrZIClk/YHx5&#10;JGgS56pRranUCBJgvIrF1zn24cjd22ghQce2uLOfWAAUoxk5TospFSVTJMOFU43y29CQ6kr3ZcCc&#10;f03ePrrq8bet2TRZ9Wq7DJ+XmorYlSiViLJQUjuo90EJBT9AFK4xq0WmkLvd16ZFr5UpcqC6w432&#10;/wDzMDtubs+QW1LzpO6bUtO9aTULSuWlpnQKowqHIaV/oQvuYB/lIKkEKHIxp1U7WlORJNKYqfyi&#10;gEpS8kB0hOU7tpBAORkA/Qg6lmIdWRUGXg8wuE+h1pxCAApsnlKyTyclIT9gdFZT2DsO2LzptQjR&#10;3ahDn0OGzHgxS+6pLzMcZUXVIA2uOpIQ2OQNoz5J1IyKdUqlGEKrvRlPNMhsyYwIDisckJP5eeNG&#10;7XyqKclalIDbY7bil8AK5JH6YH9tA92Ipgt6bJXUJjUKc2hLLsB1aXUdwgIWlaeQMkft+uo0RAXH&#10;n1mlXMIMp7/4ZTP4NVkJSVgqcYV2cJAKid23PHGdT0a4odUpjiac/HrUGG6llppxspKHVYStJyAQ&#10;QDyPI1yxFdZlzYcuoS4wfb74kggOLLQ4yR53JHPHPP113AeTGmyUMojqdfPzsouHjuqSSVK9gdiE&#10;nQNhElMeZmV2GyntririmMpJTgKxkhGDznG39tdPVqkOVWLBZablOw3Ube0lLnadPIO7OU+ke3H1&#10;0MRqhOmXvObqkFUZhllLsGQBkP4CQracYwN/GP108pk+TT61W2a5TmoYXKRIgLYQCiSwW0pSRgZD&#10;mUkKBPvoQmFs6MXcVRC3HZaZCXe8pCUrQU8bSUgEpA4wc6h7RdLMmvUNp1BjRp6iy04kHLbgC1Dn&#10;zhZVz7cakabUkzVPRpMjtTWmO+uPkghtaiUFSfqMYP302qkKVAabrgjYcRMZ7bzT6Vh5lWN7e0H0&#10;qAIOFYP0zok0wK3YCfENaFUvu3VdPKfdFZtpFfbaM2fHgh9l+G33O6wV7h21qCgTnG5OB4406gVy&#10;fQ1U216XLkZlNNxaSVNJcL4YbG/eVDgBKcKJ59WRoidrbQfM6sOreiMFtQUGilMZKgAHHc8kbsJP&#10;GE413d8WVBk2tVSwXHaLWe7IUfJjyGyyVDHker/bRXaosf0ul1pVVqVVokGZUVKV3hEY3rbazjBV&#10;kkbk4IG0jcBj6aayaxUq7QqjVWq0hNVhIcaaTHWFd9xpQJZfaIylSF5wknIyc51IVhDU9t9VNkLa&#10;nR0JfbcZ3KCkBWSkpSQVZAIAHvjUFBizo8Zx6AtiS7U6xImPL7SkFDK1JUQ4lQBCwBjJH00tk3ZP&#10;xnFz2Y0l17eh1lC0bwRt3JGc6labUHpiFreiy2Y7IbbY+Zyn0Y8pSfCd2cfqNQNRpkOsQHKPKQDH&#10;kjZtSspKdp3YyORpWRElVhDAmSpCRDcSpIDhwrbjakj3AwMDUI0S9RluJSqSGm3PkdzrWU5UhSOS&#10;MfQjQxFdn0e5Y1WZZRUmH4r8R0d1DbqUOvBwq5wFBKQR5BOiSQ666UEyjHTJ3NLcQgEoCkkDAPnn&#10;A1DdukQ6I/Lqq0sSYq21qUMpSApJ2qB59OfP099QgGJhVKiXRHZo09yTQXnnpC0NIO5DiULSWlHw&#10;RnGM++NWrQnEy4AbkbuAE8j1AHnB0CzajGkQYtzUpLzKYoU2612sLUsHcoKA/MFYJB9wcjUzEqT1&#10;IjxZ5S2qG8kKdU2vAQ0o+leD5xnnUJ5HlzuVCDJpkWBTGp8WZUhBnCQkkNxVNOKWcDg5wB9NCNz2&#10;XYd4zKZVasiouymacmiMlioOMOsxO7uKt7K0rB5UkBWUkK8Z0Uzp02LVI9XLqzAfbVHfdSQtMRYJ&#10;7cjYfKFZKVHnHpPjOvvzVKpNbeR8p+FrdxDRIloCBNLiEuNbXANu5TiFJCCc8jH00UZdQWDV5Q6s&#10;iNHS3fM3NFhORaElcdyX3XFJAbbfwR3FBWEpJyef11KNW5ApNqUigyeodEonaSFy0VBlouOTZQJc&#10;UoFadoUrKgnaT6OPy6IXafGflSkpQy800UvqSoBSUOFWR7ecjI/TQvddv0moUStSqRTqWuqy6YEN&#10;/ORwtCH2lqWhRIBUMHPj/bOg707J1qOh/Erd1w7sNn3bakhSJsJD0Sv0gJdpcptKQNyVJA7aiTyD&#10;znwMEHQt1G6dXDWqnS7joN2OiVQQpynU+ZDQYr8hQUkqW7w5uwrjBwCBkEZ0StmNEdgVuRQyirqS&#10;yy6YKHGW1rcSkEBjO1KN4C+BkAH66nUSpz0KEuvCJEaUj5neh0qbdIV5TxlI45yeDqd7dkjaWxq1&#10;U6Xaio1s9yXFVObDLEltxKkKUkFTjLo9KkjO5QUMpIBzpSc7CeeNCpk+myQptD7pbnCLJiIASpSU&#10;hadhBB9j7ZyNQDgqbMOqtXDNlVyI4zJTHKISXFNKUoLZAAznH5c5H14zqbhxYdxJdgsU12EVRi88&#10;482QlfpSEtrSOQdmMHnwfpq3VEr9C9IZiOwW2KnWXVNsuqVJdkgrcc9X/LI+uOMa5kVWkTriU4JD&#10;7ERSkpdlhsF4pClLQlIyc4yQM/XUBa9Xcq7M+opfLolz3XG1qwcp2J2pUk+QeR9sDRO0iYh9dRch&#10;trgT4YWxhAG0J9IBHkFOCP299X20XSGd0QLUrwp1YrNHbU7b0j5mjyn+ZUd9TakqWlYHoVtJVxkA&#10;gHBwNY0V0E+Iv4WurkzqB0Dam33Au5C460y1obcbefKnGXJIVhLiULIWXOBkKB2hWtT9WKvTqJYN&#10;aqFVrxpsKFFVPdWplKw5sKQG0qzkLXuCU4ySTjGrQqEaVTq1JrV1XdT2KEphtMamM0wvynHfdW73&#10;yrhKQkjAH66fhzyx+PsTkgltlCdBYdWr/SyHa9807FxWlLU08lUjZ8qQ4Uvht1GcEFWdoO0gpx7a&#10;ILBsMW7Xqtdc/wDE01+miVS6EarUxJaiQ38KQqKSAB3MEKJBIxtyNPbmpnT++K4q7unkieboLbcF&#10;5UukLS3uU9sekFop2qeQgKQFlKkggHkjT6fdd0UG4plMq1Ji1SAlpJo6O0oPPkbRsLgzhSQFKKQM&#10;nPp8az559naHw6tAdNsZdFv9HUNEV25mKk8g1Ol1MqWE9toASGHgCpohaT6RlJJOQdHlXusokUuZ&#10;bfTV2psOyWnpDDr6lNpawQXO66c78qSoJCABtyc505i1Kl1BEJbFSpzkHuh9SUOqUUkqJUhtZOQM&#10;n8qhnj76eS5DynlrhoQzuSopJ4CD4TtSPb3OpGbaoCS7MGKtYFuXY4ioV23odSW4EPpmMNhmdAWh&#10;aVoadWjCiULSn1EbftphGtItyXHUVaTR3XHAS3B2pStYcJKlAnatKh74B5PPjRHXWxWflXo7Ulht&#10;Sfkh/GKHcEfxH96cEFWMAfpof6eV6gy6bXqBcTcye09IekMTiypUphhQSOytWNwUgg4PIIxo6srw&#10;TAfksvSpz7Smac0lS1OvJDaQSrATkn6D3+o0NdSeplataC0O5H+WmTUUxmGppwOPLdADaWQ2AMec&#10;lRAxp2mmqu+i0igT3EyITM35hAcSUCQ3FBUyHfrvWGyoY8A6kQ3cFXpjtRqNvQUS3ophVGFNx/Bd&#10;KuX4qwdq8jdj3/LnHOqa/Zakyr3KnD6hNUydavUMWvMt+Q0+9P8Aw9qX30pXjsula0qQ2SMKSlW0&#10;jg5GBqVpFs3bakth6Z1Bdrj9wzFzU1UU9mOwZZyoMlpo7FMrSCBkkgt4BHGpCRZTzQRdVFeXSLmp&#10;rhix0Mtpcjy4mdoacZ43hTZSVc5C2wRjQN1rver2f0avOlsWEVIkRAmmu0xajHgSnnQO8vPrjBpe&#10;XAcEZGNw5wWPGpyUQm+uywLNluVStsUpiXCTVnGap+IwG39zcaVGdbbbQsYKkpIcQrGM7Vj7a4qr&#10;tUu22bgte62nKZcFRZ7MaE3/AMcll0Iz34+CncO5lSVZGMJz4I1nD4MKh8QtxX3fXWm4LcYrZuWE&#10;1DersyQYvcVFSAlEdtCMOpV2W0lQAHpBz5GtNW/cdWjKQzVqK9GrLa3ZThfjn5dDTihvbae5/hg8&#10;jPOc8cjTMqjifS7BhJyVgbaFPqlnvVFy6rquFH+W4jdTekGhttOuJKdqojbjai29vICinBCdx5+h&#10;LTJ7VZoE8W8Qim3E4/KYlxXFIehVB1hId7re7G/ajHGMerHnkjuOt0dyya1PrDr7MOHGcW6+ypXe&#10;DSkHPZwDtcPGM8ZIzrDnTDqVXPh4+JC6en1drz1xWZWR89U9j5mGmJeCSlT6to2uN9xLbvAwRpUc&#10;LzQco/RbaTSZufpbXanWI1xKqMufGiwVwENYKdyWhDRudwOCSQpWcY4B+uvz1z2FYdYk0RVyrqZu&#10;qK7OSak9HfQ6GlgYRKSra24VKGxLpSnwAQRjSVJNr29HqTiqzdQXOp0VgM0lvuhiPHQrtzGleR/D&#10;WNxIIG3njRFavS2Y9CQ5SbelVGEjuNtSqvVmnBNbcUHCspaO1aFEggKHGMY1njf6Lm4rctAjT78g&#10;3WKdBTV49MqsNTFzIENtLjdNjpKkoZcfTuS48vcgOJSCEhRBIONKXreFIt6gRf4RluzHUhyQ9EfW&#10;28hQAX2VkdsoayXVgcqCDjHnXV+9EKjb7Ma56ZcrNrFutN1aTTI0Yx4U5LRJMRL6D/CDgSrPG0lW&#10;SD404u6uUy8GYTNxVinQyqVFm0eDIiuONxigfww2hHG8glJPOQScY40TeqAi+ztAxZcytSHXbehT&#10;KFeD6GkvwqrQ5DTO5JdWjtlp0jaoYGEpJChggnOdPrXvuFLtqtV+66NUJEeDVTS4qaVBUXt25KVq&#10;cYUsEhKj6gCCCDjOgKvXDKtK+KTadBtikf5fpYW7MuGKhKmKc88y6zGirSpIUtSHy24oZUQnHAA1&#10;aKLOkRbgi3NOoNMptamwGkVSXBkKYbkuAeshlR2uoJ5BUkLBOMn3rr9hOxS2Lulz4TqIVxioNUup&#10;PUqVFlIX2WkNqXglp0cAgApUklKkqH0OHFA6n0+8pdZ6IRLydt28nqYhMGsM9yS22w42oodQpKg2&#10;h8JBWG1lJOUkE+NDE61bP/8AEZl6m3DIFcrIXOqdHisKaYSwEFCH1bCQQrn0nhaskAY09tXpvTLV&#10;fqMaDWFTfxOUibmWtKJCCEhKPUAN20AYPsEgeNMx/B2xcodo0Q4FzUu2oFAvG/kUKRErCoC7llMq&#10;XKlymSSVOOKWUhxxBSMKO0DgeBotYgX5cNAkUd64ZEx8IzHmx29ylAeVFvO0g4B4P8xGdPpb8gsL&#10;arVxuVKAHd81uSwy6laDwUpQU7XFfc+dRP4LbtPZUxQqzUqM2xVR8uinPuNrVltaiEtgkJb2DJSM&#10;4URgauU7egovqqYxnWZb910idb8x6lxp7s1uSt2oU0hJKMYdQ4naoHGUqTkefB1DXb0Un3DDdZqd&#10;xNVqN2kqjPxHB89TlNLU4luOoqyGlkkEfTj21+oXWa9ZNYNu3nQlvx1oZdjiatr5hyG4kFuSl5sb&#10;HE84UM7kkEaLq3GkUeSzTQlfcq6u1ClofIISpO4JCVcEAghQBzhQI0Moqi07KSp7FU6XV1m4urTL&#10;cqTEdXGpNcmUcz4b0BaBsamqT60PoUooS4nI2nnPtb1n3Fbl1w7hhyptYpUtKmGa0xT5DTzW9baV&#10;tkR8DYnalBSpQJUAByNN59Tl0Snx3ajIedgPSW234awH20hLgBUlJBIPpUpOD5SMaC77tOPdF9Uy&#10;ut0lmlT1x0wBcsKpSmVSzHQ45HS6wkBtaQtKUkk7gCPYYASt7DpNEp1DdfkU64JVodVrvrtzIDXe&#10;pE91pIKU7RsZbbaCSraok5Ofroj6e3DQ71tyPb9fYrcuqxkMTpFOgPspkQ+2SC1IcdKAFqWk4SgZ&#10;KQCPOqwclpuC97eZuqvJo9bkUlUmXHhSC0N7ZLfcC1elzcDkpBJyOQNGdNt+lS36m3b1NapM351q&#10;tNVFkupVUVMgIK1NnDT6lI3J54zz5ySO4kaVVYVXAxOqVTiLo9AnutMK+bnNzHorchspWle/aXAD&#10;tQg++ca6U+1UalJrBrFLZlSXA82mUtAW/GW1uDYSo5XwQvCORkHQXeFuXBTbhZmsWVGu2juuyqeu&#10;XQHOzOCUtYKHGuAQ4krSQFZ59sjTWzpTtwVaLH6ZvSEy6c2DRaBcNMCV0DepPekkukuKaDSHEAhS&#10;uSlIxoFJyeynRYFUmx5sdt+26rUmHKdEQgoaTjckOtqezvOe6pLew8+CfrohqV3oqne/D3Ybjstp&#10;1lt/nc2EKx2vIA9+fc/XzqMjxW+786qnIzyHElRSHOOMJ8bvuRqOjx6O5Wm32KfOw4QXIy0I2t+o&#10;cIIPq/trYkIF74r1MYnW9S3UuuV6rKVSqSw2soSRty86pIP/ACmkblk/XaP5hqpvihjS6NfnTG46&#10;DeVfp0mlqqMd+HR2m5Dr0b5ZUhLnYeCmlAKjrKytBwgg8EJOrUtq0nan1ErXVB14JpEQGg22zyex&#10;G3Azn8k8FcgKQPolojxodvW17c6sWpVJ1XgVS2601KkR4VTbdEWoRHtvy6Sy+Oe082GwU52qC/qM&#10;6bfVWiqsIJdVlwJzcGY+9K7tPD4mlhSUpkHG1OEApSFepWBwMam1uFMhl+K4FICCCff1HJ/vk6i7&#10;BosygWHQqdNclSVwIjcJ6ZJ5XKkISO64okkqUpZKiT7q0tVpMCnVajuS5Hy66xJNNYUT6FubCsI8&#10;43EJVj64xpRdjCnUZUCfKcFbqE/5p9ySpErtKDW7aNiSlCVBACAACT4+vOiXehMQhbYUysbFtq8E&#10;aBaBal30PrDclR/H1uWZNhsyI0F+OylaKi8rLoQ4lO9TaUtpIBOE90DHOjUN1qTciqKzBafp7jKX&#10;/mmAr/gxg4L270kEg4CTnjSZZoxl1B7oGq5bUt2jzGIzUOV8qz8xSX5CQZDDqAXEAEg+oOBISR9e&#10;fJ1Apt+27mq1u3/BptXoSJ9CZjMtwZ7jUVphYS6hpSEEJUUkkAkftqymqfNiJmViScpgDsJwOFOk&#10;5H7BIzoVplq1Zh2jVFNdcpVs0uPJhOxJiQpUjc4FtLYwQFYHo3HhKUgDknTS7T2NXOmlwValV+zP&#10;x5+RQ7jZfYUe8fmWS9y6EqIwEEE+wxzqdag9LKfUJ93WBbFIXddmQGoFRnNUt/ustRmUfwYq3QBt&#10;2kJU6FZ2bsZPl1cU+aiirpFtynUVCU0VMhvGAnIBW4f5UD6/XAHJ0RO1io1kx6JRmZFVpl00Zynr&#10;ivHtLCkLUy4+VjO0YwTkZwEj30S0VMQuOxhdddn3zIVKjvwadCaYeYb9J5UVJSPcDJ/toaqlMtiZ&#10;Ifp0m6RFq8iOt2ExMhPR8vg+g71J2kBWMhJJ+mrAvBmDTqXS7NNWeZj0ZhEuZJUsAkoQQkH2JxuU&#10;R+mgVMpmvwZUCbHckQX1ENmQ0ElxnIKcgY2n8qvY+DqEjtBQza1VFHVIrMVUuOlQUH6Y6l5OCCcl&#10;KTkgHODge2h+p0aiNiDWHlTno1JyphD6i76nMhStmM/zHj+2vlLtyTbMVT1o1OTRw0N6G0rWtkrx&#10;5WCrkZPI+mia1bgnXbUpFLvugRmpERhp78Ypr2Gdrm4JDiFYJOUKyQCAMHjOpSZG3HbKsc6f3x07&#10;TFPSu4GpVFZlBybbUmmR1/MMLWnudqSAHQpDZUEBRVwkAk+NTbtw0KvSFu0t+SIzsZTKm3ozjLqH&#10;CTvSpKwMLQdpOM6LQ3T5VVkUV5XzMCS8GmpjKylbWFDDiT7j6jQ3GmNvz/wqtCRUnKMqRGTKU6EL&#10;dAcAC1jBwogDVeAkKrYTVqSqDXqW0pxtn5J6Yyko7nGQoEcbjtCiM6Rp5qtPrzKkyg7TnY6WJCDk&#10;EOpOEvD/ANuQRqWuCtCpUp9h+O3Fp0VhTLbbQUUsIIIKx5KleCSeTqHqFNek02DPp1QkRJEF5qQ0&#10;pteEusgDchwfzJWnP3GRq0rHR0rZG1S3XbfuWZda5c1VFhxw8mK4+flnGXlEvPIR43IXvJ9zuPPG&#10;oS46HUrzi1BS3Y0epWzV2nqfOLfokdk9xpBX/wDQnErUDjgHzqyGHolXpTn+Yo6fl0LXCAd9TWzJ&#10;Gw/QHI4P9dMBYMOJFVBpUybGaISkxy8VsLSBjBSeRke+fOp1Lshrgnw/mg3UGkNpmzG6eY6tqwN6&#10;MlslP/Uk+NdQ4dLpz4EYFxC21oCWk+sIIB3Z8nkkD9ND1epFfpF1XJHlWo8zbriG6rTqt3EKaEkN&#10;ICmzg7kKCkrwVAA5xp5Qq6ZbsBcNpx9uoIStpLR9loyCR/pA541VAkk7Dj1SWwfl3DOSpIaccBSH&#10;AnnB9gRgY1MfiUafTHk1YfLR0oW1UWpACBtUkgpUVcYORz+moemVKRT6nUJk6UotRVtoCFD8h2//&#10;ADc6IqjHhXJHejTiSzOjKZWUKxlKwRkftqFjMJXFpoTDUXEMMqEUE7tzQWEtBWPACff3ATrumzqi&#10;mQqHKQy4s7XEqB7YKDnnH2IHHvnTea1IpaIbEZZLEWL8oWTtKnkjaEknzkBP75OvsdKpstLcGSW2&#10;GsPLRIQcIBAOwfTPnURRNQnZUaSIK30FLmXMZHrPj+2hi+aOhihuw7eiNtpVIS+8l14hpODk4ByE&#10;gn6caeV6C5cNHnt0hyM7VKcFNNJeWUILpb3IClAZHBB8frqIiSK7Kpk6Jdy48GLHhNBcqMUufNrE&#10;ZKnlAE5Rte3IAI5AB99F5Ra8kbEFc+XFadlxakx2WiHdu0rbUkb1nOeU8g+ORxqVp3SurMSU3Hbs&#10;VLjFUVIfqu+QpbryFtbWi2gkpCUnJwBnC9KxnoVXhUyO4W240hllxUfaElbahuSnI4B+o++rEotw&#10;xKYtNvyoqYb7bO5n29Gdo/20DDK9j2nV4SGoESEuQmnyWXCgnBaYUgpJ2n23+QPGRrunT3kz2J7j&#10;aVLKPmVhaSEoLQUhYP0wEkH9dEFwXpVrc6oRqc1T5PykmiKkoloaK23ClwB0EjOAjcg84/MPrpWG&#10;mG7R5dPLDDTrSVmU84FIKm3PCic+eT4+2hVfZRXceVT7nveVcVp3Q2/HprgTV0tOpcZQlLOQltz3&#10;ScYOCfUDnnRjPpxfNLaeqKY2arHqT7QX6nyIrre0Yzu2rWlWDxxqtOmLFDtCp3P05jSlToUOUxPg&#10;OI9aXoZaQ2opP/mbXW1pWR7nJ8nRLRKmua3Ooq6g4uqUhCAaj8sgpdbcdWpAUnP5VdsoUnjgcHnV&#10;qNMp+CWhTER5sizKxXHaoYRQFtzKchKg2ts7llaEhLjSskKJzhXBOniY5uKNLi0Ccwh9YEZCvKEl&#10;vylIP5f18adMVV2p23HaqUWMxNdZLMqNEdK4yXed6UbjlCTjO3Jx9Tp/T0sPNoqkeOhTjLfbBQQC&#10;jIAOD+oGmaJbBKlXC9UKhTmVRI0d2NUX6RWA/vbdaUGFrCmwBhYJQPfHqGpKbHMprtP1J+O3JR21&#10;JUAVbHMAAKxkHgec6XkomSnl/MbXXO4lxlwYycY4Ix7HPPvnS7TzTLOEp7ik427ucK9yf6aBxolk&#10;akSob7jcpbj6mnEJS4QApxGEpCzjjxycalnJDNOiPyX3AGmWnH1KHslKSSf6DQ1cCKgxGZRAceVH&#10;U6kP7PU5gKACBnkJIyTpz1Kbj0npnddVRUw8xEoc59akpKlMJLKk+oDnCSrJIzwCdCW2TFMkRqtT&#10;I0lh1L8eS03JjqB5HhWD/XUPPaLCZEtwqfamgsyEFPpKNx25B8YCtv3wNedrH+IxflqOx6RZtqUR&#10;dMhJWx/xinnC+SsnuAgpKeMgDnAxnWsqdcVX62W903q1Qg1CGmtlivSYsWWkNsFspKG1pUkFxK1E&#10;YHkDnnT8vGyYYqU15FwyxyOkWNNelUFURZSpdJSkMvNpQVqCwSEHAHOAcakqUpsxmPlp4kQ5SX2m&#10;orzeAQeVAcZBRjgfQnUFQpFWdTNkTESG1LlOAMq5KFpUd37ZONIKLjMtu4od2wJLFKf2NwEEKcMp&#10;8bHm3CDgbUkEe4J51nGBtGaS3NhMQWWWaQuKWH9zqu424BypW707CnOca5iPOqU5BqUNC4zhRKQF&#10;A7G0odHbIOSSsYCv00B1jqzZNEqKKHOecnP1Kalpums7nlRVZBK1K/kQnCic8fbVoxJceXCYdDKF&#10;sOIS4MchSSMpP9NSrIDVXnKtyoTGYdPk1Rx5lDkdUYHelC1lKUKSPSVJUDhRxxnjOpiMioGIsxo7&#10;Mt9tna1t5W434Wo4GFKGTn641xcwqSZUWvW5T4r0+m70soCy2tW5tQSh0A7XW9yicEBQzkHjTy3X&#10;KPHo8Op0NEqLCkxESKW229uVEDh3uNrUrJO1e9JznxoGqB2xRqSpEFRamvhgOdwJceUFAnwMeQAc&#10;8ffQq7Jqc+j1Ci1JbDj8aDIaRLYBS0lh/kZGdyF8qIxxxo3RDfvKRNqlBjQJEeOstv09qSEvMujy&#10;FJ8p59XPncMaFaxRIsViYVw6hEqTuGFMOKIS/EUcKbX4O5HqKVDnPHjUrZE0zjphOuuRay4FzOFN&#10;Xpkj5Cc6gBtEtKUhTbpSAAMpV/XOnlxVXL8GLFjsonyYr4pslC9okvsoJLKufKgc+celWkG4Mt25&#10;ZNSanyDTKhFaS6wlQKW3WgQlW3HG4Hzz+XRFXLUpNz0RunTI5eMV5uVGUl0tuMvNnKFoWOUnyP0J&#10;HI02HnZGV/YtoVej3NWZtVlOSXKlKbmM4aSiOwwlrtpYaA8EHKlfUnOjuK9UXJj0aRFdQxvLTL61&#10;I7Sxt3ekg5GM4IxwdDjMukWPXaHbiJNemSrnlze1KqKu8iLLS33OytXBAIKikAY9H304rNcpsO3Y&#10;jFclmREkSojKng3sUS64ApQTx6d+7xnjGqkmwgW6o2nJviKxY0KoR2pUuWzMWuW4hlMVtp1O5SSo&#10;/wAQ4J9AByM6s+8qZRroq9XgHtS4I7MdxQlFrYkMoWlSXArjf4GORjOqxvuXVmp9RVRaK1VbdoMk&#10;xZ7K4pel71OBQW2dxJZSyrccAK9xnGpt2kWzdNPkw6TKgKVISnD8JWShbSVIbUraRkoC8c/XVfiq&#10;KS3YQViqzrKordOo7tahNQIQccJSl19DTI39hC+SveMAA4KvrqPpwMttT9BRUpUuf8pUYKVkBppZ&#10;SCnapwjacfmGffGo2n3JBk1CHQ0XG/NlwJfckh5txToUyMZUojG0bcBIJ4P76Z3NNsWP0uuHpw6w&#10;03cz1uzJdOced/5rwC1NvNvKJDf8UIwOCCAB9dCl30R62HlYfpcuzKlAl0Wi0GNVZLonLfks7EOK&#10;Uodpooz6zk8+dxOB41LSo9DoERlyfIXOkrjsuMU/Zt7A2g5exk7fHHk+dVNaztbp9Ft43lXKcitU&#10;aHFm1JtCkusLlJG4OekYI4zn/q+2dGUQVKfSIl1lMlyHW2XZC3XRh7upUrclaf5cpAIH0I8aKLVi&#10;nGmldEmp9NWad7jLDrLhOFBIKD+g8D9PtoemW7RafIgzWlLgyA6lHcgksh1JP5XEjhSfrkZ10ahG&#10;bp6o7XdgGY+Usx1KCVpUUZG7zwoAkDg8aX77y2k9uPvcaASgKPAI4I+2nrxRJIeS30mSyy2ypXCl&#10;l0J9KBjG3Pjccjj6aVU0XoqWnX0uEg59HP7+x02ZXISC0tDe13C1FJ8LHHH7afttpS2NpJPk51TX&#10;YG6ISZR1qeYajUWDNHP/ADnFNlteMoWCOU4UASQcjGkoMhqY3Lty5YZfW9EXDlsy8PtzGHCoHLmM&#10;qThSk4886mFKW0slStwUff2+w1zIabdZ/it5DnCR9dV+Pgu2yNrLDFMoxpVr2/IpLLcQQWm6RNPb&#10;Zj/RDK8FJGBjarHGoGTOUmnU2mR5HztSDqELRVXe0tTIwXnRjO5QTjgZ0QFxLj6Ulx5ooPp7fBOP&#10;b7j9dM7jhIrVPeQhtRnxEuPwVoIDrT4Sduw/c4BHgg4Okzg5O2xkdKkC3Vivf+E9lO9Q7lltR4Kq&#10;asqaQ0XgsuObYhcbGCUlwoBxj05I5Gs1/BV0wqdfjnrRGuG0qwbsfnU65Ik90svR2luqMhhJcBSo&#10;rQ425nKSRgA62lOhxLzsuRVZrsWpGW+lnCm0PtFJjltSShQKSW1E+kj0qA8azF0K6o2HTr2u34c5&#10;tGptGrFEmOJizksttGtKbcwoqTgAuhAGMcbCvb450YZNYpRigVffZaVAplco9GrVmTERl1qyVro8&#10;F+S6Vt1GmyUj5dC1JIyVI2JCvqkZ8nL+iwqlQEKVNrsqk2+w+wmNBcm94GQsI/4Z1oBSfSvuAJT5&#10;Az4HD+k0Jx+6aylia5HjvW0xT0uv7v4T3zBSwrGM7QE43cnBzzpG+5ApT9AuKFKlU2U3VlJnsNul&#10;UV9ASclSihSUKJGUuYGcke+sf3oc3fk+XlUEUut3LVLXosC7bTo7ZcqLLcjbMYkNqy4piIsdt5HO&#10;UpSckpIB5APNr9QrWvimMJtq4UVaC/UvkEsppjrK2JTbBfA7DiULbJQCAfGUnB4IEu7W2namqRAr&#10;8VmhLZVU5s9EMLbcHpCUEjlbhWQCABjyTpymvOtVyFtajyWvngw5Kfih4tHsqGUOg72zhSkg8p5x&#10;q0r+he0qRH1KO3R7Fk25fcty4KzKefAU7GS3HeZLqXGUuYyGwANmE8kpyVfWKt2dFbpLLFUlOVm3&#10;HVqg01yQ6HDAUF7VQ3lkHBCxtSr6gA441NInTH5aY/YqCEMSHEPFhAVsVwQck7VDOCRxnP10H3za&#10;lQqNKq9LsO8jb8O6Uu98txW32WZaigFRYWQW0rSlQXtPCyCPOdM8umU7Cq1umsag9Rbl6s0S4pqG&#10;5MSHCl0dyOHCy1HY2gtK3ZCAop/IAlJKyQSeBOc07Au2hXGxU60+qsqchPrkO99mDPbO5KVg4Ibc&#10;SpSQn2wlQ0e/D11eubpy3H6Z/EHGpqyQhilXlCb/AOCqOPT25Zx/w8jGB68BfPOck3Nd/Ry2bniV&#10;iqW+8iK/WoY2paUn5VclPLUnAHCwABuT5SdaPb1aZkfK6T6zRVkilzaNPXcEtMk06bCDbseO2NpV&#10;uKlONg58hW08e2RqFYEqIg3Jbcgv1FlbrkNxYSptl3adiSFgEnwnOProxrPTqoUJhVSlVqoxG3YL&#10;MeoNL3ONRMJ2qejuHI3AncRgDAz5GhZEf8EqkO1q1UUVdl5jb861FKSHQnO5wJJCipKkqC08HJxg&#10;8az9N2zTCcciI+gKclS7bbqqiKPPmiPWIs5AQGGlFRcA8Fna4kD0kDB+mpe+rZtpFyNRLdqT1Riw&#10;aixJaD03e3HKfU4hsH8wwNuUnIBI5A11TpApy6hSqrCeqEESfnW3/wDluNKI5KSoEqQfBSRj9NN7&#10;uolHes+S+09U2ooltzQ8pbLJZWzlQ2bVAp3BWAQCDjkY1bmqopQfftYLSI79vM1K7q87DqcWS42m&#10;QyXEsiAy0wlWA0PQMuNqwPzKUrj306o96tSFu7aLNhQWm0vxlJcQ4oFZAC1MKwpOSrHBJz9tSEWV&#10;S7raqb1Gd+boEiU1IcfcyjetpCgpp1JAwUnC9449Wham/wCZKN0qXblgqZrlU3uT4kuuNBsTUoUk&#10;dkqSQW3EpKMKzsPCj5OqtSQ1OglX8hObamvwW3EuyG0uPOt4TH3EZWUHJTkZzgfc50hdNMt24Ka8&#10;zIuapUpbKP4D0dtxpyGoDCXELTxz4KVDBB1I0qox6pBdq0Ckyvl2Ke8ZdPdTukfPoSk9lpRJStBU&#10;VJBHGcEZzqobRu5lpu2aDde6tIqDaoye2nC3JRUpbLa3FFONu0pAV/MP01G6RGWJQaTd1mSYdbql&#10;4KuRmY8tMxXyaYqWlBCUpy2PyuBIBKjjO45+09PpMWqU6SxCQiGqpJAe3rWPTuSot70KCkoKkgkJ&#10;OM8407gocbhKbW0tC1KSp1S8BbuEgJUv/qxgH9NNZB/BqvFuOS7uiQo7yJMbcChTTgCdwH1Ctp5/&#10;toPPklaHNZpz9Zt2bSDJepjslO1uQ2rcthYUFBacYyMj9xnTGgrqVOmFd1XLSmQ2ywHiiMtCW3ll&#10;R3I8qKNoTyf5ifpqahOKXT40SoqKZhIbcLgwCrBzg/TTZIfEplMmmhx6WDT2FhGUOFR4Qfb2BGfp&#10;p6Yr+yaqtMahW/GtW01U+NTkIaecdClNoSwVqcfUnzkqKh+6tD9yQ6TXaDIpFSZjuM1JKW1NOO9v&#10;+MVegJPneMJIxzlOm/UG5KRazNJpdRuClUGNGjuRmJVUwll4tqRlpRUQN6shQwcgJ4BxpK0q10v6&#10;mVSTW5VegVGBaUxlyQ20y67FTP2KKC2/t7Tu3kkJUracZwcZJ+Ch25W3IzsWjyIcdtC9ixKLih2w&#10;kKDiQnxkkt8/QH6a5n0uVPSlb1U/I4fkWVNI/hKWkBRSr82SM4xztJA8nU4i27GqEYv1W7JUozGl&#10;BTMWIe23uGPSVEHjg8j21AToNHpLsG3adKqs1tpJfZlSWkgtrSFcjHAAAH7q0LKUr0PaJ0+s6zG4&#10;9NspL8SA9OlVmcxIkrd2SpCwpxtrcTtbG04GfJPjTS6rpuW1IlLvakpbej0Avrr8UuEiVAcfKiUt&#10;n07mm8FKvJwQeCRp/TH6rUKqqDOjobQ2w28ZjQUprY5naSPOfSfT541GT5ThuCr0KbGK4UemRnVv&#10;pB7LiXluJWlRPBT6Rn6Z1ga9zL2kJhC3RPQ6+kMQpKgjsuvOSIjRBDTqVKJQspOCcoKRg/TSstQq&#10;cxNTknvrUlTL7ah6AjOUBKfASkAjH31EVqZHp9HQJ8hmKYLLi25UkEhKsAJBxz5wOPrqORU5dHoM&#10;adcLkqEdxbfkGEolw+UlSU+pAx7FPtrUptaHJJEsj8KpCJU9FMT3HShAbjslTj6jhLbKEge54AGA&#10;MknjJ0W2jTG+mNIlvTqj3riqQdmSA4R24KXFbvlmfoAcHHurJPGgew67KROrl+UtdNrUZDseLRGz&#10;uywEIIkOqAIy6txYCQoZQhH/AFnUlct5UuLTZFxXZWodHhoedkTpst0NsttEJCUjJwOQQBnyQOc6&#10;cteCn8nvwJSHWqs+1Fr7anTUHXFPNIf3ehJJytQ8pOAMHzuAxjUTQZdQonUZVs1Mx5LdzyKlWKLJ&#10;ddG5wtBpT8VTePT221IKVDgjPAxqZfiGAoLjyy4l9obFrTlXb4UkDHtznOkn489pykPSKdHeeTN/&#10;4CUpgF+Ot5JaWhKyRsQtC/Xz4SONUG/BI1VShCkvpOVBpS20byBu9k/ppehpoCqlM+dU/wDMBhrc&#10;v5c9tIRt9RI9wrP7Z13VafKi9yOztUhCw2VHO0p43EH+uD9tA1wPO0iPKojlScnfiMZwLcWnbIRG&#10;K/UlCv51pK1Lzj8qfHvqiBHbFXiTnm2WpzTrrUNlIU2eHihbiXXUn3G4IGdPJMZL1XNReShToaLO&#10;4cb0Zz6vqQfc6EKdTf8AKj9JXGYU9BDaYsF5oYJZUlKENHPGN2Fal41Uqa6fEqLlDnKXMKNrXbKV&#10;DcQCfUBwASc/QalljuH823KlvOkoacWEtNpP5U48/rk6e/hlOiYehR1tOyMurSpeUlGcI4+uOf31&#10;+kts5S2iSA4QSU+SB9dOJdzMRwikGmU9MsNILbgZUnKQcZUc8k41akgrGTkibDZ3tpYeDjRTJZca&#10;Cm3SCcZHjxgZ+3vqKrv+aqSxTq1ZdRaS1Vsu/hU5RcihX8yW3B6mfHGAU/Ya+XnLmqo6zQpDsSYw&#10;4JIaWNxdTyS36hzkHI+uBpratcRctMplYKw9CajLbShlOAHQraUgefY/uNX7lFp2S5uefWKdFode&#10;t16mvzS6mWwXm5TBShGcBxs+FewUAeNDlARLojkJcCOGHKS/KgRwOQI4WpKEke47axg+RqXj3PbE&#10;xajAqa2+yVpdQ8y40WyBn1BaQQcZ0NXu47PpNeRaFekUqbVUpZhyVM+tlakhsrAz5I5z9tVKRPIW&#10;ViVZcimSqfUq45FrMZSJJjJjrUA1j0uqUkYAzuGFHyMY1ETrnl056lQKdHaqssSUsSGGjgqZUx3E&#10;uAgYAHHnjQbZFJh2Va0a3qc2v5ZloRHJDzX8WS7jC1LJ5UpRyT+ujmm09eWJMcNNBcXsPubRhTXu&#10;MD39s6Fy0XGJJuSU1aqCiwZTJq8V7ftQkq7bQCVblZ4GNxB5+n11GXZW6lQqlQKVS3svVusFqUl5&#10;rcpDCW97hT7jG0DnON2u4CYzEr8CodIkRIMkID9QbfJcdcQoHYvkqSjABz49vpqVnUdmeiNOaZQJ&#10;1P7zjLzpUrcVgbgtRJPJCefbHvqQaZGjn8ZZs9NVqFOprj78doVZ1lKQovqbQAEgf9SUEfXjUHcU&#10;luM+48pTDxqMIykKSNo2LIKQtGODtV7e+pCns3EtzsTm6ctTsFpFQmsFW4TFbjsR4w0gYSOOck6F&#10;oVxRLzqdNjU6jkzaDOXErkVxBBjLCSnYSQN6TwoHwRj30y7LSol2nmotGdrDcCVIOWHEoSgksDIT&#10;v+2AeSPYanKu207UzU5jxkOsrU6nt5SNgThKVD3xyf1Odc1Su1eFdVOtY0xcWmVanyHBN7eEF9JS&#10;AyFfdJUSDjzoWvn4rukXTaWxaXV6EqhzC6W4r0CCp9c5CCE7wlvJb9XGFedV0cnSJdBZFvp6S0sx&#10;ewpuElbrbqk9wrbKQFII8pIwP6A6Gb86lXBbFFqV3ilxnqWTFEhS3lJ7ZSe22wjakkl1a0gecEjQ&#10;x261XY9Lr/TevIcQuutVKqNPpSgzoC1FD7RHtt9JAB8DUv1fuytx7LV/kez2K7AQTEdjSyjtocae&#10;Q81JVkj/AM5AOf5QlOluLsu/0VhIV1UtLqDRZ9g3JBFaqFPdrL9vy6c29ShIDgZdRuJ7zO5kKypK&#10;/W4kcY8St4tXxazVeqYqEiFX7vkNrmrjYUhTTDjam/ljgdjeZLqCk5KUt5+5VsF2pi7l3DdjjLl2&#10;1SnQ0SVoT/CQtIJ7DXHpQFZ8ec5586meuUqJ1YqUW1qRalwx6dSqjSJtQqsF5lpuE26kJeRheXFq&#10;CS4cpTgEbieMabegap2Fls1oU60w1XWGIqlyHoSzGaO51CuEvpAySTk5J84zo2p7y4SW47imkyQj&#10;tvJRjatGcJXt/lPH9dQdcYjUGWzY1sW8uQ4h1mPDQ28Xi9GSn/mJUTuUAgDPPnGfOmDt3UqVW4zj&#10;NFloQ7DL5qIjqTFK23MdhbijkOZCjtxjjVMjaaC2e78g+3IVFW+yh1HcDQ5Kc86QuKRRabDVVpNS&#10;Zp9Na/jLdkOJ/hsqVtAdV4QSSP7fXXyhuzJcPfPeSpv8yQByMknk/YY1HwKW1VqXW6bWEw50GqSn&#10;B8uWiUKjFKUbHAc5VwonH1GqKGNLjx3X5TcKol8zFOSZK2lLSpWUDtqZPIxgDwcHOpGv1mLDta5J&#10;lPo34403SZba6cefnQ4woFrA87s4xqMh2/SrXrsirwZcpllsLYLC5J+W254WhBHoA2+AcAHxqQhU&#10;h+m3JAmqpyl0CtJUXpLb6SWpG49nKB6gkgk+48aq6kqLe1TPLbo1bfRpPX6i2/d9MZZpbtEdiyol&#10;ajuMNuVdbak9s7/y4UoJSokDITjBxrXds370u6WVuu2LfN2SqTRbAgQZFMkVSpd16QiW2VoaZ2fx&#10;HAyEBKQAojPPGNVD8a/XW1bwSx8PVo2o1W7zi1IU2t1yXDbS7323/wCGzEcUd2FEjcVYGOPvoT6N&#10;/BfGkVhU6/LhgVmdSaeaiq2YqVKS48WXFMNOv5CC2paNpLZwSCnIPnt5ccZwUsro5uObhJqGy+en&#10;PxSP9Wup1Ws+xIL8i24aO4K6ppSJL7qwNpUlwANpyFDkFRwDgc6umz7Xt5iC3RqXa7dOK3e5NUhp&#10;KT3Mkqd3eVFSgDk8+dQ3Rfo3S7CoVIqUWzaLQpFRZTLmM0wKKFyQMBIUslW0JweffOrlpsRMh+S4&#10;hhLbnf7b+TyVAAj/AH1x86i5fDwbscnWyNi2/a8RLk6h0OFEcWtW5wR0hxS/BJVjJz+upjtuQkIS&#10;pCVNZQ0lKPIUft9B76/Pxg2y4yprIzu2jAyR9P6aXbkKXDRMZSk7k5SCrjP0JHvpLDB9FRgIr02m&#10;NpfQtkJcfcUghOVJJwgnyQkE8eONdUVhhKYrNGCIcZKi8plsbstOFZIwfAUvcTjXDz0Gp16nxpMp&#10;AlsR35CmGzkpxtB484O4jn6aCqO3WqL1LqUioPy2rVg0ZcRT3ZVvlvvuh1tDXt/CSFZV4G8jSmHE&#10;mm6SiZNbnV6GimyZUZtmPUoC1szy60VHuh9oj0FCkoKVAg7dT8+4bhsygMsybrFShIiuOrFyNB8q&#10;Gw7FodSEkHdnk7sD2413NlRRRpNdUtUSK1DL6AU8xmQpKAd3/VkZ4zzppLeVNRHjVdaZyV+mOh9I&#10;WEFI/lHgDwPGqja8ltRZF9LbrcqnT6DW5E+OtWx+HJkhWEOBl1SN6SQCE+njgcaO6ZJfbmOMLZ2I&#10;7bbrLg8LChn+3/fVeS4dCpkRxgqmwFl+XKaLcTuxO6Qpw/Me6ULIKMjA59jp/Av5x20KjcjrTnzF&#10;CSkPQmgVBMdLaHCWiUjG1pZUAfO0gacmCPLxYjKrkebMZU42y8xMILIWEutLJC0k8pVgqHHkEjQb&#10;Vfh4tTqB1wpPUkzJrE6bQlphKSAth4tbS0W0rzscAcUSPG0AjnOmfxS0sw+ktydSqJcFRerCGYMK&#10;JGYdcbS4HXO0jtJT6Vh0OeryQRjjVpdLLouqgdJLaua+aZT49zTqYmLSqfFQdkCMlGAXFEnc5t27&#10;iMfQe+nLUbbAnOlUfJEU1lbd/wBxR4l0wmWbcks0+TIbj5LL/wAmlBWoqUEFYSotnIIzjjOiVFpf&#10;IRERbLiQWGXHnXnHo6EMtoK+VOLOAkKJ5J5ydADFKqdxSLrTXaizLYqcmI463EY7HaUlsetWMk5U&#10;E7j5J0TOVytpvOPQ6FJhyLefiOO1f5l1aZUBSGlFhTbZ9JbU4naOM5yDjHOZyth00tghbtOFIrk6&#10;W1dDdWpDR7UJDsRTTrkpw/xFoAPrRwr+JxyVcY8tuob17RLxcqdpQbXrEOrTVNNRqjSwl+mtqGAn&#10;vtEFTO4FXqBIKvvoqTSaRPix33mVwFuNuyUlLxVtJUS4lAOAPUNwHjk6hblccpVaRcUappjQHFs9&#10;1MjDRbcKgkKJztAVkZ54OhUiVW2WHREUtukPUKs1G2KZVGYjdQq9PgOCRKDLmErSrOFJQo8BRHgg&#10;H66CajXE0Og1qHUajJpdHdqBlSZ7ktaflQrhtLaxlalcjgZ3YGoW+ajbFFuymC7jBosuK5sYlSYz&#10;ny8zuNE9kupB7nqCFYyRwcZ1E0e+7DvClsQqleVuw1ykxjKgSaghlwv7ypbPaWQoY2DHHKVjVxtv&#10;QPX7YXybpFTbtys2nLdvmEwpEKfNTES8px7ansOlpITsIJUhZ4UApPHvovTbFzx0xKrPQ3CZccKe&#10;0soSl0uHIJ3HOQeMjVaXr07k1SrUG6enK6jTDQZcedNZpbqU02TGafD2yQzuCTuWhPrAyPfxolqM&#10;eq1K8ZkiRQfwptbPeqLUt0OqROWokpY2n/l45yfc62x6pbFScrpErWKlHo8z5OorDEhYCkIUQN2T&#10;jH651y3WpzchsfhcoxkrIkLQlKjsxxtG4c5x+2vyqXBmNj5yGw+sBKA6psbxtwU+rzwedPnYihEU&#10;UR0uutIUptBXsC3MZAKsHbk4GccZ1dog2ae+ZQqb6hGUlRQ6Od+0kf1GCCPqNfloce2PFxKm0LQk&#10;NlZ3Dd7pH/fTenvvy6SzKkRXae+sl16C6Qsx3ycKGRwRn+YeQQftrqlxHuwFOHK1vKHKs4P0H0Gl&#10;PyWh0/ERDkriuJCXWCUqBOT9fOmT7kpxa4u9QioUXQ+2lJyvAGwH8yTzz7HGvtQnPGWy2llx919w&#10;pW6EFSWfSSCs+wOMZ+unNOjMJiuRXskv5W7tOMkpwSPpoXsKIyo8eFAp9fpcKMIrsioRKpMDR2lx&#10;LzRbU6B4BLjZzjjOqXuPp0/WPiitW8HGY0inUez50lMhUZKVRpBe7SX1rGC6pRc2g87ce3nV8op8&#10;ZwqQ2r/iGGm4qn1q9a0DKkpUff6/qSdV/bzSK3el1XVBmTUR4bTVoqiutdvYqOouvOIB5CHFOpAy&#10;PV293gjRYZe2n/ZdBPToE2LAnvyG3UfMU2GuOQslSe2+orT9eAvjTeV8/Lo6WaXJdYLjiFl3toVv&#10;aCt2Ck8EHG0g+x0yq97U+1PlGrpmyni4BGTscSgwmCvCnnmvzKbJwneOATogD0csLlLdbYYba7pc&#10;WsbAj/Vn6c/31nCWyMFt0l5SJKKRFZTIbWh6O0gtpW2taVnOP5iUJ59san3G1xsFi5+85IYbYQpy&#10;EnvpCXe5/EcHCvJB3cnSC00hq3H6vUqslpEh9uLDUQUpdUoflSokE/mT40xlSJFNjKlVGHIjRApC&#10;GpCEd4k45Ktv5QSMD9dHr6JaY1qUOfGrKpc9ikmG433m0th4rekBWcqG7CQMZwMnxp4liZWFsTZq&#10;qKilVV1S5Mtwlp6O4tIDZaURlQUpIBQrzlXg6+SnZEaA3X5FCkS4hCQhhbKkrcG71KSDjOw4JwdR&#10;cimCqW+4/I2z3y+udFmKBS+0hSioN7QMBKeR9RqVuwSOq0asrq0l60qfT6s8soSpqdHW6yWk7UuO&#10;NpBAcSlRyUnkjkc6Vsq/bki1Zblou1qhwoaW91MCQuHOUgYkLjoWP4eFYPa905OQddW38vRKUqMu&#10;txmJ8hYLrlQlbkb1lO5KAogkcgDHvpSN+FQ5MSt0lK4UNpTxkZaUoKCF4VxklKiU8E+x1abQLisn&#10;lFy2116o9bjfJXBBSl6QktIeYSpUV5XjYvIKmz9QQcDPnGlotGtK/ozT9PXCptcp6ENOx4joWlst&#10;gBICeNzYx6VADjVAwLjgmdUbt+XWEd/dPbjtEsMMPZCJhKeAlJThecgElWRzojFWQuqhc+RDbnJK&#10;pTLsNHZcDXAyFA8gHHI8g6LvaFewobgENSsq4ranTGK25LqNKmhsNvKkqUmKQolwBKgThWBj1cAq&#10;GPB0yYodIaSuTIeD8J5RHYPqaT+2Mj+uNSds9eW33XqJXzTpzCGnS3IXICO6ltJJ7iuU5wk5zg5G&#10;k1O2df1Li3h0zviJSQ4FfNx1lMiO8kJJKFJSchQOMkc49tIuhqk1pjaFSmYkZUWlLWxFceW+Up/m&#10;CvI59vbTGXCcky6fKdmrVIgrUhLiUJb7jZ8NqCfSeAATgZ02uqrV7p/ANSuuiSk0oNKecq1MQZkN&#10;hsclawjK0IxzuKSAAdc21etsXTJit2rclIrCZa2wt2LPZcS13VBKFLAVuSCo45Hnjzo4u0EmqsQo&#10;MKXR5lQZhNp+TnPSJiXNxJQ6ojennhODnAGoe5aHb1bQKe+qAiorWHYqUqbRI7wVuK0o8rKeVEe/&#10;ODq1LttGTacByVOlMuABalNsJJVwkk8Hk5Ax451U1etGkXbCj1Cg1WZAqLDCapS3VpK2G1haSQlJ&#10;5SrKQFAHgKIxydR/ou01aLI6ZUmyag3MYvS6HY1Wgr2Pd2T2Y8xpRJbkMqWASlSQAR5BBB9jqxWv&#10;/A5ppLSpNIdS3lIU4tTm45+pznVIN1+rSaHU4FTs+FUZsdQbakxHO2h7Lf8AETtXlaFJVnABwcjH&#10;vqFt+9LfuiMiBRZqEqYUY7tOmb2ltrQOUgkeR/caU3L6ETwub/JliP1Zhc2K58tElMMLD3aUjIKx&#10;4Sr6p1yiezKfZROQxGcS8HGXY25gFwHcBgHGR7HzqDplxUOYh0xY810JPMgQne3n6A45P7adRpjE&#10;95yGspW06BtZW2QT9+R/9XWr6Dr7OeoH+XpVPdhVWLUVOuxZKkojNtTFoCmy246lt9O0EIWeSfJ4&#10;yTjQN02olCg9NqNaVJvmZ+H0ucVRPmIaI851pLqlrZkpR6TuUTlYxlITnkaKGrstlL6479eYmSYH&#10;dilKSXFObTkIOAQVAgDn3GgKg1SDQ11+8ZyIq7bcZTJhy2YbzS4MckbkLKyUrO8rJKTngAD2ETI0&#10;WrGjRo2yF89ED7Tbaltd0b0hzOzKR4yASM4z7afGlPPJEhDkXftLWHHkoOwkFXnn21WNxptqwrvR&#10;U7d7kcVtUV+5krOxsuJLiI7xW56k5IKCE4T+TR7BrlNnJS9HIWlYylSVBxC/0WnIOlt6IMBQKgqg&#10;1ej3BVUMvia1MZkwnTG2sNK3tOb9x4Tjark8DnzpuuuSaPZc2uVSHLqsVuMp9cRpsOuPtZxgAkDw&#10;d3J8c/bUqW49VqSrYqNJak0i4qbJgoYWMtpkJRu2kcAJW2HB/wCoJ8ajw8mZZ8O4bPWZyWoAMGK7&#10;LDYlEI2paW4oHarcAlWfGDpaJ4O226FarcVy1VxY9O+ceYktpcyFuJ9OUqWTk8cD3BB0pcj7F70R&#10;Nl0aWgqfebFU7a/VGjhQLgWQPSsgpCR/MT9jobt1qoT+kkGR/lBVUqzk6Q5XqKSluVAqrG8qEbcd&#10;pCkDKBk5AHqydHNmxI1VmO1irMLoS4bjcirRXGgh1xKQTHD6UjO8ocJwef7aqWKTdoU122hhTrSo&#10;FBTUKrb8SFTKahEda2Y6diXXFuBBIA8qG3n/AOroT60JtWNZDEG+qGmtW9cFVjUeY0tJWWkvKw3s&#10;AUgpKnAlIVuygndzjGl3JD9vdR7rkXRfSIFuV6RFpFs055Z7CZLqHVKUkEehxaWScHH39sj9+UYV&#10;yp9P263WY0e36Hcn4tUipC1MynW0j5YrcJw1/E8pUMesqGMc7cSpjH4LWoNuKtuPBiGc9ITAgIgp&#10;W6eVpT4Uf+rAAz74++oQ3BSqrelQsSvVcRe7TmpVNy4n+M93F72znwrCUbRxu9f00QuPSEU1bk2U&#10;VqbC1rdWQAE5Jzz4AB/oNC9Tta3r+paqekrccmpS/HnQcF1BQCpLiFDzt5IzkDUybeivqgnDU+nz&#10;XYkgL7ZWpSAtXI3Hdj7ecajZA/EK5TpCFhh+lPvLRlvcpQcaU2oZyMDnP7D6acQ6jU6xSYlWqKi5&#10;NebSXlBONshGAobf5SFDO32BGpB2uUWm1iZWW6M28glsQGJqwQ2oJG9bgH5/XkgZ9/bGl+AfBE1R&#10;mFBhtTZk1YYgLQpcZKSsrQ2kkKS2nKuD9M6YCqyLihxqhRa64lltSn4TzYDgkICVYTtVjgn9CPOi&#10;Zt+dLYXWZ6ES5bhW+0E7Wi4OTtHt9hquOnb9CcsSCLfnrTDpgdj7JBBkMBtX5XcYCXBk5H3GqaGf&#10;8iVkdU4V03dVLdlVyktSaUpqEYex5uS7MIyspC0gFGOEkZyUqxnRBfFDeqsmnyG5ny7i30w1EDIU&#10;lWfP7jUv2I88ocdabMhhxL6FKaBUHEJITk+chKlAfYnQ/RKJ1BfvG4JsCW49SX34y4MRzYWYqy0O&#10;6pZV6gSsKOEnHOgSosI6wqfXHFSK3KEqWhcdCnmkJaUEoIzt9gSAefv+wTmtsyQtSoAZpj6VsuNN&#10;koWltQKVKKhjBG4kkfrplBrqU3JVLUuKnLg1OE2iQpw8sSmVq2pcaV7pzgHPIJwedEDLTTsf8PeW&#10;zIjuMbSW15JJ8gkfb6ajdMKPjRnnppZLnRu3KvadNm06dCl3K9OgvTZGFSYC0tb+VHKlJCSAc8nO&#10;jp2LHmw2pMJxKg0hT6mi5hRRk7SDp/bztDpVeftiq2dGuebSO7XErcdw+GlLCGWkt42jKke5KeCc&#10;aDOjMmqm1JdAlSn5L8bvyg2IiVIptPcePYYCzy6EeNx5wQPA0c/nthokWZaZkoGRJKA0ndHbzkKV&#10;4/r99T9vV9aKrIgONhCHwhDQKtqUYzuyT9c6HaXbV2KfqkQ1mHT2ZwLpkJiHa1sSVYbJOQSBzjga&#10;HLjhVym2rU10+smrSnxGBRLUUp7TKi8pLW0ZDq+2lAJ8lfPtoEtUWmXHKqzdKmQ6Qz3nJFSmhlCU&#10;nKgVJKlKJ/0pSkkn2xrmpd65aIilyN8eO9KZcfQXlNuux0uJVkKHIUcDj6aE7Yv63rzpNBvxhuTG&#10;qbtFnOORJaFMqhD+Gh9xaFJzkKC0A5wRnTWmvNyaHVJaapIV2GlpUpTuQDt3JKc8jIUBn7aKMXEj&#10;CioXHOot0U2DCXFkwVsuolNOOrD/AHV47aycbVAIChzzlQOpGj2643e8msWu81Fq1RZQmW083uYl&#10;pbQrtbhnIVk43DnH11X1MiPm2aLUprgkVGosF1xaVZLaUkJQlI+uM5PnjRvBl1KZNjyZSQy8y20k&#10;FokKykYBOD5Pn99EQWuC8bkrdOVRHojVOmRJbDriGFFZdaVuA7az49WCftoRfXErSpdOuyzGZch+&#10;SzT46pcZtZlZV6juOcBKgFZ+2dE9yVmHb89upVWdHjrKDHSH1hG8BW7aM8bhqsLLqdXVX7rotZps&#10;lxqBWXK3RZbSt38FMgNLYcQTlKtwC0gfmQ5n20Nsgc2zQ2KbBTVZMBLFRiNvRG4rTuEOoWUqVsHv&#10;kIyPfzrmsMOxaXAt+Ew43BrcgxFd7O9nPrJx+g99TaY8StSYdbW2VtIjokNOqVtCXANpSofUDnQF&#10;Uf8AMse8I1Qjz2ZFNerBfQ4hxSm2GQ36m1nG1KlEnaPqDqf2Qg6hSa3bEm6anWXWu1T4MiZAebOU&#10;raZyWxsB3BSQBnn6nxoS6fz6xcFv1b4i6jcTsCtmIUs0qHNaeiwY0YnY05tyXFLytSgSNpd8ZGdW&#10;3UJbFcRctNqrTYaeBiR5DPqUhuRHCSOfBCkqz+o0jP6a2fLpVTsm2nmKZTzRkxZ0DshAbbcbWkyE&#10;4/MTuBUfqATp0WpKiE51HTDk2NAvSVUKlR61VIUWgRHoif49NkvK2OEcgAKC0gk4wPBzqtLB6z0T&#10;qLXZ/Tq1ZjVRgWhJh0xybGCk/OKccUgFKFDO0JYWpSyr+ZPnJ0N/CR1Fvu6enMqwesFv1FuLFqLF&#10;Fot0uJJZflRVEpZdQv1BYCUIDgG04CVHcOW/RTpDTujnxMdRFXw3KpUwuIXQpJWsQagw+44vu7/y&#10;BwelAQT5KsDg6Y8UY9k3tC+zlTNbLjJaf7UYbUYxtPGB4/201bbEN2RIaSe2pRWUbvJIAOnnzLfa&#10;CX3Ale4J59vbX6etESC84htDqwCMLGRnHvrMRJ3bBuMumXCzUnXpapFMKlU9xvtkIDqQoqS2tIyV&#10;5IGRkZGDoI+JLqO/0s+Hu6rolSHGn001qh0dqOwUradcQW2lPYIwsBSiVjGNo4zqxLcDFIiu05Md&#10;mM62ypxUZpeE+seot7uOTz+usjf4jdqXJU+lVt3bTm6o2lFRVT50aGtxTL7JSXELkITxuQtB2kg4&#10;3HxpvFjGeZKQGa4wbRiDpZ0bvbrtdUi3rSkx5FTagO1R9cx9SSpKFJB9WCVLJUMD3wedeovSO3aH&#10;0+lwum6YqHJlJt6KFVEqAekbfTtUk87dw3JAPpzzrPH+G5Ya/wDLN1X2ET40yo9qnwnXGQhlYaUX&#10;NzTnk4V6VDx41r+v2/S61UodVnR1MVGMkqDyHChbKzjcnKfKTycHjnW3nci30X0I42JV2YRUuSAj&#10;vSipKWUrShIVlIQlWd2Pr7anYbiE+OAo7jx7n30MlCTDCQ9wVJyc+UgglP6HGpKLPAdLzi0+SogH&#10;jXLbs2dV5Jd9YWsqHtwdQiUyG57rPyyQyMKJB8k8jI8ex1IrfSUodSchYCh++lUtIUvuoHKsZ1AU&#10;mQcajUmiTZVTiU1pqXKO1945K1nOQCo+Bz402qceW6gI+WYkMsvJ9TySQ2VqCcBX8pPgHU5V0pXA&#10;fC1hBKScn66F3pctbSnA1KUxKWVPtNHK2EpUFJCkeVJJGcjxxpcvIX/ArUUUypUOrQZchLduqjOR&#10;lPre2LHy6huVgj8oUn+qdCLN4281Eth6q11qDKnIREgFeCJbqtpSlIP5tycHj66lEwqZXUwEOVfa&#10;/SZTy2zjth1Lww624g/mBwOD7jVAdRendboXWeo9RLdnQZFJYp9PpzMieVpTb0hL6G0uIQcocSsh&#10;KlYx6Sr6aOEIyTtk8bNEVRypRKJdc6rRkTITNKkIjBtOVFLiDloJ85CsDP8A8zUFbsWtW50dgVqN&#10;T67VnYlJjrmt0RoyJEl3JQoFIzvUBlCgTwE/QaIJFfWmI5CksfMOIihUqJF5U/yN5QDjIJHHPuNC&#10;/wAPkIdN6fcseh1eFXrWvWsOzXmZaHI1RjPuDC2A4FFPpSCQCkEKz9dHFQS+RJWvA0uy4EsVnoxd&#10;NLqMqjlFcTFj0adT8LMiayWS6pC8FLjAJ45SN2RyRq5r4o9LeYhx4IfjfIVFMpL6z3FfLNBW9pJ8&#10;gOLWsqAyMe2qjv8AvuEq4rT/APEadT5lOtOqSKaa5vLrrr0qOQzlAHocT20pUtJPqII86t+7Lhpb&#10;MYoZhPLnpS0w1hs7ElQzlRHhIySffjQTf0ilG32YIsfJPUuZV6POhFcVJZD4QorG0BxRWOCRjj6g&#10;jUNTaTXLTh27Bap9PqEanxVU5msMSVMrW088HFd1k57ihwArdxvJ9zqQbclsVwUj5lKlVGA7JXVU&#10;tBAUpKsbA34HpOd3nA50tRpz63LgjxISpcm3WGFsD5lKPnYjqdvfSTwFBTLif/UB9dJ8IdoB+u0K&#10;/wCrdLanGsBufTa/AJnx2Uf852MhZU42jAOSpAKth9xj3Gil9uPVKU7QprCFd6MlKkPoCkqGM8pP&#10;8pIx9s6kDUZ8h15dMekR5qxGltJfSUFxKPVlOPzEZ2nGoi+LotK3a1QJ9VqzsOo3A+IFHZ2F9Tq/&#10;SHUqZRkdtKlFRUop9J88aiuvBT2fYtMuCUxJi1Bh5LiUMx6JDanFxDeQFtFtR/KSohIzyMYBxjQ1&#10;1B6D0G8p1Sq95WpHFQnoiJj1ynbU1OmPNpSjLyFHa62NoBBGcE/bRgxNadhGTXVMP02JHDLjcRHa&#10;Ccr3IWFE7kBBzjHgH7DVfXxZtYvS6rPuy074egwbfW5THWmGwuQ+snABJO0rGFA7xn399Hje7BaH&#10;1gWF1D6f3BHp6LwjVS01MOMPsKCm5AURwkjwUlQB4Ptqx4jzpckR3E94tEhBSeFAjOD9Dzzrmisz&#10;J8JLlWkIYZYQS7M7Y3kJHKe2DjuE8YB5J+mlFLpcGoLVBU8qOtaW0uutBC1+w3Y4BPOM6cpdnYD0&#10;zupVpNBTSl1VxphMt0IfbaSt5aU9pRJQlI3KAUEgkD306iVqnVOIzUKdM+ZjvZSFBKkqwMj8qgFD&#10;9xoLsqZV6lHm3DXitmqS58sBpbexyGwhfbQz7FOAgHHGd2dEaH4jBUp95SVMIC3Dg7VgnG4HnHJw&#10;dE2V1J+ftdpwrNWdd3OBCI6EtAOSAPSpavGEJHlXudQZr9PqcZ6qLYMJNICnHI7rOxxKDnCsAneF&#10;AYBGcnjzqUblVOHH+djPOj5cqaaUnygKHqGD7YJ50IzrFrMG6HOo9TRWarO+WYgU2nrcTFhNbAtY&#10;Ck898qJJKiOD7/SidTqzW69/lpFWnVGPVWn3FGnym1KLxjrJUgSBtGFpyUkjPjU83U0trhwVqZTL&#10;mLLSFhZUwogZ27gMpUR4yMaibHuOjtRvwdihymWoxXLkrqCSt8lZWlbZCfSkIcOEoHISAc864rVV&#10;gUunR6pOp8humyaozTZsqmp3hl0qAQVqye2kHcSfY7Rg50pzstL7CiYyp9S1MPoQpCR+c4VtA/3H&#10;jnVa9UX5Fpt/+LFLWO/QWkrrkZskfiVOSoJKVe3db37m1HnjbnBA1YqXJblFSUOsVOew+lK3IziU&#10;uOsqxkFs/wDMO3OFJwSdVT1IsCq9TLtt1qRLjJ6bwXRNmpSohVWnDdsiOkEbUJKQSg/fPtpkJL7J&#10;bDGVAsa+GmrmZag1KLKphjMTWlb3ChwFwoVj8vnlB5yOQMafIpT0O3pNEp720vR0QGSRvcismNtS&#10;6vzgbxuUBkgEa5h0ZqkGtVSAmnNRayqM7VY7LQDinGCoJeSCQErKVlKiAdwH21WUO9bruu5ZTFVi&#10;yaVHtCc5KmUhaHocyWwWnG2VqfyW3mVYS6nbjOMH66CVXoJWvIve13RKZ0+t+3J8eqVmdW7Znv1i&#10;KzUm1Khtghtt7srwS4p8IUjaQpW3HJOm9mUKp01bVx9O6hc1zVBMB/5ui1VDjMhbYKSEfLLwEFJJ&#10;IOSecDOdd3PbPTO8bviXBX4cr5C8UMUx2apS2U9ttKXW2lBQ4UtxtKkuY5yobtWPEiRYdbr7EKe+&#10;HFvtU001frYEFagoFKj6ioBRBG7AGrtMBKj8i9an1VsKBdsJbRTblOemtx5ZcYkSZGAUtpaVjeFF&#10;GEqGRz5J40D1XqDcUqn0GqdP6a4J9ebmQK1Sq1iGu30JdQ2iapI9RVlalhI9K0nGRjVhv012G3FS&#10;JT0n5PDcVboTlDIylLYx/KlJwNIU4rkTvnH4TUpYaU0re0lexYUCgbVeUEj1Dx76JPYLhor96tQ7&#10;3rVw2K5ZtWhRS26uj1px9t1bnb9KnABgx17kbwAfynxnGn7Aix7pocWv2TKgVmQ7UKe/OjOuJaUY&#10;pKw4tTZAKF49O8A+oj30TrlRL3oD122nSabbLkepOU9ssoDrT0tCnO+l3GCWwUpKQgnG4KB8jTZ+&#10;2U/hExqmzJipnzTkovPy1Lc7q1BTgCyPyk+3uOPOqe2FFaHTNs0C548iHLp6JTTu5hwsvORVoBHq&#10;aX2yN3nOFf1xpnZ1GqNooj2+/Sqf3KY78hDnzovedjw3CQ2Ws+lYGEggnIA0zdh1ELj1emV2PEkx&#10;loarEYpP/GxwhYWWFEBQfQraR9QcHTTp9OuSdMpFqVeuNx3XMzo8uSVrUrvcKbWlXnackeCDjQ+W&#10;ER/SK76feNBqdjXLa0Q3FZ1wO0usQokNHfAUvLNSS0r1LZUFAHyAFc5HGnVm21cUOrT6dQbrp8y1&#10;Y7ymKOzGprcNyE53FFxl8BIU6GTkDJOQr66fxv8AwyqXWd6RU5jjl2UND0amy4RSlp1xTBbcS8sH&#10;LrQAR6RnaQcjIGp6n1yn2+t6dXXKvPbLBlbIcJ0oYkq5dYQvt9wjcSUqUk7hxnOryJVoFOyNcu38&#10;TXXunFdaQl9yG5EqdPZkK7cuO81hSo6sjlQVg55H10Kz+gdpWNZ8eF0wsW1anIZguPtS33yioIku&#10;g4S6vlDqEg47TgGMZBBGdTbtxWrcL88uVKnVWfT1JLkaA6BOgJWMpSrcAtBIBzuQB9RoYt6ZVhVa&#10;3Qq1Rqt8/BcECMqkLQ3UHw42pSH3EnLK2WzxvzkqCeByNAk6olJhD0EqTleUu3rgm3FHlQill4Vf&#10;1PRngMFtp/aA8jgYB9Q48+dXnUrIhW1BeuJl4zGAy4XmJLO1WV/zJCR5OOcDnQvTZEyy7Rp0mFGg&#10;SYcSGrfInK+YlOFjYh2UtYON25Q8ZBIPtga5rvU2qsSI9NuKpOMUgsqkKqbLCX2tyVABCw2Mo4O4&#10;E8cfroL6+SU21QHNP2rT4yrvr71UgxalFSGvlUFztrWOCo5AHPuR9tI0Jyj1ea84aZSq2U+lUR0m&#10;PNeO1JD6EqKVL486fLeN+RanClB5FOdbKEh2Nuadjqz23EuD07SMHxlJ4Ohyx2bOp9PatpiWqoN2&#10;pKcgxp8iT8y+VLSpaz3AOEeopHt6ftqLZbWyVtq/Op0dhLd3/D/UoyW0A9+n3VBklShjP8Nfa5Pn&#10;AJ1ZdOrTdUaDztv/ACJSE4TIltBaSRnBCcjP76DLd6i2ZfkOMbcuWnVFSFBRYbkJ7h3EAEoOF/20&#10;9tygvWwxUkTqu9KiS5Bda+Ycz8vHI4bClHwkk4P0x7jWiUqKcbWj9cdDorMWfKo9KixnFIW/IabQ&#10;G0uLxlSxtAws48+50G25aceo2TVKB1Apj9Uok8oT2KqyFpUnudwAIxyApKTkjyM6JqZad/0pEmDR&#10;ae7c8RpDqUVCfIQw26Q0ylltKj6inPfKlBKs4T7k6LYtsmlNpn1KMYUdTag+wFpICtu44PvjCgD7&#10;6q/sG70A01MC6psyMuiCoU9TBiPvS+IyBncQreCSlPn3OfGndkTKTaTNbsiJBbj0Wlts1MSyjYxh&#10;8ZWG08lLSPQEk+pRKuPbSPUV6/qyxAovTmNSUsS/l3X/AJsKOY617cJSgpJWB6hnIJBzosvCLb7D&#10;arehRILsWO6hFRkdhtXzU5ODleB5RkADPpyffnQvwC20yHty42qzHDEoI+ZZWlIeYQrsqKhnZk8B&#10;SQRnnTW1K/LqVHq7LkSNLqVDXKdREhoDCpDQWooyCAkOKwSduQSc+SdRSn5VqVk0yhUt96I60tK9&#10;yCptUvenaEAnJV2wtR58bcc5GvtHdTWriiX5Rr6qK6emUwVRo9KdiNuQw7gpWhw/xOQoFeMH6caG&#10;PkuxGrJuujw03lb9XkyjS6oKzPgtudpNUc+XKSwFgEjaMpSFZScHcCTnUP0GqK3oNcueJW50hutT&#10;W5kWLLw8uAhxpPehLdUCp9La2ylKskBKQEkc6a/EZYV/XLclDpdk16HGosKV89V6UVdpFVpgcQoq&#10;aeI2AlJKOVJ4yCR7pWh1HNRiwbhnW3+FWxHkpoEGY36zUZ3dKAmK22nC2U4WS545ATnBw+qQKLHq&#10;VIjVEQBKb3/ITkT2/r3kggL/AFwo+Ma5u9lqt0KZa6o6nhU2Pl5jMAtiSiO8rYqSUEjKUZzu+v6H&#10;UazWKXSLmapInyJFWuN6SUQAd4QhpJPd/wClPG3OcZPvg6KGadCp9cbuVmAy3WBEEIy9g7hZCyrt&#10;nPBAVk86kWEzlpyFSmo9rwCqYpuA2llZbMhC0pGz1kElSspBV7nOffTWgUFu2GWU0xa2VMuFxIRl&#10;PaWRhSQOCBu3cf11OtVOvQqk+7FUwxT3WkFtERlLTyXMYVuWnGR9MY849tN6vT2rmuNFcfDkdccD&#10;JakFTUpSmghwrSMDOQTg/lVnV0wL2REhdZarrKkNNCnSo5MhZUe58yF4TgDjBSojP6DUvTqZHlOP&#10;yqslfykcbVMOo5cX/pwfH764rdqUKdQKnBmxFraejqV6XClYWkhaClQOUnelJyPGNPKPVK3cjMFq&#10;8iyPmu1AjTUrSlxEwIO3upzlYWMZVjg41FGyN9djaZWm44RUKmkx2A4E4QkrQwkeAdozgAecaqK1&#10;p0GiVjqDRX6hAqqanXvxcogvpkIbhy8hJUU+F5aIUg8jjVp1SrrtBa5dV3r+XQtCEMpKgXTwUk+E&#10;ng8njjzqpLEtp2xOuXU+oSXJCodZbi3E0YwCihmb3VhITjBVubUSc4Ix9NX1VWEt+CynaNDVVadX&#10;l3BUWmae0p1NNiuDsyihtW1GPPqJGftqWjVOdRFuyIzAkKksNfwO5tCnAnByfrzoOthu5nrml29e&#10;8Hv0ZQRUaJVGQhpbSE4SW1bPClpIUOfG4H7TNeuq27PplL/GamwxOq04xozHdBfKQSCpDflY3FAO&#10;AcDS+rYfUWqdWVX7hjRpzaGTIgy0NsekuN9t1AWonzg7k/bOoisUyYqJ/l2E6lK/S76HVNrS2laV&#10;napOCFeAPbk6YXXbF3U644130epU+XWGIzlOlU5x1KFRwpQWpvcPJztJH241E2n1Dcq1eqEKo0hy&#10;JVIMTvPBL4caWzvKEKScbvUpKjyBjb76uvoKOh7V6MadT3qvUpxhz/l2WVznFkyVtthR7QxyoZWv&#10;z7nUZR63b7fzdvWFIeblwglhxypoKlOOkg7Wm043gHHkgZ0YfP27VnWYMiWmW4RuJdHJX4I/Xjxo&#10;QaEGj9RXa9OpK2KqpIh0V1sD5cBRAckrB4KwCEpHtyT5GqumGMVU6/KVe02Nc9XFxRpbyYgqDSe0&#10;iCUspPYWyDhkdwrKlJCskpBIxjS93dPa3XLPkQqZW/wlVYkxGO+jlyI2ZbRL7YxytKUnaOOSDnjB&#10;IanSqOKFULfpdMnPSnJTVPS284Uulx94YfUpWMozlRV7hOBovCBWC5sbU1ERJW0hD42BtDDqkbju&#10;8J9BOT7c6idOyGcrwpXVHoHBd6xdUK0xcnT+GDR64lM1S6jKjSHghSI7LoSjJWtKlbVDAUvbyBoM&#10;6M9dInVxPVSrUWmPU60KdJjoosOYUqfhoew1GZQQSXFKCFlWScKUjBOTi8fjA6UU7r502g2hE6gU&#10;u3WIFVhRmpb8ptyLJfIX6VYUMKVuUQPOUgazX0L6JVzp9W6LYlbvdiCxSrxfkPmKrY3Uqk2hlMRv&#10;J/M2goWpQx5245wddCKxSwv/APYzOU1kX6NaMS6PEhxzT4v/AAscpab3ZHbBxjBPnnOdSlIEyVUY&#10;lbpMktIhSStSkkEKUARggjnBII1lqz1fE5V7werV+Wm2bZt+e5GapNJY3ofmpjhIkEglQbwSsBR4&#10;Uvgcav2wbnqUymNxp1DmQlM7A2oMLSkpJOd2R7HyfodYsy9t0zRH5bD6vP2W65Deu2kouBsuKlTG&#10;nW0BEZ8q/huDGVJOQecAH28HQc/DqUC5J9zUCIzPK2pSmVIcCWXDnelJWfCt6UpORwCDqQeoLKrl&#10;ZulLciNVKghu3pAJ3Icire3JO08bgo7gr6cajros1VRn01uI8YcxueqkRWUrIjuJWSTux49QJ3Y+&#10;x0qwlGhrFmyJURiz5UiLSJtQV34seRIK1uAguLbSoABeDnx5A1JJhxYsOTGw69CmuCS85GwXHMek&#10;BIPuCCQNSKaQWahGiVylQ3ajSm8IeKErUyvGCpKiMpyDjI1JtMKcDcJLUdxlPrDa2vUFA53BQPtn&#10;UJVA9MpD1KQ1KSUSmpjxZcCBh5S0pBClJ8flV5+x1RfxDzzBmrYpM28J1eVTfmIMalxi4xHcUpJH&#10;zJB9SFBknYfKQfrq+Gq01cciowrYrkJC4Ep6nzXnEkpYkIa3ApyQDzgH2wT9ND3TOMmtVi5uodyJ&#10;kU+prkIps2nqeC2IzEdrCSEjOQrc4d300cJKO2Uz5WabPq3RGTV7deWutVyBFnGHJeMWO9JddbUt&#10;S0D0tK8kkY5TzzzqNoybjt+06XZXWOnv1ioNSGag028+HkSC0SsrjuJPr7ZUgj3HA0eNT26dTHZn&#10;4bIm01xtb0FDCO8XU43bABxzgbfbnQNPt+24lYt2+2KlMptVqUZVKpyZKQ4zFdloS8ouNHwSWtmc&#10;8EDVOam7RVBJadJqdoszKZHrL1TgVFz56JImuFclK3TlSCT+YDgj75GNEVKcqjkZbdVmNpAlPIZQ&#10;rG5bY4SfOR76bWxctNuObKZh2hEC6TI+VckuuKU2Xk/mLYHGR5I++vlfihmoSJtRhRxGdQhaExgU&#10;ErHB5zkfXQ2XSO664/3Ya40dt99TQjIaVlOQDkuZwfyjcT+2o29alWLdtpNxWxEn1GZAKnBHby4l&#10;xK0EEEJH5QM5OPfXCjWDekar0mpu/IT6S5THIj+SmM5uCw+37BRAKVD3wNfLzuC6aTSltdO/kDU6&#10;dIbKY00f8LMCvS404oEFsjOQrPlOCDnQ07tEavyA/T63Z1o02iRLMupFKpNTEydPpZipcbiylK3q&#10;REyBsTkglJz74+1kT7hrlEoqqrN/C6h2EguOhztbipSQlODwCc6iLxYerHTynVelMIpFTbmRKohb&#10;AKgzJ2FuUy6k/wApUpQ9/Y6T6jUqNW6O3ZT0+n0+rVZplyLvK/8AikxUoUsnb4Pq/XH11UnbBSSD&#10;GoTZ1GoEurVCjo7uwqbYbdCw2ScDeocAD3Izxps65NistISmOFS2wuM4jKkKGAVHj3AJOPfHGpWJ&#10;NLtKbS40lGRsU2VhaVAADg+4I1VN09Rl2PCqibfGYVOqkKlF2Q0p9lpbuCpxSh+VtIVsyOAcZ1Rd&#10;D2yrkrNuXY7R7pvxdYpdyyHFW5EqEVLU6GWWVuSWVrQAFtpATgkZ5Hj3O6m1daG6381UjATHdgyo&#10;rLSMuIQ0NzyFH6O+jx4AP11DOfgy6tGrs+nsh6B3mW5SxkoZfICgM+NxSjP6DUvKXJqdOm0pt1ti&#10;Q82GW1Oc+rwkZPPPj7ZGisiHIuSn1F9DfcU4FM93vobKkY3YKc+Nw+nnka+olQpGJ8WoxlR0HZ3E&#10;qwTnKQM+xORwdB7Ep2jTI8QCTTmYzDZkQijcmTISo7z9lcDn341JVZT0VibGgxY7shHaeeaCAkOh&#10;WM4IA9ac5B+2gb+y0im7166NIuWPaT0BiPVY1eapEZc5pxDtQcSk90p2jhlO5s9w+TnGjyyqVIq9&#10;JYtu53mpslxh4VphCCY7qlOqKFJBHIAISPf06qS4aDUa38RtFua54tSXb7Nvrj0qcsboyqjvV3UB&#10;QyEq7SFHnGSj7aui02WKDW0rp7Ti+3EU4hp1ZKVEDKUH7E4OnZEopURUSsGLAgVCYGISZkmkUhbz&#10;UlPqUspeDRYSv/UQMn34GlYDFCrFAlTabGZjFD/4ivbxskgAlSseSRkE6DaLVnqHHiR4jUpcFMIf&#10;ifcdUvtTFuKUpeTzjcR+2iCnsKTLXCQ3FgxFkvl5tRUh5wjHqTxtH1/XSbYSX6K1rNrQ7tvS3rgp&#10;Fzd6h2dXI90SqavapJnGXHZ7T/8AMlspUVoJB8q8jGL96qT3qQu6Uu09ESvjMmC+uZiK6FFICDuA&#10;GSCQD43YGqwum2EXDSrmiWW/EaueZAhpeUy8lLFQDRDiWCsEgZCSkK8g7c+NTsq/7V6r2lSY90pk&#10;R69TlGhV6kVRtKXHyxhaVZzgk8YUk+Sfcau5SjsVKL7pny76/WKqxTKdTS/RG4SG/wDlqSt0rCfW&#10;FHwpJOcj3Gl6bfdLoVztV257dkS35EQUh6pUlgFlxhbgKUvt/wAmF8g+Mk6r+nWxLYdqfUty86bW&#10;n3n1Jh2xFfImRGDtQGlJGRuShORkc55Om9EvGqO0K4l3Fa1QoUlyO4mJClMkOPlOSjYeQVEc8e41&#10;OjXkb2sumXQ6XVrvkU+l1J4xZKHodQZZeC1QXi2C0+35LSshQIHBxnGdCzDVq30ilXU8uHLeoEmX&#10;S35E5ptpTEtC1NFaFq5AcTzgKweSBnT/AKYUj5ah1q9KODVv8wW6t5p+Okd91YKnFNeknuLyQEnz&#10;kEHxqLlT6pX2bgpC7RqVNtWpNMsNy5bKYrTTiBlC0oVhe4O+pWMgj76L+gXOiGqsWlzo0+33Lpjh&#10;ouNNy0U91MhLiQsENrWk4SOM8HdgDxqwG7itjqDUJ6LaodKcprlTdcg1ODI7a1qbVsLgSPzHcDkn&#10;66g7XtYVWrP1Wy4tJqlcaZFJVRGZKfl0vEhRlvJTkMpbQpYClAKUpQHnRbaPSjpX0HkCZcM2RUK7&#10;uXN/B6W24IkdxaQFqSgk43YGdxAPnbolhaVszz5EVKvLIGuVW627lVb90Pw4MWIUyaXHixkltTik&#10;qSRlI3HckkZJPJI40RR7Xr9cpH8ZhVMipabTJXLUlhKw24VpPrG7PgZAz7akZPVa7LquWJRYNEjU&#10;KhtFpZlgJW6W96ctFRGEE5yQB4B5Oh6rUuRVLsrFZkS35MYKVFjLdcLiksLBUAFHnHqyPpokqCUp&#10;S8qhKdNDlXqD1NZTKYfkuygHlKW673EgLKvGE5HA9gBp3TIUSqPQqIpa2QHO/Jd8lEcDCiT+nH64&#10;05hCPFqcdS1q7kiOmOjkAK7YUog+5yD/AG18eiZmFIj8uslnaCRlnIJyPsRq3fkOiEmVGqVmty5U&#10;NSIsGbPaiw4rhJ+UjNtYwSMD1lOSD4KvPOnFKEaQzEq8irz1xisSG23EF0IxlBbGDwCQTnTaoIXG&#10;uCgUT8Mmilz3nmqnUQ3/AA4LTbClJ7o8nuKwgEeDznwDFxGWaZU2IDc55CWpa0IakTO2DHwS24y2&#10;sbVK8ZGRxu0DbRK+juq1Vm06w5RatIUu2rsfcXT5qgtLsV9TYLrLxxwDhSkL8ZGCfGoy1K7W61T6&#10;gg0qNEtFqWmLBWFocS48k7cupV6lqWAFJJGceNJX2puq9NrmpFJcqMOpxIChEQ5Cf7wkhwKSsJSk&#10;pWAT4CikjzxqEo1G/wAoWfb1KqMp6465V2WKzWZ0RkgwULV/wyWkD0o9STknwAc+RoGtWF/Qb0yp&#10;1GLcs2JEpkiXHaRHlMtHY0trJUlSWhgb08FQTnjOmFd6jt1evQ+nc+fGdoc5gSUpp2YqUJLo7rcl&#10;Kf8AzeCVc+pKvbOpSitVK4qFR/8ANdWpkf8AE3l9qUhGOypPKWnik4Q4rkcYHsdCfUxmz6V1Xesu&#10;EyP8wJpyH65VmGFsrMTKFNx0+oglwhG5wc7U7R9ixx7AWrLIol3U+n1d6n1ePTpMphDxESdkIJQr&#10;cp1BH8oHsM8aeXVWY1So9SumvdxuKpkKYLMne22Nn/JaZx69305/N99ACLmsiTU6PbE+bTGFJWlc&#10;MSZraHm9oBBSCrd6gQMeVBR86OnqbTKfDeU3LQhVO7ctuMltSkncrcpSFc+oHado8DGqknHRbW+w&#10;Am37en0Zi3pMJ2nMCHGlQmi8txtJdJV22852LbXkKbGNqs4Gn0JN5P1SC7UXaYwJcomrTEtrbfIQ&#10;2pDf8PwNydpPIwoanZtDpshqoPyGnHJMp8ynUsEdsK8hxKh6krB5Pt7/AG18S9V6i+huqZektxkF&#10;b7mO5JKCQFLI4KgMAngng6kSJD9ictxmMwUMOlrJWru+okDkH6HByAfppdLzMN9DyspTuBVjyRpq&#10;zTXkwIjCVNsOMrUpXpyVpKidufqMnB07kNw0QlSZZUlLaFO4bypwhOSQE/zKIHA+40xLQMmCtLo8&#10;h63GrUqWUQaTcE6o056GstOAPyFyELJH8wDpQQQRgY0SoaB3tPr8E4UjjJ+ukIPdTGgVGXEfiInN&#10;NOLjvp2uRy6PSlY9lJJAI+unUwsMPIjuSFJddbKkpSjcdwOOTnx/8zVtFR0QdbjPVGptz50n5jtS&#10;zIfdICSoLRyoYx+nH00PVRDdw3CO6EIYQBKD0c7X0vqOUOD68DBHGcD7HRjIe7g7SSlwpQMII8oG&#10;c4+vnTNiBAhh1UNlCFPpQ2s4AylPj+mhaDTJmOYlxTGoNw0ymi5A2KhBkQk9r5kryAtO8ZKwnhaC&#10;c/c8a4dVOLEpdPfiOzKe8GV/MOqS0VJIKkKUOU+nPPsedDtWjSUwX5cmtR0tw4zi4j8l1RbiOFBy&#10;tSRyEpIQr0kH08alaHXJPU20GoV5PfLvu09xiqVGlu7G1KA2qecKkgp4AUkkA84UPI1nc5dqYVWR&#10;120qwrluGmXgjptRKtKNPcaEzeVzo6NuEqRI3DuBKirg5yCCkjxqp6t1S6tdPZly2zU3afX7WpDd&#10;KgxXIs11msynpDG8tJdUlSd5CFkBY4yAlROpOpSan0zocqos3mutWhGbP4ZMVEQmUFpJAjgJOHAV&#10;AjGPuNc01i3esF0y7UrVDm0e8YFKWtO9RKStJb7TgZWAHFBS04JwQB6TrRHwVVeCdqMCHQUP1qjU&#10;upV+bTGo/apVSmgoXBecSoqSCClCkFZJTjGQT9NT1Zq9Asus1aj0tdDnOw2E1J5tw/KtOhzCVwNx&#10;PbUSSNqjgZXjjUdXapXjZMu86FJokyv2y67SlJfC+1OmBKQ6P4eFBahylCsjznSES0n4Ko911Wmf&#10;ONtNPfO09aEqentrbSX1JQ5+ZtBPpBHIGRpcsSfgiCih1yhW/YVPqFWtisdNaNV2pFPh0B9ZkzHU&#10;gLzvTyWUq5SB4BWgnGQNVTY1Nq9sR7hoVuSvwqFJhB6iSLiSjvokLSApsrbOSEg+hSh7eNF9Gk2/&#10;XuoVWvOzKzUZ0KTT4sOIuUHSGm0AFxCEOY7adxCcDGdn3zqKabueXaa7VYhUT5+TXJJadkocWxOj&#10;IBcUnIBVHUfbPHoP101Qio7BRE9Qa7ZXT56m3J1ktJq59wluNVZ11TU2MpT5LTYdbKVKaCClKUnK&#10;spHvoyol0U3qFaTkio2dKgUuVLjNxYlTZcU5IyQWlkL5VlXjPnBznWKuuVKuqo3uLf6oyKlS4NsU&#10;NitrhRJndelTnwFNsJl4KAW0uNnjISAs8nJ1tbp70rn0yRSr4vK6Zdw3kxCjNOrfqJcgtlDRLaSh&#10;ACXVAuFRdIzlRKePLc/H9uKbYOLJ7mkEDzNbpF2VGk1C46jcj8emInRUPstIc5cKe0ChIAxtGAB7&#10;/bkgakG523IbcyREddDbET5tjuOsSfK0qQk48en39idU3G6syau/dEq4vkrbqApEiGuqmWkx6e96&#10;9rjYUQtxYG4pQPVnHg86Kq7VBYFYspEeiXXXIN0QxCkzqcwkDuJjKPzXKwULc9BUScAb+SoHWNbB&#10;DeqVGFBu5tdcqrUdTqVx4DcYJDERhvYgBKhyFneVfbcr7aGqlZDFiXCq6XGIDNBhvN1JbveeU/Nc&#10;CtxbU2coVn/Xn9jqafpE+pLp06kU2LDWqmSBXEvNFTq1BhpDCELCtoO9Csk4H1ydOLNudVy2iWqr&#10;blSjwXx2Us1WImM6CkAB1KMqISecZ5PPtjQuaT2T+gZue8Kd1CkCfRosmlVJqop7ag0Ux2okdw7l&#10;NL4ClLO0KIHI408ue7+n9hvzJl01RyjpUiOhx6RHWv5hCSFDaQDvShKsrIxgDnPGn0WM9flVbpVt&#10;Qob6KY4qKXW0JSw2oqCyVKRws8cjJOh6qVerXFespy4mIUl21JsikNyWU4YWl1CA+AhWSQEoQAT/&#10;AK1aYk7KWtIq28PjHsChdbofRC/KZGkWtLpcT5G4WGyZMKVI9STleEmOlKkjYUnkZ51eFTplcpPU&#10;SVTIcU/5WjUpl2mtBADMZaR2u20PACkhSiQPc888g/VboD0w650yW/XrPp8qviLmFUkEsyAtAKm0&#10;F1HqKSfSQc8HjBA05sG73zbzq7hudh2oO1ZTElxUxLiIb8hRW3EQUkghCSBgHj3xydapuDS6+fsk&#10;U03ZG0Cj3bB+JuqXA+2HqFDtRmOhITtESU7JUQ1n+dS22ys4/KCnOMjNrtzm57rklpSXEpcU0sIO&#10;e2seQfvzps1FlirfOPyGlpdCy42AchzPpI/9vH7DQnW7jV03q8KG8qnOM3TWBEpxlzFR1JnPBSgg&#10;7UK3g7OAMe310F/ovRZQV2EtISppXcQFjH5h9AfpqmOqHUTqB08h1SvdPrJfrEu3KvCeqFOedBaq&#10;cOV3kL7a0ZU2UKCFbsZTyTkeLXjV2AwlhFYgPwp0qQht94L7kclQwCOAc5I40xr3yzCJiXpAltkl&#10;qMlCQgPIdWGgVA+5yQM+OTqd6ZKsi7x6jzrXp8R6o21PkfOSWogagMreW44oZJQkhKtmQRlQHtxz&#10;xJUxkS57dW7T0aoQimXHDsYp2IWjBQs5OFA48e40tTqzTapT/wAWqtLW0qMpwlQkEFhaVFJyRwrO&#10;Bxj311TrXvC8o0+JbsRSIsuYhtUp5aQGIu9KlgnjLm3IwAfI1UZPwinUVbObiqVUrBq0n8MYdbei&#10;NmQwl3ClPKUpKkpHnChtIPtznX16j0me9DqmEtS6lR2aRJZVIy5tjFzYhj/6I4A7yPGFJ50R3FHt&#10;iLcjMiRcsJyVFaUn8KpbYdcKeSQtzgIQPptzqKk1invuUyHbFq0eLUsgNy5zPzb7TaSFOPNhWAAk&#10;EZ+6k6VPI1phRaf4og7geasq3KndtVhVSDRKHH+ZebTCK3SnwE4SVFayrwBx6hnA1XyYd/8AUCda&#10;t9sW+timNLdqrECsUz5WRT+ynclapBwUdxSRx4KeD9dWpXLvnJbuCoUTqMgppMRydMfnpSuHT21N&#10;rwdqMAbCAogknHHvrCFF+Ijrp14vRHTPqffjtGse4g/PcnIt8bJECMVONqbKEhWx5UdLIXkp/ikH&#10;Pg6uLDsuxc5ddM1OKfVK1W01qs1q2jUpDgfbjSGXCKk4M5Spf8oyNuffj6jSdx9KJFAuSZ1ZteWX&#10;JrrC4BgKQGwiD3VPBKR/MpK1HBPtxork0CbV6DZ9aZjRnaTVZjkB2OkqS4C+skF0HnKVoCQU/l2D&#10;XdZiVmnVKTAh3MmrW0xuQ2uUwtMttwq29tRwA4jHhQ8/rocjrwHFp6RXU+smn3Ii63oFRfplVTF7&#10;TkWPuEReNp7iM5Klq5yPGT+ujakSqNcTkP8AE4EyM3T0qfbW+yG1MqSDhQVnyc/2H003lzgq0oUy&#10;kNt0V8s9p1ttwvNkJc2BxO4bk8EHGpaH+DXhT41txJDs4zFArd2FK1FpBKsJ4PnJ5+g0lKwxlaTM&#10;aoXRF6htznFVD5FFHRFeUe0+0mQXQ4rHPcSAQDplUKc3eV6KtSpGZEpEN+RVJkCUja5JSAVp2uA5&#10;XGVvOR77Ck41MWVQnLcrNYplXkuyqZT0JZpzzow8tLjQWta/balWWwf/AF58ap6ndVrqub4oqFYE&#10;YJj21BoEi5ZrjjKu7ucbfihoLPAZWpTC9oGCpOQecaNY5STa+inJRoPupvTO1Lxuy1bSDHycufMZ&#10;rbzsFwsMsR4K0Od91KQUrKQtKEg45cPOqC6vXPRaL8ZnTj5F6VEth2lTKkYjz6wwqWkTEtrShXpU&#10;9vS0Bxkq2/XOtdV15pdrVSntxGGkqhvrfl/lWEJTkIK/5EbgDgeTrNtaZp/UG7rItep0eM5XKfWn&#10;q7RZ7uxKG2WmGFrZUfzKCu6VhI90AkjTeM1F/L9ASVssm8epyLFs25GWYzynVyoUecY8cuLQp5QQ&#10;lxQT5IQvKsaKGa5Ct+k0WnwKi3LM2nFcJ1lahGSsJJCTnk5ThWgKzOnlLjXjdF4R5RW4/TGqbFac&#10;WrY44vcqQ9tJI/NsSk+wBxo1tyjIqdux6ZUYDcNhmottxAhA3MRW1YynPgkb88+DoJ0w6HdKRMcr&#10;MOphpXyaC7UJKy5ntrbG5CEJ8kqUTg+BqMq3+b7vqFBaot0SbcpzTDs+pTYbbapEh0rKW2EFaSlI&#10;wNylDnBx76Io8OqxqulbLKRFUwqKlKXMlCUqyD+4wPtrmkJhtwFUJuWZPyJWwolJBKSTjkcZwfI+&#10;mlBkjEVEelv/ADkp52c6rLz0hIQp5KUj1JwAkpA+g02dXHEJ0zm3iw6kMOdserDnAx9fI0tFiRlS&#10;2CpDi1UtiQ42c5LmWFJCTnzkkf00lUKUiZJVAk7xAnKSlYST6EqwDj6KBIUPpjUKsEItoU6j1emw&#10;ZTkiO5MfdqdSEbCGZhJDexWecgBHH2OiC77XTHp9aiU6atJqUEs/MqAD25aiNyyPSohPAI4KT7af&#10;1ZmVEh0q3ldt6oUhL7LlVcdBU6OQ0S15VnPqP/T99MaLIqBivvVepNTnW1dgtMEBhkJ42o84OeSC&#10;eDqPeieSvpHUurW5Hpghus0lltbMZqO+0DFfdD4Z+WWAN7azwoKHIHPOnE+mTatIjz6pHkOuxHmX&#10;G2mvUS4MhvJwMhJWSeOcagb2t2ZXlt2nXIbDjlVmR5cd5GVpDTCy684o+Uu8JA98HVton0uh0yTc&#10;NSmsxI7TBfWuQoBCUgZAz9x++p1UUUTNOYpNCjGHHZZVJ7fzcoNhIW45gAuKA9z9dDs+ZIk1SG8p&#10;kyGZfcQoJQS20pBK0BR9tyEkDPnTi1roo9dQ5VXGo5FRYcdYYiyApfyrgO0k+x58fX9NJuw0U8w5&#10;sVqLJadjfghUp3tS3ShJwVfylaSSM6G9lrRX/T1VZlXU80i9p9RgVgvT49OnRmkPU5oLVjatH5m9&#10;3pBP1A1PS7FiVGJVqFMnzYxrUpc17+LtXHcLoWSysDgBSARnI+vB0BS+ktWfu6idZ7F6ju0p6jRG&#10;rfkUioRwll6O2tReQ6pKtxc3LB4HlPGrKiXS5PfRFq0QRn1ye3AKVbkyFBJKsK/0qxwSNMkkvDKI&#10;l2qXLZ1Fk3BJTJrL3y7iFQlkI+YWlaEpeShIwkqCTwPqTyONP5FrWvfF0UOfJrctqp2ulbghpe2u&#10;gPpSsIKiMOgbdmR9MahaRUK5UqiId8ByDEmy5Cqb8ztSHYzSilTQ2+CkkHJ/N5GpC8Eoq/4PZ9p1&#10;OI3PqDjUWO7uwiM2FepefBVt3BKT7nxpBQZRaW9SYAhSHFrQwDjLe07fofPtoLqdTrFIpUSib486&#10;2KjLfZcjfJg7C56ghzzuGT+3H20UXRUafSrkrFJsl11lcCI0yqUf4jS52FAIAcCkkAYCvurjS1Np&#10;0qrxd9NdgPVOMwXZMNsKQ5lSB3CgJ9KsAg484xq2T6siu9bNapkoTXlIZS2pM1lWQMYwVAe49uND&#10;dy3fbHSSxoiLumS3KdLnIpTUndvdYZdUQhSlK/lbBGVeQAPOpy67Kue4abEptr28wtaJrBl1GW58&#10;o0yyk7lDeeVrVgJ2gHyc6sO2rck06OiFf3TZF1065JKIiVwlIfiRkH0qU827glJPJUEnxoscblTB&#10;nkUY2ClEgVe56ZUnK8qK3Wu45FgSs7mpDKQnsunHGVDkke/66jIi65AG+rwy5KkvoZVF24VhKsJW&#10;k+MFXGD9QfbT3rF1KNmx26Ja3SCspBlOwESqY8h9MBKQAl8tnB2YPpA/04441PXdbiXuny7tpFbl&#10;JfoqkRqg9IUkIUE7V98n2AKhuB9s/TUcHeiu6STf2VbJo8c0WRHjTpcRsVaS6mO43uNOloWpQbX/&#10;AKmzvWkj78aja+3Mt+87Or9HiqkUlUJaX4LkhZbTJKcZ3fm2kcDPjGkIcGm39HpXUi0ql26jPfmv&#10;K7qylMhCwlKmVBJ2OJG0qQrzhejj/wCLVSkN1ujWvImvJ7MJyEhYSospd2qdRn8/Cj/TQ+Bg2uWx&#10;qJDpNPl2jV5D0SYktTYshwKcgvZyUOEEHgq9JI5HvqP/AM1x6J1ktnpZXG0ttXRRpC6TUGVkLNQa&#10;/OydwKMlvKkf9QwRzpqzc6nJtctqo2+IDrrDjQfYeKlTCw642Hdq/wDlq9KEkA8kA6TtJ6qSLfbv&#10;WmSGalRUSWHGHZLZMiFIRkOqUlQONuUgqGCCTpuNRu2iRtR8gZ0wp8C3qzXbdg1eVPpVn1D5Zqa9&#10;HXHlSn0Or370kkKSlzKdw4ONNurHxAn4Zan/AJlk9KoF32rc05p6auSQ27HlLQvuNtOYO0qSgLwo&#10;bSQcHOjG3rFuWi3oLgtqVTK1ZddDkmQ6VqM5ouPLcUlpKQRJSVLJT4Izg+NCPWjpDZHxI2dPh0zq&#10;vVKPLgLjvRaNMbSliPIaKm3StrG5ailZx6sg7gM50/Aoe6u/gTl7dX18mZ+pfUus1nr7Dt3pHfIp&#10;VNuCqNxosRbSXDTXJACS53k57iR3CUHcfA4Gty0WpxPwin0q4yh+JDLbC5clYCnZQCUAAE7gVqJI&#10;/wDVjXmJW7avTod1etSy7uYp9Ict2rMzIlTMZKUSozkgFMpS/K0enIB/KAQQCNaiqnUhHU6p1a8Y&#10;8gxunXTuTvdkNPbVV2spT/AQ2E89tJ9Q85zn3Gt3KwJJOPgTx8rlal5Ln6FxP/tZL4kdPLivarVK&#10;k31UHZNuQExF/LQ2Coc98nIcysoUgZGAlWQdXgnpnXb1qMC6bnvZujU22ZshpmWlzLkyJxtYksk7&#10;FrBGd+N366D64UzOqvTWnSW47Nu0ZupVOUgsbnELjxPQUrPOPUPSPJ85wAJ7p51usq+pkZyypc+h&#10;1uSVSJNJqkJAcqLRR+VnuHtFR4ORk44xrl5H8rCyuSXxJm15Vp9OaRVbB6Z1FVufjVQm1M119jvK&#10;lvuLK8KKhkYSdueSkAY+uvjtGdp8UtvPJl/MstvfMqfLq5DyScrDiuVBQX+xSBp1cvUO+0KgJuil&#10;Umktojz3ocFD7b5qyWm93bUyOGlAJJSrdjJx741TYvfrXW7lpjTNjwKXG+YkMtMR6YVNPO49Lcg7&#10;ztBbWFBTZICiRzjScmWbdA4kl8q2Wq0yuHT6gt2MpLzYSEBz/VvCFEg/TcNQUO+6DPqTtMaW/Chw&#10;Hk0+ZJkNdpLL2zLKiFcqQ4EnDg9Ojiu0KQanT6JVqi43U5tOS8/HSS58qAEHtpUcFY3tkJzyM86q&#10;GpX/ANEadfaLAr3UakUSsGO83KptYjvR+4gjc2lbik9tCsnIG739Oqw9pNpmhO9k6urVqbPqEu3A&#10;t+dT7emzqOwpO9EibuUhHpz6wSEAc+F/fWZqv8V1+2/0O6ar6hVkwLhvu4J8SvyEQkxpcKjRpJZc&#10;UhKQNqwonCyM/wAM8HB1qyXQ3W41Kuy3p9Jm0uMO1Gm0qT3S2SnlgpTwUqSAcH3SPGg3rR0woPxB&#10;2zBs28beLLSkvFqpoQlM2DMJ3JcayfyKySsE4Vk555G7BlxL4zRUrq0WjSKe0mAGo816ZHMdDTb6&#10;nS6p1GBtcK/5ioYOffOdQN8xGmHvxqBShKrTkNUFotpBXtzkHaQcgbuTjOPtoYs+ZOlWzQZdBVUU&#10;UItuwY1Pkup+baEMlghxOAUlXbBAzyc/XRYZEp9cd9CZCy0k5cUg7k+ORnkfQj7azSpPQVjagPmf&#10;BRiVPXHW0CyXlbShf5SkHyNqgeD51Gz6cpEmnl91TSnHW42+PkKdfSdyisflCCMk54/fRcl+lyy6&#10;z88hbzAJcOQCkjnn6cYOgufVFQKsuNJjCo0ipBwGVBcWVshJSFh1KfGCoer3B4z40L2tBHNf/DKR&#10;Sai4++Xo7xbZQ+tv+E782tPpWUflwpKfWPyg6nlWj05qlFrdYmx1NVCRDYpk1+XIDcyFHQQlDiX+&#10;MtI4IWfqAeDqGZosH/LT9Hm1SJMo81kuxlPqSlKY4TvOVHhQQcKCvYa+rhi449BRas+JU6WICmHn&#10;2lIdbkZ9K1gDKVIJSoEeM8aFNx2ikiOl9ILHuWqwp99W4UVuhx0MNVRmCy+1UWkpSkZwTtICAQfI&#10;yrBIwNGVWmSXayqHT0uKDjBqEAPgtISpCc7FY5wRgbvpphYcaj0yMGiwqLSozT0aM0JSikt5yhXq&#10;yU7VFZIHkHTqBX+nVwwW51HuZyqy0oKGkx4zi2VZOzb3MAYxu5HuNU32CBvp5ftUvG5rlp9w0Fmn&#10;VOhQ3ozrSIxbMcyHWiAV+HQptJIOARhX1GjESY6YRabQ8ag1Jwpbgyh1peTx9Ckjn65GmUL8EbBk&#10;wXe+7MbbbMhDYDim21K2hSiMkDKhzyORqVhSI8tlb8JlmYlbisKC1AJHsnjwR99XFpApMcIbcVHD&#10;RCdqiClWPUn7fpp4uB3EsvZSSysFJIzj9PodMH6gmA/HakwpjyXjtT8upBIPnG08+PfT+A806y2o&#10;T0KccBV2VjYpOP5c+CR9jp6aaFtMRqrD8+M60hza4sjbk+4OQOfuNQ9Ku2HcVvmqUVEdx8b2H1HB&#10;UyeDsPuMnBP1GCNTNYaTID9HlwiQ62pl9DhI9KhgjI8HB8j9tClrWTTbDYMSn1CozYz7aIqfnFJW&#10;4hKVEjcsAFYAOATk4wM6uwVbIqVIu+o3DTbZgUlxmnrcjSZleaZBDO3Ky0jccJKlBIPBJTkeCdP6&#10;lVWI89MNLf8AEdSVN7U4SVBRTwD45HjU+6HGI7iYSkB4D+GVeAfbxoHqFTgQnTasdKavcksuOxIn&#10;dypgLyFPOu4/gtJJJ3efYAnQUNSoEKY2jrPdVwWSakU2Vb8xpVfmtuFLs2QoJcEBpQICW0qBLiuS&#10;eEjGrzhVG26lDctpmkpoSENqYcguL2x3kkfwllYG9RKQT7j0+dUxbNg1myrYottW1V4S2YynmZbk&#10;qGsNS31u5Dy1pIUFfmSFKzkbScZ0SEdusCgVurLNLdlNogzGXkBbToRltoq/MgBRVtIyM8aXNpuq&#10;DigV62Wc1WmfmbZ+Vr8aA1IQumMYakB1hv1SYakegubiDzjJIwoZI1EdNK5bPXR21+oUm6jUKxai&#10;AzLaQwlqW6k57bcoj+I0ttxGSEghRG4E5ObHuG8qNalaU9ddo1Sn02DT11D/ADR8qFxkKZymQHQj&#10;BSrbsPglQVkDHOmUOx+n8CpMdXOnPyNPkXChQnqpSUCFWB61Jk/QOAqJJT59WRkaLslDZX2CtL6n&#10;mDZXUSiVy3Eruaj19VyOwKPKafdeaDqGe5HJx/ywpK1laRwo8A67g0es9X6Hc9F6iL3VhTLVUYgQ&#10;n/4jxTkmKsk+lWe0sbcDIxzqU6g0mMrqrS7gqvQ+i3ExJhdr/ONNfKaiG/QAp1ojaNmVjkK3J44x&#10;jU3VY/S+36jCiUNFTTc3cQ41LqMgNR3kg7SlKs8kZGAfHBxqKVeAaaEund32jXKUqmwKhCcrjZDU&#10;9sLW1LStpJBQptQSQAU5JAxuB0y6lVOZTq/RkQKO61Jrs+PEjVGI6tCgt30OoUgekkJTnPHnOdQt&#10;xXlRaZVGEdVafHt2uvOd6FJbSWhMUnJBbWkFZVgAKyMKHjUtWb4tS7bT+eaqpDi20Py4bK8yIDiC&#10;CHGVYy0dw8cH6ap9pOwqPKGfel7V+t1RdbvKsSp9TkOLlK+YWoypCvScpTwc4AAA8ADHga9OvhTj&#10;9ULJ6OW5ZF+2/XJlTfS/LZcejrDVPiLTuYjvvK8Kznj+ULCT4xo3idIOkFnPwqVaPTujxpsV5iov&#10;wtiHWaO/gb+2sgqU6SB74GProZ6vdOrnuqhSWreuqpJuNvdLiyn319gkrKlNFA9IRsGPGc4+ut3K&#10;5Uc8esRODF7btkzeFjRKzblBo92WvSp1QrNWccTGbd/g9zvKcZU+tP50JB9WONiVJzjQZ02ue76X&#10;V2rJrl5tV6XV3KjTbYL835cVNqMtaUS2GwAGWQlCUJSCor2kg4J0X0et3BWKT0XtajwWoEi8qFM/&#10;H5Lyj3EU+GoKSw0B4U8VqSVE+E8c+SxNoUapX9Z9Qu+2KjSWbdkpqVu1DLTSfnU+hLCkAFSW1I/l&#10;JTuIHGsFV5LpPwFzMls0uVLpz7MqLLCmzLZbKVofaUUlKifOFBY+2NVF1H6NyOoYmuOXXVZLU5YQ&#10;3TKjUHWqawkJAGG4+xRHGCCo5+urSoy6pQ2XqbID7i2IbycBtIYQyXVrLw2qJB/iHIIz41DPyFP1&#10;iLRIdaejtvZkTPl20LU3EbH8TG7ISVKKEJV9VEjwcIa7MYoKtkX8M0up2L0WFu3TEYpUyPLnMU9q&#10;G/3k/LqkLRgEkn8288qKsEE4PGvtwUQPPy5FvS22JLi+/LYcWna4sthKVFI9SSQgc++CfpojuWqR&#10;KBadAuL/AC45CZdcXGcgw2u4qExhR3keTtITuP30KM2SqTfH/iHZ6TLkSILTVUpxRs/EI5QC282r&#10;2dShW0bhg8DjHOhb2JpI5tit3bEhUm5azSY0dUll1t5huRkJJT/CcG/HJIGUnnB1X8qRC6V0i36V&#10;UYEL8Npklx9LjdOcKjLcS4ve2oYS7IeVvJI9KAkc+rVtdQ7Sn1dVKaaKJFACvmXQpCkLU7ghLakE&#10;ZAGVZz751UHTO6qD1Ztt/ptRw09cNt1Ca/HorrwW65HStbDbiN59SWxyecjTCXRb9Lu2lzafS6xK&#10;lJiLqkJmosMPAocU26QEYB9znx9tBnxc06k1PopIpNfp8xLMmpU5Zq8ZjuKt9KZTZXPOPUjagLSC&#10;P9fPGdU18OfX64b7qtOt/qRbVPbpzMdqLAkNFbnbkIIyruqyMqAztz4xrXd/0ORXrcl2tHoSriiV&#10;tr5Wowg6Wy9CX/zEBQII3JynIORuyNLjlcM1WU6kiCpVUVUwuiVF6TUmqCHAiWpIC5B3K7DrqsAK&#10;dWhKFcDwrPgjST0SY5S6sxEps5uUqQlwtyAQoKBStKkg+EgqUQPrnVF9ZukHW2z6O01adxtqtMGI&#10;p1lPcZl0+fhthlclZWoriMgIUSnCstIGMeLTtGrVu8+nVTr9Iri62qtViU5RXYoW4pUeG6pltajj&#10;JQpTIPgekg++ilrdhxphlRKkxX6pJthiob2xFFRqK1sHfCSjIX+Xg7iMJCuSTx403ty6Havb4XE+&#10;cipcU4HIT4UjtKDikK4OAeUEbgMHB0Qx7cuundLqLEjJFUuCuzYUi5Xn0tRlmChZDgIGB6dxISPq&#10;rjk6CrkMSlV9meaoE1GAyYzsSAwZDzzknclhDoQTlKO264EqGMpySPBm14Kg1JtkrS2I9OegttU0&#10;qqDcN4yHE8JWkkbytR8n7nxpGK1Dot0TGS/NROi272ESz60Jbflknb7BQKUjPGQEj20ziBpaJ1QN&#10;3PrVLissyYEpCnIbOwDuYQAFpUsAgkHxk/oW2uuZFqUMUxTchuZFaZUgvqdjoSHFH8y+fcYzk8aX&#10;KNqxyAq4OndYkU+sUCk9QZ7sWo0N6AugVUtpjT3tvcX3ntndS06gbFFAykFWD7ap34epXX7o11Wu&#10;Gi9VrWp9dp93UxihUetUModYt9JWsRWktZCmoZceO4BPBQk841ZXTawY9rdTOo6pFzRqpJqN0IO6&#10;S2tUyM3JKz2EqUcFCMeEnGDzjTCqWn1RqNxViHYXVC1KrciYQp0SOzC2SY++eguvyMLUGgywHAnj&#10;KjwPODrwZOmNx/YnJBTCu2K3Pq1UrHUWr0Gc2xZNsNVKdTHGCFNVR5LkhxpgYAUAeQoEj1pwTg6/&#10;V7qSzbCbcdTQpMyj1FfzrtRgtKfDILeUpU0BuQB3Encfp40ZUGh3DYHTylUSp16dXW4aHUz3EMhp&#10;Lcdr0ejHKz6iQFE5wT7Y0POSazEtx6fR48h2ph6CqnKfbQESUlZb9ZztGU4UecD98aQMjZAVGm2f&#10;XYFcrFq1b59WCtpinpUCS2tJcR21gHJcQASMe40VWXa1Ttm62K4pxIYkW1NW04ppSAmW6EdkYPIK&#10;QVpOQD6vpoRqDtArEajUBirPQqlTn5BiOsuf8Uyncov98J4CN+chfBwMedQMCy7mo94NXTRrpTGq&#10;VcmpVIY+bdchrYSSHHWW1+NySCpvB5PHjV4pJy0Sce0WiSqkiuW48mnvSXZNwvy1PSERQuR86hSy&#10;glJAJDeVbsHwAdENspZE+oTFR6DIk1tK6YxPaiNqV2EAlEZCsZVsUFrx9QTptddXveXXKTSumrNP&#10;TT3vmvxKS7IwyQlvc220lSSUOKOcZUE8c/XVam7K7fVRrdlRumcujROnKWajVpqZZp4grUMgs8bH&#10;FqbWXEjdhSVZ+mXNWivC2G8q9um9Crs3o7WbpW/cEsuqepNR3oceRt2r2lYCVJ4JABPjI8a+xunN&#10;Bn3RQ59Ep02NU7Sb+Ucfd3JEyK4yUp2K/I6hQCQpSTuBQBxol6gT+k960OLfNVt6iVGox1IeSZ6e&#10;5KQtkjt9hzacAgFRIOPORohmVyQ9IiPPUEsxG1NttrhOKSmOhZBJWCCAOf18e2glNRVIibZXyGrB&#10;6zyqtbdn3a0ipUqCY7s+mvKKIzhKkpT6PzlCkk7fpwTzowbtarWpYLD6a+anJjNpSh2W3h6apKQH&#10;HEtgAgE7iByR+2p6jWzGj1JU2ny4FMjPsONiZDZSHW1qc3nvqRjak/6v3Pvqvb1qD1sXt+AXDZdf&#10;ivxnc0yqMPh8OodQpKndyfyIIWsEnOCnkA6zy7zfaPgvsrqyYo9VW8tCWyhUV9hKhjc4kuHO4FWM&#10;Apxt++dLTENomMqNWjQjNfbeTHaIT3whBSlog+/AJxydupuEzYPRy12aI/QKncTkeIy9InuTC6ty&#10;S9ylCifAwUeoZOCOD50BdR5rj17R4NPi1KhqZQiTAkxI4kRw7sJcbdBBHpB8nHk4Oib66ZMeTv8A&#10;QVRZklNSajR6a4ttxYQuRvG1DakZSsfX1ApI8g40zrVwxIRNLTOLM+S8I8J3adiZBSooSr7naf21&#10;KR2rkcbiNSoq48nepoxWGApqcNuS40s8pSn3TjOT9tBXV2GibRoVUYWn5m3p34ysHhSG2kqQcHH5&#10;gFk4+2rTsOyRplR/Eqc1cdepTalIWtlztKKw2ypwJUd3kEEA64uum0KHFl0C1Vt0io1JwStyGFFt&#10;xzckKUrB4KiOVfvpCgXMzQrQRW3m9tLQ0l5xYI25d2keo8Aq3DzxzqUtd1NxUyNd8qiO06VUGFD5&#10;dT4e7aO4dikkcHcEpOR9dWSyPl29TbrgPUyqzBDq9MKVqeiOAPNhP5Xkp84Vg+eD41nLq/YHxO3T&#10;WensikV2hSGqUn5qfSnpCYzDjyXSEurCvz7mlJBTztUFYHPGqmINFaqD9wS0dmQzG+Xky1Da4lhO&#10;VYVn2B550JXJNqtTnyKDZ7kJ2u09yKZD76DtZiPoKt7ZwQs7cEDTMcujsklaK/otdbi1Wg3Y1Tno&#10;jUgOUiXH7QCoksqwG1JH5TuScH3HjV90R+gXRTkfNz2WkvrUiJIB9MWaSVEEe24jBz7+POqvrtjQ&#10;7gqMCt06oKgmU6FvbSVIkJiOpyt1IIKHEkZSr6ZB86JLadgTnrnt6EyKhIRLYqTbToLTEhSkBWEu&#10;AYICknIHjj66XNNbKGybVqVLcqdReeh0+oxlyCymQz32HnHCFNyUKGfO8+3tjUPebsoQaFdFdpzL&#10;T1OqgZqFUiICERsoQC6tSiNjQwVEngZ/fUzbD1TqtXbly2ZdMaisqQw2tzusBZBA3Y8BPBCT9Rp3&#10;UqIsW0303kIYlsV2OpioqkPFDsx17ch9Qz+VBSoYT58aCJANpFQt+/1O1ml1MPlDrqqVKQruRpDK&#10;SUqS2DwTuB9Xv7E6J3bWRWLWamxY6Hmm0hS0HaFtKOClY9xjBAP1GNfq9QrepbtFpNtR6A1T7cUK&#10;W1T6fJSt6IxlAS4tCCcAEKGFYUTknzr87SqJSq3Ck1diWW6QzKSt2GoKLoUodsjkDAVyoHxg6p1e&#10;iWDrEWr4NNZZqqqo9IelMSmW1uR22kpQCHMAj6+fvqe6g0Cj0F6k3PRriqNrTmVQcVCPI7TVQc7S&#10;Ulat/pKc8bj7HnjOmzNzx5FyLsWCZcd+QXWvm4oVjvIbKlFef5VFO3/voS6jUV12dbF0yqBHq0ii&#10;SYDNTp02Q8lkuZ2JU2g5aUkJUARj786iaI9oPLzg39Vetdg/58pNRkU9iaEMvmphuC9K+WcISppv&#10;CPUVApXjPpI86sKlXHUZHUZUioyuzSLcS9HQwtWxRkoygJjp8uISlQyVAcnyeNUtGt+wbeuOPcNc&#10;edTaDkiOaZEcnOBuHUfmAz2SN2A2k7lp9k7eDwNWTUaWiNcSrqhpRIqMmIht+fguNKZQcK5BICsI&#10;SSofmwM6pyont/sr65FTumt51W9axbNbnW5cMmS/LSw6Kg4l1xxRYcDTZ3pbCcIUfIOPbVtdLa/a&#10;lwdP7tptRntVi3a8Xe0p9KkpUC0tLjC8YUCkNkexyPrqpuob19C8aTXOnFVYbm1fswYfbQCsbkqB&#10;QppXBQrOSoj04ycY0cdKWIVVhPUym3LDueTTKs5OuaOwhKfwyqZKwhSdo9OCs+4Wd2ONFjyO7iBl&#10;hGSSZDdHaBaNr2nTaFGhNOx4S34sdxRVtUhLig2dquR6AnGecAamepPWCz+k9pVS9a5SPm6dSkto&#10;eYhuJalLS44lA7aV4CxlQJwRjBOmr1Yo1fuyj3g3edackuylwJEpMhltkN4UjCI6UYUht0JJUrkg&#10;HnRtA6l126q4307m0a1bg/gu/O96EsIbjIVsDqyr0bVn2H9NFFxlK5ElklHwiorDlUy8kC626Ylm&#10;DWk/iEJpxwPvMNupC+2p7GVKyckDjJ98adtRqTaV0PRm6k/Ebr9PkolQkJX8sHlKSluQhJGzeMKK&#10;sEcH76O7jsHpxRKwGrSobdvNoQpDUyHPLMAPEDd/A5SQMjjA00vRmgv0ONTI8NuosIfS67Pakh35&#10;VSkjd2/5hkpxzxzobp6LjK1ZWNDkU61bpepFPceiVamUyLSmX4za3IbcVeXESEjlKXMpxg40tE6U&#10;WFVa9BuuqSHmptKhrYqtUiuKSqW/IcJG5selZOd2fb66K51YtpN1izrFtWrNhcVmoSqxJdbWy6zg&#10;ggnduR2wMYI/mGBpvNpMdiqsUqPKqK0gPVdj5BDexa0ICXG3d3hPKSk+5VgaJtp2gvKM3/E18INY&#10;6r9ULRqr19u/ISGEUqUVNIUqIy2lbnebSSMhR8gk4UvzjQN03tir/DJV0WB1dt6TVbXFZFw0ydTI&#10;inTPl7AywCCQAkBRJQeQr6jBOsLrYuerXAlU6yXPw1NPeS4473FpKzgNlBb9x5I/XTa/rGvS/qZS&#10;LdiVSJQW6dGS8+1UEKy46hwIaUCRnBQjeD4OedaY8vJOHty8Co4oxl2XkVdqtu15Ka5SbqFapUlb&#10;sMIbKXmlPFzlIH5gsDCSOPSMe2p7pb0otOtXoutwLDhTqhEWH2pUVTrKYMscB0gkNoVj6JJ+x0N0&#10;D4caEi+balR621SLbg0v5uqQ4FQSaa/VyQl54IJK8LaHKcAbhxjVxtXrLtun1dmz3ZNJoMMfLuVp&#10;cMuMRhtAL3a/lSkEFKiCD/NxpUcdS34Bydn+PkEOoSY1vSZzdwXRXXrm7Di4VDS2JbjxBCUFpKEZ&#10;7ZUtA7h45wcHI0R2PRLotmmGnTLrpUzqbPgMqmRnVpSzRWFAq7TbSMgvHkkn8xBP5QAaQhNNUDrB&#10;Hv8A6WdYqtelzxC61U5FytLdhvx32gkIDjYQdqF7HENAbNyePBJYQvh/p7Naua5b+uKp1LqBMlvT&#10;IVWhvqjMR8BRQ6sJ9S1K5BQMcAgaqcY+CPHOdX4D1+j/ABMSK/VXbpmW7TqLSZYm06Ut9yXKm4bI&#10;U0ClO4B1W07CkbFDjX7qdb9odZl0xDcQIuBiCJaqkllpfy7SW1LQ2+FkLUAFOEAeMH9mHTHqd1Oo&#10;d7TrIvepUWo2s7Tk1eLLStxEiNHdcCEttbskkKUlKULJJ87tQNxX/e6OoC4Fs2nbdxP0iY3Bk3A4&#10;jsvQIrjgCmxx2nHO2VpKiQEqJOCNJjd/Eeo9Q2+Hf4ermsOPWIsqtfjcOpMPIp1RjSO2gunDiN7A&#10;OGsbVICvuPro5fsirqUlcuXJjuUaZGXMajyUyAptYVll0+QCCMn7aovqV8QNf6fXfbV/W7alTftm&#10;TIfoFyQ2IamJFMd9KiSpH8N5C0rCkHP8hA51atqXHR36SLnsu7H0/jccw31LAcjSgSoha0L5bdSV&#10;EEDHjROLjTl9gfNO0BfSu44tahPUymsMo+QS4ziLNS6tlJcWEh1PKgv6n9PB0cW7JmOSWjU3XW0O&#10;qQy493vQ8jGFpUBylRCd37HQvRendr3fdUi5p702yK4lqRGqahFCUVZlB9chpxB/5pCM5TlXHg6h&#10;zf8AZVbrraKL/nanQIjqZNJnTYK/lakthwBUXdt3bloUrC1njwceNUy3SLEuiJNbcYTTLQg1B5yU&#10;iKUreU12mlFQL5c8kJwnjByDjGqyvvrRZVo0mddFAm09xuI4WJ3y7i0FpQz3GVAJ2qUVhKdg8lQI&#10;0cS7urdxMuIDTFNp1PdQhCncpUHN28ICvfBTkj76rq/ugtCuC363DeoQYoFxKWWm2eWYdcUrIfQA&#10;co7nq3AYG4g450WPrey90DvSCiVC87Yd6l9UaV/xdfoqxRrehzA+1TKXUe618yGlcMl5G5ORnHKs&#10;DOBIdB+qNiyKL/4aQ5sal1G03XYUmGtIaS2kK4CFZwoAk5VnlWfroGtOo3defw/390Ts63v8vdRb&#10;DotEt2TPbqPaD6EznSVpc42JDRWT7+pWOPAl8M0+4ulVvdTekkm2rdj9R7cktzYyH2g+iqwXUBuW&#10;yFZBdTtwrzwHSQBjWmfGU4Slf/YCM6dUbZiSkRn3SoN4bbCGx2Rtbz5UAPfGRz9dCltW1+P3vJtq&#10;hT0R7dKlyZc1xshiMFLKnWgfypIJVgcAFWhjpnTbmhU+BQ6hczS6G1P/AA9ndEAkllrkAKBxyEqB&#10;8+NWVZLTVP6ZUzp0qOytbNRXNqLairMxhx1bhA+pSVJyn7ca5yVPY2TdUgT6n3Gq1Jq7FpcRinNS&#10;4kox6q652obKDuCAlXJW8oesJyB7k40jVrXsn5CnVaFWbihvsRY7aE06sOxnpAUtLCHXAlRQvB5C&#10;vc5znS13Uul1ijv3XHnUposgUKo/jJUIrvyy1LbKik+lwp9Acx9AdfoXTq350Gj0+mREVp1NKZpx&#10;cM3Y7RmVMjK0N5BK9y1EK5BI1cdsi0RFETfbF0sUCVckxFNtl141iu1ptp8zoandzPaWgBKE9sFt&#10;azzkKxqQ/wDFOt1Os1WLZlDm1ajRWAmM1Fprr7D6SDuBeTktuKRyg4KSPOjvp/b1FNL/AMhfglQr&#10;ESlupZdDyTGNVdbQCX3v9bYOBt/KVDONE71Nm2rEcplFpNJgvFoqhsIf3IyD+Ve0ZGBkZ9tM7MC9&#10;0QdFdlVqmU+VJjVO3FKSlOyopCnSMflwck40zr9YmUmqJo9Ns2dcLLDXclTUTmIxQs/yNtr5WocZ&#10;5AGRr5Ua5dEajP2/f9oyq+movIYji230fNsBZCQ5vWUkJ3HGf5fcEc6HaB0Au2pLmQ+ovUWtu9gq&#10;QxGFVLJixycoDimMd1zAGccAjzo4ytlOk6J+j3FBqBEao2TcdLSvelch6axuSccYSlR4yRz/APM0&#10;m7R7Fs2myo9g2gKaZx71QmvumTLmPD3cdWSpQHkDOPsNfaRSek/T/c5aNBrVcnLV2nXKrVZEiMhY&#10;4yG3FqP9h50G9eKrb1Vi0+rmIKS9S3SwqLTRhma65jlzH5AkJVjOc50TZUbbugQVeNySq5X7WvOm&#10;IjWqy9HnM1+W8WBGddQlhEeOVcL3LVkc4STz7ate2ZlMqVv0uimoNsUymNxw44pKZEx8MrA7bi0D&#10;CXcDzxk+car2i1tVWi1axp1tU6s0eAwh1DUpBlEjOFrUnBSpvdtx7g6/OVa7KXc0e16VZ4iUVyIu&#10;aYUOE0y2opT6lJcHHKtvCjnJAxq5RT2MsIusVStyTEk16uWxctSodMKqi1TFdmbTn2mjkLeZJCkr&#10;BKvdXB8car7p51VpnUNLVOj9JKhYkW2+5Uob8Je2G44sZj9uMtA9ShgjkpPP11Z5lRZMQxptYZjN&#10;VCK1FXFkuJSEvuu57akHyv22+SCdQznT9Vs1SXXqA8FPS4SaUuK+sutRgwoqY7af5UgEgD6Y+mg6&#10;2ivAjJvt6owKbKYVU581p9l6rOwYC224a9uFd9sfUk7gB/KTpr1Ceuikw6LU2rKhXK67MakhEaUS&#10;220UKCndpTkpIykpBzkadW11Ce6cXXIhyKVU30TVibXKjAYBU0xjahYa5KsLICgkHjJ0ZUWgUqBS&#10;ZOOsFKcafnLqNKcrUdUR1lh47nGFOkbHEbjuRhKSnOMaKMFRUpqPkB76r/w2LrFvUvrja9dtKpSG&#10;kTaTcVNL0yAhaCU4C9q1MEA8oUnG0jnVd/ER0dg24EdW+knXW1XaJICGkMymi5LfU6c7Wyx/zeUl&#10;WCMgBWrqrPSHrjR+pMW8bcrDF39P6rTi1IpKZrbvykrnEhrcAFtkYGEnIz44Oqi+Ivp0uxLSq/UW&#10;1Zb1uxqJ2qjVaG4jEd5QWEB1lJ/I7/EOQMBQJ8Ec6L60oiobfZPRcltUqDFoIi/MhlxIQUusggrc&#10;A5Xx9Tnj6ak3p9ah/MlpCZaURFy4rSWcOKcQOWwr3yDx+uq+mRupiKlV6za9LZVCmFK2IM6WlL6i&#10;lkJSQEgoR6k5OSSQecHQUjqTekC37Qrdz2pcIqz1SUupwIdNdW3Gp44RNC0kcFSggJ5Ktqjg45x/&#10;0h90XRRWbikRLSu2qU2mIuGgMMtxWE72mI7GN/ZV6lc5VgqHJ2jgDOm1Z63UK7KtUenUm46Hcdbb&#10;YL7NHYZWYsV9KwgrkrTlCg2rKg0oklYTkDzp7NrcZ6FBdRWXKZEkugKmFokJHIKM/wAqspxg4Iwf&#10;odOzY1tQI0StW7CorAqLrjZkRGW29xJKt7jgSFLJVuJJJyToVOyusRezBSrMoNWgz5bsx+VRXISX&#10;lAKdWrBy4oceePGfGmln/g1Q+Zuun1CJUnatCjxDKjKSW0tNFaghO3wdzqt2ecpA9tE6abbNtMLn&#10;ty01apFBQhSk/wABoKTyce+g2lU6sU2rzY4hQI1AS0lVLbhsJYbZKk5WgISAD6ipRJyck6i8ULkl&#10;donkmRWqNCb+WK221vpSlwDa4NysjB88A6p69Ly6g0DrhEolOTVf8oIpbdSqEhcbDIfVIDSI6HQM&#10;IykpG0EKzk6t+24ouK359JqNRagopJV2XW3SFvIG5KnEY5GVb/8AvoHrwdolOlzahUZMy3k01uJE&#10;MhZdK198Od0rAIcWkISEhPJxgjgnVqSj5KSsKbi6gvWbbU24nHKxUYNOb78mNGWHnQ0DhakpURnZ&#10;yTz/ACn31Sd+1eJOqNU6o0W1qv8APRKVT4NtxKMylDzzsta3O9N7QKm2SWilfO4gBJIBGbFo6IlE&#10;6cUa4KzHq4iuvPtvShH2hIefW42t9B9SAUqSRkY86YzW75uBykWLakm2aFVKhDXJeuujuLlSUw2n&#10;E/whGO1spWSANyikZXhIPmSzxitkkmkSNmy7aqNiRrRuzoHWoT0KmKqkhyEhkRjIUg9x9opX6XlH&#10;GE7cjgZwNFVUoVUqsagQ4qBCp7FIYWpFUV8zLdcKt3bex6c4CcqyT7Y1yuldR49bpsas3DRnKJDK&#10;pMiHT6e7FXNcSMtNrJdXhsKwVY5ONRok32xTanLgUAVGu1aqsuFUuQW2EM4PcUgAZCSMJGMnPOOO&#10;eEsvaVIxqabpA9XL7c7DNoJkVSDIuGZJpMV+ASsBKAUl8Kc44UMhJySBo7tWmJo0an0RN01R1+jy&#10;Q3821JCHnmCAvc+jG1YJUc4AP3GnlvWzU6rXZkSu0NHYp61S4DbyWy+gpScOhIJUgK5Cd23OFYzg&#10;6ZOSEzkJXT5jwXtI75QA6M+c5B+njWmOHK1Y5Y3LwS19f+Kzi0VnprWabKQXEidTauHDFktAgbm1&#10;t+ptzB5/lIH1Oge3emFA6e1yRWbNoC41bn1Fbk+Q/IcdVNbffC3UuBSiDsSfRnG0ffkm9JkTZDH4&#10;MsqkyoexbbiXeypaVZ4wAQTx9NFkyXbVd+WpkqpNQq47FVIQ2ko2PhCN3aKjhO7jnPPnW/jwlFdZ&#10;BqLx/KRlrqd1B6p9PbmgOXPRLcrFIq9WUw29bqXVVINFag20Y6s95SkpKshXGDnGuab1y6XNQ7f6&#10;gyrjrdOoEoicxLjUKRIbcUy+UqaeCAS16kFJ3D7jRp1H6UP9U6LLk9PrjYt6omETEmN01ct6GoLB&#10;dfQGlA7yFLbGM+knzoC6E9E5/QK0zJvm/IF82osMt0FiPAdYBU8V95EpLh9DIX7HypWc8YPUxY4T&#10;xje1Oi3aBbfTa/biT1Isu85VYqlwRlVNt9Ku0xFjuYCHC3gHwgpTnklCj7HTigVai2xe9R6V9PKN&#10;Miz65C/zBW7uUyMTHHpBZISvytwYUfICQBtHk6rrpTadK6O21X7MtR2amFWWXZsV51e9XzBf9MZt&#10;WdyGW2AQgcjKifJOj11E23KVEltv1GO1PTGjgso7zkMuK2qVzwnaXN2TwMHWVpYpNLwGvktgH1/+&#10;IidArFOV0ZfvGr0iypIgXQ9RUFqMGI60mS0HFpUHXQk4ykDGFerUZSeo9HotRPQe1qjW6jM7SqrL&#10;moDY/BqU4nclReWopC1bmwkYJ/iZTzt1NWLSoPTO03aHOMidEenSobhDRDT0d0De45tyoqcDTm05&#10;zuWTqas2xKPYDdzXGLWpLD9djxIk2c9KckOuR4xHyq1pWNra0pSykISANyMnngMvG07J16+Caap8&#10;ShM0unUWgUJikPLAfdkvKiSGEEAhRWMh9ZPsVZJ1H2R1Ssi/qjc9l1m2rlp1UsmYqLOQKihENe0g&#10;91uWn+GogEKKCQoAg44OFEUa4K7T7ijyrkhNOzZK5zTsinB4RYQZCSyhpZKS7j3+pJ41n7qpflYo&#10;6YHQC2unsSoVx8sLYpj1FajR6mr5j0KSltz+MFoR6lkgHCs8AjWbG4p2R7VF5SPiG6JXJc1T6QWT&#10;UarWKtTlMpPYej/xZZ3HYw6VgPKbKDvUElI9yRpy7ctrdPrfgVWoMXE3S4c4O3BT5kFl9uqy3llP&#10;zq3EFQWjcE452hKUADOBoQ+D3pu1SJDlRY6fWQ7XGqbFSuo0dcdv8IeU5KS/GfUSpwyCG/UEZCcY&#10;Ksaud+tMWfGM/wDyqxcb9Xfdai0yDUEIW58s28643HJG1bqW2DhvjJ9xjT9ZJVHwL7L73RUN4fGs&#10;zaUiNbkz4bKjWKRKbQqGyYgSoxuEFTbYbPp+mTznGrG6a9c+nPVGpyEWv0Z6lwGmnSxKddo4biJK&#10;TsKF71+nBG0pxxj2GpCwa1UurlusXVSLfmoo1bmPQ6W5VstTVRwpSQ4sNk9vYtLiSk8nZ99HFNsh&#10;uzpX4xXJRiUqmoURHZmKKpckryFOoThJySVBOTnIzoZa00Ln7a3F7/QNzK70/p11TURLfqAk0t0U&#10;+fGS4GGNjyd+xQBw+QkE4GcY51xateu66aTSLcYocqRTZSXZbFVnhLbztLWpYQygkY7oAGUnkJCT&#10;99Gon2Nd1QjQ3IVOkRk4lNJ/DlOvMSQTla1YKWyMnBPnJ50M3szTbipjcS8L6nTKVFqsh/5SnR1N&#10;NupwEsN9xAGA0PVgKOVH9NVGaitgeWqRNXjTbfagpuBVBi1BgMoYbfKVbkhDYSEqCPoRjJ5BIGq3&#10;uqhT6tX3rYcqdZtilimsyZi0NJdLxdVjhZG5OCraf0Ov1m3hZ3S+8IPT+2qnJnJqMKStxyYpcpVU&#10;eaSFncd2A4EnwgDgEEeNFNzUqjVRp6QmIxKk1qoNx58UVJae3JZPcYaWo5O3en+XCePB0E2nsdBy&#10;jUX4Bq7GqixQIP8Akm+Y8Z6nykx3DJU465tx2UBkHhK1KGV/odVj1WmdXbErcykio0e4yzTqhU6j&#10;GjxS3vpeGmFM78cOjuOOjH/0PByMDVvupVBoMuFEiU2i1F6W7GWI8US0RkNlKQpKFqAUVKUTuVn6&#10;40K9YIcqZQ5M2l12soqtUhMpYajrSY8l8EuFDzKgcb8LSVJwcFI9hoIyG7eyEt6i0KP00qnTm4Gn&#10;6lSWKIIrxbyl+a223kr28lCwUp9OTzjSM/qRbHS3pSzcKZSqpTad2aXG/wCIQFBYVsSh1zwgpwAc&#10;88Y86i7+vSH0/wCnd5dQ3LngUWv0ihsSm6auQlLin/mWnFNgc5DoBZ4Bx3PtrF3QC2bl+IfrNdF2&#10;1+27me6W1iqz6rVKTElOojPPKWXWowIIStYJSfb8o8Z1vwYFkg8knSQEsrjLqka9/wA/3NcPVKjp&#10;TTnINMfdVS31ywVQas042t1Yb49S2tqSlzISsKUn21Yj1uTqdcdQu2hSZD6hAbYTBS2A2wQEju7v&#10;psAAGnVlpsGs0RFWoVQdcboUdUMU11BbqMRoYR2lNq5yAEjdycDydTNqXhMlGfRaTQezUWEgLiy2&#10;ylkNhWFDueHF7dvg4GcaxTytTqI9JVZFybLotZccuCXeSIUWYnuPsNNAvFRIBHHAyfY8+NEkmqwo&#10;dNptKodLXDjxGtkaS85vJSAQOP3OdCTFSo8a9a7Gj3ot1DFMYqTlJXFbUxGb3lCylwYyQoJOMnG8&#10;Z8jUa5Vqo/Ct6ryW3pYqpDUFiOye4t5RcUkL8BLWzGVHxopSbWwdFiWc7Get2loXIDbD6diHUp3b&#10;1DKiEJxyo42jOom7o1xJrFKp34ZSmKRNf7kpQlB6WwcbgtauMJUQAceNV9enV6k9GIFIoVdhPV2u&#10;Psz5P4vBgZgU0oZcc7TJPoW4dgb49juOPGpmz6vLrVtQLhq9TVUptSiNTN5ZQlI7iAoJ2pAzjOMn&#10;VxeivLsgf8oUK2r1XWbOpv4HEfLi6tGbktpiTsZ2bE8qCwVZ3cD2I99GNIJeRUHm/wDj2ZjhLbCH&#10;2ylKScFJycAn7edcpktS5bUU0tpTwPcjltsb0LSc7gDwTnnByNDFHgtt3OxSahWXKUGpU12ozIsN&#10;ltqe828koQUFOAtSXU7gkexwNLLC+U3RDVWYNLktxqrIZDkhJjlp5teTuaKj5OBnIPIzjTKm1+27&#10;uiJap1VZqKUyew0og+pY5BRuGVDjyNPI9t0SuxZtN/AI78R3dVi83UXO73wrtthwjaQThRCc8fTQ&#10;vW7jtG2atZljUSxZMGps1FcqMztJZlvEBW9LxOQkBO4jP141ETxoDOulVtvp7Yk+BVETQZlSdZjo&#10;eGFF5xYdQtBT+ZKFAn98HVg9MZdOfsCkSYj9VpCbpYYlGO8O89BceKljYnGEpJSskeMEccagup1h&#10;3DdVz0+4ZMVdTl2rI7kXvMn5Vlx1oEqWgcEDdkZ87dOoN2yrQtOCOoC5NzsRAXpNVpzKYS9oJjss&#10;EZA39xxQOCDtwfvqTSrRaYdW/BFv1Z5FxVudUZ/cfkQ6l+DhTUFsJ2oV6eORtyU5zu9tS7N/R7Ut&#10;+fEb6cww6Z7cSs/gCkMENut7hJCCgFZCVEkHkDPOgCRf1m9GLVXbt4dQ3KM9TaUZqaLMW0898u46&#10;tAZbV+Z3+IdnAJwAc8Z0RU+otXdTafU7fq4bZaYFSL8dGXHNrBG1zPnIOORwNVBNeCpRUvJ1Z911&#10;im1WdTaWilTS+TIiTH2kdxxrkAJPA3Y2qUnIPJOmCbsqztMnsSoDTtVku9uVEDha2sBwqVgp9RKl&#10;IAHsRqPelxYVOffSnt9jJQ220MgqwAtOPucceNPJEfsVHfIQqSpT3yri2CCvISF4V98lRzoopsqk&#10;PYzzkoJamQkSreSHXZDDRxLSpSU4LRPGUkfuBjXx8zlv/h8d1yOxT3igZaB9Ccjx9SMHnSTz7BQ+&#10;IMtbHYe+Vw43gg+Qoj6Y99KJpVWmUNU992S03HyuRIjp/ggDnC1Yxjxnxq1EqldkFfTd2Ui2Gn7L&#10;qENRpr7b8lh6ChZqUbcNzS3fLfuQQPOM6i+qVyOK6RXSLalUSniVBPzj1SiqkOtsMgq2soTn+KVH&#10;zggEbscaIYa2bopDrtQpim4L4CmkrcCkvoCs7uCCn1IPpPtjQNXLwZkXVCoNCosCotKQgpX8uHBv&#10;UtQKwMYKE7SCrxpkfJbRMVfrfYHTawbardCptVTAnxWkQI0Zb0x1AWjcEyX1qLbePVnB4AOBjU1R&#10;K87Uw3ecucayJDCF02HSWlyFvvrHpKVK/OU8jJwkbdV5VrMfuG1bqtCmxlRag6+3GSGP4EdAAC8N&#10;M+EkBSvV77vOjO25dBivKsGBuprcCGiDTvzNv9kN7FZCeEk8lKs5yDqT/aIOLZfo8+VNo8u2W6Cu&#10;kuNTXGp7Cw48AClTXI9S1lRV6PTxpwifcb7rFtiuW/PojLCX1Tlw3ihHd/50RTIUEuKG3+ccbhz7&#10;am0VtdjW7T6UY8KWKWlDEWVNK3pSyVYBWtR9RwT9vtplVKumXJy8IaVkpb/hMhorWoEgkfzfrqpS&#10;aWiV+wVu/pz0toNwv9RKZWq9MuB2M4w6qDNW584FDahLjShs9GQUjjG0fTUkm46/Ty7S5dOaqtPe&#10;MRynpye8iV2wf46gcoUDvxjI4I99Tz3aU3GmIIeZZLqHFsYXtXwM8cHaQcjUZV5TZTLZbksF13bL&#10;Sy2hPcWhspy4cc7Mq2/qdJbcmEv0U5L7qNtk3lQnXbjnpYp0KsqWthp6mtSC6VL3f+cCAMJ+ufbU&#10;h08cva2+oK6tbtLp1Qt2QlxipsOTS3If3FKkvJTjalaCkpweFJUf10vNrlZuRbbiKPLU0kh5puQt&#10;MhD6Qratlxs+pBwFePGNdRKvVarctx2lDE2IiqVKRRKFHba7UmKy2wEPunIzs39wpJ5wnjjGjhFp&#10;2RhFIqzlRuulwYU1py2pqXo8xchAUyuey5vYaVkYCiR5PG1P20L2m9b/AEaqd63JCp1VqVNhwm6q&#10;/b8Yd8ImOvKDzTSPGCkZGOAknQdbV0xaCJUu55zkagW1WtoYJDaH4rgLWZgPkoCV4A5O8Z51bFDp&#10;ltXZdRrtpPN2664VQoTpYW3EmxFfl7hHGMnKV4yNG9+fBRHJvmgdS00mudIeoq10+aERlU2JP7ck&#10;SVqWoFTB9SVDKU7h5KR5AzossRFRqFblXlEnx5cpSflaxBlTj2BLbSUJk9hXDTm0DJGArnjPOh2/&#10;ujPTa2b7p192lZlCbqtOkxYIXEYDUZw7iEPZTgNuh1Ckh3weArOdfPlabKnjqratf2wK6+qJOQhK&#10;VAbuFocT4LyFjKT9yORg6qcK2ilsbXBZrKqDS7M6llLcI1RxqMpmUe1PdeSpZWs/VOT9OcaDOrvV&#10;tywoMe/axUKNDYQY8qm0V1bxM11khtMlKRhKlqSkn6DHPnRjbl81Ov2/UKRQ6lQrmqdEr7TERyp0&#10;tSEqilBQX9mfQe4SgqBIHjwRrq2aTct0orlErldter27GnmTOer1ttFmiFHpdZhJUSlSRtyMjO4k&#10;++qxdb+RGn9HFv3hb9W6SN9T63RGqLMr8KcXatTaSt6HUhvKEl8shS0lfpOFYKFBXg8aDeisLoze&#10;fUmTefTiLXrzvxTKWp7k2A681DbCUtrAQUpDQykALVz++dX502lP9PLfduxuzaDbtpVGWE21RKHB&#10;SmqT2lHauU6srS2ylRwsgIJAxk5wNVBW+sVx9T7ouKH0f6K25Zdcty7Y8Go1Z6qmPVqmlCi66tS2&#10;m0bmVJR6klThwsEJJ8bkl1dCO7bVItaodO2JM6C/etZNGpjb6GWqPGdTFiF8LKw4dx3qeBVzg4wP&#10;GNQd/Xz0jbp82s23eS50GlSEw479JL3e+bPp7HeWAhxRWU5CScZHjOqH6y9YblsWqm67upQVetEq&#10;sxRp7sR2RFl0aeNpcjvJASvtIyj1bfPjPhvfVTsPqXT7F6I9EayyJdXrqqvPqfzPdQwpA37/AKk7&#10;EBRHkbMa58sTS7PwaOppWtNKlpctioRo6TToSVzVORDIb+eWA4+4EoxuVgkcfzHxoDoybrq3Uygd&#10;RoRrsW2oAeaXKrkFmA+lLqQEbW0YUthKkoJCxn3zzo/p9wMuQ2mrbrqJ8KqNLcp9Rz3N0grVuSjd&#10;+cEpWR7g5HOh6jdWHURJDnUW0JVBdjLWXKuppx1huOCE5dSc9keCTjHOlw8kolLu682DUIdQsK+a&#10;2w45NjrQubEaU41HVyM91sjaoEbsDnHGoNCZdFtL8bg29GueE3F+V/E7fkKZqrbYT/zW1ElKsJxk&#10;EBX1HvruFbsaZcibwsG8aNPtCQ44mqClMxHm3XFZUGHcIUQVKwQc+AfB51B3si4uiaaz1JgM1I2p&#10;W6ky8H6C3g019DWwpkx1EpKFnHrScZAyke59W2UWZat2WDVaXHuShXg9WJX4cIyzKcbbkMI3FRDr&#10;acFKwpJB+40xoF8qrlahvW7eVOntkghEZHelKO7A/mASkE8lXjVJ2ze3w69dkpuG+raZpFdDrkaV&#10;KhvdgyOdja5DLRyhajhSfIJ9/bVp9J+lVkWVRUKt5p9qs1eO+6zJdZJmJZShIWCgEbkhaUqxnyfO&#10;pKLRGHUGrXBX7jkD/JdmSOyhfefaqCxPWjfgl5KUBCOeeVZB00qHxA9FbRoVdrjEKkVSBQm3U1hy&#10;lOMTHIikYC0qClJUo5OQAOecZ0M3T1NsafQRRaTIkXFKYqMYPUr8IcpvaV3EmQrvOdvk7VelZUkk&#10;4+hA5fVhfCL1oqUKtDopVK6uCwqO5+CIchKIHlDqGnEF0oI4USR9CRjR4lFy+b0LafhE70x6ldAe&#10;oMiiJ6V3BdaXanVS1FkPwtjCnyndJbVu/lKB6kYwcJI8Z0duy7bqtLFWizZMOBJ3jvuoKUsq2+kq&#10;Tj8p59Q48c6ofojA6M2F1J/CLW6AXV0+qsScqJCl12ouyIUyUlPqa3BS223Ni0kHPOSMjGjS174o&#10;NwvNUCLWbip8uiMuphw5kNuQ0WFSHGnlMLbGXUhbWCP5eDjGdXk+M6XgtJ/ZN1ixqHMktPVKpIqo&#10;kxmH3dzQUiVsz2pCVJPDg4G4c8aWfBFNdlVyQ4HGt0RMlogOJSrADmON6xnIGCSRriDcVAbqkqLG&#10;luzFxAoNARylxQzuUAg45zk/vr5dj0W9bPplcTtYj2/VRUlhxgFyUlrIDWM+dxznnx441E3QVAMq&#10;dedufJKr0RNT7AcZer8BguNyIagcAtfmSpCkgk/XdjRlA/y9/lC3nb5blxID+9cSXHSpxtxjjepx&#10;JSctY4UlQ+mmNMetSq1tclLzj4aEiXLjodKFIQs4eYc3cBJV6kkHg/vqSvODeHUKsUm5bHor8aPT&#10;aezGp8OJUA3/AMOlRI7R4QtaxxggjgannwC20/6I6mdNUz69UL+6cdSaK5Y7aiyaW28/Da+ZABL6&#10;AfSN2PYBPB5OiKZKqjdPdrbtRfmwng12onfbeQhGcK7aiDvHAIBz7/bQnUHOoCKnTLftiBCh0JuI&#10;pbqZUdblTiLQNymlRyUgODIxnIVnIznGg2kdY7XdsL8On1KHV+y646GpTgivllajtODgJVuP5T4G&#10;MaCTaZF4LtqEuCmOtpgOFwTDTylBwQpQ4z9skftnTShJFSuStsdt1x2kS48BLPKyqOuK240SQMcg&#10;ggDnChnQRQblqFLFZT1AgvwaotKlxZCoS22XMtlJOQSkKzkcnONDtDbuZ297yuiiVmREsqpS6Yto&#10;RGkvyHno8JltbqDyUthbW0+5xxgA6tphlz2Tab1KpclNzUFqA5+LuT48ftpAbUCdiylPG4ZJ/U51&#10;INRYtNcXDnzpMuAt5bzENvgpBySAcHHJ/b21WNq9eL7qNVVAuSz1mmuKU7FlKzuLavHcPjd+mrHl&#10;VujmZTRGfPzc9aWmmgeUk5JX/wCkAcn2yNLrrsjHjLlHhJlfOtuFACS0wg+laSfyrJ5A4HAGTrip&#10;T6hIXR5sKOakpieUiixdwCgEH+EVBJCSDhSs+3B9tQl+zoiFIo1Ffcp06aUpjyWo6pEhI7g7skJ4&#10;G9IJ2ewUQedF9o3ZBsekvU6g0jvfhkRaaZFfeJffcSlS3Nyj/wCc4eVK+/voo78iZ39A90n6NVLp&#10;5Z1ekdW7+lyruvKW/LltNPHsxEKKy3FiJWSQ2nuEnxnx4AOhikXNGQhFPYqrE22GglikLRTFxXqn&#10;VG3AlbcVhXLoSRsKgPzEn25iujd1X71drlV6jdYqyqkz6a6qGxbrDSm2KcjapRKgSVPOFOPUcY9g&#10;M6ox3o9eXWjqVVbiu24KvQabb65j1rxko+TU81Id3MKSyCCGh29ylYypRTkk+CeFzdtlxjKKNMya&#10;NeU6XX6PSbzl0Se/Q23qsVhhUGFJ3FLbS1KCj3FDdkD8qQD74KHT22qNS71kBhqlz6zXe4lpqNGd&#10;aRCbZOX3BuztbK1IHJypR48HDClPWzaMCmUZ5qMyaVQYrtT7Dbjsh6WVbSpRGcqJUo+6jnORomjT&#10;kWNWKtVLftp9dYehNl7uyfW2wtSlkthX5CVHJB5zj6azZsLSKmmtjrrVeFx2W3QnLDtaLcN0KqRZ&#10;RCcXhSIaWsSFDHKU9xTadx4B251UlxXVQ+tlIrvw935ZN02tXZ8Jhyez20qbitBxLrb7b6SUrQVs&#10;4++FD76s6kVWj1GpN1cMSI9VabW2HneHGErUkuN7yed5Sk8ecA6XuagW1OefgiRJVMrLJbqCYgSp&#10;5pgx3mGlKVnCdgfdUjP8xzosPDx4pd4+ROPCk7KX+BTpze/w43PcVGuF2l1i2brbhusVaESU72ys&#10;JTgk+UuknGRx51cXVGgXHbN3Ual2w1IEWsSprcdbLbbyFuOR1KabW2ohWGyhahg4wDnVOdKPhw6o&#10;9OmZlGg/FBWJEWmIU9Tae9QmXmglaSW23i4tSk4WDuCeMcjBOAbXPeFdXSqNResVrTXYL60yYlXt&#10;ruutwJaU4WooT/Fa2hXCvUnk/prdkXaXmxySXhDDoNfFdve57+tiLDuJb9gT6Y3HdrUhDlQUsNuB&#10;5akp4S0XEEpGCNq+Tk8SN40eJfNRkJnFw02fJXIZSwC24WVKCspc52ZAwPcA6ho/w6WVX6hGv3p/&#10;dM6FW47bLLc+nS+2iYyhaVKZkpTjflI2nODyMg4A1Y8+mXJSXIsZ6TUpsXurKB3kllsBPo3owPBO&#10;AB/p/bU6pMuxxSKgbckfiVIYTb5aSqJHUp/LCWw2NpVjO7J/fI+uhal2lD6jVSs1uYtyot1duNCM&#10;tBWyJiGHErThBOAncjk8E486mrootz3FSGP8p1ZiDPhrT3WH2SuNJZWtIc7gHq3JSFKTjyePfUlb&#10;9FqnyS7WtST8qpMYx4zzydy1OFXqdwoYASSeD9MaHJNRXxC//kzqPaEug11tk0pttKm0MNNKO9TO&#10;fG3yCDj9dP1pqrSBMhxUVAvpEZTKHAlaVBaufpgg8ffGkaXUl0+ZUGak9Hqtdt1sIWzFQtqKJRBw&#10;VZwXEjHO3AyCNL1Co1qdTm6k9JhtVWMhlanFwwGjGXlOwNpIIX3MDPPGNZsk29sid6AiXSI9a6k2&#10;3a7q5DtTkMuLfiqSEGOzFUAp11I4x+VsK5JKuPJ0X1akSoV2M21Ho6axEWhDstT4wQoFKmggAHC0&#10;q9YJzykccaRj02hU25ZFcn0mQ1cDnzMFNQo61qUWFBtbncS6fy707sDGPbk6/Wn1PoEx5+qWtcsi&#10;UpmW3DlLmU91DrSjlKstuBJKkgePsNLVvaI7QRU3pMTLjNfM1VK2IaG3kOSAFSPWpSlqA4RnOFK8&#10;kAADQCvor0YjXHWr6vmbIvSRS5AS84FBqnwVEbGoLfb9bygF/lyQNxKgM6te566iDCEBVyodakOq&#10;dMcIIkSUHlCHCPJ5wfAA/TBcyLjseyKZHp1Ci0tkBCXVtsEICnVHlaQr1LJVnCvfHnTZKoujN3nO&#10;SRWtb6eWPctiOWZH6QR2e/HfMahiA1EZWoErSgPpAWnnaStJ+v6arOR8O/xFR+lvTHpvW70p02+L&#10;frv4pBn0txSBEZRHeSh191SBuDanEJJCTvHHOdaOmdRX6jVoSIduVFwwA882gELdmuFpSEob28AZ&#10;VkqJwMaEeoHUm9rYu60rOpFDYmTrlWj/ADBPelJYehNrW2OywFA4SApaUgeVAe+To+JNQi0ypOd0&#10;h3YlEYsam1ahUSuTK/c96VGU9LkQMQorUkgGQuKoJUGWkFZO71EqJPJ8fHKBa1mW2iDArzc+lWmm&#10;ROrTlSK3nZjxBVImvrBClpGCN2DgjaAeBqTsO1YvSOM9BplQiVKs1KpqXU5kp5DbTXo4ZbHG0JQE&#10;4QPODn2IqS8bT6gXTVqXJm9U4Yl9xYcotMjNtU19K1D+BJKNq3EK5KkncOTweNTkZNaJDG3Kyyol&#10;5Vm6LLbrlsMfJUqpUlM2nx26atjtvrOWQpCgConA9Kv9QOqV61dbJloU+gLpVy1ij1uTOYhpYVBf&#10;S1vW33HVKjray4gL9G4JIzkAnGdF9d6lXjbb8ODVLfbhu1J1UKbUYElz5aKpl5KUtpSQTuUnKgSQ&#10;MD351LdW7qtG0a9Pg1qfSLgpNSZjxqeZ8wpESS8spX3HkcdtKSFEEhWMAH31ji5Td/RoVQdJAW6/&#10;TuqVrW3O6k24aR1BpdccnUhuhykwpKtga7slaFkAIUlG1aTkEoAGMHVkQ6PDqlus3Fa9xuvUya8H&#10;m3UJSV/PNFSMFfhICsgg4+xxqjeoR6ZdArNoMa4LeuiEih1Z2ptP0pMiWwsPbgI0KWsqTsW6lL6m&#10;nVHjuJzkjMvSPiUrduV+m2tbnSNuPKvaEi4GIdVuCOiNOhr2HLDbe9KXSjcopUQQOcEDT3inJaC2&#10;lotybfDNPRRJfUK2Z1tO1NKac1VHYylMpnKUQ2leAUncB+bx98aprqhcNm1uLKqD/wA0i57Sjycx&#10;WO6mS0UvNtOEbRgpUFoUhY4KCeeDq9Y9cbvAVir2W60INLdS3LgOSRIMdXbCg4lAUUdsrCkhSTxt&#10;JwOdOLMlNSaBEueY43GbqbilFpmTvdYjI3DJHjbuByPYY0PVxeyY5ryzKdZ+F2I68xd9ep9Mrddq&#10;EBurS4VQZW8+yjOUpUSSFEI25PsrjnVv1O66XaVlLqlEoaEw4sVUoQqa0hA3BvctoJT/AOZ4Pjnj&#10;Rg3/AJrqTFSn0uq02U7OmKS5Kif/ADxGiM5KEYJwUe+BkknnVfogO2jXHa1bVVnzrjt+MHVU2VG+&#10;VE9EpwLKEuOABS1hJCdnjYdHLK8sVC9BprydWtd663IpCZdsR4lRqLLQdfU4ha2ypKcpUpIznCuP&#10;uDowt6hqeqby7jdl0yEhSCmawsb5SnPSWUJ+oU2M/Y6CejtyWHWqHNmqoVbgVqj1N9VShVPY281L&#10;ceW7sQRwtHI2ke2NESavUZl102qSkpdpkht5mK2MAQ5AO4pGfzOff+mjglCNFXZD9W4nRsGPGpdD&#10;rMqp0mNImNxYVUbiLLKcdwPN8lbZO3KTwcfXVQ3R1Puil9H7OptSuKPb8ut1x+j3HKmrWw/S4aCr&#10;YhhRG0F5CCdwPAPHkkSHWmn3dct3XfRqzNrkak3axHiUiv0xlL4YQgJLsBYSklpK3EryOM599TrX&#10;Rx7qH0gtjpl1UtQ1RmmImKW4uoKbfhOlDqI0lQSrCzt2gjOAf01obhpT8FVXglrctCzKv07pts0u&#10;otVCnVZJRTUtPB4lK8ghtXv5Vz9znRHTJFKsen062pyZIcjKNPgHtkl0N8AKWOOPGqI6aRLjtXrT&#10;adkwaHUaHRbPgKoUKSsIXEqEj5VLy3kKT/OVZP6Z8HI1pBbLTzqas7OW4qWjAiqThtmSHNzi2yfG&#10;dw/tockWnUfASYFJer1xUaoVClyFw6yMQ4kyJKS42w8tZbLhSMKxkggjxg6l58OM3DpVPhVCmrou&#10;YiUitr2vqqA3Fx9Tx8K3I+uSVYAxqVNCpduy5UaFKb3JaDU1ScBBfUN/GP8ATu8jjSlepFv3DSIN&#10;t12K0unOMtiYFYCXnEg5czj05Jzx786X5I2P4NBvSXb70qzaYhM/vttqZqktDMVz1Dc5lPqKsKJT&#10;wB40zrE/pRaUmZVbnoFRuCoRXtm1hj5huIoZSA2VkBJOSMp85x76bdPLoTbtFNPakGu/5d3R6bIl&#10;/wAMORUA7HPVlKnEgbQT52pPvp2zOS6t6oU5pt+VNUT3agCl1kkZ4SBsUc851fXrsq9ld02mXmaj&#10;1AuJPUShx49VrMeU1RZwdYcpUIIDDCFIUcKH/LTuTkbhjGj6fHk1ukR7drkZntSmQzPENra0HBtc&#10;LuFf61IwFfXOMaaSm6NVKfJXOpMORIlxiZyJayZK2m3QorCc7ihK0BWR4IGpyiVGk29bNLdqFGkT&#10;Zs+Gy5HYcKi20y4Sdy1ZyFlJSojGOdR3J2y1oobqP0eauX4jrJ6t12LKqVIDMmgzIJQJSYpDDvyk&#10;lIAUQlSlHO4cLAOedXjYMK5Ondpw1VJLiq49MLSXHWAguN71JZC0AAY7IAVxg5OpaJddWZjuIpka&#10;HTkpQdjUdAbKyBwVOEFR0MUCvVWpvVtt55EibHqbcSLIkOqcUlBaQ4vuLJPKSpQ9uMDTXNySv6Ba&#10;sSuC4qBacep1Bxmew/DiyJceI5EUtMhxptTgZQtO7ztITnUdaF4Rbusy1LrYVIhpuqPJqDMSWcui&#10;Otwn1FPO4nnP+kjxp84ui1yly57sudT67HdfZVEV6BJjpQpKfQQAe4VbgoH2Gu7SYpnyUe1HaYYi&#10;6VR21056OsKZUylKSWyVD0kqKgAPppbpLXktMDq5QL4oSY9Usy5UKpsGoIkz6bOQXVOxgpPcYbyC&#10;oOeolByOODovumq1ZdzGz4NCqcq136T3lONOLS1873FHYtO4A5SlIwQTux9NJQatMYdqwVb8pD0B&#10;1Eppxl9ChMOQpJQScpUNoBSoa+9+VWbo/HZMp2P8w45LXCSsqDZylxKSRxwVknUT0X5IanSKs3T1&#10;Tqiw9THH1vMpalK3NJUUHBG0A7ASnI8gafWVZEy2aHQ6HQ6nTaY2ntS6g6VKX30NElyN3D6trgVu&#10;TwAPB86I5rSKqgyJbSXgvITuzhHsrH6jA0pDjwYzSg42pRSkBkA5IGeQftjxqJ0EcynTIb74/hNt&#10;vB4rT5QM+512afEMx64kx0JfkR0R0SU5y8lLpO0exwVefbJ0OIqlRphqNv1iS4pxt4qXKdbShuQw&#10;s5axjgKQPSRx7H31MCvfLW5R4C0POOPJkPsNoHCGnFYC+T5Kkk4+mNDKX0A3Q3mOJbq8Gp3FFW/T&#10;YS31Sg2CSpkNLAI/6iSn9xqv5N30OQ7SWo9Ujoi1Zb7NKkyt3fbOEhxlxH1SVenJ50TXFSKjIYQ2&#10;zXHIj1RkoBRkpTsDRC05+hAJwRydR1KsynVOgO0KqU2LNU098whTTXbVIS2oLbUAOUr/AJTjHj76&#10;nZF+B9a1XjRY8ayLdjy6fHp5y33GFIElOVBbuQMlSlqBOeOdfFwFrvebU5ElaPn6WxS2w0MBZCyp&#10;QSfYgpz+/OkbwqdboVIg1i31STBiuuuVSE0hJkKZdHCUFYyAhwA8EaY25dceRR2o9YoU1+bUlPR4&#10;r5IbDSnFLUg5B3Jdx4OMapx+yxe6aRONFT+B1D8Prq5gkPTUN5cBQtKlOpznBUjKceMk/XSFHqRt&#10;6tw+pspmVKnwGlSG1rb3u9t1Kkuh0D8w2g+OfpoqhSoQp1HgxaixJqbcZOW5jxQ440U4IyeFLJHv&#10;9NJVVlttKZZX2kBCVsuOI3NtLCDjeE/ypPB1eLIm6ZUk2jM1ldbbXqvWaW5ULEqrKrjgpk0WBX4K&#10;W4lRmfMK3PbRneDtAbSRjIPOca0c3X59QqbtIpwZlTkFMaYqOtAjwHm0JUpogH0lRUOPsR7HTVNK&#10;tq6LZh3F1BtOA1X6e8mGwpSVK3I7oU3Jac4UhgkhfJyk5/dm6mk9PZBi21CplIivvSZEp7ZnvTFN&#10;lxO4nKlBQGfPvnWjL1e4gQtrZMXZEp9ZNIhVdqY9BmFLri6coqMSTGdS6ncB6VjeoAoWCPqPfUJ+&#10;G3JPvWm1aNR6W1Tq5TZUCvW8mAI7UlzJEaX2kHBWhZSXSnntk4yQNPbWcj0KK3WqihmbHnstl6Ez&#10;JBQ3MVjcteOFkKOCRjI8+2ie4EplsUip0ynT5k2BNZlQjTlBJTggkKJ/8pQBSc/XWZ5GlTD6q7Kx&#10;6NUag0ytVpMJiVSZDKpNv1WjzMvwWJSXUrIYlfzoVncARnaeTxnRnYFJum+OpUmHfNrGLb1KdEqB&#10;UUt9mNEKHT3MqztdUtHuQffU9YsW6YMSVBtmnxpdyI+ZcuiUhlpxLUlyQ67GV21/nAbUpBUPYJ9x&#10;ptJR1vkV+qTZ180iowP4CGaHLjtbY2wepQW2AUFRJ4Oc8c8aD+yJuScQJ63XLWLxsK7xay5FGn1G&#10;KqmW+hl3Y5DgJdSht3HlCVJBUSkZAXnWQ+knTbqjQuoEGnTLx/ypBtdl2tx5r7hkRao4HkLcYW8h&#10;SRlYBwVDOMjBzrbl+WtdM+yGOos6dQjKtZciU/DSEdqax6QtlQHqKQjJJPPn6apbrb0fN92HVWej&#10;9LRHdqMRh5yCJaSwiQXAtTTa1Hag4GcZCffjOteLN1XR/YPX9fRoCpVqnzmabelYpb8qPNgFt+mR&#10;tqGX21tbkg8EZSVA5xyNVNEtOis3nb93QaZTKZU6JGc2llsJUiGtpSQnYAPyZ8Y8E6sazZ63On8S&#10;mTqeqn1Cnw4sL5RaQosykRhubyCRwQRkHBwNIs0CZMZpcBcZybLglTzkpx31IJSQpODzsOcfQY1j&#10;nJ3SY+hjUaLZNz21RIlOlthNL7JisMOqjKb3LyFhKSChQWoqyPHOg++JnV2bQahQaTTo9Sum2KtH&#10;akOBxPy9biKbUHEOoVgE7dqVjwd2QMjGjWsUOh2c24u7Lwo9IdnQnIkZgOmTLffUrLZDYGSAPT/3&#10;0LuPXnURU7QaeltdtUVuHV4UF1C0vnHdGVEggHyonac/Y6qOmU6oGPh/tmt9PLoq6l9LpdqxqxAi&#10;rkRO+nEsocWvDSTkbkhRAyMkZBOdWPAr1yw5FVhpvN6v0iMw47UYMqnoUiNHWo5ylA3koTwoEK1B&#10;1iB1vrdBMagdQWapU6L/AMOiDWGEtLZGNu5L4QNxP3VjTvpbT5c01Gg9Rat8lfVvfK1LuQHxmpU6&#10;QsB1JWkesoKMZ8DckauUpN6A0vI3ufp50Vvu4bemy6NSTWHmxUKfLpmY6pMdhaAd+zCXEDcjIIzj&#10;6al6xKl0564bkly5dRROdj06NEViEuiLbSUqjlwHhD2UOBXBVx50cdSbUshDKHXKvR6vFhEmM8oK&#10;jSohWMKUhYGB7ZxgE+RphaUI1JcwMwhXmpbLTRkKfbcDiWxhCVp/KrH1xkaJt/YMXatFfNXX1Etu&#10;4KfZl6O0a5GLiRMYNLlxw6/T2wMIKn28FaTwCpSQcpPPvouv+9nulHTCoXzNLEWkWfEjx1RoSglZ&#10;S+vtoSlOcqJV7nnyR4OiGpdM7lRVXrwgWKw9XnYggNLdlIjIeb3ZSFqGcY+uM441AP8AwQ0O/wC5&#10;k338UN2wKlsS23Ht6kuKi09lpBJS2twqDjpyokq9OcnV43Fv5eAZ5FFEZ02p1f6vWTbVPVREwI7k&#10;pmSmmRXXFJYhLaUoOuveS4S6HCo+/HOjy9Ok1n0alUq1Kc0yI9uwjTaQsFQkOTFJLinUOpI2K7pJ&#10;PtknjnVnSr26XdN7f/B7RjxW2mWUsx4NMa4whAQhJV+UAJAHnwNUtWbmg1WbHjR6VOjJfcckyJEp&#10;Texp0epKUBPPgE5+311Tq9Awk8j7PSPyaBSzQo1XuKoyZNYcZZEo7QHAU4S7vIA2c7vAyRqEjW1G&#10;p9aXI7z8tiloDsOErhtYBJCseFEZ/MPORnUhbZrNakS5U52QWHGS626GgtMg7vAV7jbjB86dya/T&#10;6CyES4zjga9HcS0BtBGdv19tFEYxlUJVnuzU15iAtiTVUFuT2jtL3kqQtB9Kjyc/UeNC5bVQ6LGt&#10;iWoSoT9ZYp9IqbCXEvU8qPcabWoEbEKWkoHHk+2jFUGi3HAblxw07HlhLySnwoj/AGIPn76Ar1ti&#10;/wBqpLm29dRht/LhMFBPLMoKBwpJGHEHAIzylQBGmLSsphZbfVafVrkmor5nNPMuuMPSX4wcXvZW&#10;UjY8n2AB4PPP311d1idPKlXaRdEJmmOuTVFluTGZaeccbIJJwfSoD6HwTqNjmXUvlKVTKWll1qOo&#10;yn2tqZkiYU7lPjGEqO9IODgkk+2hLpjGo1rRbive66c1QJ8iqLerDDm5qPCdXgJCUZOwKBCiB7qP&#10;tjV+fJPBY0Wr3lMutu3qvMekwnILUjcEIQx395G0AJypSQOT7ZHHOhy3anUnq/dc6k1qLCozVQcc&#10;mrebdUuJtDbalhKAeFrUr/5JJxq7ZgcjTlxYNQ6f1xLWFsbAluW2CBuKkNhWBn+bj213ToC3qbWq&#10;TJZsikM3ApxVScZlqQ7IUsYUpaikAkj66JUtMW53tFcumh29T44qdOTJkthtmGIMVTqpPc4bSlJ4&#10;3HzlXjzorpdpW/CqqK7cdVqEYPsNtLDLQcU3nB7KFpBA+6k8aTYqNPshE+vXGhxNOiviEhSEqkJj&#10;pIKQ+ohP5fByU8cDRZKuGh0qimn3HQBU3mSsNuplFtTx3HASONuBgcHOqlTVAt6Ifp3bZo6KSisU&#10;IVmTSor8USXnFbAhbxWCdwBWoJITk8+n21xOqVYjT5lVrdhssz3JO/5QrCyxEbOUkKBCQpRIJx7H&#10;H21XMyo3XT66pdE4Zqc1c5FNdkrcUiA3HSlLCck4cW+rgn2QrU3Kj3HKrgrdTm1KJClQfkk0qSja&#10;lI4LhKvdeTjI8ADVLE2tFdkmMrcRHpS6vVaDTe/CbO5LUg4ckSHVjuPKcHJQgK2D6JTr9Y1swpTr&#10;t0oqKxVKw/InTag4gOFplDhQ22VHG1pITkAcerUpTWjHjrgxEkNtILSE/wDR9D9c5OilqciZAYiG&#10;hQIUdtIGxps+rGCM5ODgjOCMantMP3gXboj9AptTFB6swJEioviS/NmBSH0HaElCA22EpQAlO0Yy&#10;OSSTyHtfkmTWXa5THo8xgxWY2YySEOMpbQStOSSTuyMfT99ECqzdrkhhpurBEJkFIQ3HbQkD/RhK&#10;AMHxqr7Zp0e56e9Em0p+G7AnCbHjyCpstNYP8NPAJ5UeBq/Zb8gPJa2FzVINSlsQmUNbmlma0lw+&#10;lLm0pCj9cZ1+ptFpVrP1CR3VQnqvM+alOvPFe50pCQAT4SAOB41L0exZdw0SoXNUasaUjthyOdnG&#10;GwojJ+hz++k6THXOhR354QpZSlagRnnH305QQCmIqmQ6YhyShxSVLG0qUB/HX7ePf2H66FpIr7MF&#10;q54dJQqpDuNMwpEleGIzjhWQlKcjukhGR9ABnjRk8Cl5aG2yo4wkD665db7EYd15ClKUnASMFs5z&#10;q1FBqegShUFqgS3p0B96DU5cMNVBcH+Gh1Shw6pA9IIWDhWM4zpzLp9RlNw2hc1VK2d70ucH1fxB&#10;gYSkHOST4/fU2KegOuPE7lOpShRJySkZwP7n+ulg0FIMdKNrW0JH1GNF0TKUyCgP1C1Lkpsuo1qd&#10;Opb/AHEKafWkrU6E7kJBA8k6J4t42/1JqLbMKHJQ7BQpur0x1tbUhtp9sltSvHCsK5B50nJQ047F&#10;aSw04GPWCpIUoKxjI++oG+7Hl3Ja1x0GNXH6FJupMb5qbDT/AB3GmNu1pZBB2FKSMAjg6TLApBqZ&#10;K0i2LWtO5Zk16pTI8uFGTiE1KKwiEolKe4kjB9ZJBz5I0QvwqTbtVlVyRCRHVHYEN2pzVF1YbSd5&#10;SwyOCrKhzjz76AqHQJFzMUW4LqoK6XMoTbQRT2Z5cNQ2KCkmUraOAtKVhAJ5AyTqzKvfH4hBjwot&#10;KZlKEgne/hIjp5JWFg5JzrPLCpMLv9UQtL6hWzKhyRbkuLAddaUXJ8goclshRxucQvhBJxwRjxqn&#10;be6WVS06PebsO665etdrFSk1GPMcca7rbchDYeKwn0dwbHe34A3JwONHV+UUUW3IYpbLMuoU2VGf&#10;7CE5fnNZWFJXgErKz/MvgbSeMHUqqnO2vTKmaA/TYyKzMQWESQ5lx5ait3JbBKieEJAwAByQNVCM&#10;oLqXa+iQ6K2U/btVk3jU6ZJo9v0ClobjwJjynpS5biQta3SonJCSEjBwSon202ptu3LVOp7N3Tqe&#10;25AqiBKdU9GCihKVKSgJWfyoSko2oGMnJPnR9Zds1puzmWq5Xg+z3S7NFQO6OlG3KksIBBQhKuE5&#10;J4GvjtVtX5lcShvVmpRVKTHbAlrTE7vjYB+YgeT7Y8afkXwoxxl/qN1bIW0bmqbVUgpnRnzHhty1&#10;rdQ1uQy02hSlKUsABJVhIAPJzqGty2q/Sasx1RuehRxT4cSVIZjhYK4gUd/zDqlElSyhJCQMBO76&#10;nUpUqtcNbkT4URhuHSqChyECwDHTV6kUBKWUK3bltIUTuPAKgfYHPMGotU6k1OkTblFxJjLMCoUx&#10;iOp5L0hX/khw8Bf1T7e+Nc+OTrNpj1822gDtbu1rfXXXHG3rhbauOTCkYKobkgYS2ceQpCM5PPtq&#10;VkQS8ict6E2pTjRbUG0AKS0fJQP9X0PnUY7CjWvXq1XYvzpYrL4feU+0A6y4ncAwtI/KEAgJI4wN&#10;Tb8Sr0ylG46VLp9V7scONx2HwVqUoZ7JT+YK44wPPGmOHZD7SpERaNRqtENQTVqhVp8F5LTzHdYQ&#10;t6G2CAVvFQ5UsnaAcnCc6lJMSzavbrP+QaFCl0auCT20OR2lxHpIUS4hwpyFBWCPBA9sY4f1Gi02&#10;r2zItWmVRm36vWkCRU41djqBUo4BQhwYSE5yn64JxqBt2wq5YdOplPmw4FFp1OqARChxpSixtCAE&#10;ra3eygADyT9dSMHFaKjNSZTnTKxR0lpl9U2iUCZXLdVVYdxW5TUqDqoD6nVsyWGm1cZZC92M+pJQ&#10;eTqDRYSbtt+X1ttSpU6HVbUNRTTora3DDjhI2Ou8ZJ9Ic2tpIQcn31plykGlXDF+ZgoRAqiTHmsI&#10;UW5EZ/BUzIaI8K4xuGsw3+fiI6OWtSKx0pUu7m6I67CqVLqFPYekSIKnniEK2JDjiUhSPUDkepWM&#10;cDRjcpz87C8FafDZ0y6kW51IhLtfqjDotTWzIqM+OmStxNUgNr3KjpaUA2d6d6gCfGSPGt/9RFXC&#10;htym2rSmm4LsdpanYwDIbYLZJQSRjkkqwCPvnOsqRr/uas21MpVw/D1cjbd0TxOQ9SwkNrkBlTEd&#10;Pd4LbKFZBQcH1K98g6IpFc6jHp3QK1btVhwhTIMZuvwKnFcMqdJQwA80glW1A9IH5D9c6TmydnQt&#10;p9rIOtVByqvrrMRX4I1FT8nMcmKQhDbCgrbKbKT6clO3ao8HHOp6JfZqFzrtit2o3W6dSYLUpFS3&#10;IAYX2wlCEKGSXFEqPv76a0+s/wDiRaT0X/w+t9LdVQ9FllClJZeRgEJKkjIyDyfAI4OkKbR2WKBI&#10;p1CprdIUw20iFhWWnXiyFK2E/wDNLfg+fOeM6VHHSDavyP5ll27UJYvG2arFdLCXEPw6mtJWy5jA&#10;Hp/N6gEkHkZ0Kqp8G44RlVRSqelyW9LcjIV2UwpAdBDifdJSQOfBB9xrtENym1ZysSo8dio1eOEu&#10;bMqSiWraHHSDwRtSOfbnTGc6YanKlUaNNmF5hDD6IqkkOthAyraSBhZUfHPo07GnVMuKoKZlKjR3&#10;3K82lSZEyLNSsFe0OvsRlyGXNvhQyhSTx5KdUvXurUH/AMWaB0ipjgp7y7Zkv1TMrYieXmC7GZIz&#10;kkOKJ+vq0SXK/ULgp0uvW7JedmiVHpuxZUhcFhs+tBSfyuKSVnH82U6NJFzdOelNsN1WyaE25OqL&#10;TaXKpIZRJmtF5RLTC3FDISj6KJCeABp8Yp+SNteCLsOj09iNQ5VfjSWLjdmtNRWXWQmNA+bTtcWp&#10;Xk/8s8Z43D2J1eM2B0zpzRq90XSKq5DaLRbaUNiEp8pDbWST4zk/TOqejPPXr+GzI7jtRqEp5EWY&#10;SPStZBUVK8AYQhXjTmjMvOUqFUkR6fAgOP8AzMBLL5DiGnAN5eHglWM4zxgA6Jz6uqFZIuT06CXq&#10;x1Qo9JtCS7HocSnUJMP5oSu03uUMAgH2RngZ5OfOgu0LhfuuiU29KjTHKPCnMuJi06Wkd/chQAeK&#10;knbsOOB9CNRd/dP3+r1EXbERMuXBNfpnzUZhk7Xqeh9KpCcAY8ZP7asR+y6bQ2ZtTu6owbco0ZlS&#10;moasyH2mU4VhDaeQAB4x+2mdE12BTji0gLs6RIgUt2l1l3bGlvpS4hKQ604O56XEZ/LvRgKAxyPG&#10;pGROgNynqfAd+QkCIh0wCQ5uXvVl5tw+BtTgj76matcVuQaAumWHQk7KghDjk+oYL7yVALASnw3x&#10;z9ce2hKoUOHUqw3XKItr8XCVJehu5X3U7PyIH140iTS0MhLsrqiMiF12WhNQp25+fKntSpqGQh1q&#10;IcqSApWShHhKgProjqVekzqo2mPHVJYIQXpaFpLTCAnan+yRx99TEefa9HtpuLW6ZLm1aY4syJCn&#10;ggR1qOAloD82PYY/XQfdKqTbz8uXRaRI/DagsJeQ2oKWSrCFHHtkAkgcZ1SafgJSY5ak1iq2pNFL&#10;qKIlUkSl06LIeHpiOrVs3H/0jcofcDTuL+E21SodlUhL5p9HBaVIe4fmv89yS6ryVLVkk/8AzBqI&#10;ddUxLqbcCMZ0WoPpQGCjtpwoglQI8FJUf6ajIVffuabTrNthyNPuOHFbRVKi6StC19wp2lKfJAIH&#10;1J86KLpUU7bJmZNqEVhdVci/iMaosJ+VcYG5KCFFKm0nyQAd2fqDqahNKdiQWmYTqZEdkMPZUEpL&#10;g8gDyBjB5850KXm21bUNbVFjyXmYbLLUSGh5QHzC1EOL9XCU7vUePbRc4avNjtOzZDcOoF3fmNgo&#10;dCMfX2I+mgjJt7CrY2EtuGuDCmMDdNWljutkFCHlnCUKPn1HgHxk6dOUp6kyHo85SGHw47EWhSxk&#10;KGMj78ED9tV84qqWtTDNQ/IlVDa/WH6esBcaIhtZWlaVpGU7FBHB99HFptGpSV3ZUH1y2lMNOLUt&#10;AWhbrpBK/or6AjGidIumP1VCO3GYp8xEdtbTYS2oKO9e0e4zobuKqrSwsqfciyXNiI7iT75zx+wO&#10;paoVOg1eMxKpdAiUqol5xciO9GHzDCwopSXlp/KCkb8fQg6FPnYjLkWG1VRWkvh5xE+IytUYbFEd&#10;tSiMA4zzqiySdhw6klibJeaktR0uOySoFSpC0DKMjweTp7PdckLgJqBYahxIbUaGsHaVlR3JTn3w&#10;DgaiqHFQ5JTHl1REBqRFf78B1eXHUJQrZ2V/yjHJI+mhxdu39VlGmtXPTU0mRJgpiy1OlUyMnvJJ&#10;V2sFCikZBJxxzzjS5JNlOiSlVitQau83XoLb0Qgu0x+OFArUBnYsZOFDHJ8EZxp1Tb9osMS6L+Mw&#10;ajcLkNsvbpHy7cZ53O1LYA5APpPJPjRDGofU2tUh6h2z06SmRMnrcVMqEc5RGwRht3gJBI3YwfzH&#10;9dR0jo3faaoqm3O1YymXJCXoTNRlf8UhwAEBAbSVApV4Op1B7x/Yxj1aQ53Z9fnRnp8lCYi49N3P&#10;NNqQcFISr3J8k486Eod502ZIqLT1syoBjOCTRjUUltTspIKVFB8AKTkJBJ/ro6rFsUq1p7VEqdbh&#10;pqc3c84intqdQ26fG9ZA9RGDg+2o9VDTKiyrWmOoqyPkykoSsb3Qdp3tf9aecc/y6NOlTDu9gZUO&#10;rPQunSZVOrMuuqpheTMV2YynXY89f/Mjs55KMp3AjAClLHvnVozb46NG2lVqBUaomXMaQ0Y9Q7gb&#10;jkkFS1tD0lwAHCSSCce2dQMCxbbpFLqy6szRZdDbDcZ9+cyhEqQXCdiXEkep1JO1K0gKJ++gAW89&#10;EnV2D8hU0Uth8RmxLBQ/DXtC2nnmwfUhaSpIPkHz76pQjdonnyG9z9VaDMtqPWqhF/EHLkeXAg02&#10;mSmlyIrGSGVP5VjfgblewJA9tQtcdsg2ZEuyroUmpwmTEYmrddbEVLjZaWCylZS46ElQyQeDxoVf&#10;6N21PejznK2/b88qSr+O2C2pX+lXgg/v40revRm8mno79MqEGTFbwqS8grZUhCcZWUHIOAfIOeda&#10;YY4teQHKtEzU6FUaDaMpdnXFBZfLCanFdlRyoKZThWSk/lUQBg4ODjIxovsq51C14d30uuyKsX6S&#10;gR5UlSGlOKbXtdQUpATuyoHAH++qYqabsnXAizKxc1RXcFOhOVFMeRGUU/LYBy2+M9wlIBCT9Me2&#10;p74e7uu6s3zWLni0Sn0i2oNGdj0+L2tqn5AdaD8lUQnghtB5x7g+dZuRiSWmNgi64tTrDtV/Fk0m&#10;a2w+2lthCloSpe5xJU4QCFbSnPBz48ah7oo1SQ2uZRIqYEqHL7in43qVUCVelpYOCUjPkn21+uuV&#10;T7VYReE2srnw5EhpgvJTucZeX+Tj3TkEADkfTTedfqYzVNdiQpcll+c1FlJaa3rYSQolxaDghIIA&#10;4+us8HSCkghsuiO9Qpkii3KXLVjwGG5Ut2U22Y8kOLUFoQrIBBCedx98Y18vqnW3RXX6dRLxoExi&#10;M8zMYaiupSkISlTa2lNoJxkHOffb7apq/wC3bii9XbTn2JJ+XilubWZ0R6WpTM9LKE5jdnOQslXH&#10;GOc+2NXLXrotCN08gXk+3TYTrj7G6OW0tOLbUoIcSpePTjcOTxxp7VLYlKXa70QlEo1Tl2tMpkO5&#10;ahCW1JEiE6hwPust5zsC+C4gHIAVg4450P1uq3oq7xZdZLlVjilqqolxGg084whexbfbH827Hvjk&#10;anXLvs1qVTpNq0+ps1Coqchu0lK/TKCD6XmQfzqznlPChjTG2J0q5b3cv5xlUenfhH4ZChuD+M2s&#10;SMuqcOAAVbBx9NDGKsKwXr1ruXdIoVzUmQ5+JQGO7AaqLO4EqIIQ4rz6VDaR5BB130e6otXhDfhK&#10;qDlNq1OnLiVmmvcKiy0qIUhXsUqKTtOecEeRq4W0RSVIXEQpbxyPbCv9X66rmk9C7DtGuVO7aXAq&#10;CarNlPy5avmVFMpDq96mXEjhSAokpyNwPg6b1jTspBVXGJkaGutMSI77Dq0l4JTtdYGfzJ2+RjOR&#10;++hd2iQ5vVi3q9E7qZcSnToKVIWCJKHNi2kHnJxycH3xo5Y7VLaQ7TY7gi7SPl3E7ioH8w+p00p/&#10;4V86zKgsRkLJLqNqdigTwSn3BHjjxpXghCXuirVtuhwqDKQxOo89E2U3KfW2y+2lYy0oJ/NnGeQQ&#10;Mal4lPpNPnLZgUlMaIF9xUpJUlXcVk7c+/GT+2pyY5IcbbZlCLPAV6DMbAWOeMuJ5+2dRbr8GoTT&#10;THZsmkTG1tuBiUnMdawFbFodxtUMFQ8g84I1TRCY78NpDMKRVlbclaVblKJ9xg67YhyJEgyW2vm+&#10;CruLJJGB751BSortPq7cN2nrLTgbDLyV+jueTyPbGnVVhsQgvuSnAzKK2fSVNkAp/KVD9Tz9tAoF&#10;kYt6XUnnkyo64bDT3bLbgAO4YIUgjznPB8e2o6qzaXTaap+q05+e81WI8GO0fQqQt3G3A9iApX/y&#10;dS8tESFCiJnVAqLTCNvczhKMbUqKvrke/nGuZjUGtIhTH5iW3adMiy0708dxpZ2nB+oKk5+40aSI&#10;2P4tIXbENbUdgy6fHcLjK0rU2qMDyQcDBAPvqKXQ3Lgp0+LNn95coLSHg2NoyMDH1xnzozfuGoiB&#10;JoDFTdlw2MtOR0OAH/UEKGP99R8GDTFsNzYK/lkS157e7AC/cbfY5HgcaYlQpvYKW303Vb6oqINY&#10;cjxG0bJEVIJS8fZwE/kX9SPPH013WrLvGa+2im3VEcjpd7iG6nEC1tkeChbfJ8++pa6bvgWesGtR&#10;Z7UZW3M1uOXWE5OPUpPKf3GoKvdXOn9IaYeqV2w2XXApyKyoqQt8ghOEgj1AqUlOR7qGmIJOzpdF&#10;uWKlymTIDVQqLranGZEcFCULQeClQwRxjzqaueiUmpvPUusiNVGZkSMuoRn0JXh3YOFDwrwAfuBo&#10;NsqtdYp9fdn1RijQmnFKLcJtSnnWUfy5WDt3HjOiCkybnqV11B2v0xk059ntOOKbSAHkK42jzyPJ&#10;+o1VkoJo9WolClijWfbkKDLeacefU5FCSdpQEjd/ODuPOfbQh1EoN2X3asq2k04IkTZLKZLkdwNt&#10;pZCt4UM/cEH9dWGsS5EWnxJaGsU/eEO4ytYV7KP2xpuHpESptOtbFFlQwhYO1Y4ylWPIPg6akKF6&#10;Q3PctkRagpoSCpsOJZGUqQkeOfIzgH6/vqOr0T/MESJR5kJbsmLNamtSFpO1OxzJIP35GPbOn9XZ&#10;pb9aalU3utzflSFblqHZQpeS2MEJPIB8ZxjT2szFBiVVVMMx20N7tjKSlCVBIAABJPsP1OpRR+pN&#10;KgRauqrCMwuo4KEPKG8tD6J+mkarMqtecYRUHWjHhJU3HaQnASFHKj9SpRAJJPtpCLUJCH+zHYkd&#10;xxCt7qcBISRjaD5zgnTqSyqM2hSCkKOQpBGCNNTFNbGzbfzMpa1pSjaAnCfGAPGnSkIYSFkFYBHp&#10;+uuqRTXXvmJsxZYisI7zjqxgEeyU/UnGBjOmkqpNuHcEFCPZP01YJIPzHH2ksqIDSeUoAwBpj8nA&#10;kELdYaWpJ9KikEg6TbaqtXS9EtyC/OlBvfsZQSUpJxk/TnTSp25e9OfQt+2ai1Tm4+52UtSUkODG&#10;QpGc85JyPGNRIrV0SVSfeq0MU1+qLENg+poeDj665hoVDa3PSUhsHCBjkj2GouNR1TwtmbWG6SgJ&#10;DynXD6jgg4CRkqzrt2oohsqisrMtTKRtJGFLOeCRngE41ZYu3K7KPxHO8AuuoSOSpQJwj+o0zpi2&#10;1/h8OY8pZUtJmKTjeN3qWRnjOSfOu4EVdLpUenur3uoSsrI/1KWpSv7qOmTEWpie4aeWpbro3/Lg&#10;ELSke+fGOdDdaDUdBE9HZZdfEZ55bXdIbLxG7Z7ZxxnTCVUGqc4y1JbfxIUEIWlpSkEnxyNdyHmA&#10;Xo0odxfbTtaRnJUVYx+umNQ6h2xFjfMT0zmvkxtbbNPdyccAJASQcnwdSy1GiWpFdkUerSYcCZFa&#10;nOxi6UutJdWlsLCd4B8DcoDyM6ru6bw6rWkqTVqt/lWuxFd1TJYS7CeLqUlXa2jeFqIGBjPONLSL&#10;tvCsTJly0rppJpkOnRobFRdqa0tSghx1K0htpOcgBwE8g8jjjRvbyreYYm3nUqe3Mdtp10RYbCVu&#10;renOIAwU4wSAM4BONVKSX2X42D8yXdlpv0mZUKMoVOqQFOTqVHklxEV4pCgFvqSEp2oKcgDlRwM+&#10;dFNptVxcOG9dNvuRFvpMh4Q07lepWUJVngL243EcahbguanW1TaPUL5ueqPv3JI+bipqFKdQ6oFW&#10;Q3sZQoJ249zkA5OB4lWavS5Zj1A3NNkU/AL7gV60qKiAkbTz/LyfrrOp/LYSToeGnUc3nVavTG5D&#10;34mpt6Uta9/aSwzsbQ2P5QMFWPqs6cudt1liotz0ttuMvohP9oObXFpxvCTxkAHz++oJmuQxLnw6&#10;NNVTH40nspkTEoR80lKvUMZ5Tk7ecHOntTlGTCXSzCRDgvwnlyJsZ3lEhw7SEJ+6SVZH6auU9aLi&#10;iSiTKratqootuShJn1aSlL1SqcjcWUEDKyn+dWM4QnA5+mpe0KbRrOhqpapqFxYpecgsEqW4tbmV&#10;OLWo8kklX2GdAlnKNKMePcNUeKRHCIbpYL5SoDAWQB5wAProhi3BFZSlmp1KLIiS97MapIQUoWSM&#10;FIyOFAq1knkfhBqCseUWpG8KpJu9hxNSZoMr5aAxG4Z+YQjctCT+XAWptJP/AEq1AUKnJ6d0eRBb&#10;qTkqZUay/VFqKE7kvyV7l7D7AKJSkq5ONObDoa+nXSWD02oVWUy3SmH+9WFoy68pbilqdKT+Ukr+&#10;px7eNRMKFSlXjIaXUG5UGZHjNswn1LJW5HO5p3k4yfUSPfOkQUm/kMgkl4HVFhUR2ny62y5V26fM&#10;qTrmZau8uW44DvKM8ltKwAMcew0L3bHi0StPURiWzMrT9PL0BtKVBxLJB3uJHs4CMDxgZ+ujyLcd&#10;tUl6XEm1F+VU40cyHXlACPEB9CUtg8cZxxwPrnTSHQqPDYF91yt0qhJdSC7LrUlLBkoyQkZUQUo5&#10;AHtn661LekU2ltkPSLpu2hUp+I5VDJZcVAYxMaEg4PpUTuzkgeT9tdTLyqVJq7FJcfjzYFQSQinu&#10;s9xjcFYKsH8oGU42/U6dQabdLNvqqdyt01a6lKceZdpLxeiBnP8ABQlzA3HaMk45JONRd1xokq3p&#10;dOhNgTpDeWnin+I0QpK8JV5AJR7ecjUSaRTSeybrdQYn0d2rxWFxqnR3GXZDanytAigYOwK5HnGO&#10;caZvLjGC5KLDkd1FP4K1cFOdwKvoRk51Av1ZXUO3qkiiVN2NEZnxmpClRglxpYCHvliTgqTlOCfp&#10;x76mLnYqFwVuNJtujIlUuqb2azDIIUhe0ncgk4wpQ2kfoeNUrTLv9CEjpzdUigsux3Z1PSmEpdPd&#10;ZaS8wytYyhxxBBCgFHcQRnQVaVXu2ttyrKuJym02u0rC61MCyHXluLzvbQOAHUDhYOADwPbR88bl&#10;horNOVXHoUhxwMBMR/BbSWwO2MelWP8AbQZEtGK3dD1ZrLblRqbkKJBelykJDvy7AVtTux7qUTnz&#10;4znGm9IyWylYein9+FHep8l1luQ29ChQIqyO1CSnleB4JweTyck6jbomrqyaRSKm27ODHZix+0ML&#10;iNekLdTjBBylOTpF119+exRaa6uC0uI68XG1eoBOE7B7jIOommyaotUepTaA4iRH7yfVIy4lOUpb&#10;HtkqSVKIx7anSkRVY7ZUqZEk0Kptl+VEKllTn51tgjavP1IwDjTx+bDfpCCS2hTjoabUT9cDcfpt&#10;znGlqrIky3ofahIERhY7riTtdU4UkEk/6MY4+um01mHH7kNakBL7ZUUY4IPBI1En9BIhm4NRpLlU&#10;l02eqOzIqavnlZ5lEJSlC0JIIBSPf6Z0pRaVSIMg27VKauuUqLFL0hMxKUsKfL24KdOCVqx+VIx9&#10;TqTZr34HGdVHqDTTTzW1wlKVqwB4GQcftqKdcqFXjPLpqJCpFVwlUQtYU4jZgOICfcgftok2iMmn&#10;lqpr9LpFFY+TjPzjKbZiNBKWlH0EA+cFLiuPYDS8OvsWzUXIyrZpFRafwGPmm1KCFI9to85POvkS&#10;36y5Bjyawp5pcZhplpocFbicqUSR7BKRoptKtOoQzPoFtNqS1vS/NDfdeWraeU7uEgKI8fTV3W2B&#10;JWqEXr8uOdS1uMuKpURj0qj09nsJKj7A+/8AXQUxUHno1ZiJeblfiMZ6PvkKJWjego9QPnzkn7am&#10;bhk3Oi5afFqj8qpS1xihxTSg4lpJysdwJHBJ8e/jS7/Tu96jTQmDZpUsuqdExC0of2lOAjkjCfc/&#10;fQwk5MGo41b0ANMp9zM1iO7Xnac5QKfSG40dyP3fnXJiEIQpakkbVpKQrBzxxoxVXraTHpdRifNS&#10;Z7jjaYQSgJdbcSQNzpONqT4586iZtq9SLdjzpVyUerqYhRm3EISlCkkKcCO2lQON5J8H21WlFsfr&#10;TXLrhoujqTbVNpFRE5abcaYKq3HaSlaWXtwTncl7tnk44986twUmGpJrRY8qupTeMZNTEV+AhtUn&#10;GAW1S0uFKkk+wSCT/wDY1A23XJVUFWggMIFARInMtLwkPR1hTjew+6TjG5X10FuU++OmdUiM16tK&#10;vKS0l1VTbhNEORklOUpMfyk43Hf4ODq4KM1atcrDfdjRHV1WKiOttTI/jQxghs44IG7S38fAXg+d&#10;PqjAuGiprlPrjdOhVGJhaHEBUpxZyFIQyRnIII3+OeNDtWk1FcmHa9jymaBEdiksMwNrLykr9CnH&#10;HSPzbyQcnPuPOrLj21Y7FScq1dpNRalNOISE95uO02hAw2lvJSAnA8DXdSk9IKZBVPcsx95pYWe4&#10;p3cV4SVEghfPGTkaFTbRTb8UBlaNEUYtuCpxpb0GKYLuFKU2p9vblRX/ADHzz9c65atW5YVlVu8K&#10;czJqUtllUaiwkoK1Lf3p5SB/IPBP20rW+rlJtqtqk210WlwZMZsQZTkhhv5RDSlBQePbClKOBjI9&#10;iSdGVs9XWL5o0SHb1x29b9xJcLC6bVXNjMsE53RlpIJyPAwfuPfVRe/JTk4q2iu5PTTqFXbEVQHo&#10;jjdWecXLXMW6YrDpcT6ml5G8oz5TjHGpW3bO6oUOyqfErddtOGmiQ1OTtrUh9l1SFr2qSAUqADOx&#10;POTuyRjg6K7vh9VKRT6bXa3c1Gt2jR5bia5gpekPMbkpb+UUrKQtWed3gH7akVWEqvV9q5a85XGL&#10;egpQuBbjk4vCrPJIKZUlCQSEJIBDW7aeCR4GmKN7YMsqXjYpQ+lEapvPz/8ALNHolNlpQ8hTsBUi&#10;Y8raMlzevxycbskDU5M6SWYqF25iarUmkIShMKM4mGztA4QEpKQE/UbtU71Dol/VGty7rqvxI1u0&#10;IsVpaZkKmOKeSXEuKwpLKc9lHb2+kgnPJ86j2Lwt80lNYj/Ev1LjwozQEyUilGShbiR6lDuxlBIO&#10;DwAQPrq1JJ6A9vI1bYaXxUOnlmvx6D/4OJFcksl2kvPyUy0sgLSkrcIWpSGwVAKwec499BfWX4w2&#10;OjDMmAi2otNVGl/hsVyFSi8ZLnaSsFpWQkDBPBydTCpXTm7qjSaZWLv6l3JIpKGq1HnrgRo7bjTq&#10;fSUPobQlTawo/wANJPKfAI0hUIXSS5n6LetZ6fSIcikVSQ5TqjXWFCTICMpbW0zuwc5GCoeUg/fV&#10;qW7l4BhCL1RPmW9fdrUG770vy+7fi1ClRqiqmBXyi0KzhYcKQDncOB9DkZGq76jdX43TFqqmwbFR&#10;EpFKjtPVurvPqdqjwfcShIbJyvKt24gEnAOAMaJah1FkX7cNUtOpz0ID0RhVMYSEqlRihagpQ3DC&#10;lLQvJHIGB9NVZc1R6fWpAiRajDuemUlmVtYrjsMutR5RGC6+dxPJSANyMA8DGdApKx0YJDPp/wBW&#10;7Wu+NWXqKic1Wap/8Up9HksKS+6yllDYeaGPWhZBVkcgA599W5aVGj3jSY1xQu04PUE9slDzK0K2&#10;rQrHKVpPsdA9M6QVjpBYNMuSyZ1HuivpeVPq06ozGmZJeWv0xY2/HbbLbik4BA8HB0Xf5Zjw6tEn&#10;UirP2lcVyNLqsyjVhwl0OAbFIQ42S0tJIGSM+U+PAmTz8Q+yOYc+iXU9OoV10yJVqbT5h3SGVqVM&#10;VJZc/hBTQAGN4wTn+XOoh+4Ikac83VkNuLmNbqmhpX8RLquCd38xxgeeMamGLZj3DId+UYFMr7SD&#10;UVstLCRLbWsKU824nhXOTz78ajYVuVy87/W83HltUunthE1VSipbaL6VAgspwFLynlROU/TQqRZH&#10;U8SL8rFSTTrgjToEFz5d5t5reS6lG0BP3BUAValZ9cjdOLoh0apSKhUo8ykPRlIhxu42HggBTahn&#10;7FX6EcaIa270+tO66rUrcqkRyTIjxzUO04gsxH/BWtKPC1YBCffGhyxGa3blwszLuiw6oiI3Mdpt&#10;ZStSQ9IdWkoEpB/IrYVpSfHtxxoZOSeiicnUeMxTZVSc+RXUFwg2013NrwUpOEJzjgDf9eNBEagz&#10;aFXqRVKmmmR6hTpEQU6U+6SslYLTzK/ZZX7Z4OdTtwU684kpyn1uqQ61R7qluSnKa80IzcZeM7Y0&#10;hCjtSMA7T7k+M6XuCzpsmLbFRYq0eUlqqxmXaUw+HnGmML/jPqwCC2digQcHPOidz0woy6gZVulv&#10;+c5MqbYd4TYpbrC5cd1QL9Ppq0JKXme0vj8/qQR+XJHI8DV/VTqR0+fiRJ9CZvWVJS2ESaL/AMIF&#10;FSiCHC6duQQPBycg6s2OqFbVzRI8+M5IpJfcjVp6O921R23UZQ62jwfVyojxnQL8RMy4ra6Zx4T1&#10;Kj3THbqz0+bOdS5viQA2pLYSUEYWkEOc8Ejjzq8cLZbyMGqR1EuR/qxEoN+25EtiQ1FCKchS/mpk&#10;iUpxPaabdQkjCidpA4yRnxrQ/UWmW/b9ao1lNx2l0+qQSktvJ3LKyoqAKvqfUc/Uao+zunPTU1zp&#10;9e0GvxmFIkx51OmSZagKkSCopWhZIbUDjBHunGiTq7UKP1DvyrwoLNYhVWhS2I1NuCCFutNhjGUq&#10;QDjaoqVhQyeB7avM6dIqPkkZvTu0qLU41fodQqdArlPcacp0qUpUyOXW1Zxk5WEq8Ee3to1o8iLc&#10;T0WbXLmt+2mlRFLkRoxW/iQpSt6kpCRjOQoZPGcayjc//wBs5c1wVWk1a4ZdKp0UrcptTZLbkFbS&#10;h6m3wAFtrOMhWODwR4OjGo391Zpt6UKJTemTj1LrzTYZliSHNz5bKiCgD0D0qIyeRz9tCoSj/YVK&#10;Wro0lctW6UWPaNQrsG4Lhr0inRVSQ23E294gYxlaUjk/f399DFy1uqw40FihR4iqxUoLU5ulSX1N&#10;u9teNyUuDjePUAD7jVV9Q78vyyqe9Lumwn0Q2U/8S7B2yUNIPJKsEkfqRjS7V9Q7mZptzLqSoTzk&#10;ZtyDIqaSyrtKO5IQpXBAJ+uq9xy+i/Z6LzZa9EnyZja0SJrrikYPy0hgNyI/ODvA8/r41MJpMN+E&#10;mM5HStCVbwCMEHk5B/rrKPUvrDcVLpkRyZIjyLjjqWuNUIMva6hkcFLmDhbauDjyDg60j05thUim&#10;yL3g3dIqSZNKpyXYzkgONl3tglYP+o5P99bY4fj2ZleSpdSWlUlYaKI897BGe04vIOPbPkai6PdU&#10;R9E6m1Ft4v02Qlmahxjb29ycpUfKVpIPBB9vGp6fUxFYksvQ0PBxvc0ogpW2pAJISoe5HGDkaF7q&#10;uq17FoH4xcauzEqLjIcCk5K1OekbvpjjJ+g1mlTGWS1Pp8KAiT+AzT8lKWFmIVFTKHR4UjPLRPuB&#10;wfppyhiuOU1Ehx1bKS6oIVgHaARhtwe5znn3GgChWhce9isW7UXYS4Tm92O/udYda8KQsc8K9j7H&#10;BGrTcdDrTcqMgNLS0Q60RlsqHjH6jQUyrA2sy3I9xw1VJtsRK+lNO7a04SgJB9GfHvkfXURRlV2g&#10;VB+bWab+N24HFsOqbeCXm4yCUoIbODvSQMjwoc+dFdRNOq0X5SUw0uNIeWsNPn1MrRycHyOfB86h&#10;ZsWY3TC5Vm36jEiuFTKUJytTO3HqxySCfOpVhMJ102m/ITLtoDqnTUlIUzORHUtCMpGESUJIWgBQ&#10;AyAeCf3golyJWXbMvSLChTWk/jEdLL3dZfSjJL8VzhQUMYW2eftjULJXelvUpFcolZnPVNCx26a5&#10;/EaksHksuD2Vt8K8ggDUtVaFS69FZTcLCWnC6mTEeaOx+G75BQsflVnz7EcEHTF4FtJk/clLcrlA&#10;UwJJW1U42UocThDyCMFJ90qH9QdU/wBWvhToPUC77Z6iUO5ZcCr2w7F7MKUe5BeZZcC9nACm1HnK&#10;uQTjOrNYqlwSoSaVPDSE/MoWpxp4B5lxPlxCcYwrjKfB10i6RR7Bq9UuiW87VqI5I7gjwipcpsDc&#10;26hKBtxgjcOMYOiWSWN3EtpUQnT+sXhS67Pp990KJSWJKn5UJbD4dPaQrw4scflG7/toieXU3w4q&#10;VJcWl8qejyEoDaX2lHjKfYpGB9+D76lrSrtkVm3oN83d31QavHbNPjpZA3hbXracJ/KSdw5PI99B&#10;9BVGuxqpUdqDJXTKXKVFajuOKK47YJKQlY5Ix4xxjVeS07dFkwY0yXU26LFbQtiTGUELKvWXtyUg&#10;fb839jqRvSn06j3C3TYrqXFQorTTxSPLuMn+xGo6m12ZblajVaPT0TFRQs7FkgZKSAcj6Z0hAhv1&#10;4/P1Oe3EkPKW/KekZxkq9h5J58a11ox21L+j68whTBqR2pU0CGyTgqOPGo9lz8WqADkclGwIClZ2&#10;pVnkgH7a5qdwUdh1cGHQ6lKRHSXH63OQpmO0hJG4MNj8yz7E8akcAflJzq0Sxpb1ebqUWc9DgSIK&#10;4c52CoSmila+2ojuN/VJx5++nZfQslSlkn3KuSdcLHpUTqHmVKdC9LNuTJecFKwoNoUn6gkEn9ca&#10;sqyXqlVkPr7rjvzD6ylKAvISAOMceAB7aaPp3vBaFegpwpHsTnXyGZciIZU2ImKvOe0HQ5tHtkgD&#10;Sm0HnOq8loTbU6w8mTDedivobLYdYcU2opJyQSkg44GkVKqEzc1KnS3MKBSVvLUP7nXUh5DS0tg5&#10;WrwkedOQCgAqGDqIlEPWm64htZoyQ/NWtoqQ5+VTQUCof9IHkkewOmvy0FyYuoNVZcZxbinZjq+U&#10;JbOMIRn2yBj351PusKkL3dwpwCCQfY8EfpqPqC6eHCuVD7CIpCkKUB23F5wAMe/PGdBN0FFDOZbV&#10;9V2msOWdUm4L7r6UuS56cojNYJcIQOVr4AAyBz59iQMJiWbAYi06oTKk+2z8tInSzuefWpQ9R+gx&#10;7ab164KnRunNbuOjvtwnaXTZE5kzm97QWlJVlSQQccADkc40naUGfT+j9tWnU3l1G4Z7LdZrtQcV&#10;hwTXwXV59gB3SkJGAkJAHjSJSoZ4GDF2RUVaXbtKgyJlRjrDUh1SChDJW13AtJP5/T9NfbcoVVo9&#10;ap9NolVfeU00FPIeJwwyhGXHFn/qVz/QDTie3Lt6eifHdhPyqi18xFZCiVOtsDBJWBtSTkAAn9tE&#10;FLuGpVy1KhUrZUysOIaizUTEkFtKiStsKT4WAk++DkaS5t+C1ohrmudukwpVvW1mZc10LdejR1HK&#10;u4pWwPFPIQ0g8jJ9tOqg3RKfSab07+fkOzoSkYZpxSqXJfCeSoD8u5XqK1Y8aJqhQo0eEmv2ap+T&#10;NqgFOSpDe2RHQrcpW04yCCfcY99D6rWpPTimClxXY7L4aU9OLEkuzFOAgqcfdPKlEZHnA8aqLk/I&#10;drwgapE676LVpVP6sdVbfqzcR5X4NTmYzLU1hkHKGpEkFKFr8ApSj/3HOvrdPXLVNcYtsRKk+2lx&#10;bbc0pYdGVYQsp4SSeT6T4GoRtub/AMHVrjsGO2qajvIirjtuLQ8pWGXkEnKQU/n8nI0QXxEi0mjN&#10;VWRJqaWEONOOPQHAHVOHKcFHjaCfOdSTLWiEXbc+PXWHLgWmVSZFIbhy4kjKlPL7+9x1l0eTu85w&#10;cAat+PZlJjQVNRXHFojpS02xId2p7WMAJUffjydDdSo6I0RmnTIs56THjhLDvdT6VHByoY5P11FN&#10;1ioU6bNgyXUvRnwHY7brJcBcA9SQVZAzwf30tdiJBVKoCWWFw4SKe20c7nH6oFOtoAyoJCeEjH74&#10;GuLPozdYlyZNPqVNnIhMJQhimSkONNgD0oSnJCVKIBJPOglqr2rYM+JeV5IlA1OSmLHpMNIWWGnB&#10;tekv4HDaUqJAHJ/2j2bGorU+7KfYNURDcS0hunS4r4badW4gqJ3I90jjnwT9tSUGlZad6QU02l9S&#10;GXahR5h/E6nIUoIpi39jKElWdyninhPvgDHGBqJoVSrMp1mHe9lvRJTvfdhqRlsOM7lsK5V+VeQe&#10;M8pKVDg6kOlqOoV0R58egVaVGnR47bT1TdcL6ytKQUtlSx6h5GABxzovvxyswpq4dbqaFOMgSm1r&#10;eGyIlWRlSjwPsPtoox+Nsru+3UFqfZbVSdj1GH2IsYJW05GnOhQQN4UAR5ICkhQ++o65rKgXfUmv&#10;8+1FFSptPkNvoglnPzLjY9HdcOdzaVeoIAAJ86Oaf1DpUaOWapYdEqAWAuIqK4kB1ranByUn1Yyr&#10;nH6aeR630wfW4qRYE0OvnJQ0+VpHHODuSEjWjHji/DFyzSj/ALWBK7hqMRuTTqXDCabJkdxxkHhZ&#10;bxhSPZJJ+nnGuxEWqpQnV1Nl+HKYC0LKdio6txCm3E/UfXT6463as1hNCtm13oUguF0vuvlxaUJy&#10;SABwByPfUfSTSJskGuVtEBptJUS2j84A8ZPgnQSTT0HF2rqjqczHepUuOUtwmJTyZC32SEL+YQNi&#10;ST7+kJ8+2o2lR50FtqLUa43KW2wVrkJWcpBVwV4/UAfpqRut634sJ5umLkro8hoJdkSG8hS1HAI4&#10;8A4GdDT0ODRqS7KjIZaZSEuyXUr393aMhtP1GdU0WkvI9i1hlhxx5BbT3XC01uRj1q9wf9WnDxkv&#10;OMhDb77iiMKHOcfU/TUbKadnlhylQ0SHnih1RUsNtNEjhZH1xnxp/TreuRkSUOVZcmClGGk90ANn&#10;PhSj4Griq8lgpSK2qmVi4K9cjzkYMOPRkKS2pwNIUW0thISDuOAo8e50rUerXT6ZWJNRqd2/LOBp&#10;L6kSIL7e+UhY2ZGzASU+f00eU23qVFpblWn1N96IhXbfeipQUtqzwEAnKiCR40hUEUeoRnDRKxMm&#10;uoT3VJkxu2lSR59RPJ03wQqq+Pi76YUi96JSYlElNUStTDDNcmyO1DbUgZcIUobQoEp9JI4IzrHd&#10;X+K+/YfX2p3Im7hULWjVVcBMdpsORxTUOlAdaQnGXAncoKz6ifpraF2ToM56ktX5a8eLaLynfk5E&#10;mmplIkzzlIZbSkKwpQUvOQCRux44zYv4Tv8ANF41FF09Orn6WxqjXvlI1RNMzTGoJiKTH3kkoRvl&#10;pQVKJGEq4xxrfxYQl5M2RuL0aQgfHtZlWu5ywra6fROpsd1cVNJNOhluQ93kAht4FspS4hW4K4A4&#10;P0J1cUrqBRBckixLO6eQotaFNQi4J8ObujUZbhyqMlSUguO7Tk7QkDjJGsGfD9Rpf/iFWOnvSe8J&#10;yqB0yceuCs3RSNqE1echsthuOMH+Gokgbir0IWccjWuqtTatQ+idZr/SepKcrlbfViYIwkOGW6Eq&#10;ekFJxvWAsnHsQPppXIj7cupMeOMvkSN99RbO6fw2H7tt2pyoEmNIYTIZlqPzTqylKIrbAO5TxGSk&#10;5SNpUckjGlkmuT+m06PKoMimpnsoTFgRJbzK6chwZW4rtkLW4k4yjOCQRquaJTuqLdBtKk3HUZVa&#10;qztUp9R/Fp1Dwx+ZWW0oAyhaUhW5ZPB98aIL062Wj0ibUi5awiTcc5X/AA1OcWptTLQz/EeKQrak&#10;8YGMq9vrrDkNKr7JK9X+pES2aHQ+i/VGlUCYhgOVKfVaOuXKfcAATuW76So854JACQDjOu7Z6udf&#10;raiRKB1HgouWaMR41eoD+xqQtWVAvxMAoITwVD0nHjnUl0kuy9OqMmLLr6qXTaWiCmqSnFRsdhlZ&#10;IbSnefKgN24jxzqwRVbDbmOUS2o8WdUJfdbjOsICO46lO4pDyzt3Y5wkeM40KyUqQLUW6ezPp68X&#10;7V+rrdh3WzNSiblhmBLU4y1tbbK3HHkgDCFJIUg5O7adGLU+BTLhlSrehy7grdYU2avVW2ihfZSO&#10;GWAB6EjAGfbySTqXu/qfdFvVSfbVRsmlxpJp++JNnzC4jv8AAQlzCQdnPsrjA9tfLS6k3TflOpUy&#10;iMUukRmpIg1d9Skl9+QjHdRERjBbTlJ7ivY8c86XKX6GwSSH9Ehu29MYu+/aZEp0iPCMV6qPuBS0&#10;s7gEtk++SsJ55OcZ1Ulu1eoWhe1as/qFS6hbCYk+S9bi5DyUsyIpcJSd4yPSDtwFY5+urBvK8LOp&#10;8ar3DfchyfDAV2KcG++VsbwhJLZ4SCspIUSMYznVc9Wq49fvUqnSapbXzdEpFpBbssSdpRJK9u1a&#10;B4VvLeSPbk8aG20W1T0WhV4NAvu2alQrlSzLalslLQcbC96lIVscQfZSSQQdDFjWFfNsdAqZVpjl&#10;OuefAhGRKgSng2v5QEh2O2oY2uBtIUFKyNycYwdE9NptJauSPDW+84pqF8rHpgd2sJTkf8Qs+Sr0&#10;bUnPgn66Cul1JqblKrV4dUbmprdqRqjLboqRGDbqorTykJVIcTjuqV+QICcqKcnzqK2gX/RZzVKt&#10;K4mvxBV1zKKUttpSJobCFdwBaU5/m/NjH66D79pnQqpUOq2x1Fq9SuarMhcSnUegxXmlPSdqQlMc&#10;NDG8kNgqUQke/Gm1Vu60KZcFP6xS7alM2xbtMLaqrKDSFuJeWhtlwN5/8vPBOVDd7atKwa5Kn0iZ&#10;dMGbMYpdwn5inQRFDEqRIcJC5Di/zISQhOB/pGT5A1cavYOXs4/Fla2r04qllU2iVjqrRo9evAKc&#10;lW1Y9PVmDSC4chyQtRO8oUfzKO1JyEAkbgMW11f66Kuyu2j1loE5EWdKcLDcZrszRF7hTujtpUe+&#10;ynaM7SopBBJOdW7d9+uWSn/LNCZ/zh1InMp7jAcHaiN49L0t0/8ALZTnITkKWchI5zrLsrqE9anW&#10;CXU7v6iSLk6j0+2pUmnKUlpVLYguJUp1hlKEgA7kjCvzEe50389JAY4Nblt//fBf8Sy7IptwXHX7&#10;apjMGBVHUhmOw4ooeTjPdcBPClEq9OARoGrrsajUi66rPBTTaO+ITLa1+h1DmxLhI+wUQB99dUG4&#10;1y5tO6mVl5xS51GguopDY2NbnwrujaODgc7jyOOdG8rp90/6uWfUrdbqS6XDqTKm3ExnfWhxRBSs&#10;hWeQpsEH3wdDQ6NJUVrHp0+1qNMfo865KU7a9NhxWqTLeQWnopkoSl3tqSQcMrIChjwM+NRt2XJR&#10;+rLbVvwrtXU5lErm2XKgvJQpymlKkbhj0pLaijjGDj76uOrWnW7PoL0v8GqF8y5dOFLdkyQ0UxWW&#10;1cKw2ASVeffxydVarpjRanW6fW7HpC2J2VLlvxUpQpaQQC06k8KB9888ZGr8ApbP1rS1rpFCpFbR&#10;CkS2YTiKLVYK1qfWW0racClYBCtpQnbyDgHVgXna93Gkt1qrUWH+FVhhMefGkAF3AV6nez/pKfc8&#10;gjPHGgGq31TujtQmsXA2IrVOYUsVFKAUU911AKVfZJJQM4PIxr9Gqd4WBZ1ATVKpJuy/bscanVF+&#10;c4VOfLkBRUMcNtpQUoGABu3HzouqcbLd/Q16o1C17lq87p+qSzIqYpUZbKjELqHEuOehoFIJLqgn&#10;A4yN2h5XSa7enHUSwqszMRKrdwSnmatRE9xxmhwG0oUlXKiUqUA4VJ/LvIA1bsyNRvhuiVO+p+Ll&#10;veuylTafBcaBXDCk+nvlPjYkqAxjjwPJ1n7oT8RlYuvr/dkyRFhN1em0OpGA3IcJVLnypccKUc8l&#10;KGkgJQPCUq+umwx9ovQHa3aNB0SnWnblnRupFy0CpV6lImuxKclh4pSkOPqCUn1AlBVnGeMnX6nt&#10;zqlFrhlv1GPToLa57geaAeYaK/RGCgf4hKVDk/TTydad0ZtO3o0ip1ejWwHJdTpcRgdt+UpJWy6T&#10;wSEuFZCOR4OONN63WhNtq4I01pLVReT827ChSk70NtDc00cfmXlOVYGPbSnFJBpbtlQUKm9Br7vR&#10;i6LA/wA7WvUlpZpddhChK+RWhKio/M5ylDgVnDqFnGRxjVz3G5RXqw3FpdfWw4ht0mK0d7DzBSPU&#10;59NpTlJPnnQpR506mtJdhxvxJpeZtTkRm8LIUnKAUgcK55J/06l5bLkanprUH5WRDKFMShvwp1kH&#10;8pPlKsLP99BK5eS06HUK97brMWbU6NCUmhdtDSwlKlIU7jCn0IVgtufy8cfrnRHe1sy6BRWYlOZT&#10;T6dPbTufhkd9Sjzgk+Dj/vqnaNSZ9r0uoWvQkuPolSmVU9qYvBYdDu5LRUn87avr9M6PaDTq5IjM&#10;z61csxFRYk7324r+6KFJVktgKyFp++q+yAzKpLVPtp2XPfeepUosxURXB/EbRvKe8tQPKRnnHtof&#10;viA9WrVcte4qcv5Fp5FKnMMPrDbyEuBaXCUEekowPOrImyqhPfYFQEhMSpy+xTRGiIKQVenY548q&#10;5HHjXdVZXar8inzmY0mYHVMutK/KtSRznzpkXQN7opHp70M6b0DrxEeaoaJ1lSGwqK9ImqXGpchK&#10;VJU0ptR5bcUAR5AKjnzos6j9LbgiXdV610XuJNPQ2+QiBnZGKMgbmykYSknPBGPodFVHqlCqK3rh&#10;l2o1S0x1bEBf/LcHjdtT7Zx7akajOuttJqMCiU6nhRW04+2svJW2kZ3hH05yBpkvntkTKuszrBN+&#10;aqVpdSLOemO090Q6rVYCUrMR4nCVcHJSoH6Hn+mrji196lw2ajENJrlIS0humGOhSZSUH0qS4ona&#10;ClJx4B+uNUpW+laaBfSI1HrU9du3choVKYnC3YklAUoLX77FKDfB4zx99TN1yLys1yq3HaFvJVTK&#10;rTWJChERvRGqIQA672v9CsE4T7nn66S9aQSdEzeddotdRMdkUx2Jb9VR+F1GJJUUu5UnG5SkHgE4&#10;HB8HOvts0C3KXTXulFPagLC6eJ0Km1PL+Y+4o3o3fy7zgEeDpNqu2b1ReNqGZDblVOmtOrLbw3Nr&#10;wCFgcHAXxyAccHTWgM1bpLWIcHrLO701h5yi27Vn0py7FkEPKjrUjJwlaDtKhxkjPvq4Ki5TbBS+&#10;+hNkVSgU2zq3bsSmS6KGV/j1KVtkuocyHW5AUPzAlBB5GEnkeNc9NOk0rpRKiPt3ZWLjtxDbrz1O&#10;KQkIcCT21AJODhRz9savZShXe+KpTmkPOAttuOepSh4AVjQ5VWavDpsin0BIp01LKmmDs9PeSdyc&#10;exSeQR9DpzySqvoT1V2E6XFVCloeCipt1tDqC4NqikjICs+DpCU2vtfKSopUlTeFNupylSfoc/7a&#10;BKNfMmq2rNdrdvKEuTUFwUUthxSlNtIWE78qGeAdxOMeNG1ckx7VpTz9QnvLCFNBqQvK0NNHgl0e&#10;cDj1aWGj628QkJSoNA4SUjIG0e3H6DTyFUEPtlSdydhwR4OoCg1Gp1WbNRIFNegtJSY8mI4T3c+e&#10;FHwPBI8HUzFIYa7kNSHkOLCVJ/mSD7j641f0DtMQkzbaqs/ESZHVUoi0hxB8j6Eg8HnTKa/VJMty&#10;DKccDbicNusegJUnkAEeDp/IpMFqovVpMJoPKjhl1xKcbgDkEj3PHnzpGHFbjOuvMLc7Ugh0tuHO&#10;1f1B9gR7aqkSyBiXNc8tKI9VpzbndeMZameVtKH5S59iB59idTdJg1WouPU5SROfaPrDCcpR9s+M&#10;/vrijAzX5S3gFNrUpPHCgQcAg6bTrdvGJT5ESiX09Ehu4y0uP6iCfdaCCT99QElKhCVRJSVVCK4m&#10;SkJylfCvHH7aGZCqxV6iqoxaoItPlgsOoQgKGU5SpSD7LGca7Yp1RpdxF6sSZlZpwYS4yy4oqWyc&#10;YeCVk7lA/mAJ4PGvyX4U56XR6LT1x6KhIWh5SSguulXJAzkEgc/fVMK/6ImnTLntq05Fu1K3hcNn&#10;BDjAhghE6MEqJ7rSvyqGcqA886bUvql0/ZosOsUa+4cKOpIYfgT3kQ5SiE+nelRCgpI9/BGitSAs&#10;Jgx5YbbQ4G5LbnnaU8HJ8DkH9tV5ftKtu8Lyg2dVenkCtLiOrEt6dECAn0fw1tugZKThR5yD9iNF&#10;RLNGlbI/iq9KSONR0p99VTYcjSUCCGHEvNbfUp3Kdhz5wAFcD66bPJmKkqyFlHlJ8j9NIqhP7t7b&#10;q2sqKyAkkZPnjW0yUPX0Ilx3YjwStp4bVJV4I0xqVTfo8STUZIT2IyN3JwVHxjP1JIA+pI07UlLa&#10;huPP31FXStmRQ5gllfysZv515CMBTiWP4wSCfGVNp1WyrJCPUYc6dVYEeU2tyjy/k5ZB9KHdgUpJ&#10;P1AUMjU5+Fu1qGJkSpxHCgBKgXgkjAwBzoUteUzVoKZMSOliLKSmUkpSAJBcQlZdIHud3J98anik&#10;MIwkBKR9NSyeRnUKE4h+NNdeTsaCkKS09kLJwRkA84wdfvbzrt6U0GwnuBR9yNMXZawQlsZUo4Gp&#10;ZdnylTadX4smp0pa32obgZW8WVpAWc8AqAz4PI408afZCECS6EAcKVgn/bQp8Orl0PWZfrNenmdT&#10;qbckmFRWnEIHy8OLk7cpSCskrxlWTxoxcq9UK8tNUgJPgLpqVH+oI1C47GtWqlOpdPdqgmJVGbO0&#10;lQKVKV9ADyfOoyhVKfeMGpRoNHM+OBtZCEL/AIy0nIyAPSAdLMXyZN1sWrVqZRkuiKqoOBiKe8WQ&#10;soG3KtoUSPcHA0tbdeqvz0wU6q1VqG5vKFRniYcYpUApkqzy5lQzgccjWfJkinQ5QbVocXx016gX&#10;X0wuCgUCx5CKpVoAhRGJcpCGkqW4hKiVqPACCtXjPGiCk9EnKHCfk3pesSmypiC7KUmRw2PJS2V4&#10;G0c845GND1cuG9ItLm0ulVqqS6hUlIbTGYcU472wfzFR/wCUnPlWRqurUoUdN3SKbd3UWjVV6DAd&#10;nVylwaiZU1DTASoxl7lFSQoqBWcAkJA4B1SlCSugHjy35NAWrK6Wx4rbts0+dckdg7U1OUcRSv6N&#10;leEqP/oSRj30Uzpa6pDTDU+zDaUslDMdpIJJGOM+/J9tZ8l1+dIhO3e/TkOpjlpLVLaWoNwIR4Sl&#10;pIGwuYIUoj9NOKndtT+TEa3qrIh1BchpttUFkPOLCj6kBSgcHbk+x40mc78BRw1t7ZcAjRqFAfTL&#10;rk+MykFxbsl3c4oAflB4OMeydZ+6odtm1pVXoT1XkV9+ewulU5La/lamyhxK1x39gJG9AWMkjHH3&#10;1OVKFPhxfmpT5dqsxSkh6c93HkJPpSlSs+n20ZUOnVZliitQGaPKfQhJmvxnStaFAcKKT6do5Hjz&#10;qQ15GKJFVypsz3OlNRuiMKFUqow44qmvrQlffDCluM5JyoNBKjxyRt+uuaXX2K1U1W9BjRZEynTG&#10;UuqWgKYYkqyUp9XG4JKVHPjI1S3xq2ddfVC266watPlTLRmx6vTn1JDZ3Ki4ejMFAHlIyPqrA8nX&#10;XSS15nS2zqTZ11r/AMmUZEZN2TK/V3yuU/UV9sojb1AD+GghJb8qIJ0c4RirTLSdUzSzUamVO9Wr&#10;KlXODKlIdSiQUp3uSEJClDYf5T6seM7TpiugOIhOBdXivSITyw5CwUvpUhRBO33HGePbRZSqXX4M&#10;Zh+q9PodzsxnUyGanGebbmjkKSUtqAJKfssZBH31Orty0r2qCbmgSZdOqkdeJLKkBCwocFLiD/Qk&#10;HB1pWKLhZi/kOGRp+Ck5S2jMQ+mEy4UYQp1aQoY/04PgadooMBLaKOz+FwURAViMgJ3EK5/KPbnS&#10;d9QqTZc2LVbtuECm0tD1UqcenxVvLU2jcditnOAnBPGTnGoTqj0wtqtJoF3t3aux5SJTD3ehOOKk&#10;KYcUklpTKvVuUnAAIO3PI1icaZti/sk7SfqbD9yOw5LzdNrBcYfjuIU2VFCtu9tST6cgEZGdRd/3&#10;J09p823aNVWVw4lRmdhmGtanUOvFO0F045G5QxnnOpWFQrntbqq9alfjXDJs6eGI8WtynWnCmSck&#10;pXtA7aV5CADk5Tk+dEvUux7Sti35s2TU0yVBO1EKY83vDq/S0W/5greU4A5OONH1tFKUO1/bAm9r&#10;vs/p+YEG4ZrlOfqq1tMPKYWpreAAAFJThPH78akqG1LuKmQrgoUmHPpiFKDjZWpCltgkZV744P7a&#10;fQbl/DaDSbPueJ+MyW4ypNPmGINyFp9OVpOcfmICgc40N0PphZXS6kTbhf6iuMw1qW/NbWXHFMrc&#10;XyGWkj0gFWMYPGToHrwwnLRJ3FFol0LTAkVGLSIzTa2XfwhxbTzxUpKilxSs5QCgHHv78cai7Gsm&#10;vUSDK/zPddOqkgynUU9TSEqSzEKvRuSQMu7RyTkDPGjeazbZiP0RyoVITFRgpKZUFBWEEZSsKRkB&#10;JHOcnQ/ZE2mSXhTqRPXUpjBcU+0hoIcfUfAbCsAj754xq1OlRSoGOptWuiiuRE02s0utQnQGJNIc&#10;S0xLB2nattQUApP/AEEfpppBbk1mDRaHTKHKjwo7aA+2tKSuOCdqlqGcEDH9ToxuCxKfPqDyK1S7&#10;fp9VrCi0wlx1DspCyAAc+6wnJATnnGq5rbdL6JVC5FU4TlUximwAWlSO48oKfKVIQVf+Y4Vbwn3w&#10;fGmIsL5rdNoECNUkOONU+I422+yyjcpTmSlCj/qyTyB9tcIchxYtUqDynYlLSl1x2U4diAE8qBGe&#10;MafMSLcsuyKj1KvpSUOxYZqH4bKUVs0yMlO5Jdxwt4jBwPBIGMjOhHoT1L6E/FF0bn0St/NRS3PU&#10;KnG7bmVguFTaFLQOUEYJAPHvq/acvkiuyXkhbg6sO0ylTKZbFnvVh1KBJZlhBMKK0U8KU4Pzq5yQ&#10;ONRNHrV3XP0rqTMGb87PuCr/ACDblKJaVGgR0Nqmvo5yEAuNoPOckn313WKXdfSTqzaHSq3aci6r&#10;anUlmLEdhzEboSQ//EelNedvaCQk4wTn66KaXYFiQqvCfpKKvHeS7JqD7rEpTaWwteFxw2n0hta0&#10;p3YHqCQM6uS6eQ7vwG0m12oNnUy6rMmJqCnW2HqVTXV/MIU92wFOMMKOEOEjO/2Kj4509nUrq9VK&#10;U1U+pF4xIlLQj5Z20KFTo02VUVH1FMl5/KW0kAApRtHj1DVU9dr+6m9DOltRrfTy0V1a6KtIEWRU&#10;aVC3JpDahkKaaCThIOEgY88nUF8PlM6r31DpnUrqVe09FceqymqzAkMFmoMwwGewyVcAJcbO8jaD&#10;tUkZznDY2o90JlBylVjup/En0r6UxZtKrvS1y2qlW5brse0oVJCJ6YoR2lzJakJS2A4lK1DClgJ4&#10;B5KtXM3e1rQIFk21br1ORCr/AOI1ONOnJcgMMxmAhLhQlaQtSzu2oyMK2KUCQATVdn3D08uLrBf1&#10;pWbbs1y4lqmN3PdFYQlfy8KQ/tMaPkkhltBG0ekHA4J1atfs63HzW+v1/QkzTApZpNr0pxGGIEEL&#10;w2dp8uunBUs+E8D66XklFq09kSlFpfQrcF3X5KolyVqgVibSLacYc+SqRjJdcjtttqSXmkqSfKhu&#10;GQfGsJfDG71AveVV6VAlVSVWq1WGJRq8yPvQ9u9LxW6vPCQEnb588a3tdfUwnoHcHUV1t+nwvlw/&#10;TqQ7CCn1xQUtbUBOSvuZ3JIGOfpqo+kPTWtW/W2sS6jTaC81AqFFZIQ3IpzhS6ZTT45PcIUnaCSM&#10;FXHGkudQoOLUi06pMahUR5q4KzS7YdbK47r7zwwkR17EFSjhGzIB2njCsaF74RAuChQX+ntYpzi1&#10;SkS2KrABLcabHQCl5v8AlUlTqVJV5G1WNQvUqsUysXXK6OV2fEfoaKHLelxJKN8qpreIU2G1+Sve&#10;OAMflJOfaW6JXZCk9JoVcatUUi3YDTtDFMfGXgzHeLW7d/8ARNwJOOM50pRvYY4qd4UvrfbsVq6b&#10;al0a86YttqqU51oobnNIUC6uGsnDg2gqAByPHPkkdzwaFT1KasNZVKdR8sHDGSgMtBKXC2F4znBA&#10;OPr76Ga9Q4F+3pT7bp/dk0iiS26gurNPqaeZkkDEZlxJ9RU1wsewzoevSn9Zbb6bu3bT69GrKYdY&#10;+biRabFIkGml8o7RcVypQBSPygke5I0a2yox6qkOaGiN1JZqFDiOx59Hm1aMuutrjFpTcZpv/wCd&#10;ws/mT3UA8H29snUFRlUp2syalV6LNjoTP+XqrHZUpgriBIDnp9XbdC21K4wQnS0HqTQrfalQ6xRa&#10;/brCWxNgCRHLCZBUpSlxd2AkuoPBBOFZyD7aKOmXUPpv1Mqca82bsZjS6RGfiTqYEhbaVu42uLIG&#10;7eEoCcZI40fRUwiOZrtAl3JBp1Qq0pu56VBdgPRobSdrkgulZeUvPqRsICU4zjOeQBoh6z2lMrPT&#10;6E7a1YiyadCkrmrjpZ2KfUkKLiwkc5BWSR4ySdfuofTCmVmG/wBSpqIubfhypDkmCpS5K2VIBSUJ&#10;RyrHJTnIBJ+mn1n0S45CLXtnp4qRFamQXqjWp1aYKnI8SQEJQ0ho8pcVtyAfA8+caV4BckiMtCgW&#10;9d1iUpdbhlVrW2+xIfjvHeubJYyWGFIH5k9whZHuQkeAdIyT1Yc6mzOoFPn0+DTXmGokiFU5WI/Z&#10;QSULbQjKkuJKiFHHPjR/Vbd/8KLWqV1znoyKZAclTnKcpztuyRtKQG8ZSXVJHpH1OPfVZxPjS6VW&#10;jYT18s9GrqTRXglT1Q/4aV8u4XO0nugu7kAL8g4IzyBkauEHJ0gHkrcVYRyahZVENTj1a5KM3Anx&#10;zJqDsFpSH1tkFJyn/mLJJKR9jqnbg6O9B+pPVGLV4Fs3V8zLhN0GLHbWaZjBIK1AYwCj0jdjP00M&#10;dXrNZp90Rrrq1zXNeFQuuYmoNzokJEinrbbUP+GQpo5b2oCfHGD++ieyo3xC9eJDqbjbkdPaPRpR&#10;Ul2KUgPONkFpaF7i44oZznISn7nTYY5QbaHeRD8btOqQ6tNiu1ZEy6adFo0CgQh3ZsNmK44yXgEp&#10;I9ZQocfT99FY6J9V79t+m1zqBXEdPk0+qtzEVNL+yqKgNoKURVtow2kqyeVHI/0nRNU+ttpdMahQ&#10;uldhQ0yrwkxEwWVJpi31IabG1Dri0gehS85O4+pSiRoV6iXrfcV+kWJXrbmXNfU5z8Sl0imyC43D&#10;hAkAvqPpaWr1bUj7H31baToFp3ssBPUeX0lp09iw2ro6mTozSZHya5bKfQo4yDtBVt+wJ1DXX1Zp&#10;lLh0Webcm0y47ppyanVqXDGUxmlZB9RAPeT7gD+mhi07ho1yS49Rt6irg1dhC4T9LQ4oPBxSilLS&#10;ieCcpPI+h0hXbPq3UliRSYdSbZqVGnR6lKkxuFUZCFFbiFOJJ3OKbBCUD6nPGhr6JSux3bNm0e6a&#10;bIuK/a5FuCgMU5LDaH4faQ402kpT39xJWtOACc8kDRDePTa/K+oVi02GKVT0OpkJmylIW5NhNRUC&#10;PHzklLfdCvTx5B51A3R1Bjx79r1j2ZS2riolrURs1hlBSQ7UH3kqTFCvG4Rw4sgA+oAajbuuG4kT&#10;V23bFvzZkJdd+WDTMpQYbjNtIWFkj8qTuPAI5GNE00XYxuzq7UrEYp9VuKwkKp0lhxmoyjvWtmVy&#10;G0BPJIWr05PGSNPOn3RuBVbno/WrqbaUN/qCvDlPoVLZSE0aHu2CTKxje7jwCePYZyRJXzWaNS6c&#10;7Cu1tpUOY12osR1G8uKHqB98bSAdx+g0S0y76Tb9sPKpbsG30V1DKVvynSta3FpSlTzjhJKgASrz&#10;9dHjyJRaFytsH5d6Xcq9avSJNzzEsrirhUZqCtTbEp5SyHVO7fCmkj0g5yCTpvIpsmkzE3rTqFEq&#10;dxQWFmI7+RDcfakKcI/nUOQlJ91HRBBfg2RMhvxqG3dYbeVDpLjRDSG3lE73n1c5SQAQoe3GoK62&#10;K1dFYgVequsUqdSpr782BEV/wy0BICmUEHkEJSRnjk6Q0wyJpEqpUNHzrapCGJqgX5cbcl9vznut&#10;ZwQPqPbUnAjVKkupuCmLbqtBlSkh9EVfd3NKyCpSPqDj/vr5AUhqoN1FT/biusjaD/IVHjOn7ETb&#10;UBCtyDskRkoqkuZGeSy32SspUFJJCV7sEfrqqIcwn5VGXKrrITKZlSjJhl1Q9TABSG0Z5QtHjB8/&#10;vqdbtaFEg/8AwtT+ZyCp1t1wlGCd4P2PsdMmLjfnSI6W6WGIcxZLJlIw4fVjdxkc6d1e+mKJRJk+&#10;pxn1rphcSEQ0pUtbaVAFYBwABnnVJWWfn+p06TbCbcpdIpgS/NaiNANqLrDoOSNylfmOBg499OGH&#10;WJUCTIbcKnZTa22lyCVKQ97hZPJIUcE6GqJVaVIkxBSQ267Vk/O99xKclYR6VH23Y449xp/Eqcm2&#10;rlbU8GpUqN23WEuoyykPLwnuIGN2VE8+dMjFpAPTPokMypL9tU6nSXFtFDaiWlKQ6VJyoIOMHCgR&#10;qfqtFu+2bCqCjQn2WG0qSh9Y/J3Tg8DnIB40J3Z8QNbjPvUe4L6oltvNOBxuItDUUupSfzNrUdyk&#10;+2p9V61+rRWKtcUqU1CiRpE8HuKU06GxhYUPAI5I+uipoitkUqox6nNKmWYfYQoREvPKCVym9vqA&#10;z75xgffU/RWKhTo4pyGpDsVrLiF7eG9xztJH66AHxZt1x4jlQYWj8LfFbaMgqb2BYyF+nhSCCPqO&#10;Bqw6FKqcajutJklpRkAMqaVwWdvP6pJ5GqSL8AjenS+3K/XYt0wo6afWIaFoMyKgIdW2R4VjAVgj&#10;POoNNhVKRUESr2kS6o8mqIqdOdSCEb0pKBkYP8p5T41bQlLU6FyUNOn6FsJ9uc4x51+dq8lp5K46&#10;UN7ySQU7k4x7A+Matk8sGqtKuOj1WBSIFOQ61IZUVSM47agkqAH3AHj318otQqU+kqbq7ylJlLTM&#10;TuTykg7QR9AdLVB6otTUy/mnO82sPsrTyELzxgnUZBiXTQpTjT6kzaXWgunpWTlxoublJA+hBJ8a&#10;EjHM5uKh925aXHW/Nojy4spn8vd3Njj9RuGoypPT2qVCjOs90VJxuM407lQQ0Bk7j9AB/bQzWrip&#10;lpXtbK5l3xI0oMpTUqa9KS0qpdwoZac7aiCpQKVDOPI1Z7kSf+M1FNQiMqpfcLbIIBCwUjIUPpyR&#10;q6aVlWBcr5cWw7eNCkLkiJJRSWGmjwFYyU7R5JwcexGiWk19uRHjxYVNUzEaSkBQHKXCMrH1xnP6&#10;ahpdsx6Db0+PboROjNzY8ltplwb4ZbUfbPIAJSM86mX3HRAL8OOGH3E57fBwo8nxxnVFNEiqpGLV&#10;DT3BhS1kJI5ScDJH66Viy2ZzKJDCMocTnAHtnB41Hx36fX40qI8hQdbabU6SMEbgeQfrlJ1K09D1&#10;PbREdU2ttpOGnQnClJPJCv31CqZIRKTGjNl5CcJzk86byX0ObmUK4P8ANjxpw9NDqQykKBwAB9dD&#10;0mY7EnOR5DLvZDaVIeSgkFRJBT+o41LIj9HkSnGxGqrTbEpaD2nhyys84yPI/wDq6cCM2IyXpTKG&#10;XEhO8JVlIV78+4zptAYLS0ipTULYUSnJ/K3k/mBPt4POlWGqhEqTlvqkMPsSGO+ytRyFAHHpPj9t&#10;C2VbEnmUyXXypsEowhQSkK7gxxj6+ddPR30IRL7KV5b7La8YwM/kJxkc509pz3beamBIStp0HYoD&#10;narxpsDLlvTlOyQj5x1SzkZKTuJz9NS/7Lrt5JZqpty4J2yChTg2oWjBwfY4PkabuSKs64uNTlFC&#10;WUeuStO5aR7q+mdM46WEstts4SGgAgD2AHGvq61JWXIbLK2i56VqSoYcH0/TW8yH2PU3FPmO/UH1&#10;oJw0XfUsn39R0vU40WbSqjHmuuCM7CfQ8WwCsNltQUUj3OM4A0i42tv+GpbRU3tUnbz5GTz/AG0v&#10;FkJytbqwlbbZLSCPzryAB/vqeUQBulj0+h9JbOiUh9qR81SWXIwnvq3qUrlSQeeE8jHtg/TGjimu&#10;3gzJS9VYtJksFOQ033PPtz76hbUsKPQUmDDprrFHiSly4vzJJUiQsYWWsn0tnkgAeTxp9V7arcuI&#10;+1S7znR1KThtDhC0j7ZGFD9QdUXRN1OtInqQmTRItNS35VHYUAf1POuo8RhjDzj6UJUkELXwEgjI&#10;P+2gpE/qpbDLq5dHg3UhLYCW2Zfyi0YHG3clW84+oH66RrfxEdNLPpdMqHUWgXVaSZ76oiXpcAvt&#10;pdSkKxtayspIzhQTjgjSJTd0hsYBDSp9v2lCbtWjzJ6mg66hbnacPecfeLjm5QHIKlYz9AM6lJlO&#10;kVKDKiRJC4bimylMpOMsk/zDP01+od80u7re/wA425OVIt5ptMgzJVPfipeY91IQ6hKyPooJwfbP&#10;nUM3SafUqHT2H7sFVhKluVN7hSO9HUpZbTg4KkBSgOQPyjQe80GsbQwsO261e1VZu00epwolNbeh&#10;/PzUJbeqqW1lO1HkltSgVFeB9E/XVl09VHtq34dvAPxduWYMCDtSp9RJJCQcnAzkqP1yTqBolUrc&#10;+qvRt0qK1TXO2iK4s4U0QAlZ58Eg7QPbUXRo0G0bsmVC67tZrV6SYKlhRaDKY8QqO1phrJ2Akc+6&#10;iMnWebcnY5KlRaVEFGZcVS6vCjIkJLa95eJSFY4ST/Mc6AV9LunHTi40OUultSq1XJlVkVR47fmn&#10;os5fqQVecA7QndwMKI86iZXU23LW+Upz0JUy5a/PbgwY7Sw5Jf3n1JQhRwhRGRvPAGrAt+1Llert&#10;Vua76bTYFSqSvm/+bv7bKEbGGCsHBI5PHGeedHC6BbSewGtSUzDteTY9Xl/JRKJIXESuY6MoZJO0&#10;78YVgEJB9+NSFD6Y9QKtedZk27RodCth52OYcyS4W35Skx0JcUhvBVhRB9Rxx7alqNTLVyu4pUmD&#10;Vp9Pkl+HSkPANpeBwlx4n86gfCeQD9/H2tVdNbJqN33CjuJ5KEx3C2zj+VBSf9sn76ZGMV+QqUsj&#10;dQ0Jf5WoFrTzAv8A6fwXEPOFxqSWh/GcB8BYyVq5B5xoAuOxOmFOvB24Lb6d/wCXZ6oL6WkxZrrA&#10;nvrUkJCyg4GOT450Y1SvRrgZdMW/30xqasNLffbWpDZKQVbVL/L6cer240hbECy965UYmpTnD2/x&#10;kPhbjLA9QQxk43k+V6qU1fVFx7eZeRV9VyUqiTzcNOmuNw3sImyVJQ0vGCgpyck8fTnGhTqn12oF&#10;xuyOn06125FHnxvw2dV5aCTGkuN+h5DeMEJVhXsfTxomdh3BVrjhUt2mOVGl0152ah6a8VB5SwA2&#10;HN/B2erx5402vKnWjIhSKZeNy0WKxNeKR3cj1o8KSR4I9joYVJjNkfWOp1P6gWcbfvaVU24Fvyo9&#10;RVUrXkusyimOQFJA3JWpt5AUNyT/ADHjIBB23fKGYVNl0KkyaDLlQo6W4TigpcZtxSnUNuE5y52s&#10;LXyTleMnyaZtyjWFe1fFO6WdXo66ixE+UnxnIylMyW21kpCCtKc4V5KCR9dWVXrHkVCkTpl2V1dQ&#10;El1KXk0GNlTEkKSUyM59BTsCfpjA0TzSj8RSwxUrCbqN0+m1a44l309EiRFZhpSWIqglbrxI/irB&#10;4WE4SQn3OqsuM2pQ7ofrfVDqHJorTVJlqkPVKOkMsvuFCGHcjI7359iRydpwNWPXJkh6PRqXR41S&#10;chx4CnkB4laA7uUCXlJPJGDwD76BWrcqdTbeqPUtNJr1tIYekJR8luUmSMIabbRk7idyxyDhIJ0v&#10;tbDjaiGtssWxd1t0mHV7sdqLb0BqsyWJW9pAaWpK2nMpIO5WUE5JP1x41SvUDpAzIveo3tSo8+dW&#10;rRmJq0elxn1LVOdcUlMRvKicIT6lqPuONG8Juu0m31Kp8gOwIzfbIDOSafwe0VeRgDj6Y0j0vui3&#10;7mtNbVq1bsx4c2VDXWFt7fnC2ouKQ2F+p3YlYSVeAUnH00adlxTQztC8KkhLUm9Kb81csme41Npb&#10;RBRTmEqCUoSpJKUABSTuUo5UT+miRNSWLhYpcMNyG3Y76wpv1obcaIJSVjIJO7GPsdVR1dalUq0a&#10;tZ8CemNHuGS03HdfQVSFF18KLq3ePYLPI/lGNFMawKfTbHiWJRJkmLSYzHbQ42vDznq7gUpfnKlH&#10;cfrnGgklB2FQvU417W5bNardkzopqQrMUA1El75KmJaCnu2jzwchAP10rU7duqnSaBR7YqsRpE5E&#10;aLU58tIK5Eta1K3pCRkbt3hOAB+hOiaFNm0hlqamnsTUiUwuWFetPYQUpczx6iE+QOM50/VItKhX&#10;S5Wn58edWYb7yLXprklOEbmxiS4nynDZCEk88qA5PFqpIXKVEBcFt2jKL1Jv5qnCrU9YUw8y+e62&#10;pBCgtp0epKtw5xz7aGOql2yLosyRCpFvLXctSjSIVvvPI2rekbVtB0pPHo3KIWocedEFHcnwbSfn&#10;dQGIMSY4qSptTikPqW4oq/IAPfghPke+g+VErQpVGXZ6HjUqfJZlyZdRUUspSVkqaGeSo5wEJ1E6&#10;dhrYJ9abBveR0BrnTyXeEhFwrtenh4paCospLCUh5kqPqBWoHKx9vbUB8InRW87b6ITbHvqkyLac&#10;q0qRJRVG5SBsadQgJUSlWUq9OAD9RqzLy6iUCuzotsU+rQaNVnJsmMl6opWtaIEdC1uvqH5UJO3C&#10;QSSSQPfRFVKNC6i27/l+i3BOrDDbJnPzUSBsLicYDxSMBASlSgnTf5bjH268l9Un2KhnWVV5PUlF&#10;UvSpyINuWdSZDlUn0NDyJUymoSkstvuo9S0rWlI9PqIyM+4uazr2os5tdPtC2nqUllgPJbqDAZW5&#10;HQQoYTklIx43HjQtatyyb/fl2FQI5j2czCbhsQI+VLkPBw4S88rlYTkkJBCfrnnQpe8mmWylulip&#10;XDVmqTDQaxIYguIPyaFKQppKkcqKvJUcJG3knxqpS91Iv/kIuu/Wm5bcsCZcPTCtmk1apx5M+CVR&#10;GnlLDSQVpQl1KkLTzgnBOOR40w6ETq3c9eg9TG6rKeiXVSYr1bbls+oT46Aj5tpKMJ5ztKQADjjH&#10;u1cl9Kus1Jg0ZisPGPaFQDMepohuGHIbS0krS28BtyEqAUPAIPnV92vDty17SlUuz4EKY+tCmIaw&#10;sdmIsEcKPtysqI88ffSsuR44dPsi82I0G26A7JkRqFTWabRmFJeqLy0BsyyFqWt6QoDKlKKlEIzw&#10;CB40FfEH1+qVt2jJePSyo1i2pcyNBfUHUt4pznpcfDYVu3qOA3xgZSSRxp5dd3qp9DplBpTinzFq&#10;jTdQUtrDc9RUQ8rH+lPBGeBxqIqtXtmtW49RJMI12G247BVCmNqb7zjTucp3cbNyRtI8gcHWfFJy&#10;dsvqRHTG5XeqE2sVWjxrzpVtWsy3AtNc2EptiUxFY+XUhtJ8ul8qKgcqwPI5xZtEeoPZRUTVIEeo&#10;VxMdMqOkbSH2msFZ9wogbf0A0I/DH/nioWkp+M9EZbpdVq8hmO8nY1ELpSpKEnyUpLr5SDzk+dHI&#10;pkVNsqeqMWJWFyG/4b7TKQlxfIQUHzkZAJHnn202TX0CtaKi6iWFVabVJ1cs+RAmw4NHdE5upMKl&#10;vPS2C4ttTC8goCklQUQcZxgedfLaj2tPp1tmJdkql2pWWlSm6NNc7Jdku5dVsz4Rncrz5/XV40mg&#10;1SjvITdrVGpcLtNuNLD57jnutKm1ePb+4xqlJ3w4Wz1LVRGbj6n01q1LPiPRFSkoSw6CleAdi+EF&#10;LZ2heSDwce2mR0qLbVWW7AfbolpxvwyBGZbolYiq9GClAdYUO4R5VuJBI5POq3vWyrhm0q2WaZfd&#10;SodZp8wtqm0nKmHovfLqg4hZ2qHg/rkeNPK1San026NKtu0YcmqPMTnKzhaSt92It4ttqWDj1BjK&#10;/wD2jjRHa15U3qBQZNt2w6ufULTb2stSEBpc6HykYI4K8AjPjOPrqKW9Ax1sCr12Xr0krFs1JP41&#10;VaxHqMCBLe9AcUkksPFI4S4VEDKcDj21kr4XelfV7p71MXU75cm0qkPQp6Ksy4w4dy2UoSheMYcz&#10;vJSUZ5SRreUi16kbbi3RbtNYeaKMQWpCcBh4KIU2tIxhXBH640GyK9W6sqlVi/aYqmNIW7GaZjy1&#10;KW+HQMhyP+YgFAwoeM/fTvecIuKXkl9mMmeusW57uo9v2E+TRKfQ8w5cyO4x8466822lICkgqASA&#10;T5BKtWXdFyXbS4RZtuOZM6O+0/X05IdkMKRgdjGPQkBXAOeNZ6piOqfR6TFajWfA6k28zH+UtKoM&#10;rTElQJTjydjU3d4SEDbuA4xngnCbP6V9Way3UZtv3VSW13xKDk2pxYi1SI0MIUA1Had5ABaycE+V&#10;K9zrNJNK2wiVbiTrxqsWsm5Zgopij5FspKnGnVHLiypeUjA9IGCRrFfxpSbZlXAz0gsGt3E/XkOu&#10;vXLEioIjy4iv4rC5AbICnWiRnKfB5Pga3Zd075Sp0p6z35siAVLcqRU0ltuAjblLa92MryDgD/ST&#10;zoZpHR7pd06cqV4zI0eDFuKWqZVOQqZOkvqGIqFq57e7HoT7E6dxMqjOwWuyKt+GvoDVbSsmiCrV&#10;NbFq2/Mcq61PtrR8zKda2qI3H/kgLPGMkj30Y3ZeFa6t0al2H0ADT7dyuGKmqBRaaiQ0Z70nHCiE&#10;7cY85IHvqwOpFx3TWIzLlGoCJUVnuMJh95KIsVZACFvnyQDwQkH7Y1S3woTbZ6QdJKYzBVLduS4I&#10;8mqXHW0jemlIVIWFQowUSEKBRuOB5O45JSA2Uu1ybLbko1FbDy4VWf0OcpfSi064u4uoMiGhFTr0&#10;1KVGFGbO7cUpGArP5Ws/QqJ96/u+/upbkr8Ote5aNZ6qo27JqFclQhIkVaoJRuUl4DCWGztwAMkJ&#10;SMfTUHc3UGxvxKfWHZaoKlVFqnU3vvBTqlyCgBxTi8FXupXPGiC33qgiyK7dNPfpF2QoNbd+RYin&#10;c98x3EoU0pQynjf5x4UPOdAmlK2WouK27ZA2PclIdvi1Lws7v/NVWP3YwRuU1GlrQpKiknlbKgpZ&#10;G7BGdT/U3q/XOnd+x6f05XTUdyp01FzMtw0hSI7rwCpDnGFAoKkbz+XIOdfep3RZFGs6MpiHTaJM&#10;m7pFSgIeUlDOElRDJTynYrk44OTpnApdDrDlCqNrWbIhxXbdktzpc07g+0282EJeUeFeltauT4Vp&#10;6UJPQDk0LUmxJVFvS+aBa0V+E/dc2bPZntgqQh5MYKQltvHJT61E++eNTPTeexbfStMmoIXHq9Bk&#10;Rmagy2oqDaHVbXnl8E4SQVH6c6EuiF1qva3qF1CgOzqVVKA532e86VpcZ+YXEcZJP5krB4Pvqzt7&#10;VLpFXvF1O51x6RImsAAfNpSra4efJI3EAccHS5Np0y7YjcDFu1+qzF1SG5IhyaV8jLeSkKT2eHW5&#10;DRSSfJPI58fTUFb3Teh2zCTCptwSazFWtbzaZmx5lsKGQEpI9P8AXUzCtSDTWqHW7WnqFuMxVLEV&#10;RK3R3eUJCs/8sbiCn2I+2ndOhs08MojBR+Z3IDI5KVI58ecaS270REc3WIdEqKaJUly4SpLfzKnI&#10;Y3NuI3beEkelYOOB7aiK3W5VpW1PuG4WWI0hD70VDizht1QyUuHPjcnBP30S3dWm6bMpESLT2qpU&#10;5r22HT0gBxfGFKJP5EJAyVHjjU0G+ldFdCeq9JdrzrDpf+UWpDsQZT+VbbigDgk8kftpurphO0rQ&#10;CWvHpgptLpzNVTVkNxUPmQBuacGdySFDhQ5wPsOdE5VHdfm1Z6UhLy2Pl1MR/SVt5BwpI8pB5xou&#10;pMWp9Y//AI1R63bFEsOmthqNTqdBCghCSCVl4BKQpKUlOEDbg/XUZdtTotSmpboECJEYabDMV5DQ&#10;S8e2fzk+efBz7caVKSukVFtraEH0R2afBbjyQ4FKQn1DGwkHIH7/AO+m0yFEdgSorrRC5cR2MSrg&#10;+oEE5/fSBkKNri5Ji46NxJ7QBHIOCAPsQdVl/nC9K11OciuzWIltU+kl5sNpO959SvClHkHGOB7a&#10;kFYR+s+I071DX0vaeFHsy0KY3JnVdxSUFMpwjBSonkqJPp+v7aKY1sV62KjLs6lzVzIMKpN1Q1iq&#10;ul6a7n1bV5OEtpGNqfvqBatqNSag3LkRZ626hIL9SjrWSkHu72nsDyEnHn20fzqfLkNrbp4NQM50&#10;omPrc/jupB8pB4Uce2mdqAavZR3+IR09o9Y6OJvhqGhNVt59ltp9H5iy+6lO39NxB1aHQ6/2K50g&#10;sOhXDTHJLlftfvLkLGW1ObBvbcz43540w6jM1TqBQ61bbtuTK022lmR+HjEf54sOJWI5WsbU5WkZ&#10;P208tijVOLYsO1otJYo9Xi0hhLcArAahuKCj2gRnhGQM/UafLKpY1EFJqVlayOu3SW267M6M1d+p&#10;RZzLrFOjsOMqcSreoJ+XS6OdoOMA8YJwdXW/NrlJeC6WqmPw4aWoi4rrhQ8p4kANjP5eBwT51nTq&#10;r8MttVu7GOp6649FqEGqw36qSd4U4lSSrA487TgjVy1C5Y8q96vJnRkqo9Xah/JOYKRK2NZLqNw5&#10;28pOPBGlz6a6/wDctN/ZYtMq8Ssq3IacYfaOyRGdGHGF/wClQ/2PvqRlsokNpayoBCgrj66j0bK3&#10;D/EaI7HZqOwBp9WFJWU+G3PcpPj6jORpnTrngz0K+e/+HVCIvZMhvqwULHnaT+ZJ8gj2OlspOmM3&#10;nKsKlUYrwxA2IUw9wey4oHI+p5GdNrimS6XSKc833Zb7U9l3vo4QXRxlSR/qBUkccZ0ROmM//FbG&#10;UkEYOCkg86bSY0RyE4wsFlClBalJ/kKfUFD9CBqg2UV8aPRKJ1folPuSjT2qfXKU+CxLQytR2kY7&#10;SijkDeBhQ8HP11b1gVd4Ueh2fWZTs2qxaDDenySrcFugJbUSfdRWFHOhmm1l1i6YsaoVuQ3HqUd5&#10;EWMrgKkoUFpfRxnjx9OdE1OXEdqxfqLSmKmiGppSmSEpfStRUFYHuCD4986ZLNKUFB+ECo0+wAu2&#10;ZS7Z6p1K8rIbkU+ogiBW4vK4stlwpV3VNk5Sr/rHB51ZsOnNty5bsdSwy9sXsWTtBwRkDUTekWRS&#10;44qUSqQ2UM0tKmpzoz2MDI7yh6loPGQfGnUOtSI1KpLl6RE0GRJbS2CXQ7DfSTkbXUnAB3Apzg6Q&#10;2Wh/T4kn8NDu1TclJDMgKGCSCfH1GDkadMS5a0JirUlQT6Wzjn6YOpSRT3KdSkznC6thJSgqT7nH&#10;B/p76E6ZOmsvSqYy+lVQjyTIjqUnhxpRKhx7+ccaqy7FaTfzxeqdOi0xxyY1LahJL4CkNOpB3hHu&#10;TnB0/ov+Z6wzV46G201VpzfHjPL2l5sAFWB7k84/TUJbcmrtO12rTKU2uWXe9HYBSCtQHK0nwCfH&#10;Oiizo9lSZdUu64Ku++1UoKYyIZJEmFLQf5UZzkpPtxwfrqk9kulYPKn1F52PNjoanU18BiVFQgFy&#10;M6ee4T7p5AIP66lYrUKFDO47my4VR1KHqZSfzIB+mRok6Z2JDvWl1KpzH3qPU2XsoU2oKZkMkYSp&#10;aP5VHByM8Z1ATaW4mW240+l+I84uMlKFYSh1Pn+uM6Ji1JNtJDZr5hxUhwIV/wAKRl9KSUYPgnHg&#10;6cu7xFbdcO1ThxuAz40tRKo3CgSHEBcdt1JS8rOUOAZ5I8e+NRcKRKKJCK8pDCUyCqIpk+hTRTxz&#10;9dCXbJGIy0Y65ruEx2pCGM7hlZI3KwPPA/311U5MSXNZEaOllBIYZSByrz5+p08bpEZC0rQ2RjkH&#10;OcaYSLcqEOKtqk11RecdU8yZjYdLK1ZyRjA9zro/8mWhYltoiQtltTiRgYHt9NLvKStDMpMQpaWS&#10;ErIwCR5APvrhim1RtiO3KeZW4kYkLSMB044x/pyedC/UC9KpQaFFg/NtVCc64IEGIXMMRe5+Zajj&#10;PH1zqkXJUTFZrcdgoiKlkurUChgKVk/00D9S+o3Uax47K7bsqBVF1Jxpmmsuy1JdcUc7iUgeEhKi&#10;eRgY864sSvX649WINf6UKoEaltrU/d9QnpTT5CcYS6nIC1AkpO0EjnBI0+rF2WTQLht+yeoV10R6&#10;sVpguQn4bau7IklTY2pJBDQWheB54Byec6lFXZ8l9QpXT+hs1nrLcNKg1iZFckxqHTmFLXjZlAJJ&#10;JGTwCrAPsdGUWrdQnrbcfYr1Io1Xq1LcNICGSlUCZ8v3R3VLC0uBKEuKIKDyBxodp3TNFY6hVW7r&#10;ko8NcWrpjGQ7LWgJjIaUR2UJVwGwhLQyf9BORnGlvi0tRVLrtmXxbya+l+mVPtf/AAr1IkuuoUlt&#10;DiQCMFeMjBBGQfOsEts1R0R/RXqvX+p9iIuasS3EvJkutuTW20N/MbDwoNgYSMY886lanXL4ujqM&#10;mxH6HApbMBqnz25UfLqpbTspO5DrmEpZQUtqygAlROPGdM7cs6rUC3IsKVcMGHX63U/xF/uNoZYc&#10;lvHc4w2lOPSAOPJ4P10TtxajRKnOnV14Nofe9SQsFLuBj0E8486CkHbokLyu2DQpgcDDrkt8ojOJ&#10;iN9ze6kqwN3ACUjnJx9hrPV1Unp7I6hs9S6gidWGgOzPabcITDWjCkKcUCClBIOQTjj6auyU4ox3&#10;FIKkxC8JJwkKU4sEkc+/nWNer/VGu398QMXp500T+ExnmXbXra0MocTOW+CXNycbT205AV+YHOtu&#10;DA5KwZSaC3pjQKg6/UKh0xhW7PrEyZslXNUA/JcadeWtSWohJx6EEAufbjVrdXbemUPpxR51bvau&#10;uVCnzmm5NQYlr3SQ5kKZSCfSnKU7ccjn66Lrdslnp10+pvT+yZaWZbL7DiXDtC3lJcG9ZH+nbkfb&#10;RZVbUoFRpCKJdrDiqVBkiW0wyDvfcCiUla/ATlR+/wB9LnKN0Wv7K26MUeiUiju1WJHdamVgpWfm&#10;VqdDTYOAASfflR++rEkVaqxIP4iIaZpVLEWJAWo5XuVgbcjHIGT9ANPqopn/AC7Eq0ChphsW9PW+&#10;/TIDbZL7ASR6CcA+kg/sdDdJnt1x6JeqZq0onzWgyypAT8hEyUqRgZ9RAypQ50pwflBKSJo2pRWY&#10;q41TmvyGXpLz77fcKW3nVEFSXAn/AJgSAlIB4wkcaaxahCpNZnQp1XiynJLraoLL7SYqERtvDSAM&#10;bsKKufPjUs82wwkwqfKfkRoYUpJaQlancqzxn3JOmb1HpBuKmza+FpVD3qjvPhAWkqCsNNo91gjO&#10;dK2SyWjy/wDLBlwapSXapTKotbiUxjtkxj/pQonlP0BOqO6hdV7dsOTT6oxbtwTkRpMyI61UI4aD&#10;qFAFK0LUSlKgUgbSPHOrLrN2QXrvpXTSlWzc65EKCJ8qpVBlLLIiKKktq7m4ha94IxgflPn2ml2r&#10;aFUrUZU+02ahHdcDsw7A4TsH50oPp3ZxzpsV1YH9gF8NlJrN79Q6r1wrdtLo9q0mlKplrQn2ktFL&#10;Stq3F7E8KUpY/P7+Bo3fadoFERB70idWKrOkTW2WnO264yhrKirJ/IlzH/ygBzqVpN00iqImooNu&#10;1BpaWQ6lyXISUbErKQ2lA4R4JOoye3b1yyI0ygTpVPqlHSVIkuthYKXD/FQCeFpzgj6FI1UmmRL7&#10;P1u1aZZ1vJpVxXVKp7y3mnqfNkDd8w92kqdacTjHbU4raAefvqT6asTWqopq4HXWJEZ7eplSBtcW&#10;tolRQBxtyVDHtjTJ59uPaj8NqEqWKc8XGnZ/rLjoVuyB5Pq0pbc674VPcqVUixHJ8VLE0Nr5yypa&#10;0uqJH5Vp4Ozxj76CTovwK3BXqrR7mpdpW5CeXIuKRl10sbmIsNsBTzjh8eNqQPcq0AVOBSrHrtvR&#10;aBEaFhs0mZGbAaKVR6iqQXVuqwMqDyVEDnA24HnVs16oSV2rWKlSprdWiNONKkMob7b0NsEFXB5w&#10;oJ5x99CXUSqwLhpUWRtlFyoVKPIVCZjKUplhs70tewKlbQMDxp0fxLTtlcXUqVdl40CkVSnKaZfk&#10;RpbCEpyURGdx/iH2WVEkjwBge+rOqCmaHIW+8hx6E1HkPuhQykvoSkIQSOUp9W4/ZGNC9Gt2pULv&#10;9Qb0hSHKxJkSHKTREyt5S0r1IYOPSCVYJ9h7+NC/US4OpdnWrUq5SbDqF112Wlpye0yMxIy1Dalm&#10;Pwe6UqWPbGRk8caGu7ot+ArvBqWYVDoybrmwJEaqhxE5qMolcdxsrQlSPBClL2AEHSFRdo0+n1yi&#10;zrdaXdkWAJ/eeY7DsIJG1te76EgqKff7aAvhWiQ+rl0MVaL1grNdumHTolUuanPQVNsMTQoARwpw&#10;AAoWkjan/Qog4ONaBuBFoUiq3CzWW3JM+Y4WaiXG8rkDYMNpA/l2nAHjnRvD1AjNPRn6rXFTen1h&#10;SrvvWU4YK5AepLKEFx14qVuCI6Fc+pXG7x550lbFVqHxIMvXvKlSaBb1KU2yiC42t3fOSUvEuIbP&#10;qSPSnz7+2je/LJt7qH07drHVS3XIk1bQjUylx5RUttIz8u36fSlzJGQPGo/pXAkdP+idPslLky2m&#10;2m1xpNXiJQ//AMW4sqWSTnKifTu9scHUcVFDEEVudPaJFkzbgdD0yp1dDjLyno3Z/wCYcubEnlKV&#10;E6e2NbFtdKYtwUCifMCVcTCWX+5I7hbAzkgcDOFHQdP6pv8AShq3rNqdZFZue5ag3HNSkoUqPDZX&#10;tCluOfyjjjHOSdGls0GPfcddck09MCCiQtDa96y7OTgZWkq52599Ao9mVJJrYPXn1rtHpnDluuql&#10;PyaGtDi2oMZK3lKIT60pQBuGFjPv50H2/Sr66+IlO0+9ZFr9O6pEbU6KXhNUqQWCFxSpXqZQNq9x&#10;HOSAAdHXUHpXJkimtW5KdtiLAkKqDU1lCHFiQnGe4F+pSCkAbc/roStusQ26RVKdVJTkqLFG2RLi&#10;ZjOuqf3qU6naQUEnceCMZ409Vi/5KaUh/enU5HSi2UdM+i/TymVCPRo3yr9MdX2G0MflcQhJIWt1&#10;WVesnBUSSSfED0kh3U7fFUvSNKYaoldnS2KRAeedS+xI2JK25bQ4G1KSkKHqzz4xqJ/yBReiV1wu&#10;ttQvKt3FCnqQHaa8ozHhHUj+EkrJyrapQ/bOiu06fOptIa6iOV9DsqqINSkJU4EsQozq1qU6E4wF&#10;IbUfqTg58aXmSl5LqiZpq6Xf1SfkypHy8inuGNJpwWAtt5KikkH3SccHR1KsBdZgQWYE+Ah2H3Bt&#10;KwlQSeQN31HP9dVfJNJrNu0W57RtT8Qfu+ehMurJHbeZjNryJClDgEgJOB9T50DWr1FvG77kuGhS&#10;K0WI1LfKHqcpIQ+ppKyEvknk4Uk5IxyMHS/apWRtItK4+o9Q6dRRYdJpCbeadJd+aqMNbsepR9pD&#10;z3daOUneQnbjP186Yi7+odMtygXPTbOkSnoim2IQjPOfJqbcT2kyAlQCmlYOcrGD76nmqU/IuS30&#10;THhUKbQ2n6ej5hW4mdIWhaVKJ4II4wfGRqSrVYqF01VmwrQmT5dwCUmXMkphLep0ZDRxsedThCRn&#10;A25J49tCT+zm3b8U+7UqLW5cGs1IuNDe64O41k5znknkYI086nWtReoNxWvDjx3YdBk1FpVTpjSt&#10;rclYILa1KSc9kKTynjKtuom2Oj/TymzKlQaBXI9wV5qU3+PSWnPRSXSFuKxtyEeB6VHP11VF+ULq&#10;Tblj/wCbaLfr82RCp1Qn0hdNVvQoNrDyEJGP4iVJ5xzzwNImpTfVBxgn8kE13fjF/wBwzbbrnVWp&#10;WbXLwYlR6WqntJbIYQ4ptDeVeVbB+UYUecHUxYfWXq/0y6fUeiVDoWxXkWpE/CZNfhzUoFQDatjb&#10;zLYb3etI5SSSVZ1RXTbrJ1K+Ja3anT+p3SikU1+32FTKDdkhxdPMOpJALQS0rlxS1AZCCBg+OBox&#10;c+Ke/LaiWf07vfo+uIKvGabjtRpqVfMzu8k91K+doSVcpPPPnGtkcc8C6T8i5xU6ovTq31nkOWxQ&#10;43SyiCNOrgaq+yTHUFh1K+Y7jIAO4qSpKj7a4tu+fxyeKhdVAYp1Zi0pyIExj3ew+r/mkOEAgDjG&#10;dSlAofTG2uo9xX5XFS11SoRWo6XHn1uttALUVNMDwgEn2wPppWq3LSo1Pl3EqjPx2HHVsqYICnXF&#10;JOMffx9dKnkTYMI9dIrO2apX48uv2u1AMiHDiRX/AJmS761PPEggD+YbsHPGCD76se26fa1g1OBa&#10;MKKUuVZ5apM1pOVuStu8uOHyoEgjzxofqjtpv1+D83UvwidUm2Zf4c+Al11iI4VqOB/Lu98/ynTa&#10;4OoF5UGO5U6M1Qq+UvlCIexbLzgyeEOJJAUB5yNLv6G0L9RYL9CuNyoPV6LDj1xhULvyVH5VzccA&#10;pIOA6lWcZ+/30pU6XSOqNEgwI0yM3cNJjN1K3KqkBaW5KU4JI8KTlJB49gfbVFP/ABWT7fuJsdVu&#10;jEulWJV5Qp1WHzaJzUSSrkOpRtCk5H5k+/kcg50JdIsfprQ4vU+2LefqVqoj/NoqFCQHywwUZLna&#10;CgVJx5CckeSODrRHC1sFtXQJuPVS0bf+YnzJ9QhvSmEzmEKHdSrcCSSOCd+c484GqcueE9Q7xt+w&#10;7dkiLF6hyJT0SQ60swk9tfddC9p3cAK3AHP6aN6P8RnwwdS5kpikdWyy5NICoK4zzBdUM+oBTfB5&#10;850pA6csVG2KTFt26KpXabbkiQxR5yICTIitPuEvqbcGO4sJWpIURz405R6P5Il2tFbW9aFv38ql&#10;Qus9FpVQuqjVFET5eEVrjiLHcIKRg4Kso9QPODzq5rc6eUSqJjtWjLFNii4Ytw1ilJY7bSVpSCtI&#10;CQBhSmkEjxkZ0GotK/KR1BkQejfTxFCtqU+mSK9dsrvVEze6pb0oIyVALSrZtXyQM8HRjX7BtStu&#10;RpfUm5p0ynspbL6YLhjx5bqQfzhHPBPjIGgyJstO0QbtTuK6+p11vSW3bqbdW/S4ceM2SmEyvhWS&#10;PT7nn3xq5W7Uiw+lTVoyrRqLbcuM7ThJLgSEs7Sg4TnKTyD9+dR9pXVba1ptrp/SzSaTSmTIdTHj&#10;9tTiMHBB9+ffz99M7rviFVYiqnLrFXp0eIk92U2/22ow27t7mfSE45yRg6GNoFpvwU9Esiq23aL1&#10;ozG3IzUGiDuuuJ2qARIStKU7TyngnI+muahckRx2mUW5YS3o0anmnKbbHrbWnDgeG3yHEKGSeR76&#10;ObguOTV6PFdXJlT4M6KhuM+ppI+YYcVtU6Cnggjn9OdAV9QocWmViqrkinOxqWhqPIYbLzynVfwz&#10;tRnklASAfb9tFFX5CbokbZlXHaluR6LUCzFpDlRchBZX3V7HAXGyg/ZOftprbfWqnq6nSrLr1KkM&#10;1+IysxlBO1iW3gqbdSvJGXEpAz9Tp104iS2ujtBtO6H2lzacqIhT8hz+O6oqWWs5/m2FKdVNczVA&#10;tujUO/atRKlVajTbrqlFrsuN3Fqg09tQ+VChnCUJKtwPGTuGdMUUA9lz9LW41wVeqV28Lok23W5i&#10;FTVhyMr5tMUKITGioUM4SBklIJJOjWk9BekkZaOonUiqSWqZOd7vZrsvYlSwTtLm4g7lgA7CffGN&#10;M7ooNQqU6j3DTJkV2dFpbkOBKlpU4lpakFTbqQDyTxznGqO6mRq/196eW3TOoUx2kXXCl/JrlRZC&#10;nac9JTy2t9jwN+3BUPBP01nknKWxiqjU1RvuJXn4tv2nCh0iymWltNsNMdl2U8AkowjgBoAk48kg&#10;Z1WdtVZuvXrOlVCguUq2aUgU5S5B2yZMpDu8pS39Fb8DHnAOkJL9Uq5QhyOmJUIMdL8qLn+dWCXW&#10;FeCkFO39Dpzb1m3f1AqD9oBpUepIokipSKw09j5CQ6o9hIJGEqAHJHIA0tQlKVF/GEf6HVyxaW9W&#10;KbfFSflM0unKLzFLS0QlKQtQRuIOCd2CRjORpnLhMUibV7nrTLCo6EvVlTYHpLmwr24x+QAHUd8L&#10;Ny1Ku9FW6R1FYkKlUyU633JqVKclsLWXmnQVcqBUpeDz+XVIdbvidZ/8QupXSSnNyKtMmU5mmWsz&#10;TI5eUZrzSkvNu/RSVOc+R6cffWvFx5ylSEzyRirZct1XfcKZVq1W03aah27KWoORZQ7q2ELSFl07&#10;TwkJUnB8HxjT6luV5GaYasXAppiRFlR0hJcTnKlIB8eCNAXw/wDw+p6B2mi9+r9bmVKvVBhEYUxl&#10;ZeLaQApEdPuSB5AIA1Z/TO9Lf6tId6hUyMKbGaL1Ij0x5AbfbLBwSU/XChkAaPJBQdWSL7bCS0Y1&#10;Xty3pb1y3GiSZdRkzIySlKUMMOL9KVqPOSo+M4BJx51H0j5aqX3ULfi1GIuusRG5kuI2ohQYUQEu&#10;88YUSBjOc+2mNyJh3FbdyWGyh6HLitIluOlPcT6lBxCxj+UlGPqDnQ3YdZkVYP3jR1x1zqYhUdcp&#10;g7VOMjBW3uIzhJIO0/TSGqDSIXrJ1FgWXVmnZFpVGRBnNlsy2oqZMZb6Tn1ozlJwCcke2dPOolFZ&#10;Yk2kqhvuSoCKmxJjBj1Iaaeby4gY8JI5wdSFKgtXBMbUuY65UaetbtTUs/w0NuoKkISn3OPcD304&#10;qE2mynIiqa9IoMdLiH23SNzffRjtoXn+RXqGfrorRVBRY6otLQuPTSh9wrzJUh07Sf5Tg+CAcH9N&#10;TNbt2HcL8WXKaS1LZfAcUnlLjIPGfuRj9Mar4VqG7eDEOC+ILxy8ohBSiSkK9Xb4wojBBHnnRxVa&#10;+7S4s+sNvCQiLGTKLCvSFN5xkH20LdlLRKS0IZdKUpylRITj2HjUPXUMtRhBcUsty9yDtVgnjkf0&#10;1NVLJAdZJ2DAzj8pPI58agalHM9jYpSkqQveFY8ffUCYJUa1qlHrgupFf+civNLZYhPtktxkKABD&#10;Ss5T+XB/TRSzFTj5d11IQ4UhlRHqacHOEqPseeNIvwZLMF+PT5aWQXPmG0K5wvypI+x86+pSuW08&#10;pqOvCljZuynY6kDJSftn++q8AncivxaPcVIillC4x7jNRRIa3NOtOJ2gZPBHkEffUX04dk330vZg&#10;VWkMpcpfzVDkxX+UEMuZZ2g8lJbKMe+pBqWunrDExAfK0lxK1DdlJ5IIP00pTHIQuGdT1zG2oN2R&#10;0tIKfQpue0jc2pOPdSBj65QNLRASat28IEl2l0W9pjdPaAEekTFKUiOryQhzOSn6Ag40XQJEwOLV&#10;NZaQ/HUmNhCuUuBPJz7pVkEEfpqcudEarqyqmIiVqI0gtPIVgPLSnlJ/9WDxoeeqiZb78RtbrMht&#10;pp9JU3lIChylRx7cajKO2mxJr3z0WeUOLYKJMJxJwUg4JB9jnB40g0/TqFcaaxOp3fDKww6gjBIK&#10;TtcB9xjj9RqQhMVCOzMCEsy5xhmUztUEpdPjYlXtkgDUba9fduaAzWX6cqOy5uZcjyEgrS6g7VoP&#10;sefB+h1CxlTrgkJry6W2682l9xpb6kKISptwHBwPfIwf11NyYylIS2xJQOw/3XG0n1LR/wBI+3v9&#10;hpoq2Knbqw/KRubkuborihlztq/KlQ+2cakotRjUStwFVy3W2oJcUwuc07u2uLGBuTjIGff2zqeS&#10;CQjfIwn4b6lORpS8IJ8gKPj/AG18p1Kq1ZDtBomwl0BTDT/IBTydpPsR7aiqxc9sUq449nTaulUk&#10;1NJiYz4CtyCo+AkkY/fUgKvIZXXGzAejToKkrjc8SEK5BQRx9QRnIxoujKslqDcEm4qbCrtKlI/D&#10;KjHblRiBk7FpChuP15xgfTRRHoImQZt0Pvub4ZaaQ33MICFA7jj65xzrOHwyXBRaJ0Pn2+qrvTah&#10;asl2mvJWcrVKUBsbQnyE9xSkjPsknWwKJCpDtnzJEqP8zCXAS4+gKxvW2ncoD9SMDXUcKdGC62UZ&#10;faq5Lo9UVb8gqnLiOCEyW1KS4tI8DH5v2+uobpj0ajW3cMq9+oFyO3Tck9CHGvmGEtRaegJSNjLI&#10;43AjG884GBjJOn10XPcs6vw7jkFqm9qElcSmIThENDnO0jwVlIG4/Xj219qFxO3XQnqRVymIh1BB&#10;kQ1KbeHHkKycfpoYXdDL/Y9+Ii3rfv8A6RXHbdXo8qsz3KZLk0aAy+40v51tsllxO1SQSlZBAVkH&#10;xjOs4fDN8P3Va6apA6p/EdRZBlWxCZg2tEnKQlScZJkOoQSdyfSE78HPOMpGqL6idU+rvSHq/dVu&#10;2nd8m5E0uIndJmIVIMFlTSXnBjdgbCoJKvGfprfnwqVy8q902mQepFWaVWZVIjzvmEg7IyX8lCCD&#10;k7kjBP6/bT8ilix0/skKcrCLqKxR5diyqRdEWrTadVWFRZwpmQ+2zgEuFQIIHvxknB4Osc9XZTtp&#10;wrCt/wCHn4nq5X4V61hiHGozzrch2BggJf3EBTeFEAJKUkEE51uJ6g1aj0F1NTWqoKZhLSp1tJUq&#10;RhJxgfU8fvrK/wAG3R+n23Y7FxVa0wzeEu5XX5dRqLCm5DEVlIcQzGSsZG5ZBUoYzyM441zkoYou&#10;cv8Awa3K9GlLq2sz6DBcjtzJcR7vpecO3a6UbArPgZKlHnT67KrKoFPSq67MdmsJQl1bsNtuckDP&#10;B2g58j2B1OPdN6jWAqbc8xil08qK1dxQLy044GPCePbzodrtv09EdilWRujriOJfS9NJzIURxuAw&#10;Uo2g4HH11zU3J6CTT8FeXFdXQi3psO5L3uq7OnrFd/iNPrjSIzElQ5UQgtLSFYOSBj66y98JPTqL&#10;P+IK4bygs1KdaVNcnyLfnTsl2X3nlIYeWf8AWUbzyMnOdGFWvyX1P6qQOnHUN1iVU7NqCFNMyytU&#10;KWpqS88H0oGAcMbQc8rwPOrSst+R0D6XdRL1viVGW9GuJVVMltkIZlIeWyhpLTfskLcWAnx+2uxh&#10;nLHjcV5YDinKyy6xbNepl1wbnq0+HFYZltRWGEFSlIgkgvOOE4G4nICRo3qLVOqjD6rYlPz2mAtE&#10;pyRHwg/9IA+3J0B2HbLt2mTXq/WY02jR4blWcTNUXHH33E7EjHjakg4x77dSti9QaDb9zSbBoESo&#10;RrWNcf8AlZ8tK1pW4tAQ40FqOcB0q/Tx7awuNvZbe6RIVfqpTbHm0q2k9N41RNSLwZmOzztQhCAp&#10;anG9npTggcZ0MVL4oqpTamii0TpJQmKYwlKXaos4ZDyidrDLZSFOLJwPYZV9tSjkmBbE+ni9LQR8&#10;1V65LhPy4gUt5intOFKHilQJAWkNlQHA1DXv0ytu0OoCOoyLrizqRb8FVSaiqPcSh9SlYkvc4wgK&#10;4GM5CfodaccX4TESjDsHlIkVOuKkVSrtRPxBZHfMLDMdgpSB2kgklRTjBP1zqub5v1yLNDlCtpFw&#10;3FCqjdHpsfIKY0h7CfmXRyQ0jIyr76z9dHxbT7K6hUi0rfisVKjXJTn5DD7KgqSzKU4oF4nJSEEA&#10;q4H+2tNWZAiXVXqBfc6vIpLcNBTUWWmkrcqEdbSFNKcKfUCXEgg4428aufGcGnL7GQnGtCNGpt0U&#10;N6sRLvqDtyyamwlxmrSGQY7TrQUkIKUgENgqBAxkjPvpjEFPsmlRpS61TJtyzGzFiluQUJfW++O4&#10;tlhSsnAVk4GcIwcaM6vGi05a5zFxvSO06S1EeZKNyVnnBIGcZB1CzOl1IotUZuyoS1TGob6Z6Zcr&#10;1Liq2KT22jjlJ7h4+oB9tZ5bGDCmXwy/Xqtb8BpuHRKStuJJqC0be9JVlTqO4TyQk+AODk6+WZdz&#10;UekCv3JKpyILLj8enxYqSe4yh7alw5JKlHzgDUvX24dzQKtZ7NBYj0+O2h9clZy4XiAtDm79Rg/b&#10;jQh0ata3KxZkqnfg0GK/PqrwdS8dxjtoUkKUyT+UlSMjH1OgcLVkC+p1yhM3hJky53blVlaW4yFg&#10;hCQEjIz+UE400V1PZp92RLaplLFSYILlRllf8FiPsO/JAOfbj6gaUiWq7dVzSW6jSjT1Uh2VEhtt&#10;yUuPSRu/+efG1Kdo9I88n6a7NJp9p09NPmOhNNQ8pl5YaHcU0tKlFascko99AoORKHlKqbFNoMyr&#10;UKN+INVJJeBaIC3WVJxsJJ8Y8j+2dZy6KJ+JCXcF0X7eVZp9wR01B+PSIK5BJgOK4WIzfpRkNrCQ&#10;FkhIz99W9Z9ZpNxwEPUN0N0+EykOPlCglkDdhoA/mOwJUccDd5OiKzIdLptAdrbrzMCLPefk02ME&#10;Yzkn+I4Vc73MZ+gBAGm9nCLiieNj1iqWFb05ClKdmViA403NakSu+4H3m8ttK/l3E/6Rgce2NA9D&#10;601zqnRbqodEoUu1LqpEhl5MWStO12I4ooU+XFJ2pQlQUTjPCeNI1CdZrN8LqUiRJ/HQ408IK460&#10;JS8tKUh0kp2klBGOfbTGvx7zt27Zkmn25T7ghVBIgxYaHS26wnBJ72c7wSpZ8YGgxyd2y2Vpelw3&#10;1KvKh2V0fuCgW3bdGDkuo1d+M0EPy2FlHzDz6hlxSySpKQfK+c8nVl03qpSolGVJrFZXc1Tr6lp/&#10;GRsQiVIVxhCUgJabQkDA9tE9EtSmX909pzN9U5iLPhNyonyzEcJaZkKC2+62k8K2JIKfbcSf0zFd&#10;1p9Qej/Sql9OYNrwK+zbVXfkTK009/xUmlqA9Ab8oUQSncMgbBjWhx7q7KS3ZorFP6o0FmpsVmqy&#10;IXfaEcR8p7O3CVKQQP4hBB5HBzp5VL0atOAJ9AZkVVUV6LSHYihlLKHHUpU440MFJSCVEkZOdQnS&#10;W/mLpXbs62KLPpdvPUplpUN5nYmEUrWARnGQMDJH10rP6d1Gv3hPuONcSe3DZbYQinuBDktxSyou&#10;OL8cAgY+2kO0EIXS/U6DdL1PbrNLVFWylyO7KipWiNKc3dhH35HOfY6KmYFxVe3GF3PW2JFXjQhG&#10;caoxUyiMp5BC3EJzuCsEYPGMcaHrus/ptdjtMReVFdrEWDKbkhpqUWw842koBWARvGM8HjPOoFFk&#10;3lcV1/5zp9ZTQU09h2HUI5ytUhoL3NFABwdqQUhWjSqmWE9k27cvTzp4ugVabV7xrrhfmTJS5Dkg&#10;toT4S2FngJQEjA8ndoN6f1/qLN6h1CrNWkih27PeDL8qqsZTJZbZLZLTZwQVJcPJ4GD9TqyYt7Uu&#10;nLo9PYqBbq1WWtuClxJPedSvYtJI8K53YOMjnSddjyb3iRJTNadjQn336XJdjoBU6VJLfoKuAnlY&#10;yPfVJdnsu1VELMoHTWlXHTLlprvzTUKU3RsvSlvMtOIQFpS0g+lRAPKhnk6IGbPNwVWk2bClw0vu&#10;j5qpw5DZ7aqakkFBAxtypSUge43fTQw0iB0qtCoT+ndnmoRrbjLkpdnurV3lBaUFtgclTi1bE5GM&#10;kjUzYtCVYNKmSbyqaol23fuqk51orfVESt07IiSeSlv8vgAknVzVIqyo/icpl+Q6nS7ktTqtDoFK&#10;o1fgUOPZsLHzcpLbn8WUz7D0uqJSE47aRlRPGqJtLpFft0fFdIrTl8wKa1MXUKoahVpZYYdS2Ttj&#10;FScDK1EKCRxgE4OOdkUWi2lWqrPqdXkxalKQuSyxIBKDFacbSlxaQee6Rx9QE6q2+KFYVlWDSK5M&#10;oEmpUyEDEqKZCi6PmVKxHkqbPAOMA+3q8a04+SunVIVLG7tMJekd5q6h2ZUlRkv09Jmdx+Q5lxsy&#10;mVjeW1+4ykEEe2NWHVqvWq1aU2yekVWRRKnOCpD9flMFbcoL5cQ2RylSio+oD2ONUM/b7XTG34ky&#10;u1+oxJFy11cstRX1Nx4qFoJ7LTYIAUQQP1/TTqwrZtqyoEKfcV01yO71MninW7GZkqK6M20pbseR&#10;3M4DhdQlKgnj18551neOhqdaJqHaPVCNat2WfZtNVbJrlHLMmRTJAUiozyrYtSnHAVJG0LGRg8kZ&#10;03uqxb8pPVKi3NaNGrKLOtKPC/4SO+pxLuWQiUhtJVhOMeoEYyM6m7L6amZ0+lR6xfNWYn0q8qlT&#10;qpV0VFTaobKGku73cEAoJws5xjf99Vf8N/xOVCnVZPQqZNdqYm12UiNVVq3ImRlLJWk+4UcFSVZ9&#10;8apQtWEmn4LXvOmM9SKcYtVjOymmnGI71OYSe804tRKVBYPC0pwfp5Gg3rJY267LKgouOLBhUWky&#10;Y9uOHc8/NqXda3MkAYSdn5VDkkHRnUOoNNgXLcN21SdDs7pzbrq402S7kuViXgoBzydiTwEoGVEH&#10;74pa8/iDtq9Ltpd6WhHp5oFsOBNHn1JDrLT8tGFqLbfGQkYB8+RoowlXatAurNixraX+JLokmvx2&#10;m/m/ksvjGxQSPzK+pJ9/tqBVGqNvW6m4vn59en3FTZC4aVnLYk90I2I9vUkhWfJAOqY6C9ar56wd&#10;aZaJlsmm0SsRDPmrQpTqUuGPtbcAOQncocDzwM86uan3tHFaeseJKjrpdpxYsZmS+dqjNfwyhoHO&#10;OSgn9SdZZYusivsqin9UqndPWRXSR626VWJFqRmo1SuqI8pKmGXlNBxgt7cZ7hSCN38pOrLn3AKT&#10;csFyBGaU3GqhjScephpPbVuSpXAS5kp48+rUBDsF+L1VvS6lhmiUKoFdQrNSQe13lssITHRkclO5&#10;JcWR5I++h+hXiOoUeRa7lwRo1Pfrv4mmSuNs+cV3CtLY5wFHaFH3xjTJwiqcS7YZ1boLTeqyJ3+b&#10;YjkoTJgkvx4rnbYwBhrcP5lAZydScD4ak2FYVSZt26qsl14dtihwqi6ppxBOFBad2CNpVkcDTumz&#10;6gmt023GricbmSitb6I35WG9pKMn/UT9fbUuH+qIntxvnJCKAto9ySUJal94E+kDB9B454Ojjkl4&#10;Be1oCKf0r6eWc01QrMpVq2ZV5zylJLkJv5h1lIAUpKfz+f20Tz7Tt5NGcpSur1RclIR6GoKlMfxy&#10;QeNvscnjPvqKX0z6aQryX1EanVipXhsUw6qTUnn0MNEAFBSskJHAO0f/AFNOJ0Cg3DPk27OjvJfc&#10;iBT8lCdoZQo8ev2Xxkce2rnJvYUQZvzphR+qdQuax2bjq9BtyNIYmNMtSFl2ZHS1tcbC1HKUd0g+&#10;/jGmNoxOpNmUC5rcqVIYkR4b6HbccdcD4kwG+2h1t8DkLUApz/3HRJDiWH0mVKfZrFRlSJTASp6a&#10;+p0ttAkkIO0AJzyf00vaNet24GmZdpzpUj5OSpJc2LO55TZVlaj5yk5z41cJ0qZEh3c0N9ynrkUa&#10;vm2J88NoLgI7EptKge0VEZSOMcY18uiHEq1ryLXkx1qYmx/lgpCNyAkAY3K905GP0OiGqs0+vKah&#10;ikxnI6X1LcaWS5teCuUkHjHOcY99DbaKJBZecRUVUpTalR2ITS94feUohJShWeM4HsNX2T8EoYx2&#10;6ZT6RSokxMeExDjoYgJV6W2EkbQgj9uAdC0ymVijVepza/KiywhwyKQAEozESgFTaRxuWCT5+2k7&#10;vduCuToTU+LGCIjITJYDZQjvYOTgk8ggf11IzI9FfptEp1XnfKy4Ti22XHgVbkOA7ju9sKxjP0Gi&#10;splUfEI1eNzdKpt4WPIbhJocWLcaG3EK7khDbhyEFJxlG1RIPGpXplNk1XpbLrapEOVNrlTaTKiu&#10;oCkPGQ2FSSpGchOFe+rEo1qJNLc6a0+pGRFXGf3KlgLTsdUQptJAGEkkkfrqAtXpvSumtOYpVbaC&#10;1O1tujSlJXyx3AQhwY8+oAfodOUo+1X2Lp9gFRf10fD5dlA6ZIqSLntCpsLVSjKJTLp2xwJLC1eC&#10;lJUNuf5SPpoymqrD1fT1EoFstTrdmw+3XKO6e3JSpKv+e0nwo4yeMZA0X1GHSo1XqVHr1KMlNSkl&#10;EZZbAUhKEBBcyr+U7U4+p0rAjSZSqbUXpBVHVSnW3AAQVbHNgBA88DI9wdJu/AdMibVpFKtW2E3N&#10;a02VVrHq8x9T0p8Fcm3pThCShW7Ky1uwCD43A+NTVv3XUI1m1Sx7WiS6V+PMzFy6skd6e8kNnamO&#10;zjO3GeTz5xqEoV2Lu6TSu1WV0Gg1wuspjBaUmqlkHuPyM+EJDfJPJI0ctXbZlOoC7lpkH8ElRZK1&#10;quaqJSD20kBK2knwhQJABA/vqK07KkrVNWCsChOnprGrLtUdihVoswqf8qsuTVPoUrYtTZ4Rtc9P&#10;PAyedBPQTovYnRKif5pqjbVxdRamDKqMh5xBkgqVlzshXCQnJORyr+2ubYvI1Of1BuW3ohdh3FOg&#10;0pmUFYLxb7vcfbSeQlSzu2/qedSZoj0S6IaKXTHlTag2hyVOdyCwtIG5IV4wQM4B99HHPKCcV9kc&#10;Iypsl2kz75gpn1qW+ZAnynIawCntMhQDadvjIwQdNH6PFt6kTWENoMxlx+WFoSE7XVJ3FYx7kgc+&#10;+jenJTUITcuIFFplS2SSnGVjk5+/OoGVGluFyVUYgVCRIDYdQOVJWQPUPoDgfvpXZvyHWhOg3vRZ&#10;lHqV202L8pNrT+AZIAHZjgIQlRz6SoFRA8EnzoN6FUi5D1J6lxaz8jBt+nyosyFHiOZLipiDlawf&#10;yp/hk44woEaJ7wthqNRFLiMp7TaGsRkj0KS04FqT+uBj9NSwsi0DX13JGYkx5tap6El9l4gLbzuA&#10;UM4OAcYPGjtUyk7Y6Yi2/br1eupqnoNWlLEVhRbV/ECEYAA8A59/tpiqfBRANJuGIEsyWENMNuZK&#10;VKUr1JJHhW4588af9mQ5TTR6rJ+acyWw9g5UAolB/UDH9NC13VONRLWnCpJkS49KmsNuoYb7iwlz&#10;ATnkEJGeTn20sg2oKajBui5bJrsdTzFr1qK/THloBc+Web3oBUOTtIUnd9Dz40ZSIs2rwK4hMdr/&#10;AIiKYjDJ89vdvOT9eNAlJtu7qbbV1QaxNb/GnK4qS1Uoj6i8iTsSG217vzs9tW3B+ujW06hUXKpA&#10;oMdCpdTktD0HCe4tLZKwM8A+lRA1RVEvX6zXKFbFOg051lTU2oxmJW5tK1qhjkqGeRjGMj2Oni8J&#10;htTWWluMuk5KBu4/+xoNty5plWerrdxx40WPGqrjFIeSNgLKhhIIJ4UDkH9dME1257CfZdNdUzEb&#10;c3NNLAWy4D/KR5IxkcHjVORZ+6k/OO3BZ1sUVh9+ZV6uh8bQcNwkDEgqx7bV4H3Grau+pU+LQqbS&#10;aZBc7FKQtAe3BRd3e5488edDb0WnKv2k9RU1Rlot27Mpxp6VgoWy44l1ciM5kfxEkYKSDkeMY0GQ&#10;KdXLXokdM+pF6nQ8qjzUub0yWSolCle+SDg/fQt2U1RJCcK1GRVYi3MIJZU0U4KT9cagr/TVYtmz&#10;ajSBsqVD7dYgAZwp2MoObOP9SUrT/wC7RRAm01PcSHm2RIPBH5Uqx/30rKaCmy7HWHcjarbgpJAw&#10;caoEk0VmHcEeDcdNJXCrEVioxDu3EJUEqxke4zg/fOlH3FsjcQkNPLG7cnO3k4H99BfS52PaZuHp&#10;o6tS0UN1NWo6VpwRTJPqLY+oad7iP/cnRi3U4tXU4/HcSiLsQUk8erJzn7eMahZH/hqmKk4wznO0&#10;KbGcbkZ/l/Q6JLZg1aOzKkUy0ZtSKnA82hpAASs8KWc/XA8agoMxqTVpDCZKnWXUJeiu5CuyrGHE&#10;D7ZGdElJuWq0+MhukXQ6kJygpS5gDnwP31V/sp39DSRUKu/EXXahAf5kKYMVxOFtAHaSkH76jKxG&#10;br1HdiIfJjyQpCVgeplwe+PIUD7aIKtWEzkN02e48sElYXkjc5jJ5/roUE9hVR7dIltvsy0rDqT7&#10;OpHCv1PIP6aikgqK0qFu1N+m0ut3BTe3U41aTRZr6mgWnmhtAfJPsoHz7EaOYbUyDNrFvPT1vuUu&#10;QG45dVuUpg/lJPn99Tcph6TEeorsrNKnqQqY0tAUplQUDkH28Dx9M6jEQo9PqLip7izMhEpjTmwS&#10;JLJ/kdHvj66a8n0C47BqidLGLT6m311Itaj/AInDrbcOc1TGFJSVzhMG9Kc8DKCVE+w3HWjLbqtT&#10;aslKJkVpiQ3SFvzWQrchuQsKcU2DjlKSdgPvjVUVmBdtyPXTQ4rgo8anxzEjTKdI2vLlFtKxsAHA&#10;AUM85ydfPhNYvx/4ZhM6j15VQuCc5JRl0gustF47W3D7rAyT9Mge2uljTlHuzDN/Q/YocSQ0ir1e&#10;K3OW+gKQlznzr7UadETT2abHpaVSF7j3AjCGifKjjzjgBPk6/GnXM04x8yoiI1IAbUjBSoe3H9dT&#10;UW7azR57cylJRBbYDkVC3We44+6sZKgD4CQnOfAA51my5HF2h0I3EoTrV8O/TjpI9cnxASGpkp2s&#10;wojVdt51xKw8hyYwHHcE7mwUIO5OSDn2zq5LOtaS9FvCDRHUodq0BNNpxR6e3K7aiM7RhOwuJPHj&#10;GjmDcHTQxEsIjx6/cVULbamZQD5lPKVnCuFJ2A4UcjACfrjUJSKBcNn3U7atLSpNH/Dnqk5UEgDd&#10;WJD6y8EHdkhKSMJAwkbfvqe9LKqb2SMer8BFQG0W3ToFk3t1BiVK51MNssNoZS28+4EgdxaU8JBx&#10;5OAfPk40MVi6ZtHvM0muWpWfmKaFLiOFkFp9KhjelzOMcfqPcDVc2N05uukUubMuSqoW5Mmqlyqk&#10;4+FynVpOEhKzyBkZHPv9tXT+ISqzBjUq+cPU1xKkoloOX2gRgFZT5+/vq6TVMtWtoBJN5XBfVTU4&#10;ma1R4FPWnvvuu93JOQE88KUSCAkDzopqnSCvXNTXao1cCqalxBWlcxGCcJOFqT7AZ8H20MOiFQKI&#10;hdt0hhx+PKU9DLyMoS+NyW3l/UhJ4B+uoWZWq4tynM3RX6jUZL7ralqU4rYoclaAlPpA8aFRhDwg&#10;tsjnKZeFo2PBuCZLo1auqqS26bEkuxkJSiQ84pCHNgGdqEA/c+/GoDrt0wrfUvpxddpJkKy+7GqS&#10;H3H9rXcjthLbKU+yVLK1n2HHvo8ptDpN13Exc1TqKliibjBjpWdrTiwQVhA/MvAIB8DJ1M3HclBo&#10;tIlypbDUam0uKXZClK37gnkqWo8Z8caJsOOmAVk3ZQL4sDqJatQD1IqdoV8RH24ZIdYp7CEpbWOP&#10;+Wra4rHucn6ad9F7xp1wrn2Xc9wRJB/D/noJdUkblklYWFfUKBJ++c6Qos21qJ16gSGS0ljqhRXY&#10;znaG5mTJiBK2yR4KltvLH3xosd6X20m67Qu5qLEht0SoO0moU9phKW/lju7aikDjCylXPsdYP/yN&#10;DXGlYtc8R12sp6mJkPy25UVykz4yCSqNJQtO9YB4x6BkD6599NLbNCvabeEGWwajRKZR0s1cKyht&#10;TicPhhRHOCgYVj/VjTbqf1DFvJqs2lrpcepJjO1ZVMeeCO8lDZBXtHO5QQQDjkjUH0nupu8b2vWh&#10;0uk1GlUdv5SVV6psCIT0hlGxSS4eMFPJH/0s58HWrBanYjItUeevTm16nG+KS4m5NAj09iGmXJlQ&#10;tp2wWX0gtttg+CC4lIH0zrZvTm+pFOh3TCqKYdLhwEtwXKvLeUA2knDWEeFEbto58kariudWOm3U&#10;K/7nrfTS04UGltV1SJVbA3S63IBy68V+zA9IQnxjBwPGj+u/DZU+t1Yi02tXtIpFhUhlmpPyoLY7&#10;1TnrKihKd3AbYSASo5ypfHPjr5us6UtGXDcFo0D01tG5aHTfmq9Vma5b0htWSppS+yccKbWok7vs&#10;NRVzR7guCsw4Mue+7Dghp9kElLZaO8OqcHgBKQnAPvqL6IRqs5Zwq663MXSJkh1VLprjhDYUlXbU&#10;+57hRUk4SDgcnydH1er9PpsOTSmaYZshiIqRIkqdDQKAklaQk+Rge+uNNpTo2xdrYLdOavT7xg1q&#10;oU/5x+nMSHoCpUlOwSFoUBhGTykJIwTjzr7H6dv0K20WyIrlLqNOcU3LqSXA6iWy4d25GDnOVDyO&#10;MeTjTHpTbTlt06oQIMuo1JEx5UmMytG2LGbeCVJx/rVtIBPjjRUzcdMaYn09lTrtVjEobitpJLmP&#10;5sjjB/XQSTb0E9EPIpsqnRQxQZLtPjOMuNNSGFBTySrcla8nPrHpIPtjUbQqcpUa2qA/VpKmqMTG&#10;VKfXvMotxyCpwnzknk6cVCNcVOtNtTK0xKgZ8xJbfb3KK0KylO0eAQRk+MambfpVxplQHqdTWanG&#10;DQampYZUcIcILuzPg5Gc+4yNHGEv0D3SIFujVl1l+NVqc1CgSHPmHWWVYdeShGEgewSrAyT9NfhU&#10;61SKO1eVwUM3GuC4yyIFLaG2M2SEgsoJ/jKSSkKOeeceNTl2dKOplank22lxulOQ0QZip7hbeYZS&#10;sEhnHCsp3Dn9NSFT6TdSvnEVFtxlm2KewgsUxlwd3+GnhZwOeedufb66p4ZXdAvLBfYBUePKldRK&#10;tf8AKu5isQnoy5TVGmRksyWJA2JSscAlKEpUkDBx9ffRHVrto1DvCJGatqRIueqM5gNtNbg82ket&#10;zcMhsJ3clXPjUbVelFs3Tai5FcXUHX6LKL0VbBBWe2tOUqX5COOU/TOiZmjVqnon1wV50FO952T8&#10;uk9hpSx6G1K8DkceONVcfAwYVGmvVFlVONSdpOx3a6hCQVdtXKgCOAo+50DXDFua1quzTbWpabhd&#10;Sy3IYbccSlbjG8p7SsgZ9znOONWDBiupo9Ph06plc3vSH3n3juW8CskEn3UQQdV71k6lP9JJVHr1&#10;Moj9Sqk+U1BXFdCsymuVOdspBCVAEY/20cFq0SieiIbafbtSuMSbWltuO1COsKS5FkJyFOtJcOAU&#10;lSz6cZ40wj0uTZVyPVumR5Tqaq66SlTxDCnOATt9gnyB9zqGjUG6upt205HUdL1vyno7sliM28lQ&#10;EJKhnI8NqCincecn9NF94XVbnT6JOWHUqotBpy+4+8rc5LluEFpCVH6pSc8aW8bbCelYIRun9zsX&#10;9Qq5HuSRPobLst2rwVp2BeWVlopTzkJVgbf30V2sj5+mM1uJTpgc77seUp7c2tvK05Rg8bcAbT9z&#10;qEc6iTbmZt+4encWRDWneiYxMSEJU07gIWUHkjKVEE4JxxqX6kX9KX0xq9wNvJpKoEdYdfivhSS6&#10;kglST5H0wckHTnGkik0yRVFtmLczVQpRVINRmrhxELTw08Enuke4wE7SR/30HdRTcbs+jWVbcmLB&#10;pJUlyO3ECi86E8uLG0HAyonk8k6lbfciRpNHqJqgm1dVumVDjLVh2Ut4b3pP+kZC0oB4zg6fzKzS&#10;bCkf5srxXUK0mF2Y1NipGxgq5IK/Y4Hk/fWbcWESVLmWzY8hV/XdUH6fakSAimN0+QycKJfCu8Uc&#10;q7mQnaBzgEnUV1Bp9cXVXb5oCFzKvGxFjFBJQYxcKlHtn8xI8HyM6WdvihR7fkXZWW3p6qnUXfk4&#10;77aVppmUENuOtnO0gAH9xquRcfUSiXDQKUsyzTbrYYflVrub0xZZ3b0qHsMbRjjP7avtrZWrsNWn&#10;KzVKFS4LFt02kMLnMqWlhKxIjnfjuEq8nk5H0Ooas1CjdTeqNMtS3KE89Apjrk6p1Jav+EkuMgJQ&#10;0lA4UQ4oEkj+XjRbd1yyrQiUiPHYTV5sxa2lgudt1ZCfzDGQMn7ah6E9BkUK4bLgW6LPuWlRm5DK&#10;KXNDkp6IpKFqX3gBgkjaR99XicV4LewJqdm3n1GqCbC642ymBblNjSahVJVOAcXMVGWCCwsf8sLC&#10;vHCiAfGn98VWzbqR0+6cW2h2gG22otct8qIX83SzLDTqFE5UHglCFn9c50V1vqrRrBLFusRJKo18&#10;0WRHptTnuKUht8nY60VHKi4lshQSSCd3vqletHT3qHJvrp+mxKyafQ6BSC1KrDSgHAzltLreccFS&#10;UjHsNxPtrZjaapi93sjfhVuGddNtdcbyu2NIco9YrMlMqOyVLSUtRnEvBI/1FC0g4+g+mhjpjbU6&#10;gXnTLcoVusxLbgxFOU+45Te5wS5DG4YVkAnKjgYzweeNEvSLqbbVo2H1PmW3SZLLFauR1mgMdhS2&#10;pUksNpcAxnHlSzn9NLdJq/bd/wBMR0sZr7NDuG0JT7UhuYkkPuBSktONEcbU7yNp99Bltyl1VDI6&#10;SRYNk0uwOsl0Ufpncdmt1S2bSaYbckTJQSxJqQKsnsgfxFHLhyo/XjnQN1+6d19ujSra6Y0GiO/K&#10;1yDGYjOR0ts0dNUf2b0gDn+KUAnnak51fPTqx6Ra1p120qMxAl1plKZtS7TmHVoUeJCArJSRz++d&#10;P6Z08oFRv38ch1WaqfIV+FrZkuYitOR2UupdUMZWdqgQT4zpWPK01F+AZLWijvh6tS67A6UXdRLn&#10;Q3BuhVflxkzIr/D0eOoehk8HbtDqkjA9JHGvvX6zqnHp1MpHT5j5ei1itW7Lm1LvqDrRSlSgT7/n&#10;IVn66u2pWV0hp10v1e5r3crNyxkKryaRFk7GY8dIS0l7sgnO8qAClHCt3AxoO6gTXKxEojNUQIFN&#10;dqjchLDKgklDfDbZ+uCoeNFkT7d0SPgkOtLtOunorcFtS5EqDUKvTpkeAtpZBLyCFISSPdYyce4z&#10;oc+Hvoayhij1O7ik0i3aMxKhUxKilXzyVkB9fjJ2+r9Vc+Nffiete7ZFOpt00e4EWfSKe8xUJ1Rm&#10;EpjuutD+GhCfJXxggefvp38N/Ua/uqTMmuVuz2aZSkMhqHMAcSZq95ypCVfykAHjxoFCTXVkckEl&#10;LpFmdH4VwJowkTLsuKoOOwXJshTzkVp0J2jKjkhJBxnzgZ8a/N9WbsseCmrV660iN818o69KZC2w&#10;4EKJ9I542449yNHt2dP0TDQ+osBbLE2jS3IkxTqQULjucAL+gBIwfbOq8vOyI1eodJeusmM7TKoX&#10;lIiILqZAeXhaUp+pSSQT40p/CWyk1LwT/T+pv9SbEmdboxTJhVl5UKOj5TsdsNqLa3SnJwCsHGf+&#10;+ua0tkQW2YEItO/MtSJD772CopBT6gP5dp4GimZddHRYS6Ja1EXR6ZbymERYWA332wCNxSBger+/&#10;J0FXHPiyqcmuS1xJyNzaWmW29pCvuQeMc+dG5RfgqDa/Iq2Jd92KnQV3RF+Xgya0qBJ+YCQ1JjqJ&#10;y2yjyBsUMnVoWzRqRZ7Uyr2K085DCi1MgIypQW0nG0A8g7SMD341HLjU24fwyLU6IkLRNVLguv7X&#10;VMlvaolP7gDnjGpO6q5UaJEelMLaEWX22nVhIQppwrACsj65xk6BKw0yF6TLj06n1+bSLndrTVVq&#10;TtYYEkkyWCsJT2FpJ3DaUYz9hp3cr9L+SenS6P33ZyS2w6n0ll0nI+4IJ/rqDpfTiPF6oC5H5DkV&#10;YDq5rcVfbQXBjasEeUq9xqX6t1u4Lfo6qrZdjqvCQQ4tcduUhrsNgZKtquVqPIASM8edXGOwvoi6&#10;vcM6Pb6ZVzRFHhaRODKgrIA2hWBgkkEZ+2oukwbyuFMlqNSW3Jbsn5WBFkuAt7Ep370H3Kx4zxkD&#10;RPbM+s3J0bplaup2W62IyJH4cG0qUEH1bFcBRKc45540vULgetCgw7lpVKqFQX3WO23CSC80leQH&#10;Nqv9ORkaakUV9YlQdpdJqc2nvvTZjNXcly21rCHEMPNpUR9BtKSAPtpfq1SDUraolXtNx5EidUWp&#10;DLgdwVrCVKSOeMpIJH3GpNVFocFxaadIVTnJzCErXIGUrWgHBJPn8xz99SlSsiu1y0LMrVr1libE&#10;pi1SV00oSyX1hSwXELPOQSRsPB0tyvRaRA2tfc2+6NbtQkLaL9WiPQUzgMIZlMLWlwOA8ZyN2BqO&#10;vardebaFttWjaUJxukhpyopXlb0tkf8AMW2PSDuUMgZzqAsyx4TMOd0f/wAwyqdKbrsi7YzkqMUO&#10;MOOkpcj7SRlJASoKHnnjVyIveRS4lP8AxZbbs6C0hgIcWQ07zsA3f6SSD9ce2ijNKVIpoqmzJtGb&#10;XTEt2nPfuerTVtOficdSI9PS44pS+fASU5OByffRTWr7c6i0y4bftCktN02khSVVmc0lxp15BxtC&#10;D6dhBIweRjXdNm1C5W6Y11BrcNitrkzFMw4SNigMqLY3/wA21J4Vjn9dAPUa959ny6H0sgWxJjW3&#10;LgBEhLSsqlOLUO64p0fzJO04PnP6auTvwUFXSxMZNltspisMvU599DrjQBT3EqVhSSOMDccfY6s0&#10;VWZKptGVFXGfLrTQkOJTypWAHE49iDqtaBZUq24VQqsBb5THYazFx/DeacBW4v8A9QIHP00aMXBH&#10;XSotrUyOuLLYefe+bdbCmtjiEKRtI5Ockf8AtOl9X5IOKhUF025WI0FxxVLcedYIWoYBAznj3x7+&#10;41xVJMhTVwwm42Iq4CS0v/S954/cD+mhS5Ko7SbqpVMmsiauQwHnA15SvlClhIPun/bRY3Ta3Kfb&#10;eo7SqlFcOAAeE4BTj7jxolosjWpEupqokSZ2Q2pl6TKWteGwgI2uc/Xwf66Y2c/W59dqsRUhlyi0&#10;RDSKZISkhUplSNwUP+kZKTx7amXbSq1mutsVhtuezdUdxlMZSgRAlIzlX/oUgjOPcaZWnVob/wAz&#10;FhOBpcc/JqUtGwjHKgkH8w/TVkP1+29Wa1Qojts1d2BXEhubCaSRiWWVb1MqyPChlPH11B1Wt0GN&#10;FrU7vuRYlwQitVNc9TyHAPUN3O1SXfbPjjxqwbipUJygIECUmVMZUoxFjKFsOAfmB8gfUaqDp4bT&#10;6v2nLgO74k2gVRLmW3CUvP8AJWCrHP8A1J+hSffRJaIEFtO1emMVaqVxxyfIcguTH8jCEvpaCkY/&#10;VAxx7jURPvlVit23cjjr9X/GWEzKZOiNhTsSekYIUM/lwrnP+k8aL7ZotTp9Sq7t0XFHmplhptqI&#10;EBDUZspKNpB85450P2dQ7VoV33FHoFuVL/4NMRDkOyElUVG9AWewTxnCgD78jQeCMWrj7UmmU6jV&#10;PY4zIadcdeZON0gAKCifPnJH3OkpQeqFvR4Kmm56aTIafZkggqcSUnuMlH9xnT64bZRUaw/EqD6m&#10;INWSJVNcjna9HcQAlQweNquePrqWg0ahQ1/KQoj3zHyxdUpIyt5KT6iR7kedLe3ZRXdIrFUMBVuN&#10;zICnW6opynhxJCfWjKmSPLasD+udTlvTK7Dmyp1Lp8tVux3yz8qQXkIcABcRs9sLPBA5B0zZs9bd&#10;cnXRU/l5UhbyIwSE4CgNy2Hx/wBW3KT906nYlYlUt6lrtht9QqGZk6OEelRCtqlA+PUAf3A0PggW&#10;yKvDkUtFfiQYb1LIHz8dTJS7HHgrAAyQPcY/TRFTF0WlMU6TFitOtxFlbK2h3GX0KB5P7Efrqo7g&#10;r9U/8RVuUXu/grqGm5ocRjaHAQHUpPJAVgK/vo1TXqfCpcVtlR+VWC2FRcYacT5Tj/tq7smiLqVP&#10;lyL2oF0UmmrMqlPvU6pJLe1MmA+fWEk8Etq2rAP31YUGVFoLZp7VvRJbSUqaK3PGzdkHHuf/AJmo&#10;63qnOkwVzaUXn47xKlx3U8jHBUkexChg/UaCbPqt0KuqZHuuX3h8uss7ThH5+QB+mPOpYIaTW6i9&#10;Mam02LTW4yQpC2mUkKIPhX659tCtWfqlPUuXFiKcJWVOtgYwPqNStQrbkV5uL2iluQFN9xo4UD7H&#10;6aYRY02lj5SRNkSWlEuNreOVAE5xnUoh01U6q5ATUYrTq0hpzdGUPUpQSSMA/caDaZFmVdMe9bHT&#10;JZfbyudTiCnC/C8J+h54++pmpSrrnORn7cnw3IwcLnc2HKSk42q+vuNG1GTEih6oYQ26tO91KBgK&#10;IGSQNTqi7ISBVWHYrtfQkmO+ECYyr8zS/G7H0wedETSEKjISgJcZPqbcHOQfbUNGZbmzU1+l7VRZ&#10;+5MphY4UDxnHsc6RoNRW1PTSqdGeRFLriFsyPzsOAE4SfBQcZB1a0UcWvftzX/LiNW1apprNPuB0&#10;V6uOq2wZcZvKCiKDlbji8IyvG1OB6tWpQaBallUFNvUafIlImypFSlLfeLqlyHl7lfTakcAJHAA9&#10;zk6ivm2GktQozKGW0ow20hISkJHsAPAGdJsyVPPoRF2rVv2KcJAS19SpR8Y103lUVSMkcd7Y4vO5&#10;E0KmILKUJWkdzepIIbb8Zx7nOqgvPrNcNGlR40OHS6tTgpTdTediOhLKVDb2gtKwCpWefONFN62N&#10;filfilOlxrodfntoYhpIbRHYJ4UpRJC9vknjgHg+Nd2ZTIDVLqNLq9dhV+XElORpXy7KA13hgqbH&#10;+vZkAnHnjyNYck23bNUUkHVu3IxTKEIkekU+HUH0oKBEYS2lpnA3Aqxkk+NVnCvao1X4tKlRW63K&#10;MFFjsyH6eHlGMy+JO3clJOCvaUknGfVowW+3Ahz5810Nx4Df8VxQyo/9I+pPtoYTcto2xfEiVX24&#10;0OYujsKj1B0bSGnnRvYz/MS4GjjnRcet2Vk8aJBNDptXabj1KOVPOKWpKFE5KEkDdj6Z1IQ6FHpT&#10;ZQx30JeQUtpDpKEEHypJPvn+2nFRpu+txpqpS2HYAW2UpSCFpJGUnT5SkFJBVnP11opPyKuhG23r&#10;YqD0mmXTIkwG0pUsJaUCJCkeEpVjgn6a+XtKh0qGZlpUCRLoLrZjTd7p+YbKRhS0jn0/X7jTZ2NT&#10;aafxKQpHDySlSzwlajgY+51H3VctbtvpJVpVttIXV4klbXcWgq2IkucKCfG5O7340WqopJp2Dc+s&#10;0a36S3FtOE64uQgypCXFqBTHRyUlXkZOB+/301vmFa9Vs6Uy5SHwuShtx+IypSmjtwsBf/TnHA4O&#10;ndMs9642aOxJW8qpPKjx1I3YacypBc3jHPCVcffVz3ZMoVx2zUKVRKU0alCkqZiuoYwlSUp/OVAY&#10;OOARn6aD7LctFFQKUKsyxaFMhBue7TzVqBUFoB/DZ8ZJUCnPjcDjHgjzxq7YjlMptuU2tU+umpOV&#10;ZOag5JcTuU8GtylnGMJBBGMY4GNVhb9+0WvMR2GKLJoEqHKRHqVQmvIDsrtoUF9lCSVJSrJyTgYw&#10;OTowlWHaj9jO0Gl0h6rTF09yNFbfWrDCVgjeSMeArI984GsGW/ctIddpV9FR3Z0QhddOp0O7116e&#10;7bNHhssTI9OR6asWni4G+4eQ2CRlSfIJwfcAfxbdQq9W+mPVzpTZNPkw0UBVHgwo1OHaSIyUl+c4&#10;pScBLQQlKCCeScc5OthIqDFgpp0GRTXUQ3YUWBDZZbCdi0NHduA/KNqQPpnWIfi76mVaqdQI/wAP&#10;sUNRINWTEfk/LgNvS1PnflSsZLYShWR9TzrocJuU068Ccz15ADo3Z1Op9pU2h0agPOu1SkshDKCS&#10;8Zj6ElTufbB/oABr0GtK0XEUGnWbVQ7INLp7LKHSn0vOtpAO/jHkcffQJ8McS27Wl1yqCmMOiHAY&#10;YioCRuQyVqBxngH0pGrTuTrRU2Ib3ydmLEYJc3yZExKEo2jO4JCcqI4OBpnKyfKwYKSVJA+u076p&#10;Gxqw6XBmpXKVIlQJ4LQAWrctSHRwDn2IxzpnM6YVK6b7kSLwciQ3o9JKGqY29uQWH1KS44taeVHC&#10;SMcYxojpHUrqAuiwJq6fGkrmxWpDRSgAKaI4cJJGArQTS7+qDnViLMvC4KSqv1FTNFjUqmpUQ3Dc&#10;WtZ3qPC1gDJI8a50ppq2MipWWRYdhuz2JQYqqo0NhPyzCmWv+YgcZAPgYA++iaHYNn2nFajrqzTO&#10;AU7nVpStWTk5J5JzoDuCyZVNmSKki5Z0SNFjOOobYl9sOo8hOz3VnjI1CUWQ3UpPYfuAVKTSgCpp&#10;pOOw4vJwtX8yhg5+mmY86SqipY5ylfbRbQqnTO221uuz2ZDq1qWVbFPKUr7YGmyus9qR1pjU6my1&#10;khbiv4aWkpbQnKlkk+w1WZuy1Z8WoUdLDSqpAwiS04oh9pR/KQn6EDIPg6r+Ze9UX1At217GoEio&#10;VKRUgia04gpLFNC2y+6SeMbcJCs+cj30b5LXhUD/ABot/J2HNJ+MCj9Tv8xx7CiJNJo89FIbqSnA&#10;4anJWkkoioGMgDgqJ9/bUR09+I3qp1WlTI9NgUKg0iA+21NnuNOuSUAqOW20H0lwJSc549Q0P/8A&#10;g1TqtOE61qoq06LbM2bNW422EtAOyluPPlz2JC3MDHjA8DTn/MdDq1NlweiQitmlVQh1t5BSmcst&#10;kLW54IK8ghR/0g8aL3+ysZHBjSpIcLuSt271YZocFttFJumsyXZMh5zna+gBsBH8oGwk/Uqxokql&#10;2z4dWuGzau089SYDjaStCQlspUhLmM/UeT+2h2iyqZdkKRUblSxFVT56ITc1s+lp5plBXhf03E4/&#10;bUTQZ0e5LoqtLkSkx4DzIjRg88O5JJPK8H6p4GsUJdpDaHNqVql3lb70u3qn8xAKnIbE5vOSopwp&#10;SQfpwP1GhiFTLnqF8Rbrn151+1rIVK+UjPJSsz6gpJaQ6lfkIQlWfJGf0036Y0q5ejv/AIkx7qEN&#10;m0KFLlTqHER/88GMolacE+QeEpHnJ1KdIrjqFfsp2sXpHhUyLR84ZAPZSNm8lZVncUk7SRxnxp6m&#10;4OkUIXJVKvdN2d2zqjF/zBFhfJuuyATFRDKkOvqUR+UjAAP350rbtYpfUGybkj0mBDrTzjz0Br5o&#10;gtNyEpKQvcRjCchQI+2lpsGm0Zm6o8GgJjVCuWzNaYZjvFYk91PlAI4I4OB9Rp/8P1rUrpn0zhv1&#10;qlJmOymlKYhKTt2LztU++r3JV4HsBpzfVWyN6Kp6YdPrs6RXvBpHUe7Jdco1+0VSp1UfdJapFUYW&#10;46wypwnCEFoqT7DKj441eFWtrp69ZlTplqQqdMgPR1dyPEdD7S3ykAEYJ5yQf21KyKaxW6FV6PKH&#10;fahBDjzDSAr5l9SCdisjgbcAfbWWutUW4fhwtegdZLCqLjTtSmswq/RHkZjqLjSlhxIGNik7dp49&#10;wdSMvc8FJJIsi/RVINdoMWjSo7FaoMKIyHHFZaRsRsXGX77HWwFfY6Lrrtq87ktmJdtu0t9KFtqV&#10;VKc+gpJQpGCpCsfy+QPfQx0gmUurSan1XqFoINdrio5h9+QHmwlTSN6sYAT6lJyftjV00O67n6Zd&#10;P7hr/UGpy6vU4Rfelsdxr5SnsheEJbAxnclSSE5ycjSJrYTdLQGXJ06cuWkNVKmzJ1MlVCEhDbpS&#10;UokIQAAVo8kEDGdQdosOV2BItyTSn6ZSqetT1ZlS3d23ByEMqAwCojjHgHTukP1qJJN4ypT65Cp6&#10;nqRFKwoGBsHaYWknCdylHI9idGM2lRrjix6bdr3yi4q97rUF4sx5EtR3Eq91BP5QD9NKb3QQB1Wp&#10;0uxqLVeo1WeU8xSWFzmYSHElak49LYUrknkD9dUB0JvCidaviOrlVvKsVOyKBHhOOpZYkll+S4SD&#10;2nHQSFBOFLwn2SBjzrT9/wDTu0LqtJNPrJdm0+nuOSXKfBVsdlBKfS1nI4JA/fVIVqoR6BYnUebE&#10;6cwrUk0WjNilUktBZ7a0FCXlnHrUpbgyftp2JRQMkHNr0a3PifsW/OlVXqr5csapl+l12ODuUUqU&#10;YspH3IBCk/zAnGvs3ptd13dFbh6cruuCupzITsKJVoLhLfdBBBV7pClJKVe4BOoH4Wqvc3Sno7bl&#10;zXnuNVvOotGoOuNBHytOab2Ru4E/X1HJ91aqT4vZXUvphdcaodHbcrUWTKrLtYYrFCK1x34khIUu&#10;HIaRkFSXwpSTjG1f1OtuKDclFAt1FthJ0E6Q9UOmtOsuh3Cy9FRR6HVapPRgrZTJfmFCUqPjudpZ&#10;5z48aH+oFQ6bQOplxTbfbmzLsFIdjw00mMp1CpxdSsbinIUoBHPHH11ftg3p1bvbp/QrjeosWjuT&#10;2QajBrbI4SOCpO3ChnkgHkA86Qo/UPpvbnVBNGp/S6XJrNSbUGqlBgtpZ2gfxV7lKHpA8nzj66y5&#10;Ms3lbYyC1oiOk1y9Rqt08qlwGzkWze9wS2YTE+otpyzESy22sgKwpQXhagjHBIJ8Z1YbAt7p7ZkW&#10;DctwLkS5tUmvPypD38RXcwlTqsH0I2jH2HGvxtSgTrkeqia1dH4rHfS2yZI7kPepO/YghO1ICTk+&#10;41aC7d6T9PoTVc6iVOjVCeU91Jmuo7aOONqDkn29jqsaU3YOSXXx5MaW/T/iC6w9cLs6jdMelhTa&#10;FYojNt0qsVqT8lEbjR3m3O+EEdx5Ci0obUD+Yc8a0SKZ016LRI92dW7tj3PcUJH/AAzAaSltpz3R&#10;Gj+xJx6188e2uL5+Lu2rdsSRd9Fgy6uxCkFp+PFWmO2xnJSVbhnb4GMe/tqlUuVXqtf8a6rm+WVB&#10;p6kzaggepojhSGUfVPHJPnGtE8kZVX0DBSfksLq11bc6rWzS49Us0twHHhLixHcuYUg+lbmByMHg&#10;eNEvTm5J6aZCp9QeVFcjntMEtJbC0AfyAjBIzjGoW1KjeFZ62xqlJqVGNnzA1GFLEMF4R0t70kLV&#10;wkleAfsdWbVOtPRlyQKbVbCrEJDay3IlLpaS3AxgFxa0qJQAccj9fGkZJutMpvo/BN9NaNHpVqSr&#10;Zua8hVjczj0dxUxSUurWtChhKf8A0gcD6Z1Ulo1GXalKuuz7gfU9VrG2hiS/u7T8ZZOxSif5khKh&#10;+mPpok6r9Pa7Wo1l9T+nV2GdT7PqIrYjxUpcMxI2g4UDg/wu4kjGfX7a+fE/SnkWBMvq0KeJ67qV&#10;TachhpH8R1T69iT98bk8H76zq5IqLUZX+x1EE2TZ7Vz1f5NMSpwFS1dgnalkp3pKc88jH76r524L&#10;Zj25Xq63TZiA7R1yxGQ0leFsoUQEDIO8kfbVj1SVHty1qFS70diUmnzHWKDSu6ramU9sO1GMYG4N&#10;HGcA6GrstcQ4UehW1SN67int01ctWCIIf9Cln7bd2PuRqRVPYxs+GuW9Xrds676DIQ3SrihNTIrw&#10;OC02UDuhR9sKG1X3zpSb2Z9PVElRUSGn9qXARlKgTwR++MaMbl6f0mO1R7Cs5hmLRLYpLdIipAwk&#10;AD1Dj3ICQfvnVOVWtXK7dVVsyjfJJagSIcBp9TgDLLpwpSSocrIxz/TTVVg45OUbYhfnUEWTQ5c6&#10;pJdlypzqYcLtt4KjjCUL9h4x+2n3TavzJkNtVRmIdnICG5LaeOy55KTjwQCNS1SodtVe05TLqGZs&#10;2C6l9a5QKdjjas9wJPsTnH1zoNgUVyh9RzHtGciSbqaVVpLTvpbaktJSh0pPkZGOPrnVphoNbkFx&#10;QxHbtrshEyUhE5Tru3ssFQKloHgqxkagLxu2dAuhygUCIibDbaYmOsEqQ6lpIJWGj4PCRwc/bRjW&#10;m5bUBKVhovFOFj8yR9dBcO5qbCvCPQptLWt5unuSGqlsyMJypxkfU4CcfrqbkWTZiRBTI9ctJDE9&#10;Cyn5NdRJLe1SvUkZ8Hdx+2ohxdx2uYjFSWwKc+p6Q5tWdkVZJUUo+nJ05sivVe8+nlOmQ2Y0Wnf5&#10;gkOuMr9Km2EOBQQM/XKifucaPHpVsSbFFMajfPVWtNKDy18iKjflIGf5sAaW406JdEVb9zw6xDYm&#10;OOocn9ntJ+cj+sJ58KxyM6rq8enKruk06lVyW7HfU84Vvxs9pLZGS4fAwDt4OrCrFTSpsd/YXoqQ&#10;ey2kbhgf7aY11+4VU1moW+tlDrh+YQ3Jayh5KD6m8/ykj31XWnojdkBHmQYdQ9Sg+3GaZ7rxayUE&#10;ZSFo9wCBk40hWp8C35IauMx24DyloWuVjtLQSClSFHgHnx9tTEWnIixandBnIal1BnERmQgFsKUo&#10;YRgeRkn9tV1cciX1M6RQkTRDZVOnlqoxVO8xxHdUlzbnlIUEJIB9laPyQmhdVYctW6qNDqqZNRak&#10;fLud1W8x4SyElWM+kbN+D9tExuGmP21Ra9TIJehS609CaeTjcpphCmt3/pynP7agLbt6nRr1lvdL&#10;7eXNTXVJi196S+VlxpTZIISTxtGfA5HGpG+rMrEu0aJRI0CoW6qzJzTtNW0hSWJadyu8FJwAQpBx&#10;z4V++qbXhkRLVGNR4FTj1Z2AhUt1ASiQkDcpKfIBP82FH9dSNLuGZMciGhVCRDpsWcBIksspWCwP&#10;+YhWM48/qM6BpTlau+iS6YzNbpj4UXYrzaC4kN8gEg+CPfH01I9LadXbOpcizaKtT9PAcW9UJSsu&#10;LfdGVlI8EZ8e3341IvsX4DCoply6xPuJuSh9f4hJiwVAlTZhlCQkgeASRnP66BLjpMR1uPJisrEy&#10;TGS5GSeSpzJ3pT98jU4/PkMXe3blLjuFk0xt+W4lzAypZShSQOArhXP20FPs1ueu0Lpoa26jVI1W&#10;qNJkRVOgJXsK1pUPG1ZaSrH1ONMaoryGMR6u0iH8vWG3GnJEcqC1eoIXjBIP2+h0O2zZtEsaj1UW&#10;46sQHpS7mAPht30JdbSfodu4Z55I8aJLgraZVVixaVMMuFLbWhRXnKSUnKcHkK0NQqhVIEpbNIks&#10;vsu4DkCQgEOJA2rSD7cZ0KdaIJ0KoSfxJ9MFlNSFRbdE+SslaXil0qbW3zwoJOPpxq5YdmR7konf&#10;t+84i++7vnpdb2uIewMoV9MYx+2guCihUuzXorkZuBIpYUmEEq9SgVEJIP8ANkHkfbTujM1VcdSq&#10;a45SaZObQ9IW6kKeecxgqTnwMaBopomrh6cXOw1Amqr9Iqy4KUtMNtKCXEoBztPPPJ1Dz7Buq03B&#10;fdQqUdKmmRCXHQ76ktqJO9J9lZ4yNQd+ViJRqHOl0t75mbDZUgEq5UvA+n8w3A8aGLFqdYr9l0RP&#10;UmqSEy5zTsSZIYI/MHF9tRzwDjbnQ/RSJPpXUavQq7Kerb7tYtiUkQGhJZQVsOI9SUqPuCFKGT9d&#10;J2tPaptFVRpkxrs0yoPQGQjlaUKeOwZ8kDOP6aWtdu7LFFXmVpuLV6K84p55tJ2OMoSdoUB4I24J&#10;xqcpVt2vRX4seG+AmU+6ptuSQopQ7haQCfzBKwCknnnQSLHl0QIEmrrt6lIdqMqDTVuLdBALQOdo&#10;Kvckjx9tRTUG3LhttikvrXDdcjJkOll0su94DYpaVf6sj++oGdd1DUwKPR67En3FWHvkJXyzpDrK&#10;FKUckj2SoAfYE6cUGBDY21l8KeU0FsyID/kJ4C1Nr9lpUOUnyOdUnRAa6ETL26d3FH/zNd06sUKW&#10;6YNao9RATLpK3FbW5bK//Mbzt3Y/lUTjI1Yl41+pUquSqK/TWnqhSJXZVIQeZDCx6FH77VA5+2ub&#10;5cos6rIgSKUpDqWOyJJThYzylQPuMa/PSYakouS5JiWpMaOmK+pXh7YnDav6YGi8gVQtQmHIUP5e&#10;tSVyW0uLUhShlSEH8oJ+2nkhyQ04244N7P5CfoD4VprSW5s/vykhJbejAx0q/wCWon2z7HUjRELR&#10;R47VQJUtwbVhfO05xg6u0WKUKlNQ4bzENpCmwnur2DhWTydNp7M1So7tGwpaHR3mf5i0eCR+mnCp&#10;ce3WXkRHgotr3rTu5Q2fr9tRsi5kzYj1VpzSY0mMkqCwAtCh7gj3GOf21OxBxGqES26fJFSXt+Vd&#10;2u9tOQoK5Sr9wf7aGq1SatIo0u9GL7coy6eUvoZDSFtvNk+lXjdnB8eNSiHZnzMqVcDTSY8+EjLg&#10;R/DxwUkYzk8+PbXEyJaN022bSnKVHfdZDK0AlOSkhSVIV4HjOoQL4a6+wuPW7lhR4iGWFdyO073F&#10;tjgqKiBgeNCPUGhrmux7npr0hcSpSG20wm1naUFJ9fHHsDo/LaJMCqoq4SpuWSjCSR/B2Yx9snOo&#10;qlUBUZDMqQlxqHFO1hoK5dONo49kgD99aaEvQraCanbbJh/PocaUQ6pJHIcGAEpP0x/fSLPTCyen&#10;U2NIo1YVT/lXHpDzIUXGwt87nEknkkqOcaetYQoPLwSOefrrpsUtMtl2ex8woBakd05bQT749z7c&#10;6Z7aki1KhUz7Bq7SosiuJSlw4U2pCgFq91HI5Oq9u+s9JrhumLaKqZ+K1KlyGnn5EtJQqMgHejaD&#10;gkEpTz4x76SuWrUWiR5VfqpQ1BiO95SUnAyCdqQPfJwAPvqi2qvX7w640zqmYbdPp9RWaEppCt25&#10;LbDjiAo+54GT7HxqQxqJblaNYvzqlMkrqkeMl1taSeOcKPg6j61dgoUeI5KiuSSoFcntpxtTjHH3&#10;yRoDpt41G3ak+tpxahJY9CFcoC935sf100X1qUipKYrBp4hxWVrce7fqcWOQgY4znRIq0Tsy7Kc5&#10;X4Dpf77bUtqQ9HWSnb9lD6jU9bEyPdlwT2qPU1vrS0E1BoqIjNkrJTgeCvjz9tVfUOq1oVFt6rw7&#10;WPzi0l1bbiAggDPrWr2zj9dK2V1gqFNuaxLjmU6lUey6/AjKqqkKw61MlFSGC4T5QDg/+451TvyQ&#10;v5+mU636TPqbNVbfqNLZc3bSNsda2zjPPB2kHn2Og9vqVfNRsmWLafgLYUwJKRDQQtaFkJyg5Pk+&#10;/wCuu7k6aFuiXFasiu/I02tVZyc/ISSVrjqSnLOf5ju+nsBqOpsm3LUZqFFtGMX3adTENPOqcwAE&#10;kEtfQEI3HA1cF2krKlo4rtgIsyhtS6pJYmzHQJzqGkHch0IwlBV5UkFR/U51M2Pf1YaoLyqSyo1u&#10;loBmxnyUJeZBKt6VY4JGMA+404bte4L+hNXbZkt2oxawruL76cpjJCeEJT9QryDrtxiqWal+2qs0&#10;XJPdblvgJIUttTWSV/RKVcc/XWqfG7K0jPHLT2Eg6sNVSnwKlXqd+GLnraYYjygA8tbo9PAzj3/b&#10;WL/itqLLfxZ9PKzWrd/DYtHoLvzFTbUXEvl1x9EdCyB6cKHAPJCjrSdzxKhLrVGuh6AW4NOjPJYW&#10;4kAqlu4QCc+yW0nB85Og6r9PK9edoVC3626lM+5K22usPLG4x4cdOWUoz+UEk4A+v30XGwywtsqc&#10;u+iwuj1qT4nTyTeFVhuNO197tRmjwREaG5C8fVaiT+mNLzpr02lyJMR5wKp2QtpSeDuA4/qf7aIk&#10;VWsJaplGjsKXDYUtx55LZA4ZCEp+n8o8aHatNrtQnCn0CjLcJQh+RlIGcKztx+o1h5EHLIaoSqND&#10;CgsVO2ayblluSqrBapiaWuC7IURguDbsSeBt3HgY4zoM6k9NqbDrkWqmuSqBU4y3KpSKk09tQytK&#10;QkgqI8YAyPpo0ndTZiJDv4bbaW1tkpJkPEgrHnASB750RW9Y8i76f/la4DCflyu5ObTIO5vtKUkr&#10;aAPOPUP20r+M2i1mjElbKqEzqxalIuOjKhv1VlgMKTLUUs99r82SkEhJUMgj2OnlH6VXSm3Y1LFA&#10;XTaotwOz5TTiEtvv9wqW5uB3FJJOBjOMaGqNCuXpbd9frCJkSNQIa21T6dFSlTcJIZBLyQMYSEje&#10;U8HHOj6odW6xPpzjMapwIb4dHadYTvVIZUgKQ4jdkAEEHOrjjjh1JA5JZJNPHVGRet/wy9ZrF6J3&#10;r1YrHVuHJXU5satVKIqMtqQ2ylzY1HbkBXG3uJG0JGSng/Uw+He5Yr3SCR/4YPupi0tluPct8VyS&#10;VEPbO46hnflRbbJwkeMqHGTrnrtVf8023VaFNlmoOR47q1/ik9XycRewrKw3nCl4PHsCRqBt1y1X&#10;umFu9GLDnstWzGKaxWal2ylVQk8EghQxgZGcjyhP007P7c4ppUVFTjqTsuer9QKNfnSqmyKEmuNW&#10;gpbbD8lcUR36gsKBG5B52EjP300S5QaDIXT4s6ms1WoFCtr5DS3SvIQSByTtOB78aloMpyldNa1Q&#10;o0SNJdjQTVIbLytreWxuCVEc4wnPGqS6h3tDiXrbtbbjSzNkw4TspcdguttocQsB5vg5LZUndkHj&#10;WJRlN6HKoIsVFvUC0reZtCqXJEhsvVFdXdS+4lJWggJKQCQSkKCRnUJKpnTu5K0tmzKg3LrUGoNS&#10;H5rDndSwoevtEjj/AE8fTXnbcHRb4luokFrqlWkT6rUKvU34KI8qQpE1fbG8qDSsBDZ/lSMeM4wQ&#10;T6IfBZ0nX086QW+qtURcGsVJldTqwf8A+aqQ6o4C8+MICAB7frrdk4ixR7XsCOTu6SHnxD29cd8U&#10;ilvUYpaqtJcMmosNNhQlRllKXUN59xjckH76Y9U3qT096bXG2Y0l+nRKSqnRYUdG9+Q4pJGAP5lc&#10;Dx9z7aL6X1Ip96XNW4VmhTsG3Jq6bUprrRSDLAyWGs8q2+VHx4+upKSKc442Zam0TXnVuRHO2HXQ&#10;tKcq2IPkgefoNIVLyMKp6pG9mvh3ti7pdPTTbhkSqc0iOkKEmO1JaDYaPvvytOR9vbUz/wCJtFtr&#10;4gn7GqK1C37teFHprSRub+YaabaWB/oJWFfqc6n63WDbNWZn3Wv51mGS/FZLRWhqR2lKbceUf584&#10;CAPHnQb0khQ5883HdUJa6lAnLrFNU4yUAGQlYddRuHspSiPpnOpKSZKYtcV003oz1HgUGq1z/jau&#10;6hgNNE4ejKWW0F0ngKGAAfPGgLq1RaLItTqLGu59192rNRqg5JTklpDD6VrabH8oDQI4GSU6Mr6p&#10;FrdTLkrNOmU/52JTjEfYrK1ASWVbt6WN/ko378Y9sfbTm+LSgt2nUZtS7dRemsdh5l0Y2h1QQltJ&#10;8nkjP2zpmN44rXkGSZE0qyLgql02gLYrItLp1RKVCqzrq0Y7rGStbas+SU4Bz43E+casq6FKuyz7&#10;fldvvybpqf47Oiv5S18ghSkxmynwcIQg4Pk86Q6V2nFqnTKRZd9RHZblpVV5lsOOKRHmxiruIQT/&#10;AOYhPqBT49I00bvNV0f5ruujiO7TqDTlMxW23BsK20KWlO4cJ8Dj2yNJnEOrpkG/bsymdQ+p1Zqd&#10;TQuAmgQKhQYLa9haIO+Qf/aUgn2xr5Yl5WL1qC00KdOrItR5qW9JLCmWe7nAGVY3559vA1Wz9MR8&#10;R/Tuh3mzU6pbU2tNKby04e7/AAAUP8Ajc0VAgHx4zq7undQYs/pxBoUmmQIjlvW4W55jgJ77KVBL&#10;LjgHIX6VKOfcq50DgyyITc9202opdueiNGmiW7JD9NWXFGP4BUjGePJP1GgvqnYTvWWqrqfTvqRT&#10;I4p8RDVaW4FgJgBW4tvcADByRn6aguol0X71iuaB0/8Ah9msiJHYDtYr6MhqnMrdG1Ac8blBKjtG&#10;SR9OTo4tm6KpPq0uhUsQHqPWHXWHIwQlD0pbOWXCtX+kj1FP302MHGmyrOnaRNlXVVYFPpUurNoo&#10;cZtxb09uPTUREJ2pWnOSTwST+vOous9eeidiWwuHa9Yo06qKZSy41TJHzLvd9/Vk+kEH+up2o9Na&#10;RXLfr9iWvUGpk6JANHmxfmN7kNmT6gFY88DIHsDqAa+Gzp1ZtJqtsTbcptNrr1PZiRHIiu65HQSM&#10;vKOfz4BzkcjVuTj9hqgg6i2JIrt3WtfNGTUY8JqkLC+1NPanPqSHGyU+ATykn34z41UFPq/U2j9Q&#10;l0i/+lFx0GkzGEIpk9iI5OacK321OIU4wFBG4JAGcffGr66e1O9rLoczp+n5KrKoxBhfiSSkKbJy&#10;naUZIAH9M6l4vWu5oCWSuHipvpR3Y7be+OlSvCUqI58aCM477FP+jmnXUqTAq0GmhbLr8hSm0SAU&#10;BlXAIUk8g40EybRoEit3HXbzWiUxIpVRSysZ7zIQhKips+ygDwR9NVl1gr/V6z+u1Ivit1iMKRfq&#10;kU+XES2ENRJTTWE/XkoAOc8858DVhsyKJfVPjUitXG/QVyT2XZbGPXFcIDuwng7keD9QPPjTXBRS&#10;f0BejMMSjy71+HK2l2zGenqm1lxdYa3nvOujOwkE+pPvz9tavtF+mwX310mjOts0uIlhw9nDDzaU&#10;Ep9XgkHKTpa0en/Sbo9cbnTuzoLdQisvpbizqxOAZbcLHcUCSkAq2jAx58DViP2VcV+0FkxKnS2W&#10;Hw4hTEd7ako37dpI8ghJH3B1lmttINNJJgdYVSR+GIbYfpkmc8+13JcKQl1EXCAW21Y+gTzzzqNo&#10;fUOpv9Z61bF2UVyLS5Upt96oFra0hAZCUKcSMpS06U4BPHOrH/8AA6XbNkVenW5Eo0BLrbi2mmlh&#10;A7h9Q588Ece+q36OxIdQt6q3T1Hqq1SroaMCPEUSt+VFTubS0keTkngfTnQqNIrsp+AohdL+oPTn&#10;rLFuHpM4WrBrTRXWaEqXhhEhe7+LHbVwnnYr0kDG4eMat+zrrtu4LirHTCS7D/E7dVGqXyaFhfZQ&#10;5koOPYhQJx7bhoXsiSig2WmzreiT4U6UDGZdlPLWuOPyhWFEkKSBwOBkaD49hWf0r6/w7riMPsIc&#10;tANd9paiqZUEygHFvny4taDzuOmQryKn4qh58StpNdRqNGolz1n8EfjV2PLoCkeRKiqOFkEYKSla&#10;s/cjGoS27rep1detmuV2IqbhqWVrUG0qktrACkhXkKwDjzot+KyhRa/0rb6mUZh6XUKMqOYjaASh&#10;aXH0JWlYH5Rzyr2I1SXUGxotdg0xyt0yJLTWpjbTK2JB+ai5wQptSfpj641c09MmOSkqLSv0U6A9&#10;Pq9bUuN8ylD65iXVAd1QxsSB4+2NAKKNT67TI1GtCFLZgMvtSTK27MuJVu3KUrySfJ86L4U5celt&#10;W+84ZVPhhKEMyQHlDYMDJWCTjHvpvdzbaqRsEtxNNkxS4oNpwGVoOcDH25xodoalSImr25R6PWo6&#10;5NzNGpPRHG4rLiwEvJzuV584JA/bTmj0uLRqExXW3RVqvCdl75bad5SqQpJ7eB/KClIGq+r9rMXL&#10;T7ZkwK0Y8qjvLlQ1vjd8yMhSkq9wkgY48DUrZ13zV1UUuTak5qY5PbO2GC4lS9pxjxkYTnUV3RE7&#10;JnqH1Hl2B03cvautb40Srw4s94s5LbDygFqSkedpIGln61TrWqVPu2qyQ9SVEzmEJZ3vp3pw2Ajy&#10;SdwGB5GkZFBvbqJSK3YHUJVFatav4KmmEKMxLaXEqCATwk4SMnkg5xorolv9P+nscIp7L0+ewlKY&#10;6pLpkvJSkAJCVHhIAGPrrRFRSsp2Alm0zqZcL9yyKRaMe27ers5ybCcqSi2+2VtoQpYZT45SVDwM&#10;nRNbluRen9MFDXccysPoLs16TMcBWogZVt+iRt8akHLnuStTpseWpmnU5uKvaUZU53CQE7le2Bu4&#10;GuEQ40yoRZ81lJWiE5EUlX5HQ4U5J/YH+ultkSslLWob962wvqHLpz9EgvuFEVEvb3HmUHb3sD8q&#10;VYyAT41DVC4beXOfoMSW8p+GwmQ0VJKWnvVjCCfP308rt415VOg0hbaEUmlNrZeitgJwxjaMfXaP&#10;7aAumak3tTZ8G5fl3J1NnuillHpLsIH+E59/ByftoW6LTaWwguCYzJokinUVj52ZT46qkuK24kLb&#10;ZQMkDPvlQwNA9xtxLYdk1D8NbkfNU5UhynM4S868U7iTnzxkZ+2jSY/S7bTWL6npXEVT6Y4zUkIG&#10;7LLRK1HA8nA/toc6NXnbXxHN1ip23ES6IykttzFMlC45A4bOf+nJx99SpJWSyB6O1l+2JEV6JVnZ&#10;S3H2ZzuAUlCXmxuaz7ltQ/sdaAg9ZLhiuxrfm/KTZlQb7zMCawVrDXurII4HPnnVbXr0mes6mQF0&#10;+WGGpsrMxxtHpc2ElBQoflPt+2oQX0/LqzSY8Rtx+AHY7c0HMhn2xz/LoJK9kpPyWDTLpsdiFUK5&#10;UKKuI+5WpNMaVC9QGFYPo90Z4+2dMKtcnT60qJN6kyr0eg29TY7rEmI8rDIWFclKT6u4T6QB5zxo&#10;CgRnJVTFKZZfDL7uS4MltDy+V5+hUBn9dVh8W/RvqB1VptAtfpJW0yICWXn6nSVyQ224pgktyFZH&#10;K/WtGCeePpouLhUsqUnSJOdR0gp+G9+q06x3OoFQXMddu+e9VWmpCitceLvUlhvJ9tuVYHHqGNSd&#10;WtyZLu2FLobsiBAlRymHMiZQWpTa96ir/qAURn6HUv08rlJptm2fS6xsgvxKbDhyIbxAVuQwn1Aj&#10;hSSR5H00eyqoqBVYKoyY78QNvqbbSkBIStAGc/UnWjNKLlSAxrVsBm7hqTt10dimU2M/CpcZ2Q+s&#10;+l2RJAWgJV9Mq58ai7bjxZNZN1yao6XqVJbmOwwj+GXVqIW1zyMZ1DyLrmWnSjVblhsMV2mS5bsh&#10;sE9t+EslTZ3D3BP9tTFFvy2zQqlW51JZXIe3R5sdpOSpzAWFpPv6RnOlNUMss4Uyk1FiSYgDzD7Z&#10;S0HB6mVfQZ+h11VzJh2zSo8tW5cSSyhak/lMdZ7a0qHuMEf01TsnrZPtOrN1CDRJNStuoNJdOxGX&#10;I7h4J48A8HVpMOPVoU6vOOyU06ZFVFqEJQykA8tvAeQUn82Pbn20mUq8lSaoHLStt+35t3UC4Fql&#10;sSKolcBTiskJLYUNueeOMfpqXsyiN/i9XRcoZ/C3KswaWFe7jg/2K+Bn3zoig0em9QE0efAquxxl&#10;59hT2PQ440CghX/yeD99B1b7U/pDKcuBTlNrDLjkOSlkkKYlMSCUqT+m1Cv0OopJoFEc7eUjqJYt&#10;TlUGmuxHhUE06VEUf4iG0PbXx+uOf00leblYhD/JX4W9NqC8tUGpsqwVNBYUjcR/MlIwf0++oO2y&#10;iq0ioXPQ5RpzNwsmPLcCcKgVNscPFJ8pXgH75OiS1BdsSrUF28ih1pxpSFvNODEaaCNrqP8AoWB+&#10;2dVTegrJ6f0zpE2HGFjU+NHqsZgTIM4DBfc4DiHFDnJUfPnnWUrO63de7puqVY0K1qT+IMzXvnO4&#10;lQO9tWxYUSfPGMjzrRvQytXfet+3d8pUEKty36jOpsZbSsreUoZ/YpJ4Ou7f6Y9OugVQXdTLVWqt&#10;RmO7p0uUvuuAqUSpSj7DJJ0/rGCqQqfZ/iMapeblt0G7nLzZfRFo9JPy87tl12A+gZSkgclGSBnn&#10;A88eI3pte9RuqzKLVKxT0VZiuR96A3gKU1uI59twwf0I1aN202k3VS51TiMxpNNqxLuBjbIbUAlx&#10;pz7bSfOqjsuxZnRcyhajcioW0zKD7VNeO9yIlwZUGlnnbnyPqc6QlFQa+yoKS8ljWK7NTTDTqhEk&#10;R2S+pMValgrLO7ACx7KHj7jUgzEl0y7HGWKuJtNqTTypMVxQ3sPoSk4Tj8pwQcH6aa25dlIrsyY3&#10;BU4zMbxJYiSkFtwp28pAPkZB5Gpa4+mdHXbMrqrIuj8BnFkVSK+68lLAfaRtKFJVjJUkbeOSSNKV&#10;ryXK7IeFQX6pc0qSqtNyG1oStgp9J2Y2ltQ98YOdRM23KlYsz8MqkpbdIq5W2xJBJ+UWocA/9Bzj&#10;7aJZlSsuRblKuNNOcekzQlbiIqyggqGc/wBfY6+XdfHRedHp9Jve5J9IChhKJW5tBUR/qAII9/po&#10;ohWiat6yb2kWgEN09upint9lTbYBUccgfcEeNVxNq8WDca6JPa+UeQACl1BbUhWM455GBq36sbnt&#10;GjW4mxLnbZqIiKDL8kgszmkkbQ4n+b0qSc+RoMpHxaWbcsqba/XXpS01WKS8qM89FZTIT3E5zjdg&#10;pz58kabGKkgHJ2FU5c6ctul01KELfXhyQ8drTDaRlS1k4AAGiG1K7adfoVQk0JbtyCO58i1OThth&#10;TiMby3/qAzjI4JzqNqYs5ceSmvVeE1So0dS54kOBtIbTyrcfpoOtqu0esy36lY0r8GtOC0EQ4zA7&#10;fzq1ElT+0jISfb6jHjWqMfsF0H9WRQpJYjRYz9OLp7a1yeUgn3yPA9tRE+1qohCY0WdFkFS/+Ylw&#10;EIGeScZ9tDE+/KjHbcS3BXVFJ5U1wTsPudU5Ub2pHXG8P/D20lTKbTaYgybmnMOltLbYyPlAoH8y&#10;yMK+gB1U5yjFtFpJitMo1VvKuVO97xiF2kUyXIhW5TAoqZecaWpBqDgHCyVA7B4A50GS+q8S17hs&#10;+xafSWnYsiU+pbzqSHA4G1ZWB7ZORn6a7vT4i6pSqlNp/T5mjt0ikgQ4xfbKkEoGMpII44/tnWep&#10;HVhdTvJ+9axMizay8ShtJRsabGMbUJ9tM4eHJlfaQvNmjjjRYF/dfbmol1TabClQ1RopBU06xyoE&#10;AlIUDkZzprS+o658Qql0ZumhagpTzrhc2JP8xBA+uqkue40VyqGuT6W1FltqBLqclJSPBP6aB6jf&#10;Var1Vep6XsUscK9GCpIHknzyfbXXjw7RifLL6viqtoqMpqn1kPocaSHlNvDapG36g/T2++o1y7lV&#10;npxcrFfrjiyY0SPTYiTtIDJw1twPypJPP66pJF3IDKYEdsoit8bifUs+5/TUo11AgRKeqnIofzO7&#10;0reXI2kJ9wBg6auEqA/mbN5WL1bduHpfZt23DWly023Hcj1Ra3QEoDY8rzwFYSnk+2o3on18tzqC&#10;1X6dW2H2UzpEl6WqPyeyVgA7vsnAI9+dZ06RXdFqVo9RLAhIUyzXKI7IjtOncEuhsoJ49z6dUbZN&#10;yzaKVtRajJjLeSMqbcKSSPY/XSsnA+0NhzFpM9aKf1bg9HY1anWhczf+VmG0Tm1S0K2JPb9SEkYJ&#10;JICQPcnU5D6hyrnsGkXrcFRb/wDjMxmdX3tmz5WGQT2cDk8BpAH39vOvPqqdXl9VLam0GrPqZZoE&#10;JDjIba2fNyggDCvqBjP01qChzbgrdEoti0ympkQ/wuFNlyVnahDymk5Dn2HsPtrn5J5cLpmqLx5N&#10;ot2lXXP6hRZFLCpUqEw4ZMZ3YEpTuUragK8r2pUOfHJ0TTXZSa3RqfLrTkObLipZlvMgFKXQrDYI&#10;PuR9fpoPsW44kWDKRQ0lDcRvspC0AFxxKeFJHuCdGVLdWukwq7XktN/LrTJdeI3LccIwMn/pz7eM&#10;aF8l/sv2rKuc6lfEHY0mvTb/AItIFHpE/sIWEIC5ELupSmQ0kcnclY4J4IVxxq17skijIhVWjV5o&#10;QbpLKW5SlgEoVgoSg/cKzgaj6jaluP8AUWn3Rfr0YW69GFGixZP8ZdQmurLoUB/KhCUkfXx7aZ12&#10;wKnRajTKJGjsVW1qS65UqOhWS40okYY84KQD6ftjWLPllOVobCFIjrgmUlcq4K9EYFQpNEai0yEU&#10;qKUu1ArT3V5GNyUBWD7Z1LwbiqiusFJu6jvIqNsRqVMpb6WXgkxZK1JWHkjHqJSlLf2xqoepdWl3&#10;HcMa1KRVUsx69XYseFQYiEoW08y6HZj72MYThOSPv+2rmo1r2zEtNm1UVN2nvSJPzD8xhGFvSSvc&#10;eT7flTzxgab3kkm2BJeUYT6mP/FVRKhetItWFdMqBeVZlwKg7EbMhyWhHqG4gEoBQ4lO4bcjjONR&#10;tufF58S1hUYQar06iVinW/imLlyqRIQIxZAQWlvNHblOAM63ndFg19uFVItt3gaWubHcc+c+XSp1&#10;EjAAVjxyE4/250h0+pceh9NoVCjxlLhQWiw93UAh1w5UtS/ZSlElRznzrbDJjkl2QnrJeGeX13db&#10;rx649R4FWuqVHQFTUCNTIae3HQcgBJB5VnABUoknXox8PzdpVCyItNqjlHlT2XAzPT3UFLcg8gAZ&#10;+hAxqbhdL+lNeeeXO6cW7KfSB31fh7YO9fKRkDOT51kzqH0SsrpbSr5vTp5QGr0osth9pgxKntdo&#10;M/dt7hAJ7oQpQ4/MMeDq5whlSUQ8cnHcj0XqlhUmJRhKbjiM0zCdM11TpBVlKwsc8Y2Ej2GNDdn/&#10;AAw2PazFIqMOp1JcOAykQmJEzuttIIyMZAz5zySNecSOpXXe/wDptT7BtW/bsj1moynYVYpa5JAY&#10;hsN/xXFBWFpCspO3P1GtvMrrsC0bFq8fqe7T6FIo1Pp6o8lhK3FyW2Ag+tX5VK2HOecg6xZIextj&#10;ovt4LTue0qExKZnRYralq3J+YKRvB/6T9f20N27ULiS9+FVwsRJZMtUZLLoKnYrOSl4p8pOAM/cj&#10;UZaUe5L66XyIFSekQDV0uLpk/JLjjQUQsgcFJIHH2ORqh7bVUOnPXuVRKSxUKg4+DTPnXdy2+wpI&#10;UsFZztxk558gazucnth6L0k0yDSmHV2NSA0/eTsmpplAf8OmaWAruOjyAsIHgcnP10DtKF59Tbal&#10;wa2/Cq3T995+uRkJVs2vMhC2D7Hcop9/CTo/uOQ1Fah0aDLlRGWm0pirZB2nAxjI0Lx5FLqV/S7c&#10;p7iYlUmpSuo9sBLy2kJBDi/fbgpAJ91DVKVlja71XLRoUdNrSm3Z11XIqoyZk9PdbYjlQSn0nztR&#10;gJT9E6l41Qq7IQ7V0yq2ia2/EbqXZQyyyyCUjCB7FWc/pqJ6gx67Pq66bQlFUQvNpphX6W4yUgIK&#10;irGcn1Ej7DXU6bUKJV6XQaeJkmlUKUpDCEc/O72QChZ8FKXCTn7aOi7oGWemd1O34qvway0xAkxY&#10;0CbDaTlJLKt6VlWcAjOeB41FVO/l1Xo5M6kV+Nh6gXBMTGhspw48WVlmPH5/mWraok/XOrxVL+Wp&#10;nZjxmowSpT2EjnuKBzk+/OqzkWlGLExuoMInUWoVuLIdpzytqHJpIJUnGDg4yR9RqRiu1spyVAr0&#10;Zv68GelrNtdUKXVoFxVh6pvNp7Q7YEhRDbY2nKf+Zxkav23Ok1ldOOjtP6Y1J9QZRTXJdYdTlJkK&#10;OC6pSvYEjA/6UgaiLItWm1i+JNx1aOuJT6U8/KbZfRgJabPoVg+w4/XGoep31cFxW5ctauSC9DVW&#10;ZzzVIjpO5w0/KBHCkjwVYWSn/q51M2Rp/EkWxCo0ylIt9Nd6dUdmkwPkm2FEslEgMN7lbUJPCdxI&#10;58k4zqg7mqs9Nu1Gn1WuVmk3HdFszKxhhRSlqM2tQTHeT9gAf1Vq77irsN+2o0VqpuU6sORmm1ME&#10;EJYAWErW4PoBkj9tDfU+yY06sW3RaDSn57Ulxuj1GqqOXG2Xn0OOKP8A0lKePYf11Iy7K2E/6Ptu&#10;3VHtdvpF08ZiR6XHu+20VCp9hoMuvzWILQYQsp85wsnPnA++TC0+lNMpN6t1OiyViS7Idmv99f8A&#10;w0NDn5yAOQTn66jrjm0mjXouWwIcwFTDdNdbZ7ggpQnBaCv5cpyOPrqQcuCUaJVm2JaWTUdrjah+&#10;ZZH8oP8Ap1cpsFElQuntpQ+sl7dT6dXpD8at0mPSnGkqITIkNHJeA/ZKR+h+uhq8rdriq7Nu+lT2&#10;zVZMBmDDQ+rPbbaV5UPvnGfpjRJaTMwRWGEdhsPMh1LwPpKs+oHQZ12v6r9MLBq3UqhWy1WBTH2m&#10;piHXu2EMLWG1OJ4O71EDH3zqVLK6J4ROdNZdTm0pu7K6xvrDYktSIyfThaTgn7ZSBjT2uR48mhU6&#10;7qYtxiM2zvZhqGf4quEKJz7Eq1HdPeolB6iQ01C0YuxMahGul4pwpS1Jx8q6B758/pqYs2rU24oj&#10;sFMVSIb0aPUo7Sz/AMtCwNyB9NrgPGkyTi6ICHxPdJp/Wq35djRa2zSpbU5mqwJqkKKUqSCCk7eR&#10;kOKH76MalZNovWHDtajUdMldGprcCE7+V1xTLQSFZHklScn6k6Kay0y1KYlFwPCcwE7MfkKRgn98&#10;D+moeVXTbMdcxDjEZtv0IdeSSBuPkfvopZJOFfotIh0opNF6e05m8Y0R2mxVMpelSR6WJHc4ClHx&#10;hWB/bRD/AJuuGlTaPHslmGYrwe+dX2kFLvpw0hKvb1HccewH10E9TKA71QsSjdN6bNlRYLhbfrj6&#10;Egrkk5cVj7FWOfodGsWhUq36dSqJRFtMRaKygBjcMtJAGFH3yQPOlJ2gmLV6NMiRRNqMl+ZU3iVl&#10;aPS03j6D7Z1DQZb6aep1tllqNTSx2U7MkODnIPtgj21KPTJE9+SoBS4amt2ByEBRwCT9zplEeZhP&#10;Jo0h5C3VI7yUYxu+p/tokRn6zbzrdrpnRZLr9ZuarLlVFK3sbosZT2wLSnwAE7QE/XOqO+ISbd1r&#10;XLbVz0Wo12pNoqCZVUpLbqlpltAHcpA8lQ84zjV9ViZKiRXqnTIEZc6KyMLWgbltpUFKb3ecYHjx&#10;nUFdNaplSXZtdqkZMWEJSZipzZyWXAnKWynGdqucnVxaT2U0HXw2dS6BflrSrPnSGp8GeyXY6nD/&#10;AM1CxhxpQPhQ/wBPkarKp9PXemVyzrapcMNRqa0uRSlklQ7jrwJVz9EFWPvqtOsS7o6KdR6p1hsQ&#10;sCzZdLjVFUJnHbky2yEP9rbgNr2bV5/m9WtSUKvW38SPSahdUbWlJTJVGPcbUfWhaeHY7mPCgoHH&#10;/wBXT3fUQo9JX+yp6/LmpDMOixMSHQpS3nDgKHkn9fOhuqudU6jcjdDtmjNP2jtE6s1BLw78RoNk&#10;OtoQT59xxnk6MJEOTdlxwKHEdXBhQ2lSKtMSkD5eLjAQknjevBA+gydNetnWCh9HemVXetWkLbZj&#10;oZQ2y4cPT3XvShO45OD5P20EV2dDvA5ZtahLkRZrLIeYYQlNPcSvKUtFABBHuT9dOLmj1VqHCTa0&#10;xNNqceWiXGeCBt3Ng5Soe4IURrvpQw/OsqMqq05+GmYwl5uO+rL0UrSDsJ/6TqZiU9zYG5ASuQ2D&#10;lQOcj3POqk6ZLBemOzu1Tq3VahJVIr5cS4w4jHZeycED6HB/rqdisMNTFrkJKkEAbiPHHnS6GJFU&#10;iOGMtLam1uNh1XISsZGR+x0M9Xbeu+dAtydZlZSUW7OanVmnBQQupxWgkqbC8cHhSsE4OqTt7LQ7&#10;Q4xR25NNnymy5UZq3AgnBCCAAP14P9dcVp1cmnrpsRwNuiMXGzz/ACkY0tJTbt9UmFXm0DbLQFNH&#10;8rjJznn7pUOdVJ8PvWSt9XqteTCqA03RaJUEUulzikpckrKlhSVe3gJVgfUZ86PpKUXJeEC5JOi1&#10;W5LMSE1KfKFuSUK7TS1f83A5H3yNCFoU2O7Sp9Yc3EUepfKRPl1YVHYR6j+vKsftohqtoVqPe1qV&#10;eBUWZMOhIkxJsRZwlTbiQN49ipPI++hmEE2Xfd4yKTObFErMtuWY6zlLL6mtroR9io50tvQT8EDU&#10;7iqEW5qtaVcfJo1yU91hh7bkqU+gtlefqNx4+2j7pt/k7pBacXp3aUFFNh4LLknaEyJj2PUsqHKl&#10;K85PjwNRVvWe252avcZcfeiOqXGZVnYkclJx7efGofqVdEil0xF0Qqcx8zTkJKGX+EpeKwgLP6A5&#10;1feVdURaLIrl+R6H0rfo1OgfjiS+l2Cp58BTCt2SnJ8gkHj76rSiRKJ1L+YvaMzUrWlvqdeBeSkF&#10;lSPSpC0ngj0lQ8cHUta9oUmr2GGJqu5NlIWp5SFENl85OUD6AnjUdGvC2rtt+4bTJLdVo0f5Soxs&#10;FOFj070kfXVJtaZKoQtWR1JsiuVCXc5ptatud8tNp1RjJ7RkI2+AgE4UAd3PB50eXXGnW3V2q1bV&#10;NMpFXb2SmmgAraP5kn28gn20hTqtETQaLZ1VozrS1smHGbdBylxlncnzyDs05MWpmhxk73o0mJHW&#10;hLyxlOOSOD9uNV2p2U2C9QtZC6RCpD6Glvwac68HF+RsyspB08tSnyIyYXeecchT3QplW0kNJKM7&#10;CfrnOh60a7Kvq6VUCtvhlz5cyGJEcelRQPWkpPAyNWfGkilIbotN7Z5LiUqHpSE85Op3InZRnWtm&#10;vM33DajUhD9EmUpYeklJUkSAShCD7YORxoV6vRa90ztei23aNGCwxS01GbUEqClsrTnuAt+Txnz7&#10;DWinqjRbjtitMIUEuvuFHaxkMuAjYrH0ChnOq56qwbJ6jUamJlTXqFd82Uu35rUdf/MaWggulOCN&#10;mSAD/wBWNPxZIuVSByeLRQvwp1fqB1OuOuM/53pz1uUSOxG2vRQXHS4k7CkcEBIBBP7a0bbd/wBV&#10;qLrK2Chlik1D8MmrQj+G0+ElISseyVgZH76zh8Pnw91npx8Y0WwZaJDsSjQXqs+82+Ql5gskMKUP&#10;BBcUBg61PeFt0iwbJ6l1kJSGa/Xac01HQMZeIQCR/wBRyo/sdL9XjGLTgZVKTjsOLcuC1G5jVpU6&#10;IIK0rckLb2bUvOZKl7D7nz9yMaCL3lqnW5CrM2nriwlTfl5KlEh1Y3YS4oY+n11FWvUqPV4lJrVQ&#10;l7kN9xkyWnMKQ82cIdJHPgAH9dHFchvXdQ51vIcjhybC7rAWr8+RlKgR9/f21yOPKXfYWNuwIo1R&#10;iUhqbSnY7JedjSWlIQModBBWwpWPfPAOh0V6oXHQn5aIMmJAYZbUh53IEYqRhYJJwAFeD+mn9vVG&#10;P0+iR3H1qdrFZbfpUxuWviLIaT6DjHAUnHn38as2nw7Rh9OmaNUwxIpsmOY84PAbXQ4DuGPKlZPH&#10;6a6sHTNZAfChYFndPKLWJVvXauufiMkSZEj5hLiW3wkBxB28ZBP99Ed01ZxtmoLnsoeTMmFMVYAI&#10;IPJCvtwdA3TW35HSKx7gtSk099dOYkrlU+SU4Km31YG/9AADqct+SudayqdV28OsOreS4fUCjOUn&#10;9iSNTI7kUkIUxCqQ8qjqS7HhJjGUUIP8E5UBkfcaHr5v+pWsmNNixESYQAaWrHkg5KFffGcH66IK&#10;rUJUyXFtiKylmW/Hcd3O/wDmNJxuSD7E8Eakrgtim3RbyoCW0YSlt8Eo5CmzuG4fsQc+x0ui1oiK&#10;pTI150WM/C3x5b8fvwJCsocjqUnIBI5x9RoH6n3ibKplE6U3qwitRH4/z5mKzgbMhSAPdSeTn3Ht&#10;owrl2RaBVYVYdZdFFqDSFsllOQy6E4UnH+nzoZvaw13j0quSM4iVW3HnH6jSnGATIZUoenYc548E&#10;D2JGhglKVMgP9J7tp91Ud1mmVj5eD33o8Vbvq2KSPTkH7EH9NLzKrQ7ypVdsbqTTY0G4qKzlalo/&#10;hTo4PocZV7KzggZ/76rbplQHRZVnOTlJjynS5BElhAQA82taRHkp/wBWAQFfpzq0WLwoU9ECg1RU&#10;d+sTJDdGdbcSC7sUvA3Hz6cjTJR6tpAPasu3qbUOn9Jsiwab1MceTBm0JLbMjChtcQyzuJUk5Sdp&#10;Bzrz7ldc7P6fV25KZRvnbxgmqOIjS3llPzERI/hqK1gqJHKfHPtra/xmdH5HUmFa9ms3GuBBotLK&#10;m2mkgqefwlCf22o8e+sFf/a0XrHqaGYP4fVILqygLS+WVgY/mSoZSftrdwseKUbmZskpR/E05ZnT&#10;W7up07t1Rchq1lO/MPKddWt6olJ4UQfypJwQPfH31b1wGDZyxUWkBiHCjNxEwmW/UtQVgFXsPbnU&#10;MY1Uobk2rR7hlMU9x0bGmnChJSfAz7geNVpf3Ua4Fw66w0wwmM02n5SS4sqMhwDPP0AVxp6ipukh&#10;bnW2APWnrP1BaulvphYIVFq1wstpLoTyz3VEbiQM52+McAZPnUrcj9J6A9PIPRS1qih65KwhUurT&#10;Un+KsEetxR8gqJ2pHskffVWdFb1fuHrFW77u91K1UajuF11eEpbKSEJCfpjCsaryv36qr3fUL4qL&#10;j5mVaQo43blNR8YSgH2G0Aca0LivI1CtCpchRjaFa7FuX8QU6w8wiA0haWEhR5JQQNw9ySc51Vi2&#10;6k3W4zNRZca2H+YYyMHnUtNumQtb6F1OWoNqV8v3F549s6aU2bcFxExXlfMobye4pAHb/wDdrsYM&#10;Uccao5mXK8jHkG7ZtPZchTWvnYy87UqPqR+h03TIpD5edjFcZbv5kukc/vpu/JixUuQSlKihWXXz&#10;+ngahHH0PvhKUYRu4zp2rEOVC83Yw8EtKyn7acww26RlXn20vJpTaYCnVLO5PIwONRsNqQpwqbBI&#10;T5wNEV2RZXSivKod9U54r/hSCqI6PqlYx/vjQtftGbt+7qxAaR2/lJbmxI49BO5P9iNL2mWW6jum&#10;LU2Qje2s8YWn1D/bU515BXd0Gst7e3XaTGlkjyVgFCs/uNQtZAyt+z3bZ6e29eMyc283XypawgHa&#10;yg8pSo+5wlX+2rltb4mJDdGm2rE7yIzzJbMpPpc7ik7QrJ5wB7Z1UVjzRXvh1kUeXIUhVClLe5G4&#10;obSvdgD/ANK16rqn34WXVpi05r5bcQkFZCikHgnzzjWDlcRZdm7j8jpo2rYXWaNT3mKZWZbq0SJC&#10;GokgIA5I2hCsefHnWhKZdkK4nW6QJanKZDKUykNg7jhPqx+pwNeZU3qQ9UEUinUql/KtRZrUl1W/&#10;ctZSfbA4HJ1p20etdetplNXjLhTWG2NrrezkrV7kjnjjXD5HDlB2dXFnU1RsCsU1q6Icc0+c4y5A&#10;QpuEojcWUqRsVgHwdhIz5196cT7isqru9N7nblVe1nGi9Sa2cKcg5OPln/qMkbFcnHGhXpFekm47&#10;X/zNLpr7bckqShpzhZKR5H/ST/bRvT2KjIp6l1Is4kT0yw2M+rCdoSfbAwTrDJUqNKdi119LHaJe&#10;dOrkSLTG6g8tcl2ppbCnu2tO1SeRzuwP7a+XTMZp9HehUyO+/KjyELSpxkhKsn14VjxjQpc8ypuR&#10;5tzi6qrBiUWKspKV7/m3U52JAV4RnCfpzomtvrey3BhwOpVDDDjrLe+TGHdaQpY4C+Mg8HSHkaew&#10;ev7BaReN5Vuv01kwYybaVGcm1mQ2Fd5plKy2lDQHlSiB+2dHK1UyRGgUmhSU/KNqeeU2pZGS4kAE&#10;58nzo+okSzJ0SQxS3oTrVQjBCQnb+XJIx+58aE5HSefTagzMp9RD7TRP8JSQkkHTlmtANP7Aei0e&#10;46BXam/+JRI9FeecVuWApyVLKEIRtGPyICfHuc6zVetnXFad+U+tdEKWqTatMkIk3e0uUpQq01Mj&#10;eEpSrILmSCQkAZ2g8DWravZFVoUd52l27UZb2Vqa8udtSjk7AeB5OhRFHrtuWuupuUFxD9JPdh0x&#10;LJSHHFn868clQ5OdaMGZqVFdUzP3WJq3+oNXpN3dG7njUzqDFk9pUMOIbefSsYdQ8n3KRyc54GPp&#10;qwKBatbgdKKZD6k3X8wiDc9Oi1rcnZtkO5cS4yeMJw7tIxyBnTCf0x6D39X1V+4rel0G9JLTkpiq&#10;06UuKvc0QkqSUnaVZPunJA5Osv8AxHdROsPSu4KbYFzzxWKdFqKLkodVeV/EqkXCm2S8lJ2kp2kA&#10;kZGARwdaJ4XyNIikoo9Ruogco1o2tHorSnHYoU4mNH/OpIQk7AB9h/Qaqq47QnR35N2u1BxFFuyC&#10;hNPghnD8eUtCg4Cr25wrHODnVf3L12pXWHp/adx9GbseiVq3kqqL77kclpqUYxaMN1J/OVZUSBkA&#10;bc+dWP0iqt3XTQYEa+J6/nBDTUu7IZCf+NUkAtgJ4Skgkftrny+NxY2PgM7NqMOLYVJs67W2kzae&#10;wiKzMbGS6hKQAr67vGdcUGgdJKDdleuppuqT69WoDMSZNVktojN4whsHCUDKATjztGdVZ1bs6s35&#10;b5pkiSui1OPKkIiLYcI7SgQEkkeQduc6nKdUH3bbo8ZbXaaTHTCnMZP8NxKDyT9Cr/fVwdBDytXP&#10;+IzG6bQqSPkw6tCHVK5CUgnd9/B1NRno0mj06TRUtSAuKgtrSeHlK5UQf1J/poMtlyLWmatJp6lx&#10;zGqcmkNbx+UtthJIH0ysn+miqFEZpMWnUGnANxqQw0hsg4JwnH/bP76OLsW2NH6NMp7bkifUJL5d&#10;fS6pgK9CNvhCR9886F6u4/Psyl1qtNGnNwayub8s0rJV8s6vaCf+pIzqwpyBJiLYCwHSMpUfZWgb&#10;qdSpKrWispnhE/5h4tNhOUKQ4gpWCP0P9dHRL1QSQL/pJ6S33elQf+TbEOU0lKuFMttRytJ591KU&#10;D/TVZdELpqF6dLaTd1v96p1tbbEqqtyTlSFkFSgkE4CcD044036y9Iaqv4DK3Ft2tiXOqE1ypPPk&#10;kKdYZcbC2j9wlpQx4wNFPwc2FGsPoOzXZBMiq12ltTnSPysxGUhCQPqfUo//AGNNnhXt9vsqGRDP&#10;qvSaqu6qHdlJgLnR0RUsVCKPSTFUoL38+SFHx9tEsCcIU2fUZj3/AAxgqaAxlSnVqSkHH0CSefv9&#10;tSprEatSksRWD3EFLSEpTkrKj6RoSp8yY3e9eTc8cRolPmsUdH8yMqSXd+fGOE5+nGsiX6GN0OmG&#10;GIFLgUmPFS24ylJll1OBvQr1En6EY06XAW1aaoVNgGYpLjUjdnIaZGcqz9Mq9tTLxTUJ09n07zHM&#10;dlKk5SonkKP9v21CdN61Kn2s/CcYWy5FW5EdJ8L59aR9gcj99XQLZI28y5FosJtasAIJAP6nStbp&#10;lAr1Dct+usxpkB1SS7HeAKF4XvG4e+FAH9tP48ZpNNUoZ9C9rYAznJ5/Ya6iU6I9HcdEQfxCd6sc&#10;E/XVx1sj2R9vJoVpONmg0hp5FWPaf7OOEJBIP/pHIxp9HojVsR6zUaU2hbD0dbkbIyGysYKE/Qbs&#10;HXUSlw6WxGYaZB+XSpKVEckFRJ/31DdPptVjW7XKbV1olfKScMpCskJdKiEHP0x/fS57YYwtS45L&#10;tbRaFaqMSRLU2DTOdryk4JW0rPk8ZB1Jf5CuGTGNGuNpxuixSpxanMELAJUkbh+uNRf4FblXfp9d&#10;lUtpT8ZSnUEDa5uz4yMHjRLatcuhdTrNLuWf81RTV0swoz6QrZF7SFElf5j6lHGc+NARWMW6w3RK&#10;pT6W1SGxFqjRTDktrO9tSEZUhaT7Yxgj66/Ow0vSqjKWFOLnRRGR/wCon1E/oAMaIapWOlEyoSKa&#10;lqRTqxS3EthbaC4lJdSCMEeMjH9NJ1m3pcNtX4ZU2JK3FLKdxAUn6kY841XgumwVnTqsIDlJoSmk&#10;qdUUuqcdwpLSFehZT5Izn+mpG0bNQ9HXVqlcinFwUpVvdGHHluKwlIz/ACjn9td1qPaluwZ92XDU&#10;C241GjwGGWBuL537loIHuVc/YZ0BOXZOndYYECHJXRkz46w94WyEJUFJbOeAVYIB++onZaJ+T1Bt&#10;WOoVS56qmj0KLPMMyZCT2JSwCeFgcJG3yeM6nBbVSrDEJ6G5HcZalqehst+oKjufkP0/KTgfTUNf&#10;ci26k1VbUq8WG9SltmE+0lACI6nOUgADg55451z0haqtmUKMmsS1TKiUrSy8t1S1LaaVsaBz5KUk&#10;D9tU/BBgpgvWhWqbeFrQmaVTJ6xCSJHcWtSnMb0pwAhOT9fc+2vnS+uxOm9wVC9o04x7UvaooLlO&#10;Sz20Q30o2l9ODgblJIUMD21zX45tuTJk1h2RMtys/wAGQoqJdguq/wDMAxyjdz9Rp1X5FKo3T2sU&#10;lujpqDLLBdgJ3eAeOPr6lBX9dEpNqieSVuKtoptcrUmiKiLtg7HZbiU5cdnAqCGUKBxswrJ1Rdeg&#10;27ftrUKzarOdTcdCrzE56PJyVTNjignao53IDawR+mrPtqmyIdnTLJnNtPTI0lJW8g+nulKV5/UZ&#10;I/bUR0fYpl9XZXnptOQ1VrFlrgvx1D+IN2S27n/SUJyPudFBtO0Rqy5IUpiFGS+VhKA2ndnjn7/u&#10;dD91VKfTn6VUaZLCW400/PMYB+YYUhQOPuk4OkrhqzVBYLsl5sx5Su22hw/nVjO0fU++h+p0WVcb&#10;9EqM+W41DhOmSlhpWO+pJwAo/wCn6j31JStkobyLkhRZNwXS3Nlx+7tcbigqUyhASAVgeM+5OkaK&#10;pqs0ydQYNRlSlyF/MLdQshSkrGVDP0xpSrVSLLqcmg01ll9cGB8w7ECABucUQEH2wQDx9tLQbbYb&#10;uhmqW2+IrlOjBlbWctOAJwEEfbVAok6BQHqPbCIaloUwltz5Z0K9ZClEbVD6gnSHTW2qd0+de6f0&#10;O2WadRoiU1Klvpc3KdfcOHwrPJUFEnJJ4OPYa5udimVydS6M9WpVGn02UmrtmK6O3IKfztqB/MOQ&#10;Sk8++pi9avSY9LgzIrj0iXhQCIidykoBBUcjwB99RSaVFqNOwbvO55VHjTU0kpVUHllljnIK1ZBU&#10;f08646Y2TRLMiP1+8KqJSJkxEuMJK87FFA3DB/6s4+mp6TU7elvRqhSadHWlDLa0NujC3FKBBIH+&#10;oHOdQMuOmv3G7TpZS3HEUuMII9A3Z4I/9Wf7aoseXTcFZgw6ncctHclSV76cy02SyENjIbUf9Sk5&#10;5+umkGfbHUO3Y9YvGAiNHEpplbS1YSorSClKj5Iz/tqbh0Z1q2Z1oTZZfbDgeiuKGVJSQCn78HI0&#10;L3Lab1cQ3alErTbMGKGnpqkAKIloUSlJx4I4OPpqEFaIpuVablNtqaEPJlvMw3E87Cl3ACvpwNIX&#10;Am2+nF6Kqc22RM/zbDahzJLICdz4O1CiPbPjP20/bt6D09qEm4xtbp1aW0ZTZO1uPLAx3x9Nw8/f&#10;UVdclFcmTrYjOqkyozbc5sp5CQhQVjP1xz++paRBxBnS6veFHTVpKFVaA+oUoq4akqwUbHcfzhIx&#10;nRhccisVSxRJUj5R1TikyWwc9jYo5GfoQPOgek12KVw5EmI2msJqEhxoKQP4qSnIWj7hO4/qDqwZ&#10;dS/AaZKkVZTb8ZYw6Uj0vNkgZx9edU3REiAorlku0+JUKEYocdcYkMyWhglCztWVEe2M+fpopkW0&#10;uO4qsNyGnu0glQR+VSDjOgzpvTaTFtRMGmNpbYerbzLSXDkx2letKTnnHq4z9dHMSmx5dBjz4tWS&#10;l9Mp5hyOlXhKCR+4JB0DdlX+gPrTUagMSZUdpCnpT6lR0ZCQVlsDao+MZGdV70ipdSrt01SPcFDE&#10;h5lsKKnEZ7MgLyMEe5H9hq0ajBo9URHaqiXA78w4EoBwFlQ4H6j20D/jy7IuJ2dSprtTgTnm2JK2&#10;2z3GHQMJJOBu4yDq4+SOmFlq2hLovX29r3rMctuKtmkQ4rh5BZy6pzn6haAP21NTHKXVY01muvsM&#10;hcpqrwQ9+RUhoenH1O08f11X3SnrQi/OtvUKxZL3dcpNMYSAo5ThClBQH2/iAn76bQBc6rbgxZkS&#10;fUW2UKQG0MKWRtJCSDjnjjP20zOpS/MnVDTpxRI0ulXwipU9uJIauMzm2GlelcYgIdQg/TBB48ca&#10;sSWxBhWtDuekqddeosR6EyVKwXG0Oghs/Uge+q/6b0SqUKK7SKszOg/PP7ojkxst7Jajy3uPlK0B&#10;I59xqxqLTZAok6jVKKthaJSJAS7+XBTggfbONZaUXZXRFL9TJki/ajYdxUKG7Gp1Xr6KZWJfZK0M&#10;YIQhxWPynKiMn2xq2qp0avanXdb0eqvMzbehyzKWppe1KSlPhaTyc8ahbPQu16XcFnTYoUirSDKY&#10;2kbWlZGRg/ok5H00VT7hvJiM0miVxSpTm1styh3UbB5Az4P309TROpOV+5KBBkrpLjqEoUypt5sJ&#10;JSUnxzj21EMUiLHClQBvS+3lCSrgpI9vsdRVxOQI8NmoiI25PfUnuJUcpBSPV+x9tRsCoy35q2mJ&#10;DnYeJVFJJ/hoPlAP2Or7WXtA9Xnq05daVtRVsVKDTFNsQXSN7g3fnbV4UDjB1K9Rancl4yKHeNLq&#10;CbTpUSluIrbJXtU47nyoY5AHA9/66rkPXPel5UOmzKwtqoQGZAgzicKUpKgotrI8n0n9QTok6s0u&#10;t3LcUSyEVNUKlz4Af3JA/wDnlGchWfKTjgajLCW5FQ2KFZFOobaZEaQ0XX3FjJ7Odu79dxPGgt67&#10;ri6FVKl1WNWGq1bVUlLimOU+tlYOTsI8cftxoFuq5XLNuywbRbnzHK+ZSo06KpOGVRXP5k+w5AVx&#10;9DqwuoFViU3ptJrcuiqqLlryPnVNNp5c7hwlQ+hB5J1XV2hbn9A91duO1qBVodz2VHFRpl1vmXNi&#10;M/8A3NKBH8Tb/KsnOR9QdE1j9H6ZeHVKk9Q401L0B3tSXYoThxuYkJxuH+n3+vGssxrtv5N3fOIo&#10;rim6iE1FcNrKmCkq/MP9B9idbv8AhupsmpXG5WXgI4jRwVsjHoUfr9cex1oknijsBycgZ+K+tJnX&#10;g/RbfnyP8xRKdHmRo7Q9J7PKt5zwCDqq+nzX4rQHxWIL8Cth513tFR5bJBCh7KAyfp50csRRUuvt&#10;zdRJLwd+eMiNFaX/AOUgFKNv6EJ/udRNvW5eMTqlLcrQQadNU4/SShI7XZx6293stJ/l/fV42kqR&#10;bVA7WrtgrsaAuo1jstJjIbKCrH8QAJOM++Qf66pO+eotOgh2JKdUYzAAZZCuVnGST/pHjQ/1VRMt&#10;+uR2Zq5RgrcywHfCV+4x7c6pe46pVJc6Y3UWHWnpDuUJdBGU5wk8+xGu/hwas4+bN9IKoFUYovT+&#10;p1dDYak3dPcabT5IYQf9vP8AXQNUJSnSFZ5AwNO7gqCpTkKltLBj0eMmMgg+lSvKlD99RVPirnTQ&#10;lxwJYRlbqvogDJ/210YRUTHPJY4ao8JCPxSsKV2UoK0R08Ld/wDmDPvpm7c9UmdqC0W4cFCxiPHG&#10;0KGf5j5OnVUrLdXKninak+lCfokeP7ahg0kuAoOMHIGnCbPtaQtU1XG1KhnA05oFPpb01KKvUTDZ&#10;xkL7e4bvofpoilUmnPwW64JJCEtDut4G7ueMD7Z0MTytxZW0jaMA4Htq6BZYSFdNYMJfdqblSfT+&#10;RKSrB/VIAGo5V10HufLNxA02oYKg2AMftzoEjO9twKWfGpCoQEfKMViIvuR3VFtfPLax7fvqABOp&#10;2jVJ5Hyjycp9IGCnP2wRqSvsvVy1bdMSC89LoaXIj+1O4loqKkn9B40AtdwKS8CRgg5+mpZF316A&#10;lQhTto4BSW0qz/Uaga0rDbp/J+Up1Vo05pxlFcgrYSFAjCylQBx+41XMSHIaT20pUpacpUkDJBHn&#10;RyxWJzqqX+OKQmQ8S4rYnHbRnIz9MjQ1WamlupVJymLLTUh9eCjglBOcZ+h0LYSdo6pU4w1F5buM&#10;cBOPOjiy+oIguSIUWMptxw7nJClbgQPbb41WLTm1pSc4AB1+il9DhKFFJP0+mk5cSyxpj8eZwejc&#10;FodXagukMIhVhxzcdqkNvEEK44wDgavTol1crN4sy7FrK24s+G2JLMlSv4jrSlEFKQfpxz99eZlr&#10;16ZQZyZEaQpC0KykDwVffWo+mVxwGbnply16tBx6KQ8VMqCNoA/Lx7ZPjXD5PC6u0djByVkWzT3W&#10;G8o7DL/Tp2kVanPmJtZmPM4jvjZ6dqh7k/XnRjYkGDWaJUq9V6qy4yyuLDK2yAh19sJWvaT5GSBo&#10;FuHq7D6gH8OrdNhCiiOp+M+Rh5e3ABz9M/TS1nt01hv5FM1xVMbeTKUyF7m0kAgKV9ByPP01yORj&#10;uK6mzHJSdB7dc+0Yn4OIMF5fyiFyIseGopdkPEhKQkJ5xnPJ486k4l99Sm6WZr70H5l5eG4DRU4p&#10;lO4DapWcZ850PUhuahc+XSlMTqorsRIqgQQI5eG9X2O0n+g1JKotwU273JadjdNdawoE5Pdzxj9j&#10;n9tJgmvJJBYvr9dzM5NKdYprT6UHaFj/AJhSnKtuT6sAc40IUX4urlrs6dTodGoFQRGQh5cgPlLS&#10;UqOAnIyCr7azT8YFZuC5qZY9W6Ps1CY69Omx3ZtPQrvRnENbXG14HoCgXCc+yM6IvhnsCgUWzZDt&#10;aqKJtFhTnpcns5WqY422hXbSR+ZAPH31veHpj72LpX4L16p25bHU2TBrNegrbkUmI4lk0x9TLYLi&#10;go7j/MeB+2dY5+Jm2Kn1/qcl2MmJEptlwW4tOqpVtbLLaR3UD/XlYV44yDrYsaXBuyhy23lpYp05&#10;kpEdtIR2kuexOPIHGqZvOz0V+BPjPMOs0qfTUUOlxEKLaG1IcCisH9kkn3H66nH5Mo7KnDsj78Kf&#10;TmnQ+kVBipy0lCZDr5WjmQpbysujPgKAAH2A1eDtRYgVBmNCkJadSgJQ2D6to4yP0xof6a2q9bdt&#10;waH88mV+GxWIO5sedrYz+vOpp2kxqjMZqZwy/TXSQ5nkhPkH6jWTLJzm5M0RVRSIuvVtmJcUOiXP&#10;Vgn5l1T8d5RA7u7A2KP1GpamBmK5V1SGj8uyQlRX4cGRt/30D3hSXLgvSgVCRCRPojLD0h5JHqDq&#10;TnOPpjS9w9Qbdsmjza7cVcQmBLfSILKxlxx3HCEp8nGP21Em/BTH9gzV0epXBTazE+QE6tyZ8dx8&#10;7dzagAggfQhPGiSnVF2fCerM2M5DClFMZD6djjiArCVBJ5wfP76HYoVULso9dmsmQ28yl3LvGw9o&#10;JbJH2yTosDz9YqaZaYofbZUGEur8EA8qGj70LJJ5kId3IyRx++uH4kaatpyUw2tTRy2Vpzt/rqIT&#10;e1LmVqXQYT7b0iK6qOrHjuhG5SR9xnB++pdM9cbYqfBWllSBhWfVn340SyEVBRads0xro45b9Ubb&#10;ep9Mq8xbqFjclcdxZUNwPkYdGf0OhKXRIUVX4LbdSchUlxlbaI7R2thkYV2gB4TkZwOONG1qXTbl&#10;Htacm4ZbKYNSktsL735cOgNjP0BOBqpL2syTbdBrtoxqjI+VlfMNwZoVlbLawCAVD6ZI/TRKbyaR&#10;MUetoaVmXOd7DVk1BqI+y6HWJTYC0uvJOEhX1STwdTHTW6pl+0KtC8YMdFRi1JyNOjIaGzekYwP9&#10;WduqvsadKuOxJdOtqkfLw4olQkVQvBLTLbY/55PkYJJH3Grk6a2fQrZtegUK3rjbnlpt6dLnuKKl&#10;TXVIO5xRP/Uo488AaWvjYyR9eZhMym58ILbL4/iNL42KTgAD7YGhq2ixQK9WKNyY71S7jLaRklb2&#10;FbQPJ5J09u+rPsIfqsGQhaoUGUrYR6WnUpylR/X/AG1UfQ7rPJ6rXein1K2pdvXJEZVUFuPtExn2&#10;28JJbJwSeTgAcAHTIr7YDLzSy9TJ6rb+abcap8dxD58r3LWSnn9FHP6a5psyRGivUp1twFtSe0vH&#10;pWAPrp1bsqwap1Ik/jdS+SgBheZvcUgOH2SpWMJ/U+4A99K1F5r5xLFNWiRDbcc7UgHPcRnCT98j&#10;B02WKod7BjJOXUna1W7VVDiQINNdBZSCp4jBJI9WfrzqFaSYExfysCOuK56n1pHKyRx49/vqDaq0&#10;eoSJLTKFf8GsNrOPJ1xdl702w7Qm16oOBUOMA68vBISkfXAJxrJ8m/A4nhRYcGovSfmEiKCSEHHI&#10;POdBykSanFVUky34n4j3UdxpW1cfashtxPtkAD9dd2zc03qBbkS6yIoo9SitvwTHWSpaSTyc86+x&#10;g0/QhUVpUhMKouwWmx+XKgFAH9AdU01pksGOmNDqFsdXpNVu+styo82nyZaXCCBKe3pCUkeAoZ4G&#10;iWi/hV1vU27nJT7rsNbqmUbilLZKzkKH1AwNR9VgSZUyiSIYK1JamNA//TAApKR98pOmlZuekUnp&#10;jKoJWqnVaIPmEgJ2qeAe3HB+uODoX4LTI3qhBjiTUrggr7bEWlh8cZbcfbeAOfb1JUQD9dIVJ6NI&#10;q1KVESot1GCt1a8co24ISv8Acn+mu7fqyLrt6cx1DYZbg1pbphRmcpWhnGUJURznICgfrjOmi4Sq&#10;d08VHCH/AMZnhtluclP/ACtxwAT48Yzqoltj6iW1RbiosuLXZL7aHJwjz3EuFJVM/MhYV/p2+M6l&#10;elkipQql8uqRIqEdmEttpx4HDCw4Nw++4JB1BW4tqlN1miXU5IVVI6ES6o21ksJ7bQDbox7kH+ud&#10;ENlXP/me0WIERtEKQ6pxp7aMKW2kAKUnH13Ac+NWSwrdiqqD8uolfzSp5HbVnKENjwEjx++oC563&#10;GsxMaXW2WxS3nEMOyFjiO6VDtqV/0k8Z9jjTyxJrNDosS3VBTggBbLZPKyjcSM/cA4/bSlz2fUuo&#10;rAoX4I9OhSApEpkjalSByOT755GrSIvAJyZ05jqBblr04FyHUF/iVXk/6NzwI9XsCkHTeg1elWH8&#10;WtcrxbaZtvqWy1AS8heWkVGOQkBX07gyBqZofTSviFIoFRdVFahoMVmc6vLvygOUoJ+qeRyfGnlz&#10;WV0/iWbOo3z7tRkvR1vxHGnAtTEtA3NOJ2nAIUBouzSaLHPVW3Wprc6gvoKFtSkyKa6RwwtIPJ98&#10;EEjQrSn6mw3R2KnMSYrTDrUspyO2oJyFJPkZUP76JqBdDnUmwaTecpYXLcbESc3/ADMym/StJHkH&#10;Iz/7tRNbitxUtPyIzyG1v9rBTjJUODz99BVEK46G0K4rZ6u31CrMh+oWvUmI1SpFRecLim2wte6O&#10;VHkbd54P0GrVpCk09KY0YBz+M+e8fZKlkoKv1BxqBt75+kNVahlhtEqQUb8HcEsK/nQffnjRCwiH&#10;UrZflWk4mc4CtC3EKCuUqAKcDwR9Do5z7vwAtMDqpayH+qtOuubNkNPMrcZVFByyoLRs3geQRx/T&#10;Tyn9TKZ04Yeodyw1NLQ88UPAgpcS4vg4845HjTlyqNOzJvcb/wDnHCS8VY9WDux9McaoW8bxjT7u&#10;oVRuqShvs1GFHWnGUlpTgyT+oGf66uMU1YRpxTdLTJpqakmMqQZXf2R+EpbUPSk/bP8AfULZdYiV&#10;RU+S42lyNDqzsAvnyhJVkgn7ZGq8verTakbihUp4MsV2stx4szcf4DQAKlI9v5QRj66K7GtF6idO&#10;xaVGnGfMmynXZcl7gqcWr1K498AaBLVkJi7WYtsVti6JlYeVDgVFpDoBOxEdSFJVkDyCSg/qNc06&#10;z37NpUzqhS5fdoFbrCU1XuHKoy5AAakJ/wCjcpIUPPOm9apVHvGoOdHqhU3qdO2MPrdAGXk7CU7S&#10;fPqABHnX1q8Kg/0ykdKKxCSpnvtAupWAZCGFBBSE4z5Sk5+2jjX2DK/omrmjyZlCnUurFEiLCV3J&#10;LYHDjWOfH9dA9BoVWj3GxKtQSqqI7imGlpSVpdiqQClDi8YynO0E+w1altU220wnYteqrjrTKUsr&#10;ZxvcebT+QKx54wMn6akar1Xk29QpybGsqK0xTEZJdUArZn8wQkYPufOkPyEUneVEk2Z1ftyruJcE&#10;cuFDkdz/AJbKXkdtwA/UFQI+2rNT3aRcDUT5QyaKwovVFKkBYaCmyQoE+BkAkeOdDN6Rp1+UlioV&#10;yQVTZB7qHAjBBxnaB7cEf01I0itVNFvXCwlPzMmdC+VxnKsFISF48nAzxqm9EZHU+6Y8ebd06tUs&#10;sRa1MaNPa4TsWwkApIPhSkkH76P61IM5+ki2qay3S1wlyDsPqSg4O4/fdxqEj2fal5vsUqTsq0SI&#10;os9yMsqSiUhKUqSooPCsYyPbRJLjQbNuiNY9OlIcVT6IiWywc7lMqdKFp/QEeToHKgGwPrpSttmt&#10;935iLTCh2YhCvV2kqzuH/UOf1Gn9Wt2POZZrtvORpMCYS+VoH/MJOdx/76Rrcil0uh1hL8Zxz8Si&#10;llLbYzlSsgfpyf7aq2mW/XbJq1LUzXZicOhbtN7pCVN8FYPOM4OceTzo4SCQ1rNuwrUqcfql09gN&#10;Rq+9V0QampKf+fEfUEO9wfRJCTnWmLd6jybcoTVEhUaDPVDQW2Q4SlaschP31Tc5LFQU7KQgNx3n&#10;CXEDjwRgn76ILfmQnamqoIcJZpyhu2nPqTzj+mnSkyVaOLk671q/ymmybVpVJg0mYzMdWpxRWXUK&#10;ylHOAAffTK0b2ve7L4ua2rihU9NPajl6nvRmihWSkKQhRJOTjPP1Gq06f1+He/UvrNHqjzDtKjLj&#10;/hTJASDkL34+qtyU86svpTTFwJ6p0h9ZealsoXuVne3ggf24/bSMkerLSpUL3FHUYcSs05KUvKIw&#10;+fbI5Sf76B6rdNXEumVCVOEb5GaWX0qUEJWF42D7k8j99Tt81OTQrk/CO6fw5tx2S+yThO0EjH24&#10;51WHVNs3RTptrU4M7KtDj1Ciy1gpQtIUCcqHlSfY/fQwi7LaSLPpsM3ldr1DTVPkkguPNnbvDjSg&#10;MY+6VHP9dUlT/iAumJWKxR10eOqPaNWcptUcRnLmxZSVt/6chOfGrDs6XXKZalMuluGhFeon/wAO&#10;qjCjlJBGA8FD7YOqyr9mNWbCrd6Qobs5FerSalVmj61LbKsuJSAP1+vnW3CsdVIXKbRdU+Hbdct6&#10;m3XYFRjuNQZTVWWW1DuKbzhST7g8nIPuNUH8YL920StQrt6XXzLaeEVU2VDCwpTQCuFIyOCBnj9d&#10;CEHqNa1GuqrqsmuTfwBuYpklAIJjqwSnafYZI/bUtf0Kp3nfTs62atHlUCstNNRVKxujkNYc3Dzz&#10;lX6ka1Y8SxT7eRWSfaNIrrp/1ovrqTUqUu/YrNTcpoKIVZUyG5G/I2jcnAVjJzxrXdbiXNUrahQn&#10;YS4ECrQhDqsrAWypSSSj1eBkeedZrrC7CsWhx+lMec0JDREwOqGOwvdhWT7bhnj7avzplVKh1N6B&#10;1jpnaty06pT5cZ2OVOSUkMfxMBRCfUMAcHHk6Xy0pT7wWjLGclpgo1bzludRIdR6dVKNWG5sItzW&#10;1PpWyEpO1bZUMhB44++tK9EJtMh2LcN70WU+9JYhyY7rPlTbjachsex9sH7jWb3Ol0/4YOlFQTUq&#10;pGqNyXVKEKMYqfS2go9e3PJ2o3En6qGr6sluT046CW8/bNNc+bueoR3FMPpK1JU8cq4yMgJbGP11&#10;h5MpSpLwaYrQNQmWbmpcOrshcd19pDji9u1YVnKs/fOedGXydRkMPQpLrP4bFcTIjyA4CQ4RhQP+&#10;ng6mqda1WclOzbiVT22FpUC1HbUkgexJJwNMa5ZFLXTUIoYmSVuSUFbSHytCkj825P6eP21IulsZ&#10;+SPKyv8AXLqfdLxNWr7LiG170JEJoer6+PP30KVOq1OuyhPrUlTzyUbEkgDCckgADj3Oo0LCPUNf&#10;BJKzhas695GKj4PLyk29jpQSEbE++mLino6XEZUkLGCPGR9NdvO4B2qwQM66nOl9LS1HJKBorAIj&#10;eonbnA9hpwCoBJzyBpJwYVxpXPIGdEV9j+LUO40WHFEZPIzwdfZa0JQUJI5OohZ2u5Bxpwtz6q51&#10;ZPOhDtkZKvGn1NmhhZiyBvjv4Ckff2OmqlkgjIP7a4SPWnnx41CuqJyoJTFQWEBOPtpGNIZip+YK&#10;EqWnlOeRnSLrq3UZWrJ+uvrdPelKDJWGgrypQ8ahaWjpmq1CdOQ9IdUpw+kY+mlVUypOvKDcR93d&#10;42IJ08hO0KkOLZaQ7Meb8uKIwD9h7afQeoNQgwHxSS2y4XAMLbSvjH3GgLqhKPZtfDJkTYCozYSF&#10;fxSASPrjzpvNaTGb3IHjjSMq+LpqjjjcyruFBSkFCQlIIz9ANRS5LzqV71qPv51f0RaY7blpR6h5&#10;0bWte/4dPirmNFyIhY7yByVI9xqvW+QDp608UpwnyBpU4Ka2Phk6s0bE6wSK9UotMpq22KfGjmOA&#10;ocpRwSAT760l0K6ntUKmKkyIzVTi1Bkwpyd2HAkOE7kgcKOMek+decrdRqS8xY8tTYWoYweM6vDp&#10;5dqbXp7aazW+0Cc7ErBz+41yeXgh7ekdHi55djctyToL9PF+9HLwjBEZB+fhZClghYAQEkZScnB/&#10;fB1cdKu60H6XSKlfq36e69HQ+5EUPKiASMfTj+h15g9NL8mxOq0ip0Sc41GfqaO+0DlDjSigpBT4&#10;PvrfdMu61L2ckpuGZGYqxYSIzbziUBSQhJwnPGc64GaPSVI6EZOatg/T71qtM6z3ZT7OtuE1Y057&#10;uRVFsoDcqSwlPpSCOCAVEeMH740VWp02gdPKM1bVvMhMOEyt1e9ZVvdcHqUrPkkj+mND9RaqdoVt&#10;ysV3cILT0dqNEaT/AA1L2p/jE/ZJONWROte+q1acS4rYioUiqLacUC4dyI/dIUojHJKQcD76dFds&#10;aTJ4BioBqFT1Mtr7aNoccA43EHOoyY0u+1wqRDUW4VNbBQU8BS1Abzn9sakbkpS5iZkALXHDiCjO&#10;PUgg/wDzdI0ujVSgUByFFX/xUplSG3s7SklON4/TzoOqi9DUtE9DAtqlJXRSZJW6Nys70pSEbcnH&#10;6a6pfcfpyX5ayTJKyvHG4E6/WZTI1EtCl2208p4woojqcV5WrB9XP1zoXa6k27Li0aLT1OPKqUww&#10;mGinYo7ThSx/0g+/vpMvyDZMzalFh3BEgskNkQnXlAeNpwkDVOXrbNIq97Gm1KkmpNyENTKXN2gp&#10;pboPrAz4JKB9+dGN5w6nU4SjTGlrlxZYDK1ekKQF8oJ+hGiu47er0RmHUhRmVprK171MHciMRjaC&#10;fbODpsPADOI8tM+rRKUwFpZhobVJcx59PP7DSc29pkSVKt+xmHJtYWhQjcDsMqPhbij6QB5xr5Yb&#10;Zn3PWvmGnV0SE6YO9KT3JMnbkjHskDj9dWBGp7b7jdMpNPRG7h2oRgJIOPc6AWC/Tuzqf09guSZM&#10;o1WsSluSJcx0Y3vr5UUgeAT+/GpAVOTOdCJwK3HHDhCR6UpxnT5+mPOzjHdcDbdLeKpivYAA8Z/U&#10;jUDTq1QmH3XpU9Lb8mQr5dRBKW46PK1Y8AnPJ1b0RDZihO1C1KzbFwSg7BqZUGSFY2JKiUpJxwQQ&#10;NENcm1myKVCnV5qO7TmQtp/1ZUlKUApVz7YSrOgLqJ1TonTuHTrnrCHXbceX8u52EblreWFlsJH1&#10;Khj99Tl8RFXB0xntV0PGpuQPnzD7pCo/cQAG1Y90pVg/caHHrYcCPrViRJ3Q+oWv0ymLaTX0Coxn&#10;G+O5GcfS6tpP0Ckjb+2p2gvV+VAh1FNBMeNDjmnLhsZK2gjaCSnz7e3Go+x5ztEoNDpDailNLZ+U&#10;x5OxJwAfr50Y2xUXWK+xOZk9mLIS/IeSeEuFagQD9eBol9ly+gYvajl+jy0RlFtE7a0+R5CV4Hv+&#10;2nNSt2fJ6d0Oo20GYlSpzzcJ2QlACmm3AUOjP0I2k/XGnVx1yKi9aNRGobj1NkqLbshCct9852oJ&#10;8eBnzqPqLFUW87CpchxCWnuUg+lZCvppkZt6AZX8DqOaquV09pjEaBd1Iedp9QakoCDOjtnHeb/1&#10;FSOeeefbzqw7inxrPiJptEYaaXFaYkFkpJS3HWoBSuecjP8AY6QoXT2h3VXGrku2Og1Wiz2pEd4A&#10;IcwlWVAqTgqBAxg6COrNaqaq1UJrcVZbWv5B0jwhl/cGf2CwMfqdPy/igIfmyIuW+6n00uGDT5Dj&#10;zwup1ztylsbmUSByGiRyCRyM/Q6eUvqZFcpkygXPQhUkSG3kPNYBStBQcoKTxg+D9tTlHn2nVKbT&#10;JNwzIrqac+3FKlnkSENqBKf786Cq22xIrTUimxBHYqs2Qy3KAxtJAOCP00D0PA/pjbHU7oxZ8dD1&#10;0Ozqcl7utQh6o8JDiuGkhXO31fQc6fW871LqV8SLin3e9CocV1cpymPLwhau1sK1IHAwMerk8anO&#10;qdaepNpUeiGpMO1GfPhtPBH8zYcTnj9hohvGx4FfrMWsvThFZUosOspJT3kbQfb3znSMjcpNsqiQ&#10;h3VPrlGozNIbcRNekLltvJRgJwCnHP1OourUGi1KhMXdf9TqK5RnusiOyMpThRTkgDODg6/Ro0ih&#10;1mI9SJi0xmSWktHkITnBAGdQdH6hXMSuxBSu8I1QWuRLdPhpKzu4xnPJ9/ppb2i0WRQK1BYbkxkW&#10;6iSWTuYeVtx2lJAAwfHGeNcV2Mlyn1CHbytoVFRKfbWMhoAEnb9Pb+mor8ZiCHNVTdq5cZtDvywO&#10;FOYT7fbT0N1edbjtRpjCm5tVCY7iPJbZUBuB/TOqiWyAtivy6ZTJ8yYhE2ZUqQoOSHEbt5yUpBP7&#10;AaHukNJuB7qYiqOTn6dCh0NpKqe4n/nPrcy4Rn2wAc6Nrftxyh0KDTqjDkSBESpLywgq3AOEgced&#10;RtANxSLwcr8mKGY5cXHQFqAUG8HAx+2iRTLKgu0Sh1Kr3CmYyr5SOuW6jdu7TewnJHtyNB9l9fOo&#10;dXo8kOsU+lPNPhpDsZrh1JSClYKs+QrUDRaO9WmHK/UZhci1unLgrjgY3MlxW4E/XI0W9NJVv2zK&#10;mxl01K4C6U5T2M8kPbUhJz9ce+rRa0hxNfqUxMWZVJz8t9TKw53Fnardz+Xx76YUOlqUYsZAIO0o&#10;dwOAoEkH+n+2n0ue3GRDilHceeADaR59h/31Owqf+FtyWnCCs+oH6ajCE+m9IoVo3pU7akVVC27u&#10;31CFEUnAbfjpHdA9uQpKv/adRN03O9W6jJoNRipbkRxyjBGNigNyfr5znTC5GEMyqZc4eU3Mo09t&#10;+O4DyEqUEuo/RSCQf01M3exDn103cw0W248Xe8n3WpSRuT+njVEBydU029OgSX0pVIdX8qla+chQ&#10;JCT+4zpxa6HrMVV1U9ARDrEtt9aSThtxST3MfQHg/rnXFZNEqtXhUWrltllbKagiQ4sJDa0ODbyd&#10;CkK85t5yK1b9J2tyLfjuy5CFI/5jSB6VJOMHIORqvAKHF7VOG8l6LSMpRLdWl5eDkj6jVY2Xb8a/&#10;KvEta9LZ7EOq1NyLLWtWFJSwjKFpV9CBkHPudGUJwzF2n82pKm7kEjeknBbLfnn7jxqeo5otq2tM&#10;r01xU0xZshLBV+ckp2JTn34406HgCXkVoFuUqgUedZMSQiS3TZK0wXXcLJSM7MK+wwP21LdPoEu0&#10;aBAi16WtdVnuvSXFlWUodIylH/pGANV3ElXJNacVBfbEp5KXqekpAysL5T98jI0VdKesNBuK5adS&#10;b3prtJrFNm9l+NJSMLSUFO5PjIJ+2g/2jA1dTTatWYdxVNhAqEANSm3Gx/ESPCk/+nk8a6qNBhN3&#10;fCriygxkIeSlsDGx1zad37kH9zqCvKpUmuXfWHbOmN/JxVJZbW1yjA9SgD7jB86IYNSbqxQITC5f&#10;bDZcSn2G4A/3zoSmJzkJYqMioU/a89tDCkeU+P8AfGnkFnIRGeVkSEbHh/rA+uvjRiR6HV+w3uee&#10;qomsn3bbKEpWD+48frqOl1WEIyX4tRaUtshKwCMoJwcEeffS35LFHXFVaZJpFNH/ABdIQJaG1jCX&#10;UjjA/Ucf01GTbgctirs1mmU12S0zCS89HaQS4tpS/VgD3TnJ/TRDRkhuqJmqQj5n8hcAwSk4OCff&#10;TV6I9DrsiW43l+GytltB4ChkkaFu0RkZ07rk3p3DuytWxLZXR67UG6pAcxuU1uThwjPA9R8aTNzI&#10;k3PF6hoJm1J6my6fJVyStsOBxHPjgpI/fXyr0IV+kQLft1z5eA86FzCOChtZyU4+hJOpZcqgW8xC&#10;pUeIyzBigoW+U5BPGf8A6/voIpN0KfkFekl8zLjVcLU+QmRU2X97LK+e23yMY9sHHtoQrV0yupEW&#10;6bmpkOVAkWkopjyiQESZLfCwE/QJynnk51OUGlU+n9XXK9b6kx2aoO1IaT4OUhW/9CRqXs6zo0OP&#10;XoEtCmqdPqLjqiDgOLKySf8AbWmONUHD8SBs+70VSjIfuIJY+ZVucWkcAFI4x9NTlp1FmHWFNUls&#10;OUufMypxwcE4I/8AmaWpdp2hTH1MSpSXIb6XFlDrgIASRz5+2pv5WjsT/wD4XGDFPYaZfSFDa2VK&#10;T+YfroZBAJVLTocXqfc9xUlgRFBEdxbSRgPKLZ3Kx7kkf21M2RWnWGX1vuFZlutKSonG1KT4/bT+&#10;4rTm1VMypl3tKVFZKFp4PBJHOoVv8Gt+Wv5lRTDfaQhXq/JIP0+gVqTV7LfkedfbcduKRWJtNmpa&#10;iy4oS4sDKg2tsBWPbnVSybihoYsy1kvluLQ0mnSstHckkJDZ3Y8ED9M6s2lXBEra5drVl9XbkIUi&#10;I8TznH5D+ntqEqlmCBMiyY0VMtxZaZktEZ7pSobD+o1C2FFpMsUe5zHW6VU6vDsKC+Uoez6cn7+N&#10;DfUKkM25TYtXtmdvhwqg68EqcBadJJQ4w5u8Y5AzovrUMu2TPebjOtPtONvBChtW2Q4OdUxd1eqd&#10;Zuu3Om8WI4xHuCWlT7iTwtSCrcf2A/vq06loz5Cj7m+H+t9Qeo824On8VyNb1TcS6Y6P4a2F7clC&#10;gOCnOdIPxotlUx2Ul6WzUKc4UqbVkELTxjGtbvVBFjXVSrNpAClRnguclCMqMcp4WT/31TXXnp3N&#10;rFTqlVobbb7EmWJClDCHPVzg/p9ddBciWSkwJQUVaK0qPTRfWqMK3RJqKRWUhQealtYLxA9x5xxw&#10;edWF8Hfw39ULG6xque56nFptJixlNOPxHQoTN3ISc/y5A8/XVI3VW+plXqUe4izMpaYGIhUwotZd&#10;abGSduMkjH2x41sXp11UpFR6UW7DmTHJkmZGDc1JPKlZIPP6aHLyZYouKrZl/wBxYvxDWpRLss6F&#10;Oky0LbhzENMSGHASy64sJyMDn2B0S9XRWqRH6dGlJWzCozoMxSANu3tJbHp/rj6aq61jVINmmlTo&#10;qnoa7ib2sr57ZUQpCefqoaLuotxGq9SoFEqrD7LQZRtYWshCl4yVZ/XI/bXHU3JKzZF/ER6LXzdF&#10;+9SLzh3igrpVrtFmM0Gyhl1S1kgqP8x2JSf0VqRvbrRF6X9PKvX6dNpTM+N62Glx1uhS1HCU4SPH&#10;HnOBqRhxZtDsuoUy222S9U5j70pQI3tpV7ePOAAD7DVdWtUaXccdxhynpAfbLEpp1OQMeQQfI0cn&#10;QUT/2VBLAwQUAAYACAAAACEAA0VuJeEAAAAKAQAADwAAAGRycy9kb3ducmV2LnhtbEyPzU7DMBCE&#10;70i8g7VI3FqnQQppyKaqkCpxKRItf0c3XpIo9jrEbht4eswJjqMZzXxTriZrxIlG3zlGWMwTEMS1&#10;0x03CM/7zSwH4YNirYxjQvgiD6vq8qJUhXZnfqLTLjQilrAvFEIbwlBI6euWrPJzNxBH78ONVoUo&#10;x0bqUZ1juTUyTZJMWtVxXGjVQPct1f3uaBHq5faTX/r14/vrm918953bsnlAvL6a1ncgAk3hLwy/&#10;+BEdqsh0cEfWXhiE2SLN45mAsMxSEDGRZxmIA8JNcpuCrEr5/0L1AwAA//8DAFBLAwQUAAYACAAA&#10;ACEAEkbZkroAAAAiAQAAGQAAAGRycy9fcmVscy9lMm9Eb2MueG1sLnJlbHOEj8sKwjAQRfeC/xBm&#10;b9O6EJGmbkRwK/UDhmTSRpsHSRT79wbcKAgu517uOUy7f9qJPSgm452ApqqBkZNeGTcIuPTH1RZY&#10;yugUTt6RgJkS7Lvloj3ThLmM0mhCYoXikoAx57DjPMmRLKbKB3Kl0T5azOWMAw8obzgQX9f1hsdP&#10;BnRfTHZSAuJJNcD6ORTzf7bX2kg6eHm35PIPBTe2uAsQ40BZgCVl8B021VUbDbxr+ddn3QsAAP//&#10;AwBQSwECLQAUAAYACAAAACEAfSQ81A4BAAAVAgAAEwAAAAAAAAAAAAAAAAAAAAAAW0NvbnRlbnRf&#10;VHlwZXNdLnhtbFBLAQItABQABgAIAAAAIQA4/SH/1gAAAJQBAAALAAAAAAAAAAAAAAAAAD8BAABf&#10;cmVscy8ucmVsc1BLAQItABQABgAIAAAAIQBwqlMeVwQAAJkMAAAOAAAAAAAAAAAAAAAAAD4CAABk&#10;cnMvZTJvRG9jLnhtbFBLAQItAAoAAAAAAAAAIQDH7qZ/liQGAJYkBgAVAAAAAAAAAAAAAAAAAMEG&#10;AABkcnMvbWVkaWEvaW1hZ2UxLmpmaWZQSwECLQAUAAYACAAAACEAA0VuJeEAAAAKAQAADwAAAAAA&#10;AAAAAAAAAACKKwYAZHJzL2Rvd25yZXYueG1sUEsBAi0AFAAGAAgAAAAhABJG2ZK6AAAAIgEAABkA&#10;AAAAAAAAAAAAAAAAmCwGAGRycy9fcmVscy9lMm9Eb2MueG1sLnJlbHNQSwUGAAAAAAYABgB9AQAA&#10;iS0GAAAA&#10;" path="m4527,4527l1362547,r,1339913l891767,1339913r-95062,-99588l,1231271,4527,4527xe" strokecolor="black [3213]" strokeweight="1.5pt">
                <v:fill r:id="rId41" o:title="" recolor="t" rotate="t" type="frame"/>
                <v:stroke joinstyle="miter"/>
                <v:path arrowok="t" o:connecttype="custom" o:connectlocs="4527,4527;1362547,0;1362547,1339913;891767,1339913;796705,1240325;0,1231271;4527,4527" o:connectangles="0,0,0,0,0,0,0"/>
              </v:shape>
            </w:pict>
          </mc:Fallback>
        </mc:AlternateContent>
      </w:r>
    </w:p>
    <w:sectPr w:rsidR="00D43E68" w:rsidSect="00D43E68">
      <w:pgSz w:w="15840" w:h="12240" w:orient="landscape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45 Helvetica Light">
    <w:altName w:val="Courier New"/>
    <w:charset w:val="00"/>
    <w:family w:val="auto"/>
    <w:pitch w:val="variable"/>
    <w:sig w:usb0="00000000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F399D"/>
    <w:multiLevelType w:val="hybridMultilevel"/>
    <w:tmpl w:val="D9B47848"/>
    <w:lvl w:ilvl="0" w:tplc="D28C02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59018E"/>
    <w:multiLevelType w:val="hybridMultilevel"/>
    <w:tmpl w:val="8BB06450"/>
    <w:lvl w:ilvl="0" w:tplc="DEF60C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FFFF" w:themeColor="background1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78784D"/>
    <w:multiLevelType w:val="hybridMultilevel"/>
    <w:tmpl w:val="D01C4C26"/>
    <w:lvl w:ilvl="0" w:tplc="D28C024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  <w:szCs w:val="24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26761BA"/>
    <w:multiLevelType w:val="hybridMultilevel"/>
    <w:tmpl w:val="DF402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B51FA4"/>
    <w:multiLevelType w:val="hybridMultilevel"/>
    <w:tmpl w:val="2A2A1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EF56BC"/>
    <w:multiLevelType w:val="hybridMultilevel"/>
    <w:tmpl w:val="742C2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AD687B"/>
    <w:multiLevelType w:val="multilevel"/>
    <w:tmpl w:val="30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40786F61"/>
    <w:multiLevelType w:val="hybridMultilevel"/>
    <w:tmpl w:val="36C2025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7A40BF"/>
    <w:multiLevelType w:val="hybridMultilevel"/>
    <w:tmpl w:val="471EA0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55BE0F80"/>
    <w:multiLevelType w:val="hybridMultilevel"/>
    <w:tmpl w:val="CC4E46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03C35D0"/>
    <w:multiLevelType w:val="hybridMultilevel"/>
    <w:tmpl w:val="645A6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A672CF"/>
    <w:multiLevelType w:val="hybridMultilevel"/>
    <w:tmpl w:val="81A2B8FE"/>
    <w:lvl w:ilvl="0" w:tplc="04090001">
      <w:start w:val="1"/>
      <w:numFmt w:val="bullet"/>
      <w:lvlText w:val=""/>
      <w:lvlJc w:val="left"/>
      <w:pPr>
        <w:ind w:left="26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6" w:hanging="360"/>
      </w:pPr>
      <w:rPr>
        <w:rFonts w:ascii="Wingdings" w:hAnsi="Wingdings" w:hint="default"/>
      </w:rPr>
    </w:lvl>
  </w:abstractNum>
  <w:abstractNum w:abstractNumId="12" w15:restartNumberingAfterBreak="0">
    <w:nsid w:val="7BA9481D"/>
    <w:multiLevelType w:val="hybridMultilevel"/>
    <w:tmpl w:val="EF16E150"/>
    <w:lvl w:ilvl="0" w:tplc="D28C02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7"/>
  </w:num>
  <w:num w:numId="3">
    <w:abstractNumId w:val="9"/>
  </w:num>
  <w:num w:numId="4">
    <w:abstractNumId w:val="6"/>
  </w:num>
  <w:num w:numId="5">
    <w:abstractNumId w:val="3"/>
  </w:num>
  <w:num w:numId="6">
    <w:abstractNumId w:val="5"/>
  </w:num>
  <w:num w:numId="7">
    <w:abstractNumId w:val="4"/>
  </w:num>
  <w:num w:numId="8">
    <w:abstractNumId w:val="8"/>
  </w:num>
  <w:num w:numId="9">
    <w:abstractNumId w:val="12"/>
  </w:num>
  <w:num w:numId="10">
    <w:abstractNumId w:val="0"/>
  </w:num>
  <w:num w:numId="11">
    <w:abstractNumId w:val="2"/>
  </w:num>
  <w:num w:numId="12">
    <w:abstractNumId w:val="11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2DDA"/>
    <w:rsid w:val="00010D37"/>
    <w:rsid w:val="00052C06"/>
    <w:rsid w:val="000842F0"/>
    <w:rsid w:val="00097896"/>
    <w:rsid w:val="00125867"/>
    <w:rsid w:val="00160C9E"/>
    <w:rsid w:val="00172524"/>
    <w:rsid w:val="001B5A12"/>
    <w:rsid w:val="001E550F"/>
    <w:rsid w:val="00296DC9"/>
    <w:rsid w:val="002D47F7"/>
    <w:rsid w:val="003B53D6"/>
    <w:rsid w:val="003C68D6"/>
    <w:rsid w:val="004A3E34"/>
    <w:rsid w:val="00504391"/>
    <w:rsid w:val="0051564D"/>
    <w:rsid w:val="005473D4"/>
    <w:rsid w:val="00602BC0"/>
    <w:rsid w:val="0064028E"/>
    <w:rsid w:val="00680402"/>
    <w:rsid w:val="00720048"/>
    <w:rsid w:val="00743F22"/>
    <w:rsid w:val="0083591E"/>
    <w:rsid w:val="00863959"/>
    <w:rsid w:val="008A7321"/>
    <w:rsid w:val="008C723A"/>
    <w:rsid w:val="00944996"/>
    <w:rsid w:val="0098393A"/>
    <w:rsid w:val="00987B01"/>
    <w:rsid w:val="00993967"/>
    <w:rsid w:val="009E1CB8"/>
    <w:rsid w:val="00A05D1F"/>
    <w:rsid w:val="00A44106"/>
    <w:rsid w:val="00B274D2"/>
    <w:rsid w:val="00B94B7B"/>
    <w:rsid w:val="00BD2DDA"/>
    <w:rsid w:val="00BF0946"/>
    <w:rsid w:val="00BF2B70"/>
    <w:rsid w:val="00C15C62"/>
    <w:rsid w:val="00C218C8"/>
    <w:rsid w:val="00C665CF"/>
    <w:rsid w:val="00CE194A"/>
    <w:rsid w:val="00D11D22"/>
    <w:rsid w:val="00D43E68"/>
    <w:rsid w:val="00D541C7"/>
    <w:rsid w:val="00E42B08"/>
    <w:rsid w:val="00E47FDE"/>
    <w:rsid w:val="00E91B87"/>
    <w:rsid w:val="00EE1E5C"/>
    <w:rsid w:val="00F6654A"/>
    <w:rsid w:val="00FF5663"/>
    <w:rsid w:val="00FF7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69D95820"/>
  <w15:chartTrackingRefBased/>
  <w15:docId w15:val="{AF72DBD7-B623-4653-89F5-E79C8F331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7B01"/>
    <w:rPr>
      <w:sz w:val="24"/>
    </w:rPr>
  </w:style>
  <w:style w:type="paragraph" w:styleId="Ttulo1">
    <w:name w:val="heading 1"/>
    <w:basedOn w:val="Normal"/>
    <w:next w:val="Normal"/>
    <w:qFormat/>
    <w:rsid w:val="007E5411"/>
    <w:pPr>
      <w:keepNext/>
      <w:jc w:val="center"/>
      <w:outlineLvl w:val="0"/>
    </w:pPr>
    <w:rPr>
      <w:rFonts w:ascii="Times" w:eastAsia="Times" w:hAnsi="Times"/>
      <w:sz w:val="6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lacephotohere">
    <w:name w:val="Place photo here"/>
    <w:basedOn w:val="Normal"/>
    <w:link w:val="PlacephotohereChar"/>
    <w:qFormat/>
    <w:rsid w:val="00987B01"/>
    <w:pPr>
      <w:jc w:val="center"/>
    </w:pPr>
    <w:rPr>
      <w:rFonts w:ascii="Arial" w:hAnsi="Arial"/>
      <w:color w:val="FFFFEF"/>
      <w:sz w:val="20"/>
    </w:rPr>
  </w:style>
  <w:style w:type="paragraph" w:customStyle="1" w:styleId="Header01">
    <w:name w:val="Header 01"/>
    <w:basedOn w:val="Normal"/>
    <w:link w:val="Header01Char"/>
    <w:qFormat/>
    <w:rsid w:val="00D43E68"/>
    <w:pPr>
      <w:jc w:val="both"/>
    </w:pPr>
    <w:rPr>
      <w:rFonts w:ascii="Arial" w:hAnsi="Arial"/>
      <w:caps/>
      <w:color w:val="FFFFEF"/>
      <w:sz w:val="48"/>
    </w:rPr>
  </w:style>
  <w:style w:type="character" w:customStyle="1" w:styleId="PlacephotohereChar">
    <w:name w:val="Place photo here Char"/>
    <w:basedOn w:val="Fuentedeprrafopredeter"/>
    <w:link w:val="Placephotohere"/>
    <w:rsid w:val="00987B01"/>
    <w:rPr>
      <w:rFonts w:ascii="Arial" w:hAnsi="Arial"/>
      <w:color w:val="FFFFEF"/>
    </w:rPr>
  </w:style>
  <w:style w:type="paragraph" w:customStyle="1" w:styleId="SubheadHere">
    <w:name w:val="Subhead Here"/>
    <w:basedOn w:val="Normal"/>
    <w:link w:val="SubheadHereChar"/>
    <w:qFormat/>
    <w:rsid w:val="00D43E68"/>
    <w:pPr>
      <w:jc w:val="both"/>
    </w:pPr>
    <w:rPr>
      <w:rFonts w:ascii="Arial" w:hAnsi="Arial"/>
      <w:caps/>
      <w:color w:val="FFFFEF"/>
    </w:rPr>
  </w:style>
  <w:style w:type="character" w:customStyle="1" w:styleId="Header01Char">
    <w:name w:val="Header 01 Char"/>
    <w:basedOn w:val="Fuentedeprrafopredeter"/>
    <w:link w:val="Header01"/>
    <w:rsid w:val="00D43E68"/>
    <w:rPr>
      <w:rFonts w:ascii="Arial" w:hAnsi="Arial"/>
      <w:caps/>
      <w:color w:val="FFFFEF"/>
      <w:sz w:val="48"/>
    </w:rPr>
  </w:style>
  <w:style w:type="paragraph" w:customStyle="1" w:styleId="CALLOUTTEXT">
    <w:name w:val="CALL OUT TEXT"/>
    <w:basedOn w:val="Normal"/>
    <w:link w:val="CALLOUTTEXTChar"/>
    <w:qFormat/>
    <w:rsid w:val="00D43E68"/>
    <w:rPr>
      <w:rFonts w:ascii="Arial" w:hAnsi="Arial" w:cs="Arial"/>
      <w:caps/>
      <w:color w:val="9D1C20"/>
    </w:rPr>
  </w:style>
  <w:style w:type="character" w:customStyle="1" w:styleId="SubheadHereChar">
    <w:name w:val="Subhead Here Char"/>
    <w:basedOn w:val="Fuentedeprrafopredeter"/>
    <w:link w:val="SubheadHere"/>
    <w:rsid w:val="00D43E68"/>
    <w:rPr>
      <w:rFonts w:ascii="Arial" w:hAnsi="Arial"/>
      <w:caps/>
      <w:color w:val="FFFFEF"/>
      <w:sz w:val="24"/>
    </w:rPr>
  </w:style>
  <w:style w:type="paragraph" w:customStyle="1" w:styleId="BodyText01">
    <w:name w:val="Body Text 01"/>
    <w:basedOn w:val="Normal"/>
    <w:link w:val="BodyText01Char"/>
    <w:qFormat/>
    <w:rsid w:val="00E47FDE"/>
    <w:pPr>
      <w:widowControl w:val="0"/>
      <w:spacing w:before="120" w:line="360" w:lineRule="auto"/>
    </w:pPr>
    <w:rPr>
      <w:rFonts w:ascii="Arial" w:hAnsi="Arial" w:cs="Arial"/>
      <w:color w:val="585747"/>
      <w:sz w:val="20"/>
      <w:lang w:val="en"/>
    </w:rPr>
  </w:style>
  <w:style w:type="character" w:customStyle="1" w:styleId="CALLOUTTEXTChar">
    <w:name w:val="CALL OUT TEXT Char"/>
    <w:basedOn w:val="Fuentedeprrafopredeter"/>
    <w:link w:val="CALLOUTTEXT"/>
    <w:rsid w:val="00D43E68"/>
    <w:rPr>
      <w:rFonts w:ascii="Arial" w:hAnsi="Arial" w:cs="Arial"/>
      <w:caps/>
      <w:color w:val="9D1C20"/>
      <w:sz w:val="24"/>
    </w:rPr>
  </w:style>
  <w:style w:type="paragraph" w:customStyle="1" w:styleId="Cita1">
    <w:name w:val="Cita1"/>
    <w:basedOn w:val="Normal"/>
    <w:link w:val="quoteChar"/>
    <w:qFormat/>
    <w:rsid w:val="004A3E34"/>
    <w:pPr>
      <w:spacing w:line="360" w:lineRule="auto"/>
    </w:pPr>
    <w:rPr>
      <w:rFonts w:ascii="Arial" w:hAnsi="Arial"/>
      <w:caps/>
      <w:color w:val="FFFFFF"/>
    </w:rPr>
  </w:style>
  <w:style w:type="character" w:customStyle="1" w:styleId="BodyText01Char">
    <w:name w:val="Body Text 01 Char"/>
    <w:basedOn w:val="Fuentedeprrafopredeter"/>
    <w:link w:val="BodyText01"/>
    <w:rsid w:val="00E47FDE"/>
    <w:rPr>
      <w:rFonts w:ascii="Arial" w:hAnsi="Arial" w:cs="Arial"/>
      <w:color w:val="585747"/>
      <w:lang w:val="en"/>
    </w:rPr>
  </w:style>
  <w:style w:type="paragraph" w:customStyle="1" w:styleId="SpecificPoints">
    <w:name w:val="Specific Points"/>
    <w:basedOn w:val="Normal"/>
    <w:link w:val="SpecificPointsChar"/>
    <w:qFormat/>
    <w:rsid w:val="004A3E34"/>
    <w:rPr>
      <w:rFonts w:ascii="Arial" w:hAnsi="Arial"/>
      <w:caps/>
      <w:color w:val="FFFFEF"/>
      <w:sz w:val="20"/>
    </w:rPr>
  </w:style>
  <w:style w:type="character" w:customStyle="1" w:styleId="quoteChar">
    <w:name w:val="quote Char"/>
    <w:basedOn w:val="Fuentedeprrafopredeter"/>
    <w:link w:val="Cita1"/>
    <w:rsid w:val="004A3E34"/>
    <w:rPr>
      <w:rFonts w:ascii="Arial" w:hAnsi="Arial"/>
      <w:caps/>
      <w:color w:val="FFFFFF"/>
      <w:sz w:val="24"/>
    </w:rPr>
  </w:style>
  <w:style w:type="paragraph" w:customStyle="1" w:styleId="Bulletpoints">
    <w:name w:val="Bullet points"/>
    <w:basedOn w:val="Normal"/>
    <w:link w:val="BulletpointsChar"/>
    <w:qFormat/>
    <w:rsid w:val="008C723A"/>
    <w:pPr>
      <w:spacing w:line="360" w:lineRule="auto"/>
    </w:pPr>
    <w:rPr>
      <w:rFonts w:ascii="Arial" w:hAnsi="Arial"/>
      <w:color w:val="FFFFEF"/>
      <w:sz w:val="20"/>
    </w:rPr>
  </w:style>
  <w:style w:type="character" w:customStyle="1" w:styleId="SpecificPointsChar">
    <w:name w:val="Specific Points Char"/>
    <w:basedOn w:val="Fuentedeprrafopredeter"/>
    <w:link w:val="SpecificPoints"/>
    <w:rsid w:val="004A3E34"/>
    <w:rPr>
      <w:rFonts w:ascii="Arial" w:hAnsi="Arial"/>
      <w:caps/>
      <w:color w:val="FFFFEF"/>
    </w:rPr>
  </w:style>
  <w:style w:type="paragraph" w:customStyle="1" w:styleId="Address">
    <w:name w:val="Address"/>
    <w:basedOn w:val="Normal"/>
    <w:link w:val="AddressChar"/>
    <w:qFormat/>
    <w:rsid w:val="008C723A"/>
    <w:pPr>
      <w:jc w:val="center"/>
    </w:pPr>
    <w:rPr>
      <w:rFonts w:ascii="Arial" w:hAnsi="Arial"/>
      <w:color w:val="585747"/>
      <w:sz w:val="20"/>
    </w:rPr>
  </w:style>
  <w:style w:type="character" w:customStyle="1" w:styleId="BulletpointsChar">
    <w:name w:val="Bullet points Char"/>
    <w:basedOn w:val="Fuentedeprrafopredeter"/>
    <w:link w:val="Bulletpoints"/>
    <w:rsid w:val="008C723A"/>
    <w:rPr>
      <w:rFonts w:ascii="Arial" w:hAnsi="Arial"/>
      <w:color w:val="FFFFEF"/>
    </w:rPr>
  </w:style>
  <w:style w:type="paragraph" w:customStyle="1" w:styleId="BodyText02">
    <w:name w:val="Body Text 02"/>
    <w:basedOn w:val="BodyText01"/>
    <w:link w:val="BodyText02Char"/>
    <w:qFormat/>
    <w:rsid w:val="00052C06"/>
    <w:rPr>
      <w:color w:val="FFFFFF"/>
    </w:rPr>
  </w:style>
  <w:style w:type="character" w:customStyle="1" w:styleId="AddressChar">
    <w:name w:val="Address Char"/>
    <w:basedOn w:val="Fuentedeprrafopredeter"/>
    <w:link w:val="Address"/>
    <w:rsid w:val="008C723A"/>
    <w:rPr>
      <w:rFonts w:ascii="Arial" w:hAnsi="Arial"/>
      <w:color w:val="585747"/>
    </w:rPr>
  </w:style>
  <w:style w:type="paragraph" w:customStyle="1" w:styleId="website">
    <w:name w:val="website"/>
    <w:basedOn w:val="Normal"/>
    <w:link w:val="websiteChar"/>
    <w:qFormat/>
    <w:rsid w:val="00052C06"/>
    <w:pPr>
      <w:jc w:val="right"/>
    </w:pPr>
    <w:rPr>
      <w:rFonts w:ascii="Arial" w:hAnsi="Arial"/>
      <w:color w:val="585747"/>
    </w:rPr>
  </w:style>
  <w:style w:type="character" w:customStyle="1" w:styleId="BodyText02Char">
    <w:name w:val="Body Text 02 Char"/>
    <w:basedOn w:val="BodyText01Char"/>
    <w:link w:val="BodyText02"/>
    <w:rsid w:val="00052C06"/>
    <w:rPr>
      <w:rFonts w:ascii="Arial" w:hAnsi="Arial" w:cs="Arial"/>
      <w:color w:val="FFFFFF"/>
      <w:lang w:val="en"/>
    </w:rPr>
  </w:style>
  <w:style w:type="paragraph" w:customStyle="1" w:styleId="Descripcin1">
    <w:name w:val="Descripción1"/>
    <w:basedOn w:val="Normal"/>
    <w:link w:val="captionChar"/>
    <w:qFormat/>
    <w:rsid w:val="00052C06"/>
    <w:pPr>
      <w:jc w:val="right"/>
    </w:pPr>
    <w:rPr>
      <w:rFonts w:ascii="Arial" w:hAnsi="Arial"/>
      <w:caps/>
      <w:color w:val="585747"/>
      <w:sz w:val="14"/>
    </w:rPr>
  </w:style>
  <w:style w:type="character" w:customStyle="1" w:styleId="websiteChar">
    <w:name w:val="website Char"/>
    <w:basedOn w:val="Fuentedeprrafopredeter"/>
    <w:link w:val="website"/>
    <w:rsid w:val="00052C06"/>
    <w:rPr>
      <w:rFonts w:ascii="Arial" w:hAnsi="Arial"/>
      <w:color w:val="585747"/>
      <w:sz w:val="24"/>
    </w:rPr>
  </w:style>
  <w:style w:type="paragraph" w:customStyle="1" w:styleId="SubheadHere01">
    <w:name w:val="Subhead Here 01"/>
    <w:basedOn w:val="Normal"/>
    <w:link w:val="SubheadHere01Char"/>
    <w:qFormat/>
    <w:rsid w:val="000842F0"/>
    <w:rPr>
      <w:rFonts w:ascii="Arial" w:hAnsi="Arial" w:cs="Arial"/>
      <w:color w:val="9D1C20"/>
      <w:szCs w:val="26"/>
    </w:rPr>
  </w:style>
  <w:style w:type="character" w:customStyle="1" w:styleId="captionChar">
    <w:name w:val="caption Char"/>
    <w:basedOn w:val="Fuentedeprrafopredeter"/>
    <w:link w:val="Descripcin1"/>
    <w:rsid w:val="00052C06"/>
    <w:rPr>
      <w:rFonts w:ascii="Arial" w:hAnsi="Arial"/>
      <w:caps/>
      <w:color w:val="585747"/>
      <w:sz w:val="14"/>
    </w:rPr>
  </w:style>
  <w:style w:type="paragraph" w:customStyle="1" w:styleId="Entertheheadline">
    <w:name w:val="Enter the headline"/>
    <w:basedOn w:val="Normal"/>
    <w:link w:val="EntertheheadlineChar"/>
    <w:qFormat/>
    <w:rsid w:val="000842F0"/>
    <w:rPr>
      <w:rFonts w:ascii="Arial" w:hAnsi="Arial"/>
      <w:caps/>
      <w:color w:val="585747"/>
    </w:rPr>
  </w:style>
  <w:style w:type="character" w:customStyle="1" w:styleId="SubheadHere01Char">
    <w:name w:val="Subhead Here 01 Char"/>
    <w:basedOn w:val="Fuentedeprrafopredeter"/>
    <w:link w:val="SubheadHere01"/>
    <w:rsid w:val="000842F0"/>
    <w:rPr>
      <w:rFonts w:ascii="Arial" w:hAnsi="Arial" w:cs="Arial"/>
      <w:color w:val="9D1C20"/>
      <w:sz w:val="24"/>
      <w:szCs w:val="26"/>
    </w:rPr>
  </w:style>
  <w:style w:type="character" w:customStyle="1" w:styleId="EntertheheadlineChar">
    <w:name w:val="Enter the headline Char"/>
    <w:basedOn w:val="Fuentedeprrafopredeter"/>
    <w:link w:val="Entertheheadline"/>
    <w:rsid w:val="000842F0"/>
    <w:rPr>
      <w:rFonts w:ascii="Arial" w:hAnsi="Arial"/>
      <w:caps/>
      <w:color w:val="585747"/>
      <w:sz w:val="24"/>
    </w:rPr>
  </w:style>
  <w:style w:type="paragraph" w:styleId="Prrafodelista">
    <w:name w:val="List Paragraph"/>
    <w:basedOn w:val="Normal"/>
    <w:uiPriority w:val="34"/>
    <w:qFormat/>
    <w:rsid w:val="00BF0946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s-EC"/>
    </w:rPr>
  </w:style>
  <w:style w:type="character" w:customStyle="1" w:styleId="normaltextrun">
    <w:name w:val="normaltextrun"/>
    <w:basedOn w:val="Fuentedeprrafopredeter"/>
    <w:rsid w:val="00BF0946"/>
  </w:style>
  <w:style w:type="character" w:customStyle="1" w:styleId="eop">
    <w:name w:val="eop"/>
    <w:basedOn w:val="Fuentedeprrafopredeter"/>
    <w:rsid w:val="00BF0946"/>
  </w:style>
  <w:style w:type="character" w:customStyle="1" w:styleId="jsgrdq">
    <w:name w:val="jsgrdq"/>
    <w:basedOn w:val="Fuentedeprrafopredeter"/>
    <w:rsid w:val="003C68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0.wdp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7.jpe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0.jfif"/><Relationship Id="rId42" Type="http://schemas.openxmlformats.org/officeDocument/2006/relationships/fontTable" Target="fontTable.xml"/><Relationship Id="rId7" Type="http://schemas.openxmlformats.org/officeDocument/2006/relationships/image" Target="media/image17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microsoft.com/office/2007/relationships/hdphoto" Target="media/hdphoto2.wdp"/><Relationship Id="rId33" Type="http://schemas.openxmlformats.org/officeDocument/2006/relationships/image" Target="media/image21.jpeg"/><Relationship Id="rId38" Type="http://schemas.openxmlformats.org/officeDocument/2006/relationships/image" Target="media/image22.jfif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1.png"/><Relationship Id="rId29" Type="http://schemas.microsoft.com/office/2007/relationships/hdphoto" Target="media/hdphoto4.wdp"/><Relationship Id="rId41" Type="http://schemas.openxmlformats.org/officeDocument/2006/relationships/image" Target="media/image29.jpe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3.jpeg"/><Relationship Id="rId24" Type="http://schemas.openxmlformats.org/officeDocument/2006/relationships/image" Target="media/image10.png"/><Relationship Id="rId32" Type="http://schemas.openxmlformats.org/officeDocument/2006/relationships/image" Target="media/image19.jpeg"/><Relationship Id="rId37" Type="http://schemas.openxmlformats.org/officeDocument/2006/relationships/image" Target="media/image25.png"/><Relationship Id="rId40" Type="http://schemas.openxmlformats.org/officeDocument/2006/relationships/image" Target="media/image23.jfif"/><Relationship Id="rId5" Type="http://schemas.openxmlformats.org/officeDocument/2006/relationships/image" Target="media/image1.png"/><Relationship Id="rId15" Type="http://schemas.openxmlformats.org/officeDocument/2006/relationships/image" Target="media/image6.emf"/><Relationship Id="rId23" Type="http://schemas.openxmlformats.org/officeDocument/2006/relationships/image" Target="media/image14.pn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10" Type="http://schemas.openxmlformats.org/officeDocument/2006/relationships/image" Target="media/image22.jpeg"/><Relationship Id="rId19" Type="http://schemas.openxmlformats.org/officeDocument/2006/relationships/image" Target="media/image9.png"/><Relationship Id="rId31" Type="http://schemas.openxmlformats.org/officeDocument/2006/relationships/image" Target="media/image18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5.emf"/><Relationship Id="rId22" Type="http://schemas.openxmlformats.org/officeDocument/2006/relationships/image" Target="media/image13.png"/><Relationship Id="rId27" Type="http://schemas.microsoft.com/office/2007/relationships/hdphoto" Target="media/hdphoto3.wdp"/><Relationship Id="rId30" Type="http://schemas.openxmlformats.org/officeDocument/2006/relationships/image" Target="media/image17.jpeg"/><Relationship Id="rId35" Type="http://schemas.openxmlformats.org/officeDocument/2006/relationships/image" Target="media/image23.jpeg"/><Relationship Id="rId43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ownloads\medical-brochure-template-1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medical-brochure-template-1</Template>
  <TotalTime>0</TotalTime>
  <Pages>2</Pages>
  <Words>9</Words>
  <Characters>50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Grupo 3</dc:creator>
  <cp:keywords/>
  <dc:description/>
  <cp:lastModifiedBy>Vega Ilaquiche Ana Lucia</cp:lastModifiedBy>
  <cp:revision>2</cp:revision>
  <cp:lastPrinted>2021-08-19T23:25:00Z</cp:lastPrinted>
  <dcterms:created xsi:type="dcterms:W3CDTF">2021-08-20T23:33:00Z</dcterms:created>
  <dcterms:modified xsi:type="dcterms:W3CDTF">2021-08-20T23:33:00Z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TC103789449990</vt:lpwstr>
  </property>
</Properties>
</file>