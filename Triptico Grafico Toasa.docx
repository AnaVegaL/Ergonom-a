
<file path=[Content_Types].xml><?xml version="1.0" encoding="utf-8"?>
<Types xmlns="http://schemas.openxmlformats.org/package/2006/content-types">
  <Default Extension="emf" ContentType="image/x-emf"/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73170" w14:textId="7B1E98EF" w:rsidR="00D43E68" w:rsidRDefault="00743F22" w:rsidP="00D43E68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6D9518D" wp14:editId="5FDDFD30">
                <wp:simplePos x="0" y="0"/>
                <wp:positionH relativeFrom="column">
                  <wp:posOffset>-838200</wp:posOffset>
                </wp:positionH>
                <wp:positionV relativeFrom="paragraph">
                  <wp:posOffset>-487680</wp:posOffset>
                </wp:positionV>
                <wp:extent cx="2628900" cy="6477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4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EA1F3" w14:textId="0235507C" w:rsidR="00000000" w:rsidRPr="00743F22" w:rsidRDefault="00743F22" w:rsidP="00743F22">
                            <w:pPr>
                              <w:rPr>
                                <w:sz w:val="22"/>
                                <w:szCs w:val="18"/>
                              </w:rPr>
                            </w:pPr>
                            <w:r w:rsidRPr="00743F22">
                              <w:rPr>
                                <w:b/>
                                <w:color w:val="262626" w:themeColor="text1" w:themeTint="D9"/>
                                <w:sz w:val="56"/>
                                <w:szCs w:val="56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ERGONOM</w:t>
                            </w:r>
                            <w:r>
                              <w:rPr>
                                <w:b/>
                                <w:color w:val="262626" w:themeColor="text1" w:themeTint="D9"/>
                                <w:sz w:val="56"/>
                                <w:szCs w:val="56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 w:rsidRPr="00743F22">
                              <w:rPr>
                                <w:b/>
                                <w:color w:val="262626" w:themeColor="text1" w:themeTint="D9"/>
                                <w:sz w:val="56"/>
                                <w:szCs w:val="56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D9518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-66pt;margin-top:-38.4pt;width:207pt;height:5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" filled="f" stroked="f">
                <v:fill o:detectmouseclick="t"/>
                <v:textbox>
                  <w:txbxContent>
                    <w:p w14:paraId="67FEA1F3" w14:textId="0235507C" w:rsidR="00000000" w:rsidRPr="00743F22" w:rsidRDefault="00743F22" w:rsidP="00743F22">
                      <w:pPr>
                        <w:rPr>
                          <w:sz w:val="22"/>
                          <w:szCs w:val="18"/>
                        </w:rPr>
                      </w:pPr>
                      <w:r w:rsidRPr="00743F22">
                        <w:rPr>
                          <w:b/>
                          <w:color w:val="262626" w:themeColor="text1" w:themeTint="D9"/>
                          <w:sz w:val="56"/>
                          <w:szCs w:val="56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ERGONOM</w:t>
                      </w:r>
                      <w:r>
                        <w:rPr>
                          <w:b/>
                          <w:color w:val="262626" w:themeColor="text1" w:themeTint="D9"/>
                          <w:sz w:val="56"/>
                          <w:szCs w:val="56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</w:t>
                      </w:r>
                      <w:r w:rsidRPr="00743F22">
                        <w:rPr>
                          <w:b/>
                          <w:color w:val="262626" w:themeColor="text1" w:themeTint="D9"/>
                          <w:sz w:val="56"/>
                          <w:szCs w:val="56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09789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7E29BDE" wp14:editId="11A4C3E8">
                <wp:simplePos x="0" y="0"/>
                <wp:positionH relativeFrom="column">
                  <wp:posOffset>6007100</wp:posOffset>
                </wp:positionH>
                <wp:positionV relativeFrom="paragraph">
                  <wp:posOffset>-502285</wp:posOffset>
                </wp:positionV>
                <wp:extent cx="2527443" cy="4777483"/>
                <wp:effectExtent l="19050" t="19050" r="44450" b="23495"/>
                <wp:wrapNone/>
                <wp:docPr id="47" name="Forma libre: form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443" cy="4777483"/>
                        </a:xfrm>
                        <a:custGeom>
                          <a:avLst/>
                          <a:gdLst>
                            <a:gd name="connsiteX0" fmla="*/ 10274 w 2527443"/>
                            <a:gd name="connsiteY0" fmla="*/ 10274 h 4777483"/>
                            <a:gd name="connsiteX1" fmla="*/ 2527443 w 2527443"/>
                            <a:gd name="connsiteY1" fmla="*/ 0 h 4777483"/>
                            <a:gd name="connsiteX2" fmla="*/ 2517169 w 2527443"/>
                            <a:gd name="connsiteY2" fmla="*/ 4777483 h 4777483"/>
                            <a:gd name="connsiteX3" fmla="*/ 1818526 w 2527443"/>
                            <a:gd name="connsiteY3" fmla="*/ 4777483 h 4777483"/>
                            <a:gd name="connsiteX4" fmla="*/ 1674688 w 2527443"/>
                            <a:gd name="connsiteY4" fmla="*/ 4633645 h 4777483"/>
                            <a:gd name="connsiteX5" fmla="*/ 0 w 2527443"/>
                            <a:gd name="connsiteY5" fmla="*/ 4643919 h 4777483"/>
                            <a:gd name="connsiteX6" fmla="*/ 10274 w 2527443"/>
                            <a:gd name="connsiteY6" fmla="*/ 10274 h 477748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527443" h="4777483">
                              <a:moveTo>
                                <a:pt x="10274" y="10274"/>
                              </a:moveTo>
                              <a:lnTo>
                                <a:pt x="2527443" y="0"/>
                              </a:lnTo>
                              <a:cubicBezTo>
                                <a:pt x="2524018" y="1592494"/>
                                <a:pt x="2520594" y="3184989"/>
                                <a:pt x="2517169" y="4777483"/>
                              </a:cubicBezTo>
                              <a:lnTo>
                                <a:pt x="1818526" y="4777483"/>
                              </a:lnTo>
                              <a:lnTo>
                                <a:pt x="1674688" y="4633645"/>
                              </a:lnTo>
                              <a:lnTo>
                                <a:pt x="0" y="4643919"/>
                              </a:lnTo>
                              <a:cubicBezTo>
                                <a:pt x="3425" y="3099371"/>
                                <a:pt x="6849" y="1554822"/>
                                <a:pt x="10274" y="1027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62AE0" w14:textId="77777777" w:rsidR="00FF5663" w:rsidRPr="00B94B7B" w:rsidRDefault="002D47F7" w:rsidP="002D47F7">
                            <w:pPr>
                              <w:jc w:val="center"/>
                              <w:rPr>
                                <w:color w:val="FFFFFF" w:themeColor="background1"/>
                                <w:lang w:val="es-EC"/>
                              </w:rPr>
                            </w:pPr>
                            <w:r w:rsidRPr="00B94B7B">
                              <w:rPr>
                                <w:color w:val="FFFFFF" w:themeColor="background1"/>
                                <w:lang w:val="es-EC"/>
                              </w:rPr>
                              <w:t>Recomendaciones</w:t>
                            </w:r>
                          </w:p>
                          <w:p w14:paraId="31053514" w14:textId="77777777" w:rsidR="00FF5663" w:rsidRPr="00B94B7B" w:rsidRDefault="00FF5663" w:rsidP="00FF5663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</w:pPr>
                            <w:r w:rsidRPr="00B94B7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  <w:t xml:space="preserve">Uso de banco en actividades con posición encorvada </w:t>
                            </w:r>
                          </w:p>
                          <w:p w14:paraId="2FD201D4" w14:textId="77777777" w:rsidR="00FF5663" w:rsidRPr="00B94B7B" w:rsidRDefault="00FF5663" w:rsidP="00FF5663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</w:pPr>
                            <w:r w:rsidRPr="00B94B7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  <w:t xml:space="preserve">Agacharse doblando y apoyando la rodilla en el piso </w:t>
                            </w:r>
                          </w:p>
                          <w:p w14:paraId="269CF962" w14:textId="42FE0CA5" w:rsidR="00FF5663" w:rsidRPr="00B94B7B" w:rsidRDefault="00FF5663" w:rsidP="00FF5663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B94B7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  <w:t>Realizar estiramiento periódicamente.</w:t>
                            </w:r>
                          </w:p>
                          <w:p w14:paraId="2737DC00" w14:textId="05C11D30" w:rsidR="00B94B7B" w:rsidRPr="00B94B7B" w:rsidRDefault="00B94B7B" w:rsidP="00FF5663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color w:val="2F5496" w:themeColor="accent5" w:themeShade="BF"/>
                                <w:sz w:val="36"/>
                                <w:szCs w:val="36"/>
                              </w:rPr>
                            </w:pPr>
                            <w:r w:rsidRPr="00B94B7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Cs w:val="24"/>
                              </w:rPr>
                              <w:t>Tener un descanso adecuado</w:t>
                            </w:r>
                            <w:r w:rsidRPr="00B94B7B">
                              <w:rPr>
                                <w:color w:val="2F5496" w:themeColor="accent5" w:themeShade="BF"/>
                                <w:szCs w:val="24"/>
                              </w:rPr>
                              <w:t>.</w:t>
                            </w:r>
                          </w:p>
                          <w:p w14:paraId="6246F7B9" w14:textId="57CA1735" w:rsidR="002D47F7" w:rsidRPr="00FF5663" w:rsidRDefault="00010D37" w:rsidP="00FF5663">
                            <w:pPr>
                              <w:rPr>
                                <w:color w:val="2F5496" w:themeColor="accent5" w:themeShade="BF"/>
                              </w:rPr>
                            </w:pPr>
                            <w:r>
                              <w:rPr>
                                <w:noProof/>
                                <w:color w:val="4472C4" w:themeColor="accent5"/>
                              </w:rPr>
                              <w:drawing>
                                <wp:inline distT="0" distB="0" distL="0" distR="0" wp14:anchorId="7EE92604" wp14:editId="2829194E">
                                  <wp:extent cx="2331720" cy="2472055"/>
                                  <wp:effectExtent l="0" t="0" r="0" b="4445"/>
                                  <wp:docPr id="94" name="Imagen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Imagen 94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6">
                                                    <a14:imgEffect>
                                                      <a14:backgroundRemoval t="4680" b="96798" l="2611" r="98172">
                                                        <a14:foregroundMark x1="38120" y1="12562" x2="57963" y2="6897"/>
                                                        <a14:foregroundMark x1="57963" y1="6897" x2="60052" y2="14532"/>
                                                        <a14:foregroundMark x1="42037" y1="5172" x2="57963" y2="9852"/>
                                                        <a14:foregroundMark x1="48303" y1="64778" x2="3133" y2="82759"/>
                                                        <a14:foregroundMark x1="3133" y1="82759" x2="4700" y2="87192"/>
                                                        <a14:foregroundMark x1="97528" y1="38599" x2="98433" y2="39409"/>
                                                        <a14:foregroundMark x1="88251" y1="30296" x2="90929" y2="32692"/>
                                                        <a14:foregroundMark x1="11488" y1="88670" x2="38120" y2="97291"/>
                                                        <a14:foregroundMark x1="38120" y1="97291" x2="59008" y2="96798"/>
                                                        <a14:foregroundMark x1="59008" y1="96798" x2="70496" y2="89901"/>
                                                        <a14:backgroundMark x1="90862" y1="32759" x2="98956" y2="37192"/>
                                                      </a14:backgroundRemoval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1720" cy="2472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29BDE" id="Forma libre: forma 47" o:spid="_x0000_s1027" style="position:absolute;margin-left:473pt;margin-top:-39.55pt;width:199pt;height:376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27443,4777483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" adj="-11796480,,5400" path="m10274,10274l2527443,v-3425,1592494,-6849,3184989,-10274,4777483l1818526,4777483,1674688,4633645,,4643919c3425,3099371,6849,1554822,10274,10274xe" fillcolor="#9cc2e5 [1940]" strokecolor="black [3213]" strokeweight="1pt">
                <v:stroke joinstyle="miter"/>
                <v:formulas/>
                <v:path arrowok="t" o:connecttype="custom" o:connectlocs="10274,10274;2527443,0;2517169,4777483;1818526,4777483;1674688,4633645;0,4643919;10274,10274" o:connectangles="0,0,0,0,0,0,0" textboxrect="0,0,2527443,4777483"/>
                <v:textbox>
                  <w:txbxContent>
                    <w:p w14:paraId="22062AE0" w14:textId="77777777" w:rsidR="00FF5663" w:rsidRPr="00B94B7B" w:rsidRDefault="002D47F7" w:rsidP="002D47F7">
                      <w:pPr>
                        <w:jc w:val="center"/>
                        <w:rPr>
                          <w:color w:val="FFFFFF" w:themeColor="background1"/>
                          <w:lang w:val="es-EC"/>
                        </w:rPr>
                      </w:pPr>
                      <w:r w:rsidRPr="00B94B7B">
                        <w:rPr>
                          <w:color w:val="FFFFFF" w:themeColor="background1"/>
                          <w:lang w:val="es-EC"/>
                        </w:rPr>
                        <w:t>Recomendaciones</w:t>
                      </w:r>
                    </w:p>
                    <w:p w14:paraId="31053514" w14:textId="77777777" w:rsidR="00FF5663" w:rsidRPr="00B94B7B" w:rsidRDefault="00FF5663" w:rsidP="00FF5663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</w:pPr>
                      <w:r w:rsidRPr="00B94B7B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  <w:t xml:space="preserve">Uso de banco en actividades con posición encorvada </w:t>
                      </w:r>
                    </w:p>
                    <w:p w14:paraId="2FD201D4" w14:textId="77777777" w:rsidR="00FF5663" w:rsidRPr="00B94B7B" w:rsidRDefault="00FF5663" w:rsidP="00FF5663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</w:pPr>
                      <w:r w:rsidRPr="00B94B7B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  <w:t xml:space="preserve">Agacharse doblando y apoyando la rodilla en el piso </w:t>
                      </w:r>
                    </w:p>
                    <w:p w14:paraId="269CF962" w14:textId="42FE0CA5" w:rsidR="00FF5663" w:rsidRPr="00B94B7B" w:rsidRDefault="00FF5663" w:rsidP="00FF5663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B94B7B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  <w:t>Realizar estiramiento periódicamente.</w:t>
                      </w:r>
                    </w:p>
                    <w:p w14:paraId="2737DC00" w14:textId="05C11D30" w:rsidR="00B94B7B" w:rsidRPr="00B94B7B" w:rsidRDefault="00B94B7B" w:rsidP="00FF5663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b/>
                          <w:bCs/>
                          <w:color w:val="2F5496" w:themeColor="accent5" w:themeShade="BF"/>
                          <w:sz w:val="36"/>
                          <w:szCs w:val="36"/>
                        </w:rPr>
                      </w:pPr>
                      <w:r w:rsidRPr="00B94B7B">
                        <w:rPr>
                          <w:rFonts w:ascii="Times New Roman" w:hAnsi="Times New Roman" w:cs="Times New Roman"/>
                          <w:color w:val="FFFFFF" w:themeColor="background1"/>
                          <w:szCs w:val="24"/>
                        </w:rPr>
                        <w:t>Tener un descanso adecuado</w:t>
                      </w:r>
                      <w:r w:rsidRPr="00B94B7B">
                        <w:rPr>
                          <w:color w:val="2F5496" w:themeColor="accent5" w:themeShade="BF"/>
                          <w:szCs w:val="24"/>
                        </w:rPr>
                        <w:t>.</w:t>
                      </w:r>
                    </w:p>
                    <w:p w14:paraId="6246F7B9" w14:textId="57CA1735" w:rsidR="002D47F7" w:rsidRPr="00FF5663" w:rsidRDefault="00010D37" w:rsidP="00FF5663">
                      <w:pPr>
                        <w:rPr>
                          <w:color w:val="2F5496" w:themeColor="accent5" w:themeShade="BF"/>
                        </w:rPr>
                      </w:pPr>
                      <w:r>
                        <w:rPr>
                          <w:noProof/>
                          <w:color w:val="4472C4" w:themeColor="accent5"/>
                        </w:rPr>
                        <w:drawing>
                          <wp:inline distT="0" distB="0" distL="0" distR="0" wp14:anchorId="7EE92604" wp14:editId="2829194E">
                            <wp:extent cx="2331720" cy="2472055"/>
                            <wp:effectExtent l="0" t="0" r="0" b="4445"/>
                            <wp:docPr id="94" name="Imagen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Imagen 94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6">
                                              <a14:imgEffect>
                                                <a14:backgroundRemoval t="4680" b="96798" l="2611" r="98172">
                                                  <a14:foregroundMark x1="38120" y1="12562" x2="57963" y2="6897"/>
                                                  <a14:foregroundMark x1="57963" y1="6897" x2="60052" y2="14532"/>
                                                  <a14:foregroundMark x1="42037" y1="5172" x2="57963" y2="9852"/>
                                                  <a14:foregroundMark x1="48303" y1="64778" x2="3133" y2="82759"/>
                                                  <a14:foregroundMark x1="3133" y1="82759" x2="4700" y2="87192"/>
                                                  <a14:foregroundMark x1="97528" y1="38599" x2="98433" y2="39409"/>
                                                  <a14:foregroundMark x1="88251" y1="30296" x2="90929" y2="32692"/>
                                                  <a14:foregroundMark x1="11488" y1="88670" x2="38120" y2="97291"/>
                                                  <a14:foregroundMark x1="38120" y1="97291" x2="59008" y2="96798"/>
                                                  <a14:foregroundMark x1="59008" y1="96798" x2="70496" y2="89901"/>
                                                  <a14:backgroundMark x1="90862" y1="32759" x2="98956" y2="37192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1720" cy="2472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B034C4F" wp14:editId="79DC6F59">
                <wp:simplePos x="0" y="0"/>
                <wp:positionH relativeFrom="column">
                  <wp:posOffset>5823391</wp:posOffset>
                </wp:positionH>
                <wp:positionV relativeFrom="paragraph">
                  <wp:posOffset>-688340</wp:posOffset>
                </wp:positionV>
                <wp:extent cx="2854960" cy="7324725"/>
                <wp:effectExtent l="0" t="0" r="21590" b="28575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7324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ED463" id="Rectángulo 51" o:spid="_x0000_s1026" style="position:absolute;margin-left:458.55pt;margin-top:-54.2pt;width:224.8pt;height:57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" filled="f" strokecolor="black [3213]" strokeweight="1pt"/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CBB987" wp14:editId="0BF4739A">
                <wp:simplePos x="0" y="0"/>
                <wp:positionH relativeFrom="column">
                  <wp:posOffset>1586061</wp:posOffset>
                </wp:positionH>
                <wp:positionV relativeFrom="paragraph">
                  <wp:posOffset>-674016</wp:posOffset>
                </wp:positionV>
                <wp:extent cx="391212" cy="342900"/>
                <wp:effectExtent l="0" t="0" r="8890" b="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12" cy="342900"/>
                        </a:xfrm>
                        <a:custGeom>
                          <a:avLst/>
                          <a:gdLst>
                            <a:gd name="connsiteX0" fmla="*/ 0 w 409575"/>
                            <a:gd name="connsiteY0" fmla="*/ 0 h 342900"/>
                            <a:gd name="connsiteX1" fmla="*/ 409575 w 409575"/>
                            <a:gd name="connsiteY1" fmla="*/ 0 h 342900"/>
                            <a:gd name="connsiteX2" fmla="*/ 409575 w 409575"/>
                            <a:gd name="connsiteY2" fmla="*/ 342900 h 342900"/>
                            <a:gd name="connsiteX3" fmla="*/ 0 w 409575"/>
                            <a:gd name="connsiteY3" fmla="*/ 342900 h 342900"/>
                            <a:gd name="connsiteX4" fmla="*/ 0 w 409575"/>
                            <a:gd name="connsiteY4" fmla="*/ 0 h 342900"/>
                            <a:gd name="connsiteX0" fmla="*/ 0 w 409575"/>
                            <a:gd name="connsiteY0" fmla="*/ 0 h 342900"/>
                            <a:gd name="connsiteX1" fmla="*/ 409575 w 409575"/>
                            <a:gd name="connsiteY1" fmla="*/ 0 h 342900"/>
                            <a:gd name="connsiteX2" fmla="*/ 409575 w 409575"/>
                            <a:gd name="connsiteY2" fmla="*/ 342900 h 342900"/>
                            <a:gd name="connsiteX3" fmla="*/ 219075 w 409575"/>
                            <a:gd name="connsiteY3" fmla="*/ 180975 h 342900"/>
                            <a:gd name="connsiteX4" fmla="*/ 0 w 409575"/>
                            <a:gd name="connsiteY4" fmla="*/ 0 h 3429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09575" h="342900">
                              <a:moveTo>
                                <a:pt x="0" y="0"/>
                              </a:moveTo>
                              <a:lnTo>
                                <a:pt x="409575" y="0"/>
                              </a:lnTo>
                              <a:lnTo>
                                <a:pt x="409575" y="342900"/>
                              </a:lnTo>
                              <a:lnTo>
                                <a:pt x="219075" y="180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36F167" id="Rectángulo 23" o:spid="_x0000_s1026" style="position:absolute;margin-left:124.9pt;margin-top:-53.05pt;width:30.8pt;height:27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09575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" path="m,l409575,r,342900l219075,180975,,xe" fillcolor="#deeaf6 [660]" stroked="f" strokeweight="1pt">
                <v:stroke joinstyle="miter"/>
                <v:path arrowok="t" o:connecttype="custom" o:connectlocs="0,0;391212,0;391212,342900;209253,180975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42879" behindDoc="0" locked="0" layoutInCell="1" allowOverlap="1" wp14:anchorId="05F04FE3" wp14:editId="700E3BCF">
                <wp:simplePos x="0" y="0"/>
                <wp:positionH relativeFrom="column">
                  <wp:posOffset>1152427</wp:posOffset>
                </wp:positionH>
                <wp:positionV relativeFrom="paragraph">
                  <wp:posOffset>-683444</wp:posOffset>
                </wp:positionV>
                <wp:extent cx="838200" cy="714473"/>
                <wp:effectExtent l="0" t="0" r="0" b="9525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14473"/>
                        </a:xfrm>
                        <a:custGeom>
                          <a:avLst/>
                          <a:gdLst>
                            <a:gd name="connsiteX0" fmla="*/ 0 w 838200"/>
                            <a:gd name="connsiteY0" fmla="*/ 0 h 723900"/>
                            <a:gd name="connsiteX1" fmla="*/ 838200 w 838200"/>
                            <a:gd name="connsiteY1" fmla="*/ 0 h 723900"/>
                            <a:gd name="connsiteX2" fmla="*/ 838200 w 838200"/>
                            <a:gd name="connsiteY2" fmla="*/ 723900 h 723900"/>
                            <a:gd name="connsiteX3" fmla="*/ 0 w 838200"/>
                            <a:gd name="connsiteY3" fmla="*/ 723900 h 723900"/>
                            <a:gd name="connsiteX4" fmla="*/ 0 w 838200"/>
                            <a:gd name="connsiteY4" fmla="*/ 0 h 723900"/>
                            <a:gd name="connsiteX0" fmla="*/ 0 w 838200"/>
                            <a:gd name="connsiteY0" fmla="*/ 0 h 723900"/>
                            <a:gd name="connsiteX1" fmla="*/ 838200 w 838200"/>
                            <a:gd name="connsiteY1" fmla="*/ 0 h 723900"/>
                            <a:gd name="connsiteX2" fmla="*/ 838200 w 838200"/>
                            <a:gd name="connsiteY2" fmla="*/ 723900 h 723900"/>
                            <a:gd name="connsiteX3" fmla="*/ 390525 w 838200"/>
                            <a:gd name="connsiteY3" fmla="*/ 352425 h 723900"/>
                            <a:gd name="connsiteX4" fmla="*/ 0 w 838200"/>
                            <a:gd name="connsiteY4" fmla="*/ 0 h 7239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38200" h="723900">
                              <a:moveTo>
                                <a:pt x="0" y="0"/>
                              </a:moveTo>
                              <a:lnTo>
                                <a:pt x="838200" y="0"/>
                              </a:lnTo>
                              <a:lnTo>
                                <a:pt x="838200" y="723900"/>
                              </a:lnTo>
                              <a:lnTo>
                                <a:pt x="390525" y="3524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6684" id="Rectángulo 35" o:spid="_x0000_s1026" style="position:absolute;margin-left:90.75pt;margin-top:-53.8pt;width:66pt;height:56.25pt;z-index:2516428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38200,723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" path="m,l838200,r,723900l390525,352425,,xe" fillcolor="#9cc2e5 [1940]" stroked="f" strokeweight="1pt">
                <v:stroke joinstyle="miter"/>
                <v:path arrowok="t" o:connecttype="custom" o:connectlocs="0,0;838200,0;838200,714473;390525,347836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846AC5" wp14:editId="3C03923E">
                <wp:simplePos x="0" y="0"/>
                <wp:positionH relativeFrom="column">
                  <wp:posOffset>1409700</wp:posOffset>
                </wp:positionH>
                <wp:positionV relativeFrom="paragraph">
                  <wp:posOffset>-684530</wp:posOffset>
                </wp:positionV>
                <wp:extent cx="581025" cy="514350"/>
                <wp:effectExtent l="0" t="0" r="9525" b="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14350"/>
                        </a:xfrm>
                        <a:custGeom>
                          <a:avLst/>
                          <a:gdLst>
                            <a:gd name="connsiteX0" fmla="*/ 0 w 581025"/>
                            <a:gd name="connsiteY0" fmla="*/ 0 h 514350"/>
                            <a:gd name="connsiteX1" fmla="*/ 581025 w 581025"/>
                            <a:gd name="connsiteY1" fmla="*/ 0 h 514350"/>
                            <a:gd name="connsiteX2" fmla="*/ 581025 w 581025"/>
                            <a:gd name="connsiteY2" fmla="*/ 514350 h 514350"/>
                            <a:gd name="connsiteX3" fmla="*/ 0 w 581025"/>
                            <a:gd name="connsiteY3" fmla="*/ 514350 h 514350"/>
                            <a:gd name="connsiteX4" fmla="*/ 0 w 581025"/>
                            <a:gd name="connsiteY4" fmla="*/ 0 h 514350"/>
                            <a:gd name="connsiteX0" fmla="*/ 0 w 581025"/>
                            <a:gd name="connsiteY0" fmla="*/ 0 h 514350"/>
                            <a:gd name="connsiteX1" fmla="*/ 581025 w 581025"/>
                            <a:gd name="connsiteY1" fmla="*/ 0 h 514350"/>
                            <a:gd name="connsiteX2" fmla="*/ 581025 w 581025"/>
                            <a:gd name="connsiteY2" fmla="*/ 514350 h 514350"/>
                            <a:gd name="connsiteX3" fmla="*/ 304800 w 581025"/>
                            <a:gd name="connsiteY3" fmla="*/ 276225 h 514350"/>
                            <a:gd name="connsiteX4" fmla="*/ 0 w 581025"/>
                            <a:gd name="connsiteY4" fmla="*/ 0 h 514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81025" h="514350">
                              <a:moveTo>
                                <a:pt x="0" y="0"/>
                              </a:moveTo>
                              <a:lnTo>
                                <a:pt x="581025" y="0"/>
                              </a:lnTo>
                              <a:lnTo>
                                <a:pt x="581025" y="514350"/>
                              </a:lnTo>
                              <a:lnTo>
                                <a:pt x="304800" y="2762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A9F37" id="Rectángulo 27" o:spid="_x0000_s1026" style="position:absolute;margin-left:111pt;margin-top:-53.9pt;width:45.75pt;height:40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81025,514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" path="m,l581025,r,514350l304800,276225,,xe" fillcolor="#9cc2e5 [1940]" stroked="f" strokeweight="1pt">
                <v:stroke joinstyle="miter"/>
                <v:path arrowok="t" o:connecttype="custom" o:connectlocs="0,0;581025,0;581025,514350;304800,276225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166013" wp14:editId="27F150F7">
                <wp:simplePos x="0" y="0"/>
                <wp:positionH relativeFrom="column">
                  <wp:posOffset>-922655</wp:posOffset>
                </wp:positionH>
                <wp:positionV relativeFrom="paragraph">
                  <wp:posOffset>190500</wp:posOffset>
                </wp:positionV>
                <wp:extent cx="2905125" cy="45085"/>
                <wp:effectExtent l="0" t="0" r="28575" b="1206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450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7B74E" id="Rectángulo 36" o:spid="_x0000_s1026" style="position:absolute;margin-left:-72.65pt;margin-top:15pt;width:228.75pt;height:3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" fillcolor="black [3213]" strokecolor="#00b050" strokeweight="1pt"/>
            </w:pict>
          </mc:Fallback>
        </mc:AlternateContent>
      </w:r>
      <w:r w:rsidR="00BF2B70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7EA4CC7A" wp14:editId="454B0AEB">
                <wp:simplePos x="0" y="0"/>
                <wp:positionH relativeFrom="column">
                  <wp:posOffset>5822879</wp:posOffset>
                </wp:positionH>
                <wp:positionV relativeFrom="paragraph">
                  <wp:posOffset>-698643</wp:posOffset>
                </wp:positionV>
                <wp:extent cx="2865755" cy="4972692"/>
                <wp:effectExtent l="0" t="0" r="10795" b="1841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5755" cy="4972692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DAEF1" id="Rectángulo 46" o:spid="_x0000_s1026" style="position:absolute;margin-left:458.5pt;margin-top:-55pt;width:225.65pt;height:391.55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" fillcolor="#00b0f0" strokecolor="white [3212]" strokeweight="1pt"/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AFCA5A0" wp14:editId="5F488CEE">
                <wp:simplePos x="0" y="0"/>
                <wp:positionH relativeFrom="column">
                  <wp:posOffset>2439556</wp:posOffset>
                </wp:positionH>
                <wp:positionV relativeFrom="paragraph">
                  <wp:posOffset>-691515</wp:posOffset>
                </wp:positionV>
                <wp:extent cx="2882900" cy="1943100"/>
                <wp:effectExtent l="0" t="0" r="12700" b="19050"/>
                <wp:wrapNone/>
                <wp:docPr id="22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0" cy="19431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655C3A3" w14:textId="77777777" w:rsidR="00D43E68" w:rsidRPr="00C218C8" w:rsidRDefault="00D43E68">
                            <w:pPr>
                              <w:rPr>
                                <w:color w:val="FFFFEF"/>
                                <w:sz w:val="20"/>
                              </w:rPr>
                            </w:pPr>
                          </w:p>
                          <w:p w14:paraId="433EFC7C" w14:textId="77777777" w:rsidR="003B53D6" w:rsidRPr="00C218C8" w:rsidRDefault="0083591E" w:rsidP="003B53D6">
                            <w:pPr>
                              <w:pStyle w:val="CALLOUTTEXT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C218C8">
                              <w:rPr>
                                <w:rFonts w:ascii="Times New Roman" w:hAnsi="Times New Roman" w:cs="Times New Roman"/>
                              </w:rPr>
                              <w:t>UNIVERSIDAD Té</w:t>
                            </w:r>
                            <w:r w:rsidR="003B53D6" w:rsidRPr="00C218C8">
                              <w:rPr>
                                <w:rFonts w:ascii="Times New Roman" w:hAnsi="Times New Roman" w:cs="Times New Roman"/>
                              </w:rPr>
                              <w:t>CNICA DE AMBATO</w:t>
                            </w:r>
                          </w:p>
                          <w:p w14:paraId="62690AB2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72CC2CD9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1DE16709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6B3A94D1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416BF9E1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665E1290" w14:textId="77777777" w:rsidR="00D43E68" w:rsidRDefault="00D43E68" w:rsidP="00D43E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FCA5A0" id="Text Box 64" o:spid="_x0000_s1028" type="#_x0000_t202" style="position:absolute;margin-left:192.1pt;margin-top:-54.45pt;width:227pt;height:153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" fillcolor="#bdd6ee [1300]" strokecolor="black [3213]">
                <v:textbox>
                  <w:txbxContent>
                    <w:p w14:paraId="2655C3A3" w14:textId="77777777" w:rsidR="00D43E68" w:rsidRPr="00C218C8" w:rsidRDefault="00D43E68">
                      <w:pPr>
                        <w:rPr>
                          <w:color w:val="FFFFEF"/>
                          <w:sz w:val="20"/>
                        </w:rPr>
                      </w:pPr>
                    </w:p>
                    <w:p w14:paraId="433EFC7C" w14:textId="77777777" w:rsidR="003B53D6" w:rsidRPr="00C218C8" w:rsidRDefault="0083591E" w:rsidP="003B53D6">
                      <w:pPr>
                        <w:pStyle w:val="CALLOUTTEXT"/>
                        <w:rPr>
                          <w:rFonts w:ascii="Times New Roman" w:hAnsi="Times New Roman" w:cs="Times New Roman"/>
                        </w:rPr>
                      </w:pPr>
                      <w:r w:rsidRPr="00C218C8">
                        <w:rPr>
                          <w:rFonts w:ascii="Times New Roman" w:hAnsi="Times New Roman" w:cs="Times New Roman"/>
                        </w:rPr>
                        <w:t>UNIVERSIDAD Té</w:t>
                      </w:r>
                      <w:r w:rsidR="003B53D6" w:rsidRPr="00C218C8">
                        <w:rPr>
                          <w:rFonts w:ascii="Times New Roman" w:hAnsi="Times New Roman" w:cs="Times New Roman"/>
                        </w:rPr>
                        <w:t>CNICA DE AMBATO</w:t>
                      </w:r>
                    </w:p>
                    <w:p w14:paraId="62690AB2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72CC2CD9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1DE16709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6B3A94D1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416BF9E1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665E1290" w14:textId="77777777" w:rsidR="00D43E68" w:rsidRDefault="00D43E68" w:rsidP="00D43E68"/>
                  </w:txbxContent>
                </v:textbox>
              </v:shape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EAE513C" wp14:editId="2FE005FD">
                <wp:simplePos x="0" y="0"/>
                <wp:positionH relativeFrom="column">
                  <wp:posOffset>-916969</wp:posOffset>
                </wp:positionH>
                <wp:positionV relativeFrom="paragraph">
                  <wp:posOffset>-688369</wp:posOffset>
                </wp:positionV>
                <wp:extent cx="2905875" cy="7315200"/>
                <wp:effectExtent l="0" t="0" r="27940" b="1905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75" cy="731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3AF98" id="Rectángulo 41" o:spid="_x0000_s1026" style="position:absolute;margin-left:-72.2pt;margin-top:-54.2pt;width:228.8pt;height:8in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" filled="f" strokecolor="black [3213]" strokeweight="1pt"/>
            </w:pict>
          </mc:Fallback>
        </mc:AlternateContent>
      </w:r>
      <w:r w:rsidR="00504391">
        <w:rPr>
          <w:noProof/>
        </w:rPr>
        <mc:AlternateContent>
          <mc:Choice Requires="wps">
            <w:drawing>
              <wp:anchor distT="0" distB="0" distL="114300" distR="114300" simplePos="0" relativeHeight="251639804" behindDoc="0" locked="0" layoutInCell="1" allowOverlap="1" wp14:anchorId="39B99CF3" wp14:editId="4DE947F2">
                <wp:simplePos x="0" y="0"/>
                <wp:positionH relativeFrom="column">
                  <wp:posOffset>-904875</wp:posOffset>
                </wp:positionH>
                <wp:positionV relativeFrom="paragraph">
                  <wp:posOffset>247650</wp:posOffset>
                </wp:positionV>
                <wp:extent cx="2895600" cy="3724275"/>
                <wp:effectExtent l="0" t="0" r="0" b="952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3724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11ED4A5" id="Rectángulo 37" o:spid="_x0000_s1026" style="position:absolute;margin-left:-71.25pt;margin-top:19.5pt;width:228pt;height:293.25pt;z-index:2516398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" fillcolor="#f2f2f2 [3052]" stroked="f" strokeweight="1pt"/>
            </w:pict>
          </mc:Fallback>
        </mc:AlternateContent>
      </w:r>
      <w:r w:rsidR="00504391">
        <w:rPr>
          <w:noProof/>
        </w:rPr>
        <mc:AlternateContent>
          <mc:Choice Requires="wps">
            <w:drawing>
              <wp:anchor distT="0" distB="0" distL="114300" distR="114300" simplePos="0" relativeHeight="251641854" behindDoc="0" locked="0" layoutInCell="1" allowOverlap="1" wp14:anchorId="1AD2B516" wp14:editId="1F599388">
                <wp:simplePos x="0" y="0"/>
                <wp:positionH relativeFrom="column">
                  <wp:posOffset>-914400</wp:posOffset>
                </wp:positionH>
                <wp:positionV relativeFrom="paragraph">
                  <wp:posOffset>-676275</wp:posOffset>
                </wp:positionV>
                <wp:extent cx="2895600" cy="85725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8572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ACF4A" w14:textId="510F6DC4" w:rsidR="00C218C8" w:rsidRDefault="00C218C8" w:rsidP="00C218C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D2B516" id="Rectángulo 2" o:spid="_x0000_s1029" style="position:absolute;margin-left:-1in;margin-top:-53.25pt;width:228pt;height:67.5pt;z-index:2516418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" fillcolor="#2e74b5 [2404]" strokecolor="#92d050" strokeweight="1pt">
                <v:textbox>
                  <w:txbxContent>
                    <w:p w14:paraId="7F1ACF4A" w14:textId="510F6DC4" w:rsidR="00C218C8" w:rsidRDefault="00C218C8" w:rsidP="00C218C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B53D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AB98A6" wp14:editId="02FD0305">
                <wp:simplePos x="0" y="0"/>
                <wp:positionH relativeFrom="margin">
                  <wp:align>center</wp:align>
                </wp:positionH>
                <wp:positionV relativeFrom="paragraph">
                  <wp:posOffset>-223520</wp:posOffset>
                </wp:positionV>
                <wp:extent cx="1371600" cy="1371600"/>
                <wp:effectExtent l="0" t="0" r="0" b="0"/>
                <wp:wrapNone/>
                <wp:docPr id="30" name="Elips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1371600"/>
                        </a:xfrm>
                        <a:prstGeom prst="ellipse">
                          <a:avLst/>
                        </a:prstGeom>
                        <a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4B3ABF" id="Elipse 30" o:spid="_x0000_s1026" style="position:absolute;margin-left:0;margin-top:-17.6pt;width:108pt;height:108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" stroked="f" strokeweight="1pt">
                <v:fill r:id="rId8" o:title="" recolor="t" rotate="t" type="frame"/>
                <v:stroke joinstyle="miter"/>
                <w10:wrap anchorx="margin"/>
              </v:oval>
            </w:pict>
          </mc:Fallback>
        </mc:AlternateContent>
      </w:r>
    </w:p>
    <w:p w14:paraId="24C084F5" w14:textId="0D4682CC" w:rsidR="00D43E68" w:rsidRDefault="00743F22" w:rsidP="00D43E68">
      <w:pPr>
        <w:spacing w:before="240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C56EDCD" wp14:editId="609FF5F2">
            <wp:simplePos x="0" y="0"/>
            <wp:positionH relativeFrom="column">
              <wp:posOffset>-834390</wp:posOffset>
            </wp:positionH>
            <wp:positionV relativeFrom="paragraph">
              <wp:posOffset>118110</wp:posOffset>
            </wp:positionV>
            <wp:extent cx="2697480" cy="3596640"/>
            <wp:effectExtent l="133350" t="76200" r="83820" b="137160"/>
            <wp:wrapThrough wrapText="bothSides">
              <wp:wrapPolygon edited="0">
                <wp:start x="2746" y="-458"/>
                <wp:lineTo x="-763" y="-229"/>
                <wp:lineTo x="-1068" y="7093"/>
                <wp:lineTo x="-915" y="20822"/>
                <wp:lineTo x="2136" y="22309"/>
                <wp:lineTo x="18915" y="22309"/>
                <wp:lineTo x="20288" y="21737"/>
                <wp:lineTo x="21966" y="20021"/>
                <wp:lineTo x="22119" y="3432"/>
                <wp:lineTo x="21814" y="1258"/>
                <wp:lineTo x="19068" y="-229"/>
                <wp:lineTo x="18305" y="-458"/>
                <wp:lineTo x="2746" y="-458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3596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DC487B5" wp14:editId="2E878F89">
                <wp:simplePos x="0" y="0"/>
                <wp:positionH relativeFrom="column">
                  <wp:posOffset>1651635</wp:posOffset>
                </wp:positionH>
                <wp:positionV relativeFrom="paragraph">
                  <wp:posOffset>7203440</wp:posOffset>
                </wp:positionV>
                <wp:extent cx="8115300" cy="228600"/>
                <wp:effectExtent l="3810" t="0" r="0" b="3175"/>
                <wp:wrapNone/>
                <wp:docPr id="2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81153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19E89" w14:textId="77777777" w:rsidR="00D43E68" w:rsidRPr="005C1E5E" w:rsidRDefault="00D43E68" w:rsidP="00D43E68">
                            <w:pPr>
                              <w:jc w:val="right"/>
                              <w:rPr>
                                <w:rFonts w:ascii="45 Helvetica Light" w:hAnsi="45 Helvetica Light"/>
                                <w:color w:val="585747"/>
                                <w:sz w:val="20"/>
                              </w:rPr>
                            </w:pPr>
                            <w:r w:rsidRPr="005C1E5E">
                              <w:rPr>
                                <w:rFonts w:ascii="45 Helvetica Light" w:hAnsi="45 Helvetica Light"/>
                                <w:color w:val="585747"/>
                                <w:sz w:val="20"/>
                              </w:rPr>
                              <w:t>Enter Contact Information Here | 1127 Lombard Blvd.  San Francisco, CA 59802 | phone 555.555.5555 | fax 555.555.5555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487B5" id="Text Box 18" o:spid="_x0000_s1030" type="#_x0000_t202" style="position:absolute;margin-left:130.05pt;margin-top:567.2pt;width:639pt;height:18pt;flip:y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" filled="f" stroked="f">
                <v:textbox>
                  <w:txbxContent>
                    <w:p w14:paraId="7A619E89" w14:textId="77777777" w:rsidR="00D43E68" w:rsidRPr="005C1E5E" w:rsidRDefault="00D43E68" w:rsidP="00D43E68">
                      <w:pPr>
                        <w:jc w:val="right"/>
                        <w:rPr>
                          <w:rFonts w:ascii="45 Helvetica Light" w:hAnsi="45 Helvetica Light"/>
                          <w:color w:val="585747"/>
                          <w:sz w:val="20"/>
                        </w:rPr>
                      </w:pPr>
                      <w:r w:rsidRPr="005C1E5E">
                        <w:rPr>
                          <w:rFonts w:ascii="45 Helvetica Light" w:hAnsi="45 Helvetica Light"/>
                          <w:color w:val="585747"/>
                          <w:sz w:val="20"/>
                        </w:rPr>
                        <w:t>Enter Contact Information Here | 1127 Lombard Blvd.  San Francisco, CA 59802 | phone 555.555.5555 | fax 555.555.5555</w:t>
                      </w:r>
                    </w:p>
                  </w:txbxContent>
                </v:textbox>
              </v:shape>
            </w:pict>
          </mc:Fallback>
        </mc:AlternateContent>
      </w:r>
    </w:p>
    <w:p w14:paraId="08B97ACE" w14:textId="66C09E30" w:rsidR="00D43E68" w:rsidRDefault="00B94B7B" w:rsidP="00D43E68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3E5CCD" wp14:editId="285D0E99">
                <wp:simplePos x="0" y="0"/>
                <wp:positionH relativeFrom="column">
                  <wp:posOffset>5844540</wp:posOffset>
                </wp:positionH>
                <wp:positionV relativeFrom="paragraph">
                  <wp:posOffset>3771901</wp:posOffset>
                </wp:positionV>
                <wp:extent cx="2811780" cy="2354580"/>
                <wp:effectExtent l="0" t="0" r="7620" b="7620"/>
                <wp:wrapNone/>
                <wp:docPr id="50" name="Forma libre: form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780" cy="2354580"/>
                        </a:xfrm>
                        <a:custGeom>
                          <a:avLst/>
                          <a:gdLst>
                            <a:gd name="connsiteX0" fmla="*/ 0 w 2856216"/>
                            <a:gd name="connsiteY0" fmla="*/ 10275 h 2363057"/>
                            <a:gd name="connsiteX1" fmla="*/ 0 w 2856216"/>
                            <a:gd name="connsiteY1" fmla="*/ 2363057 h 2363057"/>
                            <a:gd name="connsiteX2" fmla="*/ 2856216 w 2856216"/>
                            <a:gd name="connsiteY2" fmla="*/ 2363057 h 2363057"/>
                            <a:gd name="connsiteX3" fmla="*/ 2835667 w 2856216"/>
                            <a:gd name="connsiteY3" fmla="*/ 0 h 2363057"/>
                            <a:gd name="connsiteX4" fmla="*/ 2661007 w 2856216"/>
                            <a:gd name="connsiteY4" fmla="*/ 0 h 2363057"/>
                            <a:gd name="connsiteX5" fmla="*/ 2671281 w 2856216"/>
                            <a:gd name="connsiteY5" fmla="*/ 92468 h 2363057"/>
                            <a:gd name="connsiteX6" fmla="*/ 1623317 w 2856216"/>
                            <a:gd name="connsiteY6" fmla="*/ 92468 h 2363057"/>
                            <a:gd name="connsiteX7" fmla="*/ 1541124 w 2856216"/>
                            <a:gd name="connsiteY7" fmla="*/ 10275 h 2363057"/>
                            <a:gd name="connsiteX8" fmla="*/ 0 w 2856216"/>
                            <a:gd name="connsiteY8" fmla="*/ 10275 h 23630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856216" h="2363057">
                              <a:moveTo>
                                <a:pt x="0" y="10275"/>
                              </a:moveTo>
                              <a:lnTo>
                                <a:pt x="0" y="2363057"/>
                              </a:lnTo>
                              <a:lnTo>
                                <a:pt x="2856216" y="2363057"/>
                              </a:lnTo>
                              <a:lnTo>
                                <a:pt x="2835667" y="0"/>
                              </a:lnTo>
                              <a:lnTo>
                                <a:pt x="2661007" y="0"/>
                              </a:lnTo>
                              <a:lnTo>
                                <a:pt x="2671281" y="92468"/>
                              </a:lnTo>
                              <a:lnTo>
                                <a:pt x="1623317" y="92468"/>
                              </a:lnTo>
                              <a:lnTo>
                                <a:pt x="1541124" y="10275"/>
                              </a:lnTo>
                              <a:lnTo>
                                <a:pt x="0" y="10275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0">
                            <a:alphaModFix amt="36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FC8BD1" w14:textId="77777777" w:rsidR="00B94B7B" w:rsidRPr="00B94B7B" w:rsidRDefault="00B94B7B" w:rsidP="00B94B7B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  <w:r w:rsidRPr="00B94B7B"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  <w:t>La “Chumbi” o faja</w:t>
                            </w:r>
                          </w:p>
                          <w:p w14:paraId="0CA851A1" w14:textId="77777777" w:rsidR="00B94B7B" w:rsidRPr="00B94B7B" w:rsidRDefault="00B94B7B" w:rsidP="00B94B7B">
                            <w:pPr>
                              <w:spacing w:line="360" w:lineRule="auto"/>
                              <w:jc w:val="both"/>
                              <w:rPr>
                                <w:color w:val="2F5496" w:themeColor="accent5" w:themeShade="BF"/>
                                <w:sz w:val="22"/>
                                <w:szCs w:val="22"/>
                              </w:rPr>
                            </w:pPr>
                            <w:r w:rsidRPr="00B94B7B">
                              <w:rPr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  <w:t>Es parte de la vestimenta de las etnias indígenas. Sirve para sujetar las prendas de vestir, tanto femeninas como masculinas. Su elaboración es artesanal a través de los telares.</w:t>
                            </w:r>
                          </w:p>
                          <w:p w14:paraId="253AB745" w14:textId="77777777" w:rsidR="00B94B7B" w:rsidRPr="00B94B7B" w:rsidRDefault="00B94B7B" w:rsidP="00B94B7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E5CCD" id="Forma libre: forma 50" o:spid="_x0000_s1031" style="position:absolute;margin-left:460.2pt;margin-top:297pt;width:221.4pt;height:185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6216,2363057" o:spt="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" adj="-11796480,,5400" path="m,10275l,2363057r2856216,l2835667,,2661007,r10274,92468l1623317,92468,1541124,10275,,10275xe" stroked="f" strokeweight="1pt">
                <v:fill r:id="rId11" o:title="" opacity="23593f" recolor="t" rotate="t" type="frame"/>
                <v:stroke joinstyle="miter"/>
                <v:formulas/>
                <v:path arrowok="t" o:connecttype="custom" o:connectlocs="0,10238;0,2354580;2811780,2354580;2791551,0;2619608,0;2629722,92136;1598062,92136;1517148,10238;0,10238" o:connectangles="0,0,0,0,0,0,0,0,0" textboxrect="0,0,2856216,2363057"/>
                <v:textbox>
                  <w:txbxContent>
                    <w:p w14:paraId="77FC8BD1" w14:textId="77777777" w:rsidR="00B94B7B" w:rsidRPr="00B94B7B" w:rsidRDefault="00B94B7B" w:rsidP="00B94B7B">
                      <w:pPr>
                        <w:spacing w:line="360" w:lineRule="auto"/>
                        <w:jc w:val="both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  <w:r w:rsidRPr="00B94B7B"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>La “Chumbi” o faja</w:t>
                      </w:r>
                    </w:p>
                    <w:p w14:paraId="0CA851A1" w14:textId="77777777" w:rsidR="00B94B7B" w:rsidRPr="00B94B7B" w:rsidRDefault="00B94B7B" w:rsidP="00B94B7B">
                      <w:pPr>
                        <w:spacing w:line="360" w:lineRule="auto"/>
                        <w:jc w:val="both"/>
                        <w:rPr>
                          <w:color w:val="2F5496" w:themeColor="accent5" w:themeShade="BF"/>
                          <w:sz w:val="22"/>
                          <w:szCs w:val="22"/>
                        </w:rPr>
                      </w:pPr>
                      <w:r w:rsidRPr="00B94B7B">
                        <w:rPr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>Es parte de la vestimenta de las etnias indígenas. Sirve para sujetar las prendas de vestir, tanto femeninas como masculinas. Su elaboración es artesanal a través de los telares.</w:t>
                      </w:r>
                    </w:p>
                    <w:p w14:paraId="253AB745" w14:textId="77777777" w:rsidR="00B94B7B" w:rsidRPr="00B94B7B" w:rsidRDefault="00B94B7B" w:rsidP="00B94B7B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3F2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AF23FDC" wp14:editId="0CECEE10">
                <wp:simplePos x="0" y="0"/>
                <wp:positionH relativeFrom="column">
                  <wp:posOffset>-845820</wp:posOffset>
                </wp:positionH>
                <wp:positionV relativeFrom="paragraph">
                  <wp:posOffset>3581400</wp:posOffset>
                </wp:positionV>
                <wp:extent cx="2674620" cy="2293620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2293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E2BBF" w14:textId="261BC68A" w:rsidR="00743F22" w:rsidRPr="00743F22" w:rsidRDefault="00743F22" w:rsidP="00743F22">
                            <w:pPr>
                              <w:spacing w:before="240"/>
                              <w:jc w:val="center"/>
                              <w:rPr>
                                <w:b/>
                                <w:noProof/>
                                <w:color w:val="262626" w:themeColor="text1" w:themeTint="D9"/>
                                <w:sz w:val="48"/>
                                <w:szCs w:val="48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43F22">
                              <w:rPr>
                                <w:b/>
                                <w:noProof/>
                                <w:color w:val="262626" w:themeColor="text1" w:themeTint="D9"/>
                                <w:sz w:val="48"/>
                                <w:szCs w:val="48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Manipulacion Manual de Cargas en la Agricultura y Actividades Domesticas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23FDC" id="Cuadro de texto 32" o:spid="_x0000_s1032" type="#_x0000_t202" style="position:absolute;margin-left:-66.6pt;margin-top:282pt;width:210.6pt;height:180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" filled="f" stroked="f">
                <v:fill o:detectmouseclick="t"/>
                <v:textbox>
                  <w:txbxContent>
                    <w:p w14:paraId="25BE2BBF" w14:textId="261BC68A" w:rsidR="00743F22" w:rsidRPr="00743F22" w:rsidRDefault="00743F22" w:rsidP="00743F22">
                      <w:pPr>
                        <w:spacing w:before="240"/>
                        <w:jc w:val="center"/>
                        <w:rPr>
                          <w:b/>
                          <w:noProof/>
                          <w:color w:val="262626" w:themeColor="text1" w:themeTint="D9"/>
                          <w:sz w:val="48"/>
                          <w:szCs w:val="48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43F22">
                        <w:rPr>
                          <w:b/>
                          <w:noProof/>
                          <w:color w:val="262626" w:themeColor="text1" w:themeTint="D9"/>
                          <w:sz w:val="48"/>
                          <w:szCs w:val="48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Manipulacion Manual de Cargas en la Agricultura y Actividades Domesticas</w:t>
                      </w:r>
                    </w:p>
                  </w:txbxContent>
                </v:textbox>
              </v:shape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32A27EC" wp14:editId="10B6420B">
                <wp:simplePos x="0" y="0"/>
                <wp:positionH relativeFrom="margin">
                  <wp:align>center</wp:align>
                </wp:positionH>
                <wp:positionV relativeFrom="paragraph">
                  <wp:posOffset>3506470</wp:posOffset>
                </wp:positionV>
                <wp:extent cx="2527300" cy="1900555"/>
                <wp:effectExtent l="19050" t="19050" r="25400" b="23495"/>
                <wp:wrapNone/>
                <wp:docPr id="43" name="Forma libre: form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1900555"/>
                        </a:xfrm>
                        <a:custGeom>
                          <a:avLst/>
                          <a:gdLst>
                            <a:gd name="connsiteX0" fmla="*/ 0 w 2527442"/>
                            <a:gd name="connsiteY0" fmla="*/ 0 h 1900720"/>
                            <a:gd name="connsiteX1" fmla="*/ 0 w 2527442"/>
                            <a:gd name="connsiteY1" fmla="*/ 1900720 h 1900720"/>
                            <a:gd name="connsiteX2" fmla="*/ 2527442 w 2527442"/>
                            <a:gd name="connsiteY2" fmla="*/ 1900720 h 1900720"/>
                            <a:gd name="connsiteX3" fmla="*/ 2527442 w 2527442"/>
                            <a:gd name="connsiteY3" fmla="*/ 133564 h 1900720"/>
                            <a:gd name="connsiteX4" fmla="*/ 1047964 w 2527442"/>
                            <a:gd name="connsiteY4" fmla="*/ 123290 h 1900720"/>
                            <a:gd name="connsiteX5" fmla="*/ 934948 w 2527442"/>
                            <a:gd name="connsiteY5" fmla="*/ 0 h 1900720"/>
                            <a:gd name="connsiteX6" fmla="*/ 0 w 2527442"/>
                            <a:gd name="connsiteY6" fmla="*/ 0 h 19007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527442" h="1900720">
                              <a:moveTo>
                                <a:pt x="0" y="0"/>
                              </a:moveTo>
                              <a:lnTo>
                                <a:pt x="0" y="1900720"/>
                              </a:lnTo>
                              <a:lnTo>
                                <a:pt x="2527442" y="1900720"/>
                              </a:lnTo>
                              <a:lnTo>
                                <a:pt x="2527442" y="133564"/>
                              </a:lnTo>
                              <a:lnTo>
                                <a:pt x="1047964" y="123290"/>
                              </a:lnTo>
                              <a:lnTo>
                                <a:pt x="934948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B369C" w14:textId="192182A4" w:rsidR="00C218C8" w:rsidRDefault="00C218C8" w:rsidP="00C218C8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</w:pPr>
                            <w:r w:rsidRPr="00C218C8"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  <w:t>FACULTAD DE INGENIERIA EN SISTEMAS, ELECTRONCA E INDUSTRIAL</w:t>
                            </w:r>
                          </w:p>
                          <w:p w14:paraId="359D7A03" w14:textId="721E53E0" w:rsidR="00743F22" w:rsidRPr="00C218C8" w:rsidRDefault="00743F22" w:rsidP="00C218C8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</w:pPr>
                            <w:r w:rsidRPr="00743F22">
                              <w:rPr>
                                <w:b/>
                                <w:bCs/>
                                <w:noProof/>
                                <w:color w:val="2F5496" w:themeColor="accent5" w:themeShade="BF"/>
                                <w:lang w:val="es-EC"/>
                              </w:rPr>
                              <w:drawing>
                                <wp:inline distT="0" distB="0" distL="0" distR="0" wp14:anchorId="0C63D5E3" wp14:editId="2F6E8772">
                                  <wp:extent cx="1089660" cy="1089660"/>
                                  <wp:effectExtent l="0" t="0" r="0" b="0"/>
                                  <wp:docPr id="58" name="Imagen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9660" cy="1089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A27EC" id="Forma libre: forma 43" o:spid="_x0000_s1033" style="position:absolute;margin-left:0;margin-top:276.1pt;width:199pt;height:149.65pt;z-index:25170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coordsize="2527442,19007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" adj="-11796480,,5400" path="m,l,1900720r2527442,l2527442,133564,1047964,123290,934948,,,xe" fillcolor="#f2f2f2 [3052]" strokecolor="black [3213]" strokeweight="2.25pt">
                <v:stroke joinstyle="miter"/>
                <v:formulas/>
                <v:path arrowok="t" o:connecttype="custom" o:connectlocs="0,0;0,1900555;2527300,1900555;2527300,133552;1047905,123279;934895,0;0,0" o:connectangles="0,0,0,0,0,0,0" textboxrect="0,0,2527442,1900720"/>
                <v:textbox>
                  <w:txbxContent>
                    <w:p w14:paraId="755B369C" w14:textId="192182A4" w:rsidR="00C218C8" w:rsidRDefault="00C218C8" w:rsidP="00C218C8">
                      <w:pPr>
                        <w:jc w:val="center"/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</w:pPr>
                      <w:r w:rsidRPr="00C218C8"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  <w:t>FACULTAD DE INGENIERIA EN SISTEMAS, ELECTRONCA E INDUSTRIAL</w:t>
                      </w:r>
                    </w:p>
                    <w:p w14:paraId="359D7A03" w14:textId="721E53E0" w:rsidR="00743F22" w:rsidRPr="00C218C8" w:rsidRDefault="00743F22" w:rsidP="00C218C8">
                      <w:pPr>
                        <w:jc w:val="center"/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</w:pPr>
                      <w:r w:rsidRPr="00743F22">
                        <w:rPr>
                          <w:b/>
                          <w:bCs/>
                          <w:noProof/>
                          <w:color w:val="2F5496" w:themeColor="accent5" w:themeShade="BF"/>
                          <w:lang w:val="es-EC"/>
                        </w:rPr>
                        <w:drawing>
                          <wp:inline distT="0" distB="0" distL="0" distR="0" wp14:anchorId="0C63D5E3" wp14:editId="2F6E8772">
                            <wp:extent cx="1089660" cy="1089660"/>
                            <wp:effectExtent l="0" t="0" r="0" b="0"/>
                            <wp:docPr id="58" name="Imagen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89660" cy="1089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18C8" w:rsidRPr="003B53D6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540672A" wp14:editId="4086AE95">
                <wp:simplePos x="0" y="0"/>
                <wp:positionH relativeFrom="column">
                  <wp:posOffset>2613660</wp:posOffset>
                </wp:positionH>
                <wp:positionV relativeFrom="paragraph">
                  <wp:posOffset>1257301</wp:posOffset>
                </wp:positionV>
                <wp:extent cx="381635" cy="1386840"/>
                <wp:effectExtent l="0" t="0" r="0" b="0"/>
                <wp:wrapNone/>
                <wp:docPr id="69" name="Grupo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1386840"/>
                          <a:chOff x="6074" y="2956"/>
                          <a:chExt cx="601" cy="2357"/>
                        </a:xfrm>
                      </wpg:grpSpPr>
                      <pic:pic xmlns:pic="http://schemas.openxmlformats.org/drawingml/2006/picture">
                        <pic:nvPicPr>
                          <pic:cNvPr id="70" name="Picture 11" descr="t2 ema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7" y="2956"/>
                            <a:ext cx="568" cy="4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12" descr="l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0" y="3420"/>
                            <a:ext cx="498" cy="5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13" descr="ph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7" y="4164"/>
                            <a:ext cx="485" cy="5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14" descr="addr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4" y="4718"/>
                            <a:ext cx="554" cy="5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4A4385" id="Grupo 69" o:spid="_x0000_s1026" style="position:absolute;margin-left:205.8pt;margin-top:99pt;width:30.05pt;height:109.2pt;z-index:251677696" coordorigin="6074,2956" coordsize="601,2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alt="t2 email" style="position:absolute;left:6107;top:2956;width:568;height: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">
                  <v:imagedata r:id="rId17" o:title="t2 email"/>
                </v:shape>
                <v:shape id="Picture 12" o:spid="_x0000_s1028" type="#_x0000_t75" alt="loc" style="position:absolute;left:6130;top:3420;width:498;height: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">
                  <v:imagedata r:id="rId18" o:title="loc"/>
                </v:shape>
                <v:shape id="Picture 13" o:spid="_x0000_s1029" type="#_x0000_t75" alt="phone" style="position:absolute;left:6107;top:4164;width:485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">
                  <v:imagedata r:id="rId19" o:title="phone"/>
                </v:shape>
                <v:shape id="Picture 14" o:spid="_x0000_s1030" type="#_x0000_t75" alt="address" style="position:absolute;left:6074;top:4718;width:554;height: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">
                  <v:imagedata r:id="rId20" o:title="address"/>
                </v:shape>
              </v:group>
            </w:pict>
          </mc:Fallback>
        </mc:AlternateContent>
      </w:r>
      <w:r w:rsidR="0012586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F60585" wp14:editId="03F54C35">
                <wp:simplePos x="0" y="0"/>
                <wp:positionH relativeFrom="column">
                  <wp:posOffset>2443480</wp:posOffset>
                </wp:positionH>
                <wp:positionV relativeFrom="paragraph">
                  <wp:posOffset>5476240</wp:posOffset>
                </wp:positionV>
                <wp:extent cx="2882900" cy="668655"/>
                <wp:effectExtent l="0" t="0" r="12700" b="17145"/>
                <wp:wrapNone/>
                <wp:docPr id="42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0" cy="668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32A87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3F47FB2B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477B6EB2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655286D7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2A0BE0B1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24B7A013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3384AE1A" w14:textId="77777777" w:rsidR="005473D4" w:rsidRDefault="005473D4" w:rsidP="005473D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60585" id="_x0000_s1034" type="#_x0000_t202" style="position:absolute;margin-left:192.4pt;margin-top:431.2pt;width:227pt;height:52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" fillcolor="#9cc2e5 [1940]">
                <v:textbox>
                  <w:txbxContent>
                    <w:p w14:paraId="11132A87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3F47FB2B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477B6EB2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655286D7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2A0BE0B1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24B7A013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3384AE1A" w14:textId="77777777" w:rsidR="005473D4" w:rsidRDefault="005473D4" w:rsidP="005473D4"/>
                  </w:txbxContent>
                </v:textbox>
              </v:shape>
            </w:pict>
          </mc:Fallback>
        </mc:AlternateContent>
      </w:r>
      <w:r w:rsidR="00125867">
        <w:rPr>
          <w:noProof/>
        </w:rPr>
        <mc:AlternateContent>
          <mc:Choice Requires="wps">
            <w:drawing>
              <wp:anchor distT="0" distB="0" distL="114300" distR="114300" simplePos="0" relativeHeight="251638779" behindDoc="0" locked="0" layoutInCell="1" allowOverlap="1" wp14:anchorId="1206B392" wp14:editId="44CF3252">
                <wp:simplePos x="0" y="0"/>
                <wp:positionH relativeFrom="margin">
                  <wp:posOffset>2442096</wp:posOffset>
                </wp:positionH>
                <wp:positionV relativeFrom="paragraph">
                  <wp:posOffset>749935</wp:posOffset>
                </wp:positionV>
                <wp:extent cx="2882379" cy="4724400"/>
                <wp:effectExtent l="0" t="0" r="13335" b="1905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79" cy="47244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EE9784" id="Rectángulo 44" o:spid="_x0000_s1026" style="position:absolute;margin-left:192.3pt;margin-top:59.05pt;width:226.95pt;height:372pt;z-index:251638779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" fillcolor="#00b0f0" strokecolor="black [3213]" strokeweight="1pt">
                <w10:wrap anchorx="margin"/>
              </v:rect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63FEFC" wp14:editId="7B6AC59E">
                <wp:simplePos x="0" y="0"/>
                <wp:positionH relativeFrom="column">
                  <wp:posOffset>-916970</wp:posOffset>
                </wp:positionH>
                <wp:positionV relativeFrom="paragraph">
                  <wp:posOffset>3473179</wp:posOffset>
                </wp:positionV>
                <wp:extent cx="2905875" cy="200025"/>
                <wp:effectExtent l="0" t="0" r="27940" b="28575"/>
                <wp:wrapNone/>
                <wp:docPr id="39" name="Forma libre: form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75" cy="200025"/>
                        </a:xfrm>
                        <a:custGeom>
                          <a:avLst/>
                          <a:gdLst>
                            <a:gd name="connsiteX0" fmla="*/ 0 w 2895600"/>
                            <a:gd name="connsiteY0" fmla="*/ 0 h 190500"/>
                            <a:gd name="connsiteX1" fmla="*/ 0 w 2895600"/>
                            <a:gd name="connsiteY1" fmla="*/ 0 h 190500"/>
                            <a:gd name="connsiteX2" fmla="*/ 0 w 2895600"/>
                            <a:gd name="connsiteY2" fmla="*/ 190500 h 190500"/>
                            <a:gd name="connsiteX3" fmla="*/ 714375 w 2895600"/>
                            <a:gd name="connsiteY3" fmla="*/ 190500 h 190500"/>
                            <a:gd name="connsiteX4" fmla="*/ 828675 w 2895600"/>
                            <a:gd name="connsiteY4" fmla="*/ 85725 h 190500"/>
                            <a:gd name="connsiteX5" fmla="*/ 2895600 w 2895600"/>
                            <a:gd name="connsiteY5" fmla="*/ 85725 h 190500"/>
                            <a:gd name="connsiteX6" fmla="*/ 2895600 w 2895600"/>
                            <a:gd name="connsiteY6" fmla="*/ 0 h 190500"/>
                            <a:gd name="connsiteX7" fmla="*/ 0 w 2895600"/>
                            <a:gd name="connsiteY7" fmla="*/ 0 h 190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2895600" h="19050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0" y="190500"/>
                              </a:lnTo>
                              <a:lnTo>
                                <a:pt x="714375" y="190500"/>
                              </a:lnTo>
                              <a:lnTo>
                                <a:pt x="828675" y="85725"/>
                              </a:lnTo>
                              <a:lnTo>
                                <a:pt x="2895600" y="85725"/>
                              </a:lnTo>
                              <a:lnTo>
                                <a:pt x="28956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0C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963A" id="Forma libre: forma 39" o:spid="_x0000_s1026" style="position:absolute;margin-left:-72.2pt;margin-top:273.5pt;width:228.8pt;height:15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9560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" path="m,l,,,190500r714375,l828675,85725r2066925,l2895600,,,xe" fillcolor="#0070c0" strokecolor="black [3213]" strokeweight="1pt">
                <v:stroke joinstyle="miter"/>
                <v:path arrowok="t" o:connecttype="custom" o:connectlocs="0,0;0,0;0,200025;716910,200025;831616,90011;2905875,90011;2905875,0;0,0" o:connectangles="0,0,0,0,0,0,0,0"/>
              </v:shape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40829" behindDoc="0" locked="0" layoutInCell="1" allowOverlap="1" wp14:anchorId="002E1775" wp14:editId="0476C691">
                <wp:simplePos x="0" y="0"/>
                <wp:positionH relativeFrom="column">
                  <wp:posOffset>-916970</wp:posOffset>
                </wp:positionH>
                <wp:positionV relativeFrom="paragraph">
                  <wp:posOffset>3462905</wp:posOffset>
                </wp:positionV>
                <wp:extent cx="2905875" cy="2647950"/>
                <wp:effectExtent l="0" t="0" r="27940" b="1905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75" cy="26479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7E5AF0" id="Rectángulo 40" o:spid="_x0000_s1026" style="position:absolute;margin-left:-72.2pt;margin-top:272.65pt;width:228.8pt;height:208.5pt;z-index:25164082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" fillcolor="#9cc2e5 [1940]" strokecolor="white [3212]" strokeweight="1pt"/>
            </w:pict>
          </mc:Fallback>
        </mc:AlternateContent>
      </w:r>
      <w:r w:rsidR="00D11D22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4C8F3C9" wp14:editId="16CC6D71">
                <wp:simplePos x="0" y="0"/>
                <wp:positionH relativeFrom="margin">
                  <wp:align>center</wp:align>
                </wp:positionH>
                <wp:positionV relativeFrom="paragraph">
                  <wp:posOffset>879475</wp:posOffset>
                </wp:positionV>
                <wp:extent cx="1714500" cy="342900"/>
                <wp:effectExtent l="0" t="0" r="0" b="0"/>
                <wp:wrapNone/>
                <wp:docPr id="3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56E200" w14:textId="77777777" w:rsidR="00D43E68" w:rsidRPr="00C218C8" w:rsidRDefault="00D11D22" w:rsidP="00D11D22">
                            <w:pPr>
                              <w:pStyle w:val="website"/>
                              <w:jc w:val="left"/>
                              <w:rPr>
                                <w:rFonts w:ascii="Times New Roman" w:hAnsi="Times New Roman"/>
                                <w:color w:val="FFFFFF" w:themeColor="background1"/>
                              </w:rPr>
                            </w:pPr>
                            <w:r w:rsidRPr="00C218C8">
                              <w:rPr>
                                <w:rFonts w:ascii="Times New Roman" w:hAnsi="Times New Roman"/>
                                <w:color w:val="FFFFFF" w:themeColor="background1"/>
                                <w:lang w:val="es-US"/>
                              </w:rPr>
                              <w:t>CONTACTOS: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C8F3C9" id="Text Box 76" o:spid="_x0000_s1035" type="#_x0000_t202" style="position:absolute;margin-left:0;margin-top:69.25pt;width:135pt;height:27pt;flip:y;z-index: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" filled="f" stroked="f">
                <v:textbox>
                  <w:txbxContent>
                    <w:p w14:paraId="7756E200" w14:textId="77777777" w:rsidR="00D43E68" w:rsidRPr="00C218C8" w:rsidRDefault="00D11D22" w:rsidP="00D11D22">
                      <w:pPr>
                        <w:pStyle w:val="website"/>
                        <w:jc w:val="left"/>
                        <w:rPr>
                          <w:rFonts w:ascii="Times New Roman" w:hAnsi="Times New Roman"/>
                          <w:color w:val="FFFFFF" w:themeColor="background1"/>
                        </w:rPr>
                      </w:pPr>
                      <w:r w:rsidRPr="00C218C8">
                        <w:rPr>
                          <w:rFonts w:ascii="Times New Roman" w:hAnsi="Times New Roman"/>
                          <w:color w:val="FFFFFF" w:themeColor="background1"/>
                          <w:lang w:val="es-US"/>
                        </w:rPr>
                        <w:t>CONTACTOS: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1D22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A1C8369" wp14:editId="04738217">
                <wp:simplePos x="0" y="0"/>
                <wp:positionH relativeFrom="margin">
                  <wp:posOffset>2945765</wp:posOffset>
                </wp:positionH>
                <wp:positionV relativeFrom="paragraph">
                  <wp:posOffset>1212850</wp:posOffset>
                </wp:positionV>
                <wp:extent cx="2381250" cy="1758950"/>
                <wp:effectExtent l="0" t="0" r="0" b="0"/>
                <wp:wrapNone/>
                <wp:docPr id="28" name="Cuadro de texto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175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6D6AC" w14:textId="77777777" w:rsidR="003B53D6" w:rsidRPr="00C218C8" w:rsidRDefault="003B53D6" w:rsidP="003B53D6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</w:pPr>
                            <w:r w:rsidRPr="00C218C8">
                              <w:rPr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>carrera.industrial@uta.edu.ec</w:t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C218C8">
                              <w:rPr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 xml:space="preserve">Cdla. Universitaria (Predios Huachi) </w:t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  <w:t xml:space="preserve">Call: </w:t>
                            </w:r>
                            <w:r w:rsidRPr="00C218C8">
                              <w:rPr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>2411537</w:t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  <w:t xml:space="preserve">Fax: </w:t>
                            </w:r>
                            <w:r w:rsidRPr="00C218C8">
                              <w:rPr>
                                <w:noProof/>
                                <w:color w:val="FFFFFF" w:themeColor="background1"/>
                                <w:sz w:val="22"/>
                                <w:szCs w:val="22"/>
                                <w:lang w:val="es-US" w:eastAsia="es-EC"/>
                              </w:rPr>
                              <w:t xml:space="preserve">03-2851894 </w:t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C218C8">
                              <w:rPr>
                                <w:color w:val="FFFFFF" w:themeColor="background1"/>
                                <w:sz w:val="22"/>
                                <w:szCs w:val="22"/>
                                <w:lang w:val="es-US"/>
                              </w:rPr>
                              <w:cr/>
                              <w:t>https://uta.edu.ec/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C8369" id="Cuadro de texto 28" o:spid="_x0000_s1036" type="#_x0000_t202" style="position:absolute;margin-left:231.95pt;margin-top:95.5pt;width:187.5pt;height:138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" filled="f" stroked="f">
                <v:textbox>
                  <w:txbxContent>
                    <w:p w14:paraId="4F66D6AC" w14:textId="77777777" w:rsidR="003B53D6" w:rsidRPr="00C218C8" w:rsidRDefault="003B53D6" w:rsidP="003B53D6">
                      <w:pPr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</w:pPr>
                      <w:r w:rsidRPr="00C218C8">
                        <w:rPr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>carrera.industrial@uta.edu.ec</w:t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C218C8">
                        <w:rPr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 xml:space="preserve">Cdla. Universitaria (Predios Huachi) </w:t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  <w:t xml:space="preserve">Call: </w:t>
                      </w:r>
                      <w:r w:rsidRPr="00C218C8">
                        <w:rPr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>2411537</w:t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  <w:t xml:space="preserve">Fax: </w:t>
                      </w:r>
                      <w:r w:rsidRPr="00C218C8">
                        <w:rPr>
                          <w:noProof/>
                          <w:color w:val="FFFFFF" w:themeColor="background1"/>
                          <w:sz w:val="22"/>
                          <w:szCs w:val="22"/>
                          <w:lang w:val="es-US" w:eastAsia="es-EC"/>
                        </w:rPr>
                        <w:t xml:space="preserve">03-2851894 </w:t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C218C8">
                        <w:rPr>
                          <w:color w:val="FFFFFF" w:themeColor="background1"/>
                          <w:sz w:val="22"/>
                          <w:szCs w:val="22"/>
                          <w:lang w:val="es-US"/>
                        </w:rPr>
                        <w:cr/>
                        <w:t>https://uta.edu.ec/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3E68">
        <w:br w:type="page"/>
      </w: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5CFAF5AB" wp14:editId="0856280D">
            <wp:simplePos x="0" y="0"/>
            <wp:positionH relativeFrom="column">
              <wp:posOffset>5821680</wp:posOffset>
            </wp:positionH>
            <wp:positionV relativeFrom="paragraph">
              <wp:posOffset>2110740</wp:posOffset>
            </wp:positionV>
            <wp:extent cx="1185291" cy="2072639"/>
            <wp:effectExtent l="0" t="0" r="0" b="0"/>
            <wp:wrapThrough wrapText="bothSides">
              <wp:wrapPolygon edited="0">
                <wp:start x="1736" y="1787"/>
                <wp:lineTo x="1389" y="2383"/>
                <wp:lineTo x="1042" y="6156"/>
                <wp:lineTo x="2431" y="8539"/>
                <wp:lineTo x="3820" y="11717"/>
                <wp:lineTo x="4862" y="14894"/>
                <wp:lineTo x="6598" y="18072"/>
                <wp:lineTo x="9029" y="20653"/>
                <wp:lineTo x="14932" y="20653"/>
                <wp:lineTo x="15280" y="20256"/>
                <wp:lineTo x="16669" y="18072"/>
                <wp:lineTo x="16669" y="14894"/>
                <wp:lineTo x="18058" y="11717"/>
                <wp:lineTo x="18058" y="8539"/>
                <wp:lineTo x="19794" y="3773"/>
                <wp:lineTo x="17016" y="2582"/>
                <wp:lineTo x="12154" y="1787"/>
                <wp:lineTo x="1736" y="1787"/>
              </wp:wrapPolygon>
            </wp:wrapThrough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10000" b="91563" l="9836" r="89617">
                                  <a14:foregroundMark x1="59563" y1="12188" x2="82514" y2="25625"/>
                                  <a14:foregroundMark x1="47541" y1="88438" x2="67760" y2="91563"/>
                                  <a14:foregroundMark x1="65574" y1="13750" x2="85246" y2="24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5291" cy="2072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7F7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E190178" wp14:editId="05EC9E42">
                <wp:simplePos x="0" y="0"/>
                <wp:positionH relativeFrom="column">
                  <wp:posOffset>2484120</wp:posOffset>
                </wp:positionH>
                <wp:positionV relativeFrom="paragraph">
                  <wp:posOffset>3779520</wp:posOffset>
                </wp:positionV>
                <wp:extent cx="990600" cy="891540"/>
                <wp:effectExtent l="0" t="0" r="19050" b="22860"/>
                <wp:wrapNone/>
                <wp:docPr id="92" name="Símbolo &quot;No permitido&quot;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91540"/>
                        </a:xfrm>
                        <a:prstGeom prst="noSmoking">
                          <a:avLst/>
                        </a:prstGeom>
                        <a:solidFill>
                          <a:srgbClr val="FF0000">
                            <a:alpha val="70000"/>
                          </a:srgbClr>
                        </a:solidFill>
                        <a:effectLst>
                          <a:innerShdw blurRad="63500" dist="508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756F0F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ímbolo &quot;No permitido&quot; 92" o:spid="_x0000_s1026" type="#_x0000_t57" style="position:absolute;margin-left:195.6pt;margin-top:297.6pt;width:78pt;height:70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" adj="3645" fillcolor="red" strokecolor="#1f4d78 [1604]" strokeweight="1pt">
                <v:fill opacity="46003f"/>
              </v:shape>
            </w:pict>
          </mc:Fallback>
        </mc:AlternateContent>
      </w:r>
      <w:r w:rsidR="002D47F7">
        <w:rPr>
          <w:noProof/>
        </w:rPr>
        <w:drawing>
          <wp:anchor distT="0" distB="0" distL="114300" distR="114300" simplePos="0" relativeHeight="251749376" behindDoc="0" locked="0" layoutInCell="1" allowOverlap="1" wp14:anchorId="27F6428F" wp14:editId="473D09EB">
            <wp:simplePos x="0" y="0"/>
            <wp:positionH relativeFrom="column">
              <wp:posOffset>2514600</wp:posOffset>
            </wp:positionH>
            <wp:positionV relativeFrom="paragraph">
              <wp:posOffset>3099435</wp:posOffset>
            </wp:positionV>
            <wp:extent cx="1112520" cy="2734945"/>
            <wp:effectExtent l="0" t="0" r="0" b="0"/>
            <wp:wrapThrough wrapText="bothSides">
              <wp:wrapPolygon edited="0">
                <wp:start x="10356" y="1505"/>
                <wp:lineTo x="6288" y="2106"/>
                <wp:lineTo x="1479" y="3460"/>
                <wp:lineTo x="740" y="9027"/>
                <wp:lineTo x="740" y="17904"/>
                <wp:lineTo x="1479" y="18656"/>
                <wp:lineTo x="3329" y="18656"/>
                <wp:lineTo x="6658" y="21214"/>
                <wp:lineTo x="12945" y="21214"/>
                <wp:lineTo x="13315" y="20913"/>
                <wp:lineTo x="15164" y="16249"/>
                <wp:lineTo x="14055" y="9027"/>
                <wp:lineTo x="17753" y="6620"/>
                <wp:lineTo x="19973" y="4514"/>
                <wp:lineTo x="21082" y="3912"/>
                <wp:lineTo x="20342" y="1805"/>
                <wp:lineTo x="15164" y="1505"/>
                <wp:lineTo x="10356" y="1505"/>
              </wp:wrapPolygon>
            </wp:wrapThrough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9155" b="94014" l="8796" r="95833">
                                  <a14:foregroundMark x1="62500" y1="10563" x2="80556" y2="26761"/>
                                  <a14:foregroundMark x1="65278" y1="9155" x2="83307" y2="12302"/>
                                  <a14:foregroundMark x1="83333" y1="12676" x2="86111" y2="26408"/>
                                  <a14:foregroundMark x1="83333" y1="12324" x2="96296" y2="17606"/>
                                  <a14:foregroundMark x1="57870" y1="83451" x2="32870" y2="89789"/>
                                  <a14:foregroundMark x1="37500" y1="92606" x2="61574" y2="940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7F7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51B71A6" wp14:editId="3C7D49EF">
                <wp:simplePos x="0" y="0"/>
                <wp:positionH relativeFrom="column">
                  <wp:posOffset>4081780</wp:posOffset>
                </wp:positionH>
                <wp:positionV relativeFrom="paragraph">
                  <wp:posOffset>1173480</wp:posOffset>
                </wp:positionV>
                <wp:extent cx="990600" cy="891540"/>
                <wp:effectExtent l="0" t="0" r="19050" b="22860"/>
                <wp:wrapNone/>
                <wp:docPr id="68" name="Símbolo &quot;No permitido&quot;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91540"/>
                        </a:xfrm>
                        <a:prstGeom prst="noSmoking">
                          <a:avLst/>
                        </a:prstGeom>
                        <a:solidFill>
                          <a:srgbClr val="FF0000">
                            <a:alpha val="70000"/>
                          </a:srgbClr>
                        </a:solidFill>
                        <a:effectLst>
                          <a:innerShdw blurRad="63500" dist="508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80EB" id="Símbolo &quot;No permitido&quot; 68" o:spid="_x0000_s1026" type="#_x0000_t57" style="position:absolute;margin-left:321.4pt;margin-top:92.4pt;width:78pt;height:70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" adj="3645" fillcolor="red" strokecolor="#1f4d78 [1604]" strokeweight="1pt">
                <v:fill opacity="46003f"/>
              </v:shape>
            </w:pict>
          </mc:Fallback>
        </mc:AlternateContent>
      </w:r>
      <w:r w:rsidR="002D47F7">
        <w:rPr>
          <w:noProof/>
        </w:rPr>
        <w:drawing>
          <wp:anchor distT="0" distB="0" distL="114300" distR="114300" simplePos="0" relativeHeight="251742208" behindDoc="0" locked="0" layoutInCell="1" allowOverlap="1" wp14:anchorId="5F007359" wp14:editId="19737159">
            <wp:simplePos x="0" y="0"/>
            <wp:positionH relativeFrom="column">
              <wp:posOffset>3844290</wp:posOffset>
            </wp:positionH>
            <wp:positionV relativeFrom="paragraph">
              <wp:posOffset>198120</wp:posOffset>
            </wp:positionV>
            <wp:extent cx="1520190" cy="2901315"/>
            <wp:effectExtent l="38100" t="0" r="22860" b="0"/>
            <wp:wrapThrough wrapText="bothSides">
              <wp:wrapPolygon edited="0">
                <wp:start x="3789" y="1844"/>
                <wp:lineTo x="-541" y="2127"/>
                <wp:lineTo x="0" y="8510"/>
                <wp:lineTo x="2977" y="8935"/>
                <wp:lineTo x="2977" y="18863"/>
                <wp:lineTo x="5684" y="20281"/>
                <wp:lineTo x="5684" y="20565"/>
                <wp:lineTo x="12722" y="20565"/>
                <wp:lineTo x="12992" y="20281"/>
                <wp:lineTo x="15429" y="18154"/>
                <wp:lineTo x="15429" y="18012"/>
                <wp:lineTo x="17323" y="15743"/>
                <wp:lineTo x="19759" y="13615"/>
                <wp:lineTo x="19759" y="13473"/>
                <wp:lineTo x="21383" y="11204"/>
                <wp:lineTo x="21654" y="6666"/>
                <wp:lineTo x="20571" y="4538"/>
                <wp:lineTo x="20842" y="2837"/>
                <wp:lineTo x="16782" y="2127"/>
                <wp:lineTo x="7308" y="1844"/>
                <wp:lineTo x="3789" y="1844"/>
              </wp:wrapPolygon>
            </wp:wrapThrough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10000" b="90000" l="30066" r="7696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4" r="17176"/>
                    <a:stretch/>
                  </pic:blipFill>
                  <pic:spPr bwMode="auto">
                    <a:xfrm>
                      <a:off x="0" y="0"/>
                      <a:ext cx="1520190" cy="2901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B87">
        <w:rPr>
          <w:noProof/>
        </w:rPr>
        <w:drawing>
          <wp:anchor distT="0" distB="0" distL="114300" distR="114300" simplePos="0" relativeHeight="251745280" behindDoc="0" locked="0" layoutInCell="1" allowOverlap="1" wp14:anchorId="51544F32" wp14:editId="73A231E6">
            <wp:simplePos x="0" y="0"/>
            <wp:positionH relativeFrom="margin">
              <wp:posOffset>6107430</wp:posOffset>
            </wp:positionH>
            <wp:positionV relativeFrom="paragraph">
              <wp:posOffset>296545</wp:posOffset>
            </wp:positionV>
            <wp:extent cx="2350770" cy="1647825"/>
            <wp:effectExtent l="133350" t="76200" r="68580" b="142875"/>
            <wp:wrapThrough wrapText="bothSides">
              <wp:wrapPolygon edited="0">
                <wp:start x="1750" y="-999"/>
                <wp:lineTo x="-1225" y="-499"/>
                <wp:lineTo x="-1050" y="20976"/>
                <wp:lineTo x="1050" y="23223"/>
                <wp:lineTo x="19955" y="23223"/>
                <wp:lineTo x="20130" y="22724"/>
                <wp:lineTo x="22055" y="19727"/>
                <wp:lineTo x="22055" y="2997"/>
                <wp:lineTo x="19780" y="-499"/>
                <wp:lineTo x="19429" y="-999"/>
                <wp:lineTo x="1750" y="-999"/>
              </wp:wrapPolygon>
            </wp:wrapThrough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6478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B87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C4DA6F" wp14:editId="78AF3188">
                <wp:simplePos x="0" y="0"/>
                <wp:positionH relativeFrom="column">
                  <wp:posOffset>3406140</wp:posOffset>
                </wp:positionH>
                <wp:positionV relativeFrom="paragraph">
                  <wp:posOffset>2918460</wp:posOffset>
                </wp:positionV>
                <wp:extent cx="1897380" cy="2727960"/>
                <wp:effectExtent l="0" t="0" r="26670" b="1524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27279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855640" w14:textId="77777777" w:rsidR="003C68D6" w:rsidRPr="003C68D6" w:rsidRDefault="003C68D6" w:rsidP="003C68D6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  <w:r w:rsidRPr="003C68D6"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  <w:t>Riesgo de la mala Manipulación manual de cargas</w:t>
                            </w:r>
                          </w:p>
                          <w:p w14:paraId="334AB349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Lesiones </w:t>
                            </w:r>
                          </w:p>
                          <w:p w14:paraId="53CCCFC9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Contusiones</w:t>
                            </w:r>
                          </w:p>
                          <w:p w14:paraId="734C2ACF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Cortes </w:t>
                            </w:r>
                          </w:p>
                          <w:p w14:paraId="4C132A67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Heridas </w:t>
                            </w:r>
                          </w:p>
                          <w:p w14:paraId="164E9E24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Fracturas</w:t>
                            </w:r>
                          </w:p>
                          <w:p w14:paraId="13DDDA25" w14:textId="69834C71" w:rsidR="003C68D6" w:rsidRPr="00E91B87" w:rsidRDefault="003C68D6" w:rsidP="00E91B87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Lesiones</w:t>
                            </w:r>
                            <w:r w:rsidR="00E91B87"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Musculoesqueléticas</w:t>
                            </w:r>
                          </w:p>
                          <w:p w14:paraId="140868E0" w14:textId="4CB1F62E" w:rsidR="003C68D6" w:rsidRPr="003C68D6" w:rsidRDefault="003C68D6" w:rsidP="003C68D6">
                            <w:pPr>
                              <w:spacing w:line="360" w:lineRule="auto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4DA6F" id="Rectángulo 57" o:spid="_x0000_s1037" style="position:absolute;margin-left:268.2pt;margin-top:229.8pt;width:149.4pt;height:214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" fillcolor="#f2f2f2 [3052]" strokecolor="#1f4d78 [1604]" strokeweight="1pt">
                <v:textbox>
                  <w:txbxContent>
                    <w:p w14:paraId="41855640" w14:textId="77777777" w:rsidR="003C68D6" w:rsidRPr="003C68D6" w:rsidRDefault="003C68D6" w:rsidP="003C68D6">
                      <w:pPr>
                        <w:spacing w:line="360" w:lineRule="auto"/>
                        <w:jc w:val="center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  <w:r w:rsidRPr="003C68D6"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>Riesgo de la mala Manipulación manual de cargas</w:t>
                      </w:r>
                    </w:p>
                    <w:p w14:paraId="334AB349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Lesiones </w:t>
                      </w:r>
                    </w:p>
                    <w:p w14:paraId="53CCCFC9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Contusiones</w:t>
                      </w:r>
                    </w:p>
                    <w:p w14:paraId="734C2ACF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Cortes </w:t>
                      </w:r>
                    </w:p>
                    <w:p w14:paraId="4C132A67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Heridas </w:t>
                      </w:r>
                    </w:p>
                    <w:p w14:paraId="164E9E24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Fracturas</w:t>
                      </w:r>
                    </w:p>
                    <w:p w14:paraId="13DDDA25" w14:textId="69834C71" w:rsidR="003C68D6" w:rsidRPr="00E91B87" w:rsidRDefault="003C68D6" w:rsidP="00E91B87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Lesiones</w:t>
                      </w:r>
                      <w:r w:rsidR="00E91B87"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Musculoesqueléticas</w:t>
                      </w:r>
                    </w:p>
                    <w:p w14:paraId="140868E0" w14:textId="4CB1F62E" w:rsidR="003C68D6" w:rsidRPr="003C68D6" w:rsidRDefault="003C68D6" w:rsidP="003C68D6">
                      <w:pPr>
                        <w:spacing w:line="360" w:lineRule="auto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63959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CB08A19" wp14:editId="7C2B77FC">
                <wp:simplePos x="0" y="0"/>
                <wp:positionH relativeFrom="page">
                  <wp:posOffset>7909560</wp:posOffset>
                </wp:positionH>
                <wp:positionV relativeFrom="paragraph">
                  <wp:posOffset>2057400</wp:posOffset>
                </wp:positionV>
                <wp:extent cx="1706880" cy="2148840"/>
                <wp:effectExtent l="0" t="0" r="26670" b="2286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21488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881ED7" w14:textId="77777777" w:rsidR="00863959" w:rsidRPr="002D47F7" w:rsidRDefault="00863959" w:rsidP="00863959">
                            <w:pPr>
                              <w:spacing w:line="360" w:lineRule="auto"/>
                              <w:ind w:left="360"/>
                              <w:rPr>
                                <w:b/>
                                <w:bCs/>
                                <w:color w:val="2F5496" w:themeColor="accent5" w:themeShade="BF"/>
                                <w:sz w:val="14"/>
                                <w:szCs w:val="14"/>
                                <w:lang w:val="es-EC"/>
                              </w:rPr>
                            </w:pPr>
                            <w:r w:rsidRPr="002D47F7">
                              <w:rPr>
                                <w:b/>
                                <w:bCs/>
                                <w:color w:val="2F5496" w:themeColor="accent5" w:themeShade="BF"/>
                                <w:sz w:val="14"/>
                                <w:szCs w:val="14"/>
                                <w:lang w:val="es-EC"/>
                              </w:rPr>
                              <w:t>Labores Agrícolas</w:t>
                            </w:r>
                          </w:p>
                          <w:p w14:paraId="0613EEBB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 xml:space="preserve">Arado </w:t>
                            </w:r>
                          </w:p>
                          <w:p w14:paraId="45BA407E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 xml:space="preserve">Deshierbado </w:t>
                            </w:r>
                          </w:p>
                          <w:p w14:paraId="15490355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 xml:space="preserve">Recolección </w:t>
                            </w:r>
                          </w:p>
                          <w:p w14:paraId="2D119A63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5" w:themeShade="BF"/>
                                <w:sz w:val="18"/>
                                <w:szCs w:val="18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>Minga</w:t>
                            </w:r>
                          </w:p>
                          <w:p w14:paraId="175C9EE2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>Fumigación</w:t>
                            </w:r>
                          </w:p>
                          <w:p w14:paraId="5748128D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4"/>
                                <w:szCs w:val="14"/>
                              </w:rPr>
                              <w:t>Canterado</w:t>
                            </w:r>
                          </w:p>
                          <w:p w14:paraId="02FC8BE2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6"/>
                                <w:szCs w:val="16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6"/>
                                <w:szCs w:val="16"/>
                              </w:rPr>
                              <w:t>Curar</w:t>
                            </w:r>
                          </w:p>
                          <w:p w14:paraId="2D8F1CB8" w14:textId="77777777" w:rsidR="00863959" w:rsidRPr="002D47F7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6"/>
                                <w:szCs w:val="16"/>
                              </w:rPr>
                            </w:pPr>
                            <w:r w:rsidRPr="002D47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16"/>
                                <w:szCs w:val="16"/>
                              </w:rPr>
                              <w:t>Transporte</w:t>
                            </w:r>
                          </w:p>
                          <w:p w14:paraId="2D06504D" w14:textId="77777777" w:rsidR="00863959" w:rsidRPr="003C68D6" w:rsidRDefault="00863959" w:rsidP="00863959">
                            <w:pPr>
                              <w:spacing w:line="360" w:lineRule="auto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08A19" id="Rectángulo 87" o:spid="_x0000_s1038" style="position:absolute;margin-left:622.8pt;margin-top:162pt;width:134.4pt;height:169.2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" fillcolor="#f2f2f2 [3052]" strokecolor="#1f4d78 [1604]" strokeweight="1pt">
                <v:textbox>
                  <w:txbxContent>
                    <w:p w14:paraId="49881ED7" w14:textId="77777777" w:rsidR="00863959" w:rsidRPr="002D47F7" w:rsidRDefault="00863959" w:rsidP="00863959">
                      <w:pPr>
                        <w:spacing w:line="360" w:lineRule="auto"/>
                        <w:ind w:left="360"/>
                        <w:rPr>
                          <w:b/>
                          <w:bCs/>
                          <w:color w:val="2F5496" w:themeColor="accent5" w:themeShade="BF"/>
                          <w:sz w:val="14"/>
                          <w:szCs w:val="14"/>
                          <w:lang w:val="es-EC"/>
                        </w:rPr>
                      </w:pPr>
                      <w:r w:rsidRPr="002D47F7">
                        <w:rPr>
                          <w:b/>
                          <w:bCs/>
                          <w:color w:val="2F5496" w:themeColor="accent5" w:themeShade="BF"/>
                          <w:sz w:val="14"/>
                          <w:szCs w:val="14"/>
                          <w:lang w:val="es-EC"/>
                        </w:rPr>
                        <w:t>Labores Agrícolas</w:t>
                      </w:r>
                    </w:p>
                    <w:p w14:paraId="0613EEBB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 xml:space="preserve">Arado </w:t>
                      </w:r>
                    </w:p>
                    <w:p w14:paraId="45BA407E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 xml:space="preserve">Deshierbado </w:t>
                      </w:r>
                    </w:p>
                    <w:p w14:paraId="15490355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 xml:space="preserve">Recolección </w:t>
                      </w:r>
                    </w:p>
                    <w:p w14:paraId="2D119A63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5" w:themeShade="BF"/>
                          <w:sz w:val="18"/>
                          <w:szCs w:val="18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>Minga</w:t>
                      </w:r>
                    </w:p>
                    <w:p w14:paraId="175C9EE2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>Fumigación</w:t>
                      </w:r>
                    </w:p>
                    <w:p w14:paraId="5748128D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4"/>
                          <w:szCs w:val="14"/>
                        </w:rPr>
                        <w:t>Canterado</w:t>
                      </w:r>
                    </w:p>
                    <w:p w14:paraId="02FC8BE2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6"/>
                          <w:szCs w:val="16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6"/>
                          <w:szCs w:val="16"/>
                        </w:rPr>
                        <w:t>Curar</w:t>
                      </w:r>
                    </w:p>
                    <w:p w14:paraId="2D8F1CB8" w14:textId="77777777" w:rsidR="00863959" w:rsidRPr="002D47F7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6"/>
                          <w:szCs w:val="16"/>
                        </w:rPr>
                      </w:pPr>
                      <w:r w:rsidRPr="002D47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16"/>
                          <w:szCs w:val="16"/>
                        </w:rPr>
                        <w:t>Transporte</w:t>
                      </w:r>
                    </w:p>
                    <w:p w14:paraId="2D06504D" w14:textId="77777777" w:rsidR="00863959" w:rsidRPr="003C68D6" w:rsidRDefault="00863959" w:rsidP="00863959">
                      <w:pPr>
                        <w:spacing w:line="360" w:lineRule="auto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172524">
        <w:rPr>
          <w:noProof/>
        </w:rPr>
        <w:drawing>
          <wp:anchor distT="0" distB="0" distL="114300" distR="114300" simplePos="0" relativeHeight="251750400" behindDoc="0" locked="0" layoutInCell="1" allowOverlap="1" wp14:anchorId="50A1481C" wp14:editId="4FA58AD4">
            <wp:simplePos x="0" y="0"/>
            <wp:positionH relativeFrom="margin">
              <wp:posOffset>6149340</wp:posOffset>
            </wp:positionH>
            <wp:positionV relativeFrom="paragraph">
              <wp:posOffset>4389120</wp:posOffset>
            </wp:positionV>
            <wp:extent cx="2234565" cy="1546860"/>
            <wp:effectExtent l="133350" t="57150" r="89535" b="129540"/>
            <wp:wrapThrough wrapText="bothSides">
              <wp:wrapPolygon edited="0">
                <wp:start x="737" y="-798"/>
                <wp:lineTo x="-1289" y="-266"/>
                <wp:lineTo x="-1289" y="20749"/>
                <wp:lineTo x="737" y="22611"/>
                <wp:lineTo x="921" y="23143"/>
                <wp:lineTo x="20072" y="23143"/>
                <wp:lineTo x="20256" y="22611"/>
                <wp:lineTo x="21729" y="21015"/>
                <wp:lineTo x="22281" y="17025"/>
                <wp:lineTo x="22281" y="3990"/>
                <wp:lineTo x="20440" y="0"/>
                <wp:lineTo x="20256" y="-798"/>
                <wp:lineTo x="737" y="-798"/>
              </wp:wrapPolygon>
            </wp:wrapThrough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15468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8D6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EBBB54" wp14:editId="78703514">
                <wp:simplePos x="0" y="0"/>
                <wp:positionH relativeFrom="column">
                  <wp:posOffset>-784860</wp:posOffset>
                </wp:positionH>
                <wp:positionV relativeFrom="paragraph">
                  <wp:posOffset>3474720</wp:posOffset>
                </wp:positionV>
                <wp:extent cx="2903220" cy="2388235"/>
                <wp:effectExtent l="0" t="0" r="11430" b="12065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3220" cy="23882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89339E" w14:textId="77777777" w:rsidR="003C68D6" w:rsidRDefault="003C68D6" w:rsidP="003C68D6">
                            <w:pPr>
                              <w:jc w:val="both"/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</w:pPr>
                          </w:p>
                          <w:p w14:paraId="554C7CC6" w14:textId="77777777" w:rsidR="003C68D6" w:rsidRDefault="003C68D6" w:rsidP="003C68D6">
                            <w:pPr>
                              <w:jc w:val="both"/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</w:pPr>
                          </w:p>
                          <w:p w14:paraId="1DF1BF58" w14:textId="1A8E046D" w:rsidR="003C68D6" w:rsidRPr="003C68D6" w:rsidRDefault="003C68D6" w:rsidP="003C68D6">
                            <w:pPr>
                              <w:jc w:val="both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  <w:t xml:space="preserve">Es </w:t>
                            </w:r>
                            <w:r w:rsidRPr="003C68D6"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  <w:t>causante de la aparición de la fatiga física o lesiones de forma repentina por una acumulación pequeña de traumatismos. Mujeres menores de 18 años y mayores de 45 no deben cargar o manipular pesos superiores a 27, 5 lb.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BBB54" id="Rectángulo 79" o:spid="_x0000_s1039" style="position:absolute;margin-left:-61.8pt;margin-top:273.6pt;width:228.6pt;height:188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" fillcolor="#bdd6ee [1300]" strokecolor="black [3213]" strokeweight="1pt">
                <v:textbox>
                  <w:txbxContent>
                    <w:p w14:paraId="3089339E" w14:textId="77777777" w:rsidR="003C68D6" w:rsidRDefault="003C68D6" w:rsidP="003C68D6">
                      <w:pPr>
                        <w:jc w:val="both"/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</w:pPr>
                    </w:p>
                    <w:p w14:paraId="554C7CC6" w14:textId="77777777" w:rsidR="003C68D6" w:rsidRDefault="003C68D6" w:rsidP="003C68D6">
                      <w:pPr>
                        <w:jc w:val="both"/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</w:pPr>
                    </w:p>
                    <w:p w14:paraId="1DF1BF58" w14:textId="1A8E046D" w:rsidR="003C68D6" w:rsidRPr="003C68D6" w:rsidRDefault="003C68D6" w:rsidP="003C68D6">
                      <w:pPr>
                        <w:jc w:val="both"/>
                        <w:rPr>
                          <w:lang w:val="es-EC"/>
                        </w:rPr>
                      </w:pPr>
                      <w:r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  <w:t xml:space="preserve">Es </w:t>
                      </w:r>
                      <w:r w:rsidRPr="003C68D6"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  <w:t>causante de la aparición de la fatiga física o lesiones de forma repentina por una acumulación pequeña de traumatismos. Mujeres menores de 18 años y mayores de 45 no deben cargar o manipular pesos superiores a 27, 5 lb.</w:t>
                      </w:r>
                    </w:p>
                  </w:txbxContent>
                </v:textbox>
              </v:rect>
            </w:pict>
          </mc:Fallback>
        </mc:AlternateContent>
      </w:r>
      <w:r w:rsidR="003C68D6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A68D693" wp14:editId="609F41DD">
                <wp:simplePos x="0" y="0"/>
                <wp:positionH relativeFrom="column">
                  <wp:posOffset>-739140</wp:posOffset>
                </wp:positionH>
                <wp:positionV relativeFrom="paragraph">
                  <wp:posOffset>3268980</wp:posOffset>
                </wp:positionV>
                <wp:extent cx="2788920" cy="1059180"/>
                <wp:effectExtent l="0" t="0" r="0" b="762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059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6D4E4A" w14:textId="314DEEE8" w:rsidR="003C68D6" w:rsidRPr="003C68D6" w:rsidRDefault="003C68D6" w:rsidP="003C68D6">
                            <w:pPr>
                              <w:spacing w:before="240"/>
                              <w:jc w:val="center"/>
                              <w:rPr>
                                <w:b/>
                                <w:outline/>
                                <w:noProof/>
                                <w:color w:val="4472C4" w:themeColor="accent5"/>
                                <w:sz w:val="44"/>
                                <w:szCs w:val="44"/>
                                <w:lang w:val="es-EC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3C68D6">
                              <w:rPr>
                                <w:b/>
                                <w:outline/>
                                <w:noProof/>
                                <w:color w:val="4472C4" w:themeColor="accent5"/>
                                <w:sz w:val="44"/>
                                <w:szCs w:val="44"/>
                                <w:lang w:val="es-EC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Manipulacion Manual de Cargas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8D693" id="Cuadro de texto 55" o:spid="_x0000_s1040" type="#_x0000_t202" style="position:absolute;margin-left:-58.2pt;margin-top:257.4pt;width:219.6pt;height:8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" filled="f" stroked="f">
                <v:fill o:detectmouseclick="t"/>
                <v:textbox>
                  <w:txbxContent>
                    <w:p w14:paraId="356D4E4A" w14:textId="314DEEE8" w:rsidR="003C68D6" w:rsidRPr="003C68D6" w:rsidRDefault="003C68D6" w:rsidP="003C68D6">
                      <w:pPr>
                        <w:spacing w:before="240"/>
                        <w:jc w:val="center"/>
                        <w:rPr>
                          <w:b/>
                          <w:outline/>
                          <w:noProof/>
                          <w:color w:val="4472C4" w:themeColor="accent5"/>
                          <w:sz w:val="44"/>
                          <w:szCs w:val="44"/>
                          <w:lang w:val="es-EC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3C68D6">
                        <w:rPr>
                          <w:b/>
                          <w:outline/>
                          <w:noProof/>
                          <w:color w:val="4472C4" w:themeColor="accent5"/>
                          <w:sz w:val="44"/>
                          <w:szCs w:val="44"/>
                          <w:lang w:val="es-EC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Manipulacion Manual de Cargas</w:t>
                      </w:r>
                    </w:p>
                  </w:txbxContent>
                </v:textbox>
              </v:shape>
            </w:pict>
          </mc:Fallback>
        </mc:AlternateContent>
      </w:r>
      <w:r w:rsidR="00F6654A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53E24A4" wp14:editId="7A45E986">
                <wp:simplePos x="0" y="0"/>
                <wp:positionH relativeFrom="column">
                  <wp:posOffset>2446020</wp:posOffset>
                </wp:positionH>
                <wp:positionV relativeFrom="paragraph">
                  <wp:posOffset>304800</wp:posOffset>
                </wp:positionV>
                <wp:extent cx="1775460" cy="2491740"/>
                <wp:effectExtent l="0" t="0" r="15240" b="22860"/>
                <wp:wrapNone/>
                <wp:docPr id="90" name="Rectá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460" cy="24917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F0FAC" w14:textId="405A4889" w:rsidR="00743F22" w:rsidRPr="00743F22" w:rsidRDefault="00743F22" w:rsidP="00743F22">
                            <w:pPr>
                              <w:spacing w:line="360" w:lineRule="auto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  <w:r w:rsidRPr="00743F22"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  <w:t>RIESGOS</w:t>
                            </w:r>
                            <w:r w:rsidRPr="00743F22"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  <w:t xml:space="preserve"> </w:t>
                            </w:r>
                            <w:r w:rsidRPr="00743F22"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  <w:t>DEL USO DE FAJA</w:t>
                            </w:r>
                          </w:p>
                          <w:p w14:paraId="23B917AC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Comprensión de órganos </w:t>
                            </w:r>
                          </w:p>
                          <w:p w14:paraId="0ECDE154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Dolor</w:t>
                            </w:r>
                          </w:p>
                          <w:p w14:paraId="0B49FDB4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Infecciones</w:t>
                            </w:r>
                          </w:p>
                          <w:p w14:paraId="30969FFC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Debilidad muscular </w:t>
                            </w:r>
                          </w:p>
                          <w:p w14:paraId="1D8445DD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Lesiones </w:t>
                            </w:r>
                          </w:p>
                          <w:p w14:paraId="7678F56A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5" w:themeShade="BF"/>
                                <w:sz w:val="24"/>
                                <w:szCs w:val="24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Tensión temporal</w:t>
                            </w:r>
                          </w:p>
                          <w:p w14:paraId="4F2895CC" w14:textId="77777777" w:rsidR="00743F22" w:rsidRDefault="00743F22" w:rsidP="00743F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E24A4" id="Rectángulo 90" o:spid="_x0000_s1041" style="position:absolute;margin-left:192.6pt;margin-top:24pt;width:139.8pt;height:196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" fillcolor="#f2f2f2 [3052]" strokecolor="#1f4d78 [1604]" strokeweight="1pt">
                <v:textbox>
                  <w:txbxContent>
                    <w:p w14:paraId="346F0FAC" w14:textId="405A4889" w:rsidR="00743F22" w:rsidRPr="00743F22" w:rsidRDefault="00743F22" w:rsidP="00743F22">
                      <w:pPr>
                        <w:spacing w:line="360" w:lineRule="auto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  <w:r w:rsidRPr="00743F22"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>RIESGOS</w:t>
                      </w:r>
                      <w:r w:rsidRPr="00743F22"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 xml:space="preserve"> </w:t>
                      </w:r>
                      <w:r w:rsidRPr="00743F22"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  <w:t>DEL USO DE FAJA</w:t>
                      </w:r>
                    </w:p>
                    <w:p w14:paraId="23B917AC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Comprensión de órganos </w:t>
                      </w:r>
                    </w:p>
                    <w:p w14:paraId="0ECDE154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Dolor</w:t>
                      </w:r>
                    </w:p>
                    <w:p w14:paraId="0B49FDB4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Infecciones</w:t>
                      </w:r>
                    </w:p>
                    <w:p w14:paraId="30969FFC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Debilidad muscular </w:t>
                      </w:r>
                    </w:p>
                    <w:p w14:paraId="1D8445DD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Lesiones </w:t>
                      </w:r>
                    </w:p>
                    <w:p w14:paraId="7678F56A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5" w:themeShade="BF"/>
                          <w:sz w:val="24"/>
                          <w:szCs w:val="24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Tensión temporal</w:t>
                      </w:r>
                    </w:p>
                    <w:p w14:paraId="4F2895CC" w14:textId="77777777" w:rsidR="00743F22" w:rsidRDefault="00743F22" w:rsidP="00743F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981930E" wp14:editId="43200A82">
                <wp:simplePos x="0" y="0"/>
                <wp:positionH relativeFrom="column">
                  <wp:posOffset>6713220</wp:posOffset>
                </wp:positionH>
                <wp:positionV relativeFrom="paragraph">
                  <wp:posOffset>-236220</wp:posOffset>
                </wp:positionV>
                <wp:extent cx="822960" cy="205740"/>
                <wp:effectExtent l="0" t="19050" r="34290" b="41910"/>
                <wp:wrapNone/>
                <wp:docPr id="19" name="Flecha: a la der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205740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2E2D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9" o:spid="_x0000_s1026" type="#_x0000_t13" style="position:absolute;margin-left:528.6pt;margin-top:-18.6pt;width:64.8pt;height:16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" adj="18900" fillcolor="#00b0f0" strokecolor="#1f4d78 [1604]" strokeweight="1pt"/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4B220D9" wp14:editId="06C67FF0">
                <wp:simplePos x="0" y="0"/>
                <wp:positionH relativeFrom="rightMargin">
                  <wp:align>left</wp:align>
                </wp:positionH>
                <wp:positionV relativeFrom="paragraph">
                  <wp:posOffset>-690245</wp:posOffset>
                </wp:positionV>
                <wp:extent cx="826770" cy="739140"/>
                <wp:effectExtent l="0" t="0" r="0" b="381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739140"/>
                        </a:xfrm>
                        <a:prstGeom prst="rect">
                          <a:avLst/>
                        </a:prstGeom>
                        <a:blipFill>
                          <a:blip r:embed="rId2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407B0" w14:textId="77777777" w:rsidR="00C218C8" w:rsidRDefault="00C218C8" w:rsidP="00C218C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20D9" id="Cuadro de texto 85" o:spid="_x0000_s1042" type="#_x0000_t202" style="position:absolute;margin-left:0;margin-top:-54.35pt;width:65.1pt;height:58.2pt;z-index:2517319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" stroked="f" strokeweight=".5pt">
                <v:fill r:id="rId30" o:title="" recolor="t" rotate="t" type="frame"/>
                <v:textbox>
                  <w:txbxContent>
                    <w:p w14:paraId="628407B0" w14:textId="77777777" w:rsidR="00C218C8" w:rsidRDefault="00C218C8" w:rsidP="00C218C8"/>
                  </w:txbxContent>
                </v:textbox>
                <w10:wrap anchorx="margin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2D4C4C8" wp14:editId="44D15851">
                <wp:simplePos x="0" y="0"/>
                <wp:positionH relativeFrom="column">
                  <wp:posOffset>-927340</wp:posOffset>
                </wp:positionH>
                <wp:positionV relativeFrom="paragraph">
                  <wp:posOffset>-724619</wp:posOffset>
                </wp:positionV>
                <wp:extent cx="9609443" cy="861695"/>
                <wp:effectExtent l="0" t="0" r="11430" b="14605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9443" cy="86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19460" id="Rectángulo 91" o:spid="_x0000_s1026" style="position:absolute;margin-left:-73pt;margin-top:-57.05pt;width:756.65pt;height:67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" filled="f" strokecolor="black [3213]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82B437" wp14:editId="4AE3B498">
                <wp:simplePos x="0" y="0"/>
                <wp:positionH relativeFrom="column">
                  <wp:posOffset>1289649</wp:posOffset>
                </wp:positionH>
                <wp:positionV relativeFrom="paragraph">
                  <wp:posOffset>-715992</wp:posOffset>
                </wp:positionV>
                <wp:extent cx="1154430" cy="765546"/>
                <wp:effectExtent l="0" t="0" r="7620" b="0"/>
                <wp:wrapNone/>
                <wp:docPr id="59" name="Forma libre: form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430" cy="765546"/>
                        </a:xfrm>
                        <a:custGeom>
                          <a:avLst/>
                          <a:gdLst>
                            <a:gd name="connsiteX0" fmla="*/ 0 w 1154681"/>
                            <a:gd name="connsiteY0" fmla="*/ 0 h 757550"/>
                            <a:gd name="connsiteX1" fmla="*/ 270316 w 1154681"/>
                            <a:gd name="connsiteY1" fmla="*/ 3337 h 757550"/>
                            <a:gd name="connsiteX2" fmla="*/ 1154681 w 1154681"/>
                            <a:gd name="connsiteY2" fmla="*/ 757550 h 757550"/>
                            <a:gd name="connsiteX3" fmla="*/ 877691 w 1154681"/>
                            <a:gd name="connsiteY3" fmla="*/ 757550 h 757550"/>
                            <a:gd name="connsiteX4" fmla="*/ 0 w 1154681"/>
                            <a:gd name="connsiteY4" fmla="*/ 0 h 7575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154681" h="757550">
                              <a:moveTo>
                                <a:pt x="0" y="0"/>
                              </a:moveTo>
                              <a:lnTo>
                                <a:pt x="270316" y="3337"/>
                              </a:lnTo>
                              <a:lnTo>
                                <a:pt x="1154681" y="757550"/>
                              </a:lnTo>
                              <a:lnTo>
                                <a:pt x="877691" y="757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A1FC5" id="Forma libre: forma 59" o:spid="_x0000_s1026" style="position:absolute;margin-left:101.55pt;margin-top:-56.4pt;width:90.9pt;height:60.3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154681,757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" path="m,l270316,3337r884365,754213l877691,757550,,xe" fillcolor="#2e74b5 [2404]" stroked="f" strokeweight="1pt">
                <v:stroke joinstyle="miter"/>
                <v:path arrowok="t" o:connecttype="custom" o:connectlocs="0,0;270257,3372;1154430,765546;877500,765546;0,0" o:connectangles="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E355F9" wp14:editId="25D8FEBE">
                <wp:simplePos x="0" y="0"/>
                <wp:positionH relativeFrom="column">
                  <wp:posOffset>1565694</wp:posOffset>
                </wp:positionH>
                <wp:positionV relativeFrom="paragraph">
                  <wp:posOffset>-715992</wp:posOffset>
                </wp:positionV>
                <wp:extent cx="1071245" cy="762371"/>
                <wp:effectExtent l="0" t="0" r="0" b="0"/>
                <wp:wrapNone/>
                <wp:docPr id="60" name="Forma libre: form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762371"/>
                        </a:xfrm>
                        <a:custGeom>
                          <a:avLst/>
                          <a:gdLst>
                            <a:gd name="connsiteX0" fmla="*/ 0 w 1071249"/>
                            <a:gd name="connsiteY0" fmla="*/ 3337 h 754213"/>
                            <a:gd name="connsiteX1" fmla="*/ 180210 w 1071249"/>
                            <a:gd name="connsiteY1" fmla="*/ 0 h 754213"/>
                            <a:gd name="connsiteX2" fmla="*/ 1071249 w 1071249"/>
                            <a:gd name="connsiteY2" fmla="*/ 754213 h 754213"/>
                            <a:gd name="connsiteX3" fmla="*/ 871016 w 1071249"/>
                            <a:gd name="connsiteY3" fmla="*/ 754213 h 754213"/>
                            <a:gd name="connsiteX4" fmla="*/ 0 w 1071249"/>
                            <a:gd name="connsiteY4" fmla="*/ 3337 h 7542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71249" h="754213">
                              <a:moveTo>
                                <a:pt x="0" y="3337"/>
                              </a:moveTo>
                              <a:lnTo>
                                <a:pt x="180210" y="0"/>
                              </a:lnTo>
                              <a:lnTo>
                                <a:pt x="1071249" y="754213"/>
                              </a:lnTo>
                              <a:lnTo>
                                <a:pt x="871016" y="754213"/>
                              </a:lnTo>
                              <a:lnTo>
                                <a:pt x="0" y="333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7BAC6" id="Forma libre: forma 60" o:spid="_x0000_s1026" style="position:absolute;margin-left:123.3pt;margin-top:-56.4pt;width:84.35pt;height:60.0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71249,754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" path="m,3337l180210,r891039,754213l871016,754213,,3337xe" fillcolor="#9cc2e5 [1940]" stroked="f" strokeweight="1pt">
                <v:stroke joinstyle="miter"/>
                <v:path arrowok="t" o:connecttype="custom" o:connectlocs="0,3373;180209,0;1071245,762371;871013,762371;0,3373" o:connectangles="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3E94187" wp14:editId="270A868D">
                <wp:simplePos x="0" y="0"/>
                <wp:positionH relativeFrom="column">
                  <wp:posOffset>1755475</wp:posOffset>
                </wp:positionH>
                <wp:positionV relativeFrom="paragraph">
                  <wp:posOffset>-707365</wp:posOffset>
                </wp:positionV>
                <wp:extent cx="6934200" cy="767188"/>
                <wp:effectExtent l="0" t="0" r="0" b="0"/>
                <wp:wrapNone/>
                <wp:docPr id="62" name="Forma libre: form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0" cy="767188"/>
                        </a:xfrm>
                        <a:custGeom>
                          <a:avLst/>
                          <a:gdLst>
                            <a:gd name="connsiteX0" fmla="*/ 0 w 6934641"/>
                            <a:gd name="connsiteY0" fmla="*/ 0 h 750548"/>
                            <a:gd name="connsiteX1" fmla="*/ 877402 w 6934641"/>
                            <a:gd name="connsiteY1" fmla="*/ 750548 h 750548"/>
                            <a:gd name="connsiteX2" fmla="*/ 6934641 w 6934641"/>
                            <a:gd name="connsiteY2" fmla="*/ 745262 h 750548"/>
                            <a:gd name="connsiteX3" fmla="*/ 6934641 w 6934641"/>
                            <a:gd name="connsiteY3" fmla="*/ 0 h 750548"/>
                            <a:gd name="connsiteX4" fmla="*/ 0 w 6934641"/>
                            <a:gd name="connsiteY4" fmla="*/ 0 h 75054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934641" h="750548">
                              <a:moveTo>
                                <a:pt x="0" y="0"/>
                              </a:moveTo>
                              <a:lnTo>
                                <a:pt x="877402" y="750548"/>
                              </a:lnTo>
                              <a:lnTo>
                                <a:pt x="6934641" y="745262"/>
                              </a:lnTo>
                              <a:lnTo>
                                <a:pt x="6934641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66745" w14:textId="06EAA4C6" w:rsidR="00097896" w:rsidRDefault="00C218C8" w:rsidP="0009789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 xml:space="preserve">                                                                                          </w:t>
                            </w:r>
                            <w:r w:rsidR="00097896" w:rsidRPr="00D11D22"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 xml:space="preserve">Para mas información </w:t>
                            </w:r>
                          </w:p>
                          <w:p w14:paraId="59D89D85" w14:textId="3C54F066" w:rsidR="00097896" w:rsidRPr="00D11D22" w:rsidRDefault="00C218C8" w:rsidP="0009789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 xml:space="preserve">                                                                                              </w:t>
                            </w:r>
                            <w:r w:rsidR="00097896"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>¡ESCANEAME!</w:t>
                            </w:r>
                          </w:p>
                          <w:p w14:paraId="17760E2D" w14:textId="77777777" w:rsidR="00097896" w:rsidRPr="00097896" w:rsidRDefault="00097896" w:rsidP="00097896">
                            <w:pPr>
                              <w:jc w:val="center"/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4187" id="Forma libre: forma 62" o:spid="_x0000_s1043" style="position:absolute;margin-left:138.25pt;margin-top:-55.7pt;width:546pt;height:60.4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6934641,7505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" adj="-11796480,,5400" path="m,l877402,750548r6057239,-5286l6934641,,,xe" fillcolor="#d8d8d8 [2732]" stroked="f" strokeweight="1pt">
                <v:stroke joinstyle="miter"/>
                <v:formulas/>
                <v:path arrowok="t" o:connecttype="custom" o:connectlocs="0,0;877346,767188;6934200,761785;6934200,0;0,0" o:connectangles="0,0,0,0,0" textboxrect="0,0,6934641,750548"/>
                <v:textbox>
                  <w:txbxContent>
                    <w:p w14:paraId="72566745" w14:textId="06EAA4C6" w:rsidR="00097896" w:rsidRDefault="00C218C8" w:rsidP="00097896">
                      <w:pPr>
                        <w:jc w:val="center"/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</w:pPr>
                      <w:r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 xml:space="preserve">                                                                                          </w:t>
                      </w:r>
                      <w:r w:rsidR="00097896" w:rsidRPr="00D11D22"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 xml:space="preserve">Para mas información </w:t>
                      </w:r>
                    </w:p>
                    <w:p w14:paraId="59D89D85" w14:textId="3C54F066" w:rsidR="00097896" w:rsidRPr="00D11D22" w:rsidRDefault="00C218C8" w:rsidP="00097896">
                      <w:pPr>
                        <w:jc w:val="center"/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</w:pPr>
                      <w:r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 xml:space="preserve">                                                                                              </w:t>
                      </w:r>
                      <w:r w:rsidR="00097896"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>¡ESCANEAME!</w:t>
                      </w:r>
                    </w:p>
                    <w:p w14:paraId="17760E2D" w14:textId="77777777" w:rsidR="00097896" w:rsidRPr="00097896" w:rsidRDefault="00097896" w:rsidP="00097896">
                      <w:pPr>
                        <w:jc w:val="center"/>
                        <w:rPr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094BE7" wp14:editId="5F11D9F7">
                <wp:simplePos x="0" y="0"/>
                <wp:positionH relativeFrom="column">
                  <wp:posOffset>-951614</wp:posOffset>
                </wp:positionH>
                <wp:positionV relativeFrom="paragraph">
                  <wp:posOffset>-723014</wp:posOffset>
                </wp:positionV>
                <wp:extent cx="9638030" cy="862020"/>
                <wp:effectExtent l="0" t="0" r="1270" b="0"/>
                <wp:wrapNone/>
                <wp:docPr id="52" name="Forma libre: form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8030" cy="862020"/>
                        </a:xfrm>
                        <a:custGeom>
                          <a:avLst/>
                          <a:gdLst>
                            <a:gd name="connsiteX0" fmla="*/ 0 w 9626886"/>
                            <a:gd name="connsiteY0" fmla="*/ 0 h 883578"/>
                            <a:gd name="connsiteX1" fmla="*/ 10274 w 9626886"/>
                            <a:gd name="connsiteY1" fmla="*/ 873304 h 883578"/>
                            <a:gd name="connsiteX2" fmla="*/ 9626886 w 9626886"/>
                            <a:gd name="connsiteY2" fmla="*/ 883578 h 883578"/>
                            <a:gd name="connsiteX3" fmla="*/ 9626886 w 9626886"/>
                            <a:gd name="connsiteY3" fmla="*/ 760288 h 883578"/>
                            <a:gd name="connsiteX4" fmla="*/ 3123344 w 9626886"/>
                            <a:gd name="connsiteY4" fmla="*/ 770562 h 883578"/>
                            <a:gd name="connsiteX5" fmla="*/ 2239766 w 9626886"/>
                            <a:gd name="connsiteY5" fmla="*/ 10274 h 883578"/>
                            <a:gd name="connsiteX6" fmla="*/ 0 w 9626886"/>
                            <a:gd name="connsiteY6" fmla="*/ 0 h 88357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9626886" h="883578">
                              <a:moveTo>
                                <a:pt x="0" y="0"/>
                              </a:moveTo>
                              <a:lnTo>
                                <a:pt x="10274" y="873304"/>
                              </a:lnTo>
                              <a:lnTo>
                                <a:pt x="9626886" y="883578"/>
                              </a:lnTo>
                              <a:lnTo>
                                <a:pt x="9626886" y="760288"/>
                              </a:lnTo>
                              <a:lnTo>
                                <a:pt x="3123344" y="770562"/>
                              </a:lnTo>
                              <a:lnTo>
                                <a:pt x="2239766" y="102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1A4D1" id="Forma libre: forma 52" o:spid="_x0000_s1026" style="position:absolute;margin-left:-74.95pt;margin-top:-56.95pt;width:758.9pt;height:67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626886,883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" path="m,l10274,873304r9616612,10274l9626886,760288,3123344,770562,2239766,10274,,xe" fillcolor="#0070c0" stroked="f" strokeweight="1pt">
                <v:stroke joinstyle="miter"/>
                <v:path arrowok="t" o:connecttype="custom" o:connectlocs="0,0;10286,851997;9638030,862020;9638030,741738;3126960,751761;2242359,10023;0,0" o:connectangles="0,0,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ED5771" wp14:editId="3C71693A">
                <wp:simplePos x="0" y="0"/>
                <wp:positionH relativeFrom="margin">
                  <wp:posOffset>-929244</wp:posOffset>
                </wp:positionH>
                <wp:positionV relativeFrom="paragraph">
                  <wp:posOffset>6139543</wp:posOffset>
                </wp:positionV>
                <wp:extent cx="9607138" cy="498763"/>
                <wp:effectExtent l="0" t="0" r="13335" b="15875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7138" cy="49876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A5989" id="Rectángulo 89" o:spid="_x0000_s1026" style="position:absolute;margin-left:-73.15pt;margin-top:483.45pt;width:756.45pt;height:39.2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" fillcolor="#a5a5a5 [2092]" strokecolor="black [3213]" strokeweight="1pt">
                <w10:wrap anchorx="margin"/>
              </v:rect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06FF72" wp14:editId="5E900702">
                <wp:simplePos x="0" y="0"/>
                <wp:positionH relativeFrom="column">
                  <wp:posOffset>-941119</wp:posOffset>
                </wp:positionH>
                <wp:positionV relativeFrom="paragraph">
                  <wp:posOffset>142504</wp:posOffset>
                </wp:positionV>
                <wp:extent cx="9636760" cy="118753"/>
                <wp:effectExtent l="0" t="0" r="2540" b="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6760" cy="11875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5C5BA" id="Rectángulo 65" o:spid="_x0000_s1026" style="position:absolute;margin-left:-74.1pt;margin-top:11.2pt;width:758.8pt;height:9.3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" fillcolor="black [3213]" stroked="f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8E8F5A7" wp14:editId="50F67510">
                <wp:simplePos x="0" y="0"/>
                <wp:positionH relativeFrom="column">
                  <wp:posOffset>5827585</wp:posOffset>
                </wp:positionH>
                <wp:positionV relativeFrom="paragraph">
                  <wp:posOffset>213360</wp:posOffset>
                </wp:positionV>
                <wp:extent cx="2854960" cy="5866410"/>
                <wp:effectExtent l="0" t="0" r="21590" b="2032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5866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8673A" id="Rectángulo 84" o:spid="_x0000_s1026" style="position:absolute;margin-left:458.85pt;margin-top:16.8pt;width:224.8pt;height:461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" filled="f" strokecolor="black [3213]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0D2FEF5" wp14:editId="7ABB2658">
                <wp:simplePos x="0" y="0"/>
                <wp:positionH relativeFrom="column">
                  <wp:posOffset>-929244</wp:posOffset>
                </wp:positionH>
                <wp:positionV relativeFrom="paragraph">
                  <wp:posOffset>5949538</wp:posOffset>
                </wp:positionV>
                <wp:extent cx="9607138" cy="178130"/>
                <wp:effectExtent l="0" t="0" r="13335" b="12700"/>
                <wp:wrapNone/>
                <wp:docPr id="88" name="Forma libre: form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7138" cy="178130"/>
                        </a:xfrm>
                        <a:custGeom>
                          <a:avLst/>
                          <a:gdLst>
                            <a:gd name="connsiteX0" fmla="*/ 9607138 w 9607138"/>
                            <a:gd name="connsiteY0" fmla="*/ 178130 h 178130"/>
                            <a:gd name="connsiteX1" fmla="*/ 9607138 w 9607138"/>
                            <a:gd name="connsiteY1" fmla="*/ 0 h 178130"/>
                            <a:gd name="connsiteX2" fmla="*/ 8467106 w 9607138"/>
                            <a:gd name="connsiteY2" fmla="*/ 0 h 178130"/>
                            <a:gd name="connsiteX3" fmla="*/ 8336478 w 9607138"/>
                            <a:gd name="connsiteY3" fmla="*/ 118753 h 178130"/>
                            <a:gd name="connsiteX4" fmla="*/ 0 w 9607138"/>
                            <a:gd name="connsiteY4" fmla="*/ 106878 h 178130"/>
                            <a:gd name="connsiteX5" fmla="*/ 0 w 9607138"/>
                            <a:gd name="connsiteY5" fmla="*/ 178130 h 178130"/>
                            <a:gd name="connsiteX6" fmla="*/ 9607138 w 9607138"/>
                            <a:gd name="connsiteY6" fmla="*/ 178130 h 17813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9607138" h="178130">
                              <a:moveTo>
                                <a:pt x="9607138" y="178130"/>
                              </a:moveTo>
                              <a:lnTo>
                                <a:pt x="9607138" y="0"/>
                              </a:lnTo>
                              <a:lnTo>
                                <a:pt x="8467106" y="0"/>
                              </a:lnTo>
                              <a:lnTo>
                                <a:pt x="8336478" y="118753"/>
                              </a:lnTo>
                              <a:lnTo>
                                <a:pt x="0" y="106878"/>
                              </a:lnTo>
                              <a:lnTo>
                                <a:pt x="0" y="178130"/>
                              </a:lnTo>
                              <a:lnTo>
                                <a:pt x="9607138" y="17813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E5826" id="Forma libre: forma 88" o:spid="_x0000_s1026" style="position:absolute;margin-left:-73.15pt;margin-top:468.45pt;width:756.45pt;height:14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607138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" path="m9607138,178130l9607138,,8467106,,8336478,118753,,106878r,71252l9607138,178130xe" fillcolor="black [3213]" strokecolor="black [3213]" strokeweight="1pt">
                <v:stroke joinstyle="miter"/>
                <v:path arrowok="t" o:connecttype="custom" o:connectlocs="9607138,178130;9607138,0;8467106,0;8336478,118753;0,106878;0,178130;9607138,178130" o:connectangles="0,0,0,0,0,0,0"/>
              </v:shape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AFBAA2" wp14:editId="003471F9">
                <wp:simplePos x="0" y="0"/>
                <wp:positionH relativeFrom="margin">
                  <wp:posOffset>2443348</wp:posOffset>
                </wp:positionH>
                <wp:positionV relativeFrom="paragraph">
                  <wp:posOffset>225631</wp:posOffset>
                </wp:positionV>
                <wp:extent cx="2854960" cy="5838000"/>
                <wp:effectExtent l="0" t="0" r="21590" b="10795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583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A6144" id="Rectángulo 63" o:spid="_x0000_s1026" style="position:absolute;margin-left:192.4pt;margin-top:17.75pt;width:224.8pt;height:459.7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" filled="f" strokecolor="black [3213]" strokeweight="1pt">
                <w10:wrap anchorx="margin"/>
              </v:rect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EA06EA" wp14:editId="0258281B">
                <wp:simplePos x="0" y="0"/>
                <wp:positionH relativeFrom="column">
                  <wp:posOffset>-929244</wp:posOffset>
                </wp:positionH>
                <wp:positionV relativeFrom="paragraph">
                  <wp:posOffset>225631</wp:posOffset>
                </wp:positionV>
                <wp:extent cx="3110865" cy="5825935"/>
                <wp:effectExtent l="0" t="0" r="13335" b="2286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0865" cy="58259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AE529D" id="Rectángulo 82" o:spid="_x0000_s1026" style="position:absolute;margin-left:-73.15pt;margin-top:17.75pt;width:244.95pt;height:458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" filled="f" strokecolor="black [3213]" strokeweight="1pt"/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637754" behindDoc="0" locked="0" layoutInCell="1" allowOverlap="1" wp14:anchorId="29515CF3" wp14:editId="0C8C6B5F">
                <wp:simplePos x="0" y="0"/>
                <wp:positionH relativeFrom="column">
                  <wp:posOffset>-929244</wp:posOffset>
                </wp:positionH>
                <wp:positionV relativeFrom="paragraph">
                  <wp:posOffset>237506</wp:posOffset>
                </wp:positionV>
                <wp:extent cx="3111335" cy="5826332"/>
                <wp:effectExtent l="0" t="0" r="0" b="3175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335" cy="5826332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90A1E" id="Rectángulo 78" o:spid="_x0000_s1026" style="position:absolute;margin-left:-73.15pt;margin-top:18.7pt;width:245pt;height:458.75pt;z-index:2516377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" fillcolor="#00b0f0" stroked="f" strokeweight="1pt"/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18AD717" wp14:editId="7F6DFF3A">
                <wp:simplePos x="0" y="0"/>
                <wp:positionH relativeFrom="column">
                  <wp:posOffset>676910</wp:posOffset>
                </wp:positionH>
                <wp:positionV relativeFrom="paragraph">
                  <wp:posOffset>618300</wp:posOffset>
                </wp:positionV>
                <wp:extent cx="1362075" cy="1339850"/>
                <wp:effectExtent l="19050" t="19050" r="28575" b="12700"/>
                <wp:wrapNone/>
                <wp:docPr id="67" name="Forma libre: form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1339850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5A12C" id="Forma libre: forma 67" o:spid="_x0000_s1026" style="position:absolute;margin-left:53.3pt;margin-top:48.7pt;width:107.25pt;height:105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" path="m4527,4527l1362547,r,1339913l891767,1339913r-95062,-99588l,1231271,4527,4527xe" strokecolor="black [3213]" strokeweight="1.5pt">
                <v:fill r:id="rId32" o:title="" recolor="t" rotate="t" type="frame"/>
                <v:stroke joinstyle="miter"/>
                <v:path arrowok="t" o:connecttype="custom" o:connectlocs="4525,4527;1362075,0;1362075,1339850;891458,1339850;796429,1240267;0,1231213;4525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7139DD6" wp14:editId="5B729A03">
                <wp:simplePos x="0" y="0"/>
                <wp:positionH relativeFrom="column">
                  <wp:posOffset>668655</wp:posOffset>
                </wp:positionH>
                <wp:positionV relativeFrom="paragraph">
                  <wp:posOffset>2035834</wp:posOffset>
                </wp:positionV>
                <wp:extent cx="1362547" cy="1339913"/>
                <wp:effectExtent l="0" t="0" r="47625" b="31750"/>
                <wp:wrapNone/>
                <wp:docPr id="77" name="Forma libre: form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0">
                          <a:blip r:embed="rId33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47859" id="Forma libre: forma 77" o:spid="_x0000_s1026" style="position:absolute;margin-left:52.65pt;margin-top:160.3pt;width:107.3pt;height:105.5pt;rotation:18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" path="m4527,4527l1362547,r,1339913l891767,1339913r-95062,-99588l,1231271,4527,4527xe" strokecolor="black [3213]" strokeweight="1.5pt">
                <v:fill r:id="rId34" o:title="" recolor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43F7BB" wp14:editId="43CE5D63">
                <wp:simplePos x="0" y="0"/>
                <wp:positionH relativeFrom="column">
                  <wp:posOffset>-793618</wp:posOffset>
                </wp:positionH>
                <wp:positionV relativeFrom="paragraph">
                  <wp:posOffset>2037595</wp:posOffset>
                </wp:positionV>
                <wp:extent cx="1362547" cy="1339913"/>
                <wp:effectExtent l="0" t="0" r="47625" b="31750"/>
                <wp:wrapNone/>
                <wp:docPr id="76" name="Forma libre: form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0">
                          <a:blip r:embed="rId35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AD61" id="Forma libre: forma 76" o:spid="_x0000_s1026" style="position:absolute;margin-left:-62.5pt;margin-top:160.45pt;width:107.3pt;height:105.5pt;rotation:180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" path="m4527,4527l1362547,r,1339913l891767,1339913r-95062,-99588l,1231271,4527,4527xe" strokecolor="black [3213]" strokeweight="1.5pt">
                <v:fill r:id="rId36" o:title="" recolor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055A91" wp14:editId="2838B5C2">
                <wp:simplePos x="0" y="0"/>
                <wp:positionH relativeFrom="column">
                  <wp:posOffset>-812549</wp:posOffset>
                </wp:positionH>
                <wp:positionV relativeFrom="paragraph">
                  <wp:posOffset>611109</wp:posOffset>
                </wp:positionV>
                <wp:extent cx="1362547" cy="1339913"/>
                <wp:effectExtent l="19050" t="19050" r="28575" b="12700"/>
                <wp:wrapNone/>
                <wp:docPr id="66" name="Forma libre: form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37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944631" id="Forma libre: forma 66" o:spid="_x0000_s1026" style="position:absolute;margin-left:-64pt;margin-top:48.1pt;width:107.3pt;height:105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" path="m4527,4527l1362547,r,1339913l891767,1339913r-95062,-99588l,1231271,4527,4527xe" strokecolor="black [3213]" strokeweight="1.5pt">
                <v:fill r:id="rId38" o:title="" recolor="t" rotate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</w:p>
    <w:sectPr w:rsidR="00D43E68" w:rsidSect="00D43E68">
      <w:pgSz w:w="15840" w:h="12240" w:orient="landscape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45 Helvetica Light">
    <w:altName w:val="Courier New"/>
    <w:charset w:val="00"/>
    <w:family w:val="auto"/>
    <w:pitch w:val="variable"/>
    <w:sig w:usb0="00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F399D"/>
    <w:multiLevelType w:val="hybridMultilevel"/>
    <w:tmpl w:val="D9B47848"/>
    <w:lvl w:ilvl="0" w:tplc="D28C02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59018E"/>
    <w:multiLevelType w:val="hybridMultilevel"/>
    <w:tmpl w:val="8BB06450"/>
    <w:lvl w:ilvl="0" w:tplc="DEF60C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FFFF" w:themeColor="background1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78784D"/>
    <w:multiLevelType w:val="hybridMultilevel"/>
    <w:tmpl w:val="D01C4C26"/>
    <w:lvl w:ilvl="0" w:tplc="D28C024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26761BA"/>
    <w:multiLevelType w:val="hybridMultilevel"/>
    <w:tmpl w:val="DF402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51FA4"/>
    <w:multiLevelType w:val="hybridMultilevel"/>
    <w:tmpl w:val="2A2A1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EF56BC"/>
    <w:multiLevelType w:val="hybridMultilevel"/>
    <w:tmpl w:val="742C2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AD687B"/>
    <w:multiLevelType w:val="multilevel"/>
    <w:tmpl w:val="30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40786F61"/>
    <w:multiLevelType w:val="hybridMultilevel"/>
    <w:tmpl w:val="36C202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7A40BF"/>
    <w:multiLevelType w:val="hybridMultilevel"/>
    <w:tmpl w:val="471EA0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5BE0F80"/>
    <w:multiLevelType w:val="hybridMultilevel"/>
    <w:tmpl w:val="CC4E46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03C35D0"/>
    <w:multiLevelType w:val="hybridMultilevel"/>
    <w:tmpl w:val="645A6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A672CF"/>
    <w:multiLevelType w:val="hybridMultilevel"/>
    <w:tmpl w:val="81A2B8FE"/>
    <w:lvl w:ilvl="0" w:tplc="0409000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6" w:hanging="360"/>
      </w:pPr>
      <w:rPr>
        <w:rFonts w:ascii="Wingdings" w:hAnsi="Wingdings" w:hint="default"/>
      </w:rPr>
    </w:lvl>
  </w:abstractNum>
  <w:abstractNum w:abstractNumId="12" w15:restartNumberingAfterBreak="0">
    <w:nsid w:val="7BA9481D"/>
    <w:multiLevelType w:val="hybridMultilevel"/>
    <w:tmpl w:val="EF16E150"/>
    <w:lvl w:ilvl="0" w:tplc="D28C02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9"/>
  </w:num>
  <w:num w:numId="4">
    <w:abstractNumId w:val="6"/>
  </w:num>
  <w:num w:numId="5">
    <w:abstractNumId w:val="3"/>
  </w:num>
  <w:num w:numId="6">
    <w:abstractNumId w:val="5"/>
  </w:num>
  <w:num w:numId="7">
    <w:abstractNumId w:val="4"/>
  </w:num>
  <w:num w:numId="8">
    <w:abstractNumId w:val="8"/>
  </w:num>
  <w:num w:numId="9">
    <w:abstractNumId w:val="12"/>
  </w:num>
  <w:num w:numId="10">
    <w:abstractNumId w:val="0"/>
  </w:num>
  <w:num w:numId="11">
    <w:abstractNumId w:val="2"/>
  </w:num>
  <w:num w:numId="12">
    <w:abstractNumId w:val="1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DDA"/>
    <w:rsid w:val="00010D37"/>
    <w:rsid w:val="00052C06"/>
    <w:rsid w:val="000842F0"/>
    <w:rsid w:val="00097896"/>
    <w:rsid w:val="00125867"/>
    <w:rsid w:val="00160C9E"/>
    <w:rsid w:val="00172524"/>
    <w:rsid w:val="001B5A12"/>
    <w:rsid w:val="001E550F"/>
    <w:rsid w:val="00296DC9"/>
    <w:rsid w:val="002D47F7"/>
    <w:rsid w:val="003B53D6"/>
    <w:rsid w:val="003C68D6"/>
    <w:rsid w:val="004A3E34"/>
    <w:rsid w:val="00504391"/>
    <w:rsid w:val="0051564D"/>
    <w:rsid w:val="005473D4"/>
    <w:rsid w:val="00602BC0"/>
    <w:rsid w:val="0064028E"/>
    <w:rsid w:val="00680402"/>
    <w:rsid w:val="00720048"/>
    <w:rsid w:val="00743F22"/>
    <w:rsid w:val="0083591E"/>
    <w:rsid w:val="00863959"/>
    <w:rsid w:val="008C723A"/>
    <w:rsid w:val="00944996"/>
    <w:rsid w:val="0098393A"/>
    <w:rsid w:val="00987B01"/>
    <w:rsid w:val="00993967"/>
    <w:rsid w:val="009E1CB8"/>
    <w:rsid w:val="00A05D1F"/>
    <w:rsid w:val="00A44106"/>
    <w:rsid w:val="00B274D2"/>
    <w:rsid w:val="00B94B7B"/>
    <w:rsid w:val="00BD2DDA"/>
    <w:rsid w:val="00BF0946"/>
    <w:rsid w:val="00BF2B70"/>
    <w:rsid w:val="00C15C62"/>
    <w:rsid w:val="00C218C8"/>
    <w:rsid w:val="00C665CF"/>
    <w:rsid w:val="00CE194A"/>
    <w:rsid w:val="00D11D22"/>
    <w:rsid w:val="00D43E68"/>
    <w:rsid w:val="00D541C7"/>
    <w:rsid w:val="00E42B08"/>
    <w:rsid w:val="00E47FDE"/>
    <w:rsid w:val="00E91B87"/>
    <w:rsid w:val="00EE1E5C"/>
    <w:rsid w:val="00F6654A"/>
    <w:rsid w:val="00FF5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9D95820"/>
  <w15:chartTrackingRefBased/>
  <w15:docId w15:val="{AF72DBD7-B623-4653-89F5-E79C8F331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B01"/>
    <w:rPr>
      <w:sz w:val="24"/>
    </w:rPr>
  </w:style>
  <w:style w:type="paragraph" w:styleId="Ttulo1">
    <w:name w:val="heading 1"/>
    <w:basedOn w:val="Normal"/>
    <w:next w:val="Normal"/>
    <w:qFormat/>
    <w:rsid w:val="007E5411"/>
    <w:pPr>
      <w:keepNext/>
      <w:jc w:val="center"/>
      <w:outlineLvl w:val="0"/>
    </w:pPr>
    <w:rPr>
      <w:rFonts w:ascii="Times" w:eastAsia="Times" w:hAnsi="Times"/>
      <w:sz w:val="6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lacephotohere">
    <w:name w:val="Place photo here"/>
    <w:basedOn w:val="Normal"/>
    <w:link w:val="PlacephotohereChar"/>
    <w:qFormat/>
    <w:rsid w:val="00987B01"/>
    <w:pPr>
      <w:jc w:val="center"/>
    </w:pPr>
    <w:rPr>
      <w:rFonts w:ascii="Arial" w:hAnsi="Arial"/>
      <w:color w:val="FFFFEF"/>
      <w:sz w:val="20"/>
    </w:rPr>
  </w:style>
  <w:style w:type="paragraph" w:customStyle="1" w:styleId="Header01">
    <w:name w:val="Header 01"/>
    <w:basedOn w:val="Normal"/>
    <w:link w:val="Header01Char"/>
    <w:qFormat/>
    <w:rsid w:val="00D43E68"/>
    <w:pPr>
      <w:jc w:val="both"/>
    </w:pPr>
    <w:rPr>
      <w:rFonts w:ascii="Arial" w:hAnsi="Arial"/>
      <w:caps/>
      <w:color w:val="FFFFEF"/>
      <w:sz w:val="48"/>
    </w:rPr>
  </w:style>
  <w:style w:type="character" w:customStyle="1" w:styleId="PlacephotohereChar">
    <w:name w:val="Place photo here Char"/>
    <w:basedOn w:val="Fuentedeprrafopredeter"/>
    <w:link w:val="Placephotohere"/>
    <w:rsid w:val="00987B01"/>
    <w:rPr>
      <w:rFonts w:ascii="Arial" w:hAnsi="Arial"/>
      <w:color w:val="FFFFEF"/>
    </w:rPr>
  </w:style>
  <w:style w:type="paragraph" w:customStyle="1" w:styleId="SubheadHere">
    <w:name w:val="Subhead Here"/>
    <w:basedOn w:val="Normal"/>
    <w:link w:val="SubheadHereChar"/>
    <w:qFormat/>
    <w:rsid w:val="00D43E68"/>
    <w:pPr>
      <w:jc w:val="both"/>
    </w:pPr>
    <w:rPr>
      <w:rFonts w:ascii="Arial" w:hAnsi="Arial"/>
      <w:caps/>
      <w:color w:val="FFFFEF"/>
    </w:rPr>
  </w:style>
  <w:style w:type="character" w:customStyle="1" w:styleId="Header01Char">
    <w:name w:val="Header 01 Char"/>
    <w:basedOn w:val="Fuentedeprrafopredeter"/>
    <w:link w:val="Header01"/>
    <w:rsid w:val="00D43E68"/>
    <w:rPr>
      <w:rFonts w:ascii="Arial" w:hAnsi="Arial"/>
      <w:caps/>
      <w:color w:val="FFFFEF"/>
      <w:sz w:val="48"/>
    </w:rPr>
  </w:style>
  <w:style w:type="paragraph" w:customStyle="1" w:styleId="CALLOUTTEXT">
    <w:name w:val="CALL OUT TEXT"/>
    <w:basedOn w:val="Normal"/>
    <w:link w:val="CALLOUTTEXTChar"/>
    <w:qFormat/>
    <w:rsid w:val="00D43E68"/>
    <w:rPr>
      <w:rFonts w:ascii="Arial" w:hAnsi="Arial" w:cs="Arial"/>
      <w:caps/>
      <w:color w:val="9D1C20"/>
    </w:rPr>
  </w:style>
  <w:style w:type="character" w:customStyle="1" w:styleId="SubheadHereChar">
    <w:name w:val="Subhead Here Char"/>
    <w:basedOn w:val="Fuentedeprrafopredeter"/>
    <w:link w:val="SubheadHere"/>
    <w:rsid w:val="00D43E68"/>
    <w:rPr>
      <w:rFonts w:ascii="Arial" w:hAnsi="Arial"/>
      <w:caps/>
      <w:color w:val="FFFFEF"/>
      <w:sz w:val="24"/>
    </w:rPr>
  </w:style>
  <w:style w:type="paragraph" w:customStyle="1" w:styleId="BodyText01">
    <w:name w:val="Body Text 01"/>
    <w:basedOn w:val="Normal"/>
    <w:link w:val="BodyText01Char"/>
    <w:qFormat/>
    <w:rsid w:val="00E47FDE"/>
    <w:pPr>
      <w:widowControl w:val="0"/>
      <w:spacing w:before="120" w:line="360" w:lineRule="auto"/>
    </w:pPr>
    <w:rPr>
      <w:rFonts w:ascii="Arial" w:hAnsi="Arial" w:cs="Arial"/>
      <w:color w:val="585747"/>
      <w:sz w:val="20"/>
      <w:lang w:val="en"/>
    </w:rPr>
  </w:style>
  <w:style w:type="character" w:customStyle="1" w:styleId="CALLOUTTEXTChar">
    <w:name w:val="CALL OUT TEXT Char"/>
    <w:basedOn w:val="Fuentedeprrafopredeter"/>
    <w:link w:val="CALLOUTTEXT"/>
    <w:rsid w:val="00D43E68"/>
    <w:rPr>
      <w:rFonts w:ascii="Arial" w:hAnsi="Arial" w:cs="Arial"/>
      <w:caps/>
      <w:color w:val="9D1C20"/>
      <w:sz w:val="24"/>
    </w:rPr>
  </w:style>
  <w:style w:type="paragraph" w:customStyle="1" w:styleId="Cita1">
    <w:name w:val="Cita1"/>
    <w:basedOn w:val="Normal"/>
    <w:link w:val="quoteChar"/>
    <w:qFormat/>
    <w:rsid w:val="004A3E34"/>
    <w:pPr>
      <w:spacing w:line="360" w:lineRule="auto"/>
    </w:pPr>
    <w:rPr>
      <w:rFonts w:ascii="Arial" w:hAnsi="Arial"/>
      <w:caps/>
      <w:color w:val="FFFFFF"/>
    </w:rPr>
  </w:style>
  <w:style w:type="character" w:customStyle="1" w:styleId="BodyText01Char">
    <w:name w:val="Body Text 01 Char"/>
    <w:basedOn w:val="Fuentedeprrafopredeter"/>
    <w:link w:val="BodyText01"/>
    <w:rsid w:val="00E47FDE"/>
    <w:rPr>
      <w:rFonts w:ascii="Arial" w:hAnsi="Arial" w:cs="Arial"/>
      <w:color w:val="585747"/>
      <w:lang w:val="en"/>
    </w:rPr>
  </w:style>
  <w:style w:type="paragraph" w:customStyle="1" w:styleId="SpecificPoints">
    <w:name w:val="Specific Points"/>
    <w:basedOn w:val="Normal"/>
    <w:link w:val="SpecificPointsChar"/>
    <w:qFormat/>
    <w:rsid w:val="004A3E34"/>
    <w:rPr>
      <w:rFonts w:ascii="Arial" w:hAnsi="Arial"/>
      <w:caps/>
      <w:color w:val="FFFFEF"/>
      <w:sz w:val="20"/>
    </w:rPr>
  </w:style>
  <w:style w:type="character" w:customStyle="1" w:styleId="quoteChar">
    <w:name w:val="quote Char"/>
    <w:basedOn w:val="Fuentedeprrafopredeter"/>
    <w:link w:val="Cita1"/>
    <w:rsid w:val="004A3E34"/>
    <w:rPr>
      <w:rFonts w:ascii="Arial" w:hAnsi="Arial"/>
      <w:caps/>
      <w:color w:val="FFFFFF"/>
      <w:sz w:val="24"/>
    </w:rPr>
  </w:style>
  <w:style w:type="paragraph" w:customStyle="1" w:styleId="Bulletpoints">
    <w:name w:val="Bullet points"/>
    <w:basedOn w:val="Normal"/>
    <w:link w:val="BulletpointsChar"/>
    <w:qFormat/>
    <w:rsid w:val="008C723A"/>
    <w:pPr>
      <w:spacing w:line="360" w:lineRule="auto"/>
    </w:pPr>
    <w:rPr>
      <w:rFonts w:ascii="Arial" w:hAnsi="Arial"/>
      <w:color w:val="FFFFEF"/>
      <w:sz w:val="20"/>
    </w:rPr>
  </w:style>
  <w:style w:type="character" w:customStyle="1" w:styleId="SpecificPointsChar">
    <w:name w:val="Specific Points Char"/>
    <w:basedOn w:val="Fuentedeprrafopredeter"/>
    <w:link w:val="SpecificPoints"/>
    <w:rsid w:val="004A3E34"/>
    <w:rPr>
      <w:rFonts w:ascii="Arial" w:hAnsi="Arial"/>
      <w:caps/>
      <w:color w:val="FFFFEF"/>
    </w:rPr>
  </w:style>
  <w:style w:type="paragraph" w:customStyle="1" w:styleId="Address">
    <w:name w:val="Address"/>
    <w:basedOn w:val="Normal"/>
    <w:link w:val="AddressChar"/>
    <w:qFormat/>
    <w:rsid w:val="008C723A"/>
    <w:pPr>
      <w:jc w:val="center"/>
    </w:pPr>
    <w:rPr>
      <w:rFonts w:ascii="Arial" w:hAnsi="Arial"/>
      <w:color w:val="585747"/>
      <w:sz w:val="20"/>
    </w:rPr>
  </w:style>
  <w:style w:type="character" w:customStyle="1" w:styleId="BulletpointsChar">
    <w:name w:val="Bullet points Char"/>
    <w:basedOn w:val="Fuentedeprrafopredeter"/>
    <w:link w:val="Bulletpoints"/>
    <w:rsid w:val="008C723A"/>
    <w:rPr>
      <w:rFonts w:ascii="Arial" w:hAnsi="Arial"/>
      <w:color w:val="FFFFEF"/>
    </w:rPr>
  </w:style>
  <w:style w:type="paragraph" w:customStyle="1" w:styleId="BodyText02">
    <w:name w:val="Body Text 02"/>
    <w:basedOn w:val="BodyText01"/>
    <w:link w:val="BodyText02Char"/>
    <w:qFormat/>
    <w:rsid w:val="00052C06"/>
    <w:rPr>
      <w:color w:val="FFFFFF"/>
    </w:rPr>
  </w:style>
  <w:style w:type="character" w:customStyle="1" w:styleId="AddressChar">
    <w:name w:val="Address Char"/>
    <w:basedOn w:val="Fuentedeprrafopredeter"/>
    <w:link w:val="Address"/>
    <w:rsid w:val="008C723A"/>
    <w:rPr>
      <w:rFonts w:ascii="Arial" w:hAnsi="Arial"/>
      <w:color w:val="585747"/>
    </w:rPr>
  </w:style>
  <w:style w:type="paragraph" w:customStyle="1" w:styleId="website">
    <w:name w:val="website"/>
    <w:basedOn w:val="Normal"/>
    <w:link w:val="websiteChar"/>
    <w:qFormat/>
    <w:rsid w:val="00052C06"/>
    <w:pPr>
      <w:jc w:val="right"/>
    </w:pPr>
    <w:rPr>
      <w:rFonts w:ascii="Arial" w:hAnsi="Arial"/>
      <w:color w:val="585747"/>
    </w:rPr>
  </w:style>
  <w:style w:type="character" w:customStyle="1" w:styleId="BodyText02Char">
    <w:name w:val="Body Text 02 Char"/>
    <w:basedOn w:val="BodyText01Char"/>
    <w:link w:val="BodyText02"/>
    <w:rsid w:val="00052C06"/>
    <w:rPr>
      <w:rFonts w:ascii="Arial" w:hAnsi="Arial" w:cs="Arial"/>
      <w:color w:val="FFFFFF"/>
      <w:lang w:val="en"/>
    </w:rPr>
  </w:style>
  <w:style w:type="paragraph" w:customStyle="1" w:styleId="Descripcin1">
    <w:name w:val="Descripción1"/>
    <w:basedOn w:val="Normal"/>
    <w:link w:val="captionChar"/>
    <w:qFormat/>
    <w:rsid w:val="00052C06"/>
    <w:pPr>
      <w:jc w:val="right"/>
    </w:pPr>
    <w:rPr>
      <w:rFonts w:ascii="Arial" w:hAnsi="Arial"/>
      <w:caps/>
      <w:color w:val="585747"/>
      <w:sz w:val="14"/>
    </w:rPr>
  </w:style>
  <w:style w:type="character" w:customStyle="1" w:styleId="websiteChar">
    <w:name w:val="website Char"/>
    <w:basedOn w:val="Fuentedeprrafopredeter"/>
    <w:link w:val="website"/>
    <w:rsid w:val="00052C06"/>
    <w:rPr>
      <w:rFonts w:ascii="Arial" w:hAnsi="Arial"/>
      <w:color w:val="585747"/>
      <w:sz w:val="24"/>
    </w:rPr>
  </w:style>
  <w:style w:type="paragraph" w:customStyle="1" w:styleId="SubheadHere01">
    <w:name w:val="Subhead Here 01"/>
    <w:basedOn w:val="Normal"/>
    <w:link w:val="SubheadHere01Char"/>
    <w:qFormat/>
    <w:rsid w:val="000842F0"/>
    <w:rPr>
      <w:rFonts w:ascii="Arial" w:hAnsi="Arial" w:cs="Arial"/>
      <w:color w:val="9D1C20"/>
      <w:szCs w:val="26"/>
    </w:rPr>
  </w:style>
  <w:style w:type="character" w:customStyle="1" w:styleId="captionChar">
    <w:name w:val="caption Char"/>
    <w:basedOn w:val="Fuentedeprrafopredeter"/>
    <w:link w:val="Descripcin1"/>
    <w:rsid w:val="00052C06"/>
    <w:rPr>
      <w:rFonts w:ascii="Arial" w:hAnsi="Arial"/>
      <w:caps/>
      <w:color w:val="585747"/>
      <w:sz w:val="14"/>
    </w:rPr>
  </w:style>
  <w:style w:type="paragraph" w:customStyle="1" w:styleId="Entertheheadline">
    <w:name w:val="Enter the headline"/>
    <w:basedOn w:val="Normal"/>
    <w:link w:val="EntertheheadlineChar"/>
    <w:qFormat/>
    <w:rsid w:val="000842F0"/>
    <w:rPr>
      <w:rFonts w:ascii="Arial" w:hAnsi="Arial"/>
      <w:caps/>
      <w:color w:val="585747"/>
    </w:rPr>
  </w:style>
  <w:style w:type="character" w:customStyle="1" w:styleId="SubheadHere01Char">
    <w:name w:val="Subhead Here 01 Char"/>
    <w:basedOn w:val="Fuentedeprrafopredeter"/>
    <w:link w:val="SubheadHere01"/>
    <w:rsid w:val="000842F0"/>
    <w:rPr>
      <w:rFonts w:ascii="Arial" w:hAnsi="Arial" w:cs="Arial"/>
      <w:color w:val="9D1C20"/>
      <w:sz w:val="24"/>
      <w:szCs w:val="26"/>
    </w:rPr>
  </w:style>
  <w:style w:type="character" w:customStyle="1" w:styleId="EntertheheadlineChar">
    <w:name w:val="Enter the headline Char"/>
    <w:basedOn w:val="Fuentedeprrafopredeter"/>
    <w:link w:val="Entertheheadline"/>
    <w:rsid w:val="000842F0"/>
    <w:rPr>
      <w:rFonts w:ascii="Arial" w:hAnsi="Arial"/>
      <w:caps/>
      <w:color w:val="585747"/>
      <w:sz w:val="24"/>
    </w:rPr>
  </w:style>
  <w:style w:type="paragraph" w:styleId="Prrafodelista">
    <w:name w:val="List Paragraph"/>
    <w:basedOn w:val="Normal"/>
    <w:uiPriority w:val="34"/>
    <w:qFormat/>
    <w:rsid w:val="00BF094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s-EC"/>
    </w:rPr>
  </w:style>
  <w:style w:type="character" w:customStyle="1" w:styleId="normaltextrun">
    <w:name w:val="normaltextrun"/>
    <w:basedOn w:val="Fuentedeprrafopredeter"/>
    <w:rsid w:val="00BF0946"/>
  </w:style>
  <w:style w:type="character" w:customStyle="1" w:styleId="eop">
    <w:name w:val="eop"/>
    <w:basedOn w:val="Fuentedeprrafopredeter"/>
    <w:rsid w:val="00BF0946"/>
  </w:style>
  <w:style w:type="character" w:customStyle="1" w:styleId="jsgrdq">
    <w:name w:val="jsgrdq"/>
    <w:basedOn w:val="Fuentedeprrafopredeter"/>
    <w:rsid w:val="003C68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microsoft.com/office/2007/relationships/hdphoto" Target="media/hdphoto4.wdp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7" Type="http://schemas.openxmlformats.org/officeDocument/2006/relationships/image" Target="media/image2.jpeg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microsoft.com/office/2007/relationships/hdphoto" Target="media/hdphoto3.wdp"/><Relationship Id="rId32" Type="http://schemas.openxmlformats.org/officeDocument/2006/relationships/image" Target="media/image23.jpeg"/><Relationship Id="rId37" Type="http://schemas.openxmlformats.org/officeDocument/2006/relationships/image" Target="media/image28.jfif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jfi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microsoft.com/office/2007/relationships/hdphoto" Target="media/hdphoto2.wdp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fif"/><Relationship Id="rId8" Type="http://schemas.openxmlformats.org/officeDocument/2006/relationships/image" Target="media/image22.jpe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wnloads\medical-brochure-template-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medical-brochure-template-1</Template>
  <TotalTime>59</TotalTime>
  <Pages>2</Pages>
  <Words>8</Words>
  <Characters>51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Toasa Naranjo Santiago Alexander</dc:creator>
  <cp:keywords/>
  <dc:description/>
  <cp:lastModifiedBy>Santiago Toasa</cp:lastModifiedBy>
  <cp:revision>9</cp:revision>
  <cp:lastPrinted>2021-08-19T23:25:00Z</cp:lastPrinted>
  <dcterms:created xsi:type="dcterms:W3CDTF">2021-08-19T22:19:00Z</dcterms:created>
  <dcterms:modified xsi:type="dcterms:W3CDTF">2021-08-19T23:26:00Z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TC103789449990</vt:lpwstr>
  </property>
</Properties>
</file>