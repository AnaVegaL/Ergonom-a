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170" w14:textId="427460CD" w:rsidR="00D43E68" w:rsidRDefault="005A6C17" w:rsidP="00D43E6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1854" behindDoc="0" locked="0" layoutInCell="1" allowOverlap="1" wp14:anchorId="1AD2B516" wp14:editId="5FF0850B">
                <wp:simplePos x="0" y="0"/>
                <wp:positionH relativeFrom="column">
                  <wp:posOffset>-914400</wp:posOffset>
                </wp:positionH>
                <wp:positionV relativeFrom="paragraph">
                  <wp:posOffset>-659130</wp:posOffset>
                </wp:positionV>
                <wp:extent cx="2895600" cy="835269"/>
                <wp:effectExtent l="0" t="0" r="19050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83526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3643B" w14:textId="77777777" w:rsidR="005A6C17" w:rsidRDefault="005A6C17" w:rsidP="005A6C17">
                            <w:pPr>
                              <w:jc w:val="center"/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</w:p>
                          <w:p w14:paraId="07F9941B" w14:textId="105A9499" w:rsidR="005A6C17" w:rsidRPr="00FE27B2" w:rsidRDefault="005A6C17" w:rsidP="005A6C1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E27B2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ERGONOMIA MMC</w:t>
                            </w:r>
                          </w:p>
                          <w:p w14:paraId="6062AA51" w14:textId="77777777" w:rsidR="005A6C17" w:rsidRDefault="005A6C17" w:rsidP="005A6C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B516" id="Rectángulo 2" o:spid="_x0000_s1026" style="position:absolute;margin-left:-1in;margin-top:-51.9pt;width:228pt;height:65.75pt;z-index:251641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" fillcolor="#8fdea0" strokecolor="#92d050" strokeweight="1pt">
                <v:fill color2="#dff3e3" rotate="t" angle="315" colors="0 #8fdea0;.5 #bce9c5;1 #dff3e3" focus="100%" type="gradient"/>
                <v:textbox>
                  <w:txbxContent>
                    <w:p w14:paraId="7E03643B" w14:textId="77777777" w:rsidR="005A6C17" w:rsidRDefault="005A6C17" w:rsidP="005A6C17">
                      <w:pPr>
                        <w:jc w:val="center"/>
                        <w:rPr>
                          <w:color w:val="833C0B" w:themeColor="accent2" w:themeShade="80"/>
                          <w:sz w:val="32"/>
                          <w:szCs w:val="32"/>
                        </w:rPr>
                      </w:pPr>
                    </w:p>
                    <w:p w14:paraId="07F9941B" w14:textId="105A9499" w:rsidR="005A6C17" w:rsidRPr="00FE27B2" w:rsidRDefault="005A6C17" w:rsidP="005A6C1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E27B2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ERGONOMIA MMC</w:t>
                      </w:r>
                    </w:p>
                    <w:p w14:paraId="6062AA51" w14:textId="77777777" w:rsidR="005A6C17" w:rsidRDefault="005A6C17" w:rsidP="005A6C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1B69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B98A6" wp14:editId="185FECF5">
                <wp:simplePos x="0" y="0"/>
                <wp:positionH relativeFrom="margin">
                  <wp:posOffset>3173925</wp:posOffset>
                </wp:positionH>
                <wp:positionV relativeFrom="paragraph">
                  <wp:posOffset>-149225</wp:posOffset>
                </wp:positionV>
                <wp:extent cx="1292469" cy="1213338"/>
                <wp:effectExtent l="0" t="0" r="22225" b="25400"/>
                <wp:wrapNone/>
                <wp:docPr id="30" name="Elips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2469" cy="1213338"/>
                        </a:xfrm>
                        <a:prstGeom prst="ellipse">
                          <a:avLst/>
                        </a:prstGeom>
                        <a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0DCD" id="Elipse 30" o:spid="_x0000_s1026" style="position:absolute;margin-left:249.9pt;margin-top:-11.75pt;width:101.75pt;height: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" strokecolor="black [3213]" strokeweight="1.5pt">
                <v:fill r:id="rId6" o:title="" recolor="t" rotate="t" type="frame"/>
                <v:stroke joinstyle="miter"/>
                <v:path arrowok="t"/>
                <w10:wrap anchorx="margin"/>
              </v:oval>
            </w:pict>
          </mc:Fallback>
        </mc:AlternateContent>
      </w:r>
      <w:r w:rsidR="00E02E3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E29BDE" wp14:editId="71A6F2CA">
                <wp:simplePos x="0" y="0"/>
                <wp:positionH relativeFrom="column">
                  <wp:posOffset>5985412</wp:posOffset>
                </wp:positionH>
                <wp:positionV relativeFrom="paragraph">
                  <wp:posOffset>-537210</wp:posOffset>
                </wp:positionV>
                <wp:extent cx="2527443" cy="4777483"/>
                <wp:effectExtent l="19050" t="19050" r="44450" b="23495"/>
                <wp:wrapNone/>
                <wp:docPr id="47" name="Forma libre: form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443" cy="4777483"/>
                        </a:xfrm>
                        <a:custGeom>
                          <a:avLst/>
                          <a:gdLst>
                            <a:gd name="connsiteX0" fmla="*/ 10274 w 2527443"/>
                            <a:gd name="connsiteY0" fmla="*/ 10274 h 4777483"/>
                            <a:gd name="connsiteX1" fmla="*/ 2527443 w 2527443"/>
                            <a:gd name="connsiteY1" fmla="*/ 0 h 4777483"/>
                            <a:gd name="connsiteX2" fmla="*/ 2517169 w 2527443"/>
                            <a:gd name="connsiteY2" fmla="*/ 4777483 h 4777483"/>
                            <a:gd name="connsiteX3" fmla="*/ 1818526 w 2527443"/>
                            <a:gd name="connsiteY3" fmla="*/ 4777483 h 4777483"/>
                            <a:gd name="connsiteX4" fmla="*/ 1674688 w 2527443"/>
                            <a:gd name="connsiteY4" fmla="*/ 4633645 h 4777483"/>
                            <a:gd name="connsiteX5" fmla="*/ 0 w 2527443"/>
                            <a:gd name="connsiteY5" fmla="*/ 4643919 h 4777483"/>
                            <a:gd name="connsiteX6" fmla="*/ 10274 w 2527443"/>
                            <a:gd name="connsiteY6" fmla="*/ 10274 h 4777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27443" h="4777483">
                              <a:moveTo>
                                <a:pt x="10274" y="10274"/>
                              </a:moveTo>
                              <a:lnTo>
                                <a:pt x="2527443" y="0"/>
                              </a:lnTo>
                              <a:cubicBezTo>
                                <a:pt x="2524018" y="1592494"/>
                                <a:pt x="2520594" y="3184989"/>
                                <a:pt x="2517169" y="4777483"/>
                              </a:cubicBezTo>
                              <a:lnTo>
                                <a:pt x="1818526" y="4777483"/>
                              </a:lnTo>
                              <a:lnTo>
                                <a:pt x="1674688" y="4633645"/>
                              </a:lnTo>
                              <a:lnTo>
                                <a:pt x="0" y="4643919"/>
                              </a:lnTo>
                              <a:cubicBezTo>
                                <a:pt x="3425" y="3099371"/>
                                <a:pt x="6849" y="1554822"/>
                                <a:pt x="10274" y="102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32EBD" w14:textId="77777777" w:rsidR="00E02E36" w:rsidRPr="00F51B69" w:rsidRDefault="00E02E36" w:rsidP="00E02E36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  <w:sz w:val="36"/>
                                <w:szCs w:val="36"/>
                                <w:u w:val="thick" w:color="833C0B" w:themeColor="accent2" w:themeShade="80"/>
                                <w:lang w:val="es-ES"/>
                              </w:rPr>
                            </w:pPr>
                            <w:r w:rsidRPr="00F51B69">
                              <w:rPr>
                                <w:b/>
                                <w:color w:val="833C0B" w:themeColor="accent2" w:themeShade="80"/>
                                <w:sz w:val="36"/>
                                <w:szCs w:val="36"/>
                                <w:u w:val="thick" w:color="833C0B" w:themeColor="accent2" w:themeShade="80"/>
                                <w:lang w:val="es-ES"/>
                              </w:rPr>
                              <w:t>¿Sabía usted?</w:t>
                            </w:r>
                          </w:p>
                          <w:p w14:paraId="015A9FA5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CAB2F72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E47EC3A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57D2B32" w14:textId="5E9BB318" w:rsid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F51B69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Los riesgos que soporta realizar incorrectamente una labor agrícola</w:t>
                            </w:r>
                          </w:p>
                          <w:p w14:paraId="498ABA3E" w14:textId="77777777" w:rsid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04F0942" w14:textId="77777777" w:rsidR="00F51B69" w:rsidRP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DEEEBEA" w14:textId="77777777" w:rsid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F51B69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 xml:space="preserve">Informarse siempre es la mejor  medicina para realizar una actividad y cuidar tu salud a corto, mediano y largo plazo. </w:t>
                            </w:r>
                          </w:p>
                          <w:p w14:paraId="6A17ACB2" w14:textId="77777777" w:rsid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323151A" w14:textId="77777777" w:rsidR="00F51B69" w:rsidRP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1DD462C" w14:textId="77777777" w:rsidR="00F51B69" w:rsidRPr="00F51B69" w:rsidRDefault="00F51B69" w:rsidP="00F51B6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F51B69"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  <w:t>Ergonomía significa "normas de trabajo" y su principal objetivo es la de adaptar el trabajo y su entorno al trabajador con el fin de desarrollar recomendaciones preventivas para el bienestar y salud de los trabajadores.</w:t>
                            </w:r>
                          </w:p>
                          <w:p w14:paraId="483E3ACF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662EF35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C7F7182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0327D56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BFF48D9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B9A895E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294C181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FD02A23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FED4400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C56922F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032FB46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EDEA358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E2D248F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4E067A1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FF4519F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AEC1B33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EDC5695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5F270EA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0E2923C" w14:textId="77777777" w:rsid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F10B761" w14:textId="77777777" w:rsidR="00E02E36" w:rsidRPr="00E02E36" w:rsidRDefault="00E02E36" w:rsidP="00E02E3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3BB778CD" w14:textId="77777777" w:rsidR="00E02E36" w:rsidRDefault="00E02E36" w:rsidP="00E02E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9BDE" id="Forma libre: forma 47" o:spid="_x0000_s1027" style="position:absolute;margin-left:471.3pt;margin-top:-42.3pt;width:199pt;height:37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443,47774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" adj="-11796480,,5400" path="m10274,10274l2527443,v-3425,1592494,-6849,3184989,-10274,4777483l1818526,4777483,1674688,4633645,,4643919c3425,3099371,6849,1554822,10274,10274xe" fillcolor="#e2efd9 [665]" strokecolor="black [3213]" strokeweight="1pt">
                <v:stroke joinstyle="miter"/>
                <v:formulas/>
                <v:path arrowok="t" o:connecttype="custom" o:connectlocs="10274,10274;2527443,0;2517169,4777483;1818526,4777483;1674688,4633645;0,4643919;10274,10274" o:connectangles="0,0,0,0,0,0,0" textboxrect="0,0,2527443,4777483"/>
                <v:textbox>
                  <w:txbxContent>
                    <w:p w14:paraId="4DA32EBD" w14:textId="77777777" w:rsidR="00E02E36" w:rsidRPr="00F51B69" w:rsidRDefault="00E02E36" w:rsidP="00E02E36">
                      <w:pPr>
                        <w:jc w:val="center"/>
                        <w:rPr>
                          <w:b/>
                          <w:color w:val="833C0B" w:themeColor="accent2" w:themeShade="80"/>
                          <w:sz w:val="36"/>
                          <w:szCs w:val="36"/>
                          <w:u w:val="thick" w:color="833C0B" w:themeColor="accent2" w:themeShade="80"/>
                          <w:lang w:val="es-ES"/>
                        </w:rPr>
                      </w:pPr>
                      <w:r w:rsidRPr="00F51B69">
                        <w:rPr>
                          <w:b/>
                          <w:color w:val="833C0B" w:themeColor="accent2" w:themeShade="80"/>
                          <w:sz w:val="36"/>
                          <w:szCs w:val="36"/>
                          <w:u w:val="thick" w:color="833C0B" w:themeColor="accent2" w:themeShade="80"/>
                          <w:lang w:val="es-ES"/>
                        </w:rPr>
                        <w:t>¿Sabía usted?</w:t>
                      </w:r>
                    </w:p>
                    <w:p w14:paraId="015A9FA5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0CAB2F72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E47EC3A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257D2B32" w14:textId="5E9BB318" w:rsid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F51B69">
                        <w:rPr>
                          <w:b/>
                          <w:color w:val="000000" w:themeColor="text1"/>
                          <w:lang w:val="es-ES"/>
                        </w:rPr>
                        <w:t>Los riesgos que soporta realizar incorrectamente una labor agrícola</w:t>
                      </w:r>
                    </w:p>
                    <w:p w14:paraId="498ABA3E" w14:textId="77777777" w:rsid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704F0942" w14:textId="77777777" w:rsidR="00F51B69" w:rsidRP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4DEEEBEA" w14:textId="77777777" w:rsid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F51B69">
                        <w:rPr>
                          <w:b/>
                          <w:color w:val="000000" w:themeColor="text1"/>
                          <w:lang w:val="es-ES"/>
                        </w:rPr>
                        <w:t xml:space="preserve">Informarse siempre es la mejor  medicina para realizar una actividad y cuidar tu salud a corto, mediano y largo plazo. </w:t>
                      </w:r>
                    </w:p>
                    <w:p w14:paraId="6A17ACB2" w14:textId="77777777" w:rsid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2323151A" w14:textId="77777777" w:rsidR="00F51B69" w:rsidRP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61DD462C" w14:textId="77777777" w:rsidR="00F51B69" w:rsidRPr="00F51B69" w:rsidRDefault="00F51B69" w:rsidP="00F51B69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F51B69">
                        <w:rPr>
                          <w:b/>
                          <w:color w:val="000000" w:themeColor="text1"/>
                          <w:lang w:val="es-PE"/>
                        </w:rPr>
                        <w:t>Ergonomía significa "normas de trabajo" y su principal objetivo es la de adaptar el trabajo y su entorno al trabajador con el fin de desarrollar recomendaciones preventivas para el bienestar y salud de los trabajadores.</w:t>
                      </w:r>
                    </w:p>
                    <w:p w14:paraId="483E3ACF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662EF35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6C7F7182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70327D56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5BFF48D9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6B9A895E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2294C181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3FD02A23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2FED4400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3C56922F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6032FB46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EDEA358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5E2D248F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04E067A1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2FF4519F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4AEC1B33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5EDC5695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45F270EA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00E2923C" w14:textId="77777777" w:rsid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0F10B761" w14:textId="77777777" w:rsidR="00E02E36" w:rsidRPr="00E02E36" w:rsidRDefault="00E02E36" w:rsidP="00E02E36">
                      <w:pPr>
                        <w:jc w:val="center"/>
                        <w:rPr>
                          <w:b/>
                          <w:color w:val="000000" w:themeColor="text1"/>
                          <w:lang w:val="es-PE"/>
                        </w:rPr>
                      </w:pPr>
                    </w:p>
                    <w:p w14:paraId="3BB778CD" w14:textId="77777777" w:rsidR="00E02E36" w:rsidRDefault="00E02E36" w:rsidP="00E02E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499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B034C4F" wp14:editId="5DB3A430">
                <wp:simplePos x="0" y="0"/>
                <wp:positionH relativeFrom="column">
                  <wp:posOffset>5810396</wp:posOffset>
                </wp:positionH>
                <wp:positionV relativeFrom="paragraph">
                  <wp:posOffset>-697035</wp:posOffset>
                </wp:positionV>
                <wp:extent cx="2854960" cy="7324725"/>
                <wp:effectExtent l="0" t="0" r="2159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960" cy="7324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E35E" id="Rectángulo 51" o:spid="_x0000_s1026" style="position:absolute;margin-left:457.5pt;margin-top:-54.9pt;width:224.8pt;height:576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" fillcolor="#8fdea0" strokecolor="black [3213]" strokeweight="1pt">
                <v:fill color2="#dff3e3" rotate="t" angle="315" colors="0 #8fdea0;.5 #bce9c5;1 #dff3e3" focus="100%" type="gradient"/>
              </v:rect>
            </w:pict>
          </mc:Fallback>
        </mc:AlternateContent>
      </w:r>
      <w:r w:rsidR="0094499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BB987" wp14:editId="3C2BF3F1">
                <wp:simplePos x="0" y="0"/>
                <wp:positionH relativeFrom="column">
                  <wp:posOffset>1586061</wp:posOffset>
                </wp:positionH>
                <wp:positionV relativeFrom="paragraph">
                  <wp:posOffset>-674016</wp:posOffset>
                </wp:positionV>
                <wp:extent cx="391212" cy="342900"/>
                <wp:effectExtent l="0" t="0" r="889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12" cy="34290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342900"/>
                            <a:gd name="connsiteX1" fmla="*/ 409575 w 409575"/>
                            <a:gd name="connsiteY1" fmla="*/ 0 h 342900"/>
                            <a:gd name="connsiteX2" fmla="*/ 409575 w 409575"/>
                            <a:gd name="connsiteY2" fmla="*/ 342900 h 342900"/>
                            <a:gd name="connsiteX3" fmla="*/ 0 w 409575"/>
                            <a:gd name="connsiteY3" fmla="*/ 342900 h 342900"/>
                            <a:gd name="connsiteX4" fmla="*/ 0 w 409575"/>
                            <a:gd name="connsiteY4" fmla="*/ 0 h 342900"/>
                            <a:gd name="connsiteX0" fmla="*/ 0 w 409575"/>
                            <a:gd name="connsiteY0" fmla="*/ 0 h 342900"/>
                            <a:gd name="connsiteX1" fmla="*/ 409575 w 409575"/>
                            <a:gd name="connsiteY1" fmla="*/ 0 h 342900"/>
                            <a:gd name="connsiteX2" fmla="*/ 409575 w 409575"/>
                            <a:gd name="connsiteY2" fmla="*/ 342900 h 342900"/>
                            <a:gd name="connsiteX3" fmla="*/ 219075 w 409575"/>
                            <a:gd name="connsiteY3" fmla="*/ 180975 h 342900"/>
                            <a:gd name="connsiteX4" fmla="*/ 0 w 409575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9575" h="3429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342900"/>
                              </a:lnTo>
                              <a:lnTo>
                                <a:pt x="219075" y="18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EE95B" id="Rectángulo 23" o:spid="_x0000_s1026" style="position:absolute;margin-left:124.9pt;margin-top:-53.05pt;width:30.8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95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" path="m,l409575,r,342900l219075,180975,,xe" fillcolor="#d8d8d8 [2732]" stroked="f" strokeweight="1pt">
                <v:stroke joinstyle="miter"/>
                <v:path arrowok="t" o:connecttype="custom" o:connectlocs="0,0;391212,0;391212,342900;209253,180975;0,0" o:connectangles="0,0,0,0,0"/>
              </v:shape>
            </w:pict>
          </mc:Fallback>
        </mc:AlternateContent>
      </w:r>
      <w:r w:rsidR="0094499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5F04FE3" wp14:editId="5647A96F">
                <wp:simplePos x="0" y="0"/>
                <wp:positionH relativeFrom="column">
                  <wp:posOffset>1152427</wp:posOffset>
                </wp:positionH>
                <wp:positionV relativeFrom="paragraph">
                  <wp:posOffset>-683444</wp:posOffset>
                </wp:positionV>
                <wp:extent cx="838200" cy="714473"/>
                <wp:effectExtent l="0" t="0" r="0" b="952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14473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0 h 723900"/>
                            <a:gd name="connsiteX1" fmla="*/ 838200 w 838200"/>
                            <a:gd name="connsiteY1" fmla="*/ 0 h 723900"/>
                            <a:gd name="connsiteX2" fmla="*/ 838200 w 838200"/>
                            <a:gd name="connsiteY2" fmla="*/ 723900 h 723900"/>
                            <a:gd name="connsiteX3" fmla="*/ 0 w 838200"/>
                            <a:gd name="connsiteY3" fmla="*/ 723900 h 723900"/>
                            <a:gd name="connsiteX4" fmla="*/ 0 w 838200"/>
                            <a:gd name="connsiteY4" fmla="*/ 0 h 723900"/>
                            <a:gd name="connsiteX0" fmla="*/ 0 w 838200"/>
                            <a:gd name="connsiteY0" fmla="*/ 0 h 723900"/>
                            <a:gd name="connsiteX1" fmla="*/ 838200 w 838200"/>
                            <a:gd name="connsiteY1" fmla="*/ 0 h 723900"/>
                            <a:gd name="connsiteX2" fmla="*/ 838200 w 838200"/>
                            <a:gd name="connsiteY2" fmla="*/ 723900 h 723900"/>
                            <a:gd name="connsiteX3" fmla="*/ 390525 w 838200"/>
                            <a:gd name="connsiteY3" fmla="*/ 352425 h 723900"/>
                            <a:gd name="connsiteX4" fmla="*/ 0 w 838200"/>
                            <a:gd name="connsiteY4" fmla="*/ 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38200" h="7239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  <a:lnTo>
                                <a:pt x="838200" y="723900"/>
                              </a:lnTo>
                              <a:lnTo>
                                <a:pt x="390525" y="3524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B553" id="Rectángulo 35" o:spid="_x0000_s1026" style="position:absolute;margin-left:90.75pt;margin-top:-53.8pt;width:66pt;height:56.25pt;z-index:2516428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3820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" path="m,l838200,r,723900l390525,352425,,xe" fillcolor="#b196d2" stroked="f" strokeweight="1pt">
                <v:fill color2="#e7e1f0" rotate="t" focusposition=".5,.5" focussize="" colors="0 #b196d2;.5 #cfc0e2;1 #e7e1f0" focus="100%" type="gradientRadial"/>
                <v:stroke joinstyle="miter"/>
                <v:path arrowok="t" o:connecttype="custom" o:connectlocs="0,0;838200,0;838200,714473;390525,347836;0,0" o:connectangles="0,0,0,0,0"/>
              </v:shape>
            </w:pict>
          </mc:Fallback>
        </mc:AlternateContent>
      </w:r>
      <w:r w:rsidR="0094499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46AC5" wp14:editId="163BE596">
                <wp:simplePos x="0" y="0"/>
                <wp:positionH relativeFrom="column">
                  <wp:posOffset>1409700</wp:posOffset>
                </wp:positionH>
                <wp:positionV relativeFrom="paragraph">
                  <wp:posOffset>-684530</wp:posOffset>
                </wp:positionV>
                <wp:extent cx="581025" cy="514350"/>
                <wp:effectExtent l="0" t="0" r="952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0 h 514350"/>
                            <a:gd name="connsiteX1" fmla="*/ 581025 w 581025"/>
                            <a:gd name="connsiteY1" fmla="*/ 0 h 514350"/>
                            <a:gd name="connsiteX2" fmla="*/ 581025 w 581025"/>
                            <a:gd name="connsiteY2" fmla="*/ 514350 h 514350"/>
                            <a:gd name="connsiteX3" fmla="*/ 0 w 581025"/>
                            <a:gd name="connsiteY3" fmla="*/ 514350 h 514350"/>
                            <a:gd name="connsiteX4" fmla="*/ 0 w 581025"/>
                            <a:gd name="connsiteY4" fmla="*/ 0 h 514350"/>
                            <a:gd name="connsiteX0" fmla="*/ 0 w 581025"/>
                            <a:gd name="connsiteY0" fmla="*/ 0 h 514350"/>
                            <a:gd name="connsiteX1" fmla="*/ 581025 w 581025"/>
                            <a:gd name="connsiteY1" fmla="*/ 0 h 514350"/>
                            <a:gd name="connsiteX2" fmla="*/ 581025 w 581025"/>
                            <a:gd name="connsiteY2" fmla="*/ 514350 h 514350"/>
                            <a:gd name="connsiteX3" fmla="*/ 304800 w 581025"/>
                            <a:gd name="connsiteY3" fmla="*/ 276225 h 514350"/>
                            <a:gd name="connsiteX4" fmla="*/ 0 w 581025"/>
                            <a:gd name="connsiteY4" fmla="*/ 0 h 51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1025" h="514350">
                              <a:moveTo>
                                <a:pt x="0" y="0"/>
                              </a:moveTo>
                              <a:lnTo>
                                <a:pt x="581025" y="0"/>
                              </a:lnTo>
                              <a:lnTo>
                                <a:pt x="581025" y="514350"/>
                              </a:lnTo>
                              <a:lnTo>
                                <a:pt x="304800" y="276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74517" id="Rectángulo 27" o:spid="_x0000_s1026" style="position:absolute;margin-left:111pt;margin-top:-53.9pt;width:45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" path="m,l581025,r,514350l304800,276225,,xe" fillcolor="#ff8080" stroked="f" strokeweight="1pt">
                <v:fill color2="#ffdada" rotate="t" focusposition=".5,.5" focussize="" colors="0 #ff8080;.5 #ffb3b3;1 #ffdada" focus="100%" type="gradientRadial"/>
                <v:stroke joinstyle="miter"/>
                <v:path arrowok="t" o:connecttype="custom" o:connectlocs="0,0;581025,0;581025,514350;304800,276225;0,0" o:connectangles="0,0,0,0,0"/>
              </v:shape>
            </w:pict>
          </mc:Fallback>
        </mc:AlternateContent>
      </w:r>
      <w:r w:rsidR="0094499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66013" wp14:editId="166D60C6">
                <wp:simplePos x="0" y="0"/>
                <wp:positionH relativeFrom="column">
                  <wp:posOffset>-922655</wp:posOffset>
                </wp:positionH>
                <wp:positionV relativeFrom="paragraph">
                  <wp:posOffset>190500</wp:posOffset>
                </wp:positionV>
                <wp:extent cx="2905125" cy="45085"/>
                <wp:effectExtent l="0" t="0" r="28575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A2F1F" id="Rectángulo 36" o:spid="_x0000_s1026" style="position:absolute;margin-left:-72.65pt;margin-top:15pt;width:228.75pt;height: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" fillcolor="black [3213]" strokecolor="#00b050" strokeweight="1pt"/>
            </w:pict>
          </mc:Fallback>
        </mc:AlternateContent>
      </w:r>
      <w:r w:rsidR="00BF2B70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EA4CC7A" wp14:editId="27E3B5CF">
                <wp:simplePos x="0" y="0"/>
                <wp:positionH relativeFrom="column">
                  <wp:posOffset>5822879</wp:posOffset>
                </wp:positionH>
                <wp:positionV relativeFrom="paragraph">
                  <wp:posOffset>-698643</wp:posOffset>
                </wp:positionV>
                <wp:extent cx="2865755" cy="4972692"/>
                <wp:effectExtent l="0" t="0" r="10795" b="1841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49726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373FD" id="Rectángulo 46" o:spid="_x0000_s1026" style="position:absolute;margin-left:458.5pt;margin-top:-55pt;width:225.65pt;height:391.5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" fillcolor="#538135 [2409]" strokecolor="white [3212]" strokeweight="1pt"/>
            </w:pict>
          </mc:Fallback>
        </mc:AlternateContent>
      </w:r>
      <w:r w:rsidR="005473D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FCA5A0" wp14:editId="64CF2DB9">
                <wp:simplePos x="0" y="0"/>
                <wp:positionH relativeFrom="column">
                  <wp:posOffset>2439556</wp:posOffset>
                </wp:positionH>
                <wp:positionV relativeFrom="paragraph">
                  <wp:posOffset>-691515</wp:posOffset>
                </wp:positionV>
                <wp:extent cx="2882900" cy="1943100"/>
                <wp:effectExtent l="0" t="0" r="12700" b="19050"/>
                <wp:wrapNone/>
                <wp:docPr id="2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194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655C3A3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433EFC7C" w14:textId="77777777" w:rsidR="003B53D6" w:rsidRPr="00F51B69" w:rsidRDefault="0083591E" w:rsidP="00FE27B2">
                            <w:pPr>
                              <w:pStyle w:val="CALLOUT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33C0B" w:themeColor="accent2" w:themeShade="80"/>
                                <w:sz w:val="22"/>
                                <w:szCs w:val="22"/>
                              </w:rPr>
                            </w:pPr>
                            <w:r w:rsidRPr="00F51B69">
                              <w:rPr>
                                <w:rFonts w:ascii="Times New Roman" w:hAnsi="Times New Roman" w:cs="Times New Roman"/>
                                <w:b/>
                                <w:color w:val="833C0B" w:themeColor="accent2" w:themeShade="80"/>
                                <w:sz w:val="22"/>
                                <w:szCs w:val="22"/>
                              </w:rPr>
                              <w:t>UNIVERSIDAD Té</w:t>
                            </w:r>
                            <w:r w:rsidR="003B53D6" w:rsidRPr="00F51B69">
                              <w:rPr>
                                <w:rFonts w:ascii="Times New Roman" w:hAnsi="Times New Roman" w:cs="Times New Roman"/>
                                <w:b/>
                                <w:color w:val="833C0B" w:themeColor="accent2" w:themeShade="80"/>
                                <w:sz w:val="22"/>
                                <w:szCs w:val="22"/>
                              </w:rPr>
                              <w:t>CNICA DE AMBATO</w:t>
                            </w:r>
                          </w:p>
                          <w:p w14:paraId="62690AB2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72CC2CD9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1DE16709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6B3A94D1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416BF9E1" w14:textId="77777777" w:rsidR="00D43E68" w:rsidRPr="002D7A67" w:rsidRDefault="00D43E68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665E1290" w14:textId="77777777" w:rsidR="00D43E68" w:rsidRDefault="00D43E68" w:rsidP="00D43E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CA5A0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8" type="#_x0000_t202" style="position:absolute;margin-left:192.1pt;margin-top:-54.45pt;width:227pt;height:15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" fillcolor="#8fdea0" strokecolor="#2e74b5 [2404]">
                <v:fill color2="#dff3e3" rotate="t" colors="0 #8fdea0;.5 #bce9c5;1 #dff3e3" focus="100%" type="gradient"/>
                <v:textbox>
                  <w:txbxContent>
                    <w:p w14:paraId="2655C3A3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433EFC7C" w14:textId="77777777" w:rsidR="003B53D6" w:rsidRPr="00F51B69" w:rsidRDefault="0083591E" w:rsidP="00FE27B2">
                      <w:pPr>
                        <w:pStyle w:val="CALLOUTTEXT"/>
                        <w:jc w:val="center"/>
                        <w:rPr>
                          <w:rFonts w:ascii="Times New Roman" w:hAnsi="Times New Roman" w:cs="Times New Roman"/>
                          <w:b/>
                          <w:color w:val="833C0B" w:themeColor="accent2" w:themeShade="80"/>
                          <w:sz w:val="22"/>
                          <w:szCs w:val="22"/>
                        </w:rPr>
                      </w:pPr>
                      <w:r w:rsidRPr="00F51B69">
                        <w:rPr>
                          <w:rFonts w:ascii="Times New Roman" w:hAnsi="Times New Roman" w:cs="Times New Roman"/>
                          <w:b/>
                          <w:color w:val="833C0B" w:themeColor="accent2" w:themeShade="80"/>
                          <w:sz w:val="22"/>
                          <w:szCs w:val="22"/>
                        </w:rPr>
                        <w:t>UNIVERSIDAD Té</w:t>
                      </w:r>
                      <w:r w:rsidR="003B53D6" w:rsidRPr="00F51B69">
                        <w:rPr>
                          <w:rFonts w:ascii="Times New Roman" w:hAnsi="Times New Roman" w:cs="Times New Roman"/>
                          <w:b/>
                          <w:color w:val="833C0B" w:themeColor="accent2" w:themeShade="80"/>
                          <w:sz w:val="22"/>
                          <w:szCs w:val="22"/>
                        </w:rPr>
                        <w:t>CNICA DE AMBATO</w:t>
                      </w:r>
                    </w:p>
                    <w:p w14:paraId="62690AB2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72CC2CD9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1DE16709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6B3A94D1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416BF9E1" w14:textId="77777777" w:rsidR="00D43E68" w:rsidRPr="002D7A67" w:rsidRDefault="00D43E68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665E1290" w14:textId="77777777" w:rsidR="00D43E68" w:rsidRDefault="00D43E68" w:rsidP="00D43E68"/>
                  </w:txbxContent>
                </v:textbox>
              </v:shape>
            </w:pict>
          </mc:Fallback>
        </mc:AlternateContent>
      </w:r>
      <w:r w:rsidR="005473D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EAE513C" wp14:editId="42CD5E8E">
                <wp:simplePos x="0" y="0"/>
                <wp:positionH relativeFrom="column">
                  <wp:posOffset>-916969</wp:posOffset>
                </wp:positionH>
                <wp:positionV relativeFrom="paragraph">
                  <wp:posOffset>-688369</wp:posOffset>
                </wp:positionV>
                <wp:extent cx="2905875" cy="7315200"/>
                <wp:effectExtent l="0" t="0" r="2794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75" cy="7315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A4500" id="Rectángulo 41" o:spid="_x0000_s1026" style="position:absolute;margin-left:-72.2pt;margin-top:-54.2pt;width:228.8pt;height:8in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" fillcolor="#00b050" strokecolor="black [3213]" strokeweight="1pt"/>
            </w:pict>
          </mc:Fallback>
        </mc:AlternateContent>
      </w:r>
      <w:r w:rsidR="0050439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39B99CF3" wp14:editId="05B262BB">
                <wp:simplePos x="0" y="0"/>
                <wp:positionH relativeFrom="column">
                  <wp:posOffset>-904875</wp:posOffset>
                </wp:positionH>
                <wp:positionV relativeFrom="paragraph">
                  <wp:posOffset>247650</wp:posOffset>
                </wp:positionV>
                <wp:extent cx="2895600" cy="3724275"/>
                <wp:effectExtent l="0" t="0" r="0" b="95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724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EB328" id="Rectángulo 37" o:spid="_x0000_s1026" style="position:absolute;margin-left:-71.25pt;margin-top:19.5pt;width:228pt;height:293.25pt;z-index:2516398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" fillcolor="#823b0b [1605]" stroked="f" strokeweight="1pt">
                <v:fill color2="#823b0b [1605]" rotate="t" focusposition=".5,.5" focussize="" colors="0 #c29f96;.5 #d8c5c0;1 #ece3e1" focus="100%" type="gradientRadial"/>
              </v:rect>
            </w:pict>
          </mc:Fallback>
        </mc:AlternateContent>
      </w:r>
    </w:p>
    <w:p w14:paraId="24C084F5" w14:textId="558E9F3B" w:rsidR="00D43E68" w:rsidRDefault="00045317" w:rsidP="00D43E68">
      <w:pPr>
        <w:spacing w:before="240"/>
      </w:pPr>
      <w:r w:rsidRPr="00045317">
        <w:rPr>
          <w:noProof/>
          <w:lang w:val="es-EC" w:eastAsia="es-EC"/>
        </w:rPr>
        <w:drawing>
          <wp:anchor distT="0" distB="0" distL="114300" distR="114300" simplePos="0" relativeHeight="251757568" behindDoc="0" locked="0" layoutInCell="1" allowOverlap="1" wp14:anchorId="693300E0" wp14:editId="78D47356">
            <wp:simplePos x="0" y="0"/>
            <wp:positionH relativeFrom="margin">
              <wp:posOffset>-800100</wp:posOffset>
            </wp:positionH>
            <wp:positionV relativeFrom="paragraph">
              <wp:posOffset>228600</wp:posOffset>
            </wp:positionV>
            <wp:extent cx="2654935" cy="3411855"/>
            <wp:effectExtent l="19050" t="19050" r="12065" b="17145"/>
            <wp:wrapSquare wrapText="bothSides"/>
            <wp:docPr id="55" name="Imagen 55" descr="Mujeres indígenas en Ecuador buscan mayor participación dentro de su  movimiento | Política | Noticias | El Unive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jeres indígenas en Ecuador buscan mayor participación dentro de su  movimiento | Política | Noticias | El Univers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34118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DD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C487B5" wp14:editId="2CE24F45">
                <wp:simplePos x="0" y="0"/>
                <wp:positionH relativeFrom="column">
                  <wp:posOffset>1651635</wp:posOffset>
                </wp:positionH>
                <wp:positionV relativeFrom="paragraph">
                  <wp:posOffset>7203440</wp:posOffset>
                </wp:positionV>
                <wp:extent cx="8115300" cy="228600"/>
                <wp:effectExtent l="3810" t="0" r="0" b="3175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8115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19E89" w14:textId="77777777" w:rsidR="00D43E68" w:rsidRPr="005C1E5E" w:rsidRDefault="00D43E68" w:rsidP="00D43E68">
                            <w:pPr>
                              <w:jc w:val="right"/>
                              <w:rPr>
                                <w:rFonts w:ascii="45 Helvetica Light" w:hAnsi="45 Helvetica Light"/>
                                <w:color w:val="585747"/>
                                <w:sz w:val="20"/>
                              </w:rPr>
                            </w:pPr>
                            <w:r w:rsidRPr="005C1E5E">
                              <w:rPr>
                                <w:rFonts w:ascii="45 Helvetica Light" w:hAnsi="45 Helvetica Light"/>
                                <w:color w:val="585747"/>
                                <w:sz w:val="20"/>
                              </w:rPr>
                              <w:t>Enter Contact Information Here | 1127 Lombard Blvd.  San Francisco, CA 59802 | phone 555.555.5555 | fax 555.555.5555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487B5" id="Text Box 18" o:spid="_x0000_s1029" type="#_x0000_t202" style="position:absolute;margin-left:130.05pt;margin-top:567.2pt;width:639pt;height:18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" filled="f" stroked="f">
                <v:textbox>
                  <w:txbxContent>
                    <w:p w14:paraId="7A619E89" w14:textId="77777777" w:rsidR="00D43E68" w:rsidRPr="005C1E5E" w:rsidRDefault="00D43E68" w:rsidP="00D43E68">
                      <w:pPr>
                        <w:jc w:val="right"/>
                        <w:rPr>
                          <w:rFonts w:ascii="45 Helvetica Light" w:hAnsi="45 Helvetica Light"/>
                          <w:color w:val="585747"/>
                          <w:sz w:val="20"/>
                        </w:rPr>
                      </w:pPr>
                      <w:r w:rsidRPr="005C1E5E">
                        <w:rPr>
                          <w:rFonts w:ascii="45 Helvetica Light" w:hAnsi="45 Helvetica Light"/>
                          <w:color w:val="585747"/>
                          <w:sz w:val="20"/>
                        </w:rPr>
                        <w:t>Enter Contact Information Here | 1127 Lombard Blvd.  San Francisco, CA 59802 | phone 555.555.5555 | fax 555.555.5555</w:t>
                      </w:r>
                    </w:p>
                  </w:txbxContent>
                </v:textbox>
              </v:shape>
            </w:pict>
          </mc:Fallback>
        </mc:AlternateContent>
      </w:r>
    </w:p>
    <w:p w14:paraId="08B97ACE" w14:textId="42525DAF" w:rsidR="00D43E68" w:rsidRDefault="00FE27B2" w:rsidP="00D43E68">
      <w:pPr>
        <w:spacing w:before="240"/>
      </w:pP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1C8369" wp14:editId="2A66FFE7">
                <wp:simplePos x="0" y="0"/>
                <wp:positionH relativeFrom="margin">
                  <wp:posOffset>3131820</wp:posOffset>
                </wp:positionH>
                <wp:positionV relativeFrom="paragraph">
                  <wp:posOffset>1493520</wp:posOffset>
                </wp:positionV>
                <wp:extent cx="2381250" cy="1859280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5B47" w14:textId="77215803" w:rsidR="00FE27B2" w:rsidRPr="00FE27B2" w:rsidRDefault="003B53D6" w:rsidP="003B53D6">
                            <w:pPr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</w:pPr>
                            <w:r w:rsidRPr="00FE27B2">
                              <w:rPr>
                                <w:noProof/>
                                <w:color w:val="000000" w:themeColor="text1"/>
                                <w:szCs w:val="24"/>
                                <w:lang w:val="es-US" w:eastAsia="es-EC"/>
                              </w:rPr>
                              <w:t>carrera.industrial@uta.edu.ec</w:t>
                            </w: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cr/>
                            </w:r>
                          </w:p>
                          <w:p w14:paraId="0774F734" w14:textId="21B8B021" w:rsidR="00FE27B2" w:rsidRPr="00FE27B2" w:rsidRDefault="003B53D6" w:rsidP="003B53D6">
                            <w:pPr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</w:pPr>
                            <w:r w:rsidRPr="00FE27B2">
                              <w:rPr>
                                <w:noProof/>
                                <w:color w:val="000000" w:themeColor="text1"/>
                                <w:szCs w:val="24"/>
                                <w:lang w:val="es-US" w:eastAsia="es-EC"/>
                              </w:rPr>
                              <w:t xml:space="preserve">Cdla. Universitaria (Predios Huachi) </w:t>
                            </w: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cr/>
                            </w: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cr/>
                            </w:r>
                            <w:proofErr w:type="spellStart"/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t>Call</w:t>
                            </w:r>
                            <w:proofErr w:type="spellEnd"/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t xml:space="preserve">: </w:t>
                            </w:r>
                            <w:r w:rsidRPr="00FE27B2">
                              <w:rPr>
                                <w:noProof/>
                                <w:color w:val="000000" w:themeColor="text1"/>
                                <w:szCs w:val="24"/>
                                <w:lang w:val="es-US" w:eastAsia="es-EC"/>
                              </w:rPr>
                              <w:t>2411537</w:t>
                            </w: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cr/>
                              <w:t xml:space="preserve">Fax: </w:t>
                            </w:r>
                            <w:r w:rsidRPr="00FE27B2">
                              <w:rPr>
                                <w:noProof/>
                                <w:color w:val="000000" w:themeColor="text1"/>
                                <w:szCs w:val="24"/>
                                <w:lang w:val="es-US" w:eastAsia="es-EC"/>
                              </w:rPr>
                              <w:t xml:space="preserve">03-2851894 </w:t>
                            </w: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cr/>
                            </w:r>
                          </w:p>
                          <w:p w14:paraId="4F66D6AC" w14:textId="6CE0CF13" w:rsidR="003B53D6" w:rsidRPr="00FE27B2" w:rsidRDefault="003B53D6" w:rsidP="003B53D6">
                            <w:pPr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</w:pPr>
                            <w:r w:rsidRPr="00FE27B2">
                              <w:rPr>
                                <w:color w:val="000000" w:themeColor="text1"/>
                                <w:szCs w:val="24"/>
                                <w:lang w:val="es-US"/>
                              </w:rPr>
                              <w:t>https://uta.edu.ec/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8369" id="Cuadro de texto 28" o:spid="_x0000_s1030" type="#_x0000_t202" style="position:absolute;margin-left:246.6pt;margin-top:117.6pt;width:187.5pt;height:14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" filled="f" stroked="f">
                <v:textbox>
                  <w:txbxContent>
                    <w:p w14:paraId="2AFD5B47" w14:textId="77215803" w:rsidR="00FE27B2" w:rsidRPr="00FE27B2" w:rsidRDefault="003B53D6" w:rsidP="003B53D6">
                      <w:pPr>
                        <w:rPr>
                          <w:color w:val="000000" w:themeColor="text1"/>
                          <w:szCs w:val="24"/>
                          <w:lang w:val="es-US"/>
                        </w:rPr>
                      </w:pPr>
                      <w:r w:rsidRPr="00FE27B2">
                        <w:rPr>
                          <w:noProof/>
                          <w:color w:val="000000" w:themeColor="text1"/>
                          <w:szCs w:val="24"/>
                          <w:lang w:val="es-US" w:eastAsia="es-EC"/>
                        </w:rPr>
                        <w:t>carrera.industrial@uta.edu.ec</w:t>
                      </w: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cr/>
                      </w:r>
                    </w:p>
                    <w:p w14:paraId="0774F734" w14:textId="21B8B021" w:rsidR="00FE27B2" w:rsidRPr="00FE27B2" w:rsidRDefault="003B53D6" w:rsidP="003B53D6">
                      <w:pPr>
                        <w:rPr>
                          <w:color w:val="000000" w:themeColor="text1"/>
                          <w:szCs w:val="24"/>
                          <w:lang w:val="es-US"/>
                        </w:rPr>
                      </w:pPr>
                      <w:r w:rsidRPr="00FE27B2">
                        <w:rPr>
                          <w:noProof/>
                          <w:color w:val="000000" w:themeColor="text1"/>
                          <w:szCs w:val="24"/>
                          <w:lang w:val="es-US" w:eastAsia="es-EC"/>
                        </w:rPr>
                        <w:t xml:space="preserve">Cdla. Universitaria (Predios Huachi) </w:t>
                      </w: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cr/>
                      </w: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cr/>
                      </w:r>
                      <w:proofErr w:type="spellStart"/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t>Call</w:t>
                      </w:r>
                      <w:proofErr w:type="spellEnd"/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t xml:space="preserve">: </w:t>
                      </w:r>
                      <w:r w:rsidRPr="00FE27B2">
                        <w:rPr>
                          <w:noProof/>
                          <w:color w:val="000000" w:themeColor="text1"/>
                          <w:szCs w:val="24"/>
                          <w:lang w:val="es-US" w:eastAsia="es-EC"/>
                        </w:rPr>
                        <w:t>2411537</w:t>
                      </w: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cr/>
                        <w:t xml:space="preserve">Fax: </w:t>
                      </w:r>
                      <w:r w:rsidRPr="00FE27B2">
                        <w:rPr>
                          <w:noProof/>
                          <w:color w:val="000000" w:themeColor="text1"/>
                          <w:szCs w:val="24"/>
                          <w:lang w:val="es-US" w:eastAsia="es-EC"/>
                        </w:rPr>
                        <w:t xml:space="preserve">03-2851894 </w:t>
                      </w: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cr/>
                      </w:r>
                    </w:p>
                    <w:p w14:paraId="4F66D6AC" w14:textId="6CE0CF13" w:rsidR="003B53D6" w:rsidRPr="00FE27B2" w:rsidRDefault="003B53D6" w:rsidP="003B53D6">
                      <w:pPr>
                        <w:rPr>
                          <w:color w:val="000000" w:themeColor="text1"/>
                          <w:szCs w:val="24"/>
                          <w:lang w:val="es-US"/>
                        </w:rPr>
                      </w:pPr>
                      <w:r w:rsidRPr="00FE27B2">
                        <w:rPr>
                          <w:color w:val="000000" w:themeColor="text1"/>
                          <w:szCs w:val="24"/>
                          <w:lang w:val="es-US"/>
                        </w:rPr>
                        <w:t>https://uta.edu.ec/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CFD" w:rsidRPr="001E7EBB">
        <w:rPr>
          <w:noProof/>
          <w:color w:val="FF0000"/>
          <w:lang w:val="es-EC" w:eastAsia="es-EC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540672A" wp14:editId="6F91660F">
                <wp:simplePos x="0" y="0"/>
                <wp:positionH relativeFrom="column">
                  <wp:posOffset>2620108</wp:posOffset>
                </wp:positionH>
                <wp:positionV relativeFrom="paragraph">
                  <wp:posOffset>1536895</wp:posOffset>
                </wp:positionV>
                <wp:extent cx="404495" cy="1647825"/>
                <wp:effectExtent l="19050" t="19050" r="14605" b="28575"/>
                <wp:wrapNone/>
                <wp:docPr id="69" name="Grup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495" cy="1647825"/>
                          <a:chOff x="6074" y="2956"/>
                          <a:chExt cx="637" cy="2357"/>
                        </a:xfrm>
                      </wpg:grpSpPr>
                      <pic:pic xmlns:pic="http://schemas.openxmlformats.org/drawingml/2006/picture">
                        <pic:nvPicPr>
                          <pic:cNvPr id="70" name="Picture 11" descr="t2 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7" y="2956"/>
                            <a:ext cx="604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2" descr="l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7" y="3495"/>
                            <a:ext cx="577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3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8" y="4164"/>
                            <a:ext cx="587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" descr="add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duotone>
                              <a:prstClr val="black"/>
                              <a:srgbClr val="C0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4" y="4757"/>
                            <a:ext cx="582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0E9A8" id="Grupo 69" o:spid="_x0000_s1026" style="position:absolute;margin-left:206.3pt;margin-top:121pt;width:31.85pt;height:129.75pt;z-index:251677696" coordorigin="6074,2956" coordsize="637,2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t2 email" style="position:absolute;left:6107;top:2956;width:604;height: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mX+7BAAAA2wAAAA8AAABkcnMvZG93bnJldi54bWxET8uKwjAU3QvzD+EKsxFNnYWP2igyODDi&#10;Siu4vTTXprS5KU3Uzny9WQguD+edbXrbiDt1vnKsYDpJQBAXTldcKjjnP+MFCB+QNTaOScEfedis&#10;PwYZpto9+Ej3UyhFDGGfogITQptK6QtDFv3EtcSRu7rOYoiwK6Xu8BHDbSO/kmQmLVYcGwy29G2o&#10;qE83q2Cfjy71eTnazcxyOz3I439r9rlSn8N+uwIRqA9v8cv9qxXM4/r4Jf4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mX+7BAAAA2wAAAA8AAAAAAAAAAAAAAAAAnwIA&#10;AGRycy9kb3ducmV2LnhtbFBLBQYAAAAABAAEAPcAAACNAwAAAAA=&#10;" stroked="t" strokecolor="black [3213]">
                  <v:imagedata r:id="rId13" o:title="t2 email" recolortarget="black"/>
                </v:shape>
                <v:shape id="Picture 12" o:spid="_x0000_s1028" type="#_x0000_t75" alt="loc" style="position:absolute;left:6107;top:3495;width:577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MI0PCAAAA2wAAAA8AAABkcnMvZG93bnJldi54bWxEj0+LwjAUxO8LfofwBG9rqogr1SgqiIp7&#10;8Q94fTTPpti81CZq/fZGWNjjMDO/YSazxpbiQbUvHCvodRMQxJnTBecKTsfV9wiED8gaS8ek4EUe&#10;ZtPW1wRT7Z68p8ch5CJC2KeowIRQpVL6zJBF33UVcfQurrYYoqxzqWt8RrgtZT9JhtJiwXHBYEVL&#10;Q9n1cLcKBu586w23v4tybTa53QW+zFdnpTrtZj4GEagJ/+G/9kYr+OnD50v8AXL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TCNDwgAAANsAAAAPAAAAAAAAAAAAAAAAAJ8C&#10;AABkcnMvZG93bnJldi54bWxQSwUGAAAAAAQABAD3AAAAjgMAAAAA&#10;" stroked="t" strokecolor="black [3213]">
                  <v:imagedata r:id="rId14" o:title="loc" recolortarget="black"/>
                </v:shape>
                <v:shape id="Picture 13" o:spid="_x0000_s1029" type="#_x0000_t75" alt="phone" style="position:absolute;left:6088;top:4164;width:587;height: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c0BjFAAAA2wAAAA8AAABkcnMvZG93bnJldi54bWxEj0FrAjEUhO+F/ofwCl6KJhVbdWuUUlAK&#10;hUKt6PWxeW4Wk5d1E93tv28KhR6HmfmGWax678SV2lgH1vAwUiCIy2BqrjTsvtbDGYiYkA26wKTh&#10;myKslrc3CyxM6PiTrttUiQzhWKAGm1JTSBlLSx7jKDTE2TuG1mPKsq2kabHLcO/kWKkn6bHmvGCx&#10;oVdL5Wl78RrOk0P38Th/P8/U3h42p3tnNsppPbjrX55BJOrTf/iv/WY0TCfw+yX/ALn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XNAYxQAAANsAAAAPAAAAAAAAAAAAAAAA&#10;AJ8CAABkcnMvZG93bnJldi54bWxQSwUGAAAAAAQABAD3AAAAkQMAAAAA&#10;" stroked="t" strokecolor="black [3213]">
                  <v:imagedata r:id="rId15" o:title="phone" recolortarget="black"/>
                </v:shape>
                <v:shape id="Picture 14" o:spid="_x0000_s1030" type="#_x0000_t75" alt="address" style="position:absolute;left:6074;top:4757;width:582;height: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r0RzFAAAA2wAAAA8AAABkcnMvZG93bnJldi54bWxEj0FrAjEUhO9C/0N4hV6km1XQltUorUXR&#10;W2uLenxunpvFzcu6ibr996Yg9DjMzDfMeNraSlyo8aVjBb0kBUGcO11yoeDne/78CsIHZI2VY1Lw&#10;Sx6mk4fOGDPtrvxFl3UoRISwz1CBCaHOpPS5IYs+cTVx9A6usRiibAqpG7xGuK1kP02H0mLJccFg&#10;TTND+XF9tgqK03yxaje8788+zPZz8U6r466r1NNj+zYCEagN/+F7e6kVvAzg70v8AXJy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K9EcxQAAANsAAAAPAAAAAAAAAAAAAAAA&#10;AJ8CAABkcnMvZG93bnJldi54bWxQSwUGAAAAAAQABAD3AAAAkQMAAAAA&#10;" stroked="t" strokecolor="black [3213]">
                  <v:imagedata r:id="rId16" o:title="address" recolortarget="black"/>
                </v:shape>
              </v:group>
            </w:pict>
          </mc:Fallback>
        </mc:AlternateContent>
      </w:r>
      <w:r w:rsidR="001E7EB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8779" behindDoc="0" locked="0" layoutInCell="1" allowOverlap="1" wp14:anchorId="1206B392" wp14:editId="6B6DA710">
                <wp:simplePos x="0" y="0"/>
                <wp:positionH relativeFrom="margin">
                  <wp:align>center</wp:align>
                </wp:positionH>
                <wp:positionV relativeFrom="paragraph">
                  <wp:posOffset>755357</wp:posOffset>
                </wp:positionV>
                <wp:extent cx="2882265" cy="4724400"/>
                <wp:effectExtent l="0" t="0" r="1333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472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16927" id="Rectángulo 44" o:spid="_x0000_s1026" style="position:absolute;margin-left:0;margin-top:59.5pt;width:226.95pt;height:372pt;z-index:25163877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" fillcolor="#823b0b [1605]" strokecolor="black [3213]" strokeweight="1pt">
                <v:fill color2="#823b0b [1605]" rotate="t" focusposition=",1" focussize="" colors="0 #c29f96;.5 #d8c5c0;1 #ece3e1" focus="100%" type="gradientRadial"/>
                <w10:wrap anchorx="margin"/>
              </v:rect>
            </w:pict>
          </mc:Fallback>
        </mc:AlternateContent>
      </w:r>
      <w:r w:rsidR="001E7EB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8F3C9" wp14:editId="42E5409B">
                <wp:simplePos x="0" y="0"/>
                <wp:positionH relativeFrom="margin">
                  <wp:posOffset>3160590</wp:posOffset>
                </wp:positionH>
                <wp:positionV relativeFrom="paragraph">
                  <wp:posOffset>949715</wp:posOffset>
                </wp:positionV>
                <wp:extent cx="1714500" cy="342900"/>
                <wp:effectExtent l="0" t="0" r="0" b="0"/>
                <wp:wrapNone/>
                <wp:docPr id="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E200" w14:textId="77777777" w:rsidR="00D43E68" w:rsidRPr="00FE27B2" w:rsidRDefault="00D11D22" w:rsidP="00D11D22">
                            <w:pPr>
                              <w:pStyle w:val="website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FE27B2">
                              <w:rPr>
                                <w:rFonts w:ascii="Times New Roman" w:hAnsi="Times New Roman"/>
                                <w:b/>
                                <w:bCs/>
                                <w:color w:val="00B050"/>
                                <w:lang w:val="es-US"/>
                              </w:rPr>
                              <w:t>CONTACTOS: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8F3C9" id="Text Box 76" o:spid="_x0000_s1031" type="#_x0000_t202" style="position:absolute;margin-left:248.85pt;margin-top:74.8pt;width:135pt;height:27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" filled="f" stroked="f">
                <v:textbox>
                  <w:txbxContent>
                    <w:p w14:paraId="7756E200" w14:textId="77777777" w:rsidR="00D43E68" w:rsidRPr="00FE27B2" w:rsidRDefault="00D11D22" w:rsidP="00D11D22">
                      <w:pPr>
                        <w:pStyle w:val="website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B050"/>
                        </w:rPr>
                      </w:pPr>
                      <w:r w:rsidRPr="00FE27B2">
                        <w:rPr>
                          <w:rFonts w:ascii="Times New Roman" w:hAnsi="Times New Roman"/>
                          <w:b/>
                          <w:bCs/>
                          <w:color w:val="00B050"/>
                          <w:lang w:val="es-US"/>
                        </w:rPr>
                        <w:t>CONTACTOS: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F1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A27EC" wp14:editId="4A43C9A1">
                <wp:simplePos x="0" y="0"/>
                <wp:positionH relativeFrom="margin">
                  <wp:align>center</wp:align>
                </wp:positionH>
                <wp:positionV relativeFrom="paragraph">
                  <wp:posOffset>3970117</wp:posOffset>
                </wp:positionV>
                <wp:extent cx="2527300" cy="1900555"/>
                <wp:effectExtent l="19050" t="19050" r="25400" b="23495"/>
                <wp:wrapNone/>
                <wp:docPr id="43" name="Forma libre: form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1900555"/>
                        </a:xfrm>
                        <a:custGeom>
                          <a:avLst/>
                          <a:gdLst>
                            <a:gd name="connsiteX0" fmla="*/ 0 w 2527442"/>
                            <a:gd name="connsiteY0" fmla="*/ 0 h 1900720"/>
                            <a:gd name="connsiteX1" fmla="*/ 0 w 2527442"/>
                            <a:gd name="connsiteY1" fmla="*/ 1900720 h 1900720"/>
                            <a:gd name="connsiteX2" fmla="*/ 2527442 w 2527442"/>
                            <a:gd name="connsiteY2" fmla="*/ 1900720 h 1900720"/>
                            <a:gd name="connsiteX3" fmla="*/ 2527442 w 2527442"/>
                            <a:gd name="connsiteY3" fmla="*/ 133564 h 1900720"/>
                            <a:gd name="connsiteX4" fmla="*/ 1047964 w 2527442"/>
                            <a:gd name="connsiteY4" fmla="*/ 123290 h 1900720"/>
                            <a:gd name="connsiteX5" fmla="*/ 934948 w 2527442"/>
                            <a:gd name="connsiteY5" fmla="*/ 0 h 1900720"/>
                            <a:gd name="connsiteX6" fmla="*/ 0 w 2527442"/>
                            <a:gd name="connsiteY6" fmla="*/ 0 h 1900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27442" h="1900720">
                              <a:moveTo>
                                <a:pt x="0" y="0"/>
                              </a:moveTo>
                              <a:lnTo>
                                <a:pt x="0" y="1900720"/>
                              </a:lnTo>
                              <a:lnTo>
                                <a:pt x="2527442" y="1900720"/>
                              </a:lnTo>
                              <a:lnTo>
                                <a:pt x="2527442" y="133564"/>
                              </a:lnTo>
                              <a:lnTo>
                                <a:pt x="1047964" y="123290"/>
                              </a:lnTo>
                              <a:lnTo>
                                <a:pt x="9349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0A42" w14:textId="77777777" w:rsidR="00E65B55" w:rsidRDefault="00E65B55" w:rsidP="00C82F1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259B0EC4" w14:textId="77777777" w:rsidR="00C82F1C" w:rsidRPr="00FE27B2" w:rsidRDefault="00C82F1C" w:rsidP="00C82F1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PE"/>
                              </w:rPr>
                            </w:pPr>
                            <w:r w:rsidRPr="00FE27B2">
                              <w:rPr>
                                <w:b/>
                                <w:bCs/>
                                <w:color w:val="000000" w:themeColor="text1"/>
                                <w:lang w:val="es-PE"/>
                              </w:rPr>
                              <w:t>MANIPULACIÓN MANUAL DE CARGAS EN ACTIVIDADES AGRÍCOLAS</w:t>
                            </w:r>
                          </w:p>
                          <w:p w14:paraId="2B5D3F4E" w14:textId="21B6667C" w:rsidR="00C82F1C" w:rsidRDefault="00E65B55" w:rsidP="00C82F1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C82F1C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6D866368" wp14:editId="66807CEF">
                                  <wp:extent cx="1125415" cy="1125415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548" cy="1142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26203" w14:textId="437CE1F7" w:rsidR="00C82F1C" w:rsidRDefault="00C82F1C" w:rsidP="00C82F1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7A86DC49" w14:textId="08432E34" w:rsidR="00C82F1C" w:rsidRPr="00C82F1C" w:rsidRDefault="00C82F1C" w:rsidP="00C82F1C">
                            <w:pPr>
                              <w:jc w:val="center"/>
                              <w:rPr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1FBA5461" w14:textId="77777777" w:rsidR="00C82F1C" w:rsidRDefault="00C82F1C" w:rsidP="00C82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27EC" id="Forma libre: forma 43" o:spid="_x0000_s1032" style="position:absolute;margin-left:0;margin-top:312.6pt;width:199pt;height:149.6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527442,1900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" adj="-11796480,,5400" path="m,l,1900720r2527442,l2527442,133564,1047964,123290,934948,,,xe" fillcolor="#f2f2f2 [3052]" strokecolor="black [3213]" strokeweight="2.25pt">
                <v:stroke joinstyle="miter"/>
                <v:formulas/>
                <v:path arrowok="t" o:connecttype="custom" o:connectlocs="0,0;0,1900555;2527300,1900555;2527300,133552;1047905,123279;934895,0;0,0" o:connectangles="0,0,0,0,0,0,0" textboxrect="0,0,2527442,1900720"/>
                <v:textbox>
                  <w:txbxContent>
                    <w:p w14:paraId="4AF40A42" w14:textId="77777777" w:rsidR="00E65B55" w:rsidRDefault="00E65B55" w:rsidP="00C82F1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</w:p>
                    <w:p w14:paraId="259B0EC4" w14:textId="77777777" w:rsidR="00C82F1C" w:rsidRPr="00FE27B2" w:rsidRDefault="00C82F1C" w:rsidP="00C82F1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PE"/>
                        </w:rPr>
                      </w:pPr>
                      <w:r w:rsidRPr="00FE27B2">
                        <w:rPr>
                          <w:b/>
                          <w:bCs/>
                          <w:color w:val="000000" w:themeColor="text1"/>
                          <w:lang w:val="es-PE"/>
                        </w:rPr>
                        <w:t>MANIPULACIÓN MANUAL DE CARGAS EN ACTIVIDADES AGRÍCOLAS</w:t>
                      </w:r>
                    </w:p>
                    <w:p w14:paraId="2B5D3F4E" w14:textId="21B6667C" w:rsidR="00C82F1C" w:rsidRDefault="00E65B55" w:rsidP="00C82F1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  <w:r w:rsidRPr="00C82F1C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6D866368" wp14:editId="66807CEF">
                            <wp:extent cx="1125415" cy="1125415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2548" cy="1142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26203" w14:textId="437CE1F7" w:rsidR="00C82F1C" w:rsidRDefault="00C82F1C" w:rsidP="00C82F1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</w:p>
                    <w:p w14:paraId="7A86DC49" w14:textId="08432E34" w:rsidR="00C82F1C" w:rsidRPr="00C82F1C" w:rsidRDefault="00C82F1C" w:rsidP="00C82F1C">
                      <w:pPr>
                        <w:jc w:val="center"/>
                        <w:rPr>
                          <w:color w:val="000000" w:themeColor="text1"/>
                          <w:lang w:val="es-PE"/>
                        </w:rPr>
                      </w:pPr>
                    </w:p>
                    <w:p w14:paraId="1FBA5461" w14:textId="77777777" w:rsidR="00C82F1C" w:rsidRDefault="00C82F1C" w:rsidP="00C82F1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2F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E5CCD" wp14:editId="4E93F9A3">
                <wp:simplePos x="0" y="0"/>
                <wp:positionH relativeFrom="column">
                  <wp:posOffset>5873164</wp:posOffset>
                </wp:positionH>
                <wp:positionV relativeFrom="paragraph">
                  <wp:posOffset>3839943</wp:posOffset>
                </wp:positionV>
                <wp:extent cx="2781300" cy="2215662"/>
                <wp:effectExtent l="0" t="0" r="0" b="0"/>
                <wp:wrapNone/>
                <wp:docPr id="50" name="Forma libre: for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215662"/>
                        </a:xfrm>
                        <a:custGeom>
                          <a:avLst/>
                          <a:gdLst>
                            <a:gd name="connsiteX0" fmla="*/ 0 w 2856216"/>
                            <a:gd name="connsiteY0" fmla="*/ 10275 h 2363057"/>
                            <a:gd name="connsiteX1" fmla="*/ 0 w 2856216"/>
                            <a:gd name="connsiteY1" fmla="*/ 2363057 h 2363057"/>
                            <a:gd name="connsiteX2" fmla="*/ 2856216 w 2856216"/>
                            <a:gd name="connsiteY2" fmla="*/ 2363057 h 2363057"/>
                            <a:gd name="connsiteX3" fmla="*/ 2835667 w 2856216"/>
                            <a:gd name="connsiteY3" fmla="*/ 0 h 2363057"/>
                            <a:gd name="connsiteX4" fmla="*/ 2661007 w 2856216"/>
                            <a:gd name="connsiteY4" fmla="*/ 0 h 2363057"/>
                            <a:gd name="connsiteX5" fmla="*/ 2671281 w 2856216"/>
                            <a:gd name="connsiteY5" fmla="*/ 92468 h 2363057"/>
                            <a:gd name="connsiteX6" fmla="*/ 1623317 w 2856216"/>
                            <a:gd name="connsiteY6" fmla="*/ 92468 h 2363057"/>
                            <a:gd name="connsiteX7" fmla="*/ 1541124 w 2856216"/>
                            <a:gd name="connsiteY7" fmla="*/ 10275 h 2363057"/>
                            <a:gd name="connsiteX8" fmla="*/ 0 w 2856216"/>
                            <a:gd name="connsiteY8" fmla="*/ 10275 h 2363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56216" h="2363057">
                              <a:moveTo>
                                <a:pt x="0" y="10275"/>
                              </a:moveTo>
                              <a:lnTo>
                                <a:pt x="0" y="2363057"/>
                              </a:lnTo>
                              <a:lnTo>
                                <a:pt x="2856216" y="2363057"/>
                              </a:lnTo>
                              <a:lnTo>
                                <a:pt x="2835667" y="0"/>
                              </a:lnTo>
                              <a:lnTo>
                                <a:pt x="2661007" y="0"/>
                              </a:lnTo>
                              <a:lnTo>
                                <a:pt x="2671281" y="92468"/>
                              </a:lnTo>
                              <a:lnTo>
                                <a:pt x="1623317" y="92468"/>
                              </a:lnTo>
                              <a:lnTo>
                                <a:pt x="1541124" y="10275"/>
                              </a:lnTo>
                              <a:lnTo>
                                <a:pt x="0" y="10275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0291" w14:textId="702BB6A6" w:rsidR="006402FC" w:rsidRPr="002D1FDE" w:rsidRDefault="006402FC" w:rsidP="006402FC">
                            <w:pPr>
                              <w:rPr>
                                <w:b/>
                                <w:color w:val="00B050"/>
                                <w:lang w:val="es-PE"/>
                              </w:rPr>
                            </w:pPr>
                            <w:r w:rsidRPr="002D1FDE">
                              <w:rPr>
                                <w:b/>
                                <w:color w:val="00B050"/>
                                <w:lang w:val="es-PE"/>
                              </w:rPr>
                              <w:t>RECUERDE</w:t>
                            </w:r>
                          </w:p>
                          <w:p w14:paraId="3499C39A" w14:textId="77777777" w:rsidR="006402FC" w:rsidRDefault="006402FC" w:rsidP="006402FC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3D2D9882" w14:textId="77777777" w:rsidR="006402FC" w:rsidRPr="002D1FDE" w:rsidRDefault="006402FC" w:rsidP="006402F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</w:pPr>
                            <w:r w:rsidRPr="002D1FDE"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  <w:t>NO TRABAJE CON ESFUERZOS, TRABAJE CON SEGURIDAD E INTELIGENCIA, SU TRABAJO MÁS IMPORTANTE ES MANTENERSE SALUDABLE"</w:t>
                            </w:r>
                          </w:p>
                          <w:p w14:paraId="71531FC0" w14:textId="77777777" w:rsidR="006402FC" w:rsidRPr="002D1FDE" w:rsidRDefault="006402FC" w:rsidP="006402F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19407DA2" w14:textId="77777777" w:rsidR="006402FC" w:rsidRPr="002D1FDE" w:rsidRDefault="006402FC" w:rsidP="006402FC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2D1FDE">
                              <w:rPr>
                                <w:b/>
                                <w:color w:val="000000" w:themeColor="text1"/>
                                <w:lang w:val="es-PE"/>
                              </w:rPr>
                              <w:t xml:space="preserve"> </w:t>
                            </w:r>
                            <w:r w:rsidRPr="002D1FDE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 xml:space="preserve">Si le preocupa su salud o la de algún familiar que desempeñe este tipo de actividades le conviene leer a fondo este documento informativo. </w:t>
                            </w:r>
                          </w:p>
                          <w:p w14:paraId="3D7525A1" w14:textId="77777777" w:rsidR="006402FC" w:rsidRDefault="006402FC" w:rsidP="006402F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523173CB" w14:textId="77777777" w:rsidR="006402FC" w:rsidRDefault="006402FC" w:rsidP="006402F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4E341893" w14:textId="77777777" w:rsidR="006402FC" w:rsidRDefault="006402FC" w:rsidP="006402F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3F9F9379" w14:textId="77777777" w:rsidR="006402FC" w:rsidRPr="006402FC" w:rsidRDefault="006402FC" w:rsidP="006402FC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3D919B56" w14:textId="77777777" w:rsidR="006402FC" w:rsidRDefault="006402FC" w:rsidP="00640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5CCD" id="Forma libre: forma 50" o:spid="_x0000_s1033" style="position:absolute;margin-left:462.45pt;margin-top:302.35pt;width:219pt;height:17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6216,2363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" adj="-11796480,,5400" path="m,10275l,2363057r2856216,l2835667,,2661007,r10274,92468l1623317,92468,1541124,10275,,10275xe" fillcolor="#823b0b [1605]" stroked="f" strokeweight="1pt">
                <v:fill color2="#823b0b [1605]" rotate="t" angle="180" colors="0 #c29f96;.5 #d8c5c0;1 #ece3e1" focus="100%" type="gradient"/>
                <v:stroke joinstyle="miter"/>
                <v:formulas/>
                <v:path arrowok="t" o:connecttype="custom" o:connectlocs="0,9634;0,2215662;2781300,2215662;2761290,0;2591211,0;2601216,86700;1580739,86700;1500702,9634;0,9634" o:connectangles="0,0,0,0,0,0,0,0,0" textboxrect="0,0,2856216,2363057"/>
                <v:textbox>
                  <w:txbxContent>
                    <w:p w14:paraId="23FC0291" w14:textId="702BB6A6" w:rsidR="006402FC" w:rsidRPr="002D1FDE" w:rsidRDefault="006402FC" w:rsidP="006402FC">
                      <w:pPr>
                        <w:rPr>
                          <w:b/>
                          <w:color w:val="00B050"/>
                          <w:lang w:val="es-PE"/>
                        </w:rPr>
                      </w:pPr>
                      <w:r w:rsidRPr="002D1FDE">
                        <w:rPr>
                          <w:b/>
                          <w:color w:val="00B050"/>
                          <w:lang w:val="es-PE"/>
                        </w:rPr>
                        <w:t>RECUERDE</w:t>
                      </w:r>
                    </w:p>
                    <w:p w14:paraId="3499C39A" w14:textId="77777777" w:rsidR="006402FC" w:rsidRDefault="006402FC" w:rsidP="006402FC">
                      <w:pPr>
                        <w:rPr>
                          <w:b/>
                          <w:lang w:val="es-PE"/>
                        </w:rPr>
                      </w:pPr>
                    </w:p>
                    <w:p w14:paraId="3D2D9882" w14:textId="77777777" w:rsidR="006402FC" w:rsidRPr="002D1FDE" w:rsidRDefault="006402FC" w:rsidP="006402FC">
                      <w:pPr>
                        <w:jc w:val="both"/>
                        <w:rPr>
                          <w:b/>
                          <w:color w:val="000000" w:themeColor="text1"/>
                          <w:lang w:val="es-PE"/>
                        </w:rPr>
                      </w:pPr>
                      <w:r w:rsidRPr="002D1FDE">
                        <w:rPr>
                          <w:b/>
                          <w:color w:val="000000" w:themeColor="text1"/>
                          <w:lang w:val="es-PE"/>
                        </w:rPr>
                        <w:t>NO TRABAJE CON ESFUERZOS, TRABAJE CON SEGURIDAD E INTELIGENCIA, SU TRABAJO MÁS IMPORTANTE ES MANTENERSE SALUDABLE"</w:t>
                      </w:r>
                    </w:p>
                    <w:p w14:paraId="71531FC0" w14:textId="77777777" w:rsidR="006402FC" w:rsidRPr="002D1FDE" w:rsidRDefault="006402FC" w:rsidP="006402FC">
                      <w:pPr>
                        <w:jc w:val="both"/>
                        <w:rPr>
                          <w:b/>
                          <w:color w:val="000000" w:themeColor="text1"/>
                          <w:lang w:val="es-PE"/>
                        </w:rPr>
                      </w:pPr>
                    </w:p>
                    <w:p w14:paraId="19407DA2" w14:textId="77777777" w:rsidR="006402FC" w:rsidRPr="002D1FDE" w:rsidRDefault="006402FC" w:rsidP="006402FC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2D1FDE">
                        <w:rPr>
                          <w:b/>
                          <w:color w:val="000000" w:themeColor="text1"/>
                          <w:lang w:val="es-PE"/>
                        </w:rPr>
                        <w:t xml:space="preserve"> </w:t>
                      </w:r>
                      <w:r w:rsidRPr="002D1FDE">
                        <w:rPr>
                          <w:b/>
                          <w:color w:val="000000" w:themeColor="text1"/>
                          <w:lang w:val="es-ES"/>
                        </w:rPr>
                        <w:t xml:space="preserve">Si le preocupa su salud o la de algún familiar que desempeñe este tipo de actividades le conviene leer a fondo este documento informativo. </w:t>
                      </w:r>
                    </w:p>
                    <w:p w14:paraId="3D7525A1" w14:textId="77777777" w:rsidR="006402FC" w:rsidRDefault="006402FC" w:rsidP="006402F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523173CB" w14:textId="77777777" w:rsidR="006402FC" w:rsidRDefault="006402FC" w:rsidP="006402F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4E341893" w14:textId="77777777" w:rsidR="006402FC" w:rsidRDefault="006402FC" w:rsidP="006402F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3F9F9379" w14:textId="77777777" w:rsidR="006402FC" w:rsidRPr="006402FC" w:rsidRDefault="006402FC" w:rsidP="006402FC">
                      <w:pPr>
                        <w:jc w:val="center"/>
                        <w:rPr>
                          <w:b/>
                          <w:lang w:val="es-PE"/>
                        </w:rPr>
                      </w:pPr>
                    </w:p>
                    <w:p w14:paraId="3D919B56" w14:textId="77777777" w:rsidR="006402FC" w:rsidRDefault="006402FC" w:rsidP="00640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20F5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60585" wp14:editId="27A0C509">
                <wp:simplePos x="0" y="0"/>
                <wp:positionH relativeFrom="column">
                  <wp:posOffset>2438400</wp:posOffset>
                </wp:positionH>
                <wp:positionV relativeFrom="paragraph">
                  <wp:posOffset>5478780</wp:posOffset>
                </wp:positionV>
                <wp:extent cx="2886075" cy="668655"/>
                <wp:effectExtent l="0" t="0" r="28575" b="17145"/>
                <wp:wrapNone/>
                <wp:docPr id="4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68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2A87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3F47FB2B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477B6EB2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655286D7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2A0BE0B1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24B7A013" w14:textId="77777777" w:rsidR="005473D4" w:rsidRPr="002D7A67" w:rsidRDefault="005473D4" w:rsidP="005473D4">
                            <w:pPr>
                              <w:rPr>
                                <w:rFonts w:ascii="45 Helvetica Light" w:hAnsi="45 Helvetica Light"/>
                                <w:color w:val="FFFFEF"/>
                                <w:sz w:val="20"/>
                              </w:rPr>
                            </w:pPr>
                          </w:p>
                          <w:p w14:paraId="3384AE1A" w14:textId="77777777" w:rsidR="005473D4" w:rsidRDefault="005473D4" w:rsidP="005473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60585" id="_x0000_s1034" type="#_x0000_t202" style="position:absolute;margin-left:192pt;margin-top:431.4pt;width:227.25pt;height:5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" fillcolor="#8fdea0">
                <v:fill color2="#dff3e3" rotate="t" angle="315" colors="0 #8fdea0;.5 #bce9c5;1 #dff3e3" focus="100%" type="gradient"/>
                <v:textbox>
                  <w:txbxContent>
                    <w:p w14:paraId="11132A87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3F47FB2B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477B6EB2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655286D7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2A0BE0B1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24B7A013" w14:textId="77777777" w:rsidR="005473D4" w:rsidRPr="002D7A67" w:rsidRDefault="005473D4" w:rsidP="005473D4">
                      <w:pPr>
                        <w:rPr>
                          <w:rFonts w:ascii="45 Helvetica Light" w:hAnsi="45 Helvetica Light"/>
                          <w:color w:val="FFFFEF"/>
                          <w:sz w:val="20"/>
                        </w:rPr>
                      </w:pPr>
                    </w:p>
                    <w:p w14:paraId="3384AE1A" w14:textId="77777777" w:rsidR="005473D4" w:rsidRDefault="005473D4" w:rsidP="005473D4"/>
                  </w:txbxContent>
                </v:textbox>
              </v:shape>
            </w:pict>
          </mc:Fallback>
        </mc:AlternateContent>
      </w:r>
      <w:r w:rsidR="006F101E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0829" behindDoc="0" locked="0" layoutInCell="1" allowOverlap="1" wp14:anchorId="002E1775" wp14:editId="36A60817">
                <wp:simplePos x="0" y="0"/>
                <wp:positionH relativeFrom="column">
                  <wp:posOffset>-907415</wp:posOffset>
                </wp:positionH>
                <wp:positionV relativeFrom="paragraph">
                  <wp:posOffset>3491230</wp:posOffset>
                </wp:positionV>
                <wp:extent cx="2905875" cy="2647950"/>
                <wp:effectExtent l="0" t="0" r="2794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75" cy="2647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EB0B3" id="Rectángulo 40" o:spid="_x0000_s1026" style="position:absolute;margin-left:-71.45pt;margin-top:274.9pt;width:228.8pt;height:208.5pt;z-index:2516408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" fillcolor="#8fdea0" strokecolor="white [3212]" strokeweight="1pt">
                <v:fill color2="#dff3e3" rotate="t" angle="315" colors="0 #8fdea0;.5 #bce9c5;1 #dff3e3" focus="100%" type="gradient"/>
              </v:rect>
            </w:pict>
          </mc:Fallback>
        </mc:AlternateContent>
      </w:r>
      <w:r w:rsidR="005473D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F23782" wp14:editId="13D771B9">
                <wp:simplePos x="0" y="0"/>
                <wp:positionH relativeFrom="column">
                  <wp:posOffset>-822489</wp:posOffset>
                </wp:positionH>
                <wp:positionV relativeFrom="paragraph">
                  <wp:posOffset>3952640</wp:posOffset>
                </wp:positionV>
                <wp:extent cx="2857500" cy="1943100"/>
                <wp:effectExtent l="1905" t="254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7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91703" w14:textId="77777777" w:rsidR="006402FC" w:rsidRPr="00FE27B2" w:rsidRDefault="006402FC" w:rsidP="006402FC">
                            <w:pPr>
                              <w:pStyle w:val="Cita1"/>
                              <w:rPr>
                                <w:rFonts w:ascii="Times New Roman" w:hAnsi="Times New Roman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FE27B2">
                              <w:rPr>
                                <w:rFonts w:ascii="Times New Roman" w:hAnsi="Times New Roman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  <w:lang w:val="es-PE"/>
                              </w:rPr>
                              <w:t>MANIPULACIÓN MANUAL DE CARGAS EN ACTIVIDADES AGRÍCOLAS</w:t>
                            </w:r>
                          </w:p>
                          <w:p w14:paraId="75E17C55" w14:textId="77777777" w:rsidR="00EE1E5C" w:rsidRDefault="00EE1E5C" w:rsidP="004A3E34">
                            <w:pPr>
                              <w:pStyle w:val="Cita1"/>
                              <w:rPr>
                                <w:rFonts w:cs="Arial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6BBDD7" w14:textId="77777777" w:rsidR="00EE1E5C" w:rsidRPr="00EE1E5C" w:rsidRDefault="00EE1E5C" w:rsidP="004A3E34">
                            <w:pPr>
                              <w:pStyle w:val="Cita1"/>
                              <w:rPr>
                                <w:rFonts w:cs="Arial"/>
                                <w:sz w:val="36"/>
                                <w:szCs w:val="36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23782" id="Text Box 3" o:spid="_x0000_s1035" type="#_x0000_t202" style="position:absolute;margin-left:-64.75pt;margin-top:311.25pt;width:225pt;height:153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" filled="f" stroked="f">
                <v:textbox>
                  <w:txbxContent>
                    <w:p w14:paraId="3DC91703" w14:textId="77777777" w:rsidR="006402FC" w:rsidRPr="00FE27B2" w:rsidRDefault="006402FC" w:rsidP="006402FC">
                      <w:pPr>
                        <w:pStyle w:val="Cita1"/>
                        <w:rPr>
                          <w:rFonts w:ascii="Times New Roman" w:hAnsi="Times New Roman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  <w:lang w:val="es-PE"/>
                        </w:rPr>
                      </w:pPr>
                      <w:r w:rsidRPr="00FE27B2">
                        <w:rPr>
                          <w:rFonts w:ascii="Times New Roman" w:hAnsi="Times New Roman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  <w:lang w:val="es-PE"/>
                        </w:rPr>
                        <w:t>MANIPULACIÓN MANUAL DE CARGAS EN ACTIVIDADES AGRÍCOLAS</w:t>
                      </w:r>
                    </w:p>
                    <w:p w14:paraId="75E17C55" w14:textId="77777777" w:rsidR="00EE1E5C" w:rsidRDefault="00EE1E5C" w:rsidP="004A3E34">
                      <w:pPr>
                        <w:pStyle w:val="Cita1"/>
                        <w:rPr>
                          <w:rFonts w:cs="Arial"/>
                          <w:sz w:val="36"/>
                          <w:szCs w:val="36"/>
                          <w:lang w:val="es-ES"/>
                        </w:rPr>
                      </w:pPr>
                    </w:p>
                    <w:p w14:paraId="666BBDD7" w14:textId="77777777" w:rsidR="00EE1E5C" w:rsidRPr="00EE1E5C" w:rsidRDefault="00EE1E5C" w:rsidP="004A3E34">
                      <w:pPr>
                        <w:pStyle w:val="Cita1"/>
                        <w:rPr>
                          <w:rFonts w:cs="Arial"/>
                          <w:sz w:val="36"/>
                          <w:szCs w:val="36"/>
                          <w:lang w:val="es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3D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3FEFC" wp14:editId="01C433B0">
                <wp:simplePos x="0" y="0"/>
                <wp:positionH relativeFrom="column">
                  <wp:posOffset>-916970</wp:posOffset>
                </wp:positionH>
                <wp:positionV relativeFrom="paragraph">
                  <wp:posOffset>3473179</wp:posOffset>
                </wp:positionV>
                <wp:extent cx="2905875" cy="200025"/>
                <wp:effectExtent l="0" t="0" r="27940" b="28575"/>
                <wp:wrapNone/>
                <wp:docPr id="39" name="Forma libre: 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75" cy="200025"/>
                        </a:xfrm>
                        <a:custGeom>
                          <a:avLst/>
                          <a:gdLst>
                            <a:gd name="connsiteX0" fmla="*/ 0 w 2895600"/>
                            <a:gd name="connsiteY0" fmla="*/ 0 h 190500"/>
                            <a:gd name="connsiteX1" fmla="*/ 0 w 2895600"/>
                            <a:gd name="connsiteY1" fmla="*/ 0 h 190500"/>
                            <a:gd name="connsiteX2" fmla="*/ 0 w 2895600"/>
                            <a:gd name="connsiteY2" fmla="*/ 190500 h 190500"/>
                            <a:gd name="connsiteX3" fmla="*/ 714375 w 2895600"/>
                            <a:gd name="connsiteY3" fmla="*/ 190500 h 190500"/>
                            <a:gd name="connsiteX4" fmla="*/ 828675 w 2895600"/>
                            <a:gd name="connsiteY4" fmla="*/ 85725 h 190500"/>
                            <a:gd name="connsiteX5" fmla="*/ 2895600 w 2895600"/>
                            <a:gd name="connsiteY5" fmla="*/ 85725 h 190500"/>
                            <a:gd name="connsiteX6" fmla="*/ 2895600 w 2895600"/>
                            <a:gd name="connsiteY6" fmla="*/ 0 h 190500"/>
                            <a:gd name="connsiteX7" fmla="*/ 0 w 2895600"/>
                            <a:gd name="connsiteY7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95600" h="190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714375" y="190500"/>
                              </a:lnTo>
                              <a:lnTo>
                                <a:pt x="828675" y="85725"/>
                              </a:lnTo>
                              <a:lnTo>
                                <a:pt x="2895600" y="85725"/>
                              </a:lnTo>
                              <a:lnTo>
                                <a:pt x="28956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C0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4DB7" id="Forma libre: forma 39" o:spid="_x0000_s1026" style="position:absolute;margin-left:-72.2pt;margin-top:273.5pt;width:228.8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" path="m,l,,,190500r714375,l828675,85725r2066925,l2895600,,,xe" fillcolor="#ea8c8c" strokecolor="black [3213]" strokeweight="1pt">
                <v:fill color2="#f7dede" rotate="t" focusposition=".5,.5" focussize="" colors="0 #ea8c8c;.5 #f0baba;1 #f7dede" focus="100%" type="gradientRadial"/>
                <v:stroke joinstyle="miter"/>
                <v:path arrowok="t" o:connecttype="custom" o:connectlocs="0,0;0,0;0,200025;716910,200025;831616,90011;2905875,90011;2905875,0;0,0" o:connectangles="0,0,0,0,0,0,0,0"/>
              </v:shape>
            </w:pict>
          </mc:Fallback>
        </mc:AlternateContent>
      </w:r>
      <w:r w:rsidR="00D43E68">
        <w:br w:type="page"/>
      </w:r>
      <w:r w:rsidR="002D1E5D"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93F98A" wp14:editId="17F1C670">
                <wp:simplePos x="0" y="0"/>
                <wp:positionH relativeFrom="margin">
                  <wp:posOffset>2438400</wp:posOffset>
                </wp:positionH>
                <wp:positionV relativeFrom="paragraph">
                  <wp:posOffset>3810000</wp:posOffset>
                </wp:positionV>
                <wp:extent cx="3048000" cy="205740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057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EC0" w14:textId="499E4563" w:rsidR="00290A11" w:rsidRDefault="002D1E5D" w:rsidP="00290A11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2D1E5D">
                              <w:rPr>
                                <w:color w:val="000000" w:themeColor="text1"/>
                                <w:lang w:val="es-EC"/>
                              </w:rPr>
                              <w:t>Coger un objeto (o varios al mismo tiempo), soportar su peso, para dejarlo en otro lugar o posición.</w:t>
                            </w:r>
                          </w:p>
                          <w:p w14:paraId="062647FA" w14:textId="77777777" w:rsidR="002D1E5D" w:rsidRDefault="002D1E5D" w:rsidP="00290A11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</w:p>
                          <w:p w14:paraId="00229DF9" w14:textId="77777777" w:rsidR="002D1E5D" w:rsidRPr="0025403D" w:rsidRDefault="002D1E5D" w:rsidP="002D1E5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540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Este requerimiento de trabajo puede generar un riesgo para la salud de la persona en función de:</w:t>
                            </w:r>
                          </w:p>
                          <w:p w14:paraId="3132E5F2" w14:textId="77777777" w:rsidR="002D1E5D" w:rsidRPr="002D1E5D" w:rsidRDefault="002D1E5D" w:rsidP="002D1E5D">
                            <w:pPr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2D1E5D">
                              <w:rPr>
                                <w:color w:val="000000" w:themeColor="text1"/>
                                <w:lang w:val="es-EC"/>
                              </w:rPr>
                              <w:t>La duración (durante cuánto tiempo al día se realiza este tipo de operaciones y con cuántos periodos de recuperación),</w:t>
                            </w:r>
                          </w:p>
                          <w:p w14:paraId="007F5D82" w14:textId="77777777" w:rsidR="002D1E5D" w:rsidRPr="002D1E5D" w:rsidRDefault="002D1E5D" w:rsidP="002D1E5D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</w:p>
                          <w:p w14:paraId="05A40363" w14:textId="77777777" w:rsidR="002D1E5D" w:rsidRDefault="002D1E5D" w:rsidP="00290A11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</w:p>
                          <w:p w14:paraId="57D8CFB7" w14:textId="77777777" w:rsidR="002D1E5D" w:rsidRPr="002D1E5D" w:rsidRDefault="002D1E5D" w:rsidP="00290A1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DF0224" w14:textId="77777777" w:rsidR="00290A11" w:rsidRDefault="00290A11" w:rsidP="00290A11"/>
                          <w:p w14:paraId="4C62097A" w14:textId="77777777" w:rsidR="00290A11" w:rsidRDefault="00290A11" w:rsidP="00290A11"/>
                          <w:p w14:paraId="68126476" w14:textId="77777777" w:rsidR="00290A11" w:rsidRDefault="00290A11" w:rsidP="00290A11"/>
                          <w:p w14:paraId="24A4E639" w14:textId="77777777" w:rsidR="00290A11" w:rsidRDefault="00290A11" w:rsidP="00290A11"/>
                          <w:p w14:paraId="6520ED00" w14:textId="77777777" w:rsidR="00290A11" w:rsidRDefault="00290A11" w:rsidP="00290A11"/>
                          <w:p w14:paraId="3B31001A" w14:textId="77777777" w:rsidR="00290A11" w:rsidRDefault="00290A11" w:rsidP="00290A11"/>
                          <w:p w14:paraId="61DDBCE3" w14:textId="77777777" w:rsidR="00290A11" w:rsidRDefault="00290A11" w:rsidP="00290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F98A" id="Rectángulo 32" o:spid="_x0000_s1036" style="position:absolute;margin-left:192pt;margin-top:300pt;width:240pt;height:16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" fillcolor="#e2efd9 [665]" stroked="f" strokeweight="1pt">
                <v:textbox>
                  <w:txbxContent>
                    <w:p w14:paraId="2BA89EC0" w14:textId="499E4563" w:rsidR="00290A11" w:rsidRDefault="002D1E5D" w:rsidP="00290A11">
                      <w:pPr>
                        <w:rPr>
                          <w:color w:val="000000" w:themeColor="text1"/>
                          <w:lang w:val="es-EC"/>
                        </w:rPr>
                      </w:pPr>
                      <w:r w:rsidRPr="002D1E5D">
                        <w:rPr>
                          <w:color w:val="000000" w:themeColor="text1"/>
                          <w:lang w:val="es-EC"/>
                        </w:rPr>
                        <w:t>Coger un objeto (o varios al mismo tiempo), soportar su peso, para dejarlo en otro lugar o posición.</w:t>
                      </w:r>
                    </w:p>
                    <w:p w14:paraId="062647FA" w14:textId="77777777" w:rsidR="002D1E5D" w:rsidRDefault="002D1E5D" w:rsidP="00290A11">
                      <w:pPr>
                        <w:rPr>
                          <w:color w:val="000000" w:themeColor="text1"/>
                          <w:lang w:val="es-EC"/>
                        </w:rPr>
                      </w:pPr>
                    </w:p>
                    <w:p w14:paraId="00229DF9" w14:textId="77777777" w:rsidR="002D1E5D" w:rsidRPr="0025403D" w:rsidRDefault="002D1E5D" w:rsidP="002D1E5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540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Este requerimiento de trabajo puede generar un riesgo para la salud de la persona en función de:</w:t>
                      </w:r>
                    </w:p>
                    <w:p w14:paraId="3132E5F2" w14:textId="77777777" w:rsidR="002D1E5D" w:rsidRPr="002D1E5D" w:rsidRDefault="002D1E5D" w:rsidP="002D1E5D">
                      <w:pPr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000000" w:themeColor="text1"/>
                          <w:lang w:val="es-EC"/>
                        </w:rPr>
                      </w:pPr>
                      <w:r w:rsidRPr="002D1E5D">
                        <w:rPr>
                          <w:color w:val="000000" w:themeColor="text1"/>
                          <w:lang w:val="es-EC"/>
                        </w:rPr>
                        <w:t>La duración (durante cuánto tiempo al día se realiza este tipo de operaciones y con cuántos periodos de recuperación),</w:t>
                      </w:r>
                    </w:p>
                    <w:p w14:paraId="007F5D82" w14:textId="77777777" w:rsidR="002D1E5D" w:rsidRPr="002D1E5D" w:rsidRDefault="002D1E5D" w:rsidP="002D1E5D">
                      <w:pPr>
                        <w:rPr>
                          <w:color w:val="000000" w:themeColor="text1"/>
                          <w:lang w:val="es-EC"/>
                        </w:rPr>
                      </w:pPr>
                    </w:p>
                    <w:p w14:paraId="05A40363" w14:textId="77777777" w:rsidR="002D1E5D" w:rsidRDefault="002D1E5D" w:rsidP="00290A11">
                      <w:pPr>
                        <w:rPr>
                          <w:color w:val="000000" w:themeColor="text1"/>
                          <w:lang w:val="es-EC"/>
                        </w:rPr>
                      </w:pPr>
                    </w:p>
                    <w:p w14:paraId="57D8CFB7" w14:textId="77777777" w:rsidR="002D1E5D" w:rsidRPr="002D1E5D" w:rsidRDefault="002D1E5D" w:rsidP="00290A11">
                      <w:pPr>
                        <w:rPr>
                          <w:color w:val="000000" w:themeColor="text1"/>
                        </w:rPr>
                      </w:pPr>
                    </w:p>
                    <w:p w14:paraId="7EDF0224" w14:textId="77777777" w:rsidR="00290A11" w:rsidRDefault="00290A11" w:rsidP="00290A11"/>
                    <w:p w14:paraId="4C62097A" w14:textId="77777777" w:rsidR="00290A11" w:rsidRDefault="00290A11" w:rsidP="00290A11"/>
                    <w:p w14:paraId="68126476" w14:textId="77777777" w:rsidR="00290A11" w:rsidRDefault="00290A11" w:rsidP="00290A11"/>
                    <w:p w14:paraId="24A4E639" w14:textId="77777777" w:rsidR="00290A11" w:rsidRDefault="00290A11" w:rsidP="00290A11"/>
                    <w:p w14:paraId="6520ED00" w14:textId="77777777" w:rsidR="00290A11" w:rsidRDefault="00290A11" w:rsidP="00290A11"/>
                    <w:p w14:paraId="3B31001A" w14:textId="77777777" w:rsidR="00290A11" w:rsidRDefault="00290A11" w:rsidP="00290A11"/>
                    <w:p w14:paraId="61DDBCE3" w14:textId="77777777" w:rsidR="00290A11" w:rsidRDefault="00290A11" w:rsidP="00290A11"/>
                  </w:txbxContent>
                </v:textbox>
                <w10:wrap anchorx="margin"/>
              </v:rect>
            </w:pict>
          </mc:Fallback>
        </mc:AlternateContent>
      </w:r>
      <w:r w:rsidR="002D1E5D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0376F4" wp14:editId="37B4FAC6">
                <wp:simplePos x="0" y="0"/>
                <wp:positionH relativeFrom="margin">
                  <wp:align>center</wp:align>
                </wp:positionH>
                <wp:positionV relativeFrom="paragraph">
                  <wp:posOffset>3363595</wp:posOffset>
                </wp:positionV>
                <wp:extent cx="2821940" cy="52387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94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F584" w14:textId="17694649" w:rsidR="002D1E5D" w:rsidRPr="002D1E5D" w:rsidRDefault="00290A11" w:rsidP="002D1E5D">
                            <w:pPr>
                              <w:jc w:val="both"/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</w:pPr>
                            <w:r w:rsidRPr="00290A11">
                              <w:rPr>
                                <w:b/>
                                <w:color w:val="833C0B" w:themeColor="accent2" w:themeShade="80"/>
                                <w:lang w:val="es-ES"/>
                              </w:rPr>
                              <w:t>¿</w:t>
                            </w:r>
                            <w:r w:rsidR="002D1E5D" w:rsidRPr="002D1E5D"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  <w:t>Qué es el riesgo por levantamiento manual de cargas?</w:t>
                            </w:r>
                          </w:p>
                          <w:p w14:paraId="2D25B406" w14:textId="3CBA276D" w:rsidR="00290A11" w:rsidRPr="00290A11" w:rsidRDefault="00290A11" w:rsidP="00290A11">
                            <w:pPr>
                              <w:jc w:val="both"/>
                              <w:rPr>
                                <w:b/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  <w:p w14:paraId="1C7BBDB1" w14:textId="77777777" w:rsidR="00290A11" w:rsidRDefault="00290A11" w:rsidP="00290A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76F4" id="Rectángulo 29" o:spid="_x0000_s1037" style="position:absolute;margin-left:0;margin-top:264.85pt;width:222.2pt;height:41.25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" filled="f" stroked="f" strokeweight="1pt">
                <v:textbox>
                  <w:txbxContent>
                    <w:p w14:paraId="0E43F584" w14:textId="17694649" w:rsidR="002D1E5D" w:rsidRPr="002D1E5D" w:rsidRDefault="00290A11" w:rsidP="002D1E5D">
                      <w:pPr>
                        <w:jc w:val="both"/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</w:pPr>
                      <w:r w:rsidRPr="00290A11">
                        <w:rPr>
                          <w:b/>
                          <w:color w:val="833C0B" w:themeColor="accent2" w:themeShade="80"/>
                          <w:lang w:val="es-ES"/>
                        </w:rPr>
                        <w:t>¿</w:t>
                      </w:r>
                      <w:r w:rsidR="002D1E5D" w:rsidRPr="002D1E5D"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  <w:t>Qué es el riesgo por levantamiento manual de cargas?</w:t>
                      </w:r>
                    </w:p>
                    <w:p w14:paraId="2D25B406" w14:textId="3CBA276D" w:rsidR="00290A11" w:rsidRPr="00290A11" w:rsidRDefault="00290A11" w:rsidP="00290A11">
                      <w:pPr>
                        <w:jc w:val="both"/>
                        <w:rPr>
                          <w:b/>
                          <w:color w:val="833C0B" w:themeColor="accent2" w:themeShade="80"/>
                          <w:lang w:val="es-ES"/>
                        </w:rPr>
                      </w:pPr>
                    </w:p>
                    <w:p w14:paraId="1C7BBDB1" w14:textId="77777777" w:rsidR="00290A11" w:rsidRDefault="00290A11" w:rsidP="00290A11"/>
                  </w:txbxContent>
                </v:textbox>
                <w10:wrap anchorx="margin"/>
              </v:rect>
            </w:pict>
          </mc:Fallback>
        </mc:AlternateContent>
      </w:r>
      <w:r w:rsidR="00DB678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3A0F73" wp14:editId="31D6E334">
                <wp:simplePos x="0" y="0"/>
                <wp:positionH relativeFrom="column">
                  <wp:posOffset>6172103</wp:posOffset>
                </wp:positionH>
                <wp:positionV relativeFrom="paragraph">
                  <wp:posOffset>3735803</wp:posOffset>
                </wp:positionV>
                <wp:extent cx="2019300" cy="1971675"/>
                <wp:effectExtent l="19050" t="1905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885">
                          <a:off x="0" y="0"/>
                          <a:ext cx="2019300" cy="1971675"/>
                        </a:xfrm>
                        <a:prstGeom prst="ellipse">
                          <a:avLst/>
                        </a:prstGeom>
                        <a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AFA38" id="Elipse 54" o:spid="_x0000_s1026" style="position:absolute;margin-left:486pt;margin-top:294.15pt;width:159pt;height:155.25pt;rotation:717494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" strokecolor="black [3213]" strokeweight="1pt">
                <v:fill r:id="rId19" o:title="" recolor="t" rotate="t" type="frame"/>
                <v:stroke joinstyle="miter"/>
              </v:oval>
            </w:pict>
          </mc:Fallback>
        </mc:AlternateContent>
      </w:r>
      <w:r w:rsidR="00DB678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BBB54" wp14:editId="7A530275">
                <wp:simplePos x="0" y="0"/>
                <wp:positionH relativeFrom="column">
                  <wp:posOffset>-817684</wp:posOffset>
                </wp:positionH>
                <wp:positionV relativeFrom="paragraph">
                  <wp:posOffset>3552092</wp:posOffset>
                </wp:positionV>
                <wp:extent cx="2848708" cy="2549770"/>
                <wp:effectExtent l="0" t="0" r="27940" b="222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8" cy="2549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50420" w14:textId="77777777" w:rsidR="003754CC" w:rsidRPr="002D1FDE" w:rsidRDefault="003754CC" w:rsidP="003754CC">
                            <w:pPr>
                              <w:jc w:val="both"/>
                              <w:rPr>
                                <w:b/>
                                <w:color w:val="833C0B" w:themeColor="accent2" w:themeShade="80"/>
                                <w:lang w:val="es-ES"/>
                              </w:rPr>
                            </w:pPr>
                            <w:r w:rsidRPr="002D1FDE">
                              <w:rPr>
                                <w:b/>
                                <w:color w:val="833C0B" w:themeColor="accent2" w:themeShade="80"/>
                                <w:lang w:val="es-ES"/>
                              </w:rPr>
                              <w:t xml:space="preserve">¿Cuáles son los riesgos de efectuar erróneamente el levantamiento manual de cargas? </w:t>
                            </w:r>
                          </w:p>
                          <w:p w14:paraId="4C84D3D0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30B7260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Trastornos musculo esqueléticos</w:t>
                            </w:r>
                          </w:p>
                          <w:p w14:paraId="392F7C9B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Hernias discales, lumbalgias y protrusiones discales.</w:t>
                            </w:r>
                          </w:p>
                          <w:p w14:paraId="6DCC14D5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Atrofia miento del músculo</w:t>
                            </w:r>
                          </w:p>
                          <w:p w14:paraId="49481701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Desgaste del tejido muscular.</w:t>
                            </w:r>
                          </w:p>
                          <w:p w14:paraId="6DA7634B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Riesgo de fracturas.</w:t>
                            </w:r>
                          </w:p>
                          <w:p w14:paraId="49991D98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Enfermedad degenerativa a largo plazo</w:t>
                            </w:r>
                          </w:p>
                          <w:p w14:paraId="1211390C" w14:textId="77777777" w:rsidR="003754CC" w:rsidRPr="003754CC" w:rsidRDefault="003754CC" w:rsidP="003754CC">
                            <w:pPr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3754CC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Incapacidad de movilidad</w:t>
                            </w:r>
                          </w:p>
                          <w:p w14:paraId="1EBEA06A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21CD1C9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6A8C63C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3C9F12B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535E4C0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F956354" w14:textId="77777777" w:rsid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1107597" w14:textId="77777777" w:rsidR="003754CC" w:rsidRPr="003754CC" w:rsidRDefault="003754CC" w:rsidP="003754C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44B5104" w14:textId="77777777" w:rsidR="003754CC" w:rsidRDefault="003754CC" w:rsidP="00375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BBB54" id="Rectángulo 79" o:spid="_x0000_s1038" style="position:absolute;margin-left:-64.4pt;margin-top:279.7pt;width:224.3pt;height:20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" fillcolor="#c5e0b3 [1305]" strokecolor="black [3213]" strokeweight="1.5pt">
                <v:textbox>
                  <w:txbxContent>
                    <w:p w14:paraId="65250420" w14:textId="77777777" w:rsidR="003754CC" w:rsidRPr="002D1FDE" w:rsidRDefault="003754CC" w:rsidP="003754CC">
                      <w:pPr>
                        <w:jc w:val="both"/>
                        <w:rPr>
                          <w:b/>
                          <w:color w:val="833C0B" w:themeColor="accent2" w:themeShade="80"/>
                          <w:lang w:val="es-ES"/>
                        </w:rPr>
                      </w:pPr>
                      <w:r w:rsidRPr="002D1FDE">
                        <w:rPr>
                          <w:b/>
                          <w:color w:val="833C0B" w:themeColor="accent2" w:themeShade="80"/>
                          <w:lang w:val="es-ES"/>
                        </w:rPr>
                        <w:t xml:space="preserve">¿Cuáles son los riesgos de efectuar erróneamente el levantamiento manual de cargas? </w:t>
                      </w:r>
                    </w:p>
                    <w:p w14:paraId="4C84D3D0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30B7260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Trastornos musculo esqueléticos</w:t>
                      </w:r>
                    </w:p>
                    <w:p w14:paraId="392F7C9B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Hernias discales, lumbalgias y protrusiones discales.</w:t>
                      </w:r>
                    </w:p>
                    <w:p w14:paraId="6DCC14D5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Atrofia miento del músculo</w:t>
                      </w:r>
                    </w:p>
                    <w:p w14:paraId="49481701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Desgaste del tejido muscular.</w:t>
                      </w:r>
                    </w:p>
                    <w:p w14:paraId="6DA7634B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Riesgo de fracturas.</w:t>
                      </w:r>
                    </w:p>
                    <w:p w14:paraId="49991D98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Enfermedad degenerativa a largo plazo</w:t>
                      </w:r>
                    </w:p>
                    <w:p w14:paraId="1211390C" w14:textId="77777777" w:rsidR="003754CC" w:rsidRPr="003754CC" w:rsidRDefault="003754CC" w:rsidP="003754CC">
                      <w:pPr>
                        <w:numPr>
                          <w:ilvl w:val="0"/>
                          <w:numId w:val="9"/>
                        </w:num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3754CC">
                        <w:rPr>
                          <w:b/>
                          <w:color w:val="000000" w:themeColor="text1"/>
                          <w:lang w:val="es-ES"/>
                        </w:rPr>
                        <w:t>Incapacidad de movilidad</w:t>
                      </w:r>
                    </w:p>
                    <w:p w14:paraId="1EBEA06A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21CD1C9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76A8C63C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43C9F12B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3535E4C0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6F956354" w14:textId="77777777" w:rsid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51107597" w14:textId="77777777" w:rsidR="003754CC" w:rsidRPr="003754CC" w:rsidRDefault="003754CC" w:rsidP="003754CC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144B5104" w14:textId="77777777" w:rsidR="003754CC" w:rsidRDefault="003754CC" w:rsidP="003754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441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5DA29C" wp14:editId="19756CCF">
                <wp:simplePos x="0" y="0"/>
                <wp:positionH relativeFrom="column">
                  <wp:posOffset>-808892</wp:posOffset>
                </wp:positionH>
                <wp:positionV relativeFrom="paragraph">
                  <wp:posOffset>1872763</wp:posOffset>
                </wp:positionV>
                <wp:extent cx="2804648" cy="8792"/>
                <wp:effectExtent l="0" t="0" r="15240" b="2984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648" cy="8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BFD8" id="Conector recto 53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147.45pt" to="157.1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3441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4085CD" wp14:editId="57D6D3FF">
                <wp:simplePos x="0" y="0"/>
                <wp:positionH relativeFrom="column">
                  <wp:posOffset>597632</wp:posOffset>
                </wp:positionH>
                <wp:positionV relativeFrom="paragraph">
                  <wp:posOffset>386520</wp:posOffset>
                </wp:positionV>
                <wp:extent cx="17585" cy="3042138"/>
                <wp:effectExtent l="0" t="0" r="20955" b="2540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3042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26E1D" id="Conector recto 4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30.45pt" to="48.4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3441C">
        <w:rPr>
          <w:noProof/>
          <w:lang w:val="es-EC" w:eastAsia="es-EC"/>
        </w:rPr>
        <w:drawing>
          <wp:anchor distT="0" distB="0" distL="114300" distR="114300" simplePos="0" relativeHeight="251751424" behindDoc="0" locked="0" layoutInCell="1" allowOverlap="1" wp14:anchorId="653DE461" wp14:editId="378F4055">
            <wp:simplePos x="0" y="0"/>
            <wp:positionH relativeFrom="column">
              <wp:posOffset>-817880</wp:posOffset>
            </wp:positionH>
            <wp:positionV relativeFrom="paragraph">
              <wp:posOffset>386715</wp:posOffset>
            </wp:positionV>
            <wp:extent cx="2829560" cy="3011170"/>
            <wp:effectExtent l="19050" t="19050" r="27940" b="1778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0111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6A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FE7556" wp14:editId="10D711F3">
                <wp:simplePos x="0" y="0"/>
                <wp:positionH relativeFrom="margin">
                  <wp:posOffset>5802875</wp:posOffset>
                </wp:positionH>
                <wp:positionV relativeFrom="paragraph">
                  <wp:posOffset>1010969</wp:posOffset>
                </wp:positionV>
                <wp:extent cx="2803525" cy="263715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25" cy="2637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5F03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 xml:space="preserve">Evitar el uso fajas para realizar actividades agrícolas. produce tensión temporal al sistema cardiovascular y lesiones dorso lumbar </w:t>
                            </w:r>
                          </w:p>
                          <w:p w14:paraId="22F4B089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Población menor a 18 años no debería manipular masas superiores a 12.5 Kg. </w:t>
                            </w:r>
                          </w:p>
                          <w:p w14:paraId="20254553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Mantener, la espalda lo más recto posible mantenga los pies relativamente separados para mejorar su estabilidad.</w:t>
                            </w:r>
                          </w:p>
                          <w:p w14:paraId="50E1348D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Realizar ejercicio, beneficia la elasticidad, fuerza muscular y una condición cardiorrespiratoria apta para la MMC</w:t>
                            </w:r>
                          </w:p>
                          <w:p w14:paraId="68AADAAC" w14:textId="77777777" w:rsidR="00AF41E6" w:rsidRDefault="00AF41E6" w:rsidP="00AF41E6"/>
                          <w:p w14:paraId="7D93E128" w14:textId="77777777" w:rsidR="00AF41E6" w:rsidRDefault="00AF41E6" w:rsidP="00AF41E6"/>
                          <w:p w14:paraId="2D31B238" w14:textId="77777777" w:rsidR="00AF41E6" w:rsidRDefault="00AF41E6" w:rsidP="00AF41E6"/>
                          <w:p w14:paraId="668EDD64" w14:textId="77777777" w:rsidR="00AF41E6" w:rsidRDefault="00AF41E6" w:rsidP="00AF41E6"/>
                          <w:p w14:paraId="11D0375F" w14:textId="77777777" w:rsidR="00AF41E6" w:rsidRDefault="00AF41E6" w:rsidP="00AF41E6"/>
                          <w:p w14:paraId="7BE8FC84" w14:textId="77777777" w:rsidR="00AF41E6" w:rsidRDefault="00AF41E6" w:rsidP="00AF41E6"/>
                          <w:p w14:paraId="342C5F52" w14:textId="77777777" w:rsidR="00AF41E6" w:rsidRDefault="00AF41E6" w:rsidP="00AF41E6"/>
                          <w:p w14:paraId="2551A0EF" w14:textId="77777777" w:rsidR="00AF41E6" w:rsidRDefault="00AF41E6" w:rsidP="00AF4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7556" id="Rectángulo 26" o:spid="_x0000_s1039" style="position:absolute;margin-left:456.9pt;margin-top:79.6pt;width:220.75pt;height:207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" fillcolor="#e2efd9 [665]" stroked="f" strokeweight="1pt">
                <v:textbox>
                  <w:txbxContent>
                    <w:p w14:paraId="0FA75F03" w14:textId="77777777" w:rsidR="00AF41E6" w:rsidRPr="00AF41E6" w:rsidRDefault="00AF41E6" w:rsidP="00AF41E6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 xml:space="preserve">Evitar el uso fajas para realizar actividades agrícolas. produce tensión temporal al sistema cardiovascular y lesiones dorso lumbar </w:t>
                      </w:r>
                    </w:p>
                    <w:p w14:paraId="22F4B089" w14:textId="77777777" w:rsidR="00AF41E6" w:rsidRPr="00AF41E6" w:rsidRDefault="00AF41E6" w:rsidP="00AF41E6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Población menor a 18 años no debería manipular masas superiores a 12.5 Kg. </w:t>
                      </w:r>
                    </w:p>
                    <w:p w14:paraId="20254553" w14:textId="77777777" w:rsidR="00AF41E6" w:rsidRPr="00AF41E6" w:rsidRDefault="00AF41E6" w:rsidP="00AF41E6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Mantener, la espalda lo más recto posible mantenga los pies relativamente separados para mejorar su estabilidad.</w:t>
                      </w:r>
                    </w:p>
                    <w:p w14:paraId="50E1348D" w14:textId="77777777" w:rsidR="00AF41E6" w:rsidRPr="00AF41E6" w:rsidRDefault="00AF41E6" w:rsidP="00AF41E6">
                      <w:pPr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Realizar ejercicio, beneficia la elasticidad, fuerza muscular y una condición cardiorrespiratoria apta para la MMC</w:t>
                      </w:r>
                    </w:p>
                    <w:p w14:paraId="68AADAAC" w14:textId="77777777" w:rsidR="00AF41E6" w:rsidRDefault="00AF41E6" w:rsidP="00AF41E6"/>
                    <w:p w14:paraId="7D93E128" w14:textId="77777777" w:rsidR="00AF41E6" w:rsidRDefault="00AF41E6" w:rsidP="00AF41E6"/>
                    <w:p w14:paraId="2D31B238" w14:textId="77777777" w:rsidR="00AF41E6" w:rsidRDefault="00AF41E6" w:rsidP="00AF41E6"/>
                    <w:p w14:paraId="668EDD64" w14:textId="77777777" w:rsidR="00AF41E6" w:rsidRDefault="00AF41E6" w:rsidP="00AF41E6"/>
                    <w:p w14:paraId="11D0375F" w14:textId="77777777" w:rsidR="00AF41E6" w:rsidRDefault="00AF41E6" w:rsidP="00AF41E6"/>
                    <w:p w14:paraId="7BE8FC84" w14:textId="77777777" w:rsidR="00AF41E6" w:rsidRDefault="00AF41E6" w:rsidP="00AF41E6"/>
                    <w:p w14:paraId="342C5F52" w14:textId="77777777" w:rsidR="00AF41E6" w:rsidRDefault="00AF41E6" w:rsidP="00AF41E6"/>
                    <w:p w14:paraId="2551A0EF" w14:textId="77777777" w:rsidR="00AF41E6" w:rsidRDefault="00AF41E6" w:rsidP="00AF41E6"/>
                  </w:txbxContent>
                </v:textbox>
                <w10:wrap anchorx="margin"/>
              </v:rect>
            </w:pict>
          </mc:Fallback>
        </mc:AlternateContent>
      </w:r>
      <w:r w:rsidR="00290A1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D242B" wp14:editId="11B67D50">
                <wp:simplePos x="0" y="0"/>
                <wp:positionH relativeFrom="margin">
                  <wp:posOffset>2475230</wp:posOffset>
                </wp:positionH>
                <wp:positionV relativeFrom="paragraph">
                  <wp:posOffset>1133475</wp:posOffset>
                </wp:positionV>
                <wp:extent cx="2821940" cy="21717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940" cy="2171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B458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 xml:space="preserve">Mejora su calidad de vida y en la forma en la que realiza sus actividades agrícolas y domésticas. </w:t>
                            </w:r>
                          </w:p>
                          <w:p w14:paraId="79264B57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Evita cualquier tipo de lesiones y enfermedades musculo esqueléticos -La percepción de que, al comprar en la feria, su dinero y su presencia</w:t>
                            </w:r>
                          </w:p>
                          <w:p w14:paraId="4D2536DD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Incrementa la productividad.</w:t>
                            </w:r>
                          </w:p>
                          <w:p w14:paraId="27B68DE2" w14:textId="77777777" w:rsidR="00AF41E6" w:rsidRPr="00AF41E6" w:rsidRDefault="00AF41E6" w:rsidP="00AF41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  <w:lang w:val="es-PE"/>
                              </w:rPr>
                            </w:pPr>
                            <w:r w:rsidRPr="00AF41E6">
                              <w:rPr>
                                <w:color w:val="000000" w:themeColor="text1"/>
                                <w:lang w:val="es-PE"/>
                              </w:rPr>
                              <w:t>Se reduce el riesgo de adquirir una enfermedad laboral.</w:t>
                            </w:r>
                          </w:p>
                          <w:p w14:paraId="765D304D" w14:textId="77777777" w:rsidR="009D1B8D" w:rsidRDefault="009D1B8D" w:rsidP="009D1B8D"/>
                          <w:p w14:paraId="4573B0EC" w14:textId="77777777" w:rsidR="00AF41E6" w:rsidRDefault="00AF41E6" w:rsidP="009D1B8D"/>
                          <w:p w14:paraId="02572062" w14:textId="77777777" w:rsidR="00AF41E6" w:rsidRDefault="00AF41E6" w:rsidP="009D1B8D"/>
                          <w:p w14:paraId="6382107D" w14:textId="77777777" w:rsidR="00AF41E6" w:rsidRDefault="00AF41E6" w:rsidP="009D1B8D"/>
                          <w:p w14:paraId="0FBF70CB" w14:textId="77777777" w:rsidR="00AF41E6" w:rsidRDefault="00AF41E6" w:rsidP="009D1B8D"/>
                          <w:p w14:paraId="3E56DD02" w14:textId="77777777" w:rsidR="00AF41E6" w:rsidRDefault="00AF41E6" w:rsidP="009D1B8D"/>
                          <w:p w14:paraId="25697796" w14:textId="77777777" w:rsidR="00AF41E6" w:rsidRDefault="00AF41E6" w:rsidP="009D1B8D"/>
                          <w:p w14:paraId="5A1D7182" w14:textId="77777777" w:rsidR="00AF41E6" w:rsidRDefault="00AF41E6" w:rsidP="009D1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D242B" id="Rectángulo 19" o:spid="_x0000_s1040" style="position:absolute;margin-left:194.9pt;margin-top:89.25pt;width:222.2pt;height:171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" fillcolor="#e2efd9 [665]" stroked="f" strokeweight="1pt">
                <v:textbox>
                  <w:txbxContent>
                    <w:p w14:paraId="182FB458" w14:textId="77777777" w:rsidR="00AF41E6" w:rsidRPr="00AF41E6" w:rsidRDefault="00AF41E6" w:rsidP="00AF41E6">
                      <w:pPr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 xml:space="preserve">Mejora su calidad de vida y en la forma en la que realiza sus actividades agrícolas y domésticas. </w:t>
                      </w:r>
                    </w:p>
                    <w:p w14:paraId="79264B57" w14:textId="77777777" w:rsidR="00AF41E6" w:rsidRPr="00AF41E6" w:rsidRDefault="00AF41E6" w:rsidP="00AF41E6">
                      <w:pPr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Evita cualquier tipo de lesiones y enfermedades musculo esqueléticos -La percepción de que, al comprar en la feria, su dinero y su presencia</w:t>
                      </w:r>
                    </w:p>
                    <w:p w14:paraId="4D2536DD" w14:textId="77777777" w:rsidR="00AF41E6" w:rsidRPr="00AF41E6" w:rsidRDefault="00AF41E6" w:rsidP="00AF41E6">
                      <w:pPr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Incrementa la productividad.</w:t>
                      </w:r>
                    </w:p>
                    <w:p w14:paraId="27B68DE2" w14:textId="77777777" w:rsidR="00AF41E6" w:rsidRPr="00AF41E6" w:rsidRDefault="00AF41E6" w:rsidP="00AF41E6">
                      <w:pPr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  <w:lang w:val="es-PE"/>
                        </w:rPr>
                      </w:pPr>
                      <w:r w:rsidRPr="00AF41E6">
                        <w:rPr>
                          <w:color w:val="000000" w:themeColor="text1"/>
                          <w:lang w:val="es-PE"/>
                        </w:rPr>
                        <w:t>Se reduce el riesgo de adquirir una enfermedad laboral.</w:t>
                      </w:r>
                    </w:p>
                    <w:p w14:paraId="765D304D" w14:textId="77777777" w:rsidR="009D1B8D" w:rsidRDefault="009D1B8D" w:rsidP="009D1B8D"/>
                    <w:p w14:paraId="4573B0EC" w14:textId="77777777" w:rsidR="00AF41E6" w:rsidRDefault="00AF41E6" w:rsidP="009D1B8D"/>
                    <w:p w14:paraId="02572062" w14:textId="77777777" w:rsidR="00AF41E6" w:rsidRDefault="00AF41E6" w:rsidP="009D1B8D"/>
                    <w:p w14:paraId="6382107D" w14:textId="77777777" w:rsidR="00AF41E6" w:rsidRDefault="00AF41E6" w:rsidP="009D1B8D"/>
                    <w:p w14:paraId="0FBF70CB" w14:textId="77777777" w:rsidR="00AF41E6" w:rsidRDefault="00AF41E6" w:rsidP="009D1B8D"/>
                    <w:p w14:paraId="3E56DD02" w14:textId="77777777" w:rsidR="00AF41E6" w:rsidRDefault="00AF41E6" w:rsidP="009D1B8D"/>
                    <w:p w14:paraId="25697796" w14:textId="77777777" w:rsidR="00AF41E6" w:rsidRDefault="00AF41E6" w:rsidP="009D1B8D"/>
                    <w:p w14:paraId="5A1D7182" w14:textId="77777777" w:rsidR="00AF41E6" w:rsidRDefault="00AF41E6" w:rsidP="009D1B8D"/>
                  </w:txbxContent>
                </v:textbox>
                <w10:wrap anchorx="margin"/>
              </v:rect>
            </w:pict>
          </mc:Fallback>
        </mc:AlternateContent>
      </w:r>
      <w:r w:rsidR="00290A1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9EBD2F" wp14:editId="2640E73A">
                <wp:simplePos x="0" y="0"/>
                <wp:positionH relativeFrom="margin">
                  <wp:posOffset>5886108</wp:posOffset>
                </wp:positionH>
                <wp:positionV relativeFrom="paragraph">
                  <wp:posOffset>-557530</wp:posOffset>
                </wp:positionV>
                <wp:extent cx="1714500" cy="428625"/>
                <wp:effectExtent l="0" t="0" r="0" b="9525"/>
                <wp:wrapNone/>
                <wp:docPr id="8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14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ED45" w14:textId="77777777" w:rsidR="003754CC" w:rsidRPr="00D11D22" w:rsidRDefault="003754CC" w:rsidP="003754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C00000"/>
                                <w:sz w:val="22"/>
                                <w:szCs w:val="22"/>
                                <w:lang w:val="es-US" w:eastAsia="es-EC"/>
                              </w:rPr>
                            </w:pPr>
                            <w:r w:rsidRPr="003754CC">
                              <w:rPr>
                                <w:b/>
                                <w:noProof/>
                                <w:color w:val="000000" w:themeColor="text1"/>
                                <w:szCs w:val="22"/>
                                <w:lang w:val="es-US" w:eastAsia="es-EC"/>
                              </w:rPr>
                              <w:t>Para mas información visite nuestra página</w:t>
                            </w:r>
                            <w:r w:rsidRPr="00D11D22">
                              <w:rPr>
                                <w:rFonts w:ascii="Arial" w:hAnsi="Arial" w:cs="Arial"/>
                                <w:b/>
                                <w:noProof/>
                                <w:color w:val="C00000"/>
                                <w:sz w:val="22"/>
                                <w:szCs w:val="22"/>
                                <w:lang w:val="es-US" w:eastAsia="es-EC"/>
                              </w:rPr>
                              <w:t>:</w:t>
                            </w:r>
                          </w:p>
                          <w:p w14:paraId="27D063D5" w14:textId="77777777" w:rsidR="003754CC" w:rsidRPr="00D11D22" w:rsidRDefault="003754CC" w:rsidP="003754CC">
                            <w:pPr>
                              <w:pStyle w:val="website"/>
                              <w:jc w:val="left"/>
                              <w:rPr>
                                <w:color w:val="FFFFFF" w:themeColor="background1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EBD2F" id="_x0000_s1041" type="#_x0000_t202" style="position:absolute;margin-left:463.45pt;margin-top:-43.9pt;width:135pt;height:33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" filled="f" stroked="f">
                <v:textbox>
                  <w:txbxContent>
                    <w:p w14:paraId="70B9ED45" w14:textId="77777777" w:rsidR="003754CC" w:rsidRPr="00D11D22" w:rsidRDefault="003754CC" w:rsidP="003754C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C00000"/>
                          <w:sz w:val="22"/>
                          <w:szCs w:val="22"/>
                          <w:lang w:val="es-US" w:eastAsia="es-EC"/>
                        </w:rPr>
                      </w:pPr>
                      <w:r w:rsidRPr="003754CC">
                        <w:rPr>
                          <w:b/>
                          <w:noProof/>
                          <w:color w:val="000000" w:themeColor="text1"/>
                          <w:szCs w:val="22"/>
                          <w:lang w:val="es-US" w:eastAsia="es-EC"/>
                        </w:rPr>
                        <w:t>Para mas información visite nuestra página</w:t>
                      </w:r>
                      <w:r w:rsidRPr="00D11D22">
                        <w:rPr>
                          <w:rFonts w:ascii="Arial" w:hAnsi="Arial" w:cs="Arial"/>
                          <w:b/>
                          <w:noProof/>
                          <w:color w:val="C00000"/>
                          <w:sz w:val="22"/>
                          <w:szCs w:val="22"/>
                          <w:lang w:val="es-US" w:eastAsia="es-EC"/>
                        </w:rPr>
                        <w:t>:</w:t>
                      </w:r>
                    </w:p>
                    <w:p w14:paraId="27D063D5" w14:textId="77777777" w:rsidR="003754CC" w:rsidRPr="00D11D22" w:rsidRDefault="003754CC" w:rsidP="003754CC">
                      <w:pPr>
                        <w:pStyle w:val="website"/>
                        <w:jc w:val="left"/>
                        <w:rPr>
                          <w:color w:val="FFFFFF" w:themeColor="background1"/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A1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CA530E" wp14:editId="487F8E8D">
                <wp:simplePos x="0" y="0"/>
                <wp:positionH relativeFrom="rightMargin">
                  <wp:align>left</wp:align>
                </wp:positionH>
                <wp:positionV relativeFrom="paragraph">
                  <wp:posOffset>-656493</wp:posOffset>
                </wp:positionV>
                <wp:extent cx="800100" cy="647700"/>
                <wp:effectExtent l="0" t="0" r="19050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blipFill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0FFEB" w14:textId="77777777" w:rsidR="003754CC" w:rsidRDefault="003754CC" w:rsidP="003754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530E" id="Cuadro de texto 85" o:spid="_x0000_s1042" type="#_x0000_t202" style="position:absolute;margin-left:0;margin-top:-51.7pt;width:63pt;height:51pt;z-index:251734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" strokecolor="black [3213]" strokeweight="1.5pt">
                <v:fill r:id="rId22" o:title="" recolor="t" rotate="t" type="frame"/>
                <v:textbox>
                  <w:txbxContent>
                    <w:p w14:paraId="70F0FFEB" w14:textId="77777777" w:rsidR="003754CC" w:rsidRDefault="003754CC" w:rsidP="003754CC"/>
                  </w:txbxContent>
                </v:textbox>
                <w10:wrap anchorx="margin"/>
              </v:shape>
            </w:pict>
          </mc:Fallback>
        </mc:AlternateContent>
      </w:r>
      <w:r w:rsidR="00290A11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65B7E7" wp14:editId="7FD3CB01">
                <wp:simplePos x="0" y="0"/>
                <wp:positionH relativeFrom="column">
                  <wp:posOffset>-914400</wp:posOffset>
                </wp:positionH>
                <wp:positionV relativeFrom="paragraph">
                  <wp:posOffset>-703384</wp:posOffset>
                </wp:positionV>
                <wp:extent cx="2145030" cy="782516"/>
                <wp:effectExtent l="0" t="0" r="762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78251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F0C5" w14:textId="77777777" w:rsidR="000B1A27" w:rsidRDefault="000B1A27" w:rsidP="000B1A27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B19C598" w14:textId="77777777" w:rsidR="000B1A27" w:rsidRPr="00FE27B2" w:rsidRDefault="000B1A27" w:rsidP="000B1A2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E27B2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ERGONOMIA MMC</w:t>
                            </w:r>
                          </w:p>
                          <w:p w14:paraId="344C8556" w14:textId="77777777" w:rsidR="000B1A27" w:rsidRDefault="000B1A27" w:rsidP="000B1A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5B7E7" id="Rectángulo 31" o:spid="_x0000_s1043" style="position:absolute;margin-left:-1in;margin-top:-55.4pt;width:168.9pt;height:6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" fillcolor="#8fdea0" stroked="f" strokeweight="1pt">
                <v:fill color2="#dff3e3" rotate="t" focusposition=".5,.5" focussize="" colors="0 #8fdea0;.5 #bce9c5;1 #dff3e3" focus="100%" type="gradientRadial"/>
                <v:textbox>
                  <w:txbxContent>
                    <w:p w14:paraId="0BEEF0C5" w14:textId="77777777" w:rsidR="000B1A27" w:rsidRDefault="000B1A27" w:rsidP="000B1A27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  <w:p w14:paraId="0B19C598" w14:textId="77777777" w:rsidR="000B1A27" w:rsidRPr="00FE27B2" w:rsidRDefault="000B1A27" w:rsidP="000B1A2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E27B2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ERGONOMIA MMC</w:t>
                      </w:r>
                    </w:p>
                    <w:p w14:paraId="344C8556" w14:textId="77777777" w:rsidR="000B1A27" w:rsidRDefault="000B1A27" w:rsidP="000B1A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41E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96A250" wp14:editId="482E5C88">
                <wp:simplePos x="0" y="0"/>
                <wp:positionH relativeFrom="margin">
                  <wp:posOffset>5855677</wp:posOffset>
                </wp:positionH>
                <wp:positionV relativeFrom="paragraph">
                  <wp:posOffset>334108</wp:posOffset>
                </wp:positionV>
                <wp:extent cx="2819253" cy="59753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253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D3B50" w14:textId="77777777" w:rsidR="00AF41E6" w:rsidRDefault="00AF41E6" w:rsidP="00AF41E6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</w:pPr>
                          </w:p>
                          <w:p w14:paraId="228B15E5" w14:textId="68B29002" w:rsidR="00AF41E6" w:rsidRPr="00AF41E6" w:rsidRDefault="00AF41E6" w:rsidP="00AF41E6">
                            <w:pPr>
                              <w:rPr>
                                <w:b/>
                                <w:color w:val="833C0B" w:themeColor="accent2" w:themeShade="80"/>
                                <w:lang w:val="es-PE"/>
                              </w:rPr>
                            </w:pPr>
                            <w:r w:rsidRPr="00AF41E6"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  <w:t xml:space="preserve">Recomendaciones para actividades agrícolas </w:t>
                            </w:r>
                          </w:p>
                          <w:p w14:paraId="79025DBA" w14:textId="77777777" w:rsidR="00AF41E6" w:rsidRDefault="00AF41E6" w:rsidP="00AF4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A250" id="Rectángulo 25" o:spid="_x0000_s1044" style="position:absolute;margin-left:461.1pt;margin-top:26.3pt;width:222pt;height:47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" filled="f" stroked="f" strokeweight="1pt">
                <v:textbox>
                  <w:txbxContent>
                    <w:p w14:paraId="75FD3B50" w14:textId="77777777" w:rsidR="00AF41E6" w:rsidRDefault="00AF41E6" w:rsidP="00AF41E6">
                      <w:pPr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</w:pPr>
                    </w:p>
                    <w:p w14:paraId="228B15E5" w14:textId="68B29002" w:rsidR="00AF41E6" w:rsidRPr="00AF41E6" w:rsidRDefault="00AF41E6" w:rsidP="00AF41E6">
                      <w:pPr>
                        <w:rPr>
                          <w:b/>
                          <w:color w:val="833C0B" w:themeColor="accent2" w:themeShade="80"/>
                          <w:lang w:val="es-PE"/>
                        </w:rPr>
                      </w:pPr>
                      <w:r w:rsidRPr="00AF41E6"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  <w:t xml:space="preserve">Recomendaciones para actividades agrícolas </w:t>
                      </w:r>
                    </w:p>
                    <w:p w14:paraId="79025DBA" w14:textId="77777777" w:rsidR="00AF41E6" w:rsidRDefault="00AF41E6" w:rsidP="00AF41E6"/>
                  </w:txbxContent>
                </v:textbox>
                <w10:wrap anchorx="margin"/>
              </v:rect>
            </w:pict>
          </mc:Fallback>
        </mc:AlternateContent>
      </w:r>
      <w:r w:rsidR="00AF41E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53E24A4" wp14:editId="74B4A007">
                <wp:simplePos x="0" y="0"/>
                <wp:positionH relativeFrom="column">
                  <wp:posOffset>2162810</wp:posOffset>
                </wp:positionH>
                <wp:positionV relativeFrom="paragraph">
                  <wp:posOffset>34925</wp:posOffset>
                </wp:positionV>
                <wp:extent cx="6521450" cy="5889625"/>
                <wp:effectExtent l="0" t="0" r="12700" b="15875"/>
                <wp:wrapSquare wrapText="bothSides"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5889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5061" w14:textId="11D7D4DE" w:rsidR="00A72881" w:rsidRPr="00A72881" w:rsidRDefault="00A72881" w:rsidP="007E47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E24A4" id="Rectángulo 90" o:spid="_x0000_s1045" style="position:absolute;margin-left:170.3pt;margin-top:2.75pt;width:513.5pt;height:463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" fillcolor="#8fdea0" strokecolor="#1f4d78 [1604]" strokeweight="1pt">
                <v:fill color2="#dff3e3" rotate="t" focusposition=".5,.5" focussize="" colors="0 #8fdea0;.5 #bce9c5;1 #dff3e3" focus="100%" type="gradientRadial"/>
                <v:textbox>
                  <w:txbxContent>
                    <w:p w14:paraId="146E5061" w14:textId="11D7D4DE" w:rsidR="00A72881" w:rsidRPr="00A72881" w:rsidRDefault="00A72881" w:rsidP="007E4704">
                      <w:pPr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 w:rsidR="00AF41E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EA06EA" wp14:editId="6AD4AF60">
                <wp:simplePos x="0" y="0"/>
                <wp:positionH relativeFrom="column">
                  <wp:posOffset>-931985</wp:posOffset>
                </wp:positionH>
                <wp:positionV relativeFrom="paragraph">
                  <wp:posOffset>228600</wp:posOffset>
                </wp:positionV>
                <wp:extent cx="3094893" cy="5825490"/>
                <wp:effectExtent l="0" t="0" r="10795" b="228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3" cy="5825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13612" id="Rectángulo 82" o:spid="_x0000_s1026" style="position:absolute;margin-left:-73.4pt;margin-top:18pt;width:243.7pt;height:458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" filled="f" strokecolor="black [3213]" strokeweight="1pt"/>
            </w:pict>
          </mc:Fallback>
        </mc:AlternateContent>
      </w:r>
      <w:r w:rsidR="00AF41E6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93595" wp14:editId="6302F85F">
                <wp:simplePos x="0" y="0"/>
                <wp:positionH relativeFrom="margin">
                  <wp:align>center</wp:align>
                </wp:positionH>
                <wp:positionV relativeFrom="paragraph">
                  <wp:posOffset>351252</wp:posOffset>
                </wp:positionV>
                <wp:extent cx="2821940" cy="65063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940" cy="650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CF91" w14:textId="77777777" w:rsidR="009D1B8D" w:rsidRPr="006E0664" w:rsidRDefault="009D1B8D" w:rsidP="009D1B8D">
                            <w:pPr>
                              <w:jc w:val="both"/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</w:pPr>
                            <w:r w:rsidRPr="006E0664">
                              <w:rPr>
                                <w:b/>
                                <w:bCs/>
                                <w:color w:val="833C0B" w:themeColor="accent2" w:themeShade="80"/>
                                <w:lang w:val="es-ES"/>
                              </w:rPr>
                              <w:t>Beneficios de la prevención de los riesgos por mala manipulación manual de cargas</w:t>
                            </w:r>
                          </w:p>
                          <w:p w14:paraId="62946232" w14:textId="77777777" w:rsidR="007E4704" w:rsidRDefault="007E4704" w:rsidP="007E4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3595" id="Rectángulo 34" o:spid="_x0000_s1046" style="position:absolute;margin-left:0;margin-top:27.65pt;width:222.2pt;height:51.25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" fillcolor="#8fdea0" stroked="f" strokeweight="1pt">
                <v:fill color2="#dff3e3" rotate="t" angle="315" colors="0 #8fdea0;.5 #bce9c5;1 #dff3e3" focus="100%" type="gradient"/>
                <v:textbox>
                  <w:txbxContent>
                    <w:p w14:paraId="4BFECF91" w14:textId="77777777" w:rsidR="009D1B8D" w:rsidRPr="006E0664" w:rsidRDefault="009D1B8D" w:rsidP="009D1B8D">
                      <w:pPr>
                        <w:jc w:val="both"/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</w:pPr>
                      <w:r w:rsidRPr="006E0664">
                        <w:rPr>
                          <w:b/>
                          <w:bCs/>
                          <w:color w:val="833C0B" w:themeColor="accent2" w:themeShade="80"/>
                          <w:lang w:val="es-ES"/>
                        </w:rPr>
                        <w:t>Beneficios de la prevención de los riesgos por mala manipulación manual de cargas</w:t>
                      </w:r>
                    </w:p>
                    <w:p w14:paraId="62946232" w14:textId="77777777" w:rsidR="007E4704" w:rsidRDefault="007E4704" w:rsidP="007E4704"/>
                  </w:txbxContent>
                </v:textbox>
                <w10:wrap anchorx="margin"/>
              </v:rect>
            </w:pict>
          </mc:Fallback>
        </mc:AlternateContent>
      </w:r>
      <w:r w:rsidR="005A6C17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E94187" wp14:editId="621D0801">
                <wp:simplePos x="0" y="0"/>
                <wp:positionH relativeFrom="column">
                  <wp:posOffset>1732426</wp:posOffset>
                </wp:positionH>
                <wp:positionV relativeFrom="paragraph">
                  <wp:posOffset>-735965</wp:posOffset>
                </wp:positionV>
                <wp:extent cx="6934200" cy="767188"/>
                <wp:effectExtent l="0" t="0" r="0" b="0"/>
                <wp:wrapNone/>
                <wp:docPr id="62" name="Forma libre: 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767188"/>
                        </a:xfrm>
                        <a:custGeom>
                          <a:avLst/>
                          <a:gdLst>
                            <a:gd name="connsiteX0" fmla="*/ 0 w 6934641"/>
                            <a:gd name="connsiteY0" fmla="*/ 0 h 750548"/>
                            <a:gd name="connsiteX1" fmla="*/ 877402 w 6934641"/>
                            <a:gd name="connsiteY1" fmla="*/ 750548 h 750548"/>
                            <a:gd name="connsiteX2" fmla="*/ 6934641 w 6934641"/>
                            <a:gd name="connsiteY2" fmla="*/ 745262 h 750548"/>
                            <a:gd name="connsiteX3" fmla="*/ 6934641 w 6934641"/>
                            <a:gd name="connsiteY3" fmla="*/ 0 h 750548"/>
                            <a:gd name="connsiteX4" fmla="*/ 0 w 6934641"/>
                            <a:gd name="connsiteY4" fmla="*/ 0 h 7505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934641" h="750548">
                              <a:moveTo>
                                <a:pt x="0" y="0"/>
                              </a:moveTo>
                              <a:lnTo>
                                <a:pt x="877402" y="750548"/>
                              </a:lnTo>
                              <a:lnTo>
                                <a:pt x="6934641" y="745262"/>
                              </a:lnTo>
                              <a:lnTo>
                                <a:pt x="693464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6340" id="Forma libre: forma 62" o:spid="_x0000_s1026" style="position:absolute;margin-left:136.4pt;margin-top:-57.95pt;width:546pt;height:60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34641,75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" path="m,l877402,750548r6057239,-5286l6934641,,,xe" fillcolor="#823b0b [1605]" stroked="f" strokeweight="1pt">
                <v:fill color2="#823b0b [1605]" rotate="t" focusposition=".5,.5" focussize="" colors="0 #c29f96;.5 #d8c5c0;1 #ece3e1" focus="100%" type="gradientRadial"/>
                <v:stroke joinstyle="miter"/>
                <v:path arrowok="t" o:connecttype="custom" o:connectlocs="0,0;877346,767188;6934200,761785;6934200,0;0,0" o:connectangles="0,0,0,0,0"/>
              </v:shape>
            </w:pict>
          </mc:Fallback>
        </mc:AlternateContent>
      </w:r>
      <w:r w:rsidR="001E7EBB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094BE7" wp14:editId="0E457879">
                <wp:simplePos x="0" y="0"/>
                <wp:positionH relativeFrom="column">
                  <wp:posOffset>-977900</wp:posOffset>
                </wp:positionH>
                <wp:positionV relativeFrom="paragraph">
                  <wp:posOffset>-722630</wp:posOffset>
                </wp:positionV>
                <wp:extent cx="9638030" cy="861695"/>
                <wp:effectExtent l="0" t="0" r="1270" b="0"/>
                <wp:wrapNone/>
                <wp:docPr id="52" name="Forma libre: form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030" cy="861695"/>
                        </a:xfrm>
                        <a:custGeom>
                          <a:avLst/>
                          <a:gdLst>
                            <a:gd name="connsiteX0" fmla="*/ 0 w 9626886"/>
                            <a:gd name="connsiteY0" fmla="*/ 0 h 883578"/>
                            <a:gd name="connsiteX1" fmla="*/ 10274 w 9626886"/>
                            <a:gd name="connsiteY1" fmla="*/ 873304 h 883578"/>
                            <a:gd name="connsiteX2" fmla="*/ 9626886 w 9626886"/>
                            <a:gd name="connsiteY2" fmla="*/ 883578 h 883578"/>
                            <a:gd name="connsiteX3" fmla="*/ 9626886 w 9626886"/>
                            <a:gd name="connsiteY3" fmla="*/ 760288 h 883578"/>
                            <a:gd name="connsiteX4" fmla="*/ 3123344 w 9626886"/>
                            <a:gd name="connsiteY4" fmla="*/ 770562 h 883578"/>
                            <a:gd name="connsiteX5" fmla="*/ 2239766 w 9626886"/>
                            <a:gd name="connsiteY5" fmla="*/ 10274 h 883578"/>
                            <a:gd name="connsiteX6" fmla="*/ 0 w 9626886"/>
                            <a:gd name="connsiteY6" fmla="*/ 0 h 88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626886" h="883578">
                              <a:moveTo>
                                <a:pt x="0" y="0"/>
                              </a:moveTo>
                              <a:lnTo>
                                <a:pt x="10274" y="873304"/>
                              </a:lnTo>
                              <a:lnTo>
                                <a:pt x="9626886" y="883578"/>
                              </a:lnTo>
                              <a:lnTo>
                                <a:pt x="9626886" y="760288"/>
                              </a:lnTo>
                              <a:lnTo>
                                <a:pt x="3123344" y="770562"/>
                              </a:lnTo>
                              <a:lnTo>
                                <a:pt x="2239766" y="10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F81F" w14:textId="77777777" w:rsidR="005A6C17" w:rsidRPr="005A6C17" w:rsidRDefault="005A6C17" w:rsidP="005A6C17">
                            <w:pPr>
                              <w:jc w:val="center"/>
                            </w:pPr>
                            <w:r w:rsidRPr="005A6C17">
                              <w:t>ERGONOMIA MMC</w:t>
                            </w:r>
                          </w:p>
                          <w:p w14:paraId="4E4A5A88" w14:textId="5B7CC499" w:rsidR="005A6C17" w:rsidRDefault="005A6C17" w:rsidP="005A6C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4BE7" id="Forma libre: forma 52" o:spid="_x0000_s1047" style="position:absolute;margin-left:-77pt;margin-top:-56.9pt;width:758.9pt;height:6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6886,8835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" adj="-11796480,,5400" path="m,l10274,873304r9616612,10274l9626886,760288,3123344,770562,2239766,10274,,xe" fillcolor="#8fdea0" stroked="f" strokeweight="1pt">
                <v:fill color2="#dff3e3" rotate="t" angle="315" colors="0 #8fdea0;.5 #bce9c5;1 #dff3e3" focus="100%" type="gradient"/>
                <v:stroke joinstyle="miter"/>
                <v:formulas/>
                <v:path arrowok="t" o:connecttype="custom" o:connectlocs="0,0;10286,851675;9638030,861695;9638030,741458;3126960,751478;2242359,10020;0,0" o:connectangles="0,0,0,0,0,0,0" textboxrect="0,0,9626886,883578"/>
                <v:textbox>
                  <w:txbxContent>
                    <w:p w14:paraId="6AD0F81F" w14:textId="77777777" w:rsidR="005A6C17" w:rsidRPr="005A6C17" w:rsidRDefault="005A6C17" w:rsidP="005A6C17">
                      <w:pPr>
                        <w:jc w:val="center"/>
                      </w:pPr>
                      <w:r w:rsidRPr="005A6C17">
                        <w:t>ERGONOMIA MMC</w:t>
                      </w:r>
                    </w:p>
                    <w:p w14:paraId="4E4A5A88" w14:textId="5B7CC499" w:rsidR="005A6C17" w:rsidRDefault="005A6C17" w:rsidP="005A6C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54C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6FF72" wp14:editId="35B3F35A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9636760" cy="118753"/>
                <wp:effectExtent l="0" t="0" r="254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760" cy="1187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2A02" id="Rectángulo 65" o:spid="_x0000_s1026" style="position:absolute;margin-left:0;margin-top:8.6pt;width:758.8pt;height:9.35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" fillcolor="#ea8c8c" stroked="f" strokeweight="1pt">
                <v:fill color2="#f7dede" rotate="t" angle="90" colors="0 #ea8c8c;.5 #f0baba;1 #f7dede" focus="100%" type="gradient"/>
                <w10:wrap anchorx="margin"/>
              </v:rect>
            </w:pict>
          </mc:Fallback>
        </mc:AlternateContent>
      </w:r>
      <w:r w:rsidR="00A05D1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D4C4C8" wp14:editId="44D15851">
                <wp:simplePos x="0" y="0"/>
                <wp:positionH relativeFrom="column">
                  <wp:posOffset>-927340</wp:posOffset>
                </wp:positionH>
                <wp:positionV relativeFrom="paragraph">
                  <wp:posOffset>-724619</wp:posOffset>
                </wp:positionV>
                <wp:extent cx="9609443" cy="861695"/>
                <wp:effectExtent l="0" t="0" r="11430" b="1460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443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9460" id="Rectángulo 91" o:spid="_x0000_s1026" style="position:absolute;margin-left:-73pt;margin-top:-57.05pt;width:756.65pt;height:6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" filled="f" strokecolor="black [3213]" strokeweight="1pt"/>
            </w:pict>
          </mc:Fallback>
        </mc:AlternateContent>
      </w:r>
      <w:r w:rsidR="00A05D1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2B437" wp14:editId="65DF68DB">
                <wp:simplePos x="0" y="0"/>
                <wp:positionH relativeFrom="column">
                  <wp:posOffset>1289649</wp:posOffset>
                </wp:positionH>
                <wp:positionV relativeFrom="paragraph">
                  <wp:posOffset>-715992</wp:posOffset>
                </wp:positionV>
                <wp:extent cx="1154430" cy="765546"/>
                <wp:effectExtent l="0" t="0" r="7620" b="0"/>
                <wp:wrapNone/>
                <wp:docPr id="59" name="Forma libre: for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765546"/>
                        </a:xfrm>
                        <a:custGeom>
                          <a:avLst/>
                          <a:gdLst>
                            <a:gd name="connsiteX0" fmla="*/ 0 w 1154681"/>
                            <a:gd name="connsiteY0" fmla="*/ 0 h 757550"/>
                            <a:gd name="connsiteX1" fmla="*/ 270316 w 1154681"/>
                            <a:gd name="connsiteY1" fmla="*/ 3337 h 757550"/>
                            <a:gd name="connsiteX2" fmla="*/ 1154681 w 1154681"/>
                            <a:gd name="connsiteY2" fmla="*/ 757550 h 757550"/>
                            <a:gd name="connsiteX3" fmla="*/ 877691 w 1154681"/>
                            <a:gd name="connsiteY3" fmla="*/ 757550 h 757550"/>
                            <a:gd name="connsiteX4" fmla="*/ 0 w 1154681"/>
                            <a:gd name="connsiteY4" fmla="*/ 0 h 75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4681" h="757550">
                              <a:moveTo>
                                <a:pt x="0" y="0"/>
                              </a:moveTo>
                              <a:lnTo>
                                <a:pt x="270316" y="3337"/>
                              </a:lnTo>
                              <a:lnTo>
                                <a:pt x="1154681" y="757550"/>
                              </a:lnTo>
                              <a:lnTo>
                                <a:pt x="877691" y="757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3BEC" id="Forma libre: forma 59" o:spid="_x0000_s1026" style="position:absolute;margin-left:101.55pt;margin-top:-56.4pt;width:90.9pt;height:60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54681,75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" path="m,l270316,3337r884365,754213l877691,757550,,xe" fillcolor="#b196d2" stroked="f" strokeweight="1pt">
                <v:fill color2="#e7e1f0" rotate="t" angle="270" colors="0 #b196d2;.5 #cfc0e2;1 #e7e1f0" focus="100%" type="gradient"/>
                <v:stroke joinstyle="miter"/>
                <v:path arrowok="t" o:connecttype="custom" o:connectlocs="0,0;270257,3372;1154430,765546;877500,765546;0,0" o:connectangles="0,0,0,0,0"/>
              </v:shape>
            </w:pict>
          </mc:Fallback>
        </mc:AlternateContent>
      </w:r>
      <w:r w:rsidR="00A05D1F" w:rsidRPr="001E7EBB">
        <w:rPr>
          <w:noProof/>
          <w:color w:val="FF0000"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355F9" wp14:editId="4F7C3320">
                <wp:simplePos x="0" y="0"/>
                <wp:positionH relativeFrom="column">
                  <wp:posOffset>1565694</wp:posOffset>
                </wp:positionH>
                <wp:positionV relativeFrom="paragraph">
                  <wp:posOffset>-715992</wp:posOffset>
                </wp:positionV>
                <wp:extent cx="1071245" cy="762371"/>
                <wp:effectExtent l="0" t="0" r="0" b="0"/>
                <wp:wrapNone/>
                <wp:docPr id="60" name="Forma libre: form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762371"/>
                        </a:xfrm>
                        <a:custGeom>
                          <a:avLst/>
                          <a:gdLst>
                            <a:gd name="connsiteX0" fmla="*/ 0 w 1071249"/>
                            <a:gd name="connsiteY0" fmla="*/ 3337 h 754213"/>
                            <a:gd name="connsiteX1" fmla="*/ 180210 w 1071249"/>
                            <a:gd name="connsiteY1" fmla="*/ 0 h 754213"/>
                            <a:gd name="connsiteX2" fmla="*/ 1071249 w 1071249"/>
                            <a:gd name="connsiteY2" fmla="*/ 754213 h 754213"/>
                            <a:gd name="connsiteX3" fmla="*/ 871016 w 1071249"/>
                            <a:gd name="connsiteY3" fmla="*/ 754213 h 754213"/>
                            <a:gd name="connsiteX4" fmla="*/ 0 w 1071249"/>
                            <a:gd name="connsiteY4" fmla="*/ 3337 h 754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1249" h="754213">
                              <a:moveTo>
                                <a:pt x="0" y="3337"/>
                              </a:moveTo>
                              <a:lnTo>
                                <a:pt x="180210" y="0"/>
                              </a:lnTo>
                              <a:lnTo>
                                <a:pt x="1071249" y="754213"/>
                              </a:lnTo>
                              <a:lnTo>
                                <a:pt x="871016" y="754213"/>
                              </a:lnTo>
                              <a:lnTo>
                                <a:pt x="0" y="333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C0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30FA" id="Forma libre: forma 60" o:spid="_x0000_s1026" style="position:absolute;margin-left:123.3pt;margin-top:-56.4pt;width:84.35pt;height:60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1249,75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" path="m,3337l180210,r891039,754213l871016,754213,,3337xe" fillcolor="#ea8c8c" stroked="f" strokeweight="1pt">
                <v:fill color2="#f7dede" rotate="t" focusposition=".5,.5" focussize="" colors="0 #ea8c8c;.5 #f0baba;1 #f7dede" focus="100%" type="gradientRadial"/>
                <v:stroke joinstyle="miter"/>
                <v:path arrowok="t" o:connecttype="custom" o:connectlocs="0,3373;180209,0;1071245,762371;871013,762371;0,3373" o:connectangles="0,0,0,0,0"/>
              </v:shape>
            </w:pict>
          </mc:Fallback>
        </mc:AlternateContent>
      </w:r>
      <w:r w:rsidR="00A05D1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ED5771" wp14:editId="06D0492B">
                <wp:simplePos x="0" y="0"/>
                <wp:positionH relativeFrom="margin">
                  <wp:posOffset>-929244</wp:posOffset>
                </wp:positionH>
                <wp:positionV relativeFrom="paragraph">
                  <wp:posOffset>6139543</wp:posOffset>
                </wp:positionV>
                <wp:extent cx="9607138" cy="498763"/>
                <wp:effectExtent l="0" t="0" r="13335" b="158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138" cy="49876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09D1" id="Rectángulo 89" o:spid="_x0000_s1026" style="position:absolute;margin-left:-73.15pt;margin-top:483.45pt;width:756.45pt;height:39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" fillcolor="#823b0b [1605]" strokecolor="black [3213]" strokeweight="1pt">
                <v:fill color2="#823b0b [1605]" rotate="t" focusposition=".5,.5" focussize="" colors="0 #c29f96;.5 #d8c5c0;1 #ece3e1" focus="100%" type="gradientRadial"/>
                <w10:wrap anchorx="margin"/>
              </v:rect>
            </w:pict>
          </mc:Fallback>
        </mc:AlternateContent>
      </w:r>
      <w:r w:rsidR="00A05D1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D2FEF5" wp14:editId="7639072D">
                <wp:simplePos x="0" y="0"/>
                <wp:positionH relativeFrom="column">
                  <wp:posOffset>-929244</wp:posOffset>
                </wp:positionH>
                <wp:positionV relativeFrom="paragraph">
                  <wp:posOffset>5949538</wp:posOffset>
                </wp:positionV>
                <wp:extent cx="9607138" cy="178130"/>
                <wp:effectExtent l="0" t="0" r="13335" b="12700"/>
                <wp:wrapNone/>
                <wp:docPr id="88" name="Forma libre: form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138" cy="178130"/>
                        </a:xfrm>
                        <a:custGeom>
                          <a:avLst/>
                          <a:gdLst>
                            <a:gd name="connsiteX0" fmla="*/ 9607138 w 9607138"/>
                            <a:gd name="connsiteY0" fmla="*/ 178130 h 178130"/>
                            <a:gd name="connsiteX1" fmla="*/ 9607138 w 9607138"/>
                            <a:gd name="connsiteY1" fmla="*/ 0 h 178130"/>
                            <a:gd name="connsiteX2" fmla="*/ 8467106 w 9607138"/>
                            <a:gd name="connsiteY2" fmla="*/ 0 h 178130"/>
                            <a:gd name="connsiteX3" fmla="*/ 8336478 w 9607138"/>
                            <a:gd name="connsiteY3" fmla="*/ 118753 h 178130"/>
                            <a:gd name="connsiteX4" fmla="*/ 0 w 9607138"/>
                            <a:gd name="connsiteY4" fmla="*/ 106878 h 178130"/>
                            <a:gd name="connsiteX5" fmla="*/ 0 w 9607138"/>
                            <a:gd name="connsiteY5" fmla="*/ 178130 h 178130"/>
                            <a:gd name="connsiteX6" fmla="*/ 9607138 w 9607138"/>
                            <a:gd name="connsiteY6" fmla="*/ 178130 h 178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607138" h="178130">
                              <a:moveTo>
                                <a:pt x="9607138" y="178130"/>
                              </a:moveTo>
                              <a:lnTo>
                                <a:pt x="9607138" y="0"/>
                              </a:lnTo>
                              <a:lnTo>
                                <a:pt x="8467106" y="0"/>
                              </a:lnTo>
                              <a:lnTo>
                                <a:pt x="8336478" y="118753"/>
                              </a:lnTo>
                              <a:lnTo>
                                <a:pt x="0" y="106878"/>
                              </a:lnTo>
                              <a:lnTo>
                                <a:pt x="0" y="178130"/>
                              </a:lnTo>
                              <a:lnTo>
                                <a:pt x="9607138" y="17813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C0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D9640" id="Forma libre: forma 88" o:spid="_x0000_s1026" style="position:absolute;margin-left:-73.15pt;margin-top:468.45pt;width:756.45pt;height:14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07138,1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" path="m9607138,178130l9607138,,8467106,,8336478,118753,,106878r,71252l9607138,178130xe" fillcolor="#ea8c8c" strokecolor="black [3213]" strokeweight="1pt">
                <v:fill color2="#f7dede" rotate="t" focusposition=".5,.5" focussize="" colors="0 #ea8c8c;.5 #f0baba;1 #f7dede" focus="100%" type="gradientRadial"/>
                <v:stroke joinstyle="miter"/>
                <v:path arrowok="t" o:connecttype="custom" o:connectlocs="9607138,178130;9607138,0;8467106,0;8336478,118753;0,106878;0,178130;9607138,178130" o:connectangles="0,0,0,0,0,0,0"/>
              </v:shape>
            </w:pict>
          </mc:Fallback>
        </mc:AlternateContent>
      </w:r>
      <w:r w:rsidR="001B5A1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7754" behindDoc="0" locked="0" layoutInCell="1" allowOverlap="1" wp14:anchorId="29515CF3" wp14:editId="3A72F967">
                <wp:simplePos x="0" y="0"/>
                <wp:positionH relativeFrom="column">
                  <wp:posOffset>-929244</wp:posOffset>
                </wp:positionH>
                <wp:positionV relativeFrom="paragraph">
                  <wp:posOffset>237506</wp:posOffset>
                </wp:positionV>
                <wp:extent cx="3111335" cy="5826332"/>
                <wp:effectExtent l="0" t="0" r="0" b="31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335" cy="58263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0226" id="Rectángulo 78" o:spid="_x0000_s1026" style="position:absolute;margin-left:-73.15pt;margin-top:18.7pt;width:245pt;height:458.75pt;z-index:2516377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" fillcolor="#8fdea0" stroked="f" strokeweight="1pt">
                <v:fill color2="#dff3e3" rotate="t" angle="315" colors="0 #8fdea0;.5 #bce9c5;1 #dff3e3" focus="100%" type="gradient"/>
              </v:rect>
            </w:pict>
          </mc:Fallback>
        </mc:AlternateContent>
      </w:r>
    </w:p>
    <w:sectPr w:rsidR="00D43E68" w:rsidSect="00D43E68">
      <w:pgSz w:w="15840" w:h="12240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45 Helvetica 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3D78"/>
    <w:multiLevelType w:val="hybridMultilevel"/>
    <w:tmpl w:val="C9BE08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149A7"/>
    <w:multiLevelType w:val="hybridMultilevel"/>
    <w:tmpl w:val="81B0D6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61BA"/>
    <w:multiLevelType w:val="hybridMultilevel"/>
    <w:tmpl w:val="DF4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1FA4"/>
    <w:multiLevelType w:val="hybridMultilevel"/>
    <w:tmpl w:val="2A2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56BC"/>
    <w:multiLevelType w:val="hybridMultilevel"/>
    <w:tmpl w:val="742C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687B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786F61"/>
    <w:multiLevelType w:val="hybridMultilevel"/>
    <w:tmpl w:val="36C202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32D3E"/>
    <w:multiLevelType w:val="multilevel"/>
    <w:tmpl w:val="DD6CF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7A40BF"/>
    <w:multiLevelType w:val="hybridMultilevel"/>
    <w:tmpl w:val="471EA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0E52A8"/>
    <w:multiLevelType w:val="hybridMultilevel"/>
    <w:tmpl w:val="6A4A2C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E0F80"/>
    <w:multiLevelType w:val="hybridMultilevel"/>
    <w:tmpl w:val="CC4E4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9373DD"/>
    <w:multiLevelType w:val="hybridMultilevel"/>
    <w:tmpl w:val="283CE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C35D0"/>
    <w:multiLevelType w:val="hybridMultilevel"/>
    <w:tmpl w:val="645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DA"/>
    <w:rsid w:val="0003441C"/>
    <w:rsid w:val="00045317"/>
    <w:rsid w:val="00052C06"/>
    <w:rsid w:val="000842F0"/>
    <w:rsid w:val="000B1A27"/>
    <w:rsid w:val="00125867"/>
    <w:rsid w:val="00160C9E"/>
    <w:rsid w:val="00167BBA"/>
    <w:rsid w:val="00186070"/>
    <w:rsid w:val="001B5A12"/>
    <w:rsid w:val="001E7EBB"/>
    <w:rsid w:val="0025403D"/>
    <w:rsid w:val="00290A11"/>
    <w:rsid w:val="00296DC9"/>
    <w:rsid w:val="002D1E5D"/>
    <w:rsid w:val="002D1FDE"/>
    <w:rsid w:val="00323445"/>
    <w:rsid w:val="003754CC"/>
    <w:rsid w:val="003B53D6"/>
    <w:rsid w:val="004A3E34"/>
    <w:rsid w:val="00504391"/>
    <w:rsid w:val="005473D4"/>
    <w:rsid w:val="005A6C17"/>
    <w:rsid w:val="00602BC0"/>
    <w:rsid w:val="006402FC"/>
    <w:rsid w:val="00680402"/>
    <w:rsid w:val="006E0664"/>
    <w:rsid w:val="006F101E"/>
    <w:rsid w:val="00720048"/>
    <w:rsid w:val="007E4704"/>
    <w:rsid w:val="0083591E"/>
    <w:rsid w:val="008904AE"/>
    <w:rsid w:val="008C723A"/>
    <w:rsid w:val="00944996"/>
    <w:rsid w:val="0098393A"/>
    <w:rsid w:val="00987B01"/>
    <w:rsid w:val="00993967"/>
    <w:rsid w:val="009B56A7"/>
    <w:rsid w:val="009D1B8D"/>
    <w:rsid w:val="009E1CB8"/>
    <w:rsid w:val="00A05D1F"/>
    <w:rsid w:val="00A72881"/>
    <w:rsid w:val="00AF01DA"/>
    <w:rsid w:val="00AF41E6"/>
    <w:rsid w:val="00B274D2"/>
    <w:rsid w:val="00B51C2E"/>
    <w:rsid w:val="00BD2DDA"/>
    <w:rsid w:val="00BE6AA5"/>
    <w:rsid w:val="00BF0946"/>
    <w:rsid w:val="00BF2B70"/>
    <w:rsid w:val="00C15C62"/>
    <w:rsid w:val="00C31E43"/>
    <w:rsid w:val="00C82F1C"/>
    <w:rsid w:val="00CE194A"/>
    <w:rsid w:val="00D11D22"/>
    <w:rsid w:val="00D335DA"/>
    <w:rsid w:val="00D43E68"/>
    <w:rsid w:val="00D541C7"/>
    <w:rsid w:val="00DA62C5"/>
    <w:rsid w:val="00DB6782"/>
    <w:rsid w:val="00DC09B7"/>
    <w:rsid w:val="00E02E36"/>
    <w:rsid w:val="00E041F2"/>
    <w:rsid w:val="00E42B08"/>
    <w:rsid w:val="00E47FDE"/>
    <w:rsid w:val="00E65B55"/>
    <w:rsid w:val="00E92446"/>
    <w:rsid w:val="00E96CFD"/>
    <w:rsid w:val="00EA20F5"/>
    <w:rsid w:val="00EE1E5C"/>
    <w:rsid w:val="00F51B69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D95820"/>
  <w15:chartTrackingRefBased/>
  <w15:docId w15:val="{AF72DBD7-B623-4653-89F5-E79C8F33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01"/>
    <w:rPr>
      <w:sz w:val="24"/>
    </w:rPr>
  </w:style>
  <w:style w:type="paragraph" w:styleId="Ttulo1">
    <w:name w:val="heading 1"/>
    <w:basedOn w:val="Normal"/>
    <w:next w:val="Normal"/>
    <w:qFormat/>
    <w:rsid w:val="007E5411"/>
    <w:pPr>
      <w:keepNext/>
      <w:jc w:val="center"/>
      <w:outlineLvl w:val="0"/>
    </w:pPr>
    <w:rPr>
      <w:rFonts w:ascii="Times" w:eastAsia="Times" w:hAnsi="Times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cephotohere">
    <w:name w:val="Place photo here"/>
    <w:basedOn w:val="Normal"/>
    <w:link w:val="PlacephotohereChar"/>
    <w:qFormat/>
    <w:rsid w:val="00987B01"/>
    <w:pPr>
      <w:jc w:val="center"/>
    </w:pPr>
    <w:rPr>
      <w:rFonts w:ascii="Arial" w:hAnsi="Arial"/>
      <w:color w:val="FFFFEF"/>
      <w:sz w:val="20"/>
    </w:rPr>
  </w:style>
  <w:style w:type="paragraph" w:customStyle="1" w:styleId="Header01">
    <w:name w:val="Header 01"/>
    <w:basedOn w:val="Normal"/>
    <w:link w:val="Header01Char"/>
    <w:qFormat/>
    <w:rsid w:val="00D43E68"/>
    <w:pPr>
      <w:jc w:val="both"/>
    </w:pPr>
    <w:rPr>
      <w:rFonts w:ascii="Arial" w:hAnsi="Arial"/>
      <w:caps/>
      <w:color w:val="FFFFEF"/>
      <w:sz w:val="48"/>
    </w:rPr>
  </w:style>
  <w:style w:type="character" w:customStyle="1" w:styleId="PlacephotohereChar">
    <w:name w:val="Place photo here Char"/>
    <w:basedOn w:val="Fuentedeprrafopredeter"/>
    <w:link w:val="Placephotohere"/>
    <w:rsid w:val="00987B01"/>
    <w:rPr>
      <w:rFonts w:ascii="Arial" w:hAnsi="Arial"/>
      <w:color w:val="FFFFEF"/>
    </w:rPr>
  </w:style>
  <w:style w:type="paragraph" w:customStyle="1" w:styleId="SubheadHere">
    <w:name w:val="Subhead Here"/>
    <w:basedOn w:val="Normal"/>
    <w:link w:val="SubheadHereChar"/>
    <w:qFormat/>
    <w:rsid w:val="00D43E68"/>
    <w:pPr>
      <w:jc w:val="both"/>
    </w:pPr>
    <w:rPr>
      <w:rFonts w:ascii="Arial" w:hAnsi="Arial"/>
      <w:caps/>
      <w:color w:val="FFFFEF"/>
    </w:rPr>
  </w:style>
  <w:style w:type="character" w:customStyle="1" w:styleId="Header01Char">
    <w:name w:val="Header 01 Char"/>
    <w:basedOn w:val="Fuentedeprrafopredeter"/>
    <w:link w:val="Header01"/>
    <w:rsid w:val="00D43E68"/>
    <w:rPr>
      <w:rFonts w:ascii="Arial" w:hAnsi="Arial"/>
      <w:caps/>
      <w:color w:val="FFFFEF"/>
      <w:sz w:val="48"/>
    </w:rPr>
  </w:style>
  <w:style w:type="paragraph" w:customStyle="1" w:styleId="CALLOUTTEXT">
    <w:name w:val="CALL OUT TEXT"/>
    <w:basedOn w:val="Normal"/>
    <w:link w:val="CALLOUTTEXTChar"/>
    <w:qFormat/>
    <w:rsid w:val="00D43E68"/>
    <w:rPr>
      <w:rFonts w:ascii="Arial" w:hAnsi="Arial" w:cs="Arial"/>
      <w:caps/>
      <w:color w:val="9D1C20"/>
    </w:rPr>
  </w:style>
  <w:style w:type="character" w:customStyle="1" w:styleId="SubheadHereChar">
    <w:name w:val="Subhead Here Char"/>
    <w:basedOn w:val="Fuentedeprrafopredeter"/>
    <w:link w:val="SubheadHere"/>
    <w:rsid w:val="00D43E68"/>
    <w:rPr>
      <w:rFonts w:ascii="Arial" w:hAnsi="Arial"/>
      <w:caps/>
      <w:color w:val="FFFFEF"/>
      <w:sz w:val="24"/>
    </w:rPr>
  </w:style>
  <w:style w:type="paragraph" w:customStyle="1" w:styleId="BodyText01">
    <w:name w:val="Body Text 01"/>
    <w:basedOn w:val="Normal"/>
    <w:link w:val="BodyText01Char"/>
    <w:qFormat/>
    <w:rsid w:val="00E47FDE"/>
    <w:pPr>
      <w:widowControl w:val="0"/>
      <w:spacing w:before="120" w:line="360" w:lineRule="auto"/>
    </w:pPr>
    <w:rPr>
      <w:rFonts w:ascii="Arial" w:hAnsi="Arial" w:cs="Arial"/>
      <w:color w:val="585747"/>
      <w:sz w:val="20"/>
      <w:lang w:val="en"/>
    </w:rPr>
  </w:style>
  <w:style w:type="character" w:customStyle="1" w:styleId="CALLOUTTEXTChar">
    <w:name w:val="CALL OUT TEXT Char"/>
    <w:basedOn w:val="Fuentedeprrafopredeter"/>
    <w:link w:val="CALLOUTTEXT"/>
    <w:rsid w:val="00D43E68"/>
    <w:rPr>
      <w:rFonts w:ascii="Arial" w:hAnsi="Arial" w:cs="Arial"/>
      <w:caps/>
      <w:color w:val="9D1C20"/>
      <w:sz w:val="24"/>
    </w:rPr>
  </w:style>
  <w:style w:type="paragraph" w:customStyle="1" w:styleId="Cita1">
    <w:name w:val="Cita1"/>
    <w:basedOn w:val="Normal"/>
    <w:link w:val="quoteChar"/>
    <w:qFormat/>
    <w:rsid w:val="004A3E34"/>
    <w:pPr>
      <w:spacing w:line="360" w:lineRule="auto"/>
    </w:pPr>
    <w:rPr>
      <w:rFonts w:ascii="Arial" w:hAnsi="Arial"/>
      <w:caps/>
      <w:color w:val="FFFFFF"/>
    </w:rPr>
  </w:style>
  <w:style w:type="character" w:customStyle="1" w:styleId="BodyText01Char">
    <w:name w:val="Body Text 01 Char"/>
    <w:basedOn w:val="Fuentedeprrafopredeter"/>
    <w:link w:val="BodyText01"/>
    <w:rsid w:val="00E47FDE"/>
    <w:rPr>
      <w:rFonts w:ascii="Arial" w:hAnsi="Arial" w:cs="Arial"/>
      <w:color w:val="585747"/>
      <w:lang w:val="en"/>
    </w:rPr>
  </w:style>
  <w:style w:type="paragraph" w:customStyle="1" w:styleId="SpecificPoints">
    <w:name w:val="Specific Points"/>
    <w:basedOn w:val="Normal"/>
    <w:link w:val="SpecificPointsChar"/>
    <w:qFormat/>
    <w:rsid w:val="004A3E34"/>
    <w:rPr>
      <w:rFonts w:ascii="Arial" w:hAnsi="Arial"/>
      <w:caps/>
      <w:color w:val="FFFFEF"/>
      <w:sz w:val="20"/>
    </w:rPr>
  </w:style>
  <w:style w:type="character" w:customStyle="1" w:styleId="quoteChar">
    <w:name w:val="quote Char"/>
    <w:basedOn w:val="Fuentedeprrafopredeter"/>
    <w:link w:val="Cita1"/>
    <w:rsid w:val="004A3E34"/>
    <w:rPr>
      <w:rFonts w:ascii="Arial" w:hAnsi="Arial"/>
      <w:caps/>
      <w:color w:val="FFFFFF"/>
      <w:sz w:val="24"/>
    </w:rPr>
  </w:style>
  <w:style w:type="paragraph" w:customStyle="1" w:styleId="Bulletpoints">
    <w:name w:val="Bullet points"/>
    <w:basedOn w:val="Normal"/>
    <w:link w:val="BulletpointsChar"/>
    <w:qFormat/>
    <w:rsid w:val="008C723A"/>
    <w:pPr>
      <w:spacing w:line="360" w:lineRule="auto"/>
    </w:pPr>
    <w:rPr>
      <w:rFonts w:ascii="Arial" w:hAnsi="Arial"/>
      <w:color w:val="FFFFEF"/>
      <w:sz w:val="20"/>
    </w:rPr>
  </w:style>
  <w:style w:type="character" w:customStyle="1" w:styleId="SpecificPointsChar">
    <w:name w:val="Specific Points Char"/>
    <w:basedOn w:val="Fuentedeprrafopredeter"/>
    <w:link w:val="SpecificPoints"/>
    <w:rsid w:val="004A3E34"/>
    <w:rPr>
      <w:rFonts w:ascii="Arial" w:hAnsi="Arial"/>
      <w:caps/>
      <w:color w:val="FFFFEF"/>
    </w:rPr>
  </w:style>
  <w:style w:type="paragraph" w:customStyle="1" w:styleId="Address">
    <w:name w:val="Address"/>
    <w:basedOn w:val="Normal"/>
    <w:link w:val="AddressChar"/>
    <w:qFormat/>
    <w:rsid w:val="008C723A"/>
    <w:pPr>
      <w:jc w:val="center"/>
    </w:pPr>
    <w:rPr>
      <w:rFonts w:ascii="Arial" w:hAnsi="Arial"/>
      <w:color w:val="585747"/>
      <w:sz w:val="20"/>
    </w:rPr>
  </w:style>
  <w:style w:type="character" w:customStyle="1" w:styleId="BulletpointsChar">
    <w:name w:val="Bullet points Char"/>
    <w:basedOn w:val="Fuentedeprrafopredeter"/>
    <w:link w:val="Bulletpoints"/>
    <w:rsid w:val="008C723A"/>
    <w:rPr>
      <w:rFonts w:ascii="Arial" w:hAnsi="Arial"/>
      <w:color w:val="FFFFEF"/>
    </w:rPr>
  </w:style>
  <w:style w:type="paragraph" w:customStyle="1" w:styleId="BodyText02">
    <w:name w:val="Body Text 02"/>
    <w:basedOn w:val="BodyText01"/>
    <w:link w:val="BodyText02Char"/>
    <w:qFormat/>
    <w:rsid w:val="00052C06"/>
    <w:rPr>
      <w:color w:val="FFFFFF"/>
    </w:rPr>
  </w:style>
  <w:style w:type="character" w:customStyle="1" w:styleId="AddressChar">
    <w:name w:val="Address Char"/>
    <w:basedOn w:val="Fuentedeprrafopredeter"/>
    <w:link w:val="Address"/>
    <w:rsid w:val="008C723A"/>
    <w:rPr>
      <w:rFonts w:ascii="Arial" w:hAnsi="Arial"/>
      <w:color w:val="585747"/>
    </w:rPr>
  </w:style>
  <w:style w:type="paragraph" w:customStyle="1" w:styleId="website">
    <w:name w:val="website"/>
    <w:basedOn w:val="Normal"/>
    <w:link w:val="websiteChar"/>
    <w:qFormat/>
    <w:rsid w:val="00052C06"/>
    <w:pPr>
      <w:jc w:val="right"/>
    </w:pPr>
    <w:rPr>
      <w:rFonts w:ascii="Arial" w:hAnsi="Arial"/>
      <w:color w:val="585747"/>
    </w:rPr>
  </w:style>
  <w:style w:type="character" w:customStyle="1" w:styleId="BodyText02Char">
    <w:name w:val="Body Text 02 Char"/>
    <w:basedOn w:val="BodyText01Char"/>
    <w:link w:val="BodyText02"/>
    <w:rsid w:val="00052C06"/>
    <w:rPr>
      <w:rFonts w:ascii="Arial" w:hAnsi="Arial" w:cs="Arial"/>
      <w:color w:val="FFFFFF"/>
      <w:lang w:val="en"/>
    </w:rPr>
  </w:style>
  <w:style w:type="paragraph" w:customStyle="1" w:styleId="Descripcin1">
    <w:name w:val="Descripción1"/>
    <w:basedOn w:val="Normal"/>
    <w:link w:val="captionChar"/>
    <w:qFormat/>
    <w:rsid w:val="00052C06"/>
    <w:pPr>
      <w:jc w:val="right"/>
    </w:pPr>
    <w:rPr>
      <w:rFonts w:ascii="Arial" w:hAnsi="Arial"/>
      <w:caps/>
      <w:color w:val="585747"/>
      <w:sz w:val="14"/>
    </w:rPr>
  </w:style>
  <w:style w:type="character" w:customStyle="1" w:styleId="websiteChar">
    <w:name w:val="website Char"/>
    <w:basedOn w:val="Fuentedeprrafopredeter"/>
    <w:link w:val="website"/>
    <w:rsid w:val="00052C06"/>
    <w:rPr>
      <w:rFonts w:ascii="Arial" w:hAnsi="Arial"/>
      <w:color w:val="585747"/>
      <w:sz w:val="24"/>
    </w:rPr>
  </w:style>
  <w:style w:type="paragraph" w:customStyle="1" w:styleId="SubheadHere01">
    <w:name w:val="Subhead Here 01"/>
    <w:basedOn w:val="Normal"/>
    <w:link w:val="SubheadHere01Char"/>
    <w:qFormat/>
    <w:rsid w:val="000842F0"/>
    <w:rPr>
      <w:rFonts w:ascii="Arial" w:hAnsi="Arial" w:cs="Arial"/>
      <w:color w:val="9D1C20"/>
      <w:szCs w:val="26"/>
    </w:rPr>
  </w:style>
  <w:style w:type="character" w:customStyle="1" w:styleId="captionChar">
    <w:name w:val="caption Char"/>
    <w:basedOn w:val="Fuentedeprrafopredeter"/>
    <w:link w:val="Descripcin1"/>
    <w:rsid w:val="00052C06"/>
    <w:rPr>
      <w:rFonts w:ascii="Arial" w:hAnsi="Arial"/>
      <w:caps/>
      <w:color w:val="585747"/>
      <w:sz w:val="14"/>
    </w:rPr>
  </w:style>
  <w:style w:type="paragraph" w:customStyle="1" w:styleId="Entertheheadline">
    <w:name w:val="Enter the headline"/>
    <w:basedOn w:val="Normal"/>
    <w:link w:val="EntertheheadlineChar"/>
    <w:qFormat/>
    <w:rsid w:val="000842F0"/>
    <w:rPr>
      <w:rFonts w:ascii="Arial" w:hAnsi="Arial"/>
      <w:caps/>
      <w:color w:val="585747"/>
    </w:rPr>
  </w:style>
  <w:style w:type="character" w:customStyle="1" w:styleId="SubheadHere01Char">
    <w:name w:val="Subhead Here 01 Char"/>
    <w:basedOn w:val="Fuentedeprrafopredeter"/>
    <w:link w:val="SubheadHere01"/>
    <w:rsid w:val="000842F0"/>
    <w:rPr>
      <w:rFonts w:ascii="Arial" w:hAnsi="Arial" w:cs="Arial"/>
      <w:color w:val="9D1C20"/>
      <w:sz w:val="24"/>
      <w:szCs w:val="26"/>
    </w:rPr>
  </w:style>
  <w:style w:type="character" w:customStyle="1" w:styleId="EntertheheadlineChar">
    <w:name w:val="Enter the headline Char"/>
    <w:basedOn w:val="Fuentedeprrafopredeter"/>
    <w:link w:val="Entertheheadline"/>
    <w:rsid w:val="000842F0"/>
    <w:rPr>
      <w:rFonts w:ascii="Arial" w:hAnsi="Arial"/>
      <w:caps/>
      <w:color w:val="585747"/>
      <w:sz w:val="24"/>
    </w:rPr>
  </w:style>
  <w:style w:type="paragraph" w:styleId="Prrafodelista">
    <w:name w:val="List Paragraph"/>
    <w:basedOn w:val="Normal"/>
    <w:uiPriority w:val="34"/>
    <w:qFormat/>
    <w:rsid w:val="00BF09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character" w:customStyle="1" w:styleId="normaltextrun">
    <w:name w:val="normaltextrun"/>
    <w:basedOn w:val="Fuentedeprrafopredeter"/>
    <w:rsid w:val="00BF0946"/>
  </w:style>
  <w:style w:type="character" w:customStyle="1" w:styleId="eop">
    <w:name w:val="eop"/>
    <w:basedOn w:val="Fuentedeprrafopredeter"/>
    <w:rsid w:val="00BF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edical-brochure-templat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medical-brochure-template-1</Template>
  <TotalTime>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3</dc:creator>
  <cp:keywords/>
  <dc:description/>
  <cp:lastModifiedBy>Vega Ilaquiche Ana Lucia</cp:lastModifiedBy>
  <cp:revision>4</cp:revision>
  <cp:lastPrinted>2021-08-17T23:02:00Z</cp:lastPrinted>
  <dcterms:created xsi:type="dcterms:W3CDTF">2021-08-20T23:31:00Z</dcterms:created>
  <dcterms:modified xsi:type="dcterms:W3CDTF">2021-08-20T23:32:00Z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TC103789449990</vt:lpwstr>
  </property>
</Properties>
</file>